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35D2" w:rsidRDefault="007F35D2" w:rsidP="00AB57D4">
      <w:pPr>
        <w:pStyle w:val="NoSpacing"/>
        <w:rPr>
          <w:rFonts w:ascii="Cambria" w:hAnsi="Cambria"/>
          <w:sz w:val="72"/>
          <w:szCs w:val="72"/>
        </w:rPr>
      </w:pPr>
      <w:r>
        <w:rPr>
          <w:noProof/>
          <w:lang w:eastAsia="fr-FR"/>
        </w:rPr>
        <w:pict>
          <v:shape id="Image 15" o:spid="_x0000_s1028" type="#_x0000_t75" alt="logo_miagetech.jpg" style="position:absolute;margin-left:321.6pt;margin-top:16.15pt;width:136.65pt;height:1in;z-index:-251508736;visibility:visible">
            <v:imagedata r:id="rId7" o:title=""/>
          </v:shape>
        </w:pict>
      </w:r>
      <w:r>
        <w:rPr>
          <w:noProof/>
          <w:lang w:eastAsia="fr-FR"/>
        </w:rPr>
        <w:pict>
          <v:shape id="_x0000_s1029" type="#_x0000_t75" alt="logodarties.png" style="position:absolute;margin-left:-19.85pt;margin-top:-2.25pt;width:103.8pt;height:104.65pt;z-index:-251509760;visibility:visible">
            <v:imagedata r:id="rId8" o:title=""/>
          </v:shape>
        </w:pict>
      </w:r>
    </w:p>
    <w:p w:rsidR="007F35D2" w:rsidRDefault="007F35D2">
      <w:pPr>
        <w:pStyle w:val="NoSpacing"/>
        <w:rPr>
          <w:rFonts w:ascii="Cambria" w:hAnsi="Cambria"/>
          <w:sz w:val="72"/>
          <w:szCs w:val="72"/>
        </w:rPr>
      </w:pPr>
      <w:r>
        <w:rPr>
          <w:noProof/>
          <w:lang w:eastAsia="fr-FR"/>
        </w:rPr>
        <w:pict>
          <v:rect id="_x0000_s1030" style="position:absolute;margin-left:0;margin-top:0;width:623.8pt;height:62.3pt;z-index:251802624;mso-position-horizontal:center;mso-position-horizontal-relative:page;mso-position-vertical:bottom;mso-position-vertical-relative:page" o:allowincell="f" fillcolor="#4bacc6" strokecolor="#31849b">
            <w10:wrap anchorx="page" anchory="page"/>
          </v:rect>
        </w:pict>
      </w:r>
      <w:r>
        <w:rPr>
          <w:noProof/>
          <w:lang w:eastAsia="fr-FR"/>
        </w:rPr>
        <w:pict>
          <v:rect id="_x0000_s1031" style="position:absolute;margin-left:32.65pt;margin-top:0;width:7.15pt;height:882.15pt;z-index:251805696;mso-position-horizontal-relative:page;mso-position-vertical:center;mso-position-vertical-relative:page" o:allowincell="f" strokecolor="#31849b">
            <w10:wrap anchorx="margin" anchory="page"/>
          </v:rect>
        </w:pict>
      </w:r>
      <w:r>
        <w:rPr>
          <w:noProof/>
          <w:lang w:eastAsia="fr-FR"/>
        </w:rPr>
        <w:pict>
          <v:rect id="_x0000_s1032" style="position:absolute;margin-left:557pt;margin-top:0;width:7.15pt;height:882.15pt;z-index:251804672;mso-position-horizontal-relative:page;mso-position-vertical:center;mso-position-vertical-relative:page" o:allowincell="f" strokecolor="#31849b">
            <w10:wrap anchorx="page" anchory="page"/>
          </v:rect>
        </w:pict>
      </w:r>
      <w:r>
        <w:rPr>
          <w:noProof/>
          <w:lang w:eastAsia="fr-FR"/>
        </w:rPr>
        <w:pict>
          <v:rect id="_x0000_s1033" style="position:absolute;margin-left:0;margin-top:.75pt;width:623.8pt;height:62.3pt;z-index:251803648;mso-position-horizontal:center;mso-position-horizontal-relative:page;mso-position-vertical-relative:page" o:allowincell="f" fillcolor="#4bacc6" strokecolor="#31849b">
            <w10:wrap anchorx="page" anchory="margin"/>
          </v:rect>
        </w:pict>
      </w:r>
    </w:p>
    <w:p w:rsidR="007F35D2" w:rsidRDefault="007F35D2">
      <w:pPr>
        <w:pStyle w:val="NoSpacing"/>
        <w:rPr>
          <w:rFonts w:ascii="Cambria" w:hAnsi="Cambria"/>
          <w:sz w:val="36"/>
          <w:szCs w:val="36"/>
        </w:rPr>
      </w:pPr>
    </w:p>
    <w:p w:rsidR="007F35D2" w:rsidRDefault="007F35D2"/>
    <w:p w:rsidR="007F35D2" w:rsidRDefault="007F35D2" w:rsidP="00AB57D4">
      <w:pPr>
        <w:pStyle w:val="NoSpacing"/>
        <w:jc w:val="center"/>
        <w:rPr>
          <w:rFonts w:ascii="Cambria" w:hAnsi="Cambria"/>
          <w:b/>
          <w:sz w:val="56"/>
          <w:szCs w:val="72"/>
        </w:rPr>
      </w:pPr>
    </w:p>
    <w:p w:rsidR="007F35D2" w:rsidRDefault="007F35D2" w:rsidP="00AB57D4">
      <w:pPr>
        <w:pStyle w:val="NoSpacing"/>
        <w:jc w:val="center"/>
        <w:rPr>
          <w:rFonts w:ascii="Cambria" w:hAnsi="Cambria"/>
          <w:sz w:val="72"/>
          <w:szCs w:val="72"/>
        </w:rPr>
      </w:pPr>
      <w:r>
        <w:rPr>
          <w:rFonts w:ascii="Cambria" w:hAnsi="Cambria"/>
          <w:b/>
          <w:sz w:val="56"/>
          <w:szCs w:val="72"/>
        </w:rPr>
        <w:t>Dossier de spécifications fonctionnelles détaillées</w:t>
      </w:r>
    </w:p>
    <w:p w:rsidR="007F35D2" w:rsidRDefault="007F35D2" w:rsidP="00AB57D4">
      <w:pPr>
        <w:pStyle w:val="NoSpacing"/>
        <w:jc w:val="center"/>
        <w:rPr>
          <w:rFonts w:ascii="Cambria" w:hAnsi="Cambria"/>
          <w:sz w:val="60"/>
          <w:szCs w:val="60"/>
        </w:rPr>
      </w:pPr>
    </w:p>
    <w:p w:rsidR="007F35D2" w:rsidRPr="00C72ED9" w:rsidRDefault="007F35D2" w:rsidP="00AB57D4">
      <w:pPr>
        <w:pStyle w:val="NoSpacing"/>
        <w:jc w:val="center"/>
        <w:rPr>
          <w:rFonts w:ascii="Cambria" w:hAnsi="Cambria"/>
          <w:sz w:val="52"/>
          <w:szCs w:val="60"/>
        </w:rPr>
      </w:pPr>
      <w:r>
        <w:rPr>
          <w:rFonts w:ascii="Cambria" w:hAnsi="Cambria"/>
          <w:sz w:val="52"/>
          <w:szCs w:val="60"/>
        </w:rPr>
        <w:t>Projet Darties</w:t>
      </w:r>
    </w:p>
    <w:p w:rsidR="007F35D2" w:rsidRDefault="007F35D2" w:rsidP="00AB57D4">
      <w:pPr>
        <w:pStyle w:val="NoSpacing"/>
        <w:ind w:left="708"/>
        <w:rPr>
          <w:rFonts w:ascii="Cambria" w:hAnsi="Cambria"/>
          <w:sz w:val="36"/>
          <w:szCs w:val="36"/>
        </w:rPr>
      </w:pPr>
    </w:p>
    <w:p w:rsidR="007F35D2" w:rsidRDefault="007F35D2" w:rsidP="00AB57D4">
      <w:pPr>
        <w:pStyle w:val="NoSpacing"/>
        <w:ind w:left="708"/>
        <w:rPr>
          <w:rFonts w:ascii="Cambria" w:hAnsi="Cambria"/>
          <w:sz w:val="40"/>
          <w:szCs w:val="36"/>
        </w:rPr>
      </w:pPr>
    </w:p>
    <w:p w:rsidR="007F35D2" w:rsidRDefault="007F35D2" w:rsidP="00AB57D4">
      <w:pPr>
        <w:pStyle w:val="NoSpacing"/>
        <w:rPr>
          <w:rFonts w:ascii="Cambria" w:hAnsi="Cambria"/>
          <w:sz w:val="40"/>
          <w:szCs w:val="36"/>
        </w:rPr>
      </w:pPr>
    </w:p>
    <w:p w:rsidR="007F35D2" w:rsidRDefault="007F35D2" w:rsidP="00AB57D4">
      <w:pPr>
        <w:pStyle w:val="NoSpacing"/>
        <w:rPr>
          <w:rFonts w:ascii="Cambria" w:hAnsi="Cambria"/>
          <w:sz w:val="40"/>
          <w:szCs w:val="36"/>
        </w:rPr>
      </w:pPr>
    </w:p>
    <w:p w:rsidR="007F35D2" w:rsidRPr="0078071A" w:rsidRDefault="007F35D2" w:rsidP="00AB57D4">
      <w:pPr>
        <w:pStyle w:val="NoSpacing"/>
        <w:rPr>
          <w:rFonts w:ascii="Cambria" w:hAnsi="Cambria"/>
          <w:sz w:val="40"/>
          <w:szCs w:val="36"/>
        </w:rPr>
      </w:pPr>
    </w:p>
    <w:p w:rsidR="007F35D2" w:rsidRPr="0078071A" w:rsidRDefault="007F35D2" w:rsidP="00AB57D4">
      <w:pPr>
        <w:ind w:left="5664" w:firstLine="708"/>
        <w:jc w:val="right"/>
        <w:rPr>
          <w:b/>
          <w:bCs/>
          <w:sz w:val="28"/>
          <w:szCs w:val="28"/>
        </w:rPr>
      </w:pPr>
      <w:r w:rsidRPr="0078071A">
        <w:rPr>
          <w:b/>
          <w:bCs/>
          <w:sz w:val="28"/>
          <w:szCs w:val="28"/>
        </w:rPr>
        <w:t xml:space="preserve">            Effectué par :</w:t>
      </w:r>
    </w:p>
    <w:p w:rsidR="007F35D2" w:rsidRPr="00AB57D4" w:rsidRDefault="007F35D2" w:rsidP="00AB57D4">
      <w:pPr>
        <w:jc w:val="right"/>
        <w:rPr>
          <w:sz w:val="28"/>
        </w:rPr>
      </w:pPr>
    </w:p>
    <w:p w:rsidR="007F35D2" w:rsidRPr="0078071A" w:rsidRDefault="007F35D2" w:rsidP="00AB57D4">
      <w:pPr>
        <w:ind w:left="5664" w:firstLine="708"/>
        <w:jc w:val="right"/>
        <w:rPr>
          <w:sz w:val="28"/>
          <w:szCs w:val="28"/>
        </w:rPr>
      </w:pPr>
    </w:p>
    <w:p w:rsidR="007F35D2" w:rsidRPr="0078071A" w:rsidRDefault="007F35D2" w:rsidP="00AB57D4">
      <w:pPr>
        <w:ind w:left="4956" w:firstLine="708"/>
        <w:jc w:val="right"/>
        <w:rPr>
          <w:sz w:val="28"/>
          <w:szCs w:val="28"/>
        </w:rPr>
      </w:pPr>
      <w:r w:rsidRPr="0078071A">
        <w:rPr>
          <w:b/>
          <w:bCs/>
          <w:sz w:val="28"/>
          <w:szCs w:val="28"/>
        </w:rPr>
        <w:t>Encadré par :</w:t>
      </w:r>
    </w:p>
    <w:p w:rsidR="007F35D2" w:rsidRPr="0078071A" w:rsidRDefault="007F35D2" w:rsidP="00AB57D4">
      <w:pPr>
        <w:jc w:val="right"/>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M. Babé</w:t>
      </w:r>
    </w:p>
    <w:p w:rsidR="007F35D2" w:rsidRPr="0078071A" w:rsidRDefault="007F35D2" w:rsidP="00AB57D4">
      <w:pPr>
        <w:pStyle w:val="NoSpacing"/>
        <w:rPr>
          <w:sz w:val="36"/>
          <w:szCs w:val="36"/>
        </w:rPr>
      </w:pPr>
    </w:p>
    <w:p w:rsidR="007F35D2" w:rsidRDefault="007F35D2" w:rsidP="00AB57D4">
      <w:pPr>
        <w:pStyle w:val="NoSpacing"/>
        <w:rPr>
          <w:sz w:val="36"/>
          <w:szCs w:val="36"/>
        </w:rPr>
      </w:pPr>
    </w:p>
    <w:p w:rsidR="007F35D2" w:rsidRPr="0078071A" w:rsidRDefault="007F35D2" w:rsidP="00AB57D4">
      <w:pPr>
        <w:pStyle w:val="NoSpacing"/>
        <w:rPr>
          <w:sz w:val="36"/>
          <w:szCs w:val="36"/>
        </w:rPr>
      </w:pPr>
    </w:p>
    <w:p w:rsidR="007F35D2" w:rsidRPr="0078071A" w:rsidRDefault="007F35D2" w:rsidP="00AB57D4">
      <w:pPr>
        <w:pStyle w:val="NoSpacing"/>
        <w:rPr>
          <w:sz w:val="36"/>
          <w:szCs w:val="36"/>
        </w:rPr>
      </w:pPr>
    </w:p>
    <w:p w:rsidR="007F35D2" w:rsidRPr="0078071A" w:rsidRDefault="007F35D2" w:rsidP="00AB57D4"/>
    <w:p w:rsidR="007F35D2" w:rsidRDefault="007F35D2" w:rsidP="00AB57D4">
      <w:r w:rsidRPr="008B169C">
        <w:rPr>
          <w:sz w:val="26"/>
          <w:szCs w:val="26"/>
        </w:rPr>
        <w:t>Master MIAGE 2</w:t>
      </w:r>
      <w:r w:rsidRPr="008B169C">
        <w:rPr>
          <w:sz w:val="26"/>
          <w:szCs w:val="26"/>
          <w:vertAlign w:val="superscript"/>
        </w:rPr>
        <w:t>ème</w:t>
      </w:r>
      <w:r w:rsidRPr="008B169C">
        <w:rPr>
          <w:sz w:val="26"/>
          <w:szCs w:val="26"/>
        </w:rPr>
        <w:t xml:space="preserve"> Année                                    </w:t>
      </w:r>
      <w:r>
        <w:rPr>
          <w:sz w:val="26"/>
          <w:szCs w:val="26"/>
        </w:rPr>
        <w:t xml:space="preserve">          </w:t>
      </w:r>
      <w:r w:rsidRPr="008B169C">
        <w:rPr>
          <w:sz w:val="26"/>
          <w:szCs w:val="26"/>
        </w:rPr>
        <w:t xml:space="preserve">  Année Universitaire </w:t>
      </w:r>
      <w:r>
        <w:rPr>
          <w:b/>
          <w:bCs/>
        </w:rPr>
        <w:br w:type="page"/>
      </w:r>
    </w:p>
    <w:p w:rsidR="007F35D2" w:rsidRDefault="007F35D2">
      <w:pPr>
        <w:pStyle w:val="TOCHeading"/>
      </w:pPr>
      <w:r>
        <w:t>Table des matières</w:t>
      </w:r>
    </w:p>
    <w:p w:rsidR="007F35D2" w:rsidRDefault="007F35D2">
      <w:pPr>
        <w:pStyle w:val="TOC1"/>
        <w:tabs>
          <w:tab w:val="right" w:leader="dot" w:pos="9060"/>
        </w:tabs>
        <w:rPr>
          <w:rFonts w:ascii="Times New Roman" w:hAnsi="Times New Roman"/>
          <w:noProof/>
          <w:sz w:val="24"/>
          <w:szCs w:val="24"/>
          <w:lang w:eastAsia="fr-FR"/>
        </w:rPr>
      </w:pPr>
      <w:r>
        <w:fldChar w:fldCharType="begin"/>
      </w:r>
      <w:r>
        <w:instrText xml:space="preserve"> TOC \o "1-3" \h \z \u </w:instrText>
      </w:r>
      <w:r>
        <w:fldChar w:fldCharType="separate"/>
      </w:r>
      <w:hyperlink w:anchor="_Toc255897143" w:history="1">
        <w:r w:rsidRPr="00272474">
          <w:rPr>
            <w:rStyle w:val="Hyperlink"/>
            <w:noProof/>
          </w:rPr>
          <w:t>Introduction</w:t>
        </w:r>
        <w:r>
          <w:rPr>
            <w:noProof/>
            <w:webHidden/>
          </w:rPr>
          <w:tab/>
        </w:r>
        <w:r>
          <w:rPr>
            <w:noProof/>
            <w:webHidden/>
          </w:rPr>
          <w:fldChar w:fldCharType="begin"/>
        </w:r>
        <w:r>
          <w:rPr>
            <w:noProof/>
            <w:webHidden/>
          </w:rPr>
          <w:instrText xml:space="preserve"> PAGEREF _Toc255897143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1"/>
        <w:tabs>
          <w:tab w:val="right" w:leader="dot" w:pos="9060"/>
        </w:tabs>
        <w:rPr>
          <w:rFonts w:ascii="Times New Roman" w:hAnsi="Times New Roman"/>
          <w:noProof/>
          <w:sz w:val="24"/>
          <w:szCs w:val="24"/>
          <w:lang w:eastAsia="fr-FR"/>
        </w:rPr>
      </w:pPr>
      <w:hyperlink w:anchor="_Toc255897144" w:history="1">
        <w:r w:rsidRPr="00272474">
          <w:rPr>
            <w:rStyle w:val="Hyperlink"/>
            <w:noProof/>
          </w:rPr>
          <w:t>Contexte du projet</w:t>
        </w:r>
        <w:r>
          <w:rPr>
            <w:noProof/>
            <w:webHidden/>
          </w:rPr>
          <w:tab/>
        </w:r>
        <w:r>
          <w:rPr>
            <w:noProof/>
            <w:webHidden/>
          </w:rPr>
          <w:fldChar w:fldCharType="begin"/>
        </w:r>
        <w:r>
          <w:rPr>
            <w:noProof/>
            <w:webHidden/>
          </w:rPr>
          <w:instrText xml:space="preserve"> PAGEREF _Toc255897144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45" w:history="1">
        <w:r w:rsidRPr="00272474">
          <w:rPr>
            <w:rStyle w:val="Hyperlink"/>
            <w:noProof/>
          </w:rPr>
          <w:t>1.</w:t>
        </w:r>
        <w:r>
          <w:rPr>
            <w:rFonts w:ascii="Times New Roman" w:hAnsi="Times New Roman"/>
            <w:noProof/>
            <w:sz w:val="24"/>
            <w:szCs w:val="24"/>
            <w:lang w:eastAsia="fr-FR"/>
          </w:rPr>
          <w:tab/>
        </w:r>
        <w:r w:rsidRPr="00272474">
          <w:rPr>
            <w:rStyle w:val="Hyperlink"/>
            <w:noProof/>
          </w:rPr>
          <w:t>Le Client</w:t>
        </w:r>
        <w:r>
          <w:rPr>
            <w:noProof/>
            <w:webHidden/>
          </w:rPr>
          <w:tab/>
        </w:r>
        <w:r>
          <w:rPr>
            <w:noProof/>
            <w:webHidden/>
          </w:rPr>
          <w:fldChar w:fldCharType="begin"/>
        </w:r>
        <w:r>
          <w:rPr>
            <w:noProof/>
            <w:webHidden/>
          </w:rPr>
          <w:instrText xml:space="preserve"> PAGEREF _Toc255897145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46" w:history="1">
        <w:r w:rsidRPr="00272474">
          <w:rPr>
            <w:rStyle w:val="Hyperlink"/>
            <w:noProof/>
          </w:rPr>
          <w:t>a)</w:t>
        </w:r>
        <w:r>
          <w:rPr>
            <w:rFonts w:ascii="Times New Roman" w:hAnsi="Times New Roman"/>
            <w:noProof/>
            <w:sz w:val="24"/>
            <w:szCs w:val="24"/>
            <w:lang w:eastAsia="fr-FR"/>
          </w:rPr>
          <w:tab/>
        </w:r>
        <w:r w:rsidRPr="00272474">
          <w:rPr>
            <w:rStyle w:val="Hyperlink"/>
            <w:noProof/>
          </w:rPr>
          <w:t>Les enseignes du groupe DARTIES</w:t>
        </w:r>
        <w:r>
          <w:rPr>
            <w:noProof/>
            <w:webHidden/>
          </w:rPr>
          <w:tab/>
        </w:r>
        <w:r>
          <w:rPr>
            <w:noProof/>
            <w:webHidden/>
          </w:rPr>
          <w:fldChar w:fldCharType="begin"/>
        </w:r>
        <w:r>
          <w:rPr>
            <w:noProof/>
            <w:webHidden/>
          </w:rPr>
          <w:instrText xml:space="preserve"> PAGEREF _Toc255897146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47" w:history="1">
        <w:r w:rsidRPr="00272474">
          <w:rPr>
            <w:rStyle w:val="Hyperlink"/>
            <w:noProof/>
          </w:rPr>
          <w:t>b)</w:t>
        </w:r>
        <w:r>
          <w:rPr>
            <w:rFonts w:ascii="Times New Roman" w:hAnsi="Times New Roman"/>
            <w:noProof/>
            <w:sz w:val="24"/>
            <w:szCs w:val="24"/>
            <w:lang w:eastAsia="fr-FR"/>
          </w:rPr>
          <w:tab/>
        </w:r>
        <w:r w:rsidRPr="00272474">
          <w:rPr>
            <w:rStyle w:val="Hyperlink"/>
            <w:noProof/>
          </w:rPr>
          <w:t>Organisation de l'entreprise</w:t>
        </w:r>
        <w:r>
          <w:rPr>
            <w:noProof/>
            <w:webHidden/>
          </w:rPr>
          <w:tab/>
        </w:r>
        <w:r>
          <w:rPr>
            <w:noProof/>
            <w:webHidden/>
          </w:rPr>
          <w:fldChar w:fldCharType="begin"/>
        </w:r>
        <w:r>
          <w:rPr>
            <w:noProof/>
            <w:webHidden/>
          </w:rPr>
          <w:instrText xml:space="preserve"> PAGEREF _Toc255897147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48" w:history="1">
        <w:r w:rsidRPr="00272474">
          <w:rPr>
            <w:rStyle w:val="Hyperlink"/>
            <w:noProof/>
          </w:rPr>
          <w:t>c)</w:t>
        </w:r>
        <w:r>
          <w:rPr>
            <w:rFonts w:ascii="Times New Roman" w:hAnsi="Times New Roman"/>
            <w:noProof/>
            <w:sz w:val="24"/>
            <w:szCs w:val="24"/>
            <w:lang w:eastAsia="fr-FR"/>
          </w:rPr>
          <w:tab/>
        </w:r>
        <w:r w:rsidRPr="00272474">
          <w:rPr>
            <w:rStyle w:val="Hyperlink"/>
            <w:noProof/>
          </w:rPr>
          <w:t>Organigramme de DARTIES</w:t>
        </w:r>
        <w:r>
          <w:rPr>
            <w:noProof/>
            <w:webHidden/>
          </w:rPr>
          <w:tab/>
        </w:r>
        <w:r>
          <w:rPr>
            <w:noProof/>
            <w:webHidden/>
          </w:rPr>
          <w:fldChar w:fldCharType="begin"/>
        </w:r>
        <w:r>
          <w:rPr>
            <w:noProof/>
            <w:webHidden/>
          </w:rPr>
          <w:instrText xml:space="preserve"> PAGEREF _Toc255897148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49" w:history="1">
        <w:r w:rsidRPr="00272474">
          <w:rPr>
            <w:rStyle w:val="Hyperlink"/>
            <w:noProof/>
          </w:rPr>
          <w:t>2.</w:t>
        </w:r>
        <w:r>
          <w:rPr>
            <w:rFonts w:ascii="Times New Roman" w:hAnsi="Times New Roman"/>
            <w:noProof/>
            <w:sz w:val="24"/>
            <w:szCs w:val="24"/>
            <w:lang w:eastAsia="fr-FR"/>
          </w:rPr>
          <w:tab/>
        </w:r>
        <w:r w:rsidRPr="00272474">
          <w:rPr>
            <w:rStyle w:val="Hyperlink"/>
            <w:noProof/>
          </w:rPr>
          <w:t>L’équipe projet</w:t>
        </w:r>
        <w:r>
          <w:rPr>
            <w:noProof/>
            <w:webHidden/>
          </w:rPr>
          <w:tab/>
        </w:r>
        <w:r>
          <w:rPr>
            <w:noProof/>
            <w:webHidden/>
          </w:rPr>
          <w:fldChar w:fldCharType="begin"/>
        </w:r>
        <w:r>
          <w:rPr>
            <w:noProof/>
            <w:webHidden/>
          </w:rPr>
          <w:instrText xml:space="preserve"> PAGEREF _Toc255897149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50" w:history="1">
        <w:r w:rsidRPr="00272474">
          <w:rPr>
            <w:rStyle w:val="Hyperlink"/>
            <w:noProof/>
          </w:rPr>
          <w:t>a)</w:t>
        </w:r>
        <w:r>
          <w:rPr>
            <w:rFonts w:ascii="Times New Roman" w:hAnsi="Times New Roman"/>
            <w:noProof/>
            <w:sz w:val="24"/>
            <w:szCs w:val="24"/>
            <w:lang w:eastAsia="fr-FR"/>
          </w:rPr>
          <w:tab/>
        </w:r>
        <w:r w:rsidRPr="00272474">
          <w:rPr>
            <w:rStyle w:val="Hyperlink"/>
            <w:noProof/>
          </w:rPr>
          <w:t>Direction commerciale :</w:t>
        </w:r>
        <w:r>
          <w:rPr>
            <w:noProof/>
            <w:webHidden/>
          </w:rPr>
          <w:tab/>
        </w:r>
        <w:r>
          <w:rPr>
            <w:noProof/>
            <w:webHidden/>
          </w:rPr>
          <w:fldChar w:fldCharType="begin"/>
        </w:r>
        <w:r>
          <w:rPr>
            <w:noProof/>
            <w:webHidden/>
          </w:rPr>
          <w:instrText xml:space="preserve"> PAGEREF _Toc255897150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51" w:history="1">
        <w:r w:rsidRPr="00272474">
          <w:rPr>
            <w:rStyle w:val="Hyperlink"/>
            <w:noProof/>
          </w:rPr>
          <w:t>b)</w:t>
        </w:r>
        <w:r>
          <w:rPr>
            <w:rFonts w:ascii="Times New Roman" w:hAnsi="Times New Roman"/>
            <w:noProof/>
            <w:sz w:val="24"/>
            <w:szCs w:val="24"/>
            <w:lang w:eastAsia="fr-FR"/>
          </w:rPr>
          <w:tab/>
        </w:r>
        <w:r w:rsidRPr="00272474">
          <w:rPr>
            <w:rStyle w:val="Hyperlink"/>
            <w:noProof/>
          </w:rPr>
          <w:t>Direction régionale :</w:t>
        </w:r>
        <w:r>
          <w:rPr>
            <w:noProof/>
            <w:webHidden/>
          </w:rPr>
          <w:tab/>
        </w:r>
        <w:r>
          <w:rPr>
            <w:noProof/>
            <w:webHidden/>
          </w:rPr>
          <w:fldChar w:fldCharType="begin"/>
        </w:r>
        <w:r>
          <w:rPr>
            <w:noProof/>
            <w:webHidden/>
          </w:rPr>
          <w:instrText xml:space="preserve"> PAGEREF _Toc255897151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52" w:history="1">
        <w:r w:rsidRPr="00272474">
          <w:rPr>
            <w:rStyle w:val="Hyperlink"/>
            <w:noProof/>
          </w:rPr>
          <w:t>c)</w:t>
        </w:r>
        <w:r>
          <w:rPr>
            <w:rFonts w:ascii="Times New Roman" w:hAnsi="Times New Roman"/>
            <w:noProof/>
            <w:sz w:val="24"/>
            <w:szCs w:val="24"/>
            <w:lang w:eastAsia="fr-FR"/>
          </w:rPr>
          <w:tab/>
        </w:r>
        <w:r w:rsidRPr="00272474">
          <w:rPr>
            <w:rStyle w:val="Hyperlink"/>
            <w:noProof/>
          </w:rPr>
          <w:t>Responsables magasin :</w:t>
        </w:r>
        <w:r>
          <w:rPr>
            <w:noProof/>
            <w:webHidden/>
          </w:rPr>
          <w:tab/>
        </w:r>
        <w:r>
          <w:rPr>
            <w:noProof/>
            <w:webHidden/>
          </w:rPr>
          <w:fldChar w:fldCharType="begin"/>
        </w:r>
        <w:r>
          <w:rPr>
            <w:noProof/>
            <w:webHidden/>
          </w:rPr>
          <w:instrText xml:space="preserve"> PAGEREF _Toc255897152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53" w:history="1">
        <w:r w:rsidRPr="00272474">
          <w:rPr>
            <w:rStyle w:val="Hyperlink"/>
            <w:noProof/>
          </w:rPr>
          <w:t>d)</w:t>
        </w:r>
        <w:r>
          <w:rPr>
            <w:rFonts w:ascii="Times New Roman" w:hAnsi="Times New Roman"/>
            <w:noProof/>
            <w:sz w:val="24"/>
            <w:szCs w:val="24"/>
            <w:lang w:eastAsia="fr-FR"/>
          </w:rPr>
          <w:tab/>
        </w:r>
        <w:r w:rsidRPr="00272474">
          <w:rPr>
            <w:rStyle w:val="Hyperlink"/>
            <w:noProof/>
          </w:rPr>
          <w:t>Chef de produit :</w:t>
        </w:r>
        <w:r>
          <w:rPr>
            <w:noProof/>
            <w:webHidden/>
          </w:rPr>
          <w:tab/>
        </w:r>
        <w:r>
          <w:rPr>
            <w:noProof/>
            <w:webHidden/>
          </w:rPr>
          <w:fldChar w:fldCharType="begin"/>
        </w:r>
        <w:r>
          <w:rPr>
            <w:noProof/>
            <w:webHidden/>
          </w:rPr>
          <w:instrText xml:space="preserve"> PAGEREF _Toc255897153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54" w:history="1">
        <w:r w:rsidRPr="00272474">
          <w:rPr>
            <w:rStyle w:val="Hyperlink"/>
            <w:noProof/>
          </w:rPr>
          <w:t>3.</w:t>
        </w:r>
        <w:r>
          <w:rPr>
            <w:rFonts w:ascii="Times New Roman" w:hAnsi="Times New Roman"/>
            <w:noProof/>
            <w:sz w:val="24"/>
            <w:szCs w:val="24"/>
            <w:lang w:eastAsia="fr-FR"/>
          </w:rPr>
          <w:tab/>
        </w:r>
        <w:r w:rsidRPr="00272474">
          <w:rPr>
            <w:rStyle w:val="Hyperlink"/>
            <w:noProof/>
          </w:rPr>
          <w:t>Avancée du projet et livrables</w:t>
        </w:r>
        <w:r>
          <w:rPr>
            <w:noProof/>
            <w:webHidden/>
          </w:rPr>
          <w:tab/>
        </w:r>
        <w:r>
          <w:rPr>
            <w:noProof/>
            <w:webHidden/>
          </w:rPr>
          <w:fldChar w:fldCharType="begin"/>
        </w:r>
        <w:r>
          <w:rPr>
            <w:noProof/>
            <w:webHidden/>
          </w:rPr>
          <w:instrText xml:space="preserve"> PAGEREF _Toc255897154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1"/>
        <w:tabs>
          <w:tab w:val="right" w:leader="dot" w:pos="9060"/>
        </w:tabs>
        <w:rPr>
          <w:rFonts w:ascii="Times New Roman" w:hAnsi="Times New Roman"/>
          <w:noProof/>
          <w:sz w:val="24"/>
          <w:szCs w:val="24"/>
          <w:lang w:eastAsia="fr-FR"/>
        </w:rPr>
      </w:pPr>
      <w:hyperlink w:anchor="_Toc255897155" w:history="1">
        <w:r w:rsidRPr="00272474">
          <w:rPr>
            <w:rStyle w:val="Hyperlink"/>
            <w:noProof/>
          </w:rPr>
          <w:t>Présentation du projet</w:t>
        </w:r>
        <w:r>
          <w:rPr>
            <w:noProof/>
            <w:webHidden/>
          </w:rPr>
          <w:tab/>
        </w:r>
        <w:r>
          <w:rPr>
            <w:noProof/>
            <w:webHidden/>
          </w:rPr>
          <w:fldChar w:fldCharType="begin"/>
        </w:r>
        <w:r>
          <w:rPr>
            <w:noProof/>
            <w:webHidden/>
          </w:rPr>
          <w:instrText xml:space="preserve"> PAGEREF _Toc255897155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56" w:history="1">
        <w:r w:rsidRPr="00272474">
          <w:rPr>
            <w:rStyle w:val="Hyperlink"/>
            <w:noProof/>
          </w:rPr>
          <w:t>1.</w:t>
        </w:r>
        <w:r>
          <w:rPr>
            <w:rFonts w:ascii="Times New Roman" w:hAnsi="Times New Roman"/>
            <w:noProof/>
            <w:sz w:val="24"/>
            <w:szCs w:val="24"/>
            <w:lang w:eastAsia="fr-FR"/>
          </w:rPr>
          <w:tab/>
        </w:r>
        <w:r w:rsidRPr="00272474">
          <w:rPr>
            <w:rStyle w:val="Hyperlink"/>
            <w:noProof/>
          </w:rPr>
          <w:t>Genèse</w:t>
        </w:r>
        <w:r>
          <w:rPr>
            <w:noProof/>
            <w:webHidden/>
          </w:rPr>
          <w:tab/>
        </w:r>
        <w:r>
          <w:rPr>
            <w:noProof/>
            <w:webHidden/>
          </w:rPr>
          <w:fldChar w:fldCharType="begin"/>
        </w:r>
        <w:r>
          <w:rPr>
            <w:noProof/>
            <w:webHidden/>
          </w:rPr>
          <w:instrText xml:space="preserve"> PAGEREF _Toc255897156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57" w:history="1">
        <w:r w:rsidRPr="00272474">
          <w:rPr>
            <w:rStyle w:val="Hyperlink"/>
            <w:noProof/>
          </w:rPr>
          <w:t>2.</w:t>
        </w:r>
        <w:r>
          <w:rPr>
            <w:rFonts w:ascii="Times New Roman" w:hAnsi="Times New Roman"/>
            <w:noProof/>
            <w:sz w:val="24"/>
            <w:szCs w:val="24"/>
            <w:lang w:eastAsia="fr-FR"/>
          </w:rPr>
          <w:tab/>
        </w:r>
        <w:r w:rsidRPr="00272474">
          <w:rPr>
            <w:rStyle w:val="Hyperlink"/>
            <w:noProof/>
          </w:rPr>
          <w:t>Objectifs</w:t>
        </w:r>
        <w:r>
          <w:rPr>
            <w:noProof/>
            <w:webHidden/>
          </w:rPr>
          <w:tab/>
        </w:r>
        <w:r>
          <w:rPr>
            <w:noProof/>
            <w:webHidden/>
          </w:rPr>
          <w:fldChar w:fldCharType="begin"/>
        </w:r>
        <w:r>
          <w:rPr>
            <w:noProof/>
            <w:webHidden/>
          </w:rPr>
          <w:instrText xml:space="preserve"> PAGEREF _Toc255897157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58" w:history="1">
        <w:r w:rsidRPr="00272474">
          <w:rPr>
            <w:rStyle w:val="Hyperlink"/>
            <w:noProof/>
          </w:rPr>
          <w:t>3.</w:t>
        </w:r>
        <w:r>
          <w:rPr>
            <w:rFonts w:ascii="Times New Roman" w:hAnsi="Times New Roman"/>
            <w:noProof/>
            <w:sz w:val="24"/>
            <w:szCs w:val="24"/>
            <w:lang w:eastAsia="fr-FR"/>
          </w:rPr>
          <w:tab/>
        </w:r>
        <w:r w:rsidRPr="00272474">
          <w:rPr>
            <w:rStyle w:val="Hyperlink"/>
            <w:noProof/>
          </w:rPr>
          <w:t>Utilisateurs</w:t>
        </w:r>
        <w:r>
          <w:rPr>
            <w:noProof/>
            <w:webHidden/>
          </w:rPr>
          <w:tab/>
        </w:r>
        <w:r>
          <w:rPr>
            <w:noProof/>
            <w:webHidden/>
          </w:rPr>
          <w:fldChar w:fldCharType="begin"/>
        </w:r>
        <w:r>
          <w:rPr>
            <w:noProof/>
            <w:webHidden/>
          </w:rPr>
          <w:instrText xml:space="preserve"> PAGEREF _Toc255897158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59" w:history="1">
        <w:r w:rsidRPr="00272474">
          <w:rPr>
            <w:rStyle w:val="Hyperlink"/>
            <w:noProof/>
          </w:rPr>
          <w:t>a)</w:t>
        </w:r>
        <w:r>
          <w:rPr>
            <w:rFonts w:ascii="Times New Roman" w:hAnsi="Times New Roman"/>
            <w:noProof/>
            <w:sz w:val="24"/>
            <w:szCs w:val="24"/>
            <w:lang w:eastAsia="fr-FR"/>
          </w:rPr>
          <w:tab/>
        </w:r>
        <w:r w:rsidRPr="00272474">
          <w:rPr>
            <w:rStyle w:val="Hyperlink"/>
            <w:noProof/>
          </w:rPr>
          <w:t>Directeur commercial</w:t>
        </w:r>
        <w:r>
          <w:rPr>
            <w:noProof/>
            <w:webHidden/>
          </w:rPr>
          <w:tab/>
        </w:r>
        <w:r>
          <w:rPr>
            <w:noProof/>
            <w:webHidden/>
          </w:rPr>
          <w:fldChar w:fldCharType="begin"/>
        </w:r>
        <w:r>
          <w:rPr>
            <w:noProof/>
            <w:webHidden/>
          </w:rPr>
          <w:instrText xml:space="preserve"> PAGEREF _Toc255897159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60" w:history="1">
        <w:r w:rsidRPr="00272474">
          <w:rPr>
            <w:rStyle w:val="Hyperlink"/>
            <w:noProof/>
          </w:rPr>
          <w:t>b)</w:t>
        </w:r>
        <w:r>
          <w:rPr>
            <w:rFonts w:ascii="Times New Roman" w:hAnsi="Times New Roman"/>
            <w:noProof/>
            <w:sz w:val="24"/>
            <w:szCs w:val="24"/>
            <w:lang w:eastAsia="fr-FR"/>
          </w:rPr>
          <w:tab/>
        </w:r>
        <w:r w:rsidRPr="00272474">
          <w:rPr>
            <w:rStyle w:val="Hyperlink"/>
            <w:noProof/>
          </w:rPr>
          <w:t>Directeur régional</w:t>
        </w:r>
        <w:r>
          <w:rPr>
            <w:noProof/>
            <w:webHidden/>
          </w:rPr>
          <w:tab/>
        </w:r>
        <w:r>
          <w:rPr>
            <w:noProof/>
            <w:webHidden/>
          </w:rPr>
          <w:fldChar w:fldCharType="begin"/>
        </w:r>
        <w:r>
          <w:rPr>
            <w:noProof/>
            <w:webHidden/>
          </w:rPr>
          <w:instrText xml:space="preserve"> PAGEREF _Toc255897160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61" w:history="1">
        <w:r w:rsidRPr="00272474">
          <w:rPr>
            <w:rStyle w:val="Hyperlink"/>
            <w:noProof/>
          </w:rPr>
          <w:t>c)</w:t>
        </w:r>
        <w:r>
          <w:rPr>
            <w:rFonts w:ascii="Times New Roman" w:hAnsi="Times New Roman"/>
            <w:noProof/>
            <w:sz w:val="24"/>
            <w:szCs w:val="24"/>
            <w:lang w:eastAsia="fr-FR"/>
          </w:rPr>
          <w:tab/>
        </w:r>
        <w:r w:rsidRPr="00272474">
          <w:rPr>
            <w:rStyle w:val="Hyperlink"/>
            <w:noProof/>
          </w:rPr>
          <w:t>Responsable magasin</w:t>
        </w:r>
        <w:r>
          <w:rPr>
            <w:noProof/>
            <w:webHidden/>
          </w:rPr>
          <w:tab/>
        </w:r>
        <w:r>
          <w:rPr>
            <w:noProof/>
            <w:webHidden/>
          </w:rPr>
          <w:fldChar w:fldCharType="begin"/>
        </w:r>
        <w:r>
          <w:rPr>
            <w:noProof/>
            <w:webHidden/>
          </w:rPr>
          <w:instrText xml:space="preserve"> PAGEREF _Toc255897161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62" w:history="1">
        <w:r w:rsidRPr="00272474">
          <w:rPr>
            <w:rStyle w:val="Hyperlink"/>
            <w:noProof/>
          </w:rPr>
          <w:t>d)</w:t>
        </w:r>
        <w:r>
          <w:rPr>
            <w:rFonts w:ascii="Times New Roman" w:hAnsi="Times New Roman"/>
            <w:noProof/>
            <w:sz w:val="24"/>
            <w:szCs w:val="24"/>
            <w:lang w:eastAsia="fr-FR"/>
          </w:rPr>
          <w:tab/>
        </w:r>
        <w:r w:rsidRPr="00272474">
          <w:rPr>
            <w:rStyle w:val="Hyperlink"/>
            <w:noProof/>
          </w:rPr>
          <w:t>Chef produit</w:t>
        </w:r>
        <w:r>
          <w:rPr>
            <w:noProof/>
            <w:webHidden/>
          </w:rPr>
          <w:tab/>
        </w:r>
        <w:r>
          <w:rPr>
            <w:noProof/>
            <w:webHidden/>
          </w:rPr>
          <w:fldChar w:fldCharType="begin"/>
        </w:r>
        <w:r>
          <w:rPr>
            <w:noProof/>
            <w:webHidden/>
          </w:rPr>
          <w:instrText xml:space="preserve"> PAGEREF _Toc255897162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1"/>
        <w:tabs>
          <w:tab w:val="right" w:leader="dot" w:pos="9060"/>
        </w:tabs>
        <w:rPr>
          <w:rFonts w:ascii="Times New Roman" w:hAnsi="Times New Roman"/>
          <w:noProof/>
          <w:sz w:val="24"/>
          <w:szCs w:val="24"/>
          <w:lang w:eastAsia="fr-FR"/>
        </w:rPr>
      </w:pPr>
      <w:hyperlink w:anchor="_Toc255897163" w:history="1">
        <w:r w:rsidRPr="00272474">
          <w:rPr>
            <w:rStyle w:val="Hyperlink"/>
            <w:noProof/>
          </w:rPr>
          <w:t>Environnement applicatif</w:t>
        </w:r>
        <w:r>
          <w:rPr>
            <w:noProof/>
            <w:webHidden/>
          </w:rPr>
          <w:tab/>
        </w:r>
        <w:r>
          <w:rPr>
            <w:noProof/>
            <w:webHidden/>
          </w:rPr>
          <w:fldChar w:fldCharType="begin"/>
        </w:r>
        <w:r>
          <w:rPr>
            <w:noProof/>
            <w:webHidden/>
          </w:rPr>
          <w:instrText xml:space="preserve"> PAGEREF _Toc255897163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64" w:history="1">
        <w:r w:rsidRPr="00272474">
          <w:rPr>
            <w:rStyle w:val="Hyperlink"/>
            <w:noProof/>
          </w:rPr>
          <w:t>1.</w:t>
        </w:r>
        <w:r>
          <w:rPr>
            <w:rFonts w:ascii="Times New Roman" w:hAnsi="Times New Roman"/>
            <w:noProof/>
            <w:sz w:val="24"/>
            <w:szCs w:val="24"/>
            <w:lang w:eastAsia="fr-FR"/>
          </w:rPr>
          <w:tab/>
        </w:r>
        <w:r w:rsidRPr="00272474">
          <w:rPr>
            <w:rStyle w:val="Hyperlink"/>
            <w:noProof/>
          </w:rPr>
          <w:t>Architecture applicative</w:t>
        </w:r>
        <w:r>
          <w:rPr>
            <w:noProof/>
            <w:webHidden/>
          </w:rPr>
          <w:tab/>
        </w:r>
        <w:r>
          <w:rPr>
            <w:noProof/>
            <w:webHidden/>
          </w:rPr>
          <w:fldChar w:fldCharType="begin"/>
        </w:r>
        <w:r>
          <w:rPr>
            <w:noProof/>
            <w:webHidden/>
          </w:rPr>
          <w:instrText xml:space="preserve"> PAGEREF _Toc255897164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65" w:history="1">
        <w:r w:rsidRPr="00272474">
          <w:rPr>
            <w:rStyle w:val="Hyperlink"/>
            <w:noProof/>
          </w:rPr>
          <w:t>a)</w:t>
        </w:r>
        <w:r>
          <w:rPr>
            <w:rFonts w:ascii="Times New Roman" w:hAnsi="Times New Roman"/>
            <w:noProof/>
            <w:sz w:val="24"/>
            <w:szCs w:val="24"/>
            <w:lang w:eastAsia="fr-FR"/>
          </w:rPr>
          <w:tab/>
        </w:r>
        <w:r w:rsidRPr="00272474">
          <w:rPr>
            <w:rStyle w:val="Hyperlink"/>
            <w:noProof/>
          </w:rPr>
          <w:t>Chaine décisionnelle</w:t>
        </w:r>
        <w:r>
          <w:rPr>
            <w:noProof/>
            <w:webHidden/>
          </w:rPr>
          <w:tab/>
        </w:r>
        <w:r>
          <w:rPr>
            <w:noProof/>
            <w:webHidden/>
          </w:rPr>
          <w:fldChar w:fldCharType="begin"/>
        </w:r>
        <w:r>
          <w:rPr>
            <w:noProof/>
            <w:webHidden/>
          </w:rPr>
          <w:instrText xml:space="preserve"> PAGEREF _Toc255897165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66" w:history="1">
        <w:r w:rsidRPr="00272474">
          <w:rPr>
            <w:rStyle w:val="Hyperlink"/>
            <w:noProof/>
          </w:rPr>
          <w:t>b)</w:t>
        </w:r>
        <w:r>
          <w:rPr>
            <w:rFonts w:ascii="Times New Roman" w:hAnsi="Times New Roman"/>
            <w:noProof/>
            <w:sz w:val="24"/>
            <w:szCs w:val="24"/>
            <w:lang w:eastAsia="fr-FR"/>
          </w:rPr>
          <w:tab/>
        </w:r>
        <w:r w:rsidRPr="00272474">
          <w:rPr>
            <w:rStyle w:val="Hyperlink"/>
            <w:noProof/>
          </w:rPr>
          <w:t>Existant</w:t>
        </w:r>
        <w:r>
          <w:rPr>
            <w:noProof/>
            <w:webHidden/>
          </w:rPr>
          <w:tab/>
        </w:r>
        <w:r>
          <w:rPr>
            <w:noProof/>
            <w:webHidden/>
          </w:rPr>
          <w:fldChar w:fldCharType="begin"/>
        </w:r>
        <w:r>
          <w:rPr>
            <w:noProof/>
            <w:webHidden/>
          </w:rPr>
          <w:instrText xml:space="preserve"> PAGEREF _Toc255897166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67" w:history="1">
        <w:r w:rsidRPr="00272474">
          <w:rPr>
            <w:rStyle w:val="Hyperlink"/>
            <w:noProof/>
            <w:lang w:eastAsia="fr-FR"/>
          </w:rPr>
          <w:t>c)</w:t>
        </w:r>
        <w:r>
          <w:rPr>
            <w:rFonts w:ascii="Times New Roman" w:hAnsi="Times New Roman"/>
            <w:noProof/>
            <w:sz w:val="24"/>
            <w:szCs w:val="24"/>
            <w:lang w:eastAsia="fr-FR"/>
          </w:rPr>
          <w:tab/>
        </w:r>
        <w:r w:rsidRPr="00272474">
          <w:rPr>
            <w:rStyle w:val="Hyperlink"/>
            <w:noProof/>
            <w:lang w:eastAsia="fr-FR"/>
          </w:rPr>
          <w:t>Architecture actuelle</w:t>
        </w:r>
        <w:r>
          <w:rPr>
            <w:noProof/>
            <w:webHidden/>
          </w:rPr>
          <w:tab/>
        </w:r>
        <w:r>
          <w:rPr>
            <w:noProof/>
            <w:webHidden/>
          </w:rPr>
          <w:fldChar w:fldCharType="begin"/>
        </w:r>
        <w:r>
          <w:rPr>
            <w:noProof/>
            <w:webHidden/>
          </w:rPr>
          <w:instrText xml:space="preserve"> PAGEREF _Toc255897167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68" w:history="1">
        <w:r w:rsidRPr="00272474">
          <w:rPr>
            <w:rStyle w:val="Hyperlink"/>
            <w:noProof/>
          </w:rPr>
          <w:t>d)</w:t>
        </w:r>
        <w:r>
          <w:rPr>
            <w:rFonts w:ascii="Times New Roman" w:hAnsi="Times New Roman"/>
            <w:noProof/>
            <w:sz w:val="24"/>
            <w:szCs w:val="24"/>
            <w:lang w:eastAsia="fr-FR"/>
          </w:rPr>
          <w:tab/>
        </w:r>
        <w:r w:rsidRPr="00272474">
          <w:rPr>
            <w:rStyle w:val="Hyperlink"/>
            <w:noProof/>
          </w:rPr>
          <w:t>Serveurs et couches logicielles</w:t>
        </w:r>
        <w:r>
          <w:rPr>
            <w:noProof/>
            <w:webHidden/>
          </w:rPr>
          <w:tab/>
        </w:r>
        <w:r>
          <w:rPr>
            <w:noProof/>
            <w:webHidden/>
          </w:rPr>
          <w:fldChar w:fldCharType="begin"/>
        </w:r>
        <w:r>
          <w:rPr>
            <w:noProof/>
            <w:webHidden/>
          </w:rPr>
          <w:instrText xml:space="preserve"> PAGEREF _Toc255897168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69" w:history="1">
        <w:r w:rsidRPr="00272474">
          <w:rPr>
            <w:rStyle w:val="Hyperlink"/>
            <w:noProof/>
          </w:rPr>
          <w:t>e)</w:t>
        </w:r>
        <w:r>
          <w:rPr>
            <w:rFonts w:ascii="Times New Roman" w:hAnsi="Times New Roman"/>
            <w:noProof/>
            <w:sz w:val="24"/>
            <w:szCs w:val="24"/>
            <w:lang w:eastAsia="fr-FR"/>
          </w:rPr>
          <w:tab/>
        </w:r>
        <w:r w:rsidRPr="00272474">
          <w:rPr>
            <w:rStyle w:val="Hyperlink"/>
            <w:noProof/>
          </w:rPr>
          <w:t>Choix de la plateforme décisionnelle : étude comparative</w:t>
        </w:r>
        <w:r>
          <w:rPr>
            <w:noProof/>
            <w:webHidden/>
          </w:rPr>
          <w:tab/>
        </w:r>
        <w:r>
          <w:rPr>
            <w:noProof/>
            <w:webHidden/>
          </w:rPr>
          <w:fldChar w:fldCharType="begin"/>
        </w:r>
        <w:r>
          <w:rPr>
            <w:noProof/>
            <w:webHidden/>
          </w:rPr>
          <w:instrText xml:space="preserve"> PAGEREF _Toc255897169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70" w:history="1">
        <w:r w:rsidRPr="00272474">
          <w:rPr>
            <w:rStyle w:val="Hyperlink"/>
            <w:noProof/>
          </w:rPr>
          <w:t>f)</w:t>
        </w:r>
        <w:r>
          <w:rPr>
            <w:rFonts w:ascii="Times New Roman" w:hAnsi="Times New Roman"/>
            <w:noProof/>
            <w:sz w:val="24"/>
            <w:szCs w:val="24"/>
            <w:lang w:eastAsia="fr-FR"/>
          </w:rPr>
          <w:tab/>
        </w:r>
        <w:r w:rsidRPr="00272474">
          <w:rPr>
            <w:rStyle w:val="Hyperlink"/>
            <w:noProof/>
          </w:rPr>
          <w:t>Architecture finale avec plateforme</w:t>
        </w:r>
        <w:r>
          <w:rPr>
            <w:noProof/>
            <w:webHidden/>
          </w:rPr>
          <w:tab/>
        </w:r>
        <w:r>
          <w:rPr>
            <w:noProof/>
            <w:webHidden/>
          </w:rPr>
          <w:fldChar w:fldCharType="begin"/>
        </w:r>
        <w:r>
          <w:rPr>
            <w:noProof/>
            <w:webHidden/>
          </w:rPr>
          <w:instrText xml:space="preserve"> PAGEREF _Toc255897170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71" w:history="1">
        <w:r w:rsidRPr="00272474">
          <w:rPr>
            <w:rStyle w:val="Hyperlink"/>
            <w:noProof/>
          </w:rPr>
          <w:t>2.</w:t>
        </w:r>
        <w:r>
          <w:rPr>
            <w:rFonts w:ascii="Times New Roman" w:hAnsi="Times New Roman"/>
            <w:noProof/>
            <w:sz w:val="24"/>
            <w:szCs w:val="24"/>
            <w:lang w:eastAsia="fr-FR"/>
          </w:rPr>
          <w:tab/>
        </w:r>
        <w:r w:rsidRPr="00272474">
          <w:rPr>
            <w:rStyle w:val="Hyperlink"/>
            <w:noProof/>
          </w:rPr>
          <w:t>Modèle de données</w:t>
        </w:r>
        <w:r>
          <w:rPr>
            <w:noProof/>
            <w:webHidden/>
          </w:rPr>
          <w:tab/>
        </w:r>
        <w:r>
          <w:rPr>
            <w:noProof/>
            <w:webHidden/>
          </w:rPr>
          <w:fldChar w:fldCharType="begin"/>
        </w:r>
        <w:r>
          <w:rPr>
            <w:noProof/>
            <w:webHidden/>
          </w:rPr>
          <w:instrText xml:space="preserve"> PAGEREF _Toc255897171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72" w:history="1">
        <w:r w:rsidRPr="00272474">
          <w:rPr>
            <w:rStyle w:val="Hyperlink"/>
            <w:noProof/>
          </w:rPr>
          <w:t>a)</w:t>
        </w:r>
        <w:r>
          <w:rPr>
            <w:rFonts w:ascii="Times New Roman" w:hAnsi="Times New Roman"/>
            <w:noProof/>
            <w:sz w:val="24"/>
            <w:szCs w:val="24"/>
            <w:lang w:eastAsia="fr-FR"/>
          </w:rPr>
          <w:tab/>
        </w:r>
        <w:r w:rsidRPr="00272474">
          <w:rPr>
            <w:rStyle w:val="Hyperlink"/>
            <w:noProof/>
          </w:rPr>
          <w:t>Général</w:t>
        </w:r>
        <w:r>
          <w:rPr>
            <w:noProof/>
            <w:webHidden/>
          </w:rPr>
          <w:tab/>
        </w:r>
        <w:r>
          <w:rPr>
            <w:noProof/>
            <w:webHidden/>
          </w:rPr>
          <w:fldChar w:fldCharType="begin"/>
        </w:r>
        <w:r>
          <w:rPr>
            <w:noProof/>
            <w:webHidden/>
          </w:rPr>
          <w:instrText xml:space="preserve"> PAGEREF _Toc255897172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73" w:history="1">
        <w:r w:rsidRPr="00272474">
          <w:rPr>
            <w:rStyle w:val="Hyperlink"/>
            <w:noProof/>
          </w:rPr>
          <w:t>b)</w:t>
        </w:r>
        <w:r>
          <w:rPr>
            <w:rFonts w:ascii="Times New Roman" w:hAnsi="Times New Roman"/>
            <w:noProof/>
            <w:sz w:val="24"/>
            <w:szCs w:val="24"/>
            <w:lang w:eastAsia="fr-FR"/>
          </w:rPr>
          <w:tab/>
        </w:r>
        <w:r w:rsidRPr="00272474">
          <w:rPr>
            <w:rStyle w:val="Hyperlink"/>
            <w:noProof/>
          </w:rPr>
          <w:t>Données particulières au chef de produit</w:t>
        </w:r>
        <w:r>
          <w:rPr>
            <w:noProof/>
            <w:webHidden/>
          </w:rPr>
          <w:tab/>
        </w:r>
        <w:r>
          <w:rPr>
            <w:noProof/>
            <w:webHidden/>
          </w:rPr>
          <w:fldChar w:fldCharType="begin"/>
        </w:r>
        <w:r>
          <w:rPr>
            <w:noProof/>
            <w:webHidden/>
          </w:rPr>
          <w:instrText xml:space="preserve"> PAGEREF _Toc255897173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1"/>
        <w:tabs>
          <w:tab w:val="right" w:leader="dot" w:pos="9060"/>
        </w:tabs>
        <w:rPr>
          <w:rFonts w:ascii="Times New Roman" w:hAnsi="Times New Roman"/>
          <w:noProof/>
          <w:sz w:val="24"/>
          <w:szCs w:val="24"/>
          <w:lang w:eastAsia="fr-FR"/>
        </w:rPr>
      </w:pPr>
      <w:hyperlink w:anchor="_Toc255897174" w:history="1">
        <w:r w:rsidRPr="00272474">
          <w:rPr>
            <w:rStyle w:val="Hyperlink"/>
            <w:noProof/>
          </w:rPr>
          <w:t>Spécifications</w:t>
        </w:r>
        <w:r>
          <w:rPr>
            <w:noProof/>
            <w:webHidden/>
          </w:rPr>
          <w:tab/>
        </w:r>
        <w:r>
          <w:rPr>
            <w:noProof/>
            <w:webHidden/>
          </w:rPr>
          <w:fldChar w:fldCharType="begin"/>
        </w:r>
        <w:r>
          <w:rPr>
            <w:noProof/>
            <w:webHidden/>
          </w:rPr>
          <w:instrText xml:space="preserve"> PAGEREF _Toc255897174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75" w:history="1">
        <w:r w:rsidRPr="00272474">
          <w:rPr>
            <w:rStyle w:val="Hyperlink"/>
            <w:noProof/>
          </w:rPr>
          <w:t>1.</w:t>
        </w:r>
        <w:r>
          <w:rPr>
            <w:rFonts w:ascii="Times New Roman" w:hAnsi="Times New Roman"/>
            <w:noProof/>
            <w:sz w:val="24"/>
            <w:szCs w:val="24"/>
            <w:lang w:eastAsia="fr-FR"/>
          </w:rPr>
          <w:tab/>
        </w:r>
        <w:r w:rsidRPr="00272474">
          <w:rPr>
            <w:rStyle w:val="Hyperlink"/>
            <w:noProof/>
          </w:rPr>
          <w:t>Charte graphique</w:t>
        </w:r>
        <w:r>
          <w:rPr>
            <w:noProof/>
            <w:webHidden/>
          </w:rPr>
          <w:tab/>
        </w:r>
        <w:r>
          <w:rPr>
            <w:noProof/>
            <w:webHidden/>
          </w:rPr>
          <w:fldChar w:fldCharType="begin"/>
        </w:r>
        <w:r>
          <w:rPr>
            <w:noProof/>
            <w:webHidden/>
          </w:rPr>
          <w:instrText xml:space="preserve"> PAGEREF _Toc255897175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76" w:history="1">
        <w:r w:rsidRPr="00272474">
          <w:rPr>
            <w:rStyle w:val="Hyperlink"/>
            <w:noProof/>
          </w:rPr>
          <w:t>a)</w:t>
        </w:r>
        <w:r>
          <w:rPr>
            <w:rFonts w:ascii="Times New Roman" w:hAnsi="Times New Roman"/>
            <w:noProof/>
            <w:sz w:val="24"/>
            <w:szCs w:val="24"/>
            <w:lang w:eastAsia="fr-FR"/>
          </w:rPr>
          <w:tab/>
        </w:r>
        <w:r w:rsidRPr="00272474">
          <w:rPr>
            <w:rStyle w:val="Hyperlink"/>
            <w:noProof/>
          </w:rPr>
          <w:t>La bannière</w:t>
        </w:r>
        <w:r>
          <w:rPr>
            <w:noProof/>
            <w:webHidden/>
          </w:rPr>
          <w:tab/>
        </w:r>
        <w:r>
          <w:rPr>
            <w:noProof/>
            <w:webHidden/>
          </w:rPr>
          <w:fldChar w:fldCharType="begin"/>
        </w:r>
        <w:r>
          <w:rPr>
            <w:noProof/>
            <w:webHidden/>
          </w:rPr>
          <w:instrText xml:space="preserve"> PAGEREF _Toc255897176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77" w:history="1">
        <w:r w:rsidRPr="00272474">
          <w:rPr>
            <w:rStyle w:val="Hyperlink"/>
            <w:noProof/>
          </w:rPr>
          <w:t>b)</w:t>
        </w:r>
        <w:r>
          <w:rPr>
            <w:rFonts w:ascii="Times New Roman" w:hAnsi="Times New Roman"/>
            <w:noProof/>
            <w:sz w:val="24"/>
            <w:szCs w:val="24"/>
            <w:lang w:eastAsia="fr-FR"/>
          </w:rPr>
          <w:tab/>
        </w:r>
        <w:r w:rsidRPr="00272474">
          <w:rPr>
            <w:rStyle w:val="Hyperlink"/>
            <w:noProof/>
          </w:rPr>
          <w:t>Le menu de gauche</w:t>
        </w:r>
        <w:r>
          <w:rPr>
            <w:noProof/>
            <w:webHidden/>
          </w:rPr>
          <w:tab/>
        </w:r>
        <w:r>
          <w:rPr>
            <w:noProof/>
            <w:webHidden/>
          </w:rPr>
          <w:fldChar w:fldCharType="begin"/>
        </w:r>
        <w:r>
          <w:rPr>
            <w:noProof/>
            <w:webHidden/>
          </w:rPr>
          <w:instrText xml:space="preserve"> PAGEREF _Toc255897177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78" w:history="1">
        <w:r w:rsidRPr="00272474">
          <w:rPr>
            <w:rStyle w:val="Hyperlink"/>
            <w:noProof/>
          </w:rPr>
          <w:t>c)</w:t>
        </w:r>
        <w:r>
          <w:rPr>
            <w:rFonts w:ascii="Times New Roman" w:hAnsi="Times New Roman"/>
            <w:noProof/>
            <w:sz w:val="24"/>
            <w:szCs w:val="24"/>
            <w:lang w:eastAsia="fr-FR"/>
          </w:rPr>
          <w:tab/>
        </w:r>
        <w:r w:rsidRPr="00272474">
          <w:rPr>
            <w:rStyle w:val="Hyperlink"/>
            <w:noProof/>
          </w:rPr>
          <w:t>La partie centrale</w:t>
        </w:r>
        <w:r>
          <w:rPr>
            <w:noProof/>
            <w:webHidden/>
          </w:rPr>
          <w:tab/>
        </w:r>
        <w:r>
          <w:rPr>
            <w:noProof/>
            <w:webHidden/>
          </w:rPr>
          <w:fldChar w:fldCharType="begin"/>
        </w:r>
        <w:r>
          <w:rPr>
            <w:noProof/>
            <w:webHidden/>
          </w:rPr>
          <w:instrText xml:space="preserve"> PAGEREF _Toc255897178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79" w:history="1">
        <w:r w:rsidRPr="00272474">
          <w:rPr>
            <w:rStyle w:val="Hyperlink"/>
            <w:noProof/>
          </w:rPr>
          <w:t>d)</w:t>
        </w:r>
        <w:r>
          <w:rPr>
            <w:rFonts w:ascii="Times New Roman" w:hAnsi="Times New Roman"/>
            <w:noProof/>
            <w:sz w:val="24"/>
            <w:szCs w:val="24"/>
            <w:lang w:eastAsia="fr-FR"/>
          </w:rPr>
          <w:tab/>
        </w:r>
        <w:r w:rsidRPr="00272474">
          <w:rPr>
            <w:rStyle w:val="Hyperlink"/>
            <w:noProof/>
          </w:rPr>
          <w:t>Carte de France</w:t>
        </w:r>
        <w:r>
          <w:rPr>
            <w:noProof/>
            <w:webHidden/>
          </w:rPr>
          <w:tab/>
        </w:r>
        <w:r>
          <w:rPr>
            <w:noProof/>
            <w:webHidden/>
          </w:rPr>
          <w:fldChar w:fldCharType="begin"/>
        </w:r>
        <w:r>
          <w:rPr>
            <w:noProof/>
            <w:webHidden/>
          </w:rPr>
          <w:instrText xml:space="preserve"> PAGEREF _Toc255897179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80" w:history="1">
        <w:r w:rsidRPr="00272474">
          <w:rPr>
            <w:rStyle w:val="Hyperlink"/>
            <w:noProof/>
          </w:rPr>
          <w:t>e)</w:t>
        </w:r>
        <w:r>
          <w:rPr>
            <w:rFonts w:ascii="Times New Roman" w:hAnsi="Times New Roman"/>
            <w:noProof/>
            <w:sz w:val="24"/>
            <w:szCs w:val="24"/>
            <w:lang w:eastAsia="fr-FR"/>
          </w:rPr>
          <w:tab/>
        </w:r>
        <w:r w:rsidRPr="00272474">
          <w:rPr>
            <w:rStyle w:val="Hyperlink"/>
            <w:noProof/>
          </w:rPr>
          <w:t>Graphiques</w:t>
        </w:r>
        <w:r>
          <w:rPr>
            <w:noProof/>
            <w:webHidden/>
          </w:rPr>
          <w:tab/>
        </w:r>
        <w:r>
          <w:rPr>
            <w:noProof/>
            <w:webHidden/>
          </w:rPr>
          <w:fldChar w:fldCharType="begin"/>
        </w:r>
        <w:r>
          <w:rPr>
            <w:noProof/>
            <w:webHidden/>
          </w:rPr>
          <w:instrText xml:space="preserve"> PAGEREF _Toc255897180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81" w:history="1">
        <w:r w:rsidRPr="00272474">
          <w:rPr>
            <w:rStyle w:val="Hyperlink"/>
            <w:noProof/>
          </w:rPr>
          <w:t>f)</w:t>
        </w:r>
        <w:r>
          <w:rPr>
            <w:rFonts w:ascii="Times New Roman" w:hAnsi="Times New Roman"/>
            <w:noProof/>
            <w:sz w:val="24"/>
            <w:szCs w:val="24"/>
            <w:lang w:eastAsia="fr-FR"/>
          </w:rPr>
          <w:tab/>
        </w:r>
        <w:r w:rsidRPr="00272474">
          <w:rPr>
            <w:rStyle w:val="Hyperlink"/>
            <w:noProof/>
          </w:rPr>
          <w:t>Charte graphique CP</w:t>
        </w:r>
        <w:r>
          <w:rPr>
            <w:noProof/>
            <w:webHidden/>
          </w:rPr>
          <w:tab/>
        </w:r>
        <w:r>
          <w:rPr>
            <w:noProof/>
            <w:webHidden/>
          </w:rPr>
          <w:fldChar w:fldCharType="begin"/>
        </w:r>
        <w:r>
          <w:rPr>
            <w:noProof/>
            <w:webHidden/>
          </w:rPr>
          <w:instrText xml:space="preserve"> PAGEREF _Toc255897181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82" w:history="1">
        <w:r w:rsidRPr="00272474">
          <w:rPr>
            <w:rStyle w:val="Hyperlink"/>
            <w:noProof/>
          </w:rPr>
          <w:t>2.</w:t>
        </w:r>
        <w:r>
          <w:rPr>
            <w:rFonts w:ascii="Times New Roman" w:hAnsi="Times New Roman"/>
            <w:noProof/>
            <w:sz w:val="24"/>
            <w:szCs w:val="24"/>
            <w:lang w:eastAsia="fr-FR"/>
          </w:rPr>
          <w:tab/>
        </w:r>
        <w:r w:rsidRPr="00272474">
          <w:rPr>
            <w:rStyle w:val="Hyperlink"/>
            <w:noProof/>
          </w:rPr>
          <w:t>Spécifications</w:t>
        </w:r>
        <w:r>
          <w:rPr>
            <w:noProof/>
            <w:webHidden/>
          </w:rPr>
          <w:tab/>
        </w:r>
        <w:r>
          <w:rPr>
            <w:noProof/>
            <w:webHidden/>
          </w:rPr>
          <w:fldChar w:fldCharType="begin"/>
        </w:r>
        <w:r>
          <w:rPr>
            <w:noProof/>
            <w:webHidden/>
          </w:rPr>
          <w:instrText xml:space="preserve"> PAGEREF _Toc255897182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83" w:history="1">
        <w:r w:rsidRPr="00272474">
          <w:rPr>
            <w:rStyle w:val="Hyperlink"/>
            <w:noProof/>
          </w:rPr>
          <w:t>a)</w:t>
        </w:r>
        <w:r>
          <w:rPr>
            <w:rFonts w:ascii="Times New Roman" w:hAnsi="Times New Roman"/>
            <w:noProof/>
            <w:sz w:val="24"/>
            <w:szCs w:val="24"/>
            <w:lang w:eastAsia="fr-FR"/>
          </w:rPr>
          <w:tab/>
        </w:r>
        <w:r w:rsidRPr="00272474">
          <w:rPr>
            <w:rStyle w:val="Hyperlink"/>
            <w:noProof/>
          </w:rPr>
          <w:t>Fonctions communes</w:t>
        </w:r>
        <w:r>
          <w:rPr>
            <w:noProof/>
            <w:webHidden/>
          </w:rPr>
          <w:tab/>
        </w:r>
        <w:r>
          <w:rPr>
            <w:noProof/>
            <w:webHidden/>
          </w:rPr>
          <w:fldChar w:fldCharType="begin"/>
        </w:r>
        <w:r>
          <w:rPr>
            <w:noProof/>
            <w:webHidden/>
          </w:rPr>
          <w:instrText xml:space="preserve"> PAGEREF _Toc255897183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84" w:history="1">
        <w:r w:rsidRPr="00272474">
          <w:rPr>
            <w:rStyle w:val="Hyperlink"/>
            <w:noProof/>
          </w:rPr>
          <w:t>b)</w:t>
        </w:r>
        <w:r>
          <w:rPr>
            <w:rFonts w:ascii="Times New Roman" w:hAnsi="Times New Roman"/>
            <w:noProof/>
            <w:sz w:val="24"/>
            <w:szCs w:val="24"/>
            <w:lang w:eastAsia="fr-FR"/>
          </w:rPr>
          <w:tab/>
        </w:r>
        <w:r w:rsidRPr="00272474">
          <w:rPr>
            <w:rStyle w:val="Hyperlink"/>
            <w:noProof/>
          </w:rPr>
          <w:t>Spécifications Chef de Produit</w:t>
        </w:r>
        <w:r>
          <w:rPr>
            <w:noProof/>
            <w:webHidden/>
          </w:rPr>
          <w:tab/>
        </w:r>
        <w:r>
          <w:rPr>
            <w:noProof/>
            <w:webHidden/>
          </w:rPr>
          <w:fldChar w:fldCharType="begin"/>
        </w:r>
        <w:r>
          <w:rPr>
            <w:noProof/>
            <w:webHidden/>
          </w:rPr>
          <w:instrText xml:space="preserve"> PAGEREF _Toc255897184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85" w:history="1">
        <w:r w:rsidRPr="00272474">
          <w:rPr>
            <w:rStyle w:val="Hyperlink"/>
            <w:noProof/>
          </w:rPr>
          <w:t>3.</w:t>
        </w:r>
        <w:r>
          <w:rPr>
            <w:rFonts w:ascii="Times New Roman" w:hAnsi="Times New Roman"/>
            <w:noProof/>
            <w:sz w:val="24"/>
            <w:szCs w:val="24"/>
            <w:lang w:eastAsia="fr-FR"/>
          </w:rPr>
          <w:tab/>
        </w:r>
        <w:r w:rsidRPr="00272474">
          <w:rPr>
            <w:rStyle w:val="Hyperlink"/>
            <w:noProof/>
          </w:rPr>
          <w:t>Scénarios</w:t>
        </w:r>
        <w:r>
          <w:rPr>
            <w:noProof/>
            <w:webHidden/>
          </w:rPr>
          <w:tab/>
        </w:r>
        <w:r>
          <w:rPr>
            <w:noProof/>
            <w:webHidden/>
          </w:rPr>
          <w:fldChar w:fldCharType="begin"/>
        </w:r>
        <w:r>
          <w:rPr>
            <w:noProof/>
            <w:webHidden/>
          </w:rPr>
          <w:instrText xml:space="preserve"> PAGEREF _Toc255897185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86" w:history="1">
        <w:r w:rsidRPr="00272474">
          <w:rPr>
            <w:rStyle w:val="Hyperlink"/>
            <w:noProof/>
          </w:rPr>
          <w:t>a)</w:t>
        </w:r>
        <w:r>
          <w:rPr>
            <w:rFonts w:ascii="Times New Roman" w:hAnsi="Times New Roman"/>
            <w:noProof/>
            <w:sz w:val="24"/>
            <w:szCs w:val="24"/>
            <w:lang w:eastAsia="fr-FR"/>
          </w:rPr>
          <w:tab/>
        </w:r>
        <w:r w:rsidRPr="00272474">
          <w:rPr>
            <w:rStyle w:val="Hyperlink"/>
            <w:noProof/>
          </w:rPr>
          <w:t>Fonctions communes</w:t>
        </w:r>
        <w:r>
          <w:rPr>
            <w:noProof/>
            <w:webHidden/>
          </w:rPr>
          <w:tab/>
        </w:r>
        <w:r>
          <w:rPr>
            <w:noProof/>
            <w:webHidden/>
          </w:rPr>
          <w:fldChar w:fldCharType="begin"/>
        </w:r>
        <w:r>
          <w:rPr>
            <w:noProof/>
            <w:webHidden/>
          </w:rPr>
          <w:instrText xml:space="preserve"> PAGEREF _Toc255897186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87" w:history="1">
        <w:r w:rsidRPr="00272474">
          <w:rPr>
            <w:rStyle w:val="Hyperlink"/>
            <w:noProof/>
          </w:rPr>
          <w:t>b)</w:t>
        </w:r>
        <w:r>
          <w:rPr>
            <w:rFonts w:ascii="Times New Roman" w:hAnsi="Times New Roman"/>
            <w:noProof/>
            <w:sz w:val="24"/>
            <w:szCs w:val="24"/>
            <w:lang w:eastAsia="fr-FR"/>
          </w:rPr>
          <w:tab/>
        </w:r>
        <w:r w:rsidRPr="00272474">
          <w:rPr>
            <w:rStyle w:val="Hyperlink"/>
            <w:noProof/>
          </w:rPr>
          <w:t>Responsable magasin</w:t>
        </w:r>
        <w:r>
          <w:rPr>
            <w:noProof/>
            <w:webHidden/>
          </w:rPr>
          <w:tab/>
        </w:r>
        <w:r>
          <w:rPr>
            <w:noProof/>
            <w:webHidden/>
          </w:rPr>
          <w:fldChar w:fldCharType="begin"/>
        </w:r>
        <w:r>
          <w:rPr>
            <w:noProof/>
            <w:webHidden/>
          </w:rPr>
          <w:instrText xml:space="preserve"> PAGEREF _Toc255897187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88" w:history="1">
        <w:r w:rsidRPr="00272474">
          <w:rPr>
            <w:rStyle w:val="Hyperlink"/>
            <w:noProof/>
          </w:rPr>
          <w:t>c)</w:t>
        </w:r>
        <w:r>
          <w:rPr>
            <w:rFonts w:ascii="Times New Roman" w:hAnsi="Times New Roman"/>
            <w:noProof/>
            <w:sz w:val="24"/>
            <w:szCs w:val="24"/>
            <w:lang w:eastAsia="fr-FR"/>
          </w:rPr>
          <w:tab/>
        </w:r>
        <w:r w:rsidRPr="00272474">
          <w:rPr>
            <w:rStyle w:val="Hyperlink"/>
            <w:noProof/>
          </w:rPr>
          <w:t>Responsable régional</w:t>
        </w:r>
        <w:r>
          <w:rPr>
            <w:noProof/>
            <w:webHidden/>
          </w:rPr>
          <w:tab/>
        </w:r>
        <w:r>
          <w:rPr>
            <w:noProof/>
            <w:webHidden/>
          </w:rPr>
          <w:fldChar w:fldCharType="begin"/>
        </w:r>
        <w:r>
          <w:rPr>
            <w:noProof/>
            <w:webHidden/>
          </w:rPr>
          <w:instrText xml:space="preserve"> PAGEREF _Toc255897188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89" w:history="1">
        <w:r w:rsidRPr="00272474">
          <w:rPr>
            <w:rStyle w:val="Hyperlink"/>
            <w:noProof/>
          </w:rPr>
          <w:t>d)</w:t>
        </w:r>
        <w:r>
          <w:rPr>
            <w:rFonts w:ascii="Times New Roman" w:hAnsi="Times New Roman"/>
            <w:noProof/>
            <w:sz w:val="24"/>
            <w:szCs w:val="24"/>
            <w:lang w:eastAsia="fr-FR"/>
          </w:rPr>
          <w:tab/>
        </w:r>
        <w:r w:rsidRPr="00272474">
          <w:rPr>
            <w:rStyle w:val="Hyperlink"/>
            <w:noProof/>
          </w:rPr>
          <w:t>Direction commerciale</w:t>
        </w:r>
        <w:r>
          <w:rPr>
            <w:noProof/>
            <w:webHidden/>
          </w:rPr>
          <w:tab/>
        </w:r>
        <w:r>
          <w:rPr>
            <w:noProof/>
            <w:webHidden/>
          </w:rPr>
          <w:fldChar w:fldCharType="begin"/>
        </w:r>
        <w:r>
          <w:rPr>
            <w:noProof/>
            <w:webHidden/>
          </w:rPr>
          <w:instrText xml:space="preserve"> PAGEREF _Toc255897189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90" w:history="1">
        <w:r w:rsidRPr="00272474">
          <w:rPr>
            <w:rStyle w:val="Hyperlink"/>
            <w:noProof/>
          </w:rPr>
          <w:t>e)</w:t>
        </w:r>
        <w:r>
          <w:rPr>
            <w:rFonts w:ascii="Times New Roman" w:hAnsi="Times New Roman"/>
            <w:noProof/>
            <w:sz w:val="24"/>
            <w:szCs w:val="24"/>
            <w:lang w:eastAsia="fr-FR"/>
          </w:rPr>
          <w:tab/>
        </w:r>
        <w:r w:rsidRPr="00272474">
          <w:rPr>
            <w:rStyle w:val="Hyperlink"/>
            <w:noProof/>
          </w:rPr>
          <w:t>Chef de produit</w:t>
        </w:r>
        <w:r>
          <w:rPr>
            <w:noProof/>
            <w:webHidden/>
          </w:rPr>
          <w:tab/>
        </w:r>
        <w:r>
          <w:rPr>
            <w:noProof/>
            <w:webHidden/>
          </w:rPr>
          <w:fldChar w:fldCharType="begin"/>
        </w:r>
        <w:r>
          <w:rPr>
            <w:noProof/>
            <w:webHidden/>
          </w:rPr>
          <w:instrText xml:space="preserve"> PAGEREF _Toc255897190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left" w:pos="720"/>
          <w:tab w:val="right" w:leader="dot" w:pos="9060"/>
        </w:tabs>
        <w:rPr>
          <w:rFonts w:ascii="Times New Roman" w:hAnsi="Times New Roman"/>
          <w:noProof/>
          <w:sz w:val="24"/>
          <w:szCs w:val="24"/>
          <w:lang w:eastAsia="fr-FR"/>
        </w:rPr>
      </w:pPr>
      <w:hyperlink w:anchor="_Toc255897191" w:history="1">
        <w:r w:rsidRPr="00272474">
          <w:rPr>
            <w:rStyle w:val="Hyperlink"/>
            <w:noProof/>
          </w:rPr>
          <w:t>4.</w:t>
        </w:r>
        <w:r>
          <w:rPr>
            <w:rFonts w:ascii="Times New Roman" w:hAnsi="Times New Roman"/>
            <w:noProof/>
            <w:sz w:val="24"/>
            <w:szCs w:val="24"/>
            <w:lang w:eastAsia="fr-FR"/>
          </w:rPr>
          <w:tab/>
        </w:r>
        <w:r w:rsidRPr="00272474">
          <w:rPr>
            <w:rStyle w:val="Hyperlink"/>
            <w:noProof/>
          </w:rPr>
          <w:t>Spécifications techniques</w:t>
        </w:r>
        <w:r>
          <w:rPr>
            <w:noProof/>
            <w:webHidden/>
          </w:rPr>
          <w:tab/>
        </w:r>
        <w:r>
          <w:rPr>
            <w:noProof/>
            <w:webHidden/>
          </w:rPr>
          <w:fldChar w:fldCharType="begin"/>
        </w:r>
        <w:r>
          <w:rPr>
            <w:noProof/>
            <w:webHidden/>
          </w:rPr>
          <w:instrText xml:space="preserve"> PAGEREF _Toc255897191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92" w:history="1">
        <w:r w:rsidRPr="00272474">
          <w:rPr>
            <w:rStyle w:val="Hyperlink"/>
            <w:noProof/>
          </w:rPr>
          <w:t>a)</w:t>
        </w:r>
        <w:r>
          <w:rPr>
            <w:rFonts w:ascii="Times New Roman" w:hAnsi="Times New Roman"/>
            <w:noProof/>
            <w:sz w:val="24"/>
            <w:szCs w:val="24"/>
            <w:lang w:eastAsia="fr-FR"/>
          </w:rPr>
          <w:tab/>
        </w:r>
        <w:r w:rsidRPr="00272474">
          <w:rPr>
            <w:rStyle w:val="Hyperlink"/>
            <w:noProof/>
          </w:rPr>
          <w:t>Traitement des données</w:t>
        </w:r>
        <w:r>
          <w:rPr>
            <w:noProof/>
            <w:webHidden/>
          </w:rPr>
          <w:tab/>
        </w:r>
        <w:r>
          <w:rPr>
            <w:noProof/>
            <w:webHidden/>
          </w:rPr>
          <w:fldChar w:fldCharType="begin"/>
        </w:r>
        <w:r>
          <w:rPr>
            <w:noProof/>
            <w:webHidden/>
          </w:rPr>
          <w:instrText xml:space="preserve"> PAGEREF _Toc255897192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left" w:pos="960"/>
          <w:tab w:val="right" w:leader="dot" w:pos="9060"/>
        </w:tabs>
        <w:rPr>
          <w:rFonts w:ascii="Times New Roman" w:hAnsi="Times New Roman"/>
          <w:noProof/>
          <w:sz w:val="24"/>
          <w:szCs w:val="24"/>
          <w:lang w:eastAsia="fr-FR"/>
        </w:rPr>
      </w:pPr>
      <w:hyperlink w:anchor="_Toc255897193" w:history="1">
        <w:r w:rsidRPr="00272474">
          <w:rPr>
            <w:rStyle w:val="Hyperlink"/>
            <w:noProof/>
          </w:rPr>
          <w:t>b)</w:t>
        </w:r>
        <w:r>
          <w:rPr>
            <w:rFonts w:ascii="Times New Roman" w:hAnsi="Times New Roman"/>
            <w:noProof/>
            <w:sz w:val="24"/>
            <w:szCs w:val="24"/>
            <w:lang w:eastAsia="fr-FR"/>
          </w:rPr>
          <w:tab/>
        </w:r>
        <w:r w:rsidRPr="00272474">
          <w:rPr>
            <w:rStyle w:val="Hyperlink"/>
            <w:noProof/>
          </w:rPr>
          <w:t>Etudes</w:t>
        </w:r>
        <w:r>
          <w:rPr>
            <w:noProof/>
            <w:webHidden/>
          </w:rPr>
          <w:tab/>
        </w:r>
        <w:r>
          <w:rPr>
            <w:noProof/>
            <w:webHidden/>
          </w:rPr>
          <w:fldChar w:fldCharType="begin"/>
        </w:r>
        <w:r>
          <w:rPr>
            <w:noProof/>
            <w:webHidden/>
          </w:rPr>
          <w:instrText xml:space="preserve"> PAGEREF _Toc255897193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1"/>
        <w:tabs>
          <w:tab w:val="right" w:leader="dot" w:pos="9060"/>
        </w:tabs>
        <w:rPr>
          <w:rFonts w:ascii="Times New Roman" w:hAnsi="Times New Roman"/>
          <w:noProof/>
          <w:sz w:val="24"/>
          <w:szCs w:val="24"/>
          <w:lang w:eastAsia="fr-FR"/>
        </w:rPr>
      </w:pPr>
      <w:hyperlink w:anchor="_Toc255897194" w:history="1">
        <w:r w:rsidRPr="00272474">
          <w:rPr>
            <w:rStyle w:val="Hyperlink"/>
            <w:noProof/>
          </w:rPr>
          <w:t>Glossaire</w:t>
        </w:r>
        <w:r>
          <w:rPr>
            <w:noProof/>
            <w:webHidden/>
          </w:rPr>
          <w:tab/>
        </w:r>
        <w:r>
          <w:rPr>
            <w:noProof/>
            <w:webHidden/>
          </w:rPr>
          <w:fldChar w:fldCharType="begin"/>
        </w:r>
        <w:r>
          <w:rPr>
            <w:noProof/>
            <w:webHidden/>
          </w:rPr>
          <w:instrText xml:space="preserve"> PAGEREF _Toc255897194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right" w:leader="dot" w:pos="9060"/>
        </w:tabs>
        <w:rPr>
          <w:rFonts w:ascii="Times New Roman" w:hAnsi="Times New Roman"/>
          <w:noProof/>
          <w:sz w:val="24"/>
          <w:szCs w:val="24"/>
          <w:lang w:eastAsia="fr-FR"/>
        </w:rPr>
      </w:pPr>
      <w:hyperlink w:anchor="_Toc255897195" w:history="1">
        <w:r w:rsidRPr="00272474">
          <w:rPr>
            <w:rStyle w:val="Hyperlink"/>
            <w:noProof/>
          </w:rPr>
          <w:t>A-H</w:t>
        </w:r>
        <w:r>
          <w:rPr>
            <w:noProof/>
            <w:webHidden/>
          </w:rPr>
          <w:tab/>
        </w:r>
        <w:r>
          <w:rPr>
            <w:noProof/>
            <w:webHidden/>
          </w:rPr>
          <w:fldChar w:fldCharType="begin"/>
        </w:r>
        <w:r>
          <w:rPr>
            <w:noProof/>
            <w:webHidden/>
          </w:rPr>
          <w:instrText xml:space="preserve"> PAGEREF _Toc255897195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196" w:history="1">
        <w:r w:rsidRPr="00272474">
          <w:rPr>
            <w:rStyle w:val="Hyperlink"/>
            <w:noProof/>
          </w:rPr>
          <w:t>Armoire serveur</w:t>
        </w:r>
        <w:r>
          <w:rPr>
            <w:noProof/>
            <w:webHidden/>
          </w:rPr>
          <w:tab/>
        </w:r>
        <w:r>
          <w:rPr>
            <w:noProof/>
            <w:webHidden/>
          </w:rPr>
          <w:fldChar w:fldCharType="begin"/>
        </w:r>
        <w:r>
          <w:rPr>
            <w:noProof/>
            <w:webHidden/>
          </w:rPr>
          <w:instrText xml:space="preserve"> PAGEREF _Toc255897196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197" w:history="1">
        <w:r w:rsidRPr="00272474">
          <w:rPr>
            <w:rStyle w:val="Hyperlink"/>
            <w:noProof/>
          </w:rPr>
          <w:t>Caractéristique</w:t>
        </w:r>
        <w:r>
          <w:rPr>
            <w:noProof/>
            <w:webHidden/>
          </w:rPr>
          <w:tab/>
        </w:r>
        <w:r>
          <w:rPr>
            <w:noProof/>
            <w:webHidden/>
          </w:rPr>
          <w:fldChar w:fldCharType="begin"/>
        </w:r>
        <w:r>
          <w:rPr>
            <w:noProof/>
            <w:webHidden/>
          </w:rPr>
          <w:instrText xml:space="preserve"> PAGEREF _Toc255897197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198" w:history="1">
        <w:r w:rsidRPr="00272474">
          <w:rPr>
            <w:rStyle w:val="Hyperlink"/>
            <w:noProof/>
          </w:rPr>
          <w:t>Cumul</w:t>
        </w:r>
        <w:r>
          <w:rPr>
            <w:noProof/>
            <w:webHidden/>
          </w:rPr>
          <w:tab/>
        </w:r>
        <w:r>
          <w:rPr>
            <w:noProof/>
            <w:webHidden/>
          </w:rPr>
          <w:fldChar w:fldCharType="begin"/>
        </w:r>
        <w:r>
          <w:rPr>
            <w:noProof/>
            <w:webHidden/>
          </w:rPr>
          <w:instrText xml:space="preserve"> PAGEREF _Toc255897198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199" w:history="1">
        <w:r w:rsidRPr="00272474">
          <w:rPr>
            <w:rStyle w:val="Hyperlink"/>
            <w:noProof/>
          </w:rPr>
          <w:t>Datamart</w:t>
        </w:r>
        <w:r>
          <w:rPr>
            <w:noProof/>
            <w:webHidden/>
          </w:rPr>
          <w:tab/>
        </w:r>
        <w:r>
          <w:rPr>
            <w:noProof/>
            <w:webHidden/>
          </w:rPr>
          <w:fldChar w:fldCharType="begin"/>
        </w:r>
        <w:r>
          <w:rPr>
            <w:noProof/>
            <w:webHidden/>
          </w:rPr>
          <w:instrText xml:space="preserve"> PAGEREF _Toc255897199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00" w:history="1">
        <w:r w:rsidRPr="00272474">
          <w:rPr>
            <w:rStyle w:val="Hyperlink"/>
            <w:noProof/>
          </w:rPr>
          <w:t>Datawarehouse</w:t>
        </w:r>
        <w:r>
          <w:rPr>
            <w:noProof/>
            <w:webHidden/>
          </w:rPr>
          <w:tab/>
        </w:r>
        <w:r>
          <w:rPr>
            <w:noProof/>
            <w:webHidden/>
          </w:rPr>
          <w:fldChar w:fldCharType="begin"/>
        </w:r>
        <w:r>
          <w:rPr>
            <w:noProof/>
            <w:webHidden/>
          </w:rPr>
          <w:instrText xml:space="preserve"> PAGEREF _Toc255897200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01" w:history="1">
        <w:r w:rsidRPr="00272474">
          <w:rPr>
            <w:rStyle w:val="Hyperlink"/>
            <w:noProof/>
          </w:rPr>
          <w:t>DMZ</w:t>
        </w:r>
        <w:r>
          <w:rPr>
            <w:noProof/>
            <w:webHidden/>
          </w:rPr>
          <w:tab/>
        </w:r>
        <w:r>
          <w:rPr>
            <w:noProof/>
            <w:webHidden/>
          </w:rPr>
          <w:fldChar w:fldCharType="begin"/>
        </w:r>
        <w:r>
          <w:rPr>
            <w:noProof/>
            <w:webHidden/>
          </w:rPr>
          <w:instrText xml:space="preserve"> PAGEREF _Toc255897201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02" w:history="1">
        <w:r w:rsidRPr="00272474">
          <w:rPr>
            <w:rStyle w:val="Hyperlink"/>
            <w:noProof/>
          </w:rPr>
          <w:t>Ecart</w:t>
        </w:r>
        <w:r>
          <w:rPr>
            <w:noProof/>
            <w:webHidden/>
          </w:rPr>
          <w:tab/>
        </w:r>
        <w:r>
          <w:rPr>
            <w:noProof/>
            <w:webHidden/>
          </w:rPr>
          <w:fldChar w:fldCharType="begin"/>
        </w:r>
        <w:r>
          <w:rPr>
            <w:noProof/>
            <w:webHidden/>
          </w:rPr>
          <w:instrText xml:space="preserve"> PAGEREF _Toc255897202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03" w:history="1">
        <w:r w:rsidRPr="00272474">
          <w:rPr>
            <w:rStyle w:val="Hyperlink"/>
            <w:noProof/>
          </w:rPr>
          <w:t>Entrepôt de données</w:t>
        </w:r>
        <w:r>
          <w:rPr>
            <w:noProof/>
            <w:webHidden/>
          </w:rPr>
          <w:tab/>
        </w:r>
        <w:r>
          <w:rPr>
            <w:noProof/>
            <w:webHidden/>
          </w:rPr>
          <w:fldChar w:fldCharType="begin"/>
        </w:r>
        <w:r>
          <w:rPr>
            <w:noProof/>
            <w:webHidden/>
          </w:rPr>
          <w:instrText xml:space="preserve"> PAGEREF _Toc255897203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04" w:history="1">
        <w:r w:rsidRPr="00272474">
          <w:rPr>
            <w:rStyle w:val="Hyperlink"/>
            <w:noProof/>
          </w:rPr>
          <w:t>ETL</w:t>
        </w:r>
        <w:r>
          <w:rPr>
            <w:noProof/>
            <w:webHidden/>
          </w:rPr>
          <w:tab/>
        </w:r>
        <w:r>
          <w:rPr>
            <w:noProof/>
            <w:webHidden/>
          </w:rPr>
          <w:fldChar w:fldCharType="begin"/>
        </w:r>
        <w:r>
          <w:rPr>
            <w:noProof/>
            <w:webHidden/>
          </w:rPr>
          <w:instrText xml:space="preserve"> PAGEREF _Toc255897204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05" w:history="1">
        <w:r w:rsidRPr="00272474">
          <w:rPr>
            <w:rStyle w:val="Hyperlink"/>
            <w:noProof/>
          </w:rPr>
          <w:t>Fibre optique</w:t>
        </w:r>
        <w:r>
          <w:rPr>
            <w:noProof/>
            <w:webHidden/>
          </w:rPr>
          <w:tab/>
        </w:r>
        <w:r>
          <w:rPr>
            <w:noProof/>
            <w:webHidden/>
          </w:rPr>
          <w:fldChar w:fldCharType="begin"/>
        </w:r>
        <w:r>
          <w:rPr>
            <w:noProof/>
            <w:webHidden/>
          </w:rPr>
          <w:instrText xml:space="preserve"> PAGEREF _Toc255897205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06" w:history="1">
        <w:r w:rsidRPr="00272474">
          <w:rPr>
            <w:rStyle w:val="Hyperlink"/>
            <w:noProof/>
          </w:rPr>
          <w:t>Filtre</w:t>
        </w:r>
        <w:r>
          <w:rPr>
            <w:noProof/>
            <w:webHidden/>
          </w:rPr>
          <w:tab/>
        </w:r>
        <w:r>
          <w:rPr>
            <w:noProof/>
            <w:webHidden/>
          </w:rPr>
          <w:fldChar w:fldCharType="begin"/>
        </w:r>
        <w:r>
          <w:rPr>
            <w:noProof/>
            <w:webHidden/>
          </w:rPr>
          <w:instrText xml:space="preserve"> PAGEREF _Toc255897206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07" w:history="1">
        <w:r w:rsidRPr="00272474">
          <w:rPr>
            <w:rStyle w:val="Hyperlink"/>
            <w:noProof/>
          </w:rPr>
          <w:t>Go</w:t>
        </w:r>
        <w:r>
          <w:rPr>
            <w:noProof/>
            <w:webHidden/>
          </w:rPr>
          <w:tab/>
        </w:r>
        <w:r>
          <w:rPr>
            <w:noProof/>
            <w:webHidden/>
          </w:rPr>
          <w:fldChar w:fldCharType="begin"/>
        </w:r>
        <w:r>
          <w:rPr>
            <w:noProof/>
            <w:webHidden/>
          </w:rPr>
          <w:instrText xml:space="preserve"> PAGEREF _Toc255897207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right" w:leader="dot" w:pos="9060"/>
        </w:tabs>
        <w:rPr>
          <w:rFonts w:ascii="Times New Roman" w:hAnsi="Times New Roman"/>
          <w:noProof/>
          <w:sz w:val="24"/>
          <w:szCs w:val="24"/>
          <w:lang w:eastAsia="fr-FR"/>
        </w:rPr>
      </w:pPr>
      <w:hyperlink w:anchor="_Toc255897208" w:history="1">
        <w:r w:rsidRPr="00272474">
          <w:rPr>
            <w:rStyle w:val="Hyperlink"/>
            <w:noProof/>
          </w:rPr>
          <w:t>I-P</w:t>
        </w:r>
        <w:r>
          <w:rPr>
            <w:noProof/>
            <w:webHidden/>
          </w:rPr>
          <w:tab/>
        </w:r>
        <w:r>
          <w:rPr>
            <w:noProof/>
            <w:webHidden/>
          </w:rPr>
          <w:fldChar w:fldCharType="begin"/>
        </w:r>
        <w:r>
          <w:rPr>
            <w:noProof/>
            <w:webHidden/>
          </w:rPr>
          <w:instrText xml:space="preserve"> PAGEREF _Toc255897208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09" w:history="1">
        <w:r w:rsidRPr="00272474">
          <w:rPr>
            <w:rStyle w:val="Hyperlink"/>
            <w:noProof/>
          </w:rPr>
          <w:t>Indicateur :</w:t>
        </w:r>
        <w:r>
          <w:rPr>
            <w:noProof/>
            <w:webHidden/>
          </w:rPr>
          <w:tab/>
        </w:r>
        <w:r>
          <w:rPr>
            <w:noProof/>
            <w:webHidden/>
          </w:rPr>
          <w:fldChar w:fldCharType="begin"/>
        </w:r>
        <w:r>
          <w:rPr>
            <w:noProof/>
            <w:webHidden/>
          </w:rPr>
          <w:instrText xml:space="preserve"> PAGEREF _Toc255897209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10" w:history="1">
        <w:r w:rsidRPr="00272474">
          <w:rPr>
            <w:rStyle w:val="Hyperlink"/>
            <w:noProof/>
          </w:rPr>
          <w:t>Menu contextuel</w:t>
        </w:r>
        <w:r>
          <w:rPr>
            <w:noProof/>
            <w:webHidden/>
          </w:rPr>
          <w:tab/>
        </w:r>
        <w:r>
          <w:rPr>
            <w:noProof/>
            <w:webHidden/>
          </w:rPr>
          <w:fldChar w:fldCharType="begin"/>
        </w:r>
        <w:r>
          <w:rPr>
            <w:noProof/>
            <w:webHidden/>
          </w:rPr>
          <w:instrText xml:space="preserve"> PAGEREF _Toc255897210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11" w:history="1">
        <w:r w:rsidRPr="00272474">
          <w:rPr>
            <w:rStyle w:val="Hyperlink"/>
            <w:noProof/>
          </w:rPr>
          <w:t>MAJ</w:t>
        </w:r>
        <w:r>
          <w:rPr>
            <w:noProof/>
            <w:webHidden/>
          </w:rPr>
          <w:tab/>
        </w:r>
        <w:r>
          <w:rPr>
            <w:noProof/>
            <w:webHidden/>
          </w:rPr>
          <w:fldChar w:fldCharType="begin"/>
        </w:r>
        <w:r>
          <w:rPr>
            <w:noProof/>
            <w:webHidden/>
          </w:rPr>
          <w:instrText xml:space="preserve"> PAGEREF _Toc255897211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12" w:history="1">
        <w:r w:rsidRPr="00272474">
          <w:rPr>
            <w:rStyle w:val="Hyperlink"/>
            <w:noProof/>
          </w:rPr>
          <w:t>Modèle de données</w:t>
        </w:r>
        <w:r>
          <w:rPr>
            <w:noProof/>
            <w:webHidden/>
          </w:rPr>
          <w:tab/>
        </w:r>
        <w:r>
          <w:rPr>
            <w:noProof/>
            <w:webHidden/>
          </w:rPr>
          <w:fldChar w:fldCharType="begin"/>
        </w:r>
        <w:r>
          <w:rPr>
            <w:noProof/>
            <w:webHidden/>
          </w:rPr>
          <w:instrText xml:space="preserve"> PAGEREF _Toc255897212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13" w:history="1">
        <w:r w:rsidRPr="00272474">
          <w:rPr>
            <w:rStyle w:val="Hyperlink"/>
            <w:noProof/>
          </w:rPr>
          <w:t>Onglet</w:t>
        </w:r>
        <w:r>
          <w:rPr>
            <w:noProof/>
            <w:webHidden/>
          </w:rPr>
          <w:tab/>
        </w:r>
        <w:r>
          <w:rPr>
            <w:noProof/>
            <w:webHidden/>
          </w:rPr>
          <w:fldChar w:fldCharType="begin"/>
        </w:r>
        <w:r>
          <w:rPr>
            <w:noProof/>
            <w:webHidden/>
          </w:rPr>
          <w:instrText xml:space="preserve"> PAGEREF _Toc255897213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14" w:history="1">
        <w:r w:rsidRPr="00272474">
          <w:rPr>
            <w:rStyle w:val="Hyperlink"/>
            <w:noProof/>
          </w:rPr>
          <w:t>Objectif</w:t>
        </w:r>
        <w:r>
          <w:rPr>
            <w:noProof/>
            <w:webHidden/>
          </w:rPr>
          <w:tab/>
        </w:r>
        <w:r>
          <w:rPr>
            <w:noProof/>
            <w:webHidden/>
          </w:rPr>
          <w:fldChar w:fldCharType="begin"/>
        </w:r>
        <w:r>
          <w:rPr>
            <w:noProof/>
            <w:webHidden/>
          </w:rPr>
          <w:instrText xml:space="preserve"> PAGEREF _Toc255897214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15" w:history="1">
        <w:r w:rsidRPr="00272474">
          <w:rPr>
            <w:rStyle w:val="Hyperlink"/>
            <w:noProof/>
          </w:rPr>
          <w:t>OLAP</w:t>
        </w:r>
        <w:r>
          <w:rPr>
            <w:noProof/>
            <w:webHidden/>
          </w:rPr>
          <w:tab/>
        </w:r>
        <w:r>
          <w:rPr>
            <w:noProof/>
            <w:webHidden/>
          </w:rPr>
          <w:fldChar w:fldCharType="begin"/>
        </w:r>
        <w:r>
          <w:rPr>
            <w:noProof/>
            <w:webHidden/>
          </w:rPr>
          <w:instrText xml:space="preserve"> PAGEREF _Toc255897215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16" w:history="1">
        <w:r w:rsidRPr="00272474">
          <w:rPr>
            <w:rStyle w:val="Hyperlink"/>
            <w:noProof/>
          </w:rPr>
          <w:t>Processeurs Dual-Core</w:t>
        </w:r>
        <w:r>
          <w:rPr>
            <w:noProof/>
            <w:webHidden/>
          </w:rPr>
          <w:tab/>
        </w:r>
        <w:r>
          <w:rPr>
            <w:noProof/>
            <w:webHidden/>
          </w:rPr>
          <w:fldChar w:fldCharType="begin"/>
        </w:r>
        <w:r>
          <w:rPr>
            <w:noProof/>
            <w:webHidden/>
          </w:rPr>
          <w:instrText xml:space="preserve"> PAGEREF _Toc255897216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2"/>
        <w:tabs>
          <w:tab w:val="right" w:leader="dot" w:pos="9060"/>
        </w:tabs>
        <w:rPr>
          <w:rFonts w:ascii="Times New Roman" w:hAnsi="Times New Roman"/>
          <w:noProof/>
          <w:sz w:val="24"/>
          <w:szCs w:val="24"/>
          <w:lang w:eastAsia="fr-FR"/>
        </w:rPr>
      </w:pPr>
      <w:hyperlink w:anchor="_Toc255897217" w:history="1">
        <w:r w:rsidRPr="00272474">
          <w:rPr>
            <w:rStyle w:val="Hyperlink"/>
            <w:noProof/>
          </w:rPr>
          <w:t>Q-Z</w:t>
        </w:r>
        <w:r>
          <w:rPr>
            <w:noProof/>
            <w:webHidden/>
          </w:rPr>
          <w:tab/>
        </w:r>
        <w:r>
          <w:rPr>
            <w:noProof/>
            <w:webHidden/>
          </w:rPr>
          <w:fldChar w:fldCharType="begin"/>
        </w:r>
        <w:r>
          <w:rPr>
            <w:noProof/>
            <w:webHidden/>
          </w:rPr>
          <w:instrText xml:space="preserve"> PAGEREF _Toc255897217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18" w:history="1">
        <w:r w:rsidRPr="00272474">
          <w:rPr>
            <w:rStyle w:val="Hyperlink"/>
            <w:noProof/>
          </w:rPr>
          <w:t>Rack 1U</w:t>
        </w:r>
        <w:r>
          <w:rPr>
            <w:noProof/>
            <w:webHidden/>
          </w:rPr>
          <w:tab/>
        </w:r>
        <w:r>
          <w:rPr>
            <w:noProof/>
            <w:webHidden/>
          </w:rPr>
          <w:fldChar w:fldCharType="begin"/>
        </w:r>
        <w:r>
          <w:rPr>
            <w:noProof/>
            <w:webHidden/>
          </w:rPr>
          <w:instrText xml:space="preserve"> PAGEREF _Toc255897218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19" w:history="1">
        <w:r w:rsidRPr="00272474">
          <w:rPr>
            <w:rStyle w:val="Hyperlink"/>
            <w:noProof/>
          </w:rPr>
          <w:t>RAID 5</w:t>
        </w:r>
        <w:r>
          <w:rPr>
            <w:noProof/>
            <w:webHidden/>
          </w:rPr>
          <w:tab/>
        </w:r>
        <w:r>
          <w:rPr>
            <w:noProof/>
            <w:webHidden/>
          </w:rPr>
          <w:fldChar w:fldCharType="begin"/>
        </w:r>
        <w:r>
          <w:rPr>
            <w:noProof/>
            <w:webHidden/>
          </w:rPr>
          <w:instrText xml:space="preserve"> PAGEREF _Toc255897219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20" w:history="1">
        <w:r w:rsidRPr="00272474">
          <w:rPr>
            <w:rStyle w:val="Hyperlink"/>
            <w:noProof/>
          </w:rPr>
          <w:t>Réel</w:t>
        </w:r>
        <w:r>
          <w:rPr>
            <w:noProof/>
            <w:webHidden/>
          </w:rPr>
          <w:tab/>
        </w:r>
        <w:r>
          <w:rPr>
            <w:noProof/>
            <w:webHidden/>
          </w:rPr>
          <w:fldChar w:fldCharType="begin"/>
        </w:r>
        <w:r>
          <w:rPr>
            <w:noProof/>
            <w:webHidden/>
          </w:rPr>
          <w:instrText xml:space="preserve"> PAGEREF _Toc255897220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21" w:history="1">
        <w:r w:rsidRPr="00272474">
          <w:rPr>
            <w:rStyle w:val="Hyperlink"/>
            <w:noProof/>
          </w:rPr>
          <w:t>RPM :</w:t>
        </w:r>
        <w:r>
          <w:rPr>
            <w:noProof/>
            <w:webHidden/>
          </w:rPr>
          <w:tab/>
        </w:r>
        <w:r>
          <w:rPr>
            <w:noProof/>
            <w:webHidden/>
          </w:rPr>
          <w:fldChar w:fldCharType="begin"/>
        </w:r>
        <w:r>
          <w:rPr>
            <w:noProof/>
            <w:webHidden/>
          </w:rPr>
          <w:instrText xml:space="preserve"> PAGEREF _Toc255897221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22" w:history="1">
        <w:r w:rsidRPr="00272474">
          <w:rPr>
            <w:rStyle w:val="Hyperlink"/>
            <w:noProof/>
          </w:rPr>
          <w:t>SGBD</w:t>
        </w:r>
        <w:r>
          <w:rPr>
            <w:noProof/>
            <w:webHidden/>
          </w:rPr>
          <w:tab/>
        </w:r>
        <w:r>
          <w:rPr>
            <w:noProof/>
            <w:webHidden/>
          </w:rPr>
          <w:fldChar w:fldCharType="begin"/>
        </w:r>
        <w:r>
          <w:rPr>
            <w:noProof/>
            <w:webHidden/>
          </w:rPr>
          <w:instrText xml:space="preserve"> PAGEREF _Toc255897222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3"/>
        <w:tabs>
          <w:tab w:val="right" w:leader="dot" w:pos="9060"/>
        </w:tabs>
        <w:rPr>
          <w:rFonts w:ascii="Times New Roman" w:hAnsi="Times New Roman"/>
          <w:noProof/>
          <w:sz w:val="24"/>
          <w:szCs w:val="24"/>
          <w:lang w:eastAsia="fr-FR"/>
        </w:rPr>
      </w:pPr>
      <w:hyperlink w:anchor="_Toc255897223" w:history="1">
        <w:r w:rsidRPr="00272474">
          <w:rPr>
            <w:rStyle w:val="Hyperlink"/>
            <w:noProof/>
          </w:rPr>
          <w:t>Table parent</w:t>
        </w:r>
        <w:r>
          <w:rPr>
            <w:noProof/>
            <w:webHidden/>
          </w:rPr>
          <w:tab/>
        </w:r>
        <w:r>
          <w:rPr>
            <w:noProof/>
            <w:webHidden/>
          </w:rPr>
          <w:fldChar w:fldCharType="begin"/>
        </w:r>
        <w:r>
          <w:rPr>
            <w:noProof/>
            <w:webHidden/>
          </w:rPr>
          <w:instrText xml:space="preserve"> PAGEREF _Toc255897223 \h </w:instrText>
        </w:r>
        <w:r>
          <w:rPr>
            <w:noProof/>
          </w:rPr>
        </w:r>
        <w:r>
          <w:rPr>
            <w:noProof/>
            <w:webHidden/>
          </w:rPr>
          <w:fldChar w:fldCharType="separate"/>
        </w:r>
        <w:r>
          <w:rPr>
            <w:noProof/>
            <w:webHidden/>
          </w:rPr>
          <w:t>3</w:t>
        </w:r>
        <w:r>
          <w:rPr>
            <w:noProof/>
            <w:webHidden/>
          </w:rPr>
          <w:fldChar w:fldCharType="end"/>
        </w:r>
      </w:hyperlink>
    </w:p>
    <w:p w:rsidR="007F35D2" w:rsidRDefault="007F35D2">
      <w:pPr>
        <w:pStyle w:val="TOC1"/>
        <w:tabs>
          <w:tab w:val="right" w:leader="dot" w:pos="9060"/>
        </w:tabs>
        <w:rPr>
          <w:rFonts w:ascii="Times New Roman" w:hAnsi="Times New Roman"/>
          <w:noProof/>
          <w:sz w:val="24"/>
          <w:szCs w:val="24"/>
          <w:lang w:eastAsia="fr-FR"/>
        </w:rPr>
      </w:pPr>
      <w:hyperlink w:anchor="_Toc255897224" w:history="1">
        <w:r w:rsidRPr="00272474">
          <w:rPr>
            <w:rStyle w:val="Hyperlink"/>
            <w:noProof/>
          </w:rPr>
          <w:t>Annexes</w:t>
        </w:r>
        <w:r>
          <w:rPr>
            <w:noProof/>
            <w:webHidden/>
          </w:rPr>
          <w:tab/>
        </w:r>
        <w:r>
          <w:rPr>
            <w:noProof/>
            <w:webHidden/>
          </w:rPr>
          <w:fldChar w:fldCharType="begin"/>
        </w:r>
        <w:r>
          <w:rPr>
            <w:noProof/>
            <w:webHidden/>
          </w:rPr>
          <w:instrText xml:space="preserve"> PAGEREF _Toc255897224 \h </w:instrText>
        </w:r>
        <w:r>
          <w:rPr>
            <w:noProof/>
          </w:rPr>
        </w:r>
        <w:r>
          <w:rPr>
            <w:noProof/>
            <w:webHidden/>
          </w:rPr>
          <w:fldChar w:fldCharType="separate"/>
        </w:r>
        <w:r>
          <w:rPr>
            <w:noProof/>
            <w:webHidden/>
          </w:rPr>
          <w:t>3</w:t>
        </w:r>
        <w:r>
          <w:rPr>
            <w:noProof/>
            <w:webHidden/>
          </w:rPr>
          <w:fldChar w:fldCharType="end"/>
        </w:r>
      </w:hyperlink>
    </w:p>
    <w:p w:rsidR="007F35D2" w:rsidRDefault="007F35D2">
      <w:r>
        <w:fldChar w:fldCharType="end"/>
      </w:r>
    </w:p>
    <w:p w:rsidR="007F35D2" w:rsidRDefault="007F35D2">
      <w:pPr>
        <w:rPr>
          <w:rFonts w:ascii="Cambria" w:hAnsi="Cambria"/>
          <w:b/>
          <w:bCs/>
          <w:color w:val="365F91"/>
          <w:sz w:val="44"/>
          <w:szCs w:val="28"/>
        </w:rPr>
      </w:pPr>
      <w:r>
        <w:br w:type="page"/>
      </w:r>
    </w:p>
    <w:p w:rsidR="007F35D2" w:rsidRDefault="007F35D2" w:rsidP="00CA7A96">
      <w:pPr>
        <w:pStyle w:val="Heading1"/>
        <w:spacing w:line="360" w:lineRule="auto"/>
      </w:pPr>
      <w:bookmarkStart w:id="0" w:name="_Toc222474069"/>
      <w:bookmarkStart w:id="1" w:name="_Toc255897143"/>
      <w:r>
        <w:t>Introduction</w:t>
      </w:r>
      <w:bookmarkEnd w:id="0"/>
      <w:bookmarkEnd w:id="1"/>
    </w:p>
    <w:p w:rsidR="007F35D2" w:rsidRDefault="007F35D2" w:rsidP="00567837">
      <w:pPr>
        <w:spacing w:line="360" w:lineRule="auto"/>
        <w:ind w:firstLine="708"/>
        <w:jc w:val="both"/>
      </w:pPr>
      <w:r>
        <w:t>Ce présent dossier de spécifications fonctionnelles détaillées est à destination des décideurs du groupe DARTIES. Il a pour objectif de résumer l’ensemble de vos besoins et des démarches qui ont suivi la rédaction de ces derniers. Ainsi, ces spécifications doivent vous permettre de prendre une décision quant à la mise en place d’un nouvel outil de travail. Ce dossier porte donc sur la présentation d’un tableau de bord dédié à quatre types de futurs utilisateurs, à savoir :</w:t>
      </w:r>
    </w:p>
    <w:p w:rsidR="007F35D2" w:rsidRDefault="007F35D2" w:rsidP="00800E87">
      <w:pPr>
        <w:pStyle w:val="ListParagraph"/>
        <w:numPr>
          <w:ilvl w:val="0"/>
          <w:numId w:val="29"/>
          <w:numberingChange w:id="2" w:author="RBABE" w:date="2010-09-08T10:28:00Z" w:original=""/>
        </w:numPr>
        <w:spacing w:line="360" w:lineRule="auto"/>
        <w:jc w:val="both"/>
      </w:pPr>
      <w:r>
        <w:t>Le directeur commercial</w:t>
      </w:r>
    </w:p>
    <w:p w:rsidR="007F35D2" w:rsidRDefault="007F35D2" w:rsidP="00800E87">
      <w:pPr>
        <w:pStyle w:val="ListParagraph"/>
        <w:numPr>
          <w:ilvl w:val="0"/>
          <w:numId w:val="29"/>
          <w:numberingChange w:id="3" w:author="RBABE" w:date="2010-09-08T10:28:00Z" w:original=""/>
        </w:numPr>
        <w:spacing w:line="360" w:lineRule="auto"/>
        <w:jc w:val="both"/>
      </w:pPr>
      <w:r>
        <w:t>Les directeurs régionaux</w:t>
      </w:r>
    </w:p>
    <w:p w:rsidR="007F35D2" w:rsidRDefault="007F35D2" w:rsidP="00800E87">
      <w:pPr>
        <w:pStyle w:val="ListParagraph"/>
        <w:numPr>
          <w:ilvl w:val="0"/>
          <w:numId w:val="29"/>
          <w:numberingChange w:id="4" w:author="RBABE" w:date="2010-09-08T10:28:00Z" w:original=""/>
        </w:numPr>
        <w:spacing w:line="360" w:lineRule="auto"/>
        <w:jc w:val="both"/>
      </w:pPr>
      <w:r>
        <w:t>Les responsables magasin</w:t>
      </w:r>
    </w:p>
    <w:p w:rsidR="007F35D2" w:rsidRDefault="007F35D2" w:rsidP="00800E87">
      <w:pPr>
        <w:pStyle w:val="ListParagraph"/>
        <w:numPr>
          <w:ilvl w:val="0"/>
          <w:numId w:val="29"/>
          <w:numberingChange w:id="5" w:author="RBABE" w:date="2010-09-08T10:28:00Z" w:original=""/>
        </w:numPr>
        <w:spacing w:line="360" w:lineRule="auto"/>
        <w:jc w:val="both"/>
      </w:pPr>
      <w:r>
        <w:t>Les chefs de produits</w:t>
      </w:r>
    </w:p>
    <w:p w:rsidR="007F35D2" w:rsidRDefault="007F35D2" w:rsidP="00567837">
      <w:pPr>
        <w:spacing w:line="360" w:lineRule="auto"/>
        <w:ind w:firstLine="708"/>
        <w:jc w:val="both"/>
      </w:pPr>
      <w:r>
        <w:t xml:space="preserve">Au cours de ce dossier, nous rappellerons les besoins que vous nous avez exprimés au cours de nos trois entretiens. Nous vous présenterons également des prototypes du futur logiciel afin que vous ayez une idée de l’utilisation et de la manipulation qui vous attend. Vous constaterez que l’ensemble des maquettes qui vous seront présentées respecteront les exigences que vous nous avez formulées au cours de nos trois réunions. </w:t>
      </w:r>
    </w:p>
    <w:p w:rsidR="007F35D2" w:rsidRDefault="007F35D2" w:rsidP="00567837">
      <w:pPr>
        <w:spacing w:line="360" w:lineRule="auto"/>
        <w:ind w:firstLine="708"/>
        <w:jc w:val="both"/>
      </w:pPr>
      <w:r>
        <w:t>Un récapitulatif des exigences et des fonctionnalités attendues a été prévu dans ce dossier sous la forme d’une charte graphique. Outre l’ergonomie et les fonctionnalités du logiciel, vous trouverez des propositions concernant :</w:t>
      </w:r>
    </w:p>
    <w:p w:rsidR="007F35D2" w:rsidRDefault="007F35D2" w:rsidP="00800E87">
      <w:pPr>
        <w:pStyle w:val="ListParagraph"/>
        <w:numPr>
          <w:ilvl w:val="0"/>
          <w:numId w:val="30"/>
          <w:numberingChange w:id="6" w:author="RBABE" w:date="2010-09-08T10:28:00Z" w:original=""/>
        </w:numPr>
        <w:spacing w:line="360" w:lineRule="auto"/>
        <w:jc w:val="both"/>
      </w:pPr>
      <w:r>
        <w:t>L’architecture du système à mettre en place.</w:t>
      </w:r>
    </w:p>
    <w:p w:rsidR="007F35D2" w:rsidRDefault="007F35D2" w:rsidP="00800E87">
      <w:pPr>
        <w:pStyle w:val="ListParagraph"/>
        <w:numPr>
          <w:ilvl w:val="0"/>
          <w:numId w:val="30"/>
          <w:numberingChange w:id="7" w:author="RBABE" w:date="2010-09-08T10:28:00Z" w:original=""/>
        </w:numPr>
        <w:spacing w:line="360" w:lineRule="auto"/>
        <w:jc w:val="both"/>
      </w:pPr>
      <w:r>
        <w:t>La liste des matériels nécessaires au déploiement du futur outil de travail.</w:t>
      </w:r>
    </w:p>
    <w:p w:rsidR="007F35D2" w:rsidRDefault="007F35D2" w:rsidP="00800E87">
      <w:pPr>
        <w:pStyle w:val="ListParagraph"/>
        <w:numPr>
          <w:ilvl w:val="0"/>
          <w:numId w:val="30"/>
          <w:numberingChange w:id="8" w:author="RBABE" w:date="2010-09-08T10:28:00Z" w:original=""/>
        </w:numPr>
        <w:spacing w:line="360" w:lineRule="auto"/>
        <w:jc w:val="both"/>
      </w:pPr>
      <w:r>
        <w:t>L’architecture applicative qui a pour objectif de vous présenter les interactions qui auront lieux entre les divers logiciels, ainsi que les modifications qui seront apportées aux sources de données que vous nous avez fournies, à savoir un fichier Excel.</w:t>
      </w:r>
    </w:p>
    <w:p w:rsidR="007F35D2" w:rsidRDefault="007F35D2" w:rsidP="00800E87">
      <w:pPr>
        <w:pStyle w:val="ListParagraph"/>
        <w:numPr>
          <w:ilvl w:val="0"/>
          <w:numId w:val="30"/>
          <w:numberingChange w:id="9" w:author="RBABE" w:date="2010-09-08T10:28:00Z" w:original=""/>
        </w:numPr>
        <w:spacing w:line="360" w:lineRule="auto"/>
        <w:jc w:val="both"/>
      </w:pPr>
      <w:r>
        <w:t>Le traitement des données en fonction de votre activité.</w:t>
      </w:r>
    </w:p>
    <w:p w:rsidR="007F35D2" w:rsidRDefault="007F35D2" w:rsidP="00800E87">
      <w:pPr>
        <w:pStyle w:val="ListParagraph"/>
        <w:numPr>
          <w:ilvl w:val="0"/>
          <w:numId w:val="30"/>
          <w:numberingChange w:id="10" w:author="RBABE" w:date="2010-09-08T10:28:00Z" w:original=""/>
        </w:numPr>
        <w:spacing w:line="360" w:lineRule="auto"/>
        <w:jc w:val="both"/>
      </w:pPr>
      <w:r>
        <w:t>Le processus à suivre pour l’automatisation des données.</w:t>
      </w:r>
    </w:p>
    <w:p w:rsidR="007F35D2" w:rsidRDefault="007F35D2" w:rsidP="00305B7B">
      <w:pPr>
        <w:spacing w:line="360" w:lineRule="auto"/>
        <w:ind w:firstLine="708"/>
        <w:jc w:val="both"/>
      </w:pPr>
      <w:r>
        <w:t>Enfin, vous trouverez un planning prévisionnel concernant le déploiement du tableau de bord si l’ensemble des propositions que nous avons formulées à travers ce rapport vous convient.</w:t>
      </w:r>
    </w:p>
    <w:p w:rsidR="007F35D2" w:rsidRDefault="007F35D2" w:rsidP="00CA7A96">
      <w:pPr>
        <w:spacing w:line="360" w:lineRule="auto"/>
      </w:pPr>
    </w:p>
    <w:p w:rsidR="007F35D2" w:rsidRDefault="007F35D2" w:rsidP="00CA7A96">
      <w:pPr>
        <w:pStyle w:val="Heading1"/>
        <w:spacing w:line="360" w:lineRule="auto"/>
      </w:pPr>
      <w:bookmarkStart w:id="11" w:name="_Toc255897144"/>
      <w:r>
        <w:t>Contexte du projet</w:t>
      </w:r>
      <w:bookmarkEnd w:id="11"/>
    </w:p>
    <w:p w:rsidR="007F35D2" w:rsidRDefault="007F35D2" w:rsidP="008579D2">
      <w:pPr>
        <w:pStyle w:val="Heading2"/>
        <w:numPr>
          <w:numberingChange w:id="12" w:author="RBABE" w:date="2010-09-08T10:28:00Z" w:original="%1:1:0:."/>
        </w:numPr>
      </w:pPr>
      <w:bookmarkStart w:id="13" w:name="_Toc255897145"/>
      <w:r>
        <w:t>Le Client</w:t>
      </w:r>
      <w:bookmarkEnd w:id="13"/>
    </w:p>
    <w:p w:rsidR="007F35D2" w:rsidRDefault="007F35D2" w:rsidP="008579D2">
      <w:pPr>
        <w:pStyle w:val="NoSpacing"/>
      </w:pPr>
    </w:p>
    <w:p w:rsidR="007F35D2" w:rsidRPr="00B378DA" w:rsidRDefault="007F35D2" w:rsidP="008579D2">
      <w:pPr>
        <w:spacing w:line="360" w:lineRule="auto"/>
        <w:ind w:firstLine="587"/>
        <w:jc w:val="both"/>
      </w:pPr>
      <w:r w:rsidRPr="00B378DA">
        <w:t xml:space="preserve">DARTIES est un groupe français, dont l'activité </w:t>
      </w:r>
      <w:r>
        <w:t>porte sur</w:t>
      </w:r>
      <w:r w:rsidRPr="00B378DA">
        <w:t xml:space="preserve"> la </w:t>
      </w:r>
      <w:r>
        <w:t xml:space="preserve">vente et la </w:t>
      </w:r>
      <w:r w:rsidRPr="00B378DA">
        <w:t>distribution de produits bruns (hi-fi, magnétoscopes,..) et blancs (électroménager,...). Aujourd'hui, le groupe est constitué</w:t>
      </w:r>
      <w:r>
        <w:t xml:space="preserve"> de trois grandes enseignes différentes dispersées sur </w:t>
      </w:r>
      <w:smartTag w:uri="urn:schemas-microsoft-com:office:smarttags" w:element="PersonName">
        <w:smartTagPr>
          <w:attr w:name="ProductID" w:val="la France"/>
        </w:smartTagPr>
        <w:r>
          <w:t>la France</w:t>
        </w:r>
      </w:smartTag>
      <w:r>
        <w:t xml:space="preserve"> entière. </w:t>
      </w:r>
    </w:p>
    <w:p w:rsidR="007F35D2" w:rsidRPr="00B378DA" w:rsidRDefault="007F35D2" w:rsidP="008579D2">
      <w:pPr>
        <w:pStyle w:val="Heading3"/>
        <w:numPr>
          <w:numberingChange w:id="14" w:author="RBABE" w:date="2010-09-08T10:28:00Z" w:original="%1:1:4:)"/>
        </w:numPr>
      </w:pPr>
      <w:bookmarkStart w:id="15" w:name="_Toc255897146"/>
      <w:r w:rsidRPr="00B378DA">
        <w:t>Les enseignes du groupe DARTIES</w:t>
      </w:r>
      <w:bookmarkEnd w:id="15"/>
    </w:p>
    <w:tbl>
      <w:tblPr>
        <w:tblW w:w="5000" w:type="pct"/>
        <w:jc w:val="center"/>
        <w:tblCellSpacing w:w="0" w:type="dxa"/>
        <w:tblBorders>
          <w:top w:val="outset" w:sz="12" w:space="0" w:color="000000"/>
          <w:left w:val="outset" w:sz="12" w:space="0" w:color="000000"/>
          <w:bottom w:val="outset" w:sz="12" w:space="0" w:color="000000"/>
          <w:right w:val="outset" w:sz="12" w:space="0" w:color="000000"/>
        </w:tblBorders>
        <w:tblCellMar>
          <w:top w:w="45" w:type="dxa"/>
          <w:left w:w="45" w:type="dxa"/>
          <w:bottom w:w="45" w:type="dxa"/>
          <w:right w:w="45" w:type="dxa"/>
        </w:tblCellMar>
        <w:tblLook w:val="00A0"/>
      </w:tblPr>
      <w:tblGrid>
        <w:gridCol w:w="3020"/>
        <w:gridCol w:w="3020"/>
        <w:gridCol w:w="3150"/>
      </w:tblGrid>
      <w:tr w:rsidR="007F35D2" w:rsidRPr="00045D77" w:rsidTr="00EF068A">
        <w:trPr>
          <w:trHeight w:val="1885"/>
          <w:tblCellSpacing w:w="0" w:type="dxa"/>
          <w:jc w:val="center"/>
        </w:trPr>
        <w:tc>
          <w:tcPr>
            <w:tcW w:w="1643" w:type="pct"/>
            <w:tcBorders>
              <w:top w:val="outset" w:sz="6" w:space="0" w:color="000000"/>
              <w:left w:val="outset" w:sz="6" w:space="0" w:color="000000"/>
              <w:bottom w:val="outset" w:sz="6" w:space="0" w:color="000000"/>
              <w:right w:val="outset" w:sz="6" w:space="0" w:color="000000"/>
            </w:tcBorders>
            <w:shd w:val="clear" w:color="auto" w:fill="EEEEEE"/>
            <w:vAlign w:val="center"/>
          </w:tcPr>
          <w:p w:rsidR="007F35D2" w:rsidRPr="00045D77" w:rsidRDefault="007F35D2" w:rsidP="00EF068A">
            <w:pPr>
              <w:jc w:val="center"/>
              <w:rPr>
                <w:sz w:val="20"/>
                <w:szCs w:val="20"/>
                <w:lang w:eastAsia="fr-FR"/>
              </w:rPr>
            </w:pPr>
            <w:r w:rsidRPr="00045D77">
              <w:rPr>
                <w:rFonts w:eastAsia="Times New Roman"/>
              </w:rPr>
              <w:object w:dxaOrig="2640" w:dyaOrig="1800">
                <v:shape id="_x0000_i1035" type="#_x0000_t75" style="width:112.5pt;height:76.5pt" o:ole="">
                  <v:imagedata r:id="rId9" o:title=""/>
                </v:shape>
                <o:OLEObject Type="Embed" ProgID="Paint.Picture" ShapeID="_x0000_i1035" DrawAspect="Content" ObjectID="_1345446952" r:id="rId10"/>
              </w:object>
            </w:r>
          </w:p>
        </w:tc>
        <w:tc>
          <w:tcPr>
            <w:tcW w:w="1643" w:type="pct"/>
            <w:tcBorders>
              <w:top w:val="outset" w:sz="6" w:space="0" w:color="000000"/>
              <w:left w:val="outset" w:sz="6" w:space="0" w:color="000000"/>
              <w:bottom w:val="outset" w:sz="6" w:space="0" w:color="000000"/>
              <w:right w:val="outset" w:sz="6" w:space="0" w:color="000000"/>
            </w:tcBorders>
            <w:shd w:val="clear" w:color="auto" w:fill="EEEEEE"/>
            <w:vAlign w:val="center"/>
          </w:tcPr>
          <w:p w:rsidR="007F35D2" w:rsidRPr="00045D77" w:rsidRDefault="007F35D2" w:rsidP="00EF068A">
            <w:pPr>
              <w:jc w:val="center"/>
              <w:rPr>
                <w:sz w:val="20"/>
                <w:szCs w:val="20"/>
                <w:lang w:eastAsia="fr-FR"/>
              </w:rPr>
            </w:pPr>
            <w:r w:rsidRPr="00C00549">
              <w:rPr>
                <w:noProof/>
                <w:sz w:val="20"/>
                <w:szCs w:val="20"/>
                <w:lang w:eastAsia="fr-FR"/>
              </w:rPr>
              <w:pict>
                <v:shape id="Image 22" o:spid="_x0000_i1036" type="#_x0000_t75" alt="http://docs.google.com/File?id=dfjqgt7w_482xfdh4dr_b" style="width:75.75pt;height:75.75pt;visibility:visible">
                  <v:imagedata r:id="rId11" o:title=""/>
                </v:shape>
              </w:pict>
            </w:r>
          </w:p>
        </w:tc>
        <w:tc>
          <w:tcPr>
            <w:tcW w:w="1714" w:type="pct"/>
            <w:tcBorders>
              <w:top w:val="outset" w:sz="6" w:space="0" w:color="000000"/>
              <w:left w:val="outset" w:sz="6" w:space="0" w:color="000000"/>
              <w:bottom w:val="outset" w:sz="6" w:space="0" w:color="000000"/>
              <w:right w:val="outset" w:sz="6" w:space="0" w:color="000000"/>
            </w:tcBorders>
            <w:shd w:val="clear" w:color="auto" w:fill="EEEEEE"/>
            <w:vAlign w:val="center"/>
          </w:tcPr>
          <w:p w:rsidR="007F35D2" w:rsidRPr="00045D77" w:rsidRDefault="007F35D2" w:rsidP="00EF068A">
            <w:pPr>
              <w:jc w:val="center"/>
              <w:rPr>
                <w:sz w:val="20"/>
                <w:szCs w:val="20"/>
                <w:lang w:eastAsia="fr-FR"/>
              </w:rPr>
            </w:pPr>
            <w:r w:rsidRPr="00045D77">
              <w:rPr>
                <w:rFonts w:eastAsia="Times New Roman"/>
              </w:rPr>
              <w:object w:dxaOrig="3270" w:dyaOrig="2010">
                <v:shape id="_x0000_i1037" type="#_x0000_t75" style="width:129pt;height:79.5pt" o:ole="">
                  <v:imagedata r:id="rId12" o:title=""/>
                </v:shape>
                <o:OLEObject Type="Embed" ProgID="Paint.Picture" ShapeID="_x0000_i1037" DrawAspect="Content" ObjectID="_1345446953" r:id="rId13"/>
              </w:object>
            </w:r>
          </w:p>
        </w:tc>
      </w:tr>
      <w:tr w:rsidR="007F35D2" w:rsidRPr="00045D77" w:rsidTr="00EF068A">
        <w:trPr>
          <w:trHeight w:val="299"/>
          <w:tblCellSpacing w:w="0" w:type="dxa"/>
          <w:jc w:val="center"/>
        </w:trPr>
        <w:tc>
          <w:tcPr>
            <w:tcW w:w="1643" w:type="pct"/>
            <w:tcBorders>
              <w:top w:val="outset" w:sz="6" w:space="0" w:color="000000"/>
              <w:left w:val="outset" w:sz="6" w:space="0" w:color="000000"/>
              <w:bottom w:val="outset" w:sz="6" w:space="0" w:color="000000"/>
              <w:right w:val="outset" w:sz="6" w:space="0" w:color="000000"/>
            </w:tcBorders>
            <w:shd w:val="clear" w:color="auto" w:fill="CCCCCC"/>
            <w:vAlign w:val="center"/>
          </w:tcPr>
          <w:p w:rsidR="007F35D2" w:rsidRPr="00045D77" w:rsidRDefault="007F35D2" w:rsidP="00EF068A">
            <w:pPr>
              <w:jc w:val="center"/>
              <w:rPr>
                <w:sz w:val="20"/>
                <w:szCs w:val="20"/>
                <w:lang w:eastAsia="fr-FR"/>
              </w:rPr>
            </w:pPr>
            <w:r w:rsidRPr="00045D77">
              <w:rPr>
                <w:sz w:val="24"/>
                <w:szCs w:val="24"/>
                <w:lang w:eastAsia="fr-FR"/>
              </w:rPr>
              <w:t>Boulanger</w:t>
            </w:r>
            <w:r w:rsidRPr="00045D77">
              <w:rPr>
                <w:sz w:val="24"/>
                <w:szCs w:val="24"/>
                <w:lang w:eastAsia="fr-FR"/>
              </w:rPr>
              <w:br/>
              <w:t>Créé en 1954</w:t>
            </w:r>
            <w:r w:rsidRPr="00045D77">
              <w:rPr>
                <w:sz w:val="24"/>
                <w:szCs w:val="24"/>
                <w:lang w:eastAsia="fr-FR"/>
              </w:rPr>
              <w:br/>
              <w:t>13 magasins en France</w:t>
            </w:r>
          </w:p>
        </w:tc>
        <w:tc>
          <w:tcPr>
            <w:tcW w:w="1643" w:type="pct"/>
            <w:tcBorders>
              <w:top w:val="outset" w:sz="6" w:space="0" w:color="000000"/>
              <w:left w:val="outset" w:sz="6" w:space="0" w:color="000000"/>
              <w:bottom w:val="outset" w:sz="6" w:space="0" w:color="000000"/>
              <w:right w:val="outset" w:sz="6" w:space="0" w:color="000000"/>
            </w:tcBorders>
            <w:shd w:val="clear" w:color="auto" w:fill="CCCCCC"/>
            <w:vAlign w:val="center"/>
          </w:tcPr>
          <w:p w:rsidR="007F35D2" w:rsidRPr="00045D77" w:rsidRDefault="007F35D2" w:rsidP="00EF068A">
            <w:pPr>
              <w:jc w:val="center"/>
              <w:rPr>
                <w:sz w:val="20"/>
                <w:szCs w:val="20"/>
                <w:lang w:eastAsia="fr-FR"/>
              </w:rPr>
            </w:pPr>
            <w:r w:rsidRPr="00045D77">
              <w:rPr>
                <w:sz w:val="24"/>
                <w:szCs w:val="24"/>
                <w:lang w:eastAsia="fr-FR"/>
              </w:rPr>
              <w:t>Darty</w:t>
            </w:r>
            <w:r w:rsidRPr="00045D77">
              <w:rPr>
                <w:sz w:val="24"/>
                <w:szCs w:val="24"/>
                <w:lang w:eastAsia="fr-FR"/>
              </w:rPr>
              <w:br/>
              <w:t>Créé en 1957</w:t>
            </w:r>
            <w:r w:rsidRPr="00045D77">
              <w:rPr>
                <w:sz w:val="24"/>
                <w:szCs w:val="24"/>
                <w:lang w:eastAsia="fr-FR"/>
              </w:rPr>
              <w:br/>
              <w:t>21 magasins en France</w:t>
            </w:r>
          </w:p>
        </w:tc>
        <w:tc>
          <w:tcPr>
            <w:tcW w:w="1714" w:type="pct"/>
            <w:tcBorders>
              <w:top w:val="outset" w:sz="6" w:space="0" w:color="000000"/>
              <w:left w:val="outset" w:sz="6" w:space="0" w:color="000000"/>
              <w:bottom w:val="outset" w:sz="6" w:space="0" w:color="000000"/>
              <w:right w:val="outset" w:sz="6" w:space="0" w:color="000000"/>
            </w:tcBorders>
            <w:shd w:val="clear" w:color="auto" w:fill="CCCCCC"/>
            <w:vAlign w:val="center"/>
          </w:tcPr>
          <w:p w:rsidR="007F35D2" w:rsidRPr="00045D77" w:rsidRDefault="007F35D2" w:rsidP="00EF068A">
            <w:pPr>
              <w:jc w:val="center"/>
              <w:rPr>
                <w:sz w:val="20"/>
                <w:szCs w:val="20"/>
                <w:lang w:eastAsia="fr-FR"/>
              </w:rPr>
            </w:pPr>
            <w:r w:rsidRPr="00045D77">
              <w:rPr>
                <w:sz w:val="24"/>
                <w:szCs w:val="24"/>
                <w:lang w:eastAsia="fr-FR"/>
              </w:rPr>
              <w:t>Leroy Merlin</w:t>
            </w:r>
            <w:r w:rsidRPr="00045D77">
              <w:rPr>
                <w:sz w:val="24"/>
                <w:szCs w:val="24"/>
                <w:lang w:eastAsia="fr-FR"/>
              </w:rPr>
              <w:br/>
              <w:t>Créé en 1923</w:t>
            </w:r>
            <w:r w:rsidRPr="00045D77">
              <w:rPr>
                <w:sz w:val="24"/>
                <w:szCs w:val="24"/>
                <w:lang w:eastAsia="fr-FR"/>
              </w:rPr>
              <w:br/>
              <w:t>14 magasins en France</w:t>
            </w:r>
          </w:p>
        </w:tc>
      </w:tr>
    </w:tbl>
    <w:p w:rsidR="007F35D2" w:rsidRDefault="007F35D2" w:rsidP="008579D2">
      <w:pPr>
        <w:rPr>
          <w:lang w:eastAsia="fr-FR"/>
        </w:rPr>
      </w:pPr>
    </w:p>
    <w:p w:rsidR="007F35D2" w:rsidRDefault="007F35D2" w:rsidP="008579D2">
      <w:pPr>
        <w:spacing w:line="360" w:lineRule="auto"/>
        <w:jc w:val="both"/>
      </w:pPr>
      <w:r>
        <w:rPr>
          <w:b/>
          <w:bCs/>
        </w:rPr>
        <w:t>Boulanger</w:t>
      </w:r>
      <w:r>
        <w:t xml:space="preserve"> est spécialisé dans le loisir, le multimédia et l'électroménager.</w:t>
      </w:r>
    </w:p>
    <w:p w:rsidR="007F35D2" w:rsidRDefault="007F35D2" w:rsidP="008579D2">
      <w:pPr>
        <w:spacing w:line="360" w:lineRule="auto"/>
        <w:jc w:val="both"/>
      </w:pPr>
      <w:r>
        <w:rPr>
          <w:b/>
          <w:bCs/>
        </w:rPr>
        <w:t>Darty</w:t>
      </w:r>
      <w:r>
        <w:t xml:space="preserve"> est spécialisé dans l'</w:t>
      </w:r>
      <w:r w:rsidRPr="007D22BE">
        <w:t>électroménager</w:t>
      </w:r>
      <w:r>
        <w:t xml:space="preserve"> et l'électronique.</w:t>
      </w:r>
    </w:p>
    <w:p w:rsidR="007F35D2" w:rsidRDefault="007F35D2" w:rsidP="008579D2">
      <w:pPr>
        <w:spacing w:line="360" w:lineRule="auto"/>
        <w:jc w:val="both"/>
      </w:pPr>
      <w:r>
        <w:rPr>
          <w:b/>
          <w:bCs/>
        </w:rPr>
        <w:t>Leroy Merlin</w:t>
      </w:r>
      <w:r>
        <w:t xml:space="preserve"> est spécialisé dans la </w:t>
      </w:r>
      <w:r w:rsidRPr="007D22BE">
        <w:t>construction</w:t>
      </w:r>
      <w:r>
        <w:t xml:space="preserve">, le </w:t>
      </w:r>
      <w:r w:rsidRPr="007D22BE">
        <w:t>bricolage</w:t>
      </w:r>
      <w:r>
        <w:t xml:space="preserve"> et le </w:t>
      </w:r>
      <w:r w:rsidRPr="007D22BE">
        <w:t>jardinage</w:t>
      </w:r>
      <w:r>
        <w:t>.</w:t>
      </w:r>
    </w:p>
    <w:p w:rsidR="007F35D2" w:rsidRPr="00085D07" w:rsidRDefault="007F35D2" w:rsidP="008579D2">
      <w:pPr>
        <w:spacing w:line="360" w:lineRule="auto"/>
        <w:jc w:val="both"/>
        <w:rPr>
          <w:lang w:eastAsia="fr-FR"/>
        </w:rPr>
      </w:pPr>
      <w:r>
        <w:t>Le groupe Darties est donc un groupe bien implanté en France et dont les enseignes sont bien connues du grand public.</w:t>
      </w:r>
      <w:r>
        <w:rPr>
          <w:lang w:eastAsia="fr-FR"/>
        </w:rPr>
        <w:t xml:space="preserve"> </w:t>
      </w:r>
    </w:p>
    <w:p w:rsidR="007F35D2" w:rsidRPr="00B378DA" w:rsidRDefault="007F35D2" w:rsidP="008579D2">
      <w:pPr>
        <w:pStyle w:val="Heading3"/>
        <w:numPr>
          <w:numberingChange w:id="16" w:author="RBABE" w:date="2010-09-08T10:28:00Z" w:original="%1:2:4:)"/>
        </w:numPr>
      </w:pPr>
      <w:bookmarkStart w:id="17" w:name="_Toc255897147"/>
      <w:r w:rsidRPr="00B378DA">
        <w:t>Organisation de l'entreprise</w:t>
      </w:r>
      <w:bookmarkEnd w:id="17"/>
    </w:p>
    <w:p w:rsidR="007F35D2" w:rsidRDefault="007F35D2" w:rsidP="008579D2">
      <w:pPr>
        <w:spacing w:line="360" w:lineRule="auto"/>
        <w:ind w:firstLine="624"/>
        <w:jc w:val="both"/>
      </w:pPr>
      <w:r w:rsidRPr="00B378DA">
        <w:t xml:space="preserve">Monsieur BABE en </w:t>
      </w:r>
      <w:r>
        <w:t>qualité de</w:t>
      </w:r>
      <w:r w:rsidRPr="00B378DA">
        <w:t xml:space="preserve"> directeur c</w:t>
      </w:r>
      <w:r>
        <w:t>ommercial agit en tant que chef de projet pour la mise en place du tableau de bord. I</w:t>
      </w:r>
      <w:r w:rsidRPr="00B378DA">
        <w:t xml:space="preserve">l </w:t>
      </w:r>
      <w:r>
        <w:t>représente</w:t>
      </w:r>
      <w:r w:rsidRPr="00B378DA">
        <w:t xml:space="preserve"> la ma</w:t>
      </w:r>
      <w:r>
        <w:t>îtrise d’ouvrage. Ce dernier</w:t>
      </w:r>
      <w:r w:rsidRPr="00B378DA">
        <w:t xml:space="preserve"> </w:t>
      </w:r>
      <w:r>
        <w:t>est responsable</w:t>
      </w:r>
      <w:r w:rsidRPr="00B378DA">
        <w:t xml:space="preserve"> du service commercial et du service marketing. Il coordonne les actions des cinq directeurs régionaux</w:t>
      </w:r>
      <w:r>
        <w:t> :</w:t>
      </w:r>
    </w:p>
    <w:p w:rsidR="007F35D2" w:rsidRDefault="007F35D2" w:rsidP="00800E87">
      <w:pPr>
        <w:pStyle w:val="ListParagraph"/>
        <w:numPr>
          <w:ilvl w:val="0"/>
          <w:numId w:val="24"/>
          <w:numberingChange w:id="18" w:author="RBABE" w:date="2010-09-08T10:28:00Z" w:original=""/>
        </w:numPr>
        <w:spacing w:line="360" w:lineRule="auto"/>
        <w:jc w:val="both"/>
      </w:pPr>
      <w:r>
        <w:t xml:space="preserve">Directeur du Sud Est de </w:t>
      </w:r>
      <w:smartTag w:uri="urn:schemas-microsoft-com:office:smarttags" w:element="PersonName">
        <w:smartTagPr>
          <w:attr w:name="ProductID" w:val="la France"/>
        </w:smartTagPr>
        <w:r>
          <w:t>la France</w:t>
        </w:r>
      </w:smartTag>
    </w:p>
    <w:p w:rsidR="007F35D2" w:rsidRDefault="007F35D2" w:rsidP="00800E87">
      <w:pPr>
        <w:pStyle w:val="ListParagraph"/>
        <w:numPr>
          <w:ilvl w:val="0"/>
          <w:numId w:val="24"/>
          <w:numberingChange w:id="19" w:author="RBABE" w:date="2010-09-08T10:28:00Z" w:original=""/>
        </w:numPr>
        <w:spacing w:line="360" w:lineRule="auto"/>
        <w:jc w:val="both"/>
      </w:pPr>
      <w:r>
        <w:t xml:space="preserve">Directeur du Nord Est de </w:t>
      </w:r>
      <w:smartTag w:uri="urn:schemas-microsoft-com:office:smarttags" w:element="PersonName">
        <w:smartTagPr>
          <w:attr w:name="ProductID" w:val="la France"/>
        </w:smartTagPr>
        <w:r>
          <w:t>la France</w:t>
        </w:r>
      </w:smartTag>
    </w:p>
    <w:p w:rsidR="007F35D2" w:rsidRDefault="007F35D2" w:rsidP="00800E87">
      <w:pPr>
        <w:pStyle w:val="ListParagraph"/>
        <w:numPr>
          <w:ilvl w:val="0"/>
          <w:numId w:val="24"/>
          <w:numberingChange w:id="20" w:author="RBABE" w:date="2010-09-08T10:28:00Z" w:original=""/>
        </w:numPr>
        <w:spacing w:line="360" w:lineRule="auto"/>
        <w:jc w:val="both"/>
      </w:pPr>
      <w:r>
        <w:t xml:space="preserve">Directeur du Sud Ouest de </w:t>
      </w:r>
      <w:smartTag w:uri="urn:schemas-microsoft-com:office:smarttags" w:element="PersonName">
        <w:smartTagPr>
          <w:attr w:name="ProductID" w:val="la France"/>
        </w:smartTagPr>
        <w:r>
          <w:t>la France</w:t>
        </w:r>
      </w:smartTag>
    </w:p>
    <w:p w:rsidR="007F35D2" w:rsidRDefault="007F35D2" w:rsidP="00800E87">
      <w:pPr>
        <w:pStyle w:val="ListParagraph"/>
        <w:numPr>
          <w:ilvl w:val="0"/>
          <w:numId w:val="24"/>
          <w:numberingChange w:id="21" w:author="RBABE" w:date="2010-09-08T10:28:00Z" w:original=""/>
        </w:numPr>
        <w:spacing w:line="360" w:lineRule="auto"/>
        <w:jc w:val="both"/>
      </w:pPr>
      <w:r>
        <w:t xml:space="preserve">Directeur du Nord Ouest de </w:t>
      </w:r>
      <w:smartTag w:uri="urn:schemas-microsoft-com:office:smarttags" w:element="PersonName">
        <w:smartTagPr>
          <w:attr w:name="ProductID" w:val="la France"/>
        </w:smartTagPr>
        <w:r>
          <w:t>la France</w:t>
        </w:r>
      </w:smartTag>
    </w:p>
    <w:p w:rsidR="007F35D2" w:rsidRDefault="007F35D2" w:rsidP="00800E87">
      <w:pPr>
        <w:pStyle w:val="ListParagraph"/>
        <w:numPr>
          <w:ilvl w:val="0"/>
          <w:numId w:val="24"/>
          <w:numberingChange w:id="22" w:author="RBABE" w:date="2010-09-08T10:28:00Z" w:original=""/>
        </w:numPr>
        <w:spacing w:line="360" w:lineRule="auto"/>
        <w:jc w:val="both"/>
      </w:pPr>
      <w:r>
        <w:t xml:space="preserve">Directeur du Centre de </w:t>
      </w:r>
      <w:smartTag w:uri="urn:schemas-microsoft-com:office:smarttags" w:element="PersonName">
        <w:smartTagPr>
          <w:attr w:name="ProductID" w:val="la France"/>
        </w:smartTagPr>
        <w:r>
          <w:t>la France</w:t>
        </w:r>
      </w:smartTag>
    </w:p>
    <w:p w:rsidR="007F35D2" w:rsidRDefault="007F35D2" w:rsidP="008579D2">
      <w:pPr>
        <w:pStyle w:val="ListParagraph"/>
        <w:spacing w:line="360" w:lineRule="auto"/>
        <w:jc w:val="both"/>
      </w:pPr>
    </w:p>
    <w:p w:rsidR="007F35D2" w:rsidRDefault="007F35D2" w:rsidP="008579D2">
      <w:pPr>
        <w:spacing w:line="360" w:lineRule="auto"/>
        <w:ind w:firstLine="708"/>
        <w:jc w:val="both"/>
      </w:pPr>
      <w:r w:rsidRPr="00B378DA">
        <w:t>Les directeurs régionaux on</w:t>
      </w:r>
      <w:r>
        <w:t>t</w:t>
      </w:r>
      <w:r w:rsidRPr="00B378DA">
        <w:t xml:space="preserve"> pour but de répondre aux objectifs fi</w:t>
      </w:r>
      <w:r>
        <w:t>xés par le directeur commercial. I</w:t>
      </w:r>
      <w:r w:rsidRPr="00B378DA">
        <w:t xml:space="preserve">ls se </w:t>
      </w:r>
      <w:r>
        <w:t>réunissent chaque mois avec leurs responsables magasin, pour parler des objectifs.</w:t>
      </w:r>
      <w:r w:rsidRPr="00B378DA">
        <w:t xml:space="preserve"> </w:t>
      </w:r>
    </w:p>
    <w:p w:rsidR="007F35D2" w:rsidRPr="00B378DA" w:rsidRDefault="007F35D2" w:rsidP="008579D2">
      <w:pPr>
        <w:spacing w:line="360" w:lineRule="auto"/>
        <w:ind w:firstLine="708"/>
        <w:jc w:val="both"/>
      </w:pPr>
      <w:r>
        <w:t>Trois</w:t>
      </w:r>
      <w:r w:rsidRPr="00B378DA">
        <w:t xml:space="preserve"> chefs de produits </w:t>
      </w:r>
      <w:r>
        <w:t>sont affectés</w:t>
      </w:r>
      <w:r w:rsidRPr="00B378DA">
        <w:t xml:space="preserve"> à la direction marketing</w:t>
      </w:r>
      <w:r>
        <w:t xml:space="preserve"> et ont pour but de réaliser des études sur la demande du directeur commercial, des directeurs régionaux et des responsables magasins</w:t>
      </w:r>
      <w:r w:rsidRPr="00B378DA">
        <w:t xml:space="preserve">. </w:t>
      </w:r>
      <w:r>
        <w:t>Enfin, l</w:t>
      </w:r>
      <w:r w:rsidRPr="00B378DA">
        <w:t>es directeurs régionaux dirigent quarante huit responsables de magasins.</w:t>
      </w:r>
    </w:p>
    <w:p w:rsidR="007F35D2" w:rsidRDefault="007F35D2" w:rsidP="008579D2">
      <w:pPr>
        <w:pStyle w:val="Heading3"/>
        <w:numPr>
          <w:numberingChange w:id="23" w:author="RBABE" w:date="2010-09-08T10:28:00Z" w:original="%1:3:4:)"/>
        </w:numPr>
      </w:pPr>
      <w:bookmarkStart w:id="24" w:name="_Toc255897148"/>
      <w:r w:rsidRPr="00B378DA">
        <w:t>Organigramme de DARTIES</w:t>
      </w:r>
      <w:bookmarkEnd w:id="24"/>
    </w:p>
    <w:p w:rsidR="007F35D2" w:rsidRPr="00B378DA" w:rsidRDefault="007F35D2" w:rsidP="008579D2">
      <w:pPr>
        <w:jc w:val="center"/>
      </w:pPr>
      <w:r>
        <w:rPr>
          <w:noProof/>
          <w:lang w:eastAsia="fr-FR"/>
        </w:rPr>
        <w:pict>
          <v:shape id="Image 24" o:spid="_x0000_i1043" type="#_x0000_t75" alt="http://docs.google.com/File?id=dfjqgt7w_50d6bgjngx_b" style="width:293.25pt;height:259.5pt;visibility:visible">
            <v:imagedata r:id="rId14" o:title=""/>
          </v:shape>
        </w:pict>
      </w:r>
    </w:p>
    <w:p w:rsidR="007F35D2" w:rsidRDefault="007F35D2" w:rsidP="00097A96">
      <w:pPr>
        <w:spacing w:line="360" w:lineRule="auto"/>
        <w:ind w:firstLine="708"/>
        <w:jc w:val="both"/>
      </w:pPr>
      <w:r w:rsidRPr="00B378DA">
        <w:t xml:space="preserve">Les magasins sont répartis dans </w:t>
      </w:r>
      <w:r>
        <w:t>les cinq</w:t>
      </w:r>
      <w:r w:rsidRPr="00B378DA">
        <w:t xml:space="preserve"> régions en France. </w:t>
      </w:r>
      <w:r>
        <w:t>Il ne peut y avoir</w:t>
      </w:r>
      <w:r w:rsidRPr="00B378DA">
        <w:t xml:space="preserve"> plus d’un magasin par ville, toutes enseignes confondues. DARTIES ne distribue qu’en France actuellement, mais </w:t>
      </w:r>
      <w:r>
        <w:t>l’outil que nous devrons mettre en place devra</w:t>
      </w:r>
      <w:r w:rsidRPr="00B378DA">
        <w:t xml:space="preserve"> envisager une extension à d’autres pays du monde. De même, d’autres enseignes pourront s’ajouter à celles déjà existantes.</w:t>
      </w:r>
    </w:p>
    <w:p w:rsidR="007F35D2" w:rsidRDefault="007F35D2" w:rsidP="008579D2">
      <w:pPr>
        <w:jc w:val="both"/>
      </w:pPr>
    </w:p>
    <w:p w:rsidR="007F35D2" w:rsidRDefault="007F35D2" w:rsidP="008579D2">
      <w:pPr>
        <w:jc w:val="both"/>
      </w:pPr>
    </w:p>
    <w:p w:rsidR="007F35D2" w:rsidRDefault="007F35D2" w:rsidP="00097A96">
      <w:pPr>
        <w:pStyle w:val="Heading2"/>
        <w:numPr>
          <w:numberingChange w:id="25" w:author="RBABE" w:date="2010-09-08T10:28:00Z" w:original="%1:2:0:."/>
        </w:numPr>
      </w:pPr>
      <w:bookmarkStart w:id="26" w:name="_Toc255897149"/>
      <w:r>
        <w:t>L’équipe projet</w:t>
      </w:r>
      <w:bookmarkEnd w:id="26"/>
      <w:r>
        <w:tab/>
      </w:r>
    </w:p>
    <w:p w:rsidR="007F35D2" w:rsidRDefault="007F35D2" w:rsidP="008579D2">
      <w:pPr>
        <w:pStyle w:val="NoSpacing"/>
        <w:jc w:val="both"/>
      </w:pPr>
    </w:p>
    <w:p w:rsidR="007F35D2" w:rsidRDefault="007F35D2" w:rsidP="00097A96">
      <w:pPr>
        <w:spacing w:line="360" w:lineRule="auto"/>
        <w:ind w:firstLine="587"/>
        <w:jc w:val="both"/>
      </w:pPr>
      <w:r>
        <w:t xml:space="preserve">Le projet actuellement envisagé par le groupe est un tout nouveau projet. Ce dernier a débuté au mois de septembre 2008. Quatre équipes représentant l’assistance à la maîtrise d’ouvrage ont été formées afin d’aider le groupe DARTIES dans la mise en place de son projet. Chacune d’entre elles a pour objectif de définir les besoins des différents types d’utilisateurs de l’application qui sont : la direction commerciale, la direction régionale, les responsables de magasin et enfin les chefs de produit. </w:t>
      </w:r>
    </w:p>
    <w:p w:rsidR="007F35D2" w:rsidRDefault="007F35D2" w:rsidP="00097A96">
      <w:pPr>
        <w:spacing w:line="360" w:lineRule="auto"/>
        <w:ind w:firstLine="587"/>
        <w:jc w:val="both"/>
      </w:pPr>
      <w:r>
        <w:t>Pour ce projet, le directeur commercial, M. Babé représente la maîtrise d’ouvrage et encadre les différentes équipes de la société. M. Grosjean agira en qualité de directeur de projet pour la partie assistance à maitrise d’ouvrage.</w:t>
      </w:r>
    </w:p>
    <w:p w:rsidR="007F35D2" w:rsidRDefault="007F35D2" w:rsidP="00097A96">
      <w:pPr>
        <w:spacing w:line="360" w:lineRule="auto"/>
        <w:jc w:val="both"/>
      </w:pPr>
      <w:r>
        <w:t>Voici la liste des différentes équipes :</w:t>
      </w:r>
    </w:p>
    <w:p w:rsidR="007F35D2" w:rsidRDefault="007F35D2" w:rsidP="00800E87">
      <w:pPr>
        <w:pStyle w:val="Heading3"/>
        <w:numPr>
          <w:ilvl w:val="0"/>
          <w:numId w:val="25"/>
          <w:numberingChange w:id="27" w:author="RBABE" w:date="2010-09-08T10:28:00Z" w:original="%1:1:4:)"/>
        </w:numPr>
      </w:pPr>
      <w:bookmarkStart w:id="28" w:name="_Toc255897150"/>
      <w:r>
        <w:t>Direction commerciale :</w:t>
      </w:r>
      <w:bookmarkEnd w:id="28"/>
    </w:p>
    <w:p w:rsidR="007F35D2" w:rsidRDefault="007F35D2" w:rsidP="00097A96">
      <w:pPr>
        <w:pStyle w:val="Heading3"/>
        <w:numPr>
          <w:numberingChange w:id="29" w:author="RBABE" w:date="2010-09-08T10:28:00Z" w:original="%1:2:4:)"/>
        </w:numPr>
      </w:pPr>
      <w:bookmarkStart w:id="30" w:name="_Toc255897151"/>
      <w:r>
        <w:t>Direction régionale :</w:t>
      </w:r>
      <w:bookmarkEnd w:id="30"/>
    </w:p>
    <w:p w:rsidR="007F35D2" w:rsidRDefault="007F35D2" w:rsidP="00097A96">
      <w:pPr>
        <w:pStyle w:val="Heading3"/>
        <w:numPr>
          <w:numberingChange w:id="31" w:author="RBABE" w:date="2010-09-08T10:28:00Z" w:original="%1:3:4:)"/>
        </w:numPr>
      </w:pPr>
      <w:bookmarkStart w:id="32" w:name="_Toc255897152"/>
      <w:r>
        <w:t>Responsables magasin :</w:t>
      </w:r>
      <w:bookmarkEnd w:id="32"/>
    </w:p>
    <w:p w:rsidR="007F35D2" w:rsidRDefault="007F35D2" w:rsidP="00097A96">
      <w:pPr>
        <w:pStyle w:val="Heading3"/>
        <w:numPr>
          <w:numberingChange w:id="33" w:author="RBABE" w:date="2010-09-08T10:28:00Z" w:original="%1:4:4:)"/>
        </w:numPr>
      </w:pPr>
      <w:bookmarkStart w:id="34" w:name="_Toc255897153"/>
      <w:r>
        <w:t>Chef de produit :</w:t>
      </w:r>
      <w:bookmarkEnd w:id="34"/>
    </w:p>
    <w:p w:rsidR="007F35D2" w:rsidRDefault="007F35D2" w:rsidP="00097A96">
      <w:pPr>
        <w:pStyle w:val="NoSpacing"/>
        <w:spacing w:line="360" w:lineRule="auto"/>
        <w:jc w:val="both"/>
      </w:pPr>
    </w:p>
    <w:p w:rsidR="007F35D2" w:rsidRDefault="007F35D2" w:rsidP="00097A96">
      <w:pPr>
        <w:pStyle w:val="Heading2"/>
        <w:numPr>
          <w:numberingChange w:id="35" w:author="RBABE" w:date="2010-09-08T10:28:00Z" w:original="%1:3:0:."/>
        </w:numPr>
      </w:pPr>
      <w:bookmarkStart w:id="36" w:name="_Toc255897154"/>
      <w:r>
        <w:t>Avancée du projet et livrables</w:t>
      </w:r>
      <w:bookmarkEnd w:id="36"/>
    </w:p>
    <w:p w:rsidR="007F35D2" w:rsidRDefault="007F35D2" w:rsidP="00097A96">
      <w:pPr>
        <w:pStyle w:val="NoSpacing"/>
        <w:spacing w:line="360" w:lineRule="auto"/>
        <w:jc w:val="both"/>
      </w:pPr>
    </w:p>
    <w:p w:rsidR="007F35D2" w:rsidRDefault="007F35D2" w:rsidP="00097A96">
      <w:pPr>
        <w:spacing w:line="360" w:lineRule="auto"/>
        <w:ind w:firstLine="587"/>
        <w:jc w:val="both"/>
      </w:pPr>
      <w:r>
        <w:t>Ce dossier sur les spécifications fonctionnelles détaillées fait suite à l’appel d’offre lancé par le groupe Darties, courant septembre 2008. Pour rappel, ce projet a pour objectif de fournir une application de tableaux de bord. Celle-ci permettra de voir les différents résultats du groupe à un instant donné, à différentes échelles (nationale, régionale, magasin). En outre, une partie plus spécifique réservée aux chefs de produit donnera la possibilité de réaliser des études demandées par les utilisateurs de l’application.</w:t>
      </w:r>
    </w:p>
    <w:p w:rsidR="007F35D2" w:rsidRPr="00BF6A65" w:rsidRDefault="007F35D2" w:rsidP="00097A96">
      <w:pPr>
        <w:spacing w:line="360" w:lineRule="auto"/>
        <w:ind w:firstLine="587"/>
        <w:jc w:val="both"/>
      </w:pPr>
      <w:r>
        <w:t xml:space="preserve">Le déroulement du projet a tout d’abord commencé par une réunion de lancement au cours de laquelle, le directeur commercial a décrit le projet dans sa globalité. Suite à ça, trois réunions ont eu lieu. Dans un premier temps, il s’agissait de définir les besoins des utilisateurs (réunion par groupe le 06/10/2008). Puis une présentation des différentes maquettes a eu lieu lors des deux réunions </w:t>
      </w:r>
      <w:r w:rsidRPr="00BF6A65">
        <w:t>suivantes</w:t>
      </w:r>
      <w:r>
        <w:t xml:space="preserve"> </w:t>
      </w:r>
      <w:r w:rsidRPr="00BF6A65">
        <w:t xml:space="preserve">(réunions du </w:t>
      </w:r>
      <w:r w:rsidRPr="00BF6A65">
        <w:rPr>
          <w:lang w:eastAsia="fr-FR"/>
        </w:rPr>
        <w:t>17/11/2008</w:t>
      </w:r>
      <w:r w:rsidRPr="00BF6A65">
        <w:t xml:space="preserve"> et </w:t>
      </w:r>
      <w:r w:rsidRPr="00BF6A65">
        <w:rPr>
          <w:lang w:eastAsia="fr-FR"/>
        </w:rPr>
        <w:t>27/01/2009</w:t>
      </w:r>
      <w:r w:rsidRPr="00BF6A65">
        <w:t xml:space="preserve">). </w:t>
      </w:r>
      <w:r>
        <w:t>Le 02/02/2009 a été présentée, par la société MiageTECH, une première version des spécifications fonctionnelles détaillées devant le directeur commercial.</w:t>
      </w:r>
    </w:p>
    <w:p w:rsidR="007F35D2" w:rsidRDefault="007F35D2" w:rsidP="00097A96">
      <w:pPr>
        <w:spacing w:line="360" w:lineRule="auto"/>
        <w:ind w:firstLine="587"/>
        <w:jc w:val="both"/>
      </w:pPr>
      <w:r>
        <w:t>Pendant ce projet, chaque groupe a livré trois comptes-rendus  sur chacune des réunions effectuées. Parmi ces documents livrés, seuls deux comptes-rendus sur trois ont pu être validés. Il est important de signaler que la réunion du 06/01/2009 a dû être annulée, engendrant quelques difficultés pour le bon déroulement du projet.</w:t>
      </w:r>
      <w:r>
        <w:br w:type="page"/>
      </w:r>
    </w:p>
    <w:p w:rsidR="007F35D2" w:rsidRDefault="007F35D2" w:rsidP="00CA7A96">
      <w:pPr>
        <w:pStyle w:val="Heading1"/>
        <w:spacing w:line="360" w:lineRule="auto"/>
      </w:pPr>
      <w:bookmarkStart w:id="37" w:name="_Toc255897155"/>
      <w:r>
        <w:t>Présentation du projet</w:t>
      </w:r>
      <w:bookmarkEnd w:id="37"/>
    </w:p>
    <w:p w:rsidR="007F35D2" w:rsidRDefault="007F35D2" w:rsidP="00800E87">
      <w:pPr>
        <w:pStyle w:val="Heading2"/>
        <w:numPr>
          <w:ilvl w:val="0"/>
          <w:numId w:val="5"/>
          <w:numberingChange w:id="38" w:author="RBABE" w:date="2010-09-08T10:28:00Z" w:original="%1:1:0:."/>
        </w:numPr>
        <w:spacing w:after="0" w:line="360" w:lineRule="auto"/>
      </w:pPr>
      <w:bookmarkStart w:id="39" w:name="_Toc255897156"/>
      <w:r>
        <w:t>Genèse</w:t>
      </w:r>
      <w:bookmarkEnd w:id="39"/>
      <w:r>
        <w:t xml:space="preserve"> </w:t>
      </w:r>
    </w:p>
    <w:p w:rsidR="007F35D2" w:rsidRPr="009E0F65" w:rsidRDefault="007F35D2" w:rsidP="00CA7A96">
      <w:pPr>
        <w:spacing w:line="360" w:lineRule="auto"/>
      </w:pPr>
    </w:p>
    <w:p w:rsidR="007F35D2" w:rsidRPr="00DE1102" w:rsidRDefault="007F35D2" w:rsidP="00DE1102">
      <w:pPr>
        <w:spacing w:line="360" w:lineRule="auto"/>
        <w:ind w:firstLine="708"/>
        <w:jc w:val="both"/>
      </w:pPr>
      <w:r w:rsidRPr="00DE1102">
        <w:t>Dans le cadre d’une informatisation d’une partie de son système d’information, la société DARTIES a lancé un appel d’offre en septembre 2008, auquel notre société a répondu.</w:t>
      </w:r>
    </w:p>
    <w:p w:rsidR="007F35D2" w:rsidRPr="00DE1102" w:rsidRDefault="007F35D2" w:rsidP="00DE1102">
      <w:pPr>
        <w:spacing w:line="360" w:lineRule="auto"/>
        <w:ind w:firstLine="708"/>
        <w:jc w:val="both"/>
      </w:pPr>
      <w:r w:rsidRPr="00DE1102">
        <w:t xml:space="preserve">Jusqu’à présent, le système de DARTIES s’appuyait sur l’outil de la suite Microsoft et plus particulièrement avec Excel. L’ensemble des décisions concernant l’allocation du budget de la société vers ces différentes enseignes se basait ainsi sur une série de données décrit dans des fichiers Excel. </w:t>
      </w:r>
    </w:p>
    <w:p w:rsidR="007F35D2" w:rsidRPr="00DE1102" w:rsidRDefault="007F35D2" w:rsidP="00DE1102">
      <w:pPr>
        <w:spacing w:line="360" w:lineRule="auto"/>
        <w:ind w:firstLine="708"/>
        <w:jc w:val="both"/>
      </w:pPr>
      <w:r w:rsidRPr="00DE1102">
        <w:t>Ces fichiers Excel contienne des sources d’informations très complexes pour certain</w:t>
      </w:r>
      <w:r>
        <w:t xml:space="preserve">s profils </w:t>
      </w:r>
      <w:r w:rsidRPr="00DE1102">
        <w:t>utilisateur. Ainsi toutes les informations situées dans ces fichiers ne sont jamais exploités au niveau des responsable commercial, régional, magasin ou encore produit.</w:t>
      </w:r>
    </w:p>
    <w:p w:rsidR="007F35D2" w:rsidRPr="00DE1102" w:rsidRDefault="007F35D2" w:rsidP="00DE1102">
      <w:pPr>
        <w:spacing w:line="360" w:lineRule="auto"/>
        <w:ind w:firstLine="708"/>
        <w:jc w:val="both"/>
      </w:pPr>
      <w:r w:rsidRPr="00DE1102">
        <w:t xml:space="preserve">Le système actuellement en place comporte de nombreuses difficultés telles que l’existence d’informations en plusieurs exemplaire, hétérogénéité dans les fichiers, la perte de temps... </w:t>
      </w:r>
    </w:p>
    <w:p w:rsidR="007F35D2" w:rsidRPr="00DE1102" w:rsidRDefault="007F35D2" w:rsidP="00DE1102">
      <w:pPr>
        <w:spacing w:line="360" w:lineRule="auto"/>
        <w:ind w:firstLine="708"/>
        <w:jc w:val="both"/>
      </w:pPr>
      <w:r w:rsidRPr="00DE1102">
        <w:t>L’outil Excel est certes performant et propose ne nombreuses fonctionnalités intéressante mais ce dernier ne répond malheureusement pas aux exigences des dirigeants.</w:t>
      </w:r>
    </w:p>
    <w:p w:rsidR="007F35D2" w:rsidRPr="00DE1102" w:rsidRDefault="007F35D2" w:rsidP="00DE1102">
      <w:pPr>
        <w:spacing w:line="360" w:lineRule="auto"/>
        <w:ind w:firstLine="708"/>
        <w:jc w:val="both"/>
      </w:pPr>
      <w:r w:rsidRPr="00DE1102">
        <w:t>Ce projet s’inscrit donc dans une perspective d’automatisation d’une partie de ses tâches afin d’améliorer la qualité de travail des divers protagonistes. Et ainsi, leur permettre un gain de temps afin qu’il puisse se concentrer sur d’autres activité lié à leur profession.</w:t>
      </w:r>
    </w:p>
    <w:p w:rsidR="007F35D2" w:rsidRPr="00DD027C" w:rsidRDefault="007F35D2" w:rsidP="00CA7A96">
      <w:pPr>
        <w:spacing w:line="360" w:lineRule="auto"/>
        <w:jc w:val="both"/>
      </w:pPr>
    </w:p>
    <w:p w:rsidR="007F35D2" w:rsidRDefault="007F35D2" w:rsidP="00800E87">
      <w:pPr>
        <w:pStyle w:val="Heading2"/>
        <w:numPr>
          <w:ilvl w:val="0"/>
          <w:numId w:val="5"/>
          <w:numberingChange w:id="40" w:author="RBABE" w:date="2010-09-08T10:28:00Z" w:original="%1:2:0:."/>
        </w:numPr>
        <w:spacing w:after="0" w:line="360" w:lineRule="auto"/>
      </w:pPr>
      <w:bookmarkStart w:id="41" w:name="_Toc255897157"/>
      <w:r>
        <w:t>Objectifs</w:t>
      </w:r>
      <w:bookmarkEnd w:id="41"/>
    </w:p>
    <w:p w:rsidR="007F35D2" w:rsidRPr="009E0F65" w:rsidRDefault="007F35D2" w:rsidP="00CA7A96">
      <w:pPr>
        <w:spacing w:line="360" w:lineRule="auto"/>
      </w:pPr>
    </w:p>
    <w:p w:rsidR="007F35D2" w:rsidRDefault="007F35D2" w:rsidP="00DE1102">
      <w:pPr>
        <w:spacing w:line="360" w:lineRule="auto"/>
        <w:ind w:firstLine="708"/>
        <w:jc w:val="both"/>
      </w:pPr>
      <w:r>
        <w:t xml:space="preserve">Le projet que DARTIES souhaite réaliser doit ainsi répondre aux besoins de chaque utilisateur et plus généralement aux besoins de la société. Ce projet permettra dans un premier temps d’améliorer la prise de décision en fournissant à la fois des représentations graphiques des données régulièrement utilisées, une synthèse de ces dernières sous la forme de tableaux. Dans un deuxième temps, ce projet offrira, un gain de temps mais également une amélioration de la qualité du travail. Ce projet devra mettre en avant les activités anormales de la société, avertir les utilisateurs et leur permettre ainsi de réagir rapidement en essayant de trouver une solution pour y résoudre. </w:t>
      </w:r>
    </w:p>
    <w:p w:rsidR="007F35D2" w:rsidRDefault="007F35D2" w:rsidP="00DE1102">
      <w:pPr>
        <w:spacing w:line="360" w:lineRule="auto"/>
        <w:jc w:val="both"/>
      </w:pPr>
      <w:r>
        <w:t>Le projet qui nous a donc été confié devra également répondre aux objectifs suivants :</w:t>
      </w:r>
    </w:p>
    <w:p w:rsidR="007F35D2" w:rsidRDefault="007F35D2" w:rsidP="00800E87">
      <w:pPr>
        <w:pStyle w:val="ListParagraph"/>
        <w:numPr>
          <w:ilvl w:val="0"/>
          <w:numId w:val="40"/>
          <w:numberingChange w:id="42" w:author="RBABE" w:date="2010-09-08T10:28:00Z" w:original=""/>
        </w:numPr>
        <w:spacing w:line="360" w:lineRule="auto"/>
        <w:jc w:val="both"/>
      </w:pPr>
      <w:r>
        <w:t>La consolidation des données c'est-à-dire un regroupement logique des informations</w:t>
      </w:r>
    </w:p>
    <w:p w:rsidR="007F35D2" w:rsidRDefault="007F35D2" w:rsidP="00800E87">
      <w:pPr>
        <w:pStyle w:val="ListParagraph"/>
        <w:numPr>
          <w:ilvl w:val="0"/>
          <w:numId w:val="40"/>
          <w:numberingChange w:id="43" w:author="RBABE" w:date="2010-09-08T10:28:00Z" w:original=""/>
        </w:numPr>
        <w:spacing w:line="360" w:lineRule="auto"/>
        <w:jc w:val="both"/>
      </w:pPr>
      <w:r>
        <w:t>Garantie de la cohérence des informations, ainsi que de son unicité</w:t>
      </w:r>
    </w:p>
    <w:p w:rsidR="007F35D2" w:rsidRDefault="007F35D2" w:rsidP="00800E87">
      <w:pPr>
        <w:pStyle w:val="ListParagraph"/>
        <w:numPr>
          <w:ilvl w:val="0"/>
          <w:numId w:val="40"/>
          <w:numberingChange w:id="44" w:author="RBABE" w:date="2010-09-08T10:28:00Z" w:original=""/>
        </w:numPr>
        <w:spacing w:line="360" w:lineRule="auto"/>
        <w:jc w:val="both"/>
      </w:pPr>
      <w:r>
        <w:t>Amélioration de la sécurité de l’information en évitant l’envoi de données de la société par courrier électronique par exemple ou encore en ajoutant un contrôle de l’accessibilité aux informations.</w:t>
      </w:r>
    </w:p>
    <w:p w:rsidR="007F35D2" w:rsidRDefault="007F35D2" w:rsidP="00800E87">
      <w:pPr>
        <w:pStyle w:val="ListParagraph"/>
        <w:numPr>
          <w:ilvl w:val="0"/>
          <w:numId w:val="40"/>
          <w:numberingChange w:id="45" w:author="RBABE" w:date="2010-09-08T10:28:00Z" w:original=""/>
        </w:numPr>
        <w:spacing w:line="360" w:lineRule="auto"/>
        <w:jc w:val="both"/>
      </w:pPr>
      <w:r>
        <w:t>Centralisation des informations dans un lieu unique et accessibilité à toutes personnes autorisées. Cette accessibilité ne devra pas se restreindre à un aspect local mais mondial.</w:t>
      </w:r>
    </w:p>
    <w:p w:rsidR="007F35D2" w:rsidRDefault="007F35D2" w:rsidP="00DE1102">
      <w:pPr>
        <w:pStyle w:val="ListParagraph"/>
        <w:spacing w:line="360" w:lineRule="auto"/>
        <w:jc w:val="both"/>
      </w:pPr>
    </w:p>
    <w:p w:rsidR="007F35D2" w:rsidRDefault="007F35D2" w:rsidP="00DE1102">
      <w:pPr>
        <w:spacing w:line="360" w:lineRule="auto"/>
        <w:ind w:firstLine="708"/>
        <w:jc w:val="both"/>
      </w:pPr>
      <w:r>
        <w:t>Enfin, un dernier objectif auquel doit répondre le projet concerne une simplicité d’utilisation ainsi qu’une certain ergonomie que nous allons vous définir dans ce dossier.</w:t>
      </w:r>
    </w:p>
    <w:p w:rsidR="007F35D2" w:rsidRDefault="007F35D2" w:rsidP="00DE1102">
      <w:pPr>
        <w:spacing w:line="360" w:lineRule="auto"/>
        <w:ind w:firstLine="708"/>
        <w:jc w:val="both"/>
      </w:pPr>
      <w:r>
        <w:t>Ce projet prendra ainsi la forme d’un tableau de bord dédié pour 4 profils d’utilisateurs que nous allons vous décrire par la suite.</w:t>
      </w:r>
    </w:p>
    <w:p w:rsidR="007F35D2" w:rsidRPr="00DD027C" w:rsidRDefault="007F35D2" w:rsidP="00CA7A96">
      <w:pPr>
        <w:spacing w:line="360" w:lineRule="auto"/>
        <w:ind w:firstLine="708"/>
        <w:jc w:val="both"/>
      </w:pPr>
    </w:p>
    <w:p w:rsidR="007F35D2" w:rsidRDefault="007F35D2" w:rsidP="00800E87">
      <w:pPr>
        <w:pStyle w:val="Heading2"/>
        <w:numPr>
          <w:ilvl w:val="0"/>
          <w:numId w:val="5"/>
          <w:numberingChange w:id="46" w:author="RBABE" w:date="2010-09-08T10:28:00Z" w:original="%1:3:0:."/>
        </w:numPr>
        <w:spacing w:after="0" w:line="360" w:lineRule="auto"/>
      </w:pPr>
      <w:bookmarkStart w:id="47" w:name="_Toc255897158"/>
      <w:r w:rsidRPr="0076023B">
        <w:t>Utilisateur</w:t>
      </w:r>
      <w:r>
        <w:t>s</w:t>
      </w:r>
      <w:bookmarkEnd w:id="47"/>
      <w:r w:rsidRPr="0076023B">
        <w:t xml:space="preserve"> </w:t>
      </w:r>
    </w:p>
    <w:p w:rsidR="007F35D2" w:rsidRDefault="007F35D2" w:rsidP="00800E87">
      <w:pPr>
        <w:pStyle w:val="Heading3"/>
        <w:numPr>
          <w:ilvl w:val="0"/>
          <w:numId w:val="26"/>
          <w:numberingChange w:id="48" w:author="RBABE" w:date="2010-09-08T10:28:00Z" w:original="%1:1:4:)"/>
        </w:numPr>
      </w:pPr>
      <w:r>
        <w:t xml:space="preserve"> </w:t>
      </w:r>
      <w:bookmarkStart w:id="49" w:name="_Toc255897159"/>
      <w:r w:rsidRPr="00F976FF">
        <w:t>Directeur</w:t>
      </w:r>
      <w:r>
        <w:t xml:space="preserve"> commercial</w:t>
      </w:r>
      <w:bookmarkEnd w:id="49"/>
    </w:p>
    <w:p w:rsidR="007F35D2" w:rsidRPr="004E7E89" w:rsidRDefault="007F35D2" w:rsidP="00D81399">
      <w:pPr>
        <w:spacing w:line="360" w:lineRule="auto"/>
        <w:ind w:firstLine="708"/>
      </w:pPr>
      <w:r w:rsidRPr="004E7E89">
        <w:t>Les outils existants ne remplissent pas les objectifs que la direction commerciale souhaite se fixer. Cependant, le directeur commercial souhaite conserver les atouts actuels des outils, à savoir :</w:t>
      </w:r>
    </w:p>
    <w:p w:rsidR="007F35D2" w:rsidRPr="004E7E89" w:rsidRDefault="007F35D2" w:rsidP="00D81399">
      <w:pPr>
        <w:pStyle w:val="ListParagraph"/>
        <w:numPr>
          <w:ilvl w:val="0"/>
          <w:numId w:val="68"/>
          <w:numberingChange w:id="50" w:author="RBABE" w:date="2010-09-08T10:28:00Z" w:original="-"/>
        </w:numPr>
        <w:spacing w:after="0" w:line="360" w:lineRule="auto"/>
        <w:jc w:val="both"/>
      </w:pPr>
      <w:r w:rsidRPr="004E7E89">
        <w:t>outil relativement souple et simple d’utilisation</w:t>
      </w:r>
    </w:p>
    <w:p w:rsidR="007F35D2" w:rsidRPr="00CA4AAB" w:rsidRDefault="007F35D2" w:rsidP="00D81399">
      <w:pPr>
        <w:pStyle w:val="ListParagraph"/>
        <w:numPr>
          <w:ilvl w:val="0"/>
          <w:numId w:val="68"/>
          <w:numberingChange w:id="51" w:author="RBABE" w:date="2010-09-08T10:28:00Z" w:original="-"/>
        </w:numPr>
        <w:spacing w:after="0" w:line="360" w:lineRule="auto"/>
        <w:jc w:val="both"/>
      </w:pPr>
      <w:r w:rsidRPr="004E7E89">
        <w:t>environnement bureautique intégré avec une maîtrise de l’outil facilité, accessible au niveau de l’ensemble des employés concernés</w:t>
      </w:r>
      <w:r>
        <w:t>.</w:t>
      </w:r>
    </w:p>
    <w:p w:rsidR="007F35D2" w:rsidRPr="004E7E89" w:rsidRDefault="007F35D2" w:rsidP="00D81399">
      <w:pPr>
        <w:spacing w:line="360" w:lineRule="auto"/>
        <w:ind w:firstLine="708"/>
      </w:pPr>
      <w:r w:rsidRPr="004E7E89">
        <w:t>La future application devra donc répondre à ces différentes remarques afin d’améliorer le travail des utilisateurs.</w:t>
      </w:r>
    </w:p>
    <w:p w:rsidR="007F35D2" w:rsidRPr="004E7E89" w:rsidRDefault="007F35D2" w:rsidP="00D81399">
      <w:pPr>
        <w:spacing w:line="360" w:lineRule="auto"/>
      </w:pPr>
    </w:p>
    <w:p w:rsidR="007F35D2" w:rsidRPr="00D81399" w:rsidRDefault="007F35D2" w:rsidP="00D81399">
      <w:pPr>
        <w:pStyle w:val="Heading4"/>
        <w:numPr>
          <w:numberingChange w:id="52" w:author="RBABE" w:date="2010-09-08T10:28:00Z" w:original="%1:1:2:."/>
        </w:numPr>
      </w:pPr>
      <w:r w:rsidRPr="004E7E89">
        <w:t>Profil</w:t>
      </w:r>
    </w:p>
    <w:p w:rsidR="007F35D2" w:rsidRPr="004E7E89" w:rsidRDefault="007F35D2" w:rsidP="00D81399">
      <w:pPr>
        <w:spacing w:line="360" w:lineRule="auto"/>
        <w:ind w:firstLine="708"/>
        <w:jc w:val="both"/>
      </w:pPr>
      <w:r w:rsidRPr="004E7E89">
        <w:t>Le directeur commercial est le profil le plus général. Il doit pouvoir visualiser les informations de haut niveau. Ici, il lui est possible de visualiser les mesures agrégées par pays et par région. Il ne s’intéresse pas aux données plus fines, telles que les agrégations par ville ou par magasin. En revanche, il doit pouvoir analyser toutes les familles de produits, toutes les enseignes, et ce aussi bien en réalisé, qu’en budgété. Il pourra comparer également ces données avec des données de l’année précédente. Les périodes analysées seront mensuelles, trimestrielles, semestrielles, annuelles (civile ou comptable). Les agrégations seront automatiques, il ne sera donc pas possible de choisir une période précise qui soit ni un trimestre, ni un semestre, tel que février à mai par exemple.</w:t>
      </w:r>
    </w:p>
    <w:p w:rsidR="007F35D2" w:rsidRPr="004E7E89" w:rsidRDefault="007F35D2" w:rsidP="00D81399">
      <w:pPr>
        <w:pStyle w:val="Heading4"/>
        <w:numPr>
          <w:numberingChange w:id="53" w:author="RBABE" w:date="2010-09-08T10:28:00Z" w:original="%1:2:2:."/>
        </w:numPr>
      </w:pPr>
      <w:r w:rsidRPr="004E7E89">
        <w:t>Fonctionnalités souhaitées de l’application</w:t>
      </w:r>
    </w:p>
    <w:p w:rsidR="007F35D2" w:rsidRPr="004E7E89" w:rsidRDefault="007F35D2" w:rsidP="00D81399">
      <w:pPr>
        <w:spacing w:line="360" w:lineRule="auto"/>
        <w:rPr>
          <w:lang w:bidi="ne-IN"/>
        </w:rPr>
      </w:pPr>
      <w:r w:rsidRPr="004E7E89">
        <w:rPr>
          <w:lang w:bidi="ne-IN"/>
        </w:rPr>
        <w:t xml:space="preserve">Les fonctionnalités souhaitées par le directeur commercial sont les suivantes : </w:t>
      </w:r>
    </w:p>
    <w:p w:rsidR="007F35D2" w:rsidRPr="004E7E89" w:rsidRDefault="007F35D2" w:rsidP="00D81399">
      <w:pPr>
        <w:pStyle w:val="ListParagraph"/>
        <w:numPr>
          <w:ilvl w:val="0"/>
          <w:numId w:val="69"/>
          <w:numberingChange w:id="54" w:author="RBABE" w:date="2010-09-08T10:28:00Z" w:original=""/>
        </w:numPr>
        <w:spacing w:after="0" w:line="360" w:lineRule="auto"/>
        <w:jc w:val="both"/>
      </w:pPr>
      <w:r w:rsidRPr="004E7E89">
        <w:t>Dans les tableaux de pilotage pouvoir comparer la ligne budgétaire et la ligne des données réalisées, comparatif aussi par rapport à l’année précédente.</w:t>
      </w:r>
    </w:p>
    <w:p w:rsidR="007F35D2" w:rsidRPr="004E7E89" w:rsidRDefault="007F35D2" w:rsidP="00D81399">
      <w:pPr>
        <w:pStyle w:val="ListParagraph"/>
        <w:numPr>
          <w:ilvl w:val="0"/>
          <w:numId w:val="69"/>
          <w:numberingChange w:id="55" w:author="RBABE" w:date="2010-09-08T10:28:00Z" w:original=""/>
        </w:numPr>
        <w:spacing w:after="0" w:line="360" w:lineRule="auto"/>
        <w:jc w:val="both"/>
      </w:pPr>
      <w:r w:rsidRPr="004E7E89">
        <w:t>Le chiffre d’affaires étant ventilé mensuellement par magasin, un contrôle des valeurs doit être effectué afin d’assurer la cohérence des informations.</w:t>
      </w:r>
    </w:p>
    <w:p w:rsidR="007F35D2" w:rsidRPr="004E7E89" w:rsidRDefault="007F35D2" w:rsidP="00D81399">
      <w:pPr>
        <w:pStyle w:val="ListParagraph"/>
        <w:numPr>
          <w:ilvl w:val="0"/>
          <w:numId w:val="69"/>
          <w:numberingChange w:id="56" w:author="RBABE" w:date="2010-09-08T10:28:00Z" w:original=""/>
        </w:numPr>
        <w:spacing w:after="0" w:line="360" w:lineRule="auto"/>
        <w:jc w:val="both"/>
      </w:pPr>
      <w:r w:rsidRPr="004E7E89">
        <w:t>Assurer une traçabilité des résultats (savoir d’où ils viennent et comment ils sont calculés)</w:t>
      </w:r>
    </w:p>
    <w:p w:rsidR="007F35D2" w:rsidRPr="004E7E89" w:rsidRDefault="007F35D2" w:rsidP="00D81399">
      <w:pPr>
        <w:pStyle w:val="ListParagraph"/>
        <w:numPr>
          <w:ilvl w:val="0"/>
          <w:numId w:val="69"/>
          <w:numberingChange w:id="57" w:author="RBABE" w:date="2010-09-08T10:28:00Z" w:original=""/>
        </w:numPr>
        <w:spacing w:after="0" w:line="360" w:lineRule="auto"/>
        <w:jc w:val="both"/>
      </w:pPr>
      <w:r w:rsidRPr="004E7E89">
        <w:t>Tableaux de résultats puis en un clic accès à des graphiques en guise d’illustration</w:t>
      </w:r>
    </w:p>
    <w:p w:rsidR="007F35D2" w:rsidRPr="004E7E89" w:rsidRDefault="007F35D2" w:rsidP="00D81399">
      <w:pPr>
        <w:pStyle w:val="ListParagraph"/>
        <w:numPr>
          <w:ilvl w:val="0"/>
          <w:numId w:val="69"/>
          <w:numberingChange w:id="58" w:author="RBABE" w:date="2010-09-08T10:28:00Z" w:original=""/>
        </w:numPr>
        <w:spacing w:after="0" w:line="360" w:lineRule="auto"/>
        <w:jc w:val="both"/>
      </w:pPr>
      <w:r w:rsidRPr="004E7E89">
        <w:t>Système de scoring : connaître les meilleures ventes par produit, par magasin. Prendre ainsi en compte l’axe géographique et l’axe temporel</w:t>
      </w:r>
    </w:p>
    <w:p w:rsidR="007F35D2" w:rsidRPr="004E7E89" w:rsidRDefault="007F35D2" w:rsidP="00D81399">
      <w:pPr>
        <w:pStyle w:val="ListParagraph"/>
        <w:numPr>
          <w:ilvl w:val="0"/>
          <w:numId w:val="69"/>
          <w:numberingChange w:id="59" w:author="RBABE" w:date="2010-09-08T10:28:00Z" w:original=""/>
        </w:numPr>
        <w:spacing w:after="0" w:line="360" w:lineRule="auto"/>
        <w:jc w:val="both"/>
      </w:pPr>
      <w:r w:rsidRPr="004E7E89">
        <w:t>Accès aux données en fonction des profils des employés. Permettre la gestion de la sécurité,  la gestion des accès concurrents aux données</w:t>
      </w:r>
    </w:p>
    <w:p w:rsidR="007F35D2" w:rsidRPr="004E7E89" w:rsidRDefault="007F35D2" w:rsidP="00D81399">
      <w:pPr>
        <w:pStyle w:val="ListParagraph"/>
        <w:numPr>
          <w:ilvl w:val="0"/>
          <w:numId w:val="69"/>
          <w:numberingChange w:id="60" w:author="RBABE" w:date="2010-09-08T10:28:00Z" w:original=""/>
        </w:numPr>
        <w:spacing w:after="0" w:line="360" w:lineRule="auto"/>
        <w:jc w:val="both"/>
      </w:pPr>
      <w:r w:rsidRPr="004E7E89">
        <w:t>Dictionnaire des noms et des données</w:t>
      </w:r>
    </w:p>
    <w:p w:rsidR="007F35D2" w:rsidRPr="004E7E89" w:rsidRDefault="007F35D2" w:rsidP="00D81399">
      <w:pPr>
        <w:pStyle w:val="ListParagraph"/>
        <w:numPr>
          <w:ilvl w:val="0"/>
          <w:numId w:val="69"/>
          <w:numberingChange w:id="61" w:author="RBABE" w:date="2010-09-08T10:28:00Z" w:original=""/>
        </w:numPr>
        <w:spacing w:after="0" w:line="360" w:lineRule="auto"/>
        <w:jc w:val="both"/>
      </w:pPr>
      <w:r w:rsidRPr="004E7E89">
        <w:t>Le temps de mise à jour entre le système de production et le système décisionnel des données doit être effectué à J+1 fin de mois</w:t>
      </w:r>
    </w:p>
    <w:p w:rsidR="007F35D2" w:rsidRPr="004E7E89" w:rsidRDefault="007F35D2" w:rsidP="00D81399">
      <w:pPr>
        <w:pStyle w:val="BodyText"/>
        <w:spacing w:after="0" w:line="360" w:lineRule="auto"/>
        <w:ind w:firstLine="708"/>
      </w:pPr>
      <w:r w:rsidRPr="004E7E89">
        <w:t>Les indicateurs des tableaux de bords sont déjà connus : CA, Marge brute, et Ventes. Comparé aux solutions mises en place pour les directions régionales, les granularités sont moins fines. C'est ainsi que sur l'axe géographique par exemple, la granularité la plus fine pour la direction commerciale est la région.</w:t>
      </w:r>
    </w:p>
    <w:p w:rsidR="007F35D2" w:rsidRPr="004E7E89" w:rsidRDefault="007F35D2" w:rsidP="00D81399">
      <w:pPr>
        <w:spacing w:line="360" w:lineRule="auto"/>
      </w:pPr>
    </w:p>
    <w:p w:rsidR="007F35D2" w:rsidRPr="004E7E89" w:rsidRDefault="007F35D2" w:rsidP="00D81399">
      <w:pPr>
        <w:spacing w:line="360" w:lineRule="auto"/>
      </w:pPr>
    </w:p>
    <w:p w:rsidR="007F35D2" w:rsidRPr="009E0F65" w:rsidRDefault="007F35D2" w:rsidP="00DE1102">
      <w:pPr>
        <w:pStyle w:val="Heading3"/>
        <w:numPr>
          <w:numberingChange w:id="62" w:author="RBABE" w:date="2010-09-08T10:28:00Z" w:original="%1:2:4:)"/>
        </w:numPr>
      </w:pPr>
      <w:bookmarkStart w:id="63" w:name="_Toc255897160"/>
      <w:r w:rsidRPr="00F976FF">
        <w:t>Directeur</w:t>
      </w:r>
      <w:r>
        <w:t xml:space="preserve"> régional</w:t>
      </w:r>
      <w:bookmarkEnd w:id="63"/>
    </w:p>
    <w:p w:rsidR="007F35D2" w:rsidRDefault="007F35D2" w:rsidP="00DE1102">
      <w:pPr>
        <w:spacing w:line="360" w:lineRule="auto"/>
        <w:ind w:firstLine="624"/>
        <w:jc w:val="both"/>
      </w:pPr>
      <w:r>
        <w:t xml:space="preserve">Le responsable régional à la charge d’une région. Darties est présent dans les cinq régions françaises (Nord-Est, Nord-Ouest, Ile de France, Sud-Est, Sud-Ouest). On compte donc  5 responsables régionaux en France. Chaque région comprend une dizaine de magasins. </w:t>
      </w:r>
    </w:p>
    <w:p w:rsidR="007F35D2" w:rsidRDefault="007F35D2" w:rsidP="00DE1102">
      <w:pPr>
        <w:spacing w:line="360" w:lineRule="auto"/>
        <w:ind w:firstLine="624"/>
        <w:jc w:val="both"/>
      </w:pPr>
      <w:r>
        <w:t xml:space="preserve">Il dépend directement du directeur commercial et a un rôle d’animateur commercial pour sa région. Son rôle consiste donc à veiller à ce que les objectifs de sa région soient atteind. Il a la responsabilité de l’activité de sa région et doit rendre compte de cette activité auprès du directeur commercial. Pour cela, il a connaissance d’une part, de l’activité des magasins situés dans sa région . En effet, l’activité de la région résulte de l’activité de tous les magasins de la région.  </w:t>
      </w:r>
    </w:p>
    <w:p w:rsidR="007F35D2" w:rsidRDefault="007F35D2" w:rsidP="00DE1102">
      <w:pPr>
        <w:spacing w:line="360" w:lineRule="auto"/>
        <w:ind w:firstLine="624"/>
        <w:jc w:val="both"/>
      </w:pPr>
      <w:r>
        <w:t>Son bureau est situé dans une des villes de la région, où se situe un magasin et un responsable de magasin avec lequel il travaille.</w:t>
      </w:r>
    </w:p>
    <w:p w:rsidR="007F35D2" w:rsidRDefault="007F35D2" w:rsidP="00EB0494">
      <w:pPr>
        <w:pStyle w:val="Heading4"/>
        <w:numPr>
          <w:ilvl w:val="0"/>
          <w:numId w:val="75"/>
          <w:numberingChange w:id="64" w:author="RBABE" w:date="2010-09-08T10:28:00Z" w:original="%1:1:2:."/>
        </w:numPr>
        <w:spacing w:line="360" w:lineRule="auto"/>
        <w:jc w:val="both"/>
      </w:pPr>
      <w:r>
        <w:t>Collaborateurs</w:t>
      </w:r>
    </w:p>
    <w:p w:rsidR="007F35D2" w:rsidRDefault="007F35D2" w:rsidP="00DE1102">
      <w:pPr>
        <w:spacing w:line="360" w:lineRule="auto"/>
        <w:ind w:firstLine="708"/>
        <w:jc w:val="both"/>
      </w:pPr>
      <w:r>
        <w:t xml:space="preserve">Le responsable régional dispose d’une assistante. </w:t>
      </w:r>
    </w:p>
    <w:p w:rsidR="007F35D2" w:rsidRPr="00EC3122" w:rsidRDefault="007F35D2" w:rsidP="00DE1102">
      <w:pPr>
        <w:spacing w:line="360" w:lineRule="auto"/>
        <w:ind w:firstLine="708"/>
        <w:jc w:val="both"/>
      </w:pPr>
      <w:r>
        <w:t>Il travaille en collaboration avec tous les responsables magasin de sa région afin de superviser leur activité. Celui-ci a néanmoins une vision globale de leur activité, il n’a pas connaissance des détails.</w:t>
      </w:r>
    </w:p>
    <w:p w:rsidR="007F35D2" w:rsidRDefault="007F35D2" w:rsidP="00DE1102">
      <w:pPr>
        <w:pStyle w:val="Heading4"/>
        <w:numPr>
          <w:numberingChange w:id="65" w:author="RBABE" w:date="2010-09-08T10:28:00Z" w:original="%1:2:2:."/>
        </w:numPr>
        <w:spacing w:line="360" w:lineRule="auto"/>
        <w:jc w:val="both"/>
      </w:pPr>
      <w:r>
        <w:t>Besoins</w:t>
      </w:r>
    </w:p>
    <w:p w:rsidR="007F35D2" w:rsidRDefault="007F35D2" w:rsidP="00DE1102">
      <w:pPr>
        <w:spacing w:line="360" w:lineRule="auto"/>
        <w:jc w:val="both"/>
      </w:pPr>
      <w:r>
        <w:t>Le responsable régional souhaite :</w:t>
      </w:r>
    </w:p>
    <w:p w:rsidR="007F35D2" w:rsidRDefault="007F35D2" w:rsidP="00800E87">
      <w:pPr>
        <w:pStyle w:val="ListParagraph"/>
        <w:numPr>
          <w:ilvl w:val="0"/>
          <w:numId w:val="41"/>
          <w:numberingChange w:id="66" w:author="RBABE" w:date="2010-09-08T10:28:00Z" w:original=""/>
        </w:numPr>
        <w:spacing w:line="360" w:lineRule="auto"/>
        <w:jc w:val="both"/>
      </w:pPr>
      <w:r>
        <w:t xml:space="preserve">connaître l’activité de sa région: le chiffre d’affaires engendré, le bénéfice et la marge brute. </w:t>
      </w:r>
    </w:p>
    <w:p w:rsidR="007F35D2" w:rsidRDefault="007F35D2" w:rsidP="00800E87">
      <w:pPr>
        <w:pStyle w:val="ListParagraph"/>
        <w:numPr>
          <w:ilvl w:val="0"/>
          <w:numId w:val="41"/>
          <w:numberingChange w:id="67" w:author="RBABE" w:date="2010-09-08T10:28:00Z" w:original=""/>
        </w:numPr>
        <w:spacing w:line="360" w:lineRule="auto"/>
        <w:jc w:val="both"/>
      </w:pPr>
      <w:r>
        <w:t>comparer les objectifs fixés aux résultats réellement obtenus</w:t>
      </w:r>
    </w:p>
    <w:p w:rsidR="007F35D2" w:rsidRDefault="007F35D2" w:rsidP="00800E87">
      <w:pPr>
        <w:pStyle w:val="ListParagraph"/>
        <w:numPr>
          <w:ilvl w:val="0"/>
          <w:numId w:val="41"/>
          <w:numberingChange w:id="68" w:author="RBABE" w:date="2010-09-08T10:28:00Z" w:original=""/>
        </w:numPr>
        <w:spacing w:line="360" w:lineRule="auto"/>
        <w:jc w:val="both"/>
      </w:pPr>
      <w:r>
        <w:t xml:space="preserve">avoir à sa disposition, pour chaque résultat, l’objectif, le réel et l’écart exprimé en pourcentage. </w:t>
      </w:r>
    </w:p>
    <w:p w:rsidR="007F35D2" w:rsidRDefault="007F35D2" w:rsidP="00800E87">
      <w:pPr>
        <w:pStyle w:val="ListParagraph"/>
        <w:numPr>
          <w:ilvl w:val="0"/>
          <w:numId w:val="41"/>
          <w:numberingChange w:id="69" w:author="RBABE" w:date="2010-09-08T10:28:00Z" w:original=""/>
        </w:numPr>
        <w:spacing w:line="360" w:lineRule="auto"/>
        <w:jc w:val="both"/>
      </w:pPr>
      <w:r>
        <w:t xml:space="preserve">connaître le positionnement de sa région par rapport aux autres régions, prioritairement en fonction du chiffre d’affaires engendré. </w:t>
      </w:r>
    </w:p>
    <w:p w:rsidR="007F35D2" w:rsidRDefault="007F35D2" w:rsidP="00800E87">
      <w:pPr>
        <w:pStyle w:val="ListParagraph"/>
        <w:numPr>
          <w:ilvl w:val="0"/>
          <w:numId w:val="41"/>
          <w:numberingChange w:id="70" w:author="RBABE" w:date="2010-09-08T10:28:00Z" w:original=""/>
        </w:numPr>
        <w:spacing w:line="360" w:lineRule="auto"/>
        <w:jc w:val="both"/>
      </w:pPr>
      <w:r>
        <w:t>comprendre les résultats de sa région</w:t>
      </w:r>
    </w:p>
    <w:p w:rsidR="007F35D2" w:rsidRDefault="007F35D2" w:rsidP="00800E87">
      <w:pPr>
        <w:pStyle w:val="ListParagraph"/>
        <w:numPr>
          <w:ilvl w:val="0"/>
          <w:numId w:val="41"/>
          <w:numberingChange w:id="71" w:author="RBABE" w:date="2010-09-08T10:28:00Z" w:original=""/>
        </w:numPr>
        <w:spacing w:line="360" w:lineRule="auto"/>
        <w:jc w:val="both"/>
      </w:pPr>
      <w:r>
        <w:t xml:space="preserve">connaître le positionnement des magasins de la région.  </w:t>
      </w:r>
    </w:p>
    <w:p w:rsidR="007F35D2" w:rsidRDefault="007F35D2" w:rsidP="00BD2709">
      <w:pPr>
        <w:spacing w:line="360" w:lineRule="auto"/>
        <w:ind w:firstLine="708"/>
        <w:jc w:val="both"/>
      </w:pPr>
      <w:r>
        <w:t>Ainsi, un historique doit lui permettre de voir l’évolution de l’activité de sa région. Cependant, les détails des résultats des différents magasins et des autres régions n’est pas nécessaire.</w:t>
      </w:r>
    </w:p>
    <w:p w:rsidR="007F35D2" w:rsidRDefault="007F35D2" w:rsidP="00DE1102">
      <w:pPr>
        <w:spacing w:line="360" w:lineRule="auto"/>
        <w:jc w:val="both"/>
      </w:pPr>
      <w:r>
        <w:t>En conséquence, il s’agira de comparer les performances de chaque région.</w:t>
      </w:r>
    </w:p>
    <w:p w:rsidR="007F35D2" w:rsidRDefault="007F35D2" w:rsidP="00DE1102">
      <w:pPr>
        <w:spacing w:line="360" w:lineRule="auto"/>
        <w:jc w:val="both"/>
      </w:pPr>
    </w:p>
    <w:p w:rsidR="007F35D2" w:rsidRPr="0037376D" w:rsidRDefault="007F35D2" w:rsidP="0037376D">
      <w:pPr>
        <w:pStyle w:val="Heading3"/>
        <w:numPr>
          <w:numberingChange w:id="72" w:author="RBABE" w:date="2010-09-08T10:28:00Z" w:original="%1:3:4:)"/>
        </w:numPr>
      </w:pPr>
      <w:bookmarkStart w:id="73" w:name="_Toc255897161"/>
      <w:r>
        <w:t>Responsable magasin</w:t>
      </w:r>
      <w:bookmarkEnd w:id="73"/>
    </w:p>
    <w:p w:rsidR="007F35D2" w:rsidRDefault="007F35D2" w:rsidP="0037376D">
      <w:pPr>
        <w:spacing w:line="360" w:lineRule="auto"/>
        <w:ind w:firstLine="624"/>
        <w:jc w:val="both"/>
      </w:pPr>
      <w:r>
        <w:t>Les utilisateurs ayant le profil responsable magasin sont au nombre de 48, soit un par magasin. Ils sont en relation avec une secrétaire, mais ils ont surtout des contacts avec les responsables de leur région. En effet, une réunion mensuelle est fixée afin de parler des objectifs, des résultats des magasins…</w:t>
      </w:r>
    </w:p>
    <w:p w:rsidR="007F35D2" w:rsidRDefault="007F35D2" w:rsidP="0037376D">
      <w:pPr>
        <w:spacing w:line="360" w:lineRule="auto"/>
        <w:jc w:val="both"/>
      </w:pPr>
      <w:r>
        <w:tab/>
        <w:t>Le responsable magasin doit gérer les ventes ainsi que la compatibilité de son magasin. Il a donc besoin de connaître le positionnement de son magasin dans sa  région et au niveau national. L’application va lui permettre de visualiser facilement les résultats de son magasin. Ainsi, il pourra vérifier si les résultats concordent avec les objectifs. Ceci pourra lui permettre de prendre les bonnes décisions pour atteindre les objectifs. Il pourra également comparer les résultats de l’année courante à ceux de l’année précédente.</w:t>
      </w:r>
      <w:r>
        <w:tab/>
        <w:t>Il aura ainsi une meilleure vision des résultats  de son magasin à court et moyen termes.</w:t>
      </w:r>
    </w:p>
    <w:p w:rsidR="007F35D2" w:rsidRDefault="007F35D2" w:rsidP="0037376D">
      <w:pPr>
        <w:spacing w:line="360" w:lineRule="auto"/>
        <w:jc w:val="both"/>
      </w:pPr>
    </w:p>
    <w:p w:rsidR="007F35D2" w:rsidRDefault="007F35D2" w:rsidP="00F976FF">
      <w:pPr>
        <w:pStyle w:val="Heading3"/>
        <w:numPr>
          <w:numberingChange w:id="74" w:author="RBABE" w:date="2010-09-08T10:28:00Z" w:original="%1:4:4:)"/>
        </w:numPr>
      </w:pPr>
      <w:bookmarkStart w:id="75" w:name="_Toc255897162"/>
      <w:r w:rsidRPr="0076023B">
        <w:t>C</w:t>
      </w:r>
      <w:r>
        <w:t xml:space="preserve">hef </w:t>
      </w:r>
      <w:r w:rsidRPr="00F976FF">
        <w:t>produit</w:t>
      </w:r>
      <w:bookmarkEnd w:id="75"/>
    </w:p>
    <w:p w:rsidR="007F35D2" w:rsidRPr="00D81399" w:rsidRDefault="007F35D2" w:rsidP="00D81399"/>
    <w:p w:rsidR="007F35D2" w:rsidRPr="00102C79" w:rsidRDefault="007F35D2" w:rsidP="00800E87">
      <w:pPr>
        <w:pStyle w:val="Heading4"/>
        <w:numPr>
          <w:ilvl w:val="0"/>
          <w:numId w:val="18"/>
          <w:numberingChange w:id="76" w:author="RBABE" w:date="2010-09-08T10:28:00Z" w:original="%1:1:2:."/>
        </w:numPr>
        <w:spacing w:line="360" w:lineRule="auto"/>
      </w:pPr>
      <w:r w:rsidRPr="00102C79">
        <w:t>Rôle et nombre d’utilisateurs</w:t>
      </w:r>
    </w:p>
    <w:p w:rsidR="007F35D2" w:rsidRDefault="007F35D2" w:rsidP="00CA7A96">
      <w:pPr>
        <w:spacing w:after="0" w:line="360" w:lineRule="auto"/>
        <w:ind w:firstLine="708"/>
        <w:jc w:val="both"/>
      </w:pPr>
      <w:r>
        <w:t>Il y a trois chefs de produits au sein de Darties (un pour chacune des gammes Magnétoscopes, Hifi, Fours). Le chef de produit, est comme son nom l'indique, responsable d'une gamme. La responsabilité s'étend de la conception à la vente. Il doit adapter sa gamme en permanence à l'évolution et aux opportunités du marché. Il est chargé de réaliser des études. Les études peuvent par exemple porter sur la segmentation d'un produit, les parts de marché etc.</w:t>
      </w:r>
    </w:p>
    <w:p w:rsidR="007F35D2" w:rsidRDefault="007F35D2" w:rsidP="00CA7A96">
      <w:pPr>
        <w:spacing w:after="0" w:line="360" w:lineRule="auto"/>
        <w:ind w:firstLine="708"/>
        <w:jc w:val="both"/>
      </w:pPr>
      <w:r>
        <w:t>Une grand part des demandes d’étude provient de la direction commerciale. Mais il y a environ 60 utilisateurs des études produites (ce peut être des directeurs de magasin, régionaux etc.).</w:t>
      </w:r>
    </w:p>
    <w:p w:rsidR="007F35D2" w:rsidRDefault="007F35D2" w:rsidP="00CA7A96">
      <w:pPr>
        <w:spacing w:after="0" w:line="360" w:lineRule="auto"/>
        <w:ind w:firstLine="708"/>
        <w:jc w:val="both"/>
      </w:pPr>
    </w:p>
    <w:p w:rsidR="007F35D2" w:rsidRPr="00102C79" w:rsidRDefault="007F35D2" w:rsidP="00CA7A96">
      <w:pPr>
        <w:pStyle w:val="Heading4"/>
        <w:numPr>
          <w:numberingChange w:id="77" w:author="RBABE" w:date="2010-09-08T10:28:00Z" w:original="%1:2:2:."/>
        </w:numPr>
        <w:spacing w:line="360" w:lineRule="auto"/>
      </w:pPr>
      <w:r w:rsidRPr="00102C79">
        <w:t>Besoins et attentes</w:t>
      </w:r>
    </w:p>
    <w:p w:rsidR="007F35D2" w:rsidRDefault="007F35D2" w:rsidP="006C5C15">
      <w:pPr>
        <w:spacing w:after="0" w:line="360" w:lineRule="auto"/>
        <w:ind w:firstLine="708"/>
        <w:jc w:val="both"/>
      </w:pPr>
      <w:r>
        <w:t xml:space="preserve">L’application permet aux chefs de produits d’automatiser le principe de création d’études pour pouvoir passer plus de temps à analyser (objectif 80% du temps) et moins de temps à vérifier la fiabilité des données. Ceci est rendu possible par l’implémentation d’un entrepôt de données unique. </w:t>
      </w:r>
    </w:p>
    <w:p w:rsidR="007F35D2" w:rsidRDefault="007F35D2" w:rsidP="006C5C15">
      <w:pPr>
        <w:spacing w:after="0" w:line="360" w:lineRule="auto"/>
        <w:ind w:firstLine="708"/>
        <w:jc w:val="both"/>
      </w:pPr>
      <w:r>
        <w:t>Néanmoins, l’automatisation ne se fait pas au détriment de la souplesse d’utilisation. Par rapport aux autres profils d’utilisateurs, le chef de produit a la possibilité de créer ses propres tableaux, en plus de son accès à la bibliothèque d'une dizaine de tableaux standards. A partir de l’application de création d’études, les chefs de produits disposent d’un interfaçage facilité avec la solution SAS.</w:t>
      </w:r>
    </w:p>
    <w:p w:rsidR="007F35D2" w:rsidRPr="00CA7A96" w:rsidRDefault="007F35D2" w:rsidP="00CA7A96">
      <w:pPr>
        <w:spacing w:line="360" w:lineRule="auto"/>
      </w:pPr>
    </w:p>
    <w:p w:rsidR="007F35D2" w:rsidRDefault="007F35D2" w:rsidP="00CA7A96">
      <w:pPr>
        <w:spacing w:line="360" w:lineRule="auto"/>
      </w:pPr>
      <w:r>
        <w:br w:type="page"/>
      </w:r>
    </w:p>
    <w:p w:rsidR="007F35D2" w:rsidRDefault="007F35D2" w:rsidP="00CA7A96">
      <w:pPr>
        <w:pStyle w:val="Heading1"/>
        <w:spacing w:line="360" w:lineRule="auto"/>
      </w:pPr>
      <w:bookmarkStart w:id="78" w:name="_Toc255897163"/>
      <w:r>
        <w:t>Environnement applicatif</w:t>
      </w:r>
      <w:bookmarkEnd w:id="78"/>
    </w:p>
    <w:p w:rsidR="007F35D2" w:rsidRDefault="007F35D2" w:rsidP="00800E87">
      <w:pPr>
        <w:pStyle w:val="Heading2"/>
        <w:numPr>
          <w:ilvl w:val="0"/>
          <w:numId w:val="27"/>
          <w:numberingChange w:id="79" w:author="RBABE" w:date="2010-09-08T10:28:00Z" w:original="%1:1:0:."/>
        </w:numPr>
      </w:pPr>
      <w:bookmarkStart w:id="80" w:name="_Toc255897164"/>
      <w:r w:rsidRPr="00F976FF">
        <w:t>Architecture</w:t>
      </w:r>
      <w:r>
        <w:t xml:space="preserve"> applicative</w:t>
      </w:r>
      <w:bookmarkEnd w:id="80"/>
    </w:p>
    <w:p w:rsidR="007F35D2" w:rsidRPr="000F2CEE" w:rsidRDefault="007F35D2" w:rsidP="00800E87">
      <w:pPr>
        <w:pStyle w:val="Heading3"/>
        <w:numPr>
          <w:ilvl w:val="0"/>
          <w:numId w:val="20"/>
          <w:numberingChange w:id="81" w:author="RBABE" w:date="2010-09-08T10:28:00Z" w:original="%1:1:4:)"/>
        </w:numPr>
      </w:pPr>
      <w:bookmarkStart w:id="82" w:name="_Toc255897165"/>
      <w:r w:rsidRPr="000F2CEE">
        <w:t>Chaine décisionnelle</w:t>
      </w:r>
      <w:bookmarkEnd w:id="82"/>
    </w:p>
    <w:p w:rsidR="007F35D2" w:rsidRDefault="007F35D2" w:rsidP="009A6CBF">
      <w:pPr>
        <w:spacing w:line="360" w:lineRule="auto"/>
        <w:ind w:firstLine="624"/>
      </w:pPr>
      <w:r>
        <w:t>Nous avons choisi de déployer une plateforme décisionnelle classique qui se résume en une architecture quatre-tiers :</w:t>
      </w:r>
    </w:p>
    <w:p w:rsidR="007F35D2" w:rsidRDefault="007F35D2" w:rsidP="00800E87">
      <w:pPr>
        <w:pStyle w:val="ListParagraph"/>
        <w:numPr>
          <w:ilvl w:val="0"/>
          <w:numId w:val="19"/>
          <w:numberingChange w:id="83" w:author="RBABE" w:date="2010-09-08T10:28:00Z" w:original=""/>
        </w:numPr>
        <w:spacing w:line="360" w:lineRule="auto"/>
        <w:jc w:val="both"/>
      </w:pPr>
      <w:r>
        <w:t>Un modèle de donnée en entrée, dans notre cas il s’agit d’un fichier Excel 2003 dont l’extension est .xls.</w:t>
      </w:r>
    </w:p>
    <w:p w:rsidR="007F35D2" w:rsidRDefault="007F35D2" w:rsidP="00800E87">
      <w:pPr>
        <w:pStyle w:val="ListParagraph"/>
        <w:numPr>
          <w:ilvl w:val="0"/>
          <w:numId w:val="19"/>
          <w:numberingChange w:id="84" w:author="RBABE" w:date="2010-09-08T10:28:00Z" w:original=""/>
        </w:numPr>
        <w:spacing w:line="360" w:lineRule="auto"/>
        <w:jc w:val="both"/>
      </w:pPr>
      <w:r>
        <w:t xml:space="preserve">Une base de données relationnelle qui stocke et structure les données extraites, </w:t>
      </w:r>
    </w:p>
    <w:p w:rsidR="007F35D2" w:rsidRDefault="007F35D2" w:rsidP="00800E87">
      <w:pPr>
        <w:pStyle w:val="ListParagraph"/>
        <w:numPr>
          <w:ilvl w:val="0"/>
          <w:numId w:val="19"/>
          <w:numberingChange w:id="85" w:author="RBABE" w:date="2010-09-08T10:28:00Z" w:original=""/>
        </w:numPr>
        <w:spacing w:line="360" w:lineRule="auto"/>
        <w:jc w:val="both"/>
      </w:pPr>
      <w:r>
        <w:t xml:space="preserve">La couche d'analyse OLAP en tant que telle (ou serveur OLAP) permettant de générer les cubes, </w:t>
      </w:r>
    </w:p>
    <w:p w:rsidR="007F35D2" w:rsidRDefault="007F35D2" w:rsidP="00800E87">
      <w:pPr>
        <w:pStyle w:val="ListParagraph"/>
        <w:numPr>
          <w:ilvl w:val="0"/>
          <w:numId w:val="19"/>
          <w:numberingChange w:id="86" w:author="RBABE" w:date="2010-09-08T10:28:00Z" w:original=""/>
        </w:numPr>
        <w:spacing w:line="360" w:lineRule="auto"/>
        <w:jc w:val="both"/>
      </w:pPr>
      <w:r>
        <w:t>Les interfaces web clientes par lesquelles sont accessibles les rapports et les études.</w:t>
      </w:r>
    </w:p>
    <w:p w:rsidR="007F35D2" w:rsidRDefault="007F35D2" w:rsidP="001B1C66">
      <w:r>
        <w:rPr>
          <w:noProof/>
          <w:lang w:eastAsia="fr-FR"/>
        </w:rPr>
        <w:pict>
          <v:shape id="Objet 1" o:spid="_x0000_i1062" type="#_x0000_t75" style="width:453pt;height:270pt;visibility:visible" o:gfxdata="UEsDBBQABgAIAAAAIQBbFfZPYgEAADIEAAATAAAAW0NvbnRlbnRfVHlwZXNdLnhtbLSTy07DMBBF&#10;90j8Q+Qtatx2gRBq0kVTVggQlA8Y2ZPUqh/BdtLm73HSZEFEH5subeveOTNzvVgelIxqtE4YnZBZ&#10;PCURama40EVCvjcvkycSOQ+agzQaE9KgI8v0/m6xaUp0UVBrl5Ct9+UzpY5tUYGLTYk6vOTGKvDh&#10;aAtaAttBgXQ+nT5SZrRH7Se+9SDp4j0AWMEx+gDr30CFOpRbR3FuMsPiYEWi1VHTlk0IlKUUDHyA&#10;prXmsXITk+eCYZxZt+5UD62KposMc6ikj9aHUPLYZamLkZ9QLVt7HxSnaLiAwoJyVEJjKj+7guvv&#10;IHpGblilQvsxt7APc1Yy7q1fO+OB/CIHBw83oMiC7dUMP5Vguy/fSLwBSec7oPyzSIvSjTY5TsZo&#10;A30M46Ds0uO2onRnKpyPXh+xi4tiRhrrbjCgVWc88J/kMHttsb4ir3/+URZkn1gP7rT78ekvAAAA&#10;//8DAFBLAwQUAAYACAAAACEAOP0h/9YAAACUAQAACwAAAF9yZWxzLy5yZWxzpJDBasMwDIbvg72D&#10;0X1xmsMYo04vo9Br6R7A2IpjGltGMtn69jODwTJ621G/0PeJf3/4TItakSVSNrDrelCYHfmYg4H3&#10;y/HpBZRUm71dKKOBGwocxseH/RkXW9uRzLGIapQsBuZay6vW4mZMVjoqmNtmIk62tpGDLtZdbUA9&#10;9P2z5t8MGDdMdfIG+OQHUJdbaeY/7BQdk9BUO0dJ0zRFd4+qPX3kM66NYjlgNeBZvkPGtWvPgb7v&#10;3f3TG9iWOboj24Rv5LZ+HKhlP3q96XL8AgAA//8DAFBLAwQUAAYACAAAACEArzdSO8ULAABMPgAA&#10;FgAAAGRycy9kaWFncmFtcy9kYXRhMS54bWzcW9tuG8kRfQ+QfyCY5172/WKsdtHXZAHvrmE7eQmC&#10;YEyObSEUyR3Su3YW+Z8kv7E/ljMUSZGypLQkU74AhkyPPM2p6tNVp07VfP3t27Pp4Oe2W57OZydD&#10;9hUdDtrZeD45nb06Gf75eSF2OFiumtmkmc5n7cnwXbscfvvN73/39eTV2aNJs2q+n0/a6QCrzJaP&#10;cO1k+Hq1WjwajZbj1+1Zs/xqvmhn+O3LeXfWrPDP7tVo0jW/YP2z6YhTqkeT0+ZV15wNN4s0d1ji&#10;rDmdDb9ZP9Ni9Xi52n4cnPVP993kZPhr0j4nxjgxgUUioxEkcK5ICJoFobS30f5rOFi9W8DKyXy8&#10;Xa571q4G0/lzXO/XedPNHp2djrv5cv5y9dV4fjaav3x5Om43fzXdqjdKjexo2rybv1mNXj/p5uN2&#10;uXRDrBKbVb/I4vzScPDT8vbr/vTmdPyP5erdtB0tT88W05b9gfUrbdY+vzYcjO+w9Hg+nXfLUTMe&#10;t7MV/zvvV9ksu7k2HCxeTycdkDIcnTt5uXjS4eOox8PiKscrzpgQNhPPY4DjLSc2hUJypCkXrzMX&#10;cPxmx9beXn/F85PhX5+3b1ft3y59U/9F+J7m0Yv55N36u5tH0+Xq2doj/fVF/6Nb/3jSDaZNj+SX&#10;HSlPh4PJabd6dzIEyJdnqzhtG2Ce9us3WBJI/u3f03YwwZ/5bPbbf9rl16P+F/3P9XrtbPKk6Zqn&#10;1y7bO2L9AGt39Hde65aURdZKZRIz9UTqkIjPrOBTyY46EZ2mOzwumu5518yW2JC3szWcPdcqaiHg&#10;xiyIFJYRL4UipZiiLKVRuUOvHm5XnROvsfcWVjqqGC1R4+GMIbLA3lC0JZnlKF0xGiDYWbk8ffF5&#10;WqkTQB5iISUmRWRgngRrNInUU+qo1T6ZTwLi+fnjI0I6Z10k54iunlsiqXPEMpuIkc4onSmPIu42&#10;+31IJ02VKyEAwzITKaMgHuGBeEWDL8kr5eSBFz8OpBlNPulkiBdRIp5lTay0OIiBy1JYsD64nZXv&#10;Q/ozsdJRkxCTNBE5w8pUwASoAq5TSLK3gYpysBnnieHho/azP4Y0enpEVIdIKRMu4jTLHtqIYyFK&#10;SpIMWYYSCzM3BWrnuGYep4Ab6vrYYPsIKEBDvGTO05hdOHDkx0G1YFzkFCkOH+33GzkpiOgJUpHz&#10;htOYKB5zQ4/eR/VnYqUp2MSMmFKwj9gMQ4nzLhCRjBKSBqO8ONiMj4Xqp+1Pb3777+q4DIRRzZNE&#10;IItIWBJ4JJ72vrHMFBatNPYmYAeF0CCAE6tBPqTmhbjEKcnJu2iz50D4gS8/DrBdESIFwUhEqCaS&#10;UYukhCydiqWCGxkl0zcA+zOxMgLGRTOG0ORwfBlH2kTQIrS4IIzMLBR2sBkPAuy2W1cKV5Htp+1i&#10;3q1QBR4xcnMelC8441xm8JEiAyoPhF6rVQBhNkYmEIpNTHufj9DAs9ZSgtUJCj6CO4MXBY51jEfH&#10;rTWfQuTuHzNlC64lKcoHJxNxwuNTNMwZZoIQfGfl+5H7M7HSCmaiMAEERCQiOQM5LMoRx7I02Ugq&#10;zKdBsb+fr9o33eDHx/7JEaGtM1MRSYuI0ieyCH7hwEQIYC1YYDJoiUR2LbSR7Ivx4COFImLLlJEE&#10;TOb9QeEoPcFKzKcQu5GDtDYGETsURDWjAfKMqGZpKCBl62y+s/J9aH8mVhrX00ucXS0L8jCzYF0y&#10;IqUma0vpSx91USMvOghwB2IJLvjlcj7+LtWrXP0qPzRnULri/GwxX642IhXkHfxmLaXE2arXRrZf&#10;1S4fr/WsvzTd8vwatJRNRsctp/9s/wSRcNouBz8305Nh+7YZr3ph5VwAwf/Yv31zEcra+VL/V0MK&#10;CSpCADcJGTqJ1LJPdAqh2BdWcnE8srIDwod2UdN181/2PPP4BQx88erZ68Xexe8mb9e60qH/6lUy&#10;y32SXAHl0fe5CjTFcQ/dRBmUw0J5GdXRLJyeztqmuxYDh8TtekkLTMOiUIwkawcbfF8zBgTqoqVT&#10;RmVmSzWQ61TDNVzPgbyCVvgD1N69PVlv1AzXoI/u9uXqjdI3AP3Fm+m0XeVZ82LaTs7hvd7X20D7&#10;ofS2wpzNRSoUq0wTCcWbuMI5QosvXEK3KG6P0+NY7uzuZe7eSRexpFK7628634KLCLzz9iaK1CLI&#10;mJys95QYAR1IWo4sz30kPkFc4aHwKC9E+v5Lbnj8OlHurgjah9TayC8FQSxQqRgCUQwBeoXGZnhO&#10;BaGGevRLmHax+hBXSmUfEkEC8LEJ+QEECAhyCY9PBVT2oBBTo1ScgtlsidHNCKrTwO6KIHRXDo/J&#10;l4IgX5xAUY0ULTTUcOjA6GykRJKIHF04iOF+Twa+eQsqZakPiSCIGDkphFAhKB4fEZN4B/mP88K0&#10;j9FIW8016qqWuyJIfKkIogmg4ToQjuIORMLn8wogBhs0+mLM9OJz3SGurCE+JIIE2kHSox2UNeQC&#10;yRMIfS6GaANNDCnMsfoYVKdY3hVB8ktFUESxoIPThPl10xlZLKDiJRS8wgiWUFdWI6hSQfyQCCqe&#10;Kp6gXFHEHxSCXOLxnSeRKyg9OvdWVB+AKmnwrghSXwiCNlXNbnYEffb9z3uDJHWC2WDZjdeN+sq5&#10;k0m7XI+G/Fqn5PbL/9hNTobwf3/r+jPGGrYq5vqrK/XPLW1f31OnJm74PJy055i6zuadHVPJ57eO&#10;AUG/1jGVjeoDx9Rx2SsdY7ROOLMa6gUDo0jW9B1jBKOIPMeDsVHpg9P840sMqGzwU0khdvippC9b&#10;NwEzB24CHetxcI8xpytdUDeusjP6toemUi24zujNdM35ea2byznARl2lfKVjRHZoSKIzQYOCEguC&#10;DF27L9hRrovSD8nYC/W+TzH72Kg8EjtsVJbX17npSNio6x3fGRuVVdzWaJRlBwdiHxuVowAH2Kir&#10;YK7Ehse9qp9RxF8QBgUa1RCEI2HFe6a5CoZf9OQvY6PS7B02KgvnrZseKG7UtV/vjI1Kdr01GnT5&#10;WmxAoa7pph9go45ZXokNpgLHIGtEVW2htdqAeQ2HaiMln40A6UURcm1OqTT7Aht1Bc3WTQ+EDV1o&#10;YtAFCVIkBnMkTejPoiXIrMPwo6em7A1iXT4et80wlU2aB3ZBXYfrzsejkntsjYYece3xqGxYHhyP&#10;utL9yuMRdODFpEwwugUFAUOYGE7B1IePHj0jSaXtZwn3FIT9tFrJJnbHo7LvsXXTAx2PKBwmeaCE&#10;ZkifGO8J6J45tIiZVo5iAgKiFkZCrnFBZRWyc0FlwfrALsBIZhG2nz5OkF+kwCdnMZUqgsbERJBC&#10;741G9BHiSdPtA6Hy0O+8UNmmfGAvcERFSVXE0BsUBVnQRQ8JRwPiFCajoPKnS2LCPb1Q2crceuFy&#10;oXYklkljQecCsq6m/SS6MPCCMZB1k42Oco3xnkNJ5ZIXKq26wEJdM3TrhQcKCkV4HSjmljmzoJQJ&#10;Ar21/awBRlkBBK5EOYyL9/RCZT9y64UHwgKkZYYZc0GUFbxvM0riNIZpEC1yjmDCae+thCviwm2x&#10;cMu663IJcqQToZAaqQFhElwjLtB+zkZi8h6TsFph9tt6edgquycWWF1ncYuFy2ziSF7IGa+nOAzx&#10;K9YTaYc4aRWOhTLGO2ktzf4wTd7TC7essy6XHMfygrclJO6JoBlcOuNNIp/xphaCY3HZB4NxswOy&#10;cE8vVPYIt1i4rHIeyQuYOvDCok2gJEZvJPcoqjAm3BdVGDzCAIvyh73ve3rhllqdvsSvj+QFvCSJ&#10;trmWJGEUkEhVMqYsAQgVMKVmMGpF02Hv5J5eqOz2bbFgHsYLrkjNMOKOgTyFuIA3m0hQqRDDubYa&#10;pWXmH5QvVDYNt17Aa7k91djp/kfCAldQNSKNoMwFmTLjNU6rMChK0ZQtum+jpb05UzzEPbFQ2bfb&#10;egEv1T6EF1BEqmIh0mqHekoysMgQUE0mq2RxyBtBHk5V3dMLt6ym2FHI47ojtt8Ge/FqU2r/8nqO&#10;l483s527d8C/+R8AAAD//wMAUEsDBBQABgAIAAAAIQAfves2KgEAAPEEAAAZAAAAZHJzL19yZWxz&#10;L2Uyb0RvYy54bWwucmVsc7yU3U6DMBzF7018B9J7KbA5jRnswsVkiTfqfIB/2gLN+mVbjLy9zSS4&#10;JcBu0Mv2hHN+OYd0vfmSIvpk1nGtcpTGCYqYIppyVeXoff90c48i50FREFqxHLXMoU1xfbV+ZQJ8&#10;+MjV3LgouCiXo9p784CxIzWT4GJtmApKqa0EH462wgbIASqGsyRZYXvqgYozz2hHc2R3NOTvWxOS&#10;L3vrsuSEbTVpJFN+IAJzGbKDIdiK+RxJRjn8XC5joyqEhxkWczKEyMqCfGk4Obz5VpzwdJLDH72Y&#10;xqHAMa67ObnGu1lMdZPNydAV8AytbvzvTn0v4ihMdpL+Ac8WPAzQ0HA9ybKak2V8n2xqn9v/YUin&#10;GJZzMnQ/w6MW2rqBVchR6HfBZw9V8Q0AAP//AwBQSwMEFAAGAAgAAAAhACX++TXGDAAAaY8AAA4A&#10;AABkcnMvZTJvRG9jLnhtbOyd3XKcyBXH71OVd6DmNqXV8A0qy1uWpdnaKm+ispyb3CHo0RDztQ0j&#10;yZvK+8T3eQO9WP6nu4GZkTVYsmWM076w8QCH5t9N079zTjcvfr7NM+Oa8Toti+OZ+dN8ZrAiLpO0&#10;uDqe/f3d4iCYGXUTFUmUlQU7nn1g9eznl3/+04ub6ohZ5arMEsYNGCnqo5vqeLZqmuro8LCOVyyP&#10;6p/KihXYuSx5HjX4L786THh0A+t5dmjN597hTcmTipcxq2v8eip3zl4K+8sli5u/LZc1a4zseIay&#10;NeJvLv6+pL8PX76Ijq54VK3SWBUjekIp8igtcNHO1GnURMaap08wlZXxe5a8jorrqIbJLD7a/EWV&#10;MYu/3HJ0VFz/wquL6pxTyeO/Xp9zI02ENkWUo7KkOtihDoNYhztnXfUGbpc8J0PlcmncCisfOoXZ&#10;bWPE+NGf+5btWTMjxj7HDnwvCNRVVqgoOs8yHduco9ngCDPwfNdXtRSvzgasoHCyENjYKFhdUbGK&#10;6/t3arkzQ97qWV1FMTP43cea8eu7j0ayNop1fveRl0bCjCSNqrJOm/SaGWYnS2uwrt6g0mqjKCEU&#10;Sk0HoAgQTh4hROsPlnrvyBWYVjg3PXHbrm87c1fddiudNw+9OZowKedapgWJ5GVaQxWvm19YmRu0&#10;cTzjaPuiSUbXb+pGHtoeIopXq4pvbi+EQM3tSZl8IKku8S/aAh5r2FmV/I+ZwZvsdSmfoaiI8dvx&#10;LG64VCKrm4vmQ8bo1IQtz+X9YestjGQR9QRLfrB4q8rbH5JdZyYKYeQRfyMaTJRdoRchwxB9+S66&#10;vPjjeBaajkM3jiKIg1j0pjjh70lnWG/SQv0Xh6xwMfQC5+siRslNcfuqHO/XeZqX/0yFiRpmTWEU&#10;nQDMvGecei90KOKUuszSZJFmGd1Rza8uX2dQI8LlF+KPupGtw0RJjOZDxZZoSMezv+TFQdZIgVi0&#10;s4NFckdc7+yI614kqCfqSalEZcGm1QvmuD6V2JCqZV9fMyFTQJfYKxD11ayTqLlt2/+304dEUfrY&#10;vT5tw9H6kChKH6fXx7R9U3QpWiBSRQnkbggUWIFo/logUkUJ5PUCWVaABqS7IPTLpIoSyN8QyHds&#10;3UeLFxepogQKeoFIHfEi1o8YqaIECjcE8lxfd9KiBZEqckS0MeAUQ9dllghy+VdozxfO6cmrgxM/&#10;ODtwvBAAuvC8g1MvPHUW/sl8Ec7/DQzEMO14VmOUxzDIn5HqfGesatR58zpjEcaFaiCOq2MUHR01&#10;L00a3TeiKLgy/caK5Dzi0e6AF9zAG4zXhQWcg8LSmd1Ae12zi+otBupyeC5H4jhCEovC0gUHjNFF&#10;CNcEqIpfZGPpqY3YQbLMaRrh1DwHqrhqnEkIt3mqvN6nDKqL0vXU5hewLLCJSgKBk6v8iLPs16RW&#10;BIsfnoCwrUFlBBQy7DAAj6YxOy3jdc6KRnoNUBSQQ1nUq7SqgRZHCUrDf03AAhy8LbZBqfzo91ps&#10;27Qdy21HDdE35BHVuqFci2QKhS0H4wgPr0k0Bcc3nSAQNtBsFNB6eI+6jiPhzrTBf5alrrIBtH0F&#10;Uu1UaSwbxXka77YFy3bdrjlgf7PmzFDXpBbTngEbLbm+JnZir+oKrVEwUVGqnzgvb1YsSnD37ci+&#10;t4HGWvT2LrO0armJtr96NbH8kiWiRlTLrnmsnh88NQ1nTbwiVZaAt/656nagtJtFJAI2Lm9+KxP0&#10;BtG6KUVPsFN5DqrDC3xReZbrmz7qSfQDbeWZpotj4LAgMjfnvul64Vbloa4eg+ZQtCQRxUWywrgB&#10;ArvwVIja7vfkaQPPWZai4WKMSqMwcQLV1FmRiO0mSjO5jRvPCjLAhE+scwhIHwD2oiXQ7j2uEjwC&#10;snv5Bxx573DzzJCNtHN0GNSxwYPTtpLe4yIv03pnOhfRpqsHLOL4rmj1/XNh4kfXVO4iz/Fsu7Xd&#10;VtJTlcUtt4V60P9xgy4Tb4nf1xFneP47D4gU6hXayyJVPbf0mNCOr+0M+X/GenIOCU2120N1KNKZ&#10;JQdBUhSlj01dmfSjabdHqw+JovTRbg+8EdDpbTcg7fZoXbUPOF6122NAIO32GBBIuz0GBNJujwGB&#10;HnZ70Dtf+s26WJx4393zZXRuiPtejeblSVQjwMkMxA3LZB0TFvf+DWHvWbwbe1ADIHwPNWyJNyqm&#10;+mjUcMBloQ3DYDQ7RKjV86TBjuI0amjUEG5GHWH9xEhRR1hVTP+BgaJGjYG3mEaNAYE0agwIpFFj&#10;QCCNGgMCadQYEOi5UeOsQIimuvtvI3Iqy6K4+8jqbwEbKryxEarqA6cULEN4RxIHQmMiWNYHTvGL&#10;9CLCxlSDZYp1nj9Y5iOQ6VEgk0Jhm8m7HWYhFIp8hjbSiWgo4tbSNfmlIR0KcX3TYNneRnUv/Kpb&#10;FD3ojw6/brYo2woRAtzJizZ/oBa1xycStj3UIrv7DzJujYSXiAAbVps/L5PN5aM0GHlFTBuPp0yy&#10;twLXd8Iddwi8IXagHlMnQOR1Ox/hfkg7vVo1ryhVYEYRlyfnnPdRVuPZ88y/F39H1rRR7W+XMT2l&#10;0OoY+kzJ3zGGPpPyd4wh0KT8HWMINCl/xxgCTcrfMYZAk/J3jCHQpPwdYwj0KH/HA1FQOeL+rMxu&#10;SlFV8ySz4i1bImedJryKEbOY8dzPooviGMnKcgZjvYoQnhXzD9020ZPyF9t5dzLdiQzS0Fumvirb&#10;ykB7pDTS2pYlV8fTqTI5tCuYmgy57+TuDHHlsmi6k/O0KPmn7qyv56U8XhRfCSPSMsnWwyQE/lO+&#10;GkrwRdJyBggSCbddIupnQpAXuMHcURAUmp4f7qSfwjPkO0hyFZm9thfagxSEEn0Z/2zlnEohdKIp&#10;6aDn16opyHp+LXqHrQna2x3UGPpMiobGEGhSNDSGQJOioTEEmhQNjSHQpGhoDIEmRUNjCPQoGuI0&#10;KHtcounbqKpK3nyTgO8efsB4XsZ6e36Q08oezQ+Y6mf6MEfTOhH4tDDnEujRT1+zgGtWqGYGan54&#10;9Jo9k1l/ZkrRlDF6lilFU8bQR/PDQGKS5ocBgTQ/DAik+WFAIM0PAwJpfhgQ6Ln54axZJ+Oni5pz&#10;615un4ob9MuiiAU1ppotimTYGGv2NpjxUvG0aCTUPH/yqItENFoah3jK8uemgzzRLZ4yEf0yEYNR&#10;K61gU0ZsEDWaXPLoHkDtmtdOqp/dp5BeYOrnZ0a5XAcq0WpApOqnUv2QCujOobpYklen+n3ugrJP&#10;gtM++LkVwtDBLRXcGkOfKcHpGPpMCk7HEGhScDqGQJOC0zEEmhScjiHQpOB0DIEmBadjCPQoONWp&#10;fvSxg+08wTFS/bo1J3dJqAfuIRIyeEnrmYaeP3dNmdGoVmX1AnxFw8MlCIzs0PbsnfCdZ7uhiXlX&#10;Gowe9aUNDUbIUN3zJZLJ6KPB6Ada82WMd64GowGPuQajAYE0GA0IpMFoQCANRgMCaTDq5kyJ3D2x&#10;QH43jek7nQOFcI3MYdwFo+1lMveFiBQYufgDyKFb77jIDt05vowILrKRtei3cad2DRfPDkILSKC5&#10;SHPRV/xCo+aiH4QbdcBo4JWruWhAIM1FAwJpLhoQSHPRgECaiwYE0lz0vXLRvnUXkZ2J+Vbba3n+&#10;WB++U+v9PX86pvjYHWJiMh0T2ZjWTjpmiMUzfHAicaCPtTTML/oi/ff52Tuwr2pN/Wfv8BkJkZb6&#10;1G9RuJgW6IUyzxXfonA939/Jc53Ityj+BwAA///sllGO4jAMhq9S5XU1GloK7VSUh2E0T/NQwV7A&#10;pAYqQlolgYW90Z5jL7Z2mlU7nKFPdWrHtj45yV/s2/pRmfUKCmXdzj0Usl3joer/krWtTKRAH0tx&#10;MC+fW/G6Xr2OQ9RNxR3FXMB8lWImIlBHXQolItr8E/a736V4i9N0Ri7jlA9B+NLv5lyKWFBu1+iw&#10;pJATlWr0sbpq6dgf+uEuLGWKc85zRkMl4oRs9ttWNfVno5RfyBNecKNMdAOq5u5xaPlblK8auUeH&#10;B5BYih8X/aIcR0KB8ORA6B3SPjmkHXBQh55M4MGJyEwGNOki44YnPh5K4DMf+Pwfkml+GErgkw58&#10;4nkWL6cB4lPFVAKgxQhQnuT+epgmiKkEQMsBUJLkNEDTFUQTxFQCoGwEKEvn0x3tHy6mEgDlAyCm&#10;41/y6YgxlQDobQRoucimS9pPEFPpFdFIWnaMjHH1AySd6aWVR2mepGZUN8Y9vGK0F7dRCKT6Zv0G&#10;t95c90gaM6pbrf/+Qcuy1PmCPhnqugIDz/J1yNkLWWqI993fSQlzb1eLu26L0vVud9/1EZY/Shaq&#10;lWesN6BvYP3Wo4Hu1MgPcDBek/2rKzBpT62q0az/AQAA//8DAFBLAwQUAAYACAAAACEAb9Wo6d0A&#10;AAAFAQAADwAAAGRycy9kb3ducmV2LnhtbEyPQUvDQBCF70L/wzIFb3bTQoOm2RRtCa2XilGkx212&#10;TEKzsyG7aeO/d/SilwePN7z3TboebSsu2PvGkYL5LAKBVDrTUKXg/S2/uwfhgyajW0eo4As9rLPJ&#10;TaoT4670ipciVIJLyCdaQR1Cl0jpyxqt9jPXIXH26XqrA9u+kqbXVy63rVxEUSytbogXat3hpsby&#10;XAxWweHjJS/cYTcfnrdbWR2fNvl5Xyh1Ox0fVyACjuHvGH7wGR0yZjq5gYwXrQJ+JPwqZw9RzPak&#10;YBkvliCzVP6nz74BAAD//wMAUEsDBAoAAAAAAAAAIQAnzy3BCQkAAAkJAAAUAAAAZHJzL21lZGlh&#10;L2ltYWdlNC5wbmeJUE5HDQoaCgAAAA1JSERSAAAAXwAAADoIAgAAAFkXEksAAAABc1JHQgCuzhzp&#10;AAAIw0lEQVR4Xu1be0xTVxinYCkPy8MWChQKIgIiaHkpPlCoylAnc9kSjYtzm9kzTjOXPeKeMeOP&#10;mTnNNrdkOueW6TazOOKMovhCZSAPKY8pCAKCIihQsEp5s1/59O5CSymlVHD3htycXs495/t+53d+&#10;5zv33o/X29trZakjKyurra1Nt7eSkpK6ujr2dRcXF7lcrteuuLg4S9lrxTMXOkqlsrm5uarvaGpu&#10;yL2UTT4UF15Wt9ynclC4D9/WWtc3sZ+9vWu/yx33reqvavSiUHzxOl23FfAjZz1AcPq0UKmnzMPD&#10;Izg42M7OLiYmxiwImoIOgAAEOGdfymxuVmWez4Ep/iGeDkJbFy+BUGJtL+RLg5zJPu8gZ/w0i60D&#10;Guls764qUtHF+kq1urFdo7JqqNJ0dvSU5tfgYnh0GDi4YK7Cr+8wgXRGoYMZgePE6WOlJaUVZdcB&#10;xCQvB7cALQTwfGqUeDScH3mbVYVNGnUnEFTX9zTXtoN0UpmHzNcnQbEMSBkD1qDoAI7U1NQTp4/m&#10;ZSsnh3h4hzpOjnCW+E2UTBaO3O5H1UJTbWtjbWt5bkNNvgZggVwJi5bGLYxPTEzUa9JAdCCQ23ds&#10;S0lJEUkn+s92DIgS+4W58gU2j8qfUe0X5CoDUsq2awX1SU+t2PD6pgGC9R860JEtH79XfFk5Z7Xn&#10;jHhPJ7HdqFo2phrHBCw8cyv3zzs2XfbJWz9fuXIlmadFB6vsGxtfSc84qXhZBlzGlN0WNuZmacup&#10;3dVCntehg4eh6Fp04hNipTEds5/xsrApY7a7Kxn1eQdajx85a+PkLKy8n6lY7zdmbbW8YW6yie09&#10;miO/XLApLCoIihX6hvaPxixv0RjrkWfdu/ezE9YODnZXMm+PMdsevTnKtJt8Pt8meHqgprulUtnk&#10;Hy56XFfu4YKdtvdqRX6TVYfAxsdXOv8Fd2sb3m9blT3dvQj2/s8YXUq9sfedHJHUMWF9oDL1jo27&#10;RCyLEoQvkcoXe/1zvv5gckFDzf3uPpiGC/n4rY+F/OSPZfs/yccebdUHMyMSvdtbu3JSanluEvHM&#10;Za5Jm6aTb9jaXTxcXfL3bQSR2EAhVsaZ2VKOX/91LcfGFT6W5zViYyEUCWYnySKekDIx8OUL9T9s&#10;zuWFyqepNLUb98wfsJNG+Ki9ObcBZ2xPgJFvmKvfjEnYao3TMBoe3ShtAU2wL4VftH8OiBSBAboe&#10;fb8p62axhjcnNtpp2t3SrDtLXw2aNk+ilx2E1PUiFTYm9VX37ja0oV1s0/GHpnHLGNyLwWAYBoNV&#10;tzSgCXDBTzxOwTyAtXoRId8B3+/JBQERoiun1Vp0otYJnESCQ18Ud7V3z3vWD7NuyBlEhMIfBkFr&#10;RJEKUxJShXaEYjvwCxdxRpmaMu9THvaTHdhMT3nInlZ1J9zDT3quArK7etrDMGMMAJQZf1QBR0gP&#10;2LT7tUJeQOBkxQZJ6AIPtAWf8W84jN1WWJzHYFQaDDsM0d3GdnVDG/iFOjijTJXRJQhIZVis9wmh&#10;MUNCdbCqYvypPOFhmbjswHrwNmSDVAGgXDp+E7tQIAJyQIBw8XbVvW9eyuZJfTx9ZwlWfyRn2sLE&#10;QdWis3XYbpAwkzYb2dmQ1WANloYhq+lWMK8NjCRjrkGPQQiAy3SKpf3XTwt50XMiQKa1yZEYUl2D&#10;SJhJm2nxQhM4jy9tppkIakODMDYowwVGknXjO8zQPZsvdrbwtboTspJ36qdycHXxi1MNrEcACFMa&#10;d+KMWYOZglswpbEcMg+SzTi8JpALt8A2SA9pECzET0zqro4eMhUaBBIYWEOAIwIfTJ0Vb4b8ta3y&#10;gSrDq7P7r+EPhVlJMmOcZAZE+7j7oRbSSoGRwfxHgbAjP+khNNtnY5SSLcB0LyPD2nJHD7hA19ld&#10;kwbRmBnTC24Hs9IPVAAXSE/cc1PgkVaVac0iOGAK9Cn7cDWogXkYPNcdMJsQ3dAAUpfAjqzHRUaY&#10;6QpbqgdjCluAqQ4jw9qyrTUjCMaM6IBe4K9WN/IaAQr+tXCNf2SiNw0hqDcQHeZmEmZEzJiiFDUh&#10;FKQYZzA3xst1uEbRIM4YMO2aEykCFQbsnAyhw3aVIm6EgkzQTBENaAWwxvh2jHkJAQrDERpsigZx&#10;1rsQke/GojOAFMCIIhr0hCbQJaYewGIIj15RtuSiRlsE2AkNghJRnIXIC7Zh/ER9AT3kDwNpfExv&#10;Ijq6MwhchUGMWAI1lGnDQZUZkUYZwwWxMHkaUmiOAxETo8egA6SXaZxidETtI+G12dAZ0lVGpJnh&#10;HfKWwSrQtg4Hom0D88Lk9pkbLYfOyG21fAuEjukkt7zFlu+RQ8cQ5hw6HDqmzkmOOxx3OO6YigDH&#10;HVOR43SH4w7HHVMR4LhjKnKc7nDc4bhjKgIcd0xFjtMdg9yJiphFHy1wBxsBpFMg38R6y/sfFh+7&#10;h8f3HDoMAnjJkbar+sttX2m/dUfmyKq1T8ui+bFrZKOUSzWOoMeHgRd+rtu3ez9SlLS6g3y49LRM&#10;uduKnWuyj35dxrxpGUcujdxU8OXcgarkJ89ZlQdmnc+j7K1+GUhIXfz2u107dm7HCzz58sf2e0o2&#10;lPSmt+LivdKcunXrnn/7rXeRBchU0J+9hmykvfv2nDqdVn61MmS2j4/cDi+PTHiNP/IhHY0WsAoB&#10;ker81oqCOy4urop4xfKlSUzWEbvHITIfkZx0Fkf6mXMZZ5D/yeQ84n0jXsKO6vs2c+ECLOjLAlVN&#10;t6q2DSmjIWGBixRLFHGLkauGRFsDHRmVF8rcz+TLFl1RVlZW5OcU+Uxxdxbb2wknIE0U1ehdpZGf&#10;zJjLf2qHvt+h72AoEbRV3VFx+RawkHhIkDsLecWsGVa68fDQ0fWHUskhWAAO/0UeKc5MljVhR3dJ&#10;Au1tHfs1oPu9k2777G+Z6L/dnVa1xQ+SsZn0YVzHh0g4I3yb5CKmJGIDSe1GDsxI0THcDTsNnxLW&#10;2fUpYdtwC0gux7Cz67DTzc2Yeq7XjH8Bn13Hg4nBAm0AAAAASUVORK5CYIJQSwMECgAAAAAAAAAh&#10;ANy63siU3QAAlN0AABQAAABkcnMvbWVkaWEvaW1hZ2UyLnBuZ4lQTkcNChoKAAAADUlIRFIAAAFe&#10;AAABSggCAAAA2g6gwAAAAAFzUkdCAK7OHOkAAN1OSURBVHhe7f1ptGTZVd+LRt+dNjMrs3qVVKVS&#10;TycjBDIghGhkQIAFlwv32XDBPPshbBj2s98b/vAMY9j+4oHvfc3w8PAYz1/cMGz8sDE2NuYCAoRA&#10;QqC+QaoqVZOVfXO6OCf6iPeb879j5s5oMs/JPJkZJ3PvOhm1Y8faa6+91pr/NfuVHw6HuezIeiDr&#10;gawHru+BQtYhWQ9kPZD1wHQPZNCQzYqsB7IemNEDGTRk0yLrgawHMmjI5kDWA1kP7K8HMq5hf/2U&#10;lcp64AHrgQwaHrABz14364H99UAGDfvrp6xU1gMPWA9k0PCADXj2ulkP7K8HMmjYXz9lpbIeeMB6&#10;IIOGB2zAs9fNemB/PZBBw/76KSuV9cAD1gMZNDxgA569btYD++uBDBr2109ZqawHHrAeyKDhARvw&#10;7HWzHthfD2TQsL9+ykplPfCA9UAGDQ/YgGevm/XA/nogg4b99VNWKuuBB6wHMmh4wAY8e92sB/bX&#10;Axk07K+fslJZDzxgPZBBwwM24NnrZj2wvx7IoGF//ZSVynrgAeuBDBoesAHPXjfrgf31QAYN++un&#10;rFTWAw9YD+SzfSgesBF/QF+XeR5HPp8vFAqlUonPed3R7/f5aZQ69LVcLut2PnWvinAlXVjn/DoY&#10;DCipQ3fp4DoN6HQ61Wq11WrV6/VLly6dPHlSdy3CkUHDIoxC1oY73gNByRNPgiynf+IKFDuzTd1u&#10;NxAhXYDrUL4Qh2Pm44CbXq8HKABSnAAHQMPu7u4TTzwRVWXQcMenQvaArAfSPQBZBrkG+wAdLi0t&#10;zeyoZrOp63GXThqNxo07lsohftG/uAnOAQKwAyDgU+jAp1Dgueeee9/73ke18CM8dF577v5oZlzD&#10;3e/z7In3oAdmLuMQJ5AhEk1/8rVWq81rJTQvCudEnEKxWITLoCquw4ZwtNttgCAggMrTeKTnctfV&#10;q1eff/7597znPW9605uWl5czaLgHMyN75APeA3t7e+L2IUhgImi1UqnM65kok+YCzp49y9dpaBCP&#10;oFvikxMAIrQMwhFpHCgGFnzyk5/c2dlBoHj/+99PwwKhFmGwMq5hEUYha8Md74Eg0VA9ik0ALESQ&#10;aXrmyhe/+MVY59PQAHegrxyqQaTOV0kfaXVjkHpoH0NCEaPx4Q9/GGw6duzYBz7wAfgIzjNdwx2f&#10;CtkDsh5I90BaoNDCrl8/97nPhWVBWBBfVWBC3EApEPemyViIk7aDqB6gJyoM9KEk9WxubvJ0AOId&#10;73jH29/+dtUm3mERjoxrWIRRWJw2DEf54azWTBv5rruSH+VG+dwNP4f5kW5JbH6zngJt8Gvaepe/&#10;7lvcM7eO5N7plnzpi3/eG3RRBqIJxE6AktDrGC6v1J2i7V8iQdjyz/pvrXWOoBhSAPiyh0WDC/xe&#10;LOgpowGdRh2jqR4wc2a5XB3x6ggaI1NqDIf2yXH8+PEvfelLly9f5rk/+ZM/ibWCx9G0cjmDhsUh&#10;h6wl4x4Y5fvDXA9j/JiAg/4L3Z40/MYaO+X4DDYFvDHkBYik4J/5HPeALv1eG+Lz6xQFFkbFHLcU&#10;el2KFAtFqI5KtCzbZ9rDAFZ9rOHPN6pltQ6jYavVxdSH1qDTbe3sbKG0Gwz6Dz/88NNPP7262oC8&#10;N7c2tzY2UQS0KdVpD3odWlLiQaVibjDk+ZViiYcXciOMBMN+fzBsNRp5Pvs9CppcAH33ewN8Gk4c&#10;P8nv0Gq306dm11OU0TdWlio77T3q7w0H1VK5Uq+VC+VRPt/ebfEUrvDJW3cH3Ew9w7Xlk8VC9Qtf&#10;+NzXv+Pt6Ch7/c7lyxdPnDiGFhNHhnPnzj333Au/9Eu/NEzwSB2/EK4NGdeQAcO1HhA0jHID5wCY&#10;pUxyreOQU9HP09cNONodcw3yY+h4IaZjWK2EX0CaDXEEUKUqN8xBPxwoB5NF25Zvv8T/h/lPfeJz&#10;xQJ2vXK5wjJdom3+S59l9vLlS+fPnwcpENFR6dUbVbjxkyeO26KMdRDhHztibgAwAVKlPO3jzJZw&#10;gRef+UKv09vIjdAUFqsVqlyqVuuFPGBUOH/uEmhQyFcMEfI4R+GqUBwW8p1Bh96R+wKPA4Z2my3a&#10;8PTTz8hbwQ9AwQ4e+bGP/Gmv0z1+Yv1tb3tzsTQCOra2NlZXl7u9NhrN7a0md/3Nv/lz4BivWy6X&#10;wK4MGjKaXMAeMIFiaByAyRVBQqyaRmYsjhAdC+swP4A/MAY832jM1vBjuXMme6zeyyVKuyLk7Wp8&#10;N+x1ICNIiPMLF845B3HtMDpGVi9WisUyROiGhSLPF2rIsiBjAYeclDheffVViLbKz9VqpVyGonkX&#10;GJVuG8hzFqUwKhWKpUq5As2XCjvNKzgiGQPBa/Neg1G3Q8MGD596vFiE+Mt0BmbKvd029N/u9k6c&#10;ejRXBBWAjBLNwE65tbUFL/Obv/lbYbnkdlpuRs3c6NSJtUsXz/3ET/yfHnn0ZKVaWFqq7bW2K5XS&#10;Xqv5pS/9Oc99+9d9/bve9c08XZ6R8/0z7/ZsybiGu93jC/888QXJ0h7nwMRMbcKgZ9dZhUPeltRd&#10;qxSulU8xCn/yJx8NdT0sQGjmoM/pngGKzL/AMcLQpD8aQ8kIQm008A9aggLtokkEpsNrLJsLk+BD&#10;C7hcjE6dfMTxKKlBeES19aXlQqlYQzCAZSjX4Ad6nX6nOzQINEDMd7r93Z3W5tbOzvZ2s9X/0Ic+&#10;2u4Pe+1OG9GoP4IrKYwK8CPHVtf6pk+gjcMSQkW5XKtUyqVBo9p6+Suf/3/+v/73Xn8Xb4aV1Vq3&#10;twfXQ9E//uM/ogE/8RP/61Jjxd0ihtJZLsgMyaBhQQZiQZqRqP2m1Xjd9sCEceYtooXpCVwmMNb6&#10;upYzsV0lR1n7HA1dAHDNgbMEvY/9yUcKxRE0HLo93a/YBKvyus/RxtaVPMQnd4AcnIOeV3j8sSc7&#10;nR6aB9ZtcAGGwjj8cmmv3TaQMuVAAUkEcUBMx8svna5UwJk6/8olE3ZoEav72vrD3d6w0+pu7+xc&#10;vnjl9Jmzp18+ffnKFuf2EiM0ETlUh+gt+3g5DcuFwkqrm2vvtdrdDvBRrpYbtUalVh30+jwdOKg1&#10;6rVKlSvlIs/ePba8dfH8l/63/+2XLl0+39zdWFuvD4bdfr+N+POhD/0uzfg7f+fv4B+11FgGUKXs&#10;WJSpYMrZ7Mh6IOkBfHH8LKUO0C/49dr/oBWfwCkaTlwJfWG/JhG89NJLAIKiBuQgxLnpCBooAgfA&#10;izAAfoB7+KRoikMpujqThw1r9VKugIwPFCFScBefaByKze3dLgt/b4hsUKvU+LQVfthHZ2ArMkyB&#10;6StMUQpqoGp47LEn4B6aO3uXL185ffrMiy+++Orps1c3mhcu7xZKtVoVRUMdawKcBLoDXBmvXt10&#10;ywJtRGtpkVGubqhvNwv5QrUIXHnr4TiqiCYVAKJeqZWXl5ZgZYAfFJb8XsxdWa2eXWm0fvr//L/u&#10;NDcvXzl7/MQKOkq0tM3d7U996s8wYf6Nv/E36BwYh063g0IF+HNJ7t4fGddw78dgkVrg0HC99XAM&#10;Gv7/ZEmzlVQw8NkvJH4B0hvGwfJpFwZoGe1IvIZG/cZyDYI3paaT1gBYcI5iqb5k0IAlw1SdBRNQ&#10;zN4Bw9FDncgSD8HDvKP1QNOBsaFWph60BeViuY65o9sfdvY6e71OfXUN28TGxtaF8xfPnbvA3+VL&#10;G7tN7AJXofxKuU7DID+a6rJG/szF7f7AtAbu7ww/n0ckAMTQR8Ly+CuJRgqGFDked6xcWYIvABRo&#10;PybMqmkqAYU61S/V4SFgGCrimgq5i8vFL3/zO59569veCCZeuHj6xEOr/UGrUBh+6tN/hpHlta99&#10;7fu//3thangoALq8tIqOIoOGRaKIrC3BNUCgE9Ku8whf+NxnIHuiBJzQYQG6LLAQ0bFjaxCzUEFY&#10;4OgAOTlnYSJAOhi52Ol1YfZ1UTSg8s6qmJHCiNBPJHUjJ3jTuMUEhEIBQwX2ggqy/pUrmy9+5TTG&#10;v1dPn9ve3s6NStgTNnf3UDmYLWOUx/S4t4v5AGeGQbvVd4sDYgvreZm6rbGjcqmxjpEFlh6jRqGE&#10;7rKKipGSMDpU4urPRNKxlxoV+oNqoVh1zt9UFW4cYe1vLC3XEWi43QQWNKeuNS3nL1U6n/xf/qd3&#10;ww089vjJs+deOnZ8ud3ZKRZHH/q936br8HT6xnd+A6/X3N2jtpXltQwaMlq8Sz2gRRs5HGGeR0qZ&#10;zznLuDx81Q6zB/rafv7sOWzvrT2CBFswuvwivQA6NQ8nNLnAiZZlFgZ7VKhYZGFo9ZycIOBSc2fX&#10;CLtYhnhYqG1hxJqAOQ+OwOBDDsVYHEZoCljAsT7axZyFKnGXqSV6g05vcObsBVSAZ8+eP3Pm3MUL&#10;l5pNZHwaUFheWofgIX5WdOQFGgDxt7q93W4PTYb4/9HQuINB3+SCkbEFsOswCDmWaK6YLqJY7SHe&#10;jDthPCSGWWPVhkDM8yw4zA3gOBy27AHlgltF0GiUcFWAY0AqIQuEzCjUVitc3rvwoX/8D34ml+9v&#10;bF5+zVOPbGxe3GttHTu28uE//P3t7Y2/9/f+HmNBO3AbwWbiCtxMoLhLpPGgP8aIIKXYY8piJNOB&#10;Ao/FFschzinmeQbMXg/9i/932rYDMsBvz1luKwCtIxWb4rCYv3jlIuo3dzzAKM96y5pskxvCMWW9&#10;cRMGBJAu63y7O3j8iWd6/Rw8Bz8gVkBA6At6/eGHf/8PNra2L124dOXqZnsPNyPECNiVwrGHHm91&#10;ujs7u/xhQUQTCGOPH9Nuc88CIIp4I7BmL1fKyC+5/mC0wfJLs9wjCzgwN8eB2WMpSVKVgYlBRuTI&#10;DuasVSy0el00Hy7ImMdDWFXQaLhHJP9RnX2a6hUxwcy45sqBZZJ+qNerPJ7+ePyJR92JCzWs+Wsh&#10;BxlPkbt4vPD8B3+a0Kn87t7mseOre61N1JCEbn7ms59CD/OzP/uzVMITMLGgHKW7El+yBZi2ma5h&#10;AQbhTjYh+ALxDjwKODhz5syVK1dkRJTyP1kY81gENs29ybX6Ru12QPDGzIvzH7sSmHIR6QK5G2iw&#10;+W2JCYawG7u7LWwHr3nydbAD7pQMCRgeWahyZ/Srv/ab7W6uu8fa38N2iYsVYgn0/sSjj1/d3L58&#10;AfXfZr/DWl6olqo4InV6hQEU6xKHuVHCpTjlUzMcCghVM+G+YUgE8wLZobTkz5wUzAbh0GDeDOgO&#10;cCtCTKASzmFkqBAr5G4XKBEo+OfYcCtnaFd/Jo7Rdk4p1B95I3tgqVarrKwurawsocZ85NFTLmTx&#10;KnKINnQo98+/843F937LG+EMUG6M3NO0Wiu+/PKL586fWVtb+9Ef/VFcrXgCDBq9bRyQi2+LcGTQ&#10;sAijcAfbINaXB8ijhpONjY3Pf/7zgglbWl1HkGgKR8P14w9ZXIA5/6Cl60PkLKuo5SAZljXoEBQA&#10;LKSigy3AXxiCNU57MGq1Orj3mfl/r/3hD/+xSwrG8GMmkENBt5c7/tBrmu1+C9m604VYMEsADxgR&#10;23AEA/fDLJQABQMBfI1Go2YLXR82AnsEzwWF3A3RqAho4IpL9SbUOFTlGkurNNalKGPq7Z9bGeAa&#10;eBePbqxhKVTytVZ7rwuYJB6ciWglVy91WihKEuELbUOxiwzETygUsEWsra2uH1uFd6BXIH66RD7g&#10;qDJoTrFz9q++/81PnMpXKsVqrby5eQVcWFtb+aM//kN+fdMb3/Lud78H3YTzMrBABmRunF0IdMig&#10;4Q6S5SJUDTFIy4CmTelJEA0+/elP4ywksyJEBZ2Yk/DSUqW69NzLZ0w/UAZG6i4glMXAr64cg9hg&#10;6Tc2ti9euIzmn2OnufeFrzxn66rpF1jbTYzHPxjD4cmHHnXitCAKaR/MaZmFuVjd7eBEZI4B5szs&#10;XgNYH3ptgAFpBG+ACsw8rsb4GrS6ndryKugjBQf1JHq+cvn8uYu8l6AqUjBg1MRK4LEPmEsTgV9a&#10;A1Nq9GHX82alxBoyGsE9bTe3ABazeFw7Ei9QRUBOQcMgP+qiOKBOVAzLK0vQ+dr6EtAAawRAmX2V&#10;mA3DhTZcUq776i/8/PdWchcoTxwX0RMwGmvrK7/1W79Fn3/He9/3zDPP1qqVbgc2DTA0TxCDhsVg&#10;HDJoWAT6vYNtEDTI7UgYgTTx5S9/mSsWl2AsgLEPwASraLuXO/no63c7g81No3+Uf2fPXLh0caO5&#10;0zl79qIp4CtEGdSILDBlHl5Ag0GlsTREFmdVNv+iCl5HzvOjoSyJ3TCFn4sAJowMsennW50e/EUH&#10;aLAwKlND8rm2etxjmcxHETSRjaMPN1MYdlFfAg3EWZTwQDBVH80+e+5Va3/ZFJwiYHETxUIFbHJv&#10;xbaHVGHSMO9Ec72ySAp4kgphUvgyNre227vNQu16R+8xWTqbICeOtIVlVCwQZmbJYyHypeXGykp9&#10;eaWBWQOXTToSJ6fBwEQn/KB5w/Lw4i/9P3640D8PUhA3sb2DsGbY9Du/87sIQX/1r/5Eo75aq5bA&#10;kGrFgs3MYQxEyqDhDhJEVvW4B5zVt/VTuIC3P9DAgr+yssLSysJJ/N/p06dfeeUVon2ubrW7o7VR&#10;YUl+hEjToACMQ25EiBEEX+UTmkfn3+uaWaEz6K+deMijlrELotgzCMA0aMttrmwFcCp2gcJNkiP0&#10;b1stmAZ3YMalYWDqCRyO+QYJo37oUmKAGG86TrNT5PE56A8LsAyJH7R0pcABLkMOCok0xKslppBR&#10;BYhBVOgADbD/eChWAQdepmTx5gY3SEpd7ByU4R2KlRqSi/dWinfA8yLJ/mzoMD43JqICW1PCXlPB&#10;nbHRqDeWUHYQjYHRp4ivAze12jskYqB2kGqtvv1//+C3NYpXAQVMMLyb0sZ99KMfa9SXf/7n/3a7&#10;NahVi82dnGWoBBLpuAwaMuK9Kz1gxgmMAcjA2BOYfZcuEwh8fntrb3nl2Msvnf3Epz7/+S98GaNg&#10;oVw5fuyhlfWH9nq1wQhVAgY/U+Zj/0PPnxsh5COMlMCIMT2b4RDtACwD5IdjsJktSnWP0Wb5K9jS&#10;3R1gAgUC3OxnLD3Ft9pN0y2YTwDFPJyJerpmCvXAZEMZzCCUN1XFsJ0rQ98DC5JyD0SPWjDRZGdr&#10;Cy8HrnOOSMD5SgPGfqm1Z46XODLDgvACKCrxW3ZnJN7LnJ13WxYpSdYGfjX16igJ+p4YDlQGYhlS&#10;0GAwsdSowxrh+NhYwoMSHaIpa02OIGtTrQQu4vW4tXkRCWn92PKjxwc/9v5njy+3UPrKkAE042r5&#10;mc98Jg0NOzuj5SUPxl4krqH4C7/wC3dljmYPuRc9YOTnHkZYAgv9S5dPr65WL12+2Ca4sA8rfvLy&#10;RvnPn9/Z3jt26ol3rp386p3O6qhwLFdYzRfX8qVVTkb5pVFhZZirD/L1Ub5eKC8XynV8EQco1YfF&#10;fi6P3hAVIbUPLWYZm4PFPrvZkywJBQIUC+jnChB5D7ej3ohgpT3CCxsN9HaIDGBEB9dAAriHg3YB&#10;B+oiajyytpNStVutjWp1CL6OLgF+nZpq2EoQ41ut3e2dGrw7bsrgUrFYL7OEE89V5tkESCLmGLDB&#10;4bubFFYHpJpuq7NHvEVzj3SuZhdheYYbMDcHdyZwrcJYt2DABK9kQZ8FALU4JLDbnCXwe6xRqIpc&#10;U8c7it8RWOCiEJhowdrubndniwjx8vbmxXKpd+7sC3/z//IjS+XdUh7JyrShK+hNuv3Tp1+FB3rv&#10;e7+TR66tLZtGswyvQUQXqk2zkC7IsRDe2gvSF/dtMyATj1do1Ipb21f7A/NiYIXfbedaHaIHnmqs&#10;vWFUeLzZPb7XPz7MIVCsMI35yxVWckUAYjlXXB4V6mgQ+6NS33yESiM0lJWaSASPRTgDTBkoERAW&#10;TMMwMq9JdATmsoAYYYp9XAvQEhJMzUoNPVqI0XDUBbBK5RHqi8ZSuVbP4/WTL3SHudZgtNfrNwd9&#10;pPZtPCJIpUQdAxZ9BAVMG/0Brsp1ophIpoIyASIHlsAkN7eYFhTXA4/ejk8zX3Q8DbRpNdFJIs64&#10;/cIzuGjohQ4m/oz/EIvsz3wo9YcqxQy6yh+BbdcEKeyZMC+4cpmKxFQq7h01WEUsy/U8Q62ZSJTx&#10;wS01pk85deoUIoY/lTaiwuwXS+a8tSDmCePf7lt6yF4sme7oF5i6NtCN5RU0C9Au405sEorGS5eu&#10;INivrx9jYUZlaCoD1xp4qgLT6rlsb5TAp0hIfn7wz2gEYZL5VOYCy61E+qM2XknJPguyH8rnynyM&#10;vB53HnSh3C+ap6Qf6D6WlpYxiyhFguhWDlruCGQUpq0c5MfJLVaVMfNmSpD9NbI/SL0i5aucNZX9&#10;PYnycnlGBfRSCSgo7tMoPfET8/w0lqaC/vM/6xucIN2EY/gQT5efk4eF9IEETk48tG5VefJovqsD&#10;5WzG04EGJX1TF7kOdVFSv4l0Mmi4/yGEuchLYg3AZ2Bza5upCJ+MgvDVs+deefVMt9NDz28Oi72h&#10;nXj2I6cWOUK63cEnLmQRnSWfSCa36FPKTreGGjQIHYL2ZD6QmlC16V6WTSymipLG8OEFTAEp04kO&#10;YZP7U6G5MFzgV26Uj2aAggOT2QvlGK5H69AVNUk4BVBeb3dIgsFDuTBmIkLX4FmuXAIxlyT4HjN1&#10;eAOAAn9x40f64Bk+0j10tthLH3/sFAwBHEhAAyekmaAxAgU1nkPeZXqdxTkWqzWL0y/3TUssupnk&#10;Z8lB1hPL0mReRZUG3oE72y0YbUim3e1D0+7RbKZEpTzizywOHuzg9kg7gmww4Cestbykx1tIapWO&#10;qApRoyn8nHFwFyygoba8vLq2dmxlZc3dAZOllWLAE+wICkXcn5WsBYDgoVrwKSkWI3gEZXkCF3QE&#10;JKVpj4tqfDRDYDd2Xri2FaVjoorSTcmfeTH5HzoPnXg/JFyJ9RiQhXMX6TO52OuijSzkB6957BE+&#10;qVBeZxy0E7d07oVlMLD2Q9yT2CJeanEmXgYNizMWd6AlTsiNJXgB42mvbl0t4EdoiVRY2Mo59Ha5&#10;Eh6Elsuk08OdqdncRU9m1kTEeccI7c+mdW/Meye0Yzz5COcfY5VDuJCJNBbSNIcvSghWQsIFB61B&#10;aQhVA1KAESQkxkFwIzRRxoegMR6hTeIkI+gpOihzjbzHWKYbhU0BCi7UmCdlMAvpEx8Mj/eyRDK0&#10;il4zxsHsMDg1+d63kcOSogaFli0a80kfLwp0DU88dsrUsh6gKeKHZcBaDNIRiy3JS7ipgbcaFybF&#10;E+3JoOEOEOQiVUm0McK7RTENc2fOnme5xuQIOpw9dwkTJrZFQpLNAYmTbm9ru2l+R0niFRZ/GABk&#10;Z/uTLm1MPGaIFKuueQ80wORzQOqUEfOvZTx94qKNOU2bTtBdsN1gabWSeBEvJV823R9wBLGZU6O5&#10;D/kBIYmKqIR0jIEIgptAhHnQMIEX0jVo0ZYXdnBDQgT/My2D6x3w6BS/MKo3ypWquTboDldDGOjQ&#10;U8N+DwEDE0rJcs/0T55cy+cAO4/FcmGBt8B4SV899dRTErKkgBBcUmCh1A0ZNCwSHR92W1hA8Ta2&#10;NQ0yHg2vXNnIFys9lP2D4gsvvHTh4sZOs72z28GWaa4C/RErN0FP5p7YR/XAFblLmW+/1rRYVw0b&#10;/NCC7N6BdkhmjnVevtg6pIETJVj8AhlXbOU0cIFMwIXED8rphJrtljYp3lruC9DmorhuZWoNRBAW&#10;iD6l3RQKiIePr+muDVxwxWFyXI8OECr2Av8zuy8IYgABs1DGdJnEbdDuRMMKI0EfJWIYjh/5YTHX&#10;W6ljXnVM9caoTzjgGh566CGpUQQZEo4CQQ57FtxifRk03GLHHZXbSFJoyVnyuQoxS4WiLc6dQbVO&#10;fNHSc19+CW+8kw89srHV3NzeIxiAoGb4B3KfEAHdxAXAfZnFL5jnkudfhC8I92qhg6jU1ASWxlkC&#10;wgh1AF8TFMATYXcXXprdXy9fukoIFriAl8HOThMitwe1upYOpbFMhDX6SHSfwBNl2A8SIBDjDf1o&#10;m1l6HgxKFAJjROBicAFCEC3FE3AWF81DCXOIqwOtKiSAJADdFBD2mjVzZHILBY+rrq0vY3E4efLY&#10;iRPr2FJwqognYkylYSgoiRlbWyYBVHE06Lzvu9+Lr2m5RPaqKkErdBG9QbbrRx99lH5QC0OCkNpV&#10;FxdnXmXQsDhjcUda4oZ+Y8LPXSLIx5yQqrWljas7nQ5pTuvV+kqpXOcP7ta0k6UKnIIlOLA/LP+I&#10;Etc2a0sDgahOvENazhfJQeVatEU/UVgsA+WRWSByFxTaQACkRSuBANoprltb0fj1a1nlgme5NWX+&#10;9XzBTGYhkSMSZsEUDZZkzv5M54phgq160InAXHV4iVDBWMrKfGF1ZYk8s/hK5nO9E2tLtRLnedgm&#10;egMMAuZ4KW5529vedkdG+rArzaDhsHt0oeojEKhW9jxq+ZdPnzZZeUhsdf3VMxcuX90mbKFWXcK3&#10;AERgbsMygA6I/y4+WPoTzBnuxWwpWAMXnEcwfZts/kIHCQ6cQLQs6ZgVZPOPBTxWb1//0USYpGAJ&#10;WrZhT5qcewC4bfcCT7FFZncSt5iThJFfWpaR4KCaD3qIQdD4hKAhJ+7pqsTeuwsDjJI5QaNiwF+r&#10;28UXqy1c0CLv9xcAvNWlBtEZhRxiWPehEyv5PHn4DUHkgsFrypLyDd/wDQtliZg3YTNoWChSPvzG&#10;+AAPcSWGdYcAoHwA4vLljQvnL1sGhnK9b+4OFsskkcF8jch9ggPjGBo8HUsP397ggUN+TivShB1G&#10;Ku7IJA+FtDnARX+FYCVOEBYdaYepIeSVIJaBE6hIa3Jw3aJnMSPiGkTPEwR/Y7yIu9L3en2mDnTd&#10;hFQDxi+gdwTf8NuoufeGKQeI2fSNrBIHBx8utdCUCKVyz7anaJVLhFpU8Ojud1u4P0ngolr6hBeE&#10;g5BmYcGPDBoWfIAOoXlKBGvJXT1ZIyw/eUM2NpuoDomzRmtGgHB9acWMiRVkb4uw9sSK5gTlqkPT&#10;D4oA0gI8bj8s3nJ5gqgk6sdaKq2kYqhVRjDhaJLEJihDrOvvRtCUkZWFX3scNwu254yYIPUJ2p65&#10;2s/rsnThqMdfdsZBYffagF8w1Yp4IBCBwCqHCfPPlo+S+kXBDwgURFc++vAJQq3J7DAadnlxWWq4&#10;Bf0LdVIsrf48hAG+M1Vk0HBn+nUxagULLG1BLrfT3mKOwhdAqUQ4wQLArpfYxJlgpv4A/6K1tXXt&#10;xZBkUrI0yubw74HSdlhiBfczlC/TNTHb2fuwBQRnIU8HWTRtQ0pPshDoIMXbhKOUYEVkKn5E5XUl&#10;ZIGQL9TH10SDMQdxIEHDa76W9tqe5B5NLrlYfl1AwXABtzHTk1iyFkt/mfh/Oc9iIaojXrbf6yzV&#10;qtgv3/ymN+DXYGkiypZCljLyvOB1MFvyVQCx4EcGDQs+QLfbPJRn3VEb3bgtX90OlH/+/IULbM+0&#10;04TOZQXgGZYbDt4Xj6gSK7z9EU4IKYT7QFgf5WsUvkzBJqRXXjHPUjp4cATh0mwAo4gDy7lknMPY&#10;Dzot/zvOJEoKU4IOIMUZ0CP+/KBH4MgEoMyqx70YcI723BCSX8QWpf0ppGsQjvB2aBP4BAKeeebp&#10;9t4uyfG4B36BHqASrDOck12eGpRua8GPDBoWfIBuq3mMbiVfYRW8evkKHC+JlYgOPH328unTl7a3&#10;h7u7hZ3t/s6GbdGWxxLB3nWdPUUHGPfMfi0ELiqnmzkpgQfOQdjOLuRdGig7E9ne3SEqsd5rgXfF&#10;PmGUhUo1jy2S2GriM0vlITGXWkWFI8FuiFkYMwjmR4SmE+dCqMiq89yTBikuFhn/7tkTx5tXWBfF&#10;dnA3tf6lkcg7F5QxtwUPhVJvB+6kGBaLqjTBh+hSfMNIMEHAxAAxwoLPXbLId7eaV0b5dqe7efzE&#10;MvmjiUTFaUvQAGSQsgHseP3rX79Qfk03mF4ZNNwW7S34zUx4IqErvfxSCVMaaU7Xmnu9Rx5//f/4&#10;7Y93emvnzg+2Nyu9TuPC6SuvfuWl0d4WO0shQbM1LEEMxFWRoBE/ScvZWK6wvQMu1SR3dGfgPDHI&#10;aDFzBcsEJ3MDLpUSofsDXCCbJIiHjkplfCgGeGDyV18aLK/aJtPcguqRv/DzMVCw7EaJZRMjJtAA&#10;xeIhYdpPS67gyEEQtGGWBTkZXuBHZBHNbmZ1u4pFUM45gvtIqD8JyuwBYdhtyDuB5YQgcf4ksCR8&#10;DVtj2TtaZprRkPdlx7partgY5mvDUX04WhrmyV6BYTNfbYxWyHFRbS6tDjZ3Xj31KDvf7KKV0Ja/&#10;QAPeDUrbSwMtbeTCHxk0LPwQ3UYDLcngKNdp7rHZC+IykUvsULO3N6wtPUTGA5QMJFjud4sY6S0P&#10;Qmuvu9fsmm9Biwu2S/VSg4ToKAwQBywbiREhS2ceTgHugV1scEGCi2AthVT5xUyYvTYn0C+ujJwD&#10;E4RrQ+QkZRATQZoDafXkKTDmMsbKBTMBJK4ELluM0157J4gjmPg0LkCmirHBYmaHTSCGkMIXcDPB&#10;ws5Y9BT5ak31aMHjzsIkG2c5rwInY4YbV53CKZT5s9xSZri0XTkBgpW1CvmmX//sk+XKaK9FhKu5&#10;SCM20S0YJqjzxIkTtzGYd/vWDBrudo/f9eeNrm5u4Fik9Ag4H549e6FaXbKV1g7bMl6ORjhAbm7v&#10;NEkWv41fwRbOu9jj2WeB6Cxo2HIfkuSIS4RQm3YNfSQGBdM7SBzgE+YZ0yNXIFLqlMKS9zUal73B&#10;9pMhqyI5kcoIGiRKYsc3z/VI/UlWCJQdpE+yP3NItnDveQc1x0/zmIXp6wEKCTS4N7RxIdJz+AE9&#10;p7iMZM8+SxblmWHsuWSlcXUk/8zSWczh8EliWBwX3vZVb+Fddps70lDQYwr6oE7pIMU43PVpcOAH&#10;HoEmHvidshtSPQDtb26iACPDK2BQunRx67nnXiGdmWVtth1eLW8zbjkW07BrhI08vLW9sbW12e7s&#10;eZZkM/VTgJ0dV9eW2XNhdXWlXidWwtQR/OpKe6MoqAtoYCtqKvEwKoUt2dprv6N2JENjhSzMpFrF&#10;U8D+IEDjICxd0phgbVdL9xxINqec69o0jQuhuZgJJRP+EdIdCtGkTdTeE9qey5tkEZbXzJPu1Tm2&#10;vwyIuZKSErahVDQuiXAwYG6vuf3444/xBU5BseTUA1ay9wfVvu51r5P1N/QdizxVM2hY5NG57bZ5&#10;dBCyAEsxGV/x4t3ZbpMtdjDy/RI8aSQMMgo1yrgNwjZZAQhwTYShiBxHrJb1RoWsK+R0JOcbNDDO&#10;X6As70kmEia93J9BB81+93GyP7c7kAkeZqFQq5ti0l0MYRxABza+0GZRyWHBl8bDm/rBs1HPONL0&#10;H6zBWJE5g4cY039SVepZnp3FcSF9pMOffOtc4YJ5glo6O8QJrDnuRm3+HYUciaF7CFM526KGbC7Y&#10;Okk4wcNceTkEcDl57LHHFD+aQcNtz+ysgtvrAaY8+8AwEWv1lSHJoEnE3itfutIk2Mq4BscFy//k&#10;fDKOkpb0PTlMe2AEU8SyABmT0RFfKItQtlTtBBFgzrBtHZN8BLIvGCOBe7CJ1pZ8AVs+f2a/sKww&#10;loSeX4lCxlThqgeypFrGVIDG+HdzoBobKXzfinkuzGnSisU/xIR50kegRnhMjLmDJDMdAGd/44gJ&#10;aUOMbUgioRJQABx4a4VpW2HyXpiSIoeI1GnvPf7oI3huWTYXPzDtdNvkxS0o6lR6hwwabm9SZ3cf&#10;Ug9sbl0l0SoTuWlqw1yvU9jaQDtY7MEq4LmE2cFMkxYkARVjmEQBqRAJAwoLIiJZC4mVLC7Q0GIc&#10;MWH7WOJHWSBtlEVFARPyjLR8Dbkid/lGuxY9hSzj29uZncEouWi5rT15NE5BJIM3qQQak2fRmJNP&#10;nJ0sofO+jxurG6RBiENN1V5Ypj+xKAeTd+SIJWnC+KokCkQImLiEWv5p0zXgCAJ0IlmQwW1QLRfQ&#10;uX7t130VvWcZbmCasL56TkpeRvwUQ3okXKQThcghzcCsmoXsgfyQMOjd3R0SQG7vtHeaWBZKTT7b&#10;tm0UfgmWX3lkeZ9dJWkXlXxF4VI6D6cDLbzxnnxl0gMfcn+ChMOLCZZESgdcqkgzR84oYGScuxm1&#10;H6su4jqf5ulgWdUKsA8WoeDuj7AV43RM11LX3ah70+gxr5wIPrSMQgopRxNQICceuRhc4Wr8QmSC&#10;tFT1BgomHTiHZU4cyg2HVyToYPtZ+RuN+m964zMl3/EGgHDEtJQ2bgfJ0Z98HonAqgwaFpKYb7VR&#10;kIes5ZwwC0WrGPTOXTiLKEwu6fW1Uy+/cuGXf/k/v/ENX73XGjodGAH4VrWW6MV2ibL8a1jsMOOb&#10;I5NldrblDo/JXQiJiY7MDCfARWABYmHek5XE/Cw9nRlej3wl4yOekJgjSOLEBnmEUdIc2xt+xGbW&#10;1jxUj/UGagvyxdMCJUqybaXMXEJamS5RmB1p9Qi/wMlaeat9JY8oDDMruprDvCrHfpZJtmuJ92k3&#10;TYpJ9BAiiFkYcw1VNKOmYV1fPXZsbZ3/rS6zmSWFTcjyw8yxyDsm8hRN2UKSe9DDNqCw/TdQZZbY&#10;RKc03Ny6BGN27PgaZh08MNA10DJ8nP7Lf/kvPOstb3kLjqcnT56UAuJWx/nu3ZepIe9eX9+FJ8m0&#10;Jsmfk063s7TUsB0h+jj5r+cLy83d0cVLu1gVLK2TwYE5F3kiI8gM4jNxwA15tqCar3PVtqgnSIqv&#10;vs8d63h5nAzOSkL/7shghwiSp0N+rmmDunB28IxyXbBGfgHWPC3XyCnGxV9brkmgYvtqskMcQQZQ&#10;HQChvO8i7PjkRG7LkSoiHdmR7ucQ7IOzkNxxPaPhqZySEAzcnyyhk29INRZ23GChY2zUNEWsgZrt&#10;0UO2WN5x7+FTxwmz3Lx6ha00AU2YJlrCJ96QtBbLpWwWGqPFPzJoWPwxOkALxa9q9nOys7ONHZD9&#10;pjsWel1p78EaV5pNdoVZZt8lqdxhGcjwhi0Bl6hSmexJrlmzvZuIy8Sjwf+KNTaqbbfYxpYcUNg5&#10;e+0WG8dYckfLtjJihTc9ojQRtrQ2GtrZAUgiQMuTtSB3WC45WkcBiER7cyvfPLlOPPa5ggVkecXs&#10;ILZJXClxYZ6gZAFEmCplUIyLE6qJeX03BgKUBmNhwTNQKL+uwM7dn0JDQdYGi8uWu5bnz5YDN8Ye&#10;hKVBt7P3pjc8Uyrntnc2YKDgkbqtdq1cQecCJwKr9eyzz4KGC5jobV4XZdBwAMJb/KLipTXvoVL2&#10;Zd3d2zHt4TB34dLGK6cvLi2drFRW2YUNThyTotkBzEfYDs/gAjfB9jCs9mSdtwUfOCC9SnOnfeHC&#10;lYsXr7Jr9pXLW5sbYA6z3QheWRsFRsE1wGUY6dq+FeQ+6aOMlCe1BWBIVCdHpaEDoGDiAoIDfAkR&#10;WGxSs7wCh1/BuukxF3MZ77Gy8JrBQVckUk0zC2rb9Qlpkihyi9dA68KvcFFWxhSxShirlA2GCGP1&#10;pD3DszoChVaGTfzILD3qdVo7zz7ztKd4GtaqvEud91QGF4QXRAlELYGOkG7x51IGDYs/Rvtt4cSc&#10;Q0hmyUJuX11fq9YbbIX9+c99eXXlRL22istA2TewRfOH1w52THQNmBFY4WH7AYVuZwhfwC4VpIq7&#10;dOnq+fOXzp29SPYXcIE81O7ThHKRhA7mHO1WTHEgSTYXExk8gtPxwoIs8KfijxyQlpShI4Aw7b+U&#10;BXhYOtdgXpIAhHk91ORVraQp10kT8Zq6HkcwAkKHNEbwVW2bQAdTvcZh6sZrR1o0cw7CsC5xiDI1&#10;pQVyIE3g3GRhF8N+q91k/1uw1HHEhDEz/noWaZ5iKKKUUC7opbW5+x3du14ug4a73uV37IHMP5Y0&#10;yeE8BGho7u3gcLy6tkKOlitXt1568Wyp2ICkSaFk3kRGwZ71sGzTgBmM9pJpbFtUd0372Gy20CMC&#10;B5cuXtncMBWkvJ/dmdJ20PZELNd2lJPmT/6VrqqwyGx4ByqkNlI9KoETaWmVEtKQKNmjJW8aB2PW&#10;aUwSbeF6B9yrfIPJsUEhVm89S5pIW8Tdr1Ec0wQuBFKo46/nKaRTgPSTXSqkYjACTrynBV5jTYMr&#10;QsfY5NtzDIzjIKOd8xG5na0NtKuoQJC1gMpOq00uWXCUjSckSggajsSRQcORGKabN9IdEBIFmxZD&#10;GSDNvd+NkegXWbShHVIxlio1PJISsjSHAmRn26zFHKdt6yqMFqgJLN+8VAzYH/iDleAihgb+IAqs&#10;GFQsTFEWAy2MnhXWshuJns3zZwROYeEn83LH3LFNQoH1ICusRWeN4yzMBGC6PWPjsWiaTxToYOll&#10;/FDCKH0q+4OyxaDk4wgrxrSuQUiR9nQKSweE6r4NZrNwE6bly9YxoWvwYqY6pTbaqDz0ltLJVKHY&#10;bruPPnIKdMBOjN4EOwUuIvQpHYMoQZl3vvOdaobYFnXUgh8ZNCz4AO23eaJzlU6xzWxZXdy4urfb&#10;7NerZA2oYY+EStdXVgmrslRrQ7QNOPzan9kbbIsVE52phFBsq9CCpWG182gcWRxhyS0imzQNvRFA&#10;s9fqot0kbYHtXmE715srkNn8enhD5bSZrmddRNcHdGCYtHxR7HSNx2CrjSITCjKXB9tGEqOptx9G&#10;xOwF+BoaO5NHKDH2IfWH/cIgo1FuLFVWVuvxx1dS1VtrvRvGn0bDSEwSnfjExmIYVDFfRnJiGnY5&#10;w3LtE6tuzZgpVCXGJFQISQdC4MhQ1FK1+W5ZeIgpZfKuu7SNLh9/9BS+0sNBu1Evm9fT0DYQxVYD&#10;fwQQvOlNb5IeRE5QRwIair/wC7+w39mXlVvgHoD+tFbDsrOoQmof//jHmcvtVu7xR9788Y8+/2d/&#10;9sLp07vLqw+zJT3CPrZ7KBdqhnvAuEnaaIjeXIDJiGw2QTQP5hnh5Gp5TtDWu0beEqoSgoSSHiuG&#10;kzR5EyxBmoOCgYjx+JUSSFBfYpGvSJuJHRNJgbwnLbaDxVoyIqgZJaXtG28ZKHsIIECMUQ74Y8Hf&#10;ZsmARS/7FpiwChYM6XHTRtKck1COZdyCLzzRg7a3tpRWuGeYz4Ft62vNty2nzOva4iZN+umBbKZ3&#10;xOEL3UiugzYWsyyYwqehE3rHSrFaB0VGFWI9GhhtTFIYsPtfH7/O7nJj7eLFK43aEoxPa7f10LFj&#10;nRZZsS9+71/65vxwa3212N69QkZpHKawziA64X7+lZde+q7v+i46ClCA76ARgokFPzKuYcEHaL/N&#10;k+BNafEOidfdqFStrO81WeFH589dReglDZn775KVJceKZ6ENqANHHiBpm7Qk/HgSipiwD9YGXysx&#10;GJjQAQ0z7w08+rASORQTnS7eQcYs2CbV3IVDoCdl0uJPaDXUCnQ4/1HodXPN3e7mxu7VjR2UmrAP&#10;JrlYzihlfrAMCM5EmC+yafU81/vEH14P2FYGQ9JNkRiiRboE/hBWMEY66+Ftdn2BNsrzaBFstP5p&#10;btpAE45b1OI79AEZ5uBsTg3cRSW+RRU+FaZLsaRWhJwRgzbooXExd7Ic7EcFTWqn1YV7osW1aoVg&#10;ChwiEZ7cvRo+a4SeYXN7+4knnqAx6COl5JR3w+IfGTQs/hjtt4VScUkZjqeNuNalxsp2sw3nf+6s&#10;bVFD4gDzTSI5OgncPDuL2RJd1R/6vAlLh9AilOrS9snXSOqMSBXv5knbjUKPjmqlO4RB51FwHHyi&#10;dyDGYov8EDvYLfCIGpj9gp1fWM6RBEYs+7hdWMS4CSn+xAkmXP5OFr8xTlQPuzTOnqTwajv0LulP&#10;j6eW0tGiNgxB7LCnpDWUiWrTjLjmE0kLtT8w+2cZjrqsRCU8nb44cWytThCFx1ya6cWea2FmKBp4&#10;q3e84x0Ca1gGvh4J8wQNzqBhv4S34OWCTWV+QzaYLZ04YYaruCHs7nW3tncbS8u4N9l2rkWLgHJr&#10;nkVPinhES0FOY5pJiDw0/yLUMTpYXlmLtnAHB88oayoMo2RLBQGb4Hnb3G9I3sp6BOyANstDkCFj&#10;JepMi8bawcBp7lk9N5EYM2LX7YDGdLBo+5Y2BiRxyDFctklLJZl4K7kLoxs4PKOURWd4MliBhRI6&#10;ue+Sc1seOV4ELoxhGZmruPw4fTNO54Z4G+dG8AE3g0jO4i/JZEW1r3st29vChXEL3qUwI1hliyAJ&#10;G/jxVdBg4OiuH5xL87rgRwYNCz5A+22eFlUzSRDu0+/j7GRXRoW93d7FS1vnL250eqNKbRmboqcw&#10;uy7KwAnDDgIgRSqh0dTjp9X+4QCg1ds+oR9FaaUO4YTQwci0aLkkaZWv2RV4cpSnbGq5vcU2Vnv8&#10;4TGBkzEA0drDMoLDVd93uGry1yQLlf/tNtGqYvzs8Aes2Mbf5J8okN7OIiPcLGKei2HLULiEUEDA&#10;J/gQgvhPhpXimwy2nO2Ci4EJkpuWe3mjLrUdcqFpOhrjikkWnS78GJvfPvXkE6at6bUtmSzl/CGI&#10;a+JrFH5C5fSkPo9EkFUGDfulvQUvJ2hQOoDgGrjS3Otf2Wy9/OqF/ijf6Q7KlTq+BbZ7ncnkLvxr&#10;p2m2ffekKRNcwwQuxFdBiS2exoe7cUNfqdeitYz3xqiB5wLnVC/XJg7lT3MmxZgIbXuLxwSqCngE&#10;S0+5a5/8mVcV2at97yzJL8KcsL+ElOHQk9gyFTplXtjLMElm05S3pbk54yVhQRCODR4oQQO0mI8H&#10;1/07TILomwvGHvZaEmBZGgsYGbOttHt7LbQaLVQ2gC8sA94asDcnT6yNBubIIK7EiB8OAr6jP4TF&#10;sFHwVC7OcVR5BRq84NPJpsTiNzFr4X56IHwKxLVK18DyXCqTa6h26fJ2sbwEAVZrDRbCdPp2MQi6&#10;3beNEuUk3ntpCT94B5XRqmtZC3y99bXXyIxbRMZSBEj7oN2o8ICSA4LZG4xGzZnC/pAvLJu7BHuS&#10;VXKv7cSLV5U24Iw/bXjlWGOZI/Vn2+p46knhAvvQeWRncsgPAnMGGg+FlSu1fGLXSJzKDc5ciLD9&#10;OFt7eHFos0+YAHPxwM4KUjRt426CQ3v4kiFFgTNoLnCFXGrU8Y+ulArkzcSAwvvi9rmHjNXrPvvG&#10;N9g4eBcpZQOdI95hwY8MGhZ8gA7WPImy5lng2QHwWawvH6vU11stNnFfxqGArbHhFaCSxIKgNG1u&#10;kJCMEDqFwAtxCmpHqCQFDQIR5XeTFtPUh844yCfKpHTL+eLZ4R1KtGNNcPgs2k7PFnNhFhDzuUo2&#10;3ZQy0gyi4y3zpONQO+VSJREgVCQWFWYJF5SLQbEP/meJGOwJJi7wtuY6kRySrSQWOf9vOwCDTbZV&#10;HZn6cfocFQEIZArjaGBuXJNiSo1yaQkEAg8LwxpJsPIDtrqsuH+IJ2swFQyyCPti8+5EkdFXnjLz&#10;yGRzyfwaDkZ7C1uauajFHML48Ic/zCdX8GL49OfOfOHL5189s7W1PVw/9mS7m+taZkPfvg1dvYKI&#10;zIcH1z7EgSGOSFBIGiOkpFTNWu0T4nC1Ac5/HmFp18y+aQI2G1GwopY8E5Tr7kAWD6migrigtImm&#10;o/DDd75MCD8wCFYGBQXP176YplX1eEhaD9nxlQrNSxHHyRwWARwP5MgFk2Io4NCBC4allvM3ErqZ&#10;0OQIYlXZGk6GSkyj7JmBLdQT04BusAxoMWB6XKNhMaYWe5Yv4L9Js0Eedx3tXLrw8k/9+A/1e1dX&#10;lniZbSyzW5tXyY5Rqy+98PwrNPKHfugHx/nxfYswTz+/sLMo3bCMazgSw3TzRmoNlxAb3D50eHVr&#10;78UXz5EPsj8sNi1jI97HdfTnmAhx9HXXQyeYMe8wkaY1bZiQcBFWhnFcQexD56u9OybYvtuu0g8u&#10;XTmjOIxiSQZZLeHFhKMRf+7OBOIkgoy4lbFCgfU3CZcMzYKgCmmBBnDRts3wnbVlNfR+MJFBMpGn&#10;vUzSt8Es2CYXnscpPKN5XMg+qQ27AQPYh2t/MpoQTqYMmb6dF8/drROdUqusry3DO/Azbp/UjxPE&#10;xuYmmlIiS28+cotaIoOGRR2ZA7ZLpkFoRpZzzrlC9tb+oPDKmcvN3V61voaRAnV+tb5k/kviBKaO&#10;aWNEiBKhYpBoEIcFJ+G66EeIHiZNuAZRLPr4z9yB8Kus1UpIFSRw8t0wDSAsNfM4cAmKDg7fyNt2&#10;nLMQb+QFnCP5gx7x17B9vfH77mDIgE5Z6u2dAlbITGdqQjQD7vggA6cJAs7+JKkok204jcl3iEGr&#10;aPHjmEfhFzxIFD7C/vBfQv3huXBx7jZhgeR229ubaE5A4xW8o4t4i+MBPTAH0H7/0qVL6BpOPvzo&#10;EQiWmDPTMmg4IAkuanFoUuuqzJZSfeEQUK6uwHqXayvrxx7CARDjGmoBGTLQMTgQjNMo2bn5MAY6&#10;BGPPFbktCQ5Cy2AejqjzXM9v2j9LwGK5qqVNNEIyepRjlXET/CNbIpFfJGLwzazczdFSpFjMAtyE&#10;Wy1MKpF1FXEjtBuBR8GtqDGBRy6PmNMR6W/JIgccYGPgYG1vtfGVRE9AaglLxGDxHeMNuNFaSik4&#10;Nrm6OwO+FfiEuWISTgFdg/5QSVoubZDB5SC4lWPrq0NLotUh0RP564hBgQmi2RvbW0g/r336dYs6&#10;X27ergwabt5HR6JE2AXMFdqVajQbmMBZgDTzddbY+kqxVLNYKvwRbb/IaYYhwo1n5DsIXBApCn2k&#10;74TsUSb6zlQNCdJi0WVolJZBhE0lrOTd3l6vvzsYtkguCVYAEwQpgBTumIRNxRKoKCkrhxs7zCPb&#10;nLI9e338AThwK2R7sIxxRGuSOME3zpJIQh+oAULMRM6JPLF4M+BmUST9pAVxjg0f3i0EYJn6E2UC&#10;AVQWzKE/D7m0kAwaJ1spYtGTTz6OZEYiF3Ontrz+JtSghKUl9eWlp59++khMnpmNzKDh6I7ddS2f&#10;5hq4govhF//8eWIlS5VlghTM/F+tQCUKLjYKTzaGsf2ejXjGHEOaX9C5FA1xBGeRIjxX65lrE8nj&#10;pGkTUfkx3sraNtRku0zbMRN5vj0YdgiwYhn3OEtMrZ6OUc6LvvmlI0KS3ppVWvtryS0SvkAIKDgQ&#10;Ho3lmuB9LOMrtSngGnKWdVPuDEknuLXVVaEAGZcTO4uYHf15KLq9DuKM4RyZaqplVLDPvv4Z1A22&#10;/TcBpBaOYpZL857OjTDEnDh5lDa5nKCEDBruE2jQROcTFlozHnpgjr7w/Ev1+gqSOdGNpGnA+I9l&#10;0fxw3DlnP7oGEZ42WRH9aAV2eqso06zIEgLjJygQqgi5A7pK9HzmEE3+dUqZUrLT3UUdgNBgK60Z&#10;EcZ/vht2AIRzK9gGLZec9JpuXLS9ufXnW11YjIMyNjmOePC3HYYdkhTS0MYreCNMLUohVzEgd2CK&#10;SPbpHCtBLXOmsR4QvptIHDrySBtSfPKyjz76cIXoCRwlRiggQYYc1SmSynJtHgH3hbnzP4OGIwYN&#10;Fhdof7ZY2noppz5b0Ycoydl/kc0lXE9veV/7/eLmdntl9aHl1VVKVGtYB5jDrVKBTKfmCqm1HVq3&#10;mCazWST7UE90CjQg5yUpDvjVHjDOvGRhRWSIQgb3bC5cR7JIHAksSsq8iUTPUB86EMKm0SH0zJXI&#10;XDKNWfGkDhJzPJ8CygDLv8Q5G+pV6pYejnwKnqrVHZk9Ah1MgETJCwMzQa4ZAq75aXdvr7nH/p1s&#10;D+4Zpfih1W9ZurpR2+Iy8m1iwNvD3VZ/t9ndtpx0ffSFJJXZA6zwfTThhXBOd9kiTF2pF2zTHv+f&#10;iQr5drO/s7Xd3N3s9DZrln+3Pcy3cdcyTXAOOO6DSHhMMxS+V/ZRPTK/hqM0coDCIIcBzVyPLX+b&#10;OQ2M/3II7cOPf/QjvvyWt7fbg37x7IX+hatLvSGaSLyO0A2QpIBUZWxyS2qDnHnuKeEha7KJ+AUY&#10;YkstTZDR+E8Oi9Cv5Wtw/wILXCZq2pMtayc4NxaazGDZacemU9wBrCbCq8kPg8xA7DS6wVYXlpzU&#10;L7hHDkc4FJHlAUa9iDoCAIBztwUavqNWXV5dXlnFP2DJ9uMm+wnBz0RugyKWjYroboPFcbS152ug&#10;LwoEi4NbSCOYQlFdINRYFgk+bc/7URljTbs9IAiV3bw9kYwlpMHfA27GRAb3IvUoEMtiY7noTCmq&#10;6HIXKSzJDRkgGoNOb7meW13tra3sfdM3Pd3tn6k2OjvNK488+vCrp88/+shrPvvJz9erjW//1m97&#10;5ORD1nlH8ziyDT+a3X3brXbnQMuJnjqEDuDFoE/Wc21JxdJ36fLWyy+dK5bqBF8m5rpKoUpWtXKu&#10;Qno1/AscREy0tj8WaiODsEFKjhDFp7lxfQ01pO+Cl/g1hQJCoo1qkHejyfDGD5QtH1QPvwBMfXl8&#10;iyzxrMkYkBv+1OanbUIKW16UIHeSQbQgc5we+HSWwfWLvoB7Dio5YxnPgSLT0ztY/BLJ8vmCEtES&#10;UvUtE4SlseuABfhE9dt7JMgf7DXZmJMs+Dg3Kt++QYKf2x5/pmUw8Eme4t1ClR6cynZ8OZI9EXC1&#10;99TrTpXqnVypNci1CE0DsBrL6zAstcpSOVdaW2oYrh5Z62UGDbdNrfeugmuzjnlsWdm6rNK2dFqG&#10;pOrVK1uvnr3gbL+UcMaWy2vYt5Z0TZ90ftrueSztG7ElXkOe+CT1p60fncu2dKlYCs0QQGS37/iW&#10;+CB7eILqtORroNWoz4ntH4sk40cSrJn4Jpvzg+T80GJwIg2FPKk9caM5Ygb6hJNF2DIjo6x7Syab&#10;91qMg6V27dIA2yDLTZu2l6c++xK+xvvojc/TD1KTopjlkoLj8Y223vrWN8M4UUDuEggwSFJ4NOh2&#10;XDbGItu9myK38eQMGm6j8xbkVq3uxSLud9j9LF0KKZHqyx188zxdAqL7mH5MQaCMydpgMvwUvJhd&#10;Tysmp7kAMQIyW4rIPVDAFJBjv4Akw4o8DlSYTy3wohl9TbMkbmtMICOCLGX7kIQSERNqsOwLoe8I&#10;7CABrKWE84NikQNWQZ9p1wxVItxJbXKX7HYnj+b06ycMirFW1sed9i7uDK996jVmsGQ/cUvvNNjd&#10;adK5585doOV69IJMkFtrRgYNt9Zv9+wuH7DxqCX0pcYUCBS2FM19lvXCYFTa6wxXVo9ZKkewwE2D&#10;yd4qvtGrU5jpGRSMmLAJHmg1vTKLDgUc+jVkCl97LT+a5Vz3E7M+dFqqM/7kaCSKlYYyDUMiPBP1&#10;U8GaXKSkbCLpG+VToCtShXr2SKNqcRZqJg/hWrI5VqMejlqWy9J/hW+ifFh20ifxmpMoNhzaPpfs&#10;N97eXlmura3UyZkfwAe2obFobu9w5dFHHzUv6aOQOXreVM6g4Z4R+a0+2Nbi6zBhXNG5C5d2dlvg&#10;Qqc3vLK5d/HSZrm26twyq65tQutbstmf5TsS3V5zLpLGwvh/pVdUojQxFyzFYyixNK0u5HvQlG8V&#10;GQd3SViQqUILfnDjVp4oBu37MI74CNXGtBlVIKJYL92iB6lOfcqAGtwBJ8Rnq3BwDWIWgqkxY6Qb&#10;WayGEvpRM7soxGscfGnnY3RIPLvGTA2RpK3CqEN6pze8/ik8IAEJFCDoT5VFhmJ6EVJIAz8Kbz2i&#10;RwYNR2zgZs81V9iT5o0pX60RIlG5fGX79OnL7uxkKUy0PZT+LHyggtYuSeVi8rBrB3z3R1nryH1q&#10;7gaewdn8jhJ9hJ87D+JqOXdYHAcj+I5OjjieHsb0EWZPHXso6Lp8IqalCS28ImZ8IjjkpCj6DCgJ&#10;6IGGQ2oIXUMITahWLc58/GfqTDK+wvH7n+WwoeW8muWeL1tyfTdAKMu+/flXqNqsEpYm3xLTWNpt&#10;z0TZ6zRzIxJDj97+tW/FDTI/MoGCnLKWfKJYxqOB1lL+dc+YHyRC1xGbXqnmZtBwtMYuGS/9z7Tf&#10;Dgr6g7LLbCi7cqxQbmzvdi9eaaJucJchizUkQsG1j8mfpzPhz/eAHVmGSLEMHqco7WMSv6iIA632&#10;EgrGYRdJlqRQBITEwb2hYkgTdoghKpAyc5hagZKsvYIGTsQmpJkOqSS0tgcbHwX0dOk4JPJIISKO&#10;QFAShUMYCQEnNC+Sd0JuUlMT3Qpp8XvNwqjdqBaefeZJuAZLOg00uKqFziODHeVRqbKpMH2IYBWx&#10;rUdrnln3irla/COWmommpu1qt/MW8+q/nToP/V48GsgkYDkK+2aD8HTI/lccnj17+tWzZzZ3OsXy&#10;+tZ28ZOfevnTn375/NXe6slnR8VlzXtT3LuNniDFjQ02dLbECu7iyEYxUjGQB4HkSgkAiXuPI+g5&#10;FIRAiUUnIaSMFfUMh8qLGkWuXEyYdkyrfUylScIVJV7TXtUK3TKRh6rYg9OYfPdNJLG7tdnSI3jL&#10;kyxPVAvtGWzZRjKEZpmqkuDMy1euJkFaY3QYx3cZkKkfHC6TIDEJLIm4gTHVfLoMCyxrg+WTEC4Y&#10;w2NxGMN28/Ir3/j1z3zoQ//hV3/l/1OpXum3z1WLLbatwFNidWn9ox/5E/iNhx995AMf+EHSOVjK&#10;nLS3+D4mxGHN53086iZFMq7h9vvwbtfgq7hvU4kXjsJ/8rnTZ17d3mEXhiK6hp1mb6c1KJSW1tZP&#10;4WKIw9F4ExfbecGyFdSKK6tL5FtaXSX/UIOwaAhsSDJHS2p2LXNskLTSE2mhTq/kEJguSrYPepvA&#10;2VAQUEz4ItOGPCzTQr4uypCpRUsrdqz/8n8Or+0oFo8QafGgUE8qAZyywc1KIZtAX0pnkght6Svi&#10;RGAF1lYrrd2rb37DU8UCe1cBqT1EK6QNxBcZX/lk44litXIkFpsbzN0MGu42Yd/284zW0bJTT5JX&#10;yWfyxYsXSc6ACyA73V7dbpJJpDdgU6Z11j14ao8XIKKpZWELJj4MIRO2hFtbX1lfXwUg+Apk+N4q&#10;yebx4RqQKCbHyRQtM6pvISUdBFIJS7cnR0n8JqRxCBdu6Ts95xLkajpCWito0CFokG0C14AIZzAW&#10;3fOsSo8Y0orAInQWacGEWyhMvBNwt7q8tL66cmxtlc+1Fbwrl4gkcRhEIYvFhh509klylf8Z0PKH&#10;XDW0QCnzciKyGlbEPs2vE6ew1ZXa5sa5b/rGr8VXe4i7hO33ZbwG2IFlRltsPPvss46YYuqO6pFB&#10;w1EaOQcBS1qoEArzWRZPbgliiwRPoVFgI6ntnc7OLrGNbCpl2njyD4ALxBY0MaztbPHX3N1mxyfE&#10;dotKblRX15bXj63yd+zYmlsZr9kFwx1AS7foMNgH5+oTM0SEVIiG49B6HrK96Fw3hmAisAh0AMaS&#10;OEi22PGDBT/J/pqyRkjHEZyIcxa95SXSwyzBCxk75HeFXXOcq9YeHZYUoZL0F+ljzCUZWMa70F2V&#10;0nBr88LXfe1bSSE96LXwXLfgqgG+5yX616oaDB56+GG7/SibJ6z5R4kysraCAq4fdDiw1dhOhkM2&#10;cfGEaFXYcFKbgghEDRSKdQKZwAvbHcY3XSN0SOwDMEEqB+5ikYacWPyho+PH10+SNd0Oy+0qQcNW&#10;WGclpt0iZYkQgxCsQZgkXGtgCBA/KaFr2tAY/otc19gKgAIyJoSXEFsonwap9HVTqfgOl5aQhcSO&#10;vGyLPbl3PdsDHpB2kYgM/vhJG14pM13Ejwkg0hrTgEKTF3ptMrw98fjD/d6ebxxOln4JWcSt7ND/&#10;QNIYVo6w5dJeOVNDHqmBxH7Qhxcmwo9ZSEY0Gk/Y4Jlzr77y6su9QmV3L3/mQveFF1tnzpJepDEq&#10;1EtLZTO/JYekdlv22frBMkH7njRJkgUj5RKxiZ7iPfE+EuVwt9QKIpL4NL8G8inXsItYpkatxiom&#10;I8LELZQmdAJtiAIa3Sxic5A6USA4NdoVd6mWqYH8CA2XICywzBJVD5ixpkn1PHemgLRUUWxIY9GZ&#10;VQIZ2NIm2fDSNRrhqQn7EAYRuTYkX3FTGptLpIB0facliXHcTYdVs732dqHz/Mn17i/8g5/b3Xkl&#10;n79SKuytNMqkoKuVlz796c81d7pvfNObvu/972ejXwQ3l/tsn67oipueLI4aMoOG66bvTUfuXhew&#10;FGfoGqBeoIFkCbRnc2vzi1/6Ars1jwq15l7uK6/sPPdC89IV1u9TlcZqjtSqBGsm5je30XuYMSTk&#10;vLTp5n3XWXMcwrFgZfkEoZAicuhKyyknovmYuOMT5HL2tjCyTGMHJK0lJy0y2O35MggARzOOOnIG&#10;wS0USDdep3awkZnDYIi8jN7nlofeaMyyv9uJp0swboWIUDfNykJhor4ByNjGGTyIkCvNCyR8h7/s&#10;GMIEB0bJ2EamoaGa3yl3n/vmb3z6hz/w3l73fCG/USrsVsgIRcTYqPJnf/IJEnD+wA/+4EMPPVRd&#10;rqCXxBuiUqwdUWg4AJ7da6rInu9LrE9Ypr5vG2t6LqidrEcQl8UQ+2aWvjcc0xL9WQOuH1mYs2ql&#10;hC6CP/Kkk8thmR3uK1V+Jdy5ud3c3uRvj32rLdv6sMczyI8AL7CyvoKgcfzkcWVMMPnCgyBZn933&#10;SUyELAjm0TzeQdMjIMdOED5y7oDoLlVYBj1RmhkZx8kgrbxiGvB75kmwM7hTsWh79gSyM8JOGCLw&#10;MqbLKFnbyOXMXfgw2daYzdbm5hYRZQrnUhAV0VSce2b9EtkYLCFDt6fr+om+Ya9w/jy/m8lNbg0l&#10;Yp1Fn1ciAZzzUCOLqvS47E6p3HrmqfXccJsno7elOZYmZghU9VEDE4/x+GueUAdaKDqG5iN7TCb2&#10;OrIv8oA0nIiFFs7B+VzFAh095Pm5r7ywuXPp6taVylJjq1n4whcvf/HP2zvb65XS6+Czu7mzg3xT&#10;UsDY5weqK5EciQWZdCaACJvKQQO2JQwU2SDcokB8pv6z3aE8Z8Fuc9vyNEApKDcQ3PE8IgnEoEdk&#10;t2k7IA9LBAMNIqUAG1bOlP6W4MBzIQAEZIUgRRIczJjBtiQuoqE8q73ZR8crublCOBNBMAimEctQ&#10;ARZaOgeL/zafRTEwvBW/j5+TJGoL923VrHcPSed6JQJiUt1uz7UtUaU7iRtSsIdmDqdSsKnC0xFl&#10;RrkeziTV3CuFrQ/9f//ff291ben5L39hebleKRu6gToXLlwio9358+f/wS/8QnO3icZBiVw8P9WR&#10;PDKu4SgNmzk3QYpKguCU0evl0AagGyfiGCeBra2tKxtXWfmrlaVSsU5iAogW+Mdhj7RO/KGL5Jw4&#10;wbWVJbSNrnBcqpHvEI69P/JkyeY1sOcqOkuwZrvPsgXtjjkXs2azQVOlVF+qYe88dmL15KkT0hSS&#10;BA1hnswr1LdCFpaVFY/UMGuoEbyzFeCJuyGQFaFLay1E2hgNE2+uBTj4rrOedg28KfRovAVDWf4F&#10;S/fgm1kbE1Asyipon6z8JmjwSUoYFzoIjfTdIuKE81pjyXLaj//0tUYiPAQKLJW2v56FeJhzdz7Z&#10;OtxyxtB0GAdvhfuDFNaWQcaNYW+7Xis26qSrxQxKdEqdwDYiX80/eqx8JDnd0cUFA7WjRBlZW4EG&#10;X2ljDSQVCfYGZiHLKT6NW1vNixeuomIkKwNiAz+hScBOQe4j/7PgAUuHBKlZAGO5tlRrrDSWViHr&#10;eqVB7sgiagVHB/wL2Kue7KzsUW1pWscWPtMhmHawgupxGTMhKEA+ptW19fVjx/nkvEbONmjIAi08&#10;eMvDM5Qpwbwbrz/kxRyOzGmrp86dqUB9KWJPfC7SX687H/MI4W4USlN5ZE0fYxeMxL/JfDc9Kb58&#10;nHzGoSXVc9nVMv/kk0/yBqhg5EAFD0IxVC2WkG5v7+u//uvpIK5zW/iJHdFpm0HDURo4z3lmf8y/&#10;cS52cxkyf148iElM2B1ubbe2tkl0SIJWLO8EFCFOk2TNhIhCnkTSqABt6ivxKYRRr1ewVh4/sfLQ&#10;Q8ceOnlMAQRGEElu1XECVk/EqITOJKrG8Lm1ZRkSG8urhg7Lywo9FGxxj6wAYQgQb4+mQPmUQk0Y&#10;tpOIkhorHWQ6sVjGABRVqDoTUp78XxL3EaJECBQTzgvxNVDAsMC0IwYKfMK1UImC2QnEtv360Mm2&#10;dt/y1jfTMKCBT7NluiFGzuC89Rve8AYaLI1s6GWP0gxLtTWDhiM3cB70aLvWu0DR7yDKs0VcrlCD&#10;/gfDSq9fbO51NrFAtCzUB9P7sI/MTN7nmuGC5WI0RQCqO7feWzomNqNll0acI1fXGnwuLeNXXCVe&#10;MxZ+1szER6g7YKuo5s7exsbW5UtXEbANKZp7/PE8/em8w4aR7D3voY7wGZ6kzZLQhwUx5Aihg76K&#10;8uOEczgY+Jj4s40oPex7HD0SuTGTNHjToCB0uE5s8QcJocQd6NMOxwU616CBhE6oXcgyaRYVPEJ2&#10;9nY33vLGN8AjWNSJZ6/WCaDpYG2ylbbD5shSuRw50jraDXYZO9nbkjN4fmZnFUnAnBqGzSacOwBR&#10;Ip5ia6/JYtfuDNggu9cFRCx3JJ+sc7bdndGA8cnkgjeWHwG7QAjAwDeytsBHRIaIiZD+Usu4VktM&#10;BqaS2G2fP38R3RsHic/YHQfRQ/xImmtQj8cCrq+hDpRhVf7RtttU6oRz03f6kcaL+VzDHGbi+jix&#10;aWdNuw1thqVwwnbi0eZ8lcGiQKruPokdSoUum2CjXqErxLnQ88YKjUaXL1+mhevr62Y5GqdvoQMp&#10;cHRnW8Y1HK2xs7mKWOHBCzlMcRsbV6Eoy+JUrF253Dx3bquDlFCumQ6C3dz6vd29zl5rQALldmcI&#10;TJA3FYUZf6Z4twTKmBn46/SH+A/04CdgFhwTjDDk75jQsG88iXGxVkPKhq9YMitjuUy6V3aBYNsZ&#10;do/jE14EbT6mPltqsW26RpCvXETxSDLJCS1AAETEU0jZodgKo71U5oVIwWD6lpnXfZM+wVDgUfrr&#10;9GCjrLQ/AwKTd7Q/FS0ndS3BExgm2D0baYJ0u+srtRPHV1BLiuCFL1IrXLhwgS573etex+sQkULj&#10;kbxMV5pleTpa5HXEW3sNzdEUbje3dtt47MIQ1zc3uxcuNskVUK4sQ8XgAmTPFgyWSblte7riQG37&#10;QWDbt09L1eb0By5YKnpj+dFFjN2ix15SiWpAjABdJ2dnT7nGJpfs3rYKVMjlKQiSYlL4iVF3j6Yk&#10;+1Ms6xOjEDxFet1PSwepQAZPWTfrMK+o8TGBDhMa0Pgaz7XsLuShtgwuZqgAIDE+WIrpfhtpolIe&#10;ri2XTx5f9r0zu/GC2gcMwxDd8dRTT0m/QOXSQWqbvyN6FH/xF3/xiDb9AW32KHfp0sZSg2zFSMzd&#10;Lz/35bX1E829Xq1+4uVXNz7yx18YjJZ3WvkrG3uPPPnUpSu465n7INZANosEDchSpG2r0QNwBcbB&#10;PA8gAnymzdrozsmmkLtGqnKz4k4HCUR0KQJzKA7YbvLyxhUYBWwQmCRIFOe54izJnKWRttplZOVH&#10;vLGRe3CZ8k3rbJ8LS4zkT0vCsSau2B4QtmevMwgKzjZGx0AGlyXyPlo45PV/vrum7XyhlC1jP45r&#10;9et62CmIBbXtqIwH8DxXxuJYjfBdwCCP77R2l5eqg952Md958flP/9/+zk+tVJqVYpdKIH7VT+YL&#10;2sTnBz7wAa4gBMl4QS/Ng7AjMXUzgeJIDNN1jYTI7Ht+hDTBksy6T2xPq4NmEZpYIU1DCb+l2pIp&#10;25GPbU9ntmBg5yhzf2CzSDMubG6jF/DDwqxQEOyhOHSHaLSSCBSoGpbY4X654eGLJkJghkCUgFyN&#10;zWiDKq7Ax0PKhAvYh6oiIMOuIc1iHHxlsUWFSVNDbcFdyqSAdiOYgrRKAmkiyX89zhA7ZliMjZ8+&#10;TDPrh36a0G7MuCHZJQIVojahMRcti8+21G/mKumBFKRy6pPZaZXN+vKWGk9igshe7+VDYH6o1ife&#10;D/fBkUHDkRpEV8Mv1Zc86eDowsUziPNGz6XK1Ss7V6/ukeUcs/ooz74uVfZn6lt+N1TttiGbB0/Y&#10;7tE9dl0bsolTx/aW32s3sWSgAcRfyn0cmfFus6iQn9H8l/yAdBGhtV0dCkgEFQgfYqJsA/+nxhIq&#10;CMIYuAAfguqBP68NHwjzkOSPE9M1jBNGh1oxpPHIIidNpw6zoxrzYLtq6Q8diP481cLkX8DBNYtD&#10;YnZIax6vOzcPKj9sR2B6Ex1kCUCyvNGmpsUTPMfuHjhBtU89tMIJulzwLqBBOSawShw/flwzSdDA&#10;e2W6hiNFWvdBY3HfrSiucXj16mXEeY+eqJ6/cOXs+Y1et9jqEsVouvWdvSY6R3Z480wKJRIX4H1A&#10;xPWJEydOnnwYLyXUBKzZ/IiCASrDzAkv4LwDu9Sal5HnjDXy5J+TrkVQmJu2qQ8w6Q9xnoysBDIH&#10;ypoABEhXD8kpj0OSkYXcR55oXqSr0ZAmUgXiM2K3LYHKePeK0FlofZ51mHuSKk8ko7Rhcrb54joX&#10;iUTdYNsGKs0EayexKGxg2XvisZMVbJqWPjOxU9IeQQPv+/rXv17WSnET0suklS9HbuplXMORG7Ik&#10;dZC5LHb3LEKpbCv51Y3dq1ebuRwibgk3J0R7bAfoFAk+IKAZJ2MLl1pprOPX9PCphx999PjJh46f&#10;PLm6fpy92EqVBrcQsriLz4Id5hmNzBxZDOQgRE+NEy7UEephDFokjjLthcUsmbOjKxcibZIno7LN&#10;cHCOxEWybnLDCthkWaV8fwhJIpHEScZRJY/R1hIUsFJI7hS07WcsPZN24TSVwvTfGHSCa0jDxFzO&#10;YfwDLIPrWcyKadPCwjrRc7D3hOXXfe2TD5fx8BxjGWQPRijLAxhBdnnNJGqQXfMITqzrmpxBw1Eb&#10;QTk2FApXrlzik9UJctrZbUK57dawXG3gxAwwVBtLgALhkto2Bu5epvhYxi1pUg2yw4WhUSpW4X8x&#10;YWg7ebk8mivT7nYAhDIv8Whn9PEBsrwJlh3FLR3BJmipTFj0lPOC+Q24/i8xeKT4C5kq026OUu9J&#10;xIiUTUr3FMe0y7Ou6OkH4RqMBwp+AqWkLfVupHCuAelgaOGhuf7jjz2MYBRigiwv7jZmm4M/9thj&#10;wSzoXY7axJpsbwYNR28ERz1T21+8eJ6AH3ZedCX5FtYGjJSFYpX1n1wpKAjN1a9sSyArHk7PaAA8&#10;v1NC+Z4eAZGhzOazoAMZUwAIaMHEATO9mVu0pGixDPIykI5ACoIUe267V1ug0fhPu+xCXCZ0EHdE&#10;tBaxRy0q7aAE5UDxCfaAQXqE0sBGFlmhWDDkonMxLNJZwnTI1jB9TGsZ1M6bsgyJAGKOT+Mt+Yom&#10;UiFB+Jbkw4dOrtsGwgY+yeZdkqH4GkZK2SwlU3Acad4hg4ajBg35HP5LUM7W1i6xlW02Uso1mtv4&#10;LRXYFR61Q7897LfZjnrUByl6Q9I0sAukz3Cs7V38n1rN1t5Oe9BFW1Asjwi6rDdKS8uwGfxVsEFE&#10;AEUSKGkeTMkWFZYGwXkQ8rFYoncpCtNbVESOBqcfUz24ME7whUkoJGIDktDyGywp80LZhAhySABG&#10;bMoHKuF7YY/Awdo3y2mj0+ySZgq2wtQryuzkGSGv7d+bOrf5bOoGLAxu/HSxwLHBuS3PDYvrgkVq&#10;qpQSScRnkkLWi1rwiVUxKLCXb56skxUcRkX2Qi5pSahbsR5yAw2+6ahDQ5avYUGhYY4jHd43I3iB&#10;5u7WR/7oj+or62fPbq6uPf27v/eFj3zkxWH+5CB3rDcsMz3Jk1Yqj/irVcv4NMjLGAIfr5+W+s39&#10;CjAH2HqMfhFyGxX6xWXIco/VHpUkix7rt6VFGxbhSmwbCE/C7LPfJH6qgxWwehUdXdAG3NRUgCdw&#10;B+gkl4OZBc1ZAv+IFm0w5SKg4NkdOLewBUvOYAjm1IoPpmdnIGisYN4BEkbS+kvoUCMXHaWTYqmG&#10;khDlAPHcls/C4zZpcr1SJwbNNAcGHRY7pVURTYmdEX5dwlUDGOBGtAXEgeV2rlx69qmHz770uWON&#10;1uufWv6hH3x3Z/fcqePVF5///NNPP33u3Dk2tvz93/99uJ4f//Eff+1rXztzJh1dTWTGNSwoNMye&#10;Z5Y5mk0l4BrYZqJIKoF8kWAHsqmfIioC4k1YcUtLBDkYES/Vy0uNKn8kJ8BbgcxOVbNXlG33WLaK&#10;Qd7gJsI0cfJrt3qd3ebWZsLqt3elBfAAhrb7MbHFC3oMZZpn9cZ+kSdTw3gPakMEF7/N09k32jVa&#10;lhUyPpPE0HV7vqV0oi2WYrrsaZbMI9H4DtuzG/WqcQe2SiexHp7AyXI42f50cqA2dPLk9+NPVnmQ&#10;wLUqzuyYpwOE7htJ4d1hDAipnrodffJnigVskxgrLVTdrKFFS2kx4Ml0WntvF5YBRcPDp46TeXdI&#10;PEp7j3cBNJFrgCfLUrG8TPTEUZpG+2trBg3766cFKWWzvpPL93aaV/sERvSauSKsdmsELBR7Wvry&#10;lVGxlkd1UFmqkKGwRsqSpVKtUaw2ipU60RV5oh8L5f6o0Bnk2/3cbnfY7Ofsb1jYGxX7Bdv8DrOB&#10;KSmR62VK4HOG2s+3ooC0LTek/+EJCR1CusgFFovhf7abnrlZJCeChomtYtJuQpL543GewwWVSckS&#10;1I7yPUvuNiSHvlsZ5dqcfJqDlx9jSAKPLFedBBAYKIy+/kecSC7+QAT3m+DTMtwQNOGAYkLE8fXl&#10;dmunjIvkqPfkk4/Z88kw3+2g7wD76Bb2/mBeyM66IBPkEJuRQcMhduZdqApowCTQPHf+lW5vr9eH&#10;OR9cunru9JmvoHwcQT6VXIncysuV+npj6fjK6vGVUpWFnfREELAlX3ZcwJZJKodmd7TbG+4O861h&#10;qZuvDor1QblB+obEPTG9AUSt2hi/2wzFuwkISWbHaztfRf6FiRMJBaGokzI/zBaTun10qNgRsRe4&#10;qyISgYWEEeBkhgGSwXmeCksB7Zt8mwvjNSdobaJj6WTtzzI+Fks4gPDXx427VOmRmr9SIapyUCzC&#10;NQxwKC8gT+VJh2V8WbfXXFltkBQXh2xAYX1tadjfM8ZhOKRngAbe6+zZszAOvNGRVjfOm7UZNNwF&#10;ej7MR0CE7Nx+9fJFU48VLVASU8XzL75ATESXREp5zBKjUaXAhphF9ppuQBbAAS5RpUodDsL/lkvV&#10;JUTyHCbLYp001MN8tT8qdwfF9oDUjSg02XsFPwUzVOBebZHXlmDuGg1bSshx7jbzrkTbCKstn0X4&#10;cJwPSDE74b8Yjoy6VyZV23gaWZ/QzW57ok595Q++wLyvCHJwroFlXZ/wDfpUSLnK2Na0pt5g204T&#10;ClwvwlYRpOdH1sKPCz0tGoo9/+Oklcu36rVcrZKH/ivlXLVMQBS+G6NyiXfaq9cKjVpxqV5kxyrU&#10;kN1uE59PGAeGQIIbelVOHnnkkYxrOMwpntV1iz1gYUwVqLdRX4bV5sv27t7W1ja+y7bRu8VRmg/S&#10;LmqDbnsXo4UZ6W0tVfRBA7dmC6pusN/bKuna1pZrK8j8LJr9Vh/DhRK92SouO6ViBBR2mcqYYLYD&#10;s2KSkZ2F3AKp8IrumZ3P97wDsLTLpid/Mw/COInkC9dXeN1GdRF5oSeaE6RbA/ik0/QJ0ZtyQm4I&#10;clVyP0vvVdMyeNo4lDEYcmnVYGWVTbr8b52/yvqxqv2t11ZXqvytLFfX/BMzhP0hiGHJLfSXCEap&#10;FV77mkeGAwJZ98zLgcw4vrclfSKx6M1vfrNCs++zI7NQLOiAzrRQsCjit8vOTL/5m7/ZWF27vNUa&#10;FlY+/snTH/rwF1r94yMsFKW1IZtWoZtndwbMkuXcMXQBhg3aXd7IyfdhsV2n0M7x1egbE2PPnAtI&#10;nlQtrZTyyQaT5j3tu1FAn/LtcSPF2KnBNYfGxo+zEoQHQdryL9pOFPUFKAp2PUmpEJ4RjIHKhD6f&#10;ryZoQIimSriWqVH2Qg4lmwvvJlleyK9QAyDMGuJZY/3PDSlDtv8FVbwy+1RWJ3zB+zAQKG1LsD3k&#10;o4IF4qklXqi901qpVXq7lwrdK+/91rc+tMqOEttLNYAh0fXSM1/5yldgHH7mZ34GXcwci9IR9pXO&#10;BIoFhYbZzYKaB+Xc0LK5kdNtZ7trbpC9fKO+ttRYJzyyVl0uoYT0zRE8lqm3s7W3y/51O224iO4e&#10;QZMwFZgQyEMAkSNFY1+oV6qNSmW5Ul2qlOueYwmLJAlVEjYhrPdByfIT8CQomEixK5oXgG/+YIlP&#10;zPJoeVtsOwh9WkZp/0Q/EJGUoZ6Qc3TEU4WF0mHCQElhC8Z6uLlBNG3lbT9ejwL3T1dqFNcsn/XS&#10;6hqpbJftb43AML42XA2JNZeN7U0Z6Sf2t7xUW1murzbKqw1Yhpr/lVfq5RPrq7lRp5y3BNOvefIR&#10;xA3ML+x/i13FzB+FAv5afAINRzopww1mfwYNRwoacMDJF868srHceLi9V1xdPnn18u6Vyzvs5F7O&#10;V9nyrtfGG6FfKRQbZQTnAru7tLZJ2NhClsfft4yls1gb9slfaDGWYArhUd1OjnAstl9i78vBELn6&#10;OKIKXgdyZAQl5KQ4jqcwpYDtQ5MEX2FnJBoyx5aweAryaSZDYhP7XZZuruAvUWfXuTJbWrBUm67Q&#10;YrzrxFFZ4kl4AsQQ02l0W+ZMhW50LJVA6uSnNPsI0RPcbi4QtguGaTTwejLpgSeiIDC9BpvtWICF&#10;7WFVxKOr19nrd/dGgw44SjaWSgklAtyDGSBguPCiGvQwYdInTTzAcuyXYwFUeeIjyOpEnFnOsu3i&#10;OEqOBmyZ/Z3tjU5rh6196tViu9OkH9DUAlVkdgIXTp06BTQAE9fj5rVvR2t6pVubCRQLOnazBQr4&#10;+W7uk5947pWzr6AnwGH6C1965csvXGm26pc3i93RSj+3RH6iYSnfg957u6R2arAFnsVJ4Zg0IjsC&#10;+Z+hNxwKUACimsP10JyLbMvtJMM6Sn30A+ZsZNaA5NCmL2L7tUVl4lach7HHbmcB2i7hm+uSe0Ox&#10;qpNUgpKmt+NXd22El0D+t01f5Aql7K0ucBCbYIEKxhZ4AITHMdi6ZVvSaMeu65OpcadsnPKVTmgx&#10;N6rjEGFbY5l5QpZLS0MHYtFxFqIuNQQ6CPePGpYaxZViDuew0ciC1PodVDbGUo16e506uNLaqBWa&#10;3/Xut9YrzWHvIhvSkGiPxoIFL7zwAnzZ133d133Hd3wH0Hn/8Q4ZNBwpaDA/ptwfffgLL77y0rGH&#10;Tux2en/yZ5974cWNUvVUb7jW7pKjoeo+/cVRGZGenWf7K+xt5+KxSfikIbCN8Pqszlj/LZ7a8zuZ&#10;JyTruikjihtXrqLrd52Cx0p4uAB9BMvvZxFAIdUAC3I19qfSLlUez0wOKPaVSXavEtBYogPWaPw0&#10;gQbbYgcdhzlBmAUSMQmViD3YfJbMi3l8bu20WKfJA6kn3B9CBoGnIKWjcRbmPonflEGDaxZ8ax9B&#10;g9WmtJeWq6WRX+Z3oME2uMv1OyhV0DegeGh36xg2WxtvfubkU4+Ulqu7u9svP/rYCVJvdnsjYkCA&#10;Bnr1r/21v3by5MkFnUO316xMoLi9/ru7d7N+khK6jEtjvUK4FEHZGO1Xl0v1ymhtGTMbeoidfG+j&#10;0L+8XNo9uTZ64lSls3d+0LlcHG3DDlfJXDbCKXC7vXt1b+dqp72LOG1ZS2C+23ubG1cuXjiP14/v&#10;HCVGwMBjzCDYjjPuUGTbz1aIyiIfPcmd5FPkwILewdV+ttibZsGUDqYsMFwwNYRFafmel8Z6GGGb&#10;v6P5SlkCa3yi8LJ29QGf7rpkJM3KXTaBxf7wqKqWCvqrIR2N/+qVUqNa9j8cwEE9S1XrfIewzJgT&#10;12VULMcU23Ui+vCJXZd9sfS7GWGRI3h5dye3rYCISdkjwe6jDz/CO4GdmH/AushepTCz+xUXjH+b&#10;p1m9u3M+e9pkD8wel1H+z7/4CqbKq5uXEf9x4ukbc5vf2c396cef3+uwcyT+ggRc8jcqlrusiuu1&#10;E50WOZ1akGkF2+XyWn1pDS/F8xcuQ0O2pZVtLTWylG7oHwaQIlknLfepWG77TGKWE1FirEc05Z+Z&#10;Km1ZRy3HLYYmTmS03Vy4dcVTxvIPJwV3NvSdMdO2jLRhIgSHxA5CgBOmR1vt04GeSQ6Yaa7BjA3y&#10;j74Wl53ciBrCKzdmIQ4iKgvs4wGAFXtmobBt/yxgxGCxP9q+fL486vxP3/+e8ujiSqN95eKXTj20&#10;ut2m26qkzXvxxRfxffpbf+tvKRnk/TeDM2hY0DGdA9n53/ndP4BZbrd3dzs7rNprqycHQ2Yq2dAf&#10;yhUa+DkRMIUP32776tbOhb3m3sf/8LOoG23hts0V8JcssXszrAehWb3+iBhOtH/I/4AFztHkldzc&#10;IKw4ckNb0iTrIEyclu/N92XwsAhZBFAHNvCyHO/vIr9GOUSoW02LMHZ2NI+GUa7VtQyzoa0Iz8gw&#10;W8YJtwMKlVzXohj8iAdx7uLPtfSwcZfJMS6MpPWCVKVFXofsqS5Q5EZ78ALEnOAqRkc4w2C7+BSw&#10;SJw/88rDx+rf/W1/Yam0XSttDrsXSHDXwp2yXH/11VfZewKPhve///2oaemK8O9c0Pl08GZl0HDw&#10;Prsrd8zj5v6P3/kt4pQJizb7PIr1fBnLQn9QLxXXyDePtp6IRjIh73bJBnuB+OsnHnlzucQmlJB9&#10;FQXbpY1t+IXLmzvPv/gq+8cinRhZjIrw0bZp7rA2GGCiR32QhCqbn5FDg9Gekahp+MAmoMHE+UJ+&#10;ia2vLFA6yXEwExquuTkNc7vIE+4QMdGLcigMehallXLDmnMNgQtpdAhJJ1SkiA8IDVJnqn77CU6C&#10;jNgWLm0bAjo0uNMk0ECUpSk/+MfGoESoods0l05QqF6qXTr7yte95ek3PXNytbrbbb368InC9s6V&#10;IZGdo+JnP/tZbv+hH/qhJ554AgWk4qzuyry4ew/JoOHu9fWBnjQHGoa/86HfvnT1MgE/x08eR7bf&#10;3NiB6V4n8rKPi2QOZ2lLNODW+3zRiKEwaAz6sMuuOwBH2NKuN0SRduqxJ1j9wAvOL1/dfPXVM6+c&#10;PnP5SrPdrQ1y1bHNAc2c89u5AZ5TfHroNCYABAgLpib2CbsiRj/lesWkKB5BKY58YTYiNNW/H75H&#10;vTlI8ptZJsw+4XERuRGOCDSQmlW/OWmZ1aS/hA8C+lRLFZOoPcynAr9l3znKEcQeRg3mNuFpGpIM&#10;eY4M3g5Xfhj22Ww3DWgCEHapgle1t4J2Ddxz1D0rR0v1ytbls9/2zV93bGmwVGtdvfj8m9/wyOUr&#10;50rVVTb4+chHPkIau7/7d/8uzQDUSE7D1wON7+IXzqDhHo/RPO5AK6Emsfx/OWcKfuITf4pO3yKM&#10;nEN28rD0SiR9NUqQbl/RRnbCJbwGk5VTudONVODRjZDEdZuHoLamGRZKj7zm9Tut/ubVjfMXLp4/&#10;e+n8hUsbV7ZIPF2vrpiGjh00YTZs23hyxJRH1UqrTHoTKlUOFY+c8B05eYopF5BkSIOi3b0tImoA&#10;2fMi1MI3Hox8YiYF0rl3+pA+IZqYS8qADrBnNpV+YbBbLg0r+EbADriR0jygRqOdvW0jYWddDCDG&#10;fAiZXzSi1rEOCq5PtbbZuWWVD9gyqOjsXXUeBi+ySgHTjiW0HJTy7Xxx++rlF/7aT/3g1tWXq8Ri&#10;FTqEVDS3d5Yaq2fPnkeaOHPmzD/9p/+U6BKln7rxOO5/ks2rZ/81qOQ0X3bgGg6rKQd9cFb+2gye&#10;1RcxtKxL4qKvXLnCdGRryXA3MJbYD36dSLIcw8piPnOuqHxaIOccrcNGaw+uw3eLIEaqWrQ4rQqU&#10;c+L4qb3d3tUr2xcvXGV3y42rpJbdaw66O8Vc23eHZLnFkFklRKO2AnAgebTJKNsioyyRV5aIDgCg&#10;VYRkmKXU3R95Pm9H8gQ0oL4NlFZsaSI8y2NuUK+gG7T9tggPMaA0fYc9y8FHu1obPmIABW6sQ2SX&#10;SDpXBjjLIiG0SuOCJ3bB3WrTOmFQL45qhVyVS8U8e1vulIpXW3uv/Oj/8t3N7dOlUhdDCYkxdreb&#10;WGNOnz6DnwgN/uAHPwg08IBDdJQ+LHrMoOHII8y8qQDpKkyAE5E3LMPzzz/PHmpSpImhCPKW5k/a&#10;tVCzcUWVxBGPE8cRy0vCpLBurjSIW3T22tybXV2PhzC0WEYQd+s/pImmwWyBeC+sPPrwxu7OpQuX&#10;z8JgXLi0td1sEyw+GK4ur7FPVq+DDFGokf2hscwnggdcCIkV5KRE8z01vVk13XXKWQ8PlhIzwFNX&#10;ag17JVk4XE3BdUCBlJIeOWaZW+yVExGlj++knK8ECvbhvIM7X9Fd7qfhiapcwiK1hNF2YVBHZsKB&#10;C5ammGsVctvlEnvVNb/7u97ebV8ilxXQUC2X27stuLHnnnuBl3/Xu971jne8QztrAA3mOTLrOKh6&#10;MoOGI0/Sh/UC86YCc04OduFpxxTEzQaNl4g/4iAFB3GkeYp05SqQrKbI2Ndvx5ho8vLD7W4zkTN8&#10;M3nXyVm84W6zg4HDWQnCDWuYM1g28Uz48ssvmnbAYjEqtsfV8hoZ5dmV6uyZc2yaffXKJhtkWY5Y&#10;pYbsDV/zzJv32B7DHbChJgMYbatLPktTDRgH5Ltd2MHjLp2/zI457jVhtI3vgXEZg36lZmo/bWOL&#10;XSF5fXaaQjIgAi3RdLqs4NAwBosEGrwr4DAIKKM/4RpqI3I1DMgAR3DVXj6HG8jWa17T+NqveTw3&#10;3MJbmocTbE4QOa5Zf/qnn0Dp+NM//dPadIsXoSvCKDMxMQ4KDYc1rzKu4bB68p7VMw8aYmjhXY1a&#10;SiU88EgrxHob0BCaf5PeU2mOg6egJLcHN6FniYrETUw8nUwIzfYWDLiv2xIrLMsS3yBX83T2nJG+&#10;82ViC1xfXdMK7OpG5Brb2AqOA9qH0YAXIAKcg2Qw1NnPl//rhz7SJLLDQzPcEwnnKYMGcMPbdU1x&#10;aHx+rrK2dIpoDPfnHOKUBCNi29+AKRWMpqYHBZXI02JtcFLnyR6LLSuFHChsX+2x3sHZCNM4WFdY&#10;eosiMWCESpT5yxNszYXhXiG/Vcxd+aZveObhU8ASkSSbVUQi33iC3vjYxz6OjxY6SABOaV2oKp2o&#10;Kj2ZMmi4Z6R11B98AwZSicyFBcxCgIB5xjaVQd5hKQxudoKD4Cve/lE+BA2uh24iuAlrSb6/dmzJ&#10;Nru3sCc/xvGXELlUAIpZkFIAZ8mNS5exTLDy4+sAKTo7Y9bBh089BgVqCzgukpYRrqHZHa4+/jqL&#10;8/KdLNQMh5vBZz7zOYc8EzE8l4ypF4gBK5eP9TqFFrvx4o8xyltmfLLZlas7TQIfMZKgCikrA7xD&#10;A4myW7TCEkGb0sKcwQkEM69O4MB0F7afJQKHLC+9wpAQMwAh16+QX5sMT1RQHO0VR1u54cUf+L53&#10;5QeXV5fzezuXa7SX7skXr1zdfO65544dOwbXAOxyoh6el83loNBw+6u9KOL268ksFPcYW+ZBg6ha&#10;mztBJ/je8UmcH8pIX9KTveHEQehzggtQzdoZIcqEhkIZmdNQ4l8Hu3vbplQs2jKop0gvEDnO9CyF&#10;S2H2Q3gYb2id8A7mNTDIoaQ0J6m8yQu8AgTMjZ1h7uJeO18l/5QdvjueJXMFHR599HGDnrxFaoAC&#10;FhBGfGg397GPfp7MdsaV2Nu4QdMct2yvDWMHzOuZ8ClL0WAYBOlXyEVBJDUXKeqfORJmmkunw4El&#10;eHSYMBtOHw4hj2mEIPYq4ZeUsODT4V4pv91rn/nJn/jejYvPnzxW2d64WCVx1gCYLn/6s58F+p59&#10;9tnv/M7vFLMg0W8eBBwUGg5aft70zaDhHhP27T/+BgKF8g4y7U6fPv17v/d7bNOOg81rXvMaXZSS&#10;P2ZS7IAwsWIIMiagwajUIUPQEHhhjfGoKtf6JRtYmvPByFShzjUkzgVJeBLJ2oEYwqdc2jc+wiUR&#10;PtE4GP/fNbOCLKNG8xgeqzVLl+LWBGGB21gQlzBS2kvBnjg6WLIJ7j558jWWu65SA27QWbC15/lz&#10;+GHsbGxtmzGBoElCJoAEGg6pj4b15SWAIV2zyxRmpHALhT1WEpDxLIXcbo60d3ATbGdZZG+qAiHr&#10;o71Sbqe39+oH/8aPnHn5M6dOLG1dvUhcOfkiUDR86A8+9PiTT6CA/Oqv/mrQDQsFtSNWzEsPeVBS&#10;P2j5DBpunwZvUsM8Et1/10cNacAOpaAWYWrTci3nOZNdfYtExRFO5BFDucDk4+IXvvCFX/mVX/ny&#10;l79MUnMOiBbpnU0Q4GahJeYlG0myU7PvZMuu2ex8W+dZgAVXzPDvCKJUbmJ9OZRRnnupH9sHdVKM&#10;PaaInMI1gK/cCDhQA3eTNo6oAUU0+441oaQw9iHFwSa2AHs1c8w2eUhiiJ/bri977V2oEnZ/fFei&#10;CPBO00Uraf83Q2UejyzI3gyQUotaWBS8QGVl9Zit8YMhG/ZsbmxfvIirgTlgjAo4e+lxYqw8XX2S&#10;nCrRR3p+Owvt6MI5LFfMd2pYLRFHPioPe+1hZ4uAtG/9i286vpZbWQJv9nL9noeKWIKcT332U6TL&#10;/Pt//++LhhkjjZqywiWtT5l+pAaavn7QCX1YXMk8bmJ6/mcCRTJGtw8NqkiaalFCevjnDYnoM0rC&#10;RXOFecZ+1iQsZuaxhz1Ei20CDzww4td//ddxvIN3ePLJJ5mUwgJtgY24wc6LwgswhYuE/VCAYkxQ&#10;SAfPfyrndnAE+AARtOsskEFJrpOdjawweB1BfoRvuR2hxUqvt3H+wtNA2uFZ4bBklpIpJAZEK7Oj&#10;XkLl3hsGEP6O3N5Go2E+Dsbkm+7QAMMZfjt3baJ8LhXSbd6SiWHF0IFwSQskz5dbna6FfqBoIJob&#10;7YKlhaFk8YnXPNvqDOi3jY1NhC+2/OMc84crboTPbvsw3w02wM6f3brUsRS0FttZxTPD2tEuDre+&#10;5Vu+aq3RZ1etXL/NxoDIJmSZoUO+/MKXgKmf+7mf43Z6QELfxECnRz+9YKSvz5sP8yAjg4aDgumh&#10;lT9caFCzfNVKAALyQw8nMuYnJhkTC4JUAaavEIFbRNgKUvLJvQE6wCNwC5IFUcDAB3T+pS996U/+&#10;5E9w5mc9p1pAgdooafYARwrAha/gDhXyFO6CU6BavoILqDOpkGIcPJRPSjbJE9caPPboE+vrx9hp&#10;zlKqe8Ci2+dMWeDQ4FllPQ0LYgFb6HlqluTQVpoSUtQJ6tike0e4FbJI9wADCN6dnOGazHOTHEvm&#10;jeC5of2K8Qnms2CWSPdy9nwzgAISBGJIG1cq4wWAEjeA0mkVjKmNK1daIyWQtY257CcXWIr0xm6z&#10;xVtfuHAJQw/9Sp+j3Xz6q97cJDnetqXZZU9AwtNH/d3RcPvH/ufvqZRa+UErN+iYY3iuvLvV3ty8&#10;ev7yuWMnVn/sx36MqukEeoZHSzg6FK5hHmQcFjTMqyfjGuZCyUGhQVM/ZkOcBz2ownkjAT1DmZAu&#10;n2QfRekNcLCYk7kcEuVeyJ7liItAA+s5QX4wBRA2CCIBAbrlXhoAm8AhtuK//bf/BmcBXYAUgAgQ&#10;AHMhpynKcEWiBPzC6173OmqgAXAN1AlzQZNeeOHFd33Tu9/8prc+9uijpJEla/vq+hqqv60dsqGh&#10;5LNt7cZRFdLy50xxwMJ+/ZFwEImOwyAEhYWRdq5XHLXJxZbghbseyVsRVwhnOqB26QLc78BKdtAJ&#10;CBosHY3JFCYv4Ndge2/icGnZrj21FKxArtrCEypPUjjLtY0KF8dLnC8xYZw5fZa7LbNErbpUX7Js&#10;Vw227ql++ZUXgYadTdCBnTlJ0UCOho1ed+v9739Pnn06ujs4h5MIgkxQm1ea5y5c2G1vvPktz37L&#10;t3wLPSn7Kzielho0E2JiTMyT9ISZORfvFTRMNyYTKJI+OSg0TPCQ0z2rlTPWTGiPxUoZylm7WPP5&#10;5Pz7v//7Q0fAV2aG9rDnV2gVinv44Ychb5YmrsAs4CgtpoDCVM695krkkX985RN8YbLCX4AUn/rU&#10;pz784Q9zLxoKZBDggNr4SsO0Yx3QAK/BU7iFx33xi1983/u+5/XPPnvq5EkqxQ5J9lUo9erGBhtO&#10;efYFMf/mliw9P5oEiJ4KnZHAbJEc6hD/YrYMfRIVNuzsICWMWQtNP4MG+PxwUkx+NYzoE10Ba5Ko&#10;Uc23gEe6eEIWV79RPpFmDLGjWK+tDUiETfoJUrkBG5ZBxnbQfOrJp/wK++2S4M1ADfXBCEcqAiRs&#10;5wr8ILFPEsaKQ/Zuv7t97HhlMNwb9HZpRL2yWshXL1/aOXv2Vfwm3vPt38wOl3S12EBgWu98KFzD&#10;Qf0jDqq23H/5DBpuERrmoXsw0qIWeSVxDjFD8MxkKJMpxWaqfJXa/6GHHoKeKQZ2QPxSH7DsgwX8&#10;yk9ckZoAMmbxl9+0AIWazV+g2YSnkEZTT2SGUZjpC9NBJWAH8RcvvfQSEgr3AitUC0et1nIjbaC2&#10;55770tu+5i0nTp5kkwoW30attrq+zu42e532Yw8/krD6lnspcUWGQEkmN6ZkpVRKxAcjVzuSBJMC&#10;SkChvbdj+REUBCmIcAckc1sYu07pigsLffLlW/4VzyFpBcbbT+D7ZOnmLHuE2RRNFHEuDe2qCRDm&#10;I2ZihZOu/aGq1BP9feOnAkyC5eIvkk17qVxaIryq19/Fe3owshRYJMiGCaiVV0jhffni7rlzZ3Kl&#10;vR/9sR+iWpg7OpAe5k0lXqW5yFvmGu4VNEzP5wwabhcaYp0UhUDA4RGgxVnrM7EPXJd1QJ4CASIi&#10;dShctKodVp1aTHfOJ/rI8+fPAwqvf/3rZSSjNjIaSySBI5Atk2r1IDCFh/Igpi8AIfcE0xyaI2Hi&#10;RuVSN5kbLgMWtJkn8vTPfO6Tx0+toNRjj1tY7pMnTh07cXylsYJ79BOPPYlbNMw5oVP8SuAlCZyV&#10;hLlkToeJsO1Lt5OfgjxF+yZNOK2DaJgcxsc4b4JNQtyfncuQstPvYheKnC3l5iZBmIUSNDm7Ds9i&#10;Xz16wrJMmtXEErehi1yqoZWMVE7XIiYwfxrWJKCjFlg94Jy4Boi/WDDOazDs9Ae7dbw3ixZEbs3I&#10;L7E/7pVLuxcvXSiUdn/mgz8Nh0WP8YmsZ7eMU9eENBGUpreevj5TmuCiJsP0cad1DdP1Z9Bwi9Ag&#10;T+GEkQ613HAIgTG6tg21j7EsiNAkpAiVSmUF9y4FJD/xCbPAJOPK448/LvaBSqBneAHZKTX/JDig&#10;JoABoWbugiOgmGWILpfRNTC6VEINHDyIym1LiZbp3tBBgiBIE7QEWYaDSsJvgnM4ZJ772c9/6t/9&#10;//715tYVms3mVqjuLN07e10Zt3LCvZ7N7Xl1ZR1IImSKSOnHTz5qMdWW/Snxj7I1212tBQ3+GYKV&#10;JV40DYOx+ba5vYkZELeliYHILRyC6zAflnsaMqZcp2dZZm1ZRrIwYjZUFSiIQyKFvKt0nEHARYHo&#10;9AQaEu2ljZNxEWNzZmI3FTzgmdljF9EOjYSXaHgx7C5EiO0RHE7jTR08LOGReeVy8/Lli6TV+zv/&#10;178FC0YP0P90naBB7zstUxxU15BBw6T3/jwQveXrMtTrduhBFMtwavBsyfATaIDzsD9RUtz4RPQR&#10;JSUdyHuY8bbgonGyc59AbF3gG0D1+xAPv0J4LOB8hSahVdZnGR2kT+ehlKcMkgIqAPh5c/5zQyO1&#10;AQpUxfzjhJ8gUcqrYVynKopxF58IJrwaFAtb8YY3vIECaDS5iykLdnz6059+3/vex9NtWfYdXGEQ&#10;gBha+Morr3A7HApvwRVpMba3N5dWGq97+rVPPfUUrsmf+cxn/vAP/5BPqqLkyZMPI7bII4MnojF9&#10;5NTD2nOO95WNg185WT+2yutQM9e5wqcEH96XYIpag70pKmSdaO3usRkOak50hSRltTSylmqOXSzY&#10;DZtQbjM2mpbB4jJwWbT4BfO99oP6aT89vNtqrqxAnwMqN1uM44KGOE7GHhPJbIol/RoXbQnjzMMi&#10;mR75IbiKT5kUvQzg9tbeiy++RO997/e9j+tixxSHIg1szCjnm66FtM7ECy7O003cQvl5NDJT97F/&#10;grpnXEMwWvtv64FKSvybpnCWUM1XJq6okXPIlXOaxElEMbMmwGwj89PFaTOk5pzghoNWaad57hVk&#10;6FdpE+V0yBSHqLgIefAgJjpPEc1ItqQws9C2b6nVEB/wbiLpIBehZ2kQJEfwCLgGXoGvsBKU5yce&#10;DXagdAQCuGh6P8/FIHMp9fMsKJ+75M/LQyHqeM2oX1vR8AiaDeKgyISXoT0oQTGdcoA+mD8+8YlP&#10;wHRIzOZxOGjS1bQBlod3jKQmzzzzjHCWh1IMfFQXSeFC88yiOHbr5ERYSYOlE+XQzOZKdL54NEED&#10;NdMAGsy53Dc0FnLr0hgZrFwHENctSGqGLLsTU4srNIaf5IpGy+lANDVU/iM/8iPiCtWZeoq4hnmk&#10;OPN6zH9ByTRaTVy/afmZ1HE76HDfQoM6RXY7ulVLFieRHTxgXpQpX1fGmGkq8f7zn/88ZsUf//Ef&#10;N7XWOJQgmA5mBsAhrR5aAJZK3YiSn7nCORwKC74clrgCXXEv7XE/IlwMS/Ip4CfOmdZQI9NRay91&#10;Qpa6nYuAFO2XzgJSlIJNb2cMtU9xylMAkILsqZOG8Thq+P3f/32oWkuctJKoGHgdziVucDsTHQiQ&#10;BoSWUIlQhp+olpbLCUJ9yL1ymuKTTvi1X/s1XvnP//zPeToIxdPVbLpCSlMu8ukCiIVO0P9qswhM&#10;fAFXLBLTeS4lTeKEpnLACskvS70nIlSPUUmoTuRiEKyiQEEgMgET+hqQMZHPIghMLeGlpMsEKOHv&#10;uPJX/spfEQroiPpDfbh/Uj8QlMzjMqZxLV7hdnDBmJdAowOtybdf+C48l9mpaZRuLXNdhmgtO2Lg&#10;JXVTnlZJpUcB1mc5I9LFMb1i1WLGa5mVclHow6HrUiKkUYkbeZxINOYlzUNq4BaawbPE6kM8FGMi&#10;mg9Sswk80RIusizzK3OU8rSQF5GDsxQQf/Ev/kXggGYDLlyE/mkD5SlJPdTMV62unPBSULv4GnE6&#10;ko+48au+6qtYHmVbldSg9oBQ5iPUavFStJZKpByl9/gK+oBZvBfSB2AEc0GzUW1wUd6ZvDsn8A5U&#10;RXvki8G5RocbaRK1vfzyy8ABLZHjFn0lU4tUMwICbpdvOCW5Ue5hGgXehTelQoFCHFwRzx94kYYM&#10;NWD6U5hO47mXJDowDqDeBz7wgTS4BPnFShMswAQjMH3dyG+OD/X0dVoys3wGDQfGIrHiWhOYx9AA&#10;s4cpJYpVdUiqEu+FBbrIGKd1DRI0tEBplZauQQgidpT6JcPzkxSQXNfaLnaDT2iVK1CI3BOpRx6Q&#10;UKC0kpAN1MJTAAUohALIMhCABBDdAgRQDCriieIy5PJIe7gO3VInbdAKxisDHxg1uJc3pXmcyCeS&#10;ZkjAkeih8jKmUJJKJMkDClJ58jiuoHGQVAIQcJ3CUnPQKg6ensaa9773vdQP8P3xH/8xsWFEjnIj&#10;rYXX4BPUoB8k7FAVr6DOj4mufuNQsylGz1ChuC0q4RVQjshJjOuUkf+YagiuQVjAFb3pNDchZZPG&#10;Pc1NaF2hNvkvwBlR+Rvf+EYCq6IYv2pwOSTx7Z/UD1p4HtcQ3Mo8CpnHxdyUou5briEmmZwIOJgc&#10;zONv+IZvUGSRvH3UQXyV9kGLPxNdPD8TDpJTVQEQWouUHZAyVCtQEKCEwMJTmLtQGoX5CcZYpgpq&#10;oxi1iUWXUM2hiSiJg4OFF10ghM1KRQ0sWSxc6A7hDgRwWvBZWmmDdJO8jkBQYgWTHpTh0SCOXpPn&#10;glBQKcXe8pa3iPaoinpcu2ryFJqFEL7E8NMk6SBk6eQKBMkjpE/hETKLiCWh5VJJwlMoCRKAQrPF&#10;T4EI0kEwHOgs/uiP/gitCrfQCfQPBUBDuWyJu+HR4a8hIKNCHiRcoDHwOOw6KbGRJnGFl51mAXj3&#10;4BrSECDEj8ENVkKjI0aAZ4GwcEM8+pu+6ZtoT6BY4H5Agwg+GIQ02E1c55YDocM8ruHG0DAPqm6K&#10;C9Y29ePdP+70c7UaiCMV161Z9fGPf5zpyLRjVnEwj6UplJhKeY1ZHBINAmi0CukzFihNL27nYMGX&#10;jkokpynLc6Up0Gcwn3EXJZl/8nGSj7MAS4pMDm4RF03jZVkQ78N7wVcDQLKD8FyIkJ8gMwnkNIbm&#10;QahKiK6GUVjYJ5ZH0CbhXxDJQTtpAK2ST/fTTz9N49VLAiPFd3BA8PwKzVCAi3KpgOxpDxclkVEb&#10;70i1PEtsmp7Le0nn8t//+3/3mCjTqjBkXIHI6TpFPQvC0kI+X0Glr/3ar33nO98pPOKVwQu9VJBo&#10;kJ9GLYZ14lwDmoYGsYdcp2YknT/7sz+j/7/7u787KDzaM0H/04+eCQExzfYJJdHgifIT8nJ66t4O&#10;LtzP0EC/iPNnaHlPrYpc1CRQjBOxSR/72McgGLhEbIGiNAm0jBzFOGcSR3dr9kjdEKp4CQ7iI5ju&#10;UB3ncmcQSfOrpFZIIhrDV2BIFMLsFzlRgMplrRCiCQWgGVZ7qqJymHnhhbhx6hHWcAu0xPSVUkBz&#10;moPFWRIH9QA6Ik5pFnhNngs1AklUQjG6IlZCuktCmQx16hkBIhc51/vCFPAWFOAiIAJxSkb7+q//&#10;euEg13l9vRcHZCY3LdpDI8Wq6ISS6gSeQjFAEHZD2dy5yJAJtiTWUcnnPvc5IAl8p/20nBGkAWg3&#10;gnjSUKJVN02l+hpwENCgKxoaKSPBIOYJbdZeVWlQCB5E82QeNU5fPyyu4QbQMAFSsbztkw84NK5h&#10;HhcglXJ6KVYCHwmxt3/Ifs6hQeL96Sy+MoSybDGftJYyz1g8yc+jqcxsE8Uy/DTyn//zfw7l8Cux&#10;BrRNs59fmc2QHNUy7bgo5pwVWNKv+AWRk7pezkvSNWq5E88iLiYuirOgmIxzEAYvQnnNfon9YmEE&#10;NNwopka0xIO4XXQOarBWE38loYYyQgd+lTKPe+kN8U0RecHtIm/JWbKwUCy0FZTkVyrnZWkY3SKt&#10;IQcPRbqhYTxUPJeokRNpBPiko5DP6Q1OVA+ghjQnPb/eS7VJjco7Cl9oDy2hf6T4kEBHGcACUYgR&#10;FK8BFki/w7n8R2kwt0u3IqMGFYIgvBonwX0IpzhksqFtmjDxCrwRF5HjkHokIf6Lf/EvaA/QwwyR&#10;NBfooJMJ0AkguMF1PXGfLMYt1C8ojJeKk3kUl6bQ5HHzSPqgRDuvHi3U4s20fqrmw3qu+peOkIiu&#10;hVr9zgAzvZgiWk4ppsVcNCYhP6BBegdmGxOa9YqfkMbf+ta3ii3XXBQo8Mk5k55pJ0lPxgXONR21&#10;hmsuhkaDKxoqPVEt4USqBLEqEhNkX0RZEF0nFZe4DMEBR/D2PI5zZrAQRIREkzjhrSEnuHqeEiwG&#10;99I2aEwmg5Ch1GYIAJ0C/SAC05SiDOgjnS6N5E1hFjhHcUA/qJ16KXFqfJUOQo/mJ96IkpoJvKOE&#10;BVZ7uloMEWV4NJoOIRR1pqeKYFpshfxBYE9YyX/jN34DtojnciPaCjqNBYA+R7hAnOH1xalRFc2Q&#10;olcilQCdE3F5IT7wjhJJhKf0Kj35L//lv6T8N3/zN8OkCMGnoUF1BjWmv+riBKEelGs4KDocDWgI&#10;lKG7NXsY6UPcCEz9LpFBE0gKNrEnPFTsqIqJeAKetIBwUSJ6LGhaZqmQycfcYtr9hb/wF+QLwFzR&#10;gq8JJEaUh+oiU5Z7+ZSfYogbEADLl3yHmKaQjWAFghFnIZpRlLQmK7/qOueiTx7BT9QP6Yp+BEbS&#10;mIhLUifz4oIq0RI1QNtidrSKKo8Lj5A4wxVGhMJcZ30GnvhV5g8tqpxTJ+8llSQnvB3kJ3aDlgga&#10;qJBGcoAd3MKNvCAXoUAaRrU8AuhRSR4EglDsbW97G69Jt4hB04sIMcVwCfVEzBIoZM7kQbwdxTCF&#10;yA/lt37rtzTKtIoycrWgWnqM+pkGVMt1mCCMwdzL69Mk6YMmVMLUDzRgx/0f/+N/8LIogNXVInI1&#10;ZubiH0AwAQfp63eaa9DSKxRLnwQxTpzcA65B05EOnVClHhbXIP5z+sXSby5KE46KHjhCttRX8fZM&#10;QZYaLY8iJ2iD+cf8ZhLTZhkUoUOZFcXNUpiSmOhYx37iJ35CoopEADHJzHsmn9rJOfNMjskyE8Kb&#10;YBXjJxkOJS+EZSReRBQouYCTeCm+cijgQu+oqSDOiIaxdEPD/ErlMjRK4Qd5YAShYdI4wEdAz+gI&#10;6AfenbcQWySUFCSJWYDYeCIX9aaUCZmFX2VBwDmCvqJyXlB4QR/ilME5PYzmkhekJTyUeznniXQI&#10;hxg0yvMrvYSIJ2SXsZOm8qayrQZoMrs0ZDQSToSSXOEdccTCdPrRj34U1olq6WTeVwjOq3GFR3zH&#10;d3yHkFeIxsFPGnSpb4hqV8wrJfUuorfAhTjXT9MEOX2RMncaGmIaLC40qGUaNqmaNIqHBQ1RP3Wm&#10;uQatBsJ4qEK6OgpzRaCQ5rholYRPCovf5kQOfMwPPpkcUAUF0HLpdbiCGoyDh8JXv+lNb2KBon4s&#10;IMxsprI0apIvICrVr8kXhE2rxD2BO1grmdaQMYIMtIelQ4oDyovFFeVTlSpRm0ONF51MGd0oioXq&#10;QBxqg4vhFhhvDohHXtj8JBFJhEdtIjNxT+L/6Q2xVLRBXlVgSjgRiMcRI8Oh15SaU2wLX4WG1MP7&#10;0oFc4Rw2iq8sy5AfhamBFoIF/Mryzo3yy+A6r0DfSvsg+KZhypQpCwjth2jF5dF1tEHyGifiHQQu&#10;dDLwTbYb7pVnBz+pDE8ENfgUfEuzIJHtd37nd+ht2kkKaXpAzNpMaJgJAbEixl0aqXnXYz5PlL+1&#10;66okjVZ6+vRxD7gGZgCDJ1GfQ2PGZDosgWICesTbi2z0kzBIGi/BB1cCmIIthCMVUy2AUEmRCp/B&#10;a8AXwLgya7/ne74nFkyVlGACYVMnzYBOmPo6Fz1TZ7Aq0YCAKmqjlyjADGbJhYS4l4sCOEEDFXIe&#10;7Rf5iZvQIiaq0I0UhlqkBJHgQxu4neu0jQKQh3S0nIsy6QSWehG22HgBOr9CKlAXzAVQAjFTBljR&#10;ewVC0QZhGU+kjGI9KMnjFBLGS/3u7/4uyku9nR7Nkv7JT34SkY0rahIPFeeillNMK7z4LIpR1dvf&#10;/nYu6n3Vz9zIdbJjMYjSLomSpWrVxBBoanAZRPoHtgKfBY0pTeVeeoCDeUs7AX1l3OE655yIpNXb&#10;8akJputpOuRrlJ+4LlKciSaHcn265qCURYEGcu8i1DHwhP1K2NNKflhcA5NDWKA6p9+fSaAR0k/6&#10;Gr0TzdCMYeZJjmU6MquYLixNkpaRILgX+uG67O3icrW0MjNg2nkKBWLycVGuysxLrXWc8BkkTXk9&#10;kYPCUgrKwicFgSa9SEjIQoU0gIOvui4KoRj3ch7QAElAvay33MVTeAtO5HpISW6hAFyA9rxRGIiU&#10;HXxSUswz1dIeEIGvjCBdR1W0k2ZolVZuCNopVlxyE82AT4GQUKxQmL5CCwC18whqoCTleQUK8CtP&#10;kYVCT6dLqZaW00JJDXpxaW0DPjCRSL3Cr+pwMQ6kZuMWaWo54SfpEZh1ch7nTcUGcuheeX/ARHCF&#10;SNPf/M3fRBVNzyDL0HtMXaweID6FtU6oWyYYBw1Q0H/MMXFbE7gQNUxfPxRcUP0TlS8cNPzjf/yP&#10;RbS0VdCLIRqe9rCgQTXrEVq3YzDEgYsOKSANKNNCg6q1lwK6ixVJZKMFn4uaT8wbsaySVrjCTxQW&#10;V6L1WU8UR6CVWauumFVuZMoqkoorelwMG8X4iVugn1gStfbSDDHhYtGFbsIs6hQWUJt0BwAThCTG&#10;QeV5qEwArIHI9iocHaUyup3a5E/FFaCNBwnCtFwrPRQDB5FwO1/VsXJPYvXm6TSVR0tNwxtJClO3&#10;8wo0g/I0g3EXTlE+Op/eo+XybqQlCkLnXrVWjdS5Bpoy9AmDwi1yEpNXFedcoQHKTMEnldBXkkHg&#10;xYAnbkT0gwPS2FEGiwZsC2WwPvCOvLLghv6Elfi3//bf8lKU/9Zv/VYFyGn5mcAFvs7jGuL6BEDc&#10;mHRVf5q207izn+t3EBrmke487GHIo/WBfJz84i/+okgl1kAREpDMXsOsKpThJ01oHhoyGNc1BSkc&#10;a37MEioJRNBz93lEOyfKM6t4kCzhwpGQKpkutE0Ll6hdZCaRQTw5JxJV9BZB/OJo1GnUoE4IxoGf&#10;tPzK0imdpTCCeiAYCTLqH15ZzVDlqllsAkca7FRGbypRTm2IxnAOEyGg5KXQBXJFBCn1JI8j7wPV&#10;QhUss2oSYrxU+vxKtbRKoVBCSelWeJZWbFhFaJXlVwZRCJ6f1G+Rb4IraAp5Os9lwaAlWuR5rkJa&#10;Q+qUXMDTFXUOnNE8OUqjxEW7Cd2iDpBqk3eXope7BHPcy3WgDdZAM42D5DcYPr/xG7+RJyo2VCyS&#10;5YDY3f1P/+k/qTbeBa4B4NDIitTVk3GkyVj9HPARZDx9PU3hgQXzIGAeqWuUp6FE5aeP4G4mfpou&#10;P9fl6aDQMFE+EOQf/sN/SJ9qAonO1XEMJMPJJADFMQuxntBWiEQDQGFmniacXoapDAVqzU+/1UG5&#10;j3nQQKt4uhh7tVCCT/qgVdIpBMlpynKjPGegbbkY6WWFEWqwdA2i2GAfOIF+xIfzUIELBCZ5W34Z&#10;XJfmUg8KDoIpCwFQJ6u9dI16nOrXuWrTK6ij4pPyVC7+n77lZZUwhita+WE3qJ/lV9YNmkTztODz&#10;pkCDwJFiCBro8LgYueS45R/9o3/0kz/5kxAVbYZKNX0FDYISTQnx56JVWiIdsBpDGSiTtwY7FG/G&#10;Uzi4C5UwNVOeDudleYTiNcB3eBMpa5hdtJYy4laoVvn44XqAFZ4rA41sluIvuJ0bYSJoMNXSsdTA&#10;dbgJ0C0WrQDZNDQEFuwfGib4gpjYM6/HApNGAbpONDWBDgKvRYGGeeT6T/7JP4klVCubSjJyzFoW&#10;EwZVKxhxMu9+97ulHovamBCaH4yrLoZ6T4v5BFLM7I70xXnQQLXMDFrFp9K3SvqlhWLsmRnAGbOE&#10;gxMmKy3nRMsyZahZ3G8Qfxq2mL7UpjZr2KIk1Cj4oxL5I0hZqHr4GkYKvkJ+8lymfGCHNA6ifKFD&#10;QIM0HRN4xK+CQh4txoEKqZZXFk/OcISgIX8HWhvWAXExUs7BOFADt9MG8USapmoPlAZ1yeYikqbN&#10;dBqtYtCpUBylGDRYSG6HdKkZSKKH/+AP/iDwGs0lPAL0TGHZUOWtQANoOeBIPfQVBgUq4S4awINY&#10;7Xm0pLA//dM/hez5Sj2KUlEng5KIUQAK1Sqyjou8Dm8ngQ4YAlxEnIFrE1yDGFsdB+IapqlaVyau&#10;B9cwcT24hpnlp8khzZWnfz0ErmEe7ellJpYmrvyzf/bPpK+ir8XdqXMV1asZLGM7M4wBY7IqXEcW&#10;sngcwyYTVPodVO1N4WA/0CDlmeaKJhyftBPdFVOEWQuHrEdDnAAHtkamoxZMXed1qET1BCgExge5&#10;ckKzJQXQFZrfktWlMONEU1OjSO8pfJPH8Sv3SuXOdJfbD9OXQ7x3IEK0Qe0JPiXYGcrL64mDlsis&#10;AAsDMUuhKF8mHsQnZeSaJX0Eyzg8PGWQCmkDT6eFPF06ZukaGETq5y6aLadMupQ+pCVa4Xll3kVc&#10;oVrFLTxO8gXNQzWAUpAeVq4KOkroI0DkUK5t3o4rGCYgb2wKGDtwzVDDpOPkp//wH/4DifBoHuPI&#10;GkP9ggBAEAsFjWRJUGAYk5B3pCTzjU/Aix4GGgAUqtIE5iSNCwICqhJx6mt6kb/B9aDnCZZh+nqa&#10;Z4lJFRR3g/IT1DGPm7iD0BDzMj1BOUeRAyExe7RghsaB+cGISsZGAmQUGRsmELOQkowKA88owsgB&#10;E2k+YuJV0yvzfjBiHtfAVKAltCrwiJLRXyJIDYCEHX6i8VwXdTFyYgr0+lql1R4NpPThmlXSGgQL&#10;rfNovJYvIAlSgTDoB/3EVKYSvsr0IKaGngl5TcXS6Kynp0ckfoUmoVVqkMJS7D0sAw+ljOiKE9Z8&#10;3lFjx/tKaGKkQBBuUfY3MTWCPB4nJkJhVDLQ0FqkejGGXNF8oEL6jU/6XBcpQEkOalOiF+qkQk0J&#10;HsRdsmtwC1egWwCaNsuSynMJmqbNkDEDBKzgY0JhYufQRzBA6mRq4H3pYWyW3M4VDZzWGMk4EmZp&#10;AF3NT0CDDD0aX1H+BNdwUGiIoQk6n0CHieuHJVDcQWiYR4ppJjZ4Wt7/t3/7t1ECi02V7UfyPIsD&#10;nDkILbdcLVNCX60MDCH1yNTMVCARG7VBDxo2UVdQwn5AQWXmQYMWHy3XfIqjEd8rNVU8Qjot4Iyp&#10;SSNlTp9uQKzP+kmzikMstyaWrvD6aONI8cq6B+Wz6MHx8ta46DK5oQcYKCY3QMkrs1zTUeIRQApp&#10;2iQUzOyEmcuRGgA5aVAgFS1K0Dzrs8yEupG3EHwwBLRHmY5YxkVC/KRinHBQJ/0mfwGKUUZaRsAd&#10;jRK/qrsUdsGbSj3B69PhsgfzXKl46HwKUAmNpDYKCCAoIAsChE1V9BhTC/0ioAMlS+QhzRTASrA2&#10;ByWplk8eypDRAJgIDkXB6RbNpQlokMREbbw40ECH82itATOh4RYECnXdXYaGmA8Ts+UQuIZ5pEXH&#10;BTerNVNfsQAxpZjQEqGlxuOEURHnqcmtURdIc0gEpaS4bmpjDsG6MwPYvBwIDzqf96oz6eQG0CAw&#10;0hooOlFLVI+WLBGDVANMPlpFO+UIwL0yE8QtIj+qUqcrKRMTHepSThR5SfNGsAZMPin2gren63ii&#10;tJvUAIBCDPTkX/7Lf1lCPs/l6bRBSlDB03RvzOsfcQGiN5EHJ+IRhIwaF7kSUrMMGRQAF+RPKSFF&#10;igmqosE6Ryrh4E2/5mu+hhthgmiq0sOFVTjqBGR9B8oreDFTmL6lMJVwhfnA05WNSq2iTjQR+kni&#10;A8EXVCVYRCGKPxWhLlIJUQ/9THnYH2YO9ghkB9QNtJmv2qGHAgpLowPF8tAJMjnxFD65CBBTm7wt&#10;+EloyKGRDYjXqq4jfR7EP309xms/6KBZNI0mosfp6/O4g3l0cQehQVguUBAuqNGMDWkRkBt5tmBY&#10;KwAjpNUDOtc05RZJd6pHiMBdEIAwRRIm50iMrEIcDNthCRShI+CJ1ClvPOYBs5lpIV0jR6z5TEfJ&#10;2Cx62kiCwkxHQJAatBpL1uDgJ1ZOLb8coYnUg/QK0lMIhoSSei6/BmYxWTkXJ0y1oCRCNX3I00Pm&#10;ilkSkyCEiMBuTSYerbkOkUhS0BWNjgZC5xTgTSkQKkmGg181cFzklcFK2EOuw3dAe9pTh3s5JDwq&#10;moYCXOdcmWahOmVwE7PAQSN1l7BV+l1Kwh1A3vIlB0l5cZokIwLZtClAWheFq1I/jYe2ldWSLCz/&#10;6l/9K2YLaEJV3M4jOKckE0laHhEGvwqGxDJouQJZeJymrrStQf9ChzRh3wI0TFC1OmGiTnXFzOsB&#10;DRP13ANo0ODpCNaAc6mspMYTYWsh1erHiCrMjhMmAYNHX0tfzcSiu6Xv4ZwTgYKAmU89SPze9PHz&#10;P//z0gIw/9ISO7fwXDoIuNFdAhrRiSYBD5KOLWhev6YHeB70CCP2f2gIb/+gH8Ta8IlHILtaQiFA&#10;Emq2NFesNVzsTIhIEj1oiYCPHuMneo+DV9ak59e4TiVcZBAhP4ZGAyG61RhxRa5HEvURefhKeekL&#10;gvvjWeptygMfoCfYgRTAjVCmDBaCQuoUCwng6qH//t//ezgOpZNCa4AbAn2ITgqdCFXBBSB0IG0p&#10;BFsumFTIQIMjREbBStAPlKG2WLcDK6mKZsN20TZNMGmRxLTylXuBBm4HgzS7NIuE48IFjSltnl66&#10;RdIxnXQeMKSZFvMtvt7g+vT8mUcX86Bh/9cP7NdA42ZCA4/UDBA0cCJoYH0Av8EFVhUOOaXS0UJl&#10;7tKkUR9xAhMh7kBww6dY/XkxF8wPpg4rBuwr92q9pSoJHelJHJJCun9Vv+hEr6ZfNZwCppn0fK+g&#10;QaY1li9xEFAXfcjLAhMwzPQzHPW3f/u3SzMH+EKukvWkh6NwkLcEe16cE8aFEYFOONFqCcHw+lon&#10;GSONhQY3Dq5QIUBDH3JCVVTIRcqDEZxQD79C/9IX0JOIADRMjBV38SmPCfBCFgomDM/ikyuAO6+A&#10;JyJDLF0pBcAIztFrokpAtOHdKcaLc87TmWxobdDRKPUTB5WLYdF846FiiPRrNIYrtJOf6AfggKew&#10;qAAKcBmKGWEuibuZgAZN3RAkY+ZMTCSBQiCF2KJp7iDumgkZ01NRnOb0sX8I0L3T5Q8NGqg9Fgd1&#10;oqBBMrbUwpAxqxzRiow3X7/t276N0ZVvsrSPDCHXZT3iLkZXYME6AA3M7AIKiFXRbKMwrCPcJueC&#10;dunwdS8VSuEf1vJ5to95iBBt0NDu/zgsroEnig7FDYWWgXOt1bwyvDqaNk5YTgFN+kd6E63nnCjF&#10;FoOifNb0CRXyE52MSUgUKGIWOfGyaaVvrA2qhAJCgZAytISKc5Q6ScTDIaUyAKQwLc5FkAycYk+h&#10;RqYHWgN+JcJdiCArBmLphz70IRr/wz/8w8ABN2rPLnUFnpcka4CquV32JtUvzahkUtpJGyB+TmgD&#10;1xH0YGY5B0NR+tBmHKJ4EBBGVdpWQ452AkTuFT+rI801zCT1aT5UcBDLYRod0tNpAmLmzbR5XEM0&#10;bOLG/UPGoUGD1gqxAIIGZq0UjSACnB4zT75u8lniV9hCDqCBZQGzEx3NIKGOkt8R7wxgM+qUlz55&#10;Zu8wfoIenqWamXwMJzX/pb/0l8jMQ2PQd1A5A08NymWYlj4owI0zuZIbAMRBSf2g5edNBS22vKzm&#10;hKiOea/1WSseb6SkKfQtigmiRelPuPH3vOc93MWIQIG8smIi5DchjQ9f5UEYa5FonkMYOj3h+EmK&#10;Ui0GQnkeLU9NATcnXKTPaZ5UAFJzSuOIHZTHgWXK+0rLYXwkOFCYiyhff/3Xf50BInQKFKNC3pEH&#10;acgoT6oVbodrAAvgF2zHPd+eS/4yAXBaQngWDQ5ulHnFq6nBzFIUk3JjEeJwzq+6RXoiMUo3gIYJ&#10;gJiAgAACWjJTmggomahn3nyYR+oLBA28quZQQEMo7cFgRbAILAUfXBTjynjASgAZmruMqOzh9AUX&#10;uYuaGZi0HiHdTUxrqmXaKZwmbkF1BNCgVGcysScCUw0aYF2SQUsrQMicWkyme3MBoUHaATpQ8pFo&#10;j5aLdKEErrCuMmPoCl5flld+5TpLLpQDZdIJ2Ed5Ow2KtC3yvNI5t0v1oK6WGBLQEPNbv4qJmJjK&#10;stekF4xAHHEKWntBLkWgoxf43u/9XtZwms0EgCal1/w3/+bffPCDH4QTlA1SfuiworwUn7hLQtK0&#10;jQqhW2WgZOIJMcU5SoAS88i58IK3oyQiDEsFNWgzQWYp5eGzsB8rob4yYkkYCSv1gaAhloQAgui0&#10;6f7cDzcxgRHzoGHe1L03XIOgQRIpJ1IZaAWTeYyLjAEMm/hAFEXylqNHQAqkZcaM29EasG5wXbY0&#10;WACYPW6cCZyMnFRWvDPTmvkhn18qZ3pJIJfoy/rDYCPFaMoK/uWfQ800Nb1apsdv5nNvKnFM3HVY&#10;XIMQjVfQWq1VnU7mfelSJrGYAk1rtUHdKHWvxoUTUJK8Jlz/vu/7PmV/5TxUtlQYWE+3hIEwZnOc&#10;qBjlKUbnC62oKuhHX8XM02yu0x4aSWE+4Qh4NDjOoDP6VEuzWS1IuEIjf+AHfkAeJdA8gKiUbcwZ&#10;bvzVX/1VqmJWyADEr5Sk5ggG43FiB9RCisn8LKzkXnnEgylIuEw/5gwdiAsJJ7QTjpWWgB1MP9mJ&#10;pSmgHp2o/28qUMycPMLTedCgWyYEinlcwI3rn/71HkADjRC/oHdmPJiCEj5ZvWU30ihyhfZxkQVf&#10;jvSyzIvFwtEV4OAig8TihnGLcYWxlKfq9CGNPTMSqpAuXUQu3k/MLTXLkU79qwzlyBeAgmiAi4CI&#10;eJPgpWP85vX+ga4fFjSo93gREaTYHw45cQqdeRF1i9ZSTWXKiF8T0YKn9I/SyZIiDTchzmGvIBtq&#10;EP9PydA4xNRMY6KWgcBZMRoxDdSfAmKBQkAVDYBuGRRZBCnGXUwGNKloHxl3ck9TmJkAovETM0dr&#10;PpIFWkaaChQqXaVMJ4w76zytlWyo3gj9KPfy7nKp4gWlZcSoCc/CJJRjPp9aG5hpcDFioGSe0AY8&#10;AmKpclVSHauXkhpyWkaYx4pO81kqKR4woCHqnDfZ5kHGvPl2D6BBcyLYTk1ErR4Qtth+Dnqcc61R&#10;DBLF5MSiecyJsIN1j/WE4afHsd5DyZF5baKPYr3SPOZgRMVRK32YoIHrzEV4aR7BTwwADeAKCktk&#10;DWaDHBOkKks/4qDcwbwhPCxooB7JVrSft+BdNFm5QsdKmmDWyhWCroB4gi2ivNSKOlEl8olgLYVK&#10;Wa7/83/+z9RAt9Dn8g6WaKBxCdkhTrgoOuFKegIIDjiogesUo50CLNoJ9QqexMsw1v/u3/07DCvw&#10;LzSMkuKGaDkvQtso8B//43/kRjlByymTkWXZl46QYlxhlDVegVlBY8CENvKWKYdPzrnCE4WDPEuv&#10;yVsrm6Y4HeoXmnBC16UZogmuYSZJz1xp1Hszyx8UGg463+4gNGiKT08RiRITP/GVqaAwG9kUOaSC&#10;0mqjeSMbJ2W0jEh5CVLwlYvSmSF2olNkMWGiaGHkdopptdd0l/wiDkIqLgpwkadIjSSOemZv4ogN&#10;STCBmHbadolisDYBSeKAqJkaKDattpQ2Ptj4eWN2m9fnQcxhQY8WQwYLRzV0QLws0Cw3ZNkg6YF4&#10;RwGu3khTQtw7oyA/BWqj38TEUYbygjDxgCARbgsMKC6e6s80EAtZfvmXf5m75IgR7I+EFNkaJMKI&#10;ReXpSpkjnajImBZKskBwQCPLROIuHCtgS6F5HkE90jiK3ZAbmFCMu5RWW/AnUBYHpI7Sp5oaMJQ+&#10;CfiIMtFdtzkT7vTtB7ZQBDRMoIBWhrgYY0yPiOzFz3NoxRaXESyxyJgyzD+dCx10LzODUYFo4SP4&#10;ZFCxaMjMJqk1pFwq1MjBlzLG0mgKEaQWTaN4unPhJlgZxDWwZqKIktMewMSJlmINfxzCOC6K27w7&#10;Q36noQE4psfobTkU8jjpaLiOrAcHTmeKj+Miry+HCJkD5Y0ilX70EkAgBi1EPLKk4JWA1vn7v//7&#10;KcaQwTkyppxTA8OtjEyoJxlr5D5hbohCYk/gEWA6xG/KvZqG0VrNHwZR5i2qQvkKIojIhQjcSwGK&#10;8TjsGlo29Bax0ghxuM46QeVCJQk1mmA69gMNQoo0XkyA4J0m8lur/8DQMM0vBArM5BroFLnZSmlM&#10;bwbnKYkj5rqQQmAvJTMrDyMtrRWfjDS0ygTFgk0lUhSx4KhCCdIMs5SRDKeAhnvFpEmPIMZ4+uAn&#10;WiI7KLfLX5MrP/IjPyJNGE+RPl8wNF2DoCc0ebc2Hje9K72upgsfFtcQqoqoPIQvdQL9DE2izGcU&#10;ILyf+ZmfoWPV57qFTpANRToLRUZzYE1A8YmtAdhFtueKkIURATgYKaQD+HxAAQUhlQimGWLRMI8W&#10;NaoZCppWkLj4OGqgQmRGmWPgDojfYYWgZ7hCzgjFg6gGOBpKyoeSK7Qh1AciYyqnEhrA6HOuVU08&#10;YxoagmVQtTdgH9I/3bfQoJEWRqS5g5nX6d8gbyFu3JWGBjGimpcSDSRLM8nETTALg+OQvIpjD7OT&#10;n1gHWMeUL4QBFsfBId2BRPHAo4mVPwgg/COCO+V2JpPChGBSlIdKBwhFPap/pjB5Uwo/9AKHBQ16&#10;HXH+UiJqCBhEsQ9qOVf4ideXyQmS5kbIHk+hCVGLxR+nA0YTNkGeFBzwIMrQAW1zDtfwa7/2a/pJ&#10;JBTLsvhK8aS6rhGUgUOeLMImjQUFMEPClTBhGCAlaJAExCdYIKZGKkauUIMWDB1B6pJbqVP5JtQq&#10;SRnRwmiPTqLx6ROdT/x06KN/Jyo8MNegRkwzCJpS09e5ItdUBlI8gg66UrNZHSd+AUTQIiAWQHgh&#10;PoJzuEcsHdK6cyg0A7MWbKe2QgTg0SpByfCNkk4DfbQyxEOnu5JHa5IBB2oz58xy6qESudaid2DF&#10;A4YmuAZNXM2qeav6nRi8dJ2HCA1CZF5EJJd+ijKgcFG9JGFerD5URB+y5mPvQKqnDNQFngLZCmqW&#10;nKiELhLaARTMDWgcGEoqkTAvwU1wIDYw0JwnBmpAsQy9QnIUhQGvwfTA1ELNPB2pgQdpAwsJOwCB&#10;NtoTp6B5qFnBpx6tp+uJgga5VOqKWE4VmDhuAA1pyIt3iZM7PTFuuf4DQ4NeaRoCgtPTr1FAMptk&#10;BJEfB0MiD5bg5SgvCNCQhKAR3AQjxyH2gfkX3n7Uw4RjbZcpVAeU/Nf/+l+XKKiVJFoVfO9El0l8&#10;0MzjKbKBa3kJEwD3MlfEBv/UT/0UMyZWSO4V9t1pNeS8KXVY0CB1jGggOoRz7Ii8Pq8cFhyNafAR&#10;FGYIKJnObaFOpk76M+K7IWkUnCACxCxPFmoGROhAvsrJTc+SM4LGkWJcl1jBV+QFzI2AArOFqmAh&#10;uaLbcaiFeWEgaB5zj/YAByAUVcnFI7gMqkLwDLiZwKAJgUJzdZrOdZdWi4CVOBEhTDMO9y00TNB/&#10;mswmBI0QEUXkQgdNI05ivaUGSadpaAiGQuACHDDYYgtZ1lhzkHgZdYacnxR/oYNieNchaODZhsJM&#10;Ob/koz0PGqg/6EHLl1ZFrRViHLgidRoXeSJTUwlFOaFVuv1Ocw3zptRhPZeu0/o5gdEKP9PBu9Mh&#10;0trSq7GoChzF21MMLg8UoJjyelIzqP0rv/Ir6iUt2kFOyrVJYbAGImR8pWOSLwyHhkMcCl8FW3AN&#10;cCgYU+QIw3CQ/B4uMiJBFYUpCJNSAywQ1yBoYzQFDSLmmL1a0ibUkCFQpAFC5/OgQe2cQA2+arla&#10;5OMWuYaggWAQpq9osoozDwuCNAjqL2kZGR6tBpoulEyXoVhIFpxrcRZfwKRhmJUTXYgjlpUpJdMG&#10;ixJCLHMXumXRYNJAxkzWmeNBzYwu9XAvM4BbeJycZGANeAVpNDW9xEfwOHlqUVj7ayDI3OnBvgvQ&#10;IDlfdBJkw3upe6WC0Wvyld7gOp1DnwR80G/yd9YVMAJXAhRDDArjqyw+4AtPYUmnQoYMeOUiw6ql&#10;nrGQnohHyGpAP8s4La6B5xKRjfDCLQwrag4FVtASpAZqk8hDSa5zUG2IAOIldXCLKkwrGvRqPIs5&#10;FsZLitEe2iA6D3S4KTRM4ILuvQ+h4aBTX4zA9CEZVdpsHRp4qb74lXFVAZE980PYERoErSEUlmws&#10;dpHJx+TgFmaG0EHZBLQEcf1nf/ZntexobFQh9WgaaYpo8ARYsUyJp5XyglvCnj/xasjVKNtQeYiJ&#10;YOJqZtMqOdUIQ6mEc4ncuqJ30eKjKwft6jtanh6GToIk1OfSzoiG9XTeQtd5Za7LDRk1JMogkAI9&#10;MTAhEhUAxZKg+aC+pR7x/HzSz3ABDCW9B44wgnCL2LBJ/QgzQm+jUJC1VQe4wI0KD9coi/LjiVwM&#10;IBBDEWX0k77yFhoLPmm55ESmkMBOr5A+SXNA6euaZtPlD2uw5i0Vt1//gbmGgz5yHjQEWYrUQwfB&#10;UAW3KeKMOafr0k4JF8R9BMRAh/KN5VemoAiMmrkI54m5C4xgVkkQYFahvhYzLHUXj5a6lLtCHJXW&#10;Q9hBydBXSdaYPljBxKrwCCUaoIycBTjRwihOVVe0akU9WpkpFknuDtrhd6i8Xp/W0kui/HQsrNST&#10;uiiBC+FfB9eV70BqQu12KZYkelWYSLWcKIqJHmAEGTXwRdpEztFZAjScUD/+DlCsLIvCAlgD+Ufz&#10;VXKfHiRqF1KL7HVdn7EUCS9UmOviMkTwggbhBe2ZAIVYSGZez6Bh7oSUNmH60PUQ7QQBfMocJZ1l&#10;aCLoXzFyElDj0PKb5iYoJtSQ/6WkANUmyGCCSgYWxwsBI2swX5ULUDM7OBHKU0ZKEM3jmFvzVnWW&#10;R6CHKSv1BCe4EqIVo2Y1LK3zV9CxIEMvKNFaXXGHiPzWqlWf0Kv0UnguIhRAkLyX6Iqa6XDSsaFl&#10;hJaUEpYe41xyBx0Si7lGWXyiWA9ZsiRUQurySuQiUIuHAigjx2rAF7DguQEB3AtACBrEpqkbRavi&#10;GsTXTFAvVxTdpzLBMuhlQ4ShMRJ8xGJM1xMgMo0O867c2ihM33WEuQbh7jxoiI5TAXWx9EMiaS3a&#10;ARw6T9cpS0cwFKJhLcUIEQrfkAdO8K5ch0eFiVC+IP30t//23w7VF19le+NTkzsEUfEs1B+K+olX&#10;C5FEr8CvSkMCzcBEYNsXENAwhTax3obeLqri3nn1H9aUOmg9arDukn8RLwX10o3hVI7fIQoFCBvB&#10;ASsSqAcl06vcyzjK/RzolJpTIgldLUpWJBV9RUn6hC6SyhB1MhpKfuVxKBS0wZzUk5SnTnk9cVFr&#10;Ps0T0DBqmjZCc/WnGHvxBZp7aQtFGhqEDjJd0xIeRLVpFlg1BGUGlE9cz6Bh7kybBw26ITo0TqSL&#10;1kINhTB7xMFSOKSJ9DAwR9PQoBsn0IQamG1MUIGCXPeohDUQbzmMXlxUgiOCwXFbYAZTCRcpIIZz&#10;rLS6tkPRvFVdUX0AljRY3EjNMCnwDjwInOIpBIbDqtBU6CpiNCT7iG/njbQIL84RnBR0FaKENPxQ&#10;L+mVeGtsBNqZhnVewjl3BayLZiS7Sa0YagVRMh3OcANAHNTwX//rf0XLSP9oPw4lnhTBC7sVaA9A&#10;aDQF2bRN9cdKLo5AV4I70IAGGYfoEcDBuEu9yjtKzcFTJPJMU7sm58zrGsHpuw5rZAObDqvCqOeO&#10;6xrmkZBeKbiAkCxi/DS0DIYkCzGfjJa+qlrN1zQ0iGnnYOADJsQZStMpfQQ0L2Mn9WiW4Cojr03q&#10;ZC6iR9SO3lo3QkvKr1qd5glKAIE8cGmw5roCe5XPiglNhZJlML9L5SH5SCtb2FYXUKCg94A2MQs0&#10;D8mfkApcD3lZ6JOBAB3oQ96CxV99LllD9imNXZCoqDHGHQ0CxM+98B1wH/hQ0mn0jxBB4fN0JieA&#10;hXbBEsGnFQTMBHpYA6rZxaeKiXfQT3EXDQiLgwoEWNAS3ihU2kADV3iFkFPS1H4DaIiJOgEch0XJ&#10;Rxga5nVBelqINuaxZKJ8qSrDlqHyUYnGRlCi1UNu+dA/t1BMVMe00P4RwhoZNTgow+RmZisxFMAh&#10;TRtLx/d8z/foRGxwPGjeqs70UgMoqamm9ms6ckWKRj41UynAXEcZAbcs7TePlsH1sGbPodSD+ham&#10;gG6ku7BE4kqg5VRIrVfmXUR7vBrvKD6f6xIc+Ardcl3MkXqVXxkmDiCSfJBsaMS7w1LRIWAQhQEI&#10;SjKafJWIJ2kfFbJGXA9NA4TaINARlAcfEQARQKClJZiFIHgKqOWMlLgGWitoU/kJXkAjfoPrGTQc&#10;bB7GohFsJ5NPq71YAw28pH0GRh5NMo/plrT4J5oPjEgzILpXI61BkiQZ0CBPPm6nmMwZrP/6VZkC&#10;mbtwE5of0sbPfFW5DHFobkm6oSTXBRYxjwUZ+olWMem1vwYMC4zGAnINMAjERyH5S+1Hm+kcuQyI&#10;O5DHhyRByohrEC7zq3qD11R5SopFp7cB5X/9r/81GgqFRUKK0vyB1zL68jjZI7mdr1QojaAqUf30&#10;mDNfJYVDsnTQv4gQWFZBDj6DcAFsnWuGBJEHy8CJT7+EV5X5QzMwXT6NDgENExAw7/rB6GR+6XvA&#10;NcxrzGFNWXXZ9HGD6+oFCojDF0CIsQ+ICXqjsIQRiRgxitwl7AgA0ldWRUqKN9GNEiKwoiMXwGtw&#10;kbmLJoIYDWYwfK90FsEmCL/gU5iZwWKoNp6VNkzsZ1qQP0JLZWBQcCLcrqYG1d1gsESlmtDpI4Rz&#10;KpH2XgfIGIw3zZbwxUpOipeZTxFDTiPl3aCVViqDMDMFf8RD6Q1oGxmBG+lDUi1ptxhYJwQTwFdZ&#10;XtQq6nzm6dcGX5AWHyZ0QIkQkS/m8mXwgPuBYZg0PjlnheH9+eSKPnXdZpSxHXFoHhlDavUXiLww&#10;VZeMMjh5Cnpm9sO8pWLe0EyPyH5mxXSZDBqSvUPUoVI6iIzFXIhZ0BKtK+lDHK+uCwhULH1dYeOa&#10;1hxQCPTACcTPT9p8TXoH7qWeH/uxH5OAoOdyRYigrGQymvITV6BwWeYONPbwLCARmSPkf6GEEdQA&#10;IfE1qpK4FBoKdY6CwWTk1yGE4kSV6BDFxle5hCgZP6/D6/MskBFmgZOIrZ54Cx4dIKufaA+3cws6&#10;FxS6fJXLGc+SFxMqRlgP0BbQoSRlQqEAFIoFkAHCkLF4TXeY1hEIPtJcmM2NfHGUAxquOTgF0ccr&#10;665QKxSHNqMS0S+v5crGF4US0MBwY2jiufQ/0OBs7Ox9HzJoODR7+zzuYx7XkBbObfRSsoPOBRbi&#10;Ebgi3k8TSIyGoCQ4TxXTpyAjhA4oRMpCsRjcCJ1D7Uxl5RplrlOYCS1zmuRhkR9mCGhSmjmexY2K&#10;+ZnOCjVBYxNfabagiuuw1jwFQYOllcppEs2g8rAmCp5uYO+UOEOBWGSEqr4MXkshpzZAtPgRgAi8&#10;qSQFSfIzG5zWp0gAlB2R91WoG4+ATQAf1cOYM6gfnKVCsQkgoEyD8lMQ/csAASc/GppRQEyBmqEx&#10;FQYFg5PAXL44HJWGuWseTQENPD3OAxesT/KJv4P9WpBuWybPfLGUd/50jwcq+5PXMLsf5vXPvFHO&#10;uIYbz/8Zv86DBqZy4L2WtbFsmWzHRIEQB/gJStZUUGGtbKKE4B1CMSFGN2oQ0EigYPXTTwFAuq59&#10;FiE5kSi6dFZ41nPuFcTwky8+lkFowiS+n05hLnJ7NENViStBqCEehOfyLBk7gpmibeLD9Qh+DSXc&#10;xEOjE3SdF6TBHJgM5ZEhVkjdpWNms6VulHZQ/SYiVOO5CHnTBpS7hDyAOCy/tBAeBJgDW434x1KG&#10;UrMobVyM9fKSEaQQQYfWfMGQzuMiXAPQANcg4EizDJpXExf5Wi1cSwVaQByxOlUsVyprqx4mku3G&#10;qlxe86DhoKR+0PLz5kxg/X4m1YHKHDi/wLwpcqCn3qDwPGjQVAhQ0MzmEzKIWR7CAlegirQ2Qbdz&#10;iK+OkqqEQ8ZRDrUt2BBOmP0K2YLwJD8z6SFI/HDQUCgWmJHW7PnRH/3RkFZUs56b5vn301c8glfT&#10;Oh8sD7VBOTSAB8GwABAw7dQWu3LJ7MJdIU1wb6gSeHepBqCldHtQpmBbRXYAB9EI8sRAtHj6vKks&#10;Rky0GvirF4T+eUrwIMp/Q5Jell/xEWITpDWQd6Mso8EXUAktEQSkcUFX1LFCh/FXiNu4BqFA+jPm&#10;Vfo6BWpF84lQg4EGMSXUBkNZqSqjHPtc2L6HwjhKzRy+g5L6Qcs/QNAwD+3mQQPlRWlp+uer3F3U&#10;cTrRp9Y9KIFDcKAJpMU8qlKFAov0zI575c8v64a8ABWppSWRgxMoE+EZmAAsmECyaMBEIEUz0aS8&#10;OCg0+OxMMl/pNUU2iBJavuDVaQzcOMSGPxW0zRPF1kqrMi39ivMK1hdapcGs50qHw1soilGGG5kA&#10;BE9UJZFk5iFmjcJpUqedVEirtNsIIgO77KE3UTppyRc0BghTsmYJShoLCRRSTNhz4e3z/ENxmHzq&#10;yghVIwgALo0/4RryRbiAhHpvuqJSAIEi5gAShDNZBkNwmdUaPxlfxjySlcRBdjY03PRZE12XQcPc&#10;BXJeVwadT9xJ+VAKpOEjJvoEQGieSUaQAkIEIz5ZWBAYobU9oEHFZGPTXVp/OOGKAoeZ+lJAhM+M&#10;nsgmawIjiBlokFMTErWCgvZ/II1HwjIeCnXJoQilg4BJnkW0SvGmGE3w0cKNSsAhgwgloboJpJD6&#10;Q4iAZxHowOsE9KAjDDmfvuWJtJzyYk+mD/pErg3UoGhUWXx/4zd+Q+EwSEDADXAJXdFsimnfF5l4&#10;5apAJYox0eiIZ+HgZDjKjwr5EhaGYkGfMAZcyQ9Hw3xO51znk/NhvlCt8OJJ5p50aydIMWZLOWes&#10;gWYC0OCNMqUG/ln1BquOQQMClqwqLqkdTp6FDBoODRrEDgTAi5kMfElzARp1MaUqL4ldpK4GpUFB&#10;5UMrqQK6i0P6Rc1+SkqVINUDGCGXSokY0i8oMRkRBLhgQyHMb5SIzKrv/M7v3D8uCIkC2jhhwjI7&#10;oSIIVTEXknQkL/AU6Qu5CLGhjICVoBg3MgVFbxIraDB72xG/yL16ZR4UphauKOM+9KAKtXpTgPIz&#10;26/+oR4K0w/a8RgVJqkr4A4AFFBAbIK4AN6CLuJTtwjI6DelV+GKmBSNSG/QrzUsPhWTIYMpcyR8&#10;Auc80/WFgIRdH5/na1Xg6Tpo0Pimeaj0KlIamcOFFhtBgz/f3qWxBGYZNMAviq9x1i+DhgNN5PmF&#10;53EBh1T9dS5P6TrTnEX6unbcDgYksCbAhZ/S6kldF9MRh9gKwQQ0I0FDhCpGQ0jBOo/0joel4ouU&#10;TJnlXfw5xUSWAgJJ7Dxd6gxlUhajLrWiBJN0KHT6vUT8AgIOboECoUk2kmRacwXeHqLlk3PFQc4c&#10;Aulu1C361AFViD+Kpwh3pGQFcfCbRtGo1I/wSoCC+Ah5f0jW4AQmQoIY7yuLg75K4NJ5aBBGuUKl&#10;3nBxEcUB/7/2SQXuqWDuS1IsuO9CrmwCxdx8CtOvnO8nD7V3zll8B9CAi4atDX1kKIMMlga+grme&#10;4XJ2JPG0+HZYM1z1HFRguf2nH1gNedBHLho0iOxDlRAsADMyWIngMNMUEmxF/Br1iGghaarVzgjC&#10;FyoXZ8En2ajEmbP4IGLgC0yABrONn9QYoYDIiU/2a4KKAAh+Qj6nJRAbrDi0PW8ItPgLnjiR5kyJ&#10;VaXykAZBK/M83YcAS4u2FnbRNoZM2kMzlENBthikD6pl+0xMDzwU1INZEO7QVO5KqxsV8C5ubgIa&#10;TOZ3hWuAQsISYkCs1kaGCJOHEGQCBW4BGgqDRKNpEzVv7+vQgHfToD8gw731Bs4NGTQclPBvXv5O&#10;QwMTdGYj5nENWhWZuzI9ShYQO0A9MwWNNEMRXEZYOsQjaIXnXLF6UltKCSpBhhMoE8EeQUNpZpTs&#10;nB1fhUoqzHWtsVpCNfu5XT4OnMxzPaIGQYO0JGIiqEoZEPRVLL3Ifp5aUXoHNUBNktAhOqd+NYMX&#10;RE8B3vEuPJFqFR/Jp4Qdoc8ENFCtoEfQEEYHrqhh+umatIjsUK7K4jBxSFafQAdQBx3iBF7ceL0V&#10;1yDZE64hoAE15GAIY2XvTvfTbHCW8UKQmTnfQud1c5K4pRIZ13DgbpsHAfOuhwJCYkKwAIiUITto&#10;zY+vMyFDzkhCCgoLFzhnisuTUiIGxaSMYOWHX+BXWG40EVpvmZSI/aju3/Wud8FHKK0DGkduYYmW&#10;vlOWSD4559ewRE70FE8Xf26c8Dg1Hl/lkswh8vOJbkAzzz+KMnpxEVi8IGwC3AFvAfNCw3BwBuMg&#10;fp6LOYbGw2zLKgT90HgJNeI4BFLyCqVCUb5ECTERHCFYJfxCIiQUR8XyDaAhUCAohxg4VBDpSgI+&#10;Zs4tcQ3JEOeUNd+4BkGD18NCYvwg7ff0k7OnqCq5c0cGDQfu24NCg1b7idWGK0xrgYWMGkHqqn+a&#10;m5CsLjlc4r20cZCBahBkcCL2AaoGFCB77tLyi3Ch2HBYdMgMhoJWIWuwHQ6UxlcFcetGaoPeIEsY&#10;+5l9xEMlvVOJWqXXTHNVaZqft8qxNgrXKABUifhpPzoaVAnYNWgGRKLYUMylijsSKknLqBhqrrhK&#10;L9k2RlIMV4JrkFrhOh5hyhkBXUO/UCEmYibXMDGITsW5EnrKWdAw730DGqzLRtLsKCR0wFeqhOSJ&#10;pKAHeGvg77Bcng460TNoOGiPzXXcngcZovM0tetc6+0ENEj0EARo/QwuQ6vEBDRwO9dVRkuu9JSs&#10;0tgp5GcdG4VrMac8d7EOY9dAYYnaErCAztnPHtsn+ggFNUCriuCYF6ytR6eJLUQ5JrpZAd1PmU/R&#10;sFLgTB/iZYAkRYjTYKQG7A6wOTLsczsNA8JoGLXJYEn9wIHSNIk3EV5IxlFvxBUt6QKFEJrSLQky&#10;ABoGuCQdBBrgGWZCwzw1ITEUepyggfM0NHh/GjRIzuIFUVPO7Lc7Tbp3uv7plzryash5WDIPGjRT&#10;Q30Q50yduCiCF4VDKsFUS2TQ9WAgdUXaCk5E6mI6tN4KGvhUWDEnSpHMYEOBrMMiD8qAGvzEwZqM&#10;upFlFiLEVQHTBiZAcAFtxTxBQEik3kjTm5ok9kGChgrME0wAINE/7YFDwZWLA4UCjZfqlKrACMwQ&#10;1AOc0W80EnGDi2K7uJfXFBcjmBA0qFqpP9PooEkfjY8Tu5grjMr1edCgeqI2e68cKDKcCQ3z+k1c&#10;QzLELkGkocGlHoMGDkl2CEYHXr4O44YMGg6jF72OG3ANM5+RFjRUQIMBNWreBLVLDSEai2md5ikk&#10;XATjIIxg/kH50DwnLLDcKC8mWSjSUCIBhFVamdQ4+BXNP4IGCU6kqpw+xKvHW0TDOBGWhbEwXmdm&#10;PQgIcArkaMUYiZgDPWCJRL+ILMMjZD0RuEAnsEJcx/tg2B/gYVBFgKhV4ccLpSJXyJHAOd6KRqvF&#10;AufFcqnfHZiZUcbG8SeQRheHKyv9Tov5NLIt124MDWl04EEWIZUnmrLIGR4PfHI+yg+rVg+owdVr&#10;n+oBfKX49FFyaKiaQMEAo5XkNdFdAOyCBnfQSvbgOLSZur+K7kNo2N+LXyuVXjQOeu9+ys+DjHnX&#10;JWhIfRCWCLHlaWlC9E/jpcYLPkKsBFekidD1tCJD/pTiLGTO0DmEBzSwbiseXIZPfnrPe96DczSL&#10;NgWoR8YIqfq1FOsIbog5LY9DThQwKnUAIDUBFmoq4VVK0AAKEAHFIW2C1AdyT5AZUlxAY7kuf8R8&#10;qVgxT+NiuVDkSr1SlYeivBhVBoVipWikruwJtBiNiD6F5Vy//tMW9ZleRuLa9LLpE78+JBgCENB/&#10;nA95wgB2YsZ16YaohHcZDUxBWyrkecGiCxlIYvQlyMB1nCNX19Ycsu7BkUHDoQV9zxu9g0KDyEwk&#10;HZ9cgaSD/OJEi4++Rvn01zRkqKQQQZyCbJw6F5rImiCzBegAC4NpAPcBArTxPkbaDz2fjBdQrNQK&#10;VCIDByCiDHdQtXbfAyDgVpRXgpICDgCI3aVxT0Bw4CtCNQXkWBGB0twbXkzyWYQXgI2A7H11vS4L&#10;mxSiHGmdAjiRJww6FRmZ5rymh8zIkCDrWcQYQlMaHcTOzIQMjfs0lJQqltuan6zf+m67KfFSdXid&#10;/HCActUECkOGDiEV9AZ8yT0AhvvS5emg/XinuYZ59R8UMuSGJI5A7IAgQKJE+mL8NBNiRP/CBUrG&#10;OdQbiEOZcJ3iOhI+8j8nyr/Ovp7ABEADqYsHASPE7VMA74OgIlUYIyKNJlrGj33sYygaoQe0Bto8&#10;FsaEe1VSNkiln+Bch1gGhAggIqBBzIseN3EkbRgVhgP8Dq7leg9aDd1NesLcABqCWZhJ8NMQMA8a&#10;YHLENQgarPeKzjUU8rlBX9DQc2xQrxaK1zJiHXRu3075jGu441zDLXMTMTY6kYAg3V5a0FD9E3jB&#10;1+A+gvUIWNHt+qoKqVwx4OF/LTGEA7JEF4AtQ7vsBJPyzne+E84fjyNYCWY5UAJ2wC9orxfu4l75&#10;YjC/oXOMo8ABrgooFKgElYHyMvKrErRC5FIlckX2SPEFskrKFALpIlgIGnSkoSGINmAiNyr0uhYE&#10;MUHPWrQPxDWkhyOAIHiQ/UMD0o6gwQyWDg1wDYIGhoIkcNhYYCboOpOeSEuZqSFvB+Fu5947zTUc&#10;FBqC1NPig9bSUByItkOC4FfxEWluQlN5+roIXrwGZSigr0xEuU7JY0rMBZ9Khy+lOr/G/vHy1cNS&#10;gAShnbvllQwucAtIQYNBBO5Cc4ERhPTNEigoCSjISgp58CxxB7JfcouCo2RnFV8g+jcEzFtyd/kw&#10;BTqIQTCewo/08g6/0O8lOdQmBIGZFpMbcA3qrmmIiYdO/DqPawCm6FXabCaqgXVyQAP+64KG4cCc&#10;U6jZ/DuXrqXVu515ftB7M67hjnMN87p4nkCh1T64gJAOTGuVyhMR5+E6JcVkqCGjnrQYwvwQpgQ0&#10;iHEQEMTs4QrVKk8E9YAI8phU5YIM1ATQPLwA15UcgSQOWBbkp0C1XIfdgFOATUBtQWFMD+gsUChQ&#10;CdWCEUgTImwZ6jxXqkVMU784hbTIIGiAWgIaBBCi+YCGeAvvecjMfrx9rmEeNGgg9s81YMIQNLhV&#10;wvky5xpKRfZSbJdynitoaAwXvW0yxer6Qan6UMpn0HDPoOEG3ErwC4ELRhVjXJhY/YJ30OIvyldh&#10;faZVDwKCmdCgIGgtxZzIn1JRnlQrdykpJhTWRTH5TaJQ1L5bcpH69m//doQF1n8EEMQH3CggZrDj&#10;3e9+t6oCEeAykCCoHCMIAd28kTSO8gUwFZwHm8+EBuwSqAnVCYELwSwEzzUmjwL2CukaJgh4GkoE&#10;PfPUkMEFTNQzjzuYdx1bJv0vaMjBHpBRomyCA9CAsag4spBTRgloYCxp5Pox26P07h8ZNCwcNMzk&#10;JkJ3MIEazBjlL5LKQNQr4g8imRBMtCanuQZ9VdCEzUjXnwtZOJjBXJSTtZSOIkuu8BQhiGwQ4izE&#10;VlAVJ7SNdIwkg0HLCOOglCrcpQR2MlXCkojIpVkIjaPQJ7iGEChQH1hiFc+hEJ9jtxJ5J5g5EuqS&#10;DbJcmm2hUIUTx36gYZ+Cw1zIcIcGnm44OIaGpSV0DdeggVew8BCPZz12PNn48y6jQwYNh9bhh6Wz&#10;mCdozGvoPAFE0RPTh3gK6SDEcYitiOvBhgS7IX1EcA2cc4X6A49kEBUq4bwkFgDGQSpG+TJzSxgj&#10;paqU4VP+i6FQDLViOk/ENUkqB++9DNcwGuK5SN6l6z4JZvAUbfaZ7ANh/MhsR+N5ash+D3+EGQLC&#10;QSfKTOgxjqOY6Ix5qULOPEQQKJCKYJkAO7gGB2SDD3PKGo3gGkSlMUaheTlokxa8/B13lL5X778g&#10;0BA8gnyThAKhgNBXXQ++QOdybdD8E16oZIBIKCbFccAszISMcBAOgtdUVnZW8QWSHcLuoJI6KBO6&#10;A52kDwgLZ+gh1H/9EYM+S3CYbfy7ATTAlRgN+6GTW5hUN4YGNR9oMMnC08bi1Slo4FlAsZCbMmvr&#10;x6Mq9XwGDbcwHPfylsOChoPWkybyIHsuaqGWWkFHsAMzu0nTLkAhzTIEvkhUURmVV/361HWPI76W&#10;EZdzPQ5RIiAgbXEMfUGgg65QYWCEfjISzWPghHrGQc0plUrQT0CJnjs3zGnWPhfwG8E1TKDDPICY&#10;N17zyotr0F1AA8UsdjOfX2oQKzFEDWk/Odeg/lxdSzS1lBdnJ/S8l3P9zjw74xoOuV9Fe9OrqFT9&#10;omFRr2abLBET5WN+pzmF6TJp6Ilfg7/QFfQIIqpQHwTXoDefWIqDTQj6F5HrvSa4BlwDzSHjegdB&#10;NV5qxWmuYd7qPU8NKWhIP1rNnlfPQaFcO87orjyZaE1fYuerK3h8DdkMy+I5xDX4gfFS4aS6iysJ&#10;Sh7yPLr31WXQcMhjENAQE07Tzmxg4yNN0hI0hBTBSnBFq6smX9yYrlPVxmeQRPo6BTBS2nR32QHO&#10;JdSKsoCkSTeNEQEBMe9FuulXcKJBzVAmj3MaZYJ0p3HBSXp2h89ceMU1zBQoZkIJVdONBxpRQUPS&#10;VNcs5E1jmju2jqvoddAgHqFas1iS4H2s/P3IMjhQztmV6ED9u4CFD+u9DjrwYVCY6JNpOVlXIlxC&#10;3ES4TgU0iBoDBVTtxBUhSEzx9KMnkCVonus6D+5AX8XFTEOGeQT5cZ3uI0eMZR1omICVdEviiWP4&#10;uOapnW7nnYaGefPBIsD8sMYM3cw8NNHsxPFjrmtwAHSuQdBQKltc2UwHrQWkgttpUgYNN+m9W4aG&#10;eTdOXOerONXgGjQF0zbLNC7o9pl8xPSbUJjVVZXrCKCRelLQENTLSTx3AstmCy+jfLnUEDSkD6Mn&#10;hx494nrgmA0NM4fhBrqGeTqLedAs6JzRRclmds7MkNkJHm1gTuunTmKkRNcAgQzSugZiKBRFcjtU&#10;dyTuzaDhjkBD0P80QEwIAlp/tOyn1QTpLExpYSGk3ECHG/NH6WJp6pVDRJpBUEfYJvH+Q7LHA7Tt&#10;5/haTVzx6xS3rRmmoQEYmgkNSt++/6PHgm1b0UwGWVfM1WqIT8XE5xC6nnVdQdnT5S2dRCSbcggd&#10;emr5h0+dREFp7+jQEFwDmtdwBtv/WxzFkvctNBx0MA5LADnoc+eVlw4iveALONw5LznSUKIMK2np&#10;46ZvFCCVQiscENgz0pQHE9kT8JpSboVrjk1+rsV4AhpEbNGeCXia+crzVnXqgUAnUrDgwsh+E9Op&#10;WW56xeCBBDEAikOFgV2Z7XOTFqGGNHB08MJ42ahWMPPiQYJIAZNCFlmczegfBb/HCx6UrzysGXKn&#10;68mgIenhmxLSnR6JifrF/AcrEfy81GzTVB1qubSsESWnGx+CSRpQUCtivJuZwVnGS9UzIWtMQEMU&#10;SDcyMGseId0AGmb2/DyB4sbDNNFvuGgVSkDMDGioVspAA0HZuJJaNtoMGu4yASzO4xYNGmbqFGhk&#10;CBppKUPUOIsLmNvBthqn/KwSgDCPZsvFdFMoUQFqmGmk5CdBWxrFdD6PpOfqAubo/+dZKOa98Mz+&#10;MX6kWJ4JDRWUKA4NcA150j15fj2Lv+SGjGtYHLq9Cy1ZTGiYfnEZHcVEpAWK4G/TXMANXioiR6+T&#10;QYiMNJZ7BjRMWEyCN5GuZJoXiByWE204LGiY59dwA2gIOLv2yhYLOlugKJfYtqtSLbKjZwIN9Lbl&#10;EEYEyaDhLhDk4jziqECDKD/tB5EY1dy4uE9coNg8rgF5ZSY0SCcfiKBFnq8TZrzoxun0toKPg0LD&#10;vHE5KDTMhE6L+ZgDDUReElZSKbDDcI+8t3JmtQwXGGUyaFgcur0LLVk0aIhXniecTxg7Z+oObvpS&#10;k7I3/j5zBAr5NcTCG5JCmpuIi5ykjaBp3cQ8kp4nUMx7hYMq/8JlK42eQMMoT77ppLPTakgMFw4N&#10;ZloWNNASy9owtA2BMzXkXSDJRXnETanoLjd0ntUzrkugiGU8zcAHw3yDNqd1AdcAwsyQs9WQlJmp&#10;hpzQiaT1C2njpUwYM0UPNXIeNMy7ftDhCGi7ToBCi2BJ6WdAAyFdFoxatF1FMLZ4QhfbxLw/SDYT&#10;ve8tFPcmPe5BxzUrHz0gUUIEk3Z/TtNemBJv0G+BKRMn826RGTXAKE3nEzWojNqQjtHS+T0cyglo&#10;u2FLZvhlRQ/fw1e4m4/OjJd3s7fv+LNCDZEmY63V6YMr4e8cXpK2dJsgXbvx9rMT75B2bYqAixtQ&#10;0TxvxXldM6/8jXUWE0AZXMl1LIMB2DyugWjLERlxl3BtsOARU/ia8MEmY91kb1EacFCh5o4P/6E+&#10;4F6i+KG+SFbZmCtOBVkqpEqHgoLi0BURs4IyLfWC53GZeczr37TUcCfG4KDtuWkb9sc7XBdkfVMB&#10;bdGk0Zt2wn4KZFzDfnrpKJUJ9p5Ga8qmmf84ZxlkQY79LwQQuPrNU0POm/0SbaZVCfNW1INyDQft&#10;+njlCcya4BfUOfO5BvJWDa5xDe4ordecyTWkFTEHbfDCls+gYWGH5nAalkaHdI1ch0rRq2kLDCa9&#10;5XHA/2eOhWI/FoT9MNgHhYaDWjT0jtMCRdq8cg0m5qshh4O+Q0ONRC2KoXjQoCETKA6HAhe8lmAl&#10;0p7XaWqXvUOKgwMJFGlF4yJ3wgRYPGg6xVsYmoxruIVOO2K3pA2KsWAGRoQ+kre6gRpynkAx05Uo&#10;ZJnpnrrTXMOEHDEh6Vwz0yrxv+W7nW28ZLeaB5xryKDhiNH5PpsblJxm8tNqiHS41DXfyiHeitUb&#10;xFBMP306wjIR4+ekCDooNMwTUm4MVdMCxWzvz/kCBXvcPeDQkAkU+6S1I1NMooE+JxQEE5IC1CLj&#10;Bf48slZgruA+/LBJgjbx6aHKw+lPJUmKT7qp4D4B8z4P2o8H9b+4Qf3zbBMEVurPmn39/XJv4DP+&#10;Dtr+o1s+4xqO7tjtq+U3tixMV7Gzs6uULZB8fCo2I9lwxjIs27nbP/AhJkkan5b2ZD+f/ZHtuDNt&#10;L7i1IOt5XTCTa5hZGMfna+0hssz3AOFK0VPDaluKccZtl0H6yRYh8jcT3GQWin3NxazQQvXAQaGB&#10;uS52YyJGYyL4mnd0qigM+rZ7wz5f2YyF5Fl0p4G0dGOkOCvZ/D6rnS62f2iIvHDeHgWSe0IX241C&#10;/qbXQUNuFjRYnMU9dfS85Y66wY37HdQ78eysznvYA/MsEUxxOUrxqdVSblGhtlSbwzAxr54b1J/+&#10;SZXvx+p5h/oqGqBmzG4P3AR/D9iRCRT3+YDP4xrmvXaoJ9J2DQqTQmaWrF4Y2TYu+11gLDc9PgL2&#10;ORk/frjosH+uQdt2j9uTcA32lSxxwTWUHDIsSyYhpTMEivuSa8igIYOG63pAyeaDWQiKTW/MJw7C&#10;OXD0EaRy2Tc0uBhCGtYQKFJkeYBM0zcds/1DA97hKZxScj37JLF0Bg2HOSQ3HbOswF3ugXlcw42N&#10;gvyqG+NENCwdRER/3ho0zOQa5nlb3lp37R8atD3vNNdAYmmHBvbvLRUfSK5hv3h/ayOU3XXkeiBN&#10;VLZ4jg/J4QrEkjJC2zG4KYOQxP394V50vUgfX+9VR3n74ZKu043cfzrFW+jeDBpuodPu51sCC7SQ&#10;RlBmmBt1JRwivC/C/H/T88nohnurg3S2yP7GJwlAJE4O9/M43/zdMl3DzfsoKxEs93RXaEOs4SDH&#10;Ng0DVHRsEWO6hEGxUObTNJTo9kc4QNk5aki4jQHbRYy1FZJZOGbuqXkL/gLzFvzwQZhgi9hRPNoA&#10;k+S/mg7SpSd2uBuYa0OVTJG4b5g8Vclbamml/JcRR7zV/cdoZFxDRvi31QMWrmkyhsnkZbaU4qiW&#10;+OCKh3K6+4Msf3nTXMbDJKEoT4TSW6c9HaQKOVyzxbRZZO6bR064OSUOave5rS6+Rzdn0HCPOv5+&#10;eawL6qauK7OfVKVE3AE52smqiKcQV9xfyHyHbCl2V+sQTEK4lwpjmjEJdLhODTD+ctD+m7DFTnw9&#10;aG0PQvkMGh6EUb6D7yhSD22ilJThNKXzcJ0CAiaiwtPMQqBG8AszQeHW1BPTD0o/bn4HzSCQB4Fl&#10;oEMyaLiDZPMgVG2Oz+M/9wgw1oA/mIX0n9gHpIwg0XDHTifCTfeYJI5D7MMJmWV/0HCIzz9iVR1m&#10;1x+xV8+ae3g9EPz52BXK+IhQJUwkpEz7X0uHF3fFgnwDfuF2uAaJLWmlxi30weFqQG6hAXfnlgwa&#10;7k4/37dPCT1iEHNaaxDeECFisLlLrVbjE/PnBEZMMOqZruHeTpoMGu5t/98/T09Dw8S6es1XqoCq&#10;Ms8WeVXXUHq8c74sPaULI8oTUXQHKnJD2OcNsz9M/+oy8uw/yxLrP8WJf00kIAVcjj81LmPqsCAR&#10;DzDdd7TIfTCumV/DfTCIi/gK83R1tp8DVkl3k0p/Xr1yRRkikuBHD4FkW+pCrkRaOuwbdt+QfG32&#10;eYPcEDNTVBmVz1Rb5NkC27aZuMbpuDKEr4FuPHvMGRFhlUs2pRinyYkI1EUcg9trUwYNt9d/2d1z&#10;emA+NMyObiayUzWlzYqGAaMya3XazUHncjqaOIwtGBWVD2LimKPRHJUrIMFkk2RzUQ1yx/LDsOzB&#10;gYZMoMiI+672wDz94tLSUt02mayauxRihsd3cczLE3FYjZ4JYQ+IovHGfZhxDYc1x7J6ruuBgxr/&#10;RY0R2TlGhNwQzYMt1ckCHs+YyzXkCuRd2T/XUCwNFDEx4X+ZtpXAcXjuTBLdPUBcQwYNGUnfkR44&#10;KDSoEVOuB+xrb1rDNPtwA38EslSiVZgpsczTNZA+Im/OmolfdlhGI0hc2o8HEBoygeKOEEZW6bwe&#10;mCdQBMFLtpcrBJ7XlUoBo0a5bMQpY+cN/RpkbjjAkfZxiLZN4MgYOA5Q7X1QNIOG+2AQ74dXSENG&#10;vI/lYfMYDQ/TINLR4jIcL0rXGx3DACnBw1M57ucvbZsYPzVTNKgnMmi4H+jqPniHCWgYSxAmlyhc&#10;M4K4yGhbqZB1zuSPyU8L8Tww1yBBRn04oXG4Dzr2ll8h0zXcctdlNx5mD8zXTSg1/aQvhHs4TOaJ&#10;4FqpWJ1IMHdjrYe5O7gxRNgUDprCJt07zm1lqWMTjaijiXbi0i2H2ReLUdd9+EqL0bFZKw61B2Rz&#10;mPrMF8j7TNYH3zDC9BGF4cjCvVyDYI4P5k/pMd9xRWyFZ6wzC6lwIdqa9qrYj2Rxa9rWQ+2aO1VZ&#10;Bg13qmezeg+pB9LbyqXPzY3aKT+tg8CBCS2D54ZQukpPFcGnbT9jfpRmqtQVk1BKc+d/WrIY48Uh&#10;vdARqSaDhiMyUFkzZ/WALIvXclVaginPEOFbTkH/Lou4XCA2we2UjgvcZqfz+nXCDuJMR6LbmLjl&#10;fmUcMmjIaG7BeyAd/nTdeXANyiJlf7m8wjpjg1+DBtcahNUzaP7GJB1qUfXO2Ma54H11mM3LoOEw&#10;ezOr6671wATpxnNNviiSnNb8IBQJrkNfBRBB6jfY/CIQJM1ZzEST/agk7lq3HOKDMmg4xM7Mqrp7&#10;PTBBscmqPmb5LQ6qmCMag7wQRGbwFymnlKXS9tcb9gcD26pr5uFJ6K9JHGnPqLv3kvf0SRk03NPu&#10;zx5+2z0QRGu2xsHQ/jPFQhIlibmxhMWR7fcKZmL0BNeYNdyRAXBA0EBtmeOTdtz8k5zYt93eI1NB&#10;5tdwZIYqa+g+e2BmPgjlhgAS+mBHf8Cn8Q14RvTZFsP2viXDiyWOyQ8xXPBJWmw+dSU+gQ8UGaF9&#10;CMGEk3muDUdX3MigYZ/zLSt2P/TA2MnyWjZKuS1NuzYEBEz4R6LgzKDhfpgK2TtkPTDRA2mtAefa&#10;GTwuxgmaywCFUF5yBV1mBg3ZpMp64P7vAbgGwUEktpZ/tNLJ6EgbPrWTXTAaujcTKO7/iZK94QPY&#10;A8KFNDpwHizDxAncRAYND+AkyV75Ae2BCYGCXpjn8pCpIR/QKZK99gPSA6F3nLYg6Kf0rjnpc3JY&#10;PiBcQ+bX8IDQQvaaSQ9MiA/T/RL6hdA+SrMgZcSD04+Z8fLBGevsTQ/QA/MiLILLUIH7WA2ZcQ0H&#10;mC5Z0awHHpweyKDhwRnr7E2zHjhAD2TQcIDOyopmPfDg9EAGDQ/OWGdvmvXAAXogg4YDdFZWNOuB&#10;B6cHMmh4cMY6e9OsBw7QAxk0HKCzsqJZDzw4PZD5NTw4Y5296SH0wE39HQ7hGYtRRcY1LMY4ZK3I&#10;emDBeiCDhgUbkKw5WQ8sRg9k0LAY45C1IuuBBeuBDBoWbECy5mQ9sBg9kEHDYoxD1oqsBxasBzJo&#10;WLAByZqT9cBi9EAGDYsxDlkrsh5YsB7I/BoWbECy5mQ9sBg9kHENizEOWSuyHliwHsigYcEGJGtO&#10;1gOL0QMZNCzGOGStyHpgwXogg4YFG5CsOVkPLEYPZNCwGOOQtSLrgQXrgQwaFmxAsuZkPbAYPZBB&#10;w2KMQ9aKrAcWrAcyaFiwAcmak/XAYvRABg2LMQ5ZK7IeWLAeyKBhwQYka07WA4vRAxk0LMY4ZK3I&#10;emDBeiCDhgUbkKw5WQ8sRg9k0LAY45C1IuuBBeuBDBoWbECy5mQ9sBg9kEHDYoxD1oqsBxasBzJo&#10;WLAByZqT9cBi9EAGDYsxDlkrsh5YsB74/wMHcxTxAuN9fQAAAABJRU5ErkJgglBLAwQKAAAAAAAA&#10;ACEA/fUvIBoMAAAaDAAAFAAAAGRycy9tZWRpYS9pbWFnZTEucG5niVBORw0KGgoAAAANSUhEUgAA&#10;AIUAAABrCAIAAADW9taZAAAAAXNSR0IArs4c6QAAC9RJREFUeF7tXQtwVNUZPhtisjwMl3ewPNYM&#10;ki2lsAwk2SlUomUm26aaaKlBZ8TgtEU6rZGhVOiMPDq1CI4IlTaibcGx5VGqEIfKprQ2YCobwLoQ&#10;xAUZWMDGRWy4ixmyS4D0O/zrzWU3u9zsLpuT5Pyzs7O5e+85//m+/3XOvZtjam1tZUKKx+Px+XyR&#10;qgUCAZfLZURlu91uNpsjz1QUxWazGWkh9eeYUs9HTU0NxqnB7b/wmfs/+2jkvnOfeT5uoM/WnKzs&#10;gWmRiJgzWMFY1QhSdceVwOV2TlSbWt0eP31hGTnYMnpEqMdxE4YNvxOfNcKiMWqk9/jOuVV8EOj0&#10;fuzoAd+nDRrWhVMUDvfIy8P6X+KD78dsY0LKZw9k1lHxDSTOq7w+hheJ5wzzNfIP/kuZ7pO98cFV&#10;3xQIXiHO4GoFU4twEL5FhOE9zl6jX5YEPlRVdbvdgP70yQ+9p064Dx9TLzYT6NPHqxz6UQxApx7r&#10;ZIFFnMHVXEd5k4e8/dUmk/t4cyB41Z43Pnv4Hbnj8uBJVqvVYrEk2Gk8fCCsgwAE8T3/rPIcPxkI&#10;BG1jewN6SzbDC8YOk+8JQgzBpeBYiI2e01fUL67aJuTap86YaJsMhuKgxygf4MDpdFa/va1mTy1r&#10;vWK7KwNBvNAWsv2egL6RMapNzH2Ck3TIm+X68BrosedPLCouczgc8B4jLdyED/jBaxtece6qQlBy&#10;5KcVTW4CB4g8UowgAHrATfXBTOfBzEBLhuPb3yl54GFwE+Pa9vnwer1rV/96x47tSt+Wx2b4Hfmp&#10;TrNGRtu1zkEGcu5nVS7FdSRYWlI898cLENAihxDOB9LyymcXez46UvFgoHTqFeQDKclFAE6zo5at&#10;f1tRm/ss/eULs2bN0rffxgcmBPN/Oiegep5+CKEpuTrI1tpBAFXA8j9leRoGVb66SfOVEB9bNr++&#10;dtXCpY+ck0yk2HaQ/+f9Rikpq1j0i2XomvOxZvWKuurnK5+80EPq1BQjbqS7+ZV9A7ffV/nq5l5I&#10;9799/sltzzT24xNSKZ2DgCOv5Y2/n1WDg3r5Gxu+n3d4Sm7n6CF71RCwDA0uWOlOq9n73ifnJSyd&#10;j8D/LrKPTzWkDR7Y/9/1na+N1GCPm/U2Z6RlDxvY1Mw2OiUgnYkApvE797EB/fvwGwzPzGbV+9m8&#10;1QxTFSkpRgCLks9tYotfYRsXMZPJxPnIuI1tXsImjmGTfsCWbZSspI4RhKWvzmb+JrZrFcvqy/tt&#10;uwH3xP3sg9/zQ2AFvqLdpUmddj2mJyzRw+6HP8iQM/b9jq34EcNNT5K0Bt/njRdDf2A+uKycswJf&#10;uecpTgxcCdN6KUlBADS8/FYIWDQInDcsalssD7Yw/8Vm04g7hpQUnF9X0U6PmMpvfYcvfiHGYR1l&#10;uo3JxfaOEgPosKwLP6hx8ztXpdNY2b0cxkjZ8g6bs/I2U/5ka6PPU7+hzWUiT6W1YmoUPmQfxwrG&#10;8XftvndHteze5yOioF6qO8rf8Vkz5dhwFS1k7lNZpsJptm/muHcfZNt/ZehGk74zOBDdIswdxbkB&#10;Q1oc7N6Ih40OZgqTPXQidHMQNyk6ZLLwoTnPsWEDWVXdYM7H0plu4Igc/piDPTWzY0hCFTB07ExI&#10;FbQDYqDQ6OzQrVz94yMda1q8s+kBFLope+76bXM6AqPEkJF04zBKpAMUu0vLOYX3LPySD7SIdldu&#10;4nHp6UfYrHvjtHTSlR7IAEma9sCWgiacCYagkQT+oIc4AuVpEkZAoxLFEQgiD6yYHpSB8oCeHpeh&#10;I/EJEsb6t3hrL/6E0wnEOB93f2PC8ocOaxkGehArMTJPfN3DkyLHqT1Eg6/0DwSRh+klkceF9A9Z&#10;UZtk3ST6b7WHY8LsJomhGP2+5uQLIsB87v1tuR1qFP5skGnokAGLyy6EhSnYCNhDcYWLQUxRPk9K&#10;tzo30IMzkRhFIthRg4jNLj2mdKsFHkbFKmBEXih3hDtWbT2bsSDdNCbnK7aR/922vH19gBGawGoK&#10;PAZ8ghhYULvl2q0eT1dsn579IfSAGypdGHc07p99na3caub5XPW5MUW86Z1aNIqm0QciD/yXSgiq&#10;JaQQApThARHmBmACQQ/gGIkuCFbFi1hTyyDOx4Ji9wtbOXtYMjEo6IxKbDSEDyCfql7Kbz3EgWCX&#10;VL+gciEcKMMj2wMB4ykHho4S66UK9uiqL+srXDx/HW8RhRd8qqMCncg0qKaiaSNNfzCrh1CeTE2k&#10;7qjysc+nrKbVHTBBfNbKXKq1wEF8cQK4gQkI1nNB7Q31Lo7i6+UbeWcVM3nJm8jjDWQ4ECqrMFfC&#10;EapkiCr+swFdoNO7lHHLSgR6fWmn6UkN6kGnuk7TlnRLpMylLlAurf0rp1bLFKF6l+aDejjAB05F&#10;GsfBkmncXZJbWRFVYXAg4GpCxT5Jcp/O1qwELYdNfciPSZIFeqS5wDqpygK2MHp96o3KB7UCRHBZ&#10;VW1bZUVLIykWbYKWlH47ZbEAEY9W//AOAKnKipxF3oQPbfy0QonKitIXWKHFRFlWxTARqnRpSRGg&#10;0ZIi3mNM5o3yoe+VcjV1g5d+MbGH1FTROKClXG1JkSpdMlyDQSUePsK00S8m4rP2exysUFEI7pY+&#10;RCGUlhS13+MQ7vEtKRKqSeAjjB4qnzRFtYxNORmuigkKRFtYjHslLim5JEYjWtqnyuL0jb9Xo+Hg&#10;ncwukYU1vQ7J5yPaCMmgtOUpKqW0H0+G/Z6TOINEqymNu52+TtPrpq+yCGuSSJUAd2ZGyO+N9xuf&#10;uaSOj9j66dHRLynS1DJSwgrlGI1Hm8fQJI5EP0VNfFYRHxN0lSh8JDKG7nQt8dHOD+670yC73Fgk&#10;H2JRJvmQfIiFgFjaSP+QfIiFgFjaSP+QfIiFgFjaSP+QfIiFgFjaSP+QfIiFgFjaSP+QfIiFgFja&#10;SP+QfIiFgFjaSP+QfIiFgFjaSP+QfIiFgFjaSP+QfIiFgFjaSP+QfIiFgFjaSP+QfIiFgFjaSP+Q&#10;fIiFgFjaSP+QfIiFgFjaSP+QfIiFgFjaSP+QfIiFgFjaSP+QfIiFgFjaSP+QfIiFgFjaSP+QfIiF&#10;gFjaSP+QfIiFgFjaSP+QfIiFgFjaSP+QfIiFgFjaSP+QfIiFgFjaSP+QfIiFgFjaSP8QjA9FGSC3&#10;rRWBE/yfTjP2dy753uyqff1EUKiH6+A8kO5wFJtaW1sfuG96ydf3lRe19HBEOnH4+FfB8/9w179q&#10;D3M+AoHAnEdLlWt1Kx5XE9nzoxPH03W7Rpha86a5un7M9p3vKorC87nZbN68zTnxW0smPaGseSNd&#10;23uj6w6yq2iOHT2Auf/2H+76xwGQAbW5f2jaq6q6fMnPt2zZVF50de53AynYBa6rAJdcPfF/tzdW&#10;p6/fabZNynvxpT9aLBat/Rv4oKNg5eXKdesr1yp9W8ru9mPzEIM7JiRX6e7XGm0euHWv4jlzrbz8&#10;8bnzKvRM0Hjb4UMDwu12b93y5x1vbgpcuujIv1Y0+VIKdoXsfjRgJ47qA+nO9/v6GltLS0vLHp5T&#10;WFgYbZix+NCu8Xq9Tqez+m9/ce5+15bbz25tLrAG8d/qZUBrF1bM52i/mj1HFFd9kz1vfFFxmcPh&#10;sNlsN7U2Q3zoW3Fdl7r3drtc+1X/F7axvW05zbkjgrQjTHJ3/rqp9oKcQPtt4wUCPKcvB4Kt9vyJ&#10;BVOL4Ad2ux3lknE9O8yHvmlkGsQ0yLGPPvAcPew6cMSc2QsMWYZdGT2kqevuORgNPv1ehOf8fTxn&#10;M4C+7/wl7FFnuXPM6JyvgQCr1ZqdHf92uAnxEak3MYT4Bjn0/l5VveA9/Yn37OdKViZ4wvnTx6t4&#10;13axE3DXKdrFpW0DyOMK3wDyOu7ZQ7OsY3Ng77B9gA7oE0Q/EsAk8xHNsognfFtTU4N3oor/WcsP&#10;ktgnKFq4Qwzs3yeoby2RbYEi99sOtqS7jrWtEtUc5FYSUmOKFYgT6Fyr6wEn6bhHAypFfBgJoEhL&#10;WCmgM0EeKNRfde7TUwiJRtqJPIeCif44IAbQ2pEYBU98PcZ91f8BKTBiy1y7/tcAAAAASUVORK5C&#10;YIJQSwMEFAAGAAgAAAAhAA2pNCYIBAAA30EAABgAAABkcnMvZGlhZ3JhbXMvY29sb3JzMS54bWzs&#10;nF1vmzAUhu8n7T8g368kWTt1UWnVj0WqVE2T1l1PDhiCagyznTb997MNBpK1SQPOCKl7kwbEsXk4&#10;fn18fMjZxSLBziOiLE6JB4ZHA+Ag4qdBTCIP/LqffDoFDuOQBBCnBHngGTFwcf7xw1kQJWM/xSll&#10;Nyh0hBXCxuKYB2acZ2PXZf4MJZAdpRki4myY0gRy8ZVGbkDhk7CfYHc0GHxxgxhGFCagMAIbmEhg&#10;TIAzJ/GfOboNPDCnZJzEPk1ZGvIjP03cNAxjHxUfkHLZ9Il76ua34ELfR4SPfo/AubozHnOMnEeI&#10;PQDc/FCAmL98xIf8jvH8rPjf4c+ZIFSYAk5GY0F0KBqSJlwFrHYF488Y3U2xQ2AiLiNpgAZF62GM&#10;8TWmwriTID7zAEUZglychWPFFYmzeV90a7qF6tK8Xzgmb7SE+bDsZ3lVbgSFIfJ5bqegwRd32nJ5&#10;ZFJ2uzz0bflKBUHfeG5bf6thGFoMEMcR+S5colMWq87VnVvg7mHsx/h4RKQtCqkiEGczmCvIyUD8&#10;qZFfE5dCrw5BTbSkV/fyLkX1sxVVOcUeWwxhdJtEPzD020wuUkR4THhfNGTjmK/LO19UoUwepfDF&#10;1pGMmsIt6X9DVuOkp9ahX1gZGMfM4uk9hYSNbloEpcu68WUnsYcOW9/eVneBbRj9tFjVUrdcM1ba&#10;Wx7aWnynFmux7i8ZmsCqJWDYRgJEj1QeoArIt01V6AGuLbUdvhuDA76ociNGggMfYpzOZUZHpoUq&#10;Eht7snrr1aVNIS6r5LrVYP8wQ8a4TaoBiaHFnK2HWXNfq8cibb2oFLStJwWJwWYDlDfYbIDCYLMB&#10;IIP0embjerHXUgrLpNzH2Dgd14XNSGBQfxydatVqoNFWtrtF2aneHRbKTjXzkFDuySJKpY5mMCi2&#10;u9elZHauAcbXWZWcDm/2Qk7fDe29UNwV2qdr0o399u29EOWDph1Gl77fYBEtI0QJprbj/nWNGzZf&#10;Y//3qTF4MJ0US8nEUl4p8DJOWe1LWl+W5YlVGZ1xypxeyhIuY5yPrWbkCe6VesGpFYxdCwZLcRy0&#10;Eeb2+eP+z20KYktJsBw9oDhetRj0FqIHVCw7ScUW5FPLGuPXItt6cdhup662Pdj5us94aKEDOPsA&#10;VRlB/x6gilns0+vp01Pi2aCowCYC5AtNevrVYfyLQb1C3CBdaxFvh7hBjtYi3g5xg8SsRfxmxKLM&#10;c5Y1L6KTsWP1EsNu41QtfP0LV4KHq/aYWbXDuG4XpkfpbzlM9UM1UvrBqQHOlTuXlZxLew8H4uTG&#10;4Ys6fHNKsm4PvbmH1++5fypC0eP9YnupfmEyNP+yqlyir+QRXmtk5+DblUCoNVX+mwbiZxnO/wIA&#10;AP//AwBQSwMEFAAGAAgAAAAhAIqSxaHdAwAAD1EAABwAAABkcnMvZGlhZ3JhbXMvcXVpY2tTdHls&#10;ZTEueG1s7JzdTtswFMfvJ+0dIu96pIVtQhUp4kOVkBBCG3sA13FSC8cOtgvl7Wc7acokJlJKmBPO&#10;TZumOU7tn33O8d9Oj45XBY/uqdJMigSN90YoooLIlIk8Qb9vZl8PUaQNFinmUtAEPVKNjqefPx2l&#10;eTHR5pHTc5pFthChJ/ZUghbGlJM41mRBC6z3ZEmF/TaTqsDGflR5nCr8YIsveLw/Gv2IU4ZzhQtU&#10;F4JfUUSBmUDRUrC7Jb1IE7RUYlIwoqSWmdkjsohlljFC6zesjLv19/gwvlsycuurEWtWlJyOv4zR&#10;1FfOMMNpdI95glBcnUqpJn+fIdhcalN9a48j81jaRqqKQlGpmG3T0Xg0ciXErsmeGmhCBT1Ip0fY&#10;ni6owtZAmwRJZRbStkm5YGSmpDDOGk84yxfmJ8sjxSwbs1CUXhsUpUzZT80NmkIbQJdzHglbfoKE&#10;TOmorl5zXXc3Lw/SuuHM6lrVh76xfXXET9tzWLpK0L79TXiiicrnZ1xFtj62G9o62te5e3WNZ+vv&#10;DNyFGeO8sXW4XratTdylNMsoMY29a4+X7Rsjf3+LpLEvmJCqLsN2eeoq4DsNN+P6h2fV9XUPqBvA&#10;9wZ/bPlUHWj9qabFxZXlte6OwKvqK+HyuqcCiL3nCDOrHUcYti4VkL0nsp2dogth4BL7EsIcLRfc&#10;fS7SfbYDCUeVKb0y4XC0DoBWT9JDR+sb0OoJrSy/KPJrjglEr2Yu9ZYJvXN8zYz36fG/Zlc+9wMm&#10;9ZQ6DCZzGCRO2OgsId96kGg2v1FY6P3zEHPudlLAR5ONsvwXUOt0GLnx6fXtNxT75kCtUnU7c35d&#10;UFv7x3GQ/rGdNP68f2znW7uW1bcOWARzLpcGpkUdTIu2hoG1Nq4fgfqzWS5qN66adNw5rVrNqWZL&#10;3S03OVohZnmwOLhZa98s5TpaoKz2RQd3tEBZ7RMtUFb7QqvE6mwRsEoB8eu5+PWUGsSxPo41iGd9&#10;pAZxrX/UwlSXdolr7WbBwalLm6A1Ph9a0BoAkqFFpAEgGVq46SmSLD8hBMS9LkL/1qo4kWIGOLp6&#10;EGNrHH4fEIyOjp6L2RqHUSduU36gQHZZUW1nG1zOOwdfFYyv0pKzFIJHZ1tEtvZWHkjIDmuXSXpP&#10;HZZncgpeKxiv5ScfM2k35jxcwdNboSRa67wXwPiHycOJKT7hAiqBUfFOzKk/sJntrTezbZ11eRZD&#10;0997mm15FkMT3vvMYmiKe09Z2Oc5FmWA4aLdAsbzzwT0FEV6ewowQpl2GAUwApqZh+mkPqBqpej9&#10;zWpg8aJdrPm/Kx6bPw2w/2M4/QMAAP//AwBQSwMEFAAGAAgAAAAhALCbNCXeBAAAHBMAABgAAABk&#10;cnMvZGlhZ3JhbXMvbGF5b3V0MS54bWzMWN9P3DgQfj/p/ofI70cWKJRbdanQ0epOauFUOKl99DrO&#10;xifHTm0HFv76G/9IbGsTuvBA74nE6/k8nvnmmwnv3m9bXtxRpZkUK3R4sEAFFURWTGxW6J/bj7+d&#10;oUIbLCrMpaAr9EA1en/+6y/vqk275PhB9uaS1gWgCL2EtRVqjOmWZalJQ1usD2RHBfxaS9ViA69q&#10;U1YK3wN+y8ujxeK0rBjeKNyiAIJfANFiJlDRC/a9p39VK9QrsWwZUVLL2hwQ2Zayrhmh4Q9Wxh59&#10;Up6V/gpl87eShGr9Ozp3NzPMcFrcYb5CqPRLFdUkXyHYfNLG/wrPhXnoIEKdR0JFp9gKnSwWiwEh&#10;7iFSQMxN2HN4HDaVNqgpqsZtd4kNLnpNIcyQoOBfBYufZUW5P72zjgQ/15vwcN9ITuHZoSYG7n1A&#10;9vbaPHBqDwpXnUAfDipae6wNMlDF37iSZLhiZ+Lvh1OLR3bReeB89qhkK2IgtyJCHAP5FAmHQQKM&#10;fTx0i9fKu2BXw3O4N6BFhDdTCEcRAcByBJ+DxKE945lHkHD1euG0rEkDfzwV+DfPCvzJVNieFfjT&#10;KYSnAu+4n6bu7RSCZ4RLOIDlqdtBsNq1Qx/PCIcAYDnCC5OfZdsryhVUSSFwC4Lwh2w7qU1QmFDA&#10;d1iNlK+YCtRVVLNH+ifILafaiw3dYmLG3KVmmG9CAYLAwQnM0ADeYdDT8Fsj1eMFZxvQRydnxKiR&#10;Hsk2K0fptpZV46FwUJCJBnc0yLTaR6a96l5K0rdUOM09LRXl2EC30Q3rNCrUcs1ZBzLrj8DVv17K&#10;vErZA4PyQGyu66HEwdzEAIKcwmu48D0qoNmsEGncw5XLAVZKwg+K1rdOpO0miCuI2MHZyRCPDMZb&#10;/wCmmTSFEH99phPTPgDQt32ArK/hNtNAkzHhTFCsBlqmscmiPPBoypE5iMQhpzuuMtMkzYVoDjDJ&#10;1/QN50I1B5h46AB95ee0Uj2nsa/u1HXglOudn9YwKaw3N0038HgsTt2NJGmk1IMqWF4uwmZWB6mw&#10;i6CydS/ICkGtowIrmMNAIFAhoUjo9z6UsYB5KlhrV5W+FSu2acyFJ7ufyV6zTl0QWe0LlvLsrkcT&#10;3nJa/2RnrZNhHiEuO0+JzSDSIy3cfSMvvG18D0nNKeg3+cOSrB9PUQFa1fOoEFsCHDrq90xGTsKR&#10;uVEIQNIaAOrSEtC1j1rJ9suI7DqDi8JMID03X5+JbiTat2PAcK0uEnnrjG8SAnp41jN+pIszhtNd&#10;ItXk3HCo9KnjUitoc767aba+VVjYbjrR4BbTigmfJ+1HKczN4+zVB0d86k/3FEpw6wMmTUJumAXx&#10;lmnfTLO7zpSMoVtjJyiY3+xc7dTVZmP4/EnHoHXPOTUfBF5zWnlP3ZeHo2W6MfLcbAdJzrRT9qL6&#10;QmHa+qkjTggVDKbX6obyGj4SUz5mpBhHyGx08XzONsbZaGTIwPowOIwfDRmU+QwNKKFVRponLdcv&#10;tuQvtlT7Wjpu+IuOIQzd3jPSvsSYOeW7wldQKO7O0KJbvF0huxTCnBikMXKW8DHl7RxEaun8GA92&#10;b7F9eE92q+ntUE215Fze37B1pEhUAiJguh3qJYKGqhz3+UNiacRp5f8n3Umok2+EeLfQyEPEJt92&#10;Ns8swD9bzv8DAAD//wMAUEsDBAoAAAAAAAAAIQBiR3KcWOQBAFjkAQAUAAAAZHJzL21lZGlhL2lt&#10;YWdlMy5wbmeJUE5HDQoaCgAAAA1JSERSAAAA8QAAAPQIAgAAAMVkV+0AAAABc1JHQgCuzhzpAAAA&#10;BGdBTUEAALGPC/xhBQAAACBjSFJNAAB6JgAAgIQAAPoAAACA6AAAdTAAAOpgAAA6mAAAF3CculE8&#10;AAAACXBIWXMAACHVAAAh1QEEnLSdAAD/eUlEQVR4Xuz9BXAb3ZY1gLYYbNmyLTMzsx2Ow8zMzMzM&#10;zMxshxzHYWZ24jhmZrYsxmZ1S+84uTP/vP/N3JpbM/XfqXlfV5fSsWVB9+p99tlr7XUYFosF+mv7&#10;z54BcK4ICAKnjAeZmRANURgEkRCbBTEYbQcQ2vZLixVE28BavrLR3FhPl9cRJfktX7gcqp1r93Bz&#10;H2csWGLx4LCFei6q52oZbMrJYmeP2TIJJmQNQdz/7Ef563n/4RkAl+Cv7T99BswWC2mxEBYLbTZb&#10;aMpCkRbCaMY0ZspophGK0CEorFWQsnxT3m3szmb1ljHNw3vWx0cV27ertJ/c3GX51xkrriw/c//a&#10;p8q8LKQ6kyr9YckrM1cZTEYKo83Uf/qD/PXE//gMtIWVv7Z/5AzQANAWAGizxWS2IDStJggljmhp&#10;vdzclE1n3jHd2wsfn9K6pF3NAN+6eFdliJ3KyV4vkugFgS3O3inOvMFcu8FuvU6Mn/Vrw7yWDfvJ&#10;k3dNj39SeVJaSZpN/8gn+eu5//4Z+AvT/yAyQKT+jWqatpBmi5YmWih9Ld34E/v+QJe6Wb2pp2pY&#10;QEOiQ32wUOkvQL3ZtCOTtmKZOSyKaa0XCN/wmEuZ7LkCz5SEhOIhvhUJ8apuQ+Xjduj3f6OzDBb4&#10;H/w0fz393zkDf2H6H4TFv2Aa5B4gC9Fa0CaL7Cv2dVvhxonfhncoSbRrdROoJXyjhEtKuJSYbeYx&#10;LSyGBWKYISbJZLWwuN+FNh9cXQtjXJVxAp2blcFZ0uLVub73Md25Vlr+D36av57+F6b/yxhog/S/&#10;wJoymw0WY52l9rnmyaC0PgHJHk5vHYRlVtbN1mKVjVhjba+3csStRTjHysQW0my2mcmiWULU1kEd&#10;6KiNtMJ8GaSATQqsYDuv+uAlzavrTY3/5Q/41wtY/orT/xgIwCwOhGeQeFgoi5k2IxZjg6XmheJx&#10;x7MJVvv5rLNMxk0G6yHD+j3bLUfoX24b1Gjn22rjD0u8SQcRxWfSDJ5JKIa9RHp/NiKBTAwGyeBh&#10;Vs5NnnNbFtVS9f/Yp/nr2f/eGfgL0/8ALkCAxi0WBOAZHIHpHGkxUYSGln+Vf+h2rKtgnZCxlQ3t&#10;ZEHbGay9DNEplvMNvv9rW79M+9BGr1BDgBPmwCFZfEQgVrpZST2YChGEMxgYw8po7VHvvbBpcb3p&#10;L0z/A5fjP3rqX5j+B04iQDIAtB6A2Wwxg3CNWcwoheK6nNasfvsGCufbMRZYQYvF0AIbxgIBeymH&#10;u5Yp3M0WnuGKX9s7V/hKtC7WGNdayRNXOdpUuvOa7RkIl2lg2qltgyoDV9QtbyT/yj3+gcvx/0eY&#10;/p3umsEODkDRre0/IPMFobXtB6CuDI7aUgdQtyAtGGbRwxaN1iJV0PWtdI3C3IBYdJTZRJlJk5mk&#10;LCQ4oNvyjN9/R1lwM6hNmE3gBUDERi00TBM4ViwrHXFggsN8H/YcZ9Y8T85CH+4cV/Y0G85UDmsm&#10;g7ECYl0WinJ9HZXe4ka+8AtTeNfa9r6TdYaTtdSBpxTaKx0Cq4IW1y2pJarb3qZtA+mNGWQ4bR/5&#10;X3eQ9/zZ234Pyn4UbqFQiwmxmGALabQQ4BEzE6SZAF/YQv3+EuDrgk/9ezoLPnLbS/15hbav1DbS&#10;/DkVbWer7Xf/S7b/hXEaIAFcbLwNFb+vF26mDTQNUxYTgCKK0hrcbCAtRtiikFsqSyyfPxNp15Hd&#10;+9VzNmvGHEHmv9PdqVeWy4xNGlOrxizT0K2oRUvROAWTZtRsNpkp2gQe24gX3ILBpB4nCjV1ow9N&#10;d5ofxJntwJxrxV3syJkpEY1zdhrhIOrD4I2DGLt5wu9erk1+bm+t+YsZzN5Mdg8uf6G1+zN/l1pf&#10;6xqJa1PgFMWcIjwbw7U4gYH7CXxQFDHT4M4BeATjAmEGt1Db/WQ0m3AKMZNKM1pv0Rdb5Fnmhs+m&#10;qndUGTgooxubiaY2BsigI9QaAsEAk6OjzWqzGQb3CHgdUC3Ut50gxNw24BBtL41Y2t7mL0z/D76l&#10;QczB2q4SCFK/YxE4ws0kjuGU1miRKs01Skud1FyRh318oU2+oNi8pmbk5Pr44a3efTTioXKPNVnj&#10;dqasOnB7y8vKuwX411o6T2au0pulFGmgcZTCAazALQPuEEC6WBCUlONIrq524tmF3stjbOY68mew&#10;GWPYjMF8fi+xuL3IJhoS9IMY6zn8b26uLcEBHz1Fs/iMEAiyh1hhHLv5Ev9HQaE/gtsVt19cvbAc&#10;ySZNWtKEg9EBxy0EZqHAN0HAnUhYUJwmaBMYWUiziiJqLcYCs+odXXcNz9yperSsIXlJ/eUtTbdS&#10;VG/vlD35WZGh1Ukx1GAwETIzVW0hqyyYjMYwhATotmjazo7ebFG1pVJg4AEYB7fLX5j+n41pENra&#10;BtY/cZoyEzSqoluaLKXllu8/qGeP9dcuyw/urFq8tGjk1NKuIyrDB0o9++klPTCrnkrbXvd9A0a7&#10;+gx2mp4y8GDRshuy/Y/V5zPghwpLGWxuhCkZZUHB0N12x1AWwkSrSLREX7f85qaE9UleM7wchlsz&#10;4iEokskI5LDcmdxAiNMDgtayON+d7RRBPiVRtlucGBEsyJrBcuGw41ncflybMYLEDf77Hi9r1OQT&#10;Ji1BYgRB4ZiZJi0gstIgA6Iwyoy00GithSi2GD+Zpbewwr3qt0vl6ZNkVwc0n+xef3BAw7EBJXtn&#10;FB7tenhs0sK+ex6eeNWQ+dlY/ZVS/7CgORa43owYcZTWUn8wbfg/mDZYaOwvTP8PRvSfFPo3d92W&#10;SbcFU1JnUZabs9+Sdy4Zdm9umTm3bvjkuj5j67qMbm43UhM9FA7sZXTsoOfGwcxEJTfojoA3kmE9&#10;jtX1uu/UXx0XlfRdVzHqWOPS98S1Msu7VkuV0QL/DtS/s16QDtBEjaFp/bWN8QsSXftKHBJEDB8m&#10;5MKAHBgse0gQyuD0gaBNTNZPO67S3bE2TLjXGYpksdz5bvFefF8uw4/BCYTEntwePaMvXT1SWPpL&#10;p9cQGCiomGnT7/TfQhJmvdKsyLDI71nqT5HZqzRPxjRd7tlwvF3L4UjFgSDNvgD9vjj90fimvbE/&#10;11otD+a0E4St67sw49SG2vSdmo8nqKJbdOVPMGcwG8DdYTG0jTSw2aJui9MEDdKRvzD9PxrR/zIv&#10;/DMZAhMt2GKsMhXfbj27smTypPJuo1sSxuKdxpg7DqVjeuF+8TrbRNSmvckq0cxNsDDb45wulTYx&#10;T+xC7tl1+Ok4vMVvuj5uob7rEkWvDS0jrqDrcy1fFBajvi0paFMckSRtJPAqZfXsHTNckyRcD6bI&#10;hcvzsIEceJANi+PGtetgJRjOhHZArF9CtlIkaXYSHrGCOkOOQx3Hnx81KXVQ5FZP7ymONrFcsTfX&#10;2c++Y7f2ixctuXU1raa4ATUQOAUkUsZKuOSp9OUSZfJIzfm+8mNdVEcSdUcisCN+1GFX80E7835b&#10;ep+NZouPdp8kfwnzZCJzoo3j0R6DGo73bznVueFoD9mZsdILR3XPc03VKIAvAWYFbQUcTRumwQwY&#10;acP4X7nH/2hY/0vxGGDaBOaHFl0plrM3e02/F1E9sv27N/ok6lzjMOf2tHtni0cXs0ssaRVtYsfQ&#10;rBgzI55kd9fZD9b6jMADRpj8hpKeY6ngobDvwBbvSS1xK6VDflk+tFp0WrNJTxI6I1pZVfv208dT&#10;Kaeje0dxvdk8Z4bInsl24DKceUx/O0Gck30fO954FrQbYmQwuXKWSxNbfJvJHAGJZ1kN/dS9e35s&#10;XJFfeIZ3RHpIzM64gUsGxnWK9/L0igqMnjh0wpljp+89vZtZl3G35PacB4va5S4Irl0SJl8bCW8N&#10;I3f6Ubvc6b1Olv0iyx6+eYcDdcCdOuKo3eZYt8o5e5Zv6bI4/YF47EgkcTgKP9SuZceE8v3pmg9y&#10;UkEiCEhpQAata6vcgPoPOAQT3r/y6f/JoP6/Ma0vRn+t+zA37LyD+02uw2OGfSbTvVYQaXBMJNzi&#10;CPsOtGMCbRNJsKNNnI5m6160a1/aq7vZuRNtG08JojB+O8QmSevUu8VnXEO7z9SzCkNtUUPVyw+f&#10;Tp++vGr1xv7DhsYkxbt39BAn2TglWnlECcQJtlZd3az6B9oM8RUNs2FNZUL7IMYXSNgKebVAru8g&#10;zgqIuxmKKPRwklnz1CyOgu+kCupTPe6V7nOdsuH50+cblq4d2qN/QmRkaFxA94ld++7oHbAtxDYt&#10;Vviug33OAJfaCW6yWQ7KOWLDIolprYN5i515q51ltx29R0zutMe2OcGbfEw7/S27veitDthqkWaR&#10;U/3cdsXLTijTa0x1CKoF9UmQQYO6B6hG0m2T6N9lvf8t2//CWt7fqrDgMoHJFVA1W+AKpGDTq8Vh&#10;ByXOJzhW5xnsqwzOfabjN75fiW1og22sUpKASNqZALjFHSlxF5NLR9I1GrcJxNi+OMPTyIrArBP0&#10;km4K/x5lwQfLth66dmD+0oVjxkwYO2ry3HlLTl69dPP9/cEbR7uP9w0Y7xo8Uuwz3cNpUbj94mjx&#10;nADuOCFjNgM6CLG+Mq1b2F4ylncOm3ecwTwNOVXYsLRMyAQxTCye0alLy4jXhgwlrkcA6JpU+Z8y&#10;n6TdnrtiavTASNcpzpJ1TqyDQuiMNTPFhfMoxOpTe/u8/k5VY12lM721S73RtR7ULg8zSEX225Kb&#10;RcRaO3KNnWmFNbGQo5/GkI9j1472K5m+U5VcTJUZcCVNmUC2YWjLPUBpGsyo24re/1sg/b9S7/FH&#10;Y/Q7nwbzOMKMVxtKtj1aGbfNy2+fyOUYx+6MgH+CwzzG4FyARPeZDm/ZQeXWnY3uSaRrjME6VCny&#10;V4hcFRxnLcODYPuYBMGoOKDVtg8Sl1gQOOhct7GTB29Zvy795t3KomqtDlFg8OemvDHH5zjPDLQZ&#10;J7QdyxDOZ7FWO0ArXaAF9ozpHGghBB2FuBlca5m1o9LRpcyVe1MAJbNFJbYsBYtFQAKULaoR9Soe&#10;9EL9SY7o9TojItMZpSqDWlqrLnjZ+HDAxT6ClXzWNoixBYI2Q9AuFuOIkHPOiZ/sZ/0g1ulTX8/C&#10;CZ7KtUHkUW/qgNC4km2Yz9JMZ2gmMg0TWIYxTO1Ihmy4e92UjfrLueZCHSGjaQIA2fgb0+DG/wvT&#10;/333878lyQAz1lamANsfqg+UfzFzW8UJFFSVoKZqthjptgGTokE54F8x21YY+E27tW1/Xq6NEvvN&#10;GP6NMAO8Wp2hYs/jDe22BvrvtHXdy3M7amd/UCzYw2fvYzNPMFiXIPvXrLBaUbzWLlJhFVJl651r&#10;I8nhSspZHkq+l04YDDv4tdomIVHdGmMPFm/Jz8/QNEtJHUoY21LqVlT/Q1o84/wKrzmR9pNFklls&#10;65Vs9iYRtNmBscYWWsSEVkGMUxD/h1AodxWoQ6zKwll3JKzrYskvb6cmV4dGm4Bq56ScqG1V637p&#10;8uWwFjWipBrRNcq0imY5UVtK5Xc/0V20xoa/hcFaC0HLIMYqiL2BwdnIYW3iMbdbcw678C8FW30a&#10;4Ny6RGJcJZDNFzTOsKmfwm0Yw9KMZcGjmYbhbO0YL+nsTcbrueZSLSGn2jBtBphum+n+PtttxGNb&#10;404bd/k3FvYP8frnTIKr8ZuI/X2uwRWiaRoMgW0lzd/U1u9/fv85KNW0lU9/T6D/WeTkPy/3+Fee&#10;9neSYAY9HjgoYGE0BdO0jrYoaEsVaflmNN1RIhfkhusolaGHy0006I5SATbsN9yNtBk2UZjJRABu&#10;D2AdEGU0jdI04BH+RblvBvcBUo9V7Hm3KeFQoNtBkXg/W7LL3nG7m3ink2C3Lesgh3EM4qRCrvmc&#10;IDk/tFEQkmbntk4k2cJzOMYO+GgdXS+JVNqFq0TxsHOS1v8GfAoh9CSGI0ajwaDTojo1qanR1qa8&#10;uTl/z4Ie8xPDpks85ottV4l5m+05222hrQzoEJNxhy8sdLHShLAM0ayKUNY9J1GKq8/jiPivXfr8&#10;GLAiZ+GN4mNF0o8yuBkmUNKAUgqEVqGIWiPHpaDhoOfeIe5rA7mrWYBmhxZD7MUM66Uc8QqRaKWI&#10;v4LHWcVirmfZXHV3KOkuVE+USBc43BkYlDrS9l5fVtEwpn4MSzfEWjnJv2rxduX9QnOzAtWgJOBz&#10;2ihFE8ApRVBmFLG07agFUD0kDn4EComglaxNVgCCOW3RkhZAxJIUSZsAhQn6zGAMplDMYgSEJErR&#10;COCEMAtutOA6C2awmIwW6jc52SaK+X+f0/zzMN0WR9vucCCsoE0YYOlMpJI0NZqoCpIuREzfNPjd&#10;VnRPhW5CTkvPzNrhDbpDeWXJZdXvmlp/YWQVZa4yW2opcyNBtRImFUkZTBRiolATBVAORtS/RQkQ&#10;foActBov2f5ubcR+b6fDQskxgfNGJ8lSD9EyV84aCWO7FXSAybrOcC7g+am4gdV8/61iu0iudQyD&#10;143hupnX+YNXu3znHlLfAXDoQEV4suqkETdibfw1CsI0IKANJrWeUDYrarPzM9JeXtx+Y9GoY32D&#10;tweLtzsLDknYKXb8t+52paFOijgHrKMV0VHcmmDz0kty1aP7y8HTfq460nD9i/qnVFMFyxsNsNKA&#10;6XCD0azBaRVm0uMaQtdEa/rtmOC5JIa5kAUtghhzIM40pvUknu1ka/F0kfVcgWAJm7Oa4Xpd4lgQ&#10;ZmOYKK6azh/m5tzbhz/alXkszCa3n3ftsKC6mXH5qw+1vKgya9QYjJAkAtjytkI+bTFhNA2wacAt&#10;RsKCgAZLEF5IM4AvEIxYAHNJGWmTzoRgJjmBlxK6X7i60KRvIBA9RpBGnAaYBrIBC4xaEL0F0bQ9&#10;kvBvApT8o7L57xvX/5Ov9M/CNBjDTOY2/YTBTCsoup42F5ss3xHzMzVxXQqfqlHtKpYtKlAOztVE&#10;ZKv9fjQnZNVPPXppyNZ9o198PFAnS1Oj9xD6GWn+TFtyaXO5ydxAmpUkpSdNGEkCDQMYENtOJngb&#10;3Iw2obUn3h/ouDPaZ4eD2zYb0RAhr4uQ3c+KOcGGucYG2s1mJTOcCng+Gk5ok22P01FBsV58VxYz&#10;BOL2gTxW2AaecOz+PHLUz25zS0a/VD5EcAQnCJRADbjOYNIYaY2KaFXgzUqypYEszULe3WpKXpq1&#10;psOL/h4v412KO7rLe/hgfT2IHs5kL0eyf5B+kNvrcOcLvkvrdx7DHqaaszOo2npMqoZbpUSzFGvR&#10;GlQgsaF1Jtpo0mDGJpO29+bxLnMj+AsErNlMxliI0Y/B7s7i9uLwBnN4Y9jc6Qz2Isjxtou4LM4K&#10;mSUum8kK4VtbMew8mdx+Qo89wT3u9er5dVq/nxsuNb1uNqlRFAWABWMZKFEDIVQb/AAIgQgKSKHA&#10;MUVSJsDOmwCPbjRZdCaL3GSppOi3iOayrGZXU/42acFxTc09WJlLmcphtFGjA5y7xUwQNG6gMSPQ&#10;UYH0o03y9a/tyP9JKP63Pe2fhWmQhYGo0ERayk2WLNLyGjXfUFJ7G4hlxdqxP1t6ZzR0+d6UkCnz&#10;+am1+aW3+i5ze5od2XecXUJPuyOX+xa1bCxVLK4zrlaQBxBzCml5CV7EZKk10WoTaQKQNlmAXOl3&#10;EzaY1ZsIhUGW9uXmmL1D49eFeM114kVyIBcI8mdAndmMGQJoCxtUQgCmvbScEKm49/X2QV1C2C4c&#10;wPCx4tmcTix+b7bjRLHvPPdBx/vez01XaBQIihhggx7VGSi9xqxuMTXVmaqr6cp8KvsN+fI6kbbB&#10;cHiQbEFUy2g/3TA3pL8r2deD6udND/PDxwbWDbY94SlcYzc6b9kS/eXN+JML+I/3REUR3VBmrqmj&#10;GtSECjMihAqn9CYtAjeSmm7rRzhMD7SfK7GeKGD1YkCREOQLMYIhRiKD0QtijYCYMyDbZHdxQx8O&#10;OjtYsUnc3tGdBfmLmFY+LNv2VoHDnQJXR8SdHHohJ1VuaCV1iBkFqUVbXfpvmMbgttQDB+AmzBSF&#10;U7TGRDdR5jKKyjURT3F0n0Exra6gb/HnnlVfBzTnjKjPnl6Zu7Ohdv3HL5tvpX/Mypfp9GqKlJsp&#10;lcX8Wxr1uzwI8hvwHv/Pm+H/aZimLGrMUqQ3f5BTyU3Ejip0Zp6+e7Yu4ofG46vS4ZvC4YfSPlPL&#10;+6Fn/NBD3xS8lE9Wvu0ZPomsVQe8ftT3+yltl6vsUGYYXIfOkeN7MfqByZJvMstNJE0Q4JyaACXe&#10;FqrB6ImbNFrN/dd3By3o6zfMw66rNduVBVlBkAMERTAZEwSMDVz2ZaZzAd9Tx/FT2MTfi3Ae6MGJ&#10;57lO8ghaF+a8wJXVncWIAfhmSno4Dps97MDR/Z+/fJLJ5TAKqwmdjFbWW5ryzYVvsXdXdMnbFXvn&#10;tKwZJJ3bQT01wjjRlxjlSg52ovq5Uv29TSMjsZk+P/tw59swJnFDngweotnfT3NknOzsBmXaOd3T&#10;O8ZnX8mfjXSLEcwTFSilpXQw0kioO68ZJJ7kbTfG0aa/iBPPYXgzIAkEOUKQHwQlgLANMScyJCnB&#10;tkXdech8v+Y11jEibz4jytPau7sbL07ICWRwunBsB0nGrR2bev1iY04JpQW4bcMbyCzaiHESABro&#10;vEiKbvN0aLVYSizmNzR6xSDd3VI2u7m0j6wysak4sqkgSlaSoCjrUFvQvShnYMb30L1HvUZMGrVu&#10;68kPn57KW94T8C8zXWmxyACY/0jM22wj/tsC8H/yhf6JmFYY6Mxy7YVcxcpc/ZgvisgvWscfqDCT&#10;ZH/HmN8M7Ew9+xfCyMGhXxj0U89+V2e/7ZJ4w2nR5VdO35t9s7WOBYhrKRZSAncoUY1qNu7G6Y8E&#10;1UDgJhBuEBonLBiYOBIIoZAqv3z6On/pfLcoF0Egj+XJYEsYTCEEiSFmDMd+oRtvg5B5DnL4xfY2&#10;cLz1At8v7qIF9pwJwsCUsPbfOid+bBd1N8LvsLfVDL6gF18caesd5Nk1qfPsWXOvXEn5WZRbpqn9&#10;Ysi6pri9vWHvgroVE1vnDdfO7QXPisenBpnGe5tHuZiHOpsHulID/ExjIvSzPD71Eq535K2yc3nc&#10;LVG3Phrd2hnZPQY+utBwbI1y/wXdrRyytEkngzUoKsc1GrhUXd9hWS/hYHtOAo8dymF6MyFHBmTH&#10;gMQMhheD05EtHM4XzuQ7XQhyLOzPV093rJnHTLKyc+F2ntmuffJ475vDHHa3s5rkJuhsIwm37xgd&#10;OjGp3+6Vmx8/fpFXVa3QK0lMRxBGmARMDNFIET8xQzrcelBduUiWP072q3fjt9jazPCminB5Xbii&#10;Iay1JrKxKqGysntpZdLHLPtFG5hx3cWjJ3RNvjIl//vcxsI16qqjxqYXJJyNGYCUEShd/59D+p9U&#10;nwb5LmlRKkyfnhesTvnW/UlV9PNmhy+I8AfFyrIwM2nmT5KTg/FycWYuCYE9H2fnG12zZGG/FGGF&#10;Br8y0rGE4pfQ/AJclKl0+FIfXqaabSDT9XAhjgFFpkWHw2pYVVxcdCvl1pL5S3v36e0d4sX2ZLHC&#10;GPx2LLs4nk0wRxDKEvbk2q2QcEFF7BwkzmR469keMEdSZM3bz2dsZDl8cvJr9InVRiRKwztWRXTP&#10;jU96HjNoX88Bo/oEBPg6iB19fYJ7Dhk0beeiZc82Tf++eFjehCH143tLR/eGJ3WjZySYp4dYJnpZ&#10;RnpbRvqYh3mTg3yR0dHI/A7SufE/hidkDu/UuiCMXOJjXh5qXtWFXjsYWzFCPm+tbO97MqsBUcBa&#10;XFsHf/+Wc/Dmaa+Bgcw4DgTCsz0E2UAMawbTgcV0ARk/k9uDIxjL5c3meF4M8qkawVONs66fDI3g&#10;cyN5ocd6+BTNt21d7FC3MPTLzE7nx/VbPnTUiIGJPkFh7oFBwdGDxk3YsXdnemqKTC2tMWqyDcpX&#10;RtmxxoLZxe/7FT1PrHwVLf8apM4IUORFKhrDW5tCG+rCaqpia2q71TV3K67p8ilXsukQc+Jc/tYd&#10;/m+exVb9imz82U6WNViRvUZdkaxsKDCTirZg/f96lvjPidO/Ma1pITJufF2w7ZbviffiS7nstAbm&#10;UwX0HmZnkNZZhGOWEeQeHJB4ZCFQDsLKUtvnG4KLMd98zCYHZeWTjByMkaFhvAN/VWT7ubK7Gr2M&#10;4oUatba4oPnW3btr1q/pltQtJiomqXuXCfPGjVk1PHp2iOdce/eF1rFLXBIXuUcscfVf6+KyV8Ld&#10;w2FcgkTfGZ5qtruBZVfD49ziQBchXiHHVi10R63dNcIgmU0nhXef+rDDFRvzq7/fu39nw+rNndv3&#10;cvL0sgmX+C6OCEpO9H4VEVPZNb6pV6yqfwQyJMg0zI8eHmAZHWmZlGCZHEWO8tOPCDJM72RY2E06&#10;vWvL5HboTB/LNHvLREfLGD9qRAw2vJN2xFTlylT01deGgvt3X21csLtL+75OAa4sXzYUDbEi2Qw3&#10;JsOeKfQSucZ5SNo5CbrwOYNZrIkM5lyG+7UA94bBoGzH1YyBlvPZw/k+j3tJdPOZyEwussC9evHw&#10;X1uv1TwpqC34/OLt4V1HO3fr4+LnHxgSEBHgN2Bw/+UHdt/K/j7v9qXQXSvCUw5EfbkVUvw0SPrZ&#10;W/3DW57n31DuW10WUFUWWVfdrqGhc11j54qa/g2tPYqr4n/mRxSAhKQ1Aml115W6qbK9Kl92+Plo&#10;R2XuLwslpSn8b+zBfzJx+G942j8N06BpqtWU/zB/6/bUiG33hVseM7a9gA58gi4WsO7V272T+f2Q&#10;++fonApxKxCSKyhJnTm8BAvJMYh/Gtoy7K9q6KMcei+FPrYwPjVKfjR0/ZA799zVZYsXLe/dY6KX&#10;Z2BCXMKsmbNv3rxRWJ1fpMw99fVQ3zMdI057uO4XBu3kRe4UBuwSOO/kcna2EdeMFEj4jeHRyvLU&#10;sh0bbQSvrZiPGJxypkjNdsHZQbQgAhMGN7KSGp3OK7e0opVGWKNV6nJ/Fh8+e67PopGeqyJF57x5&#10;jyTWHxxsPjnZ/PKW1MS467t7kwMCTUPjzRO6WaYl0ZMSTNOi6AUJ1LwuhildjRNiqXEOloEcSw+e&#10;paM9GeuFxIfB3TvXjxzwZEq3BUMjIjv52ccE+8YFtAu37SGxGy4Rdbdlh/IAviVxLmGDI/yG+4uH&#10;2XDGsaCZELSEIbzlZtWUxDB2F5hG8847cGaxXR5FOSNTGfhElm6SffXsvuU7r6g/FmprpUq5tFVT&#10;J1PeevZs/fq14wb29/PytHJyEocE8xNjWQO682eNEW1bYnNhp+2Tc85ZD3zqfvi3lvvLq0Jaq0Ol&#10;VdGK+vb61uDGssD6Ev+6kvC62nYt6hi5xk1ay6vNZpW/53277ffw0qbcjGKaamuD+2dg+ret0H+Y&#10;yf/rb/9BVujvDjhg/oBajDKq8lnR4S03YzbcsV13l7kyFVp5h7HuPrT7JefMJ0l6tveXZp9iwqWM&#10;cihAnXJ13j8Ubh+lgrctzHetjA9yxrtW6G0L9EnBytK4f6lLXL3PM6q9fdeu3SeNX/bw3tPigiKt&#10;VmMkjM1IQ5Hh1/4vW6IOe3ufs3Y8zfM8zgw4xvA+znA6AQlPM1lnIMYNSPCF4dbM9FJzfZqc7b9J&#10;+O94tiV8p1ahn1EYrOeFyzkJTfyBUo+TzasqVXkwAsgWXFqvLqtr+q4pX/hjm+NNf0Y6F7oDQWkQ&#10;9IDFeCfi5nlZVYc5NCV4ybpGa/p1gke0M00KNE8NJsdH64eHq/u56DtzLe0gSyTDEiA0eUlQP09j&#10;gldWomihi320S1LXgUsmbnhy7+3n8l99dw91mOli21fMT+Bzonh2XRz9Rwb6TPIRT7ZlT2cxFkAM&#10;QCu+cOdqOjHgDlb0UJu7jnZbed7p/q5Ng4SaUXayid71C3s37L+EZuYRLc1GdVWTVGqElSRugPXy&#10;pvqv7z9v3bonvF1Xx+h426Qkbuf2UOcEqF9XaGx/5pp5nCuHuG9uiIo+eDbkeDfnuTfleilLXdQl&#10;bnCVF9oQom2Nb1AFljTYFRVyizM5eW95L5JjH6Qczv3ViJnaSMW/m1D/3+D7w1z+n+1fVPBt9OV/&#10;NocBcRrUXoCa5fck+E8b6m8q9A+7R/8mqIGM3EQDLgNMlsFmbqNFgYgT7KCq8HsHbClJAI4JTKJ/&#10;d5j87tX7OxPe33NiXEs1PPt1YPWZgG13XFZf5yxP4Sy5Jph7ibP4OmPDHeG+B5LkTJv3Gn4Gxnqj&#10;ZL6Viz5I/V7U+T4sd31S6/haIXilhF4rGK9bWV9VDt+kUemf+ly7uyjr5zetCgOyM6Cjx2k9ZtYb&#10;LKoWU/X9omtTzg7ocygi8YBnyBEb/2PWHoeEjgf5klMiq/Mc1hXI7gfDT8PwQZjeGpG4SMT7zHUq&#10;sg1tcu8sD+jV6N+7xHN0ceDKpp5P9edaTXVytczQaqS1Zo3SUGls3Ji52/WKF/MeF3rJgF5C0D0I&#10;ugsxH7O4r6y57yRWn13tfnj6VkcFod1dzd39LH0DdD28Fd35jbEMAmA6hmHx4VEODoSXty4pJm/Q&#10;gCvDdl7anJ2TqVXpQBNNhrw0YUkP32lBDr2sBZ25nF5cwVgb0SwHq7k23Lkc7gJIuBjirWYI3/pY&#10;65JYmk4CY1/uBz/xLVe/j+0DSoZ4Fw+PKJjYKXvh5NKDqcj3YnNDC6HQk7DUqG2G9XozKIGgCtjY&#10;pNc9/vatx6SJDgkxonYxrNgwKNwfCvGGEkOhQR2hqX1YG2Y7ndkd9vhaSMbDwJovAZp8J/kPJ+kP&#10;x8pvDj8/8j+/Znx/A2W9hr4+En94GPvw9qny0gZQRgVsZFt3xr+/gSofAB+QvP7NXgIwNAToHWqT&#10;vbfZawJumQYVLEBQIjSG0qDzB/D3vzH/24fi/1t79YeW/v0LgGnlb3U4gDWAL0Bp21NBQR6nf2vH&#10;acxs1oAeTQqUfikVTatoM3hUAqLETCtpEwxwTFMUZQJ1dy1F/JbjAkD/KUz+PWK07W7BLfUf8vas&#10;Pe26+67r0guChefsFpx3XJxsv+QWb+l161VX7fY846Q1Qq8Q6JGa+aiVs+uR+MCT0OMvO5z9HJta&#10;5fqwlfdey88wWL9utX7f7F+qnaMm7hKklAQUX1t/qgExG2EzbKQNekrdpK16+TPt7N0di46M6Xk4&#10;Iu64Z/hBl8C9jt4HRG6n+XYpkH8uI1LP9INZLiqBdaXAJt/Kt8Szc3Vir9wO04uGbKqceaxqyRPd&#10;0RLzt0Zzk54wgGEVNPQRalyJynZ/3e13KYBzgwc9YED3IUYqxLjFYN1mcm5zWTe57HQ+9JAlynFw&#10;MgQLCR8XIspH2i5aOsS5pg9LmsTGu3LJMAHiZKfzDmwdMFWx4YHhvhwrweAWHSJvoNR5WPP8Cxti&#10;Jie6dhPbJnGthnMFs6zY8/mAVmQvYwqWQeJ5kGgx0+qpn11LLzvlADvlUG5eZ86DQIfXXUK/j+6a&#10;OW141pKFubvONadnmoqqLbUqS6uR0hgIg9qESWmywUzVUGgprLz/60vXySOc4kJsovw5IV5MfxeG&#10;vzMzyB2K84U6BUDtQnhJifbjhthtnOfx/EJA9RuHoocO2Q/sP90WvrjEeHKe9S2dnfuK8fmhW8ar&#10;yHvXzzfW1oGGDBPAx38YqAECAfgUv1n6NsuUNnuJNuSZgWzQjMM0RlI4DQ4J0IuJUaBdmGpr2P/d&#10;YtoGMfD4R/rzt0jcBty2XwBMgxcE90lbg/Lf7AL+xGlQ2wUCIZyyYKiF1FrMLRZLsZn6SNP3aXMy&#10;bTlDm6/Q+DcaBV3KChpUgfAGgHILcCYCfwZkBL8b8v/jKS/AtB61FHwv277psmR7qu2yi7y5J22X&#10;XPacc8Fh4knWzDNW806K1t1iXSqGHqqgB3L2zVJB2EgobCin3Tir/otFe1+4PVd4PWwWvZKJ3jQ5&#10;vqn3KzdOg83XTXQJgihQwNWa/rbrcUqFolockcOyJm1dTv2Xc7+2Ln8xpP8pr/a7+f2u2Ay4a9/9&#10;lW2PQpuuzbbtFA5xrT4+eV7Ob5xD34aPzB+ztmrDNUXyV/xrMVXQQNc0m1uaza06gGk9qLCDE0No&#10;cOW+L/sCz4fyLguYyUz2FRb/GtvqMl9wTsA9zedc5LNv8qB7DEGWjVjf5grprAuTvPByPutnc8yX&#10;fSXQpqCbh6qXpyLOpyU+vnnMEsWuz+hrPVJG6ptRTNNAKKtwZbaqLDXjzupjc0au6RU/Mzhwlrf7&#10;XDeH+Q5W8605c7mcuTz2CiHnSYxN7XBX1XRJy1TOt75WL3p4vR/TK3vFgspD2yrPX5c/y6ZKQR29&#10;lW42mpU4IHMw0FmOySmy2Wyqo7EKTJOW8aHd6IGSmECrEE+mrxPkac/wdGD6OTPC3KEoTyjAg+nn&#10;zYgOZQzszDuw1PbDZfuMm7ZPLthe3C06sIa5fYng6mHJmzSbpzeD3t7vdj/5rqy+kUYw+u85EAM4&#10;ohYziJog527jaNoQCYSUIE4SsJnQWUwasxn0AgNxD4A6QgOmqK0hByCLsIAA/ru17Y9Q6o/hA4Ds&#10;7wZ76He+8xt9vxVXv4/Bb0CkbmtZbiPwDS0WuMSCfbKQN0h4G45Ox8lBON0ZI/qoG9e1Fl2FZa9o&#10;5JOZ+G4xF1ssgOXWtumR2jKUv5MAgZtXA5uzc2v27Ejx2HxdvOqyZNx2x6EbXCYddp1+RjzvvOO8&#10;4/Yrk9kX8qDHKsZjmfBmiWfkSAE/ABKFMIP78ifudLz2K/peZchracD7lqD39dFl+tlG+prJ/BPF&#10;6xHMbPwtsDGSFgMBhldQg0U0gMqmdDq6uRp7mWM4ebNk7N6PgbcaYu9rOp7XJW7XJC5Rdx1T17FP&#10;bmLi83Dfk56DHw88Jzv9mfhabqpvIWEFQqqNJjmJSM0qEKdNBhMY3kC7i47UHPpyOOxUtACkMees&#10;nU44OOy3ley2d9rnYn/YiX9cxL7Mg24DralQqPES4oFBug6SQ47szkxWHJPZm2t3NCo8Y3BC+dCO&#10;9SP7NMxaWb/9q/aFTlVoUjWbYIMS01VoG1vwVhnSUK0s/F7+5sbLM7surZm5Z3zf9T0CF4dbL/Dk&#10;rvJm7wgQvh1mX7Mo3Lg3QrcvsGpjeNaq3rl71rakpZLZX8zVBeb6GnNjM9WiIlsxSocDnRRqNOCo&#10;mgQiPbKJQusIw52Pb2IH9XSI8Bf4uzE9JZCLDeQkYrjYQj4SCNRevD14Xj7MkGBGtwTOuumiBydc&#10;3qaIjmxijxvM6dae0TVBOHuy79nDoWlX2z9IHn3/6ntNQwupBBng7zT239/aEAd8SH7bqPxGHFCg&#10;kSCJRcwmlYVqNFOFlDnHZCkizUDf00Jb5MBIti0GA3UU8GYBXWdtEqw20LaJAgFx/FtcaKKgvykC&#10;23JzoMICER2kN8Bds8liqbOYyyz4Fwv82KK/bNHupLSzCF0fHA4lMCeCFMB6h4IP0U9OdSt5vwiV&#10;HiX0l2jTE4slg7SUIhaZ0aL/7R3xH8EaBHFEbyorbry070b8+oteS04ER4+wE8exIkaJBq5xmXrQ&#10;Z/Yh52WXOGd/Mp7Iuc/lLm+kvafvDOb5QBw3pkMEJ7ivoP8Sl2Wng06+jL2X1+V91bASxToVfpsA&#10;J4GSobgZ9MECQw6YIvQmnRpr0pK1sKXWYK5QUb9q4ZvVhn3lyJwCuHshEZmDRXzAO6RjQ85qZ09/&#10;33/i0+6rvwztssln3IlO76XX6k2/ZFiD1oghaguusOhgUkHrDITRBDxCtEBEiBsp3YlPJ2MOt7fd&#10;7+p60NtvnZ/VOGv+MIH9PCeXLd5We+3ZZ4BaGmJ95nHVngKjf6ymW/SJAMdIto0dJPBkiYe6e22K&#10;i7jdq1v2pOFlC7bX7CsxfEFlJURzA6HWIgSuIxGtQY7AcrVBqoVliFGmkFVlF3y6+vLqitRdHU5P&#10;tzs0wO7G+KCKA2HaS/3oV4Mtb0fT72ZiH7cTORfgkuSW7PsNOdm62npK3mJSKE0aPakHn9+IwwYC&#10;1RKYmsRlJqQJN6a+fh7Tu7NDqJ+VnxvXy4nhJIJseZCIA9kLIRcHgaOzlcSd6ebBjA0VrJzmnH4q&#10;9G2qZO0iZnAgX2TDFdmwQ0IcJ46NOrCjT/Kpufcu5Roa5WgjSYHMAuQE/8EG4ixusqAmC2YCKQcw&#10;e0BxUmei5BZzOWX6DMPJCvR4E3qyTne9xfjBSBZSdK3Z3Go26cxAVwj4Yuq3BrZNndyWtrelB6Aa&#10;TkBAePUb5WDOh5op4AZRbqGzLPQHM/mExq6a0XUWdJrFMMKs60npYkwGf1xvR6FWNGmtlQpfpVgf&#10;mG/19lqirm62Xr4UQXZj9AWj5Z7e8llvKcDMQJwE9J9t25/v9K9aZ5CBEyRwe1EX1j3fdnbAvF2R&#10;/eb4OsUK2e4sng8ruL/TqA1hM/a7LTrLOfqJ+aBJ9LDB83ndwClbwvh+kDiI59/J2TXWwTqE7RjL&#10;iRliO2trxIGUAc8zNkjVbwiqCcjEYIIC6h8DpVKZSlTUVy39UkHflVLJjeTlJvJitX5PkXxOibJv&#10;DRJTgTpXot5Zhpgv8JjThRN77woefzTkfsWUq98GXf8+PF+2S4Glw2gmbmyk1TCYSsBGk9pkhAmk&#10;TZKmJ3CjUUuqLny71HF/D5etgT4bwvymBrPjeIwgBrcr32aSo+12F+4Ja+gqxPzE5ao8BMbgkMb2&#10;Xc+F+cTwnIQMWwcuJ4jPbsfnj7Jz3hQcd6Hb/KcLv1Q91DUWEtJWXGM0AE0nCsKpitZqDHoNaCk3&#10;6rSwXqc0qIt1rU+0Nevr3vUtTOnedK8v/rUn/X2oOX+oOXcclTsN/rVan7ujKWvG3fPjj+489+VV&#10;trG1lNTW0HAtaWjA9K0EqHsgasyow1ElgTQYNNcepsf26OQc6i/ycRN4ObMcbSBrLsRnQAI2Q2gl&#10;4NsIhQ5MR1dmdIjtqul+Dy7EvrgdtGOTdUi4HdfammPFFEtYgYHi/r2CZ04YfWTzt4Y8pb4aZOwm&#10;wojjQPQFLjhpAuk1Rf05AGAgccKMmoBe2AQTOEHraUszZS4hTZ/0xlSp7FhNw+IS5ZQ87dQs2eK8&#10;1r2ViuRm0KhTfiUj4/6PjAqtupEkAY0PMnIQvIFHCVC3YqBUYcYgFHij/FbGmgglhReZyXcUdp3Q&#10;78fUa3D1VMoYa8HcLZizBXMEO4274HpbQm+H653ri/n3TjP2L2a+veGjqe+rlg/UweN11AKtZbPW&#10;ckJvuYWai0jQev97a5P6A4GzCcwlgXkFAdqTjEZSpkS/5nycuDgpfoCTS4yQ68Zj2HIZ9mzfbh7D&#10;VsfN2OcBMH3gDTO9zuZ+ndfLxiGDFzsJA1k9JvtsvThpyf4xvaZGe7az4XlBdoGckE4O42d1u3xt&#10;X15ull5rQChYQzRozb9aqTtN1MEGak0lObsYm1iETSrDZxbrpharR5brOlUb/WsQx3K9609V6CfZ&#10;oFW3E2Lniqbtd3td1rdAPbJYO6akdUKDao1CcxrWvaD1lcDcCAXxGtcbECNqMBJ6o0GnkmPS5B83&#10;u2zp67I4xHlGgEMvV6YPu00j5Q1xuwjst3jwj9pCl5msD3yO0o2Ph/nUx8WfC7aL4HoHWCcOi3af&#10;EMQZYgP1ZEA9Ie4gfuj04MW7Jt9NPlWema2RqfVgHADKVrnWrNAZdCC+YhqSaECNBbj+Lam5TDZv&#10;witnkcVj6eLhdMUQc80Qc/Uwc+UYqmIqVrZUX7ay5mfCrtXOo/qPv3j0TG1+qrruOaH8SGl/mgzl&#10;FFJvMjQaFFrUoMORBo3yzI1rQfFR9j7uQmcHrsSW7WDDshUyhBwGj8Nh8vgQj8O0huwcWdEh9hvm&#10;Bjy8GPMgOXLvHlFUgogvdnHzFfgGMQKDGYH+7PhI3wFdl2xfdefWmcayLINGKZfLlUqlwWAA4AaA&#10;RsDlR0GSQeq1esRIIkCDiJtaaHOeiXqmRy9KNTvKG1fkVS7IqxtZoh1Yig4tNowrVM3Ma1yWXT3r&#10;8buk9Vvbj5+05XbawxbFO5TKNJmLzZYaiwXgW22mdDQBAcEsAryyaCCprUaNL1D9WVSzBlaMReQ9&#10;cU2MCeCY4tEUt+3RZE2ZHAnYmUS8SDRY1exd9NXj+zPPuoJIvTxRp403Yh0NVE+9eZjePNVgXomZ&#10;XwO1OAB0W/0PzDZxHIZh8GXAV2psbC4pqr5w8cGsRXN8YpysvUH05ThGiG0CbbleXL9ejiM3hs85&#10;7LboHHvvK0ZareBenfOb1l6zDni4dmEtOh54v3BaWt7Ms29H7rjRfcqGgNiB1q4RTLdAYWSMz9Ah&#10;g3ds2/Hqy/0K2dta4/VafGc1PaOY7FVAJBSSccVUhzK6ex7RMw/rWoTFl2OhlVhgsRFQOR0e1XSe&#10;fNK53RLhsrMub4oTChRdS7Rdi5Vdq7Uj6/WLpfojGsMzA5Knx1rlBnWrQq7TaoDaVKVpyanOWn9h&#10;s9/wUH4nW06CFTOEDblDkBcEgTSpYxumBUfsoAsszlsBX+7JQQO8VXGR6eGCjryAGb6jH8zo9HaC&#10;16NO1hfceVtteKOtOQlcl0ibdvEhowYPW75i/fUHzwrLarRNSrMKBuX2ZlyfjcnTjfWn8NotRNVC&#10;vGwaVjYJL59AVI0lmkeTshGUdBjdPJKun26SzjJU9v2UZjdzKH9Yl/bJh2dWf1/UnLNeU7IfqT4P&#10;174gFQWUsRZVy2G1DjU0a5Tnr18Ni4+2dZFwba3YtlZCRzsrJ3uuWMTm8wVMvhDis1nWkIMjKzHc&#10;bucSz/Qz0fev+a5YzgqNEnr5dZg8LXTegoBVq23Hj7ft3ZMXEuAWFtghOnTOqCG7t25JS0vLzs5u&#10;aGjQ6/UAAGADoQ3gwYhiUoIuJs1ZFH3PgOxrUiyvls0sl00okk8o0kwqh/tWo0k1aM9KeEC5blSx&#10;fGJ2fZ+bLx1GzmJHJYXNWD719c9FBQ1ba5SnpYY7cuNnPV5Hm2WUGQLtC3owLJhVpClPKT/fVDtf&#10;3TII17an4EAacSJJW5wW4bQNToHdHsYdDLATjHniZACKhhg08QZ1FxztiuNxBBGOkH56k4/BFGww&#10;xRhMvTEy2QRmUsCl7jemAaCbm5sLCgqePXu2bdv2CeNnRkV1TOweFtrVuv0I2+HLQsatb993QUTk&#10;aPu4qYIxO53mn3BYeI698wWUWsO612D1tCl842232CnMTXecH9UlPG2KedWa8Lg2/npWxPEnMasO&#10;h46a6dWll7OXt7WXt6Rb/8S1+yakfV7woWZirrFvERVXTAeXmYPLLeHFluif5sgf5shsc0wBlVBM&#10;dC5Auv0w9nqh7HEyL2Hv17i0wi7ZzX2LVD3K4K61RM9mamQVPjVfvaxEfaYV/6Ajm3WIUWcwKBSt&#10;2dkZl1NOz14xPSQpjOcjgEB4DmZAERAUzWB14DDbszh9+HZb3fmH7aBzLN4rK6tWLw7m4wZHB3yN&#10;4E7lOZ4JCy8a490ywlPd27Ul0jM7pEN6nz4HhiSMjnV0sxHbO7r4hUV16T1q0ozzR88Xf/pV21T9&#10;XVVxSZmzXJMxnsjuT+X1pouG0ZWTqdrZeNM0RDER1YwmVMNNsqF082i8aaShJOHbTdtt02w3Twn/&#10;cK2HOqevLn8kXDQTK1uFlB7SFqVpKosRWSui0hi1lY31+48d8Q7ys3YQCwCOrQU8Gyuws4UgSvME&#10;DL4AErDY1pCTI7NLtOjIatf7p8PvXXVfOJ8RFsmLje50YE/81csJD+77nDuXcORY55Vrxi1e1rtD&#10;lwAbcYiPT3x8/IgRIzZv3vzkyZPKykojGHpA7RdBpDrdV5Q4J1MfUOoXNylGVkkH1Gp6VsE9y8m+&#10;ZfSACkvXWrx9vbFzraFHtW5AhXZYsbLdrU/c8atZA+Z5rzja6VVh+x+1AwpkM0rV60qUR0tkPwxU&#10;vckCGSmzFoMJcwtBZjQ376woGdxYFaZpccSUAlInxDEvhAiFyRCYDIBNvgaTu8HkoiPttbiNHneG&#10;8QSM6IWZOpF0FE0HwKSdARcaMCGM2BiNvgh8mKI0lIlUKVU52TmPHj3au3fv2LFjBgwcMGXq1C1b&#10;t6WkXnjx9diKg+Fz9ooXnXRddDpg9nHfmaecpp7kzT0nXHxetPA8e9tT6GY19FRq9VIacPyTZOxe&#10;1tZHwietksdyUVqT1Uu5/UeF69PKwMf5HV//mpyRvfPM+QUjx3aM7RDlF+m86mDXq++73871f9bg&#10;+kHlnIl455LBWaaQL2bfTxb/DEvsL3O3XGpYNjEy0zTik2ngC7LHC6LXD3h0sWZKiWFMMTqgCO+V&#10;g/T8ohn4Vjrlh3Z/DfWiFakuKCm5nZq2bdumAYN6BUX6ugQ72Yc7WUc623bydhrtK5np6DjXyXu5&#10;n+dSX/slbjbbXfhHxNBZtuCFSNTkxSV8bLFg5+owzhUB50uoQNuXDSfyqUgx6e/dGtIrZ9y6X/tu&#10;56WlPLi+avOWpIEjnIIi7L2DIkNiesS1n75o2qyLG8b9ONul+XYY+jKA+hppyettqZxoqp1rqJ9l&#10;kE+GNWNx5TBKNtDc2AsuHYAVD9L+6lf3pnfd6/aarFhTVXu6vjtd248qHYfnz65/f7A+Iw+T5zWU&#10;3Xl4d+X6tYmdOtg42IGdI+AzuWwGh8nicazENra2dgKmgAsJGFxryMWR0T1GeGaj6/OLgfcuu61Z&#10;yU5sxx7Q0+PMYa8n6W4vHnk/exp2M3Vy2qOnueXZX3Ofp6Rv37CpR88e3j7ebm5uEZGRvXv3Xr9+&#10;/f3794uLS6rlitWfMzulPev5La9LQVW7anm7Fjy2jkqstXSqsnSusLSrwxKatB3qdUm12l5V+l4l&#10;mn55ik4vCqOuf2//sKhdgSa6AWtfi/co1g3LaBz7IOtOna6SNENA5wqTuAkU4Ih8uexIWcmA0kKP&#10;2hKBtEKgrhOrZS46rTeCBBB4MEEEGxEfkzkYJz0x0o2kAki8PQwn6fTROBlOmLxgzBZGrWBEhBjs&#10;YZ2vVr2isfHFh/cPD+49PHHs7L59hg4dPmzFmiUXU85/yfxWUV+pQGorVQ8O3u646rz1qkuc5Ze5&#10;y6/wV6ZYLbzIXXCOBYoeiy8ytz9l3qoRPJSJ0xs9zuRIVqRy9n2yf6hwfaJm35dDj2Wstyr+N43f&#10;l+akTxUz67U3perMspqsO/fT56+auuJI1533w/e8ddz7yer4T9urxW6PmoPfGsI+UL5vKd8Mc6dM&#10;ul+WaWAO2fcX1Tnf3C3H0jPHMjjXNOYbMvwrMvwbMfQj2uODsdMTddTd5sSnsompRXP3XV46berU&#10;+OgEDxd3iZ1DfPuE+RsWzdm7uN28XnHLe4RsjHXc4Oi4WeK+09Ntj5fdHmerQw68UzbQOY7VEztx&#10;jR8f8+WZfIQ6L2ahgFHlzKE6MEwRDHMwiwpx0MX1aZy+S3bmC5Fdqq+ulDZmFZSeT7k9Y+GykPBw&#10;KyHQEtr6LegQmjrL7s1cfuZym8qDfvLUzvDHflj2QF3ueLRyLFnTGy3uR1cPoKqG4lXjiNrReNUQ&#10;sqoXXZlgroywVIWay0Ko3Cjs2yAkp29++ubaL0uvn5q+eVVct86uXh5OHq5cK77IXiywFQE0Mzks&#10;a3tbd18fF3cPKzBBZIk4fDuGuxuzZ4LNhW0e75LdH1502rOZ0y2JNWKY7YWTojf32O/vWn9+YH8/&#10;edK3T9mIyaAyYQ26uqrKjxnvLyVfmr9kQXRCrI3Y1l7iGBPfbuiIMdMXrghasJk/Y4PDppNOp+66&#10;3/0a+LEyvkDTs5Hu02TpVm8Jb0Ji1UjHen2fWnhQI9avBetQA4cXqBLydX0qkI41aGgt7Jmvdf4k&#10;9U7PCz2WfqmksYogIMD6gb4xM0gR8Hqt+lpp6ZD8PNfyAlFtgXNToUdTubClhq1s4hvkdoTWi4KD&#10;aSKSNsWY6QQTFoFpQ1F9mEblqdc6GvQ2MCzCUDsMdsUM/qg+urF+xOHDXQf2iRw1cNS6ZQfSbj/P&#10;/JXZIKtUIXINAatJxGBWy8is9O+LNl3xWnuZsy6Fs+ISc9VF3pbrTltvStZe5Sy7BO18ykmtcXwg&#10;c06Xu5/It173irnvp/hSpd2DFsZTGfRCzngrE7xt8ntW1i2jdpMM/a7GQAHMpDcYi+u/Xv08Z/PT&#10;wLXvnOc/ES18ZL/8sf32d5KTOZLkOvGdFuevRPefpiHZph5FdFypxb+6TSPVMVOT9BZJeGCKSEXi&#10;buva39JE3FC43tHav8UiHjR3m7DP2S/BLsDXOzEqceb42XeupRcWllYo61My0wYdGB27rYPDGgfh&#10;VrZgJ8dqH09wmM89weNdEIKQDF1kWj+yl1QG8nA/lsWDQdhBShbUwmVSHpA5mGFJZJt72sEDO9SN&#10;X9e6753pRylerUa0RoVB2aCsrap/9eXd6bRzsVMSfFYmOp/vy76exEjvyX40zObpDPeMbb41V4PV&#10;T7rAL/uQ7zpT7/tbigYSBUN1OZO05RPh+qG0oodFlWipDaNzA8yZPuavnvDLWO3bDgWpC8vf23aO&#10;dowI9YuM6Ny35+Bxo7xDAmxdHYUOtmwrPsQFcZrFEwkEtrZWInsbvp3A2pHp5cXs08H+yi63zzck&#10;r67Yn93LHDaQPWmK3eWz/Bc3GZ9vcL7fEH+6Pi73Yz7w4dPTeBOsVrU2amqbNU318sbskvwX79/P&#10;W7o8vn1XL78we49wp34Lef1XsgasYo7cxJmx32rtJdcTzwNTf4Y/L43+3uJZpohT4T1r0MGFht55&#10;ynYVmoA6nWe9MaKJ6lhHxhVKPb+V8V9XMe9Xc6/+dN1//VpFFaiAQqDUDYp8gCGhyEaDPrm8cnBB&#10;oWNZEb+qwL4237mu7QCqyIMayziGVieTPgCWuZuMwSY4DNP4GDWOOo21UsnV6pk6A8OIsDFciCGO&#10;GOyL6qLq6vpdudrtysVVWV+/leW3yFsNWqNWiyk0hFZPm7QmQktp1abqn7XXzzwcs/F80Jarbpuv&#10;OWy8bLPugtXa81YbLvJXnWfufsROq5SkN9vcauKcLGbs/ME4X8tPk1u/UIjeyETPGkQPy53uF0Q+&#10;KxxVqUmBzTWAG9MDgQBG68nGt7U719z3WvRINP+J7aLHkoV3rZffY214xtj2gbHvO/d2bfiT1o4Z&#10;SMdMLKDU4l1KBVaQSblwv4da/5uYQ6rJ5xbqm45630XED1C7l3DsxexeA5cFdxvYae+O3YU/C/Qy&#10;g1GJtkjV9XrZ/aJnvXcN8l8TKt5oI9zP5B2BuMcg9ikIyLJZV5msZBZ0BRI+tXGo9ufhAZDZCwKY&#10;1rIZMhYDtWOTfnxTPMfY0bm1d5/SCUcVpzNNWVXGMiOqpQwk3GowaA0KWF2mr00vejIhfbnH5QGs&#10;q+0ZKfHMm11Yl7oxL/Zj358u/LberWBPaMPJOP3tntSHQfSPsUTudDB3xCr7o9UdsfII/XcPxWNn&#10;w1N36qMEf+mPvk5qfTXw602XXh3mb9768NWbHwW5G3Ztd/ByE7s5WdnbMLhMgGkGn23taGfv6c53&#10;cBSKJDx7F8jPlzmwq/jGfuevNxw/3pCkHGPPnMCeO8vpwnGHh1ccPt5w+njN7d7xRdkfykBzHmgt&#10;l+sVymYl1tqib65TNDQqWxuUiqqmltzSypS7z8ZMX+HYZSG/6zpOt3WM7muh7qugfusYI7YxJ+3j&#10;LDsvOvJUePuL7/vKnhny0T+0IwvgPvVolBT3a0L9SvWeH2udH36zvv+ReScbul7Mv5zlc/ROam19&#10;C8A04JABidPG+lFNKJJSXTuoqMS+rIRZWcCvzhU3FtvW5vMqsln1xRxtkz0sc8Y0npjKQ9fsiKi8&#10;cMRXpRDV10EaLQfAWg8zUIKFYVYY4oQZ/Y3wcBg9otO+QnTNOGzGgAGoicDMKPgXtEVrceBaQKJm&#10;wLwo69W5H3IvHb81bn9K+x1X3LZdE2y/Jthx2XbDWe7+e+z0Eof79YLHcnZyDWP9K8auDOb1WvHz&#10;2uhX1UlPSrq9qhiR07q+AblhoPP0tFxPAMdxi14DyN+GtxU7l91wXvpIuPSFzdKn9iseidY9Zm16&#10;Dm18Da16Aq17wt74WJBa5ZmB+2fiTp81zh+bot82dr/dHHhBIbqNuaYiklSEex9npuu4D2SRb5u3&#10;/Gr50gRqd0ZUJ9Mp6kHXAa7TI80GVZa2cPfnQwMuDXPcZyc4z+BehoBnCOMyBKAMXYegmxDgXITP&#10;rSS1fgI8nEkFMlAXhkbEVVnZox6uSKg/1tlHmTTIMOuY7vhP4mOTqVShrUBVclplNCMmUP5S4Hop&#10;rc9QFg+5soC/pz10MZFxPY51OYpzOpJ9OoFxoTN0tTszfSj7wRjh2zlOuRvbq24MJT+OIDIGGr51&#10;l3/u3Py+a8ObuLpH7s13bZGnAvqFUJMeo3m1zFjwuLlGrjW2NimKqyvPXLsclhhr7+7MFglYVjyu&#10;2BrsHBsh28GW5eLIkTizXdygEH/2iJ72947af02x/3Td7uYJ9rIZnOUzPc7uCbtxIubGifhzuyen&#10;XXzcUFlv0EvlwJsbtMJL1bjcQOq0oM/NqJZqNSoUa9WhWox4+bVIErOYF75W2G4rt8NWRsJ6KHE1&#10;1GU9lLQB6r4BGrwdmnaYPee064qbMbveDH7ZMqQWC6vQiX/UiJ7l2lx7Lzr3wDr5JedmNuNaieON&#10;osRLr140y+WEBgIt8Fgb7QJw3YJiN2vrh5SUOZSXsMrzOBW/xHV5LnX5TrX54qYS69ZqoarJhib8&#10;UY2rUelanuPw5Lbo/g3erSuMd6/Y9bXWBqM1ivNQgofiAhi1a1W218HbSeI9jjaDRRkQUM9FdDpc&#10;CwwigEk9KLSjJAbK8UaUQnDKiGsald8ySnfffJd08qHDoVTegWSr7efYR9M493OdH1dIHtc4XC+0&#10;Ov1DfCXP/WpW2JOCKTnSPSXqE7XwDS39BTGX6k3NclgFzEEMqBk3mPTGxm91hzbc9V3xyHbJI+uF&#10;6TbL7lqtTGOtTofWPYfWPOeseWy14AbryHfBM7XTg2beV53v67r2t351T6lMOlrif0sW+xyPfIBZ&#10;38cYTzHuc1Xoi5rVudIMNfApx0ykgTTIEIMM02jhMnltoaHyG/7rSNXJuDvholQ2N5XBvAn0qwzG&#10;dQbjNgMQ4wDTVs+tXWpC7OB2QiRGoPW3Urjatzq5NLh4VnpHNia0q+61HdsHTFO15nKEqCF0jZRS&#10;Tiu0lB6FjWiLUVuHaTPVNRPvbnE42o95NpFxMoB12N3qkLftyXD++VjGxXjoXBx0MppxpQd0Y4Bz&#10;1tpI+aUo1a0E6d2kmnv9i+8Pzb43pPRJB/lLifYhC3vgSH8K0ryY2vIlF0eUUr1RbWxUyAorKy7e&#10;TJkyf3ZE+3iJhwvf1grEbCdfT76XC8PHleHmAnl6QpFB3An9HJ+csv54xer1RcHl/YzVs3jrZnkd&#10;2dD9wqH595L3PE77XFkih/UqnVKmbDKigLZUKZCWFn2TzKgAmK6WtrSoNdXNCpkOvZr2zj1mnThi&#10;l030bmHkdnboBmb4WmbcBihuHSNqOSNuJbPrekbcMlbCek6n7ZIld/1TS21flHAe/rC58VZyPN3h&#10;YIrkwjOr5GzWhUKP6yW9rn/5pNRpcC1kJM2AnmzDtKUVw9Jq60eVlLpUlVmVZotKM9wqMgKrfwZV&#10;/nRtKLSvK2a1VHGNSnuD3F6v8Lh10bZvLGdQgmD6IJs9ayQ5GVF6TSyCeGGELUZwYYKvMSaqDWtx&#10;4hUONxrbWF4TQoC3lOkpI7BUMpDAMUJNkDCOkjhCISigSkow0wsNsatUNeh1vu+tF7anbnLPpfMf&#10;/vB4Vxb7sarP1bcdrr0dvORA9KBZAQ8+H1aTuXqqTEWUq8lGNaGQwxq5AdB8ZpXOBJgJnaY+t+HM&#10;1jtBy+7YLbvnuOKex9o01zW3hCuuM5fcZS57JNrwym35PasdHwFePW7XCJ82+GxK8Y0ZJewy377H&#10;evt5KUGXKzrdU/rc1/FeoKwXKrfX9ZOr9M90sBTRG01GE6ExIUpSo0VaYFUZUnc869y4tEnRaWGO&#10;z61sn/OEDznChwLRQ2vhPSE3lctJ5jq9cg+pSQrQD/dQ93Ntau9WEeLyw93pg4PTM3v3h64+qb5r&#10;i1c3koUk4JO19Wat1KJWmDUao1yhUWvUON5Iwi8bC4ZfXe90ZBD3dEfuyVCbI75u+33d9vrbHghi&#10;Hw6EDgdAh4J45zowj7fjP5vk0XzQV3fZt+Z06JOtMceXhu1YEHNmc6fsm96Nd210DxyMz7xrU5co&#10;s8GMCoySmBoFmJYbdKBKXdPa/OrLx817dw4eO7Jdj66hibGOUcHcYC+utzsnwA+KCubPGOb6/IzN&#10;u8tWT89ZndtjtXmx+4HV3ZKPbvn47GtLo1xv0MjkirpavVau1rfKjC1SA+iEl2tNaq1JD2xCmjUq&#10;qUbXoNCpYOLo+YfO4WtEQbvAbhuywyZok8BvFd9/Gcd7Hs93nnXoEkHQYq7HfNugjbyQTawRF8VH&#10;vtvcK7BN/Wyz9bRw1ibr+dsd96eKTmfwTuZ7XcgfkfrzhxJQeQYwR/xtatmmXlIQxLPm5jklRaEV&#10;hV6FX30+pXt/uxde/qV9yRe/xiKP+mK2qpErb+QQRntY4575znfxUP8+PsHj24WsnRR462RM4c+u&#10;CmkCigTARjsYtdcaumrhzQjyEtHXtwVkHKwcoTZamvVgkRTKaABiGlMpTlRhaAuKtGJ4LU79RMw3&#10;tOYNKvM4GdG9ThmTUx74KsPt2VffT7l9skqXfM8/klX0ePj44d5BgRdvndJTchWqUKFa0CMKMhkt&#10;btbiFvAI4jQiI42a+tKmK/sfJGx5GLDouue8iwFzTgQsPum68pJ4wS3hxCvcKVeFs27yVj3j3Gmx&#10;v91ok1rpueJ8mCiCxQ/mOnQUx0/x3ZLe/05Z33tNXs+1ohdyyaua3hX6k3qkFJAfiBroL1BYiet0&#10;SCuqKUFrtr7Z0/lo96ArAZ6vHLy+OHq8d/T+6BX4JcTrpb/fy7DI9x36lI2ZpN88mtjf27gusmio&#10;c4q/cJuV6JzI5aKj5Ii98w7nqbemNGjKzDo1mDnTimZK0UTr5CZEh2Cg/cCkMNGZ2ubhVzdKDgwS&#10;nuxqdSJOvMPPfa2n92pfz61R4t3RrMNhzANBwr2R7O3hvCfjbet3OOkv2ubvEqzuyYqS8DpFiIZ3&#10;9zq8POLXtZD6B2HSxx3L722SZlf95kVRNazDEDAVAXY2YFehRplBW1JXff/ls037d41eMDN8QHe/&#10;jonuHdqzY8JESyb7PT/v+Oay/f0z3leP93l8e2nRj7PKhs84UoMTCrUB0xjUTc0Ioq9uqVRgcgXW&#10;qsRbQdAB8yg1btDgWK1MCXIPhYHcdjDZPnSlMHA732+zwHuN0GOxtfs8O+95Vk4TxW6T7F0niuwn&#10;2djOtHNbw/HYxB55w/bwL/v0EvsT91mdRkARvTjdx1vN3idYf9/hRFHw+eLZj0tzlLDJjANMk/+i&#10;2dPQ9FetZkdtef/iH4mf0iP3L3ZYMdoq7Whg4buwmmz36gKmrJ5lUAlwo52qxba+OOD48vieHsGd&#10;nSVDIq0m9uAtnWR98Yjbjw9BVcU+6tZoo3GSATmM49+AzJPEQF4Iw6ZGg7lMb6nQmxsxcylt+WAy&#10;vwGx2Yg/0OM3dMQJNblBTs6QkkNasS4GvKNa3+57tu/nzIiaxtkq7SkU/S5tKZs+eb63d8SJiyeA&#10;IE4FojtOaFGzBrFosTZAa0EPNHBJUpGwqrai8dqhe1023A5ffDF60u64sIGS2MGi4ctcxh61G3fJ&#10;Ztwl0aRk3oIHjHPV7Mdap8eKsCNv20eOsGV7MzmePLtIcYeJIStPdj39LiGtLOhlQ+THuhHV+qMw&#10;VgiEJKgGgxUoogJGTEgLoi5BatY83uy/NpS/1opzjCO54+z5KMD/WUz02+49M8dNb9i4Tn9qF3Hz&#10;MP1ml+XjZvrZzIZDHe8MCTgW4XrY22W3p3ilo9u6gOlXF9YpmkgtSmi1uKYV1TUTiAzHQPs4MEag&#10;1LglU9sy7MoGyZ5BVoe72xxsb7862H68s01/scO4AIeliZzNocwNvqI1wZwVQZy7o/lNe6ywZLuq&#10;444bhjGdrVgeLszoQPGkgdHnN3d4dbZnxo1x3++eayiqbxsfUdCHpoQNAMp6E64lUGAvokD0MhBp&#10;9bpaWUtWTcXVNy/mbd40eNYsvxFDnZbMCEk7GfzuZujz6yO/vDkia72GIrdQ43MYzkLwahiXwVg1&#10;6KNRqyuaasGMow3NJjl4VGJqBaIFmK5XqGV6XKrB1+w8LwpfxgnZzAlYw/NdKvScLXQaz7cdxOV1&#10;sxZ0EwmSbAQjbATTRJJVLPct7LH3rI8Vim4W2uxKZoV2Z3slWicMEwxYbr8szf1IUeiJvEWPy4s1&#10;QIuBAUwDt50/AjrQFpCvkB6rzJ/8682g3Qu8hkZyEx2hTVMlmY/Cy7+7l2UzmqqYGjmfxOwNKnFN&#10;kePRdeLRHYSLRrgcWhm8eKzdgERW71jG+D7cvask79I7FeZMb2w8DBuyjFoFAQPZipEw1yGWXKPl&#10;l8GSj5jf4fRFhDqoJTco8XlKYoqOnqSlx6rpUSpquBYfCMO9yssCL5znpaW5ajXzMGy3TndFIXuy&#10;ffPk2Dj3PcfWqIkWNaZTIYgGOGGAtbEApglSS+qNuM6MUAZ5RXn95aNpPTamtJt3tPO49T18Elys&#10;3VniIEboVFa/w9ZDTlmNu8qd9xA6WcF5rvd6pIg98bln4kRXtg/ED+Jah1rzfXmScG7MQNGYVY47&#10;r0Tc/zyjvOm6wVgJijcgbzfpgeSPAvl0CwwwXb360SaflUGcJVbMTQKbox4B19v1/TFrYdOhHYY7&#10;p0wfzpu+nyezLpLFKVTDZaz8IvrzmOpJ/7tTu14ZOuXpks4nh8buHbjwzt5KpUanAyspgeCs1GMt&#10;BlIKEyrgjwOm1wbUkqGuH3xhrWT3UJvD/R3397KfFyXsImF4cVlBjpxugYw5AYwlXuIFQYJ5wZyb&#10;4znNhzim207SG6EHFgocJDw7J8jLlRHqzUkIthuS1H7tgrHH9539/K5cqZbqELURUQG9n1GrRA1a&#10;ElWCmYJBCzAt1arBD1tQYw1sqNdoX//4uSU5ZcK189Oy389qLlnSVHFcrbqpR1O06HUdckuPAn77&#10;hQH+BqOnX7199P1XSX2zBjWqcZWWAjODttxDS8A6Am9Sa+UGokFunL/uIC9yHiNyNSN0CStwDs9r&#10;Alvci8GOFfJixYJoK1aoNbcfnzORY7sMct/KmvSMd6LMPq3C/VA6N7KX0D1WEt5fMnBN6J4v3oeK&#10;A3Z92/CqrtZookkEYFoDpH5tmAbCJktlU+25zDeTr+7v2i9U0N4e6uTMWDPONutxTM0vv7JfzNY6&#10;hkrKxA0CVCturXW8fZ59fDvn85OghqKeWW/jrx71Wj/LZWQnqyR/5sgO4mUzQ86dGvfzW7qypRlv&#10;k68oSUux0fJWRT9qJR4q8Es6cqPONFtDDVZR7dR0hN4SY7B00lv6GyyjYXy8Vj7462vfDavYxw5z&#10;WqV9NPoxKu1MGNn8/vPoXQfj0l9saoXzFEhTq16lBQLFtqyD0gJZpklpJJRmkFW1llc33Tx+Z9Di&#10;o+36zYuIGxjh6O/GF1sJXdmew9n9DkuGnhFPum698Cl0plaQpna83RK++0WXoMEO9u2hHkvdRq9L&#10;7DwmMrizt423wMab6R/PGzAycsfuFc+fPaooKQOYJrUmygimAUQrqi2EK5Y/3OC3NtJxY0DQxaQh&#10;35Ysrjy+Q3PvJPH5qrnwBlWVDFfdRBrSUOUTDE7VtKQoSs7Uvu90eOLQlIUpyo+H6x6s/X7lYOaT&#10;Yi0KFPvNGNZq0ijoVjUNYK0EiAbrXyCw5buybtDpVfYb+gs3dRet6mQ1IpgT7giJrSExwKs7NNaf&#10;Nc/HcU6YeHaU8MZ0btMxBnzdse5G4pH1YomHjZuPpEOsa9dEQaAvw0li4+nlHhUzeMr0bSfO3Hj+&#10;6mdJabNaZSBxBWhPNGpVqAHAWg1yKwQGTsQtKNyIwC0afU2LIksqv9/acsao2A0rTmHG61pDuhK+&#10;oyRu6qirCH0OI88hyCWVqveOPZO27r33PrNRrq5VNDQZGlpRmYrUq00o4PZatHqF0VTTop26eDs7&#10;agYUswSKmMMMnSgIGmHj3ZtnHS7kB9jy/axZvkJOLxZrHMN6IeS2hTn9leB8rfODGu+DabzATnyR&#10;r51/D7/px4J3f/M/UBR9IGv/12Yp6C4kYOi3bh4sVAOaYEBq3aSWpue9m31lT/SS4dwN43lbZ/KP&#10;r+NnPvVuLvIpy2TXFzD0zRxSIyQUIlWN6N09xqu7rKZyR1Tlh2kiFfWxZT8SnqVEb5nt2y+KH+nN&#10;7JxgN3F495N7t+VkPNeoPqDkTSO9X0NtUeBbVdg6AzEPpsbB5j6IJQG2hBoswYY2WHeBzQOMyLDG&#10;8qT0a47L5zJPHmHKpAkI3M0I98Dx4Rr90IaWUVLVJpXhhhbJ0sJSoJYEK1FoCZCryfWYFEVV+ia4&#10;5FduWvrBGSvaJQ5xdI7h2/hYiZzteHYijhMnYJhwxpWA8eecF6V7Ln7EPt/gcEvjeEMWtONdYuAY&#10;6+ipnL2fo29Xjjz1aeTma71HLw9IGGjtFMQSirlu7p5dunZfvHjx3TtpFYWlBoXKgOjqjM3ZSOWO&#10;n+dHPlo57cu+NXW3TmLfrlEFyabi60RZKl1319R0B226h0nv4eo7qPoWLDsnK1rw9nL0rkm9zy1J&#10;1vy8aci9C5c+0lR91yiz9boCk77UrGmgVSoSBGk9rIPVclRroH41Vo/YssBpXHvuAH9WN3dmtAPT&#10;HUicrSA7e8jDnjXWi7fA235+mM2SRKtbc+ybL1prbvtU3Ijfu8zK3cVxYFLixS1dbu7z2zzTblJf&#10;m45hbFdbhkTsHBravmfv6XMXHD19Njsvv7G5UakCuQOYaeFyFAF3VyNhKkOxUhIvMRoLtYbPSuVd&#10;eWuyUX0B1VzDDHcNhnSV8ZaSSNHRl1HzBdpywWxeU1TiNGOe55Bx667ezWiUf2uqy1LW5+pbSzB9&#10;lQmvI0y1elyJ0WU1qtGT19mGTuEET2F49md6dBT4xNsHxvHtfJg8DzbHV8CL5vMGcHiTGKK5kMdq&#10;9twnVqfzHZMzndafYPvFcp2CXAYuCdv7we9gdsTJ4i7Hv1/Ma5Gb2urFEDD9A1j+jWnQJqDENO+b&#10;81YXvO7w7b5N7kt+1ivR+3RB/kdbeal7bSa/9gcTrxOZW8QWmR1SLSp6zsx9ytZUi01aWxq2NuOO&#10;BoWLoi64oTjpWWrMxuWBg3pKAl157YMlK2d3/vFxnl47FyWGkfQgEz0GN01EifEoOQo1DUFNfVAq&#10;CaE7IuYOv/dOKNZT2dQt62PQnSv2H186GzRdKay3Ce9NEQMocghNDjGRI3F4FQzOqrFCi2iUsKpR&#10;UdaiKCkp/v7p1asjOy/NmbKsU+cE3zA7p0COSxg3qJO441D/uH6+LrFWseOslqX4TD/tuP5ByOI7&#10;gjNVLrf07slK351Z4dHL+d23CY6XhqUqY++pI59rY9MqI068Dlt5JGbY5LjwOF8HZ4mdk11MfNTk&#10;8SOP7N/y9svDzEawZFvxGcXb3ep3J9Dcm6a6NKrx7u89nWpIN9X/3uvAnkY1XaHqz9M1Wxs/9rix&#10;2XfL2D5XN5yWfr2syHpEVL/E6t4Yat4ijc/JpjdkczGhVup1umY1KkNqa1pfZ+bsPXEsvkdHu0AX&#10;tpuQ6cZlenIhFzbkymL4cBiRPP5kidVSN6tlQfyNHYW353o0XnNT3o2svBGyazorxslh7+So5ruh&#10;yvv+9Sl++eci7u4K3DwxcnzfxF5dvZzd/Vx9I8Lihg8atmHFirSUK/m/MuUqZbMRqUTJYpz+hpLv&#10;aPIFDj/Ua+7p1GkGzW1El4ob0nDjPRxJQ7AbMJWMttkWXqcsVwliwLVb7H7DrPsMmZKSdrNZdrOh&#10;4Z6s+ZFW+Rw2vIaRj3o0Ww3X6U1fgFntsFXOrqMEYrAuagjEd2DaWLMdrJkiO4a1P4MXz+L35XJG&#10;C0SzGHazIN9FvCV37U988rz4xn75LkZoPCu6i2jpWceLFZKTBVEXcgZc+Jhe1QpEecCvFWD6Xxbu&#10;Bcp94KOp/NSct74uq1d9jmfNL0F9jnPtT6+6LLeWbNfmH7bN3/lUpZOlztnS7EJUSlreixreO6D1&#10;Xhatg0XPomEWqmUYFHxE462VxZUWDHuUNm3vxtHTRiRMGuz+6HbP5rp+amUsAsea8CSS6IfigzBi&#10;IIoPQIm+aJsWqjtGJWFUF4zuTGC9SeMoRDNa0dRHJ+tNm0Zb6LEW82gLNdJCDqfxPpihA6KdjOiu&#10;wnCpDlHVyWqevLl59tLujesWzZ00NSok1sPNw8vPJraLw6hZYXO2xMzfG7bkaNSc/eHDV7uM3CZY&#10;cNFq7gXx6jteC2/xT1c63oZdb+i9jlaE9T8pHHXJ6mx9YKre967R7ilm90gtedIU+apq9OMfG86n&#10;bl6zfWVSv152jnaujmIgqOw1sOPC/QtO5CSf1Lw4bvp+zJR5m668S9ekm+v+7GlUbRpVl0bX3aHq&#10;bpvrLpsrz1vKD2ozF+Temvj25PLcO2c0WRf1ufeo2nS84gFWep+sSkZL7qJVBbhaozPW/6r4dPft&#10;gX2nJixZERAXZuVqzXHm8v2t+WE2ArBqTCcHq272or4S0XAn0TxH6+WugtXBvG1dhGnzPZpTPHT3&#10;Q+pueJ+cxRgWLEyeL9HdFsGp9vAdH8O9jtLHQ/JubP5098qjtD2bt00fPSXYN8LJVuLj6Ng5OnzS&#10;mBF7DuxLffXmfXXzO6nxbqvuDoHdJOCbOJxqQlNJ9DqqT4Z1KYj+NoHcNBHJhCmZpFJM9A2KTsaJ&#10;xe8/dT14pNPufUs/fT0nk1+QttzSa9MwMI+Ek5Wq682tL5tVb0qaD599GBs3hs/tyma2h5j+ENsO&#10;4vMYIkDxeFh5duVJhrCsx/K5k9ow7TALClvOX/NIci7D/dIHq4W7oYgkbp+JVtvucs4V217M9z39&#10;YUjy65cyjQx4klssIPf4t5jWkfqspsLd5d+HNRYlNuT71Hz3bsoMbv7u1/jFTfHDWZFhQ5e7Wmpc&#10;LY2uVKWz/puLNsOfrA+xKJwtahauZJA6iDSyQcINNNaIYYa08XRl8e1fn64+SF784dnI/KyEihKP&#10;xmoXeUOAVhkNo+0xojNp6k7RvUxUL4LsSZC9CFNvwtSHxIaYsUkW0ywzMdWMTbSQE83EWDM+3IwO&#10;pOBehKGDUR2pkQ/XqM5UVb9Ne3hr4+4NU+eNGjaqR/v4yD5duk4cN/jYidUPn+86enn4xpPhGy96&#10;rbkkXn9dvOGm3bKrwmU3WAuvMBaniBZdt1mSzjpZKUzFxDeMkgvNwfOe2Sx7I7rY7JlmdElH+I8I&#10;7jPU9onC71FN0tuaZQXKlJKmrDffvh49fmrapMkdE2O8/J19u3rPSFmwruLI0taTmw3Xz6AvLxOf&#10;bph/plmK0ywVt8xgr71lbrxFN9+g626Yq1LM5Vfo4gt4/mn41zW8/CpVcZkuvW6uPkfknYR/nMSz&#10;DsE/Lunz7pZkpKbe2bdo45ReY6LC29t7+zh39BEluUoG+QfPau83O9ZpSqDjrACXhUHuy0LdVgXb&#10;rnIXrfEQrgvl7UoS3F/kJLvujD1xbb1hn76SuaEf89kqji6ZS6TyDDfFrdeCqq6NKr97TVNaZVDV&#10;lFfmf8+9lZK2ctGyAV2T/J0dPZ0kgSFBER26DF+6ceW1J8uefFxTkL9fIT2PIxdN2EUSvUqRl0n8&#10;IoGC/bIJu0Zh12iwg58jV0j4tFp2SNqwt6HynFp+Qac6D2uvmNDzOHxY1bqruvJAadnGJ2+GLd0c&#10;EN9PYB0GQYlMRgc2N4oBmju4DgxrV55rnCRkrMhrJls8S2Q1TWgzjeEyB2q3RbD1g8OVYvtLWZyl&#10;5xk951jP2GN36iM3pdD2erbziYdDrj/5qNb9aUGH/rbka1tnFbDZ1xL6vNbK84XfppVl9S37GVfx&#10;2b/us0/jV09phovyh50yQ0BX2FlqxZYmW7raGv4h0mVKyBo3i9TGogBxWmhGBJiSq2/haaWuddUj&#10;5bIUvSbDqMpWNz2pLl6XmxFbnC2pyLWqyRPXVzi2SN3UGn8Mi6Xprma6J0X0oPC+JnyACR9EE8Ms&#10;IDabxlnIMTQ6gjQOIPQ9cENHwhhHwOE4HIDogxQtA75+mrdr9/Teg7oHRQf5h3kNGtrz2MH9H16+&#10;LSv51NL6uUF+/+bzKYdvxx9+4L/humD5NcaqW8xVtxlr70Fr0znLbwnnXWOve8E+Vs5OJYTJBuuL&#10;ct/13x22/xJfaHK4YxTfJ7hPKfZDI/+B2vmhNPaldGIhdqwRzWvSqOsapIU5xa+fP1+7eWnS5PZj&#10;z48d93764Jypk6qWr6rft11+7gR67wr9+bolN9lSlGypTrY0JltarhLVN8nSVHNJqrn8saXplqX6&#10;sqX0rKX4uKXgEJ29h/q+E/+0Df+02fB+W+2zsXuXJ7RPiHP3CxS7JXbounDbljVPTsQfHBG0vZf/&#10;tiS7xUGC+V5WK/1sNwTZbw0Rb/G32uAmWu9ltTGCt7eH4NFSB8V1J/y5reqm1adt3OTZzKwdDDiF&#10;S6cLkVQX1c3ImhtTa588QJtaTJhOozUqja3Nytry6l9fvlw/d2bCyGGunu5cscQ+ukvHuRs77z7R&#10;7sqVwa9ezs7PW1Nfv0UuO4Qgpynqotl8lqbO0sRlC3rVAl+2GC5QuvOk+iqqA+H8GgmnmJAzmPYE&#10;hR6h0N2IZoOiYW1N6YqsH122brMJi+NIfJ182tuKe9tY97Gy7swWhjO4oOQUyLbvbOszWeA8l2k9&#10;z9ZmJt92CsN9HtTjgPW+LLubjYJLJcwtT1nzL9psuie+8pN/N19047PXxQdTH7/J0BvAatMg74D+&#10;GOH89h8Hkg9QoKzGkW/KlouNlesr88ZW/4xpyPSW5ngo852av3Ok3xlkNcci5VjkbKqOacxn6ApY&#10;WDXXJBWYWoVmnTutDcaVCbCyv7FpVGvDZp3+tUL+A9WVm+DMlqodxT87VuW61GQLa34Ky37xi/LZ&#10;1VV8hcwFMYQSSCKFJpmJAWZ8iBkdSqEgde5kNnUyYZ1gXZxKFqRXByCwB4Y5ooQdjotho6dc2vPC&#10;uQ79B/r3Htxt6YZlz949rK4tkTdKtc160GKn0ZZp4Kw3P/buONd55XGPFedt1l7nb7rHWpfOWJEK&#10;bXkqWJ7Kn5vM2PKef6CQ9RC3vaLjXZC77ch1PljodL7O/qZGfB+zekmLXtIOTwmP2/LAlLpOr3UL&#10;qoiPKhzR6ECNCjj16htaK99XP9v1ffOoNyO6Z/SKfdm+97vBI39MnV22bnXL8R1aUMj7es6cf85S&#10;edFSd8VUnkaVPKRL00wld8zlF8ncs1T+KXPhburHSvjFUsOzZcjTZeiLNcirZUU3oib3DA33XzVj&#10;ztObd/PBYCSr2dv43OfiCIcj3STHunG2hTM3+rK2+vL2B/MPhfAOBAh3+9jsCrLaGs3Z18Pq2QqJ&#10;6pY9/kygu8kvOCB4u5ZTdICrvmJtvOmguhGpvJdUeXtJ9atncFMtolWpNSRCGUFdGvQPg+U8pI2V&#10;RXkfP3/cdvREn+mLuszb2Hn/OZ9jp12OnPA6dS7y+u2kpy9G/8xZUNOwVQ8fIMgTJvKCGbtoNpy3&#10;6M7S2pOE4gysPo0pDxuartCGY4h6hax5TlPt9LryGbXFS+pKp397l7Bp3YD1G+fvPRLWZZC75yAX&#10;p0G2dsC4JI7Ji2QKE9jifkK36QKXpQKn1WL7uQKHaQy/RdCAY1aH82xTZazLVczDWVZ7vkj2f7K9&#10;mCG4+cX20oPE1CfbfuXkAseLtqSDhv6NmRPoG0fMtNRirqRNPxDDfZX0gKJ2REtxZFWWa02WuDlP&#10;IM1jGashWs60KBlUM4TUQEgjhDZxcLUzpgrSNrVTVg7UVM1FpYcJXRqBv0XpbAyvA4SoGc1vrdmb&#10;/zWxJtulPktYm8Gt+snNy2QU50O1ZbzmWom8wduojDETfS3EQDPSjya6mOlwDPXVqDxQOITAozDM&#10;kzCJjARLbWToYZZeJ9Eoe3z9MvX6rY3ffn1oVDdrMAWCA+MNktKYTajJoNPBqLxJmfP0y+Ejt8Zs&#10;u5a4/qrn6mtWi68wV9yCNj7irErjL7rOWPOMseUb+wnsdEEpTFb5HyjzO1zofaXe+47a57bWPs1g&#10;e7lFdLzKem+h9f5833OVvV81nKlS1qh1BlgD6+QaubblW9OHnRmbxnwEmO7S7nNi53dJXd/17f1l&#10;1ODMOWPy1s2tOb5Onb4b/3SCLrhmKQMJyUNL2V1LSYol7xSVuUH9ZAvxdhX2Yp4mfZHx8XLixSLi&#10;yQrj09UVt8YfWnzt9sX6osKGutpyRLc799mQvCO21wYz98ZxDiWwdoYwdwcx9gUxdnszD/pzT4fz&#10;DweIDoYJd8VxD/Z2/LLNQZ7CQdN4SBq39Aj79WqbvAPu6lt+ytTAmmvtSpJHF905qywoAuYssFan&#10;BYHMAkRmJiPgYA1mA5hyK4BjvAxDP9U0Lzp/t9O+i24HzzkcOCPed8pu3ylw4HX6WsjVtKRnHyfl&#10;lq+TKg6hulMm/XkzetGCnzUjV8ymM6RxP/CuVjTOK82bVFk+ob52dEXx6NKcWRX5K8pyT1WVf9Zq&#10;0n787DxwVEDIAAeHLmxOBJMTzuRE82y62bqPt/debOWynGe7yEo8Q+gxmxG5Chp2SnA4z/p6M/ti&#10;Jf9EvtPBTN9D31xOvhWfexSS/HDGx4x7Mnkt1bbQATDR/+MB+cdR7LcNjllnMYO0BDjU1JnNOWbz&#10;JYN2cUVR34KfMRX5QUWZtg0lIkzmSGnsDE281kqhptnNIAvJ/uL56XmYtGo5ob1pRrPMhJSENQhR&#10;r6MrgXcACVYVQkuV9cdKvnWq++nSkiVo/sZpyOKV5zDL8xiVeczqAl5VvrC2yE7bFIApo0h1rMkY&#10;YdS6a5XuBlWQQRmuVQYrW51bW7kqLYMwMXGSodNb67TdUPSozvhdaWhq068C/3sMIcFaGsB2A7Zo&#10;ZIBmJDDCZMDV9ZqcL5WXr7yfu/12hw03fFYASvwOZ/lt6wXJgqX3mEeKBWkGh6tq8flm3+2/fA7l&#10;Rt6o63irKXHfL7udWdzVX9irvnK25El2FAZuyIw68Hbqj8pXWoO0qrTo4Z1785fM7T41acz50SNe&#10;D23/PqHzr6QOX7rFvUuKfd0z4e2gdm9HtXs7oV/WilElu2Y1ndkKPzpOfTxKvN2HvNyFvNgKP12j&#10;u7/G8HCL6fUSTdpq7MlK/NEiJH0d/HhN8dX2c/p07BZ/+syR1HcP5qUdm/wruVv16fDCHe5fltk+&#10;msS/2It1NB46Gss8Fc84Hg0dCoZ2uTD3+3H2xgsO93V9v9VHcdsBf2hvTBcWHhG92xSceSwh/1KX&#10;7EsTKx9sa/n2GGspAkuCUIgG0CB62ISCqu7fMG0BrAusNQB6HCdzlYblVx7FbQVOWZcc9lwW77xg&#10;u/2czfZztjvOi7aeEe887374etjFtB4Pn0799WtDS8shFD9J07v1uu1qzQapdF5J8dyK6glV9RMa&#10;WyY21E+pKZ9VkrexsvANaigisRYM+/A9c9rM5QkdBklcYm0l8UK7jkJJH554CMtmrMB5gUPARhvP&#10;RWzvuVDMOmj0OZsjObZXyoSnsh0Ofgze+7LDgZe9Lryb/CLncKX0PYIDQOvBSqa/HcCAZ80fTAMN&#10;U5vLHTAOAWtRE7SBAKt50AqS+k7TL0zA2ll7vLpiXvaPPmWFXeWN3TWyzoqm9sqWoahuuap11Y5N&#10;sUP7C79+PkKSFWCpIaKtkxbTE3KNuQGIDEH5mEarDK3nqrN61GU6y38JZBlc6U9BTTa/8hevIotd&#10;lsUs+8mozOa0VogRmTetD6HROFlDaGV+UHVBYta7kB9vfPWKnrAhwmiwM5msjQhTb7DR67sY9Ht0&#10;hi9yfYMK0+iB7A/FSH0bpkmYMoCLpQFOFiYl4MMMTa1E0efqS1tT+q+5Er7hrtPG+/ZbH/ttfRaw&#10;7rlo+3f2VaXojt7nTEPQgfzErW8TV97x3/w8YP1rjzVv7Je+sV7wxmrWS5tJj2zHpkvW3O+d8mbn&#10;geMrJ4wd2LldYqekjvN2LVzzYsOkr1O7ZfSM+9qxU+bAxK99Y973jH7XN/7j4A4ZYzpmjI//OKb9&#10;l0mjq7Yv01xfa0jfSjzbRj4HB6u0acMyd20yPFijTF2tubNEe3Ol4e5O7MW6oos9lg7wCHGydRf5&#10;DIgJ2To27MXWoNwDsfVnE5vORZQeCM7Z4v9xid2N4dwD8ax90ZzT7Zmngpmnw9gHE0Du4fRkrW/t&#10;NRd1mkNLsvDLTs/nm/t8PDU/N31v7eeHcEM2baijCQWB6hGYAtaCoBdeDdbF+z+YphDQGG9oRrBs&#10;hX7x+fSotSfctl513HrVYdMlu40XxetBGndWuOqUcOVJ69WnhGuOWm844HHoXLubjyZnlW3ToMvr&#10;FLML62bm1w77kNXvbeaQnIohhVWD8orGFxWtqqs6IW96g+gKUX2rXguaEqUyaU5h8fU7j1asPRTV&#10;bqxbwHCX4BluoYsc/Jfw3eYLvRayfBdA8euZky87HMtyupTnfOJD0MFng069Wn3n55X85k8GU4nJ&#10;3EKZAQ+KEeDaGy208V8x3ebcCJbpbVs6AgzdYCUmE60FxnNAEEoBJyMFQdUQxE8EeS5tPlVZtq6l&#10;cQ0KHzPhrwljMaotW7lklrenY/o9QJRqjDi497WA4lXRUqW5BXB7AOA0WourrjXm9a//7qzOtlJl&#10;gFBtU/lNXJFhU/5dUP6dW5XFqs1jNhazjVJbyuBBY50+PAlZNJE7sQ9z+gDm9oVWL2/GKWr6yBuD&#10;CdQXw+0IwgHDumt122AkQ4/LtLheT8AIaLD/jWkUuG6QeorGwRr0WlTfpKuXYWV5zfc3Xx4064D3&#10;kot2y67ZbUgP2vYkevlduy2f+Tc1HjdVAduzPWbe9PUdwfcZzJt1NmLr6w5zUz1HXOD3PctMOsXs&#10;fok37I7TzCtRQxf4xXd1HzWyz9EDuz98/Vikqjr08+yAh6P7ZA1r96Nvux9DYz8NiHzfJ/Jjn9gv&#10;/eIzBkR/6RXypnPUp559yxdMVJ5egKauIh9Nqj3d8cmCgR/W+x7qNzlr3+LiMwf1zzfq7qxS39iq&#10;vntB+eJ2wf2dpzcNmzM0ZuEA2w19mYcGM1Om8R8sdvy4OSD7QGzp8Y4Vx7tVnkgq2h/8epH46kD2&#10;lXjGpVhofyzvQO+ID3ujqlNCFPeC62/aP1jjdnbujGdnnkvLwapZzSagUkHAYiCgW7xttS2krR2V&#10;VGP/FtOAvDKisJykvrWoZp+4Gb36pMf6q84bkp3WXpWsumi/4rztsrPi5efEy8/bLDtrveKUzYZT&#10;tpvP2G0/H5/yenqedFpu84wc6YBHmUm3P4ZdfNL3c8nYkpbxxbVTi8tXVZQdra38qFNLSUKlVioa&#10;aoFErxWo9NqoeCK3Un725sdpSy8m9tvqHbPMPXK5OHQF028hlLieP/Oq+9GvHqc+tbv2ben78ntV&#10;6nIdKSfMatKiQy0YQgGTSAsJVrHTWyjDb0y3mYABTAO7vralI3AasDBtHpAwYQEyAxQsj2IyEyYS&#10;xdUE0UySZRj6k8C+mshfFCYDSmVUR61dvd3VJeD8xeutajVYd0JnAvMOsIpUo4rSAk0ZBuI+0oBr&#10;btXnD6357iPLcpF9dS9+4pmZHlT+Iab0g1fVD0nNL35NLrM6j6Fu4OEqO0IX9fZh8MTego5ezN5B&#10;/LkDPJP39WssWSyrGWJQJ2l1ASqdWKWLVmmXwehztaFCA4ZLDIfBvaOzoMCakWhzrTESGi2qBo52&#10;KqK5FS8qlD/Zf3vyjJ0hs/d5rz4befrlmHv5S27njzuVEXc62+9UbvCBr9Fzz8QCKxynWO7ItcHT&#10;D0cM3+XWd5dtt738pCOcPlesRt11XnKr3eaTQ66lbS0seiuV1shhZb6+ak/WmQFPJnZ4NyDuff92&#10;70ZFPO4X8rBHxMueUe96xH/rFf6xo9/ryOCPcV3KJo1QHZ2Dps5XpSSmzeCP9hBPDbYZ5hGwufeA&#10;64sOyB9sVd7aqb17UP7gjupzIV5bjzR9qMqakbLTZm0vaG07aHsStKUT+0A/cco0/yfLot5v6Jyz&#10;r1fFia5lh9sV73HPXGTzahL3TH/OwcHBT3d0KbwRn5cceG+r6/phQWtGrUw9ntNSIcNUSqDRNwDt&#10;lZrW68wGkKLpLDojbaQIA4jTpjbtuRG0PGj0GAqW23pT0zrl6I3Q9WcdNiXbbbzmuPaS8/LTLotP&#10;uC8947b8nGT5BeslZzhzDvMWHLJafVq0+XzElVcTspoWl6nHPckRD1jgMm6D69z9Ptsudkn/MDa3&#10;fHpZxeKC/GMVZb8MhlotULXARp1Sj7RoEakBB9Y5JqmWbNJQlVLkVUbtwbPvZiy91HnYTp+OS+w7&#10;L3adsi9q+82QjecnJb98KUfqCUoHcgmEBpIBHGSboLGlbWFH5PfSYcgfTP9JP357/P5eqPTPz9rW&#10;Y/vX/bce9bdT3x/fUlAHBL5NJuDuBPajR096evodOHikobEZI3ClVgko3UZFqw4DnkUWDJwstMWg&#10;ulOWP74qr0P5t6iqj11v74raMy36zfmxWQ+SKr+FVmaJyrOhyjxIXsdFVfaYylnVGHp+j0vfEE53&#10;T4cBIYFzByee3Nnn5aNhpSWjpfKeMn2Awhgj007SwZf0BsAoqw06SqelNWpaoTTrMLOGJDUk8IMD&#10;C7MpZXidDC8vlX88e3/tnkuzbj7Z+y33drPmu5HK05g+1etuPfq6MP3zzPOPhm492dMrlOvsxek/&#10;Mmj03Jg+04L7Lg7ovcG15y7rvqdYI5OtN9xO+lWSimCVMN6oxqR1aFMWXLY9+9SwN3O7vB3T7vGI&#10;IS/nB+3r5L4jMuRqx9C0DhHP2wc+j/R/GxbwOTwyf2Cfll1ztbdWNlwddnWOsKONMEbk0MnNrofP&#10;wP2zVn46vrny0knVo4v1z541ZxUYpLW4sYxCNr664bZ6CHNeLDTPG5rpxJrmwp/rJ14R47yru//V&#10;cWGvlwZkboxtPBPbej247JLT8+3WV5Z7p2zq8vDEwuxnu4o+b//waM/ztLuZr8tV5a1g5Te8RWMA&#10;pjfNpK6JUjVYNFKLTgk8YwgQ4wwWWk+B7gzYgCgRog41PyiqnXz6rufWC5y9yZxtFxw2nHSaudlx&#10;xCK38Wudp261mXuAs/A4NPuQcP5Rq2UneKuPhaW8HPurbnGhdMaND+KggV4ho/wjxrn2mhOz8/zI&#10;77kTy0uXV5ZdbmgogjEFBhxh0VbgmoYbEBTsCIIBxynSCPytwPweNWkNQM6HZOaUX7n5aM3W/dMX&#10;r+s1dopzSPS0BUuAUk1lhMFMCZg6/Q2pf4Pp31bQ/S+tE/DHYwnYd6SkpAQEBKxbt66+vh7YLOlA&#10;zQFG5Gow1QDtLeBOApY4rbDmflP1/NqiXiXf2/142OnQgvDBgZKxca5fU3v/euFdkWVblg1V5P/B&#10;tAOpc1XWeZ7eZtU7mBHvwOodLOngx00IYg7p57BjW/jDh53zSzrXNI+QyjYbdE8QXblepdIDAZgK&#10;Vet0RsIA9EwaMDARpNqEgDYuNdnailU36PMyKx9nVT5V6CoQHNx7DQRdQ1IlMPG9UXmvrOHivdcL&#10;zt+YNHR4RHSkc5eufgldvYMSXRJH+fRd6T9wl0vPfezBpwTrkpPyyoAjcC1KNOoIaQPSkAdX7M+6&#10;MOrRgj5Ppwx8OGP49VniEW6sbjzxbBfP3SG+KZE+9yJ8XkT4fYj2/9F7iPzwEiJtXcu1TV+POyW5&#10;MLyYbG+uMEzs3i8odEGXpMOjZj/aeCz71sPSb0XKVhlY/xRDNj9KCVgy1HpaDHOcHWOMFWe0jWCM&#10;RDDenTfFhz8/xGZbZ9GlUd5fNoVkn/H7dMbj/t7QB4cmZT3cUZl1Vy/9SsGZhLEQh6swVaWxvsbY&#10;UK2trZFXasHyR4SKQoFNmrKtvduAk2DQ1tPALQ0Eb9Rg0KB4HWq6l1c+6fgtv23nePuuCLacdFtz&#10;wHrAFGZAB25UH06n0axBCxmTtjCm7hLMOshfcJC7+mj4zVfj82qBj8zCB1+dYkc5OHULDxsTPmzl&#10;qLsfpxRWTqwoA5i+0SIFZx9YhCtB+xNmAJ59f2cDNiDAwEkqlVZVVfXv39/Ozm7BggXAwAn8yR93&#10;sn/Xh++/hGnw6mADmH79+nVkZOTkyZPr6uqAFwmwp4ERWA/DBoz6jWngxwRkOE+ba5aW/krKeR+7&#10;b7njoAh2lBUUZcN8m9zp60OH6hxx2S8GaOb9g2lK76OsDji3zXpcJ8aCwTb3z/fdu8Fr9GB+XCQU&#10;G8Hs1VWwfIH3hRPDMt4da6rMgBWtIDvUaxQwKsWoGpgs1wFNI/CjBb0CJKo3Af9pjZpo1bcNbg1q&#10;rNaANSFoE9J21aoQokCPfZdpn33JOZicPjOz4NCnL6f27l4yfkL/6HbBTgHWHgmimLFOvVa799tt&#10;P/KEZO2VHlll1wlTBW5qQAk56OOo1NWe/35zzt21o1LnDrkwpf/uUbbdHaEwiBHN5A0TuR4P970d&#10;7/M40ed1++CfwwfI9s9Grq2UXVn8aY99FyeWH0fczlnS24fTUczoZMXuau000Kvb8qHLjm97/OlD&#10;jVRWq9fvTL0cMLWP/cQ4zihHxnAb1hBbzmAH7mBn7jB34aRg4ZwYzrJ2rmenxTza1+/L9Vn5rzfV&#10;ZieTrY8J/ScS/WFCf2CGbFRfhBuKERVoDE7NeH/u0d1sYJJKoqDUoUFBTdIIEEK2tR7hZr3RYtAQ&#10;BhVYJq8ZQe//zJ984GLEhqP2m0+4rD0YtnynU+/RTJcQyCEQ8oiDogZAvWZCw1exJ+9gzdzFXXkk&#10;6vbbkVmVk7+VLH+d7ZgwkufYwd6/X4+1Zxb+rJlYWDGlunJZcdHdFmk9SmgQUgmaQdp8KLG/g2ng&#10;bgPiI3gEW1xcnLOz844dO/6gDmD6P3KW/C9hGoRkcCeBN8jJyWnfvj2wI6mtrVWr21ZK1YMVMUmw&#10;0itYlxtgmqZhlUH+pKlyeVl2j3uXfcZ24/ULY/fy5fQPZV7Z45r1yrHkB2BhAKYZ8joeqnQgVT6G&#10;xujHFxxPruW/SQnSNAxuro19+9p9326PyWPsO0fzYrxZHYPspw3peWTz1s9PXjeUVWkUDUakCsZz&#10;carASKoNOGJoO2VtzTzAagIm9SgFFvLW6XGFEdSRiBbc1AQwrUNzddjPFtXL6/eWb9rb5/XnvTpd&#10;Tn1NzvfvL67dPL1iy/xeYzpGD3XvOMN12PaACYdCVpzumVF6DaNKCeD4A3RzmFaqk17/mLb86qZe&#10;W0eETIoNHhrGCeJBARAUyOD1F3keSghL7RXwsKf3s57RuVN7y3ZM1J5eqro09PlSYUfgke484vSc&#10;qWmb+pycGb6yq80wZ3YHITfa1j0haOCIkdu377v/5OX208faTx3kMCDUeoQnq7+Y0VXASrIR9nMT&#10;DfIVDQ12nNo+dMPIkel71+Q8Py0vf0Bqn5GGV7T+Pa7PwI1ZOJJNIL9wsLIbXEBgn+XydcnJw9dt&#10;uPDhU5EBBvXaKsxUgwK7YRpUQU2w0WzUWIxyoNPFgEmk0XDv28/JO0+0X70/aO1h/wWbvYZPs4ns&#10;yHL2hWzcIYcAyL8ju+MY9qDFjHGbGBM38VYcjkt9P/xH+Zy8uun3v0DuiRyfpOBBC6fd/jQ3t3ZE&#10;btHU6sqVhYWPm6UyjATOsErQ3USAJtW/h2mtVguw9AfWwPLG19c3OTkZQO7P9q/eov8XuP8bMA3e&#10;taKiomfPnuBOAgcA0yBUg5k1TiEGUIuAzXhbjUWH67+0VK8v+9XrRar/9oUO57cEXtgcenSlw5V9&#10;VhWZ3oXffmM6tw3TmMrepPCBG6JeX3V4cta6tSjKKPVDdBKj3qmxPiTjfeKVY53njPTuGMgPdeTG&#10;ejoPT0pat2Dh/dTkpvoCra4EhstgvMmISY2YDMaVCFi022QEbpQomEOiCA7qMIQMJZpQsg6lqjGq&#10;TIv8yi6+tWXvyFlL2t1/ulOtLtaomjSaZo2hsUld/PpH6v6rK0YsbRczwnnIitClh/p/KUrWIoV6&#10;YxVFgD5S6fefGUeTT07fNi9kWLRVuK0oWCQOs5V0duRFCnhJIv/9nRLvjQ59MNTv8aCY7Fm9W7eN&#10;1R1fbLw06NMKYT97/6UJm0ov7axL3VJ/Z17OscHp8zvuH+I3IsomwAmYiwV4BPVO6td38KCuo/oE&#10;9o9xGx4sSHJgBLMY4TxeRxeHARFxcwfPOr/j0LfH6a0l7xDlNxrJoNDPuP47YczEAKCNeSYsnyay&#10;QMDG0EwUv1FUPmbfkZgZ8zfde/ZGoS2g6F+EuYA0N1OUGqDYCAhFlRkDFtsyGOgc1apb77+MXb8v&#10;YdZ63zFLnbuP5vvHMiWeLAdXyM6V4ejLD+3i2G+6zfBlzDHroQkbBCsOt0/7NPJH+byS5uGpr6CQ&#10;TjYdhvbfd3nh17Ip+TUjCkunV1dtKi590diqRkgQbBRGoww0Wf9dTAPbSIAlgGyQgTg5OQUFBX38&#10;+PFPXAepwH8Uqv9LmG4zugFdhigKUo6RI0eGhoYCO7w/I0UbpmmDgQSLC4M6iIU2gMaQrKbKTaVZ&#10;vQu/Rn17FFj6oWPx205f0n0+3BWX/3Aq/2VVlvUb07UA03a00gOt8f+eavM+WaCp8sUUNiTMIjCO&#10;Ueusl3dR1o79+XbQ9TOdF0/x6BDC8RWzfR1EXWLD5k+flHb9ilxaBaOlCF6EEuUoVo2gjTiuAD7O&#10;KFj1HQajLNG2jodFSpobQd8Naa5R6n99+nF118Fp67aNfP72lFRWrNXIMExD0AqYqlNjRZWyD/c/&#10;Ho/r5+XfSdRjXOi529saWnOqqnI+vn11+8aNfYf2D582KrhHmKS9k19v/87TOg1cPaD7ul7Ow9xt&#10;+kpCD3Xr+mhK5L2RwQ+Hx3yf0b15/SjjwQX4xT6ZKwTTnKMvDF0nTV7dkrJRk7689foy6cVV5eeW&#10;Pz4wa/eqqbPnJEa085R4hgWHdu7dJbhLmF//MIdO7kwvDjPQyrVn+PjD6899f/NW3vDNoMgGSTOF&#10;F5tNYM81oT9R/S+QcuBwjgnNo7BsEvuOYW9U+q1P3sTNWRI4cdba+y/SGuVvjNhHgv5mMheZqAYc&#10;q9PIW3VSrVGqM8paNa0F9Q3bL1yPGjDZsfNoQXBvjlssyDo4XkE8b3+ulz/PP9I6qrvrwFk2gxcx&#10;Rq+FpmyxXn2sU/rn0T8rZxQ1dL6cxorv5rdo/fjnn6dllY8prBpSWDy1vHxzXtGLKilYpR0HrrY6&#10;XSsYyf8upv/Y6gGA/fr1SyKRBAYGgsT6j39k26rpv5d3+f/d/kuYbrORJgjwBi0tLbNmzQK30Zcv&#10;X9qSaRjWgkZBs9pgUoC6fhumQXqrK5BW7Sr/1b86N7E8I6ziW0R1ZmT5N/+y7y7V2Q41+f8W02Ja&#10;KSFrnavfWBU/FcI1PialjRllUjiDQES4PhRRdtFKuyoa+5Tk9r15KXbRdKf2EVxPO6azSHBi/5b6&#10;qiyd/i1KvqXo7wT5C0XzUaSSQKSgx4LGMODGDdajMVmaTZZGk6XBZKnXY6VNrd+zCx5+y0qtbfqm&#10;MzbCiJqk1QD0RlORAc+taX3Zovo8bFInoRPLJ8Jp+MT+V66dOXfmzPzZC3v36ZfQtWPnEd0TpnTq&#10;sr7nyFNjx5wdM/7yhPE3pg64NKrryYGdb4xIejQh7u6IyHvD4z5P6S1dP5Y8PIe62KN0tdWOwPjX&#10;M5caU1Yab68nHiw13l4M31inSztQ/+hq7qtPeTkvHr/eunpLzy7dXT1dxO42oLHDOsCe6cjlhDp1&#10;XjjhSuGPt3rFN9yYQ+L5JFFgIkBUzibgbBIBsM4zofnkv+wEnkeavujgE19+Tj56dszhk8d/5j1R&#10;G97ipk+0+ZPZ8t1E5WF4jkZdblBXa1qzKopPXE8Zt2B5YKdBfPf2HJ+eTJ9evPD+gri+dt37uQ8a&#10;FjJpWvTc5e6j53pOXieZvIU9cQs0dat43eluDzLGZlVPK22MOp/CHzzy/8Pbf8DV/P/94/jZq3Pa&#10;e+8liYSyQgghREsJhZAoIiNSyUrZe+9QNJWIdtLee8+z9+rU/5Gu6/P9XN/f9f18f9f1+/6/5/a6&#10;nfdx5Hir+3mcx/PxuI+F7z54VtZt/NO4qblzXVOTd13dqbLqH22jXJYMvEHHmKwhOO38yzMiAAnq&#10;IwAM/PXU1NTmzZs3PDw8bWUN9/9/6T2m5x7wF4yNjUVERMDo4+PHj9D9wHuIw2Xxx0c448P8Kav7&#10;SRlTIuO10geuN5a5tpTP6vht3Vxi0P5bu6dap6dWo6NSobUCB9vE1kqo0zghjSKjU8Z7idQy3Gix&#10;urTLZmJEZ5JLmhQgx4UYCU9JyNTnjhnzmbZjg7PbGudUli56+sD2yH69OTPxiVc2Vf5O6Oi+PEy7&#10;yRe+FUuyJOICqaRuYipKgT4pBmsgllQ6LJnslUz2/L3v44u7+KJONr+NwWkWiHslMppYRhdPDPDH&#10;G1iiIp64aJT1lcsvOxa5zXnFzK1e6z29t6913Wxn66SjbT5v8fKIqzGhj0+vub7V7Z3Xxi9e61O2&#10;uLxZt/rDxhUfNi566+b0fv2cV6vnvl0798O6+b+811FP+U5c3zFxe8VApNL75Y714UHiZ4ck78Nk&#10;KcHitwGSlwdFHy6yclPpDa1cJp3Fq6usOxJyWF5RHi+PJVLwFHUllCqZYGviGn3sfnvtq9HeTD4n&#10;XyTJ4/J/ini/xNwCMatEyv0zIaqSCWukgjqxoEEkaBAKagXCPzxhIZ2V3T/4sbsnm8H4JRX/mhj/&#10;MSnNkQlzJZKvPOHnwbHP7R1nnz9fH7TX2NGZaDQHqTYbo7uM7LBDbeVh3S0RShuC5Nx9VPx26e4P&#10;NQqLUtp9ghIQRfQ7h9p+Duq02sm7q9IrvCq6PGvabd5+0klKmv8jz7Wh1rWuyQ2ckFpbt/6pPF9R&#10;96ePLWRMQpQ6g8MbHv/fYBp6j+n24+rVq5qamh4eHtDZ/qOS/v+l94A3yvRghUajXblyBer0zZs3&#10;wUB7ymqaD2Oafs44aOKnMS0dZ7UKxh52VLvXFVo2l5g0Fqu1/Ca1V8l1VJHbKogtv7H/hGmyjEkY&#10;70WxKtDs3wbjLQsmB+0mmRqTPBSYwP+FtaKAbkDv1xvt0x/sM+7utGhvs2tpdf6cbvmjwKm20aOi&#10;1re6Mail48TgUCKT8VbA+z4ubpgcH5wQ06Tc0XEpFGmo0HBBqR6QjA+ApbdQAteQeHxUAG9FcS9L&#10;WE8XFNIFWQxBWt/IWy7vx/e8G1GndixbvHiT267wQ3Ee7kFaurPUTSzmb1vpdX/flqxA5+yNS/PX&#10;L/6x1inXdVn+xiW56+elrpz9Zunsl0ucklcv+OC6pMBrAw0wnbRVlrCMdsqwws955JyX6P4e6Zv9&#10;4+93il57Sl9tF705Sk97yazN62199uHTdt+d5uaWKhA9oYCn4PFkkhwKXHSNdeeFBB7M/XwgPzvy&#10;d+m11vZ3DFa6kJs7ziuYEBdOCH+KWaUSHmAaAA0bslahsEMsBglWNYdTI+Q3jEurZePlk9LCSfFX&#10;GecTf+wFk/lghPOgh3ax4Pdsn1144xloXRtFW1djt1CrgISZwY9mBD80DLwqvz0C7bUXG7CPHBJO&#10;Dj0jH3FVLjQRs/siYsd5xPYzWmceun2t8frdub6sbsH3X47lxTYlP5waq1bCGK6ra017q2dV1d2O&#10;/i6mREqbkNHGIQJhRPb/CtNQJUNDQ3V0dI4dOwYQB8hNG5lDqf7v9R7TqUVw/SWlTmW+TEfCTExF&#10;2EHUnFAE/EQGc+TuvRtWlpbR56IHBgYl0O0APUbUy5FCnZYI2ZNSllREbxdzM/jM+MEO744al+bf&#10;5m1V8s2VRLjaqoltNfiGCmRjFWKwG8Onk6RMeVEngfYbRf+tLmpymBhcMkE1m+ThJviIcR6OT1Ua&#10;6tDsadboaFLq6lAeGtLq79eqrVOtqdX9U2laW+dQW7eltMyjsMDzT3lwa8O5ntZbtIEUCbtsQtg6&#10;IeyUSXvGJ/vHJ4ak48NSGVUkhmHtyLhsDH7J5XVSmQ1j7MoRVv4IO4PO/8QRfR6lveXxcu/c2OO6&#10;wtzBbvbta68Gu9h1lb0fPn3dFrRPZY6BSeCcDWk71hZ6OX5fPf/nKrucpfNyXRbkrJz3Zbljyopl&#10;X9asTFu38N2KpT891tOOe05ccZVcWMA6ZdF1aDHrwgb+jZ3iZ3tEj3fwH3tInvlxXgdU3fV9FL3S&#10;39vUxk5RVZOipKhsqK5urKavqa2irC5vaCDvMHve8cP7vmf6ZqX5ff0amJu/P6/gaFnxxY6GdzxW&#10;9rgkTyoogj5EKq4VixqFoiYuv5bBrOdw2yUSyEmpmZD+EnOyBPQU3ugTWmdSb31se9vFXvqNAeae&#10;j1kqq9zll6y13X962cWXs2LeGJx8aXbircmBx6TtMdjdZ7EHzqCCT+AOnJEPvah47DbhwA3U7gTk&#10;zguI7VE6559u+A7lpHN1af3iorIFJWXLm+rXtDdvam32aGnwbKjZX131hUqniSZldIjhE4sE4FgB&#10;piI8GE/BngcsqcHEgicUwREeOA5wCfhiNozP2Gyozfv27dPX17948SJAGSomPAnF+7+H6akMGUjx&#10;+pt2KJyEIK+pDEaQ5E4lyvyN/ZrkQsMD+yBxx72H502MdUOCD/W19k2I2UxGnUQ6yheI+LCvBqoM&#10;qJ+5gO82ibSezfnZ3vG0rnZvY93smkqDmkqNxjqV+jrynwrknz+I5mYknYFjD+vRW6xZ7cr9dWjm&#10;gPX4qCt/wF7IUhnqRFF7lFrKdFvrzLo6TDo71Bsa8DVVqNpyTG2BSl2eZWOuS9t3r+ZfgQ0FQQ0F&#10;u+FqKg5sKQluLzncXxXF6bsnZX8Rcf/IIAlbCvb4dDEPSC2wDO5nMZvpjBI259fIWCaNkT0y9pHK&#10;eEdnv2Jy37LYn0TCX/GxvquXWyVci6prrBUJJTSIC6Dy+4apKT9y9lw9svT0up2fD6x5v9kl3W1V&#10;9oY1X93XZLuvTHNzTl614tOalanrXFLWrijctnosbKPskrPksiUzymTsrC01Zovk7n7JvX2jMfvp&#10;F7f0XVjwepfuWms9A+2FVvYbVmy8fPt+4NnjRivmaM82VNBWJ6mryNtYaqxduR7eYT++b8vI2fLl&#10;u0fKjy0f8zd+zHdP+bkju+zE75YHfYxUtuAbX1ImHq8RSyu5/CquqEEqq5SBAYX4C5//gs+6Suu/&#10;yhk5z+g93t8UPdx3vr8/uqtnT36RzeWbS9+mLf9aMv9npf63cvlPuUoJb9RDb+KDLyIPxiIPXyId&#10;uqa1O8nA65rJ9tt6ux/IB1zHB17GHbyqeeWtS0GLe8vo0uIGj/o+9+Jmn6KWiPquyJKf54u/3qwu&#10;zOhrbwWvBch24cEgHNJYBVIunynhjI1zqONcCGuE+RR4D4GFJ5cPuJrkTV1iKJFgxb9+/XpdXV1Y&#10;7f1PwUD/jToN5RnQDBKvqU341FYcMun+LYVuKs0OMr24PD5fBPS93s/pD21nzgj0P9zTTAWGB5vV&#10;BONbAX/87wUHAR6LPUJn9fBF/WLZgFjSIRLnsbkXm5p8S0qW1FY7NjfZ1tf8rbst+NF+Oc6gNa11&#10;Tm+d/FAbntllO/DHrTjFrK2SUFmIGmlV76qcU/dnZlmZbnExsaAAUVKAgOerfyjW5Vi2ZK/qzPVt&#10;yw9q+RXYAo4cBTtaCvybfvrW5XnV5vq0FgR2/4kY6LrLZueOj9dKRa1iWMEwm/icOhr9+xj9I4f3&#10;ic1JEwryRCLooT/SmC/ozJdsbiqHnVNccO9H7uOh4QaeiMGGpIApGw4xWLMMM1nNzN7998PsIxaZ&#10;n55pc8vBOXnNusytrmmbln90W/HJbfXnjWvSN7tmbF5e7L16NHybNHGD5Oa80VirtpPLxhK2sm9u&#10;HYxeXRM0O9fd+svWOdc2WbvM2O/tm//qS3d91zBPcDvjo+1mZ60FppqWhnJ6mqQZ5iqrli27eskv&#10;M3trWu7mlB/uH/I3vv+57n3Bqtd5K59nbXiTvfNz/smCyltNXamj9GKhuHp8vFIiK+CIi0XSdC7v&#10;3sjodfrY6d724wPtR4c6jg13xjJGogf6Lg0PHygqs4hNcHr2aUlG4ZzcMsviaqv6jvmlrQuTS7Tu&#10;f8ScT0SeScBG3Zffd11/9x3z/U/U993H7bqG33+DePSe4Z2MtRW9nh0QhNPnU9Xl/b0qtLD5aE5x&#10;TE76l46qej4dEusgGIkhAmMpgYwrAPIRwBqKNEPKYUh5TAnk/YnZIins6Xj8CbhgCiwUSuGo1tHR&#10;sXjxYug94LT2v4zw+qff+NdzD8A0FGnA9HQo6N+oIYhZhCg6uADeEsC0ELZCssmRqpofCxcu27g2&#10;qKlmhM8Hmke/SMyYQvMUoOFfwRFL2FIZgy8a5Ai6ecIutqCFJ6mTTfzhCzIG+y7VVfhW/VrQXj6j&#10;94/uSK0Gq8V6tMmyvZrS16jw8qpSgLPc1nlARrVsrcJU/iQXZZjkpJu/f6f48QM6Nwf56weiJB9R&#10;9g1X+VWr+dvczp+ubQVeLQW+LQU+U1fh1H3jT6+GH1ubfnk3l/hVVPjUtx8YYV7hCF8w2e/7B57z&#10;hekj1GdM7lMG5wmD+ZHNyuZyM9nsjzzBRxb7HV+QyaB/5bErxqW9POEgkzfKYAFbARxUZUKRtHN0&#10;sHKk+UxK3PxIZ9X9+qSj2mrRZubXHeyfrlj6YaNrhteid27zXqxalLx+dfmubcxoH/5V77GEgKHb&#10;m2ri533ZNzNjh8qrFYZ5Gw3y3Wfm7vDPPZNek8UeGpaOCcAFo5/NraYOvChMCzgeNHuRg9FcO7V5&#10;s3XWubpcueTzOc0jNdv9wzf3d3kbX3/f8OHnmvd5q15lrHr+xe1FiserT/7vU/d9TjtbWPSyf+Ar&#10;R/iVIUgepL8eot3pG7jU1RXV0RI3NhDNGIwY6oymD12gjsT1Dni9/IBdsBLvvFnZP9wg+o7t80z7&#10;tCLHnD9rKrqd+8Y0amrQX9Jwj95gT9/CHbxCCrmGDb+BCr+FC39EOPHc/OGPTRWDW/50bS2sDa/r&#10;OPSj9GJJdebwWDmHXi+kNQloPaIp7yIYdEBnOo1piH0FhAND+O/1N+dl6oKHgKqpC4Zq0ExXVVVZ&#10;WlrCBKKwsPD/CKahQk9h+m8SNKTPTUEbKvZUOwKpoeB2wxOIRRDbPNjZ+WflSrdFCzyrK7rYkIcs&#10;osGy49/XnjyBEMjNYPczxub2gxqaw++nCyHkB8wfIaYchse/GYMPGwt8arMdun9aDJcYDpWbNBZp&#10;pSfjM94Q9m8mzVcmz1fDNOSvKMgiJD/CpT7Vef3U6tZN9SdPyJ9TiVmZmO/ZyMKvqPIchYZ8k/bi&#10;+a3Fbi1FW1qKPFoKPZsLvOp/bK37sbnx15aWYo+m8o2lv5cUVS1p7PIZYUbSmJf6h64wGE/qGmJa&#10;2y4VFUfU192gUTO53K80WjKLncxkfeDxsrhsmCsA6bd1hNpG4wxPtVRcIYfO4/IkNCG/nTsQ/uLU&#10;nPCFhsdnKp80x4Vq40M05U+Y6MXPsX+02jl566ovvks/eDhlenr0njnIvHmk48aeb9G2x1aSXLVm&#10;3Nqk8Gi51vfNmt83OJYcPN/4qJXVxurt5/fSRSwhXSQG98cO3nDrcFv6t+zjcTFLd2x3PLjP/fYt&#10;r+SULR8y3d/lbHyVu+F5zqqn6S7PUle++Oz6KtXtVcqG1582vHy7+v6jDc+fR5QUP+jpfz9Ef9re&#10;n1TddLmy7mRJeVhp6YX+nnjaUHh386mh3ngaLb532OfxO6yVE9JoAdJqBcZxi+LWw+Ynrs++/cEm&#10;+Zt+QZlSY41Cc406fD6+S1eKvUMIi0cfi0dFJKGPPMGGv5jxsMCndNDnZ8PWlJxND56+7+ur4LCb&#10;RZxWIatTzO4Vw3KSDW44XAFsXARTvlKQY8wCn3ApCAYhbBJUNlLe1DIGfIdEQlBzUOGez4fkHA4M&#10;iGHoMXfuXNjo/R/BNFDwuBMT/Clq9VT+nIw3IWNDYi60I2DGDjHnPDYEHIiFjcMDFe7r3GZZLS8t&#10;rKUCX2CcwROPAZQFQhZfwISJL4c7xoUwWCFVIKLygPQoFPUJQDIwSYWmG0hgrOzGwn3ZD00KniqX&#10;PCF8e4BOeYJ5eBP97oHq3o1aS7RsrbAqGY9WZ7xVfXmHdPGk8s7tSj5epIhjCo8eqqd/Uf6aQfyW&#10;gS3KIVfma7SUWzWXrmgsXldf4N5U6N1c6N/wa3tToW9bmVdTyYaG0lW1dc6lVY61TetG6aEc3sXR&#10;kav5344d2jc34rDTbj/ruOiN+d+vjgyncblZXF46j59Jp2cIebCYa4IoH75wlMkf4/I54I7EofMZ&#10;DF4vfayB0XkqOWb+CWeVICOFEFPiASO5EGO5Q6akEBOFMEudqLnWV5cveLTJOdVvc3n4ztIz2x/v&#10;d9m7WlGfglZBL7nkY/hss/Y3T7XMdXNzA+Oq73ew26fWwX00qNNDXH43j9nPHqGyh4CDAT/kvKaG&#10;y9lZoZ8/+334vPVdxqZXWW5PMjY+ydr4PG3No3erH791e/lx7cvkFY9frnzxxvnpC6eHj7emZ5yq&#10;rE5sbHva0Rv48LlLRNSmS0mbb98/lP/zeGPd2cHuaOrw2f7Bc02d226+wJo6YrQdMNoLkOrzkFoL&#10;0KYr5F12qe47h4+/ScnNppT8IH16r3X3scaJWLUDkYoHjxMPnCeE3McefGQU+2lzauXyay9MfXbP&#10;9vGuF7J6hIwWWk8fjzYoZFNFU0CBGZhQKPhnTAMzH+KAJ5gyGeydWQKItpQK2EIhAGgEeloWmwbH&#10;waysLBUVFWBeMBiM/++YnjojyiAMdpwnlUEqrBD+zinO6oSAPymE1fcEnzHB7p7glEk5ebSeTK91&#10;zqYapvlf8/t7u0TSPp6oWwhbfTGdJ4Bwv2EOD2DMEorg8waUghzIBO8STnbzJsbAd1vczmakVf7a&#10;+/GWYUoi5dMl1LtL6GdJuOf3MS9uau5aa2hNsLHCGz+/7JzyQuv2Zby7C9pAG6GlgZg5A7V7J/nt&#10;K9OsNIPsLyoFOeqFOar1peb1JYvrC9dW5W2oyvUuSt1a8sWzIT+gudin7teaxlLX+qp1Fb/X1tV5&#10;M2lnOLRrnLHH756FOliqztAhuMwzDg5wvnd7f13t07HRz3T6Z/iW0qnZXFYpdN4S4TDQ2dgiGmAa&#10;Uj9FvHHgI4zyOJ38och30XZHHHX3WintNCbvMFLea6UYZEn0M8Rv16fsMlXbb2N11tn1RYBfVnjw&#10;pwjPSM8FzrMN9NTJKqRZe1zsH/gafPIyyvJemrUnqe5JF7OdT6dDuhubLoBPhBFYTIiAugvOdeAM&#10;LBiSSqv4/ITyPzvepW57nbblRdbGhxkb7n7ZcvuNW9KjtTceud174XL36ZLbjxc9eLbo2ev5T16s&#10;T88+2dh8paU9+mfR7O2BePPZ+i4b5u4+4BRxav3zZ3FD/VED/XGDY9G17VsSHmNNnRBEMyTaGI03&#10;x1FmEBRtcdqLkKauiFXbcZeukd+8JN9IUgmPpGzwUVy2UXWNh5pXiGrILcX9d1R2Xtz0IMvAdTta&#10;x8zeZUW/iEWT0MH6kQ1SMCGfCYGYMCiAdEywaIaKB4zNqVIN3DyedAxMnyD6XAimfTyWAD7TWUIe&#10;FdxjgVTNZXO5HDgaKioqwjHxfzXo+C/wPYA7DZZ6YqlQIoWYQ45sgi6VDMrGB2QTvbLxDhm3fqL/&#10;l6z9g6jpGqchuuPn8e3LLfUJ+B9fPrCpdUJ+CR8WeOIBaEC5giG+iCoQMv+WbWCBwboTBLGSfvHE&#10;GLw/pXSOuIHDzqooPPzqhmXyDc13V+TP7EYf9EWdj0QnnNXc6qxvgrOwlDO8G+v48oHmtTjippUU&#10;JQqSRECoKCIWLcBfjLH89M4hJ80uN82sOM+ivsy+rsi5pWRT06/tRR99bp+ae/v0/B+vt1VkbW34&#10;tbHq+8o/BR4VhX71FftZw5eZA7dY/S+6m5PDAlwtlClzDHTXLZ15+OCa1y8jvuddrKu7T6dns5k/&#10;R4cKOIxWqWDqc4YjpvMFPBFfIgZrRo6YJuB1C0aiPsbbH100I3SeaZCD2hYz8iod0mothfX68uv1&#10;dXxnzAxZsj7BP/r7tU8daUV9henfP8ZGndrlDb9hrb/Cdmb4qjkPvJ2+Hliftv9R46uusWbWwODU&#10;YYQvo0rGIehHKGBPsOkSFpvLF45IJLV8/s3fVYFvUz2ff/Z8kR3wrnBl9CPjtb7zd4R4xN90v3xn&#10;xeXbSxPuzb/+cP69l3MevFr9Jedoc2tsW9vZ4rJF+4/ijWbpL1rnHByhtXjl7pRUMCaN6uq5OsSI&#10;rWzbFHMHozsXgTVAIXTwSF05rL480ViBMhtLWYSwdMUdOK5y/Yby2Sjyhi1ooxk4VQOKnrmms7uK&#10;z0nj4Kumu6LDX323cHTDKeksd1vPELLZEjobPqtFAGZo1qbKM1xTgOZO9R5/LxHQqIVDQu4QzH4h&#10;CUUyDHEiLNGwSDYsnejhyYYgtpfNuXz5spycnK+v77/g4v0zrP/VGRHoqUIQxciA9C+emADG+IBM&#10;0DDJL5tg5kj63/LrbvB/nhFkBzEz3Kg5q1o/rdq/TGMGAfXlzmkJLVvCfCuVlgrEnRx+F5sHR6sR&#10;wZTtLES3T/GIYGjNFEppUjBV543x+pm8Rhar6E/p1Vd3N9y/5BAfbrTJiTTfFLXSEXnigPbWZXqG&#10;eHUjsAuNNn/6QPXmVZU9vgaqimiKHEqBjNJSBeqpYkiQ6b1E+08v7UvzljVVrGsqdmst8m78vrck&#10;eV9S2NLQTSbHfc3fXltWnbO5Os+t8offnx9BDaUhrP7LzN4E/uCTweZXx3evnq2pYqupOtNA2cqU&#10;vMBBw3Pr7PPntnz5HF1T9WKovxBctMXALoTgIGBK/jumuVzpNKZj0xIWnXKxDZ5n5WmvvcyYaEHB&#10;W5LVF+rZ+Tr5xAZeSElMaciuY9aDTxhHAHahQwOdPTV/aq/fubf92AHnUA/nGM/V93Z4v9//tPbF&#10;MLsLtG9Slpj7F9MMiRAavEkmKFMAHKAjlNZy+deLf+94+s7n+WevZ1kBb34tCr2qYOYor2dj4Og6&#10;x2vP0oi4xWcT58Xddkh6ZnfrpcvH3EMNLec72m939XpdvqVosUDFfIGGnfPqI6dvtHdd7OmO7x++&#10;M8K99KfT/fR1jPosJEYPjdDAI9RIKDU5rLoi1hKHdkDoLcPvClW9fFEl8pi86xqkiiYaTcTjSCQD&#10;S/LSLebbwy3c9158mWMzx4VIUgvad5AtglEGG+zaxTDKBRD/veDBP19SrhAsgblUIZcppdHGW7tZ&#10;ueVd7360fa4aLR4SV9FlAywhYPrQoUMEAuH8+fP/q2X4f6FOj8No+u90emqAN04fB54MLU/S9YRT&#10;fmYkfXvfq1Vjjxeyn85ivtLjZZgys+yjXJXXaCFvH1zEqI1htZ/kc1O5gkaRpFcsHRZO9daAaTgh&#10;iATQMkH7Al7RfD6NxeDBR42QShtr+5X36txxH+8NM5fOUbXRVDWQo+jKIw/vNt6x3siYTDCkoGJO&#10;Ux4+oFy9qLrbx0RNCauiRDTWh02Egr463kwHt3qhYrCffmKMXW2Rb13+5vaiXUXvA56c2xC6wdZj&#10;rt5qK8rl0DkFyetrv2+t/rHzd+7OuqIgZu9pRu8p3uCltsrYA9ssHPTIW5faRAR77NzuOs9ez0AP&#10;Z2yId15qeDB49ZMH5yvLv7FGByCY6J8xDSrIER6nSzBy6esNp8jldrvnzXKbo26jTdQhWS+09jnk&#10;ezf1QUFLcRend0QCuo0BPrNPxBzhs5gstmCELRjg8N/kZJ29eeFk0smdFwI8rvs8rXg6wuwAdYOU&#10;LQYYAKZZIuE4hz1Jo09yhRLhOF0yDpzAxF8l/o/f+j3/su1h2uZbnxccuqpkvEBByYQob0TUspnn&#10;f8Ql8ppj1C2nq8/n3Xi3NuXn/trm480NN7p6Np+7LG86X9nQwXrJpvj0n9caW2+PjlzoGrg/yEso&#10;79wYkYBTB963PgqpikYqYJBkNJoshzHEou0R+s7o3SGUhDiFc+HKnutR2qpYAgZHQKGVFNEm1hRL&#10;BxvnjVduvJpptYCCVbp8MZEphBEvbC7YUp5wasTxd8oBwztoOQDWUK2hZsNyBQ4mVCpvhCYor++L&#10;vZmydueV+d5Jq0I/hzxsufmd+qeD1t3TC10HFot99+7d/5tmGr7mX9VpGYhtQS8iHZKJ2iSjPziN&#10;d0d+hfd/3tT9Yn73I8vBx6bUO1qjiZT+RNzIY8XBZ4YXV1PCHfEP9hmOFfn3l7h11R/paLvPoWXI&#10;hKVSIZAOQInM5Ux1UzIY9gl5QsiEZ1Ahi4vTWNnw6uHTA7t22luZGKjJaSugzdTkLdXJxirIiH1W&#10;+7aZmCtiDSiIw8HEJ49UEi6o7fDQM9KizLI0DvByDQ5Y7bHGfN4MeRM11GxTpPNsYuozt66y3W0/&#10;d907Pd9vicYKE7lF+uRVVnIXD9r9eLvpT/a2qjyfitxt9UXezJ5Qdv9hITWqruxgxC7Ng1uNPt3b&#10;31L5uigfgk1OnTq+ZZGjvrY61kSfsGCOQYCn252ES4WFecO0fh5MPXgi0KRxOHA45/YLxq6m3Zy5&#10;w15rkZ65g/maLa7Hoo6+Sn1RUls0whlmCOkMIY0rheaRLmPRJtmscSF8HkugJ2sdo9968SI5Jbmj&#10;ve5bUWpC2rW7OXdK/3wf6ujgUtlsnhiWnMDZH+dwJhlsGVc8LgRZ2ngznXv3e0nw/bceVx6virrj&#10;eOiqxeYjZJ05JDlDLMmAoGW7IODYqsjERWdvL0l4tfjWh02fiw5WNZ5obLzS3OESeopitkDPfu2h&#10;xFd3y1rudo5c7R261Dd6s599qax1/dF4ovZMPFkfjVREI+SQSAICijFWD4O1QxgvRu89QE6KpcQc&#10;JW9xRWqpYhTJRE0VrKYGUtMQqWygZWrvtNDNWMdGhaRx/84TOOVRxcIhSGXnSKa0dGyOjMWQsdnQ&#10;cki4EiEPZFpi9tQ3QVrYNHrl2bfNwYmWq0+pOp2WX5ygvOqlgVfewsN/jl3+9uBJpuUMJ7ycWn5h&#10;6ZRm9m/0IVzwYMq49N9v/6x5+Zfz6QnWOOebsC+JWxc+lLVu6KMdNdmU+kad+kaJnqzKSVHjfyCz&#10;X+D7E+Xqzyp+9CMfMcds18Xc8lPuyXDoyDVqLbZtLFpErd4w3nloYvgun1HMFtDgo3MQDFF4dD57&#10;aKyvszD3x62LNwI273C0tDNTUzBVRdubodYsRu7aht3jg129EHU6xPLMvrlWSkQDAnLrcrWXd+Ze&#10;Oavhv0HOVoe0cZHF5ZPrHyeuvXN5zpVzZj4bKBuXo210EQ8urOor3dVVsP3lhVkn/XTj91tfOGBz&#10;wl/n1mm7ohTfuh+76356Vuetby7eyuw8KBmJlDJiGgp3xRzSfBLvMFQXzxv5MNSdPNST0tv+4cPL&#10;k+H7N61wNDJQxeorydka6613dYmJiy4sKhwZHmGzuFQqvau3N/P71wMnQhxWztvgszH+SjwwqgdH&#10;Blkc+AjiwBAbLhH0D1KRVCyQCQQTAiHQvsTScZ5kvK1vIOnW7bdvX7MZYMvLHGANNPQ0lFUUFxcU&#10;1FbX1jc0jdBoDDYLEhY4VLqAzueAnT9L0jPIuP4k1Tfk/NKthyyd/fTtPRSNl+P0F6CULRHypnjL&#10;xbZ7Ty06leh0/tbSa8+WXH+5+X3O0bLG+Kbes2VNc3aGk2Y4Lw6Njy/uvNvBvdbBiWmhXRoTxI8w&#10;T5dWLTkQRtI0IBMVIYwZjyCgkHIIjCIWrYNGGSH15xB3BirHntE8G6no5o5QMQS3XI15K5Xmu2Ks&#10;l6FMl2A0Zsur2ykqmKgrG/l4+qemfalva6TzeGBHwecIeOx+PrtdxBliUVnDw5DDNdEvBF06/UJW&#10;s+vJbL2NtxTX3JNf95Ky/ovcxh+E9SVE9xp1z4ZFvl8373itY+ZjMc/rdXZJB5NNnZigTYzTZBO0&#10;cZhd/A/x1nT+9zTC/2U/PT7Ca08Yyls39HnO4Est3ie18QyV8XTKeKaCKEtFkK0sziKKv5AEKYZj&#10;L2ZnBuvELyIem419e4DS9lqnN1NluFRvuExfXDNTVrlMVhUsGEgdpHa1jtF66Iz62uJXj6/GnDri&#10;6bbRwczeVs96xay5ob5rwwPmxh41u31J804C8eEt8pVoxRvnZ8YeWjBDhWRIQK6dq/3yusulUxo7&#10;3NHzTVC+q1USz1k9v23y7K5GymvDlw/17yfoh+5UyXi+saPAu/PX1sbcLdWZW6uztpV93pzzYvW3&#10;N+srsndUf/Ov/+VR+31tW8lWVsfBybFzMmZ8R9meO2dN0h4t43ZfktBf8ajJjKFkzlgaYySrsyG5&#10;KOd2Umyw8xwTQ2WSlrKckZHB0qVLIyMjs7OzIXAaHgB3PGhP0J27d8p/lwMZUiKVTHN84RsNx5p/&#10;uknGJaBK/rcbBMlXVVffunXrzZvXI8NAHOCLgLcrniIz9PX1waIhNzf3+/fvoIuD14QxLaT69HeP&#10;/Pz5Jzb+1vote2bMc9OxXK6iv0jVYKnp/G2zPI/or91FcnAjL/OceTjO6dytBbF3Fl97siTp2db3&#10;X09VtMfV9R/9VW8TdELXI9jrRc75eur1wfG4Nk5sOy92VHh+mHE0v2DmFk+sgioZEplRchSUAg6j&#10;gcTrYTBGKKQBYJoSsFflzBmdyDOKLlsRStY47fk6KwP0PULVNoRorAnWdvCYvdSXSDYmk7RMDM0X&#10;LXLavG1D3JXL3/Ire/tHmOxOGr16cLB5eJTZS5UUdfBjPxa7xT42DnqpuD1N3i+LEvBLMfC3Rkib&#10;bvig5uEx1ZAx9eABky15WjMvyGnv0HYIPHDjw538iuSG9sIxVqNI1jU+SQczvH9XJP6/xbRUPNj1&#10;K6zxlQM1dTb7gyHvtbwsRXHys/z4FwXRF2V+hqogW4H7hcxOUeWmW9Lfz+x9ZNV623Ts3QzeF3NR&#10;noWoaqaw3HTyt5U4y1qQuVHQ8mKgvzHzR0Hs5cQ9fltXL7SZaa5ra27ht9Hn1c3nNb+KO/98y3gZ&#10;9uLm0qc3jW4nEO/fwj26rXbvsm3S6RWzdSj6RKTLbM1HVxfFRirv8kIud0Ds9MAkXCA/vEd8+gib&#10;8lEp+bXi5/dm+Vmry3K2NRd6N+VvaS3yai3yrc7dVJ4JQz2Pmjyvqlyvmu+ejQWbar+v+R+Ypl/o&#10;r9z/6c6Cks8egsGrQtoDIeu1GJytx97QBl8zhj7Q+lKGOlNKviWdj9i81NFKXU0VxqVAQgQJJqTD&#10;L1iwAGBdVlYG5ESQYwAip7atfxmL//oG8o3MzMx79+6lpqZOkxnhNq1Tggfwu4DslJQUSJ+HQ1JW&#10;9tePaV8PHI1y2bhd33K+ovYMXdvl8zbucwuO3RR61fPUPb+E95viXyw+fn3e0asLz95ZEvdw4YWH&#10;i68+W5L0wvNjXmRVV3TzcEhhvX3MzWW3Xh8ubY3pYFwZFMR0sWO7Oef7OXF99LPfi+3WbkbJwdFQ&#10;XhkFh3AdAtYERbBGgeko2gpptlRu71H5s7FK4WeJiz0QKrOxeku0Vu3R3Rausj7YeEvo4u3Hdoec&#10;VVaxlCOorVjiYmJipKymqGtkYD/XJTBo/4tX1xuaf4wxhlv7hM8yh/Yl1i4/89U28qNxZLlORIPy&#10;4SrFsFqdc90GF0eNExjmt/gmN/nGV+mafl+xZseRRoFo+z22BxJ9H2btffvreFZDUiUjpRdkp1LQ&#10;d/w/lbb/qk5LRYNtOYd/XTWpv6VHfWEg+aA78UljMkVl8ouGLFNP8tWQk63FzlblflUZ/URmpylI&#10;v6rLMnUnskwnvlhOZM4WfbVmJCtxnhLpSeSRu/blDwPPH92zZYvv0kWrF1har3decDQsOOPL57b6&#10;VsYAnT04wh5oyv984dn1dU9v2L99av70ocrDOzq3Ltk9Tdpip6+kJ4dcYqt286L92RPygf7I9asQ&#10;QQGIy5eQt28jHz1BpaQqfUk1fPnEOCvFtfF3SFPZ7taKXfVFPrW/trWW+bWU+bSWebeUetb+dK/N&#10;39BYsOGfMT0+ch4w/St5XdPPQPFIgoRzn8u8y6HdE3Ke81nPRvvvsalvuIzk+orL+V9PPbl/avFi&#10;JziGk0gkZWVlQLabmxsUbNA2Q6EFQEOFnuaOTZPL/2Od/g+/AsJkS0tLTU0N3E8V6b/ajWnCO7wl&#10;4AHUZvitabHFkmXLreYvVrWeSzGeqWY518l7n3/M7cBrL4PvpQY/SPdPTPZKSPa58dn71hf3xOQV&#10;cc+XX3qx5PKzxVdfLEl67ZXyK7ymJ6qbdrCyzf1zXsDPP5Gtg+f76HEDjNh+elw/PaaLdrmDdjKt&#10;wGqZO4qkhUOqKCC0KAgjPMoaiZ2DxDoiMXORtu6kQ+fxZ68SjpzHLPVCaC1EGyxXXxFo4hOhvWGP&#10;6mKP9XtPh56I1dOz1VDSz/icmZ2dGX4izNZ+to62hZaGrqmZnrPLgpCIqIQnVb5nGp2ONDvG9c+I&#10;bbC8NGoUN2pyhWp+g6mbOKSe2Kt1b8Dw5ZhpMt36A83paY/Rvg+KTseJyyPnJeS7J7dtSu72TWNs&#10;/8Lb+ZGWXAMqMOn/cxjyrzA9LhruyDn+M96i5rJB3w2tgQQl9h2K+DFZ+lZt4rPxeLYlPc2g6z1l&#10;NIPIyMDwstGy76jJHMIU6JMtpM9sGLe1hq5hOdfQgusUWpLVy+C5y60M58123Om1J+3xy+GOFhZr&#10;lMmkcehwjIC6BFTxAVpfYU3BteTH257dc7h7S/f541mJ8Q5Pbmy11lXWJiMdZ6pejZt18rh84C7k&#10;FnfE3r3I+HhcYhL+wUPlhw+1k984Fn3f09F4nTOaXPYzuOzXrt8FAX8KfGuLfRrLvBuK3OsL1jUX&#10;r20sWN1YsLb6x5qW0q2MzoMy6jlB36nO8qDyzK1dZQcEA/EiRhKPncRlwf0NHvsWj3OfOnytp/NC&#10;W/PZ3OygoMAlWlrqUKcdHR3d3d1BTbRkyRIotw0NDcC2gVINSAVkAzoBmgDTf4FpQP+0hhSwC1/2&#10;D0nS9FtiSqfMZoNU6fTp09DqaBsaqtrMVrCbb7lus++lm0depe19nLLj/kff+ynbH2X4PMjcfjfT&#10;50bG1sTUTYkpm25+WXc9xfny68VXXi9JfLc9vexE22hYx/DBpt5d5Q3B1c3nBmlxI9SYgaGLQ8OX&#10;B4cudw4l1Q96JzxRtlmExGlgkGp4hCYOYYRCzAB/aCR6KQK/BDF3O+HoVcy5JMyRGLSLP8JgGUp/&#10;mdJiX/1NwbquPvpLN118+DHiTIKWhpmhpunvkvLOznYGn1HV2HD75qOdfjvMzHTxRAyeYk4x2Kux&#10;+LOOT4/xCdGsG3yHu7L5DybmP5uwfzE+4wXX9CVV/82gdnK3fnq3ee7gnC/D63/QlqX2OaeOrP7K&#10;c8lgrkgTOr6VWN1iW1/qvfZ9EEwc/muYnpBQe3/EFcbOLjml1XBWqT4c2RaBHI7FCO6piF8Zcd+Y&#10;MD6ZjqToUNMUuJkEfhqS/wkx9gA5dBHLvKTMjtUfi1FhXSaMX0NPXCdzksy+n132ND68srSMTeVK&#10;x0DZDUcoNoyqBUIxzEBEcJTggg5lRMyq7W18l50S/Pr5yhdPXJ7d23L/mo+9paquEtLGRO786ZlH&#10;wxR370K7b0AH7pQ/f84sKWHe04euX9P2d7e+EjH/iKhtQmprS9O9it9nin4dKi86UFO+p7bUt6ls&#10;a0vphpbiVQ0/lzcWrGks2thS6sHtC5vgxIto8T1/gqtyvHv/hPL7LohZSSLBDT73GoMWz6BfoY7G&#10;gdfK97ytn1NX5WR7XL7odeDAHgAxSDABxF+/foXmAQgJ9fX1TU1Nvb29QPYFdE5X6OlqPQ1Q+OV0&#10;e/0/NSTw5LRHCtzDx+g0uOGNAW8PeCmgpIGjha2t7ZJVq+Zt3zlzZ7BtYIhN0BGfO6/3vP3q9yxr&#10;28OMLY+yvJ5+87v/3edG9uYrXzZe/ex+I2Pd9TTny8lLr35wvv5pe3rlqW7W0V7a4Y6RPdWtR5o6&#10;ovsGYnt6LvZ1Xe3vuNbb9rCjKzbj50x3P7y6MZqggsWpYdCaWKQpAeOAQS1Copch8MvQc3xVztyR&#10;v/IAG3YeuzoAa7QUpzVP3XGT4VofJ7+9Z249Ka3vvHAxyVDTZLbZrOb6JhqdxhDA8RZGXeKRgcGC&#10;wq8nz562d/KT1w5DGX9EzazELGjB+jL1DgstT4vnXJU6PppweiubmyKZncWz+jo2s3DM4mf/7G+M&#10;BV8FDhmChbkyhzTZvC/jM19LVeMZhBOjmhEdV74NA9/5v6hHlDKHCpLK4haWHjdoOq3ZehTTH4nt&#10;Po7oiER3x1IGr2sO3NcceKo+8lxl4D6+/SqqMRrVeR5DvaTAuaLPuWjOiNPhxpMnLqMnruLZ1/RY&#10;38Ol7Abw/oD0JSlsJPkiMCqY4oNPEbGAnAqT3zEJmypjD4qoLdyxAvrYx5KiuPevjz65G7Zu5Qw1&#10;BZSZEenc2YXHT5jv3Kns52t4YM/c42ErMlLjRwdBKN0jE8G4TCqABRQwqHi1dO73gZHkxsZr5cVh&#10;lUW7awo9634CsWlVZ+maKYZTiXtzsQevL0zGiGUC47LuUHtx0FjjCeHgJc7oFQ7rOnXkYk9nZEX5&#10;7s8pq96/W/w5dVlOjmthIfgYPhobG4DKCq3zdH2FWgtQBkyDDhQOduXl5Y2NjdCKAC6nu4hpvE4D&#10;959v/2gE4cE/uhRoOeAPQlcNgIYHUKffvHlTUlIC1IfAa3dMt+819Nmj5bHbNPAYHARXJbz2eZnv&#10;+SJ/zQ2AcrpXQo7PjbxtN75tTMxeey1j2eVU56ufl11P9/1SE9ZAO9g4eKhp4Ewv9UxbT8LQcGJf&#10;V2zt79g/v240/X7ZWPu6pDzu+YuVXp56lhZa+iaKykZyRAt54nx53Aoc3gWl4EpcHaJ4PAETGScX&#10;Gqm43l/V3lXJaO6cNVuPJt39VFTaMjLGYAsuxMTrKKovt1/Y29HD5HDoQi5bAuNO8OPkwJuUxWEX&#10;VdDc/b8T9TIRWr8RJvUIyyrkzHL8gkoV93bTkDG7i5yFz8RLv0idvgqWloiXlElmZTDmZgoXf5+Y&#10;lzFh8limdFGIP8FEHxjAhI7onxq4Vcz8T4Uu/3KWJ2WNFt+vurTqz3HL1pP6HUeIY6fIvUcxjaHo&#10;xnB8yxlyy3lSRxypOYpUe0yu6rBCVYja72ClqgOqnacM+s7p9Z9VY8WSZRdRsisYeqL6UFoAs/8H&#10;lQ2hZUBTgSBbIVMCVo0QmAdKBwF4JnAgbBBy4WjgMAPckC4Bp5bHqaGNVFaWpgf6b9RQxhgbUCJP&#10;uERGOp07tyrxyt7g3etWO9u9eXKHNTIsoAtEtHHuoIwzMAEeWaPsPqa4nSepZ7C/D/Q+bfxz+nee&#10;X32+R8vPdW2/VrcVrW8pcm8udGd3hkhHz3K7TjBaItoKA0cbI2ldcR31Z36XHPqa4f321epXL5a+&#10;f7fsc+qK3Nx1BQUbC4u2NjQ8YrNHAc0AZegNAHYwlABAwxkRAA0P/vz5A4/hHlrh6bI9rXD+54P5&#10;P09Vp4s3QBm+DE6H8JrwylCkR0ZG4G0zjW94vqmz2/vcVe312409g/W37df0OKC4cb+2/0mLQwmO&#10;51+4Jqb53Pnpm/Rj8+XsjVe+etz+ufFmnktCxorETJebX/2/NJ5sZscM8U+2jYRXtl9o673Z3Xuz&#10;uf5Gbdnrjpp81kC7lDMk4fZyR8rbKh8lP9wffmDZqnUWFot1VBepkpyVyCsJZGf8fE+9MwlqMRco&#10;e4N11m52WLkxLPJcxo/8Tiocb7kscGRnsY4fOqxLUfJZ604dGgEVIQPiQ0VisOODtTE4CYxR6b8r&#10;GJ6+3ynKn5CUQoR2LUKrDKn0DSmfjlRLw1jkyC0v0Q1scbhKX/FWsOyzeNEX0eIM8aIM6ew3Et1E&#10;Li6cij5AR+0dxewfIUXQZ1xhvKiV/DcwzaaWPWu8urH2xKyOSLPOQ5SRCPmRE3KDkZSO4/IN4cTm&#10;I6iWUFTFDlxlgFGxl+1nV/PrtvIXLDEfNivUntLqidWkxlAkF1CSy6jha0rDOQFCVsmoiDkIOeMc&#10;ySiTR5Xw6VNkcO6UJakIWhCpkCkVUqViqkxMFwg5VMj45VAH6EO9Lx/d01YjW5ho3L4ZmpV1sbn5&#10;U1P915PH9jjMsnpy7y5tiMqnCiGEc5wrG+eAblMyyucN8agj3B62oJFJyyv8Fvnu/qrCT24NOes7&#10;fq7vKHYHTDf83EBvDRb1n2QDLb7mUGdpcNW3Pc9vrI2LdLwSt/jYYdPLF+a+f7M25ePa9C9rMjJW&#10;5ea6FhVt6+p6DdKhf/OaArcp4JxyudCHVFdXg3EPQBncIOAeqjX8Ep6Emj2NbEAnAPf/2V5Pt93T&#10;gAY0A/UMboBpuJ9W3cGfhcfgre1zJsFia7C1V6j2+j06m0KU1+0nr9mPdz0g7x6h5xfnGPZsY2ym&#10;3+1inztFrvGZaxJyVifmrLqeu/rO950ZrafqOVHNrLh2ZlRlx4n83zdrGz/2df9iDDVKGN0ydr9o&#10;ZIDdOczrGOK1jgjaB1gdBRWFCdfubfc8Ot/G21BrrYKmi7rrbuMT0WrHw/X273Y7ciin4CcLUufA&#10;cZc3woXkXfbYUH/XTg8PbSLp6J59rBGwVRExpZJRoYjKGQeHGihZfLagtoy6ee0HVcVPBFI+kvgd&#10;oVyIw2fjkKlo5HsULhmploq2yCAv/K62+bdRaNfyx4IlrwTWNxnKJ/sxezoRfv24QDp296jcIapS&#10;xNCcq4Mfmv87mOYwK960XPWoOz6nPcKiaY9ixz7FgTCV/mNqnUeVmkMJrQeQbXsRNd5y1d52bxbY&#10;HFCU98Cg1qIQfprIZ/6KLZeM+8/Ls+NQvKuowSTFvnQv9uiPftZoHweoTDI4soIehiYFm0Y+5C5w&#10;hFCoZBIeOBFOSJmghYWxFgdSagXMYQ61L+Pjaz11xRkWJnm572i0Bh6/fWCwNv7CyZk25gmX48eG&#10;R4VgxAk+yhxgSfFYDA5VIBsDeRUPMiq6aWO/sj8fjT9pcyfGMuX27MJk55pc96YC78afHiN1gaz2&#10;kJG64OqcbdnP1xzw1J1jiJ1pjF3qpLhgLsl9vfb56HmPHq14+Wr5uw/O2d9W5xdtaWp5zGaPQU0C&#10;NANAAYgwhoNOGoo0oBnaj9+/f8NjuAGmp2+AbKjf0EVA6Z0u7dNviX+cI6cBDa8Jnv2MvxcTUuQ4&#10;bLg48Bt8+GewhujMXbG3LbfsN9sUrO6yQ2PtXiXXfYqu+4kuezHOQbjFe9TWnLDekbQs6uOGpLw1&#10;13I2JOVuTMzZdP2b+628A+ktFxs4MdUjkfn12xKfbb14601dS62A3yUVDsq4g+O0ISF4Q3YzJV3D&#10;wuZhQStDMgRuy2B32FjX/+ZxzpHgi84u/rM8dy+/EGt97KDeplW7ww92dTWzhzu5Y+08dh+875j0&#10;we62Bg+X5eo47PnjEXQYt0tEDKl0VAzVCdwcGSw2ZOTyK36NrFv6SpOSLC/3A4XLRBK+kJDJSshP&#10;8qhPJEwqlvQZKf8JofweofsBZ/fVNKjD8OSw2rFuwo7fSPd81LoiklczcXun6sEhjdD2xVfaM9uB&#10;//xf9feQcESNmU3XvGqO2zcenfHVXem9E6Vsi1HTLtOOELX2EHz7XmRnELLBn1QVMOvVynneysrO&#10;GIIDXs5SDue/QufzaZu688oDV+WGr2F7EpRGk7dJ23KFQ2NQjHksKY0jBI7hmFQ6JpbRhDIGD7za&#10;wOFKCvpcGdivcukyWt/4SKWM+k3KyP3z86GtkZqNmW3+t2IgZ9PZrEE69fq9uxY2tmdA1Ts0AsLM&#10;qR8+jweKddjajdKlTN4EfPxxBd1j1LycrPDY0zYnQzWjwzRjwgyuRzlmv9xe8tnrT8a6quxlX1/O&#10;eX7N8lrUbCc7soYCSkMFSyETKPI4BWXM8lU6V29tevJuM1Dtv/xyTS9a+6fhFjT+00O36YYBiihA&#10;dhrQgGBoPGA8B6UaDo7FxcXwJNRsaIjh/h+HSPj/hOo73VRMzz2gFI+OjcG/i85l07jsMTb0YVzg&#10;XY4Ce4AN5p+Ql8z3OpOou3anwYYg9ZV+Kiv8yEu8SUt8cE6e+MW+8it2KzkHy68IUfA+PeviS/fn&#10;eVuTvriF3d0afi8g+mXIvYzzmb+Pvv66dHe4vOEsR9etPysbwGGNDmQ4CReMe0eFI7TxkVHJMH2c&#10;MSZijIE+E9g5HDEH/Ib4Mjp1pLgs8+676+8KP+89d0zXVP9YeNhIV6eQOiyk9tP7O9g0KnNwsKOu&#10;es18B10iJu7kkbGRTpYUhIaSYamAxh9jcro5PKDKcHKyRhbOSybjkgn4XBQxHUl8SkQmqaDvKaOe&#10;UpCvCMhkNCoVScxEKmUjVL/g5laQdjA0wljE1U+Qs0MIDuEaG1/Lr/9hsLfHKKjGM7Hx94DgPzWt&#10;+df9NH9yuLry9t7is8uKjjtcmkvZIYeKNVbLdp9ZF2LcdJjYfQjZuQdZ7Yep2G3x1W+Fn66mHYZg&#10;QZTXIuBNNOR2OCne9VHMP6NVf023Kcm685k/rypH3D0EdCYGgwN04BExD8wamEAHAGYLdxxY9kIe&#10;2Fv1jAvqZbRCWfs7aeMVcUuEuCeqOve4g5G8nbF1zuec0WGgXvOG2aykB48MzGeEnYjs7OuD4RkP&#10;PHvAtUfIncI30ArYMvjQZnPax6jfcr4eiz0398xxq8jDphuWU5bYKARttIoOtrx5QvvuGfkLhzAx&#10;hynRx2wdZitTKDgiSZ5IUiWQFOQoJGMLlS3bHU5fXPfg/dbXX90//vT40/iIRh+a7hAAlNMGFABW&#10;QDNU6Lq6OrgHWJf+vQGO4TE8M41seABf1tnZCYCGmg33MAGENeHPnz8zs7IKi4vb+nrA0IUh5A8y&#10;qBD3PcZlj3AY8AxdBK0Ud0NYjN5afwuPYK2VPhBgirFagrZcjLZaip21kuSwQW6OJ3a+P3bLIfOE&#10;J67P07YmvJnlEmQ1y335un1O63Y5ee9x8t2raTUPR9Ze7ryhoqQaPtb4QFHgMGl8JvRp4E1Ak4JV&#10;DxixjQM7gyOcAAYVMENhbs4VgFdEE5NT1z/UABaMBjqWMacShjsZoz3ADYA+mQtHItoAo6Giep6l&#10;pTYRk3jh+Bitgy5hgH1HvwS8i4Y5/G4GZ4jK4rxLHra1+YLDZKGxP5GEdATpPgodjkMdISDPkhHX&#10;5REviYhPKFQagpCBUM4iLWjBe4v1wiU4+0iExiz1Be6W227IzX+mG9BmElAVkFDVTOX9M+XjHxX7&#10;X2IavNXpXUVPo1JiNiTtsNqijVmMRrjJEW6vsSs4alcWoQiTkLZ9qJoAbImf3ltXS19luYUY5EoN&#10;ioseZQYJNVsOuUINF2gvf3Onac4ll+q3kdTm0hH4sdFHh4RDg5IB4IwzgEvIY/E5EMYCXMqBCVbd&#10;+FiuqOcpt+aMsNRXVL5GULNa0OBVl77DxULOTks1/XUCn10onahmcDvvP71lZG4QfHBvW2cz+IAD&#10;M1so+DtE4YuBmCngyUDSzmJ1jo0V/siLjz6z7FjI7D3bzeeaEw3ICEtl5BIzxMGN6GPeiHBvxMm9&#10;5NOh1nPsFMkULJGoTCLoEgkaZDllsjxRXYtk66Cx1X9O7LX1b76EVDd+hvPb9Ch6uuuFRmK6n54u&#10;1VChf/36BRUafgkghgoNKjoA9HSTDcUb2hKYisArAKYTExPBghaAAgO7I0fDbz9+0DbQC1CGa5jN&#10;GGLRIQCcJuCCLnWIy/E6Hmu0ytN83Xb95Vu0nNZitWcgFAwRauZIQzss4Nt8HXKmB8ptr9GlByuf&#10;pXnd/LBoc7iCqoOi2hy8siVay4JiPpsAJndk7TWrPMoKKrg0DpNKZ3BYdCH8dfBRIARTenAjgAgJ&#10;cBmAEflfeSDoYaErpLH5/VTmcHff2JGjSWrqy/eFPE/Nor5O6cstYdd1SVr6pT1DosrKRgtjCw0K&#10;+enDRBq9hy1ljkrYPTwGuCdy+Fw6BxKzxx89HjQ3yZAjFBDwv1G4ryi5R2jCTiTSjYAJoqBPUxCJ&#10;JMQzFPodgpCCUP4iN79BwVdoHi4gzj2B07VXddhosPYKadFHjYBew92NQbcbOlii/3qdBpU4n1qS&#10;fvvJhc0+SzTmKyJdNXBuqqQYF/O8yLml57TqTxAa9qPLfDHFPlrp60yOaZCC5JFXF+s99jA/tUDe&#10;w0DZHq9gi0c7axO3O+lcPrytuuDr0HBfF7O7hVc9ImtjS/rY3C6gtkjYLTLab2H7h5Gi813pAYNZ&#10;m6hfnVjfDURl+tK62eN16/uyA3Yu0HJSJ75L9BZSL/BZlzmsr8nJF2fZ6uwJ8uzo+C2ExAIB/OjB&#10;zRR+EKCvGIcZMXStsGCmjlXnZN04emjVptWGc8woehQ05BpDovFMZeT+tfKn/ORObEefCVaOOgI7&#10;LwWyPIpIpJCJaiqKWpYWFpYWhqqqZHkllJoWzsZO09Nn4Z378dBoAByhMwZAAzSh7kLvAUiFag2o&#10;hVINWqOXL18CsqeHIYBmQDaUbXg83Y1AkZ6e1t2+fRu8M8HjeOfOnUuXLws7ebxjqH8Qxh4C7hCb&#10;DpiGfxIcNvpoo39aW7YeijBf7m6zZpu+4yrVGQvQinoIgjpCQQ+tY0k0W4AzW4ey8UStCza48Mj5&#10;MWwT368MiMHJz0bKWaE1bNFalhgNY5S8Nl5Ow9rC4frlW52NnTyosyz6MIvKBM9uLtj1iiXgDMHn&#10;/XX8YooEEMQzlcUDlNAhGqePxq/r5PnuS1bWP+y46bP7oZo1B2v8YntPv2BcT6NmVvFfpP7WNbRX&#10;VdH6+PHtKLUPyIRUCad3iqUC9gYyGm+CzptMvNFsoPdWDp+NxXxFod6Qle9omezAEuZSyO5k/G4c&#10;MgyPvIrCPESQXiNUP1LmV6t5s8z2DBBswwmGS3A6zqQ551Q9azR2D5sc6Ah/P9TFhzjx/2o/DYQ+&#10;IbUo43rybc8IX8NQV7XL2yzPLtVLWKVRcsa6Nk678iiu5gCmyAdbuE013UUzXgN3SQf1fbN+c6hl&#10;aZDGW2+7cCfbVVqEOSSELRmxyEgtZLvn5w/JbX2NDSOFNEGVRNI0LmmQMH6ONTzq/XWqL8O/8/WS&#10;tsdmAy8NaCkqo+mY4Uws7ZuGqGglLftg5AqzQ4sMMq+v5nR6Mnq3ccdu5mVGuizSCtm7oa/zhwwS&#10;6wQjfweDYHwCRzcplcbmTg3CRn+X5kSfCl4238xKV06DgIIPR0MSQR+LmaOKDFmnFrNLNTpQ/sIR&#10;g5jj8xzsFeUUEHg8hkIimBmr7/BfeeTIRi/vhXPs1VTUkEQCQl0NP2uW5d69e/Ly8uBoCH3z/fv3&#10;z507B/0DIBUKM2AXkA0bmfDw8BMnTsTHxwPJabrJhgYDvn66G4E6DZiGdwU8A/KNhQsXLlq8eO16&#10;t9cpHwZZNCjSAOupB1Ck+dzWvp6nyW/2HQ1f5bPLwN7ZyGGZouFMnKoRpL4i8CoIshZa3YRkMEfe&#10;ajNuzk70hsP68U+cHnxZev6J8844JNkOp+GgvWiL6eqtGrMXYqFOy2vLy2k5zlkUduDI0wePWzra&#10;xkAixhWDInCSJZ1g88Gud1wAzGewPGeIQMPBF3BF493UicrOiesvu2ycXyvZvdFZWqC/pnLG3tGZ&#10;h6gLI4c9r/RGvRvddOi5nO4SJQ3rL1k5vaND3CnPK2EflzcCARviSaoILNsm4hJ+6eheoZAe43GP&#10;5RXu2Tk8XrX5KEXNCk90wGHX4FC7iJhoFO46gvwEofZGfkGFysYhE98WnMlBlOoijPpaFRcgPHWr&#10;B446xgydSh/rFoJv0n8V0zLJJL+/p/R+xvXlKXFmn0/p5kSYF4TOLDtg2H5KtfssofkEqjoEVbgd&#10;W7xNOdWJckkJ9cwE1bBNlRaqPnxIrj3CoCDc7EUAMdoV6WWJcFREzVFUcp21IGzn7tz0l2N9+bzB&#10;dGrzw57CU81p3s3Jzl3vZg69N6C/V+V8oDA+4Kjp2O4PmObnlI4Xs78cXRw2WytqmXFm7AJu40Z2&#10;5ypGR3BnVVjq821v728f6Hgv5VSPc7oh6ELA5IL8DeDc0dmd9z3v/LmoDWtW2Jjqa8kTTdQUHMx0&#10;vFbP81k5b4GR+nIz8ilvo7jdWmd3Kl0+anHm8GyXFYZEMoJARCopohbMp0Qcn3stacWlhCXxl50P&#10;hNgtXqRloE8ky6FVVZVhMb5x48bVq1cvWrQILIIyMjKm22XAKwzvwGYNSCAODg6zZs06derUdOMB&#10;XQeUagA9PIb3w7QNHPxB+JoZM2ZYW1tfvAIr6r5RHgsGBCMcJjygC3nVrU3Hzp7e7OfttGqlsf0S&#10;kpYFXt0Mo2SEIusi8epIOW20gj5WzUzeaJ6S5Tac/V7MphOGF18teJCxJOblrE3HEeTZJPOVNn5H&#10;nUOjbDf6UPSsKCoGKsr6mko6mkrqZkYma9evi718ofp3LbOTIaUKpCyWiDsqEoxyuWN0JtBcBaMM&#10;UW0nO+ld55rANDv3TL0VP5WWVamuH1DZQtXaK9U8IDE+wl5wsts9vs3O456c7voZi7YnPEr5UdNa&#10;N0JvZHC7BNIB/sSwWNgPzAch49TF53ome9U0TunpX9YzOKOl66dnNg+nqIsl2OIxqwmoADz6NBp7&#10;DUG8j9R6T3H8rb5pWMu9FmMYjiC7kGYeU99SqORPVw1kLI/rTszrGRSDJ9h/GdPiSeGAsDs1/9aS&#10;rBjV0jjlsgiVulCttoPKg0cwtJOI/jOomlD0L19MgYdCynzSNWVksgWy3YPCOSjHDkENhWHbT+E6&#10;r6DrEvCfj6lEuxm66essVDZeqm61e/Gy1CsHG78cbkjZ3pDs2vpp3kCaNSvXhJ+nLfmuKstXFv9Q&#10;ERfrc38ZjGaZV92xOL6AslUd46lLeH3QjJbvwq5yFHR6CPuDeSOnh5tPs3oeiah5EnqjTMAEifpA&#10;19CjJ0/Cjx91XeNqpG9grKsz39bKxXHWHm+XyP3rju9bdnr/inB/+3Af0+idemf9Fc74y185ahV5&#10;cJbbWis8YFoOoaGGWLYMe+KkdsJN4wfPZtx9ZHP12owHD9zOnVm5eKE5mUyQl5enUChEIhGwCKgt&#10;KiqCYgxdB/QbwB0Fe3kghMDXmJiYQLX+9u0btBwAd7gBpqHznt5BwvTj1atXWlpaIPT38fEp/V0+&#10;RZAW/NsFZ+hhDuN7WdHStasMrMzU9PWImpZIoj6CZIBRsyZqzcIqWxK17ZTNFiqbLVK2WKFk4Uuw&#10;249xP2146d28B9kLY96YrDqEoMyVm7XRdt85t7PX7D12ENWMFJT1N6z1igw/vX7lOlWY7OCx6rqa&#10;yxatOLH/RFbyl4HONjZzkMEepnIYY3xxU7/46ad278OfLdY/11zx1mBjkal3l8F2mtmBcaNQmf7R&#10;Sb3ISYMI7ozwLjP/b/KWx+UMfJ22Rcc///Uwp/bRj/o3lb2FI+JW7gSISvqkY72i/rDYuBnzfcyt&#10;D+ob7FNQcENjZiLx2iiSMZ7gRMJsISD3Y5HRKPRNBOERSjdVflG15laW4rpGpME5hKIXZdFdxc21&#10;mvtEaruoy89Uvyxqp4ok/2n4xb88I0K7ImTLxspb0oOL7swsiFH5c1q7Kdyg67DmaBhpOAzZdQxV&#10;fwT7yxf9bQPxnT3ulibi8yx0m6cCYx+JeRBJPY4aOIduj0fUJxJLkiwKbu0ue/YsaX/UOrO5QY4L&#10;ft8N7U72Gk5fz8hdxsmfzS8xk1UbT9QZTNYbTjaaTDbaTTQvFlXbC+sXcGtdKx8ve7LX5qaPRd0j&#10;N27xRkmLy3jnsvHuNZIeX27r/oE/J1gdr4RjlQMt1c9vPQny3Wc3x87I1Mhult2ewD3pKR9z095e&#10;jdkftndx2J6Z5yJmH92nG7lf++x+1ZP+xNN+2Kidcn8xbTeFaTkEiYQw0EKsc8WdOqlyLUktNl75&#10;5RvrDx8X3r+78M0Ln4TL+xcunAcEDKiv4Aykp6fn7Oz8+vVrQHNbWxvssQHQENGgoKBgaGgINNQn&#10;T55MD/WgWkN/ArCGFgUwPd1PQ0WHL/P394dz5BidSoUgqn/HNDyATvpHefEsp3k4BTm0HBmnPpNi&#10;ulLTfrOy7QacwRK0jpO81Rp1+82qszep2W1VsdpNsAvBuJ8zvPhx7v1cu9MvdFYcRKguJi3wsT4Y&#10;u+xEvMVKdzgjklUMjoWdrSiqqq+sz/ySvmnLJpMZ5to6+tpKOrOtbD23bUq8dbm4rvJP9+jTrLaw&#10;K3+2hpYvDiy221diG1xtEdg88xBtQZR03rnJefGTjkmTi+9MLr4hsDxQI+dwB6l3GKUToDEzKCAu&#10;7eTbqpiv3XE/R5OK2S8K2eV9kj8jA+8KMpZv3UZRs6fIuxIJq9CouUTSHBRuFgq3mIjbSkYfICGi&#10;cIgkFOoJgvAGY5Cj5Nym7iskuPUgzO4g9E8puWap+gxq7OYrebR4x5SXtg7wxOA881/le8DXwzuB&#10;TxOM5TBb4qtfu/6ItisIta0Ln9Ufadp+mNx4GN0QhgdMp7uin9si7xkiMxcQG73VB/YqDB3E9YYr&#10;NkXqVERr/r5t2/glkFb/hd3TP9YyXJ6Ve+9MUG7ChsZbcwZf2XJzZkrLLKU1hpJ6HUmznqTNRNI+&#10;g9+0QNi6UtS2gF6ny24ylnS48Gp9WWXB4qp9nPL10s6Vk4OO0r55jAr7wQKXjh/+9Tkn3t8OD/ba&#10;aGdiY6JlNd9xflT0me8/frS3to30dzdUfXt4MyT65KKzkeZhIQonj+FPHkafPoCKD0VfPICNDiJc&#10;OWoxjWkCCUHBIyx0sFvXqZ45bpRwRf/2bd0HD00e3p/16Z3Hg1tbtrjPcV66MDk5GTAKBrIrV660&#10;sbF5+/YtTOWgVEMnHRUVBVlNUJ7v3LkDDx48eAB4BUxDLYfuGWANB0rA9PQ0EL4MeKTwalMjlKnh&#10;HfMfmB7jQ+gS72thvomNJQKPxqlqGC7dYbHmqLFLqOIcP7TpRpz5JqKNJ2HGNuJMLzWHQJUZ+4mz&#10;jmAhfC0+dc797zOjXumuOYYwWgdLGfPDl13OJs1e70XSMFFQNbx84RZ1kEGHLQ6N0dXbnZ3/7fCR&#10;Y47zluDxRKISSdNc13nbNv/Tdzwi0taG1G4+xnA7y7I/1TbzeNuCaJrLVenyK7IllyZW3pzY+HzC&#10;++NkSO5E0CvGurM1lpte4ExD7L3vHX7WfDJt+OQPwYni8bOFExc+CC4+6z8Q89JupYeikSNZZbW6&#10;2i4VuR14lCsB7YxErsOg/cnoMAXkBTLiFg7xHIX8gCB8wRkXqq0aVPAdR22gIuamo+a+UNlcreLD&#10;IbqN6a7/c+Z+zQhtBNYb/1HA9W99yL/kmk5MciAiUSoTQaCtuFgw/Lq/KKHiRnDB6S1/olwqjltW&#10;H6XAhvynL+bjMsT9GYj7lui0ZaqV/qaN+3SaDmo0nXTpuXuSnX+b3/pOzCgfGGjpGRju6R/qHajv&#10;7nj//b5LTbxOS6Li4CtF7g81UZWGsEGd26LH6bBgdc6htS2ltThze+24gyrsfgKzU2WowkzcvF5c&#10;v3G8c4OkbT7/tzL9J7k/W60xxex38rJ7UfNW2KrM1NXY5xt0N/FJCyztaKMdXV1jo2Mw8xZw20eH&#10;sgt+HLt21S42Vi36LP70MeTpQ4jzBxDnApFnd+OuHjU7eWDW+jXWRCIC1B0zdbW2r58bFbboaty8&#10;mLOWt6873ExYErJ71pK5SjqqlFUrV/z48WN67gGkDpCiwA1QC5iuqqouKAAEl0DNBlL1hw8fvnxJ&#10;+/mzAFpteA/A3AMw/Q9WKsxMzp49u3//fmhagP4PC0Yqd2rbNn0Nsuj99LG8ksJZjvPQRBySrKQx&#10;z0dt8SGy/S60pSfG2hs7y1/OIYgyfx/Rfo+8/X5F6xDirDDsxljD+M9zHvycE5dq5H0Bae9Hdg8z&#10;O3Jl9bkbjpv9yWpGOoY2H5Mzx2CKAeo5Gqx4wLRfOECjtXZ2PXj5ZK2Xm5alAUHPVMHO03zjC4cd&#10;XYuDxSvOylbdEqx/It32emLLswn3B9LtrycDkmVBqaLgDG7QB9r+N+wL34QxGexDD3tjMhkX8sVn&#10;C2RhhTK/7PFNT4Uekazl20otnGKWbzm3wfuqje0JFflQEnq/AnKXMmY7GrUHh4yUR11SRNynIF7j&#10;EJ+QyEwEMRdvWqm5lk7YJkNs5KFW1cit+6W6rUXNj22xX3T4MS+3fFQm6JuUDP113P2fb/97THOl&#10;kwLYh4gGZLJ+qaCH2Vre+PV93oOYlGjvkshZTUe1v3kRny5HX52LS1iifnuDVUroujsBCy55ze7M&#10;fivq7J2AhGRwIOGMMLjsITqLCfo0EcA6L/P++vILGhWxuMpLyIZbiK6XWPZ3QLaFpMWBXz+P07qc&#10;1btiqNWsr0mupw4/UKnGbZwvanRlljqwK0zYvyjsL2jmRww9TbH3i2Ftyvz3SfOunlmTlpzU2Qne&#10;X6L6UeqgRAI+7lPGEkxImOsT89rFkvru4Yy076cvX1h05ZR59D6F+P2khxEK98KULu1Ti95n4bNm&#10;hhIWoYQnzDS18HJfezh46/HwLUG7Fq5cbqijgcWjEfIwNtFQWbvGFcAKiIQB7vTaBZANSIXTYXNT&#10;a21N04/vhdVVDaUlFR3tPTU1TRUVNVWVdRW/q2HlUlpaVldXD2dEuEHu3sOHD2FmAr6dwyMjICWn&#10;Mtiwcxujc0Zp7BEaa2CE+ruy2nmFK5GsiMHBRMYUq7VAztRZfsZKZds1CrPcVOf5aDruVZm7X9nh&#10;MMUhHOd0ArvxotmFvAVP6uYmFqn6XMUuC9Xadtp+3yXPiJur1wepqVnOnDH/5/dCMFkBTSRQMniQ&#10;TAS+LVwRkwtOG5wedu/Hwq8BZxL1lsaQZr3GWZYo2vdbenHt9tFdz4/73JnY+2ryQPJk8EfZkeyJ&#10;E/mSw7n0Q1/7Tvwajchnhn9jnyqQROQLD34VHMqT+aZyFl3vtg5vnuvX63Go/drb9qoeZm3b6Ifk&#10;P/t3PZljFaqluE1DaauC4lEC/iwRfYmEvIVDPkSjXiOxGQjFItzMTvWNQrmNEsImHm59lZJ7unVg&#10;2s473bd+COpGJyBcfpLPmBSDHdh/ckr832Rf/Fsg6NQ7Ycp/ekI2DiwyLpvZ3tpclvOxPNG//Ih1&#10;bqDhky1aMS66L45sLHh2oSH/0wF/j9lW5mWFxTA4AV0pBNIwYaMHGxA2uL0wwJZpdKTx25PdJRe1&#10;Ky+Qqy7gay6g6+MRrYnYwWfKnAwT8S87fqkDvcKOUWvOadTnN5jyfs+lfl0ynLq4N9m46z1+6C2K&#10;/xwleoFjvVUc+mDUnbmkp/wAbfCdgN9CE7AH+NKW8cl2qQxM0plcwRQzG0LA2HCIZ1MlvNbR7ovn&#10;Q0/vcbkQPPd+hF28v2JCoOI5X4UzvkbeS801cWh9dSX72XaurqsXLXQ0NNRTUpLH47BIBAIuIgEP&#10;J7o1a9a8f/8e+Eb/YG4Ay7m5uRnA+udPTW1Na0NdR2N9Z01Va2VF0++y+n+/ANY1xcWl0E8DoGFE&#10;DbUZ2mvwgANm31/dF31sFLS2QhZDxGKKYQ01MsSs+lPvvAS6T2UCXhmBUkagVVBEZZyKFkXXRM16&#10;vsmiLRZL92rb75e32Uew34ddcpi4Kd7qbI7t1RKjk+mkbReVNkfN3XvlwLVPn7MaTocl6KlaLHZY&#10;UlpcBD8F0ZR7qAQWcRzZpAAQIoRkWBZrYnRkgvOri+l5tFTZtgCjW4dWa8GadpAsawydOxbuZHic&#10;Fwbdlx75IDuSNnHs23hEvvhoASusaPhwCTX8t+BIuWzvzwnPFJnrA4F99KDZ4UbLfS2Oe4aDr4wU&#10;9IhHZTy6YABIANQhTnVZ3+VLrze6HzO3PqqkeoJCOS1PvihHuqmo9oaokoZU+oq1blRyY2l7srW3&#10;Dhh4l3hc/JPwtb50iDYAJM5xEXgpTfLgsPd/Is9lWmk3TWwXcccETekdL0MzI1Z8iVxf+eLM2J9U&#10;KbVRMNp2eE+ApbFhVlqmVDwpEkzywTMA8tq5vKksSQEY3Y7Qx1oLX+z/E6dfe16p7rx8w3liYyyu&#10;/jymJgbVchU//FiN+8lEnGUhyzed+KUjytShvbToSprdGG/fmmjRcU+57y6WdwcvvKfIfqY7+nZW&#10;Z8oaanUshKeB3nGQzu9myjok490S0QjUUXCjZ3PBm5tFow0zqKNi/oiAeyU+etvKeZudtI95msUE&#10;mMTvNri4x/rMrnkbF85QxmFVFShqqqrT5zyw/4HhBgaDQfy9gcsETDOWLVsGDfQ/uP/TcTaAVLhB&#10;f/G7vB6gXF3ZAvd/fjf+B0yXA6ZL/oFpgDKU6uklOdxgsTg6AkNpPsB6GtnDg/8B02icGhKjhECT&#10;EFg8kkDGqeipWy0xddxh7HhIb8ERjeWHKMv2qG4+aX/q3YqkfIdznzS9o7XWh7gdu/KppJ7Bkl6P&#10;v2Wobrhtw8aG+nKgFQllLDBZ4comANNCySSo23njdM7EIG2SVTXI9QktIelk43VacDr9WO02pGIh&#10;QukbwbBAZ3HdLM+OdWdoOx+Ij6ROHMuePJY3EfpdeuSnNKJ4YnfaxOIEwazTPMP9VP0gqmkwa9YB&#10;zuqjnMhH7N+j0rFJDl3QPzY2yAUfG4iEZk70DAqeJrfsPfLVcfFVfYMoFdVoJbVLBOXrGK1n5Hm/&#10;VN1aNVdVLtnTfPThQF63pIkDcnGpALxIZX8xDWak//nY41/qxv+fncq0EOPfNHPw+tweSV8xpz6L&#10;25IvHa2fYHaMM7p4g62xp47NNDF4dOcBAFrIn4ToLT54ccFaD5KvoAaxYZ/QUfXmSMM5o5YojeYo&#10;jaazao3RSo3nyI3nCM3nsO0xmLErZPFttfFHSuJ7BOplbMcZrbZTTn/CnEvC7SrPG/YkarATFPjX&#10;VTkPTKgv53W8dxsujxEySvt7Gqks4ShvfEDMHRZBph00BrB6Z3OBL8RgQRHs59K6WWPn4+LdV61e&#10;OddikQnJTpWw1kYxcI3F7g3zne1tiSi8HIFCJpNBboifOjQRcTgcEgk1euoGD+AZMNiEVQsgcpqB&#10;NE2hhhAdaKAB05UVDWUlteWlddPI/teYhqU6NB7Qxvxlj3Bgjzw8yOrvpQ1Clh0NHv8HTGOwykiM&#10;AgJDhLUQgkhCEBTRcvoENUdVM0+zhUf0l/irLNxk7RvuHHFr6dE7ppvDcFYrFKwWbgs9/q3iD43K&#10;Soy9aqypHejn2d5aJpENCyepvEkOdwLSa6fqtBTE7hM07mQ/c4JV0cbzDCpX0vlFUGpByzWhyXUI&#10;QhGC+ANBzkXKZ2LUMxTnlFhv7VweRvNKEB14P3kwbXLn+4mNd0ULz/GtDjINdtL1d/B0/cQGARO2&#10;wRPrTwpi3/GqmbKxCS5HSoU4APBkE3EmmQzZEFXQw5DV9Yq+FY0k3ijf5v1olv05NaOTZLM4jWWv&#10;DDdnzt+c9vgjjBUgMGqyF/b4Ijb494gl4IY7PgmUvP+8TP8XMT2N8ulqPQ7FGha3EO4rpMskrHER&#10;cxzG9fR+/ljP9ctxM030487GCrgTAt7klOvSFIUAdlJgkAboGmDTOxvfH+84Y9550qD1lFHDaaOa&#10;U3qVx1XqTii0nCR2n8aNnMSwjqNYJ5HUM4i+M/g/oQYfttg9Wj/vgovJ7e265fEmI1eU2YkKrPu6&#10;1Jezej64DBaB9Uw6l17FYY9SgYQsGGAJYPE+zGUzuEwgAYGXoABOYGAQ2sMYjrt8w9FhmaWevokC&#10;3piENSFhLZWJMw20LY0s0SgFDEYOjyfA+BmKNMAajUZPA3oa0wB30IonJSVNE/anuc6ASxhLg63b&#10;nTsPU1O+FvysADRD7/E/1+n/2HtABwJ/EGo8lOq/Si1md9dQ1Z/mivKGjrZB4P6MjbD+uffAoOVR&#10;SBICiUGgkQgcBoEjITBqCJQphrJIzcJLzcpZ3mSmwcJ1Zss91a1X4tVsURQDeV2zrQH+eQW5Y8MD&#10;CTGxhppqIfu2t7YUgEOnaHLsrxs/+CBO8kSTYJkMW0SubIQh5ZZU8zZtq1BRK6PId+FJrThSHQoD&#10;lKOfCLmfCEIegpCDUPqB0ikmGJcbr+pfe1a84cb4vNP8GQep1nv7Db2bNNfXzNzLM905ru09YbN3&#10;Yu0JbuwHRg1rfAR0IGIakw68SgmfPcGHplQigRStfj5/BKIsadLaOurrdxWhp5LXBNyZuzVRx/mU&#10;/eLj2V9aGWPjYiFAiC0eZ0KUgBSclEAHJ538z7eI/9rf4z+t09OKo6mCDRR8CHMRgfXVuEQGPtIi&#10;sLWATGQBa+TV4zsO1mbnTp5lgR8e6AzZQBrnTm0Z+Oy/pr0jTFpH89vIrkjr7kjLxkibwlDz7yEm&#10;FScta0/q14crdhwlDJ3ADxxDtR9BtJ1C10VR7rurrFfEL1MgzlXArbEhPArX7rquRrtNGb6vNPzG&#10;sCvZpjF1aUfJQXrPIyH9h5BVIWJWCNkNbHo7Y3SQPsYERj6DIwCyW2Nfy9fCb95+QRrqpvJYigoK&#10;Y0qhGOJxOni8pY6hsZ41kaSJw8tjMNBlYKFCww0aD4A1CoWaxjSgHMInYYn44sUL6CL6+/uhSAPr&#10;/+7duzDBC9538ETEuaRr91M/TSH7V/7vaVhD5Z5qRSrqigqLYaIHIJ5uqaFCw54ckA1ddV1dw/e8&#10;4rTP33K/FjbUtTPBCJjGq6yoW7JolRxJdaqlxspjUeAjg0LA/wsGicDgEGglBNIAS3bUNPewcFyv&#10;bDIDTdFR0Z2joelAlDPHE3XkyKoWlmbhoM9PeXciNERXTSEibHdvbzlXAAs+KriXMSHBWjJJ500A&#10;15fOE47yuQ099LuP2xzm5ZPwJURcGw7bRCD+wZFyscSvGOI3DCkfRSpAEAoR5N8IQjlGs1l9+ahx&#10;INP84Jjpzlod12Q5xztKTo+sd9abB1L1dwpsDopcI6nxKaP1HLB15LKEgGkmJAMIIddCKGGIGCMT&#10;1GHpKAMsCMF9H5xCaaL2fm5J69iV17nmS72cnDZXFTbyRtkTIjGfAVMKFthGg0c0GCBIIU7o/2Cd&#10;nsY6nBmhpZnOepnqbeCjQDYhEQvHpYLvWZ9nWZoe2n9oeJANgGYz+aMjVDhUQcAckz0CdlkManvH&#10;h7MdETObj9pUnVjw3Msgxln57W6T/CMmVUe1W8LkB84otpzAloUh/kRjS+JVk3z1lmniQfOpiUcZ&#10;62LCd6pV3jYYfq7X80yz/4NuT4pR5Qu9vDsGv98v7y7Yz2m5Jun/JBkrENAa2GP9w0O0nn56ZUPb&#10;m9SUk7GnNni6aevqqSpqWumamCqoLje1dDYyczI2WzFngZWRtTxZFYslolAAYzQAGjqQ6SYEkA2w&#10;hnvoPeAZWBPC2iUgIAAKNmxbYBiXkJBw5MiRQ4fCDh864bk1YJO7z+mTcY8fvvn+raTw15+Somoo&#10;2xW/a+GMCJiG0+F0Gw3FHjaL8H54/z45LS0z5VNW+pe8r1k/mxoA07yBPuqnDxm2M+dT5NTxWHkc&#10;Eo9FoDAI5NT7Cz484AMERUGgdAkKjgY2PgvW7DSbvxpHNrW0Wus8P0BH0YGC1JfHqskT5bXVVV0W&#10;Oa5wWmCkrRJ2KKCz4zcdWkQRi87hjbHBEmmya1TWTZdVdLDefK0/eDp1vvNbJdWvREI9idCNQdXi&#10;8XlEudd4wgss4T2WlI4m5SGwBQjsbwSqCklpw84YUN46YHqgS3H1M5TWdpzVThWHI9ouN438fxvs&#10;GTbeS1t9qv9a1nCLcHJYwmEK6EKYtnCgkQf3Pz5rfHh0spc22cuG3DPhKMicIAQdRPNsmSy9sHDW&#10;0hXLl63sbmnnjw6P89lcWt9fuIFcC4IqILMCRhb/2Wb8v1qn//k14AXBs0w0CUFFwHWCzwGIxZiY&#10;arXFovLSotkzZ/h4+XV3wjt/HEKlGfSp1hZYh2wwngb/ZlZPX8bFtpNza47N+XliabSr9lpNzHZL&#10;4uU1Sj9DteqPqfRGa1SfIBYfRxWeQ+WdV04/v8jdUskYi1LDIFTIyAXW+Ij1iskR2qW3TFteW/em&#10;2tQ91cuNJRVc0qi6ad38dPnwj1PcxlfjtGrWSHfF77r7Tz76BYXOXbTQzNZ4qctc11VOdhZGm5cs&#10;8l288Erg3ucnTz2Nioo7uH/dIkcVshwJP1WeAcFQqgHBAOipov33MTwP93B8hNEHGBNaWFjAwsXT&#10;0/PMmTOwXgkPPxoaGh52OHKVy0ZVFb0ZVnO3bNoefuT03dvPoPqWFteUllTCMhHG2HA0BDYfTABh&#10;7+jt7Q0v4uXldfXqtZcvkjPTf+R+LSgtrkr7nHPu7KU1rpu1NI1VlHShSBOR0Eoj8H9rNMB6CtpI&#10;EhKpRZJ3MJrhZb9yzyznHaoay80Ntqy0O2Slus6YvMhQ2X6543rfbTvXOK+eaWKmq6q8ytnp0YMb&#10;9fXV1ClGs5jKlFHZk3/ax19+o+2LzXfcekfdJk5e9yVBsQxP6iaQB1DYP1j8eyIhFo0+g0TFIFG3&#10;kOg3SEw2ElOIQFagSe1yNlQNH7plaJ+G2xO0phvRZJX+0iB56726mz/rB3Vah9HdYrpu/RhuEowP&#10;gEEij8nnSkTsSTicguKLNdFNneymT/TypAPg7T3BG5vgMaXgRSgWvvn80cLedp2ba09HK1DTQJgt&#10;4IChumQq9u3v8hD+87+A9H+rn/53ZE81ILIpG9+/lnzg8yQbBxt4mAO0tLbOtXdwWbGusb6bBwJB&#10;nhis5SCSFM4HoJ4FC2dgvfdnX+2Mc66OWnrT23KTuZytHHIWCRk4m5J+SKfimFrLSdWqMFLVcWxZ&#10;JDo3XO5LqP1qFcIcDGK+Anq2CsqCgrBXRrpb46I8VJJPmdc/Wdh8z/bnCYXqKI22aL2ak/rliavb&#10;007W5T16evvK9u2BdnNd1PWs7BctDI3Yl/L5wYdXV0P8Vl086PshLrI74+NIbjrjT2FdxuvEyGAb&#10;A3VFOYAvAeo0GNPAbbpgA5ThBsiGPhuW4bD5g7ky8J6BqwTB7lCzgSwaGnoYMB2894jj/OUkIrw7&#10;1DTVjexnL4KyfSw8Cmp2Rnou7F/gD0LTAmgOCQmxs7Obpo5A8PD8+Y57gw7BG+D92y/Xrt5dv27r&#10;iuVuHpv9zExt1VT0CRgyEYGWg3kiAoGDvmMK00gEkohEapDl7U1meDutP+mw6oS+of9MwwM7VtzZ&#10;s/rOoU3393pcvZ+YUVbc8v5ZyrY1HrrKmuYGxosWLNoZEHz7TnLp79HRsfE/NbxT19qWB1YbuaYq&#10;LXgoP/OlkmUJQa0Die9HEbqQhHKC4hMyeT8K6YtA7EQgjiORSWjsezTmKxJZhCU2ydvQtXwks47y&#10;TTzTsboeWJV5StYbdJeenrWnRCugyzqMtfFC58OSkQa+uI/PonGAKy+BA+KUf69kjDXZRpvsY8hA&#10;6AWVeGyS/dcgE3w1OZwbt27oGukHHtjbMwzGetAngV+kFMwi/h3K00Pm/xzV/x+ymaE0ywST42wI&#10;E5+U8SYnwKga6OQgCRR2dPc4zF84Z/bCqt9NYNbK54rg3wJTDzFILfl0SMCQiMeGf93rSVyXf2ze&#10;njnk2RTkTEWEJQnpbSufFm5cFWXYckKj9bBC/QFC9UFc4zGtXH+LfUo4Twr28mLTx9vtQpy0lhto&#10;WRFx81UxG01Jp1bqvt1tUXDYouWETf0+/cYQs59n5r8Ic9zlYjXPytRulsOGzTsuXr+fk/+9obG0&#10;uyX/T86db08i6z4kDOW8EJZ/ZX5LljT9Gi1L+fHmyuo5pibq8nNB52hoSIYiDc00CjVdqAHTs+fM&#10;ORIWBsPprq4uaBugjYa9d0xMDOSrArn04MGDmzdvW7p4tbamCRpFxqApBLySucmsdWu2+nju3hMY&#10;ejwi6smTFw8fPvn0KXXvXgj8M4DXlJMjw6WkpKympqmnazbL1hGq+w6/fRFHz3z6mPErv+RERJSd&#10;rSMJL09CogDTJASCgETAwBw1NY6ZxvRcU+vt89fEznW5tHRp0k73TzeOtLw805eWNPLxVk9uymhj&#10;rfh7WrX3On8DNeP1Kze6uW4xM3UwMVm+1PnQ0fBPZ85Wue1unbmtV9/tj7F7lZV7h7bTEE5jACk3&#10;iJJvQ8rlEdUSlFS90OiVCMQ6JCIIg4rG4x5hsSlI5Dc8qVrFlqq5ddxkt0DLNRutuROltJyo767n&#10;kjRjd5PRHo7pfu6GmM6Xf0YbeIJe3pQODUKK/mJayhOPsCba6BMjTCmY7TNlXPDYhosHqjs+nRV1&#10;OkpZRfXS7Vu9kI8omxzkQSgDIGyqNfgLZLibzuz8r/Ly/vN25R/PQv4nBLzAiJMP/D3BpIQL6ljw&#10;o+XxYdS6cc2W2Rb2FQV/hKAgBjsAOICASSuoJ2BMDQdYEYtR+a4qbmnBsZl33VXPLSXFu1JCZ+HC&#10;7IiZIfqVUWZ1p3WaIuRr9uP/7CQOhs8ocjc+S0Ff1COU7LJsPT+z5KTVI59ZwXZqy5TQM9CIORS0&#10;syZh92zNK+vsn2xZ+nX/lrRjq6/62XrYqxz2W/P+2c3qsnxabyu3q55VkTeY9rjn0dnhR2doLy9w&#10;P98eL03hf38trv06UvS+OuW2n6PNOhPdpCNhzy9d3rNunY06yFyISkSCkpKCX+DOd59T65qbxv5O&#10;PKZ343CDYyIgG7hK0I0Y6plqqxgpEDSwCHkMgkLEKlub2m9y9dm0xnvrBv+gnUcvXHicdOPNzTuv&#10;3Df7KCqrYnBEiqKKibmNy2p3dQ0TDEaFiNdQVTEyNp55IDgs79uv/t7hzo6ejx9SIMhVV1uFiEWq&#10;yuGUCFg5JBoSbXFIDQTChCi3xNzq4IK519YsfnnAoyA+qPVp+NjHM6y0GFb2NU7uPU7ZR/7bxJ9u&#10;Tj5GKpbRETFFP8oe3nvn7BwoJ7fc2CjKZVW2/boeG2/xrB1sa6+xeduZli4jcpq1WLkCOaUUAuUC&#10;Ts6LJL8YhXZEIFyQCD8c6gQZe4+Ag1KdiZMv05w7ou/OM/Yek3d4i1Tbh1H30lgUa+2Vb7F91MR/&#10;fOZuvje8uyrZ3QLpiIg3wh5lA1VhKk1OBLokWF+CqQ3gAqx7IYEc8oqk8GsGsBOZB4IPkMmUjxkZ&#10;TImEMwHUbsgSmhRD1uz/wPTfENr/w5ieeqvIJsZhtTjBh5SZSTBRhXQMKYMrFnFFR3eGOxjNKs8t&#10;lIzxpBDBReOBYFcKv8UDUZAIYsJEHT9KLiz/dcy4+KByzSFK3ym1ljDl0iBKzXHtmijTuliD6jNy&#10;lUcIv/0pAwdmFy3Xu0xAvrTCdB9W7Y0iDcbKDZ/VaDlp/H63wZ55ynM18QZkcCzE2VDU1urPOrxw&#10;zf2AdXmX9zd9SRqt/8wZ+MXp+QmQbXwQWxcX3hMTzosLk14OF908xX0ay0xNYmTeG8x8yCj6VJ/y&#10;+OiSeZH2s4pj4zjFxcPf80pePIv084kOD0lNff+nuaahv6ufNsrmcGBYAeOOaW4dNMdAGYUOW09X&#10;z0jPTE1Oz0R9hpXeHGO1GQYqlgttXbzddnmv27ljy/6QoAvR0Z+Sbn6Pv5rs6uZHIKsisXJySlo2&#10;ds4JN9/HXHgS4H9swby1Olo2aiomutqms+3mnzh+6mt2Tld3R3tnc25+WkjoLse5c/SV1ExVjHXJ&#10;lnIIGyJmqbKSr7lp1FLjez4zvoQ5F59dV33Dt+PJnoFX+we+RnELL4krbks/XCxdMcfDUNE68fz1&#10;trq27vb+utqeb9/aly55QaZcUNUro5h0Gq+n2vuPuASN2rvWKWm9x2Ljyfj9RJwLUOeQJCckdiUK&#10;5YFF7CMgoxQwD+XwHzD4TKxykdb8PlP3EWvfHsqMx0j1CIxJlO7W3BmB/da7pFZ+kwsChIdiaCV1&#10;0mHeJBWU/CIqSzL4N7yKJwRJNVsm4EzwudBeTwq5kyIerOfE8JE+Nkr189sOTdnPX7/gkPZ3g/2/&#10;bjX+S3yP/22Z/rdgub9RoOKJSYFski8GP4MJ8EO6FZlgo232+e0HEZMPyVt/XcQgd3dKBwsyNyjX&#10;gu6Cn9fcCqJn10abtZxSbz4i1x0h13VSoe6YfFm4Yt05ldqT+LojuMrtpP4gq5+OqtdJyKwFuOEI&#10;1f4z2OGzSG4Uln5WkX7Hvubmymu7ZrrPpMwhIe1R6IUo/Fq83FFbszf7PQTVacL23M6Cp2Vv437e&#10;OFp66XB7YiTn/gXJ7SjxzUjWvdNDj6M6Xp7vSUksvBX5K+lkcsTek4vnvtixrfPZ/fE/xRNtDZKe&#10;lr7K0saS/K72xq7Bruaett7h/sGhwWliHaAZ+hDQBAD9Hyij8vIKRrqmrgs3BnmG7N8e7rkmYM3C&#10;zVtWbt++IShgc/Ben/CQwEtnz6RdSyqMjkt2WR1AoOgiMYqKamZGFovPxb+8ez/73ev8B3c+BO2O&#10;WOXioadrQQBRipYeKAbgB/zjZy6DOzI82ltT8efqmcsuNmv1cXO1MMvN1HfPmXHewSZp88z3oY6/&#10;olZVxqytTvJsfrS7+8HOllfBneknxr5fYD4I/eHrHLbLLfTtreSm3w2dTf0t9fTutvFd/rlycie1&#10;zb/itDOxZq+U5z2ZtfGL5ZKPROWLSFQICrkViXFCEheh5L2xpL1EXBgFFU1B3JBHvSbi0jC4HKxy&#10;qabToNk2mnXAKMXiHVL7NnbBFx2vlhl7uTZ7Js39ZbP92Ifjhqpaxkd5k6MCsGABa/VhnmR0SjzK&#10;nYAmBO7/PRhWKuCDaROI/wXd3T1gfwzfUiB+/W9A+H+4TkM/A+GJrMlJzr+F3MIEZByMaiFtjinL&#10;efZFS1n9XHwsUwx5d1OuNJApDTEo03GOYhAOUmsqU4/+uOWWG21bEWP657hi00ly51mFvli13gua&#10;HdGU5mOotlBMvS++z0//mx3hiSqifA1hNEJz4DRp6AyKH4sVJJC6Y5UqzptWJC1/f8Th4AzKVgWU&#10;BxIRiEdtJuK2ayoXx4S0Pov/lRT2+8Hp5jeXBj4mDb+5NvD4AuvNJe7Hq6yM67Rv94Z+PW74nNSR&#10;+fBxiLe/qYa7KiXA1vhj9JGBHx/ZNT/HB5qFg21DzZXcsX4ODWwr63u7O3t7e+B7DatEGFmAB6Sa&#10;mhpw/0Hw4rHF4+Cew2FBJ8MCTwX7hvlt3OO9bpe/+14A945N+3Z6hOzZHncqIvPKlbLIkx+WLtut&#10;pD4TL6dPVrRcuMT/8fPSR49/PXmYnf65+Of3qraW/syMb/uDQy3MrdXV1CkUsq6+9qatm16+eN3X&#10;Nshs5ZUnNx7ddH21SaTbrMTtrp+DNuZHba667dfzNGjoaVD/25ChD+FjyUcHXod23PYvP7T4iZPW&#10;LhPCkqWmG++de/zj44+Sr+VdtfTuOklJDj86vNDcHDbSERqzT5osi1SbvZ+gsQeBOYBAhCAwe1AK&#10;fhjlQxjKFQLxDgX3UAn9Qgn5noxKw+O+o3GFGOUazSV0Y1+eyU6+nF0F1uaP/Ooxjc1c0wCJSQDb&#10;0L9v1s6G0Av1la1ChnSSNTHOlLFY0hGIP/hbp/9iemp4x5i6wKJFCDoJuOfDt3f5che4Ghub/u9i&#10;Gj4S/jm4GWbU4gkhHSJsxeNscdWvMrIixS80cFTEpko5TBmPJeHAWZEP8mQB5DqyxsV9Y10fm37G&#10;fElY9StpccUVm7oLBg3nlJujyF3RCm2RuNbD6O5D2GZvbI+3es5M7EdjRO1m+e5QjZ7TSsPxCuwr&#10;CoNRpOEbFtXX7K96aAXbyUUvVH+53vqyscpeAi5AjhBhovv7+J6eO9Gtd892v7zY+/bqwIfrzKyH&#10;gl+vhYXPBSXP+VVveY2p3NbMvvJ30t6yzuw3bw4FXtm8Nma7W+GH6yP1Oaz2Qn5vJa+nTkLr5fW3&#10;D1SV9/4prykqenDvHqDZysoKNAFz4NR45AjQpqH9AAPSk8fOHgmMPOB3dK/34T1eoYHbQnzXB8K1&#10;y+OAv3twoE9s5LGsS5d+Hz32ftHiQH0TZ239+WiMoZ29x/Vb3588Lf3wrujd65yiX7VjI9zBfmp3&#10;Z196WkbwvmALCzMDIz0SmaKnZbp93Z4n0amvIwsve2Wd35QXtaX4/I7GpJDBx8GDKYcZWZG8zJPs&#10;vPP87/G8iruS3/fEqWd7Di57MFvJ25y40kFj7VHvc/lvCztKukbq2U35tLpv3P4/468edc1xjCFr&#10;ryWpO6EoTgj8VgQuEkG6iZC/jVC+ilS4jyKkY7HZJHSmPDJTAZFFQn3D4opQuHK0crPmMo7+dp6u&#10;v4i0lEpezlVaO2HkM2kWIDLd3WV7qHJzfPWDjOG2ERlTCgVQBrsVJgTgQFYZlDbYkHMhfZkukAwK&#10;xEMC8ahQTAfqhEjEB4Ku/RyHnQGBfb39/1cxDftEKQRyiWVi0bhEDJbtsC6H+gsZ4wxgllZU/FTT&#10;U3Lzcx8WUUdFVPjQYYqh02ZCuK1QAEZqdA6nk8X6LRH/6al7VPrxQNZV5+IEh5rL1pVRaq0xav2x&#10;yr0R5O4DpEZPQquHUtZMTOYcXIWHeuth0zowpIwyrjymWRppcn6lsrMqerY8cg4FuVaDFLtkxuu1&#10;C75tXZ0w0yLVdXFDWFBb1GHm4yvsdzd5qffFeS/HSz5OVKfJGr5IWtIEHZmc7mxG9zfBUKmwq3S8&#10;u3a8sVpUVcaq/cbp+8UdKhaNVYkGK/ldf5h1xU1Zn0aLf5W8eLF+oZOpkRGUZ1ADAP0fiHWwBYSl&#10;IPDyANwbXDcHbz9ybG9U6M4TgGNAM9RpeAD43r310P6AyyePZ1+4UBp65OW8Bf7Ws9aqaNjhiGZz&#10;53tfS8q9di3r/p200qJG0CFy2SLoLOGzmAEGHExWa2vTqdMnlyxx1lU3sdJwOrou8d7O/Fe7G1NC&#10;xj4cZr06wvx0WpBzml8aJ6lOmKi4Jqu5O9HyYrI1ebIxeaI9faLyDett9J9z/s/uHkut+dTT9W1k&#10;sIDW9W2YWsofKRFXvefcj661MQsnkZYSKfMJlBUY8n4M5RFW6RdaoXxqH44vQGLrsJhaHLKIgMiT&#10;Q+ZgkDkobBGSWIVW69JYwdfZztLazlXfLNRyl2i6yaz9xDN2js4/UuN7p/pmcU8dXTQimhwVTbLG&#10;IRyIzYChgRhSqYAEPC4CWAOOxRBnOigSQ3wmnQVkWybt8eMn5uZW4eHHYd/6fxXTsHKniQTDIvBU&#10;EglhBS+BQPRBMa9XxG5lj1b/Lngzy0Zn7boVDPYgld0Pe1CuELYtUyG20xdP2MfiNfNFIB1vYg/n&#10;dZRcL38VVHR9dXGsbSV02Of0uyO1WvYpNfur1m1RS7FF561QK/A0rj3m9NFPL3mH/u3V5LBZuKUK&#10;SAsSQoeI0sCh56orHVvlfGnViifrXXM81//y2dh4aHd1sF/3mSODl0/xXt8U57ySFiZPVKZNNH+V&#10;teeIO78JekHnWyIZrR4fqJ3orJ1srp9srpP1/JYMFY2PlsqGynmN3/t/fGj/8qru9eOWd69yLl50&#10;NDZetWJFXFwcGB6AXRgAGm7QXoNydtky4FmbLZ+3Frpn6Keh/YBqvXPLfngMsN7lEXJgJlBE7gAA&#10;5DxJREFU16WIoynnz38LP/Z8npP3ynUBWoZzcGRDixmrdu+9vMXj+IF950sK6oFQMNjPokO+L3/8&#10;39PaoW1jf/+eF3P6kvfy4INLLp51fv/Eoy5tD+17hPDbafGPc+LS84K2pPH+JxMdD8ebHstaX0+0&#10;fJpsTZ9sy53szJvsyZsczJsc/TlJ/SWj/RTTfowPZYlb3zALE/syzrVf3lNhqXuSgFxDlluprL6d&#10;QDmDwn1AoGsQ2AEEYRAlN4glD+KILRhkMRaVTUCnI1GpCMJPJLkardWruJCm5zNisGPYfAfLxp9j&#10;uoVmva13w8mB6NSxlE5+rXiid3xiWDIxKpXRJGIGUCXAUAhoZSxYo0DCpxAc1IC/weexgcsN9/39&#10;cEjpun49CapGVNQZ+Mb+38U0RMWMc0bHGXwZQyIaljDaJINVvLrMwaxbdU8jM+J22ivh3J3mjzVW&#10;imn9Uu6wGBAvHBHCR49khCsdEUpHBKIBFqcH3qNC0RCf207rzW/Lv172aHfplbXlZ+xrwszKAzQK&#10;tqh+X6f2fBYhdZXe+w1msY5a2w2wQSb4cEOyvzJhAQZthEFpEgjKeKI2gbRU33D37DmJ7htSvd1+&#10;7fSoPRDQenBX+8HdDfv8h2KO0x9e4ac+khWmTNZ+m6j7JqnLEbf8EPdXiAdrpf0Nkz3Nkx2tk62N&#10;kx3l4y25opovnJLk/rRHvR8fNT25OZj8svPZo7p7d17GxWalp4MCABgagGkg1sEPAXhIIM0CMTkR&#10;S1HCauoomNoazd/k4nPQ/9ihgOMhOyL2+RwJ8jq8x/9cePiLk6ffHzicOH/JJmfXTSrahjiKqpru&#10;DHXdOWrqdls3760sb4KtBBOyxsHaA5w2prhfcKqeCndlsQaZo7TfqXVXPF8dsrgdNSPlulPJS/fm&#10;z7v7fh2nN8bzh+6N015ODL+UDXyYHMqa7P822fVjsv3XZFvBZO/PyZHvk6N5k9Rvk7SvEwMfZLU3&#10;eLkRvR+Dmj8Hdyfu6LDVTZDHeBPxq0lyWzDYCDTqPRJRg0QOIlFjBEWanMYgEl+KxGZhce8w2Oco&#10;whsEOQshX4rR6dZcyTH27bTY2WS9s3mmX43bsdawu8PJFdIW3mSvdKJbOj4wLh2WSUbHRTSJkCHm&#10;Q+ASpNNOLSuEYolQymEIJYIJFk3EBAtUSB8HiXT/0MWL8TNtra8mXGQwaf9XMT0+IYXAS66oV8Jr&#10;l/b+Fv7JZL651n1qR5X/op8bzPPcZ2zGILcZG5fcuS1uaZAOdo6Pdcl4g0A25kgHmTIY6AxJhWNC&#10;ARMohKNs1giDOjbWy6e1slu/tX6+/P3shvJjTr/3z0pdp/5ikfz1WZTE+VrXV9msVMDOxiI3qZAu&#10;6GlHyittwRDmADMNSzAkUkwIRBsCcRGF7KWvnbTaKXvX5trQ3Q1B2wdD9vbt290dvKtpf0BvdDjn&#10;1e3x7OTJoqyJ2p+yxkJubT6nqVTcWTvR0zrR0S5rqJeW5rC/3Bt4frH/6cWBZwnUN/fb7ybQP7zs&#10;fXyPkfKxLTfn148fIJsFVQsst8HNAwQBUKoB005OTiScPBmpIodQJaPVdBRNHSyXeK4NgK46yPPQ&#10;Hu/DwbvPHot4EH7i7u7g0w5LXOwWziMoyKEIWJKyKpaooqph4bl1b0VpA3hjjA7zQBMAvcf/wDSM&#10;clmdAuZoT2HPvZ3JkTMfnjR6e1zr9TGtJ3Gz3r7e/Cv/YH3D+eGhB+KxV1JW1gT9x+TQr8meosn2&#10;ksm20onewonR/InRXFnPB1n9XXH5BWHhCUHOPla6Hz3dj315W/8MvRuKpO04/GIM3hmN2YlBXccg&#10;srGISiyijqzcomTSSlD/jiS/QOKvIXCXUeTbCMpbhOJPvHGP5VaxuWe1sUfmgr1Ze2/8Sa1l1tKl&#10;3fzxMdEE2HowJLLRCf7wJHtUxp3yLgMmEiRkAvleCCwgJpvO7W1l15QO1pTBUAls1ADiko62XhjG&#10;z7a3ef3mEWQl/N/BNIwKYdsCk2lwOuoT9hSN5r3oSIhoCdrUvnZej5MJY5UV28V40MU0Aov0UVK5&#10;v8Wj89kTRuE3SU8dhJNLhD3c8T76RD+L1wdOPZDkw+ZLRziyET6YafJ7urt/539NvhFz2m3+hYW6&#10;z9YYvV6rf9tRaZ8yZqc64erGJfPkiZZEvKuc/A0ljesY8jGMnDsC7UIgrdfS3KinvkKR4IhGLEYh&#10;XCn4Uw6WDcf3Ngb59gfuGN4dMLh7R1egX3vwzr7Iw4wrcYIXj8Z/ZE5WFUiqCsUNv8fb6yStDew/&#10;FaO5OdTXD0ZvnOm/cnzkxlnq3YvUB9eGHyRxP70efnKf+u71z8ePUj98SE9PB7Y02NCA0BAW3Z0d&#10;HQW/ChY6LZTDKxARyvJIDbgnIVUUsVp6ymaOM5dvWuHtv2lvoP/xsKNJew5Gr9uyXdfMmKJBRgFf&#10;A49AgeqAQJCT15jnsOpG4tP6ms6RITYTHBr/R50GDRqTzWnhUrt6i7tv+DyNML8ZrvbgqOLDI5Sk&#10;Q4qxJ/TiY2bcfOya8vNITcOVnqH3vOHM8Z688U7Izi6d6Pg90f1rvOMLr/oJreDSWO5JRvp+RsZO&#10;XtZ2aZbneJqHJHp9l6lurILiFgxxFpowE4Nbg0UfxSHuERCfiIh0IiVX1eq37uwCnPpNBPoImhxJ&#10;1LmBVHuGUMrEGTUYuY1ab87XXXp1jmfMl/rODiFzdILOlsHBCUa3Mh5fSpUxhifHQG9FGwc3REjX&#10;k3DB2Ykv7OsZyvtaeuxgqtuKm1vcbp8OT0v/2NjWRAMCo5/fznkL7LOyP4Ix1H9cgE8TPf7zVcs/&#10;0P+v8xH/UqD+zrunX2kCSLZC7jhjeILWL26tYGc96Y3bW+rhlDtbt8BYqc5AqUdfgWOnJ7bXG56j&#10;e0kOv0NBKXGRQ8E+j/pzAdQP50U1r8ZH84W8Gra0iysE7iGTx+IMj7IHGfyOIWp6XnHshSseG93n&#10;WZrNVSJvUyecs1N6tkrr+QqVKHPiEVO5ixuc5mkoG5BVXBQN7qiZPMIpxWPJwUh0MBl33FAlaoZ6&#10;lI38USP8diXEfHmUu45i2SGvjj0eA/4bx3Z7DO7yGNzjMxDk3xu4o+vA7r4ToWOXz/Gf3Zn4+XWi&#10;4Jsk7ys19UP365f1d262XY0euHycmnSGeefCyI2Y4VsXBm5eHH10Y+B+4vDLRz/v33n58NG9O3dh&#10;cfj63dvPaV/y8/Nzs7IT4uJnW1gp4ORB0EhAquIRymB9Q0GrkFGKyng1Q2WjOWZzFzmsW7wEMsZX&#10;qWmbY0hyODIOgQNAI9EkLI5EwRFUlRXNbayd9+wOf/r4TV1tE3hY8v+61oEBKpiCjrJamYzezrLu&#10;a16PjlvcOKP59DT50QncjWOY+GOE2MPyF8LUr5w2uXVtwevUgKKSc53NT9n9WeNtOZKadEHZa05O&#10;wsj74+1P9ja8DOp6vWMgPUjwyZuf5iNN9RZGbS7T1vAlKDihiNZIgh2KsAGFOYpG3sIgP+AxWXjK&#10;D1XLP+aLS8hGiQjcbpx6hMqsJwSzV2i9dxjDFMWZL5XND5F1VlsudH+dk91J72KPD7OFQ2AOKQbH&#10;Mi6PJh0ekQ2NSJlg7jQi5IGSoo/KKqvsjYn5smxpnJriGTz6BIV4Slf9/IolD8NDs05EvF24yGvx&#10;0jU/fv0QSQWgFwQM/iU4AwCBl8f8OzwGftH/ksT0rzE9NdqYoqlO/F2uT8jEPMb4aCevKm8k+Ubz&#10;cZ9md9u2ecr15vhaA1yLIalJh9SsTmhRl2tSk/+tTL5AxG8j4W/MNfjtZTllkHDIcOTy4tFPB/lt&#10;Hzj06oHBFiadSqfSOjq6Uj5/OXn6zIqVrto6eoYGhi5LFx/y3HBpk+PzrTZfPI2zt2qmblB97qab&#10;sMnBxdJIhaBqL298SdPmFkEjFk2MQCKiKagrmuhEA8xTe3zyUuK1+cTNTpqBS0yKDqwfDt5I27V6&#10;bI9rz541PXs3De70Gg3Y3rXXu+2gT3uwT8/Bnaz4aFHiFVpcTF/c+e6rl3+fPl584lB2sG9t3LH+&#10;Oxd7b8X13YprS4gae5JIf35z4FFi9fPH7+8+vHbh0o0bNxJv3Yy7ein82NFt7pucZthaqGoqYsgo&#10;pDwSSUEiyBiEHB5BAlGKHAJHRmAV0bBj15En28nJ2eLw+misAgYHBGgEEofFEigkOU0K2UhH097Y&#10;cIGWpoWVpa3/Dr87d282NNZRqbSB/tHBQfoAexjYEo0FPec33DtmfP2C7uvz+CfnEPfOI29Fo28e&#10;RF3ZhboQiI4JwV88qZaUOOvNJ5/Sqksjv2/Ssy8PJkcPPw3vu7aj5qxb/oPdTS/2dKWHc5/79Gfs&#10;F73fyQjb9ElZxRlFsEcRl6IIm5CEAwhsPAL9DIHJRJFKiapNKqZtxo7lStZ3EAp7sPon1R1fay76&#10;rOL4VsEuwdDhiJaho4q6oaau4RYvz+u3rkNmKQhPQVkEHpxsPp0uGRyVjvZz2b1sQTebW9rWd+1x&#10;ltvWJA2dWBzuJhJxD4l4CJ4eGOxTefknRkaPTUxidfQCljjvS04tGINzo1QG1AsxLPWmcu9pssnu&#10;ycmByQkgGv33dC5/t9//qNMAacFoV/uXJyXnAvM22ZU7a3bPJ1Pn4OizCWwHBb6TBmuuBs1Oo99K&#10;vVmbkk9ExaOR/jjkdVNi7Vr5QXcM1Qs3slej85Rj39uTrPrc3lYwAq2GgB9onqATBfOXad4mqEWy&#10;MtJ/pb5JOR/8MnBp+h6Hb7utUraopwfY3Nu+cN1ME2UM0ZaofkHD/AZR5TwaB5g+S0JeUEVfM8Hd&#10;n0N8vULh5RaDowHzH57wKj/sObh3EzVwXW+Qa/vhzfX7tzbt8ukN3NUUuLVl/9bu/d6duzz7d21n&#10;Hj7UFbx34HRk+ZFDCcuWRM6fu8PMOMplSf65E623r7Zcj29JOj/27Drr9e3RZ0lNz58UvUn59PjF&#10;xfMxmz222DvO0zbQU1ZSstAzmKGjL4eBqgt5xtBP4JFIHBqJBdgSEChQp8ghUGS0Oglng8Na47B6&#10;RII6gUBGY4ADDeIDRQJBU1HebPVK/6SEZwf3H5sz217fQHeW3YyAAP87t+/XVDV1dYx19bN+5nU8&#10;jflxdOG9g5pJJ1UeniHdP425cRJ1+STu4h5MtB/yjB8icjfiVDDqbCgpPkLn9gO3grTw/uSI3lv7&#10;akJWvveced1v1t3YTd/v+Nckhwzf92zJCZMkBzFC1mYDnwWN88QS9+DIEWjSOQTuCgJ7F0F8hVJM&#10;x2tVK5oPGC5sULZ7jlAPwRpHqc59arws1Wzl2zmb7kcmfVm3yUtVVQ0ouKamprD13LJly4ULF2Au&#10;1NffR2OP0oSjowIOmLZXNAuefGzbceiVicMxnGY4WvUeSikLgU1FEDNRCnkYxTyccgZZ7RVRMU5e&#10;PXSmffjByLcffraWtLN62TKqYBJMyvnACJnsmZjsnZzgTkr/Ftr/8h7xP9BU4SW43LbStDCPHA+b&#10;QkdiywLigD2OuxArWEwQLaEIFytwFygIFqoJl+qxHTQ7zMgpOoQ7hvjv80gDa/GCrVihD0kQqN0X&#10;ZFNxwLU+6dyrC9E7/bbDzsLY2Bh2y7t27YI9M0zEgDLf09U13NXWkPMx83LYhyPrU4MdP/hbvdth&#10;e8tnwQYbQx00ch5R7qKmznWS3FkM5jAScYKCOacnF2+rEjdX9foq49fBLp8enGtNf9YWfWxw/86x&#10;A9sbgjZl+Lg8Wbc4x9+3/mBIfbBvfZB7a5BHT5DPQKA/LeRAz4HgnhMR7za7+2qorlRUWqSitUrH&#10;8Hbgnuo7d5ru3ep8eLP7/tW+e5cG7l+pu3Ur59qD83sPrXJcpK2pqaShqmduvMpt7YEDB1xdXEhy&#10;UJRRUxcW9ZfmjASZFfYv6RmQrYCDFFx7OdxMLEoHi1bE40BtAGJH8PdSUJI3WL7U4+G9Dx2to3U1&#10;rZ9TU48fD3NycrAwt5g/b8m2LYEP76Q+SKjydXnkbXc7bM77Q9qPQijXjyomHiKf24k5sAO315d4&#10;0BMb4oU86I84HIiMPEC4sItwKXp2+pvAwRf7ByLWvXfU3GFN2mSvuGObZXyY07snO9seeLemHeC/&#10;D2QfXV+jLBeLRZ/B4+IIpKsYwhUE7iICfwVBTkKpPsDpFVKsafrO3SrzPyL1TsjbXDBb/NJk3lML&#10;x+ubA5++/FLu6bsDHNL27t0LtlJr164FWMMkbvHixRBVmvzxfWNHW2e/MDNHcPhY76JVRfp2H/FG&#10;9xCat5Han9Amf5DalWjDJqJlJ8WqQ86sGqeRisRfRpMiVQwiZyy/tjTwrcfJnxffjb3JF9QNTzAn&#10;JDDpnpiq05z/Lqb/cvr+vW8Zn5TS2dXZL9yty9cbtDrhGStIDAckfxFK7IwRLcXynDC8hST+Qnme&#10;kyLfUZnjqNq9RKtllTZjs6Zkm8LENoLMg8hfR+5YplLtNvujy8KtxoaGWlqwUgbfFrBCBBc5oG7C&#10;GAHcXsAWgAlRZH09A1VFDan3vsbteuhv/3Snw43tjltsDEwxiKVE/EVt1avy+JNY1D4U8qAC7rC+&#10;4lkn61u+a75diWzLfkPvbeRVlnbExbYH7RkI2VdzKODm2kX+RtpRTos+ePlVHvCvCXSv83drC/Bo&#10;9fHo2enftW9v17HwbP/tAdpaU1sQkqq9ssHuRaufHT5RePVa57OHPY9v9T1I6L518euxE4le+1Yb&#10;2xjJK1mbm2/b7nP0/JmYGwnnEy6t27yRpAx+e1P4nUIxDtj7IPf6218g4CiIIWM0tRQW6KsupuCN&#10;sEh5eTBvB20Y8JhwSnbWi+4kvqqr7KSP8Wk05sBAT2NTdVbW5317g21mzFNTsV62IGiLw/st1hm7&#10;rLNCrbIO6LwIUryyT/28r+I+Z/RKR9SilbgNazCeGxC+2xBBu5D/P97+A6rJ9Wv7RZ8nvSf03pHe&#10;URRBRcSKinRB6V2xYO8o9l7BAooVQZQmvffeew+BkIQQCL2D52at9zv7G+Ps99tjrf/Zb9Y9GOgY&#10;y4Izk/nM+7qu37kA7F1P3LNg7ezIg8MRHuwTuyJ0RcwNRHaay3hsEQnw0A395N3zyY2RemI+1mf8&#10;4oE2ScpLIuoeEfOYiHuGxjyBUKBPP4IJL1CC4ViZUqL2mNz2AdHNCUjlyyK6t3Q2h1vsjT5yLO3z&#10;t/rMnGpHRydJSclPnz6BfzuQc/n+/XtAjgQ9W1pKWlfXwPlw4LmzCdb7K5WVWtZos8V12Rj1Rvy6&#10;JuLmHoR2B6TDQeqP4taOUYzHBTdyiepVCKFv4L2ElX4hZPRV27VCw6Vx85GBnUc67n8f7AS7wD/A&#10;E8z+q6aX/1Wf/t9lqkDMMc+dqEtNOKDWeUCBroWY3YCaMYInTeFJE3jKFDmzCcU3Qo2uxYwbEXj6&#10;+EEtLMdEZHKv5NwuyvJuwpIpetEAntKDWXqkvs1qeeu07242vXXpEliKASMT0LgBLxN4AWEQULqB&#10;Hw5yeEwA8mUyx4EVvCal4fvdlDueoX477HXlNbGIbWTsJTHyPQnKOUGiN4XoKSHopizzM+RaT34O&#10;v6N1pKdrmjc03dDIDY3oOXq6++ixkqNej/Zt2yMhbE4WdJWUj7fZUeu5v9PHtt/vUIeTHd3DpdvP&#10;p/fcmarTJ/2VFLXRFICHl0ULqBIEzCUUAjebfzl6pPHlY96PT81Pbke5+9zc6eixYevdY2e+f/z8&#10;KznxU+LP51/eP4wI2+/sQBAiAo0zMMKC5oxAg6kCjccQaHgaAUGUosnu2+J8Pejt0+tf3e1OqMnp&#10;0PBkKpYgQKAQkOSNetvyUiqGWOOMvtWsj6lpkILR39vb0dbaWVpUe8w/xEjTV5/yfhst204sy18h&#10;3Vc60kP8trvcGUsRW1WUuiwsow7rGsKmm6DdeyGnQ/BJV+QNL+LrG7qlH2wnPntPvPTPsDKwVSPq&#10;a5IsnHRuPnYs+nmC982LU3hl6Zf/8Mtj7U77Y9QVbwlTL9JIN/C4u0jkEwTyHYz+hCElkmXbgJlF&#10;cWe3xJYoqu5Fra33AoKyvn9jNNWMj7LnasprrfYfANbjnz9/gq4EJLjgXxBsOQE58vjxE7o660WF&#10;jaVET62RzlOW5UsqLAmqL5ON5rCbJ1Fb+ZDZFGSyAK2fR26YxW6eJZtPUzez8Wtb8FrFwsbVKjYD&#10;Gu585UMTqg5T0hZt5p4F+W18IOBb+jP8Z2X8z6oh8Z/PHn+PHkCF/ZddZvHPHG+6szjb3qDFXHxA&#10;BVrQgRaNQJ+G+Oth/npofAM8pAuztGCeAXZyA23aVHjCTHx0kyB/LXpcE55QhGeVoAllaFgdN2Qk&#10;M2RtMRrzlUOn/w2VAtdF4PX35387sVm8MTpYXoJ+PcScYrVN95ZzKn7lvr9xzn6LJhm9U4J8XkX6&#10;lDjtiJTYXYut3lrqukRC+rfokf5BLnN4cIDLH+bNtHUNvAhv8D7e5h8YZbXbU0VmAx6tB6Ms8dTP&#10;240r3Sy7/R0YPs6dzva97i6dPt5dp4PS3V2dgN8ER7GQ07ZUXbuWKqqJxhsRyObCooFrDZLPBRXf&#10;uhblHfjz1M3mX1mtuWXN1XW5xYWRcTEvv344ezvYZIc5WYiCxMIYPBKNAssMghhVQl5YWV5gzR4j&#10;62cX3uZG1XcU8dnNMy3FfdHhP88HnpYXlVCRlJeiSRtrmcVGJg8xR1cJVsMgk4k9Ps7h84dnZ+aB&#10;VqaufNDlwHMZ1EttZPwOWpKfSqqnXJiH0nUHRZ/NItvkMQpiSHEJWF4R0lkLme+E7R2QJ+wRl90J&#10;oVe0CsOt+JEuvLvOsWZrzCWRaxTQm/w3vo306Yk5MvrFYyjr7GyML6M6eqSphhv1pfr40e/6OtfJ&#10;xDMo5B004hMKkYzHlQlK9wpodqvtLNfeF+l6IT70a11N/dgoZ3mG92dpaiE/J2PndguAqU5MTAT/&#10;iH8zxMD9EPgEmOIzUouDjn7SUgqj4jLwmEE8eZassEzQX8aYLqK3L6H3rGB3/0FtX8HtXKHsWxba&#10;vyCyd5pizsNt6BfZNqLhuKDuvKxsu0I2nMRrdGhtz8hrnpr6s7AEVh+rfRpsL/7Tml76Mz8xz2io&#10;C7SuMZVmqCAn1sDDyhDPAJ7ZjJ02xQzrI/rVEEM6mMkNAtMmYvx1IgxtwRZlYqsM3C0BMSUhrjQ0&#10;ugaeNCSNmUhMu+9YKUqbAmwbPjB1r1pN/67p/+8LpJABBAh9ZIw5DCLv+ke53eODzTO8tpTvL9SE&#10;KdoklIuK3Gsnu8KnDwdys4PsHSRx+O/vvw4yuN10bs/g6AB7YLytue/V6zpvv4pDhy4pypljkJtx&#10;2G0YggOWFrNrU52XVbefY5+3U9ch+163wx1eni2BR+Ls7VyEBFxkpF84OSVdvvTsoKObmsoGImEt&#10;0MOj0RvweKc1yjd228ZcvDdU0TrJGm1vaSuuqohN//0g9Pn5a1c2m22hEIggoICKxFNgAg0SkEDJ&#10;bpA2u+P2tCKyuT95lJU7y6pcZtUtclum+b3jPQ0d+7ZuF0Bh5Wgy8gLKB7Y5vAuLaGysBXsOzlBv&#10;T08zuCgGkRZDzJVh5sL5wHhp3HN5VISJcKSH7nd7+WAraS9j6lYVjLoURk4AKUmF5MUhbS3I3Aw+&#10;aIM6aYO45Ep4eVkzN2L/cLjDYJD5Gx2BjdKw4RaJo/ccKr7486P9p7+481KDxn8EdHbnsGdnWGCt&#10;2s8cLShgXrmUZ6j/nkoJxaK+i9LKFZVajHe0mdn+9r2SUNI+yhxbGOEvj3CWJ3hAsMH78T1srYE2&#10;mDRAhiCwSvxNgvwbsQcWkOP82czfLNN1CUR0MgnDQKO5MIEBS3TB6gyM0TRxyx8Jxz8iB//QrP8I&#10;HFgStV0QOzArtndOynJeeveSzPY/QgbLZNUlJI0LUxsNtuRXtS/NrM4c46vPiGAd9y9q+u9x+u+d&#10;yWoEwsLMIqu3/e6FvI1rerSEucr4QQV4UAPm6iFHDLA8fdyoPmVIi9wti6kTQJSR4CJBQr6YYKEw&#10;rl4CM6CCY6tiuFoonhG+RxfH2Km0mBIJCIb/XU0DU3X/CK9vhMcY4Q7wOEzuYEdPM4fdVVaUqiwt&#10;ZqgoGX7lMre6dqobzNxN146dkhWRfvboNb2P19471MMeaR1oHW6r6g17Uefj1eXvleO076O1xZu9&#10;O+8ZGAdLq2Za72j2s+nyte/1dOxxcex2Pdzm4V7n6x21z9JHlHZDXzH76MGep5dbHlwuuhL0ycvF&#10;XV1lA4FggMWtxZO1CRSfHVaFv1IG2rvBsNTV3xeX9tvN011BRloAhxfHUMRgqhgsIIOUMCSvczf0&#10;i7+c1RjG6HzLA4waTtJif94Cu3ppomNhpm96oK7DznynipCU295DF30uGSivW6OgvNtyR+ibx23t&#10;VVxuH4fN4vNmh1nL7N6ZQ9ahouSborg7KrQrW+Uu6hOs9HEmSkhlSVhaGqkkhFCmwbrisKkGvG8T&#10;0sUKffIA8oIL8dllrYz3B1gRBwdObonQo1lqExxPmP2M8GFHuE5G+859dhtJCOT+DGwZKOXMLzDA&#10;NQhIbJmZ+cMcXCgsHLtypXGd0XdFxY8b1qfu3pOipHH0RXgSf34OYDuGR+empoB8bW5unhn58b66&#10;htKmTaYg3hL0ZhDQ9Tfj9C+eGFjmLSbHcYx0k0joWBwqE4FMgTGJEDkOEs4FlY2QHsdvnKdZrYjY&#10;LgvsnxPaPyliOS5vPadhtyxltoRTnMYKT+FJEyjEAB5Zv39fVd8AkH4CwziI6AUiv79ML/947/GX&#10;6wvct6zWNPif55cWB1j1r8Pi1+l1rNce1JZmqRP71VC9SnCfMoqtThxQJrVLoKvJUAkaKsQi4vCE&#10;d2jSBxQmmYpvVBbq1iB3aaD6jbB0E9zAPqmFpFdTw+z/rqZBzhZrZHBghNU3OkQHxT02ypwc7+MO&#10;5pXnycpLaagqfX33sa+Zzu5hAaH+hTPX5GXVr1673945WN/U09zDqOouZ7YV9r57XO/n0h/o3n7M&#10;peaEW93pwAb/442H/ToC3DqOOoKaBrs8uuvBbpdDzW6u5a6H328zOykpGGWh0XVq7+ANF9b9o6wX&#10;V/pC79a/eBTpd2SnnII6nqCEIUngCBpyCgG+fjE/Y99ERuw9sF9aTFxJWFyVKqqEEtbEKJkLmrio&#10;Hrq/71FsQHL++dra6/3td8b7Hs0PfVvi5C72FkwwSoZGW3mDDb0HzfdoispdPXKe18Gry6t9fO+u&#10;5d6t0nJCuvprHj66AagC3MERevtQ7NdSm32PCWQ/AZGT4gIuioL7ZFG6KihVDYyqPslQn7ZJi7ZN&#10;lWalTjloSHTdgvXbgwzajzjvQnp8WSv5/YG+d450//UR2iQnC+ngG/vqXjmNvrSb/u69+Nl1NNaf&#10;EXeiYbhmamkWMDm5IGIDFCQPSEIn54cnliuaJuIzBnNyx14+qBKh6UdFfx6b6R6d6l1YAU6maTZ/&#10;gD3R9PrjLQ1tFQcHR5BB/Df9EQS5LCys0k1BhsDY2NKPGLaGWgwK+RKFCKMJvCdQnyII9yHsewhR&#10;AMHdEK0NoTtI2DwsYjmi7bWw3m9FfvcMdg0LojIgDJuM51GRbEGIIYKoC3RpmeKDSv5btj/9/6ea&#10;BvFTvYy6t29i1xu0mxrQ9RRbNEUatAVaVMkd8rg+GXw7FV2PgyvxcC4a8R0BnUUgHRAobwh+gEJn&#10;Cwl1K4oylClMLfzAelzvDuHpH3f5PObw2CiIlBkCmw4QwDwCBkj+KjFnGBChhpn8wT4+E8QmMUaH&#10;AQC4d5g7MDqcW14kp6IgLi1xM/j2YN9QVwejq5d5KfiOrJLGkZPnq2tbS0tqq2sayppL+1pKOiJf&#10;VwIqV6BPW4BrlY9TtZ9ri69vj18A/bhHzzHnbh/HHncHuqtTt/PB1kPONc4Hv2zccE2clrhFpc9v&#10;29hVZ94tX3rIkd5HVxoehtQ+e5J79+HF3fvW0ySUsFQRDJaKw8nKyUrJyVHIgmaGm2/4XrxgddRe&#10;YZ+rilvI9tvhhz79CkjLPlVecbGtNYTVc2es7+50z4vx9i/DnT+H+lLY7Hx2W1Ktu6mtx2aHuIff&#10;xhpGpnr5QwP00tK0u7fOmm9eu15Xw9HK+vaV+yf8bmqq7FdVdhSXPaSs5iclZC2JN5dHmq7D7LCk&#10;OThKuNmJHrYVc9su5mkm7GNO8d+JDbREBO2FLxwmPb2kkxpuzXhrPxCgH7OVds1fP/6JTd9nj9kP&#10;h+ejvOc+e45E+/fGn23n1QG7HTBBr4JXQewGSK0amZnizU3wAOxvcY43svz6fqassFZOVtLYROP4&#10;ZDN/qg/EoI7PDPdzm28+vKCitsbLy6epqXn14hMYqucAPB7I/CcWFqf5/PlPHxkKcp8JmLd4TBgB&#10;/xCLv4zCXkCjnqDgZARUA1ELIYk8SCgXK10tZTIit3mCrNKPEKqDCKUQvoRGqhLG1ojA9eKokrM+&#10;LeCmfGV59s8fIGyaWBVo/Ks+vTp9/F+PiQtzC91tjNiPWTuNGtfJVqlQ30sR36iKJSiJlIoRByUF&#10;xkQEejDoMgC4w+NuIhA6KDRgDSogsAcRhB9UxT4pzTFpuQkVMbYGfni3xEzsXRbw8o1xWBOjbLDt&#10;AHlxwxOTQ1MznOlZ9jSAnNGnuN0gMm58aHRiBBDPRoaHOEPMxs5GnY36UvLSwacu8FdV84xWBuNW&#10;6HNpHfX9h52ygACjqLSxvKa8tKa9urk1PqP89rPS4+dqA47V+Xk3HPVoPOFeH3io2fdgl68z3edQ&#10;r/vBzoM2nfbW3XbW/U6OyepqX8RFqi2MWV424+e8x0NOcm6dHnx4ZeDF7e4nt0svn/np5f5qr5Or&#10;0tp1ZBEFAkmUTKGSaUrS6kccgnLDSn6fywi1+fLaIS4moCDjfF3epYaiyw0Ndzq6nvYPvh4aCh9h&#10;v+VxPkwMhI82Pu7IPJ9zc+d1B7kDp0wCEi9HjRayxhrZ4xwGf6hjktXNqKsKDQ6xMbZQoMrKCakq&#10;ya1XVDKVFtMVxGoJw6baGM8DtIcBQh9PEl8fQ9w4BZ88iwrwRrk5I10dYA9byN8KAjV9xZny9oJe&#10;0Rsb3mvr0RtGLScV8+6btEYdHks6Ohvtx//kw4o9Nfzj7EBx6MQ4fXFiYXR8kTu+OLxKY13mgyg9&#10;kJQ0CfyBf2bm5leunn4tJqiWlZY2Nt45OdU0Ntk4MdUL2KcMet/5c5dlpJWPHDne1dUDVNGAELWw&#10;CAI6RuYWuEuA5Do9++ZNh4jgOxzqMxH7g4CJIGDvEfBXCPjbWGQ4EoqC8U8h3AsIGY9A1GOQHDxm&#10;BINtQ2AAIvExgniBJvxQVvynEC5FSbj4ztXehXkwcICC7gbe19XbwH83T/9d0//lOl+cX+rv5qbH&#10;ljpuqzSSTpHEXsBA/ljEKwFcmbQAU0KAL0jpxaAqACeMJvAUj9+CRAuiceIw0hBGeqJJYRKSmcpS&#10;dRpi7ZpUrpn8zPvbQ8N9zEkec2wYWORHAJEe0CNHQPjH9BzIyB+d4E7xRgC+dWJkfpQ3z+HMDg6O&#10;0nt72pssLS3EhQQv+R2b7Of09/Y10bsef3gtp69ubrs3KSOtvLikqrC8oKAyOyW/PjmvKzq57t7z&#10;qrMXS4/6lwV6VJx2Lzl2sB7cjfu49Pq4drs7tzvZddjb9DrY9tnaZKipx8vJ1VnuYAS4D108zr5+&#10;tvvK6cbLp/KP+0cdtHuxc/sTi+0vtx+8vt7WVk5vi5KahbGxspyStKCCkdyWFx4RcQHp3w4nxx8t&#10;zr7YUHmvpzWU1R3O6YvkDMWM8hMnx5OnxpKm+Emz/MSFkd/TubeLvNb6WMntt1Ha+/H025a4mv7C&#10;1okB5tzI0HgPfbqXzW9hZoYn7NHfvU5lyzp9S2ERXTxWgYLSkMPuMBUIdJJ+GgCuXaihJzD3z6Fu&#10;XMFeDUT6eyHc3SBPJ8jfBjppBV92pb2+ol8QYceNsB99uq3/qRn9sx3v2yHuD1/uj2ODP07Tk64P&#10;5L3gMDJBUvfK2DwIQZr+68yMg7jx1RhfEE29NAWkaotLJ49dUJRXyc/LHhsfmJpmTM/0z8xypiaH&#10;6fTOkyeOS0hKHD9+lE7vAr15bn58fnH8r5rmLQGn1vjck8dtgpQIPDKKCPC1qNcoxCUk0h+JDEDC&#10;VxHQIyT+JoR5BCF+oaB6PDSEgzlIuAJGfMBQrgjIBAmK36ORPlMJv7Xkq79GAEMrmDx4K/95Tf9f&#10;UqilxT889lRJeomHVaKW2Esy0hdY42HoMRlTpShMFydzhYjdWFDTiFxhoY80qi8KvRGCtGFIBQUp&#10;oiAjMvKQJPa5hliOrky7oSrr5hUeu390epI1MgSCTICbAyTqgQSpmfHJubG/TPKAETzEmhsYXOph&#10;zDR0cDLzW+OSquPifWwOyJDIZw57jnTQ2X39HfTuiJivqka6G3Zs/ZmcCOhXhQVFqblFP+NTM2N/&#10;18eldH//2R0eXnUnOPO0b+YZj+JLfnVgwvZx6/Zx73Q/3Obk0GZv23vQsX3f/nQN7VRtvTJb69pA&#10;v+bzp8tPBCYccn5oYhqotMZZTMJTbs2NTbteWnpcM7Z3WLPuiodfTlJSyNXgXZssvbYHfDvx65d3&#10;cv2N9pqQlvr77e2v+hhfuay40aG08ZH8aX7ZHL9ill8zN9W4xK9dGm9Y4tVMFH0r/3jzy7OzzysS&#10;y5ggcLxzeIY5Ps8cn6OPL3RN8quG2lNaA6xOaUptoRC18QQdKnWzINlcnGAhj9utTbTdLuR/WOya&#10;v8gDP9IjT1SIN+qEN8rXHeF3CD5iD520RVz0FHxxwyDzs8PAVyduhA0rdF/vG9vet07tH31aI49W&#10;Zz3u7k6ZnmheWRz4szD+Z2zmD3/2rzP3BwSWTy79rwNCAZYmDx7er6ImV1ZaMjo6O8SaAfZSoBid&#10;nBrv6Krz8HYUk6BeuRrEYnVOAQLdwuj84tjsPB8UN3hQHB5evH61hYIPJyC/E9CfsegHSJQ/hNgL&#10;wTshyAmGTyAJNyD0cwgGNV2NRzAI6F40MgdGPSeKnJFWPU2kPiKgEqn4HFmRnNK8hclpsLEAyQjg&#10;HhFM1v9y7/G3rHRVFPXX6mPpzxhvsiwn3dM2QlXsJgUbiEH6oxDPKOgyBVqfLJkrSeogIEuQcDaN&#10;/J1MBHFUx1CQBxllI4EzFkVrkGAdLGRDRt8UIserqtReuDQ6wAQ4eS6XMzsL4NrgWXoMhBIuTPKB&#10;inaJx11ishc7+2ZL64djUjufRzbeel5x51n27QeXDthqkahnbA/3lzeMMQY5/cxf8fGGJhuMzDaD&#10;mq5rac4vKYlJzYhJSon6EvUz4n1uZGTV5w9NX97lPwr+csItJtClNMC91dez09ez3cOtxcmp2d6+&#10;x+lQ7S7LNC39HBOzfDe3OB+vsAMHLhms85KSsyMJbUMS1kMoEwzFVkI9UMvizDqrQ7qbr/ke7Wtv&#10;b6iu+/UxPuLSx5+nEpN90xqvNrTcbuwL7RmOGhpLHhvNmeCXTY/Wz460zXM7Zvpaxli9s7zBZQ5j&#10;fnxoic+a4zJGuhvpwwOjYB89wRif7Zud7Zzllgwz05m98b1Fb8r367tKENcRcfok2iaKoB2BtA+H&#10;MsbCGkR4jQTKQI9gs0Pw/AGBF7bE1y74ax7Yk66o487Ikw6IU/bICz7CT2+vS/nu1B3jwvjg1PPK&#10;rjnMueG9X318cHt1FHO4bmaevrTCX1yZWZyZmB+bWeLP/nXmlsYXV9szsP//deb586wd+zfrGup/&#10;/1YQ85XxLXyoPHehr2N5mDtf31Rn7WApKkl9+OQab6RnYor9V02v4nBXs0EXF1mDi6dO1hIxoUT0&#10;FzzqHR53nUB1RxFMIaQOBJlACHskPhhChUFQHAqqIKI6qYR2PDYNQt5GYJ2xJDsMJpSCLhcml0kK&#10;J3a1roaRLf2ZW/kDQsYm/+08DYoZ9OYlEOm0shrxCBLEJsamGioLrp78tkXvrarkMwWBR1LkH0q0&#10;Oi0R+hoKS47QQkEUIKF0Aioai3yFhJ4TEO+kSB/UxB7IC56kEZ3RQPSFtIVhVyLp8s49dSUVU/wJ&#10;HpO1DK4WRoZXxoZXRlgro4N/xtjzPV1jafnMsK9dFx+0HL3WEnC1OeBqz/WnxWeuvbJz3kISOLPT&#10;pj4mlVfbPtkzWPA7Y6eZ+ZbNmxOTklq7Osvqar6npmSUFCekpnz9/PF7xJtfb19F3rx80cnKca2m&#10;m55a+C6LWi/PziMBjW5uzS6ujY5OzbaOFTv2ZhgYp2/a9nTbtsO62ttERTdjSLuxggcpCjYEOXOU&#10;qCFM1YMFNmIk9whrbJFSCXL16GxubAF7lrre2pi67Ks5ye6/C3wySk9mttyp5HykT6WPzpROT9XP&#10;TnTOjzIWhgfnGQMTjOFJzhTwRMwPjc8PASbH6CTImR5mjfEBP50+NdU0P5w30fWd0RLRUf+mJeth&#10;6U6NwyI4IxxGnyywDU8+hMRYQ9A6CJJHwGJohDwZ3iCJdFXD3VtP/GBFeuREDHYiXHUkXLXDXrbB&#10;XPYWe3rLOPGLY8N317YvPq0PHPICt4QftwgNv5BCL2UvjS/NDYM0jdHF+dHhkf6JxbHxRWA3GRme&#10;5Y0ujE4sj48v8fkLvMkVkBbO2GNtIyZpstX0mYluiuWGtkDnkbD7U5kpE0m/63fstgLUrvD3L7jD&#10;jFE+G4RDg4UH2OnNgoXewp8++rSfby4J/4RKeE/APMXigkiCdqt0XYwChNSCkDsRuGsQ8g0E/URC&#10;RThkAxFXg8cnIlAhEPogjLEn4uJomDYZ4Sp9zazergXeKChCIH0GCY0gCfK/LgP/f7d5/09aU4Ac&#10;XwJxeMvg11g9wLre3Vr9+nGUjcW3Ldoxm1R/GslmGYrX6Qn3alL6FbGNgnAhBsrAQT9QUAQO+iQA&#10;p4uAB1fBeopYKUE6gSR/hyJpR6JqYDFrRETdHV1+fYnpaWid540sDQ6usPpX+rsX2uvYWb9rHzwo&#10;PXw0z+JgoZl9k6V3/+EzXc5B3GvPWk9diznoZoElnFy3teD2u56ojPGCxtaEXDcLS+utFmU5eQOM&#10;/vrWZrD8yK+qSMhI+f4r5t6DWz7uh7YY6mmKCSnhcXoEwnE5+W9bzPLtHFt8/du8/OoPuhbu2Jdn&#10;tuuXxto3a7QOCIvIYjFyMMIQJuzHSR0mqXhSdLyE1tpQtU3RsmvRYoZ4MQ2qyB4T0/CwVzXlVQMt&#10;A5Wfy/MuZWd7pBZ5pud4/cryiyu7lN3+up4Z1zdWNjYDQgwZixOsJRBEOwiClueXODOLQxMLw/x5&#10;YD3kc2amwBmYY1eNDiSP0L8OdYYzOt72NL/uyHtYaa7qIIw3RCI1MISNSLQtjDjwV3vThFHKMFIT&#10;gTBDQ64E+Low8qUh+ul23MN9lCfWAk8P0B7tJFw/KPb0xpaUz27NH1xrru6NsdW5ZCjqoC2020LP&#10;4ZzflbjvvzpaGvmjfRNT9EF+A3uqkT3ZzJvrHpruHpqhjy1yxxZ4Q5Ochq7mZ28+6xi4olGHBbBh&#10;NGS+NLFvreyYtdnIEc+uowHJerr2ysqGP2LiR8DianicOzQBSO9zMyuridFTyy3NXEenjxTKFSrp&#10;AQ59FYX2RGG3IbDqEGYNhF4Lgb8O5gYEg5oGVrE8NFxFwFYRiako1D0I5YcgHMNh00VJ3WK0lP17&#10;c5isJf4EcHL/NTesSqpBmwVl/X/z+j/XNMgnmwMHTB1/x/KCEGxgA+/JSPp9yverlVncDr3cHZol&#10;prIV2uROXQJDHdskDhcRoSw8FIeEPhOgn4JQORHZjyKOIcTHMCq9NP0EpQ0X1xrvNluvZaAjLSKz&#10;QdPw+EG3nM9Rs60dC7V1rG+f669dynd3Sd22K0NvW676thKtnbWG+5tM7MvWW/W4n6p1PfJjr609&#10;lnxBbWNJ0OOOO5+ZrxIY75KeOQWcP+DcmJI7PsjtbGnr6eyuqq6KjPocdPHMRvNNyipKEsJC6lLS&#10;Zqqa1qraQQprbsgoPFPVStmzv9TeJWe3TbSucbTW+lARxUsUMQMkkoyAxGDIEMZZY8TdsfJH8Jqn&#10;RTaelN3qK7fVWdF0k/gaZYqQoqiYgZ7OiaPH0qPTmqLrSy7l5hz6Xemdm+2emOIam+wVm3osPvda&#10;RtunltGCkYXWhUUGCIpY4U0AU888HyQggmDP4aUZ1tJM7zy3itedSm+L6mp90936tLvlcXvr09a2&#10;0LbCR2WblPaCuHckSglCa0HQHhiyQQL4GmYXGr8bgd4LIZ0h+AQMh6Dgp2LQM1XEy7WEt6bUCDOB&#10;N9vFX9vIh5/YmHTDMtfP6L2plIcyyXSD8t49xs46yibKMhq6Wnpunocjv78pr89hjYOarhqcquHO&#10;tg/PMIZnOMNTY/Vt9LeRiW4+V1U1PPAEQON8REXm4KA2GpIrSx01WsM131hnoPtGVNhJXtby2YP4&#10;7pZxHoiSHpgZG16e5K/MTwM61WJ9PcPW6b6AqA+eeByB9EcgD8GIrRBSH0JvgJD7IdgfQt39q6aj&#10;YSgbBVURMPUkfD4S+QZG3UDi7hGwhdKCHWTiE5+AJPAm408trNb06i0gmIpBTYPzj/mIgDAAcvBm&#10;VgNL/3IXjMwvgNyDWRajP/VX5a3zeYd25G9XL9ss07BRqHMdsU8X2ywHl1KhHAKUhIBikVA2DtFM&#10;wPWgSH1o0V6qSpOycfE+p/Tgq8mxH2Ljf7gddFcTV9QVkPA02ph9OaT+wrUSW8fCTVurNm5pNNnR&#10;scmmb9PBftODfcYOnUbWZTrbK7fZhavpX5aQ9cLQrkkY5lqfZQS95l7/xr0T03o1vCQ4rCEyYbqf&#10;N9DUkR//+0rQqU0mG2WVFYSkxTX1dD3dPB5euRnsefzIxt1nlLRC5NZcEZW+JCr1Tsvog/b6h8Ly&#10;r6TVHwvIXaJJ6GExODQkgoDWwWhHlNAxrNxZzJpzRJ3LMltCdA+cWmdlJq2hRBORFhIWERJUklPc&#10;tX7HE/d7hafSK72yS12yslzTszwy0j1TfrvFJ3jE5pxKa3hYxf5GnykYX6IvzYwsTY4uLoysLA2t&#10;LNGXZ+pnWUms1netDU8bmh41tjxoabvX0nG/qedZS1dYc/69nI0KWwVwiki0BIRTxKP2kGAnAsIN&#10;j/THooOQiPMw4iqEDAHTJ4R4gEdECCGiJNHfZdGfZdGhyqRnOtQnxiLPTETua5GOS2PM5AU0zwZc&#10;zkrKf//m64EDB0WlZMXl5bSNDHbb7Xv87m5FSxZnso81xuGMTfYyx2N+Nh4+HK6lcV5c6JgQ5ToR&#10;+waNiBbG1Qrj6GKEQRFSi6J4hb52hoz0bREBX02FU4HuvyKetiRFMxorpoeZS8BGOMlf6qcPR36K&#10;N9pij6OYorA2aJwnGuuKQO6FEDsghB0EB8HQAwjx7H/VdA4KqsOj2giYagSchEZHoTFRFGwVBZeu&#10;ov7gxfsc9gR3cgHk9//doEFNgyb972oaiPsWpoFlC2y6QeISiGmfAxdE46NL/Z3T1fkjkQ86vHaU&#10;bZaqWU/pNCYxjAhtaxDlQlA+AUpFQHkw3IbGtZKoRWRKtqJC+Z6dHedPDcV8nKwvmaY3TzD7q4qr&#10;3z54dczS1k/N4OeBQ9nm+8vXbu41Mhs13cnfbDWy7dDUHp8F62ML9qfmDp0dczk97HcufqPFKSER&#10;Dzz5HEEhVsO2wzp4NOA172QE5/Ln4RdJDU++Vv1If37u6j5dI3VhMXEqTVNLMyDo5Mdv39OSs3J/&#10;ZmSExX45cevF1v3Bsqo3ZVRuyaleE5J9LKNxiyb7RFz1HlX2LEVcC4PCYFdregOMcEWQTyAEr6Lk&#10;7gvqh4hvCBTW3iOkBGSoSgKi+3fuPHnymKGugQxZ8qipd5p3bK1XbvHB7BSHjFTn7AyX7EyXjEy3&#10;tHzv9CL/9PLAjNbr5ayY3onW8UVgoe6cHysd52eN9nzoZrzqZT1ncB71D9zr6XvQ0fOglf6waeB5&#10;U29YXfbtJGO5DTScBBKA5IgSgtjtIghnQegYGQrBQ6/QUOQq8hX9CsLchdC3kegoLDqdgE7BI2Kx&#10;0Bs84pEAfEcccUMccU4M4UVDGhrpbPgVHctkDA4McqsbWp69jXB095NW1SOIggsrHTsX15dvvpVW&#10;9RcWD589k7nB8LWcSKgg9rUA+pMYMQWHihemFuoqD2gq0NXkWlUUiuVloyUk7xFJ3iSCu5rMHced&#10;KZeP1N88UxP5ojspprehYqgwu/3y+YeGRpuVdDTl1U1EpG0oQt5kmj8K7QTBzhAUhIDAA9eP1YKG&#10;wTPidxgCNd2Ig3uwiHYEXEkAGcHYAmFyg65m+YVrxU19vZyZ9rkVoCcBJfgXnejf1zQoZnBWwFi9&#10;2qdBVA5IUl0Ey3gQcD3EWGkrn0v7PHz7aLPd2sqNou3Goi0a5EpRJIg2yYKhTBhViKEl08QjFOUT&#10;3e16499Pd5YusppWuL0r4MmfM8Qd5PW39HSm5uWcu5m516XNwmlok+2sucPydsfF3S7z9oFLzqf/&#10;uF9c9rm2dPLu7LGQ0aMX6X6niu0OJ5hb52xxHzh4Z8wndOro27mQXxO3fzIvvWu++PyT2zE7RTVd&#10;AmWrmvq9SxfSUxOrG2qa2lub6pvK0vJLv6dmPXqffPLym13W9wxNrypqnRKQuSGucpUi/VBU5S5F&#10;7ixZXBeNIqAhMeA8QKEdsdRAguQZvPwpvKIrRnIngqSHoigTReSExIChoaS0MDs9M+TE9YeH78R7&#10;fq/0yavwqMhxqUg7VJzlWljgXZTnkZNzKK3YNaPUOb38cEZhQHr545KBpAHGT0Z7ZNtgVH/H67bW&#10;R41FZ3ILg7L7HnUwH/cy7nf23m/pfVLf9rIy9cbPDfJraQRhJAYPE6l4pCoV2iQAHRKELwkgwijI&#10;rzjEVyQyHEY+AgdCJCIQZShUCQadiUVGYRDPcchgIcJlZYlgaSEf4K/ZYrotPzcHWKpGAKtpZIg5&#10;xqtoa38d/cveN1BMRk1cWl9VzWbLpmv7dkRvXZetKZMtRypSpjQpUzpVBLsUBBvXqfRt0u3bZNBm&#10;tbPH/kDL3l25ivI3SUQfLNpHmHzNUCXC167ivE/zw4uMexdbntyoCrn0a62Bpa2j4/vYN9HpyUfO&#10;vFLR9KcIuKExLgjYHwndQENfMFAaDH2GoY8QFI+ES7CIVjzchUU0oZGFNEqhiEjWbov6mOjx5k5A&#10;bhvlTDfPA/E0mDr+HqT/6+Lkn87Tf0uY/sqx/vvmZRFM1mBCX72WBDK9uT8gM3iItdLZOpUQ03LC&#10;r3TH5jI9tVJJwWIMMg+BjJZV/mnr8d098JCazlVHZ0ZZ2TyHNcvlTHM5UyA8a3QEPFOAy5XZgcHa&#10;ey9KdrjyzTyXTb3/bPOZt/QZt/WbcAma9b00dzR4IuDSaMDF6aAbE8evjh+7Onn8+uSxu1NHns8H&#10;hS9d/bp4/evE+bAe1wv1+33b7Y+kme69LiH/NuhEd3E2u7mCzWgY5LS1dFe3tFfXVRUVJCf8fPXq&#10;oe8xzw1bTMlC+4Wkj8honpPRvCWn/Vha85GQ8kWi5CY0QRiGpTE4PaqImbj8JprUepyIPpKmDhEU&#10;ILQojBPEUEk4guFa/QeP71WWVwy2sqqiapIupGYey8twKc52rvntUJTmWZR/ojTRPSXp8O9s58zK&#10;Q2V1B6vrDlcVexaUHCtqutnY8qS57UPrc7/nAdv9D211tjezf3f2femlmt7b7K4HA50vexvfNH+9&#10;GGWiaCJKEkciUEgsgG+g0AgCES0niN8kSnAWwZ4URNygQU+o0Gsy9BUNVaChDjzcSEQV4NCfCYQH&#10;IpKXhCS9zC2vW9lfoVE1rCxdairqAZxwaIzOGG3qn2ju4Tcxprvr2Y3vYj45HjqiKGsnJ3JZSyrZ&#10;UKprs8LkDrW5barTW5THzJXHtitP7tEYObB20Mmsx3tfzxkX9kVv3lH7/v0bygyVY3auTzzn3RFy&#10;kn09YOTJuYULrhOBdn2+jmmvHqfQGd3DM73s6T6gSMsr7gw6E21qcl9K5BoeEUJBhgvj4tFwDApK&#10;RyEKaLgOMQqDSqgh4uOlpD7usIy/fr+xpR0Em6wAdSkwpCytgIxRMHP8rzD1//rsH9f0/ylcYZV9&#10;sbS8MAsSEQDiZnixp4PzJbLaxyVWZ02yslTXvu1DL0LHa7tKvyXZG5kHWjl1FlVNM7njLO4ohzs8&#10;BEKch4ZHgC6PM8tkND5+XbrtMNfAaU7LcW79ocm9vqCgpzzOjbmfHfM6N3nkytSx4BHvc7OBwYsn&#10;b877X51yvzrn+Xjx6NuFU+F8r7ude442bXPt2evdv9+nfqNVhvZmVmTkXEvtPLNzZqBlmNnIYjUz&#10;WW2dHTUF2b+Pe7mtU1CWxxL1icI6aLy1gMzpNQZX5LRBt75JUzhHktqMJQtCsDACI42jKFJEZIkC&#10;kliyKEBtAhEpjBTBU8VooqIiYoLCglKyUrt37P4U9rkmrj4q6FeUR2K8c06Wa02Sc8Fjs9evrT/8&#10;8IlL9E76fSgp3Tq9cH9hpX1lvl1O3uHs+vO1jXcb8m7n7ZbfLYWSFsaLKsmq7Na3+mAf036d1Xmf&#10;1fyUXveu/d3Zj9qSuhQ0DYVEA7cMEgOwRDAOC3Bg8hTMegG0lTDKTwx1VRL1WAL9kQRn4uEyCiqP&#10;io8nE5/jiWfxVGeyyE5hKWNp5fUiIur7dx/OzS4eAQkhrJYOVjVYbjAmu9tHugbmwBKOnZ5btG3b&#10;SWHycSnqF0lcoa7IwD6D6YNmc/abxhw2TriaLvtYLB/ZO3/EihdoM3DOZfi8K/+i29wVj8VrnrNX&#10;fSZuBk4/Pr947/jyKfvFvbr9+hJ5Dy61D/XPARbm+MIAcJJzZ0a4E7NM9hy4t7l3s8lqV5Km/Acx&#10;0hsaPpqE+U3D55NRRQK4IjFahrZW0skz9QXV4/38xRnQRP95wMe/5wSAtg0mbO7KyijYzAPoxdzY&#10;wtjgTGt53+/PnKQPS/W5fxh0sImtTytw3W7lvsu6Pqd4tG+QxxgcGhjkMAcHGAB3yWQP0ie6O1tD&#10;Iyt3eXDXHR5VPcDS2Eff7NC333PY7sjkoVNznhcXvS7Oe14An484BI4ePAF+Zsnv3rzzfc7mU91r&#10;vQZM/Yd3HhveHcC08OgzO9SyYf8PUdVvhqapzi6MqK8zNaWzfc3DjObysqxHj24aGelKi4toSMvv&#10;0jHerWJgLChlghc0R5DcKBJX5bRuSWseJUvoI3HAp7LqtoL/yilAoAnAMgghgBULHDwCI0gS1NPR&#10;s7G32bbTXEFOQU1a02/XsW9B8T/9UmNd0rMDKt/s+2ZG3GUpbh2y+9ZHz4+pR1OyPbIybNKzD2Sm&#10;7ktKs0+uPFVed7Ou9EGpj7GvNEZGRURdTkhpn75d6ZUG1qMJ+pPh7tesqrCm16fe60jpExAkLBjw&#10;gcsRB2FxCAyagIYB1kYRDRlioe1k+KAQ0k8UfV4YHypI/EglhuKw15FIbxTWWkHNxdol2MzShSqm&#10;SKJImmywePbkVUFRPn2wu5cDDLvDrMm53tHpivbhB2EfzXbsExIBF5Zegvgn0sQUcXSeBD5bRTTH&#10;cmPzUfvxILvlU3Z/LhxaCfZdueY3F+Q8fMV75rr/8gWXpdMOi+edlq96/An2XHE3nzcUYiqj2w1E&#10;S+5faGP2zk/Oskbm+ieX+GMLU6Cmh8eXefw/HM6flublTxFMz8M5CrKvyKSnQpQPAsRICjHceP3v&#10;T194HX1/6MPL3JlFwFX55yX9H/BcwO83uLxMX1lh/vnDXlkeXV7gz/Fn5nlzC5yFeebSNGMF6MZ5&#10;k/2VTRd9Avdv2pqXkMzp7mN397F6+pi9fb2d7SxmH6OnbbilqTMiqnqf77CJO1/bvl9rX6Pxvpot&#10;B7otnPkHAhaczi45nprad2TC0m/h0Pk5j8sTDkGsnX4MA6/uNYcYaoeHDXz4G3zGTL24pq48C0/W&#10;Hq8EIdXfawwipVV/me9uuf+A/jsuNvSx1c6tCgqyalpq3j7eX998rMsojboXdv6A606JNRsQhK0g&#10;0gJDcCcKeQhK6ZFowBW7CmMGvJRVGhCAAf19EMDmLUgVVlFQBWSGxuaGnILsSxcvbdLf4rP9yMej&#10;MTHev396ZaQcK3jj/GWrwC5VpIYxdaOblkuYw8tkr4T0Q8nZjhlJ++OT7RKqTpc33mnojuh+7vVS&#10;AaOsIaC7VXP75ys/6C+GO4IHW+/0M97z6t61fQ3+sV13NxUDwMw4BApQv2AAuUMi8AiIBkNiCEgO&#10;AauDysZDmwjwTgGSlwDlGJHogUTth6ANFMEtxy++zixrj07J2rRrL5EiJCggqqS0xmL7jlfv3lU1&#10;tfawRuq7x8O/tTq4vhcQs8AS1TE4cyrpuKTQWwFsNA2RRIF/EhHvRUjh2jLpu/X6Ag5MX/VeuOq3&#10;fHH149Il78VL3kshR/7cPfrnmsuKz7al7Upj+mSeBmZMC8dfK1oVdrsFRNjOL4HYLc7w9PDI7PjU&#10;0uLEPEAirfAnV6bn/ozw/7S2LX783B8QkGNkFGao/0pBLmSbRWhOAYc3tQRg7pwZ3twyeB78x69/&#10;36fBaMNbWmEBx+PyCntpZQRcWS4vjiyBpMfR4ZlhoPOamwGg75lRBuvlvQcbdfVjI78w2jr727sG&#10;OnsY7V2dTY3MXpB+38BuqOv59KN8nzfDyGnE4CBjnU3dVtsKC5vmzXaMLU48c7e5nb4LO/3HNrnw&#10;trj0GtuXqmzNkDAulthZLbmvX/UwX9tzWN15RNtpeps/38y9b6NtLEEqSVC2XNHws6TSa23DID3d&#10;LTLSW/R1/f18vv6MbaMzuAP8MTq/u6wl4tpjZ6Ot5mIKhgjcWhhpjsJvx1MVsHgEsMUC4/ffZ5Wu&#10;iUQRcQg8FkMmSknI2O63i/8V303v7u3v6e9jZCfmvrn4PvZ8cv6VqljvtPcuMceMzhsQ1stBCioY&#10;5d1yFrf2BH9z+ZhwKDbrcOpv67i0g0k15yrbH7R1ve4+vfWcEkJdjaTrbuaX8aCo/R6z9zav6wG7&#10;5w0b1HTqs6zjjkEKYuCmCIcnA3QLoLhgAfYThaCgYBoGKYJFSeBQ0likNLhTRKI0kGg9NB58m1GH&#10;kTKiEprRiVmtfQO5FeU2hxxpggKamhrGxhsUFJVkFNS3bHe+cO2z/4kfIuInsfgTJKofWcCFQAgk&#10;Yu9SCZ8JqAQSIoOCTAVoBjTipQAuUp6Soi1VZKHX5mU9dtp9/iwYOY4uXz26dNZjwX//tJXOxFoB&#10;riqKo4Ga1kQt6VFm92j0fwulA3Lg2HQbcOrw5wBpfAoE2vIBJw4opuYWAL5zcnFldGaFO7bY0zeX&#10;kj4QFdNobXtzl2VQQXkXmz/BneYAyO084AT9t3it/7bW/31Ng+8KC4D6vPRnBkzvSytzAPG7vAKu&#10;ZwBdbg7Ai5bnQS4ngIACNsCn95G66prvQ9+01dZ3NTT3tXS01tQ3V1W1N9S0N1RxGmp7I7+X7PPu&#10;We/EWuvQucG6fLtN7rZ9dVts2zfaduru4xkdHF/n1KWwrVpiY4GUUYKoTiRVPYyiGU7SLpXfN6Dt&#10;Oqx1mKfpMLfVn2dymL7eOk9cu5wiVSuy5j2eGiq75ry2XrCT0++v39rbOns5vC7WSEfbYGcdo6Oi&#10;s+hXzo9H4Tc9ju1X1zOmiWwhChkDFAUaC7ohEo8FbCIkDo0k4FB4DE1MWFBMZMNm0wC/o8nxKb09&#10;9K5ekADZ2QcetwbG6PnMlOs5GWeLfnilnl9/04y6Zy1x4xqsqhpWxUJ6y519Ib98ohMP/cw4nJxg&#10;HQs+lp8q7XrY2fyw5ZjBKUP0xgMqTt8uJpQ9aey6P9R/f6z3Mbf91UDNm5bq7w1JEalOVoeUFIHl&#10;QASLAdwjChZNI4DISwwFj6PhsVQCngreakgEAY0VQqKFiVRpQTFFDE5ARl45u7C4vr35d1bqLqs9&#10;JArRw+Pwjx9R14Kvm++wUVSxkJK1F5U8ikIfExZ+jifcxmBuohHP0fBXNPwbDxcSoFI8lIOB4jDw&#10;ZzIqkor8gIffCuOj1q4ptzTpcT/Av+A/H+gyYW3WZyhbp4yvk4PrFeFuFQRfFVoyoi4f0OMlfuQB&#10;cSV/unVklj0G8HHgLM4Cxd/E8iwgsYHg6ek/QP03y5+aZfMAv2W2srbN8dBReyeflq5ukOk8NNk9&#10;OtsL8mr+R2t69f3zFyDxr0vzvz4H5681yepeBEDmFhdnFxem5+eioqNV1qx5cOdec219U0VNU3l1&#10;dX5xRU5ueX5OVVFuT0lhV8SXMruAduOD9LV2vTsOp5hujzLalGeyp9xwd4PGzgHt/Z3SZhUkvUyC&#10;+i+yyiu81EkExQ7GuyNor8XW1eg79Ru6cPScps39+du8Brc5Z4qr56KIxRiBSCzps5pO7Z0HUy3t&#10;k6yhXjqrsZdd2c6srO4ty28pzqipK2xiNff3lDf9fB5+xt5lj6q2oZC4KA6Pw2CwOOyq65uABz+i&#10;UimAw2BnZxsREZGVlg2c0g11jeWVZbWNNb09vSN0fkd6768LKWmnCzJPlAabPt4laeeh5Wezxn6T&#10;6Ca7NdbPrZ/EHo5OcogrcM9JtP2Z4ZZSFlTSca+jKrjGWdZtG2nvE5t3tWFdFXdauu8M9d4a7rg3&#10;2PC4uyq0qS2pp7O493d0yr2796xtbdTV9AVo0gSCCAUot0nCVKowgUAGGGmAugOgXRJViEAU1NQy&#10;2LbdkkAkS0nLZOfl1tTX/Iz/abbNjETCubk6lpYW0MF1WUbJpWtv16h60AQDMJjzVPILDPotDH8C&#10;t2QIKHX1jhoqwUElGCgTtfozkWj4FRZ+goKeYODXFEy0tEDmeo3WLYY9Bio1qlK5stQ4acx3SUSM&#10;NJSlhOzWRM9toK1Yag5nRs9Mg9j/ha5RAGGcB0KoVS3rGFgDr0wDZfbUKhZ6HAQbTC+Mj4xzgBqz&#10;pKJ4997dHj7ufcyO+eVR/hQDpIQur4B7kX88Uv/7Pv2XsWt51cb79wHeRzCO/J2O85fgGshEJpYW&#10;wQiSnJmhZ2hw9uzZprqGutKKipyCsoycvMTfOb8Tc5Ljq38nNoe+r3AKbDJ2bDe0ydLZek9G8YWO&#10;QdyGbVkGFg1r9w0YWtcJry/Ca/7GqXwkKlxDUcGlqiYCaYjAelLlfhlatW7xoBs5D21yG9xyiLnL&#10;NV1GKw2JTkdgYqhCn7R1mp6/WOzt4/X0d3T0V7YM5Fb3lgDwQ91gTweP2TsG+OOcXg69vqMiLTfi&#10;3mNvazt1aVlBAkmYTKXi8IJEsjCZYrlte4C71+snz6MjvyRFx+el5xUVgP/ySytL2lvbmS2shoTW&#10;2HO/k0/kJvsUxDilfXKO/+we+9D62a29t+/suvPl4KffBxOz7DKLDufH28RkuCeXBRW33mwpPF1s&#10;J+IUoBqUElTQ9Kyv4W5P7x1ed8hQ6+3+2vvt5S/qamOa2wq62ms6u7u6CkuKnz19e9DBU1XFgEaR&#10;IOKFCAQBElGQRBTAYklUqoi8nJaigv75s7eCTlwhEoXk5VRSUjNLy8oBiNHE1ASLQXq4OZeVFYAw&#10;1q5edkXt4Gbz88LiATjcWTTmBgbzFoK/wvAPGIqH4CQEIhGJ/IlARcLIZ+CSEoavwtAVJHQfDb9G&#10;QV9wyJ/i1DxZ4SJJgUxxWjwV+4iACCDCR4Thx8rYAj0Sz1R0YZ82uzR5eQZ4Zxbpq5bc1Zqe4y/M&#10;jgEJIKAD/AEHMIn+Ku65kamZobmFkYKiNLNtxhcvB3F5ILF6GtDl5ueB7/C/kf3/H2fs/6CmV7NN&#10;5xZXpoFa8b+mj5WF5VUKKABxgTYN2Ikro4DWOD+TV1m+ddcOP3//htq65qra6ryiiozcnF+J2fHx&#10;aT9jcr99qX4aVulyssHkYKuRTbLWptMCIj4CgncVVKM0wf5zd7fhgRrR9fkk7SSaZqSI6jm80CYE&#10;TMMhqRikHhAzSarH6e9p2uTM2e3HsHDp2uGcJKOZTSAmoFGRNEqkvk7tw/sTdfWMhvbmZkZxbV9l&#10;K6ele6y7d4rJnOWwF4aA2WBgpL+byaYPDnT15qdm+Dm5KAmJakjIKouISZOo+gprvjwNiwl7H/f+&#10;65s7jz++ePch7EPM95jfKUlZeZnlpeUNhU3VPxoSr2YmH89N9SjO9azL8CxP8M7+4ZMYF5CY4JOY&#10;dCgp3ymvxK6kwC73l9X3TI/kslPFjdcaM/1zvMQCopzj6u/0NN5j1F3v7Q7hdt5gt99lNj+j171t&#10;a/zVzqobGhkA2PmREeDIHODm55Y/f/rO0cFdXlaDgBclEsQEqDKaauudHAJuXAm7H/Ix+MJr+/1H&#10;cGhxOSmt718Sfiekv30dbmJsQibgnQ/apmck1zbUd/awy2tYGzYfJVAdsITjeOJ1HPH56n0k6vVf&#10;JxTGAO/JHQh/HsL7QzhXCAVQnycQMBhO3mDhGAycgEMlCxJyxAWyhKmxGNRJDMqYjNskivOXxbxX&#10;wtRukZq00utvzP8zA4BD84zxBcC7mPv7jC3MTywvTQIA4epZml5eHANc45mh+fnhrKy4LWbrQ189&#10;mpzggWS8+dnFebDJ++/wy/+v1TTI5JueWxkDVIOZPxMz4D23MjX7Z3YBNG2wJl9ZHFte4CzOcxZm&#10;ixtqrUGH8fSsLq/obQa3H7X1BUWFKSn5aclpv6KzPkZWPX5V5naqxsKtzNjmmbS6G55siUAdFxSN&#10;1DIqNNrdscGmVcUii6SRJKgVJaF9nSS+B4mWJqAlcBg9LH43mhREkQqV0ik1P9hs41N1wO2DvMYv&#10;MjmFSPqAx39T16wNDmYXFLTX1Hd0M9vauQz6KpOYOTw/ODjDZcyM0adH2/m8WhazuJtR3MUs73p/&#10;7aGJjJK5uq6Jpq68sMQGnXUpMQkp3+OqM/I/3X/65vaTh8H379289/Lly2/fv/1OSMn5lVsVXZV1&#10;Jyf5REqKe06Oa3XqoeJY57Qfrok/3BLi3RJ/H0rJcsjKty3Mdyz4deBnpld6xZnymqt1OScK3+z5&#10;WHSmpuF6L+PxaGsws/VaX/ttRtezvq6IXnpSP6uCM9rDnwUPWSDyY3iYyx5hM7m9Pf05+QWPnr08&#10;5O67z8r5iP/F92G/ijJbakqZjRXcX+/LTx9+Jo1Zry64LfRizLtb0bfPPzXW2yRIpDja7I/5/jUr&#10;O7ewrCUhrXmd6Qk8xQmFPYolXENgQmDMAxAsDWPuw7hbMP4yRDgOEV0goiVEMIMw4PuiHwSfAWxm&#10;JPwGg/hBwWULEfIlBHJEBX9gsb5YnIaQwHpFsePKtE9y6DJzef6BtW3dVSsgPH1sij4+P/ZXn17g&#10;A7PAwhJwG0wt/9cBlygAxzc5wR3jsxISonds3xrz/QsIkQe9EQiM5gDs6q87ln/6+g/69GoE9cwy&#10;0OGujM+vjkdTo8vAxDYHqnl5dnZ5dh64h1nzc6zZmZqWFg9PT1cn54L0jIH2tv7W5paK0ipgsCrO&#10;ykr6WRkV0/I8It/9dPp2t7daZk4o4h4EBlRtIFX4s+7GfGPLhvVWnfr7M8mayWT1VHG9twSZCwia&#10;L0HiqLDKUUHFgyiKLYR1RhBPy6g8N9v13cXrjuG6CCGhVJJgAoqcLqnRdPw8v6qij9HBGGKDdIXJ&#10;bmDhHWeDr/fQxHzH2Hzp6FRMz+SLBvbtir47lcxXDQmBT6yl1az01tvttpaWU1Vdvzm5sCS7sKQm&#10;vyDlw4fUiG8fHr29f/V+yJXbd24+CHv6Nvbtj4rvhdn34755v0hwj0l3y8vxKc3yL0zwSI05FBfn&#10;kZTolfLbIyUFCJvcc+PsUjK88quuNJYFA8Ni2e+j2dXX2tuuMQeuj3VdZjdcb6m9X1X3qrw/rYte&#10;3D7Y1DMyOMTjjTC5PDqTM8YenR4dHeIN9PI6OvmtZR2luRVFzY3dvO7pkfb5vtaR3qaRrsyxmKDq&#10;U2oRZ1U+RVgXPbL5ddLyrp60qQiOZrdrx7N79z5ERH+OKnwRXqGicxZLPQLjLiJwQBl3G0Y8gBEP&#10;kaiHGMw9FPYKjAmAsHYQdguE0YeQWyHYFUZ5IrHAc3UJhQgVwGaK4IvEydkitM9YnDcSsw6H2ykj&#10;/FhVuFgK3bRZkWtjUsHtAWRaYFvqA3wL/uwyf24FnLH5lUlQ0KtsttUDhERz83Mz05MgyeT167Ad&#10;23ckJyUv/xUaBtQcQH79F1z8H7/+k5oG0/P8n8XplZWZBfAM+2duDAgMgYlgcXFpbGplbHZxCuw8&#10;psfG+Z1traePHLEBf+Lv3/taW3qamzqbGuobQd5jRV1BPiM5h/kmptTzUvYun7iNts9UjF/qmt1W&#10;1H0oo5a41rxkw946Q8t23b25FO00gmqOiP43jGwYLPqRpJGutjtVd+9LacPjJAlbJH47CruHJuip&#10;qeOioBAsQo2WkoklicVJadScuTTR1dQ/3j84zZ/mjM93cId7+8aGOPM9vPm0DuaVFIZ7zIhr8rhf&#10;4ciJasap0h+ON20kVK211/sf9FWQ11HW25xf3VzT2NFYXlGblVEcl5IWlfz13ffnj9/cvPHw+qXb&#10;j649Tgr78e3Sq6PrbNyUrYPX3vjtnppw+He8S1L20bxE7+Rk/9SUI6mJvsmJ7unxdkCyV1x5raU4&#10;pDb/RkXWxdKG291t1wa7znG7L7PTTqZf3XEucLNr5OUnjXkl4P3P6u/l8oZ7B9kMNneCOzLOY3HH&#10;e/tn27rnmnpm2odmhsZHpkc7ZidaFpj1vPyvtT9OFX7YXfpzc0/mzuECZ95X+5ozFs81BTaKoAR3&#10;rDM57hp4/fzzWyE/z15MkZA9hiEHQtiLSMItCDoFw0fRmFNY7Hk0+jQC4QchnIBgH0Kug5BqEGQK&#10;QS4IjBua4IFCB6HgZxRUhjCmXJSQL0j6jEYdg5HAkHJCmBAtjW+WRjFMFIYO7yyb5S2BTIDZhf5x&#10;YF76q6D580urfXp5edVE82cRJCpNrywsgo48NwtY1yAKdfeuPXm5+f8V0Pjfx0v/P9b4f1DT4NcG&#10;Y/PKasYTSAMGzHHgTwcFvggm6unFPwC1O8xfBhYszuBQU8PNk8f3b9iQFvWdA7ZgLe09Xb11ja3t&#10;7d399e38vNrxL+nNx+6VWQbU7PAuM3EsM7FL09uebri92sy21dSue50NXWd/EVU3DauSKaDzDSXz&#10;CSGVTtIrl7KoUN1bqHcgae2e+wo6rgTBrTDCBI3ZRiTYklAXpIXvS0i81V+Xf+vGOAdYGoc6hllc&#10;+tB8z9h8F3csr7H1fkyDd2j3gVfsvR+GLaM5BxIHXfL6Agu/Hry1XXLNdjntS45BBwysLQ1smgu6&#10;GA0D7ZWN9MbGsoy83OT8xJ/pn7/8Cov4+uxVxOXzIb4Ovrbrd6+nrdmE0d2F3+4m6fpq08ts78ws&#10;78zfLolJLgmJrgnJHr/T3bOT7HPS3IvKLjcVhdSU3KstuFlVFtzIeMzrusKJskz0UzmyiWKsg1PY&#10;qqh71MH585tX/X1d/cx+zth47yBnZBjkCfZzJrv7Z9v75jv6Z+h93P6hwdGxnvme7KGvF35fNX9x&#10;f92PCL2KXzoDSWuHCmwnsvwH7th/1hDYKI6W2aO/188q6MShO6d8I1wPvhOkuaJxHjDqCJp0ZhUk&#10;jlyPJltgKfuRmH2rZkF4G4TYCCH1IJQaBG+FIF8Eyg+NC0ChLqCgNxRkoTC6URRfKUj8iUZeQ6Iu&#10;UYkRApgcEbhdmcA1VWR57C2e5wOrDIc/1TK++oz41zy9+ow4N7E8P7ny91nFbgHtMgAi9vR0X7x4&#10;3srKqq6u9n/Tc/ybwQNU5b+v6b9XeWDXAlaIfwXjrA5JwGO8DHSAgA0N7JrdPYtFOeywF2UhwcF7&#10;d9vp6qR/+Dg+MMSic+hd7Or6rvZuNr1lgF3cMpVayXz0ufbw6ab9fj073fotDgHxdOPGAy0bbDoM&#10;rHq19/Wp7S6nGaSilNMoml9RslGwdDFGu01oS7vcrmYtq/qNB/NMbT/omV2RV9+HwW5BIPRR0GYC&#10;yl6QfMHY8Ofd4KH+jh4WfYDNGe/i9v0orTgfkW19LV7LO0Pep1XnGmv9c96WT8OWcWzHzC6vzI/O&#10;dy0UdbeKaIUfvpPo9z7l6Bd+KnOucXKorm+wg15TVltV2lBcUvs7u+j9r6Tzt+5v2bEXcJRFCaLS&#10;KGEDjJqrkMN1zQtB0kdCdC7/OhCV65aWdSg5w/l39qHUfNf8VPv8VJei4gt1hSHVZU/ryp/V/wpM&#10;e7v/y6vNn56YvjttfNFG3cZEznANVUxZSMhAVdnt8MH4hLh+9vAAd4TLB02awZ6kM4EzZbKfOzHM&#10;5Yw1FfdE3o47ueOmt/RVD/z1q9SoMLHyOGVO7vrpnL2jSS7tIfvCdWib9IQ3n7K6/cj3y3mbV97b&#10;H1utDxHHHaRgnYHyk0DzhBBqEIYCk8URZNW/hg1jCGkGocxhjBkCb4ZAOUAQaN5n0OizKMRtFPSN&#10;gqgVRvaKYloFcRloxGsM4osQvkAI1SgC9yjg+wxk6s941k0MLc/NjUzMtE4uDfEXx1fPwuRfu7yZ&#10;qT/zoEn/1acX50H00/R0V1eHr6/3QScHBqPnb7HcX9ro/9ad9X9u1f++pv935CeobFDJSyB+YWru&#10;z/TCn9HpxbrWkWfPW233JxrqvNFSDZQWPygvF33j1kg7fYo5NtjGqavtre/iVDfT6ysaOdWtwxkF&#10;nU9e13sHNe53adtm27XVrnuLQ/u6A926+5g6Vky1vTWC61JRSr+JqoC5EIeSb6OtY4ttG5Db1a1m&#10;2W3sWLfZIXXDnq/rzI+ShfbACA3gUsHDBmiEpYz461PHeS1tk73A9F+fdjr0vemRj9J2P8jWySSH&#10;AoJrNfVIo+j5Fvk7HQZvunfGtjgnvrW/tU3ByIKq98P2EfNs7ujFssFrpfNJnOly9nAbu6eZ3tHS&#10;19jS+zk+xTXojOqGjTghMTSeJiogbaxp4rbW+YLa8YsKJ87JHjsnGXhJJuip9p1fO76VHM4tO1xQ&#10;4lSSbluc4lxYcLY6/2Zl3sPSF25vDyq724m6BKldDTZ+GLz/QdipiMxPmY+v3jbV0RGjEIVoZBDn&#10;fObc5bTsAhafyRnvHxobBBGXIzx+Xzv7e2iy7+7zFvJOJmR7F3TwSfjNdTjxFiLnI7X3tzov3pQe&#10;79Bwa89bfcrWLTKOj9wTMm53Jl1tuO8Y76x9Sx1/SI7ojMfspQrZQUjgOUACNQmEllo1oaC2w2h7&#10;JMYVjffGkfww2NMwHIyAr4KWjFpdVMdRoDZhmC2KpgtiirHwLxyUQ0M1iGG6JNFd0tgqC8Oa5CiQ&#10;cTG1iuuYbJlYHuQv8fiLI3yQyrQI/D3g2W9pankFnOmlP7NzixPjMx3t3a6ubu7ubrwR7l+XHQAm&#10;C1ol+Ph/7876f6umAR+RPzs/CnBg0yDLcmFlauHP0NifAe5cU0dn+Mev9s5xSmvKBQWyRQWjpETO&#10;kvHWeNzJdevznrzmV3fNNHH6G/tb+7n1g+zSzvaK1rrGuvLeohzmr9jm4OtVLt6Vuxwat9oP7Pbo&#10;N3Hs1do7vNahlKybglL8jV8ThZJNIaq2Cm3oFTbpltnaobazRtMiUVr3BVn6Ok7wLIp0ikCzQaN3&#10;oBEbELAJGu2sqJLif6XpVNgXQ9dPCgfjJFyzCC7FCLcypGcV0qcWd6yBdjEbfyKWFBgrduHzmssB&#10;CrY7xNYfUbTNs4vg+ObPHasdDyweulrCiawfLx7gNAw0ljbduP5AXdeIKqOAFhEjS0graRrs2Wvv&#10;YHV4n7rlSU2/YP1zQbL+5+VPnhYNPE72vyJ6PtLwXcaelBL78pR9hXHW2Xmnqj55//A1PqZHXq+M&#10;0tolfuCCacgl83unrG5F3v/ZXt7FbGdUFBVcPndSS1NVWkaaTBFSVtHyDfQtqywZ5fBHeyfyPlee&#10;3H3dQshpE9rRkuTnQrt6GfP1CSL3DbL2NarlDbbtg3jbbZHkB3qxPmvO66O2OKqc+3akseLeVN3d&#10;8cYHo1HeJa4aIbpUZxGcJZ5ggSCpQSRxCCWLwKzHUw7hiSeRiIsIOAQB30Yi76LgR2j4KRpxG428&#10;hYZDiah0URxTGD0qQ+BSUKUkTCYJWyJIrJUTbFQQKt27qTLq3fgoawUopEZBGNF419gca3xpjDc7&#10;MrE4A7L2wNb0R1Lm0dPXzlx+mFfS0EcfB5HbJUX1OyysjwWemZyYmgdrvKXppeWppZXJv7TS/3gC&#10;+fd9evXKZXFpYWp2nju+zJ1Y6R+aL64afPUuef+BBzKyD8HmgUxtwODKwVpNTPguCeeORBwREX2y&#10;btOvA579Dz/NlbZ2gRCwqrImTnfNaHduT0VJU1FjWW5/dmbJrfuJNoeL9x/ON93XYn5wyNK3RXNn&#10;jdRGcI+YiFP6CItGY2VzhLUrFY3rNM0zZfTf4cWfoQVuwcTLEPYainSHInKbIh6IpTjgSRYY3CGc&#10;2FPKhmQBqwzsvnyiUxHRsxZztAN/tl/4+pD8Q55m6IBWaIPq45b14XWmEW9kjrsQtuzG6x3Ebvyg&#10;eqHC+AP/YNHCkbrp05UjIeWcp6WFj+P89ruvkVYTF1fUMDB2PXL85ovQYxevGRlvFRWUlcPJmxI3&#10;HJJ1PGtw6rL+JV9h37OSZy+IXTqOP3lT4t63DQlfjJPC1n87p35zJ/WAAcFYHqEii1TeJrHbbs3h&#10;rWIHNMW2yQgb+LqdykjO7O5s4Y8OlpUWXDh/Xk5OWVQYEDbE1mpuuOn/6F1gtLvqmW0IFxs4yAt3&#10;97TwmxtSMe8kKmLEexLkuL/XjMWr8GK0+j4YVB4TfbAFuc8UtTNA6+5nl7rck5z26zPMe7MDD6cr&#10;Q/rDvNL0JF2xKFM81RzGbQQzNAJxCIQk0UivKLhIAvITCvoAQW9hKBQBPUFANxCgW0PPMHCSMIoh&#10;iZkQQvYLYspp+GQJoSx5yVwDnazb11mtDUuj3D9DzDk2E2CVJscnucMT3KFJ/uDo8MDwSFZBVcDJ&#10;EFVNCzxJgyKwTlF518nAlz+jyiPfppubHr5y4dHC7ApIKgBpe4CduLA4C8zd/49PhP/QN/5//PWW&#10;l5bmxscXhkcW+1nj2YWsx6+K91jHK6h8JBAiUfAvMr6EQKiEELloTAKZ/AiDCYDhSxTqe9k1X8VU&#10;slVMWpyPDEV8ma6tYbRWVvVUVnKa0xuK4lLiH5y7bKe+1kFKKXT77jKvgJJ9zh37PVqMrWuUzNLJ&#10;molYpa8I8Riq4mcZtTsU4Rs4ym0sORiJvQyhLkHIKxDqFo70hCzyliD7TEz9grLW/a2W3y3cc1UO&#10;d4p69RA86rHuTSKn6FK3WXLPRrUipjZGz+1KnDyQxrNOGnXJnvAr6XJOiN1w44a00yN5v3LL7zzv&#10;2rkj7StB3X/Ody6eqRr1/f3T9patxlZTlXXHvU8kgluX0qo7z15p6m0gE0UkaDKKlDVqOG01tJaF&#10;8B4PVX8/xRN+4kHHRS+GKD69Jff8osD9s8TbJ6ggq8DDDLd7l8J+WYSiKEJKh2q4lrbRUMJ8+0a3&#10;9YY2EuIaiooqR4/5p6XH11SXNTbWl5ZUHj96fp26qTxB007Ry1fq8hHSnQvEd5cxX27jE1+J5X9e&#10;U5+g25+xfqzQfLHUcqXkwEqZw3yW/cBDg2+HRXz3Eu0Oy126b56W58dgXZ8bv7XAvT7FuD/R8Gzk&#10;sOk9IsoChbKEUY4Q5AlDpzHIByTMOxLmCxH9FY/6iEWFoxCAJHQXhi7D8EXgIERAMWRkixiGK4zu&#10;FiOWiQv8EhcNVVUPDblV29I22tIxwZ9YYAPsFsBLT8zNTC2MTc8xR8br2+kv3sRsMHWkCKxFonRx&#10;OFOawB40erMQyXKtur+qgqOs+M47wR9mJ1ZmQJzZ1MrM9PLcLLi4+8dN+j96RgRLj+WJ8fGGus6w&#10;NxlWdr8U1dKFxEso1GoCrhqLqMDCVcBIBKGTEajvaIDoQIKn6zugvgXEygVkm/AytVSlOoOtvEvB&#10;03kZ9NrC5KxfVx/c3rXLSkdKy1rd4tHBwIq3Yexvn5rPX25xP1pvbl+mujWFpJ6EVopFyX4RUA4S&#10;ELBEIuxAaA4ZcwSLOgLDQRB0CYG8icU/wtMiCPL3RVQu6W8ouPei635Uropbl4DXqOhpuuT5To07&#10;A/rhHINv3I0/hrbFsfYmdu6KYR5MHfLKYbpnDHlnTwbksw8ns92yR483jpzumTjNmDvRM+taObo1&#10;mq71KMHo9LODpzPDfnSWtvz6lmBv66KkrKOooLFt4y67HQ6bdbZpiBrKE7RVcGsN8Fv3S7gGqF05&#10;qXj7jMyDyzIvbkm/vUh96Ic9Z4tx34TaYSRgKgZL0SAhCZSMvrDRVZ97BVktUdF53n7n1xlvkpKT&#10;1NJVO3v2ZEry79bmzoGu4U+PYmxVvPzkr9xV/PJOMidRtjNFgpEmNZivNlKxYSpv+0SO1XTJoZUK&#10;zz/lPn9qji6U+Y80nGYVeJZ/2h6d4FZSd32MEbLIPj89dW1hOmSuzKs1zqvykOFDGmo/DuMKI/zA&#10;lxCxegd+Bwk9RMIP0YgHBOx9KvkumXAXg7qJRl1EY86hkXcxcBQeqhJE9UqRuhUlyo3W/lbRvCip&#10;6Lhtj+/FkBvZpbn0oU4en80Bz7X00WH2XHMb8+P3NDunU8Ki67E44Mpfj0aZo1G70SgrNNKGijoo&#10;RnLBo3ZLCtkd93nTVs8b5SzMre5E/ozzlxbBU9o/f/372QNMHmOdYM967ftG0x9SCmkCosVEciMK&#10;TUciB7Ewi4ZmUGj1KFoOEp+Exb9DIR4BZhgMpyPRjRgSjyQ5LaTCEljTrWXcGXgi6tgRp53mGmoa&#10;5ht3Pwh6VP42n5PWyCsp4qQnDn/5Mnj7SafHqcotDkmS66KJah+xck+p8jYkwgYs0kaE6CtLcyFh&#10;XIHHDQWfRCNPo8G2CfdEZM3TDeapdx62JKS2v/yVbeDfLX+cJXW2S/lKo/69nvXvWaY/ONsTWPtS&#10;+uyS220T6K4ZLP8Cln/+oEfmiEvmqHPWhFf5oGcV+2gbx7+NaV/asz66V+Zxv9jNcv0rxSffVb5O&#10;vuZ2Rl9JX0VB08rSIezpu5qC2tz47OunQjYb7JAiq8pgNeVgbQ2UiTnN3lfp6pk1j05KPjwt9PAE&#10;4eZR0iVHsqcJZqsmQUcEKUpDCkpT5Hau2xv9Oqm6srebwa9p6Y34Gn3Q7ZCq9hpJGVFdHb2QKw8K&#10;Uqs/3Un01rziQb16S+hrBDUvSbC9VGa4TXu6b+Ni97blKvv5Uq/FisCV8hMrpceX8gJG267N0W9O&#10;917ldV5itd0Y7rw1w7w+zzs3O3JspsuF+V4v7olJzC7Z0xTEdhrBFYXyRaNOoeDLMHQdhkKAXxAE&#10;26HRJ3H4o0RCEBF/nkI6LSBwhoy/Rsa8paBTxckVktQCI72CRw8Yd5+kWDn6a29YJ68jrWuq/vD1&#10;5Yra4t4eblfbeGpiz7ETH5RVD+KJW5EoCzTWGgyDeIIfFnsUhTlOIJwho/wpKDc8yl6E5KKjdubs&#10;sdRvH+mV5VMDA0sjIFABXLv8j9b0ykJ3aUaSk22elGo1QbwYRy0gEJoxOB4CM4JEtRGRrRRMFx7f&#10;gkE3YpGVGLgIDZVjEE04TAeJPCgkPi4kPUOVaSKLR0utCZCWtzfaeOP8tdz0EnYnj9fEHa7s6c8r&#10;6UnJaP0UU3EvtPba07qz9+P3e7812HNHwShIWmOPpKgBBW8pLugtL3mISjqIw7iQibY4jC2VdExd&#10;Nd4vqPnrz+kB9mhbb0v47/j1AYUSnhVkt1rJY40a1zr1HrM3RoxbxvLtfw86/mYcSmk7mNR68HeP&#10;R1a/dz7Lt3T0aMPUkSaWXeHgnpweo9h25bf1tNtdArfZUg/aVK5lrTsToue0SULfcrtNcMiDgtxS&#10;LoPD6Rloa2zJTU6/fuL8rnVmmkIqymglLYyePtp4A2r7HtJhT6nzQQp3jwhfd6EdM8Pv1sXoyyAl&#10;RdA0EaLwdrOdj++/qK1pZg0N9TKHuwbH6byZqq6Ou6H3bZ2s9LXXKYua7NE9uZbgs5d8+ZhY2DXq&#10;p7uoL68Qsd8JWXmyNU1GjK5dYy0uM82BS42nV2rPLtZfXSo7x++4u1h/ZbLq1Ghn8GzfzTnG1SXG&#10;meU+r+UKM/5vnbYn0r/CLVIOyPlIoLTFKdvwOCscxhOLPIdF3MUhX5KQb8jIJzjkZQwyEI/xoJKc&#10;RIWcZKU91sgfM9S+u047dKP+ewnB8+abniTHd/X2jheV1968f32H1WZZdVFxebHdVl4XLyWdPVW2&#10;yfgXVeABAncLiXsAowEy9A2EiYQxX5D4GLRAIkE8gUa9jYJdUEgnAs6XQrmqqv5jx55Gj8CBRx/G&#10;c+oXeSAgD8TT/MPXf9Cn/8x3lCXnOdn0SWhx0NLtZMlCmkA9jjQC40ZgdC0JVU2Bu/BQHxYaQEOD&#10;KGgQA7MImEEalSEo3CUgwiEJjGHIlSh8nvb6/OPnKmKSGG105gCvp2uwt4neXdbYnFpQFZNc9vlX&#10;9dfEjthMRlxuTVhM+tWnr52Pndq8e6+6qiYBu11YGKQz2pOp1niStaCgrZzsRes9SU/vsfJKxtt6&#10;OJ30wfrOlvfpv4yP5Ep5VNM8qwR9ysWP1suc6VIL4ZiGjVh+Gbb7ybSP67T91WYd3+mQ3OeSM+hR&#10;POCU17M9vkP3Q4fsy3ahBx0C9+tJ17vlnw9qh3cp3SxVPP5u45FHR0OyAdKld4DFGmb3DnQ3tYCl&#10;RHZmctaP7wnh7x+cuey4ef96CUMtrK420mgtaqs50eaAqJcF+aA+ymwNrKmMUhBDUQUxeGEKJeDI&#10;0bLq2pbujq6+5s6+3o5+fhtruoM3WtvXUFpb+OTuKxvTk0YCxzZjQqwJL47Q3l8mf7qNfv8EfvsS&#10;fhuB+/hLMjFbt7jGmtkZMNt7dqnj4mLP7T8995Zbb600Bi83By93haz031xuOzZbuGciTW8sVpYT&#10;rdD3TqU4fGuKj16AvoiWIF4eg9EnEq2I2CNUzB1hXIQQJlIA9UoIf4+MOYND2wjTtkqKmZsaewdf&#10;iHofWhL+qvDK2Y9ClE1Wu8/nprV1Nw83N3R39bTklyZfv3/RfPc+uTXW8vIXJcRe0yi/cMQ0BC4T&#10;xuTAuFKYVAsRGyBCA0RuhkU6MbLtYrK/CORgFP40jLmIo32QUWvQ3MBXNx3eYDvgdLa1vnty4a9o&#10;u39U1f9RTXNbipt8PYckDaYJav3Ca8qExRvx1BEYz4NQNRhEJQFqw0GdGKgLBfUgoT40cgBPGCBR&#10;+wi0TgyFjSZyENgWklDD5t2zsSlT7f09zb2NDV11te1VBVWlqXlAM9ScW9pVVEUvrhkorBnIrWKk&#10;l/Yk5Ze9i/566abfzu0qWLQJlWolImorKGIvInZyw8bwAL+Sj+96ctJHi6vo+eW95XWs8rau8Kx0&#10;4+OlUl51VM8qmnepiG+56JEq8eP1ihc69O8PbotgWHxkgHtEu+Shg5kch3SWZWyz9pMSkUvVApcb&#10;aNdqideqaTfzKMGVqmEtRl+aVO+VKpyo9A1nl/WyuBPtA+z2jt6WqobqopL8otzKmuK2xkp6SxOr&#10;k16QkHsz8PYOrX0GApv1cFvWErbrEs1VicYKOG1ZrLwERkgcxFdjUYJU4ukzZxtbOuoamxqbK5ta&#10;W5s6uY19k60cXgu7o5/dy+xif72dv03kynbEfSf0uyDS1+v4qPvIT8/g8Bfw62fwqxfIsFB8xJc1&#10;Kbk7W7oCxvrPzjOv/mHf+kO/vtJ3c2Xw3kr7lbkCb070tvYP6u2REr2fRfq/y/Ynmva+t0iPu5J0&#10;51jwti27xKXXUgW20KhOguQgIcINIcIdGu4KjXCciD1MwJmLCBrt2x3w5UNOQzW3u3Wms3k89Fk0&#10;Aavi5ny5OKenpYbT0khv62juoNe20huTsoouBEfp6j0BVl8KKQlHKEDhS5C4ChSpHiXQhhTsQgrT&#10;UWKDGFkeQWlYRKVZWDkHLxWFFv0ssqZc03hUa8O8rM6IiHqlqFZkbtnA4v9oTS/Pz/c1MU6c5Ioa&#10;LlL0BiW0qqUU2qnikwhBPkRoQmGqsHADBgKnDgPXYJB1KGwDEt+EwHXAJBZaaBInPIDEdVElCvVN&#10;p+PSR6pbG8saiopqcrNLCzOL60qqOxpbBnsZwJM72NbdW9PEqmtjlNYyS+sZBVUNiWmh58+ulxDb&#10;LCYeuNEkeJflAzuHxGvXy99HlEd9ro2LZSRkdiRkDRbXDeU39odllmw8XSvh00gG44dnvrBXiYR/&#10;iahfkbBfufiJJqVrPbqP2Zsih7fH9Jh+rNB8mC97Op3ikoRyyMZ5lJCPVwpcrhS7kykQUqAQWq4V&#10;WSkTUqd+oeHox+Hy/u6+obrO3pq65tqSyvqyyua2RnBDyhxmsIeY42PjnP7hhtL2H+9STh2+bqHh&#10;oC+yXYW2QV5ER0VB19HecYupsaAAmUBA0ATwx46dLCmuKcwvKy0GTqvqytqB6tbR2h5WS39nT18X&#10;t4f362GNpcit/YjnnohPFzA/7qBjH8Nfn0Hvn0FvnkCvHsLP7yGe38K8eCr88atWWo55AyNgevjC&#10;EufiMvPyQnPQyG+Hlteb8+5ppL1WrfkiR/8uxvoqRo/b0P18YxwnZ7S7pj0nN/PG/Yfb97jIKeyl&#10;0Q5QSYeEad6CVBcqZb+UtJWx8WHXw6ce3H2X9ru0vppeW9VbV0O/dvkxiSDt7hJUWtBVV86sqeis&#10;b6hvaKuoARamDmZRJdfeIYlCfkklp2AxBQhUCRJdjiHVAswzQbyHIssRUJ4UVJsXVF8gqIxTtThY&#10;5QaSWr30Ws4aowVp1WmiCAMrmCejGVNYzv6frWkQpcfqHjh9ni2ov0AxZEjq1Ciq94grz6GlpyFh&#10;0IlrcMgqNFSKhfPxqCw8IR1NzkZQKpACbQhBJkJgEiPYh8L3CEglKKlzP//sSM4tzSoBOf+V5Y0t&#10;NW39PQN9zAH6QD+9r6+3q5ve0cXs7KHXtww0tPXXNHUVliWGhu7S0tippv7+/IXCt+E5r8LSnj3P&#10;CAvL/fg+70Nk86dfjV8T+1KL6LEFnCepDaYXmyX9GimexVT3dBH3TEnPHHHPPCGPYgHvKlpgm9Sl&#10;DtmbDVLB+QJn4/C+H8hWL4mbHyLXPkOYxBAP5ooElYvdyCNdrxF71SYf2Sx+q0X7aqX3G3paS0l5&#10;U0l9S31ja19HD5fBZHEHB8ZY/XwWfZjZPzzUz+YymSOMnpHK/LZ3D38ecb66f5f7YW//syGXf6RG&#10;eR51EZGmYUgwVQjn6uLx43ty0s/01IT49OTsrKzmvGLwzm2vaWtqa2lmtbG/3yrfQQl2QIQdhb5d&#10;Q8Q9RP56An19AkU8gV8/QLwIQTy6DN+5AN28irx/B/sylBaVrldVv3ewzXmk1JYebVb8wijxhv6X&#10;0/Lhj5SzP8i0RQkP/pBkJRn3PTdJmGlcGujqm1wYautvjE9LuXT9qckWVwGhTTj8elFxsy0WXheD&#10;X37/kZaTU5oQn/Yp8nvUt18J8akpyVn+vsdpVFE3F9/cjOqCjNastOrS0orqhtLi6pLSut6corHD&#10;LukC1HAKMRkBZ0IgkwuRh8YXE4SqadLt4ipDMjrzMrp/xLX/4DVXsFoLSCU2WZctqMWjyIziBbgw&#10;uhlNyNpgVlhdPw4Ucf+DswfIZuIOMC/eZAkbjeF0m0W1suVVWmXUJzByc2iZQZp0NRZdhIBSkPB3&#10;NPoNmvAMQXwDU5JQojU4qU6kwCCMGUaTuijivxU1ex6FtSdm1RRWNzZ299GHBroHB+hMOovZyWS0&#10;9/V09naDV1dbe29rB6Olg97Q0lVWlfnpy8EtZtu0tD/du9eclVWRkJD58ePvN28TQ8OSnofmPw3P&#10;exFZFRnXHvF74Nr3ZpPVmm4S9c8R8fpEs/8kYvdTwjlN1CWX4lqO82wkHanGBuQjPVIR7tGYQxeI&#10;xpYYMQsEZT8kdAql/1XYtUT8QovgLS7t1Tj1DVfkXrvW1RzHh51J9WUVLfVdfYx+QFMaGudwOTw2&#10;nc/qmeD0jHG6eGwAoGHyxlicSSaD39nMri7uAH/MzPKS4tbynLoMl4CDVDESkgiRqDg3N89P72M/&#10;vP725U3E9w+xsVElCQmNyenVxeVVtaU1jCr2hzMFO4nXPaD3ZxCxt9DxD1E/HsAf7sKvbiIfX8Hc&#10;OY0NDsReOI44fw4ODkY+vIt4/QL7/b1oao5x2xed3IcqUf6SNy0F/XYR/AMFXj8TKo0WYsZJcBPX&#10;DXzaWzTZsgiSVthzvcyJ9j5ed0tfZ3pB6e1Hb46fufXw5YffOQW1HW1gxO/t6+vs7CouLvn69Vtk&#10;5MeXL17t2rWbSCQdPOgcH5uV9KPi1/eCpKT09Jy0zMLcrOK26Di24bpwKiUSjQJhoCBsKQ2CQAJv&#10;PNiBYSgZBNEqIYV+KY0ZGd0Vmt4fnOYyWmUUq9KDkWnDCLbhyR0YXDUKE2dtV9reMQ1kcv9omP7P&#10;9tN/YQMGr95niG5kYnQKhdV/KqypUNDk4OQnkdI9RIlykK4DgxBWxDMk5jSM9YTQfhD6FoIQjxOu&#10;xoORCjuJobSTRFIVtbsevOKV1DFa+5jM0eGhSUCPG2Sw6ezBbg6zi8noZvT2gJpenVs7+pra+5va&#10;B+pbCn/EH9q5y1RT6+3jR9WFBSVZmflJSdkxsb/DP8Q/f532+HXC/Zcpj9+VPfzSHBhWY3SmWtyr&#10;RupIkpTXTaLFRZzJA7L5J9r+FIpDOc6lCe9Tg/DIg5xTIecvGEdXQQM5EkEcCSvDqB2QxGMpmyyZ&#10;E02086PYm4u4R5Mitzu1g/MPPhnM7WYAg8zI+BCXz2cPj7GHVmt6jN01MdQzPtQ7xuvjj/QP8wYG&#10;gdJofJQ7OcKaGGJP9LEAvrG/tK7I3fcQgYpDYiE8Ce/nd+T718Twl59e33/x9Hroo5Dvr19kRn/P&#10;z8oszEvOa0zpCvPJtKM99oDfnUFEheBi7uI/38W+uUV4ehZ3zR11xB7j4UD08sQeOwafvwDdCYHC&#10;HkJfn6PjPohlvVRIDFGP3Enw1ITN9eA9+1Fn7gtlx4qyfgoP/dLtj3aoHetYGJ2dYMx1sWd62FNA&#10;IMViTw73DbG7Bwf7RzgDfDZ9uK+H2cMY6Gex2ABTW1/fkJub9+zZC1PTTaCm9+8/EPE6+ltEbkTo&#10;77DQj28jwj98i4pOKA8L75KVe0KjfEVAPzGgrUG/VjPEEOEwMIlhIxDkOJxIqYBMn6jyhMaWFQmD&#10;BbRsJyyQDJPikYR0PDGfSM7GEz+7exfQ+6b+cUX/J7q8P8uLf/jDjJtPW8VNO8gGPwSVHklKfBOW&#10;akRJsSDJBqxoBRpTDENfEcirKLwVArsOQqyD4AMQ4iaOmCoi1kWmjWPInRSxVCWdrsevFzqZ46yx&#10;ERAzDsIgABGxH+TZgA+sfuYASLdh9tD7gTC1qZ3Z0D7U0jXS2lv9O/Pwnv1rNbVevnxRWFpcUFpY&#10;UVZWU1RSkpCa/TG68MuPhFfhsQ/Dsm6H1x59VWd2uUrpSJnaiW9rfPzIG/cgpBwQ0sFoox80qzLK&#10;4UaCZw3SNRdyTIYcP+HtXSWMpYUEaFisGBKjAVFsMCohJPMMcW+W7OVx0StcsQtdOsFlHq/Hajj8&#10;8QXu1CxvZGKCOzoJZM58LnN8uB+ExI/zBsdG2fxRDm+VWDoyxOXQB1hdfcPdI5yWCW7XBKO578KJ&#10;IGEqEYOEiAT88eNBqam53z///PD47aOLL68ef3PtzOf7t75EhH2NfRdb9Kn2ieNvB9LTw/CzY4i3&#10;lwgRweTQq9RHl8VuuZC910Nb1BBrDXBmB0huntjTQYg716C396Efz5Epj4lJ92Rjbxh+2UJxlUcY&#10;rUFs3I0+8lgsO15sKFF49KcWM86ldZyxMDjPZywyh2Z43GmgvBhdPVOjHPC34AM0yeAg+AY0zh8e&#10;HgPOsZ4eoOjubWnuSk7K3LF9r4SEnLWV47ULT26cf3/72ofbN19cCb5x7sqN24+jL14tkJJ8IkyL&#10;xcKJJDgRC31GQk9hRAiMDYYINyHiS5gYjSTloUkN0vLDYtIdWGoMjAFglxso/HMc4QNF4LOg2OsT&#10;53KZ7On/8ZqeHO25/6pS0rRW0CiUKuONx15EodMhgW6EdD1VrpFKK0PAXzGYswSaCZokg8BLwmhd&#10;CHbHol+JkMtJeB6S0Csklaak03r76VIPG9Q0hzOxCkXsZXP62FwOdwi8mKwhBvhyMriddF47nd9C&#10;H23sHgFJ35nFAQfddDS1Hjx/llddUdRQUwPWBnWNDbml5YmZRfG/4z9+jn71NvVeeNnR5+VmlwqU&#10;/ePlPEJErXZi1LUhkjFEPIrW+CK2v1jQuY7gVoU8lA3ZJUD2kRhbD/I6JTRFHMaKQ3gZCK8G4c1h&#10;4RME3Shp+wrNI73q57sNb1T5hI9WczjcGTYIMOFPTfHGpkGi+DhvaII/ND7OHR/jjQFADR+gt/ls&#10;Fo/Rx+9nTHO484zZ6aqlmeblmfbZhyduSxKoBAgmEwnnL1woqahJ/p2R9PFXzMuEsJuJIWejzh17&#10;euPC/Xd3wlOe5V/f8W0/+o4T9MAf/eQU+dlpyp1AynkPAf+tuB0ykDIZlhBBKW2l2ToTTwSgbl+E&#10;Im5DcfdRKWHihTdkf100+mIm4SWNN1DDG3tKXXstVxQvws6QmI5VG0j2oo8PzdPnhxlLoJnMj0wv&#10;jICPM7O8mUnezMTI7BRvZgrwC4ZGp0Z5CyzmZF8vj94NWFsjGWklWzZZ6uqYXL384M2LuGtnPvi7&#10;3zrsfNTN088n8IxnwD0nl29iok/FhBLJqBRB1C8SHIaGgiHkcQgbABGPQ4RrEBawtqIhOAWPShcn&#10;xNLwN5DAhYCwR6D80dirRNpdGbWnN59VcEYA6eIfv/6DXR7o0zOjHU9D82U2Fkusu0UV349AHgap&#10;qxCpHpasEJBtFhapQCJ+kCmXhKU3EcXE0TQakiANwZthyB0Jf0QgehDYXkml32t0K89em2/uGRsE&#10;bWF0YGCEw+CNDoJgN3B4/MGhMQZrvHtgqoOxxBhe7hmarG7n5tV0ZZZfOXJKS1X9+v17RU31FR2t&#10;1a0tdTUNzcXVzfkVhZmZqUmJGbHxxRE/q868Ltx2IUPVJ1Rw/yGkznpIRg8W2gBRjxB0v8jZ5Qg5&#10;VZAOlWKc0iGbn7DtJ6ztOezGHbD4Voz0LkEtCzFtPYLEGpigAeMsMMJHxHV/KDs2bbhWeTRiomEY&#10;sDGHAE1pfGaaPzEDSnhyhDc1Njo5OTYOxDtjM3z+HHdkrLdvtKNngcWbAFFbcZ31DxnNjwZ7v3Du&#10;HrqnhJOmQlgBIik4+Hpze2ch+F6TmJsXXRoXUf72Yebtyx9uXXh499T9l0cjA3Se2BIeuGAf+JLv&#10;HhEI8aYE2eEcTZAmirASDRJGwWQ0QnC94F5b6nEvzM0z0LsbUNw9VNZDobyba5J9tUJV8VbSuLVm&#10;UgcuaIeGK5b9EOhPFpv4rkpPPzowNjLXMc9hLk+NAkbR9B/+KqlohTM+zeSNsscmQfw7d3JxeHRx&#10;eGh5hLsyMgTUditc1lJGavk6QwtT033R0Zl1lZzspO63z5ODjt+wd3TbZeVsvjtwk/ljYaEnEiIp&#10;NHyqKPEbFX0PgzwJIV0grOOqzZFwAsLdhlDvYcQPQfiLIvaZKNoVjTAiEDbjCdYEUgBV8IL2hidv&#10;YrpHgMHrH5f0f+AJ+ANskKP0nrB7abq6ydKKL4iUG0j0bQgG30Wq8HJlwooVVJESDD6BQA4lC50l&#10;iThjqfsxpAM4gjUKDdKv/GH4DgL9Xkr29doNiafPTbV0zI3P8Hjjg6wRDmd8gLmarUdnckG2Hm+A&#10;Pd7eO13fsdI5tJheOXw1lO59vc3/3uudrpayKg/OX2ypr+3r7miurmqoqqxrqCmrKyuvLwH8rYaC&#10;/K5fGb33o+scb+fo+MZJO32WtX8qsucO1eICWv8B2jRZ0rVY2rdExCuT6ByHsvmGtgnH7LuBNgxE&#10;KF8hmzyXdXkq73dNytURv8kIltRCkNWQGEuC1BWV7SkXwkZa2SNgSp6eHZmeAoJm3uQQa2qgd6Kv&#10;f5HDnB3kTTLnJ0eW2JOzdcMLlVOzP6d7Lw+U2XXnbWdl72YVePR/PZThrntMEiErT5J7dvspp4vd&#10;Xt1WXVgFPIbJv7KjPydEvPr4MPjRNb+Qiw6PnNRDbCTuOQhdcZM67yDivAVnYICUVIPJCjBJGhYV&#10;g5UkYP3tBM/D+HMB6EtnELeuQeG3UEk3SDkP1Uv9ld/qoxw3oz2CRN88k84JF6qNEu6KFGsO1SpM&#10;OtM8xlsaXJhkzU+NrWZt/HVWi3thcn5xiA/8G6MjkyBGaZbFXZgEkIPuP6zGPxOM5ZLMchPjzRaW&#10;e35kpleB0NjydvDFTknMeR4a6eF/fcueywabnwtIhVJE4yhCUcICF6kEJ/RqlPp2CGkJYQ5B6EAI&#10;eRVCPYNX44azaIT3OJINgiCDp2iISXhJSr2gUkMN13/6/HNgDEA+/0drenHmD699MPpJgoXBF2nB&#10;VDHRPLJwCgKdDmNrBeTqhBXLSSIleHImEhsHo7+hcOFoQiiB+kJQ9DZF4AQK5wQDvxtsh8d7KiuH&#10;HQngNjeOsdh83iiLPdzDYPcNDjM4I7zxyaEhLrure6q9c6qsnnHtWaPZwVqpjVVEgwKBTS+F9R2F&#10;JUKPHWdWVY03NY/W1gOTWGtnbVFneVlbcUNjSXtxQVdsavuDT6XO1ws2naheG1SrGtiqfrpV+XSJ&#10;oFcO+XChiE+JZECBtH8i7XAUzuYrzuYdeudNhNpVWOEN1iKVdiyTdC0We+mrxOU7sh7bCPLKKOwa&#10;NEoTR3ZYaxb77nN3ew+dOcjkDw9McAan2UPzg82jLZ0L/bzlkWE+IGr1zreN8ZNHuk51V5g2VWkO&#10;NKjONOuvNJiu1NosVQaMvrT6qY00XktZFx7ydrZ1fKKdz+7htbV1g9VIXmbKj08fX91+csEzOMDy&#10;+j61s9ukgowwDkb4nfoYHTVYWAXC6yApZmRVK5Edu4l2Jkj7g/AZf8TlE6ig86jTV+AHN1E/bxFL&#10;7svVHhWL3IEI9IAfh1JqY8QHPgm0h4vUvFEpDtH/lvuyaXRkumd0qI/PG59ZmZj+MzG9MjGzPD4z&#10;P8ABhmTe6NRED7O/pZuelFqbFNXFqp2dbV+Zal7KT8xfZ6C33dY8uT63k8/s6eloqK7Kzc7/lZB9&#10;8+EPZ5/363eEq2/4oWiQLijzhki2x6DXw/AGCDJDIG2wpONYIlBS3oMwzyDUZwhRD+MTIaoTRJKC&#10;sKo04TOSkklk3C8zs9+pmQD/+s8r+j96RgS7vAnmZHFSjo/TW0WZJBmFUnGFEqxABYLcSZLoIkuC&#10;O8UqDA5sJtMgOBFG/ERhfxJpcSKS0WLS7yiit8jCHjiQeYDchMN5mZhkfvvC7u8boDOYA+DhamJ8&#10;mM/r6x9qbx/rp0+2NHV/i0p18fqioJsmotYkZlBH0kkjrbtH1dhHpJ3Zuack/ONYUdVyXcdMTfNA&#10;bVVPd0N5U2FtQ3FXTdlQcdV0WgXjQWzmnjPZxsfytI7kynk2qgR1ql9oVDhZKuFbKOpVKOmbQnGK&#10;xRyIQR+IRG5/BGs8hFW/YXZmEwOKsRczURcTKWd/rAl6qufgJa2xhSSsg6PJY0iGazROnQjKzi9g&#10;cDlgXGKNsEYAoGcMyIXH+aPjYA4drmA2hVb/3PP9vUxkgnhejTKrWWm+VXO52Wi5ds9suQv7hcU3&#10;LeRaE4Lxh+Ovpwp5M40zvJZpZhu/o7q3qbgh51da6M0XAbbH3LYd367qoUbYrYPdIQ8ZKMFa+khD&#10;E9x6K4FdrqJOnkKenpQAD8IxP8SlY9DFM4iTVxCnb0BP7qF+38FU3xKo8yd8s4Wvn8B+CBOp/izT&#10;8V6q/o182TPNjDc2Gd0ZbB53om9keGRuGsQVjM0tjM3Nj83PjYJsu5lJ5shQ92Bfdkn+qfPB20y9&#10;rE0ePD5SWhLJZZdPJUWmGGrpWzlZ5TRW0UdHwHN8a3NzUWHJ79T8J69++R1/b2rxWG9DuJxKOIEM&#10;QlbtYcgCgnbDELDiBoiIPhSVCKcIR6JJkRAyCoIqIfQvCGzFUGuR2D14yl0qNUGQGnPQKaWyfhjE&#10;x/yLov6P5ukVgKNmdHR/joy3tvmkqJoqLFtBEm9GCfajaBwMjY4lNmKQZTCUD0HZEJQOIzKQuCyC&#10;QDZFNIUsFiOj/kBRx1tIcruAkKGAwM61+o9u3gCLexa9f3qYv8QZXuxoHS8raP32MfPUsfCNxs/F&#10;JONE5UuFFBtJ8tWENWlCxk/EDPajKdYS8g922xefuc3/lLqc17RY3jReX9/VXdvSXtVWV9ZVXNKb&#10;WlDxNOr9/qPPde2/aLun6weWqh+rVT1Rq3K8XD6gWNKrWMIrnewQj9oXj9wXBW8Lg7TCkXpJOMtC&#10;rEc1KqgOc7GMfCZH6mi8+uFQFYsjCmv3q61dL68qSREUFhFev3lj8L3bBcUlfV30SeBUYkyOdUwO&#10;lXNLw4rf2ISGKAXfF3gQSYtOopZkkloLSKwaycl69emGrfx6J/aHbT9MkZttKfs/2L1of1w98JnO&#10;zZ+aaFniVk/2FQ82pDfFh8UfdzxhorRVkawDfLJqBCM52EAbvWOvUKCH9K1AiYdBQvdOkYPP4M6e&#10;xZ8KQlw4DZ2/BJ28AZ25C714ish6iu58QO4+jkn2wr67JPzzgWTOI+mcx/JZL3Qy3+3MrnhFHygH&#10;qPdJ3tQ0ncccXZxYRVMuANoMAGTzO5n0/MqS208frtu0UUxUTZG2c6tcsO2ayGMmyW+OFV92uacr&#10;r+PvE1jf0sPiTrPZ40wmt7m5Myun5NHTj/4BDzZvOqOkcByHdcejAgjIACzsi4aPYBBnifi70lJf&#10;5RWSJWTSSAIJCFQcBBdCqB8QAiiRnTDYs2RypJhAirbq75Cb5V0DQ/PLwOfyj1//QU0DaCLI2eHz&#10;Z4CB9fuvYo+ABGWdXIpkHYpGh4nDSPIgFt+MgishqBiCwKIa4F3yYFQeiliAFczGCcWIKL/QMHm1&#10;3eaNh++RPXv0FGQ05KS9HB3Sv0Vza1tAfFp/5Nt8P/fX+tpPpMTeSYh/xpPScAJFKEojWriJqpIo&#10;uO6hsL4NimpNEr6pahJleKDOKmjoUvj815yF7ApWWz2zv7WzuSrzV+yzS9c8Nu3eKqDgIK4VviMw&#10;68CNItPz+eoBBSp+FZrHCuU8CyXd0sm2v1F7UpCWP2GzCEjnK8Yok7S/GHOoFhXQiDnRJHSqVNQ7&#10;hmjxUXTz0/V2Xy48eh3yaIeZmYScBEGIKCYjaW1pG/M6mlnG4GSzOt53fHeNPq944RT17B2Bh0/R&#10;bz9hk36iijNxbcXEwTIqu1RyoFins9C8IVQvfBdmxymZoykHY7qv1PfeoTc+GW7/OMXLWpxtWO7O&#10;ZIZfidy0ZrMSRVFVRFUSLymNU1qD37CWcNBSMMRH8luQ8K/L1OgQytsQ3I0ryBPn4LPnoLNXoBO3&#10;oLP3oFfP4Nw3BFaYMO8SoSSIGhusEH9TNeG+btJt/diTqi/cVa9E30luLmprb+jjjgKQK2AoT03M&#10;T43PTo9MTrX3MGIT0w65+cqv0RYQlqOi1GSgPWuxF/aLf7SX++Su+2qnkrOaoNYx57MNRb38gcVx&#10;7jKfuzDYz29tokd9SXQ5eEJVcYc4bQcRs12M5ClNuSGKvyeAuS+Aey5C+SgtkaQglycrWyIglIPC&#10;pqCw2QhsNIS4g0BcJhJfSwqn66qUujvXpmUOjEyzF1eAe/sft+p/X9Pgt5oFDptZkKe6sDI4MppR&#10;WOUVmKdllE8Rb0BT6BhqJxZXi0GWo1GFKEQOEs5CoXLwxCwiLYUklEqTiFE2SHA82hL5c6Skujol&#10;5XHI1V0m69fJSLvoG33zO5Xl4ftDRzNcgPRDTOS3iMgPLDEbTSqCiRUQsQYml6DEfxC1bxNVHREE&#10;F4xAqPTGTAXLUsk9JXL7Og+cG3/5c7Surrk07/mdG9aWO4FpxEhF28VsX6j/1c7wbE5YXkdgeL75&#10;uVQ934J1xzKU3XPk3VJp1r+xu9OxlrGwSThS+yt+QxptXybBpgB3qAjnmklwSMRZxgntiJHa8X67&#10;d+mn1GE6q7Aw71zIeYMta4XFRSVI4ltlTMMOPo1x+vpI+cF53LkHAo9fi358SfoUiU2KxRemkhpy&#10;yJ2FZHopjV4g0hovnhcmHHkcf8oZ63RL+Xq+XWbVoZIaz6a6MyOVF8c6X04NfJ96fzRuj7K9Fk1H&#10;Q0xFb42aooSELE1OU3iTPsnJGH1hH+6dLyXxPCHhIvLtTcyd27hLZxHnT0Fgkg66i7p4F/HyPirt&#10;k+hwmPjQdcGKC1IJ1/ViH+9Kij1eEX+h/MzOR2vFd6mJrLff5fbx7ZeGumY2E7Dj5kBCI481XZrX&#10;fPnsEyO9fcI0bSJGlYTSVEDsXA8HboEebEGEWZBfuam93ip2UJO8zsvsVMLDiubffE7j/AR9ZXxg&#10;vrtu4MXd11vWbVeRMVSRMlUQ26og7CgvdE2K8kySFiol8EFGJFZBOlNBtlhOtlpEtAJLyELjE5C4&#10;j0j0SwL+taRInJ5q6UGrtnehnL7+8ZllEJwHYvv/B2sayFr/C+oFsDEgtYY3MZNbzLx+p3zLzlwx&#10;+VKaZAVVsJRMzCHiQXRdDDgk4g8h4a8iYt+UVUoP2HTcfMxLKp3vYE33DY6zBliMzt+f399wPOgn&#10;rXJDXOODuFIcETRmTA4KV4QgVMCkeojaCAk2QML1sEgJQjoaoXoPlveDSEEIwc8E/VKSWSdlZyPJ&#10;okbRusX6TGbIgyuHDhnIyyrLSFru2Rly/WZqzO++otaxwt7RhAbms5Qy30eJO0+mmB9L0HHL0PTI&#10;kHFIIu9JQJtHIYwisIbviOsjiCYvcOs+4Mwjcds/U3Z/oO74oLSrwDKo42Uiv4kzOTwOgr7ahjoi&#10;4j64urmaqW3aLbjtvNTx26RLT1F3XiGev8d9iqalxgsWJwlWZ0m0Fcv3lSkO1Ciz65XZtep9edq1&#10;oWKRbmgfS9jqCOHYR63PcWsTa2zb2v0nWk/Mtpyfar8z8dYxcb+ch/maPUcdA14/fXrEx0V3jY48&#10;TVeNsGct5shW9C1bbKgX+t0x1PPrlKfBpJtncCHHkRfOIYJuYi/eQD25ho3+rMh6INp2TTL7hm5c&#10;6MG03OetgyUTvKbZgoT64AuPN67bJiu+RlNR1/dwQNKnzO4Sdl/FyM9XRX7WtzTFrAQRJjRoiyi0&#10;SxHpuAl5xhb5zBEZbY2I24l+v4N6cy3RxkTAMsj0zjuPgvhz9MLn3J6UKZAx8vrSp0M73P0c/Z/c&#10;fB587u4ecydFqZ2iVB8R8iUJoTty4q9V5GPVlLNUlCvUVFtlZJpx+CwkJhJPChcUipSVjlmnm+lo&#10;VRv2lNvatDg1NTO/PLj8P9ynVyNrAFAUEItWSUYgiXr2D4+33NA48iW6yfdkjvH2VFnlJCo1mkR6&#10;RyQ+wuMfiQg9UVaI2rOr9k7IeHb6SlvPYid3rIPJY3GGAeJliMEHYqXvv35usf4lvS5bQKkYTalB&#10;EpshcgdE64VEBmHZPoRiF2pNC1alBq+TRzKOwuk/RsqHIZXycRt7MRY8zO5xUUe2hnu5vvOrzVY2&#10;kgquW7aGXDif+Duhrrmlp6t/sJlJz2lu+pxb+vBbQfCb8itvqs68SN9/+rexT5rW4XjxvVEYk09I&#10;o3CSyW2y3gmErAdC+BxR6xJl7VVJk3emLvXB4eMxJXNlA9Ndk5PcCfbkUNd0b/NQa0lpyc9HMXc3&#10;3nghffeLwKsf2PBY9LcEQkqqYHmOZHupKrtKn1e3YaR241DTxuFOk7Fei/GOA8PZ5pUvdCMvK9y7&#10;I/ci0TS7dFdjl9Mw22+Od2aZfmKmNpD72T7//oGPsY+Tmwpauts7sjKSTvoFrVPfoim2WQO3Ux/l&#10;YIENtMZfcCHeOCbw+Izw8zMCr44T7gThzl4mXbyMu3+NHPVCrv6uYlmQ3Mfr28LzXoPs+hlu38wQ&#10;uAHnDFe1Nkb9jLlw/pKhxjo5isJuNedgm4iHLr981z43Ez6pjfFWgbw1oaD18A0L7HNnzJfLpPzL&#10;5MYgaqOPSJ4x+pIytNOM5nBa/8lT85wv1t0/DvVnnxnMuNx23/HdryeJbSVtvIGRro7eJ8/frNuw&#10;T0xkLxlnJyoUoKHyWF/nu7ZmipZmuY5Oh7R0ExKVRCKHy8p/1tSMNTX+7eFaGvair7lxbnZ6eXZ6&#10;Zn5+4i8m+D9+/fvZY7WWQSkvraaYroabgZyohZkFgE4c5MxVNHY+fpe/3zFWQSVMQOieoNBZQYHb&#10;RoYJ54J6MpPG6S0TI/0LfP7SyDS4oujjDdNHWSAGbrqfMZVe2LbPp0HatJWk0gZktghBFiTChcRH&#10;IbkxSION0u3BGzaT1jXSTFuEdpXQzFOJG/NJm3vJuyeJ1otU50WRQ3Rx61zZ3V+MD7y386yKSehv&#10;amb09fQMDrZ3AYF9U1Vcccn71MIPv6q+Jfb8yh6Myux58LXh6KMsM/9omT1RZLPvtK1vxS1O0NT3&#10;IcgWKOJhcbUzRju+nrrWGJvKLq4HnKrZrvHx1jFO/xCd39862dk22jEwODBaPZzhnvhR/OVv6sdc&#10;8o98SmqJaGWVAr1ee7Rl43zTttn6naNVO5k1FgO9+ybZTosdziN1bgP1AQP5h5vLXLo6/fgM72mO&#10;99zUkYWxI7ON9oOJFvVRVqVNof2TDQuc1smW+s6K8vIfkb/ePvhw/USIjan1WkkjA9JGU9IBS9ox&#10;K0rwIaHnntQwd9xtf9K5s0IXz1HuBIt+DZZNuaWXdkDw+FHzs3XprRzGTB9ztJvHahvvaRxubhtq&#10;K68r+/b+24lDQduEDh0UuXNU4aO3xEcnoQhb4of9qM/2mHgXXK4noew0ruqFAD1MYuyZ0sQ9vQFn&#10;iffrsYe34p39JO481M6K2jyQtnck056X7tlXGtI5VT2/Mvpnggf8tbPNjN5nHz76Hr2x3SJQXd11&#10;zZpjevovjIwSDAyLdXWbZWTrMdhUCclPurrf9u3NvnC+6ccPVls7sJpPzs5OzE3OLk4vAcrbP67o&#10;/2iXB0w1ACc3P7MMAnf+LEz+WRxbWRgD7PSZ2eWJhdm2AX5sWte54KQDDq9MzV7b2VVERgy3109N&#10;cXlz/N5Z7tDc1OziCqC/tI8Od/BBchZzhtE3l13OsD5GF9rII+iwUXJDCKkxSG4KUpyB1CYhPQ5i&#10;bRfOuIFk0kDZ0k7a1kjaVk/b2S28b4xmPU+xmyHb8P8/7X0HXFPptn0aoYTeUUQBFUQRwa6jjr07&#10;thkdexl77xVsqIAKCiLSe++9E3pvoYcACYEkkN574P8FZu6797777rvOff8785vxzBkMzAlmvrPO&#10;Pvvsvdda6ts7NTeip25JXrZ3JDBNjOljAbXl3t7GNkxZZW1lflVrVn1vXnNvVXNPTR22pIKQXcpM&#10;K+OE5REfB1Zuv55ouT3SbIOnxYYzRvO/VdFdrqn78Psf0z5/biwt6elq6+rq6sX2k7pG6R0sEp7S&#10;x8BjRTgsBzc8NMxtZjddqUqaGpapHlaiEVehnds4BdMzl9q7RNS5RtK1Xdx5gNd+lNZ2iNp/hE88&#10;Le08yWo5O9pxk9lwidJ1jYs9yx86I2KekVD2UzvW9BQ4NkTYlcZsrun7zKJWSLvKRzHN/a2Yrs76&#10;XgqW0guU4PNSPR7d2r7sGxvdeXaoLct0rq3Te71L691mxO0dyFMXTG+6L/B/szAxdG/tm50pi7Q2&#10;HF1/pLawcWiIjaOQW0e7G1ktzazmVkoLBteMx+I7yrrSHta4OaGvGqTeMiy6a1x9W6fxFqr9kT7x&#10;uQnzuTHnvRE7wogdaymPmK8IWCHw24y97xR+z/5j8Hp09nZS2RZR83fSwnWsiG8wZbdxoib5OGOc&#10;zxEzpEKKnN9FHaprw6ArGt5/TNi9/8mcubcsrV/azIlxdKqebdOgqZW+eHHq7t05Hh74mlqlKxdH&#10;yBDJiSIRWcITA606ZXb75du/GaelQAZyQjIPNGCArrAc6OWB74F5ogJI5lGYsk4cs66pP78IX10N&#10;jMrlUoFYAcS0ZbQxMVMuBVKtwC6DI5UwJDw6l8qnDYmbWgfOOXdMWTOstpiOdGIjnXgIJy50Pgsy&#10;jw1xZMIWk1WX9CMXdiOdelWX4dS/IaLW0TQ2clTXsxBryPBveqCrajU3lE7fle94gB2QK6zsIlQ3&#10;1aDLCjJyavPQ/ZUYatMArRVPagczqx34lhZCfT25uo6GrmZmFJP84+suP41cd8h10a4L8zau1Jm+&#10;0Hh6gJtnfUVlY0NDMzDrwPRgGjs6a/uGOukkHIk41DdA6+6idAPNMmYXH32pPGpqeCwyIEElMBMZ&#10;U6pdjDHvwM4hEVcJSHtkgyfluEvS1qvcphtM7D0R9poUc0HcfFlQd4XVeUNIviBl/aCgrBZ22OPK&#10;p9TkGlTGGZdELC2od+/rLRtpa8L3D5Dx/WQKgcqmsungtkDF93XVpSdEXjt3ddWCnXPNdtjq7XXQ&#10;+mEeasu51XfSXLPLPBuznlWX+3Y5H/K0Qtl9v25vdVYDAUPHtg939eI7BnHtoKAMqHLKSbuhISyF&#10;mCH2+7b1hk7GI4MyF+2651ptngbE4BmCGFtFtM1YnI04dQ47ZZ4g0UmSulqWvUOUuJ6Ytqm/7gCv&#10;db+8at1YwTJZ4MzhJ5al4WcqBO1A4xbEOhBkJdxxCRAT4wg5XAFvhMaqb8R5f8zYvsN5xoyf7OY+&#10;WrXab7bNs59+igkL62xvFzGAazUQP5Ix5WNUhYKjkMiVFhS/RlL93+mNKy+giWx6IqMGf4CnRqU9&#10;6OSFNekiIAP+ATJAiJFLJEA7YfLICfvQXxzQlZbo4B8pT8bjium83o72+64Vszd1oVaOaqxna25k&#10;a6ynq6ygQB0pEHsq1J4Ot6cj5o2qOpA1lw6jllEQi8lQRxJ0wRBkER7yTRv0m0rVtVVG29EzD4w8&#10;jxtJLm/MLq4uKMEUVY5Ut4kweFH3MLMHz8T10/twFBx2ENc5gG0l4jD4pqrh6jJqSVFPdFw5mPm8&#10;9WrNrMWWhhYeru9yM4tL8yrrCus6i1qwxa0dFdj2RgK+Ecy7tg50NLR1t3T0EkF6kHGhOMQ8IlTV&#10;P1TVNw4emIuIrdLIa9Kr6prZPbSeNXxYPnBhrO2+sP4JFXOP33te0XdqHHtpDHtP1nmB27ON0T+T&#10;2a1DrtJpLlatqlBtKTFqylqNbvPrJvQM9pJ7R5g0JrDbBiqQVDDoNwqmV2m0kREKubcHm5ud7/zw&#10;+bZNe47tPRPyPqoWTF1n1fQ3DnZWAtP1qvMHLxurm+36dk95fH1f4chAGRVXSW6r6G+rA1qzeBye&#10;2N3f39s32JXC/bCq+oFJpoth4SO1whfIiveamFCzwZRZ7BwHcd4SXvkWftlGcfZyQfHqseJVCvQq&#10;eeMWWfuusdp1ohQ7np85/6EO9rxJrv+lYk6PBGiDgSl+cO5BYqpU15/cQOSTK9hsXltbr49PyN69&#10;x7duPXDz5rOKimYajSeRAHlniUSi1OT/WSbvN9M1/fL7wl/eMSn0N2GUAVZAKgBOCAqWgNDT+cwD&#10;PWczRmcVUWcLRXfriM4mita3JPXlRKQjATpnEDprBDmHqm4/gJzXi5jbC7XvgzviEAt7YUvwsDX9&#10;0DVd0NVdqpvLpn0/eOMzMSq/Kaeks6GZ1tkn7SGBcRFxL5nRi+f1E3h4PAh2Q4CgQuwaHsH1YZv6&#10;MNX0zmZ2WyuzGVscmbV56cYpRtPfuH/MSM7LiM3Oi8yuiy7sTqluy22tK2ztzK/rKyrDVZW1NdZh&#10;WvpIjazsM8XR5lHRqoERSN9o6McUiH8eNLIQnlismd0wqxWzZrjzey72Iq/jEgV3nM06qRCcG6ef&#10;lWOODJduaUTbVDeiWpuhbfkwdAG0ol6ju968u3RLHTmZwqYxh7gEOp/Jo4lAw53+y8ZgMJhAi3p0&#10;FI/Hd3Z21tc3NFU1Y5t6SViA9JG+1v7uBmxVfs2ZH8/pqxpuW7UzO6i4Jqa9KRlbn95Vmdpcldfc&#10;XNuNacU2AhJkF64hiua5oszZIvupab6zTp6Lav5zeLG7apWfQUfCLHKaExm9hVHznSx3laBs3VjV&#10;hvGajeN1mxSlq7gJNn3v9TqfooYuq7WcNcmKf9zI7QMySsqQBoSclSHuv4Kc8szL5XIulwv+J9rb&#10;2xuASRXoEwOY83jgh3w+XwT8Y+W/KjL/LQ7/jdzj3wD0JJj/CtMgdQHiO2wJqb/P3Qdtt6VBb1W7&#10;4YZ2/XWd+muxBmsIxqvJJmv6UA7dcKsu6IxuhDUGPrsCapUDnZ6mMitD1S4fsaANuXoYvoEBWUuF&#10;bq4w20u46S8o66R0YAd7+5h9g5LuIUUPSYgbZg0QObh+Dg7E6R58f2cXvqMT3IjxbT04TH8XBtfU&#10;1Fffnp+Yv2nNdqBW6vsxpDC3PD8hLz8oDf0hscY7pTK4oDwKXR+W1RGThs3K6iqr7CzvIBdR0SdK&#10;cywSM5ChiQjfOIhXPMQrBfIxExaUqx6fppGUrJ9ZZNfQvZVIPUAXHZCMHR6X7JX3fENMdciMmReW&#10;ZhFdqZFdDystRJQUI6oBpqvNOko2V1Ozwcgnn8jBj3Jo3FEBm8Fl/bIBTFOpgIwA5lz54DWRQKTg&#10;geO1kEvmA1jT8AwKbrQB3XT20HldFf2tq3Yk+2WnfCyIfZeZ8DEnN6Y8P7kSnVtbVdZcUdFYX9tZ&#10;8YnoubT0xayCZzNynk/LeWqS+1gn655K6kN4xmvN0s8Wjdlrh8t3CArXi8u3Kko3yYvWS6Lsh94a&#10;VzzTynRRK3uI7Lml1XLbpqg+aERGngDzRAFBebP+W0yDeA2ACxAMtEyFwAFxZAR8Owll8J+UyuV/&#10;NEwrWJIRAv59AMB0hd6KUoPVBTrL0LrLao1WtE1Z1WP2DdZwYafmnGbEjFq4RYGqZRDM8DFE/RyY&#10;yYVqvVSbkaW7EquxmQPdxIfuqLM8SLgbpGgn84ZGKcRhoHArwQ5Lu4k83BCLMCTA4wX9fVTgBDeI&#10;7RrCthC6McO4HhIBNwAYYr19Hf1FWaWbN3xnZmbt4xOMLqiuyCivjimq+Zha+Tom73Vchlts3ouA&#10;Kne/pqDwlpTsxpRKfPRAye7cPOPobHhgKuxjAuRtHMQjUcUrWc0nRSMwQTUkChGepJlaaV2JX4bj&#10;ruIyFwg6pxLSjAo+zwp0neHirvc4Eumdr5pcpFlciKiqQmIqjFtLd9TSCoGrIH+QPUADw8wsKZfF&#10;5/ztRqPRyGQyCHtcNpdH5VHxoITEYBLZg51DxK6hxtJmEKf1kAY71n6XGZ6f6p8f7B73yTU86G1s&#10;mE9iXGhGWkJ+RkphUWZN3ssuz0UlbnMLns5OfzYn3Xlm0r2pcdc0Iy7Dw25Ao++qxDzVTf48syF/&#10;I7v9xFjxNqGfDc5Fv+gCPOQC3P+WasZDdcwjwxYXx0J8Gm9sZDIJnsT0Xyejyu8AasViMQCuFHhI&#10;kMmAkgeQDb4FPwcvwAZe/HuhUvnu31OcljPl1KHBT6El87aWGq/KMF4ZqTU/XM0mTdehwnRpme78&#10;FiMnjN7cBjXLHBWzNwjNU1DYaghkDgTioKKy29DM3XJZnvmWPq0do1p7a2yPEB6GSNpJjEESCGMi&#10;BkcxzJD1j3DxJAaRKB4elA7j2SQ8eOzqGxnE0UYHGPRuAqkdA5xIBwe7SaV5VVs27J42zSYsLKG6&#10;rKkur7Ylvao1tKDuXVKea0zSw6CUqx65t1wLn7sX+4DSb1rLm7rcDUkZmgE50E9ZCJ9UtfehyGfB&#10;Wk9C9F0/o57H6fola4QlwaLioVHJ6ikl2rUlaphktaoPRnGHDS+u0di0BbH1GupqhFlEjn5hoWpV&#10;DaqjbmpX7fcYVjlHJBSMiMgc4OwjGBPwROA2PbmBUAfu2mADIAfRmk6jc0a5/BGhYFTEowgArEf7&#10;qUB/9fj+k/pqhvu2fl+eXVucVp0QkuXnHv7inueTmx7uzh8/uYeF+yQkBeQmX6/zdkK/dch3tk+4&#10;7xh50dbnmJn7MT2P40jPMzDfm8iwBxqxD9QS30yr8ZqJuatTeFEj+YCK9w64y2648wmVgFuqZc5T&#10;6lwWZpDyOOKhyfuvsm/x3zE9AfYxcG8ByJ5kzgIQgxfgK0D5l3Jp/yf0/04wPZFPy5hjdBI+KLrE&#10;8bty87UJJsvfqk13hmp6wY3SdewKteY0GS1o0JxdBjVNgRu5auh/j0QugEJMIRATBGyhvu6FmQ6f&#10;bdYXTtveZL4vf/aBvgeB4p4RBgWwNHjsUbqESJUNUvkkKnOEIiDhhcN9jCEcabi/b3iwEwgO4Eco&#10;RC5rQMDs5tDaqfU5Nfu2fD/Lcm5UZHITINJWtnUWNnUkVrQE59d9ziv1Sit69LnkgUfOoxcJLm7J&#10;riFF93OyV8dnogIKIAFZ6p+SdL1ewS/fVTnmonPhlc7NQH23GDXfFGhIHDQ8CBkZqZGdqFkbold2&#10;19TfGrbGCD5ntsriNfAdj3RepRnlVWo3Ywz666d11x3AcCqBcRWYwqYB+wgp8MoUAPuenzdw7waA&#10;Bin15MZiAOdXHofEowNrvD4wnTsKXuBa+n/YcUBf3fDQniOYuu6aspb8jPLEyOxPb8Jc73k6X3Vz&#10;vuz26tYHn0ehoYcLPjoUeyzIfrIs7oKj52azi4vVflyFOLUdevsIwv2Kmv81eMA1WPgN9aSbWlkX&#10;NVP2wL0XQa7aQQ4tgh7bCX9+TT37+fTKF8vTKGiO5Oc4PYHpybrBrykx/1vB+veCaSHAtJylYJCJ&#10;4Ymli/flG6/4hJpzB6Z9FgK9D0GEwc2KgACEwYIWjdlVUNMsFeN3umY/aWhugMIXQmFzYbC5cNhm&#10;LcNzxjavpy2PsN2RteBI87X3MjyDx+NTeWw6lSYm06QkGigpMegjPCqBP9LPpPSPkAigKz9KZFC7&#10;Wbwu4VjnmKRWKKim9mQ0nNx80HaqTUxoQntLb0cTFtvQ21fR1VvQ2p3e1BxRVu8ZX+P+Of+Fe9iD&#10;Z743PWLORiQsDU9DBebCAhPUPnzSenoWtn89ZNF66OIjyO+eaN0MVH2bBA2Mgwf7qPq+R4T5qWT6&#10;meQ/sg2Zo7bFQH3udNTC1eq77+i6JhnklGs0NOlgyw1b6g628ar5/wTTfwnVynANaGIkFmuYA4I0&#10;SKlBnGYNcYCx4u7NQFHQ5Nyxi52Y3paWrtqa1nJ0Q3YSOj4o8/OryGeX3t086HL/wEuPNdHvZma9&#10;W5jluj7u2CLnufpbDaGO5pCVS2GHDqq7nFV9f1XF/5pK+HlExE/IyGPq4VuRHvaQs9aQPXbwvVvU&#10;790xyHw6vcBrczajhjcOispKMTDQLAElrT81pmXAhE4gZ8uZFFJsesXyA5l6iz8gZz2CGdyBqnnA&#10;dFPUrNGoOR16Dh1qs+shJqUqpvH61p4o00dw7VsIvUtqhj8iwCi22maY2gHUlAfTl0fbf99w472E&#10;xKXRGSQOk8VkikeZ0hFQPWAyWDQuk8ij9bOpBDoFML9HOX1sSY9EWiMSpjA40SR+GmEgtvra5qMO&#10;U2xig+LamrEtLcBTqa+zqbezpquntLsns7U7srAjKKHcxy/e3cvf2TvsfHjMivAETf9MleBoLe8X&#10;mrd3QzfZQqysIBarVZZf1vrpo8areNjnJGRAsJbXZ6RvKDI+ckrOW/uwpRpbzRCzbZCOx4zP+cwI&#10;TDfIQ6vW1ml05mtWNxxqF9aJ/idMg3AN7uB/SUWAFDlrhMMmcQGgwc4h88DXzvruHWt3mRtYPL79&#10;pKenH9PdAzx0mpu7qkua8xIrEj/n+D+Nfnba896ely8Xh/nPQ/uuyL+y8N1aqyMWOku1YLMNIPZL&#10;Nb4/NcX1qr7PI8MYZ5O0y5oxpzXCTxlE7dR5aws7bg7d4oDav8/YxcUi54V1XuSxanaTUGmDolQv&#10;AIPPE0WPiQfF//D2O4nTQP8GPP1y5axRcnJu+ZpDaQZLgnUX+OvMC1C3jle3KdGeX6U+p1dnARY5&#10;uxViWg83LVWzzlSxSIea56rY5Ok4xekseKY24xBUcy0U+Z26ibP+wtjvr/H7RoB4BQmY/3LYEgaY&#10;OmPzWaAZz+Bwh/ksApdO5AB6yiBDjOPzK6hE35bW0xnVuyMaz0XVPIi4sXz/UjOblOBELHAmAmWR&#10;bkJre19jU1d7DbavpGcwu46QUdQUlwCkF4JeBwRdDIv4Jixa61OyWnAgyusy4vRqyApLyIwpEHNH&#10;Vccz+ic+6L6MRfimIH3jtTzikF7JiPBk/cT3M7xXwFbaQWavRax8bvo43jw2R7ewRKUGPCOmqxY3&#10;Hm0X1UuEfB5TmXtwpVz5RO4B2rT/lX6ADETAB7tQwBexRrndDb15cYXopApS+6iAJOqo6dq2esdM&#10;89kf3HwGCEPdxIHOgb5ObH9zfVd5Tn1WeHHIy/jnJz3v7njhtjwyeHG585ywb3WOm8AXaCKsUHAr&#10;PejcNQaH7zp9emQd6m6d+dam+KZB/Gmt8FOmUZu0X1pDD01DbFtmdvSQpevzWbmv7fIKH2A5rWIF&#10;B4AZAFmiHAVS9ij+TJiebNBM9mlAhV46JhGBrJHHYtS1oC8+jpm7Kc50WabJiiL9pWWaCzAox3aE&#10;XZ+aHRYxswVqWgU1LIabFcKnlEOntcBtu1FLOvRXFeos81O3vapi+AMUtR9pdsx2aX5IXH9PLwjN&#10;fDZLDEI1i0lnjABLNiaHymaShXSKhEQWtvYNJdc2XY/MXvkq19q1wsarfPGHrI3uV622rje0yfoQ&#10;S2umjrYwh9touK7B1u7O9uYObHkHvqxpoLwKU5xflJIc5RXif/6j/0qvMOM38RqfQlU+3odcOwLd&#10;v09l+ybo6u0qa29onfTWfhym+jpO5W2Cilcc3DdeNTRCN9TVyHUddN1eyM57yGtxeiFFmrnVqnXV&#10;iKZK1YYEzfTqE3WCWoGIyWPyR6kcCofF4bJAcBZzOcrwLBSCHURqvpAv4rJF/b3kqJBU54se57+5&#10;/3j1u9TrJa2hvdVxjVsW75hv5RTiE0EYpvSzyL00Ao7S39Xb2drUXJ5dGu4Z9eTUyxu7Hl5d+ero&#10;jKdrNc/Mge+wQq5bpL93he5BB5XvduldeewQ5GIT5j4vxcM+56ZZ7Gmd8JNGMdu0POfBLi3SuLTb&#10;6ulZW/8nc/PerCiq8yLxuyVynljpvgZs18bFUiCXMdmN+89uv1mc/rlPNPkHALVCIZGKZVJgMs3r&#10;LKnIuPQozWZjvt7SWt1lzWr2gxpOg7C5OKh1D9yqCT6lEKqXoWKQo2JSBjdvhFp1wO26VB2aUYsa&#10;Tdfkma58pT5jk4k1sK7avGil233n6vwi0FRhDhGU5oJ0IK0wzBxlsslMAbBnq6yvdfVJ3nk5cfaJ&#10;NL2z5VqP2wy9m8398+a8vWW0dZumVdDpp+QEnLRULKmX0DGjQLoTcHn7attxDa1t9dVNjeUt9ZUJ&#10;H4Mfbr/w1P58yOwncbqeqYjwCIhvEOJdhKaXB+yWM/T0W8QVf/V7oZqPY1TfxkHDIuBRIbpR3mZB&#10;d/WfbYHuuwG9F4GIRCMKG2H17bDOWnhjEaok2iwyent4TWAFHUumAE2qkT4SMEZn8ChkNpBcADUP&#10;voDJ54OUikkaHi0pbLh76+3ShTuXT917TPuxi3qYl3GKl1Ocx/f+i6atWjJ7ZaxfMonCIvDoA9zh&#10;IT6ByOjuJwIuckVuQtKLa08PrDvkOGu9gZajseqKhfo/HrJ69mBOhItl3BW9T3fMgt7OT389P97N&#10;KdbVIen2jLjzhrFnDZMP6oatgrnu1f14YWbMzXmpT5eXRJ5q60/nyEbAtANIPmhj41QxIDcqJyZ+&#10;XXv737oIfjNM/92nBnWcyTol6JByGExSeWPXDbei+TuLTFdUazu1qc/rR9j3QGZi4datMPMSiF4O&#10;3CAfocR0LdyyXsWmATW/xmh5yZRV2Vbro512fH7mvm/H7lnm0+dOs/xhw5aPz192VFaP9vaO4vro&#10;hGFuO4WCxlZ/iA85fP3N3M3vzTaEae3JUDtTrebSgvKsMfDJsnK7o791nYrpHae92afDSV4DslyJ&#10;uJY30oEf6e4bxRB6GzAt9dVFJVnvPFyPb9+7zmz+uWk7gxY8jjBxi1cNiFcJSEUFZ+gERyI8whCu&#10;0chX8Rqv41Fuqaqf06DJsfDkEN04T6OgOyjXg5CzTyEeCfCUMlhZNayySr2qVKcs2TgxwNb36syz&#10;x1ccePvQFZ2fQyT2kkYGGQweIPSyWJxRGpkBfOVogFvc+OFD4I5tJ2dMW6mjaTdTde1+2L1HkMi3&#10;6qnOZv5HZl8BpK/FM1eFesRScQLqMOhE8kG8Z9MpVHI/eRBbnpt7/LvDtlPt9HUsTE3nLrHds3fO&#10;zdvz/V/aJnvNKvScUfRhNvqjfZm7bbqnU6aHQ+498+RLeklXjDIOa0bsUfO5YB79cEGqy/JMv4P1&#10;zYF0QY9inDs2rjS+p4E5JvCABEjfwDzr/6Ax+IUI/31herIaDwxqFHSOuLp9yCuyavtPeTNWl+o5&#10;NqMcMLDZ3YhZ7TCLaohhKcQYDZ1SDrMoV5lZjLLL1neIMXaKsl1bcfJuv3/sMAEoslc9fPxo2aKl&#10;0/VNvrGxdzl9qSosmdHQN1ra1f0+J+6HZy/m7H1pvvkZapk7YnUwbG8q7HwJ3LlM5XWR3pvYaY+v&#10;aa9bjzC7YbMrZr1nze58/PUeXhhDXMHiN49w20cGm7oTI6JOnToyf66thY7+RquF/kdfVfwUm7bE&#10;L2bKpwgwRW3kH6flG4N8n6Lmm6ryMRXukwb3zYVF5kIykmHpUZpJH3UjnJHvrkKd38A/JailFqgU&#10;FSBzM41TM2yT0Xvz655U3dt8bdHUuYvt7LdsWOfx+iWmuYXNFAoFUjqQtwOmZe31oWEBx46dtJm9&#10;WEfTVlNtLhI+ywyyYjPk6mXIp0eI8BvGngfnXJ6uOXfe1KUuxz1q/LsZaKm0Y0yKk0mGRXwiMzc2&#10;5c75K442Do52i44cOLlt3d7tC388vej+FVuPBzOCPWfleVuXe1tV+9k1fbCp9F9Q4zu/9oFR1jWd&#10;9PtTiy4aJlyeFunslPj622S/g4Ul7gP0KsnY6Ng4Xz4uBzBmAeUX8cSrP3WcnqzGK2dfwLgL+JfH&#10;HyPTFJ19jJSinvseufM35xsvLFe3a1ad0wK3qoaYVEDMSqHTihFWORo28frzwiyXpO48hnnrz6xo&#10;ZLd1kFgjvXRy2wAuLjH5p0MnVljOW2tsc2fZnqBD9+K+exDq8NNH432eqK0+mjv8kbsiVH5MhJ5N&#10;g1zLhDzIhLkkqDl/0Dx3DvnNdviMh7N+SF/lX7k4u35pWdeRxuF3vazsod60Jo+rzttWrrGxmm5v&#10;N/vskaMpH8IH4luYcQO4x/W5m2Ij7XwiLL2DtN1jtX3SUYEZ8IBMSGA+JKwYkpAHSUuBpMZrpAbp&#10;JLipBzxDentrhkbrJqVqZyQZJmStS+543kxLJYnaOE2FNW9evFizcvlUM9N5s+0O7j6UFJUGRppI&#10;hOGc9NSzp4452TuYG1sZaMzUQthpI5x0YYssIZs3Q66fgnieh3qd0Hm6xfyotfbCVdbbr699HrKr&#10;sPoCGe/OY2dIRgqosc+i9i3fuWLu4gd3HiQmpmKa27NiMq/vuf6d1YHdhqfOGj5/PTPFx7bik01D&#10;+ILeYPuuCMeuYIfOhzq5t7QynluXPbBKe+KY+GZDnN/BxCK3RhKaIxsCKTSgO4nHpKCYB2YygfiL&#10;0uEQaBn8eeP0JKYn+/7KxhIwXQJ+pzzQa6VJW3uG/KKq959PNXUs0plXozsvD2aSByrWarPi1KZH&#10;GNsVbDvS4/6JXlzJaGmj9HTTR0mDfGofn0oSsYEhXw+mO/lDxN1Vh68Yr31pvDPA8Psoje9jEfsS&#10;ET+mIU9lIC7mqd4tgLvkQJ9kQp9nwFwj4Y+eww4fhy7ZA7O9obPzo+HjsilpuLlNjYtKa3bmNdzM&#10;8TvwfMNUh0XTZh3aszsk8FNbfR25Acso7B2Jbid8aCq/nJaw0z95Q1DIzDfBBh5JOp9TEP7ZkNBi&#10;SFwJJDEDEpMMi0vWTA3TTfTRj/Q2ifQxi/hoGBw3M6l6XxU+ECtqZUuJXC5llDwy0D/UWVyef+/e&#10;3cXzl5lqTVtl/+2jC49e3X6+cdEqawNzc5S5EWK6IXyeCeyb6Srb56EOrFG7cAjmdhkSeAH28ZC6&#10;80LVHbNRKzdZ/nhzwZswp5pcJ0rZBkr9T8T4I5nnFp67uO1cengqHohPjFDBKDtrYCTdK+b00hNb&#10;DHZvUzt2zsTtjX120OKmYMeO8AXdcYtwgXaY2xopV7Xj3eaXvlqW+Wp9TOhPqdWfG6kNDOmoXIlf&#10;MFQnF8kkoPAhlY2PKY07JwyN/9SYnoT1ZO4EYrUcGIkBAo1UPM7jS/oHWRmF+LcB5ev2R5vapBjZ&#10;RmtYhGtaJtuvbr7ygJleKO8DYoZkKmGAOIQnsUaHRLRBMW1YxKKC0gAQ7sSymrxyopbdCTU4noI6&#10;mYc4Xgg5XgK5UAa9UwZ9WgZ1L4N+qID5ViD9qzVCKgzDwnVdLsI3HIQ53VXdH6jyrM2omDufSFrc&#10;3rOxvHJ/vNc3dx5vOBfh6tte3zhM7BsdJlDaegfzWnqCy9t90XVvcmtdcwbeNbbfKEtfFRKo/zoa&#10;9SETFZKHjESjEnJRsYnI8CS9xBCDWB/TcPcpAe7Wn1N35XU87hbkC2TdQhmZw6dT6ezBYV4fRTzI&#10;ljCBTm5MaPL9c09WT1+7xnz16inLZ6pMmwGbOgtuYw1ZOAuywQlxYp32vV2Gz07oeD9SSfeEV7pr&#10;5R9Qf2IH3ToTtnqF6v5jui6fp1YXTucU2FJyV3bFbcmPOZ3Ukd4poovEEsDfkEoEIhmNx+ght+W2&#10;oANLw28mXF/+8qfpL547JISua8rYNpC5sT92Vcez6el3LOLer0e/2ZGadL+sNbGbg+UoOLJxCShF&#10;g+oVKHJIFGNiMDwPAA12oHUHSnp/orrHP8/7f5nGVlIdgefzmICroJAkWHDrL2h69Dxt016/mY5J&#10;674b8A6UtveM0WjgcRvY8QFWPw0oxgh5ZDaZxKGAlsso0K4bFUnxEmbqQP2+4EyTG4WqFyug56sh&#10;l2sg96ohrjUQnypIYDU0vFElDqOZ0qWf0WOS3zI9PcPqfYTVk+IFwa3WWUyrHunc0eHZjY32qZlL&#10;veO3ew7HdbAxVDowcxka6MVi2oGYWWZ5e2xpZ1x5V2rlQHoTLQPLjO4bcm+tPJSevjgodtqHGIMP&#10;8drvw5Fuwapv46dEBJqHuZn5PJ3p5eLkQUwY4VbwhB18GVEgpjG57BGagDgk6u/jYYncIRqHzaYJ&#10;WXhO9LXYM9an9xt8txW1cZ3KurWwbd9CDmyBXj+g/u6sYdQ57cj7ahmfVTqSUaPJ5kTweHfI4Mk6&#10;1Z+Oajx5bZCcPm2wykpaYc8pXo0PXplZ+7xNjJMoeOPAy5Ank0v4QimVPcYWyLliMRBfInJ7S/Hx&#10;LrmXHJ8dM7/nviwyYGWG97JUt8XxT5dHfziQnfqybhTDFTPFUrFQrhCB8Xe5MjYD8WawA0kOZZCe&#10;3MHox3+8lPfbzTD9L8+yk6Oo4JJXsgfkwjGxQMKUcChyFllC6KUU5GKDgjnllfJh4hiHLhezZWNi&#10;yZhMBEqBYOpLLGeNgH73EGgZctgC0ahM0iumRHZVbPZDmz+pQT1oUL3doHK/Af6yHuJTCwmvgSQ0&#10;QNMwyCysbh7BqHhYr3bQtLbHvqhlcWqFdRRxXpPUjsqfOtBhkFthFVG8IiB7hx8ltkfaL2Tghrva&#10;gD5wYVVJEaAdDJe20xp7md39rPYBSkXXaB4IvUPseALmbkHats+hDq5+Ux6EmTyLMfcMnubtaf7+&#10;3pRnW1A/7Jt3FFeMJ7YNcYhMEZ4rHGJzQKMI6ECLh4hiApFPpoDGN1MmHR3DheJezH52Te/yRe3z&#10;P6mdv6B+74La68vIoFvqGY+0ylw1qz8iO5NgzDy4NFOPFWaJ8VlY7Lu0KHxeXZY1sXymqHHBWO0K&#10;Xsz8ugfmXrl3KkRdEgUL1NsUIEOQgvAqAtQNAFCOREEHZBMwZsIcpHcX4t6f8/vR4tj9uY99d4Q9&#10;Xvnu/dGYnlwKp18s5ssZIi5DTuUCc/lxsXBcAVJnsIM0GuwTgAbRGlBCQJP8P43q30vd4+8hDgAN&#10;npnBwzN4mB4fo41LyeMCkoI2KqFwxRSJjCbnUPgkHJc+KJRzGAoOc0wIllXJpAHrCmyqRaIxIV8C&#10;3IEBjZcoFGHFlNjess2BddaePVM8MfrPm3Re1Ku/r4WH1kCS6yC5TZDCNkRBNypvQKuYgWofVevo&#10;MSrtnVdEcCgbmlo5rFHbDy9t1U6pmhmS6+BZuC2AmzxEryR2o+vqqtBlVfktTdWkLqwQaK4OgFIy&#10;FniHsbD93PZ+VjV2OL2JkdY+Gt1c55KSsN0jbK6zt+ntQLu3+QdzgvdEOSCWr7bdVJxX1oxrIo4M&#10;0NpHORgWo48GOCwEOqFztAdLBZY2VPIon0eQ4T/i35m8eaX7wlX7+RONF6+1P7uhEt5olLxVa/VE&#10;9kXp0bO1xOXwsVroeIGaMHEqMcKhLdy+McWyt2E2r8lelj2b8dGw8iby0wWDp+jn9RK8FFTawIoB&#10;t1g+RwJGF/k8KlNMGFVgR8exTEU/TzIk5NDAerenNXkffn3v2+s5b/OwJUOkDgEXZBwK2egYmzxG&#10;Jo1RmOOAj6dsik8WOsAZkIDLZBwY0HPkyifH/4Px0S+q5v2OMT2xNmB2APxJU0iJci5ljE8fB/qa&#10;TK6MIQEkTjFTIGVzgcDZmIAxJhICQQZwBYCjuYpxnmgcUH0lUhC2BUwJr19Ayx4q3xNeZPKiRdet&#10;Q8+9TdejVdO3VT28AZ7QCMtohGU3IzJbVdM61DIHVGvpRjjaLEzfjBysaWK/ZgJZLZNuVESwyqib&#10;HVg+733L9jDO5w5qQW9XfWtTW10btnFwEMciUYDALY80yiINsoYJQjKZgxuktw3wu0e4zUOcOiKr&#10;HD8a3zXwugZzp2TYp58STnH7znMW0A6etSonN78V34zpahyswDGqKXQMeaRveIgIPG0GcCQCnjIy&#10;SuMLKPLeF/2vdNy9jDzf6Xq4qbu9U/d9B1wSVQsDNdrCNYeyjMVow/FG7fF27fE6I0XOVE6CVX+G&#10;Hb7chlZkMhyhi3FHFbsgE+5rBp7Rd8l9UcnHi3lsMRAcAFaxcrECMEUFEjZXMcIeH6KNDzDGBziy&#10;QaF4VC7iyxgCHp490k6SEEUCikTEUfCEcsCnpigYFGXaxwYEUwDlSTRPBGlAwAJz0IIJQAOof8X0&#10;5CX5y0jX5J+AvwgepcEOkhGwg0eSCQaF8itITib2iTvcZFdSOW6g/AoSOz64J4L6IH+cVjZUfjS8&#10;1NKt3eDdgK53H8oTr+tHMovuM4rGaIY2aoQ1aEY06cQ2GSbXmeY1WqAxU9OaNf26Nd4Nar0hG34Y&#10;mRHUax2IsQnA2Qfg1waxvZvw6J6W3p5O+gCRRQSVFmB/ARSbWSQGd5jMIQ4z8cP0fhKtf5Q+wKL2&#10;scm9bCDuSMPwRBiJFCPj1QoZVRyXE8/1EcbzLBfEhyWWF5U3omt785pIRd2UShyloX+ouX+gtb+v&#10;A9/fO0TAj4z2CjpdcQ90Xr4ycntj8OKV2gMvdde3CI93UL/PKqkxWg3ZprRCM1nltLE6K0WFxVix&#10;ubhstqDClpk7tTNQLeuRit9V5PvbsM8PVQOvGr4u/VjHZnFZYyBt4IFSk5JtpVw+sJ7Kb+TKhz4A&#10;9QnyFXjEmxxj+Ms+8din5JEqnSIAL2XyFPz1f5+kqU6qv/wGw6a/1zj9RTebv+9JKjn0YMnB5AFX&#10;WfmXKwQKWvlg2bEwtJUbxvBtj8l73FSfnineXaYf8Vbh7UafG7R9G3T863WCavRCSkwjcqaEJGu7&#10;p6g9KDZ40GL5omuWe9dsz755Qbi54T3WPvi1gdLofnYva5DLGBCNDHNILNoIB0g1U3msETaPPMod&#10;prAGKXTCCI1Apw9yR/E8Uj9vqJc33Mmmd3JZXdyRVga1nfHs6ktArLK1mBvyISwvMa8qs7w1pbIr&#10;taYro7Yzu769oKm9DNNR09nVjMN2EoYwzPaH/c/1vN6aeL03dnur/cRX//V7DXd32Ft36Kd30Ngg&#10;1epUw6H8qewsM07xTGmFgyBj1pC/XulLROh92NtLyBfnkK9uwnzuwj5d1X9V7lfP4nIY41Tg6q0A&#10;UeI3eZT7d07xP33vnwTTclo5YRLTjUYepaZPqm3d6u3eVMx42TTTq9XSp3WqT7PRhyoN9zyVJ0ko&#10;5yCtWy8RR+5Ct11Hrn03/Uj6osfo+a97nEKGFsR1W3njt4ePZY8IyGIin4kXUka4FA6AMw1MYghY&#10;dMChonFHqCxAPhiiMYlM1hCfMSigDggoOP4QlkbsIw32EQew+BHC6Evn1zqquk42i5LD0oqSiwti&#10;8oqDM9GBGeiQjPKovKpkdE0W4KvXN1Vg2huxg7WjjWexnroB7w19vE3fvTF86qbv/Az14BHy0X3Y&#10;04cQDzdIiC8iNVa/NsuqL3PuYIB5rTMq9gzM7SDk+gH4xaPqd86pvrqH8H+A8H80/WNDRAcgtTLH&#10;aUpMKytLv0V54iumv2AFwG307+P0f2G61tQtyfxWqOWFCKtLcdOv50x/UGn1ommGe7Pp60r1x9mw&#10;y5HIE69Udp6EOm2CWDlCjZerWT6wPxKx2LnWwW/YKRE3L3DgYIKscJRLFg1waAQBhcEbFTDpAkCA&#10;ZYuA8DSXxQDE6AnXDgZ7mM0lCTlEEQsvovcJScDEikzADWO7+zuHyUOu4GFPXWe5w8qClOKqnNqS&#10;+OKCkMxsv8RU7+i0T/FZwanZ4Rn5cXml6WV1RfU9+X1lexq9UUHvtN6/NXF/YfLoofH1m/qXr2pe&#10;vqBy+RL0+lPIUzeImyfi80fdWFftyMvI9/ugd1ZBDjlA1i+AfbsReeS4ist91YDHqkHu9pGdqQOA&#10;pc36iukvQNVve+g/xHQpoeJYBIjTVWavombfeGC07YLG8ke6GyOnnsmdfqty2sOWKU/rUXeL4efi&#10;1Q44qyzdCjGcB0VNQaCMkNpHFu713/KiZPnnHsdIzAJ/7KlUcSmNRRGRhGyygMrmjIqAkQtAMkdE&#10;5fEB44TFZICpVuYIk01SjmoLhsRsHJ+F5TOAJSgDGOT1dg92ESmDT58/1VLXXmK/tCSjtLG4uTa7&#10;tjwJnReemeATHfE2JPxNUKhHYKRXWKJfXE5UVn1Uffaawvdqn15ruLuavbhldu0Hrd3bkBt2Ibbt&#10;g+09Dj18D3LmNeTWS8iju5AHFxEPD6pcXw7dbwFZoguxNITNXAjf+iPy/k3kx4eqAV4L43qzhoA+&#10;zFdM/7Y4/ZK//e8wDTrufAW1aKD0x9BCC1e04TPfaadPopbsgFocgFv5GhzMtb5VafGg3eJZg+at&#10;UsTZTK2j77TWfQ+fugCKmqaiCTC9fIrjxbmHw51ca1eE1q8OLT8SwSglsehCkHtQ+KMcgG4alUtn&#10;U4C1D487yqVTOcA2gsWmcTgUHofIFRCEggEhv1fA7mPTSDQKiUzoJ5AIJJcHT7RVdZbMX9pQ2the&#10;3dlY3FSbV1ueXpYXm5scmBjlFRb40i/I1S/sdUD025BMt5ToBdFv1N6+NnZztnQ+YXZilfrKBZB5&#10;SyFOGyBrjsH234Med4deeQG9dQ1y5TTi+veoC4uRO02g9qpQUy34NEfE5uPqLjeRPo/Ug3yWJuEL&#10;RkAt/yumvwRVv+2xf4tpPtCN4MuppYT8ff4F5i9K9J8+Ud+xDzb7O4jFAYjVe9S+XMtbNRaPO6a7&#10;1mveQcPP56HOhOp+fwXpACzklqiYzEEYzYIbLVKxPqO3J8TxVeGOsMKzscPA8YLOHeQxKNwRYCYo&#10;odN4TECYEg4KeGQBY4QPnGjYHCbgQgoFQwI+jsvH8iR9IhFWKOgVCvtE7G4Oq5vz/KqrvorRsgUr&#10;2us7ulp7mmtaMTUdLRVt9UUNpWmlORHKgB3pFhT0xOfjHXe/c299bT1f6zx3tX520fLiOu2Ndgh7&#10;G8jsBRD7TZDV51R+fAI7/wZx5wXi/jXI9ePwqwd1ry7T2GMEmacOm2qsMXuF1p7jas53EJ9c1EL8&#10;V2VQyllgVv0rpn9bnH7J3/63mObJpSKOhFlJKtofkDPlSZGO8xvV/deQq++orbsL//azxuECi/u1&#10;5s86LTzqUI9LYTdKUfcLTO4FaB16glr/Yvp3t2ds2a/ntBxutQQ2Z5f25rtzLqVfiqY00ChUHkiV&#10;gSezmEWVM5gCDp8skgxKhSQJmyJmg5IulysU0sWiYaGoTyDGCsTdQl61gJnCoydyRNUSOU7x7vKH&#10;KSoW3ziu7m7twWH72ts6u9p6O1tw7XVdjejm6qzKkti8hHfhvrc93p53+XjK9f2CZ/cML58yPvqt&#10;9rcz4bbmUEtLiDXA9B7olocaV95qOHtrvX6t/vo69NEJ6L2jOg9WqR6aAllkiLCx01+5w/T0SfWn&#10;t+AfwTNi4JoMahVH8hXTX4Kp3/rYv8U0VyYRsETCOmrDydg0kwd5GvcSTa6FTD0fbXElRO9Musnt&#10;8ukv6qe87jR/X4t6joY+qFR7VanjnqlxK13nItrubvE3DwKczp2ZunmJpsMsxLzFqsvOLjxVEF3e&#10;NwxmpIALIkPGYYyx2IBLBdqbRIV4WMEdkXGZYgEPiFiwpEKQuPYJZP3igRxs8f3iokM15cdaB9wp&#10;/DzJhxOfLRGz1zitw3UBm158V18PsFTv6RzswfR31Ha1lbW25jcUBadHPvH1vez66SfXuzNP71fb&#10;sBzhOB1mYY6cMUfHwUl98RroNyegB95oufjpf/A3Dnyj7XcT/voE1OW4xvP1iJ9mQb6dqbJsldGu&#10;g1OvXdB2u4HweaoZlry3jN3El8i/xunfGqhf8PcracvKHgAofoDitEgBFFRligFBv29t+lqPRMv7&#10;KVNupBpfKZh6J0vzcrWxS9tU9zaTN11TfKo1XxYAWgDKo0zLPRtxqxR1q9XcuWbm/ZLFzqmbXj7/&#10;5ub2qTvnIh3nayzYvGz3c3fPpt42OmtYyqNK2KCGxyVLJMQxMVHBJUvZbDFfzBNLKCIhls+uZFa9&#10;rAz5LjRicWLx/JaaJdiyDc1NFzufrnS1gdtsWbxlsGeQDEZLCUApmzyII+N7Bvu7+ntburD17a35&#10;1aVhmYH3PB9+d2kNyskBOssWMhO8a6Xu6h8tj50yOXdS5afbsNve2t7+psGfp4W7G/rfUHE7CXE5&#10;ofJ0M/TcQsiu5QhAKzx13Oz+ZaM3lzQ83s1JqH/eK+qXyhRAXpkhHGfKQftP2TP542x/xPr0ZEPx&#10;l5aissUlAzptMiGZ15ha4X/8WajV2Rydc5gpj5o1bmFRD4d0X+MN3nQbeVbovExHPkzVeJihfT9N&#10;7WqtsXOPxWvc7HddCz40rvQt2ugXutrt/uZ76xbt1AHORBYWh47szsqKpFFx5NH+IRppkMPCUIfx&#10;YsYIGJ5g06XA47abOxJFaLxQF2WbGKKTmqvZ2oFiEMx5nQ79dVvrbllctoNNP7xyP6GJwCeLGYMc&#10;Dp7LGWRRgV89eZAwhMUTuvuAViJwod51eomp0yzk3EXaKzZobzplePKh8b3Xeq/eoj68Rfq9R0b6&#10;aiV4TQn0tPJ9MeXNVfVHZ+B3Lmk+2Q0/txZ66HvklTO6zieMHh83dr43/0Pu/VpmJU9BBYNLoAXI&#10;k4xTJeNg/PnXWAH9bi+CPyim/3a9J+kzCrkCiNe0FdRWHPfNtLiSr3O+Wutah8btPk2Xft2X3Xpu&#10;NZrPshF3U1WvJ6ldTFE5V2X4sMH0Sb35c9yq4JpvfH2tbmfuD+lJ685MKTl86NScOTb6+hqOjrPe&#10;vHNu725o6+3ADPSDOgeVz6DRSRIOl99Fav1QEPSNm7fR6yC18DS10hJ4TwuU1qPParXBVq+tvGt6&#10;aSF01nfWm8sCykdqWMI+uQwvFeMFAjKbPkoeZQziiV0piXEHd+ydpWvpaLpgzbzNPzge+WHK92d0&#10;jjpr33JTe+IBd3+vEvAJleCpEfPeNOSjdZCb2YdbSOdz0DuX1B4dhl3ZBT19EHntvMGTy1audxd5&#10;RJ7NGsqnSglyBXNytFksG2eJx+myr5j+3V6g/+SDTRJ4leQwgVzRwKK/r6vc9CbT4nq5ya16vTtt&#10;2o86dJ40qj8qhd7Ig18qUr9UpHmpzOhWx3yPinmugeaXfOffrXqSRy8Z4fSJuHQRhUQJCw/etGWl&#10;6RRtbT31jVvWZ+XkUChgfpsrBGTu3v6WpNyAI/fvzth/H3nYHXo3GPopFZ5ZDG2ugBKq9QnoWY0l&#10;a9F3Ta8uhdrvMdwRcz6h1q19MJoKRkHkAzLZsETGE7W3Nrx957pwwbyZphYPL9wpS0CLaEJy47D3&#10;cY+TJvsvog45a197rfvkFeq1m5b35ynR4RZJUTNSPhqHPUa4XYI8OAu/8yPs4lHNG1csX1yZ9ez2&#10;EtfAn6Jr/YBBAEdJHARxGYzEKNWegbIKmOL/VXr8v1cc/IniNGDvKqVgpWOKEcn4oIyfR+y6lZRs&#10;dzPZ4GyZ3vUm3btNandq4FcrVM/nqx0vNb5UM+thrPnZz9bnMw754sJaBZ1i/pBcQJdLeXIgfs9k&#10;0Stqii7fOO3gNMfMyMTO0v7BpWddxW1kdHOWi/d9p90n1Jdchm98Cj32EfooEOIRBQnOgKKzVNrS&#10;dZvjzfPiF6Vc0DmzGrrsgsm5pL2ZBUfq0Kea+z4QeQU8Ti27NKbo4LY9C+bOuXHpQkFqJgGD45E4&#10;cpaIP0grDUz/dNz16cqrl6cevqp74qHhTVfzFx+sPsZNT8uwKA41SHoO97oMeXhO5e4JrZvHTW+e&#10;nfPw2vKnvueDujK7xHjxGGNsjDYGRkWVMAai5xMt1wkVsD/O9sfH9KSw8STNcTIJ4bNFMr5inK5Q&#10;tHP63QvSVz3OsrxWZnq9RvNKBeJMMfJYrtbRVIPDoaaHUjc8aXqZwywd5uGFgN44RBXT6GIhUyrg&#10;ClhcBk/GJo4OhIQFfrfpuzkm9nNRDjdXnnqz6uR5vW+uaa5/pL73CezQB+gNf8izBKh/Hiw5C4qO&#10;UqkO0Cx+qxXhYf7xgBpgqWx6ZOKcvb60amtX3S5c5eGWqqv1JQ/RNzbc2Lfyu9ePnw9icXwmWyEE&#10;tAchmAgXUMnYyppqoIftk5p4N+TJmusnTPfdtDrvavskekZCjlVFuFHyc4TXJcSDM6jbV2c5X1r4&#10;+N7W12nvCkc7GONsxRgwlmABtX65gg/y6QnKBZjEm5id+yNtf3xM/8xF/wvTEYz5AtKcUvpJOcQu&#10;HxSSYprazoaWrXApnHYpU+tYnMbeMOPdsQvPVF/4zEjplPUKJCQpmyalCOQEoWyUIRHQRHw2j8Vn&#10;MqRMmpABeoYtaMz76x8PzTl21mTfddV1t2CbHkH3u0Mu+EFcoqAfEiEhuZBkNCw/B14Vg2oONap/&#10;Z5BwHfV0N+z7zZCtVzVuBE6JzZpV3b15FLN7oOZgS+mFqsw72RVhZaN9FLkIsHyAjQSAHgAgb0zG&#10;UojYY4DxAOxSKML+4q7wm5+uLT991eYnN+M3iTbZflPDXXTdbhg7X5/5+MZyl/fng5vTu8EFqeAB&#10;sz9AHFTepsbAPsEhUo7wTsyM/rHKHr9b7tb/t7gBzqBwXCZQcnflStcN0Zh8RCIqHRz0Kqw99CHJ&#10;4WKg7eGCoy/JsXXiNoakj8UjskDnm8TiDXJ4BC54AASFaECfYTP4TKqExZAC3TKRaEjGruFGHI18&#10;YHTuKfzgS+gpL8i9YBiQEYtKgaZnwwqLVSoq1BqKUZ05U8hoR07OEqy3VewNw4cn1c+6mXqm2hbW&#10;LuglbRGRdnEHj9AqDzZV3aljVbPHlRTsiZFm5eg4uARBFgx+xJePiaRyqUQolfPlvEFubTTa88iL&#10;u5Z3H5s8ezn7zf1ZTy7b3H6+/U22ZwmxcUQC+BRsQGubsNBR7uDFLyq6k8Juk+PPf6Dtjx+n/+5k&#10;gTutDJhKj/OVqpPjEsmYXMgVymliGY7Nye3B+uS1+qaPVrRLyBwhnc/lADQDKedRAoNKolNHaTQu&#10;iSEaYrGpDDDXQRIxSQIOkGyXEBTsQm7G0YxgW68wPddQtTfh8KBYWFoKoiIbiSnS6K3SJTQYDzfP&#10;YNXZAqKruGQppXh9T8HWupglyRUb6rE7SEM7eNStEsq3/O7VxET7nPT9ubRi+jgwJlZqKU5yHJSC&#10;GROGwSLBOBAckDFkEq4YUL7l4lEBuY6Y+jDp4coHD9c8fLH7ZcidsJaMNi5eKGYrBEyZABCtwOOx&#10;MstQJhoTiJ60ap3cJwb//0Dbnw7TE9LIIJ1ky8a5/HE+e1w0KuUCPp6IJZCR+TKyUMwQcIESHY9J&#10;lfGGZdwBUDgW0ihg5n+EzANs7gGKkEBjUKgkNnVQwMCzgWIdV4iTitDislOlmU7xJdbJuUYZqRpF&#10;yYjGdGR/kTarwlDQZCHusJHi5iuwC8YxTvKGFfy6LaNNP+Abf+js+AGH3TU8sp9P3sDpnkUqm9Ia&#10;aZpWsKeMVcwZZ/4F04AVpaRngiwEiNAxxhWUMfmgTDQik/KkcplIoeAqaF2UyoTizICUyrQyCnC8&#10;ZgjFPHC5ynkcGQ/Ywsp+Njqb5ApNqG6AwD95qYBf/p+mV/1/vYL+fJgGYUkhHB8DT/58IOTOGheR&#10;pFzGmJgtEfO4QhFPJBAJWVI+VcEnKfhEBY+kJDsC2wm2kEYVE4cFA0Q2gUQbppKpDKBcTuAA4Tqe&#10;kKDENPpgce785Ko5uWXTS4qM6wt0sUU6IxXGooYZ8na7cazTWO8See8KRf+q8d7VY53f8tu2ktr3&#10;DgwdpxK+o/avojZM6ytVa8vTrAvVS8zeWcgsZo2zlEIwShAqOX5Kt8CJxAn4xI5Tx8dHAfUYFDCk&#10;cglgE/KkAjC+zWFymXSxQACMjflcgRS0v2UKIWg2iRVioFcw6Q8/kUVPBGwAaIBmwIvlT4D7jxOq&#10;/3yYVt52wZlVik+A6qwENM+Vu0IAOujAxxHoQI2DHFsZDidcTIEph/IYqUws4fPESusU0ujoEH2Y&#10;RSMKhkm8ASZ9BER4mlBUKijfV1K+KLtmQUbNvPx62+raGZjKqb11FmSMLbdnoRS7TNq2lt+6nYvd&#10;JB1cOkZdMsbeImP/KBk5wGyZ311j0NaAxJYjWvM0K4MNItO+z2BUM0CuoZTumcx5lZ9LiTvw0SdD&#10;6+SuZF0BhEqBwo/SWVAqBR5WSnbhpPoPqPVIlV5WSkL9X9wrJ8A7KXc+aUY4UQH5A21/QkxPnr2f&#10;w9LPWsF/G6b++oeTr0ETckJzVcyTsjliFijncYflpEFBD4WEYxFGhkcklcLGw9W1y/NrFqY0Lc7F&#10;LCpvta9vtGmttepotCG0OzJ6vxF27uA17hvp2MShLpeLV4zz1klxG8gF80tjdZOzEIU1UEwprCFL&#10;syTYJDzzeCarmQmorqAr8rPg/l9RBv/hZ/43MPnHidCTi/CnxfSXYWCytg3EFsRjAjGIn+JxGWuc&#10;QweOMbQueh+Y8ReguTXfl6HtU0vt4xuAZqRTQd380maHxvq5mJo5XQ3z8O1LaN3bWO37qAPb+YLN&#10;Cv4aWev8gWjLlDemXn4mn5P00rJhxfmwikxUUfi06Lzz+exWNsif/yGmv+yj//mO/orp/+WcT6L5&#10;l9g+JgJZ+BhISZTPbKCtDIZJyUAOjM6QNUsqfijNnRVfYZ/auqKgwjGj1CGzdkl53eL6mgXNNfYd&#10;9fP7GpYPtG4aImziUFYK2mzxMVMzXC1en9A+flHr3BvtN9HIhCxYcQaqEOhBom+Ucto4XzH9667H&#10;r5j+MkyDIC0c4ysxDXJwpdCQaEQKCAD8sZ6xsoNo4EhbZpPSsDQ3yyYiwTowc0F8rlNm+aLyhsWt&#10;TY5dVfatZfbNNbZdJcZNCVo574y9d6C2OsLt1sCWX9e4FqYTlYEoTEcVJNmkVd6r5LZzQXPoa5z+&#10;FbD+iukvWDTlJJtSLRw8N/6Mad6YhCpnCUUifj2vbH9xuX1ekWVSpWNG9GyfMyp7nQ0uh9p6x8wM&#10;Lpqb17a4rcmhpcS6LE07JwGZ8Vkt6CfkqblQayuY6WzIjN2I3e9Rn+KQ6XnGZSn2GUU3ithtoCTz&#10;FdNfcHb+cuhXTH/Bqv0jTEtpcjbANLeajd5TWGCdXm6d1biiMNr2wxHYxh2wJWdU93qaueTNS+5Y&#10;2oBd2lZjU56CSopDxAbrBVzQPDUbMnUKRNsOYn1S5VSIZnSWakmxSXWqfSb6Dprb+TX3+IJT89eH&#10;fsX0Fyzcf8c0yEKUmBaI2BXMwu05BTMyWu3L02eEuahdPKO2cz3Udo/a0k9zXaq/zepcVkVYgWmx&#10;r0zRjI6Fh0WbBT+0uDYXajEdYrgRse61lmcmqqQYXpevU5Y6N6P2UZ2ggz8u/Bqnv+DsfI3Tv2ax&#10;/kdMAxssND17U3qaUVypeVbK9BDPqQ9umx/aomq3U93B0+5m/eb03tWVpDVtHY7laVrhMYiASDO/&#10;B+aXF0AtneB251DnIvQSS1Sa0LCGHO2S3EWF2DdYWTfIceRf8+lfcZ6+xukvWDSAaYlyVgR0aZSd&#10;D9DlEIK5CzlHyBcyKmlpu5Lip4TlGsXlWkelLvb/7PTYeebxu+YHP9s/btyW0buxfHBDQ8ui/BTd&#10;gAhVn0CDdzd0T6+E2v+gtuuVoVuKdn4ZsgWNqiqcUdx4oJmRzBgjjSvEoOOiHMlTNlyUToNf8FH/&#10;zId+xfQXnX3Q0AM64WBo4ucWMxiB4suUgrf8IX7e25yQNV5p031yLD4XgOdCu/DSBTH59hElSxOb&#10;thU2bi9s3pGPXhETOcUjQPelr96Lx8jLJyD7XVTvheuH5RgWFJkU5dnGlu5KGgrAibCgu6MQgnK4&#10;csYDNDSF41LAhP1Ddfu+aN2/6OCvmP6i5fqlTv3Lm5SWM3Jl91kmlQ1095e/Tc9b7xs/7VW60Qe0&#10;WWyNeWbjrKKmhejG9SU1O/Jrd+cUr46OmO7+2fDFJ+0Xr2H3n8HvBmr6Zk9Lz5+RlzozMnOjd5tr&#10;pqiNDsSF+WB2f1zGHwdDorxxOXtcylHWDr9u/8IKfMX0v7BI//MhSuruLxuwdRT2MId8GzK3fQqa&#10;/jzC8G26SWipZVrdvPzmFejmdSUdW8rrl+emTA2I0H0fhHrnhXjhq/E2VN8/dWZSgWNuydr05uvp&#10;jMwexZBEzh/jy+Qc5RQeGOMHzAXuOFAuUI6pfN3+9xX4iun/fY3+yREgQoPtZxc8MDbHl8v6eD2B&#10;1VG7vX3nvIiw8k6dHlJqk9LqVNS1rBy/qrFjfmWeQUKSVmiMVqCv2tsAQ+/E+TExDpEpqxObb1Sz&#10;soYU/cJxBpjpHgM1D55ygBAM5gH2wtfc4wtO01dMf8Fi/fdDJ8mOk4x0MOckl0nkYhG3b6Q7qbns&#10;UXb6nsjQ2V5ZthENC3J7FlYMLWntnt1QqJWRrh2XZBgVbOQXbhuY8G1U/M7o8gel7ALmWL98nKkY&#10;B3xB4DQmk/KV+bTy8fBnR6s/1uT+v7Xu//TNXzH9767tZOoBfgsoTEjHxKIxnlTKlwJDu27WYCoO&#10;fTY9fXV48cLE5sVFxNVt3fObc3VTk/Sjkq1iY+aHxXwblvNTOj6mn4/hK/plY8CoG9gbgwF+ObAZ&#10;BPNSygxaOW0yyVD5Wvf4187VV0z/a+v0Lx0FxkAkYMgJEMPGQBNdCjRyZMwSSufLevT3mQWrU5o3&#10;VNQsRsebhcfbhKd9Exe9IbTyXgkllwSkauRkiXwEeIUB+zXgy6QcaJ7kAiivlclR5z+WlP+/tJy/&#10;9qCvmP61K/eP3qd0lwYGmGOgACeQjwGVYJGcJRH3Ciipw+hrxQnbYrO3JCWvjQhc6Z1+NK7zcyu3&#10;iSMnAw6WgE9lK0CIB2aFYEBKSdNSqm8ocw3l7PYEoH8Dr5//y5X5T/6ur5j+P11tZS8GGFaB9BpE&#10;a7ZwnMWXcrhsvoAowucPZz7MijockHImrN4LTS4elOBFCpoMeCPLAF1MyOOJmSIFW6L0FASwBv5K&#10;SsPTnyP0pFzB19zjXztXXzH9r63Tv3IUwBygVQHBAmBfp/QgpbPGR+kKKk3CZPIFApaU0c0ionFk&#10;dK+wn6NgyARkjhywBkUCiUzAk3Lo4lGOApi7scXKnPorpv+VFf/Hx3zF9K9fu3/wzkm2oPLJTml6&#10;KRjncse4E4oLoDUzpnzoEyqA3My4EIB2cpQDUAWlUplIogAtd/Fk4x1Iy0x4E/6iwvEXqtb/6Sf9&#10;A/+y/wcA0oTkJBPnwQAAAABJRU5ErkJgglBLAQItABQABgAIAAAAIQBbFfZPYgEAADIEAAATAAAA&#10;AAAAAAAAAAAAAAAAAABbQ29udGVudF9UeXBlc10ueG1sUEsBAi0AFAAGAAgAAAAhADj9If/WAAAA&#10;lAEAAAsAAAAAAAAAAAAAAAAAkwEAAF9yZWxzLy5yZWxzUEsBAi0AFAAGAAgAAAAhAK83UjvFCwAA&#10;TD4AABYAAAAAAAAAAAAAAAAAkgIAAGRycy9kaWFncmFtcy9kYXRhMS54bWxQSwECLQAUAAYACAAA&#10;ACEAH73rNioBAADxBAAAGQAAAAAAAAAAAAAAAACLDgAAZHJzL19yZWxzL2Uyb0RvYy54bWwucmVs&#10;c1BLAQItABQABgAIAAAAIQAl/vk1xgwAAGmPAAAOAAAAAAAAAAAAAAAAAOwPAABkcnMvZTJvRG9j&#10;LnhtbFBLAQItABQABgAIAAAAIQBv1ajp3QAAAAUBAAAPAAAAAAAAAAAAAAAAAN4cAABkcnMvZG93&#10;bnJldi54bWxQSwECLQAKAAAAAAAAACEAJ88twQkJAAAJCQAAFAAAAAAAAAAAAAAAAADoHQAAZHJz&#10;L21lZGlhL2ltYWdlNC5wbmdQSwECLQAKAAAAAAAAACEA3LreyJTdAACU3QAAFAAAAAAAAAAAAAAA&#10;AAAjJwAAZHJzL21lZGlhL2ltYWdlMi5wbmdQSwECLQAKAAAAAAAAACEA/fUvIBoMAAAaDAAAFAAA&#10;AAAAAAAAAAAAAADpBAEAZHJzL21lZGlhL2ltYWdlMS5wbmdQSwECLQAUAAYACAAAACEADak0JggE&#10;AADfQQAAGAAAAAAAAAAAAAAAAAA1EQEAZHJzL2RpYWdyYW1zL2NvbG9yczEueG1sUEsBAi0AFAAG&#10;AAgAAAAhAIqSxaHdAwAAD1EAABwAAAAAAAAAAAAAAAAAcxUBAGRycy9kaWFncmFtcy9xdWlja1N0&#10;eWxlMS54bWxQSwECLQAUAAYACAAAACEAsJs0Jd4EAAAcEwAAGAAAAAAAAAAAAAAAAACKGQEAZHJz&#10;L2RpYWdyYW1zL2xheW91dDEueG1sUEsBAi0ACgAAAAAAAAAhAGJHcpxY5AEAWOQBABQAAAAAAAAA&#10;AAAAAAAAnh4BAGRycy9tZWRpYS9pbWFnZTMucG5nUEsFBgAAAAANAA0AXAMAACgDAwAAAA==&#10;">
            <v:imagedata r:id="rId15" o:title="" cropbottom="-3175f" cropleft="-2708f" cropright="-4860f"/>
            <o:lock v:ext="edit" aspectratio="f"/>
          </v:shape>
        </w:pict>
      </w:r>
    </w:p>
    <w:p w:rsidR="007F35D2" w:rsidRDefault="007F35D2" w:rsidP="001B1C66">
      <w:pPr>
        <w:pStyle w:val="Figure"/>
      </w:pPr>
      <w:r>
        <w:t>Figure x : Schéma de l’architecture applicative</w:t>
      </w:r>
    </w:p>
    <w:p w:rsidR="007F35D2" w:rsidRPr="00E93761" w:rsidRDefault="007F35D2" w:rsidP="001B1C66">
      <w:pPr>
        <w:pStyle w:val="Heading3"/>
        <w:numPr>
          <w:numberingChange w:id="87" w:author="RBABE" w:date="2010-09-08T10:28:00Z" w:original="%1:2:4:)"/>
        </w:numPr>
      </w:pPr>
      <w:bookmarkStart w:id="88" w:name="_Toc255897166"/>
      <w:r w:rsidRPr="00E93761">
        <w:t>Existant</w:t>
      </w:r>
      <w:bookmarkEnd w:id="88"/>
    </w:p>
    <w:p w:rsidR="007F35D2" w:rsidRDefault="007F35D2" w:rsidP="009A6CBF">
      <w:pPr>
        <w:spacing w:line="360" w:lineRule="auto"/>
        <w:ind w:firstLine="624"/>
        <w:jc w:val="both"/>
        <w:rPr>
          <w:lang w:eastAsia="fr-FR"/>
        </w:rPr>
      </w:pPr>
      <w:r w:rsidRPr="00E93761">
        <w:rPr>
          <w:lang w:eastAsia="fr-FR"/>
        </w:rPr>
        <w:t>La société DARTIES possède son propre service informatique avec une salle des serveurs située dans l</w:t>
      </w:r>
      <w:r>
        <w:rPr>
          <w:lang w:eastAsia="fr-FR"/>
        </w:rPr>
        <w:t xml:space="preserve">e siège de l'entreprise à Lyon. </w:t>
      </w:r>
      <w:r w:rsidRPr="00E93761">
        <w:rPr>
          <w:lang w:eastAsia="fr-FR"/>
        </w:rPr>
        <w:t>Cette salle est protégée contre les vols, les incendies, les inondations et les problèmes électriques.</w:t>
      </w:r>
      <w:r>
        <w:rPr>
          <w:lang w:eastAsia="fr-FR"/>
        </w:rPr>
        <w:t xml:space="preserve"> </w:t>
      </w:r>
    </w:p>
    <w:p w:rsidR="007F35D2" w:rsidRDefault="007F35D2" w:rsidP="009A6CBF">
      <w:pPr>
        <w:spacing w:line="360" w:lineRule="auto"/>
        <w:ind w:firstLine="624"/>
        <w:jc w:val="both"/>
        <w:rPr>
          <w:lang w:eastAsia="fr-FR"/>
        </w:rPr>
      </w:pPr>
      <w:r w:rsidRPr="00E93761">
        <w:rPr>
          <w:lang w:eastAsia="fr-FR"/>
        </w:rPr>
        <w:t>Actue</w:t>
      </w:r>
      <w:r>
        <w:rPr>
          <w:lang w:eastAsia="fr-FR"/>
        </w:rPr>
        <w:t>llement le directeur commercial</w:t>
      </w:r>
      <w:r w:rsidRPr="00E93761">
        <w:rPr>
          <w:lang w:eastAsia="fr-FR"/>
        </w:rPr>
        <w:t xml:space="preserve">, les responsables régionaux, les responsables magasins et les chefs de produits sont tous </w:t>
      </w:r>
      <w:r>
        <w:rPr>
          <w:lang w:eastAsia="fr-FR"/>
        </w:rPr>
        <w:t xml:space="preserve">munis </w:t>
      </w:r>
      <w:r w:rsidRPr="00E93761">
        <w:rPr>
          <w:lang w:eastAsia="fr-FR"/>
        </w:rPr>
        <w:t>d'ordinateurs équipé</w:t>
      </w:r>
      <w:r>
        <w:rPr>
          <w:lang w:eastAsia="fr-FR"/>
        </w:rPr>
        <w:t>s</w:t>
      </w:r>
      <w:r w:rsidRPr="00E93761">
        <w:rPr>
          <w:lang w:eastAsia="fr-FR"/>
        </w:rPr>
        <w:t xml:space="preserve"> de Windows NT. Leurs collaborateurs</w:t>
      </w:r>
      <w:r>
        <w:rPr>
          <w:lang w:eastAsia="fr-FR"/>
        </w:rPr>
        <w:t>,</w:t>
      </w:r>
      <w:r w:rsidRPr="00E93761">
        <w:rPr>
          <w:lang w:eastAsia="fr-FR"/>
        </w:rPr>
        <w:t xml:space="preserve"> à savoir</w:t>
      </w:r>
      <w:r>
        <w:rPr>
          <w:lang w:eastAsia="fr-FR"/>
        </w:rPr>
        <w:t>,</w:t>
      </w:r>
      <w:r w:rsidRPr="00E93761">
        <w:rPr>
          <w:lang w:eastAsia="fr-FR"/>
        </w:rPr>
        <w:t xml:space="preserve"> une secrétaire et un adjoint possèdent le même équipement que leur responsable hiérarchique.</w:t>
      </w:r>
      <w:r>
        <w:rPr>
          <w:lang w:eastAsia="fr-FR"/>
        </w:rPr>
        <w:t xml:space="preserve"> </w:t>
      </w:r>
    </w:p>
    <w:p w:rsidR="007F35D2" w:rsidRDefault="007F35D2" w:rsidP="009A6CBF">
      <w:pPr>
        <w:spacing w:line="360" w:lineRule="auto"/>
        <w:ind w:firstLine="624"/>
        <w:jc w:val="both"/>
        <w:rPr>
          <w:lang w:eastAsia="fr-FR"/>
        </w:rPr>
      </w:pPr>
      <w:r w:rsidRPr="00E93761">
        <w:rPr>
          <w:lang w:eastAsia="fr-FR"/>
        </w:rPr>
        <w:t>Un serveur de messagerie de type Windows Exchange 2003 et un serveur d'annuaire LDAP sont actuellement utilisé</w:t>
      </w:r>
      <w:r>
        <w:rPr>
          <w:lang w:eastAsia="fr-FR"/>
        </w:rPr>
        <w:t>s</w:t>
      </w:r>
      <w:r w:rsidRPr="00E93761">
        <w:rPr>
          <w:lang w:eastAsia="fr-FR"/>
        </w:rPr>
        <w:t xml:space="preserve"> dans l'intranet de la so</w:t>
      </w:r>
      <w:r>
        <w:rPr>
          <w:lang w:eastAsia="fr-FR"/>
        </w:rPr>
        <w:t>ciété. Ces deux serveurs seront intégrés dans la plateforme décisionnelle.</w:t>
      </w:r>
    </w:p>
    <w:p w:rsidR="007F35D2" w:rsidRDefault="007F35D2" w:rsidP="000F2CEE">
      <w:pPr>
        <w:pStyle w:val="Heading3"/>
        <w:numPr>
          <w:numberingChange w:id="89" w:author="RBABE" w:date="2010-09-08T10:28:00Z" w:original="%1:3:4:)"/>
        </w:numPr>
        <w:rPr>
          <w:lang w:eastAsia="fr-FR"/>
        </w:rPr>
      </w:pPr>
      <w:bookmarkStart w:id="90" w:name="_Toc255897167"/>
      <w:r>
        <w:rPr>
          <w:lang w:eastAsia="fr-FR"/>
        </w:rPr>
        <w:t>Architecture actuelle</w:t>
      </w:r>
      <w:bookmarkEnd w:id="90"/>
    </w:p>
    <w:p w:rsidR="007F35D2" w:rsidRPr="00FB49B8" w:rsidRDefault="007F35D2" w:rsidP="00FB49B8">
      <w:pPr>
        <w:rPr>
          <w:lang w:eastAsia="fr-FR"/>
        </w:rPr>
      </w:pPr>
    </w:p>
    <w:p w:rsidR="007F35D2" w:rsidRDefault="007F35D2" w:rsidP="001B1C66">
      <w:pPr>
        <w:jc w:val="center"/>
      </w:pPr>
      <w:r>
        <w:object w:dxaOrig="6702" w:dyaOrig="5904">
          <v:shape id="_x0000_i1063" type="#_x0000_t75" style="width:328.5pt;height:295.5pt" o:ole="">
            <v:imagedata r:id="rId16" o:title=""/>
          </v:shape>
          <o:OLEObject Type="Embed" ProgID="Visio.Drawing.11" ShapeID="_x0000_i1063" DrawAspect="Content" ObjectID="_1345446954" r:id="rId17"/>
        </w:object>
      </w:r>
    </w:p>
    <w:p w:rsidR="007F35D2" w:rsidRDefault="007F35D2" w:rsidP="001B1C66">
      <w:pPr>
        <w:pStyle w:val="Figure"/>
      </w:pPr>
      <w:r>
        <w:t>Figure x : Schéma de l’architecture existant</w:t>
      </w:r>
    </w:p>
    <w:p w:rsidR="007F35D2" w:rsidRDefault="007F35D2" w:rsidP="001B1C66">
      <w:pPr>
        <w:pStyle w:val="Figure"/>
      </w:pPr>
    </w:p>
    <w:p w:rsidR="007F35D2" w:rsidRDefault="007F35D2" w:rsidP="00FB49B8">
      <w:pPr>
        <w:pStyle w:val="Heading3"/>
        <w:numPr>
          <w:numberingChange w:id="91" w:author="RBABE" w:date="2010-09-08T10:28:00Z" w:original="%1:4:4:)"/>
        </w:numPr>
      </w:pPr>
      <w:bookmarkStart w:id="92" w:name="_Toc255897168"/>
      <w:r>
        <w:t>Serveurs et couches logicielles</w:t>
      </w:r>
      <w:bookmarkEnd w:id="92"/>
    </w:p>
    <w:p w:rsidR="007F35D2" w:rsidRPr="00FB49B8" w:rsidRDefault="007F35D2" w:rsidP="00800E87">
      <w:pPr>
        <w:pStyle w:val="Heading4"/>
        <w:numPr>
          <w:ilvl w:val="0"/>
          <w:numId w:val="21"/>
          <w:numberingChange w:id="93" w:author="RBABE" w:date="2010-09-08T10:28:00Z" w:original="%1:1:2:."/>
        </w:numPr>
      </w:pPr>
      <w:r>
        <w:t>Système</w:t>
      </w:r>
      <w:r w:rsidRPr="00FB49B8">
        <w:t xml:space="preserve"> </w:t>
      </w:r>
      <w:r>
        <w:t>d'exploitation du serveur</w:t>
      </w:r>
    </w:p>
    <w:p w:rsidR="007F35D2" w:rsidRPr="00FB49B8" w:rsidRDefault="007F35D2" w:rsidP="00FB49B8">
      <w:pPr>
        <w:pStyle w:val="Heading4"/>
        <w:numPr>
          <w:numberingChange w:id="94" w:author="RBABE" w:date="2010-09-08T10:28:00Z" w:original="%1:2:2:."/>
        </w:numPr>
      </w:pPr>
      <w:r>
        <w:t>Entrepôt de données</w:t>
      </w:r>
    </w:p>
    <w:p w:rsidR="007F35D2" w:rsidRPr="005208A1" w:rsidRDefault="007F35D2" w:rsidP="000B0C59">
      <w:pPr>
        <w:spacing w:line="360" w:lineRule="auto"/>
        <w:ind w:firstLine="708"/>
        <w:jc w:val="both"/>
      </w:pPr>
      <w:r>
        <w:t xml:space="preserve">L’entrepôt de données doit gérer des données sur une période maximale de 2 ans. Le nombre d’enregistrements insérés dans la base est d’environ 24 mois x 3 indicateurs x 2 types d’indicateurs x 3 gammes de produits x 48 villes, soit 20 736 enregistrements.  </w:t>
      </w:r>
      <w:r w:rsidRPr="005208A1">
        <w:t>Couche ETL (Extract, Transform, and Load)</w:t>
      </w:r>
    </w:p>
    <w:p w:rsidR="007F35D2" w:rsidRDefault="007F35D2" w:rsidP="000D19C3">
      <w:pPr>
        <w:spacing w:line="360" w:lineRule="auto"/>
        <w:ind w:firstLine="708"/>
        <w:jc w:val="both"/>
        <w:rPr>
          <w:rFonts w:cs="Arial"/>
          <w:color w:val="000000"/>
        </w:rPr>
      </w:pPr>
      <w:r w:rsidRPr="00270775">
        <w:rPr>
          <w:rFonts w:cs="Arial"/>
          <w:color w:val="000000"/>
        </w:rPr>
        <w:t>L’entrepôt</w:t>
      </w:r>
      <w:r>
        <w:rPr>
          <w:rFonts w:cs="Arial"/>
          <w:color w:val="000000"/>
        </w:rPr>
        <w:t xml:space="preserve"> de données</w:t>
      </w:r>
      <w:r w:rsidRPr="00270775">
        <w:rPr>
          <w:rFonts w:cs="Arial"/>
          <w:color w:val="000000"/>
        </w:rPr>
        <w:t xml:space="preserve"> est alim</w:t>
      </w:r>
      <w:r>
        <w:rPr>
          <w:rFonts w:cs="Arial"/>
          <w:color w:val="000000"/>
        </w:rPr>
        <w:t>enté par la base de production</w:t>
      </w:r>
      <w:r w:rsidRPr="00270775">
        <w:rPr>
          <w:rFonts w:cs="Arial"/>
          <w:color w:val="000000"/>
        </w:rPr>
        <w:t>, selon des règles précises</w:t>
      </w:r>
      <w:r>
        <w:rPr>
          <w:rFonts w:cs="Arial"/>
          <w:color w:val="000000"/>
        </w:rPr>
        <w:t xml:space="preserve"> qui seront fournies dans le rapport d’architecture</w:t>
      </w:r>
      <w:r w:rsidRPr="00270775">
        <w:rPr>
          <w:rFonts w:cs="Arial"/>
          <w:color w:val="000000"/>
        </w:rPr>
        <w:t xml:space="preserve">. </w:t>
      </w:r>
      <w:r>
        <w:t>Le processus ETL est une opération de migration de données qui consiste principalement à augmenter la valeur ajoutée de l’information en mettant en places des règles de transformation et en supprimant les doublons.</w:t>
      </w:r>
    </w:p>
    <w:p w:rsidR="007F35D2" w:rsidRPr="00C631FE" w:rsidRDefault="007F35D2" w:rsidP="000D19C3">
      <w:pPr>
        <w:pStyle w:val="Heading4"/>
        <w:numPr>
          <w:numberingChange w:id="95" w:author="RBABE" w:date="2010-09-08T10:28:00Z" w:original="%1:3:2:."/>
        </w:numPr>
        <w:rPr>
          <w:lang w:val="en-US"/>
        </w:rPr>
      </w:pPr>
      <w:r w:rsidRPr="00C631FE">
        <w:rPr>
          <w:lang w:val="en-US"/>
        </w:rPr>
        <w:t>Serveur OLAP (Online Analytical Processing)</w:t>
      </w:r>
    </w:p>
    <w:p w:rsidR="007F35D2" w:rsidRPr="0019304E" w:rsidRDefault="007F35D2" w:rsidP="000D19C3">
      <w:pPr>
        <w:spacing w:line="360" w:lineRule="auto"/>
        <w:ind w:firstLine="708"/>
        <w:jc w:val="both"/>
      </w:pPr>
      <w:r>
        <w:t xml:space="preserve">Le serveur </w:t>
      </w:r>
      <w:r w:rsidRPr="0019304E">
        <w:t xml:space="preserve">OLAP doit être vu comme une méthode d'interrogation des données. Il existe trois concepts de modélisation OLAP pour accéder aux données. </w:t>
      </w:r>
    </w:p>
    <w:p w:rsidR="007F35D2" w:rsidRDefault="007F35D2" w:rsidP="000D19C3">
      <w:pPr>
        <w:spacing w:line="360" w:lineRule="auto"/>
        <w:ind w:firstLine="708"/>
        <w:jc w:val="both"/>
      </w:pPr>
      <w:r>
        <w:t>Tout d’abord, il y a le M-OLAP. Dans ce cas le moteur OLAP modélise des cubes de façon autonome. Il n’y a aucun besoin de créer des tables supplémentaires par rapport à sa base transactionnelle. Tous les croissements entres les dimensions sont calculés. Cela demande énormément d’espace mais l’accès aux données est rapide. Donc, avec M-OLAP, on passe de la base transactionnelle à un cube et on interroge le cube pour faire des rapports.</w:t>
      </w:r>
    </w:p>
    <w:p w:rsidR="007F35D2" w:rsidRDefault="007F35D2" w:rsidP="007A5AC3">
      <w:pPr>
        <w:spacing w:line="360" w:lineRule="auto"/>
        <w:ind w:firstLine="708"/>
        <w:jc w:val="both"/>
      </w:pPr>
      <w:r>
        <w:t>Ensuite, il y a le R-OLAP, qui se passe de génération de cube. C’est faire de l'OLAP avec du SQL. Il faut extraire, transformer et charger un entrepôt de données (ETL). L'entrepôt de données doit avoir une structure modèle en étoile. L’accès aux données est moins rapide que dans le M-OLAP  Donc, avec R-OLAP, on passe de la base transactionnelle à un entrepôt de données structurées suivant des dimensions.</w:t>
      </w:r>
    </w:p>
    <w:p w:rsidR="007F35D2" w:rsidRPr="0019304E" w:rsidRDefault="007F35D2" w:rsidP="000D19C3">
      <w:pPr>
        <w:spacing w:line="360" w:lineRule="auto"/>
        <w:ind w:firstLine="708"/>
        <w:jc w:val="both"/>
      </w:pPr>
      <w:r w:rsidRPr="0019304E">
        <w:t>Enfin</w:t>
      </w:r>
      <w:r>
        <w:t>,</w:t>
      </w:r>
      <w:r w:rsidRPr="0019304E">
        <w:t xml:space="preserve"> </w:t>
      </w:r>
      <w:r>
        <w:t xml:space="preserve">avec </w:t>
      </w:r>
      <w:r w:rsidRPr="0019304E">
        <w:t xml:space="preserve">le H-OLAP qui mixte </w:t>
      </w:r>
      <w:r>
        <w:t>les deux méthodes précédentes, o</w:t>
      </w:r>
      <w:r w:rsidRPr="0019304E">
        <w:t xml:space="preserve">n ne pré-calcule que les données qui sont chargés le plus souvent dans les rapports. C’est cette dernière méthode que nous </w:t>
      </w:r>
      <w:r>
        <w:t>privilégi</w:t>
      </w:r>
      <w:r w:rsidRPr="0019304E">
        <w:t>ons.</w:t>
      </w:r>
    </w:p>
    <w:p w:rsidR="007F35D2" w:rsidRDefault="007F35D2" w:rsidP="000D19C3">
      <w:pPr>
        <w:spacing w:line="360" w:lineRule="auto"/>
        <w:ind w:firstLine="708"/>
        <w:jc w:val="both"/>
      </w:pPr>
      <w:r w:rsidRPr="0019304E">
        <w:t>Pour ce qui est de la gestion de la sécurité, elle s'effectue par l’annuaire LDAP qui régule le droit de lecture et d'écriture.</w:t>
      </w:r>
    </w:p>
    <w:p w:rsidR="007F35D2" w:rsidRDefault="007F35D2" w:rsidP="000D19C3">
      <w:pPr>
        <w:spacing w:line="360" w:lineRule="auto"/>
        <w:ind w:firstLine="708"/>
        <w:jc w:val="both"/>
      </w:pPr>
      <w:r>
        <w:t>De plus amples informations sur la volumétrie et les temps d’accès aux données seront fournit dans le rapport d’architecture.</w:t>
      </w:r>
    </w:p>
    <w:p w:rsidR="007F35D2" w:rsidRDefault="007F35D2" w:rsidP="00FB49B8">
      <w:pPr>
        <w:pStyle w:val="Heading4"/>
        <w:numPr>
          <w:numberingChange w:id="96" w:author="RBABE" w:date="2010-09-08T10:28:00Z" w:original="%1:4:2:."/>
        </w:numPr>
      </w:pPr>
      <w:r>
        <w:t>Serveur Web</w:t>
      </w:r>
    </w:p>
    <w:p w:rsidR="007F35D2" w:rsidRDefault="007F35D2" w:rsidP="00FB49B8">
      <w:pPr>
        <w:pStyle w:val="Heading4"/>
        <w:numPr>
          <w:numberingChange w:id="97" w:author="RBABE" w:date="2010-09-08T10:28:00Z" w:original="%1:5:2:."/>
        </w:numPr>
      </w:pPr>
      <w:r>
        <w:t>Serveur physique</w:t>
      </w:r>
    </w:p>
    <w:p w:rsidR="007F35D2" w:rsidRDefault="007F35D2" w:rsidP="00FB49B8">
      <w:pPr>
        <w:pStyle w:val="Heading4"/>
        <w:numPr>
          <w:numberingChange w:id="98" w:author="RBABE" w:date="2010-09-08T10:28:00Z" w:original="%1:6:2:."/>
        </w:numPr>
      </w:pPr>
      <w:r>
        <w:t>Serveur de base de données et Web</w:t>
      </w:r>
    </w:p>
    <w:p w:rsidR="007F35D2" w:rsidRDefault="007F35D2" w:rsidP="00FB49B8">
      <w:pPr>
        <w:pStyle w:val="Heading4"/>
        <w:numPr>
          <w:numberingChange w:id="99" w:author="RBABE" w:date="2010-09-08T10:28:00Z" w:original="%1:7:2:."/>
        </w:numPr>
      </w:pPr>
      <w:r>
        <w:t>Serveur d’applications</w:t>
      </w:r>
    </w:p>
    <w:p w:rsidR="007F35D2" w:rsidRDefault="007F35D2" w:rsidP="009A6CBF">
      <w:pPr>
        <w:spacing w:line="360" w:lineRule="auto"/>
        <w:ind w:firstLine="708"/>
        <w:jc w:val="both"/>
      </w:pPr>
      <w:r>
        <w:t>Il faut prévoir un processeur Quad-Core et un minimum de 8Go de mémoire vive pour les calculs intensifs du serveur OLAP</w:t>
      </w:r>
      <w:r w:rsidRPr="007A5AC3">
        <w:t xml:space="preserve"> et de SAS Enterprise Miner</w:t>
      </w:r>
      <w:r>
        <w:t>.</w:t>
      </w:r>
    </w:p>
    <w:p w:rsidR="007F35D2" w:rsidRDefault="007F35D2" w:rsidP="00FB49B8">
      <w:pPr>
        <w:pStyle w:val="Heading4"/>
        <w:numPr>
          <w:numberingChange w:id="100" w:author="RBABE" w:date="2010-09-08T10:28:00Z" w:original="%1:8:2:."/>
        </w:numPr>
      </w:pPr>
      <w:r>
        <w:t>DMZ</w:t>
      </w:r>
    </w:p>
    <w:p w:rsidR="007F35D2" w:rsidRPr="006B7ED9" w:rsidRDefault="007F35D2" w:rsidP="000F2CEE"/>
    <w:p w:rsidR="007F35D2" w:rsidRDefault="007F35D2" w:rsidP="00FB49B8">
      <w:pPr>
        <w:pStyle w:val="Heading3"/>
        <w:numPr>
          <w:numberingChange w:id="101" w:author="RBABE" w:date="2010-09-08T10:28:00Z" w:original="%1:5:4:)"/>
        </w:numPr>
      </w:pPr>
      <w:bookmarkStart w:id="102" w:name="_Toc255897169"/>
      <w:r>
        <w:t>Choix de la plateforme décisionnelle : étude comparative</w:t>
      </w:r>
      <w:bookmarkEnd w:id="102"/>
    </w:p>
    <w:p w:rsidR="007F35D2" w:rsidRDefault="007F35D2">
      <w:pPr>
        <w:rPr>
          <w:rFonts w:ascii="Cambria" w:hAnsi="Cambria"/>
          <w:b/>
          <w:bCs/>
          <w:color w:val="4F81BD"/>
        </w:rPr>
      </w:pPr>
      <w:r>
        <w:br w:type="page"/>
      </w:r>
    </w:p>
    <w:p w:rsidR="007F35D2" w:rsidRDefault="007F35D2" w:rsidP="00FB49B8">
      <w:pPr>
        <w:pStyle w:val="Heading3"/>
        <w:numPr>
          <w:numberingChange w:id="103" w:author="RBABE" w:date="2010-09-08T10:28:00Z" w:original="%1:6:4:)"/>
        </w:numPr>
      </w:pPr>
      <w:bookmarkStart w:id="104" w:name="_Toc255897170"/>
      <w:r>
        <w:t>Architecture finale avec plateforme</w:t>
      </w:r>
      <w:bookmarkEnd w:id="104"/>
      <w:r>
        <w:t xml:space="preserve"> </w:t>
      </w:r>
    </w:p>
    <w:p w:rsidR="007F35D2" w:rsidRPr="00FB49B8" w:rsidRDefault="007F35D2" w:rsidP="00FB49B8"/>
    <w:p w:rsidR="007F35D2" w:rsidRDefault="007F35D2" w:rsidP="000F2CEE"/>
    <w:p w:rsidR="007F35D2" w:rsidRPr="000F2CEE" w:rsidRDefault="007F35D2" w:rsidP="00FB49B8">
      <w:pPr>
        <w:pStyle w:val="Figure"/>
      </w:pPr>
      <w:r>
        <w:t>Figure x : Schéma de l’architecture finale</w:t>
      </w:r>
    </w:p>
    <w:p w:rsidR="007F35D2" w:rsidRDefault="007F35D2" w:rsidP="00AA13CC">
      <w:pPr>
        <w:pStyle w:val="Heading2"/>
        <w:numPr>
          <w:ilvl w:val="0"/>
          <w:numId w:val="0"/>
        </w:numPr>
        <w:ind w:left="947"/>
      </w:pPr>
    </w:p>
    <w:p w:rsidR="007F35D2" w:rsidRPr="009A6CBF" w:rsidRDefault="007F35D2" w:rsidP="009A6CBF"/>
    <w:p w:rsidR="007F35D2" w:rsidRDefault="007F35D2" w:rsidP="00FB49B8">
      <w:pPr>
        <w:pStyle w:val="Heading2"/>
        <w:numPr>
          <w:numberingChange w:id="105" w:author="RBABE" w:date="2010-09-08T10:28:00Z" w:original="%1:2:0:."/>
        </w:numPr>
      </w:pPr>
      <w:bookmarkStart w:id="106" w:name="_Toc255897171"/>
      <w:r>
        <w:t>Modèle de données</w:t>
      </w:r>
      <w:bookmarkEnd w:id="106"/>
    </w:p>
    <w:p w:rsidR="007F35D2" w:rsidRPr="007A5AC3" w:rsidRDefault="007F35D2" w:rsidP="007A5AC3"/>
    <w:p w:rsidR="007F35D2" w:rsidRDefault="007F35D2" w:rsidP="00800E87">
      <w:pPr>
        <w:pStyle w:val="Heading3"/>
        <w:numPr>
          <w:ilvl w:val="0"/>
          <w:numId w:val="32"/>
          <w:numberingChange w:id="107" w:author="RBABE" w:date="2010-09-08T10:28:00Z" w:original="%1:1:4:)"/>
        </w:numPr>
      </w:pPr>
      <w:bookmarkStart w:id="108" w:name="_Toc255897172"/>
      <w:r>
        <w:t>Général</w:t>
      </w:r>
      <w:bookmarkEnd w:id="108"/>
    </w:p>
    <w:p w:rsidR="007F35D2" w:rsidRDefault="007F35D2" w:rsidP="003A4CD8">
      <w:pPr>
        <w:spacing w:line="360" w:lineRule="auto"/>
        <w:ind w:firstLine="360"/>
        <w:jc w:val="both"/>
      </w:pPr>
      <w:r>
        <w:t>Vos besoins pour la gestion des tableaux de bord étant maintenant étudiés, nous allons mettre en place un entrepôt de données permettant de répondre à ceux-ci. Nous sommes donc arrivés au modèle conceptuel de données suivant :</w:t>
      </w:r>
    </w:p>
    <w:p w:rsidR="007F35D2" w:rsidRDefault="007F35D2" w:rsidP="003A4CD8">
      <w:pPr>
        <w:ind w:firstLine="360"/>
      </w:pPr>
    </w:p>
    <w:bookmarkStart w:id="109" w:name="_Toc222046487"/>
    <w:bookmarkEnd w:id="109"/>
    <w:p w:rsidR="007F35D2" w:rsidRDefault="007F35D2" w:rsidP="003A4CD8">
      <w:r w:rsidRPr="0015186E">
        <w:rPr>
          <w:color w:val="FF0000"/>
        </w:rPr>
        <w:object w:dxaOrig="12387" w:dyaOrig="12540">
          <v:shape id="_x0000_i1064" type="#_x0000_t75" style="width:452.25pt;height:457.5pt" o:ole="">
            <v:imagedata r:id="rId18" o:title=""/>
          </v:shape>
          <o:OLEObject Type="Embed" ProgID="Visio.Drawing.11" ShapeID="_x0000_i1064" DrawAspect="Content" ObjectID="_1345446955" r:id="rId19"/>
        </w:object>
      </w:r>
    </w:p>
    <w:p w:rsidR="007F35D2" w:rsidRDefault="007F35D2" w:rsidP="003A4CD8"/>
    <w:p w:rsidR="007F35D2" w:rsidRDefault="007F35D2" w:rsidP="003A4CD8">
      <w:pPr>
        <w:spacing w:line="360" w:lineRule="auto"/>
        <w:ind w:firstLine="360"/>
        <w:jc w:val="both"/>
      </w:pPr>
      <w:r>
        <w:t>Nous allons détailler ci-dessous les attributs de chaque table. Nous avons identifié en gras et en souligné les attributs formant la clé primaire d’une table.</w:t>
      </w:r>
      <w:r w:rsidRPr="007A78F6">
        <w:tab/>
      </w:r>
    </w:p>
    <w:p w:rsidR="007F35D2" w:rsidRDefault="007F35D2" w:rsidP="003A4CD8">
      <w:pPr>
        <w:spacing w:line="360" w:lineRule="auto"/>
        <w:ind w:firstLine="360"/>
        <w:jc w:val="both"/>
      </w:pPr>
    </w:p>
    <w:p w:rsidR="007F35D2" w:rsidRDefault="007F35D2" w:rsidP="00800E87">
      <w:pPr>
        <w:pStyle w:val="Heading4"/>
        <w:numPr>
          <w:ilvl w:val="0"/>
          <w:numId w:val="33"/>
          <w:numberingChange w:id="110" w:author="RBABE" w:date="2010-09-08T10:28:00Z" w:original="%1:1:2:."/>
        </w:numPr>
      </w:pPr>
      <w:r w:rsidRPr="007A78F6">
        <w:t>Tables de dimensions</w:t>
      </w:r>
    </w:p>
    <w:p w:rsidR="007F35D2" w:rsidRDefault="007F35D2" w:rsidP="003A4CD8">
      <w:pPr>
        <w:spacing w:line="360" w:lineRule="auto"/>
        <w:ind w:firstLine="708"/>
        <w:jc w:val="both"/>
      </w:pPr>
      <w:r>
        <w:t>Les dimensions seront les critères sur lesquels les requêtes vont être faites. Les différentes dimensions dont nous avons besoin sont les périodes, les familles d’articles, les enseignes et les magasins.</w:t>
      </w:r>
    </w:p>
    <w:p w:rsidR="007F35D2" w:rsidRDefault="007F35D2" w:rsidP="003A4CD8">
      <w:pPr>
        <w:spacing w:line="360" w:lineRule="auto"/>
        <w:ind w:firstLine="708"/>
        <w:jc w:val="both"/>
      </w:pPr>
    </w:p>
    <w:p w:rsidR="007F35D2" w:rsidRPr="00A644BC" w:rsidRDefault="007F35D2" w:rsidP="003A4CD8">
      <w:pPr>
        <w:spacing w:line="360" w:lineRule="auto"/>
        <w:ind w:firstLine="708"/>
        <w:jc w:val="both"/>
        <w:rPr>
          <w:rStyle w:val="IntenseEmphasis"/>
        </w:rPr>
      </w:pPr>
      <w:r w:rsidRPr="00A644BC">
        <w:rPr>
          <w:rStyle w:val="IntenseEmphasis"/>
        </w:rPr>
        <w:t>Table Enseigne :</w:t>
      </w:r>
    </w:p>
    <w:p w:rsidR="007F35D2" w:rsidRPr="00A644BC" w:rsidRDefault="007F35D2" w:rsidP="003A4CD8">
      <w:pPr>
        <w:spacing w:line="360" w:lineRule="auto"/>
        <w:jc w:val="both"/>
        <w:rPr>
          <w:b/>
          <w:u w:val="single"/>
        </w:rPr>
      </w:pPr>
      <w:r w:rsidRPr="00A644BC">
        <w:rPr>
          <w:b/>
          <w:u w:val="single"/>
        </w:rPr>
        <w:t>id_enseigne : valeur numérique permettant d’identifier une enseigne (ex : "2" pour Leroy Merlin).</w:t>
      </w:r>
    </w:p>
    <w:p w:rsidR="007F35D2" w:rsidRDefault="007F35D2" w:rsidP="003A4CD8">
      <w:pPr>
        <w:spacing w:line="360" w:lineRule="auto"/>
        <w:jc w:val="both"/>
      </w:pPr>
      <w:r w:rsidRPr="0084634B">
        <w:rPr>
          <w:b/>
        </w:rPr>
        <w:t>nom_enseigne</w:t>
      </w:r>
      <w:r w:rsidRPr="002369D1">
        <w:t> : ch</w:t>
      </w:r>
      <w:r>
        <w:t>aine de caractères définissant le nom de l’enseigne (ex : "Leroy Merlin").</w:t>
      </w:r>
    </w:p>
    <w:p w:rsidR="007F35D2" w:rsidRDefault="007F35D2" w:rsidP="003A4CD8">
      <w:pPr>
        <w:spacing w:line="360" w:lineRule="auto"/>
        <w:ind w:firstLine="708"/>
        <w:jc w:val="both"/>
      </w:pPr>
    </w:p>
    <w:p w:rsidR="007F35D2" w:rsidRPr="00A644BC" w:rsidRDefault="007F35D2" w:rsidP="003A4CD8">
      <w:pPr>
        <w:spacing w:line="360" w:lineRule="auto"/>
        <w:ind w:firstLine="708"/>
        <w:jc w:val="both"/>
        <w:rPr>
          <w:rStyle w:val="IntenseEmphasis"/>
        </w:rPr>
      </w:pPr>
      <w:r w:rsidRPr="00A644BC">
        <w:rPr>
          <w:rStyle w:val="IntenseEmphasis"/>
        </w:rPr>
        <w:t xml:space="preserve">Table Devise (cette table ne correspond pas </w:t>
      </w:r>
      <w:r>
        <w:rPr>
          <w:rStyle w:val="IntenseEmphasis"/>
        </w:rPr>
        <w:t xml:space="preserve">réellement </w:t>
      </w:r>
      <w:r w:rsidRPr="00A644BC">
        <w:rPr>
          <w:rStyle w:val="IntenseEmphasis"/>
        </w:rPr>
        <w:t xml:space="preserve">à une dimension </w:t>
      </w:r>
      <w:r>
        <w:rPr>
          <w:rStyle w:val="IntenseEmphasis"/>
        </w:rPr>
        <w:t>mais est rattachée à la dimension magasin</w:t>
      </w:r>
      <w:r w:rsidRPr="00A644BC">
        <w:rPr>
          <w:rStyle w:val="IntenseEmphasis"/>
        </w:rPr>
        <w:t>) :</w:t>
      </w:r>
    </w:p>
    <w:p w:rsidR="007F35D2" w:rsidRPr="00A644BC" w:rsidRDefault="007F35D2" w:rsidP="003A4CD8">
      <w:pPr>
        <w:spacing w:line="360" w:lineRule="auto"/>
        <w:jc w:val="both"/>
        <w:rPr>
          <w:b/>
          <w:u w:val="single"/>
        </w:rPr>
      </w:pPr>
      <w:r w:rsidRPr="00A644BC">
        <w:rPr>
          <w:b/>
          <w:u w:val="single"/>
        </w:rPr>
        <w:t>code_devise : valeur numérique permettant d’identifier une devise (ex : "1" pour l’Euro).</w:t>
      </w:r>
    </w:p>
    <w:p w:rsidR="007F35D2" w:rsidRDefault="007F35D2" w:rsidP="003A4CD8">
      <w:pPr>
        <w:spacing w:line="360" w:lineRule="auto"/>
        <w:jc w:val="both"/>
      </w:pPr>
      <w:r w:rsidRPr="0084634B">
        <w:rPr>
          <w:b/>
        </w:rPr>
        <w:t>nom_devise</w:t>
      </w:r>
      <w:r>
        <w:t> : chaine de caractères définissant la devise (ex : "Euro").</w:t>
      </w:r>
    </w:p>
    <w:p w:rsidR="007F35D2" w:rsidRDefault="007F35D2" w:rsidP="003A4CD8">
      <w:pPr>
        <w:spacing w:line="360" w:lineRule="auto"/>
        <w:jc w:val="both"/>
      </w:pPr>
      <w:r w:rsidRPr="0084634B">
        <w:rPr>
          <w:b/>
        </w:rPr>
        <w:t>taux_devise_euro</w:t>
      </w:r>
      <w:r>
        <w:t> : valeur numérique définissant le taux correspondant à la valeur d’une unité dans la devise concernée en euros (ex : "0.769600" pour 1$).</w:t>
      </w:r>
    </w:p>
    <w:p w:rsidR="007F35D2" w:rsidRDefault="007F35D2" w:rsidP="003A4CD8">
      <w:pPr>
        <w:spacing w:line="360" w:lineRule="auto"/>
        <w:ind w:firstLine="708"/>
        <w:jc w:val="both"/>
      </w:pPr>
    </w:p>
    <w:p w:rsidR="007F35D2" w:rsidRPr="00A644BC" w:rsidRDefault="007F35D2" w:rsidP="003A4CD8">
      <w:pPr>
        <w:spacing w:line="360" w:lineRule="auto"/>
        <w:ind w:firstLine="708"/>
        <w:jc w:val="both"/>
        <w:rPr>
          <w:rStyle w:val="IntenseEmphasis"/>
        </w:rPr>
      </w:pPr>
      <w:r w:rsidRPr="00A644BC">
        <w:rPr>
          <w:rStyle w:val="IntenseEmphasis"/>
        </w:rPr>
        <w:t>Table Magasin :</w:t>
      </w:r>
    </w:p>
    <w:p w:rsidR="007F35D2" w:rsidRPr="00A644BC" w:rsidRDefault="007F35D2" w:rsidP="003A4CD8">
      <w:pPr>
        <w:spacing w:line="360" w:lineRule="auto"/>
        <w:jc w:val="both"/>
        <w:rPr>
          <w:b/>
          <w:u w:val="single"/>
        </w:rPr>
      </w:pPr>
      <w:r w:rsidRPr="00A644BC">
        <w:rPr>
          <w:b/>
          <w:u w:val="single"/>
        </w:rPr>
        <w:t>code_magasin : valeur numérique permettant d’identifier un magasin (ex : "124").</w:t>
      </w:r>
    </w:p>
    <w:p w:rsidR="007F35D2" w:rsidRDefault="007F35D2" w:rsidP="003A4CD8">
      <w:pPr>
        <w:spacing w:line="360" w:lineRule="auto"/>
        <w:jc w:val="both"/>
      </w:pPr>
      <w:r w:rsidRPr="0084634B">
        <w:rPr>
          <w:b/>
        </w:rPr>
        <w:t>id_enseigne</w:t>
      </w:r>
      <w:r>
        <w:t> : valeur numérique définissant l’enseigne correspondant au magasin. Cet attribut est une clé étrangère qui fait référence à la clé primaire "id_enseigne" de la table Enseigne (ex : "2" si le magasin est Leroy Merlin).</w:t>
      </w:r>
    </w:p>
    <w:p w:rsidR="007F35D2" w:rsidRPr="0084634B" w:rsidRDefault="007F35D2" w:rsidP="003A4CD8">
      <w:pPr>
        <w:spacing w:line="360" w:lineRule="auto"/>
        <w:jc w:val="both"/>
      </w:pPr>
      <w:r w:rsidRPr="0084634B">
        <w:rPr>
          <w:b/>
        </w:rPr>
        <w:t>id_rm :</w:t>
      </w:r>
      <w:r>
        <w:rPr>
          <w:b/>
        </w:rPr>
        <w:t xml:space="preserve"> </w:t>
      </w:r>
      <w:r>
        <w:t>valeur numérique définissant l’identifiant du responsable magasin. Cet attribut est une clé étrangère qui fait référence à la clé primaire "id_utilisateur" de la table Utilisateur (ex : "14254").</w:t>
      </w:r>
    </w:p>
    <w:p w:rsidR="007F35D2" w:rsidRDefault="007F35D2" w:rsidP="003A4CD8">
      <w:pPr>
        <w:spacing w:line="360" w:lineRule="auto"/>
        <w:jc w:val="both"/>
      </w:pPr>
      <w:r w:rsidRPr="0084634B">
        <w:rPr>
          <w:b/>
        </w:rPr>
        <w:t>code_ville</w:t>
      </w:r>
      <w:r>
        <w:t> : valeur numérique définissant le code de la ville dans laquelle se trouve le magasin. Vous pouvez utiliser par exemple le code postal de la ville (ex : "44000" pour Nantes).</w:t>
      </w:r>
    </w:p>
    <w:p w:rsidR="007F35D2" w:rsidRDefault="007F35D2" w:rsidP="003A4CD8">
      <w:pPr>
        <w:spacing w:line="360" w:lineRule="auto"/>
        <w:jc w:val="both"/>
      </w:pPr>
      <w:r w:rsidRPr="0084634B">
        <w:rPr>
          <w:b/>
        </w:rPr>
        <w:t>nom_ville</w:t>
      </w:r>
      <w:r>
        <w:t xml:space="preserve"> : chaine de caractères définissant le nom de la ville où se trouve le magasin (ex : "Nantes"). </w:t>
      </w:r>
    </w:p>
    <w:p w:rsidR="007F35D2" w:rsidRDefault="007F35D2" w:rsidP="003A4CD8">
      <w:pPr>
        <w:spacing w:line="360" w:lineRule="auto"/>
        <w:jc w:val="both"/>
      </w:pPr>
      <w:r w:rsidRPr="0084634B">
        <w:rPr>
          <w:b/>
        </w:rPr>
        <w:t>code_region</w:t>
      </w:r>
      <w:r>
        <w:t> : valeur numérique définissant le code de la région où se trouve le magasin (ex : "02" pour la région Nord-Ouest).</w:t>
      </w:r>
    </w:p>
    <w:p w:rsidR="007F35D2" w:rsidRDefault="007F35D2" w:rsidP="003A4CD8">
      <w:pPr>
        <w:spacing w:line="360" w:lineRule="auto"/>
        <w:jc w:val="both"/>
      </w:pPr>
      <w:r w:rsidRPr="0084634B">
        <w:rPr>
          <w:b/>
        </w:rPr>
        <w:t>nom_region</w:t>
      </w:r>
      <w:r>
        <w:t> : chaine de caractères définissant le nom de la région correspondante (ex : "Nord-Ouest" pour la région Nord-Ouest).</w:t>
      </w:r>
    </w:p>
    <w:p w:rsidR="007F35D2" w:rsidRDefault="007F35D2" w:rsidP="003A4CD8">
      <w:pPr>
        <w:spacing w:line="360" w:lineRule="auto"/>
        <w:jc w:val="both"/>
      </w:pPr>
      <w:r w:rsidRPr="0084634B">
        <w:rPr>
          <w:b/>
        </w:rPr>
        <w:t>code_pays</w:t>
      </w:r>
      <w:r>
        <w:t xml:space="preserve"> : valeur numérique définissant le code du pays correspondant (ex : "1" pour </w:t>
      </w:r>
      <w:smartTag w:uri="urn:schemas-microsoft-com:office:smarttags" w:element="PersonName">
        <w:smartTagPr>
          <w:attr w:name="ProductID" w:val="la France"/>
        </w:smartTagPr>
        <w:r>
          <w:t>la France</w:t>
        </w:r>
      </w:smartTag>
      <w:r>
        <w:t>).</w:t>
      </w:r>
    </w:p>
    <w:p w:rsidR="007F35D2" w:rsidRDefault="007F35D2" w:rsidP="003A4CD8">
      <w:pPr>
        <w:spacing w:line="360" w:lineRule="auto"/>
        <w:jc w:val="both"/>
      </w:pPr>
      <w:r w:rsidRPr="0084634B">
        <w:rPr>
          <w:b/>
        </w:rPr>
        <w:t>nom_pays</w:t>
      </w:r>
      <w:r>
        <w:t> : chaine de caractères définissant le nom du pays correspondant (ex : "France").</w:t>
      </w:r>
    </w:p>
    <w:p w:rsidR="007F35D2" w:rsidRDefault="007F35D2" w:rsidP="003A4CD8">
      <w:pPr>
        <w:spacing w:line="360" w:lineRule="auto"/>
        <w:jc w:val="both"/>
      </w:pPr>
      <w:r w:rsidRPr="0084634B">
        <w:rPr>
          <w:b/>
        </w:rPr>
        <w:t>code_continent</w:t>
      </w:r>
      <w:r>
        <w:t> : valeur numérique définissant le code du continent correspondant (ex : "1" pour l’Europe).</w:t>
      </w:r>
    </w:p>
    <w:p w:rsidR="007F35D2" w:rsidRDefault="007F35D2" w:rsidP="003A4CD8">
      <w:pPr>
        <w:spacing w:line="360" w:lineRule="auto"/>
        <w:jc w:val="both"/>
      </w:pPr>
      <w:r w:rsidRPr="0084634B">
        <w:rPr>
          <w:b/>
        </w:rPr>
        <w:t>nom_continent</w:t>
      </w:r>
      <w:r>
        <w:t> : chaine de caractères définissant le nom du continent correspondant (ex : "Europe").</w:t>
      </w:r>
    </w:p>
    <w:p w:rsidR="007F35D2" w:rsidRDefault="007F35D2" w:rsidP="003A4CD8">
      <w:pPr>
        <w:spacing w:line="360" w:lineRule="auto"/>
        <w:jc w:val="both"/>
      </w:pPr>
      <w:r w:rsidRPr="0084634B">
        <w:rPr>
          <w:b/>
        </w:rPr>
        <w:t>nb_caisses</w:t>
      </w:r>
      <w:r>
        <w:t> : valeur numérique définissant le nombre de caisses dans le magasin en question</w:t>
      </w:r>
    </w:p>
    <w:p w:rsidR="007F35D2" w:rsidRDefault="007F35D2" w:rsidP="003A4CD8">
      <w:pPr>
        <w:spacing w:line="360" w:lineRule="auto"/>
        <w:jc w:val="both"/>
      </w:pPr>
      <w:r w:rsidRPr="0084634B">
        <w:rPr>
          <w:b/>
        </w:rPr>
        <w:t>horaire_mag</w:t>
      </w:r>
      <w:r>
        <w:t> : chaine de caractères définissant les horaires de ce magasin</w:t>
      </w:r>
    </w:p>
    <w:p w:rsidR="007F35D2" w:rsidRDefault="007F35D2" w:rsidP="003A4CD8">
      <w:pPr>
        <w:spacing w:line="360" w:lineRule="auto"/>
        <w:jc w:val="both"/>
      </w:pPr>
      <w:r w:rsidRPr="0084634B">
        <w:rPr>
          <w:b/>
        </w:rPr>
        <w:t>horaire_cour</w:t>
      </w:r>
      <w:r>
        <w:t> : chaine de caractères définissant les horaires de la cour des matériaux de ce magasin</w:t>
      </w:r>
    </w:p>
    <w:p w:rsidR="007F35D2" w:rsidRPr="00ED520C" w:rsidRDefault="007F35D2" w:rsidP="003A4CD8">
      <w:pPr>
        <w:spacing w:line="360" w:lineRule="auto"/>
        <w:jc w:val="both"/>
      </w:pPr>
      <w:r w:rsidRPr="00ED520C">
        <w:rPr>
          <w:b/>
        </w:rPr>
        <w:t>adresse_mag :</w:t>
      </w:r>
      <w:r>
        <w:rPr>
          <w:b/>
        </w:rPr>
        <w:t xml:space="preserve"> </w:t>
      </w:r>
      <w:r>
        <w:t>chaine de caractères définissant l’adresse du magasin (ex :  "14 rue de la gare 18000 BOURGES").</w:t>
      </w:r>
    </w:p>
    <w:p w:rsidR="007F35D2" w:rsidRDefault="007F35D2" w:rsidP="003A4CD8">
      <w:pPr>
        <w:spacing w:line="360" w:lineRule="auto"/>
        <w:jc w:val="both"/>
      </w:pPr>
      <w:r w:rsidRPr="0084634B">
        <w:rPr>
          <w:b/>
        </w:rPr>
        <w:t>tel_accueil_mag</w:t>
      </w:r>
      <w:r>
        <w:t> : chaine de caractères définissant le numéro de téléphone de l’accueil du magasin.</w:t>
      </w:r>
    </w:p>
    <w:p w:rsidR="007F35D2" w:rsidRDefault="007F35D2" w:rsidP="003A4CD8">
      <w:pPr>
        <w:spacing w:line="360" w:lineRule="auto"/>
        <w:jc w:val="both"/>
      </w:pPr>
      <w:r w:rsidRPr="0084634B">
        <w:rPr>
          <w:b/>
        </w:rPr>
        <w:t>devise_defaut</w:t>
      </w:r>
      <w:r>
        <w:t> : valeur numérique correspondant au code de la devise utilisée dans ce magasin (ex : "1" pour un magasin utilisant l’Euro). Cet attribut est une clé étrangère qui fait référence à la clé primaire "code_devise" de la table Devise.</w:t>
      </w:r>
    </w:p>
    <w:p w:rsidR="007F35D2" w:rsidRDefault="007F35D2" w:rsidP="003A4CD8">
      <w:pPr>
        <w:spacing w:line="360" w:lineRule="auto"/>
        <w:ind w:firstLine="708"/>
        <w:jc w:val="both"/>
      </w:pPr>
    </w:p>
    <w:p w:rsidR="007F35D2" w:rsidRPr="00A644BC" w:rsidRDefault="007F35D2" w:rsidP="003A4CD8">
      <w:pPr>
        <w:spacing w:line="360" w:lineRule="auto"/>
        <w:ind w:firstLine="708"/>
        <w:jc w:val="both"/>
        <w:rPr>
          <w:rStyle w:val="IntenseEmphasis"/>
        </w:rPr>
      </w:pPr>
      <w:r w:rsidRPr="00A644BC">
        <w:rPr>
          <w:rStyle w:val="IntenseEmphasis"/>
        </w:rPr>
        <w:t>Table Période :</w:t>
      </w:r>
    </w:p>
    <w:p w:rsidR="007F35D2" w:rsidRPr="00322359" w:rsidRDefault="007F35D2" w:rsidP="003A4CD8">
      <w:pPr>
        <w:spacing w:line="360" w:lineRule="auto"/>
        <w:jc w:val="both"/>
        <w:rPr>
          <w:b/>
          <w:u w:val="single"/>
        </w:rPr>
      </w:pPr>
      <w:r w:rsidRPr="00322359">
        <w:rPr>
          <w:b/>
          <w:u w:val="single"/>
        </w:rPr>
        <w:t>num_mois : valeur numérique identifiant le numéro du mois correspondant à la période (ex :"1" pour le mois de janvier).</w:t>
      </w:r>
    </w:p>
    <w:p w:rsidR="007F35D2" w:rsidRPr="00322359" w:rsidRDefault="007F35D2" w:rsidP="003A4CD8">
      <w:pPr>
        <w:spacing w:line="360" w:lineRule="auto"/>
        <w:jc w:val="both"/>
        <w:rPr>
          <w:b/>
          <w:u w:val="single"/>
        </w:rPr>
      </w:pPr>
      <w:r w:rsidRPr="00322359">
        <w:rPr>
          <w:b/>
          <w:u w:val="single"/>
        </w:rPr>
        <w:t>annee : valeur numérique correspondant à l’année de la période en question (ex : "2009").</w:t>
      </w:r>
    </w:p>
    <w:p w:rsidR="007F35D2" w:rsidRPr="009E2C67" w:rsidRDefault="007F35D2" w:rsidP="003A4CD8">
      <w:pPr>
        <w:spacing w:line="360" w:lineRule="auto"/>
        <w:jc w:val="both"/>
        <w:rPr>
          <w:i/>
        </w:rPr>
      </w:pPr>
      <w:r w:rsidRPr="009E2C67">
        <w:rPr>
          <w:i/>
        </w:rPr>
        <w:t>Remarque : Les deux attributs num_mois et annee forment ensemble la clé primaire de cette table, une période étant identifiée par un mois et une année.</w:t>
      </w:r>
    </w:p>
    <w:p w:rsidR="007F35D2" w:rsidRPr="00432E6F" w:rsidRDefault="007F35D2" w:rsidP="003A4CD8">
      <w:pPr>
        <w:spacing w:line="360" w:lineRule="auto"/>
        <w:jc w:val="both"/>
      </w:pPr>
      <w:r w:rsidRPr="0084634B">
        <w:rPr>
          <w:b/>
        </w:rPr>
        <w:t>num_trimestre</w:t>
      </w:r>
      <w:r w:rsidRPr="00432E6F">
        <w:t> : valeur numérique définissant le numéro du trimestre correspondant</w:t>
      </w:r>
    </w:p>
    <w:p w:rsidR="007F35D2" w:rsidRPr="00432E6F" w:rsidRDefault="007F35D2" w:rsidP="003A4CD8">
      <w:pPr>
        <w:spacing w:line="360" w:lineRule="auto"/>
        <w:jc w:val="both"/>
      </w:pPr>
      <w:r w:rsidRPr="0084634B">
        <w:rPr>
          <w:b/>
        </w:rPr>
        <w:t>num_semestre</w:t>
      </w:r>
      <w:r w:rsidRPr="00432E6F">
        <w:t> : valeur numérique définissant le numéro du semestre correspondant</w:t>
      </w:r>
    </w:p>
    <w:p w:rsidR="007F35D2" w:rsidRPr="009E2C67" w:rsidRDefault="007F35D2" w:rsidP="003A4CD8">
      <w:pPr>
        <w:spacing w:line="360" w:lineRule="auto"/>
        <w:jc w:val="both"/>
      </w:pPr>
      <w:r w:rsidRPr="0084634B">
        <w:rPr>
          <w:b/>
        </w:rPr>
        <w:t>nom_mois</w:t>
      </w:r>
      <w:r>
        <w:t> : chaine de caractères permettant de définir le nom du mois correspondant à la période (ex : "Janvier").</w:t>
      </w:r>
    </w:p>
    <w:p w:rsidR="007F35D2" w:rsidRDefault="007F35D2" w:rsidP="003A4CD8">
      <w:pPr>
        <w:spacing w:line="360" w:lineRule="auto"/>
        <w:ind w:firstLine="708"/>
        <w:jc w:val="both"/>
      </w:pPr>
    </w:p>
    <w:p w:rsidR="007F35D2" w:rsidRPr="00A644BC" w:rsidRDefault="007F35D2" w:rsidP="003A4CD8">
      <w:pPr>
        <w:spacing w:line="360" w:lineRule="auto"/>
        <w:ind w:firstLine="708"/>
        <w:jc w:val="both"/>
        <w:rPr>
          <w:rStyle w:val="IntenseEmphasis"/>
        </w:rPr>
      </w:pPr>
      <w:r w:rsidRPr="00A644BC">
        <w:rPr>
          <w:rStyle w:val="IntenseEmphasis"/>
        </w:rPr>
        <w:t>Table Famille d’articles :</w:t>
      </w:r>
    </w:p>
    <w:p w:rsidR="007F35D2" w:rsidRPr="00322359" w:rsidRDefault="007F35D2" w:rsidP="003A4CD8">
      <w:pPr>
        <w:spacing w:line="360" w:lineRule="auto"/>
        <w:jc w:val="both"/>
        <w:rPr>
          <w:b/>
          <w:u w:val="single"/>
        </w:rPr>
      </w:pPr>
      <w:r w:rsidRPr="00322359">
        <w:rPr>
          <w:b/>
          <w:u w:val="single"/>
        </w:rPr>
        <w:t>ref_famille : valeur numérique définissant le code d’une famille d’articles (ex : "2" pour les fours).</w:t>
      </w:r>
    </w:p>
    <w:p w:rsidR="007F35D2" w:rsidRDefault="007F35D2" w:rsidP="003A4CD8">
      <w:pPr>
        <w:spacing w:line="360" w:lineRule="auto"/>
        <w:jc w:val="both"/>
      </w:pPr>
      <w:r w:rsidRPr="0084634B">
        <w:rPr>
          <w:b/>
        </w:rPr>
        <w:t>nom_famille</w:t>
      </w:r>
      <w:r>
        <w:t> : chaine de caractères définissant le nom de la famille d’articles correspondante (ex : "Fours").</w:t>
      </w:r>
      <w:r>
        <w:tab/>
      </w:r>
    </w:p>
    <w:p w:rsidR="007F35D2" w:rsidRPr="00BA21A8" w:rsidRDefault="007F35D2" w:rsidP="003A4CD8">
      <w:pPr>
        <w:pStyle w:val="Heading4"/>
        <w:numPr>
          <w:numberingChange w:id="111" w:author="RBABE" w:date="2010-09-08T10:28:00Z" w:original="%1:2:2:."/>
        </w:numPr>
      </w:pPr>
      <w:r w:rsidRPr="007A78F6">
        <w:t>Table de faits :</w:t>
      </w:r>
    </w:p>
    <w:p w:rsidR="007F35D2" w:rsidRPr="004C3F05" w:rsidRDefault="007F35D2" w:rsidP="003A4CD8">
      <w:pPr>
        <w:spacing w:line="360" w:lineRule="auto"/>
        <w:jc w:val="both"/>
      </w:pPr>
      <w:r w:rsidRPr="004C3F05">
        <w:rPr>
          <w:b/>
        </w:rPr>
        <w:tab/>
      </w:r>
      <w:r w:rsidRPr="004C3F05">
        <w:t>La table de faits permet de répertorier tous les enregistrements prenant en compte chacune des dimensions. Un enregistrement dans la table de faits correspond aux résultats et objectifs pour une famille d’articles donnée, dans un magasin donnée, à une période donnée.</w:t>
      </w:r>
    </w:p>
    <w:p w:rsidR="007F35D2" w:rsidRPr="00A644BC" w:rsidRDefault="007F35D2" w:rsidP="003A4CD8">
      <w:pPr>
        <w:spacing w:line="360" w:lineRule="auto"/>
        <w:ind w:firstLine="708"/>
        <w:jc w:val="both"/>
        <w:rPr>
          <w:rStyle w:val="IntenseEmphasis"/>
        </w:rPr>
      </w:pPr>
      <w:r w:rsidRPr="00A644BC">
        <w:rPr>
          <w:rStyle w:val="IntenseEmphasis"/>
        </w:rPr>
        <w:t>Table Faits :</w:t>
      </w:r>
    </w:p>
    <w:p w:rsidR="007F35D2" w:rsidRPr="00322359" w:rsidRDefault="007F35D2" w:rsidP="003A4CD8">
      <w:pPr>
        <w:spacing w:line="360" w:lineRule="auto"/>
        <w:jc w:val="both"/>
        <w:rPr>
          <w:b/>
          <w:u w:val="single"/>
        </w:rPr>
      </w:pPr>
      <w:r w:rsidRPr="00322359">
        <w:rPr>
          <w:b/>
          <w:u w:val="single"/>
        </w:rPr>
        <w:t>code_magasin : valeur numérique définissant le code du magasin correspondant au fait. Cet attribut est une clé étrangère correspondant à la clé primaire "code_magasin" de la table Magasin.</w:t>
      </w:r>
    </w:p>
    <w:p w:rsidR="007F35D2" w:rsidRPr="00322359" w:rsidRDefault="007F35D2" w:rsidP="003A4CD8">
      <w:pPr>
        <w:spacing w:line="360" w:lineRule="auto"/>
        <w:jc w:val="both"/>
        <w:rPr>
          <w:b/>
          <w:u w:val="single"/>
        </w:rPr>
      </w:pPr>
      <w:r w:rsidRPr="00322359">
        <w:rPr>
          <w:b/>
          <w:u w:val="single"/>
        </w:rPr>
        <w:t>num_mois : valeur numérique définissant le code du mois concerné par le fait.</w:t>
      </w:r>
    </w:p>
    <w:p w:rsidR="007F35D2" w:rsidRPr="00322359" w:rsidRDefault="007F35D2" w:rsidP="003A4CD8">
      <w:pPr>
        <w:spacing w:line="360" w:lineRule="auto"/>
        <w:jc w:val="both"/>
        <w:rPr>
          <w:b/>
          <w:u w:val="single"/>
        </w:rPr>
      </w:pPr>
      <w:r w:rsidRPr="00322359">
        <w:rPr>
          <w:b/>
          <w:u w:val="single"/>
        </w:rPr>
        <w:t>annee : valeur numérique définissant l’année correspondant au fait.</w:t>
      </w:r>
    </w:p>
    <w:p w:rsidR="007F35D2" w:rsidRPr="00322359" w:rsidRDefault="007F35D2" w:rsidP="003A4CD8">
      <w:pPr>
        <w:spacing w:line="360" w:lineRule="auto"/>
        <w:jc w:val="both"/>
        <w:rPr>
          <w:b/>
          <w:u w:val="single"/>
        </w:rPr>
      </w:pPr>
      <w:r w:rsidRPr="00322359">
        <w:rPr>
          <w:b/>
          <w:u w:val="single"/>
        </w:rPr>
        <w:t>ref_famille : valeur numérique définissant le code de la famille d’articles concernée par le fait. Cet attribut est une clé étrangère faisant référence à la clé primaire de la table Famille d’articles.</w:t>
      </w:r>
    </w:p>
    <w:p w:rsidR="007F35D2" w:rsidRPr="009F6124" w:rsidRDefault="007F35D2" w:rsidP="003A4CD8">
      <w:pPr>
        <w:spacing w:line="360" w:lineRule="auto"/>
        <w:jc w:val="both"/>
        <w:rPr>
          <w:i/>
        </w:rPr>
      </w:pPr>
      <w:r w:rsidRPr="009F6124">
        <w:rPr>
          <w:i/>
        </w:rPr>
        <w:t>Remarque : les deux attributs num_mois et annee forment une clé étrangère faisant référence à la clé primaire de la table Période.</w:t>
      </w:r>
    </w:p>
    <w:p w:rsidR="007F35D2" w:rsidRPr="009F6124" w:rsidRDefault="007F35D2" w:rsidP="003A4CD8">
      <w:pPr>
        <w:spacing w:line="360" w:lineRule="auto"/>
        <w:jc w:val="both"/>
        <w:rPr>
          <w:i/>
        </w:rPr>
      </w:pPr>
      <w:r w:rsidRPr="009F6124">
        <w:rPr>
          <w:i/>
        </w:rPr>
        <w:t>Remarque : les attributs code_magasin, num_mois, annee et ref_famille forment à eux 4 la clé primaire de la table Faits.</w:t>
      </w:r>
    </w:p>
    <w:p w:rsidR="007F35D2" w:rsidRPr="00F915A2" w:rsidRDefault="007F35D2" w:rsidP="003A4CD8">
      <w:pPr>
        <w:spacing w:line="360" w:lineRule="auto"/>
        <w:jc w:val="both"/>
      </w:pPr>
      <w:r w:rsidRPr="0084634B">
        <w:rPr>
          <w:b/>
        </w:rPr>
        <w:t>CA_obj</w:t>
      </w:r>
      <w:r w:rsidRPr="00F915A2">
        <w:t> :</w:t>
      </w:r>
      <w:r>
        <w:t xml:space="preserve"> valeur numérique définissant la valeur de l’objectif du chiffre d’affaires à atteindre pour ce fait (ex : "64.1").</w:t>
      </w:r>
    </w:p>
    <w:p w:rsidR="007F35D2" w:rsidRPr="00F915A2" w:rsidRDefault="007F35D2" w:rsidP="003A4CD8">
      <w:pPr>
        <w:spacing w:line="360" w:lineRule="auto"/>
        <w:jc w:val="both"/>
      </w:pPr>
      <w:r w:rsidRPr="0084634B">
        <w:rPr>
          <w:b/>
        </w:rPr>
        <w:t>CA_reel</w:t>
      </w:r>
      <w:r w:rsidRPr="00F915A2">
        <w:t> :</w:t>
      </w:r>
      <w:r>
        <w:t xml:space="preserve"> valeur numérique définissant la valeur du chiffre d’affaires réalisé pour ce fait (ex : "78.7").</w:t>
      </w:r>
    </w:p>
    <w:p w:rsidR="007F35D2" w:rsidRPr="00F915A2" w:rsidRDefault="007F35D2" w:rsidP="003A4CD8">
      <w:pPr>
        <w:spacing w:line="360" w:lineRule="auto"/>
        <w:jc w:val="both"/>
      </w:pPr>
      <w:r w:rsidRPr="0084634B">
        <w:rPr>
          <w:b/>
        </w:rPr>
        <w:t>marge_obj</w:t>
      </w:r>
      <w:r w:rsidRPr="00F915A2">
        <w:t> :</w:t>
      </w:r>
      <w:r>
        <w:t xml:space="preserve"> valeur numérique définissant la valeur de l’objectif de marge brute à atteindre pour ce fait (ex : "0.59").</w:t>
      </w:r>
    </w:p>
    <w:p w:rsidR="007F35D2" w:rsidRPr="00F915A2" w:rsidRDefault="007F35D2" w:rsidP="003A4CD8">
      <w:pPr>
        <w:spacing w:line="360" w:lineRule="auto"/>
        <w:jc w:val="both"/>
      </w:pPr>
      <w:r w:rsidRPr="0084634B">
        <w:rPr>
          <w:b/>
        </w:rPr>
        <w:t>marge_reel</w:t>
      </w:r>
      <w:r w:rsidRPr="00F915A2">
        <w:t> :</w:t>
      </w:r>
      <w:r>
        <w:t xml:space="preserve"> valeur numérique définissant la valeur de la marge brute réelle réalisée pour ce fait (ex : "0.61").</w:t>
      </w:r>
    </w:p>
    <w:p w:rsidR="007F35D2" w:rsidRPr="00F915A2" w:rsidRDefault="007F35D2" w:rsidP="003A4CD8">
      <w:pPr>
        <w:spacing w:line="360" w:lineRule="auto"/>
        <w:jc w:val="both"/>
      </w:pPr>
      <w:r w:rsidRPr="0084634B">
        <w:rPr>
          <w:b/>
        </w:rPr>
        <w:t>ventes_obj :</w:t>
      </w:r>
      <w:r>
        <w:t xml:space="preserve"> valeur numérique définissant la valeur de l’objectif de ventes pour le fait donné (ex : "9").</w:t>
      </w:r>
    </w:p>
    <w:p w:rsidR="007F35D2" w:rsidRDefault="007F35D2" w:rsidP="003A4CD8">
      <w:pPr>
        <w:spacing w:line="360" w:lineRule="auto"/>
        <w:jc w:val="both"/>
      </w:pPr>
      <w:r w:rsidRPr="0084634B">
        <w:rPr>
          <w:b/>
        </w:rPr>
        <w:t>ventes_reel</w:t>
      </w:r>
      <w:r w:rsidRPr="00F915A2">
        <w:t> :</w:t>
      </w:r>
      <w:r>
        <w:t xml:space="preserve"> valeur numérique définissant la valeur des ventes réalisées pour le fait donné (ex : "8").</w:t>
      </w:r>
    </w:p>
    <w:p w:rsidR="007F35D2" w:rsidRDefault="007F35D2" w:rsidP="003A4CD8">
      <w:pPr>
        <w:spacing w:line="360" w:lineRule="auto"/>
        <w:jc w:val="both"/>
      </w:pPr>
    </w:p>
    <w:p w:rsidR="007F35D2" w:rsidRPr="00BA21A8" w:rsidRDefault="007F35D2" w:rsidP="003A4CD8">
      <w:pPr>
        <w:pStyle w:val="Heading4"/>
        <w:numPr>
          <w:numberingChange w:id="112" w:author="RBABE" w:date="2010-09-08T10:28:00Z" w:original="%1:3:2:."/>
        </w:numPr>
      </w:pPr>
      <w:r w:rsidRPr="007A78F6">
        <w:t>Gestion des utilisateurs :</w:t>
      </w:r>
    </w:p>
    <w:p w:rsidR="007F35D2" w:rsidRPr="004C3F05" w:rsidRDefault="007F35D2" w:rsidP="003A4CD8">
      <w:pPr>
        <w:spacing w:line="360" w:lineRule="auto"/>
        <w:jc w:val="both"/>
      </w:pPr>
      <w:r w:rsidRPr="004C3F05">
        <w:tab/>
        <w:t>Les deux tables suivantes Profil et Utilisateur permettent de gérer toutes les informations concernant les utilisateurs enregistrés pour manipuler l’outil MiageTech.</w:t>
      </w:r>
    </w:p>
    <w:p w:rsidR="007F35D2" w:rsidRPr="00A644BC" w:rsidRDefault="007F35D2" w:rsidP="003A4CD8">
      <w:pPr>
        <w:spacing w:line="360" w:lineRule="auto"/>
        <w:jc w:val="both"/>
        <w:rPr>
          <w:rStyle w:val="IntenseEmphasis"/>
        </w:rPr>
      </w:pPr>
      <w:r w:rsidRPr="00A644BC">
        <w:rPr>
          <w:rStyle w:val="IntenseEmphasis"/>
        </w:rPr>
        <w:tab/>
        <w:t>Table Profil :</w:t>
      </w:r>
    </w:p>
    <w:p w:rsidR="007F35D2" w:rsidRPr="002354A0" w:rsidRDefault="007F35D2" w:rsidP="003A4CD8">
      <w:pPr>
        <w:spacing w:line="360" w:lineRule="auto"/>
        <w:jc w:val="both"/>
        <w:rPr>
          <w:b/>
          <w:u w:val="single"/>
        </w:rPr>
      </w:pPr>
      <w:r w:rsidRPr="002354A0">
        <w:rPr>
          <w:b/>
          <w:u w:val="single"/>
        </w:rPr>
        <w:t>code_profil : valeur numérique définissant le code d’un profil donné (ex : "1" pour le Directeur commercial).</w:t>
      </w:r>
    </w:p>
    <w:p w:rsidR="007F35D2" w:rsidRDefault="007F35D2" w:rsidP="003A4CD8">
      <w:pPr>
        <w:spacing w:line="360" w:lineRule="auto"/>
        <w:jc w:val="both"/>
      </w:pPr>
      <w:r w:rsidRPr="0084634B">
        <w:rPr>
          <w:b/>
        </w:rPr>
        <w:t>nom_profil</w:t>
      </w:r>
      <w:r>
        <w:t> : chaine de caractères définissant le nom du profil correspondant (ex : "Directeur Commercial").</w:t>
      </w:r>
    </w:p>
    <w:p w:rsidR="007F35D2" w:rsidRDefault="007F35D2" w:rsidP="003A4CD8">
      <w:pPr>
        <w:spacing w:line="360" w:lineRule="auto"/>
        <w:jc w:val="both"/>
      </w:pPr>
    </w:p>
    <w:p w:rsidR="007F35D2" w:rsidRPr="00A644BC" w:rsidRDefault="007F35D2" w:rsidP="003A4CD8">
      <w:pPr>
        <w:spacing w:line="360" w:lineRule="auto"/>
        <w:jc w:val="both"/>
        <w:rPr>
          <w:rStyle w:val="IntenseEmphasis"/>
        </w:rPr>
      </w:pPr>
      <w:r w:rsidRPr="00A644BC">
        <w:rPr>
          <w:rStyle w:val="IntenseEmphasis"/>
        </w:rPr>
        <w:tab/>
        <w:t>Table Utilisateur :</w:t>
      </w:r>
    </w:p>
    <w:p w:rsidR="007F35D2" w:rsidRPr="002044EC" w:rsidRDefault="007F35D2" w:rsidP="003A4CD8">
      <w:pPr>
        <w:spacing w:line="360" w:lineRule="auto"/>
        <w:jc w:val="both"/>
        <w:rPr>
          <w:b/>
          <w:u w:val="single"/>
        </w:rPr>
      </w:pPr>
      <w:r w:rsidRPr="002044EC">
        <w:rPr>
          <w:b/>
          <w:u w:val="single"/>
        </w:rPr>
        <w:t>id_utilisateur : valeur numérique définissant un utilisateur donné (ex : "14254").</w:t>
      </w:r>
    </w:p>
    <w:p w:rsidR="007F35D2" w:rsidRDefault="007F35D2" w:rsidP="003A4CD8">
      <w:pPr>
        <w:spacing w:line="360" w:lineRule="auto"/>
        <w:jc w:val="both"/>
      </w:pPr>
      <w:r w:rsidRPr="0084634B">
        <w:rPr>
          <w:b/>
        </w:rPr>
        <w:t>nom_utilisateur</w:t>
      </w:r>
      <w:r>
        <w:t xml:space="preserve"> : chaine de caractères définissant le nom de l’utilisateur (ex : "Henry Dupuis"). </w:t>
      </w:r>
    </w:p>
    <w:p w:rsidR="007F35D2" w:rsidRDefault="007F35D2" w:rsidP="003A4CD8">
      <w:pPr>
        <w:spacing w:line="360" w:lineRule="auto"/>
        <w:jc w:val="both"/>
      </w:pPr>
      <w:r w:rsidRPr="0084634B">
        <w:rPr>
          <w:b/>
        </w:rPr>
        <w:t>code_profil</w:t>
      </w:r>
      <w:r>
        <w:t> : valeur numérique définissant le code du profil correspondant à l’utilisateur. Cet attribut est une clé étrangère faisant référence à la clé primaire de la table Profil (ex : "4" si l’utilisateur est un Responsable Magasin).</w:t>
      </w:r>
    </w:p>
    <w:p w:rsidR="007F35D2" w:rsidRDefault="007F35D2" w:rsidP="003A4CD8">
      <w:pPr>
        <w:spacing w:line="360" w:lineRule="auto"/>
        <w:jc w:val="both"/>
      </w:pPr>
      <w:r w:rsidRPr="0084634B">
        <w:rPr>
          <w:b/>
        </w:rPr>
        <w:t>mdp_util</w:t>
      </w:r>
      <w:r>
        <w:t> : chaine de caractères cryptée définissant le mot de passe de connexion de l’utilisateur.</w:t>
      </w:r>
    </w:p>
    <w:p w:rsidR="007F35D2" w:rsidRDefault="007F35D2" w:rsidP="003A4CD8">
      <w:pPr>
        <w:spacing w:line="360" w:lineRule="auto"/>
        <w:jc w:val="both"/>
      </w:pPr>
      <w:r w:rsidRPr="0084634B">
        <w:rPr>
          <w:b/>
        </w:rPr>
        <w:t>adresse_util</w:t>
      </w:r>
      <w:r>
        <w:t xml:space="preserve"> : chaine de caractères définissant l’adresse e-mail de l’utilisateur (ex : "14 rue de </w:t>
      </w:r>
      <w:smartTag w:uri="urn:schemas-microsoft-com:office:smarttags" w:element="PersonName">
        <w:smartTagPr>
          <w:attr w:name="ProductID" w:val="la Gare"/>
        </w:smartTagPr>
        <w:r>
          <w:t>la Gare</w:t>
        </w:r>
      </w:smartTag>
      <w:r>
        <w:t xml:space="preserve"> 18000 Bourges").</w:t>
      </w:r>
    </w:p>
    <w:p w:rsidR="007F35D2" w:rsidRDefault="007F35D2" w:rsidP="003A4CD8">
      <w:pPr>
        <w:spacing w:line="360" w:lineRule="auto"/>
        <w:jc w:val="both"/>
      </w:pPr>
      <w:r w:rsidRPr="0084634B">
        <w:rPr>
          <w:b/>
        </w:rPr>
        <w:t>tel_util</w:t>
      </w:r>
      <w:r>
        <w:t> : chaine de caractères définissant le numéro de téléphone de l’utilisateur (ex : "04-68-87-52-54").</w:t>
      </w:r>
    </w:p>
    <w:p w:rsidR="007F35D2" w:rsidRPr="00F57C81" w:rsidRDefault="007F35D2" w:rsidP="00F57C81">
      <w:pPr>
        <w:spacing w:line="360" w:lineRule="auto"/>
        <w:jc w:val="both"/>
      </w:pPr>
      <w:r w:rsidRPr="00F57C81">
        <w:rPr>
          <w:b/>
        </w:rPr>
        <w:t>date_modif_mdp</w:t>
      </w:r>
      <w:r w:rsidRPr="00F57C81">
        <w:t> : chaine de caractères définissant la date de dernière modification du mot de passe de l’utilisateur. Cet attribut permettra de tester si le délai de 45 jours sans changer de mot de passe n’est pas atteint.</w:t>
      </w:r>
    </w:p>
    <w:p w:rsidR="007F35D2" w:rsidRDefault="007F35D2" w:rsidP="003A4CD8">
      <w:pPr>
        <w:spacing w:line="360" w:lineRule="auto"/>
        <w:jc w:val="both"/>
      </w:pPr>
    </w:p>
    <w:p w:rsidR="007F35D2" w:rsidRDefault="007F35D2" w:rsidP="00AA13CC">
      <w:pPr>
        <w:pStyle w:val="Heading3"/>
        <w:numPr>
          <w:numberingChange w:id="113" w:author="RBABE" w:date="2010-09-08T10:28:00Z" w:original="%1:2:4:)"/>
        </w:numPr>
      </w:pPr>
      <w:bookmarkStart w:id="114" w:name="_Toc255897173"/>
      <w:r>
        <w:t>Données particulières au chef de produit</w:t>
      </w:r>
      <w:bookmarkEnd w:id="114"/>
    </w:p>
    <w:p w:rsidR="007F35D2" w:rsidRDefault="007F35D2" w:rsidP="00CA6815">
      <w:r>
        <w:object w:dxaOrig="9145" w:dyaOrig="5520">
          <v:shape id="_x0000_i1065" type="#_x0000_t75" style="width:453pt;height:270.75pt" o:ole="">
            <v:imagedata r:id="rId20" o:title=""/>
          </v:shape>
          <o:OLEObject Type="Embed" ProgID="Visio.Drawing.11" ShapeID="_x0000_i1065" DrawAspect="Content" ObjectID="_1345446956" r:id="rId21"/>
        </w:object>
      </w:r>
    </w:p>
    <w:p w:rsidR="007F35D2" w:rsidRDefault="007F35D2" w:rsidP="00AA13CC">
      <w:pPr>
        <w:pStyle w:val="Heading4"/>
        <w:numPr>
          <w:ilvl w:val="0"/>
          <w:numId w:val="0"/>
        </w:numPr>
        <w:ind w:firstLine="708"/>
      </w:pPr>
    </w:p>
    <w:p w:rsidR="007F35D2" w:rsidRDefault="007F35D2" w:rsidP="007A540A">
      <w:pPr>
        <w:pStyle w:val="Heading4"/>
        <w:numPr>
          <w:ilvl w:val="0"/>
          <w:numId w:val="72"/>
          <w:numberingChange w:id="115" w:author="RBABE" w:date="2010-09-08T10:28:00Z" w:original="%1:1:2:."/>
        </w:numPr>
      </w:pPr>
      <w:r w:rsidRPr="007A78F6">
        <w:t xml:space="preserve">Gestion des </w:t>
      </w:r>
      <w:r>
        <w:t>études </w:t>
      </w:r>
    </w:p>
    <w:p w:rsidR="007F35D2" w:rsidRPr="00BA21A8" w:rsidRDefault="007F35D2" w:rsidP="007A540A">
      <w:pPr>
        <w:spacing w:after="0" w:line="360" w:lineRule="auto"/>
        <w:jc w:val="both"/>
      </w:pPr>
    </w:p>
    <w:p w:rsidR="007F35D2" w:rsidRDefault="007F35D2" w:rsidP="007A540A">
      <w:pPr>
        <w:spacing w:line="360" w:lineRule="auto"/>
        <w:ind w:firstLine="708"/>
        <w:jc w:val="both"/>
      </w:pPr>
      <w:r w:rsidRPr="004C3F05">
        <w:t xml:space="preserve">Les </w:t>
      </w:r>
      <w:r>
        <w:t>cinq</w:t>
      </w:r>
      <w:r w:rsidRPr="004C3F05">
        <w:t xml:space="preserve"> tables suivantes</w:t>
      </w:r>
      <w:r>
        <w:t> Etudes, Resultats, Stats, Statuts et Codes_statuts</w:t>
      </w:r>
      <w:r w:rsidRPr="004C3F05">
        <w:t xml:space="preserve"> permettent de gérer toutes les informations concernant les </w:t>
      </w:r>
      <w:r>
        <w:t>études. Ces tables permettent de stocker aussi bien les demandes d’études, que les études en cours de réalisation ou les études terminées.</w:t>
      </w:r>
    </w:p>
    <w:p w:rsidR="007F35D2" w:rsidRDefault="007F35D2" w:rsidP="007A540A">
      <w:pPr>
        <w:spacing w:line="360" w:lineRule="auto"/>
        <w:ind w:firstLine="708"/>
        <w:jc w:val="both"/>
      </w:pPr>
      <w:r w:rsidRPr="004E0112">
        <w:t>Lors de la création d’une demande d’étude, celle-ci est stockée avec des informations incomplètes (manque par exemple l’interprétation des résultats, les statistiques éventuelles</w:t>
      </w:r>
      <w:r>
        <w:t>,</w:t>
      </w:r>
      <w:r w:rsidRPr="004E0112">
        <w:t xml:space="preserve"> etc.). Les informations manquantes sont complétées lors de la réalisation de l’étude par le chef de produit. </w:t>
      </w:r>
    </w:p>
    <w:p w:rsidR="007F35D2" w:rsidRDefault="007F35D2" w:rsidP="007A540A">
      <w:pPr>
        <w:spacing w:after="0" w:line="360" w:lineRule="auto"/>
        <w:ind w:firstLine="708"/>
        <w:jc w:val="both"/>
      </w:pPr>
      <w:r w:rsidRPr="004E0112">
        <w:t>Les tableaux de résultats ne sont pas stockés, ce sont les requêtes qui permettent de les construire qui sont conservées. Ainsi, comme pour les autres profils, les tableaux sont reconstruits dynamiquement au besoin. Concernant les statistiques, on stocke l’accès aux fichiers de librairies SAS.</w:t>
      </w:r>
    </w:p>
    <w:p w:rsidR="007F35D2" w:rsidRPr="004E0112" w:rsidRDefault="007F35D2" w:rsidP="007A540A">
      <w:pPr>
        <w:spacing w:after="0" w:line="312" w:lineRule="auto"/>
        <w:ind w:firstLine="708"/>
      </w:pPr>
    </w:p>
    <w:p w:rsidR="007F35D2" w:rsidRPr="00A644BC" w:rsidRDefault="007F35D2" w:rsidP="007A540A">
      <w:pPr>
        <w:spacing w:line="360" w:lineRule="auto"/>
        <w:rPr>
          <w:rStyle w:val="IntenseEmphasis"/>
        </w:rPr>
      </w:pPr>
      <w:r w:rsidRPr="00A644BC">
        <w:rPr>
          <w:rStyle w:val="IntenseEmphasis"/>
        </w:rPr>
        <w:tab/>
        <w:t xml:space="preserve">Table </w:t>
      </w:r>
      <w:r>
        <w:rPr>
          <w:rStyle w:val="IntenseEmphasis"/>
        </w:rPr>
        <w:t>Etudes</w:t>
      </w:r>
      <w:r w:rsidRPr="00A644BC">
        <w:rPr>
          <w:rStyle w:val="IntenseEmphasis"/>
        </w:rPr>
        <w:t> :</w:t>
      </w:r>
    </w:p>
    <w:p w:rsidR="007F35D2" w:rsidRPr="002354A0" w:rsidRDefault="007F35D2" w:rsidP="007A540A">
      <w:pPr>
        <w:spacing w:line="360" w:lineRule="auto"/>
        <w:jc w:val="both"/>
        <w:rPr>
          <w:b/>
          <w:u w:val="single"/>
        </w:rPr>
      </w:pPr>
      <w:r>
        <w:rPr>
          <w:b/>
          <w:u w:val="single"/>
        </w:rPr>
        <w:t>id</w:t>
      </w:r>
      <w:r w:rsidRPr="002354A0">
        <w:rPr>
          <w:b/>
          <w:u w:val="single"/>
        </w:rPr>
        <w:t>_</w:t>
      </w:r>
      <w:r>
        <w:rPr>
          <w:b/>
          <w:u w:val="single"/>
        </w:rPr>
        <w:t xml:space="preserve">etude </w:t>
      </w:r>
      <w:r w:rsidRPr="002354A0">
        <w:rPr>
          <w:b/>
          <w:u w:val="single"/>
        </w:rPr>
        <w:t xml:space="preserve">: valeur numérique </w:t>
      </w:r>
      <w:r>
        <w:rPr>
          <w:b/>
          <w:u w:val="single"/>
        </w:rPr>
        <w:t>identifiant de manière unique chaque étude.</w:t>
      </w:r>
    </w:p>
    <w:p w:rsidR="007F35D2" w:rsidRDefault="007F35D2" w:rsidP="007A540A">
      <w:pPr>
        <w:spacing w:line="360" w:lineRule="auto"/>
        <w:jc w:val="both"/>
      </w:pPr>
      <w:r>
        <w:rPr>
          <w:b/>
        </w:rPr>
        <w:t xml:space="preserve">id_chef_produit </w:t>
      </w:r>
      <w:r>
        <w:t>: valeur numérique définissant l’identifiant du chef de produit rédigeant l’étude. Cet attribut est une clé étrangère faisant référence à la clé primaire de la table Utilisateur.</w:t>
      </w:r>
    </w:p>
    <w:p w:rsidR="007F35D2" w:rsidRPr="00050DD2" w:rsidRDefault="007F35D2" w:rsidP="007A540A">
      <w:pPr>
        <w:spacing w:line="360" w:lineRule="auto"/>
        <w:jc w:val="both"/>
      </w:pPr>
      <w:r>
        <w:rPr>
          <w:b/>
        </w:rPr>
        <w:t xml:space="preserve">id_demandeur </w:t>
      </w:r>
      <w:r>
        <w:t>: valeur numérique faisant référence à l’identifiant du demandeur de l’étude. Cet attribut est une clé étrangère faisant référence à la clé primaire de la table Utilisateur (ex : "4" si l’utilisateur demandeur est un Responsable Magasin).</w:t>
      </w:r>
    </w:p>
    <w:p w:rsidR="007F35D2" w:rsidRDefault="007F35D2" w:rsidP="007A540A">
      <w:pPr>
        <w:spacing w:line="360" w:lineRule="auto"/>
        <w:jc w:val="both"/>
      </w:pPr>
      <w:r>
        <w:rPr>
          <w:b/>
        </w:rPr>
        <w:t xml:space="preserve">objectif </w:t>
      </w:r>
      <w:r>
        <w:t>: chaine de caractères définissant l’objectif de l’étude.</w:t>
      </w:r>
    </w:p>
    <w:p w:rsidR="007F35D2" w:rsidRDefault="007F35D2" w:rsidP="007A540A">
      <w:pPr>
        <w:spacing w:line="360" w:lineRule="auto"/>
        <w:jc w:val="both"/>
      </w:pPr>
      <w:r>
        <w:rPr>
          <w:b/>
        </w:rPr>
        <w:t>interpretation</w:t>
      </w:r>
      <w:r>
        <w:t> : chaine de caractères définissant l’interprétation des résultats.</w:t>
      </w:r>
    </w:p>
    <w:p w:rsidR="007F35D2" w:rsidRDefault="007F35D2" w:rsidP="007A540A">
      <w:pPr>
        <w:spacing w:line="360" w:lineRule="auto"/>
        <w:jc w:val="both"/>
      </w:pPr>
      <w:r>
        <w:rPr>
          <w:b/>
        </w:rPr>
        <w:t>commentaire</w:t>
      </w:r>
      <w:r>
        <w:t> : chaine de caractères définissant les commentaires aux statistiques complémentaires à l’étude.</w:t>
      </w:r>
    </w:p>
    <w:p w:rsidR="007F35D2" w:rsidRDefault="007F35D2" w:rsidP="007A540A">
      <w:pPr>
        <w:spacing w:line="360" w:lineRule="auto"/>
        <w:jc w:val="both"/>
      </w:pPr>
      <w:r>
        <w:rPr>
          <w:b/>
        </w:rPr>
        <w:t>date_demande</w:t>
      </w:r>
      <w:r>
        <w:t> : champ date définissant la date de la demande d’étude.</w:t>
      </w:r>
    </w:p>
    <w:p w:rsidR="007F35D2" w:rsidRDefault="007F35D2" w:rsidP="007A540A">
      <w:pPr>
        <w:spacing w:line="360" w:lineRule="auto"/>
        <w:jc w:val="both"/>
      </w:pPr>
      <w:r>
        <w:rPr>
          <w:b/>
        </w:rPr>
        <w:t>date_maj</w:t>
      </w:r>
      <w:r>
        <w:t> : champ date définissant la date de mise à jour de l’étude.</w:t>
      </w:r>
    </w:p>
    <w:p w:rsidR="007F35D2" w:rsidRDefault="007F35D2" w:rsidP="007A540A">
      <w:pPr>
        <w:spacing w:line="360" w:lineRule="auto"/>
        <w:jc w:val="both"/>
      </w:pPr>
      <w:r>
        <w:rPr>
          <w:b/>
        </w:rPr>
        <w:t>date_envoi</w:t>
      </w:r>
      <w:r>
        <w:t> : champ date définissant la date d’envoi de l’étude.</w:t>
      </w:r>
    </w:p>
    <w:p w:rsidR="007F35D2" w:rsidRPr="00050DD2" w:rsidRDefault="007F35D2" w:rsidP="007A540A">
      <w:pPr>
        <w:spacing w:line="360" w:lineRule="auto"/>
        <w:jc w:val="both"/>
      </w:pPr>
      <w:r>
        <w:rPr>
          <w:b/>
        </w:rPr>
        <w:t xml:space="preserve">id_code_statut </w:t>
      </w:r>
      <w:r>
        <w:t>: valeur numérique définissant le code correspondant au statut en cours de l’étude (« Nouvelle », « En cours », « Terminée », « Exportée », « Envoyée », « Rejetée »). Cet attribut est une clé étrangère faisant référence à la clé primaire de la table Codes_Statuts. (ex : "1" si l’étude est « Nouvelle ».</w:t>
      </w:r>
    </w:p>
    <w:p w:rsidR="007F35D2" w:rsidRDefault="007F35D2" w:rsidP="007A540A">
      <w:pPr>
        <w:spacing w:line="360" w:lineRule="auto"/>
        <w:jc w:val="both"/>
      </w:pPr>
    </w:p>
    <w:p w:rsidR="007F35D2" w:rsidRPr="00A644BC" w:rsidRDefault="007F35D2" w:rsidP="007A540A">
      <w:pPr>
        <w:spacing w:line="360" w:lineRule="auto"/>
        <w:jc w:val="both"/>
        <w:rPr>
          <w:rStyle w:val="IntenseEmphasis"/>
        </w:rPr>
      </w:pPr>
      <w:r w:rsidRPr="00A644BC">
        <w:rPr>
          <w:rStyle w:val="IntenseEmphasis"/>
        </w:rPr>
        <w:tab/>
        <w:t xml:space="preserve">Table </w:t>
      </w:r>
      <w:r>
        <w:rPr>
          <w:rStyle w:val="IntenseEmphasis"/>
        </w:rPr>
        <w:t>Codes_statuts</w:t>
      </w:r>
      <w:r w:rsidRPr="00A644BC">
        <w:rPr>
          <w:rStyle w:val="IntenseEmphasis"/>
        </w:rPr>
        <w:t> :</w:t>
      </w:r>
    </w:p>
    <w:p w:rsidR="007F35D2" w:rsidRDefault="007F35D2" w:rsidP="007A540A">
      <w:pPr>
        <w:spacing w:line="360" w:lineRule="auto"/>
        <w:jc w:val="both"/>
        <w:rPr>
          <w:b/>
          <w:u w:val="single"/>
        </w:rPr>
      </w:pPr>
      <w:r w:rsidRPr="002044EC">
        <w:rPr>
          <w:b/>
          <w:u w:val="single"/>
        </w:rPr>
        <w:t>id_</w:t>
      </w:r>
      <w:r>
        <w:rPr>
          <w:b/>
          <w:u w:val="single"/>
        </w:rPr>
        <w:t>code_statut</w:t>
      </w:r>
      <w:r w:rsidRPr="002044EC">
        <w:rPr>
          <w:b/>
          <w:u w:val="single"/>
        </w:rPr>
        <w:t xml:space="preserve"> : valeur numérique définissant un </w:t>
      </w:r>
      <w:r>
        <w:rPr>
          <w:b/>
          <w:u w:val="single"/>
        </w:rPr>
        <w:t xml:space="preserve">statut. Pour les étapes objectif, résultats, interprétation, commentaire, stats, le statut est soit « Nouveau » (code = 1) soit « Terminé » (code = 6). Pour les études, le statut peut prendre toutes les valeurs possibles (donc de 1 à 6). </w:t>
      </w:r>
    </w:p>
    <w:p w:rsidR="007F35D2" w:rsidRDefault="007F35D2" w:rsidP="00F57C81">
      <w:pPr>
        <w:spacing w:line="360" w:lineRule="auto"/>
        <w:jc w:val="both"/>
      </w:pPr>
      <w:r>
        <w:rPr>
          <w:b/>
        </w:rPr>
        <w:t>intitule_fr</w:t>
      </w:r>
      <w:r>
        <w:t> : chaine de caractères définissant le nom du statut en français (ex : "Nouvelle").</w:t>
      </w:r>
    </w:p>
    <w:p w:rsidR="007F35D2" w:rsidRDefault="007F35D2" w:rsidP="007A540A">
      <w:pPr>
        <w:spacing w:after="0" w:line="360" w:lineRule="auto"/>
        <w:jc w:val="both"/>
      </w:pPr>
      <w:r>
        <w:t xml:space="preserve">Voici le tableau </w:t>
      </w:r>
      <w:r w:rsidRPr="004E0112">
        <w:t xml:space="preserve">correspondance entre </w:t>
      </w:r>
      <w:r>
        <w:t>l</w:t>
      </w:r>
      <w:r w:rsidRPr="004E0112">
        <w:t>es statuts et leur intitulé :</w:t>
      </w:r>
    </w:p>
    <w:p w:rsidR="007F35D2" w:rsidRPr="004E0112" w:rsidRDefault="007F35D2" w:rsidP="007A540A">
      <w:pPr>
        <w:spacing w:after="0" w:line="312" w:lineRule="auto"/>
        <w:ind w:firstLine="708"/>
      </w:pPr>
    </w:p>
    <w:tbl>
      <w:tblPr>
        <w:tblW w:w="0" w:type="auto"/>
        <w:jc w:val="center"/>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80"/>
        <w:gridCol w:w="1071"/>
      </w:tblGrid>
      <w:tr w:rsidR="007F35D2" w:rsidRPr="00045D77" w:rsidTr="001051B5">
        <w:trPr>
          <w:trHeight w:val="283"/>
          <w:jc w:val="center"/>
        </w:trPr>
        <w:tc>
          <w:tcPr>
            <w:tcW w:w="0" w:type="auto"/>
            <w:shd w:val="clear" w:color="auto" w:fill="F2F2F2"/>
            <w:vAlign w:val="center"/>
          </w:tcPr>
          <w:p w:rsidR="007F35D2" w:rsidRPr="00045D77" w:rsidRDefault="007F35D2" w:rsidP="001051B5">
            <w:pPr>
              <w:spacing w:after="0" w:line="312" w:lineRule="auto"/>
              <w:jc w:val="center"/>
              <w:rPr>
                <w:b/>
              </w:rPr>
            </w:pPr>
            <w:r w:rsidRPr="00045D77">
              <w:rPr>
                <w:b/>
              </w:rPr>
              <w:t>Code</w:t>
            </w:r>
          </w:p>
        </w:tc>
        <w:tc>
          <w:tcPr>
            <w:tcW w:w="0" w:type="auto"/>
            <w:shd w:val="clear" w:color="auto" w:fill="F2F2F2"/>
            <w:vAlign w:val="center"/>
          </w:tcPr>
          <w:p w:rsidR="007F35D2" w:rsidRPr="00045D77" w:rsidRDefault="007F35D2" w:rsidP="001051B5">
            <w:pPr>
              <w:spacing w:after="0" w:line="312" w:lineRule="auto"/>
              <w:jc w:val="center"/>
              <w:rPr>
                <w:b/>
              </w:rPr>
            </w:pPr>
            <w:r w:rsidRPr="00045D77">
              <w:rPr>
                <w:b/>
              </w:rPr>
              <w:t>Intitulé</w:t>
            </w:r>
          </w:p>
        </w:tc>
      </w:tr>
      <w:tr w:rsidR="007F35D2" w:rsidRPr="00045D77" w:rsidTr="001051B5">
        <w:trPr>
          <w:trHeight w:val="340"/>
          <w:jc w:val="center"/>
        </w:trPr>
        <w:tc>
          <w:tcPr>
            <w:tcW w:w="0" w:type="auto"/>
            <w:vAlign w:val="center"/>
          </w:tcPr>
          <w:p w:rsidR="007F35D2" w:rsidRPr="00045D77" w:rsidRDefault="007F35D2" w:rsidP="001051B5">
            <w:pPr>
              <w:spacing w:after="0" w:line="312" w:lineRule="auto"/>
              <w:jc w:val="center"/>
            </w:pPr>
            <w:r w:rsidRPr="00045D77">
              <w:t>1</w:t>
            </w:r>
          </w:p>
        </w:tc>
        <w:tc>
          <w:tcPr>
            <w:tcW w:w="0" w:type="auto"/>
            <w:vAlign w:val="center"/>
          </w:tcPr>
          <w:p w:rsidR="007F35D2" w:rsidRPr="00045D77" w:rsidRDefault="007F35D2" w:rsidP="001051B5">
            <w:pPr>
              <w:spacing w:after="0" w:line="312" w:lineRule="auto"/>
              <w:jc w:val="center"/>
            </w:pPr>
            <w:r w:rsidRPr="00045D77">
              <w:t>Nouvelle</w:t>
            </w:r>
          </w:p>
        </w:tc>
      </w:tr>
      <w:tr w:rsidR="007F35D2" w:rsidRPr="00045D77" w:rsidTr="001051B5">
        <w:trPr>
          <w:trHeight w:val="340"/>
          <w:jc w:val="center"/>
        </w:trPr>
        <w:tc>
          <w:tcPr>
            <w:tcW w:w="0" w:type="auto"/>
            <w:vAlign w:val="center"/>
          </w:tcPr>
          <w:p w:rsidR="007F35D2" w:rsidRPr="00045D77" w:rsidRDefault="007F35D2" w:rsidP="001051B5">
            <w:pPr>
              <w:spacing w:after="0" w:line="312" w:lineRule="auto"/>
              <w:jc w:val="center"/>
            </w:pPr>
            <w:r w:rsidRPr="00045D77">
              <w:t>2</w:t>
            </w:r>
          </w:p>
        </w:tc>
        <w:tc>
          <w:tcPr>
            <w:tcW w:w="0" w:type="auto"/>
            <w:vAlign w:val="center"/>
          </w:tcPr>
          <w:p w:rsidR="007F35D2" w:rsidRPr="00045D77" w:rsidRDefault="007F35D2" w:rsidP="001051B5">
            <w:pPr>
              <w:spacing w:after="0" w:line="312" w:lineRule="auto"/>
              <w:jc w:val="center"/>
            </w:pPr>
            <w:r w:rsidRPr="00045D77">
              <w:t>En cours</w:t>
            </w:r>
          </w:p>
        </w:tc>
      </w:tr>
      <w:tr w:rsidR="007F35D2" w:rsidRPr="00045D77" w:rsidTr="001051B5">
        <w:trPr>
          <w:trHeight w:val="340"/>
          <w:jc w:val="center"/>
        </w:trPr>
        <w:tc>
          <w:tcPr>
            <w:tcW w:w="0" w:type="auto"/>
            <w:vAlign w:val="center"/>
          </w:tcPr>
          <w:p w:rsidR="007F35D2" w:rsidRPr="00045D77" w:rsidRDefault="007F35D2" w:rsidP="001051B5">
            <w:pPr>
              <w:spacing w:after="0" w:line="312" w:lineRule="auto"/>
              <w:jc w:val="center"/>
            </w:pPr>
            <w:r w:rsidRPr="00045D77">
              <w:t>3</w:t>
            </w:r>
          </w:p>
        </w:tc>
        <w:tc>
          <w:tcPr>
            <w:tcW w:w="0" w:type="auto"/>
            <w:vAlign w:val="center"/>
          </w:tcPr>
          <w:p w:rsidR="007F35D2" w:rsidRPr="00045D77" w:rsidRDefault="007F35D2" w:rsidP="001051B5">
            <w:pPr>
              <w:spacing w:after="0" w:line="312" w:lineRule="auto"/>
              <w:jc w:val="center"/>
            </w:pPr>
            <w:r w:rsidRPr="00045D77">
              <w:t>Terminée</w:t>
            </w:r>
          </w:p>
        </w:tc>
      </w:tr>
      <w:tr w:rsidR="007F35D2" w:rsidRPr="00045D77" w:rsidTr="001051B5">
        <w:trPr>
          <w:trHeight w:val="340"/>
          <w:jc w:val="center"/>
        </w:trPr>
        <w:tc>
          <w:tcPr>
            <w:tcW w:w="0" w:type="auto"/>
            <w:vAlign w:val="center"/>
          </w:tcPr>
          <w:p w:rsidR="007F35D2" w:rsidRPr="00045D77" w:rsidRDefault="007F35D2" w:rsidP="001051B5">
            <w:pPr>
              <w:spacing w:after="0" w:line="312" w:lineRule="auto"/>
              <w:jc w:val="center"/>
            </w:pPr>
            <w:r w:rsidRPr="00045D77">
              <w:t>4</w:t>
            </w:r>
          </w:p>
        </w:tc>
        <w:tc>
          <w:tcPr>
            <w:tcW w:w="0" w:type="auto"/>
            <w:vAlign w:val="center"/>
          </w:tcPr>
          <w:p w:rsidR="007F35D2" w:rsidRPr="00045D77" w:rsidRDefault="007F35D2" w:rsidP="001051B5">
            <w:pPr>
              <w:spacing w:after="0" w:line="312" w:lineRule="auto"/>
              <w:jc w:val="center"/>
            </w:pPr>
            <w:r w:rsidRPr="00045D77">
              <w:t>Exportée</w:t>
            </w:r>
          </w:p>
        </w:tc>
      </w:tr>
      <w:tr w:rsidR="007F35D2" w:rsidRPr="00045D77" w:rsidTr="001051B5">
        <w:trPr>
          <w:trHeight w:val="340"/>
          <w:jc w:val="center"/>
        </w:trPr>
        <w:tc>
          <w:tcPr>
            <w:tcW w:w="0" w:type="auto"/>
            <w:vAlign w:val="center"/>
          </w:tcPr>
          <w:p w:rsidR="007F35D2" w:rsidRPr="00045D77" w:rsidRDefault="007F35D2" w:rsidP="001051B5">
            <w:pPr>
              <w:spacing w:after="0" w:line="312" w:lineRule="auto"/>
              <w:jc w:val="center"/>
            </w:pPr>
            <w:r w:rsidRPr="00045D77">
              <w:t>5</w:t>
            </w:r>
          </w:p>
        </w:tc>
        <w:tc>
          <w:tcPr>
            <w:tcW w:w="0" w:type="auto"/>
            <w:vAlign w:val="center"/>
          </w:tcPr>
          <w:p w:rsidR="007F35D2" w:rsidRPr="00045D77" w:rsidRDefault="007F35D2" w:rsidP="001051B5">
            <w:pPr>
              <w:spacing w:after="0" w:line="312" w:lineRule="auto"/>
              <w:jc w:val="center"/>
            </w:pPr>
            <w:r w:rsidRPr="00045D77">
              <w:t>Envoyée</w:t>
            </w:r>
          </w:p>
        </w:tc>
      </w:tr>
      <w:tr w:rsidR="007F35D2" w:rsidRPr="00045D77" w:rsidTr="001051B5">
        <w:trPr>
          <w:trHeight w:val="340"/>
          <w:jc w:val="center"/>
        </w:trPr>
        <w:tc>
          <w:tcPr>
            <w:tcW w:w="0" w:type="auto"/>
            <w:vAlign w:val="center"/>
          </w:tcPr>
          <w:p w:rsidR="007F35D2" w:rsidRPr="00045D77" w:rsidRDefault="007F35D2" w:rsidP="001051B5">
            <w:pPr>
              <w:spacing w:after="0" w:line="312" w:lineRule="auto"/>
              <w:jc w:val="center"/>
            </w:pPr>
            <w:r w:rsidRPr="00045D77">
              <w:t>6</w:t>
            </w:r>
          </w:p>
        </w:tc>
        <w:tc>
          <w:tcPr>
            <w:tcW w:w="0" w:type="auto"/>
            <w:vAlign w:val="center"/>
          </w:tcPr>
          <w:p w:rsidR="007F35D2" w:rsidRPr="00045D77" w:rsidRDefault="007F35D2" w:rsidP="001051B5">
            <w:pPr>
              <w:spacing w:after="0" w:line="312" w:lineRule="auto"/>
              <w:jc w:val="center"/>
            </w:pPr>
            <w:r w:rsidRPr="00045D77">
              <w:t>Rejetée</w:t>
            </w:r>
          </w:p>
        </w:tc>
      </w:tr>
    </w:tbl>
    <w:p w:rsidR="007F35D2" w:rsidRPr="004E0112" w:rsidRDefault="007F35D2" w:rsidP="007D5D25">
      <w:pPr>
        <w:spacing w:after="0" w:line="360" w:lineRule="auto"/>
        <w:jc w:val="both"/>
      </w:pPr>
    </w:p>
    <w:p w:rsidR="007F35D2" w:rsidRPr="004E0112" w:rsidRDefault="007F35D2" w:rsidP="007D5D25">
      <w:pPr>
        <w:spacing w:after="0" w:line="360" w:lineRule="auto"/>
        <w:ind w:firstLine="708"/>
        <w:jc w:val="both"/>
      </w:pPr>
      <w:r w:rsidRPr="004E0112">
        <w:t xml:space="preserve">L’id_code_statut dans la table </w:t>
      </w:r>
      <w:r w:rsidRPr="00A568DA">
        <w:rPr>
          <w:i/>
        </w:rPr>
        <w:t>Etudes</w:t>
      </w:r>
      <w:r w:rsidRPr="004E0112">
        <w:t xml:space="preserve"> désigne le statut de l’étude complète selon les codes décrits dans le tableau ci-dessus.</w:t>
      </w:r>
    </w:p>
    <w:p w:rsidR="007F35D2" w:rsidRPr="004E0112" w:rsidRDefault="007F35D2" w:rsidP="007D5D25">
      <w:pPr>
        <w:spacing w:after="0" w:line="360" w:lineRule="auto"/>
        <w:ind w:firstLine="708"/>
        <w:jc w:val="both"/>
      </w:pPr>
      <w:r w:rsidRPr="004E0112">
        <w:t>Le statut de chaque étape ou onglet (en cours / terminé) est retrouvé à partir du numéro de l’étude dans la table Statuts.</w:t>
      </w:r>
    </w:p>
    <w:p w:rsidR="007F35D2" w:rsidRDefault="007F35D2" w:rsidP="007D5D25">
      <w:pPr>
        <w:spacing w:line="360" w:lineRule="auto"/>
        <w:jc w:val="both"/>
      </w:pPr>
    </w:p>
    <w:p w:rsidR="007F35D2" w:rsidRPr="00A644BC" w:rsidRDefault="007F35D2" w:rsidP="007D5D25">
      <w:pPr>
        <w:spacing w:line="360" w:lineRule="auto"/>
        <w:ind w:firstLine="708"/>
        <w:jc w:val="both"/>
        <w:rPr>
          <w:rStyle w:val="IntenseEmphasis"/>
        </w:rPr>
      </w:pPr>
      <w:r w:rsidRPr="00A644BC">
        <w:rPr>
          <w:rStyle w:val="IntenseEmphasis"/>
        </w:rPr>
        <w:t xml:space="preserve">Table </w:t>
      </w:r>
      <w:r>
        <w:rPr>
          <w:rStyle w:val="IntenseEmphasis"/>
        </w:rPr>
        <w:t>Statuts</w:t>
      </w:r>
      <w:r w:rsidRPr="00A644BC">
        <w:rPr>
          <w:rStyle w:val="IntenseEmphasis"/>
        </w:rPr>
        <w:t> :</w:t>
      </w:r>
    </w:p>
    <w:p w:rsidR="007F35D2" w:rsidRPr="0029081D" w:rsidRDefault="007F35D2" w:rsidP="007D5D25">
      <w:pPr>
        <w:spacing w:line="360" w:lineRule="auto"/>
        <w:jc w:val="both"/>
      </w:pPr>
      <w:r>
        <w:rPr>
          <w:b/>
          <w:u w:val="single"/>
        </w:rPr>
        <w:t>Les trois attributs id_etude, id_onglet et id_code_statut identifient les statuts des onglets (étapes) d’une étude. Les étapes dont le statut peut changer sont les suivantes (entre parenthèse le numéro de l’onglet) :</w:t>
      </w:r>
      <w:r>
        <w:t xml:space="preserve"> Interprétation (1), Statistiques éventuelles (2), Exportation(3), Envoi par mail (4). Ces onglets peuvent prendre l’un des deux statuts suivants (« En cours » ou « Terminé »). Les autres étapes sont remplies préalablement à la rédaction de l’étude lors de la demande d’étude. Ces étapes n’ont donc pas de statut.</w:t>
      </w:r>
    </w:p>
    <w:p w:rsidR="007F35D2" w:rsidRPr="00050DD2" w:rsidRDefault="007F35D2" w:rsidP="007D5D25">
      <w:pPr>
        <w:spacing w:line="360" w:lineRule="auto"/>
        <w:jc w:val="both"/>
      </w:pPr>
      <w:r>
        <w:rPr>
          <w:b/>
          <w:u w:val="single"/>
        </w:rPr>
        <w:t>id</w:t>
      </w:r>
      <w:r w:rsidRPr="002354A0">
        <w:rPr>
          <w:b/>
          <w:u w:val="single"/>
        </w:rPr>
        <w:t>_</w:t>
      </w:r>
      <w:r>
        <w:rPr>
          <w:b/>
          <w:u w:val="single"/>
        </w:rPr>
        <w:t xml:space="preserve">code_statut </w:t>
      </w:r>
      <w:r w:rsidRPr="002354A0">
        <w:rPr>
          <w:b/>
          <w:u w:val="single"/>
        </w:rPr>
        <w:t xml:space="preserve">: valeur numérique </w:t>
      </w:r>
      <w:r>
        <w:rPr>
          <w:b/>
          <w:u w:val="single"/>
        </w:rPr>
        <w:t xml:space="preserve">identifiant le statut de l’onglet. </w:t>
      </w:r>
      <w:r w:rsidRPr="00A558CD">
        <w:rPr>
          <w:b/>
          <w:u w:val="single"/>
        </w:rPr>
        <w:t xml:space="preserve">Cet attribut est une clé étrangère faisant référence à la clé primaire de la table </w:t>
      </w:r>
      <w:r>
        <w:rPr>
          <w:b/>
          <w:u w:val="single"/>
        </w:rPr>
        <w:t>Code_statuts.</w:t>
      </w:r>
    </w:p>
    <w:p w:rsidR="007F35D2" w:rsidRPr="00A558CD" w:rsidRDefault="007F35D2" w:rsidP="007D5D25">
      <w:pPr>
        <w:spacing w:line="360" w:lineRule="auto"/>
        <w:jc w:val="both"/>
        <w:rPr>
          <w:b/>
          <w:u w:val="single"/>
        </w:rPr>
      </w:pPr>
      <w:r w:rsidRPr="00A558CD">
        <w:rPr>
          <w:b/>
          <w:u w:val="single"/>
        </w:rPr>
        <w:t>id_chef_produit : valeur numérique définissant l’identifiant du chef de produit rédigeant l’étude. Cet attribut est une clé étrangère faisant référence à la clé primaire de la table Utilisateur.</w:t>
      </w:r>
    </w:p>
    <w:p w:rsidR="007F35D2" w:rsidRDefault="007F35D2" w:rsidP="007D5D25">
      <w:pPr>
        <w:spacing w:line="360" w:lineRule="auto"/>
        <w:jc w:val="both"/>
        <w:rPr>
          <w:b/>
          <w:u w:val="single"/>
        </w:rPr>
      </w:pPr>
      <w:r w:rsidRPr="00A558CD">
        <w:rPr>
          <w:b/>
          <w:u w:val="single"/>
        </w:rPr>
        <w:t>id_demandeur : valeur numérique faisant référence à l’identifiant du demandeur de l’étude. Cet attribut est une clé étrangère faisant référence à la clé primaire de la table Utilisateur (ex : "4" si l’utilisateur demandeur est un Responsable Magasin).</w:t>
      </w:r>
    </w:p>
    <w:p w:rsidR="007F35D2" w:rsidRDefault="007F35D2" w:rsidP="007D5D25">
      <w:pPr>
        <w:spacing w:line="360" w:lineRule="auto"/>
        <w:jc w:val="both"/>
        <w:rPr>
          <w:rStyle w:val="IntenseEmphasis"/>
        </w:rPr>
      </w:pPr>
    </w:p>
    <w:p w:rsidR="007F35D2" w:rsidRDefault="007F35D2" w:rsidP="007D5D25">
      <w:pPr>
        <w:spacing w:line="360" w:lineRule="auto"/>
        <w:jc w:val="both"/>
        <w:rPr>
          <w:rStyle w:val="IntenseEmphasis"/>
        </w:rPr>
      </w:pPr>
    </w:p>
    <w:p w:rsidR="007F35D2" w:rsidRPr="00A644BC" w:rsidRDefault="007F35D2" w:rsidP="007D5D25">
      <w:pPr>
        <w:spacing w:line="360" w:lineRule="auto"/>
        <w:ind w:firstLine="708"/>
        <w:jc w:val="both"/>
        <w:rPr>
          <w:rStyle w:val="IntenseEmphasis"/>
        </w:rPr>
      </w:pPr>
      <w:r w:rsidRPr="00A644BC">
        <w:rPr>
          <w:rStyle w:val="IntenseEmphasis"/>
        </w:rPr>
        <w:t xml:space="preserve">Table </w:t>
      </w:r>
      <w:r>
        <w:rPr>
          <w:rStyle w:val="IntenseEmphasis"/>
        </w:rPr>
        <w:t>Resultats</w:t>
      </w:r>
      <w:r w:rsidRPr="00A644BC">
        <w:rPr>
          <w:rStyle w:val="IntenseEmphasis"/>
        </w:rPr>
        <w:t> :</w:t>
      </w:r>
    </w:p>
    <w:p w:rsidR="007F35D2" w:rsidRPr="00BA7AFD" w:rsidRDefault="007F35D2" w:rsidP="007D5D25">
      <w:pPr>
        <w:spacing w:line="360" w:lineRule="auto"/>
        <w:jc w:val="both"/>
        <w:rPr>
          <w:b/>
          <w:u w:val="single"/>
        </w:rPr>
      </w:pPr>
      <w:r w:rsidRPr="00BA7AFD">
        <w:rPr>
          <w:b/>
          <w:u w:val="single"/>
        </w:rPr>
        <w:t xml:space="preserve">id_etude : valeur numérique identifiant le numéro de l’étude concernée. Cet attribut est une clé étrangère faisant référence à la clé primaire de la table </w:t>
      </w:r>
      <w:r>
        <w:rPr>
          <w:b/>
          <w:u w:val="single"/>
        </w:rPr>
        <w:t>Etude</w:t>
      </w:r>
      <w:r w:rsidRPr="00BA7AFD">
        <w:rPr>
          <w:b/>
          <w:u w:val="single"/>
        </w:rPr>
        <w:t>.</w:t>
      </w:r>
    </w:p>
    <w:p w:rsidR="007F35D2" w:rsidRDefault="007F35D2" w:rsidP="007D5D25">
      <w:pPr>
        <w:spacing w:line="360" w:lineRule="auto"/>
        <w:jc w:val="both"/>
        <w:rPr>
          <w:b/>
          <w:u w:val="single"/>
        </w:rPr>
      </w:pPr>
      <w:r w:rsidRPr="00BA7AFD">
        <w:rPr>
          <w:b/>
          <w:u w:val="single"/>
        </w:rPr>
        <w:t>id_</w:t>
      </w:r>
      <w:r>
        <w:rPr>
          <w:b/>
          <w:u w:val="single"/>
        </w:rPr>
        <w:t>tableau</w:t>
      </w:r>
      <w:r w:rsidRPr="00BA7AFD">
        <w:rPr>
          <w:b/>
          <w:u w:val="single"/>
        </w:rPr>
        <w:t xml:space="preserve"> : valeur numérique identifiant le numéro d</w:t>
      </w:r>
      <w:r>
        <w:rPr>
          <w:b/>
          <w:u w:val="single"/>
        </w:rPr>
        <w:t>u tableau de résultat (il peut y avoir plusieurs tableaux de résultats pour une étude).</w:t>
      </w:r>
    </w:p>
    <w:p w:rsidR="007F35D2" w:rsidRDefault="007F35D2" w:rsidP="007D5D25">
      <w:pPr>
        <w:spacing w:line="360" w:lineRule="auto"/>
        <w:jc w:val="both"/>
      </w:pPr>
      <w:r>
        <w:rPr>
          <w:b/>
        </w:rPr>
        <w:t>requete_resultat</w:t>
      </w:r>
      <w:r>
        <w:t> : chaine de caractères définissant la requête SQL pour construire le tableau de résultat.</w:t>
      </w:r>
    </w:p>
    <w:p w:rsidR="007F35D2" w:rsidRDefault="007F35D2" w:rsidP="007D5D25">
      <w:pPr>
        <w:spacing w:line="360" w:lineRule="auto"/>
        <w:jc w:val="both"/>
      </w:pPr>
    </w:p>
    <w:p w:rsidR="007F35D2" w:rsidRPr="00A644BC" w:rsidRDefault="007F35D2" w:rsidP="007D5D25">
      <w:pPr>
        <w:spacing w:line="360" w:lineRule="auto"/>
        <w:ind w:firstLine="708"/>
        <w:jc w:val="both"/>
        <w:rPr>
          <w:rStyle w:val="IntenseEmphasis"/>
        </w:rPr>
      </w:pPr>
      <w:r w:rsidRPr="00A644BC">
        <w:rPr>
          <w:rStyle w:val="IntenseEmphasis"/>
        </w:rPr>
        <w:t xml:space="preserve">Table </w:t>
      </w:r>
      <w:r>
        <w:rPr>
          <w:rStyle w:val="IntenseEmphasis"/>
        </w:rPr>
        <w:t>Stats</w:t>
      </w:r>
      <w:r w:rsidRPr="00A644BC">
        <w:rPr>
          <w:rStyle w:val="IntenseEmphasis"/>
        </w:rPr>
        <w:t> :</w:t>
      </w:r>
    </w:p>
    <w:p w:rsidR="007F35D2" w:rsidRPr="00BA7AFD" w:rsidRDefault="007F35D2" w:rsidP="007D5D25">
      <w:pPr>
        <w:spacing w:line="360" w:lineRule="auto"/>
        <w:jc w:val="both"/>
        <w:rPr>
          <w:b/>
          <w:u w:val="single"/>
        </w:rPr>
      </w:pPr>
      <w:r w:rsidRPr="00BA7AFD">
        <w:rPr>
          <w:b/>
          <w:u w:val="single"/>
        </w:rPr>
        <w:t xml:space="preserve">id_etude : valeur numérique identifiant le numéro de l’étude concernée. Cet attribut est une clé étrangère faisant référence à la clé primaire de la table </w:t>
      </w:r>
      <w:r>
        <w:rPr>
          <w:b/>
          <w:u w:val="single"/>
        </w:rPr>
        <w:t>Etude</w:t>
      </w:r>
      <w:r w:rsidRPr="00BA7AFD">
        <w:rPr>
          <w:b/>
          <w:u w:val="single"/>
        </w:rPr>
        <w:t>.</w:t>
      </w:r>
    </w:p>
    <w:p w:rsidR="007F35D2" w:rsidRDefault="007F35D2" w:rsidP="007D5D25">
      <w:pPr>
        <w:spacing w:line="360" w:lineRule="auto"/>
        <w:jc w:val="both"/>
        <w:rPr>
          <w:b/>
          <w:u w:val="single"/>
        </w:rPr>
      </w:pPr>
      <w:r w:rsidRPr="00BA7AFD">
        <w:rPr>
          <w:b/>
          <w:u w:val="single"/>
        </w:rPr>
        <w:t>id_</w:t>
      </w:r>
      <w:r>
        <w:rPr>
          <w:b/>
          <w:u w:val="single"/>
        </w:rPr>
        <w:t>tableau_stat</w:t>
      </w:r>
      <w:r w:rsidRPr="00BA7AFD">
        <w:rPr>
          <w:b/>
          <w:u w:val="single"/>
        </w:rPr>
        <w:t xml:space="preserve"> : valeur numérique identifiant le numéro d</w:t>
      </w:r>
      <w:r>
        <w:rPr>
          <w:b/>
          <w:u w:val="single"/>
        </w:rPr>
        <w:t>u tableau ou graphique de statistique (il peut y avoir plusieurs éléments de statistiques pour une étude)</w:t>
      </w:r>
      <w:r w:rsidRPr="00BA7AFD">
        <w:rPr>
          <w:b/>
          <w:u w:val="single"/>
        </w:rPr>
        <w:t>.</w:t>
      </w:r>
    </w:p>
    <w:p w:rsidR="007F35D2" w:rsidRDefault="007F35D2" w:rsidP="007D5D25">
      <w:pPr>
        <w:spacing w:line="360" w:lineRule="auto"/>
        <w:jc w:val="both"/>
      </w:pPr>
      <w:r>
        <w:rPr>
          <w:b/>
        </w:rPr>
        <w:t xml:space="preserve">acces_stat </w:t>
      </w:r>
      <w:r>
        <w:t>: chaine de caractères définissant le chemin absolu vers la librairie SAS contenant les statistiques complémentaires de l’étude.</w:t>
      </w:r>
    </w:p>
    <w:p w:rsidR="007F35D2" w:rsidRDefault="007F35D2" w:rsidP="009A2FBC">
      <w:pPr>
        <w:spacing w:after="0" w:line="312" w:lineRule="auto"/>
        <w:ind w:firstLine="708"/>
        <w:jc w:val="both"/>
      </w:pPr>
    </w:p>
    <w:p w:rsidR="007F35D2" w:rsidRPr="0025199E" w:rsidRDefault="007F35D2" w:rsidP="007A540A">
      <w:pPr>
        <w:pStyle w:val="Heading4"/>
        <w:numPr>
          <w:numberingChange w:id="116" w:author="RBABE" w:date="2010-09-08T10:28:00Z" w:original="%1:2:2:."/>
        </w:numPr>
      </w:pPr>
      <w:r>
        <w:t xml:space="preserve">Données </w:t>
      </w:r>
      <w:r w:rsidRPr="007A540A">
        <w:t>utilisées</w:t>
      </w:r>
      <w:r>
        <w:t xml:space="preserve"> pour une étude</w:t>
      </w:r>
    </w:p>
    <w:p w:rsidR="007F35D2" w:rsidRDefault="007F35D2" w:rsidP="00CD1355">
      <w:pPr>
        <w:spacing w:after="0" w:line="360" w:lineRule="auto"/>
        <w:ind w:firstLine="708"/>
        <w:jc w:val="both"/>
      </w:pPr>
      <w:r w:rsidRPr="003B6D24">
        <w:t>La rédaction d’une étude fait intervenir des données de nature</w:t>
      </w:r>
      <w:r>
        <w:t>s</w:t>
      </w:r>
      <w:r w:rsidRPr="003B6D24">
        <w:t xml:space="preserve"> différente</w:t>
      </w:r>
      <w:r>
        <w:t>s</w:t>
      </w:r>
      <w:r w:rsidRPr="003B6D24">
        <w:t xml:space="preserve"> que précédemment.</w:t>
      </w:r>
      <w:r>
        <w:t xml:space="preserve"> En effet, une étude manipule en entrée des modèles de tableaux. Ces tableaux sont extraits de l’entrepôt de données dont le schéma en étoile a été défini précédemment. Ils permettent de construire la section « Résultats d’une étude ».</w:t>
      </w:r>
    </w:p>
    <w:p w:rsidR="007F35D2" w:rsidRDefault="007F35D2" w:rsidP="00CD1355">
      <w:pPr>
        <w:spacing w:after="0" w:line="360" w:lineRule="auto"/>
        <w:ind w:firstLine="708"/>
        <w:jc w:val="both"/>
      </w:pPr>
    </w:p>
    <w:p w:rsidR="007F35D2" w:rsidRDefault="007F35D2" w:rsidP="00CD1355">
      <w:pPr>
        <w:spacing w:after="0" w:line="360" w:lineRule="auto"/>
        <w:ind w:firstLine="708"/>
        <w:jc w:val="both"/>
      </w:pPr>
      <w:r>
        <w:t xml:space="preserve"> Suite à cela, le chef de produit peut produire des statistiques supplémentaires à l’aide de SAS Miner ou Guide. Il exporte donc les résultats vers SAS, traite les données et génère de nouvelles données qui viennent enrichir l’étude. </w:t>
      </w:r>
    </w:p>
    <w:p w:rsidR="007F35D2" w:rsidRDefault="007F35D2" w:rsidP="00CD1355">
      <w:pPr>
        <w:spacing w:after="0" w:line="360" w:lineRule="auto"/>
        <w:ind w:firstLine="708"/>
        <w:jc w:val="both"/>
      </w:pPr>
    </w:p>
    <w:p w:rsidR="007F35D2" w:rsidRDefault="007F35D2" w:rsidP="00CD1355">
      <w:pPr>
        <w:spacing w:after="0" w:line="360" w:lineRule="auto"/>
        <w:ind w:firstLine="708"/>
        <w:jc w:val="both"/>
      </w:pPr>
      <w:r>
        <w:t>Si le chef de produit a été amené à produire de nouvelles sources de données, celles-ci ne doivent pas enrichir le gisement central. Autrement, les données ne sont pas ajoutées à l’entrepôt mais conservées localement. Ce sont les données en sortie.</w:t>
      </w:r>
    </w:p>
    <w:p w:rsidR="007F35D2" w:rsidRPr="003B6D24" w:rsidRDefault="007F35D2" w:rsidP="009A2FBC">
      <w:pPr>
        <w:spacing w:after="0" w:line="312" w:lineRule="auto"/>
        <w:ind w:firstLine="708"/>
        <w:jc w:val="both"/>
      </w:pPr>
    </w:p>
    <w:p w:rsidR="007F35D2" w:rsidRPr="002445AF" w:rsidRDefault="007F35D2" w:rsidP="009A2FBC">
      <w:r>
        <w:rPr>
          <w:noProof/>
          <w:lang w:eastAsia="fr-FR"/>
        </w:rPr>
        <w:pict>
          <v:group id="_x0000_s1070" editas="canvas" style="position:absolute;margin-left:0;margin-top:0;width:443.5pt;height:272.15pt;z-index:251506688;mso-position-horizontal-relative:char;mso-position-vertical-relative:line" coordorigin="1417,1417" coordsize="8870,5443">
            <o:lock v:ext="edit" aspectratio="t"/>
            <v:shape id="_x0000_s1071" type="#_x0000_t75" style="position:absolute;left:1417;top:1417;width:8870;height:5443" o:preferrelative="f">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72" type="#_x0000_t22" style="position:absolute;left:1515;top:3341;width:1460;height:1984" fillcolor="#95b3d7" strokecolor="#4f81bd" strokeweight="1pt">
              <v:fill color2="#4f81bd" focus="50%" type="gradient"/>
              <v:shadow on="t" type="perspective" color="#243f60" offset="1pt" offset2="-3pt"/>
              <v:textbox style="mso-next-textbox:#_x0000_s1072">
                <w:txbxContent>
                  <w:p w:rsidR="007F35D2" w:rsidRDefault="007F35D2" w:rsidP="009A2FBC">
                    <w:pPr>
                      <w:spacing w:after="0"/>
                      <w:jc w:val="center"/>
                    </w:pPr>
                  </w:p>
                  <w:p w:rsidR="007F35D2" w:rsidRPr="00200FA1" w:rsidRDefault="007F35D2" w:rsidP="009A2FBC">
                    <w:pPr>
                      <w:jc w:val="center"/>
                    </w:pPr>
                    <w:r>
                      <w:t>Tableaux de résultats</w:t>
                    </w:r>
                  </w:p>
                </w:txbxContent>
              </v:textbox>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73" type="#_x0000_t93" style="position:absolute;left:3125;top:4160;width:1620;height:377" fillcolor="#95b3d7" strokecolor="#4f81bd" strokeweight="1pt">
              <v:fill color2="#4f81bd" focus="50%" type="gradient"/>
              <v:shadow on="t" type="perspective" color="#243f60" offset="1pt" offset2="-3pt"/>
            </v:shape>
            <v:rect id="_x0000_s1074" style="position:absolute;left:1417;top:1564;width:1708;height:732" fillcolor="#95b3d7" strokecolor="#4f81bd" strokeweight="1pt">
              <v:fill color2="#4f81bd" focus="50%" type="gradient"/>
              <v:shadow on="t" type="perspective" color="#243f60" offset="1pt" offset2="-3pt"/>
              <v:textbox style="mso-next-textbox:#_x0000_s1074">
                <w:txbxContent>
                  <w:p w:rsidR="007F35D2" w:rsidRPr="00200FA1" w:rsidRDefault="007F35D2" w:rsidP="009A2FBC">
                    <w:pPr>
                      <w:jc w:val="center"/>
                    </w:pPr>
                    <w:r>
                      <w:t>Entrepôt de données</w:t>
                    </w:r>
                  </w:p>
                </w:txbxContent>
              </v:textbox>
            </v:rect>
            <v:rect id="_x0000_s1075" style="position:absolute;left:4748;top:1564;width:1708;height:732" fillcolor="#95b3d7" strokecolor="#4f81bd" strokeweight="1pt">
              <v:fill color2="#4f81bd" focus="50%" type="gradient"/>
              <v:shadow on="t" type="perspective" color="#243f60" offset="1pt" offset2="-3pt"/>
              <v:textbox style="mso-next-textbox:#_x0000_s1075">
                <w:txbxContent>
                  <w:p w:rsidR="007F35D2" w:rsidRPr="00200FA1" w:rsidRDefault="007F35D2" w:rsidP="009A2FBC">
                    <w:pPr>
                      <w:jc w:val="center"/>
                    </w:pPr>
                    <w:r>
                      <w:t>Etude</w:t>
                    </w:r>
                  </w:p>
                </w:txbxContent>
              </v:textbox>
            </v:rect>
            <v:shapetype id="_x0000_t202" coordsize="21600,21600" o:spt="202" path="m,l,21600r21600,l21600,xe">
              <v:stroke joinstyle="miter"/>
              <v:path gradientshapeok="t" o:connecttype="rect"/>
            </v:shapetype>
            <v:shape id="_x0000_s1076" type="#_x0000_t202" style="position:absolute;left:3394;top:3799;width:1266;height:570" filled="f" stroked="f" strokecolor="white">
              <v:textbox style="mso-next-textbox:#_x0000_s1076">
                <w:txbxContent>
                  <w:p w:rsidR="007F35D2" w:rsidRPr="00B004D3" w:rsidRDefault="007F35D2" w:rsidP="009A2FBC">
                    <w:pPr>
                      <w:rPr>
                        <w:b/>
                      </w:rPr>
                    </w:pPr>
                    <w:r w:rsidRPr="00B004D3">
                      <w:rPr>
                        <w:b/>
                      </w:rPr>
                      <w:t>Import</w:t>
                    </w:r>
                  </w:p>
                </w:txbxContent>
              </v:textbox>
            </v:shape>
            <v:rect id="_x0000_s1077" style="position:absolute;left:8139;top:1564;width:1708;height:732" fillcolor="#95b3d7" strokecolor="#4f81bd" strokeweight="1pt">
              <v:fill color2="#4f81bd" focus="50%" type="gradient"/>
              <v:shadow on="t" type="perspective" color="#243f60" offset="1pt" offset2="-3pt"/>
              <v:textbox style="mso-next-textbox:#_x0000_s1077">
                <w:txbxContent>
                  <w:p w:rsidR="007F35D2" w:rsidRPr="00200FA1" w:rsidRDefault="007F35D2" w:rsidP="009A2FBC">
                    <w:pPr>
                      <w:jc w:val="center"/>
                    </w:pPr>
                    <w:r>
                      <w:t>Statistiques</w:t>
                    </w:r>
                  </w:p>
                </w:txbxContent>
              </v:textbox>
            </v:rect>
            <v:shape id="_x0000_s1078" type="#_x0000_t93" style="position:absolute;left:6602;top:5175;width:1620;height:377;rotation:200" fillcolor="#95b3d7" strokecolor="#4f81bd" strokeweight="1pt">
              <v:fill color2="#4f81bd" focus="50%" type="gradient"/>
              <v:shadow on="t" type="perspective" color="#243f60" offset="1pt" offset2="-3pt"/>
            </v:shape>
            <v:shape id="_x0000_s1079" type="#_x0000_t202" style="position:absolute;left:6900;top:4784;width:1266;height:570" filled="f" stroked="f" strokecolor="white">
              <v:textbox style="mso-next-textbox:#_x0000_s1079">
                <w:txbxContent>
                  <w:p w:rsidR="007F35D2" w:rsidRPr="00B004D3" w:rsidRDefault="007F35D2" w:rsidP="009A2FBC">
                    <w:pPr>
                      <w:rPr>
                        <w:b/>
                      </w:rPr>
                    </w:pPr>
                    <w:r w:rsidRPr="00B004D3">
                      <w:rPr>
                        <w:b/>
                      </w:rPr>
                      <w:t>Import</w:t>
                    </w:r>
                  </w:p>
                </w:txbxContent>
              </v:textbox>
            </v:shape>
            <v:shape id="_x0000_s1080" type="#_x0000_t22" style="position:absolute;left:8326;top:5017;width:1460;height:1304" fillcolor="#95b3d7" strokecolor="#4f81bd" strokeweight="1pt">
              <v:fill color2="#4f81bd" focus="50%" type="gradient"/>
              <v:shadow on="t" type="perspective" color="#243f60" offset="1pt" offset2="-3pt"/>
              <v:textbox style="mso-next-textbox:#_x0000_s1080">
                <w:txbxContent>
                  <w:p w:rsidR="007F35D2" w:rsidRDefault="007F35D2" w:rsidP="009A2FBC">
                    <w:pPr>
                      <w:jc w:val="center"/>
                    </w:pPr>
                    <w:r>
                      <w:t>Librairies</w:t>
                    </w:r>
                  </w:p>
                  <w:p w:rsidR="007F35D2" w:rsidRPr="00200FA1" w:rsidRDefault="007F35D2" w:rsidP="009A2FBC">
                    <w:pPr>
                      <w:jc w:val="center"/>
                    </w:pPr>
                    <w:r>
                      <w:t>SAS</w:t>
                    </w:r>
                  </w:p>
                </w:txbxContent>
              </v:textbox>
            </v:shape>
            <v:shape id="_x0000_s1081" type="#_x0000_t75" style="position:absolute;left:8312;top:3038;width:1322;height:528">
              <v:imagedata r:id="rId22" o:title=""/>
            </v:shape>
            <v:shape id="_x0000_s1082" type="#_x0000_t202" style="position:absolute;left:6881;top:3215;width:1266;height:570" filled="f" stroked="f" strokecolor="white">
              <v:textbox style="mso-next-textbox:#_x0000_s1082">
                <w:txbxContent>
                  <w:p w:rsidR="007F35D2" w:rsidRPr="00B004D3" w:rsidRDefault="007F35D2" w:rsidP="009A2FBC">
                    <w:pPr>
                      <w:rPr>
                        <w:b/>
                      </w:rPr>
                    </w:pPr>
                    <w:r>
                      <w:rPr>
                        <w:b/>
                      </w:rPr>
                      <w:t>Export</w:t>
                    </w:r>
                  </w:p>
                </w:txbxContent>
              </v:textbox>
            </v:shape>
            <v:shape id="_x0000_s1083" type="#_x0000_t202" style="position:absolute;left:9021;top:4076;width:1266;height:570" filled="f" stroked="f" strokecolor="white">
              <v:textbox style="mso-next-textbox:#_x0000_s1083">
                <w:txbxContent>
                  <w:p w:rsidR="007F35D2" w:rsidRPr="00B004D3" w:rsidRDefault="007F35D2" w:rsidP="009A2FBC">
                    <w:pPr>
                      <w:rPr>
                        <w:b/>
                      </w:rPr>
                    </w:pPr>
                    <w:r>
                      <w:rPr>
                        <w:b/>
                      </w:rPr>
                      <w:t>Stockage</w:t>
                    </w:r>
                  </w:p>
                </w:txbxContent>
              </v:textbox>
            </v:shape>
            <v:shape id="_x0000_s1084" type="#_x0000_t93" style="position:absolute;left:6560;top:3552;width:1620;height:377;rotation:340" fillcolor="#95b3d7" strokecolor="#4f81bd" strokeweight="1pt">
              <v:fill color2="#4f81bd" focus="50%" type="gradient"/>
              <v:shadow on="t" type="perspective" color="#243f60" offset="1pt" offset2="-3pt"/>
            </v:shape>
            <v:shape id="_x0000_s1085" type="#_x0000_t93" style="position:absolute;left:8516;top:4166;width:998;height:377;rotation:90" fillcolor="#95b3d7" strokecolor="#4f81bd" strokeweight="1pt">
              <v:fill color2="#4f81bd" focus="50%" type="gradient"/>
              <v:shadow on="t" type="perspective" color="#243f60" offset="1pt" offset2="-3pt"/>
            </v:shape>
          </v:group>
        </w:pict>
      </w:r>
      <w:r>
        <w:rPr>
          <w:noProof/>
          <w:lang w:eastAsia="fr-FR"/>
        </w:rPr>
        <w:pict>
          <v:shape id="Image 12" o:spid="_x0000_s1086" type="#_x0000_t75" style="position:absolute;margin-left:171.1pt;margin-top:98.3pt;width:80pt;height:102.55pt;z-index:251507712;visibility:visible">
            <v:imagedata r:id="rId23" o:title=""/>
          </v:shape>
        </w:pict>
      </w:r>
      <w:r>
        <w:pict>
          <v:shape id="_x0000_i1066" type="#_x0000_t75" style="width:453.75pt;height:272.25pt">
            <v:imagedata r:id="rId24" o:title="" croptop="-65521f" cropbottom="65521f"/>
          </v:shape>
        </w:pict>
      </w:r>
    </w:p>
    <w:p w:rsidR="007F35D2" w:rsidRPr="00881C47" w:rsidRDefault="007F35D2" w:rsidP="009A2FBC">
      <w:pPr>
        <w:pStyle w:val="Figure"/>
      </w:pPr>
      <w:r w:rsidRPr="007065B1">
        <w:t>L’interface entre les tableaux de bords et SAS</w:t>
      </w:r>
    </w:p>
    <w:p w:rsidR="007F35D2" w:rsidRDefault="007F35D2" w:rsidP="00AA13CC">
      <w:pPr>
        <w:pStyle w:val="Heading3"/>
        <w:numPr>
          <w:ilvl w:val="0"/>
          <w:numId w:val="0"/>
        </w:numPr>
        <w:spacing w:line="360" w:lineRule="auto"/>
        <w:jc w:val="both"/>
      </w:pPr>
      <w:r>
        <w:br w:type="page"/>
      </w:r>
    </w:p>
    <w:p w:rsidR="007F35D2" w:rsidRDefault="007F35D2" w:rsidP="006C5C15">
      <w:pPr>
        <w:pStyle w:val="Heading1"/>
      </w:pPr>
      <w:bookmarkStart w:id="117" w:name="_Toc255897174"/>
      <w:r>
        <w:t>Spécifications</w:t>
      </w:r>
      <w:bookmarkEnd w:id="117"/>
    </w:p>
    <w:p w:rsidR="007F35D2" w:rsidRDefault="007F35D2" w:rsidP="00800E87">
      <w:pPr>
        <w:pStyle w:val="Heading2"/>
        <w:numPr>
          <w:ilvl w:val="0"/>
          <w:numId w:val="17"/>
          <w:numberingChange w:id="118" w:author="RBABE" w:date="2010-09-08T10:28:00Z" w:original="%1:1:0:."/>
        </w:numPr>
      </w:pPr>
      <w:bookmarkStart w:id="119" w:name="_Toc255897175"/>
      <w:r>
        <w:t>Charte graphique</w:t>
      </w:r>
      <w:bookmarkEnd w:id="119"/>
    </w:p>
    <w:p w:rsidR="007F35D2" w:rsidRDefault="007F35D2" w:rsidP="00CD1355">
      <w:pPr>
        <w:spacing w:line="360" w:lineRule="auto"/>
        <w:jc w:val="both"/>
      </w:pPr>
      <w:r>
        <w:t>L’interface type de l’application comporte trois parties distinctes :</w:t>
      </w:r>
    </w:p>
    <w:p w:rsidR="007F35D2" w:rsidRDefault="007F35D2" w:rsidP="00CD1355">
      <w:pPr>
        <w:pStyle w:val="ListParagraph"/>
        <w:numPr>
          <w:ilvl w:val="0"/>
          <w:numId w:val="11"/>
          <w:numberingChange w:id="120" w:author="RBABE" w:date="2010-09-08T10:28:00Z" w:original="-"/>
        </w:numPr>
        <w:spacing w:line="360" w:lineRule="auto"/>
        <w:jc w:val="both"/>
      </w:pPr>
      <w:r>
        <w:t>Une bannière</w:t>
      </w:r>
    </w:p>
    <w:p w:rsidR="007F35D2" w:rsidRDefault="007F35D2" w:rsidP="00CD1355">
      <w:pPr>
        <w:pStyle w:val="ListParagraph"/>
        <w:numPr>
          <w:ilvl w:val="0"/>
          <w:numId w:val="11"/>
          <w:numberingChange w:id="121" w:author="RBABE" w:date="2010-09-08T10:28:00Z" w:original="-"/>
        </w:numPr>
        <w:spacing w:line="360" w:lineRule="auto"/>
        <w:jc w:val="both"/>
      </w:pPr>
      <w:r>
        <w:t>Un menu de gauche</w:t>
      </w:r>
    </w:p>
    <w:p w:rsidR="007F35D2" w:rsidRDefault="007F35D2" w:rsidP="00CD1355">
      <w:pPr>
        <w:pStyle w:val="ListParagraph"/>
        <w:numPr>
          <w:ilvl w:val="0"/>
          <w:numId w:val="11"/>
          <w:numberingChange w:id="122" w:author="RBABE" w:date="2010-09-08T10:28:00Z" w:original="-"/>
        </w:numPr>
        <w:spacing w:line="360" w:lineRule="auto"/>
        <w:jc w:val="both"/>
      </w:pPr>
      <w:r>
        <w:t>Une partie centrale</w:t>
      </w:r>
    </w:p>
    <w:p w:rsidR="007F35D2" w:rsidRDefault="007F35D2" w:rsidP="00CD1355">
      <w:pPr>
        <w:spacing w:line="360" w:lineRule="auto"/>
        <w:ind w:firstLine="708"/>
        <w:jc w:val="both"/>
      </w:pPr>
      <w:r>
        <w:t xml:space="preserve">La taille de la fenêtre est de 1024 pixels de large par 768 pixels de hauteur. Cette taille de page est fixe. S’il y a lieu d’utiliser une barre de défilement, elle se fera dans la partie centrale. </w:t>
      </w:r>
    </w:p>
    <w:p w:rsidR="007F35D2" w:rsidRDefault="007F35D2" w:rsidP="00CD1355">
      <w:pPr>
        <w:spacing w:line="360" w:lineRule="auto"/>
        <w:jc w:val="both"/>
      </w:pPr>
      <w:r>
        <w:t>Voici un exemple de cette interface :</w:t>
      </w:r>
    </w:p>
    <w:p w:rsidR="007F35D2" w:rsidRDefault="007F35D2" w:rsidP="00F9761A">
      <w:r>
        <w:rPr>
          <w:noProof/>
          <w:lang w:eastAsia="fr-FR"/>
        </w:rPr>
        <w:pict>
          <v:shape id="Image 1" o:spid="_x0000_i1067" type="#_x0000_t75" style="width:447pt;height:336.75pt;visibility:visible">
            <v:imagedata r:id="rId25" o:title="" cropbottom="654f" cropleft="422f" cropright="448f"/>
          </v:shape>
        </w:pict>
      </w:r>
    </w:p>
    <w:p w:rsidR="007F35D2" w:rsidRDefault="007F35D2" w:rsidP="000559CC">
      <w:pPr>
        <w:pStyle w:val="Figure"/>
      </w:pPr>
      <w:r>
        <w:t>Figure charte 1 : Interface d’accueil Responsable magasin</w:t>
      </w:r>
    </w:p>
    <w:p w:rsidR="007F35D2" w:rsidRDefault="007F35D2" w:rsidP="003E2733">
      <w:r>
        <w:t xml:space="preserve">La fenêtre a pour titre : </w:t>
      </w:r>
      <w:r w:rsidRPr="003E2733">
        <w:rPr>
          <w:b/>
        </w:rPr>
        <w:t>MiageTech – Outil de reporting – &lt;nom de l’onglet sélectionné&gt;</w:t>
      </w:r>
      <w:r>
        <w:t xml:space="preserve"> </w:t>
      </w:r>
    </w:p>
    <w:p w:rsidR="007F35D2" w:rsidRDefault="007F35D2" w:rsidP="00800E87">
      <w:pPr>
        <w:pStyle w:val="Heading3"/>
        <w:numPr>
          <w:ilvl w:val="0"/>
          <w:numId w:val="12"/>
          <w:numberingChange w:id="123" w:author="RBABE" w:date="2010-09-08T10:28:00Z" w:original="%1:1:4:)"/>
        </w:numPr>
      </w:pPr>
      <w:bookmarkStart w:id="124" w:name="_Toc255897176"/>
      <w:r>
        <w:t>La bannière</w:t>
      </w:r>
      <w:bookmarkEnd w:id="124"/>
    </w:p>
    <w:p w:rsidR="007F35D2" w:rsidRDefault="007F35D2" w:rsidP="000559CC">
      <w:r>
        <w:rPr>
          <w:noProof/>
          <w:lang w:eastAsia="fr-FR"/>
        </w:rPr>
        <w:pict>
          <v:shape id="_x0000_i1068" type="#_x0000_t75" style="width:462pt;height:1in;visibility:visible">
            <v:imagedata r:id="rId26" o:title="" croptop="4757f" cropbottom="47918f" cropleft="2847f" cropright="11028f"/>
          </v:shape>
        </w:pict>
      </w:r>
    </w:p>
    <w:p w:rsidR="007F35D2" w:rsidRDefault="007F35D2" w:rsidP="000559CC">
      <w:pPr>
        <w:pStyle w:val="Figure"/>
      </w:pPr>
      <w:r>
        <w:t>Figure charte 2 : bannière responsable magasin</w:t>
      </w:r>
    </w:p>
    <w:p w:rsidR="007F35D2" w:rsidRDefault="007F35D2" w:rsidP="00CD1355">
      <w:pPr>
        <w:spacing w:line="360" w:lineRule="auto"/>
        <w:ind w:firstLine="708"/>
        <w:jc w:val="both"/>
      </w:pPr>
      <w:r>
        <w:t>La bannière est strictement la même, quelque soit le profil utilisateur connecté. Sa taille est de 1024 pixels de large par 150 de hauteur. Le fond est composé d’un bleu uni dont voici le code couleur RVB :</w:t>
      </w:r>
    </w:p>
    <w:tbl>
      <w:tblPr>
        <w:tblW w:w="0" w:type="auto"/>
        <w:tblBorders>
          <w:top w:val="single" w:sz="8" w:space="0" w:color="000000"/>
          <w:left w:val="single" w:sz="8" w:space="0" w:color="000000"/>
          <w:bottom w:val="single" w:sz="8" w:space="0" w:color="000000"/>
          <w:right w:val="single" w:sz="8" w:space="0" w:color="000000"/>
        </w:tblBorders>
        <w:tblLook w:val="00A0"/>
      </w:tblPr>
      <w:tblGrid>
        <w:gridCol w:w="2303"/>
        <w:gridCol w:w="2303"/>
        <w:gridCol w:w="2303"/>
        <w:gridCol w:w="2303"/>
      </w:tblGrid>
      <w:tr w:rsidR="007F35D2" w:rsidRPr="00045D77" w:rsidTr="00045D77">
        <w:trPr>
          <w:trHeight w:val="510"/>
        </w:trPr>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0000"/>
                <w:sz w:val="24"/>
                <w:szCs w:val="24"/>
              </w:rPr>
            </w:pP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FF0000"/>
                <w:sz w:val="24"/>
                <w:szCs w:val="24"/>
              </w:rPr>
            </w:pPr>
            <w:r w:rsidRPr="00045D77">
              <w:rPr>
                <w:rFonts w:ascii="Cambria" w:hAnsi="Cambria"/>
                <w:b/>
                <w:color w:val="FF0000"/>
                <w:sz w:val="24"/>
                <w:szCs w:val="24"/>
              </w:rPr>
              <w:t>Rouge</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B050"/>
                <w:sz w:val="24"/>
                <w:szCs w:val="24"/>
              </w:rPr>
            </w:pPr>
            <w:r w:rsidRPr="00045D77">
              <w:rPr>
                <w:rFonts w:ascii="Cambria" w:hAnsi="Cambria"/>
                <w:b/>
                <w:color w:val="00B050"/>
                <w:sz w:val="24"/>
                <w:szCs w:val="24"/>
              </w:rPr>
              <w:t>Vert</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548DD4"/>
                <w:sz w:val="24"/>
                <w:szCs w:val="24"/>
              </w:rPr>
            </w:pPr>
            <w:r w:rsidRPr="00045D77">
              <w:rPr>
                <w:rFonts w:ascii="Cambria" w:hAnsi="Cambria"/>
                <w:b/>
                <w:color w:val="548DD4"/>
                <w:sz w:val="24"/>
                <w:szCs w:val="24"/>
              </w:rPr>
              <w:t>Bleu</w:t>
            </w:r>
          </w:p>
        </w:tc>
      </w:tr>
      <w:tr w:rsidR="007F35D2" w:rsidRPr="00045D77" w:rsidTr="00045D77">
        <w:trPr>
          <w:trHeight w:val="510"/>
        </w:trPr>
        <w:tc>
          <w:tcPr>
            <w:tcW w:w="2303" w:type="dxa"/>
            <w:tcBorders>
              <w:top w:val="nil"/>
              <w:left w:val="nil"/>
              <w:bottom w:val="nil"/>
              <w:right w:val="single" w:sz="8" w:space="0" w:color="000000"/>
            </w:tcBorders>
            <w:shd w:val="clear" w:color="auto" w:fill="8588C4"/>
          </w:tcPr>
          <w:p w:rsidR="007F35D2" w:rsidRPr="00045D77" w:rsidRDefault="007F35D2" w:rsidP="00045D77">
            <w:pPr>
              <w:spacing w:before="100" w:after="0" w:line="360" w:lineRule="auto"/>
              <w:jc w:val="both"/>
              <w:rPr>
                <w:rFonts w:ascii="Cambria" w:hAnsi="Cambria"/>
                <w:b/>
                <w:color w:val="FFFFFF"/>
              </w:rPr>
            </w:pPr>
            <w:r w:rsidRPr="00045D77">
              <w:rPr>
                <w:rFonts w:ascii="Cambria" w:hAnsi="Cambria"/>
                <w:b/>
                <w:color w:val="FFFFFF"/>
              </w:rPr>
              <w:t>Fond bannière</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133</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137</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196</w:t>
            </w:r>
          </w:p>
        </w:tc>
      </w:tr>
    </w:tbl>
    <w:p w:rsidR="007F35D2" w:rsidRDefault="007F35D2" w:rsidP="007D6D5B">
      <w:pPr>
        <w:spacing w:line="360" w:lineRule="auto"/>
      </w:pPr>
    </w:p>
    <w:p w:rsidR="007F35D2" w:rsidRDefault="007F35D2" w:rsidP="007D6D5B">
      <w:pPr>
        <w:spacing w:line="360" w:lineRule="auto"/>
      </w:pPr>
      <w:r>
        <w:t>Elle comporte les éléments suivants :</w:t>
      </w:r>
    </w:p>
    <w:p w:rsidR="007F35D2" w:rsidRDefault="007F35D2" w:rsidP="00800E87">
      <w:pPr>
        <w:pStyle w:val="ListParagraph"/>
        <w:numPr>
          <w:ilvl w:val="0"/>
          <w:numId w:val="11"/>
          <w:numberingChange w:id="125" w:author="RBABE" w:date="2010-09-08T10:28:00Z" w:original="-"/>
        </w:numPr>
        <w:spacing w:line="360" w:lineRule="auto"/>
      </w:pPr>
      <w:r>
        <w:t>Date du jour alignée en haut à gauche, précédée de « Date : »</w:t>
      </w:r>
    </w:p>
    <w:p w:rsidR="007F35D2" w:rsidRDefault="007F35D2" w:rsidP="00800E87">
      <w:pPr>
        <w:pStyle w:val="ListParagraph"/>
        <w:numPr>
          <w:ilvl w:val="0"/>
          <w:numId w:val="11"/>
          <w:numberingChange w:id="126" w:author="RBABE" w:date="2010-09-08T10:28:00Z" w:original="-"/>
        </w:numPr>
        <w:spacing w:line="360" w:lineRule="auto"/>
      </w:pPr>
      <w:r>
        <w:t xml:space="preserve">Date de mise à jour, précédée de « Mise à jour : », à côté de la date du jour, dont elle est séparée par un  « | » </w:t>
      </w:r>
    </w:p>
    <w:p w:rsidR="007F35D2" w:rsidRDefault="007F35D2" w:rsidP="00800E87">
      <w:pPr>
        <w:pStyle w:val="ListParagraph"/>
        <w:numPr>
          <w:ilvl w:val="0"/>
          <w:numId w:val="11"/>
          <w:numberingChange w:id="127" w:author="RBABE" w:date="2010-09-08T10:28:00Z" w:original="-"/>
        </w:numPr>
        <w:spacing w:line="360" w:lineRule="auto"/>
      </w:pPr>
      <w:r>
        <w:t>Nom d’utilisateur aligné en haut à droite</w:t>
      </w:r>
    </w:p>
    <w:p w:rsidR="007F35D2" w:rsidRDefault="007F35D2" w:rsidP="00800E87">
      <w:pPr>
        <w:pStyle w:val="ListParagraph"/>
        <w:numPr>
          <w:ilvl w:val="0"/>
          <w:numId w:val="11"/>
          <w:numberingChange w:id="128" w:author="RBABE" w:date="2010-09-08T10:28:00Z" w:original="-"/>
        </w:numPr>
        <w:spacing w:line="360" w:lineRule="auto"/>
      </w:pPr>
      <w:r>
        <w:t>Le logo du client, Darties, aligné à gauche, en dessous des deux dates</w:t>
      </w:r>
    </w:p>
    <w:p w:rsidR="007F35D2" w:rsidRDefault="007F35D2" w:rsidP="00800E87">
      <w:pPr>
        <w:pStyle w:val="ListParagraph"/>
        <w:numPr>
          <w:ilvl w:val="0"/>
          <w:numId w:val="11"/>
          <w:numberingChange w:id="129" w:author="RBABE" w:date="2010-09-08T10:28:00Z" w:original="-"/>
        </w:numPr>
        <w:spacing w:line="360" w:lineRule="auto"/>
      </w:pPr>
      <w:r>
        <w:t>Le logo du logiciel, MiageTech, aligné à droite, en dessous du nom de l’utilisateur</w:t>
      </w:r>
    </w:p>
    <w:p w:rsidR="007F35D2" w:rsidRPr="008B433C" w:rsidRDefault="007F35D2" w:rsidP="00800E87">
      <w:pPr>
        <w:pStyle w:val="ListParagraph"/>
        <w:numPr>
          <w:ilvl w:val="0"/>
          <w:numId w:val="11"/>
          <w:numberingChange w:id="130" w:author="RBABE" w:date="2010-09-08T10:28:00Z" w:original="-"/>
        </w:numPr>
        <w:spacing w:line="360" w:lineRule="auto"/>
      </w:pPr>
      <w:r>
        <w:t xml:space="preserve">Un titre centré de la forme : </w:t>
      </w:r>
      <w:r w:rsidRPr="008B433C">
        <w:rPr>
          <w:b/>
        </w:rPr>
        <w:t>Tableau de bord &lt;nom du profil utilisateur&gt;</w:t>
      </w:r>
    </w:p>
    <w:p w:rsidR="007F35D2" w:rsidRDefault="007F35D2" w:rsidP="00800E87">
      <w:pPr>
        <w:pStyle w:val="ListParagraph"/>
        <w:numPr>
          <w:ilvl w:val="0"/>
          <w:numId w:val="11"/>
          <w:numberingChange w:id="131" w:author="RBABE" w:date="2010-09-08T10:28:00Z" w:original="-"/>
        </w:numPr>
        <w:spacing w:line="360" w:lineRule="auto"/>
      </w:pPr>
      <w:r>
        <w:t xml:space="preserve">(Uniquement pour les responsables magasin) un sous-titre centré sous le titre, de la forme : </w:t>
      </w:r>
      <w:r w:rsidRPr="008B433C">
        <w:rPr>
          <w:b/>
        </w:rPr>
        <w:t>Magasin &lt;nom du magasin&gt; (Région &lt;nom de la région&gt;)</w:t>
      </w:r>
    </w:p>
    <w:p w:rsidR="007F35D2" w:rsidRDefault="007F35D2" w:rsidP="007D6D5B">
      <w:pPr>
        <w:spacing w:line="360" w:lineRule="auto"/>
      </w:pPr>
      <w:r>
        <w:t>Les textes sont de la police Arial, taille 10, couleur : blanc.</w:t>
      </w:r>
      <w:r>
        <w:br/>
        <w:t xml:space="preserve">Exceptions : </w:t>
      </w:r>
    </w:p>
    <w:p w:rsidR="007F35D2" w:rsidRDefault="007F35D2" w:rsidP="00800E87">
      <w:pPr>
        <w:pStyle w:val="ListParagraph"/>
        <w:numPr>
          <w:ilvl w:val="0"/>
          <w:numId w:val="11"/>
          <w:numberingChange w:id="132" w:author="RBABE" w:date="2010-09-08T10:28:00Z" w:original="-"/>
        </w:numPr>
        <w:spacing w:line="360" w:lineRule="auto"/>
      </w:pPr>
      <w:r>
        <w:t>Titre en gras, taille 18</w:t>
      </w:r>
    </w:p>
    <w:p w:rsidR="007F35D2" w:rsidRDefault="007F35D2" w:rsidP="00800E87">
      <w:pPr>
        <w:pStyle w:val="ListParagraph"/>
        <w:numPr>
          <w:ilvl w:val="0"/>
          <w:numId w:val="11"/>
          <w:numberingChange w:id="133" w:author="RBABE" w:date="2010-09-08T10:28:00Z" w:original="-"/>
        </w:numPr>
        <w:spacing w:line="360" w:lineRule="auto"/>
      </w:pPr>
      <w:r>
        <w:t>Sous-titre en gras</w:t>
      </w:r>
    </w:p>
    <w:p w:rsidR="007F35D2" w:rsidRDefault="007F35D2" w:rsidP="007D6D5B">
      <w:pPr>
        <w:spacing w:line="360" w:lineRule="auto"/>
      </w:pPr>
    </w:p>
    <w:p w:rsidR="007F35D2" w:rsidRDefault="007F35D2" w:rsidP="007D6D5B">
      <w:pPr>
        <w:spacing w:line="360" w:lineRule="auto"/>
      </w:pPr>
    </w:p>
    <w:p w:rsidR="007F35D2" w:rsidRDefault="007F35D2" w:rsidP="007D6D5B">
      <w:pPr>
        <w:spacing w:line="360" w:lineRule="auto"/>
      </w:pPr>
    </w:p>
    <w:p w:rsidR="007F35D2" w:rsidRDefault="007F35D2" w:rsidP="000559CC">
      <w:pPr>
        <w:pStyle w:val="Heading3"/>
        <w:numPr>
          <w:numberingChange w:id="134" w:author="RBABE" w:date="2010-09-08T10:28:00Z" w:original="%1:2:4:)"/>
        </w:numPr>
      </w:pPr>
      <w:bookmarkStart w:id="135" w:name="_Toc255897177"/>
      <w:r>
        <w:t>Le menu de gauche</w:t>
      </w:r>
      <w:bookmarkEnd w:id="135"/>
    </w:p>
    <w:p w:rsidR="007F35D2" w:rsidRDefault="007F35D2" w:rsidP="007D6D5B">
      <w:pPr>
        <w:pStyle w:val="NoSpacing"/>
        <w:ind w:left="720"/>
        <w:rPr>
          <w:color w:val="FF0000"/>
        </w:rPr>
      </w:pPr>
      <w:r>
        <w:rPr>
          <w:noProof/>
          <w:lang w:eastAsia="fr-FR"/>
        </w:rPr>
        <w:pict>
          <v:group id="_x0000_s1087" style="position:absolute;left:0;text-align:left;margin-left:2.55pt;margin-top:12.25pt;width:471.75pt;height:594.6pt;z-index:251503616" coordorigin="1185,2580" coordsize="9435,11892">
            <v:rect id="_x0000_s1088" style="position:absolute;left:1185;top:2782;width:9435;height:9180" stroked="f">
              <v:textbox style="mso-next-textbox:#_x0000_s1088">
                <w:txbxContent>
                  <w:p w:rsidR="007F35D2" w:rsidRDefault="007F35D2" w:rsidP="007D6D5B">
                    <w:r w:rsidRPr="00C00549">
                      <w:rPr>
                        <w:noProof/>
                        <w:color w:val="FF0000"/>
                        <w:lang w:eastAsia="fr-FR"/>
                      </w:rPr>
                      <w:pict>
                        <v:shape id="Image 2" o:spid="_x0000_i1070" type="#_x0000_t75" style="width:114pt;height:424.5pt;visibility:visible">
                          <v:imagedata r:id="rId27" o:title=""/>
                        </v:shape>
                      </w:pict>
                    </w:r>
                  </w:p>
                </w:txbxContent>
              </v:textbox>
            </v:rect>
            <v:rect id="_x0000_s1089" style="position:absolute;left:4050;top:2580;width:6570;height:11892" stroked="f">
              <v:textbox style="mso-next-textbox:#_x0000_s1089">
                <w:txbxContent>
                  <w:p w:rsidR="007F35D2" w:rsidRDefault="007F35D2" w:rsidP="007D6D5B">
                    <w:pPr>
                      <w:pStyle w:val="NoSpacing"/>
                      <w:spacing w:line="360" w:lineRule="auto"/>
                      <w:jc w:val="both"/>
                    </w:pPr>
                    <w:r>
                      <w:t xml:space="preserve">La partie latérale gauche que nous nommerons menu de gauche a pour dimensions 150 pixels de large et 668 de haut. Le fond est bleu  (à tendance dégradé dans sa partie inférieure) et comme dans tout le logiciel, les textes ont pour police Arial et une taille de 10. </w:t>
                    </w:r>
                  </w:p>
                  <w:p w:rsidR="007F35D2" w:rsidRDefault="007F35D2" w:rsidP="007D6D5B">
                    <w:pPr>
                      <w:pStyle w:val="NoSpacing"/>
                      <w:spacing w:line="360" w:lineRule="auto"/>
                      <w:jc w:val="both"/>
                    </w:pPr>
                    <w:r>
                      <w:t xml:space="preserve"> Elle est composée de deux parties principales:</w:t>
                    </w:r>
                  </w:p>
                  <w:p w:rsidR="007F35D2" w:rsidRDefault="007F35D2" w:rsidP="00800E87">
                    <w:pPr>
                      <w:pStyle w:val="NoSpacing"/>
                      <w:numPr>
                        <w:ilvl w:val="0"/>
                        <w:numId w:val="14"/>
                        <w:numberingChange w:id="136" w:author="RBABE" w:date="2010-09-08T10:28:00Z" w:original=""/>
                      </w:numPr>
                      <w:spacing w:line="360" w:lineRule="auto"/>
                      <w:jc w:val="both"/>
                    </w:pPr>
                    <w:r w:rsidRPr="003E1641">
                      <w:rPr>
                        <w:b/>
                        <w:color w:val="002060"/>
                      </w:rPr>
                      <w:t>(1)</w:t>
                    </w:r>
                    <w:r>
                      <w:t xml:space="preserve"> Une bande supérieure de couleur grise contenant un mini menu de cinq boutons (dans l’ordre de la gauche vers la droite, imprimer, enregistrer, envoyer un mail, aide, déconnexion). Les boutons enregistrer et envoyer un mail sont une liste déroulante  et contiennent les différents formats de conversion fichier: Word, Excel et PDF.</w:t>
                    </w:r>
                  </w:p>
                  <w:p w:rsidR="007F35D2" w:rsidRDefault="007F35D2" w:rsidP="00800E87">
                    <w:pPr>
                      <w:pStyle w:val="NoSpacing"/>
                      <w:numPr>
                        <w:ilvl w:val="0"/>
                        <w:numId w:val="14"/>
                        <w:numberingChange w:id="137" w:author="RBABE" w:date="2010-09-08T10:28:00Z" w:original=""/>
                      </w:numPr>
                      <w:spacing w:line="360" w:lineRule="auto"/>
                      <w:jc w:val="both"/>
                    </w:pPr>
                    <w:r w:rsidRPr="00375374">
                      <w:rPr>
                        <w:b/>
                        <w:color w:val="00B050"/>
                      </w:rPr>
                      <w:t>(2)</w:t>
                    </w:r>
                    <w:r>
                      <w:t xml:space="preserve"> L’essentiel du menu de gauche contient les filtres qui seront utilisés pour clarifier les besoins des utilisateurs. Il y a sept critères de sélections identifiables dans des listes déroulantes tous  contenu dans  des « group box » différents.</w:t>
                    </w:r>
                  </w:p>
                  <w:p w:rsidR="007F35D2" w:rsidRDefault="007F35D2" w:rsidP="00800E87">
                    <w:pPr>
                      <w:pStyle w:val="NoSpacing"/>
                      <w:numPr>
                        <w:ilvl w:val="0"/>
                        <w:numId w:val="13"/>
                        <w:numberingChange w:id="138" w:author="RBABE" w:date="2010-09-08T10:28:00Z" w:original=""/>
                      </w:numPr>
                      <w:spacing w:line="360" w:lineRule="auto"/>
                      <w:jc w:val="both"/>
                    </w:pPr>
                    <w:r>
                      <w:t>Devise : contient les différentes devises applicables  dans les enseignes du groupe.</w:t>
                    </w:r>
                  </w:p>
                  <w:p w:rsidR="007F35D2" w:rsidRDefault="007F35D2" w:rsidP="00800E87">
                    <w:pPr>
                      <w:pStyle w:val="NoSpacing"/>
                      <w:numPr>
                        <w:ilvl w:val="0"/>
                        <w:numId w:val="13"/>
                        <w:numberingChange w:id="139" w:author="RBABE" w:date="2010-09-08T10:28:00Z" w:original=""/>
                      </w:numPr>
                      <w:spacing w:line="360" w:lineRule="auto"/>
                      <w:jc w:val="both"/>
                    </w:pPr>
                    <w:r>
                      <w:t>Localisation : contient les différents découpages géographiques.</w:t>
                    </w:r>
                  </w:p>
                  <w:p w:rsidR="007F35D2" w:rsidRDefault="007F35D2" w:rsidP="00800E87">
                    <w:pPr>
                      <w:pStyle w:val="NoSpacing"/>
                      <w:numPr>
                        <w:ilvl w:val="0"/>
                        <w:numId w:val="13"/>
                        <w:numberingChange w:id="140" w:author="RBABE" w:date="2010-09-08T10:28:00Z" w:original=""/>
                      </w:numPr>
                      <w:spacing w:line="360" w:lineRule="auto"/>
                      <w:jc w:val="both"/>
                    </w:pPr>
                    <w:r>
                      <w:t>Période : contient deux élément, l’un définissant le type de période et l’autre donnant l’indicateur de temps voulu.</w:t>
                    </w:r>
                  </w:p>
                  <w:p w:rsidR="007F35D2" w:rsidRDefault="007F35D2" w:rsidP="00800E87">
                    <w:pPr>
                      <w:pStyle w:val="NoSpacing"/>
                      <w:numPr>
                        <w:ilvl w:val="0"/>
                        <w:numId w:val="13"/>
                        <w:numberingChange w:id="141" w:author="RBABE" w:date="2010-09-08T10:28:00Z" w:original=""/>
                      </w:numPr>
                      <w:spacing w:line="360" w:lineRule="auto"/>
                      <w:jc w:val="both"/>
                    </w:pPr>
                    <w:r>
                      <w:t>Indicateurs : contient tous les indices dont a besoin le groupe pour mener à  bien des études statistiques pour une prise de décision éventuelle.</w:t>
                    </w:r>
                  </w:p>
                  <w:p w:rsidR="007F35D2" w:rsidRDefault="007F35D2" w:rsidP="00800E87">
                    <w:pPr>
                      <w:pStyle w:val="NoSpacing"/>
                      <w:numPr>
                        <w:ilvl w:val="0"/>
                        <w:numId w:val="13"/>
                        <w:numberingChange w:id="142" w:author="RBABE" w:date="2010-09-08T10:28:00Z" w:original=""/>
                      </w:numPr>
                      <w:spacing w:line="360" w:lineRule="auto"/>
                      <w:jc w:val="both"/>
                    </w:pPr>
                    <w:r>
                      <w:t>Caractéristiques : contient les composantes communes aux différents critères.</w:t>
                    </w:r>
                  </w:p>
                  <w:p w:rsidR="007F35D2" w:rsidRDefault="007F35D2" w:rsidP="00800E87">
                    <w:pPr>
                      <w:pStyle w:val="NoSpacing"/>
                      <w:numPr>
                        <w:ilvl w:val="0"/>
                        <w:numId w:val="13"/>
                        <w:numberingChange w:id="143" w:author="RBABE" w:date="2010-09-08T10:28:00Z" w:original=""/>
                      </w:numPr>
                      <w:spacing w:line="360" w:lineRule="auto"/>
                      <w:jc w:val="both"/>
                    </w:pPr>
                    <w:r>
                      <w:t>Familles d’articles : contient les types d’article que commercialise le groupe.</w:t>
                    </w:r>
                  </w:p>
                  <w:p w:rsidR="007F35D2" w:rsidRPr="0004054A" w:rsidRDefault="007F35D2" w:rsidP="00800E87">
                    <w:pPr>
                      <w:pStyle w:val="NoSpacing"/>
                      <w:numPr>
                        <w:ilvl w:val="0"/>
                        <w:numId w:val="13"/>
                        <w:numberingChange w:id="144" w:author="RBABE" w:date="2010-09-08T10:28:00Z" w:original=""/>
                      </w:numPr>
                      <w:spacing w:line="360" w:lineRule="auto"/>
                      <w:jc w:val="both"/>
                    </w:pPr>
                    <w:r>
                      <w:t>Enseigne : contient les différentes enseignes du groupe.</w:t>
                    </w:r>
                  </w:p>
                  <w:p w:rsidR="007F35D2" w:rsidRDefault="007F35D2" w:rsidP="007D6D5B"/>
                </w:txbxContent>
              </v:textbox>
            </v:rect>
          </v:group>
        </w:pict>
      </w:r>
    </w:p>
    <w:p w:rsidR="007F35D2" w:rsidRDefault="007F35D2" w:rsidP="007D6D5B">
      <w:pPr>
        <w:pStyle w:val="NoSpacing"/>
        <w:ind w:left="720"/>
        <w:rPr>
          <w:color w:val="FF0000"/>
        </w:rPr>
      </w:pPr>
      <w:r>
        <w:rPr>
          <w:noProof/>
          <w:lang w:eastAsia="fr-FR"/>
        </w:rPr>
        <w:pict>
          <v:group id="_x0000_s1090" style="position:absolute;left:0;text-align:left;margin-left:2.55pt;margin-top:8.9pt;width:150pt;height:404.4pt;z-index:251505664" coordorigin="1468,3005" coordsize="3000,8182">
            <v:roundrect id="_x0000_s1091" style="position:absolute;left:1468;top:3005;width:2655;height:653" arcsize="10923f" filled="f" strokecolor="#002060" strokeweight="2.25pt"/>
            <v:roundrect id="_x0000_s1092" style="position:absolute;left:1543;top:3733;width:2430;height:7454" arcsize="10923f" filled="f" strokecolor="#00b050" strokeweight="2.25pt"/>
            <v:oval id="_x0000_s1093" style="position:absolute;left:4108;top:4558;width:360;height:450" strokecolor="#002060" strokeweight="1.5pt">
              <v:textbox style="mso-next-textbox:#_x0000_s1093">
                <w:txbxContent>
                  <w:p w:rsidR="007F35D2" w:rsidRPr="003E1641" w:rsidRDefault="007F35D2" w:rsidP="007D6D5B">
                    <w:pPr>
                      <w:jc w:val="center"/>
                      <w:rPr>
                        <w:color w:val="002060"/>
                      </w:rPr>
                    </w:pPr>
                    <w:r w:rsidRPr="003E1641">
                      <w:rPr>
                        <w:color w:val="002060"/>
                      </w:rPr>
                      <w:t>1</w:t>
                    </w:r>
                    <w:r>
                      <w:rPr>
                        <w:color w:val="002060"/>
                      </w:rPr>
                      <w:t xml:space="preserve">   </w:t>
                    </w:r>
                  </w:p>
                </w:txbxContent>
              </v:textbox>
            </v:oval>
            <v:shapetype id="_x0000_t32" coordsize="21600,21600" o:spt="32" o:oned="t" path="m,l21600,21600e" filled="f">
              <v:path arrowok="t" fillok="f" o:connecttype="none"/>
              <o:lock v:ext="edit" shapetype="t"/>
            </v:shapetype>
            <v:shape id="_x0000_s1094" type="#_x0000_t32" style="position:absolute;left:4108;top:3643;width:210;height:915" o:connectortype="straight" strokecolor="#002060" strokeweight="1.5pt">
              <v:stroke endarrow="block"/>
            </v:shape>
            <v:shape id="_x0000_s1095" type="#_x0000_t32" style="position:absolute;left:3973;top:5068;width:360;height:720" o:connectortype="straight" strokecolor="#00b050" strokeweight="1.5pt">
              <v:stroke endarrow="block"/>
            </v:shape>
          </v:group>
        </w:pict>
      </w: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r>
        <w:rPr>
          <w:noProof/>
          <w:lang w:eastAsia="fr-FR"/>
        </w:rPr>
        <w:pict>
          <v:oval id="_x0000_s1096" style="position:absolute;left:0;text-align:left;margin-left:139.05pt;margin-top:3.7pt;width:18pt;height:25.5pt;z-index:251504640" strokecolor="#00b050" strokeweight="1.5pt">
            <v:textbox style="mso-next-textbox:#_x0000_s1096">
              <w:txbxContent>
                <w:p w:rsidR="007F35D2" w:rsidRPr="003E1641" w:rsidRDefault="007F35D2" w:rsidP="007D6D5B">
                  <w:pPr>
                    <w:rPr>
                      <w:color w:val="002060"/>
                    </w:rPr>
                  </w:pPr>
                  <w:r w:rsidRPr="003E1641">
                    <w:rPr>
                      <w:color w:val="002060"/>
                    </w:rPr>
                    <w:t>2</w:t>
                  </w:r>
                </w:p>
              </w:txbxContent>
            </v:textbox>
          </v:oval>
        </w:pict>
      </w: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Pr>
        <w:pStyle w:val="NoSpacing"/>
        <w:ind w:left="720"/>
        <w:rPr>
          <w:color w:val="FF0000"/>
        </w:rPr>
      </w:pPr>
    </w:p>
    <w:p w:rsidR="007F35D2" w:rsidRDefault="007F35D2" w:rsidP="007D6D5B"/>
    <w:p w:rsidR="007F35D2" w:rsidRDefault="007F35D2" w:rsidP="007D6D5B"/>
    <w:p w:rsidR="007F35D2" w:rsidRDefault="007F35D2" w:rsidP="007D6D5B">
      <w:r>
        <w:t>Voici les codes couleur du fond en dégradé :</w:t>
      </w:r>
    </w:p>
    <w:tbl>
      <w:tblPr>
        <w:tblW w:w="0" w:type="auto"/>
        <w:tblBorders>
          <w:top w:val="single" w:sz="8" w:space="0" w:color="000000"/>
          <w:left w:val="single" w:sz="8" w:space="0" w:color="000000"/>
          <w:bottom w:val="single" w:sz="8" w:space="0" w:color="000000"/>
          <w:right w:val="single" w:sz="8" w:space="0" w:color="000000"/>
        </w:tblBorders>
        <w:tblLook w:val="00A0"/>
      </w:tblPr>
      <w:tblGrid>
        <w:gridCol w:w="2303"/>
        <w:gridCol w:w="2303"/>
        <w:gridCol w:w="2303"/>
        <w:gridCol w:w="2303"/>
      </w:tblGrid>
      <w:tr w:rsidR="007F35D2" w:rsidRPr="00045D77" w:rsidTr="00045D77">
        <w:trPr>
          <w:trHeight w:val="510"/>
        </w:trPr>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0000"/>
                <w:sz w:val="24"/>
                <w:szCs w:val="24"/>
              </w:rPr>
            </w:pP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FF0000"/>
                <w:sz w:val="24"/>
                <w:szCs w:val="24"/>
              </w:rPr>
            </w:pPr>
            <w:r w:rsidRPr="00045D77">
              <w:rPr>
                <w:rFonts w:ascii="Cambria" w:hAnsi="Cambria"/>
                <w:b/>
                <w:color w:val="FF0000"/>
                <w:sz w:val="24"/>
                <w:szCs w:val="24"/>
              </w:rPr>
              <w:t>Rouge</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B050"/>
                <w:sz w:val="24"/>
                <w:szCs w:val="24"/>
              </w:rPr>
            </w:pPr>
            <w:r w:rsidRPr="00045D77">
              <w:rPr>
                <w:rFonts w:ascii="Cambria" w:hAnsi="Cambria"/>
                <w:b/>
                <w:color w:val="00B050"/>
                <w:sz w:val="24"/>
                <w:szCs w:val="24"/>
              </w:rPr>
              <w:t>Vert</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548DD4"/>
                <w:sz w:val="24"/>
                <w:szCs w:val="24"/>
              </w:rPr>
            </w:pPr>
            <w:r w:rsidRPr="00045D77">
              <w:rPr>
                <w:rFonts w:ascii="Cambria" w:hAnsi="Cambria"/>
                <w:b/>
                <w:color w:val="548DD4"/>
                <w:sz w:val="24"/>
                <w:szCs w:val="24"/>
              </w:rPr>
              <w:t>Bleu</w:t>
            </w:r>
          </w:p>
        </w:tc>
      </w:tr>
      <w:tr w:rsidR="007F35D2" w:rsidRPr="00045D77" w:rsidTr="00045D77">
        <w:trPr>
          <w:trHeight w:val="510"/>
        </w:trPr>
        <w:tc>
          <w:tcPr>
            <w:tcW w:w="2303" w:type="dxa"/>
            <w:tcBorders>
              <w:top w:val="nil"/>
              <w:left w:val="nil"/>
              <w:bottom w:val="nil"/>
              <w:right w:val="single" w:sz="8" w:space="0" w:color="000000"/>
            </w:tcBorders>
            <w:shd w:val="clear" w:color="auto" w:fill="8588C4"/>
          </w:tcPr>
          <w:p w:rsidR="007F35D2" w:rsidRPr="00045D77" w:rsidRDefault="007F35D2" w:rsidP="00045D77">
            <w:pPr>
              <w:spacing w:before="100" w:after="0" w:line="312" w:lineRule="auto"/>
              <w:jc w:val="both"/>
              <w:rPr>
                <w:rFonts w:ascii="Cambria" w:hAnsi="Cambria"/>
                <w:b/>
                <w:color w:val="FFFFFF"/>
              </w:rPr>
            </w:pPr>
            <w:r w:rsidRPr="00045D77">
              <w:rPr>
                <w:rFonts w:ascii="Cambria" w:hAnsi="Cambria"/>
                <w:b/>
                <w:color w:val="FFFFFF"/>
              </w:rPr>
              <w:t>Haut du menu</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133</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136</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196</w:t>
            </w:r>
          </w:p>
        </w:tc>
      </w:tr>
      <w:tr w:rsidR="007F35D2" w:rsidRPr="00045D77" w:rsidTr="00045D77">
        <w:trPr>
          <w:trHeight w:val="510"/>
        </w:trPr>
        <w:tc>
          <w:tcPr>
            <w:tcW w:w="2303" w:type="dxa"/>
            <w:tcBorders>
              <w:left w:val="nil"/>
              <w:bottom w:val="nil"/>
              <w:right w:val="single" w:sz="8" w:space="0" w:color="000000"/>
            </w:tcBorders>
            <w:shd w:val="clear" w:color="auto" w:fill="D4DEFF"/>
          </w:tcPr>
          <w:p w:rsidR="007F35D2" w:rsidRPr="00045D77" w:rsidRDefault="007F35D2" w:rsidP="00045D77">
            <w:pPr>
              <w:spacing w:before="100" w:after="0" w:line="312" w:lineRule="auto"/>
              <w:rPr>
                <w:rFonts w:ascii="Cambria" w:hAnsi="Cambria"/>
                <w:b/>
                <w:color w:val="000000"/>
              </w:rPr>
            </w:pPr>
            <w:r w:rsidRPr="00045D77">
              <w:rPr>
                <w:rFonts w:ascii="Cambria" w:hAnsi="Cambria"/>
                <w:b/>
                <w:color w:val="000000"/>
              </w:rPr>
              <w:t>Bas du menu</w:t>
            </w:r>
          </w:p>
        </w:tc>
        <w:tc>
          <w:tcPr>
            <w:tcW w:w="2303" w:type="dxa"/>
            <w:tcBorders>
              <w:bottom w:val="single" w:sz="8" w:space="0" w:color="000000"/>
            </w:tcBorders>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212</w:t>
            </w:r>
          </w:p>
        </w:tc>
        <w:tc>
          <w:tcPr>
            <w:tcW w:w="2303" w:type="dxa"/>
            <w:tcBorders>
              <w:bottom w:val="single" w:sz="8" w:space="0" w:color="000000"/>
            </w:tcBorders>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222</w:t>
            </w:r>
          </w:p>
        </w:tc>
        <w:tc>
          <w:tcPr>
            <w:tcW w:w="2303" w:type="dxa"/>
            <w:tcBorders>
              <w:bottom w:val="single" w:sz="8" w:space="0" w:color="000000"/>
            </w:tcBorders>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255</w:t>
            </w:r>
          </w:p>
        </w:tc>
      </w:tr>
    </w:tbl>
    <w:p w:rsidR="007F35D2" w:rsidRDefault="007F35D2" w:rsidP="00F976FF"/>
    <w:p w:rsidR="007F35D2" w:rsidRDefault="007F35D2" w:rsidP="00F976FF">
      <w:r>
        <w:t>Et le code couleur du titre des GroupBox :</w:t>
      </w:r>
    </w:p>
    <w:tbl>
      <w:tblPr>
        <w:tblW w:w="0" w:type="auto"/>
        <w:tblBorders>
          <w:top w:val="single" w:sz="8" w:space="0" w:color="000000"/>
          <w:left w:val="single" w:sz="8" w:space="0" w:color="000000"/>
          <w:bottom w:val="single" w:sz="8" w:space="0" w:color="000000"/>
          <w:right w:val="single" w:sz="8" w:space="0" w:color="000000"/>
        </w:tblBorders>
        <w:tblLook w:val="00A0"/>
      </w:tblPr>
      <w:tblGrid>
        <w:gridCol w:w="2303"/>
        <w:gridCol w:w="2303"/>
        <w:gridCol w:w="2303"/>
        <w:gridCol w:w="2303"/>
      </w:tblGrid>
      <w:tr w:rsidR="007F35D2" w:rsidRPr="00045D77" w:rsidTr="00045D77">
        <w:trPr>
          <w:trHeight w:val="510"/>
        </w:trPr>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both"/>
              <w:rPr>
                <w:rFonts w:ascii="Cambria" w:hAnsi="Cambria"/>
                <w:b/>
                <w:color w:val="000000"/>
                <w:sz w:val="24"/>
                <w:szCs w:val="24"/>
              </w:rPr>
            </w:pP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FF0000"/>
                <w:sz w:val="24"/>
                <w:szCs w:val="24"/>
              </w:rPr>
            </w:pPr>
            <w:r w:rsidRPr="00045D77">
              <w:rPr>
                <w:rFonts w:ascii="Cambria" w:hAnsi="Cambria"/>
                <w:b/>
                <w:color w:val="FF0000"/>
                <w:sz w:val="24"/>
                <w:szCs w:val="24"/>
              </w:rPr>
              <w:t>Rouge</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B050"/>
                <w:sz w:val="24"/>
                <w:szCs w:val="24"/>
              </w:rPr>
            </w:pPr>
            <w:r w:rsidRPr="00045D77">
              <w:rPr>
                <w:rFonts w:ascii="Cambria" w:hAnsi="Cambria"/>
                <w:b/>
                <w:color w:val="00B050"/>
                <w:sz w:val="24"/>
                <w:szCs w:val="24"/>
              </w:rPr>
              <w:t>Vert</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548DD4"/>
                <w:sz w:val="24"/>
                <w:szCs w:val="24"/>
              </w:rPr>
            </w:pPr>
            <w:r w:rsidRPr="00045D77">
              <w:rPr>
                <w:rFonts w:ascii="Cambria" w:hAnsi="Cambria"/>
                <w:b/>
                <w:color w:val="548DD4"/>
                <w:sz w:val="24"/>
                <w:szCs w:val="24"/>
              </w:rPr>
              <w:t>Bleu</w:t>
            </w:r>
          </w:p>
        </w:tc>
      </w:tr>
      <w:tr w:rsidR="007F35D2" w:rsidRPr="00045D77" w:rsidTr="00045D77">
        <w:trPr>
          <w:trHeight w:val="510"/>
        </w:trPr>
        <w:tc>
          <w:tcPr>
            <w:tcW w:w="2303" w:type="dxa"/>
            <w:tcBorders>
              <w:top w:val="nil"/>
              <w:left w:val="nil"/>
              <w:bottom w:val="nil"/>
              <w:right w:val="single" w:sz="8" w:space="0" w:color="000000"/>
            </w:tcBorders>
            <w:shd w:val="clear" w:color="auto" w:fill="0000C0"/>
          </w:tcPr>
          <w:p w:rsidR="007F35D2" w:rsidRPr="00045D77" w:rsidRDefault="007F35D2" w:rsidP="00045D77">
            <w:pPr>
              <w:spacing w:before="100" w:after="0" w:line="312" w:lineRule="auto"/>
              <w:rPr>
                <w:rFonts w:ascii="Cambria" w:hAnsi="Cambria"/>
                <w:b/>
                <w:color w:val="FFFFFF"/>
              </w:rPr>
            </w:pPr>
            <w:r w:rsidRPr="00045D77">
              <w:rPr>
                <w:rFonts w:ascii="Cambria" w:hAnsi="Cambria"/>
                <w:b/>
                <w:color w:val="FFFFFF"/>
              </w:rPr>
              <w:t>Titre GroupBox</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0</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0</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192</w:t>
            </w:r>
          </w:p>
        </w:tc>
      </w:tr>
    </w:tbl>
    <w:p w:rsidR="007F35D2" w:rsidRPr="00F976FF" w:rsidRDefault="007F35D2" w:rsidP="00F976FF"/>
    <w:p w:rsidR="007F35D2" w:rsidRDefault="007F35D2" w:rsidP="00F976FF">
      <w:pPr>
        <w:pStyle w:val="Heading3"/>
        <w:numPr>
          <w:numberingChange w:id="145" w:author="RBABE" w:date="2010-09-08T10:28:00Z" w:original="%1:3:4:)"/>
        </w:numPr>
      </w:pPr>
      <w:bookmarkStart w:id="146" w:name="_Toc255897178"/>
      <w:r>
        <w:t>La partie centrale</w:t>
      </w:r>
      <w:bookmarkEnd w:id="146"/>
    </w:p>
    <w:p w:rsidR="007F35D2" w:rsidRDefault="007F35D2" w:rsidP="005724BA">
      <w:pPr>
        <w:spacing w:line="360" w:lineRule="auto"/>
        <w:ind w:firstLine="624"/>
        <w:jc w:val="both"/>
      </w:pPr>
      <w:r>
        <w:t xml:space="preserve">La partie centrale est celle qui se met à jour en fonction des changements effectués avec les filtres. Elle se situe à gauche de la partie des filtres, et en dessous de la bannière. Sa taille est fixée par la taille de la fenêtre, qui est de 1024 pixels par 768 pixels. Le fond de cette partie est blanc. </w:t>
      </w:r>
    </w:p>
    <w:p w:rsidR="007F35D2" w:rsidRDefault="007F35D2" w:rsidP="005724BA">
      <w:pPr>
        <w:spacing w:line="360" w:lineRule="auto"/>
        <w:ind w:firstLine="624"/>
        <w:jc w:val="both"/>
      </w:pPr>
      <w:r>
        <w:t>Pour les profils d’utilisateur RM, RR et DC, cette partie est composée de 5 onglets :</w:t>
      </w:r>
    </w:p>
    <w:p w:rsidR="007F35D2" w:rsidRDefault="007F35D2" w:rsidP="00800E87">
      <w:pPr>
        <w:pStyle w:val="ListParagraph"/>
        <w:numPr>
          <w:ilvl w:val="0"/>
          <w:numId w:val="15"/>
          <w:numberingChange w:id="147" w:author="RBABE" w:date="2010-09-08T10:28:00Z" w:original="-"/>
        </w:numPr>
        <w:spacing w:line="360" w:lineRule="auto"/>
        <w:jc w:val="both"/>
      </w:pPr>
      <w:r>
        <w:t>Accueil</w:t>
      </w:r>
    </w:p>
    <w:p w:rsidR="007F35D2" w:rsidRDefault="007F35D2" w:rsidP="00800E87">
      <w:pPr>
        <w:pStyle w:val="ListParagraph"/>
        <w:numPr>
          <w:ilvl w:val="0"/>
          <w:numId w:val="15"/>
          <w:numberingChange w:id="148" w:author="RBABE" w:date="2010-09-08T10:28:00Z" w:original="-"/>
        </w:numPr>
        <w:spacing w:line="360" w:lineRule="auto"/>
        <w:jc w:val="both"/>
      </w:pPr>
      <w:r>
        <w:t>Palmarès</w:t>
      </w:r>
    </w:p>
    <w:p w:rsidR="007F35D2" w:rsidRDefault="007F35D2" w:rsidP="00800E87">
      <w:pPr>
        <w:pStyle w:val="ListParagraph"/>
        <w:numPr>
          <w:ilvl w:val="0"/>
          <w:numId w:val="15"/>
          <w:numberingChange w:id="149" w:author="RBABE" w:date="2010-09-08T10:28:00Z" w:original="-"/>
        </w:numPr>
        <w:spacing w:line="360" w:lineRule="auto"/>
        <w:jc w:val="both"/>
      </w:pPr>
      <w:r>
        <w:t>Historique</w:t>
      </w:r>
    </w:p>
    <w:p w:rsidR="007F35D2" w:rsidRDefault="007F35D2" w:rsidP="00800E87">
      <w:pPr>
        <w:pStyle w:val="ListParagraph"/>
        <w:numPr>
          <w:ilvl w:val="0"/>
          <w:numId w:val="15"/>
          <w:numberingChange w:id="150" w:author="RBABE" w:date="2010-09-08T10:28:00Z" w:original="-"/>
        </w:numPr>
        <w:spacing w:line="360" w:lineRule="auto"/>
        <w:jc w:val="both"/>
      </w:pPr>
      <w:r>
        <w:t>Détails</w:t>
      </w:r>
    </w:p>
    <w:p w:rsidR="007F35D2" w:rsidRDefault="007F35D2" w:rsidP="00800E87">
      <w:pPr>
        <w:pStyle w:val="ListParagraph"/>
        <w:numPr>
          <w:ilvl w:val="0"/>
          <w:numId w:val="15"/>
          <w:numberingChange w:id="151" w:author="RBABE" w:date="2010-09-08T10:28:00Z" w:original="-"/>
        </w:numPr>
        <w:spacing w:line="360" w:lineRule="auto"/>
        <w:jc w:val="both"/>
      </w:pPr>
      <w:r>
        <w:t>Etude</w:t>
      </w:r>
    </w:p>
    <w:p w:rsidR="007F35D2" w:rsidRDefault="007F35D2" w:rsidP="005724BA">
      <w:pPr>
        <w:spacing w:line="360" w:lineRule="auto"/>
        <w:ind w:firstLine="708"/>
        <w:jc w:val="both"/>
      </w:pPr>
      <w:r>
        <w:t>Ces onglets sont justifiés à gauche. Leur taille est dépendante de leur nom. Les onglets peuvent prendre trois couleurs différentes :</w:t>
      </w:r>
    </w:p>
    <w:p w:rsidR="007F35D2" w:rsidRDefault="007F35D2" w:rsidP="00800E87">
      <w:pPr>
        <w:pStyle w:val="ListParagraph"/>
        <w:numPr>
          <w:ilvl w:val="0"/>
          <w:numId w:val="15"/>
          <w:numberingChange w:id="152" w:author="RBABE" w:date="2010-09-08T10:28:00Z" w:original="-"/>
        </w:numPr>
        <w:spacing w:line="360" w:lineRule="auto"/>
        <w:jc w:val="both"/>
      </w:pPr>
      <w:r>
        <w:t>Blanc, lorsqu’ils sont sélectionnés</w:t>
      </w:r>
    </w:p>
    <w:p w:rsidR="007F35D2" w:rsidRDefault="007F35D2" w:rsidP="00800E87">
      <w:pPr>
        <w:pStyle w:val="ListParagraph"/>
        <w:numPr>
          <w:ilvl w:val="0"/>
          <w:numId w:val="15"/>
          <w:numberingChange w:id="153" w:author="RBABE" w:date="2010-09-08T10:28:00Z" w:original="-"/>
        </w:numPr>
        <w:spacing w:line="360" w:lineRule="auto"/>
        <w:jc w:val="both"/>
      </w:pPr>
      <w:r>
        <w:t>Gris, lorsqu’ils ne le sont pas.</w:t>
      </w:r>
    </w:p>
    <w:p w:rsidR="007F35D2" w:rsidRDefault="007F35D2" w:rsidP="00800E87">
      <w:pPr>
        <w:pStyle w:val="ListParagraph"/>
        <w:numPr>
          <w:ilvl w:val="0"/>
          <w:numId w:val="15"/>
          <w:numberingChange w:id="154" w:author="RBABE" w:date="2010-09-08T10:28:00Z" w:original="-"/>
        </w:numPr>
        <w:spacing w:line="360" w:lineRule="auto"/>
        <w:jc w:val="both"/>
      </w:pPr>
      <w:r>
        <w:t>Bleu clair, lorsque la souris passe dessus.</w:t>
      </w:r>
    </w:p>
    <w:tbl>
      <w:tblPr>
        <w:tblW w:w="0" w:type="auto"/>
        <w:tblBorders>
          <w:top w:val="single" w:sz="8" w:space="0" w:color="000000"/>
          <w:left w:val="single" w:sz="8" w:space="0" w:color="000000"/>
          <w:bottom w:val="single" w:sz="8" w:space="0" w:color="000000"/>
          <w:right w:val="single" w:sz="8" w:space="0" w:color="000000"/>
        </w:tblBorders>
        <w:tblLook w:val="00A0"/>
      </w:tblPr>
      <w:tblGrid>
        <w:gridCol w:w="2303"/>
        <w:gridCol w:w="2303"/>
        <w:gridCol w:w="2303"/>
        <w:gridCol w:w="2303"/>
      </w:tblGrid>
      <w:tr w:rsidR="007F35D2" w:rsidRPr="00045D77" w:rsidTr="00045D77">
        <w:trPr>
          <w:trHeight w:val="510"/>
        </w:trPr>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both"/>
              <w:rPr>
                <w:rFonts w:ascii="Cambria" w:hAnsi="Cambria"/>
                <w:b/>
                <w:color w:val="000000"/>
                <w:sz w:val="24"/>
                <w:szCs w:val="24"/>
              </w:rPr>
            </w:pP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FF0000"/>
                <w:sz w:val="24"/>
                <w:szCs w:val="24"/>
              </w:rPr>
            </w:pPr>
            <w:r w:rsidRPr="00045D77">
              <w:rPr>
                <w:rFonts w:ascii="Cambria" w:hAnsi="Cambria"/>
                <w:b/>
                <w:color w:val="FF0000"/>
                <w:sz w:val="24"/>
                <w:szCs w:val="24"/>
              </w:rPr>
              <w:t>Rouge</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B050"/>
                <w:sz w:val="24"/>
                <w:szCs w:val="24"/>
              </w:rPr>
            </w:pPr>
            <w:r w:rsidRPr="00045D77">
              <w:rPr>
                <w:rFonts w:ascii="Cambria" w:hAnsi="Cambria"/>
                <w:b/>
                <w:color w:val="00B050"/>
                <w:sz w:val="24"/>
                <w:szCs w:val="24"/>
              </w:rPr>
              <w:t>Vert</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548DD4"/>
                <w:sz w:val="24"/>
                <w:szCs w:val="24"/>
              </w:rPr>
            </w:pPr>
            <w:r w:rsidRPr="00045D77">
              <w:rPr>
                <w:rFonts w:ascii="Cambria" w:hAnsi="Cambria"/>
                <w:b/>
                <w:color w:val="548DD4"/>
                <w:sz w:val="24"/>
                <w:szCs w:val="24"/>
              </w:rPr>
              <w:t>Bleu</w:t>
            </w:r>
          </w:p>
        </w:tc>
      </w:tr>
      <w:tr w:rsidR="007F35D2" w:rsidRPr="00045D77" w:rsidTr="00045D77">
        <w:trPr>
          <w:trHeight w:val="510"/>
        </w:trPr>
        <w:tc>
          <w:tcPr>
            <w:tcW w:w="2303" w:type="dxa"/>
            <w:tcBorders>
              <w:top w:val="nil"/>
              <w:left w:val="nil"/>
              <w:bottom w:val="nil"/>
              <w:right w:val="single" w:sz="8" w:space="0" w:color="000000"/>
            </w:tcBorders>
            <w:shd w:val="clear" w:color="auto" w:fill="FFFFFF"/>
          </w:tcPr>
          <w:p w:rsidR="007F35D2" w:rsidRPr="00045D77" w:rsidRDefault="007F35D2" w:rsidP="00045D77">
            <w:pPr>
              <w:spacing w:before="100" w:after="0" w:line="312" w:lineRule="auto"/>
              <w:rPr>
                <w:rFonts w:ascii="Cambria" w:hAnsi="Cambria"/>
                <w:b/>
                <w:color w:val="000000"/>
              </w:rPr>
            </w:pPr>
            <w:r w:rsidRPr="00045D77">
              <w:rPr>
                <w:rFonts w:ascii="Cambria" w:hAnsi="Cambria"/>
                <w:b/>
                <w:color w:val="000000"/>
              </w:rPr>
              <w:t>Sélectionné</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255</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255</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255</w:t>
            </w:r>
          </w:p>
        </w:tc>
      </w:tr>
      <w:tr w:rsidR="007F35D2" w:rsidRPr="00045D77" w:rsidTr="00045D77">
        <w:trPr>
          <w:trHeight w:val="510"/>
        </w:trPr>
        <w:tc>
          <w:tcPr>
            <w:tcW w:w="2303" w:type="dxa"/>
            <w:tcBorders>
              <w:left w:val="nil"/>
              <w:bottom w:val="nil"/>
              <w:right w:val="single" w:sz="8" w:space="0" w:color="000000"/>
            </w:tcBorders>
            <w:shd w:val="clear" w:color="auto" w:fill="D9D9D9"/>
          </w:tcPr>
          <w:p w:rsidR="007F35D2" w:rsidRPr="00045D77" w:rsidRDefault="007F35D2" w:rsidP="00045D77">
            <w:pPr>
              <w:spacing w:before="100" w:after="0" w:line="312" w:lineRule="auto"/>
              <w:rPr>
                <w:rFonts w:ascii="Cambria" w:hAnsi="Cambria"/>
                <w:b/>
                <w:color w:val="000000"/>
              </w:rPr>
            </w:pPr>
            <w:r w:rsidRPr="00045D77">
              <w:rPr>
                <w:rFonts w:ascii="Cambria" w:hAnsi="Cambria"/>
                <w:b/>
                <w:color w:val="000000"/>
              </w:rPr>
              <w:t>Non sélectionné</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217</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217</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217</w:t>
            </w:r>
          </w:p>
        </w:tc>
      </w:tr>
      <w:tr w:rsidR="007F35D2" w:rsidRPr="00045D77" w:rsidTr="00045D77">
        <w:trPr>
          <w:trHeight w:val="510"/>
        </w:trPr>
        <w:tc>
          <w:tcPr>
            <w:tcW w:w="2303" w:type="dxa"/>
            <w:tcBorders>
              <w:top w:val="nil"/>
              <w:left w:val="nil"/>
              <w:bottom w:val="nil"/>
              <w:right w:val="single" w:sz="8" w:space="0" w:color="000000"/>
            </w:tcBorders>
            <w:shd w:val="clear" w:color="auto" w:fill="DBE5F1"/>
          </w:tcPr>
          <w:p w:rsidR="007F35D2" w:rsidRPr="00045D77" w:rsidRDefault="007F35D2" w:rsidP="00045D77">
            <w:pPr>
              <w:spacing w:before="100" w:after="0" w:line="312" w:lineRule="auto"/>
              <w:rPr>
                <w:rFonts w:ascii="Cambria" w:hAnsi="Cambria"/>
                <w:b/>
                <w:color w:val="000000"/>
              </w:rPr>
            </w:pPr>
            <w:r w:rsidRPr="00045D77">
              <w:rPr>
                <w:rFonts w:ascii="Cambria" w:hAnsi="Cambria"/>
                <w:b/>
                <w:color w:val="000000"/>
              </w:rPr>
              <w:t>Survolé</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219</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229</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241</w:t>
            </w:r>
          </w:p>
        </w:tc>
      </w:tr>
    </w:tbl>
    <w:p w:rsidR="007F35D2" w:rsidRDefault="007F35D2" w:rsidP="002A0B8F">
      <w:pPr>
        <w:jc w:val="both"/>
      </w:pPr>
    </w:p>
    <w:p w:rsidR="007F35D2" w:rsidRDefault="007F35D2" w:rsidP="002A0B8F">
      <w:pPr>
        <w:jc w:val="both"/>
      </w:pPr>
    </w:p>
    <w:p w:rsidR="007F35D2" w:rsidRPr="00DE5577" w:rsidRDefault="007F35D2" w:rsidP="00DE5577">
      <w:pPr>
        <w:jc w:val="both"/>
        <w:rPr>
          <w:b/>
        </w:rPr>
      </w:pPr>
      <w:r w:rsidRPr="00DE5577">
        <w:rPr>
          <w:b/>
        </w:rPr>
        <w:t>Détails de l’onglet Accueil :</w:t>
      </w:r>
    </w:p>
    <w:p w:rsidR="007F35D2" w:rsidRDefault="007F35D2" w:rsidP="00DE5577">
      <w:pPr>
        <w:jc w:val="both"/>
      </w:pPr>
      <w:r>
        <w:t>L’accueil diffère selon le profil d’utilisateur. Celui-ci sera détaillé dans les scénarios correspondants.</w:t>
      </w:r>
    </w:p>
    <w:p w:rsidR="007F35D2" w:rsidRPr="00A158C5" w:rsidRDefault="007F35D2" w:rsidP="00DE5577">
      <w:pPr>
        <w:jc w:val="both"/>
      </w:pPr>
    </w:p>
    <w:p w:rsidR="007F35D2" w:rsidRDefault="007F35D2" w:rsidP="00DE5577">
      <w:pPr>
        <w:jc w:val="both"/>
        <w:rPr>
          <w:b/>
        </w:rPr>
      </w:pPr>
      <w:r w:rsidRPr="00DE5577">
        <w:rPr>
          <w:b/>
        </w:rPr>
        <w:t>Détails des onglets Palmarès, Historique et Détails :</w:t>
      </w:r>
    </w:p>
    <w:p w:rsidR="007F35D2" w:rsidRDefault="007F35D2" w:rsidP="00DE5577">
      <w:pPr>
        <w:jc w:val="both"/>
        <w:rPr>
          <w:b/>
        </w:rPr>
      </w:pPr>
      <w:r w:rsidRPr="00C00549">
        <w:rPr>
          <w:b/>
          <w:noProof/>
          <w:lang w:eastAsia="fr-FR"/>
        </w:rPr>
        <w:pict>
          <v:shape id="Image 0" o:spid="_x0000_i1073" type="#_x0000_t75" alt="exemple_charte.png" style="width:453.75pt;height:302.25pt;visibility:visible">
            <v:imagedata r:id="rId28" o:title=""/>
          </v:shape>
        </w:pict>
      </w:r>
    </w:p>
    <w:p w:rsidR="007F35D2" w:rsidRPr="00DE5577" w:rsidRDefault="007F35D2" w:rsidP="00171D04">
      <w:pPr>
        <w:pStyle w:val="Figure"/>
      </w:pPr>
      <w:r>
        <w:t>Figure charte 3 : exemple de tableau</w:t>
      </w:r>
    </w:p>
    <w:p w:rsidR="007F35D2" w:rsidRDefault="007F35D2" w:rsidP="008208DE">
      <w:pPr>
        <w:spacing w:line="360" w:lineRule="auto"/>
        <w:ind w:firstLine="708"/>
        <w:jc w:val="both"/>
      </w:pPr>
      <w:r>
        <w:t>Ces trois onglets différent quelque peu selon le profil utilisateur, mais on y retrouve obligatoirement 3 élément qui sont :</w:t>
      </w:r>
    </w:p>
    <w:p w:rsidR="007F35D2" w:rsidRDefault="007F35D2" w:rsidP="00800E87">
      <w:pPr>
        <w:pStyle w:val="ListParagraph"/>
        <w:numPr>
          <w:ilvl w:val="0"/>
          <w:numId w:val="15"/>
          <w:numberingChange w:id="155" w:author="RBABE" w:date="2010-09-08T10:28:00Z" w:original="-"/>
        </w:numPr>
        <w:spacing w:line="360" w:lineRule="auto"/>
        <w:jc w:val="both"/>
      </w:pPr>
      <w:r>
        <w:t>Un titre qui comporte le nom de l’onglet, la localisation et la période choisies dans les filtres.</w:t>
      </w:r>
    </w:p>
    <w:p w:rsidR="007F35D2" w:rsidRDefault="007F35D2" w:rsidP="00800E87">
      <w:pPr>
        <w:pStyle w:val="ListParagraph"/>
        <w:numPr>
          <w:ilvl w:val="1"/>
          <w:numId w:val="15"/>
          <w:numberingChange w:id="156" w:author="RBABE" w:date="2010-09-08T10:28:00Z" w:original="o"/>
        </w:numPr>
        <w:spacing w:line="360" w:lineRule="auto"/>
        <w:jc w:val="both"/>
      </w:pPr>
      <w:r>
        <w:t>Exemple : « Détails du mois de Novembre 2008 ».</w:t>
      </w:r>
    </w:p>
    <w:p w:rsidR="007F35D2" w:rsidRDefault="007F35D2" w:rsidP="00800E87">
      <w:pPr>
        <w:pStyle w:val="ListParagraph"/>
        <w:numPr>
          <w:ilvl w:val="1"/>
          <w:numId w:val="15"/>
          <w:numberingChange w:id="157" w:author="RBABE" w:date="2010-09-08T10:28:00Z" w:original="o"/>
        </w:numPr>
        <w:spacing w:line="360" w:lineRule="auto"/>
        <w:jc w:val="both"/>
      </w:pPr>
      <w:r>
        <w:t>Couleur bleue.</w:t>
      </w:r>
    </w:p>
    <w:p w:rsidR="007F35D2" w:rsidRDefault="007F35D2" w:rsidP="00800E87">
      <w:pPr>
        <w:pStyle w:val="ListParagraph"/>
        <w:numPr>
          <w:ilvl w:val="1"/>
          <w:numId w:val="15"/>
          <w:numberingChange w:id="158" w:author="RBABE" w:date="2010-09-08T10:28:00Z" w:original="o"/>
        </w:numPr>
        <w:spacing w:line="360" w:lineRule="auto"/>
        <w:jc w:val="both"/>
      </w:pPr>
      <w:r>
        <w:t>Police Arial Gras taille 14.</w:t>
      </w:r>
    </w:p>
    <w:p w:rsidR="007F35D2" w:rsidRDefault="007F35D2" w:rsidP="00800E87">
      <w:pPr>
        <w:pStyle w:val="ListParagraph"/>
        <w:numPr>
          <w:ilvl w:val="1"/>
          <w:numId w:val="15"/>
          <w:numberingChange w:id="159" w:author="RBABE" w:date="2010-09-08T10:28:00Z" w:original="o"/>
        </w:numPr>
        <w:spacing w:line="360" w:lineRule="auto"/>
        <w:jc w:val="both"/>
      </w:pPr>
      <w:r>
        <w:t>Centré.</w:t>
      </w:r>
    </w:p>
    <w:p w:rsidR="007F35D2" w:rsidRDefault="007F35D2" w:rsidP="00800E87">
      <w:pPr>
        <w:pStyle w:val="ListParagraph"/>
        <w:numPr>
          <w:ilvl w:val="0"/>
          <w:numId w:val="15"/>
          <w:numberingChange w:id="160" w:author="RBABE" w:date="2010-09-08T10:28:00Z" w:original="-"/>
        </w:numPr>
        <w:spacing w:line="360" w:lineRule="auto"/>
        <w:jc w:val="both"/>
      </w:pPr>
      <w:r>
        <w:t>Un sous-titre qui indique les filtres utilisés, excepté les filtres localisation et période. Les filtres sont séparés par un |.</w:t>
      </w:r>
    </w:p>
    <w:p w:rsidR="007F35D2" w:rsidRDefault="007F35D2" w:rsidP="00800E87">
      <w:pPr>
        <w:pStyle w:val="ListParagraph"/>
        <w:numPr>
          <w:ilvl w:val="1"/>
          <w:numId w:val="15"/>
          <w:numberingChange w:id="161" w:author="RBABE" w:date="2010-09-08T10:28:00Z" w:original="o"/>
        </w:numPr>
        <w:spacing w:line="360" w:lineRule="auto"/>
        <w:jc w:val="both"/>
      </w:pPr>
      <w:r>
        <w:t>Les filtres sont indiqués dans l’ordre suivant : Devise, Indicateurs, Caractéristiques, Familles d’articles, Enseigne (si besoin).</w:t>
      </w:r>
    </w:p>
    <w:p w:rsidR="007F35D2" w:rsidRDefault="007F35D2" w:rsidP="00800E87">
      <w:pPr>
        <w:pStyle w:val="ListParagraph"/>
        <w:numPr>
          <w:ilvl w:val="1"/>
          <w:numId w:val="15"/>
          <w:numberingChange w:id="162" w:author="RBABE" w:date="2010-09-08T10:28:00Z" w:original="o"/>
        </w:numPr>
        <w:spacing w:line="360" w:lineRule="auto"/>
        <w:jc w:val="both"/>
      </w:pPr>
      <w:r>
        <w:t>Lorsque pour un filtre, tous les éléments sont sélectionnés, on le note : Tous &lt;filtre&gt;.</w:t>
      </w:r>
    </w:p>
    <w:p w:rsidR="007F35D2" w:rsidRDefault="007F35D2" w:rsidP="00800E87">
      <w:pPr>
        <w:pStyle w:val="ListParagraph"/>
        <w:numPr>
          <w:ilvl w:val="1"/>
          <w:numId w:val="15"/>
          <w:numberingChange w:id="163" w:author="RBABE" w:date="2010-09-08T10:28:00Z" w:original="o"/>
        </w:numPr>
        <w:spacing w:line="360" w:lineRule="auto"/>
        <w:jc w:val="both"/>
      </w:pPr>
      <w:r>
        <w:t>Lorsqu’un seul est sélectionné, on note seulement son nom.</w:t>
      </w:r>
    </w:p>
    <w:p w:rsidR="007F35D2" w:rsidRDefault="007F35D2" w:rsidP="00800E87">
      <w:pPr>
        <w:pStyle w:val="ListParagraph"/>
        <w:numPr>
          <w:ilvl w:val="1"/>
          <w:numId w:val="15"/>
          <w:numberingChange w:id="164" w:author="RBABE" w:date="2010-09-08T10:28:00Z" w:original="o"/>
        </w:numPr>
        <w:spacing w:line="360" w:lineRule="auto"/>
        <w:jc w:val="both"/>
      </w:pPr>
      <w:r>
        <w:t>Exemple : « </w:t>
      </w:r>
      <w:r w:rsidRPr="00623B93">
        <w:t xml:space="preserve">Euro | Tous indicateurs | </w:t>
      </w:r>
      <w:r>
        <w:t>Réalisé</w:t>
      </w:r>
      <w:r w:rsidRPr="00623B93">
        <w:t xml:space="preserve"> | Toutes familles</w:t>
      </w:r>
      <w:r>
        <w:t> ».</w:t>
      </w:r>
    </w:p>
    <w:p w:rsidR="007F35D2" w:rsidRDefault="007F35D2" w:rsidP="00800E87">
      <w:pPr>
        <w:pStyle w:val="ListParagraph"/>
        <w:numPr>
          <w:ilvl w:val="1"/>
          <w:numId w:val="15"/>
          <w:numberingChange w:id="165" w:author="RBABE" w:date="2010-09-08T10:28:00Z" w:original="o"/>
        </w:numPr>
        <w:spacing w:line="360" w:lineRule="auto"/>
        <w:jc w:val="both"/>
      </w:pPr>
      <w:r>
        <w:t>Couleur bleue.</w:t>
      </w:r>
    </w:p>
    <w:p w:rsidR="007F35D2" w:rsidRDefault="007F35D2" w:rsidP="00800E87">
      <w:pPr>
        <w:pStyle w:val="ListParagraph"/>
        <w:numPr>
          <w:ilvl w:val="1"/>
          <w:numId w:val="15"/>
          <w:numberingChange w:id="166" w:author="RBABE" w:date="2010-09-08T10:28:00Z" w:original="o"/>
        </w:numPr>
        <w:spacing w:line="360" w:lineRule="auto"/>
        <w:jc w:val="both"/>
      </w:pPr>
      <w:r>
        <w:t>Police Arial taille 10.</w:t>
      </w:r>
    </w:p>
    <w:p w:rsidR="007F35D2" w:rsidRDefault="007F35D2" w:rsidP="00800E87">
      <w:pPr>
        <w:pStyle w:val="ListParagraph"/>
        <w:numPr>
          <w:ilvl w:val="1"/>
          <w:numId w:val="15"/>
          <w:numberingChange w:id="167" w:author="RBABE" w:date="2010-09-08T10:28:00Z" w:original="o"/>
        </w:numPr>
        <w:spacing w:line="360" w:lineRule="auto"/>
        <w:jc w:val="both"/>
      </w:pPr>
      <w:r>
        <w:t>Centré.</w:t>
      </w:r>
    </w:p>
    <w:p w:rsidR="007F35D2" w:rsidRDefault="007F35D2" w:rsidP="00800E87">
      <w:pPr>
        <w:pStyle w:val="ListParagraph"/>
        <w:numPr>
          <w:ilvl w:val="0"/>
          <w:numId w:val="15"/>
          <w:numberingChange w:id="168" w:author="RBABE" w:date="2010-09-08T10:28:00Z" w:original="-"/>
        </w:numPr>
        <w:spacing w:line="360" w:lineRule="auto"/>
        <w:jc w:val="both"/>
      </w:pPr>
      <w:r>
        <w:t>Un tableau, qui contient les données à présenter.</w:t>
      </w:r>
    </w:p>
    <w:p w:rsidR="007F35D2" w:rsidRDefault="007F35D2" w:rsidP="00800E87">
      <w:pPr>
        <w:pStyle w:val="ListParagraph"/>
        <w:numPr>
          <w:ilvl w:val="1"/>
          <w:numId w:val="15"/>
          <w:numberingChange w:id="169" w:author="RBABE" w:date="2010-09-08T10:28:00Z" w:original="o"/>
        </w:numPr>
        <w:spacing w:line="360" w:lineRule="auto"/>
        <w:jc w:val="both"/>
      </w:pPr>
      <w:r>
        <w:t>Données, chiffres, contours en bleu.</w:t>
      </w:r>
    </w:p>
    <w:p w:rsidR="007F35D2" w:rsidRDefault="007F35D2" w:rsidP="00800E87">
      <w:pPr>
        <w:pStyle w:val="ListParagraph"/>
        <w:numPr>
          <w:ilvl w:val="1"/>
          <w:numId w:val="15"/>
          <w:numberingChange w:id="170" w:author="RBABE" w:date="2010-09-08T10:28:00Z" w:original="o"/>
        </w:numPr>
        <w:spacing w:line="360" w:lineRule="auto"/>
        <w:jc w:val="both"/>
      </w:pPr>
      <w:r>
        <w:t>Police Arial taille 10.</w:t>
      </w:r>
    </w:p>
    <w:p w:rsidR="007F35D2" w:rsidRDefault="007F35D2" w:rsidP="00800E87">
      <w:pPr>
        <w:pStyle w:val="ListParagraph"/>
        <w:numPr>
          <w:ilvl w:val="1"/>
          <w:numId w:val="15"/>
          <w:numberingChange w:id="171" w:author="RBABE" w:date="2010-09-08T10:28:00Z" w:original="o"/>
        </w:numPr>
        <w:spacing w:line="360" w:lineRule="auto"/>
        <w:jc w:val="both"/>
      </w:pPr>
      <w:r>
        <w:t>Couleur rouge réservée aux nombres négatifs.</w:t>
      </w:r>
    </w:p>
    <w:p w:rsidR="007F35D2" w:rsidRDefault="007F35D2" w:rsidP="00800E87">
      <w:pPr>
        <w:pStyle w:val="ListParagraph"/>
        <w:numPr>
          <w:ilvl w:val="1"/>
          <w:numId w:val="15"/>
          <w:numberingChange w:id="172" w:author="RBABE" w:date="2010-09-08T10:28:00Z" w:original="o"/>
        </w:numPr>
        <w:spacing w:line="360" w:lineRule="auto"/>
        <w:jc w:val="both"/>
      </w:pPr>
      <w:r>
        <w:t>Couleur verte réservée aux nombres positifs (autres que données brutes, qui sont en bleu).</w:t>
      </w:r>
    </w:p>
    <w:p w:rsidR="007F35D2" w:rsidRDefault="007F35D2" w:rsidP="00800E87">
      <w:pPr>
        <w:pStyle w:val="ListParagraph"/>
        <w:numPr>
          <w:ilvl w:val="1"/>
          <w:numId w:val="15"/>
          <w:numberingChange w:id="173" w:author="RBABE" w:date="2010-09-08T10:28:00Z" w:original="o"/>
        </w:numPr>
        <w:spacing w:line="360" w:lineRule="auto"/>
        <w:jc w:val="both"/>
      </w:pPr>
      <w:r>
        <w:t>Entêtes des colonnes grisés.</w:t>
      </w:r>
    </w:p>
    <w:p w:rsidR="007F35D2" w:rsidRDefault="007F35D2" w:rsidP="00800E87">
      <w:pPr>
        <w:pStyle w:val="ListParagraph"/>
        <w:numPr>
          <w:ilvl w:val="1"/>
          <w:numId w:val="15"/>
          <w:numberingChange w:id="174" w:author="RBABE" w:date="2010-09-08T10:28:00Z" w:original="o"/>
        </w:numPr>
        <w:spacing w:line="360" w:lineRule="auto"/>
        <w:jc w:val="both"/>
      </w:pPr>
      <w:r>
        <w:t>Titres centrés, ainsi que l’entête de la ligne Total.</w:t>
      </w:r>
    </w:p>
    <w:p w:rsidR="007F35D2" w:rsidRDefault="007F35D2" w:rsidP="00800E87">
      <w:pPr>
        <w:pStyle w:val="ListParagraph"/>
        <w:numPr>
          <w:ilvl w:val="1"/>
          <w:numId w:val="15"/>
          <w:numberingChange w:id="175" w:author="RBABE" w:date="2010-09-08T10:28:00Z" w:original="o"/>
        </w:numPr>
        <w:spacing w:line="360" w:lineRule="auto"/>
        <w:jc w:val="both"/>
      </w:pPr>
      <w:r>
        <w:t>Les autres textes sont justifiés à gauche.</w:t>
      </w:r>
    </w:p>
    <w:p w:rsidR="007F35D2" w:rsidRDefault="007F35D2" w:rsidP="00800E87">
      <w:pPr>
        <w:pStyle w:val="ListParagraph"/>
        <w:numPr>
          <w:ilvl w:val="1"/>
          <w:numId w:val="15"/>
          <w:numberingChange w:id="176" w:author="RBABE" w:date="2010-09-08T10:28:00Z" w:original="o"/>
        </w:numPr>
        <w:spacing w:line="360" w:lineRule="auto"/>
        <w:jc w:val="both"/>
      </w:pPr>
      <w:r>
        <w:t>Les nombres sont justifiés à droite, avec un retrait de 2 pixels.</w:t>
      </w:r>
    </w:p>
    <w:p w:rsidR="007F35D2" w:rsidRDefault="007F35D2" w:rsidP="00800E87">
      <w:pPr>
        <w:pStyle w:val="ListParagraph"/>
        <w:numPr>
          <w:ilvl w:val="1"/>
          <w:numId w:val="15"/>
          <w:numberingChange w:id="177" w:author="RBABE" w:date="2010-09-08T10:28:00Z" w:original="o"/>
        </w:numPr>
        <w:spacing w:line="360" w:lineRule="auto"/>
        <w:jc w:val="both"/>
      </w:pPr>
      <w:r>
        <w:t>Les milliers sont séparés par un espace.</w:t>
      </w:r>
    </w:p>
    <w:p w:rsidR="007F35D2" w:rsidRDefault="007F35D2" w:rsidP="00800E87">
      <w:pPr>
        <w:pStyle w:val="ListParagraph"/>
        <w:numPr>
          <w:ilvl w:val="1"/>
          <w:numId w:val="15"/>
          <w:numberingChange w:id="178" w:author="RBABE" w:date="2010-09-08T10:28:00Z" w:original="o"/>
        </w:numPr>
        <w:spacing w:line="360" w:lineRule="auto"/>
        <w:jc w:val="both"/>
      </w:pPr>
      <w:r>
        <w:t>Les unités sont à préciser dans les titres.</w:t>
      </w:r>
    </w:p>
    <w:p w:rsidR="007F35D2" w:rsidRDefault="007F35D2" w:rsidP="00800E87">
      <w:pPr>
        <w:pStyle w:val="ListParagraph"/>
        <w:numPr>
          <w:ilvl w:val="1"/>
          <w:numId w:val="15"/>
          <w:numberingChange w:id="179" w:author="RBABE" w:date="2010-09-08T10:28:00Z" w:original="o"/>
        </w:numPr>
        <w:spacing w:line="360" w:lineRule="auto"/>
        <w:jc w:val="both"/>
      </w:pPr>
      <w:r>
        <w:t>Le contour du tableau, des colonnes et de certaines lignes sont deux fois plus épais que le contour standard, réservé aux lignes et aux séparations entre caractéristiques.</w:t>
      </w:r>
    </w:p>
    <w:p w:rsidR="007F35D2" w:rsidRDefault="007F35D2" w:rsidP="00800E87">
      <w:pPr>
        <w:pStyle w:val="ListParagraph"/>
        <w:numPr>
          <w:ilvl w:val="1"/>
          <w:numId w:val="15"/>
          <w:numberingChange w:id="180" w:author="RBABE" w:date="2010-09-08T10:28:00Z" w:original="o"/>
        </w:numPr>
        <w:spacing w:line="360" w:lineRule="auto"/>
        <w:jc w:val="both"/>
      </w:pPr>
      <w:r>
        <w:t xml:space="preserve">Pour les données, un seul chiffre après la virgule est autorisé. </w:t>
      </w:r>
    </w:p>
    <w:p w:rsidR="007F35D2" w:rsidRDefault="007F35D2" w:rsidP="008208DE">
      <w:pPr>
        <w:spacing w:line="360" w:lineRule="auto"/>
        <w:ind w:firstLine="708"/>
        <w:jc w:val="both"/>
      </w:pPr>
      <w:r>
        <w:t>A noter que la colonne selon laquelle est défini le rang, dans le tableau de l’onglet Palmarès, est marquée de couleur bleue.</w:t>
      </w:r>
    </w:p>
    <w:p w:rsidR="007F35D2" w:rsidRDefault="007F35D2" w:rsidP="005724BA">
      <w:pPr>
        <w:spacing w:line="360" w:lineRule="auto"/>
        <w:jc w:val="both"/>
      </w:pPr>
      <w:r>
        <w:t>Codes couleurs utilisés :</w:t>
      </w:r>
    </w:p>
    <w:tbl>
      <w:tblPr>
        <w:tblW w:w="0" w:type="auto"/>
        <w:tblBorders>
          <w:top w:val="single" w:sz="8" w:space="0" w:color="000000"/>
          <w:left w:val="single" w:sz="8" w:space="0" w:color="000000"/>
          <w:bottom w:val="single" w:sz="8" w:space="0" w:color="000000"/>
          <w:right w:val="single" w:sz="8" w:space="0" w:color="000000"/>
        </w:tblBorders>
        <w:tblLook w:val="00A0"/>
      </w:tblPr>
      <w:tblGrid>
        <w:gridCol w:w="2303"/>
        <w:gridCol w:w="2303"/>
        <w:gridCol w:w="2303"/>
        <w:gridCol w:w="2303"/>
      </w:tblGrid>
      <w:tr w:rsidR="007F35D2" w:rsidRPr="00045D77" w:rsidTr="00045D77">
        <w:trPr>
          <w:trHeight w:val="510"/>
        </w:trPr>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both"/>
              <w:rPr>
                <w:rFonts w:ascii="Cambria" w:hAnsi="Cambria"/>
                <w:b/>
                <w:color w:val="000000"/>
                <w:sz w:val="24"/>
                <w:szCs w:val="24"/>
              </w:rPr>
            </w:pP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FF0000"/>
                <w:sz w:val="24"/>
                <w:szCs w:val="24"/>
              </w:rPr>
            </w:pPr>
            <w:r w:rsidRPr="00045D77">
              <w:rPr>
                <w:rFonts w:ascii="Cambria" w:hAnsi="Cambria"/>
                <w:b/>
                <w:color w:val="FF0000"/>
                <w:sz w:val="24"/>
                <w:szCs w:val="24"/>
              </w:rPr>
              <w:t>Rouge</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B050"/>
                <w:sz w:val="24"/>
                <w:szCs w:val="24"/>
              </w:rPr>
            </w:pPr>
            <w:r w:rsidRPr="00045D77">
              <w:rPr>
                <w:rFonts w:ascii="Cambria" w:hAnsi="Cambria"/>
                <w:b/>
                <w:color w:val="00B050"/>
                <w:sz w:val="24"/>
                <w:szCs w:val="24"/>
              </w:rPr>
              <w:t>Vert</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548DD4"/>
                <w:sz w:val="24"/>
                <w:szCs w:val="24"/>
              </w:rPr>
            </w:pPr>
            <w:r w:rsidRPr="00045D77">
              <w:rPr>
                <w:rFonts w:ascii="Cambria" w:hAnsi="Cambria"/>
                <w:b/>
                <w:color w:val="548DD4"/>
                <w:sz w:val="24"/>
                <w:szCs w:val="24"/>
              </w:rPr>
              <w:t>Bleu</w:t>
            </w:r>
          </w:p>
        </w:tc>
      </w:tr>
      <w:tr w:rsidR="007F35D2" w:rsidRPr="00045D77" w:rsidTr="00045D77">
        <w:trPr>
          <w:trHeight w:val="510"/>
        </w:trPr>
        <w:tc>
          <w:tcPr>
            <w:tcW w:w="2303" w:type="dxa"/>
            <w:tcBorders>
              <w:top w:val="nil"/>
              <w:left w:val="nil"/>
              <w:bottom w:val="nil"/>
              <w:right w:val="single" w:sz="8" w:space="0" w:color="000000"/>
            </w:tcBorders>
            <w:shd w:val="clear" w:color="auto" w:fill="0000C0"/>
          </w:tcPr>
          <w:p w:rsidR="007F35D2" w:rsidRPr="00045D77" w:rsidRDefault="007F35D2" w:rsidP="00045D77">
            <w:pPr>
              <w:spacing w:before="100" w:after="0" w:line="312" w:lineRule="auto"/>
              <w:jc w:val="both"/>
              <w:rPr>
                <w:rFonts w:ascii="Cambria" w:hAnsi="Cambria"/>
                <w:b/>
                <w:color w:val="FFFFFF"/>
              </w:rPr>
            </w:pPr>
            <w:r w:rsidRPr="00045D77">
              <w:rPr>
                <w:rFonts w:ascii="Cambria" w:hAnsi="Cambria"/>
                <w:b/>
                <w:color w:val="FFFFFF"/>
              </w:rPr>
              <w:t>Texte standard</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0</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0</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192</w:t>
            </w:r>
          </w:p>
        </w:tc>
      </w:tr>
      <w:tr w:rsidR="007F35D2" w:rsidRPr="00045D77" w:rsidTr="00045D77">
        <w:trPr>
          <w:trHeight w:val="510"/>
        </w:trPr>
        <w:tc>
          <w:tcPr>
            <w:tcW w:w="2303" w:type="dxa"/>
            <w:tcBorders>
              <w:left w:val="nil"/>
              <w:bottom w:val="nil"/>
              <w:right w:val="single" w:sz="8" w:space="0" w:color="000000"/>
            </w:tcBorders>
            <w:shd w:val="clear" w:color="auto" w:fill="FF0000"/>
          </w:tcPr>
          <w:p w:rsidR="007F35D2" w:rsidRPr="00045D77" w:rsidRDefault="007F35D2" w:rsidP="00045D77">
            <w:pPr>
              <w:spacing w:before="100" w:after="0" w:line="312" w:lineRule="auto"/>
              <w:jc w:val="both"/>
              <w:rPr>
                <w:rFonts w:ascii="Cambria" w:hAnsi="Cambria"/>
                <w:b/>
                <w:color w:val="FFFFFF"/>
              </w:rPr>
            </w:pPr>
            <w:r w:rsidRPr="00045D77">
              <w:rPr>
                <w:rFonts w:ascii="Cambria" w:hAnsi="Cambria"/>
                <w:b/>
                <w:color w:val="FFFFFF"/>
              </w:rPr>
              <w:t>Nombres négatifs</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255</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0</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0</w:t>
            </w:r>
          </w:p>
        </w:tc>
      </w:tr>
      <w:tr w:rsidR="007F35D2" w:rsidRPr="00045D77" w:rsidTr="00045D77">
        <w:trPr>
          <w:trHeight w:val="510"/>
        </w:trPr>
        <w:tc>
          <w:tcPr>
            <w:tcW w:w="2303" w:type="dxa"/>
            <w:tcBorders>
              <w:top w:val="nil"/>
              <w:left w:val="nil"/>
              <w:bottom w:val="nil"/>
              <w:right w:val="single" w:sz="8" w:space="0" w:color="000000"/>
            </w:tcBorders>
            <w:shd w:val="clear" w:color="auto" w:fill="00B050"/>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Nombres positifs</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0</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176</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80</w:t>
            </w:r>
          </w:p>
        </w:tc>
      </w:tr>
      <w:tr w:rsidR="007F35D2" w:rsidRPr="00045D77" w:rsidTr="00045D77">
        <w:trPr>
          <w:trHeight w:val="510"/>
        </w:trPr>
        <w:tc>
          <w:tcPr>
            <w:tcW w:w="2303" w:type="dxa"/>
            <w:tcBorders>
              <w:left w:val="nil"/>
              <w:bottom w:val="nil"/>
              <w:right w:val="single" w:sz="8" w:space="0" w:color="000000"/>
            </w:tcBorders>
            <w:shd w:val="clear" w:color="auto" w:fill="F2F2F2"/>
          </w:tcPr>
          <w:p w:rsidR="007F35D2" w:rsidRPr="00045D77" w:rsidRDefault="007F35D2" w:rsidP="00045D77">
            <w:pPr>
              <w:spacing w:before="100" w:after="0" w:line="312" w:lineRule="auto"/>
              <w:jc w:val="center"/>
              <w:rPr>
                <w:rFonts w:ascii="Cambria" w:hAnsi="Cambria"/>
                <w:b/>
                <w:color w:val="000000"/>
              </w:rPr>
            </w:pPr>
            <w:r w:rsidRPr="00045D77">
              <w:rPr>
                <w:rFonts w:ascii="Cambria" w:hAnsi="Cambria"/>
                <w:b/>
                <w:color w:val="000000"/>
              </w:rPr>
              <w:t>Entêtes colonnes</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242</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242</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242</w:t>
            </w:r>
          </w:p>
        </w:tc>
      </w:tr>
      <w:tr w:rsidR="007F35D2" w:rsidRPr="00045D77" w:rsidTr="00045D77">
        <w:trPr>
          <w:trHeight w:val="510"/>
        </w:trPr>
        <w:tc>
          <w:tcPr>
            <w:tcW w:w="2303" w:type="dxa"/>
            <w:tcBorders>
              <w:top w:val="nil"/>
              <w:left w:val="nil"/>
              <w:bottom w:val="nil"/>
              <w:right w:val="single" w:sz="8" w:space="0" w:color="000000"/>
            </w:tcBorders>
            <w:shd w:val="clear" w:color="auto" w:fill="DBE5F1"/>
          </w:tcPr>
          <w:p w:rsidR="007F35D2" w:rsidRPr="00045D77" w:rsidRDefault="007F35D2" w:rsidP="00045D77">
            <w:pPr>
              <w:spacing w:before="100" w:after="0" w:line="312" w:lineRule="auto"/>
              <w:jc w:val="center"/>
              <w:rPr>
                <w:rFonts w:ascii="Cambria" w:hAnsi="Cambria"/>
                <w:b/>
                <w:color w:val="000000"/>
              </w:rPr>
            </w:pPr>
            <w:r w:rsidRPr="00045D77">
              <w:rPr>
                <w:rFonts w:ascii="Cambria" w:hAnsi="Cambria"/>
                <w:b/>
                <w:color w:val="000000"/>
              </w:rPr>
              <w:t>Colonne de rang</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219</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229</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241</w:t>
            </w:r>
          </w:p>
        </w:tc>
      </w:tr>
    </w:tbl>
    <w:p w:rsidR="007F35D2" w:rsidRDefault="007F35D2" w:rsidP="00D80862"/>
    <w:p w:rsidR="007F35D2" w:rsidRDefault="007F35D2" w:rsidP="0045096D">
      <w:pPr>
        <w:pStyle w:val="Heading3"/>
        <w:numPr>
          <w:numberingChange w:id="181" w:author="RBABE" w:date="2010-09-08T10:28:00Z" w:original="%1:4:4:)"/>
        </w:numPr>
      </w:pPr>
      <w:bookmarkStart w:id="182" w:name="_Toc255897179"/>
      <w:r>
        <w:t>Carte de France</w:t>
      </w:r>
      <w:bookmarkEnd w:id="182"/>
    </w:p>
    <w:p w:rsidR="007F35D2" w:rsidRDefault="007F35D2" w:rsidP="00EB0494">
      <w:pPr>
        <w:spacing w:line="360" w:lineRule="auto"/>
        <w:ind w:firstLine="624"/>
        <w:jc w:val="both"/>
      </w:pPr>
      <w:r>
        <w:t>Pour le responsable régional et le directeur commercial, la carte de France est primordiale. Son utilité sera décrite par la suite. Elle apparait également sur la page d’accueil du responsable magasin. Les 5 régions de France, du point de vue du groupe Darties, y sont représentées, et chacune de ces régions à un code couleur spécifique, comme vous pouvez le constater sur l’image ci-dessous.</w:t>
      </w:r>
    </w:p>
    <w:p w:rsidR="007F35D2" w:rsidRDefault="007F35D2" w:rsidP="007A63C8">
      <w:pPr>
        <w:jc w:val="center"/>
      </w:pPr>
      <w:r>
        <w:rPr>
          <w:noProof/>
          <w:lang w:eastAsia="fr-FR"/>
        </w:rPr>
        <w:pict>
          <v:shape id="Image 6" o:spid="_x0000_i1074" type="#_x0000_t75" style="width:160.5pt;height:180pt;visibility:visible">
            <v:imagedata r:id="rId29" o:title=""/>
          </v:shape>
        </w:pict>
      </w:r>
    </w:p>
    <w:p w:rsidR="007F35D2" w:rsidRDefault="007F35D2" w:rsidP="007A63C8">
      <w:pPr>
        <w:pStyle w:val="Figure"/>
      </w:pPr>
      <w:r>
        <w:t>Figure charte 4 : Carte de France</w:t>
      </w:r>
    </w:p>
    <w:p w:rsidR="007F35D2" w:rsidRDefault="007F35D2" w:rsidP="0045096D">
      <w:r>
        <w:t>Codes couleurs de la carte de France :</w:t>
      </w:r>
    </w:p>
    <w:tbl>
      <w:tblPr>
        <w:tblW w:w="0" w:type="auto"/>
        <w:tblBorders>
          <w:top w:val="single" w:sz="8" w:space="0" w:color="000000"/>
          <w:left w:val="single" w:sz="8" w:space="0" w:color="000000"/>
          <w:bottom w:val="single" w:sz="8" w:space="0" w:color="000000"/>
          <w:right w:val="single" w:sz="8" w:space="0" w:color="000000"/>
        </w:tblBorders>
        <w:tblLook w:val="00A0"/>
      </w:tblPr>
      <w:tblGrid>
        <w:gridCol w:w="2303"/>
        <w:gridCol w:w="2303"/>
        <w:gridCol w:w="2303"/>
        <w:gridCol w:w="2303"/>
      </w:tblGrid>
      <w:tr w:rsidR="007F35D2" w:rsidRPr="00045D77" w:rsidTr="00045D77">
        <w:trPr>
          <w:trHeight w:val="510"/>
        </w:trPr>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both"/>
              <w:rPr>
                <w:rFonts w:ascii="Cambria" w:hAnsi="Cambria"/>
                <w:b/>
                <w:color w:val="000000"/>
                <w:sz w:val="24"/>
                <w:szCs w:val="24"/>
              </w:rPr>
            </w:pP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FF0000"/>
                <w:sz w:val="24"/>
                <w:szCs w:val="24"/>
              </w:rPr>
            </w:pPr>
            <w:r w:rsidRPr="00045D77">
              <w:rPr>
                <w:rFonts w:ascii="Cambria" w:hAnsi="Cambria"/>
                <w:b/>
                <w:color w:val="FF0000"/>
                <w:sz w:val="24"/>
                <w:szCs w:val="24"/>
              </w:rPr>
              <w:t>Rouge</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B050"/>
                <w:sz w:val="24"/>
                <w:szCs w:val="24"/>
              </w:rPr>
            </w:pPr>
            <w:r w:rsidRPr="00045D77">
              <w:rPr>
                <w:rFonts w:ascii="Cambria" w:hAnsi="Cambria"/>
                <w:b/>
                <w:color w:val="00B050"/>
                <w:sz w:val="24"/>
                <w:szCs w:val="24"/>
              </w:rPr>
              <w:t>Vert</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548DD4"/>
                <w:sz w:val="24"/>
                <w:szCs w:val="24"/>
              </w:rPr>
            </w:pPr>
            <w:r w:rsidRPr="00045D77">
              <w:rPr>
                <w:rFonts w:ascii="Cambria" w:hAnsi="Cambria"/>
                <w:b/>
                <w:color w:val="548DD4"/>
                <w:sz w:val="24"/>
                <w:szCs w:val="24"/>
              </w:rPr>
              <w:t>Bleu</w:t>
            </w:r>
          </w:p>
        </w:tc>
      </w:tr>
      <w:tr w:rsidR="007F35D2" w:rsidRPr="00045D77" w:rsidTr="00045D77">
        <w:trPr>
          <w:trHeight w:val="510"/>
        </w:trPr>
        <w:tc>
          <w:tcPr>
            <w:tcW w:w="2303" w:type="dxa"/>
            <w:tcBorders>
              <w:top w:val="nil"/>
              <w:left w:val="nil"/>
              <w:bottom w:val="nil"/>
              <w:right w:val="single" w:sz="8" w:space="0" w:color="000000"/>
            </w:tcBorders>
            <w:shd w:val="clear" w:color="auto" w:fill="80FFFF"/>
          </w:tcPr>
          <w:p w:rsidR="007F35D2" w:rsidRPr="00045D77" w:rsidRDefault="007F35D2" w:rsidP="00045D77">
            <w:pPr>
              <w:spacing w:before="100" w:after="0" w:line="312" w:lineRule="auto"/>
              <w:jc w:val="both"/>
              <w:rPr>
                <w:rFonts w:ascii="Cambria" w:hAnsi="Cambria"/>
                <w:b/>
              </w:rPr>
            </w:pPr>
            <w:r w:rsidRPr="00045D77">
              <w:rPr>
                <w:rFonts w:ascii="Cambria" w:hAnsi="Cambria"/>
                <w:b/>
              </w:rPr>
              <w:t>Région parisienne</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128</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255</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255</w:t>
            </w:r>
          </w:p>
        </w:tc>
      </w:tr>
      <w:tr w:rsidR="007F35D2" w:rsidRPr="00045D77" w:rsidTr="00045D77">
        <w:trPr>
          <w:trHeight w:val="510"/>
        </w:trPr>
        <w:tc>
          <w:tcPr>
            <w:tcW w:w="2303" w:type="dxa"/>
            <w:tcBorders>
              <w:left w:val="nil"/>
              <w:bottom w:val="nil"/>
              <w:right w:val="single" w:sz="8" w:space="0" w:color="000000"/>
            </w:tcBorders>
            <w:shd w:val="clear" w:color="auto" w:fill="00B7EF"/>
          </w:tcPr>
          <w:p w:rsidR="007F35D2" w:rsidRPr="00045D77" w:rsidRDefault="007F35D2" w:rsidP="00045D77">
            <w:pPr>
              <w:spacing w:before="100" w:after="0" w:line="312" w:lineRule="auto"/>
              <w:jc w:val="both"/>
              <w:rPr>
                <w:rFonts w:ascii="Cambria" w:hAnsi="Cambria"/>
                <w:b/>
              </w:rPr>
            </w:pPr>
            <w:r w:rsidRPr="00045D77">
              <w:rPr>
                <w:rFonts w:ascii="Cambria" w:hAnsi="Cambria"/>
                <w:b/>
              </w:rPr>
              <w:t>Nord-Est</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0</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183</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239</w:t>
            </w:r>
          </w:p>
        </w:tc>
      </w:tr>
      <w:tr w:rsidR="007F35D2" w:rsidRPr="00045D77" w:rsidTr="00045D77">
        <w:trPr>
          <w:trHeight w:val="510"/>
        </w:trPr>
        <w:tc>
          <w:tcPr>
            <w:tcW w:w="2303" w:type="dxa"/>
            <w:tcBorders>
              <w:top w:val="nil"/>
              <w:left w:val="nil"/>
              <w:bottom w:val="nil"/>
              <w:right w:val="single" w:sz="8" w:space="0" w:color="000000"/>
            </w:tcBorders>
            <w:shd w:val="clear" w:color="auto" w:fill="4D6DF3"/>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Nord-Ouest</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77</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109</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243</w:t>
            </w:r>
          </w:p>
        </w:tc>
      </w:tr>
      <w:tr w:rsidR="007F35D2" w:rsidRPr="00045D77" w:rsidTr="00045D77">
        <w:trPr>
          <w:trHeight w:val="510"/>
        </w:trPr>
        <w:tc>
          <w:tcPr>
            <w:tcW w:w="2303" w:type="dxa"/>
            <w:tcBorders>
              <w:left w:val="nil"/>
              <w:bottom w:val="nil"/>
              <w:right w:val="single" w:sz="8" w:space="0" w:color="000000"/>
            </w:tcBorders>
            <w:shd w:val="clear" w:color="auto" w:fill="709AD1"/>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Sud-Est</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112</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154</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209</w:t>
            </w:r>
          </w:p>
        </w:tc>
      </w:tr>
      <w:tr w:rsidR="007F35D2" w:rsidRPr="00045D77" w:rsidTr="00045D77">
        <w:trPr>
          <w:trHeight w:val="510"/>
        </w:trPr>
        <w:tc>
          <w:tcPr>
            <w:tcW w:w="2303" w:type="dxa"/>
            <w:tcBorders>
              <w:top w:val="nil"/>
              <w:left w:val="nil"/>
              <w:bottom w:val="nil"/>
              <w:right w:val="single" w:sz="8" w:space="0" w:color="000000"/>
            </w:tcBorders>
            <w:shd w:val="clear" w:color="auto" w:fill="99D9EA"/>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Sud-Ouest</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153</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217</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234</w:t>
            </w:r>
          </w:p>
        </w:tc>
      </w:tr>
    </w:tbl>
    <w:p w:rsidR="007F35D2" w:rsidRDefault="007F35D2" w:rsidP="0045096D"/>
    <w:p w:rsidR="007F35D2" w:rsidRDefault="007F35D2" w:rsidP="00B24931">
      <w:pPr>
        <w:pStyle w:val="Heading3"/>
        <w:numPr>
          <w:numberingChange w:id="183" w:author="RBABE" w:date="2010-09-08T10:28:00Z" w:original="%1:5:4:)"/>
        </w:numPr>
      </w:pPr>
      <w:bookmarkStart w:id="184" w:name="_Toc255897180"/>
      <w:r>
        <w:t>Graphiques</w:t>
      </w:r>
      <w:bookmarkEnd w:id="184"/>
    </w:p>
    <w:p w:rsidR="007F35D2" w:rsidRDefault="007F35D2" w:rsidP="00597E9F">
      <w:pPr>
        <w:spacing w:line="360" w:lineRule="auto"/>
        <w:ind w:firstLine="624"/>
        <w:jc w:val="both"/>
      </w:pPr>
      <w:r>
        <w:t xml:space="preserve">On a vu que certaines couleurs étaient réservées pour des fonctions bien précises, comme le rouge ou bien le vert, et même certaines nuances de bleu. </w:t>
      </w:r>
    </w:p>
    <w:p w:rsidR="007F35D2" w:rsidRDefault="007F35D2" w:rsidP="00597E9F">
      <w:pPr>
        <w:spacing w:line="360" w:lineRule="auto"/>
        <w:ind w:firstLine="624"/>
        <w:jc w:val="both"/>
      </w:pPr>
      <w:r>
        <w:t xml:space="preserve">Cependant, si le rouge et le vert sont vraiment à proscrire des graphiques, le bleu pourra être utilisé, notamment par le profil responsable magasin. En effet, celui-ci ne se soucie guère des couleurs des régions. </w:t>
      </w:r>
    </w:p>
    <w:p w:rsidR="007F35D2" w:rsidRDefault="007F35D2" w:rsidP="00597E9F">
      <w:pPr>
        <w:spacing w:line="360" w:lineRule="auto"/>
        <w:ind w:firstLine="624"/>
        <w:jc w:val="both"/>
      </w:pPr>
      <w:r>
        <w:t xml:space="preserve">En revanche, en ce qui concerne le responsable régional, comme le directeur commercial, ces profils ne peuvent se permettre d’afficher des graphiques qu’avec des nuances de bleu. Le responsable régional propose donc des graphiques avec des variantes de jaune et orange. Quant au directeur commercial, il propose des graphiques mixant bleu et jaune orangé. </w:t>
      </w:r>
    </w:p>
    <w:p w:rsidR="007F35D2" w:rsidRDefault="007F35D2" w:rsidP="00597E9F">
      <w:pPr>
        <w:spacing w:line="360" w:lineRule="auto"/>
        <w:ind w:firstLine="624"/>
        <w:jc w:val="both"/>
      </w:pPr>
      <w:r>
        <w:t xml:space="preserve">Comme il est acquis que tous les goûts sont dans la nature, nous pourrons discuter du choix de ces couleurs lors de notre prochain entretien. </w:t>
      </w:r>
    </w:p>
    <w:p w:rsidR="007F35D2" w:rsidRPr="00B24931" w:rsidRDefault="007F35D2" w:rsidP="00597E9F">
      <w:pPr>
        <w:spacing w:line="360" w:lineRule="auto"/>
        <w:ind w:firstLine="624"/>
        <w:jc w:val="both"/>
      </w:pPr>
    </w:p>
    <w:p w:rsidR="007F35D2" w:rsidRDefault="007F35D2" w:rsidP="007C3B88">
      <w:pPr>
        <w:pStyle w:val="Heading3"/>
        <w:numPr>
          <w:numberingChange w:id="185" w:author="RBABE" w:date="2010-09-08T10:28:00Z" w:original="%1:6:4:)"/>
        </w:numPr>
      </w:pPr>
      <w:bookmarkStart w:id="186" w:name="_Toc255897181"/>
      <w:r>
        <w:t>Charte graphique CP</w:t>
      </w:r>
      <w:bookmarkEnd w:id="186"/>
    </w:p>
    <w:p w:rsidR="007F35D2" w:rsidRDefault="007F35D2" w:rsidP="00800E87">
      <w:pPr>
        <w:pStyle w:val="Heading4"/>
        <w:numPr>
          <w:ilvl w:val="0"/>
          <w:numId w:val="16"/>
          <w:numberingChange w:id="187" w:author="RBABE" w:date="2010-09-08T10:28:00Z" w:original="%1:1:2:."/>
        </w:numPr>
      </w:pPr>
      <w:r>
        <w:t>Demande d’une étude</w:t>
      </w:r>
    </w:p>
    <w:p w:rsidR="007F35D2" w:rsidRDefault="007F35D2" w:rsidP="007C3B88">
      <w:pPr>
        <w:spacing w:after="0" w:line="312" w:lineRule="auto"/>
        <w:ind w:firstLine="708"/>
        <w:jc w:val="both"/>
      </w:pPr>
      <w:r>
        <w:t xml:space="preserve">Concernant la partie « Etude » relative au profil chef de produits, il est bien évident que la charte graphique globale a été adoptée, néanmoins il faut garder à l’esprit que de nouveaux éléments graphiques apparaissent ici. C’est pourquoi nous avons dû enrichir l’existant pour l’adapter à certains aspects. Il s’agit essentiellement d’un code couleur créé pour les besoins de l’application. </w:t>
      </w:r>
    </w:p>
    <w:p w:rsidR="007F35D2" w:rsidRDefault="007F35D2" w:rsidP="007C3B88">
      <w:pPr>
        <w:tabs>
          <w:tab w:val="left" w:pos="426"/>
        </w:tabs>
        <w:spacing w:after="0" w:line="312" w:lineRule="auto"/>
        <w:jc w:val="both"/>
      </w:pPr>
      <w:r>
        <w:tab/>
      </w:r>
    </w:p>
    <w:p w:rsidR="007F35D2" w:rsidRDefault="007F35D2" w:rsidP="007C3B88">
      <w:pPr>
        <w:tabs>
          <w:tab w:val="left" w:pos="426"/>
        </w:tabs>
        <w:spacing w:after="0" w:line="312" w:lineRule="auto"/>
        <w:jc w:val="both"/>
      </w:pPr>
      <w:r>
        <w:tab/>
      </w:r>
      <w:r>
        <w:tab/>
        <w:t>Lorsqu’un utilisateur, autre que profil chef de produits, demande une étude, il doit suivre quatre étapes succinctes afin de valider sa demande d’étude. Chaque étape étant représentée par un onglet vertical déroulant. Ci-dessous, vous trouverez alors le code couleur en RVB de cet onglet.</w:t>
      </w:r>
    </w:p>
    <w:p w:rsidR="007F35D2" w:rsidRDefault="007F35D2" w:rsidP="007C3B88">
      <w:pPr>
        <w:tabs>
          <w:tab w:val="left" w:pos="426"/>
        </w:tabs>
        <w:spacing w:after="0" w:line="312" w:lineRule="auto"/>
        <w:jc w:val="both"/>
      </w:pPr>
    </w:p>
    <w:tbl>
      <w:tblPr>
        <w:tblW w:w="0" w:type="auto"/>
        <w:tblBorders>
          <w:top w:val="single" w:sz="8" w:space="0" w:color="000000"/>
          <w:left w:val="single" w:sz="8" w:space="0" w:color="000000"/>
          <w:bottom w:val="single" w:sz="8" w:space="0" w:color="000000"/>
          <w:right w:val="single" w:sz="8" w:space="0" w:color="000000"/>
        </w:tblBorders>
        <w:tblLook w:val="00A0"/>
      </w:tblPr>
      <w:tblGrid>
        <w:gridCol w:w="2303"/>
        <w:gridCol w:w="2303"/>
        <w:gridCol w:w="2303"/>
        <w:gridCol w:w="2303"/>
      </w:tblGrid>
      <w:tr w:rsidR="007F35D2" w:rsidRPr="00045D77" w:rsidTr="00045D77">
        <w:trPr>
          <w:trHeight w:val="510"/>
        </w:trPr>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0000"/>
                <w:sz w:val="24"/>
                <w:szCs w:val="24"/>
              </w:rPr>
            </w:pP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FF0000"/>
                <w:sz w:val="24"/>
                <w:szCs w:val="24"/>
              </w:rPr>
            </w:pPr>
            <w:r w:rsidRPr="00045D77">
              <w:rPr>
                <w:rFonts w:ascii="Cambria" w:hAnsi="Cambria"/>
                <w:b/>
                <w:color w:val="FF0000"/>
                <w:sz w:val="24"/>
                <w:szCs w:val="24"/>
              </w:rPr>
              <w:t>Rouge</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B050"/>
                <w:sz w:val="24"/>
                <w:szCs w:val="24"/>
              </w:rPr>
            </w:pPr>
            <w:r w:rsidRPr="00045D77">
              <w:rPr>
                <w:rFonts w:ascii="Cambria" w:hAnsi="Cambria"/>
                <w:b/>
                <w:color w:val="00B050"/>
                <w:sz w:val="24"/>
                <w:szCs w:val="24"/>
              </w:rPr>
              <w:t>Vert</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548DD4"/>
                <w:sz w:val="24"/>
                <w:szCs w:val="24"/>
              </w:rPr>
            </w:pPr>
            <w:r w:rsidRPr="00045D77">
              <w:rPr>
                <w:rFonts w:ascii="Cambria" w:hAnsi="Cambria"/>
                <w:b/>
                <w:color w:val="548DD4"/>
                <w:sz w:val="24"/>
                <w:szCs w:val="24"/>
              </w:rPr>
              <w:t>Bleu</w:t>
            </w:r>
          </w:p>
        </w:tc>
      </w:tr>
      <w:tr w:rsidR="007F35D2" w:rsidRPr="00045D77" w:rsidTr="00045D77">
        <w:trPr>
          <w:trHeight w:val="510"/>
        </w:trPr>
        <w:tc>
          <w:tcPr>
            <w:tcW w:w="2303" w:type="dxa"/>
            <w:tcBorders>
              <w:top w:val="nil"/>
              <w:left w:val="nil"/>
              <w:bottom w:val="nil"/>
              <w:right w:val="single" w:sz="8" w:space="0" w:color="000000"/>
            </w:tcBorders>
            <w:shd w:val="clear" w:color="auto" w:fill="31849B"/>
          </w:tcPr>
          <w:p w:rsidR="007F35D2" w:rsidRPr="00045D77" w:rsidRDefault="007F35D2" w:rsidP="00045D77">
            <w:pPr>
              <w:spacing w:before="100" w:after="0" w:line="312" w:lineRule="auto"/>
              <w:rPr>
                <w:rFonts w:ascii="Cambria" w:hAnsi="Cambria"/>
                <w:b/>
                <w:color w:val="000000"/>
              </w:rPr>
            </w:pPr>
            <w:r w:rsidRPr="00045D77">
              <w:rPr>
                <w:rFonts w:ascii="Cambria" w:hAnsi="Cambria"/>
                <w:b/>
                <w:color w:val="000000"/>
              </w:rPr>
              <w:t>Etape</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49</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132</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155</w:t>
            </w:r>
          </w:p>
        </w:tc>
      </w:tr>
    </w:tbl>
    <w:p w:rsidR="007F35D2" w:rsidRDefault="007F35D2" w:rsidP="007C3B88">
      <w:pPr>
        <w:pStyle w:val="Heading4"/>
        <w:numPr>
          <w:numberingChange w:id="188" w:author="RBABE" w:date="2010-09-08T10:28:00Z" w:original="%1:2:2:."/>
        </w:numPr>
      </w:pPr>
      <w:r>
        <w:t xml:space="preserve">Statut d’une étude </w:t>
      </w:r>
    </w:p>
    <w:p w:rsidR="007F35D2" w:rsidRDefault="007F35D2" w:rsidP="007C3B88">
      <w:pPr>
        <w:spacing w:after="0" w:line="312" w:lineRule="auto"/>
        <w:ind w:firstLine="708"/>
        <w:jc w:val="both"/>
      </w:pPr>
      <w:r>
        <w:t>Au sein de l’application du chef de produits, ce code couleur correspond aussi aux différents statuts que peut prendre une étude. Cette information est présente sur la page d’accueil lorsqu’un chef de produits se connecte à sa session. Il s’agit d’un indicateur permettant de savoir à quel stade se trouve actuellement l’étude. Les différentes étapes sont les suivantes :</w:t>
      </w:r>
    </w:p>
    <w:p w:rsidR="007F35D2" w:rsidRDefault="007F35D2" w:rsidP="007C3B88">
      <w:pPr>
        <w:spacing w:after="0" w:line="312" w:lineRule="auto"/>
        <w:ind w:firstLine="360"/>
        <w:jc w:val="both"/>
      </w:pPr>
      <w:r>
        <w:t xml:space="preserve"> </w:t>
      </w:r>
      <w:r>
        <w:rPr>
          <w:noProof/>
          <w:lang w:eastAsia="fr-FR"/>
        </w:rPr>
        <w:pict>
          <v:shape id="Diagramme 1" o:spid="_x0000_i1075" type="#_x0000_t75" style="width:465pt;height:291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ZbCupAWAACHewAAFgAAAGRycy9kaWFncmFtcy9kYXRh&#10;MS54bWzkXdtyW8eVfZ+q+QcU8+CZKrfY19PdqsipvlY85SSuRDMvU1NTEHAkIQMCNADKklP5l3mM&#10;5zf0Y7MaJA5xeAEbEEmTiV22KFwOT+/ufVt77X1+/ZuPJ9PBh3axnMxnr47YC3o0aGej+Xgye/fq&#10;6N9fZ2KOBsvVcDYeTuez9tXRp3Z59Jtv/vmffj1+d/JyPFwNfzcft9MBrjJbvsRrr47er1anL4+P&#10;l6P37clw+WJ+2s7w7tv54mS4wl8X747Hi+GPuP7J9JhT2hyPJ8N3i+HJ0cVFhgdc4mQ4mR19s76n&#10;09V3y9Xmx8FJubtvx6+O/iJY8EKYRIJqEpFOKmK0EISGRsmklOWN+evRYPXpFKscz0ebyy3+1K4G&#10;0/lrvF6uc7aYvTyZjBbz5fzt6sVofnI8f/t2Mmov/hguVmVR6tgcT4ef5merY4jhw2I+40e4SBiu&#10;yjVOF/NRu1weDX5Y7n/ZH84mo/9Zrj5N2+Pl5OR02rJf4do/LC+uff7a0WB0wKVH8+l8sTwejkbt&#10;bMX+m/+KletcXPji1aPB6fvpeIGjcnR8LuXl6feLix8h9+HLN/Pxp/Urw5fT5epP6zstr5+W/7Wz&#10;8ffDxfCP3y8G02E5Ym8XJP+xXOp4/YnjcqxwmfWfpzftIws6W8kCsdQ3RErhiXPeEdewrJoGbyv7&#10;197mrW/49auj/3zdfly1/7V93+WWlvPpZJwn0+n6L4t3b8J0MfgwnL46ij6pvF4nbq73sens+jfL&#10;eW+7727EVT73/qz9w9u359ek5dfjasPV1ZemZydXXxpOT98Pz79nKV1/tdzJ5jethbZ1X3iv3Nha&#10;dmVXzvfn7k3BB4cvF1e2ZPCm7PFdy1x9vEE+uA9crXx19c3v52cf2um0Lftb9hVvrf+P03D3XjsT&#10;nGCOEcaxw9LohrjsJAnUGyGsD1HHTmdPh4vXi+EMajX6OFurPHXZe6op4YkJIkP5ekMlSYq6xjhq&#10;aMq9o/LLnGhqG+4FpSQ6o4gUyhNPFSOB+Ry1sdlT361yOXnzPFepWOMb42F1lY/Yy+iI8dwTE0Sy&#10;3kQqI+9txrmh2dLbwehsucLfe5annLKbtLFGjw/VF6jWYDh9B3/5Z9zRuULfrEPLn3C72NqjweTi&#10;vosWsM9/W7SDzz+vhqft4OWgpxpr/bhBG7srrc3H6pvvvsL3z8bt4MMExnow/urz/61w0cXnn0ft&#10;6QrOfPb553YA1zX7ajg4HS7XXv38t37+ebBaDCcrfOBF73dDHlVqGbBnUbhMGmFgglkIxDSJEses&#10;UUYqYa3rDux1tdRJ+czgf62L8MTaRuKC9VBLybRpVLQm9E7CL6OWjtvgNddEaRuglkEQEw0jmgrP&#10;jc/cRDiai4Dhulo+k1U2XEZDrSaOG04k5Y54pixpvFJCKJk169vIa2q5tTvXvcW2GkrvQmgufP2W&#10;27pZgTdO7tz93bc7Nc/UnaaPp/NF0dyDFNcJ28iUDDGJwQZHwWCNqSdZN54LHxshd/lTH1WIFIeD&#10;Gwa9T1oQpzksOqM0eLhafP8JKK7kVGnBGBGsYUQqR4k3FgGAVskKkWQQuxT3mayyMUZ67Ys9Ugbm&#10;SRjiFJdEM2+k0ywJeYc/vaK4d3nR29T34b3otu+Un/92sqfvvPCY304Hb4dnq0HJFVftbAiv2W60&#10;aTDduNMxIsjB2Wxwnq8O/uUFUsGvBy9Ox2//dXA6P1sMTuFi4dNaJDBftbMP88lhPlTEhmoJ14fN&#10;ygiHssT2WUYSnF+TkmA67VLFJsPrRh8I92X3k4QmN1ITkS2njRU8NOIpqCKOoUs8Eto08C7eGWKt&#10;yERggSpHQRHe7vChz2SVSdMG/0aSfQMz42EXvVSKOAGF9IbDUKbeZuzyoRda+ctmbQkH+9OhXiZK&#10;GVJQ2GV4BHiZiLQrOWw/V5RbZAHJ0G7Tr4eHMQZGBVSBriOSTAWxxV0lmRrk45IxrnrS3LJj1cL7&#10;chwiwV0myzhRCmooTUAqU8JDm5CxwY/mbBE43RoePpNVOqipzzBT8KLYSw436llIRGuaQhI+cNff&#10;jHs52vUJ1rZrUAe7hi6ZaperwapdnEw22dOyRa5UIIxB5xgmo/eTdvH1YDIdLM+A/a0Gn/937RWW&#10;60SsvfALn+AhhmeDMUDQ2bgtjqN4j+Fq1U5mYyRiI1yyXcxwqYKvrs5Wh/kRHDPk0jQRLyySqYyM&#10;2mok2L6gYVxE4Jy7lA3W2PLMcWylldBVbK2JQhOdtUvJRk4Tvn4BpxYo9JdSNkB7ImhCC4IrsSxE&#10;njkCIpEsisQYorodyvZMVslSZlqoRBwte2kNAleuoWw+0SYDrI6+H9Jtbcbu1AtIZsriaaReDPj4&#10;s4Qy02wQoMPLg1KvnGVjEmU4tyUV8QnwV9CcCGpz9IIzSVl3gq87xexggIGfEa8C4r1skMMFSwm0&#10;33nmubWxeQJ6apLmjcgKQELjizWCOUGESrS1VGd4DmngLm51is9klSwDGDK6ZNAOTtEDPTEAwEhD&#10;TaORkvmksZc3G83dempFiDE+DT19rhDJ643/PkhPdZOkjzKg5CChaA5n2ToBGyxd0lpGG+MuPY0N&#10;a4QSDUEVChFvYhom3DkSZFTJp5AjRVp389F4xOBVJUZR3CpoQcnLsgR4axIniSMnBV7dSI708VY9&#10;fSarRNqQRNnGFCT8aQoAmhEtkBC4Dol5JGk7/eldiEj02dzkVR8XEeFfHvYOSzECZYES6C5W7dcI&#10;ThcrwCTtEqWDxWqCP+eAS84/tKkdLPEp1PYRFyNmRqUbH5riv59AE1ii6lC+cK3ugLLqZIy8cnlY&#10;sIv6UZa5QaAKVI/Ixkvio6dQziY3OibbJN8d2+tO1PFoOLUAykwpQbnGEtuEhlALc84lGAK5j3Vv&#10;xVePqJzBKB485yQ7CuVUCdCQSw3qEAAvdZMdy5dMheuFh2eyyowE2ursgF8C+5IMVU8LUIs4mbEN&#10;ME4IiW6zlDVFv9tc6eMqp/hy5Sw56Wg+WxbFAfaIzHF+Agi0S1O/vq59l8q6aEERgf4epm9eoABm&#10;aSZcg2YhOWIcD7UhwmpgPEw4xneBlAAiUSVLQHJYBhAfUcg3VnrCmNEoIegAzs1tW/yI+sZzoA7o&#10;EqHSwKqwKAkK0haQRwAKm6XS9DKFvq5vz2SVCYlGig3CGZoQn0tUDgBUAbmKTDEnGgkL2NuMXUjO&#10;9Si2X6578+4GWkip8w1+RB2cQ6CIga5wajpay3nF7zZmyUEMl0tAabRa7CrYvyll+uu39mnZEXvA&#10;XBvPfyxUIjC6hssV3nh1hIx2K6m9JBTB2HRMmD+2f24Prtx57BAqOo4o8JvgupD6WasD8j8ABqIJ&#10;HhDIDs8nUU3wIWTCaIBLaUq1wcmIjCXEhsMM+9QnTf0yni+lmDVsBjSxgSaiXoeqRkCmDADEsRiB&#10;AO3SxGeySsNRDFFgTmhRiAUJAYw1SBmSsBF1O90E1uc/3KWJT0Ct7iDC4DgV4kv6eEFOAeulh7ne&#10;4N9m81lhsyBgXA7fTNsSiCK+HMDOvAVwCsB1Pj6brF4M/g0UnAkYmMNCell/CgW+aR96xeUR0QLT&#10;PcwNKpRToWKJJGDewOVK3dsBgtRUs2BR/fYq7VC+SFnjsrBItsBAQ6SjgM4WxmIQmYECgyr1Uwg7&#10;UY8DSAiVywakF2nByLGmFOwcF8CeHLDhS1bPdTf4TFYJTaPOIK6mjmMzqOTAyxPqqNZB8XzjwUO7&#10;3MsF2M5byTpOXbt0y+V89G2spxSXL/1+eAJa8RQp1XCRp/MfQaPFq2tybJit4EC6X9Muv1sTh/9j&#10;uFie/+rxZHFhjoezycl3H8DXLuzU6Ydp8WSFMItLTX5qf4tCQ8nA1u+2H4ejNTXtnEmLT2xf9uJF&#10;4PnnF3hkDq+mPKLCp0gsZlB6XwA074kInDHwSqSRCAwv4IciqE46hYzd34Q6PvD6S+ebgPD5dL6c&#10;rNrre9D3eudCupDQKYgDHZc8RrhTaUAeT0BOpOcgwAnwTOGlI04Q6pZCP9j9wxCi0HQegHSH6Ls3&#10;OBGwle9mv8ddgrfdvfPt+GM5XpcvrM9b00m0fzDKaRq9/93w4/kp6qiWb87A4V2lWTHF4633nuLp&#10;ghrHlClcK0oNBYNLUPE1PQY1TFSShQ6XIPR9n65xuwR7voAit+6QG42+bIOe02bkRjVOwmMaUyp3&#10;3kBVwPBE7uEL2BiSVZde5Y7NqCRKl6ucq/ry9Oq5XxeeyiG/sHi36zhTGuEoCFUOsRpCZtAQUH+x&#10;JAAeLWgF4KJ6Ha8q7N2vjTKAOjVIeSR5xP1SAYmGi0MCr1hEAAqKhb5Eke4QfF1hcuv+D7FR2zrx&#10;92+jmJII9wPOVLbYHYU6gcVhA6eERfxkZYEiKz3gvqfrQBu11wY9JxulBc+ZldpsYS3JQshzkhrC&#10;gbUqsCiQ2lfbqMoK6P3YKO94LrgOqk0g9coCX6FXBFXhBNDOgyWhQ/WN1xU1t3T8HuIoHqmBKRUE&#10;0gcGLCIyYdShgFKA64CFMae2UI074sBcU5Tduv9DbBQ67crOXcbtf89xFAqBklHsSc4G6K8trQEF&#10;oRfADjmyxejyVtp7z7tzoI3aa4OelY0KQcAngIgnUKeVlMJhYA/gNQopMgmaSy9bncOorP7ej42i&#10;POQ1eEIL8CEZyBI24DxRJx0OmDEhVcchdc0qWzp+DzZKcymzQuBndIIWoPOJWDTqgW+XorPONmif&#10;qRX83vd/iI0S/0g2CpuiYgDXKIOPCg+Cg2USasOoLKF9y6EtpamGc/benQNt1F4b9JxslEJt3ZoG&#10;4UgCoiMVWvwcivSISTJ4qVGoLKrdeWUTz/3YqIR/QkahAakqEANofCF0gbYO2NZr7TwN1Taqrhng&#10;fm0UMjwfTYwEqoAkG9xzOAeN1iDAaxS+uqFb0G0RWYf+XMfT9r7/Q2yU/EeyUUobBycoCYjz8CAC&#10;8S4CKItgKiYTWIN60BZr5Z5350AbtdcGPScbxTlQHIoSI8jtpfiNnxzGCBCGdg1KPfhFjNW688oW&#10;kPuxUUxkrQLYa97odXkG2AFoGaWB01LlMDog15+iKi7A/doozpNoAO+D5QP4T3KOEArV6DLqAP2a&#10;ANOBTlULft/7P8RGqX8kGxU9evctqHElWC9qgRDKMkpQnwxNNsxTdtmod5cH2Xd3DrRRe23QE7ZR&#10;Fxh0N7YI40u2f96qO2nk4ylw0Dia0iAC6gYBMwLzUJgyysomZdffpT+8xfSmxWg9DaXSsWMz1kOK&#10;/lIZVODyf1iM1yWm8tXNz+WMfNm8pItiHKSxJYG6Tp6D11zX7lYuv1lnb80XE2jW4q5szNoU0s+3&#10;yNe0Od0omLqu9U4wldOwusNQmRttBIMU51bBVA4h6AmmLhu4UTCgfVMNeKS0ygB/UGjR9AbTdZgK&#10;lCFhjCaABL4FnGzrTF2T/Xqt6w2sTEc3YkJZtiemh9EZJTD6yCGnQdcR4k90yxFDYdtdaMBliR5k&#10;6H6OvC2BOg79pQSausLG40ogINw2Cr3ZDoR91PIAYmLmiSUgIVi0JnttTT/22JZAJcGgU5VKcsDj&#10;SqCuk74zD5Xq3q25Uk9uW/O23awcjNA3D1VjBm40DyBGJgdsG1ynAnJnMGI9iM2IrbPHhDnwEK9Q&#10;UXpHo67m0Impst5xm5gexjyg4cxoTEEkViHqk9SBjIOiFzqCHVqBmwi2RB/82JbAvgelEk19bAnU&#10;TBzolGNf31kZeG3WjNS75xS2laNytEJPOeqy1BuVIytQah26bJLBoAOQNTAOVDlkbw4ZJzJl1CNu&#10;9xylMHk34fzSc1QmiBsxPY7vZMhKmUdrvECcUNB/8EEskEFtqcmNaxL6cm+NHippE515qKRsPK4E&#10;6npyD1aOShlt1gwOwq3KUdli3VOOunL9jcpR1/fRCaayvt4dhrr+qHL5O1ORyjaenmDqmmJuFExd&#10;d2gnmH3NaaUgN4JBRfjWE1PZ7NsTTF3x9EbBMCMcUBa0QiFPL+a0AfoVPdEwpxj0GaL0/frItqfd&#10;V0yVROeNmB7HnNb1JnZHo9I4dDpTmazctuZtT1vZato7GnWNmzcejbppkZeCqRqCfOlb64avVhmT&#10;yuGfPcHUjdK8UTCoa6FNAuRLmtHuhCE1GQ1sIDT6iLmhJiK4SWiWuSV9r4RzuvNTWam57fw8THxe&#10;19XUHY197URlmLZZM0DXW81pZZNa72jUtXzdeDQMZhTxjC62HCJsqmLgaCh0x2G0bMO81KDG9Ckx&#10;2+a0rgnrUoMqAfKNmB7HnGoDmhzgHaJkKPCOR03FalQWQbGWFnUhW6YA3qIclTahU45KWv3jSqBu&#10;xPfBylGJ/dy25m2HUjnLvKccdYT3G5Wjrh2rE0ylFegOQ6X61AimsruuJ5i6XrUbBcPhODggH7C4&#10;kMeBeY0SaoqijJhPkmOsj96arlCqGNtWozIo78RUSaG8TUwP41CSYxga6iK8aRbAgzHuzUQF3gva&#10;9Q2i0kh5HxH/frjYFkJlZNkJobLb63GFwBmYfAyEaUzTKKgXOiMsK+PIMZ/SaSDCje3T+q4IoXJR&#10;nRCeJCqcge55gDxotUYagnYpdKZyqEaUZdwRxzzo1CdDfKEQ9nQhV5P9h1EHRSM4FJgFg9lMKA7E&#10;COgzYdQgiiUugmGP7oo+/nlFCPuqQ2VH1EYdHkcISKqdVmUeHVunphLkN2SjCCyA/7nG2eT6kcQX&#10;CqGyu2ojhKtJ/MOchNSA51uG7DUK9CzQftEHApyP4HEhDF3aIK6wnYaxclGdTXiSeB96xLJRAdRN&#10;A+AXM1/KowHwE4akoEcaGRKGXvViyisnYV8h7FkwfBx1yOg9AS/PE44eB1hHjKwGiOYx6xfDUilY&#10;TOoKofKKEPa1CZUdSBt1uFpefxh1wIgDAFVgxWIGMCrnroy1DraBnUQWnjwmx+l+1fQLhVDZzbQR&#10;wtU6ycMIwZYRQAw+EU8UQJwQ0XLhymNLNPjCIBZg6JjrN8FcEULlojqb8CRLhC4q9GqgPsocuuQQ&#10;LCBOCMVFakxSgAwaDMPcZRP2FcKeYfPj2AQqkw2IC+ETQR+RmPNYHiDnMDmCoxMqYJRO6reVXzkJ&#10;e9uEuo6fjTpcBWYeRh08BllihCUngM7hIjEIrOQOAOYSOrsxi09h1v2uk7CvECq7hzZCaK6gUw8j&#10;BIwcDEgWsHQQ7gDmK7QEJUzpQ6c7hiph8LYzO8PmykV1NuFJFs1hEw1qGZFwVlhFSmCyGC8oFPMa&#10;49Q0/tmpDvsKYU9q1ePYBEQHCvGxxrOrCjotwC5yxkQ0XqCX1UpMuTP3qg7getd02GzUQT+KOmBo&#10;kBOg2aEojr44zM8De0ZizJjFiASBx3th6mYfh/1Cw1jZrbMRAh5gWjRpUyV9IGJqggtgOjd4IEuh&#10;t6fSIagFmmWLi0SHJjqa+0SBK0KoXFRnE54kO5dighQaXfAUm7BWB12ezWkVQedXlhpDJwDL7/IO&#10;+wphz3rN49gEblVqMHkDM58L2ZDBREIIeF5ppixZ4GugbO8Swr4usrKjZaMO9lHUISpgaxxP3kJP&#10;DbpVyrMa8GQ/RIxGoGCBcbaU7gyb9xVCZXfMRgjsceozIA2VNmfECByPUDkPFECVhKOAkYQUMAZr&#10;dy5d1/PTGYUnSaGCkgY8kA0+EogKhICnVDlWynSQTcJjXCGMexXCnpW6hzAK646O7TaON+8uahE/&#10;vp/jwc3fnD/7tnt89jf/LwAAAAD//wMAUEsDBBQABgAIAAAAIQBNZaQ1JgEAAGYCAAAOAAAAZHJz&#10;L2Uyb0RvYy54bWykkstqwzAQRfeF/oPQvpHjmOCYyNmEQlbdtB+gSiNboFckpW7/vuMklHRVSHd3&#10;ZuBwuNJ29+ks+YCUTfCcLhcVJeBlUMYPnL69Pj+1lOQivBI2eOD0CzLd9Y8P2yl2UIcxWAWJIMTn&#10;boqcjqXEjrEsR3AiL0IEj0cdkhMFxzQwlcSEdGdZXVVrNoWkYgoScsbt/nKk/ZmvNcjyonWGQiyn&#10;dbNqG0oKp6uqadE04a5dbnD3zum62qwp67eiG5KIo5FXK3GHlBPGo8MPai+KIKdk7kApI9DHIU0N&#10;rktgDypfzXDxD+AVgh383XnQ2kjYB3ly4MuleFQRBV89jyZm7LJTaJMOajlnG865nvMxn/NqzvKS&#10;m7lo9que2xnz7ffovwEAAP//AwBQSwMEFAAGAAgAAAAhAPgfR3L1AAAA4QIAABkAAABkcnMvX3Jl&#10;bHMvZTJvRG9jLnhtbC5yZWxztNLBSsQwEAbgu+A7hLnbtKuIyKZ7cBEWvKjrAwzJtA2bJjFJxb69&#10;YZHFhbCeepz85J/vMOvN92jYF4WonRXQVDUwstIpbXsBH/vnmwdgMaFVaJwlATNF2LTXV+s3Mpjy&#10;pzhoH1lusVHAkJJ/5DzKgUaMlfNkc9K5MGLKY+i5R3nAnviqru95+NsB7Vkn2ykBYaduge1nnzf/&#10;3+26TkvaOjmNZFNhBVca+4Dj66Tl4T3NhnI5hp6SgN8o8s9T2FQZD7zsWi3gesHZTalgMsfgoqdZ&#10;wLPFhAWNys8XLXcLWJ6ccSEWNPIYnDz87DDbHwAAAP//AwBQSwMEFAAGAAgAAAAhAA8DQaMUBAAA&#10;4UEAABgAAABkcnMvZGlhZ3JhbXMvY29sb3JzMS54bWzsnF1P2zAUhu8n7T9E3vVI2wFiFQHxsUpI&#10;CE0au57cxEkjHKez3VL+/WwnTtIOWpq4pAFzA02UY+ex/fqc41NOzxcJduaIsjglHugf9ICDiJ8G&#10;MYk88Pt+9PUEOIxDEkCcEuSBJ8TA+dnnT6dBlAz9FKeUXaPQEVYIG4prHphwPh26LvMnKIHsIJ0i&#10;Iu6GKU0gFx9p5AYUPgr7CXYHvd6xG8QwojABuRFYw0QCYwKcGYn/ztBN4IEZJcMk9mnK0pAf+Gni&#10;pmEY+yj/BSmXTR+5J272Ci70fUR4/8/gSx+cqXfjMcfImUPsAeBmlwLE/OUrPuS3jGd3xd8Of5oK&#10;Rrkx4ExpLJj2RVPShKuQVZ5g/Amj2zF2CEzEYyQNUC9vPYwxvsJUGHcSxCceoGiKIBd34VCRReJu&#10;1hfdmm6hfDTrF47JKy1h3i/6WTyVGUFhiHye2clp8MWttlxcGRXdLi79WH5SQdAvntnWn3IMEMcR&#10;uRMs9EiUL/SGLFaptsdDTotWUezHtMDtz4n9ADFHpCkKqSIQTycwU5CjnvhRK78iLrlelYuvm2oi&#10;V8/AiqrE8M1ikBgOLYYwukminxj6TTYWKSI8JrwrGrLReajKO1+UrkwmfHxRz5OxpP93WY2THtsJ&#10;/UxkYBwzi8f3FBI2uG7gkC7rxvFOfA/tvb++rfb8+zD6ZbGqULeIGUvtLS5tLb5jizWP+wuGJrBq&#10;Ceg3kQDRI5UHqB9c6AWuLTVdvhudA74ocyNGnAMfYpzOZEZHpoVKEht7svrq5aPbRmja0rJKrosG&#10;u4cZMsZtUg1IDA32bL3M6s+1qi/SdBYVgrb1piAx2GyAmg02G6Aw2GwAmEJ6NbF+vThrKYRlVJxj&#10;bNyOq8JmxDGoDkerWqXdAy3+TWW7XZSt6t37QtmqZr4nlHsSRKnU0QQG+XH3upTMzjXAeJxVymn/&#10;ei/k9MPQ3gvFXaF9sibd2O25vRei/K5ph9GF79cIoqWHKMFUTty/r5mG9WPsN98agwfTSbGUjCzl&#10;lQIv45RVhZWdy7JAsSyjM06Z0wtZyWaM86HVjCzBvVIvOLaCsWvBYCmOgybCrFMIH3lvUxAbSoLl&#10;6AHF8bLBorcQPaB82VEqjiAf75rVF7/k2VaLw3a7dTXtwc7jPuOuhXbg7ACqMoLuDaDyWezodXT0&#10;lHjWKCqwiQD5hSa9/Wo3/lmnXiGuka61iLdDXCNHaxFvh7hGYtYifjViUeY5mdYvopO+Y/klht36&#10;qVr4uueuBA+XzTGz8oRx3SlMh1IEcpnqQTVS+sGpAc7ldC4qOZfOHt7JJDcOX9Thm1OSdWfo9Wd4&#10;9Z27pyIUze8X20v1M5uh+S+ryhB9JY/wUiM7B9+sBELFVNl/NRD/mOHsHwAAAP//AwBQSwMEFAAG&#10;AAgAAAAhAI0Isy3ZAwAAD1EAABwAAABkcnMvZGlhZ3JhbXMvcXVpY2tTdHlsZTEueG1s7JzdTtsw&#10;FIDvJ+0dIu96pIVtQhUp4keVkBBCjD2A6ziphWMH24Xy9rOdNGUS01JKmBPOTUnSHBv7s8+f7R4d&#10;rwoePVClmRQJGu+NUEQFkSkTeYJ+3c6+HqJIGyxSzKWgCXqiGh1PP386SvNios0Tp+c0i2whQk/s&#10;owQtjCkncazJghZY78mSCvttJlWBjb1VeZwq/GiLL3i8Pxr9iFOGc4ULVBeCX1FEgZlA0VKw+yW9&#10;SBO0VGJSMKKklpnZI7KIZZYxQus/WBlX9ff4ML5fMnLnmxFrVpScjr/so6lvnGGG0+gB8wShuHqU&#10;Uk3+fEKwudSm+tZeR+aptJ1UFYWiUjHbp6PxaORKiF2XPRfQhAp6kE6PsH1cUIWtgDYJksospO2T&#10;csHITElhnDSecJYvzA3LI8UsG7NQlF4bFKVM2bumgqbQBtDlnEfClp8gIVM6qpvXvNdd5eVBWnec&#10;WV2r+tJ3tm+OuLEjh6WrBLkuxxNNVD4/4yqy7bHD0LbRfs7dp+s8234n4F7MGOeN7LiVbC3ipGmW&#10;UWIaedcf/667EfL1WySNfMGEVHUZdshT1wA/aLgZ1/94Vr1fj4C6A/xo8NeWTzWA1nc1LS6uLC/X&#10;Po+y+8ECvKqB9kpeD1QAsfecYWa14wzDVqUCsvdEtrNSdCYMVGJfTJijtfanwOGonJ1wHQ5H6wDc&#10;jZ64h47WN6DVE1pZflHk1xwTsF5NLPWW+tB57k3E+/z6b9GV9/2ASR1Sh8FkDpPEJTY6c8i3niSa&#10;zW8VFnr/PESfu50n9dHSRln+E6h1Oo3c/PT57TdM9s2BWpXV7Uz5dUFtrR/HQerHdqnxl/VjO93a&#10;dVp9a4NFMOdyaSAs6iAs2hoG1tq4cQTLF5vlonbzqnHHndKqlyOqaKm75SZHK0QvDxYHN2vtm6Vc&#10;Rwsyq33JgztakFntEy3IrPaFVonV2SLgLAXYr5fs13NqYMf6ONfAnvWRGti1/lELM7u0i11rFwUH&#10;l13aGK3x+dCM1gCQDM0iDQDJ0MxNT5Fk+QkhkNzrwvRvnRUnUswAR1cHMbbG4fcBwezo6FzM1jiM&#10;OnGb8gMFssuKajvZ4HzeOeiqYHSVlpylYDw62yKytbbyQEJWWLsE6T1VWJ7JKWitYLSWDz5m0m7M&#10;ebyC01uhOFprvxfA+MPk4dgU73ABlcCoeCXmsj+wme2tN7Nt7XV5FkPLv/fU2/IshpZ47zOLoWXc&#10;e8rCnudYlAGai3YLGC+fCegpivTuFGCEEnYYBTACiszDVFIfMGul6MPtamD2op2t+b8rHpsfDbC/&#10;Yzj9DQAA//8DAFBLAwQUAAYACAAAACEA7FRmxbwGAAD3JAAAGAAAAGRycy9kaWFncmFtcy9sYXlv&#10;dXQxLnhtbOxaWW/bOBB+X2D/g6D3+EyTNKhbdDcNWqBNgU1232mJsrWgSJWkE6e/foeXSNn0IW3S&#10;A+iTdZBz8ZuPM5RfvVlXJLnHXJSMztLxYJQmmGYsL+lilv59d31ykSZCIpojwiiepY9YpG9e//7b&#10;q3xRXRL0yFbyChcJSKHiEp7N0qWU9eVwKLIlrpAYsBpTeFswXiEJt3wxzDl6APkVGU5Go7NhXqIF&#10;R1VqhaAeIipU0jRZ0fLLCn/IZ+mK08uqzDgTrJCDjFVDVhRlhu0P4lKpfjG8GBoXhmDsPWd0kr7W&#10;jslSEpzcIzJL06F5lGORtZ9kSH4U0ryF60Q+1hCgmrMMC5EmNS8hoKBm5ET4QaQU0o04i47IGIVV&#10;aQaN7aChCnuoWKCqvkISWSPh6hPLMTG3tTewlkmlXqjowBobW3OWOdvC92MbhZrfYpnUS5Jz8ESN&#10;1Opr63NrSp85Ltod9PSZ0sO0SQ890+5Rm/YwbXqEaXaZPDrXNLz2SDiF5OaZxQQgXKrLsX74mRuk&#10;qKf22mZCtqZewouYhImXAMIOSDiLSZh6CSDsgISxGW1tb9zo5MfYh8KarMV18mTi7bBGKxmTTnZM&#10;vB2hjE52TL0dcOXiAWBTi33kuk69HaGMfXYYbgqgNl9YxDwsGcGOPnLPUXpGm8GEfCT46QnNKQ8Y&#10;EWD8REnR1/G2qxnhz+K32jE2qNouS/h0EtsIALqRodPow+jQ09jQ03ArCZcgvD7AMJ2wHGWYfUjW&#10;m2zIcuf/m6NUGbXFtCbHdEbaJNvDtE/Bck/BUE/BLqeeoSAGjqEAGLsZqmeStbLKFHs3UAclFFVQ&#10;rJGSYsSvCXuwm/c94g0K85Jb9CNaVh/voU5WBSG5Jw7VHIvyK34P1THBwrzFa5RJ9V7bG4pDZGHL&#10;LtDqagUEha9/elXy1IgpOKvunJo6GEXB+PeMf31LygWUvMaiRh/oMJWfWKIa24IairfDNbmpj69Y&#10;tqow1dXx2ZBjgiT0BWJZ1iJN+OWclDVUxEYFyv+FUDlPtUJbdUJYPhc2dFDHCuljam6tx8s0gbZg&#10;lmbm4kYvCRTrNROlxKAQF3e6pl66SLSmPxw7/SE63WkH9GlBRj3EGvy/w2uZJgycxV9We2e3bBe1&#10;XZGT8eng4qLbxMZb8Auur1VktG3mJm7eQsWpAMjN0pPRoGHmVpygEamuGZW3X23ADntscHX2IurB&#10;AXkgPcPQL25GMZRpkrkNDb4i2ABK0S8A4x3KljZPlfPQtaB1KQxcammQodLB4nEruT2SLGCbBPRv&#10;LEp/nHRZMiYcOymvXYdQFkEoYO8qVjSbpcAvEBUOrTqQlQesCTWFltvGZl8WAtC3szBIg1YiO67q&#10;MSearoEen+5qpIb0aNAUEC1Eu9RtJV9UVAfmiM4HUxQLEJ9mo0E8K453D6x3+a0c2JfeLb3n0Ww8&#10;PhZgYQ+9cU4hMQBsZj5oM1l6nOYY0KJR3aMnKuNzUTyDuY52m8K3BdFoVm0YHjN23snSBj6GFXdA&#10;KarneYNis2ST5/V9WRg+xqTFdO785Km5CnhxL7+FvBOLVBSCu8jiF29t8+XPxltHg2AjnQ8C6XlT&#10;7hcPhUnZ1MR6t47ykOIf26dluuwytNSuQ7eqylCJPqz6OIemEKl2TDWWrl4LO79s+QmtTU3WLNJ8&#10;RQiW7yiaE5wH77Sl4WTfNsq1KwBMucoZVP0vm8N8+wnDfUb5Pl2fLdEFJrDltor0VlY1PXZrzySf&#10;oJTVRYopG1qNhi0IR/Hqi/efKvtPnR89dROAqsWxQPOo822xbuvhmw9sXdrvG3STJhVaz1J1ZUOp&#10;5tspYaT0XHWMfNxUKCGMtnF/beOLrto+3FwfO2XLN/jksMM1HeUmrPrO56+Js7+3/dQmiW/k9Nss&#10;i6X00elrmCXo3U5tS9Zq6JRLnRq6FisYz4CYmrMkIf/Q/AKHVm55HWrCYXL9loKB/B/40vinA0JV&#10;5mqsjt7GedIG43C2ovnkFrrUvzAcen2H4yZt5I568sydUzVtPxDotw3ViWfnHyRWO/a8Wh/ZWfKG&#10;jNjB3ZuHE+cxLCsu6ITlfQW/wJk7umq6yYAQWpuK5cJvwuf6C4E+v7Jaj9+ANGYDn/dh+KUNcDB8&#10;S/NPE6Ljt/doiHZAt6F7t6Xu2hJ7bxvaGr9vGArZPp9U+6c5oCwYgS8KtyX08q4EEuX8jiMKiZVR&#10;qNrcluKl2h0CTpCNfE/w8MjC/PufUoblXSv34gUdtM6mtnAetMo9t+FMz82R2uaquwUNvjL4eNkN&#10;yi5D9G5rsHkAf1d6/R8AAAD//wMAUEsDBBQABgAIAAAAIQAXR47N2gAAAAUBAAAPAAAAZHJzL2Rv&#10;d25yZXYueG1sTI9BT4QwEIXvJv6HZky8uUWMhkXKxpjoYT0Y0R9Q6AhVOsW27MK/d/Sil5e8vMl7&#10;31S7xY3igCFaTwouNxkIpM4bS72Ct9eHiwJETJqMHj2hghUj7OrTk0qXxh/pBQ9N6gWXUCy1giGl&#10;qZQydgM6HTd+QuLs3QenE9vQSxP0kcvdKPMsu5FOW+KFQU94P2D32cxOwZPN8y/74efwuN/atlib&#10;/fS8KnV+ttzdgki4pL9j+MFndKiZqfUzmShGBfxI+lXOtlcZ21bBdZFnIOtK/qevvwEAAP//AwBQ&#10;SwECLQAUAAYACAAAACEAyLvCnE0BAAAABAAAEwAAAAAAAAAAAAAAAAAAAAAAW0NvbnRlbnRfVHlw&#10;ZXNdLnhtbFBLAQItABQABgAIAAAAIQA4/SH/1gAAAJQBAAALAAAAAAAAAAAAAAAAAH4BAABfcmVs&#10;cy8ucmVsc1BLAQItABQABgAIAAAAIQBFlsK6kBYAAId7AAAWAAAAAAAAAAAAAAAAAH0CAABkcnMv&#10;ZGlhZ3JhbXMvZGF0YTEueG1sUEsBAi0AFAAGAAgAAAAhAE1lpDUmAQAAZgIAAA4AAAAAAAAAAAAA&#10;AAAAQRkAAGRycy9lMm9Eb2MueG1sUEsBAi0AFAAGAAgAAAAhAPgfR3L1AAAA4QIAABkAAAAAAAAA&#10;AAAAAAAAkxoAAGRycy9fcmVscy9lMm9Eb2MueG1sLnJlbHNQSwECLQAUAAYACAAAACEADwNBoxQE&#10;AADhQQAAGAAAAAAAAAAAAAAAAAC/GwAAZHJzL2RpYWdyYW1zL2NvbG9yczEueG1sUEsBAi0AFAAG&#10;AAgAAAAhAI0Isy3ZAwAAD1EAABwAAAAAAAAAAAAAAAAACSAAAGRycy9kaWFncmFtcy9xdWlja1N0&#10;eWxlMS54bWxQSwECLQAUAAYACAAAACEA7FRmxbwGAAD3JAAAGAAAAAAAAAAAAAAAAAAcJAAAZHJz&#10;L2RpYWdyYW1zL2xheW91dDEueG1sUEsBAi0AFAAGAAgAAAAhABdHjs3aAAAABQEAAA8AAAAAAAAA&#10;AAAAAAAADisAAGRycy9kb3ducmV2LnhtbFBLBQYAAAAACQAJAFQCAAAVLAAAAAA=&#10;">
            <v:imagedata r:id="rId30" o:title=""/>
            <o:lock v:ext="edit" aspectratio="f"/>
          </v:shape>
        </w:pict>
      </w:r>
    </w:p>
    <w:p w:rsidR="007F35D2" w:rsidRDefault="007F35D2" w:rsidP="007C3B88">
      <w:pPr>
        <w:spacing w:after="0" w:line="312" w:lineRule="auto"/>
        <w:ind w:firstLine="708"/>
        <w:jc w:val="both"/>
      </w:pPr>
      <w:r>
        <w:t>Voici le code couleur RVB que nous utilisons pour le statut d’une étude (statut/intensité de la couleur)</w:t>
      </w:r>
      <w:r w:rsidRPr="006B2A4B">
        <w:t xml:space="preserve"> </w:t>
      </w:r>
      <w:r>
        <w:t>répertorié dans le tableau suivant les références du code :</w:t>
      </w:r>
    </w:p>
    <w:p w:rsidR="007F35D2" w:rsidRDefault="007F35D2" w:rsidP="007C3B88">
      <w:pPr>
        <w:spacing w:after="0" w:line="312" w:lineRule="auto"/>
        <w:ind w:firstLine="708"/>
        <w:jc w:val="both"/>
      </w:pPr>
    </w:p>
    <w:tbl>
      <w:tblPr>
        <w:tblW w:w="0" w:type="auto"/>
        <w:tblBorders>
          <w:top w:val="single" w:sz="8" w:space="0" w:color="000000"/>
          <w:left w:val="single" w:sz="8" w:space="0" w:color="000000"/>
          <w:bottom w:val="single" w:sz="8" w:space="0" w:color="000000"/>
          <w:right w:val="single" w:sz="8" w:space="0" w:color="000000"/>
        </w:tblBorders>
        <w:tblLook w:val="00A0"/>
      </w:tblPr>
      <w:tblGrid>
        <w:gridCol w:w="2303"/>
        <w:gridCol w:w="2303"/>
        <w:gridCol w:w="2303"/>
        <w:gridCol w:w="2303"/>
      </w:tblGrid>
      <w:tr w:rsidR="007F35D2" w:rsidRPr="00045D77" w:rsidTr="00045D77">
        <w:trPr>
          <w:trHeight w:val="510"/>
        </w:trPr>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both"/>
              <w:rPr>
                <w:rFonts w:ascii="Cambria" w:hAnsi="Cambria"/>
                <w:b/>
                <w:color w:val="000000"/>
                <w:sz w:val="24"/>
                <w:szCs w:val="24"/>
              </w:rPr>
            </w:pP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FF0000"/>
                <w:sz w:val="24"/>
                <w:szCs w:val="24"/>
              </w:rPr>
            </w:pPr>
            <w:r w:rsidRPr="00045D77">
              <w:rPr>
                <w:rFonts w:ascii="Cambria" w:hAnsi="Cambria"/>
                <w:b/>
                <w:color w:val="FF0000"/>
                <w:sz w:val="24"/>
                <w:szCs w:val="24"/>
              </w:rPr>
              <w:t>Rouge</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B050"/>
                <w:sz w:val="24"/>
                <w:szCs w:val="24"/>
              </w:rPr>
            </w:pPr>
            <w:r w:rsidRPr="00045D77">
              <w:rPr>
                <w:rFonts w:ascii="Cambria" w:hAnsi="Cambria"/>
                <w:b/>
                <w:color w:val="00B050"/>
                <w:sz w:val="24"/>
                <w:szCs w:val="24"/>
              </w:rPr>
              <w:t>Vert</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548DD4"/>
                <w:sz w:val="24"/>
                <w:szCs w:val="24"/>
              </w:rPr>
            </w:pPr>
            <w:r w:rsidRPr="00045D77">
              <w:rPr>
                <w:rFonts w:ascii="Cambria" w:hAnsi="Cambria"/>
                <w:b/>
                <w:color w:val="548DD4"/>
                <w:sz w:val="24"/>
                <w:szCs w:val="24"/>
              </w:rPr>
              <w:t>Bleu</w:t>
            </w:r>
          </w:p>
        </w:tc>
      </w:tr>
      <w:tr w:rsidR="007F35D2" w:rsidRPr="00045D77" w:rsidTr="00045D77">
        <w:trPr>
          <w:trHeight w:val="510"/>
        </w:trPr>
        <w:tc>
          <w:tcPr>
            <w:tcW w:w="2303" w:type="dxa"/>
            <w:tcBorders>
              <w:top w:val="nil"/>
              <w:left w:val="nil"/>
              <w:bottom w:val="nil"/>
              <w:right w:val="single" w:sz="8" w:space="0" w:color="000000"/>
            </w:tcBorders>
            <w:shd w:val="clear" w:color="auto" w:fill="DBE5F1"/>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Nouvelle</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219</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229</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241</w:t>
            </w:r>
          </w:p>
        </w:tc>
      </w:tr>
      <w:tr w:rsidR="007F35D2" w:rsidRPr="00045D77" w:rsidTr="00045D77">
        <w:trPr>
          <w:trHeight w:val="510"/>
        </w:trPr>
        <w:tc>
          <w:tcPr>
            <w:tcW w:w="2303" w:type="dxa"/>
            <w:tcBorders>
              <w:left w:val="nil"/>
              <w:bottom w:val="nil"/>
              <w:right w:val="single" w:sz="8" w:space="0" w:color="000000"/>
            </w:tcBorders>
            <w:shd w:val="clear" w:color="auto" w:fill="DBEEF3"/>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En Cours</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219</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238</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243</w:t>
            </w:r>
          </w:p>
        </w:tc>
      </w:tr>
      <w:tr w:rsidR="007F35D2" w:rsidRPr="00045D77" w:rsidTr="00045D77">
        <w:trPr>
          <w:trHeight w:val="510"/>
        </w:trPr>
        <w:tc>
          <w:tcPr>
            <w:tcW w:w="2303" w:type="dxa"/>
            <w:tcBorders>
              <w:top w:val="nil"/>
              <w:left w:val="nil"/>
              <w:bottom w:val="nil"/>
              <w:right w:val="single" w:sz="8" w:space="0" w:color="000000"/>
            </w:tcBorders>
            <w:shd w:val="clear" w:color="auto" w:fill="93CDDD"/>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Terminée</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147</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205</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221</w:t>
            </w:r>
          </w:p>
        </w:tc>
      </w:tr>
      <w:tr w:rsidR="007F35D2" w:rsidRPr="00045D77" w:rsidTr="00045D77">
        <w:trPr>
          <w:trHeight w:val="510"/>
        </w:trPr>
        <w:tc>
          <w:tcPr>
            <w:tcW w:w="2303" w:type="dxa"/>
            <w:tcBorders>
              <w:left w:val="nil"/>
              <w:bottom w:val="nil"/>
              <w:right w:val="single" w:sz="8" w:space="0" w:color="000000"/>
            </w:tcBorders>
            <w:shd w:val="clear" w:color="auto" w:fill="4BACC6"/>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Exportée</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75</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172</w:t>
            </w:r>
          </w:p>
        </w:tc>
        <w:tc>
          <w:tcPr>
            <w:tcW w:w="2303" w:type="dxa"/>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198</w:t>
            </w:r>
          </w:p>
        </w:tc>
      </w:tr>
      <w:tr w:rsidR="007F35D2" w:rsidRPr="00045D77" w:rsidTr="00045D77">
        <w:trPr>
          <w:trHeight w:val="510"/>
        </w:trPr>
        <w:tc>
          <w:tcPr>
            <w:tcW w:w="2303" w:type="dxa"/>
            <w:tcBorders>
              <w:top w:val="nil"/>
              <w:left w:val="nil"/>
              <w:bottom w:val="nil"/>
              <w:right w:val="single" w:sz="8" w:space="0" w:color="000000"/>
            </w:tcBorders>
            <w:shd w:val="clear" w:color="auto" w:fill="31849B"/>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Envoyée</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49</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132</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155</w:t>
            </w:r>
          </w:p>
        </w:tc>
      </w:tr>
      <w:tr w:rsidR="007F35D2" w:rsidRPr="00045D77" w:rsidTr="00045D77">
        <w:trPr>
          <w:trHeight w:val="510"/>
        </w:trPr>
        <w:tc>
          <w:tcPr>
            <w:tcW w:w="2303" w:type="dxa"/>
            <w:tcBorders>
              <w:left w:val="nil"/>
              <w:bottom w:val="nil"/>
              <w:right w:val="single" w:sz="8" w:space="0" w:color="000000"/>
            </w:tcBorders>
            <w:shd w:val="clear" w:color="auto" w:fill="FFFFFF"/>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Rejetée</w:t>
            </w:r>
          </w:p>
        </w:tc>
        <w:tc>
          <w:tcPr>
            <w:tcW w:w="2303" w:type="dxa"/>
            <w:tcBorders>
              <w:bottom w:val="single" w:sz="8" w:space="0" w:color="000000"/>
            </w:tcBorders>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255</w:t>
            </w:r>
          </w:p>
        </w:tc>
        <w:tc>
          <w:tcPr>
            <w:tcW w:w="2303" w:type="dxa"/>
            <w:tcBorders>
              <w:bottom w:val="single" w:sz="8" w:space="0" w:color="000000"/>
            </w:tcBorders>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255</w:t>
            </w:r>
          </w:p>
        </w:tc>
        <w:tc>
          <w:tcPr>
            <w:tcW w:w="2303" w:type="dxa"/>
            <w:tcBorders>
              <w:bottom w:val="single" w:sz="8" w:space="0" w:color="000000"/>
            </w:tcBorders>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255</w:t>
            </w:r>
          </w:p>
        </w:tc>
      </w:tr>
    </w:tbl>
    <w:p w:rsidR="007F35D2" w:rsidRDefault="007F35D2" w:rsidP="007C3B88">
      <w:pPr>
        <w:spacing w:after="0" w:line="312" w:lineRule="auto"/>
        <w:jc w:val="both"/>
      </w:pPr>
    </w:p>
    <w:p w:rsidR="007F35D2" w:rsidRDefault="007F35D2" w:rsidP="007C3B88">
      <w:pPr>
        <w:pStyle w:val="Heading4"/>
        <w:numPr>
          <w:numberingChange w:id="189" w:author="RBABE" w:date="2010-09-08T10:28:00Z" w:original="%1:3:2:."/>
        </w:numPr>
      </w:pPr>
      <w:r>
        <w:t xml:space="preserve">Validation de chaque étape d’une étude </w:t>
      </w:r>
    </w:p>
    <w:p w:rsidR="007F35D2" w:rsidRDefault="007F35D2" w:rsidP="007C3B88">
      <w:pPr>
        <w:spacing w:after="0" w:line="312" w:lineRule="auto"/>
        <w:ind w:firstLine="708"/>
        <w:jc w:val="both"/>
      </w:pPr>
      <w:r>
        <w:t>Comme  vous avez pu le constater précédemment, la validation d’une étude répond à une suite logique d’étapes. A présent, nous allons nous intéresser à la validation de chacune de ces étapes - non pas à la manière de validation ces étapes (nous verrons cela à travers les différentes maquettes et scénarios présents en section IV.b.) - mais plutôt au code couleur qui en découle. Nous avons fait le choix de récupérer les valeurs extrêmes précédentes pour définir si une étape était réalisée ou non.</w:t>
      </w:r>
    </w:p>
    <w:p w:rsidR="007F35D2" w:rsidRDefault="007F35D2" w:rsidP="007C3B88">
      <w:pPr>
        <w:tabs>
          <w:tab w:val="left" w:pos="426"/>
        </w:tabs>
        <w:spacing w:after="0" w:line="312" w:lineRule="auto"/>
        <w:jc w:val="both"/>
      </w:pPr>
      <w:r>
        <w:tab/>
        <w:t>Voici un exemple permettant de comprendre l’état dans lequel est une étape de l’étude avant d’avoir été traitée :</w:t>
      </w:r>
    </w:p>
    <w:tbl>
      <w:tblPr>
        <w:tblW w:w="0" w:type="auto"/>
        <w:tblLook w:val="00A0"/>
      </w:tblPr>
      <w:tblGrid>
        <w:gridCol w:w="9212"/>
      </w:tblGrid>
      <w:tr w:rsidR="007F35D2" w:rsidRPr="00045D77" w:rsidTr="008208DE">
        <w:trPr>
          <w:trHeight w:val="567"/>
        </w:trPr>
        <w:tc>
          <w:tcPr>
            <w:tcW w:w="9212" w:type="dxa"/>
            <w:tcBorders>
              <w:top w:val="single" w:sz="4" w:space="0" w:color="auto"/>
              <w:left w:val="single" w:sz="4" w:space="0" w:color="auto"/>
              <w:bottom w:val="single" w:sz="4" w:space="0" w:color="auto"/>
              <w:right w:val="single" w:sz="4" w:space="0" w:color="auto"/>
            </w:tcBorders>
            <w:shd w:val="clear" w:color="auto" w:fill="DBE5F1"/>
            <w:vAlign w:val="center"/>
          </w:tcPr>
          <w:p w:rsidR="007F35D2" w:rsidRPr="00045D77" w:rsidRDefault="007F35D2" w:rsidP="008208DE">
            <w:pPr>
              <w:tabs>
                <w:tab w:val="left" w:pos="426"/>
              </w:tabs>
              <w:spacing w:before="100" w:after="0" w:line="312" w:lineRule="auto"/>
              <w:jc w:val="center"/>
            </w:pPr>
            <w:r w:rsidRPr="00045D77">
              <w:t>Interprétation</w:t>
            </w:r>
          </w:p>
        </w:tc>
      </w:tr>
    </w:tbl>
    <w:p w:rsidR="007F35D2" w:rsidRDefault="007F35D2" w:rsidP="007C3B88">
      <w:pPr>
        <w:tabs>
          <w:tab w:val="left" w:pos="426"/>
        </w:tabs>
        <w:spacing w:after="0" w:line="312" w:lineRule="auto"/>
        <w:jc w:val="both"/>
      </w:pPr>
      <w:r>
        <w:tab/>
      </w:r>
    </w:p>
    <w:p w:rsidR="007F35D2" w:rsidRDefault="007F35D2" w:rsidP="007C3B88">
      <w:pPr>
        <w:tabs>
          <w:tab w:val="left" w:pos="426"/>
        </w:tabs>
        <w:spacing w:after="0" w:line="312" w:lineRule="auto"/>
        <w:jc w:val="both"/>
      </w:pPr>
      <w:r>
        <w:tab/>
        <w:t>Une fois que cette dernière a été traitée et validée par le chef de produits, elle se trouve dans l’état suivant :</w:t>
      </w:r>
    </w:p>
    <w:tbl>
      <w:tblPr>
        <w:tblW w:w="0" w:type="auto"/>
        <w:tblLook w:val="00A0"/>
      </w:tblPr>
      <w:tblGrid>
        <w:gridCol w:w="9212"/>
      </w:tblGrid>
      <w:tr w:rsidR="007F35D2" w:rsidRPr="00045D77" w:rsidTr="008208DE">
        <w:trPr>
          <w:trHeight w:val="567"/>
        </w:trPr>
        <w:tc>
          <w:tcPr>
            <w:tcW w:w="9212" w:type="dxa"/>
            <w:tcBorders>
              <w:top w:val="single" w:sz="4" w:space="0" w:color="auto"/>
              <w:left w:val="single" w:sz="4" w:space="0" w:color="auto"/>
              <w:bottom w:val="single" w:sz="4" w:space="0" w:color="auto"/>
              <w:right w:val="single" w:sz="4" w:space="0" w:color="auto"/>
            </w:tcBorders>
            <w:shd w:val="clear" w:color="auto" w:fill="31849B"/>
            <w:vAlign w:val="center"/>
          </w:tcPr>
          <w:p w:rsidR="007F35D2" w:rsidRPr="00045D77" w:rsidRDefault="007F35D2" w:rsidP="008208DE">
            <w:pPr>
              <w:tabs>
                <w:tab w:val="left" w:pos="426"/>
              </w:tabs>
              <w:spacing w:before="100" w:after="0" w:line="312" w:lineRule="auto"/>
              <w:jc w:val="center"/>
            </w:pPr>
            <w:r w:rsidRPr="00045D77">
              <w:t>Interprétation</w:t>
            </w:r>
          </w:p>
        </w:tc>
      </w:tr>
    </w:tbl>
    <w:p w:rsidR="007F35D2" w:rsidRDefault="007F35D2" w:rsidP="007C3B88">
      <w:pPr>
        <w:tabs>
          <w:tab w:val="left" w:pos="426"/>
        </w:tabs>
        <w:spacing w:after="0" w:line="312" w:lineRule="auto"/>
        <w:jc w:val="both"/>
      </w:pPr>
    </w:p>
    <w:p w:rsidR="007F35D2" w:rsidRDefault="007F35D2" w:rsidP="007C3B88">
      <w:pPr>
        <w:tabs>
          <w:tab w:val="left" w:pos="426"/>
        </w:tabs>
        <w:spacing w:after="0" w:line="312" w:lineRule="auto"/>
        <w:jc w:val="both"/>
      </w:pPr>
      <w:r>
        <w:tab/>
        <w:t xml:space="preserve">Ci-dessous, vous trouverez le tableau regroupant les étapes qui permet de résumer comme précédemment les intensités de couleurs en RVB : </w:t>
      </w:r>
    </w:p>
    <w:tbl>
      <w:tblPr>
        <w:tblW w:w="0" w:type="auto"/>
        <w:tblBorders>
          <w:top w:val="single" w:sz="8" w:space="0" w:color="000000"/>
          <w:left w:val="single" w:sz="8" w:space="0" w:color="000000"/>
          <w:bottom w:val="single" w:sz="8" w:space="0" w:color="000000"/>
          <w:right w:val="single" w:sz="8" w:space="0" w:color="000000"/>
        </w:tblBorders>
        <w:tblLook w:val="00A0"/>
      </w:tblPr>
      <w:tblGrid>
        <w:gridCol w:w="2303"/>
        <w:gridCol w:w="2303"/>
        <w:gridCol w:w="2303"/>
        <w:gridCol w:w="2303"/>
      </w:tblGrid>
      <w:tr w:rsidR="007F35D2" w:rsidRPr="00045D77" w:rsidTr="00045D77">
        <w:trPr>
          <w:trHeight w:val="510"/>
        </w:trPr>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0000"/>
                <w:sz w:val="24"/>
                <w:szCs w:val="24"/>
              </w:rPr>
            </w:pP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FF0000"/>
                <w:sz w:val="24"/>
                <w:szCs w:val="24"/>
              </w:rPr>
            </w:pPr>
            <w:r w:rsidRPr="00045D77">
              <w:rPr>
                <w:rFonts w:ascii="Cambria" w:hAnsi="Cambria"/>
                <w:b/>
                <w:color w:val="FF0000"/>
                <w:sz w:val="24"/>
                <w:szCs w:val="24"/>
              </w:rPr>
              <w:t>Rouge</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00B050"/>
                <w:sz w:val="24"/>
                <w:szCs w:val="24"/>
              </w:rPr>
            </w:pPr>
            <w:r w:rsidRPr="00045D77">
              <w:rPr>
                <w:rFonts w:ascii="Cambria" w:hAnsi="Cambria"/>
                <w:b/>
                <w:color w:val="00B050"/>
                <w:sz w:val="24"/>
                <w:szCs w:val="24"/>
              </w:rPr>
              <w:t>Vert</w:t>
            </w:r>
          </w:p>
        </w:tc>
        <w:tc>
          <w:tcPr>
            <w:tcW w:w="2303" w:type="dxa"/>
            <w:tcBorders>
              <w:top w:val="nil"/>
              <w:left w:val="nil"/>
              <w:bottom w:val="single" w:sz="24" w:space="0" w:color="000000"/>
              <w:right w:val="nil"/>
            </w:tcBorders>
            <w:shd w:val="clear" w:color="auto" w:fill="FFFFFF"/>
          </w:tcPr>
          <w:p w:rsidR="007F35D2" w:rsidRPr="00045D77" w:rsidRDefault="007F35D2" w:rsidP="00045D77">
            <w:pPr>
              <w:spacing w:after="0" w:line="312" w:lineRule="auto"/>
              <w:jc w:val="center"/>
              <w:rPr>
                <w:rFonts w:ascii="Cambria" w:hAnsi="Cambria"/>
                <w:b/>
                <w:color w:val="548DD4"/>
                <w:sz w:val="24"/>
                <w:szCs w:val="24"/>
              </w:rPr>
            </w:pPr>
            <w:r w:rsidRPr="00045D77">
              <w:rPr>
                <w:rFonts w:ascii="Cambria" w:hAnsi="Cambria"/>
                <w:b/>
                <w:color w:val="548DD4"/>
                <w:sz w:val="24"/>
                <w:szCs w:val="24"/>
              </w:rPr>
              <w:t>Bleu</w:t>
            </w:r>
          </w:p>
        </w:tc>
      </w:tr>
      <w:tr w:rsidR="007F35D2" w:rsidRPr="00045D77" w:rsidTr="00045D77">
        <w:trPr>
          <w:trHeight w:val="510"/>
        </w:trPr>
        <w:tc>
          <w:tcPr>
            <w:tcW w:w="2303" w:type="dxa"/>
            <w:tcBorders>
              <w:top w:val="nil"/>
              <w:left w:val="nil"/>
              <w:bottom w:val="nil"/>
              <w:right w:val="single" w:sz="8" w:space="0" w:color="000000"/>
            </w:tcBorders>
            <w:shd w:val="clear" w:color="auto" w:fill="DBE5F1"/>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Non Traitée</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219</w:t>
            </w:r>
          </w:p>
        </w:tc>
        <w:tc>
          <w:tcPr>
            <w:tcW w:w="2303" w:type="dxa"/>
            <w:tcBorders>
              <w:top w:val="nil"/>
              <w:left w:val="nil"/>
              <w:bottom w:val="nil"/>
              <w:right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229</w:t>
            </w:r>
          </w:p>
        </w:tc>
        <w:tc>
          <w:tcPr>
            <w:tcW w:w="2303" w:type="dxa"/>
            <w:tcBorders>
              <w:top w:val="nil"/>
              <w:left w:val="nil"/>
              <w:bottom w:val="nil"/>
            </w:tcBorders>
            <w:shd w:val="clear" w:color="auto" w:fill="C0C0C0"/>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241</w:t>
            </w:r>
          </w:p>
        </w:tc>
      </w:tr>
      <w:tr w:rsidR="007F35D2" w:rsidRPr="00045D77" w:rsidTr="00045D77">
        <w:trPr>
          <w:trHeight w:val="510"/>
        </w:trPr>
        <w:tc>
          <w:tcPr>
            <w:tcW w:w="2303" w:type="dxa"/>
            <w:tcBorders>
              <w:left w:val="nil"/>
              <w:bottom w:val="nil"/>
              <w:right w:val="single" w:sz="8" w:space="0" w:color="000000"/>
            </w:tcBorders>
            <w:shd w:val="clear" w:color="auto" w:fill="31849B"/>
          </w:tcPr>
          <w:p w:rsidR="007F35D2" w:rsidRPr="00045D77" w:rsidRDefault="007F35D2" w:rsidP="00045D77">
            <w:pPr>
              <w:spacing w:before="100" w:after="0" w:line="312" w:lineRule="auto"/>
              <w:jc w:val="both"/>
              <w:rPr>
                <w:rFonts w:ascii="Cambria" w:hAnsi="Cambria"/>
                <w:b/>
                <w:color w:val="000000"/>
              </w:rPr>
            </w:pPr>
            <w:r w:rsidRPr="00045D77">
              <w:rPr>
                <w:rFonts w:ascii="Cambria" w:hAnsi="Cambria"/>
                <w:b/>
                <w:color w:val="000000"/>
              </w:rPr>
              <w:t>Traitée</w:t>
            </w:r>
          </w:p>
        </w:tc>
        <w:tc>
          <w:tcPr>
            <w:tcW w:w="2303" w:type="dxa"/>
            <w:tcBorders>
              <w:top w:val="nil"/>
              <w:bottom w:val="single" w:sz="4" w:space="0" w:color="auto"/>
            </w:tcBorders>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49</w:t>
            </w:r>
          </w:p>
        </w:tc>
        <w:tc>
          <w:tcPr>
            <w:tcW w:w="2303" w:type="dxa"/>
            <w:tcBorders>
              <w:bottom w:val="single" w:sz="8" w:space="0" w:color="000000"/>
            </w:tcBorders>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132</w:t>
            </w:r>
          </w:p>
        </w:tc>
        <w:tc>
          <w:tcPr>
            <w:tcW w:w="2303" w:type="dxa"/>
            <w:tcBorders>
              <w:bottom w:val="single" w:sz="8" w:space="0" w:color="000000"/>
            </w:tcBorders>
          </w:tcPr>
          <w:p w:rsidR="007F35D2" w:rsidRPr="00045D77" w:rsidRDefault="007F35D2" w:rsidP="00045D77">
            <w:pPr>
              <w:spacing w:before="100" w:after="0" w:line="312" w:lineRule="auto"/>
              <w:jc w:val="center"/>
              <w:rPr>
                <w:rFonts w:ascii="Cambria" w:hAnsi="Cambria"/>
                <w:color w:val="000000"/>
              </w:rPr>
            </w:pPr>
            <w:r w:rsidRPr="00045D77">
              <w:rPr>
                <w:rFonts w:ascii="Cambria" w:hAnsi="Cambria"/>
                <w:color w:val="000000"/>
              </w:rPr>
              <w:t>155</w:t>
            </w:r>
          </w:p>
        </w:tc>
      </w:tr>
    </w:tbl>
    <w:p w:rsidR="007F35D2" w:rsidRDefault="007F35D2" w:rsidP="007C3B88">
      <w:pPr>
        <w:spacing w:after="0" w:line="312" w:lineRule="auto"/>
        <w:jc w:val="both"/>
      </w:pPr>
    </w:p>
    <w:p w:rsidR="007F35D2" w:rsidRDefault="007F35D2">
      <w:pPr>
        <w:rPr>
          <w:rFonts w:ascii="Cambria" w:hAnsi="Cambria"/>
          <w:b/>
          <w:bCs/>
          <w:color w:val="4F81BD"/>
          <w:sz w:val="36"/>
          <w:szCs w:val="26"/>
        </w:rPr>
      </w:pPr>
      <w:r>
        <w:br w:type="page"/>
      </w:r>
    </w:p>
    <w:p w:rsidR="007F35D2" w:rsidRDefault="007F35D2" w:rsidP="00F976FF">
      <w:pPr>
        <w:pStyle w:val="Heading2"/>
        <w:numPr>
          <w:numberingChange w:id="190" w:author="RBABE" w:date="2010-09-08T10:28:00Z" w:original="%1:2:0:."/>
        </w:numPr>
      </w:pPr>
      <w:bookmarkStart w:id="191" w:name="_Toc255897182"/>
      <w:r>
        <w:t>Spécifications</w:t>
      </w:r>
      <w:bookmarkEnd w:id="191"/>
      <w:r>
        <w:t xml:space="preserve"> </w:t>
      </w:r>
    </w:p>
    <w:p w:rsidR="007F35D2" w:rsidRDefault="007F35D2" w:rsidP="00800E87">
      <w:pPr>
        <w:pStyle w:val="Heading3"/>
        <w:numPr>
          <w:ilvl w:val="0"/>
          <w:numId w:val="10"/>
          <w:numberingChange w:id="192" w:author="RBABE" w:date="2010-09-08T10:28:00Z" w:original="%1:1:4:)"/>
        </w:numPr>
      </w:pPr>
      <w:bookmarkStart w:id="193" w:name="_Toc255897183"/>
      <w:r w:rsidRPr="00F976FF">
        <w:t>Fonctions</w:t>
      </w:r>
      <w:r>
        <w:t xml:space="preserve"> communes</w:t>
      </w:r>
      <w:bookmarkEnd w:id="193"/>
    </w:p>
    <w:p w:rsidR="007F35D2" w:rsidRDefault="007F35D2" w:rsidP="001051B5">
      <w:pPr>
        <w:pStyle w:val="Heading4"/>
        <w:numPr>
          <w:ilvl w:val="0"/>
          <w:numId w:val="73"/>
          <w:numberingChange w:id="194" w:author="RBABE" w:date="2010-09-08T10:28:00Z" w:original="%1:1:2:."/>
        </w:numPr>
      </w:pPr>
      <w:r>
        <w:t>Bannière et Titre de la fenêtre</w:t>
      </w:r>
      <w:r w:rsidRPr="001051B5">
        <w:t xml:space="preserve"> </w:t>
      </w: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959"/>
        <w:gridCol w:w="1134"/>
        <w:gridCol w:w="2268"/>
        <w:gridCol w:w="3827"/>
        <w:gridCol w:w="1276"/>
      </w:tblGrid>
      <w:tr w:rsidR="007F35D2" w:rsidRPr="00045D77" w:rsidTr="00045D77">
        <w:tc>
          <w:tcPr>
            <w:tcW w:w="959" w:type="dxa"/>
            <w:vAlign w:val="center"/>
          </w:tcPr>
          <w:p w:rsidR="007F35D2" w:rsidRPr="00045D77" w:rsidRDefault="007F35D2" w:rsidP="00045D77">
            <w:pPr>
              <w:spacing w:after="0" w:line="240" w:lineRule="auto"/>
              <w:jc w:val="center"/>
              <w:rPr>
                <w:b/>
              </w:rPr>
            </w:pPr>
            <w:r w:rsidRPr="00045D77">
              <w:rPr>
                <w:b/>
              </w:rPr>
              <w:t>ECRAN</w:t>
            </w:r>
          </w:p>
        </w:tc>
        <w:tc>
          <w:tcPr>
            <w:tcW w:w="8505" w:type="dxa"/>
            <w:gridSpan w:val="4"/>
            <w:shd w:val="clear" w:color="auto" w:fill="D7D7D7"/>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rPr>
                <w:b/>
              </w:rPr>
            </w:pPr>
            <w:r w:rsidRPr="00045D77">
              <w:rPr>
                <w:b/>
              </w:rPr>
              <w:t xml:space="preserve">BANNIERE ET TITE DE </w:t>
            </w:r>
            <w:smartTag w:uri="urn:schemas-microsoft-com:office:smarttags" w:element="PersonName">
              <w:smartTagPr>
                <w:attr w:name="ProductID" w:val="LA FENETRE"/>
              </w:smartTagPr>
              <w:r w:rsidRPr="00045D77">
                <w:rPr>
                  <w:b/>
                </w:rPr>
                <w:t>LA FENETRE</w:t>
              </w:r>
            </w:smartTag>
          </w:p>
          <w:p w:rsidR="007F35D2" w:rsidRPr="00045D77" w:rsidRDefault="007F35D2" w:rsidP="00045D77">
            <w:pPr>
              <w:spacing w:after="0" w:line="240" w:lineRule="auto"/>
              <w:jc w:val="center"/>
            </w:pPr>
          </w:p>
        </w:tc>
      </w:tr>
      <w:tr w:rsidR="007F35D2" w:rsidRPr="00045D77" w:rsidTr="00045D77">
        <w:tc>
          <w:tcPr>
            <w:tcW w:w="959" w:type="dxa"/>
            <w:vMerge w:val="restart"/>
          </w:tcPr>
          <w:p w:rsidR="007F35D2" w:rsidRPr="00045D77" w:rsidRDefault="007F35D2" w:rsidP="00045D77">
            <w:pPr>
              <w:spacing w:after="0" w:line="240" w:lineRule="auto"/>
              <w:jc w:val="center"/>
            </w:pPr>
            <w:r w:rsidRPr="00045D77">
              <w:t>Tous</w:t>
            </w:r>
          </w:p>
        </w:tc>
        <w:tc>
          <w:tcPr>
            <w:tcW w:w="1134" w:type="dxa"/>
            <w:vAlign w:val="center"/>
          </w:tcPr>
          <w:p w:rsidR="007F35D2" w:rsidRPr="00045D77" w:rsidRDefault="007F35D2" w:rsidP="00045D77">
            <w:pPr>
              <w:spacing w:after="0" w:line="240" w:lineRule="auto"/>
              <w:jc w:val="center"/>
              <w:rPr>
                <w:b/>
              </w:rPr>
            </w:pPr>
            <w:r w:rsidRPr="00045D77">
              <w:rPr>
                <w:b/>
              </w:rPr>
              <w:t>Zone / Section</w:t>
            </w:r>
          </w:p>
        </w:tc>
        <w:tc>
          <w:tcPr>
            <w:tcW w:w="2268" w:type="dxa"/>
            <w:vAlign w:val="center"/>
          </w:tcPr>
          <w:p w:rsidR="007F35D2" w:rsidRPr="00045D77" w:rsidRDefault="007F35D2" w:rsidP="00045D77">
            <w:pPr>
              <w:spacing w:after="0" w:line="240" w:lineRule="auto"/>
              <w:jc w:val="center"/>
              <w:rPr>
                <w:b/>
              </w:rPr>
            </w:pPr>
            <w:r w:rsidRPr="00045D77">
              <w:rPr>
                <w:b/>
              </w:rPr>
              <w:t>Composant -</w:t>
            </w:r>
          </w:p>
          <w:p w:rsidR="007F35D2" w:rsidRPr="00045D77" w:rsidRDefault="007F35D2" w:rsidP="00045D77">
            <w:pPr>
              <w:spacing w:after="0" w:line="240" w:lineRule="auto"/>
              <w:jc w:val="center"/>
              <w:rPr>
                <w:b/>
              </w:rPr>
            </w:pPr>
            <w:r w:rsidRPr="00045D77">
              <w:rPr>
                <w:b/>
              </w:rPr>
              <w:t>Evénement</w:t>
            </w:r>
          </w:p>
        </w:tc>
        <w:tc>
          <w:tcPr>
            <w:tcW w:w="3827" w:type="dxa"/>
            <w:vAlign w:val="center"/>
          </w:tcPr>
          <w:p w:rsidR="007F35D2" w:rsidRPr="00045D77" w:rsidRDefault="007F35D2" w:rsidP="00045D77">
            <w:pPr>
              <w:spacing w:after="0" w:line="240" w:lineRule="auto"/>
              <w:jc w:val="center"/>
              <w:rPr>
                <w:b/>
              </w:rPr>
            </w:pPr>
            <w:r w:rsidRPr="00045D77">
              <w:rPr>
                <w:b/>
              </w:rPr>
              <w:t>Action</w:t>
            </w:r>
          </w:p>
        </w:tc>
        <w:tc>
          <w:tcPr>
            <w:tcW w:w="1276" w:type="dxa"/>
            <w:vAlign w:val="center"/>
          </w:tcPr>
          <w:p w:rsidR="007F35D2" w:rsidRPr="00045D77" w:rsidRDefault="007F35D2" w:rsidP="00045D77">
            <w:pPr>
              <w:spacing w:after="0" w:line="240" w:lineRule="auto"/>
              <w:jc w:val="center"/>
            </w:pPr>
            <w:r w:rsidRPr="00045D77">
              <w:rPr>
                <w:b/>
              </w:rPr>
              <w:t>Cas d’erreurs</w:t>
            </w:r>
          </w:p>
        </w:tc>
      </w:tr>
      <w:tr w:rsidR="007F35D2" w:rsidRPr="00045D77" w:rsidTr="00045D77">
        <w:tc>
          <w:tcPr>
            <w:tcW w:w="959" w:type="dxa"/>
            <w:vMerge/>
          </w:tcPr>
          <w:p w:rsidR="007F35D2" w:rsidRPr="00045D77" w:rsidRDefault="007F35D2" w:rsidP="00045D77">
            <w:pPr>
              <w:spacing w:after="0" w:line="240" w:lineRule="auto"/>
            </w:pPr>
          </w:p>
        </w:tc>
        <w:tc>
          <w:tcPr>
            <w:tcW w:w="1134" w:type="dxa"/>
            <w:vAlign w:val="center"/>
          </w:tcPr>
          <w:p w:rsidR="007F35D2" w:rsidRPr="00045D77" w:rsidRDefault="007F35D2" w:rsidP="00045D77">
            <w:pPr>
              <w:spacing w:after="0" w:line="240" w:lineRule="auto"/>
              <w:jc w:val="center"/>
            </w:pPr>
            <w:r w:rsidRPr="00045D77">
              <w:t>Titre de la fenêtre</w:t>
            </w:r>
          </w:p>
        </w:tc>
        <w:tc>
          <w:tcPr>
            <w:tcW w:w="2268" w:type="dxa"/>
            <w:vAlign w:val="center"/>
          </w:tcPr>
          <w:p w:rsidR="007F35D2" w:rsidRPr="00045D77" w:rsidRDefault="007F35D2" w:rsidP="00045D77">
            <w:pPr>
              <w:spacing w:after="0" w:line="240" w:lineRule="auto"/>
              <w:jc w:val="center"/>
            </w:pPr>
            <w:r w:rsidRPr="00045D77">
              <w:t>A chaque changement d’onglet</w:t>
            </w:r>
          </w:p>
        </w:tc>
        <w:tc>
          <w:tcPr>
            <w:tcW w:w="382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Le titre de la fenêtre est modifié (MiageTech – Outil de reporting – Accueil, Palmarès, Historique, Détails, ou Etude)</w:t>
            </w:r>
          </w:p>
          <w:p w:rsidR="007F35D2" w:rsidRPr="00045D77" w:rsidRDefault="007F35D2" w:rsidP="00045D77">
            <w:pPr>
              <w:spacing w:after="0" w:line="240" w:lineRule="auto"/>
              <w:jc w:val="both"/>
            </w:pPr>
          </w:p>
        </w:tc>
        <w:tc>
          <w:tcPr>
            <w:tcW w:w="1276"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959" w:type="dxa"/>
            <w:vMerge/>
          </w:tcPr>
          <w:p w:rsidR="007F35D2" w:rsidRPr="00045D77" w:rsidRDefault="007F35D2" w:rsidP="00045D77">
            <w:pPr>
              <w:spacing w:after="0" w:line="240" w:lineRule="auto"/>
            </w:pPr>
          </w:p>
        </w:tc>
        <w:tc>
          <w:tcPr>
            <w:tcW w:w="1134" w:type="dxa"/>
            <w:vMerge w:val="restart"/>
            <w:vAlign w:val="center"/>
          </w:tcPr>
          <w:p w:rsidR="007F35D2" w:rsidRPr="00045D77" w:rsidRDefault="007F35D2" w:rsidP="00045D77">
            <w:pPr>
              <w:spacing w:after="0" w:line="240" w:lineRule="auto"/>
              <w:jc w:val="center"/>
            </w:pPr>
            <w:r w:rsidRPr="00045D77">
              <w:t>Bannière</w:t>
            </w:r>
          </w:p>
        </w:tc>
        <w:tc>
          <w:tcPr>
            <w:tcW w:w="2268" w:type="dxa"/>
            <w:vAlign w:val="center"/>
          </w:tcPr>
          <w:p w:rsidR="007F35D2" w:rsidRPr="00045D77" w:rsidRDefault="007F35D2" w:rsidP="00045D77">
            <w:pPr>
              <w:spacing w:after="0" w:line="240" w:lineRule="auto"/>
              <w:jc w:val="center"/>
            </w:pPr>
            <w:r w:rsidRPr="00045D77">
              <w:t xml:space="preserve">A chaque connexion </w:t>
            </w:r>
          </w:p>
        </w:tc>
        <w:tc>
          <w:tcPr>
            <w:tcW w:w="3827" w:type="dxa"/>
            <w:vAlign w:val="center"/>
          </w:tcPr>
          <w:p w:rsidR="007F35D2" w:rsidRPr="00045D77" w:rsidRDefault="007F35D2" w:rsidP="00045D77">
            <w:pPr>
              <w:spacing w:after="0" w:line="240" w:lineRule="auto"/>
            </w:pPr>
          </w:p>
          <w:p w:rsidR="007F35D2" w:rsidRPr="00045D77" w:rsidRDefault="007F35D2" w:rsidP="00045D77">
            <w:pPr>
              <w:spacing w:after="0" w:line="240" w:lineRule="auto"/>
              <w:jc w:val="both"/>
            </w:pPr>
            <w:r w:rsidRPr="00045D77">
              <w:t>Le nom d’utilisateur est mis à jour.</w:t>
            </w:r>
          </w:p>
          <w:p w:rsidR="007F35D2" w:rsidRPr="00045D77" w:rsidRDefault="007F35D2" w:rsidP="00045D77">
            <w:pPr>
              <w:spacing w:after="0" w:line="240" w:lineRule="auto"/>
              <w:jc w:val="both"/>
            </w:pPr>
            <w:r w:rsidRPr="00045D77">
              <w:t>Le titre dans la bannière est mis à jour en fonction du profil de l’utilisateur connecté (tableaux de bord direction commerciale, responsable région,  responsable magasin ou chef de produit).</w:t>
            </w:r>
          </w:p>
          <w:p w:rsidR="007F35D2" w:rsidRPr="00045D77" w:rsidRDefault="007F35D2" w:rsidP="00045D77">
            <w:pPr>
              <w:spacing w:after="0" w:line="240" w:lineRule="auto"/>
            </w:pPr>
          </w:p>
        </w:tc>
        <w:tc>
          <w:tcPr>
            <w:tcW w:w="1276" w:type="dxa"/>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r w:rsidRPr="00045D77">
              <w:t>/</w:t>
            </w:r>
          </w:p>
        </w:tc>
      </w:tr>
      <w:tr w:rsidR="007F35D2" w:rsidRPr="00045D77" w:rsidTr="00045D77">
        <w:tc>
          <w:tcPr>
            <w:tcW w:w="959" w:type="dxa"/>
            <w:vMerge/>
          </w:tcPr>
          <w:p w:rsidR="007F35D2" w:rsidRPr="00045D77" w:rsidRDefault="007F35D2" w:rsidP="00045D77">
            <w:pPr>
              <w:spacing w:after="0" w:line="240" w:lineRule="auto"/>
            </w:pPr>
          </w:p>
        </w:tc>
        <w:tc>
          <w:tcPr>
            <w:tcW w:w="1134" w:type="dxa"/>
            <w:vMerge/>
            <w:vAlign w:val="center"/>
          </w:tcPr>
          <w:p w:rsidR="007F35D2" w:rsidRPr="00045D77" w:rsidRDefault="007F35D2" w:rsidP="00045D77">
            <w:pPr>
              <w:spacing w:after="0" w:line="240" w:lineRule="auto"/>
              <w:jc w:val="center"/>
            </w:pPr>
          </w:p>
        </w:tc>
        <w:tc>
          <w:tcPr>
            <w:tcW w:w="2268" w:type="dxa"/>
            <w:vAlign w:val="center"/>
          </w:tcPr>
          <w:p w:rsidR="007F35D2" w:rsidRPr="00045D77" w:rsidRDefault="007F35D2" w:rsidP="00045D77">
            <w:pPr>
              <w:spacing w:after="0" w:line="240" w:lineRule="auto"/>
              <w:jc w:val="center"/>
            </w:pPr>
            <w:r w:rsidRPr="00045D77">
              <w:t>A chaque mise à jour</w:t>
            </w:r>
          </w:p>
        </w:tc>
        <w:tc>
          <w:tcPr>
            <w:tcW w:w="3827" w:type="dxa"/>
            <w:vAlign w:val="center"/>
          </w:tcPr>
          <w:p w:rsidR="007F35D2" w:rsidRPr="00045D77" w:rsidRDefault="007F35D2" w:rsidP="00045D77">
            <w:pPr>
              <w:spacing w:after="0" w:line="240" w:lineRule="auto"/>
            </w:pPr>
          </w:p>
          <w:p w:rsidR="007F35D2" w:rsidRPr="00045D77" w:rsidRDefault="007F35D2" w:rsidP="00045D77">
            <w:pPr>
              <w:spacing w:after="0" w:line="240" w:lineRule="auto"/>
            </w:pPr>
            <w:r w:rsidRPr="00045D77">
              <w:t>La date de mise à jour est modifiée.</w:t>
            </w:r>
          </w:p>
          <w:p w:rsidR="007F35D2" w:rsidRPr="00045D77" w:rsidRDefault="007F35D2" w:rsidP="00045D77">
            <w:pPr>
              <w:spacing w:after="0" w:line="240" w:lineRule="auto"/>
            </w:pPr>
          </w:p>
        </w:tc>
        <w:tc>
          <w:tcPr>
            <w:tcW w:w="1276"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959" w:type="dxa"/>
            <w:vMerge/>
          </w:tcPr>
          <w:p w:rsidR="007F35D2" w:rsidRPr="00045D77" w:rsidRDefault="007F35D2" w:rsidP="00045D77">
            <w:pPr>
              <w:spacing w:after="0" w:line="240" w:lineRule="auto"/>
            </w:pPr>
          </w:p>
        </w:tc>
        <w:tc>
          <w:tcPr>
            <w:tcW w:w="1134" w:type="dxa"/>
            <w:vMerge/>
            <w:vAlign w:val="center"/>
          </w:tcPr>
          <w:p w:rsidR="007F35D2" w:rsidRPr="00045D77" w:rsidRDefault="007F35D2" w:rsidP="00045D77">
            <w:pPr>
              <w:spacing w:after="0" w:line="240" w:lineRule="auto"/>
              <w:jc w:val="center"/>
            </w:pPr>
          </w:p>
        </w:tc>
        <w:tc>
          <w:tcPr>
            <w:tcW w:w="2268" w:type="dxa"/>
            <w:vAlign w:val="center"/>
          </w:tcPr>
          <w:p w:rsidR="007F35D2" w:rsidRPr="00045D77" w:rsidRDefault="007F35D2" w:rsidP="00045D77">
            <w:pPr>
              <w:spacing w:after="0" w:line="240" w:lineRule="auto"/>
              <w:jc w:val="center"/>
            </w:pPr>
            <w:r w:rsidRPr="00045D77">
              <w:t>Tous les jours</w:t>
            </w:r>
          </w:p>
        </w:tc>
        <w:tc>
          <w:tcPr>
            <w:tcW w:w="3827" w:type="dxa"/>
            <w:vAlign w:val="center"/>
          </w:tcPr>
          <w:p w:rsidR="007F35D2" w:rsidRPr="00045D77" w:rsidRDefault="007F35D2" w:rsidP="00045D77">
            <w:pPr>
              <w:spacing w:after="0" w:line="240" w:lineRule="auto"/>
            </w:pPr>
          </w:p>
          <w:p w:rsidR="007F35D2" w:rsidRPr="00045D77" w:rsidRDefault="007F35D2" w:rsidP="00045D77">
            <w:pPr>
              <w:spacing w:after="0" w:line="240" w:lineRule="auto"/>
            </w:pPr>
            <w:r w:rsidRPr="00045D77">
              <w:t>La date est modifiée.</w:t>
            </w:r>
          </w:p>
          <w:p w:rsidR="007F35D2" w:rsidRPr="00045D77" w:rsidRDefault="007F35D2" w:rsidP="00045D77">
            <w:pPr>
              <w:spacing w:after="0" w:line="240" w:lineRule="auto"/>
            </w:pPr>
          </w:p>
        </w:tc>
        <w:tc>
          <w:tcPr>
            <w:tcW w:w="1276" w:type="dxa"/>
            <w:vAlign w:val="center"/>
          </w:tcPr>
          <w:p w:rsidR="007F35D2" w:rsidRPr="00045D77" w:rsidRDefault="007F35D2" w:rsidP="00045D77">
            <w:pPr>
              <w:spacing w:after="0" w:line="240" w:lineRule="auto"/>
              <w:jc w:val="center"/>
            </w:pPr>
            <w:r w:rsidRPr="00045D77">
              <w:t>/</w:t>
            </w:r>
          </w:p>
        </w:tc>
      </w:tr>
    </w:tbl>
    <w:p w:rsidR="007F35D2" w:rsidRPr="00EF068A" w:rsidRDefault="007F35D2" w:rsidP="001051B5"/>
    <w:p w:rsidR="007F35D2" w:rsidRDefault="007F35D2" w:rsidP="001051B5">
      <w:pPr>
        <w:pStyle w:val="Heading4"/>
        <w:numPr>
          <w:numberingChange w:id="195" w:author="RBABE" w:date="2010-09-08T10:28:00Z" w:original="%1:2:2:."/>
        </w:numPr>
      </w:pPr>
      <w:r>
        <w:t>Boutons en communs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42"/>
        <w:gridCol w:w="2091"/>
        <w:gridCol w:w="1754"/>
        <w:gridCol w:w="3080"/>
        <w:gridCol w:w="1519"/>
      </w:tblGrid>
      <w:tr w:rsidR="007F35D2" w:rsidRPr="00045D77" w:rsidTr="00045D77">
        <w:trPr>
          <w:trHeight w:val="304"/>
        </w:trPr>
        <w:tc>
          <w:tcPr>
            <w:tcW w:w="842" w:type="dxa"/>
            <w:vMerge w:val="restart"/>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ECRAN</w:t>
            </w:r>
            <w:r w:rsidRPr="00045D77">
              <w:rPr>
                <w:rFonts w:cs="Arial"/>
                <w:b/>
              </w:rPr>
              <w:br/>
              <w:t>N°</w:t>
            </w:r>
          </w:p>
        </w:tc>
        <w:tc>
          <w:tcPr>
            <w:tcW w:w="8446" w:type="dxa"/>
            <w:gridSpan w:val="4"/>
            <w:shd w:val="clear" w:color="auto" w:fill="F2F2F2"/>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b/>
              </w:rPr>
            </w:pPr>
            <w:r w:rsidRPr="00045D77">
              <w:rPr>
                <w:rFonts w:cs="Arial"/>
                <w:b/>
              </w:rPr>
              <w:t>Boutons en commun</w:t>
            </w:r>
          </w:p>
          <w:p w:rsidR="007F35D2" w:rsidRPr="00045D77" w:rsidRDefault="007F35D2" w:rsidP="00045D77">
            <w:pPr>
              <w:spacing w:after="0" w:line="240" w:lineRule="auto"/>
              <w:jc w:val="center"/>
              <w:rPr>
                <w:rFonts w:cs="Arial"/>
              </w:rPr>
            </w:pPr>
          </w:p>
        </w:tc>
      </w:tr>
      <w:tr w:rsidR="007F35D2" w:rsidRPr="00045D77" w:rsidTr="00045D77">
        <w:tc>
          <w:tcPr>
            <w:tcW w:w="842" w:type="dxa"/>
            <w:vMerge/>
            <w:shd w:val="clear" w:color="auto" w:fill="F2F2F2"/>
            <w:vAlign w:val="center"/>
          </w:tcPr>
          <w:p w:rsidR="007F35D2" w:rsidRPr="00045D77" w:rsidRDefault="007F35D2" w:rsidP="00045D77">
            <w:pPr>
              <w:spacing w:after="0" w:line="240" w:lineRule="auto"/>
              <w:jc w:val="center"/>
              <w:rPr>
                <w:rFonts w:cs="Arial"/>
              </w:rPr>
            </w:pPr>
          </w:p>
        </w:tc>
        <w:tc>
          <w:tcPr>
            <w:tcW w:w="1499"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Zone / Section</w:t>
            </w:r>
          </w:p>
        </w:tc>
        <w:tc>
          <w:tcPr>
            <w:tcW w:w="1776"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Composants</w:t>
            </w:r>
          </w:p>
          <w:p w:rsidR="007F35D2" w:rsidRPr="00045D77" w:rsidRDefault="007F35D2" w:rsidP="00045D77">
            <w:pPr>
              <w:spacing w:after="0" w:line="240" w:lineRule="auto"/>
              <w:jc w:val="center"/>
              <w:rPr>
                <w:rFonts w:cs="Arial"/>
                <w:b/>
              </w:rPr>
            </w:pPr>
            <w:r w:rsidRPr="00045D77">
              <w:rPr>
                <w:rFonts w:cs="Arial"/>
                <w:b/>
              </w:rPr>
              <w:t>Evénement</w:t>
            </w:r>
          </w:p>
        </w:tc>
        <w:tc>
          <w:tcPr>
            <w:tcW w:w="3537"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Action</w:t>
            </w:r>
          </w:p>
        </w:tc>
        <w:tc>
          <w:tcPr>
            <w:tcW w:w="1634" w:type="dxa"/>
            <w:shd w:val="clear" w:color="auto" w:fill="F2F2F2"/>
            <w:vAlign w:val="center"/>
          </w:tcPr>
          <w:p w:rsidR="007F35D2" w:rsidRPr="00045D77" w:rsidRDefault="007F35D2" w:rsidP="00045D77">
            <w:pPr>
              <w:spacing w:after="0" w:line="240" w:lineRule="auto"/>
              <w:jc w:val="center"/>
              <w:rPr>
                <w:rFonts w:cs="Arial"/>
              </w:rPr>
            </w:pPr>
            <w:r w:rsidRPr="00045D77">
              <w:rPr>
                <w:rFonts w:cs="Arial"/>
                <w:b/>
              </w:rPr>
              <w:t>Cas d’erreurs</w:t>
            </w:r>
          </w:p>
        </w:tc>
      </w:tr>
      <w:tr w:rsidR="007F35D2" w:rsidRPr="00045D77" w:rsidTr="00045D77">
        <w:tc>
          <w:tcPr>
            <w:tcW w:w="842" w:type="dxa"/>
            <w:vMerge w:val="restart"/>
            <w:vAlign w:val="center"/>
          </w:tcPr>
          <w:p w:rsidR="007F35D2" w:rsidRPr="00045D77" w:rsidRDefault="007F35D2" w:rsidP="00045D77">
            <w:pPr>
              <w:spacing w:after="0" w:line="240" w:lineRule="auto"/>
              <w:jc w:val="center"/>
              <w:rPr>
                <w:rFonts w:cs="Arial"/>
              </w:rPr>
            </w:pPr>
            <w:r w:rsidRPr="00045D77">
              <w:rPr>
                <w:rFonts w:cs="Arial"/>
              </w:rPr>
              <w:t>Tous</w:t>
            </w:r>
          </w:p>
        </w:tc>
        <w:tc>
          <w:tcPr>
            <w:tcW w:w="1499" w:type="dxa"/>
            <w:vMerge w:val="restart"/>
            <w:vAlign w:val="center"/>
          </w:tcPr>
          <w:p w:rsidR="007F35D2" w:rsidRPr="00045D77" w:rsidRDefault="007F35D2" w:rsidP="00045D77">
            <w:pPr>
              <w:spacing w:after="0" w:line="240" w:lineRule="auto"/>
              <w:jc w:val="center"/>
            </w:pPr>
            <w:r w:rsidRPr="00045D77">
              <w:t>Barre d’outils, au dessus du menu de gauche</w:t>
            </w:r>
          </w:p>
          <w:p w:rsidR="007F35D2" w:rsidRPr="00045D77" w:rsidRDefault="007F35D2" w:rsidP="00045D77">
            <w:pPr>
              <w:spacing w:after="0" w:line="240" w:lineRule="auto"/>
              <w:jc w:val="center"/>
              <w:rPr>
                <w:rFonts w:cs="Arial"/>
              </w:rPr>
            </w:pPr>
            <w:r w:rsidRPr="00C00549">
              <w:rPr>
                <w:rFonts w:cs="Arial"/>
                <w:noProof/>
                <w:lang w:eastAsia="fr-FR"/>
              </w:rPr>
              <w:pict>
                <v:shape id="_x0000_i1076" type="#_x0000_t75" alt="barreDoutils.PNG" style="width:87.75pt;height:15.75pt;visibility:visible">
                  <v:imagedata r:id="rId31" o:title=""/>
                </v:shape>
              </w:pict>
            </w:r>
          </w:p>
        </w:tc>
        <w:tc>
          <w:tcPr>
            <w:tcW w:w="1776"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Bouton-icône « imprimer »</w:t>
            </w:r>
          </w:p>
          <w:p w:rsidR="007F35D2" w:rsidRPr="00045D77" w:rsidRDefault="007F35D2" w:rsidP="00045D77">
            <w:pPr>
              <w:spacing w:after="0" w:line="240" w:lineRule="auto"/>
              <w:jc w:val="center"/>
              <w:rPr>
                <w:rFonts w:cs="Arial"/>
                <w:noProof/>
              </w:rPr>
            </w:pPr>
          </w:p>
        </w:tc>
        <w:tc>
          <w:tcPr>
            <w:tcW w:w="3537" w:type="dxa"/>
            <w:vAlign w:val="center"/>
          </w:tcPr>
          <w:p w:rsidR="007F35D2" w:rsidRPr="00045D77" w:rsidRDefault="007F35D2" w:rsidP="00045D77">
            <w:pPr>
              <w:spacing w:after="0" w:line="240" w:lineRule="auto"/>
              <w:jc w:val="both"/>
            </w:pPr>
            <w:r w:rsidRPr="00045D77">
              <w:t>Affiche une fenêtre d’aperçu avant impression des éléments à imprimer.</w:t>
            </w: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rPr>
                <w:rFonts w:cs="Arial"/>
              </w:rPr>
            </w:pPr>
          </w:p>
        </w:tc>
        <w:tc>
          <w:tcPr>
            <w:tcW w:w="1776" w:type="dxa"/>
            <w:vAlign w:val="center"/>
          </w:tcPr>
          <w:p w:rsidR="007F35D2" w:rsidRPr="00045D77" w:rsidRDefault="007F35D2" w:rsidP="00045D77">
            <w:pPr>
              <w:spacing w:after="0" w:line="240" w:lineRule="auto"/>
              <w:jc w:val="center"/>
              <w:rPr>
                <w:rFonts w:cs="Arial"/>
                <w:noProof/>
              </w:rPr>
            </w:pPr>
            <w:r w:rsidRPr="00045D77">
              <w:rPr>
                <w:rFonts w:cs="Arial"/>
                <w:noProof/>
              </w:rPr>
              <w:t>Bouton-icône</w:t>
            </w:r>
            <w:r w:rsidRPr="00045D77">
              <w:rPr>
                <w:rFonts w:cs="Arial"/>
                <w:noProof/>
              </w:rPr>
              <w:br/>
              <w:t>« exporter sous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Ouvre le menu contextuel correspondant.</w:t>
            </w:r>
          </w:p>
          <w:p w:rsidR="007F35D2" w:rsidRPr="00045D77" w:rsidRDefault="007F35D2" w:rsidP="00045D77">
            <w:pPr>
              <w:spacing w:after="0" w:line="240" w:lineRule="auto"/>
              <w:jc w:val="both"/>
              <w:rPr>
                <w:rFonts w:cs="Arial"/>
              </w:rPr>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rPr>
                <w:rFonts w:cs="Arial"/>
                <w:noProof/>
              </w:rPr>
              <w:t>Bouton-icône</w:t>
            </w:r>
            <w:r w:rsidRPr="00045D77">
              <w:rPr>
                <w:noProof/>
              </w:rPr>
              <w:br/>
              <w:t>« envoyer par mail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Ouvre le menu contextuel correspondant.</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rPr>
          <w:trHeight w:val="939"/>
        </w:trPr>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rPr>
                <w:rFonts w:cs="Arial"/>
                <w:noProof/>
              </w:rPr>
              <w:t>Bouton-icône</w:t>
            </w:r>
            <w:r w:rsidRPr="00045D77">
              <w:t xml:space="preserve"> </w:t>
            </w:r>
            <w:r w:rsidRPr="00045D77">
              <w:rPr>
                <w:noProof/>
              </w:rPr>
              <w:t>« Aide »</w:t>
            </w:r>
          </w:p>
        </w:tc>
        <w:tc>
          <w:tcPr>
            <w:tcW w:w="3537" w:type="dxa"/>
            <w:vAlign w:val="center"/>
          </w:tcPr>
          <w:p w:rsidR="007F35D2" w:rsidRPr="00045D77" w:rsidRDefault="007F35D2" w:rsidP="00045D77">
            <w:pPr>
              <w:spacing w:after="0" w:line="240" w:lineRule="auto"/>
            </w:pPr>
            <w:r w:rsidRPr="00045D77">
              <w:t>Ouvre l’aide, dans une nouvelle fenêtre.</w:t>
            </w: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rPr>
                <w:rFonts w:cs="Arial"/>
                <w:noProof/>
              </w:rPr>
              <w:t>Bouton-icône</w:t>
            </w:r>
            <w:r w:rsidRPr="00045D77">
              <w:t xml:space="preserve"> </w:t>
            </w:r>
            <w:r w:rsidRPr="00045D77">
              <w:rPr>
                <w:noProof/>
              </w:rPr>
              <w:t>« déconnexion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Affichage  la fenêtre de confirmation de déconnexion.</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restart"/>
            <w:vAlign w:val="center"/>
          </w:tcPr>
          <w:p w:rsidR="007F35D2" w:rsidRPr="00045D77" w:rsidRDefault="007F35D2" w:rsidP="00045D77">
            <w:pPr>
              <w:spacing w:after="0" w:line="240" w:lineRule="auto"/>
              <w:jc w:val="center"/>
            </w:pPr>
            <w:r w:rsidRPr="00045D77">
              <w:t>Barre d’outils.</w:t>
            </w:r>
          </w:p>
          <w:p w:rsidR="007F35D2" w:rsidRPr="00045D77" w:rsidRDefault="007F35D2" w:rsidP="00045D77">
            <w:pPr>
              <w:spacing w:after="0" w:line="240" w:lineRule="auto"/>
              <w:jc w:val="center"/>
            </w:pPr>
            <w:r w:rsidRPr="00045D77">
              <w:t>Menu contextuel du bouton « exporter sous »</w:t>
            </w:r>
          </w:p>
          <w:p w:rsidR="007F35D2" w:rsidRPr="00045D77" w:rsidRDefault="007F35D2" w:rsidP="00045D77">
            <w:pPr>
              <w:spacing w:after="0" w:line="240" w:lineRule="auto"/>
              <w:jc w:val="center"/>
            </w:pPr>
            <w:r>
              <w:rPr>
                <w:noProof/>
                <w:lang w:eastAsia="fr-FR"/>
              </w:rPr>
              <w:pict>
                <v:shape id="_x0000_i1077" type="#_x0000_t75" alt="menuEnregSous.png" style="width:93.75pt;height:66pt;visibility:visible">
                  <v:imagedata r:id="rId32" o:title=""/>
                </v:shape>
              </w:pict>
            </w:r>
          </w:p>
        </w:tc>
        <w:tc>
          <w:tcPr>
            <w:tcW w:w="1776" w:type="dxa"/>
            <w:vAlign w:val="center"/>
          </w:tcPr>
          <w:p w:rsidR="007F35D2" w:rsidRPr="00045D77" w:rsidRDefault="007F35D2" w:rsidP="00045D77">
            <w:pPr>
              <w:spacing w:after="0" w:line="240" w:lineRule="auto"/>
              <w:jc w:val="center"/>
              <w:rPr>
                <w:rFonts w:cs="Arial"/>
              </w:rPr>
            </w:pPr>
            <w:r w:rsidRPr="00045D77">
              <w:rPr>
                <w:rFonts w:cs="Arial"/>
                <w:noProof/>
              </w:rPr>
              <w:t>Bouton-icône</w:t>
            </w:r>
            <w:r w:rsidRPr="00045D77">
              <w:rPr>
                <w:rFonts w:cs="Arial"/>
              </w:rPr>
              <w:t xml:space="preserve"> « fichier Word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Ouvre une fenêtre d’enregistrement typique, où l’utilisateur peut choisir le nom de son fichier, son emplacement. Le fichier est enregistré en format Word (1).</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noProof/>
              </w:rPr>
            </w:pPr>
            <w:r w:rsidRPr="00045D77">
              <w:rPr>
                <w:rFonts w:cs="Arial"/>
                <w:noProof/>
              </w:rPr>
              <w:t>Bouton-icône</w:t>
            </w:r>
            <w:r w:rsidRPr="00045D77">
              <w:t xml:space="preserve"> « fichier Excel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Ouvre une fenêtre d’enregistrement typique, où l’utilisateur peut choisir le nom de son fichier, son emplacement. Le fichier est enregistré en format Excel (2).</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noProof/>
              </w:rPr>
            </w:pPr>
            <w:r w:rsidRPr="00045D77">
              <w:rPr>
                <w:rFonts w:cs="Arial"/>
                <w:noProof/>
              </w:rPr>
              <w:t>Bouton-icône</w:t>
            </w:r>
            <w:r w:rsidRPr="00045D77">
              <w:rPr>
                <w:noProof/>
              </w:rPr>
              <w:br/>
              <w:t>« fichier PDF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Ouvre une fenêtre d’enregistrement typique, où l’utilisateur peut choisir le nom de son fichier, son emplacement. Le fichier est enregistré en format PDF (3).</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restart"/>
            <w:vAlign w:val="center"/>
          </w:tcPr>
          <w:p w:rsidR="007F35D2" w:rsidRPr="00045D77" w:rsidRDefault="007F35D2" w:rsidP="00045D77">
            <w:pPr>
              <w:spacing w:after="0" w:line="240" w:lineRule="auto"/>
              <w:jc w:val="center"/>
            </w:pPr>
            <w:r w:rsidRPr="00045D77">
              <w:t>Barre d’outils.</w:t>
            </w:r>
          </w:p>
          <w:p w:rsidR="007F35D2" w:rsidRPr="00045D77" w:rsidRDefault="007F35D2" w:rsidP="00045D77">
            <w:pPr>
              <w:spacing w:after="0" w:line="240" w:lineRule="auto"/>
              <w:jc w:val="center"/>
            </w:pPr>
            <w:r w:rsidRPr="00045D77">
              <w:t>Menu contextuel du bouton « envoyer par mail » (4)</w:t>
            </w:r>
          </w:p>
          <w:p w:rsidR="007F35D2" w:rsidRPr="00045D77" w:rsidRDefault="007F35D2" w:rsidP="00045D77">
            <w:pPr>
              <w:spacing w:after="0" w:line="240" w:lineRule="auto"/>
              <w:jc w:val="center"/>
            </w:pPr>
            <w:r>
              <w:rPr>
                <w:noProof/>
                <w:lang w:eastAsia="fr-FR"/>
              </w:rPr>
              <w:pict>
                <v:shape id="_x0000_i1078" type="#_x0000_t75" alt="menuEnvoyerMail.png" style="width:92.25pt;height:66pt;visibility:visible">
                  <v:imagedata r:id="rId33" o:title=""/>
                </v:shape>
              </w:pict>
            </w:r>
          </w:p>
        </w:tc>
        <w:tc>
          <w:tcPr>
            <w:tcW w:w="1776" w:type="dxa"/>
            <w:vAlign w:val="center"/>
          </w:tcPr>
          <w:p w:rsidR="007F35D2" w:rsidRPr="00045D77" w:rsidRDefault="007F35D2" w:rsidP="00045D77">
            <w:pPr>
              <w:spacing w:after="0" w:line="240" w:lineRule="auto"/>
              <w:jc w:val="center"/>
              <w:rPr>
                <w:rFonts w:cs="Arial"/>
                <w:noProof/>
              </w:rPr>
            </w:pPr>
            <w:r w:rsidRPr="00045D77">
              <w:rPr>
                <w:rFonts w:cs="Arial"/>
                <w:noProof/>
              </w:rPr>
              <w:t>Bouton-icône</w:t>
            </w:r>
            <w:r w:rsidRPr="00045D77">
              <w:rPr>
                <w:rFonts w:cs="Arial"/>
              </w:rPr>
              <w:t xml:space="preserve"> « fichier Word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Ouvre l’assistant mail courant de l’utilisateur, avec un fichier Word (1) en pièce jointe.</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Bouton-icône</w:t>
            </w:r>
            <w:r w:rsidRPr="00045D77">
              <w:t xml:space="preserve"> « fichier Excel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Ouvre l’assistant mail courant de l’utilisateur, avec un fichier Excel (2) en pièce jointe.</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noProof/>
              </w:rPr>
            </w:pPr>
            <w:r w:rsidRPr="00045D77">
              <w:rPr>
                <w:rFonts w:cs="Arial"/>
                <w:noProof/>
              </w:rPr>
              <w:t>Bouton-icône</w:t>
            </w:r>
            <w:r w:rsidRPr="00045D77">
              <w:rPr>
                <w:noProof/>
              </w:rPr>
              <w:br/>
              <w:t>« fichier PDF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Ouvre l’assistant mail courant de l’utilisateur, avec un fichier PDF (3) en pièce jointe.</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rPr>
          <w:trHeight w:val="2616"/>
        </w:trPr>
        <w:tc>
          <w:tcPr>
            <w:tcW w:w="842" w:type="dxa"/>
            <w:vMerge/>
            <w:vAlign w:val="center"/>
          </w:tcPr>
          <w:p w:rsidR="007F35D2" w:rsidRPr="00045D77" w:rsidRDefault="007F35D2" w:rsidP="00045D77">
            <w:pPr>
              <w:spacing w:after="0" w:line="240" w:lineRule="auto"/>
              <w:jc w:val="center"/>
              <w:rPr>
                <w:rFonts w:cs="Arial"/>
              </w:rPr>
            </w:pPr>
          </w:p>
        </w:tc>
        <w:tc>
          <w:tcPr>
            <w:tcW w:w="1499" w:type="dxa"/>
            <w:vMerge w:val="restart"/>
            <w:vAlign w:val="center"/>
          </w:tcPr>
          <w:p w:rsidR="007F35D2" w:rsidRPr="00045D77" w:rsidRDefault="007F35D2" w:rsidP="00045D77">
            <w:pPr>
              <w:spacing w:after="0" w:line="240" w:lineRule="auto"/>
              <w:jc w:val="center"/>
            </w:pPr>
            <w:r w:rsidRPr="00045D77">
              <w:t>Onglets Palmarès, Historique et Détails</w:t>
            </w:r>
          </w:p>
        </w:tc>
        <w:tc>
          <w:tcPr>
            <w:tcW w:w="1776" w:type="dxa"/>
            <w:vAlign w:val="center"/>
          </w:tcPr>
          <w:p w:rsidR="007F35D2" w:rsidRPr="00045D77" w:rsidRDefault="007F35D2" w:rsidP="00045D77">
            <w:pPr>
              <w:spacing w:after="0" w:line="240" w:lineRule="auto"/>
              <w:jc w:val="center"/>
            </w:pPr>
            <w:r w:rsidRPr="00045D77">
              <w:t>Bouton icône « Mode graphique »</w:t>
            </w:r>
          </w:p>
          <w:p w:rsidR="007F35D2" w:rsidRPr="00045D77" w:rsidRDefault="007F35D2" w:rsidP="00045D77">
            <w:pPr>
              <w:spacing w:after="0" w:line="240" w:lineRule="auto"/>
              <w:jc w:val="center"/>
              <w:rPr>
                <w:b/>
              </w:rPr>
            </w:pPr>
            <w:r w:rsidRPr="00C00549">
              <w:rPr>
                <w:b/>
                <w:noProof/>
                <w:lang w:eastAsia="fr-FR"/>
              </w:rPr>
              <w:pict>
                <v:shape id="Image 3" o:spid="_x0000_i1079" type="#_x0000_t75" alt="mode_graphique.png" style="width:26.25pt;height:27pt;visibility:visible">
                  <v:imagedata r:id="rId34" o:title=""/>
                </v:shape>
              </w:pict>
            </w:r>
          </w:p>
        </w:tc>
        <w:tc>
          <w:tcPr>
            <w:tcW w:w="3537" w:type="dxa"/>
            <w:vAlign w:val="center"/>
          </w:tcPr>
          <w:p w:rsidR="007F35D2" w:rsidRPr="00045D77" w:rsidRDefault="007F35D2" w:rsidP="00045D77">
            <w:pPr>
              <w:spacing w:after="0" w:line="240" w:lineRule="auto"/>
              <w:jc w:val="both"/>
            </w:pPr>
            <w:r w:rsidRPr="00045D77">
              <w:t>Bouton qui n’apparait que lorsque la page affiche un tableau. Affichage du ou des graphiques correspondants.</w:t>
            </w:r>
          </w:p>
          <w:p w:rsidR="007F35D2" w:rsidRPr="00045D77" w:rsidRDefault="007F35D2" w:rsidP="00045D77">
            <w:pPr>
              <w:spacing w:after="0" w:line="240" w:lineRule="auto"/>
              <w:jc w:val="both"/>
            </w:pPr>
            <w:r w:rsidRPr="00045D77">
              <w:t>Les filtres restent inchangés.</w:t>
            </w:r>
          </w:p>
        </w:tc>
        <w:tc>
          <w:tcPr>
            <w:tcW w:w="1634" w:type="dxa"/>
            <w:vAlign w:val="center"/>
          </w:tcPr>
          <w:p w:rsidR="007F35D2" w:rsidRPr="00045D77" w:rsidRDefault="007F35D2" w:rsidP="00045D77">
            <w:pPr>
              <w:spacing w:after="0" w:line="240" w:lineRule="auto"/>
              <w:jc w:val="center"/>
              <w:rPr>
                <w:rFonts w:cs="Arial"/>
              </w:rPr>
            </w:pPr>
            <w:r w:rsidRPr="00045D77">
              <w:rPr>
                <w:rFonts w:cs="Arial"/>
              </w:rPr>
              <w:t>La page reste inchangée.</w:t>
            </w:r>
          </w:p>
        </w:tc>
      </w:tr>
      <w:tr w:rsidR="007F35D2" w:rsidRPr="00045D77" w:rsidTr="00045D77">
        <w:trPr>
          <w:trHeight w:val="2966"/>
        </w:trPr>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rPr>
                <w:rFonts w:cs="Arial"/>
              </w:rPr>
              <w:t>Bouton icône « Mode tableau »</w:t>
            </w:r>
          </w:p>
          <w:p w:rsidR="007F35D2" w:rsidRPr="00045D77" w:rsidRDefault="007F35D2" w:rsidP="00045D77">
            <w:pPr>
              <w:spacing w:after="0" w:line="240" w:lineRule="auto"/>
              <w:jc w:val="center"/>
              <w:rPr>
                <w:rFonts w:cs="Arial"/>
              </w:rPr>
            </w:pPr>
            <w:r w:rsidRPr="00C00549">
              <w:rPr>
                <w:rFonts w:cs="Arial"/>
                <w:noProof/>
                <w:lang w:eastAsia="fr-FR"/>
              </w:rPr>
              <w:pict>
                <v:shape id="Image 4" o:spid="_x0000_i1080" type="#_x0000_t75" alt="mode_tableaux.png" style="width:24pt;height:24.75pt;visibility:visible">
                  <v:imagedata r:id="rId35" o:title=""/>
                </v:shape>
              </w:pict>
            </w:r>
          </w:p>
        </w:tc>
        <w:tc>
          <w:tcPr>
            <w:tcW w:w="3537" w:type="dxa"/>
            <w:vAlign w:val="center"/>
          </w:tcPr>
          <w:p w:rsidR="007F35D2" w:rsidRPr="00045D77" w:rsidRDefault="007F35D2" w:rsidP="00045D77">
            <w:pPr>
              <w:spacing w:after="0" w:line="240" w:lineRule="auto"/>
              <w:jc w:val="both"/>
            </w:pPr>
            <w:r w:rsidRPr="00045D77">
              <w:t>Bouton qui n’apparait que lorsque la page affiche un ou des graphiques. Affichage du tableau correspondant.</w:t>
            </w:r>
          </w:p>
          <w:p w:rsidR="007F35D2" w:rsidRPr="00045D77" w:rsidRDefault="007F35D2" w:rsidP="00045D77">
            <w:pPr>
              <w:spacing w:after="0" w:line="240" w:lineRule="auto"/>
              <w:jc w:val="both"/>
            </w:pPr>
            <w:r w:rsidRPr="00045D77">
              <w:t>Les filtres restent inchangés.</w:t>
            </w:r>
          </w:p>
        </w:tc>
        <w:tc>
          <w:tcPr>
            <w:tcW w:w="1634" w:type="dxa"/>
            <w:vAlign w:val="center"/>
          </w:tcPr>
          <w:p w:rsidR="007F35D2" w:rsidRPr="00045D77" w:rsidRDefault="007F35D2" w:rsidP="00045D77">
            <w:pPr>
              <w:spacing w:after="0" w:line="240" w:lineRule="auto"/>
              <w:jc w:val="center"/>
              <w:rPr>
                <w:rFonts w:cs="Arial"/>
              </w:rPr>
            </w:pPr>
            <w:r w:rsidRPr="00045D77">
              <w:t>La page reste inchangée.</w:t>
            </w:r>
          </w:p>
        </w:tc>
      </w:tr>
    </w:tbl>
    <w:p w:rsidR="007F35D2" w:rsidRDefault="007F35D2" w:rsidP="001051B5"/>
    <w:p w:rsidR="007F35D2" w:rsidRPr="007B189F" w:rsidRDefault="007F35D2" w:rsidP="001051B5">
      <w:pPr>
        <w:rPr>
          <w:b/>
        </w:rPr>
      </w:pPr>
      <w:r w:rsidRPr="007B189F">
        <w:rPr>
          <w:b/>
        </w:rPr>
        <w:t>Notes</w:t>
      </w:r>
    </w:p>
    <w:p w:rsidR="007F35D2" w:rsidRDefault="007F35D2" w:rsidP="001051B5">
      <w:pPr>
        <w:pStyle w:val="ListParagraph"/>
        <w:numPr>
          <w:ilvl w:val="0"/>
          <w:numId w:val="22"/>
          <w:numberingChange w:id="196" w:author="RBABE" w:date="2010-09-08T10:28:00Z" w:original="(%1:1:0:)"/>
        </w:numPr>
        <w:spacing w:line="360" w:lineRule="auto"/>
        <w:jc w:val="both"/>
      </w:pPr>
      <w:r>
        <w:t>Les données (tableaux et graphiques) exportées dans un fichier Word ne sont pas modifiables, mais le fichier est modifiable ce qui donne le droit à l’utilisateur de rajouter des commentaires sur les données. Le fichier Word est un .doc, et non un .docx.</w:t>
      </w:r>
    </w:p>
    <w:p w:rsidR="007F35D2" w:rsidRDefault="007F35D2" w:rsidP="001051B5">
      <w:pPr>
        <w:pStyle w:val="ListParagraph"/>
        <w:numPr>
          <w:ilvl w:val="0"/>
          <w:numId w:val="22"/>
          <w:numberingChange w:id="197" w:author="RBABE" w:date="2010-09-08T10:28:00Z" w:original="(%1:2:0:)"/>
        </w:numPr>
        <w:spacing w:line="360" w:lineRule="auto"/>
        <w:jc w:val="both"/>
      </w:pPr>
      <w:r>
        <w:t>Les données (tableaux et graphiques) exportées dans un fichier Excel sont totalement modifiables. Le fichier Excel est un .xls, et non un .xlsx.</w:t>
      </w:r>
    </w:p>
    <w:p w:rsidR="007F35D2" w:rsidRDefault="007F35D2" w:rsidP="001051B5">
      <w:pPr>
        <w:pStyle w:val="ListParagraph"/>
        <w:numPr>
          <w:ilvl w:val="0"/>
          <w:numId w:val="22"/>
          <w:numberingChange w:id="198" w:author="RBABE" w:date="2010-09-08T10:28:00Z" w:original="(%1:3:0:)"/>
        </w:numPr>
        <w:spacing w:line="360" w:lineRule="auto"/>
        <w:jc w:val="both"/>
      </w:pPr>
      <w:r>
        <w:t xml:space="preserve">Les données (tableaux et graphiques) exportées dans un fichier PDF ne sont pas modifiables, tout comme le fichier en lui-même. </w:t>
      </w:r>
    </w:p>
    <w:p w:rsidR="007F35D2" w:rsidRDefault="007F35D2" w:rsidP="001051B5">
      <w:pPr>
        <w:pStyle w:val="ListParagraph"/>
        <w:numPr>
          <w:ilvl w:val="0"/>
          <w:numId w:val="22"/>
          <w:numberingChange w:id="199" w:author="RBABE" w:date="2010-09-08T10:28:00Z" w:original="(%1:4:0:)"/>
        </w:numPr>
        <w:spacing w:line="360" w:lineRule="auto"/>
      </w:pPr>
      <w:r>
        <w:t>Pour un envoi d’un fichier par mail, on prévoit de créer des groupes d’utilisateurs, pour des envois simplifiés. Exemple : groupe RM, groupe RR, groupe CP…</w:t>
      </w:r>
    </w:p>
    <w:p w:rsidR="007F35D2" w:rsidRDefault="007F35D2">
      <w:pPr>
        <w:rPr>
          <w:rFonts w:ascii="Cambria" w:hAnsi="Cambria"/>
          <w:b/>
          <w:bCs/>
          <w:i/>
          <w:iCs/>
          <w:color w:val="4F81BD"/>
        </w:rPr>
      </w:pPr>
      <w:r>
        <w:br w:type="page"/>
      </w:r>
    </w:p>
    <w:p w:rsidR="007F35D2" w:rsidRDefault="007F35D2" w:rsidP="001051B5">
      <w:pPr>
        <w:pStyle w:val="Heading4"/>
        <w:numPr>
          <w:numberingChange w:id="200" w:author="RBABE" w:date="2010-09-08T10:28:00Z" w:original="%1:3:2:."/>
        </w:numPr>
      </w:pPr>
      <w:r>
        <w:t>Filtres</w:t>
      </w:r>
      <w:r w:rsidRPr="001051B5">
        <w:t xml:space="preserve"> </w:t>
      </w: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101"/>
        <w:gridCol w:w="1417"/>
        <w:gridCol w:w="1840"/>
        <w:gridCol w:w="3827"/>
        <w:gridCol w:w="1279"/>
      </w:tblGrid>
      <w:tr w:rsidR="007F35D2" w:rsidRPr="00045D77" w:rsidTr="00045D77">
        <w:tc>
          <w:tcPr>
            <w:tcW w:w="1101" w:type="dxa"/>
            <w:vAlign w:val="center"/>
          </w:tcPr>
          <w:p w:rsidR="007F35D2" w:rsidRPr="00045D77" w:rsidRDefault="007F35D2" w:rsidP="00045D77">
            <w:pPr>
              <w:spacing w:after="0"/>
              <w:jc w:val="center"/>
              <w:rPr>
                <w:b/>
              </w:rPr>
            </w:pPr>
            <w:r w:rsidRPr="00045D77">
              <w:rPr>
                <w:b/>
              </w:rPr>
              <w:t>ECRAN</w:t>
            </w:r>
          </w:p>
        </w:tc>
        <w:tc>
          <w:tcPr>
            <w:tcW w:w="8363" w:type="dxa"/>
            <w:gridSpan w:val="4"/>
            <w:shd w:val="clear" w:color="auto" w:fill="D7D7D7"/>
          </w:tcPr>
          <w:p w:rsidR="007F35D2" w:rsidRPr="00045D77" w:rsidRDefault="007F35D2" w:rsidP="00045D77">
            <w:pPr>
              <w:spacing w:after="0"/>
              <w:jc w:val="center"/>
            </w:pPr>
          </w:p>
          <w:p w:rsidR="007F35D2" w:rsidRPr="00045D77" w:rsidRDefault="007F35D2" w:rsidP="00045D77">
            <w:pPr>
              <w:spacing w:after="0"/>
              <w:jc w:val="center"/>
              <w:rPr>
                <w:b/>
              </w:rPr>
            </w:pPr>
            <w:r w:rsidRPr="00045D77">
              <w:rPr>
                <w:b/>
              </w:rPr>
              <w:t>FILTRES</w:t>
            </w:r>
          </w:p>
          <w:p w:rsidR="007F35D2" w:rsidRPr="00045D77" w:rsidRDefault="007F35D2" w:rsidP="00045D77">
            <w:pPr>
              <w:spacing w:after="0"/>
              <w:jc w:val="center"/>
            </w:pPr>
          </w:p>
        </w:tc>
      </w:tr>
      <w:tr w:rsidR="007F35D2" w:rsidRPr="00045D77" w:rsidTr="00045D77">
        <w:tc>
          <w:tcPr>
            <w:tcW w:w="1101" w:type="dxa"/>
            <w:vMerge w:val="restart"/>
            <w:tcBorders>
              <w:top w:val="single" w:sz="4" w:space="0" w:color="auto"/>
              <w:bottom w:val="single" w:sz="4" w:space="0" w:color="auto"/>
              <w:right w:val="single" w:sz="4" w:space="0" w:color="auto"/>
            </w:tcBorders>
          </w:tcPr>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r w:rsidRPr="00045D77">
              <w:t>Tous</w:t>
            </w: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tc>
        <w:tc>
          <w:tcPr>
            <w:tcW w:w="1417" w:type="dxa"/>
            <w:tcBorders>
              <w:left w:val="single" w:sz="4" w:space="0" w:color="auto"/>
            </w:tcBorders>
            <w:vAlign w:val="center"/>
          </w:tcPr>
          <w:p w:rsidR="007F35D2" w:rsidRPr="00045D77" w:rsidRDefault="007F35D2" w:rsidP="00045D77">
            <w:pPr>
              <w:spacing w:after="0"/>
              <w:jc w:val="center"/>
              <w:rPr>
                <w:b/>
              </w:rPr>
            </w:pPr>
            <w:r w:rsidRPr="00045D77">
              <w:rPr>
                <w:b/>
              </w:rPr>
              <w:t>Zone / Section</w:t>
            </w:r>
          </w:p>
        </w:tc>
        <w:tc>
          <w:tcPr>
            <w:tcW w:w="1840" w:type="dxa"/>
            <w:vAlign w:val="center"/>
          </w:tcPr>
          <w:p w:rsidR="007F35D2" w:rsidRPr="00045D77" w:rsidRDefault="007F35D2" w:rsidP="00045D77">
            <w:pPr>
              <w:spacing w:after="0"/>
              <w:jc w:val="center"/>
              <w:rPr>
                <w:b/>
              </w:rPr>
            </w:pPr>
            <w:r w:rsidRPr="00045D77">
              <w:rPr>
                <w:b/>
              </w:rPr>
              <w:t>Composant -</w:t>
            </w:r>
          </w:p>
          <w:p w:rsidR="007F35D2" w:rsidRPr="00045D77" w:rsidRDefault="007F35D2" w:rsidP="00045D77">
            <w:pPr>
              <w:spacing w:after="0"/>
              <w:jc w:val="center"/>
              <w:rPr>
                <w:b/>
              </w:rPr>
            </w:pPr>
            <w:r w:rsidRPr="00045D77">
              <w:rPr>
                <w:b/>
              </w:rPr>
              <w:t>Evénement</w:t>
            </w:r>
          </w:p>
        </w:tc>
        <w:tc>
          <w:tcPr>
            <w:tcW w:w="3827" w:type="dxa"/>
            <w:vAlign w:val="center"/>
          </w:tcPr>
          <w:p w:rsidR="007F35D2" w:rsidRPr="00045D77" w:rsidRDefault="007F35D2" w:rsidP="00045D77">
            <w:pPr>
              <w:spacing w:after="0"/>
              <w:jc w:val="center"/>
              <w:rPr>
                <w:b/>
              </w:rPr>
            </w:pPr>
            <w:r w:rsidRPr="00045D77">
              <w:rPr>
                <w:b/>
              </w:rPr>
              <w:t>Action</w:t>
            </w:r>
          </w:p>
        </w:tc>
        <w:tc>
          <w:tcPr>
            <w:tcW w:w="1279" w:type="dxa"/>
            <w:vAlign w:val="center"/>
          </w:tcPr>
          <w:p w:rsidR="007F35D2" w:rsidRPr="00045D77" w:rsidRDefault="007F35D2" w:rsidP="00045D77">
            <w:pPr>
              <w:spacing w:after="0" w:line="240" w:lineRule="auto"/>
              <w:jc w:val="center"/>
            </w:pPr>
            <w:r w:rsidRPr="00045D77">
              <w:rPr>
                <w:b/>
              </w:rPr>
              <w:t>Cas d’erreurs</w:t>
            </w:r>
          </w:p>
        </w:tc>
      </w:tr>
      <w:tr w:rsidR="007F35D2" w:rsidRPr="00045D77" w:rsidTr="00045D77">
        <w:trPr>
          <w:trHeight w:val="939"/>
        </w:trPr>
        <w:tc>
          <w:tcPr>
            <w:tcW w:w="1101" w:type="dxa"/>
            <w:vMerge/>
            <w:tcBorders>
              <w:bottom w:val="single" w:sz="4" w:space="0" w:color="auto"/>
              <w:right w:val="single" w:sz="4" w:space="0" w:color="auto"/>
            </w:tcBorders>
          </w:tcPr>
          <w:p w:rsidR="007F35D2" w:rsidRPr="00045D77" w:rsidRDefault="007F35D2" w:rsidP="00045D77">
            <w:pPr>
              <w:spacing w:after="0"/>
            </w:pPr>
          </w:p>
        </w:tc>
        <w:tc>
          <w:tcPr>
            <w:tcW w:w="1417" w:type="dxa"/>
            <w:vMerge w:val="restart"/>
            <w:tcBorders>
              <w:left w:val="single" w:sz="4" w:space="0" w:color="auto"/>
            </w:tcBorders>
            <w:vAlign w:val="center"/>
          </w:tcPr>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pPr>
          </w:p>
          <w:p w:rsidR="007F35D2" w:rsidRPr="00045D77" w:rsidRDefault="007F35D2" w:rsidP="00045D77">
            <w:pPr>
              <w:spacing w:after="0"/>
              <w:jc w:val="center"/>
            </w:pPr>
          </w:p>
          <w:p w:rsidR="007F35D2" w:rsidRPr="00045D77" w:rsidRDefault="007F35D2" w:rsidP="00045D77">
            <w:pPr>
              <w:spacing w:after="0"/>
              <w:jc w:val="center"/>
            </w:pPr>
            <w:r w:rsidRPr="00045D77">
              <w:t xml:space="preserve">Menu de gauche : Liste des filtres </w:t>
            </w:r>
          </w:p>
        </w:tc>
        <w:tc>
          <w:tcPr>
            <w:tcW w:w="1840" w:type="dxa"/>
            <w:vAlign w:val="center"/>
          </w:tcPr>
          <w:p w:rsidR="007F35D2" w:rsidRPr="00045D77" w:rsidRDefault="007F35D2" w:rsidP="00045D77">
            <w:pPr>
              <w:spacing w:after="0"/>
              <w:jc w:val="center"/>
            </w:pPr>
            <w:r w:rsidRPr="00045D77">
              <w:t>Liste déroulante « Devise »</w:t>
            </w:r>
          </w:p>
        </w:tc>
        <w:tc>
          <w:tcPr>
            <w:tcW w:w="3827" w:type="dxa"/>
            <w:vAlign w:val="center"/>
          </w:tcPr>
          <w:p w:rsidR="007F35D2" w:rsidRPr="00045D77" w:rsidRDefault="007F35D2" w:rsidP="00045D77">
            <w:pPr>
              <w:spacing w:after="0"/>
            </w:pPr>
          </w:p>
          <w:p w:rsidR="007F35D2" w:rsidRPr="00045D77" w:rsidRDefault="007F35D2" w:rsidP="00045D77">
            <w:pPr>
              <w:spacing w:after="0"/>
            </w:pPr>
            <w:r w:rsidRPr="00045D77">
              <w:t xml:space="preserve">Donne de choisir entre euro et dollar. Par défaut est prise en compte la monnaie de base du groupe. </w:t>
            </w:r>
          </w:p>
          <w:p w:rsidR="007F35D2" w:rsidRPr="00045D77" w:rsidRDefault="007F35D2" w:rsidP="00045D77">
            <w:pPr>
              <w:spacing w:after="0"/>
            </w:pPr>
            <w:r w:rsidRPr="00045D77">
              <w:t>Une sélection recharge le tableau avec de nouvelles valeurs.</w:t>
            </w:r>
          </w:p>
          <w:p w:rsidR="007F35D2" w:rsidRPr="00045D77" w:rsidRDefault="007F35D2" w:rsidP="00045D77">
            <w:pPr>
              <w:spacing w:after="0"/>
            </w:pPr>
          </w:p>
        </w:tc>
        <w:tc>
          <w:tcPr>
            <w:tcW w:w="127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1101" w:type="dxa"/>
            <w:vMerge/>
            <w:tcBorders>
              <w:bottom w:val="single" w:sz="4" w:space="0" w:color="auto"/>
              <w:right w:val="single" w:sz="4" w:space="0" w:color="auto"/>
            </w:tcBorders>
          </w:tcPr>
          <w:p w:rsidR="007F35D2" w:rsidRPr="00045D77" w:rsidRDefault="007F35D2" w:rsidP="00045D77">
            <w:pPr>
              <w:spacing w:after="0"/>
            </w:pPr>
          </w:p>
        </w:tc>
        <w:tc>
          <w:tcPr>
            <w:tcW w:w="1417" w:type="dxa"/>
            <w:vMerge/>
            <w:tcBorders>
              <w:left w:val="single" w:sz="4" w:space="0" w:color="auto"/>
            </w:tcBorders>
            <w:vAlign w:val="center"/>
          </w:tcPr>
          <w:p w:rsidR="007F35D2" w:rsidRPr="00045D77" w:rsidRDefault="007F35D2" w:rsidP="00045D77">
            <w:pPr>
              <w:spacing w:after="0"/>
              <w:jc w:val="center"/>
            </w:pPr>
          </w:p>
        </w:tc>
        <w:tc>
          <w:tcPr>
            <w:tcW w:w="1840" w:type="dxa"/>
            <w:vAlign w:val="center"/>
          </w:tcPr>
          <w:p w:rsidR="007F35D2" w:rsidRPr="00045D77" w:rsidRDefault="007F35D2" w:rsidP="00045D77">
            <w:pPr>
              <w:spacing w:after="0"/>
              <w:jc w:val="center"/>
            </w:pPr>
            <w:r w:rsidRPr="00045D77">
              <w:t>Liste déroulante « Localisation »</w:t>
            </w:r>
          </w:p>
        </w:tc>
        <w:tc>
          <w:tcPr>
            <w:tcW w:w="3827" w:type="dxa"/>
            <w:vAlign w:val="center"/>
          </w:tcPr>
          <w:p w:rsidR="007F35D2" w:rsidRPr="00045D77" w:rsidRDefault="007F35D2" w:rsidP="00045D77">
            <w:pPr>
              <w:spacing w:after="0"/>
            </w:pPr>
          </w:p>
          <w:p w:rsidR="007F35D2" w:rsidRPr="00045D77" w:rsidRDefault="007F35D2" w:rsidP="00045D77">
            <w:pPr>
              <w:spacing w:after="0"/>
            </w:pPr>
            <w:r w:rsidRPr="00045D77">
              <w:t>Donne de choisir entre régional, national, continental et mondial. Sélectionne la zone géographique pour laquelle sera établit un palmarès. Par défaut régional est sélectionné.</w:t>
            </w:r>
          </w:p>
          <w:p w:rsidR="007F35D2" w:rsidRPr="00045D77" w:rsidRDefault="007F35D2" w:rsidP="00045D77">
            <w:pPr>
              <w:spacing w:after="0"/>
            </w:pPr>
            <w:r w:rsidRPr="00045D77">
              <w:t>Une sélection recharge le tableau avec les nouveaux paramètres.</w:t>
            </w:r>
          </w:p>
          <w:p w:rsidR="007F35D2" w:rsidRPr="00045D77" w:rsidRDefault="007F35D2" w:rsidP="00045D77">
            <w:pPr>
              <w:spacing w:after="0"/>
            </w:pPr>
          </w:p>
        </w:tc>
        <w:tc>
          <w:tcPr>
            <w:tcW w:w="127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1101" w:type="dxa"/>
            <w:vMerge/>
            <w:tcBorders>
              <w:bottom w:val="single" w:sz="4" w:space="0" w:color="auto"/>
              <w:right w:val="single" w:sz="4" w:space="0" w:color="auto"/>
            </w:tcBorders>
          </w:tcPr>
          <w:p w:rsidR="007F35D2" w:rsidRPr="00045D77" w:rsidRDefault="007F35D2" w:rsidP="00045D77">
            <w:pPr>
              <w:spacing w:after="0"/>
            </w:pPr>
          </w:p>
        </w:tc>
        <w:tc>
          <w:tcPr>
            <w:tcW w:w="1417" w:type="dxa"/>
            <w:vMerge/>
            <w:tcBorders>
              <w:left w:val="single" w:sz="4" w:space="0" w:color="auto"/>
            </w:tcBorders>
            <w:vAlign w:val="center"/>
          </w:tcPr>
          <w:p w:rsidR="007F35D2" w:rsidRPr="00045D77" w:rsidRDefault="007F35D2" w:rsidP="00045D77">
            <w:pPr>
              <w:spacing w:after="0"/>
              <w:jc w:val="center"/>
            </w:pPr>
          </w:p>
        </w:tc>
        <w:tc>
          <w:tcPr>
            <w:tcW w:w="1840" w:type="dxa"/>
            <w:vAlign w:val="center"/>
          </w:tcPr>
          <w:p w:rsidR="007F35D2" w:rsidRPr="00045D77" w:rsidRDefault="007F35D2" w:rsidP="00045D77">
            <w:pPr>
              <w:spacing w:after="0"/>
              <w:jc w:val="center"/>
            </w:pPr>
            <w:r w:rsidRPr="00045D77">
              <w:t>Listes déroulantes</w:t>
            </w:r>
          </w:p>
          <w:p w:rsidR="007F35D2" w:rsidRPr="00045D77" w:rsidRDefault="007F35D2" w:rsidP="00045D77">
            <w:pPr>
              <w:spacing w:after="0"/>
              <w:jc w:val="center"/>
            </w:pPr>
            <w:r w:rsidRPr="00045D77">
              <w:t>« Période »</w:t>
            </w:r>
          </w:p>
        </w:tc>
        <w:tc>
          <w:tcPr>
            <w:tcW w:w="3827" w:type="dxa"/>
            <w:vAlign w:val="center"/>
          </w:tcPr>
          <w:p w:rsidR="007F35D2" w:rsidRPr="00045D77" w:rsidRDefault="007F35D2" w:rsidP="00045D77">
            <w:pPr>
              <w:spacing w:after="0"/>
            </w:pPr>
          </w:p>
          <w:p w:rsidR="007F35D2" w:rsidRPr="00045D77" w:rsidRDefault="007F35D2" w:rsidP="00045D77">
            <w:pPr>
              <w:spacing w:after="0"/>
              <w:rPr>
                <w:color w:val="000000"/>
              </w:rPr>
            </w:pPr>
            <w:r w:rsidRPr="00045D77">
              <w:t xml:space="preserve">La première liste déroulante permet le choix entre période et cumul. </w:t>
            </w:r>
            <w:r w:rsidRPr="00045D77">
              <w:rPr>
                <w:color w:val="000000"/>
              </w:rPr>
              <w:t xml:space="preserve">Une sélection change les paramètres de la seconde liste. </w:t>
            </w:r>
          </w:p>
          <w:p w:rsidR="007F35D2" w:rsidRPr="00045D77" w:rsidRDefault="007F35D2" w:rsidP="00045D77">
            <w:pPr>
              <w:spacing w:after="0"/>
              <w:rPr>
                <w:color w:val="FF0000"/>
              </w:rPr>
            </w:pPr>
            <w:r w:rsidRPr="00045D77">
              <w:rPr>
                <w:color w:val="000000"/>
              </w:rPr>
              <w:t>Par défaut, « période » est sélectionné (avec pour période, le mois le plus récent).</w:t>
            </w:r>
          </w:p>
          <w:p w:rsidR="007F35D2" w:rsidRPr="00045D77" w:rsidRDefault="007F35D2" w:rsidP="00045D77">
            <w:pPr>
              <w:pStyle w:val="ListParagraph"/>
              <w:numPr>
                <w:ilvl w:val="0"/>
                <w:numId w:val="23"/>
                <w:numberingChange w:id="201" w:author="RBABE" w:date="2010-09-08T10:28:00Z" w:original="-"/>
              </w:numPr>
              <w:spacing w:after="0"/>
            </w:pPr>
            <w:r w:rsidRPr="00045D77">
              <w:t>Période sélectionné : toutes les périodes possibles des deux dernières années sont affichées (tous les mois, tous les trimestres, tous les semestres)</w:t>
            </w:r>
          </w:p>
          <w:p w:rsidR="007F35D2" w:rsidRPr="00045D77" w:rsidRDefault="007F35D2" w:rsidP="00045D77">
            <w:pPr>
              <w:pStyle w:val="ListParagraph"/>
              <w:numPr>
                <w:ilvl w:val="0"/>
                <w:numId w:val="23"/>
                <w:numberingChange w:id="202" w:author="RBABE" w:date="2010-09-08T10:28:00Z" w:original="-"/>
              </w:numPr>
              <w:spacing w:after="0"/>
            </w:pPr>
            <w:r w:rsidRPr="00045D77">
              <w:t>Cumul sélectionné : possibilité de sélectionner un mois pour afficher le cumul du mois de janvier au mois sélectionné (de la même année)</w:t>
            </w:r>
          </w:p>
          <w:p w:rsidR="007F35D2" w:rsidRPr="00045D77" w:rsidRDefault="007F35D2" w:rsidP="00045D77">
            <w:pPr>
              <w:spacing w:after="0"/>
            </w:pPr>
            <w:r w:rsidRPr="00045D77">
              <w:t>Une sélection recharge le tableau avec les nouveaux paramètres.</w:t>
            </w:r>
          </w:p>
          <w:p w:rsidR="007F35D2" w:rsidRPr="00045D77" w:rsidRDefault="007F35D2" w:rsidP="00045D77">
            <w:pPr>
              <w:spacing w:after="0"/>
            </w:pPr>
          </w:p>
        </w:tc>
        <w:tc>
          <w:tcPr>
            <w:tcW w:w="1279" w:type="dxa"/>
            <w:vAlign w:val="center"/>
          </w:tcPr>
          <w:p w:rsidR="007F35D2" w:rsidRPr="00045D77" w:rsidRDefault="007F35D2" w:rsidP="00045D77">
            <w:pPr>
              <w:spacing w:after="0" w:line="240" w:lineRule="auto"/>
            </w:pPr>
          </w:p>
          <w:p w:rsidR="007F35D2" w:rsidRPr="00045D77" w:rsidRDefault="007F35D2" w:rsidP="00045D77">
            <w:pPr>
              <w:spacing w:after="0" w:line="240" w:lineRule="auto"/>
              <w:jc w:val="center"/>
            </w:pPr>
            <w:r w:rsidRPr="00045D77">
              <w:t>/</w:t>
            </w:r>
          </w:p>
        </w:tc>
      </w:tr>
      <w:tr w:rsidR="007F35D2" w:rsidRPr="00045D77" w:rsidTr="00045D77">
        <w:tc>
          <w:tcPr>
            <w:tcW w:w="1101" w:type="dxa"/>
            <w:vMerge/>
            <w:tcBorders>
              <w:bottom w:val="single" w:sz="4" w:space="0" w:color="auto"/>
              <w:right w:val="single" w:sz="4" w:space="0" w:color="auto"/>
            </w:tcBorders>
          </w:tcPr>
          <w:p w:rsidR="007F35D2" w:rsidRPr="00045D77" w:rsidRDefault="007F35D2" w:rsidP="00045D77">
            <w:pPr>
              <w:spacing w:after="0"/>
            </w:pPr>
          </w:p>
        </w:tc>
        <w:tc>
          <w:tcPr>
            <w:tcW w:w="1417" w:type="dxa"/>
            <w:vMerge/>
            <w:tcBorders>
              <w:left w:val="single" w:sz="4" w:space="0" w:color="auto"/>
            </w:tcBorders>
            <w:vAlign w:val="center"/>
          </w:tcPr>
          <w:p w:rsidR="007F35D2" w:rsidRPr="00045D77" w:rsidRDefault="007F35D2" w:rsidP="00045D77">
            <w:pPr>
              <w:spacing w:after="0"/>
              <w:jc w:val="center"/>
            </w:pPr>
          </w:p>
        </w:tc>
        <w:tc>
          <w:tcPr>
            <w:tcW w:w="1840" w:type="dxa"/>
            <w:vAlign w:val="center"/>
          </w:tcPr>
          <w:p w:rsidR="007F35D2" w:rsidRPr="00045D77" w:rsidRDefault="007F35D2" w:rsidP="00045D77">
            <w:pPr>
              <w:spacing w:after="0"/>
              <w:jc w:val="center"/>
            </w:pPr>
          </w:p>
          <w:p w:rsidR="007F35D2" w:rsidRPr="00045D77" w:rsidRDefault="007F35D2" w:rsidP="00045D77">
            <w:pPr>
              <w:spacing w:after="0"/>
              <w:jc w:val="center"/>
            </w:pPr>
            <w:r w:rsidRPr="00045D77">
              <w:t>Liste déroulante « Indicateurs »</w:t>
            </w:r>
          </w:p>
        </w:tc>
        <w:tc>
          <w:tcPr>
            <w:tcW w:w="3827" w:type="dxa"/>
            <w:vAlign w:val="center"/>
          </w:tcPr>
          <w:p w:rsidR="007F35D2" w:rsidRPr="00045D77" w:rsidRDefault="007F35D2" w:rsidP="00045D77">
            <w:pPr>
              <w:spacing w:after="0"/>
            </w:pPr>
          </w:p>
          <w:p w:rsidR="007F35D2" w:rsidRPr="00045D77" w:rsidRDefault="007F35D2" w:rsidP="00045D77">
            <w:pPr>
              <w:spacing w:after="0"/>
            </w:pPr>
            <w:r w:rsidRPr="00045D77">
              <w:t xml:space="preserve">Donne le choix entre Chiffres d’affaires, Marge brute, Ventes ou tous indicateurs.  </w:t>
            </w:r>
          </w:p>
          <w:p w:rsidR="007F35D2" w:rsidRPr="00045D77" w:rsidRDefault="007F35D2" w:rsidP="00045D77">
            <w:pPr>
              <w:spacing w:after="0"/>
            </w:pPr>
            <w:r w:rsidRPr="00045D77">
              <w:t>Par défaut, « tous » (pour tous indicateurs) est sélectionné.</w:t>
            </w:r>
          </w:p>
          <w:p w:rsidR="007F35D2" w:rsidRPr="00045D77" w:rsidRDefault="007F35D2" w:rsidP="00045D77">
            <w:pPr>
              <w:spacing w:after="0"/>
            </w:pPr>
            <w:r w:rsidRPr="00045D77">
              <w:t>Une sélection recharge le tableau avec les nouveaux paramètres.</w:t>
            </w:r>
          </w:p>
          <w:p w:rsidR="007F35D2" w:rsidRPr="00045D77" w:rsidRDefault="007F35D2" w:rsidP="00045D77">
            <w:pPr>
              <w:spacing w:after="0"/>
            </w:pPr>
          </w:p>
        </w:tc>
        <w:tc>
          <w:tcPr>
            <w:tcW w:w="1279" w:type="dxa"/>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r w:rsidRPr="00045D77">
              <w:t>/</w:t>
            </w:r>
          </w:p>
        </w:tc>
      </w:tr>
      <w:tr w:rsidR="007F35D2" w:rsidRPr="00045D77" w:rsidTr="00045D77">
        <w:tc>
          <w:tcPr>
            <w:tcW w:w="1101" w:type="dxa"/>
            <w:vMerge/>
            <w:tcBorders>
              <w:bottom w:val="single" w:sz="4" w:space="0" w:color="auto"/>
              <w:right w:val="single" w:sz="4" w:space="0" w:color="auto"/>
            </w:tcBorders>
          </w:tcPr>
          <w:p w:rsidR="007F35D2" w:rsidRPr="00045D77" w:rsidRDefault="007F35D2" w:rsidP="00045D77">
            <w:pPr>
              <w:spacing w:after="0"/>
            </w:pPr>
          </w:p>
        </w:tc>
        <w:tc>
          <w:tcPr>
            <w:tcW w:w="1417" w:type="dxa"/>
            <w:vMerge/>
            <w:tcBorders>
              <w:left w:val="single" w:sz="4" w:space="0" w:color="auto"/>
            </w:tcBorders>
            <w:vAlign w:val="center"/>
          </w:tcPr>
          <w:p w:rsidR="007F35D2" w:rsidRPr="00045D77" w:rsidRDefault="007F35D2" w:rsidP="00045D77">
            <w:pPr>
              <w:spacing w:after="0"/>
              <w:jc w:val="center"/>
            </w:pPr>
          </w:p>
        </w:tc>
        <w:tc>
          <w:tcPr>
            <w:tcW w:w="1840" w:type="dxa"/>
            <w:vAlign w:val="center"/>
          </w:tcPr>
          <w:p w:rsidR="007F35D2" w:rsidRPr="00045D77" w:rsidRDefault="007F35D2" w:rsidP="00045D77">
            <w:pPr>
              <w:spacing w:after="0"/>
              <w:jc w:val="center"/>
            </w:pPr>
            <w:r w:rsidRPr="00045D77">
              <w:t>Liste déroulante « Caractéristiques »</w:t>
            </w:r>
          </w:p>
        </w:tc>
        <w:tc>
          <w:tcPr>
            <w:tcW w:w="3827" w:type="dxa"/>
            <w:vAlign w:val="center"/>
          </w:tcPr>
          <w:p w:rsidR="007F35D2" w:rsidRPr="00045D77" w:rsidRDefault="007F35D2" w:rsidP="00045D77">
            <w:pPr>
              <w:spacing w:after="0"/>
              <w:jc w:val="both"/>
            </w:pPr>
          </w:p>
          <w:p w:rsidR="007F35D2" w:rsidRPr="00045D77" w:rsidRDefault="007F35D2" w:rsidP="00045D77">
            <w:pPr>
              <w:spacing w:after="0"/>
              <w:jc w:val="both"/>
            </w:pPr>
            <w:r w:rsidRPr="00045D77">
              <w:t xml:space="preserve">Donne le choix entre Objectifs, Réalisés, Ecart et toutes caractéristiques. </w:t>
            </w:r>
          </w:p>
          <w:p w:rsidR="007F35D2" w:rsidRPr="00045D77" w:rsidRDefault="007F35D2" w:rsidP="00045D77">
            <w:pPr>
              <w:spacing w:after="0"/>
              <w:jc w:val="both"/>
            </w:pPr>
            <w:r w:rsidRPr="00045D77">
              <w:t>Par défaut, « toutes » (pour toutes caractéristiques) est sélectionné.</w:t>
            </w:r>
          </w:p>
          <w:p w:rsidR="007F35D2" w:rsidRPr="00045D77" w:rsidRDefault="007F35D2" w:rsidP="00045D77">
            <w:pPr>
              <w:spacing w:after="0"/>
              <w:jc w:val="both"/>
            </w:pPr>
            <w:r w:rsidRPr="00045D77">
              <w:t>Une sélection recharge le tableau avec les nouveaux paramètres.</w:t>
            </w:r>
          </w:p>
          <w:p w:rsidR="007F35D2" w:rsidRPr="00045D77" w:rsidRDefault="007F35D2" w:rsidP="00045D77">
            <w:pPr>
              <w:spacing w:after="0"/>
              <w:jc w:val="both"/>
            </w:pPr>
          </w:p>
        </w:tc>
        <w:tc>
          <w:tcPr>
            <w:tcW w:w="127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1101" w:type="dxa"/>
            <w:vMerge/>
            <w:tcBorders>
              <w:bottom w:val="single" w:sz="4" w:space="0" w:color="auto"/>
              <w:right w:val="single" w:sz="4" w:space="0" w:color="auto"/>
            </w:tcBorders>
          </w:tcPr>
          <w:p w:rsidR="007F35D2" w:rsidRPr="00045D77" w:rsidRDefault="007F35D2" w:rsidP="00045D77">
            <w:pPr>
              <w:spacing w:after="0"/>
            </w:pPr>
          </w:p>
        </w:tc>
        <w:tc>
          <w:tcPr>
            <w:tcW w:w="1417" w:type="dxa"/>
            <w:vMerge/>
            <w:tcBorders>
              <w:left w:val="single" w:sz="4" w:space="0" w:color="auto"/>
            </w:tcBorders>
            <w:vAlign w:val="center"/>
          </w:tcPr>
          <w:p w:rsidR="007F35D2" w:rsidRPr="00045D77" w:rsidRDefault="007F35D2" w:rsidP="00045D77">
            <w:pPr>
              <w:spacing w:after="0"/>
              <w:jc w:val="center"/>
            </w:pPr>
          </w:p>
        </w:tc>
        <w:tc>
          <w:tcPr>
            <w:tcW w:w="1840" w:type="dxa"/>
            <w:vAlign w:val="center"/>
          </w:tcPr>
          <w:p w:rsidR="007F35D2" w:rsidRPr="00045D77" w:rsidRDefault="007F35D2" w:rsidP="00045D77">
            <w:pPr>
              <w:spacing w:after="0"/>
              <w:jc w:val="center"/>
            </w:pPr>
            <w:r w:rsidRPr="00045D77">
              <w:t>Liste déroulante « Familles d’articles »</w:t>
            </w:r>
          </w:p>
        </w:tc>
        <w:tc>
          <w:tcPr>
            <w:tcW w:w="3827" w:type="dxa"/>
            <w:vAlign w:val="center"/>
          </w:tcPr>
          <w:p w:rsidR="007F35D2" w:rsidRPr="00045D77" w:rsidRDefault="007F35D2" w:rsidP="00045D77">
            <w:pPr>
              <w:spacing w:after="0"/>
            </w:pPr>
          </w:p>
          <w:p w:rsidR="007F35D2" w:rsidRPr="00045D77" w:rsidRDefault="007F35D2" w:rsidP="00045D77">
            <w:pPr>
              <w:spacing w:after="0"/>
            </w:pPr>
            <w:r w:rsidRPr="00045D77">
              <w:t xml:space="preserve">Donne le choix entre Hifi, Fours, Magnétoscopes et toutes familles. </w:t>
            </w:r>
          </w:p>
          <w:p w:rsidR="007F35D2" w:rsidRPr="00045D77" w:rsidRDefault="007F35D2" w:rsidP="00045D77">
            <w:pPr>
              <w:spacing w:after="0"/>
            </w:pPr>
            <w:r w:rsidRPr="00045D77">
              <w:t>Par défaut, « toutes » (pour toutes familles d’articles) est sélectionné.</w:t>
            </w:r>
          </w:p>
          <w:p w:rsidR="007F35D2" w:rsidRPr="00045D77" w:rsidRDefault="007F35D2" w:rsidP="00045D77">
            <w:pPr>
              <w:spacing w:after="0"/>
              <w:jc w:val="both"/>
            </w:pPr>
            <w:r w:rsidRPr="00045D77">
              <w:t>Une sélection recharge le tableau avec les nouveaux paramètres.</w:t>
            </w:r>
          </w:p>
          <w:p w:rsidR="007F35D2" w:rsidRPr="00045D77" w:rsidRDefault="007F35D2" w:rsidP="00045D77">
            <w:pPr>
              <w:spacing w:after="0"/>
              <w:jc w:val="both"/>
            </w:pPr>
          </w:p>
        </w:tc>
        <w:tc>
          <w:tcPr>
            <w:tcW w:w="127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1101" w:type="dxa"/>
            <w:vMerge/>
            <w:tcBorders>
              <w:bottom w:val="single" w:sz="4" w:space="0" w:color="auto"/>
              <w:right w:val="single" w:sz="4" w:space="0" w:color="auto"/>
            </w:tcBorders>
          </w:tcPr>
          <w:p w:rsidR="007F35D2" w:rsidRPr="00045D77" w:rsidRDefault="007F35D2" w:rsidP="00045D77">
            <w:pPr>
              <w:spacing w:after="0"/>
            </w:pPr>
          </w:p>
        </w:tc>
        <w:tc>
          <w:tcPr>
            <w:tcW w:w="1417" w:type="dxa"/>
            <w:vMerge/>
            <w:tcBorders>
              <w:left w:val="single" w:sz="4" w:space="0" w:color="auto"/>
            </w:tcBorders>
            <w:vAlign w:val="center"/>
          </w:tcPr>
          <w:p w:rsidR="007F35D2" w:rsidRPr="00045D77" w:rsidRDefault="007F35D2" w:rsidP="00045D77">
            <w:pPr>
              <w:spacing w:after="0"/>
              <w:jc w:val="center"/>
            </w:pPr>
          </w:p>
        </w:tc>
        <w:tc>
          <w:tcPr>
            <w:tcW w:w="1840" w:type="dxa"/>
            <w:vAlign w:val="center"/>
          </w:tcPr>
          <w:p w:rsidR="007F35D2" w:rsidRPr="00045D77" w:rsidRDefault="007F35D2" w:rsidP="00045D77">
            <w:pPr>
              <w:spacing w:after="0"/>
              <w:jc w:val="center"/>
            </w:pPr>
            <w:r w:rsidRPr="00045D77">
              <w:t>Liste déroulante « Enseigne »</w:t>
            </w:r>
          </w:p>
        </w:tc>
        <w:tc>
          <w:tcPr>
            <w:tcW w:w="3827" w:type="dxa"/>
            <w:vAlign w:val="center"/>
          </w:tcPr>
          <w:p w:rsidR="007F35D2" w:rsidRPr="00045D77" w:rsidRDefault="007F35D2" w:rsidP="00045D77">
            <w:pPr>
              <w:spacing w:after="0"/>
            </w:pPr>
          </w:p>
          <w:p w:rsidR="007F35D2" w:rsidRPr="00045D77" w:rsidRDefault="007F35D2" w:rsidP="00045D77">
            <w:pPr>
              <w:spacing w:after="0"/>
            </w:pPr>
            <w:r w:rsidRPr="00045D77">
              <w:t xml:space="preserve">Donne le choix entre Leroy Merlin, Darty, Boulanger et toutes enseignes. </w:t>
            </w:r>
          </w:p>
          <w:p w:rsidR="007F35D2" w:rsidRPr="00045D77" w:rsidRDefault="007F35D2" w:rsidP="00045D77">
            <w:pPr>
              <w:spacing w:after="0"/>
            </w:pPr>
            <w:r w:rsidRPr="00045D77">
              <w:t>Par défaut, « toutes » (pour toutes enseignes) est sélectionné.</w:t>
            </w:r>
          </w:p>
          <w:p w:rsidR="007F35D2" w:rsidRPr="00045D77" w:rsidRDefault="007F35D2" w:rsidP="00045D77">
            <w:pPr>
              <w:spacing w:after="0"/>
              <w:jc w:val="both"/>
            </w:pPr>
            <w:r w:rsidRPr="00045D77">
              <w:t>Une sélection recharge le tableau avec les nouveaux paramètres.</w:t>
            </w:r>
          </w:p>
          <w:p w:rsidR="007F35D2" w:rsidRPr="00045D77" w:rsidRDefault="007F35D2" w:rsidP="00045D77">
            <w:pPr>
              <w:spacing w:after="0"/>
            </w:pPr>
          </w:p>
        </w:tc>
        <w:tc>
          <w:tcPr>
            <w:tcW w:w="1279" w:type="dxa"/>
            <w:vAlign w:val="center"/>
          </w:tcPr>
          <w:p w:rsidR="007F35D2" w:rsidRPr="00045D77" w:rsidRDefault="007F35D2" w:rsidP="00045D77">
            <w:pPr>
              <w:spacing w:after="0" w:line="240" w:lineRule="auto"/>
              <w:jc w:val="center"/>
            </w:pPr>
            <w:r w:rsidRPr="00045D77">
              <w:t>/</w:t>
            </w:r>
          </w:p>
        </w:tc>
      </w:tr>
    </w:tbl>
    <w:p w:rsidR="007F35D2" w:rsidRPr="00324441" w:rsidRDefault="007F35D2" w:rsidP="001051B5"/>
    <w:p w:rsidR="007F35D2" w:rsidRDefault="007F35D2" w:rsidP="001051B5">
      <w:pPr>
        <w:pStyle w:val="Heading4"/>
        <w:numPr>
          <w:numberingChange w:id="203" w:author="RBABE" w:date="2010-09-08T10:28:00Z" w:original="%1:4:2:."/>
        </w:numPr>
      </w:pPr>
      <w:r>
        <w:t>Onglets et Tableaux</w:t>
      </w: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101"/>
        <w:gridCol w:w="992"/>
        <w:gridCol w:w="2268"/>
        <w:gridCol w:w="3827"/>
        <w:gridCol w:w="1276"/>
      </w:tblGrid>
      <w:tr w:rsidR="007F35D2" w:rsidRPr="00045D77" w:rsidTr="00045D77">
        <w:tc>
          <w:tcPr>
            <w:tcW w:w="1101" w:type="dxa"/>
            <w:vMerge w:val="restart"/>
            <w:shd w:val="clear" w:color="auto" w:fill="D9D9D9"/>
            <w:vAlign w:val="center"/>
          </w:tcPr>
          <w:p w:rsidR="007F35D2" w:rsidRPr="00045D77" w:rsidRDefault="007F35D2" w:rsidP="00045D77">
            <w:pPr>
              <w:spacing w:after="0" w:line="240" w:lineRule="auto"/>
              <w:jc w:val="center"/>
              <w:rPr>
                <w:b/>
              </w:rPr>
            </w:pPr>
            <w:r w:rsidRPr="00045D77">
              <w:rPr>
                <w:b/>
              </w:rPr>
              <w:t>ECRAN</w:t>
            </w:r>
          </w:p>
          <w:p w:rsidR="007F35D2" w:rsidRPr="00045D77" w:rsidRDefault="007F35D2" w:rsidP="00045D77">
            <w:pPr>
              <w:spacing w:after="0" w:line="240" w:lineRule="auto"/>
              <w:jc w:val="center"/>
              <w:rPr>
                <w:b/>
              </w:rPr>
            </w:pPr>
            <w:r w:rsidRPr="00045D77">
              <w:rPr>
                <w:b/>
              </w:rPr>
              <w:t>N°</w:t>
            </w:r>
          </w:p>
        </w:tc>
        <w:tc>
          <w:tcPr>
            <w:tcW w:w="8363" w:type="dxa"/>
            <w:gridSpan w:val="4"/>
            <w:shd w:val="clear" w:color="auto" w:fill="D9D9D9"/>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rPr>
                <w:b/>
              </w:rPr>
            </w:pPr>
            <w:r w:rsidRPr="00045D77">
              <w:rPr>
                <w:b/>
              </w:rPr>
              <w:t>Tableaux et Onglets</w:t>
            </w:r>
          </w:p>
          <w:p w:rsidR="007F35D2" w:rsidRPr="00045D77" w:rsidRDefault="007F35D2" w:rsidP="00045D77">
            <w:pPr>
              <w:spacing w:after="0" w:line="240" w:lineRule="auto"/>
              <w:jc w:val="center"/>
            </w:pPr>
          </w:p>
        </w:tc>
      </w:tr>
      <w:tr w:rsidR="007F35D2" w:rsidRPr="00045D77" w:rsidTr="00045D77">
        <w:tc>
          <w:tcPr>
            <w:tcW w:w="1101" w:type="dxa"/>
            <w:vMerge/>
            <w:shd w:val="clear" w:color="auto" w:fill="D9D9D9"/>
          </w:tcPr>
          <w:p w:rsidR="007F35D2" w:rsidRPr="00045D77" w:rsidRDefault="007F35D2" w:rsidP="00045D77">
            <w:pPr>
              <w:spacing w:after="0" w:line="240" w:lineRule="auto"/>
            </w:pPr>
          </w:p>
        </w:tc>
        <w:tc>
          <w:tcPr>
            <w:tcW w:w="992" w:type="dxa"/>
            <w:shd w:val="clear" w:color="auto" w:fill="D9D9D9"/>
            <w:vAlign w:val="center"/>
          </w:tcPr>
          <w:p w:rsidR="007F35D2" w:rsidRPr="00045D77" w:rsidRDefault="007F35D2" w:rsidP="00045D77">
            <w:pPr>
              <w:spacing w:after="0" w:line="240" w:lineRule="auto"/>
              <w:jc w:val="center"/>
              <w:rPr>
                <w:b/>
              </w:rPr>
            </w:pPr>
            <w:r w:rsidRPr="00045D77">
              <w:rPr>
                <w:b/>
              </w:rPr>
              <w:t>Zone / Section</w:t>
            </w:r>
          </w:p>
        </w:tc>
        <w:tc>
          <w:tcPr>
            <w:tcW w:w="2268" w:type="dxa"/>
            <w:shd w:val="clear" w:color="auto" w:fill="D9D9D9"/>
            <w:vAlign w:val="center"/>
          </w:tcPr>
          <w:p w:rsidR="007F35D2" w:rsidRPr="00045D77" w:rsidRDefault="007F35D2" w:rsidP="00045D77">
            <w:pPr>
              <w:spacing w:after="0" w:line="240" w:lineRule="auto"/>
              <w:jc w:val="center"/>
              <w:rPr>
                <w:b/>
              </w:rPr>
            </w:pPr>
            <w:r w:rsidRPr="00045D77">
              <w:rPr>
                <w:b/>
              </w:rPr>
              <w:t>Composant -</w:t>
            </w:r>
          </w:p>
          <w:p w:rsidR="007F35D2" w:rsidRPr="00045D77" w:rsidRDefault="007F35D2" w:rsidP="00045D77">
            <w:pPr>
              <w:spacing w:after="0" w:line="240" w:lineRule="auto"/>
              <w:jc w:val="center"/>
              <w:rPr>
                <w:b/>
              </w:rPr>
            </w:pPr>
            <w:r w:rsidRPr="00045D77">
              <w:rPr>
                <w:b/>
              </w:rPr>
              <w:t>Evénement</w:t>
            </w:r>
          </w:p>
        </w:tc>
        <w:tc>
          <w:tcPr>
            <w:tcW w:w="3827" w:type="dxa"/>
            <w:shd w:val="clear" w:color="auto" w:fill="D9D9D9"/>
            <w:vAlign w:val="center"/>
          </w:tcPr>
          <w:p w:rsidR="007F35D2" w:rsidRPr="00045D77" w:rsidRDefault="007F35D2" w:rsidP="00045D77">
            <w:pPr>
              <w:spacing w:after="0" w:line="240" w:lineRule="auto"/>
              <w:jc w:val="center"/>
              <w:rPr>
                <w:b/>
              </w:rPr>
            </w:pPr>
            <w:r w:rsidRPr="00045D77">
              <w:rPr>
                <w:b/>
              </w:rPr>
              <w:t>Action</w:t>
            </w:r>
          </w:p>
        </w:tc>
        <w:tc>
          <w:tcPr>
            <w:tcW w:w="1276" w:type="dxa"/>
            <w:shd w:val="clear" w:color="auto" w:fill="D9D9D9"/>
            <w:vAlign w:val="center"/>
          </w:tcPr>
          <w:p w:rsidR="007F35D2" w:rsidRPr="00045D77" w:rsidRDefault="007F35D2" w:rsidP="00045D77">
            <w:pPr>
              <w:spacing w:after="0" w:line="240" w:lineRule="auto"/>
              <w:jc w:val="center"/>
            </w:pPr>
            <w:r w:rsidRPr="00045D77">
              <w:rPr>
                <w:b/>
              </w:rPr>
              <w:t>Cas d’erreurs</w:t>
            </w:r>
          </w:p>
        </w:tc>
      </w:tr>
      <w:tr w:rsidR="007F35D2" w:rsidRPr="00045D77" w:rsidTr="00045D77">
        <w:tc>
          <w:tcPr>
            <w:tcW w:w="1101" w:type="dxa"/>
          </w:tcPr>
          <w:p w:rsidR="007F35D2" w:rsidRPr="00045D77" w:rsidRDefault="007F35D2" w:rsidP="00045D77">
            <w:pPr>
              <w:spacing w:after="0" w:line="240" w:lineRule="auto"/>
            </w:pPr>
          </w:p>
          <w:p w:rsidR="007F35D2" w:rsidRPr="00045D77" w:rsidRDefault="007F35D2" w:rsidP="00045D77">
            <w:pPr>
              <w:spacing w:after="0" w:line="240" w:lineRule="auto"/>
              <w:jc w:val="center"/>
            </w:pPr>
            <w:r w:rsidRPr="00045D77">
              <w:t>Onglet Palmarès</w:t>
            </w:r>
          </w:p>
        </w:tc>
        <w:tc>
          <w:tcPr>
            <w:tcW w:w="992" w:type="dxa"/>
            <w:vAlign w:val="center"/>
          </w:tcPr>
          <w:p w:rsidR="007F35D2" w:rsidRPr="00045D77" w:rsidRDefault="007F35D2" w:rsidP="00045D77">
            <w:pPr>
              <w:spacing w:after="0" w:line="240" w:lineRule="auto"/>
              <w:jc w:val="center"/>
            </w:pPr>
            <w:r w:rsidRPr="00045D77">
              <w:t>Tableau</w:t>
            </w:r>
          </w:p>
        </w:tc>
        <w:tc>
          <w:tcPr>
            <w:tcW w:w="2268" w:type="dxa"/>
            <w:vAlign w:val="center"/>
          </w:tcPr>
          <w:p w:rsidR="007F35D2" w:rsidRPr="00045D77" w:rsidRDefault="007F35D2" w:rsidP="00045D77">
            <w:pPr>
              <w:spacing w:after="0" w:line="240" w:lineRule="auto"/>
              <w:jc w:val="center"/>
            </w:pPr>
            <w:r w:rsidRPr="00045D77">
              <w:t>Colonnes Caractéristiques : Objectif, Réalisé et Ecart</w:t>
            </w:r>
          </w:p>
        </w:tc>
        <w:tc>
          <w:tcPr>
            <w:tcW w:w="3827" w:type="dxa"/>
            <w:vAlign w:val="center"/>
          </w:tcPr>
          <w:p w:rsidR="007F35D2" w:rsidRPr="00045D77" w:rsidRDefault="007F35D2" w:rsidP="00045D77">
            <w:pPr>
              <w:spacing w:after="0" w:line="240" w:lineRule="auto"/>
            </w:pPr>
            <w:r w:rsidRPr="00045D77">
              <w:t>Au clic dans l’entête de la colonne, le rang des magasins du tableau est recalculé, dans l’ordre décroissant. La colonne se teinte d’une couleur bleue.</w:t>
            </w:r>
          </w:p>
        </w:tc>
        <w:tc>
          <w:tcPr>
            <w:tcW w:w="1276"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1101" w:type="dxa"/>
          </w:tcPr>
          <w:p w:rsidR="007F35D2" w:rsidRPr="00045D77" w:rsidRDefault="007F35D2" w:rsidP="00045D77">
            <w:pPr>
              <w:spacing w:after="0" w:line="240" w:lineRule="auto"/>
            </w:pPr>
          </w:p>
          <w:p w:rsidR="007F35D2" w:rsidRPr="00045D77" w:rsidRDefault="007F35D2" w:rsidP="00045D77">
            <w:pPr>
              <w:spacing w:after="0" w:line="240" w:lineRule="auto"/>
            </w:pPr>
            <w:r w:rsidRPr="00045D77">
              <w:t>Ecrans compor-</w:t>
            </w:r>
          </w:p>
          <w:p w:rsidR="007F35D2" w:rsidRPr="00045D77" w:rsidRDefault="007F35D2" w:rsidP="00045D77">
            <w:pPr>
              <w:spacing w:after="0" w:line="240" w:lineRule="auto"/>
            </w:pPr>
            <w:r w:rsidRPr="00045D77">
              <w:t>Tant des graphi-</w:t>
            </w:r>
          </w:p>
          <w:p w:rsidR="007F35D2" w:rsidRPr="00045D77" w:rsidRDefault="007F35D2" w:rsidP="00045D77">
            <w:pPr>
              <w:spacing w:after="0" w:line="240" w:lineRule="auto"/>
            </w:pPr>
            <w:r w:rsidRPr="00045D77">
              <w:t>ques</w:t>
            </w:r>
          </w:p>
        </w:tc>
        <w:tc>
          <w:tcPr>
            <w:tcW w:w="992" w:type="dxa"/>
            <w:vAlign w:val="center"/>
          </w:tcPr>
          <w:p w:rsidR="007F35D2" w:rsidRPr="00045D77" w:rsidRDefault="007F35D2" w:rsidP="00045D77">
            <w:pPr>
              <w:spacing w:after="0" w:line="240" w:lineRule="auto"/>
              <w:jc w:val="center"/>
            </w:pPr>
            <w:r w:rsidRPr="00045D77">
              <w:t>Graphi-que</w:t>
            </w:r>
          </w:p>
        </w:tc>
        <w:tc>
          <w:tcPr>
            <w:tcW w:w="2268" w:type="dxa"/>
            <w:vAlign w:val="center"/>
          </w:tcPr>
          <w:p w:rsidR="007F35D2" w:rsidRPr="00045D77" w:rsidRDefault="007F35D2" w:rsidP="00045D77">
            <w:pPr>
              <w:spacing w:after="0" w:line="240" w:lineRule="auto"/>
              <w:jc w:val="center"/>
            </w:pPr>
            <w:r w:rsidRPr="00045D77">
              <w:t>Graphique</w:t>
            </w:r>
          </w:p>
        </w:tc>
        <w:tc>
          <w:tcPr>
            <w:tcW w:w="3827" w:type="dxa"/>
            <w:vAlign w:val="center"/>
          </w:tcPr>
          <w:p w:rsidR="007F35D2" w:rsidRPr="00045D77" w:rsidRDefault="007F35D2" w:rsidP="00045D77">
            <w:pPr>
              <w:spacing w:after="0" w:line="240" w:lineRule="auto"/>
            </w:pPr>
          </w:p>
          <w:p w:rsidR="007F35D2" w:rsidRPr="00045D77" w:rsidRDefault="007F35D2" w:rsidP="00045D77">
            <w:pPr>
              <w:spacing w:after="0" w:line="240" w:lineRule="auto"/>
            </w:pPr>
            <w:r w:rsidRPr="00045D77">
              <w:t xml:space="preserve">En faisant un clic droit sur le graphique, une liste de types de graphique apparait. </w:t>
            </w:r>
          </w:p>
          <w:p w:rsidR="007F35D2" w:rsidRPr="00045D77" w:rsidRDefault="007F35D2" w:rsidP="00045D77">
            <w:pPr>
              <w:spacing w:after="0" w:line="240" w:lineRule="auto"/>
            </w:pPr>
            <w:r w:rsidRPr="00045D77">
              <w:t>Le choix d’un nouveau type recharge la page avec le nouveau graphique.</w:t>
            </w:r>
          </w:p>
          <w:p w:rsidR="007F35D2" w:rsidRPr="00045D77" w:rsidRDefault="007F35D2" w:rsidP="00045D77">
            <w:pPr>
              <w:spacing w:after="0" w:line="240" w:lineRule="auto"/>
            </w:pPr>
          </w:p>
        </w:tc>
        <w:tc>
          <w:tcPr>
            <w:tcW w:w="1276"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1101" w:type="dxa"/>
            <w:vMerge w:val="restart"/>
          </w:tcPr>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jc w:val="center"/>
            </w:pPr>
          </w:p>
          <w:p w:rsidR="007F35D2" w:rsidRPr="00045D77" w:rsidRDefault="007F35D2" w:rsidP="00045D77">
            <w:pPr>
              <w:spacing w:after="0"/>
            </w:pPr>
          </w:p>
          <w:p w:rsidR="007F35D2" w:rsidRPr="00045D77" w:rsidRDefault="007F35D2" w:rsidP="00045D77">
            <w:pPr>
              <w:spacing w:after="0"/>
              <w:jc w:val="center"/>
            </w:pPr>
          </w:p>
          <w:p w:rsidR="007F35D2" w:rsidRPr="00045D77" w:rsidRDefault="007F35D2" w:rsidP="00045D77">
            <w:pPr>
              <w:spacing w:after="0"/>
              <w:jc w:val="center"/>
            </w:pPr>
            <w:r w:rsidRPr="00045D77">
              <w:t>Tous</w:t>
            </w:r>
          </w:p>
        </w:tc>
        <w:tc>
          <w:tcPr>
            <w:tcW w:w="992" w:type="dxa"/>
            <w:vMerge w:val="restart"/>
            <w:vAlign w:val="center"/>
          </w:tcPr>
          <w:p w:rsidR="007F35D2" w:rsidRPr="00045D77" w:rsidRDefault="007F35D2" w:rsidP="00045D77">
            <w:pPr>
              <w:spacing w:after="0"/>
            </w:pPr>
          </w:p>
          <w:p w:rsidR="007F35D2" w:rsidRPr="00045D77" w:rsidRDefault="007F35D2" w:rsidP="00045D77">
            <w:pPr>
              <w:spacing w:after="0"/>
            </w:pPr>
          </w:p>
          <w:p w:rsidR="007F35D2" w:rsidRPr="00045D77" w:rsidRDefault="007F35D2" w:rsidP="00045D77">
            <w:pPr>
              <w:spacing w:after="0"/>
              <w:jc w:val="center"/>
            </w:pPr>
            <w:r w:rsidRPr="00045D77">
              <w:t>Onglets</w:t>
            </w:r>
          </w:p>
        </w:tc>
        <w:tc>
          <w:tcPr>
            <w:tcW w:w="2268" w:type="dxa"/>
            <w:vAlign w:val="center"/>
          </w:tcPr>
          <w:p w:rsidR="007F35D2" w:rsidRPr="00045D77" w:rsidRDefault="007F35D2" w:rsidP="00045D77">
            <w:pPr>
              <w:spacing w:after="0"/>
              <w:jc w:val="center"/>
            </w:pPr>
            <w:r w:rsidRPr="00045D77">
              <w:t>Onglet Accueil</w:t>
            </w:r>
          </w:p>
        </w:tc>
        <w:tc>
          <w:tcPr>
            <w:tcW w:w="3827" w:type="dxa"/>
            <w:vAlign w:val="center"/>
          </w:tcPr>
          <w:p w:rsidR="007F35D2" w:rsidRPr="00045D77" w:rsidRDefault="007F35D2" w:rsidP="00045D77">
            <w:pPr>
              <w:spacing w:after="0"/>
            </w:pPr>
          </w:p>
          <w:p w:rsidR="007F35D2" w:rsidRPr="00045D77" w:rsidRDefault="007F35D2" w:rsidP="00045D77">
            <w:pPr>
              <w:spacing w:after="0"/>
            </w:pPr>
            <w:r w:rsidRPr="00045D77">
              <w:t>Un clic sur cet onglet ramène à la page d’accueil. Les filtres sélectionnés sont ceux par défaut (euro | régional | période | tous indicateurs | toutes caractéristiques | toutes familles | toutes enseignes). Dans la zone d’affichage est présente la carte d’identité du magasin</w:t>
            </w:r>
          </w:p>
          <w:p w:rsidR="007F35D2" w:rsidRPr="00045D77" w:rsidRDefault="007F35D2" w:rsidP="00045D77">
            <w:pPr>
              <w:spacing w:after="0"/>
            </w:pPr>
          </w:p>
        </w:tc>
        <w:tc>
          <w:tcPr>
            <w:tcW w:w="1276"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1101" w:type="dxa"/>
            <w:vMerge/>
          </w:tcPr>
          <w:p w:rsidR="007F35D2" w:rsidRPr="00045D77" w:rsidRDefault="007F35D2" w:rsidP="00045D77">
            <w:pPr>
              <w:spacing w:after="0" w:line="240" w:lineRule="auto"/>
              <w:jc w:val="center"/>
            </w:pPr>
          </w:p>
        </w:tc>
        <w:tc>
          <w:tcPr>
            <w:tcW w:w="992" w:type="dxa"/>
            <w:vMerge/>
            <w:vAlign w:val="center"/>
          </w:tcPr>
          <w:p w:rsidR="007F35D2" w:rsidRPr="00045D77" w:rsidRDefault="007F35D2" w:rsidP="00045D77">
            <w:pPr>
              <w:spacing w:after="0" w:line="240" w:lineRule="auto"/>
            </w:pPr>
          </w:p>
        </w:tc>
        <w:tc>
          <w:tcPr>
            <w:tcW w:w="2268" w:type="dxa"/>
            <w:vAlign w:val="center"/>
          </w:tcPr>
          <w:p w:rsidR="007F35D2" w:rsidRPr="00045D77" w:rsidRDefault="007F35D2" w:rsidP="00045D77">
            <w:pPr>
              <w:spacing w:after="0"/>
              <w:jc w:val="center"/>
            </w:pPr>
            <w:r w:rsidRPr="00045D77">
              <w:t>Onglet Palmarès</w:t>
            </w:r>
          </w:p>
        </w:tc>
        <w:tc>
          <w:tcPr>
            <w:tcW w:w="3827" w:type="dxa"/>
            <w:vAlign w:val="center"/>
          </w:tcPr>
          <w:p w:rsidR="007F35D2" w:rsidRPr="00045D77" w:rsidRDefault="007F35D2" w:rsidP="00045D77">
            <w:pPr>
              <w:spacing w:after="0"/>
            </w:pPr>
          </w:p>
          <w:p w:rsidR="007F35D2" w:rsidRPr="00045D77" w:rsidRDefault="007F35D2" w:rsidP="00045D77">
            <w:pPr>
              <w:spacing w:after="0"/>
            </w:pPr>
            <w:r w:rsidRPr="00045D77">
              <w:t>Un clic sur cet onglet affiche le palmarès par défaut, soit celui des valeurs par défaut des filtres.</w:t>
            </w:r>
          </w:p>
          <w:p w:rsidR="007F35D2" w:rsidRPr="00045D77" w:rsidRDefault="007F35D2" w:rsidP="00045D77">
            <w:pPr>
              <w:spacing w:after="0"/>
            </w:pPr>
          </w:p>
        </w:tc>
        <w:tc>
          <w:tcPr>
            <w:tcW w:w="1276"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1101" w:type="dxa"/>
            <w:vMerge/>
          </w:tcPr>
          <w:p w:rsidR="007F35D2" w:rsidRPr="00045D77" w:rsidRDefault="007F35D2" w:rsidP="00045D77">
            <w:pPr>
              <w:spacing w:after="0" w:line="240" w:lineRule="auto"/>
              <w:jc w:val="center"/>
            </w:pPr>
          </w:p>
        </w:tc>
        <w:tc>
          <w:tcPr>
            <w:tcW w:w="992" w:type="dxa"/>
            <w:vMerge/>
            <w:vAlign w:val="center"/>
          </w:tcPr>
          <w:p w:rsidR="007F35D2" w:rsidRPr="00045D77" w:rsidRDefault="007F35D2" w:rsidP="00045D77">
            <w:pPr>
              <w:spacing w:after="0" w:line="240" w:lineRule="auto"/>
            </w:pPr>
          </w:p>
        </w:tc>
        <w:tc>
          <w:tcPr>
            <w:tcW w:w="2268" w:type="dxa"/>
            <w:vAlign w:val="center"/>
          </w:tcPr>
          <w:p w:rsidR="007F35D2" w:rsidRPr="00045D77" w:rsidRDefault="007F35D2" w:rsidP="00045D77">
            <w:pPr>
              <w:spacing w:after="0"/>
              <w:jc w:val="center"/>
            </w:pPr>
            <w:r w:rsidRPr="00045D77">
              <w:t>Onglet Historique</w:t>
            </w:r>
          </w:p>
        </w:tc>
        <w:tc>
          <w:tcPr>
            <w:tcW w:w="3827" w:type="dxa"/>
            <w:vAlign w:val="center"/>
          </w:tcPr>
          <w:p w:rsidR="007F35D2" w:rsidRPr="00045D77" w:rsidRDefault="007F35D2" w:rsidP="00045D77">
            <w:pPr>
              <w:spacing w:after="0"/>
              <w:jc w:val="both"/>
            </w:pPr>
          </w:p>
          <w:p w:rsidR="007F35D2" w:rsidRPr="00045D77" w:rsidRDefault="007F35D2" w:rsidP="00045D77">
            <w:pPr>
              <w:spacing w:after="0"/>
              <w:jc w:val="both"/>
            </w:pPr>
            <w:r w:rsidRPr="00045D77">
              <w:t>Un clic sur cet onglet affiche l’historique. Les filtres sélectionnés au début sont ceux par défaut. Pour cet onglet, la première liste de période est bloquée sur cumul. Par défaut, l’indicateur est le chiffre d’affaires (impossible dans ce cas d’afficher tous les indicateurs simultanément).</w:t>
            </w:r>
          </w:p>
          <w:p w:rsidR="007F35D2" w:rsidRPr="00045D77" w:rsidRDefault="007F35D2" w:rsidP="00045D77">
            <w:pPr>
              <w:spacing w:after="0"/>
              <w:jc w:val="both"/>
            </w:pPr>
          </w:p>
        </w:tc>
        <w:tc>
          <w:tcPr>
            <w:tcW w:w="1276"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1101" w:type="dxa"/>
            <w:vMerge/>
          </w:tcPr>
          <w:p w:rsidR="007F35D2" w:rsidRPr="00045D77" w:rsidRDefault="007F35D2" w:rsidP="00045D77">
            <w:pPr>
              <w:spacing w:after="0" w:line="240" w:lineRule="auto"/>
              <w:jc w:val="center"/>
            </w:pPr>
          </w:p>
        </w:tc>
        <w:tc>
          <w:tcPr>
            <w:tcW w:w="992" w:type="dxa"/>
            <w:vMerge/>
            <w:vAlign w:val="center"/>
          </w:tcPr>
          <w:p w:rsidR="007F35D2" w:rsidRPr="00045D77" w:rsidRDefault="007F35D2" w:rsidP="00045D77">
            <w:pPr>
              <w:spacing w:after="0" w:line="240" w:lineRule="auto"/>
            </w:pPr>
          </w:p>
        </w:tc>
        <w:tc>
          <w:tcPr>
            <w:tcW w:w="2268" w:type="dxa"/>
            <w:vAlign w:val="center"/>
          </w:tcPr>
          <w:p w:rsidR="007F35D2" w:rsidRPr="00045D77" w:rsidRDefault="007F35D2" w:rsidP="00045D77">
            <w:pPr>
              <w:spacing w:after="0"/>
              <w:jc w:val="center"/>
            </w:pPr>
            <w:r w:rsidRPr="00045D77">
              <w:t>Onglet Détails</w:t>
            </w:r>
          </w:p>
        </w:tc>
        <w:tc>
          <w:tcPr>
            <w:tcW w:w="3827" w:type="dxa"/>
            <w:vAlign w:val="center"/>
          </w:tcPr>
          <w:p w:rsidR="007F35D2" w:rsidRPr="00045D77" w:rsidRDefault="007F35D2" w:rsidP="00045D77">
            <w:pPr>
              <w:spacing w:after="0"/>
            </w:pPr>
          </w:p>
          <w:p w:rsidR="007F35D2" w:rsidRPr="00045D77" w:rsidRDefault="007F35D2" w:rsidP="00045D77">
            <w:pPr>
              <w:spacing w:after="0"/>
            </w:pPr>
            <w:r w:rsidRPr="00045D77">
              <w:t>Un clic sur cet onglet affiche la page détails. Les filtres sélectionnés au début sont ceux par défaut.</w:t>
            </w:r>
          </w:p>
          <w:p w:rsidR="007F35D2" w:rsidRPr="00045D77" w:rsidRDefault="007F35D2" w:rsidP="00045D77">
            <w:pPr>
              <w:spacing w:after="0"/>
            </w:pPr>
          </w:p>
        </w:tc>
        <w:tc>
          <w:tcPr>
            <w:tcW w:w="1276"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1101" w:type="dxa"/>
            <w:vMerge/>
          </w:tcPr>
          <w:p w:rsidR="007F35D2" w:rsidRPr="00045D77" w:rsidRDefault="007F35D2" w:rsidP="00045D77">
            <w:pPr>
              <w:spacing w:after="0" w:line="240" w:lineRule="auto"/>
              <w:jc w:val="center"/>
            </w:pPr>
          </w:p>
        </w:tc>
        <w:tc>
          <w:tcPr>
            <w:tcW w:w="992" w:type="dxa"/>
            <w:vMerge/>
            <w:vAlign w:val="center"/>
          </w:tcPr>
          <w:p w:rsidR="007F35D2" w:rsidRPr="00045D77" w:rsidRDefault="007F35D2" w:rsidP="00045D77">
            <w:pPr>
              <w:spacing w:after="0" w:line="240" w:lineRule="auto"/>
            </w:pPr>
          </w:p>
        </w:tc>
        <w:tc>
          <w:tcPr>
            <w:tcW w:w="2268" w:type="dxa"/>
            <w:vAlign w:val="center"/>
          </w:tcPr>
          <w:p w:rsidR="007F35D2" w:rsidRPr="00045D77" w:rsidRDefault="007F35D2" w:rsidP="00045D77">
            <w:pPr>
              <w:spacing w:after="0"/>
              <w:jc w:val="center"/>
            </w:pPr>
            <w:r w:rsidRPr="00045D77">
              <w:t>Onglet Etude</w:t>
            </w:r>
          </w:p>
        </w:tc>
        <w:tc>
          <w:tcPr>
            <w:tcW w:w="3827" w:type="dxa"/>
            <w:vAlign w:val="center"/>
          </w:tcPr>
          <w:p w:rsidR="007F35D2" w:rsidRPr="00045D77" w:rsidRDefault="007F35D2" w:rsidP="00045D77">
            <w:pPr>
              <w:spacing w:after="0"/>
            </w:pPr>
          </w:p>
          <w:p w:rsidR="007F35D2" w:rsidRPr="00045D77" w:rsidRDefault="007F35D2" w:rsidP="00045D77">
            <w:pPr>
              <w:spacing w:after="0"/>
            </w:pPr>
            <w:r w:rsidRPr="00045D77">
              <w:t>Un clic sur cet onglet affiche la page Etude. Les filtres sélectionnés au début sont ceux par défaut.</w:t>
            </w:r>
          </w:p>
          <w:p w:rsidR="007F35D2" w:rsidRPr="00045D77" w:rsidRDefault="007F35D2" w:rsidP="00045D77">
            <w:pPr>
              <w:spacing w:after="0"/>
            </w:pPr>
          </w:p>
        </w:tc>
        <w:tc>
          <w:tcPr>
            <w:tcW w:w="1276" w:type="dxa"/>
            <w:vAlign w:val="center"/>
          </w:tcPr>
          <w:p w:rsidR="007F35D2" w:rsidRPr="00045D77" w:rsidRDefault="007F35D2" w:rsidP="00045D77">
            <w:pPr>
              <w:spacing w:after="0" w:line="240" w:lineRule="auto"/>
              <w:jc w:val="center"/>
            </w:pPr>
            <w:r w:rsidRPr="00045D77">
              <w:t>/</w:t>
            </w:r>
          </w:p>
        </w:tc>
      </w:tr>
    </w:tbl>
    <w:p w:rsidR="007F35D2" w:rsidRDefault="007F35D2" w:rsidP="001051B5"/>
    <w:p w:rsidR="007F35D2" w:rsidRDefault="007F35D2" w:rsidP="001051B5">
      <w:pPr>
        <w:pStyle w:val="Heading4"/>
        <w:numPr>
          <w:numberingChange w:id="204" w:author="RBABE" w:date="2010-09-08T10:28:00Z" w:original="%1:5:2:."/>
        </w:numPr>
      </w:pPr>
      <w:r>
        <w:t>Aide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42"/>
        <w:gridCol w:w="1499"/>
        <w:gridCol w:w="1776"/>
        <w:gridCol w:w="3535"/>
        <w:gridCol w:w="1634"/>
      </w:tblGrid>
      <w:tr w:rsidR="007F35D2" w:rsidRPr="00045D77" w:rsidTr="00045D77">
        <w:trPr>
          <w:trHeight w:val="304"/>
        </w:trPr>
        <w:tc>
          <w:tcPr>
            <w:tcW w:w="842" w:type="dxa"/>
            <w:vMerge w:val="restart"/>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ECRAN</w:t>
            </w:r>
            <w:r w:rsidRPr="00045D77">
              <w:rPr>
                <w:rFonts w:cs="Arial"/>
                <w:b/>
              </w:rPr>
              <w:br/>
              <w:t>N°</w:t>
            </w:r>
          </w:p>
        </w:tc>
        <w:tc>
          <w:tcPr>
            <w:tcW w:w="8446" w:type="dxa"/>
            <w:gridSpan w:val="4"/>
            <w:shd w:val="clear" w:color="auto" w:fill="F2F2F2"/>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b/>
              </w:rPr>
            </w:pPr>
            <w:r w:rsidRPr="00045D77">
              <w:rPr>
                <w:rFonts w:cs="Arial"/>
                <w:b/>
              </w:rPr>
              <w:t>Demande d’une étude</w:t>
            </w:r>
          </w:p>
          <w:p w:rsidR="007F35D2" w:rsidRPr="00045D77" w:rsidRDefault="007F35D2" w:rsidP="00045D77">
            <w:pPr>
              <w:spacing w:after="0" w:line="240" w:lineRule="auto"/>
              <w:jc w:val="center"/>
              <w:rPr>
                <w:rFonts w:cs="Arial"/>
              </w:rPr>
            </w:pPr>
          </w:p>
        </w:tc>
      </w:tr>
      <w:tr w:rsidR="007F35D2" w:rsidRPr="00045D77" w:rsidTr="00045D77">
        <w:tc>
          <w:tcPr>
            <w:tcW w:w="842" w:type="dxa"/>
            <w:vMerge/>
            <w:shd w:val="clear" w:color="auto" w:fill="F2F2F2"/>
            <w:vAlign w:val="center"/>
          </w:tcPr>
          <w:p w:rsidR="007F35D2" w:rsidRPr="00045D77" w:rsidRDefault="007F35D2" w:rsidP="00045D77">
            <w:pPr>
              <w:spacing w:after="0" w:line="240" w:lineRule="auto"/>
              <w:jc w:val="center"/>
              <w:rPr>
                <w:rFonts w:cs="Arial"/>
              </w:rPr>
            </w:pPr>
          </w:p>
        </w:tc>
        <w:tc>
          <w:tcPr>
            <w:tcW w:w="1499"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Zone / Section</w:t>
            </w:r>
          </w:p>
        </w:tc>
        <w:tc>
          <w:tcPr>
            <w:tcW w:w="1776"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Composants</w:t>
            </w:r>
          </w:p>
          <w:p w:rsidR="007F35D2" w:rsidRPr="00045D77" w:rsidRDefault="007F35D2" w:rsidP="00045D77">
            <w:pPr>
              <w:spacing w:after="0" w:line="240" w:lineRule="auto"/>
              <w:jc w:val="center"/>
              <w:rPr>
                <w:rFonts w:cs="Arial"/>
                <w:b/>
              </w:rPr>
            </w:pPr>
            <w:r w:rsidRPr="00045D77">
              <w:rPr>
                <w:rFonts w:cs="Arial"/>
                <w:b/>
              </w:rPr>
              <w:t>Evénement</w:t>
            </w:r>
          </w:p>
        </w:tc>
        <w:tc>
          <w:tcPr>
            <w:tcW w:w="3537"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Action</w:t>
            </w:r>
          </w:p>
        </w:tc>
        <w:tc>
          <w:tcPr>
            <w:tcW w:w="1634" w:type="dxa"/>
            <w:shd w:val="clear" w:color="auto" w:fill="F2F2F2"/>
            <w:vAlign w:val="center"/>
          </w:tcPr>
          <w:p w:rsidR="007F35D2" w:rsidRPr="00045D77" w:rsidRDefault="007F35D2" w:rsidP="00045D77">
            <w:pPr>
              <w:spacing w:after="0" w:line="240" w:lineRule="auto"/>
              <w:jc w:val="center"/>
              <w:rPr>
                <w:rFonts w:cs="Arial"/>
              </w:rPr>
            </w:pPr>
            <w:r w:rsidRPr="00045D77">
              <w:rPr>
                <w:rFonts w:cs="Arial"/>
                <w:b/>
              </w:rPr>
              <w:t>Cas d’erreurs</w:t>
            </w:r>
          </w:p>
        </w:tc>
      </w:tr>
      <w:tr w:rsidR="007F35D2" w:rsidRPr="00045D77" w:rsidTr="00045D77">
        <w:tc>
          <w:tcPr>
            <w:tcW w:w="2341" w:type="dxa"/>
            <w:gridSpan w:val="2"/>
            <w:vMerge w:val="restart"/>
            <w:vAlign w:val="center"/>
          </w:tcPr>
          <w:p w:rsidR="007F35D2" w:rsidRPr="00045D77" w:rsidRDefault="007F35D2" w:rsidP="00045D77">
            <w:pPr>
              <w:spacing w:after="0" w:line="240" w:lineRule="auto"/>
              <w:jc w:val="center"/>
              <w:rPr>
                <w:rFonts w:cs="Arial"/>
              </w:rPr>
            </w:pPr>
            <w:r w:rsidRPr="00045D77">
              <w:rPr>
                <w:rFonts w:cs="Arial"/>
              </w:rPr>
              <w:t>Tous</w:t>
            </w:r>
          </w:p>
        </w:tc>
        <w:tc>
          <w:tcPr>
            <w:tcW w:w="1776"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Lien hypertexte</w:t>
            </w:r>
            <w:r w:rsidRPr="00045D77">
              <w:rPr>
                <w:rFonts w:cs="Arial"/>
                <w:noProof/>
              </w:rPr>
              <w:br/>
              <w:t>« Précédent »</w:t>
            </w:r>
          </w:p>
          <w:p w:rsidR="007F35D2" w:rsidRPr="00045D77" w:rsidRDefault="007F35D2" w:rsidP="00045D77">
            <w:pPr>
              <w:spacing w:after="0" w:line="240" w:lineRule="auto"/>
              <w:jc w:val="center"/>
              <w:rPr>
                <w:rFonts w:cs="Arial"/>
              </w:rPr>
            </w:pP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Affiche la page précédente du thème courant consulté</w:t>
            </w:r>
          </w:p>
          <w:p w:rsidR="007F35D2" w:rsidRPr="00045D77" w:rsidRDefault="007F35D2" w:rsidP="00045D77">
            <w:pPr>
              <w:spacing w:after="0" w:line="240" w:lineRule="auto"/>
              <w:jc w:val="both"/>
              <w:rPr>
                <w:rFonts w:cs="Arial"/>
              </w:rPr>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2341" w:type="dxa"/>
            <w:gridSpan w:val="2"/>
            <w:vMerge/>
            <w:vAlign w:val="center"/>
          </w:tcPr>
          <w:p w:rsidR="007F35D2" w:rsidRPr="00045D77" w:rsidRDefault="007F35D2" w:rsidP="00045D77">
            <w:pPr>
              <w:spacing w:after="0" w:line="240" w:lineRule="auto"/>
              <w:jc w:val="center"/>
              <w:rPr>
                <w:rFonts w:cs="Arial"/>
              </w:rPr>
            </w:pPr>
          </w:p>
        </w:tc>
        <w:tc>
          <w:tcPr>
            <w:tcW w:w="1776"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Lien hypertexte</w:t>
            </w:r>
            <w:r w:rsidRPr="00045D77">
              <w:rPr>
                <w:rFonts w:cs="Arial"/>
                <w:noProof/>
              </w:rPr>
              <w:br/>
              <w:t>« Suivant »</w:t>
            </w:r>
          </w:p>
          <w:p w:rsidR="007F35D2" w:rsidRPr="00045D77" w:rsidRDefault="007F35D2" w:rsidP="00045D77">
            <w:pPr>
              <w:spacing w:after="0" w:line="240" w:lineRule="auto"/>
              <w:jc w:val="center"/>
              <w:rPr>
                <w:rFonts w:cs="Arial"/>
              </w:rPr>
            </w:pP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Affiche la page suivante du thème courant consulté</w:t>
            </w:r>
          </w:p>
          <w:p w:rsidR="007F35D2" w:rsidRPr="00045D77" w:rsidRDefault="007F35D2" w:rsidP="00045D77">
            <w:pPr>
              <w:spacing w:after="0" w:line="240" w:lineRule="auto"/>
              <w:jc w:val="both"/>
              <w:rPr>
                <w:rFonts w:cs="Arial"/>
              </w:rPr>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2341" w:type="dxa"/>
            <w:gridSpan w:val="2"/>
            <w:vMerge/>
            <w:vAlign w:val="center"/>
          </w:tcPr>
          <w:p w:rsidR="007F35D2" w:rsidRPr="00045D77" w:rsidRDefault="007F35D2" w:rsidP="00045D77">
            <w:pPr>
              <w:spacing w:after="0" w:line="240" w:lineRule="auto"/>
              <w:jc w:val="center"/>
              <w:rPr>
                <w:rFonts w:cs="Arial"/>
              </w:rPr>
            </w:pPr>
          </w:p>
        </w:tc>
        <w:tc>
          <w:tcPr>
            <w:tcW w:w="1776" w:type="dxa"/>
            <w:vAlign w:val="center"/>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r w:rsidRPr="00045D77">
              <w:rPr>
                <w:rFonts w:cs="Arial"/>
              </w:rPr>
              <w:t>Lien hypertexte</w:t>
            </w:r>
          </w:p>
          <w:p w:rsidR="007F35D2" w:rsidRPr="00045D77" w:rsidRDefault="007F35D2" w:rsidP="00045D77">
            <w:pPr>
              <w:spacing w:after="0" w:line="240" w:lineRule="auto"/>
              <w:jc w:val="center"/>
              <w:rPr>
                <w:rFonts w:cs="Arial"/>
              </w:rPr>
            </w:pPr>
            <w:r w:rsidRPr="00045D77">
              <w:rPr>
                <w:rFonts w:cs="Arial"/>
              </w:rPr>
              <w:t xml:space="preserve">« Retour en </w:t>
            </w:r>
            <w:r w:rsidRPr="00045D77">
              <w:rPr>
                <w:rFonts w:cs="Arial"/>
              </w:rPr>
              <w:br/>
              <w:t>haut de page »</w:t>
            </w:r>
          </w:p>
          <w:p w:rsidR="007F35D2" w:rsidRPr="00045D77" w:rsidRDefault="007F35D2" w:rsidP="00045D77">
            <w:pPr>
              <w:spacing w:after="0" w:line="240" w:lineRule="auto"/>
              <w:jc w:val="center"/>
              <w:rPr>
                <w:rFonts w:cs="Arial"/>
              </w:rPr>
            </w:pP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Affiche le haut de la page courante</w:t>
            </w:r>
          </w:p>
          <w:p w:rsidR="007F35D2" w:rsidRPr="00045D77" w:rsidRDefault="007F35D2" w:rsidP="00045D77">
            <w:pPr>
              <w:spacing w:after="0" w:line="240" w:lineRule="auto"/>
              <w:jc w:val="both"/>
              <w:rPr>
                <w:rFonts w:cs="Arial"/>
              </w:rPr>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tcBorders>
              <w:bottom w:val="single" w:sz="4" w:space="0" w:color="auto"/>
            </w:tcBorders>
            <w:vAlign w:val="center"/>
          </w:tcPr>
          <w:p w:rsidR="007F35D2" w:rsidRPr="00045D77" w:rsidRDefault="007F35D2" w:rsidP="00045D77">
            <w:pPr>
              <w:spacing w:after="0" w:line="240" w:lineRule="auto"/>
              <w:jc w:val="center"/>
              <w:rPr>
                <w:rFonts w:cs="Arial"/>
              </w:rPr>
            </w:pPr>
            <w:r w:rsidRPr="00045D77">
              <w:rPr>
                <w:rFonts w:cs="Arial"/>
              </w:rPr>
              <w:t>1</w:t>
            </w:r>
          </w:p>
        </w:tc>
        <w:tc>
          <w:tcPr>
            <w:tcW w:w="1499" w:type="dxa"/>
            <w:tcBorders>
              <w:top w:val="single" w:sz="4" w:space="0" w:color="auto"/>
              <w:bottom w:val="single" w:sz="4" w:space="0" w:color="auto"/>
            </w:tcBorders>
            <w:vAlign w:val="center"/>
          </w:tcPr>
          <w:p w:rsidR="007F35D2" w:rsidRPr="00045D77" w:rsidRDefault="007F35D2" w:rsidP="00045D77">
            <w:pPr>
              <w:spacing w:after="0" w:line="240" w:lineRule="auto"/>
              <w:jc w:val="center"/>
            </w:pPr>
            <w:r w:rsidRPr="00045D77">
              <w:t>Comment utiliser l’aide</w:t>
            </w:r>
          </w:p>
        </w:tc>
        <w:tc>
          <w:tcPr>
            <w:tcW w:w="1776" w:type="dxa"/>
            <w:vAlign w:val="center"/>
          </w:tcPr>
          <w:p w:rsidR="007F35D2" w:rsidRPr="00045D77" w:rsidRDefault="007F35D2" w:rsidP="00045D77">
            <w:pPr>
              <w:spacing w:after="0" w:line="240" w:lineRule="auto"/>
              <w:jc w:val="center"/>
              <w:rPr>
                <w:rFonts w:cs="Arial"/>
              </w:rPr>
            </w:pPr>
            <w:r w:rsidRPr="00045D77">
              <w:t>Liens hypertextes</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Affichage de la rubrique sélectionnée</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tcBorders>
              <w:top w:val="single" w:sz="4" w:space="0" w:color="auto"/>
              <w:bottom w:val="single" w:sz="4" w:space="0" w:color="auto"/>
            </w:tcBorders>
            <w:vAlign w:val="center"/>
          </w:tcPr>
          <w:p w:rsidR="007F35D2" w:rsidRPr="00045D77" w:rsidRDefault="007F35D2" w:rsidP="00045D77">
            <w:pPr>
              <w:spacing w:after="0" w:line="240" w:lineRule="auto"/>
              <w:jc w:val="center"/>
              <w:rPr>
                <w:rFonts w:cs="Arial"/>
              </w:rPr>
            </w:pPr>
            <w:r w:rsidRPr="00045D77">
              <w:rPr>
                <w:rFonts w:cs="Arial"/>
              </w:rPr>
              <w:t>2</w:t>
            </w:r>
          </w:p>
        </w:tc>
        <w:tc>
          <w:tcPr>
            <w:tcW w:w="1499" w:type="dxa"/>
            <w:tcBorders>
              <w:top w:val="single" w:sz="4" w:space="0" w:color="auto"/>
              <w:bottom w:val="single" w:sz="4" w:space="0" w:color="auto"/>
            </w:tcBorders>
            <w:vAlign w:val="center"/>
          </w:tcPr>
          <w:p w:rsidR="007F35D2" w:rsidRPr="00045D77" w:rsidRDefault="007F35D2" w:rsidP="00045D77">
            <w:pPr>
              <w:spacing w:after="0" w:line="240" w:lineRule="auto"/>
              <w:jc w:val="center"/>
            </w:pPr>
            <w:r w:rsidRPr="00045D77">
              <w:t>Sommaire</w:t>
            </w:r>
          </w:p>
        </w:tc>
        <w:tc>
          <w:tcPr>
            <w:tcW w:w="1776" w:type="dxa"/>
            <w:vAlign w:val="center"/>
          </w:tcPr>
          <w:p w:rsidR="007F35D2" w:rsidRPr="00045D77" w:rsidRDefault="007F35D2" w:rsidP="00045D77">
            <w:pPr>
              <w:spacing w:after="0" w:line="240" w:lineRule="auto"/>
              <w:jc w:val="center"/>
              <w:rPr>
                <w:rFonts w:cs="Arial"/>
              </w:rPr>
            </w:pPr>
            <w:r w:rsidRPr="00045D77">
              <w:t>Liens hypertextes</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Affichage de la rubrique sélectionnée</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restart"/>
            <w:tcBorders>
              <w:top w:val="single" w:sz="4" w:space="0" w:color="auto"/>
            </w:tcBorders>
            <w:vAlign w:val="center"/>
          </w:tcPr>
          <w:p w:rsidR="007F35D2" w:rsidRPr="00045D77" w:rsidRDefault="007F35D2" w:rsidP="00045D77">
            <w:pPr>
              <w:spacing w:after="0" w:line="240" w:lineRule="auto"/>
              <w:jc w:val="center"/>
              <w:rPr>
                <w:rFonts w:cs="Arial"/>
              </w:rPr>
            </w:pPr>
            <w:r w:rsidRPr="00045D77">
              <w:rPr>
                <w:rFonts w:cs="Arial"/>
              </w:rPr>
              <w:t>3</w:t>
            </w:r>
          </w:p>
        </w:tc>
        <w:tc>
          <w:tcPr>
            <w:tcW w:w="1499" w:type="dxa"/>
            <w:vMerge w:val="restart"/>
            <w:tcBorders>
              <w:top w:val="single" w:sz="4" w:space="0" w:color="auto"/>
            </w:tcBorders>
            <w:vAlign w:val="center"/>
          </w:tcPr>
          <w:p w:rsidR="007F35D2" w:rsidRPr="00045D77" w:rsidRDefault="007F35D2" w:rsidP="00045D77">
            <w:pPr>
              <w:spacing w:after="0" w:line="240" w:lineRule="auto"/>
              <w:jc w:val="center"/>
            </w:pPr>
            <w:r w:rsidRPr="00045D77">
              <w:t>Index</w:t>
            </w:r>
          </w:p>
        </w:tc>
        <w:tc>
          <w:tcPr>
            <w:tcW w:w="1776" w:type="dxa"/>
            <w:vAlign w:val="center"/>
          </w:tcPr>
          <w:p w:rsidR="007F35D2" w:rsidRPr="00045D77" w:rsidRDefault="007F35D2" w:rsidP="00045D77">
            <w:pPr>
              <w:spacing w:after="0" w:line="240" w:lineRule="auto"/>
              <w:jc w:val="center"/>
              <w:rPr>
                <w:rFonts w:cs="Arial"/>
              </w:rPr>
            </w:pPr>
            <w:r w:rsidRPr="00045D77">
              <w:t>Liens « Lettres alphabétiques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Affichage de toutes les sections commençant par la lettre sélectionnée</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tcBorders>
              <w:bottom w:val="single" w:sz="4" w:space="0" w:color="auto"/>
            </w:tcBorders>
            <w:vAlign w:val="center"/>
          </w:tcPr>
          <w:p w:rsidR="007F35D2" w:rsidRPr="00045D77" w:rsidRDefault="007F35D2" w:rsidP="00045D77">
            <w:pPr>
              <w:spacing w:after="0" w:line="240" w:lineRule="auto"/>
              <w:jc w:val="center"/>
              <w:rPr>
                <w:rFonts w:cs="Arial"/>
              </w:rPr>
            </w:pPr>
          </w:p>
        </w:tc>
        <w:tc>
          <w:tcPr>
            <w:tcW w:w="1499" w:type="dxa"/>
            <w:vMerge/>
            <w:tcBorders>
              <w:bottom w:val="single" w:sz="4" w:space="0" w:color="auto"/>
            </w:tcBorders>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t>Liens hypertextes</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Affichage de la rubrique sélectionnée</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restart"/>
            <w:tcBorders>
              <w:top w:val="single" w:sz="4" w:space="0" w:color="auto"/>
            </w:tcBorders>
            <w:vAlign w:val="center"/>
          </w:tcPr>
          <w:p w:rsidR="007F35D2" w:rsidRPr="00045D77" w:rsidRDefault="007F35D2" w:rsidP="00045D77">
            <w:pPr>
              <w:spacing w:after="0" w:line="240" w:lineRule="auto"/>
              <w:jc w:val="center"/>
              <w:rPr>
                <w:rFonts w:cs="Arial"/>
              </w:rPr>
            </w:pPr>
            <w:r w:rsidRPr="00045D77">
              <w:rPr>
                <w:rFonts w:cs="Arial"/>
              </w:rPr>
              <w:t>4</w:t>
            </w:r>
          </w:p>
        </w:tc>
        <w:tc>
          <w:tcPr>
            <w:tcW w:w="1499" w:type="dxa"/>
            <w:vMerge w:val="restart"/>
            <w:tcBorders>
              <w:top w:val="single" w:sz="4" w:space="0" w:color="auto"/>
            </w:tcBorders>
            <w:vAlign w:val="center"/>
          </w:tcPr>
          <w:p w:rsidR="007F35D2" w:rsidRPr="00045D77" w:rsidRDefault="007F35D2" w:rsidP="00045D77">
            <w:pPr>
              <w:spacing w:after="0" w:line="240" w:lineRule="auto"/>
              <w:jc w:val="center"/>
            </w:pPr>
            <w:r w:rsidRPr="00045D77">
              <w:t>Rechercher</w:t>
            </w:r>
          </w:p>
        </w:tc>
        <w:tc>
          <w:tcPr>
            <w:tcW w:w="1776" w:type="dxa"/>
            <w:vAlign w:val="center"/>
          </w:tcPr>
          <w:p w:rsidR="007F35D2" w:rsidRPr="00045D77" w:rsidRDefault="007F35D2" w:rsidP="00045D77">
            <w:pPr>
              <w:spacing w:after="0" w:line="240" w:lineRule="auto"/>
              <w:jc w:val="center"/>
              <w:rPr>
                <w:rFonts w:cs="Arial"/>
              </w:rPr>
            </w:pPr>
            <w:r w:rsidRPr="00045D77">
              <w:rPr>
                <w:rFonts w:cs="Arial"/>
              </w:rPr>
              <w:t>Champ texte « Rechercher »</w:t>
            </w:r>
          </w:p>
        </w:tc>
        <w:tc>
          <w:tcPr>
            <w:tcW w:w="3537" w:type="dxa"/>
            <w:vAlign w:val="center"/>
          </w:tcPr>
          <w:p w:rsidR="007F35D2" w:rsidRPr="00045D77" w:rsidRDefault="007F35D2" w:rsidP="00045D77">
            <w:pPr>
              <w:spacing w:after="0" w:line="240" w:lineRule="auto"/>
              <w:jc w:val="both"/>
              <w:rPr>
                <w:rFonts w:cs="Arial"/>
              </w:rPr>
            </w:pPr>
          </w:p>
          <w:p w:rsidR="007F35D2" w:rsidRPr="00045D77" w:rsidRDefault="007F35D2" w:rsidP="00045D77">
            <w:pPr>
              <w:spacing w:after="0" w:line="240" w:lineRule="auto"/>
              <w:jc w:val="both"/>
              <w:rPr>
                <w:rFonts w:cs="Arial"/>
              </w:rPr>
            </w:pPr>
            <w:r w:rsidRPr="00045D77">
              <w:rPr>
                <w:rFonts w:cs="Arial"/>
              </w:rPr>
              <w:t>Si l’utilisateur souhaite rechercher toutes les pages ayant dans leur titre le mot clé qu’il saisit (aide à la saisie automatique)</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rPr>
                <w:rFonts w:cs="Arial"/>
              </w:rPr>
              <w:t>Bouton « Rechercher »</w:t>
            </w:r>
          </w:p>
        </w:tc>
        <w:tc>
          <w:tcPr>
            <w:tcW w:w="3537" w:type="dxa"/>
            <w:vAlign w:val="center"/>
          </w:tcPr>
          <w:p w:rsidR="007F35D2" w:rsidRPr="00045D77" w:rsidRDefault="007F35D2" w:rsidP="00045D77">
            <w:pPr>
              <w:spacing w:after="0" w:line="240" w:lineRule="auto"/>
              <w:jc w:val="both"/>
            </w:pPr>
            <w:r w:rsidRPr="00045D77">
              <w:t>Affichage des pages relatives au mot clé saisit par l’utilisateur</w:t>
            </w:r>
          </w:p>
        </w:tc>
        <w:tc>
          <w:tcPr>
            <w:tcW w:w="1634"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Le mot saisit n’existe pas, affichage d’un message d’information</w:t>
            </w:r>
          </w:p>
          <w:p w:rsidR="007F35D2" w:rsidRPr="00045D77" w:rsidRDefault="007F35D2" w:rsidP="00045D77">
            <w:pPr>
              <w:spacing w:after="0" w:line="240" w:lineRule="auto"/>
              <w:jc w:val="both"/>
              <w:rPr>
                <w:rFonts w:cs="Arial"/>
              </w:rPr>
            </w:pPr>
          </w:p>
        </w:tc>
      </w:tr>
      <w:tr w:rsidR="007F35D2" w:rsidRPr="00045D77" w:rsidTr="00045D77">
        <w:tc>
          <w:tcPr>
            <w:tcW w:w="842" w:type="dxa"/>
            <w:vMerge/>
          </w:tcPr>
          <w:p w:rsidR="007F35D2" w:rsidRPr="00045D77" w:rsidRDefault="007F35D2" w:rsidP="00045D77">
            <w:pPr>
              <w:spacing w:after="0" w:line="312" w:lineRule="auto"/>
              <w:jc w:val="both"/>
              <w:rPr>
                <w:rFonts w:ascii="Cambria" w:hAnsi="Cambria"/>
                <w:b/>
                <w:bCs/>
                <w:color w:val="365F91"/>
                <w:sz w:val="28"/>
                <w:szCs w:val="28"/>
              </w:rPr>
            </w:pPr>
          </w:p>
        </w:tc>
        <w:tc>
          <w:tcPr>
            <w:tcW w:w="1499" w:type="dxa"/>
            <w:vMerge/>
          </w:tcPr>
          <w:p w:rsidR="007F35D2" w:rsidRPr="00045D77" w:rsidRDefault="007F35D2" w:rsidP="00045D77">
            <w:pPr>
              <w:spacing w:after="0" w:line="312" w:lineRule="auto"/>
              <w:jc w:val="both"/>
              <w:rPr>
                <w:rFonts w:ascii="Cambria" w:hAnsi="Cambria"/>
                <w:b/>
                <w:bCs/>
                <w:color w:val="365F91"/>
                <w:sz w:val="28"/>
                <w:szCs w:val="28"/>
              </w:rPr>
            </w:pPr>
          </w:p>
        </w:tc>
        <w:tc>
          <w:tcPr>
            <w:tcW w:w="1776" w:type="dxa"/>
            <w:vAlign w:val="center"/>
          </w:tcPr>
          <w:p w:rsidR="007F35D2" w:rsidRPr="00045D77" w:rsidRDefault="007F35D2" w:rsidP="00045D77">
            <w:pPr>
              <w:spacing w:after="0" w:line="240" w:lineRule="auto"/>
              <w:jc w:val="center"/>
              <w:rPr>
                <w:rFonts w:cs="Arial"/>
              </w:rPr>
            </w:pPr>
            <w:r w:rsidRPr="00045D77">
              <w:rPr>
                <w:rFonts w:cs="Arial"/>
              </w:rPr>
              <w:t>Liens hypertextes</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Affichage de la rubrique sélectionnée</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bl>
    <w:p w:rsidR="007F35D2" w:rsidRDefault="007F35D2" w:rsidP="001051B5"/>
    <w:p w:rsidR="007F35D2" w:rsidRDefault="007F35D2" w:rsidP="001051B5">
      <w:pPr>
        <w:pStyle w:val="Heading4"/>
        <w:numPr>
          <w:numberingChange w:id="205" w:author="RBABE" w:date="2010-09-08T10:28:00Z" w:original="%1:6:2:."/>
        </w:numPr>
      </w:pPr>
      <w:r>
        <w:t>Ecran de connexion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42"/>
        <w:gridCol w:w="1720"/>
        <w:gridCol w:w="1768"/>
        <w:gridCol w:w="3359"/>
        <w:gridCol w:w="1597"/>
      </w:tblGrid>
      <w:tr w:rsidR="007F35D2" w:rsidRPr="00045D77" w:rsidTr="00045D77">
        <w:trPr>
          <w:trHeight w:val="304"/>
        </w:trPr>
        <w:tc>
          <w:tcPr>
            <w:tcW w:w="842" w:type="dxa"/>
            <w:vMerge w:val="restart"/>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ECRAN</w:t>
            </w:r>
            <w:r w:rsidRPr="00045D77">
              <w:rPr>
                <w:rFonts w:cs="Arial"/>
                <w:b/>
              </w:rPr>
              <w:br/>
              <w:t>N°</w:t>
            </w:r>
          </w:p>
        </w:tc>
        <w:tc>
          <w:tcPr>
            <w:tcW w:w="8444" w:type="dxa"/>
            <w:gridSpan w:val="4"/>
            <w:shd w:val="clear" w:color="auto" w:fill="F2F2F2"/>
          </w:tcPr>
          <w:p w:rsidR="007F35D2" w:rsidRPr="00045D77" w:rsidRDefault="007F35D2" w:rsidP="00045D77">
            <w:pPr>
              <w:spacing w:after="0" w:line="240" w:lineRule="auto"/>
              <w:jc w:val="center"/>
              <w:rPr>
                <w:rFonts w:cs="Arial"/>
              </w:rPr>
            </w:pPr>
            <w:r w:rsidRPr="00045D77">
              <w:rPr>
                <w:rFonts w:cs="Arial"/>
                <w:b/>
              </w:rPr>
              <w:t>Spécifications des écrans n°2, 3 et 4 de connexion</w:t>
            </w:r>
            <w:r w:rsidRPr="00045D77">
              <w:rPr>
                <w:rFonts w:cs="Arial"/>
              </w:rPr>
              <w:t xml:space="preserve"> </w:t>
            </w:r>
          </w:p>
          <w:p w:rsidR="007F35D2" w:rsidRPr="00045D77" w:rsidRDefault="007F35D2" w:rsidP="00045D77">
            <w:pPr>
              <w:spacing w:after="0" w:line="240" w:lineRule="auto"/>
              <w:jc w:val="center"/>
              <w:rPr>
                <w:rFonts w:cs="Arial"/>
              </w:rPr>
            </w:pPr>
          </w:p>
        </w:tc>
      </w:tr>
      <w:tr w:rsidR="007F35D2" w:rsidRPr="00045D77" w:rsidTr="00045D77">
        <w:tc>
          <w:tcPr>
            <w:tcW w:w="842" w:type="dxa"/>
            <w:vMerge/>
            <w:shd w:val="clear" w:color="auto" w:fill="F2F2F2"/>
            <w:vAlign w:val="center"/>
          </w:tcPr>
          <w:p w:rsidR="007F35D2" w:rsidRPr="00045D77" w:rsidRDefault="007F35D2" w:rsidP="00045D77">
            <w:pPr>
              <w:spacing w:after="0" w:line="240" w:lineRule="auto"/>
              <w:jc w:val="center"/>
              <w:rPr>
                <w:rFonts w:cs="Arial"/>
              </w:rPr>
            </w:pPr>
          </w:p>
        </w:tc>
        <w:tc>
          <w:tcPr>
            <w:tcW w:w="1720"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Zone / Section</w:t>
            </w:r>
          </w:p>
        </w:tc>
        <w:tc>
          <w:tcPr>
            <w:tcW w:w="1768"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Composants</w:t>
            </w:r>
          </w:p>
          <w:p w:rsidR="007F35D2" w:rsidRPr="00045D77" w:rsidRDefault="007F35D2" w:rsidP="00045D77">
            <w:pPr>
              <w:spacing w:after="0" w:line="240" w:lineRule="auto"/>
              <w:jc w:val="center"/>
              <w:rPr>
                <w:rFonts w:cs="Arial"/>
                <w:b/>
              </w:rPr>
            </w:pPr>
            <w:r w:rsidRPr="00045D77">
              <w:rPr>
                <w:rFonts w:cs="Arial"/>
                <w:b/>
              </w:rPr>
              <w:t>Evènement</w:t>
            </w:r>
          </w:p>
        </w:tc>
        <w:tc>
          <w:tcPr>
            <w:tcW w:w="3359"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Action</w:t>
            </w:r>
          </w:p>
        </w:tc>
        <w:tc>
          <w:tcPr>
            <w:tcW w:w="1597"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Cas d’erreurs</w:t>
            </w:r>
          </w:p>
        </w:tc>
      </w:tr>
      <w:tr w:rsidR="007F35D2" w:rsidRPr="00045D77" w:rsidTr="00045D77">
        <w:tblPrEx>
          <w:tblLook w:val="00A0"/>
        </w:tblPrEx>
        <w:tc>
          <w:tcPr>
            <w:tcW w:w="842" w:type="dxa"/>
            <w:vMerge w:val="restart"/>
            <w:vAlign w:val="center"/>
          </w:tcPr>
          <w:p w:rsidR="007F35D2" w:rsidRPr="00045D77" w:rsidRDefault="007F35D2" w:rsidP="00045D77">
            <w:pPr>
              <w:spacing w:after="0" w:line="240" w:lineRule="auto"/>
              <w:jc w:val="center"/>
              <w:rPr>
                <w:rFonts w:cs="Arial"/>
              </w:rPr>
            </w:pPr>
            <w:r w:rsidRPr="00045D77">
              <w:rPr>
                <w:rFonts w:cs="Arial"/>
              </w:rPr>
              <w:t>1</w:t>
            </w:r>
          </w:p>
        </w:tc>
        <w:tc>
          <w:tcPr>
            <w:tcW w:w="1720" w:type="dxa"/>
            <w:vMerge w:val="restart"/>
            <w:vAlign w:val="center"/>
          </w:tcPr>
          <w:p w:rsidR="007F35D2" w:rsidRPr="00045D77" w:rsidRDefault="007F35D2" w:rsidP="00045D77">
            <w:pPr>
              <w:spacing w:after="0" w:line="240" w:lineRule="auto"/>
              <w:jc w:val="center"/>
              <w:rPr>
                <w:rFonts w:cs="Arial"/>
              </w:rPr>
            </w:pPr>
            <w:r w:rsidRPr="00045D77">
              <w:t>Formulaire</w:t>
            </w:r>
          </w:p>
        </w:tc>
        <w:tc>
          <w:tcPr>
            <w:tcW w:w="1768"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Bouton « connexion »</w:t>
            </w:r>
          </w:p>
          <w:p w:rsidR="007F35D2" w:rsidRPr="00045D77" w:rsidRDefault="007F35D2" w:rsidP="00045D77">
            <w:pPr>
              <w:spacing w:after="0" w:line="240" w:lineRule="auto"/>
              <w:jc w:val="center"/>
              <w:rPr>
                <w:rFonts w:cs="Arial"/>
                <w:noProof/>
              </w:rPr>
            </w:pPr>
          </w:p>
        </w:tc>
        <w:tc>
          <w:tcPr>
            <w:tcW w:w="3359" w:type="dxa"/>
            <w:vAlign w:val="center"/>
          </w:tcPr>
          <w:p w:rsidR="007F35D2" w:rsidRPr="00045D77" w:rsidRDefault="007F35D2" w:rsidP="00045D77">
            <w:pPr>
              <w:spacing w:after="0" w:line="240" w:lineRule="auto"/>
              <w:jc w:val="center"/>
              <w:rPr>
                <w:rFonts w:cs="Arial"/>
                <w:i/>
                <w:noProof/>
              </w:rPr>
            </w:pPr>
          </w:p>
          <w:p w:rsidR="007F35D2" w:rsidRPr="00045D77" w:rsidRDefault="007F35D2" w:rsidP="00045D77">
            <w:pPr>
              <w:spacing w:after="0" w:line="240" w:lineRule="auto"/>
              <w:jc w:val="center"/>
              <w:rPr>
                <w:rFonts w:cs="Arial"/>
                <w:i/>
                <w:noProof/>
              </w:rPr>
            </w:pPr>
            <w:r w:rsidRPr="00045D77">
              <w:rPr>
                <w:rFonts w:cs="Arial"/>
                <w:i/>
                <w:noProof/>
              </w:rPr>
              <w:t>Voir scénarios de connexion</w:t>
            </w:r>
          </w:p>
          <w:p w:rsidR="007F35D2" w:rsidRPr="00045D77" w:rsidRDefault="007F35D2" w:rsidP="00045D77">
            <w:pPr>
              <w:spacing w:after="0" w:line="240" w:lineRule="auto"/>
              <w:jc w:val="center"/>
              <w:rPr>
                <w:rFonts w:cs="Arial"/>
                <w:i/>
                <w:noProof/>
              </w:rPr>
            </w:pPr>
          </w:p>
        </w:tc>
        <w:tc>
          <w:tcPr>
            <w:tcW w:w="1597" w:type="dxa"/>
            <w:vAlign w:val="center"/>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blPrEx>
          <w:tblLook w:val="00A0"/>
        </w:tblPrEx>
        <w:trPr>
          <w:trHeight w:val="1343"/>
        </w:trPr>
        <w:tc>
          <w:tcPr>
            <w:tcW w:w="842" w:type="dxa"/>
            <w:vMerge/>
            <w:vAlign w:val="center"/>
          </w:tcPr>
          <w:p w:rsidR="007F35D2" w:rsidRPr="00045D77" w:rsidRDefault="007F35D2" w:rsidP="00045D77">
            <w:pPr>
              <w:spacing w:after="0" w:line="240" w:lineRule="auto"/>
              <w:jc w:val="center"/>
              <w:rPr>
                <w:rFonts w:cs="Arial"/>
              </w:rPr>
            </w:pPr>
          </w:p>
        </w:tc>
        <w:tc>
          <w:tcPr>
            <w:tcW w:w="1720" w:type="dxa"/>
            <w:vMerge/>
            <w:vAlign w:val="center"/>
          </w:tcPr>
          <w:p w:rsidR="007F35D2" w:rsidRPr="00045D77" w:rsidRDefault="007F35D2" w:rsidP="00045D77">
            <w:pPr>
              <w:spacing w:after="0" w:line="240" w:lineRule="auto"/>
              <w:jc w:val="center"/>
            </w:pPr>
          </w:p>
        </w:tc>
        <w:tc>
          <w:tcPr>
            <w:tcW w:w="1768" w:type="dxa"/>
            <w:vAlign w:val="center"/>
          </w:tcPr>
          <w:p w:rsidR="007F35D2" w:rsidRPr="00045D77" w:rsidRDefault="007F35D2" w:rsidP="00045D77">
            <w:pPr>
              <w:spacing w:after="0" w:line="240" w:lineRule="auto"/>
              <w:rPr>
                <w:rFonts w:cs="Arial"/>
                <w:noProof/>
              </w:rPr>
            </w:pPr>
          </w:p>
          <w:p w:rsidR="007F35D2" w:rsidRPr="00045D77" w:rsidRDefault="007F35D2" w:rsidP="00045D77">
            <w:pPr>
              <w:spacing w:after="0" w:line="240" w:lineRule="auto"/>
              <w:jc w:val="center"/>
            </w:pPr>
            <w:r w:rsidRPr="00045D77">
              <w:rPr>
                <w:rFonts w:cs="Arial"/>
                <w:noProof/>
              </w:rPr>
              <w:t>Bouton « quitter »</w:t>
            </w:r>
          </w:p>
          <w:p w:rsidR="007F35D2" w:rsidRPr="00045D77" w:rsidRDefault="007F35D2" w:rsidP="00045D77">
            <w:pPr>
              <w:spacing w:after="0" w:line="240" w:lineRule="auto"/>
              <w:jc w:val="center"/>
              <w:rPr>
                <w:rFonts w:cs="Arial"/>
                <w:noProof/>
              </w:rPr>
            </w:pPr>
          </w:p>
        </w:tc>
        <w:tc>
          <w:tcPr>
            <w:tcW w:w="3359" w:type="dxa"/>
            <w:vAlign w:val="center"/>
          </w:tcPr>
          <w:p w:rsidR="007F35D2" w:rsidRPr="00045D77" w:rsidRDefault="007F35D2" w:rsidP="00045D77">
            <w:pPr>
              <w:spacing w:after="0" w:line="240" w:lineRule="auto"/>
              <w:jc w:val="center"/>
            </w:pPr>
            <w:r w:rsidRPr="00045D77">
              <w:t>Permet de quitter l’application.</w:t>
            </w:r>
          </w:p>
        </w:tc>
        <w:tc>
          <w:tcPr>
            <w:tcW w:w="1597" w:type="dxa"/>
            <w:vAlign w:val="center"/>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r w:rsidRPr="00045D77">
              <w:rPr>
                <w:rFonts w:cs="Arial"/>
              </w:rPr>
              <w:t>/</w:t>
            </w:r>
          </w:p>
          <w:p w:rsidR="007F35D2" w:rsidRPr="00045D77" w:rsidRDefault="007F35D2" w:rsidP="00045D77">
            <w:pPr>
              <w:spacing w:after="0" w:line="240" w:lineRule="auto"/>
              <w:jc w:val="center"/>
              <w:rPr>
                <w:rFonts w:cs="Arial"/>
              </w:rPr>
            </w:pPr>
          </w:p>
        </w:tc>
      </w:tr>
      <w:tr w:rsidR="007F35D2" w:rsidRPr="00045D77" w:rsidTr="00045D77">
        <w:tblPrEx>
          <w:tblLook w:val="00A0"/>
        </w:tblPrEx>
        <w:tc>
          <w:tcPr>
            <w:tcW w:w="842" w:type="dxa"/>
            <w:vMerge w:val="restart"/>
            <w:vAlign w:val="center"/>
          </w:tcPr>
          <w:p w:rsidR="007F35D2" w:rsidRPr="00045D77" w:rsidRDefault="007F35D2" w:rsidP="00045D77">
            <w:pPr>
              <w:spacing w:after="0" w:line="240" w:lineRule="auto"/>
              <w:jc w:val="center"/>
              <w:rPr>
                <w:rFonts w:cs="Arial"/>
              </w:rPr>
            </w:pPr>
            <w:r w:rsidRPr="00045D77">
              <w:rPr>
                <w:rFonts w:cs="Arial"/>
              </w:rPr>
              <w:t>2</w:t>
            </w:r>
          </w:p>
        </w:tc>
        <w:tc>
          <w:tcPr>
            <w:tcW w:w="1720" w:type="dxa"/>
            <w:vMerge w:val="restart"/>
            <w:vAlign w:val="center"/>
          </w:tcPr>
          <w:p w:rsidR="007F35D2" w:rsidRPr="00045D77" w:rsidRDefault="007F35D2" w:rsidP="00045D77">
            <w:pPr>
              <w:spacing w:after="0" w:line="240" w:lineRule="auto"/>
              <w:jc w:val="center"/>
            </w:pPr>
            <w:r w:rsidRPr="00045D77">
              <w:t>Fenêtre</w:t>
            </w:r>
          </w:p>
          <w:p w:rsidR="007F35D2" w:rsidRPr="00045D77" w:rsidRDefault="007F35D2" w:rsidP="00045D77">
            <w:pPr>
              <w:spacing w:after="0" w:line="240" w:lineRule="auto"/>
              <w:jc w:val="center"/>
            </w:pPr>
            <w:r w:rsidRPr="00045D77">
              <w:t xml:space="preserve">« Mot de passe oublié ? » </w:t>
            </w:r>
          </w:p>
        </w:tc>
        <w:tc>
          <w:tcPr>
            <w:tcW w:w="1768" w:type="dxa"/>
            <w:vAlign w:val="center"/>
          </w:tcPr>
          <w:p w:rsidR="007F35D2" w:rsidRPr="00045D77" w:rsidRDefault="007F35D2" w:rsidP="00045D77">
            <w:pPr>
              <w:spacing w:after="0" w:line="240" w:lineRule="auto"/>
              <w:rPr>
                <w:rFonts w:cs="Arial"/>
                <w:noProof/>
              </w:rPr>
            </w:pPr>
          </w:p>
          <w:p w:rsidR="007F35D2" w:rsidRPr="00045D77" w:rsidRDefault="007F35D2" w:rsidP="00045D77">
            <w:pPr>
              <w:spacing w:after="0" w:line="240" w:lineRule="auto"/>
              <w:jc w:val="center"/>
              <w:rPr>
                <w:rFonts w:cs="Arial"/>
                <w:noProof/>
              </w:rPr>
            </w:pPr>
            <w:r w:rsidRPr="00045D77">
              <w:rPr>
                <w:rFonts w:cs="Arial"/>
                <w:noProof/>
              </w:rPr>
              <w:t>Bouton « envoyer »</w:t>
            </w:r>
          </w:p>
          <w:p w:rsidR="007F35D2" w:rsidRPr="00045D77" w:rsidRDefault="007F35D2" w:rsidP="00045D77">
            <w:pPr>
              <w:spacing w:after="0" w:line="240" w:lineRule="auto"/>
              <w:jc w:val="center"/>
              <w:rPr>
                <w:rFonts w:cs="Arial"/>
                <w:noProof/>
              </w:rPr>
            </w:pPr>
          </w:p>
        </w:tc>
        <w:tc>
          <w:tcPr>
            <w:tcW w:w="3359"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Envoie un mail avec le mot de passe.</w:t>
            </w:r>
          </w:p>
          <w:p w:rsidR="007F35D2" w:rsidRPr="00045D77" w:rsidRDefault="007F35D2" w:rsidP="00045D77">
            <w:pPr>
              <w:spacing w:after="0" w:line="240" w:lineRule="auto"/>
              <w:jc w:val="center"/>
              <w:rPr>
                <w:rFonts w:cs="Arial"/>
                <w:noProof/>
              </w:rPr>
            </w:pPr>
            <w:r w:rsidRPr="00045D77">
              <w:rPr>
                <w:rFonts w:cs="Arial"/>
                <w:noProof/>
              </w:rPr>
              <w:t>Affiche l’écran 3</w:t>
            </w:r>
          </w:p>
          <w:p w:rsidR="007F35D2" w:rsidRPr="00045D77" w:rsidRDefault="007F35D2" w:rsidP="00045D77">
            <w:pPr>
              <w:spacing w:after="0" w:line="240" w:lineRule="auto"/>
              <w:jc w:val="center"/>
              <w:rPr>
                <w:rFonts w:cs="Arial"/>
                <w:noProof/>
              </w:rPr>
            </w:pPr>
          </w:p>
        </w:tc>
        <w:tc>
          <w:tcPr>
            <w:tcW w:w="1597"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blPrEx>
          <w:tblLook w:val="00A0"/>
        </w:tblPrEx>
        <w:tc>
          <w:tcPr>
            <w:tcW w:w="842" w:type="dxa"/>
            <w:vMerge/>
            <w:vAlign w:val="center"/>
          </w:tcPr>
          <w:p w:rsidR="007F35D2" w:rsidRPr="00045D77" w:rsidRDefault="007F35D2" w:rsidP="00045D77">
            <w:pPr>
              <w:spacing w:after="0" w:line="240" w:lineRule="auto"/>
              <w:jc w:val="center"/>
              <w:rPr>
                <w:rFonts w:cs="Arial"/>
              </w:rPr>
            </w:pPr>
          </w:p>
        </w:tc>
        <w:tc>
          <w:tcPr>
            <w:tcW w:w="1720" w:type="dxa"/>
            <w:vMerge/>
            <w:vAlign w:val="center"/>
          </w:tcPr>
          <w:p w:rsidR="007F35D2" w:rsidRPr="00045D77" w:rsidRDefault="007F35D2" w:rsidP="00045D77">
            <w:pPr>
              <w:spacing w:after="0" w:line="240" w:lineRule="auto"/>
              <w:jc w:val="center"/>
            </w:pPr>
          </w:p>
        </w:tc>
        <w:tc>
          <w:tcPr>
            <w:tcW w:w="1768"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Bouton « Annuler »</w:t>
            </w:r>
          </w:p>
          <w:p w:rsidR="007F35D2" w:rsidRPr="00045D77" w:rsidRDefault="007F35D2" w:rsidP="00045D77">
            <w:pPr>
              <w:spacing w:after="0" w:line="240" w:lineRule="auto"/>
              <w:jc w:val="center"/>
              <w:rPr>
                <w:rFonts w:cs="Arial"/>
                <w:noProof/>
              </w:rPr>
            </w:pPr>
          </w:p>
        </w:tc>
        <w:tc>
          <w:tcPr>
            <w:tcW w:w="3359" w:type="dxa"/>
            <w:vAlign w:val="center"/>
          </w:tcPr>
          <w:p w:rsidR="007F35D2" w:rsidRPr="00045D77" w:rsidRDefault="007F35D2" w:rsidP="00045D77">
            <w:pPr>
              <w:spacing w:after="0" w:line="240" w:lineRule="auto"/>
              <w:jc w:val="center"/>
              <w:rPr>
                <w:rFonts w:cs="Arial"/>
                <w:noProof/>
              </w:rPr>
            </w:pPr>
            <w:r w:rsidRPr="00045D77">
              <w:rPr>
                <w:rFonts w:cs="Arial"/>
                <w:noProof/>
              </w:rPr>
              <w:t>Revient à l’écran 1</w:t>
            </w:r>
          </w:p>
        </w:tc>
        <w:tc>
          <w:tcPr>
            <w:tcW w:w="1597" w:type="dxa"/>
            <w:vAlign w:val="center"/>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blPrEx>
          <w:tblLook w:val="00A0"/>
        </w:tblPrEx>
        <w:tc>
          <w:tcPr>
            <w:tcW w:w="842" w:type="dxa"/>
            <w:vAlign w:val="center"/>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r w:rsidRPr="00045D77">
              <w:rPr>
                <w:rFonts w:cs="Arial"/>
              </w:rPr>
              <w:t>3</w:t>
            </w:r>
          </w:p>
        </w:tc>
        <w:tc>
          <w:tcPr>
            <w:tcW w:w="1720" w:type="dxa"/>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r w:rsidRPr="00045D77">
              <w:t>Fenêtre</w:t>
            </w:r>
          </w:p>
          <w:p w:rsidR="007F35D2" w:rsidRPr="00045D77" w:rsidRDefault="007F35D2" w:rsidP="00045D77">
            <w:pPr>
              <w:spacing w:after="0" w:line="240" w:lineRule="auto"/>
              <w:jc w:val="center"/>
            </w:pPr>
            <w:r w:rsidRPr="00045D77">
              <w:t>« Mot de passe envoyé »</w:t>
            </w:r>
          </w:p>
        </w:tc>
        <w:tc>
          <w:tcPr>
            <w:tcW w:w="1768"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Bouton « Continuer »</w:t>
            </w:r>
          </w:p>
        </w:tc>
        <w:tc>
          <w:tcPr>
            <w:tcW w:w="3359"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Revient à l’écran 1</w:t>
            </w:r>
          </w:p>
        </w:tc>
        <w:tc>
          <w:tcPr>
            <w:tcW w:w="1597" w:type="dxa"/>
            <w:vAlign w:val="center"/>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blPrEx>
          <w:tblLook w:val="00A0"/>
        </w:tblPrEx>
        <w:tc>
          <w:tcPr>
            <w:tcW w:w="842" w:type="dxa"/>
            <w:vMerge w:val="restart"/>
            <w:vAlign w:val="center"/>
          </w:tcPr>
          <w:p w:rsidR="007F35D2" w:rsidRPr="00045D77" w:rsidRDefault="007F35D2" w:rsidP="00045D77">
            <w:pPr>
              <w:spacing w:after="0" w:line="240" w:lineRule="auto"/>
              <w:jc w:val="center"/>
              <w:rPr>
                <w:rFonts w:cs="Arial"/>
              </w:rPr>
            </w:pPr>
            <w:r w:rsidRPr="00045D77">
              <w:rPr>
                <w:rFonts w:cs="Arial"/>
              </w:rPr>
              <w:t>4</w:t>
            </w:r>
          </w:p>
        </w:tc>
        <w:tc>
          <w:tcPr>
            <w:tcW w:w="1720" w:type="dxa"/>
            <w:vMerge w:val="restart"/>
            <w:vAlign w:val="center"/>
          </w:tcPr>
          <w:p w:rsidR="007F35D2" w:rsidRPr="00045D77" w:rsidRDefault="007F35D2" w:rsidP="00045D77">
            <w:pPr>
              <w:spacing w:after="0" w:line="240" w:lineRule="auto"/>
              <w:jc w:val="center"/>
            </w:pPr>
            <w:r w:rsidRPr="00045D77">
              <w:t>Fenêtre « Avertissement mot de passe »</w:t>
            </w:r>
          </w:p>
        </w:tc>
        <w:tc>
          <w:tcPr>
            <w:tcW w:w="1768"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Bouton « Continuer »</w:t>
            </w:r>
          </w:p>
          <w:p w:rsidR="007F35D2" w:rsidRPr="00045D77" w:rsidRDefault="007F35D2" w:rsidP="00045D77">
            <w:pPr>
              <w:spacing w:after="0" w:line="240" w:lineRule="auto"/>
              <w:jc w:val="center"/>
              <w:rPr>
                <w:rFonts w:cs="Arial"/>
                <w:noProof/>
              </w:rPr>
            </w:pPr>
          </w:p>
        </w:tc>
        <w:tc>
          <w:tcPr>
            <w:tcW w:w="3359" w:type="dxa"/>
            <w:vAlign w:val="center"/>
          </w:tcPr>
          <w:p w:rsidR="007F35D2" w:rsidRPr="00045D77" w:rsidRDefault="007F35D2" w:rsidP="00045D77">
            <w:pPr>
              <w:spacing w:after="0" w:line="240" w:lineRule="auto"/>
              <w:jc w:val="center"/>
              <w:rPr>
                <w:rFonts w:cs="Arial"/>
                <w:noProof/>
              </w:rPr>
            </w:pPr>
            <w:r w:rsidRPr="00045D77">
              <w:rPr>
                <w:rFonts w:cs="Arial"/>
                <w:noProof/>
              </w:rPr>
              <w:t>Permet d’accéder à la page d’accueil</w:t>
            </w:r>
          </w:p>
        </w:tc>
        <w:tc>
          <w:tcPr>
            <w:tcW w:w="1597"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blPrEx>
          <w:tblLook w:val="00A0"/>
        </w:tblPrEx>
        <w:tc>
          <w:tcPr>
            <w:tcW w:w="842" w:type="dxa"/>
            <w:vMerge/>
            <w:vAlign w:val="center"/>
          </w:tcPr>
          <w:p w:rsidR="007F35D2" w:rsidRPr="00045D77" w:rsidRDefault="007F35D2" w:rsidP="00045D77">
            <w:pPr>
              <w:spacing w:after="0" w:line="240" w:lineRule="auto"/>
              <w:jc w:val="center"/>
              <w:rPr>
                <w:rFonts w:cs="Arial"/>
              </w:rPr>
            </w:pPr>
          </w:p>
        </w:tc>
        <w:tc>
          <w:tcPr>
            <w:tcW w:w="1720" w:type="dxa"/>
            <w:vMerge/>
            <w:vAlign w:val="center"/>
          </w:tcPr>
          <w:p w:rsidR="007F35D2" w:rsidRPr="00045D77" w:rsidRDefault="007F35D2" w:rsidP="00045D77">
            <w:pPr>
              <w:spacing w:after="0" w:line="240" w:lineRule="auto"/>
              <w:jc w:val="center"/>
            </w:pPr>
          </w:p>
        </w:tc>
        <w:tc>
          <w:tcPr>
            <w:tcW w:w="1768"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 xml:space="preserve">Lien </w:t>
            </w:r>
          </w:p>
          <w:p w:rsidR="007F35D2" w:rsidRPr="00045D77" w:rsidRDefault="007F35D2" w:rsidP="00045D77">
            <w:pPr>
              <w:spacing w:after="0" w:line="240" w:lineRule="auto"/>
              <w:jc w:val="center"/>
              <w:rPr>
                <w:rFonts w:cs="Arial"/>
                <w:noProof/>
              </w:rPr>
            </w:pPr>
            <w:r w:rsidRPr="00045D77">
              <w:rPr>
                <w:rFonts w:cs="Arial"/>
                <w:noProof/>
              </w:rPr>
              <w:t>« Changer de mot de passe »</w:t>
            </w:r>
          </w:p>
          <w:p w:rsidR="007F35D2" w:rsidRPr="00045D77" w:rsidRDefault="007F35D2" w:rsidP="00045D77">
            <w:pPr>
              <w:spacing w:after="0" w:line="240" w:lineRule="auto"/>
              <w:jc w:val="center"/>
              <w:rPr>
                <w:rFonts w:cs="Arial"/>
                <w:noProof/>
              </w:rPr>
            </w:pPr>
          </w:p>
        </w:tc>
        <w:tc>
          <w:tcPr>
            <w:tcW w:w="3359" w:type="dxa"/>
            <w:vAlign w:val="center"/>
          </w:tcPr>
          <w:p w:rsidR="007F35D2" w:rsidRPr="00045D77" w:rsidRDefault="007F35D2" w:rsidP="00045D77">
            <w:pPr>
              <w:spacing w:after="0" w:line="240" w:lineRule="auto"/>
              <w:jc w:val="center"/>
              <w:rPr>
                <w:rFonts w:cs="Arial"/>
                <w:noProof/>
              </w:rPr>
            </w:pPr>
            <w:r w:rsidRPr="00045D77">
              <w:rPr>
                <w:rFonts w:cs="Arial"/>
                <w:noProof/>
              </w:rPr>
              <w:t>Affiche l’écran 5</w:t>
            </w:r>
          </w:p>
        </w:tc>
        <w:tc>
          <w:tcPr>
            <w:tcW w:w="1597"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blPrEx>
          <w:tblLook w:val="00A0"/>
        </w:tblPrEx>
        <w:tc>
          <w:tcPr>
            <w:tcW w:w="842" w:type="dxa"/>
            <w:vMerge w:val="restart"/>
            <w:vAlign w:val="center"/>
          </w:tcPr>
          <w:p w:rsidR="007F35D2" w:rsidRPr="00045D77" w:rsidRDefault="007F35D2" w:rsidP="00045D77">
            <w:pPr>
              <w:spacing w:after="0" w:line="240" w:lineRule="auto"/>
              <w:jc w:val="center"/>
              <w:rPr>
                <w:rFonts w:cs="Arial"/>
              </w:rPr>
            </w:pPr>
            <w:r w:rsidRPr="00045D77">
              <w:rPr>
                <w:rFonts w:cs="Arial"/>
              </w:rPr>
              <w:t>5</w:t>
            </w:r>
          </w:p>
        </w:tc>
        <w:tc>
          <w:tcPr>
            <w:tcW w:w="1720" w:type="dxa"/>
            <w:vMerge w:val="restart"/>
            <w:vAlign w:val="center"/>
          </w:tcPr>
          <w:p w:rsidR="007F35D2" w:rsidRPr="00045D77" w:rsidRDefault="007F35D2" w:rsidP="00045D77">
            <w:pPr>
              <w:spacing w:after="0" w:line="240" w:lineRule="auto"/>
              <w:jc w:val="center"/>
            </w:pPr>
            <w:r w:rsidRPr="00045D77">
              <w:t>Interface « Changement de mot de passe »</w:t>
            </w:r>
          </w:p>
        </w:tc>
        <w:tc>
          <w:tcPr>
            <w:tcW w:w="1768" w:type="dxa"/>
            <w:vAlign w:val="center"/>
          </w:tcPr>
          <w:p w:rsidR="007F35D2" w:rsidRPr="00045D77" w:rsidRDefault="007F35D2" w:rsidP="00045D77">
            <w:pPr>
              <w:spacing w:after="0" w:line="240" w:lineRule="auto"/>
              <w:jc w:val="center"/>
              <w:rPr>
                <w:rFonts w:cs="Arial"/>
                <w:noProof/>
              </w:rPr>
            </w:pPr>
            <w:r w:rsidRPr="00045D77">
              <w:rPr>
                <w:rFonts w:cs="Arial"/>
                <w:noProof/>
              </w:rPr>
              <w:t>Bouton « valider »</w:t>
            </w:r>
          </w:p>
        </w:tc>
        <w:tc>
          <w:tcPr>
            <w:tcW w:w="3359" w:type="dxa"/>
            <w:vAlign w:val="center"/>
          </w:tcPr>
          <w:p w:rsidR="007F35D2" w:rsidRPr="00045D77" w:rsidRDefault="007F35D2" w:rsidP="00045D77">
            <w:pPr>
              <w:spacing w:after="0" w:line="240" w:lineRule="auto"/>
              <w:jc w:val="center"/>
              <w:rPr>
                <w:rFonts w:cs="Arial"/>
                <w:noProof/>
              </w:rPr>
            </w:pPr>
            <w:r w:rsidRPr="00045D77">
              <w:rPr>
                <w:rFonts w:cs="Arial"/>
                <w:noProof/>
              </w:rPr>
              <w:t>Revient à l’écran 1</w:t>
            </w:r>
          </w:p>
        </w:tc>
        <w:tc>
          <w:tcPr>
            <w:tcW w:w="1597" w:type="dxa"/>
            <w:vAlign w:val="center"/>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r w:rsidRPr="00045D77">
              <w:rPr>
                <w:rFonts w:cs="Arial"/>
              </w:rPr>
              <w:t>Si erreurs de saisie, affiche une page pop-up d’erreur.</w:t>
            </w:r>
          </w:p>
          <w:p w:rsidR="007F35D2" w:rsidRPr="00045D77" w:rsidRDefault="007F35D2" w:rsidP="00045D77">
            <w:pPr>
              <w:spacing w:after="0" w:line="240" w:lineRule="auto"/>
              <w:jc w:val="center"/>
              <w:rPr>
                <w:rFonts w:cs="Arial"/>
              </w:rPr>
            </w:pPr>
          </w:p>
        </w:tc>
      </w:tr>
      <w:tr w:rsidR="007F35D2" w:rsidRPr="00045D77" w:rsidTr="00045D77">
        <w:tblPrEx>
          <w:tblLook w:val="00A0"/>
        </w:tblPrEx>
        <w:tc>
          <w:tcPr>
            <w:tcW w:w="842" w:type="dxa"/>
            <w:vMerge/>
            <w:vAlign w:val="center"/>
          </w:tcPr>
          <w:p w:rsidR="007F35D2" w:rsidRPr="00045D77" w:rsidRDefault="007F35D2" w:rsidP="00045D77">
            <w:pPr>
              <w:spacing w:after="0" w:line="240" w:lineRule="auto"/>
              <w:jc w:val="center"/>
              <w:rPr>
                <w:rFonts w:cs="Arial"/>
              </w:rPr>
            </w:pPr>
          </w:p>
        </w:tc>
        <w:tc>
          <w:tcPr>
            <w:tcW w:w="1720" w:type="dxa"/>
            <w:vMerge/>
            <w:vAlign w:val="center"/>
          </w:tcPr>
          <w:p w:rsidR="007F35D2" w:rsidRPr="00045D77" w:rsidRDefault="007F35D2" w:rsidP="00045D77">
            <w:pPr>
              <w:spacing w:after="0" w:line="240" w:lineRule="auto"/>
              <w:jc w:val="center"/>
            </w:pPr>
          </w:p>
        </w:tc>
        <w:tc>
          <w:tcPr>
            <w:tcW w:w="1768"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Bouton « Annuler »</w:t>
            </w:r>
          </w:p>
          <w:p w:rsidR="007F35D2" w:rsidRPr="00045D77" w:rsidRDefault="007F35D2" w:rsidP="00045D77">
            <w:pPr>
              <w:spacing w:after="0" w:line="240" w:lineRule="auto"/>
              <w:jc w:val="center"/>
              <w:rPr>
                <w:rFonts w:cs="Arial"/>
                <w:noProof/>
              </w:rPr>
            </w:pPr>
          </w:p>
        </w:tc>
        <w:tc>
          <w:tcPr>
            <w:tcW w:w="3359"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Revient à l’écran 1</w:t>
            </w:r>
          </w:p>
        </w:tc>
        <w:tc>
          <w:tcPr>
            <w:tcW w:w="1597" w:type="dxa"/>
            <w:vAlign w:val="center"/>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blPrEx>
          <w:tblLook w:val="00A0"/>
        </w:tblPrEx>
        <w:tc>
          <w:tcPr>
            <w:tcW w:w="842" w:type="dxa"/>
            <w:vMerge w:val="restart"/>
            <w:vAlign w:val="center"/>
          </w:tcPr>
          <w:p w:rsidR="007F35D2" w:rsidRPr="00045D77" w:rsidRDefault="007F35D2" w:rsidP="00045D77">
            <w:pPr>
              <w:spacing w:after="0" w:line="240" w:lineRule="auto"/>
              <w:jc w:val="center"/>
              <w:rPr>
                <w:rFonts w:cs="Arial"/>
              </w:rPr>
            </w:pPr>
            <w:r w:rsidRPr="00045D77">
              <w:rPr>
                <w:rFonts w:cs="Arial"/>
              </w:rPr>
              <w:t>6</w:t>
            </w:r>
          </w:p>
        </w:tc>
        <w:tc>
          <w:tcPr>
            <w:tcW w:w="1720" w:type="dxa"/>
            <w:vMerge w:val="restart"/>
            <w:vAlign w:val="center"/>
          </w:tcPr>
          <w:p w:rsidR="007F35D2" w:rsidRPr="00045D77" w:rsidRDefault="007F35D2" w:rsidP="00045D77">
            <w:pPr>
              <w:spacing w:after="0" w:line="240" w:lineRule="auto"/>
              <w:jc w:val="center"/>
            </w:pPr>
            <w:r w:rsidRPr="00045D77">
              <w:t>Interface « Changement de mot de passe forcé »</w:t>
            </w:r>
          </w:p>
        </w:tc>
        <w:tc>
          <w:tcPr>
            <w:tcW w:w="1768" w:type="dxa"/>
            <w:vAlign w:val="center"/>
          </w:tcPr>
          <w:p w:rsidR="007F35D2" w:rsidRPr="00045D77" w:rsidRDefault="007F35D2" w:rsidP="00045D77">
            <w:pPr>
              <w:spacing w:after="0" w:line="240" w:lineRule="auto"/>
              <w:jc w:val="center"/>
              <w:rPr>
                <w:rFonts w:cs="Arial"/>
                <w:noProof/>
              </w:rPr>
            </w:pPr>
            <w:r w:rsidRPr="00045D77">
              <w:rPr>
                <w:rFonts w:cs="Arial"/>
                <w:noProof/>
              </w:rPr>
              <w:t>Bouton « valider »</w:t>
            </w:r>
          </w:p>
        </w:tc>
        <w:tc>
          <w:tcPr>
            <w:tcW w:w="3359" w:type="dxa"/>
            <w:vAlign w:val="center"/>
          </w:tcPr>
          <w:p w:rsidR="007F35D2" w:rsidRPr="00045D77" w:rsidRDefault="007F35D2" w:rsidP="00045D77">
            <w:pPr>
              <w:spacing w:after="0" w:line="240" w:lineRule="auto"/>
              <w:jc w:val="center"/>
              <w:rPr>
                <w:rFonts w:cs="Arial"/>
                <w:noProof/>
              </w:rPr>
            </w:pPr>
            <w:r w:rsidRPr="00045D77">
              <w:rPr>
                <w:rFonts w:cs="Arial"/>
                <w:noProof/>
              </w:rPr>
              <w:t>Revient à l’écran 1</w:t>
            </w:r>
          </w:p>
        </w:tc>
        <w:tc>
          <w:tcPr>
            <w:tcW w:w="1597" w:type="dxa"/>
            <w:vAlign w:val="center"/>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rPr>
            </w:pPr>
            <w:r w:rsidRPr="00045D77">
              <w:rPr>
                <w:rFonts w:cs="Arial"/>
              </w:rPr>
              <w:t>Si erreurs de saisie, affiche une page pop-up d’erreur.</w:t>
            </w:r>
          </w:p>
          <w:p w:rsidR="007F35D2" w:rsidRPr="00045D77" w:rsidRDefault="007F35D2" w:rsidP="00045D77">
            <w:pPr>
              <w:spacing w:after="0" w:line="240" w:lineRule="auto"/>
              <w:jc w:val="center"/>
              <w:rPr>
                <w:rFonts w:cs="Arial"/>
              </w:rPr>
            </w:pPr>
          </w:p>
        </w:tc>
      </w:tr>
      <w:tr w:rsidR="007F35D2" w:rsidRPr="00045D77" w:rsidTr="00045D77">
        <w:tblPrEx>
          <w:tblLook w:val="00A0"/>
        </w:tblPrEx>
        <w:tc>
          <w:tcPr>
            <w:tcW w:w="842" w:type="dxa"/>
            <w:vMerge/>
            <w:vAlign w:val="center"/>
          </w:tcPr>
          <w:p w:rsidR="007F35D2" w:rsidRPr="00045D77" w:rsidRDefault="007F35D2" w:rsidP="00045D77">
            <w:pPr>
              <w:spacing w:after="0" w:line="240" w:lineRule="auto"/>
              <w:jc w:val="center"/>
              <w:rPr>
                <w:rFonts w:cs="Arial"/>
              </w:rPr>
            </w:pPr>
          </w:p>
        </w:tc>
        <w:tc>
          <w:tcPr>
            <w:tcW w:w="1720" w:type="dxa"/>
            <w:vMerge/>
            <w:vAlign w:val="center"/>
          </w:tcPr>
          <w:p w:rsidR="007F35D2" w:rsidRPr="00045D77" w:rsidRDefault="007F35D2" w:rsidP="00045D77">
            <w:pPr>
              <w:spacing w:after="0" w:line="240" w:lineRule="auto"/>
              <w:jc w:val="center"/>
            </w:pPr>
          </w:p>
        </w:tc>
        <w:tc>
          <w:tcPr>
            <w:tcW w:w="1768"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Bouton « Annuler »</w:t>
            </w:r>
          </w:p>
          <w:p w:rsidR="007F35D2" w:rsidRPr="00045D77" w:rsidRDefault="007F35D2" w:rsidP="00045D77">
            <w:pPr>
              <w:spacing w:after="0" w:line="240" w:lineRule="auto"/>
              <w:jc w:val="center"/>
              <w:rPr>
                <w:rFonts w:cs="Arial"/>
                <w:noProof/>
              </w:rPr>
            </w:pPr>
          </w:p>
        </w:tc>
        <w:tc>
          <w:tcPr>
            <w:tcW w:w="3359" w:type="dxa"/>
            <w:vAlign w:val="center"/>
          </w:tcPr>
          <w:p w:rsidR="007F35D2" w:rsidRPr="00045D77" w:rsidRDefault="007F35D2" w:rsidP="00045D77">
            <w:pPr>
              <w:spacing w:after="0" w:line="240" w:lineRule="auto"/>
              <w:jc w:val="center"/>
              <w:rPr>
                <w:rFonts w:cs="Arial"/>
                <w:noProof/>
              </w:rPr>
            </w:pPr>
            <w:r w:rsidRPr="00045D77">
              <w:rPr>
                <w:rFonts w:cs="Arial"/>
                <w:noProof/>
              </w:rPr>
              <w:t>Revient à l’écran 1</w:t>
            </w:r>
          </w:p>
        </w:tc>
        <w:tc>
          <w:tcPr>
            <w:tcW w:w="1597" w:type="dxa"/>
            <w:vAlign w:val="center"/>
          </w:tcPr>
          <w:p w:rsidR="007F35D2" w:rsidRPr="00045D77" w:rsidRDefault="007F35D2" w:rsidP="00045D77">
            <w:pPr>
              <w:spacing w:after="0" w:line="240" w:lineRule="auto"/>
              <w:jc w:val="center"/>
              <w:rPr>
                <w:rFonts w:cs="Arial"/>
              </w:rPr>
            </w:pPr>
            <w:r w:rsidRPr="00045D77">
              <w:rPr>
                <w:rFonts w:cs="Arial"/>
              </w:rPr>
              <w:t>/</w:t>
            </w:r>
          </w:p>
        </w:tc>
      </w:tr>
    </w:tbl>
    <w:p w:rsidR="007F35D2" w:rsidRDefault="007F35D2" w:rsidP="00171D04"/>
    <w:p w:rsidR="007F35D2" w:rsidRDefault="007F35D2" w:rsidP="00171D04"/>
    <w:p w:rsidR="007F35D2" w:rsidRDefault="007F35D2">
      <w:pPr>
        <w:rPr>
          <w:rFonts w:ascii="Cambria" w:hAnsi="Cambria"/>
          <w:b/>
          <w:bCs/>
          <w:color w:val="4F81BD"/>
        </w:rPr>
      </w:pPr>
      <w:r>
        <w:br w:type="page"/>
      </w:r>
    </w:p>
    <w:p w:rsidR="007F35D2" w:rsidRDefault="007F35D2" w:rsidP="00A35E71">
      <w:pPr>
        <w:pStyle w:val="Heading3"/>
        <w:numPr>
          <w:numberingChange w:id="206" w:author="RBABE" w:date="2010-09-08T10:28:00Z" w:original="%1:2:4:)"/>
        </w:numPr>
      </w:pPr>
      <w:bookmarkStart w:id="207" w:name="_Toc255897184"/>
      <w:r>
        <w:t>Spécifications Chef de Produit</w:t>
      </w:r>
      <w:bookmarkEnd w:id="207"/>
    </w:p>
    <w:p w:rsidR="007F35D2" w:rsidRPr="004A5F4D" w:rsidRDefault="007F35D2" w:rsidP="0006587C">
      <w:pPr>
        <w:pStyle w:val="Heading4"/>
        <w:numPr>
          <w:ilvl w:val="0"/>
          <w:numId w:val="71"/>
          <w:numberingChange w:id="208" w:author="RBABE" w:date="2010-09-08T10:28:00Z" w:original="%1:1:2:."/>
        </w:numPr>
      </w:pPr>
      <w:r w:rsidRPr="004A5F4D">
        <w:t>Demande d’une étude</w:t>
      </w:r>
    </w:p>
    <w:p w:rsidR="007F35D2" w:rsidRDefault="007F35D2" w:rsidP="0006587C">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42"/>
        <w:gridCol w:w="1498"/>
        <w:gridCol w:w="1776"/>
        <w:gridCol w:w="3536"/>
        <w:gridCol w:w="1634"/>
      </w:tblGrid>
      <w:tr w:rsidR="007F35D2" w:rsidRPr="00045D77" w:rsidTr="00045D77">
        <w:trPr>
          <w:trHeight w:val="304"/>
        </w:trPr>
        <w:tc>
          <w:tcPr>
            <w:tcW w:w="842" w:type="dxa"/>
            <w:vMerge w:val="restart"/>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ECRAN</w:t>
            </w:r>
            <w:r w:rsidRPr="00045D77">
              <w:rPr>
                <w:rFonts w:cs="Arial"/>
                <w:b/>
              </w:rPr>
              <w:br/>
              <w:t>N°</w:t>
            </w:r>
          </w:p>
        </w:tc>
        <w:tc>
          <w:tcPr>
            <w:tcW w:w="8446" w:type="dxa"/>
            <w:gridSpan w:val="4"/>
            <w:shd w:val="clear" w:color="auto" w:fill="F2F2F2"/>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b/>
              </w:rPr>
            </w:pPr>
            <w:r w:rsidRPr="00045D77">
              <w:rPr>
                <w:rFonts w:cs="Arial"/>
                <w:b/>
              </w:rPr>
              <w:t>Demande d’une étude</w:t>
            </w:r>
          </w:p>
          <w:p w:rsidR="007F35D2" w:rsidRPr="00045D77" w:rsidRDefault="007F35D2" w:rsidP="00045D77">
            <w:pPr>
              <w:spacing w:after="0" w:line="240" w:lineRule="auto"/>
              <w:jc w:val="center"/>
              <w:rPr>
                <w:rFonts w:cs="Arial"/>
              </w:rPr>
            </w:pPr>
          </w:p>
        </w:tc>
      </w:tr>
      <w:tr w:rsidR="007F35D2" w:rsidRPr="00045D77" w:rsidTr="00045D77">
        <w:tc>
          <w:tcPr>
            <w:tcW w:w="842" w:type="dxa"/>
            <w:vMerge/>
            <w:shd w:val="clear" w:color="auto" w:fill="F2F2F2"/>
            <w:vAlign w:val="center"/>
          </w:tcPr>
          <w:p w:rsidR="007F35D2" w:rsidRPr="00045D77" w:rsidRDefault="007F35D2" w:rsidP="00045D77">
            <w:pPr>
              <w:spacing w:after="0" w:line="240" w:lineRule="auto"/>
              <w:jc w:val="center"/>
              <w:rPr>
                <w:rFonts w:cs="Arial"/>
              </w:rPr>
            </w:pPr>
          </w:p>
        </w:tc>
        <w:tc>
          <w:tcPr>
            <w:tcW w:w="1499"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Zone / Section</w:t>
            </w:r>
          </w:p>
        </w:tc>
        <w:tc>
          <w:tcPr>
            <w:tcW w:w="1776"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Composants</w:t>
            </w:r>
          </w:p>
          <w:p w:rsidR="007F35D2" w:rsidRPr="00045D77" w:rsidRDefault="007F35D2" w:rsidP="00045D77">
            <w:pPr>
              <w:spacing w:after="0" w:line="240" w:lineRule="auto"/>
              <w:jc w:val="center"/>
              <w:rPr>
                <w:rFonts w:cs="Arial"/>
                <w:b/>
              </w:rPr>
            </w:pPr>
            <w:r w:rsidRPr="00045D77">
              <w:rPr>
                <w:rFonts w:cs="Arial"/>
                <w:b/>
              </w:rPr>
              <w:t>Evénement</w:t>
            </w:r>
          </w:p>
        </w:tc>
        <w:tc>
          <w:tcPr>
            <w:tcW w:w="3537"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Action</w:t>
            </w:r>
          </w:p>
        </w:tc>
        <w:tc>
          <w:tcPr>
            <w:tcW w:w="1634" w:type="dxa"/>
            <w:shd w:val="clear" w:color="auto" w:fill="F2F2F2"/>
            <w:vAlign w:val="center"/>
          </w:tcPr>
          <w:p w:rsidR="007F35D2" w:rsidRPr="00045D77" w:rsidRDefault="007F35D2" w:rsidP="00045D77">
            <w:pPr>
              <w:spacing w:after="0" w:line="240" w:lineRule="auto"/>
              <w:jc w:val="center"/>
              <w:rPr>
                <w:rFonts w:cs="Arial"/>
              </w:rPr>
            </w:pPr>
            <w:r w:rsidRPr="00045D77">
              <w:rPr>
                <w:rFonts w:cs="Arial"/>
                <w:b/>
              </w:rPr>
              <w:t>Cas d’erreurs</w:t>
            </w:r>
          </w:p>
        </w:tc>
      </w:tr>
      <w:tr w:rsidR="007F35D2" w:rsidRPr="00045D77" w:rsidTr="00045D77">
        <w:tc>
          <w:tcPr>
            <w:tcW w:w="842" w:type="dxa"/>
            <w:vMerge w:val="restart"/>
            <w:vAlign w:val="center"/>
          </w:tcPr>
          <w:p w:rsidR="007F35D2" w:rsidRPr="00045D77" w:rsidRDefault="007F35D2" w:rsidP="00045D77">
            <w:pPr>
              <w:spacing w:after="0" w:line="240" w:lineRule="auto"/>
              <w:jc w:val="center"/>
              <w:rPr>
                <w:rFonts w:cs="Arial"/>
              </w:rPr>
            </w:pPr>
            <w:r w:rsidRPr="00045D77">
              <w:rPr>
                <w:rFonts w:cs="Arial"/>
              </w:rPr>
              <w:t>Tous</w:t>
            </w:r>
          </w:p>
        </w:tc>
        <w:tc>
          <w:tcPr>
            <w:tcW w:w="1499" w:type="dxa"/>
            <w:vMerge w:val="restart"/>
            <w:vAlign w:val="center"/>
          </w:tcPr>
          <w:p w:rsidR="007F35D2" w:rsidRPr="00045D77" w:rsidRDefault="007F35D2" w:rsidP="00045D77">
            <w:pPr>
              <w:spacing w:after="0" w:line="240" w:lineRule="auto"/>
              <w:jc w:val="center"/>
              <w:rPr>
                <w:rFonts w:cs="Arial"/>
              </w:rPr>
            </w:pPr>
            <w:r w:rsidRPr="00045D77">
              <w:t>Etapes 1-4</w:t>
            </w:r>
          </w:p>
        </w:tc>
        <w:tc>
          <w:tcPr>
            <w:tcW w:w="1776"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 xml:space="preserve">Bouton </w:t>
            </w:r>
            <w:r w:rsidRPr="00045D77">
              <w:rPr>
                <w:rFonts w:cs="Arial"/>
                <w:noProof/>
              </w:rPr>
              <w:br/>
              <w:t>« Double Flèche vers le bas »</w:t>
            </w:r>
          </w:p>
          <w:p w:rsidR="007F35D2" w:rsidRPr="00045D77" w:rsidRDefault="007F35D2" w:rsidP="00045D77">
            <w:pPr>
              <w:spacing w:after="0" w:line="240" w:lineRule="auto"/>
              <w:jc w:val="center"/>
              <w:rPr>
                <w:rFonts w:cs="Arial"/>
              </w:rPr>
            </w:pP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Déroule le contenu de l’onglet</w:t>
            </w:r>
          </w:p>
          <w:p w:rsidR="007F35D2" w:rsidRPr="00045D77" w:rsidRDefault="007F35D2" w:rsidP="00045D77">
            <w:pPr>
              <w:spacing w:after="0" w:line="240" w:lineRule="auto"/>
              <w:jc w:val="both"/>
              <w:rPr>
                <w:rFonts w:cs="Arial"/>
              </w:rPr>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rPr>
                <w:rFonts w:cs="Arial"/>
              </w:rPr>
            </w:pPr>
          </w:p>
        </w:tc>
        <w:tc>
          <w:tcPr>
            <w:tcW w:w="1776" w:type="dxa"/>
            <w:vAlign w:val="center"/>
          </w:tcPr>
          <w:p w:rsidR="007F35D2" w:rsidRPr="00045D77" w:rsidRDefault="007F35D2" w:rsidP="00045D77">
            <w:pPr>
              <w:spacing w:after="0" w:line="240" w:lineRule="auto"/>
              <w:jc w:val="center"/>
              <w:rPr>
                <w:rFonts w:cs="Arial"/>
                <w:noProof/>
              </w:rPr>
            </w:pPr>
          </w:p>
          <w:p w:rsidR="007F35D2" w:rsidRPr="00045D77" w:rsidRDefault="007F35D2" w:rsidP="00045D77">
            <w:pPr>
              <w:spacing w:after="0" w:line="240" w:lineRule="auto"/>
              <w:jc w:val="center"/>
              <w:rPr>
                <w:rFonts w:cs="Arial"/>
                <w:noProof/>
              </w:rPr>
            </w:pPr>
            <w:r w:rsidRPr="00045D77">
              <w:rPr>
                <w:rFonts w:cs="Arial"/>
                <w:noProof/>
              </w:rPr>
              <w:t xml:space="preserve">Bouton </w:t>
            </w:r>
            <w:r w:rsidRPr="00045D77">
              <w:rPr>
                <w:rFonts w:cs="Arial"/>
                <w:noProof/>
              </w:rPr>
              <w:br/>
              <w:t>« Double Flèche vers le haut »</w:t>
            </w:r>
          </w:p>
          <w:p w:rsidR="007F35D2" w:rsidRPr="00045D77" w:rsidRDefault="007F35D2" w:rsidP="00045D77">
            <w:pPr>
              <w:spacing w:after="0" w:line="240" w:lineRule="auto"/>
              <w:jc w:val="center"/>
              <w:rPr>
                <w:rFonts w:cs="Arial"/>
              </w:rPr>
            </w:pP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Cache le contenu de l’onglet</w:t>
            </w:r>
          </w:p>
          <w:p w:rsidR="007F35D2" w:rsidRPr="00045D77" w:rsidRDefault="007F35D2" w:rsidP="00045D77">
            <w:pPr>
              <w:spacing w:after="0" w:line="240" w:lineRule="auto"/>
              <w:jc w:val="both"/>
              <w:rPr>
                <w:rFonts w:cs="Arial"/>
              </w:rPr>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Align w:val="center"/>
          </w:tcPr>
          <w:p w:rsidR="007F35D2" w:rsidRPr="00045D77" w:rsidRDefault="007F35D2" w:rsidP="00045D77">
            <w:pPr>
              <w:spacing w:after="0" w:line="240" w:lineRule="auto"/>
              <w:jc w:val="center"/>
              <w:rPr>
                <w:rFonts w:cs="Arial"/>
              </w:rPr>
            </w:pPr>
            <w:r w:rsidRPr="00045D77">
              <w:rPr>
                <w:rFonts w:cs="Arial"/>
              </w:rPr>
              <w:t>1</w:t>
            </w:r>
          </w:p>
        </w:tc>
        <w:tc>
          <w:tcPr>
            <w:tcW w:w="1499" w:type="dxa"/>
            <w:vAlign w:val="center"/>
          </w:tcPr>
          <w:p w:rsidR="007F35D2" w:rsidRPr="00045D77" w:rsidRDefault="007F35D2" w:rsidP="00045D77">
            <w:pPr>
              <w:spacing w:after="0" w:line="240" w:lineRule="auto"/>
              <w:jc w:val="center"/>
              <w:rPr>
                <w:rFonts w:cs="Arial"/>
              </w:rPr>
            </w:pPr>
            <w:r w:rsidRPr="00045D77">
              <w:t>Etape 1</w:t>
            </w:r>
          </w:p>
        </w:tc>
        <w:tc>
          <w:tcPr>
            <w:tcW w:w="1776" w:type="dxa"/>
            <w:vAlign w:val="center"/>
          </w:tcPr>
          <w:p w:rsidR="007F35D2" w:rsidRPr="00045D77" w:rsidRDefault="007F35D2" w:rsidP="00045D77">
            <w:pPr>
              <w:spacing w:after="0" w:line="240" w:lineRule="auto"/>
              <w:jc w:val="center"/>
              <w:rPr>
                <w:rFonts w:cs="Arial"/>
              </w:rPr>
            </w:pPr>
            <w:r w:rsidRPr="00045D77">
              <w:rPr>
                <w:rFonts w:cs="Arial"/>
              </w:rPr>
              <w:t>Champ texte</w:t>
            </w:r>
          </w:p>
          <w:p w:rsidR="007F35D2" w:rsidRPr="00045D77" w:rsidRDefault="007F35D2" w:rsidP="00045D77">
            <w:pPr>
              <w:spacing w:after="0" w:line="240" w:lineRule="auto"/>
              <w:jc w:val="center"/>
              <w:rPr>
                <w:rFonts w:cs="Arial"/>
              </w:rPr>
            </w:pPr>
            <w:r w:rsidRPr="00045D77">
              <w:rPr>
                <w:rFonts w:cs="Arial"/>
              </w:rPr>
              <w:t>« Objectif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Remplissage (pas de validation nécessaire, enregistrement auto lors du passage à une autre étape)</w:t>
            </w:r>
          </w:p>
          <w:p w:rsidR="007F35D2" w:rsidRPr="00045D77" w:rsidRDefault="007F35D2" w:rsidP="00045D77">
            <w:pPr>
              <w:spacing w:after="0" w:line="240" w:lineRule="auto"/>
              <w:jc w:val="both"/>
              <w:rPr>
                <w:rFonts w:cs="Arial"/>
              </w:rPr>
            </w:pPr>
          </w:p>
        </w:tc>
        <w:tc>
          <w:tcPr>
            <w:tcW w:w="1634" w:type="dxa"/>
            <w:vAlign w:val="center"/>
          </w:tcPr>
          <w:p w:rsidR="007F35D2" w:rsidRPr="00045D77" w:rsidRDefault="007F35D2" w:rsidP="00045D77">
            <w:pPr>
              <w:spacing w:after="0" w:line="240" w:lineRule="auto"/>
              <w:jc w:val="both"/>
              <w:rPr>
                <w:rFonts w:cs="Arial"/>
              </w:rPr>
            </w:pPr>
            <w:r w:rsidRPr="00045D77">
              <w:rPr>
                <w:rFonts w:cs="Arial"/>
              </w:rPr>
              <w:t>Champ non renseigné</w:t>
            </w:r>
          </w:p>
        </w:tc>
      </w:tr>
      <w:tr w:rsidR="007F35D2" w:rsidRPr="00045D77" w:rsidTr="00045D77">
        <w:tc>
          <w:tcPr>
            <w:tcW w:w="842" w:type="dxa"/>
            <w:vMerge w:val="restart"/>
            <w:vAlign w:val="center"/>
          </w:tcPr>
          <w:p w:rsidR="007F35D2" w:rsidRPr="00045D77" w:rsidRDefault="007F35D2" w:rsidP="00045D77">
            <w:pPr>
              <w:spacing w:after="0" w:line="240" w:lineRule="auto"/>
              <w:jc w:val="center"/>
              <w:rPr>
                <w:rFonts w:cs="Arial"/>
              </w:rPr>
            </w:pPr>
            <w:r w:rsidRPr="00045D77">
              <w:rPr>
                <w:rFonts w:cs="Arial"/>
              </w:rPr>
              <w:t>2</w:t>
            </w:r>
          </w:p>
        </w:tc>
        <w:tc>
          <w:tcPr>
            <w:tcW w:w="1499" w:type="dxa"/>
            <w:vMerge w:val="restart"/>
            <w:vAlign w:val="center"/>
          </w:tcPr>
          <w:p w:rsidR="007F35D2" w:rsidRPr="00045D77" w:rsidRDefault="007F35D2" w:rsidP="00045D77">
            <w:pPr>
              <w:spacing w:after="0" w:line="240" w:lineRule="auto"/>
              <w:jc w:val="center"/>
            </w:pPr>
            <w:r w:rsidRPr="00045D77">
              <w:t>Etape 2</w:t>
            </w:r>
          </w:p>
        </w:tc>
        <w:tc>
          <w:tcPr>
            <w:tcW w:w="1776" w:type="dxa"/>
            <w:vAlign w:val="center"/>
          </w:tcPr>
          <w:p w:rsidR="007F35D2" w:rsidRPr="00045D77" w:rsidRDefault="007F35D2" w:rsidP="00045D77">
            <w:pPr>
              <w:spacing w:after="0" w:line="240" w:lineRule="auto"/>
              <w:jc w:val="center"/>
              <w:rPr>
                <w:rFonts w:cs="Arial"/>
              </w:rPr>
            </w:pPr>
            <w:r w:rsidRPr="00045D77">
              <w:t>Items de « Tableaux sources » et de « Tableaux importés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Sélections multiples possibles à l’aide de la touche « Shift ». Surligne en bleu les items</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rPr>
                <w:noProof/>
              </w:rPr>
              <w:t xml:space="preserve">Bouton </w:t>
            </w:r>
            <w:r w:rsidRPr="00045D77">
              <w:rPr>
                <w:noProof/>
              </w:rPr>
              <w:br/>
              <w:t xml:space="preserve">« Flèche vers </w:t>
            </w:r>
            <w:r w:rsidRPr="00045D77">
              <w:rPr>
                <w:noProof/>
              </w:rPr>
              <w:br/>
              <w:t>la gauche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Supprime le tableau sélectionné dans « Tableaux importés ». Rien si aucune sélection</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rPr>
                <w:noProof/>
              </w:rPr>
              <w:t xml:space="preserve">Bouton </w:t>
            </w:r>
            <w:r w:rsidRPr="00045D77">
              <w:rPr>
                <w:noProof/>
              </w:rPr>
              <w:br/>
              <w:t xml:space="preserve">« Flèche vers </w:t>
            </w:r>
            <w:r w:rsidRPr="00045D77">
              <w:rPr>
                <w:noProof/>
              </w:rPr>
              <w:br/>
              <w:t>la droite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Copie le tableau sélectionné dans « Tableaux sources » vers « Tableaux importés ». Rien si aucune sélection</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rPr>
                <w:noProof/>
              </w:rPr>
              <w:t xml:space="preserve">Bouton </w:t>
            </w:r>
            <w:r w:rsidRPr="00045D77">
              <w:rPr>
                <w:noProof/>
              </w:rPr>
              <w:br/>
              <w:t>« Double flèche vers la gauche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Supprime tous les tableaux dans « Tableaux importés »</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9"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rPr>
                <w:noProof/>
              </w:rPr>
              <w:t xml:space="preserve">Bouton </w:t>
            </w:r>
            <w:r w:rsidRPr="00045D77">
              <w:rPr>
                <w:noProof/>
              </w:rPr>
              <w:br/>
              <w:t>« Double flèche vers la droite »</w:t>
            </w:r>
          </w:p>
        </w:tc>
        <w:tc>
          <w:tcPr>
            <w:tcW w:w="3537"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Copie tous les tableaux disponibles de « Tableaux sources » vers « Tableaux importés »</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bl>
    <w:p w:rsidR="007F35D2" w:rsidRDefault="007F35D2" w:rsidP="0006587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42"/>
        <w:gridCol w:w="1498"/>
        <w:gridCol w:w="1776"/>
        <w:gridCol w:w="3536"/>
        <w:gridCol w:w="1634"/>
      </w:tblGrid>
      <w:tr w:rsidR="007F35D2" w:rsidRPr="00045D77" w:rsidTr="00045D77">
        <w:tc>
          <w:tcPr>
            <w:tcW w:w="842" w:type="dxa"/>
            <w:vMerge w:val="restart"/>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ECRAN</w:t>
            </w:r>
            <w:r w:rsidRPr="00045D77">
              <w:rPr>
                <w:rFonts w:cs="Arial"/>
                <w:b/>
              </w:rPr>
              <w:br/>
              <w:t>N°</w:t>
            </w:r>
          </w:p>
        </w:tc>
        <w:tc>
          <w:tcPr>
            <w:tcW w:w="8444" w:type="dxa"/>
            <w:gridSpan w:val="4"/>
            <w:shd w:val="clear" w:color="auto" w:fill="F2F2F2"/>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b/>
              </w:rPr>
            </w:pPr>
            <w:r w:rsidRPr="00045D77">
              <w:rPr>
                <w:rFonts w:cs="Arial"/>
                <w:b/>
              </w:rPr>
              <w:t>Demande d’une étude</w:t>
            </w:r>
          </w:p>
          <w:p w:rsidR="007F35D2" w:rsidRPr="00045D77" w:rsidRDefault="007F35D2" w:rsidP="00045D77">
            <w:pPr>
              <w:spacing w:after="0" w:line="240" w:lineRule="auto"/>
              <w:jc w:val="center"/>
              <w:rPr>
                <w:rFonts w:cs="Arial"/>
              </w:rPr>
            </w:pPr>
          </w:p>
        </w:tc>
      </w:tr>
      <w:tr w:rsidR="007F35D2" w:rsidRPr="00045D77" w:rsidTr="00045D77">
        <w:tc>
          <w:tcPr>
            <w:tcW w:w="842" w:type="dxa"/>
            <w:vMerge/>
            <w:shd w:val="clear" w:color="auto" w:fill="F2F2F2"/>
            <w:vAlign w:val="center"/>
          </w:tcPr>
          <w:p w:rsidR="007F35D2" w:rsidRPr="00045D77" w:rsidRDefault="007F35D2" w:rsidP="00045D77">
            <w:pPr>
              <w:spacing w:after="0" w:line="240" w:lineRule="auto"/>
              <w:jc w:val="center"/>
              <w:rPr>
                <w:rFonts w:cs="Arial"/>
              </w:rPr>
            </w:pPr>
          </w:p>
        </w:tc>
        <w:tc>
          <w:tcPr>
            <w:tcW w:w="1498"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Zone / Section</w:t>
            </w:r>
          </w:p>
        </w:tc>
        <w:tc>
          <w:tcPr>
            <w:tcW w:w="1776"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Composants</w:t>
            </w:r>
          </w:p>
          <w:p w:rsidR="007F35D2" w:rsidRPr="00045D77" w:rsidRDefault="007F35D2" w:rsidP="00045D77">
            <w:pPr>
              <w:spacing w:after="0" w:line="240" w:lineRule="auto"/>
              <w:jc w:val="center"/>
              <w:rPr>
                <w:rFonts w:cs="Arial"/>
                <w:b/>
              </w:rPr>
            </w:pPr>
            <w:r w:rsidRPr="00045D77">
              <w:rPr>
                <w:rFonts w:cs="Arial"/>
                <w:b/>
              </w:rPr>
              <w:t>Evénement</w:t>
            </w:r>
          </w:p>
        </w:tc>
        <w:tc>
          <w:tcPr>
            <w:tcW w:w="3536"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Action</w:t>
            </w:r>
          </w:p>
        </w:tc>
        <w:tc>
          <w:tcPr>
            <w:tcW w:w="1634" w:type="dxa"/>
            <w:shd w:val="clear" w:color="auto" w:fill="F2F2F2"/>
            <w:vAlign w:val="center"/>
          </w:tcPr>
          <w:p w:rsidR="007F35D2" w:rsidRPr="00045D77" w:rsidRDefault="007F35D2" w:rsidP="00045D77">
            <w:pPr>
              <w:spacing w:after="0" w:line="240" w:lineRule="auto"/>
              <w:jc w:val="center"/>
              <w:rPr>
                <w:rFonts w:cs="Arial"/>
              </w:rPr>
            </w:pPr>
            <w:r w:rsidRPr="00045D77">
              <w:rPr>
                <w:rFonts w:cs="Arial"/>
                <w:b/>
              </w:rPr>
              <w:t>Cas d’erreurs</w:t>
            </w:r>
          </w:p>
        </w:tc>
      </w:tr>
      <w:tr w:rsidR="007F35D2" w:rsidRPr="00045D77" w:rsidTr="00045D77">
        <w:tc>
          <w:tcPr>
            <w:tcW w:w="842" w:type="dxa"/>
            <w:vMerge w:val="restart"/>
            <w:vAlign w:val="center"/>
          </w:tcPr>
          <w:p w:rsidR="007F35D2" w:rsidRPr="00045D77" w:rsidRDefault="007F35D2" w:rsidP="00045D77">
            <w:pPr>
              <w:spacing w:after="0" w:line="240" w:lineRule="auto"/>
              <w:jc w:val="center"/>
              <w:rPr>
                <w:rFonts w:cs="Arial"/>
              </w:rPr>
            </w:pPr>
            <w:r w:rsidRPr="00045D77">
              <w:rPr>
                <w:rFonts w:cs="Arial"/>
              </w:rPr>
              <w:t>3</w:t>
            </w:r>
          </w:p>
        </w:tc>
        <w:tc>
          <w:tcPr>
            <w:tcW w:w="1498" w:type="dxa"/>
            <w:vMerge w:val="restart"/>
            <w:vAlign w:val="center"/>
          </w:tcPr>
          <w:p w:rsidR="007F35D2" w:rsidRPr="00045D77" w:rsidRDefault="007F35D2" w:rsidP="00045D77">
            <w:pPr>
              <w:spacing w:after="0" w:line="240" w:lineRule="auto"/>
              <w:jc w:val="center"/>
            </w:pPr>
            <w:r w:rsidRPr="00045D77">
              <w:t>Etape 3</w:t>
            </w:r>
          </w:p>
        </w:tc>
        <w:tc>
          <w:tcPr>
            <w:tcW w:w="1776" w:type="dxa"/>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rPr>
                <w:rFonts w:cs="Arial"/>
              </w:rPr>
            </w:pPr>
            <w:r w:rsidRPr="00045D77">
              <w:rPr>
                <w:noProof/>
              </w:rPr>
              <w:t>Liste déroulante « Tableau à modifier »</w:t>
            </w:r>
          </w:p>
        </w:tc>
        <w:tc>
          <w:tcPr>
            <w:tcW w:w="353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Sélection du tableau à filtrer dans la liste déroulante. Apparition ou mise à jour de l’aperçu du tableau en dessous. Apparition ou mise à jour du panneau de filtres sur la gauche</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8"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t>Panneau de filtres (à gauche)</w:t>
            </w:r>
          </w:p>
        </w:tc>
        <w:tc>
          <w:tcPr>
            <w:tcW w:w="353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Voir SFD du profil d’utilisateur concerné pour fonctionnement détaillé des filtres. Mise à jour de l’aperçu du résultat</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restart"/>
            <w:vAlign w:val="center"/>
          </w:tcPr>
          <w:p w:rsidR="007F35D2" w:rsidRPr="00045D77" w:rsidRDefault="007F35D2" w:rsidP="00045D77">
            <w:pPr>
              <w:spacing w:after="0" w:line="240" w:lineRule="auto"/>
              <w:jc w:val="center"/>
              <w:rPr>
                <w:rFonts w:cs="Arial"/>
              </w:rPr>
            </w:pPr>
            <w:r w:rsidRPr="00045D77">
              <w:rPr>
                <w:rFonts w:cs="Arial"/>
              </w:rPr>
              <w:t>4</w:t>
            </w:r>
          </w:p>
        </w:tc>
        <w:tc>
          <w:tcPr>
            <w:tcW w:w="1498" w:type="dxa"/>
            <w:vMerge w:val="restart"/>
            <w:vAlign w:val="center"/>
          </w:tcPr>
          <w:p w:rsidR="007F35D2" w:rsidRPr="00045D77" w:rsidRDefault="007F35D2" w:rsidP="00045D77">
            <w:pPr>
              <w:spacing w:after="0" w:line="240" w:lineRule="auto"/>
              <w:jc w:val="center"/>
            </w:pPr>
            <w:r w:rsidRPr="00045D77">
              <w:t>Etape 4</w:t>
            </w:r>
          </w:p>
        </w:tc>
        <w:tc>
          <w:tcPr>
            <w:tcW w:w="1776" w:type="dxa"/>
            <w:vAlign w:val="center"/>
          </w:tcPr>
          <w:p w:rsidR="007F35D2" w:rsidRPr="00045D77" w:rsidRDefault="007F35D2" w:rsidP="00045D77">
            <w:pPr>
              <w:spacing w:after="0" w:line="240" w:lineRule="auto"/>
              <w:jc w:val="center"/>
              <w:rPr>
                <w:b/>
              </w:rPr>
            </w:pPr>
            <w:r w:rsidRPr="00045D77">
              <w:t>Champ date</w:t>
            </w:r>
            <w:r w:rsidRPr="00045D77">
              <w:br/>
              <w:t>« Echéance »</w:t>
            </w:r>
          </w:p>
        </w:tc>
        <w:tc>
          <w:tcPr>
            <w:tcW w:w="353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Sélection de la date dans le calendrier</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8"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b/>
              </w:rPr>
            </w:pPr>
            <w:r w:rsidRPr="00045D77">
              <w:t>Liste déroulante « Format »</w:t>
            </w:r>
          </w:p>
        </w:tc>
        <w:tc>
          <w:tcPr>
            <w:tcW w:w="353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Sélection du format (.doc ou .pdf)</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8"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rPr>
                <w:rFonts w:cs="Arial"/>
              </w:rPr>
              <w:t xml:space="preserve">Bouton </w:t>
            </w:r>
            <w:r w:rsidRPr="00045D77">
              <w:rPr>
                <w:noProof/>
              </w:rPr>
              <w:t>« Envoyer »</w:t>
            </w:r>
          </w:p>
        </w:tc>
        <w:tc>
          <w:tcPr>
            <w:tcW w:w="3536" w:type="dxa"/>
            <w:vAlign w:val="center"/>
          </w:tcPr>
          <w:p w:rsidR="007F35D2" w:rsidRPr="00045D77" w:rsidRDefault="007F35D2" w:rsidP="00045D77">
            <w:pPr>
              <w:spacing w:after="0" w:line="240" w:lineRule="auto"/>
              <w:jc w:val="both"/>
            </w:pPr>
            <w:r w:rsidRPr="00045D77">
              <w:t>Envoi de la demande par mail au chef de produit. Si succès, suppression du fichier de sauvegarde temporaire</w:t>
            </w:r>
          </w:p>
        </w:tc>
        <w:tc>
          <w:tcPr>
            <w:tcW w:w="1634" w:type="dxa"/>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both"/>
            </w:pPr>
            <w:r w:rsidRPr="00045D77">
              <w:t>Si champ vide, impossible d’envoyer l’étude. Message d’erreur avec bouton « Ok » : « Veuillez remplir un objectif »</w:t>
            </w:r>
          </w:p>
          <w:p w:rsidR="007F35D2" w:rsidRPr="00045D77" w:rsidRDefault="007F35D2" w:rsidP="00045D77">
            <w:pPr>
              <w:spacing w:after="0" w:line="240" w:lineRule="auto"/>
              <w:jc w:val="center"/>
              <w:rPr>
                <w:rFonts w:cs="Arial"/>
              </w:rPr>
            </w:pPr>
          </w:p>
        </w:tc>
      </w:tr>
      <w:tr w:rsidR="007F35D2" w:rsidRPr="00045D77" w:rsidTr="00045D77">
        <w:tc>
          <w:tcPr>
            <w:tcW w:w="842" w:type="dxa"/>
            <w:vMerge/>
            <w:vAlign w:val="center"/>
          </w:tcPr>
          <w:p w:rsidR="007F35D2" w:rsidRPr="00045D77" w:rsidRDefault="007F35D2" w:rsidP="00045D77">
            <w:pPr>
              <w:spacing w:after="0" w:line="240" w:lineRule="auto"/>
              <w:jc w:val="center"/>
              <w:rPr>
                <w:rFonts w:cs="Arial"/>
              </w:rPr>
            </w:pPr>
          </w:p>
        </w:tc>
        <w:tc>
          <w:tcPr>
            <w:tcW w:w="1498" w:type="dxa"/>
            <w:vMerge/>
            <w:vAlign w:val="center"/>
          </w:tcPr>
          <w:p w:rsidR="007F35D2" w:rsidRPr="00045D77" w:rsidRDefault="007F35D2" w:rsidP="00045D77">
            <w:pPr>
              <w:spacing w:after="0" w:line="240" w:lineRule="auto"/>
              <w:jc w:val="center"/>
            </w:pPr>
          </w:p>
        </w:tc>
        <w:tc>
          <w:tcPr>
            <w:tcW w:w="1776" w:type="dxa"/>
            <w:vAlign w:val="center"/>
          </w:tcPr>
          <w:p w:rsidR="007F35D2" w:rsidRPr="00045D77" w:rsidRDefault="007F35D2" w:rsidP="00045D77">
            <w:pPr>
              <w:spacing w:after="0" w:line="240" w:lineRule="auto"/>
              <w:jc w:val="center"/>
              <w:rPr>
                <w:rFonts w:cs="Arial"/>
              </w:rPr>
            </w:pPr>
            <w:r w:rsidRPr="00045D77">
              <w:rPr>
                <w:rFonts w:cs="Arial"/>
              </w:rPr>
              <w:t xml:space="preserve">Bouton </w:t>
            </w:r>
            <w:r w:rsidRPr="00045D77">
              <w:rPr>
                <w:rFonts w:cs="Arial"/>
                <w:noProof/>
              </w:rPr>
              <w:t>« Annuler »</w:t>
            </w:r>
          </w:p>
        </w:tc>
        <w:tc>
          <w:tcPr>
            <w:tcW w:w="353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Suppression du fichier de sauvegarde temporaire</w:t>
            </w:r>
          </w:p>
          <w:p w:rsidR="007F35D2" w:rsidRPr="00045D77" w:rsidRDefault="007F35D2" w:rsidP="00045D77">
            <w:pPr>
              <w:spacing w:after="0" w:line="240" w:lineRule="auto"/>
              <w:jc w:val="both"/>
            </w:pPr>
          </w:p>
        </w:tc>
        <w:tc>
          <w:tcPr>
            <w:tcW w:w="1634" w:type="dxa"/>
            <w:vAlign w:val="center"/>
          </w:tcPr>
          <w:p w:rsidR="007F35D2" w:rsidRPr="00045D77" w:rsidRDefault="007F35D2" w:rsidP="00045D77">
            <w:pPr>
              <w:spacing w:after="0" w:line="240" w:lineRule="auto"/>
              <w:jc w:val="center"/>
              <w:rPr>
                <w:rFonts w:cs="Arial"/>
              </w:rPr>
            </w:pPr>
            <w:r w:rsidRPr="00045D77">
              <w:rPr>
                <w:rFonts w:cs="Arial"/>
              </w:rPr>
              <w:t>/</w:t>
            </w:r>
          </w:p>
        </w:tc>
      </w:tr>
    </w:tbl>
    <w:p w:rsidR="007F35D2" w:rsidRDefault="007F35D2" w:rsidP="0006587C"/>
    <w:p w:rsidR="007F35D2" w:rsidRDefault="007F35D2" w:rsidP="0006587C">
      <w:r>
        <w:br w:type="page"/>
      </w:r>
    </w:p>
    <w:p w:rsidR="007F35D2" w:rsidRPr="004A5F4D" w:rsidRDefault="007F35D2" w:rsidP="0006587C">
      <w:pPr>
        <w:pStyle w:val="Heading4"/>
        <w:numPr>
          <w:numberingChange w:id="209" w:author="RBABE" w:date="2010-09-08T10:28:00Z" w:original="%1:2:2:."/>
        </w:numPr>
      </w:pPr>
      <w:r w:rsidRPr="004A5F4D">
        <w:t>Liste des études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42"/>
        <w:gridCol w:w="999"/>
        <w:gridCol w:w="533"/>
        <w:gridCol w:w="1308"/>
        <w:gridCol w:w="292"/>
        <w:gridCol w:w="1550"/>
        <w:gridCol w:w="1843"/>
        <w:gridCol w:w="252"/>
        <w:gridCol w:w="1591"/>
        <w:gridCol w:w="76"/>
      </w:tblGrid>
      <w:tr w:rsidR="007F35D2" w:rsidRPr="00045D77" w:rsidTr="00045D77">
        <w:trPr>
          <w:trHeight w:val="304"/>
          <w:jc w:val="center"/>
        </w:trPr>
        <w:tc>
          <w:tcPr>
            <w:tcW w:w="842" w:type="dxa"/>
            <w:vMerge w:val="restart"/>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ECRAN</w:t>
            </w:r>
            <w:r w:rsidRPr="00045D77">
              <w:rPr>
                <w:rFonts w:cs="Arial"/>
                <w:b/>
              </w:rPr>
              <w:br/>
              <w:t>N°</w:t>
            </w:r>
          </w:p>
        </w:tc>
        <w:tc>
          <w:tcPr>
            <w:tcW w:w="8444" w:type="dxa"/>
            <w:gridSpan w:val="9"/>
            <w:shd w:val="clear" w:color="auto" w:fill="F2F2F2"/>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b/>
              </w:rPr>
            </w:pPr>
            <w:r w:rsidRPr="00045D77">
              <w:rPr>
                <w:rFonts w:cs="Arial"/>
                <w:b/>
              </w:rPr>
              <w:t>Liste des études</w:t>
            </w:r>
          </w:p>
          <w:p w:rsidR="007F35D2" w:rsidRPr="00045D77" w:rsidRDefault="007F35D2" w:rsidP="00045D77">
            <w:pPr>
              <w:spacing w:after="0" w:line="240" w:lineRule="auto"/>
              <w:jc w:val="center"/>
              <w:rPr>
                <w:rFonts w:cs="Arial"/>
              </w:rPr>
            </w:pPr>
          </w:p>
        </w:tc>
      </w:tr>
      <w:tr w:rsidR="007F35D2" w:rsidRPr="00045D77" w:rsidTr="00045D77">
        <w:trPr>
          <w:jc w:val="center"/>
        </w:trPr>
        <w:tc>
          <w:tcPr>
            <w:tcW w:w="842" w:type="dxa"/>
            <w:vMerge/>
            <w:shd w:val="clear" w:color="auto" w:fill="F2F2F2"/>
            <w:vAlign w:val="center"/>
          </w:tcPr>
          <w:p w:rsidR="007F35D2" w:rsidRPr="00045D77" w:rsidRDefault="007F35D2" w:rsidP="00045D77">
            <w:pPr>
              <w:spacing w:after="0" w:line="240" w:lineRule="auto"/>
              <w:jc w:val="center"/>
              <w:rPr>
                <w:rFonts w:cs="Arial"/>
              </w:rPr>
            </w:pPr>
          </w:p>
        </w:tc>
        <w:tc>
          <w:tcPr>
            <w:tcW w:w="1532" w:type="dxa"/>
            <w:gridSpan w:val="2"/>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Zone / Section</w:t>
            </w:r>
          </w:p>
        </w:tc>
        <w:tc>
          <w:tcPr>
            <w:tcW w:w="1600" w:type="dxa"/>
            <w:gridSpan w:val="2"/>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Composants</w:t>
            </w:r>
          </w:p>
          <w:p w:rsidR="007F35D2" w:rsidRPr="00045D77" w:rsidRDefault="007F35D2" w:rsidP="00045D77">
            <w:pPr>
              <w:spacing w:after="0" w:line="240" w:lineRule="auto"/>
              <w:jc w:val="center"/>
              <w:rPr>
                <w:rFonts w:cs="Arial"/>
                <w:b/>
              </w:rPr>
            </w:pPr>
            <w:r w:rsidRPr="00045D77">
              <w:rPr>
                <w:rFonts w:cs="Arial"/>
                <w:b/>
              </w:rPr>
              <w:t>Evénement</w:t>
            </w:r>
          </w:p>
        </w:tc>
        <w:tc>
          <w:tcPr>
            <w:tcW w:w="3645" w:type="dxa"/>
            <w:gridSpan w:val="3"/>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Action</w:t>
            </w:r>
          </w:p>
        </w:tc>
        <w:tc>
          <w:tcPr>
            <w:tcW w:w="1667" w:type="dxa"/>
            <w:gridSpan w:val="2"/>
            <w:shd w:val="clear" w:color="auto" w:fill="F2F2F2"/>
            <w:vAlign w:val="center"/>
          </w:tcPr>
          <w:p w:rsidR="007F35D2" w:rsidRPr="00045D77" w:rsidRDefault="007F35D2" w:rsidP="00045D77">
            <w:pPr>
              <w:spacing w:after="0" w:line="240" w:lineRule="auto"/>
              <w:jc w:val="center"/>
              <w:rPr>
                <w:rFonts w:cs="Arial"/>
              </w:rPr>
            </w:pPr>
            <w:r w:rsidRPr="00045D77">
              <w:rPr>
                <w:rFonts w:cs="Arial"/>
                <w:b/>
              </w:rPr>
              <w:t>Cas d’erreurs</w:t>
            </w:r>
          </w:p>
        </w:tc>
      </w:tr>
      <w:tr w:rsidR="007F35D2" w:rsidRPr="00045D77" w:rsidTr="00045D77">
        <w:trPr>
          <w:jc w:val="center"/>
        </w:trPr>
        <w:tc>
          <w:tcPr>
            <w:tcW w:w="842" w:type="dxa"/>
            <w:vMerge w:val="restart"/>
            <w:vAlign w:val="center"/>
          </w:tcPr>
          <w:p w:rsidR="007F35D2" w:rsidRPr="00045D77" w:rsidRDefault="007F35D2" w:rsidP="00045D77">
            <w:pPr>
              <w:spacing w:after="0" w:line="240" w:lineRule="auto"/>
              <w:jc w:val="center"/>
              <w:rPr>
                <w:rFonts w:cs="Arial"/>
              </w:rPr>
            </w:pPr>
            <w:r w:rsidRPr="00045D77">
              <w:rPr>
                <w:rFonts w:cs="Arial"/>
              </w:rPr>
              <w:t>5</w:t>
            </w:r>
          </w:p>
        </w:tc>
        <w:tc>
          <w:tcPr>
            <w:tcW w:w="1532" w:type="dxa"/>
            <w:gridSpan w:val="2"/>
            <w:vMerge w:val="restart"/>
            <w:vAlign w:val="center"/>
          </w:tcPr>
          <w:p w:rsidR="007F35D2" w:rsidRPr="00045D77" w:rsidRDefault="007F35D2" w:rsidP="00045D77">
            <w:pPr>
              <w:spacing w:after="0" w:line="240" w:lineRule="auto"/>
              <w:jc w:val="center"/>
              <w:rPr>
                <w:rFonts w:cs="Arial"/>
              </w:rPr>
            </w:pPr>
            <w:r w:rsidRPr="00045D77">
              <w:rPr>
                <w:rFonts w:cs="Arial"/>
              </w:rPr>
              <w:t>Menu de gauche</w:t>
            </w:r>
          </w:p>
        </w:tc>
        <w:tc>
          <w:tcPr>
            <w:tcW w:w="1600" w:type="dxa"/>
            <w:gridSpan w:val="2"/>
            <w:vAlign w:val="center"/>
          </w:tcPr>
          <w:p w:rsidR="007F35D2" w:rsidRPr="00045D77" w:rsidRDefault="007F35D2" w:rsidP="00045D77">
            <w:pPr>
              <w:spacing w:after="0" w:line="240" w:lineRule="auto"/>
              <w:jc w:val="center"/>
              <w:rPr>
                <w:rFonts w:cs="Arial"/>
              </w:rPr>
            </w:pPr>
            <w:r w:rsidRPr="00045D77">
              <w:rPr>
                <w:rFonts w:cs="Arial"/>
              </w:rPr>
              <w:t>Champ texte</w:t>
            </w:r>
            <w:r w:rsidRPr="00045D77">
              <w:rPr>
                <w:rFonts w:cs="Arial"/>
              </w:rPr>
              <w:br/>
              <w:t>« Numéro »</w:t>
            </w:r>
          </w:p>
        </w:tc>
        <w:tc>
          <w:tcPr>
            <w:tcW w:w="3645" w:type="dxa"/>
            <w:gridSpan w:val="3"/>
            <w:vAlign w:val="center"/>
          </w:tcPr>
          <w:p w:rsidR="007F35D2" w:rsidRPr="00045D77" w:rsidRDefault="007F35D2" w:rsidP="00045D77">
            <w:pPr>
              <w:spacing w:after="0" w:line="240" w:lineRule="auto"/>
              <w:jc w:val="both"/>
              <w:rPr>
                <w:rFonts w:cs="Arial"/>
              </w:rPr>
            </w:pPr>
            <w:r w:rsidRPr="00045D77">
              <w:rPr>
                <w:rFonts w:cs="Arial"/>
              </w:rPr>
              <w:t>Si l’utilisateur souhaite rechercher une étude déjà existante (aide à la saisie automatique)</w:t>
            </w:r>
          </w:p>
        </w:tc>
        <w:tc>
          <w:tcPr>
            <w:tcW w:w="1667" w:type="dxa"/>
            <w:gridSpan w:val="2"/>
            <w:vAlign w:val="center"/>
          </w:tcPr>
          <w:p w:rsidR="007F35D2" w:rsidRPr="00045D77" w:rsidRDefault="007F35D2" w:rsidP="00045D77">
            <w:pPr>
              <w:spacing w:after="0" w:line="240" w:lineRule="auto"/>
              <w:jc w:val="both"/>
              <w:rPr>
                <w:rFonts w:cs="Arial"/>
              </w:rPr>
            </w:pPr>
          </w:p>
          <w:p w:rsidR="007F35D2" w:rsidRPr="00045D77" w:rsidRDefault="007F35D2" w:rsidP="00045D77">
            <w:pPr>
              <w:spacing w:after="0" w:line="240" w:lineRule="auto"/>
              <w:jc w:val="both"/>
              <w:rPr>
                <w:rFonts w:cs="Arial"/>
              </w:rPr>
            </w:pPr>
            <w:r w:rsidRPr="00045D77">
              <w:rPr>
                <w:rFonts w:cs="Arial"/>
              </w:rPr>
              <w:t>Si le numéro de l’étude n’existe pas, le filtre ne marchera pas</w:t>
            </w:r>
          </w:p>
          <w:p w:rsidR="007F35D2" w:rsidRPr="00045D77" w:rsidRDefault="007F35D2" w:rsidP="00045D77">
            <w:pPr>
              <w:spacing w:after="0" w:line="240" w:lineRule="auto"/>
              <w:jc w:val="both"/>
              <w:rPr>
                <w:rFonts w:cs="Arial"/>
              </w:rPr>
            </w:pPr>
          </w:p>
        </w:tc>
      </w:tr>
      <w:tr w:rsidR="007F35D2" w:rsidRPr="00045D77" w:rsidTr="00045D77">
        <w:trPr>
          <w:jc w:val="center"/>
        </w:trPr>
        <w:tc>
          <w:tcPr>
            <w:tcW w:w="842" w:type="dxa"/>
            <w:vMerge/>
            <w:vAlign w:val="center"/>
          </w:tcPr>
          <w:p w:rsidR="007F35D2" w:rsidRPr="00045D77" w:rsidRDefault="007F35D2" w:rsidP="00045D77">
            <w:pPr>
              <w:spacing w:after="0" w:line="240" w:lineRule="auto"/>
              <w:jc w:val="center"/>
              <w:rPr>
                <w:rFonts w:cs="Arial"/>
              </w:rPr>
            </w:pPr>
          </w:p>
        </w:tc>
        <w:tc>
          <w:tcPr>
            <w:tcW w:w="1532" w:type="dxa"/>
            <w:gridSpan w:val="2"/>
            <w:vMerge/>
            <w:vAlign w:val="center"/>
          </w:tcPr>
          <w:p w:rsidR="007F35D2" w:rsidRPr="00045D77" w:rsidRDefault="007F35D2" w:rsidP="00045D77">
            <w:pPr>
              <w:spacing w:after="0" w:line="240" w:lineRule="auto"/>
              <w:jc w:val="center"/>
              <w:rPr>
                <w:rFonts w:cs="Arial"/>
              </w:rPr>
            </w:pPr>
          </w:p>
        </w:tc>
        <w:tc>
          <w:tcPr>
            <w:tcW w:w="1600" w:type="dxa"/>
            <w:gridSpan w:val="2"/>
            <w:vAlign w:val="center"/>
          </w:tcPr>
          <w:p w:rsidR="007F35D2" w:rsidRPr="00045D77" w:rsidRDefault="007F35D2" w:rsidP="00045D77">
            <w:pPr>
              <w:spacing w:after="0" w:line="240" w:lineRule="auto"/>
              <w:jc w:val="center"/>
              <w:rPr>
                <w:rFonts w:cs="Arial"/>
              </w:rPr>
            </w:pPr>
            <w:r w:rsidRPr="00045D77">
              <w:rPr>
                <w:rFonts w:cs="Arial"/>
              </w:rPr>
              <w:t>GroupBox</w:t>
            </w:r>
            <w:r w:rsidRPr="00045D77">
              <w:rPr>
                <w:rFonts w:cs="Arial"/>
              </w:rPr>
              <w:br/>
              <w:t>« Reçue »</w:t>
            </w:r>
          </w:p>
        </w:tc>
        <w:tc>
          <w:tcPr>
            <w:tcW w:w="3645" w:type="dxa"/>
            <w:gridSpan w:val="3"/>
            <w:vAlign w:val="center"/>
          </w:tcPr>
          <w:p w:rsidR="007F35D2" w:rsidRPr="00045D77" w:rsidRDefault="007F35D2" w:rsidP="00045D77">
            <w:pPr>
              <w:spacing w:after="0" w:line="240" w:lineRule="auto"/>
              <w:jc w:val="both"/>
              <w:rPr>
                <w:rFonts w:cs="Arial"/>
              </w:rPr>
            </w:pPr>
          </w:p>
          <w:p w:rsidR="007F35D2" w:rsidRPr="00045D77" w:rsidRDefault="007F35D2" w:rsidP="00045D77">
            <w:pPr>
              <w:spacing w:after="0" w:line="240" w:lineRule="auto"/>
              <w:jc w:val="both"/>
              <w:rPr>
                <w:rFonts w:cs="Arial"/>
              </w:rPr>
            </w:pPr>
            <w:r w:rsidRPr="00045D77">
              <w:rPr>
                <w:rFonts w:cs="Arial"/>
              </w:rPr>
              <w:t>Si l’utilisateur souhaite affiner l’affichage des études par date de réception. En cliquant sur un des deux champs date, un calendrier s’affiche et il peut sélectionner la date qu’il veut</w:t>
            </w:r>
          </w:p>
          <w:p w:rsidR="007F35D2" w:rsidRPr="00045D77" w:rsidRDefault="007F35D2" w:rsidP="00045D77">
            <w:pPr>
              <w:spacing w:after="0" w:line="240" w:lineRule="auto"/>
              <w:jc w:val="both"/>
              <w:rPr>
                <w:rFonts w:cs="Arial"/>
              </w:rPr>
            </w:pPr>
          </w:p>
        </w:tc>
        <w:tc>
          <w:tcPr>
            <w:tcW w:w="1667" w:type="dxa"/>
            <w:gridSpan w:val="2"/>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rPr>
          <w:jc w:val="center"/>
        </w:trPr>
        <w:tc>
          <w:tcPr>
            <w:tcW w:w="842" w:type="dxa"/>
            <w:vMerge/>
            <w:vAlign w:val="center"/>
          </w:tcPr>
          <w:p w:rsidR="007F35D2" w:rsidRPr="00045D77" w:rsidRDefault="007F35D2" w:rsidP="00045D77">
            <w:pPr>
              <w:spacing w:after="0" w:line="240" w:lineRule="auto"/>
              <w:jc w:val="center"/>
              <w:rPr>
                <w:rFonts w:cs="Arial"/>
              </w:rPr>
            </w:pPr>
          </w:p>
        </w:tc>
        <w:tc>
          <w:tcPr>
            <w:tcW w:w="1532" w:type="dxa"/>
            <w:gridSpan w:val="2"/>
            <w:vMerge/>
            <w:vAlign w:val="center"/>
          </w:tcPr>
          <w:p w:rsidR="007F35D2" w:rsidRPr="00045D77" w:rsidRDefault="007F35D2" w:rsidP="00045D77">
            <w:pPr>
              <w:spacing w:after="0" w:line="240" w:lineRule="auto"/>
              <w:jc w:val="center"/>
              <w:rPr>
                <w:rFonts w:cs="Arial"/>
              </w:rPr>
            </w:pPr>
          </w:p>
        </w:tc>
        <w:tc>
          <w:tcPr>
            <w:tcW w:w="1600" w:type="dxa"/>
            <w:gridSpan w:val="2"/>
            <w:vAlign w:val="center"/>
          </w:tcPr>
          <w:p w:rsidR="007F35D2" w:rsidRPr="00045D77" w:rsidRDefault="007F35D2" w:rsidP="00045D77">
            <w:pPr>
              <w:spacing w:after="0" w:line="240" w:lineRule="auto"/>
              <w:jc w:val="center"/>
              <w:rPr>
                <w:rFonts w:cs="Arial"/>
              </w:rPr>
            </w:pPr>
            <w:r w:rsidRPr="00045D77">
              <w:rPr>
                <w:rFonts w:cs="Arial"/>
              </w:rPr>
              <w:t>GroupBox</w:t>
            </w:r>
            <w:r w:rsidRPr="00045D77">
              <w:rPr>
                <w:rFonts w:cs="Arial"/>
              </w:rPr>
              <w:br/>
              <w:t>« Echéance »</w:t>
            </w:r>
          </w:p>
        </w:tc>
        <w:tc>
          <w:tcPr>
            <w:tcW w:w="3645" w:type="dxa"/>
            <w:gridSpan w:val="3"/>
            <w:vAlign w:val="center"/>
          </w:tcPr>
          <w:p w:rsidR="007F35D2" w:rsidRPr="00045D77" w:rsidRDefault="007F35D2" w:rsidP="00045D77">
            <w:pPr>
              <w:spacing w:after="0" w:line="240" w:lineRule="auto"/>
              <w:jc w:val="both"/>
              <w:rPr>
                <w:rFonts w:cs="Arial"/>
              </w:rPr>
            </w:pPr>
          </w:p>
          <w:p w:rsidR="007F35D2" w:rsidRPr="00045D77" w:rsidRDefault="007F35D2" w:rsidP="00045D77">
            <w:pPr>
              <w:spacing w:after="0" w:line="240" w:lineRule="auto"/>
              <w:jc w:val="both"/>
              <w:rPr>
                <w:rFonts w:cs="Arial"/>
              </w:rPr>
            </w:pPr>
            <w:r w:rsidRPr="00045D77">
              <w:rPr>
                <w:rFonts w:cs="Arial"/>
              </w:rPr>
              <w:t>Si l’utilisateur souhaite affiner l’affichage des études par date d’échéance. En cliquant sur un des deux champs date, un calendrier s’affiche et il peut sélectionner la date qu’il veut</w:t>
            </w:r>
          </w:p>
          <w:p w:rsidR="007F35D2" w:rsidRPr="00045D77" w:rsidRDefault="007F35D2" w:rsidP="00045D77">
            <w:pPr>
              <w:spacing w:after="0" w:line="240" w:lineRule="auto"/>
              <w:jc w:val="both"/>
              <w:rPr>
                <w:rFonts w:cs="Arial"/>
              </w:rPr>
            </w:pPr>
          </w:p>
        </w:tc>
        <w:tc>
          <w:tcPr>
            <w:tcW w:w="1667" w:type="dxa"/>
            <w:gridSpan w:val="2"/>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rPr>
          <w:jc w:val="center"/>
        </w:trPr>
        <w:tc>
          <w:tcPr>
            <w:tcW w:w="842" w:type="dxa"/>
            <w:vMerge/>
            <w:vAlign w:val="center"/>
          </w:tcPr>
          <w:p w:rsidR="007F35D2" w:rsidRPr="00045D77" w:rsidRDefault="007F35D2" w:rsidP="00045D77">
            <w:pPr>
              <w:spacing w:after="0" w:line="240" w:lineRule="auto"/>
              <w:jc w:val="center"/>
              <w:rPr>
                <w:rFonts w:cs="Arial"/>
              </w:rPr>
            </w:pPr>
          </w:p>
        </w:tc>
        <w:tc>
          <w:tcPr>
            <w:tcW w:w="1532" w:type="dxa"/>
            <w:gridSpan w:val="2"/>
            <w:vMerge/>
            <w:vAlign w:val="center"/>
          </w:tcPr>
          <w:p w:rsidR="007F35D2" w:rsidRPr="00045D77" w:rsidRDefault="007F35D2" w:rsidP="00045D77">
            <w:pPr>
              <w:spacing w:after="0" w:line="240" w:lineRule="auto"/>
              <w:jc w:val="center"/>
              <w:rPr>
                <w:rFonts w:cs="Arial"/>
              </w:rPr>
            </w:pPr>
          </w:p>
        </w:tc>
        <w:tc>
          <w:tcPr>
            <w:tcW w:w="1600" w:type="dxa"/>
            <w:gridSpan w:val="2"/>
            <w:vAlign w:val="center"/>
          </w:tcPr>
          <w:p w:rsidR="007F35D2" w:rsidRPr="00045D77" w:rsidRDefault="007F35D2" w:rsidP="00045D77">
            <w:pPr>
              <w:spacing w:after="0" w:line="240" w:lineRule="auto"/>
              <w:jc w:val="center"/>
              <w:rPr>
                <w:rFonts w:cs="Arial"/>
              </w:rPr>
            </w:pPr>
            <w:r w:rsidRPr="00045D77">
              <w:rPr>
                <w:rFonts w:cs="Arial"/>
              </w:rPr>
              <w:t>Champ texte</w:t>
            </w:r>
            <w:r w:rsidRPr="00045D77">
              <w:rPr>
                <w:rFonts w:cs="Arial"/>
              </w:rPr>
              <w:br/>
              <w:t>« Demandeur »</w:t>
            </w:r>
          </w:p>
        </w:tc>
        <w:tc>
          <w:tcPr>
            <w:tcW w:w="3645" w:type="dxa"/>
            <w:gridSpan w:val="3"/>
            <w:vAlign w:val="center"/>
          </w:tcPr>
          <w:p w:rsidR="007F35D2" w:rsidRPr="00045D77" w:rsidRDefault="007F35D2" w:rsidP="00045D77">
            <w:pPr>
              <w:spacing w:after="0" w:line="240" w:lineRule="auto"/>
              <w:jc w:val="both"/>
              <w:rPr>
                <w:rFonts w:cs="Arial"/>
              </w:rPr>
            </w:pPr>
            <w:r w:rsidRPr="00045D77">
              <w:rPr>
                <w:rFonts w:cs="Arial"/>
              </w:rPr>
              <w:t>Si l’utilisateur souhaite rechercher toutes les études demandées par une personne (aide à la saisie automatique)</w:t>
            </w:r>
          </w:p>
        </w:tc>
        <w:tc>
          <w:tcPr>
            <w:tcW w:w="1667" w:type="dxa"/>
            <w:gridSpan w:val="2"/>
            <w:vAlign w:val="center"/>
          </w:tcPr>
          <w:p w:rsidR="007F35D2" w:rsidRPr="00045D77" w:rsidRDefault="007F35D2" w:rsidP="00045D77">
            <w:pPr>
              <w:spacing w:after="0" w:line="240" w:lineRule="auto"/>
              <w:jc w:val="both"/>
              <w:rPr>
                <w:rFonts w:cs="Arial"/>
              </w:rPr>
            </w:pPr>
          </w:p>
          <w:p w:rsidR="007F35D2" w:rsidRPr="00045D77" w:rsidRDefault="007F35D2" w:rsidP="00045D77">
            <w:pPr>
              <w:spacing w:after="0" w:line="240" w:lineRule="auto"/>
              <w:jc w:val="both"/>
              <w:rPr>
                <w:rFonts w:cs="Arial"/>
              </w:rPr>
            </w:pPr>
            <w:r w:rsidRPr="00045D77">
              <w:rPr>
                <w:rFonts w:cs="Arial"/>
              </w:rPr>
              <w:t>Si le demandeur n’a jamais demandé d’études, le filtre ne marchera pas</w:t>
            </w:r>
          </w:p>
          <w:p w:rsidR="007F35D2" w:rsidRPr="00045D77" w:rsidRDefault="007F35D2" w:rsidP="00045D77">
            <w:pPr>
              <w:spacing w:after="0" w:line="240" w:lineRule="auto"/>
              <w:jc w:val="both"/>
              <w:rPr>
                <w:rFonts w:cs="Arial"/>
              </w:rPr>
            </w:pPr>
          </w:p>
        </w:tc>
      </w:tr>
      <w:tr w:rsidR="007F35D2" w:rsidRPr="00045D77" w:rsidTr="00045D77">
        <w:trPr>
          <w:jc w:val="center"/>
        </w:trPr>
        <w:tc>
          <w:tcPr>
            <w:tcW w:w="842" w:type="dxa"/>
            <w:vMerge/>
            <w:vAlign w:val="center"/>
          </w:tcPr>
          <w:p w:rsidR="007F35D2" w:rsidRPr="00045D77" w:rsidRDefault="007F35D2" w:rsidP="00045D77">
            <w:pPr>
              <w:spacing w:after="0" w:line="240" w:lineRule="auto"/>
              <w:jc w:val="center"/>
              <w:rPr>
                <w:rFonts w:cs="Arial"/>
              </w:rPr>
            </w:pPr>
          </w:p>
        </w:tc>
        <w:tc>
          <w:tcPr>
            <w:tcW w:w="1532" w:type="dxa"/>
            <w:gridSpan w:val="2"/>
            <w:vMerge/>
            <w:vAlign w:val="center"/>
          </w:tcPr>
          <w:p w:rsidR="007F35D2" w:rsidRPr="00045D77" w:rsidRDefault="007F35D2" w:rsidP="00045D77">
            <w:pPr>
              <w:spacing w:after="0" w:line="240" w:lineRule="auto"/>
              <w:jc w:val="center"/>
              <w:rPr>
                <w:rFonts w:cs="Arial"/>
              </w:rPr>
            </w:pPr>
          </w:p>
        </w:tc>
        <w:tc>
          <w:tcPr>
            <w:tcW w:w="1600" w:type="dxa"/>
            <w:gridSpan w:val="2"/>
            <w:vAlign w:val="center"/>
          </w:tcPr>
          <w:p w:rsidR="007F35D2" w:rsidRPr="00045D77" w:rsidRDefault="007F35D2" w:rsidP="00045D77">
            <w:pPr>
              <w:spacing w:after="0" w:line="240" w:lineRule="auto"/>
              <w:jc w:val="center"/>
              <w:rPr>
                <w:rFonts w:cs="Arial"/>
              </w:rPr>
            </w:pPr>
            <w:r w:rsidRPr="00045D77">
              <w:rPr>
                <w:rFonts w:cs="Arial"/>
              </w:rPr>
              <w:t>Liste déroulante</w:t>
            </w:r>
            <w:r w:rsidRPr="00045D77">
              <w:rPr>
                <w:rFonts w:cs="Arial"/>
              </w:rPr>
              <w:br/>
              <w:t>« Profil »</w:t>
            </w:r>
          </w:p>
        </w:tc>
        <w:tc>
          <w:tcPr>
            <w:tcW w:w="3645" w:type="dxa"/>
            <w:gridSpan w:val="3"/>
            <w:vAlign w:val="center"/>
          </w:tcPr>
          <w:p w:rsidR="007F35D2" w:rsidRPr="00045D77" w:rsidRDefault="007F35D2" w:rsidP="00045D77">
            <w:pPr>
              <w:spacing w:after="0" w:line="240" w:lineRule="auto"/>
              <w:jc w:val="both"/>
              <w:rPr>
                <w:rFonts w:cs="Arial"/>
              </w:rPr>
            </w:pPr>
          </w:p>
          <w:p w:rsidR="007F35D2" w:rsidRPr="00045D77" w:rsidRDefault="007F35D2" w:rsidP="00045D77">
            <w:pPr>
              <w:spacing w:after="0" w:line="240" w:lineRule="auto"/>
              <w:jc w:val="both"/>
              <w:rPr>
                <w:rFonts w:cs="Arial"/>
              </w:rPr>
            </w:pPr>
            <w:r w:rsidRPr="00045D77">
              <w:rPr>
                <w:rFonts w:cs="Arial"/>
              </w:rPr>
              <w:t>Si l’utilisateur souhaite rechercher toutes les études demandées par un profil. Il en existe trois : directeur commercial, responsable régional et responsable magasin</w:t>
            </w:r>
          </w:p>
          <w:p w:rsidR="007F35D2" w:rsidRPr="00045D77" w:rsidRDefault="007F35D2" w:rsidP="00045D77">
            <w:pPr>
              <w:spacing w:after="0" w:line="240" w:lineRule="auto"/>
              <w:jc w:val="both"/>
              <w:rPr>
                <w:rFonts w:cs="Arial"/>
              </w:rPr>
            </w:pPr>
          </w:p>
        </w:tc>
        <w:tc>
          <w:tcPr>
            <w:tcW w:w="1667" w:type="dxa"/>
            <w:gridSpan w:val="2"/>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rPr>
          <w:jc w:val="center"/>
        </w:trPr>
        <w:tc>
          <w:tcPr>
            <w:tcW w:w="842" w:type="dxa"/>
            <w:vMerge/>
            <w:vAlign w:val="center"/>
          </w:tcPr>
          <w:p w:rsidR="007F35D2" w:rsidRPr="00045D77" w:rsidRDefault="007F35D2" w:rsidP="00045D77">
            <w:pPr>
              <w:spacing w:after="0" w:line="240" w:lineRule="auto"/>
              <w:jc w:val="center"/>
              <w:rPr>
                <w:rFonts w:cs="Arial"/>
              </w:rPr>
            </w:pPr>
          </w:p>
        </w:tc>
        <w:tc>
          <w:tcPr>
            <w:tcW w:w="1532" w:type="dxa"/>
            <w:gridSpan w:val="2"/>
            <w:vMerge/>
            <w:vAlign w:val="center"/>
          </w:tcPr>
          <w:p w:rsidR="007F35D2" w:rsidRPr="00045D77" w:rsidRDefault="007F35D2" w:rsidP="00045D77">
            <w:pPr>
              <w:spacing w:after="0" w:line="240" w:lineRule="auto"/>
              <w:jc w:val="center"/>
              <w:rPr>
                <w:rFonts w:cs="Arial"/>
              </w:rPr>
            </w:pPr>
          </w:p>
        </w:tc>
        <w:tc>
          <w:tcPr>
            <w:tcW w:w="1600" w:type="dxa"/>
            <w:gridSpan w:val="2"/>
            <w:vAlign w:val="center"/>
          </w:tcPr>
          <w:p w:rsidR="007F35D2" w:rsidRPr="00045D77" w:rsidRDefault="007F35D2" w:rsidP="00045D77">
            <w:pPr>
              <w:spacing w:after="0" w:line="240" w:lineRule="auto"/>
              <w:jc w:val="center"/>
              <w:rPr>
                <w:rFonts w:cs="Arial"/>
              </w:rPr>
            </w:pPr>
            <w:r w:rsidRPr="00045D77">
              <w:rPr>
                <w:rFonts w:cs="Arial"/>
              </w:rPr>
              <w:t>Champ texte</w:t>
            </w:r>
            <w:r w:rsidRPr="00045D77">
              <w:rPr>
                <w:rFonts w:cs="Arial"/>
              </w:rPr>
              <w:br/>
              <w:t>« Objectif »</w:t>
            </w:r>
          </w:p>
        </w:tc>
        <w:tc>
          <w:tcPr>
            <w:tcW w:w="3645" w:type="dxa"/>
            <w:gridSpan w:val="3"/>
            <w:vAlign w:val="center"/>
          </w:tcPr>
          <w:p w:rsidR="007F35D2" w:rsidRPr="00045D77" w:rsidRDefault="007F35D2" w:rsidP="00045D77">
            <w:pPr>
              <w:spacing w:after="0" w:line="240" w:lineRule="auto"/>
              <w:jc w:val="both"/>
              <w:rPr>
                <w:rFonts w:cs="Arial"/>
              </w:rPr>
            </w:pPr>
            <w:r w:rsidRPr="00045D77">
              <w:rPr>
                <w:rFonts w:cs="Arial"/>
              </w:rPr>
              <w:t>Si l’utilisateur souhaite rechercher toutes les études par un mot clé (aide à la saisie automatique)</w:t>
            </w:r>
          </w:p>
        </w:tc>
        <w:tc>
          <w:tcPr>
            <w:tcW w:w="1667" w:type="dxa"/>
            <w:gridSpan w:val="2"/>
            <w:vAlign w:val="center"/>
          </w:tcPr>
          <w:p w:rsidR="007F35D2" w:rsidRPr="00045D77" w:rsidRDefault="007F35D2" w:rsidP="00045D77">
            <w:pPr>
              <w:spacing w:after="0" w:line="240" w:lineRule="auto"/>
              <w:jc w:val="both"/>
              <w:rPr>
                <w:rFonts w:cs="Arial"/>
              </w:rPr>
            </w:pPr>
          </w:p>
          <w:p w:rsidR="007F35D2" w:rsidRPr="00045D77" w:rsidRDefault="007F35D2" w:rsidP="00045D77">
            <w:pPr>
              <w:spacing w:after="0" w:line="240" w:lineRule="auto"/>
              <w:jc w:val="both"/>
              <w:rPr>
                <w:rFonts w:cs="Arial"/>
              </w:rPr>
            </w:pPr>
            <w:r w:rsidRPr="00045D77">
              <w:rPr>
                <w:rFonts w:cs="Arial"/>
              </w:rPr>
              <w:t>Si le mot clé n’est pas reconnu, le filtre ne marchera pas</w:t>
            </w:r>
          </w:p>
          <w:p w:rsidR="007F35D2" w:rsidRPr="00045D77" w:rsidRDefault="007F35D2" w:rsidP="00045D77">
            <w:pPr>
              <w:spacing w:after="0" w:line="240" w:lineRule="auto"/>
              <w:jc w:val="both"/>
              <w:rPr>
                <w:rFonts w:cs="Arial"/>
              </w:rPr>
            </w:pPr>
          </w:p>
        </w:tc>
      </w:tr>
      <w:tr w:rsidR="007F35D2" w:rsidRPr="00045D77" w:rsidTr="00045D77">
        <w:tblPrEx>
          <w:tblLook w:val="00A0"/>
        </w:tblPrEx>
        <w:trPr>
          <w:gridAfter w:val="1"/>
          <w:wAfter w:w="76" w:type="dxa"/>
          <w:jc w:val="center"/>
        </w:trPr>
        <w:tc>
          <w:tcPr>
            <w:tcW w:w="1841" w:type="dxa"/>
            <w:gridSpan w:val="2"/>
            <w:vMerge w:val="restart"/>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ECRAN</w:t>
            </w:r>
            <w:r w:rsidRPr="00045D77">
              <w:rPr>
                <w:rFonts w:cs="Arial"/>
                <w:b/>
              </w:rPr>
              <w:br/>
              <w:t>N°</w:t>
            </w:r>
          </w:p>
        </w:tc>
        <w:tc>
          <w:tcPr>
            <w:tcW w:w="7369" w:type="dxa"/>
            <w:gridSpan w:val="7"/>
            <w:shd w:val="clear" w:color="auto" w:fill="F2F2F2"/>
          </w:tcPr>
          <w:p w:rsidR="007F35D2" w:rsidRPr="00045D77" w:rsidRDefault="007F35D2" w:rsidP="00045D77">
            <w:pPr>
              <w:spacing w:after="0" w:line="240" w:lineRule="auto"/>
              <w:jc w:val="center"/>
              <w:rPr>
                <w:rFonts w:cs="Arial"/>
              </w:rPr>
            </w:pPr>
          </w:p>
          <w:p w:rsidR="007F35D2" w:rsidRPr="00045D77" w:rsidRDefault="007F35D2" w:rsidP="00045D77">
            <w:pPr>
              <w:spacing w:after="0" w:line="240" w:lineRule="auto"/>
              <w:jc w:val="center"/>
              <w:rPr>
                <w:rFonts w:cs="Arial"/>
                <w:b/>
              </w:rPr>
            </w:pPr>
            <w:r w:rsidRPr="00045D77">
              <w:rPr>
                <w:rFonts w:cs="Arial"/>
                <w:b/>
              </w:rPr>
              <w:t>Liste des études</w:t>
            </w:r>
          </w:p>
          <w:p w:rsidR="007F35D2" w:rsidRPr="00045D77" w:rsidRDefault="007F35D2" w:rsidP="00045D77">
            <w:pPr>
              <w:spacing w:after="0" w:line="240" w:lineRule="auto"/>
              <w:jc w:val="center"/>
              <w:rPr>
                <w:rFonts w:cs="Arial"/>
              </w:rPr>
            </w:pPr>
          </w:p>
        </w:tc>
      </w:tr>
      <w:tr w:rsidR="007F35D2" w:rsidRPr="00045D77" w:rsidTr="00045D77">
        <w:tblPrEx>
          <w:tblLook w:val="00A0"/>
        </w:tblPrEx>
        <w:trPr>
          <w:gridAfter w:val="1"/>
          <w:wAfter w:w="76" w:type="dxa"/>
          <w:jc w:val="center"/>
        </w:trPr>
        <w:tc>
          <w:tcPr>
            <w:tcW w:w="1841" w:type="dxa"/>
            <w:gridSpan w:val="2"/>
            <w:vMerge/>
            <w:shd w:val="clear" w:color="auto" w:fill="F2F2F2"/>
            <w:vAlign w:val="center"/>
          </w:tcPr>
          <w:p w:rsidR="007F35D2" w:rsidRPr="00045D77" w:rsidRDefault="007F35D2" w:rsidP="00045D77">
            <w:pPr>
              <w:spacing w:after="0" w:line="312" w:lineRule="auto"/>
            </w:pPr>
          </w:p>
        </w:tc>
        <w:tc>
          <w:tcPr>
            <w:tcW w:w="1841" w:type="dxa"/>
            <w:gridSpan w:val="2"/>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Zone / Section</w:t>
            </w:r>
          </w:p>
        </w:tc>
        <w:tc>
          <w:tcPr>
            <w:tcW w:w="1842" w:type="dxa"/>
            <w:gridSpan w:val="2"/>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Composants</w:t>
            </w:r>
          </w:p>
          <w:p w:rsidR="007F35D2" w:rsidRPr="00045D77" w:rsidRDefault="007F35D2" w:rsidP="00045D77">
            <w:pPr>
              <w:spacing w:after="0" w:line="240" w:lineRule="auto"/>
              <w:jc w:val="center"/>
              <w:rPr>
                <w:rFonts w:cs="Arial"/>
                <w:b/>
              </w:rPr>
            </w:pPr>
            <w:r w:rsidRPr="00045D77">
              <w:rPr>
                <w:rFonts w:cs="Arial"/>
                <w:b/>
              </w:rPr>
              <w:t>Evénement</w:t>
            </w:r>
          </w:p>
        </w:tc>
        <w:tc>
          <w:tcPr>
            <w:tcW w:w="1843" w:type="dxa"/>
            <w:shd w:val="clear" w:color="auto" w:fill="F2F2F2"/>
            <w:vAlign w:val="center"/>
          </w:tcPr>
          <w:p w:rsidR="007F35D2" w:rsidRPr="00045D77" w:rsidRDefault="007F35D2" w:rsidP="00045D77">
            <w:pPr>
              <w:spacing w:after="0" w:line="240" w:lineRule="auto"/>
              <w:jc w:val="center"/>
              <w:rPr>
                <w:rFonts w:cs="Arial"/>
                <w:b/>
              </w:rPr>
            </w:pPr>
            <w:r w:rsidRPr="00045D77">
              <w:rPr>
                <w:rFonts w:cs="Arial"/>
                <w:b/>
              </w:rPr>
              <w:t>Action</w:t>
            </w:r>
          </w:p>
        </w:tc>
        <w:tc>
          <w:tcPr>
            <w:tcW w:w="1843" w:type="dxa"/>
            <w:gridSpan w:val="2"/>
            <w:shd w:val="clear" w:color="auto" w:fill="F2F2F2"/>
            <w:vAlign w:val="center"/>
          </w:tcPr>
          <w:p w:rsidR="007F35D2" w:rsidRPr="00045D77" w:rsidRDefault="007F35D2" w:rsidP="00045D77">
            <w:pPr>
              <w:spacing w:after="0" w:line="240" w:lineRule="auto"/>
              <w:jc w:val="center"/>
              <w:rPr>
                <w:rFonts w:cs="Arial"/>
              </w:rPr>
            </w:pPr>
            <w:r w:rsidRPr="00045D77">
              <w:rPr>
                <w:rFonts w:cs="Arial"/>
                <w:b/>
              </w:rPr>
              <w:t>Cas d’erreurs</w:t>
            </w:r>
          </w:p>
        </w:tc>
      </w:tr>
      <w:tr w:rsidR="007F35D2" w:rsidRPr="00045D77" w:rsidTr="00045D77">
        <w:tblPrEx>
          <w:tblLook w:val="00A0"/>
        </w:tblPrEx>
        <w:trPr>
          <w:gridAfter w:val="1"/>
          <w:wAfter w:w="76" w:type="dxa"/>
          <w:jc w:val="center"/>
        </w:trPr>
        <w:tc>
          <w:tcPr>
            <w:tcW w:w="1841" w:type="dxa"/>
            <w:gridSpan w:val="2"/>
            <w:vMerge w:val="restart"/>
            <w:vAlign w:val="center"/>
          </w:tcPr>
          <w:p w:rsidR="007F35D2" w:rsidRPr="00045D77" w:rsidRDefault="007F35D2" w:rsidP="00045D77">
            <w:pPr>
              <w:spacing w:after="0" w:line="312" w:lineRule="auto"/>
              <w:jc w:val="center"/>
              <w:rPr>
                <w:rFonts w:cs="Arial"/>
              </w:rPr>
            </w:pPr>
            <w:r w:rsidRPr="00045D77">
              <w:rPr>
                <w:rFonts w:cs="Arial"/>
              </w:rPr>
              <w:t>5</w:t>
            </w:r>
          </w:p>
        </w:tc>
        <w:tc>
          <w:tcPr>
            <w:tcW w:w="1841" w:type="dxa"/>
            <w:gridSpan w:val="2"/>
            <w:vAlign w:val="center"/>
          </w:tcPr>
          <w:p w:rsidR="007F35D2" w:rsidRPr="00045D77" w:rsidRDefault="007F35D2" w:rsidP="00045D77">
            <w:pPr>
              <w:spacing w:after="0" w:line="312" w:lineRule="auto"/>
              <w:rPr>
                <w:rFonts w:cs="Arial"/>
              </w:rPr>
            </w:pPr>
            <w:r w:rsidRPr="00045D77">
              <w:rPr>
                <w:rFonts w:cs="Arial"/>
              </w:rPr>
              <w:t>Menu de gauche</w:t>
            </w:r>
          </w:p>
        </w:tc>
        <w:tc>
          <w:tcPr>
            <w:tcW w:w="1842" w:type="dxa"/>
            <w:gridSpan w:val="2"/>
            <w:vAlign w:val="center"/>
          </w:tcPr>
          <w:p w:rsidR="007F35D2" w:rsidRPr="00045D77" w:rsidRDefault="007F35D2" w:rsidP="00045D77">
            <w:pPr>
              <w:spacing w:after="0" w:line="240" w:lineRule="auto"/>
              <w:jc w:val="center"/>
              <w:rPr>
                <w:rFonts w:cs="Arial"/>
              </w:rPr>
            </w:pPr>
            <w:r w:rsidRPr="00045D77">
              <w:rPr>
                <w:rFonts w:cs="Arial"/>
              </w:rPr>
              <w:t>Liste déroulante</w:t>
            </w:r>
            <w:r w:rsidRPr="00045D77">
              <w:rPr>
                <w:rFonts w:cs="Arial"/>
              </w:rPr>
              <w:br/>
              <w:t>« Statut »</w:t>
            </w:r>
          </w:p>
        </w:tc>
        <w:tc>
          <w:tcPr>
            <w:tcW w:w="1843" w:type="dxa"/>
            <w:vAlign w:val="center"/>
          </w:tcPr>
          <w:p w:rsidR="007F35D2" w:rsidRPr="00045D77" w:rsidRDefault="007F35D2" w:rsidP="00045D77">
            <w:pPr>
              <w:spacing w:after="0" w:line="240" w:lineRule="auto"/>
              <w:jc w:val="both"/>
              <w:rPr>
                <w:rFonts w:cs="Arial"/>
              </w:rPr>
            </w:pPr>
          </w:p>
          <w:p w:rsidR="007F35D2" w:rsidRPr="00045D77" w:rsidRDefault="007F35D2" w:rsidP="00045D77">
            <w:pPr>
              <w:spacing w:after="0" w:line="240" w:lineRule="auto"/>
              <w:jc w:val="both"/>
              <w:rPr>
                <w:rFonts w:cs="Arial"/>
              </w:rPr>
            </w:pPr>
            <w:r w:rsidRPr="00045D77">
              <w:rPr>
                <w:rFonts w:cs="Arial"/>
              </w:rPr>
              <w:t>Si l’utilisateur souhaite rechercher toutes les études par statut. Il en existe six : nouvelle, en cours, terminée, exportée, envoyée et rejetée.</w:t>
            </w:r>
          </w:p>
          <w:p w:rsidR="007F35D2" w:rsidRPr="00045D77" w:rsidRDefault="007F35D2" w:rsidP="00045D77">
            <w:pPr>
              <w:spacing w:after="0" w:line="240" w:lineRule="auto"/>
              <w:jc w:val="both"/>
              <w:rPr>
                <w:rFonts w:cs="Arial"/>
              </w:rPr>
            </w:pPr>
          </w:p>
        </w:tc>
        <w:tc>
          <w:tcPr>
            <w:tcW w:w="1843" w:type="dxa"/>
            <w:gridSpan w:val="2"/>
            <w:vAlign w:val="center"/>
          </w:tcPr>
          <w:p w:rsidR="007F35D2" w:rsidRPr="00045D77" w:rsidRDefault="007F35D2" w:rsidP="00045D77">
            <w:pPr>
              <w:spacing w:after="0" w:line="240" w:lineRule="auto"/>
              <w:jc w:val="center"/>
              <w:rPr>
                <w:rFonts w:cs="Arial"/>
              </w:rPr>
            </w:pPr>
            <w:r w:rsidRPr="00045D77">
              <w:rPr>
                <w:rFonts w:cs="Arial"/>
              </w:rPr>
              <w:t>/</w:t>
            </w:r>
          </w:p>
        </w:tc>
      </w:tr>
      <w:tr w:rsidR="007F35D2" w:rsidRPr="00045D77" w:rsidTr="00045D77">
        <w:tblPrEx>
          <w:tblLook w:val="00A0"/>
        </w:tblPrEx>
        <w:trPr>
          <w:gridAfter w:val="1"/>
          <w:wAfter w:w="76" w:type="dxa"/>
          <w:jc w:val="center"/>
        </w:trPr>
        <w:tc>
          <w:tcPr>
            <w:tcW w:w="1841" w:type="dxa"/>
            <w:gridSpan w:val="2"/>
            <w:vMerge/>
          </w:tcPr>
          <w:p w:rsidR="007F35D2" w:rsidRPr="00045D77" w:rsidRDefault="007F35D2" w:rsidP="00045D77">
            <w:pPr>
              <w:spacing w:after="0" w:line="312" w:lineRule="auto"/>
            </w:pPr>
          </w:p>
        </w:tc>
        <w:tc>
          <w:tcPr>
            <w:tcW w:w="1841" w:type="dxa"/>
            <w:gridSpan w:val="2"/>
            <w:vAlign w:val="center"/>
          </w:tcPr>
          <w:p w:rsidR="007F35D2" w:rsidRPr="00045D77" w:rsidRDefault="007F35D2" w:rsidP="00045D77">
            <w:pPr>
              <w:spacing w:after="0" w:line="312" w:lineRule="auto"/>
              <w:jc w:val="center"/>
            </w:pPr>
            <w:r w:rsidRPr="00045D77">
              <w:rPr>
                <w:rFonts w:cs="Arial"/>
              </w:rPr>
              <w:t>Tableau des études</w:t>
            </w:r>
          </w:p>
        </w:tc>
        <w:tc>
          <w:tcPr>
            <w:tcW w:w="1842" w:type="dxa"/>
            <w:gridSpan w:val="2"/>
            <w:vAlign w:val="center"/>
          </w:tcPr>
          <w:p w:rsidR="007F35D2" w:rsidRPr="00045D77" w:rsidRDefault="007F35D2" w:rsidP="00045D77">
            <w:pPr>
              <w:spacing w:after="0" w:line="240" w:lineRule="auto"/>
              <w:jc w:val="center"/>
              <w:rPr>
                <w:rFonts w:cs="Arial"/>
              </w:rPr>
            </w:pPr>
            <w:r w:rsidRPr="00045D77">
              <w:rPr>
                <w:rFonts w:cs="Arial"/>
              </w:rPr>
              <w:t>Double clic</w:t>
            </w:r>
          </w:p>
        </w:tc>
        <w:tc>
          <w:tcPr>
            <w:tcW w:w="1843" w:type="dxa"/>
            <w:vAlign w:val="center"/>
          </w:tcPr>
          <w:p w:rsidR="007F35D2" w:rsidRPr="00045D77" w:rsidRDefault="007F35D2" w:rsidP="00045D77">
            <w:pPr>
              <w:spacing w:after="0" w:line="240" w:lineRule="auto"/>
              <w:jc w:val="both"/>
              <w:rPr>
                <w:rFonts w:cs="Arial"/>
              </w:rPr>
            </w:pPr>
          </w:p>
          <w:p w:rsidR="007F35D2" w:rsidRPr="00045D77" w:rsidRDefault="007F35D2" w:rsidP="00045D77">
            <w:pPr>
              <w:spacing w:after="0" w:line="240" w:lineRule="auto"/>
              <w:jc w:val="both"/>
              <w:rPr>
                <w:rFonts w:cs="Arial"/>
              </w:rPr>
            </w:pPr>
            <w:r w:rsidRPr="00045D77">
              <w:rPr>
                <w:rFonts w:cs="Arial"/>
              </w:rPr>
              <w:t>Pour afficher le contenu d’une étude, il suffit de sélectionner l’étude dans le tableau et de double cliquer dessus.</w:t>
            </w:r>
          </w:p>
          <w:p w:rsidR="007F35D2" w:rsidRPr="00045D77" w:rsidRDefault="007F35D2" w:rsidP="00045D77">
            <w:pPr>
              <w:spacing w:after="0" w:line="240" w:lineRule="auto"/>
              <w:jc w:val="both"/>
              <w:rPr>
                <w:rFonts w:cs="Arial"/>
              </w:rPr>
            </w:pPr>
          </w:p>
        </w:tc>
        <w:tc>
          <w:tcPr>
            <w:tcW w:w="1843" w:type="dxa"/>
            <w:gridSpan w:val="2"/>
            <w:vAlign w:val="center"/>
          </w:tcPr>
          <w:p w:rsidR="007F35D2" w:rsidRPr="00045D77" w:rsidRDefault="007F35D2" w:rsidP="00045D77">
            <w:pPr>
              <w:spacing w:after="0" w:line="240" w:lineRule="auto"/>
              <w:jc w:val="center"/>
              <w:rPr>
                <w:rFonts w:cs="Arial"/>
              </w:rPr>
            </w:pPr>
            <w:r w:rsidRPr="00045D77">
              <w:rPr>
                <w:rFonts w:cs="Arial"/>
              </w:rPr>
              <w:t>/</w:t>
            </w:r>
          </w:p>
        </w:tc>
      </w:tr>
    </w:tbl>
    <w:p w:rsidR="007F35D2" w:rsidRPr="004A5F4D" w:rsidRDefault="007F35D2" w:rsidP="0006587C">
      <w:pPr>
        <w:spacing w:after="0" w:line="312" w:lineRule="auto"/>
      </w:pPr>
    </w:p>
    <w:p w:rsidR="007F35D2" w:rsidRDefault="007F35D2" w:rsidP="0006587C">
      <w:pPr>
        <w:spacing w:after="0" w:line="312" w:lineRule="auto"/>
        <w:rPr>
          <w:sz w:val="18"/>
        </w:rPr>
      </w:pPr>
    </w:p>
    <w:p w:rsidR="007F35D2" w:rsidRDefault="007F35D2" w:rsidP="0006587C">
      <w:pPr>
        <w:spacing w:after="0" w:line="312" w:lineRule="auto"/>
        <w:rPr>
          <w:sz w:val="18"/>
        </w:rPr>
      </w:pPr>
    </w:p>
    <w:p w:rsidR="007F35D2" w:rsidRDefault="007F35D2" w:rsidP="0006587C">
      <w:pPr>
        <w:spacing w:after="0" w:line="312" w:lineRule="auto"/>
        <w:rPr>
          <w:sz w:val="18"/>
        </w:rPr>
      </w:pPr>
    </w:p>
    <w:p w:rsidR="007F35D2" w:rsidRPr="00441E68" w:rsidRDefault="007F35D2" w:rsidP="0006587C">
      <w:pPr>
        <w:spacing w:after="0" w:line="312" w:lineRule="auto"/>
        <w:rPr>
          <w:sz w:val="18"/>
        </w:rPr>
      </w:pPr>
    </w:p>
    <w:p w:rsidR="007F35D2" w:rsidRPr="004A5F4D" w:rsidRDefault="007F35D2" w:rsidP="0006587C">
      <w:pPr>
        <w:pStyle w:val="Heading4"/>
        <w:numPr>
          <w:numberingChange w:id="210" w:author="RBABE" w:date="2010-09-08T10:28:00Z" w:original="%1:3:2:."/>
        </w:numPr>
      </w:pPr>
      <w:r w:rsidRPr="004A5F4D">
        <w:t>Etablissement d’une étude</w:t>
      </w:r>
    </w:p>
    <w:p w:rsidR="007F35D2" w:rsidRDefault="007F35D2" w:rsidP="0006587C">
      <w:pPr>
        <w:spacing w:after="0" w:line="312"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882"/>
        <w:gridCol w:w="1524"/>
        <w:gridCol w:w="1597"/>
        <w:gridCol w:w="3714"/>
        <w:gridCol w:w="1569"/>
      </w:tblGrid>
      <w:tr w:rsidR="007F35D2" w:rsidRPr="00045D77" w:rsidTr="00045D77">
        <w:tc>
          <w:tcPr>
            <w:tcW w:w="882" w:type="dxa"/>
            <w:vMerge w:val="restart"/>
            <w:shd w:val="clear" w:color="auto" w:fill="F2F2F2"/>
            <w:vAlign w:val="center"/>
          </w:tcPr>
          <w:p w:rsidR="007F35D2" w:rsidRPr="00045D77" w:rsidRDefault="007F35D2" w:rsidP="00045D77">
            <w:pPr>
              <w:spacing w:after="0" w:line="240" w:lineRule="auto"/>
              <w:jc w:val="center"/>
              <w:rPr>
                <w:b/>
              </w:rPr>
            </w:pPr>
            <w:r w:rsidRPr="00045D77">
              <w:rPr>
                <w:b/>
              </w:rPr>
              <w:t>ECRAN</w:t>
            </w:r>
            <w:r w:rsidRPr="00045D77">
              <w:rPr>
                <w:b/>
              </w:rPr>
              <w:br/>
              <w:t>N°</w:t>
            </w:r>
          </w:p>
        </w:tc>
        <w:tc>
          <w:tcPr>
            <w:tcW w:w="8406" w:type="dxa"/>
            <w:gridSpan w:val="4"/>
            <w:shd w:val="clear" w:color="auto" w:fill="F2F2F2"/>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rPr>
                <w:b/>
              </w:rPr>
            </w:pPr>
            <w:r w:rsidRPr="00045D77">
              <w:rPr>
                <w:b/>
              </w:rPr>
              <w:t>Etablissement d’une étude</w:t>
            </w:r>
          </w:p>
          <w:p w:rsidR="007F35D2" w:rsidRPr="00045D77" w:rsidRDefault="007F35D2" w:rsidP="00045D77">
            <w:pPr>
              <w:spacing w:after="0" w:line="240" w:lineRule="auto"/>
              <w:jc w:val="center"/>
            </w:pPr>
          </w:p>
        </w:tc>
      </w:tr>
      <w:tr w:rsidR="007F35D2" w:rsidRPr="00045D77" w:rsidTr="00045D77">
        <w:trPr>
          <w:trHeight w:val="593"/>
        </w:trPr>
        <w:tc>
          <w:tcPr>
            <w:tcW w:w="882" w:type="dxa"/>
            <w:vMerge/>
            <w:shd w:val="clear" w:color="auto" w:fill="F2F2F2"/>
            <w:vAlign w:val="center"/>
          </w:tcPr>
          <w:p w:rsidR="007F35D2" w:rsidRPr="00045D77" w:rsidRDefault="007F35D2" w:rsidP="00045D77">
            <w:pPr>
              <w:spacing w:after="0" w:line="240" w:lineRule="auto"/>
              <w:jc w:val="center"/>
            </w:pPr>
          </w:p>
        </w:tc>
        <w:tc>
          <w:tcPr>
            <w:tcW w:w="1524" w:type="dxa"/>
            <w:shd w:val="clear" w:color="auto" w:fill="F2F2F2"/>
            <w:vAlign w:val="center"/>
          </w:tcPr>
          <w:p w:rsidR="007F35D2" w:rsidRPr="00045D77" w:rsidRDefault="007F35D2" w:rsidP="00045D77">
            <w:pPr>
              <w:spacing w:after="0" w:line="240" w:lineRule="auto"/>
              <w:jc w:val="center"/>
              <w:rPr>
                <w:b/>
              </w:rPr>
            </w:pPr>
            <w:r w:rsidRPr="00045D77">
              <w:rPr>
                <w:b/>
              </w:rPr>
              <w:t>Zone / Section</w:t>
            </w:r>
          </w:p>
        </w:tc>
        <w:tc>
          <w:tcPr>
            <w:tcW w:w="1597" w:type="dxa"/>
            <w:shd w:val="clear" w:color="auto" w:fill="F2F2F2"/>
            <w:vAlign w:val="center"/>
          </w:tcPr>
          <w:p w:rsidR="007F35D2" w:rsidRPr="00045D77" w:rsidRDefault="007F35D2" w:rsidP="00045D77">
            <w:pPr>
              <w:spacing w:after="0" w:line="240" w:lineRule="auto"/>
              <w:jc w:val="center"/>
              <w:rPr>
                <w:b/>
              </w:rPr>
            </w:pPr>
            <w:r w:rsidRPr="00045D77">
              <w:rPr>
                <w:b/>
              </w:rPr>
              <w:t>Composant -</w:t>
            </w:r>
          </w:p>
          <w:p w:rsidR="007F35D2" w:rsidRPr="00045D77" w:rsidRDefault="007F35D2" w:rsidP="00045D77">
            <w:pPr>
              <w:spacing w:after="0" w:line="240" w:lineRule="auto"/>
              <w:jc w:val="center"/>
              <w:rPr>
                <w:b/>
              </w:rPr>
            </w:pPr>
            <w:r w:rsidRPr="00045D77">
              <w:rPr>
                <w:b/>
              </w:rPr>
              <w:t>Evénement</w:t>
            </w:r>
          </w:p>
        </w:tc>
        <w:tc>
          <w:tcPr>
            <w:tcW w:w="3716" w:type="dxa"/>
            <w:shd w:val="clear" w:color="auto" w:fill="F2F2F2"/>
            <w:vAlign w:val="center"/>
          </w:tcPr>
          <w:p w:rsidR="007F35D2" w:rsidRPr="00045D77" w:rsidRDefault="007F35D2" w:rsidP="00045D77">
            <w:pPr>
              <w:spacing w:after="0" w:line="240" w:lineRule="auto"/>
              <w:jc w:val="center"/>
              <w:rPr>
                <w:b/>
              </w:rPr>
            </w:pPr>
            <w:r w:rsidRPr="00045D77">
              <w:rPr>
                <w:b/>
              </w:rPr>
              <w:t>Action</w:t>
            </w:r>
          </w:p>
        </w:tc>
        <w:tc>
          <w:tcPr>
            <w:tcW w:w="1569" w:type="dxa"/>
            <w:shd w:val="clear" w:color="auto" w:fill="F2F2F2"/>
            <w:vAlign w:val="center"/>
          </w:tcPr>
          <w:p w:rsidR="007F35D2" w:rsidRPr="00045D77" w:rsidRDefault="007F35D2" w:rsidP="00045D77">
            <w:pPr>
              <w:spacing w:after="0" w:line="240" w:lineRule="auto"/>
              <w:jc w:val="center"/>
            </w:pPr>
            <w:r w:rsidRPr="00045D77">
              <w:rPr>
                <w:b/>
              </w:rPr>
              <w:t>Cas d’erreurs</w:t>
            </w:r>
          </w:p>
        </w:tc>
      </w:tr>
      <w:tr w:rsidR="007F35D2" w:rsidRPr="00045D77" w:rsidTr="00045D77">
        <w:tc>
          <w:tcPr>
            <w:tcW w:w="882" w:type="dxa"/>
            <w:vMerge w:val="restart"/>
            <w:vAlign w:val="center"/>
          </w:tcPr>
          <w:p w:rsidR="007F35D2" w:rsidRPr="00045D77" w:rsidRDefault="007F35D2" w:rsidP="00045D77">
            <w:pPr>
              <w:spacing w:after="0" w:line="240" w:lineRule="auto"/>
              <w:jc w:val="center"/>
            </w:pPr>
            <w:r w:rsidRPr="00045D77">
              <w:t>Tous</w:t>
            </w:r>
          </w:p>
        </w:tc>
        <w:tc>
          <w:tcPr>
            <w:tcW w:w="1524" w:type="dxa"/>
            <w:vAlign w:val="center"/>
          </w:tcPr>
          <w:p w:rsidR="007F35D2" w:rsidRPr="00045D77" w:rsidRDefault="007F35D2" w:rsidP="00045D77">
            <w:pPr>
              <w:spacing w:after="0" w:line="240" w:lineRule="auto"/>
              <w:jc w:val="center"/>
            </w:pPr>
            <w:r w:rsidRPr="00045D77">
              <w:t>Etude dans sa globalité</w:t>
            </w:r>
          </w:p>
        </w:tc>
        <w:tc>
          <w:tcPr>
            <w:tcW w:w="1597" w:type="dxa"/>
            <w:vAlign w:val="center"/>
          </w:tcPr>
          <w:p w:rsidR="007F35D2" w:rsidRPr="00045D77" w:rsidRDefault="007F35D2" w:rsidP="00045D77">
            <w:pPr>
              <w:spacing w:after="0" w:line="240" w:lineRule="auto"/>
              <w:jc w:val="center"/>
            </w:pPr>
            <w:r w:rsidRPr="00045D77">
              <w:t>A chaque événement</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Le contenu de l’étude est sauvegardé sur le serveur automatiquement à son action sans intervention de l’utilisateur</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Align w:val="center"/>
          </w:tcPr>
          <w:p w:rsidR="007F35D2" w:rsidRPr="00045D77" w:rsidRDefault="007F35D2" w:rsidP="00045D77">
            <w:pPr>
              <w:spacing w:after="0" w:line="240" w:lineRule="auto"/>
              <w:jc w:val="center"/>
            </w:pPr>
            <w:r w:rsidRPr="00045D77">
              <w:t>Panneaux déroulants</w:t>
            </w:r>
          </w:p>
        </w:tc>
        <w:tc>
          <w:tcPr>
            <w:tcW w:w="1597" w:type="dxa"/>
            <w:vAlign w:val="center"/>
          </w:tcPr>
          <w:p w:rsidR="007F35D2" w:rsidRPr="00045D77" w:rsidRDefault="007F35D2" w:rsidP="00045D77">
            <w:pPr>
              <w:spacing w:after="0" w:line="240" w:lineRule="auto"/>
              <w:jc w:val="center"/>
            </w:pPr>
            <w:r w:rsidRPr="00045D77">
              <w:t>Clic</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Si le panneau n’est pas déroulé, celui-ci est déroulé pour afficher son contenu et inversement</w:t>
            </w: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restart"/>
            <w:shd w:val="clear" w:color="auto" w:fill="F2F2F2"/>
            <w:vAlign w:val="center"/>
          </w:tcPr>
          <w:p w:rsidR="007F35D2" w:rsidRPr="00045D77" w:rsidRDefault="007F35D2" w:rsidP="00045D77">
            <w:pPr>
              <w:spacing w:after="0" w:line="240" w:lineRule="auto"/>
              <w:jc w:val="center"/>
              <w:rPr>
                <w:b/>
              </w:rPr>
            </w:pPr>
            <w:r w:rsidRPr="00045D77">
              <w:rPr>
                <w:b/>
              </w:rPr>
              <w:t>ECRAN</w:t>
            </w:r>
            <w:r w:rsidRPr="00045D77">
              <w:rPr>
                <w:b/>
              </w:rPr>
              <w:br/>
              <w:t>N°</w:t>
            </w:r>
          </w:p>
        </w:tc>
        <w:tc>
          <w:tcPr>
            <w:tcW w:w="8406" w:type="dxa"/>
            <w:gridSpan w:val="4"/>
            <w:shd w:val="clear" w:color="auto" w:fill="F2F2F2"/>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rPr>
                <w:b/>
              </w:rPr>
            </w:pPr>
            <w:r w:rsidRPr="00045D77">
              <w:rPr>
                <w:b/>
              </w:rPr>
              <w:t>Etablissement d’une étude</w:t>
            </w:r>
          </w:p>
          <w:p w:rsidR="007F35D2" w:rsidRPr="00045D77" w:rsidRDefault="007F35D2" w:rsidP="00045D77">
            <w:pPr>
              <w:spacing w:after="0" w:line="240" w:lineRule="auto"/>
              <w:jc w:val="center"/>
            </w:pPr>
          </w:p>
        </w:tc>
      </w:tr>
      <w:tr w:rsidR="007F35D2" w:rsidRPr="00045D77" w:rsidTr="00045D77">
        <w:tc>
          <w:tcPr>
            <w:tcW w:w="882" w:type="dxa"/>
            <w:vMerge/>
            <w:shd w:val="clear" w:color="auto" w:fill="F2F2F2"/>
            <w:vAlign w:val="center"/>
          </w:tcPr>
          <w:p w:rsidR="007F35D2" w:rsidRPr="00045D77" w:rsidRDefault="007F35D2" w:rsidP="00045D77">
            <w:pPr>
              <w:spacing w:after="0" w:line="240" w:lineRule="auto"/>
              <w:jc w:val="center"/>
            </w:pPr>
          </w:p>
        </w:tc>
        <w:tc>
          <w:tcPr>
            <w:tcW w:w="1524" w:type="dxa"/>
            <w:shd w:val="clear" w:color="auto" w:fill="F2F2F2"/>
            <w:vAlign w:val="center"/>
          </w:tcPr>
          <w:p w:rsidR="007F35D2" w:rsidRPr="00045D77" w:rsidRDefault="007F35D2" w:rsidP="00045D77">
            <w:pPr>
              <w:spacing w:after="0" w:line="240" w:lineRule="auto"/>
              <w:jc w:val="center"/>
              <w:rPr>
                <w:b/>
              </w:rPr>
            </w:pPr>
            <w:r w:rsidRPr="00045D77">
              <w:rPr>
                <w:b/>
              </w:rPr>
              <w:t>Zone / Section</w:t>
            </w:r>
          </w:p>
        </w:tc>
        <w:tc>
          <w:tcPr>
            <w:tcW w:w="1597" w:type="dxa"/>
            <w:shd w:val="clear" w:color="auto" w:fill="F2F2F2"/>
            <w:vAlign w:val="center"/>
          </w:tcPr>
          <w:p w:rsidR="007F35D2" w:rsidRPr="00045D77" w:rsidRDefault="007F35D2" w:rsidP="00045D77">
            <w:pPr>
              <w:spacing w:after="0" w:line="240" w:lineRule="auto"/>
              <w:jc w:val="center"/>
              <w:rPr>
                <w:b/>
              </w:rPr>
            </w:pPr>
            <w:r w:rsidRPr="00045D77">
              <w:rPr>
                <w:b/>
              </w:rPr>
              <w:t>Composant -</w:t>
            </w:r>
          </w:p>
          <w:p w:rsidR="007F35D2" w:rsidRPr="00045D77" w:rsidRDefault="007F35D2" w:rsidP="00045D77">
            <w:pPr>
              <w:spacing w:after="0" w:line="240" w:lineRule="auto"/>
              <w:jc w:val="center"/>
              <w:rPr>
                <w:b/>
              </w:rPr>
            </w:pPr>
            <w:r w:rsidRPr="00045D77">
              <w:rPr>
                <w:b/>
              </w:rPr>
              <w:t>Evénement</w:t>
            </w:r>
          </w:p>
        </w:tc>
        <w:tc>
          <w:tcPr>
            <w:tcW w:w="3716" w:type="dxa"/>
            <w:shd w:val="clear" w:color="auto" w:fill="F2F2F2"/>
            <w:vAlign w:val="center"/>
          </w:tcPr>
          <w:p w:rsidR="007F35D2" w:rsidRPr="00045D77" w:rsidRDefault="007F35D2" w:rsidP="00045D77">
            <w:pPr>
              <w:spacing w:after="0" w:line="240" w:lineRule="auto"/>
              <w:jc w:val="center"/>
              <w:rPr>
                <w:b/>
              </w:rPr>
            </w:pPr>
            <w:r w:rsidRPr="00045D77">
              <w:rPr>
                <w:b/>
              </w:rPr>
              <w:t>Action</w:t>
            </w:r>
          </w:p>
        </w:tc>
        <w:tc>
          <w:tcPr>
            <w:tcW w:w="1569" w:type="dxa"/>
            <w:shd w:val="clear" w:color="auto" w:fill="F2F2F2"/>
            <w:vAlign w:val="center"/>
          </w:tcPr>
          <w:p w:rsidR="007F35D2" w:rsidRPr="00045D77" w:rsidRDefault="007F35D2" w:rsidP="00045D77">
            <w:pPr>
              <w:spacing w:after="0" w:line="240" w:lineRule="auto"/>
              <w:jc w:val="center"/>
            </w:pPr>
            <w:r w:rsidRPr="00045D77">
              <w:rPr>
                <w:b/>
              </w:rPr>
              <w:t>Cas d’erreurs</w:t>
            </w:r>
          </w:p>
        </w:tc>
      </w:tr>
      <w:tr w:rsidR="007F35D2" w:rsidRPr="00045D77" w:rsidTr="00045D77">
        <w:tc>
          <w:tcPr>
            <w:tcW w:w="882" w:type="dxa"/>
            <w:vAlign w:val="center"/>
          </w:tcPr>
          <w:p w:rsidR="007F35D2" w:rsidRPr="00045D77" w:rsidRDefault="007F35D2" w:rsidP="00045D77">
            <w:pPr>
              <w:spacing w:after="0" w:line="240" w:lineRule="auto"/>
              <w:jc w:val="center"/>
            </w:pPr>
            <w:r w:rsidRPr="00045D77">
              <w:t>6, 7, 8</w:t>
            </w:r>
          </w:p>
        </w:tc>
        <w:tc>
          <w:tcPr>
            <w:tcW w:w="1524" w:type="dxa"/>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Ouverture de l’étude</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 xml:space="preserve">Selon le statut de l’étude les panneaux sont ou non déroulés avec la couleur associée : </w:t>
            </w:r>
          </w:p>
          <w:p w:rsidR="007F35D2" w:rsidRPr="00045D77" w:rsidRDefault="007F35D2" w:rsidP="00045D77">
            <w:pPr>
              <w:numPr>
                <w:ilvl w:val="0"/>
                <w:numId w:val="35"/>
                <w:numberingChange w:id="211" w:author="RBABE" w:date="2010-09-08T10:28:00Z" w:original="-"/>
              </w:numPr>
              <w:tabs>
                <w:tab w:val="clear" w:pos="1245"/>
                <w:tab w:val="num" w:pos="528"/>
              </w:tabs>
              <w:spacing w:after="0" w:line="240" w:lineRule="auto"/>
              <w:ind w:left="564"/>
              <w:jc w:val="both"/>
            </w:pPr>
            <w:r w:rsidRPr="00045D77">
              <w:t>Nouvelle étude : panneaux 1-2-3 déroulés</w:t>
            </w:r>
          </w:p>
          <w:p w:rsidR="007F35D2" w:rsidRPr="00045D77" w:rsidRDefault="007F35D2" w:rsidP="00045D77">
            <w:pPr>
              <w:numPr>
                <w:ilvl w:val="0"/>
                <w:numId w:val="35"/>
                <w:numberingChange w:id="212" w:author="RBABE" w:date="2010-09-08T10:28:00Z" w:original="-"/>
              </w:numPr>
              <w:tabs>
                <w:tab w:val="clear" w:pos="1245"/>
                <w:tab w:val="num" w:pos="528"/>
              </w:tabs>
              <w:spacing w:after="0" w:line="240" w:lineRule="auto"/>
              <w:ind w:left="564"/>
              <w:jc w:val="both"/>
            </w:pPr>
            <w:r w:rsidRPr="00045D77">
              <w:t>Etude en cours : panneaux 1-2-3 (4-5) déroulés</w:t>
            </w:r>
          </w:p>
          <w:p w:rsidR="007F35D2" w:rsidRPr="00045D77" w:rsidRDefault="007F35D2" w:rsidP="00045D77">
            <w:pPr>
              <w:numPr>
                <w:ilvl w:val="0"/>
                <w:numId w:val="35"/>
                <w:numberingChange w:id="213" w:author="RBABE" w:date="2010-09-08T10:28:00Z" w:original="-"/>
              </w:numPr>
              <w:tabs>
                <w:tab w:val="clear" w:pos="1245"/>
                <w:tab w:val="num" w:pos="528"/>
              </w:tabs>
              <w:spacing w:after="0" w:line="240" w:lineRule="auto"/>
              <w:ind w:left="564"/>
              <w:jc w:val="both"/>
            </w:pPr>
            <w:r w:rsidRPr="00045D77">
              <w:t>Etude rédigée : panneaux 1-2-3-4-5 déroulés</w:t>
            </w:r>
          </w:p>
          <w:p w:rsidR="007F35D2" w:rsidRPr="00045D77" w:rsidRDefault="007F35D2" w:rsidP="00045D77">
            <w:pPr>
              <w:numPr>
                <w:ilvl w:val="0"/>
                <w:numId w:val="35"/>
                <w:numberingChange w:id="214" w:author="RBABE" w:date="2010-09-08T10:28:00Z" w:original="-"/>
              </w:numPr>
              <w:tabs>
                <w:tab w:val="clear" w:pos="1245"/>
                <w:tab w:val="num" w:pos="528"/>
              </w:tabs>
              <w:spacing w:after="0" w:line="240" w:lineRule="auto"/>
              <w:ind w:left="564"/>
              <w:jc w:val="both"/>
            </w:pPr>
            <w:r w:rsidRPr="00045D77">
              <w:t>Etude exportée : panneaux 1-2-3-4-5-6 déroulés.</w:t>
            </w:r>
          </w:p>
          <w:p w:rsidR="007F35D2" w:rsidRPr="00045D77" w:rsidRDefault="007F35D2" w:rsidP="00045D77">
            <w:pPr>
              <w:numPr>
                <w:ilvl w:val="0"/>
                <w:numId w:val="35"/>
                <w:numberingChange w:id="215" w:author="RBABE" w:date="2010-09-08T10:28:00Z" w:original="-"/>
              </w:numPr>
              <w:tabs>
                <w:tab w:val="clear" w:pos="1245"/>
                <w:tab w:val="num" w:pos="528"/>
              </w:tabs>
              <w:spacing w:after="0" w:line="240" w:lineRule="auto"/>
              <w:ind w:left="564"/>
              <w:jc w:val="both"/>
            </w:pPr>
            <w:r w:rsidRPr="00045D77">
              <w:t>Etude envoyée : panneaux 1-2-3-4-5-6-7 déroulés</w:t>
            </w:r>
          </w:p>
        </w:tc>
        <w:tc>
          <w:tcPr>
            <w:tcW w:w="1569" w:type="dxa"/>
            <w:vAlign w:val="center"/>
          </w:tcPr>
          <w:p w:rsidR="007F35D2" w:rsidRPr="00045D77" w:rsidRDefault="007F35D2" w:rsidP="00045D77">
            <w:pPr>
              <w:spacing w:after="0" w:line="240" w:lineRule="auto"/>
              <w:jc w:val="both"/>
            </w:pPr>
            <w:r w:rsidRPr="00045D77">
              <w:t>Une étude refusée ne peut plus être modifiée. Son statut est définitif</w:t>
            </w:r>
          </w:p>
        </w:tc>
      </w:tr>
      <w:tr w:rsidR="007F35D2" w:rsidRPr="00045D77" w:rsidTr="00045D77">
        <w:tc>
          <w:tcPr>
            <w:tcW w:w="882" w:type="dxa"/>
            <w:vAlign w:val="center"/>
          </w:tcPr>
          <w:p w:rsidR="007F35D2" w:rsidRPr="00045D77" w:rsidRDefault="007F35D2" w:rsidP="00045D77">
            <w:pPr>
              <w:spacing w:after="0" w:line="240" w:lineRule="auto"/>
              <w:jc w:val="center"/>
            </w:pPr>
            <w:r w:rsidRPr="00045D77">
              <w:t>9</w:t>
            </w:r>
          </w:p>
        </w:tc>
        <w:tc>
          <w:tcPr>
            <w:tcW w:w="1524" w:type="dxa"/>
            <w:vAlign w:val="center"/>
          </w:tcPr>
          <w:p w:rsidR="007F35D2" w:rsidRPr="00045D77" w:rsidRDefault="007F35D2" w:rsidP="00045D77">
            <w:pPr>
              <w:spacing w:after="0" w:line="240" w:lineRule="auto"/>
              <w:jc w:val="center"/>
            </w:pPr>
            <w:r w:rsidRPr="00045D77">
              <w:t>Panneau 1 :</w:t>
            </w:r>
          </w:p>
          <w:p w:rsidR="007F35D2" w:rsidRPr="00045D77" w:rsidRDefault="007F35D2" w:rsidP="00045D77">
            <w:pPr>
              <w:spacing w:after="0" w:line="240" w:lineRule="auto"/>
              <w:jc w:val="center"/>
            </w:pPr>
            <w:r w:rsidRPr="00045D77">
              <w:t>informations générales</w:t>
            </w:r>
          </w:p>
        </w:tc>
        <w:tc>
          <w:tcPr>
            <w:tcW w:w="1597" w:type="dxa"/>
            <w:vAlign w:val="center"/>
          </w:tcPr>
          <w:p w:rsidR="007F35D2" w:rsidRPr="00045D77" w:rsidRDefault="007F35D2" w:rsidP="00045D77">
            <w:pPr>
              <w:spacing w:after="0" w:line="240" w:lineRule="auto"/>
              <w:jc w:val="center"/>
            </w:pPr>
            <w:r w:rsidRPr="00045D77">
              <w:t>Bouton « Refuser l’étude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Le statut de l’étude passe à « refusée ». L’étude n’est plus modifiable. Une fenêtre Outlook s’ouvre :</w:t>
            </w:r>
          </w:p>
          <w:p w:rsidR="007F35D2" w:rsidRPr="00045D77" w:rsidRDefault="007F35D2" w:rsidP="00045D77">
            <w:pPr>
              <w:numPr>
                <w:ilvl w:val="0"/>
                <w:numId w:val="35"/>
                <w:numberingChange w:id="216" w:author="RBABE" w:date="2010-09-08T10:28:00Z" w:original="-"/>
              </w:numPr>
              <w:tabs>
                <w:tab w:val="clear" w:pos="1245"/>
                <w:tab w:val="num" w:pos="546"/>
              </w:tabs>
              <w:spacing w:after="0" w:line="240" w:lineRule="auto"/>
              <w:ind w:left="606"/>
              <w:jc w:val="both"/>
            </w:pPr>
            <w:r w:rsidRPr="00045D77">
              <w:t>Destinataire : mail du demandeur</w:t>
            </w:r>
          </w:p>
          <w:p w:rsidR="007F35D2" w:rsidRPr="00045D77" w:rsidRDefault="007F35D2" w:rsidP="00045D77">
            <w:pPr>
              <w:numPr>
                <w:ilvl w:val="0"/>
                <w:numId w:val="35"/>
                <w:numberingChange w:id="217" w:author="RBABE" w:date="2010-09-08T10:28:00Z" w:original="-"/>
              </w:numPr>
              <w:tabs>
                <w:tab w:val="clear" w:pos="1245"/>
                <w:tab w:val="num" w:pos="546"/>
              </w:tabs>
              <w:spacing w:after="0" w:line="240" w:lineRule="auto"/>
              <w:ind w:left="606"/>
              <w:jc w:val="both"/>
            </w:pPr>
            <w:r w:rsidRPr="00045D77">
              <w:t xml:space="preserve">Objet : Rejet de l’étude n° </w:t>
            </w:r>
            <w:r w:rsidRPr="00045D77">
              <w:rPr>
                <w:i/>
              </w:rPr>
              <w:t>num</w:t>
            </w:r>
            <w:r w:rsidRPr="00045D77">
              <w:t xml:space="preserve"> : </w:t>
            </w:r>
            <w:r w:rsidRPr="00045D77">
              <w:rPr>
                <w:i/>
              </w:rPr>
              <w:t>objectif</w:t>
            </w:r>
          </w:p>
          <w:p w:rsidR="007F35D2" w:rsidRPr="00045D77" w:rsidRDefault="007F35D2" w:rsidP="00045D77">
            <w:pPr>
              <w:numPr>
                <w:ilvl w:val="0"/>
                <w:numId w:val="35"/>
                <w:numberingChange w:id="218" w:author="RBABE" w:date="2010-09-08T10:28:00Z" w:original="-"/>
              </w:numPr>
              <w:tabs>
                <w:tab w:val="clear" w:pos="1245"/>
                <w:tab w:val="num" w:pos="546"/>
              </w:tabs>
              <w:spacing w:after="0" w:line="240" w:lineRule="auto"/>
              <w:ind w:left="606"/>
              <w:jc w:val="both"/>
            </w:pPr>
            <w:r w:rsidRPr="00045D77">
              <w:t>Corps : motif du rejet</w:t>
            </w:r>
          </w:p>
          <w:p w:rsidR="007F35D2" w:rsidRPr="00045D77" w:rsidRDefault="007F35D2" w:rsidP="00045D77">
            <w:pPr>
              <w:spacing w:after="0" w:line="240" w:lineRule="auto"/>
              <w:ind w:left="246"/>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restart"/>
            <w:vAlign w:val="center"/>
          </w:tcPr>
          <w:p w:rsidR="007F35D2" w:rsidRPr="00045D77" w:rsidRDefault="007F35D2" w:rsidP="00045D77">
            <w:pPr>
              <w:spacing w:after="0" w:line="240" w:lineRule="auto"/>
              <w:jc w:val="center"/>
            </w:pPr>
            <w:r w:rsidRPr="00045D77">
              <w:t>7, 23</w:t>
            </w:r>
          </w:p>
        </w:tc>
        <w:tc>
          <w:tcPr>
            <w:tcW w:w="1524" w:type="dxa"/>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r w:rsidRPr="00045D77">
              <w:t>Panneau 2 :</w:t>
            </w:r>
          </w:p>
          <w:p w:rsidR="007F35D2" w:rsidRPr="00045D77" w:rsidRDefault="007F35D2" w:rsidP="00045D77">
            <w:pPr>
              <w:spacing w:after="0" w:line="240" w:lineRule="auto"/>
              <w:jc w:val="center"/>
            </w:pPr>
            <w:r w:rsidRPr="00045D77">
              <w:t>Objectif</w:t>
            </w:r>
          </w:p>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Zone de texte</w:t>
            </w:r>
          </w:p>
        </w:tc>
        <w:tc>
          <w:tcPr>
            <w:tcW w:w="3716" w:type="dxa"/>
            <w:vAlign w:val="center"/>
          </w:tcPr>
          <w:p w:rsidR="007F35D2" w:rsidRPr="00045D77" w:rsidRDefault="007F35D2" w:rsidP="00045D77">
            <w:pPr>
              <w:spacing w:after="0" w:line="240" w:lineRule="auto"/>
              <w:jc w:val="both"/>
            </w:pPr>
            <w:r w:rsidRPr="00045D77">
              <w:t>Le texte est en lecture seul. Il n’est pas modifiable</w:t>
            </w: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Align w:val="center"/>
          </w:tcPr>
          <w:p w:rsidR="007F35D2" w:rsidRPr="00045D77" w:rsidRDefault="007F35D2" w:rsidP="00045D77">
            <w:pPr>
              <w:spacing w:after="0" w:line="240" w:lineRule="auto"/>
              <w:jc w:val="center"/>
            </w:pPr>
            <w:r w:rsidRPr="00045D77">
              <w:t>Panneau 3 :</w:t>
            </w:r>
          </w:p>
          <w:p w:rsidR="007F35D2" w:rsidRPr="00045D77" w:rsidRDefault="007F35D2" w:rsidP="00045D77">
            <w:pPr>
              <w:spacing w:after="0" w:line="240" w:lineRule="auto"/>
              <w:jc w:val="center"/>
            </w:pPr>
            <w:r w:rsidRPr="00045D77">
              <w:t>Résultats</w:t>
            </w:r>
          </w:p>
        </w:tc>
        <w:tc>
          <w:tcPr>
            <w:tcW w:w="1597" w:type="dxa"/>
            <w:vAlign w:val="center"/>
          </w:tcPr>
          <w:p w:rsidR="007F35D2" w:rsidRPr="00045D77" w:rsidRDefault="007F35D2" w:rsidP="00045D77">
            <w:pPr>
              <w:spacing w:after="0" w:line="240" w:lineRule="auto"/>
              <w:jc w:val="center"/>
            </w:pPr>
            <w:r w:rsidRPr="00045D77">
              <w:t>Tableaux et graphiques</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Les médias ne sont pas modifiables</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restart"/>
            <w:vAlign w:val="center"/>
          </w:tcPr>
          <w:p w:rsidR="007F35D2" w:rsidRPr="00045D77" w:rsidRDefault="007F35D2" w:rsidP="00045D77">
            <w:pPr>
              <w:spacing w:after="0" w:line="240" w:lineRule="auto"/>
              <w:jc w:val="center"/>
            </w:pPr>
            <w:r w:rsidRPr="00045D77">
              <w:t>Panneau 4 :</w:t>
            </w:r>
          </w:p>
          <w:p w:rsidR="007F35D2" w:rsidRPr="00045D77" w:rsidRDefault="007F35D2" w:rsidP="00045D77">
            <w:pPr>
              <w:spacing w:after="0" w:line="240" w:lineRule="auto"/>
              <w:jc w:val="center"/>
            </w:pPr>
            <w:r w:rsidRPr="00045D77">
              <w:t>Interprétation</w:t>
            </w:r>
          </w:p>
        </w:tc>
        <w:tc>
          <w:tcPr>
            <w:tcW w:w="1597" w:type="dxa"/>
            <w:vAlign w:val="center"/>
          </w:tcPr>
          <w:p w:rsidR="007F35D2" w:rsidRPr="00045D77" w:rsidRDefault="007F35D2" w:rsidP="00045D77">
            <w:pPr>
              <w:spacing w:after="0" w:line="240" w:lineRule="auto"/>
              <w:jc w:val="center"/>
            </w:pPr>
            <w:r w:rsidRPr="00045D77">
              <w:t>Zone de texte</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Le texte est libre avec le format respectant la charte graphique</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w:t>
            </w:r>
          </w:p>
          <w:p w:rsidR="007F35D2" w:rsidRPr="00045D77" w:rsidRDefault="007F35D2" w:rsidP="00045D77">
            <w:pPr>
              <w:spacing w:after="0" w:line="240" w:lineRule="auto"/>
              <w:jc w:val="center"/>
            </w:pPr>
            <w:r w:rsidRPr="00045D77">
              <w:t>« Terminer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Si la zone d’interprétation est vide, un message d’alerte est affiché « Aucune interprétation pour l’étude » sinon</w:t>
            </w:r>
          </w:p>
          <w:p w:rsidR="007F35D2" w:rsidRPr="00045D77" w:rsidRDefault="007F35D2" w:rsidP="00045D77">
            <w:pPr>
              <w:spacing w:after="0" w:line="240" w:lineRule="auto"/>
              <w:jc w:val="both"/>
            </w:pPr>
            <w:r w:rsidRPr="00045D77">
              <w:t>le panneau passe en statut « rédigé » et sa couleur passe au bleu foncé selon la charte graphique. Aucune autre action n’est réalisée par l’application</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restart"/>
            <w:shd w:val="clear" w:color="auto" w:fill="F2F2F2"/>
            <w:vAlign w:val="center"/>
          </w:tcPr>
          <w:p w:rsidR="007F35D2" w:rsidRPr="00045D77" w:rsidRDefault="007F35D2" w:rsidP="00045D77">
            <w:pPr>
              <w:spacing w:after="0" w:line="240" w:lineRule="auto"/>
              <w:jc w:val="center"/>
              <w:rPr>
                <w:b/>
              </w:rPr>
            </w:pPr>
            <w:r w:rsidRPr="00045D77">
              <w:rPr>
                <w:b/>
              </w:rPr>
              <w:t>ECRAN</w:t>
            </w:r>
            <w:r w:rsidRPr="00045D77">
              <w:rPr>
                <w:b/>
              </w:rPr>
              <w:br/>
              <w:t>N°</w:t>
            </w:r>
          </w:p>
        </w:tc>
        <w:tc>
          <w:tcPr>
            <w:tcW w:w="8406" w:type="dxa"/>
            <w:gridSpan w:val="4"/>
            <w:shd w:val="clear" w:color="auto" w:fill="F2F2F2"/>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rPr>
                <w:b/>
              </w:rPr>
            </w:pPr>
            <w:r w:rsidRPr="00045D77">
              <w:rPr>
                <w:b/>
              </w:rPr>
              <w:t>Etablissement d’une étude</w:t>
            </w:r>
          </w:p>
          <w:p w:rsidR="007F35D2" w:rsidRPr="00045D77" w:rsidRDefault="007F35D2" w:rsidP="00045D77">
            <w:pPr>
              <w:spacing w:after="0" w:line="240" w:lineRule="auto"/>
              <w:jc w:val="center"/>
            </w:pPr>
          </w:p>
        </w:tc>
      </w:tr>
      <w:tr w:rsidR="007F35D2" w:rsidRPr="00045D77" w:rsidTr="00045D77">
        <w:tc>
          <w:tcPr>
            <w:tcW w:w="882" w:type="dxa"/>
            <w:vMerge/>
            <w:shd w:val="clear" w:color="auto" w:fill="F2F2F2"/>
            <w:vAlign w:val="center"/>
          </w:tcPr>
          <w:p w:rsidR="007F35D2" w:rsidRPr="00045D77" w:rsidRDefault="007F35D2" w:rsidP="00045D77">
            <w:pPr>
              <w:spacing w:after="0" w:line="240" w:lineRule="auto"/>
              <w:jc w:val="center"/>
            </w:pPr>
          </w:p>
        </w:tc>
        <w:tc>
          <w:tcPr>
            <w:tcW w:w="1524" w:type="dxa"/>
            <w:shd w:val="clear" w:color="auto" w:fill="F2F2F2"/>
            <w:vAlign w:val="center"/>
          </w:tcPr>
          <w:p w:rsidR="007F35D2" w:rsidRPr="00045D77" w:rsidRDefault="007F35D2" w:rsidP="00045D77">
            <w:pPr>
              <w:spacing w:after="0" w:line="240" w:lineRule="auto"/>
              <w:jc w:val="center"/>
              <w:rPr>
                <w:b/>
              </w:rPr>
            </w:pPr>
            <w:r w:rsidRPr="00045D77">
              <w:rPr>
                <w:b/>
              </w:rPr>
              <w:t>Zone / Section</w:t>
            </w:r>
          </w:p>
        </w:tc>
        <w:tc>
          <w:tcPr>
            <w:tcW w:w="1597" w:type="dxa"/>
            <w:shd w:val="clear" w:color="auto" w:fill="F2F2F2"/>
            <w:vAlign w:val="center"/>
          </w:tcPr>
          <w:p w:rsidR="007F35D2" w:rsidRPr="00045D77" w:rsidRDefault="007F35D2" w:rsidP="00045D77">
            <w:pPr>
              <w:spacing w:after="0" w:line="240" w:lineRule="auto"/>
              <w:jc w:val="center"/>
              <w:rPr>
                <w:b/>
              </w:rPr>
            </w:pPr>
            <w:r w:rsidRPr="00045D77">
              <w:rPr>
                <w:b/>
              </w:rPr>
              <w:t>Composant -</w:t>
            </w:r>
          </w:p>
          <w:p w:rsidR="007F35D2" w:rsidRPr="00045D77" w:rsidRDefault="007F35D2" w:rsidP="00045D77">
            <w:pPr>
              <w:spacing w:after="0" w:line="240" w:lineRule="auto"/>
              <w:jc w:val="center"/>
              <w:rPr>
                <w:b/>
              </w:rPr>
            </w:pPr>
            <w:r w:rsidRPr="00045D77">
              <w:rPr>
                <w:b/>
              </w:rPr>
              <w:t>Evénement</w:t>
            </w:r>
          </w:p>
        </w:tc>
        <w:tc>
          <w:tcPr>
            <w:tcW w:w="3716" w:type="dxa"/>
            <w:shd w:val="clear" w:color="auto" w:fill="F2F2F2"/>
            <w:vAlign w:val="center"/>
          </w:tcPr>
          <w:p w:rsidR="007F35D2" w:rsidRPr="00045D77" w:rsidRDefault="007F35D2" w:rsidP="00045D77">
            <w:pPr>
              <w:spacing w:after="0" w:line="240" w:lineRule="auto"/>
              <w:jc w:val="center"/>
              <w:rPr>
                <w:b/>
              </w:rPr>
            </w:pPr>
            <w:r w:rsidRPr="00045D77">
              <w:rPr>
                <w:b/>
              </w:rPr>
              <w:t>Action</w:t>
            </w:r>
          </w:p>
        </w:tc>
        <w:tc>
          <w:tcPr>
            <w:tcW w:w="1569" w:type="dxa"/>
            <w:shd w:val="clear" w:color="auto" w:fill="F2F2F2"/>
            <w:vAlign w:val="center"/>
          </w:tcPr>
          <w:p w:rsidR="007F35D2" w:rsidRPr="00045D77" w:rsidRDefault="007F35D2" w:rsidP="00045D77">
            <w:pPr>
              <w:spacing w:after="0" w:line="240" w:lineRule="auto"/>
              <w:jc w:val="center"/>
            </w:pPr>
            <w:r w:rsidRPr="00045D77">
              <w:rPr>
                <w:b/>
              </w:rPr>
              <w:t>Cas d’erreurs</w:t>
            </w:r>
          </w:p>
        </w:tc>
      </w:tr>
      <w:tr w:rsidR="007F35D2" w:rsidRPr="00045D77" w:rsidTr="00045D77">
        <w:tc>
          <w:tcPr>
            <w:tcW w:w="882" w:type="dxa"/>
            <w:vMerge w:val="restart"/>
            <w:vAlign w:val="center"/>
          </w:tcPr>
          <w:p w:rsidR="007F35D2" w:rsidRPr="00045D77" w:rsidRDefault="007F35D2" w:rsidP="00045D77">
            <w:pPr>
              <w:spacing w:after="0" w:line="240" w:lineRule="auto"/>
              <w:jc w:val="center"/>
            </w:pPr>
            <w:r w:rsidRPr="00045D77">
              <w:t>8, 24</w:t>
            </w:r>
          </w:p>
        </w:tc>
        <w:tc>
          <w:tcPr>
            <w:tcW w:w="1524" w:type="dxa"/>
            <w:vMerge w:val="restart"/>
            <w:vAlign w:val="center"/>
          </w:tcPr>
          <w:p w:rsidR="007F35D2" w:rsidRPr="00045D77" w:rsidRDefault="007F35D2" w:rsidP="00045D77">
            <w:pPr>
              <w:spacing w:after="0" w:line="240" w:lineRule="auto"/>
              <w:jc w:val="center"/>
            </w:pPr>
            <w:r w:rsidRPr="00045D77">
              <w:t>Panneau 5 :</w:t>
            </w:r>
          </w:p>
          <w:p w:rsidR="007F35D2" w:rsidRPr="00045D77" w:rsidRDefault="007F35D2" w:rsidP="00045D77">
            <w:pPr>
              <w:spacing w:after="0" w:line="240" w:lineRule="auto"/>
              <w:jc w:val="center"/>
            </w:pPr>
            <w:r w:rsidRPr="00045D77">
              <w:t>Statistiques éventuelles</w:t>
            </w:r>
          </w:p>
        </w:tc>
        <w:tc>
          <w:tcPr>
            <w:tcW w:w="1597" w:type="dxa"/>
            <w:vAlign w:val="center"/>
          </w:tcPr>
          <w:p w:rsidR="007F35D2" w:rsidRPr="00045D77" w:rsidRDefault="007F35D2" w:rsidP="00045D77">
            <w:pPr>
              <w:spacing w:after="0" w:line="240" w:lineRule="auto"/>
              <w:jc w:val="center"/>
            </w:pPr>
            <w:r w:rsidRPr="00045D77">
              <w:t>Zone de texte</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Le texte est libre avec le format respectant la charte graphique</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w:t>
            </w:r>
          </w:p>
          <w:p w:rsidR="007F35D2" w:rsidRPr="00045D77" w:rsidRDefault="007F35D2" w:rsidP="00045D77">
            <w:pPr>
              <w:spacing w:after="0" w:line="240" w:lineRule="auto"/>
              <w:jc w:val="center"/>
            </w:pPr>
            <w:r w:rsidRPr="00045D77">
              <w:t> « Terminer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Le panneau passe en statut « rédigé » et sa couleur passe au bleu foncé selon la charte graphique. Aucune autre action n’est réalisée par l’application</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 « Editer les statistiques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Lance l’assistant d’exportation et d’importation des données vers SAS</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Align w:val="center"/>
          </w:tcPr>
          <w:p w:rsidR="007F35D2" w:rsidRPr="00045D77" w:rsidRDefault="007F35D2" w:rsidP="00045D77">
            <w:pPr>
              <w:spacing w:after="0" w:line="240" w:lineRule="auto"/>
              <w:jc w:val="center"/>
            </w:pPr>
            <w:r w:rsidRPr="00045D77">
              <w:t>Panneau 6 :</w:t>
            </w:r>
          </w:p>
          <w:p w:rsidR="007F35D2" w:rsidRPr="00045D77" w:rsidRDefault="007F35D2" w:rsidP="00045D77">
            <w:pPr>
              <w:spacing w:after="0" w:line="240" w:lineRule="auto"/>
              <w:jc w:val="center"/>
            </w:pPr>
            <w:r w:rsidRPr="00045D77">
              <w:t>Exportation</w:t>
            </w:r>
          </w:p>
        </w:tc>
        <w:tc>
          <w:tcPr>
            <w:tcW w:w="1597" w:type="dxa"/>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r w:rsidRPr="00045D77">
              <w:t>Liste déroulante « Format »</w:t>
            </w:r>
          </w:p>
          <w:p w:rsidR="007F35D2" w:rsidRPr="00045D77" w:rsidRDefault="007F35D2" w:rsidP="00045D77">
            <w:pPr>
              <w:spacing w:after="0" w:line="240" w:lineRule="auto"/>
              <w:jc w:val="center"/>
            </w:pPr>
          </w:p>
        </w:tc>
        <w:tc>
          <w:tcPr>
            <w:tcW w:w="3716" w:type="dxa"/>
            <w:vAlign w:val="center"/>
          </w:tcPr>
          <w:p w:rsidR="007F35D2" w:rsidRPr="00045D77" w:rsidRDefault="007F35D2" w:rsidP="00045D77">
            <w:pPr>
              <w:spacing w:after="0" w:line="240" w:lineRule="auto"/>
              <w:jc w:val="both"/>
            </w:pPr>
            <w:r w:rsidRPr="00045D77">
              <w:t>Liste les différents formats d’exportation possible à savoir : Word et PDF</w:t>
            </w: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tcBorders>
              <w:top w:val="nil"/>
            </w:tcBorders>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w:t>
            </w:r>
          </w:p>
          <w:p w:rsidR="007F35D2" w:rsidRPr="00045D77" w:rsidRDefault="007F35D2" w:rsidP="00045D77">
            <w:pPr>
              <w:spacing w:after="0" w:line="240" w:lineRule="auto"/>
              <w:jc w:val="center"/>
            </w:pPr>
            <w:r w:rsidRPr="00045D77">
              <w:t> « Exporter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Exporte l’étude dans le format sélectionné. Une fenêtre « Enregistrer sous » apparaît</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Erreurs d’exportation</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tcBorders>
              <w:bottom w:val="single" w:sz="4" w:space="0" w:color="auto"/>
            </w:tcBorders>
            <w:vAlign w:val="center"/>
          </w:tcPr>
          <w:p w:rsidR="007F35D2" w:rsidRPr="00045D77" w:rsidRDefault="007F35D2" w:rsidP="00045D77">
            <w:pPr>
              <w:spacing w:after="0" w:line="240" w:lineRule="auto"/>
              <w:jc w:val="center"/>
            </w:pPr>
            <w:r w:rsidRPr="00045D77">
              <w:t>Panneau 7 :</w:t>
            </w:r>
          </w:p>
          <w:p w:rsidR="007F35D2" w:rsidRPr="00045D77" w:rsidRDefault="007F35D2" w:rsidP="00045D77">
            <w:pPr>
              <w:spacing w:after="0" w:line="240" w:lineRule="auto"/>
              <w:jc w:val="center"/>
            </w:pPr>
            <w:r w:rsidRPr="00045D77">
              <w:t>Envoi par mail</w:t>
            </w:r>
          </w:p>
        </w:tc>
        <w:tc>
          <w:tcPr>
            <w:tcW w:w="1597" w:type="dxa"/>
            <w:tcBorders>
              <w:bottom w:val="single" w:sz="4" w:space="0" w:color="auto"/>
            </w:tcBorders>
            <w:vAlign w:val="center"/>
          </w:tcPr>
          <w:p w:rsidR="007F35D2" w:rsidRPr="00045D77" w:rsidRDefault="007F35D2" w:rsidP="00045D77">
            <w:pPr>
              <w:spacing w:after="0" w:line="240" w:lineRule="auto"/>
              <w:jc w:val="center"/>
            </w:pPr>
            <w:r w:rsidRPr="00045D77">
              <w:t>Bouton « Envoyer l’étude »</w:t>
            </w:r>
          </w:p>
        </w:tc>
        <w:tc>
          <w:tcPr>
            <w:tcW w:w="3716" w:type="dxa"/>
            <w:tcBorders>
              <w:bottom w:val="single" w:sz="4" w:space="0" w:color="auto"/>
            </w:tcBorders>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 xml:space="preserve">Un mail est automatiquement généré : </w:t>
            </w:r>
          </w:p>
          <w:p w:rsidR="007F35D2" w:rsidRPr="00045D77" w:rsidRDefault="007F35D2" w:rsidP="00045D77">
            <w:pPr>
              <w:numPr>
                <w:ilvl w:val="0"/>
                <w:numId w:val="35"/>
                <w:numberingChange w:id="219" w:author="RBABE" w:date="2010-09-08T10:28:00Z" w:original="-"/>
              </w:numPr>
              <w:spacing w:after="0" w:line="240" w:lineRule="auto"/>
              <w:ind w:left="561" w:hanging="357"/>
              <w:jc w:val="both"/>
            </w:pPr>
            <w:r w:rsidRPr="00045D77">
              <w:t>Destinataire : demandeur de l’étude</w:t>
            </w:r>
          </w:p>
          <w:p w:rsidR="007F35D2" w:rsidRPr="00045D77" w:rsidRDefault="007F35D2" w:rsidP="00045D77">
            <w:pPr>
              <w:numPr>
                <w:ilvl w:val="0"/>
                <w:numId w:val="35"/>
                <w:numberingChange w:id="220" w:author="RBABE" w:date="2010-09-08T10:28:00Z" w:original="-"/>
              </w:numPr>
              <w:spacing w:after="0" w:line="240" w:lineRule="auto"/>
              <w:ind w:left="561" w:hanging="357"/>
              <w:jc w:val="both"/>
            </w:pPr>
            <w:r w:rsidRPr="00045D77">
              <w:t xml:space="preserve">Objet : Etude n° </w:t>
            </w:r>
            <w:r w:rsidRPr="00045D77">
              <w:rPr>
                <w:i/>
              </w:rPr>
              <w:t>num</w:t>
            </w:r>
            <w:r w:rsidRPr="00045D77">
              <w:t xml:space="preserve"> : </w:t>
            </w:r>
            <w:r w:rsidRPr="00045D77">
              <w:rPr>
                <w:i/>
              </w:rPr>
              <w:t>Objectif</w:t>
            </w:r>
          </w:p>
          <w:p w:rsidR="007F35D2" w:rsidRPr="00045D77" w:rsidRDefault="007F35D2" w:rsidP="00045D77">
            <w:pPr>
              <w:numPr>
                <w:ilvl w:val="0"/>
                <w:numId w:val="35"/>
                <w:numberingChange w:id="221" w:author="RBABE" w:date="2010-09-08T10:28:00Z" w:original="-"/>
              </w:numPr>
              <w:spacing w:after="0" w:line="240" w:lineRule="auto"/>
              <w:ind w:left="561" w:hanging="357"/>
              <w:jc w:val="both"/>
            </w:pPr>
            <w:r w:rsidRPr="00045D77">
              <w:t>Pièce jointe : étude exportée</w:t>
            </w:r>
          </w:p>
          <w:p w:rsidR="007F35D2" w:rsidRPr="00045D77" w:rsidRDefault="007F35D2" w:rsidP="00045D77">
            <w:pPr>
              <w:spacing w:after="0" w:line="240" w:lineRule="auto"/>
              <w:ind w:left="561"/>
              <w:jc w:val="both"/>
            </w:pPr>
          </w:p>
        </w:tc>
        <w:tc>
          <w:tcPr>
            <w:tcW w:w="1569" w:type="dxa"/>
            <w:tcBorders>
              <w:bottom w:val="single" w:sz="4" w:space="0" w:color="auto"/>
            </w:tcBorders>
            <w:vAlign w:val="center"/>
          </w:tcPr>
          <w:p w:rsidR="007F35D2" w:rsidRPr="00045D77" w:rsidRDefault="007F35D2" w:rsidP="00045D77">
            <w:pPr>
              <w:spacing w:after="0" w:line="240" w:lineRule="auto"/>
              <w:jc w:val="center"/>
            </w:pPr>
            <w:r w:rsidRPr="00045D77">
              <w:t>Erreurs de réseau</w:t>
            </w:r>
          </w:p>
        </w:tc>
      </w:tr>
      <w:tr w:rsidR="007F35D2" w:rsidRPr="00045D77" w:rsidTr="00045D77">
        <w:trPr>
          <w:trHeight w:val="995"/>
        </w:trPr>
        <w:tc>
          <w:tcPr>
            <w:tcW w:w="882" w:type="dxa"/>
            <w:shd w:val="clear" w:color="auto" w:fill="F2F2F2"/>
            <w:vAlign w:val="center"/>
          </w:tcPr>
          <w:p w:rsidR="007F35D2" w:rsidRPr="00045D77" w:rsidRDefault="007F35D2" w:rsidP="00045D77">
            <w:pPr>
              <w:spacing w:after="0" w:line="240" w:lineRule="auto"/>
              <w:jc w:val="center"/>
              <w:rPr>
                <w:b/>
              </w:rPr>
            </w:pPr>
          </w:p>
          <w:p w:rsidR="007F35D2" w:rsidRPr="00045D77" w:rsidRDefault="007F35D2" w:rsidP="00045D77">
            <w:pPr>
              <w:spacing w:after="0" w:line="240" w:lineRule="auto"/>
              <w:jc w:val="center"/>
              <w:rPr>
                <w:b/>
              </w:rPr>
            </w:pPr>
            <w:r w:rsidRPr="00045D77">
              <w:rPr>
                <w:b/>
              </w:rPr>
              <w:t>ECRAN</w:t>
            </w:r>
          </w:p>
          <w:p w:rsidR="007F35D2" w:rsidRPr="00045D77" w:rsidRDefault="007F35D2" w:rsidP="00045D77">
            <w:pPr>
              <w:spacing w:after="0" w:line="240" w:lineRule="auto"/>
              <w:jc w:val="center"/>
              <w:rPr>
                <w:b/>
              </w:rPr>
            </w:pPr>
          </w:p>
        </w:tc>
        <w:tc>
          <w:tcPr>
            <w:tcW w:w="8406" w:type="dxa"/>
            <w:gridSpan w:val="4"/>
            <w:shd w:val="clear" w:color="auto" w:fill="F2F2F2"/>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rPr>
                <w:b/>
              </w:rPr>
            </w:pPr>
            <w:r w:rsidRPr="00045D77">
              <w:rPr>
                <w:b/>
              </w:rPr>
              <w:t>ASSISTANT EXPORTATION / IMPORTATION</w:t>
            </w:r>
          </w:p>
          <w:p w:rsidR="007F35D2" w:rsidRPr="00045D77" w:rsidRDefault="007F35D2" w:rsidP="00045D77">
            <w:pPr>
              <w:spacing w:after="0" w:line="240" w:lineRule="auto"/>
            </w:pPr>
          </w:p>
        </w:tc>
      </w:tr>
      <w:tr w:rsidR="007F35D2" w:rsidRPr="00045D77" w:rsidTr="00045D77">
        <w:tc>
          <w:tcPr>
            <w:tcW w:w="882" w:type="dxa"/>
            <w:vMerge w:val="restart"/>
            <w:vAlign w:val="center"/>
          </w:tcPr>
          <w:p w:rsidR="007F35D2" w:rsidRPr="00045D77" w:rsidRDefault="007F35D2" w:rsidP="00045D77">
            <w:pPr>
              <w:spacing w:after="0" w:line="240" w:lineRule="auto"/>
              <w:jc w:val="center"/>
            </w:pPr>
            <w:r w:rsidRPr="00045D77">
              <w:t>10, 21</w:t>
            </w:r>
          </w:p>
        </w:tc>
        <w:tc>
          <w:tcPr>
            <w:tcW w:w="1524" w:type="dxa"/>
            <w:vMerge w:val="restart"/>
            <w:vAlign w:val="center"/>
          </w:tcPr>
          <w:p w:rsidR="007F35D2" w:rsidRPr="00045D77" w:rsidRDefault="007F35D2" w:rsidP="00045D77">
            <w:pPr>
              <w:spacing w:after="0" w:line="240" w:lineRule="auto"/>
              <w:jc w:val="center"/>
            </w:pPr>
            <w:r w:rsidRPr="00045D77">
              <w:t>Choix de l’opération</w:t>
            </w:r>
          </w:p>
        </w:tc>
        <w:tc>
          <w:tcPr>
            <w:tcW w:w="1597" w:type="dxa"/>
            <w:vAlign w:val="center"/>
          </w:tcPr>
          <w:p w:rsidR="007F35D2" w:rsidRPr="00045D77" w:rsidRDefault="007F35D2" w:rsidP="00045D77">
            <w:pPr>
              <w:spacing w:after="0" w:line="240" w:lineRule="auto"/>
              <w:jc w:val="center"/>
            </w:pPr>
            <w:r w:rsidRPr="00045D77">
              <w:t>Bouton « Suivant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 xml:space="preserve">L’assistant passe dans le mode « Exportation » (étape 4.1) ou « Importation » (étape 4.2) de données selon le bouton radio sélectionné. Il passe à l’étape </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w:t>
            </w:r>
          </w:p>
          <w:p w:rsidR="007F35D2" w:rsidRPr="00045D77" w:rsidRDefault="007F35D2" w:rsidP="00045D77">
            <w:pPr>
              <w:spacing w:after="0" w:line="240" w:lineRule="auto"/>
              <w:jc w:val="center"/>
            </w:pPr>
            <w:r w:rsidRPr="00045D77">
              <w:t>« Annuler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Quitte l’assistant sans réaliser aucune opération</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restart"/>
            <w:shd w:val="clear" w:color="auto" w:fill="F2F2F2"/>
            <w:vAlign w:val="center"/>
          </w:tcPr>
          <w:p w:rsidR="007F35D2" w:rsidRPr="00045D77" w:rsidRDefault="007F35D2" w:rsidP="00045D77">
            <w:pPr>
              <w:spacing w:after="0" w:line="240" w:lineRule="auto"/>
              <w:jc w:val="center"/>
              <w:rPr>
                <w:b/>
              </w:rPr>
            </w:pPr>
            <w:r w:rsidRPr="00045D77">
              <w:rPr>
                <w:b/>
              </w:rPr>
              <w:t>ECRAN</w:t>
            </w:r>
            <w:r w:rsidRPr="00045D77">
              <w:rPr>
                <w:b/>
              </w:rPr>
              <w:br/>
              <w:t>N°</w:t>
            </w:r>
          </w:p>
        </w:tc>
        <w:tc>
          <w:tcPr>
            <w:tcW w:w="8406" w:type="dxa"/>
            <w:gridSpan w:val="4"/>
            <w:shd w:val="clear" w:color="auto" w:fill="F2F2F2"/>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rPr>
                <w:b/>
              </w:rPr>
            </w:pPr>
            <w:r w:rsidRPr="00045D77">
              <w:rPr>
                <w:b/>
              </w:rPr>
              <w:t>Etablissement d’une étude</w:t>
            </w:r>
          </w:p>
          <w:p w:rsidR="007F35D2" w:rsidRPr="00045D77" w:rsidRDefault="007F35D2" w:rsidP="00045D77">
            <w:pPr>
              <w:spacing w:after="0" w:line="240" w:lineRule="auto"/>
              <w:jc w:val="center"/>
            </w:pPr>
          </w:p>
        </w:tc>
      </w:tr>
      <w:tr w:rsidR="007F35D2" w:rsidRPr="00045D77" w:rsidTr="00045D77">
        <w:tc>
          <w:tcPr>
            <w:tcW w:w="882" w:type="dxa"/>
            <w:vMerge/>
            <w:shd w:val="clear" w:color="auto" w:fill="F2F2F2"/>
            <w:vAlign w:val="center"/>
          </w:tcPr>
          <w:p w:rsidR="007F35D2" w:rsidRPr="00045D77" w:rsidRDefault="007F35D2" w:rsidP="00045D77">
            <w:pPr>
              <w:spacing w:after="0" w:line="240" w:lineRule="auto"/>
              <w:jc w:val="center"/>
            </w:pPr>
          </w:p>
        </w:tc>
        <w:tc>
          <w:tcPr>
            <w:tcW w:w="1524" w:type="dxa"/>
            <w:shd w:val="clear" w:color="auto" w:fill="F2F2F2"/>
            <w:vAlign w:val="center"/>
          </w:tcPr>
          <w:p w:rsidR="007F35D2" w:rsidRPr="00045D77" w:rsidRDefault="007F35D2" w:rsidP="00045D77">
            <w:pPr>
              <w:spacing w:after="0" w:line="240" w:lineRule="auto"/>
              <w:jc w:val="center"/>
              <w:rPr>
                <w:b/>
              </w:rPr>
            </w:pPr>
            <w:r w:rsidRPr="00045D77">
              <w:rPr>
                <w:b/>
              </w:rPr>
              <w:t>Zone / Section</w:t>
            </w:r>
          </w:p>
        </w:tc>
        <w:tc>
          <w:tcPr>
            <w:tcW w:w="1597" w:type="dxa"/>
            <w:shd w:val="clear" w:color="auto" w:fill="F2F2F2"/>
            <w:vAlign w:val="center"/>
          </w:tcPr>
          <w:p w:rsidR="007F35D2" w:rsidRPr="00045D77" w:rsidRDefault="007F35D2" w:rsidP="00045D77">
            <w:pPr>
              <w:spacing w:after="0" w:line="240" w:lineRule="auto"/>
              <w:jc w:val="center"/>
              <w:rPr>
                <w:b/>
              </w:rPr>
            </w:pPr>
            <w:r w:rsidRPr="00045D77">
              <w:rPr>
                <w:b/>
              </w:rPr>
              <w:t>Composant -</w:t>
            </w:r>
          </w:p>
          <w:p w:rsidR="007F35D2" w:rsidRPr="00045D77" w:rsidRDefault="007F35D2" w:rsidP="00045D77">
            <w:pPr>
              <w:spacing w:after="0" w:line="240" w:lineRule="auto"/>
              <w:jc w:val="center"/>
              <w:rPr>
                <w:b/>
              </w:rPr>
            </w:pPr>
            <w:r w:rsidRPr="00045D77">
              <w:rPr>
                <w:b/>
              </w:rPr>
              <w:t>Evénement</w:t>
            </w:r>
          </w:p>
        </w:tc>
        <w:tc>
          <w:tcPr>
            <w:tcW w:w="3716" w:type="dxa"/>
            <w:shd w:val="clear" w:color="auto" w:fill="F2F2F2"/>
            <w:vAlign w:val="center"/>
          </w:tcPr>
          <w:p w:rsidR="007F35D2" w:rsidRPr="00045D77" w:rsidRDefault="007F35D2" w:rsidP="00045D77">
            <w:pPr>
              <w:spacing w:after="0" w:line="240" w:lineRule="auto"/>
              <w:jc w:val="center"/>
              <w:rPr>
                <w:b/>
              </w:rPr>
            </w:pPr>
            <w:r w:rsidRPr="00045D77">
              <w:rPr>
                <w:b/>
              </w:rPr>
              <w:t>Action</w:t>
            </w:r>
          </w:p>
        </w:tc>
        <w:tc>
          <w:tcPr>
            <w:tcW w:w="1569" w:type="dxa"/>
            <w:shd w:val="clear" w:color="auto" w:fill="F2F2F2"/>
            <w:vAlign w:val="center"/>
          </w:tcPr>
          <w:p w:rsidR="007F35D2" w:rsidRPr="00045D77" w:rsidRDefault="007F35D2" w:rsidP="00045D77">
            <w:pPr>
              <w:spacing w:after="0" w:line="240" w:lineRule="auto"/>
              <w:jc w:val="center"/>
            </w:pPr>
            <w:r w:rsidRPr="00045D77">
              <w:rPr>
                <w:b/>
              </w:rPr>
              <w:t>Cas d’erreurs</w:t>
            </w:r>
          </w:p>
        </w:tc>
      </w:tr>
      <w:tr w:rsidR="007F35D2" w:rsidRPr="00045D77" w:rsidTr="00045D77">
        <w:tc>
          <w:tcPr>
            <w:tcW w:w="882" w:type="dxa"/>
            <w:vMerge w:val="restart"/>
            <w:vAlign w:val="center"/>
          </w:tcPr>
          <w:p w:rsidR="007F35D2" w:rsidRPr="00045D77" w:rsidRDefault="007F35D2" w:rsidP="00045D77">
            <w:pPr>
              <w:spacing w:after="0" w:line="240" w:lineRule="auto"/>
              <w:jc w:val="center"/>
            </w:pPr>
            <w:r w:rsidRPr="00045D77">
              <w:t>11</w:t>
            </w:r>
          </w:p>
        </w:tc>
        <w:tc>
          <w:tcPr>
            <w:tcW w:w="1524" w:type="dxa"/>
            <w:vMerge w:val="restart"/>
            <w:vAlign w:val="center"/>
          </w:tcPr>
          <w:p w:rsidR="007F35D2" w:rsidRPr="00045D77" w:rsidRDefault="007F35D2" w:rsidP="00045D77">
            <w:pPr>
              <w:spacing w:after="0" w:line="240" w:lineRule="auto"/>
              <w:jc w:val="center"/>
            </w:pPr>
            <w:r w:rsidRPr="00045D77">
              <w:t>Paramétrage de la connexion</w:t>
            </w:r>
          </w:p>
        </w:tc>
        <w:tc>
          <w:tcPr>
            <w:tcW w:w="1597" w:type="dxa"/>
            <w:vAlign w:val="center"/>
          </w:tcPr>
          <w:p w:rsidR="007F35D2" w:rsidRPr="00045D77" w:rsidRDefault="007F35D2" w:rsidP="00045D77">
            <w:pPr>
              <w:spacing w:after="0" w:line="240" w:lineRule="auto"/>
              <w:jc w:val="center"/>
            </w:pPr>
            <w:r w:rsidRPr="00045D77">
              <w:t>Zones de texte</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Permet de spécifier manuellement les chemins de SAS et de la librairie utilisée</w:t>
            </w:r>
          </w:p>
          <w:p w:rsidR="007F35D2" w:rsidRPr="00045D77" w:rsidRDefault="007F35D2" w:rsidP="00045D77">
            <w:pPr>
              <w:spacing w:after="0" w:line="240" w:lineRule="auto"/>
              <w:jc w:val="both"/>
            </w:pPr>
          </w:p>
        </w:tc>
        <w:tc>
          <w:tcPr>
            <w:tcW w:w="1569" w:type="dxa"/>
            <w:vMerge w:val="restart"/>
            <w:vAlign w:val="center"/>
          </w:tcPr>
          <w:p w:rsidR="007F35D2" w:rsidRPr="00045D77" w:rsidRDefault="007F35D2" w:rsidP="00045D77">
            <w:pPr>
              <w:spacing w:after="0" w:line="240" w:lineRule="auto"/>
              <w:jc w:val="center"/>
            </w:pPr>
            <w:r w:rsidRPr="00045D77">
              <w:t>Chemin incorrect ou fichier inexistant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 « Ouvrir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Permet de sélectionner directement le fichier exécutable de SAS et de la librairie utilisée</w:t>
            </w:r>
          </w:p>
          <w:p w:rsidR="007F35D2" w:rsidRPr="00045D77" w:rsidRDefault="007F35D2" w:rsidP="00045D77">
            <w:pPr>
              <w:spacing w:after="0" w:line="240" w:lineRule="auto"/>
              <w:jc w:val="both"/>
            </w:pPr>
          </w:p>
        </w:tc>
        <w:tc>
          <w:tcPr>
            <w:tcW w:w="1569" w:type="dxa"/>
            <w:vMerge/>
            <w:vAlign w:val="center"/>
          </w:tcPr>
          <w:p w:rsidR="007F35D2" w:rsidRPr="00045D77" w:rsidRDefault="007F35D2" w:rsidP="00045D77">
            <w:pPr>
              <w:spacing w:after="0" w:line="240" w:lineRule="auto"/>
              <w:jc w:val="center"/>
            </w:pP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 « Suivant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 xml:space="preserve">Teste la connexion avec SAS selon les paramètres entrés. Si la connexion est ouverte, l’assistant passe à l’étape 4.1.2 (exportation) ou 4.2.2 (importation) </w:t>
            </w:r>
          </w:p>
        </w:tc>
        <w:tc>
          <w:tcPr>
            <w:tcW w:w="1569" w:type="dxa"/>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r w:rsidRPr="00045D77">
              <w:t>Si paramètres incorrects, message : « Connexion impossible avec SAS, revérifier les paramètres »</w:t>
            </w:r>
          </w:p>
          <w:p w:rsidR="007F35D2" w:rsidRPr="00045D77" w:rsidRDefault="007F35D2" w:rsidP="00045D77">
            <w:pPr>
              <w:spacing w:after="0" w:line="240" w:lineRule="auto"/>
              <w:jc w:val="center"/>
            </w:pP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w:t>
            </w:r>
          </w:p>
          <w:p w:rsidR="007F35D2" w:rsidRPr="00045D77" w:rsidRDefault="007F35D2" w:rsidP="00045D77">
            <w:pPr>
              <w:spacing w:after="0" w:line="240" w:lineRule="auto"/>
              <w:jc w:val="center"/>
            </w:pPr>
            <w:r w:rsidRPr="00045D77">
              <w:t>« Annuler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Quitte l’assistant sans réaliser aucune opération.</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rPr>
          <w:trHeight w:val="279"/>
        </w:trPr>
        <w:tc>
          <w:tcPr>
            <w:tcW w:w="882" w:type="dxa"/>
            <w:vMerge w:val="restart"/>
            <w:vAlign w:val="center"/>
          </w:tcPr>
          <w:p w:rsidR="007F35D2" w:rsidRPr="00045D77" w:rsidRDefault="007F35D2" w:rsidP="00045D77">
            <w:pPr>
              <w:spacing w:after="0" w:line="240" w:lineRule="auto"/>
              <w:jc w:val="center"/>
            </w:pPr>
            <w:r w:rsidRPr="00045D77">
              <w:t>12, 17, 19</w:t>
            </w:r>
          </w:p>
        </w:tc>
        <w:tc>
          <w:tcPr>
            <w:tcW w:w="1524" w:type="dxa"/>
            <w:vMerge w:val="restart"/>
            <w:vAlign w:val="center"/>
          </w:tcPr>
          <w:p w:rsidR="007F35D2" w:rsidRPr="00045D77" w:rsidRDefault="007F35D2" w:rsidP="00045D77">
            <w:pPr>
              <w:spacing w:after="0" w:line="240" w:lineRule="auto"/>
              <w:jc w:val="center"/>
            </w:pPr>
            <w:r w:rsidRPr="00045D77">
              <w:t>Définition des sources de données</w:t>
            </w:r>
          </w:p>
        </w:tc>
        <w:tc>
          <w:tcPr>
            <w:tcW w:w="1597" w:type="dxa"/>
            <w:vAlign w:val="center"/>
          </w:tcPr>
          <w:p w:rsidR="007F35D2" w:rsidRPr="00045D77" w:rsidRDefault="007F35D2" w:rsidP="00045D77">
            <w:pPr>
              <w:spacing w:after="0" w:line="240" w:lineRule="auto"/>
              <w:jc w:val="center"/>
            </w:pPr>
            <w:r w:rsidRPr="00045D77">
              <w:t>Bouton « Ajouter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L’assistant passe à l’étape 4.1.3 pour ajouter des tableaux de données</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 « Supprimer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Si l’utilisateur a sélectionné une ligne dans le tableau, un message demande la confirmation avant de supprimer l’élément de la liste</w:t>
            </w:r>
          </w:p>
          <w:p w:rsidR="007F35D2" w:rsidRPr="00045D77" w:rsidRDefault="007F35D2" w:rsidP="00045D77">
            <w:pPr>
              <w:spacing w:after="0" w:line="240" w:lineRule="auto"/>
              <w:jc w:val="both"/>
            </w:pPr>
          </w:p>
        </w:tc>
        <w:tc>
          <w:tcPr>
            <w:tcW w:w="1569" w:type="dxa"/>
            <w:vMerge w:val="restart"/>
            <w:vAlign w:val="center"/>
          </w:tcPr>
          <w:p w:rsidR="007F35D2" w:rsidRPr="00045D77" w:rsidRDefault="007F35D2" w:rsidP="00045D77">
            <w:pPr>
              <w:spacing w:after="0" w:line="240" w:lineRule="auto"/>
              <w:jc w:val="center"/>
            </w:pPr>
            <w:r w:rsidRPr="00045D77">
              <w:t>Si aucun élément n’est sélectionné, il ne se passe rien</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 « Paramètres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Si l’utilisateur a sélectionné une ligne dans le tableau, l’assistant passe à l’étape 4.1.4</w:t>
            </w:r>
          </w:p>
          <w:p w:rsidR="007F35D2" w:rsidRPr="00045D77" w:rsidRDefault="007F35D2" w:rsidP="00045D77">
            <w:pPr>
              <w:spacing w:after="0" w:line="240" w:lineRule="auto"/>
              <w:jc w:val="both"/>
            </w:pPr>
          </w:p>
        </w:tc>
        <w:tc>
          <w:tcPr>
            <w:tcW w:w="1569" w:type="dxa"/>
            <w:vMerge/>
            <w:vAlign w:val="center"/>
          </w:tcPr>
          <w:p w:rsidR="007F35D2" w:rsidRPr="00045D77" w:rsidRDefault="007F35D2" w:rsidP="00045D77">
            <w:pPr>
              <w:spacing w:after="0" w:line="240" w:lineRule="auto"/>
              <w:jc w:val="center"/>
            </w:pP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 « Exporter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Si aucun tableau n’a été ajouté, un message indique à l’utilisateur « Aucune source de données. Exportation impossible ». L’assistant reste à l’étape actuelle</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Erreurs de connexion avec SAS</w:t>
            </w:r>
          </w:p>
        </w:tc>
      </w:tr>
      <w:tr w:rsidR="007F35D2" w:rsidRPr="00045D77" w:rsidTr="00045D77">
        <w:tc>
          <w:tcPr>
            <w:tcW w:w="882" w:type="dxa"/>
            <w:vMerge w:val="restart"/>
            <w:shd w:val="clear" w:color="auto" w:fill="F2F2F2"/>
            <w:vAlign w:val="center"/>
          </w:tcPr>
          <w:p w:rsidR="007F35D2" w:rsidRPr="00045D77" w:rsidRDefault="007F35D2" w:rsidP="00045D77">
            <w:pPr>
              <w:spacing w:after="0" w:line="240" w:lineRule="auto"/>
              <w:jc w:val="center"/>
              <w:rPr>
                <w:b/>
              </w:rPr>
            </w:pPr>
            <w:r w:rsidRPr="00045D77">
              <w:rPr>
                <w:b/>
              </w:rPr>
              <w:t>ECRAN</w:t>
            </w:r>
            <w:r w:rsidRPr="00045D77">
              <w:rPr>
                <w:b/>
              </w:rPr>
              <w:br/>
              <w:t>N°</w:t>
            </w:r>
          </w:p>
        </w:tc>
        <w:tc>
          <w:tcPr>
            <w:tcW w:w="8406" w:type="dxa"/>
            <w:gridSpan w:val="4"/>
            <w:shd w:val="clear" w:color="auto" w:fill="F2F2F2"/>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rPr>
                <w:b/>
              </w:rPr>
            </w:pPr>
            <w:r w:rsidRPr="00045D77">
              <w:rPr>
                <w:b/>
              </w:rPr>
              <w:t>Etablissement d’une étude</w:t>
            </w:r>
          </w:p>
          <w:p w:rsidR="007F35D2" w:rsidRPr="00045D77" w:rsidRDefault="007F35D2" w:rsidP="00045D77">
            <w:pPr>
              <w:spacing w:after="0" w:line="240" w:lineRule="auto"/>
              <w:jc w:val="center"/>
            </w:pPr>
          </w:p>
        </w:tc>
      </w:tr>
      <w:tr w:rsidR="007F35D2" w:rsidRPr="00045D77" w:rsidTr="00045D77">
        <w:tc>
          <w:tcPr>
            <w:tcW w:w="882" w:type="dxa"/>
            <w:vMerge/>
            <w:shd w:val="clear" w:color="auto" w:fill="F2F2F2"/>
            <w:vAlign w:val="center"/>
          </w:tcPr>
          <w:p w:rsidR="007F35D2" w:rsidRPr="00045D77" w:rsidRDefault="007F35D2" w:rsidP="00045D77">
            <w:pPr>
              <w:spacing w:after="0" w:line="240" w:lineRule="auto"/>
              <w:jc w:val="center"/>
            </w:pPr>
          </w:p>
        </w:tc>
        <w:tc>
          <w:tcPr>
            <w:tcW w:w="1524" w:type="dxa"/>
            <w:shd w:val="clear" w:color="auto" w:fill="F2F2F2"/>
            <w:vAlign w:val="center"/>
          </w:tcPr>
          <w:p w:rsidR="007F35D2" w:rsidRPr="00045D77" w:rsidRDefault="007F35D2" w:rsidP="00045D77">
            <w:pPr>
              <w:spacing w:after="0" w:line="240" w:lineRule="auto"/>
              <w:jc w:val="center"/>
              <w:rPr>
                <w:b/>
              </w:rPr>
            </w:pPr>
            <w:r w:rsidRPr="00045D77">
              <w:rPr>
                <w:b/>
              </w:rPr>
              <w:t>Zone / Section</w:t>
            </w:r>
          </w:p>
        </w:tc>
        <w:tc>
          <w:tcPr>
            <w:tcW w:w="1597" w:type="dxa"/>
            <w:shd w:val="clear" w:color="auto" w:fill="F2F2F2"/>
            <w:vAlign w:val="center"/>
          </w:tcPr>
          <w:p w:rsidR="007F35D2" w:rsidRPr="00045D77" w:rsidRDefault="007F35D2" w:rsidP="00045D77">
            <w:pPr>
              <w:spacing w:after="0" w:line="240" w:lineRule="auto"/>
              <w:jc w:val="center"/>
              <w:rPr>
                <w:b/>
              </w:rPr>
            </w:pPr>
            <w:r w:rsidRPr="00045D77">
              <w:rPr>
                <w:b/>
              </w:rPr>
              <w:t>Composant -</w:t>
            </w:r>
          </w:p>
          <w:p w:rsidR="007F35D2" w:rsidRPr="00045D77" w:rsidRDefault="007F35D2" w:rsidP="00045D77">
            <w:pPr>
              <w:spacing w:after="0" w:line="240" w:lineRule="auto"/>
              <w:jc w:val="center"/>
              <w:rPr>
                <w:b/>
              </w:rPr>
            </w:pPr>
            <w:r w:rsidRPr="00045D77">
              <w:rPr>
                <w:b/>
              </w:rPr>
              <w:t>Evénement</w:t>
            </w:r>
          </w:p>
        </w:tc>
        <w:tc>
          <w:tcPr>
            <w:tcW w:w="3716" w:type="dxa"/>
            <w:shd w:val="clear" w:color="auto" w:fill="F2F2F2"/>
            <w:vAlign w:val="center"/>
          </w:tcPr>
          <w:p w:rsidR="007F35D2" w:rsidRPr="00045D77" w:rsidRDefault="007F35D2" w:rsidP="00045D77">
            <w:pPr>
              <w:spacing w:after="0" w:line="240" w:lineRule="auto"/>
              <w:jc w:val="center"/>
              <w:rPr>
                <w:b/>
              </w:rPr>
            </w:pPr>
            <w:r w:rsidRPr="00045D77">
              <w:rPr>
                <w:b/>
              </w:rPr>
              <w:t>Action</w:t>
            </w:r>
          </w:p>
        </w:tc>
        <w:tc>
          <w:tcPr>
            <w:tcW w:w="1569" w:type="dxa"/>
            <w:shd w:val="clear" w:color="auto" w:fill="F2F2F2"/>
            <w:vAlign w:val="center"/>
          </w:tcPr>
          <w:p w:rsidR="007F35D2" w:rsidRPr="00045D77" w:rsidRDefault="007F35D2" w:rsidP="00045D77">
            <w:pPr>
              <w:spacing w:after="0" w:line="240" w:lineRule="auto"/>
              <w:jc w:val="center"/>
            </w:pPr>
            <w:r w:rsidRPr="00045D77">
              <w:rPr>
                <w:b/>
              </w:rPr>
              <w:t>Cas d’erreurs</w:t>
            </w:r>
          </w:p>
        </w:tc>
      </w:tr>
      <w:tr w:rsidR="007F35D2" w:rsidRPr="00045D77" w:rsidTr="00045D77">
        <w:tc>
          <w:tcPr>
            <w:tcW w:w="882" w:type="dxa"/>
            <w:vMerge w:val="restart"/>
            <w:vAlign w:val="center"/>
          </w:tcPr>
          <w:p w:rsidR="007F35D2" w:rsidRPr="00045D77" w:rsidRDefault="007F35D2" w:rsidP="00045D77">
            <w:pPr>
              <w:spacing w:after="0" w:line="240" w:lineRule="auto"/>
              <w:jc w:val="center"/>
            </w:pPr>
          </w:p>
        </w:tc>
        <w:tc>
          <w:tcPr>
            <w:tcW w:w="1524" w:type="dxa"/>
            <w:vMerge w:val="restart"/>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Si des tableaux ont été ajoutés, l’application ouvre SAS et exporte les données dans la librairie sélectionnée. L’assistant est fermé</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w:t>
            </w:r>
          </w:p>
          <w:p w:rsidR="007F35D2" w:rsidRPr="00045D77" w:rsidRDefault="007F35D2" w:rsidP="00045D77">
            <w:pPr>
              <w:spacing w:after="0" w:line="240" w:lineRule="auto"/>
              <w:jc w:val="center"/>
            </w:pPr>
            <w:r w:rsidRPr="00045D77">
              <w:t>« Annuler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Quitte l’assistant en fermant la connexion avec SAS</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Align w:val="center"/>
          </w:tcPr>
          <w:p w:rsidR="007F35D2" w:rsidRPr="00045D77" w:rsidRDefault="007F35D2" w:rsidP="00045D77">
            <w:pPr>
              <w:spacing w:after="0" w:line="240" w:lineRule="auto"/>
              <w:jc w:val="center"/>
              <w:rPr>
                <w:szCs w:val="12"/>
              </w:rPr>
            </w:pPr>
            <w:r w:rsidRPr="00045D77">
              <w:rPr>
                <w:szCs w:val="12"/>
              </w:rPr>
              <w:t>13</w:t>
            </w:r>
          </w:p>
        </w:tc>
        <w:tc>
          <w:tcPr>
            <w:tcW w:w="1524" w:type="dxa"/>
            <w:vMerge w:val="restart"/>
            <w:vAlign w:val="center"/>
          </w:tcPr>
          <w:p w:rsidR="007F35D2" w:rsidRPr="00045D77" w:rsidRDefault="007F35D2" w:rsidP="00045D77">
            <w:pPr>
              <w:spacing w:after="0" w:line="240" w:lineRule="auto"/>
              <w:jc w:val="center"/>
              <w:rPr>
                <w:szCs w:val="12"/>
              </w:rPr>
            </w:pPr>
            <w:r w:rsidRPr="00045D77">
              <w:rPr>
                <w:szCs w:val="12"/>
              </w:rPr>
              <w:t xml:space="preserve">Sélection d’une source de données </w:t>
            </w:r>
          </w:p>
        </w:tc>
        <w:tc>
          <w:tcPr>
            <w:tcW w:w="1597" w:type="dxa"/>
            <w:vAlign w:val="center"/>
          </w:tcPr>
          <w:p w:rsidR="007F35D2" w:rsidRPr="00045D77" w:rsidRDefault="007F35D2" w:rsidP="00045D77">
            <w:pPr>
              <w:spacing w:after="0" w:line="240" w:lineRule="auto"/>
              <w:jc w:val="center"/>
              <w:rPr>
                <w:szCs w:val="12"/>
              </w:rPr>
            </w:pPr>
            <w:r w:rsidRPr="00045D77">
              <w:rPr>
                <w:szCs w:val="12"/>
              </w:rPr>
              <w:t>Liste déroulante « Type de source »</w:t>
            </w:r>
          </w:p>
        </w:tc>
        <w:tc>
          <w:tcPr>
            <w:tcW w:w="3716" w:type="dxa"/>
            <w:vAlign w:val="center"/>
          </w:tcPr>
          <w:p w:rsidR="007F35D2" w:rsidRPr="00045D77" w:rsidRDefault="007F35D2" w:rsidP="00045D77">
            <w:pPr>
              <w:spacing w:after="0" w:line="240" w:lineRule="auto"/>
              <w:jc w:val="both"/>
              <w:rPr>
                <w:szCs w:val="12"/>
              </w:rPr>
            </w:pPr>
          </w:p>
          <w:p w:rsidR="007F35D2" w:rsidRPr="00045D77" w:rsidRDefault="007F35D2" w:rsidP="00045D77">
            <w:pPr>
              <w:spacing w:after="0" w:line="240" w:lineRule="auto"/>
              <w:jc w:val="both"/>
              <w:rPr>
                <w:szCs w:val="12"/>
              </w:rPr>
            </w:pPr>
            <w:r w:rsidRPr="00045D77">
              <w:rPr>
                <w:szCs w:val="12"/>
              </w:rPr>
              <w:t>Permet la sélection de quatre types de sources de données : étude en cours (par défaut), étude réalisée, modèles de tableaux, autre source. Selon le type de source, la fenêtre est modifiée en conséquence</w:t>
            </w:r>
          </w:p>
          <w:p w:rsidR="007F35D2" w:rsidRPr="00045D77" w:rsidRDefault="007F35D2" w:rsidP="00045D77">
            <w:pPr>
              <w:spacing w:after="0" w:line="240" w:lineRule="auto"/>
              <w:jc w:val="both"/>
              <w:rPr>
                <w:szCs w:val="12"/>
              </w:rPr>
            </w:pPr>
          </w:p>
        </w:tc>
        <w:tc>
          <w:tcPr>
            <w:tcW w:w="1569" w:type="dxa"/>
            <w:vAlign w:val="center"/>
          </w:tcPr>
          <w:p w:rsidR="007F35D2" w:rsidRPr="00045D77" w:rsidRDefault="007F35D2" w:rsidP="00045D77">
            <w:pPr>
              <w:spacing w:after="0" w:line="240" w:lineRule="auto"/>
              <w:jc w:val="center"/>
              <w:rPr>
                <w:szCs w:val="12"/>
              </w:rPr>
            </w:pPr>
            <w:r w:rsidRPr="00045D77">
              <w:rPr>
                <w:szCs w:val="12"/>
              </w:rPr>
              <w:t>/</w:t>
            </w:r>
          </w:p>
        </w:tc>
      </w:tr>
      <w:tr w:rsidR="007F35D2" w:rsidRPr="00045D77" w:rsidTr="00045D77">
        <w:tc>
          <w:tcPr>
            <w:tcW w:w="882" w:type="dxa"/>
            <w:vAlign w:val="center"/>
          </w:tcPr>
          <w:p w:rsidR="007F35D2" w:rsidRPr="00045D77" w:rsidRDefault="007F35D2" w:rsidP="00045D77">
            <w:pPr>
              <w:spacing w:after="0" w:line="240" w:lineRule="auto"/>
              <w:jc w:val="center"/>
              <w:rPr>
                <w:szCs w:val="12"/>
              </w:rPr>
            </w:pPr>
            <w:r w:rsidRPr="00045D77">
              <w:rPr>
                <w:szCs w:val="12"/>
              </w:rPr>
              <w:t>14</w:t>
            </w:r>
          </w:p>
        </w:tc>
        <w:tc>
          <w:tcPr>
            <w:tcW w:w="1524" w:type="dxa"/>
            <w:vMerge/>
            <w:vAlign w:val="center"/>
          </w:tcPr>
          <w:p w:rsidR="007F35D2" w:rsidRPr="00045D77" w:rsidRDefault="007F35D2" w:rsidP="00045D77">
            <w:pPr>
              <w:spacing w:after="0" w:line="240" w:lineRule="auto"/>
              <w:jc w:val="center"/>
              <w:rPr>
                <w:szCs w:val="12"/>
              </w:rPr>
            </w:pPr>
          </w:p>
        </w:tc>
        <w:tc>
          <w:tcPr>
            <w:tcW w:w="1597" w:type="dxa"/>
            <w:vAlign w:val="center"/>
          </w:tcPr>
          <w:p w:rsidR="007F35D2" w:rsidRPr="00045D77" w:rsidRDefault="007F35D2" w:rsidP="00045D77">
            <w:pPr>
              <w:spacing w:after="0" w:line="240" w:lineRule="auto"/>
              <w:jc w:val="center"/>
              <w:rPr>
                <w:szCs w:val="12"/>
              </w:rPr>
            </w:pPr>
          </w:p>
          <w:p w:rsidR="007F35D2" w:rsidRPr="00045D77" w:rsidRDefault="007F35D2" w:rsidP="00045D77">
            <w:pPr>
              <w:spacing w:after="0" w:line="240" w:lineRule="auto"/>
              <w:jc w:val="center"/>
              <w:rPr>
                <w:szCs w:val="12"/>
              </w:rPr>
            </w:pPr>
            <w:r w:rsidRPr="00045D77">
              <w:rPr>
                <w:szCs w:val="12"/>
              </w:rPr>
              <w:t>Liste déroulante « Données »</w:t>
            </w:r>
          </w:p>
          <w:p w:rsidR="007F35D2" w:rsidRPr="00045D77" w:rsidRDefault="007F35D2" w:rsidP="00045D77">
            <w:pPr>
              <w:spacing w:after="0" w:line="240" w:lineRule="auto"/>
              <w:jc w:val="center"/>
              <w:rPr>
                <w:szCs w:val="12"/>
              </w:rPr>
            </w:pPr>
          </w:p>
        </w:tc>
        <w:tc>
          <w:tcPr>
            <w:tcW w:w="3716" w:type="dxa"/>
            <w:vAlign w:val="center"/>
          </w:tcPr>
          <w:p w:rsidR="007F35D2" w:rsidRPr="00045D77" w:rsidRDefault="007F35D2" w:rsidP="00045D77">
            <w:pPr>
              <w:spacing w:after="0" w:line="240" w:lineRule="auto"/>
              <w:jc w:val="both"/>
              <w:rPr>
                <w:szCs w:val="12"/>
              </w:rPr>
            </w:pPr>
            <w:r w:rsidRPr="00045D77">
              <w:rPr>
                <w:szCs w:val="12"/>
              </w:rPr>
              <w:t>Affiche la liste des études réalisées auparavant</w:t>
            </w:r>
          </w:p>
        </w:tc>
        <w:tc>
          <w:tcPr>
            <w:tcW w:w="1569" w:type="dxa"/>
            <w:vAlign w:val="center"/>
          </w:tcPr>
          <w:p w:rsidR="007F35D2" w:rsidRPr="00045D77" w:rsidRDefault="007F35D2" w:rsidP="00045D77">
            <w:pPr>
              <w:spacing w:after="0" w:line="240" w:lineRule="auto"/>
              <w:jc w:val="center"/>
              <w:rPr>
                <w:szCs w:val="12"/>
              </w:rPr>
            </w:pPr>
            <w:r w:rsidRPr="00045D77">
              <w:rPr>
                <w:szCs w:val="12"/>
              </w:rPr>
              <w:t>/</w:t>
            </w:r>
          </w:p>
        </w:tc>
      </w:tr>
      <w:tr w:rsidR="007F35D2" w:rsidRPr="00045D77" w:rsidTr="00045D77">
        <w:tc>
          <w:tcPr>
            <w:tcW w:w="882" w:type="dxa"/>
            <w:vAlign w:val="center"/>
          </w:tcPr>
          <w:p w:rsidR="007F35D2" w:rsidRPr="00045D77" w:rsidRDefault="007F35D2" w:rsidP="00045D77">
            <w:pPr>
              <w:spacing w:after="0" w:line="240" w:lineRule="auto"/>
              <w:jc w:val="center"/>
              <w:rPr>
                <w:szCs w:val="12"/>
              </w:rPr>
            </w:pPr>
            <w:r w:rsidRPr="00045D77">
              <w:rPr>
                <w:szCs w:val="12"/>
              </w:rPr>
              <w:t>15</w:t>
            </w:r>
          </w:p>
        </w:tc>
        <w:tc>
          <w:tcPr>
            <w:tcW w:w="1524" w:type="dxa"/>
            <w:vMerge/>
            <w:vAlign w:val="center"/>
          </w:tcPr>
          <w:p w:rsidR="007F35D2" w:rsidRPr="00045D77" w:rsidRDefault="007F35D2" w:rsidP="00045D77">
            <w:pPr>
              <w:spacing w:after="0" w:line="240" w:lineRule="auto"/>
              <w:jc w:val="center"/>
              <w:rPr>
                <w:szCs w:val="12"/>
              </w:rPr>
            </w:pPr>
          </w:p>
        </w:tc>
        <w:tc>
          <w:tcPr>
            <w:tcW w:w="1597" w:type="dxa"/>
            <w:vAlign w:val="center"/>
          </w:tcPr>
          <w:p w:rsidR="007F35D2" w:rsidRPr="00045D77" w:rsidRDefault="007F35D2" w:rsidP="00045D77">
            <w:pPr>
              <w:spacing w:after="0" w:line="240" w:lineRule="auto"/>
              <w:jc w:val="center"/>
              <w:rPr>
                <w:szCs w:val="12"/>
              </w:rPr>
            </w:pPr>
          </w:p>
          <w:p w:rsidR="007F35D2" w:rsidRPr="00045D77" w:rsidRDefault="007F35D2" w:rsidP="00045D77">
            <w:pPr>
              <w:spacing w:after="0" w:line="240" w:lineRule="auto"/>
              <w:jc w:val="center"/>
              <w:rPr>
                <w:szCs w:val="12"/>
              </w:rPr>
            </w:pPr>
          </w:p>
          <w:p w:rsidR="007F35D2" w:rsidRPr="00045D77" w:rsidRDefault="007F35D2" w:rsidP="00045D77">
            <w:pPr>
              <w:spacing w:after="0" w:line="240" w:lineRule="auto"/>
              <w:jc w:val="center"/>
              <w:rPr>
                <w:szCs w:val="12"/>
              </w:rPr>
            </w:pPr>
            <w:r w:rsidRPr="00045D77">
              <w:rPr>
                <w:szCs w:val="12"/>
              </w:rPr>
              <w:t xml:space="preserve">Liste déroulante « Données » </w:t>
            </w:r>
          </w:p>
          <w:p w:rsidR="007F35D2" w:rsidRPr="00045D77" w:rsidRDefault="007F35D2" w:rsidP="00045D77">
            <w:pPr>
              <w:spacing w:after="0" w:line="240" w:lineRule="auto"/>
              <w:jc w:val="center"/>
              <w:rPr>
                <w:szCs w:val="12"/>
              </w:rPr>
            </w:pPr>
          </w:p>
          <w:p w:rsidR="007F35D2" w:rsidRPr="00045D77" w:rsidRDefault="007F35D2" w:rsidP="00045D77">
            <w:pPr>
              <w:spacing w:after="0" w:line="240" w:lineRule="auto"/>
              <w:jc w:val="center"/>
              <w:rPr>
                <w:szCs w:val="12"/>
              </w:rPr>
            </w:pPr>
          </w:p>
        </w:tc>
        <w:tc>
          <w:tcPr>
            <w:tcW w:w="3716" w:type="dxa"/>
            <w:vAlign w:val="center"/>
          </w:tcPr>
          <w:p w:rsidR="007F35D2" w:rsidRPr="00045D77" w:rsidRDefault="007F35D2" w:rsidP="00045D77">
            <w:pPr>
              <w:spacing w:after="0" w:line="240" w:lineRule="auto"/>
              <w:jc w:val="both"/>
              <w:rPr>
                <w:szCs w:val="12"/>
              </w:rPr>
            </w:pPr>
            <w:r w:rsidRPr="00045D77">
              <w:rPr>
                <w:szCs w:val="12"/>
              </w:rPr>
              <w:t>Affiche la liste des modèles de tableaux à disposition.</w:t>
            </w:r>
          </w:p>
        </w:tc>
        <w:tc>
          <w:tcPr>
            <w:tcW w:w="1569" w:type="dxa"/>
            <w:vAlign w:val="center"/>
          </w:tcPr>
          <w:p w:rsidR="007F35D2" w:rsidRPr="00045D77" w:rsidRDefault="007F35D2" w:rsidP="00045D77">
            <w:pPr>
              <w:spacing w:after="0" w:line="240" w:lineRule="auto"/>
              <w:jc w:val="center"/>
              <w:rPr>
                <w:szCs w:val="12"/>
              </w:rPr>
            </w:pPr>
            <w:r w:rsidRPr="00045D77">
              <w:rPr>
                <w:szCs w:val="12"/>
              </w:rPr>
              <w:t>/</w:t>
            </w:r>
          </w:p>
        </w:tc>
      </w:tr>
      <w:tr w:rsidR="007F35D2" w:rsidRPr="00045D77" w:rsidTr="00045D77">
        <w:tc>
          <w:tcPr>
            <w:tcW w:w="882" w:type="dxa"/>
            <w:vAlign w:val="center"/>
          </w:tcPr>
          <w:p w:rsidR="007F35D2" w:rsidRPr="00045D77" w:rsidRDefault="007F35D2" w:rsidP="00045D77">
            <w:pPr>
              <w:spacing w:after="0" w:line="240" w:lineRule="auto"/>
              <w:jc w:val="center"/>
              <w:rPr>
                <w:szCs w:val="12"/>
              </w:rPr>
            </w:pPr>
            <w:r w:rsidRPr="00045D77">
              <w:rPr>
                <w:szCs w:val="12"/>
              </w:rPr>
              <w:t>16</w:t>
            </w:r>
          </w:p>
        </w:tc>
        <w:tc>
          <w:tcPr>
            <w:tcW w:w="1524" w:type="dxa"/>
            <w:vMerge/>
            <w:vAlign w:val="center"/>
          </w:tcPr>
          <w:p w:rsidR="007F35D2" w:rsidRPr="00045D77" w:rsidRDefault="007F35D2" w:rsidP="00045D77">
            <w:pPr>
              <w:spacing w:after="0" w:line="240" w:lineRule="auto"/>
              <w:jc w:val="center"/>
              <w:rPr>
                <w:szCs w:val="12"/>
              </w:rPr>
            </w:pPr>
          </w:p>
        </w:tc>
        <w:tc>
          <w:tcPr>
            <w:tcW w:w="1597" w:type="dxa"/>
            <w:vAlign w:val="center"/>
          </w:tcPr>
          <w:p w:rsidR="007F35D2" w:rsidRPr="00045D77" w:rsidRDefault="007F35D2" w:rsidP="00045D77">
            <w:pPr>
              <w:spacing w:after="0" w:line="240" w:lineRule="auto"/>
              <w:jc w:val="center"/>
              <w:rPr>
                <w:szCs w:val="12"/>
              </w:rPr>
            </w:pPr>
          </w:p>
          <w:p w:rsidR="007F35D2" w:rsidRPr="00045D77" w:rsidRDefault="007F35D2" w:rsidP="00045D77">
            <w:pPr>
              <w:spacing w:after="0" w:line="240" w:lineRule="auto"/>
              <w:jc w:val="center"/>
              <w:rPr>
                <w:szCs w:val="12"/>
              </w:rPr>
            </w:pPr>
            <w:r w:rsidRPr="00045D77">
              <w:rPr>
                <w:szCs w:val="12"/>
              </w:rPr>
              <w:t xml:space="preserve">Zone de texte « Données » / Bouton « Ouvrir » </w:t>
            </w:r>
          </w:p>
        </w:tc>
        <w:tc>
          <w:tcPr>
            <w:tcW w:w="3716" w:type="dxa"/>
            <w:vAlign w:val="center"/>
          </w:tcPr>
          <w:p w:rsidR="007F35D2" w:rsidRPr="00045D77" w:rsidRDefault="007F35D2" w:rsidP="00045D77">
            <w:pPr>
              <w:spacing w:after="0" w:line="240" w:lineRule="auto"/>
              <w:jc w:val="both"/>
              <w:rPr>
                <w:szCs w:val="12"/>
              </w:rPr>
            </w:pPr>
          </w:p>
          <w:p w:rsidR="007F35D2" w:rsidRPr="00045D77" w:rsidRDefault="007F35D2" w:rsidP="00045D77">
            <w:pPr>
              <w:spacing w:after="0" w:line="240" w:lineRule="auto"/>
              <w:jc w:val="both"/>
              <w:rPr>
                <w:szCs w:val="12"/>
              </w:rPr>
            </w:pPr>
            <w:r w:rsidRPr="00045D77">
              <w:rPr>
                <w:szCs w:val="12"/>
              </w:rPr>
              <w:t>Permet de sélectionner un fichier externe contenant des données à exporter</w:t>
            </w:r>
          </w:p>
        </w:tc>
        <w:tc>
          <w:tcPr>
            <w:tcW w:w="1569" w:type="dxa"/>
            <w:vAlign w:val="center"/>
          </w:tcPr>
          <w:p w:rsidR="007F35D2" w:rsidRPr="00045D77" w:rsidRDefault="007F35D2" w:rsidP="00045D77">
            <w:pPr>
              <w:spacing w:after="0" w:line="240" w:lineRule="auto"/>
              <w:jc w:val="center"/>
              <w:rPr>
                <w:szCs w:val="12"/>
              </w:rPr>
            </w:pPr>
          </w:p>
          <w:p w:rsidR="007F35D2" w:rsidRPr="00045D77" w:rsidRDefault="007F35D2" w:rsidP="00045D77">
            <w:pPr>
              <w:spacing w:after="0" w:line="240" w:lineRule="auto"/>
              <w:jc w:val="center"/>
              <w:rPr>
                <w:szCs w:val="12"/>
              </w:rPr>
            </w:pPr>
            <w:r w:rsidRPr="00045D77">
              <w:rPr>
                <w:szCs w:val="12"/>
              </w:rPr>
              <w:t>La validité du chemin et du format de données sont testés</w:t>
            </w:r>
          </w:p>
          <w:p w:rsidR="007F35D2" w:rsidRPr="00045D77" w:rsidRDefault="007F35D2" w:rsidP="00045D77">
            <w:pPr>
              <w:spacing w:after="0" w:line="240" w:lineRule="auto"/>
              <w:jc w:val="center"/>
              <w:rPr>
                <w:szCs w:val="12"/>
              </w:rPr>
            </w:pPr>
          </w:p>
        </w:tc>
      </w:tr>
      <w:tr w:rsidR="007F35D2" w:rsidRPr="00045D77" w:rsidTr="00045D77">
        <w:tc>
          <w:tcPr>
            <w:tcW w:w="882" w:type="dxa"/>
            <w:vMerge w:val="restart"/>
            <w:vAlign w:val="center"/>
          </w:tcPr>
          <w:p w:rsidR="007F35D2" w:rsidRPr="00045D77" w:rsidRDefault="007F35D2" w:rsidP="00045D77">
            <w:pPr>
              <w:spacing w:after="0" w:line="240" w:lineRule="auto"/>
              <w:jc w:val="center"/>
              <w:rPr>
                <w:szCs w:val="12"/>
              </w:rPr>
            </w:pPr>
            <w:r w:rsidRPr="00045D77">
              <w:rPr>
                <w:szCs w:val="12"/>
              </w:rPr>
              <w:t>13, 14, 15, 16</w:t>
            </w:r>
          </w:p>
        </w:tc>
        <w:tc>
          <w:tcPr>
            <w:tcW w:w="1524" w:type="dxa"/>
            <w:vMerge/>
            <w:vAlign w:val="center"/>
          </w:tcPr>
          <w:p w:rsidR="007F35D2" w:rsidRPr="00045D77" w:rsidRDefault="007F35D2" w:rsidP="00045D77">
            <w:pPr>
              <w:spacing w:after="0" w:line="240" w:lineRule="auto"/>
              <w:jc w:val="center"/>
              <w:rPr>
                <w:szCs w:val="12"/>
              </w:rPr>
            </w:pPr>
          </w:p>
        </w:tc>
        <w:tc>
          <w:tcPr>
            <w:tcW w:w="1597" w:type="dxa"/>
            <w:vAlign w:val="center"/>
          </w:tcPr>
          <w:p w:rsidR="007F35D2" w:rsidRPr="00045D77" w:rsidRDefault="007F35D2" w:rsidP="00045D77">
            <w:pPr>
              <w:spacing w:after="0" w:line="240" w:lineRule="auto"/>
              <w:jc w:val="center"/>
              <w:rPr>
                <w:szCs w:val="12"/>
              </w:rPr>
            </w:pPr>
            <w:r w:rsidRPr="00045D77">
              <w:rPr>
                <w:szCs w:val="12"/>
              </w:rPr>
              <w:t>Bouton « Ok »</w:t>
            </w:r>
          </w:p>
        </w:tc>
        <w:tc>
          <w:tcPr>
            <w:tcW w:w="3716" w:type="dxa"/>
            <w:vAlign w:val="center"/>
          </w:tcPr>
          <w:p w:rsidR="007F35D2" w:rsidRPr="00045D77" w:rsidRDefault="007F35D2" w:rsidP="00045D77">
            <w:pPr>
              <w:spacing w:after="0" w:line="240" w:lineRule="auto"/>
              <w:jc w:val="both"/>
              <w:rPr>
                <w:szCs w:val="12"/>
              </w:rPr>
            </w:pPr>
          </w:p>
          <w:p w:rsidR="007F35D2" w:rsidRPr="00045D77" w:rsidRDefault="007F35D2" w:rsidP="00045D77">
            <w:pPr>
              <w:spacing w:after="0" w:line="240" w:lineRule="auto"/>
              <w:jc w:val="both"/>
              <w:rPr>
                <w:szCs w:val="12"/>
              </w:rPr>
            </w:pPr>
            <w:r w:rsidRPr="00045D77">
              <w:rPr>
                <w:szCs w:val="12"/>
              </w:rPr>
              <w:t>L’assistant revient à l’étape 1.3 en ajoutant le tableau dans la liste</w:t>
            </w:r>
          </w:p>
          <w:p w:rsidR="007F35D2" w:rsidRPr="00045D77" w:rsidRDefault="007F35D2" w:rsidP="00045D77">
            <w:pPr>
              <w:spacing w:after="0" w:line="240" w:lineRule="auto"/>
              <w:jc w:val="both"/>
              <w:rPr>
                <w:szCs w:val="12"/>
              </w:rPr>
            </w:pPr>
          </w:p>
        </w:tc>
        <w:tc>
          <w:tcPr>
            <w:tcW w:w="1569" w:type="dxa"/>
            <w:vAlign w:val="center"/>
          </w:tcPr>
          <w:p w:rsidR="007F35D2" w:rsidRPr="00045D77" w:rsidRDefault="007F35D2" w:rsidP="00045D77">
            <w:pPr>
              <w:spacing w:after="0" w:line="240" w:lineRule="auto"/>
              <w:jc w:val="center"/>
              <w:rPr>
                <w:szCs w:val="12"/>
              </w:rPr>
            </w:pPr>
            <w:r w:rsidRPr="00045D77">
              <w:rPr>
                <w:szCs w:val="12"/>
              </w:rPr>
              <w:t>/</w:t>
            </w:r>
          </w:p>
        </w:tc>
      </w:tr>
      <w:tr w:rsidR="007F35D2" w:rsidRPr="00045D77" w:rsidTr="00045D77">
        <w:tc>
          <w:tcPr>
            <w:tcW w:w="882" w:type="dxa"/>
            <w:vMerge/>
            <w:vAlign w:val="center"/>
          </w:tcPr>
          <w:p w:rsidR="007F35D2" w:rsidRPr="00045D77" w:rsidRDefault="007F35D2" w:rsidP="00045D77">
            <w:pPr>
              <w:spacing w:after="0" w:line="240" w:lineRule="auto"/>
              <w:jc w:val="center"/>
              <w:rPr>
                <w:szCs w:val="12"/>
              </w:rPr>
            </w:pPr>
          </w:p>
        </w:tc>
        <w:tc>
          <w:tcPr>
            <w:tcW w:w="1524" w:type="dxa"/>
            <w:vMerge/>
            <w:vAlign w:val="center"/>
          </w:tcPr>
          <w:p w:rsidR="007F35D2" w:rsidRPr="00045D77" w:rsidRDefault="007F35D2" w:rsidP="00045D77">
            <w:pPr>
              <w:spacing w:after="0" w:line="240" w:lineRule="auto"/>
              <w:jc w:val="center"/>
              <w:rPr>
                <w:szCs w:val="12"/>
              </w:rPr>
            </w:pPr>
          </w:p>
        </w:tc>
        <w:tc>
          <w:tcPr>
            <w:tcW w:w="1597" w:type="dxa"/>
            <w:vAlign w:val="center"/>
          </w:tcPr>
          <w:p w:rsidR="007F35D2" w:rsidRPr="00045D77" w:rsidRDefault="007F35D2" w:rsidP="00045D77">
            <w:pPr>
              <w:spacing w:after="0" w:line="240" w:lineRule="auto"/>
              <w:jc w:val="center"/>
              <w:rPr>
                <w:szCs w:val="12"/>
              </w:rPr>
            </w:pPr>
            <w:r w:rsidRPr="00045D77">
              <w:rPr>
                <w:szCs w:val="12"/>
              </w:rPr>
              <w:t>Bouton</w:t>
            </w:r>
          </w:p>
          <w:p w:rsidR="007F35D2" w:rsidRPr="00045D77" w:rsidRDefault="007F35D2" w:rsidP="00045D77">
            <w:pPr>
              <w:spacing w:after="0" w:line="240" w:lineRule="auto"/>
              <w:jc w:val="center"/>
              <w:rPr>
                <w:szCs w:val="12"/>
              </w:rPr>
            </w:pPr>
            <w:r w:rsidRPr="00045D77">
              <w:rPr>
                <w:szCs w:val="12"/>
              </w:rPr>
              <w:t>« Annuler »</w:t>
            </w:r>
          </w:p>
        </w:tc>
        <w:tc>
          <w:tcPr>
            <w:tcW w:w="3716" w:type="dxa"/>
            <w:vAlign w:val="center"/>
          </w:tcPr>
          <w:p w:rsidR="007F35D2" w:rsidRPr="00045D77" w:rsidRDefault="007F35D2" w:rsidP="00045D77">
            <w:pPr>
              <w:spacing w:after="0" w:line="240" w:lineRule="auto"/>
              <w:jc w:val="both"/>
              <w:rPr>
                <w:szCs w:val="12"/>
              </w:rPr>
            </w:pPr>
          </w:p>
          <w:p w:rsidR="007F35D2" w:rsidRPr="00045D77" w:rsidRDefault="007F35D2" w:rsidP="00045D77">
            <w:pPr>
              <w:spacing w:after="0" w:line="240" w:lineRule="auto"/>
              <w:jc w:val="both"/>
              <w:rPr>
                <w:szCs w:val="12"/>
              </w:rPr>
            </w:pPr>
            <w:r w:rsidRPr="00045D77">
              <w:rPr>
                <w:szCs w:val="12"/>
              </w:rPr>
              <w:t>Quitte l’assistant en fermant la connexion avec SAS</w:t>
            </w:r>
          </w:p>
          <w:p w:rsidR="007F35D2" w:rsidRPr="00045D77" w:rsidRDefault="007F35D2" w:rsidP="00045D77">
            <w:pPr>
              <w:spacing w:after="0" w:line="240" w:lineRule="auto"/>
              <w:jc w:val="both"/>
              <w:rPr>
                <w:szCs w:val="12"/>
              </w:rPr>
            </w:pPr>
          </w:p>
          <w:p w:rsidR="007F35D2" w:rsidRPr="00045D77" w:rsidRDefault="007F35D2" w:rsidP="00045D77">
            <w:pPr>
              <w:spacing w:after="0" w:line="240" w:lineRule="auto"/>
              <w:jc w:val="both"/>
              <w:rPr>
                <w:szCs w:val="12"/>
              </w:rPr>
            </w:pPr>
          </w:p>
        </w:tc>
        <w:tc>
          <w:tcPr>
            <w:tcW w:w="1569" w:type="dxa"/>
            <w:vAlign w:val="center"/>
          </w:tcPr>
          <w:p w:rsidR="007F35D2" w:rsidRPr="00045D77" w:rsidRDefault="007F35D2" w:rsidP="00045D77">
            <w:pPr>
              <w:spacing w:after="0" w:line="240" w:lineRule="auto"/>
              <w:jc w:val="center"/>
              <w:rPr>
                <w:szCs w:val="12"/>
              </w:rPr>
            </w:pPr>
            <w:r w:rsidRPr="00045D77">
              <w:rPr>
                <w:szCs w:val="12"/>
              </w:rPr>
              <w:t>/</w:t>
            </w:r>
          </w:p>
        </w:tc>
      </w:tr>
      <w:tr w:rsidR="007F35D2" w:rsidRPr="00045D77" w:rsidTr="00045D77">
        <w:tc>
          <w:tcPr>
            <w:tcW w:w="882" w:type="dxa"/>
            <w:vMerge w:val="restart"/>
            <w:shd w:val="clear" w:color="auto" w:fill="F2F2F2"/>
            <w:vAlign w:val="center"/>
          </w:tcPr>
          <w:p w:rsidR="007F35D2" w:rsidRPr="00045D77" w:rsidRDefault="007F35D2" w:rsidP="00045D77">
            <w:pPr>
              <w:spacing w:after="0" w:line="240" w:lineRule="auto"/>
              <w:jc w:val="center"/>
              <w:rPr>
                <w:b/>
              </w:rPr>
            </w:pPr>
            <w:r w:rsidRPr="00045D77">
              <w:rPr>
                <w:b/>
              </w:rPr>
              <w:t>ECRAN</w:t>
            </w:r>
            <w:r w:rsidRPr="00045D77">
              <w:rPr>
                <w:b/>
              </w:rPr>
              <w:br/>
              <w:t>N°</w:t>
            </w:r>
          </w:p>
        </w:tc>
        <w:tc>
          <w:tcPr>
            <w:tcW w:w="8406" w:type="dxa"/>
            <w:gridSpan w:val="4"/>
            <w:shd w:val="clear" w:color="auto" w:fill="F2F2F2"/>
            <w:vAlign w:val="center"/>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rPr>
                <w:b/>
              </w:rPr>
            </w:pPr>
            <w:r w:rsidRPr="00045D77">
              <w:rPr>
                <w:b/>
              </w:rPr>
              <w:t>Etablissement d’une étude</w:t>
            </w:r>
          </w:p>
          <w:p w:rsidR="007F35D2" w:rsidRPr="00045D77" w:rsidRDefault="007F35D2" w:rsidP="00045D77">
            <w:pPr>
              <w:spacing w:after="0" w:line="240" w:lineRule="auto"/>
              <w:jc w:val="center"/>
            </w:pPr>
          </w:p>
        </w:tc>
      </w:tr>
      <w:tr w:rsidR="007F35D2" w:rsidRPr="00045D77" w:rsidTr="00045D77">
        <w:tc>
          <w:tcPr>
            <w:tcW w:w="882" w:type="dxa"/>
            <w:vMerge/>
            <w:shd w:val="clear" w:color="auto" w:fill="F2F2F2"/>
            <w:vAlign w:val="center"/>
          </w:tcPr>
          <w:p w:rsidR="007F35D2" w:rsidRPr="00045D77" w:rsidRDefault="007F35D2" w:rsidP="00045D77">
            <w:pPr>
              <w:spacing w:after="0" w:line="240" w:lineRule="auto"/>
              <w:jc w:val="center"/>
              <w:rPr>
                <w:szCs w:val="12"/>
              </w:rPr>
            </w:pPr>
          </w:p>
        </w:tc>
        <w:tc>
          <w:tcPr>
            <w:tcW w:w="1524" w:type="dxa"/>
            <w:shd w:val="clear" w:color="auto" w:fill="F2F2F2"/>
            <w:vAlign w:val="center"/>
          </w:tcPr>
          <w:p w:rsidR="007F35D2" w:rsidRPr="00045D77" w:rsidRDefault="007F35D2" w:rsidP="00045D77">
            <w:pPr>
              <w:spacing w:after="0" w:line="240" w:lineRule="auto"/>
              <w:jc w:val="center"/>
              <w:rPr>
                <w:b/>
              </w:rPr>
            </w:pPr>
            <w:r w:rsidRPr="00045D77">
              <w:rPr>
                <w:b/>
              </w:rPr>
              <w:t>Zone / Section</w:t>
            </w:r>
          </w:p>
        </w:tc>
        <w:tc>
          <w:tcPr>
            <w:tcW w:w="1597" w:type="dxa"/>
            <w:shd w:val="clear" w:color="auto" w:fill="F2F2F2"/>
            <w:vAlign w:val="center"/>
          </w:tcPr>
          <w:p w:rsidR="007F35D2" w:rsidRPr="00045D77" w:rsidRDefault="007F35D2" w:rsidP="00045D77">
            <w:pPr>
              <w:spacing w:after="0" w:line="240" w:lineRule="auto"/>
              <w:jc w:val="center"/>
              <w:rPr>
                <w:b/>
              </w:rPr>
            </w:pPr>
            <w:r w:rsidRPr="00045D77">
              <w:rPr>
                <w:b/>
              </w:rPr>
              <w:t>Composant -</w:t>
            </w:r>
          </w:p>
          <w:p w:rsidR="007F35D2" w:rsidRPr="00045D77" w:rsidRDefault="007F35D2" w:rsidP="00045D77">
            <w:pPr>
              <w:spacing w:after="0" w:line="240" w:lineRule="auto"/>
              <w:jc w:val="center"/>
              <w:rPr>
                <w:b/>
              </w:rPr>
            </w:pPr>
            <w:r w:rsidRPr="00045D77">
              <w:rPr>
                <w:b/>
              </w:rPr>
              <w:t>Evénement</w:t>
            </w:r>
          </w:p>
        </w:tc>
        <w:tc>
          <w:tcPr>
            <w:tcW w:w="3716" w:type="dxa"/>
            <w:shd w:val="clear" w:color="auto" w:fill="F2F2F2"/>
            <w:vAlign w:val="center"/>
          </w:tcPr>
          <w:p w:rsidR="007F35D2" w:rsidRPr="00045D77" w:rsidRDefault="007F35D2" w:rsidP="00045D77">
            <w:pPr>
              <w:spacing w:after="0" w:line="240" w:lineRule="auto"/>
              <w:jc w:val="center"/>
              <w:rPr>
                <w:b/>
              </w:rPr>
            </w:pPr>
            <w:r w:rsidRPr="00045D77">
              <w:rPr>
                <w:b/>
              </w:rPr>
              <w:t>Action</w:t>
            </w:r>
          </w:p>
        </w:tc>
        <w:tc>
          <w:tcPr>
            <w:tcW w:w="1569" w:type="dxa"/>
            <w:shd w:val="clear" w:color="auto" w:fill="F2F2F2"/>
            <w:vAlign w:val="center"/>
          </w:tcPr>
          <w:p w:rsidR="007F35D2" w:rsidRPr="00045D77" w:rsidRDefault="007F35D2" w:rsidP="00045D77">
            <w:pPr>
              <w:spacing w:after="0" w:line="240" w:lineRule="auto"/>
              <w:jc w:val="center"/>
            </w:pPr>
            <w:r w:rsidRPr="00045D77">
              <w:rPr>
                <w:b/>
              </w:rPr>
              <w:t>Cas d’erreurs</w:t>
            </w:r>
          </w:p>
        </w:tc>
      </w:tr>
      <w:tr w:rsidR="007F35D2" w:rsidRPr="00045D77" w:rsidTr="00045D77">
        <w:tc>
          <w:tcPr>
            <w:tcW w:w="882" w:type="dxa"/>
            <w:vMerge w:val="restart"/>
            <w:vAlign w:val="center"/>
          </w:tcPr>
          <w:p w:rsidR="007F35D2" w:rsidRPr="00045D77" w:rsidRDefault="007F35D2" w:rsidP="00045D77">
            <w:pPr>
              <w:spacing w:after="0" w:line="240" w:lineRule="auto"/>
              <w:jc w:val="center"/>
            </w:pPr>
            <w:r w:rsidRPr="00045D77">
              <w:t>18</w:t>
            </w:r>
          </w:p>
        </w:tc>
        <w:tc>
          <w:tcPr>
            <w:tcW w:w="1524" w:type="dxa"/>
            <w:vMerge w:val="restart"/>
            <w:vAlign w:val="center"/>
          </w:tcPr>
          <w:p w:rsidR="007F35D2" w:rsidRPr="00045D77" w:rsidRDefault="007F35D2" w:rsidP="00045D77">
            <w:pPr>
              <w:spacing w:after="0" w:line="240" w:lineRule="auto"/>
              <w:jc w:val="center"/>
            </w:pPr>
            <w:r w:rsidRPr="00045D77">
              <w:t>Définition des paramètres du tableau</w:t>
            </w:r>
          </w:p>
        </w:tc>
        <w:tc>
          <w:tcPr>
            <w:tcW w:w="1597" w:type="dxa"/>
            <w:vAlign w:val="center"/>
          </w:tcPr>
          <w:p w:rsidR="007F35D2" w:rsidRPr="00045D77" w:rsidRDefault="007F35D2" w:rsidP="00045D77">
            <w:pPr>
              <w:spacing w:after="0" w:line="240" w:lineRule="auto"/>
              <w:jc w:val="center"/>
            </w:pPr>
            <w:r w:rsidRPr="00045D77">
              <w:t>A l’ouverture</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Afficher un extrait du tableau concerné</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 « Sélection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Sélectionne les colonnes en bleu foncé pour indique que ces paramètres uniquement seront exportés.</w:t>
            </w:r>
          </w:p>
          <w:p w:rsidR="007F35D2" w:rsidRPr="00045D77" w:rsidRDefault="007F35D2" w:rsidP="00045D77">
            <w:pPr>
              <w:spacing w:after="0" w:line="240" w:lineRule="auto"/>
              <w:jc w:val="both"/>
            </w:pPr>
            <w:r w:rsidRPr="00045D77">
              <w:t>Les données ne sont pas modifiables</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 « Ok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L’assistant revient à l’étape 1.3 en ajoutant le tableau dans la liste</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w:t>
            </w:r>
          </w:p>
          <w:p w:rsidR="007F35D2" w:rsidRPr="00045D77" w:rsidRDefault="007F35D2" w:rsidP="00045D77">
            <w:pPr>
              <w:spacing w:after="0" w:line="240" w:lineRule="auto"/>
              <w:jc w:val="center"/>
            </w:pPr>
            <w:r w:rsidRPr="00045D77">
              <w:t>« Annuler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Quitte l’assistant en fermant la connexion avec SAS</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restart"/>
            <w:vAlign w:val="center"/>
          </w:tcPr>
          <w:p w:rsidR="007F35D2" w:rsidRPr="00045D77" w:rsidRDefault="007F35D2" w:rsidP="00045D77">
            <w:pPr>
              <w:spacing w:after="0" w:line="240" w:lineRule="auto"/>
              <w:jc w:val="center"/>
            </w:pPr>
            <w:r w:rsidRPr="00045D77">
              <w:t>22</w:t>
            </w:r>
          </w:p>
        </w:tc>
        <w:tc>
          <w:tcPr>
            <w:tcW w:w="1524" w:type="dxa"/>
            <w:vMerge w:val="restart"/>
            <w:vAlign w:val="center"/>
          </w:tcPr>
          <w:p w:rsidR="007F35D2" w:rsidRPr="00045D77" w:rsidRDefault="007F35D2" w:rsidP="00045D77">
            <w:pPr>
              <w:spacing w:after="0" w:line="240" w:lineRule="auto"/>
              <w:jc w:val="center"/>
            </w:pPr>
            <w:r w:rsidRPr="00045D77">
              <w:t>Importation</w:t>
            </w:r>
          </w:p>
        </w:tc>
        <w:tc>
          <w:tcPr>
            <w:tcW w:w="1597" w:type="dxa"/>
            <w:vAlign w:val="center"/>
          </w:tcPr>
          <w:p w:rsidR="007F35D2" w:rsidRPr="00045D77" w:rsidRDefault="007F35D2" w:rsidP="00045D77">
            <w:pPr>
              <w:spacing w:after="0" w:line="240" w:lineRule="auto"/>
              <w:jc w:val="center"/>
            </w:pPr>
            <w:r w:rsidRPr="00045D77">
              <w:t>Bouton « Actualiser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Met à jour les tableaux issus de la librairie</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 « Importer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Si l’utilisateur a sélectionné des tableaux dans la liste, les données sont ajoutées dans la partie statistiques de l’étude sinon un message affiche « Aucun tableau sélectionné, importation impossible »</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Erreurs d’importation</w:t>
            </w:r>
          </w:p>
        </w:tc>
      </w:tr>
      <w:tr w:rsidR="007F35D2" w:rsidRPr="00045D77" w:rsidTr="00045D77">
        <w:tc>
          <w:tcPr>
            <w:tcW w:w="882" w:type="dxa"/>
            <w:vMerge/>
            <w:vAlign w:val="center"/>
          </w:tcPr>
          <w:p w:rsidR="007F35D2" w:rsidRPr="00045D77" w:rsidRDefault="007F35D2" w:rsidP="00045D77">
            <w:pPr>
              <w:spacing w:after="0" w:line="240" w:lineRule="auto"/>
              <w:jc w:val="center"/>
            </w:pPr>
          </w:p>
        </w:tc>
        <w:tc>
          <w:tcPr>
            <w:tcW w:w="1524" w:type="dxa"/>
            <w:vMerge/>
            <w:vAlign w:val="center"/>
          </w:tcPr>
          <w:p w:rsidR="007F35D2" w:rsidRPr="00045D77" w:rsidRDefault="007F35D2" w:rsidP="00045D77">
            <w:pPr>
              <w:spacing w:after="0" w:line="240" w:lineRule="auto"/>
              <w:jc w:val="center"/>
            </w:pPr>
          </w:p>
        </w:tc>
        <w:tc>
          <w:tcPr>
            <w:tcW w:w="1597" w:type="dxa"/>
            <w:vAlign w:val="center"/>
          </w:tcPr>
          <w:p w:rsidR="007F35D2" w:rsidRPr="00045D77" w:rsidRDefault="007F35D2" w:rsidP="00045D77">
            <w:pPr>
              <w:spacing w:after="0" w:line="240" w:lineRule="auto"/>
              <w:jc w:val="center"/>
            </w:pPr>
            <w:r w:rsidRPr="00045D77">
              <w:t>Bouton</w:t>
            </w:r>
          </w:p>
          <w:p w:rsidR="007F35D2" w:rsidRPr="00045D77" w:rsidRDefault="007F35D2" w:rsidP="00045D77">
            <w:pPr>
              <w:spacing w:after="0" w:line="240" w:lineRule="auto"/>
              <w:jc w:val="center"/>
            </w:pPr>
            <w:r w:rsidRPr="00045D77">
              <w:t>« Annuler »</w:t>
            </w:r>
          </w:p>
        </w:tc>
        <w:tc>
          <w:tcPr>
            <w:tcW w:w="3716" w:type="dxa"/>
            <w:vAlign w:val="center"/>
          </w:tcPr>
          <w:p w:rsidR="007F35D2" w:rsidRPr="00045D77" w:rsidRDefault="007F35D2" w:rsidP="00045D77">
            <w:pPr>
              <w:spacing w:after="0" w:line="240" w:lineRule="auto"/>
              <w:jc w:val="both"/>
            </w:pPr>
          </w:p>
          <w:p w:rsidR="007F35D2" w:rsidRPr="00045D77" w:rsidRDefault="007F35D2" w:rsidP="00045D77">
            <w:pPr>
              <w:spacing w:after="0" w:line="240" w:lineRule="auto"/>
              <w:jc w:val="both"/>
            </w:pPr>
            <w:r w:rsidRPr="00045D77">
              <w:t>Quitte l’assistant en fermant la connexion avec SAS</w:t>
            </w:r>
          </w:p>
          <w:p w:rsidR="007F35D2" w:rsidRPr="00045D77" w:rsidRDefault="007F35D2" w:rsidP="00045D77">
            <w:pPr>
              <w:spacing w:after="0" w:line="240" w:lineRule="auto"/>
              <w:jc w:val="both"/>
            </w:pPr>
          </w:p>
        </w:tc>
        <w:tc>
          <w:tcPr>
            <w:tcW w:w="1569" w:type="dxa"/>
            <w:vAlign w:val="center"/>
          </w:tcPr>
          <w:p w:rsidR="007F35D2" w:rsidRPr="00045D77" w:rsidRDefault="007F35D2" w:rsidP="00045D77">
            <w:pPr>
              <w:spacing w:after="0" w:line="240" w:lineRule="auto"/>
              <w:jc w:val="center"/>
            </w:pPr>
            <w:r w:rsidRPr="00045D77">
              <w:t>/</w:t>
            </w:r>
          </w:p>
        </w:tc>
      </w:tr>
    </w:tbl>
    <w:p w:rsidR="007F35D2" w:rsidRDefault="007F35D2" w:rsidP="0006587C">
      <w:pPr>
        <w:spacing w:after="0" w:line="312" w:lineRule="auto"/>
      </w:pPr>
    </w:p>
    <w:p w:rsidR="007F35D2" w:rsidRPr="00A35E71" w:rsidRDefault="007F35D2" w:rsidP="00A35E71"/>
    <w:p w:rsidR="007F35D2" w:rsidRDefault="007F35D2">
      <w:pPr>
        <w:rPr>
          <w:rFonts w:ascii="Cambria" w:hAnsi="Cambria"/>
          <w:b/>
          <w:bCs/>
          <w:color w:val="4F81BD"/>
          <w:sz w:val="36"/>
          <w:szCs w:val="26"/>
        </w:rPr>
      </w:pPr>
      <w:r>
        <w:br w:type="page"/>
      </w:r>
    </w:p>
    <w:p w:rsidR="007F35D2" w:rsidRDefault="007F35D2" w:rsidP="00F976FF">
      <w:pPr>
        <w:pStyle w:val="Heading2"/>
        <w:numPr>
          <w:numberingChange w:id="222" w:author="RBABE" w:date="2010-09-08T10:28:00Z" w:original="%1:3:0:."/>
        </w:numPr>
      </w:pPr>
      <w:bookmarkStart w:id="223" w:name="_Toc255897185"/>
      <w:r>
        <w:t>Scénarios</w:t>
      </w:r>
      <w:bookmarkEnd w:id="223"/>
      <w:r>
        <w:t xml:space="preserve"> </w:t>
      </w:r>
    </w:p>
    <w:p w:rsidR="007F35D2" w:rsidRDefault="007F35D2" w:rsidP="00800E87">
      <w:pPr>
        <w:pStyle w:val="Heading3"/>
        <w:numPr>
          <w:ilvl w:val="0"/>
          <w:numId w:val="54"/>
          <w:numberingChange w:id="224" w:author="RBABE" w:date="2010-09-08T10:28:00Z" w:original="%1:1:4:)"/>
        </w:numPr>
      </w:pPr>
      <w:bookmarkStart w:id="225" w:name="_Toc255897186"/>
      <w:r>
        <w:t>Fonctions communes</w:t>
      </w:r>
      <w:bookmarkEnd w:id="225"/>
    </w:p>
    <w:p w:rsidR="007F35D2" w:rsidRDefault="007F35D2" w:rsidP="00701CE5">
      <w:pPr>
        <w:pStyle w:val="Heading4"/>
        <w:numPr>
          <w:numberingChange w:id="226" w:author="RBABE" w:date="2010-09-08T10:28:00Z" w:original="%1:4:2:."/>
        </w:numPr>
      </w:pPr>
      <w:r>
        <w:t>L’aide</w:t>
      </w:r>
    </w:p>
    <w:p w:rsidR="007F35D2" w:rsidRDefault="007F35D2" w:rsidP="005724BA">
      <w:pPr>
        <w:spacing w:after="0" w:line="360" w:lineRule="auto"/>
        <w:jc w:val="both"/>
      </w:pPr>
      <w:r>
        <w:t xml:space="preserve">Comme toute application, il est nécessaire par avance de définir une aide aux utilisateurs. Cette aide apparaît lorsque l’utilisateur clique sur le bouton « Aide » : </w:t>
      </w:r>
      <w:r>
        <w:rPr>
          <w:noProof/>
          <w:lang w:eastAsia="fr-FR"/>
        </w:rPr>
        <w:pict>
          <v:shape id="_x0000_i1081" type="#_x0000_t75" alt="liste_des_etudes.bmp" style="width:6.75pt;height:12.75pt;visibility:visible" o:bordertopcolor="#1f497d" o:borderleftcolor="#1f497d" o:borderbottomcolor="#1f497d" o:borderrightcolor="#1f497d">
            <v:imagedata r:id="rId36" o:title="" croptop="15434f" cropbottom="47661f" cropleft="6612f" cropright="57407f"/>
            <w10:bordertop type="single" width="6"/>
            <w10:borderleft type="single" width="6"/>
            <w10:borderbottom type="single" width="6"/>
            <w10:borderright type="single" width="6"/>
          </v:shape>
        </w:pict>
      </w:r>
      <w:r>
        <w:t xml:space="preserve"> présent parmi les boutons présents en haut du menu de l’application. L’aide se charge dans une nouvelle fenêtre telle une page Web. Elle est composée de quatre parties que nous allons vous décrire ci-dessous:</w:t>
      </w:r>
    </w:p>
    <w:p w:rsidR="007F35D2" w:rsidRDefault="007F35D2" w:rsidP="00701CE5">
      <w:pPr>
        <w:spacing w:after="0" w:line="312" w:lineRule="auto"/>
        <w:jc w:val="both"/>
      </w:pPr>
    </w:p>
    <w:p w:rsidR="007F35D2" w:rsidRDefault="007F35D2" w:rsidP="00701CE5">
      <w:pPr>
        <w:spacing w:after="0" w:line="312" w:lineRule="auto"/>
        <w:jc w:val="both"/>
      </w:pPr>
    </w:p>
    <w:p w:rsidR="007F35D2" w:rsidRPr="00D259AE" w:rsidRDefault="007F35D2" w:rsidP="00D259AE">
      <w:pPr>
        <w:pStyle w:val="ListParagraph"/>
        <w:spacing w:after="0" w:line="312" w:lineRule="auto"/>
        <w:jc w:val="both"/>
        <w:rPr>
          <w:b/>
          <w:color w:val="1F497D"/>
          <w:sz w:val="28"/>
          <w:szCs w:val="28"/>
        </w:rPr>
      </w:pPr>
      <w:r w:rsidRPr="00D259AE">
        <w:rPr>
          <w:b/>
          <w:color w:val="1F497D"/>
          <w:sz w:val="28"/>
          <w:szCs w:val="28"/>
        </w:rPr>
        <w:t>Comment utiliser l’aide</w:t>
      </w:r>
    </w:p>
    <w:p w:rsidR="007F35D2" w:rsidRDefault="007F35D2" w:rsidP="00701CE5">
      <w:pPr>
        <w:spacing w:after="0" w:line="312" w:lineRule="auto"/>
        <w:jc w:val="both"/>
        <w:rPr>
          <w:b/>
        </w:rPr>
      </w:pPr>
    </w:p>
    <w:p w:rsidR="007F35D2" w:rsidRPr="000D7D36" w:rsidRDefault="007F35D2" w:rsidP="00701CE5">
      <w:pPr>
        <w:spacing w:after="0" w:line="312" w:lineRule="auto"/>
        <w:jc w:val="center"/>
        <w:rPr>
          <w:b/>
        </w:rPr>
      </w:pPr>
      <w:r w:rsidRPr="00C00549">
        <w:rPr>
          <w:b/>
          <w:noProof/>
          <w:lang w:eastAsia="fr-FR"/>
        </w:rPr>
        <w:pict>
          <v:shape id="Image 5" o:spid="_x0000_i1082" type="#_x0000_t75" alt="10 - CommentUtiliserAide.jpg" style="width:448.5pt;height:271.5pt;visibility:visible" o:bordertopcolor="#1f497d" o:borderleftcolor="#1f497d" o:borderbottomcolor="#1f497d" o:borderrightcolor="#1f497d">
            <v:imagedata r:id="rId37" o:title=""/>
            <w10:bordertop type="single" width="6"/>
            <w10:borderleft type="single" width="6"/>
            <w10:borderbottom type="single" width="6"/>
            <w10:borderright type="single" width="6"/>
          </v:shape>
        </w:pict>
      </w:r>
    </w:p>
    <w:p w:rsidR="007F35D2" w:rsidRPr="000D5495" w:rsidRDefault="007F35D2" w:rsidP="00D259AE">
      <w:pPr>
        <w:pStyle w:val="Figure"/>
      </w:pPr>
      <w:r w:rsidRPr="000D5495">
        <w:t xml:space="preserve">Maquette : </w:t>
      </w:r>
      <w:r>
        <w:t>Aide n°1</w:t>
      </w:r>
    </w:p>
    <w:p w:rsidR="007F35D2" w:rsidRDefault="007F35D2" w:rsidP="00701CE5">
      <w:pPr>
        <w:pStyle w:val="ListParagraph"/>
        <w:spacing w:after="0" w:line="312" w:lineRule="auto"/>
        <w:jc w:val="both"/>
      </w:pPr>
    </w:p>
    <w:p w:rsidR="007F35D2" w:rsidRDefault="007F35D2" w:rsidP="005724BA">
      <w:pPr>
        <w:pStyle w:val="ListParagraph"/>
        <w:spacing w:after="0" w:line="360" w:lineRule="auto"/>
        <w:ind w:left="0" w:firstLine="708"/>
        <w:jc w:val="both"/>
      </w:pPr>
      <w:r>
        <w:t xml:space="preserve">La première fois que l’utilisateur se servira l’aide, il se peut que ce dernier soit un peu perdu. C’est pourquoi nous avons fait en sorte de rendre cette section la  plus intuitive possible. Néanmoins, il arrive qu’un utilisateur novice ait tout de même besoin d’un assistant pour comprendre le fonctionnement de l’aide. </w:t>
      </w:r>
    </w:p>
    <w:p w:rsidR="007F35D2" w:rsidRDefault="007F35D2" w:rsidP="005724BA">
      <w:pPr>
        <w:pStyle w:val="ListParagraph"/>
        <w:spacing w:after="0" w:line="360" w:lineRule="auto"/>
        <w:ind w:left="0" w:firstLine="708"/>
        <w:jc w:val="both"/>
      </w:pPr>
      <w:r>
        <w:t xml:space="preserve">C’est suite à cette réflexion que nous avons intégré un ensemble de tutoriaux pour apprendre à tirer profit de cette aide au maximum. Chaque chapitre composant l’aide est ainsi expliqué en détail afin de familiariser au mieux l’utilisateur avec cette dernière. </w:t>
      </w:r>
    </w:p>
    <w:p w:rsidR="007F35D2" w:rsidRDefault="007F35D2" w:rsidP="000D74F4">
      <w:pPr>
        <w:rPr>
          <w:b/>
          <w:color w:val="1F497D"/>
          <w:sz w:val="28"/>
          <w:szCs w:val="28"/>
        </w:rPr>
      </w:pPr>
    </w:p>
    <w:p w:rsidR="007F35D2" w:rsidRPr="00701CE5" w:rsidRDefault="007F35D2" w:rsidP="000D74F4">
      <w:pPr>
        <w:ind w:firstLine="708"/>
        <w:rPr>
          <w:b/>
          <w:color w:val="1F497D"/>
          <w:sz w:val="28"/>
          <w:szCs w:val="28"/>
        </w:rPr>
      </w:pPr>
      <w:r w:rsidRPr="00701CE5">
        <w:rPr>
          <w:b/>
          <w:color w:val="1F497D"/>
          <w:sz w:val="28"/>
          <w:szCs w:val="28"/>
        </w:rPr>
        <w:t>Sommaire </w:t>
      </w:r>
    </w:p>
    <w:p w:rsidR="007F35D2" w:rsidRDefault="007F35D2" w:rsidP="00701CE5">
      <w:pPr>
        <w:spacing w:after="0" w:line="312" w:lineRule="auto"/>
        <w:jc w:val="both"/>
      </w:pPr>
    </w:p>
    <w:p w:rsidR="007F35D2" w:rsidRDefault="007F35D2" w:rsidP="00701CE5">
      <w:pPr>
        <w:spacing w:after="0" w:line="312" w:lineRule="auto"/>
        <w:jc w:val="center"/>
      </w:pPr>
      <w:r>
        <w:rPr>
          <w:noProof/>
          <w:lang w:eastAsia="fr-FR"/>
        </w:rPr>
        <w:pict>
          <v:shape id="_x0000_i1083" type="#_x0000_t75" alt="11 - Sommaire.jpg" style="width:448.5pt;height:271.5pt;visibility:visible" o:bordertopcolor="#1f497d" o:borderleftcolor="#1f497d" o:borderbottomcolor="#1f497d" o:borderrightcolor="#1f497d">
            <v:imagedata r:id="rId38" o:title=""/>
            <w10:bordertop type="single" width="6"/>
            <w10:borderleft type="single" width="6"/>
            <w10:borderbottom type="single" width="6"/>
            <w10:borderright type="single" width="6"/>
          </v:shape>
        </w:pict>
      </w:r>
    </w:p>
    <w:p w:rsidR="007F35D2" w:rsidRPr="000D5495" w:rsidRDefault="007F35D2" w:rsidP="00D259AE">
      <w:pPr>
        <w:pStyle w:val="Figure"/>
      </w:pPr>
      <w:r w:rsidRPr="000D5495">
        <w:t xml:space="preserve">Maquette : </w:t>
      </w:r>
      <w:r>
        <w:t>Aide n°2</w:t>
      </w:r>
    </w:p>
    <w:p w:rsidR="007F35D2" w:rsidRDefault="007F35D2" w:rsidP="00701CE5">
      <w:pPr>
        <w:spacing w:after="0" w:line="312" w:lineRule="auto"/>
        <w:jc w:val="both"/>
      </w:pPr>
    </w:p>
    <w:p w:rsidR="007F35D2" w:rsidRDefault="007F35D2" w:rsidP="005724BA">
      <w:pPr>
        <w:tabs>
          <w:tab w:val="left" w:pos="426"/>
        </w:tabs>
        <w:spacing w:after="0" w:line="360" w:lineRule="auto"/>
        <w:jc w:val="both"/>
      </w:pPr>
      <w:r>
        <w:tab/>
      </w:r>
      <w:r>
        <w:tab/>
        <w:t>Comme son nom l’indique, le sommaire réunit les grands thèmes abordés dans cette aide. Cette section permet d’avoir une vue d’ensemble des possibilités de l’application. Il est évident que lorsque l’on cherche la réponse à un problème spécifique, ce n’est pas cette fonctionnalité qu’il faudra utiliser. Malgré tout, tout utilisateur gagnerait en efficacité s’il commençait sa formation en suivant pas à pas les différentes rubriques de cette section. Cela lui permettrait en survolant rapidement chaque partie de comprendre au mieux les tenants et aboutissants des tableaux de bord.</w:t>
      </w:r>
    </w:p>
    <w:p w:rsidR="007F35D2" w:rsidRDefault="007F35D2" w:rsidP="005724BA">
      <w:pPr>
        <w:spacing w:after="0" w:line="360" w:lineRule="auto"/>
        <w:jc w:val="both"/>
      </w:pPr>
      <w:r w:rsidRPr="004C41A6">
        <w:t xml:space="preserve"> </w:t>
      </w:r>
    </w:p>
    <w:p w:rsidR="007F35D2" w:rsidRDefault="007F35D2" w:rsidP="005724BA">
      <w:pPr>
        <w:spacing w:after="0" w:line="360" w:lineRule="auto"/>
        <w:jc w:val="both"/>
        <w:rPr>
          <w:b/>
        </w:rPr>
      </w:pPr>
      <w:r w:rsidRPr="00C1504B">
        <w:rPr>
          <w:u w:val="single"/>
        </w:rPr>
        <w:t>Remarque</w:t>
      </w:r>
      <w:r w:rsidRPr="00C1504B">
        <w:t> :</w:t>
      </w:r>
      <w:r>
        <w:rPr>
          <w:b/>
        </w:rPr>
        <w:t xml:space="preserve"> </w:t>
      </w:r>
    </w:p>
    <w:p w:rsidR="007F35D2" w:rsidRDefault="007F35D2" w:rsidP="005724BA">
      <w:pPr>
        <w:spacing w:after="0" w:line="360" w:lineRule="auto"/>
        <w:ind w:firstLine="708"/>
        <w:jc w:val="both"/>
      </w:pPr>
      <w:r>
        <w:t xml:space="preserve">La fenêtre est découpée en 2 parties. On retrouve le menu de gauche qui permet de se déplacer de sections en sections. Le grand bloc de droite correspond au contenu de la dite section sélectionnée. Nous retrouvons différents niveaux de hiérarchies : Titre, Sous-titre, paragraphe, etc.  </w:t>
      </w:r>
    </w:p>
    <w:p w:rsidR="007F35D2" w:rsidRDefault="007F35D2" w:rsidP="005724BA">
      <w:pPr>
        <w:spacing w:after="0" w:line="360" w:lineRule="auto"/>
        <w:ind w:firstLine="708"/>
        <w:jc w:val="both"/>
      </w:pPr>
      <w:r>
        <w:t xml:space="preserve">Il est bien évident que nous n’avons pas réussi à décrire « la réalisation d’une étude » en une seule page Web. Cela n’aurait pas été intuitif de créer une longue page sur laquelle l’utilisateur utiliserait un ascenseur pour naviguer. Nous avons fait le choix de hiérarchiser chaque thème abordé en nombreux sous-thèmes. Dans l’exemple que vous voyez, le sous-titre « Préambule » correspond à la première page permettant de comprendre comment est « réalisée une étude ». A partir de ce constat, nous avons eu besoin d’ajouter 2 boutons « précédent » et « suivant » pour se déplacer de pages en pages. Enfin, même si les pages se doivent d’être les plus synthétiques possibles, la fonction « retour en haut de page » est la bienvenue pour éviter d’avoir à utiliser dans certains cas l’ascenseur. </w:t>
      </w:r>
    </w:p>
    <w:p w:rsidR="007F35D2" w:rsidRDefault="007F35D2" w:rsidP="00D259AE">
      <w:pPr>
        <w:pStyle w:val="ListParagraph"/>
        <w:spacing w:after="0" w:line="312" w:lineRule="auto"/>
        <w:jc w:val="both"/>
        <w:rPr>
          <w:b/>
        </w:rPr>
      </w:pPr>
    </w:p>
    <w:p w:rsidR="007F35D2" w:rsidRDefault="007F35D2" w:rsidP="00D259AE">
      <w:pPr>
        <w:pStyle w:val="ListParagraph"/>
        <w:spacing w:after="0" w:line="312" w:lineRule="auto"/>
        <w:jc w:val="both"/>
        <w:rPr>
          <w:b/>
          <w:color w:val="1F497D"/>
          <w:sz w:val="28"/>
          <w:szCs w:val="28"/>
        </w:rPr>
      </w:pPr>
    </w:p>
    <w:p w:rsidR="007F35D2" w:rsidRPr="00212A98" w:rsidRDefault="007F35D2" w:rsidP="00D259AE">
      <w:pPr>
        <w:pStyle w:val="ListParagraph"/>
        <w:spacing w:after="0" w:line="312" w:lineRule="auto"/>
        <w:jc w:val="both"/>
        <w:rPr>
          <w:b/>
        </w:rPr>
      </w:pPr>
      <w:r w:rsidRPr="00D259AE">
        <w:rPr>
          <w:b/>
          <w:color w:val="1F497D"/>
          <w:sz w:val="28"/>
          <w:szCs w:val="28"/>
        </w:rPr>
        <w:t>Index</w:t>
      </w:r>
      <w:r>
        <w:rPr>
          <w:b/>
        </w:rPr>
        <w:t> </w:t>
      </w:r>
    </w:p>
    <w:p w:rsidR="007F35D2" w:rsidRPr="009C7205" w:rsidRDefault="007F35D2" w:rsidP="00701CE5">
      <w:pPr>
        <w:tabs>
          <w:tab w:val="left" w:pos="5130"/>
        </w:tabs>
        <w:spacing w:after="0" w:line="312" w:lineRule="auto"/>
        <w:jc w:val="both"/>
        <w:rPr>
          <w:sz w:val="10"/>
        </w:rPr>
      </w:pPr>
      <w:r w:rsidRPr="009C7205">
        <w:rPr>
          <w:sz w:val="10"/>
        </w:rPr>
        <w:tab/>
      </w:r>
    </w:p>
    <w:p w:rsidR="007F35D2" w:rsidRDefault="007F35D2" w:rsidP="00701CE5">
      <w:pPr>
        <w:tabs>
          <w:tab w:val="left" w:pos="709"/>
        </w:tabs>
        <w:spacing w:after="0" w:line="312" w:lineRule="auto"/>
      </w:pPr>
      <w:r>
        <w:rPr>
          <w:noProof/>
          <w:lang w:eastAsia="fr-FR"/>
        </w:rPr>
        <w:pict>
          <v:shape id="_x0000_i1084" type="#_x0000_t75" alt="12_-_Index.jpg" style="width:405.75pt;height:243pt;visibility:visible" o:bordertopcolor="#1f497d" o:borderleftcolor="#1f497d" o:borderbottomcolor="#1f497d" o:borderrightcolor="#1f497d">
            <v:imagedata r:id="rId39" o:title=""/>
            <w10:bordertop type="single" width="6"/>
            <w10:borderleft type="single" width="6"/>
            <w10:borderbottom type="single" width="6"/>
            <w10:borderright type="single" width="6"/>
          </v:shape>
        </w:pict>
      </w:r>
    </w:p>
    <w:p w:rsidR="007F35D2" w:rsidRPr="000D5495" w:rsidRDefault="007F35D2" w:rsidP="00D259AE">
      <w:pPr>
        <w:pStyle w:val="Figure"/>
      </w:pPr>
      <w:r w:rsidRPr="000D5495">
        <w:t xml:space="preserve">Maquette : </w:t>
      </w:r>
      <w:r>
        <w:t>Aide n°3</w:t>
      </w:r>
    </w:p>
    <w:p w:rsidR="007F35D2" w:rsidRPr="009C7205" w:rsidRDefault="007F35D2" w:rsidP="00701CE5">
      <w:pPr>
        <w:tabs>
          <w:tab w:val="left" w:pos="709"/>
        </w:tabs>
        <w:spacing w:after="0" w:line="312" w:lineRule="auto"/>
        <w:jc w:val="both"/>
      </w:pPr>
    </w:p>
    <w:p w:rsidR="007F35D2" w:rsidRDefault="007F35D2" w:rsidP="005724BA">
      <w:pPr>
        <w:tabs>
          <w:tab w:val="left" w:pos="709"/>
        </w:tabs>
        <w:spacing w:after="0" w:line="360" w:lineRule="auto"/>
        <w:jc w:val="both"/>
      </w:pPr>
      <w:r>
        <w:tab/>
        <w:t>Contrairement à l’onglet « Sommaire » qui permettait d’avoir une vision globale des fonctionnalités, « Index » correspond à une volonté de l’utilisateur d’affiner sa recherche. Ce dernier sait ce qu’il veut et pense pouvoir l’obtenir rapidement en cherchant les possibilités qui sont ici ordonnées par ordre alphabétique. De plus, les sections présentes ici sont beaucoup plus précises que dans le « Sommaire » où l’utilisateur ne voyait que les grands thèmes. Dans cette section « Index », on retrouve l’intégralité des fonctions possibles de manière à tomber directement sur la page qui nous intéresse.</w:t>
      </w:r>
    </w:p>
    <w:p w:rsidR="007F35D2" w:rsidRPr="009E4E4A" w:rsidRDefault="007F35D2" w:rsidP="00D259AE">
      <w:pPr>
        <w:pStyle w:val="ListParagraph"/>
        <w:spacing w:after="0" w:line="312" w:lineRule="auto"/>
        <w:ind w:left="765"/>
        <w:jc w:val="both"/>
        <w:rPr>
          <w:b/>
        </w:rPr>
      </w:pPr>
      <w:r w:rsidRPr="00D259AE">
        <w:rPr>
          <w:b/>
          <w:color w:val="1F497D"/>
          <w:sz w:val="28"/>
          <w:szCs w:val="28"/>
        </w:rPr>
        <w:t>Rechercher</w:t>
      </w:r>
    </w:p>
    <w:p w:rsidR="007F35D2" w:rsidRPr="009C7205" w:rsidRDefault="007F35D2" w:rsidP="00701CE5">
      <w:pPr>
        <w:pStyle w:val="ListParagraph"/>
        <w:spacing w:after="0" w:line="312" w:lineRule="auto"/>
        <w:ind w:left="765"/>
        <w:jc w:val="both"/>
      </w:pPr>
    </w:p>
    <w:p w:rsidR="007F35D2" w:rsidRDefault="007F35D2" w:rsidP="00D259AE">
      <w:pPr>
        <w:spacing w:after="0" w:line="312" w:lineRule="auto"/>
        <w:jc w:val="center"/>
      </w:pPr>
      <w:r>
        <w:rPr>
          <w:noProof/>
          <w:lang w:eastAsia="fr-FR"/>
        </w:rPr>
        <w:pict>
          <v:shape id="Image 8" o:spid="_x0000_i1085" type="#_x0000_t75" alt="13 - Recherche.jpg" style="width:359.25pt;height:216.75pt;visibility:visible" o:bordertopcolor="#1f497d" o:borderleftcolor="#1f497d" o:borderbottomcolor="#1f497d" o:borderrightcolor="#1f497d">
            <v:imagedata r:id="rId40" o:title=""/>
            <w10:bordertop type="single" width="6"/>
            <w10:borderleft type="single" width="6"/>
            <w10:borderbottom type="single" width="6"/>
            <w10:borderright type="single" width="6"/>
          </v:shape>
        </w:pict>
      </w:r>
    </w:p>
    <w:p w:rsidR="007F35D2" w:rsidRPr="000D5495" w:rsidRDefault="007F35D2" w:rsidP="00D259AE">
      <w:pPr>
        <w:pStyle w:val="Figure"/>
      </w:pPr>
      <w:r w:rsidRPr="000D5495">
        <w:t xml:space="preserve">Maquette : </w:t>
      </w:r>
      <w:r>
        <w:t>Aide n°4</w:t>
      </w:r>
    </w:p>
    <w:p w:rsidR="007F35D2" w:rsidRPr="009C7205" w:rsidRDefault="007F35D2" w:rsidP="00701CE5">
      <w:pPr>
        <w:spacing w:after="0" w:line="312" w:lineRule="auto"/>
      </w:pPr>
    </w:p>
    <w:p w:rsidR="007F35D2" w:rsidRDefault="007F35D2" w:rsidP="005724BA">
      <w:pPr>
        <w:tabs>
          <w:tab w:val="left" w:pos="709"/>
        </w:tabs>
        <w:spacing w:after="0" w:line="360" w:lineRule="auto"/>
        <w:jc w:val="both"/>
      </w:pPr>
      <w:r>
        <w:tab/>
        <w:t>Cet onglet est une fonction complémentaire à « Index ». « Rechercher » permet d’accélérer la recherche en passant un mot-clé en paramètre. Il s’agit donc d’une interrogation de la base de données pour retrouver telle ou telle données. Cet onglet devrait être le plus utilisé par les utilisateurs expérimentés cherchant à accroître leurs connaissances.</w:t>
      </w:r>
    </w:p>
    <w:p w:rsidR="007F35D2" w:rsidRPr="00701CE5" w:rsidRDefault="007F35D2" w:rsidP="00701CE5"/>
    <w:p w:rsidR="007F35D2" w:rsidRDefault="007F35D2">
      <w:pPr>
        <w:rPr>
          <w:rFonts w:ascii="Cambria" w:hAnsi="Cambria"/>
          <w:b/>
          <w:bCs/>
          <w:i/>
          <w:iCs/>
          <w:color w:val="4F81BD"/>
        </w:rPr>
      </w:pPr>
      <w:r>
        <w:br w:type="page"/>
      </w:r>
    </w:p>
    <w:p w:rsidR="007F35D2" w:rsidRPr="00701CE5" w:rsidRDefault="007F35D2" w:rsidP="00701CE5">
      <w:pPr>
        <w:pStyle w:val="Heading4"/>
        <w:numPr>
          <w:numberingChange w:id="227" w:author="RBABE" w:date="2010-09-08T10:28:00Z" w:original="%1:5:2:."/>
        </w:numPr>
      </w:pPr>
      <w:r>
        <w:t>La connexion</w:t>
      </w:r>
    </w:p>
    <w:p w:rsidR="007F35D2" w:rsidRDefault="007F35D2" w:rsidP="00D259AE">
      <w:pPr>
        <w:spacing w:line="360" w:lineRule="auto"/>
        <w:ind w:firstLine="708"/>
        <w:jc w:val="both"/>
      </w:pPr>
      <w:r w:rsidRPr="008C30A2">
        <w:t xml:space="preserve">L’interface de connexion sera la même pour tous les utilisateurs de l’outil MiageTech, qu’ils </w:t>
      </w:r>
      <w:r>
        <w:t xml:space="preserve">soient Responsables Magasin, Responsables Régionaux, Chefs Produits ou faisant partie de </w:t>
      </w:r>
      <w:smartTag w:uri="urn:schemas-microsoft-com:office:smarttags" w:element="PersonName">
        <w:smartTagPr>
          <w:attr w:name="ProductID" w:val="la Direction Commerciale."/>
        </w:smartTagPr>
        <w:r>
          <w:t>la Direction Commerciale.</w:t>
        </w:r>
      </w:smartTag>
      <w:r>
        <w:t xml:space="preserve"> Voici ci-dessous la présentation des écrans faisant partie de la phase de connexion et le lien avec les autres écrans en fonction des actions de l’utilisateur :</w:t>
      </w:r>
    </w:p>
    <w:p w:rsidR="007F35D2" w:rsidRDefault="007F35D2" w:rsidP="00D259AE">
      <w:pPr>
        <w:rPr>
          <w:b/>
          <w:u w:val="single"/>
        </w:rPr>
      </w:pPr>
    </w:p>
    <w:p w:rsidR="007F35D2" w:rsidRPr="00D259AE" w:rsidRDefault="007F35D2" w:rsidP="00D259AE">
      <w:pPr>
        <w:ind w:firstLine="708"/>
        <w:rPr>
          <w:b/>
          <w:color w:val="1F497D"/>
          <w:sz w:val="28"/>
          <w:szCs w:val="28"/>
        </w:rPr>
      </w:pPr>
      <w:r w:rsidRPr="00D259AE">
        <w:rPr>
          <w:b/>
          <w:color w:val="1F497D"/>
          <w:sz w:val="28"/>
          <w:szCs w:val="28"/>
        </w:rPr>
        <w:t>Ecran n°1 : Interface principale</w:t>
      </w:r>
    </w:p>
    <w:p w:rsidR="007F35D2" w:rsidRDefault="007F35D2" w:rsidP="00D259AE">
      <w:pPr>
        <w:spacing w:line="360" w:lineRule="auto"/>
        <w:ind w:firstLine="708"/>
        <w:jc w:val="both"/>
      </w:pPr>
      <w:r>
        <w:t>Le premier écran est l’interface principale proposant à l’utilisateur de saisir son identifiant et son mot de passe pour se connecter :</w:t>
      </w:r>
    </w:p>
    <w:p w:rsidR="007F35D2" w:rsidRDefault="007F35D2" w:rsidP="00D259AE">
      <w:pPr>
        <w:jc w:val="center"/>
      </w:pPr>
      <w:r>
        <w:rPr>
          <w:noProof/>
          <w:lang w:eastAsia="fr-FR"/>
        </w:rPr>
        <w:pict>
          <v:shape id="_x0000_i1086" type="#_x0000_t75" style="width:453pt;height:339.75pt;visibility:visible">
            <v:imagedata r:id="rId41" o:title=""/>
          </v:shape>
        </w:pict>
      </w:r>
    </w:p>
    <w:p w:rsidR="007F35D2" w:rsidRPr="00D259AE" w:rsidRDefault="007F35D2" w:rsidP="00D259AE">
      <w:pPr>
        <w:pStyle w:val="Figure"/>
      </w:pPr>
      <w:r w:rsidRPr="000D5495">
        <w:t xml:space="preserve">Maquette : </w:t>
      </w:r>
      <w:r>
        <w:t>Connexion n°1</w:t>
      </w:r>
    </w:p>
    <w:p w:rsidR="007F35D2" w:rsidRPr="00A9434F" w:rsidRDefault="007F35D2" w:rsidP="00D259AE">
      <w:pPr>
        <w:spacing w:after="0" w:line="360" w:lineRule="auto"/>
        <w:jc w:val="both"/>
        <w:rPr>
          <w:b/>
        </w:rPr>
      </w:pPr>
      <w:r>
        <w:rPr>
          <w:b/>
        </w:rPr>
        <w:t xml:space="preserve">1 - </w:t>
      </w:r>
      <w:r w:rsidRPr="00A9434F">
        <w:rPr>
          <w:b/>
        </w:rPr>
        <w:t>Conditions :</w:t>
      </w:r>
    </w:p>
    <w:p w:rsidR="007F35D2" w:rsidRDefault="007F35D2" w:rsidP="00D259AE">
      <w:pPr>
        <w:spacing w:after="0" w:line="360" w:lineRule="auto"/>
        <w:jc w:val="both"/>
      </w:pPr>
      <w:r>
        <w:t>- Clic sur "Connexion"</w:t>
      </w:r>
    </w:p>
    <w:p w:rsidR="007F35D2" w:rsidRDefault="007F35D2" w:rsidP="00D259AE">
      <w:pPr>
        <w:spacing w:after="0" w:line="360" w:lineRule="auto"/>
        <w:jc w:val="both"/>
      </w:pPr>
      <w:r>
        <w:t>- Identifiant et mot de passe corrects</w:t>
      </w:r>
    </w:p>
    <w:p w:rsidR="007F35D2" w:rsidRDefault="007F35D2" w:rsidP="00D259AE">
      <w:pPr>
        <w:spacing w:after="0" w:line="360" w:lineRule="auto"/>
        <w:jc w:val="both"/>
      </w:pPr>
      <w:r>
        <w:t>- Mot de passe changé moins de 35 jours auparavant</w:t>
      </w:r>
    </w:p>
    <w:p w:rsidR="007F35D2" w:rsidRPr="00A9434F" w:rsidRDefault="007F35D2" w:rsidP="00D259AE">
      <w:pPr>
        <w:spacing w:after="0" w:line="360" w:lineRule="auto"/>
        <w:jc w:val="both"/>
        <w:rPr>
          <w:b/>
        </w:rPr>
      </w:pPr>
      <w:r w:rsidRPr="00A9434F">
        <w:rPr>
          <w:b/>
        </w:rPr>
        <w:t xml:space="preserve">Résultats : Renvoi vers </w:t>
      </w:r>
      <w:r>
        <w:rPr>
          <w:b/>
        </w:rPr>
        <w:t>la page d’accueil</w:t>
      </w:r>
    </w:p>
    <w:p w:rsidR="007F35D2" w:rsidRDefault="007F35D2" w:rsidP="00D259AE">
      <w:pPr>
        <w:spacing w:after="0" w:line="360" w:lineRule="auto"/>
        <w:jc w:val="both"/>
      </w:pPr>
    </w:p>
    <w:p w:rsidR="007F35D2" w:rsidRPr="00A9434F" w:rsidRDefault="007F35D2" w:rsidP="00D259AE">
      <w:pPr>
        <w:spacing w:after="0" w:line="360" w:lineRule="auto"/>
        <w:jc w:val="both"/>
        <w:rPr>
          <w:b/>
        </w:rPr>
      </w:pPr>
      <w:r>
        <w:rPr>
          <w:b/>
        </w:rPr>
        <w:t xml:space="preserve">2 - </w:t>
      </w:r>
      <w:r w:rsidRPr="00A9434F">
        <w:rPr>
          <w:b/>
        </w:rPr>
        <w:t>Conditions :</w:t>
      </w:r>
    </w:p>
    <w:p w:rsidR="007F35D2" w:rsidRDefault="007F35D2" w:rsidP="00D259AE">
      <w:pPr>
        <w:spacing w:after="0" w:line="360" w:lineRule="auto"/>
        <w:jc w:val="both"/>
      </w:pPr>
      <w:r>
        <w:t>- Clic sur "Connexion"</w:t>
      </w:r>
    </w:p>
    <w:p w:rsidR="007F35D2" w:rsidRDefault="007F35D2" w:rsidP="00D259AE">
      <w:pPr>
        <w:spacing w:after="0" w:line="360" w:lineRule="auto"/>
        <w:jc w:val="both"/>
      </w:pPr>
      <w:r>
        <w:t>- Identifiant et mot de passe incorrects</w:t>
      </w:r>
    </w:p>
    <w:p w:rsidR="007F35D2" w:rsidRDefault="007F35D2" w:rsidP="00D259AE">
      <w:pPr>
        <w:spacing w:after="0" w:line="360" w:lineRule="auto"/>
        <w:jc w:val="both"/>
        <w:rPr>
          <w:b/>
        </w:rPr>
      </w:pPr>
      <w:r w:rsidRPr="00A9434F">
        <w:rPr>
          <w:b/>
        </w:rPr>
        <w:t>Résultats : Renvoi vers l’écran n°</w:t>
      </w:r>
      <w:r>
        <w:rPr>
          <w:b/>
        </w:rPr>
        <w:t>1</w:t>
      </w:r>
      <w:r w:rsidRPr="00D318E2">
        <w:rPr>
          <w:b/>
        </w:rPr>
        <w:t xml:space="preserve"> - Interface principale</w:t>
      </w:r>
    </w:p>
    <w:p w:rsidR="007F35D2" w:rsidRDefault="007F35D2" w:rsidP="00D259AE">
      <w:pPr>
        <w:spacing w:after="0" w:line="360" w:lineRule="auto"/>
        <w:jc w:val="both"/>
        <w:rPr>
          <w:b/>
        </w:rPr>
      </w:pPr>
    </w:p>
    <w:p w:rsidR="007F35D2" w:rsidRDefault="007F35D2" w:rsidP="00D259AE">
      <w:pPr>
        <w:spacing w:after="0" w:line="360" w:lineRule="auto"/>
        <w:jc w:val="both"/>
        <w:rPr>
          <w:b/>
        </w:rPr>
      </w:pPr>
    </w:p>
    <w:p w:rsidR="007F35D2" w:rsidRPr="00A9434F" w:rsidRDefault="007F35D2" w:rsidP="00D259AE">
      <w:pPr>
        <w:spacing w:after="0" w:line="360" w:lineRule="auto"/>
        <w:jc w:val="both"/>
        <w:rPr>
          <w:b/>
        </w:rPr>
      </w:pPr>
      <w:r>
        <w:rPr>
          <w:b/>
        </w:rPr>
        <w:t xml:space="preserve">3 - </w:t>
      </w:r>
      <w:r w:rsidRPr="00A9434F">
        <w:rPr>
          <w:b/>
        </w:rPr>
        <w:t>Conditions :</w:t>
      </w:r>
    </w:p>
    <w:p w:rsidR="007F35D2" w:rsidRDefault="007F35D2" w:rsidP="00D259AE">
      <w:pPr>
        <w:spacing w:after="0" w:line="360" w:lineRule="auto"/>
        <w:jc w:val="both"/>
      </w:pPr>
      <w:r>
        <w:t>- Clic sur "Connexion"</w:t>
      </w:r>
    </w:p>
    <w:p w:rsidR="007F35D2" w:rsidRDefault="007F35D2" w:rsidP="00D259AE">
      <w:pPr>
        <w:spacing w:after="0" w:line="360" w:lineRule="auto"/>
        <w:jc w:val="both"/>
      </w:pPr>
      <w:r>
        <w:t>- Identifiant et mot de passe corrects</w:t>
      </w:r>
    </w:p>
    <w:p w:rsidR="007F35D2" w:rsidRDefault="007F35D2" w:rsidP="00D259AE">
      <w:pPr>
        <w:spacing w:after="0" w:line="360" w:lineRule="auto"/>
        <w:jc w:val="both"/>
      </w:pPr>
      <w:r>
        <w:t>- Mot de passe changé entre 35 et 44 jours auparavant</w:t>
      </w:r>
    </w:p>
    <w:p w:rsidR="007F35D2" w:rsidRPr="00A9434F" w:rsidRDefault="007F35D2" w:rsidP="00D259AE">
      <w:pPr>
        <w:spacing w:after="0" w:line="360" w:lineRule="auto"/>
        <w:jc w:val="both"/>
        <w:rPr>
          <w:b/>
        </w:rPr>
      </w:pPr>
      <w:r w:rsidRPr="00A9434F">
        <w:rPr>
          <w:b/>
        </w:rPr>
        <w:t>Résultats : Renvoi vers l’écran n°</w:t>
      </w:r>
      <w:r>
        <w:rPr>
          <w:b/>
        </w:rPr>
        <w:t xml:space="preserve">4 - </w:t>
      </w:r>
      <w:r w:rsidRPr="00D318E2">
        <w:rPr>
          <w:b/>
        </w:rPr>
        <w:t>Interface Avertissement Mot de passe</w:t>
      </w:r>
    </w:p>
    <w:p w:rsidR="007F35D2" w:rsidRDefault="007F35D2" w:rsidP="00D259AE">
      <w:pPr>
        <w:spacing w:after="0" w:line="360" w:lineRule="auto"/>
        <w:jc w:val="both"/>
        <w:rPr>
          <w:b/>
        </w:rPr>
      </w:pPr>
    </w:p>
    <w:p w:rsidR="007F35D2" w:rsidRDefault="007F35D2" w:rsidP="00D259AE">
      <w:pPr>
        <w:spacing w:after="0" w:line="360" w:lineRule="auto"/>
        <w:jc w:val="both"/>
        <w:rPr>
          <w:b/>
        </w:rPr>
      </w:pPr>
    </w:p>
    <w:p w:rsidR="007F35D2" w:rsidRPr="00A9434F" w:rsidRDefault="007F35D2" w:rsidP="00D259AE">
      <w:pPr>
        <w:spacing w:after="0" w:line="360" w:lineRule="auto"/>
        <w:jc w:val="both"/>
        <w:rPr>
          <w:b/>
        </w:rPr>
      </w:pPr>
      <w:r>
        <w:rPr>
          <w:b/>
        </w:rPr>
        <w:t xml:space="preserve">4 - </w:t>
      </w:r>
      <w:r w:rsidRPr="00A9434F">
        <w:rPr>
          <w:b/>
        </w:rPr>
        <w:t>Conditions :</w:t>
      </w:r>
    </w:p>
    <w:p w:rsidR="007F35D2" w:rsidRDefault="007F35D2" w:rsidP="00D259AE">
      <w:pPr>
        <w:spacing w:after="0" w:line="360" w:lineRule="auto"/>
        <w:jc w:val="both"/>
      </w:pPr>
      <w:r>
        <w:t>- Clic sur "Connexion"</w:t>
      </w:r>
    </w:p>
    <w:p w:rsidR="007F35D2" w:rsidRDefault="007F35D2" w:rsidP="00D259AE">
      <w:pPr>
        <w:spacing w:after="0" w:line="360" w:lineRule="auto"/>
        <w:jc w:val="both"/>
      </w:pPr>
      <w:r>
        <w:t>- Identifiant et mot de passe corrects</w:t>
      </w:r>
    </w:p>
    <w:p w:rsidR="007F35D2" w:rsidRDefault="007F35D2" w:rsidP="00D259AE">
      <w:pPr>
        <w:spacing w:after="0" w:line="360" w:lineRule="auto"/>
        <w:jc w:val="both"/>
      </w:pPr>
      <w:r>
        <w:t>- Mot de passe changé 45 jours auparavant</w:t>
      </w:r>
    </w:p>
    <w:p w:rsidR="007F35D2" w:rsidRPr="004E1991" w:rsidRDefault="007F35D2" w:rsidP="00D259AE">
      <w:pPr>
        <w:spacing w:line="360" w:lineRule="auto"/>
        <w:jc w:val="both"/>
        <w:rPr>
          <w:b/>
          <w:u w:val="single"/>
        </w:rPr>
      </w:pPr>
      <w:r w:rsidRPr="00A9434F">
        <w:rPr>
          <w:b/>
        </w:rPr>
        <w:t>Résultats : Renvoi vers l’écran n°</w:t>
      </w:r>
      <w:r>
        <w:rPr>
          <w:b/>
        </w:rPr>
        <w:t xml:space="preserve">6 - </w:t>
      </w:r>
      <w:r w:rsidRPr="00D318E2">
        <w:rPr>
          <w:b/>
        </w:rPr>
        <w:t>Interface Changement de mot de passe obligatoire</w:t>
      </w:r>
    </w:p>
    <w:p w:rsidR="007F35D2" w:rsidRDefault="007F35D2" w:rsidP="00D259AE">
      <w:pPr>
        <w:spacing w:after="0" w:line="360" w:lineRule="auto"/>
        <w:jc w:val="both"/>
        <w:rPr>
          <w:b/>
        </w:rPr>
      </w:pPr>
    </w:p>
    <w:p w:rsidR="007F35D2" w:rsidRPr="00A9434F" w:rsidRDefault="007F35D2" w:rsidP="00D259AE">
      <w:pPr>
        <w:spacing w:after="0" w:line="360" w:lineRule="auto"/>
        <w:jc w:val="both"/>
        <w:rPr>
          <w:b/>
        </w:rPr>
      </w:pPr>
      <w:r>
        <w:rPr>
          <w:b/>
        </w:rPr>
        <w:t xml:space="preserve">5 - </w:t>
      </w:r>
      <w:r w:rsidRPr="00A9434F">
        <w:rPr>
          <w:b/>
        </w:rPr>
        <w:t>Conditions :</w:t>
      </w:r>
    </w:p>
    <w:p w:rsidR="007F35D2" w:rsidRDefault="007F35D2" w:rsidP="00D259AE">
      <w:pPr>
        <w:spacing w:after="0" w:line="360" w:lineRule="auto"/>
        <w:jc w:val="both"/>
      </w:pPr>
      <w:r>
        <w:t>- Clic sur "Mot de passe oublié ?"</w:t>
      </w:r>
    </w:p>
    <w:p w:rsidR="007F35D2" w:rsidRPr="004E1991" w:rsidRDefault="007F35D2" w:rsidP="00D259AE">
      <w:pPr>
        <w:spacing w:line="360" w:lineRule="auto"/>
        <w:jc w:val="both"/>
        <w:rPr>
          <w:b/>
          <w:u w:val="single"/>
        </w:rPr>
      </w:pPr>
      <w:r w:rsidRPr="00A9434F">
        <w:rPr>
          <w:b/>
        </w:rPr>
        <w:t>Résultats : Renvoi vers l’écran n°</w:t>
      </w:r>
      <w:r>
        <w:rPr>
          <w:b/>
        </w:rPr>
        <w:t xml:space="preserve">2 - </w:t>
      </w:r>
      <w:r w:rsidRPr="00D318E2">
        <w:rPr>
          <w:b/>
        </w:rPr>
        <w:t>Interface "Mot de passe oublié ?" partie 1</w:t>
      </w:r>
    </w:p>
    <w:p w:rsidR="007F35D2" w:rsidRDefault="007F35D2" w:rsidP="00D259AE">
      <w:pPr>
        <w:spacing w:after="0" w:line="360" w:lineRule="auto"/>
        <w:jc w:val="both"/>
        <w:rPr>
          <w:b/>
        </w:rPr>
      </w:pPr>
    </w:p>
    <w:p w:rsidR="007F35D2" w:rsidRPr="00A9434F" w:rsidRDefault="007F35D2" w:rsidP="00D259AE">
      <w:pPr>
        <w:spacing w:after="0" w:line="360" w:lineRule="auto"/>
        <w:jc w:val="both"/>
        <w:rPr>
          <w:b/>
        </w:rPr>
      </w:pPr>
      <w:r>
        <w:rPr>
          <w:b/>
        </w:rPr>
        <w:t xml:space="preserve">6 - </w:t>
      </w:r>
      <w:r w:rsidRPr="00A9434F">
        <w:rPr>
          <w:b/>
        </w:rPr>
        <w:t>Conditions :</w:t>
      </w:r>
    </w:p>
    <w:p w:rsidR="007F35D2" w:rsidRDefault="007F35D2" w:rsidP="00D259AE">
      <w:pPr>
        <w:spacing w:after="0" w:line="360" w:lineRule="auto"/>
        <w:jc w:val="both"/>
      </w:pPr>
      <w:r>
        <w:t>- Clic sur "Changement de mot de passe"</w:t>
      </w:r>
    </w:p>
    <w:p w:rsidR="007F35D2" w:rsidRDefault="007F35D2" w:rsidP="00D259AE">
      <w:pPr>
        <w:spacing w:line="360" w:lineRule="auto"/>
        <w:jc w:val="both"/>
        <w:rPr>
          <w:b/>
        </w:rPr>
      </w:pPr>
      <w:r w:rsidRPr="00A9434F">
        <w:rPr>
          <w:b/>
        </w:rPr>
        <w:t>Résultats : Renvoi vers l’écran n°</w:t>
      </w:r>
      <w:r>
        <w:rPr>
          <w:b/>
        </w:rPr>
        <w:t xml:space="preserve">5 - </w:t>
      </w:r>
      <w:r w:rsidRPr="00D318E2">
        <w:rPr>
          <w:b/>
        </w:rPr>
        <w:t>Interface Changement de mot de passe</w:t>
      </w:r>
    </w:p>
    <w:p w:rsidR="007F35D2" w:rsidRDefault="007F35D2" w:rsidP="00D259AE">
      <w:pPr>
        <w:spacing w:after="0" w:line="360" w:lineRule="auto"/>
        <w:jc w:val="both"/>
        <w:rPr>
          <w:b/>
        </w:rPr>
      </w:pPr>
    </w:p>
    <w:p w:rsidR="007F35D2" w:rsidRPr="00A9434F" w:rsidRDefault="007F35D2" w:rsidP="00D259AE">
      <w:pPr>
        <w:spacing w:after="0" w:line="360" w:lineRule="auto"/>
        <w:jc w:val="both"/>
        <w:rPr>
          <w:b/>
        </w:rPr>
      </w:pPr>
      <w:r>
        <w:rPr>
          <w:b/>
        </w:rPr>
        <w:t xml:space="preserve">7 - </w:t>
      </w:r>
      <w:r w:rsidRPr="00A9434F">
        <w:rPr>
          <w:b/>
        </w:rPr>
        <w:t>Conditions :</w:t>
      </w:r>
    </w:p>
    <w:p w:rsidR="007F35D2" w:rsidRDefault="007F35D2" w:rsidP="00D259AE">
      <w:pPr>
        <w:spacing w:after="0" w:line="360" w:lineRule="auto"/>
        <w:jc w:val="both"/>
      </w:pPr>
      <w:r>
        <w:t>- Clic sur "Quitter"</w:t>
      </w:r>
    </w:p>
    <w:p w:rsidR="007F35D2" w:rsidRPr="00A9434F" w:rsidRDefault="007F35D2" w:rsidP="00D259AE">
      <w:pPr>
        <w:spacing w:after="0" w:line="360" w:lineRule="auto"/>
        <w:jc w:val="both"/>
        <w:rPr>
          <w:b/>
        </w:rPr>
      </w:pPr>
      <w:r w:rsidRPr="00A9434F">
        <w:rPr>
          <w:b/>
        </w:rPr>
        <w:t xml:space="preserve">Résultats : </w:t>
      </w:r>
      <w:r>
        <w:rPr>
          <w:b/>
        </w:rPr>
        <w:t>Sortie de l’application</w:t>
      </w:r>
    </w:p>
    <w:p w:rsidR="007F35D2" w:rsidRDefault="007F35D2" w:rsidP="00D259AE">
      <w:pPr>
        <w:rPr>
          <w:b/>
          <w:u w:val="single"/>
        </w:rPr>
      </w:pPr>
    </w:p>
    <w:p w:rsidR="007F35D2" w:rsidRDefault="007F35D2" w:rsidP="00D259AE">
      <w:pPr>
        <w:rPr>
          <w:b/>
          <w:u w:val="single"/>
        </w:rPr>
      </w:pPr>
      <w:r>
        <w:rPr>
          <w:b/>
          <w:u w:val="single"/>
        </w:rPr>
        <w:br w:type="page"/>
      </w:r>
    </w:p>
    <w:p w:rsidR="007F35D2" w:rsidRPr="00D259AE" w:rsidRDefault="007F35D2" w:rsidP="00D259AE">
      <w:pPr>
        <w:ind w:firstLine="708"/>
        <w:rPr>
          <w:b/>
          <w:color w:val="1F497D"/>
          <w:sz w:val="28"/>
          <w:szCs w:val="28"/>
        </w:rPr>
      </w:pPr>
      <w:r w:rsidRPr="00D259AE">
        <w:rPr>
          <w:b/>
          <w:color w:val="1F497D"/>
          <w:sz w:val="28"/>
          <w:szCs w:val="28"/>
        </w:rPr>
        <w:t>Ecran n°2 : Interface "Mot de passe oublié ?" partie 1</w:t>
      </w:r>
    </w:p>
    <w:p w:rsidR="007F35D2" w:rsidRDefault="007F35D2" w:rsidP="00D259AE">
      <w:pPr>
        <w:spacing w:after="0" w:line="360" w:lineRule="auto"/>
        <w:ind w:firstLine="708"/>
        <w:jc w:val="both"/>
      </w:pPr>
      <w:r>
        <w:t xml:space="preserve">Cette fenêtre est affichée lorsque l’utilisateur a cliqué sur le lien "Mot de passe oublié ?". </w:t>
      </w:r>
      <w:r w:rsidRPr="00100548">
        <w:t>L’écran en arrière-plan est l’</w:t>
      </w:r>
      <w:r>
        <w:t>écran n°1. Cette fenêtre propose à l’utilisateur de saisir son identifiant pour prévenir le service de gestion des utilisateurs. Une fois prévenu, le service envoie le mot de passe de l’utilisateur par mail (Cette étape peut être faite automatiquement).</w:t>
      </w:r>
    </w:p>
    <w:p w:rsidR="007F35D2" w:rsidRDefault="007F35D2" w:rsidP="00D259AE">
      <w:pPr>
        <w:spacing w:after="0"/>
        <w:ind w:firstLine="708"/>
      </w:pPr>
    </w:p>
    <w:p w:rsidR="007F35D2" w:rsidRDefault="007F35D2" w:rsidP="00D259AE">
      <w:pPr>
        <w:jc w:val="center"/>
      </w:pPr>
      <w:r>
        <w:rPr>
          <w:noProof/>
          <w:lang w:eastAsia="fr-FR"/>
        </w:rPr>
        <w:pict>
          <v:shape id="_x0000_i1087" type="#_x0000_t75" style="width:447pt;height:330.75pt;visibility:visible">
            <v:imagedata r:id="rId42" o:title=""/>
          </v:shape>
        </w:pict>
      </w:r>
    </w:p>
    <w:p w:rsidR="007F35D2" w:rsidRDefault="007F35D2" w:rsidP="00D259AE">
      <w:pPr>
        <w:pStyle w:val="Figure"/>
      </w:pPr>
      <w:r w:rsidRPr="000D5495">
        <w:t xml:space="preserve">Maquette : </w:t>
      </w:r>
      <w:r>
        <w:t>Connexion n°2</w:t>
      </w:r>
    </w:p>
    <w:p w:rsidR="007F35D2" w:rsidRPr="00A9434F" w:rsidRDefault="007F35D2" w:rsidP="00D259AE">
      <w:pPr>
        <w:spacing w:after="0" w:line="360" w:lineRule="auto"/>
        <w:jc w:val="both"/>
        <w:rPr>
          <w:b/>
        </w:rPr>
      </w:pPr>
      <w:r>
        <w:rPr>
          <w:b/>
        </w:rPr>
        <w:t xml:space="preserve">8 - </w:t>
      </w:r>
      <w:r w:rsidRPr="00A9434F">
        <w:rPr>
          <w:b/>
        </w:rPr>
        <w:t>Conditions :</w:t>
      </w:r>
    </w:p>
    <w:p w:rsidR="007F35D2" w:rsidRDefault="007F35D2" w:rsidP="00D259AE">
      <w:pPr>
        <w:spacing w:after="0" w:line="360" w:lineRule="auto"/>
        <w:jc w:val="both"/>
      </w:pPr>
      <w:r>
        <w:t>- Saisie d’un utilisateur valide</w:t>
      </w:r>
    </w:p>
    <w:p w:rsidR="007F35D2" w:rsidRDefault="007F35D2" w:rsidP="00D259AE">
      <w:pPr>
        <w:spacing w:after="0" w:line="360" w:lineRule="auto"/>
        <w:jc w:val="both"/>
      </w:pPr>
      <w:r>
        <w:t>- Clic sur le bouton "Envoyer"</w:t>
      </w:r>
    </w:p>
    <w:p w:rsidR="007F35D2" w:rsidRPr="00A9434F" w:rsidRDefault="007F35D2" w:rsidP="00D259AE">
      <w:pPr>
        <w:spacing w:after="0" w:line="360" w:lineRule="auto"/>
        <w:jc w:val="both"/>
        <w:rPr>
          <w:b/>
        </w:rPr>
      </w:pPr>
      <w:r w:rsidRPr="00A9434F">
        <w:rPr>
          <w:b/>
        </w:rPr>
        <w:t>Résultats : Renvoi vers l’écran n°</w:t>
      </w:r>
      <w:r>
        <w:rPr>
          <w:b/>
        </w:rPr>
        <w:t xml:space="preserve">3 - </w:t>
      </w:r>
      <w:r w:rsidRPr="00D318E2">
        <w:rPr>
          <w:b/>
        </w:rPr>
        <w:t>Interface "Mot de passe oublié ?" partie 2</w:t>
      </w:r>
    </w:p>
    <w:p w:rsidR="007F35D2" w:rsidRDefault="007F35D2" w:rsidP="00D259AE">
      <w:pPr>
        <w:spacing w:after="0" w:line="360" w:lineRule="auto"/>
        <w:jc w:val="both"/>
      </w:pPr>
    </w:p>
    <w:p w:rsidR="007F35D2" w:rsidRPr="00A9434F" w:rsidRDefault="007F35D2" w:rsidP="00D259AE">
      <w:pPr>
        <w:spacing w:after="0" w:line="360" w:lineRule="auto"/>
        <w:jc w:val="both"/>
        <w:rPr>
          <w:b/>
        </w:rPr>
      </w:pPr>
      <w:r>
        <w:rPr>
          <w:b/>
        </w:rPr>
        <w:t xml:space="preserve">9 - </w:t>
      </w:r>
      <w:r w:rsidRPr="00A9434F">
        <w:rPr>
          <w:b/>
        </w:rPr>
        <w:t>Conditions :</w:t>
      </w:r>
    </w:p>
    <w:p w:rsidR="007F35D2" w:rsidRDefault="007F35D2" w:rsidP="00D259AE">
      <w:pPr>
        <w:spacing w:after="0" w:line="360" w:lineRule="auto"/>
        <w:jc w:val="both"/>
      </w:pPr>
      <w:r>
        <w:t>- Saisie d’un utilisateur invalide</w:t>
      </w:r>
    </w:p>
    <w:p w:rsidR="007F35D2" w:rsidRDefault="007F35D2" w:rsidP="00D259AE">
      <w:pPr>
        <w:spacing w:after="0" w:line="360" w:lineRule="auto"/>
        <w:jc w:val="both"/>
      </w:pPr>
      <w:r>
        <w:t>- Clic sur le bouton "Envoyer"</w:t>
      </w:r>
    </w:p>
    <w:p w:rsidR="007F35D2" w:rsidRDefault="007F35D2" w:rsidP="00D259AE">
      <w:pPr>
        <w:spacing w:line="360" w:lineRule="auto"/>
        <w:jc w:val="both"/>
        <w:rPr>
          <w:b/>
        </w:rPr>
      </w:pPr>
      <w:r w:rsidRPr="00A9434F">
        <w:rPr>
          <w:b/>
        </w:rPr>
        <w:t>Résultats : Renvoi vers l’écran n°</w:t>
      </w:r>
      <w:r>
        <w:rPr>
          <w:b/>
        </w:rPr>
        <w:t xml:space="preserve">2 - </w:t>
      </w:r>
      <w:r w:rsidRPr="00D318E2">
        <w:rPr>
          <w:b/>
        </w:rPr>
        <w:t>Interface "Mot de passe oublié ?" partie 1</w:t>
      </w:r>
    </w:p>
    <w:p w:rsidR="007F35D2" w:rsidRPr="00A9434F" w:rsidRDefault="007F35D2" w:rsidP="00D259AE">
      <w:pPr>
        <w:spacing w:after="0" w:line="360" w:lineRule="auto"/>
        <w:jc w:val="both"/>
        <w:rPr>
          <w:b/>
        </w:rPr>
      </w:pPr>
      <w:r>
        <w:rPr>
          <w:b/>
        </w:rPr>
        <w:t xml:space="preserve">10 - </w:t>
      </w:r>
      <w:r w:rsidRPr="00A9434F">
        <w:rPr>
          <w:b/>
        </w:rPr>
        <w:t>Conditions :</w:t>
      </w:r>
    </w:p>
    <w:p w:rsidR="007F35D2" w:rsidRDefault="007F35D2" w:rsidP="00D259AE">
      <w:pPr>
        <w:spacing w:after="0" w:line="360" w:lineRule="auto"/>
        <w:jc w:val="both"/>
      </w:pPr>
      <w:r>
        <w:t>- Clic sur le bouton "Annuler"</w:t>
      </w:r>
    </w:p>
    <w:p w:rsidR="007F35D2" w:rsidRDefault="007F35D2" w:rsidP="00D259AE">
      <w:pPr>
        <w:spacing w:after="0" w:line="360" w:lineRule="auto"/>
        <w:jc w:val="both"/>
        <w:rPr>
          <w:b/>
        </w:rPr>
      </w:pPr>
      <w:r w:rsidRPr="00A9434F">
        <w:rPr>
          <w:b/>
        </w:rPr>
        <w:t>Résultats : Renvoi vers l’écran n°</w:t>
      </w:r>
      <w:r>
        <w:rPr>
          <w:b/>
        </w:rPr>
        <w:t>1</w:t>
      </w:r>
      <w:r w:rsidRPr="00D318E2">
        <w:rPr>
          <w:b/>
        </w:rPr>
        <w:t xml:space="preserve"> - Interface principale</w:t>
      </w:r>
    </w:p>
    <w:p w:rsidR="007F35D2" w:rsidRDefault="007F35D2" w:rsidP="00D259AE">
      <w:pPr>
        <w:spacing w:after="0" w:line="360" w:lineRule="auto"/>
        <w:jc w:val="both"/>
        <w:rPr>
          <w:b/>
        </w:rPr>
      </w:pPr>
    </w:p>
    <w:p w:rsidR="007F35D2" w:rsidRDefault="007F35D2" w:rsidP="00D259AE">
      <w:pPr>
        <w:spacing w:after="0"/>
        <w:rPr>
          <w:b/>
        </w:rPr>
      </w:pPr>
    </w:p>
    <w:p w:rsidR="007F35D2" w:rsidRPr="00D259AE" w:rsidRDefault="007F35D2" w:rsidP="00D259AE">
      <w:pPr>
        <w:ind w:firstLine="708"/>
        <w:rPr>
          <w:b/>
          <w:color w:val="1F497D"/>
          <w:sz w:val="28"/>
          <w:szCs w:val="28"/>
        </w:rPr>
      </w:pPr>
      <w:r w:rsidRPr="00D259AE">
        <w:rPr>
          <w:b/>
          <w:color w:val="1F497D"/>
          <w:sz w:val="28"/>
          <w:szCs w:val="28"/>
        </w:rPr>
        <w:t>Ecran n°3 : Interface "Mot de passe oublié ?" partie 2</w:t>
      </w:r>
    </w:p>
    <w:p w:rsidR="007F35D2" w:rsidRPr="00100548" w:rsidRDefault="007F35D2" w:rsidP="00D259AE">
      <w:pPr>
        <w:spacing w:after="0" w:line="360" w:lineRule="auto"/>
        <w:jc w:val="both"/>
      </w:pPr>
      <w:r>
        <w:rPr>
          <w:b/>
        </w:rPr>
        <w:tab/>
      </w:r>
      <w:r w:rsidRPr="00100548">
        <w:t>Lorsque l’utilisateur a saisi son identifiant pour recevoir son mot de passe et dans le cas où l’utilisateur saisi est connu, cette fenêtre s’affiche pour prévenir l’utilisateur. L’écran en arrière-plan est l’</w:t>
      </w:r>
      <w:r>
        <w:t>écran n°1 :</w:t>
      </w:r>
    </w:p>
    <w:p w:rsidR="007F35D2" w:rsidRDefault="007F35D2" w:rsidP="00D259AE">
      <w:pPr>
        <w:spacing w:after="0"/>
        <w:rPr>
          <w:b/>
        </w:rPr>
      </w:pPr>
    </w:p>
    <w:p w:rsidR="007F35D2" w:rsidRDefault="007F35D2" w:rsidP="00D259AE">
      <w:r>
        <w:rPr>
          <w:noProof/>
          <w:lang w:eastAsia="fr-FR"/>
        </w:rPr>
        <w:pict>
          <v:shape id="_x0000_i1088" type="#_x0000_t75" style="width:447pt;height:335.25pt;visibility:visible">
            <v:imagedata r:id="rId43" o:title=""/>
          </v:shape>
        </w:pict>
      </w:r>
    </w:p>
    <w:p w:rsidR="007F35D2" w:rsidRPr="000D5495" w:rsidRDefault="007F35D2" w:rsidP="00D259AE">
      <w:pPr>
        <w:pStyle w:val="Figure"/>
      </w:pPr>
      <w:r w:rsidRPr="000D5495">
        <w:t xml:space="preserve">Maquette : </w:t>
      </w:r>
      <w:r>
        <w:t>Connexion n°3</w:t>
      </w:r>
    </w:p>
    <w:p w:rsidR="007F35D2" w:rsidRDefault="007F35D2" w:rsidP="00D259AE"/>
    <w:p w:rsidR="007F35D2" w:rsidRPr="00A9434F" w:rsidRDefault="007F35D2" w:rsidP="00D259AE">
      <w:pPr>
        <w:spacing w:after="0" w:line="360" w:lineRule="auto"/>
        <w:jc w:val="both"/>
        <w:rPr>
          <w:b/>
        </w:rPr>
      </w:pPr>
      <w:r>
        <w:rPr>
          <w:b/>
        </w:rPr>
        <w:t xml:space="preserve">11 - </w:t>
      </w:r>
      <w:r w:rsidRPr="00A9434F">
        <w:rPr>
          <w:b/>
        </w:rPr>
        <w:t>Conditions :</w:t>
      </w:r>
    </w:p>
    <w:p w:rsidR="007F35D2" w:rsidRDefault="007F35D2" w:rsidP="00D259AE">
      <w:pPr>
        <w:spacing w:after="0" w:line="360" w:lineRule="auto"/>
        <w:jc w:val="both"/>
      </w:pPr>
      <w:r>
        <w:t>- Clic sur "Continuer"</w:t>
      </w:r>
    </w:p>
    <w:p w:rsidR="007F35D2" w:rsidRPr="00A9434F" w:rsidRDefault="007F35D2" w:rsidP="00D259AE">
      <w:pPr>
        <w:spacing w:after="0" w:line="360" w:lineRule="auto"/>
        <w:jc w:val="both"/>
        <w:rPr>
          <w:b/>
        </w:rPr>
      </w:pPr>
      <w:r w:rsidRPr="00A9434F">
        <w:rPr>
          <w:b/>
        </w:rPr>
        <w:t>Résultats : Renvoi vers l’écran n°</w:t>
      </w:r>
      <w:r>
        <w:rPr>
          <w:b/>
        </w:rPr>
        <w:t>1</w:t>
      </w:r>
      <w:r w:rsidRPr="00D318E2">
        <w:rPr>
          <w:b/>
        </w:rPr>
        <w:t xml:space="preserve"> - Interface principale</w:t>
      </w:r>
    </w:p>
    <w:p w:rsidR="007F35D2" w:rsidRDefault="007F35D2" w:rsidP="00D259AE"/>
    <w:p w:rsidR="007F35D2" w:rsidRDefault="007F35D2" w:rsidP="00D259AE">
      <w:pPr>
        <w:rPr>
          <w:b/>
          <w:u w:val="single"/>
        </w:rPr>
      </w:pPr>
      <w:r>
        <w:rPr>
          <w:b/>
          <w:u w:val="single"/>
        </w:rPr>
        <w:br w:type="page"/>
      </w:r>
    </w:p>
    <w:p w:rsidR="007F35D2" w:rsidRPr="00D259AE" w:rsidRDefault="007F35D2" w:rsidP="00D259AE">
      <w:pPr>
        <w:ind w:firstLine="708"/>
        <w:rPr>
          <w:b/>
          <w:color w:val="1F497D"/>
          <w:sz w:val="28"/>
          <w:szCs w:val="28"/>
        </w:rPr>
      </w:pPr>
      <w:r w:rsidRPr="00D259AE">
        <w:rPr>
          <w:b/>
          <w:color w:val="1F497D"/>
          <w:sz w:val="28"/>
          <w:szCs w:val="28"/>
        </w:rPr>
        <w:t>Ecran n°4 : Interface Avertissement Mot de passe</w:t>
      </w:r>
    </w:p>
    <w:p w:rsidR="007F35D2" w:rsidRDefault="007F35D2" w:rsidP="00D259AE">
      <w:pPr>
        <w:spacing w:line="360" w:lineRule="auto"/>
        <w:jc w:val="both"/>
      </w:pPr>
      <w:r>
        <w:tab/>
        <w:t>La fenêtre suivante s’affiche lorsque l’utilisateur n’a pas changé son mot de passe depuis plus de 35 jours et moins de 45 jours. Un message d’avertissement le prévient du nombre de jours qui lui restent pour changer son mot de passe. Il a le choix de se diriger vers l’interface de changement de mot de passe ou de continuer pour se diriger vers sa page d’accueil.</w:t>
      </w:r>
    </w:p>
    <w:p w:rsidR="007F35D2" w:rsidRDefault="007F35D2" w:rsidP="00D259AE"/>
    <w:p w:rsidR="007F35D2" w:rsidRDefault="007F35D2" w:rsidP="00D259AE">
      <w:r>
        <w:rPr>
          <w:noProof/>
          <w:lang w:eastAsia="fr-FR"/>
        </w:rPr>
        <w:pict>
          <v:shape id="_x0000_i1089" type="#_x0000_t75" style="width:447pt;height:330.75pt;visibility:visible">
            <v:imagedata r:id="rId44" o:title=""/>
          </v:shape>
        </w:pict>
      </w:r>
    </w:p>
    <w:p w:rsidR="007F35D2" w:rsidRPr="000D5495" w:rsidRDefault="007F35D2" w:rsidP="00D259AE">
      <w:pPr>
        <w:pStyle w:val="Figure"/>
      </w:pPr>
      <w:r w:rsidRPr="000D5495">
        <w:t xml:space="preserve">Maquette : </w:t>
      </w:r>
      <w:r>
        <w:t>Connexion n°4</w:t>
      </w:r>
    </w:p>
    <w:p w:rsidR="007F35D2" w:rsidRDefault="007F35D2" w:rsidP="00D259AE">
      <w:pPr>
        <w:spacing w:line="360" w:lineRule="auto"/>
        <w:jc w:val="both"/>
      </w:pPr>
    </w:p>
    <w:p w:rsidR="007F35D2" w:rsidRPr="00A9434F" w:rsidRDefault="007F35D2" w:rsidP="00D259AE">
      <w:pPr>
        <w:spacing w:after="0" w:line="360" w:lineRule="auto"/>
        <w:jc w:val="both"/>
        <w:rPr>
          <w:b/>
        </w:rPr>
      </w:pPr>
      <w:r>
        <w:rPr>
          <w:b/>
        </w:rPr>
        <w:t xml:space="preserve">12 - </w:t>
      </w:r>
      <w:r w:rsidRPr="00A9434F">
        <w:rPr>
          <w:b/>
        </w:rPr>
        <w:t>Conditions :</w:t>
      </w:r>
    </w:p>
    <w:p w:rsidR="007F35D2" w:rsidRDefault="007F35D2" w:rsidP="00D259AE">
      <w:pPr>
        <w:spacing w:after="0" w:line="360" w:lineRule="auto"/>
        <w:jc w:val="both"/>
      </w:pPr>
      <w:r>
        <w:t>- Clic sur "Continuer"</w:t>
      </w:r>
    </w:p>
    <w:p w:rsidR="007F35D2" w:rsidRDefault="007F35D2" w:rsidP="00D259AE">
      <w:pPr>
        <w:spacing w:after="0" w:line="360" w:lineRule="auto"/>
        <w:jc w:val="both"/>
        <w:rPr>
          <w:b/>
        </w:rPr>
      </w:pPr>
      <w:r w:rsidRPr="00A9434F">
        <w:rPr>
          <w:b/>
        </w:rPr>
        <w:t>Résultats : Renvoi vers l</w:t>
      </w:r>
      <w:r>
        <w:rPr>
          <w:b/>
        </w:rPr>
        <w:t>a page d’accueil</w:t>
      </w:r>
    </w:p>
    <w:p w:rsidR="007F35D2" w:rsidRDefault="007F35D2" w:rsidP="00D259AE">
      <w:pPr>
        <w:spacing w:after="0" w:line="360" w:lineRule="auto"/>
        <w:jc w:val="both"/>
        <w:rPr>
          <w:b/>
        </w:rPr>
      </w:pPr>
    </w:p>
    <w:p w:rsidR="007F35D2" w:rsidRPr="00A9434F" w:rsidRDefault="007F35D2" w:rsidP="00D259AE">
      <w:pPr>
        <w:spacing w:after="0" w:line="360" w:lineRule="auto"/>
        <w:jc w:val="both"/>
        <w:rPr>
          <w:b/>
        </w:rPr>
      </w:pPr>
      <w:r>
        <w:rPr>
          <w:b/>
        </w:rPr>
        <w:t xml:space="preserve">13 - </w:t>
      </w:r>
      <w:r w:rsidRPr="00A9434F">
        <w:rPr>
          <w:b/>
        </w:rPr>
        <w:t>Conditions :</w:t>
      </w:r>
    </w:p>
    <w:p w:rsidR="007F35D2" w:rsidRDefault="007F35D2" w:rsidP="00D259AE">
      <w:pPr>
        <w:spacing w:after="0" w:line="360" w:lineRule="auto"/>
        <w:jc w:val="both"/>
      </w:pPr>
      <w:r>
        <w:t>- Clic sur "Changer de mot de passe maintenant"</w:t>
      </w:r>
    </w:p>
    <w:p w:rsidR="007F35D2" w:rsidRPr="00D259AE" w:rsidRDefault="007F35D2" w:rsidP="00D259AE">
      <w:pPr>
        <w:spacing w:line="360" w:lineRule="auto"/>
        <w:jc w:val="both"/>
        <w:rPr>
          <w:b/>
        </w:rPr>
      </w:pPr>
      <w:r w:rsidRPr="00A9434F">
        <w:rPr>
          <w:b/>
        </w:rPr>
        <w:t>Résultats : Renvoi vers l’écran n°</w:t>
      </w:r>
      <w:r>
        <w:rPr>
          <w:b/>
        </w:rPr>
        <w:t xml:space="preserve">5 - </w:t>
      </w:r>
      <w:r w:rsidRPr="00D318E2">
        <w:rPr>
          <w:b/>
        </w:rPr>
        <w:t>Interface Changement de mot de passe</w:t>
      </w:r>
    </w:p>
    <w:p w:rsidR="007F35D2" w:rsidRPr="00D259AE" w:rsidRDefault="007F35D2" w:rsidP="00D259AE">
      <w:pPr>
        <w:ind w:firstLine="708"/>
        <w:rPr>
          <w:b/>
          <w:color w:val="1F497D"/>
          <w:sz w:val="28"/>
          <w:szCs w:val="28"/>
        </w:rPr>
      </w:pPr>
      <w:r w:rsidRPr="00D259AE">
        <w:rPr>
          <w:b/>
          <w:color w:val="1F497D"/>
          <w:sz w:val="28"/>
          <w:szCs w:val="28"/>
        </w:rPr>
        <w:t>Ecran n°5 : Interface Changement de mot de passe</w:t>
      </w:r>
    </w:p>
    <w:p w:rsidR="007F35D2" w:rsidRDefault="007F35D2" w:rsidP="00D259AE">
      <w:pPr>
        <w:spacing w:line="360" w:lineRule="auto"/>
        <w:jc w:val="both"/>
      </w:pPr>
      <w:r>
        <w:tab/>
        <w:t xml:space="preserve">Cette interface permet de changer de mot de passe avant le terme des 45 jours. Un rappel du nombre de jours restants à l’utilisateur pour changer son mot de passe est affiché. Pour changer celui-ci, l’utilisateur saisit son identifiant, son ancien mot de passe et enfin son nouveau mot de passe deux fois pour éviter des fautes de frappe puis clique sur "Valider" : </w:t>
      </w:r>
    </w:p>
    <w:p w:rsidR="007F35D2" w:rsidRDefault="007F35D2" w:rsidP="00D259AE">
      <w:r>
        <w:rPr>
          <w:noProof/>
          <w:lang w:eastAsia="fr-FR"/>
        </w:rPr>
        <w:pict>
          <v:shape id="_x0000_i1090" type="#_x0000_t75" style="width:447pt;height:330.75pt;visibility:visible">
            <v:imagedata r:id="rId45" o:title=""/>
          </v:shape>
        </w:pict>
      </w:r>
    </w:p>
    <w:p w:rsidR="007F35D2" w:rsidRPr="00D259AE" w:rsidRDefault="007F35D2" w:rsidP="00D259AE">
      <w:pPr>
        <w:pStyle w:val="Figure"/>
      </w:pPr>
      <w:r w:rsidRPr="000D5495">
        <w:t xml:space="preserve">Maquette : </w:t>
      </w:r>
      <w:r>
        <w:t>Connexion n°5</w:t>
      </w:r>
    </w:p>
    <w:p w:rsidR="007F35D2" w:rsidRPr="00A9434F" w:rsidRDefault="007F35D2" w:rsidP="00D259AE">
      <w:pPr>
        <w:spacing w:after="0" w:line="360" w:lineRule="auto"/>
        <w:jc w:val="both"/>
        <w:rPr>
          <w:b/>
        </w:rPr>
      </w:pPr>
      <w:r>
        <w:rPr>
          <w:b/>
        </w:rPr>
        <w:t xml:space="preserve">14 - </w:t>
      </w:r>
      <w:r w:rsidRPr="00A9434F">
        <w:rPr>
          <w:b/>
        </w:rPr>
        <w:t>Conditions :</w:t>
      </w:r>
    </w:p>
    <w:p w:rsidR="007F35D2" w:rsidRDefault="007F35D2" w:rsidP="00D259AE">
      <w:pPr>
        <w:spacing w:after="0" w:line="360" w:lineRule="auto"/>
        <w:jc w:val="both"/>
      </w:pPr>
      <w:r>
        <w:t>- Saisie d’un utilisateur valide</w:t>
      </w:r>
    </w:p>
    <w:p w:rsidR="007F35D2" w:rsidRDefault="007F35D2" w:rsidP="00D259AE">
      <w:pPr>
        <w:spacing w:after="0" w:line="360" w:lineRule="auto"/>
        <w:jc w:val="both"/>
      </w:pPr>
      <w:r>
        <w:t>- Saisie de l’ancien mot de passe valide</w:t>
      </w:r>
    </w:p>
    <w:p w:rsidR="007F35D2" w:rsidRDefault="007F35D2" w:rsidP="00D259AE">
      <w:pPr>
        <w:spacing w:after="0" w:line="360" w:lineRule="auto"/>
        <w:jc w:val="both"/>
      </w:pPr>
      <w:r>
        <w:t>- Saisie d’un nouveau mot de passe correct</w:t>
      </w:r>
    </w:p>
    <w:p w:rsidR="007F35D2" w:rsidRDefault="007F35D2" w:rsidP="00D259AE">
      <w:pPr>
        <w:spacing w:after="0" w:line="360" w:lineRule="auto"/>
        <w:jc w:val="both"/>
      </w:pPr>
      <w:r>
        <w:t>- Clic sur "Valider"</w:t>
      </w:r>
    </w:p>
    <w:p w:rsidR="007F35D2" w:rsidRDefault="007F35D2" w:rsidP="00D259AE">
      <w:pPr>
        <w:spacing w:after="0" w:line="360" w:lineRule="auto"/>
        <w:jc w:val="both"/>
        <w:rPr>
          <w:b/>
        </w:rPr>
      </w:pPr>
      <w:r w:rsidRPr="00A9434F">
        <w:rPr>
          <w:b/>
        </w:rPr>
        <w:t>Résultats : Renvoi vers l’écran n°</w:t>
      </w:r>
      <w:r>
        <w:rPr>
          <w:b/>
        </w:rPr>
        <w:t>1</w:t>
      </w:r>
      <w:r w:rsidRPr="00D318E2">
        <w:rPr>
          <w:b/>
        </w:rPr>
        <w:t xml:space="preserve"> - Interface principale</w:t>
      </w:r>
    </w:p>
    <w:p w:rsidR="007F35D2" w:rsidRDefault="007F35D2" w:rsidP="00D259AE">
      <w:pPr>
        <w:spacing w:after="0" w:line="360" w:lineRule="auto"/>
        <w:jc w:val="both"/>
        <w:rPr>
          <w:b/>
        </w:rPr>
      </w:pPr>
    </w:p>
    <w:p w:rsidR="007F35D2" w:rsidRDefault="007F35D2" w:rsidP="00D259AE">
      <w:pPr>
        <w:spacing w:after="0" w:line="360" w:lineRule="auto"/>
        <w:jc w:val="both"/>
        <w:rPr>
          <w:b/>
        </w:rPr>
      </w:pPr>
    </w:p>
    <w:p w:rsidR="007F35D2" w:rsidRDefault="007F35D2" w:rsidP="00D259AE">
      <w:pPr>
        <w:spacing w:after="0" w:line="360" w:lineRule="auto"/>
        <w:jc w:val="both"/>
        <w:rPr>
          <w:b/>
        </w:rPr>
      </w:pPr>
    </w:p>
    <w:p w:rsidR="007F35D2" w:rsidRDefault="007F35D2" w:rsidP="00D259AE">
      <w:pPr>
        <w:spacing w:after="0" w:line="360" w:lineRule="auto"/>
        <w:jc w:val="both"/>
        <w:rPr>
          <w:b/>
        </w:rPr>
      </w:pPr>
    </w:p>
    <w:p w:rsidR="007F35D2" w:rsidRPr="00A9434F" w:rsidRDefault="007F35D2" w:rsidP="00D259AE">
      <w:pPr>
        <w:spacing w:after="0" w:line="360" w:lineRule="auto"/>
        <w:jc w:val="both"/>
        <w:rPr>
          <w:b/>
        </w:rPr>
      </w:pPr>
      <w:r>
        <w:rPr>
          <w:b/>
        </w:rPr>
        <w:t xml:space="preserve">15 - </w:t>
      </w:r>
      <w:r w:rsidRPr="00A9434F">
        <w:rPr>
          <w:b/>
        </w:rPr>
        <w:t>Conditions :</w:t>
      </w:r>
    </w:p>
    <w:p w:rsidR="007F35D2" w:rsidRDefault="007F35D2" w:rsidP="00D259AE">
      <w:pPr>
        <w:spacing w:after="0" w:line="360" w:lineRule="auto"/>
        <w:jc w:val="both"/>
      </w:pPr>
      <w:r>
        <w:t>- Saisie d’un utilisateur ou d’un mot de passe invalide</w:t>
      </w:r>
    </w:p>
    <w:p w:rsidR="007F35D2" w:rsidRDefault="007F35D2" w:rsidP="00D259AE">
      <w:pPr>
        <w:spacing w:after="0" w:line="360" w:lineRule="auto"/>
        <w:jc w:val="both"/>
      </w:pPr>
      <w:r>
        <w:t>- Clic sur "Valider"</w:t>
      </w:r>
    </w:p>
    <w:p w:rsidR="007F35D2" w:rsidRDefault="007F35D2" w:rsidP="00D259AE">
      <w:pPr>
        <w:spacing w:line="360" w:lineRule="auto"/>
        <w:jc w:val="both"/>
        <w:rPr>
          <w:b/>
        </w:rPr>
      </w:pPr>
      <w:r w:rsidRPr="00A9434F">
        <w:rPr>
          <w:b/>
        </w:rPr>
        <w:t>Résultats : Renvoi vers l’écran n°</w:t>
      </w:r>
      <w:r>
        <w:rPr>
          <w:b/>
        </w:rPr>
        <w:t xml:space="preserve">5 - </w:t>
      </w:r>
      <w:r w:rsidRPr="00D318E2">
        <w:rPr>
          <w:b/>
        </w:rPr>
        <w:t>Interface Changement de mot de passe</w:t>
      </w:r>
    </w:p>
    <w:p w:rsidR="007F35D2" w:rsidRPr="00A9434F" w:rsidRDefault="007F35D2" w:rsidP="00D259AE">
      <w:pPr>
        <w:spacing w:after="0" w:line="360" w:lineRule="auto"/>
        <w:jc w:val="both"/>
        <w:rPr>
          <w:b/>
        </w:rPr>
      </w:pPr>
      <w:r>
        <w:rPr>
          <w:b/>
        </w:rPr>
        <w:t xml:space="preserve">16 - </w:t>
      </w:r>
      <w:r w:rsidRPr="00A9434F">
        <w:rPr>
          <w:b/>
        </w:rPr>
        <w:t>Conditions :</w:t>
      </w:r>
    </w:p>
    <w:p w:rsidR="007F35D2" w:rsidRDefault="007F35D2" w:rsidP="00D259AE">
      <w:pPr>
        <w:spacing w:after="0" w:line="360" w:lineRule="auto"/>
        <w:jc w:val="both"/>
      </w:pPr>
      <w:r>
        <w:t>- Clic sur "Annuler"</w:t>
      </w:r>
    </w:p>
    <w:p w:rsidR="007F35D2" w:rsidRDefault="007F35D2" w:rsidP="00D259AE">
      <w:pPr>
        <w:spacing w:after="0" w:line="360" w:lineRule="auto"/>
        <w:jc w:val="both"/>
        <w:rPr>
          <w:b/>
        </w:rPr>
      </w:pPr>
      <w:r w:rsidRPr="00A9434F">
        <w:rPr>
          <w:b/>
        </w:rPr>
        <w:t>Résultats : Renvoi vers l’écran n°</w:t>
      </w:r>
      <w:r>
        <w:rPr>
          <w:b/>
        </w:rPr>
        <w:t>1</w:t>
      </w:r>
      <w:r w:rsidRPr="00D318E2">
        <w:rPr>
          <w:b/>
        </w:rPr>
        <w:t xml:space="preserve"> - Interface principale</w:t>
      </w:r>
    </w:p>
    <w:p w:rsidR="007F35D2" w:rsidRDefault="007F35D2" w:rsidP="00D259AE">
      <w:pPr>
        <w:spacing w:after="0" w:line="360" w:lineRule="auto"/>
        <w:jc w:val="both"/>
        <w:rPr>
          <w:b/>
        </w:rPr>
      </w:pPr>
    </w:p>
    <w:p w:rsidR="007F35D2" w:rsidRDefault="007F35D2" w:rsidP="00D259AE">
      <w:pPr>
        <w:spacing w:after="0" w:line="360" w:lineRule="auto"/>
        <w:jc w:val="both"/>
        <w:rPr>
          <w:b/>
        </w:rPr>
      </w:pPr>
    </w:p>
    <w:p w:rsidR="007F35D2" w:rsidRPr="00D259AE" w:rsidRDefault="007F35D2" w:rsidP="00D259AE">
      <w:pPr>
        <w:ind w:firstLine="708"/>
        <w:rPr>
          <w:b/>
          <w:color w:val="1F497D"/>
          <w:sz w:val="28"/>
          <w:szCs w:val="28"/>
        </w:rPr>
      </w:pPr>
      <w:r w:rsidRPr="00D259AE">
        <w:rPr>
          <w:b/>
          <w:color w:val="1F497D"/>
          <w:sz w:val="28"/>
          <w:szCs w:val="28"/>
        </w:rPr>
        <w:t>Ecran n°6 : Interface Changement de mot de passe obligatoire</w:t>
      </w:r>
    </w:p>
    <w:p w:rsidR="007F35D2" w:rsidRDefault="007F35D2" w:rsidP="00D259AE">
      <w:pPr>
        <w:spacing w:line="360" w:lineRule="auto"/>
        <w:jc w:val="both"/>
      </w:pPr>
      <w:r>
        <w:tab/>
        <w:t>Cet écran s’affiche lorsque l’utilisateur tente de se connecter alors qu’il n’a pas changé son mot de passe depuis 45 jours. Son identifiant est repris, il doit seulement saisir son ancien mot de passe et son nouveau mot de passe deux fois :</w:t>
      </w:r>
    </w:p>
    <w:p w:rsidR="007F35D2" w:rsidRDefault="007F35D2" w:rsidP="00D259AE">
      <w:pPr>
        <w:spacing w:after="0"/>
        <w:rPr>
          <w:b/>
        </w:rPr>
      </w:pPr>
      <w:r>
        <w:rPr>
          <w:noProof/>
          <w:lang w:eastAsia="fr-FR"/>
        </w:rPr>
        <w:pict>
          <v:shape id="_x0000_i1091" type="#_x0000_t75" style="width:447pt;height:330.75pt;visibility:visible">
            <v:imagedata r:id="rId46" o:title=""/>
          </v:shape>
        </w:pict>
      </w:r>
    </w:p>
    <w:p w:rsidR="007F35D2" w:rsidRPr="000D5495" w:rsidRDefault="007F35D2" w:rsidP="00D259AE">
      <w:pPr>
        <w:pStyle w:val="Figure"/>
      </w:pPr>
      <w:r w:rsidRPr="000D5495">
        <w:t xml:space="preserve">Maquette : </w:t>
      </w:r>
      <w:r>
        <w:t>Connexion n°6</w:t>
      </w:r>
    </w:p>
    <w:p w:rsidR="007F35D2" w:rsidRDefault="007F35D2" w:rsidP="00D259AE">
      <w:pPr>
        <w:spacing w:after="0"/>
        <w:rPr>
          <w:b/>
        </w:rPr>
      </w:pPr>
    </w:p>
    <w:p w:rsidR="007F35D2" w:rsidRDefault="007F35D2" w:rsidP="00D259AE">
      <w:pPr>
        <w:spacing w:after="0" w:line="360" w:lineRule="auto"/>
        <w:jc w:val="both"/>
        <w:rPr>
          <w:b/>
        </w:rPr>
      </w:pPr>
    </w:p>
    <w:p w:rsidR="007F35D2" w:rsidRPr="00655A03" w:rsidRDefault="007F35D2" w:rsidP="00D259AE">
      <w:pPr>
        <w:spacing w:after="0" w:line="360" w:lineRule="auto"/>
        <w:jc w:val="both"/>
        <w:rPr>
          <w:b/>
        </w:rPr>
      </w:pPr>
      <w:r>
        <w:rPr>
          <w:b/>
        </w:rPr>
        <w:t xml:space="preserve">17 - </w:t>
      </w:r>
      <w:r w:rsidRPr="00655A03">
        <w:rPr>
          <w:b/>
        </w:rPr>
        <w:t xml:space="preserve"> </w:t>
      </w:r>
      <w:r w:rsidRPr="00A9434F">
        <w:rPr>
          <w:b/>
        </w:rPr>
        <w:t>Conditions :</w:t>
      </w:r>
    </w:p>
    <w:p w:rsidR="007F35D2" w:rsidRDefault="007F35D2" w:rsidP="00D259AE">
      <w:pPr>
        <w:spacing w:after="0" w:line="360" w:lineRule="auto"/>
        <w:jc w:val="both"/>
      </w:pPr>
      <w:r>
        <w:t>- Saisie de l’ancien mot de passe valide</w:t>
      </w:r>
    </w:p>
    <w:p w:rsidR="007F35D2" w:rsidRDefault="007F35D2" w:rsidP="00D259AE">
      <w:pPr>
        <w:spacing w:after="0" w:line="360" w:lineRule="auto"/>
        <w:jc w:val="both"/>
      </w:pPr>
      <w:r>
        <w:t>- Saisie d’un nouveau mot de passe correct</w:t>
      </w:r>
    </w:p>
    <w:p w:rsidR="007F35D2" w:rsidRDefault="007F35D2" w:rsidP="00D259AE">
      <w:pPr>
        <w:spacing w:after="0" w:line="360" w:lineRule="auto"/>
        <w:jc w:val="both"/>
      </w:pPr>
      <w:r>
        <w:t>- Clic sur "Valider"</w:t>
      </w:r>
    </w:p>
    <w:p w:rsidR="007F35D2" w:rsidRDefault="007F35D2" w:rsidP="00D259AE">
      <w:pPr>
        <w:spacing w:after="0" w:line="360" w:lineRule="auto"/>
        <w:jc w:val="both"/>
        <w:rPr>
          <w:b/>
        </w:rPr>
      </w:pPr>
      <w:r w:rsidRPr="00A9434F">
        <w:rPr>
          <w:b/>
        </w:rPr>
        <w:t>Résultats : Renvoi vers l’écran n°</w:t>
      </w:r>
      <w:r>
        <w:rPr>
          <w:b/>
        </w:rPr>
        <w:t>1</w:t>
      </w:r>
      <w:r w:rsidRPr="00D318E2">
        <w:rPr>
          <w:b/>
        </w:rPr>
        <w:t xml:space="preserve"> - Interface principale</w:t>
      </w:r>
    </w:p>
    <w:p w:rsidR="007F35D2" w:rsidRDefault="007F35D2" w:rsidP="00D259AE">
      <w:pPr>
        <w:spacing w:after="0" w:line="360" w:lineRule="auto"/>
        <w:jc w:val="both"/>
        <w:rPr>
          <w:b/>
        </w:rPr>
      </w:pPr>
    </w:p>
    <w:p w:rsidR="007F35D2" w:rsidRPr="00A9434F" w:rsidRDefault="007F35D2" w:rsidP="00D259AE">
      <w:pPr>
        <w:spacing w:after="0" w:line="360" w:lineRule="auto"/>
        <w:jc w:val="both"/>
        <w:rPr>
          <w:b/>
        </w:rPr>
      </w:pPr>
      <w:r>
        <w:rPr>
          <w:b/>
        </w:rPr>
        <w:t xml:space="preserve">18 - </w:t>
      </w:r>
      <w:r w:rsidRPr="00A9434F">
        <w:rPr>
          <w:b/>
        </w:rPr>
        <w:t>Conditions :</w:t>
      </w:r>
    </w:p>
    <w:p w:rsidR="007F35D2" w:rsidRDefault="007F35D2" w:rsidP="00D259AE">
      <w:pPr>
        <w:spacing w:after="0" w:line="360" w:lineRule="auto"/>
        <w:jc w:val="both"/>
      </w:pPr>
      <w:r>
        <w:t>- Saisie d’un mot de passe invalide</w:t>
      </w:r>
    </w:p>
    <w:p w:rsidR="007F35D2" w:rsidRDefault="007F35D2" w:rsidP="00D259AE">
      <w:pPr>
        <w:spacing w:after="0" w:line="360" w:lineRule="auto"/>
        <w:jc w:val="both"/>
      </w:pPr>
      <w:r>
        <w:t>- Clic sur "Valider"</w:t>
      </w:r>
    </w:p>
    <w:p w:rsidR="007F35D2" w:rsidRDefault="007F35D2" w:rsidP="00D259AE">
      <w:pPr>
        <w:spacing w:after="0" w:line="360" w:lineRule="auto"/>
        <w:jc w:val="both"/>
        <w:rPr>
          <w:b/>
        </w:rPr>
      </w:pPr>
      <w:r w:rsidRPr="00A9434F">
        <w:rPr>
          <w:b/>
        </w:rPr>
        <w:t>Résultats : Renvoi vers l’écran n°</w:t>
      </w:r>
      <w:r>
        <w:rPr>
          <w:b/>
        </w:rPr>
        <w:t xml:space="preserve">6 - </w:t>
      </w:r>
      <w:r w:rsidRPr="00D318E2">
        <w:rPr>
          <w:b/>
        </w:rPr>
        <w:t>Interface Changement de mot de passe obligatoire</w:t>
      </w:r>
    </w:p>
    <w:p w:rsidR="007F35D2" w:rsidRDefault="007F35D2" w:rsidP="00D259AE">
      <w:pPr>
        <w:spacing w:after="0" w:line="360" w:lineRule="auto"/>
        <w:jc w:val="both"/>
        <w:rPr>
          <w:b/>
        </w:rPr>
      </w:pPr>
    </w:p>
    <w:p w:rsidR="007F35D2" w:rsidRPr="00A9434F" w:rsidRDefault="007F35D2" w:rsidP="00D259AE">
      <w:pPr>
        <w:spacing w:after="0" w:line="360" w:lineRule="auto"/>
        <w:jc w:val="both"/>
        <w:rPr>
          <w:b/>
        </w:rPr>
      </w:pPr>
      <w:r>
        <w:rPr>
          <w:b/>
        </w:rPr>
        <w:t xml:space="preserve">19 - </w:t>
      </w:r>
      <w:r w:rsidRPr="00A9434F">
        <w:rPr>
          <w:b/>
        </w:rPr>
        <w:t>Conditions :</w:t>
      </w:r>
    </w:p>
    <w:p w:rsidR="007F35D2" w:rsidRDefault="007F35D2" w:rsidP="00D259AE">
      <w:pPr>
        <w:spacing w:after="0" w:line="360" w:lineRule="auto"/>
        <w:jc w:val="both"/>
      </w:pPr>
      <w:r>
        <w:t>- Clic sur "Annuler"</w:t>
      </w:r>
    </w:p>
    <w:p w:rsidR="007F35D2" w:rsidRDefault="007F35D2" w:rsidP="00D259AE">
      <w:pPr>
        <w:spacing w:after="0" w:line="360" w:lineRule="auto"/>
        <w:jc w:val="both"/>
        <w:rPr>
          <w:b/>
        </w:rPr>
      </w:pPr>
      <w:r w:rsidRPr="00A9434F">
        <w:rPr>
          <w:b/>
        </w:rPr>
        <w:t>Résultats : Renvoi vers l’écran n°</w:t>
      </w:r>
      <w:r>
        <w:rPr>
          <w:b/>
        </w:rPr>
        <w:t>1</w:t>
      </w:r>
      <w:r w:rsidRPr="00D318E2">
        <w:rPr>
          <w:b/>
        </w:rPr>
        <w:t xml:space="preserve"> - Interface principale</w:t>
      </w:r>
    </w:p>
    <w:p w:rsidR="007F35D2" w:rsidRDefault="007F35D2" w:rsidP="00D259AE"/>
    <w:p w:rsidR="007F35D2" w:rsidRDefault="007F35D2" w:rsidP="00D259AE"/>
    <w:p w:rsidR="007F35D2" w:rsidRDefault="007F35D2" w:rsidP="00D259AE">
      <w:pPr>
        <w:sectPr w:rsidR="007F35D2" w:rsidSect="00CA6815">
          <w:footerReference w:type="default" r:id="rId47"/>
          <w:pgSz w:w="11906" w:h="16838"/>
          <w:pgMar w:top="1418" w:right="1418" w:bottom="1418" w:left="1418" w:header="709" w:footer="709" w:gutter="0"/>
          <w:cols w:space="708"/>
          <w:titlePg/>
          <w:rtlGutter/>
          <w:docGrid w:linePitch="360"/>
        </w:sectPr>
      </w:pPr>
    </w:p>
    <w:p w:rsidR="007F35D2" w:rsidRPr="00BC607C" w:rsidRDefault="007F35D2" w:rsidP="00D259AE">
      <w:pPr>
        <w:spacing w:after="0"/>
        <w:ind w:firstLine="708"/>
        <w:rPr>
          <w:u w:val="single"/>
        </w:rPr>
      </w:pPr>
      <w:r w:rsidRPr="00BC607C">
        <w:rPr>
          <w:u w:val="single"/>
        </w:rPr>
        <w:t>Schéma de transitions entre les différents écrans de la phase de connexion</w:t>
      </w:r>
    </w:p>
    <w:p w:rsidR="007F35D2" w:rsidRPr="00BC607C" w:rsidRDefault="007F35D2" w:rsidP="00D259AE">
      <w:pPr>
        <w:spacing w:after="0"/>
        <w:rPr>
          <w:u w:val="single"/>
        </w:rPr>
      </w:pPr>
      <w:r w:rsidRPr="00BC607C">
        <w:rPr>
          <w:u w:val="single"/>
        </w:rPr>
        <w:t xml:space="preserve"> (écran initial : I</w:t>
      </w:r>
      <w:r w:rsidRPr="00BC607C">
        <w:rPr>
          <w:b/>
          <w:u w:val="single"/>
        </w:rPr>
        <w:t>nterface principale</w:t>
      </w:r>
      <w:r w:rsidRPr="00BC607C">
        <w:rPr>
          <w:u w:val="single"/>
        </w:rPr>
        <w:t>)</w:t>
      </w:r>
      <w:r>
        <w:rPr>
          <w:u w:val="single"/>
        </w:rPr>
        <w:t> :</w:t>
      </w:r>
    </w:p>
    <w:p w:rsidR="007F35D2" w:rsidRDefault="007F35D2" w:rsidP="00D259AE"/>
    <w:p w:rsidR="007F35D2" w:rsidRDefault="007F35D2" w:rsidP="00D259AE">
      <w:r>
        <w:rPr>
          <w:noProof/>
          <w:lang w:eastAsia="fr-FR"/>
        </w:rPr>
        <w:pict>
          <v:roundrect id="_x0000_s1099" style="position:absolute;margin-left:37.55pt;margin-top:16pt;width:126.35pt;height:74.5pt;z-index:251599872" arcsize="10923f" strokecolor="#92cddc" strokeweight="1pt">
            <v:fill color2="#b6dde8" focusposition="1" focussize="" focus="100%" type="gradient"/>
            <v:shadow on="t" type="perspective" color="#205867" opacity=".5" offset="1pt" offset2="-3pt"/>
            <v:textbox style="mso-next-textbox:#_x0000_s1099">
              <w:txbxContent>
                <w:p w:rsidR="007F35D2" w:rsidRPr="00826A55" w:rsidRDefault="007F35D2" w:rsidP="00D259AE">
                  <w:pPr>
                    <w:jc w:val="center"/>
                    <w:rPr>
                      <w:b/>
                      <w:sz w:val="28"/>
                    </w:rPr>
                  </w:pPr>
                  <w:r w:rsidRPr="00826A55">
                    <w:rPr>
                      <w:b/>
                      <w:sz w:val="28"/>
                    </w:rPr>
                    <w:t>Interface "Mot de passe oublié ?" partie 1</w:t>
                  </w:r>
                </w:p>
                <w:p w:rsidR="007F35D2" w:rsidRPr="00826A55" w:rsidRDefault="007F35D2" w:rsidP="00D259AE"/>
              </w:txbxContent>
            </v:textbox>
          </v:roundrect>
        </w:pict>
      </w:r>
      <w:r>
        <w:rPr>
          <w:noProof/>
          <w:lang w:eastAsia="fr-FR"/>
        </w:rPr>
        <w:pict>
          <v:roundrect id="_x0000_s1100" style="position:absolute;margin-left:290.25pt;margin-top:16pt;width:126.35pt;height:74.5pt;z-index:251601920" arcsize="10923f" strokecolor="#92cddc" strokeweight="1pt">
            <v:fill color2="#b6dde8" focusposition="1" focussize="" focus="100%" type="gradient"/>
            <v:shadow on="t" type="perspective" color="#205867" opacity=".5" offset="1pt" offset2="-3pt"/>
            <v:textbox style="mso-next-textbox:#_x0000_s1100">
              <w:txbxContent>
                <w:p w:rsidR="007F35D2" w:rsidRPr="00826A55" w:rsidRDefault="007F35D2" w:rsidP="00D259AE">
                  <w:pPr>
                    <w:jc w:val="center"/>
                    <w:rPr>
                      <w:b/>
                      <w:sz w:val="28"/>
                    </w:rPr>
                  </w:pPr>
                  <w:r w:rsidRPr="00826A55">
                    <w:rPr>
                      <w:b/>
                      <w:sz w:val="28"/>
                    </w:rPr>
                    <w:t xml:space="preserve">Interface "Mot de passe oublié ?" partie </w:t>
                  </w:r>
                  <w:r>
                    <w:rPr>
                      <w:b/>
                      <w:sz w:val="28"/>
                    </w:rPr>
                    <w:t>2</w:t>
                  </w:r>
                </w:p>
                <w:p w:rsidR="007F35D2" w:rsidRPr="00826A55" w:rsidRDefault="007F35D2" w:rsidP="00D259AE"/>
              </w:txbxContent>
            </v:textbox>
          </v:roundrect>
        </w:pict>
      </w:r>
    </w:p>
    <w:p w:rsidR="007F35D2" w:rsidRDefault="007F35D2" w:rsidP="00D259AE">
      <w:r>
        <w:rPr>
          <w:noProof/>
          <w:lang w:eastAsia="fr-FR"/>
        </w:rPr>
        <w:pict>
          <v:shape id="_x0000_s1101" type="#_x0000_t202" style="position:absolute;margin-left:220.85pt;margin-top:24.4pt;width:16.8pt;height:19.6pt;z-index:251593728" stroked="f">
            <v:textbox style="mso-next-textbox:#_x0000_s1101">
              <w:txbxContent>
                <w:p w:rsidR="007F35D2" w:rsidRDefault="007F35D2" w:rsidP="00D259AE">
                  <w:r>
                    <w:t>8</w:t>
                  </w:r>
                </w:p>
                <w:p w:rsidR="007F35D2" w:rsidRDefault="007F35D2" w:rsidP="00D259AE"/>
              </w:txbxContent>
            </v:textbox>
          </v:shape>
        </w:pict>
      </w:r>
    </w:p>
    <w:p w:rsidR="007F35D2" w:rsidRDefault="007F35D2" w:rsidP="00D259AE">
      <w:r>
        <w:rPr>
          <w:noProof/>
          <w:lang w:eastAsia="fr-FR"/>
        </w:rPr>
        <w:pict>
          <v:shape id="Image 11" o:spid="_x0000_s1102" type="#_x0000_t75" style="position:absolute;margin-left:-.4pt;margin-top:3.3pt;width:61.7pt;height:60.2pt;z-index:-251708416;visibility:visible">
            <v:imagedata r:id="rId48" o:title=""/>
          </v:shape>
        </w:pict>
      </w:r>
      <w:r>
        <w:rPr>
          <w:noProof/>
          <w:lang w:eastAsia="fr-FR"/>
        </w:rPr>
        <w:pict>
          <v:shape id="_x0000_s1103" type="#_x0000_t32" style="position:absolute;margin-left:163.9pt;margin-top:16pt;width:126.35pt;height:0;z-index:251606016" o:connectortype="straight">
            <v:stroke endarrow="block"/>
          </v:shape>
        </w:pict>
      </w:r>
    </w:p>
    <w:p w:rsidR="007F35D2" w:rsidRDefault="007F35D2" w:rsidP="00D259AE">
      <w:r>
        <w:rPr>
          <w:noProof/>
          <w:lang w:eastAsia="fr-FR"/>
        </w:rPr>
        <w:pict>
          <v:shape id="_x0000_s1104" type="#_x0000_t202" style="position:absolute;margin-left:296.1pt;margin-top:20pt;width:31.7pt;height:19.15pt;z-index:251592704" stroked="f">
            <v:textbox style="mso-next-textbox:#_x0000_s1104">
              <w:txbxContent>
                <w:p w:rsidR="007F35D2" w:rsidRDefault="007F35D2" w:rsidP="00D259AE">
                  <w:r>
                    <w:t>11</w:t>
                  </w:r>
                </w:p>
              </w:txbxContent>
            </v:textbox>
          </v:shape>
        </w:pict>
      </w:r>
      <w:r>
        <w:rPr>
          <w:noProof/>
          <w:lang w:eastAsia="fr-FR"/>
        </w:rPr>
        <w:pict>
          <v:shape id="_x0000_s1105" type="#_x0000_t32" style="position:absolute;margin-left:74.95pt;margin-top:14.15pt;width:93.65pt;height:74.45pt;flip:x y;z-index:251620352" o:connectortype="straight">
            <v:stroke endarrow="block"/>
          </v:shape>
        </w:pict>
      </w:r>
      <w:r>
        <w:rPr>
          <w:noProof/>
          <w:lang w:eastAsia="fr-FR"/>
        </w:rPr>
        <w:pict>
          <v:shape id="_x0000_s1106" type="#_x0000_t32" style="position:absolute;margin-left:260.1pt;margin-top:14.15pt;width:47.4pt;height:74.45pt;flip:x;z-index:251609088" o:connectortype="straight">
            <v:stroke endarrow="block"/>
          </v:shape>
        </w:pict>
      </w:r>
      <w:r>
        <w:rPr>
          <w:noProof/>
          <w:lang w:eastAsia="fr-FR"/>
        </w:rPr>
        <w:pict>
          <v:shape id="_x0000_s1107" type="#_x0000_t32" style="position:absolute;margin-left:110.35pt;margin-top:14.15pt;width:89.35pt;height:74.45pt;z-index:251607040" o:connectortype="straight">
            <v:stroke endarrow="block"/>
          </v:shape>
        </w:pict>
      </w:r>
    </w:p>
    <w:p w:rsidR="007F35D2" w:rsidRDefault="007F35D2" w:rsidP="00D259AE">
      <w:r>
        <w:rPr>
          <w:noProof/>
          <w:lang w:eastAsia="fr-FR"/>
        </w:rPr>
        <w:pict>
          <v:shape id="_x0000_s1108" type="#_x0000_t202" style="position:absolute;margin-left:349.85pt;margin-top:20.8pt;width:28.8pt;height:19.15pt;z-index:251629568" filled="f" stroked="f">
            <v:textbox style="mso-next-textbox:#_x0000_s1108">
              <w:txbxContent>
                <w:p w:rsidR="007F35D2" w:rsidRDefault="007F35D2" w:rsidP="00D259AE">
                  <w:r>
                    <w:t>18</w:t>
                  </w:r>
                </w:p>
              </w:txbxContent>
            </v:textbox>
          </v:shape>
        </w:pict>
      </w:r>
      <w:r>
        <w:rPr>
          <w:noProof/>
          <w:lang w:eastAsia="fr-FR"/>
        </w:rPr>
        <w:pict>
          <v:shape id="_x0000_s1109" type="#_x0000_t202" style="position:absolute;margin-left:150.55pt;margin-top:9.55pt;width:28.8pt;height:19.15pt;z-index:251590656" stroked="f">
            <v:textbox style="mso-next-textbox:#_x0000_s1109">
              <w:txbxContent>
                <w:p w:rsidR="007F35D2" w:rsidRDefault="007F35D2" w:rsidP="00D259AE">
                  <w:r>
                    <w:t>10</w:t>
                  </w:r>
                </w:p>
              </w:txbxContent>
            </v:textbox>
          </v:shape>
        </w:pict>
      </w:r>
      <w:r>
        <w:rPr>
          <w:noProof/>
          <w:lang w:eastAsia="fr-FR"/>
        </w:rPr>
        <w:pict>
          <v:shape id="_x0000_s1110" type="#_x0000_t202" style="position:absolute;margin-left:94.1pt;margin-top:11.85pt;width:16.8pt;height:21.1pt;z-index:251591680" stroked="f">
            <v:textbox style="mso-next-textbox:#_x0000_s1110">
              <w:txbxContent>
                <w:p w:rsidR="007F35D2" w:rsidRDefault="007F35D2" w:rsidP="00D259AE">
                  <w:r>
                    <w:t>5</w:t>
                  </w:r>
                </w:p>
              </w:txbxContent>
            </v:textbox>
          </v:shape>
        </w:pict>
      </w:r>
      <w:r>
        <w:rPr>
          <w:noProof/>
          <w:lang w:eastAsia="fr-FR"/>
        </w:rPr>
        <w:pict>
          <v:shape id="_x0000_s1111" type="#_x0000_t202" style="position:absolute;margin-left:-.4pt;margin-top:-.4pt;width:16.8pt;height:21.2pt;z-index:251594752" stroked="f">
            <v:textbox style="mso-next-textbox:#_x0000_s1111">
              <w:txbxContent>
                <w:p w:rsidR="007F35D2" w:rsidRDefault="007F35D2" w:rsidP="00D259AE">
                  <w:r>
                    <w:t>9</w:t>
                  </w:r>
                </w:p>
              </w:txbxContent>
            </v:textbox>
          </v:shape>
        </w:pict>
      </w:r>
      <w:r>
        <w:rPr>
          <w:noProof/>
          <w:lang w:eastAsia="fr-FR"/>
        </w:rPr>
        <w:pict>
          <v:shape id="_x0000_s1112" type="#_x0000_t75" style="position:absolute;margin-left:317.7pt;margin-top:21.85pt;width:45.25pt;height:46.75pt;z-index:-251698176;visibility:visible">
            <v:imagedata r:id="rId49" o:title=""/>
          </v:shape>
        </w:pict>
      </w:r>
    </w:p>
    <w:p w:rsidR="007F35D2" w:rsidRDefault="007F35D2" w:rsidP="00D259AE"/>
    <w:p w:rsidR="007F35D2" w:rsidRDefault="007F35D2" w:rsidP="00D259AE">
      <w:pPr>
        <w:tabs>
          <w:tab w:val="left" w:pos="4643"/>
        </w:tabs>
      </w:pPr>
      <w:r>
        <w:rPr>
          <w:noProof/>
          <w:lang w:eastAsia="fr-FR"/>
        </w:rPr>
        <w:pict>
          <v:shape id="_x0000_s1113" type="#_x0000_t202" style="position:absolute;margin-left:124.05pt;margin-top:17.85pt;width:28.8pt;height:19.15pt;z-index:251587584" stroked="f">
            <v:textbox style="mso-next-textbox:#_x0000_s1113">
              <w:txbxContent>
                <w:p w:rsidR="007F35D2" w:rsidRDefault="007F35D2" w:rsidP="00D259AE">
                  <w:r>
                    <w:t>12</w:t>
                  </w:r>
                </w:p>
              </w:txbxContent>
            </v:textbox>
          </v:shape>
        </w:pict>
      </w:r>
      <w:r>
        <w:rPr>
          <w:noProof/>
          <w:lang w:eastAsia="fr-FR"/>
        </w:rPr>
        <w:pict>
          <v:shape id="_x0000_s1114" type="#_x0000_t202" style="position:absolute;margin-left:296.5pt;margin-top:12.8pt;width:19.6pt;height:21.2pt;z-index:251589632" stroked="f">
            <v:textbox style="mso-next-textbox:#_x0000_s1114">
              <w:txbxContent>
                <w:p w:rsidR="007F35D2" w:rsidRDefault="007F35D2" w:rsidP="00D259AE">
                  <w:r>
                    <w:t>4</w:t>
                  </w:r>
                </w:p>
              </w:txbxContent>
            </v:textbox>
          </v:shape>
        </w:pict>
      </w:r>
      <w:r>
        <w:rPr>
          <w:noProof/>
          <w:lang w:eastAsia="fr-FR"/>
        </w:rPr>
        <w:pict>
          <v:roundrect id="_x0000_s1115" style="position:absolute;margin-left:340.55pt;margin-top:.35pt;width:116.65pt;height:93.1pt;z-index:251603968" arcsize="10923f" strokecolor="#92cddc" strokeweight="1pt">
            <v:fill color2="#b6dde8" focusposition="1" focussize="" focus="100%" type="gradient"/>
            <v:shadow on="t" type="perspective" color="#205867" opacity=".5" offset="1pt" offset2="-3pt"/>
            <v:textbox style="mso-next-textbox:#_x0000_s1115">
              <w:txbxContent>
                <w:p w:rsidR="007F35D2" w:rsidRPr="00826A55" w:rsidRDefault="007F35D2" w:rsidP="00D259AE">
                  <w:pPr>
                    <w:jc w:val="center"/>
                    <w:rPr>
                      <w:sz w:val="28"/>
                    </w:rPr>
                  </w:pPr>
                  <w:r w:rsidRPr="00826A55">
                    <w:rPr>
                      <w:b/>
                      <w:sz w:val="28"/>
                    </w:rPr>
                    <w:t xml:space="preserve">Interface </w:t>
                  </w:r>
                  <w:r>
                    <w:rPr>
                      <w:b/>
                      <w:sz w:val="28"/>
                    </w:rPr>
                    <w:t xml:space="preserve">Changement de </w:t>
                  </w:r>
                  <w:r w:rsidRPr="00826A55">
                    <w:rPr>
                      <w:b/>
                      <w:sz w:val="28"/>
                    </w:rPr>
                    <w:t>Mot de passe</w:t>
                  </w:r>
                  <w:r>
                    <w:rPr>
                      <w:b/>
                      <w:sz w:val="28"/>
                    </w:rPr>
                    <w:t xml:space="preserve"> obligatoire</w:t>
                  </w:r>
                </w:p>
              </w:txbxContent>
            </v:textbox>
          </v:roundrect>
        </w:pict>
      </w:r>
      <w:r>
        <w:rPr>
          <w:noProof/>
          <w:lang w:eastAsia="fr-FR"/>
        </w:rPr>
        <w:pict>
          <v:roundrect id="_x0000_s1116" style="position:absolute;margin-left:-6.3pt;margin-top:12.3pt;width:116.65pt;height:73.25pt;z-index:251598848" arcsize="10923f" strokecolor="#92cddc" strokeweight="1pt">
            <v:fill color2="#b6dde8" focusposition="1" focussize="" focus="100%" type="gradient"/>
            <v:shadow on="t" type="perspective" color="#205867" opacity=".5" offset="1pt" offset2="-3pt"/>
            <v:textbox style="mso-next-textbox:#_x0000_s1116">
              <w:txbxContent>
                <w:p w:rsidR="007F35D2" w:rsidRPr="00826A55" w:rsidRDefault="007F35D2" w:rsidP="00D259AE">
                  <w:pPr>
                    <w:jc w:val="center"/>
                    <w:rPr>
                      <w:sz w:val="28"/>
                    </w:rPr>
                  </w:pPr>
                  <w:r w:rsidRPr="00826A55">
                    <w:rPr>
                      <w:b/>
                      <w:sz w:val="28"/>
                    </w:rPr>
                    <w:t>Interface Avertissement Mot de passe</w:t>
                  </w:r>
                </w:p>
              </w:txbxContent>
            </v:textbox>
          </v:roundrect>
        </w:pict>
      </w:r>
      <w:r>
        <w:rPr>
          <w:noProof/>
          <w:lang w:eastAsia="fr-FR"/>
        </w:rPr>
        <w:pict>
          <v:roundrect id="_x0000_s1117" style="position:absolute;margin-left:168.6pt;margin-top:12.3pt;width:116.65pt;height:65.8pt;z-index:251600896" arcsize="10923f" strokecolor="#c2d69b" strokeweight="1pt">
            <v:fill color2="#d6e3bc" focusposition="1" focussize="" focus="100%" type="gradient"/>
            <v:shadow on="t" type="perspective" color="#4e6128" opacity=".5" offset="1pt" offset2="-3pt"/>
            <v:textbox style="mso-next-textbox:#_x0000_s1117">
              <w:txbxContent>
                <w:p w:rsidR="007F35D2" w:rsidRPr="00826A55" w:rsidRDefault="007F35D2" w:rsidP="00D259AE">
                  <w:pPr>
                    <w:jc w:val="center"/>
                    <w:rPr>
                      <w:b/>
                      <w:sz w:val="36"/>
                    </w:rPr>
                  </w:pPr>
                  <w:r w:rsidRPr="00826A55">
                    <w:rPr>
                      <w:b/>
                      <w:sz w:val="36"/>
                    </w:rPr>
                    <w:t>Interface principale</w:t>
                  </w:r>
                </w:p>
              </w:txbxContent>
            </v:textbox>
          </v:roundrect>
        </w:pict>
      </w:r>
      <w:r>
        <w:tab/>
      </w:r>
    </w:p>
    <w:p w:rsidR="007F35D2" w:rsidRDefault="007F35D2" w:rsidP="00D259AE">
      <w:r>
        <w:rPr>
          <w:noProof/>
          <w:lang w:eastAsia="fr-FR"/>
        </w:rPr>
        <w:pict>
          <v:shape id="_x0000_s1118" type="#_x0000_t202" style="position:absolute;margin-left:304.85pt;margin-top:13.3pt;width:28.8pt;height:19.15pt;z-index:251628544" filled="f" stroked="f">
            <v:textbox style="mso-next-textbox:#_x0000_s1118">
              <w:txbxContent>
                <w:p w:rsidR="007F35D2" w:rsidRDefault="007F35D2" w:rsidP="00D259AE">
                  <w:r>
                    <w:t>17</w:t>
                  </w:r>
                </w:p>
              </w:txbxContent>
            </v:textbox>
          </v:shape>
        </w:pict>
      </w:r>
      <w:r>
        <w:rPr>
          <w:noProof/>
          <w:lang w:eastAsia="fr-FR"/>
        </w:rPr>
        <w:pict>
          <v:shape id="_x0000_s1119" type="#_x0000_t202" style="position:absolute;margin-left:130.8pt;margin-top:17.25pt;width:24.05pt;height:25.4pt;z-index:251595776" stroked="f">
            <v:textbox style="mso-next-textbox:#_x0000_s1119">
              <w:txbxContent>
                <w:p w:rsidR="007F35D2" w:rsidRDefault="007F35D2" w:rsidP="00D259AE">
                  <w:r>
                    <w:t>3</w:t>
                  </w:r>
                </w:p>
              </w:txbxContent>
            </v:textbox>
          </v:shape>
        </w:pict>
      </w:r>
      <w:r>
        <w:rPr>
          <w:noProof/>
          <w:lang w:eastAsia="fr-FR"/>
        </w:rPr>
        <w:pict>
          <v:shape id="_x0000_s1120" type="#_x0000_t32" style="position:absolute;margin-left:285.25pt;margin-top:15.6pt;width:55.3pt;height:.05pt;flip:x;z-index:251616256" o:connectortype="straight">
            <v:stroke endarrow="block"/>
          </v:shape>
        </w:pict>
      </w:r>
      <w:r>
        <w:rPr>
          <w:noProof/>
          <w:lang w:eastAsia="fr-FR"/>
        </w:rPr>
        <w:pict>
          <v:shape id="_x0000_s1121" type="#_x0000_t32" style="position:absolute;margin-left:285.25pt;margin-top:2.55pt;width:55.3pt;height:0;z-index:251615232" o:connectortype="straight">
            <v:stroke endarrow="block"/>
          </v:shape>
        </w:pict>
      </w:r>
      <w:r>
        <w:rPr>
          <w:noProof/>
          <w:lang w:eastAsia="fr-FR"/>
        </w:rPr>
        <w:pict>
          <v:shape id="_x0000_s1122" type="#_x0000_t32" style="position:absolute;margin-left:110.35pt;margin-top:9.2pt;width:58.25pt;height:0;z-index:251613184" o:connectortype="straight">
            <v:stroke endarrow="block"/>
          </v:shape>
        </w:pict>
      </w:r>
      <w:r>
        <w:rPr>
          <w:noProof/>
          <w:lang w:eastAsia="fr-FR"/>
        </w:rPr>
        <w:pict>
          <v:roundrect id="_x0000_s1123" style="position:absolute;margin-left:603.65pt;margin-top:9.2pt;width:116.65pt;height:65.8pt;z-index:251597824" arcsize="10923f" strokecolor="#92cddc" strokeweight="1pt">
            <v:fill color2="#b6dde8" focusposition="1" focussize="" focus="100%" type="gradient"/>
            <v:shadow on="t" type="perspective" color="#205867" opacity=".5" offset="1pt" offset2="-3pt"/>
            <v:textbox style="mso-next-textbox:#_x0000_s1123">
              <w:txbxContent>
                <w:p w:rsidR="007F35D2" w:rsidRPr="00826A55" w:rsidRDefault="007F35D2" w:rsidP="00D259AE">
                  <w:pPr>
                    <w:jc w:val="center"/>
                    <w:rPr>
                      <w:b/>
                      <w:sz w:val="36"/>
                    </w:rPr>
                  </w:pPr>
                  <w:r w:rsidRPr="00826A55">
                    <w:rPr>
                      <w:b/>
                      <w:sz w:val="36"/>
                    </w:rPr>
                    <w:t>Interface principale</w:t>
                  </w:r>
                </w:p>
              </w:txbxContent>
            </v:textbox>
          </v:roundrect>
        </w:pict>
      </w:r>
    </w:p>
    <w:p w:rsidR="007F35D2" w:rsidRDefault="007F35D2" w:rsidP="00D259AE">
      <w:r>
        <w:rPr>
          <w:noProof/>
          <w:lang w:eastAsia="fr-FR"/>
        </w:rPr>
        <w:pict>
          <v:shape id="_x0000_s1124" type="#_x0000_t202" style="position:absolute;margin-left:314pt;margin-top:4.75pt;width:28.8pt;height:19.15pt;z-index:251630592" filled="f" stroked="f">
            <v:textbox style="mso-next-textbox:#_x0000_s1124">
              <w:txbxContent>
                <w:p w:rsidR="007F35D2" w:rsidRDefault="007F35D2" w:rsidP="00D259AE">
                  <w:r>
                    <w:t>19</w:t>
                  </w:r>
                </w:p>
              </w:txbxContent>
            </v:textbox>
          </v:shape>
        </w:pict>
      </w:r>
      <w:r>
        <w:rPr>
          <w:noProof/>
          <w:lang w:eastAsia="fr-FR"/>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25" type="#_x0000_t38" style="position:absolute;margin-left:79.85pt;margin-top:21.1pt;width:88.75pt;height:68.65pt;flip:y;z-index:251631616" o:connectortype="curved" adj="8603,114576,-36690">
            <v:stroke endarrow="block"/>
          </v:shape>
        </w:pict>
      </w:r>
      <w:r>
        <w:rPr>
          <w:noProof/>
          <w:lang w:eastAsia="fr-FR"/>
        </w:rPr>
        <w:pict>
          <v:shape id="_x0000_s1126" type="#_x0000_t32" style="position:absolute;margin-left:285.25pt;margin-top:7pt;width:55.3pt;height:.05pt;flip:x;z-index:251617280" o:connectortype="straight">
            <v:stroke endarrow="block"/>
          </v:shape>
        </w:pict>
      </w:r>
      <w:r>
        <w:rPr>
          <w:noProof/>
          <w:lang w:eastAsia="fr-FR"/>
        </w:rPr>
        <w:pict>
          <v:shape id="_x0000_s1127" type="#_x0000_t32" style="position:absolute;margin-left:110.35pt;margin-top:7pt;width:58.25pt;height:0;flip:x;z-index:251621376" o:connectortype="straight">
            <v:stroke endarrow="block"/>
          </v:shape>
        </w:pict>
      </w:r>
      <w:r>
        <w:rPr>
          <w:noProof/>
          <w:lang w:eastAsia="fr-FR"/>
        </w:rPr>
        <w:pict>
          <v:shape id="_x0000_s1128" type="#_x0000_t75" style="position:absolute;margin-left:263.5pt;margin-top:11.7pt;width:45.25pt;height:46.75pt;z-index:-251683840;visibility:visible">
            <v:imagedata r:id="rId50" o:title=""/>
          </v:shape>
        </w:pict>
      </w:r>
    </w:p>
    <w:p w:rsidR="007F35D2" w:rsidRDefault="007F35D2" w:rsidP="00D259AE">
      <w:r>
        <w:rPr>
          <w:noProof/>
          <w:lang w:eastAsia="fr-FR"/>
        </w:rPr>
        <w:pict>
          <v:shape id="_x0000_s1129" type="#_x0000_t202" style="position:absolute;margin-left:292.85pt;margin-top:15.1pt;width:19.2pt;height:21.15pt;z-index:251588608" filled="f" stroked="f">
            <v:textbox style="mso-next-textbox:#_x0000_s1129">
              <w:txbxContent>
                <w:p w:rsidR="007F35D2" w:rsidRDefault="007F35D2" w:rsidP="00D259AE">
                  <w:r>
                    <w:t>2</w:t>
                  </w:r>
                </w:p>
              </w:txbxContent>
            </v:textbox>
          </v:shape>
        </w:pict>
      </w:r>
      <w:r>
        <w:rPr>
          <w:noProof/>
          <w:lang w:eastAsia="fr-FR"/>
        </w:rPr>
        <w:pict>
          <v:shape id="_x0000_s1130" type="#_x0000_t202" style="position:absolute;margin-left:146.1pt;margin-top:18.85pt;width:25.45pt;height:26.4pt;z-index:251596800" stroked="f">
            <v:textbox style="mso-next-textbox:#_x0000_s1130">
              <w:txbxContent>
                <w:p w:rsidR="007F35D2" w:rsidRDefault="007F35D2" w:rsidP="00D259AE">
                  <w:r>
                    <w:t>6</w:t>
                  </w:r>
                </w:p>
              </w:txbxContent>
            </v:textbox>
          </v:shape>
        </w:pict>
      </w:r>
      <w:r>
        <w:rPr>
          <w:noProof/>
          <w:lang w:eastAsia="fr-FR"/>
        </w:rPr>
        <w:pict>
          <v:shape id="_x0000_s1131" type="#_x0000_t38" style="position:absolute;margin-left:239pt;margin-top:16.3pt;width:149.05pt;height:120pt;rotation:90;flip:x;z-index:251623424" o:connectortype="curved" adj="21759,54297,-47019">
            <v:stroke endarrow="block"/>
          </v:shape>
        </w:pict>
      </w:r>
      <w:r>
        <w:rPr>
          <w:noProof/>
          <w:lang w:eastAsia="fr-FR"/>
        </w:rPr>
        <w:pict>
          <v:shape id="_x0000_s1132" type="#_x0000_t32" style="position:absolute;margin-left:115.05pt;margin-top:1.75pt;width:77.75pt;height:76.1pt;flip:x;z-index:251611136" o:connectortype="straight">
            <v:stroke endarrow="block"/>
          </v:shape>
        </w:pict>
      </w:r>
      <w:r>
        <w:rPr>
          <w:noProof/>
          <w:lang w:eastAsia="fr-FR"/>
        </w:rPr>
        <w:pict>
          <v:shape id="_x0000_s1133" type="#_x0000_t32" style="position:absolute;margin-left:240.5pt;margin-top:1.75pt;width:0;height:195.8pt;z-index:251619328" o:connectortype="straight">
            <v:stroke endarrow="block"/>
          </v:shape>
        </w:pict>
      </w:r>
      <w:r>
        <w:rPr>
          <w:noProof/>
          <w:lang w:eastAsia="fr-FR"/>
        </w:rPr>
        <w:pict>
          <v:shape id="_x0000_s1134" type="#_x0000_t32" style="position:absolute;margin-left:115.05pt;margin-top:1.75pt;width:105.8pt;height:106.95pt;flip:y;z-index:251610112" o:connectortype="straight">
            <v:stroke endarrow="block"/>
          </v:shape>
        </w:pict>
      </w:r>
      <w:r>
        <w:rPr>
          <w:noProof/>
          <w:lang w:eastAsia="fr-FR"/>
        </w:rPr>
        <w:pict>
          <v:shape id="_x0000_s1135" type="#_x0000_t32" style="position:absolute;margin-left:52.55pt;margin-top:9.2pt;width:0;height:55.05pt;z-index:251614208" o:connectortype="straight">
            <v:stroke endarrow="block"/>
          </v:shape>
        </w:pict>
      </w:r>
    </w:p>
    <w:p w:rsidR="007F35D2" w:rsidRDefault="007F35D2" w:rsidP="00D259AE">
      <w:r>
        <w:rPr>
          <w:noProof/>
          <w:lang w:eastAsia="fr-FR"/>
        </w:rPr>
        <w:pict>
          <v:shape id="_x0000_s1136" type="#_x0000_t202" style="position:absolute;margin-left:90.75pt;margin-top:5.95pt;width:28.8pt;height:19.15pt;z-index:251626496" stroked="f">
            <v:textbox style="mso-next-textbox:#_x0000_s1136">
              <w:txbxContent>
                <w:p w:rsidR="007F35D2" w:rsidRDefault="007F35D2" w:rsidP="00D259AE">
                  <w:r>
                    <w:t>14</w:t>
                  </w:r>
                </w:p>
              </w:txbxContent>
            </v:textbox>
          </v:shape>
        </w:pict>
      </w:r>
      <w:r>
        <w:rPr>
          <w:noProof/>
          <w:lang w:eastAsia="fr-FR"/>
        </w:rPr>
        <w:pict>
          <v:shape id="_x0000_s1137" type="#_x0000_t202" style="position:absolute;margin-left:33.05pt;margin-top:1.4pt;width:28.8pt;height:19.15pt;z-index:251586560" stroked="f">
            <v:textbox style="mso-next-textbox:#_x0000_s1137">
              <w:txbxContent>
                <w:p w:rsidR="007F35D2" w:rsidRDefault="007F35D2" w:rsidP="00D259AE">
                  <w:r>
                    <w:t>13</w:t>
                  </w:r>
                </w:p>
              </w:txbxContent>
            </v:textbox>
          </v:shape>
        </w:pict>
      </w:r>
    </w:p>
    <w:p w:rsidR="007F35D2" w:rsidRDefault="007F35D2" w:rsidP="00D259AE">
      <w:r>
        <w:rPr>
          <w:noProof/>
          <w:lang w:eastAsia="fr-FR"/>
        </w:rPr>
        <w:pict>
          <v:shape id="_x0000_s1138" type="#_x0000_t202" style="position:absolute;margin-left:160.1pt;margin-top:3.7pt;width:28.8pt;height:19.15pt;z-index:251627520" filled="f" stroked="f">
            <v:textbox style="mso-next-textbox:#_x0000_s1138">
              <w:txbxContent>
                <w:p w:rsidR="007F35D2" w:rsidRDefault="007F35D2" w:rsidP="00D259AE">
                  <w:r>
                    <w:t>16</w:t>
                  </w:r>
                </w:p>
              </w:txbxContent>
            </v:textbox>
          </v:shape>
        </w:pict>
      </w:r>
      <w:r>
        <w:rPr>
          <w:noProof/>
          <w:lang w:eastAsia="fr-FR"/>
        </w:rPr>
        <w:pict>
          <v:roundrect id="_x0000_s1139" style="position:absolute;margin-left:-1.6pt;margin-top:13.4pt;width:116.65pt;height:73.25pt;z-index:251602944" arcsize="10923f" strokecolor="#92cddc" strokeweight="1pt">
            <v:fill color2="#b6dde8" focusposition="1" focussize="" focus="100%" type="gradient"/>
            <v:shadow on="t" type="perspective" color="#205867" opacity=".5" offset="1pt" offset2="-3pt"/>
            <v:textbox style="mso-next-textbox:#_x0000_s1139">
              <w:txbxContent>
                <w:p w:rsidR="007F35D2" w:rsidRPr="00826A55" w:rsidRDefault="007F35D2" w:rsidP="00D259AE">
                  <w:pPr>
                    <w:jc w:val="center"/>
                    <w:rPr>
                      <w:sz w:val="28"/>
                    </w:rPr>
                  </w:pPr>
                  <w:r w:rsidRPr="00826A55">
                    <w:rPr>
                      <w:b/>
                      <w:sz w:val="28"/>
                    </w:rPr>
                    <w:t xml:space="preserve">Interface </w:t>
                  </w:r>
                  <w:r>
                    <w:rPr>
                      <w:b/>
                      <w:sz w:val="28"/>
                    </w:rPr>
                    <w:t xml:space="preserve">Changement de </w:t>
                  </w:r>
                  <w:r w:rsidRPr="00826A55">
                    <w:rPr>
                      <w:b/>
                      <w:sz w:val="28"/>
                    </w:rPr>
                    <w:t>Mot de passe</w:t>
                  </w:r>
                </w:p>
              </w:txbxContent>
            </v:textbox>
          </v:roundrect>
        </w:pict>
      </w:r>
    </w:p>
    <w:p w:rsidR="007F35D2" w:rsidRDefault="007F35D2" w:rsidP="00D259AE"/>
    <w:p w:rsidR="007F35D2" w:rsidRDefault="007F35D2" w:rsidP="00D259AE">
      <w:r>
        <w:rPr>
          <w:noProof/>
          <w:lang w:eastAsia="fr-FR"/>
        </w:rPr>
        <w:pict>
          <v:shape id="_x0000_s1140" type="#_x0000_t75" style="position:absolute;margin-left:92.35pt;margin-top:20.05pt;width:45.25pt;height:46.75pt;z-index:-251704320;visibility:visible">
            <v:imagedata r:id="rId50" o:title=""/>
          </v:shape>
        </w:pict>
      </w:r>
    </w:p>
    <w:p w:rsidR="007F35D2" w:rsidRDefault="007F35D2" w:rsidP="00D259AE">
      <w:r>
        <w:rPr>
          <w:noProof/>
          <w:lang w:eastAsia="fr-FR"/>
        </w:rPr>
        <w:pict>
          <v:shape id="_x0000_s1141" type="#_x0000_t202" style="position:absolute;margin-left:304.85pt;margin-top:3pt;width:16.8pt;height:16.85pt;z-index:251625472" stroked="f">
            <v:textbox style="mso-next-textbox:#_x0000_s1141">
              <w:txbxContent>
                <w:p w:rsidR="007F35D2" w:rsidRDefault="007F35D2" w:rsidP="00D259AE">
                  <w:r>
                    <w:t>7</w:t>
                  </w:r>
                </w:p>
                <w:p w:rsidR="007F35D2" w:rsidRDefault="007F35D2" w:rsidP="00D259AE"/>
              </w:txbxContent>
            </v:textbox>
          </v:shape>
        </w:pict>
      </w:r>
      <w:r>
        <w:rPr>
          <w:noProof/>
          <w:lang w:eastAsia="fr-FR"/>
        </w:rPr>
        <w:pict>
          <v:shape id="_x0000_s1142" type="#_x0000_t202" style="position:absolute;margin-left:220.85pt;margin-top:3pt;width:16.8pt;height:16.85pt;z-index:251624448" stroked="f">
            <v:textbox style="mso-next-textbox:#_x0000_s1142">
              <w:txbxContent>
                <w:p w:rsidR="007F35D2" w:rsidRDefault="007F35D2" w:rsidP="00D259AE">
                  <w:r>
                    <w:t>1</w:t>
                  </w:r>
                </w:p>
              </w:txbxContent>
            </v:textbox>
          </v:shape>
        </w:pict>
      </w:r>
      <w:r>
        <w:rPr>
          <w:noProof/>
          <w:lang w:eastAsia="fr-FR"/>
        </w:rPr>
        <w:pict>
          <v:roundrect id="_x0000_s1143" style="position:absolute;margin-left:373.55pt;margin-top:3pt;width:98.8pt;height:48.65pt;z-index:251622400" arcsize="10923f" fillcolor="#666" strokecolor="#666" strokeweight="1pt">
            <v:fill color2="#ccc" angle="-45" focusposition="1" focussize="" focus="-50%" type="gradient"/>
            <v:shadow on="t" type="perspective" color="#7f7f7f" opacity=".5" offset="1pt" offset2="-3pt"/>
            <v:textbox style="mso-next-textbox:#_x0000_s1143">
              <w:txbxContent>
                <w:p w:rsidR="007F35D2" w:rsidRPr="00D5728C" w:rsidRDefault="007F35D2" w:rsidP="00D259AE">
                  <w:pPr>
                    <w:jc w:val="center"/>
                    <w:rPr>
                      <w:b/>
                      <w:sz w:val="28"/>
                    </w:rPr>
                  </w:pPr>
                  <w:r w:rsidRPr="00D5728C">
                    <w:rPr>
                      <w:b/>
                      <w:sz w:val="28"/>
                    </w:rPr>
                    <w:t>Sortie de l’application</w:t>
                  </w:r>
                </w:p>
                <w:p w:rsidR="007F35D2" w:rsidRPr="00D5728C" w:rsidRDefault="007F35D2" w:rsidP="00D259AE">
                  <w:pPr>
                    <w:rPr>
                      <w:sz w:val="18"/>
                    </w:rPr>
                  </w:pPr>
                </w:p>
              </w:txbxContent>
            </v:textbox>
          </v:roundrect>
        </w:pict>
      </w:r>
    </w:p>
    <w:p w:rsidR="007F35D2" w:rsidRDefault="007F35D2" w:rsidP="00D259AE">
      <w:pPr>
        <w:jc w:val="right"/>
      </w:pPr>
      <w:r>
        <w:rPr>
          <w:noProof/>
          <w:lang w:eastAsia="fr-FR"/>
        </w:rPr>
        <w:pict>
          <v:shape id="_x0000_s1144" type="#_x0000_t202" style="position:absolute;left:0;text-align:left;margin-left:90.75pt;margin-top:4.05pt;width:28.8pt;height:19.15pt;z-index:251585536" filled="f" stroked="f">
            <v:textbox style="mso-next-textbox:#_x0000_s1144">
              <w:txbxContent>
                <w:p w:rsidR="007F35D2" w:rsidRDefault="007F35D2" w:rsidP="00D259AE">
                  <w:r>
                    <w:t>15</w:t>
                  </w:r>
                </w:p>
              </w:txbxContent>
            </v:textbox>
          </v:shape>
        </w:pict>
      </w:r>
    </w:p>
    <w:p w:rsidR="007F35D2" w:rsidRDefault="007F35D2" w:rsidP="00D259AE">
      <w:r>
        <w:rPr>
          <w:noProof/>
          <w:lang w:eastAsia="fr-FR"/>
        </w:rPr>
        <w:pict>
          <v:roundrect id="_x0000_s1145" style="position:absolute;margin-left:163.9pt;margin-top:19.5pt;width:121.65pt;height:60.8pt;z-index:251604992" arcsize="10923f" strokecolor="#d99594" strokeweight="1pt">
            <v:fill color2="#e5b8b7" focusposition="1" focussize="" focus="100%" type="gradient"/>
            <v:shadow on="t" type="perspective" color="#622423" opacity=".5" offset="1pt" offset2="-3pt"/>
            <v:textbox style="mso-next-textbox:#_x0000_s1145">
              <w:txbxContent>
                <w:p w:rsidR="007F35D2" w:rsidRPr="00826A55" w:rsidRDefault="007F35D2" w:rsidP="00D259AE">
                  <w:pPr>
                    <w:jc w:val="center"/>
                    <w:rPr>
                      <w:b/>
                      <w:sz w:val="36"/>
                    </w:rPr>
                  </w:pPr>
                  <w:r>
                    <w:rPr>
                      <w:b/>
                      <w:sz w:val="36"/>
                    </w:rPr>
                    <w:t>Page d’accueil</w:t>
                  </w:r>
                </w:p>
                <w:p w:rsidR="007F35D2" w:rsidRDefault="007F35D2" w:rsidP="00D259AE"/>
              </w:txbxContent>
            </v:textbox>
          </v:roundrect>
        </w:pict>
      </w:r>
    </w:p>
    <w:p w:rsidR="007F35D2" w:rsidRDefault="007F35D2" w:rsidP="00D259AE"/>
    <w:p w:rsidR="007F35D2" w:rsidRDefault="007F35D2" w:rsidP="00D259AE"/>
    <w:p w:rsidR="007F35D2" w:rsidRDefault="007F35D2" w:rsidP="00D259AE"/>
    <w:p w:rsidR="007F35D2" w:rsidRDefault="007F35D2" w:rsidP="00D259AE"/>
    <w:p w:rsidR="007F35D2" w:rsidRDefault="007F35D2" w:rsidP="00D259AE"/>
    <w:p w:rsidR="007F35D2" w:rsidRDefault="007F35D2" w:rsidP="00D259AE"/>
    <w:p w:rsidR="007F35D2" w:rsidRDefault="007F35D2" w:rsidP="00D259AE"/>
    <w:p w:rsidR="007F35D2" w:rsidRDefault="007F35D2">
      <w:pPr>
        <w:rPr>
          <w:rFonts w:ascii="Cambria" w:hAnsi="Cambria"/>
          <w:b/>
          <w:bCs/>
          <w:color w:val="4F81BD"/>
        </w:rPr>
      </w:pPr>
    </w:p>
    <w:p w:rsidR="007F35D2" w:rsidRDefault="007F35D2" w:rsidP="00701CE5">
      <w:pPr>
        <w:pStyle w:val="Heading3"/>
        <w:numPr>
          <w:numberingChange w:id="228" w:author="RBABE" w:date="2010-09-08T10:28:00Z" w:original="%1:2:4:)"/>
        </w:numPr>
      </w:pPr>
      <w:bookmarkStart w:id="229" w:name="_Toc255897187"/>
      <w:r>
        <w:t>Responsable magasin</w:t>
      </w:r>
      <w:bookmarkEnd w:id="229"/>
    </w:p>
    <w:p w:rsidR="007F35D2" w:rsidRDefault="007F35D2" w:rsidP="00CC124F">
      <w:pPr>
        <w:spacing w:line="360" w:lineRule="auto"/>
        <w:ind w:firstLine="624"/>
        <w:jc w:val="both"/>
      </w:pPr>
      <w:r>
        <w:t>Cette section du rapport vous présentera les divers écrans que vous pourrez rencontrer en tant que responsable magasin. Nous commencerons par vous donner une vision globale (disponible également dans le livret des maquettes) des cinq onglets disponibles. Puis nous continuerons par une présentation plus détaillée des différentes fenêtres qui sont mises à votre disposition. Cette présentation a pour objectif de vous aider à vous fournir un aperçu des fonctionnalités qui vous seront offertes.</w:t>
      </w:r>
    </w:p>
    <w:p w:rsidR="007F35D2" w:rsidRDefault="007F35D2" w:rsidP="00800E87">
      <w:pPr>
        <w:pStyle w:val="Heading4"/>
        <w:numPr>
          <w:ilvl w:val="0"/>
          <w:numId w:val="56"/>
          <w:numberingChange w:id="230" w:author="RBABE" w:date="2010-09-08T10:28:00Z" w:original="%1:1:2:."/>
        </w:numPr>
      </w:pPr>
      <w:r>
        <w:t>Scénario général</w:t>
      </w:r>
    </w:p>
    <w:p w:rsidR="007F35D2" w:rsidRDefault="007F35D2" w:rsidP="00CC124F">
      <w:pPr>
        <w:spacing w:line="360" w:lineRule="auto"/>
        <w:ind w:firstLine="708"/>
        <w:jc w:val="both"/>
      </w:pPr>
      <w:r>
        <w:t>Le tableau de bord du responsable magasin est constitué d’une unique fenêtre. Cette dernière se compose de 5 onglets distincts que nous allons vous décrire plus en détail au cours du prochain chapitre.</w:t>
      </w:r>
    </w:p>
    <w:p w:rsidR="007F35D2" w:rsidRDefault="007F35D2" w:rsidP="00CC124F">
      <w:pPr>
        <w:spacing w:line="360" w:lineRule="auto"/>
        <w:jc w:val="both"/>
      </w:pPr>
      <w:r>
        <w:t>Le schéma suivant récapitule le contenu des 5 onglets composant le tableau de bord de la région.</w:t>
      </w:r>
    </w:p>
    <w:p w:rsidR="007F35D2" w:rsidRDefault="007F35D2" w:rsidP="00CC124F">
      <w:r>
        <w:rPr>
          <w:noProof/>
          <w:lang w:eastAsia="fr-FR"/>
        </w:rPr>
        <w:pict>
          <v:rect id="_x0000_s1146" style="position:absolute;margin-left:-2.05pt;margin-top:13.05pt;width:514.5pt;height:216.75pt;z-index:-251734016" fillcolor="#8db3e2"/>
        </w:pict>
      </w:r>
      <w:r>
        <w:rPr>
          <w:noProof/>
          <w:lang w:eastAsia="fr-FR"/>
        </w:rPr>
        <w:pict>
          <v:shape id="_x0000_s1147" type="#_x0000_t202" style="position:absolute;margin-left:-2.05pt;margin-top:13.05pt;width:514.5pt;height:33.75pt;z-index:251581440" filled="f" stroked="f">
            <v:textbox style="mso-next-textbox:#_x0000_s1147">
              <w:txbxContent>
                <w:p w:rsidR="007F35D2" w:rsidRPr="00045D77" w:rsidRDefault="007F35D2" w:rsidP="00CC124F">
                  <w:pPr>
                    <w:jc w:val="center"/>
                    <w:rPr>
                      <w:b/>
                      <w:color w:val="17365D"/>
                      <w:sz w:val="28"/>
                      <w:szCs w:val="28"/>
                      <w:u w:val="single"/>
                    </w:rPr>
                  </w:pPr>
                  <w:r w:rsidRPr="00045D77">
                    <w:rPr>
                      <w:b/>
                      <w:color w:val="17365D"/>
                      <w:sz w:val="28"/>
                      <w:szCs w:val="28"/>
                      <w:u w:val="single"/>
                    </w:rPr>
                    <w:t>Tableau de bord du responsable magasin</w:t>
                  </w:r>
                </w:p>
                <w:p w:rsidR="007F35D2" w:rsidRPr="00045D77" w:rsidRDefault="007F35D2" w:rsidP="00CC124F">
                  <w:pPr>
                    <w:jc w:val="center"/>
                    <w:rPr>
                      <w:b/>
                      <w:color w:val="17365D"/>
                      <w:sz w:val="28"/>
                      <w:szCs w:val="28"/>
                      <w:u w:val="single"/>
                    </w:rPr>
                  </w:pPr>
                </w:p>
              </w:txbxContent>
            </v:textbox>
          </v:shape>
        </w:pict>
      </w:r>
    </w:p>
    <w:p w:rsidR="007F35D2" w:rsidRDefault="007F35D2" w:rsidP="00CC124F"/>
    <w:p w:rsidR="007F35D2" w:rsidRDefault="007F35D2" w:rsidP="00CC124F"/>
    <w:p w:rsidR="007F35D2" w:rsidRDefault="007F35D2" w:rsidP="00CC124F">
      <w:r>
        <w:rPr>
          <w:noProof/>
          <w:lang w:eastAsia="fr-FR"/>
        </w:rPr>
        <w:pict>
          <v:shape id="_x0000_i1092" type="#_x0000_t75" style="width:498.75pt;height:161.25pt;visibility:visible" o:gfxdata="UEsDBBQABgAIAAAAIQBbFfZPYgEAADIEAAATAAAAW0NvbnRlbnRfVHlwZXNdLnhtbLSTy07DMBBF&#10;90j8Q+Qtatx2gRBq0kVTVggQlA8Y2ZPUqh/BdtLm73HSZEFEH5subeveOTNzvVgelIxqtE4YnZBZ&#10;PCURama40EVCvjcvkycSOQ+agzQaE9KgI8v0/m6xaUp0UVBrl5Ct9+UzpY5tUYGLTYk6vOTGKvDh&#10;aAtaAttBgXQ+nT5SZrRH7Se+9SDp4j0AWMEx+gDr30CFOpRbR3FuMsPiYEWi1VHTlk0IlKUUDHyA&#10;prXmsXITk+eCYZxZt+5UD62KposMc6ikj9aHUPLYZamLkZ9QLVt7HxSnaLiAwoJyVEJjKj+7guvv&#10;IHpGblilQvsxt7APc1Yy7q1fO+OB/CIHBw83oMiC7dUMP5Vguy/fSLwBSec7oPyzSIvSjTY5TsZo&#10;A30M46Ds0uO2onRnKpyPXh+xi4tiRhrrbjCgVWc88J/kMHttsb4ir3/+URZkn1gP7rT78ekvAAAA&#10;//8DAFBLAwQUAAYACAAAACEAOP0h/9YAAACUAQAACwAAAF9yZWxzLy5yZWxzpJDBasMwDIbvg72D&#10;0X1xmsMYo04vo9Br6R7A2IpjGltGMtn69jODwTJ621G/0PeJf3/4TItakSVSNrDrelCYHfmYg4H3&#10;y/HpBZRUm71dKKOBGwocxseH/RkXW9uRzLGIapQsBuZay6vW4mZMVjoqmNtmIk62tpGDLtZdbUA9&#10;9P2z5t8MGDdMdfIG+OQHUJdbaeY/7BQdk9BUO0dJ0zRFd4+qPX3kM66NYjlgNeBZvkPGtWvPgb7v&#10;3f3TG9iWOboj24Rv5LZ+HKhlP3q96XL8AgAA//8DAFBLAwQUAAYACAAAACEAnaG1L1cQAAC9XAAA&#10;FgAAAGRycy9kaWFncmFtcy9kYXRhMS54bWzcXNluG0mWfR9g/kFgP0cp9kVoVSNWlAF3lVH2bBgM&#10;BimSloimSBVJVdnT6P+Z/o7+sT5JkRRJS6pIyaJlv1BUSkxm3LjruefGH//04XJ89OtwNh9NJ6c9&#10;9h3tHQ0n/elgNDk/7f3bu0Js72i+aCaDZjydDE97H4fz3p++/9d/+ePg/PJk0CyaP08Hw/ER7jKZ&#10;n+Daae9isbg6OT6e9y+Gl838u+nVcIK/vp/OLpsFfp2dHw9mzW+4/+X4mFOqjwej5nzWXPZWN2ke&#10;cYvLZjTpfb98pqvF6/li/fbosn26V4PT3l+1cUEpK4iSOhAptSIuiUA4t7poykOJ4m+9o8XHK6xy&#10;MO2vbzd7O1wcjafvcL29z/VscnI56s+m8+n7xXf96eXx9P37UX+4+tHMFu2i1LE9Hjcfp9eL46vX&#10;o/mC93CL2CzaO4zxe+/ol3n3O/5yPer/Zb74OB4ez0eXV+Mh+4No77S68c213lH/EbfuT8fT2fy4&#10;6feHkwX7X/4HPHF/fePV1d7R1cV4MIOW9I5vBDy/ejNbvYXIm5Oz6eDj8kpzMp4v3i6ftL1+1b4M&#10;J4M3zaz5+c3saNy02vV+RsrP7a2Ol/9x3GoUbrP8eXXXFgojpHeREmV5JrJISgKllnBLnTTCK6vY&#10;33b2bfnA7057//1u+GEx/J9HPTfWeNSMz2Ed/cWsvUNzMlu+fLqQBs//0+R8DI3x/f71cDRu19au&#10;afmZ2nUynS13HLqpiiGSOkq8Z5Ewql20hZpE80ZVr5rZu1kzmWO/PkyWmm41S0YyQ0wwlEitDbHZ&#10;KSKZ50EGyrQ3O2J6zG7eSmV8I5Onb2/QOaWQC9E2J1goC8QbSMHlVCQv0umI7V1Z6Hx09q0sO1vG&#10;ksxE2CyI5Axa7TMjSQdtZEg20bSzXTdm+EW0+k0zvmxm//j/+aP0OnmueRGJ5FygmDEwEpx0RPog&#10;mPVKRX27wZ/qtRAiFw2X7QpeZIZq+CA1KbhlYTAKal6kXnMXo1LekcgNrDC7RGx0nDhtUg5RFp3l&#10;A3r9tS6bUs6iarfLe0lkUJJ47TNJSqWsmFdS7W7XF9TrHxCTp7PRL9fDRym2sqlonwphKsJzaVaI&#10;UzqSIqUrTvpS+EMO20mdVIbP40hEiIS/I8FAUk44ZrjJPlq/4wFeiMN2MWvtC3Q6aY/w4jIJBXHK&#10;I6ESydLo3O2yP3XYX+uyS0GEdVmRLAoctrGldWOG6JJ9gv9mmu9u1xdU7PSPvy+aR6YhKjKeLRws&#10;Mmas03ramrIiWlnpeJLU0lu/9am7Vp5yWQQjRrUqUhS8vYSsuGNCcImkLdKXqNXWO5kUZ/DUCbFJ&#10;Jwp3bSJJ0vmAJVmrHtLqr3XZHqkGyiBBgrZw18VYOCG8WKg2sm5nBcNurwqrZVH05ZLrvLgePM5T&#10;08Co4wpRyEboNEMeYhVVhAvnGYPD5TlsYvGnOh0ZEnALF+cEg6OPwRCH1BQZiYGsitZpz/RfiKeO&#10;Eb7JGk+cdZpIkSRcFmqoElnmimsXtN4s+1NP/bUuOxWlaIH3odKgkFJGQJ3hwZCWJJFd9FbBU68q&#10;iqsZoI0d/cYFP59P+69SPX7Q3uXH5hIYQvsKNKW9sKyE42Rx2qObbxjOXy8Bgn9vZvObbx2MZit1&#10;wUdG/zf8AajLeDg/+rUZn/aGH5r+oq20bspj/Mf2x1cXAVV8kcK8FBgAp4YEzjh8B5x+KFA0VK1S&#10;2ZxR2dy6zM8t57O/nA/eXlxtSfr1GQTWjEfnE1ThZToeT3/7ETgQ2/qXV4MP7Wbs7c4+sHE/FMGk&#10;cNoVS6gqiBTFW+IYQ4brkmXBhIDK7dk0azyaxOnl9opXurXrbe5/+mSUw74IkiOKEQm337oDQQp3&#10;Dm9kCfIWC/ud/aoDZZaCvrELYGZX7XbsC5+22t1iQCtU6f7HF5QVKwyDyC0e36LG8D4k4HnwY1yy&#10;lE2sFX7nx5/sPvpS19prv69d6gHbP7seAzXKk+ZsPBzcWPxSGVeG/aKsXVuN/Bdu1KY2hrZeNTBr&#10;iQGupCVyw2SqvWpn8Y8mv47moz396bQJtVqWaQDEGBxiZkDMVEAbrYG5BMRM5WApKiN/rQse3Zd5&#10;2Zzftcj3568uz9+Mm36Vvh31r+eLMh5d/TBdwrbL39/2m/HwP097SAUklLb9l+Wl/wKwyxRS85tr&#10;r0eTgpDz43B0fnE2neEDQoltE20x0DPcu4zG46PZdPEfo8XF24umhc/bKHfzxxWmj2///bbADZCe&#10;pv3rS4DQN72B2XDcLNCamF+MrgBxzk6Gl2fDwWlv9mqwtI/mZL6YDRf9i/YL3+NJfh72F22U3PoD&#10;3q+fcxU+Ww9z42sQL58ftvaCFR81MQYVsvQZkIgVgK2B08YoufaS1ypSJUZ6m4XcJnObRGRpLevr&#10;PP2+49r3zCug/tkFxwvV0klBYmgrSMcBZJcsicjI1lPWhql6wVWhrJ81TCXgtyX4SFQpETkC84iy&#10;TADlYT6oFIuR1VlR6Pr41WFqe/uXacS3EqY491wkTgnNrf82ATCNB2oTjXQAi4WyLVxc5787i79j&#10;mLpjE2rDlMkSnS9A6YyiLpVAbOBd4GIYFdYoRn0W1WGq+zK7h6k7lroXgxBbdxLxdSz5UoGGt1Fv&#10;K5682EBjA8/KS7gZqDZUAZ2WkDUjWYYQEL2TV+gk1Wl8ZdPi2wg0UQEWiCWhn8TaQMMcMlqUdFHz&#10;aBIqPKerbaiu7fFZAw0P2gtNHdFIWIFKFXg64BuER53x8AV9mOp97/z41YEGeeUmBfmmAo1UaHgU&#10;gIhMo0aQxQkCI0Q5qh3nAAqDra+mO4u/Y6C5YxNqA02RwmQdBCJLgneRCQAxVZEE4KdUoD6yLa2g&#10;zrt0X2b3QHPHUl94oFmWV19DoGHGIM8IkZiChg4af+hocydJ9EyhO2QAK1ejX5VNxG8j0IDt4LKD&#10;k3YuwlNL8HPQdwAYHwyoPUVallytDdW1IT9roFEMLDkFqgpP0aKlj9zCsfZFclMQOw2tr2Q7P351&#10;oAEn7tsMNLZ4k5DVE9BloD0+oN/uUA9H5P9AdFEt++qCsrP4OwaaOzahNtBIWoT16MzpAFWTQEhg&#10;HwivoIUpeBaKbmw1vth9md0DzR1LfeGBRn4tFY3i3sDhIDFXHlCzR2JurQcxEviJ8Sk6r22tv6zs&#10;638bgYZawLvJeqIckHnUf8DoA5I1LqMGS9bGoKsDTR0z4LMGGjSkQ/Ygv8YIPEOqZZs+eQJCmeJJ&#10;a3BYb/vV7Y5tWistW7u9cNu47fz41YFGfquBxokCkgTMjkVwj8H+QT0MhiUBE9lqWlDX2OcTf8dA&#10;c8cm1AYaCgKXAZRMvE3oI/IUiBXgOwnqGBIa6xPfIjh9Zi0bdQ80dyx1L9BozDW8pB6Nemqg2TSB&#10;V282sx0gu2+/3x70AOcj6Qx+rWwB0YIyxQN8R60iWs6wpWBU7sSMn95jxGXWX3LnKxHQwXC+nOX4&#10;ayXGj9v/NEPbCoyD9qPr962jespQyUrRIYut9dfRKjcrrpyL2ay4snRfrxhV+M6KV9MKS2FX0mbX&#10;rarlZ+rKxTsFk5NISBjA6TMFL0o50AayRkaBNpMQ3tg9eHRHMeqGEzZiEnVNv7WYDqEYYDvl7AxH&#10;MtX2o7QAby14VBPWZhR2FKyPXQBne/11cl/u9XKfKiGCQ66/jpn5aMOoLDXWK0bVcL9h1DFvdwyj&#10;Lr290zBixNgNAj4pSaKudHCWVghDkAUUMD+9AMx3r8espDbcGkYdeWctpkMYBs2ZcQFAJgDAapNl&#10;+IQAOpRPwWFIhWHcahc/3zaMSn+4WX8lWH/I9ddNmDzaMCpj6nrFaBDeaxiVE0Q7hlHXybrTMKTx&#10;MRcQwDNarFCMhFQixjZsaE5F8DTy3fJzWzHqvvfWY1Z279ZiOoRh1PF+H60YlZXZesVIf+9VjEpe&#10;945i1JGi71QMSmNCgQQCpQCtAC0fDeorevDouDtUqxnzlrsEym3FqFz2xmNUFsNrMR1GMQD3RgyE&#10;SG8A0RVMVNuIxnMOXBvIpG2c3hsx6iLVrWFUgkAHXb/ySnCLshi1MBogCqQLYTkmZTAYBD9R2F7l&#10;uL3/lYnCZv8rUfdDrr9uxPjRjqEyp7hvxds1RuUs9Y5jqCPZ3ekYMCjkPY+YBKRtji1cAHIigV0X&#10;aRxHbwwzrvcaRtdSrHK84T4xPUfxKbJx4JCD+q/QAZcUkvCFwUUIplMR4OyZ3fW/aWbbtlG5pI1t&#10;VE4eHFIEPHBM9mIyMLZMT0nR4wsB504wkzGMkiVXbDc2PFEElaMIaxHsp1fPoQU5YJhbYhTEc/Dv&#10;pAVVwEWAMUxHnLuBETruHxRB5ZI2WlA5z7AWwSEipJVYo7M4q0KhQSoxQYdYocGZB3HCAPjARMwu&#10;AL+vBXUjGhsRVM5EHFIEvDiYAsY0ImBJ4C0C4zGeolucMRMdOQSwh7c8UQSVcwlrERzCEMD9ARUo&#10;ghoEOAgDpTRj3BBDE5xnUIMAMIO5tRMOniiCypmFtQj2wbln8QUxUrQMGKbCMSiJYUmgThgxgmPE&#10;mRcxZZRJD0aErr6gI/B2CC2gmlujGY70CAVM5IBh4oDzATB0ikk5LXWke2XknhZ0FUElb/6QWpDa&#10;Q2c4IgK4vTAEjWFwiwyagLhYBI3Cu+1Zcujhnggql7Rxhy8QlwdROxihUSniOBC4w7YlayxmcIHL&#10;8oKhYm13pxmeKIJK/vtaCw5hCNxidsqiWOKg46NsVBxaYAoB9dZlzkBVb8entyiETxRBJTd+LYJD&#10;uMP2wKqA6TlSaIsctMcreI0s2WF2rmBeVmGK9CERdPUFHVGlfVT6OSJCAV5g0ccHjakldTCkiN6A&#10;fM2NiDaC/OPtLntwTwu6iqCS3b3Wgn2Y6TlEkEAxzyxmgloAviCh1e6y0YQaKbhgyAvkLn6yJ4LK&#10;JW3c4QsEnTEZriJCAs4mQ79BYr6pJUWCY4ASMUkPLptlDxlCVxFUsrTXWnAIdwhXiDSgIAom4dGV&#10;1HCHHkQ3jwFTuEUGD7E7dvBELahkcK9FcAh3CNeXgSRSjJ6DnSS9zqgR8CtTKBwykJNQdpv1eyLo&#10;6gs6tiXVHuT8HL4AkClCYsmgO7bnzVAMigacI4RjzaTOQUqFFPkhQ+gqgkoO8loL9AFEEF2mwgBJ&#10;pqoltmYUiR4sT1TM8Aaa4mi4h4Ni5ZI27vAFIqqAzX2xqAyUyzAEyxERhHPEtNWTxYEGke425/cM&#10;oasIKrnEay04hDu0CeOZAbkx5gegBR7DNAGtBIIh6dLWDwV58kOG0FUElTzjtQgO4Q4BkDmdwXsE&#10;rxsRweNwRBxRk0C8g2qgrUBxrshDIujqCzq2VswBfIEGPIZjSVqYCMRvmbMBfQvnUHkrYuYFE9Xs&#10;s7rDSqbsWgtwHHLrRp6VwcVxpAZyAwBnPkALMiiw3rQpoi4WI8wSB7M9mBdULmnjDl9ggxF+H6fM&#10;QQFUO0knEQAwZwYMtZTMEC7RYPXlIUPoKoJKxutaCw7hDoGSBUCEmUS6xAsAG+L8VKRGHhgaA3Bk&#10;2YPAWVcRVLJh1yL4/O5wSfHc5nWena96bL9dTHHm9erwjs2h49//UwAAAAD//wMAUEsDBBQABgAI&#10;AAAAIQB+sSa53AAAAEADAAAhAAAAZHJzL2RpYWdyYW1zL19yZWxzL2RhdGExLnhtbC5yZWxzvNJN&#10;asMwEAXgfSF3ELOPxnaSUkLkbEoh25AeQEhjWdT6QVJLc/sISqGB4O681Azz3rfQ4fjtJvZFKdvg&#10;BbS8AUZeBW29EfB+eVu/AMtFei2n4EnAlTIc+9XT4UyTLPUojzZmVlN8FjCWEveIWY3kZOYhkq+b&#10;ISQnS30mg1GqD2kIu6Z5xvQ3A/q7THbSAtJJb4BdrrE2/58dhsEqeg3q05EvDyrQutpdA2UyVARw&#10;jo60lT/zDY/eAD5mdIsxujlGuxijnWPsFmPs5hjbxRjbXwbe/fv+BgAA//8DAFBLAwQUAAYACAAA&#10;ACEAZFzi6yUBAABmAgAADgAAAGRycy9lMm9Eb2MueG1spJLLTsMwEEX3SPyD5T11k6I+rCbdREhd&#10;sYEPMPY4seQXtkvg75mkFSorpLI7MyNdHV17f/h0lnxAyib4hlaLJSXgZVDG9w19fXl62FKSi/BK&#10;2OChoV+Q6aG9v9uPkUMdhmAVJIIhPvMxNnQoJXLGshzAibwIETwedUhOFBxTz1QSI6Y7y+rlcs3G&#10;kFRMQULOuO3OR9rO+VqDLM9aZyjEot223qJOQaqrXU1JQlptqjUlbw3d1KsdZe1e8D6JOBh5sRI3&#10;SDlhPDr8RHWiCHJK5oYoZQT6OExTveMJ7FHlixku/hF4CcEO/u48aG0kdEGeHPhyLh5VRMFXz4OJ&#10;GbvkCm3SUVUT2zDz1DF/zzOvJpZnfpyKZr/quZ6Rr79H+w0AAP//AwBQSwMECgAAAAAAAAAhADFS&#10;gO9EVAMARFQDABQAAABkcnMvbWVkaWEvaW1hZ2U1LnBuZ4lQTkcNChoKAAAADUlIRFIAAAP+AAAC&#10;/wgGAAAA37cc3AAAAAFzUkdCAK7OHOkAAAAGYktHRAD/AP8A/6C9p5MAAAAJcEhZcwAADsQAAA7E&#10;AZUrDhsAAAAHdElNRQfZAQQUDgNXQi44AAAgAElEQVR42uS9ebRlWV7X+fntfc65w5tfvIiMjIiM&#10;yqyqrCKrCiiggUYEoVtFFLHppQiKUkohVY2lgAxCI6O4ROklSPeSVmRoloAtq7WVVkRZFsrqwlJx&#10;KGrKrMqxImN68V686b577zl7//qPvfc55953hxgqpZKOXC9/95x9xn32/u3f8P39fsLqFd0scn7f&#10;l3wxn/8Hfzef8VmfwVuuXqUAOAIHHHXhtIJcwQhgACogw/i4qYR/BjQDzBDBguZ4H9sl/ImEQ23r&#10;N8B43GwbAxrbRcI91DHzn8Z7m4zF/2TyHNF4rrbuGfeJjzSe4+Oze5l/eWvDOd6Hv3St+vbpveP1&#10;xIf+FR+2cxO2jTbUS3O8teEZDKFv1IFPn8OAK2Of6WzqXaDpfNFwfqL9LjgFfGi3Eig+7E/bouF+&#10;09dP18WH66XnC/+L33GqT3x7DMTrTHzb1rfz1eLP277uvf5rn5Nl939O+7dzZ7+1yL0/i/dL7iu8&#10;ov+WPas1D3d+UZztxzRfXhX/Hrb/lf9f//MP2X/mFe6/aV4t0+vTaHK/TK0nVXV2HrR/e23G0Cz+&#10;MGutmPjt5883keXzaHp+Tj/DUv6jD87bPt7f50H4Tzp/Hv++H94761rL7p/Zxefn+ZJnWPJ9jJl/&#10;7XthP8uefzSanBvGTM6DZX15P9/vfr+V6tn15V75972OgWXDfbp/pn9X1Wz+ke5fVf8V1qDfyuVT&#10;Fv++n/HxQOfr/Y+59jdcdn1jli//i+bYrLaJ93zI+4u/v/6bWLui7K9TvKS1pHH3CDp50EM212Aw&#10;AHWeqhpzfqvLt37Ld/Ht3/7tbG31MDI5lAdDsNn9f7/2v9NTx7vf/W5+z+/57+n1wr7hEHrd8JwO&#10;GMQ56isoMuh34nMojEaecVWxtlowdoFfn46g04GDI6XfEboCP/ZX/yZ//hv/HPgSCgsZ+NEY0+uG&#10;m5StDrIecgficbcPsJtbseMq3NEhttuBXhEVRhfOy7JGWFCgLNGDAXLuYlS8Zr9/tXubbGcLBE52&#10;9/mjb/ta/v7//Y/45+/+dX7xl36JX/3Vd/Ps+95HvrlJlgn8oS/9Mv7Ct3wTJ7nj+ec/xr/4xX/J&#10;rRdeZs2usnX+Iiedgr3jIzqmQHBgTjBUiFgsHYyuIhThbWUE9gA1JagB7aB+HTCIDkBKRAQRxWIx&#10;FgSLGiU3OWIUifsxGcaYeLxgRaOyrnGgav0boHSLOKdHJGj7aQEN50utuFrJ8Cj4sF+nZ0KWRYVX&#10;aqqiNfWVx+NRp1S+Qp3ioxasgHcOxdT3w2t9P48yOh1ObON1QrEenlZgBBGLqovGBYeIxRjo9VZo&#10;TAEeETuxbaxvTWo5048nJyd47/FTEqCq4r3HqUQF36LiMVgwWm+LGjwOvOC0wleK0yqMZ1XEp76d&#10;/G4qgWO5yk8oBxqlLY1cy1cOmDq3/f3L8sxztwW3yuuMRX/2+TqDy4tqnJCzj+l0OnXfTv+pgFuy&#10;cvglkrf+Fi/6zukSwU6XMObTifGWxpX3/syYeJDrL1kWWxcy0bJ3nxQ/MZ/uj7aeYc71Bbv0OdI8&#10;ezXSB+u3Fk3W0gf+fjO056nxNT1v0/oD0O/2Zu5vFLd8SnCSSX4raR2SmceYKLnNaxedf+17mR/G&#10;ysLzZYnmJ14xzL/GsvuLmFdwfjNz3Zrk//7sfp3Pz6e3k3wxS/5IvGzRu7Qfr31emz8ufIYFa8+8&#10;vmwf53k4/trtdifGf/pr73s4w44ufv4l/TscDhe2h30+yhUNX0nb0/un+fe99E+ax20eMd0/7f3t&#10;Z7PW3ssofxUr/g/Hf9rja9Y5864jEmR80+Khs+5VVdXM79x8w8XvMj3+J+4hHmtl4vtNP8OsNaW9&#10;nbfGx6zjFt4/8o953yCoN9ncayfZs3766AH2NM+8urqKupJyNGRjbYXR8BSDUnQyPu93fA6/+P/8&#10;U77qq76KZ58tGY/H5HnOYDBgfX2dg4MDik73oRT/7e1t3vOe9/CWt7yFg4MDqqpiOByGvskslQ8y&#10;/sWLF1FXsndnF3UV6kqKomB9fR3nHOqFYTkGY7mzt8eVK49RjR3GKZc2Nnj2N9/P7m9+gOef/gCO&#10;Eu3maJYzHjush25lyLzH4KmsZ5hXqHFs9focH94lywqMZFy6dInnnnuB7kof7z1GCUaSnW1eeOE5&#10;ds5tMxqNWF3tMzwtGY8EpUCRqItFeUE9iOPczhZPP/MMtujwpk/7dHrG8NIzzzM8POZ//IN/iMtX&#10;H+Of/tI/5Tf+9b8h+5zP/m/5oR/6If79b/wHfvU33ouzQjfrcP7SVXTs2R2ccDIeIEWXobNh8mAx&#10;omQSrQ/qMFoGwUcsmBVUKjxJ8e8HZ7+vWh59wRhbU7FCkRXRkhz2W5u1FhfIDGcUh/YC4ZxbvLAY&#10;PbNoqxdENQxoBw4F56M3UicsXjYrwChWMjA6Idh6HCUVgguWMS94FNUqWG6ixzpZyNKlfbyPInik&#10;3vYRieC9huMxdFbWgjKvBsXhI1zASIax1Nu1oOvbgm/VMghIVKaT1S7811tZCwq+cxPv7pzD+ai4&#10;GKkV/tQPVrIg2HvB41AH4kt8peDLWvHXsQ+Kv/eo97F/tFbwS4LFS6Oho/5WUeB3XiYU/2lBIU2E&#10;up3WtwZK788e01b8/WyhQzUYnMRrzXxmPoPNJ5hwm6qEsbVIefdLFnX/W+wxdg+pmNt+rz4mKfzi&#10;fYBKqOKXzV992A4wr2rFX3n1Kv4PpfB/3BR/fy/Saf0nxjRuTeDUaaP0cFZ495pPCk7aFqI8lfME&#10;/NZsQdXoYsXfzLu2LheawWNbxi9pK/DxtyxwJ0qU9UQXCPBGXlHFf7lhdEpxbK8hQKmR/8rkMc0a&#10;oXP5f5AB8onr1v/F9spX89cGPetMmH5f0+3UX0BnuB/Ft9ajezBgTF/fL4EMLOvfw5GbUPqttRPK&#10;f74MsrDUsOwW9k9bvpv1jnl3c2H/TCv+bUVf1S1V/O+1f6YNI6l/kmI1i3cAWLW/LRX+hTxHGjey&#10;LhFwEn+8V8W/3WZFsP6s4t8+pvL2jH5RHyMeY2Th/QyT/HviHYNLkMQCZ91fpwy/09QZO7ddp1z+&#10;ad9EHyAL1xcVaSETpq4dx5+RoD94DGCwLZ4/rhyj03FwoJkh1XhMbgWxGVvnHmHz3DbnLzzCc889&#10;x+npEDsuOT4+xmY5WV6ccdzNxkzM/1d0CzyetY01rt+8TlmWZFmG957xsGRra4tbt454/iPPUOQZ&#10;3W7BSr+LSI/MCHf37iDWYExG0e2zsbWNGMPJyQl4pWsshorHLpxHh8eUh/tkuXA6cOS9Dj1TYLyh&#10;VxlyDRqdqsdKhYrDjw64ur3Dxz52nbxY4fr7X2DF5hQ+o9vtYkTY3b/J/sFtnti5xMndfVaMcuva&#10;R7hy5QrDygX9CkuFBHkwwdPxXPvQB9lZXyXr9bhz8zqjkyP63Q67t27y/I3rvO4NT/Jla3+ED3zw&#10;Q2R/6m1v4/bt2/zmb36Ay5evcuvuHuNRRW91hZWtVYpqjB+eMPZB8RUUazzGjMnFY8WQowhKbsPw&#10;UtPBa4HHonRQ1wuCh46jTBU9+NZirCXLgoKvGpAAJrW1FhcRsKJnlP7kLRSR2uM6n3WaMxZ6jfED&#10;qoq3YFTRjMYLGT30RsDYHCxkkqEmIBa8eMQLDgea4XBopag3WAOiVWxXVPIJwd87MG0FPuvWCn2b&#10;osHcMhyFj26AyhsERckwxqLGstLvTixXyaAhquE5tURNYABqpA4lCKEFSjkc4Y3HhLdAvAZDiDeo&#10;KDbLULFnFv/0PZ1z4V7WY12GSoVxNlzTSxCMvEYkRInzQRgJC6rBS/g+3gRlf0KBV4trSaG14DWB&#10;teSMYFYbNhTKuKe98IfvHxb+rLN6RjBQdQgGvMOqQXS+h2DkwvgVCd/ImAyjRIVO42Sdr9ioZEsV&#10;IC8eow9GlylGukixAmxhW2qAnqFGzMz9iY5GY1Q9RAOXV8F5xatF1UdExvzzg9w1v30xTQPE1Mvg&#10;fVGR+Fse7PxgGWqLeWdosNhPGQlaVAW8tIwHryaKiVD9+e+3jOqE4vwg32/xOJE4fgN/E0QlGPui&#10;t6ff6SMGRIKh2ogNXnQVxEBV+RqeJa14KolxUWq0no9qtJ6XaR3R1nyt2wnt4PERwSVqasNzbYDG&#10;1wbYuYgLac0GkfrtTRLuooF03uzJVGpY5LRwu8xwMIkPfTDDjdfFhjER20LGBM+NiouGcnDGR6Sd&#10;hH4hGOxFDWp8MFC39qPBkC3J4CYWhwvruUxSLx5sVn+/+jhc/I7BY+cBo4IXjSF+ilHB4alG5cR2&#10;apcYjxf48yTVFJcnMRRANL5v6het93sX7jt/HtiF86Po9mY4ZqLjRsDmxUPwZ0Ujoq/e1obfq/qI&#10;9vT1dmpPdFQjAqWm6fhwjsa1vnE2NNTG9gX8+z77J1ERE9lPi7b3x/ODYXBRP/Fwhs9PENo2cEsc&#10;r9Pzd6Z8IlmQk9XgE39s8dE0DxP/THzVEuQLr4JouE/geEGGTshYyYsgD6qgvpqQD5PiTstwIMiU&#10;YdacMaQ2fFLxWhE9aBN6UHP+WYU+GUZEBO+0Wcpa10hrlrSNhPX1W/rPEqNxMry0z2vuIaHP4nqu&#10;EnS+NH9EJOg9CFnRAZNh8yDPnQ5HiFj29w64e/du9GKv0uv1yPO8Rrssd+wsbj86OqKqKqqqYjQa&#10;oaqsr6/jvaeqKn7uZ/8eWZbxwnPPUw5PWVnt4coxqsrx8THr6+vkec7m5jZOPV/6P/xh1jbWOTo6&#10;xhrBGeHOXUdZnXB8uE/HKo/sbHHzYA+nY6rhEPEG72z00nnUemxVUVlhOBrz0smADz/9UT74gY+w&#10;sXmBm7fv8lmf/bk8cuEiT3/4wzz//Ecpcs/B3i1+x2e/lbd+ylOcP7fN/u5NelkXUcFLFsKzk75E&#10;jM/2Q7Y2L/Dy7T0uX3yUUTlEM8ML169hVlcZPP8Cb3zLm/jUz/osst/7e383P/m3f4Kdi5e4s3dA&#10;v7vK6mqHsnS8vHuL02pMZ63Hzs55Tg9LjHqsycmsJzclVjy5lAGG7zxegiXCaYaS432Oy8KQzqXA&#10;oPikONqcLMuC4p9ZOkUPMYqVqFQasDaIPSKCmsZb2IYJSzQCVFNBUm1oiGKC4hi95Y3i7ycgcKqK&#10;d2FAex+8bEkgUmMRCyIZNhNEDZIC9HGRSTi8KJkafKVkWIioAps1CkhauLx3eK+oegaD07BPFe81&#10;7g8f1aliiwLEBq8L0QttDZmx2DyjqtyZUIE6ZMB4iiwsXJ6w6FALuCF+3/Qs1jt8vI66YLrx1gWY&#10;p81RY+da/J1z9Tdxzk38qQaDkfce4xRKg/cKzqERXuNr22JgIGfglATFdBbao7bIR8hpUiFDm+Bj&#10;eIaPiRs08vBgNQtsdzAcTQgSGgWNtG11tkCSFuYsy6OI4TEqGI00hqg4aeP1Z9GUQGM+VQz+AWng&#10;5vNpeLR57XCaghgf0GNtTY5EA4MxQpStA40C8kLBwT2E4BNUlwePl6iZyUN4XtTeM5TxjNFyKj/K&#10;q/KfLofrLfYYPUTfiwLVvQumJioBkap4jganBBBAhjFgbV4b+kSUPO+ARgNC5AvSWCSjgmRqQwAa&#10;lAM08GP1BJRBiu8SE/Zr4tcmipcmKIQqUbdLsD+DRoF0FkWSIQDUNCFuEEO4dH6OmIQ4MlNeIV0E&#10;LZ0PvYtBs/dHfQqSndNuomIQFGKiOyLczxP5fkQbqphoHQ8GHo9gM1Mr2kpQyhRTK+L1miScoQoY&#10;a8IYVZkQ/tMSMRyX4SrJEJMMEBExmGcFJu4XXHg28XHSz6EtT7VkTWiftAzTYqMhQ4LH7oEMv+I5&#10;HY4RozXC0IgLchAWMUpe6T0rfDMNO21Hx9TzKK7ebtP2/jzrNAmT2nJZjB+0NjuL+JwTNjobkeLu&#10;qX9SqGrqp9Q/bdren84v8u49hCotX8c/UanGySKSqDSAFhWyzC6Uf8TE9hZ/nOSTMSmXmOhZNzV/&#10;RSy+8hgMikSFNiKWE181FtQGBdgL6rXO1QUmODbET3jT28q7n1LYdeJ3lCPj+dPnBi/6WaV/ot37&#10;CUNA/V9LiW+jKKbbdY6RtuZV5uy9tYVYMFQNYsLY+Ly2vnXlFTU2GDgVkBxQhqOSynm2zu2AyRiV&#10;juHdQ+TgCGsto9EoeLznrO/NOqUL8wRtFzm91RWG5Rg1wnA44u7RIScnJ1iEGy9f5wf/yg/w2GM7&#10;9dvfvrnHI49s19c4HpTs7x/wPd/3veR5jojQ6/Uoeh1u37nB5Ytb5Btd+htdPvyfr3F8fIvjcsDm&#10;zrnw/s5gnUV80J3wilcf7D0rPcYq/NuPfoAf/Qf/AMagpst3/+Uf5Nc/9D4O9vf58Z/7GUxPYHTC&#10;O7/8S/mUz/8M3vcffp23PvVJDPcPsQpODS7qNCmEWAWKnuH6zWtUec6Lux9j7cI5XrhznfOvfYy7&#10;w5Ld42P612/wpk/+FLLz5ztcvPQoY6+srmxCUVABpZZsnj/Pha7F+RHDwSG9rINVjzWezDpyU1LY&#10;ilwMVgxojmoHrx0cFkdOpTmqGYqjyPLaKoa1WGvJ8g42K4KCb22t+FsTBOEsDUKjSLQKtZX+tuLf&#10;SxkdppR+E60jzsfYCNUI7QpWuASxrqoqwv9DMjvvqK3CXoLSOO3pbhaQDPVjjCavQLBCeh/yFyTB&#10;bhp6Jj4MElVldT0/824JXuYRnNOZcUHJeHIWzaAT8dNlWYbQHLGRP2bB4orBiGKLnMyVOKf4aPF0&#10;rsRZxXg/AWNL36tBZAhlSfBaeY+LFjJnBG8NlcLIV8FyX1ZBqC7LoJB7wVulqnytrNfQyBgX4WMM&#10;gJJCCiZzCkx7ajRakr2k9ghlkiQoS1hTaxpidDVmOky5GcJ9oscheQSnPDXJg+MqHxAVCt4Ysoi4&#10;yOLElChgi3LfdHpc3y9tK5BtpEebii5uL4oibHsTURyTVJzM3J+oL304zgtOQr+6sAwHZMmS51vW&#10;/orS4PeL2w+CuLiH+yx4v6RgfBwA878ltIETPvj4T2PglfrOOI9GXqcSDH0qivEpRjOPio/BZII1&#10;TY6T9JGi83Xm8weocsj7kjx9QZ5vIQ6c1oJpOi7xxEyip5fkbWkS1AaPUkAc+HjTaeqSERmD+EhF&#10;cQlxZLKAaMKcoUHRtIHf1TldZCLkzSwJRWn4dOsdWtTIVP9NUV3Wrh6vzXoQPPa+zpVTG4g1CeKx&#10;X5Kn3JjoNRMSdsm0QgJEBJPy3EQqntp3OM13dYomKPw0xDzcxYYcKhoNy5Gqn4Kkxwv61jqY3jc3&#10;WVjj4npGa/wlz+Ci8e+di/xaZ9LMZmF+BNggVmy0jRnUaoDVLuD/Vu3idiN4YyfWEScutjf7xUWk&#10;hWuOd+ICkjAZ2WmtMz7IbwXR4OUFLwHp4SUiMurt+XzcV/fWP1ZDwq/UT6l/CltMtFu19bY3wbD9&#10;W7a+/VegMpWs2qgSQUt4CfwxyVXTNCD+tJ6fbf4Y5PdkcNXgjfYx9MdFA0GSi0WDDiLBFKFoYN0m&#10;8g+CzJ1ydLmYodrjKSRH8RgN/F6CMITRyA99eJmw7eK6kNqTz1zC+aLN8cG9ViO40rZpbaMeY7Ko&#10;gAedwkREQ73+RD7Qzr2V2sUolZeoXJsG8SCKxlA89URDdpMjrNkOd07KufqzsqkJ1iw8hnI8Cs7E&#10;Ig/G0yxnOK4YjkuszRmPh3jv6ff7nJ6eBpi/nx2OVycnl8WIz7t3DxgMBuzv340ogiyGgIf7ZJnh&#10;0qWg9A8GjtW+ZXNzE1E4OjolKwpWejn9/g43b9xmPB5zdHwScrvkhv5GhxElH3r6g7gv+kJ6nYzt&#10;tT7+6JTR8d1gTFZDWYFE47MYRTOHtwo65PB4yGuvXuLPvf1P8Dd/9hcQk/OO7/wL/Llv+mZ+6ud+&#10;jBLoCLzrT/9pHrt6kZeef5rPeeubee5DH2S92wcFhwloWQ3OUo/BiYa+thnXb9zms978yVy79TJ5&#10;v8txOeJoNOLCpct84OlnOLe1TQZwWo7Z3LrA2FuGLnTU9vYGg9Mjnvqk13PnxotsvWaV9d4GN6+9&#10;yPmdRxgNbmPlmI01oRoOOD09pcj7jMcFWbHDsy/eYXNjh1t3jjh3YZuDg7v0Oxl5nnN0dEIn6yBZ&#10;xubWBkcnA3r9TjMIRmOeePxxDvb2EDyrq31u3LjBytoqqxvrjMcBnnGwt8/qap/R6fBMgotOnjMa&#10;jRAR1lZWOTgc0O2uoCocHx+zs7PD4ckhZTXi9HRAr9dDu4H5VM4HS1+E6Aern5LlnZiFvhW7HXML&#10;OOewSPRuJ++0wWbhGAsYscH7OhWmkP5Go1GwbZrA4MxUWENRSB0Xn5TwLMsmwiKStz1BXiDG1KNk&#10;dQyewWaGLCuwVmqokzEZzmUTir9qEasUVMFzvSDGr1Nk9bOmZyjLMjyLdyA5Y+eiGUNCrBsuohsc&#10;Tl3LS09MYqExVCGEW3jxISwkJEDAE7aDgq51uyfFIqXtmLuhDfWMHgNpeV7SfpJg2zIsaEROJOin&#10;94KaSCXiFZKkF0NIjAiuhkkFxmqiAGeQWlDxeKzYuDDJGdogDR5Q9dKQnFFMyP0wmy5oT1lto4Ad&#10;BNNJSoRGkxI5TlFjJHgMDZhkoY/eeIMNYR/p+6uGPnS+dX0WXl8IwkRAXEzRmATFiLkHXMUs6jH1&#10;0v0gf82iKglCN0VR30CpZ1BRqeOsZ9GQvCfB9z6x6JmF/D5piNNsYWPkPmmEw80dH1G589HFkxxs&#10;4hsvt5E0xiIs3KeHCkJpZmOy15QORX1ANfmgkFvThMKITNIwv33LY6sTNLqnQSMeKpVW8VrP75D/&#10;pXV+gmwmpc+7plxNKq9imjI22kLUSNwfKBFpRQxJCMYLE428TciCPxOqEPhcNHYQ+XHcnqYpz8m8&#10;dpEI5YW5VGOooEeb7xY9Wb5qystojfxqDLreVWcV8hjqZTXw/9pKHPeLJHRa5M/Soi3TRkCkuTj+&#10;E0Q/fu9osDH1+a0wtVb4mkSvojGCw4T3jIZrLyag55JBOqLNPIr4uL+eE/HbpnGvAdEXxq+J62YI&#10;VzGSwlVCVRcfj9dKg7CJCWEvCK4ahy6Lz5bmi0Sqvpq5bkyvH4KE3C8axk56vob/J/+xxuPCdlpf&#10;wvPEuPq43oRP5oIRRE3EwUWovWo0sDX8mhhaYKLhSMSTZxFRYxrvbMoZZERC1aOETKr5h9TJ5apy&#10;FNFtJsoYtk4MPfn+zTpmW/2HaoixVvOqpEZskG2TghnnQWrHgxiPqK3PsyYcF+aHMp20us0fNcGr&#10;U2hVPT9Du7V5DHUhhj7SGNLUk5s88BkrMRRD8JrkRA0yn/jowFFsRCGr+kCdw2vw9KZ8I2nb40OI&#10;sAiqQX61YiNfTOq4iXk44jxsbdNCDiXAaY1qjTD90J+z23FhrrqE9p1GpBGThsfnScwnyR8m8lNH&#10;QmqEB/FmCojvgp0lzzpU5QhXeWzRYVQ6vMLdw2Nu3b5Dt1cExfpkEOQqOa2dnMm40MaTKYJkluFo&#10;hLU5RZER0kOVdDo9qmrM9rkL3N69Q6fb5+atD9HrrVAdHTEalfiyYjAYklk4PBzx9V//9VTjYQ1l&#10;6/V6OA9/62/9LfprOZ1Oh+OjE/JOF+eU0+EJp/6Era4ls4Ifjzjd3+dkNMDKmGFVhgSCasic4Hyc&#10;wwLOVhipMKo82uuwdvUCo+N9vu7L/yA/8n/8LGsbq/z4T/4oo2pEN8v5o1/6RXzG44/x1ssXeJQR&#10;19/7azyyusLoeESFwavFa8oJpwScuTKyFp936Iiyd+smuIrNtXWq0ZhO0WN3/y6b53bodjtk128c&#10;8sTrH+eFj91mffU8WIlJhEKGweO92+jRASfHd7l18H56HcH0Nji8/jRa3eZWtUcnDxaVvWM4Oi74&#10;pDd/AduxTkJhFEPJxnrO8OQuO1vnEHX0V1dDTJgRisyyvb3J/p09ut0ur3v8Kh/+4PtZW+mz2u/i&#10;xqe87omr7B8d4X1QJo16tra2WF3pMR5VWFHK0jEcDugWPbyvWOls4lzJnd07XL5yledf2uU1T7yW&#10;3BYMh2Pwno2NDfr9HsbAcDiOSmyF8ynjv0TF15+JmZkF1fU+KqYt5bxOEmICbDAp/en4ZLQoWvVo&#10;pqFoBEf9BLTcGIu1po61A8F7R1UFiGCw2Hm8T0pWFmGjwWCQ53mNXEjPb62NkP1sMumPuhgfFRge&#10;xoQso8YEBihSi6d4T+U9vrKMrMFXllI9lR+GQZoZrDc4FYxXXKx/6ClbqIWg9DdJjqAKWRMjaqOJ&#10;zXftmPs57SYla/RJ2UwQQBdjzRKmy81td4SkhCHe2E3Q8PzBa+jFYzxUBqwLi4NxSmFDyIeJIQIm&#10;CvISBfckWGqCOk7RBJUMFtD7p1ZMFIh1Jg3W8zntbY/0DMOElxhSEhfyWbS2SKvBqwsLeqI48D4Y&#10;YlTQmBujhmwaXWgYCRBdP//+CqIuXv/+Fc96Ma3780E81+aBPd5hnZXJUOkZkW8Pigh5pem83/dz&#10;fs1HH7D/DH7J+IxQTDWN8ak2YAQPikSESvTdRIU7iG7qXVCUIw8M2VSSohiSQyHRaxWpRoNSEkB1&#10;qr2mcR5CNAhHQTjkAAjj3xI9WnPaw1tq4+lqUU88f3q/xvPjtUW0ie9cRCUJvz54WUlGU1BxD0bv&#10;53zVCWrUxP4LApmL/ZNobYCd2t9uV1qKgiSDdPPdvPO14bjOHZAMyxMR4lEhb9GUXUFr1bFpT/uT&#10;4UbjejQBzVcXZfn57RGzFJNtRg+3hr5JOSJc9OvRMkgbMTg8+MQ/WzkjvK9DKqxJCXVthObaCYP6&#10;Mv7dXj9mPV+jKEq9n7ReEI0IKZmoTK03Pnh/ay+lAL6qQ1y8pvkY1glQRF1AeepEppk6lGD6+Zr1&#10;wUz0Q8pFlJs8Knyhf22w5ob51nr/ZJCTZFirPcLBifOqpXBPx6Ua26JhTiWPt0RLbEDbRL5JI98k&#10;h8pc/hqT8/qUbE8iUipWW6SK9AUAACAASURBVCl9OeEw8dEY7wiOr8pEOU2CoyEgCmLuFdc4WCqa&#10;dkHDNkJF4g2+cTal/THvlhAh9JjoZGxB6mM9bpfmQgwbcNEoKvH8YMWKiKQAOMeIjWp+ShDY5GuS&#10;mL9IZH67EnSJFG4q0egYjrC1JKImtUWDjLExR4ml6IbkzkeDE07HI9y4DN+TEMbQ6eQLFf/xqbKy&#10;vsbxwTHYPoOjASfDE1a6K0gmjEYllYbqU0eDU0Yjh8NRjSrGwxCmevfuiIODA/I85ws//3exstrD&#10;V479g7v8yr/8VwxGY8qIEH/uhRfZOf8Iw3JMb6XLydEh1eY6jCpkMMYdHDE+HeBNiWpJlYWcXs5Z&#10;KhfWGSMONR4rnqxynDqHrK7zKZevsvOo4Rv+zNfyvT/6v7F/csr29iZf+cf+FJ/+5Bu5YD29wxPK&#10;W8c8gsDuISMRnARzoIs5soIRPiCaxt5T5jlDbxjfPUBPhsiogrHH2xKyHCfB4Jidf2Sdk/84ZGNr&#10;i6pUrC3omJAFvpsJthpyzgrlyV221zvAkGr/ZdbkhC/6kt8Jaw4GtxgdHnL7juOf/4v/hIwPKaSH&#10;ZHBuewPNAoT+3MUdRqcn/N2//WP8i3/5K1CWgOF3fNEX8+e/8Zt445NvYHf3Fvgxb3zDa6GqyK3h&#10;zu2buF5Bv9fFZJZe0UG9wxjL8cEBVeVY6ffY2ljn2skhlx+9yIc+/EEeu3SFbneT4WDAM08/zZ99&#10;17fx/T/wV/nUT34LJu8zHGVkhaUan1JWFUWRU3mHMVC5AIHJvFD6WKpHqBNoiMbJGi3W6c+SrPXa&#10;RHALtaUsxXQnpb9dimlxeaRgidSYYCPEigVEgREJ5Q9VmnuLD/kDtIoe/KS9mPre6f4JJTGdyXQi&#10;e6iCjW1WUnb/WM83vahP1vK4mKnWXjqDkOdBEHBOQqwsGkpR4KNXQWnl4q8F0ATxDV64FEPpo3Ce&#10;AsX9BJ1ub5JUaR2Hn0QwqYMpqLdntQens4/enZSIyLeyBROhU019+uabKvEjxT6NngsTvAtG0riZ&#10;fJ6aaorv8hF6fv80WLGjV2MGDXDWOe1T3tNZf15jRoHoKTlDUzKd1vzIhNZ8afbbJtVvEFhrb/18&#10;r7ouun98dhOt2Ea5Pxr74P6RAm3q7/++baryW17S8aFC7HlwqP6E4v+g30/9wvFJC9HRGOaioi8h&#10;9isge7RJypWg2aaVHDAen3hbiD/10QgQFek4j4OCHpFL0TQxoXDH48TE64mPyfgCX7DSeq/oO5rX&#10;jjTzWRccN//8hFCY95fetylbJS2Be1nuP1maG3B5goh6zZTJrP0hZl5bAqVO0Gn+N6tdlXakf+N1&#10;Ju3XiXZRX3vLJ0N6dOJ8UxtVqOnE9eP+6fUhLrrRY92Uq5zXLjXyzIfv2n6/GfMDlSn+Pb3tI4Ak&#10;eQ5TsjSpS4dZaa5vlqCikolj3vNNKgPNcbTOm/X8+BhGEueY1OFHwRccPOlNQQ+i3DKRfUfOrmMT&#10;z6k+Gghj/3s/mYgtJpGThLCIC2qdhC3ykfT8EisJTcy/OmMPr1Iq93x8kjlsm48mR0kysJAU/kk5&#10;Zx5/DYmafTT8+BaiSSe2BanBVC6hMaLhJclt0uB4GipNDqC2gbhO9KcSnUhSZ3Qiyf2qzdxpZXyS&#10;hrG15nUrfr+dSHA6Zn8ixr+dppU5v5e105JoWomSpZW7pUnBPRWWbNjfO+DFlz7G+z/wwYCBqFwo&#10;YekrxuMx+3d2Fyr+p6Xn0tXHeObDH+GNT72BIuvgtCIzeSgb7i0vfexlXnjpGh/44IdRByYTXOnJ&#10;DFiTYbOM1dVVjo+P+chHPsL+/j6bm5vkeU6ed1BVxpWysrrBc8+/yO7dI27d3qW/0qHTcawPBtx+&#10;9kVuPv0cL/2XD7FqHGorKuNxNuRf63hLoUrHR6eZCUb1zgi2H3mU59/3EubSFd77zLOcrm/ySHeb&#10;nimxpWAPS25/6EV6ueWZu/u8eXud9/6n/8jjT1zhpo4Z2YDaUB9GXnDKGipRKmOoioJjW3Du3GP4&#10;/WM6Q8eqM2BzSg1IMRXIhsOKl29fR6THSrGNEUvW6SAoa92CVaOY02P07h3GmWPn/CpbGwXXXtqH&#10;6i7c+BjVaBdVz5Un3og7vUmmpxSmgwPWV/scuZPoKa7wbkgnh2/8hnfxFV/1Vayub3Hz1i691RXu&#10;7N3kws45hqcnjE6P6WYZ/Y1VtjZXGI0G+Cwnz1cxVhgOxnR6Pc5tb4aMkM5z48Y1PuWpp/h3730v&#10;TzzxBCcH+1Ct8Ce+8o9ya/eAwbFnpdNlbWWV09EArRxjLTEIq71+yErvtU4i5R14C5lCFb347Rj0&#10;pJxPx+QnCP+k4OvrBCfT57Sh/4vKeXjvalhhCpryLsQZBU++r7PhuyrC7cuQ0TKVBYQmRKG5ro9p&#10;F+yEQWDSACAR+q2tLLlNJlBVrZMCpqSCrnI473HO49RjU44AogAblWZ1PoQSxMSPjSAVBret49N9&#10;XByjWq5NfKWfQdvt7fetGWYrQUr79/z2xrvaTkyTfrczrAYIabu+c/geQcBMBRobxUJTUjCZvHdN&#10;66zEOlHR4H4oSykL2lve5TnnG2OmPNvz6XSMlsQgbqmTMpom9jkm51r2HsbYe7z/g3iMJTAEaYx5&#10;909TjgkeiCKLdSf5RM78J5Oiw4NQ7xuP//33n4TwkkXjQqL6H7cNKcYyeBCdczX/C13tWlBJRaK2&#10;kL7zxP1qo2pTBm4C2cUkxBvOlptLXjCVFhrBt+aATNIz7S0UgygtEPrs67TPbz9feoZl1MS3bfYn&#10;RIPMoWZhO37Z+QlRIU1ulnRemkILkCV6DzlSlibnrGN5U5WTZjykjN4P+i/x1+gKRGIIm8T9qQzu&#10;vHbh7DinTjYI6iYr4qR1iXaOAzExJMzQXhFrmajFi0Sa+SDGoO4e+fec50tJKNs5MWoVod2+tH/i&#10;+xjqEmsT/D6GikyMDTETyK32dfGhXxp+0l63te4HTZ5tMa21NpVZ1OCVNabJmZGSccb+I+UKUvMq&#10;pTJfvkmy1rz3FxNDdXw9v3yE2HttQfAX8VfvY2iTrxEDIUdYg4hMYRuYaCKSoPBX6bgotyk6A1EW&#10;c0fFxCOGJqcU0rg9UoBCcIrH7Tgup5EwGtsRH1MVxGouda6CZltdfD+fqr1YtA7ZVHx0GJqYG6up&#10;ShZCsxKd1S4SHDvJCehj2K+fcloGXh/CfJyPaNUoA0tmGVeOo6MTnCsxEhI6VqMxJ4MjfuHnf3xi&#10;vZepfP4lcDCAb/vW72Q8rjg+OkWiQl+5ksHpEOdCdYyTk1NGwzGdboF6MFoxrkpu377D8eERYLh7&#10;95Dd3V12d/cweca58zvs7R+gNsd5GFWObDhCbI7HcHJ8TDmq0FKR0qHHp4z9EM085EppQ+Ui8cHA&#10;Jz4YENUoiiXLVvjNDz7L1uue5MPX9zh/4TI/8FM/za2bdzgYjXHjkp/6yZ/lW7/6T9Db3IDDAc++&#10;cINLO1fY2xswLhwjG3OfRYNrrTsKnAxHjDtdhlmX8vAEGVVk3lBgKDSLBswQbp71exnnHrmAaoe8&#10;6jE6cRwfHeKqEzZXPVe2duBgl0fe+FoqW3J7/2N0fcndlz8Kx1eAPTK9A165/oFf5/q1D9MrBJ/3&#10;2R9VlFWJt7C+1qUnykZ/h37HYqRkeHrEaDTCWMvm2iq9Iqfby9HqlM5aD+MrVns5h3cOuXjpMtJb&#10;4eXrt3DOsbN9Du89g+MTVJVOnnPpwnkO7u7xqW95c4jzt0Hg+pVf/udcv3GHP/X2b+LihUcYnp4y&#10;Gg/o9zqI1dCZJuQ2SB5cjRbYOsO+TlYSmKgC0MpiX1VVnd2+LYyH6gBmpqEg3S953msrXQoXiDU2&#10;Rc2EVS9ZEUWbOk3qQrk82mXHPU12lbZAF6GJtLJ+1lArIUKH0nuagBhMsZoa82zHWBYf753Qha6G&#10;68fskyq4SvHxTyONASrEgggTtZcjtrJh4DERlsZszCnVedqepu12rTP5p+RHEpM/xXAObSt4s9vT&#10;Oyejx5nfKhN2Su81JrUNgm+FYkxL4JaQOdbQysqdSpdN0RB/HM95wCjziViyGVRqw8mM9gmPlXkg&#10;mrJnh4XNNAJWpBhpIPWaklilnAhhDC+8/qL7E3NEIA+YpE7rIdWEPDwAfeD730O5ND7x4QAqMdrm&#10;Pmnbt/Lg3+8exmkcb16okUJpbgfeET2TCQLjG1U96XVNJuQ47zRiDpoTa9zRRBaIaChw2tquQd8x&#10;TIzGECgTfqGz+6fbk+VIawHc1OXgxJgIDZdGQI808TWJHp55NClcTfmJ1vm1IpSg3DMoZmF7QnTN&#10;PV9NXY5L0mRNgnE77lWTzzdBss1E1uuZ7Rri61OSWEXDd5IQ913vn9feyv6f9vt4fd/CDjS0df4U&#10;BqFZY5rnm8RLzW5HWnxYzNnxnrpM5Oxx0uDfgkKmzfzQsNYFJHQ08phGUgkhZr6+7jL+Pe/56ueq&#10;FfPWOjLdfmY++9b7tfnxWT5d5xSa2W4mns9FA8+Z9a2VWYTkNCbJFZNxWjbY0slEWo6MBn/Yzvix&#10;aP1+tdMQ4hfLXbbfPyJK/BT/bGFrJvjpPP4qqUR0VLg10sSfahdErcSa+BcT7nnfqrrSnJ8MSoFt&#10;yETlJq0dO0F2DoixmLAqyaZJ8W+H9JlGrmzeMziTEjpEooxpYo4Zo1JvT7fjIlrBJRRRNNSZOPii&#10;YbkOs5hqV9E6N0qK8Vf1E8p/VqOYA5I1OfUk6k69Xo+80yHvFFgfEsJnoQY8dmR5+iM3Znr8RWM4&#10;RbHCwfExt+/ssbW1wcraOnluKUtHeXxI3unS7fXp9lfIiw5eDZ1uJ8wcX5HnHYqi4Mk3vo5v/47v&#10;ZH11DZsJw9MxnV6XGzducv6RS9zcvcOwrMgd3Nk/ouj0GI4qer0uea9Pf3WFlZU1+v0+XWfw1qGF&#10;Ym0M2faWQoVuQpqKUhqLblxk1FvlN+7cpnP5Cj/wN36Ep69f4xDhb/7Yj/F93/O93Dw95i/+9b/G&#10;X/uWb+JKbrlw4TyDLON49ybFqtBLZWpTVHIMX3YGTNFhnBdYU9ApihC27pWqdIx1jOS9el3LKuCZ&#10;5z/K2toFOqMuHbvC2toqmRQwvsXN557lF37wr/D4+TXujO4w9Id88ze+g521DowPOT14kcHoZZyB&#10;ym/TzRVjPX5chYlkDabIKNVxfHzAatFhcHJAv5fzyIVzODWcjhy3bl/n1q1b/JEv+f0hWGx8yju/&#10;/h183df8aXbObfPOd7wd01/nw888y5XLl/mCL/gCfu1f/xv+/b99L2VZ8ronXsvf+5mf4Wu/5u28&#10;+1ffzVd/1Z/kXe96F5cffZStc1vs3Tlk79ZNjg4OWF9dYW1llbwQjgeHqKsox2WUKxy4KpTycGEi&#10;ucrXCf4q9XV5uqSQTpexCx72ybIdqsFi5/TsOUn5n4b6T2/7mICj8SwneJqfeJayrChLx3jsqCof&#10;of5JbHa1lz/Vt0z3SR7/9Cwpad+sUIRZpW/a+xqDiK9DDcbjitK5kN29ikkTo5FCPDgvUwKamcxz&#10;oE2tT015C4j7YpvGbCPT7RozszfJ49K1TV3fN8GV5rWn64XYMYshlNaIqWOCwFBTg5XwTlYCksEZ&#10;wcdSdhYbrL+SB3uHWJz6puTbFDUaaoc/uMczVTWwMXRiBo2ly2a3N+VqfMxeNk3LOgZNZ9KwCEa2&#10;riYqISHuU1NmYw2Zm/EhQ7T6UAZR1URh0iy4v59//3rkayzryX3TBJ1tgQvvnWoC6elEhYL7oTKV&#10;5fYM9fpQOQReaTpRDFHvk7YEgQftP6+6cHym8V7FcCpPMjalTO+CSBZRSdGLI7aeF6VqTOalmOgl&#10;SYmSDCmkykYDgI3CYOSx0uyvE7ogrW2ZCIIJiZgaBBcptnNeey202TiQmuNTHI+m0oXT55twXAi1&#10;sdF+cJaGmFZbJ+ushedWzWuJBo1ZVFIc6px2XXI+YmKCvLPHqypqpMV3tO7nep1Ikfhz2gPGN2bk&#10;FlujN2JdXbw6FBur0NiorEjjqZWslasnoQNMFLZjevNIU8lH1Wa/qsfF884+b1DGdUF7wpmlbU9D&#10;0ZCkDzWonfyeGuN4XeyHVJY2eeV9nD8jF/IZeOuxzsYKGbFEIsv5d5WSvc55vhTmGNAnzXFpf9qm&#10;PY/j82ptRInZx8SHnEGxqoXG7AYxw1y9rS3+7bTFyNTE/jD1/jQPE/9oe7vxgmRRKTQh+aCThgqG&#10;KvIbR1onW3zJU5ej/u1Kqd+fOtY9VGYKSrsxcQ5pqkzVCn1r8ctZ/FXifBS1dYLNtCCFUAvbJCo1&#10;BO83BMivhjwDLkWaJlkUwDVGNh8tRJJQIRPju8ktEKqqKBqz5qfqKhKrqpDi+cXWVVWsxNLXNE6p&#10;lEAwUTEhC41Eo5jEhKEiZ82BKS+tb21P03Y7OhkQ4OuQsVZur7jO1Ul4UwLBuD0alVRVKq8cDatR&#10;r1KxLVP9nJLGsbzi5UuP4bVicDJEcXSKHt1un6r0QccYxxKnamrvuBXBmpyPfOSj3L27Q57nHBwc&#10;0Fvpx6TSws6Fi9y6fYe7B4dsn9vh3PlHORkMyTtdTscnjPSAAcpAPUPxVLlBTYZacNbhszC3K28w&#10;AqUX8pjQubKWG8e7rF29ysrePl/9zq/h+vXn6PZW+Pa/9N1knS7f+D+9nf/lL38/thzwwz/y1/lL&#10;73wHVy5f5PbuHc5f2WFwejcaXECcxPJhTS64rMjRvCAzBaZb4I1lLMoYTxV5b50UfvfuPufO71AU&#10;axTDDu5EOdi/Q3V6QJcDPutTX8/j53b4M3/sy3j+4CV+5v/8KfxowPUXn2XvpR5rGyX9Pgwrx9Hh&#10;EatrIbHecFxBniN5ge0YRuMjxFVcuniZ8fiU//VHfpjv/57vAzG87R1fzx//k1/NO77ua/nRv/O/&#10;84Wf93l0LHzOZ346Tz35BF/4eb+TIjf8k1/8J/z8L/xD3vzUm/jBH/xBfvmf/TN+/ud/nm6nwx//&#10;iq/kyde/jp/4uz/BX/7+7+PPfM3b6X3zX+Do4IDhYEBmDOvr65zb2mZzfQM1Fbt7Nzka3GVtvU+R&#10;ZQyGwxgX76JibnCOGqre9uwnj35biReRUJPeVTU8WoxJ+aRjlk4mjARtxT+Ue5oH2zUx06c9G3/f&#10;SsKXlPmQUb+qn1djfJImxV8rvGYY10D/bSyXWGfXjBn7A1SqjlI+kw+gnRdgFhKiNnBUFa6qcKVD&#10;q1Az0aiJkKIAt0qxnKbl+ah9aikT/HTyQ2HmM7XbXSzHmGL4UtxUY+2csGDMbM98MoA0kPcUO95A&#10;4BuavPomCe0mQvljUkRJf63kiov9ufJQ5cy8WRogu7z+9sLnM/d0/QljUqufrY37QrpWaJXqvJc6&#10;y/IwReKXQtV9SxOVB6D31ofcA5T/1VrOSQXMQ32DV/D7tvKqyLRhsw5RkonqMckwWv8Z2/ptJvh0&#10;Pf/jSpAAWBiZgIpO78dIneOgiTeWmevErDWh+W0nUkPOOpYZfLz924hZ+P2Uxec38f6zMRntbN1z&#10;MBvLsR0JOaUurheuFsq9mkm+M+P3vHalQbYFYT3F5IZtH0v8pXaNCb4m26NnOO43GrIx1+XOvNbU&#10;tc+P+/G+SaM1ZWRvh+zNNMK3jIft92vz/IQuZEZ/0I5Hnmfsj6FqKhZMFnLaxDWvCaBfjlea93zT&#10;6/LE+rHgGum31yoapqIjxjbVGCQZ5Opt04pjnrQgtnONTIc3TOyfqsWeKiaoJCRIlOnafTSV8OLM&#10;XBLPq/XfsvV7VsKPNv9M3KdBHkq9voQyjTqfj0YOaHQ+36wV6FbEvBEBa1HNqHx1Zg1qv1Md2jP1&#10;3eucJ1JNOeyot1Py1va+ySGRQocCD4iVIifKI2YxF4hFzrS3800YSZH6IVN/ytNlpmi7PZ0fjMKm&#10;rqEaXjl8mWA3NNHjL2haIzWEUXR7vboym2qQ73Jr6HYKOp0O3/Vd3xXXx9ke/5Hm9Fc3GQ7HXLx4&#10;ga2tVbyv6Hb7eF+xurpOp+hRFF1WV9apOp4sM3gPmXgGxR5/7+f+Pnt7e1grFDHB+Xg85uUbNzh/&#10;/hHGzrO+eY79g0OyzhpFt4cHitU+LlPceo9xv8Cv9inObdEzFU7GjGWMFCFUKScjV6VQQxariomB&#10;be9Qe0zBIT/yA9/G2qXLvHBjlzddeYzXPH6Vpz/4AX76B/5nyrt38EcHPHFuk9VsQPdCB2Mcrr8e&#10;kvP5gLiQKlUgcniB49Mh2ulC1sOvdKi6GeMio+wWSKcIBlvCOpRd2Nzi5OiEO+MBXb9CIQXdXkGh&#10;FjMSrLc8/9w1xiPhxsv7XLu2z+q5J9gbb/J//auPsHv4LGN/h6zXAbPJ7p0On2tWsb0eeGE0PiXv&#10;98k6Xc6tdjgYHGLzjD//Td/AV3zln6RUGJyOec973sPjj13l93zhf8doeMLJcMQP//AP85M/8Xf4&#10;zP/mrfTXVvn27/5uXvPEVQbHezz5utfwxJs/mSuvfyOP9jxf8vt+F09+2u/iMz73C1jzh6zmyq/9&#10;v+/hi//Al9BV5c6tPcajE04Gh5wMuhTdnNxaVnp9OkWX3b1d8sLGTg2LrvexhJt61Dmc1wnFvx2b&#10;772vFedZSrHGsjRNCqDpP10ao+t9SiAjM5XEaWaWlPaWn7MJGYiwlJgBJSanCtmIa+4a7ZMSBSmN&#10;HotZCva04NE2RNR/Lu5TabzqZrI04YQgozIpjIlEQcngYrZkh6u3p2m7XaIg5Qx1XeeUi0BS0qZW&#10;DOB0u6pizWKEw7wFrvkuQSFI3j8bF/0U45XVMeqz64C3Y0TtfVJpZbCdW2fXL24P3pv57ZmYpdfX&#10;qMj4KcE3+MrC99XKUdmQKbdSXz+XG5cLr29bgsBMGjP1PpjiashEHlIBfvDz7yWGf3r+faL98w8Z&#10;ifCwhg8qlo7fpHBNj9d2XhQTJTIbDXfJsJdnWb2/TevkT15rq3tKiJrif03i2dDApFvtE4LQAyn+&#10;yVk5jSybCqRkpv6BaBAsFyFOEhrf0OJbph07vTiTw7L2CWTWEqq1gc02xmHVaDxvVdpp/a7ff0Z7&#10;shendwvxt7HEmJFQSSG3db9l03JArAxkArQOEw0TJlajMfggKLepmHBcPD4riqZaQCtrfdoOJcfn&#10;t3tHRFXFajGtrP+aqtlIuz1tWxSHkXyiPZ2XriNYjE1JtITMZkH3lyzEGLfKRc6iRrKp+08+nzg5&#10;c9/03OH5son3mKhqED38i9bptuOlabctOadlvG1dP1Fr8pn9KLGOunqpkzKHfmko4slsPlm9J9J0&#10;HdtKS/hq/OfQ++LzE0ZHZUKBF2loLV9Et3SKrU8GgbR+1hwhwtMTTWbD3Ngz5sR2taqQ3sLPlZds&#10;ismP903yiK0ZuIkecBOV+ma77RyoEz5KW3YTrA1I0WlE8EQ/TRkeTHvdTIaNGfx9gtcvaU/rlW8l&#10;tE2OKx+Toxtj8BaMlZAjwEK3k9PvdkKlNhfKfOeZpcgz8tyys/2GOoEt0dDayuiBz/qMS42J+HLK&#10;smQ0GpFnhqoydDs5mQ3l9rqdDj4PztiqqshtxpNPPsloOODq1asBoVeWHB0dcOXKVV5/fESRdzk6&#10;GZAVHV7f7VF5MDbn4OiQXpGTm4yuEUxm8N0Ofn0NMo/oGPwI08li7oisDhdKDjcjQt8IWa+DdHMu&#10;ZR02z53nwuYGG9vn2L31MT73Ta/n1svX2Ln0elaLjOrkiI5W6GiEswImQ40NaIYUe+xDST+Pkm9s&#10;kBUrVCYn39zGrPTR3CI2GHMylBIYWUNWjcGOM7pFQWelT1mWHFfHmOqEdQfOd+hsX+Vf/8azvHDj&#10;JtJ9jJdPH+HT/9Bf4rTT5fFcORoesrbeZXx0gHXK7SpHyVDj6GU5OgZjO4zcCYonW1nBdAq8GPZu&#10;32Fza4ci69DNupwcDsgMrK2sczQ4pXQeyXIOhkOOvcPnwpoZ8+KLH+L1n/35+LVtOqNnkJPrHOdr&#10;HGQrPFrdIh/vkvc32B/BG3ZWcOUx1pZ0e4ayGnC0N2J1tY9kfY6Ojuj31xgMBlROqSqt4ekBARAi&#10;8aqqDIqJhHrxXmNJGxNi2kpXhkmRn2XONkJzrE/16MNEcjEjrKrWsaxnyvjFGLlkgPaqTTypnrVA&#10;+pjF1MdSEhrzFqTkQMEi6vEEA4YNFZjxVUySojHpia/qusyBcbiWAHb2/j4unDrtpdXgwR9ThjUs&#10;E6zJIEK7NTPkAlVVLVSih+U4sD2v2CjQSEweZYQQTyQhnX6qE2uioGolzECvcsZDLzUMOCYwmdHe&#10;Tua4KLRh2YImxpBZi80yMmsnFIfMptIrMuEv5h683fe0oJqHLCfn/GIo90NCzdP18RlOPeo8lXch&#10;+SOK5uasQaZOqvPw90/XedD3W3b+svZF9F4U/4/HGHml4/s/Lp75Bx1/OQ/8fScMD5LKl00q+HnW&#10;zF8xpt4fvCZZ5A9+rnLeNubObl/cL8lwOhexMlGu6ez12/zrTIJZINPFORYyYxb74+3DDYB74a/z&#10;0Qgwqqo6ue7sOdP26M747WTh+tRGAc5qd04ncgioTiIYfKxao+3ytCRYrMX7Jnlfm7bh5Jo8Qi0a&#10;2kOunea6UtPk35tGXEw/h9YTeJaxJdRJF1GMyTAGrDVkmcHaHGOgLF1UemyN8EiIjOa+Ut9n+n4y&#10;oXBLpCYqxjYaFoj7G5rCALzKbCRD/f3MwvYGqSYT/TPZX7X6NUU9xmT1ewflyGKtYEwW+83W/SN1&#10;OElzfSOf+DlcFs7fh1yfJhAVM6iN6Np5eLsa8j6FqEp8PrfZgvXBg+Y47/HOUTkXqz/IBJ9vIz1r&#10;pJCEMZCbXpN+OllFW0gna/P6e89qN8YsXD+stQvXj8wsMa7MWH/mGYmb9uac4D0PinlRFAwGhvHo&#10;lEuXL3Ht5jU+6Q1P8O5f+SU+8zM/k+PjQ65du8b21iZVVXFyYuh0Ohj1C75/PoGY7OUF9FMJ9A7b&#10;633Gg0O21npcfuQclMAHIQAAIABJREFU+/v7bGxssLu7S7/XIxPodrs1cq/bg/XNDVQNq2sbAJzr&#10;dkICPGmMwP2dDTIdsZoVPG4MXe9Y29qgf+ki4/GIbib40SlZFg12oljRunyvxpIhEks/9jdXQQzV&#10;2HFxawunyqVz24hzXL5wIeSBVU+2tlWXq8R4hKoOHxSfkvwJXg1ODCbrcuKEN7zl03j2+h3e+NQn&#10;Q+W4sL7GnZMhK/0V7hrDYGONLBPYWF1He12u7+9S9ArO7WywLpvk+0e8fGuXF27tc/pr/569o5tU&#10;vVX2x2t87C5cG3uOEEa+T6cQ3vLEUxRyTMecIt5hJUK9yGLsVc7h4BAkYzhyVE7Z3jrP9vYOr3vi&#10;Dbz/v7yff/wP/zFf8ZVfjvfwF7/tO/jmb/kGtncuUnrIun0GwxE9d0y/38fYDfaOTnl0eIfVlQ6a&#10;9+htbNM5egmqU0oxONvhmWc/yubmOs5VHB8f8dhjV9je6fOf3/cRbJ5hpAA12LyHGoeSgXGI95jM&#10;Y1zITq/Who72fkLRm+fxPiv4Rth8vEYbPeCjR6BtWW5D6D2tBCILFqdpFEIbmZBqgs6b2LOu1Qjb&#10;Giz3MNdTkCz6yRLftsh7FFvkwWjhQqnBRBPEzrlQEjGx7LQ/QfNWTTupkK+5ssYU/t7pBLdO+6N9&#10;BjfSltdocuFWdWcW9OmF3SETgsr0+VlWLISiGjUYA1lWBOttFIgSY0/XSwv/vOd4UOrFfFyuMxeK&#10;u+Q576W9hub6ioD4L2N+DVcvjO3j2gvlw/bTUqjxkusvO39Z+yv9fL/d6cO+/7Lzg7elGW+NAJ/V&#10;Ck97f5umZEmJb4YyUuaMZ2/R/rIcLQwpybJ8YbsaieFUk+Mp0Wn+1R5vBsWPXRTM5vC3qNjM7V/z&#10;cOM/zzsL28vSzW1X8ajY+v3n8fF5iq9ou6zk5LpUV3j3OnPdSqpHUvzb6+as9XN6f1pvl7XPW5fT&#10;fqey8P2ryk+sZ9Pty9a3qvL1+E/rW6IiSpYVdXtbsZnV/9P3F40OiIfon2Xvnwwv89rb82FW+72u&#10;D22+MU3b/dO+n2jkPwsQE5/otN3/r8T6t4z/hIpKTf6MGqquMlN+nKYigvehPHaSS2aN51nfW9ST&#10;SzZToU/rSfr+8943Kf7T57UNb4vaH07x16VIM2MMeZ7V6N1er4e1Fudhf3+ft73tbXznd3wrx0cH&#10;vPOd7+RNTz3FyckJ58+fZzAYLDX8WGyTqHXGv9PTUz790z6NXrfLU5/0SZRlydraGkURjAPVaLwQ&#10;EbfQaKIjqjsvs5Ypr3vdkwyN4Ym3fgZWle3VVY72d8mzDCFW7jIacrmYxrhkfXQCTM3jNmJq3vzx&#10;xlNSxspmUqMHnYJXi5OM1c1tPvTRF3j+1l3+xo/9OD/993+B//Kb78cgvObyJe6eVJxay93MkhVZ&#10;WNBOT065euUxDk+POD4+piodF7KCR65e5Tu+93t5zaPnGVcnPL+7y8r2Nkd3Xubi5Sd5/Nx5Xrx+&#10;jff9x3/Hp732MpkUWHGIiQNQCipjMdZQeUvl4OprXkevt8HdgwFF1oH9Q/or6/z4T/w0f/hLv4Tv&#10;/e7vQazhj3z5l/H7/8CXkeV91FuuX7vFSn+dngp39o44GndY7a/RKy5wciqYo2PcyPH8x25zMjZs&#10;be8wHI5519u/jvf9p/9Ad+UiX/z7vgiTFfyjf/KPuXr1Kiqwt7fH1vY2o7JqQXGCxUZ9zLCJkpGH&#10;0gxRsZ6GoS9W/E2Tryp61Nsx8KoBekJUrNte/5SlVmVB/N2U4n/mL1nAFwz8RTGCTRKp+YJPO0Yu&#10;7Vf1tSHDulDuLxg5qtgPVaNYO13gcfAhb8QSwWcu1A/Ie50Ji/30Ar5s4Q/Ztt1cKGI5dgsXPouN&#10;npC8tvRb23haut1+zaiXCUYPQp3KQy3cskTwmIZWTtNlUM/2dRQX8mz6Eu9CqMp4VJ0xLN3Lc328&#10;3u9hz3+lr7+s/3+704d9/2Xni5eZAnwS/JYp/k19+9mKd3uez+IDKysrDyX4qmmVz5wqiwZKWVYT&#10;29PHdbvFQ2V4zGJCvAfLkaFUlVvY3u9kc9u9KOOyqhM1zlq3RMxcw3Mr+m2p4jdbEQRX6Znz560/&#10;92KYvt/zk+F33vltxX7W8y0yrEwrHu11Lin+GhOOzVKUznr+zz6nUfNQ/eO4t/6b177s+e5lnU7v&#10;PUvhn8U/2udnkr2qDbOOV9Ywv7x9seE1zzqL5TdrQ4JN53EulMjWVgK7Nr+YxV9zLKa13eazoFib&#10;nTm/fZ3G4z/fcLDQMLAEMTCPTh63GHGQwmVEBPohfMYYw+BkzEsvvcwP/fUf5pd/+Zf5s1//DRRF&#10;wf/H3pv9WJLl932fs8R2t1yrstbeZyWb7OFwOCOLHHJIaSjJpAQ+SH7wgwHCD4INAzYMyIBhwPwf&#10;ZPBBC0wKXkgTlrhKFhdTYpOa4XB2soc9M71WV9ealdvdYjvn+OFE3Ix78y5ZmV3uaSqjcHGybtwb&#10;N+LEiXN+39/v+/v+lFKMx2Pa7TZ5nq8A/sspb1EUcfv2bV5/403yPPcM7rJkfX2dfr/vU2vPAPo9&#10;Y9uw1VYom/MXX/sGX37lO9i84PDhQ65tbzMe9YmDEEFZSc34sobIStofnyrrOUBqrr27FPgLi5UN&#10;XGbdhGFknVdGyK0gR/DSpz7Dr/7Gb/NHX/gSl67fYKe7zutvv8P6xg7rccggCRAPHjr377/4BUQr&#10;YS8bUghfe7AXBrSLklZuidMMMxzQ6SW4pMVQd/nTv3yL8NJT5DLg3Tt3+ItvfJn/5r/8z4ncmIAc&#10;jcVKDTrCqAQhDa0wJwzg7u17IDVXL1/zi4nTtOIEay1pOqLTbrO394CkFZKmI2yZEffWCNe2efTg&#10;HhtyRHvzMreLDfJhn+fdu4RhzMPex7l79z5/9+PrvPXad3goL0PYgcM7bPTaPNzP2bl+k0F/xOb2&#10;Bt/97utcvX6FPC/59mvfZufKNUpXeiV8VwHTCoBY6yOmk4i9Kx/P0KzBNcfsAOeY0gso8lpxnxNO&#10;hTpH9jQR/0V/OytO0G2bg3t+jhsnKI+rctrnnZ+tIh51PfZVjpN5x6+ZD141n0pV3x3nYFXvz7ay&#10;irJ4x4JcQvWzS6/fnuK6l05cdd6VlCilUEpNCYRNyjnOVHR4r2jc5j2i2p2Van7aa2g6rGphyia7&#10;ZpHY3ypxxCd9fau+L85J1RQfcKrnE08lOOf4W3l/51B/Z5/f2b+nBQDd0ojLvMou0+dnlop7nWZ8&#10;1DmqzVzUeRoZs/snFsY5NnXO8bvq+V7JuFPyRG5uU1yvvv6mxkNTY6OZXz1vHVj6npNYe4o1+pT7&#10;5v3Gqu/XNsQ8McFl7Wk1VGxRHuc0K4kWEqEVWkicFMRBOMl9buZAz9N8mf3906TanaZ/ll0/xi7d&#10;X2vQzDu/5vun0mxRcqqf6rbul3r/42i8fBDm5/No5Kwafys1fpxPZW3m7jdz+Fe1odaUrpxoD7nS&#10;TDRhZu//vPkzaIj/zZuzm1W05t1vP/8tXkNWpopxLA65TA9m2TnMW8Pqv+t04ubfk0phRc5GN0EK&#10;x1M3bvKRj13h7rsjhuMRN65t853XbnFpa3u5xlXdDxUQnm0VCicdoQqxwlKkPkLeilqk2WiiISJR&#10;VS6+mtJAqdt5+6FEi5JACygMwpRI6xgeHrDe7SBKX7ZQCF8a3omq1KFqrOlFXWRSzdUqWQb8Pdvb&#10;5/dL5wNhtfaYdzdJnFL0Nrd4++5djtKMfpbx3TduESQJ7W4PZwP2pONL/X2ELZz73T/6JiNbINot&#10;MmcY52MSrYmLApXlfOjyNdL+AcbkiKTFmw+O+IMvfpOHQ0s/LYnDCEXBf/EPfpZA5ATkBFLgVIgL&#10;QoxOQBmUGdJONFoGlAZCHZHnJeNRzvbGJgcHB2xtbXDv7l22ttZ5tPeQFz70LPfuvIsVklInjIaH&#10;9GRJ1O7xyHUpRiOuin2SJOGBvAwIroh90sERpnuduLOOSA/o7++xsX2d0bjg4OCIMA6IwoRxMUar&#10;EKkF43FG6SoqjyurDvee4NJ5j2tdT95hJ1TyCRVoSslourViXk44UyC4LGpavpgCxnV+rF1iqK40&#10;asWsQK5bajjNNWaQj/W7U/mPogL+S4DbKmOqmeM1Lxd/Kid/zvueyihPJco391zmpEXMO7/FnI9p&#10;RfDma0odfA7wfy/A//sN/E/7/WbqTDNdZTaVZbGI4pO5vie9/wL4f28Df2aA5ezzqpSaFlZqPNuL&#10;jKb5UZX5f3t21FkHj23MQ6IhvifmalDMvv9ezD8Kca7CDOcB/k54sFVf3zwx11kNjqbIq6tzxR93&#10;zZjSADj9Wve4xz6N434ynmaua56GyzzR29NqtMiqDrkSEqG8iC1SEAVhVcpO+DLPC/p73v8tq8sH&#10;n7o/V1z/ov0rz2+FxogScur5qvun2V/z3p+c3/e4hstp5+cnpcGzUkOnGkXN3PtmO2s/TrXCTsSX&#10;sW6uBlH9+/PmUfDisbN6Mauo9pO/KyA5b61ototBu5uqSnOa9WbqPWFXrlNZlhFW9eNrvS6ttRf6&#10;K3Ly8RHPP/8sb7z+OoPhkCs7O5U2jibNMgKtV9VEqsaPnAvY01FGEGkkiqxIEU7S6bUZDcbEcThJ&#10;zWg6CmrHgZO+FK8XbJ2/P7cpZVmiEARS0okT2nFENhhRZBla1ym13tgXQmBko68KD9ZrpkfNjG4y&#10;pBcz2iRCRJ41hUU658fzZE6wZEVJ2Eo4HA6QUYRTila3w9FoTKvVoRwXjJKQLx48QvT3nPvyN18h&#10;dRYTh4hWRF5mPgI/GjLa22er3ebw4S5JK8ApTam7ZC4iWb+GsZKjg0NM2mdnvVWBfq/s6IIAE4RY&#10;FfsOLfo4m1e5kpI4auOcYDgYk8Qx3W6X119/nWdu3uDwcJ/LO1scHO4xGvQJW22cCgmVRruc0jqG&#10;JEhn6boRSimSnad57bU3aTPg2aee5s7+mL2DI565dhlbFhz1U1rdHoEI2DvaY2N9iwe799E6pN1r&#10;UxQG40of4WeaIuacOwb+M8B1kRE31+M55aGeFoUzxk1pAJxYuMRqz/gyT+gk4j+zYC0ydE7sR8xN&#10;NzitUVhaJhH/RWJ4i44pqlQI5xZf9yIP/MRzT3BmxsTE+F5y/XWqxjLDlzngvwYMYRguBf/vxcJv&#10;xZNf2N8Lw30W4DvnyPN87vsXwP9i+/8l4m9PjrfmczoP+E8zeU6nyr/obx3IM48PHx0wk8j7PNXq&#10;Ms+n/j/7uaXigSt+vxZZPY/hb4py6f5QB0v3F6acyxCbd73zPkddW/0Ua8VcIGrFuYD+qn1N4H8C&#10;9DftlAXrZKj03Gor9f4yy5faGZEOpiKezYj2rNp5HdFuMk5Wrd804p2P2z/NEp2LfqeO+K86j2Vl&#10;GE9b9WZePwRSLey3OnD0QYX+zf5/vyL+ddmzRYyn5vide3zhJvOjcV5EujDGV/yqhP7sgvnVz7ty&#10;av6bdRDMdRg0HD/CTTsoZx0ds46lWcdtDd7nMbvm9V+zKsHx+F7MGHOlQQYaLSS5KXGlmYxrhCUd&#10;jdhY604cBEopdnd3CcOQq1ev8ujRoxXGq1vKrI6jFtaVhEHM4dE+Sga02jG7D/forXUwhdcwmU2x&#10;W6bNUL9vhSXotnzA0VhsaSiz3AP/UYZWDTaSrOYr4e+Pq6j+ynKiXKo7bblqp5EiOj5H51+yFv/D&#10;EkQhh4M+zz7/HLsH+6hA82BvHyug1+5QjFLSJObf3nodkfade/2t+6TCcVjkBO2Efjqi1UmweYm0&#10;lnYQeGqDKBilOXFnm8ORYZwL4qgNecnWepf04CFKFGjp6Q5Wa0qlKWWAE5aNJKTIR5S5QUpNEIRY&#10;4yOxCkGe57RaLeIo4J133kYqwcbGGsP+IZd2dni4e0Cr1caakvF4jFMKrTWq9IDrMM346EdfwOYl&#10;7777Lpev3UBrxdH+AUpphJMYZwlUSGkLkrjNKBsxHmeT3CrjvKiYragXPqe/Bv5yUu5valE5hUE+&#10;32MrpwF+9TtNJkCTIiXmeCabke9VrR/Aixf2VQudUPJU9Ma51w9VKYpp8cHHMX4CqSYT57KIxCLH&#10;RZqbU6conIjWVDlWy77fVFVdZHw3AcMs8J+UC5upAf5eAH8nzg8czw2cHuP3m5NhPU601ifGznsZ&#10;BfmgA///2B0Dq8bCSir4Sqr/fGfgPMrlSZq/qPJ2xemA+pzPlaY43/iwZlKrfV71kLqqyKKI2CrH&#10;5irHnjy2i85k+DeB6bzWlWb5cbQ6sW42189aFXzR+lqvX6d1fJ9MtZu//3HWoWXfXQb8a4fPsvWz&#10;6ViZt78JLFY5Zmog04xkt+LkRGS7CVBWBSTsOftHNCLO865vFePhcQImiyLSs5HhZmRf+9p+JyL+&#10;9efdB3x+F0844r+qxdqlwHqVYxFnJur9vqqEpTQGW4l/z1Pzb0asJdU6sCC1ahXw9qkKiwH7MkA/&#10;64SZlJltnO/c8673CzuXGdXsPy3V5Lnwpcs8M0I4X+EjiQJ2d3fp9XpEUUSapoRhWJXV69Pr9Vas&#10;z8s1tMrCYmxBoCNKk9NudbFVIDeKA/K0YJlGwlLNCCHYT4cEUUgrTsizDFuUFFnOWmeNdjthOBwe&#10;B9ekwFJVW6n6SNJIm5sD/FdqxAk5OTeJQzm8A6AKKnS7XW7fvk0YR+ggwOAIwtinpZiCbpSQxgH/&#10;159/DTE8dO723YfkCMbOEXTb7A+OiFsJeZ6jtaYcj4nCgChw7O/vs7F9nXRsGWeW7Y11Dh8e0goV&#10;ARZNUVVYcRRSUkpBJirAVqbE2ucpBEGAKQzpOCeKvPqjFpLReMB4POb69auk4xHD4ZB2O+Hg4IA4&#10;biGFojAlQgiiMCAvCgrrhY/iIODBw3tcv/kMe/v7CFw1wDKSJCEIAg4e7aFUwMbGGg9292h3EsrC&#10;EkYaU4nOmcqDIkQF/K1AOOcXPuemJvrmBLJq4q9F9o7fl1Nl5JTQPiJuqsh4RSE6roO8PMddCTH1&#10;/xORCyEXLmzNBWnhAiflqRfGuRO3DuZWHDgtXc8U5QQ8P7bRJQDhmSancVacoJ2LxzO8lkX8Z6P+&#10;da7/vIj/sqoLjxvpf7+B/+MA23kTYrOaxjzg755wKsMF8P+PG/grxML0klqjZDHV304i5osYYvX5&#10;LcwBXe5XXK1xYc1SqmlNz5z3+/X6s6wk47LfFw7UOSP+q8qJ1lTcxRH/5cC4ef7z1g+h9KmB57w1&#10;wllxauD/OPvrvxdR/SfXJ6ZTLWa/v+z6m+Nj2f1vBkNmX0EQzNW/WBW5n4gTn7N/cG7p9a/S+DmN&#10;hsBp55dFzKBZNmD9GSdArggsfAAm6HOl+pxfY8icIod+8WZMMXVf6meufs1NS20KxDUcb/McD6tT&#10;sNzS/atStZrsq0XMLrtkv3BmpeMhLXKEdYRJTCAVufGaCHW/jcdD1tc36fcPKUtLHIeMRimbm+uM&#10;RilLxWlZLi4aBBHWluR5iZTQbne5f/8ua2sbZNmYUEdLqyYsKqNIBeBlEjEcjwiUxuQFl7a2ePDg&#10;Ed1Wm+FwSBRFEx02W+GN5npZFZU4MeecBvi7iTOhZs95wK8QqOpr6XjM1atXGY1GGAuFNYRhWDmv&#10;LaIoGCcR//uXv4DoHzj39jt3iLo9RqXBaokLAvaODtnc3EQoSZZlZOmIOJpU7EVahbChrzJrQTlL&#10;gEFWN8cIKCvgX1QPlLRlRU2Qjath8v+6E2T1kLraRV5RFP1AkxgUEouiwDhBIQMAEukVJG3QQihF&#10;QFlFawXWUUWM55Q5wj8tprST8m9OnCzHoxrqvsvEgeoHoxb9qCPnQRDMrRcvnPd8l7mZ8VAKnxNv&#10;LdY5pFoe0XfWzs1xnxfxn9cGUk3Ot3R2qjX4Y9XXOU+kZ5Uo0KQOMYurDywzHMUKcal5hs+UUFwj&#10;V3BemsapxLFYnGM+u3DM7g+UnnrAm0J/s4t+zQJoXsdpF75FzgOfauLm9s2ixeq9BJOLjLzTlsOs&#10;F9dF5SpXiduc17B4v7+/yjC5SAXgseaHx3UMnNZoXRTxV0pNykLNPpurq8Kc7/76CkP2XOPLnEM7&#10;swn8nxTVd1ULLKVKr3QMSbXU8bHq+/NA5OOwllYB79ljTh3buhORv7Oe/1mBV+3YngW2p3bczVQ2&#10;Os31T963FWNzQf+cRiNgdj1etH6umn8Wrc/NVKF54H/V9X9vR/uZinZ+L26r5r86VWqR02fZ+lKn&#10;OgghpoDyPPt5carI2RlRU/bdAvwwywCbUxvlXI7XyfNxxqo7XuNmSbnaqSosJ1uxwruspF7ufa61&#10;FpycsgdkpeEmUFMl1ycR/8kzsHx+Xcaoc8JigrIB/OXkmVLW1woo84JeZw1rLSoI2d/32nc1u6IV&#10;BoySgH/xxT9Bq+CYQqUFpKUhSlp02z3ytKAwFqU1m1vbFPkYge8IZaWvS14t6NLVwFhVD5EfSFIe&#10;57bglBclcKLhezruQJ/jbirgL48nVaeODQYEQmgP/J1ASYEQUQXMc/+7KkRoRVB5bKzwFD1bmqVL&#10;XxzHJ+q/O3F8vtKuFhObR8+uX1mWHudqOTcR2xNCQCkn9Sbrvpn1BHnP9zLd0WXlXrzQhpv0+5w6&#10;75ZJWRpd1VFXVdk9XXn7mp7KpvhMk/EwG/mvPZGqctAsAuYrDa9q/2monk211Tp3L8vLhWkadY79&#10;UqNjDv181cLRHA9ayKljLBL6m/Uqn9Y4nOfEaBoN9fktMpBWlXhZZdicBrgsipKsWji95ySYmypy&#10;rJFhlpameb+B83l//yLif75t1fhcOX7t6Z7BeSr/fv6VJz4zCyieqGOpNkdOkYM8rz0P8Jfu/Ma/&#10;eg8inksdAzOq7idU6935579lwHPV/T0N8F8GfqUQS9fPVde/Cpis2h8qfZzzq+RUTnszgrhw/J2S&#10;sbMI1MtabXzGPjhNTv9srvOsmvtpVP3rnOcmtbsJ/Bbl+NfPpVqhsfE9D/45n+PvSbencyzauQEu&#10;g1uqgTH7jC9aA1baD0uquqyaH/WEMnbWcojLyzEuLyd7zBg7M+PLmScK/KVQC/cLHEq4CrzLyThu&#10;4lhXOxbriL+bZci5pY4XUwYLz95KQ6GyiZihdPIYlzqNcBBvrJNlBfkgJwoCdja3EMKn0ieBngpc&#10;aBWDikOcgCRJ2HvwACckQRhVlHxJVhQUmSNPvbiCsmCdmYB+W+caNGiBVngdSSN9TN0/WA7byNSa&#10;LY9kC1sBz1rkbvr//vgSIywKh8ZUBomqDP/c0810igo0RlhfT7Hq8FDPL5cgqvqw2Tg/USfeYiYe&#10;nlqgaBHAWrYY26pOp3T+fBwORDNCqSizci7wd84vMN6wOH290+N6uX4AWVMuffC9loHxGgcV8Lf2&#10;uKyhd9aJEzlJsxNmc0Fsfs5KcWbgL6e+d1ylYKqdlAs8Vtmt1VctDko7idjPM9ZLypWGnRPMLUVY&#10;e+Vmj+kaY6PpPKhnAGutvzgJtppcm5GQWUfBaQzjRePT1JTJOdGmRTTExwHOpwEuy4zT0wCzec6X&#10;+tWkKs+7hvOIk70XEXsnVx7gXPs/2JrPT35bSQVdNf7MamA3FcEXtvGemxoAZ0nlEZwd+MqpdXeB&#10;YbUih9uKs48x0QD/Z92MtOcfA0tzgFel6gnsOYB/bXefNeK/yjG6rLyfsG6SI27r+znT1qkUi/bb&#10;av+i9bfuv0X7i9L6AIFUSK0Q0la6QT6AYOtc/kW/b+1KcdpFa5u3TcQk4NJU4XeN3/Vr8sn3vcaA&#10;OH4fV9MqsdZNfW9p/1pwCJz1x0MKn1oqBUbUNb8FGOHtQyk8I7VikNoPqG+36fBbeH+feCtP9bn5&#10;z79dOF/U36sZu/OOu8xBfCr7QdjV4shyFWPGrgD+dgWwX4U73BME/vW526X4Zen5rWAUCOzC/RKL&#10;s1XguIEH7dQ9PY7wuxnU4p9be3bHqzJYmWGlrzbngb+fO4X1wfKs9PNbHEYESiEE9PtDiqJgc3Od&#10;NM3xpH/QqQEVSEbpmJbWSKFZ6/YoCxABtDswyjQCCLZaE8qe4DjSL2Zcek0DoUmxm81RnDUCbFEt&#10;EtX4se74/5O1sSplKfxc6G3h2igxnmmApGIa+P12nttxZlKyVYnL47qx00DTe8yO7e/Z1zz7fPbc&#10;i4KqFvz0cevPTxx2M79dv6xlhcfdj0lZ2ZiK49ZW57lKBNA6/x9jwdnj1jb8FJMKH2I+Jpm1Y+p9&#10;UizuH+dOfu+Ex1Kz1GNWr8X1ddTnX63xjTrKtYEgpu7fqoCSZfW5NvtmdnzU46f5XSGoRL/AmJNj&#10;qb7vp7EN6/OfvT91a2bGnZszzhaN73nj/KRH+nT7Z8d08zqXA//FY6b+vhDH97Xu1/qaguB8uPvc&#10;EQ/xZPe7C+R/TkbAiv53p+v/2TlgFvgtekZX3r/z3N+ZXMP55cZWRFzeo4jfWSM+T7rFrvjcecaP&#10;OJ6f3ZJ5+Dzjc95YbLaTsbZQQ+EJ91+VPquEl9tRVdkryel+//GcfPPX2vr67Ux7rF20+Hrq86zf&#10;X9Su6p/6OJLpfqlbyXQ7STv+K7K9r885nFoMe7qc3/T9mne/bdk5pUjh4vt/mu+dZf88vPO4rZan&#10;CTs+uVbIFeLlS+7vea9fONBLGGteC4GFjuHTzF9LRf0FlLI37fibOZ88hTD081xRYeler83gcOjt&#10;i8Z39dEoo3CW/cEBR6MROI3NDL/9m7/Nm2/cIitKsrSo4r0Vpd5ZBCXKGRDl5MSc8HF4K0TllZgG&#10;ak7NUKNnxVLMMaVdOIc10xFvJhNi5SmrIqPKeQpVWVbUSkzlXTquW+t7SSydiKY8/nNyvoJGRHVZ&#10;2bXZaC2AwVTlyMwcL78/7zCIZzx/s1Rv91h1dKdVYQVKBiupesty/IV0U9bnsuue936oghPfe5yI&#10;ttb61FSt2etoUsld00sirI+kCYtW4VKPoBMKi5l4Fut2liJVMy2mWizSnjyuqLw0QjpMOV2uxFmB&#10;w0za2f0nPZYCpCtmAAAgAElEQVRq6f+ReipVZNZD6g3Lk+e/SPX08aheFqWCKWZJ3Xp2i6EozKm/&#10;v6htnm/zOprfPyvV7f1uV53fKo/3RSvP3H8Ci3JqeQ6iYfnz16T7nSJNbCl6P6tzQ7jz5ciLsxv7&#10;5zU8n3S7jKpeR3TOFfWU8li36JQsj8diFMzxvM4e/zxU/dXl0tzpAERNXZ9Zr5d9771g90gpT3W+&#10;i6j/y87X4E7VP7MpDYvKGc6WS2umyX2gnavv63P+Xoxft/B5OO34X6Tef7rnzy4GxjPlSafj7ceR&#10;6nM5TqR9/xw3qHPN3+dxPCEsyriZGP9xDzthT4gongX8Lw07ypq1IRsHa7AKcIShxhhDt9fi+eef&#10;5Wd+9m8jA83RYOTxE57Zp5GCgpIS50suBAmdRPHuW+/QjTvsbHaIohhjNMikoj2UCFEgKAEzETSw&#10;QmOFxsvzeR0AX8agysEVDapSVQ9ynnFwXC9ZToNn4b+n8QPcyBgpHKHNvMdDJB6g2xScoRQh1uEd&#10;A86ho/CEyuIiKp10LKRBz7argL9zHrDJ4KS4TJPCWa/rx8eTM5Ty06tWz01DEGqp8Tj3vCfX7ybG&#10;6+KIkTyh9l9rAPiF67icSb2gNXPsVuWYrgp6zRPXO9aJcJPFs7lwz6tHunBikXLpmJhH5Wrut8Ys&#10;NXwXiSSedkFZ1jopVkbsll3Te2F4rBI/PIthO+/7p6mNvmz8P6nNXYTkv6e3lar+Uj42Ve8YINj3&#10;IMdUnmMesO+B8XH2+ee92FZWLXiC998HA8Q5HBd24f097fz+OHXiz+K4WTX+z5vqNW+eba7Ry3KU&#10;hTue38+8Dko59/pnNW4WVWxYlZZz3vE5a7990BxnT9Jx+N484OfQ2BF2pX1x3vV9+fftuasaKKHP&#10;+fy+B+Kfwlbr2GO2tQ26xPl6mnK8Z1573ILjNx39lQbC7O+Ihsv/7OO/Ku9Z6wlU79UpBE74tHgd&#10;a/b3dylNyutvvU2UgNARaZpjGyI9OkhChukYHQaAIMsyRgPLrTfe5DOf/lHiMEGKgFFpcTYGpxCi&#10;QDoFogBReho1EiE0XmBOTVQHfVqA51sf0y6sx5Ezg6nuXDGhCUjf1rmH1UVqV+CEwIo2YPGSCJJC&#10;tD3w99lTWEKEFATO527kaTE3R6o2TKIoOcG7mFoEFo64mUlgogPgjl8ObOlwNMqQOTEDFCtGQc1o&#10;QE70CRyrI+JCLgejq7TTJjniHKdQzFAyfGS3NgBnWi2kN3Rh0tZlQYQQlBWjQ9T/nL9C4aiAufTp&#10;GxU5Y7Yt3SrV9wXXXvV3oHQtr0qVOQeIiZqps3bp79fULjcnl2EWGDe5ERNnh6nvpeeNutmcQuHH&#10;+1QOofD9JZuqqXCqFle74Goq/MkcyalFbGZMz17PecX9rBVLF1p9SmC/6Puy7vGGmI47+Zg+MeC/&#10;WuPgvTGc3y/HxV91YL9y4V+RIy2c9JS6Rs7v8fMtq1ypCXftZFsDjwX7rRXnyHGVU3mGZx4/jXnr&#10;cdr3wuB350xwPo/h54M+4tg0mHOdy3O8ZZUjbitriEnLovEwZ94SS9rZ455oz+30OW85NXfCKd50&#10;pFu7AjibY/ix7DoXPUelWDKoF4C4VQ7+x+mf1fOTmLtW1eegGhaz+yC27/vyJM/h2FJV4MbODQCe&#10;avyf6/rVOcG3bBzjrPaLOxf4F5NgrteveLwWrDjn+Z9j/i+FxE2A9tSi5PvWebF5hG2o/dezS6Wd&#10;cmyhnsHxLFEmQDg9GUv1WuLZyIbCjQlbCXHSQcgWX/nqFxmOfRlKKn2FWqtES+DwsE+r1WEw6NOO&#10;urTbksI44rjF0eGYQIJUsc/3rjwaFk8hr2+GlWCd9sIl1QUK56ltqhLPMzRUDoWtBoJoGPb1JFxR&#10;9mfqUdagxlo1ESJyQGF9JNZq33mlVUhncVIinAJhECj0AtX2+gbZmSRod4qJf9H+E4rswiGlRoiK&#10;6ow7Aazr3z9eGJsRZjPFBJh4LyeCHDUVW1bihBUNRVicK/3nhF7i9ZSUhZt6yEUlGFCLYjgnkDV/&#10;oyF0NGml9KUKqz6cyqOb8tZ54I/wfiyH86WepsSf7FTeju8uPe08mgMMReWxaPaVqGqg2trxYV01&#10;GmukLKpyJnWdbea2cFzZYUqhFYWYqfF9ouYvx1UNmvVWbXXRrgL4teOrdkwIIZAoX86jnCcyY5fk&#10;pvln8bicika5Ge+tY6kx5un4leGhVogLitNFNCa/5aZ/15RmxcQtF7JrlkWSZu/X+wX836uI2WLz&#10;9QL4P8n+XYXSpKwWdlmVa5X48q2irhOvEEIjnJhUi2m2Ejn3feEqto5wZ89Rncxj5zoCE4GdM7RO&#10;nO93V6k2r2zdeX6fiSr+RCtntlWrclArO2DZfT5H64w/vqgShmsV60l73vu+qv9W3B9nXTUG5cQR&#10;WmuyIFbfXymOr2dRP/hLn7/fVimf3gE7R/W7EpByzq+/x+6U6f1PZnw5pJAnxrlz9vi+fS8KYzy2&#10;EMR7MP+c8fldCf6XMgKsFxsXyj+/zgty+9Y13EeO+fFeOddmFU0ByoZ94ObaIitDF8s/Y2fPw02f&#10;41zPxPFnvX2nqtAfEwawo06BrhnBtdiUmcJXrnYDiYoUP2k9OG4Gro5PS07sc3CeuXbiPolT9Y8T&#10;y2qagRJi+n0nqtQOf1LlJFgoG30jJ9/wQc5jMRU3o+I/wRkLfl+wLFVDggsrXFdW4DTyn5G+DKBy&#10;EemwJB3BzrUttNZsbMD+vmI4HBIEURVk1cjxUU4nbGHTnEhrijJjXAJKMioMOuliVYtSBKhYUoqc&#10;cZkSJjHjwqJ0C0REIFsoKwiEJhReB8A5g1ASFyjQAVGUUGQlWgaMhyOUUlhrabfblKUBGYKMQUY4&#10;EYIIqlqIHtyqqmahEBqBRGPQOIwMsCrElClKWpwOyYRGq5CyLCmNIIq7WCcYjTOE1JVQmCCQAdk4&#10;RzjJeJhSZCW9tQ0ckv5oTBAnyDDCSoWTirQoyUqDCiOCOMEKiRWSqNUmTFrsHR6hoxgnFQZBbixB&#10;nJAVliCIcVYzHpUkcY8stQS6hSkl1ihwmlbSw1nFoJ8S6IjhYEyn3cM5QRRFFIWh095AioSyECRx&#10;F+dsJRzlwW0YrBGoNZTskGeW7Us9SjMkjgOyMiM3JTLQKBV4Z4STFFmJcJIoiDGFxZaOSEdgBcIK&#10;rKkixnhVXpT2Lxli0eSlxLgAi8aifc1jqbDVI10CuSvJhcFoiYwCSgSDUUqal0gdVM4cSWE8LFdh&#10;QOksoyKFQFEah0EgVYDSob+PTmCMoyhM5VhRXvGyOu/6VT+gFjk5fyGr86y80RaLwWLrKgqTVmAQ&#10;pEWJFZLCOtY2tximGTIIkTpknBXoMGY4znBCEcYtCiMYZwYVJDgRgNQUxiF1QFYYSuswTnDUH6OC&#10;hKIUICOS1hp5KXAEBFGHNLNYAnTQQuqELHfosAVSESatSb8krRZCKxCK3FjywiB1SJS0KApDWXrn&#10;TbvdpSgMUZRgrS+jqVRAnpeTfkzTnF7PK4FaC+12F+PVM878mowJISfvlQ4K6yismzxLi171d5uv&#10;5vFLx+RlEJPvuOp+138veq36/dOc37LXqv457++f9/78VX+dt38n95n5rbF+7FknJu87qRDSz5XW&#10;eQXvRa2x+DlhXlt/DnHm1jvxeN/aapI9cyuqEkZnbZnwn87SHj9fZ+5/fNR/1Tg4a4uoAiLV78y2&#10;57v+1a3XVJELW29vqIrZeHI8rjq+FfOvq9ku65/6PBYdf955NM//Sfffqt93UlXMoQ9mu2p8PNlW&#10;UWaWtc4aCm8jOitIxzmBjgiD2GspWf98zntJrRDaz+dCxkDoXy70YEr6/GqsxRlDkeYIK4hUG2c1&#10;zgaURmONpN1a87ijEpKPgwiFJB2OUUic8SXXtIrZPxijwxZOSA77A4KoxTgrMU4zSg1CxVgChEwo&#10;jGScWW8/Co0TmsJY8rzwJdycLxWttSLNRsRJSJ5nxHGMQBHohDBoI0WEs2qSfiyBbJwShwlx0EbK&#10;AGtLjLUI2WE0FhTWgJI4Qg4PUrTWpMMBeVqgZYjB26nGSYzTGKsxNvSt00gVkhWGVqfLKM1AhAiR&#10;4FwCLvKBGVP6p905wjBEKc1olCKEQqsYayRZbimNqO6TxljIC4Orot4WZlqvgWaqIOWkrbjqvnVI&#10;DFIUSKqXqF6VK0S40rOirVebr0XEjZM4JydYalGbpwUKRafVJR/nBCpkPBgjnCQMY6wUXt1fZ1id&#10;IaQPZikEGkGAQtmItt5iuF+w1u4wHkGRZ0RhAM7gSoiDNuq//0f/8y/0Dw4rarL3Tayvb/Gv/5/f&#10;5eaND2FdgHUBTmrycowKFWEYIJTElhZjbJWfpSmLBs1B+cElBJTOUBhTUbUcUgpa7Zgg0BhbkKU5&#10;oJAyqLhz1UQoakE7v2wJJyb0bB/GrbxOQmCFIIpCyrLAIinygjQd0W51iMKQd+/eZfvSJQprMYUB&#10;IZEW8rxASUW73WF7+xJ5XvBwdxekYmtrmzTL2T86ot3pEqoAJTVlaShLg1YBQkjyvCAdZ+RZweXL&#10;O/SPBpSFYefyFfK8oCwN6+sbPNrdIwrjitLlyPOSViuZ+v94PKLd7tLrdZFSY61hbW2De/fukGUp&#10;QkjiqMt4nFfpCZpxdoQxGVHYwjmNwD8AZVlgXYZlQFGOyTJDFLVotXxKRJnnOAdxFNPrrdHv9wmC&#10;gHacEEchxlisLYmjhFYrBimqe6ooy5Ii99oJQRCTJEmlkdDIERDNKBF01nukZcFoMCQrCuIg8v0a&#10;RJ4Oafz9Lq31zBIlGsNBEidtlAwwzpCX5aQ8odaaMAyPI8qz3l1XGw5iyg9XewBdo+ThFOVWTP+/&#10;1+thTMHDh7tTUezxOGVtbQ1rLWVZVloGPjodBN7YyfOc8TglDAOyPMdaSxhFtNttklab/f19klYL&#10;Ywx5UfhrEQolNVIpBJLhaES320PpgPF4xDgdo7VChwFhqHnz7beI45iklWCto9VuMxqNKcqSTrdb&#10;lcd0jEYjjo4OCYKAJIkQQpKmIzY3twgCRb8/IAxDHj16xKVLlyffkeqvkLTwxXaxnTXwL87TijO2&#10;nLtdTRa/aBe37/f9P3/7V+V+XFz/B7N9v59fJXyg0Vpfmk4HAWEYYoyh3+8ThnFlq8qGHXtsz1pZ&#10;R7g9s9lrcx1jknE6JI5DkjhESkGgQ4IgxpSCNM2JogiHq5iNjkhrj4HKkjzPCcOQOI7p9tYZjkek&#10;44I4SSbnowNFlqXEcYKUmiiKKAvrz9sJRqMROIijhCSJMcaSpmOCQLO5vsV4lFd4razSgi3O+f4Q&#10;SPLc4zlTVqwXKVBKobRASYjjgNEwZdBPkUoRhALrQOs1umvrZOURWgmk8+echD42qIWXmvflpEWV&#10;clCnhcuqByWlLSdMX2MdUmhMKXBW4ZwlL4a02iHpOK1Y1JKiKGm3O2gVMhiMAEEUN68/IwhCNjbW&#10;ybJ0wRARM0NFnvyQcJXbd8JXrv4vEE5V7NyqnJrTNY2hwc6e/ua8NgpjTGkwpcUax9bWNloF4ARH&#10;/SE6CLGyRMjUM8dsVDlcS4Tw5ecVCmc1Qjj2D9/hp/7Gj5LlpWfWWkeuA165u4+W0nuAJI5FKdSi&#10;qktkfXiQsswZjy3rnS7OOfI0J8sytNY4Z73XsqbaVnmFQoCSIKUmL1IckrKEoigwpWNtbZ08s35Q&#10;CLucjtPMVWwoJh8dHdHr9dBS0m0n2NIwHmeko5ybT13nzt13uXz1CsK66iFxdDq+ROGdO7fRWqOU&#10;otNpkXTaZPkYKWFn5xKHh4cIY+n1erRUTJqmFGWGEAIdSIIgYjweE4SKKA7I85y3b71JHMd0Oh1u&#10;vfMWm5ubFWXeEIQRbRIGwyOytGBrewMpJesbPfYeHfBo75DLl65gbMHDh/fZ2tpge3uL+/cfcNQ/&#10;8J65MGQwOCTPU27cvMrhwQhjLMKVntatJEm7TW6G9Hod8jxEK006GpBlGUEQIFAcHu0jOGJjY4Ph&#10;cIgpMqT0kWApYTwa8HC3T5j4SVIIRRRFdDodhBDkuWEwGBCsqJe2v3+ACgN6vZ4fG8YxGg0whcUU&#10;Be12GyEkodaUrpxM0AF+ctw73EVrTRAEhEGA0MqneBhDWZYLxYHqHJvpN+0CqtRCjhT37t3h5s0b&#10;RFFElmVEUUAcx+zvH5LlY19DMwkrdkSJMYYw9M4oIRxJK0BriZCKjY1t9vf3ef2N73Jpe6cC4GCt&#10;v5YkSXAO8iIlSRLSNKXdSRiO+pRlSRgGXLq0yWB4xMHBHtYaPvKRD/Po0aPqGDlpasnysb+voz7t&#10;OCHPc5Ik4tq1DzMej3m4+wBn4dLlbXZ3H2Cdod3qcO3aNd544w0GgyOcc0RRsFJj4WK72C62i+1i&#10;u9gutovte227dGmLW7duobWm1+tROkueZRhj2NxaJ0uLqRztaZuxIUbuprTyJ/t7vQ5pOuZg5AMn&#10;WkUcHOwhbMD25R12D3dRofI29XhIr9WepPAqJRkOBxwd9emtjQmTmCiMUEohhAf1rUTijCEdDTwo&#10;RmDLHFN4vJFE4SQA1z84xDlDqx1jjOHtW2+y0dtGa4l1orKjFYPBwGubOUev18EYPPDHVEGygqLI&#10;caZAYEniNt1Oh1ExZjA4wlgJHBKMAkqXQaih8GLrw+GQKFYYY8jSlCCJpgJyYibTQAhHFEXkee4D&#10;oqXXy1FK4lCYivU8Gqa+Qoe1FY6JKG1KFAWT6z86OMTiaLVijCl5+9abrK+vc67KOE7PnHCFP5up&#10;1xPqP43Mg0ZqwBJsK5VCGOeD4fmY+w/uUpYlrVaLbrdNWdgZTNIch+6xRAy0lBKllFf9Lu1Uvdcp&#10;SOTwgzkKcKVhPBwBVBFOi1L+OMaUFa3PUFqLxSKlIgo0zhikkgQoRqMhvbUOpVHoivLvFRLnddRx&#10;p7pJPUJZpQ9aT6MQlvX1dUajEYOjQ1qtFlhHr9NBCU2eDrm8s814PGRwdESv00VKePjwPmu9Hleu&#10;XmY4HHLp0iUGwyFH+3uMshSpFetqHYnFOg+ohBBoXedj2apesyOOQ/b2dhkOh2xvb7O1tcHe3h57&#10;e7t87GMf4f79+1VnlmTZuAKqFkSJMQWj8RH9wT6tVov19R7D0SFBoOh2W4xGQ77xza9w7doNekmX&#10;fn+AzSRxEqKCZALQbF1yCouQDh1IxkWBEAprS3KTk2VpNfl1/cMz9pFpR0GaDYiDEJAoJelWkeI4&#10;0T6CnKVkWVFFusd+EOmQVqtFURRTQHn2b+EgkAopJGmaYjNDFEVsrvcIgoD9/X201kRRgDaStEgR&#10;gfc6FkXBtWtXKApDlmXVuPOTplZqkjaybPMihGcHr5ubG9y99y5CCJIkoSwFe3tDsixjba3D0VGf&#10;brdLnudYaxiNhyBaAERxxHB4hFIJZZlz5847WGt5+ukbdDpdbt++7b2wwqC0dxKMhilpOiIMFWWZ&#10;UZbFhKY1Hg8pTUqWjel2O6ytd9nf32ec9pEKhLRcurSNlI8wpiDPU8ZD7xgbp2PyB2OcM1y6tIUQ&#10;gvv377O9fZm9vV2yfMSr336Fzc1tRqMRnU6HPM/fZ0nei+1iu9gutovtYrvYLrbH3Szv3H6LpBWz&#10;vr7O3bt3GYxG3Lx5EyEkh4eHhLUGmKhLuHKsVSabilZ1Wd3p3PIsy3wQUEVV9L7j0yZHRWXvC1qt&#10;GOlg0D/EmIIsT1FCkiQJly5dotM5wjrIsoJ+OiRutWlFCVorAm1YW+thrcdbzhqSJKHdTjCmQGtN&#10;UWQURYFSgjCKabWSSQDNlQ6tNVg5qdRVFBlJkmANjEYjjM8ZIggCgsCLYSvltbiiUHNwcIQxBUGg&#10;2L60RRi1ONwTjNKUJIkIQoWTAThHkVu0DlGxQiiJqfvVMQ3AnZzoAQjpyPIxUezZ30IKlBYYY4mi&#10;YMKMkFKiQk//z7IxYRijAklRZhS5QWlBEkYk7RhnfCr0+asqzZTQq7FqDfqdbmDVmtlAA5g3wfrJ&#10;Nk1ThHB0Oj16vQ5Z5lnrAKYoG+PONXQQLNOaDf54cqYKyKzprqX0au5eOVFhrfM3eo4Q1XA4pOUi&#10;tFKEkebo6ICiKAi1j+KORinWlgil0coLYNR0bCE043RIWHnbxsMjOkkLjCUIIk91jlsnHtZpvYZG&#10;h88AOAmkoxGhVjz91A3a7TavfftV4ngdnODtt99hffsSUgV0Wi2Ukkigt9ZFSUmeZxhTMhj0efho&#10;lziO+fCHP8TB0SEHBwdsbm7ijGVw5AF2GIYTITZjDAf9I3Z2dnhw7y7PPPOM97K9+Qabm5u01nq8&#10;+84tiiJjY2ODUMfs7+8TxzHrvS7OtTg6OmK91yYMQ4bDIdl4UE1EjkcP77G5uc6L3/dR0jRj/9Eu&#10;Umq67R5SebrJcHBEu7WGkwItaodMwXgwxtmCR3t9tFonDDS9no/Uj4Z9BoMBUkp6vR75cEioBesb&#10;XYbDIYOjPmWR45xjbW2Nt95+kyRJ6LS7qDDybIo0RaFIWm1Mnk8/H417Z4QjjmNKYyjKfBIdFwL2&#10;9x8xGAzodbtYU6BUC6UEJvWTgU5ipJQ8ePAA8ONVa00YhAghMFXEX8+opou5EeqzAn9HHGoOipzN&#10;zU2M8WUsr+5cIk1T9vd2vecxz8jTlDiOcWVBpH1aBLYgiRTWjGi3IoyBPCvJ0wEH+YhOK6AsM7QU&#10;SKkp8zHWpAhyinxAoLwjJoqiiqGTkxcZWxs9wHL71htEUcTVnUtkacHe3iH52oh0NKAsLTs7lyiL&#10;rPKo+on/8HDIg/sjrly5QiuJONh7xLWrOyilePPNN5HCEGjI0gF5YVBBzCpl3IvtYrvYLraL7WK7&#10;2C6276XNSUNWDhnniu2dddbLHsZmpGmOo0TSYKxWtuOkapXzKccToOWoxB6PAViRprTiNlmec+fu&#10;bUKVsL29Q6fT4qg/RASOdNTHlj7bPcvLKlhnMabg29/+S65fv0kraWFMH2vTSZlLl4/Iy5w4CRkO&#10;x0hERWOPEFjKIiNQmtF4gNaaTjthPB7x1pt3vF145ToH+8NJgCzLyomzoCxLrIUg8PjLWoe1hjTN&#10;KcoxjpJQQxKvkaYjoihCCMfR0RFZvk82irh+/TrDtI8rHaYsKIqCIMADV6uRQvuyjlTl3WcF+hwU&#10;1uDyEqUEo9EAKUIPdm1OaXKsSdk76tNudTDG0ZaKMAw5OPBpqxjLaDRC65BuO2E8HvPWG3dIooid&#10;q1cZjEanxPeLMIKcKU07Ux7RqROfbyCgGpT4sTWn7XY7PNrb5dGD+7Q7LUxpiUKNs5ZBmhInXaQ7&#10;FlGcAH1hQJSVMmI1Pmei/7Ihxg6g/tH/+Au/0O8PEUqilEYIydpal3/zr/+Am9efAzTOemX03nqX&#10;NB2TZxlXr17FWcva2hqmLMmyzHuXXImzDh0oVKABn0NiXUGo5MTzlaZjsiyvqAxt0jRFa1WdcLMI&#10;SEOdnYa0fyXIMOnM6kLb7Zg33ngNZ3J6vQ7OlLx7+20+8pGP0B/2GWdj4ihgnA4xZU4QKEajAUI4&#10;glBxdHTAU0/dAOF47Y3vkiQRrXbM3bvv0o4j+v1D2u2EIFDs7z8iDDWXL2/jnPFlE7Bsbq7T7x8S&#10;RYGneCcRZZnTbrcYpwNa7ZikFSEVPlKPYTT253B4tE9RZD6SrwW9XofReEBpcvqDfbIsQ8qAdqvN&#10;aNRnODqku5aglPPCJFYS6MRrEAQCJ3KeeW6H/uEh7fYGRVHnKfl8lY2NHu12wtHRAXEcYF2J0oKi&#10;zNje3mJ9o8fuowcYY9i5cnmSNySlpNVqEYYRpSkYjYcoqRsPTWMAVrcpNwbrHIHWhDrwKpalIQoD&#10;1jd6aCUZjQZQUZ/GqU+liOIIay1J4nUhlJYoqSd1tSfAf4bqL+qHWLhKpddN8vnPQvmxNiXPU65e&#10;3eHo6IDDowPSdIRzhm63jTWGLBsjhOPatWuMxkN6a12MLUnTIaNxn1bLjyHnLN1uB2tLijJnOOyT&#10;tGKoZJgGgyM6nRabm+uMx0PiOGKcjnn33XfJ84ynnr7Jo0cPvaNNOqKK5nX//h0QsL7eY3f3ARsb&#10;a2xvbXH37h3G4wHDYR9rDUJAp9Miz1O2t/3+MNLkecadO++yublOWeaA4/DwgO1LW5SFrVRFL7aL&#10;7WK72C62i+1iu9g+CJul04kJI8Xdu++SZl4fqT84QgoIAlVZNraBKar8feG8zJsoj3WrhKgEQ+ty&#10;VIZ2K+bwaA+tFZcvX0ZJxaA/xFpHlIS0uwnjdERRpFy7dhVnDd1ei7LMyYucra1NsjTj7t27dHtd&#10;rl6/xmg4YjAcopSkKEZo7ZkFly9fxpSGLEuR0uMpIR2tVoIQMBoN0YFkZ+cSURSyu7tLFMVI6aPG&#10;DosxJc899yzjcYpzkMRtpJCT9IKiTCnLnFY7YnN7g/v37tDpdLl69Qb9wRF5OWTn0g6m9AxuITNK&#10;k+NM4G3Up3YYjo7I0wKpKqHKhljqLLPbYw+4efM6R0eHaB34T0uBVI619TadbgetFaPRyKegxpFn&#10;lEcReZrRaicICaPxCB1oruxcIoo0j3Z3CcNoPp19vpuIqfpYzoPnY2wjKqAvfFl7D6f9NTXHSV0Z&#10;RHiZwFqTzr833daMjSiO2dhYYzgcIqUPwgvpK6ohDUJkgEO4wONiURwzJoTyeF2W7B3e4qd+6scm&#10;Of7OVTn+9x75iL+UPm9eqgApLVpXPzYpo+BpElnmI7w7ly/z9/7e9zEewJWdY+fCn/xJn1u33+be&#10;vQcUZVZFKQXGWaw1xK2YLC8xNufDH3mBb73yKknSJk1HJEmEtWUDk9W5E/PyaeaXrahLg129usPf&#10;/Zmf5PnnIBvD//F/vszu7rt0uhuERcnP/J2f4Nln/VFf/y78zm/9PlprtNZsPX2TT3ziJb7yta+x&#10;lW/wcz/341y/6Y//K//bNxgMj4jiwEf7pePDH3mBF154hq9+9ZvcunWLre1NXv32t3j++ef5+Z//&#10;Ef7xP0ZaxAMAACAASURBVP5DhHT8V//13yCO4dYtuHVrny996Us8fPiQF154gZ/7uc+wseHv/y//&#10;8pfZ39+n3W7z8OFDPv/5n+SjH/WVgH75X7zM/v4hpih55tmbvPjiFW4+BaMx/JN/+pvg6pJpXkcg&#10;jhNKq/nkJz/B4eEj0gyKPMVISRhqrl+/zud+8mPEAfz+73+bd999hzwfg7VsbGzw+c9/iq0t+De/&#10;E3I06PMzP/vDfP3ru3zzm9/kqH+IMV4Z3qc92BnaSe11spNbFgYReelBemENtsjpddu89OKLfOKl&#10;Nf74j9/l1VdfJc8yPxFLUZV1lDhj+fzf+gz37w956623uHfvPmmaVmKEbVqdLlmWVT9lG+PITcre&#10;NXUHjz2OYo53jsYDXk0CwjIcDlhf7/HX//pL3LzpKVC/+Zuv8/LLL/Pxj3+cNE2Jk5Cnn36a7/++&#10;5zk83Kcsc5+SIB3PPf8UP/qjn+S3fut3CcOQv/k3f5QbN0Br+LVf+yb37z2kLAuiSIMwfPgjz3Pz&#10;5lX+8A9fxtqS9fUeceyP/9JLT/Hg4W2effYZPvWp57l6DcoSvvzlfb7y5a9hbUmSxPztv/1Znn0W&#10;4If45V/6QpUSIggCxec//1m2t6HXhX/+z8c+N6p/wIs/8HF+7ue+D6WgKODll9/hT/7Dl+i0L13Y&#10;DxfbxXaxXWwX28V2sX2gtiwf8d/+dz/t/84gqpj9oz781m99nfv3H05A3gT71X9OAkiVXdjQFpPO&#10;BymNKSjLgo999EU++clneO27R3zly98gGxfkmWGUH1KYnJs3bvAP/rMfZO8h3Lh2bIFmKXzrVctv&#10;/ebvcNQ/pLu+QZ7nlGXBpUsbjMclcajQUvJDL30/9+895NVXv4MUsLWxztHRETLSlCZHS8tHPvQs&#10;L774NPfvj3j5j/4DQRRhSq8EH+gApRwvfeJjvPxHfYbDMbu7DxB4wUMvmK3Z3LrECy88wwsf2uJP&#10;/yTk/v2H7D56yHDY58UffJ4f+cz387Uv7/PVr36VtY3YA9cooRWHfPrTP8DXvg737+whpSLLirqu&#10;XdWHVcnyqgOUELSiiJc+8XF2Hz1EIMkyg3MlYaQZpyP+/t//Cba2vF4cwMEB3L8Dv//7L1OaggiN&#10;LQuUtHz4Q8/y4os3uX9/xB/98R9P/DnzQf4smGzcYyfnYBpzjBlEUWFVXX2mqD4TVSVcSyaR+ZNF&#10;0Cft7u4D2u2E5557lmeffYpXXnmV4bDPaJTinAVpOU4Z8N8RlFXNNHPcr6dgNav/4X/6hV/o90cg&#10;BEHgn4ReN+Ff/84fcuPaszgrcdZ7gEqbE0Uh165d46Mf2uBf/t9/xp/92S1+//f+nK997TY/+7Mf&#10;YTyOuf/gPqPaW6EVUtT0hALrcra2LvG3/tYPcvudIzqdLoeHh75GeE2lmUTwa4VNCZVy4rFaYkMt&#10;tBo4ZZnjrOGnPvfjXL4k+F/+8b9kZ/tZPvPp5/nq117FOccP/fAneeGFhF/+X1/my1+6xad+5GmM&#10;SXjjzdcYjcf82I/9J4DglVe+yU9//qeJEvin/+TfsLH+Ak/fvMK9e/fp9wcURcrGxiY/8zM/yPXr&#10;8PLL3yKOEw4OHnH58mU++tEPce+e47XXvsM//Ic/xb/7d7f41V/9A1rtLp/85A7Doc9neemlH6Dd&#10;ifkn//S3SZIb/NAnn+bP/+I73Lt3h5//+X9ApwO/+Iu/Qbf7FD/wgy/w59/8FlGU8J/+nRfZ3YVf&#10;+7X/lywX/MRPfJrvfPt1rJVo1fIgNA7Jiz4//hPP8a2/fIM8l2gd0a5oMFIJfuiHbtDtwF+8cofh&#10;aIBUjiSOWF/v8cM/fJUkgS9+4TvsPdrjL//yHd65/TbGGDqdji/XkY0xldicc6bhAXWNQegj7Q5F&#10;luUoIeh02oRaMBz22dt9wL17Yz72see5f/8Bo/GQKAxxFqTSaB2QZSmvv/E2t2+/TX/QR2lJK/GM&#10;A2cNaTpGKU0dMW+yRoQw1Zgyk3qgTCnNqiVev3oiMLSSgM/95I8TBJJf+dU/IGnd5Omnt9nbO+LR&#10;o12EcGxtbfHpT38fzz0Hr3zrAXt7uzhnieOAp5+5wZUr63zhC3/GZz/7Y2xvx/yzf/bbJMl1Xnjh&#10;Jq+++m2KsqDVjpESPvvZl3j2OfjWtx4wGg0ZDcd0Om3/6q7z1ltv8dM//UmO+vCLv/grHBzA5z73&#10;NG+/vU9e5Hz2sz9KKwn4lV/59+hgh5deepavf/3PUVryqR/+FDs7Cb/0S79D0rrJ93//s3z1a3/O&#10;1tYGf+2vfZJvfOMd/u2//TJpFvKJT9zk3t0jxuNiUrP1YrvYLraL7WK72C62i+17fhOGyzsbXN65&#10;xq//+n/g937vT/nKV97g5Ze/xcb6DX74U0/xja+/xnH+dGXDVphEYBGiPK7MLuookvNq7pQUZcr6&#10;eo9nnr7Jo0cjvviFPyUvCra3LrF/sE/UCpBKsrW1yYefv8Tv/PaX+OpX3+L3fvfrfOlLbzAcxjz/&#10;7DpZobh75y5CQBiHBEHAaHiEMylpNsBZy2c+82GKQvPd736b4WBAGOqK5fmQ8XjEjZvXuHJlh93d&#10;A77znW/zaG+PKO6SZTnWejq91pLP/eQzfOuVewyHI+IoqUC/wmEpiowgkFy7foWnn47Y3t7hjddv&#10;MRiMkFJQlANe++5tXn3lDa5cvcJo9JDxaODrzTvL537qKW7d2uPhw0dkWY6UosIFdaS8EvmrbPO8&#10;yGi1Yj77Ezd45ZV3cc6RpmPK0ngnxGaPH/iBK/yrf/UNfv03vsC/+/ff4s6dIT/+2esEwRUGg6Pj&#10;679xjStXLrO7e8R3vvsqe7t7RFHcYKw2I/pM484au4gG0BY1rjAg8oqir/3/1bjCGrqqwjmuwH4d&#10;EC1BFse/s6BdX1unPzjk0aNH/H/svWeUHNd5rvvsXalz92RgkAEigyBBiJQoUQxizkqUTFmiqGDL&#10;6egsL6/l63t+neMfd921fO9Jto9tSVawdBSpLErMBAMIRhCBIJGBmcFgcvd07kp73x9V3TMDhiP7&#10;XN17tNzvWoPCTPdU7ara1bPf73u/96vWypw4foIg9CIVhpTRzBQKIVyk1gjtxFOxTfxBCgOlBFKG&#10;lMqjfOCGq/G8AC7I+Euto5rptiO7YRi0WpDJZHDdyChCxI7+pjQQKOamp3BdsCyLVqtBKpXAazX5&#10;yY8OsWtXjkIhT6EnF0uaQyzLABFgWhrPbRAGLdJJ0EqhgjBqfyE0vT055mYn0apFOmVRKs6STiaw&#10;TQtDyqgDgApiWXMCpRR+3PosCAKy6Qxah2zYIHnooZfJ57M8/cyTpJLQ35snmXTYsqmHX/z0IC23&#10;Qa1e4dvffoz9+1+mt5Ajk0yQy9mcOHkMKWHjRtiz5yXy+Sz79u1l48YomyyF5tpr3s+9v/N+KuV2&#10;Yjmk2aiRzaSYL82x8+IBjr5xhE0bNyAFnDp5nHwuxcFX9zM3AwN9vVTmS+zelefZp1/FsUxeeelF&#10;Bvshm06xcng52TQ88tA+8tkMe599ilwW1q9bjWkIegrw4gsv0qhXOXzwAIU8LBsaRAUBrWYdxzLj&#10;sQoCP1ICeJ6H58UdGCwDoULSSXj8iVF2796JICAMPAwJF+/Yxqv7Z9EhUelBwsayJb7rkkknCfwm&#10;YdAil0mjVYhWIalkArdVJwxcBAFaeRgyuue2HdXDJJNJTNOkXC5F8vg4Gz527gw/+fGPadSrmKYR&#10;GfyZkoRlx3U7ZvSBZRIrUhQqaGGbgpbbJJNNo1WAZRoEfgvLBMuEem2eTDaJbUctQZIpm3K5RE9P&#10;Pi6vEB1pU63aIJvJI6WkXo/qoaSUcRmKScttsGObyUsv7EcFPnufeZoVw1H0MeFYfOC6a7jzjt0k&#10;E9BsgNAa32vhWBYCxfp1a3jm6ZcYGhxg65Y8+547jGkIXnn5RVYMQy6bJvQ9Lt6+jT/5o5sJAwh9&#10;mC/NYRoCt9VAhT47L17L0dePsnbNKhIOPPD97zO8fIji3Axjo9DXW8B3W2xYl+TFFw4iheaVl16k&#10;vxd6e/KEvs/Gi3o4eOA0YeCx/+VXWD4EK4eXE/oBvT1w7OjrpJI2x44ewfeizhZddNFFF1100UUX&#10;v21ouQ3yBQiVjxCQSjhIrdiz5wl6eqC3Jws6RIU+uWwaz22QSScIfA/LlNRqFXp7C5iWQa1WwRCQ&#10;dGyazTpKB6jQp9Ws8srLz/PUnico5LMkHZv5cpFsNo1Eo0KfSqlIKg2Vyjz1epWenjymhNdfO8Dw&#10;CnDdBj29WcLQpVwpYttRS71Ewibp2PT25JkvKcrzc2RSKRKOhRF330IHpFMOKvR4ft8zvPTic9E6&#10;PZclCLwOsQ8CDyGh2YQgLlG2ncjp3/NaNJtRqQAoLr88x09++iJDQyDNyGwvlXZo1GtU5ksMDfZS&#10;Lc8h0WTSSSzTQKBJJKDeqJHOJlA6oLcny9zsFFp5pFMJSnOzpNJJLMvCEJJEIhF1rXLBQNBs1rEd&#10;C8MQ8ZiaJJMwNzdDLpdhxbIhpibO8/NfvMHlVzgYEpIJC8sU1GtlXt3/Iq/ufxG3VSOfyyAlBJ5L&#10;6HvkMikatSoq8EAFCBUiVIgOXXKZBCrwyKQSoAJajSpCB6B9Iv/HFmHQwJAarXwM6eN586jQI52y&#10;qFQmse2AMGggZYDvl5HCY740y4rlyykVZzGlRIU+Ogzx3CY6DKlW5sllMpiGQIchw8uHSCeTaBUg&#10;ZeSx19fbi++2aLlNLFuQTieoVIpYhib0XYTQ+IHbKRGw7ci0URIR//bXgtS/HVGA2KVedNr4tf/f&#10;rqnIZrPYTkQIG/XIBb7tkO9YkHAMTp6a5Oprr+G9711OvQX5PIyPhjzwwAN89J73k0jCF75wJd/6&#10;5mtMTU+QTNrccMMVfPr+KwD4xjeeZXjFEPVGFZSDlFENsyJkx8XbSCZsnt33EkHg0dc3xNzcDNVq&#10;lVUrhkg60Kw3aNZrZNIOyod0KkGtWKGvD+qNqF99wnaYnpxi5fAwExMT9Pf3Y5tQLhVJp9OEKjIM&#10;9Hwf13WplCGVSuF5HsePH+fUqYgw3nzzpaRSKYQQzM/Ps2zZMlot0Drk9OnT/Pt//worVw7jBz65&#10;fIbePjh6bJae3jymBaNjZyNX/MBldg5y+Qz1eh0NmJZEE6J1iOdFkSHPay2KWinyhVyHVNuOSehJ&#10;VKgiA7rYyVIisKTECwNMU0at/ISg1QLXbWJaUSs50zRoter09DicOHEMafQDkEjYfPK+q/nhD19m&#10;bq7EJZfu4IrLV5DLRR8ejz8+ysGDBxkcHEQIzUc/+h7a3TP++q8fwW02aAYmfqiQaFYsH+TkyePs&#10;umQHd925HScRBdFOn4bv/+BnTE1NkXAyGNLGNkwM2+CjH3s/r78+yYkTp/C8gM/cdw3pVKSm+drX&#10;9lMtz7N69QruuP0ivvOdF6lUy2zZupEPfnA7/+m//JxcIc+HPnIVjgNhAD//uc3E+SmCoEUmkyOb&#10;zbJ161YQioMHD1KtlsnlsthOjlarxrLBIao1mJ+f75SGNBrRnGg2mxw6dIjXXpNkMjne976tuF6T&#10;VCqFJqTVbJJKxaoUrSkWiY0Vo2euXI6CbZlsjdHRUcbHx5mfn+fjH7+WfD5LPc72J5PJqGRk7CxS&#10;wsjIKYZXLOPs2bO4rsvnP38dZ85I8oUs6TQUi7M0my6NRo1qDfr6erBtE8+H0dERLCtqt1Kvg+d5&#10;hMpHSti582IefexhLr10J7YNJ08dB5Ld1UMXXXTRRRdddPFbhSAIcByYnSniOFGrPKVDtmzZQaMB&#10;5UqJRCKSZ99193uj8lsFf/d3D9NoVti16xLWb7wItMnmzZHy+vhxePDBx8nmUjh2nltufTdDA9Ga&#10;+Fvf2hPVyfuadCJHy1Nks1ky2RTVKuTzWSbOn0f7AaZpMjy8ksMHW7itBqHyWLV6HR/5yGZKZejJ&#10;w+gIfOe738f1muTzkmx2BddfvwIh4KWXajz22GOsWr2CVqvF7be/h/5+kAZ87WtP05gtkkwMvqO1&#10;1ezsLNlMPu5I4CBkyOVXXMbp01H7wdeOzHPJJRfz9FMvYpqSlSvX8p737Ob5vWc4ffo069et4e4P&#10;7UQoOHsWJs5DNpvm/PgEqZTDDTe+h898+j2g4WvfOMjwimU0atWIcxoXtN0WF3YGM7Asg/ky5PN5&#10;zpw5Q+B6DA72c+rUCarVrSSTCQo9Ochn+djH3kcuD4EL3/zmHkqlaRwnz6pVq7nrrq2k09Ge9+2r&#10;c/jwYZqtOv39fdx226X09ESvPfDAEWq1MsMrBrn//ivZ/3KD7dtTJFJw+pTixw88yfCKQT740Q8w&#10;MlJm47o8hgEnTm/jl7/6GclUP7VqnT/54t3R8TR8+cvPsnx4kIsuuogbb1zJD37wGs1mE9/3+dzn&#10;3ssbb8Czzz7Lhz58BV//+sMEQcDw8DC337GLXBZaPuzZYzMxMcH8bJNPfuL9FOcu56KN4LkwX4If&#10;PPACM8XzsfE+OI4TGYwvuvdmm+RLw0BpgdYg5ZuJfztiJqRFEEbu7YYRuSomE8komhJ6HDvmMzDY&#10;R2Eiw3ves5wDB+Z45rm99PZl+eynr2Pd+lX84sFnueEDV/Gznz6PwMJxHP7wj27mqaeP8/gTk6xa&#10;vYI777yK//6tRwjDqH5lfr5GpVamUMhx/PhR/FCjdYhSionx8yRTFk4i0Wkxl0wmmZ6ok3ZMkikI&#10;Q58VK1ZwfgIuueRitm/Pk0rAM09P8Pze5+jpyVMo5HAcmJmdIpvLkUxG5H2+XKRQKGAY0UQul0uM&#10;j48RBAGDg4NxBjr6SiYdMpkU9TrMzxcxDMHgYD++7zM7O8vtt99GqwXl8nzk4jgHQ0ODlMtlfN8n&#10;mYRsNsPMzDS5XETup6YmGR5eRi4XkcV8PouQsHLVMNOzo51sbCKRwLZtWn7kdN9ub9f2szAMK45s&#10;iaitnpS4LjQbddymx6qVw0xOTjIwMIBS0KzVadXBNk2UUAQBtNwarlvnsstW8Ny+EY4fP86O7TvZ&#10;uXM1MzOTzM7OcsutN3HqdI09e/awa9clfPx3buKRR/YzPdcklSlgSsXk5DirVq/k1tu289y+Ufa/&#10;/DLbt2/nmms2c/nuyzg7Ms58qU6z2cS2U9QrVbwW1CpFQr/Jpz91A4cOzfPww4/ynivew+c+exlf&#10;/+orTE6MkUheRBC6CO0zPXkOobfT35cnmckiBDzzTORDcX58inyuD8+LAjsCg9dffx1E1KpQKUW9&#10;XkdIjee1CMM0tg2GKfCaHn7gooHe3gLnz5/D8xJMT08zPDxMoRApYnK5HEEQ0N/fSxhCqVQmm83S&#10;2xsFLMrlCp7nUyiAadiYhk2xWKRcLgMSxwHHSTIzU8K2ou4GYRi11qzVKuTzWWZmZujv7+d973sv&#10;MzNw/vx5qtUqjQYUCgXm5s6wfsNaIu9DhWEYZLPRH0LLsqhUKpgmDA4OcvLUcb7xjV9x66038R/+&#10;w2eYmYHvfvcXSBnXL3XRRRdddNFFF138FsEwbZSGTCaL73sUi0Vs26a/r5fZGcim08zMzHLvxz7K&#10;yWOTvPzyy+y+7DL++I9u5pvfeoax0RFuu30LLzxf4uv/eJREIs311++kv6+HsXNnuevOWzlzapqv&#10;ffUJLrvsMj79yWv5ylceJZnPMjUzi+GYkXpVQjIJ9913JSoES0b+TKYJR4/6NFtVarV5brxxMw8+&#10;eJrTI6MsHxzgnnu2s+vSnRw7eoKEE3lM/cPfP4bb8vnCF25lvriL02dOct1113H61DT/+JUnuOLd&#10;7+KWm6/m+edf4+zZ4ttcmUjmnsmkSCRtfC+kWitjGJpVq5I89vjL1GpVRkZOcffduzl8MMfMzBTJ&#10;RMDyIZidmSKVdLjtlp088fhxjhwa46qr38/Fq21MQ9NsNfjwvXfx2qE32PPYDKtWXsTdd17Cf//W&#10;XkIV0NfXR6lcpFMJAHFdfSTLb7dwn6+UKfRCrV4hX8iSclIoHZBJJ5mdgXVrV/Pkk4/zOx/7EK+8&#10;dJYDB1/lsksv4f5PX8uXv/Iohp3jAx/YyoEDVZ7c8zj9/f3ce+9VzBWHOHBgP7//hevZt2+c119/&#10;jXXr1vH+q7fz5JMNPM9jaioygPyHL/2CgaE0d991HUPLBiiVipgWtNwKf/VXz7Bz507ee/VqnIRE&#10;KPjwR+7gqadf4/jxo1yy8wpuuukqHnjgF0xMjLN/fw9XXbWDL33pu3zwgx/k4MEWTz31VNTtrRBx&#10;TYCbb97F0aNVXnn5NfoGe7j++i08/PAsA4NZMlk4fHiMX/7qFTZv3s7FOzaiCclk0qSbSdod1sMw&#10;RJoLPmYyIobtTH87u7/4/wuvOY4T11208FrExnsK121SrpSwbZNcziKVSlCvVvnqP/6KRx97hMBz&#10;kSimZ0JsR1IulygUosDBXHGGoaEh5uZgZOQ0k1PneOWVF8nlYXCwH8MQjI2Nd/q7247B+OQ4I6Nn&#10;sB2TTDa6+clkVJ8S+D6tJqggoK/QQxj6NOvRsVy3xfBwlKH9b3/zU7721Wd43/uWc/nllxMEATt3&#10;7uTYscnItM62QYFpmiRtB8e0Ip8GIeJe6ibpdJp8Ph9lkMOQ6elpUqkUO3bsYH6+3AmOpFIppqam&#10;uPPOOykUDB55ZC+nT58GiIikYTAzM9NpodhuFwjQarVwnMjVfnzcZ9u2LdTrdf7yL3/ADTes4i/+&#10;4h62b99OEERj0GpBnaF1ZOQhAK0FSmmkNGPyqOJWIdBsNjl//jybNl1Eq9Xg4osv5sTJ09i2Tbkc&#10;RYwMBI4NjmPS05uj2YJk0qJWm2f/qy/y8188xuzcJMuW93PxxSZHjhzG8xucOXsSHbdfbDQaTE5O&#10;Mjk5yXy5SOC2+Pa39/DKyy+QStu8/sYhKlU4Nz7K+fExNCHpVIp0Og1Ck0rBwGABpV0yGTj82qvY&#10;tsn58+NUq5DLp+kf6MPzoForIaWi0JOmWIJE0kKpgHQG6vUqpVIJy7I6PUETiQSO43Du3DnOjZ3H&#10;NE2y2SyGYWAYBplUinq9juPQubZKKZQibl1iEYYhtm3H7Qaj61oqlWg2m+zYsYMzZ85Tq9UwTYtU&#10;KsqwW5aF74VRKZEQtFotfD+kUOhl5cqVOE7U07X9DG7fvp3R0XLcq9XA8zzq9Trvfve72bq1wM9+&#10;9iQTExOk02lUPH+VUszMzGAY4LZlXCad84/KeWB6ehrDMPjMZ25FKcV//s8/4fjxET77uTvesr1n&#10;F1100UUXXXTRxf/S0DJa+wr47Gdv4E/+5Db+7Rc/yp/+6d3k83keeeRxJiYm6OkpsHYdnDp9nFaz&#10;xpEjh6hWQRoa2zYRAkZHzzJXnKFarZDLQSLhsH79WnbuTLL3uWfIZtPMzc0wPUNHOh+E0RoxlUrh&#10;2ElKc/DjHx3mb/7mF/zXv/4Ff/f3D/IPX3qU4RUWAwO92JbBz372HGPnzqCCFqdOv8HkBJTLJRAB&#10;0zNNXnvtPPV6FSdhMDLqs33HGlKpBENDklOnTpLOJJmZmcL3NY1m7X94idrm7ZZtkEw6XLrrErJZ&#10;qFbLIBRj50aYnIQVK5Zj2ybJpINhQq08z/DQIPU6jI2codWo8+wzTzM7B5VKmdWrV7J2LYyMnoz4&#10;3f7nyedgaKAXSwrGxkawDPNt7pvoBAAsK/KXmp8v4rou8/NFpqamsG0b246uTU9vnvXrYWT0LM16&#10;jbFzI9QbkEo7KO1h2XDm7EkKhTyzszM8/PBhXnzpOTZtvggp4dSpY7heg6PHjtDXD37QwrQEQ8tg&#10;bGyMRqOB77uk0yCFieMksCw4fvyNmMfNkUqDZQtqtRobN0alCUIqTpw4ypq1sGHDOk6dPsa+fXsJ&#10;Qrj33o+zdVuCffv2Uq2VSCYdJibBMAROwqCvD55+6kk8r8XpM6eicXktJJowLsWu1SucPHmcfD5S&#10;Z5uGoFlvUCpVMDEoFLIsTvmberF/mVgq9b8QUoNlmSRsO85EOtGXaZFUNhPj51m+HPY+fzYmxA5/&#10;/uf3ErdYxDQhDFxMQyIAUxr4rsfwsuXYJvzhH9zSGZvvR7XTpjTYsmkjx06cZHBZD/V6hYGB/rhO&#10;vIJhWAwMDFCrVZBohgYiaXqtViPpOPheSKsBKSfBTLlJowq/evAhTNNGYDByFur1Jqa02HSRzf/9&#10;n/aRz/WQTmWZnQXbTpBMpqnXm5EsvumBEjhWgjAMadZbtBogtCSVSCO0ZP1ai29+8wCWYeN7PpOl&#10;KT71yU+yZYvBz39+hGa9QSqRpDRXJJuG8bFzrFm1Gs/zqJahXq2Rz+Zo1AClGewfoFors3aNxaMP&#10;78f3QlKJJN/+1otMTI5hmAH3fOyjVMsVfM9DaBtDmEgMdNxAQ4UQ+ArLtJFS4Lp1UkmbpBMR0NOn&#10;T7Nt61ps22aoP8Eze06Qz/Vi2xHRNU1Jy4VWs4rnBfzwgZ/yuc/ezbXX3APACy/MsnfvXsKghQA+&#10;8uEryWSv7MydTNohnU6jcfDcCjt37mRmYgzbsfniF+/BMKJ69mQiUk0UCgVS6QLTUyV0xSWVSVCr&#10;w8zsJH39eeoNMKQG7TNXnKJYgnQ6iVIeSQcKuTRa+9iORBrgeQ3m5qu47uWxKkRhmgal+TlqVZfe&#10;nn4sy2RwcDAi8cqn0ahhGBLLMgn9ANu2ERpajSaB71Mo9CKBUrFIOpVivlQhnUqhQ4XvRnM38HxS&#10;iSTr1zp8/wcnMYSB7wY0atCoNenJ9+K2fIqzoENiT4UAy7ARWhJ4EHghqUQarWDHNpvvfu8Q1XKF&#10;gYE+zo2Pcv/997FiheS5Z0/jtVxMaZDLZDENmJqcZOXwCs5PjGKIqHZKAs0aoBSteoNEfF4rli9n&#10;ZKSFKeC5Z59FBz4HX32VS3euYXCgj5GRcncB0UUXXXTRRRdd/FZBYDAyAs8/f4D50hyFbI7rr7+c&#10;+fkyp0+fZuOGi/ADl2YTPn3f1UgN9To4DmxYv5bXjh+lWoXp6Un6+3vJpguEPoydG6GvL8/58/Bn&#10;VQuwSwAAIABJREFUf/aRyNJNgRSwZs0qzp2bJJ/P02g2CUOLXCpNXx+MjIxQr1fJZdKgQkIRHWvN&#10;2lW8cfQIxeIM991/N4VCpA41gFwmxWirQdK2GOzvRWjF9OQEs9NT9BVW0qzX6MnDfZ98L74PsV87&#10;R17rYXpq6oIrslTB2dOTp1KpUatVEEKzY8cwhgm/+7vXk84scMB8Zh1HXj9IrV4l9KC/r4e1a1aR&#10;Si4ks6SULF8eJTWV8ijNwx/+wZ3I2Pvb9aIyBMOEzZs3c/z4MbL5zGK2CVosSP+J+GapBBs2bmB6&#10;cppWvcHAQB+VyjzZbKTEDQKPIITPfebajo1fswWrVg6TzPSRSUdeCDPT51m3bh0jZ0+SzSSQImS+&#10;BCr0EAQ0Gg2Kc7B2zQoOHTpEuQRnT59haGAZqYRgbgbGxyYo9KQRwMz0NPnsRlCCallhGSbLBoeo&#10;VeCej1xHMhX5fpXmoFqZZ8umTUxOTrHniWe5776reOSRkzTqVTasW0cQhGRSkW+Y57lMTkTtuREJ&#10;KhNzTE3Ahg3rGTk9jWXBqVMncCyLgf5e0ukogON5HkIIUqkU9WpAvd5acq/NJaQ/zhQvCbhojSbK&#10;cAaBjxVnNLWOMqeV+SJJJ4FpSm648QPUa1CcnaGvv4dbb7uSRx4+xBtHj+L5df7tF++nUilSr7vY&#10;NoydG6W/f5Bjx97gxpuG+Ku/+h5OIiopGBpcwdxMA69lcubMGQqFAm6rie+7uBUXKU3CIBpXo6EJ&#10;goCk7VAsFpEaNl20kRf2Pc1FG9bQPwBzc3MkMr1YFqxatYqjR4+igpDlQ3B+NI9cu5bJSbBNC9s0&#10;GR8fR4hdLBsc4sSJE2zatIlsOsqqV6vVTplDZHwY/bynpwfHcZiYgGKxSCKRwDAMrr32WlavNvin&#10;f9rLsWNH6evrI5PJUKlUcF3YuHEjY2NjFAoFBgagUqnQaDSwbejv7+fIkSOsXLUM14VUOkmlXGFg&#10;YBkTExPkC3mcBKxeZfDYIxU8zyNhmRiGitsxLqgItFIYhgQEga/iKFok+a5UizgOXHbZpcRd8ajX&#10;6xQK0TaRMNEaTMtgenqaQqGXL335AUzTJp/P84lPXMMLLxj09OYYHYOf/OQn5HI5zp0bpdCTZ2am&#10;Sjq3Fj/QmIakODuHbdt8/nPX8+gjhzlw8FXWrFzFtddeh+97KKWoVqv4vo9p2hQKBSwL+vrzaB0S&#10;hOB5LVauWk6z4dHbG5VzjJ0bIQh3YpowO1ei5Vbp64davczQ0BCWBcXSLK2WS1/vIEJYJJyAXLbA&#10;7Gyx0w7RMEXsXOri+Rrb1IShJAhg5cqVHD58mOHhlaRSkex+enoaiJQD7RKLfD6P53ksX76cWg0a&#10;9RYgCcMQ34NlQ8Od+57PQ7E4j2FYGEYcjDJt2o9jGCgGBgYYH488Bvr7+wlDxU033UQuJ3nooYOc&#10;OHEc3/dJpzNMxR/yg4ODjJ+bYNu2baTT0GjUaLWicpg1a9aw99nnWbFiFakUnDhxAillFM2UMpKl&#10;WWkymWiOdNFFF1100UUXXfy2wTBMVq+GBx8sUalUaNVbHDkyxq5LV3Hbbbfx3LN72bLpImamNc8+&#10;+zRes0WlUiGdTDEzX6R/2RDZLCRTCSYnJ6mlmmRzOxgY6KPRrDC8Av76r3+M77aoVmsM9C/HkDaT&#10;k7Nk8z3kcnmq9Rr1WhPDAMt0GOi1sUyDUmkO05KUijB29gybN2/gY7/zPn7xi0Mcef11hpcv55ab&#10;r6FUKrJixQpSaZNDhw7RajXYtGkTuVyO4yfGGRjoo1SCX/7yaSYmx5mfL7F161ZOnhonk139DldH&#10;xX3jJdlsljVrojXhN7/5FKHymJ2dpNCTRwqDj3/4dlauXIHfKqHiFuInThynb3ArPfk8zVo9UuKe&#10;Ay9wsSyLbBb+6v/6KinLodmCoYHVzMzV8FqakTOnKRQKhHphjanE4gBAFC0QQkSlyc0mXhCVmysV&#10;sH37dtIZOHToABs3rGf0bMiTex6nUa0gDQEqpFZvsfqibaxa/S4MQ5BOJ2k0aiAiThQELsuWge2Y&#10;+IGJYaTIZqMWkKYlKPRAJpOjWJylXK3hOLB2zUUo7VKrQiHfy8y4ixQWti2xbZtGOcRtwS8f2sex&#10;46+zft1mSsUylmUxNzeH4zh84hNX8fDDJ7jyyo2Mjo5y/PhxVq1aRTIJoPF9n6GhKIAycX6K5cuX&#10;k8tBaX6Oer1Oowb5XAbwmJw8T7MBvtvEcSwSSZt81qQy71JvRX5jnau6uJ5/Melf7ADY/t5xLLRW&#10;uK6LUlEdfT6fJxmNkm3bhjl0aDwODGjyBTh+/CgDg3187OMfJZMVLFs+RH9/L80mbNmyBd/3qdVq&#10;jJ+HW265CaUUK1cOc/vtN5HJZOjr6yOdTkeO/qFPoSdLKpXCNE0KhQKO4xCGIblcDsMwaDQaHDvW&#10;4tJL17J69Wp27NjB9BTMzRQZHR1l//4i27dvZ3h4mFWrVuG6cObMGbLZLK+/foa+vj5arRbz8/NM&#10;THisW7eG9evXs3v3bqanoVqtEgRBnAU3SSaTOM4CUY7I2TSDg4NIKent7WXXrkEeffR1ZmdnWbZs&#10;GWEYxpJvk5ERnyuvvIRms8mWLVuYn4/k/XNzc4yO+mzevJlly5axe/du5ubg3Llz9PT0cNNN72bl&#10;ytV4XsCWLds4f55OXXokT7dAiw4JlVIihUkYalQQuf0LIQhD0KHCEJLJyQa7d69mfHwG0zQ7914I&#10;ge/75HJRVj2XT/OZz97Jjh3bSCYdwtDHsqB/oJezZ0/T2wuXXrqTcqVIX3+Be+75ELt37yabzVKr&#10;1TAMA9/36emNzDAOHDjA0NAAGzasY3gYVg4P4/suQRCwcuVKEokEU1NTsVndNK8fOUzCgfUb1lKv&#10;VwkDj1w2KhHI5TJ4HgwM9tHf38eOi7chJXh+IypHcaKa/Gw2jeu6zM7OUiwWmZycxLZtcrlcx/gw&#10;k8mQTqcxDINE7B/x6qtFrrjiEjZt2sL69es5dw60ErSaUYSt0WgQBIowjNw0Pc9j2bJhDh8ei/74&#10;yEjaf+ZMi3e9ayfDwyvZsmUbpRJUKjVAYtsJLNPGMm1MA1SoCQLF1q3bOXZsrFNqYlkWV101zMsv&#10;H+fQoUMUCj04ToJMJkO1WuXcuZDL37UL0zRZs2YNIyM+pVKJWq3GxESVrVs3sHnzZnbt2sXZM1FE&#10;3HVdTp+Ons3ly5dzxRVXUKtFsqMuuuiiiy666KKL3y4IqtU6aLCtBKlUhmbD5eDBw4yfa7Fr1wr6&#10;+vo4e/Ysvb2CwcFBpqenGejv43fuvZ3ly5ehdEi9AW6zQTaTIpVK4Pvgux4qCJmagrVr15JIJLj8&#10;8ndx3313EKqAnp48mUyGcrnc4QzNZpQwqlartFotUukEa9asYvnySEFgOxbFYiSzF1Kzdu0qClko&#10;5LNMjI/ju4prr7mM9evWUK9W2Lghh2OZTIyfp1xSDA4MkE6m2LnjYj720etYvXLlO5L+iEQrksmo&#10;rHjTpg3MzUUJzDAMMQyDUqmE53nMz8Pu3btjXhCZgjdrdS5aFyXo5ufn2bx5MytWgCbk/MQ5zp3z&#10;ueWWm1E6ZNWKYW6/4/1kMin6+ntIp5P47WL0d0AikSBfWEhCZTIZpJRs234Ro6MR/ykWi/T3GwwP&#10;DzNfLjE00M9nP/sxtm7bQrVaIZmEjRs3YDsmTsLii1/8CJdddilnzp6iVo+4gWkaLFs+SMuFkZEz&#10;SAmtFtRqDVKpHKtXrSGZgPJ8jTCEej2gXm+QSReQwsayYHqqyPR0kWwW8rk+env6mJub4/Ofvx3b&#10;tunt7eUTn/gwzzwzwsTEBEePzvKhD32ANWvWdEqsS6US8/PzKBUlq6UUrN+wFiFhYmI85jBROe/E&#10;xAS9vb0kElHC0TAM5ubmYpN5TU/bsTCGaQiQwkJKA6X8SF6ho5rwKNoio1pxHaJDaLaaJOwE2Szc&#10;fsdu8vmoHaPvwvPPjTM2Msrs9CyDDHL6BPzpn36MhgtvHKtw4kyVVHqQsfGzFMtw94e28NRTQ7zx&#10;xhG+/8Aj3Hf/TfzBv7kX24Tv/eAFXA3Nep3As8hm81TrVYQrefe7r8R2bJ5++jnK5TKDA8uiCF6z&#10;zuaNF/HU3n188nev495PXYtjwd/97UNYiTytWoup8RlyGwvcf9/V2Bbs2TNLsxWyau1yDh48xbmJ&#10;WSzHZtXqDTy5Zy+/+7vX8en7rqTRgB/+4BWmZ+bJZnsxTZN6o4FVbhD44CSyaCz6B4ap1WpMTkXO&#10;odt37CKVhrvu2oZgG80apNPw9NMzvPDCC+x5ci/33HMt/9uf30MYwle/+jRhIOkfGOaRR/fwuc/d&#10;yPoN12Ka8JV/fJxkspdqrcULL57k3k/swvPBduA//sefYplJNBppCggCQkBpHXWslBZYErflYSIR&#10;lok2TLwAAi1IpQscPPQGmzfv5vTZccoVj97eXspVyOZ7qNUq1GtQrjTxfYNHHjnIddddwtXXbMNx&#10;4DvffYnSfJXx8zN8/RsP8bnP3cK7Ll9PMgkPP/IGL79yADsxxPCyZTQbFQzTYm62zMhZ+Iv//VM0&#10;m3DieJliCZpugJQ2nqdoNF2azSaF3gxzc4qBgeXk8tP85KfPcs+Hr8K8eRsqhB/9+CjNVoBSAc89&#10;P8Ztt1+KBs6eDTlxqsXQ0BrqjQCtoFb1qNVaJBMZ8rkeVEbgtqLA0vvedzm+D888+xwzMzPk8zmk&#10;lJTna+RzaR5+ZA//7t99mFtvexf5PHz96y8wcX6KwaEVuK5LEIYUUllSaWi5ARqDDRflee65GZqt&#10;gGw2T61W56GHH+Mv/uIOBgYvIZ2GL395H6aVwHVdNCFIA8OycX3wfI2TSJHLG4yflyBMxs9P8eEP&#10;fwiAm2/ZxG23b4qkXRbs2TNFsfQiTzyxl0996mr+5N/cBAK+/KXHCJSFxmTvvpe5687ruPX2d5HL&#10;wd/+zVM0Gi1My+DpZ1/ivvsuZ8u2m8jn4YEfvszpM+cwjd7u+qGLLrrooosuuvitQiHfy/Q0mKaD&#10;1C1SmTxCK154cT8rVryXO+64nm9844d89asP8tnP3c6NN2zFdeGpp44zM1sm29OLFNFav9FoocKo&#10;ZNkwE9RKRb79nZ/ze793J5n0LnwPHnzwMKEykabBzGyJZCqDVgLXC0km4Pd+75pIRds297Pgb//b&#10;QxhmmrGRabSCD37o/TgOnDwZ4gURAR0YXIXSklIJ7r33aqSEAwfqPP/Cfup1j5/9/Jf88R/fwU03&#10;b6VWg1/+6gAzc/MYZm/klq+JuZ3RpoGARGtwnDTV2hx9/XDo8BRKWwSBiZPqw1KghMlzLx7hwx/c&#10;Tio3TDINrqep+S3+9u8e4TOfuYlbbt7JqVNQnAOpUmSSvfzohw/y+c98kD/84/swDfjB9w8QhIJm&#10;o44XQDabxfVbHYXy4tp+iEqpg5aPDODzn76GZhNSiagU49ixOo899hg9vYNMTM3y91/5KV/84t3c&#10;etsOwhB+/vMDHDpyEieR5YEf7uO+T13J+6+5C6Fh774ZnnziWZYND/Gdbz/B53//AxRnobcffvng&#10;YapVn3QqhRSQy/cyNjaGMJO0XPACn55EnkTCJJns4/z0PD09PSQSYNsF7J4+/st/fZwv/OH13Hzr&#10;JtDwox8doVJtceONN2I7MDo2yeRUkfnyy2zbfgt33Hk13/ve4/T0Qr4wQLkyyjf+aS/33/8+brhh&#10;LS0XHnroAM2GwpGKVAZK8w3y+SFcD+bL4Pp+pEQPJaYVtWuUgYEWC4l9cX5W6yCEVhCgRA3TsUg4&#10;af78z/5Pdmx6L2gHrQJQPnYnPiTRQhAKCKWOf6IwlcJUGkNFNy0UJr40cA2TUCoMmiDCeMItnngQ&#10;uZsFKAFSK5SQsbOjERlzaInUKqoRgej1hd9cFNejM55owmhAYGgww4WpFIpoHzqeY0qwMOl4s5FZ&#10;dM0W9nvha/qChGhbqtIem6HBVItcK9tjj9tWRO/X8X7UO+wvkuqjZdzyIrr+CIVlOriuj+MkqFar&#10;FAoFWq06v/+Fa/nO919kvtxACxBaLWmXITRILRHKBER0jYWO3xcsGld83CWQ7xhFXBi/BG0tGreK&#10;z0Z13ptMJqlUKnheQDKZxrET+EqjQjAtzV0fei9vvHGC0dExWi2P0BVIaWAaCZSio25YOP7S81TI&#10;TjBr8Wx5+3NYeh4S/Zv9y6T/GVn1CycSKj4P9Tbnoy64J/LXvH+q8z6F8T+4Vl100UUXXXTRRRf/&#10;q0Et5RtLVkPqTe8Vb/HuaB0erYHkkrWweotjLF1jLd7j0rWkess18+J1f3Q8fs21N285FtNwaLWi&#10;Wm/bsTAMg89//kq+/b2DFOfmI1MCRGedvGCwr1CYhDqJxoiCHUohhY/UCkNF10/gR7/dvi4i7KxH&#10;FaBl0N5hvNyVC2teoXFdl0Jfgfvuu5xvfvNFgiCgVquhlCKXzqDcFkLrRctkEe035nFtPrf4Pi1e&#10;UpvhwlVTIuKSEd9cvH3rny/hqyLekXai85PN+KBxj0DRjHiHct50Hf7laK+/FQg/uqIXcDGtBYYR&#10;teeWhs+pswf4y//jzylXqgihUQiqdobvvXocM5GAciUyBDATQUSE9eKJJZcs/oUm8gJARl86mhgo&#10;FfWbb3MSbYA0UdoixEZphaElAu8tiXJEKq1OS4e4vXl04eNHxlCyMxpDL+VKCzdo8bgXnlgdk+yw&#10;E7iICX+b+HMhGVx4sNscS0vwBR3yGr2uIslDe4IL1XldI9FCIXQ08YWI9i61QHWIm1pC9pVYGMPC&#10;NdId0q2EfPPERKC0ge+H+CrE1gHS0gihMGyDqSlQoUBouahdRnv/MRFWBhoToQVKS6QO0SKIz8mL&#10;32f9yydv+7hCXfBhuBD8mSs1sKwkhd4UlmXRaDSoVqtYlkUylaGvF8JAUp5vIoSBbSXQysALIim8&#10;adgXTKl2dFP9mh+Ub/3A8bYfy/8v439KTW9csH271/+5++uiiy666KKLLrr4bYZ8B4r8a653NG+z&#10;HvznrZd+7d992+P9C5bg0sB0bLSODL8DP2R0BMIATDPqSqWJOZaIsuzRgQ0MbWLohYSj0CAxY6Kv&#10;orWrttBCE8Z8Rmi5wDEArZyY3ywKdHS+FxiWjQph5Cx4XoAQIjJhFwIhDND2m66HFpFCXQnQWkbb&#10;mKO1+V07aKJjHqmI+KmKr++vtV2yPpdLuYxOXsBtnA5l+5fzjre6geaiQIpaNDmMDvEXCJQIQYDq&#10;WPjFGedFiXbTNCDwomygUgEoUEpHJD7S/McDD6NDirfgKjp6R3uiqChwRCiIia/CICARBJHPvH77&#10;5Ka6INSgO70dQ6RWC5ORxcRfLSX+iyUNbXM0Aa4JgbEQKRFLOKLokP2FPHBElIUGJRWeVLHCQQAa&#10;Gc2wKPIkFn4OIpJVxARfxg+aVgvZddWeJBdkbrVQb/nxILSMQy0hbRHMwjYKWxhSYkqFQGEIjdtq&#10;EOqA/S8fpTJTImWk4+unCGUUaNDtianNhQ8gLTunEikh7P95XvproKenB9/3aTQauLHDYORvsJOd&#10;O+HceTrt8TLpqI7F9UPCUMV95rvooosuuuiiiy666KKLNlquG7V31uCGAb7vs//gaVr1BjoMYnoa&#10;ZbMNHS4JPpgKnCBSdS9WSKtYOR3R0FgF3snAt0k4ceL2Agq8JFGr0ErjNV0OvXqKVr2FaUaJSMMw&#10;8D2FEksTj4uDCDretrsGIIKIv+iFI4iuWnWB+AcB+EGdVMqi4fuEIaACiPu8iw7Bl4uiLEslKIZq&#10;vx7FIYhfjwIAGkmAVKpz8xff9KWZ+qV5SyUWTY4Laj4WE3t9AelfyqWjzHwo1cKY44iV0FH2PIpe&#10;6Y6cf+H3VSe6EcUyNIa+UFIdbd/0cx1l/I1Fkoy2yqCjjICOIoC3kBq9KSapQaq3mLzxeRlCoEOJ&#10;DMBWFjpUWNJk9OQo2gsxHTMOSki0iq6HljHRRyw9bx1F0+gEcxTGb/jBKZfLHSO9bDaL7/vMzc3x&#10;y18+ykMPadasW8b09CyJRIpkMkkQKIIgwDBMbNvudCrooosuuuiiiy666KKLf+3QgK80UkhCQgQS&#10;IU3OnBkhYZmRIlssKpXWLCmTNXWIhYshFKGQIAQKEy1NFAahjBXg7Zy6iNla7A8Xke93KhWVEX1X&#10;irNnRxFCEgYRuTGkwAtAGxcojoWKmemCenph/DrmkeoCRtUl/xBn/NEBoVKEysMIiWv6Q0RMgrWO&#10;Mv7tLH07k48mJs4yzvgvfp2O5EPq9m2V+OLNGftfJ5OsZRRJ4i0qb+QFNTICLpCUR0EDO4wCQe2x&#10;Si06Gf3FE7CdCQ9lO7IV7Tvpi0jWr//521BCIKNr0hYHCA1IGakNxDtPSEtJnEAg35LbWtHGB+VJ&#10;LGVgiygDnrSTVN0qqXyWZssnFJJQQihFfJ90J/BhKLXkeizIdNqBid8ssU6lUvi+H7XriPuBZrNZ&#10;TNPEMOD0qTMYpiSTifp9ep6HaVrYtkMYvtPYug97F1100UUXXXTRRRf/2iAxDQMhoyy6ZUsSCMrz&#10;RcxkAqUFOgxo+5gJdCThh47XV8vy0FITYhAKC60loTAIcdDITimxpRVSBVgqxNQBhtaEQuAaNuE7&#10;kVFpYFkWbrNGLpdFKUUYhpjSQpngahslFjwBpI7UzWpRoXY7QRrxwPb5tP81liSs/1UTf8cGhEe9&#10;5oLpxlL/EKXDJRl/LQ10rFVv1060KbXRIYtmTPgX6tYFCifmZIEw0fLtSZjQ7xSxEgRSXqAQaEd4&#10;ZIdMv5mcdt6B0LGSQF9IBRfq5heT/si8MNpKLREiMrVoZ/Q7mX2x9Huho61sG9nFGf22R4TQi1Qu&#10;Hde+CwMab75OoeBtAgRx6YIQYNgoYUbtGRV4gUAYCQIknqkJZFSyoaQilIseFLUQ8TPa5RRadsIq&#10;EhlLaH5z5L/ZbGJZFqlUCq11R/avtUYITSqVQcQSj2bTJQw16ZSDlAa1WhnHSb6F+WAXXXTRRRdd&#10;dNFFF13864QQAhWEaKUQloEWAtNyCOIkqI4z8ooAKRSq7WWGJBQ2nmETyIj16Y5RttHhYlHJt+rQ&#10;mVBKUGaUYGwzM6HeYY0u0VrgOE5U0w9orQhDHSWfRTtRrN+WP8rFXFIs8nnrEv6lxF8FIUIHaNVC&#10;hD5aSVAeQoVoHaLREYlcRLUXDPEiw75Ivh/HiQTx5FAYhJgqIBWGhBj4lsQ1jLcl+vIdiL/qeAbI&#10;KAIVc3qp3+aeLjLGi8YqOqYPhiaWzcfbTuBCdpQKi0m/ism6E0StN9o18O0uAO0OAwtmgDIe24Kr&#10;ZzuTboYLTgBtEq0vOM+FwevOQ+RL8OSFHgBLDQwNwySwwDRMlFKRFN6rk0qlaDTLOAlBKMNOGUa7&#10;gwI6RMZulrZqE39BiEmAQSDM6EPg/yNorSN/CaIelUIIpAQnYdJqNfD9MDKyECJ28o/+D7/ZwEQX&#10;XXTRRRdddNFFF1381pD+OOcdBiFCCIJA4Ps+pmPTcj0cx0GJNruL5fNxBzAhwBcOdVHA1w4GPqb2&#10;sJWLiYuh/Si7LnScNDUIpIknLAJhEQoTQyvSQRNbhW9eo7dLobXudCVr1JuYpolWEKgQLTTSXFrG&#10;LTri/U5YIeY07c5h7UAGv+l+XL99xL9RL4H2SSUsWl4FVOTUqAkXWq11UtRx5losmO51iHcsa1dA&#10;KKPfNcIAR7lkfT+KEskQAyMmxmqRQ+RCbbx8mxr6tpnEgtmfWlKPEocjFrXHW4g8QUTgfcOkPR0M&#10;DaaO2vwZ8Sm2XSjbpF/pmPzHs8bWMj6OjM0k5KLa98jdP3K4jN4nFp2PoSNjDEMvBCSWtPwTaomh&#10;YSeKxoKnQiDbZRcXEP92FwBPIJQiYabQUqBMRdNvMpjLM9Vo4KgQVEggRbzPqJ2eFSpsFeKEKiqH&#10;UEbcitEBHEJAC7PzoP2mkEgkCMOQZrOJ1hrLsqIPJKXwfZdmI6TlujiOg2MncV2XVquFbTskk0nC&#10;sPt4d9FFF1100UUXXXTRRRuOAYHWYAiEgIbvk06nabk+KSeJ32rF7EgvEOs4uRoIixBjaQu+uCNY&#10;x31Ni7i8W6Ix4i8TJayoSxgSLcILWHhsJI7ENG1arRZOIkm1VsdybEzTipN7CqmbS7PF8TgWvNsW&#10;mctrc3GEIN52k4Id4u8kTAg9PK8FRkCzXqaQW0GrUUdKiQ4jwwUpZcfhXy9xpI8l7Rp8DWbCoh54&#10;hGGDJAFZHZBvVkkYkNR1mkKhAx1JSISJYQqkNiLiG9Ih1p39Lup/2Cb/IpaUiFh6Lhe1bNNx94Fo&#10;TgpCHURkEo1OJqN2eApMBJYysBQIpRFKkLATBEGAG0ayfG1KlBT4YYCnQsxkEkWI0oKQKOusCKPJ&#10;LzVSmEihMTAwZGxmoQJCX4HnkXdsCHzCMEQp1clkaykQQuP6UeQNqfE8D43Ctm2kaaKVxm/5nUx4&#10;tG1numW0jaX5uHMsKRU4V2KdDrD8AC0CAikJhexk/A0CrDDECkNUEGJaSWQqz1TTxcz1UazM4+R6&#10;0eFvVjEThlEFkGkuPLS+70cfDzJqZZFMpOOfB0hpIKURfzDw5oDIhSqF7oPfRRdddNFFF1100cW/&#10;EkitCAM/8loLQ0KlSDk2zZaHZTvU3QAtbIRpdHrBKz9AqQApJaahcYLzCBnzFmGAFPha4CsLrexY&#10;/C+RwiSpJWmMOGlXJ1A+dsbAV4Iwttpv8x+QaCVwAw9Mg2K9jkwmaWmNDqOScwOXrO1iaK/Tfl0p&#10;UNogCDUhAiEslJQILMJOKljG/EhjEfzGk5f/f6KjemZBNa310tfbX6ZWAVp5CEKECiPZdyzoF3rB&#10;6S1qk7C4lYJaCKTEOw+CAAIDaZlk0xkGpUd/bZ5BfAqhIpA+PhER11ojEchALqZqnX1JvTRgszhI&#10;1D6uETdabH/fdBsYhoGwJUJKlCGizL+MIlWmMHCDEK/p4bteRPjbMhMkvlIgDELDQElBaBhblVqY&#10;AAAgAElEQVQI+/9h782eJMvu+77P7yx3ycrMqurqfQazYjYQGwlSIkhAJECKIUpB2g4/6M0RfrFf&#10;/F/4D/CLH/zisBwhy3qSQ2GSokNU2AJIgQKxcDDYBiuB2bp7eqvK5W5n8cO5uVVndfdMDzAgJn8T&#10;FdlTlXnz3nN+55zf9/vbDBgDmWbu7+BVTFXxF0UF1OoOQ4gE5wguoEKqqG+NJtOGrIxwchPdh9oY&#10;oyhshjaC9x7vOrq2plAFSgltVxOcw3QKay0KwfbRDjFKD/zVciKJKo3/BjRfzZeOARtTtEar9BL8&#10;pxx/j8Yh3tF0HbNmxryr0M5iDvaxNkU2KOF9zqFf/+4diN/JTnayk53sZCc72clO7gsM+8J9KWtf&#10;LQvtBUkV+UVbOpeiapUSrM3IpMCHjtDNGCmPpsVFTSTgyVKas7FIFAygnEO5KTY4SjpyieTi6bLA&#10;tHU4Y9CZTunjMeJcyuEPIZDZvAetsgZcIzEKig7mU4I4omhQGhGDUharDVpyokrP1oVAEI0LEUQR&#10;lcYKBB82qvx/IOZcFoCfDRLARNcDfjwxupQ/H/xai4S1i/TV+xeF6uI6UgeKQcmcDh8dbTVlNr3J&#10;3W98nRvf/yEXuykDNQM/JyyAf1xjKUJEKbWErRvA/1R7vUXu/Lqnf3lXfbX6jkAbPKiItjm5ztCT&#10;gPFJUYvcItbSKkUVAzPvaa3GZYbWaCqBafA4DdFadG7ZG41AgxKNGAVK9e0KhEjAdZ6ubejmDW1T&#10;E1tPDB7lIXOOpwdDdNXgfCIdjNLoGHBdTexahMAgs1iliK4juBYtCqsFg0K1Lcqve/zVcvxEEku3&#10;HZirvrChImDolKVVhlYvojcciE/zZjTH2nIyPsfk/Ie4enBIZkd4LcT3O5R+/dk2Cjmevq9wiiRQ&#10;O6JgJzvZyU52spOd7GQnHzhRZxS5U7GvnxYjEnsfuUTEtyCCih4dIHM52lskRjrRiCi0EpRyKPFk&#10;scaGKQOm7Kk5I5mxJzVZrPAhYvbPM6kdJ3dPmEwmtG1LrhRFPiDPcyaTCSKC1gZjDNZasizD2hxv&#10;c+Z2QI3GeU8bPD44XGzxZMToCNFSO6H1CnSOyQYYq/BRpU51fSe6Dwbgl40IgNPSe/xDX53ekQr3&#10;p8J+Kde/74koCh3Weu/1Yf7rjRRijNRNTdhzqNCRu4rq+uvI63/HoD3h8l6HdhOiD8QYMUotL5X+&#10;X98D+tnQ1UWuh9r4fSpBoMjLgi54atdR+Q4nEbRC2Ywcw7DJiB10IjRaURuhkUiNZ0pEH+0T7ZBi&#10;OGZwOOLSeEQ2HpMNh9jCcjgao5RCW5Pa8Om+9V/PTLV1Q3Ae17Z085p6Nmd+PGF6cgInE8Lrb6Hm&#10;NTQ10XlCDGRKMdSKUoTQzMkD2BjRoUP7gAo+jZfvGGbZcqxWgJb7TvDifSoqTDAELJ3K6CQV4Eid&#10;AhxRApN6ghsOUFnOfF7jo0FVc3RZUtUNVmXvM+hfA/NndnE4C/yzrCmxk53sZCc72clOdrKTnXwQ&#10;JCzz7xVhDVUJAR0dXddQGIvJFME7XD0jBkemFKXWlAISO4xPRduRgNURowNWBy6eG+BbRzed45u7&#10;zLsZDSk8HwI2eqIIo1KxP9rHKIWPEdc4Gtfy+HNXab3DNS3zpsY1U6p5R+UDtTJcePZjKCJN51Eu&#10;0niIQRN7N3TXtYwGY2xxgIuKWd0xn1cEBKM0mXzwOn6te/zXSQ8jIYL3hNgRcWkIo7+3tV6IqKj6&#10;jm4K+rZwUULvNVZoq4htIDOGUoQLpUWFjidU5DktZMe3sGG+qtiudWqzFxJw1msV/zduPq6Ihk1A&#10;t/L8BwTtalzwDETwRhGNxkuka2uc84gaUQfHieuYKQj7A/SlC1y8eoHz5/bJr16mGw0w584xuHKR&#10;0aVLFOf2MUWJVZqc1NIPrdJPP5oxBAIxpQ/0HQPEB0LVUs1mTO+eYE6mvP2lrzKYVzSzKbPbt5nc&#10;uEl3fEKoZ3jnOWcMuq0wTccAYaQ1Kga6pqLxnoGJp3L8e9DfR04scuS3gWGJiiwqiBkhWiKp2mZK&#10;uEjAH6ugzLmeDdBikKg4CJqZGJxowvvOlm12O9jJTnayk53sZCc72clOdnI26JdoVh3OUIS+CDlR&#10;IdKRhQ7rG7SP6NihaNHiMDFgojC5e5vxIOPyfs5+ocliRTe7Q3V8i/l0wuy6QhUD9PAIc/AknR1x&#10;22vuzDqa5pir4wjtCa7riA6UCE3bMp0cM503mJvXabqWajZnMpsym0yZ1xVd0+JCx/jr30ZbQ56V&#10;FHtDhqND9sZHDPbGmGzIs099mNsnc27dfYO2A5MV7BeD1BHOdUiwbGuT/ssL+mX5eto3bBa5FqFz&#10;RN1Xlo+RiGehIrGv6p/CxbcrlYqQZRm6URirCFWNbir05C7D6QlFe8KejssUAhHBIGikb413Kgrl&#10;NLZb1BuQ/o9x7U2SvMFd06CVRllF0BYvQu09XdNw4hzH0iLDMeXRRY4eu8T46Q9x4fnnMC88C1eu&#10;wqXzKZ8/z2BvCGWZwH0IxLZDsmIVjiCrGxYiOkb0glHq+0doH7GdZ9x2UDdc/M3fhKaCkwm8/gbT&#10;7/2At159leOfvIa/dZt6ViFdg6kDVoSoDIXKKG0qbOfaJl04CGHB2UlaQGm+Yt/1IC67Hyy7ICiP&#10;wUPsIOYQHUSbvOAxgARuzY6xrsEOxhR2SJHX5K2jdJrGWJoY+qqd76MsvfaqV5rAvVUgtsku3H8n&#10;O9nJTnayk53sZCcfJFEpnL//d1iz4zUOFQLGBGIzQ9o5mY4cFJrSQOgq2rbm6Q9fZjaZMLn9Ojcn&#10;t8hiw8Gg5OhwxNWrF7lxPGHiFLcbz7Q9oTIaPzhERkfYg/O8dutVTm7f5tq1axwfH6eaZBIIIeC9&#10;74HqwrnZd3krRkgpWPF45ehcy7SuaG7eoOsinQfnBR8VeTHkmWef58WPfJyrFy/jusi0OkYFIbMD&#10;XFAbEeq/bLIo+L4J/s8A/qnyfOwnwaV89RiWUGnhQ17i3KiQmEJFlIRegQJBArN6Rtc15FJAaBkZ&#10;TbSGxwYFF6xj3rQ0kvfXlrVJiBBSyQlZw9XrIf9BAk6FPqwDJC6bSCzZK6cUwRi80tQOmi7itcaM&#10;jpDRAPOhS+RPXuXKM09z+MTj5OfPI+cO4dw5GO1DOQBtQDKIGVS676UHxJyoM1x/T77HnUFW3S0M&#10;GkJA+4gKER371AgbwTaw34By4Dw8+xjDjz7PU69/ktlPXsNfu8Gb3/gm/vpN6reu09495tZ0Tl43&#10;lEYz1pbcGbQPECCK6oF9QImA6JSa0ffejBKXcFiAKB5vICiIsUFCh4oWhcLGACFwiCZoqFrHHoFh&#10;J+RVRElL6Gpkr/jZlvV/GNC/k53sZCc72clOdrKTnezkwaYzCfTGtZjvRXc0FQMm9h5/7ciyQBFr&#10;8rYja1tMbIkx8tZ3b2CKAXvlHqPDiwQ0x13H63XL/KTDDq6gBwU2z7ACs8kJb/7dl/nJT37C229f&#10;pywUSoHWGmMMygige4wSKIqCRVT3hrdapdoDbXUMSiAzZNaSRZOQpCiIhuH4gB9+/5t86S+/wLlz&#10;5/nkJ3+Vl178Fcpyj3k9xXPwgZnvVQX/1f+vO0dNUAYvGhcUKmSpzVs0PZhOuf+pI30f1t/DbR0U&#10;SPJEL8CmBrQojBh8F2jbjmZe4eYnNM0JFCCY3nsvPckQ+5aBsGjitgD/oVfMBfAP/XctqYGoCGiC&#10;KDoxOKPprGGuhOPgqLRQXjji8jNPceHZJ/jwpz+FfuIK2dWrsL8PRqenyXIoBlB3YG3qAekV0fVV&#10;/7VNXIDuHeS9J31R1H8xnFXXIVGwaDKdWvoRgQ46UdwJDi+RorAcDA+R85exz36Ygxs34cZNjj77&#10;u/DTn3L3W69y/Tuvcuv7P+TmW9coQuSCLTmgY9AFJKTqnDqk7gta0mJxLvRzFDbJGtL9RlkA/zRf&#10;xA6C4GIiWZQSXFfhvceQMVCwl1nyvCTL93BLGuj90uawlclcefJPdTSQsCMLflbEizyotsLp11PX&#10;eOjPn/7b+ryfQQhtXPssnVm0ejn1vrXPpn3oQfpz1nP84uvdoz3/A+b5zO/kFCEZ+s4q4V2O2c94&#10;/B+6JehDjMODdH/rd4W1E0Y/4jzcL+JJPcJY/zz1/Z3qyQP2oY35eFBbWLV6nyzqDW0fiyAPsW9t&#10;m/Mz9ezdrbef33z8PO4r3F/fttbwCY+oo78o47yTv98S0H2U8qIPWZBtdshpm5Y1kL64klrDQb0t&#10;f5/aVYvifU7phNXw6OjQdGShIQ8Nha/Q3YQLo4L9UUZTRe7cusvtpqYYDBntHzDUQ7oIsyg0845W&#10;gdM5bjhEtMFrxbWbb/HTb/2Ya2/+HdXkGKs8w8Jy5Shn1nUok2GMSRX9vUdUJN/LyfMR8/m0B6nJ&#10;LqBvlx5DRILHFGVybsZIDJLa+YVA9AEfW378w1c5OjrisSsvcnIy5Stf/iKvvPxlXnrpV3juxU9g&#10;8ny5nvtk8348eyfyL2n779OgH8BUnab2GrIxHR0Rg1cjospBQ5AI3uDQYFJPdR0MGQbfV7T3Kibl&#10;61qG2YB25jjIzzGvp7jMEDJBOk8MHSIBHVQCmlGtDk4RfAxL9kcj6b1rE6B8QFtBsLguUkeX3mkL&#10;MAVmb8z1uuJtAuHKFQbPPsnwxWcYf+wl9j/8NOojH4XM9NX4BVTqRQkq6UNuk0c/BESDsro3tvq2&#10;EqLQfXE9FSK+/72QflcqBQIaQUnEx8ReRBURhD1yQszBC7MYEVEoseQXrqLOX4LWwQsvcPArn2Dv&#10;O69SvPwt3vrO97j5459w663rXDUZY98xtJY9AWlqYlsRCWRWkxXQNgmeFzbl6HddC0CuCjrv0CGi&#10;4hpQFkHiYiOJGCUMMyiyls7dpQ0VTaaYCIlZe7/C5bdV5FwuzPsYHOuf2xX2e0QAdKq44lajOa6B&#10;lfVXiJg+LWfzQJQzPr/S00VhmrisJwJhdU+iVmE3y+Iki8Mwrrb2mD4b+ntZRBwtD1FxIP1eBn0E&#10;0qKYqFpp/sYzx3v16jSQ3QB8758OLvbaRfue9PzStyZdPP+qvsvq+c2SfH2Yed4KnHrSOEjYhAkS&#10;lzNyr7GjHgC+3+H4P+yBHtVWsBBlu96qRQ2aVBmXsNT3TcAoy/s5rQsLo0OvgZd+PMQDrv9cvsUo&#10;fNh5WBurrWAz3AfwsrqnR/o874H+30fPtt7LlnHpPUVLCiqeej7WUsn6PtBEjYp9cVtpE5svfbfo&#10;xbMt98jFnhE29qRwGkgu3y/3PmPcoucPnGfewbi8qx3kIcb3fvPzHsz9Uv/CdmImnrE/3JdcDO9Q&#10;3x51/HbyQRNFXBbEi313LQh4MUtP/Pp5sQDz0pMFGsCn7l2IIoruC4unVtyESGYSEBYRlFLEKHRd&#10;R4geTE4VAqbMyQSkm2Dau4yYcMlUHJmG/aLh5PoNbt6dEbJ9hleeY/T4R7juMl47OeFoaKmqu1R1&#10;jco9eWHxfs7Nm2/z9u23+eY3v4EIaCNYJQz3NNZkaCU4ceSFBjwiAVGCNb1Xmo6u6citWgOrsW/r&#10;14ewa5WK0Pd7dlyGhEt/0iqOLp0jBM/x7DaByMH5Pbz3fPcHL/PKd1/h0qVn+Kd/+F9St57jkzmH&#10;564yr1pCMIwPjphM602nR1y3+sKSqPmFN9Vjao+YflhiVGPMMgLAOAxBaYzNaesaMMRok2EsrAwY&#10;AS8BRUSCQYfEmKS+iim/XIdU2M4FAxg8Bi99yzjxfVRARMek0Dosj8neoI8roLas2C69QQU214TG&#10;U8cWJCMfjmlMwe3KcW02ZVo12CuXufIrH+HoYy9RPv8U9snLlI9fRl04Ig4GdNquhUFsHrhKKSSk&#10;MPkIRKUQJcvcCWERPp/+kxiXqQeRiJb1ggorY1FIrvbc531BRMFpIUjAi+B0WtiFDSiVwVWDHe7z&#10;5DPP88Sv/ZQfff2b3Pj2tzn+3veY376Dncw5FzwXRSiVJYaGtqsxaKJJ391JRIdUrNGgkCAocpCI&#10;jk3KrZEAUS/TBsCnLg44FB0SO4I4vE5pFPoX0uP/EIfqDvC/l5PQG0Nr4Pue8Y1bXhes6rLoxCkv&#10;0ZbPLxBolO0Ab2nsyZoRGHpyITyUcRdlHfiu8WFxm26dBm7brq/OIEx+AXRwUfRjeZ+yjARaPn+/&#10;7z5ctEM841W2vFNtQJ+N136wVTz7848+/u8GeKhT9xMfPL4b+n7W2mE7OFrc6+nnW66D+A7mQc7Y&#10;B8MWnKnuc89bQNK7+fx72lHlYe+VhxgXObU+119PEUBRr/692CPWCBxZeJKi6qNZ1Jbrxe1n1rZo&#10;kKgSGfcu1tvP2dR8OP17L0D/gwjpbetn6QDQj/h87/c47+TvrdXU66SKfTzutj1UNveEBehXi71D&#10;pbbhIoKOjhBX54KKCegribi2pXYN1loGgwExamZtxeWDMcd338LPbnOuiHxo3zCOkfmNt/np9dfJ&#10;gcefepannr7Ia3ccfzfxtG5OU5S0MuSNyR0Ox3uMD/e5ffsG3/nW3/LT137EbHaC0oFM975UpdBa&#10;o7WgtCCiE97SLLHR6meFw5RahfcvAGyMelXQXPrUgBgRCf2rEFXvmI2r66o181QBRgLTk2v8i3/x&#10;P/MH//ifcXTxcVw3YTQ+5M03b4LSiMrW7MkFDaP61Om+iPwvyRZgyrJElGE+qxGjNzQyrhkaD24Z&#10;92DRfSE5HTfNtSgBr1Jof+iNz8VAL036PmQ+igYRGmOYSeBEHMdDw91xwfipJ3n845/gid/6bXjp&#10;eTh/DoYFDDLIc6Tve6+U2sghWTzriimLSyLgrGdfFEVcr7K/ft17xy2izMLQTc8VRC/7FKT8fJ0K&#10;C3oHWQbnzyOPXebZx67yxEef4/v/+UtMf/QjZt/7EXdv3KGoPUbn5KQc/3lskNwQtOCcS8UFlWCj&#10;IuIJIolF7Deg04x2qu2gN+Z9JzvZbgTdjxg4C0SFDY+/bLWn5OG/6iGA/UMRQxvv8ZwdRvqo138n&#10;73s3z/igqXuIPTyqh7xfefAzPuBaKQIhPPgeHipl5x2M67tM/9kgg+Q+Y9sbcPKuv2sLURTljGd9&#10;B6kOCx2+557kjHlT24mVR/38I+m+PMR1zhqfeEqftpEwavO51p41LCIP+9cNwqwHoBFZ2+PWia4H&#10;PPdDkSLyPu49PLr+Pere9yjk0ZJU2xaFoh5C33ayk0exmqTvosVarv1mpTN651s6a0JPFKTIMi+K&#10;Tqc6XlmoUMGnWmtR4ckJKOazlsIK48KilaJ1DXV9mzpqMtWhr/+Yjw0Uly9mMDvm7ndf4/rJCcML&#10;V/jQx/4xr7fCFyrH5GTA4NwF9IFifveEom25OM7Rdp/v/eAVXn7567x17U20jgxHJVluCMFhjEZU&#10;7PP4FUpptNaoNeC/7nTdhsVO46cFxorJ9b/898KjvcBri98trnEajymJTCbHjEZH/Nmf/Qmf/uzn&#10;eeGFj3Hr1nUuXb7MZNptELg/u73zFwT4i1JkWUbVNhitCVEl2uY9NjpVXBHB6wZUlL5QngS8xL5D&#10;QMT3E+Z77kUEWufJihF2UHInOH7c1ExzzfiFZ3nyued46bO/Ax9+Dp55Fso9UuEAlQr2RQGjlsqw&#10;TcnWAf39iI71v50mDu7zoeW4KolYga6PF+h5PDyC0iB5AfMZdG1KTXj2CewTF/nIs1eYf/8HXP/r&#10;r3H3669w8qM38Mcn7OuMUivmdUduLBih8x0hgtYpp8h3rqfBHBBXzNWiKn5cLaCUR+PfHf7ayS8p&#10;ZR3WQl/vZ+iF+wKnzZzusz6/7e/roXCy6Um/J9T/dNcHtdLhmAxziSnLJyzZ5MW+JMt8urO93moz&#10;KimeriexLWfsDE/Uz11U75EMKFHLFp3p+dN4CikFS04TBRvkxzvL7V0FG5zSk3VPZ3xA1M49Ib3v&#10;ZPzfC7JrWy7lab29H8EQH55EW+r3eii4PGDdPQgM+1P3JA9v2MRtNVPewecfWf/VI34unLrfsB1Y&#10;R81GhNLG+9eJgrChw8luOaV3su2zPGDNxC3ANJ5BDP0iGKMPq3/vxfcs9PdB63vL/vDIz7WLGtzJ&#10;I9BWohYNuTbWyYr8Xquts9xX4irtTjxBp05rEZf+Fjw6GgSPR3Px3HnuHt/izvGEQQ4iFaGdsj+w&#10;PHG4x8Uu5+QnP+TNm7cYFAMODi8wuvA0d1TJDyaW13yGnLtCi+LWyYT9LHDp0gHza2/wla9+iZe/&#10;+VVEOYxRXLhwSF4YRCJNO8O5jqK0PZhPTlOldHrtiVBj9BIzLXDYuwH+C8C/Cme/d20uSIB16/HS&#10;pTFV7VDa84Uv/gXzquFjn/h15vMJg70xdeXOOJHT+g+/RBygaVuHtTkHB5a6bVIIvtagDSL6PQV9&#10;Om4aQ16F3uOfwj1Dn7sRWITKJ2ZM9Qa5tgNmUbjbddzMDc35S5TPPsHlT3+ay7/6SfjEr8G5I9B5&#10;ukgTEujPyt5+CveEk9xj36x58R8U5XCaADjrc3G5gGMfrpkq7GlRRFmE/gRmbcMgyzGZRZkRsanB&#10;uT43uYRzzzN4/BJPX7nMrSsXufGXf8Od77zKya1bDFpHkRm0MujoIfQhzErwBLyKoFyfnrAevLrK&#10;J4wx9Dk1+r7PupMP9BF2Bki5DzZZM2Rlm3nYf34ZAtcDzHsLZN2PWLvfTiWb9xnXi3StOoTKusEX&#10;zwJvZ1w/qvsAs7UQ73cLRt8TwmBLzu/W57+PJ2wd1Kx7kIWH8sqr+0arbxrY8RTol/di/N8RiAyn&#10;rpSK3W4Yc6wZc3FTd9S2Z1yEhm9uwpv6fTq6ZH19nFkMjgcTJ/eMz1kFMtWD19K7/fz7VWxVTs2n&#10;hHv3BLnfvrYC+4uoxM3gJNUb92qV5/dQKSYPC5jX05kedr39nMf3Z3k/Eh6wvu9Hpsm718X1/W0H&#10;/nfyCOLFLM84WeaPJ5tIYuw9/KcJg4UaOrLY4QVasYgYtNKYANY7rHhuvvlTDi+cp5WcO7ff4PzA&#10;8avPHmGnf8f1l7/ApCkpzIjiwrPUw0N+GDQ3OkNX7FOOLzDWJTdu3EDjePHCmLp6m7/54l/z6vdf&#10;pq6mZDFS2gxrNU0752Q6wxjFwcE+Fy5eZTKZAAGlTA/81RL4r4P8bcB/HfSvO1M3wH9Yhfevg/31&#10;6Ot1DLZ4r4igdCTiOD55m3OHF7k7rfny3/wltsh57rmPM5vcRttBn5KxuTesHBa/POvfmDwjCDRt&#10;i80yXBDUmmf8vQL+ElVvXG6GyS3ya2PPfm3U4xYhiuAFghhMNuL14zu82Xmyq0/x2Kc/xdE/+BSD&#10;l55HX7kM+wVRRzBCDApMjlJmdTZICu+7H4g9rWzvBPAuc07WPrd+PYmrdgXpVmIqFigp/KfMBkQi&#10;bV/ETJcFGkUbGlxd4as5+/v78MmPcjQcIHsD3twvufONb3L8xhtcskNMcOQuYqJBa08URUfASURL&#10;RPelpzbDixZxB5sM23rIf5BdaZoPvDxMyPWZ4Zjrh9q6Bp7hJb0n51Xdx0EaHgg0lqB24/7CWsG7&#10;NVPyFIBb3cc6iFSnUlm3VQ1/cLXeh99c3kPjc21+7n1+tXr+M/OdT8+T2grc7z0Dwlob0lXu3KYe&#10;nPpuCdss8Xc5/o9AcPUdbjbrJDwsgOjvbb3omKwXDbtP+HqULQUxz9LzB+mXekQw/qiffx9lY/2E&#10;ezFhVFt05rT+L/Lt/fJvcSPMP9kYEhZ7l7+/Tiw/G+7dH7YVAo3qF3fMf9a1TLaSYeospL5lf3iU&#10;59qB/508ohqttdPTsa9ptixldAboX6QOQR8TrCD65PVeFLUTQbRg8TxxcciN6z9ib2j5Rx95jDC/&#10;xg++8kV0dY0XHnsSNR3ShTEnao8TxhyXB3TjnCoq5vOWWN/mmcvniPUdvvZX/zdf/uoXOK7usHcw&#10;YDQaUJqStmmom5osM1y4cIQxmrarefPNNxmPh6lgeZ/jv3wV04PvzRD/9Z91wP8g4L/w8nvv7wH9&#10;ix/v/QYxICLcunWdq49d4eatu4yHY7p2zhf/479nPDrkscefpq67ZAedBv8P1c3q7xnwtyblnzgf&#10;KAcZEhRagyi9moiECN8j5JeU/vSxJn04nI6KRSm9tFBSy71KWU4U3Dp3wOCxS3zoM7/BY5/7beTF&#10;5wiHY6ZFSVOUdKIwSlFkBQZwDmJ/Xpv8bMD+TkH+u2bFl54dheqLa1lSSz2RNBe183Rdh8kNudJE&#10;VcBA4aqWLirsYAjPP8u5/SH6iUtkT1xm8vK3mL/6I8zxFFU7hmKx2uCio4qRaIUMkBCXHr6VQb76&#10;xQbY3+3XO7kPaHw4wLPGMMl60biw/HXsgc0CcIZ1A2vtO+SejfcdaGg8XZzL9XU11iBNb0xKvF8O&#10;a9xuGN7X4/VuvM3vgNx4l9eTRXXcRVbboi9u3Dbf9yFrlt5IeSBwX6RRhL6ry5Ygve2lCBbA+ywC&#10;4qHHH+6NaDhdvC9sf/5lx4OVQXY2AAlLsmMB4papKhITiNxYS4tnlE0wKotc9LCFfDtrHjh7DuLD&#10;5sZv+dsDvQDvYR2Gd7Im5CyA/KBq/wsQv7Yv3NMS1q19Llv7vngqeF+WKUdKTu9X65Xl5T776VmG&#10;5WJe32Vr0fvqzLsY63ejf+/F9z/0+t62P4SzDfeoHkJfd9bQTn62xNkysaev8J/wj+r3FgPeIrQY&#10;HyF2CBaUwqPI8Oj6Br/z3BAzfY3v/sWfcGdywuVnnqN44rP8dK4pr1yl8gPuNpGJhxhG5CYna6fM&#10;pjd44ckD/r8//9/58l/9OSrWXLlykStHY2rn6NqaqqkxmWVvmKGUwvkGH6T3+o/XQH3K7dfKLgkA&#10;pdRGjv86OXC/1OsNQH8K+C88/6H//QLkr+f8r4B/ZHwwomlmHBzu8eYb1xiNL9A54c/+3b/lv/vv&#10;/4c+mXQB9uUR96tfcOA/rz0ms1zaf4y6rhEfUIYzJiK+h3reV89fFMxZ1ACISfEDhu4PGKIAACAA&#10;SURBVCiagMaLYWYtP4yBwYsf5oXf+QwXPv8ZeP4ZGA2IRUY+GNJRJCYIu6w/73za661dMTmnPfJn&#10;FTF8p0TAtjFbfo9aD/FMtJKs8dNWoG4CJlMMjKEzBk/AEXt11BwdXcHVFcftDDsoGbz0HPtXL5Af&#10;jjk5f8TLb13HzRoCDYW2WC0EX+PiysiPsmZGbuFyVDwN/lf1ANZt0p18EOUhCnTd04KKtSI1YVW5&#10;dtmKLyw9wPcaXWcYaVtbCN7DsHFv2yy1ZuzTr8FV67UVIXYfIPj32eu5HNNFm7iwjISIG4Bf7n3/&#10;VnAtW/4tG/O+PkcpBzr0pGd66ybZc9a8P4TrLr5LUHTP2Ra23ztr+htB0PdEqK3rTYJ4bsOznyq9&#10;L0D/mjd4Ubn9vlEK6gwgt20e4rsk6s4at0fx5L6Xud9buitsI6a2jk9c89r6U+Mi93p41kL7kY57&#10;PP4Slt+zyN/lHsJw8Xn3EEZkeMjDVc6ww8L992MJj75HnXmth9C/R/7+B+ngA/RsY05Pran3Ymx2&#10;spP7rtqQTr3YtxfeqHO2VlD9FOCP/b/BIMEgQSGxxgaHlpaCQCGOQZwzYsoP/ubbuJPrXLl4gedf&#10;+gRTM+aNecGtUHBnEslGOWZoCE2DlRrdzAknbzK99kP+x//1XzMcBA4vDsjsEBc8zewErTKszbC5&#10;IQUzuT4dWBBJ3QRCCFhrN0C9XhAA+t7ifg8C/tvC94P3G+H765jrdJH15WfWCv4VZUZdV1y/fotL&#10;ly6jbcmbb7zNaO+QP/2T/4vf/71/1m9deepUt1Ez6Jer0pmyVuOjULcdog3a5sxr2BuPaNoWFzza&#10;yHviDZfEKPTAvj9v+0nRSuFdaj2X6RLQdNHQSkZjCu7ajHOf/hRP/dEfcOEPfz9V7T84gMEewZZU&#10;bURjKVVBJprgk7dfa7B5T5hFluzQupd/wUhtY47eKfC/3988kbDsPiYrIzKC8pCLQvvU5jCLYIJC&#10;fCR0HaEK0AlaMuxgTCiGnCA0eyXFxz/Kxf/qj/mt//a/Yf/XPs6tMueGj8zF0HqFd4IRg2gDxmxv&#10;Hdx7/ZYLM97Luu1kJ/frazzYK6iqCpGItQbnW7SJaB1puwqiI/gWrSLe1RS5ZTI5SYfDovalBCR6&#10;JHq8T5EvEY/NNEWWJfOvcxgBo4RqdoLEjiJT+K4it4Lu245qIkYUVmuq6Qxtc6qmw1pNjI4y10Rf&#10;47uKGFpUDETvkRDJtCHPc4wxRBUJ4mnaihAcWgvWpgNtfX0sQtZW4WYdXdcQo8da3fem9X3hzFRA&#10;MwSHSCTLDG1boxTL90JILXEU+P7Q01pjrV0dpv2eE0Kg6zpEBGPMitk1Kd+u6zpQiqptsJlCqYCi&#10;IzMRLYnRz4wCH3GNI3SpgI61lqA8ja8xJj1f27Y0TUOMEWstSgxd67HW4pxbhuGl+0+eAYLDdTWC&#10;xxqhqedE78gLS9u2aGQj7G8jbI/0muWGGD3eryrwOueW9+HXDIPF+Kdqw4pykIMEijKj7Wqy3FAU&#10;Gd53GKOZTqfEGGmaBmNVP28BmykiHVoLwXWUeZaK4Iakm957tNa0naNumtTHWAvWCiF0NPWUstS4&#10;rkIkEFxHDB3WQJFrjI4QHTG0CJ6urZEYyIzGaI1RGi2atm0TUSURY9Z0cy2s0VqLUmq5bhZjAyHp&#10;kyQdgVTHZ6GzRVGgtcb7jrLMidEznZ4Q+r7T3nfLa2+bn8VPlp2en4Dz7VL/nWsRSc/QdQ1d16AU&#10;5Lld6rxIpG1rmqbqi0SBcy0hBPI8R0SWOmaMIcuyNDchrSWlIMsy8jxf3nO6X1La38b6bFbzbC1Z&#10;lkFUOOdQKhXanc3vEmnJ8ojvanKj0bIY05UBO51XmMzSNE3aXwjkhSb6Ft/VENK4e5++O82hxRjV&#10;r/VI05y1vwgxCHVdo7WmKEqU0jjn+jn2Sw/XbD5BGyEvbOrkExzOtctx0Dp56LSW5VyFkKIaFu91&#10;riXl6qb3px+NtbrfO9M68T6teWMMzjmstQB0XUfbtstQXKXo51aWe16Mfjm/i70u3WJY7pGn98/F&#10;84YQ0FqT55Y8t+lZ+vQLYxRZZlAq3Udd12k+dbp2Vc0TvFKyXBdVNUNpyHLDZHq83Fet1RRFRlVV&#10;SwCz+FmM5/o97WQn9xMdXf8T1vrDJ9LdY1C2xKFpfKQLQheEqgu0QTC6YKD2KGNBHnJyHzgf7vCc&#10;eYsX3N9y/vpfcOtv/w0XxoGnfu0zzC9/ipenF3j1+IhZd4hjDz8acawbKnedkX2bC+Y1Zj/5D/zn&#10;P/1f+Lf/x//E4aFBDfeYZfvcUQecmAPa4gjyEZic2O+J2qQ9ZPVjejvDoLVd7gnarN5vs1Xo/2Lf&#10;XvzkeU6WZRRFsfxZ//vieotXY8zGOlyvF7Cwj9Y/v/hM0zVEgYODMW1XMz25Q1Fa2nbKW2/8BC2e&#10;yckdRAWGe2W/D4LJM1rv//5b7jFiTNoXTeoEZxLrJDp5oZfFDH42LOhG7+ieDZOo2dsbMp1Ncb4i&#10;H54niOVGPScfjzj3see4/F//EdlHnoenn4RBmQ6ZKHgsBoVGUgHB0BNri/D5pZfmfYZL0mfSSwou&#10;lPU/RtBrDg0NqABuFSmK70IiZ7TB4+gIeLHEckBxTrH3u5/haWOISnP3G9+iPZlymBWUMUNCR+c6&#10;AqmAn1qkq8b1mb5PGOJOPuAStnuo1kIpp9NpMmRVwPkOUQ7pDSxjA1mmMWLoujYdCDoyGg6IwYFo&#10;mmqOyfIehCRAZbNk/DZNk9JU+rAtpQWtFaNxiVJC52qGoxIRcN4RvKSDSGmsNRwcHDCv2+WB0VUN&#10;bdcQ6RiNhxhd0FYQraVrA7PZjCARmwlKe0IMlGWOc4GqnqXKsmKWB41Sivl8vgTl3ifC1KpkDDdt&#10;lQhOo4lB8KGDqFA6GY/zasr++BAfOpqmoXMNRIWxCkEv16JzYaPd6HpV3KIoiDHinEuESQ8KlUqH&#10;MxKwVqNUClRu2ooQBWMKytxAiOR5TlGk+6+7irqpEOV68sEhSrO3V6JUMvarqkLQFGXWg8rYt/UR&#10;wCeDOjNoiZgiw3ceoz02A+9bmioldeV5nsDCklk/VehPwXR6gkgyHGymEfRyrLuuoygKvPdLYJDl&#10;Bu89s/mE+vacoigwJoGPpmkIoaLrPAcH5yjLnOPj414vBW0gxLbfjh3OeyKBej4jBoUxBUoUXhQh&#10;JDBXFAUBh29q8r0Ca2NPYjVo1ZJlA0QJzjtm8yqNpwhlMWQwHFBXnrywBO+YzRu8T4SDzTRZliVi&#10;WkHb1nTdDKIiz0uKIuWwVVW1JAVEIiEmINd1HSEE9vfPQWwTCe19ivAToW1bOtdQFntMZycopRjv&#10;D5dgr20dd+7eYjw6OJMAFhWZTqeIiqv5EUH7iPeRzjUUZXoG7yI2S6GgEc/JyQmz+YTzRxcRFRkM&#10;BoiKCJoQ3ZLU6bq2NxyTUVY3855MSMalVpa2bZjP58SY/t/aHGPSmpxOp1ir0Ebjg0MbhVXJC9c0&#10;FTE4BLMyIo1iNC5QusO7KaPhOQSF9wF8H7liFDrLUnHkKgFzbRRu1uAUEFvGoxxjMupaEayl6xpm&#10;s1lP1pil06Esi+WaWlSuTnOQo8SQ5yUhRObzOV3XYkwir0QkjW9REvFU1QwR6cmPgrZtE6FgLN53&#10;uC4QokNJmidrcrQRvEvz1DaOupkTQzLcjc7QRqjqalmtO8tN6goSentCKY6PjynLkuFwCASatqJt&#10;6x5oK7zvkjFuciKepu5wvkXQGKto65D0Qlt86Fb7f1Q0TcNoNFrubVVV4UO3ZvCndd129Rqxks6S&#10;EEK6noHx/oD5vCbLMqazCc8+8xzXrl1L99tUDAYDhqMBs2nFbDbrvZjpek1bpfHrgb5IIkQW4CSR&#10;czvZyRYPawzLbP1FPS16737CRIpZ0wKCtRabpbM8rd0O0zk4njPWnj3bcWk/shda3vreV7lx54dc&#10;vnyBpz/yEZrBFa7Ffa61A5w9Ym94AdV6/PwO1npCuMtoCMfXf8Sf/rt/w/e/+TWOjg75+Cc/zPWT&#10;qiciLFGyBBDEowQyncgKJadb8ulTr9vb9YkIZi3vfyMSYEuU9brHf/nv/nqnK/avA9ttRQKXr6xI&#10;1kT6KYyKKbpCRb7x8tf4jd/4bY4nc3w2AIlLIj0Rfb88zk+TEKZBGd0XLE6e6HtC1mN8qDbQD4QP&#10;y2rdPUKXuJZu5/EoOnJaDDeA48GQD734Ao//7mdRv/kP4ep5GA7BeWrvgQyjDBaL8ps1k4KsAu5S&#10;u6r3d+KSyqUw0EWGoGyLIumfQZNaBJmo8EAbPUYUJgpgUM4RokUyBbaAl8bkeyWPZxnfNvD2V18h&#10;zBouYymiwYukgNVYp+6CceVNCIA+Xaq4B3TrKRk72clZ5JBzLYfnxnjfcDI5JtIhXR/Oj6eezymL&#10;gsnJDFEaZzP29kpu3TpG6Yw8L5P3KPjk6VFCri1R0rVHgxEiQt3MmM0mKB0YDkvqZs5sNiHLMmIU&#10;rMnJiwGCoW07ptM53gn7h5fx0RFpqaoJe4M9LCn64I3XXmdYnqMsD7G6gByCePJCg3a0bU1ZZHjH&#10;mic1hZS5Lnl9Fl5YHzo61yCSgPRibNKhZNOBHxzGZAwGBSGAqgJ1M++9pYqyTGAheeL6ddoD+fWD&#10;b72YaFVVy6iAsiyXh+SCJOi8o+ka6rt3GewZtAkUWU4Intm8xUgCvEaXRGIPgC06S8RBNevwzhNM&#10;IM/K/rANKK2WLHvXaUJsaZqayfQuIp694QCjAllZcOvOdQaDIXk5QjCEKLStp6pn6J4kOSuSajAo&#10;EVE9aJ0TQm+EoDfy/kRFQgxElw7u8XjI4eGYzjUYo7Gt6QkASwiByeQ4AYvxHm0b8KGlbWuqekpR&#10;nsdaQWLk3P45br19G+cDmQ2JkFky6QabGY6Pj5lPbpNl54ixxoca5zq0Dly/8Rr7B+fYP9gDCubV&#10;NHkkfUNdCycnNQf7FzA6eabL0qJ0GmNtFW3bYvIsATLVQjRLb+t8Pl9LX0uezEiHCBRlhtEZk8mE&#10;4NP/F0WOsaviSk2TDqLgHGW5h4hw9+5d8jxjb29IWeZrNQg229Ol7w0M9gpE4tr8BERAeoCYdDt5&#10;3kXAh44YPXvDknNHYyaTGV3doLXtPf/J+53nJUhI0RjGYm0i3ESZHsgnD1SMidDwLhnXSjIg6Uvb&#10;tv361Pgwp+saRIV+fQrOBfYGe4gY6rpO+4upGI41dXtCNa3olEK8QWeaorAEJTRdy8mdOd7B4eER&#10;wUOMnqqeMBzsITYQ3YyfvP4TysElisHhWkROXEYxtF1NWeZ4b3DdgtyTJZHnujaNA6CULEHtIgKn&#10;btLaL8uctqUnezxt5wgxRUc0PXDP8gxrc7S2iUCp59THc/K8TBEYRaoaniIk+nao0WNskb5fTFqH&#10;TmjbjhBWPbMXJNzCc2+MXhJXrkvPUtWz/m8ZZZYvv0friDGJWOm6BhFNri0ION9ycpLIYGMVRZkB&#10;Zhm9Yoym69zG/pj2AUfXeTpXYSN431EUAyBFmrx98y1m8yllsdcDkRQBUNVVImayghA1TVthjML2&#10;Y7CIslrsyYuogJ3s5ExTCd+nh6XOH36ZdpvA//7+PtOTE6rJMeRzRsOSQR5oplPi5Jhn94acixOO&#10;9Ak3vvMK3/7x1zl6/BLPfOrzvNUZJvlFrleWlpJscB58xltv38RQMByXDLnGPFzjP/77/8BXvvol&#10;yoFl/MKTTOYV81vXGWQH5CEiLhKVIyghWKG1Cq8iZdQYSYTsAuynCv6JhFeSyMD0qpdt/RZRQ8Zm&#10;G8B/PUx/Pf16W5G/GCPSR6ktIolO2wjrbf7WCYKNn6j66CPQCghqWfrpa1/5az73u7/P3ZOKrmv7&#10;vRaazvXA3//S6KJZHMyI6pGgJDAqQlQJOav4s3/kiOJOXVGUh1AOeaPz3Mpzjj72UZ74g9+Hz/wD&#10;2N8nZDlKFJ1RRG1RoiEago9pIuPKJlGnujwlI/F99PvHuNbqZ5Hv2RMtcQ30L5zvMd2zFkFbTRtV&#10;33wcTBRUsETRRJ3a9YVqin3iMUa//1leNIofacPxV76JuVtx0eZoFIoaHSLauzQWIQKm5yD7woO7&#10;fLedvIuIgE9/+jf51K/vMdhjs92VgGthoE/peYTbd+DP/vxb3Lp5TCCBgQXwXSxoHwPWGo6P7yRD&#10;WQXG+wOefPJxPvf5pynL9B3/8l/+J+7eOe4BQJs8zsqQZYbh4Tlu3j4hSmAwCHzosav88R9/mkuX&#10;0z198Qtv8uW/fiXlcceAFkUIHZPJjCB18qTN6v6wUxidpQNPdPKKkTx3vg/pLcs8hZNK6PPfUqja&#10;Igw+xkDb1rRtlfZfIlmWE+PikIKua2iaGu/TQba3t7eRnpS4Ur80fhfe70XYr/fJs+2cS8ZxZimK&#10;jMPDEZ//3Kf50ONpKr71ym2+8uVvMZuAd5GmnYMSlE0pDnUzxc89o8ERnUDXpTBeo1OYXoxQ1xVt&#10;m0K5jYXReMC5oz2e/fBTfPrTFykymBzDn//pl7h27QYSG4LvUKakKC1aaVzwLIoLxnVXf0xdUBZh&#10;+On5PEpp8jyFqQffp0Pg8T6FLYfgERVRneo92/UyxD2RUb23NTpExd473iJKMRoPuHT5gM99/re4&#10;fBkKA1/5q5u8Mq2Z9gSLc46gNKI0eZFRVTPKQc5TT32EP/qnH+XwMLWw7bfsFIwcYTYDY6Eo4M5d&#10;+Jsvf5uvfuUVjLVoEwne4XyNKEvnAlU1TXUytCbWyeAyOutD/dP8Z1nGeDwmBI9zLT50eB8J0RNd&#10;utcss7StW4ZqL+fLGNq2pSxT9ECMKWLHZom0c76hLAu67hRRv4wESjrbNBXGpPENsUNptfK6+gSU&#10;krfU9WA7efFTykTGcDigrgVjLEoJWjcoJVhrqOsE0pNOV31kRoo0aNuG2azpUxdSuKlWts/TjEvP&#10;rBKD9w6ERIzplKsffMBmwvHJHfIskR7j/QFPPv0kn/u9pykHKf7kX/9vf8PxrYogPhFgCrQoCpsx&#10;OBxx+/YJKsKgzPnQY5f5L/7o17lyOR35X/jij/lP//l7S0NWKYVzHZPpcW/Y+iV5s7m/9P9vYT6f&#10;kudlT1akfcV5h6i039R1xXB4jhA7RCmsTSk+KVonedsX41dVPpEjKuXpZtnKs62U9KlDTa9PHu8d&#10;ebFIOVFYk6OUJUYwxpJlOYPBgK5LpFmIDunrIHTziuk0UOTDtXQc+nB+ep3w5HmR5gehLAuU0omM&#10;ChFrNd7Hfj+lf37fk0erdJNFGHCMiqZJHkytNYPBAGM92uT883/+WYoC8hz+z3/1yjIUuKoaog90&#10;XbtMtUhpa2lsJpPJMlT5NIBZpNDsZCf38/ovotlif7allrDJ2K9mE0oL++Oc0MxwN69hQsuFQcHV&#10;i4qj2Y/xN9/kle9/k2yQ8Q9/74+ZFft8+3ZLPbrMRO8xtSTCzGbYTLMnOT4ooql446ff4M//n3/F&#10;W7fvcHj5AnUXuesi++cuEuqWGCIiDhvrZTRCiIaARfd7fPKar0D/EvD3kUBar3n0TQ/4+zW5vm6W&#10;XePivUXF10H/+v/LFq/+ehrywiZa5PjfG4Ggl7ZV2pvS/pd4duH4zm3eeutN9soD2q5Foumvv7jm&#10;L48umgVOVpLyFn3s8+97D5MsD/f4noAD1YeXL4rMLUB/UKl0TmM1x9YwG5SMXnyRZ/7wD+B3/xE8&#10;9SEoFKqwKUIhpnJcIUDoAq712IFZ1YESVsV6+y4CmhWYPh0e8rNn+xbtCmMf7r8Y2R5s96Wu1fL+&#10;+uR/3RtaotBKESLELqJ8xIoBgS4Eajq6rKCILcWTj7P/T36Pl0TzzS5w6+VXMW1gUDvKoNHRohY5&#10;/UpQQfVRCL6P7tjm1d3l+O/k7HUNKQe7HPRA3ydws1iOeZbSXEMHXQvFIBVpNzYZgCG2TGdNyj+y&#10;GaPxEFHCvJ7jfEtmcoajPYzS1M2UatZycnwLrZ7uPb9QV8fMZsl4d12EmKF1RjVvsbZkPB7TdDUh&#10;TOhcy94w3Zvv4Iff/y7j4R7TmU+eYZtyhxWQF3kCJTO3LGSTQEsynrW2aKOYzk7oulRDYDQaonQK&#10;v17kv/qQjFyjM8b7Q7yLVPUMJZrBXkHXekStUgG8i2gjDAZDyrLk+PjkHpC/YL8X+W+L3O7F7/M8&#10;Z29vjyzLOJ4cE6JnOmvIizT2qQ63Z3J8C6sPEJOhlUmFeIwHE4kqhRD7pqMc7FGEgro3FLRO3tKq&#10;qjg4OMCHhqaZU1Uz7h7PGY0L2u4iRQ6H++DcFNfNMKWinreIS8a4az3aZP1Bm5jQsAwrTBt35xro&#10;Q/2z3BCD0HUN83ny6B4cHNB1ydOY51nvFUxpG/P5NEUeGENmc5qmo6pSOkWW5YzHB8znM0J0zOct&#10;Wa6JVJQDKMpUd+Xo6DCRPCZ5OboYerIn4GPKz/LeMZuf0DkIDpSBzrHMZ0Zg2BNjInDuED7x8Y8w&#10;Ho742le/RfAtdVURnCDGUGQZebZPlEC5l3Mym9I2HdosQptbtMoZDve4c+d2Os+UT7mXNp0xnetw&#10;nWc8Ot97RF1PXLRkmSXLLMZo5vM5RZkxmU6I0XN0dETbtty5c4s8L8lsuaUYLqv56drV/GTJaErz&#10;k3K+Dw+PiC6tmSy3jEYjfOio5k3vBY443yaiyqRD3PmU+lLXDaPhYVpvJuWNK51qAmhjsJla5cQH&#10;cC7VCogx5ccaY5lO5snzm3lG+9lqfXZgzYDhcIBWGXVdM6/mHJ+AMk/j+zOxriZUkzmmzOl8hxdB&#10;acu8qrE242A0TMA4dLjOMRqmsQkd/OD732a0t89kHvo9IqUfhJhy0ofDQQKeMRICuG69HoPtwWsi&#10;Dut6voy0WtQ0sDaj7Sqadsbx8V2yzCCSxtNay2wyYzAYo7SQ62xZ0E5UTIa7hrpqiXicCylkPqRa&#10;AWU5RFQkxg5jBe/6NASlCRqCh7ZtlnZUlifyRen0GR803gWapmYwGFAWe0Q8dZXSNYgpamM6ndC5&#10;BmtyRuM9lBKqeo7rUg2GwWCA94nYin23jJS6pJbk18IT7/3CrpMlsTqZnpDnmixLoB+g7Srm1QQl&#10;ell/IURNkQ9wznH37gRrU/7x4eHhMvy6adLzZll2ZkXynezkFPTvHX5CELUsAUsPsy0e3VZoN2Es&#10;NQdDz0BaVHeXvZvXmH33Lwne88KvfR7/2Cf5f98KXDsZMrxwlY6AiRX/P3tvHmTXdd93fs45d397&#10;72g0urHvBBcABHeKFCVLlpw4ktdEWZRJ5e/UTNX8O8lUTXniVDw1f+SPqfG4pmI7jhfZVmxZtKyN&#10;Ek2L+yKCJEBi33vvt971nPnj3PfQgEBKysTjkY3LeoUGuvn6vruc+/v+ft+lGWqSQZve2hqVWoNa&#10;q8HFy5d5+7Xv8dWv/gfuPbKTCW8rV66vUW9MEQUV4m5KvVqlSFYpxACl7ODDw0EaH5kGCOVinCF4&#10;Lif9wj4HRy7+yh35gdjXTX+QIejfTP3/sTHUpv/n9jjAIdNxM/Af4js7+bf7bEyxSdZsh67Wl1XQ&#10;Gmvy5uuv8vFnPsvyWjxiMCnl/a1DP44p6d5aa7LCTlwstdTcBIFlAfbf5MML644sb4tDNgjcsMKN&#10;Xo81oagfOsq2T3yM6JHjsDAD9YDSFtJqBo0gF5ZuK5VC+tJmzQ/vpRK9GqnRQ0Ar3DvO+/+/Mq4T&#10;RqJGCZwGPYzQK3dKC4MU2oJyYWws0Mhgu5yGCRC6sG7YpTg/R5IYgaMqtPMMXRRE05MEDx9nx+o6&#10;72ealffPk3U2kFlujb2ERAmJKE21rN7/pmkW8AO5one3u9tHbb1ehzj2CSPrITkc7Aug14dGCEkP&#10;qjX7DT3sd+UJa2srzG3bwWCQkOYZmc4osrgsXBXVSsTGagfPsXRw11OlidXNzprWBUJoa8hkUguo&#10;wypZaic1gzjBiAJVGpaVSXa4ntV+Xr6wQZHZYlxIUFKRakMy6JNlAyTuaErsug64sjQRzckyw/T0&#10;NINBz07EdUY6yMhzW3hXqxHr622MEUiZY8zQfEuT6xjTK0ZmWRbU22kmCJJ0UDYInHKarUfd8qGe&#10;fUj1HxrnDJkAw2nUYDAgiAIQKXF/ncFgQDwIcUotux84JIMEV/kIR5LrgkGvQ2r6KDfB8Vzaa+s0&#10;6oYwqOE4kiwryPMcIawJ1nASawtiRV6IsnFhj3O3C93eKo5rqFUD+v0YJQqiwCfNBHlxu3v/TV2d&#10;EIJ6vVqakekyHkhitC2+G41GOZETI2PJtTULYD3Po9GsUxQZ3W4b3w8pcl1Svz021jt0ux1aYw0C&#10;PJuionK63Q5JYoF7vw9ZnjDo9XEcH+k4iNROUfuxnZ4HoU+e5iSJ1W8LaX1bHNeu8SurUG/af88L&#10;y4IJApjZAlNT2/jg/YssLa4jhKJWr1r5grHmj3HcJ067ZLoYFVh2ip6jCxgMBNVq1ZqzlWwXrQsc&#10;VxC6PoSSjY01jJaEYYjve/YahhH9OggCoigoz21iTfbSmCgKmJiYZHWlzQ8665e0TGlsM2t0fiyT&#10;0KDxvJBGo0an08N1fSgBd7fbHXlkDEGd7/v0+336g4xKpYLruvi+ZGpqiuWljdI0yiHPE/qDLoVO&#10;R4Zug0FRmkD5KOUgPJei0BhdkGXcvD+LNkWRkGY98jzD9QKqlQprKwNc14wApXJsw3LIHkRnSCGI&#10;fJ9ebO+7oFIlyQuUshNmYWyagy70KNxOudCsh6xeHJBlltYuBEhlr/k4LqUHI12slY1grH9Entsm&#10;QL3WJE766CJHSVGuEzmdTpssT2i1GigliKKAWr1Kp9MhjvtMTm7D93163bjcoyFVtsAUBq2TEYU2&#10;ciLLquGmWWaSDkoWSVoC7aGJY166eltZxpDWW2jNYJCUrBWN5zl4XkAY+iRJQqfTGRlyWnNGu341&#10;Gg0Gg8HINDNNbRPI9ez6ubHeHdH6pVIjo0CtcwyawSAjy7KS5WA9ERzlURQ5INe4qgAAIABJREFU&#10;aZYAmnqjxvIKTE1BUcD8/Bzdbpd+P6Y11iLPCjoda/ZXCcIRiBkyZIYyjeG/O44zYlYFQXC3CLi7&#10;ffh4ZHNMKxItRClBtj5nnshxzYDIdGnJmCmR4KbrbFy/wNVr55mbGmN8+0FO9eu8/d5VzNajVOtz&#10;bLQH6KxPCGS6TxRAdaJOr7fOSy/9FW+9/TqXr77PwcMHeOfUu1QrE+zZsY9+N6Pf7ROFLkmng+cJ&#10;kCXTW1h5mzAGJQx2JVewadIvhCyp/sMGgNzUBJAjI9GhmahQNqZ9c9TeZiB/p0n/ZoxmNjUAhoB/&#10;6OGxefo/BP63T/2lsF525hZzNTu4EkYyMdbi3LkzJUNSoLUk0wWeK8mL4m9Vopmjte2QUqgR4B/+&#10;218LIB7mOItbb4hCQmIMiaeob59j72MP4Tz+EGzfSqfigaOo5UC/oBCaAoF2JcJRCCVQSPIS7zul&#10;+7EZKfwLbppF/c3R2KW2FDctjKXZizIuTwq0MQjHsh+M0Wg0ytgbbngzSGN1jDg2iQFjWRKFACFd&#10;DALfCTF5H+IcpqcZ//iTZFJyRT1HvLwGudXs299gqTvGCCgpo7dGn900wri73d1+WEPv7bff4vKV&#10;CpevniHLuyg3Z8/eBT7/+c9Qieyk/w//8Musr3XYaPdRbpWx1jRZJpmbm+PSpUs0Gg2CMGCQJmid&#10;43m20FpfXy213NZpXCnXTn2AOAY/sOBDOQLPd+j1BtbAqqS5pmmKMX5pOlcCJg1JAqEHSgiMzvH9&#10;gDQT9Pt9PB8q1ZDCGDq9NpUgYDBISeIUpVyiqIrnBihlqdKXLl2w+x8EZQKAtlMoYVjfWMP3o1JP&#10;nbCysoTr2qnnELQPXbOHdFzHcahUKuR5TqfTY2Z6ina7M3KqHlLo4Kbr/9DpfWg0NdT6p2li39O1&#10;k95aPbTsDKz5XpGnBF7VTkqTBKGknc65DoVpkxUp8/PztDcGbLTX8NwAx/Et8DdmBNhcaR22HddF&#10;xJbCLBVoXTZ8dEaaDcjymCxL8KIQIQTt9jpRpV56n9x5jba6+z4Yy4IQQjDoJ1hqcFhOOUUJqlxr&#10;YmgKhBxqe71yyu0wKJKS/h6UDv8B7XYbz5P4gYNUhjSLcRwbBRvUbJpEmqZUvHBE9Q+G2maTs77e&#10;xnMNUcWj2bJU9EEMz3/3m5w69QFeOEM/1gwGHRrNCseO38/99++wkpdVmF+YY329Q57ZYmlx0U7w&#10;W62GPYd5SqUWoZRPvzcgTTWuE+Aon6LI6XZtWoHnORisJKPfzxDCSl6q1TpJnGGM1ctbdo3E8zzC&#10;0EcIuHLF3oPVWoXV1VWEMERRlatXLxMEVYy+gwFsyVBL05jBwDY9okqIQJR/t80GC5Rk6ceQ4ziK&#10;KAopioJOp0NRFGzduhXXVQwGA6rViHa7zcbGBnpSU6lGpWN8DKKwTQq3gjFZea9banuvlyOQeF5k&#10;NdnGQWtRri81giggKWnsnu+AMayvr0IZBwwa5Qwb4RAXMZEKkAhcqfA9z5p/Go2SYPKCLElBG7u+&#10;GG3pHhrSxE6XlQRtcny/Qp6n5fpi72/bkOoSRRGDwYAk6dv1JazieT5KQZrkJOlgNNm2haltgDUa&#10;DaJKQL/fZWlpkUHcp9mqjYw8hTAsLl5nrDVJkmQjBlIYhiOZRxzHSKnKlAFKR/0MIbzR9A4hLCtC&#10;+bQ3OsRJiu9FeF40ostnuXX7D0LrI4AwxHHXNty8CM/zy+QIU4L0hDS1xfry8uLN9TPZvP4b1tfX&#10;ETgjmnCWJQwGPbTOCUL7nv1+jB94pbmgJM+tjEMIYY09XcXq6grPPvvNcmqf0e9ZM8CJiSmuXbvG&#10;zPQWPM+h220Tl2awk5OTpKk1k73Vx4CRR8Mw0eDudnf7cOwjS2NzG9FnKGNAKVCmoLu2xO7JiK1h&#10;nXxxkcV3X4f2NSZDTTi3wLWdT/L1dUG9PsbCzllWV/qsXHiLptfACSpk2sU4VZSvSYoN3j/zBi9/&#10;76ssL56nUg3prcGBPcdJ+z1WrpynUY+o1hXpwCYrCe0iZQRGWXwlBFJJCiWQ0jY6lbVQvwn6RdkE&#10;GFH+N8X5qZJKXzbJ7ANZ3MIa22wAeDvwv1Oa2OafG8r2hk3LIcvxw15SOlYmZCwmHNL4xab3kMKw&#10;vrpMWB0n04Ik0X8rE83sxF8rjLS0eaMpDWrKzsxo4lLmInKTQa/v0NG6Xao+nGibzTHPI3s7O//O&#10;pSR2XK5nKWrHDmaffBDniaOwbztUq2gvRGJNvxysm7ZbdpEKzC1p3A4GhLxpnodAcvPvf5M3/Wa6&#10;D/xgMq0afU+Pjr3FNgXCSIoiRiq3LO4hyzW5BhyJIwSdXpuxShU3cMjSVdyoCvv2MSMka2sbXH7v&#10;DLVuH5mnuEWOyAowmsJoIEWVTu0SUKULqbDZg5i/hVmWd7f/F907xK2NNCPp9QZ4vovnVhgba1KY&#10;Pq4TWuqqgNCBQb9LGFbIcw8jQ/pJYWmzcZ9qw+PEI0e5774aw+GJlrCyAmc/WOLVF17CGE2mXbTw&#10;SLVtepmS6dOoCnbuOMDHPvZAqdsqdeVffZHLF5eI/CnyQpJqiaN8gggc67PDIN4gRxB6FSgSirzP&#10;lu1TPPnUUaa32d+hNFy4AK+88jIXLlwiS1cRpooULpKCRt3lkYePcN99DYLw5tFaWYUzH1zjO9/+&#10;LpWoTiEVjuuza892nnhyL9PjUOTw6//ntzBa0o8ztHHYNr+dhx7ew/y8Zd/82Z+etfuWJAgtcITE&#10;DF3tixxtBIXRFHkCZsCWLTMcO3o/+/dIlAtJBmcu5Hzrua8wiNvE/TpRADpOyZMU4Wd04x5Suexe&#10;WOD4sX3M7wStIMtg8Sq88PxrvHvqHTzVIPIn6eWGJM4QZcKBENYsFKPY3NSXyl419aZi/8GjPPWx&#10;B0bfu3YDvvGNF7l+YwWJi8ZHGKeMF9VImSJEzL/67z+DLux7aWBtFV5/5Qqn33uffr9NFNbZ6PXx&#10;Q59D9+7jxINT1Gtw8Qy8e/JdPvnTB9Blf/Mvn7/Biy++yMZ6m9nZGU6cOM7+A7Z473TgwoU2z33n&#10;62ASwCfLIQgMyikQApLU0pQr1BGOQBmHyG1QFAP6vYR+H4Kmneh7njXk29jogAooCsHK8gbn3j/P&#10;lqktzM4GTEzC2FjdJh0kgjCI8DzJzh1befrj9zE5aZvjRsCVK/Dct1/g7JkLKK9J4Lv0+ylFHjO3&#10;Ywf3P7CfnbsY3QO2iII//tK7LC2us7rRIytyqtWIg4f2cPyBLUy0YHkFnnvuZeYWtnP0+CRFYZsX&#10;G2vw27/9p+TpBggXdAVjrWcRJkfKDMrzM/x/MLC2Bq+9+gGnTr9Nv7+MI2vEvRyUw549e3j8iV1M&#10;TcCVi/Dccy/QbDZ55ImD1Fs2zUYCL75whb/67kvIIkGj6HQ6IDK279jKg8eOsGevQgprsq8kLC7C&#10;a6+e5oMzF+l1Eshv5kfXGpKHHj3M0XsDgtA+krWElWX44IMbvPLCG6BTCm0QQpIby3Ic0kNrNcHO&#10;7Xt48uldCNeuPe02PPvVV7h8+SoVv06RF2RaIJSLF91M6on7KRQenh9R6BitN5jdMs+THzvB1llG&#10;7MrzF+HVV17n/MUL5fpSQ4oKGOvP4PkOntLEcZd+EtMab3L02BGOPhDiKfjmN89y+fJlPvmph5ic&#10;tu9bJPD7v5dy/vx5pqZn2X/oBEfubVGp2sbEa69c4+233qbXTSgyQZobsiJlbKLFPYf3c8+BMRoN&#10;yArL5GpvwGuvXODUe2eI4xijbS0SJwWOhOmpFvfff5DDRwKMgKU1OHNmhRee/x6PPPwgJ441KQp4&#10;8XsrvPLqm3TjmLASgsp56OH7eeC+FqF/80mzuAYfnFnmtRdfRwmsSWAa43qSubl5Hjh6D3v3OsR9&#10;iKwZd3kdnOHU6bMkMSgnoNONqVYjPv+5p5mcsG/+x3/0FmfO36A/SNm+fTuf+9wD1Ctw8QK8+sob&#10;SOXx+JMHabTsGryxAe+ebPP22ydZXV0n6VmTQsuOlLdxYe4OTP42gXaQm6bFtkEo0EPFPhiBxqEQ&#10;JeUcgyBHmQKBRkuJZmjqpxHkuCYjKAZUih47ZwNYv8zaB2eJV6/gy4zJud00mhVWq/O8m87Qm9xK&#10;3FnlxpnLNB2XmbGAQuekug1SUhmrcvHqab72tS/x/nt/RaOaMz1ZIU4yjIGlq0sEvqFVr4BJSAcJ&#10;vuOjXEWhS38v44IYMhJKXxcpbmnHjwC60AjhjMw0h74kd3L1F1KOnr+bp/F3ov/fEWxvahYMWQKb&#10;I2bvBPZvqVhH+2FAawz2mFgMaeh0U8Yn51heW2WhNY3IpG0qcydvmx/gc/zw4fJm77RhVFu5d3I4&#10;pBb6Dgh6+J4uGolE28H5ZgM78yGpAwbAKZsdm7Dm//g//et/3enazHuEQ55rmg2XP/rSsyzM7ypN&#10;roQFzsLq0aVxbgJ9qRGmVKsYhRGWgh+YlFqyTnr6LWZWF2klPXIT40Q1tDb0ihzHq5Mpn7VUsxH6&#10;bEzWmfvMx5n4uU/BvfuhUaObg0wVNddBa4NwBEJJpBLIIUhFINF4QiJLE4ihjZ9Aosr/xA8xrbvl&#10;Iv1vrdsa8opLI0VR0uyVkDhYAz+h9ci7QCKQZviVAmmpgUKVl5XQKFXqHE2B0DlV3yfPY4o0w/VD&#10;pBuAcsh8n+kdO1jvrrHRbbO8dANfG5rKQyUxBSluuUgJZS/yngrYCMeJ9t7PUnWWDScoE0fvPsz+&#10;7oL9O13UFuSBi+tEZKl1hc8zg8ChElU5cs82XAF6AKdOnmFtLUc4LQpZIRcOa/01gprLz37up5nb&#10;5lOrUII+O80PQ9i1vcLubZNcvniea4sZhVOltWWS/QdaBC44DJifm+DIoT1kptwlafXZ9xyeJk9W&#10;WLy0RHsjJmhOkRY5R44sUAnB6JQz5y+wMajQTexU+Ikn7uXvf2Y3vpfi+Io4A8+BVgv2HdjKYLDE&#10;oN/BkdBpr+N78Pmfe4Zt8xWqVcrYG7v/QQS7ttfYt22MpauXubrUw682SUl4+NFtOGVT4Z033iXp&#10;gy7q4FTYGKzx6McWcFxwBCxfucq185dR2sNVIUmWIh1pH0xKkuWGeqNBv7fCgf1z/MNfup9GRVDx&#10;rP+140CtKTn20H6EqwmFwFeS3nLO6XfPEUuDCQqe/uQxPv7MAlNjZexoqSqarMOu+S00apL11at0&#10;232McfG9Bo4KKbQ14lKOS5oWuF5IpRpw8PB0uU6vs2PPFrbP78PdJAWpNeDwfXMYkXDlyiVM5uG5&#10;FeLeAM8t+MI//jhPPb0XT4KjoJ+CdKESwq5ddQ7s3M7pk9+n045ptCbpFjmTc2Ps3VdFCqhJuPfQ&#10;JFkGjiWP8bU/f4miGHDkyG4++zPHmN2qrC+Fgsi3BkuPPXIA33MQDKh4iuXFRc6fvUReKDQuQTWi&#10;F/dQnkNeGIwOETj4nsN9980TBvY6uHzhBlevrNDLJK5XoVWfot9JaNRa7Nu1E8+3YPnGYoeT776L&#10;oyoY4PFHj/Lpn96J62g8X4xut3oddu2eIgg1a6vXyLMUdMHW2Qn+0T+6l/FJK09Qjm2IpSl4Eu7Z&#10;M0mjvo2X3niL2vgY/bRDreFw7J5pfAU1D3btmmB+ex1keQ8JC6aOP7AXQZdrV84jsiqBGqPf1XiO&#10;4gv/9HGeemZvybSAJAbXgWoIe3aNsWfvJO+9+wo6dYjCFkifOE342BNb7bVfJOzcVuP+exeIarZJ&#10;WEgQUjOzpcL+2Tnee/P7yCAiMykTk1W++MWHGB+TuAryOCfyJcpAFMC+XeM0GlNcu7pEPCioVVqk&#10;RZ+f/YXHWJh3GYvALXFaPwE3gp3zVXbPzXHtwhmWlq4jXENrdoK9+7YSSgeHnLmt0xw6soVYQu7a&#10;WisI4N6DsxTJCouXr9DZ6FKpTxMXBYfu20FYAZnAufc79Lo14kRTmBs8/uQBfvoz9+N6tiGaxfZe&#10;azbh0KEtRJWCxesXMLlGFA3yLADPR5sMx3SRpk9YcRjkMbv27WR21sXR4JDw9FOHqNUgK52r8y48&#10;fGye61ff52NPHGf3/gm8KmRYNsuWiQoz4xGXzl0ALdCOy2pnnS/8009zcF9I1aqawLENwLEQdm9v&#10;sn1mljdefYlmq0lv0CFNexw6sMA/+Oy9VH1BvSLRCowHW7dFHNi3l87KFbZvHcPN4Z033yGJY7QS&#10;xMWAv//zn2TbfIVGZNcracp7vQYL8xHbpse59MF7xIOEJMnYsXOWz/y9o4xPSVzHrlFeWXu3arBn&#10;zxhKBCxeX0cXCuEG5HmPJx7ZQ+gYXAQn3/6AjXUoCPE8OPHgVgIFRbrCA4d3sH/vFGEdcmPXBgrY&#10;ueAz2Zrl9MmTuEh0bodPUrpoIUrANKw/zW1jk7teAD+Zm8LgWiW+cNDCWOwjUpTJkBRI6VIYl5QA&#10;LX2UVHjCEJgewqRoJ2QgoK9TXM/gig7e4Co73XUOB22yt76Od+FN/I3rtKo1avOHGczcwylnB9+P&#10;J3Gr87RvdJlpjaNKTOBWXFLRJxcdWhMOz7/wFf7i2d9lbfk89aqHoxRoSRjU0Fri+QpHynKgK5GO&#10;hxaKQkuG4MJiKIMcStWUgyNLjf4QeyllpWyOjRxWjsBxVQlvRGnsp1DKQSqJkBbHDKMwhzKfzZgr&#10;CIKRT4dSahTPm2WZNXYtWei3MwE2mxkbY6znTpnyU2iNHk30rf+P0SmIHEQB0sb0ImwLB+kCPnPz&#10;u+kOYpTrj6QPDAehwmwC5IZbHOW5zb16+DLKegVoSaELQOMqgZIaiCmKHkGoqVQFzaZDq+XSrAtq&#10;VU29DrWGQ71eIYpcPNf6vQkkwlgJg0ShjX3eF8Yavq6tL/P0xx8izUrZnYHMdXjj0pI1mrRaQevo&#10;XOTGOiSXHQItGHUhNn+k2xl/t+j1xc3vG2lPqhZlXFyakuQFBo/cCejh0HE8epUKk0fvp/7AIdi+&#10;hawi6UhN4Tp2shXb98tLbbwxZuR9J3WB1EPXQLPp4hA36Qbm/wcLrrQams10lc0+hKrU3duXs0k/&#10;45T6FHuxaax7tSaDctFRFIgit27/0nbrtJTkUpFWahSTE2x/+kkax++lmJ5gMU9ZSWO0Yx2iRxez&#10;uL0bVdL+7zr9/x3f5Ec0A8rOo3Fst9j45cuzr/JHPdf6XBS5JNcuSa7Icag1W+zcs4vxCWi2YGkZ&#10;fuV//R3+/b/7HU6ePE/gQxwnTE/4TLUCoihCOSHgkQOQIRkwPtYk6WtcVZr2GXsVuyLlmWceYuuW&#10;KoFfrne4NwM2RIaQOcvra6jA4eC9+3j8yQmUC5Wqod3N8F1YXclGxeUnnnmCWiUCralX6uzavoPJ&#10;cZ+xJqwsFfzbX/kN/v2v/ifeefs8oQdp3GFqzGe84REFIUp6IyGSfcBmKJ2gNEjhI1WAcFS5/pZL&#10;BwMck1oD0JEkB7TQGAGO69PpdGi1ahw+sgchbPIpGtaXS1a2LsF2FBJ4jk0IKSRRUKFSqzK7MMvY&#10;ZIVRbG2WIwrbeMBYuv7B/dvYv28Ozykstb+Afi+5aZpjVNll3hxvlZPSoR5Fo4kwxupsEdDvtzlw&#10;aIGtW1tIUWC0ZmK8xVNPPUq9AZ6wa2Qap4S+Pb8bbSvVGB+Df/kvPsd4M0DrmEyn4OQYQJFRC4AY&#10;Is8esQvnIB50qdc99u6do1q6tvsO9Lopcd8asomy2Bc6QZCASECkt3TidRl3av1lXPJCkeZm1GAv&#10;CtCFNYEbH5+gMILTp08zMTbOJz/+KFOTlnUS9+HSpUs0G2NE1ZB9+3ezsH0CCVaSoVOr5e/Z41CP&#10;fI7ef4iZ6QahLwl8wSc/8SCrK9asMgrsOet2BoRl40cCO+fh4UeO40UOynMwJsd3IOn1QPSJImnP&#10;9W13t5Jw5J4dLMxN4EiNzgsmGi2efPwEYTjsSQxI8g6VwO5jdw3SGCbGAv7lv/hlfBfyNBk1CPqx&#10;fWS3xn1mtjZxHEj6GYNigCYGBkSeYaIRMr9lnHb7BtMzTT7+zGPoAjobBTqFKHAgz0YRtUrC7FSV&#10;yfEGSdKnyBMWts8yPilpNWHtBvy7/+U/8mv/9rc4+f2zBA7ECcyMB0y0atTCyHpd4FF63yNRjE3U&#10;6Scl6QE7AdflNfL0xx9k20yD0LcDCoO0jILRMVSsra3g+XDkyC4ef/wgrtTUIui07bWphF1bXAXT&#10;kwGzW2sUpks18pmeni75jBKlQQ0LX6FtegFQZIYd28aQAnq9gm7X/kijDnkv4Zc+/yl27ZrCaOu3&#10;MeRtVSuSfXtnKdIeAs3ExATHjh2jVrfn6fzZFX77Pz7L//ZrX+a1V69jUuguFcxM+dx/aA+DwRph&#10;KJmZbXHf/QeoRjAxYSk+SR+SFFIDrTHYd2C7/cUOTLWqdDdWSZKE3Xt2Mj7h0GzA6lLBr/7Kb/Br&#10;v/o7nHz7Ir6CQZGxa3uTiWYN33GYm53gyaeOoTz7XAHwXcgG1g5p2Eg5cWIrhw7uxHHLDgQOqnxe&#10;2POS23XKuBgpbJEMTI0HuIGhyBLLJlG2gVat2qbW1KRi28wEoa+IPBffccsSSpZQ/wdr5LueST/B&#10;Yw9hY/eMsNeMqws8XaC0xKDI8ekbh0Q5aGWbloIcaXKEkdYfSCkcDNORwlm9wFRyhUdmJK2NU6x+&#10;/5s4nWtUI5ex2XnU1HZuOOOcTqqcFdN0olmuXV3j6KEjXLt0FaTCq4QsbazQS9u4QcFXv/Z7nHzn&#10;Bfrd6wgSlLTgPs8kvUExilUe4TkhyzXFKeUH5TRdaIS0PGq5CaPcPuEWo+x0XUbkbX5tGqCWUoAh&#10;5hlO6IdTf8dxCMMQ13WpVCpUq9VRU2AoE7jdE+COs9U7DGrvJCEY4RuR2xfFKK5cG/sAKYw1BCwz&#10;/0bpOT/acOzON3qRW/a047hI4aB1TqFTpMzwQ43rZhjTI01W6Pev0+1do9e/Trd7lW7nOnG8ThL3&#10;SJIBWRqPvFCGZs63fnB9Gxvg1mPjaA1FYQ1kCso/y0aAGVE/ZGnU82MOuTcdbCEEjnQpitTSFTyf&#10;WMK6NiS1Ks7cHDsffhj30D0wMY02kKUFnqcQjmKQpDhK3rL7HxYF8ZOw3eki/ejPUeoHKTOqjbkJ&#10;uMr3s3EcN7MxrfGW1Z+paoXxY8eprq6SnjvH6soKNzoDgqBCaDRJf0BQSjUyCbmCXBlyqUu6j77L&#10;9L+7fQjFaSgA0psWHHMbdWlY/NiCUOCU8hVDEHjUq3XqFeh3YG0lplmzQODVV15n564tTI37UORU&#10;q1WCICce5rYCAheBD9rnq1/5Ju+cWUcFFe4/upePPbEDYSpgYPeuBa4vvU+3SEbppfbZ5SNQTE1X&#10;WWuvcODwvWQFeCpj8do1futL3yFJPbbObOWTzzzOxKS98x458Un+/Ksv0O/nzM4coBZBdwNWlzPq&#10;lVkcJ+DVl0+zc9cC0+M1UJoorOM6fXJkiQpLUC9dMA5SCJQUGGUpgZLNyYhy1MMUdzgHYejT3ljh&#10;0MGd7NoVoUv68zvvXOXUO1c5f6lPc3qS/Q8ucORwZIG6hjg1ZJkmzzX333eMhW1We3jx1Cqvvvwq&#10;F25s4HguP/8PPsX0rE9zvMHuPXt4842r1tW+MBS6sFPUYRqJ0bfFgzh4tNBa8Sdf/kuuXR6QpYaF&#10;HVP87C/cSzWqUwUWFhZYvHqRuN9l29wk99/no8v+QXsNvvSlb3B1bZGo0eDRE49z35FxhIFBMmBh&#10;+wzvXVhEkKKEHjG/EHDlYsL//ft/jFuzBmKGlAeO3cfuPWMAxEnOpYtLfOvrr7C2lLN1doHP/MwD&#10;jE0Aqkk/7oyaoMLI0QmQpTGTBKpRRK9fYIqcOLGn11fw5MeO8dgTx2gn4FdKqVwORWpNL6MKdDvw&#10;xuun8IMKhpz9BxaYmbNn9salVb7yp19jo1OhWmvy1MePs2tPRDXyOXL4OH924VvkmURKmJiAThd+&#10;4zf+M8YIVpd73HfkCZ56bDf10A4uxscrfP/0BnHSZ2Njw4KmsAJ5Trye8iff+hZXl7vEuWDr1q18&#10;7rMPooBWc5ydO3exfP0qvV6XyZlJjh6HbHh+ehl/+AdfZfWaoFad4rETJzjyQIjAZzDosH/fHt47&#10;tYSWGtcxZLmdILsuMDB85Svf4NLKKkXNZcfebTx54igSiGowPz/PpV6PG0sXmZx6GKUgDBRf/9qL&#10;XLl8kcXrNzhy6Aif/uwTALSa8OCD93FjZZ3VlSs8uP0AtQp027C6nFKvzmB8yasvv8fCrp1MtUBl&#10;UA+3ELoZsXbQWVQyGctGm4Zn//Q5Tp67jgyr3H/fCZ5+bKJsYjns3rmHG4un6OUFQuUoMWTngVAx&#10;E7MB693rHDj0qDVplIpr19b5w//8PFniM9Ea48Qjh9h/OGB+bhee3+DC+f/CRvcqg9UNVLV5k4o7&#10;aq6mo9UhCARoj1deepuXXnuXVFZ44rHHeGB/HSfwQfm011P+7C/e4Npam30Ht/Pw8d3ESZdmWOXh&#10;hx7n2a+/xErvIj/19z5NFNrPvrK4zPraAMU4p95Z5skHZqi2bHfVCwOSZEBcDNh/cC8LC2qU/fyd&#10;b5zmzNVlOqYGruRzP3OIqZayxkQaPDcizzXKdWk2Juz62YfVlTaN6hiO8nn9ldfZun+KyUZA2oOp&#10;iR3cWDrLxUsXaLSsf0JhCn7zN3+Py++vM9maZfeO7Xz60/eCsVKv2dkmz//VqwT1uRHIHxUzRpYS&#10;VZsEUBTlt2RIvJHwje+8xNlrHRKd88Sj93H0vu2AbYBOTo2zvHoeIRybiizU3XLgb2uVIzSZSlHG&#10;UMkGeNoC+ky6dJwmsXIZCJCqIBQDnDzGzQtEYci1T4FDZ2XA7ESFaO0ce1tQ2bjE2nOvU/MFS2sb&#10;mPF5+mMLJK0drLtNlnKP9UJR6JzAy5jYMs4br3+P+fmtXF+8ADg0mjXyvMOXv/wHnD79FoVOUVDG&#10;qMpbHO7/azDJaEApxB1B9O1fb6bu38nF/3YTv2HU5hDs1+t1sixjfX28VHF9AAAgAElEQVS99Pmw&#10;EbA/ymf4KH3/R7O3b+6T1uC61rsI7P7rYsgw0LcVXpvF2uKHDMpsneQ4Dk4poSi0QcgcxxG4vkPg&#10;CysDKzJMcdNoXWDKNJeYPDcUuaDIrVeO0WU+m+AHGxu20L7jVgJ/m32c6aL82oJ+G+c3LD1vV6T/&#10;6IDf/l3b1nihUa5D7nmsZRlrUhIubGP6+FHcgwdgcgqkpU4KVWZVYxCuGsUGbe4WbQb/P+zi+JuO&#10;XLmdnnL7/nx0V0sj5VBzaEbmi7eYY4jbcy03XfBSQbOJf+gg8xePk66t0DtzidUcWrlA4qBLPoUW&#10;klRCqqCQFrxJo+/S/O9O/fnwaM9SCmTMza/Rt6wZJrMFslIOSAeFC6Kg1+5w8cIF/sNrL4MpiDsZ&#10;a2trLCxso1qrWEOnEaY0UNK1jC429Vg9fu83/5gb11IalVnWugNeffEdKn7E8cPT+D7s2DnPq99/&#10;n412jFDeJiaWbUL0+2vUaw127rCTo2zQ4d1336XfS3HcKtevLfHnz36bT/zUY0xNOkxOugwGA8bG&#10;pnnhhed58eU+hpReb8Da2gYL87up1kJrjDU8flpCYf8wZvggteDfUw49rMu+/ayZjSocSrzMR7Nv&#10;DAUIw8LCQglmDTdWlnnllZc5f76NYIa+XoV3c7bN3UNYs9MxqTKimiStOcxute/dbsPpD85w7eoK&#10;axs5rfGAixeuEkZz1MdcxsfHbb61cnDdgKjm0Rms/YCWbPO2strl9MlLXLmwTJZW0FqweGONd9++&#10;ztaFFvWaz46FBU6/vUISd5je0hzF3q2sbvBHv/WXLK0myKjB4o0+z333e4Teo9yzt0lrImTfvgXO&#10;XL2GynMEGQWpFYEN4L13PqBencKrN3BUG8fL2Da/FYBeP2V1pc3Xnv1L+h0PV05y/swa3/jaGZ7+&#10;xC7GZ8BxgpLRUhYJZVNcjIAhrK4s4TiS8bEa4y17To2BQUfjhZIwgkFip/HKtU0ZR1hPgf/021/C&#10;96qEUQ3HgekZe8yWlzXnz13j+vU2lVodpRRnz55lYvIwlSrs2DEOxqFRb+K5kGdQq8EXv/hLnDlz&#10;le9+5yXOnj3N6XfeYqIBaZ6yVgRo4zA5No7vqE1MRYfz5y5w/eoGa/2CpBBItcH58zl7d9qo3C2z&#10;c0SVJbr9HlOzIcjSB6Db4Xd++0usLueEcp6l6wnPfec1/PAB9h8KmRif4ciRSU6//w2SvE/FqRKE&#10;JX1awysvvcHVyxtcudElqyiQaxy/DzxvuOQ4JLEBXHyv7CsJOHzvvYy1Wrxt3uSdU+9x+swZlIqI&#10;E02cQa01xfT0NN/99nf5y78aoHSOWdVsrLbZsnMbUSXEHdZNBob+OkbbNIARPjTwu7/5Na4tdqhV&#10;p1jtxrz84lvUvPs4ce8Yngs7duzktTcv0u7kCHdTLSgAkdLr94lqVRa21xkkMYWIefe9k/QHbTyn&#10;xfLKNZaWJphanaI5HjIxOWG9SGoN/KJKJy/XU+OCDkF73B4uvb68zpuvv8fKygDjh5x+/yIP7D88&#10;8up9/92zXDp/jdXegLHxGp63m1pQRWi4eukq0xPTtLXkG3/xdb7yJ4vMjlcxnTZxH9xWkzPn3+HS&#10;5cNs22ZZNEkyoN5s4BXQbDYttyeHxas9Tp1+l2urfXqihhu6fO0bXX75cyesqXEK3d4Az4/QfsgH&#10;H5zltbeeR+kUvT5gY2WDHdt2E1UquNLqgnwfXOVQCauMtSbxlKXge0Lx8z//y6xe6fOnf/hnfHDq&#10;FP/7e2+Cm9FoTbK4FNNoTJIYUbLQRAn+b32mVSo32UgmNnz/rdN8cPoKKwNwQpc333yTew9vRxfg&#10;KQiiiCRJ8DzfemJJfceCHzNMcrrLmvyJrXyMZdk4Oi/rYEMhJAUOhbDNI0eAZzL8IsbLBqjMArNc&#10;+HiyYGfNoK+8xb0zIVx7j+TyScJBlxtLfebuf4Qb0Rauu5Ncd8bZEBGF6yI8RaBznCIlz9o0WyGr&#10;69dojVVIkzaOcvmNX/91FpcugckIPIVbGvzaKDp10wTvxxxK/qgT9A8D/7eD/s14ZfgaGhw3m00m&#10;JiZoNBr0+3201qyvr5cO+6oE4v/1wP/WQukO96GRI1Z4GIboYjN2FWido6T6CCbsh2j7R7/r5kDW&#10;GMu6UI6x8cCulWEKmSPQGJ0jMFYmISVoQ6Fdel2N1gZdKIyx0YpSDc0WBVpnt9bmw6HbHeLYR67+&#10;RVFQlMD/ZpyfGE05jDE/ljzp9g6RUBJDilYG6bkkxrCcZgwmx5i55x62PPYIbNsGXkiWGoQTELkV&#10;8hxSXRD5HhTWh/72E/mTMvG/fT9/3P22ypuh8eKt2gohbASZ1dAwoskAZFlhjYGEgfl5Jh89QXd9&#10;iQuDmBtXbiBymIgiiriDRFKIcuIvNVoaBIXVhNyVp93d7gT+R2wQuakrqm+TjFiKvVIewmTkiUE6&#10;Nhav10u4fvk6kSswWjPWbPHP/skvMjsLG12oNje1v0xeFueWfiWMBQBF6pANIApbrPU0jqzhuQWu&#10;aOA70F6C1riL6xZAihQuFCCHu1cYBnGbPQd2k+VWn+xkgiefeppjD/so3xp1O6VyYWU9ptUKaEw4&#10;3Lh2jlo9JNMbaAY0Jqr843/+RWa3+LQ7UG+Ux8MIdGHXU0coVElflyXw8jwPaQy6sF1fnHzUtL2Z&#10;9is3oQl5s5w00Ot0iXzP0myBMBScWV5keW2ZarVJFLVoZzFLKxdJsh0YUQVfI701tFyi1nJwIujl&#10;mnpD8sxPHeeZnzpuG4rCTktrDfurKzWFH4WsrPbo91L8oIr0DEbosll8k2o2XDYmxmb4+rnXibvY&#10;poERFInm+uUlDh6aAQNTUz6uK/Bd2LHQogxh4Mqla+RZxERzG+18nUoYgYHl5WXYZy+QLVubeE6B&#10;ozRKFKOWtU7h+sXrDPrQzXqkeR+h+vhBQG7ADTxyLei2CyZa24i8bZw/d5nLF1fpdXcxbsBRLtIo&#10;pJHoYcPG2HMn0QgDUeCRpjG99oBOG1TDRkVGNXvOksKa1oFlKHz3W1/n0oXrdDZckGP4fh1dCMZn&#10;6jhlX6rRkDz44D088sg9DHLAgzTLR+ZnGHC8CusbCd0+CAdkZieS87vrfGHPJwi9Cq6Br/z+f+Ha&#10;jS69dg+nOonWOVFUp9e113veg1dfPkmnU1CpTiALQ7db8NqrJ9m65V58F8bHq0iVI1TM3EJjpKA7&#10;f+4iRe4wMbaVZKNJJbR8+MWlHvuwTpdjLUWaxWTGoI0F8G55a1y/vILvjjPRmmTgG9K+lZAI24/A&#10;FAKKJlI4rK/AzBS4PmydC5if28v9xxbwfR8MfO+Fd3j+hbdpVloop8HyjT45htDrY0yXiYkxvvjF&#10;f87ENsVyH6r18lgqMKwjZdtmvwubdCCw5ptpXFAJxlntGjxRw3M9XBXhudBb6VEfq+AqB2EyK1cp&#10;hUhIO50Z9Ay79u0nTSDyA3LT5+mnTvDYw4/ie5YtVG/YpuBN8kydPInoxwKGaXHGKcGrByZHC3u3&#10;pblhkMR0uhn16gwiHCdNNuk2Ujj1zgfkGbhOxNUri/Tb1jOiSGDb1m1cvX6aLDNU6hWmpua5cfF9&#10;tjUa/OIvfJrWzpplFhgwgwRR9YlqHvHllI1+zszsBFkGFQ+WVi6Rm0UaE9YAMqw0OH/hfXp9Kw2R&#10;AQzSDCEUxsDZcxdoTUhMkTPeavHffeGfMT0DGwNwa+USXcDi8gWWlzv0M8HFc7Bjt32uVANQ4xH/&#10;6n/4OYxdNnnx5Zd59tkXaFT34MgmSe4C/fLptYk9KqygozfoWrWotj4VaysxvttkIqzhhIrllfcp&#10;uNlr8XwHTWFTpYywSUlC36Fuu7v9pG/KgJ/axShRkq6jyaW0zzvToVJoAqPxCo1bFBgjKYSicBV4&#10;UGedPfkF5qfanHrxZUw/JnR9nPou9jxylJMbOeu1bVwlZNkEJDiEQhIhCAqDKFIyUpQrcT2DkhlK&#10;Zfyb//nfIElBFASBi+uAKQrSLEaUNYXFbz+ckHKnqf5HDUt/GPj/KMO+IT5xXZcgCKhUKszOzlKp&#10;VFhbW2N5eZlut/vX47c2qmNvraWEUDZKt9ooh7C3HbBb6tw7vJ+RH9EYAE/JEmvnKDfDc8H1FUIW&#10;GFKyPEPrFEMxapoYIygKyDNBkSu0tk0cjE1WEELdhonNpoGb3tSUuI3qbwxlvI6+LcKv/CBiU9dC&#10;FD/24d180uJcg2ONBrpFTt9xqO7axdSxBxCHj8BEnSx0yYXAdSJc4SOEISurX6sXER9Kk/+bnuj/&#10;OEyIOzUBhkD9w2D/iPpxe1Pltq+FKI0KESMmQaENntbWqWn7PLV7DsHZcywuLuL0MmrKxcGx3gFl&#10;IVFI+yATRqNKg5q7T7G/w5uRP0Ddv0npL78Umxeb25xEXWwkX5GRk2PIcYRPpVKh1XL5xNOPs3Ne&#10;YFLbAU1yS1SxzSuDJ8CRClflKJOjhHVYN9rqW4tckqeaLMlRoc/S0gqnT3/AiSOHqbfstVvoFIRC&#10;SE0xbIiKMm4u8nEdw2BgqFQFOB56kOJ6Pusb9vNVatY0rdUMWF2x2eDrawP6/R6/+A9/hoXtVfLc&#10;7n+W3tz/NE/wRDiKvSociZTFaJooihIMy5hCD5DSw3FzXGfkK1PegbI0jpI/wAgqipxKpYWUVvte&#10;CbCTxaKg2aizvLLOoMhI8mUMGimtwYvWOb3+BnV3Kx4gHGnfvZzGJon1S6iVBXia2eM1NTVlqYVS&#10;4lfqdAerdzzvw2UjTWDpRhshKkRBhUJr8qLDlSvXEPoeTGki2O+10Sal0aRsYsLa2gZxnOEHVlvt&#10;RhHxYJ1Ll66Q9OfxIw/fAYx1FpdG4+PglL87T1MCv0UsJFVfEUQ1pqcdpLCf5+zZ83hewPLSCqKQ&#10;ZFlOTXkEvj3vaTp8DiowsvTWtcddGI1E2E6+KXAdh1oNAg+SOOfbX/8ub719jmhiB8cePsp9h+uE&#10;vs+nP/UpTp06zx/90Xdwpc22HyR9ZrbVkMqaKjoubCzD2JhtOuVA6DsMkpzQd0himN+2nTMfXOb5&#10;757kF3/50KheCX0fgSY3Oa5w+OznP0t7tcc3Xz7FayfPsbR4nfktUwRe2UCo2PtM4JXaTyvXSHNN&#10;GFgNunQgzhKUU9Aac8iM9Q9YW1snHuRIH4pCE3ghcbzGpUtX6PcmiCqll4108R1DoVPSDCQFnlAY&#10;o1hZ6qOdMYxyWF/dIE2A8CY4q9XqnLuyxLe/dYZnntlFow6BD+1uTL0WYIxho93nxMMH2XfwIF/+&#10;4xc5/f5lJicXCKtVnvqpx9g1X8Pp29OYZ3ZKJ6DUSCqUY6xpLnoE+i0NvKAoDFlakKYGFQR2fTn1&#10;AQ/df5jKWMXKN0qtpRCGoshs10KC1gVRFOI4ksEAHB9c4dLPBwR+jY0NQ6txq4Ynz2BmdhvtlRrd&#10;fhdEjjAFUDoLGg9IRj/vugLf98kSWF/rYAIHP3CtNEjaplG/nzDe3MLAQC9ZYphCpxxot7toren3&#10;B0gfHv/kE+z5wscIc3u8EqATdwkCHyFzwCdNY4IgYGMwoNW8WR8kyYB+r4OKIuIkIdMG5Tr0+4bc&#10;E/a4C0GWZeROwdzcHJ/89Al2bVN4A3teTMZILpFp+/yYnp5kcVHQubHG9986w45du2i3rY9BvV6e&#10;Uw+KJOPhR47z4IPH+YPffZO33rlGND53s5Y1m2uZHIQgTro4pX9IECnSRJClko1uTHdpg/FxF431&#10;EjBAXhQlC7OgALT4m4+Mvrv9NdXum1gbqXBJpURLjSQh1AMCnRHmOU5uDSyklChHItwURIfx9CrR&#10;yktcPH+SujfOmuNiJndS2f0Ar7Vz1irjXO27xFEVJwxwAHeQoZIMlWtcoZC+JpcD+oMBebvHr/9f&#10;/wdx0qZW8XAdB4qUzGgwNtbOKaf9opRFih+xeL8dR/2oVP+PYl0Pv3enBsFmBvMwWnS4jg6H0j/q&#10;YPXDXrcOS26fyA/TAqzfWaPRtA1JLTD6R8CWH+p/Jm+tk0UGMkeIDKkyXM/guJYdW5gMTG6f+8Iy&#10;C412yDNDlhnSDPKCsuE7HMaXjMPSV+HW36U3DeHMbbJL+8xmsxZ384kTYmiK96PT/D/0ghGCvNxn&#10;bQoSXIKZGbYfPU712HHYMkvsCYgCVK4Ruc3o8pQs4xZK6vpP8KI61Lfcfpw3R1t8FPA3lEYZwub3&#10;3m5YaItkp8zutT9vjM3IFZ7NxvW1hlqdyp6djB0+SOfyddrda3RzCIQqZ4h69NYSjTK6jPozd8n+&#10;d8F/uZgUHwL+y+7iyCxy04KjGFG2fN8n1pokHtAaq3H86EG2zJQNwtiaKC0uwnPPf51HnnyAnXNj&#10;ZX0mbIe0sI2DofGYQIA2rK2tEDbniJoROBGNZkhROpwXPciSDEWAI/ObE0VsbnWv16Hb7dKoCYr/&#10;h703fdbjuu87P+f03v3sd78ALnaAIAEukkiJi0VRpFbbskTJ8iLJk3EpqZnJ5E3yav6AVKrmTVJT&#10;UylPnFQqq0e25VGskSWRokRStBaKO0hwAUDsuBd3fbbeu8+ZF+e5F6BESo7tqTg2TxUKS108Tz9P&#10;d5/+/X7frQRHOvyHf/9vqb1FNgYlupb0ei3OXzxlcqFlB0mEqjz+wd//VYKG+SqyFBoRrK7Ak9//&#10;LvfdfysHdk9DsX1fllS6QOiaG59Jji0RlEihcV2JH0DgGVTZMOgn/tD67f1WHMfBsgVbW5qpnmEH&#10;2baNtI0kYX7uMJmqWEkzUB7xGCLLQYgWvjOLrk1nn5cw6uc8+affYePakFJG+I0mWbyOtHOQGZYX&#10;MBrYVKqJqhsoafH2MpAbJt4uzC/McvViRlHG1HWN42qmp6dNk6VhFEOWJ0ghGfQxzT/Q6/Vw3CFJ&#10;tkUtU4q0pOE7LC0t4XkGHs8SqHIFSlDXk6QZzOTAskCpkqKGeDCgo33OvVmyd59Bnnu9abDO44aC&#10;pudR1z5ptsnWUNOdFzg+KGEZtHVilWfCmdh5n0YUEFNTVSPyxAxePM+m3e7iBdc4f+4CUbuF7y4x&#10;N+sz02ly9Ohh7rtP8aMfvkwYBViuvw0Sm+ZCwbe+/We8efYKze4i4zQhjARr68ssLi6SxArHapNm&#10;OcsrBf/sn73MnR84wkMfuQOBQ5wookAyGkDLA99xuOnoUV45c9U0g5ghlUomruiuCyIxshE0QoLr&#10;CWptmrAsg7LKsSzJaFjT7Jgpw9T0LLZ7ljgboLVFnVaEgcPS0m68yfCkLMGyHCzPoizj6wwebZGl&#10;JWHQobY6SM8iz1Js26C8NpCX64zHq8zMdzh34RRf+coZbr5pPw986AhR5FPkpvFtN42fR7MJH3rg&#10;/ST594iTVX7pQx9lfs6Y2BQJuJP787EffIe7738v+3Z3oQCpQqQOQNVo5U7O78SwTdds9dcIuouE&#10;nQZCaNqdJroyaJpKoSgKhHCQ0qaur4MotcqJsz7jtEu7M2UaWWnzH/7dH+Nb0wy2MmOSmQ5xvALH&#10;sbHsiDi28O09CBeQEygba6JVt3ZYP4ZRkqKEotnuoO0I5bUJg8Zki66htkiTnNrNiUuFtoxBclUZ&#10;g8ler4PWF5ib7fHRX72PvfsM0plsKsKu5NVT6/z4Jz/is594kOkpM+golaaoSoQjWFmF/Uvm9aZ7&#10;exCqjWdP05Y+pQWOU+KGgqIygw/btZC2QEi4//57WJgznybPwA5g/Ro89ueP876HjrNn1zSUMBqW&#10;xHFMs+3y3AtPcv7qM9xyy34+8uBdqNJIR8oYnNDZGWjcd/+tXFhZoRSZQeRv2KKUUGhpzL26vYah&#10;+tfmGDa3EpSyabZaNN2ImiukmSKIJEpBXmRI25p4YxXsRJW8u/7WLROlqgy9X9hIZWGpGleXhLXG&#10;0SVS1tSWQgmNLyGSBUHWxxtdJRydpX/pKULXZiQ7zNz5AFvhER5dKUmbe0iERyYLfC0JqwK31oi8&#10;QObgag/pakrGKBWzuXmV3/uX/wftToPdizOsLF/G7UQoVaNqhRQax3GMafd2o2cbdspfFqj86X97&#10;u+b/nRz33+nntvX7WZYRxzFXrxrPoOFwyHg8pqqqnV839k5/mcb/7eMBt4eAZgoosLAsh2azTVGZ&#10;zGAzkNju3dQNiLq84TXe6dhu6JZEhaJGygrbUdiORtrbyQI5cjs+HQchHFRtjEbLQlCVGq3ciafL&#10;BMrYft8d+YA29NVtP7a3afZ/pvG//sWoG07sTyPS24RT/Qu//Hd2FIBKCAogdx2ChQXmjt8Khw5D&#10;5DOuCkLh41hQJ4k5cAt8W1BsN8eI/6oL9WeP7W8e+n/jDfFzjn7na92ZlKmf/f+WZe18R9uRFpZl&#10;YTsuuRKkeYXn+wT79zF3+wm2zpynXkvJ+jF1ZTB/068ZEyupjB7Ekor6Xbj/73bD/3YDQKF+NkNU&#10;qHe8hPMqR1gWUcOjGGck2YhZb4ojRxp4nqlPn33uDD95+hls3yIrRnSnPmxQcW0KrrouqWqF2o76&#10;mKBdx44dZWv4MpZbs7ZxgVKNmF+4Hcsxh50mUBW2yXEV5cSQ6fre0Gi0SOKczS1Y6AClw+7d+3jm&#10;1QsUKiB0e6wsb9LtzKK1xnc7DAclrWaPMDCNrarh2Wfe4CdPP4frhuR5TK87bY5fQFlXFHVJJfMd&#10;S4Tt2aoQGkSFlBWe6+IHkzi9CfqltwM1hcRie/D31gdrlhasr69z5NAMWkOr0yNqNBkNCtbPv0Fr&#10;doow9JmZ8wjM26HrkDR1GV3sm7x6B1rTHtMz88TjiiLTjOIhUksc26dSJaNhjBvM4RFRFj5VXYOt&#10;rrM+9HVj2O2VZTA722Nt5TJVmaJ0jet5zM1Pmcg5dxI959qgbdbX11naO01Vwf4Dh/ieOIXjQXu2&#10;ybmL5/HdJnv37jeIaqpJY02ZS5SwqErjxq5ViagtBBWajEajQ12XdDuzbK6n7N5t6JGtVgtkTpat&#10;UhUFrhMSNm327BXYznXEX00GsIYR91P66v4WtpA7TQfaTOmTrCTPavbtO8RLL76Oa9Uce/gutJlR&#10;cM89Rzl58g3WNjfwogbjccJ4BFFkHN4Xd82wvLJKkQscq0NVJuxa3M94PCRNS1qNFs1mRByPaLUb&#10;nD59muee/yGu61JXFh958Nd474keaIkb+Czt8XFdHwRsrG8Zp2rfNDxLS4usxOdIqpiyhqjhsXff&#10;AtIyw6f+sDL6R+lwdWWDxT2z5BXs338YzVM4rqI3HXHh3AouDfbum8KSZhgWjyHPaoTUaKvGc8DF&#10;gwwGo5gib5GRUWqbWis8k0YLKPxQo4iJwh5VpUnSmNdPn+HlV06i6xyJ5sGHHuDQoUUCf7JV2RpF&#10;QhBJ9u8TSMfIdZ599izP/Ph5CGzG9Zhet2uepRqUktSVoFQmjeH6/gLHbj7M1vBlpFuztn6VqlTM&#10;z9+GsM3/TVMmhro+aDXJrDYeClprGk2PONtiva+Y7khqBLt3HeTVFy+haodWo01ZVkRhg0pV9Icx&#10;zWgWQYmoNVoYZFrim7SBnf3L7LeOZZMkCXleooVAaUFa5OSVqaEAoihiqCRVWtDpNPF9iEcF7abL&#10;cDQgL1KanS67dk0GsD68+MoLPPOTF0mdDpZtEwUBo42SZtdhYXGJP3/hDGFnlo3+mIP7GmQpzM1O&#10;U5U22RhqxydLM1q7QpoNQ+KoU7NnB6FLWSuOHJ1wGjU8+9zLvPCj53GdiHE15qO9+0y5rcD3ApCa&#10;IPKYDppkZZ9Tr77Is8/8mKY7i8prPv6R+7nltl1UtcZ2BMKpaPcC1oblz9yz5rurTIRxUpBkEDrg&#10;heB5IUqNSZMMVReEkU2el6jIMyyiWpmYMW0ha3YYQG9hyb67/pYs09AjFNYkrcakijkoPGoUtsix&#10;RIHHiJbO6eZD/NEKrJ4j61/BDnswu4vG7AnOVy5XxwXV3B4yAmpsmpaPLGLEMEYohatdXMtFaJdK&#10;ZzSaHidPvcCj33mE6Zkmw1Gfzc2Uufkprl69zFS3MwFWzL2+3TRbUhoZ1F+x6f+LNN5v9/ft37fd&#10;+bebfiEEVVWR5zlxHFOW5aRO+FnH+r/I8bxd//TOBvDihqGp2GmoLcvGcwPKujRov1JoLa6nHN24&#10;b2j7514vN7JfJSV1PcIOwPFsbEehKah1afzTpKTISqQ0/Vtd2hPGEWjlIHCxpGsAYGUoXJq/oJmo&#10;UD8Dwthqh8pgLmpjvsAOzQKtENtGer9oKlbX2J5Prq+frG03wlLVYEmk73Otn5BNd7jtnnvhjjvA&#10;cSmlgwgcCg2eAnei4dxmLVgTpyT9c5gF/39czP+thgFvh/iriVZDq+sTLPPZrQlKNLnItxXBQiKk&#10;0YSUlUJhYflNhmlKp9Fk7s47Sc9d4fSpi4yHGakyl0boR1gK7FoTWh66rJC2RknxLtX/7/x6Z/aP&#10;UgrPcxmNhkQNhzxPkJNrU02GpLYj0FQkyRghJY1GgGtD4JsHaV7A2bOvY9lQliUz87P4gSROC5q2&#10;S6vZZW3tNL2lgzRbITVQVOBLuOv+m8gqzeNPP4MTudx9z+0cOjo96Z7h7Nlr+H6X1X6fVtNi2yS7&#10;GNe4rk9VZgwHJUKZGKrQETz40Mc4v/HHbI5yHGnz4Yd+hZuPG1T2jdcKHn3kKRrtAMcz30pWwJk3&#10;TyNtSVGWzM7P4oeQpiWR45AVOZ7nUOqKvCoNLbUClcOJW29hdfMHFOkWc90ev/LpB8hriIRBZaW0&#10;KcsatMT2XEjSHZaPUhW+67O+vo4QRwCIM9i/bw+dT+/hP/6nr9Gd8XCigl/77U8gMWiqpTGpB6qB&#10;Z09x5izcfNScz/e89zbSdMC1N87ihR2+8Plfp9cDHDh7bp1nnjnD+XMbaCUIohZ5nUzO/5gobFLk&#10;Odb2+dfgB3DHe2+mrgUvvfA6tm9z4o4THD++ZIYmwGuvvoEQFkWluHT5KkdumiZqwiDL+c0vfJJv&#10;Pvooz7/6A/YfPMxDH/oYi4uT3VEKTp58EyGb2NLCnQiDi6LAs8JZDp0AACAASURBVDySdAABFNUI&#10;27bpb8UMB5qqBO3D4q4un/zUAzz2ne+ytX6FRnOWL33pU0x8xXAcEJZNXQtcx6XGIU7HRO0mw3iT&#10;wG9g2SFZlpFlBXVt5BEmwdXFcnw2+2PanXkuXxjx2CPn+fAD+7AtGMfwK5/+OH/wlf+HJBsxHnms&#10;XIPDB8173/G+Y1y+eolLFzPyquLv/e6vsWB8CVlfgz/+w8doNjv8T//Lh5GWGSa8cuocP/7xj1lZ&#10;XucHP/oBq8tLfOSeW3EiWF7WSMulSFIaDSNNcSaSxvs+dBtF4PPUsy/gBR4nbjvMTbfMGbmJBadP&#10;n8ayXIpCcvXyFvFNs4QtGIwKfuO3fp1HH3mEl198koMHjvHQA/eysNscj7Dg+Rcu0pua58LqJRaW&#10;uobRoMGqNI7nkmUWtpBkusT2YJhMPCVkSpL3wappNH3+x7/3KRzLSGlee3Wd73znWwhd8/gTT7C2&#10;fgsPPHCrke40BHkes2vPkqntMLKVs2fPYNmCrMqZW5ghCCDNDGDbbDdYXb/G9NJems0mNYap4Au4&#10;+/6bSOuS7/34JeywxX333cvBI9FO/Xj23Fn8MGRto6DZbNBohUZ7n4DrRFTVmOFwiECSl4Yy/pGH&#10;Psj61e8wHKQIS/LLv/Ipjt1sdBGvvDrkqSd/wnBYGqmeY5HXGbWysZ0mcZnit13yIgVaVKoiDEPy&#10;skQ6FtIzEcC2C1WWY1vBhMqf0OtNs9m/iALaHRedgW1LPM/BciSWbWQmdQ2rqysUVY6yBdNTc5QV&#10;tLrbHg7rtDo9SiQrq2soGjQaEG/B5z//eb7x7ccZJgmL+xb41Ydvv/6s0BVZHiNEzczszA5vzJyf&#10;s1iWRVmWzM3PEQQ2aV7i4iAsQaMZ4jZ8vvw7H6aalCSvvHyWp79/kkqXPP79J7lybYkPffgutHDI&#10;ipSsiFE6wvEktTbxjY5lBiG12sRyHJQwUiKtzBCsKo3JteVbFFXFeJzghx61Mt4UZWkYW3meo3He&#10;ZiDODogCfzMSpd9df9mqR+M6Gl3XoEbU2qUWPpXlk2oPKpuuEPTkiJubBeHoItde/QH5cJ1eGKGC&#10;FtbND7JidRnhMJIuqWVRVFs4MsbRNm5lI8qaUBrN+8rKKvPzU2z2RyiRcObVF/nWt75GHI8pyoyZ&#10;6TZVkZGMBzQjH8sS5vnkuka6XRutuOO6JqZOXDcG9zxvp9EWQhCGIWmaMj09Tb/fx3VdgiCgLEts&#10;2yZNUxrNJhsbGxw4cIA0TcnzHN/3d4wEgyB4C0U/yzI8z9t5Hc/zyPOcJElwXZdGo0Fd1wyHQwCS&#10;JCHLMtI0pdPpsLGxged52LaNEGJncLCN/o9Go50/13VNnucG5LRt8jwnz3OCIEBrzebmJq4bYFmS&#10;LK2Rlsa2HeJxSl1ZCCnp94f82me+xGg0olIOjUaHzeGIMAwpyxz7F7AOTMJRTV2XxrTPkkZGqhWq&#10;zgmbJrLPcQqExOj5tWY7s9lxI+rKoshtqtKiKpwJ62zi0/AW83f5M/X4drzi23krKGXi7avKsPrs&#10;7dz2HZ2AvL5xCanR6q8HJddItGORColuNGkuLREcWILpLvge+YRQIDDFKDf+4t0MVNP6W2jqt2UL&#10;GOM//XO3LsuW2A44oklRxbhhyOyxY4yOn2bcf5o4TZAlOKWZcolCI2qNhbmZqneJ/u+ut50kmitw&#10;e3Pf3uxNVMl16nKRQK0V0raQjkWV5uR5MqEPG6Q5CODOO+/ke9/7PmHk8+EHP2IoyIFLPdC4XgM/&#10;apBkMZt9i6I0CI1QMNqADz54jHs+doxqQpW2tkEdBc89/zpbgwxtS6q6IM5qGp6FF1r4XgPXL9nY&#10;iPn2N0/xqY/dTNg0L/Dww58maNpksTk+BKysFJy/cIY42aLVahEnELVM5vqdd93O9777FM1mxIMP&#10;3W8c+0MHKuj0phi++ipOZxplV1xZgUNzYPuwdLjHl/b8CoUH+NdlqBIT/ebYPsJ2qApNXemJq6tA&#10;6QqtBN3OFMvLVzn5wkkO7P0Q8wtm35yehX/0jz6NlrA2hGbDvPZ2dJXAQQqXjY0+Lzz/OrsXjzLd&#10;hKk5m0/+8gP88uc/jAZGm6aJ0Ba89sZZXn/jDM3GIkE4RX8wotYlnudOzn+ExMKeuCFKYRDRTs/h&#10;Ix+9lXvuvRXPM2Z0ujbDmySB9Y0Bm1sDqlJjWw5n3hxx24km01PmC/nS73yS3+STJke9gFoZanE+&#10;hrNvrhCPFLLVIIlr8hocLSGATq/N6uaA1mwXS/isrfY5f+4aR29qE0WGbXDowAKH/sEXdth/ckKD&#10;3sYHysr4QmR5iRYaJeSOSZEQgjRNsW2bZrNLEE0YHiVUtUTVNq4TUGmXIqu4eG7Aa7OK4yckUQOC&#10;lsMvffBuvvXtJ8jymldPnSHyD7FnF7RaIZ/6tY/hRxHlRMOMgCtXMp568hlTAAmfNIWoYe61ffv3&#10;cujwXgJv8kAvwJk8Nq4ub5KlCmG51AgDgtoYEbcPH7z/KB/40FHiSdSej7k/8xg21odsbo6pSgdp&#10;bXH2rOb47YLpnovG5YtfeBjxhcn3lZmBT11CEsPJV15DCR8hHGplkxfGCE46Aj+IWL0WI4IQJxAQ&#10;GOmImiCoUaOBY6fkmWZ52YT/eA7cevs0R45+kSAwQ0NvwoQsS3jzzWWSpGBzY2AGZJg4xffedQdP&#10;fPf7tJoNHnjofoQEP4RiAJ5n4Tc84nyEPdygKA+Z/QUYrmc88NAJPvDRE1STa8S7gc30/AsvsrEl&#10;0XQpK0EcQ9QB1wfP6+B5GWvrA779zaf4+Cfvw2sbRsOnP/sQ7QY73iAA11bh/JvLbPVTJA0c2yJJ&#10;BkhVI6VGWjW6rs21n+dUQCgdlBbUWpGlMeAStQIU4HoBlOB4Lk7hUtU1WVkwHhtzQ+HyFjBhFE8y&#10;6yV0el06G32GSD716btoerByecD8YpupmTmuPPE8s7v2cXV5jZWV/eydNp876gT8D7s+gd0yEcHF&#10;DmlR4fg2rmszGg8J/AZJClFgBsB33nknTz365zSjNg9++CEkEHgOUoHlCZZXVujMzXHxIuwyASbc&#10;fMtBDu87SOSZY97eOIsariyvk5dQqRJLGw+kIDDPhLoWRgLpSdrtpkHySygTM6w2QJjAkhZRo4tS&#10;hr0iPBCWh+uHlKoyRbV4t7n/W1vqaKiSlNB1ELbNuKgYFzFYJYHn0w4EzeEqJ6ZL0pPfZfP88xxY&#10;mCZpuWxkitnb7uOUOMyqNUNFSUZOLUoQFbbWWFoROTajOJ+4dmQEzYALqxc4dOwgp147wyOP/Snr&#10;G8u4tsS1LYospq5NzeU4Ppoa17PZ2tzC8zy0Mg1gURTGONjaNvuD1dVVXNfFcRw8z2Nry9QxeZ6j&#10;tZEKbFPxhRA7Tb3neVy+fJler0eapnS73clg3CHLsp1n4Y2RfqYZrlldXWV6epqpqSnSNGU4HO4A&#10;xEVRIKUkDEMzmO/3KYpip3HdHi4URTH5vI5hOE78AJIkwfM80jTdeS3bthmNRiilCIKAoqjRWk1S&#10;DkxcPEhs25kM9A1VTEobif0WmcDPgrLybYFvUNiOBGqUzg0/UAgcX2O7OdLKUAiEnvRrQgAOWkmU&#10;dlCVg1Y2ujbxzigX8CbAez7x2ZM3ZDr/BXoyLX9W42/k98rkWiNQSk8MBkzX/deFkishyYVkUAtU&#10;r8v0LTfD0aPQaRvTLW2mqM6NTIwbjnU7Gund5l/sGB3u5E9yQ1wY7/z0ERPDKM+PqNMCgpDwxC3s&#10;e/9VXnz1DZJ4jBOriVTEwlICUU9uPMs29tjvrnfXO6ztTTvLBONxQpqlJHFOEkMzNHFMbhiQb8Y4&#10;To0XBuiiZms44LnnL3Hr8T00AzhxYpb9Bz+LFxmH63EGVg1dW+D7XYKwRSoFUbO1Y7S0uhoz243Q&#10;CsZjKKQpXDWwsjrk6SdeJs8tpGyA7k+M5SaeFQrWNobUtU0QhSQJvPZaxe2HbBodCCKbEnAnTX85&#10;cZdeXb9AmvWJk4iLl0fsPdAkDODEiV0cPPgbhJOfT/ISq65oioDe7Bx5/QpR4JOUBT/68bM4dxxj&#10;/1xI0jcJBsqFEriwskq31WUqMB+yUhI5MQDd9kqQwkapEq0rLl++SqfTZTzK+MlPXuIDHzjO7JTc&#10;aSiUZXLeN+sYWwp8J6RKAFljuxadZouN/irPPmvznuNLzAUCN5TUQphotLaJnnvp5XNcvrSC6wRI&#10;aVPk1c75l46NSkvG4zFZUpDEBdnYNKRZXmFbNp4N/sQPQU/QYEvAD394ktNnz5OXiihsE6clJ0+e&#10;xpK3sHvJo9mEStUMswqkR8sHS8HFMwnfe/Qp8ryBEAHSirDdJpYFbhBRrcLV1Q38dsQ4G1LnAs9v&#10;MxoUPPP0GpWaYe8BSLKcyLcQ2AgBV1e2WFzokhYm3tFyfMJWmzzzqJSYWAea/TGvShy/QZnlDIcp&#10;W5vg7QLLBT/qIa2r1MLQNstacOXKJi+9eJrpqaPM7TZNxk037eGFFxdZW825fGWdZhTQae+i3RQ0&#10;mx6jfEJ9n2zv43iLoiioK4vNjZiv/ckr3H3vLRw4As1IUlGQ1yW2FSKEoC7g/IWM116/QJyURM3m&#10;9ee7ADzorw1wum2swCDg2ypy24Inf/gsZ89cpCwEUdghjRUvnzyNdA6ye8kiaplGP0sTLGHRCo3L&#10;/punxzz26A+QwkZLG2oXjUFOFcb0cWswptmeZ1yVjJOYMABpCwMYlIIk1sQjGIy2ePWVZZRaYN9e&#10;c/1UGgZxThh6ptmrICvh9BvnUZVLf73i0gWY2QNNH47dOsvhg5/FbpnI2mFRIpWi63r4kSRoWGSy&#10;IGo5O/vLtbWrzE4tUk18KAoNrYb5vCvX+vzkqafICoW0InTtUNUOZW1qFlXD2npKXTUIgpAkdnnj&#10;1XVuOjpNq2XujZKJAZ+AJIP19ZSN9YQstmk3e4TNCJ0rqDMoFEWZUCtB6Ia0mj0soFY2ZWHiqHTl&#10;oF3boH+TuqnOoCw0cZoR+BGzM4s02xPVaglxkjOOczJnxMmTA2450WaqAfc/cDf3ffBuRoIdZs78&#10;nja6hjQvCBs9bKfJxuaYr/+/f87//KV7sRzIk5xG26NfKDIFFy9f5uZDS5RlgWv7WFJS5RV5XvLK&#10;y5vccqJHy4fjJxY5svfXzX5rwWYKtaxwXZvOVIiWAq0DnnvuAtLZS7NtPFWC6IayUUBWVly50mf5&#10;akw8Aq8ZYFklSQLt0Mh3skyhhY3rh2ysD8wA1wUnAMv2SPMt8GrcSJLlNZWCdjRJ9LBckqQgjjOE&#10;7SO8t1J/pd4GrNQ7Ngvvrv9+Gv+W7RGPYlLHxen0cLQgH67TzK9yc7Nkv3+VC3/2VXZbY/Z3Ql45&#10;d5nmTe9h9wMP8eMrkrG3m7TuoOQYRYwWOVLXWAiEsFnbHDMzPU+eFmSipBQpXk8Rztb84f/+r7l6&#10;/hWmOw3QGte1J4NmaQxcywrHcairCt/3+eIXv8ixY8eo65o/f+qHPPnkk3i+aeZt26bb7fL5z3+e&#10;hYUFLly4wNe+9rVJ7Wbkk7ZtTxLCrseG+0HAww8/jNaadrvN17/+ddI0vcGB3uTUa62pqsr4C90w&#10;AOh0OpRlyWAwwLZt9u7dy759+5ifn2dqaoosy1BKsbW1xaVLlxiNRrz55ptkWUa326UsS6SUHDp0&#10;iH379mFZ1iRO06Uoih2/gLquabVaJEnCE088wUsvvWQGIVpSlgWO7Zj4+tJQ69EWVaXo9WawpIuU&#10;tmnMb4iMN55qP78BresS2zF+QhpFrSqgxnFtk2Bj1wiRG6q+lgjpmlhR7aCUTVlaqNqmLh1U7aCU&#10;A7jsUFa3qWVv19+9nbxWi+ub4U/JQm1Dk9QIpZCWGclKeT0DXuttl+ZfrO//+Yi/IKlh7Nn4i4tM&#10;Hz8Ku2fBlVQTAawDOPqGt9r+vOKv8s5/+yjW4i0Bwf9VJ4GsMKY62BPHpfk5mscO4ywtUg1HZHWF&#10;LwW2tHEs19ASgVLqdwcv7663G+ntFDRZWqBqU+i6rku3M02vO2+yujWsbhrNs0ZSVjW2DLBtj3G8&#10;xfPPv0SRJnzgzqNQG0Rmqw9f+dp32XdkkQc+cBMoCKMGvt9iY9inP4zpx9B1QSmPf/HPv8ov3f8h&#10;Trx/CleaYvrc+Yu8/vw5zry+git3gfSwnQA/kJSFMcmzBExPL3Gxv0yW15QB/Nk3v8PVg7v43G+d&#10;MHviZPi4eg0ef/IRzpw5g2N1aDamGA0LHvn249zx3kPc9f5jaA1hAIMt+OqfPMLBIzN88J47EBp6&#10;U138oMFgmBAXCVUes296hulwiXb7Otp37uo5Tr3xInffdQ9TS7PG2b4/otIgLGuiNTfu+0YvZ7Jd&#10;Z6cW2Ny8wPef+hFxsskD93+IhelJQ5bAxbU+T5/8Abt3zfGh29+L7YIlPdKkYlgk2E2Ll158nXy4&#10;zsfufS+uP3Ehd2HlKvzgR6d5/fQzeIFLd2qawaCmKEZEUZMk28LVNUopXNeh22nS600ZFFPD6sqA&#10;P3jsMW49fhv3/tJR8hwcH9IY/s9/+Qe4bshoXNKMOnR6U4yGMRcuLjMcJHSnfD732ffhuBat0KIG&#10;LlyCM6+cYf38m+Slosg1pXawpIeWHuaxa87bnr2HuJIOGI1LpIZ2u0OZ1bx66jRxdpk4W+LYzVMG&#10;HC+h3495/Hs/5OZjxzl28xKNFmxuDRCWNJI1KU1Gs6pRCCykQRosh1a7gWt6Xsoa8lwzjCsqUoQU&#10;BK6P5ZjCKk7ZMb4LA7jt9jt57LFnGA5SXnrxddZXL/Hxj9xKqxviu4aiXJbwp3/6TU6/fpHZ6f1o&#10;ZdPtTHHl8io//EHFKN7FoSPTRJFr4jMBy4LvP/UGy9cGXL68Rakk0naQlnP9OVvBY489ig6nuO/B&#10;B2hNYjTPvLbB4999giwVjEaaRtSj3Z1iOMq5eOEyg/Ea3SmHz3z2LhwH3CgE4MKlAa+/8iZXLq5R&#10;lKCF8UiQbojjNElyiDzT8C7tPchrr29SaEUpCoTtkZaKGgshQnq9vczP+5y7tMZPfvIs5y+0eM8d&#10;x7jt9hmiCMQEe88LeOSbT3Pl8irLVzfYtbiP9bUBf/LV/8J77jvC3XceQ2RmiNfvwx987evsPbrb&#10;3J81hNEMvt9lazBk2C/oJ9BzodYe//xf/B53f/BjHH/fflwMmnzuvObNk89w5o3zuHIBLT1sN8IP&#10;IooCamEy36dndnGlf4k8L6krn2/+2Xc5d3Yvv/H59xvQRZgEkCuX4bHvPcW15T4QEkVNFDUXLpyj&#10;t6uBVgZVMkWpjRaS0bBgMIKwAbVysF2fIi0pdUqtjebe88HyoN2dZnkcMx4X+FHN+gbMtwxTImpO&#10;0WxvUTohp06dAWuJo/tm2NMxl4ftwP/1r/6EXb0mn//MRxACDh3Yz01XS55+/hVmZqYZjEf8+//0&#10;LX7jUw/S7JlzEniSZ59+iRdfOsmumc8wHxkzzrKo8f0QoR2efeYkab6He953AAoTPhRvwf/9te+z&#10;eMsM9/zSTWhganqBqelFRmnBs8+9RFKn3HTzHm69OSKOTSylENDvVzz3wnO8/MqbjEYBnt9jnKV0&#10;Wx7VJO7altBqzuB7W8TjgsOH9mFNausiN5GHAoskjREY5s1oCKENtgYpfPygQaVdPD9klGfvlgN/&#10;i9doPKbVbiCEw2DzGq3A4fZ5m87WKtUrP2B1+WVunfXYuJawHMNNH/4cl+15HjuT4SzeTjY2QziN&#10;g5KmEdVCm5QeYWEHAdL1WF++Sqfn4YQlD338Pg4d7vHox97PH/27V+l2GmxsbAE2WtcEQWSiQtMU&#10;rTUbGxscPnyUL3/5yxw8uB8A3wv59re/je3It9DsH374YW655Rjf+c53+cpXvrKDqjuOsyMJsG2b&#10;sizJ85wjR4/y5S//7s73cf78eb7//e9P0PSCMAx3JDpaa8Iw3BkCCCHo9/t0Oh2OHz/Oe9/7Xm69&#10;9bipICfJPaZ51liWAD4AwO///r/hhRdeIMsypJT4vs/x48d53/veY2rOrMD33bc9X1Wl2Nzc5Ny5&#10;cxP2gqYsS1zHR2uBUuA4Nnlak6YVN990AMdxqGomkfYCe5uCZXiXvG0ywKQONglO9SQNp8SyaywL&#10;bEdj2TVCqh0jQSltEB5a21SVRVVY1MpGVTaqttHKjNx3kuwkO55uP9PUvQNEfN2A0J4wBW7wg7o0&#10;0vripWWU8T9GKVjaNc//+g//N+6968Po2kbWronhEoWZdCoPJcxDTcsKW5nMZF1IbM8npqJRDTmU&#10;LDP8+n/kPa+/yGKdcs2RxPMzzN3/QfY8/Gl4313QapFbPtqReJPJ2lsGpJNhxUTd/vOMCv/Ga/j/&#10;quudPfXNCVZa3ZDEwA5ldTubFglxrAkb4MiSKh3gWBJePcOp//yHDB99Av/CFbplxQiXK3MHmP7U&#10;F3m6uYeN1gyiriZXybvr79y60dxPTESQ25EhE2MUKVwsy5loxxRZPkKTE0YeVTFmcbbN1voQYU2T&#10;1y5ZrhC2QsoRrltBnTE/Nccbr12i2e7R6U1x7sp5wq5N0/OQmxmh32NLuKjQJddD2g2bsr9OPSzw&#10;ZQfX81F+TSFjKjHG0mClAWQBqmzgNiLGTkJcbtH1bKokJXA8Li9v0Ny9l/X+mKXp3eSDAQ2taPc8&#10;Xl8+hRWGqDSgGTax3RxQuHYXQYiqLRAlab7GzGybN15/k3Zrlm5nnkuXLtDsaKJAouMxzfYMF7YU&#10;stFGODVl2qfeWmW20UZUDloodKPG7ThcuHyWueldiHGb1SurHDqyh42tEa6co1Y2lcqxHU1WjSfT&#10;fjNhd+ycWo+p6wFS2uiiQZoYitvM7mlWx5eQoqalXcqBpufvIVUe18oKv+tRZGs49YjFZkiexvSz&#10;gtbULLpyqOqMSvWpVElV+SjtY9sdLMeh1mOjMyxMzmyeTgz1mgllOULXMDMzRzqOSfKMVqvFVn9I&#10;lmQs7T1IHKeUlcK1HYRlHMjTosSRDo5d47sZ43iLynNodqYQKmC0vglpn9BrEQX7GJY2qeOinZgo&#10;uEq6scKcXmA8qqDjot0QqXtUpTPR5maEUYIX5Dhexfr6KrYMaERd4mFGs9lE6YxLly5x8MDNrK6O&#10;segiLQ9kDrbJ3nW9CF1H1CWMxutMTwWMk2VsSxL6U9S1C26LvFB4sqZMRwyHKzQbNlHDZms8pMaj&#10;1ZplNFY0ggaqTMiSNebnPLY2x4zHLbygxe6lDqfPvkxVVRzYf4S1azFaWXQ6HQbDNfJyi6jhEARG&#10;M5glNlSKhmvingbKIbdswshl30KL3/nMzVga6nHBv/43/5ax8mlM7eLaNXP9tDwboSRKB5SVxDHT&#10;IpI0Jy8SpFMjHY3jKZLxFral6XQ6CG2zuTGgTCHw21huhLY8KulT6oJmVJEMrtFAM9yIabUO4LS7&#10;bFZDRuUGvS5Uwz7tyme0FSNabUosoigC5ETHqg3N03HY2tpiz5492FISJyNUVdLptijLnDhLKaRm&#10;vreLKycv0W32CGfanF1+k7Bj0/A99FZO05siqV10EBKTEbUl9eASRbKBaztYfoPabVMoB1Vb2GR4&#10;1RUoS1TRxfV3k+oO42JM2OlTZRu0aHLtyhrd3QusDrZYnFtkPBzhSItup8XF85fwfSOJMrpXTRAE&#10;KC3IsgQv8A0tPy+xEbQF2JZLoiwSauxQ0mpAsXEZSytGmU3QWiDFp6wS5hoF8foVAumx0S9ozN2M&#10;8CNWt86zOBugRtewNPjWApeWB9idaVYH15ibC3BJaCPIM0nlzdMfjPHqEe3IZn3zGq3ZeWJcWtPT&#10;FEVGPtrAyTbxVI5nW+S1ZFw5NGa6FPUGv/OFh9nV9UHBE996iRdOXaT2OqxsbRC2JAtTPS69cpZu&#10;c4ap9jxnr57DmdF4oUO5kTDdXWQQg/Ac4nKLcbqJ5wuaQZfIniUbZdR5ihconKBCockKl1I5aMej&#10;yIbMhhbFeISlI4ZpTel5uE2P9a1zzHa6WCNFZHUoYonbDCgbGZlOGY8T5mZmSYcJrrTJ4xyhBHlZ&#10;g2VhBx61uN4UWFphqesyVSWkkfO+u/47hN1qbLugTBMcJZjzLRYZ0dh4nWjlGdzBGXSxQWa5WEu3&#10;US3cxkWxh4G7i1h02NhK6DgBSkApbXLLIZculWUbyhuK0BEMNpeRasCxo4scvmme47fuxbXhtdMn&#10;+eUHP4pr2QwGIxqNBkmSMD09TVVrsiwjCCLW19f53Oc+x7/6V79nPCl8n28/8ghf/vKXmer1dtDr&#10;JEn4oz/6I97zntv57ncf53d/93eZmTFeG9t7ERgKf1mWJEnCP/4n/4Tf/u3fJI5ToijgG9/4Jr//&#10;+7+/I+20bXvn56WUNBqNncY/DEPa7TYf/OAHufvuu7EsIzE7depVzp49SxzHOzKB2dlZFhYW6Ha7&#10;fPWrX+XUqVN0u13iOMZ1XX7rt36LEyduYTAY8dRTT5naZ+It4LouSZLssCKfeeYZXnjhBWN0W8Ng&#10;0CcKffI8NawEy2drM0Epl89+5ktMze5lHGuKGrygQaH0zqBVoib9p3zbmlhKUDpHU2HZNY5rDEyF&#10;VEiRYjNGiAKtXSzpI/CpS5c0hzwFhG/Qf22iBMEMhLQQWEKg6+otlP23tMKiQgmFtGoqnSGtirNv&#10;vsE//af/mNFYmyQsXTN0Pb7y/OltxN/kVG4bJRjEXyKE/mtD2mshqVyfaHE3CydugYN7IXTIpEK6&#10;0oAON2j6kRol2Q4V2p4B/NV6l18AWf+3Hhz8ouPTk5P+08kGf5GzpISJPTMzAXNRKXsSwdVtM3fi&#10;ZvrPPk+yvIyblJTSRuCghUVhSQpL4KiJ/8K76+8g1029g1Pxja7tBZZl8E/Hdel2p4Gaqk6QruLS&#10;lWtY0scXNlJ4WA54gY1lO6TjNbJxgVQjjhw+wdrGkPFYMTO7l7X+VXqNNsLxyEtJKSzyrCara7I0&#10;palcOq1pZB4SpwVpFqM8y8SvVZqGaNGJpulvjMmKgkwV2oTzxQAAIABJREFUOE6DshDkqSJye+ze&#10;PUUWWMyHIavLy8w0O8i84sKFa0zvOgi2TdibJo1HDMfLFEWB7xZEQQNVS+IkN7FWxBw5dDsb62Pi&#10;EczNHGBj6zzdZodUVYziCj/osjZM8RoO3dYsaVoRRj3yYUmcjygpcGSNlCF5KmlabeYX2mz216mV&#10;QroWVXYjxazG8wL8sMnW1hZ4Ci8ISJMBlgXT7Vl67QZppkjHFeOxjWND2/cJA5ciL0mKmtbUNKv9&#10;NVpRQBQEXFtewcIiaC+ysZohKPEjieW4KFVRa3BdHyFdqqomLwssS2Dh4NgO3U4XZIrSqyA03eYC&#10;F89fJIwCGs1Z1tY2iMIOM3u6LC+vEUURlhTkRUFeZViWQ7RttFBX6Cog9BpkUpGMBVJDELUJGx62&#10;thjHY5LSJVN64uKvQPlgt9izNMfVZI0kr9F1iWM7+L5LWWcUeUWtaqphQZk36U4tkSeKPLEZbI5Z&#10;2jfD0aPTXLu2hpAuQkiEbU2YKxMvHC3I8xLPjWi3OzieRBYmQtW2IM0qRFlR1QWWVxFEGtsNEFqh&#10;cGg1FiiVQzJWNBtdNtbW8CxYnD/AuL9O5HXRKiQIIy6cu8p0bw9Swsb6mG5njnhcMuhndHvzON4M&#10;g8EGWxspjt3As6exLEWerWD5DmHUQlUlWV5QVPVOFWGFLmHQYmMtQ1slFk2aYReRJqSJkTJYwiIr&#10;UspqjLQFYdNBYSikupL4foDQJckIJBZRMIsTuWhhmUFBlVM7DkhJHNfUtY30bJb2LrJ8LUOVNaVS&#10;SMsnLyrqIsSyZun1LEZqjLCN275Sgqo0ZlaWaKG1xS3HDrO6ukqWjoyBXbfJ5sYY17UpC8EoL7Hq&#10;hMOHbmdzfcBoDLOzB1jtX6bb7KKdnLxwqGqPUlvEWjDOY5rCpdVchFozziriuKJ2XKglsq6Qnke3&#10;0WZrTZIVgrRWWF5IUW2R5xWd0GPX0hKV67AQhKxd26TT6SIquHBhjbmZXViWRRgac8hr19aIxwWO&#10;64KosZzCGFfJBpYWoDOUrgzirySjQclgM2Z3q02RJ7hOQF7VJFWBLS2yRIBo4PohnY5EWxGDcUGW&#10;wcZmjFdrOlGbJFb4wRSt3iK17RJGGpVKiixHa480tViYO4TMNknGK+zefRi/3eLk+UtsJlc4evgA&#10;//Dv30VQmYCPS2eH/JdvfIvuwh4ur65w/wP30W6app8a8qSmzKBCEIU9hsNVbD3i0OHbGKwOGY1r&#10;Zmf3cXl8gUa7jXYc0lRQlpI0L+jM9iipaDR9dGGxfHVI5LaI/CaIlH7/GnmZ4fguQaPBVhzj2R5V&#10;WSOJsGWLVsMlFhaj8ZBdC4dQeYquK4rSmiD+kjTNSeoYz40Yj3LSUY6lc0I3xA08LK/GdjySIn/X&#10;/PhvMbPRtS1EPWZKZxxA01o7Tfz6D6mGZ2l3PIruAnU4T3/qVja9g1wue4zrFsIKsRouuRoidY0S&#10;HgJpKP71JBRWaEqVYVs1x246gKr73HFiLxvrGxT5gLlWl8MHDnLq1Ck8z5lQ/Y3GvaqNJj9NUxYW&#10;FvjEJz5hGFcXLrB//36azeYEWVc7Wv1tdH+77zCNsdHwSyknvhdGW16WJdPT09x7772kac4TTzzB&#10;Jz/5ce644w46nQ4rKytEUUSe5zs95DbNfzQaIYSg1+vxhS98gd27F1EKHn/8SZ577jm2trZ2GALb&#10;zIBt3f/MzAzj8Rjf93eGAiYu1cT1njlzhm984xtUVUVRFDu0//F4TJZl+L6/w1YwcgNnx3C+KAoc&#10;x0MpwwLYvXsfU1Mz1xPutNwZklQ3Gv28BQiDGzX2QhhwGgzS7zgC29VoXaGVMQIVuAh8tHJRtUtZ&#10;2FSFQNUSIdwJk0Nffz1ZmV6YbTa/fPva/MZ6XMufSlTajv+7HudoGv9tYz9haP9SXv83IbVxUPor&#10;NsVaAH5Ac3EX9pHDsDAHrqRwJ0j/9ghDaZA1FZoCjBP95Ov8u66Q2o7AMDJ/Q+XQ3GBA8QviHZQA&#10;y9keGwiTvS01dEI6h/bQ2r+b5OoK+SCZpACYKXUpBZUlsKp3G/931zvPxMMwoK40ZVkzHiW4hYW0&#10;FFVdEPou3c4saarIC4Xje3i2ixQKQUVZCfbuO8LylWtsbCYkicLypKGy6YAstwi1T1mAsiWW9Og2&#10;fbTKscYpwyFMR11kniOEjedqHL+LKhQMIwaZpjvVI9U5G8kI34lA+Dh2QJ47JMWYK8vLzO2eRbo1&#10;tgsuAX7YxbZarKyvUY7P0m0HzM/PgFAMtiryIsZ1GjSaPq3OHq4uX2Srv0maFbj/H3tv9mTJdd/5&#10;fc6S212r6tbS3dWNBtDgBkLgAoIgQYqkRoCGtEakY8b2PIwj/CI/WfPiCD3of7AVjvDLWA5pZD1o&#10;7LBClsKmGCZNghBAUgC4AATRFLGj0d3orvWuuZ085/ghM2/fajQhjcxwBIN1Iiq6uurWzbz3Zp5z&#10;vt/f9/f9akUc1w2hZVliKnDWQz8kCGoTmTy3VCZgPC4ZxkOQAVXPULCgP9gmndT28NJJ0HXcjPce&#10;Yy1K18ZT7eJ9cHBEkiR0uxpPSqc7QErNeDJncjxm0N/CyoqtrR3wM3ye4UVJbgvizgDZq2CxwFgP&#10;IqHb7RIHCT4aMF041jb6zBZ7pPmCpBsTRQPKUi7ddDudDtYabOGZ5ylGC6QucC4nTiJuXJ+i1Ygo&#10;jHFWIGWPqgooS03S2WC+SAnCumVBqoAwShBCYkqPpoP0Ub1hqVJymxOHEWFX4Myco8kRvf49xEFA&#10;6QWogKgzJNRdpjcEs+mUeGuISSdgHZ1EIZWnmBukqCvSeEUuBFU2whvF1kbMIj1ifDxmtrjO2saA&#10;IOpQlWHdZiE1pqglgaWtCOMhRVGRpXPyEqTWRElI0l0jLwuc8wSBwrhjXDknUBXWOPK5J4p6WBtT&#10;lRXO1c7MSRzhXMh8omp/jK7FiSNys89QbiJkwGKeE2uJq2JM4ZlNKnSU472nP0gIg4AyXzCdzVjv&#10;xRjvcAh0GGFLQ+XcLdq4BG8F/c6I0oYUC4hkgCoSutGI8dygQ4GVHqU9YSJAOirjESJE0sF7SVWU&#10;VKYkDgPibow1OePZmK0zW0wLQ2oExoLUAd1kgyKdsD8/ptc/QyUUs0WO7mqk6CBUlyLr40oIBn2s&#10;TVksMsJQ0+3GaF1rs7Ms49U3foaUit0zZ5HUipO9vT2C/pC1QcR6F25evcGRPSDNcxCauBcDjrLM&#10;CQUYa7BeI3XEsD/ECoXKUmaLOWu9M1BWCBkThUOiIIYqwRcFk6lhbeMu8rLPeFJHNkkZEoQxhako&#10;M8fN8TE75+5CyzUCNUApQ6ebEkSW/f2rvHllxs7OLqPRGlHYY5EWzBZzOgwY9kKySiKsBWMwZYlV&#10;nijqEkQhUhjK7ABTarrDHqWKKYQkkIoyK8GEZHiKCqqFwQnN9tYuoc6ws4o0q9DECBGxWFjyzCMw&#10;aCspF44kkSBnvHXtKudHfXRomM2P2ZuM6XbW2BiusX1ml/miblnJZnDh0oDf+2//CxYV5Lb2jIh1&#10;fZ3tvT3lxjsHtWO1DwiCgLvvWufmtbc5rlLyFMJAE3U6eB9TlGCdQSsLPiJQfSI1JNQaU5Sk0wXb&#10;2xeockNWzhCypNtbo6diZvOQvRsFvdEALXKyxRxdSYxzWCUh6RBFisODG4QItpJNAhfjjSbLU0zj&#10;R7PISrpRxNraCFcYBJCmOaUxdPu62XRzh35bzykj8Ms9tHOUezf42LmYrcV1Dn74N0wPfsa9O+uw&#10;scvLByXJ1q+Tjj7EFT/i5rwLvXUKKzDlnP56l+PcI3AEzhLYkqTySFcrdK2o0JEj2epxsH+dN9+8&#10;zH/+Lz9PubBMDlPu+cS9fPm3v8yrL/+MIIqX1W3vPWVeECjN/v4+Dz74IB/72Mc4Ohrzzjvv8OEP&#10;f4ikE1GanNlshrV2acLXRvwZY+rYvwZct2Z8qz3/H/3oR7l48QLvvHOTZ555hscff5xz585w//33&#10;c+XKlWV/fhAEy/2IMQZjDLu7u3zmM5/h/PlzHBwc8dRTT/Hcc88xn88Jw3DpQh8EwRKsSylZLBZL&#10;V/7JZEIcx2RZRhiGKCWWhoJt7N+qt4DWeklktCqEqqqWxIQxliCg+Zni/vvvB6AoDFLGaFEDf+fd&#10;sv0Bb9+TGGoV10Go0YFHyArvKxC2Lqa7uCluRzgbUJaylvhXGuF1C8cbjGfxssILi2gN/YS6LUJQ&#10;vud+/FZWdVPdX/1tnQwtkAiU8LQp8K2kQbZyBi+XleJW4itppUwCvMIJiW3UA8o3zQNeUqiQhY6Y&#10;dxKqzXXY3oQwpFQSL2QdmeOa/FPh6jfY1844AkvbnfCrLjJfslFNlb+t9K/+/D1VFxZUUJMwhTV1&#10;xJqIIeyi1rboXLwLt7NJ2euSBeEJ2Rr+vdssTsevBuu9QjOusIqimUxLEI44DonjuI5iUSHeSZSM&#10;sVbjvKxlkVqRpXP29m6SZyXDwYgb7xzS665RVpZuvwdSsJjPObu9y/HRlLRyiKBesGxeMh/PyaYZ&#10;3mmUjpjnBV5JgiDClDAbF6QLj/N1P/Pe8T7GlkQ6QsugznoXATqIiDs93n/f+3GFYdDtMZ/POZ5P&#10;CcKYw8MJo7VtLlzYRUjY39/n6HBcM+idEKU9Wbbgxo0b9LoDjDH0eh2EtMwXY3Z2djg6ntLprqOC&#10;mLIsa4rOlGSzlDjpEyV9pmnOoqgocsdsWtAJh0ThgLDpCddBhFQBDktlC4T0KFX3gnnvGQx6xHHI&#10;ZDJhPJ4SBj2UjJE6YPfCeYJOyKLIwQdUhWSRVngZ4RXoRHH9xhXW1uvqwHgyQ8UdZrnhxo091tfX&#10;mczGKK3pDNbxImCR5hRFBqJCSLuMB4qTiDgOCeNmAfY1USOUZrS1TWU1k3HG2nCdTqfD0XhKWVri&#10;uFsv6oFEBxIhJEVuMKYgCCSFsRgLWsV04yFCSBbzjLKEqDtgmi7QWtKNFa7MyKY5+BARRsTdmMn4&#10;mM31AaPtNRbZjOnsgEEvptftMh3PmS88KlgnLWA2TxmPj5FKIIKQ/sYWhfVYJ8mLgrKsN0RKKZQM&#10;UEiKbEagYDjs0+v10DrCVHVlxbkKnCeJQ5T0VDYnCALCuItW9Zdzko2NDabjfbo9TRgJrl27Rr+/&#10;TRyvA440m7B1ZpN5lrKYZ+zsnCUvMsJIMdrewOJIm35I7x2T6TFlNWO0NcBJyXyRU6QZWkAS1uft&#10;mtvZepBRHxlEOCvRQUgSd6mcpLSOKI7RUf35qECD9BRFgSkrAl2TctYEaNknSUYgYuaLgsI4kk6P&#10;/f1DbOVIOnWOsTUFSgVIGSNUwqIosLKOBO1FCcoKMJ5KRkT9ddK8QAtNGNZVqSzLGI+PSbM5ZVWw&#10;tjEk6SaMZ1MOj8dMpjOGa1sEYY/x8YKb1/fp9XrkVUEy6ICC+XzOzs4Ox8fHZFUFgSCINaVJmU+P&#10;yabzev5SPdLMIkVMpGrSZDaZki9yvAtBdTg4HGOcIQhBK4c1FukjdBgRd/rc974PYYyn1x2wmM0Z&#10;T+uN78HhIeujDe6+9x6CMOTgaJ/9wwMq18aMwsHBmDzNsNbURrtK44XDViVVWZItcnTYxXldX6OL&#10;lGIxx7sKLwKSzhqllQRhUpNrtiYPFrMM6wKieFAnFQhHZWrSMgkTup0BSieEccJg2CNJ6jaPvPJ0&#10;emsoHdepHGnGj3/wI156cYEHkmFtzFoYCCLodiAM6o1cmsPLr9/kresHhElvWa28cWOPXm9IXnmS&#10;QQ8nBbPFnJ3tXcaH05oMjCOMqzf6R4czihRkFdLrrDMej3GuJIgkDs9skZNllijsMFrfBGPrbSWa&#10;7nCdMOlQOUtZZEjrWe+PUF5TVhWLPMNQ4lSdnqJlyHp/BK72ssmyAiUDojiu5+fGdHXpvuRXi17i&#10;1O3//2tZwTuUtyhvkU2zs6dGLxaNRS//fzIUTK58NY8RDi8sEoPEoJ1DOwgribY15pG+kfeT0rVH&#10;jMw1/tkuRK//LdPnv8o2x2xvJNxcpFz3A3oP/nPGo4/xhjvPcbCL654jNSFSaZIkYTyfUiootaKS&#10;smlddkhfoXxO4FJsPiad3+CJb/41i/kBgYajw5t85+m/hcLz+c9/HocgTXPm8xSt68z5Vqm8sbHB&#10;Jz/5Se6++y6effZZnn/+eYyxKKXY3Nyk1+vR7/cJgppoK4qiAbt1pXzVmK+Nz2ur+B/60IcAuHnz&#10;Jk8++SSXL1+mqhwf//jHWV9fX6YBtEkAbQVeCMGFCxf47GcfxXt45plneOqpp1gsFuzs7NDp1H4w&#10;vV6PMAzJ83zpQ7BYLMiyWpIfRRGmKlikM/IiPaHQDoKIMKzvQ+8FWgaEOsJWFWVRUBYFs+kUWxiU&#10;kHhRUbi0nj+tJ5ZdLl38MPNCsihqfK0DhUHXBq3WoEWFcqCcRDvQDcZFNDJ/PFSGUFjioCIMCqRc&#10;4F2KtJ7QxygSJD2s75BXIVmhMKYicgWJrFUFTtYqay/U8lpu+999U0BvvxAO15CMJ1uIxArhyB3d&#10;/7WoIBAaqRRZWRAohTUQqZAyK4l1h7z0RJFG+NpYxon6JFUbz+KbGyrUZKakl0giY/BphhCauexS&#10;BRHjsyM++NADsLEGSqKExpqKIIDcVYQ6qG9qIdCiZrfTZjGuM5QtuvnXGLOMdGhZnvZ75+p+VrmS&#10;u9hKVtqMy6qqltEW7YXfblxvl/+3Xy3Abm+Q+Xy+lNGUZXkiyuL2Sr339Sa9Zaba8zXGLLMpV//O&#10;GLNkuNqsTFd5lJIsFmmdMWxtna/Z6zUOn37potnKeerz0agV92bX9AjGKqgtkIsAhme59599kdd+&#10;+CL7puDs1i6y08GWhmEQMM5zhFCnK9Cvutz/BKN40q1YiFrWVNkKIZsoNOEIw5i8tLUVnYyQ3lMU&#10;x4SBIAxrJrXMq7qaah1Sa4zLUVIihaOYzeh3uuDA4PE+I1Yti6nreVE5jJ8vSTGNQ8uwOa+CigId&#10;BFTOEEuJMwYpLSKAoipxwlGOHTExFKBliIgkBksShZR5isEhlEar4XKCzU0OvkRHCkQHY0EoiXF2&#10;KY+ZLVI6nTUyC14qQmHRopF+BRLloLAFImpc+j30wg3ysUWjqVhQm8pKHBLrCsKOxGHIStM41nqs&#10;z7EOdKSBLlnul5/brDjGy4jBdp8yNTiT0I365FVFJStsVS+g+aJEqT6BksydQ4YRSehI80NU5LDC&#10;Yqva5EYGGhlI8BWeCiEc3kNpc1CS0i2QOIKwR1Y6VOSZZQfgu4RJQmrGgCOKO3VGIB5rS4RagJdU&#10;ZYgSISpckNtDZBjivaqZcQ+SCiElVtSbhyBMsJVB2Iq+FggRUBUGFUkKX9Lt5OTZDQrRQ0SayAlM&#10;kaKcIwl7ZCIhdRYRlETDnEiU6MhTIsiMJdQJhalb06Sv1xCJRDaoOdIe/AKso6yzwAh1RJrPCaMA&#10;hSKbzhHSEUVrVEZiSoGzSe0uXlVAShCmmGpOVSrCJEQnEbPpHB15At0hKy1CdxEe8nxOEGgqX1CU&#10;QOQIEFTeopwgCmKsEMzyFO0Dks6A0lvM5JhuL2ZruMaNPdjZhrmFzs5FXnnhZ+igQ399g2l2ExcI&#10;dEdRlTlOeBAV4KlKQEREWlMVFaGOybOMhaka5UlElhdkpqAXdojdGh7B4ewaUaxZX+tBapAiwghB&#10;FUpyOycJQZULtKvX+MqnTMgJ4hxP3Trh2uhfBdY5ULIuPHiLtbUpVRgEGFtQmQIdKbRIcBWoQJGL&#10;Eq9ACkk6L+h21sG1DSI5ujHcA41wbUuGxGNR5MQIUDRbsxgH6I7C+DlRWLc+BEIhRYeiqOWfxeyI&#10;QIO1JUrXWkbrK6J4SJa5ZqMm6faG1LCjAgXG5yQd2WggPYW3CCnwwjfgxREEnqKq0EmX0lQoKenH&#10;EhqCsHAOESYYBM7OSALqBCehEKpDVnpQFqnAMyXWDldYChwyjkmNxRlDHKyR5Q6h15llIFVMJMBV&#10;BcJbnvr2k9x8+y6+8PkH2Nqsu3SKsi444ODyz+D5H7zI1atXEf0RufAIVdHrBFTW4iqLDCSFzyGS&#10;COHI5xmDpI4fSNOKKA7xVECFCjzS1utQHEm8LzGunqcDNHhPZSb1/CBq9ZTSAbOiQCAJ4nqNAY/N&#10;KsIgoPIWEXust3jhCWSALzyWEuXrbG4ZR5RVvV9UgaSoilqD6Vf323VP/60e/9MtxD9564FH+wLp&#10;wUgFPsAIjRN1wbElBwT2pCK7qXx6JFpGVFWOFxlaV1DlYASB7dLRA6rCYyXkyuIDhyAjKG5yVzTj&#10;E6OS/W/+L5wxxxg0mehxHN1FsX0es/5+8u5dHNgBC92lQFI5U+e+Ww/O05F1e9Px8TFxMiLpDJkf&#10;LlDe0+91mE4mbO7EXP7753n+h0/yb/7L/wwoqZjyneee5L/6r/8NH7z/AT7+0CP86Ec/IkkSFosF&#10;zpeEcULlatD95S9/mfk85cc//jFKKay19LsD4jBhPB4TRRFKqSVGAhgOh0vA3el0kFJijFka9lVV&#10;xW/+5m8igO8/9xx7N2/y6iuvcOnee3n005/mf/p3/66urochZVHQ6/XqiFFj2N7e5j/50pcQwKuv&#10;vsa3n3gCrRRRGHJ0eIiUku3tbfb39wEYDAYIYDIeM+j3l3F8HssiX1D5ElTTLWTrSrgxVX28snbz&#10;Pz48QErJsL/G9etXuXj+AmaRoSvPrJizCKecuXuLg6tjypnisUf+U0yWUIRDitASyozSGBaiSxz3&#10;6IiUGINO1pgfL4icxVQ50VqfcZ4RxjEK0K6ioyqisKAUM0pfYI3ELXqsbWyyyFJyB/MqoHSKUGn6&#10;0jAo9zAG8vACpaj17d4LPAEShbJl4+evV/bhbqmkd74huxpGwDuFl/V7Vk9HGQiPd6LxfPPoMBQI&#10;5+uMUwSKundSoBB+VS7QVPdEzQoL7xtlQF35880NWJ+ARWAJpURITaFDZK/D8NK9RLs70O+CkHgn&#10;CFSAB0IdLpMHcLXLv1Ka2AvKxmtAi1uy1tWsyBbALyOupFyyT6ujfVxdgbn1u1bysipTudOX1pqy&#10;LJc5kUmSnJC1tDfSe0qGtD5x7PaYd5L1t8/d9ry059n+q5Rauk7W2ZS15FEptTw3YwxCeKQUVKZ2&#10;5m3JaFtUKAvEA9AJdG8Q7e7iN9eZeRBNFmbgBbEOELY6XYFOx8+XGgn3no91Jx7nbhM/ypXNkVsq&#10;DFYfY2X7O1dXzFeqKk64E8df/TsnDbfzoapNKxG3NmTKn3xNq+ci3kteJdw/8H6cNHUSVCfPvzEv&#10;vXUQ2VSMmvlEVM3fy3dN/O9NzJx8f2b5mNB3kJVCuDovViiNkiVOCdYH6xSmbKTbCmNKqjInlJB0&#10;AvKqPQ992zHcndUhwjW/CZBU1EHxq8Y4bgki3/23NaFcEwKAsDhRNPE31GtT41fifBNsT20yqXxj&#10;yyt0Q1R7hKiQvrxV8WneE934lngEhanwoUKJgiRy+HyMMbCoNE7U7Rl4uTQ4FcvPqn39VbMY19tN&#10;1/bYNdeRtfVmUKgYgcMjCcIIFQ5RKiLLJ7gqx9uMIA7QUUjh601k5TzaK5zQy969pdmrMLfUcsvw&#10;nVs9fm210QuFDBQxElVVZLMpL/zoBV76yU8IAkW3mzCfp6ioQxQlOOHw0uOUI7cZTvrmGqsBqlh+&#10;lvVnlOcZcdKl0+9hTMEsnQAVOpQUlSGUPZCQdEKQhiydIQtJRwwIo5AMU7vgN5W9wDk8jkJW1NZK&#10;pv5sm8/di/o1thv//YNDkqRLEsV468jKFAEEOiIOQ8qyfr9s817dshMSzc/b69k280ELKPSta1nU&#10;SsaTK71auX+r2+5vtXLvV4jbJ6flvKjeXbBZmQdXf+xWyVZuzXsn5ojlHNfe/6vzQS1TV+86/1vz&#10;sjoxd3BL2eVl/eqX10HzfniLloJ5aXnxJy/z+ptX67YWUzSFmZAkXiNLy8ahu9mjaEVV1Xuqdi9z&#10;x7nci5V5tFq+F+pO88Zt858Q5ra5UL7HOvTu49+aj29/3J0A6j/ucafjn1L1bz+z+p7ygtvW1dp8&#10;bWWnUT+u+fxqmXUNqurNuEJ4j3cOYytkPMTkOUJ6wmLBUN/kvo2SaPIWL33tb/iwPECXGRM9wg+2&#10;YHQ/dnAP42CHse+T6y6lqA0e215vANn0ZpusYDTYQLiQeVrglabX63Jz7wr33H2Gw4NX+T//r7/E&#10;2gWbmz20tqTZhP/nW1+nKEtGoyGPPvpZnnnmObS2VJVDyhrAl2XJgw8+yMWLF9Fa8/TTT3PvvfcS&#10;ReGyOHknZfDqf9se+l6vt2wHmM/nfOpTn2I0GjGZzJbReC+//DL/6l/9S7yHBx98kOeee26pFGiL&#10;mc45zpw5w2AwAODy5cvcuHGDOI4ZjUZ0u12yLOP4+JjFYkEUReR5fqK4uhorKCUE0a0CbVt8HQ7X&#10;0DLARY5skeJ9XahNZ3Nsabh+7W3iICQWETo0WDdlNt6jWBi2ehfZWtshEB2sjBGyJBJTpLQsnKfI&#10;DYFZ4LDc3Fuwsb6DSeds7e7w5o3XWNtc53h2yLDb4cJ2H5Pu4cojjJsxHG1SBBrnFPPpMcYFlD6i&#10;JKKwgtJapFnQK4+QaERYYWXtj1JfxbImsrxsKOcV33ZxawPpV/d8d1Jlt3uslcKtFrLOHywq0/RU&#10;itpUYFnpXr3x5FJa4Fci9tpJUTYmFS1olUGAlwonFUEvYfPCLp2trTq4llqOZaoKHWryNAUdoUxB&#10;4D0yDEDULpHtBkNJtQT9q5ETLdhfrZqvXuStJKS9GG8H+bcTBO3Pbx8tuF+t0LegvHYa/jkTVnNO&#10;bS9sazDRft8+d3uxtyRGEARLxi3P82Vlr422aJ+nNaHwvjb5WCUg2scLoQjDCGPAiQolHZEO6wuo&#10;LGtbyUizfdcu+2sDJtcnJEm5NMJAJ6crz+k4Hb/Eo9vtEgYR0gpsUeJtjlAC5wvyNOfG/lWGo3Xi&#10;qEeZFygPa4Mu3limkwlhN0E69Q8TQHf8vWyA+GrbdCUnAAAgAElEQVTMjFrZvq9s5X3YLGJtdT9Y&#10;WdjkLTddf/uxxcrjVsmJFrCEtWOuj+rNv9esNpGtra1RKU0+LZBIsqyk0+sSBQnJYINsNm1a0XgP&#10;wmNldb4N4NVrhq59Fco5vvLNZlXhfYanoKsl/e6AKJbkuaHIc7Q39DpdjFsAqmm/o6lCNxvdBmQu&#10;N8f+lthP+FrqWtk64FAIUCqi2wnw3mGqgiIvOTrcYzAYEEddyqKiqtJaRhlEjYdMdYKsun3UqrkC&#10;4Su8d3hXorVACE+RZYRhlzyrEH2Nx1MWJTExAoWpXJ2vhl8BmU3fo2/6p6mLBCc/d7EkOM5s7zYm&#10;gxYvJd1OgBZ1zOJ0Oj3hVo2vq8knd07uH0dwnqq+uNMOU2vNaDSq95NljnPQ7baKyKrZ/2j6/f6J&#10;/UtrMnY6TsfPGx5RV/qpyU/fYoJl3LhH+WpJQq3e575Zc7QHnKXyAV4FWC1BlzgMqSsYZzM2+uvo&#10;9IBNN+MTwSHijR9w862X2ArhuOwj4i1Mf5dq7R7c2gWqeJvC9ylshG3iNeVt80hjpY1zoHWIMwJX&#10;1WqmLJ+ytt5lNj/mG9/4Gm+8+Qp33TVq8IlEq5DpdMbf/d2z/PZv/zZf/OIX+aM/+qPaNFbrZVXf&#10;Ocfjjz/OxsYar732Bs8++yybm5sIAUmSLLHDncG/X2KHttcfIMsyptMpjz76KEkSs7e3x89+9jOS&#10;JOHpp5/mypW32dnZ4aGHHuKpp55auvu3wNwYw913390oAAw//OEPl4XLVsLfKqAHgwHWWsqyXKqV&#10;W2NAYwxIT2nL2jm/wWvOuVr1ULllr7/3nk6cMJ4cE2nF2XM7TCYT0nTO9b03iRIoxISyrAirIffc&#10;e57d7TMUoUS4jICSsBrTERqnLdZ7hiqsVZq6Q+oNyYUdfnL9FXZ3IsaT19ja3cUXU8bH19D5mLXY&#10;U8xnVPFZJnnBcOCo8oL5UYQhoKoz/hCUSDSRitEq5BCPaFvksagG8Cvv+EX7zmvva6mH0IrJdN5s&#10;TmqTv9WF0DcV/p8/ajAsXC0zd3iElBTeYqQn7g84e/EirPUblXCFihI6RDhg0OkRUMvw6hBFV//r&#10;PE56pFQ473CVXcrkV+XsZVkuK/qrgL4FxbeTAq10v+1lec9JZ+VGadsJyrJcgv2yLE9uKlb+ZjUp&#10;IIqiZZtBS0K07pctEdE+vr0pWjLgdmKhZcfb1oXWzCIIguUNobUmiiLCMKSqHKoha0xbCZBN1UyG&#10;oBx0E87cfZGrO9scvn2EtwaLv2MLxOk4Hafjl6taYkpDYVytnLIGbO1sGyUKCsH65g7GQ1mmWG8Q&#10;VlBVjlBoet0uleek78d/3BncIRWiAe8nHGhboC+b72VDBLx7vTkB/u44cesTlTvvA7wIcIRN5d/i&#10;Vtjrg8M9kv4a3lUEMsIITaBC8llJWhzRjXSdftMe0t+S8b73AiKX60QYhkgt0TpGB5Iw6IJL6uqN&#10;0pTVlDyfUxpBkvQYjQbYvHZHDpP6/RArla9m5V0h4N2KIuAWRqtz2IPlumIbJ2gdBMRRCBH0uqNl&#10;9agsTN3brOLmZ3nzNssTx1gdSgvSLEX5gDgJ6w23qIiTkE7UoUoF1hik11hXbzA7QQJFnYiAipfq&#10;CeFbYidAeF33SaNpqQ6/8r6218FinlHmOdYakjhExwleOqR3RIG+9VmI9wL5K9fW7Ukm4lfeZei2&#10;94gV9ZHg8OCYXr9DEKha5m49lfFYV5EusrqdArHcA7X7nXafUpbl6UR9Ou58RwpZR501FXwnWhVG&#10;E7PWAH5BtRK71kaB1ySvcxVKKLyQOFu3Q1mpcGHdlrHe12Tv/D0P9jUf1DmL57+D2H+Ru9clRmmu&#10;VhuI9bsJR3eRJ2c4ZI3jvI6PFXEfa1ZUKreFrksPURCzmKVEOiEIFMpXjMcHfOSBS/yH//V/5pln&#10;n2ZrawNjarm8RzCZzNk9d5G/+Iu/5LHHfouPfOQj/Nqv/Rrf/e53a9wmBIvFgvX1db7whS8A8I1v&#10;fIPFYrHsnxdC0O/3uXbt2nuC/3a0jv6z2YzhcMgjjzyCEPDcc8+xt7fH1tYW77zzDs8//zxf+crv&#10;8Mgjj7Czs7MkV1scYq3l/PnzKCW4du0m165dYzAYEEURx8fHS2wyn89JkuQE6FdKkaYpw+EQay1x&#10;J8IvLGmR1sVXX2Oe973vEta4xotA4Zyl3+tx9eoVhLdMJsecO3eOUS/hbE/TkQVSLMgWJT7rcffF&#10;Bzmz0+PaJCUe9hEuZ3C8Ry9ImCc7lD6kFyiM9aSix34OV27eYNiP0eM3eV9PMD24gtIQuAWRyNjW&#10;PTwxQm9Tcsw9a46joyNKHVHZusihlCKQIZEJUAak8EtvPInFY5ekft2+0nrr/WJIaC0lpGlK5R1S&#10;Be+q+L/3zehQTdWmldKoxg3Re4EVkqyyFELQGW3QvXQJ2mgJY5BRrwa5OKK6A/jWsJYyy6kQyDiu&#10;e0nxJ85r1UWyrbyv9tOvyk5acN9WxvM8X+ZOtnL6FkyfeI3N87VEQuukudzsNH37txMPP2+0DFdL&#10;FJRlifd+yci1r63f71OWdcW9KIoTLQGr37evpdfrLZ/fWnuiDQBAKwkOtKr7lytnsMvFt5aAMuiz&#10;ds9F1u/aRfz0Ck4rhNIIFdTEQnnKzJ+O0/HLOpIobqpuDqkrymJOWaQ4NGWxQGrDO/t7eC84e3aX&#10;roo4PpxQGMlwbURVuqb96z8WCNXzpWxl6K0pzqpx7Go8jmuAv1OcqPwvAYdbAdQrCgLcCjiR7wYp&#10;PsA3LuLLXeHy9xXDwRAZaXIjSLMF3joCEbDe61NJha2yFnI2ktKWABDvJjRu+79DogIJ0i/Npoz1&#10;GJtBVdYESwBBKBhtrFGajDzNkEi01wzXhmTFnNpw98SrOnGUJRkg/C0HjoYo8LZAS0EQ1a/fWSjT&#10;CmtrEjqOO5SuXp+6ca9ZPzymKHG2ahz0b4H/VmbbSqedqBis9wBPms0xxYIo0pR5SZFahtF5Ah2h&#10;Isk0TWu32dDVfjZBQuoFJ1eYptrv289YAeEtrseLE1LfQCniwYBQK5Tw5IsZ82xOEkYMhuvM0vLE&#10;40+QNrdrub2rX9eyXeVXfJxQuqze+7fene3t7XrD6hxK+UapWHsfdbtDsjSrozCbYssth22zrGCe&#10;jtNx5xVEYoS+JabyLAF/29vfGorLlf150xiAFY4KiVQhoYfKlJTeUEaeLO7QUQUD8ya/cckSXn6W&#10;o589z1YS0R1s4Q5ewvbW4MwnmKx/ENkZsdB9joqYqQ/xIkGKCNu0lEiquiXIn1wBldTYKsOr2ifF&#10;2oqt7QEvvvR9nn3uKZKOYjhMuLn/FhcuXEAgeevNtzGl5/vP/ZB3rt/k7nvO89hjj/Gd73xniVuq&#10;quKBBx7gwx/+MPN5yte+9rUlFvG+Lji2RccWz9wO+r33yxbmxWLB2toaBwcHPProo1y6dA/ewxNP&#10;PIHWtVlhr9fj6aef5nd+53cYDAbs7OzUCSqN71qLUTY2NgA4OjpaJgS0RoAtOTAej2uiY6VIG8cx&#10;Ukq63W79vJkmSSLm85Q4iBHec//99/P7v//7dDudWlWQG8aTI7ZGG5iq4PLly/zbf/vfsLm5wbnR&#10;Bt3Jq+jx22wEHm0DimkXFobXX36Ft6YFH/rsw9j524jXnyaIuoS918mrEBMb9jNLcM9nyfOA2Bju&#10;URHnq5zgxjGvz3NsR9EbheSTAw4PD5nPOkSRQM4Mcfkq1194jrOf/l2upiGZsYjKgHcU2Yz59KDG&#10;n9vbaG+QVE27PChsc33Xunf7C6r861r2p5BS47y4VfH/B0F/0xspfCNNUHhq8O2dwHqPU4LcWaow&#10;YHBmBzY3IApBKaRQWODV11/jiSf/ljLP0FXFWidmECdNL5wk6fTobmzS7fe4ePECSZLc6gVbkejf&#10;vHmT733ve0t5yPr6OlJKxuMxxhg6nQ4f+chH+OAHP7hcdIQQXL9+nRdeeIFr164tAXMQBIRhWFdE&#10;moq8EILd3V0uXbq0ZKF++tOfcvnyZSaTCd1u9x9krIuiwDnHfffd17BogmeeeYaf/vSntUSl06Es&#10;S+6++24eeOABdnd3AfjmN7/J/v7+srKvlMKY2tSrKArKsuS+++7jc5/73DKrUwjBeDzm8uXLXLt2&#10;DVd5YkKqyqC6mt0L57h06X1sbGxQWEc2HbPWDWBtQGd7EzXoYJynEv5WtqaXp1WP03E6fklHnufM&#10;ZxOCYcj6WpdCBzhbEkSKyguUqLhwfhPvPUUxZZ7NSOIEJQOm4wk66f8DqVR3Kn/fVhkUsu5Jvx1U&#10;cLs/gax3d36FIFg+xwq496qp4joQlhOGk8seewue2giKpuIj3C23XGlASEqzoCxSEuUJFCSDHrPp&#10;lExYnA4JA1snGLRV46Xk/OfEdXl5qw/VQxDKOtO3WdhNWeE9dOM+a+t95rMxs/kxCEUQ1u7S6bxg&#10;MrtBr28h1EvMi6+JFLfCOwhX+w34JnzHC3cL03pH5WsQJpvKvRASrQOiKEDJgMUiq8n0UDebsoos&#10;r40lVyWc735/689lPJ6wvtGnLHOSjua3Hv8tPvKRmOkULr845bmnLxMGIUhBkWX0JCjpSfOM/sYa&#10;qc2R3iNEWVMjvtmT3HZ1+DuAfomnqkps5SgWBoGlG4VsbwyoypzDg2uEndEdSJlb18HJa7I96qnM&#10;/933qeROiok8z5d7oDrRRWOcQQpNHCVEYWdZmLhTceV0nI73xhyqwR01wduCfrkER63XxZ3n4koI&#10;tFToyjaVVYixBG7CwO5xj79G+qPn2Bzf5GyQcXhY4QYJwwv387MpyAsPMRM7zCpFYROqZAAqwjiw&#10;ZYUWounJbvPc69naN/OtM45epw+uwlYFwhaMRpv8j//Dn1CZGUkimM6OiOOoKQxKlIooS8tkMueF&#10;F17g7nvO87nPfY6dnR3G4zHWWpIk4fHHH6fTifnhD59f4om9vT2sdURRHZO3WsRcxXer6mQp5dKR&#10;33vPI488QlU5Xn31VX7yk5+QJAlpmhIEAS+88ALvvPMOu7tn+eIXv8hLL720rN6vmpi3x7DWkqYp&#10;QgjW1tYwxjCbzVhbW+MrX/kKDzzwwFLBoLUmTVMWiwV/+qd/ymQyYT5fLDGUkgol6/bFbqdWGSml&#10;sK6LkJ5ev8v29ib9fo/pbMJ3nr3Cpc4Cd/1Vfm1nh/u27yXY3EX272YSbdGNYnQUEZWS0OWMwpgk&#10;UVBqkkHCXFdMqgVZJbi4NcLvvcYZmXP9ymvsnn8f6SBB9yVJJyLOAkR/nUUwpBMsOKsF2zan70u0&#10;y1FGIHVELCCwOaJc4I0l8CWKEuU91jcmuo06zQl15+3VPxX4Owc6kKggICvKE339dZ7g7ZIViWn7&#10;/G+/tyq70vAvsShKJRHdLmvndyHp1C6XQkIUYL3nxRdf5E//5N9z88Z1Qm/Z6PVY63QJg4AgjOj1&#10;h3SHGwRxxKc/8ykuXbrExz/+caIoWl684/GYF154gT/8wz9kf3+fKIq45557CIKAq1evMp1O6Xa7&#10;/N7v/R5nz55lY2NjCaBv3rzJ1772NZ577jkmk8ky37KNI2t75qWUfPzjH+djH/sYv/Ebv4HWmqee&#10;eoo//uM/5urVq4xGo6aXXpxQJdzJIPBLX/oS29vbSCn56le/yle/+lWKomBtbY3xeMzDDz/M7/7u&#10;73L27Fkmkwl/+Zd/ybe+9a0lGREEAWmanjAXfPjhh3nooYcYDodUVcXLL7/Md7/7XX7wgx/UOZuz&#10;jHJeZ2121jt84MMf5DOf+XUe+sQn2b54F731DfApRAq11kMPeqQTQe7qjWRVVQSnm6DTcTp+acfa&#10;YEgnEnzkgXt5+BM7xLqZikMoPZQGgg5cu17y1FPf4e1XrhLGAb3uAIGlFHZZ8T5Z7XN3BvtL1NkC&#10;rOoWrj/xuGaBexexWDVEQbUC+u27iYN2NRKm/puWEGjM/RANIeuTleO65vkNYGpeAUUSJ/zmZz7N&#10;A++TDDX8H3/1Iq9cnVE0C7HALns4W0gqVuJuvbiNvGgXSuHI8glCOMJIk3QCkjik2+1y/wfu54EH&#10;QpIE/uJ//z6T8Q0++cmHeeij2xwewDf+779nb39M5hsXcVc/b9W0t9dn0Hay3jKhs7KpOjXkfCeW&#10;VK6iMgZjPLYCQYDWAUoFJEkduekxlGVBZXO8NyitUNpRmZU2AvHu17cxGqA0HBzts5WMOHM2Bg8/&#10;+uGbfP+ZHxO4NZyDMrNI6fnAh+5hu7/Jj2ev4V2GwDafddFseFplW51l7JoI4RaYyxPXmyOOFIFS&#10;FGlJEoV89lMP8dAnBhwewBN/+yKvXxmvXIt1H6XwdzbKrK/a0xSbd9/XnpPKmiUVhZSKIAiXxRMA&#10;ax1laShLs/REWlVlhmFYkwRak2XZ6Vt8On7OlSdXDCrreaAF/e39a5s5yd9hn2pF7Q9gvcPaAnxF&#10;FEd0VcFw/hLDyWX6Bz9hMz1EjmcEKuHeUZ9rheUn7hKdT/8mb7PDoe2wsI6KACFjpI7xVYWrChBi&#10;qUJYJSnrFqU6RSMKFFmeEgYeoS3fe+YJ3rzyU3bPrZFmE5zPGQ4HaB1QVQ6tQqK4Q57n/M3f/A1f&#10;/NJvcenSJR566CG+8Y1v4Jzj3LlzPPbYYwB8/etfZ7FYADCZTBolTcLGxsZ7mvu11XZrLVEUMZ1O&#10;2djY4JFHHiHLMl555RXeeOMNRqMR4/GYTqeDtZbvfe97fOUrX+H9738/Gxsb7O/vI4SgKAqstcvI&#10;wDiOl0lqUkqcc0yn02VU3/r6Or1eb+lZsLGxQRty5r1nPB4jFKz111jM5jhruXz5Mn/yJ3+yLHLW&#10;Kumc8XhMZWv1Ql7WcYQH04yDGWQ3OwTJFtH6RcLoHpy8hz29RdXvkxYT1sgZyG168Q7z5AI3COn3&#10;NjgOU460ZHR3H3PzNc52Zrz24g+4eNddXE36hGcu8Nbxm3SG63XiRLTF1WlON8/wpmKAQ2cTolLQ&#10;sYogcETCE5Mz1AarFFOXEYq4LkYgcAS10F/IZULILwz4W1tL2BXcBvpPsuDCe4QXKw7BTWdXI3kU&#10;njqKRTeRAULglabSGp/EhKP12s3fu9pMToUooZBCYIoSrGN7e4tOpFHUWcnT2Zz9gzHGvUlpLK++&#10;+iqf+8KvMxqNeN/73rdcXNI05a233mI4HJKmKd1ul3PnzhHH8VJe0u122d/fX7LNrVFf20syn8+J&#10;omhZ3TfGYIxZSvydc7zxxhv8+Mc/RgjBZz/7Wba2tlhfX18+bxAE7/ITaP+2NQRspf2twU371e/3&#10;l4thv99nNBot2xLaqMB+v79sYVgsFsvnglq1kWUZo9GIK1eu8Od//ud89atfXaodinnOIO6htWQ6&#10;HfPkt7/FD37wIx565FP8zr/+13zh0U/XEYpxiB70Cdf7iKLuDagNFhW/UMrpdJyO0/H/X7EOx2I2&#10;oyhnSGkY9qljqdr4KQtxjdPYPRfy5X/xG/zkR6/xw7/7CXt7N1jfOIupSrz09eS/Cuh/Luh3twHz&#10;agnkblUN215q21RZ24e724qtK6BfZicP5VtyIKv/9boGjQ3orcF96/Kvm+dpQX8Ooo7iSpIuk/kx&#10;UpR0khgs7N14m/ncMdzcpjBpk04gG6hTr4lL7NOAf+Fvl+SJGpgmAusMUgkqU7FYZJgqRSpDtxtS&#10;ljCZ7iGEY2trAwTsH5S8c/11nNR4HSK8pE0Mt01l38m6jUu2bvOidt/3snEtd7VksDD15lQFIWEU&#10;IUWEd5KqgspUFOUC7x3OV0jpiBONDhRlmTGdHBCFveXrrJ2GV6vunjRdEMaeTjfg3nvOsjaEl19Z&#10;8NLlF1AaIgl5VWKKnH4v5lOfepALI8GN1/bZO8xBewQGIYq63ZCkITSqJiu54M7ugr65vudsb20g&#10;Ik9RjLF2gWBAHMPhwVUQ0ZKskC3oX0mVECvf1SRKQ6MsP9tfddB/khZ5F1nSgIeqqiiKGujXxYqo&#10;AfzVMi8c6mKCMWYJ+E+l/qfjH7WW+aba31T6oVZVOaGxKBz61hIl3DLdQlHgK0flChJRMVKeM+yx&#10;MXuNcO9FOuO3GAiDjkNmecHBIsSefwB3/vO84s5xLROYMMSFAQ6FsRJnC5SEMAgQtmhAfzP/orBC&#10;Ll0IJJ48yzDFgvXhAOcK/rf/8O+5eNc2eTEh6SiqKqQoCra3zqC15vr1d2qytCz59re/zfHxMWfO&#10;bPPggw/y5JNPYprIvPe//z7yvOSJJ57Ae78E2HmeE8cxm5ubP7e/f0mzNy3Lm5ubHB0d8YEPfIAP&#10;f/hDy3v7D/7gDxiNRksDwNlsxmg0IggUZ86cYXNzk+Pj4yXOaePGgWWLtBCCNE2XvfzD4ZCrV6/y&#10;Z3/2Zzjn6Ha75HnOJz7xCR577DGGwyFZltVqM+PY3NxksVgs8c73vvc9zp8/z+HhIUWR1SRiULcK&#10;7O/v0+/3OB6PGQw3GOcVJnao3nl0souPzlLEOxzLPkYOyZylF/TRyZAg6WJUyNQKHBELLIXL8dmY&#10;3V7G/NWXOHO2z6yTYLd2efm4ZG3j/VgdcHM8Q3YGzMKAYTTAy4B0saDvMnoEIMI6Oa+sENkhMh8j&#10;dUjgC7Qvajd/0fr0SCy68aT7xa1BOorEErDGcYxrkpDayLiyLImifuNAfHIBbGID63g/JMJ5pJAY&#10;65A6IM2nzCtDsj1Cbm/W60XSBaFwDoy3VEVJJw4pkpoR2r33Iv/in38JpRSvv/4GL//sdZ79/vN4&#10;AW+88QYqkDz++OMnpCrth3x0dIRsIujOnz/P5uYmb731FuPxmLIsSdOUfr+/ZLWccwgh6HQ6S1M8&#10;7z3nzp3j4YcfJggCrl27xpNPPolSijzPuXr1Kl//+te5//77lxF6URQ1cRcTwjBcSmZax9rWeM85&#10;tzxWnuckSbI0ullbW1tKaLz3S0lct9sliiI6nc7SY6CqKnZ2dkjTdKlc6HQ6SynmX/3VX/HXf/3X&#10;S/8BpRSf/8Kvs7t5liBQPPl3T/L3r7yM955vPvEtztx3ic8++mkqLJ0w5N6PfZSrL77Oq6/+mNJY&#10;VBBQFRVan1ZATsfp+KXdujtHv9dBCEeaQb8D8wX0OrWKPCvqyn/cgV4XPvrxS4z3J7xxeZ8iy5Bh&#10;hVCePCvZ2h5x7do1er0OcRwzmUyWPXm1zM82UTu1Aqlm4AVSgnWWXq9HmhYIVLPGREipKQtHbTi7&#10;zjvvXGM4XMfZuk1qbb3Hlbevcu5Cj8FgwPWrY5JogzCOybKCyk7o9SOiMObwYEYUrFHZnG7Xc3x8&#10;RDcKCIOYWT6jO+iRHh4z6gsCYcnKgjQTBGGAFzlCxrgCKpuxMdogMzPS+RFnz2yhdcDejX2k0EQ6&#10;IstSer0+XkjywlAZT5B0cM7jvCdKOmR5RmHGhIHDO8vR/iEbG5tEgSeKLNbXUatC1SR4aXKgRxAK&#10;ZGjRYcAsm5DomM2NTV577TV6Z7YgVExmYzb6Q4LUEirJwfQY3YtI+h2KbIH0Dl/mKA2Vs5iyIO4r&#10;ppM53c4AZ23dZx/HSAl5kTIabXDt+lv0+jFx3K5XQ/K03rwVpSEIE6T0zOcz+msJXgmgwlNyc+8q&#10;/91//0ydIR13yEyK7liKdEFve8gjn3mQczsCW0BeTnDeIYRCkFOaCWe3z3Llx3uMRndR2bL2RvA5&#10;UnmCoDGeGqxRVRU3b97k/R94HxNRMp0d0I0VQegYrEVYB70eSFnivWJjtM3LL7/Mme0N+r0OV956&#10;nd3ds5QmZzFdMNra4ehojEfQ7a1RVnV0YZoVxFFwOom8x2hj0qTUyGbjaquGWVxpGVyV+q8WSU7H&#10;6fh5o63w19X+6oS83wqJE5pZ7gl7XVARaZ7hXUU3igiUBLMg9hm5nSOjhJ2k4vz4ReIrz9I/fI3/&#10;l703fZLrOs88f+fc/eZWWTtQhQJAgABJgAAB7hQpbiJFgRS1jW2ZUnc4oqfHrYmJmLA/+MNE/wPj&#10;mS/jiY6eabUdXjQeS2PtNE2KhEiKiwgSJMBFAEkABLHWmlW53/2e+XAyL4qUZFsKeyI0rjeiAlGF&#10;yqzMvMs5z/s+y7joUZI2QRjTSfv0q3M0N99Oa3Q/C8YmViOH3LZQ8so83xyYvAiVI1SKJEUoVbCu&#10;9JlvkgpDD0il0o1ZxwCR8Lff/r8Iow62JTFkQhxqUz2vVKJaHSFOFGGkm9amadLpdDh+/Dj3338/&#10;jz76KH/yJ39CkiQ89thj5Dm8/PLLfPDBB8VaHwTBwNNHfETePATy64eS6zFRt9tFKcUDDzxAkmRY&#10;lsGjjz4yeN7hdQtZpmPCh3/vnnvu4c033ySKImq1Gr1ejzNnznDw4A2MjIwwNjbG4uJiEds3lCyn&#10;acqpU6eK6X8QBOzYsYNyuVzgo6Hkenm5UTQxAHzfp9/vUqtVyDKftbU1wCI1cnyvDAjq9VEazS5R&#10;BpOlKjfuvoYpo8x8s41TS0ClGDKlZhnI1RbVtIsbgGM1KBsueX+JsmXj2zb1rEO1d4m15imyPTew&#10;4pQ5rxysTdfRbLRI+hGpUaPbk8iSSxikrEYCadews5gxM8U1DTIVYhgZfsmgmgu6UUhMhEVKogQS&#10;G2UYZMIsIu7/MfS13p9vPaNDf1Yfbfj82i3WX6Rq/PiJlaiczLKQtQrUqtpZztA6SyEk2vtVFPOT&#10;brfLdXv38vDnH0Fi0Gis0lhp8Y2/+ht+9MzTBT3k0qVLNJtNqtUqUmrH45WVlWK6Xy6X2bRpE7Va&#10;Ddu2i5iIMAwLx8rhhyClLCb/w8n5yMgIBw8eZM+ePczPz9NqtXjrrbdwXZcgCLh8+TKdToc9e/bw&#10;+7//+3Q6naJR8vjjj3Ps2LHCpdI0Te68807uuuuuIqNyZmaGTZs20Wg0ii5YEAQfkQl8XIMz/L0k&#10;SajVajzwwAPMzc1hWZbuEE5OMjc3R7PZ5Ny5c8V72bp1K4cOHeLmG2/i6rmrkBI2b9/Mf/nT/0pj&#10;pcXqapPz5y5y8oP3ue6qOYRjg+diuB7CsjyUoQQAACAASURBVMkZ6E0GNNaNSNqN2qjf0EnJIP1E&#10;kWCYEATw+ONPsLwY0u0l1MZHsX3BtfvnOLh/F74P1+3ZxdK5PmGUstprMLNtE/vuvpX9+6vEMZgm&#10;LCzA3//9M1qT11+lUqnw2GOHqFbh2LE1zp8/z+c+t19Pp3N47vmf8f77p5mbm+WLX7wRISFJ4Dvf&#10;PkKj0SSJBY3VBVxfse2qCe65ey+16mDBEXfSi+AHP/g7TCvDtBRR1Gf/Dddx/6enWWnkPPXkc9xz&#10;7ye45aZxogicEvzg+y9y5t0F0jTDL43Q7zXYMjPB7u0TfOKW3ZgutBW8cuQSSRLQ649Qc6FcsVnu&#10;98mVYPOmca659mp2X72FiQnNljhzGl5//U0+OHMex3GxLQfLMsiEglxhmoNGbhwwMmpyw/7d3Hn7&#10;LlAQhvDkk8dJ8x6GVSVNIIq7xP2MVrODEmUM00QIRbO9woOPHmL7bI0pCd/7juLs6iLtXsLU7DSP&#10;fvo2trrw4fsZjz/z97SiNrfs28+tt2xCrMIrPznOrr3XUJ90qZSh3YYXfnKSY2+8hW37TE1PcenS&#10;Jea2zrJv343sv6FEHN+Caenj++QTT9JYXCZPLWrVcYTtoBBIU1O10zSm228yt22Ce/Yd4Ib9MyQR&#10;2AYszOc8+cQzNJcaCCR33H4z+6536fQCxkseX3nsbmwH/tM3XuOG2w5y3TVlKhZ890+PsrISI1VK&#10;qVri3/+7TxKHcOZMjxd+8iJh2CRVOVfvnGPvdTu5+aYbEUC/C88fPjJgU4yCBMsGaaRcnD/H3JZJ&#10;PnnXHVy1TVL2byEI4fJlxeGnD7OydJmSXwNp0et0UYY2mnRdV7NS/hVDL/6pNoe/dDL1KzzHRm3U&#10;x9evQj+fIwfRfcPzKsPAqZQJUoiTCNO08aQDKiIN+xhZlyxuMuGmVNwe49EiY8238dtnKfVWMZOY&#10;HhB6NbpjU7Qmd7MwsZ9Vdyv9pESUabAkVY4qDD+HTALNShKDST9q4McuJJkQ5Jggc2yRAikl32Zp&#10;8QIXzp+mUrFQKiDNEuRgYFgeNEsBur32APhKpFR897vf5aGHHmRubo4dO3Zw4cIFbrnlFoSAF154&#10;gW63WwweO51OMQys1+sfwRNDfLEeZwxNNl3XxXVd7rjjDizL4PXXj/HCCy9gWRalUgnTNImiCNu2&#10;abfbHDp0iO3bt7Jr1y4mJyfpdrtFGtnp06cBnRy3fft2zp8/X2j82+023W5X6/QHHmlDjDfETkrp&#10;VLEsy+i2O0gpiYKwGNoO30uv18OyrMIbod8P6XQ6pHmG7/u4bpmsl/CJW25lqlqnf3mZJPYh6+ON&#10;jNNJYswsYMQxMeMeS+cuMV+3aFAjXnXpZ3DdvhvpX7jAzqtcPmguUR0b4+1LfeydM5w932EyK5OF&#10;LpFrk4gUM090g4oSllFlbXmJjujRw0dhYpNjZk3S7hpZnGOqBEOlZFxJ5cmEAKH3AEKJn4uK/LUn&#10;/gxPYJGvc8/9yJyoOMHFAPkNDYskDEySBKgciUQqHb2nkFoX6dq4o6MwOgqmSSYlQpggdB6xMcge&#10;NoSg2Wni+h7lWk13c0pltmy1ePGlI0RRVIDpIRivVquANpVptVqF2V+1WmVubq7Q6A8n+d1ut5hC&#10;rTe0GHaT2u12AcJ932fr1q0FSH/55ZcZGRmh2+2ysrJCp9Ph+uuv1+6bg4g/wzA4evQocRxTqVQI&#10;wxDbtrn55pv5/Oc/XxjfDJsNly5dQgjxkUi+X+YPMHxvw+jAT33qU9x6661Ft22YXNBsNlldXS3c&#10;Mufm5rj33nvZv29/cTz37NuLYUiCIND0fnTOrsBAWA54Hm6lhOXYpIP4HSE2aHgbtVG/0Vt3KQmi&#10;gDRNcBzt6t7t9ul1UwyzSquVoDoByZvvsG1uE5P1CmNjZcI4oNPpU5/weeSRTzI2BlGkpQEAs7Pw&#10;la98im9962nm55ukqUGzmeJ7JgcP1Dl4oE6WQbcP1Rrcd/8e7rt/D0FPLx1JCoYJDx26lR8ffo3T&#10;718iy0PuuPNmdu/eQW0EWk0olUCaUPLh0MP385Nn3+LM+8tkucL1dGd8fFzyla/eRzqQ9RumXkAf&#10;/PSdPJ2+zMlTl5F42FbOJ+/+BFunBY4L3RCkBzffPINvgZGASkAREycZubR45LOHmJ7SgF8NIvJ2&#10;7oDR+n7+ptGg3erjeBamaQ9kYnIQPaRwXItDn/4E27dXBvdbcG24794bKFchDMDzoF6v0ZYRvSBm&#10;cRmCKMMr+aSmwq/Y1EfBCoGsjyImSQOitE+5ArYAS2Y4jsCzTXpJh164idkaPHzoBvo5tHr686hW&#10;4b77r0UIxYcfnmdh6Sz1sSoPP3IzY+P6+DoDS4SZWXjsKw/x3W++xPJiB2kIVJbR64d4sqxZaMTU&#10;R6s8/Mh9TI4O3p8LMofZGclXf/dBfvj9l5lvrGEYYnBsUiDHK0nyFNI0ouRb+Lb+bJMk0dGCKsAI&#10;UuJInwOmkRIEayglqFZqfOKOm9m92xrsBfTneNcnb2V0sNcNuglR1EPIMvXRGo9+9k5mNkOnpZtJ&#10;pgE7dwimxj7F//Pt5+j1I5IBFbVUKhEG6WCTuXEP+cWt/42J/Ub9S1deeJgYKhswABS5EAMqvamN&#10;9pIIhZaY2Com63aQWY+KlVEpSSZoMb78JnLhJEmzgUxSPOmghE0kPJrVqzg3c4CViV20nHGi3MbK&#10;EzwyUAYZEoEiEwKlhmarecE+kOoX+IWI4dA2JosDyiWHI6++yNrqAr6nPdaCIMMwTJSCanUEz/XJ&#10;0f5lcRbiOTbkOqqv0VhjbKzOnXfeySuvvMLu3btptdo8/fTThbRXKUW73R6sQzA2NlZgivXg/+PA&#10;37IsgiDgmmuuYffu3cUw81vf+haNRoOJiQksy6LZbDIxMcHFixdpNpv8wR/8AXv3Xsfc3BwvvPBC&#10;4ex/5swZLly4xJYtM9x///0cPXqU+fl5TNOk1+sV99jhvd4aRM5qFjrkuSio/r7vY9vaQ8SQBpYp&#10;icI+tm0Omg06ySDLtbRgcmqGOI7p9fokkWT71j3s33cLcuUcQdDB8EtEMkSZijRJsKMcEWfINOWq&#10;7Vu45d7PcFlWOXtxgYVGF5+MTVNTRAvHmTDLdOfbzNR2c3apR1VOQN9AZjlS2kjRxcz7uHGEi42n&#10;qqjMJBM5eR6jhEJJhcpTUBlS6PNIDEP8Bhhbk6gESiiMf05zv5+/r+dXcm5/qYO7hCJncPCTdZsh&#10;w9A9sEQBrotZrYDngmEMdmJapy411Cwm/7orlRPGfQxpYQgLBoZ45VoVaQqkFEUna0gRC8OQMAwL&#10;en25XGZ6erow0xuazXS7XVZXV5mZmSlO/PX/DnUoSZLQbrcLzb3neYWZ4JB6MtTsD5kCQ7+BoQZ/&#10;eCH5vs/09HTxO+svtKHO5ZdN+ocX6BDYD2n+SilGRkb0piYI8DyvaFwM4zaG+p4iJkdommeWJbhl&#10;H9f3qNdq+CWwpEXQ7V85traD55cxXZdcaD/GDTreRm3Ub24pwHZdMmUjDL2oZBnkGNhOiXJ5mn4c&#10;0UsarKwscu7cOcZqe6lU9bQgyxQPfvpOqjUIQnjiiWd59933qNfH+PKXf4vROhw4cD1ra8tYlsHs&#10;rMng1shrr13mxRdf5MCBA+w/cDUjA0D20kvvcvbsOSYmq3z+C7dTG4HRsRqmNU9tZJyt2zZRH4Mz&#10;H0S8+MKrrK6uMTld5pHP30qtUmLXrp2cfn+hoA4GIQipcG3Bt7/9IiuLGXuv3821148yNWlz/Z5d&#10;nPnwEnEeMjc7y47tAiuHM6eWeOrpZ2lmJnfccx83769rO4AMMpFRq1e4/sABpqYhDuG73/kR7713&#10;iqmJzTx86FG2zhnc/ck7+PsnnyFOAkwUWQZCaFdzQ1rMzGxi+7YKloC331zh+WdfxfN8br71Rq7f&#10;X8HwYK0Z02p1aK5GvPH6O5x45xxJlnJ5/iJO2WKtvQZ4JF3ot5tUyy6hrQjjkG4A+NBqrtBpr5JV&#10;HQzrSuJhFMDffv8ZglSxdetWbr99F54HU9NjnDt/BsvOefDTd1MdGR7fn/Dueyeo1+t8+cu/w1gd&#10;9u3bwysvvk4QBiA9zWTIYoSRkauUBz/9Kao16EXw1BNP8t6JU4zXJnjst7/MWB3mtsxwYX6BZ370&#10;NGF8gJv2VYnjLt/7xqssrmSkjkk/6NINFUYMcRhRckukQoAMaa9lVDwDqQIMmeG6ZTZNj7Nzp157&#10;jx9b49ix1yi5Ftdcs5P66BZQEGcp9bER2oshNxy4lulZSBP487/8NpYAA8EXvvAFNm8W7L1uF68e&#10;fZM4TvB8HZErTS1N3Ei1WZ908OskHmxM+zfqn6n9pH4eXAdRiGGYeIaJo2KMYA0rXqNmxkxZGVXR&#10;xm68DxffRKycwc0krl0Gq0RHlEg37WG1voOL9WtZtCaIshwzTRjJU1wJscrIxdBE1RwgoF++3n70&#10;vE9JkxBBxOLSEq/89HnKZZtuZ5nR+tC7S5ImUPJrGIYmDrRaTXKVkAsTVEa/H/PjH/+YL33pS3zy&#10;k58s5MbHjh3jzJkzhZR4iA2yLCNJUnzfv/JqBthFDz75yKCxXC5z8eJFHnzwwUFUYM5zzz1HEARM&#10;T0/rhsoAh9RqNaIo4tKlS0U8+YEDBzh8+HDBrL548SJHjhxhy5YvsnfvXvbu3cva2hpxHBcm60EQ&#10;sLy8jOd5BbD/OLYDaK2uYZomq6urxXsZNgtGRkYHXmgWvX5IkuRYJnQ7EY21Lq5nctPNdxPFBs12&#10;D2EbODWT0MvpJz3y3GXEr2IEej2Y27YF9u9m5HKL/HyPclnSj7qMlT3yfIzFVsy22iTLnRDSJo5b&#10;x7ANYlMg3RwjS7AIIQ9RCrLcpDYxSz+FJBEIYWCjsMIYM3YwBYOY33U4/F/4Tv5r/foVff/Pg1TD&#10;MJCmQSZAOA6y5OszzJAoDG3ipKTWvQy+yBWWZSIMiWlpp2FhGAhDooTEHhjEwJUcyOH3a2trhGFY&#10;6OiHwL9er+O6LqZpkuc5/X6fpaWlggEwdLEcAnnDMIrpfzbQPQ4pJUOAPzStGDYUho8d1tCVcvh4&#10;pVSh5R9qaYqui2l+JDrjl4H/9c89bCwMmQBDk7801cZZrusWr3V0dJQ0TTlz5gxxmoAUZBaMjo9z&#10;77338uijj3LooUPsvWYvoyNjKPJB6oKJ4/nYnoswNLlEGBv6/o3aqN/k6vV6KCGwPAsFpDnkmUnQ&#10;g4WFLv2+QuU2hrRZWW0i5WDCXikjpKRW9XEsOHf2ImdOnWTz9ARCpbx17E3SGPZeN83VO3bQabbo&#10;NPV9/fzZlJ+++DLlUoXXj75BGuvmcK8L586ep9vu0W6t0e/qzdymqUmq5Qqt5irf+uZf8xd//jf8&#10;4PvfY2H+Evuvv4Hf+tJ9VMo+zfYaI7UahjAx0KZ3vgueLXj6R69w4p0TrDWaXDh3mckJmzRR+L6B&#10;JTMEKTuu2oZQ0FqF48feodsN6HVTjr76Nh98oDPLhQX9ICBOI264cRoUnP3gIvOXL1AuuViG4oPT&#10;J0HAtm0uo6MjKJWRpjFCKkxTFlTLnTt3YkqI+vD+iVOkYcbKQpNXXn6V8x+GSAXVik19ZJxabYo8&#10;d2k0AoJAUC6PMTG5GTHYDFm+/qySSMvXlBQMSHKMVUeolSskSURGRsnWq/aLPznKmdPnWVlqcunC&#10;PJ6jn6Pke8RRl5ERj1rNxrbgw7MLnD71LpumpiDPefPYcdIIrt4xguNYhGEf25SUy36xVioJ5ZqF&#10;ZcDZD89x6tR7bJ6eRCnF8eMniSO47batg4a8gev6uKaNY2upWhRFBEGAY9lUXZda1cW2ffJckudg&#10;CsnEmIHJgPKbxxgopiYmMQ0I+3DyxHusrXW4eGGeF198hQvn+wigNuLR6vZwHJPtV03S7cH5Cz08&#10;R5DlAf2gycL8Obod2LVrM+VyCcvQTLzl5eWCzbdRgz3gMF5TfezrI8Ojj31t1Eb9CzcCVJ5iSzDz&#10;ENFdwU8azLoBs2aTsc4p/DM/xjn/OipI8P1NTPo+FhlN6TI/so3zV32SM1M3smxP0EskWQxGKpAY&#10;H9uTD7z7xZDOr/9VA3r/FcPTHEGGoVIMlWGIlErV5bVXX6TTXKFS0p4qvV4P13ZBmaQpeF55oM2G&#10;breNNHKyPEApbSD++OOPA3DttdfyyCOPEEURjz/+OHEc43legTHWR2cOmwHrWcS/SBM+ZFbfc889&#10;GIbBW2+9xZkzZ5iamqJcLpOmKVLKItavVqtx5MgRjh49ilJw1113MTMzU/h5rK6u8swzz7C83MDz&#10;HL74xS9yww030Gg0uHDhAsvLy0WimWVZJElSmK0nSVZgLaUU1WoVy7IoD5oYpmmSJAmtVocoiuh0&#10;emSpQmDS7YRcvLxMpxdz9c7r+MLnvsymqV1cuthCWC5W2aGVdsCDSAVICWmQYuMhhcvlxQUuv/5T&#10;XjjyLBcuvY+0Uhq0OJv1OevUqe29k/mlFuU8w43XSPvnCe0GfXeVxFpBGaso+mQipm9GdC1FVhol&#10;dscJrTEie5TEqhAbPgk2KSaZMPX585GGkeJfwlT9V+dvK/FLvy0m6IASOi/Z9ByskjdgEciffwu5&#10;YniltNvtwfMYpGiTJ0voZkAURaQqxffdwi12ODEfdpDWu99PTEzQ7XYpl8uFDr7f73P58mX6/T62&#10;PaCFrDObSZIE0zSxbZtqtVr8ztB5tlwuF077w4tl2JlazxwY0vF93y82NUPdzbA5MfRDGDYh/imO&#10;tlEUFRfeMDpwfHy8+P9qtcrq6ippmhKGYaGjOXz4MOV6hRtuuQnfcanW6vz2l38HK3Xo9SNkqcbm&#10;LaMkKiJLUowBVcp1fQxpbmTsbtRG/f+g4jjG8a90+w0JpXKNpFoiijyUoRCuibJ6ZEp772eZvrd5&#10;vqPBpYBrrp1l59X/PcZAm+9qexOaTUANaJb61kmtamJbPkvzK9THx6jVtM5/ZWWVtbUWnlvGthwM&#10;E/qBvtcOXXsnN01xxx23MDE2RbU8WP8Ghkr1ap2FrqLb6TM+Oo0aRNz1wwQhDDZvnoV0nCiMWVvL&#10;Ga1JTCm1K3+WsWmqTJZoSvvS5QaeW8P2JggTRacV0uv72B7YrkestPO9a8N1182yffu/w/M0jT0M&#10;9WdSKsNIvcJaqwPCIBODXOEoIFcpmzfZCAWNpVUunL2A647j2SYqSVlb7TA57WJaEPQTgr4CDJSy&#10;MMwSGYp+mJAkWbEfMJQ2VxoaqqUpEEPUj7AME990CaKQTgqlCMJeyPT4LP0sZ2lxjTDUVPyxsSpC&#10;6liH2og5OL7T7Lz6v7tyfF3dxPFMmJ4aZ221T5JE5Dh6AiYE9dHRovlwze6t7P7D/xFbQB6BZ13Z&#10;v6RRiomFZTiEaUwURjiOB3kPDeuvRATGUUbUz4mNFMNRRKF+rqDTxkCg8pzZzZuRSp97ly/PY9sO&#10;frlCr9uk045Q+AgF7Vaf8mSVqSl9zLZuK/H7/+GLGAp6HW0AOHyNtUqJlUYbyzLI8wzD0NHD/+r9&#10;bdaDe7XBANyo/28bTmoYaaZkkSq2vtnkWzZ5HpH3W8h4jVEvZMaNsdsL5PPv4DZO4KcBmDVs6RGn&#10;KX1l0h3ZQjS7l7POCJeNMv1cA31PSlwhB6yhBGUInVY2eC1qkDkiQOuyhb4vi3WvGKWjaiUJtqXI&#10;kj7Hj73G6HidMOxTq5ZZWlikWq4RRzEog2pllDyDJE3p9tp6+k+KlNpk9fXXX6fT6VCv19myZYZL&#10;l+b58Y9/XJiID3X6Q4M/yzLxff8jA8P1GGZ9Q6DRaHDHHXewbds2XNfm8OHDxbAzz3OiKKJUKmFZ&#10;Fmtra0xNTbGyssJrr73GjTfeyNatW5idneWNN95gdHQU3/c5duwY3/jGN/ja177Gvn17+drXvka9&#10;XueNN97g4sWLCCGoVCqFP8EwIQ3A8zw8z2N5cQnfcel0OsRxTNDtsry8TJIkXL58eWAMnNJyuwhp&#10;o3It/6hWq8zObmXb1qvptjPixGJkepxGtMBSd4masRPDNshzSdgNsAwXYdgsrDQILp9DuB6zm8dw&#10;yxbba2NcWmpzOnDYf/BTPP/Xf8Z999zHnJezSJtmnpHlKV4/J0tjbMPFzTMyO6FnZrSFy2pu0VFg&#10;SwuIkbKFi0MmMjJhFFGUUjE4uwbJPCiuxNv+cwB/wbquguIXkgCEpnXJn4sp+mhZhkGc6Sm5ztwF&#10;x/VxSiWwDBCQITCGfyNfZ1w3oNoL0xgkxSqUnkFjWRa26xB1g4IGMnS/D8OQdrtNFEUF9d5xnOJf&#10;3/cLDUkQBCwsLBQXzfCEz7JsXfSMVbhbdjodms3mwCmSIipwfHy8oLYMGx5pmhbMgCFLYOgvEMcx&#10;SZIUjv9DIJ3nuX5v637+i+I2hiyAYYMiCAKOHTtGnuc4jkO322Vqaopt27Zh2zY7duwoOnK2bfPT&#10;n/6UZq/Fcq/N/oPXM1UfY3bzLCLXkVfJYNBvCDmIQBFFvq5hGNrgL88xNpz9NmqjfmOrXK2gZJs4&#10;SYgzDXqDfkIYZGRKkuYKyzTphwG16oimNJqQoZidndXgV0GWaH8AxwVp6el9uQT1GqRxRhymeA50&#10;W9BczZEYlEoVolDrtE0bRmqj+F6FoJ+wuhqQxFCpMGhaxpRKHnfddRvbto1CDo1lOPbGJd58+2W+&#10;8nv3Mj05ThQlgInKDWxb34/7vZCgH9ForGEJj7HxKlGYYoza2KaJUGBIiWtpbbdjQthLCdKMZqOB&#10;W63iub72Z1L6dbpWGcvWn5fv6AZAFuv37rqQpdAPIY5DEPlgEpGipFVMim0bwh5UvBq+UyYKFa12&#10;i8qIi+9XcF3dEEliyFITxy6TGQaG4UEaESc9hHHFkse2HEquSV34qLJPkuo2frfbZ2VlFWu6Sn1k&#10;DM8EJwfbdGi3GmD7uE6VONKvqdXSm61qtcqANEaqeyPYlibqdbtQLeljkKsUx7HpBjFKGuSGQJoC&#10;z/P04x3NJCFPMWwT04ZuRydH9FpgSBvXsckziWNaSNdA5RLDsKlW6qjcIM5zslhiSAfXsclsk1Ip&#10;peRqN+lKuUy9NkKvnzIxZpKlkEbguRWCsIdKQ5IUgiil29d/e3JqM/FgaO+5ekKYplp9WCpDHA08&#10;uQQEQY8810y+SqWCbdv0w5B/1S43wyn/L6z8V/z5Rm3Ur1OiANt6VblyfmmNvSJPI0wZM+rmjIgu&#10;ZnOefPl9zLWz1AmpiBTCFv3Up2VN0Z3YSmdmF2tjW1hOusRKYFLGUC6OMpG5rSMChQEi181wod3W&#10;U2GRC4lU+eC1XNH4CzRrzCiaAClS5Lzxxqv0em2qIxb9oEW55AzMUVPyTGDbLmNj4wjBYIrdQhr5&#10;gFWsn3tlZYVnn32Whx9+GNCmfvPz88WAcyhRHg5ThaDwQxtino/ji+GAU0qdmuZ5Dq1Wh2effXbg&#10;nN8vjP2G7vtDmcH4+DivvvoqX/3qV6nVKtx0000cOXKENE3xPI9ut8sPfvADhBD87u/+Ljt3XsV/&#10;/I//E2+99Q4vvfQSCwsLrKysYNt2gdduu+02LMug0+kBmvLv2iaG1H4Fnu9z4MAB/uiP/kiLxQ2T&#10;PIMwSjFNlzwTLCyt0m71qNRGiMKcdjNmbHQzYXqGbhaCb9CnjzJBJAZj9Qmsfg8h9THvpzGZbZMl&#10;KSsXznDdnrtZ6rRgbBdvX1xi+9YdtM+fYWL2akTapWTExHHEWJBCpMi8KfLcQMiYvpXTNl3aokRX&#10;gmfaWDLGCNeIhUMqYnJhooTUVI+B3t9QKQiFUvyzGftp4P8rVCavTPiNgRWAsT622TDIsxgjF7qH&#10;kAssy8Z2PL3bQyIBpbJB9vLgRBS57qhLSdgLiZMM29Ka+jRL6fQ6JElcuD4OJ/1JkhCG2r2x3+/j&#10;ed5HTuRhDITneURRRBzHNJvNwl1//UVgGEZhhtFoNDh58iRBENBoNDhx4gTdbpder8fMzAybN2+m&#10;UqkU9P31tP9KpYKUkmazSRAEhUPm8EJcr5UXQujcyQHlf9jM+EUX5TB2MI5jOp0Ohw8f5tixY5im&#10;SbvdZs+ePTz22GNMTU1x22238dRTT3H27FnGx8dpNBo8/9wLfHj5Il/47S+y66qruO3Gm/Hw8Dwf&#10;09QGW45lIKUBUiBNSztKGwJyhSLTI8KN2qiN+g3cMoFKQpIsRGYC2wCvArYjwGhjCIUQ4Lg5QTdh&#10;69ycNiRK4dy5c2yanKJc3k7Qh+eff4WFhSUWFhaoVmugJHGcE4UJ5XJloAHUQD6KJGtra9TqI0RJ&#10;qoFyBp1uZwDwy1RqinJFv84oiqjX61iWZHJylCyHt44t8NqRd4gj3RSdnhwnSjIMw2BiYoJLFy6w&#10;d99W+j0YH6sQhhEjtVFU6rOyvMqmaZswgjDOyHMoeTZZdAXGuL6LRFBy66x0OiiVUfINlICllTVS&#10;K9JNEANefPF1jh09RrcTMDY6RZTkrK62mZrcjMImjlIMC5IkQ8i8YHLlGfg+9GODIA5wHItKzcbz&#10;TdI0Jui5eCUwDAvbNrFMg6AfE4UClQtM28Y3HL2RtCDMQlbX+vRMwWjVo+wAEZRGfCamxlmO27RW&#10;lnGYQxrQi0JMxyZKM8AgDLXRom15GNKi0+lSLumkh+eff4WF+SUWFhapVkdASdIox8IhCnJMu4Ll&#10;OpiWR5bndMMm/W6baklP01/4yYssLlxi+fIytfI4MndIwgzLLJEJizAVrC43EMxgmhYLjWX88iSN&#10;7ippHGJLF8sBZaX0sz5xklCVukmtEg3M+0GPlZUWhqGPy9gYKDKEUBimgZQmvu9R9vR+udVcxRsb&#10;pdmGehVe+MnbvH7kFaRQ1PwyUZQgMLHMEu1eimF49PuazpGmKZZhoLJ040byEVC/4dK/Uf/EvpG2&#10;4xuA4F9uhPeLoL7GCBmQaPK8hFxpuZpQuillAEnYxRURE17CjBFRWr1EdvEtjLWLVPI2pogRQhJj&#10;0jerRJuuQ23dR8Ot834zICu5ujGsDOQmTAAAIABJREFUUowsQWWQKIEwTKRlovIIRV5MZQUpssgk&#10;G/j8C4mhlJYyixwF+nuRofKAn778PLWqS6+7iiH1RH50dJygHwHGgG1c0dTzQRKZgYFAFLn3zWaT&#10;H/zgB3z+848ShjFPPvkkpmkWbvtD1rIQgm63C1Bo/P8h9m6apoyOjrJv3z4ATp48yXvvvVf4Bgwf&#10;2263i4Zor9ejUqlw5MgRLly4QK12HQ899BDf+ta3iun8xMQEa2tr/MVf/AUXL17k0KFD3HvPPey7&#10;fi/XXbsX04Qg0GxryxaonEHST8aFCxeK2PIsFaSZwDRcgjBmpF7nt377tymVSgzZ5MkApoQBPP+T&#10;N3n7rXdRwiJJbaThUa6NcPr8CaK8TGWmTiczUPSwsPEqDt0gJHFLOCWLhWbCwtISk16Jklnl9PuX&#10;mBjdwsm1GE9WmNi2F7u7xCtHjjKz6zpqM+PEWUZ1QGKPhE0ofQKzSkuU8Y0SsXRIZUYuTGKpyKVP&#10;LkfI8wRD+iTCIhO5jvHjipeFXH/cxFACsO77jzOwPvK9JBcZSg2s+gWYKBBCIqVBEqcDzQcfibsT&#10;GCTkIDXFxsil1q6QD3T6klzmxHGgQbDIkYnCM2wSw9ejEUwQUv9BAJnpP2SpQTamQCgT2/CxpFuw&#10;AixD4dhgmArb1t2mNE2JoohyucypU6c4ffp0EVU1OztbmE44jsP09DSu6w7yLLWTfqlUwnG0Z8BQ&#10;N29ZFqapKTG9Xo/Dhw/T6XQKQ74vfelLeJ7H1NQUN954I6VSqQD9w06Zbds0Gg183y+eaxjBt14S&#10;MATyQzZAlmWFseA/9NVsNpmenqbdbnP8+HGiKCqkClmW8cgjjzA1NcXu3bv5wz/8Q77+9a9z8uRJ&#10;lFKMVmssfzDPX/zv/5XJbVO8f+gQjzz4GTZPbcEwHVSWkcsMQxpg2KRSoiyDWGWkcYBT8tbFp2zU&#10;Rm3Ub1JJleM6Nq1Wgpk5GDk0GjGuFyDsS8SpjvKpT27h3vvuZm6qiszh/fdDJiYmOHv+HGurB6mP&#10;wjW7D3Dh/NMY0idLjUFWt2RkpM7KyspAEqW7Db2+YnSsSpxESEMSpeCWIFMxjmfRjzo4qUGc6rVs&#10;bGKUdvc4O3Zsw/M1EynNExprK1iWw9W7dzC/tMb0ZJ0g6hClbUpVgyDugBwpspMNS9Hp9XB9h15f&#10;T7dTPFyvRpJFnDtzlrlN26mOglc3WV2Yx6bLeMVn+xYDBou3ZXkszi9iJDqabnp8C6Z1Gts1aax1&#10;GRufplKxCGL9foXpEKeKcqVG0I8J4pBN0zOcOtVl80QZ4cDM9lHOfnBOmyl5E9RHfXxfv39TgmMm&#10;RMEKeZxRGdlMEEhUlBOurGLkI2BB/aoJFj84jZNmVPOAsqGn7aETstS+hF+tMGnY5D3IPUgthZIJ&#10;fqWsp9mDrYPtGKSZSdJNWV2Deh12797P+fNPIQ2HNFNkWYzAIZc1UpEPJvEevV6PKA7wfJMsjGk3&#10;oD4K1159IxfPLSGkr6f3WR9pmCRZTBCGOH6J0UpNyyQckL5NP1nD9aCztkiajKAETG2vcn7lGI7t&#10;UqlN4ziaaaHXZEW15vOzExe48aYtlKtQH7GZn28QhilTU2OMVE2SRB/7PI1orrTpdzXwn53Zwbvl&#10;06yurCBR2IaPkCZhCtJwyZQJmc6kT2I9/bfMf8WUN5F/VGo6/P4f1O9vDAo2atgmkqTSGoD0GDMf&#10;eHUUDYCP0viF0lNyMXDxR6R0kw7eyBi5UafThTTI8G0H3wKlAsg7TFUV09kKXDpGfP4otd4SY5aB&#10;70hSbM62YkKnhnfVQaJNN3Ahr3ExdDBKEzqedCCj0lNN/boTMZDGCQdBNpjGppgqRxVmf9qGXSiJ&#10;5ZSIw4gsTbBsgyxLsayc5YUPkHTpdVcZn6jTWmuSJznCNQiCCN8vg0g4f+4U3/veD7l48TyVUpVL&#10;Fy6ybds2WmttyBUSwbsnTvK//M//K2EYcvJnJ4jDCNM3UFmO55fotNpYhsnTT/2ILElZXFykUiqT&#10;JSlxGDExMcF3v/0dVpaWefXVV7FNizzNGB2p885bb7O8uMTf/u3f4rsetmUXBntSShzHIUmSAsMM&#10;wf83v/lNTp06SJZlzM7O8vrrr1MqlYpBre+VefmlVzh+7C3+77/+Fvv27WPPnj1s2rRpnTShz9LS&#10;MqdPn+LEiRN8+OGHtNprGKZDP1CUSuN8/4dPcvMtN9APOyAzypUSjbUm1doYS4trVGubSCKTn/3s&#10;HLZdZ6y+ifMfLlNyLFa6OeWpg5Sca0mtEF/EyCxHZCsEoo2aiDBGbyAVGZZhM6kEMhP0c5fIGiWM&#10;THwLSBTn0zK+W2Lr7dcgLItjJ97H98u0SiWcSoXc9MgNl64sMbN/N80AbJlrzJsGhGmG649B7TZc&#10;02KpE5MJE2UMBuxKIrVufiAoyYddtI9i/I8tS7mQCKHP3Xzw76AtrhkrKExtIqE+Akh/sbecJJdF&#10;+w5DgZlfmdgPdj3kSiHyHBN0p0qIwR8WkOUolaK5FQqFQIl83QvXdDKhJKLQ+mUDg5grBjuGYRTR&#10;eHmes7a2VuhCtMPjSNHxmpiYKFz5wzAsvACGQHyo2c+yrDDha7VadDodOp0OExMTzM7OcvDgQe67&#10;7z5GRkaoDcSMQ4f/9e7+v3ZH9J+go6/X68WxqlarJElSmEcNMzZBU2FuueUW4jjm7bff5qWXXuLU&#10;e6exMonl+XRaHb79vW9z4p0TfPWxf8MdN99BNwowh3bfQqAME2VKhGlgmhLTEGTZxgK2URv1G1tp&#10;hpELVGogchgfs3nksw/huGDIwWQFveqIHC5fhLeOvcvy0irVygitJtRqMLPZYevcTpYWX2Nm8zQP&#10;PHAnExNw6RK88sprLC4uEoZgmtpDJY5j+kGA6bioXN/lTcMlyzKCfsTIaAUpdOBLFGV02j1arU6h&#10;Q5+anGHr1u30+322btvC9KSWaXU6HaIoxHHLVColPHd4LxUDN2CJZZVAgWVCmlr0g4w0i4kCvZER&#10;Jlyz5zq8ssfCwgI3H7yeagn6PegnYJk+c5u2cuzVeW6/dRO7rp7kvfd38LOfnWR2y1Y+df+9eCXw&#10;S/Cf/49nEUaGEIZm6xl6XQiCgPn5ReK0jOvDzt07uTh/ASkle6/fzabNOnMwSSAKQpJY4XkVTGlp&#10;7+goQZoQtvtIoBPClh3bOXPhHFmW8YVDD2IqSIBYpAjTQAAlw6E+iORr9yLSPCcN+wMW3JXTIksF&#10;SklazZxaVTKz2WPr3NUsLR1hZmaCBx64l4kxOP0eHD92iQ8+OE23F+C4FuWyR5qFrCw3aK/BSBX9&#10;+C27eW3xCJtnpnjggfuZmICVJTj8zFs0GsusrqzhWNrEqlSr0e21aDZXGR+rY5k6DnBqywSjF8rk&#10;GVyza6de+21wnTKW5dALM5qtDs0mVEfg9ttv58c/Pkyn0+Kqq65i8+Z1cjwMslQyf3mNLdN1ZmZ8&#10;rt65l1PqPWY3b+bA/huY2yI5+W7Ca6+/yepaF0N6ZFjkgzUxiYN/3fePj4P8DdO+jfoVp/4IiQYS&#10;2QDc6+GhEjkos9DQI7RYWDOKFQooV0dYbbeJshTfG6Ncq5AHAWm3jS/abK+kOKsfkq+cwF07xVi2&#10;ypib4aURYQANHMTUTqzxa2hWt7CQuCzjE5k1MsMlT1MMlSNIEApykaLE0E9gYEZetDFyEAmoXKd9&#10;ICE3yFVOloKQJiLPUbmW/xqm4tSpd+j3mggy8jQbsHkNlBIDjGLR63X4uyd+wHPPHyZJEprNJmW/&#10;RhLlKCUKc++TJ0+ytrZGFEWsrq5Sq9UK37BhRPny8jI//OEPefHFF7lw4QK+7+P7PuVymTAM+dM/&#10;/VO+/vWv60n7ADedPHmSP/7jP6ZSqbC0tFSw6oYGe+ulykO8OPz5E088wVNPPVX4lpXLZTzPKzDK&#10;cAi6stJgZaXB8eNvFYNVpbLCo01LpzW2UeihqG25gEWWpfzlX/45/+k/txgZq5AkAe1el3KlRhQq&#10;Ll5e5uDBu3j4M/8NtjVOq52Spj2q1TpSSTIyWrkJkYmZWhhWjmenmI4A1SNSOVFeJc+ATJJnApVJ&#10;MhyS3CJVBiLLAZOeUSUUYGYSoRS1qR1YlkVsmwRCEKdKy+ZiW2vUDEWaR4gBhsuEIFCSOPMRuSCR&#10;Pw+816dX6C1afsU88hdN+j/Gl7nSJLgSEQhcAf5DXfp6avmvME/SF6shyZQ2tFBCC1yGJ6O+knId&#10;izPQ73+84fCPrjuDk2zo/gh6Y7m4uFh0lWzbLtzsLctienq6cLoMgoAgCAoTwWLjM3DgX69fmZiY&#10;KOIwPvjgA5577jmyLGPXrl3s3LmTycnJwpTvV/us+JV/f1hDqYJlWezZs4dSqVToeXbs2EG5XCaK&#10;ImzbZmxsjPvuu499+/YxNjbGsdePc/qd9zh3+TwmDoZn8qMPfkS33SOPDW7cv58kiXG08ULRjBie&#10;Exv2fhu1Ub/RM3+QBp5fBWGRZmAIioalQst90kRr37MEVtcC+kFCnCiyPOF733+CRz/3GbZvFzzw&#10;4DU88OA1g/sSpBm8cewd3j91Rt8zBnu8StXE9UoEYYrnVkmTQVc6s3DsKrFtYJk+caSp8IZ0cZ0q&#10;YaBorKTMzJpsmZV85qFbMQwoX5EqUquOMTo6RqeVsLKyCoyCAsf2sa0UzxO4rq8z5R39JQ2fZqPN&#10;Oz87jV+qcvsdMxw4sIM9e3dgGFrXrp2V0Y6/kSCKUp555ifMzv4OM7Pw8KGbePjQTXR7Ole+2Ybv&#10;fvcdskwhhPZ4UQPPF8uyiOOYhfklXj9a4caDk1y3Zwv7b/i3g+ax/uy7XW0wVyqP0O83yZUgUzlB&#10;FJKjcB2XdjskScCyYM+eTezZ87u0WlCt6lt2noPj1PG8MaIoptvNiQZa/vrINO3OAv0gIc8lUQhU&#10;NCXSkDbSgO9/7+949NFH2H6V4MEH9/Dgg3uK45tl8O67l1laWiJNU2zbHGwYDWzHRErB97//JI9+&#10;7iG2b+ejj0+0D8LrRz/k/fdO43o2Z8+eI8+3ICV88Yv34DjwZ3/2BKfeP8v42CSbNsHVO8eYnfks&#10;IyN6ABfH2iqo18/odnM67ZhzHy4wUp/h+v01tm13+W///cM6bDjVjZROW0tOxiZmWVjtc+7Di0zW&#10;62zbDvffdzV7916NPZAKBCFcvrzA4uIySarwPZsoS4nCDKTAscyN28hGbdSvtfrkGErr1A2yAXDW&#10;Nz81cMbPhEGGBv9iYG6WyhyDlEy4pKmFMh3qZkrJCsnSkDTrUTFDtrldplrvwfxbpEsfYOV9fNcC&#10;wyBLO0TSom1O407tQU5cTScusZLYBE6J1PCI0hx7QNofNiQ0qEo1Gxlz8HrXNbsKubJOtZBSkiTZ&#10;AHuYGjSSYZl6TTh58iRJkhSy4PXpYZZl0ev1Cgbx4uIijuMwOjpKlmW0Wq1Cpz9kK6+urhY+X5Zl&#10;FRhoaO43OjpKFEUsLS0BOtt+bW0NpRSVSqXQ7g9lxMMp/tBkr1LRMYNJkmjZtLT+0cFlt9tFSlkM&#10;X4MgII7jQn7gOG6BuYapA2oQF25ZFlIOGheWwPVsLd0ytHQrjROQAWOTFSqxRY7C91388ihxol0f&#10;7r7rJm699R62zO6k34c8jclzRZQGuE6CyiNyFUKeIGWKKRRSGpiGROWaMZHmOXkCeSJRykDlkGIR&#10;IEEIJFraLXKDTGUkuYIsx3BK5IYkRfvcxLkiUToO1jBsoiRBCFkYvQ+Hx8Pj9i+dHFMk6DHQ+F8B&#10;4P8QIM0Hxm/5z2Vo5gzoBlKQZzkDdK/fnMi1ph9Que5aKZX/WrnwQ039sEsEWpeysrJS/F+9Xmdm&#10;ZqaI2NuyZQu1Wq2gqkRRVPz+cNo/nNwHge7oz83N8bnPfY6tW7dy8eJF/uqv/oqjR49y4sQJ9u7d&#10;y6233srnP/95pqeni9cwbEj8OqD/n+qaPzQO3Lx5M5/73OfYvn178TlWKpXi4h9ScCqVCpVKhc9+&#10;9rN84pY7+OnzL/E33/4mC70lapUKcTfiheeep16aYHp8nE3To/qMGDw+UzlZri+ELMs2XI03aqN+&#10;gyuKU1zHQwmbbg8qVTAtfdvPlTY6Mwz48GzCkZ8e58zpi6jcpFyqD6JWQ3783AvcrT7JVVdpIGbb&#10;Gvh+5zuHCcOQHIOJ8QmiBMwYllYScgxMq0QQ5IQB1HIwDRuURRTmmLKEZeiseZXZuE6FxYVVnn/u&#10;Fa65ZhcH9k8yMkgU+NGPThNES3zm0B3MzjpkqaDfj5id2QYK+n09wQ7DmDiWmKZFEmsdeLcPleq4&#10;1uInAcffeg+/PMLVu0qFud47J/o0VpocPLgZywQlHBy3RJYKfvLCq9xz9y1FukGpBAtL8NSPXmNh&#10;YQmFgTAsBPo+jNTgWOWCMI547egxbOdG9u8fJ1fQ68PLL59genqa6/eOstzQ22JhWCRZTpJpbau0&#10;TDBMzpyd5//8Lz/ia197kMaqbgA4Lvxvf/Ikv/d7D1GpQK+f0+5kmKaFX5rQSQEhdLopvV6K43hM&#10;TIxrdsQgMsqyPLrdNuWyz3PPvYD62PFtt+A7336WtUaKyk1qtRq2bdLptuj1upiWHmh4vstzz76M&#10;UndcebwzfPwzNFcjbNthZvMW2p013n9PMT0tGNEEDkZqE7z++hv0ewmf/eyd1Grg2LC8BN/8mx/y&#10;P/yHzwJgWTUq1UnS3GN5pcvRoyfodHZzxx2jACyvwJlTy8xsnmDbNr2RX1hostDosNZK+H/Ze7Ng&#10;Sc7zTO/5l8ys/azdB71hY4MAgSYIigRFUUNSIqVRcESZsmJmJHusKys8vp1LeyYc1lwoHL6Tbjz3&#10;47CHsjRheYKjsWwGadGUhsFN1BAksRAE0I1GL2etU5WVy7/44s/MqjpLo7ux2DDyizhRdaqyKrNy&#10;+//3/b7vffOZYTb7CE8+Idk6G7J4aQr/8//0dXb3J+S5pdsbIrVCOIuKwnEMaaA22mjj/oCHqYC1&#10;W2gbDb3/HoURUSh1JriLCO+QwmF9UDs/zCQr/SE9cYCZ3kKaGQ8ksCWnnE1fo/PyNxlMXqNjM2Qk&#10;mXjFeFYQq5hydA43usJB/xKpHXHL9siiNeiu4IjJDg+JE1FtjavWTSj/x+MwyDdxsghW3r5yAkkw&#10;IjwXQnN4eMj29naDEer231opP4DeAAprXbAaxEOw6S6KogHWg8Gg8bzP85zxeNw4mNXV0PW6aiB+&#10;cHBAHMfNemrx8/p7a+HyOupkab2+0pqlrP9R+3FrLWtra8RxaA3Y29tDStlYqt++vd1UFyxWDoQs&#10;PyRJjPOmAsOVSLwzGBMedSSaxKaOYrLM4NBEugdOknQGfPipT3Bu6wO8fnWHdOZYXTlDlPQosil5&#10;uYvWhiiW6AhiHSOEw7qSLBcoEWONxxmBMT4QN06C11il8SLCyZDRkISKEHxo/fDeY1zA0OEM8lip&#10;QQpEFKzplSuW9lmNu+sKiXcyQjN9SLoL3DLwd67S0/c0G3MU7NWgX1RMHRXod6Ji7ir7CoTAeUdp&#10;DdaVgR4QjrnO5b1H3cte9+RDUNqfzeZq/1tbWzzwwAMNIN7c3GwqAHq9Hs45bt261bBitRJ/Dapr&#10;9u3y5ct86lOfYm9vj29961u88sor7O/v87d/+7ekaconP/nJBvjfLei/E1N21F7jtBsLBKGOJ554&#10;gsuXLy99T82sHSUYLl68yPkz53jw7AXOPnCGr3zj3/Gd//BdYqXpjBJeeOEFvvrVr/K7/9k/DMoY&#10;1XrejROyjTbaeOfDCfDWczCe8O3v/IC//aHEe4N1M6wrgiI9sLq6jkCzv5fivGYwWEXKhMPpGOtS&#10;hq7Hn/7rrzCbzVhbWyNJEsbjcWN3qqM+O7sT/uRPv0mWZRhjmEwmxFGHpNPlz/7s2+wdXEegUGKF&#10;ldUtfvbKG/zRH/159R0rON9lff08B/szvv717/C1r3aw1pMXh3R7Ei9SXvjDV0miFZyN0VHC177+&#10;Df73/3OP0UqfWWqI4gGCiNvbu/zx//J/kWUZkeyzv3/A2toaQsDVq7f5i7/4v/n33xowm02ZzWak&#10;acpouM5zz72Ks3D79i6j4RrWSV579Q3+xb/4l6yvrxPHnaA4LDW9/hBrAhmgtUKKkMnBWIQWIBXS&#10;K4xV/PVff58///N9EI5+Pwgu/eQnr/C1r3lWVla5cWObOOqhVIKOPXHUxZSeyTRjbe0ct7df5/d/&#10;/3/l8uVHKQrDzs5thsNV/vAP/4wk6dLtJvT7Z3DO8Jd/+R2+8Q3PcLhCWZZ0uiNmsxk/fO4FXrt6&#10;PWRhEs1sltHtjdjb32fo+vzpv/43zGbT5eOblmyuP8h0mpMVOaUtgtNLpFFaUpY5e/uHDIcD/vRP&#10;v8Ism7K2tkKSRNX5UdKJV1BSc/PWLnv7t/m3f/5/MBz2mWVT0nRCr9fj4sVHyXLHv/ry1xpB3W63&#10;z/rqGn/wB/+qEsIqyYqS1dVNRGnZ3Ul58cVrfOc7P0YKT5LEpNMDyjJHS88DW2cwNmFjcwhScfPG&#10;Nv/mf/tz/t2/lcSxpiyCQHC306fT6dHtJBTGkqYpyODyI6WmzFvg30Yb9ws8JBLhQwZfeF9JQ0q8&#10;EFgRfMwtEa4WNquVzasW4F7cxWQlO0VBxxZc7OU8GB8wvPlj/CvfZ3BwlVWX0tcKZJfClOyjmQ7P&#10;4bae4LD/FLtyi4Oyz0QOyeIR1scYDzqOCc1SFeFAcCYTUCmra+ZClkfE1WoKQ8pQNVw6hAyC2N5b&#10;PJYbN24ANP3xtctXLexdJyqNMU31da1nppRqeuBF5bhV25jXPfdaa6bTKZ1Op6o8KJvE5nQ6bXBN&#10;pxNa7KbTKePxeGn5WhiwdgbodrtNVYIxBlc7FiyA/UXcUidPJ5MJaZqSJAlra2tIKZlMJqysrCyB&#10;Xaqqb2sNxlrygmYfKyXQWiFkRGTBeYnzM7Y21rjxxm2m6YwL5z/AGzf2ufH6No899hG++Bv/gNHw&#10;DKaUaNVnfa2Ds5LDwzFxZBFqhooMUZIQRQqlJM6BNRHeOApXlfUbcFZXFsESITROKLwM5fIecN6h&#10;fBQcBSSAD8dciKCFV1XsWQTGSDCWjo7B22PabTUGfcevQV//uVDq75zDW4t1oT+y9m72PphSzg+0&#10;q/wFl3u7fL0z8HgBUki89NjcUpY5ZZmDt4imB0VWjMf9EwB1ucv29vbyBNc5rl+/3pTE53netAXU&#10;Jf83b95kNps1jFmtDVBn/suybNQw6/79ugVgf3+f559/nv39/cY14H5L9xdB+90A/zzPMcYwnU6b&#10;Coa6PKe+QRRFwa1bt9jd3W3YvcuXLxOpiNUzm/zHf/8fcO7yeQ7/h0Ne+vFLWOu5deMGzz33HEpW&#10;oF9KXM1E1ZUbSoJte/raaOO9Gp1OB58kGFOQpgVSeaTsIERMkvRRSpGmFrynP1hDiih4xQP9wQip&#10;+kym+6ytbbKy6rl69SqDwYCzZ7fY3d1F6Yg4CT3tt7f3GhXirQdW8E6xvzdFCkWkBuGeZxV5VqJV&#10;j0hrVrY2KUtP6SWmdJTGIuigVIKSgn6/C6IMLH8UgUs4mKYYA73eCtZ1maUOZzVZafBOonWMKR2R&#10;DpOAbncVpTtEcYfVNdCRIk0NO7tjtra2UKrP6toGu7v7lIVjfeMBnAWhJKYoeezyU0wmE67fvMWF&#10;8xeZzlLG4ymraxtMJilKhvS39B5rfGXBKlBSMpmWbJ1ZY/NMn8PDQ4xxKC0oSodznmvXbqNUhJAR&#10;xnmM9UjpkVpBKZmmOf3+Bt1ul2vXttnd3a2sZ2eMRmcBmM1yjAmkdr/fpygKDg5m1fhi6HR6bJ0N&#10;WjClKcDHRBqymWFt9SyT6Zi1tbOsrrjq+PY4e/Y8u2KPsiwr69sgeqdUUKGOYk2eK6IoeDGvrW+y&#10;6je4evW1+ed39+l118hmObMs5YGtB8mylHRaMk1zoqiLNYr9vQO01sE6SnVYGXVwDm7e2GEwPIOQ&#10;XYQsSTqgdQ/jSsrScGv7kLXRCvv7exhb0uuuESclh4djbu1M0HEXL2NKa8NvTmKwhmxWEkVdzp1f&#10;Y7x/iJAa4zzpLMc46HZD9UaapiRxW+rfRhv3DzzciZZkvtL598hjQmWy9gNwjliUmCIl1pJzKyO2&#10;zG38tR/gXv8eq4evs55I9MxRFILcQ9Eb4kcPMN14hMnoUW6Lc+z7VTI1wER9MheRpjlJpFgdDDDT&#10;3VCJIOp213ub19fl2mUxB3dSgXMlV6+9WvXJm6X25sXe+UXL71pzLI7jBo+MRqMGjyxm3Osy+Rrn&#10;SCmbKuS6DUBK2QDwGssMh8Mm81xjm8FgQKfTaWzGi6JgNpsFcfSq1elotr/+f2VlpSExRqNRU31Q&#10;FAVlYRFkTfI2kCQKHdWi5zUOqrLnBowtmkpu50rSfB/jc/r9PsZF7O5PkbLPM898mKc/8gs402G8&#10;X+IrdwStY3I7QypHr68C7lQOKcqAb8rQq++dxiPJC1uV9mu8D5l9QRRqPoTACo/BI53DOoGtyCwl&#10;BEJ4nA0tYfjgjCaIqtcrPbvwI5uE6rKu3rtUTy2C4p621lfl4VQTjdDP12xcxWyJmjFgWXAgqAYK&#10;nAhgESkCwEdgbUmRZzhTBCanOvkalcJTmKPToj6Bazbr4OCAmzdvNheP956f/exn/Mmf/EkD6o0x&#10;vPLKKw1LlqYpb7zxBoeHh43qfl0dUJfR1OQCBP/LjY2NpoSlFqCoPS1rput+WJt7zaZLKRkOh2it&#10;m+2sKx1qfYKdnR2+8pWv8Pzzz9PpdFhbW+P3fu/32FzfhMJAV/PJT/w8X3j51/iT/Sk/+g8/Is+C&#10;foAxBiIBVd9RWZYNyyilxLfAv4023rMxzabEcRxE52RSVTmZpu/QW0GWZ2HwFSCEadj/KIrIspAF&#10;3t1LKYqCs1sPUhQFr129xcrKCuPDSSjriwZ4AiFZGsU0nTGZTNlcO0tZGowFKTSdTqcCoI4iL8GX&#10;TKezasAMOgGdbgI+iPocHBw1ZG2LAAAgAElEQVQyHHYpSsH+7phed4XRaJ2yMEwnGQiFKR29Xj8M&#10;vj5MombZQciMdDt4YdnZO8B7S5xoVKRIki7rmwqhYtJsSnZzG5B0Oj28UIynB3RijSThtWs3Kyuj&#10;AfsHU6y1DAar7OwchAmJdXjnkEIjtG/KFZVUDPpr7OymlGWozBqORnhvyaZT4jhhMArba0pw3mMc&#10;2CKn2+0RdzscHo45d+4cN2/eRMqYJ6/8XFOmOUlndLtdoiRGxz6IGxZFpa+TMFoZUeaz6n4erHCL&#10;osQa6HYTpIjY3R2ztrbG/l5KUWQ8sHWJosi4dvUmKysrmNKSJBG9Xg/vPePxmMlkEia7psB7X31+&#10;QlEURz6/xuF4UnUBapK4xyzNyI2h1x01rWrTSUYcdVCyw+7uLv1+n42NDbzbx6OZzgxFabHWU5aH&#10;yCii2x+hIs3u/hhReSFP0wKpYH3jLNYUZHmO9Y4sy5EKhsM+cdJjNpuS5RlFmaKkoijDeNft9oOl&#10;rYpC+adqs/1ttPF2hRchi+uFqATHQglyEPY2ofjfG6Q3RL4kchaV7bMeC0YDxaqfIm+8iHvth/Rn&#10;13mgK8HHpEmXaSmZ6BH56CHSs49xe+UxbukzTEyXkgFW9/C6izcOJWxwFTB5Jexnmz5oKtE+J5fY&#10;i9MQFcY4Ih0tlG874kjhMVy/fg0pRVOGr7Vusvx1Zr7b7eK9byrPtNYNgO52g4tK3Q8eRVGDX2qr&#10;8tXV1aZiwDnX9O/XeKFub15ZWSFJEtI0ZX9/H6UUKysrDAaDhlSYTCbkeY6Uck5AWHNHjLazs9O0&#10;ENTaALWb2nA4xBiLUtFSm3cgKEJlRBir3DFMqFWMiDT9UcLO/h6D3ogs9bx+9QZPP/0L/MrnvsTq&#10;2gVu3thlsLJe/bYxBwc7SOWJYkE6m7G2BhIVfBlsKOV3FpwTeKexNkjS+8qBzgmxIJ4XKtj9kqBp&#10;pZbvfbBbRITxrfofWWvchXPGWbukEXF/enr3H7Jy0BDeo2txASFCj+Niqf9dXcDMM/4WX1X5C5T3&#10;eGdwZYY3RaB06mqA++wWj6KoOaGEEEynU/b29hpBjCiKeO2113jhhRcahgtCec1gMGis83Z2dkjT&#10;tGGn6n1Ql72EXh3bHBRrLZPJpLH88z5MrNI0pdfrkSTJu3LwsiwLE/fqggEah4JaDTNNU37wgx/w&#10;zW9+E6UUDzzwAL/1W78VgH9HU4wnqLUgeriyshIm395jijLclGSQly4rps6WBpc4hPOtwF8bbbyH&#10;QymBlFRiPa7yxvU4J4ijJFik9lcBmGXTajKSAFT2qUOc8ygV0+1qpIyQ0hLHXcrSkCS9SpxH432J&#10;c2BMQafTo98fUczCpCeJA3A0tqhI3JBBFkJVNqj96h7rq3K7QEjHUYKUMZEW9LoJSkVks0BM9Pv9&#10;RpjIO0mW5QhcRS5o4k6P8XjSKA1rLasy91DyGLYjtC8457E2eDE7Z6pxASKhEVaRFx5QnDnzADdu&#10;3iSdZayurJGbUOHmgSQJfeHWWlzVG54Xhm5nSL8nmUzHTCdZmABaiRQd8ixkbJzzDAYjOolkOp01&#10;4936+gbXr19H66DA/NprV8nzjHPnzmOMIU1n9HpdlAqEdBwnJEnMdJoG4Sghmc1CNUC32yeOehRl&#10;hrUCax2D/grOCpSM6XY0UkRI4YkjT1k4lAoZnMPDw0ZHptMJ419oFZE466vPx8c+r3WnmVhOpzO8&#10;V0RaE0cRN2+Eyr3NjXPMspTpNOfs2fOkacrVq2+wsbHBeDJF65jhyhogSdMZ3gm8gtlsRtKtxm8h&#10;mWVTZrMMLwSlyVEyQkrNaBTaPExZYIsCKSO63QjjDZ0oJs9znAOtRbVPMwQqVBi6sr2JtNHGWwT7&#10;weMrWOEtjU/OIYWBCqBEPidyJdqXdN2MxB6yKQTxwRRz48eI7b/ljD1kIwqYIDOGsjNk0t9kLz5L&#10;OnqUdPg4u50H2TUJqAiDxHiPMIZYKbq9Dr7MyA736EVU1oIB6AVFf4FH4+Y+Y0d+lGzAYVmWRDqp&#10;gH8AtErFWOcZH+5VWX3TVBjXeKS+J9b99L1ej9XV1YbUhVCtDDSC3jUornFKrdQ/m81IkqQhAfI8&#10;bzLKo9GIPM+ZTqdMJoGk39zcbGzFO50OWZY1Scxer9fgjfF4TLffu6Oyf93LDzR6aaFNSlaJRdsk&#10;KoUg9PNb02jA1aC/HltcVXkuJQgFmbEkySoHewVC9Pnc577Iz3/y84wG57h9a5/hcIPD8YQDf0AU&#10;e5KOpNuX9Hox3gucm4AISQ+JwnqJKQVFDqUxaNUN7g0VeQxgRZWZ95ZgFOyRUoAUSA/Ci0ql35J0&#10;Oo0emvPVuO8Cie+xSKGQJ2T3F7P/71bouq9deEfQ5SvZWA/Z7ziOcUZUJSSq8tycb2BjK+AlXkqm&#10;acoDW2eZ7dzCScsgjrDZDGUMlAH8O+9QIqomOK4pF6yBbGCoZAPItZbNCeysDNYOVQn7a6+9xquv&#10;vtr0ydQAv+55CSUjYeJW9/Brrdnb22M2m9HpdBpGqi6Pqctm6m3SOmSmkiRhNps17QIHBweNAEd9&#10;okopWVtbYzKZMBwOybKsyaYdPdh1yUudTV8kWhYrB7rd7lLpz/7+Pg899FDDHNY9P845JpNJI9gB&#10;cP36dS5cuBBEt8pw4uV5zlCGC77uIUqibpPZQymotA/qm0CSJEyNQYpW3q+NNt6bEXz0SpuDlOg4&#10;2PapSKEA4zwqiikq2X2lg4qxcWEipiKFdWCdpTY1Smd5GAyjJHw/Eusc1tlgZ4QEFKVxlCZDiCD6&#10;ahoWvSAIBQe2vLAGGUmychrubVphvANM839WlGH9MsHWPuJCMCvKoKysO5QWVBQIi8IWSB1TFIYk&#10;iSjMDCQYX2KyHIQPfepVyWFW5M3EL9ynZdWzB8YDIgrAvjNgZ3dMFIUJWb3+SCdhgluNpdQjpwOl&#10;IkoTKPIo7gWSHYiTHsaCqFSTlYRZVgASqVVTBplmKd1+B5BM0kM6vQ6dXkyapSA9cSfGuBLjLDpW&#10;OByzPEXqahLjPXG3iwOyIogSCBVhHKFawoFpjq9kOivD/okTPGC8C0KDFeGv4w7WQ5oVYXd5KoGj&#10;sMx0VgICFXVDgqDOelSZEqGiahstSXcIwjHNckCh4y7TWQZC0hsMmeVFdZ7BLE8BiVASIYMVVJgz&#10;mEA2AVJLurqDx6GjKKzTC1xpqnlLNaF3QanbC8ksN9W5JarfUSlNe4m3llbdto027hP0V7J59X2i&#10;Bv+wYFOGR4pQdKrJiewMaSZENqNvxzy+qXC3XkTdeJFeeou+TYm9w7oOpU/II8GuVRx0N7AXP8b+&#10;2hVuuTX2Mo1FI1WQEYxxeJ8hyrBl2jtUBMqXiMouzTN3GbCVLpkTJ7cqhJDEcZhfKy2aRCXAjZvX&#10;yPMZ1pYNLqnn7/Vcv87M1wRCXbafJMkSVlq0xiuqiq4auywSBGmahq1ayK7Xr9V4JJDS8779o1hl&#10;cTtr4fB62ZMc4Gpb9EWsU29vIEdEs53gK8236k+EagljDGUR1qN1jFIaZyEvSnqjda5dv4XyHT7z&#10;2V/ilz/765S55o3r2wxH65RlSdKJAYNQBTIKlot5OUUrgZIJ1npMLjClpzQuKPk7jZJRpTdRCb6L&#10;APS9qOcYgYySzF1Ma7FH4UEIj6nmDopQ8e+qcyUsJhDeNWP5OxVlWaIShbHzhP50OiVOJNKDlQHj&#10;6m43mp8EXlQTluMbd1pG2y94A0ZRFDLDVS8DpcXOMvLDQ8gyUAol1LHvlFIyGo1I05QsyyiKYBcU&#10;svoTDg4OSNOUSHcby75Qepo1ghSdTocHH3yQL3zhCzz22GNLiv0vv/wyf/EXf8Fzzz1HURTs7u42&#10;xEav18MYQ5ZlDagvioLxeMzBwUEDvLvdLkqp5uKsL9jaNlAIwf7+PpPJpPJJ7jZVCHmes7e3x3A4&#10;bCoRlFINQbFYql8THvW2hwyEay7I+gKsmcD6xuC9ZzQaMRgMGtC+trZGFEUcHh4iIwUWhmc38Bie&#10;f/HFkB3znrzISeKYbpyECe9sxmwyxZamau2ojmcL/Nto470N/isLJSqv5OZ5BdyXlquUW+bLqYVl&#10;7vWxhouLg0o1CfDRKa+r5UmCD0TCfHm74CXugMXvsdX3zDMyXriF5f3yfll6LufvN5MTifO6mag6&#10;MX+EN/PTXRgs633tBZUq0ML+PyWazJhjWWDqXh6PHgux8OiPvLewL47+rtO825eWk6eff0v7+Miy&#10;/sh+EPPP+YWJlFxcTtz5fHcirEt6juxrUU3sZHM6+Drr5GV7q2ijjbc9KoAoJM7XV351TeNQQuBt&#10;qBLG50TMGChDP/asY5m99h26u88z2LvGqJzRFTFOKDLZJVMxe97jHngEufVhbvXPczXrMfYdItUl&#10;1gJnJgtkQwV4qcv7504DgaTQwWIQ1dwjhHfHwP78XlID4vp3BrX40niybEaWpbwTCiFv1iJ9P+8v&#10;vnba+4sYbjH5eRQrzp87pIhOBf0Qks2D/ohkEJHnZRBJ1BIpFQLF61f3WV9/kE//nc/xyMNP8Oor&#10;NxkO1rn04IMcHEwxLkdKUNqhY5ARKO0RMgDuolA4qwP4twLvBM6rkOFfOM5OhO3zi3MR4VHeNeNI&#10;GCOCfo9ophOuGeYFHuWrOYevz/B3Dz/NxQOXn+dZSZbl6Ok0D4IP3pF0eg3wP0nRvRk8a//NIwN3&#10;EFKyKO8Da+cdPs8pDifBVLf2LvSBjcArJpMJu7u7pGnaZL4Ds6S5du0aP/nJj3jxxRcbYqHf73Pm&#10;zBl6vR47OztcvXqV3d3dRlzimWee4aMf/ejSdq+urvLtb3+7AdPj8ZjDw8Nqm3WT6a+z/91ul42N&#10;DTY2Nqqsj216YWazWSOmt3gRCCFYXV1tqgvqkprV1VXW1tZYW1s7dtE0/ZlVpr5WvawJhroPpy4N&#10;qgX8bt68yVe+8hVeffVVptOgRu2952Mf+xjPPPNM47/Z6XRI05Tvfe97bIzWeeTcgxgM337+e3z9&#10;619nOp0GzQTnWF8PvTF4A5MphwdjfGFQDqQNCqzziW4bbbTxnpx2+ZMwuJu/Jtzy++LIsvdLVouF&#10;/jgfVQN+3TetF9bn5683BEW5sF01+SDnojPYBYAfvJcDS2+rL9GVrkwt2nQHAHsULHu59JpHzJV9&#10;RZURQJ4Aso8CYDnf/2KRCPAnLOtO/j7x1oB/mNjcywE8aZvkCcD8FMC/qNQl/On7Z2m5E/alWDwc&#10;ft4bWxETRzejBvCuXq8PWTx1hFiYr1YujWsSucy3tNFGG+9QyGUQ6RzClShf0JElCQVxmROZbeLJ&#10;T1krX2eopvRxxE6Rec1MRBTxkFmyCmefJFt/hMNySJo7kJYYUFX5NaJEVALlwteZ3OqOI+ag34mT&#10;xQbfdJgTorlhOWcoipI8nzHLpgzjdwbw3y94P/r+IpY56Tknvbbw/+JnjgN/lkn3E4C/FJrZLEdK&#10;W7WJRRS5w5gCayO2th7jF3/x8zz++IcwJQyGBqVi9vZ3AmYUHqlBR5IoEqhIgKiFAxV5Bt4qrAfv&#10;ahI+EPBCCHxDJoftEgQ73Zr0kX6ZLj9OeC8MdcIdm1tJ8e6D/xrLOweRThA+JJ11XWqvBRhrg71B&#10;VQJy9OA2B96fOEVCS4U1BokgBhIhiZ3DTVMwJpjlrgxxLpR1QBCVqDPtzjleeukl/uzP/gwhPC+/&#10;/DIvv/wSzz//PEmSsLe3x4ULF9ja2mIwGJDnOVmW0el0GrBbl6MsCu7V/SplWTZtAdPptLo4Q4a9&#10;zpzPZjP29vbY3t5u+mDqbVtfXw+9klWFQd0WUHtLAuzu7jZ99zULVgtl1CX59XtxHNPv95t9kKYp&#10;aZo2y9fbU1cMnD9/nuFwSJqmfO1rX+Ov/uqv2NnZoSgKNjY2yPOcj370ozz77LN84xvf4MUXXyTL&#10;Mr773e+SHc648sEnubV3m+++8H1+9JMfM5vMyE3Jma3zPPXUU9UxBqYp08kkHEsP2NBy0Ur7tdHG&#10;ezh8XWp5FNDJIwOze5PP3D/4n4PzBSDrk4UJ4GIWXy6D6sXser1d+MDKV9n45nXhFjL+yQmTj6P7&#10;xR1/XFzeq4q4CFY9iHvVPKmsbJcqDsS97bv7Bv31MV7cr47TM/OnTdDvcQSoJwpeLE3wlgkkWXsD&#10;3+F3H1nzwveKhXdqYrqhU6rlvPQI5078zfOjIavvkk01RxtttPF2Qny/BHwWW4XDNehRMrTzdgRE&#10;3uKKGePDXfLDq5ydjJkWBd4n5EKhnCSzmgkR+34FLn6U3eQCO3mPAxeTRJq+1uBCq7CO3BLol4tE&#10;cOUqUIN+K3RoTajuEsdJwOOVUgFMVor30le/qMRjg8CbeGsz6KPA+ih4Pwq27+f9U0H/AvA/SiSc&#10;1Pd/4vYvAmvvlu6+EBK7aVoghaDX7ZOVJeODlMFgxMMPXeYjH/scFy89SlmEkvbV1dVGoHBlZUgU&#10;aaQCpYKbgnehhdBaibMSZ5JKwd+H9yrHOidAiCB65ytC2QkfxhN/nNIWfmH4Eicx4P7YMFjPHd7J&#10;OHpMasAfkume3fEuY9UlneXL1Sf1goseg8uee36h7PPIpMALtJT4oiAWEuVAO9AWsv197O1dlH8U&#10;j0dKha8k/tI05fDwkOvXr3Pp0iX++q//usrO1/0knqIM4H40GnHx4kU2NzcpioLbt29z69atxmey&#10;9o9cBN7A3FKi6jex1nJ4eNgIX9Q9MrUFRl2GX5f3124CN2/eJM9zRqMRh4eHSx6Mi/0utfhfXbpf&#10;lmVDLNRCHtbaRiBwb2+Pvb29pjf/aEtBTT7UTgTGmKYCoSY6oihif3+fLMv49Kc/zY0bN/jyl7/M&#10;yy+/zPe//32++Y2/YhT3mRYpRdfilaMb9fjA5ct8/jO/xq/92q/hjAVnKdOU9HCCNxbhPMI4dCQp&#10;WujfRhvv2WlXmIuoE2DPade1akDvyVTvvcHe+Vih5mSCqEsl5TKXXhMEXh3JAvsF8sDNXzs2qaoq&#10;B7yfg27kkkbNfFHRjGFLjyftqXoAX8gUvRnunf9yezLhcBd77a0qq7pj63kn7uWnfKeQ8+PEfP8d&#10;A/93NfsV8x5hvwzQBfP/w1rE8nl30r6usnx+gdw6vintuNdGG28JlBCud1UDvwXQb+tSeio9FRHE&#10;07xzmHJGbgWFUYw6Wwjd50ANiVREx4RKLxOP8IMLTNee4o2iy36qUZ2EkfJYOyYzSdBKEYF6wMuF&#10;Huyg3O5F1dMv5FyPAFEVldlj4O9OwHwRiOlI0+nE9Pu9oHP2NsQ7ke0/7Tcs/pba4etetmnxeaNj&#10;djTb78N5YMqSJO6iVZc8N0wnJYP+Gh++8hGuPP1J1s48wvbOIaPRgNHKCjdvv4FSgksPn8G5ULXt&#10;cXjrsbYSbTcS5zTeRSBiECo08klbKew4hKsIYzHPJTTjSzUHElW1WFMwKRbnCfKE8UIsDST+XR5F&#10;avxeJ/KlUXT7Q3x3xPqZHF1bRzgBSseB+boH8YG602EOeh2xUGAslCXSGvZv3eL1V1/hQfGJRtyv&#10;KAvSabACOn/+fCPCV/tGKlXbQgi6vaA+/4uf+iwf//jHefDBBxuxu3PnzpGmKYPBgPX19caSogbx&#10;UsrmvV6v1whk7O/vc/XqVcbjMVrr5sSu7YN6vV5DDFhrG9Xo2vpCCMHh4WHjrVkTCqurq2xsbDQ2&#10;GIPBoCEc6mx/raIppWR1dZXNzU3yPG9aGYbDIbPZDGMMu7u7DAYDtra2GguQutqg0+nQ6XSYzWZo&#10;rVldXeXatWt8/OMf53d/93dZX1/nq1/9KteuXeOlF36KxSMjzWhlwNrZNR5/9HE+/5nP8Xd+/pfY&#10;2twgnx7g85zd3V32d/dwpUELGewp/CnkVhtttPH//VhQH54PvqcBm4X+66XPGJazx3f/KPHBvgkx&#10;z84vrqMhFxZ7vlW1rDgd/daZ/RMzxqYhDeagUJzwOzneAnG0n1OwDFrfDmAs7jfrfh/7vyp390uA&#10;+7T+/3eAEBBHJnongf+jZFSjM1Ht/0UCauE3iCOHqWlBPLGowjVgv27ZqE+dxVPIBWfitty/jTbe&#10;plDU2i2+apkKhJuvyuqFUDgfxDqFU0ivSaIeyXAD3RHo7kOUNiMTnVAW7nK8E1g9oOye5Q2/ztgl&#10;uCgmVhHWpcxmU5z2dHsrTHMDBPE3X/dmV/cKL0Qj5FffBwLw84hqu/2pVU8LOjLeV33+DqlCQm4w&#10;6LO6usrB7f13BPC/Xdn+o0D/aObfc3q2/y5/wKnZ/kDQK0AwmaTMUsPW2Yv83Ec/wYeeuEJvtMlh&#10;aukNhoDncHJAp6vpD2KkKrE+R0VxEE0vPWVpsUbhrAygH4WScXNsQm++q+zqA83jxTzpILxA+lDl&#10;XD86YcL21vtN6Pk8ZYntD+2Goh6RxGLf5DtIrlWCi3PQv5jxh+n0gNxqDsdTdJIkIaOMJ9i0i/uy&#10;phOAt6E9QCuFzx3KQyI1+XTM9s0bPDgZk2rHsJ8QRzGir/n0pz/N5uYDTc997RkZRaoqyT9E6ZCV&#10;XxltcPnyZdbX1wH41V/9Vba2tnDO0e126XQ6XL58ucmq13Hp0iW+8IUv8PTTT5MkCZPJhGeffZaH&#10;H364AdK/8iu/0rgADIdDPvjBDzbg+ktf+hLPPvts4xxQliVPPfVUU96fZVlTJfAbv/EbPP30043X&#10;cRRFfOhDH2qWi+NwckZRxAc/+EF++7d/m2effZYoihoAf+HCBT7wgQ+gtebSpUv8zu/8Dp/97Gc5&#10;e/Ys4/GY4XBInucNWTIej/He86EPfahpgUiShM997nM8/PDDobJgMqPf6ZPZnO18F5lIHr30KE9c&#10;foKYiP3tA/qJpJhl3L55i51bt7FFSaR16E61rkkAttFGG+/NqVfNXM/F5Y6WtMs5i73EaFfq+k2v&#10;9r09+kUCAlXXYi+vb2kSVRMEaqGs/yhYXcgcLHLq4qgo4Tzjvwzk5Cmg1x0DohKwYnn9Tix/jzyp&#10;Eu7Ith4bWe8GWIpFkT3J/Qgs+mbbTyk5fdPtkKf8prsgOJaIDreAzu+2kmThePiTyZolaqipJlle&#10;Tnpz8sTlzcgPL99ymW4bbbyfo/YPl5Vqfk1Ghgy7rkrrBVIqcJA5EN7iRYdeZwXTG/Ez2SN3Bmcz&#10;UBaDILca4ztgB0iXgOoSyx7WwcxpbKSJdYZ1KVbEeKLKms+jqvuBk8GobVHIj0r0T2BQVfWxFXe+&#10;Tc6BtGlapbWWdHsJw1Gfg9tvA3//LmT7Tyv395ze338awbD8fHE8dsfGNkGwm9Wqy+OPP8aHr/wc&#10;lx/9EEnS53BaUBrPxtYmu3s3SWeHPPTwA+jIsbN9PbQi+2CNawuFKRXO6KAn5COEUFgXxj8hfUMq&#10;i4B8q7v/wnzES4SXSB/mTFLMx38n6taUevzSx8cxMe/1l5WWxLtNIteCfjUBIJVGRxFSK3RtKxdK&#10;HVQD/JdK16uf6UQzxWku2roDzwswNtj9OaVxQiJVRC+O6E8KkvEBOE/HesBgCAJ4W2fPsbV5rhlf&#10;nYC8yIm1Rot5T2TwhDaNzZ5zjkcffZSHHnqoUdivT7w0TRvgPZkE7+Znn32WZ555phHJ01ozmUyI&#10;oogrV65w5cqVcHFXpfO1kB/AI488wpNPPom1Fq11A+DrTL7Wuvn/6aef5sqVK42VRx1FUTSl/GVZ&#10;Yq2l1+tx5coVPvjBDzY2HHVkWYa1thHt63Q6eGB8OGY0HAEwOTxsVPwXL+Q8z0P1wcoqP/fMRxuG&#10;qiwcUSIpMFgcEo3xMMkdg+GQuEwpZzPMzW3K7dvIoktcsbGF86DadH8bbbyXo06CerHw6I+8ftL/&#10;4oT/7+FxmVSomX8978NfAttqud8eubzsUr97PfDWK1oAd3VlgZj3cnohl7evEt1rfm81AfHVQF0v&#10;v0QCHFH1P73k/7ggnhce4cXC/g0q8nfcf0v7Xd7X472RC3cC30f1Au7l5FvUizhFZ+IUEkD6uX62&#10;9HJBYXu5BHNxfwtfvyuP23BV1RbiBJFLsXTuvfO9mW208X4OUSnqCwRCSoTSeG8pjWZiNIVPcF4z&#10;8UMyC5FIibTCxjGF1xiXoH2Eygu6KsJbT2YsPtJ0+iso65imhxBvBJzjJQ4bRN380TLs+X3hza96&#10;cQz4eyzeVaJqXoCIidSAJB6ccG+7v/vK/Sv5VwK1fhGMi2ME72nkgAgp/7neW6VjKETol/fWNb3s&#10;osl8uwpXOqTUx8ZE3xDZitnMoGSHx574CJ/57N9l6+yDbN8+YP/2jOHKClp63rjxCiurAzbPnmc6&#10;PUQqx9rqmUpMPQ29+w68C04AiAgpNF6ANRYhXWhfbkqYq/Hf1yOyXCj9Ou66s6RLIU4Z54VjsfYs&#10;zBHuc8xcPHqnyeDU8zU/HyvnZEzV74/HmArr2xK9eIKEHgy5LCLh5wfWCgMetNWVd2FQT3aqxCEp&#10;c8facI1xOqNEsRHHlLMZK+mE3hvX4fp1otXHKMoUHw3oDfqYtECrGHKDH2gK4SBWGDzaumq0lwhB&#10;k2GvBfvqfvyjjFXdE18/rxX4lVJL5fY1EG96TxbYqVrwr64IqC+AOlsf2DyNtXap177epkUWrO6N&#10;qbejtv+rPS/r9Sz6ZNa6Ag2pARTW0O33sVWh0mA4xOODt7arREU8xDpaEmPEhYmRjMF6RywkOMXM&#10;CQoHTlciFmVBdDBm+uPn6O/s0B9exORTbFfikrjSXWgzH2208d6bXTkcJYgAghr4Jlz1KOdAtn5f&#10;gMMG2FQvh6D+hnt9DNMMB2JW3bArgO/dMqB0NWlaBkV/3HxZRHi9GbQWpJLr76mzya67QDi4ps9d&#10;1oMxdyiQb/bLfPm6XeD4o7vzvNDX+38Bhi4SB7zJo5cL/7s3X/6UxzChfStA9gT3h3sB/fUxP3Hi&#10;e4roYlOtMbf/WlRNPunXLOoZzLWb55maRVLg9HXP1+Ogzfi30cZbAi3VPXihyseJoMKhKBFVVh1b&#10;U8MGIxRO97Ek1bKaRN6XSXgAACAASURBVIGkj3Xgc1B4JAbhHUo6jMtACFQUblNlZjGAjgZ47xC+&#10;bEhAUVUfiYV7y6K9raiwoF8Ax6equQtHYQuUFugoRgiPF4L9g4wyi/j0p/4er77wfcb7N1hZWSNJ&#10;Eg4ODonjmG6nz97eHp1O53RSFhpXtFOH+BOy7Et2eouZ9vp3+qOfr7DfgkUhrkr31t+14Pwjwg6q&#10;gKdHaUlZGNJsilYxo5UBQmqyLMWYgINCyzLkhUEojZQRee45f+4yH/noL/DEB59Byj6v3yrQap3u&#10;KCItpnSGhvVRjFZgbUkcdzGlY3/fY02CtTGLFYNCyFCe700Yv7VsjqevLBfD2KKq1+sdUae363mS&#10;x4lATkl/ZBysT9pFgsBzZE5SnzdvL4EsFyrenABvbXWMPL1eL1SQx2EiV2f9yyKjq+y9WUv6ytsw&#10;iOoIrJcVwxNKGZQMmQsDOBlhHAhr0JMJbN+Gn70KF8+hkpUq66wWLI5qBqje2RXj7uSJ++u0spL/&#10;N6MG6UcvwFoD4CSfy6UDKY9YmyxYZHgxfz/02/g5zyQEQi6U5yzvqPlnfCg/UmXwL5YqItJQSogM&#10;YBz++nXi/QM2gVxIEqGQOhAxUrQt/m208V4G/3M39EXBupMe3RFBuwXHZXF/j/PtMCcw5Ccx5+Zk&#10;kLj0ujo+QaqXP0XT4NTf+Sb7ZfHeelq+5I4Tt6X9x7v+yNs1+bhvECzf0mfEKet/M4vZ04gZ8WYE&#10;x1FnhzbaaOMtgv+Tr091wjXqRH2vVEeuTtWQd6q5XgOIP0r6Ld5DTlvP8XuEW/qC07b7GCbBYq1Y&#10;yJIrIt1DdhMkgslkxoULl7h27Rpra2v0+32MMUzTQ3r9zlIC8m1x0eEee/CX2qlEAx8WPy59AJDN&#10;d/oghiIB6xwuN3S6fVbXRuRZycH+AV5Av99ttNfSNCNOekTJgN2dQ9bWNvnMZz/D+fMPc2bzPEl3&#10;nTQzGGcQGlQcBNY7XY/HhGqQ0mGNwhqJKQXOKQTR0jEMe9NU55B/c/vZY+efW3pcPqfc6ePGOxR1&#10;G9tJFXzSLzsiu0VxP+cQ0hPHCbl1SHHPwD9khv2SIfR8xVIqvA2siMQjnQXrKNOM8a0dbv/4ec48&#10;+ThqYwWFxeOwErT1EEkWii3CIalfEIuWx34JEJ92ctfA+V5IgXsRNbwTcD/6PYvA/1SPS1iqFKh7&#10;hBYrB3QcHeunqbP8DVFQM1dH9g+AEhLnLM6VODReRqiKV1HGQV5w88WfMn3jFgMRIYUKRbReYG0Q&#10;K2mjjTbaaKONNtpoo402lufv9V+d9NNao2Wfhx95jPHBNTq9VWa5pd/v4IXFOIeSPvQzH0eYcxLg&#10;HrJux8v15YI9IaeQH3VGXx7DJwqB96FFWCBCCbmQS5XFg9GIvb09Jjt79PtdOr0+3X4QNzfGkeUp&#10;cRyzsXmW/b0Zt7fHPPP0L/DZz36B3mCd0co6zsIsLcjLDKEcUceTdHOkFAg8zipM6SgLgnK/VXgX&#10;WgHDZgvesgXOezTuZOeHdwjhyIrQQn7ftJJjUQU3QHUpJbggYBQJifaBg5HOku3vc/P5n8Ibt8E6&#10;YkKfo1WeggIiggACoAnCgPXJ7irgX/crHAX99Y88aUcc1Su409/d7Ng3+/yyouIyeD8N9C+qMZ5E&#10;HDSvW9cwOlJK1EL/5mI1gRfzY+MWiBLhPAqJVMGT2nqLd6AMkOdwOGH7+Zcobm7TKz2yKBGFxRsb&#10;SItW4biNNtpoo4022mijjTaa0FqjtV6yEm+wgIW/+6u/zq1bYzY3zoGPyLIC7wXdXkJRZAFVibqd&#10;9qiOzd2BfX9Cwq95z8m7+qsBhK9BnhdVmtYfW0/93HrB9vYu3e6QtbUNitKzu7OPNZ5ed0gS94l0&#10;lzyHF194hW5vnf/yv/gn/OZv/qf0+mfYXL9IlnomhzlZlpFEksFQE3dKvDjEiwlZlpLNSvLMYYzD&#10;mkCKSKnRlSPdMmA74hzwPmlTXm4zD7p11niMCftNCn1vGf83C+nBGYv0EAuF8o6u1HSURGYZ2dXr&#10;mFevoj/2FPSS0D8XKQpriFSoJlDV98gFKx4v5iJKguNKkk1GW52ekpZSvis7fPHvbpiZ4xoLx4mG&#10;xfclEinmpTgIGpJh8TcGoqS+WIMdX5kVRDoCFXpfrLBIJ0iqbD83t0lfu4oeT0lUj8PSoAmMy7ux&#10;/9poo4022mijjTbaaOO9CLiOgv7w3PCBy1e4fPnDXLv6CnHSpzQp1pdESQwSnKzV5SuT9GN6KO6u&#10;t+O4ON9R95zFqL93sbz/6HNbLWmZi6dW1ckEDTYhVBB4lxqtE5J4QJTEpLOC/f19Njc38Vh++XOf&#10;5xMf/wy9zibd7hqDQY/r128wHK0SxYpe0qc/1IioICsOyIox3kls1se7CuB7hUAjhAYvK1u+No6D&#10;/0UCSBJFmk6n91aBf91HORc38MaivESKkGGOpKCnI7p5RrG7x/j5n7J+ewdWBvgox9OFjqTAI4VD&#10;VW4/dXbZNzYKx8HzaezWSaD6pP/fbPl7fX9+kfsT2Zc7bc9p7y09Ot8IjjT2xp6m1L/eX4vgHx+y&#10;/gIoiwIpZSjZFyKU0niHKnI4PICXXsLe3mHkgjp27CGOFBCEDL03bY9/G2200UYbbbTRRhttVFGW&#10;ZZOsq7P+Nfj3aMbjKV/6zf+Ef/7P/xkPXjoHEvLsgDRN6fY6lEV6AtC/+4TbaWr8AYN4lkqBG6Dh&#10;WFSsEaLGK7ZR4/d1i3WVRASPEKpKLAbQ77xgMBwxneSU5YwoTrDWMZlOUEqxsXmRM2cu8Ot/70tc&#10;uvQw29tjTCnYH49xbsL65gghPFJF6BiEsJRlSVlYrJXgY7zTCOI5gSFUUPH3YXvvlPh9v4YQc2xY&#10;liWq28V78fZl/INKrsB7hxKgHPiyRFtHTwm63iMOJuz/5EXWX38DLm5hrcR3EjySkpKuDzaB8y8N&#10;mf5avCeYNolT2Y07Aee720lvD6w9mh1/M1LiRJB/dHs8KK2pjBkXRP/CTUZWyo31muxi9QEg8Og4&#10;ASkosBTSo6QmwuGnY8SNN9j54Q9hd5cBjrQ04C0qkhhng8S3bS+kNtpoo4022mijjTbaOA2EL+IB&#10;4TWT1PHQQ0/wqU99nldfewHrNDrqkBUHdBpMPheblU3G/62D/4AVTqgYWHxNCDyuUff32Lmwn3BY&#10;F5T+BLLq65cgJN6HioLt2/v0+iPW1tcpS8vuzj4yivjwlWf4xMc/w5UnP8HPXrnOtatjVtZXkDrY&#10;jne6EY5JIE2UwjrIpiWFNUAHSafq4dd4pyo0IyrQX4nAtRn/Y/gy/M3xaOkBpciy7F6Av2OujFjb&#10;INRp+WWbHCEF0nu8KQN4xNNxFqYpxbXX4dY2pCkyUajOEE+C8yUCTUMqyaCmaOXca/kkcP5WBfnu&#10;BfjfzboWVfybPbcA1O+0zrsrpw8sYm39p5Ralt3keEFQrY/Q6/fw3mKdxQtXWaE4OBzj3niD7Zde&#10;gvE+sYeJsTgsXghya7DOvb19IW200UYbbbTRRhtttPEej9rm+6RWX4lkOFjnjZsH/KN/9J/z3/7+&#10;f0VWlAyHPZQvyGYlSsrGWz5gqqN44O7K/U8XNXdH2uDd6Z+vveIW7ABrrOcRIRFYWewKFF5Iev1V&#10;isIwPtim0xvwkY9+go997FkuXLiA9wmvvHqD4egsxmbs7R3Q7UaM1vqAJS9y4iRBSkWRW8rSUxqF&#10;kjF4jTGWKEoAj7NUgB+ECNpyAoXzZo5JT3RieX+0Ky8nlef/axWh4hhnPVophdaa0llkxd4slYhU&#10;f6LKtUt/5xNOaQUuiMFFOvh02rIgcgaFIZsckn3v+3Q+cInuYw9xUEyRsUQLhctKJAq0BClxQlQa&#10;kpW3pwfnl8vp65P8JMD9Tu7Qk+K0UpO3e7uElOjGU/M4EeKPrtc7XNWdk9sSqTURnsPJNknSB2t4&#10;7W++xxs/+RFbcYzMUuI4wSnPzuEB8YVLeKlwzs5FF9too4022mijjTbaaON9HnUy7mRsJChKi9Y9&#10;pO7yX/+z3+cP/rv/hmm6R6+7Ql6OEb4k0gq8oywNzgXBQOEERVFg8SglwmvVvH8xqXgSPpkTEBbn&#10;BVEksa7EOUeSJDjnMMYQxzHGGITwS2LjztmGyNA6pixCFUCsIoSIKIzFWYdSilmaE3U6fOSjz/AL&#10;n/o7PPzwBygLy3Q6DXaJUpKXGZ2u5oHVLZTyOB8U/xGC/f0xeIVDg4+QxHgbAQolwVl/DMzOMY95&#10;359/3nuiOKIsMwpbMBqNsBa63W5oQ/ERRkpKa+4vibt4egWPSxsS9VXFhW8YF4fEIrxDe4uyJZPt&#10;29z60Y958MUn4fwZ+v0+pTcoJLrpX/eAo0Ri8ehQXNJGvfMXwPeCBmJjrSG8xy+yPtXymSsxOCI8&#10;zhcMpIQsh1deZfsnPyFJU6IyR4kS4hhiiddzkZK2g6aNNtpoo4022mijjTbuLpyAJOlSFBm7+4cc&#10;HOzyT//p7/NHf/Tf89Pn/4YHzm/iySnyHCUlcdTDGU+el3SimM3NTXKTY4yhKAqMCUC31hI4qnl2&#10;MnYwIATOGay1GBPag621WCswplwCkUII6sSwUhF5ZhDESCFxPsIahzGeSHdJuj1+6Zc/zQPnLnDx&#10;4kN0kh7TSU6e53Q7AwYrq8yySmNMOsoypyhCgri0BuckuC6hklxX1QQ6/N/YGbojiGcJ9i687u6A&#10;WN8HEFGENH1IhoeEtHMOJSNEFAX3iXv6woXzSvoFk4SafUKe0GnhKps+Q4cYxgdc/+GP0d/9G85/&#10;6HH06jrYDC89+KhBtQWeAvAES8CFxoKlE/yuTvj/nwF+v7AvxKnHyjfv1fKLxnp0FOGYoYuSjlSw&#10;vcf+j5/n8KWXWZnNiEyG1w4fgYsBXX2LdbTC/m200UYbbbTRRhtttHH3Yb3ACUmaFly4+BDWZXzx&#10;i3+fvxyNuHH9FQSaonQUNqfTgW7SRSmDyQt2dnbQiW4y/LVtIIAxhrIsiaLoTtQDxhQIVSnzS4+K&#10;qkprF5EkCSLTKKVQKgj31SRDOstxrkCrHvjQg1/mJVGUcOHSRZ75yMd5/IknKQrL+tomSiXsHYwp&#10;CkOvO0BFXcbjMaO1DtZnlIXHlB5rFM4qvOtSmbifAOY9iHIBycDJ/fy1EKJ7355fR3GxlBKtQwuK&#10;EALvIrxWSHkf4n5HvdwXQahfEONzwoHwOFGLSni0KOlryc3bt7j5w5+w9cpV1IVL6BhKHMQKpMIL&#10;TyEC8A9SEgrhwXl7KsPx/qByFsgOEY5FaHXxSyr/3vnmfaRolP9rpseUlqg0UAp4/qfc+sFz6O19&#10;emWBdgVGe6x0eOXxUqC9IPJi7ijQRhtttNFGG2200UYbbbxpSK3YubXPE49/gJ3dWxzs7XDm7CX+&#10;8T/+J/zxl/8lf/XNr7G2usawn1AWM2bpGGtLtAyZd2ttk4VfVux/83ZiLwIA1FoDsiILbAD3uUHr&#10;orIEn4NvKTRRlLAyWiWOe5QFWAPd/pBHHnmEJ5+8wsWLD6KjDmVhkcKRFR5jUrxTbG5ssrFxhiIv&#10;ub37BoXJKZ3BlQJTCpwJKv2CDlLETSl/XS0eKhRKGn05Hy0QAEcAvnBV0v8o8H9/ZiuPAn8pJc5G&#10;2Kod/a6Bf1Dtd8FI4Qj4r1X3a7cIJ4MFn61AvxMeLxxFMWO1N2DNeg6uXWfnxy9x9rEnYOscERAa&#10;yD3WQ1ll/DUg3QKofZ8DT08QT4QA8Bcv/iUCxPmlY6eEoDAGKT2yKFCFg5u73P7WD7j9vefoj2eM&#10;rCfGUuIofE7hLN5bIi9IhMJh38d8WhtttNFGG2200UYbbdxblGXJyvoat7d38Qh6/XW0FGSp4De+&#10;+A/54hf+I/74y/8j//5bX2PY67B1do10NsbbgtXVEZNZsPuzNljdhZ58QRzHdDod8jy/E+2AMQap&#10;QaCItCJJulht0cqgVUxZWrSOUTJUFpSlpSwspjRIkfL4h57mySevcOWppxkMhuwd7LO/f4jWhsFg&#10;BNIRRz1Gwx5SRTjnGR9OcO7/Ye9dniS5svS+3zn3ukdEZta7gEaj3z093aMZUkPRJKOM4oo00UTR&#10;ZKalFlpKZtJCZlxJC/1N2shEjmlmyNFoOKRm2I8ZTL/QaKCBxrNQBdQjM+Phfu85WtzrHhFZWQXU&#10;A6jGlH9mbjcjMtLjuvv1yPjO+c53YDG/wMnyduEPOeAWQVqgQSRirluCXwgMWku+S8bRSjJ5JEFn&#10;mYhNScmzV1wVVUZPiBwCGkEDT8+ofcz2U1XplfQPG+J0CS4IXJm13Ds+4d2fvMrR936Hg8NLcOky&#10;JANRTIVEkacLudR6mFCaTTy45/3zQPp3R7SWOdgZ4m/FkNFlaNNZsvWp72mDs/AAXYJfvcONv/kp&#10;/a/f48vJuOCOS+nckD2Rcw/ZiAaNCx1MN9eECRMmTJgwYcKECZ/yu/umX3Pt2jVe/8VrfO973+PD&#10;Gzc4uniNN375Gt/77jc5vnOT/+l//hf8N//8n/Mv/9X/wS9+/tccHrVoo/zyl79kfnhAjHHM4A7S&#10;fnen7/tPnIN5wLKSUq7G7Ql3oe8FaYozfuqF3oymaXnxhet8+9vf5j/6nd/j5a99nfnskNVqw727&#10;K25/fMJsccD16y/hpqyrrF8kFBJvwunpkrt3jhERFocHZD8onF0CoopYxB2ybcD7wi1GQl9JPwpe&#10;u8gNvxs7y41RgC35r0GO/ZO/6xHwvJH/rRpEpaGP5fFjEv9C0EFwURzd1p8Lo9HfIPsffp5HyKlj&#10;Hlripuedn/8C/eFf8fsvfwMuXCkXOBb7OaM4+jvVWC4rQwnIbruK54n07y/bcm7KjVTIvsgg6y/E&#10;X6V0RKDW+zcojQLJ4e0PeP+Hr3Dn9bc42mSuxkibMjk4gXJ5pXYXaZITMfpm+gCfMGHChAkTJkyY&#10;MOHTom1b3n3/Pb75W9/mxq2PODy8xIc37vDNb/w2b735Ni9cucCNDz7mSy9+lf/tf/3fufH+m/yb&#10;/+cP+PErP+Ab3/gG2kS6rhtJvqqOtfibzebhNf6uHBzMkdDQ5zVd37Ht/9UiYcGli5f48ktf4Tvf&#10;+R2++pWvc3R0oWSKs7NaJnLfgwba2QHuzmy2YD47QMKMWc6E0HC6XLE+XaFSUssHRxfIOWO5wW0O&#10;EgsB14yRcNmAGy79TrlCbWfoTTX4qwZnMqSDd5QBYnvt5LcBAN0h/c9H7f+DuPBg/jjU6bvn0bqt&#10;vMDPt03YUs16WqUQfRNH3MYWb8G2HgDl0pQLGLPSZDhYzOg6I6pxSCb9+m3u/PgnpL//94jf/ArE&#10;ADojh2Lp12C0CE2mqAECZLVSanCmnZ3J/XMvoQn9ZCe8Z0zo5ZzxQQGX3WPMCFJVFsi+fKOoYzIy&#10;RnuMmebSOeH4Nh//4ue8/aMfsnn3Ha5Z5kAi4oZ5OW9BwthLoXcrsv8p2z9hwoQJEyZMmDBhwqeG&#10;qhJEWS7XHM4XLJdLzIxuk7hy+Rp3j+9y6fIF7p2uef9vXufFFy7wP/yP/wIV49333uIHP/oBv/71&#10;m7z66qt88MEH5NzTti0xHtCoYw/jti6s1jCbz1gsDrl+/ZCvvPxVvvSlL3Pt2gtcv/YiqpHZbE7b&#10;zAGl7zM5Z2JoaduIxjltO69ty7VIySXQpZ7lsiPlFe4lUGC2QSVAUIJGkgV8IPLa49mRmsgVHYzI&#10;bY+5WeV3arHI/N1wtVryLaV7GToqzMUH77NiMi+uW6+z3wiy94R+A6PB+wOUDbtrzQu7lPpngoGV&#10;NZJzv5/xV1XEBaVsof6Jn5l4rntzKTuc5XIx1Ev0pVclS8QJqDXMUsOsb0FarO+YifCVRct6s+Tm&#10;D/8Db33lCr/10iF8+2WYXcNZoDiHNIRTgzVwMMekI2uR+4c6s1zl/4YjaI31lEx3AKLp6EmQkYeS&#10;1yGCNigKVHSHoA9L7DGud22Hl3NVKtQIjIjgWoJWJuViZXzPQ6HMo0S2nISRyaUAohyPC4GAipTj&#10;jQHVgK2WdN2a+eEBRKE7vsvsIEK3gTd/xlt//ifceuU/cG2z5PKBkjZLgqVyoxrQCZIUD5G0iKx1&#10;G2uZMGHChAkTJkyYMOHzwZNkbfWJyZd/Wqn4ea9zxfrE4fwQspGS0cYAMbBJGxRjdnDAJoF7S5xf&#10;5/YJvPKzWywWC+aLL/Pf/ff/C+49r7/+K27fvs3Nmze5ffs2V69excx46623mc1mY4u+CxcucOnS&#10;JU5PT3n/vQ+4evU6L730MkdHR6xWK8yMo8OLqCqnp6eYOUhD9oBIoJ3PR0f4lIW2vQgaye5sNh3r&#10;9Zq+7wkh0DQNXdrJtGsoyV8r3Mwx0BWgW8aWAWkoGuN2h39VcolWjiSIKubFZU6B7I4nI+OIFRPy&#10;WZwVbijbAACD6hlwsydYQ0++fp7UaHAMYNT1ZbsBASBnQ6ywYgGClDMbvPTb0xiIoXDNOOxQP8Gx&#10;XSvRBK/y/i2CezGQy5B1x+QPRVyJORAtYknIBqzXBDcu9Ss2vuH0Zz/j/T/5I7784n8LVw9RB+s2&#10;tM0VDg6OSqFCSnhTyH4h9o4C7qACtiPvsLqUoBa5m+6doN+YjzEpUxrMEa1GdIbH6ud98JWwhwDB&#10;FTdBKcGNoLA6XYMlmgizWQuawQ3xDrLDW29w469/xOmvfsni9ISjnGiS4H1Xzp5DMK0BE0VdRqPG&#10;IFOJ/4QJEyZMmDBhwoQvEPzZOrzL2fffCRDYyOEEqtmdm5HWQpec03Xi+z/4OfNFw/HxkhAOuHT5&#10;K8zm17h06RIpJa6/8E1yznRdKkZ+qoQQODjMXLr8Fbp1z2x2BZG2uvcbogva2YwQD/faBBaHfx1b&#10;+0mG23ePR2Y1JDMdpU9GnzYP7CxQaEx6iOO+1mOPqMrec+V9Mlgx7xMJoEKUwl7bnSRqTo66Y+5Y&#10;NrLnsf2hYrRNeLKgkz8tS7zzNN6fZtw9b7tGiHrufKtdG+KGm9OnFSm2bPru6Zn7fZpYnaqgIuBO&#10;cONinLEx5+TN93jt3/w5177927RhzsHXvkrqM5mONFsQF8pqlYlSZP9aD1y9UOCMl0WnciYgob85&#10;Mg/urzjQemHONinUc1omFtl9CXk0VqIEg+nlEOQQBTFHQyDOG/AE1gNOGxu4fZfbP3qF1/78Lzh+&#10;49dc6xIXRGgzhGyIFGmIemmwEKx0VIgGAUV0cs6cMGHChAkTJkyY8HniC9Ka7aEBhp168zOmc2aV&#10;I1VDNjMwMzabjk2XuXv7lIPDFjPj8LClbeaozAk6J9OxmC/YbDYELaS97/v6OHLt6hXaOGM2m6Gq&#10;o1dAafkWCfNA13W1pj+zWff0fU/OpeXfpu85OLo8GonHENAmjq8vgYZPwwLPY0QFm816bEOnEkfi&#10;n3PGBo6XbXz+LNp2XuiJQIw1mCBbiptT94wXhp1ZA48yfsqQwhlZdrF7K+dqNpsxbyLz+fzzI/4A&#10;KXWoDlEI50gjRMGPN5y89h4//z//iP+4OYKLL3LxwgXW7pzamqwz2sUMST0zjyUqtnNzBTJijsR9&#10;JUJ5n+2DIrP/Yn7klfhOADLqglpNw1utuxAgG23bom0ASVjXg3VojJAh/+gnfPAXP+Luj3/O/PZd&#10;rkjDoTkhdTS1Fsa9BlRMCQ6N1SCAn3/rTpgwYcKECRMmTJjwtxJP7Aivn0jghjJj91p2XUlwIW6B&#10;+WELGO6ZzdoQEk6m75fknIGAiJY6/bbBHfq+Q1Vp25Zu3dH3iRDK69zh+PiElMpzwziQeREhxoYQ&#10;IjE29N1yJJE5bc3Vh+fcHpFcnQmQtDFSKqENkb64/0sp2rZ6fowAVjqW6VC6bY7hbNbL4glQy6n3&#10;xqfBXs41EnycfTzG+BiBr2EtDT+fnJxw0sw4PT39HIm/GH0qizAYWM6IZA6s4XpWPCU+/LMf8eHV&#10;l3nx6kvwn/we8yuXWdqG25q5wCUOVaEfKf1OSCOUUzLUcwy//oTyhd8U7Gb43T/hw8MFNS+kP8k2&#10;ICTQ554YGxAjpx5yT2hbWC/hV2/x2h/+Ccc/fIX5jY94MRnXFNpug+RcfATqjRG8ZPqD1ex/VRXk&#10;MH3+T5gwYcKECRMmTPgc8TRI19MIADxwHg/P9G/9xfQMEa0G3GF41nC3ImFXHROY4pBTQlDSJiMC&#10;ITSknBEJ3Lpxm3YWCSFgllCNNE0Y2/3N21mRvVcJf9/3Y61/0zSY2ZjRH4i/hzIPs0TblL7wQ2Bg&#10;eE3btrRty+np6SecPHvo+QpBMDMsQ65OhUPwo/gMZLILYqWuWTUgQVFR3I3DRaweaUp2R9zJbpCr&#10;h5rq07n+TwTbtiN8pJGHO+8/gPjvBpQODg6wecvFixc/34x/CFLl/qUGA++IvXORQBNmrG8d8/Ff&#10;/DXt4SUua4B/8Pe4fDTnmJ5EhxNKZX9tW1evBHu9BNkh/EJxl6iO/1/kjH9ZAjJ4WO70TaytGBTi&#10;YkbWhPUdvlkziwopw3sf8t6/+0t+/f/+Wy6+f4Pr68R1DSz6Du/WxW7DZe82rLGEUo4w2flPmDBh&#10;woQJEyZMeB4hT2gMN5Lf3fZy28cxRrL1mJX6+VK7XjiOOOQMuc8cHByQUgKKmXffJ5omcvXqVUSd&#10;vt+wWnW498QoteVfTyeMNe9DXXzTFun3bDZjvV7vtQgsnC2MLf2QRIgQCPSaieJIhKNFw+yg5cVr&#10;FzEx1PUBIzsj9XnGx2mT6HMmd4lN6iFbMaIThRDpU6LPRu4Ncys80py+N/qciPNFOV9eDNGFoS25&#10;Yi61J9qz5DL2BOOjZ/thK/V3d+7du8dpf/j5ZvzVIcQIUvrLK4ZnwzDmbswl8LXQcutX7/Dmv/4z&#10;vtY2XLt0hP7Ot7h8EOi1w2npggLVHb9GwdRKa4e9hPQo8S8uki7P9pp7VeXLzhZ2QhfnTX339fu/&#10;q6taGXdkwbFW6HOmwYhB4HQFtz7i5r//S976N38Gb7zD5X7DZREONmukN5raAcHPhJMmSf+ECRMm&#10;TJgwYcKE3ww8zlaMHQAAIABJREFUbtb2yb/RbpOND8pcn3ne9593OYfU7Uq6ZTBs8y3HwUqLvJSZ&#10;xTley3mzlfp7d8GsJ8RAtg2p6zFPtLOAKrj3iAqHRw3z2ay8s9lo3jefz5nP59UEMNI0DSEEVJXZ&#10;bMbBwUF19nc8rxE1xKWYqRtoVNrYEtvI8mSJi9e2eueMO9R7b6xt96IGshu5zyTLeLYq6Q8gggl0&#10;qaffJFLO4E7KmX6T6FLP8d3j0kGgKgbcIHvpHmAuNO1hKRV4pvAnWL8PX/tyTtu1XeK/WCywxeLz&#10;r/EnpeK0WGUXpmDWYxbQ3HNFI6f3ltz5xRvcunaVa9/5Flw85NKXr+EX5nQ5YRpKO8GtLoYgoLmY&#10;Ykg1vNurBhhbDz57fJp5nPVw9DOPs5TDrx8L5ABZjVW3InrPom1LScT7N9j84K94/0/+Pbf/8q95&#10;4XTD9SgcquFdIhjEJgANud9sl5hsBQUmpVODTUn/CRMmTJgwYcKECRPOEH7dJ/9y9nu9nSH/9Vu9&#10;5ErIe9yrm1dQQiz7zLl05mqik1MC6enTkpQS7eyApoWjCzNy7un7zOHhFV548RpNE1mtVog4Fy5c&#10;oImF2AP0fY+7j49TSsxms1HG33VdDQ5ksmU89bRt6QFvOzJ8T8IqrbGlEUIoYuR6aPujje0Q/QwF&#10;dldw6IdYiCqNgjSDQV8ZQ6N0ycnzokIoAYlQzAX7XBQT2Vmv16xWG5bLJcvTNZvNhj4JXfes18jn&#10;6zR/1gDRzIpR42ZDHF0UcVxkzwzAvbi8D7KQJ5l3qVFxmiaQcHo3XCG2LY6QuiWqM67OIps+8fFf&#10;/Q0/nUd+N/fwD/8z5Mswu3CJU0mgQkYwBFNoVGgjbHqYlW4Y48pKpWIGESXWO9Hx8fj24nZPoQZk&#10;d59DBGY8l6G2qKh1NCXqJQwdLNxAVLY3RWmAgLmTcSxDCIoE6HE0lh6XnWdO18fEkGktw3IDH92D&#10;H/+MN//wT/jo3/+QSzdv863DIw6Wd5HNhgaIzRBJyNs4oxeTDqO857j9JrVHmDBhwoQJEyZMmPBc&#10;4Lzv57tZzqHmfOQrbKXt5Xt5yQoOvzs7DvJ2djjP7ms8+fbnnfrpgeC0TSRXcuXuY+YcSt95DWd5&#10;wr5CwC1XeXrJ9ltt96UiaCOsNndoYsR9xUtfuszR0RGHRwvm85amiVUxsKMoEOfw8IixDXhek7r1&#10;GJMQGBN+AnTr9fZcw75Lf1NUAkGMMB7HlhOU59LDmNF2Hnvvst3PUN4A5bwPPMncMYHQzojBUClz&#10;SV2du4TSZUAcUeHooOHi0QKRK/R9Yrlccro03n3vHsenHV3XEUIoRug7B3mWEw7eAuf97ryuAjnn&#10;EvyoP5fzMjy20qpQ7D6OOGzD8avqOK+xbaJ9kv9bmW/OuXg4aDNel9lsxmazoevzGDCJuxP47Kld&#10;rc2X4iHRBzDNBBcgsepOOVxc41tXr3CI8e4rP+EnfcfvdQn+638K8yNiWtKp0s4P6AkkEqcZegLz&#10;GEgOTV1LhuNiZJUxFif4uRftc4n5WKlZCYMJ4Zn7R8zxwamykn6v/n04BHHEjQwkMbqUyGRiG7i8&#10;WBB8TSMOH9zGvv9D3vqjP+b293/I0Y2PuNo7h5KIVlaQDne+GGZhFEnArlWC1Iy/k3dKEyZMmDBh&#10;woQJEyZM+DyQra9fTBUnFyl9NdtzMkGb+nwYf+8UOTxilcjquUEDgLZtR4I3BAyKnL48N2/aPQKo&#10;qmgYAgNO162qEz7VDT+A1EBASnTrDhMnUBJ26uDqY417WwromTUNcRaZN3PiLNKGYth38cJBSXdW&#10;ojgY7Yn0GD1bBmc7fgRbdYEMLoEujzxKcVfbmhs+zngf8R9pYSGpcUgw63iMw7k2Mdbr5X7gRgOq&#10;pcubiGOWSdlKAIhA0zQ0TcvFixc4OGy4d+xI6KsKYku2BwXD7rXeC/jU584GCfYonDtt245Ef/j7&#10;7WPoug4NEKvyYjabjcaIIQSuXbs2rrmUEl3XFcLedaTeuP3xyae+V3Zr/IfHWiNPZrYv9R/MJPai&#10;XU+bI7uCZHJdAh1GkL7WeCh9tySslKPQML9zyr1797gdW66EBv7zv8/sqy8zu3wRrCOrM2PGLDTk&#10;Wj9iXjb3Ut+RxbEqij9rYPd5o7cScVGpBoWDSeGYanfIDlo+GHajAyJCG5RNt6HHiG3LLNT2HmzQ&#10;1NFs1vDhR3Q/+CGv/8s/4saf/jvad2/ysrVcbyLB1uONN0j3BSEBud48frYPZA08mBj6xfZGnDBh&#10;woQJEyZMmPAFQ4yR/Vrn0YIaEDabjl2zPJFS5y4adnyy/D5yf14Gdsj2NrVXPQjzpiUlw6wa6zWh&#10;Ervy3OUrVyvJKi33zIyu7/HUYb4hRKcNgSYEYtswa1qaWaSJEQ2BSxcvIkGIGtAoNKElNErUgKjj&#10;1uM+kNO8nT8Z97xDFnbJ9TYAIKIIVhzvHnk8S9Qfw53+PtK//zgl3w/G+Dbrncml/FhrIEIEcakq&#10;jbIGmjhDoxKaGSKlm8Hpas3p6SnLlXF8vGK5zvR9v9cqcSD6bds+kNgXwpz3SP2uIgQopnkxjgGC&#10;ovgYMvjCd7/73XOV5sO+Xv/lr0ZiPpD/vu/p+2L4OJ8dPRrVPqNKyTmPQY64S/C3LpIP3smTQCTs&#10;3LBW+lXWHowOHCzmnJwu8eMN7eISL4fA7dWaez98hdPTU64sTzn8L/8xzOdl0fQrZlevl1IBFPFC&#10;/rMreCaTMakyeQRFS8mBnNOD8nNQAZhZcZhUiHsLvJD+chNvYwBOqecvNTLF7GLeCMGFTV6jQWlR&#10;WhxWG3jnfZbf/xGv/99/xM3/7/sc3LjFS6pcFaPNK1y83jzlXhmUBKaV4bvXkoxyU00kf8KECRMm&#10;TJgwYcKzRNetoZbtDqOM/budg4M57lZd8fP4/JDMTCmNZG1wqx8IvoiMmeCh3V2McZTriyjXr1wn&#10;pVTJpqGhJMty7km54/T0BPOOnLcEXRQ0CIua0Q0KTTOjbSOz2YK2LdnfIXs/cBHzjHtH7o1UywL6&#10;tKoEfj9AgRiiUsm/3Z+slaIq2CoC8mOMwv0mho86KvtdDfb7iDVjTX8hKQNJLtxMq4JbShs/2c7H&#10;8rCfCLX7Qd93rFYb7ty5w+2P73Jy2jGbXcHMqyojjvxvWA/L5fI+Mr9L8Pu+2zvvwzY8953vfKcG&#10;pxj3O7xPzpk7d+6Qcwk8DJn8rutIKWFmo8fC7roc1iBsSz8ejfxvyxRCiOP+96T+nMn4P13ouCDV&#10;nTDULOyUeWw2a5ooxNCgkrFkXOp77NZHnPY9+fAih9LAP/oH8NI1jmYRTpekmdEno42Luk6rkYQM&#10;y84RHDNqOzw+g+P7NIGPM3VDQ8DBHTc7E+3aBgHMneBOWq+YHx4wU+H07jHdZsX1g4PC5D8+pfvz&#10;H3LjT/+Me//2+1y8eYsvh8hFzbA5YdX3NLMDjBrcGcUcjli9ibx8QEQrW6ibPgNjigkTJkyYMGHC&#10;hAnPO2ysY3eTKiGXPcl/121wMpbBPI2vE7Z116o6krFBcj1kab/61a/epwbYqgLgvffew1LpX2+e&#10;AMcskfKalHqaVkpWv22Yz1sODuccHi44OFjQti3z2DAoEQbiK+LgHW5Gv+MxsJfBr8c/b8+2JvM9&#10;cu732YDvvGxkHE9wBZ4KZdJ6vdjpelCe7/tdj4b96TsB0VjVG9vsZZHqlyDBnTunbDYdpycrVqsN&#10;XZeKfN9i9UYogaDRd6Fm1QfiP2wD6R7I+xAIunjxS3s87uzPJycnY539QOh3pfuz2XwMCpRghtC2&#10;s/H5zWYzelHkbONryyg0cfYpyX4Jdg3rdni/EmDSIURSJ8/QN87Hkz7U/e/WPDwJnJpJdid4LTH3&#10;8raZYsqnIoj19OsNwSOXmiJn19NT7v7VT/npx8d8/Z33Ofpn/xj+7vcgOdE3XFgckPquHJI5HoqZ&#10;nouRMMhG401ZQDvHMtR5fPYfW1WqtKOwcHd0qEsYln81WMwyGDs45qW2/yAEyD3uiYMgXL14CVKG&#10;n7/Gnb/4EW/9qz+m/9mrXHjvY74UAlei4P2ajh49COWDRSgmE5RFgQsBRdwLwXcZCX/w0oZRvIqp&#10;nnUbzAkTJkyYMGHChAnPFUaDPhkywWlrkucw1H83bSCEdiT2A5m7euX6Q5W977zzzkj2c857mztc&#10;ObpcybqhorgbIQpNu0B0xrVrl5jNIweHLYvFjLZtSjAgBIJCt1qXknnvRzKWs42GbzGGHUIZEPEt&#10;sRSjS5tzzse5DP8BRF+f8QXUMz/rOfPdBjeGgE2hS5FsSk5a5e9rNpviUN93hVzfu7uszvXVm8EG&#10;0t4gQVl3/V4WfSDBqjrW2W8z7NvzOzx/fHxvT4Uw+ANsM+phLB8o8vzSMnFYTycnJ3vBgrOKgYOD&#10;g/F9d/c7KB7cHvVeYS/Q0Pc9PeX83dfO76zT5VO75tWsTkRRz8SdDLPgdAJNFDadseoLyZw1xqwR&#10;MMGSsfngFh99dMyvTk/5phkXVkv47d+CF6/BDGKft7XrISAIuUZukmWyRMJOTcfnLfWPIY79K9m5&#10;qEIh2GfrLIr0vywC9YQ0AZYn9JaYNw10Hd2rr/Pq//WHvPvH/5bmp2/w0vGSFy1wVRzZrOh8g7dg&#10;cyEtQV1Hn4Whfai7jx0PoBD+aBCq0iD4RPonTJgwYcKECRMmfP7YdKU13VaKH/bI0wsvvLCXod39&#10;HSi3P747tjQb6qeHn81sbG038J8Y4yjdBmG5HFzvS88rVWFx0HLhwgEHhy3Xrl8iRiE2IGqk1LFc&#10;rYvDuxnz2BS+MxA/EUKQ2slLyLnb2vPtuP57dbXPnu/LNJdtv+3duUT7vMefO/ShgYlZWxTbA6Ee&#10;jPqKwiJw57gjZei6Qvg368xmsyH1gwljIegxzGnbgLuQk9N1GbPM/GhBjIXkN01TeGFKxBiZzWbc&#10;uHFjzPoPmXozG4m/WX6IIsTZbDbjuhtI/6AmKY7/EbPt8ZXNawtH6Lol5/Hxsjkq8aFn9zyD/l1z&#10;v5wTSUIx9yvRpJJ1lsFekoHpnVk0UkTfodrlCWkkheIBI5BRsmaSG1m3vRuLLGcIAGiN5lQZjmQU&#10;4/TEsQCzFkJoygVenjDXwOHhVbrjNXNvuPX2e/zkD/6Aa3du8tv/1T+Bv/t34OQELlxCQ8Q1giiu&#10;QkYxF7JRDPPO3ARFgUCtb5cql2G8wW1cog6EbVBN7o+1Vb3EOfxYC5neJfRmiG0vlKuU+n/Zj91J&#10;LsX+kgFLkDKtAffu8PErP+bHf/jH3Px3P+DwnRtcX614edZwRYH1MX1akwN0Cv1JYiY1yqaCe8BM&#10;xoy/iaPuKI54GDP9LoZrh8vsfpOPCRMmTJgwYcKECRM+Q3zpxS+XDHt1RJ/P58xmszGrf3p6uldD&#10;vVqtWK1WrNdrUkqjVLrIn7ekayBHfV/k+7veAbtjCJWEaTWTa4XLly/ypZeuc/XqRVbrEzQYkEmp&#10;1PqrKk0TaaLiXUJ8t4t9Fefb2Vp4asm11i/hpSSgDU21MN8ldtuM3MOTl/oA8v1pYWO3rweS+b0X&#10;6P2vuy/Lv7/DD258hJnRd0Uqv16vWa/XdF1HnwXRBU6o/EmqeWOkaSJto6jGSsYh9dv2gG07JwRh&#10;k5ZV7s+ea/6Q8d/N0JsZfd+PLfq2xng7TE90J/BSXPND0B15PTVwUYJNqvtJ5t1a/uHx2eu4W0qQ&#10;k3BuV4QHYG89iBFCWwMTkZhzTzGqAPPS+9E8jwcdVXGUbIrTFJmNdAiZQEJcCbkBb8jM6d1Ya2YR&#10;oI89G9+Ug66t4ZLVxnEhAKFEO3LARZBY2sxlg94NVJEWeoe0usehtsxJkDP24Zpf/+s/5sY7b/C9&#10;f/pPeOEf/Rfw5QyHF2DecrLp6a2F+QGqLbPWyOseghK1mkAkxtr6GIrxn4oW50isdgrw0YZC7Qzx&#10;l+16H17jO873Q40+DtEVlpsaGtAaSBBclaxSalcCdKn0zyyLV5g3SuuBzZ1TyCtYn8AHN3j/+9/n&#10;tT/7cz7+8U+4+vFdXjLnWmM03TGbvgfvRjOMxp1Gy/U1DM+C02AUU5FsGfEe03LTtPMSoshqhLmy&#10;klN8NsNTg/jU1G/ChAkTJkyYMGHC08Fu6zRgzNgPWdP5fEEIJZsvKMvTNXfvHBe5d99zfHz84H0T&#10;SSnvkNIinx4J9n2mc2Us2VjB3RD6WmZQvqOrtmjIiGSchHmHZ0d1UAso5gmzQmQDgoidydbLaHre&#10;92eI2xAMqPMbesOfQ/EqMUxnfMR8R9WcKY3O7aHn/ywBHTPclQcNHgWlPDwwmv65UrXLlN5pWjLu&#10;OZOTk93ZrJ1sPhLu9XozXrvzj02ABcgCDXWfwzWrSdxi5l5fntNOnEFrntLJdOQ8lHXDZrM90TG2&#10;NRBQjitnH+eiGlGNY7Bo15vhvFFEa3BAa+u87foJobnvPJ8l6OcFbvaf++SMf98nFgcNm25V/QtK&#10;G0FRxWoiu50fEYc2C6Xu3HYWzc4Cqdnx0v0vEcSBVDL17ihNufDaIJqwACaOqxeJAoIScHoUq1nt&#10;fVdHcQhVBVBvuaISkOI5oGTEVszUuWCBTW8sP77H6U87Xjfj5ptv841/9A+ZfeMbxK99lYsXL7BG&#10;6H2NzBYlqrOYlXYWdcGESI2m1ZhWdlysGG6o19mU2nclUlsfbANY9SjO88ocLq0OPhQOxAa83sjV&#10;WT9jdEI1KQENgUZBE+TjE9BA28xoTeD1X7F87VXe/KtX+PBnP8HfeZ+X7x1zOXVcWHcsPNN6IoQM&#10;OCYBdUdqZDOMEYmIeYv6rDh+smbQYGQAD+AlmONEXErQRqSUAUyYMGHChAkTJkyY8FngrKz63Xff&#10;3cuA7tZZD67oD4ee8/OnHfcJllmRmd+9Wwz+7h3f4dq1q6AZd63GgrVbGgH3RAgKblvvLrOqONia&#10;rz2c2PmZVn37CEHvMxAfyaMrKfknnG87JwAgtQ0gzNoWtAZKXEtyMiVyEsycGzc+rM8PEvtE31ej&#10;uwwxHFSt+C6hLQlgDdRuCZ/2+n1SFOmz8m3TJ14/n+e9M6oPcJJ1dK6sV/22nZ+PEbcH7+i8Gm8b&#10;MtxioIWkR3canNad7KFESkRQT+C5kEexskjUxqhVWVC2G8Qq8/Itoba8pLGGCwhdzsjHt+l++iof&#10;fvAhq/fe59rv/i5f+0//PuF732P+4ovMDxS6omQ4sR4Lgkqp3YnSgCjZEtYn5rN5df33oYfeliyT&#10;cM11Wko5lSWK4mcjP2h1wq+/F0Gi4GsvUSU1+igkhL7ECoFMg+DdXWJWWm2IBwLrNfz6Hfz1N/jw&#10;R9/n1k9/wpuv/A2bG+/zIsIL85bLAq0nmrQhktEaVAg4buVY3CAoqEewBdisBnJKcCKg4GsyVn7P&#10;HElHkA7RdAG1RTEinDBhwoQJEyZMmDDhMyIuwGi8PdTc7yoChucGufQnE8cnI3zuWkqDpWSzU2+c&#10;pA2rZUeMJ7z37i1ihNlsxuKgZT5vt6UI2mDkKk/X6kOwb+7Wn0357zMtUu4fPkPVyt9kr7Z72Gaz&#10;Qx5m1LX72l1D9zJHeP+DG0htbQiQc8ne952TUuajW7drVrwEPsx8zKCbCzGualex+7cJnxX5H9pD&#10;GvP5gkVYcHBwsHX1R0B4tHZ+Q83+wHuFBJ6IbsRq3IeVaNPYQF5qXryqCHSn1YScxyuFsazCQ6mK&#10;sZSYSeCqRg61YbNxVndWfPSDn/LuOzdZvvUeL/3+r7n6+38Hvv1NuHQRGuVo3pBUkSC1nV2R8qsG&#10;dBZqxl4QVzwnpMaj0LhtQcCghZBK/ncmWGX8hXdrjfWUdL+j9G0gS3HstyGQgaIkGpwZhuREm+pv&#10;bx/Dm29z6y9+xBt/+R/oXvsV8c5dLh8fM6flqjiXOmPR98RsBLP923qQJXmRw6gJmKK1/kAHzcJg&#10;JCLFEMOkIdGSpCHXkgAjEuqMJ0yYMGHChAkTJkx4mmT/PCIq1Qjv7Ov2+tl/1vMjFoUwgkoAMcxT&#10;kbKnYvgnIpxqItxZIbrbDc2YzwKqQgilLr1pWmIMxNigKly9em2PS5wdU374MQbuL8Md1BIAN96+&#10;NQYxzpOq3717XNoTJiPnHnfBPY8dBpLlHYn/YBhXttJjvvBHVS3J1RBpYr1mspXkn5W2fx7G6s/z&#10;vTQk7TebDZugxdBw2y5in/iPAYG9mBdVuiLF6E8q8dWBSGbUMiElgiRCD1iRfpjH4hFw3wx3DC38&#10;POv48lxWR2YNvTv0jmdnASxCJCVnte65dKHlwzc/5MP3bvPhz9/g+t/8jK/8/t/hyu/8NnzlZfjy&#10;i8TDBTRF1N7lniSKzGZoaNiYVTW/oqEl1F73YeD8eY//16w6950jHe7Xnc0DrBVWsi0JKCIXI+RE&#10;6NbMBbi3hntLeOdd7v7wFd5+5afceu0Nlm++w+GtE65I4KhtOAgNbe4ImxXeJ4xMDDOwjKU8ehNk&#10;pZQWBCF7RrU4XKpvxtAD9MW3QR0zYd04p+4sg7MKQheUJEKYpP4TJkyYMGHChAkTPicSM8j6zyO2&#10;w2uGNmyfzSSUULPdTjVEF0OlGWXlIQweBbmQ4ZT3Xd/XPUXZPIz7JoLu7z2U+A9t/R6E82rHR4VE&#10;7Xv/MOK/WBxipuQspJQr8R/m6bjoaKw3EiCqYqGqGAaDP3Mlp23GGQyr/gbDXHfVDiLyEA+DCY+K&#10;3eR9WTfV68EdT/l84n/eIjo/AlZqv00huIFnxDPRMnFYrhZI0tLTVZdK3al6KItuINJGBs7+frvI&#10;TjcbJCqtKsEgOsScye5I35csu8Ks67n91ju8/9EtPvrlL3jxt77F0Te/wfy3vsPRV19m8Y1vwAsv&#10;0raR1qU46jXQxEiuLgBj3b4V0YIO0xmjVlsTyyG4Mpj7jfEKtsRfgSDFnmHm0DjMDWK3gdMTOD2F&#10;Dz9k9fpr3Pn563z02i/48NVX6W/dZtZnXlhnXoqRRZcJyxUBoxEjeqrnS7bKCIc0OoYKEorqoOgb&#10;MoE1xcGg3PCmRUIUI3iGLiQ2GL1ksmaMDmHOlO2fMGHChAkTJkyY8LQJ/sNIbIzxPjXybi/1zxoh&#10;xJEMD5L6MrkScNisU02cFjl/VEWj1sx/8QIoKlw/06MdzPwTOZe7gX/y+Ttb3z/0gQ/6cHO45TLt&#10;zCvWfcUq7RdmTVvPNyNJH8wJh5Z1u/Nw023XgTGhvCX/g+v+hM+O+BcTSsUFDmLLOs6Zz+dbm8Ai&#10;4djP+N8XXWPI+heHRYOx/RxqBHNUjOL/78XQTyNdmLOJHdELYbUzBFJrFGsIAEjtbb/7ziaQM7QY&#10;MRSRgeQOtNSnLzKs1je5EA84OjzkWoCbJ3f56NVb3Hj7DW5ducLVb32X/mtfZ/G978K3vglfehEu&#10;XoCjAzhYoG1Eo4KG2rqwmodkp3MIzRGZrZskzp4ngtaMuFPmp7s3aYKjCEdpA10utft3T+HmR/De&#10;+3DzFuuf/owbP/0xN375S9Kdj1ms11xvAkfzGXMyL8QZISX6flO7KlhpjhBTnUhX5lGNCb2GBMwN&#10;LCO1YkHN0CF6OphyCliEXqCLPb11eNigvqbxFQ2zGpKZWvpNmDBhwoQJEyZMePqk5bzn+r5/YFYb&#10;IMb4GQcmbCeDvft8mdNicYh7yfLnnGv/+H5UAYRW4UzWG7aJVz6BBJ+neDjv9/eZ+43ZyvDQ7++i&#10;MjYr253jtp2cF+NCLyXNYw054ObjeRiOKcSS0dcqxDAx3PN9po3D9pkqNp6zwFnhgSURHkLpmpdS&#10;oveevq/mfo98Y7riYwuMSv51ILxOqKQfiaQ457Q94JSeeX9M6zb+nYyZ8sEyr0aC8H3SLI4JzBpo&#10;5kq0wCb1ZIeQV6W9R1QWrvS2xNeJQ2ag0KQNq3trbLVic+se777yY9790z+leeEqh1//Ote/+51a&#10;CvASXLpU3mQ+g9kcbZvSzkGEVhT6JVkjYmU+uyNAqO6XpaefVF+D4ap08OH7sDmBe6dw8zb21nt8&#10;/PPXuPmTn7H89Ttc6Hrszh1ezD3zICQzfLNhZh2NC93pPRYSmbWhdARIiY0nIJf+k9iOR0PppWBm&#10;eC6y/9o1ZLcTYam90bJ5gLXAJgQSQnYnuNFaYpYT2Zvp7powYcKECRMmTJjwVInLg8qMd4nhLsHZ&#10;lYt/EjF+smiEka3fepPtvW8hrqvV6Th3VaVpmtHIjwB9343cZ6++fcfn7GFQeXjSbfAYeJBp3i4x&#10;P6+UoKgOyu+3bQwzZkW2HCWM7Q9D0PHvdoMvTh4DAlZb6JFLsCOT9wI5Z+f5mV6/5zB4tpvxR4rp&#10;5Km0hCjEPXnIOU6Q7Jj9uWylJuKCesn6uxQ5fBOE1cmStjXaWcvdZU9/cIHb7THdhZb+o5ssnBIU&#10;ALA0En4RoTpEIENbid1FW3l0vzFWboXEhvK+PRnIpUuACE4ibdYgygWFI5TcbaCH1ckJq49vsb75&#10;Hst33+ajN14l/uAa+fJFvvTb32F+/SqXv/wS86vX4OgQmhaapmxxRmiKGkBj6WEZ8Gpg6EUp0Cfo&#10;+tpg0mC1xu7do793mw9e/Ws2N29w770PsJt3aO8tae+eED4+4eK9Y+JyzcKdWSilDEQhe6DrN6Rk&#10;tDGy8Q1m4GLkWNoPDu0Rh/ta3Esbv6ERQxBcAn2V989cCbX8oLQTTCRxXAJpccji2te59/ZHNPGI&#10;mAOztaPWwbwhT8qcCRMmTJgwYcKECU8JuwZ9D5PuPyzr/5kGJrTyDHRLYr0wGAS0CTskHDKZbLlw&#10;/eT1O/oZcivs/c0Tkb1Q9uJDjn9vh2dbGZ7Tj161OoPtPC9er0tVO9TARbbd15XAyPZY7L5jKm5w&#10;n75//YRHh5kRY9zrDtH30DQNKXes12sOryywlHlkbYzJVsIuXtL8JsXn0T0TNdCGSNZMT+BenPNr&#10;E+zeiuuzSxx4rMTfwIr0QzWiVVYvO4tGh15+Xsw0xG1sA+iyPydcR+mMDoTXdac0AdAG0wBR8aAs&#10;N3D6/h2Xo57NAAAgAElEQVSWHy1ZNspf/fgN2suXuHj1GkdXLrE4OGKxWLCYHaDzlvmLV8jBCaFB&#10;tdTyGBmsul+a0Hdr1ssN3fKUbtWxPDnm5N4p+fQuy3d/hZ/cJd09JWw6Dno4ysJsnWk2icuzQ9ZW&#10;/RKG22VQ1zfGbRkUFlY+WBS8qiHYid2pyVhqIJXkJ4l0MQLKXJVY38I0sYlGF5w7Jycka7iUZny8&#10;uE4+fIG+vYTOL3J4cIHjz7RdyoQJEyZMmDBhwoQJv1G0aofG5n3mPpJ5PRsp2H8o9nT6y7uOPOhT&#10;j/f5c9mjj/Kg3+3+7NtAwN77n4lyTPhsglPuexUju1365vM5fVMDBPdH0h5iMiGl9Vshl4qqITu1&#10;7LlPRQKDkhz88BKLr3+TGXO69Qm/Pv6Qhq6WAViVdhgigTAS/x2DD98uIMVGQjy41VuVqRfVgRJE&#10;US+kNjjEXMbBib4Tx0LAm4Y+BpYinJhznBPLBKtVQlbK7OMl2iQavUMbGxbtjDCPtBcDFjJoLDYA&#10;bIk/YqV3ZeroN4l+taRb96TNmtwbpA1H4RBJEZ9dRhtnJcqxNjQmBIcbKJIMyQbZioGhVDdRVTo6&#10;spTMvlWBxkj6q9HoLtkPDlL3nVRZNSXjP09Cm4siIAVjE41NgNMrazoPXLzyFW7OIV15mdwr7532&#10;dKw5bCeDvwkTJkyYMGHChAnPEak6l7TrOeR3hy/tEHXZk/U/YRDC/dHGcwMZjzb6ubTQz9+vnBmp&#10;ieKJ/H8u2JZR1Fp/19GYMaV0f8b/PBkN7mO8S2DMqItrleVv6140BHozTjujWRxw4be+y9UvfZ2D&#10;PtE2zX7tSc5kfKyXIadzb5yB0EYrzxlKUiOpktXItfZFpJDcaNBkaGxL/l1g4z0pCK6BHCNXNJJC&#10;KPsRrVqZ4tppKeMpIw5NCEhjnKZ7WEylh6cWpcNwVoaamCiCuNS2elaS9RqZhYAmQxEMJ7mR3Mn4&#10;qFZoQwvZ0M4RcxqD4EKrAQnKig1Ztzego1tzxeG67BJ/216vpLBqi6vmQV+DIwZ9MNZNIf4vzBpO&#10;14nF/CLzNawWl7BrLxKzERdz8vHdqZ3fhAkTJkyYMGHChOcID8ucnw0CnOUxfh8RfvTIg54h2486&#10;ymOT/vNJ/gMCHrtz9ckM/NmS/22AJmcj53OIv4xE9jxnTcOU0Q1efMimK8kVdWjjDFD6fsMyG8QG&#10;u3CJ2fwiq15YWYtrO07Gs1UfPN8z57AzN4dihczaYCexJfxZDdsxvRjmFW0/429SMtu52E9Ux3vF&#10;JSAaimzfCjFXgOioFeIfEKxxlouL9CEhEqpsp5QsmCjuudThBy2GgJ6x5JATURtaDaTjNUEbJEaS&#10;Qu9W5PoatmYhDtGUWAMXWgm8S8nOZ9n/oNkn/rrN+u8ETABSSKzbBGIcdEqbtwGBZWP0AWgCq2bF&#10;QhdYq/RhxnKz4lbORBIXhYn4T5gwYcKECRMmTHjOSP/jEFnf+47++MT/2WXLTT7p3HwqKjoto88J&#10;W5++7c/zdlY4vHN+xv8s59+aZxQhfiGUSjArroE109z3PRFBQiwulo1xLFbc6Q1yewg6K0aBnnEX&#10;rDpRok7h/YNZ3a7rZG2PZ9VQULZmf6O5oDC+TqpxndqWBLsYvRgWvJQWSChmgFX+IOZ47TGpeDku&#10;iaPRYCLD7OJobrc7hyHmlSQRY6QJxXXQNJNzLnMnEC5eQjVAUExlNP13FVChW28QESJCdEFcUctQ&#10;XUM9nL0B9y/U7ofKaJA4Ev/Mps0IzqEKbS7KgEL8S+Y/q+O0bEyZhYiL4mbMZ0qMlBKECRMmTJgw&#10;YcKECROeGzZ1DsG9L4O/z1u238d36PFQl/so4yOT7AdSeB5o7veQUd0wBBd/MJH/xKDGxB8+a+y1&#10;cfTCqQvHNSQKZqW93wMz/g+PW20l5cMIkFKRtHhQtJ1hjbH0TC+ZGBVJG4Lk2iEgY7kQ8vIYTHzH&#10;rG678Mb6dQ3srjt13ctsu8rYqy6z9QEYFp15eW+VmmEnILXnPV5KDtwThpExUvHlJOdi3NemBWLF&#10;uVN3auyH+7KRBukFyaWdnroStSEgZIUuUD0BEmp13la7AlhiobsdFBxDyMFxLX1AVWS/zeGZDwHf&#10;uRHz/gtJAZIo4kpGSeV2JrmQHRLFFKKJimwSrRUn/5B65q3gHsmmT+GDZ8KECRMmTJgwYcKELwri&#10;/QR2JLs7Ne2Dqd05BErGv7FHHJ8G6T/LGz796CMnk4cQ/Yc9ton8fy6kvyaJq2eeGeRcOOxyuWRD&#10;oG1bVAaC7XHnMnl9rsWtLcZ1JIJbzZ5ve79vgwAQ2+Kab1q6V6RkrDeJVRZyqJl6zWWTomE3cUwc&#10;KWnxKvt3UDkzOq6GBaupfMPVkJ0tqqPqSHCIjjdlLJvQzmfEGDHPrPsN682Srl+TrcfIJOtIluit&#10;p/OeXjIewBuFGNAYiFEJIRCCEFRpghA1MAtKEwJBHM9G7jtyLiQ/54xZKu+Bkz3hZFScoNAIRIFG&#10;pHy0eCqKiBp6sOAQdg0bAkUXoPubCK7goUgdLAybICjRA9EDQgAJWJE1oFIUBtYZaoInI6VUShWS&#10;0aKE7CW4wplNbG+778Z23W7jjX//6+6rSjqz37Pv8WzGx6+u8nrsX+z5P+/H/6znP43jdZzGaZzG&#10;aZzG52zkCcYn+P/xUNL6yWR215DbH2d8Kps99rib4Hxc+LO8fl/0EXBJuKad6yJAOIdfURX1GffS&#10;3t3MWK1P6fueplWi0tM2h/QJVIwoiSCOuiD5CJUj0FMazSQvUvtN3CpQStigvFlnVoI8DmSnNaWR&#10;WcnSJ0CU+9TidXHnvM3wq2/bBu5m7PWMGsGlJMvHV1g1vvP9RTM8SMlKiQItoZ6z4azutpIMhHJE&#10;Gcjb1geZTNbEVspTIywitXNmlSYEqUURNpZIIBCyElyBOCoVSqmCQIyl1Sdgsu0HGhysliyUGn4F&#10;L+78XkM1NhBuyeDDzwYe64IoHTRbK07+eN42JPFihBgytAKSBY1tCdwEIDT0Vs/+WFKx2+LDz4nx&#10;lSil1F6E6oLVRbAvFbK9n/YERuIPjVeaPIvRHlMoNYz+jOb9tObPc378z3r+0zheR/FpnMZpnMZp&#10;fG7GZ/j/49Nmq8XP/V48fG/N4/dnf8Tx2WfL7/9Obo8cAOGpXMfnc/0XEl1XkgcgUhrWF6IbVMjW&#10;o5IIwenWpyxmcO/OMbENzOdz1pbouiVRNBfJvsn+AnMFnxV2LAZ0BBdcbKxzPy+qtYuwmzLbk4zw&#10;iZGzQam+VazrVkrzkPfcezc/J+T0KW+e+96XB7Xz+ORI35bEn8l0n4lqPei83t8EQ/YCHNvzYiBb&#10;cq1eInVayxPCTqbd1famMVyr+pfFdHBnBiaAh+rxoKVEA4ovwmD8wDZg8/BzIWeuup4RAxU3Q9f7&#10;66SG93gm49587dFH+YLP/0lHma7fND7J9StRYqsfJtM4jdM4jdP4PI08pfER3/dRv/CfQ0zsbMbz&#10;kcbfADwNc8Gndh2fs3VfOV7hfbWLnSlGqOTfduT+w7nOhcpb/RuzkiQWIw6t5Ha37Q6GyJWX9Ld0&#10;g+f9YxYhPImjpYI3JYv9WO+d6jHYE7x/lVU8Ts5QEkj/+FE7MdC+kHGPVSoR9xQRw/UayzfqopCq&#10;IDB85/jtXIJe9rfVVoz79wAExGKNgApaf1Knri5qv9KdIM2uauMBtUp63xz0TIzHzg/kPDPo441f&#10;9Pk/6ThdvwlP5bpNmDBhwoQJEyb87UfRnLSVjgsQUQ9bPjwmgnXLUT2M35uKu38hYm3bEh9I+sVK&#10;bX3NIks1pjCekLw/ftSA83Lfn/6949Z443HffyTcCvKII9TAwxNcejHUq4wfLfKPIQq3J8PR8Xlh&#10;WzIx1oRUD4d83p/6/YG9kXBXM0fQsa1fGCNMD+hxOrJ33dmG/cn5kii/z1OU3zxTkMclwc85+Z+u&#10;34SJ+E+YMGHChAkTJnzyN5+afy9l3XEs997yPYoiwEpXPpFQveBACKhGvBrYN01zP/EX9fqHlRHu&#10;GrbZDPX2Ccn7s4LU0oWn8KVzIPKPPM553LShaQJTTHJl5roT3Sm7VZd9kj3U9zuoKFl0nz7LAzLp&#10;bntHLXsBAHtAMGe3x6nVQIVv38dBPG6jULLjWvqAs70f6pm+9E+Y8Hxj6gM8YcKECRMmTHh+4FUF&#10;rWM2fydnOtrLFf+EodueSkQVQmgJGoqhvCo5py2bOkv+d93XneIyXyTcARlk3488RvD4eCOKkEF6&#10;hP4xxjr/x35/EDcgI9I/xlhr4R/z/KlF8Ab3GXhbjfsCQ4W+VrMHvEWsQaz8nVSTvaHzgrpuN6vm&#10;f/X8lmNVpI6hbsVY0BH6c7aMekYYSgzOfle3/dX5wN/tlJTg5VrjCI56WY9a1+OzGxNIeoLxiz7/&#10;5/347TdkHT6vYwZy/TyYxmmcxmmcxmmcxmn82z2KW+VXVn8eOHr5floatGcgIZpRBQ0QAsQYiTGi&#10;WjrSLZfL/Yx/CQAM8n6rdekR6hdf6AsxPJN/+XSjFuI8qLsfecyIbErZQd3pI43VSb8Q6cd9/76U&#10;QDzu8RPq+Dh/TyXm2y4KoweD79TVsxMJksxoZSbFBqJ0Yti+VmXw/HcQqQS/7FvG2vqavZduu/Md&#10;1UGp9d8n9b6jCHABRBD3M2S/7n+3vd9QvrBTxiCyowAQr9EsnsFo9ykRHm3UZzTvpzV/nvPjf9bz&#10;n8bh80rFp3Eap3Eap3Eap3Ea/9aPlfGhg+pbdIdPDknpypFra/sYIUYhNgpJWCxmmG071Y1Z/+3P&#10;QwY2VQK5QeQYfPWY7bAUFd1r0/doY4lqmObH+3sUZYaJPub7l4xhqbPnMY8jPkE7sUjwBhdFhuiO&#10;pG1gQLSaPSioboM3ZISEVsJd2mFsWwE6OkYWZCdwoDWyRD1ekUzW3Yy+1m4BpT3h0FbCdmr5tYYP&#10;hgDA3lGNJSTDGtsJCOwEXcp8huiNP17Q52mMUoNW2OPvZwg+fVHn/6TjF/34n+X8p3Eap3Eap3Ea&#10;p3Eap/E5HK12X9PtL0b+Vtq5u3WIZERBQ0LD/8/emwdZdlVnvr+9z3zufHOsrEFVhWYhMQUIMBLG&#10;DLIB4zACY567HUDjIWxM2yLaNo3b/dx2v7YNJswzDUS38dwYjIwbJGRagARIgJDEIFSipFKVaq6c&#10;buadz7z3fn+cm1lVQkiEX9tS2/eLyFh5p3P2PsO9e631rW+BtDS2BVpLgmDCAFDKgJFIKXFdl1G3&#10;i5SQFwlZHuF7VZqtKq973WtwLAgrpVMWJWBLcLyya4CaUMktp3ycZGAJcH3obmQ0Wi5FBrYDRV7a&#10;PAPPh9EQqjXQ6iwh/LGsLkDa5X4LXe7HdkHlpQspTPk4HkNQgWgEYfXseD0HsgICH5SGNAHHLbev&#10;NNjWE+/fsssHaVZmnzz/nNfPGf+jT9qW71roiVtsl+NK89JuHUczaaagz0l+y8n2s6QcuzYljUMb&#10;UAocp7TWuRl3U76OKM/DVkMFPZlnriEvwPMgTsF1y88IU+7HEhD65XN5Vs47k1CocjueUwY0khh8&#10;t5z7Bz/492x2h+xY2ssjR09y4UWXsr7ZZTAY0263KfIUpTJc18b1LEb9Id1ehysuv5jl5dP4gYNt&#10;24zHQ1RRUKlUyPMcz3YwUqCUehKrbJ64l6rjOIxGI6rVKkVRkOc5YRiSJAlSygl75qk7fmMMWZZR&#10;qVQASNMU27bPCwoaU0Yei6LA80rNjPF4jOu657cSeSw8xecfRRG1Wm17bnmeE8fx9nPGWE9qnZdS&#10;CsuyUEoRBAFaa5RSJElCu90miqKndJ3a1v1brVaJ45iiKLCssr9sHMflPTLFFFNMMcUUU0wxxffG&#10;uUL1QiMlKJ1hTI5t2wiRUhRQqwZkRY7j2IxSENKcn/Efj8c0GjXyIsPzHHzfpVr1ecELnkWtXjqg&#10;cTKgKArq1frZBZ0ocCybXOWAjaLA88sMv0AQ1jIsKcEzWMLCiAJL2lhB+Xm/kpeZYutx6O5mQggv&#10;JEqIUrTAKWngljPpdrctcqgQwqLQCcb4CAlhCEor0AlaeAgLHF/hWM5k++qx93vO/h3PYsu3CZ1z&#10;F7RQFGU9BVvBAnG+BShMitI5CrB1WXNhO2byGTER3DdgnZWy29q/pV0CrxTqM8VWQKAgK2IELrbl&#10;kqcGgSzHKMvABDJDWjkSQ15kpEmGU63iWs5kvA5S5gjhEWcJvuMSVATWpIdDEkVIo7GcKsZIrMnY&#10;lCmDO1KClmUA4N+89UcwGj74oU8zN99ibX0VpW3m53YwHo/xfQdjCrTJKYocz5dceNEeXv2jz0Na&#10;kOfgueUxSyJNvS7J80ngQ5RBi384Y+Qf32ZxgbAtXEvg+FCk4PiQxSCd8rw9lcfvSEjy0uqysQeF&#10;AZWV85IGcq3wbBus8nLVopyX7T315/dEthZCWoDKJtIXk/l4dnlcbPHkjg8F1QbkCYyT8nnplM+n&#10;haHii6f08dV5WYVmTxqdFClkqiD0bHINvvN/9vUztVM7tVM7tVM7tVP7v9Oelz87p/PaNodalH6o&#10;60KWKzY3Oxw7cZAsy4iTMdK2sGx/ItwvzqnxR1DkOc3mPONohJSSQqWkacwll1bLLLPIcSxN1Q+A&#10;nOF4iBCCIAhIkjGBH6B0glEFUjqoQtHr9fB9n9RkZUsBISiKAmwb13YpdIFjScbjIWEYPk62UBL6&#10;LmBI0hiBxGhBmhVltvGcPnTV0AI0ga+RomA8GuN5DrZjYUtFlgxLuoNVvs8Yg5lk0x5v/0WeTVoi&#10;2Nh2SWcvigyty9pzo8/S2Q0aISzM9qkpcB2JscrMtVYJYGFLC4MhzydRmsfatRAIKcqOCgYsKwOr&#10;1F2oiII8T7DdOpbnbAvyGwEYjUFhdI6iwLFthCNJkgRNSuDXSzkIA0YbAs8nyRXd/ohqEBD6Dn5Y&#10;JU0SBlGOHXqs9VOE0cw1A9xJk4I8A786cQAtQKTYVsA4y3H8kDCsMxhEqMIghMBCo4uCKO6DjMkL&#10;qEyaRTh2ySpReY5te2gNKstRmEkUa6JaKfSTYMsSmNLyXbZetwkqsLYyAukRjcc4hYtRmsCpnO2Y&#10;8RQdvzHgOqDyAtt1qFQlWQHGt/GC8n1xamOJLWaNRk0iicaUQaDH2m5pxTmPn5rzX1sbIizJ3Ewd&#10;DYwGCUZAmoJl22Ug80kcf54XFLlLURikyPBcjyRLmG37RIkgjQuM0Ggjn5K22XDJCuhujJhbqFK4&#10;ECUazy0DqUk0EZOdlAV9tz3LZpraqZ3aqZ3aqZ3aqf2XYM9z/DmbGd5+n85xnQDXt8gLn0IlKJ3h&#10;ODZBpUKalawAKeX5jr9t2xQqxxgFQpMkEVqXNbHDYUS75jMep9g1D8uysYSLtC1s4aEdSZaqMs2s&#10;LaRwsW1Bs2nj2W5ZyV0UIASOZaGURtgWRmss6RAGNdDmcan2w6iHtCwwBuE4WNLCcSxsWWrKK1VQ&#10;KIXtehRaYVsCKcCSJQ1bAJ4TkqgYjIUlHLI8RwqBVgJLyMfdv+/a5LrAqByEjTAKaRkcW5ZOvtEY&#10;IZEIzCRnbibiCwYbVRRI28YSFsrkqBykZyERSCkQEyE8iThP365U5DdAClIDMaRD8C2EBbZSgIeQ&#10;FkLIs1eFlGgj0bp0VqJRiuOG+H5Qjmfi9EvLAwnDFALPotGqg4GkmFSRWD6eDynQaHhlxh/oDhJm&#10;6z7YpdOXm7Jk4vrXvYZP33I7zVaVNIWN9U20gjhOkVaBG7hIS+AUDpYsuwcWCixhULpgNNSMo00c&#10;u44xGmlbuLZNlkXnCRP+00M/7qvdYYTnz4PIaDWrVCtNpITRKEKQUmj9JHODHn//Ukpcx2UQj1Fa&#10;opXDeDwGwI3KyEyWZQDbZRhaa8KgTpZlqCecn3xKz3/nribr6z02u5sURYHv+8zO1Mkyg9aaOE6e&#10;1NFbNsRRhhAC17HpbJzh7/7u76hUKvR6PVzX5amMwWBAs9kkz3N+8id/koWFOTwtSNIRKirLF84/&#10;T+dazRRTTDHFFFNMMcW/NJy7erYeY0Vb5ClxossSUJ1vl6xmWUae54hJez8hREn133L8Pc9jc3OT&#10;ZrOKZQk8z8F1S057GIRI4J6vHsASkmt/8MVU/CZxUpAWAscL0YBtQ1ZostjgWKVznUaKOE2oVytl&#10;rbkApTQ6lxhl0+tHNNshquBx1fU9G7ygXNwqpSjyHM/3KfKcvCjwPY+sKIiLhHEU4bkulapDJayR&#10;54pBN2JmroEjamWwRIPQDo4zca7V4+/fiGIipC/QhQZtyFVROs+2te2w63Mcdo2ZRGgkKrdwXA9L&#10;gGU8jNLozMKywJUuKi9r8QVn7VbdPaaAvAteATIFK5m435IkigndEJS/1Q1vq8sfUngI4aBMTljx&#10;yLOSlv+1ex/E9mtYboXeKOboiVPML+6i3ZplOByytrJCxfeYa8+Qpwmdfpdvfuc7XPL0i3GkYmXl&#10;GN21E/zmu96Oa8Hq+jqLc3MkMVyw12YcDbAtSZpKlDbUa3WM8cmLBFXkKFXy9h3bIwggCCEaZ4Se&#10;w3g4ZMfCLL7nkOcpcZySJjG242E9qQ7A4zuu7WYDozRoRb87JMsyPM9DFQXCtnGsp9JXx3cjyzJs&#10;38OxJI5T6i3ISkgYhqRpCkCrUSeKIhynzPzneY4tBXGefR+Op35Kz7+70acS+DiOQ5aV7J5+d0ia&#10;poRhiGM9ueO3bZssKzDG4NoW7WaFHQttXvWqV+F53lPe8bcswXgc8/GPfxzH0sTjAVprfNfB96sM&#10;h8Mn3oiYBgCmmGKKKaaYYop/OdDnZP6NePTKWlKrhxgkaZpS8QOMMdiWQ2YUWVrgePb2u+1SkKuk&#10;YPtBwHhzE8/zMEbj+Q5SCPKJGN94mBN4IcYY4nGC54TowpTOrbCwJ8J3QkhMoYjSFM/zeOihh2m1&#10;WqyvbmJZFkII4jhGCIExhrvvvpsf+qEfYmlpHrZoDI9hLekTjVKklHzuc58jSRKuvvpq0jTFdV1s&#10;2y4ZClBm6ETB5sYIy7L4ype/SrPZ5pprXjxpX1i6AXmqcJ2yxZ8xPO7+x3GK4wpsywU0QlrYtotW&#10;kBcpluOVC1MjMROnXAqN0WXRvRee9fxcS4BtkWWQqVIfYLvbnXyMVn5CQzAmW3uII48c4IGHvo0f&#10;uITVJmFlnue/+PpS7AD3bMZ/EgDQWqOKCYvAKun4bjhHe36GQsDpTcU37z/Bz7zguUQJrJ/U9GOH&#10;Hbufxp6nwfJp2DjZp9G+kKdfeSX1Gtz9FZsvfP42HvjOcS67eDdzc3P0RyN8p8rqWorWGVkRI0VI&#10;tVZBI7Asn6Io0FpNGBqlmNx4bCjygvk5j/VOjz/58H+nWvPZ3FhHa02jVsfzPOIkw4gnMWtsHn/f&#10;nucxGAxot9skSUKSJIRheLZ/Zjx6cr85nmD8cRxTr9eJ45gwDCdlLZJ6vc6hQ4cAuPjiixkMSodN&#10;CEEURQRBwGAwOCdj+xR12p5g/oPBgAsuuIBOp4MQgtnZWXq9Hlpr6vU6g2HvSR2+UgrHcbZF/ZrN&#10;Jg899BA/9VNv/D/mx8vzHUbjAUHoEQQeSZIwGg/oD7o0Go3vI2hkMcUUU0wxxRRTTPEvBcI8xpL2&#10;nABAt9vFcRwQFo7jMhyMyTIN2LiuhzYKrUuBblsICyHMdp1AEARoU5CkEWBIsxilQWUpjqW45trn&#10;IS0LrRR5kVGpnc0yjYbD7c8HFR+jBULCaLzBVc+8FFWUzoK0BEWu0LqkJXzqpuP4gZik3L8XJLYt&#10;SJNSPfzIw6ewbZvdu5aIxqV4X5KUjAOtwfVKCvlwWBAENidPLvPQoQe5/IqLmJmZQQiJ0pK8GGNM&#10;gyxPyoP2OPD9ENsp1fqSJAdj8EN74rRbYMTEAsIq6+2F2bZZljMaDRBCUK/XsWwbRDopgbAnAQk5&#10;Sfefq9gIiAGoowwG91JrDHjWc5rYtuTw0RMcO3aYq5/7TERoAAWqCsIDG5AaY6JSVMtzyTWMIvjs&#10;F25jdXNEVAjC6gzdOOJ33/fXBGGF4XBMd2OTz3/pThr1KirLGY5TchVw510Pgh4w23bIC5fWzCJZ&#10;pnFtQa1amXQgyGm166SxQ5ZKtC4YDSOMsEBoQt/F8320loRVQaUicB2H06d71Ooe7ZkmP/czbwWj&#10;0Fph2TZJnOB6wZN42221KfzeeP/730+1UuFn3vpWXPesbmaSZERRRLNZ58nLej/x+LfEMbOswHVt&#10;BoOzgYq//du/BeD61752+7l6vbr93jLY9oQxy6f8/JMk4z3veQ9hGHL9a19Ls9mYBEUSfN/lyWQt&#10;bDn+W/8nScKf/dmfIdDEcfzEgZenABxLMhr0ydMEicGxbVqNOo5ztqzkKR08mmKKKaaYYooppvin&#10;xGNl/CdscoBarYaUNoXSuI6PUgJVQJ5pdKZwPAsty7LVbe9ESE0cjfEDlzTJyeICKRzQisCDohA4&#10;joW09CRrW2DbLlk2RimD69r4gYuQqsx2i4LBcIAxinu/fjfPfs4z8b2JGhwC2xWgJUUBhw49yNra&#10;Cu128zEjGltUeQzkqqBSdYgSg2VpCgEPHv0O46RPrV62uOp1R4RBHZQLWDxt/yUcO7FMmvYpCo3v&#10;l0r/GFPWPFgaRKk/8N0DmPS7F7KsRdfQ6w04deoUaZrSaDRwnbIdVSm9zbbagtBqcm4UAoUjCjZ7&#10;m0jHZve+fcwtzCOcMqvquBKd5khKvYAth98gS6cdDZYhyVYoslXqNRtsm3R4BLoS4Ut4+ACoOsgG&#10;VNrQaELoY9suRkjyAuIMajV47WtfyZ59FRQwiOGeezd43gtnsKxSzCzPS5VtKNsYOg48cBAu2g+V&#10;CnRW4b994M+QphQLbIRVsjwmz0r6/uZmD8+dnWhEZIQVF6SL1gVCQp5nxHGpIZHGBokhrLiEvsfK&#10;mVWUMqRJgtYFYRiQZSl5npfXwdbifzuDKx/lXH4/z/F9OHHyURE3+ZiRNibaDBiL/mCA69iMRylp&#10;FmurT8kAACAASURBVGPbNq5rEwQO49Fgcj1MtiOKyXVtbz8GDcadnP4CJuJuj7rv/4GO77n/6++y&#10;UtoIYUjTnGazXrKAfBelDGtrKwC4ro1lWSRJhlYwGkb4nodGYZSeHBd9/nEycjIP/T3GpB/bsTPy&#10;HIf98YIGcvt74vHPr3zc41Nm0Rs4jkMYhgRBwGg0nrTQyxmNJ+3yzjtfW4/PGeNWANM45zzP9rVb&#10;jlOfJ+RpzpnH+RHerfdpbKcsxbIsh1qthmU5dLt9QOJ5wWPMWT7qfOvvIwiiH+N+kd/j2Mvzxi94&#10;/ONfFAW2beM4Dr7vY0wpaqqUQkr5xO0gt3/p5Dazamqndmqndmqndmqn9p+tffT635yzVjYGI0oW&#10;eZTExFFGtWZjIQgCSVFI4jjCcnyEtjHawjZagigQ0mBJTZ5lVJvzWASgXDxLkCXguBppLG66+RYq&#10;lRovetEL0aZU1Q+CCmmWEIZV+v0uYVhFa6jWGnzmM7cwHEXl4LUgSxLciXr/qNfDcX0W5xb5/K2f&#10;Z8eO3czMNsu2bRrSNMN2HWwpsOyynrjWdMg1SL+OEjAG7njg8+Syg3TGeJ5HdyOjHuxEFG3GPcHu&#10;iy/BrsyVYmuihjHQWRsxM1ul3mxMeq+HgKaz0aHVamG0oN8fMjMzQxzlKFNg+x5RnuG3Kpz41kmu&#10;e+l1HDz0EFraLOzZhS1cahVBHkGRG6q+oMhyMAXf/vpd9Psdrn7hC/jU5z7Pws4ljHSIVYqQEksZ&#10;HNeFOAUc0Brj2CQScsAYl4YIUGlB1epTEQWJkYRqgDOocNe//12WH1phobnIyRPLDP2Qt974STAe&#10;aeQibAvLBkdqhJLYaoCjKnhWyZKw4uPU9QxGg6uh002pzntoU7ZqyzKoyDPUvCVECjUb0sE6Ko5o&#10;zzWQaLQpqFZqrJ7pEfh1srQUGrBtSIsYTIbBIHDRShEGVYpik2pFYEyE60CaDGg12pjCQhIgLUUc&#10;RwhZ1mLUaxU2NjporZmb38FoMCaOc+r1+iRjG+E4DlGUIETpsNUbIXmek+WGWrXBOBriOA5FkU3K&#10;WtS2AIbv+zCpk7EsC8/zGI9iAt8nGo6YXZjhzMnTLO1eYhSVQa9CKZrtGlkuqNZm0QYs28PRZUBJ&#10;ioIoGWFhEfghynhsdDvUWy6W59HbMPiVkHFyBteyqIZt8jRnPOpSCT0Ct0ZRaJQxxHFMu90mz3NG&#10;oxFhGG5T7mu1GuPxmCAIsG2bTqez/d5Cl9nitc4qYVilVqsQRQmWJQjDkF5vE9f18VwHlRQMxwOC&#10;oEIUj/G8gKDik6URQhYUeYEwgtEgwnMCpDHl94Dr0B/1ac00SbOYzW6fhaUdZLkiTwvSeMiOxR2M&#10;o5goSmjUZ4jjGM+1GEfDSUmExHUs8kxhtEQrge8HZUAiH5AkEc1mc/K9E2CE5Ogjx9mzby9Cl8fH&#10;skrRUCktQj/g9JmTNJtNNBmWY5Gl+XZ5wvz8PGmaE0UJnueBANtxGI3HeL5LmhUYZTAYpFV29MjT&#10;8roodFn/36y36W4O8XyXLB9SrUuEkIz6Gku6hBWfXq9Hs10nywryZEzgeag8Jc8SKtU6aa7wK1XW&#10;N7sEYQWJII1H1KohNiW7CqFxfQ/b8skLMEZQqbbAlMKMSuUgFJYU5FmB43poZdDKYDsWiJy8yBGU&#10;bCzHFef9mhRKl+VaGJRWJHFOpVJjOBxTq1UATTQeE4a1bS9/HCWEoc84yan4TtmFQ6lSFFSCJa3t&#10;HyjLctDaYFkOSk06fFg2xgik/H5LeATbQjFTO7VTO7VTO7VTO7X/rO25CcOt5JEol2GTZVyRpUit&#10;adRCCp0RJ0PSTBEnIxCGIs9JCkElbGODRKLL9Z9UCG0QusxCSmOj0ZP69zI7U6nU0FqTZQXVaplN&#10;juOYWq3GxsYGMzMzHD9+nBMnTpCmKSdOnKLRaHDTTTchjEHlBUlW1v4rpahVGwgh6HQ3+fSnP83C&#10;wgJJmvHSl76USs0DIBorTFpgWwppORPqbQqWRErYe+E+erGivTDL0s4F9tYuJcUj7ldJBh71GljS&#10;pSg03c0Re/Y0mZurkhfQ6WwSVlz6gy79fp89u3djgI3NLrOz8/T7Q4yWNFoVckAaq5x/nmPQeIGL&#10;lBZJljI/4zEagiugWhOQw3jUp9EI+MLnP0NgDHuWlrAMBK6PRiKkC9qQFQWOmNCsHQtsUBISSjV9&#10;VzQZxxrLqyJzzbi/Rmq7iDRmyVvkksZ+7JmLIVN8a22Zh6JNyIZgV0EEYMF4nBF4EseSrJx+hGOH&#10;HyJJEprteXrLR/n2PTbGGLIsZW1tjeZMk6IoSoc6j+l0Vlk9vUQysnHskOVTx1FFhs5zhukI27Yp&#10;iw0EGAuBc45fUXaKKF0AdzuKJbffoSjybKJHoFFKoLUEocqrU2iM1hw8+B3279+P5wesLC+TJjl7&#10;9uyl3x9SFAWWZZFlKTOzpUOUpgn93oAwDPE9j16vT5LE2I6k1WoxHPYZjQbs3buXJEnKvpdxxMzM&#10;DOtrXQK/AgiMhjAMyeKUZrPJYDBgHEdUaw1syypZEkojtCDJoMg0WiksZ4tJUlBrznDq2CkWdlyA&#10;74U4nkNnc5MgXMIYw3x7nv64z+Zml1qlyuzMPNF4wHhcOt9SSsIwpNvtbou5LS8vs3PnTmq1GlmW&#10;Teaf0ev1WFhYYGVlBdd1ac/OsLGxzp7de0jShOFwWDJfhKDX2yQIAoqioCgErmtTFAXDYR8hBErl&#10;aF3g+yVjI8s0lvRQmSLOYqrVKrWwQhQPmJtv0e/3CGoVZmZaSMuiu7bJ3NwczUaVQw8fYmZmjmaj&#10;zZkzy+zatZO11RUWFkq2yYmTx2g1myRJyuzMDnrdMUlckBcprWaIJTSe77O2fposKwgrNS68+EI6&#10;G73JWBVztTpxHFGkCYkwtBtNqo0ao/EQ23FwHIckTqnX65w5cwbX9ZmbnWMwHGEwKKW2Sxe01khZ&#10;anZk2SSYlAe4ToBWBt/3WV1dZ252jjRLmWm36PSOoZXEkfOEgc/qyjrzO+bY2ByB0FhK4VkFlSAk&#10;tQTj4QjhuKytdag0WmAkjicRssrGxjrNik+uclzLQmGQWgMCraDINXkOjsukHelE48QUYByOHj3G&#10;S655KadWToEAaUG1UuODH/gwP/ETr8eyYDjM8H0Xyy7LcqJ4RKUSUKlUgFK7otvt01lZ5l3veid/&#10;8VcfwQ8DhoOYsBqgAc91yj1LcKR1DmMB0AZtNFLY/z9ZK49mIUzt1E7t1E7t1E7t1P7ztVvMWS1A&#10;GjBCI/VZ9rMApBDbDFFDUTJsRYExCoMp9bhmKqRJcVbV35yzJHs05fJsP0HDtddeuy2gZ4wps2vG&#10;YIyh0Wigtebb3/421113HY7jcPLkSa666ipmZmYYDft4nsfGxgatVgvbtkmTnL1P28t3HjzI1Vdf&#10;zebmJrfccgtXP//Z2E6ZrZRSUq0ExIOkbM9ngWMyhHBxgcv3PosTyzYnj97H+tEDWM90aNUWcZRg&#10;bnaOqoHN0ytccMEOHNdmNJqoyEcJrVYLxxWMxgV7du8hzRKKQm0LtFmWRbUeEicKaVtYunT8RW6Q&#10;SJYWFhE4oAzrK32WFhoMexm+45IlQxoLDfL+OlIaOisbDPoxnhvgOT55mpEqhe962LZfZhs9e9JB&#10;AG6/62E+e/fXOXh6BZOc5MWXpDxjaYMrdrlUvSaWH5CMlzl17BSudJhza5DkLC+fZiDL7eAIsMpW&#10;e57nICYXyv79+1lc2IGUpasghODZz74KgDzXZbZ4rl3Wg9iSJI85duwIl172dKS2GY/gC7fdjmVZ&#10;5fnxqyRZgpkEif4h2BJ+tKyy04FS59OGLUtw2eWXMh7mnDh+gh075ljcUaGzvozrhAhsKmENx4FD&#10;Dz3M/EJzEqxqMBoleH6Zyd+1axEELC+vUq9XqVQCTp8+va294LouKysr7FzaRZqWwYSiKGg0K9z/&#10;rW9z5TOvIo4jfOMirUmHCq23+9kLzaSkwWBLiUSR5zmbm32coEqaZYTVCskoZq69xGg0wnYdDhw4&#10;xDOefhXLw1UcS9PZ6LMwP0+v1yPKcnSRU6lUJhn6HjuWlqhWqyilOHPmDFJKFhYWJoyHiDzPqVar&#10;ZFnG4cOHaTQarK6tb4v2gWQ0GqO1ptkMyLIhcZxSrVbRugyCVCoVpLQQwiKKIpQCVRgc36ZStajL&#10;GkIaTp06wfxCkygak+UJo/URu5b2sbrZw5IuSZwhXE271aLVmCVNchr1kM76CosLi/QHfeK0Q3um&#10;RjVsIWXK8ZPHWFrag8ptrFyQZQl5VrDR2WR+fp4kyRgMBmRdzdzc3DbbQWtFp9PBd2wazTmi4YhD&#10;Dz1EpValUq1ijKFSqdHpdNi5tJvROOLY8RPMtOcQlNnnrWtYiMmxEhZB4GPbHqunc/ympHNmxPz8&#10;LLWKS5HnqCLm/vuPcOnlF2C0TToOUDnMzrTodzcwSGbaLVwBo94m3d4IYwwCi8D3cYMaBYJed4Dn&#10;O2RJzK6dOzlx+DB79u4mytNSI0XKbT0FKSXnJsvzomxP6nk+aZLi+z5XXHEFBw8dnARSNYPhiH4v&#10;4rpX/Cg33vgJmi13O5kOkmqlAWi0ySkKheuGuE6Dcb/HysoKfhCQJAm1WoARsNEd0WpVKYryuxnB&#10;FFNMMcUUU0wxxRRPAowp6/mNKRMvnufTGUaMx+OzRZqlsJw4z/k/14Ezxmy/7rrupM43QSk1aTOV&#10;bSv153m+LUJlWRatVovV1VVGccJgPAJLkhY5SZ6xtrlGnMc8eOgglVqI4wrOLJ/AD2x838ZxBEIo&#10;siQlcP2S916A0AWW0YgcdjV3csHMVQyWBS+7+tV85577OXLft1ls+BSDdYSGC5d20dvcYGlpsaTb&#10;5tBo+GxsbJQ9sB2f0Xi0vehP0xSlFNVqSJ6X9d06BUeDg4MoSn3pqhtQcW1812FxrjFpwaeIkxjL&#10;NvTWTlOYnH/9lp/m7Te8g91797G52afT2URoQTMM8G1JkeakiaJQpY5AYuDw8ibKb7F04TN59jU/&#10;zMHDqyRFQJRadHsFyRjySCFzgy9tol6PLIkQaBzfo+wfp0lUwSAucFxBlmWkaSkMZtvlQj2KNGfO&#10;nMEuZQNwHInruvi+je+7BIFNGIaMRiOSJKEoSqc8y7LttmeC8vrZovqeG0D6fgMBW05Nee2V2dai&#10;KEqqelGwudkjGsfcdPMneeELn8fhw4c59shxjLZQyuA4FsPhkE6ny8UXX4QxgiCooJRiZqaFUsUk&#10;Q7vB2lpn26HPsoyZmRls26ZarVIUBfPz8xw9eoLxeEySJLi+x1e/eje//wfv5eDBB+kN+iAFg9Fo&#10;kpEvlfttKSatGAswOeiMJBnT7/fZt/9iFhd3U2vUqFQq/OVffJTeRo9a1WbQXeGqy67izKkVlhZn&#10;OfLIQ/z4j7+O3jCjMDaW7VJvlvdREIZYlsVwMGBzc5P19XX2XHABc3NzZFnGsWPHWFhcZDgckiQJ&#10;7ZkZdu/ezbvf/W5e//rXs7qyThiGVCtl0GDH4g7W1tawrZK9U+RlltuxvVJFXpW0coFDtdLEtl36&#10;/T7dbpf+oMcdd3yRX/6VX2Bjc428iPE8hzRNecYzn4EUNq4TUq+FdDd6OJZNv9vDdiS1Sh2Q9HoD&#10;lMqZnZlnc7PLZneD/rDH3r176WxsgBTkRUGUZLRm59GKyT1cBlS2mA1aa5IkYjgcsrRzkfmFWfr9&#10;LsNhn4svuYSdS7sRwmFzc0CSZHhuhcEgYjgYMze7gFJnVU+3/ra+OMsyoBUefPA7PPc5z8NyWlx5&#10;+bMIggqf+uTfEcV9MDlXXfl0omHCZ2/9Au3WLF/+8r0k8QjHFczMtDh+/ATdbm9S727Rnp0Bocmy&#10;jE6nw+bmJm94wxvIM7WdaV9Y2MHp06fJ83xbEHUr+FqWR5T3z3g8xrEdLKvUIEiSBN/3J9/RLt3N&#10;LnmRU6+FrHeWCcMaWpUfLlvFFIyjIeNxijEWaTbe3na3OyLLsrKcZDTC933yvLyvfd9nNEqxrLMy&#10;KUoZVKEnrUoE0pqq8U8xxRRTTDHFFFP8Uzj+59rxeDzRWLKRj+XwP/rDW36bbdvcfPPN3HLLLWRZ&#10;tk0P3locO46DEGXN8PLyMo888ghFUTAajVjf6CAcm85wiHYcOsMhvdEY6Xo4vkej3aI37GGEISvK&#10;WlxQeL6N5wmMysFAPM7JEwhdi3alTn8VAuDCxSV+8Fmv5ptffJBrnvEC3KzgyDfvpd2ucv+XvoWO&#10;h1hGsba2RnvGxvdhdXWTxR2zZFlGs9lkcXGRer1Brdoqa4Ini+vBoBRlszS4dil6Z3KNZaBIc4yC&#10;JEpQBTz88AkqlYCvf/0ePvXpm/nkTZ/iq/d8lU9++mbe+/7385cf/Rs2+gN279lLEDgMRwmjYUIQ&#10;lPWxbijREgYFHDrZYZi7aL+NVdvBWLvgNRhHNpudlHE/oxgrPCx8CyquhWeX5zPLMijyclFvGZzQ&#10;Jsv1NkPj5MmTfOlLd3H77V/h4MGDRFHEHXfcw5e+dDdf+MId3Hbbbdx662185jO38ulP38rNN9/M&#10;yZMnueeee/jsZ7/I1752NxsbG9sBnmE0nDj+Z52lrbrd79fx33LwlVJl7fzE6d9yyJqNOSzL5gtf&#10;/Hte+vLn8yd/+sdcsGcflXAWxw5xPUFWdGm2KqyvbxKPJZudmCD0WFs/RaUa4DgOSikajcZ2kMr3&#10;fU6cOIHruqyvlxnxXq9Hu92m1Wpw+vRpXvKSlyCkxbGTJwhrVar1GpV6jSAI8DwHKcuWjkqV3R6M&#10;VpgiRxUZeTJiNOjzvOdfw1pvzMnlZb705Tv5m49+gsAJGfRWmW0E9NY2qYc1Thx7GFWkWHaF9fUh&#10;lluhQNLtdmk2m2RpShRFhGGI67oMBgN63S7D4ZA8z8tShH5/O2N/5vRp1tfXefOb/w2+F3Lw4ENg&#10;JMvL6/heSLc7xHODSY1/QJrmE+ffJkuLUl+gEETjbFITXpYctNtt2nNN2jN1hqMejWaFQqVokyNl&#10;2QVjZWWVH/mRV3P0yCquHdBsthgNOnTWVvnWvQ/wY6++HmMiLLtg0E9ZWroQYRe4oaGz0cd2a4yT&#10;GGHBmTMrvOgFP8D6+gZZVuDYHrt2LXHq5Gn27F4CSlr6aDxgdXWZ4bCPbVvYjmCjs86DDx7CaIuF&#10;+Z101nvU603G4xhjBLbtkufldbflWG9df3meUuQZtaqHQLFn5wU8/MBRHnn4BEVmuPFvPsJff+TP&#10;keSsrp4iGib89V/dyGdvuY0rr3gGK2dO8MafvJ4zyydptuoT5o2h19skGg2o1WocOHCAt7zlLTx4&#10;8BBJkmFZDo5T6ksoZWg225P7QG+389v67tUT/7pSqRDFEb1eF4BGs8nq6irGGEajEa3WPI7tMRhv&#10;8Ad/8Pvc+r9u4xUvfxX33ns/r3rVdSTpGN/3sa2AF77gWoTQdDaWEcJhbm6Byy69go2NDaIo4r77&#10;7mPnzp1I4bB//35Onjx5njaqZT3qd0RP1finmGKKKaaYYoop/rGx5dtv+fTnPrbPc/jPecNjRQ9s&#10;p1Rkrlar2zX6Ukp83992RJaXlwGYmZmZZMyrJEnCJZddQVIoRllBtdGmMJsgJL4fUKBpNJss7Fhk&#10;NBjQarWI4zEqz8rMs+fh+Q5oCGulVVnOydVT/OG7P4gtawxHG2TZCml2gs1Te7nu5S/kgW89wN/8&#10;9xtZbD8dk2dUgrJ3dL9fYFmChYU2UZQwPz/PqVOnmJmdA8D3XQ4dOkStVqPXG1Cv14jHKY7wS168&#10;Bdakn7RW4NjgWDaOCwuLS3zif36SRx45zAMHvslzn/dMhoce4ZKLLua6636cr3zla3zjwAFOra2w&#10;c88ealWfLM6JxxmjwRg/bGGsMsCQFRbGqzJKLLqDhBMrG3S6IbP1nJrwcbWHihRxt8+ZtSPULQ/H&#10;skmjmNyTUJS1HUKCQ1mzbAuB59ns3buXhfklhBAUWtLr9XjRi547ccBhfb2k+iulsCxBksccOHAf&#10;Vzz9GbiyRhLDZ//XrduOiO/75zklZ68js/3/E7n/W6ySkr4stinWUtpYtgENy8vLCGHx9rf/Mu95&#10;9x9x5JGj7FjcRZqmjMYj8lwRx6WafrNRZzAoHeBqtUpnfRPbLhXFO50O8/PzHDv2CI5jsWvXLtbX&#10;19mxYwfD4Xib9XHyZJ/LL7+cm2++maPHjyFsC78S0u330b3S+Sy0QRsBqkBaFpYAOVHkt4RGTcor&#10;1rsDDh05wZVP38NFtsvGxgaHDj7I7r0euVGIok5jvkKauqxlCfPzCwzHGWGq8X0HP6iAKunt7Xab&#10;M2fOUK1WueTSS+n3eqRpyuzsLMeOHaNardJutxlOWmzWGk127ZT84R/+v1x88cUcPXqUMAxJ05ww&#10;dJCy1AtYXFwss/5FgZSGJMkJwxDLsmk2WwBljZAt6XY3yYuYze46eRGztn6avfv3c+jQYUZRzvz8&#10;PFlWcMunb8V1BKONUwwsxdzsLEGtxfLJDr7jEoYha501HNtnfT0BO2c0ilicn8VxfQ4/fJL9+3az&#10;c2kXt992B1GaYE/av62sxMRxTLdXznNzc43Z2TZJElEUOZvdHvv372NtdYNLL7mUjc0xSRyzb+9u&#10;Dh06zs5dO1BKlUyKIEBKgeM45fedbW8zgIxRaJOBzhBY1IImlQBOHT/Jv/23v8T7/uj3uf61P4zj&#10;eNSabX73d95NntRYmHdYWU1YXT3JTLvJyuo6brOJ49q02g2MMayurnDVM57OjTfeyNfu/RaLi4ts&#10;bnZpNqrs2rXI6aOnCWteKdBplYJ5W/fYFtXfTAKU9XpIGITb91Sz2eSuu+7issuuoLOxhhGaegs+&#10;d+vtHD2U8vnP3cTmoMM4GoDQRFHE0cOnaLVmsR34qX/1em78+I1c/9of48tfupNfueGXmJub49/9&#10;2q/ysY99jB/8oWtYWetyzTXXcMcdd1Cr1agE9sT5lxPaf6mbYE+z/lNMMcUUU0wxxRT/W3FugvVc&#10;J79MwFoEvse6UhQqK6n+j5fxf/SGr732Wq655hqklERRNBGUKl/r9/v4vo9lWTzwwAMcOHCAXq/H&#10;0aNH+fKXv8yBgw9x9MQyBw4e5tjJFQ49coL7H3iQb933AA8dPsrX7vo6DzzwIEWuKLOKVWzLIosT&#10;0iQhHSXlCteFMGiwY3EPjghpVmfYNb+PnQv7uHDP5dx52938/Sc/x0te9EO88rpXcObkIVwrJc1G&#10;pFmE79tM9KcwxjAYlFk3rTNmZsoM786dO8uWZZPsdb3hl+8vyr+t41Q6B+B6NitrEYW2uPsbD/Dz&#10;v/QOfvO3383zXvgyBonFD/7IazjR3+BM3EVXLQglw2RIkiUgCmxHMDvbAgFRBMrA6so6ve6IPFWE&#10;QZldNsYQjTPiccq4O6YYRlRth8ASeMIQODaVIKRWa4BfQ2BR5DlRHGNRMgGKohx3pWIThqUY3OnT&#10;p8myUr0/z8+yOLZq7m3bptfrAWU7wGq1pPSPx2OKosCRznZ5iH5Udu/7zfiXtf3WhO7Pd2Vdo2ST&#10;1bUz9Luayy6+miLXPHL0O+Sqy3C8xjUvegVXXv5Cmq0FPvrRjyCsiDMrh7ns0itpNBbZu3cfN954&#10;I2fOnOENb3gDy8vLXHTRRdxxxx28/vWvp16vc+edd3LJJZcwNzfHpZdeysGDB7n99tv5qX/9rxjH&#10;KWmWk+Wl3oO0LMJqhdnZWdqtOtIqM51CapTKydOYIk/Rumz71my1Wdq1myhW3Hff/ezbt5eF+Rk+&#10;/KH/xvzshTxt3058W/Cp/3kTYVgrGTNK8WM//jpe+tIfodlo8s53vpM3velNtNtt3vve9+K6Lj/3&#10;sz9Lq91i3759SEty5513cuTIEZ7//Ofzxje+kbm5OW6++WaEdHjuc5+H63qsra3j+wEf/ejHaDVb&#10;tJot/vzP/4LBYIgxkGVlfXeW5RNRP02aKLJ0IqzJ1jUUMD/fpt1uEAQeK6tnuPjiC8myjLW1NYpc&#10;89M//SbOnFnh1s9+hrnZBZqNed78U2/mt3/7ndz7jTt4+uVX47stTi8f5pLLdrN/32VcccVzOXn6&#10;GPcfvI+ffvOb+IEXvYSdu/fwrGc9m5MnTnH48BEuuuhilnYs8cpXvpJrr72WL37xi7ztbW/jyJEj&#10;1Ot1jh1/hF/+5bdz4L77WFtbw/OqzM7O8ZznPJebbvocQlhY0iHPFI1GE63NOc60nDBYNErnFCoj&#10;iYb0e13q1QauDZ21MUsLu/mBF17NN7/xNZSK2eissXvnbvZfeDHXvexV/Pkf38zv/e5/4cCBIzz/&#10;+c/FGMW/+9V3sH//XlqtJZqtBb7yla9w4MABXvOa19Bqtej3Byil+PAf/ylB0GTv0/bxX9//QeI4&#10;Jk3TyT1c3qNno7lQr9e37yWlCoaDAb1ej5e97GUcOHCAJM4wOqO7cYYgdLFtn8CHTqdDvV6l01mj&#10;Vq0xN7vI6so6x48fJU5GXH/9j5Ek0G63WVpa4t577+XjH/84L3/5y7Ftn6WFBUajEVEUkWVZqQOh&#10;zjLFtu7tKaaYYooppphiiin+8Zz/LYd/y6faKmsOAh/Hsc7P+JvvubHSxnGM67oljZyytrMoCsbj&#10;Ma7rTjJmktFoxOrqKnmec/z4cRYXF+mPE1K5AbY7aUPml+qEWtFq1NDa5vjJZYzKSVOFKsC13Uld&#10;a4HvORgpwIFsDCtrPVqNGmGlxTOf+Wzm55rsWPBQpoPrvJGv3HkLn77pc/zwy19B4FS58abP4jXm&#10;USrH8yGODVG01c7NxhhFkWsOHjxIu91mPI7RupyjbUsGw5jQD0BApgy5Lmn0aZ6RG48sN1SqIX4I&#10;uy64mIeOnCFJIu6+5wEqrT189JO3stY7wfGNU7ihi1P3ES5YUpYq3XnZ010pC21KTb7AdYiShGGy&#10;yageMB726fUFs+6IiqOJioRxLyOLE8YJaCGwk5SNzQH93IUMCCx8y8UWZdbN8zyEgCNHjnDo+F+e&#10;HgAAIABJREFUoSMopWjNLFCpVPjGN765req/vr5Oa7Y1YXWUqv5xHHPXXXexsZriOhXW19dpt9vU&#10;aiFxNjxP6PGJgkiPd9EqpSYt1iLSbIRijLQKHNvizjvv5FnPegaDwYAXv/jF3Hzzzezbt5df/MW3&#10;80u/9Iv88HWvRkjF9a97DUEo+eQnP8mv/uqvct0rXokR8MpXvpIsKx3XtbU1iiJj586dnDp1iuPH&#10;j/POd76Tj3zkI1x55ZXce8+3eO9738u73vUb9Hq9bcp0t9ulPVMnSTK63WMI4bB3795J0KNsDRiN&#10;h2RJH88zGJ0Sx2PuvPNO9u/cBSoGqbnpb/+WKB7wE6/7SX7uLT9LkQtOnl7h137z3zO7o6zZP3b8&#10;EVbXOvyn//QbLDV+jZ//mTfzvve9j1/5lV/hPe95D0eOHOEXfuEX+L3f+z36/T7Hjh3jhhtu4H3v&#10;ex9nzpzh13/913nPe97Db/327/CZv/8Mi0tLxHHM2972Nj70oQ/xgQ98gG/ffz+nT5/mTW96E9dd&#10;dx07d+4kTctjlGUZQsB4FGNLB8cpz0+328eohLBic2b5FLd/4Qvs3v0M9ITkYbtw+WXPZH19ndWV&#10;NYwW/Off/h3u/+bX6XQibrjhBt76829iFI35r3/0J6yvr/Mbv/EbvOs3/yPXvfzHuO32O/j5X/wF&#10;/sN/+C0ePnKYv/6L/0Fgw3t+979gjOEd73gHH/7wh7n2B1/Mxz7+cT74oQ9QqVR45JFHcByH4yeO&#10;0e12ieMYhOaGG27gE5/4BE+/8jkcPHiQ3/qt3+KjH/0Ihw4dplIJcF0XbQqSJCVNc0CTpilJkqBN&#10;gRBjjB5TrYZkWc7hh1fZtafUXFhZf5DnP/953H33XfzVX36M//FXf81F+59LZ1Xzm//x13jzz72a&#10;zvAE733fn1IUBe9+9+/zlp/+v3j2s57F17/+dd5xw6/xf//O/4PWmsOHD28H3D784T/hy3d+FfKE&#10;H37lK3jN9T+KcG0qXg2lwLE98jzfvn9K3QBIkhjfD6jV6zSbEZ1Oh5mZGSy7VPsvKDUtHMdhbQ32&#10;7NlDv99nfn6OQhX0+0N27dpDf9BDCMNolFCt+NTrzW0GxNzcHN++7/9j783jLLvKeu/vWns+Y02n&#10;qquHdHoICd0hiYQpIGgCwaBcwPsCEsCIMsbr9YIGcrkKXkGEaJDE9yoighjBACqXKMYoCSGSweAr&#10;hg6dgU7PXdU1V515j2u9f+xzTld1d0IH1HTI+n4+u0+dae999l7n9P6t53l+zwMgBcVyQLsdI6Uk&#10;COyecYxAJQrrlNv0GQwGg8FgMBi+X4QQ0LuGPBbxFxSKRRYaXYTQ2IMaAMEg1X91pFdoa+Aa7fs+&#10;X/7y31AqlbjkkkuwLKvnml4kiiJWVlao1WqDNOk0Tdm1axdJkvCmt15JM3WI0lyADlUrzB2dYXlp&#10;gbu+cTvfvPefmaitI/AcfK8E2iaJNWGY5tFrlaIsTaPdwrVLVMfW01hJcewAv+zyzfvu4sC+b/Ob&#10;v/Eu2g0477wX8s93f52/+co/8Jqfez3zYYs//9I/Uii6PSOq3MDOtqHV6iBE3qGgXKr2amytPFUV&#10;iJMY13XQFiw12viBi1/yyAS0wi4jox5hlhvbza/AUG0zX79rF0HRJ6hu4qHv7iZYqfOOqy7nz/7i&#10;ExzYs5/ZxgxnjW9jqTlHrTyMIkVpRdy1KHg+CmguTCMKGZZVxokU3dYivjtM2GqzkCxx9vZtWBYs&#10;LC/j2aNYnkuj1SXGRtpFIADtEEiLdhSTZhmO62BZMDk5ybqJDb1e6LC0tMQzn/kjKKWxbcEjj+xj&#10;y/YtdLtdKpUCS/Vl7rvvX3nRj11CY0mhMovbb/saQgiWlxuMDBcIkxDXdWi1WjiOQxRmg2yBLM2P&#10;KTpvIKl7UVW07A070e9KSZqmeF5vPW6vpZolyRKHv/zil/i3+77F1e99NwI4a/sOXnLJTxN1JS94&#10;4TOpjsD09Dw33vgFOu2E//P7n+H5L3gOfkHT6WZ8/etf5/77d5GmKSMjI3Q6LZaWlvB9n6mpKfbu&#10;3csrXvGKnvC1qVaq3HzzzVQqFebm5hgbG8vLClotlFKUy2W63WQQfe3PsrVaLcpFD627gzZz5zz9&#10;bP7sszehog7rahW69WkqRZf77n2At7/1F2g0m4QZPO2cHWjlsryywPjEMK5nc+Ezn8XioYfYsmUL&#10;27dvZ25ujuXlZVzXZdeuXbz61a/myJEjRHHEj77gR1leXmbLli0897nPZc+ePdx2223c9OW/Jetl&#10;Y9iOwwMPPMC2bdt43vOex2tf+1puvvlmNm/ezJEjRwbf6WazSZrmhp5CS6IoNwkplQpYlksYdnAc&#10;h3PPfTp/9Ed/wPDYKFGYsu/AUd591fvRWg8mC3c8/TzO+5ELecub38SXb/or9jwyDepviLMlZhZm&#10;yRKfi577YkZGizzj/K189saQ5cUOmzdvZvv2LcxNHeHw4cMsLS31ujNspF6vs3PnTkqlEt1ul2Kx&#10;yNLSEpvP3DgQxUtLS9x1113cfvurSLP8O10qlfnWt77Fzp07Aeh0OthO/pzVs6bXOveZyIV/ikBx&#10;6NAhPM/rTaAJ4iimWq2ya9cuXv+Gn+HOO+/klr+7m1SVKDubaSYL/MR/ORulFN1ul6Bg89BDD3HZ&#10;ZZeRpQqtYf3kBpRSJEnCyMgIvu9Tr9c566yzuPDZF/LLb38bd999N5lMsXyXJEqwLDffZ3swd5u3&#10;ckw6eflUmmDbectH13Vpt9tUqkXq9TrDQy6WlZAkCeUyeKUCc3NzLCwssH7dVmZmZpienubMM8/E&#10;8zxuueUWXvmKV3HHHXfwyCOPcN5553HhhRfy+c9/nre+/RfY9Z2HefnLX853vvMdul3wHDs3DrWP&#10;iX7Rbx9iMBgMBoPBYPh3o99lL8syUpVRqVRIkgTXdUkyRZoqRkbyjkzyUWcMTrLSdrvN6Ohorwa/&#10;O3AN73TyFgG1Wl4jv27dOjqdDouLi0xMTDA8PMymTZvynujCYd26jSzML3PeeTtoNFq0WxFbztzO&#10;wQNHiMKMLWdup1Ao47gunhcQd1OOzs2TEmP5Es+HpeUGUZoRJSGVkQKlqkOsQ1phyHy9jZIlyiPr&#10;uflrd/DXf/UXXPwTP8br3vg6Dh48gOs6BAWHRnOFRqPVa4n22OnoWigSpQgqAbZnUR6p8M1//Re+&#10;9k9f429v/ir/96a/5Wvf+Fduve2bTB2do9VJ2Hnec/nOQwd54OEjpJbLn37+s3gVD6/ice+37qWp&#10;6gyXh5FAN2znAlikaJ13DBBRCytuohvzdOan6daXCDtd0II0FszONZhZgOUOtDUcWlzBHhrGHxmn&#10;EQHahcRCRSkyVVRLwcDVP01ThoYCHAdarYgjR47gOOA4AsvK07iPzRbl6c+u65JlGZWKTaEgBmIr&#10;jmNa3VZvnHz/7fxONuZWO1Pu23eAM844gwMHvsvBgw9w553fYOeOc5mfW6TZbLNx40YeeughKpUK&#10;55xzDlNH8pp127ZpNBpIKXOHftdl3bp1HDx4kCAIqFarOI6DZVm4rstXvvIVpqam2PPdPdx///38&#10;1E/91MAToNFoUCgUyLK8r3scpziOg+8VeuURvfoaaQOSLNMkWUqaprlYllAISjTrDbRMabaW+aX/&#10;/qv86Z/9Bd/efS833/wFyqVhxkbXUSj4PPTwbraeuZmjR6bodDr4vk8URURRNPhif+QjH+HXf/3X&#10;2b17Nzf/3c2DGnWlFHNzcwiRn6u77rqLw0eOsOeRR9izZw+veMUreN/73seuXbuoVqu85jWv4e67&#10;76ZYLBIEAYVCYdDL3XbySK/v5yZyaRrT6YSkqcKSDsVCmSxTTE1N47q563+tVsNxHBzXpt1u87Hr&#10;r+PggTwiv/Ws7Rw8eJBCoUSSZQRBwOzsLOOj4ywuLqKUojYymncfKOTZJXEcsmnTJmZmZmg0Gpxz&#10;zjk0m83BRFMYhjiOQ61Wo9loUavV8tfWW5TLZW677TYeeGA3R44cZteu+9iyZQvdbhspJaNjw6vG&#10;rTrJOMwNALds2cb09BR+4ILIvS327NnD2Ng4npcbJN7xT7dz9NAUd9xxO0tHpznvvAvotEOGhvL2&#10;ki9/+X/hM5+5gX/+57v5h3/IJ5U8zwOg2Wxy5MgRKpUKH/rQb/HwQ7nx5gte8ALm5+dptfLvmeM4&#10;A9Hfb3vZ/+EHsO3cdHNubo57772X8fFxpHTYsWMHwlnP7/7u7/Lggw+yfv0zOHx4hve85z1s23Y2&#10;Qjq8852/TK02iu8FfP7zX+TNb34zvl/h+us/xvj4ON1ul7/8y7/kmmuuQQqH5zznOXz5y18e7NPJ&#10;gvzG3M9gMBgMBoPhP57VEf9jC0iLY6n+p0IQBDzjGc/AcZzexX9eu9yvIThw4ACVSoXnP//5nHde&#10;3hO+0WiwZ88eAL70pS/xi7/8Zj74m9fzwQ/+D75w499zxqZN3F8s8tsf+iCojFLBJe6E+J5PHCqU&#10;Bj/wGHPGiJM2iYJWDKVqmZWlCMdSLDanEH5EadRlubNMIwyxEARD42ROwD/ecQdBbZSxiXP487+4&#10;kXanyaWXvpiRkSEWFhZoNBTFYnFQwsCg6OFYI3mNpBU2CEpFXMvhoosuotVt8fRzd+J5BQQwuwCf&#10;+swX6HY1hWKVD/32RxhfN8kFFz6XO+/5e848z2H9phKua+N5HmmSENldbCugVCqRRBEIids7K83F&#10;KbwoQlPACqu4QtFotGikCRXhkegibrVEVI9ZTCWJcBBhxoGFFnV3GCwfpEB0Y1xL0G7lNbiFQoGZ&#10;mRnarTCPYo+vx7Is7rjjnp54VRw8eJDJfZO97g0erW6ThYVZZmYXiDsunltienoaIQRjY2OkKhck&#10;fYO/ftZIfyLg8af9H+sooZRCasV9376HYsln6vAKGzeeyfAQPO/5P8JtX/8SwyM+f/LHn+OKK96E&#10;Uinj42N86Ld/g8Xlg9zx9W9w6aUvo9uJednLXszv//713HLLLbzvfe/DdV3uvvtu5ubmKBaL7Nix&#10;g3vvvZczzjiDgwemePWrX80f//EnqZTKNOvLLC7Mo7IEx7FQUqLSjExout0uWglAIrARwiLTkKQK&#10;yI9Jq7lMp1UnasdsOaOGyhp0wwS3UCKMwS8WmJ6fpRsmTE8fJU1jxkbLWAIKgY8SBZaWltBaU61W&#10;ByU17Xabbdu2IaVkYWFhIBwty8JxHM444wy2b9/OrbfeyuVveD2PPLKHN73pTXz4wx/mve99L9df&#10;fz1veMPr+drXbqNarZAkMbOzM5TL5V7bzm4+kygj0gyiqEuWJQSei7QsVlZaTE3N4HkBfqGE1oJi&#10;scjhw4dptuqsrCxh2ZoXvugifu+j1/COX3wX07MNDhx5iKmjj4Aq4LkOXqD49v13s2XrDu66498I&#10;u03C7jJRp8vI0ChTK0t4nsvEunHq9RVuvfWrPOs5z+Zb993H7OwsW7duHRyPSqXEXXfeQ5JkXHjh&#10;hZx99tn8y798k1f99KvZtes+3vjGN/L1r38dpTOSNGLv3qOMjIyc0MJUKZWfVyHohAn7DxymNjGG&#10;ImZxucHBIw/wFzd+kVe+6jXUahs45+k7uX/3/Tj2MCvLkpe+7EVc/4f/EyEcpqdnGRmtUSkPcdZZ&#10;Z4NOODo9S7VaHZzXkZERRkdH2Lt3L+++6l28992/wlVX/Soz80d69fMZOBzzH8iyQSlW38QlnwxI&#10;adRb7Ni5k1a7DXm2F/OL09TGPMDnN/9XkUIA2PDmX3grr7v8tRSDIcJOblRq2XnbwZmZGQLfAQ1J&#10;3MHxC7TaLfbufRgtcj+SZrOL5/UmCU/2ZTYYDAaDwWAw/IeL/n72sUCihUQKgbRASrFW+D9apF/r&#10;/OKt38dZ9/7OLzAzoijCtnOn+NU1p67rsr5XU7w4v8BQtcxnPv1XSBQf++insC3JGevXMTszTTGw&#10;8BwLraA47LO81MaWgjiJSCOXTER0kza12kayBF76Ez/O5z77l6zMLfNP31jmrLM2UCi5fOWWv6W+&#10;0iFsh9TriyjLYbnb5A/++NM8+9mXsG3bFixL8M1vfpOzzjqLQqEwaCP3WJFqLTJGhoZodTq0k5Bi&#10;EJAlIa5fIstS0tiiXBRc8qIf5a/+780sLi4yVC2is5hv3/f/cc7TtrL/yN3MzbV54bNfyEtedAlj&#10;1jBR3EVLaKy0CYKgZ46YxxyzaIVUaDx/iIpfJY0zum2B9qsomTK1mDLXtrFjDYGPXyownWiaXpEL&#10;fvTFYHsgIE26+MUKItEorZESNmzYwNlPO4ulpSYKm0ceeYQf/dGLeudUs23bNsYmxkjTFN93CZMu&#10;999/H+ed/0wKbpFWE75xxz8RxzH1eh1Fh3K5PGgztlr4P57Berzw6k8AKKX4w4//AZ/6kxtwXZ9W&#10;q4VlWZxzztP43Odu4CMf+V1+9g3v4H//xm+REfHRaz/CFT/3Bi56/nP4mde8iV/+H7+KBj72ex/j&#10;7LPP5qMf/SjPetazAMXznvccNm/ezOjoKNdffz0veclL+djHPsbiYp0v/fWXmJjIne5RmmeefwFZ&#10;nOC7Nmnv+6LSDJUqtLRQWqAQZNoiU4okA9dx8vRwS1AbKWONOHS7TaKwReD7vPFNP89rXv86orSN&#10;X4StZ1zI6OgoyytLVIpF9j/yIEVf0upqisUijpOXQUgpqVarvOUtb+FFP/ai/Bgi2LFjB/V6nUql&#10;QrfbZXJykmuv/R1+7ud+nl9/3/8iKJT47Gdv4BnPOJ+3ve0tvO1tb6NRX+a3PvRhqtUyURRRKPiU&#10;y2VA9UoVUoSAKIpI0rA3e2ihlcaxfc7a/nQ67QS/aLO4uIyUkrGxMeI4ZOOmdcRJl3dd9S7eceWV&#10;dLqKN7zxZ3njG1/PjV/4Aj/+45dw2+1f5WMf+yiX/eTL6DThxy65hA//1odAulRKZZYXF3E9hwcf&#10;up/t27fy4Y98iNe+9rVoNOfsPJfJyUkAXvziS7n44hdTX1nhuc9+JmdsOpMHHniIj3/84/zUy3+a&#10;q97zbnzf57rrrqPdafC0pz2NQ4cOsXnzZur1+qpxqwfjTimFlALXKVCb2MC3d/0bOy58GhZd1m+s&#10;8fa3/hyv/Zk3gIr55Kc+zY+/8BKOTC9T8TbxiT/5JM961hkcOjTDq376/+Fv/uYr/PzPv5kLLng2&#10;AigEFps3b0UrQaPRoNHIjf02btzA5Zf/DO94x9vRacQVV7yB4ZEqXhCgMjUw+dO97zPkJTJx0qEQ&#10;5F0YhoeH6SvxJEnJsoTaWA3o0mh2qBSLoKHdTrGdlGJQBiBOIjrdiJFRG5XZBGWHJAGRJTi+j1Zq&#10;kAm0vNykOlymUgke64ud/99igv4Gg8FgMBgM/3GiXxyL8ufCP6/mt6w84i9akdbLSy20BOF0SdOY&#10;odI6fvb1/51LX/RGMhXxlndcjLCbZGHa63edIKXE8zy63S5JklAqlQaR3iAIBu2mAPbv38+De/ax&#10;2IyJlWDD5HqWFvKa0g2T67jr7jv5n+95N5VSgbDTpjZaIY01jiPI+iJSaqQt6HQTFua6bFg/ytJi&#10;xtioxeJSCyFTRseq7Nu3j0p5hEKhyOLiAp7v4AeShYV5bvn7r+amVLt2sWHDBi677CfZsmULnU6n&#10;17busZynJUHBZ25xCc+3CAIXSd7rXOKQ9eJc7Q4cnmrzyU99hsVGg/N+5AIu+6nLWGoeZMvZJZrN&#10;oxTtEuPBBN1OFzuVDFWGWVlZwbZlHqG3LdqdmLe++ZdIlUUUZmzaPMb6zRZOdJTOnl1MjlY5c8dO&#10;ombG/nsf4MjD+1E6ZOsZ2zlryzN51S++G846CxzorBzFlgL8Kp0wpVgs8+1vf5vzzzsfKaETwl//&#10;9Zf4yZe/HCklaZqwvLxMtdduzLYlGSn33HMnz37ORVi6Shxpfvu3PsR7f+1XGK/5WE4+eZLGDnfd&#10;9SB7HppFZSWyDKRlkeoMYUkyDQ4BOk2x7RiVLfLWt70CrZtYIkFrzR//0Z/zS7/0Tvbu3YvtaBLV&#10;xLI1rXqX0dHRfLJEa9qtmNGRCZaXGlQqFZROqFQqTE1NIaWkWCzT6XRIsw6jo6N4XoXZ2Tkcx0ZI&#10;3WtBmBJF3Z64kzSbubHZ8vIyw0M1FhcXabXa7Nixg/m5WaampvI06IJHu9vC9QtI6bJ1y1auv+6P&#10;sKXkHe94G/v2PozrKpKoQaHosNxoEhQm6HR13kLPt6kO+dTryzh2GSmhXHXZt28fI0MbiKOM4ZEK&#10;7bBL2E0YHRqmXp/HloIgCFhZWekJ81zwDQ8P02q1CMNwzSTexMQEu3btYt36SZIkIUpizn7a0zl0&#10;+ABJnFGuFInCBNezmZ6aoTY+iucGBAWPVrOD0ilnbt7KH/zh/4tEcOWVVzIzPUuWadIoIcsygsDl&#10;6MxBNm6apBt3qVarLK7USWIYGp1kemqesdoIvpUxPXWQpz/96bTaETNTCxRKRZK0hZD5pEaSxCgd&#10;02x1mBzfwtTUPENDY0g01apHq7FEkmnCOAIkY7Ua33nwIX7t136NT3/609Rqo7TqDTzfodNssLS0&#10;wNjwCEGpSKagE0aDTIhKeYgDBw6QJPm4sW2bjRs38slPfhKtNW9729uYmpoiyzTSigmjeVynSK26&#10;g337jzAy4lKseBw+eIRCKUCKDGkDOiFJLYZLW2k028TJPNXRMo12XldfCXwcoZC9No9LS8tMbjwT&#10;LI9uknJ0epaRkRHiqI0jNWGjweYtG1lpN1HSIu6kSOmQJopbb72VX3nXf0NIAEU3bOD1SnIc2wNh&#10;QyKIsxTXg1TF2JYkihVCFXEd6EaKoCCJ4jaO4yCFC0CUrOA5AQsLbQpBGddS2J5DtxPiFwLCborl&#10;2OhBh5PBPEM+BgdzeCr/X0cJFJrrr7+eN73pTQMfmbx1pDEBNBgMBoPBYFiNFoC2UQKkViAUUgFi&#10;bTRFaY1leSRa8b5f/99c83vXopUgVfn1WCuA6/7xzpOn+otVJn/5bf6P53lkWR4Rc10Xz/MGgsl1&#10;XZrN5sAUzPOOOU6fffbZDNfW0YoyHNfn0KFD7DxnC2NjoxydmuIVr3gpS/PzFIMyIrNRWUan26Ik&#10;A1bqK0gJjuORpRbVaoniGQW0gnI5o9ONqVY9FC7Ly8vUaqOUKxUUsL40CQjiRLNu/RCvfd0Y/3jL&#10;33P06FFe+tKXsn79epIkF5uO46yZrDjJoSdLoOgWKBV90izEtmzq9SWKhSpRlOI4JWwtOHtbkd/5&#10;yH8jSmBhJaFYEWxZfyYLjf1srqxDpQIVJowFo5DC4swyjuflBQYCfNfHcQt8/JP/h/GRIeIIPA8y&#10;ElyakDZAJ/lFPTY0NLguWDFoCUsahtYxN7/A0IYxCsNFiLrEKCqVMnGc8fDDD/OP/3Aby8vL+IUK&#10;3/3ud7l/924cxyFJ4tyIrBT0LsgVWJq5uaN84857WJ5PGB4a59ChQ7TbbcIyyDTGcZxV6cf6pGPq&#10;VGarBkd8VdRVKM3o6BiWJWm3m3ieR61Wo77SplSqEEUJUdxAWgopoVgsUwjKpEnG8Eixl5kwR7Va&#10;JQh8Htn7XSqVChMTNYTQhGGI7/uUSiWWlpZ6NfwxQgi2bt3Kww8+xOjwEBdecD779+9HFnyEzkVO&#10;mqZkWS/9GoFWoLRFpiDJBELYeK6PY0mGyg6yWqDT7TI9tUBluEKqYqIwph3bbNi4nXa7zfBIiXa7&#10;TbfdwQ9clpZmcG1r4LPQ/75NTk7SarVycb9uHcPDw9i2zeHDh5mYmOChhx5ieHiYWq1GGIbMLczz&#10;0MMP5LXw4zXa7Ta2I1FKsW37FqIoQuuMer3O/Px8PmHiO6RpjO85RHGbNI0RwskniRKF43hs37aD&#10;2bnDKKEJw3mkYzM0NEK702Ri3SiNRp3EyvALPvsO7Md1ChTLFeI4ZMOmSWZnZ6iv5Oc1VRFjo8Ms&#10;LCxQGxtjeKjGvr0P022nQMpIbRxfeSiVlxL1BWSn02F2ViFURhhKqqUS/nqfUlBgamYKaVus1Ous&#10;X7+eRmOFOA5xXMGmM85kZmZm4Fg/+BHtjWWl8u/lxPgGVlaaPPTdBznzzK10wnmmpuZYN7kRpTRx&#10;0kbpiFK1wPTUPK7VRCnF8EiNhcU5bL/Axo2bmJs6jLbAkrlfgu/lJRzC9jkyM8u5O89jYXEOyLOm&#10;xjau54EHHmBkooa2bNJE4bo2tm33OmmAVuTlF34eeU+SfFLG6qlx13NAJNiWTaPZolIeHUTgg0Cy&#10;vJRPrnlugFIpmgzHDgCLsbGRQfVTu7FCsTIEAoLAodHqUiwH5n9mg8FgMBgMhieIY+2dH11vaa1P&#10;TPV/rDdEUTQQ/qt7SfeN//oGaf3aAq3z2mff9ykXAiojLlGS8awfOQcBLCytsGnjOFkSsn5djSiO&#10;sGyNJqFSzevmi0UfITVhN0OmHlkXLDeh01mkWC4AFgiLNMnrY0GhiZhdmMVxC5TK4wgpENpiZHiM&#10;n7jsUi572UsZGhqiUc/r0ovFPL1ZiOMj/mqN8F+aXaJQKKCjjCyJsIs+1SAAC+yiR9zuUCyUqDc6&#10;FCoFRKbYUHOod1qoFDZVatgoOnGKTC2wIGlq0kgwWiuwuNIm1jGJ1Hiew+jIEApQOiHLHJTloHUV&#10;EQOOJo0z7EIZyhJUCrKbK5RAgG0xtG6sd70ec3T2MF5xI15gEQQ+l156Kc1Gpzeb5DA/P48XBL0J&#10;m/zc2p6NlJIkiZCOIElCCsUKgVMD7XDowEHGx8eB9mASqL8cG3w9gz5xaoO2L/ZXm/r1lzBqE3Zj&#10;wm5KbWw9S0vLCCyklWFpcHQA2iUIJHEcYlmCTrdONxR4XoDWmqWlJSxLsnHjRgD27dtHsRhgWdbA&#10;rT+OUzZv3szDD+1lYmKCubk5hoaGWFlZwbJyh/68hiYXYanSdLsRSmmkFHn2jLDQSpEqRZLl5nDN&#10;5RWklHTjDpPrN9GNKmgcyqM+4fw8QbCO6dklXLfNSn2Wij9GbWyMbnsZ17dwgwJHp2dDTTZvAAAg&#10;AElEQVQZHh6mXC5z6NAhFhcXsSyLZzzjGSwsLDAzM4PrulSrVcIwpFgsMjo6yoMPPojvu4yvm6DZ&#10;bPYmuhK63fbAFK7ZrA9EtOM4jI+PMTw8jFIpUoIQijjuEkYdLOkROCW0EiwvNUiziGKpiFdwWFpa&#10;pDxU5tChA3jF0sB0T6GY3LCeo9MLRHFKrRYwt38afTimUPCpbSrz4IO7GRsdxbUCsmSRbrvF4QPT&#10;bNm6mWIBDhzcQxyHLC6tYNsupXKVoaEhPvOZzxCGIUEQ4EiLhYU5LDTNVp1seATHcXB9lyRLcD2H&#10;MkWmp6d7mUppvuhc8B5DorVA6/w37sjUDJblcNY5T6PV7HB09gjbtm+lWe8ShRl+YDM1fYCzhzYw&#10;NFKhVV8B5bFS7zI0UqPTTfjudx9hYniIgmextDBPvV5n65btHJo+itD5uFxYWMB2bFKdMjMzzfD2&#10;LYzVRgnjGOkKIP+dVpkaGErmk6MOkKC1yn1XeqJfKUW70aZczQ0EbcsDDUrnxp5B4DE8XAYBYdjB&#10;9x0WFhcYG50EJM1mboBYLAQUKxXSJEELiMKMcjkgVbCwsEytNszjtPIwGAwGg8FgMPyAon+1burf&#10;KiVQSiN03nlO6ywX/opcL2psNAqd542iRIruO5WrIogI180vMNM0JY5jPM8bRNts22JlpQGA53l5&#10;fYGwaLU6WLZNu9kkQ6MiB9uRlAo+SRQDimYrwRJ5mUCr0URIPTCwKheLSJHg+j4AiwsLjE4O0W3X&#10;saTL4vIytbFJVpZbZMS4nmZ8bJxunNJutPD8EkkIVkGTpZpabSzvUz88ihCCdrvb29e+xpe9FIpV&#10;6adaUh6qEgQWnUaHKI6xLIntuHTqTZA2hdIQU4cPMTG5AZ1lZGnI0mKeZr60PIsTuCyvNBgbXo+w&#10;XZoLbQrFIhMTQ6wsxwSFIo5wkbZgcXGRsZFR0iim0+pSrYzQ6WZ0kpByqnDKJVbadYZ8l3CliSDF&#10;DwQqSxCpBd0Q7ReYnptmvATj6zaRUqLTSQnDBsViCSEknhuAZVMbH0UrgRdIklj1UkasfNIlDJGO&#10;pFDwOHp0joLvkSbwvOduJ4w0mYIszSPbSmWoDLRWCJGSm93p3vEUa48pspfDcmxyBXQvR1itEf1a&#10;a5I0b01RLg+xtNjA8/NSkzDsIIRFEAQszC8yMjqci01XUCj6qCw3PqtU8ih6kiR0u7lBneM4rF+/&#10;nn379mFZFpVKBcfJmJ6eplIt9boAOHS7HcbHx1laWqBQ9MmyrFfyovH8Ar7vInTekUHCoO46SzVJ&#10;nC+el49frzDE1PRhJsbPYqVd5+EHHubMbdtoLLcoeD5uoBmqlkg7kuXlZSQxvu/SaDR6HSgy5ubm&#10;2LhxI2EY0mq1Bpkr1Wp1MCnXbreZmJhgYWEhN2BMY5rN5qDLQb1eZ2RkZOBx0c/iieMYpXLxODMz&#10;QxiGVKtVOu0GhUKJYjGk1QxppS1AYtkCt1BCaMXs7DzV4QqdVof169cTJinScui2O7g2HD50hGKx&#10;ilaC6aOH2LZ9C8uLeXeNdqfB6OgoKhPMzS32yhc6rJscZ2FhjgURMTQyyvLyMps2ncH+/QcJigUC&#10;10EIjSMtok6bCEm5VELrjEJQIkMDkm43nxiYOjJNtVqlVqshpeTgwYNUq9UTOntonfWWfKzmpSMh&#10;c3OzvYyJMaanpxmubgBPkiQxW7ZsY9/e7zI2VqNSGaHZCCmXyywtLjA0MkbHcQmCgMXFWTzfY8gf&#10;YnrmKFJKlNakcUSmFSKxSMKIM888k33791OulPKuE7ZDojRKZcRJQpJGiNx7MM+MkYJWs0O5UiFL&#10;M7RW2K5H2a3Q7ixRLJQpFEqE3RTft6lU8smAJMnX4fs+kDE2Og7krU7L5byzg0ozpC2wHQdE/v9A&#10;qx1RLHqMjw+v+WaL/j86/15rpUFYx3xTDQaDwWAwGAynjBISqUGJY/FUofN/ZE/ESi1RaDQSJSDV&#10;Aos82EPmYGsBUZbgOB5hpNDaQTpg+y7N7jzjo5Mc2Bty7rk+nbSAJiROMkBgO14u+lQ2+Ntxc3Gj&#10;NKhMD4Remips6eQzDVqg0vwK0MKi70SNhm4nw7IL/ekILAu6oUZIl4SERIFXGqbVSoG8hrxcLhBG&#10;CZbjYGGDUnTbCoWNY1moJMOyIIpSCsVh2p38Nop727DdgezsTZ1wgje1EGQ6pdVJwbZw7DJhpiAD&#10;YZfRAlqdhOrIOGGUR8QsLAp+mW47JnCrZJkiKNVoxxpBhCy6hCToBGxPkGUJWiiyUFP1qySdXDgX&#10;/SJpHGMjkY5DaknSWOH7VbqdBNmbEAl1CtJDBhIlJGkrYqQ4glYx3Rg0YtACTCnVu8jXoLLBhXoc&#10;ZUjdExL5ycWx8h7cSStirNQzDLMhjjOkUEjLQaegsFE9ARnFXSTgB5U85RjIhF7V7k8ghYMWTm9/&#10;wA1slpaWGB8fIY5D2u0m69aNU5+fo1AIUFqjUk2SdkEKojgXlanKgIykk+IXXTphG9u16Ibxqm9L&#10;RtxKeudbEMd5LbzjOExNHcXz8nTlTmd1jbxCA3GSC56l+hK2Z5NpTdTt5EJLZDi2ZGVpFpWFTK5b&#10;z6GDj1AIPLphRBAUWVxazgV5mo83nSkCv0ijvoAQiomRCbrLLRzt5s7pnZgEEFqClGht0Y0TNHnZ&#10;RZYpHM+l3swn2RzPzfdUQCfsDj6y63ss11eQtnWsY4VSZEmMa+eCr93sDF5v2zbLiysMDQ2Rpilz&#10;M/OcccYZoAS2dKiUR1mYX0ZIm+X6EiMjY9i2pL7coGSXyZIYzy8QduPBuvNJxBRLCFSqcCyXOIwA&#10;8F2Phbn5wbZBkfa8QS3bpdXJ3eijpE2+uw7tTojj+szNLeSdOHrrirppfrxQgD5mMiogjJKBHE3C&#10;jIJfJInSwefu3/f9vHwjS2OGh4fRKiXwXaIood1q4bo2jvTQKiWOUkDhOwW6neZgXa1GxFB5gjSC&#10;VDexpKTVWsJ1JO3mEr4rWKkvIW2LVEGj04WB+YpCpRGCPG3ftvIJQK9QJE41GkG3HfbaSSpsCwqB&#10;i7Tomfzlx7BcGe4dQ2vN71ixMDT42w/WVnk57qrJuFUTc6VS4dg921ql6nNKRW/wrpMG+0X+Ky8E&#10;g+yv1TPUxWLeqnF1lxiDwWAwGAwGQz9+onuhUYEaXKdJLJ0/knUjRkaGmJ5ZYHxyPWGsUAJWulAo&#10;5NdirTaUvVFsBXmEEE2UJmSZptOFVCu0SGh1mux5ZJos28DW7R5S2b3LPPW4b8VJHten8D59wuMu&#10;6JPsh3607fVFnPN97fej7sfq7enjXt+7L457/0k/76r1CC0edbsCiUaQ9D+HzreTrT4u9O5rNRBC&#10;qvf4qXxOofPticHnWTUJsipap4VCaFBCABYai3JJMDXdZHExTxn3PR/Lkr10+AzhStaWT8jeZ8/5&#10;4Ac/yPr16ziw/yhpCosLK/i+S6LaaDKksDlJs7D/vJk2pXp9yiVpmg7Epeu6uK6LJuHo9CG+cWc7&#10;r8/vdrFtmzRNGRoayjsDnMZIKQfdABzHodFosHv3blzX5ZFH9ubnXYtBJ4dKpUKSJDQaDarV6qDE&#10;48lKvV5n27ZtA2f9L37xi8zMzPRKiHjChanrutTr9d550FQqFZrNZu7HEQQnEe4nnOFTHQmPe99O&#10;JcO/b/qqteYLX/gCzWZz0AXE931j8GcwGAwGg8FwgvjPA7rHhH+upyytsMioDQ/xute9jlqtRpKk&#10;tFshlg1CQr0DroQ8wV5iN+pdZubnUFqAJVEZlIMhVAau65OmikOHjrC0MMu2bRehhX3cxaG5fSrc&#10;Sn3iIITVzt2wb2+b+771INNHFnHcEkJ6JDEIXKSt0CSPObB37tzJf/2vr8J1K2SJzLM0wgyvIMhU&#10;giWdJ1z4rxYnfT+Dfj1NXmN97Ll+7XyapoNMi9Oddjv3a7Bte2CseHy3iyzLeqUxgjRNiaKIYrH4&#10;pP9hTZJkzTnUWg98A45/7gn78e+1G1w9WXFM9J/e9E1fr7zySrIso1Qqmf/NDQaDwWAwGL6n+IeM&#10;Y+HTfmjWAn7jfe/H6WVUdtsJcZrR6sL0TIM4TRkqlegKB6XAbjbbzM8tEsYRluMhhKA2sg6QBEER&#10;ldikkWK53uLTf/p35M5yhqfeiJO9DAJAKPSgjUSetq+AoaExDh85imMXKRaG6HYyumFG4Ds4tiTO&#10;Vg/ZE9m/f/9ARCdJgmU5A5FjSesJPwR984z+PvX7ZPaFfhRFKKVwHGeN0O9H/Z8M4r9YLA7OgRCi&#10;52qvBqK37yXQnwywLOuHQvT3J25yTwd34PDfF9Vpmj7hwr/fOrVSqQz2qVqtrhHVp/VPSG9cBUFA&#10;p5OXmPS7Z/QfNxgMBoPBYDCsJs/6PkkhOkDPaD3vwpdlGV7gs7Icsf/gQQqlClmSkgRFMqWwhbTJ&#10;Mk0cp2RRlrt9pxq0QCDzKKtlIYSHtJLHFG6GH27kIC1foVb3jxT5gFxejrDtCuXyCLZdJElaKC1R&#10;OKRxnPcve4zxI6UciKu+oLZtSZrG2Ha/1doT6w7Wj+SvFv39/e0Lr75ZXv95KeUggn66C7N+JD/L&#10;soG7fxzHg31XSuG67kC09ScAcr+DJ7eluxBiUMoRx/HgHMdxTBAET/j5C4JgjTiOomgwqXQ6ZCN8&#10;L3zfH0yc9du9Oo4zMIJ9speKGAwGg8FgMPz7i/5++bWNFseUkCDPvO7rjW43Js00wnKIkpRWJ6Q0&#10;NNrzzLLzkmXH8XAcD5mkoDS27WBZDlpI4kxBmoKWWMImjrPchErLXo23uX2q3B4bYnDME6BX649E&#10;A55XRAhFEkM37KKwKBR8bMunGyerXL5PTrlcRkoLlWW4bm8CwMqNIUH2hOUTKy77bSr7y8nErm3b&#10;g+yAfueLvrA8nemn8PcnAfr73G/VCKyJKh/f8/7JUs7waIRhODCf60/W9I/L6XD+6vU6rusOxH8/&#10;0+LJctyTJBm0wuyLfYBWq0WxWDyhpMRgMBgMBoPhKU/vctsSqxVYL91fwOLiIgCFgks7Dmm3u8RJ&#10;hhaSbhgiVIKVpWRobKVU7sCvNLblIqSN6vevVgKUQGe9WQXpGSH8VBb+q4z48vZ8amDypwXEqQYs&#10;ut2ENFOUShUsxyZN80yShPCx57SUIo4jXMfNW/CJPG3FcRyUzpDi9DD/6gvAfg28EKLXFrJNqVQi&#10;SfK2g6uFYhzHg0j5kwEp5ZqI/vGid/UkwQ8L/fPTj6T38X3/tKjx76f1K6VIkgTP84ii6ISxdrri&#10;OA6O4wzS/Pv73i9d6E+wGAwGg8FgMBjyYmqp8+sjJfI2fZmwBjpE9K7Z6WcCWDZRnBCnijTTNNod&#10;KgUv1/pa5DkDSoHKIJMKoRhE9yzLQeCitMx7MEuZ1xb0ZhzM7VPntj/8VklD6DeVkPltlmV4rkfm&#10;S1wt8H2XbjckDGOq1SLJ9zBFj6KoJ5rFYHMqy9vvnQ5Z8scL4ePFVt+s7GQp4U8G0W/b9sDAsJ/i&#10;nqYpnuet+axRFCGEGHymH4Zof3+yA45lNURRRJZlFAqF0yKVvu8ToZRak0UihDjBePJ0pL+P/awK&#10;3/cHYv/J4FFgMBgMBoPB8J8t/fsRf4kAYQ2i/lZPlw0PD5MkGUmav1A6Nsj8+lAMMqZzfWJLxyYM&#10;Q2zbBSFIE4UQeW1/lmXYgON4pFmvh6AwdZhPTeTaNP3jA4xCIW1BksXk2lgQRx0sKSkWHJI0xLIE&#10;QlhY2kL3alK0lAhxLKJcLK51+rZsThtRc6qpyKsFzJNNzKw+zo82WXH8Z/phbcN2up27/uTK6kmW&#10;/jl6MpyD1Z4Xx3+njOg3GAwGg8FgePx0u10cx0Ja0IqTQQCv330s0wqBRliSwRWkFmu1nBL5Y307&#10;gd6jGHO/pzBCrhoHq8bEcUZ/AEKrVQNKInrmFGb0GAwGg8FgMBgMBsPj12Fr+6qdiIXAEhLLsrAd&#10;C8/zSHvdquxjK1CAQAuBFvok4k73FiPdnpqofmL/4P6xez0juFUZAWvjj9naLgAGg8FgMBgMBoPB&#10;YPhein+grh618rkn0y00UoBjCVwn786FlHnmvpDYx8S8RK9yXdciF3daqFUp3oonup2a4YlDnhCx&#10;P24s9MS9PP5h3X+vMAfRYDAYDAaDwWAwGE5Z9+eif7USz+v8j3upEEgJrmPhOTae7+I4DqGQuVfU&#10;qoZc+ZqF4FhK/+rlxKiu4alDPhGk10Tyjx8LPevHEx4XKDNdZDAYDAaDwWAwGAynjBzcnkr4XQqN&#10;YwkcSxJ4Dr7v4vo+meOh0Mg8Snvy1SgToDU8ishfLesHi+4tvftCi/x9Wh5rCWgwGAwGg8FgMBgM&#10;hlMS/7qn1h/Lba8v2y0hcVwLz3EIPJ84jgmCgGKxeMzcr6/slNB5ev8aw7bHsnM3PHXoZ32sbevX&#10;T+3vD5NBJYpmMDwzIQHTp9tgMBgMBoPBYDAYTlV9HS/2V6f5rw6tWkJjCXCkxHMsHMeim/RCsr1W&#10;gL219qO28qRiz7j5G05k7VjRPbdJ3a9DEaCERAmJmTAyGAwGg8FgMBgMhseP6Cmv1ctJXycElgTb&#10;0niWYGSogtKaen25H/HPV6WUxrEchJaoDGxHIjOJSlNs2yXVRvw/tQecODZcehI/F/zH7gvdT0bR&#10;awpI+mUjjuOQdTMKvk8cdXAdh8wkAhgMBoPBYDAYDAbDCYLferQnNaQK0hQsB+IUPM9DpxmeBEsl&#10;JCqjWPDxPRt7TYRfHzMQgF6qtuglEwhtDP0N3wPVE/gnThBpE/A3GAwGg8FgMBgMhsfPo+jwgcVa&#10;T6prrdEqhSyFNKbZbIFlgUpX1fgbDAaDwWAwGAwGg8FgOL0RKjdQFyJvyidAk6FJUTohUxFp5jI0&#10;NETiB1RK5ccn/IUwYVvD9zs4TcKIwWAwGAwGg8FgMPzAor93K0S/zFoACqVS0jQkSWKIQ9CClViT&#10;xomJ+BsMBoPBYDAYDAaDwfDkIm/wJ2QG2INof5pFJGkXnUhsy6MTtkEpE/E3/CchQJuQv8FgMBgM&#10;BoPBYDCcGvqxRD8IqXtRf4XWGUrHZFlCkoboyKJUdXGVxvNMjb/BYDAYDAaDwWAwGAxPulmBY3H5&#10;PPqvVEqmEtI0BOkwNzdHZJXIEiP8DQaDwWAwGAwGg8FgeJKgTpgAAJGb+2mdR/5VPgmgyCiUCwRJ&#10;vFb4566AaxdY9bdJ1Tb8AJxsfA2cKDFlJE+anxqlzEEwGAwGg8FgMAyQUpqD8ARdlwsESiscxyGO&#10;Y6SURFEE0iMlpmhZRFGEOUMGg8FgMBgMBoPBYDA8KTgm4fuBegC0RGu96nlJEASkaUqn0zHC32Aw&#10;GAwGg8FgMBgMhicXq0Q/EpAIYYGWSOkihY3jOGRoMq2M8DcYDAaDwWAwGAwGg+G01vZr6Ml4LQei&#10;HyQCByltLOliOS5Kg23b+L5vhL/BYDCcbjT23sQHrryST9zTMAfDYDAYDAaDwfAo4r+3aInARgoH&#10;2/KwLR/H9rEsC2lZIKUR/gaD4fRg700f4Morrxwsx4veez5xciHcaOzlpg98gJv2fn8iORfZn+Ce&#10;RmPt34293PSBfF8+cNPeR39/73WPR6Sv3s7emz5wwvp333oLE1dcw9svqpzw+sf12b6PfTMYDAaD&#10;wWAwnMboY9F+rfN0ACFACAspbWzbx3U9PC/AC4ogBdHxrv4Gg8HwRIn+a799Pldd805qufTlxquv&#10;5gNzV/H+V257zPdWKtt45fvf/++zI7WLeec1vb/nv8O3j17AFddczkWVyn/q8bjo7R/nIjMsDAaD&#10;wWAwGAyPJf4H90GKPMXftjxcp4Dr+GjbBkuSaWWEv8FgeGJpNO7h1lsmuOKai3uiH2Anl191Gddd&#10;eyv3XFw7Jrx33ciVN9wHwAW9iHijsZfbr/scvOGdvHJbhUbjHm68+gZ6r1oj3Nc+N8llV13KzLW3&#10;cBS44Wq44qp1fPXaGS695jx2DR6fZe6qfN2r93mwnskLuOC4z/No2380JsZrj/renezmxlX7yGAf&#10;8/U29t7Edavv/4D7dvz6DAaDwWAwGAynAWKt0AcQOl+0yJ+WUiItB2G5SNsjUQpHWjiOs1b4a61R&#10;SpFlGVrrXo91iZASIQTStFo3fJ9oodFIECIfkL0lb0FBr/WE4SnJ7l3cN7mOlxz/eO1czp+8hV27&#10;L+eiXvj7vtl1XHXNNdTmb+e6a2/knp2Xs/P41d14A7OXXcU1F9eYv/06rr1xNxe9/aLeBMENcMU1&#10;XLMT2H0jV39ujquuuozZntDdOX87X1018TD7KAJ49TbYfSNX38BAYD/a9h+Nba98P9se473XXL52&#10;X47t46Mczh9w3yrbXsn7P26GpcFgMBgMBsMTj+opfMlqtSRELv4laX5fgUpi/EJAlCmCoTGwLYYC&#10;iyhSZIlx9TcYDKcDE+Orov0D5c/4xNpHLri0lxVQu5hLL7iPXbvXPt9o3MOu+yY5/9x8bbWLL+WC&#10;+3bltfG91P3z+jMFOy/nmndefJLtPjb5Ni7g0ot779z5Ei6bPIXtn9J6T3zv7tNg3wwGg8FgMBgM&#10;T4Do1ydOA6iTvE6gEDIP3GNZIG2EtOl2I5RSOK5vUv0NBsPpyjxzs6vvT7Ju/FTed5Rbrr2aW1a/&#10;b548M2ByHeM/8G7NMXuSCYqZ77F9Kj/gvj/h+2YwGAwGg8FgOF0Rx2VWW5ZNpi2k9Mg0RvgbDIYn&#10;mJ3nccENu9h9+c61ArcXob905zHROjMHeYj++EmB1fRr40+YR4CjMwxW8f1SG2dilZQ+cV9+EEPA&#10;x9j3J3zfDAaDwWAwGAynE8eXS+fiH6xeCz+lBUoLEm3a+RkMhieYSuUiXnLZLDdcfeOqtPbc0I7L&#10;XrJGpN7Xz+0/Pm1/1brOu+A+vnp7TynvvpGrr7s91821czl/clV5wPztXLdmm6e+v2u3cSu3HD35&#10;c417PsGVH7iJvaeQTv+Y+36CuJ9lbr5/KL7N0f/gfTMYDAaDwWAwnMYI0fPnE73WfvnfluthuS7S&#10;tkzE32AwPPFse+X7uWb8E1x99dWDxy644href9HayPQF7OLqq28gd+R/Z8/Ffq003nn5Fey6+lqu&#10;voXe6y5nW6UCVLj4nVdw49VXk28lX8fO2jxzk7cMXP1PhZ2XX8Xcdb1tTF7ABZMnbv/KE7Z/Kus9&#10;+b43yI0Ob7garrjmcl5y2Ve5tpeyP3nZZVywKsr/g+6bcfU3GAwGg8FgePKhte4t+d8CEEojLJG7&#10;/u+ZCfXXv/ENNHkqgGVZnLvjfH7j/R/gshf/JAIPkThIaZ/ESMBgOMWBKBSaDKSNCh0Knk8cdXCs&#10;Fq//2ReidYtPf+p6fvVXfwXwUKlE9vJRFGnvb9lbDE8kSp1evwR5i7qvsu64lnsGg8FgMBgMhv8c&#10;pDTX6P8BV925uZ/IdZDmmLGfBaDhY9f+Du+66ipQ0OjEvOd9H+S9v/khZhbaSNum02rRdgP+/pFp&#10;E/E3GAxPXvbe9AGuveUoTF7GVTVzPAwGg8FgMBgMTx36rdFXo3UeqBNaUy4GpMIBnR0T/kKINe0C&#10;+q6AAonoOQMaDN8vWoC0JFGS4bruYIx5nkeWgWUJc5AMj5ttr3w/H3+lOQ4Gg8FgMBgMhqegxuqb&#10;+w3S/PXgsfw2g0zhCH1M+OdPGPFlMBgMBoPBYDAYDAbDk3xagCxJ0UIgTTs/g8FgMBgMBoPBYDAY&#10;fvhQSqF6Dv/28b3/DAbD/8/e3QfXVR54nv89z7lXMpAQLJkXL0sSYgl2jSch3VBTkWapoQNdlmAr&#10;VBf2livdeGt6VprMrssyINydOGk64/S2LcJI452mpepsBarTDE47S1cFyduGMEOXleqCnhDKeIIl&#10;N3npbQMGHJuOkXzvOc/+ce6599z3q3uv3q6+H+og3Rc955xH58j397ycAwAAAACrmZGskTGJMPhL&#10;mUv/i6H+AAAAAAC0gsAk5bykAmtz90aj5x8AAAAAgBYI/bLyjVHaePKdJxu/8h8AAAAAAFjdnJHk&#10;tSktT75iPf7A4guiw7DgMQAAAACgmUzCyJlAzgVKBEEg3/dlrMkGMmNM9qs1VtbzZK0nFxDUUO9R&#10;Fx5TbW0JmZSRc06JRELGppROOyWTVnJWUuZr3iAUW/AVAAAAANY2a23RY88Lr+LvjK/A/1CSVTIZ&#10;FCepckP/mQ6AxsV7+hdyPBH4AQAAAKBWxkntbVaedUqnU7mr+su5smHMORd12AIAAAAAgBUufSkl&#10;F1gFvlEi6uF3QSAZk+3ZN8Zkh/wDAAAAAIBVFPzn0wpMUlZe2OMfZEK/jFEQBHnD+qPwz1B/AAAA&#10;AABWPuuktkRS7aZd1tlcj384zJ9b+wFYWj95Y0b/eOYd/fKX56kMAACAJrnqqo/pv9t4jf6Hm7up&#10;jDWqLZFQwhkFQTrs8ZeUDf/xi/vFh/o758REfwDN9tGPdujT11ynazo/RmUAAAA0yTvvndeFDy5S&#10;EWtYKjUveUbGuvBy6dl5/vT2A1gGhH4AAAA+X6G5Aj8tGV9JLzbUP3CBnCTf9xUEQXaufzj138gY&#10;K0ePP+rkTO6eEcYYGYXHlLWWi0gCAAAAwEKDfRBEAUsmc70+33fyfV/WBHLOVyo1L6cgN9QfAAAA&#10;AAC0hmTSk2eMfJcOh/pHSg31pzcWAEqYHVOvMRqcatL7sLaOCwAAgEXmTDSivyD4R+G/sAHAZIYO&#10;AMDS5afe7N8e06wgNTumXjOoZhQ1NTKkLZNO432Vyy56X5ntmR3rVe/YbFO3cWnqalZjvQv8/Szx&#10;Pk4Nltm++HbUsk01vL/i73tZf08r+RiqewULP/ay21Xub8uUBqPXesc0q+qvFf6tqvg3q+K6AQBo&#10;rnQgBTKSbOUef8I+gOUwNWjUfXi7ZrIXHp2U+lfWh+S+8drCXa3vy+rareNuXH0cBkurlnqv4T0L&#10;/n1jqf+6aLD7sLbPZP62zIzqRH+vxmajhoR+aTJ8bWb7YXVn/+iUf61r9/G8i/EK8OoAACAASURB&#10;VCS7yQGpZ1TDfaXWHTYMFa8bAIDmCoyVsUlZu06yidI9/oXhnx5/AEtmdkz7JwY0eXy3unJxSuOT&#10;A5rYn+llK+xJLOpZjPXM1drjWHNPXKmyww/005pQf/y5BW7Dlpu6CvZlVmO9vRobG8xuV+/YrDRV&#10;8Di7vkGNZXsfCwJFrb2cpldjs6X2p8z7e0d0smr9NKPuK+xf1eNB0rODNfTEljuGMuvKvqeB33fs&#10;d2cqbXPh6ILeQQ321lKnFbaj3Lrj68zr5c4cf7MVys38zNhg4e9vgXVUbduadexNPauJgX3a3ZVr&#10;zNk3MK2TM5I0o5PTA7ovE9i77tmunolnM+VUeq1gG/pPaPTJ+N+v2LrjDQJ56wYAoMmcUTpllXZW&#10;xiRK9/hzWz8Ay2bmpKYH7ivuVe27TwPTh/VcDb1jU4P9OjE6E/bMjZ5Qf9WhAqV6AUsHh9Jl92l8&#10;ZlQ9GtBkpkd4odvQtft4mZ7iaQ2dvC+7XRrqlnk2/ngktp0TGopGSkxu0VB3vGGi3P7l92S6yS0a&#10;2nlKwwX7U64O3D5pYnpp6r78/lU3cWJz+HMVy48H3sI6iQfien/fUxrslyYzPcO11U90GExI+5xc&#10;lREH5bejhnV33aPtip1js8/psLbrnq4q+zc9pMObZ7K93WED3ULqqPZ6afjY6xuXyzvRpvTsRI82&#10;d0uaPaUTPZvVna2Pm7RFJ3RqtspreW0n+/MbFgrXndegOatTJzLrBgCg6azmU4GCtCejZHGPPwAs&#10;p9lTJ8q80q3NPbWUEH6Q335PVyZQ79NAyZ65vE/kGnfHY72AN2lLQ2XXsw3l9Gh0uC8XzHrij4vD&#10;x8C+TLDoG9ZoT/Rahf2bfU6HYz2ZxeGk1L4NaF9UWN+wRnuWou4r7V912Z/r2q19AxN6ttJG1VUn&#10;te53bpu7dh8vCKEV9yC3PXVvR7V1d+me7dLhTPKffe6wtP0edVUtN3Y8dG9Wz/RJzTR92xbj2Asb&#10;eE6MPhkefzMnNV2pQbKGvz0jQ8qdn9UavEy3Dm9/snQjAQAAzYj+NiHjWTkT5Af/UhenYWFp5mKt&#10;zS7x6SOMMkE2etxULvbN6OR0raVMa6g7Ou76NaHaAuLUYPxnGi27vm1oTLz3sEs3bckfRlx2/+I9&#10;mdVbZnSiICzm/8oWs+4r719t9VJrVS6gTmre7z6Nz2zX4W5TejpGU5TbjtrW3RUmf81qVmHu72ri&#10;8dzYtjX32IuC94yOxxstyr290mvZIp/VRE84QkI1NDho0uXWDQBAHeIZyvd9SZLnhZkrCALZhNHc&#10;/EXZxDw9/gBWmO7N+XNnp8Yy86tP6URNH6olaSA7bDhcjlfpVQvnBj97X264eU/DZS90G5otPoy4&#10;yv6V7KEt2zJT0CM/q/xBGotZ9+X2r3rgzDUQFG5vuR9ZQJ0sZL+7duu4KzeFoBkqbEct646G+0/l&#10;hvk373hudNuadOzNjqnXlAjeXTdpS/z3PntKJ7RFN3VVeS2b+yfUs/0eVc/9BSNKAABosqjT1TMJ&#10;XX755WprayP4A1hhunbrydET6o8uMtZ3k052G5nuIW3JDtfOH+I++9zh2DDcPt03MKH9UZfh1GCJ&#10;23IVfhA/pRNFQ6lL99jWVnYd29AU0xoayTSZTI1oKApulfav6x5t74kNfa96C7bCfRvR0PRS1H2F&#10;/at4PIQmoh2sJXQ1XCdl9rtSfdSwD9VV2I6aj8FwuP9Q/1BmmH+zjudmbFsTjr3ZMfV2l7vlYrc2&#10;9+TKmH3ucOx6I5VeyzVEba+lZZI7dwAAFjX0KzO62lNC7WrTZfqn85cI/gBWYvY/Ht4uKztkd0CT&#10;kwOa6I+uYt+n4VFlh/Xu1HYNxOPB+KS2DHWHrZ3lrrBdqrEhmpay86S29JQeRl627ExYjK5gvuBt&#10;aIoeDWh/iW2rtH9d2n08vF2iMUam+7C2z4yrr2B/8utgRtsPZ/ZtvzTQszR1X3b/qhwPkjSgZ/P3&#10;r0r4LVknJRoHFvT77hvX5JahzHFtZPoVu3tF9X2oKV6X246K6y5s99iuHuWH2LqO51rraAHb1uix&#10;FzWoTPTnT0MLrwMY/t6jMroPb9dMtnWg0mvSgqYiFd09AQCAekO+KXocBf+k9ZROpWSMpLSVOfGz&#10;8+7YD36gwBn5gdTe3q7PfuY2fWP/H+t/3voFefYymVRSxnjymYeNOjkTyOmSZJOy6XWyzkoupfa2&#10;i+q/93a1t1/Un02M6aGHH5Rcu4K0ZL3wZwNJ1gYS7VQrQhAETS3v//vH93TDf381FduwKQ2a/do8&#10;c7xFLxbW6vsHAEDzzf70jD718WsXfT3W8jl9ET51S06SkSQrl8lFkuRJkpP+/WMHtefhh6VAOvfB&#10;h/r9R/9IX/ujb+itdy/JydOluZTmL1un7/3ov5GkAAAAAABoBcaEPf/Wk9rajZxSsslACaoGAFpB&#10;n8ZdH/sHAACwZkJ++aH+gWfk3IdKO1/rPuro8QcAAAAAoJUaBIxxWndFmy65Oc1duli6x7/UvdeN&#10;sU2f24s1dfRJMlJ0XMkoumREdOslAAAAAEBtfN/PZq2o9z8bq6zRxbl5XfHRqyRzhqH+AAAAAAC0&#10;irBj1UpaJ6c2+a6d4I+lY4wR/foAAAAAsFiBP5O9AiMbXCaTlpS6fGHBv/DiAcACDp6i0F84pQQA&#10;AAAA0JwGAOMkm5Zc2qPHH0ud/4vn+AMAAAAAFp6t8sN+GPidczKBlPAlI8kGPj3+WLKjUlJ+r3/8&#10;eOLYAgAAAIDGZIN/FP49o4S5RI8/ljr/Z4b1u/hj6gUAAAAAGgv9LvvVubQ8M6+EEkqaD2SpHixh&#10;7M9rAJDxJdVyi8ggtgAAAABAq7MN/7QXSG3OKSGnRHzOddTzGrUUWGvleZ5MYCUZOZde3l23je18&#10;EDQWHNetW6cgCJROp7NlWWuVSCRkrdXc3BzHZxnO5XJ/eMz5MgpkbCBjfYWXmyw4wKOfMenMA9qp&#10;AAAAACDKVVHYci6QU5DJXYGsEnJzCSXtOtn5JEP9F8L3fQVBkL1wQljHTr7vZx+j3FEZZIK7Db93&#10;UtiDn1ZRb35RVTrR2w8AAABgzXE2PnC6RF6KclauISC8jbpV4op1+tCTfpVijv+CpNPpbNjP1rlz&#10;CoKg4dEEAAAAAAA0IhoEkPac3rk0p0vrLtOHH0msrav6N7r98cAfTTuI9/5zZfrKRyCjIgAAAACg&#10;OeL5KtfbH34feEbBZZ5Sl0upKzx6/OtpPMhemV7x+yUSagEAAAAAy5dV45k15dL6MG314UKH+q/1&#10;Hv/CimylulmCyqdxBAAAAAAWIWvlcmru61UfuVxKSm3O4zLpCw3+hT395RoCAAAAAABY6jYAY4xs&#10;ILkLKa27KF3l2hjqXw9CPwAAAABg5QT+/EyakKS0kdJSW8rIWmtlrZVzTsYY+b6vRCKhS5cuKZlM&#10;Kp1Oy/M8hmlXCPzM8a+N53nhrSUKLkIR3RkBAAAAAFBf2A+zaXTnOckLrNxc+JUefwAAAAAAWsy6&#10;y6xSRvINwR8AAAAAgJbiG+mfjPSBkf7JC9bWVf2xjDh2AAAAAGBJOCP909y85ta1K50UV/UHAAAA&#10;AKDVGBvIJCWvTfT4Y6mOOsMFEAEAAABgKeKXnNqs06UgLV2aZ44/AAAAAACtxLpAbemU2o1Tcv4i&#10;Q/0BAAAAAFhxjCRT5bbnzpb90YSMksYq6SWUiO5Hb4xREJS+H330OkO1US8nFx5HMrLWyspIstnp&#10;IxxbAAAAABAJMotU7tJ8YaaSZIysjIyTrJPkpxW4Njl58r02BTaZX0LhHH7m9KPZOKYAAAAAoAlN&#10;A1G7gMt14Ef9qc5IvrFKB4HSgV9+jn8U0AhqWJTw7/KPLY4zAAAAAChUfnZ+IJcN/oFyo6iN8TIX&#10;V/flOyNrg+LgHw3rL/kc2Qz1p/1wukiJoE/oBwAAAIACzpbO4EYKg1WQeT0zfV9W1krOeDLGKNne&#10;JiMneSY/+JcN/EDT8j/TSQAAAACgUdbaKFSFucoaBUZyxsjJaG4+pQ+NL+dc6R7/coGMkIYGEn/+&#10;ccRQfwAAAAAoF+uVu7hfuYiVy1CBrJwzcoEU+OEc/ys/eoUuuUDGs6Xn+Jfr+XfiyutoJPsz1B8A&#10;AAAAmiF7QT9JvgvkB1I6kFKBk0tLH344r7k2T9Yky1/cj0CGxQr/HGMAAAAAUCnVV37JmEC+fMko&#10;28ufdlLal9K+C6f/m3bJSmnfyMbvn26MkXNOQRBkWw+stYQzNOfYjR1bpRYAAAAAQEHKrxKVjJUS&#10;7W36cG5eXlI6/8EHupSWLs2Hi2fX0eOPpcUxBQAAAAC1snnfBdn2gCB7Oz/npCCQfN8pnZbSqUCX&#10;UoH8lPShb+ScV/6mgJUu8gc0I/wzzx8AAAAAqof+fEEm8IdX4fMVzvG/lE7rUkqauxRofj4lI6tL&#10;874+vDhX+qr+5eZhE87QQNoPD84SQZ/jCgAAAADqilhhU4Bz8p10KS3Np9KSl5ZJtMspnFZtSwV8&#10;Ec6waAcnF/cDAAAAgKqqzO+3NhPnjWSMlZyV76SUHyidDnT+/DlZK11+RXv5Of7xXn56/NGExJ+9&#10;gJ8xRnI0LAEAAABAw1Er8zWQk3OZuf6BL6NA1nMy1i+eNFBqqD/BDM3J/qbq9wAAAACA8rIX+Mt0&#10;rLrM9+Fd1KQgCOT7vtrarAI3r1T6Yn6PP8OwsWhc2MZkrJc5uHzJudwx5hIK26pMrskq8zD8X4I6&#10;BAAAALB2mEyqN/mBPxuxXOYlJ8kFkvPlgkAK5uUCT6m0VTpllTBSwlora608z+RNH8jdWz02zN+U&#10;Wh1QCyvnrOQ8GZOWsSnJpeSUlgs8BfIk15ZpAJBkXO5qFc6GN6csfxMKAAAAAGit0K9AMpKTLUjh&#10;YTZKZDpVPSe1e9I6z9c6e0nrEim1twdKpea1bt16+XPphSQpAj8a5OK99i7s9c8eV2GjQO5AT0sm&#10;CBcR+gEAAACsJcX5O7rWn820CxgT5ifjAinwZVzYuSp3SUaXlPZT8oxTm9dGmgIAAAAAoBWE8/wD&#10;ucy06mgkP8EfAAAAAIAWCP3ZC/45p7a2Nvm+r0uXLnHFNAAAAAAAVrvoDn3ZO/VlrpmWTCbp8QcA&#10;AAAAYLWJevfjoT+6eL+1VkEQyBijyy+/nB5/AAAAAABWs3jo9zxPnudJ1lPK9yVxqXQAAAAAAFZ1&#10;6I++xnv+L7vsMqXTaX344YdKBEGQfVNspEDpoQJGytxQEFjo4ShjreRJ1jh51pNzVtbQ9gQAAAAA&#10;CxW/kN/8/Lza29vlnNP69evly8pJ6uzslHvnLYb6AwAAAACwWoO/VDzUX7KSTUiZYf8EfwAAAAAA&#10;VrEo+CcSCbW1tSkwnmTbFCSTCw/+4dwBhvqjrkMxbyoJAAAAAKB+UY9/FPo9z1MymQv+ziTlJzIN&#10;AlQXAAAAAACrVy78S4lEQvKSSgfhdfqcc/T4Y8kORdHhDwAAAACLGf4VzvH3rJyR0vUEfwAAAAAA&#10;sDKCfvFzkrVWspJnJJu5iRr3UgMAAAAAYEUpjuqF4++tk8oNqzYmDP7GSIGsEjbTBOCck8ncU90Y&#10;U3JhqDYaYYyRTO74kqJjq3RrFQAAAACs+RxVUzOBk5GTkWRdIPk2bBUIjHyTpMcfAAAAAIAVx0ly&#10;NhPsYw0BeT39QemGAiN5LpCM5GQJ/gAAAAAAtDKCPwAAAAAABH8AAAAAAEDwBwAAAAAABH8AAAAA&#10;AEDwBwAAAAAADUpIyt1L3Vo557KLMUbWWnmeJ9/3pcy914GFM7Kep8AEmePNyFove2OJIAioIgAA&#10;AABYBPT4AwAAAABA8AcAAAAAAAR/AAAAAABA8AcAAAAAAAR/AAAAAABA8AcAAAAAABWDv5OVi92l&#10;z5lAMuHt1YyTpOhWa9xyDY3IHD8mqP1YcrRNAQAAAEAjEs65TBNAQs44OWey91k3xkjGyBojq/Bx&#10;YKg0LJyTlTFR7ncy1snIyciUD/zZ0E/4BwAAAIB6Wclke/udyfT258U1evnRRMbV02oAAAAAAKg/&#10;+AMAAAAAAII/AAAAAAAg+AMAAAAAAII/AAAAAAAg+AMAAAAAAII/AAAAAAAoKWGMkTFGRkZpP61E&#10;IqEgCOT7vjzPk/NN7nsTZO/FDiyMkXNOTk5GkjGG2/QBAAAAwBIo2eNvYunekPTRzPifaWgCAAAA&#10;ACxD8C8M/DQAYCkaADi0AAAAAGDxJEoFspLPuSisUWmoK+pLMnIF4/tpUAIAAACAxVWyx5+efixa&#10;/M/r6ec4AwAAAIDFVrbHPwpoLvuckejxR/2RX/Ee/6JRJFzoDwAAAAAWBbfzAwAAAACgtYO/k3GS&#10;FMg4Zb+PumCD6P8moLawaBjqDwAAAACLIzPUP5BV5h7rzikIAjnnZIyRtVaSkQskX05yNABg4Zxx&#10;MsaTtUZWNjyunJVxYeB3jrH+AAAAALAYrEwQzr7O5q7wsSTJBHJ5Pf2EfgAAAAAAVlfwBwAAAAAA&#10;LSuxkDczDxt1y1zFHwAAAACwtOjxB7Ds3nnvPJUAAADA5yssEnr8sTSMEdfvQykfuaJdv0oF+od3&#10;fkllAAAANFHnx66gErDw4A8Azfaxj31EH6MaAAAAgEXDUH8AAAAAAFpYQgqH8BtJLgjknCuzUFlo&#10;Huec5JyCIFAQSHLcKhIAAAAAFkNej380hz8+l595/VgMHFcAAAAAsAzBvzCYxRsCCGpYjLDPcQUA&#10;AAAAiyuxkCBGSEMDqV/OFTcoyUnGiKkkAAAAALBIGOqPZWoHMBUfAwAAAACao2yPf1HPrDES2Qz1&#10;J/2w11+uqGGJHn8AAAAAWDzczg9LnP9N1e8BAAAAAE0O/k6Si+WueOcrcQzNEx1ZQblDsTQOQgAA&#10;AACoW3aofxBeZy0zIttkF2utvMDKWaPA+eJu66gv8jtZK/kKJONkjJOxkrXhUP8gKBjrb4LMVf9s&#10;pqGAwSkAAAAAUI+wx99E4Sy/t1+SLHOv0RRBwdeyh2NxA4CCKj8HAAAAAFhA0gIAAAAAAK0isZA3&#10;G2OYbo36cOAAAAAAwLKgxx8AAAAAgBZGjz+WhlHxBSQAAAAAAIuOHn8AAAAAAAj+AAAAAABgNcob&#10;6u+cyy5SZmi/MQoH+Bs5xmqjAdljyYXf5445ZY85AAAAAEBz0eOPZWkAAAAAAAAQ/NHioT8aUQIA&#10;AAAAWDxc1R9LlPhV9qr+ZH8AAAAAWDz0+GPpsn8m4cd7+gu/AgAAAACaix5/LFHqV+6ifi7WEODo&#10;8QcAAACAxUSPP1ZGuwDpHwAAAAAWKfg7W9AOUKotwEkKqC00xNlsV7+cDYN+/KhyZH8AAAAAaLpE&#10;NvA7l7mnenH6MtZJgVFgnLjbOupj5Fx49ERfo++DQPJ9P3pb+Hxho0HuJQAAgDXnwum/0uhjR3Xt&#10;Awc0+LkrqRAACw3+UZyykvzY9xF6+tG4IDPH3xnJZob1R+HemcpHmTOEfqDlPsBeOK0XRx/T0TMl&#10;Xty4VQ8P3alNV5b/YPvD8S/ptU8Xf/gNPxi/pbsP7NDnruSDMcB5XG/AXnnrf/15Qj+AhoJ/Tqn7&#10;qnPVdQBAs1155SZ94WtP6AuEdYDzeKXt16Yv6GtPrLzt+tzgE/ochx2AZgT/QvHQ7xzhH/ULjx2j&#10;+GQRY4xkjMIvHFsA8kXDWqPOxFsLe7pee1pfeurV0q9FZVz4oZ7e+5Qy79IDsVBSrvzCABN/rKf3&#10;6th1D+trX9ik03/1dT321t16YjD/o/iFH45rb2a7itZZZnsqrfOWsy9q9Dtv6Vq9qlfPhD9zi16P&#10;lbNRWx8e0hc2XVl5fytsF8B5/LmCbc6cfzqrF0e/I33mWh09mjnjtj6soWuez55PG7eGZYXb+Zqu&#10;2/q2jh49k3duVj3/s+d4br+f2iup6HznvAZQH1sYzuILsBgNABxfAKqGhQs/1NOP/VifefiAnnji&#10;CR14eKvefupp/fDChex7Xn37Oj184EDJ1yKvP/2U3t76sA4cOKCHt76tp55+vaj8A1XKiLtlxwO6&#10;9ujz+uGFH+r5o9fqgR23FG/3U9IDB8Ltjq+zcHsOPCA9NfqiTldZpyTpzKvS3Qf0xBODmSDylPRA&#10;ZtsfuFZHvxOWU3F/K2wXwHlc8QTU0bc+nd0HHX1Me1+LP34+ts5XdfTHnwn36YFrdfSx3PZUPP+z&#10;53hY5kZFjXzivAbQ/OBfLqiVahRgYVnoUun4AoC4K6/8nAaf+Fq2p0xXX6NrC95z69136mpJuvpO&#10;3X3rq3rt9eLQ8dqrG/WZLVeHRdx5t2599bXMh/BbtOPAkO68WmXLLxMZdNfWt/XU3qf09ta7yvSs&#10;va13zobfbfrC17I9ieH23Kq7o5Xe8mndeubHOnG2lvXeqk9H2eTsCf34TOzxLTt0YOhOXa3XK+xv&#10;+e0COI+r9ZBv1Na7Mifc1Vv0mY3xx9fo2ti5lbdPt9ylrRvD16qf/7FzOr/Zg/MaQFMkyoWxeFiL&#10;hvoDjQiH9seOMZnwav0M9QdQxg/Hv6TsKFbdqk/HPohfd00tJZzR0cf26mj8585Kt2Q+e7/+9N4y&#10;5Zd39ZbPaONRZT+IFwadHQ+/o9HsOmNDfc++o7fz3n2NrttYZ8VsvE7XLGh/bym/XQDncRPF9+lq&#10;XXPtGb32jiQ1cv5zXgNYpOAPAMByiubC6oEDOrBD0tkXNfrYW3kfhN96Rwq71c7qnbfLlZQbLpvv&#10;9Srll/f680d17a236ujzr+sLm4p718ILg30h3I8fjmvvd17UlqE7dfXV1+haxdfxjt46I11XTwWd&#10;eUvZ3a9pfyVdfaeGDtwZJaXsdm1iPjA4jxepBs7qnbczDQENnf+c1wAaVzTH3zkn3/cVBOEN1qy1&#10;2d5/5xwLS91LdBxZa/OOK0lyDCkBkPd5+R29XTT0NX847avRmODCoe9RAL/yc/r0ra/q2Itncx+K&#10;R1/U2WrlFwzdPXvix9kLh+nsizr29lbdteMubX37mP7qdP5c4gs/HNeXvv5XJeftF2/Pa3p142e0&#10;5eoq6yz6oL9Fn9kYGxJ99kWN7n1ar+uW8vsb/x7gPK54HjfmjI4+/3rUuqCjCs/xiud/RZzXAJqD&#10;Hn8AwIpz5aYv6Itbv67H9u4Nn9h4q27dmOkd3BQ+date0969Tyka3vq5K6/UhYJPwLfseECv7X1M&#10;e48q874dYU/YleXLv3LT53TX1mN6LDN8duPWrbpVb0k6qxe/c1TX3n1Am668UlfffW1R79qVnxvU&#10;A699SY/tjQbl3qoHDuRez9+e+Gvl1lmibq7cpDuHHtDTe/cq3PrY/pfb3yrbBXAeN+t82KhbdSy2&#10;Tzuqnv+F+xs27h3VU3sV9vRzXgNoAvPGP37oXvibv5HvjFxmrvWvf/rX9OjX/lD/9n/7P+T5nqza&#10;5QKjtInfjA2oXWCMrEnIGckGaSUSvhR8KOdf1P/0Lz6j1KVL+va3xvXw8C5Jku+n5Hle+L0LZI2V&#10;qX4tSizF7zIzGggAAOSEUxuO6Trm2WMNspbP6YvCBZKsZCQnKfoU7mVC+eMjB/Tg8EOS8/TLDy7q&#10;9x79hv7gj/5IZ3+ZlvMSsoGvC22e/vK/ziysx58LsKFeHDsAAAAAsDwY6g8AAAA0KLx9IbfTA9AC&#10;wZ9eW9TLmMz4FAAAAADAkmIyBgAAAAAABH8AAAAAALDqg3+5e6nH77cOAAAAAABWafAvF/oBAAAA&#10;AEALBP/CkB89JvyjWeKjRziuAAAAAGDxJcqFs9KBjQpD/YFfMkUX9qcRAAAAAAAWl1WVIEYgw2I0&#10;AuT3/FMnAAAAALBYEqVCf8lGAHr80WDYl4xkJLlyrwMAAAAAms2WD2nAYjcEMIUEAAAAAJY8+DPE&#10;HwAAAACA1pE31N85l7dEDQDRUP+SY7SBGjnn5CQlEgmlUnNqSxhZz9PFi05tSRqagJXuGwcPUQmo&#10;6CuP7KISOKfB+QxgpQd/YKkxsgRYXb76e7uphBY0Pz+vs2fPKpFIqK2tTdbaor/VzrmS1wIyxmhu&#10;bk5/+q2/oCI5p8H5DGCFslQBCP0AAAAA0LoW1ONPUENDId+EV/WP38qPYwsAAAAAFhc9/lj2BgFC&#10;PwAAAACskOAfhTQWlkYWAj/QKqY0WPI8H9TUkq2/V2OzS73Plda5HNsELPI53Tum2eU4t6YGZYzR&#10;4NRKrSv+FgBo0eAPNEPxMH+G+gOrV49GZ/LvCDMzekL9SxIU+jTujmt312psQABW0Tm9/bC6F/0c&#10;KXE+943LTQ5oor+VGxMBgOCPVjrQottDKsgF/kwjgHGSdeWDv+EuksCq0nXPdvVMH9ZzfHhuGb7v&#10;K51Oy/d9KmMtntO7j2tmVBoaWYau975xOTeuPn4NnM8Amhf8o15Xlwlp1lp5nidrbRjQAl9yLCwL&#10;X5xzsl7Yu+/kyzlfJpPonZOCINMg4MLFOCs5mzlErQxtVMAqs0U3dUlRD9rgYG9sCsCsxnpjw4jz&#10;xvFmetzGBrOv947NZof8Zh/H35ttYKhebv52RD/TrwlNa6g7U9bsmHoLhjoXDTV+brDGqQ2Vtqna&#10;ugr3b3l6I33fVxAEGh0dVRAELRUWDh06pC9/+ct66KGHGl6+/OUv69ChQ63doDfxbMG5U+U8Ljp2&#10;M1MJsiOCojIGNVXH+Vzb34kazsM19Leglc9nYE2G+eh2nc7JWitrrYJA2XM7nusTVBeWhAlknSdf&#10;knGBrDIHYXwEQKmefXr7gVVnamRI0z2j6s4+M60Tm2fkXDiGd2qwW4e3z8gd78p83u2VGZTceF/2&#10;/UMn98m58fDDcHe3zMBk7PGIpnYX9wDWUm58OzJxRruPT+qk2a/NM8e1u2tKg2ZIWyadjvdlC5bp&#10;H9R92V7HaQ0d3q4Z59SVWU9375hmju9W14K2aUqD3dXWtbx8P2y4/eM//mN95CMf0dNPP60dO3ZI&#10;kjzPW9XH6cGREV1+2WXas2ePNmzY0HB57777rp555hkdHBnRI8PDLZj8BG3/NwAAIABJREFUb9IW&#10;HdapWamvq5bzrZQ+jbtJyfRr59g9elI7NTQ9oEk3rj5N6dkFns+1/p2obVtb/29BK5/PAEqLgn+Y&#10;uwAAqNu0hrrze6n6T4wWfPDt0fZ7okdTenYi/rhUT2KPRof7YmGj8PEJnSrq6aqt3Pjr5YOJU14e&#10;6N6snrz39Gj0ydz+de3ep4GSUxuqbVMt61r+0H/w4EFdc801+tSnPqXrrrtOzz//fEv0FL7/3nva&#10;sWOHOjo6dPHixYaXjo4O7dixQ++/994aOO9rOd8qnGOTA5oe6lb30LQGJksF22b+nah3W1vrb0Gr&#10;n88A4mFf2Wu0xB8vqMc//FBHZaIOHDdAi+rR6MwCLrA3e0onNK2JbqOhgnKinsS6NLXcWY31dmto&#10;Ov7cwCJtU5PWtSgfHJz+/M//XLfccos6Ozu1bt06JZNJJRIJnThxQlu2bFnVR24qlcqG/maYm5tT&#10;R0eHUqlUa57qs6d0Qlt0X1cTzre+YY32TGhIoxruW+TzuaGyWudvQaufzwBy53r01TmXF8EY6g8A&#10;WDqZnrntM824Gv9ilDulQdMvTTq5KJDMjqm3++QibFMT17UIjDH67d/+7bKvZ+cVrvIPSPFhkM36&#10;wNWSuf+5w5oe2Bf2zjd4vs2O7dSQBjSgIe0cu0fHCwtp5t+Justqrb8Fa+F8Bgj9+T38uSVzni/0&#10;jwYLS70LAEh9um9gOv/q4FODVS6KtdTl9mhzd0HgyXt9WodjY3mnBvs10bNdxbMIatmm6us6ORPl&#10;gP2aWMLflOd5SiQSSiQS2Z7BZDKZXVplTnD+h6PGlpYN/WO96h5Sbih9Tcd2mWN3dkw7h6TRJ8c1&#10;/uSoNLSzxEXqmnk+N1JW6/wtWCvnM0D4zwX9/OH+jjn+AIAljv7jMxo90Z9rGOxX5uJey1Vutzb3&#10;hNcqGJzq0/jklrzrFuw8uaVoru30UHeFaxrUuk3V1hXOhZ7oz7ym7StkEkArfkgi+McDZuF1O7oP&#10;b9eMy++trn5slzh2Z8bU2z2k6YF9YVldu7VvIHYV/UX6O1F7WfwtANA6/7YVMm/844fuhb/5G/nO&#10;SDb8g/Jr/+yz+sM/+Lp2/ZvdSrqkrNoV+JKsU0DHLeo5+Iwk58lXoKQJlE79Su1tknVz+mdb/ke1&#10;JQL92cR/1EPDuyRJge/LZlqfAxcwBG0Fyd56EWvONw4e0ld/bzcV0YLm5+d19uxZJRIJtbW1Ff3N&#10;NcaEcwULRm9FIWVubk5/+q2/0Fce2bVq9vmhhx7SwYMH9cEHHzStzI9+9KN65JFH9M1vfpNzGpzP&#10;WFP4rL5YISqQZCUT3uws+hTuZXL96DdHNPTQHimwOv+rOe39g/36/Uf/SO+c+5VMsk2eC/RBe7v+&#10;nx/P5Pf4F7ZYM1Qbi8EYk73PpLWWC0YCAJbvM1W5Hvxje9TZuVVPnGaoPwBgdf2b5vt+dnEuk7+o&#10;HgAAQPAvWD7/TZ09+39J//sGbdiwQRv6/lSnCf4AgFX2b1yEq/oDAIA1KZ1O68KFCxXesUE7/tNp&#10;7ZCkn31b266+Wjd/67T2/8vS777iiitWXR3cNsFx0GqO76QOgLUY7Aufd0EgE2ucXlDwD4f8U8Go&#10;g5HoDAEArDSVr1vyM317+136xo8kffYren5mRp9QIC51AgBYyY0BLrynn4IgyDYO0OMPAADW9Aek&#10;kl76qm7616f0lWOndOoT2TeLNmwAwEoUvy5fqR5/W09hLCz1LABazZQGS53vvWOaXZJ1F9wCbGpQ&#10;xhgNTq3Uuuotcb/yWl/HYoX+IAhKL//iD/WTnzyt37khKP+egqUV5vk/PiC9UmbZ1VF/mbX8bNH7&#10;NoXrfXzTyq2rSvv1eAN1BgC1/jtW6rlooccfANAkPRqdyb+/9+xYr7rN4aLnm6tP467gLtx943KT&#10;kukf1H113u974WF+vzYv6n5isXGL0nwPTuQH1zf/Ujr0fvPKXND7Tku3SXrl89K9p6XvL1GYb8Y+&#10;A8CSKuhkLXXx2TD4OytVHLwWSEYSNwEAAFTRtfu4ZtSr7pEp7R7vW9qV941zPRHULOoNaWZ5aLLT&#10;0m2nqQYAqOffpPhigyDI3OMv3iIQyBgnY5xkwsdAozzPk7VW1lqG/gOtHv7v2a6eiWeVG3U/q7He&#10;2HSAvPH4hcPco8eZqQTZqQNRGYOaKvqZGsofG8y+3js2m50akH1c07bG39OvCU1rqDuzHbNj6i2Y&#10;9lD0o88Nxl4fVPlZCVW2oeK6ytUnx2UptQ7jr2VZKx4fkB6/OxyGf2/muV3bYtMCtkk3F7w/O+R9&#10;U/70gfgw/sKh8Xll3l28Dbtuz73+vdvzy/7e7fnvr1RW/D13SNp5f2Y7OqTvDZTf3lL7c2+Fequ4&#10;DVXWVVg3TCMAIEnW2ugfs2zjc3yevyRdunQpmuNvS7YOxIU/TPgHANSa/G/SFp3QqUzYnBrs1uHt&#10;M9kG5pnN+8sE6rg+jbtJDUwPaefYrGbHdmpoekCTJYbxVy9/WkMn7wtfnxmVhrplno0/HsmG8Nq2&#10;tUu7j09qIDvVYUqD3UPaMhlrXZ8c0ER/PNxPa+jwZs1E5Y6eUH+Z6yFU3oZa1oVaFPaGNGNZKz75&#10;y/BWgN+XdO/d0s7M49smpEd/KX2nVLjukL73eenRzPtue0G64/Olw/K9d0t3/jRX5hd/WRyWd16V&#10;ef0vJX1WeuVT+Y/vXUBZknTou9JLkp7MDPV//H7ppy/kfq7U9u78pPTFqNwfSY8WNHrUuj+1rAsA&#10;GmokKPUPYHHoBwCgXlN6dqJH2+/JTYQvHhFQIfxPDmh6qFvdQ9MamCw1d7+W8ns0OtwXa5QofBw1&#10;UtS7rX0ad055Mxu6N6sn7z09Gn1yt6KSu3bv08D0YT03u9D9qWVdqCaZTOrcuXO6/vrrm9Lbf/31&#10;1+vcuXNKJpNrov5ejA2//40bpSf/Lvf4+38n/fzGEqH1femnkv5V1Bt/Otd4UOg3bsxfxxuni8vM&#10;rjNTbuHjGztqL6uUByekB+PTDM5JPy94z5MvSG9E5b4svbRe+s2Ohe9PLesCgEbUfHE/GgAAADWb&#10;PaUT2qL7uqLvpzXRbTRUEIRPzUp91S6M1zes0Z4JDWlUw33l1tVA+U0ra1Zjvd0amo4/N1Bn3VXb&#10;hiataw3r7OzUkSNHtG3bNnV1NX51xvPnz+vIkSPq7OxcWxXZIX1S0g/eLw74N3aE3xeG6ccHpFc+&#10;Gz7++Y+k33q5dJl33C/tLHipVJm1bF+9Ze3aJu1c35w6qrYNTVkXANQS/MsNUQtDPxesAQDUmF2f&#10;O6zpgX1h73ymh317nVe/nx3bqSENaEBD2jl2j44XFtJg+c0pa0qDpl+adMrebGB2TL3dJxdhG5q4&#10;rjVseHhYBw4c0NjYmFKpVMPlJZNJrV+/Xnv37l1bFVkq5JdqDCgI/9H7vne/tOt0wVX0M2W+2Iyr&#10;6zdQ1uMDkl6IXVwws72LsQ1NWxcA1BL84w0AeRcHcOFXoj8AoHpQ71X3kDQ6E6XSPt030K/++FX+&#10;pwYVZtdo6P60Ts5I6pJmx/ZrQtJoJtDuHJJGZ8a1W5vV271TY/cUBuJayq9VI2X1aHN3QeOHtsRe&#10;n9bh52a1O7PxU4P9mugZ1UxXPdtQfV0l6xN51lxIXyQ/eFN69NelQ8fCx/f+uvTxN0sM4d8kvfJr&#10;0he/mxseL0lvvl+9TG0Kb+v36MTCb+vXSFlvnst9f/Mm6eMFr9+5KRfm771buuOcNF7n/lRb143r&#10;w0aEm28PL0L4JocegHqDv3Ou5JB+evwBAKVNa6hwSHrPqGZcbi67JPWNz2i0tzt2m9n4RfrCefym&#10;32hCUs/oqAZ0WJoZU2//kKYHJnW8S5J2a9/AkPq7e6WZfflRuWL5C1N7Wd3a3BPu/8lJp/HJZ2Vi&#10;ddEzMFA07356qFtmKFZPx/Prqfb6qrSuMvUJLJLvH5NuzFyxXpJ0Lgz3RU5LX+yQvhOblfLSC6XD&#10;d1GZqi/0L7SsN8+FV/W/8QXpwRekV2LD83/+ZvG8+49/NjdtIdrvN+rYhmrrevCFsKHglc+H0yNe&#10;4rADsEDmv/3Dh+75//KSfBkF8mWM0e23/pr+3R/u1+5/u0dtpl2ekgoCKXBGAVP9UQdnJKOE0s5X&#10;m3VKp36ltqSTdXPacsvNSnqB/mziP+qh4V2SpMD3ZT0v/N4FuVtVYNmtpVtWId83Dh7SV39vNxXR&#10;gubn53X27FklEgm1tbUV/c01xpTsHIhuJTg3N6c//dZf6CuP7FpV+33o0CGdOXNG8/PzDZfV3t6u&#10;jRs3ateuXavqnP6rDs7pVnN859o8n7G8+Ky+WCEqkGSlcBB+9j57XqZPfvSbIxp6aI/kG52/OK+9&#10;f7Bfe7+2X//w9jn5xspzgS60tev/nfmHsMc/CAI5ExZoCu4LLIUjAYLAScaj8tGQ8LgK/zhY62QC&#10;I64bCQBYagdHRnT5ZZdpz5492rBhQ8Plvfvuu3rmmWd0cGREjwwPU8EAgMVvF4iu0RfL7tHzrmDE&#10;fqLsDwMAALSo9997T787PKyrrrpKFy9ebLi8jo4O7dixQyMjI1QuAGDFKTnHv1T45+J+AIDbJqiD&#10;VnR859rb51QqpY6OjqaEfkmam5tTR0dHU+4QsJRe4S6QLacJM1cAtHrwLye6uF80TBtYMK4PCQBY&#10;YeJ3MWpWeQAArPjgX+ofQG7nBwAAWjn8AwCwpoJ/uX8E6fFHw4zEZyug9Tw+EN5PupQn/zJ3f+uF&#10;lvlmDT9b9L7MfbFfekF68PTKrKtK+1XrfoPgDwBAQ8G/0pA3evwBAIUenGh+cH1wos73nZZuUxj+&#10;7z1d3/2+mx3msfJDfzNvUUojAgBgpeKGi1gyQWa0iDO5e1AGsREkrtRoEkaYAFiI0+EFCL9PTWAB&#10;Yb2m5fQT2trZqT3Hyr8HAICVKiGF91QPMvP4rbWZIf2xJXNlNmcNQQx1MZKssXJO8jzJBZ48zykI&#10;bMk3O5Mf+h1tAMCq9fiApDelO26UHs2E8l3bpJ3rM284J33xu9Ibsfdne9Ezw/cj8WH8hb3teWW+&#10;Kd12LH8b3vyRtPOz4eOf/0j6rfdzZf/8R9JvvZx7f6Wy4u+5Q9Id90v6S+mQpO/dL31cpbdXyuzP&#10;/bmHj1ZopKi4DR2V11VYN4xMqBz8y/t7jff/c+17WdLt+/W3Z8/qU3JMXQMArIyMFc3DL2iAjnJ8&#10;/B+sBNWFpRBkrurvSvTwO5Pf81/0oYz2JmDV++Qvc7cCvPduaecvpdu+m3v8nbtLhOsO6Xufj4Xj&#10;TeWH8d97t3TnT3Nl3ny79EpBmTuvymxDJjS/8mb+43tfDsutpSxJOvRd6cZYoH58QPrpC9JvnY6F&#10;/ILt3flJ6YsTYSPHzbdL39kmzcQaPWrdn8fvr74uVJdOp3XhwoXSL/7nfdr0u2/oqz84rdOfyDx3&#10;4YIuVCjviiuuoFIBACsSQ/0BAIvuxViv92/cKD35d7nH3/876ec3SvcW/tD70k8l/avbM48rDOP/&#10;jRvz1/HG6eIys+vMlFv4+MaO2ssq5cGJgt79c9LPC97z5Au5kP/Gy9JL66Xf7Fj4/tSyLtQmCILS&#10;yx1f18zMQQUPbdKmTZu06f7/W2+We29mAQBgpaLHHwCwdDqkT0r6wfvFAf/GjvD7wjD9+ID0SnyI&#10;/suly7zjfmlnwUulyqxl++otK294foN1VG0bmrIuVBnq/3HtfOZU+Hv42ZP6X7q7ddOfndK/u4N6&#10;AwAQ/AEAKK1UyC/VGFAQ/qP3fe9+adfpgrnqmTJfbMYc9gbKenxA0gvSbafzt3cxtqFp6yL0195T&#10;f8Pv6Omf/I6kQOV+hAv8AQBWKob6AwCW1A/elHb+eu7xvb8uffzNEkP4N0mvbJNuLnj6zferl6lN&#10;0isD1Yfn17J9CynrzXO572/elH/xPUm6c1Nsv++W7jgn/XWd+1NtXTdmRgPcfHt4EUKUFlQZvr+Q&#10;BQCAlYoefwDAkvr+MenGbWGQlZS9qn+R09IXO6TvDOSeeumF0nP8i8pU5SvmL2j7KpT15jlp5/3S&#10;jS9ID74QXrE/Gp7/8zeL591//LO5aQuFdzNYyDZUW9eDL4QX+3vl8+H0iJc47EpaUI9/jeUBAEDw&#10;BwC0rOyQ/BqeP/Td8PZ31d7/xsvSbS/XVm6tZdbyuFJZld532+mF109d23C68rqKXn+Z47MceuoB&#10;AGsu+BtjssPVnHMyxshaK+PCe7EZw33VUJ/wFpMm/C9+Sz8X3g+ZXhIAwFJzBfc9bkZ5AAAsb+4y&#10;8jxPxnqygR9+b0xxj78xJHsszQEZNSZxyAEAlloymdS5c+d0/fXX6xe/+EXD5d1www06d+6ckskk&#10;lQsAWHES5UOZMqHMSC78nnZsNCvwA1id4nPO0Trm59fePnd2durIkSPatm2burq6Gi7v/PnzOnLk&#10;iDo7OzmgAACrI/jHw388rDHUH/UHfkkyctFxVOF4AwBgsQ0PD+vAgQMaGxtTKpVquLxkMqn169dr&#10;7969VC4AYGUH/6iHv1wwo58WzWsIyBxnDPUHACwTQjoAYK2wtYSzwqH/LCyNLOWONQCr1ZQG887z&#10;QU0t2Xp7NTYbf2pQxhgNTq3UeirY3gW9DgAAUJ+ahvoDzcSxBbSQ2TH1dg9py6ST64ue6lW36dXo&#10;zHHtbnjq9JQGzX5tLllWn8ajlWafGpeblEz/oO5z4+pbkjBfbvuw0h06dEhnzpzRfBMuctDe3q6N&#10;Gzdq165dVCwAYGUH/+qBLLrXrc18z1e+1vpVil/ULz7Uv/A1AKvH1MiQNDqj8VjC7tp9XDPqVffI&#10;lHaP9y39RvWNi7uqoZqDIyO6/LLLtGfPHm3YsKHh8t59910988wzOjgyokeGh6lgAMCKYuNBLAgC&#10;JRJhW4Dv5+755/u+rLWZ+936LCx1LVHjkXO+ZAKFuT+8cGTg0mEjgYk3MhUuAFZY7NezEz3afk9x&#10;V3fXPdvVM/FsZsh/4RD2gsezY+otmBIUDtWf1VhvvyY0raHuXo3Nhj83ONibmU5QWO6sxnpj5eSN&#10;98+8d2ww+3rv2Gx2akD2sWopK/6e+PZV2peY5wZrnBZRZRsqrqtKnUPvv/eeduzYoY6ODl28eLHh&#10;paOjQzt27ND7771H5QIAVoT4ZwS7sJ8MYqGMr3xd4FdTKrzHn6OLDlhVZk/phLboplJD3Ltu0had&#10;0KmqQXNKg9FUAZdZJgc00T+oKXVp9/FJDagnNm1gWic2PylXYhj/1GC3Dm+fyZYzs3l/QVie1tDJ&#10;+8LXZ0aloW6ZZ+OPR7IhvHpZkoq2r9K+xLbh8GbNROWOnlB/75hKVVPlbahlXagklUqpo6NDc3Nz&#10;TSlvbm5OHR0dTblDAAAAzWapAgDA8unTuHN5UwXUvVk9Zd9feoRBqdEH+aMOwp8dHe6LNUwUPo4a&#10;Kmopq9596dHok7sVldy1e58Gpg/rudmF7s9C6w2lZBtNmrgAALDqgz9XpGdp9tX8AaxilXr1K40G&#10;KH5z/pD27iFNL3RbZk/phKY11F1YTi2jDppZVhP2peZtaNK6CP+EfgAAwR8AgNL6dN/AtA7Huqtn&#10;x3plBqc0+9xhTQ/cV8NV9ac0aLp1cl8sQM2MLrznOurBnykMY3Vcbb/uspq0LzVtQxPXRfAn+AMA&#10;CP5x9Fqz0OMPIC/6D4dz5aOp5127n9ToiX51Dyk3jF6SNK2TM1HjwH5N5JXSo83duUezzx2uo+c6&#10;bIQYGokNxp8arHLxvMUoq9q+5DeUTA32a6Jnu+7pqmcbqq+rfJ0jCv1BEDRtIfwDAFoi+AMAkKdr&#10;t467Sak/auTr1tD0gAYGwmHqYYNAn8YnBzSRec9ObddALOCOT27JG9K+8+SWWM91tzb3xMuqENfH&#10;ZzR6oj/X4NgvTZa4CGBN0b/msuLbV21fMnF8qDv7ev+JUc0cz835r30bqq2rUp2jMPxnl2N71Nm5&#10;VU+cLtGjX+k1evwBACtcgioAADQmc6G5vOfGNTw8q66ubIqVc7F37N4dT7j5r4U/HrUsaPdxp+y7&#10;XV/BeuOPC95btI19C3hcqSxVeF+lfSlVT6p/GyrWW5U6R17wz/r8N3X27N9rvH+DNrws6fb9+tvJ&#10;QX2q2msAAKzm4G+MkZGRtUbWenLGp8ZQl7BHysoFgYyJHktiGgDQsrq6uqgErGjpdFoXLlwoeHaD&#10;dvyn09ohST/7trZdfbVu/tZp7f+X1V6TrrjiCioVALBkso3XxmSnnHmeked5cjLyrCdjjJxz9PgD&#10;AIC1KwiCgmd+pm9vv0vf+JGkz35Fz8/M6BMKFL6t0msAAKxcBH8AALBm5Q31f+mruulfn9JXjp3S&#10;qU9k3yBX7TUAAAj+AAAAKzP05/X4/4s/1E9+IqlUL36l10o1IgAAQPAHAABYfgHj9AEABH8AAIDW&#10;VNTj34TyAAAg+AMAAKwg9PgDAAj+AAAALco519Reenr8AQArNvibzH3UjYyssXn/cFlr5RlPQRDe&#10;d91ay9VrUR9jZYwnGSPPOkmePE/yA0PdAACWXDKZ1Llz53T99dfrF7/4RcPl3XDDDTp37pySySSV&#10;CwBY4qyVyfTGyNowx1sZWRN+b4yhxx8AAKw9nZ2dOnLkiLZt26aurq6Gyzt//ryOHDmizs5OKhcA&#10;sOIQ/AEAwJozPDysAwcOaGxsTKlUquHyksmk1q9fr71791K5AACCPwAAwEpASAcArBWWKgAAAAAA&#10;oHXR4w8AANakQ4cO6cyZM5qfn2+4rPb2dm3cuFG7du2iYgEABH8AAIDldnBkRJdfdpn27NmjDRs2&#10;NFzeu+++q2eeeUYHR0b0yPAwFQwAIPgDAAAsp/ffe0+/Ozysq666ShcvXmy4vI6ODu3YsUMjIyNU&#10;LgBgZQd/51z2+9x9AK1kJWOsAuOoMdTFGBM7rqLHLnvcORdQSQCAJZNKpdTR0dGU0C9Jc3Nz6ujo&#10;aModAgAAqEUQ5GeoMFdJ1lolrCdPTtZaGWPo8QcAAGtT+AHJNbU8AABWIoI/llx+77/Jew4AgKUO&#10;/wAAEPxLBDagvrBvpMwHrPhQf2OM+NwFACD4AwCwAoI/0JwGAD5kAQBWRugvnB/ZaHkAAKxEdqGh&#10;jYWl3iU//MePJ0aTAACWL/yXXU4/oa2dndpzrLbXAABYqejxx5IxpvRQfwAAljP45/t7jff/c+17&#10;WdLt+/W3Z8/qU3KZf74qvQYAAMEfIPADAFaUdDqtCxcu5J74z/u06Xff0Fd/cFqnP5F57sIFXaj2&#10;WsYVV1xBpQIAVn7wt9bK930lk0mlUim1tbXJn/fVllwn33dhYDPcbx31slQBAGBFyZvjf8fXNTPz&#10;M317+yZt+pGkz35Fzx/+X/WJaq8BALAc6coW56toGrW1Vgp8JZPeQpMYgR8AALSW4rn9H9fOZ07p&#10;1KlTOnVQGu7u1r7/UstrjGYDAKxcDPUHAABrNvRXvKr/Db+jp3/yO5ICFb2txGuEfwAAwR8AAGCF&#10;aebt/AAAIPgDAACsIFV7/OsoDwAAgj8AAMAKQo8/AIDgDwAA0KKafVE+evwBAAR/AACAFSKZTOrc&#10;uXO6/vrr9Ytf/KLh8m644QadO3dOyWSSygUArOzg75yTMSa7WGvlTBB+dU7OSs5QaaiHlWTlWSv/&#10;0odqb2+Xn7qodevWKQicDMcVAGAJdXZ26siRI9q2bZu6uroaLu/8+fM6cuSIOjs7qVwAwJIonK5m&#10;MqHKGKPCgEWPPwAAWHOGh4d14MABjY2NKZVKNVxeMpnU+vXrtXfvXioXALDiEPwBAMCaREgHAKwV&#10;lioAAAAAAIDgDwAAAAAACP4AAAAAAIDgDwAAAAAACP4AhyoAAAAANCZhjJExRkZGnvXknJNzTlJ4&#10;/z/P87L3AwQaiu5WMp4kL/w+MK7gHaYg6BP2AQAAAKCUUjndWsnzPDnPkzXhY5GssPxcDW/hMAUA&#10;AACAepGoAAAAAABoYYmFvNkYIzHsH3Uw4rgBAAAAgOVAjz8AAAAAAC2MHn8sCXr8AQAAAGB50OMP&#10;AAAAAADBHwAAAAAArPrg75yTc7nbq0X3BTTGlLxHILAQpY6v6LiKPw8AAAAAWKTgDwAAAAAACP4A&#10;AAAAAGCV4Kr+WBJGRozmBwAAAIClR48/AAAAAAAtjB5/LAkjI4kufwAAAABY0cEfAABgsRw6dEhn&#10;zpzR/Pw8lVFBe3u7Nm7cqF27dlEZAIDFCP4BNQYAAJru4MiILr/sMu3Zs0cbNmygQip499139cwz&#10;z+jgyIgeGR6mQgCglZlARTP08wZTl5m97yQ5m83xZYN/dI91a42stbLWyneBHMO1UQdnnIzxstNF&#10;TGbKiHNOzjkxDQAA1rb333tPvzs8rKuuukoXL16kQiro6OjQjh07NDIyQmUAwFpuE4gyle+HrQHO&#10;yPclP+1k28IWAiPJ2DQX98PSH5gLfQ0A0PpSqZQ6Ojo0NzdHZVQxNzenjo4OpVIpKgMAWlbto+0L&#10;s5SL3U7NOUkmzRx/LH34p28fAFBKbhQYaqkrAAAKw79z4b8RQSAZp+wt1eu4qj+VijoDv8s/KKPv&#10;6e0HAKzKQHtsSFdtO6n/87/+tb70KX53AIBlC1uxf0ej4O8ywd/IOcdQfyxt+I9CfmHgJ/wDAKLg&#10;X7T8/Z/o7quu0lUFy91/8vel379Uy13/XucOb9bv/4e/LrG9Q/rrRVw3AACFWSsSBEF2occfS34g&#10;lvqcQo8/ACAe+oOgxJzGwEnaqWfee1x3ZZ98Xg92DupPfvOo/s2Ny7jRn/+m3vu88rc7CC9a64Jg&#10;0e6HRPgHAJT+9yH8N8kEgaxMdgQAPf5YlkYAAADKBdqiJQrSec/fqO7bX9Ybs5nHp5/Q1s5OdWaW&#10;Pcdiz2/doz1bO9XZuUfHKr3XndYTW7fqiSf2/P/s3XucXHVh///X53POmcvO7maz2Us2XCIEKBAk&#10;IRU0QpEISMBabEUxVaPfXy3I12oiDW6tAt8vF21K/H7D11rEYouxGTtCAAAgAElEQVSxNqBARQVT&#10;EwnaakSrBky8AEtEhSS7STY7e505l8/vjzOzt2xuQGCTvJ+Px5A9c6772Rlm3p/bGV638I4O3Npx&#10;y8PXsJaPDB+ncmy3lo+85uP8mC9y5bSPsHai80+4X+Ux6lx7rFOLv4iITBywxgT/akV6+pmRPq/g&#10;L69Y+FcFgIiIHFDwdyPfZoaf6/g2D/74bE45weHcOq4950Euf6yLrq4uuh67hV++81rWVff98Sr4&#10;6y66uj7Nhfvc1gE/5hNPXja8jk+cQ9PDo5f/YXjbdde+k1/e8hhdXV08dssveee163DuQj792C2c&#10;zWLu6fo0F+5x/r3tV/k93gn3dHVNsE7BX0RE9sxUE/08+vO0yo/jOK0NMJYojvB9n3K5TBAEhGFI&#10;TaZAEiZYa0mMU1d/eeFB31qMBWct1hqFfxERGSOKIorF4p4r+kvErOKdzavGPL3oCx0saipSLJ7N&#10;jR33AEWKRaCpjZPYTH+xSLG/RMwi3nB2ZR372JZ+SvE8rn/f2el1NL2ehfPmsXB4uY2TeIDNPy9y&#10;9sxHeXDVPBY+0kSxWKRp0QdYNOtBvn7j2VzQXyIm3Mv597Ef/YRsqhwfmhbdQwdMWCaFQkEvGBER&#10;SVXG81cDfxRFxLHD+gH9/QMEQYCfzWbJ5XIkxjIwFGOtxVqrQCYiIiKvwHeXZMIvNI53ctdTN/OG&#10;sSsYvfl3rz+Z999TXXonF1YnNppgvP2E25KQpIMjK8cdv+xwuMqESQ7HT7n5jbO4efioZ3HiloTz&#10;GXXOPc6/j/1mns9N657hHcPrzuLj677C+2bqdSEiIgdmuHcYaQVAZBxxHOOXy2UGBweJHARZH9/3&#10;h4P/nl0H1LVMREREDu0Xlj2frPzHub18E/ke15/yfrjrSZ68CXj2i1x58dOVoQHj993HttWjj95v&#10;zHL1UtJlx5Xc9eTNnD/uYt2zo845wbXvdT8HHP9e7n3yvZVf63pOue5uLrj3vSj7i4jIgYb+JEmI&#10;Ac8CnsHzPGw+nyOfz5PP58lkMvi+j+d5w6Ff48hERETk5frCMvoWRCOP9LvIxOsSki3P8CRXcuF5&#10;o7d/kme2TLDvPrdNcDDcUj/RMsPL53Hhlffy2bu3pOsevZ5TrrybLXtc7/hr38d+Y44x0stgot9Z&#10;389ERGRvn6NxHBPH8dgx/p4HuVwOPJ8oCTHGjAn+Ver6LyIiIofahF393X5uj3fcu/nUx97FwlNP&#10;TZfPegfvOOtnPP2bhGTmuH33te1xlVZ5N7pr/57LrrJ83o13su70Szj1kwBn8bE1N3JckpAcdz4L&#10;z/okV53quHPNrD2ufa/7nXcjd647nUvSFcA7uPMX707X6aUhIiL7Cf2jg3/kEnb39dOXy1Aul/HD&#10;MF1pPchkMgBpVwBrFfpFRETkZf3SMmHwP/ZdfGkT6Vj7vex77Lu+xKZ3jX7mBiAhYc9997ptcizv&#10;+tKXGJk7YPzyudyw6dxxy5u4YaTaYtR+m6ie4tw9rn1v+8G5N2xi0w1jakIm/J3V4i8iInv7HI3j&#10;mNgZ6uvrSXwL3eDn84ZcLkeQyxPGZQBN7iciIiKviAmDv4iIiEwY9McvDw+bc4aenh4Ga3JYa/FL&#10;EUSJBSx4OXAJxngYwLgESG/1l1g0t5+IiIgc0i8wasl+YV/2RETkSGNhL/3cHDC6nT4Z3tLiEpMu&#10;J+CS6hwzEX6SOLL1UxkiwDmHF4dYExBgCazD2JjQGRIT4BuD+gHIC2GMGZ4RuXrHCPUsERGRqiAI&#10;6O7u5phjjuF3v/udCmQfjjvuOLq7uwmCQIUhInLUSvA8A0mC9X2ixBFGCZiAgcEE62UIbEAYlklc&#10;Cd9aQ4SlHBuMzQxXHVgSjEswzhFXslliwKqCWURERF5i06ZN4/777+ftb387J510kgpkH3p6erj/&#10;/vuZNm2aCkNE5GiO/gacIW2cd5YYQ+wgdo4kcUSlkHImInYR/tDQ0AGNp1PDrIiIiBwq1113HcuX&#10;L+f2228nDEMVyD4EQcDUqVNpb29XYYiICDB2fH8URRjrE/gBvm+gbPGnTMlRKBRwoaVUjiccM6bu&#10;2CIiInKoKciKiIi88OCfjudPZ/UniQjLEWVrccbD9vWF7N69m127do3aiQnCvwpTREREREREZLKp&#10;NtaPDv9D5RLlKMEZg5/LBdTV1WHzHuUwGW7xr/5rjEFT+omIiIiIiIhMHtXu/WaC52Mc2VwNLvBw&#10;kYft6xukr6+PwcHB/dQgqGBFREREREREJpvqndNGHh7OmfS2fs7g+75PNpvFmBylcqwSExERERER&#10;EZnkxs/PVw39VdZaHJYkSfCttWlXgCQmCAK8OMGYdCPP89J7rbv0HuyetVin+/nJC2Aq95mwkFRe&#10;lNba9PVlIEn0uhIRERERETnwiGUmfM7zPIzxsUma6b3Ewx+uGWB0twAVooiIiIiIiMjhVBGwx6Oy&#10;zq8+YY3FWItJlPpFREREREREDtfwb63FYod7Bfijn7Seh0ks1u7ZbUC9AEREREREREQmd/BPh1On&#10;D0uCdeBbOyr420qrv0K+iIiIiIiIyKQO+eOXhxv2PYONDb4FQ4JfncjPkg78J94z+Btj0NRrIiIi&#10;IiIiIpO7MqA6ibp1o1r8jWFkjL8xwy3+xpg9bg8gIiIiIiIiIpM3+FfDv++qQ/YTLBasAc8YfBzW&#10;QWIgNpDYBFe9C5u6/8she3WqgklERERERORgWJc+0kyV4OEwLsECFoczHtV7qvsJUJsLiJIM5XJE&#10;4hJiA5GFyDPpRH+hS2/3Zxl1ZJGDyPaVG0mkr6H0dZVYNzwuxbkYxgwoSSov0uo/VoUoIvIyiuN4&#10;nz3/rLX4vq+CEtH7WURemdhPkgCeRxLFeAY8Cy4pk8tCGCcEQZYgkyEZDPDL5RIDff2EYZlcvg5X&#10;6Q6QeI7EgjMGi0GD/OXQ1AgkKgMRkUnIOcftt99OuVweDgY1NTU0Nzczbdo0FixYoEIS0ftZRA6Z&#10;veckA2Pyua08jHFg0hZ/Q0JPschATUC5XMYvFLLU1RQYLHtgHcY4jE17X1uMgpmIiMhRyBjDkiVL&#10;+NKXvkQQBNTV1dHS0kJdXR2nnnoq1qonlojezyIymd7n45fr6wr4hQx1rg4/imBwcJD+Aaib0lCZ&#10;DKA6KUBlzP9wTYLB6V5/8kJeiBg0V6SIyOHD8zziOOY973kP3/jGN5g+fTqNjY2ccMIJWFu5E5CI&#10;6P0sIpOuAqD66OsrEpo8cVjGkjgKhQKNjY3D0/5Xg/9IzUHaC0BERESOji8Lxhh838day1ve8has&#10;tQoJIno/i8jkfMNP8L6HukINmcCSREP4mawhcRHl0OEHeawxeIAZNfGaZypj/O3IQUUO6rWIpokQ&#10;EZnsPM8b/sJQ5fs+cRwzb968PULC+G1FRO9nEZkM9QAGzxjiOMTik80E+KVSRFQOSRIz3L3fGPAq&#10;87Ab4xTYREREjpKgkPb8G/vlf2+zfSskiOj9LCKTJ+yPr8ALrMeQiwnLQ/ie55HL5ci6PGGcjNtZ&#10;LbUiIiJHi4lCQvXLhHNOwUBE72cROYwqAXK5DGU/IuNZfMvIeADPs1gvSxSlOzjnCKOQXJAjLKsA&#10;5cW+ANNHOpeEGZ5B1jm3z3vLiojIKx8URv8rIno/i8jkCPiVQDWcpzzPIwgCApODEIIgIIoifEi7&#10;9juXYIyPdQZrGDPBX3Vov6KZvNjgv9cXq4iITIqgsN8vFyKi97OITPoKAUea79MnEnxjDBZITCXw&#10;Y7AWPGvxMLjKmH9rIFYZyksQ/p0+fEREJqWBgQEVgojezyJymBjfa3r0GP/x//qYhDT8pwP6HWa4&#10;td9Yh43tmNCmWf3lBQV+oPq6nGjiCYV/kcPDzX93uwpBRO9pERGZrLmrmrNMemcPrMEZg+9RDWCV&#10;mfwqwX9MGFMmk5fkRbiPF6aITHof/+iHVAgiek+LiMgkDv3D/xqDsyMNrn71Fn4jAd9gHUCSzvhJ&#10;2lLrXLXFXwUqL+BFyOjXkFHHERERERERkUMQ+tMx/gy3/GM9xsz6kQb8eMwYbOfiyvOa2k8OzYtz&#10;/M8iIiIiIiLy4sL/6IxlcWCMw9gYTAwmqgR+g0sMzpnKslNrv7zIF6LKQEREREREZP/siwr/iUmA&#10;BGcdOB/fJZAkCc6WKsksBnKk0/1lMMZiDXieJXG6pZ+8MA5wSWVWf+fSiiXncLjKsl5ZIiIiIiIi&#10;LzhxGVf5Nw39xkYkLiGOwB/ZMKqksnhUDYNFzfwiIiIiIiIir0Set3tG8jFtpsleMntSeTrN9VYl&#10;KSIiIiIiInLkUvAXERERERERUfAXEREREREREQV/EREREREREVHwFxEREREREREFfxERERERERF5&#10;scE/ScAYg7Vj6wBG31fdmPQhIiIiIiIiIq+84cxuDEmSEMfxmGzved7wzzYIwFqLUbIXERERERER&#10;OSxNlOmNMfi+j+8cJEmCw2GsAcxedxIRERERERGRyRv+q48oiog9QxzHafAfW0Ng9ujWP3obERER&#10;EREREZnc4R9cJc87fM9L+/7jQYIbDv4jG4uIiIiIiIjIZDJ2Xr5qS//Iz0EmIAh8fN9PJ/dzzpEk&#10;yXDQV94XEREREREROXxUg3/159H8JEnH+GPA7qOVX939RURERERERCZd4t+zAgADbqSR3/d9yGQy&#10;4EHskjEbi4iIiIiIiMjhVwcQBB5BEOB7uZEWf2PNmHEBIiIiIiIiIjJZQ76ZMPhba7EYkiQmTiCO&#10;LFbFJSIiIiIiInKk1QxUe/Qr+IuIiIiIiIgc0RT8RURERERERBT8RURERERERETBX0TkCFXseJCb&#10;rrmGOzcUVRgiIiIiouAvInKwgfqaOzeMeX7DnddwzTV3sqF4cEG7WOzgwZv2H9DT86bH39vPo21e&#10;t4bWxcu5en69/mgiIiIicljxVQQi8spro41OOopFZtXXUyxu4IntbbS9XKdvXsDS5fveZP7VdzBf&#10;fygRERERUfAXEXkhWmnlcTZ1LWBWPdDVCa2tsHVki2JxA6vbV7ERgLksXr6I+fX1e65rm8vcUUcu&#10;djzIyhVrhg81d6JW+671rFyxjYuXn8kTlW1XtQPLFzGbzXs/74Y7aV+1sXrkMevGnn8bF0+wTkRE&#10;RETkhXLO7bHsHBhj8KyHdQnGGAV/EZk8zjyzlSc6gVnQtWkb08+czvaN24bXb169iu0Ll7F8QTNs&#10;Xk37yvW0LF3ArPr6PdetgrnVCoEVjzNn2XKWNlcD/mo2zF7E7AmvYjaLli1keyWozx533q71K1mx&#10;ejPzr56fHnsVLF6+nPn19XQ8eNPwutHqZ13ODXfo7ysiIiIirxyN8ReRyaFlOtuf2Eyx2MGmx6Gl&#10;ZWRVsbiBJzbO5eIFzZV8fiZztz7Opq6J1l3EwrZRQX75UqqraG6h9aAuajNPbGxjzhnpAZoXXMzc&#10;jU+MGv+/nc6u9KdZl9/AHVdrMICIiIiITD5q8ReRyaH5DOawiS5gW+uZLKCTtdV1XZ1sH1tLwPS2&#10;va1rpqUVto2O76vbGe6Rz1zOPKgL28qaFe2sGV5uY3oXzG6ezaJlnawcXtfGwmVLuXyWuvOLiIiI&#10;iIK/iMhEyZ8WHmfT+la2T78I6By1qoXWMVG+k21bYfqE67roHK4JSMfns3g5yxcxPJb/4KRj9ycc&#10;GtC8gKXLF1RrF2j/8nrOqAw/EBERERGZLNTVX0QmjdlntrJmzfbhrvVV9fXzOXPuRtaur/Sr3/wE&#10;G9vmcEbzROvWsaY6k19XJ9uZy5ljUvtI9/wDuKJxx07nFuga/7OIiIiIyCSmFn8RmTxaptMGtDTD&#10;+EQ9e9FinmhfQfsaSFvhR1rWZy9aRufKyrq2ucytDAOon3U571p4Eyva29Mn2uYyt20r2zqBlr1c&#10;Q/MZzGlbw6p20pb+MedtY+GyRel551/N4ieuYUV7dRDA2Guq0qz+IiIiIvJKMztKzv1++yDGNzgD&#10;SRLR0ljL9R+/lWVLroMQsn6GMITEA2dUaHLwEsAlYDxwoSOXNURhP5YSrc1TiaNB7r7r8yy7bikA&#10;cRzieV76swNrLHrpTZK/ZZKoEERERERkmLXqSH5IuASwYMBVMhWAV7mL3/+5bTnXXvfX4Dx29w7Q&#10;fuMtXH/Lp9i2c4DEenguodvz+eYvtqirv4iIiIiIiMjhxhgzwXNpRUy1ETUIAowxCv4iIiIiIiIi&#10;RzIFfxEREREREREFfxERERERERFR8BcRERERERERBX8RERERERERUfAXEREREREREQV/ERERERER&#10;EVHwFxERERERETlawr61WKvgLyIiIiIiInLkVwKoCEREREREREQU/EVEREREREREwV9ERERERERE&#10;FPxFRERERERE5GXhqwhERORQ+8WvO/ndM78iH+6m5A3yrOslsHmO7Z1COTJsb/DI5iz1OzupyVp6&#10;azMMhIYp8TT6d5bJ5HKEZpB8IcTPhGz97TYaW6ZTthlIsvg9MbEpw7QhMllH3+97aKqfTn+YwxlD&#10;3iQUB3bi1/kUpkxhZ9cQUxqn8PudTzKlpha3O08hkyNTKBGGJZJyjkJdHf3lXgZKRWprChR7ummc&#10;2kT/4CDO1uBhKGQM3T29kGnAz2YIe7tpmtbArp09ZPM5ags19PR0U5PLEMcx/X0lapsbeG5gB1nP&#10;0lwOyEcecRyyfaCbupNb6e4tUjMY0Fw7hd7iTsqZKXR7x2GIaI6eopDsxrkshpjADTHo5dgWNTNl&#10;6nTcjufJBJakrobtvb3gF6ivyRNEA2RMgud5XHLJJXpBioiIKPiLiIi8tAo1Gc6aN4fpDTnIOXab&#10;iAxZasIsALsD8IBC/25MHDFUn2MoctQmdQQmPcZQCCYokwkMxhnK5RCbzVPsHaSxJg9A91AX9YUa&#10;PDKQ+AwOQD5viAcivIJPbEvs7OmhtqaFyMVkMq/DANkkTzIEtiYkLg/heXWUBkNMxhFkDC4JsTYA&#10;DGEMYWzwcGR9C8ZSrlyjH4MBjAEMbN++k9bWaZQGBgiCAOsHDEQhUcbDI6EQ+9BfgmwW/IR+LyLB&#10;EJQjcl4eTATGp9ek5VMTnwmuD4wHJgHnwOToNwU8A5m+fqxvIZtnyEAIOMArx9i4rBeiiIjIUcK6&#10;cf+qSERE5FDLBBGtrVMhkwdqyFOLTwBeBF5EljIBETZfjyk0kpR8Cn4dQQC7du3GJZDLQ4JPmPgk&#10;sU/G5vBJmFKXZXuxG+fB1Pw0PJdnoAz9UUK+YIiGojSIAySOximNZALIZTx29u7EAN3dQ9gs9PX0&#10;4GUyAGRrAgYGBkiSGGss5cFBdhUHMZ5PPuPhGxjYvQuAMIJSCCatB4A4ApfQ2jqNrp09ZPM1ROWQ&#10;od4hTOKIcYDPYE9vGvqjBIylGJWI8LCZPA4YHCxTDiNqEqiJgDCB2AObkFgLppaQArGBBLA1Mbjd&#10;lPvKEFE5S/q75vN58vm8XowiIiJHCOfcmGVjDNaC7/v4vo+HwXNgMQr+IiLycnwwDYBxxKEjLIGP&#10;xcOCK4MZJEOIcaU0NTtLTSZHXHYUe4s0ttbT3b8LDASJJYPBeOACQ//uXXiUmDq1hpiIwd5Bdm/t&#10;IZsJyGY8cA4/72PzaQc3z3r0D/SRkIbiprppQMLUqTl2dvZSO2UKOHj+t88D0NDQgGd9MB6ZfA35&#10;fIHe4iBh6PA8n5raBnBgE8gHUCrB0GAJPEtfsQcMNE+bAglk8jXkanM45/DwiIF8bR0MRuBZMOD5&#10;dQxhGQJCD4JCDV7GxzMJmBJ4MfgBZVNPPw0M2CxDFnYOQrEfcBH4kMk7ch7YOMIDwigkDNOHiIiI&#10;HB3MqNZ+BX8REXkZkn8ZY2ISawgy4CVgYnAeYGI8QgLnKJXitPHbQT4w1BQylKJe6hsLFIu78RMg&#10;gn4Dg0Ahl4UkxqNEyQ2Rry/Q0DqVeAD8BGIXMThUxJVCcLB92zbqa2oJI+jpG8AAHpYogWmtdWnT&#10;PTBj5gy2bd0BQBgnDJUTensHyfmGqfV5XBQyMBjiAp9ylIZ+34E1CUEuC9ZS2zAVSNi27TmSUhkc&#10;hP2D5PNZBqKQ0IGzQI0PMUSVXgl9QAyUgO4S9IUQxxYSB3aA2Mb04NMNdANF0t4Q+QKVgikBu8Ds&#10;JJMM4gNZPyAI0oeIiIgcfRT8RUTkkDOVKufEQRJDVIbenn4MjrSTeoJxMdmsh+9DaRD6ihG+5xO5&#10;iIghgmwGPOjuivGrH2BBDpK0NqAcDhCW08MlceVDzvPI19RgsgHEMa2t09m5cwe+D1Nqa+ju3oEF&#10;+ofSHVwUQ5xADNNnNOEA6/n4mSw1dXWYOCLu7yWbzeAHAWUDPf0hRBEDO7aSyViw8PzOXiKgNNTP&#10;9OlN2MAHB3GYjrP3vIDApB0cencNQBYioBfoDdOx+SHgZSEJYMCHgSBHyZtKv6mnn7TiY6hSQbAt&#10;hjJAzVSwebCWeGiQIMillRdRSBzHe3QJFBERkaODJvcTEZFDzlWiuu+BtWA9mJItAIP0dBd5/9VX&#10;cf99azl11uk8vOY7tE6fTm29DyS8822LWPvttUSJZemym/m7W/8WNxAT5Dx6i728+a2X8tB3vkZD&#10;pp5Ff/znfO2h/2Dq8dO5+8tf4E3nvQ4SCw4Geoo4GzL7tNN57OdPM721kZapTfQUdxMljcx7zRv4&#10;6Q/X8Yuf/YwL//jt7O7tpVTu4667/4U/f/difKBv106uXfJBvnjPA/i103nsl7/nxGMDCAepqc9y&#10;5Z/9KV958Fs0n3gyD339fs4+/ThIIvp3FJk58wRKyQCnzvtD/u0/1lNXW0u9D3VNNSTAziIsvfVW&#10;vJoawt1dxIMlPK+O2OYI/ToSk5BP+ogNFIN6IuMTJBHWWSJTw8r/9V7qC5AtNOJMQA8lsgSEiaPg&#10;BRiXYIxR+BcREVHwFxGRl1qx40FWrlhD6+LlXD2//qgsg4ESOCw2AdJh/BiguK2b//f/PkMYesRJ&#10;mY8taed//sX7eHj9GmIDS/5qKV3bu9m+rYsd3UXmL3gzF150AZe+4XUw2M8/f+ke3vTmP6Xg1bBs&#10;yRJsJmCwvJMPLFnCPau+yJvOex3lUkLGs9TU1nLSicdSGhjEz6Rd3g2OhvoG7vjn+/mjC94Ansdb&#10;3/In3HLrCt73/vey4Qff5w0LFnDq7Ndw+qmn8X8//WkGhsqUSkN89G8/yd9+/BP8y52foqY8wIob&#10;P0aUOIaSIT74kXY+9cmbeeBfP8/g7t3Mm/c6/uZv/oYlf/0/+cYjj/DBD/4V966+myiqDEkA6uoh&#10;TALe/b6/IBv2kgyVyeebKQ5Ckq/FczH10W48SgwGCQ5LEFsSsqy86z6mF9J5CwaGBvDzU/Ay2Uql&#10;S4Q1Adaok5+IiIiCv4jIUR7Mt+6xpo2Fy5Zy+az6fey3jYuXL2J+/d4D/eZ1R3foB/D99HcPB/vI&#10;1OcIcQz099LQOIMH/vVB7v6Pb9BZLHLd0g/xxgsu4Oktv+bYE0/moW+u4Sv3fJX6hiZqG5p4/je/&#10;pDQ4AF4f5ODhR/6TG9r/FtvtePTra/k/DzxIXwArbvw4x7cdwz99/g76Yst37nuA9y1+G39+xRV8&#10;7yc/olwu090/QFvBEA4O8p/f/y/e/rYr2PTYjzj2mGN429vehgPOff25vPVP/pinf/lz5sw+lbu+&#10;fB/ffPDfwXp84C/ey9w3Xk554FPge6x+4Ov8w70PETu48aNLOPmk43Hcxe+6uokSywev+Z8EdXku&#10;Xfgm/rL9Zn7846dYMOdk8NLRCg6oa2jk+Jn1RMUcgbFY4+PvghltMLB1J2e2xkQ9v+V3zz3J0NAA&#10;rz51Lkm2hW97v6cRyNEPZgioI7CW2A1QYw0Go498ERERBX8RkaPdXBbvJ8C/UPOvvoP5R3npWj+f&#10;zn7vIiAkISFXyDP41FaiPocfFGion0Y2goGeHZTiAX7z3DOUygmzTjwVHHTt6qWusY5cPoC+Lsjk&#10;8fN1zHnNq+H57fRu20HzMW1EwNSpNZx+8izWfvsx3vim1zJjxrFs/+02SkNFTp03Fy8TMKVQA1E/&#10;hDE7du3kssveiLdjB4/88DFckCUEdu3o4j+/9yiLrvgztj/3O8rZKbzqjLlQ6udVrQ005SzP/PoX&#10;lGtjOoslTjxtDs7B9HqP18/9A9Z+97sc0zaLhqmNdHV1cXxjC+WwzIwZx2JtBj8AEvDTKQDo6x1i&#10;eycMdP0OH4dvW+nf3Ycp5Sg99wTbcjvZ2fFDarOOOuPoePSXNM46h93PP4UPOApEfp7dQ5ZsDmJT&#10;QxbIAp7e5CIiIgr+IiJHivvvv5+Ojg5aWlq45JJLaGtre9HHLBY3sLp9FRuBak+ABZV1T6xuZ9XG&#10;SvXBqJb9sfuMrVgY38ugul+x40FWfhnmtK5hzX6POdIjYV/nGv4dDrCHwqGQOI8kAT+XxQ31k+Qz&#10;+Fi6d/WQMzlq66fiACy0NE2la9d2dj/3PG1tx3D3Xato//i1TJ85gxvu/HvefsmFNHiOJx75LokX&#10;0JtAadduZrROp7WugSiJ2L7zeUqZmKlTm/ESeN3Z5+DloPxMDy2NTWQyGQbDCNPTw29+8xu8IKC/&#10;5GicMgXiCALo3LWbH2/YwGknz+JPL7uQLdt7GQzqeXJbidcem8H276Ip76ghIltowhRaGEx8GiyY&#10;nm30PdeBDQocd8osnn2uk61bn+OYE+u55yv3sulH/83PfvYzzn/1TDL+yG12cpk8tTWQn1pPPshQ&#10;k6mjv76O1mbo51U0mH7CLp+T5s0Hz+eZDd8nUz+Fk8/5I7aRTopYk7f0++ls/wZoBZqBgv7XICIi&#10;ckSx1oJzYAye51Um8gXP84jihMDzMAaccwr+InJkue+++/jOd74DwJYtWygWi3z4wx9+kaG/g/Ur&#10;V8Hi5SyfDWxeTfuX13PGuwA2sn36Mu64YxbFDXfSvnY9HbMXMKu+ns2rV7F94TKWL2ima/1KVqze&#10;zPyr56chfcXjzFm2nKXNQNd6Vq5YzYbZi5gNsHUNj8/Z8zTe1E8AACAASURBVJjNdE18HUsX0LmX&#10;c41WP+tybrjjlfm7hGEJyIMfYEyGhASLpba2FmMdNUHArl27mVFbS7HYR8YPOPbYGTz++M94559e&#10;SVju5cG13+at73k7jfet4m2v+0O+9dDDXHnl/8BZiOIhwtIgu3f20nJsE3Vtx9DT0wNAHEM2D+HO&#10;XQz1D5DxfXbu3MmJxx9DvmEq/3TH3/Ce97yHMI7TpGwtkYOHHn6Ypddcxa82/hCvNsPQb/uxuQKZ&#10;2iy4EmQtJonp7+1hqK6WTCbHYHrXPvymacSlElOmNhIBP9+0mdNPaCGoDblm2bXMO+88prfOIAhg&#10;qHeAbG0NxoBxFi+BMA4pR0PEA7Xs7h4gKmehp5cdcS+7dvdT3tpJHDs6e4ZIeiN+3rGVEAjy8K6l&#10;q9gVlSmWSxw74ziKz/ycH676uP7nICIichRT8BeRI8qWLVvGLD/zzDMHuOdGVrVvZNXop9oWsmzp&#10;Apq7NvH41rlcPLvy/OxFafDuWg/M5eIFzenzLdNp27qNTqC5uIEnNrYxZ1m6rnnBxcxtf4INxdnM&#10;ZjaLls8eOU9zC61sG3XivRxzb9fBZtbt5Vwvd8v+3nhejDEAFkweogGMdRSm1bGjpxMTDdE4JQ/F&#10;PhqbZ5D1auna2sVpp/0Bf/6+d0AACy6+gAv+6E0Mdg1CucxXv/UN/u36z9EYgJ2SoxyXKBtLZ29C&#10;XU2GxvxUhsIBCIAIgqmNzPCguLuHpDqz/eAQ//nod/nQbZ+lrsaHcgilMl/592/wgWs+wIb165k5&#10;axaUi1jf0NvdSes0GNy2jfzUOnYPxXj5evI+xP09+Ab6hiDnZaltmEZ/fz9JBG3HNNDd0w31A/T0&#10;DXDvf1xNoVBgoL9MoZBLa+cBE0fYBGxcwnMO30XYJKQ2n6fQ2sp045Epl3i+bzfFvn6OPf11tJ5+&#10;HonZggEGQli1cjEXvuPvOWHWyTy96b/53n03qZu/iIiIgr+IyJGjubl5TNhvbW09wD3T7vGz97a6&#10;bTotB301W1mzop01IwdhehfMrmT6zaOGCMBczjyQQ+71OiY+F5NkPsFcxoGBuBTjZQMKXj0mjiBr&#10;qJuW47lnf82cP/xDigND7OgZxCPPq089kd7BItkaQ8n1E0Zlav0CSdnjV798mjPmzuP4lix93QlN&#10;02pobKnnt89u43Wvb+Qn3/sRxd4Bznj1aSMXMThIqacIQGNjIyXn6PjJTzj9tNNoaqzDAaXtnfzo&#10;B9/n3YvexQ83/5zXnHYqpVIP2WyBGcfPpDYo8cPv/Bd/9oYzePbxTXQNWmadMYcWv0ijX+KXG3/G&#10;hW86iyc2/Iqnn+/mxONfRa0PYS8E+TxQZMuWDjo7tzH3rNnkcoAJ044GWDyXYBLIklDIBOQyWTyy&#10;YBKK5Zi+IEem6ST6yzsJg17MtBP4XXdEKTb4QFuQ9jj4r698lDe/7eP86P5byenDXkRERMFfRSAi&#10;R5JLLrmEYrFIR0cH06dP54orrnhpDlxtdT+onfZWmbCZ1e2VLvuLqHT13/Yir+PQTU74UjBmEEyM&#10;8QNISGeZTwLIDvG+D7ybFbfcwD/f/WX+9y1/z+w5r2PumWdSCuG8PzqHL3zxH1n2kQ+xZcvTfPO+&#10;f+cLd/4zD626jbe8+a34QKGQ3hvwnDecw7/euYrXzv07HvnPH3PaH76GbNZLW7sdYC1xGOFhSJKE&#10;jDE899xzXHbZZSTVD0Xf56qrruIHP/oRZ5x2Kr19vUypLdDZ30t9YQp//f+9g6//y//l8tM/yee+&#10;eA/zLr4CWwsM9PE//uQCvvGVL3HaWWfxT/++jrMvvoJjWpqISiHnzHsNd97xac75oxO4/4H7eO3Z&#10;59A8FTxHOqeANeAs8VCZUn9MqWc3ZRI8suzsiWk6YQbbuwbINITEQ5ZC4+m4moSOnj5KxV1kcgEW&#10;8Pthag7CBH5y/60MlcrUZDMY/a9BREREwV9E5EjR1tb2osf076H5DOa0reGJzYuYPXskqF+8bPpe&#10;d6mvn8+Zc1exdv1FzF7QnI7HXzu9MnSgk+2M6rIPwHY6u9h7j4N9XcfyRcPnmn95fWVegPRcsyZJ&#10;RUBUHsJgMD4M9kE+X1mRy/Chv/4Ip5x0MjNmzKAU5/jt77ZBBNkAvvQvX+TNb30Tf/PRGwC475uP&#10;4uKQx37yOEs+9FcUdw0xtTEHLsNNy2/juJPewtTCl8n4/Wzr3IJnEgwWFztMLkt/WMbPZ8kHPjt2&#10;7mTVv63m1ls+RYZ0eP/1N9/E88UeXn/OOXj1BeJiD34u4F/+7R7e/tY/4yMfvJrTX3Usx371AVxh&#10;Kg9t2kUmADJZ/ur6TzDznD/hrnu+irGO7c9vIYkjsl7Cqi/fzdmvncfUaXDsSSfxwH9sxlI5qReQ&#10;uPTnaQ15jpvuEdadQGDA0kh+t6NhBnj+yRzXZul46mnK+TbyDTlK3jbOOvEYgvvWUgAaaoAwJDBl&#10;cJaCl6T3CrQZ0ukDRURERMFfROSolY7xHy+dUX8WC5YuZnV7O+1p9QILly1lNutZu48jzl60mCfa&#10;V9C+prrPojSI11/OuxbexIr29kptxVzmtm1lWyfsazxBff3E1zG/vp5i5VzXjD/XKK/krP5Zv0Ac&#10;Jfi+JVsDYZQQZCwQ4GWn8MzWXYzMbV9hwGB56GtrSJvsvcqUgPC5u/8VSEY+xkwDphZ+v/VxKhka&#10;TLoXgMmmC82zT+UXv/stsbE01uT4t288DEBc2e6T//AZPvkPn8FZS0I67t5VzgQwZUozz3UPVA4c&#10;UDKV2+RlaqH1RJ79fQdR9fxUb6FnefU5cxhyIRDi8CkTpEMLAIxPbKAf6O3bys3/6++Iwl6CIMAP&#10;6ugfciR+Jv3QdiU8F4HzwSR4LsI4oBwxMAilPDgbkPED4sQR+Eat/SIiIoLZUXLu99sHMb7BGUiS&#10;iJbGWq7/+K0sW3IdhJD1M4QhJB44fYOQFyABXALGAxc6cllDFPZjKdHaPJU4GuTuuz7PsuuWpl/C&#10;4xDPS78yxw6ssfryOln+lkmiQpCDtn37dpqamgiCgCRJiKKITCYNs1EU4ftHcj10MupfW6lIsMSV&#10;ZxJg0IFvYMvWbtrapmKr/9+sPKKRuhBs5V9v1L+7dg3R1phjsAQmjqmr8bBU7kzopQczFozRe1hE&#10;RF561qpX2SHh0u8O1caM6ie4V2nZWPnp21h67VIwAb39Q1z7tzfyv/9uOd19jih2BM7RG3h8deNT&#10;avEXEZGX4XPLueHAaYzBmJGqvNE/H7kFwKjfl+FZ9qsBv1TsJzelwAltUzGVzcNK4A8Y2z2vGv5H&#10;B/8ZjTk8wE9iCtXQHzqMi7Gej6b1FxEROTK/X1V+GP7ZmOp3LcY0nCr4i4iIgv8h/eVtpcZ+LK+S&#10;4h3QMqUwPHChu7dEfV0WA8NzDySjQn+1wqBaAWCBgb4hags5puS9dPsoJuPZtJm/WvFg0uH+IiIi&#10;cvRR8BcRkZcl+Gez2eHl0V0Cj54W/0pMd6MSvEtr5n2gt79ETW2WlkJAUgn9MLbLfzXsVysBbKWi&#10;f2ptjnSGQEdSKhMnITaXr4wTiCDIEIYx5XKZfD6rF6SIiIiCv4iIyEtrxowZaYgd1eQ8+ufhrmpH&#10;quG6jWQvlQJQqAmGm+TtqLI5kFGTiRt1rEwGj8zImfy0x4HnGYV+ERGRo5RmYRARERERERFR8BcR&#10;ERERERERBX8RERERERERUfAXERERERERkZeHJvcTEREREREROcxYa9PbAzH+VslgrcE6Q7qJUYu/&#10;iIiIiIiIyBFdSaAiEBEREREREVHwFxEREREREREFfxERERERERFR8BcRERERERERBX8RERERERER&#10;UfAXERERERERkb3wRy845yqPkZ9xVJZVWCIiIiIiIiKHG7X4i4iIiIiIiCj4i4iIiIiIiIiCv4iI&#10;iIiIiIgo+IuIiIiIiIjIy8NXEYiIyMvhV79+iue3drJ7d89hef0NDVOY0dbCqX9wsv6YIiIiouAv&#10;IiIyXl1dI2e2TKdl2pTD8vo7d/ZQ7B3QH1JEREQOO+rqLyIiL5vDNfQf7tcuIiIiCv4iIiIiIiIi&#10;ouAvIiIiIiIiIocbjfEXkaNeseNBVq5Yw9Zxz7ctXMYNl896ha5nGxcvX8T8+vqj8C/yLa42t3D6&#10;U99nyUl6fYqIiIgo+IuIvCTmsvioDdoiIiIiouAvInIYuf/+++no6KClpYVLLrmEtra2F3W8YnED&#10;q9tXsXFcBUGx40FWfnkbrWxk49a5LF5+EZ0rvwxzWlmzJt26beEylraso33VyHK1F8H4ngZzFy9n&#10;0ezNrK48t6odGFUZoZ4AIiIiIvJCaIy/iBxR7rvvPtatW8eWLVt47LHH+OpXv/qij7l59Sq2L1zG&#10;8uXLWb4YVq1cT0exmK7cuhEuXs4dd1zN7PQJ1mw7kzvuuIPlyxbCmhW0PzF6eR0bisW0MmHF48xZ&#10;tjw97rKFbF+1ms3MZtGyhbRN0AOhftbl3HDH1Udg6H+a2881GFN5XP21fa8/93aeHrP+W1xtRtZf&#10;/S29D0REREQU/EXkiLVly5Yxy88888wB7rmRVe3tXHPNNenjzg1A2tr/xMa5XLygOd1s9pnM3fo4&#10;m7qq+83lzNmjj9PGwosqTzSfwZy20csttLKdzi6A2SxavpTqYdN1R6dvXX0yS894GOdc+ngrfH4f&#10;6x8+YyknD6f7p7n93Mv4/FWV9U+tZNNl53L70wd+fjOq0mD8Q0RERORIoK7+InJEaW5uHhP2W1sP&#10;NE7vZYx/VyfbxzzRwvS2l+56N69upzIKIK1EOPpiP1/7/OtZ+dSlI09d+lauYtNe11963Upef/LX&#10;+Nadl3IpT/GLH7yelV+srD9pCd93Sw7qCpxzE4Z855zeUCIiIvLKMgl7tNcbYMzXlGS/h1GLv4gc&#10;US655BJOO+00MpkMxx9/PFdcccWLrEkY3xLfybatL0nkZ3V7O0+cOdLVv+1o/IM9/SSbOINTTjqI&#10;9Sedwhls4smnD2D/gwj/Cv0iIiJyeFUIJOPCf3XZpQ+TKPiLyJGpra2ND3/4w9x+++187GMf4+ST&#10;T35Rx6uvn8+Zczeydn2lb//mJ9jYNoczml/khXZ1sn2PYQLVYQBHkdEh/kDXjw77+9v/BYR/hX4R&#10;ERF55SUHtplxB7Svgr+IyH7MXrSY1jUraG9vp30VLF66gFkvcoK9+lmX866F21nV3p4e98vbaG3b&#10;yrZOKnMDbGRV+2o2VCcRJJ3V/6Zr7hzz3OHvUt561Q9YetvIjHzfuvqyUWP8J1h/21J+cNVbSTv3&#10;n8zprx+1/unbOdcc3Bj/icK/iIiIyJFEY/xF5KiXzpa/j/X187n6jvn73a++fhaX33DDPpbHHmfW&#10;5Tdwx+UTnpHLb7iDyw/yOg/b6H/nU6w892Sqw+xfv3IlV/GVva7n9St56vvVMf8nseT7T8Go9Vc9&#10;7Fhykl7XIiIiIgr+IiIySZzEku87xkzJt2TJvtfvb38RERERGaau/iIiIiIiIiIK/iIiIiIiIiKi&#10;4C8iIrIPnTt7dO0iIiIiL7MxY/yNMZXHyM8YKsvp3QBFREReiNpClv4w4feduw/b32HalIL+kCIi&#10;InJ4B38REZFDZcqUWqaoGERERERedurqLyIiIiIiIqLgLyIiIiIiIiIK/iIiIiIiIiKi4C8iIiIi&#10;IiIiCv4iIiIiIiIiouAvIiIiIiIiIgr+IiIiIiIiIgr+IiIiIiIiIqLgLyIiIiIiIiIK/iIiIiIi&#10;IiKi4C8iIiIiIiIiCv4iIiIiIiIiouAvIiIiIiIiIgr+IiIiIiIiIkcD3zlwzmEwOOdwzpEkEMcx&#10;cRxjXVo3YIwKS0RERERERGQySJIEnKvkdYPneXgeeJ6HA4wbyfG+MelGxhhGZ/vqcyIiIiIiIiIy&#10;uYzP62lDfvVfU3luXPAfG/j3DP7VHURERERERERk8nCVwD4S/MExUgHgD2/kALO3gyj4i4iIiIiI&#10;iEzm8O9cOgQgSQwJDmcszrl0jH+SJJjKiiSJFfJFREREREREJjtjIKnO1ZeQJOOCf2U6fz+O04n8&#10;gHSFi4c3FhEREREREZHJmPknHuNfDf7OjHT995MEoijCJY60+39CHDM8w79BE/yJiIiIiIiITFYT&#10;j/EfNblftXXfYUhIW/6jZGRHtfuLiIgcvT7zmc+wdetWSqWSCgPIZrO0tbXxoQ99SGX2AstHREQO&#10;hD2wNO7MmPBfndHfOUcCOOOABD+TAecMYRiDMYRRCc+DOEkrAHJBljByYNXyLyIicjT5+9tuoyaf&#10;5yMf+QhNTU0qEGDHjh3ce++9/P1tt/HR665TmR1k+YiIyEvEWaz1cVGE8TMkCcRxOmN/f/8giTWE&#10;NqI/CcllAvxyGXp7eyknjkIhT5RAkjA87X/aFyCta1D0FxEROXrs2rmTv7juOhoaGhgYGFCBAI2N&#10;jSxatIjbbrtNZfYCykdERA4+4O8RxCvd993wrPx2eHl0V//+oUEG/IjERWlXf8/zyAYeYRgSxhFx&#10;XOn+P2p6f6PULyIiclQJw5DGxkaF/lGGhoZobGwkDEOV2QsoHxEROcT1BJXZ/WMHQRBg8IjjGB/S&#10;yf1CF2GMI0pi4jjeI/iLiIjI0fkFQt8H9iwTldkLLx8RETl0n9dJkhDHMbGBUrlE2fNJkiS9nZ8x&#10;6dz9URQSu2TC0O+cWv1FREQU5ERlJiIik/Wzpxr8IxxBJiDw/HQ+AGNgYGCA7u7uUbMA6sNKRERE&#10;Rr5I7P/xbZY2NNAw4WMp3z6gYxwej5euzEYez/zjxTQ0NLD02y/H7/BtljZczD8+88qVj4iIHNrg&#10;H8eO3bt3Dw898wEymQw11hs3pt9g1MQvIiKiLxHJgdzc1+E4m1v/ew0fOGGC1UlyxNwi+EC6+h9Y&#10;mVVt4Vv/Du9979nc/dC3+fSFFx3q3yC9t3OSkCQvf/mIiMih+3yqfgYlGLLZLLEXpF39y+WIOI6x&#10;tnKfQOfGBH5jDM6lc/urGkBEROTo/CJx4GEynUlYZXYQhfDMGr7G5Xz2g/CLcx5i7acv5NBGf/2t&#10;RESOpM8bM1H4d45M4A1XBNiaGp8wDEmShHK5zNDQEMYYSqUSQRAQRRFBYFWiIiIiR/GXiv0/hjfe&#10;xzbruLbpUj73uWtpamqiqamJSz/XgXOOddc20XTp5+gY3raDz13aRNO168YuV/Ybve1B7zv8/Mg1&#10;XXvtpTQ1Xcu6V6Cr/7p/+ARcfjEnnHAxl5+9ik9XymR/ZXZA6zrcBMvj/1Yvf/mIiMiLlyQJ1veB&#10;dAb/UqmEtZYwDDHGEIYh1lqiKMEvl6FcLmMcuMrEfhNN7qde/yIiIkefKIooFosHsGU/IT/mE69t&#10;5hPjV827nke++j5mVrfZ/AE6Om6EZ+/m7W9cydcX3cIFN36BRbM+yzd/voj3zQSe/SYP/HgRX7jn&#10;bIrFIo9+4rV84qQv0HHPBQA8+olZvPbDbXTccgFnT7jvPK5fPrLvAwsfoeOemQA8e/fbaf5wPx23&#10;XDB83b+e+QgdHTOhWGR/v22hUHiJygzgUR5cNY+FjzRRLMKiDyziE5/9Jj9f9D5mji7Xicpsv+ti&#10;Sv1F0ksZvTx23ctdPiIicmiMqYhNEqK4TBzksNZiR68cHfpVcysiIiIHZx7XP9JBR8e4x1erIbay&#10;zV+m4Z2Zr+IP+DW/eRbgAi5a9FMeWv9sGj7XP8RPF11EJeazbvWo/YAL/vJ65q1ex6Psbd8PppUA&#10;lX3fvGDkCmYuePOofdNrGr3+ZfXoOlbPezPDp7/gIhb99CEqv8p+ymx/6w6s4mFSl4+IiOzV6CH6&#10;Yyf2Sx9hGBNFCcaYdHI/YMLQLyIiInLgk/tVGxEOdJuxy+df+E7+4rPfYcviBaz/5k955wfPT8/9&#10;7DP8ilO48LhRxz5uJqfwTZ7ZknD+zP3t+1NWv3EWN4+5lrMq+x7IdR+qMoPvrl0NP4U3zhp7dXx+&#10;PYtvfsN+yuwlWLfllSkfERF5aY1v0HdxPPw8gB9FEUmSEMZlfF9j+UVERGTPLxMHtF268T4njBu/&#10;zZjl8y/iyvd/lvXfhYd/diUfPL/y/PEncAoPs+U3jvOrDc/PbuHXnMJFxx/Ivmdx2dp7ee/MCSoi&#10;3IFd96Eps++x9p6z+Pj4a/ve9Zzy/rV896bzOX8/Zfai1818ZcpHREReIuNa/Uc/rLWVzyOLtdbi&#10;+z6e52GtHb6Nn27lJyIiIqOHAu7vAdVbxB34NmOXz+PCK3/Gre+/lZ9deSHnjX/+rkeH93v0rr1s&#10;cwD7Jo9ezymnXM+jB3Hdox8Heju//T223P1Z7j3rUs4/bty68y7kSu7ls/9/e2cTI0ly3fffi8is&#10;r+7pmdmZnRU1uyRFU/SKki2uDNiwdw0DNCDzqgMXMMYGzIsvPtPEQjAlwDBtwiceeRBhg/CBhvck&#10;y6KPgikbNmEvRa7WBwmkqV2KOzu72zP9MfWRGfF8yMzqrOrqyp7K7q2uqfcHql91RmVGZMR7L+K9&#10;eBHx737SWGfL097gz39Sy2vhfR99/RgMBoPhQjvqmg9g9nQ+ESHGMtS/MvyL30eczhn/Zv8bDAaD&#10;wbDVOH+o/xt87R+8yNcWpL76zbf43b9bHiOn9fDz+v/wypde46XvfJcvfOmVmXxf+Z3v8tq9L/Di&#10;i+WFl17ju/9h7jeffxW+8x959fMN9/Iq33zrdwvnwIIyfDR19t/4va+9wUuv/WteiJHZX7/Cl157&#10;iS987ff4o3/095fU2bL6fIXf+earfPafvsh3gJdee41X+e7C+9ZRPwaDwWC4WNRteOccOEeMjhiL&#10;tCTLxmiIiDjEJyQRnEtKb4EA5doAIoItBTAYDAaDYZtQzV4342W++uabfPVsU5gYX+arb75cfq/u&#10;qf8PPH+Pb795b/ZakcC9b7/JvVnretZgfuGX+NznvsI/eflJ7l1QhnPUSfs6K+rrLCfB8/e+TVkN&#10;vHxmnTXU58tf5c03ay1y794Z93209WMwGAyGy3cAIIJTh1MQD8l4PKLTTej2dhkNx3TSBHKh1xmQ&#10;ZRm9tEMIOc4BZvgbDAaDwbB1iBsy1fu9b30dfvM/8/ypGXSrM4PBYDA8ndAQkCRlMpmQpil5nuO9&#10;J0bo9waMojKJj0ieuXWDv3jnPo/2H9If7KAqOATU4adx/kox+x/N+DcYDAaDYZsGFBtx0s/3+Je/&#10;/s/4T5/75/z+v3jh0st7nhn/bZ71thl/g8Fg+OgxH+oveAggThAJxXF+g8GAtDMgywMxgvcU6wLK&#10;B6gW67tsvz+DwWAwGLYHaZqyv7/P3bt3efvtt69wSf8Ov/3GG/w2nA7/v2C88MIL7O/vk6bphtfZ&#10;eurHYDAYDBcLVUVKu73avy9NU6I6+mmfkQP3yBXH+YUQcC4lSYQYwTlO7exvu/wbDAaDwbBduHXr&#10;Fq+//jpf/OIX+fSnP20VAjx69IjXX3+dW7duWZ2tUD8Gg8FguDw45/DeF5v34ws7P0mLa91uQoyR&#10;4eiYnd1rgFLsBTBr9FvQlsFgMBgM24Uvf/nLfP3rX+cb3/gGWZZZhVDM6N+8eZOvfOUrVmcr1I/B&#10;YDAYLg/VrL/3HiRBY8Q5V0QC5LmSJAl7ewOiAqWJX61Pq0IHDAaDwWAwbB/MgLM6MxgMBsPVNvYX&#10;XRPnSLopI18s4XdZlhFjLMIBtDL6T2/MYqH+BoPBYDAYDAaDwWAwXE2jf96GjzGS5zkxRly/38E5&#10;x8HBwakf266sBoPBYDAYDAaDwWAwXG2cTOKf2PCdTmHrxxhJxuOcPM/pdrsUG/0p1W8rD0Kxq391&#10;pJ/BYNhmVCd+GAwGg8FgMBgMhvUa+5IkoHqyqZ8qnU6H8SQQCHS6nWIMnyTJzNF9Z60RMBgMBoPB&#10;YDAYDAaDwXB1DP95u71uu4cQpr9JoIj9j5rjk7TwGpidbzAYDAaDwWAwGAwGw8ahcgDkWU6eF8f6&#10;JapKt9tFXIcsD8QYTx3nZzAYDAaDwWAwGAwGg+FqG/uVHS8iXNvbQxOHquKSRBiPxxwcHOC9x3u/&#10;cMbfHAEGg8FgMBgMBoPBYDBshgPg8PCQ8XhMkiQkzkGv16PbSxDnEFGcM0PfYDAYDAaDwWAwGAyG&#10;K43aOv/6bL+IMBgMiN0UEcGFUO4GKIJzznbsNhgMBoPBYDAYDAaDYQNRD/dXVWKMRah/jOAcdDoJ&#10;TgQnihPwCqKupIIDVCBiH/s8+Uel+ADE8nsUUCCKogLBFf8rcfrb04jbS7UlXXf+Ro1uM910+Tf9&#10;sTq9Kp9N5p9N5z+M2vhtw/VHK91j+qMVnbOJfPmpyifTsp7AEXEai4n9TopPElKBJEmg0/XEMAH1&#10;7PZ6kIGP0PcpcZyTek+IEL2Su7iy98FpO+9FtNUHmwt1qBS8G0UIAkGA0gEQXCQjJ1SeKidEFEHw&#10;4jg+PmZnp28diLagsub8jRrdZipPgfyb/liNXpl+eMP5Z5P572moP6Pr4b+nBqY/VqOFrVTpEJk6&#10;BHRatnw8BilmUx8dHtHpdHjmRsr9ByOElNwlBAdpyEmmtrREUCFKPJmNnc7KSpGBOpxGwJWZPRkV&#10;Xe2+ijra3W90jbT0+okUDiCpHEHipo6BkCtZyMizMTu9Pg5PyHK8dwx6/ZL/XcmN20XBlULvpr68&#10;Vei68zdqdJvppsr/VdFfm0uLPm5tkLhW/n1a+s9trT+j6+a/NeuPC9I/pj9Wb/9QfneV/S+Bk4gA&#10;6O0MQBwqgu/2GI3HHBwFFLhx8yb7IyXiECJJ5c1QhFga+rmH3EcmPhZrAsqpeq/gq3hseXJaPGb1&#10;Coislq/RK0BL2XcRQg6dHCQ4HEIaHD44bg326LsUfDJdB+BjIXAijqiQiW6l+2SqP1ed6Kn5LdeR&#10;v8GwzVi3/LXNf93666nAWl/ezXHCZvHPpvPfptef0SvAfxusPLWshYia/lip/uQkGhrBIXgcgkwL&#10;dZTlTKKCg2QwQHpdMhEmwFiVIDJdXp1MHyxKJBJcqpEF9QAAEoxJREFULMOwldwp0Su4gKiQ5B7R&#10;OU32BFRahPqrlOsZWuRvdI2UYsPJSpi8QlCHUDiEVB3D41GRKAJ5IWWaReIwx+90EA++5PJqbcu2&#10;0LZKp4zZWVv+BsO223y6wfK/bv1luBreh23tP9ct/0aN/54GbOr4/Sq0n5vqEEHKv/V1/d6nhKB4&#10;B2ESIECv40ic5+jwEO3tESUSBRJQVCIRV260BtEVa66Di8Wafid4dURpuU7/AmpOTXY21+snJ58q&#10;uqRyBChCiBBCMeFfcbn0kkL4BDQrfALbOlxrvUcGLNk08fLzNxi2GeuWvzb5XwX99TS0/5XxQD0h&#10;lWq154b2v1eB/9Ypf4YrwIO6uvw9DeNXMP3RRndIaTs5Bae1XRPLSPpr6YC+T4ro/2HGcP8IP4a9&#10;pMtREIZosYG6lDP+1UvF6R7sFHHZEosA+3LDgODiNGRjZcZvaTgaNtjwj8UypRCV3EnpfYoEB7mD&#10;5164y1gj/fJIyfEw0Ov64r4Izm97Bba73cl68zcYthnrlj+37v5zy/XHWlfo2thp7fznrA0M26o/&#10;xer/wnSHlH+03Ne/LNf+g32GByP6ez32BgNSgZhBgpJ6x1AiKoJKJCm8B8WzvILXiI/gYySNkRAj&#10;CVLO0kbypEXhW4T7V7PEhg2W/Sg4J+TkuCQhizmIknnIUb7/p2/w3rfehxDpdTs8evSIXqdLngcI&#10;BR+Kbu/ocd12u4mfwbC58rduzSlb3/7yFHCh2R5W8wbToNsnBbLmWqsmvkVBiNWud1Ob+u4nP04Q&#10;iArdvmOw2wfJybIRMUmBFCgmXKdmvJRGuY+FAyCJxUcidLQ4Y30iAV3Rcq/CXNrO2tus/waLvAAi&#10;RJeVp0YUx1JEUaJE/u2/+VcAPB6P2el2CaqkIlOB2/amv4gZo7jm/A2GbUbcYPm/CvprW9ve8HTw&#10;n/GAwWD6o43ucHP2UPX/0XBCv9/haBgYZ4EJgZFOmEgOSYcocbpmKxERVJWY5XS7PR4fDdn5BehJ&#10;SnYw4vq1a0geGWc5udOlJ0pIwwJshyxdJxHj2WoxSlHmZTloy9lgueILyK96+ZrqP3EejYojopMh&#10;PS+kaZcwHpMmjqOjEcUZlcpRlgMwpHAaqRTLAdpEfTTVX1v+qe6v53PW91Xy96x+/3nqrSl/icvT&#10;nXOtnt90//wz5r97f7lrQaryqepM3lW7qurM90qnVb8XMa/lle7YW/LvsvaNsrx/O49+aCv/jf1z&#10;w/s3lb8uH4vKtKjvn0kv76+Xsy5rbeuvcWC14vOr63X9M18HJ8cir7WHbtc/ztWPiMx8muqvjfxc&#10;RP/cJD9N5U+SZMqPVVkW6fVFff555P9pGT+eJb/zfWP92nn4Z93ju7b1F1q3/2aPH4T247+Lsk8W&#10;yeg8f8zr8Kbxb1v+OH//HWf60+rq0fGQ5/p3OCTn0fAI7aVMRMlT8B3PaDhk9/pNQjYmyTUyGo24&#10;vneLn//8PZ7/xRcIE/jlv/IZ/v23vs3jo2M+eHCfv/rZX+H+/gOCi6sLXl4cSFAZcvPUi1t4vaLb&#10;Huq/6YZ/jMXxkISIagBRvIs4B84LIZsAcXrwR7X1n5QRJ5mHICDqimiBC6ZEuZDnOPz0f5xOr8dc&#10;l96X+s6Z6RDJ82IPDqeOKKepxy+8XlHV5e/nJVmav6q0yl+iLE1vur+eHggz9DzPb0sTSWbyrcpT&#10;0Xr+6hSJQiBMr3eT7qWWz2g72sR/TTRMwnL+F39uvbFI/ip9uKp8Ncn/svzPox8r/VX/XSRMy+9c&#10;gmo4JSdVvcesODq4ul7J2Xnlp237EXji59f1j+a6sD0KCi7xxX5dl9R/NfZvqiu3b9V+RX9ctKvD&#10;g9Mp34QsXmr5l/VPTRQK+WsjP7PteZp/6/xT8W+db2JkLe1+Xvm+DBqLSiESSFw61QdTvVDjn7bl&#10;08CV5T89h/5dSqnt97cm/mlDkTg1Wlflz6b0pvF1pd/OGp836Q/v01bj37Z0kf1Xd5Xs7uzx03fe&#10;5vbtO1zfu8mLL/4K/V4PVeHP/uId9n7xkxwcDQnjDHn74Vj/309/Rqe3g3ddkqRDzCLXBjtoDrdv&#10;ws/fGXHnuR6jEcQlof7LDFMHdDosNfwnI11q+NfDHRZ7jNp6/NUM/0s0/AcDQbVoRNWivmU6ExHp&#10;JO6khUURPdnSVKUw+oMr9gqoDKsnoQRapTfRusGHZ+H1ZTRMwpnpiJL4FERxKsQF1OMWXq9oDLry&#10;+yGKRpbm30QL3bv6/fPvVz1vnn5U5fM41LGQ1stbPTdM8lblM7pe2iRfifil6cXmpufTH6vIXxP/&#10;NuXfVv/VDaNTzyPiXYISIei0XHghdQnqIBFPMRaTKa3eK8zdt0r7XFT71/VNIE7TOz6d+X+mPTg5&#10;0WZdA/BiYqXoVxdRImemV4Owov2YaeeKbzXXS+WvpvuX5Y8ogmvVf9Vpxa94mer9+fR5Pm7T/14E&#10;Pe84pO3zq3YiQCj+TB0j8+nVOAnPhY6/1lF/TemcIXfno3V7aAMN//q4/pLap0n/VOl1x9wpPVHj&#10;x/rvECXksdX4u+34YqHhXzO5vE945y//kk996i4PHhzR7fbJ85zReMxBljEeXOPDOOaPf/S/SH78&#10;4x+zd/NZ9g8e0+13uP/++zjnGYtjt9fnT396hPeeD995RD+tFCfTo/3q1CMLr1eFG4/HSw3/btpp&#10;NvzPeP420GX1exWoRF2aHh7kqAgOnQlbUVWESJ5PqpjyKZ/MhifKpTomLiIUbFmYf1MoU5NjR1o4&#10;ps4TatgY6hr10iNCniSE8KLabdXnVG1atfui75vkuNt2tOWjPM+Xyl8I4VLlv22of9tQ7RDCUrn0&#10;lMsKy+UvIoL3Hu89zjm63e6MDp0PwWxaytNWvs6zFKIe4j0f9l21b/03M/p3zRsUtT0VR8PJsqWq&#10;DZ+k/tryV9v+q+k4rvMsRajrd+fclHfn+/f5vj/KxfVTV3lial4+qihPVZ3RD4t4p22of9vx1aX2&#10;LXIBoey62bukCPFS9UPzxG5cOj5f9KmP41K33v5H3AKmqqHXGyChx89+eohzjuHhISLCBx/sc+25&#10;2xwPx/g0QJ6R/Jc//EN+6x/+YwbPPMMwi+juDr3dPQ6zwBh4d/yYj3/8DqPDlGE+xmmsTvc7RZ3I&#10;wuvV+3RvXF9q+O8PR42G/1nP3wa6rH6vAsUtS3f4Xgec4MXVBng6VQonA+c4u5aFauNJ12qPh0s3&#10;/F0ZklUxfN1QLRzarTouQruOUWNculymUXHFS67fpoHfAqPiIgdTT1p+EUFrxn5c0GHU6/Sy17AZ&#10;Lrf9mwYmwS2XcJcuX67WyMkt5E9qBsgy/dDm/dG5VexzMqpaGgSV0SiCel98nCOk6amBV/1+lyRN&#10;I6e2lkuD81TONPpVlTDn+Jl3gjifrnVz4hDzdoZVR4rlAjFWjTnLc0311+D4arsHAA3PbxKwRv4v&#10;nVWV3lfnwHvwvijbnH4/ZWSUez1siy6tDP4pLQ3/+T1ypo7Blnv0RL3cNdiNhtmSdCnlo91oZdPH&#10;D839Rxv9cR7D/0zZrPhPZPoR59CSFqWXS+WvxvFhtQO/ykJ+GOJwOwPe//AhOzs98uB49tk+j0YO&#10;n+7S0TE/+dmP+dEbPyD5o+/9MZ/5jb/Ji7/+N5BOl6Tf54PhBPEJIWR0n7/Dhw4+jBNuXNtZ+upN&#10;730wzmtScJqme9eWdLrnadiWYuWu+uZ+V13ZL08fDTNgfia08BI7hKTbX6Ak4pRFfHRlFMDsmteK&#10;FnIdz0xvotUa9lXvr9ZAFu+o0+vV2kIRV7muFtJqDf9Zz++k6dL7m8ofYxlyd0Z6Vc4z06O0qr+L&#10;SFcNC3+vGlq335Pyj4hHRKc0TbtTPiiuuxmZDUFblc/oemlgefu5pNf4nGXy18S/Tl1r+VmWfxP/&#10;N/HvvDzOX5dYyK+6Ezl2DrxLEVF2ujul3Mh0/HXarjtb/7Uf2J8vXattqqazuIJqxPU6c0ZsXS9T&#10;HLksS1/hUmmM3QZ9trx/omo/FWLMT/FbI/+IXmr/HCVtJT9N/F3p+YpvnUsK/vUF/3Y6nTP5qbT7&#10;t8jwrz4nfDEeZ1P+WdRf18dPq9Cm8UtbmiSdVvlXe7ysln+9css18xtGi7H76vLdJJ/n7b/q7VQf&#10;p1ftW8n5yTiuHOc1jH/b8l+T/pX6bn4Loj+GwzG3b3fp7t3g4RGophyPQG9cI3o4fHjMD/73/+H7&#10;/+O/I3/vt+7pJz/7a3zyV/86z37il9i78wt09q6TRWH/8IjOYICq0Os7Jpku9dk0dbxpg0Mvz5sN&#10;99hmRrGlR2/9hv8mr/GXYo8HPXEQ1H/ugLxhQiI0TUjH9p1VO8fR4oFiRZscek0TWiFbPrAr1gAv&#10;TtdzOc7OIXwr5n+edOF891drnbVYXzLtWOb/f1IaA0vTnSRosRBxSsUpUiwMo5N6xJWzq6UOF3dS&#10;7jRZz4Df6PloE/+FfHl6ni2Xv8YJSW12+LeRf1VaOQ7P41hc5piTmtzMy484ZdDvzshPXY6UZvlp&#10;ar+L5I9FVTkZz16vt0ekFvG1Jv5unFBq6iNC3aA7za+X7dhscow38ae01P/epYUBU+p7weM8OPEg&#10;SieVaX3X9f95+991T8xc9ATVPK9kGacMf9UwNZjaOu6bDPO21Dm/VMiWTRxGucD639D+tWmpjZxr&#10;fH92Jm0N/5MJOr/QAT3orbn/keU8Uen3mMNoBLu7kE/g6Cjy3p//GQ//75/w1g+/zw9+8hbJb/y1&#10;X+V//uCH/MmPfsjf/vxv4nd2+dgnPsGj48dcu/kMjycThuMRSSdtnHk/ZZjWFeeMYVFt9HD6eBin&#10;tfumXF599UQplbzMugFE3cn9uJk8pmWuvCQSYTp7c2J6qtY9KbPPKK4XlpnKBCSczEZrUmxUVPPC&#10;xPL0g2oXztkXrY5jKMPcVYr8cURxBCl2xy1+FxAKoRGSgrmuqEdvqeEFpWJ3teNdCm+a107BO5KV&#10;7VR47qMbl/UsKI4gRR2dJ5RnFcfJRYSNL1tDlDd4NhqPu5N2oUZNb9cYanQhxx2u6jFdXE+LjgN7&#10;cpdheVzkHP84LZaWVPuZVjMSES12Ky6fW5S7WANbdBqzIf7Fjr6KBgxXGJd5nF/JULP9UMnXQiwN&#10;Rp3p68tFTiczJtM+YbHHX1UbIvKWh5q21X/z9Te/HGdef83nl+f5wnWWJ4Zluz0SLsPxfp59R6b9&#10;nXPlnjfrOLViMSsu1s8sHJ95l05/VyzViNOxFyLlrurMcPDMGK1t/9W2f9aL36Omzqd1/pzfp+I8&#10;/e96J2YuR07qYf3zxyHOh/y3DfX/qI5rXrX/CK05YLND/Z1e7nGsTWiUz7ljJ+f3m8mz7FLL3zy+&#10;0KV8EWMkTVOGwyE39q5zePiITqfDwcOHHLzzNj/6gz/gRj/h1z7+CZJn+yl/6zOf4uHRMW/9199n&#10;lOc8Ho8YjkeMJxNyLYzsyvtRFuGUN2vxm5wYfioO1Jdr9hUkLzoFUU7eZ9ZwF0rjujT+XNgh4glO&#10;UcnLsJny1aPDx6QwkKuNASh+E11AcUjslsWaFEamZEU5SqNeYloYnVqbWpAclWL7Ucn3UFFC8oiQ&#10;PAYZ41RIQg8furiQFoat5AQfCNUuvrG47rQauBWOB685AiQhAU3JpUsujnGak/usNHzHJBrx0ZHE&#10;HqL+Ug33tOOJAcaTIYKn1++gURhPhvR7OwxHx2gUev0OgifLx6COTjdB8Dx4/z63b90hy8cM+rsc&#10;HD7k2u513v/gPXZ2dkAdTstjgSQD9bh8r2hzf1Ac5hduFO2WPgA3RPGgycm7bygu4hz7jceq/AlM&#10;JhNu3rzJu+++S6fTYWdnh8PDQwaDAQBpmvLBBx/wsY99jPv373P79m3G4zHD4RBxSpKUxznNuQOq&#10;EyOi99MdJ6o9JZIIXovBeuF4VILLiS6Wa7pLz7GCjx5RV4aUll7+yokHODxLDkVZ+znPbdF24LZu&#10;NNX/aDTizp07vPvuu3jvGQwGHB8fs7Ozg6ou5z8RktTVjPZkOg3oKI+BIxbcpIUDGE0hpqgkQI6k&#10;I5DJ6UGgnnT8M4uoNM67sNdqGFz2wE4veY3vhZRRWHjc4XmPq7rxzHXu//w90m7C7uAaB0eP2Onv&#10;ohI5PnzMzVs3GD0ec3h8wJ3bzxE05/jwMUnaRdVNeUUWDMilWkNKLCdM6pMvUo6LKm6KtQkMRyTB&#10;xXJiphpPlBMXKrFwbqku1X8b37U95Zu3jsdjbt68yYcffshwOOTu3bvEGNnf3+f69etkWUaWZSRJ&#10;goiQZRlpmpIkCePxGJekV8IxYfxnWEf9tnVMnTd/VYVYRCwkSUKn02HgPb/87DPs9nrs7Pb5/+8K&#10;I8w3BcDaAAAAAElFTkSuQmCCUEsDBBQABgAIAAAAIQD4H0dy9QAAAOECAAAZAAAAZHJzL19yZWxz&#10;L2Uyb0RvYy54bWwucmVsc7TSwUrEMBAG4LvgO4S527SriMime3ARFryo6wMMybQNmyYxScW+vWGR&#10;xYWwnnqc/OSf7zDrzfdo2BeFqJ0V0FQ1MLLSKW17AR/755sHYDGhVWicJQEzRdi011frNzKY8qc4&#10;aB9ZbrFRwJCSf+Q8yoFGjJXzZHPSuTBiymPouUd5wJ74qq7vefjbAe1ZJ9spAWGnboHtZ583/9/t&#10;uk5L2jo5jWRTYQVXGvuA4+uk5eE9zYZyOYaekoDfKPLPU9hUGQ+87Fot4HrB2U2pYDLH4KKnWcCz&#10;xYQFjcrPFy13C1ienHEhFjTyGJw8/Oww2x8AAAD//wMAUEsDBBQABgAIAAAAIQDANM+63AAAAAYB&#10;AAAPAAAAZHJzL2Rvd25yZXYueG1sTI+xTsNAEER7JP7htEg0iJxxZIKM1xECUlBQEFykXPs2toVv&#10;z/JdEvP3XGigGWk1q5k3xXq2gzry5HsnCHeLBBRL40wvLUL1ubl9AOUDiaHBCSN8s4d1eXlRUG7c&#10;ST74uA2tiiHic0LoQhhzrX3TsSW/cCNL9PZushTiObXaTHSK4XbQaZLca0u9xIaORn7uuPnaHiyC&#10;WW5uVtme0pfXqt1V1fvqLdvViNdX89MjqMBz+HuGM35EhzIy1e4gxqsBIQ4Jv3r2YlMGqkZYpmkG&#10;uiz0f/zyBwAA//8DAFBLAwQKAAAAAAAAACEAx/xrjOJLBQDiSwUAFAAAAGRycy9tZWRpYS9pbWFn&#10;ZTMucG5niVBORw0KGgoAAAANSUhEUgAAA7QAAALICAYAAABPULygAAAAAXNSR0IArs4c6QAAAARn&#10;QU1BAACxjwv8YQUAAAAgY0hSTQAAeiYAAICEAAD6AAAAgOgAAHUwAADqYAAAOpgAABdwnLpRPAAA&#10;AAlwSFlzAAAXEQAAFxEByibzPwAA/3lJREFUeF7s/Qd0HdeVLYr273f/H2+8++6/499+3bftdpKs&#10;ZFmysmTlQGVROVCkSFHMpJhzBIlEIoMIJHIgcs4555wzQIAkwJyTJEt2255/rl1VwDkHByQkq91t&#10;+Zwx5qi8a9eqVfvsudfaa/3DP9h+NgnYJGCTgE0CNgnYJGCTgE0CNgnYJGCTgE0CNgnYJGCTgE0C&#10;NgnYJGCTgE0CNgnYJGCTgE0CNgnYJGCTgE0Cf2UJrHePwno3azjE/QSPb/SIwRbPWGzzjsO2/XHY&#10;7huPHb4J2OETR8Rjl1887PwTsPtAEuwDU+AUnIq9IWnYF5oO1/AMuBHugrAMeEZkwTsqBz7RefCJ&#10;ydfAde8oIlq2C+Abq8N03djHpV9sIfzjiuGfUIyDOgK4DEgsQUBSCQ4mFuOA2l/E5WTIfuPcwKRS&#10;BCYTsiTGr48vUvXYz7p5HMqBS1gWnEMy4BSUDkfCPjANDoRjUBrXU7FHIU0t5ZhAtndze3dACmWT&#10;QjklU26JlF8itlF+W/fHK2yhXAWbvWIVjO1NlLlgowk2eMRCQ4wG9wmsd4/W9+vXsKxNetlGWca1&#10;63ndOtcorHE9hFX7IrFqbwRWylKtR2KlbDtr+NwpHCscQ7HUPhhL9gRikV0gFuwMwGc7D2L+jgP4&#10;dLs/5m3TMHebH+Zu9cUnWzTM2eyDObLkPmM5m9uzN/viYx2yX9u3X53/MZcfb/LGrI1e+GCDB95f&#10;5453V7vi7ZUueHPlXsz8nFjhjDeWO+N14rVljnh1qQNeW+qE15dxHzGT+zXwXG6/scQJbyzlsSU8&#10;n5Bz3ljuwrLcWKY73l7lwXt44L21nnhvnbfC+xt8eH9ffLDRF7M2+Sl8tInb3CfH317rhbd5zdtr&#10;iNWeGtZw3xpZattvsdw3V7mr+7y23JX1dMErS/bhFS5fJl5cvI/Yi+cXOuHZ+Y54at4ePP6JHR6b&#10;swuPfLwTD8/agYc+2okHP+SSeOD9bbj//a24jzCW972/RW1ryy34zXtbcO+7W3AP8et3Nivc/c4m&#10;3P02IUvi1+9quPudjdy/AXfOXIvbX12FW19ZiV+8tAI/e2Ep/u25xQo/eX4JsRQ/nbFM4WfEz19c&#10;zuVS/OxF2eaxF3gO8ePnFlnBYu6zBjnfEku5zwp4/x9PwjLu+0uxnGXcAC/w2A8Z488+XTnq78Ha&#10;O5r0Li3e+bOL8G+E6JPoi9Il6s8vXl6BW175HLe9tgq3v74ad725Dne/tQG/fmsj7nl7M37zroC6&#10;/Z6u9x9Q9z/YhgeIBz/cPo6HPtrOb0WDfDcGHuG64FF+TwYem71LfWO/NcBv7rcKu/H4XAN78MRc&#10;ezyp46l59niaeGa+gxme/cwBGhwn4bkFjjDw/CInmOKFRc4wMGOxM0zx4pK9sMRL3GeKl7k9XVhe&#10;+yLvZ2AG6yF4Qa/fcwtZZ+JZ1l1Bf75nuBQ8Pd+e7ZSGJ9leCZ4QmYnsiN/OYfs1W4Mh74dn7eR7&#10;2YEHP+I70/HAh3pbxvZKe8ca7mX7dM/bG/n+N+DuNzX8irhr5nrc+cZaM9z+2moIbmPbJfgl2y8D&#10;t778OQS3sD0zxS/Ydgl+Lu2Y3p79lO2dKbQ2T8D2z2i7qLs/Fjyj4UdPL7gh5Jyf8Jv4+YzlrMdK&#10;1nONpttsb++W5zMD22Npl412WtpqHb+iHMyxXpVjQNpuwR1vrFGQb8hUJqZysSaTSfL4nmXx42cW&#10;8rtfjJ+y/RZZ/OLFFfgl5XHH62tUveXZRBb3yHsfx2aua5D/Mvn+/5Zxr+j1FJD/a/V/rtq1CWjt&#10;m3k794C0d/yOHmAb9wC/I8GDs7bhoVls8z7W8MhstnXjYJs3e6fWzn2i4fG5u/DEPDt+txqM9UdZ&#10;zoMfbMJDH2zBIx8RH27VwHs8yvIfZdmPzd7Osnbg8Tk7NbC8J1ieUdZT83azbdzDNmMPnvvMHs8v&#10;cFB4YZGjal9mLNbwIvtgL7E/9vLSvewL7WXfaB9eW+Gi8DrxxueumLnSTUH6T9KPUn0tHe+wf/We&#10;gH2w99Z54f317K+t38++mYYPN/qovppglo6PN/uxb+nHvqj/JHyy7QAEc7cfHMe8HQch+HRHAOaz&#10;v2vgs12BECywC1JYaIZA9nv9ySkqsMPJE5vt9qHr8AnkVbagoLpNQ42Bdq5rKLRELffpKKrtgAE5&#10;r6q1HwUV9dh/IBgDR0+p84rrOlBS14mS+i61nlFUi9S8KqTmVyO1QEOaKfKrkF3agLKGLpQ3dHOp&#10;obypF229wzi0aws6crLQGR2BtrAgIhgdRGd4MLrCg9AbHoi+8AAMEIPEYWJEx1CYP1r9PNHi54GO&#10;g944GhmAsUOB6Any4X4Phf4QXxyJCCACFUaIIWKQGCB6I4LQHcH7CcJD0E5IHfpyc7Hh07nIKiiD&#10;Q3AWJtHlGxJancxu9hLimoBd/kmwE9JKgraHsD+YDAfCkSR2L0nsvhAhsJmKAO6PyYNfXCEJZSHJ&#10;oxDIQhyMLyDJ5DYRyH1BJJ6BhBBMRUxlXd8n+wNJUAVBJKmCwGQNQSSgwSnlCEktR2hqhUKYIE3W&#10;y7mU/XK8zCrkWHh6JSIyKhGZWYVDWdWIyOQ21yMypBzterlPAOvhH18In9h8Rbg9SXA9ZRklyIOX&#10;rB/iPrVeoI55kYjL0oP7PbjfLTKPcskhwc8k2U9XRNg+gAT4IMnuQZJdwu5Aso4kyjl5HDspcwM7&#10;/BKhoJNiIcbaeoLCNr6j7b5yPsuTsuU+QRlwDM6AA0m4YDf32wm55jk7fZOJJGz3YRn7tWu3ybpB&#10;ulmeEO7NQqhJntdx4GONi5DcMJLcUEVylzmEkOiGkOgK2Q3C4t2BRJAivYKFuwKwWI7p5yxzEGIs&#10;1wRjqX7tcpa1zDGMZQVjuexTCMZieymHxFmRZj98stWHpJdEd4MnPlov0Mjue2vd8O4aV3ywzkPb&#10;v8ELszeRSJMwz960H7O5PWu9wBMfkHy+zwbyPTaMH7Ah/IgN4Sw2gNLQzSbmbZMGLBDzdrLRsgvG&#10;wj1hrEc4ljlFEhFY6hjO7TA2ZMEk84Fs/ALwCRu9T9gQCubtCOI+Xs/9c1nWJ1sOkMgf4D1IhNft&#10;Z1298c5qQojvai+SaU+SXQ826G7srLrghYV7VafxqU/tVef6sTm7+YdkR3JLgjtrl+oUyp/a/fyj&#10;0zqIWodedRh10ivbQnZ/QwIgHYJxQss/VCG590gHkn+c97GM+2TJP7B7hNi+KR3GNewQfq46fNLB&#10;U506IR9c/7l0DtlhvPVVds7YabqV5936ygoSEnYOXxKySxLMDuBkUvttCK0QXBuh/auR6ElkfprE&#10;dlqEVt6lybvXCYE2SMIOLnXqZ0IsSDiE1P5S16s7Zq4hgVlPQrOJ5EYIjgbVoaXuim4bhFY6fabE&#10;9lsRWpLacUKrOnwaoZ0gtRqhNUitQWif5rdpSmonCO2NSa0MWlmSWtkWUmtJaGX7+yS1loRWtq0R&#10;WlNSO05odVJrEFpFaikDg9QqYjuXstJl91u2WQahlYEDIbXSPlmSWkVopf2RQTgLQjtBaqVd0kit&#10;ENq7ZpLIEQaxNQitNWJrkDdLEmdJ4G5Kai0J7TipXXgTUqsRuZ+9wEEbncTdSRL3q7fWWyG1JLMk&#10;sNMjtdMjtNaIvqlMDJJvyMOU5E9J8KeQxY3IvUZoZTBrgtTe8tLn/N5XKQIuxHwyqTUltH/7pPam&#10;hFYntZbE1iC1Qmzlf13++6dDaseJ7cdCbneyH6HhRqT2EZ3QCql98IPNeFiRWQPTJ7VP66T2GQ58&#10;PUtS+xzbi+cXajAltqak9tWlJLRWSO2NiK0itUJoFamlEcIKqTWIrUFqZTl7C/t6hCWx/b5I7RxF&#10;aMtJaD0Uoe0cOoHcihbkk8zeCONk1yC+4+R3gvQKGa5s7UNeeR08fEkoj5xEQW0biupIakl8K5r7&#10;4BMUi7Ub7bGO2LDZ0SrWbrDnOQ4IiU5HdesASkmEBWWNPWjtOYzI7RvRlpmB1rBANAX4opVoC/RF&#10;O9FBdBM9Qb7oIwaIQeJIsB/6DuyH64bt2L7DBXKPdau3I3rbDuQ52WP9is1q35Zte2G3fgcavFwx&#10;RvI7zOuGiEG5nugleoL80El0EO1Ea6AfmgN4LCsD6+d+jKz8UjiEWCG0W7w1C+FWsRASyoKnCIxY&#10;+eKw0TsBW/YnkiQl09KoWR0dScrEMukUnEarZTrcaL30jMyGV1SusmoeJAkNSStDOEliVHYVonOq&#10;EMNllGxnVigc4np0FskkSWRUFomlrJNYCqLGUaPWo7OJnBrEGMitRWxenUJ8fj3RgAS1rFfLhAJZ&#10;r0Mcj8flGefKUkOcOqcBiYUNSCpsRFJRIxK5LfsS5DqWH5NTq+4tpDc8XSPHQcllypoblMIlCbUs&#10;g0miZT1EiHVaFVGJsHRZVql9QYQcD+C1YjUW+Qgx9hJiTLLrEZlrBvfIHJjCjdtuETkkxNlEFlyI&#10;fZT3OEK5jxCyLBDiLATaQwg3Ldn742hplvty6cNtIeAePO7G81yl3LAc7FXXC7IVXCNy1TGxSkuZ&#10;ziTEjoEkxCThu4VgC4GmpX6rblHe7BmDTbQOb5QBEB0bTKz+m3h8s7dmfd7K68Tav5kEWQZKxHIs&#10;OriZ2KRbp0UP5Tw5f4MHrc70FFhLIr1qbxhWOIVguWMQltmTOO8JwKLdB0l6DyriLKR6BQmzEG2x&#10;MIuledXecKwiAV/pGIIVYmHeTYItJJsjbIIlHF1bspvk2j6U5fI8uW6fWK2jsNZVrOAJrBst6n4p&#10;Clv3J6nvYT3rvY5W7rVu0VjjFkPEYjXPX+cep7DejUtXNiwuPL4vmgMAEaxzKOscQjKsYf7OYBJf&#10;juhtC8Cszf5skH1o2fXG6ys98AoJ7ozFLnhu0V5aSZzxzEJnPL3AiSOhDhxh3aM63U+wUyl4nPue&#10;pHX3iU+5JJ5gB1MsJo/RUvIwO5MPEQ8K+Mf28OzdeEQ6nFIGz/utWIT5ByTWKrFoPcAO5j3viEVk&#10;HTsba2k106wft7MjdpdYTJRVYQNHm9nRfEs6l7QIKMsuSfBLyxVR+etZaadJvm5qxb2JlVZI3w/V&#10;SvtdCa1hLZ9EbC0t7pMHM0wJrWalpdXGwkqrLDcWpNYgtFqnT8iQRmZvRmhFr6dlpTUhtZqVlt+G&#10;EDVTUst1IXNTk9qbWGmtkNqpLLV/LUIrxNbUSmuV1N7ASmtYag0rrRBaUyvtZFIrVia+N3aYhdQq&#10;zxLp0JtYag1Cew+t9OaEViO1BqEVK58pqb2Rpdaw1lojtNZI7biV9jsT2gXKkitWWiG1QuKUlZb1&#10;N0jthJXWlNCK14zA1Eq70cRKu15dP5WF1tRK+21JrWG1lqVVi7XywtAt1YbFWhH8G5N7OS6W7p+w&#10;vRgn+BwclYFR+dYnk9rJhPZv3VJ7Qwutrv+ap9VkS+24tVYNZk8QW/l+LC21ZtZaIbQ6qX2UltUb&#10;EdvfkvA+8vFWZaUVQvsgB7ofFvA7fYh4WMgtSa9YagVyvnVL7W62j5ql9makVqy1ppbaV5dZI7aa&#10;pdaatfbdm5BaU2vtBKnVCK01Uisk9y+11M5h2QGK0Hpi4y5nNPceRWpRPTJKG82Qye1JKDPfl8Xt&#10;rLImEzSiuL4TWcVVcPE+gO7Do8gqb0JORRNJczOKaXFdud4etTVN+POf/4ypfnIsNTUXm3d5oLy5&#10;H/lVrRqq29HQ0Y/wjavRkpKMxoO+aNjvhkaiyccNLUQr0UF0Ej1EL9FPjPi5o9XVEatJXPtHxtSt&#10;ewdGsGbZRqyYtxx5RVVq39kLl7GZhDd7xzaMHfTAoK8bBoheX3f0EF1EB9FGtBJNRKMPsZ/HUpKw&#10;9uMPpia0YqkzLIKOQanwj8rCwRgiWlv6cekTU4ID8dUkqtV0ya1GcHINyV01QlMqERivuQwfoBXz&#10;IK2oISR4UVk1ijQmFTUhrawF6WXNGkqb+GIb1MtNIYlMLW7ikvu41NCMtJIWpJUS6jpzZJS1IpPI&#10;KG9DVkUbsivauezQl+1cdiCrUsD1SuO4dm6mDnWdHK/qRE51J3K5zOUyh9dlyznlraquaSVNSGZd&#10;E4Uc59WT5JJAk+hGC9klUY4hiRYCnVjYhPgCEuKiZiSVtCKpuAXJ+jKRz5bA43E8N5bnRpMkC0EO&#10;I4T4iqyE9KqlCYQkB9NKHEwSHUxLcaAi0kKiy/ihlFLORKIBcbHmegKXCeI+TaIt5FqIeHYtInPq&#10;EZXbwIGFOhzidlhGlSozQLlXC8rpui3XauUEJApxF+u0fg4HJ/zihYjTSk33cC9and1Jdt1piXel&#10;C/m+0Aw1qOHMwQ2xPjtxoEP0SAY81JIDIHtDMkmOsxVBFmK+LyyT+zLUfieS5X08tpdEWojzXiHQ&#10;cq6cR8j2XpbvIC7dyootVmpxeRfSG0NSTWIshJpLsVCLLou1W7l+cwDG/iAHYWiRtqNle5cQcXGb&#10;5/lbSJQF6lrZJrneSlK9QyzcYsE+IK7jdDEPJeEPz4V7dBE8aIF3l+cn9rKOzhwhcgzOVCNFjiHZ&#10;tIZnw4kDBM5qkIBLwoluEY7EbtZjJwnxdh8SYu8k1jeB7vxxWO0SQxIdRctvBBbsDlUW3o+3BNLN&#10;+QDeWeeLN2nFfe1zT7xKvLzcHS+Q5D5Pi44Q3RdJegUvcf+rK73wygoPnueuli8vIyGmxVfI8FOf&#10;kQiTDD+1gNbfRa54bokrZvD4Sys81bUvr3DHi/wjeZ4d22foNvnbT8SaIh3ObbSIaS6A0ul8SHfj&#10;fETcj+jS9CD/5O4TYssO2h10FxXLrriS/tu3cjsWwjNN1+P/MLdjgxj/nboem5Ha6Q4S/IWux9QR&#10;zfVYc2UX12Ox1MrAiLgeG5Ybcc8UN8RxC63ueqxZaf+jXI8NK+1kQivux+J2bEloxWI7LddjuvJ+&#10;G9djS0utNUur7JuO6/GNrLTWSK0112MzKy0tMIal1tL1+Eak1tz1WDrnmqVW2hpTt+NxK61uoTW1&#10;0t75hnUrrTVCKy7I38VKO0FopU1jO2VK4HQSdzMi96OnF46TWmWlfYWDgxwk1AicWGpNXY8nSK0p&#10;mZ1YN0itOaE1JbaG27EitRbu2NZcjy1JvqUrtkwvGffUEW8dttX/Ju21pSyevZm1Wsi9ueuxEHw1&#10;WPqGQWon5KG5Husux8rtWLPS/i2T2hsRWvE8Ua7HJsTWmguyGsQzIbXiqaUGhkzcj626IMt0Cw5o&#10;K+jE1tJaK67Dj/O//9FZQmqF0G5W7sc3IrWPsR8widjqrsxPkdQ+/amQWnFBFmutA6dfTLbUGi7I&#10;hvuxdVJr7oKs3JBN3I/Hia2JpfZ93f3Ymguy4X48XVIrrsjiemzpfixuyKYuyOJ+LBZaIbQ7SWjX&#10;bXdETdsgYmjEi8+p1JCrL7mewHVzVHF7AolcT6TrsAE5N7u8GSm5pXBy90Fb3wgSc6uRXFCjIOR2&#10;+drdaGxsU+Sxv/8wGhpb0dTUptDQ0IqRI6PqWGZmAdZtc0EeLcFpxfU6GlHV1IXQ1cvQFB+HWs99&#10;qN63B7Uu9qjbZ48GLhtd9qCZaCM6iE7XPegh+t32oI/LgFWrsHzZJgwd0UhtS2sX0ngvjcxews7d&#10;7tizYAk69tlhyMMePbxO0ClwtUc70UI0EY1EnYsD7++AGtajPS4Gqz54B1m5JexzW7HQOtAlVdxS&#10;97DzHpCQh6qqKmTklykfZVmWlteguSwUTbk0EWfvRF32LtRk7EJV+k7UF/qhoKRSueWKm6647IrV&#10;NIVkMKOcZvKWY6gfOIrK5l6OKvQQ3coXvKCWvtptx1DTTl/wmk5UtMv6YfqCd6pjRXU9OriuriPo&#10;313cwHKIkoY+hdLGfpQQpY3aemmTrPez7CNoGTqDtsNn0Mpl69Bpbp9EXfcQzeq9PI/nNw2gjOfL&#10;6ER5M03uso9lF7GOUo/8mi4USnmtvRz9aIOQaSHS6UQGiXRmFYkzkcv65vDcfNa5oJ7PU9+HQtat&#10;gPfJr+1BHo9n1/ahjM9Y3nEUJS2HUdTUSVLfqIhwfL6+lHVaiBVoNZalDAqI9Tk2TwgxLcmVfSTn&#10;LdzfjOTSXqSTcEeTaMcIcnTw/LiCJg4mNCO1ohv5bYdZxy71PtKIZA4aJPAc45roXBJeEl25PpbE&#10;XaDqperG+/K4EOFI3S1b3LvFWh0srt9JMm9Z5itznjLnHPtxUMNPlnQp9+M+WcoxIeFB4sJNQi7X&#10;itv4AbmORFnc0v1JxANS6xHBe8jcZj8OjEiDIFZtmdMsLuv+LMuXbt8yp9nzUDaRRWItpFrIcoaa&#10;qy2u7mKB9pa517RI+xH+sbRQx5CM87r99CDwJBn3jK7g/ctJ4MvhR+zn+a6c7y1WandazD2j6DIe&#10;Rff3rAaEZXLwhgM3YZl1rF8tvQ5qFII5IBFEy/vBJFreOSgg8Evgs2W3IZpyC0nlwEFWG6JorT/I&#10;QQIf1sOb5Yp13JUEWQi8Y1AmiW46vR9SsXl/Mi278fic1tzFDpGYbxdOV+YQzNoagPc2HcC7G/zw&#10;1jofvE535Vfpoix4g9sziTfX+PC4vzpHIET4rbU8tnq/IrcvkrS+KCSXpPfVlT54Yw2Pr+N5Gw/i&#10;HblmvWx7c78nXiEhlg73U+ysiqX3sU/2qLm8YsF9UtwMpRPLP6iniMf5xyhzbH5Di+7dMzlviy6j&#10;P58hnR5r82hl37dxPZ6u27EQq+mSsJud93dKaMX6/K1J7V9AaHVyYMzPniC1mqXWcD3W5tfR9VjN&#10;rzN3PbYktFPNp73ZXFo1x1O55OnuxyZzaTXXYytWWp3QfldSa831eKq5tN8noRXS+61cjy3n0k7h&#10;emxJarV5tAbM59NqcQHM59OaWmqtuh6bWGl/pdyODXAgjRZaSyutYZU0nU97I1I7FYkzLJRCbK0S&#10;2m9Bag13W4PUioXZ+nxaU1JrbqUVYjsxl1YjtTey1Bpzaaczx9jU7fhG84s1WVgjtJxTfBMrrbgl&#10;qzn0usVaZCGEWkitEHDz792YTzuZ1P7Q5tIaZNYaqZ08t1b3TNFJrVhr71eeDhOkdsp5tYal9gak&#10;9sm5dsrqKmT2/vc2jpNaIbYPcdDJsNTKgPcjH2vWWmuk1nROrWatlWkauguyGal11OfVck4t59Wa&#10;klqN2E7Mq32d82rfYCwSU2ut6ZxaS1I7lQuyqfuxmmpmxf3YsNSaWmunmlNrSWpn63Nodzp7YtWW&#10;PSiq6aDhLxchSQUKoURYSiGnSRZZAblUajHCDaTwnGSem1yAcCIsOR8J9HiNTcuHnbMH6tr61fFI&#10;nn+IiM2uwJJVO1FT04g//OEPWLZiG2Z/tg5LVu7i/l14f/bn2L7TldbbPyElNRurNjkrIhyTUaoh&#10;qwLF1S0IXPoZ6g5FoszBDqU7NqOcc2oriCqietdm1BINdhvRRLQQbUQn0bt7I3r2bMSBxYuxevlG&#10;dPcM4I9//HdS2T/j6LHj2LPbDbvmfIq2XRsxYL8RXTy/g2gnWokWonH3JtTZbUaNHe9FVOzayvtv&#10;RRnr0RhOD8y3XkdmTrEyJk2aQ+vGTrbAPaoQh/hAmSSyeyPy4XYon1aofCSTTPWmvYhTBQ/jbPVH&#10;OFX2FsaKX8Ng6r0oD7wHBaXVCM+oVm66QoJSSfxya7pJ3HqQEeOHnTsSkF57GI0cSajrOIy6zqOo&#10;a65BRKAd7PbnoqKlBd6udnRzjkFBx0k0dB1Gfecw6rsm0MB1he4RhcbuIzqOorFHcARNankMrX1H&#10;UV2ShuWr1mHh5zR1b7TDylVrsWD5HjgeqEXt4TGey+v16+RaKU/uV9cxRGI9iGqOqNR2dCM1JgX7&#10;vdKQ1TxIskuSTZJaJKRayC9JcHnLACpJxCvahlDdMYLarqOo7TyCuq4jXI6ghs9b3XMaPf09cOHo&#10;xryFKzB7wXLMX5WIDJLuUk7AziMZFtKbbwoS+HyS0Pz6w6hqHyJp53mV1TiwdzMWuWTTClwB/zA3&#10;7EysR0FdNy3MXcrCnCPW5hq5lnUlyS+qrIS3UzRiiukfzzqWkKAXkniLVTqzTKzRJOhlJLqlsk5r&#10;t1ipleVaK1Ms19ncl0kCr8g8LeYptKCnkBQnk5An0WVb3LbFxVtcvePEXVuW3I4TQi4u3OLWzQGO&#10;VFrdU0p4nRDqQiHODUhh2WL9js0uh6enI2YtcYd3qljAteuF2MdRp6R8KTuGOhZFt3NxUz9EF/WI&#10;9ArqHiFLQrmr0wouJD9WiL2AhDxWCH+2uKzTSp5RAg/X9Zj18Xy89u4cvPLuPMzZ4E7y2o5IusmH&#10;kKSKPkcVcI7Cuq1Y656EiAI+OwcHcuuO8mPv4qBGO5+ljc/SQst8i7LKJxS3IaGkEQEeOzh3NhT+&#10;mQ0ICtuL1SEFiC/iMQ4yyP0P0VIekVlLCz3JOwMH+MaXwTu2BK6RBZzknoudAZnY7JOGtZ7JWOma&#10;gGXOMVhoH4nPOJd3nl0oZu8IxodbDuIDYrZs7wzBx9uDMdcuAvN3R+BTuzDM5b65O+XcEJ4XiPc2&#10;B+CDrbxueyg+2hGOObsiMW/3IXxmH02QPO/WrplDF+gP6P78NoMrvCGW4ZXeJLietN660uLLYFZC&#10;pFe40R1a235+AefOkdQ++D47H28xMMnrq+h2LFY3zpf6XkjtdOfT3oyoTve4jdBOn9haBOn6tq7H&#10;eoAoU1JrzKe9hfOyf6kHiDLt5JrOpf0+A0RZJ7Sm82nNSe1Tf6mVlsTwRlZayzm1NwsONV0L7c0I&#10;7XSttGJpMQ0QNclKOx4cyrrr8SPGfFp6ehgBosTyZDmX1ixAlEVwKI3UTgSImsr1+EYBkazNHRWL&#10;pGGVNCW0mmVSC5JnZp0kibuZlfbHzxhETptDqrke0ypJUnsj12NLt2ON0JpbaafremxYrqcrD4PU&#10;WspC6i+E1qosvoXrsREg6ucztABRIo9xr4xJQaJMSe3ftpVWyLg1S+30Sa18Jxqp1cisBomFMRWp&#10;fcgIFqUC42lzaiVw1CP871bWWlpljWBRv6WVViyu4l78wHubGIRSdz9+nxZbBRJbcUHm8YdoyX2E&#10;eJTEVoJFTRBbBopimU+QHAuxlUBRT3NqkzVSOz6vVgJFifsxg3e+zGBRryjsZRBN84BREjTqDfZB&#10;bkRq3zXm1FqZV2tYa81ILYN9KhdkKwGj1LxauiEbwaKE1M7VA0VZCxYl5FYIrfTt7PZ6Y9GabQhJ&#10;zMfGvYHY5haqwT0Um50PYNkGJyxd7ziOZVy3xIY9+7HDIww7PTVs57X7AuLhxXmyn2/chYziWmz3&#10;CIWddwR2Ew5+0ZizYANKS6tw/fo1rF5rh+1uIYxvlEKjTSrW7fHFTjs3/OlP/474+DR8umybKs+J&#10;1ykciEV0agG83n0VZd7uSP90NpI/ehups99F5px3kE3kzHkbebPfRtEnb6L0k5momDMTVUQtUU+0&#10;zn0DLfNmYs2rb2LFml2sx1V8881X8D4QgfeffR0V895B59zX1bn1vL527kxUc1ku4Hrx3DdR8Mnb&#10;yPlEu18m751GpLAepU57MP/px5CelW/dQutLC5MPLUu+CeWIy65EVmElvNjJln2eMWWMjtWEjuSX&#10;8fWwN/BlI3AxA7gQiS+7VyPb50ESWnEvbqCLbjMtl22KnJW3DKFxcACRy+7A//iHX2B+SC3aj51F&#10;9+BxdI+dR3tpGGb96z/gRw/tRmn/IPz3buQcxEOoGrqM3uETKipYtyW4v2f4JLp19IycgqB7hIRR&#10;X+85cgYDx06jtSIVCzhC8MGbT+OeH/833P7SbHwybzPsfRvRcfoc+o/wGqJXXaeV2cW6dQyOoq2f&#10;pLh/jMe6cGDlKrx+/yak9J5CSzfJeBdJOdEghLr3GJr7RtE6cFyhnRbgjuHT6Dx8Cl1cdnHZOXwB&#10;vUNN8Nw2E79+cgbemLMUs+fMwcu/fQ8zl4aSKJPcsywhv6YQQlzXM4rq8mRso0t4dCXdBjrbELF3&#10;FRa5laKwNJkm/X/FXS6VaGc9ajqGUU1iLVZujVAfQ1P/KGpLYvD2v7yLvYkdaGJ9mnluHQcLqkjY&#10;y8at2gPKyl0mBL11EJW06Fa18xyWVU0yXUkiXNEyqKzYco5YwUt4bYluLS+iNVqs6IUk1gVipVaW&#10;am7zuEAGAYRIl5H8a9f2q/PzS4rhTOugT2w1sjkiFOy/Bx8vdENoIYm0IvdSFq3cvF5IuFjuhfyL&#10;m3gOLeMCcR83IKQ7R0g4z1OkXq5TVnJ9sIDXFdTQgl5Sgh2f/Z/4/9z7At54dzbee/tV3P/A3XiS&#10;xC2omGWScKfTEp4QtRofvPAMFrhlIbPxCCoaWhAasQcbE+pR0TrMZxlUz1LSOIBiDngUNR9GCSfr&#10;x/lsZrCoQ4jm9+C68X/jnzccQnYdj9Fyn1vVxcGBDrrTCyFu5wBQMwl4I8Kz6uhOXgWf+HIOLnHk&#10;KbQAOwNzscUvk3PYU7DaPRErOSd3mUssFnCAYr49iSuxiNuLhPA6RWE5ye9KtwSs2BeLpXtjsGwv&#10;jznF8LxDmLfnEOY7xmCBcxwWOidi6b4krHRPxmqPVKz05DrLXkHX5yX7YvAZy/pkVyg+3haEWSTK&#10;QojFgvse8Q7doN+mRVgiOb+5ii7Q/NN59lMGrOLo7X3vMHonrbS3KkLLTt6UhHYqS601t+PpEtrv&#10;00or5NcKsf2hzqE1nstqpOebDQSYkNppBYmyEiCKrooy+KHcO8W9UQ8SdQut/eOW2jclkA5dj9mh&#10;FzdUU/fjCbe8iTm1EkDFPOLxVFGPzSMfT0Q8NgJEaZGPJ6y0E/Npx0mtsjx8+6jHzzPq52RSqwWI&#10;smatlQAqpsTWmqX1u7odf5cAUTcmtUa04wkrrTGn9lEGtzOCRMk7moh4rEVtv5+B7EyttMa6zKWV&#10;qNeW82lN59JOdz7tjSIe32gu7Y1I3M1IrWadXDge6VeiHkt9p4x6PEXEY43UGpZa6xZa04jHyvWY&#10;Lr1TWWkNy/W3iwJ9A0I7LVIrAaK0ecUS9fiWF2mlpSv2hJXWMuqxyXzaH3DUY+Vyr6C5H4+7IOtz&#10;zI22bnyerRBbcddXhJZEV1lqt2jQXZAfkKlDXFcRkPVIyBqpJaHlUhFb4jES2/FIyBI8Sie1YqU1&#10;LLXKDZl1MSW1DytSOxEwSsodn1crc2wVqd1FUqsTWxVQjy7IbDdVFGSTYFHK9diM1GoRkCeiIE9E&#10;Qn5jhe6CvMrNLALyOyrjBDNWmGSrMAJGqQjIeiRk0+jHplGQNWut9YBRcy2iIH+qR0GebxEFeRYz&#10;dgSkVGC3CwOSLlmHbSSkbyzYhneX7VJ4e/EOfPTpGkREJCAmNhWxsWlWERPD/hkJ4ZvzN+GDzx3w&#10;4ed78P5yOyzY7I5NDj6YtXA1guKy8d4yO8xaba8we40T3vxoOcrLqnD16hUsXLIRL729CDNnr8Kb&#10;xPNvzMfmrU603n6DxMQMzJz1OT7d6IpP1+/VsNEFLgei4fD4vcjdthGhTzyAoPtvR8hDdyLioTsQ&#10;9fCdiOYy/uHbkfzIL5HxyK3IJvKIAqKUqHzsFhx88kEseW8uiWch63EZX355HbXsQ69evBaOTz6G&#10;ssdvQ8XDv0ARyyh4lNcTWUQGkUIkPnI7Yh65E4d4r0jeO5QIuu82ZCxbiA/vvg1p6bmcDpg92UIb&#10;kM65sXSPPJhaQ9/uapRU1SGVE4PT6Vcty0KayxtiXsL1zvXAqSD8cXgHMLQIlyqfQILLb1DEaFsp&#10;tFBlV7Ur19YSWi9raa1sGxlG4obH8M//8A/4v2aHo/TwBYycuIijJ48gdf8nav+vZuxF0ZEvcO53&#10;wOWvvsbw0TMYvvAVzl77A85f/wPOXbuOoyfOYWj0HI6cuY4LX3D/F9/w+Dc4zfOOnjyHwbHLGLvy&#10;Dff/kcf/iNPnr2DkzBe49AfgdG823Bfcj2011/Dl7/+M05cu4/CJKzh19d9x4as/4cKX3+D4mYs4&#10;PHYGg6MXcPTyVzh56SuckDqcOYzwTZsx61lHlJ36PU6cu46R4+fQPTSKjqHjJK0kwiTEvUdPo4/1&#10;7idhH2AZA6PnWZbgAoYvXUKF66d4+De/wea0Hox9AZxhXbtqQvDei7/CW5F16Bi5iIET19A3TGJM&#10;It1x5CIGj19C/9iX6C7agV++txvu5ecwcvoihs4C5y/+Dj0NWdi4/nY84teIQRL6dhLqtoExtJPE&#10;doxcxvCZrzB26XcYbsvB3NvmwTujF12sT//YVRw5fQ1DJy6RcI9x8rdYzMVyLhZwkvSB03yOc+gd&#10;u4LBk2fQIUT9CNcpswG+u56jx3kNreGHz6L9KAcojpxD3+gl9I3RpbuHpJzl1PVwYGD0InqPX+b+&#10;C+iivMQK3jzI8w+fR/ex8+gau4Tutlx8/ON3sJ1W87q+MdTQkt07egJVJM9V3UfRSgLeMngBnUcv&#10;quero+W8qpWEvY/PO8K6ES2DJ+hOfpT7dWu5kHHWQci4kPwJok8LOkl8dTst6LWVcNhwK+7cV4Tm&#10;gXPo5KT1+AMbcft9b+Lt3RWo6OyjC/wIDgXZwZsW4RY+X1s/B0naW+G8+Z9xi2ct388FtPSdUrLu&#10;p/718/11sT4NtNC3jP47Tpz9Cp3d3fDZ8UvcsiuJ7uaUde9JtAyfQ8vASdZjkPMWekhuO5FCcptI&#10;625UbiNCMurhn1wFDw4kOYcXY09QHufzZmKTbxo20CV5LcntclqMl9AtWcjn5ySjy90TSFDjsdor&#10;Feu9U7GGx4XYruJyhVsiluyN57mJWO6WzPPT8LlHBsvJxAbfDGzyy8ZGkuYN+1Ow1isRq7ykvEQS&#10;4ShahGkVdiAZptV39tZAzJbAVdtp8d3kr8LjC6l9jSmRnvuMUZjVaK64Ha/BrS9KR0UjKX99Uvt9&#10;EVubpfY7WWq/Lakddz0Wi75EPtZSp0yKeqzm2K3TXI8VqTVJ5aOnrzKdT6sFippI4TPtyMemaXzG&#10;A0SZpvOxYqm1EiBquvNpp4p4PN1UPt+V1E5lqbUkthIcSvCc4GapfCyiHpun8bG01GrpkzTXY3lP&#10;Wiqf8ajHFgGihNRKFHZTQmuk8REr7VRBom5klTRN5zOVpdYy0q9mmdRiBHwXS61GajUrranrsWal&#10;1SIfmwWJGie1k12PNWI72e1YCLKRxscslY/Mp2UApm9rqTWCRBnp2sZlIq7Hyv3YmiymDhIlxF8C&#10;ZRmux4al9taXVurBB7VvXQsIJ/PntekGpjDm0/4tux5PZak1rLdWLbZ6ej4VGVzmnKu2j3EuFLHV&#10;Sa0MLhMasTUPGGVKalUcDCG0epoflerHhNRK8CghqorQvrthnNRqVluWLdZaEugHmd7nIZ4nZNkI&#10;FiWWWjNSK6l9SGo1N+TdKjWhTFt6Rs2rJbGlp9cLi2RuLVP7SFoftjcTxNYgtSSz4oKsp/Z5jYRW&#10;XJAlHeJMklpJvShzak3T+6goyMxkYaRhNCO2ktqHmTAEptZaWddS+0x2Rdbcj62n9hFSa1hspYwD&#10;NBROENoIzFy0E+/RS1TwFtc/XbgBVy5fVpbSf//D760C+BNcXP3w6ux1+HClEz4iqf1gxR4s3OKJ&#10;TU5MR7RoLQltLkmuPT5e7YSPSWbnrN2Lt0hSCwpKcPbsGSSlZCI0NJrkOY6IRUhINLKyC3Dp0gXE&#10;xiTjLZLczza5Y/4GF3xKzN/oRkIbA4cnfoPcnZsR9uwjCHrkboT99h5EPPZrRP32bsQ99isk/PZX&#10;SP7tXch4/C5kP3EXconCJ+5E8VN34cCzj2H++58iNbsIX5HIVtc2Ij27EN/87gvUch7v0sXrYf/M&#10;kyh8+lcofvJO5Mv1T96FLCKDSGGZCY//CrGP3837/RoRvLfcP+ThXyFr1RJ8eM8dSJ2K0AYKoeUc&#10;wYCUasQymFF9TDAa5r6Msk9eRtHsV1AWGY3S2Ldwqe5dYHgF/tgxE2h/FBfy/zci7H+NYuZDSqf7&#10;aj7nwhbSLbeC5KKB7rydR48gadOjePadF/DErTMRkNuHwxdIWjsLEbz6Fjzy1AeY+dxeVJ86hXSv&#10;YPj7lqLv2lnk07f649dn4tU33sZ78xJRRdJw7vIlNJdEYuYbb+Dl1xZgwQKy/GhfZPV+iavXTyHe&#10;YQveUde8A7vcDhK/L0hMv8BgfTwc5t6LdQVjOH3uCo6e/z0unKyDlz3dTeX8NzchpnQEJ65+TRLS&#10;j0OfzMIrr76Olz5cjE20Oiftdsanjy7E2t0r8NIrb2EhI/WWDV/E8LFTJLFC/oQIC6k+h8MkOYdJ&#10;+g4fP0+CTJDQnbw8gP0vv40Fi0JRd+EPOHacpO0oj40eR5LXs/jx68EkNoUI99yMgzVjOHz6AurS&#10;/eAREEwrYS42zX8I//Mnd+Gep16DZ3od0uK3YEVSGzqa8rFt4x149GALRnjv7mFaqmnR7h37Ct3V&#10;9Nv/bCbry+dYsQwzfzIXgfkjGD7NfFWJ2/Hyy69hxssfYOWuVNQOc36xuF7TStzSzznGpRFYTrcG&#10;h41z6ZIbhhzOcU47+B5efPlVvPDqAqy1r0fXpZPI9NqHkB27sWTNWjw/41W8+IYvkmqPoYfEtrmh&#10;CBvfehPPv8Rr3lyG9VG9GORgRCvnYW+LtsPm1Vuw8KVX8ByV/qf/97/hzvufxxveGYiLoRVxRRIK&#10;2loQ4k8StnIftm57Bc9Sfus841Hed54W8OPI81+D9155Gc++9DoWr3bAvOXJyCZ5re8WjKCe5Lle&#10;WdD5XIRY0xtoVRc39obuMU6Wr8Hejbfg9j0SrnyIBJqDL4c74DZvDl59diMSqFP1OTvxzmsv4Lnn&#10;XsOr74Qjs2EIqQffwm/u/O/4/97zPOauiqX1OA8uG1/DC3zOGa+9hy0Hs1A78hUq0rZjcVga8mmN&#10;DtlzO261T0fT8FlU5MThMz73My/Mx4pdxSjgAEA+LckZJLXJpe10kW5GGOfsHuR36BVbTrf/EuwJ&#10;zseOA1nYtJ+EloGk1nglYxktsYsZRGoxSe1yTyGq8Rqh9UzBOhJaZc11jVeEdplrIs+N47l0XVaE&#10;NhUrFKFNx0YS2o1+WSS26VgvhNaTJFgntIudo7HAMYrW4BjMJ7GdQ2vtJwxWNWcHXZbp6iz5ed9Z&#10;u5/54hhIasEePMZR2gf4x/drIbScQ/uz578roZ0qQJQVS63VAFHfF6Gdwkr7Q452bGqB/taRj2/k&#10;fmzN8m4lP63eMdZS+UiAKFpuGCBKrLRGkCitkztBahWxNXI4WgSJskZoLfPTGtGPp8xPOz6f1shP&#10;O/V8Wksr7XRI7fMM1HYzUnsj9+O/JEDUzdyPjby0BqmVzqZZblrL/LS0UhvRn60HiJqcn9bIs22W&#10;l1YCfUm+YZMAOaaBouT9G8R2gtROBIgSi601S+3N8tNay01rzfV4gtR+V/dj86jHt706OcqvRmpv&#10;nMbHmvvxjXLTTpWfVgjujfL1mkY9NpWHETBrSvfjm7hiGwGiJs2nNQ0IJ9+6lby0Wm7aH3YqH3k+&#10;S1JrtHXGvFpZCqkVF2QhtWpdT8MnpPZ+RWonXJGNYFFaO6hBWWknkVrNBVmsreJeLCT2fgZ/1Ky1&#10;JLSK1HKOLfEA7/Mg7yMuyA9zUEojyrr7sWnAKEtSy2BRTzNXrZBagREsynBBNkitENuX1dxa3QV5&#10;Gd2QJb2PmltLUktYzqsdJ7UktOOpfcT9WIdpvlrrUZA1Unuj9D5T5asVUmsQWrt93pizZAPsfOLw&#10;7nIHWlCdib14f4U95nJea19vL04cH8NRciVrOHvmFHbvoQX6082Yvc6NZNWFFti9WLbTF9v2HmTZ&#10;6xGaWIBZq/Zi7jpXzF1PSyvJ6dtCaPOLcf7cGVw4f5bk9TwuXdTB9XPcf/HCWRLaJLw9ew0Wb/PB&#10;oi1eGrbuh0dgAhyeeQh59jsQ+fqzCHvuEUS+8BiiZjyG2BcfQfyMR5BMpL34MDKJnJceRt4rD6H4&#10;lQeQ+dKDWD53iZq6eu36ZTS3dWAN59IumrUAOYXl+PKLq2hs7cDnTOcT8dJvUf7yfSh45WHkvqyV&#10;k0GkEsksN4H3iuE9D/Hecv+wZx9G9qbV+Oj+u0lo86aw0HIunxDaA7QMxVZ2odJ+AzqfvAWnHTaj&#10;6J4fIWvnTuREvYfzxfcAXY8DjbcCTf+MS9n/DcG77laEVuZeFtHltJhzPSvotipzWbuOHaWF9mHM&#10;9aCAFvwSz3hmovvUeZQdYvCZ55bD1dkL859yRv25EXi8+Snmvh+AFlpkW1JSEOAfDC+vbXjrfzyC&#10;DYkt6KxmwJznHsQ77Ewf9OQLe+zn+D+fmYmQkWtodv0c699fypRCcfDbtwbvPLsVcZWjOE4r7lBD&#10;POxJaNcXHMcZWl4vnxvE/s3OmDnHgUGD4uC1ZTaeXhuO9M5uJC1+E7M+Wo/drt5w9glDFANZZTit&#10;wp3/9wN4lp33fXbv4o77ZmNjRC8On7+AQbos99O9eZDk9ciZaxijBXdUWXHPK4vy0MlrOHukFJ8+&#10;ux6LdlVg8Oo1DNKS20vL5uHRUeTSAnjrL705CdsPG96+Bcsyj9GqehWlnh/gg3kfwqeyB9H73sO/&#10;PTwT76+lL3t1MwJ2/hj/2yEHLY0F2L7pThLaVhwhoRWX696jlzDQmYXFr83EKwy97uDjg6Xzf45b&#10;/vlVHCiku3B6FF56bg3JSzA87FfhtY8WY0l4B9qHOadYLKK0oFYmrsS/3vov+M3HK+HokYOIQ7vx&#10;/Pzl2O4Vir2bF+Ilhsve0jyE9CUv4zf/xx2cF+GB3b4umPfgvXh8aRBSG+g2SzfvF2Ztwi53fnTL&#10;P8ZT78zC1uqrGMhfj8cf/kfc8fQ87NzjD7tty/HYvzzE0act2CP5gul2/k8/3YfM9gY4L3sH//A/&#10;78UMfsx2ix/Ar195A3bZZ1GXux4vvvYSPly9D3b2a/HRr/8Z/+OfdiGWwbZkXrRGaElk+0+gjSS/&#10;nVbeVrqFy7zrelqjDUK7j4T2DhLNalp0q+kuXDPUT/f4N/DZM3MRnJ+HBSvnMWfsXuzz2o8lbz+K&#10;50kWk+Ls8cGr/4wfsVF3DyqnnjO6NXXZ2Tscu5bdj3vfnIW9hZdR6H8v/oVEO7Z6EOEOd+J2lwwU&#10;k8zaPfM0Ptvig92OB+EdydDrnYfpRq0R2lRaaeMLWxDBObYysOQVRwttRBF2B+Viu7+4HXPuA1MH&#10;rSaBXeoSj8XOUXQ1ppWWZHbJvjjlWvw5rbJrPGiVdYnDcrocL5fzSGYXOtH1mFbapa485pFCYpuC&#10;VVwK+RViu4Zkdo1YZxlxeQWtvctIhhfz+oV0bRZ8SkI7e1sw5jC90GxxQZYAVcyn+xYttK8uY7Tl&#10;+UwDxFFaGcW9m5a0WxShvdEcWlPL7X/lIFE2K+2ElfZmrsfG8ekGirJGaIUg6K7HJvlphdQKoVXp&#10;Pd6UVD5ixbLIT6uTH8v8tJK3UWDufrxDpacyIOl8zAgtXWLHA0RZCRRlLUiUtTQ+5oR2cn7a50gI&#10;BTcKEDUdS+1fQmqnutY0P61BaJWl9iZWWnlmIzftzUkt82pLSjHdSmtKasXCLu9yqlQ+ZpZaPUCU&#10;adTjqYJEGfNHreViFZfbb0dqrRDaabjbStRj83ysWuoa06jHE5GPzUmtyidukspHW5c5tZOjHluz&#10;0k5Fam+Wr3eq+bRGgKjvPp9WI/dipR1P5aPnoh5P26UCwpkHiBqPfix5qf+GcaPctKbHJrkgGzlr&#10;dSutEFkNkldeiK1mpTVIrSK2llGQTUityllrSmqVC7KWt1asuDKP9j6x0gqpVcSWBHcKUiveFgap&#10;nRQwSs2rpbVWuSHTUitRkM0steb5ak1JrRYwSiO1am7tuLV2eqRW5tWOz63V89WaElsjX62pK/KN&#10;IiFPlbNWCK2UcYCBQHe7+GDeik1wDkjBx2vdMHejBwmnJ+YyZsvsRZuYq5X5WHe7Ypedi1UImV24&#10;bAs+ofX1sy37MX+Lt7p+tUMQdrkx5eOyzQwGVYJ5Gz2xkERUyOjiHcyzu3Q71m/crcjwTpZtDXJs&#10;5ZqdmLdyD1Yw9eWKXf4Kn9sFYD/n2jo//zgKGFk49sM3cOjN5xHz9gzEvTMDie+9gOR3X0A6kfHe&#10;88h+/3nkffACCj58DqUfPoPc95/Fxk8XYvdeX2x33I9Va3fCkUGc/N96CcvpbryN+/a4HsC6ZesR&#10;/94MVPKaog+fRz6Rw7KyWKaUm877JBEJ7/K+vHfM2y8g6s0XkL9nO2Y/dD/SSWgls8ikoFB+SRWM&#10;zlqu5sxGM9BNof1mtHwwA18zPHLOY/cheY8D0kM5KXjPPyLD+b9z+/9N/B+I2voPCNxxF0oqmV9J&#10;IhrT3biIFlqZKynzTDuPDCNh7YOY5RyI9Jz9mPnUJsRxfm7EvufwoU85EhgkafaTTqg9MwKfWcuw&#10;ZG4Imi8DA1W7sWgOrYgznsCd//N/4H1akqL9l7Ph8kTTReCbP/8BFUGL8PoHHyKqtQ2bXr4TP/rx&#10;nXiSFtSXnnsU//r/+l/YHNOJkSt/wGBDHOw/oYU2f4xuyn/GifYDeP/hf8U//exxvPTWW5jx+C/w&#10;j/9zCVwP+uDJW5fCq5rE98vfk/z+DufPH0Hs9jV4/p4ViOz+Btcu1mHN459gybo0tJ6hGy4ttIN0&#10;Ve6sy8SKp5/CQw8/isfenAOPyjHlmtx//CrODORh5hOz8ebmHHSfv84kyLSkcp7vMKN9FSV44baP&#10;E5CRG4Rts+7D2pxjOHb+Msp8Se4Xz4F/x59wvMYZ98/dB7+aKzhxcgSh9rfhl3vzaQXNx3ax0B5o&#10;wvDoGTVft/fEBZTufw8vvb8SB+uu4xzdqbuKOYp162zspz//gY234R/+21147EVaFZ9+AP/7X+9l&#10;7tJM1I2eRBPdjZsGTqE8cR1ue/4TbMscJuluhduH/xv/+C8P4okZr+FZuhf8P7+8G68E1yJx1Zt4&#10;89FPEVx/FaOXr6E1aSt+cds67GBI7/t/uhj7a2ltps/38cEyrJ/9Ee5fUImG0i149u0HMTukCf2n&#10;v0JfZwEW3DkH9txuGxrEIbct+Old7shorYHD8vn46SO7ETn4O4y1RWLGE5/io3058Jt1N95a4oOs&#10;wa8o4xHE2i/AT37pjGhGjhYLrQTlau3vRrDdOjz9wMP4DfHG9gCkNo+iqXOI84uPor6+inN3xUKb&#10;hkq6N1dwLmxdZwNc5nyGWW/u4YDJAtz9bz/Bz+57Bs++8CLuv/0f8d/e9ENabTu8dt+Be/fX0pX6&#10;MgYGennuDjw743U8+dBP8N9/9QE2JB1FQdBT+CVdN2Kr+xC65w780iGF848ZBGrtBuyaF4GS0Wt0&#10;D2dwKc7vlTm/qQzIlVzcqqJYh2bUMsJzBdyii5kKyLDOkniqObSxJKkyZ1bm0IZzXmw4PnWU+bER&#10;mLsrHAvpHryErsILJIAU3YQ/49zZTzl3di7xqb1mbRViu8CJJJhEdzmtusuIpSxzCS2+C1nWZ8R8&#10;cTOWMlmGLD/ZxfnuW9hIM9DBBwwu9Q7n0MoI6Ot09RE3oSfnMiIiR2p/8zZz0r6+Ercwbc9PSWhv&#10;7G58M1I71XxaC0vtf5aV1rBg/lDn1X6n+bRCar/NnFrr+WkVqR1P5aNFPb7VxEp7F620d1taaaVT&#10;a1hqraTyuRmhNSW1j02T0Jrmp1XzaW/qevz9kdrvK0jUVITWcD2eKjetmaXWND+tbqU1JbU3cj1+&#10;dDZzXwup/UiIrcV8WrE0WVhptfnTJDeSo/VNfT6tScTjbzOf9kakdiqrpHnU46lT+Yhr8Y1gmb7m&#10;VqYVUgGRmNf7V3Q9npSbVqy1U86pvXl+WjPXY5Jny3Q+phGgTV2xpyL5lvlpDSvt5LRGjHx8A1lY&#10;WmnVfFoOLGh5zzXLtYpy/ndspbXmgmya2udemXOuE9p7dVIrhNaU1I67IBvzanUXf8NSKy7Dym3Y&#10;gtgahFbmzt7HKUVmpPZdjdSKldbSUqsFizJ3QZ6cs1YjtRqxnbDUai7IE6l9bkRqNRdkV6uWWrOc&#10;tbTUvm1Yaw1LLUntVFGQLefXGi7IEvnYFFORWiHHQmgdPA5i0dod8GN2jcV0VV603R9LdhzAUmIx&#10;yemczx0xe4WDBWSfo37MEQtIgpftOojlJJrLdwVg6c6D2OQSCQfvSCxctYPpgCpZJono7kCsFOwJ&#10;Iik9gAXrXOhJ6IR5tAoL5tMybIpPVzljMcteYx+ItU6hWKdjvXM4DjCLyN6Xn0OxlzuSF3+C+Lnv&#10;IuHT95FEpH32HjKIrM/eRe6Cd5FPFC18ByWL30H5kndQseRtZC56F+EM5hTKwFHR897l/ndRzWOJ&#10;899V+wSpC95DGfdXcn8pr5XrCxe+iwKWl0dkE+m8T9r895DC+yaynOQFs1C03xMLnn6cKYemCArl&#10;xXQiHtGFcD1UwGiujch22sFJundhbN7HiPyX/x+i7exQWZuH7NQgZCYHIyM5hAjlegiKsmNQXF6t&#10;8sfmcg6tkNoypsGReZntw0OIW/MAPnAKQHFHFwI++DXeXroWsx+jgHqHkOKwGx894YCqk0Pw/oiE&#10;dn40atui8e7j72P+rigkZkdh29u/xKcHE0gc5uO2z3PRdfYqTlz7Cq0xa7Fi6QeIqCjCLM7HeGVJ&#10;IKPt5iORiYLTC4o4z/IkRs5xXmptLPbMvgdrc4+CRlQMl2zHqwsfxPveOSjMK0BKdinyGYSoIdMb&#10;v7hlHw61nMDo+UsYPn4Rx08P4dCWbZj7wl6Un+K82uPN2D1jAdasi0fjSSG0J+l2TILay7mQCSmI&#10;oD96RGo+iruOo4+BpnpGzmKEbsy+7zyLF9/agqR+zu0l0e3j/Nr+/k4EOjyCO1wKUZEXjM0f3oNV&#10;2SS0zNFUzPnFsxbMgV8zSV/+dtz9EefQFh3H4SODCN5NQuuci4baXGzdcAfn0DbQUnySc0x5vxOn&#10;kbnrBby/ei2iOnkvku2WylTMvX0hvKOZF3Xzj/Cz5Z4IjUpC0KFkhDGnbBqfvbpHojsP0z33OEri&#10;1uC2We4IqDiGttZ82L/5r3hx8wEEHEpE4KEUhCdUIr+7ByHzXsZipmpJHfwCvSTTbUUBuPuWDdi4&#10;fSP+7fZ9iGikGy/n1w4NNmIn3cPvfy0TpQUkmSvexMqMI+jtZyTq8gTMuvUDbPUtRw3LjHQVQuuG&#10;tOYK7FqyFve+EIlSWsC7G1Lx2iNrMMsuCg7P3cvIcCHI7bvAYFj9SPS3x09v34tIBmaq6ZA5thKl&#10;mqmNMkl+AyLhTQQyp29BI4+19KGSwZyqq8vhsJ6ElhbaSs7JrWo/gsrScHz09Ft44bMEhDq+ilfe&#10;fBtrffjM4XE4GJmJQ7ldqKgpxa71v8BdrqUM9jWCaIcVeOWRF7ExtIwu48vx69c/x5qYQeQefAK3&#10;rnNGVHk3Au1uxy92JqC8l3N+e7sRtGohHvjVDHywMg2ZrK9Empbox9E5DYx6XMWBpVJGFy/g3Nks&#10;bPVJZxqfJKbxIeEkOV0gBHZ3uIpcLG6/H2w+iA85t1WW7284wH0yzzUIH3Fbcth+KJGNNwXi/c08&#10;Z0swPtrGaMg7SE63h9HSGopPGAV5DssSzN7O3LfbAlkeryF5lTRB722Se3CdZb211ptgIChJG7SS&#10;kY4Z4VhGTJ/hCOtvGd1QXJDuZVCoX9FCe+sMjrar+VUyJ3I6YDAgCQhkhqVqPqWGZVODQUV+YhXL&#10;uf/7wAqWcwMwQudPfsgwe/bpyNPkfUx6b7x+/J1OvF81D0+HoQNaXtrlai6t5nZs2sGdCA4lrqjS&#10;uVOWWeVyrM3DlDyNmmWWllgBrbCaa52Ac8MkVY8JHpO0PSRXWlAoPRCUBIPSIaRsHKoTxujeCmKR&#10;pKstYbgcP8s8zqYwLLHj1tiFdDPWMWH9dGbqCkswz/RiEzDljkFkX1q6D6Z4mdtT4RUemwo3uk6R&#10;WoGqg1Y3WZ9wQZ54DuMZjedWEZBNXJBlztyExVbSfWnBomQp1vDHZjOwnJpTO+EKqQJGybuUAYpx&#10;a632vrXox4QQPcMFmfMtJaXPr2T+pRAhLu+i+/GdDLwkuEOi6Mo8UtElLm8jiVTgtix/yfQxEm33&#10;VsmFLIMoxC3UQYFpGhshXT8TDwK2O2JZNPATmQNuBpknKtZYaxDL5GJVjpQtuWmNiMe/5v+qIu4k&#10;DJMteFsmzSc1rJWai7I2B/dumZNLecjyV5LvloNA2lxjDXdKihzlmk2ZKIIrMqEcZOBIgrHJN6cg&#10;+XtN5CHTAJhqZ4LwW8iCc+h/SozLgfOFf6JAWUgOWkuoFD7anOKfU54qjQ8DRN1ON2wVMIvvUJ5D&#10;nlFzOze3yGrETgY+JiDu6n9rMB24mXLdaOP05QNcap4MmlV2Aox6zPgBsj2ezkfNdSX4fcnAkQEz&#10;l2PdQituxo+KZVYstHQTlpz0j/MbNebTKndjBbob6y7HmtuxFvlYoiOPp/Nhe2tEPhZC+4S4HQtM&#10;LbTieixBokhiBRqZ5VxaBs2TIFGCl9j2mKb0GbfQjqf0cdPcjgmZS6ty1CpIgCjN7fgdw0LL+B9i&#10;mTXwAadPCQG1tNAa1lnN9dhfRTr+ZCsjHkvUYx0TkY8DMI+WWYFYaOUa14hceATH4Z15y+HGIEvu&#10;oTnY7BaNjZwqtsmFcI3hdqwZtrjHwsBWjzhs9Yjndhy2uMWMQ651OJAKd7oFL9+wB+mMX7TJJYqR&#10;jmMnwCl6O7wTsJNefbv26/BJoutzEnb7JJvBjufYsa9rYI9vCg6llMD97VdQGXwQOVvWImvNEmSv&#10;W4pcIn/dEhRuWILijYtRtnERqjYtQvXmRajbsgj1WxcqtG79DF1b5yt0cr116wK0ELLezX2CDq43&#10;cV8Dz68jarZq5VSwzHKihOUXbVjM+y1Gjtx70yqUujkj1tMTWz76ACUlVTT6WEnb4870PCL8vWE5&#10;CGUQnBwPWgR/+k/wu/OX2PlP/wsJTvaIqDsN5/yzcM0/Dcesk9iXQQtTJaPBFtWjmNG0kpheJau8&#10;FfmMJFtKt2MhFk2DdONc/mu8uWM/ChkluDbqc/yPf/kxO/vZDDA0jPhd2/HeI7tQfmIQHu8uwsJP&#10;Y5GX+hnu/WQJPIrGGNAoHZ/d+W/4cH8mkgLX4me/eRLepSRv1Yew6pX/hR+9MBcRA8cQM2sm3vrE&#10;GVlDDMJ0hPNIj12gyy/dek8x8FFlJHZ+eCc+zx7B8fNf4tzhYiyiMF5fn4wecQ8m6TtCq+iRwyVY&#10;f9eDuGdTDAP4DKKZqYN6jrH+GzfhwyfsUHDsCxwfrcfWp+cwDHUcGk/QQjciUZcJBgM6fIplnLqC&#10;4ZMX0c95nh2DDO5EdDE4UluWG1568J/x8sYg5LXS/bWlDSE7H8M9v34JToXH0F6fjPXzbsGjG0nE&#10;GzOw5LV/xj+/MA9BzVfRnb+Llq8N2BnXglYSogM7f46f2XOuZhUD+az5Be73prVwaAwtnCvaNswA&#10;VDGf4PHbn8BS9ypU9ZTA4bf34Uf/OAPuGQ045M25Mo+vQ3TNkMpdVUXU8TmrOedZghTVdY+iKOZz&#10;/OLt3fDIHyJhbMXB7e9w/q4nEhnduIaEUFx028YGEbngNdz5/7yMZeENLKcRB5Y/iVsWuDJ1DqPw&#10;3nof7tvKOabNfciP3os3X30SrwUO0pV8GR79bAYWxfehg9bUyrJkzLljJlY5pyCLyZ5D6XL8o9v2&#10;IbmxFNsXLsftTxxENiNPt1fHYsYDS/HutlQEb3kav3pyCRyTG5Cd4oc3/u0O/MtPdiOioZ+RmJlf&#10;uLFHRV8ul+BRtNbWETUtzCVc34XiOqYuamDwqPIS7F71Y/xsfSgjc7ciJ5uWyvfvwG1PfgQ3DioU&#10;0dr85IOz6KJbhrIORjHmdTVdo8zrVQq7tbfith2ce1xfju2fLcF9z7ghh1b3bLf3cfvDb2J51CAy&#10;fB/BT1faI6yoHf7bf46fbI1m5O8+fi8t9GTI4fxizhl+hIG6SoaRxtRHUcz/G5ZRBf/EUqbOktQ9&#10;2djmywBPHon4nK6/iyWtDsnnJ4p0BikC+57kmpWow1y+LTlkJQ8t88q+L7lomX/27TX7tVy03PfW&#10;WjmHbsLMOSvk9r1NQnQDSHhJWIW0CnndyGs3TpT3Jl3s35RyVNmcK0sS+xr/KF5bycjGTNkjHVz5&#10;03magR4em81OJ//YZPT2HrqE3vEqO0LSKZTOj+Dl6YCdR+lAmmDCgiKdqu8C6js7imL9MIex/3tY&#10;suN16w8dSoY3g4WMp3hft5A0WIUQVwXNQiOdaOlQq/yUTAUlne+72TG/h9Yr6ezfz46sEB1xU5XO&#10;meY+PEFUNYIqkTpJToU4GeSUxFRypAqeYH5ZDUJQNcL1lAQ2kg6WqbVVpajR5nlJZF8NJK3KZdiE&#10;nC4k6WOE4hmLLIgoSeC4JdQaEaWV4WXiFUmLZYFX2WEzYFgi1JLf4OtMXTEtMK/06zfDFGW9xv2v&#10;8l6CV5i6S4OLStn18lKBTqyXcDlOfjUCrBFfLWKzEHiR1bMCRfhlvu3EnFuR+ROUv0RElajSCvLu&#10;OMggAw9iQX9YXCR1PCSDFTJoodKXWBJeIT4bFe6VgELUmXv4H2rg12LxE6KnSO8E7hICpeNOsQ4K&#10;2RP9M8HtbEsM3Cb5U5l+55c6biUxNccybi/jFAym6bGGF5eq86UcIdyi3/eSjN4vUWRJRoTMT0B7&#10;3vHnluMkLaZ4gLLQgvVwgIdkw8B9JMYGfkN5CO4haR6XhwSjomVY7m8mD7EYC/HVZaGWMiigy+Pb&#10;ymIqOYiM5P9CcJtEfmb5d72+lvEYRB4bWF95Fn7rfGb1/BygMvO40AesTKcRSFvwtwKVwsoYeLvZ&#10;UgbmpJ0zwaNcl8jh4unwiErHo0G8H9TAnYn7sFhcZW7seIoeIavcFhiuwEI2BfJNKohLsOSk5zkP&#10;SwCoDzfjYZLXR0hcH5VctBLhWNL2kBD/lgRWIAGhntAJrOS1lQjHTxupe8QaaxrlmG2BzJudQQL7&#10;ItsMIa4a9mo5aWXOLNtHIyft6wwKJXhDz0mrgkEJcSXeYVCod0hgx/PRSvoeDsa/T6usRDf+UJFX&#10;X3xEaIGg/PCxpOwR0irWVxJXA0JehbDOo4ffPC4/1dcnUvUE4rOdGhbsClJYaKdBUvesIck8lFWp&#10;8tC+9PZseAVEqfyxUenldBMuxaE0A2VcF5juK0UU9ymkT0ZCbg28QxKYtmcPalv7EZVRRkttBWJN&#10;wXvH0nobx6Up4rkdz5SXCtlVSDCQU836VSMxrxYpuZWcBvoSqmOjUBkSgAp/b1Qe8EYVUX3QG7UB&#10;3qgL9EY90RTkpdBMtAZ5El5oD/HUEKzD2DZbeqEtmNcQLURTkLcqo4GQcut4jxpC3TPAB8WBBxDt&#10;5oalM19HaEAo033WYadfkpU8tJF5GqHlCEJwchGtVSXITUlFbmoactPSUVFcCPesXngX/wE+xcDa&#10;2D9joQ9TpxRVID6nAkUktHHMG5rKNCWSQkWstMVM5VLJeanh657GrN1+tEadQENFPD7/9X3YnNzD&#10;CMEMwGTvgE9edEbBYDc85q7GsoWhKB7s5f638MS9d+PO227Bv/zLT/FRQCWaO5rgvfVF/PS2X+OO&#10;x17F0y89gbfnvAWX2ks4Xp+Ad1/5LX5xB6+561e4+5NApJE49pLUNpXGYM+CJ7Ahc0i5CA+c/JJB&#10;l+zw3rO/wO2/ugd3/upuvOOShJoj59FG19+Zd96N2+78Fe/xCj6OK0f8HnvMf82ZxIrRiwdrseuN&#10;ZVi3JRGVDKbU1sfIvb0aVF5bCT4kczUZfEjy7aoctIyWW0vyVpbpjxcYLewW1vH2O+7EL29ZxlQ6&#10;Tahiep2Grk5Euq/DAz+m9fXxN/EsJ2G/+/lSeJcJUa3Cnpeex9233onVBzPh5fAE7nfORGExI9Ru&#10;fAhP769EPVPrlJM8ljUxxQ4j8QZtfAuP/JJlcUDi+fc/wUt3fgb35A7Odc7H5tk/oovunbj1tjtw&#10;z8zP4JTdi7IGSWsjAb0GkRZJt5JZTnBJa0M5SW5OTiyWPf0z/IznyzWPv70UoUxPEzB/Jl78Ed1p&#10;H3kWv7zjDvzkqVWwS2lAcUsnEg464ImfMbrv7XfiF7c/hmfWRiOl7ThywlfiWboXLI5sRSkjZ2eV&#10;NXM+8+O441e34tcbguDmsAN3P+SGiFLWkxbaB146iFhJ85N3CK89vZIkLh3pjO685rHHcOsvbud7&#10;uhWvvTQLP/r5buwvbEJ6aTOjbTcpSI7c5GJC5crV8uUKJG9san4hdi/7Gf7p327BL269g5b5O/HQ&#10;c6vgnFjJnLIsg/m79q2Yift+weN85l/cdhc+P1CMbMoo0o+joj+9E7991Z55xpKx8ONnceudd+Bn&#10;P/4X/K97PmUArE7EeL+IX691woFM5rHd8SDu3RON6CjOd+C9bqV+/fqFd/gu85krtx5h6VUIZL4y&#10;v3iOiHFgSeYE7PBPw0aZ08q5sEvFhZiW2XliRaUF9SNaZN8nGX2fVlMhswahfZvkVdbfE0JLEiqp&#10;dd5ZL0SWhJak9m3ZTyvueyS12pKu94rICtEleO27G3RCy/W31tOtWNLzsCwht2+s8sZM5qWducab&#10;pNaDeWi1Tq2kHpGk6TL6Kn9q8kd3v1gW2Gm6VzpN3wrGPCmTJcu6Z5qY7nwkdR4J0fcCdh7vVe5d&#10;E25fP5h1w5VtOrJSAVqMlBNGwBZjaVibLN6l6lhrpMMUWlRTdmRJSDTrqxatU4uiqaWWeIJkRwjo&#10;05IyRwimBCgSskRS+Rzx/EKxJBKL9ynMIOESvLjEZRwvkZCZ4mWVa9kgbcy1vEzInBvd2UzBQZ0V&#10;Gl5nTuY3+C1o8FSYSUg6qzfZqZI55tbwNjtYpniHnS0DMjfdGt7j92hAArIJPuD3Oh18yMGqm2Gq&#10;ct7nPQTGvd9lmzABra4SHO4deSY+r0B7ZsqCcphJOcjyDXY2RU6vUWYCIdivUoavUL4atLzW8j5e&#10;lHcl70xZhvn++B6fl/fK96tIsW4Bf4bLp2XOLgcfxFpuDE5oLs5iXdc66tI2GRZ4scJrkV0JkmOB&#10;BLJRkFRPJMcClZpErE5igTKBMXdQlveJflJXBQZRFAJmDg7CkCxOhXtJJuVasXbJ/R8jAZH6yzPJ&#10;s41DnvUzJ8KR+s7lfHl2czzFAYInFTg4owYIOGgjMPEuELkYhEZZxhU00qPmUMrgkCEPGSwSq5sO&#10;JQ+JnmvIQ7fUmcriNyTkBu6lZdUclIMMSlmC8rmXAwxy3X0yWMV2RMirvBuRx+PyrXPgSdzYZRDk&#10;GT63vHuRgwamjlug4bm/Yaj2a5p4TgaIdGjeHlq7Z7R/z7L9e46Q7WflPBWpnO2iDDDJYJN4XJA0&#10;ziBpHAfJ44scoDKgBq0E/K+X/3vxCJHBqWclkJNFhGKJUqwsq2yHX+D9ZDBLBvfMLasTg3YySKcN&#10;ymlQkYpXChilWCIVs90Qy6rmJsy5r2wjBRMuwtL+mVpV/TCLpPTjzf60ph5QmCPW1K3MGbtNgyKm&#10;OwLxKQmoYD4J6Ge7grHATsPC3SHjWLQnFILF9qH0jgtTWOpAOIYrLCOWOzGAqo4VzhEQfO4cSSNE&#10;JFYSK3hsGy2f0SSQTvvD8NHCtXjn44WY+eGnTKsz3wo+M9v31qzPGK14arzxwTy89eE8zP5sGWZ9&#10;ulThYzMsw8fzzTGb2xNYzvXlmPOZOWZ/toL7l2LVs7/FqheexIoXn8bnM4gXn8LKl57GqpeewaqX&#10;n8WaV4hXn8daBk9d9/oMrHvjRWwgNsqSZHgjsWHmy9hIbHhTw0Z9aWzL8XUzX8LaN17GmjdewurX&#10;X8Sq12YorHzleawglr30LJa++Iy617457yMlOp7T8+rhHJyJ3QdSrMyhpZujLzvU3jElHA0oRU5x&#10;JTzpWppWXIPkwhpkk7juCGvC2sjLxO/w9r5reGVjFbILK5CSX0NCW818mk2cC9iq5tLmcl6g5P6U&#10;iMeF1bTaKjdkWsaaOL+WbsnlJCkVtJqV0WpWVCM5a2lBq+tEseSvFZfQ+lbkltQiq7SReUM7lLWt&#10;vofkbvAoKllOHS2/oWs/wYz7ZsK1mq62h0dR2cgcoxXNyCPy6/pIJiWyLYME0QJZ09pLl9ZjTLMy&#10;qlKmdDLNS0NHD8obOlmHTlTS3bZlgEGEmIO2tp5u07Q851a2Mq8o3VelniTnkgpGXForxPonQYRI&#10;WiVFjaSFkaXkgJVUMZW0TEu+ViPfagkth0UkihIoK7uMpCpPRkAo1yIG0GKuXiH+BcxPWsj8qhkF&#10;lCMjK6fT0p1T1Yacml4eYx5VyiE5twqp5R3IFqs4A3DlVZMQlpPEVXYyN6uWn1Whth/5Vc08v0KN&#10;2CTxnaSRpKXLtbSeZ5ZWI5ojPof4ng9xhCaBc6bT6PaqwLmcqSSB4gKbQstlGt9lRnkb33E5XamL&#10;EZZcjPCMaqQ1NWMvJ21/8MJn2JvWgig5ltWorknh/VJILGM5UT0kqQjBKeWIyuM+DnbEU1eieM8o&#10;Bj6Kza1DDAldbHYxAhh2/EAy75FRgRAGJzuUXYPwtHKEMJXUIZ4n14TyeBijcUcVtCAhqxphdCMO&#10;T8nCrs9fxD/dsR2u6bV0263lM9UgkogQZFYTVSxXwLnbRLggvQKhSfnwP5SJ/RFp8ArPhF9sKa2k&#10;1bx/qbpvRGoRDsZkwY+u2n6xeQjLrEUM57jGsT4RiYUITGIANZLomKxS1r+AA0F0OyaBjWVe2QQ+&#10;5yE+YxzlGMsROQn0FMsRtdC4PPjH5Cm34pAsjcxKrjJ/zrXwii1WLv9OHFSy48DFVlpoN3gyTywD&#10;PX1OYruMuWYXk9zKPFlJp/OpzG+1I9EVcI7rXELWxSX5Uy7n7pT9XBKfyFLO4zXaddrSWJft8bLU&#10;ebyGy0/sWK6UZUfX5J0k1AIS61ni1kyXZ7HwipX4LRLd16SDKp1SdkjHO6Amf7ryZzstsPP63CTs&#10;476b43meYxWLSbz/UpAIvbDUdUrM4LEfMsyeXWRxM+hEUsjk85NAgkKyIp2rqSCdNa3zxQ6XkByx&#10;BpJsCgkSIjlzFd3f6TkgAzkyGPPeRn8dHKjhoM0HhLjcGxB3fAOzOChkDuZb3qpBPCAkAJop5jAQ&#10;2idMVyWYS/2fy+/AwDzma9bA70/Hp/xu5u8O4zz28Mng4NRnxALOTTfFQuaUNrBI8ktbwiESi3Qs&#10;doyEKZZw3vu04CRz7G8Ci7JM72Pc37RuRp2NZ5FnM55bZCAQeXxKGQlEVnPpbSL4RJ/uMIdy1aDJ&#10;X70bTntQ4PpHXH4oniQyCMeBORm00wbuOAgnXiq6F8pb9CgRnRDMXC2QQTgGoKSuvL5yAq8x3/ir&#10;KzhtgrpkwCDWxqCGLIVcS3v2krI+azB1ATfmF2vRoCcs0YY7ubYUK77mRjkV5Dwh73JPIftSX/GK&#10;EQ8b7RkNcOBRPG2I92S5jjKwwNtr/TlYwgFNQrx2TPEmZSKYKYOTOt6gXASvUybyXRmDNTKQY8Cw&#10;zGsWeesyGZ9rrQaTNBgDEBNLw7vB+lJzyRc50qOB7enLMqDE9yTykHcq71cN3Io81ACtDM5qeI+Q&#10;7/5vGhxolqlD04V8D+agHEQG/FYE4oUlg9+yb2IKkTZVSU1XEkhsDE4zkqlGAhkw/4gD50b7KNOQ&#10;BNqUJG1a0kecgva+DKbrg1vjg136oNsHtH6OD6AxxZ+cP4sEcxbJ5ceEpP8TzBEw0OQnJJmSQWEe&#10;yaXgU2K+XQg+E+wOVVhAcrlwTxjbxfBxLHaIYLsXQYIZyYH/SPaRDjEY5iGsYDyQFfsMRLP/FI2V&#10;LjFYRRdfwWq69a6lG68C3Xolg8Z6U3jFY4NXAgNxChKxidklFOiuu1nHFrrtbvU1kMJ1Ddv8UhjE&#10;M1Vhhz/38XxXGipSSloYM0W8BIXntHPJILq1NDIJuG6OTnoF6iA/KbGKDvKSTlQ0dtP7UFsXLiOc&#10;pryxa2Ip64Scp9BkjkpysnE0c11HFQPi1olHJq8dRxM9FXVUs5yaZkKWCjyPqOL5VeRilhB+JrB2&#10;TNtnXKstpaxxqDp0qns0czphLnmMT0IJp+blwTO6YDKhDWIHPjClinmTaGnN5nzD4gpajcqRxRDL&#10;6fncLq2AfVAF3t9Zjg+2lWDm+kLOuytQ52UVVXMOLYlRES1fJEfpjNaaRZKVTVKbS6JVUD+gSFth&#10;HcltXS+KmrhNkibRXYsa+5izloSP+4u5XkyyWMhrCutJcEkaK0hkqzm/sZqEsayORCY8CQejMxF9&#10;yJ9pfd7C03NCkNd1UuW8re08RvfSUeU2W9fJa9qYi5SoZvRb2VfPKL51JLUNjL7c0HcCLUNnOMeX&#10;OMz8qf3Mrcr99Tze2Mf1XomKewy17SyDZVcTMteyQsqTslmfSrreyj5ZSj0rhMgSJQwwVEQSKyQ1&#10;n8+cw7QsOcw3mk1ymltHskl5aOiljLqRWSnoQhbPySEZza1loCCem13dS2s3SW55J4/18fo+dV4G&#10;Ix+LfNO4X9YzKzpIRgkSVkEq07+klvO8Kh5j2ek8L01ynZKsJpW0I7msm+cxEBGh8p/yvcUTCUWt&#10;SCgk6CabzPco6/Ekj/Gyr6QDiURCsUTi5TW1NPW/+ihef+pTuqCPKKunBDQSohqZTXA+aDRT0MSQ&#10;3EXnNZKg1pHs1SKcJE6OR2SQ3JHMhXDOaEga95MICrkLZrRtcb0NIqkNJnmVcwJJ+ALVthxnrmTO&#10;U97pHoCtLkHYsscOrz5Ni+c6TmJPYtqppHIcZO4vmYwvJNGfQc78SR7HEc+Bm7hiBQmCdlCdr8Gf&#10;Azo+nEu+n/CNLeH1vC+/ixCpq9RPyG56DYktnyG3mYS1gfXms2Q3kXQ3k7QTzCMbyWeUfVHZjSTV&#10;ss5zhbzy3PCcJoRzf1hGnfre/GkR9o0v5z1L4RFVApfIIjiF5XP+bC52MgXQFskT65OGdV6MQuyR&#10;zCjEEhgqkVGMOXeCEYwloJMK6sQAT0udCQZ8WqZgbGv7zI/J+fp5cv34Ndq6Op/7JXftYpa5hFjs&#10;HDsO2V7kyOjHJNYLOK9XOvHS0f9YCAP/RKXjadrpFNfoCUx0Ro1OqflSsxhbYtqdFP0PXFmwp4EP&#10;ZG7x94UtdAX/oYEE7wNT8B1/cBO8TxI5CXoHy+hoaZ0r6+96gphKh5X6wvPeNzpevLeQTpnzLfO/&#10;ZRBmvhBD6uJCB0b9pl4uYlTuRY4xJG6cd069VdgbS72mpwmjgVvDcokKzu9JsELAKN+W+JypsiS3&#10;swbtOzQg3+VqznVfzQjjBuR7FazloJQl1nGfAr9rU6xnjukN3smELDmgZYGN+1NhDdJGTA+pPM86&#10;NnO/gUllMQr6JmKjDslZLXWTnNdS5/WssyzX6Zh4XqYZo0wURD6U0xolK3P5iWxXCHT5a22btF3a&#10;e1vCwTxjuVi9XwlgR88Vkm9599IOySCfpBczBuq0pQz4yWAfCTQhOmMKidhuCq3zrhNqfdBDBu5m&#10;saMvkHUDH7KTbkDl5eaAisC8vZto+4R43why3YfUdSESc3awY896f8apJtLOyrMK5LmVjptA9N4U&#10;IgsNDAyoQ74RgRrs1CHlm8tGvimJp8Bo9jqExBixFUQ2hhws5WEqC00GpgMOpoRcBh/oOXQDiIzk&#10;epkKIwMZ8j4+YX3k/Und5T0vkGeW/yAlBwY61LGYy8UMfPi3jWgOVn17LOE1ArlW5LFYDYBPtIOL&#10;JdOBIRuz/3PtG9OgfXPLGLNDtZPcXiZtI9eNb9NoHxdzYGw+B7oX8J2IB5mBhSScMsi1SA26HWId&#10;tECVS5mVQbBsL1MNCvbFkHTqINlcycCUK93isIpY7c4UhMy2sMYjgYSTYGYHwTpiPdMKbmDqQq2d&#10;TFZtkrRNm3xStPaLhoAtfqnY6peGrfR02+afruFABrYTOw5mYGdABnYFZsIuMEsD45XsJtSS070E&#10;ewj7kBzO0czhMlfBMZQIY2RdHU7heXAOz9cQMYG9EQVMuViAfZEa9vKY66FCeMQU03BRqiFOh8m6&#10;N/cJ9seXcalD1gnZZ0CC9yqwP7ufMLZ92af1TSxXQUX9jKWsE/7JksVmAgHsfwawXy193CD2q4PY&#10;99ZQM45g9lNDTBDKPqwC+7OCMB2yL4R95GAalYLYRw5kOQEsV+5xUHgl7yNLyaQzDjk+Dp7Pa+S6&#10;8fuznCAGSDUQzHUNNapcMQQFpkr9KycT2piCNpKPNnbKSXqKmlBWWYvSyjpGL64dh2yXcluOlVUJ&#10;ZLtOrRdVMmmukCuSKCFfuZwvmE9SWkjiViBLZaXUloVijVQQ0mdAs1IWkNjmC0jqZF2uKWkiaSQZ&#10;LS5gnkxGrL3nvocUXl2wDXEMidzAOZIS1EcD10lgFbguZLaaRLeabr0yB7KeOUgbGPiooZfuzwwa&#10;1ajAdW7Xc79YgWtJfmvkfEbDrRZIGQYs9pneq5L3r2gbQSktzMWsc1HjEAqYuzS3bkAR1WwDNVwf&#10;B4MXUV6CTEtUcV8V0wbpEPlq6EUal2kVJKaToBFVjawa6OZ6N4lslyKzgqSyTiSWdikkybKE2zoS&#10;uBQCG188gTiuC2JJZqMLSGqrmuCyYiEWMV2LZ94AdUdIXROJXpMicxEkbhFC6IjwHEJIHPOrCoyP&#10;Qn0AAn4wCvwYDASS5Grgx5GqIUCW6U3wO0hXqqcewq133UvQnXfOAbgm8jhTTglB9Nc/YF8ufUlK&#10;FRKMJSN5k0CaYr8QSgvI+X4sSwZ4JIWO1CVIPuxMeQY+C0mqIDxnAhFcnwpynnFNKK8LyWriszci&#10;MKMeB9Pq4Z9SC9+kWuxPqIFnXBXcYirgEsW0PZFlcGIuWvuwYuwOLYJdSCF2BRdiZ1ABdgQyArIJ&#10;tgcwjdN3xDZeNyXoGr0tQMDyA3nfoEK1vfVgLjYf4Hxg30ymgWLqH6Y1kry3K90YxIqdfeuQY9OA&#10;O/PlWmAlycH0kcJzzbHKIxWrmIPXOtK4/+ZY7ZWGGyOdx3/IMH/+G8ssddI7sHx/6h1LbmQFU73Q&#10;9GcFcyh/zlRTcmwVz13Nd7rGS9JXSd5k5lD2zcJmf843py5uo55up17uCJTvg9+JDjsu7fjN2AXL&#10;96NBviVL7OE3Zgr78GKYg/EI+C06RJTC0RoiS+FkiUP8hq2inPuZZzpKUDaOfdFl2BddruASXcGl&#10;OVykXbAC11hGRY+tvCncec50YFmWK+8pkHbJWJf6TUDqK/WW+uvPw+fea/HsTobcKCdTGTqE67Ll&#10;0j6M0GW/J4zviW2egV3BBVrbFyTvOW8c2wIYIJE6YGAL2yUDoh/jYM7tTX6ZCioHt44NDL63gYMC&#10;65nrez0HDQRCztcSa2QwUYH5vcVjhu2cYBVJ+ioZZJR2SQj6OPQ2kARdiPrnSoe1QcipwalYasBE&#10;yD4HOliPTf4c0ORzyLPtUM9sHdImb+f/gAGtrc7TobXdE7LJ0+XCttufAWqUbHIojyzVjhvY4JNB&#10;eWSodl0DB1W90yiPVCUHA5o8NJkYspiQB5+HpETwOQeINGgy0ciRkKTJ+JzHVvKcVfzmpey1lL3c&#10;X97VZspk68EcPivfPXVgp/wXik78wHCj9z3VMfkuzCGy0foLu9j2qX4D5aS2pR9BSH/CFKqPYYI9&#10;bCv3hLJdJOwV9O+TbeWuYOrVAba9B+SdEFzK+raALLbDnDYVkKMhMJdtcR7Pz2MbnEeymM/vOZ/3&#10;4cC9AgNgEvZhRHghHBSK2D4Us++jI7KYbUmJhqhS7BNEa3Bhe+MaU8a2iYgtV/Bge6gQV8H+FJFQ&#10;peBFeCdq8Emshk+SoIZ9Lx3JNfATsD8mkH7ZgVQdaXU4QEh/TRCQroN9uABC+nJB7B9aIlj2MX6N&#10;KYK5rcBjwewTC4JkKdvcL/1Mq5D+symyTbdJMLktUH1uIsKA9Mt1SB9dcIgGGEEUDU+C6ILWccQU&#10;kg8SsUQcDVyWMOUG2jo5ASHnx9IAFsOyVLlyD3U/GrXknqbIo9FH7m+B6PwWGsNaWAaNZCxrAlp9&#10;tDq16ffUOMqktD2ZNYy2qiODuTPTCdOlrMvxrNohDXVDyNaRU38YuUReA3NqNh5GYdMIXWkNHOH6&#10;EZRwu1SWzcNqvaRZIMTPEhoRFBTT0lnMOaGlPL+ijaSyi8Rz8Dyax3GORJTW2W4dPbI8gdoeQl/W&#10;c72e5wga+k4zN+kZpqY5TXBu7Ti43S/HTpHcntLPP4U6XmOKepZfx/LMQCJsbMs9axjduJqo7Bhj&#10;YKlRlLSN8vkZZKiZqVyajijkN5ojj9GAFRomI7d+mLKdQA7XBdmU9zjqDvN9GBhCJt+PIEPA4E9m&#10;qGb+WCKD79J4v7KdxvebVjWIVEKWar1ywAwp3E6u6EdSRR8Sy3qRWDHI9X7El3QhtriLhFdbCmKK&#10;dDCCcjTXo4s6EV3YgShBQQcOkRQLIvPbEcFBlAm0IpzuyeG5EwjLaUEoCaEigoIcnp/fSXRo4PWh&#10;JIdBBsYbDyGMggY2OES6gI2P3iAZDZO1pZwjCOQ1QSwjOFPu38J6sd68d5T+XDHF3Ygp6SF6EXsz&#10;FPMcQq6JLupBlKCwG5EF3ep5wvM6+ZwdCM5uRyARkNWGAxlt8E9vhV9qC3wJn5RmeAuSm+BFyPL7&#10;gJQ1JZJ4zASeXPdIbIR7fD1cY2vYwa6Bc3QlHEi+7dkh1YgCCbiQcAvsYWdVgefdGKU8Phn27BDb&#10;R/A+N0NkOeytwIH7HA5V/EVw5PVOUVOBc2WiCMrjh4kq7fn05xdZTI3y8WNK7gK+Pwe+OwPqPfI9&#10;axAio0HphiKY7FARMqAj+4UEOQkRVESvkvpXDbe4GupiLTwS6vgtNDA9WSPRhP2pnJ9P+FoirRl+&#10;gnRByzj8uW6GjBZ+fxbIbMHBTAbKs4KArFZ+sxbIbuO3PDWCeCyI7Zk52rndjuAbge1QMBFihg5u&#10;T41QHgtjGzMdhOZ1QIHXWIN2H96fdTSg1bdtHOqZ5PlMEGgqH8owwAQHRbYW8pb3od6VQhN8+W59&#10;Uxvhk8r3K+85iZB3Tngl1fP913NZp+CZqEH0wiNB9KNW6Yl7fA3cuHTj0jWuWsEltkphH7E3plLB&#10;mTqmoZw6x4EJDj44KXCQkXDkPsdDJOaEAwm6QyRJuQns2RlXMBkYMfR5qqXouei43MuFA5vurLMn&#10;n2s/n9eHMpgKmq6Lzmvwpv5raFTwShZQRoSUZ8AjsZ5tOeVDyL1EJoZcXEQuOkQuE7KpoHx0uZjJ&#10;Q5OFIQ/13LoM9pCgKOjfsxqoCOVAxRTQzmPaOg4giezle5f3I3WTunrxPctzyXPfSC5/z8fMZcO+&#10;A6eGCXwtYdIGGu2hP79DBWkTM1rNwW/2AOHPvokvddJTfVvVBAfjufQkUfSkgUHgxUF6b0FyHb9X&#10;6jHhI0it57UNBL9nwi9dgz8NFgcymtgO6GC/KyDLQAvbUg1B2YwTQxjtTUgu+4BsjxTy2hHGfmUY&#10;+4aCcOkjFrC/WKghUsD+6CGFLqIbUeyTGYguYf+M0Pp1RGkPYok4Afu98QbKe5Gg0DeOROkbW0D1&#10;lxXYd64U9I0jmevjoAErWaDvS+EyhecbkP1qHw1cKTwvpaofqdUE11Np5DL2p9IwpvYRaVxP4zmC&#10;jOoB9v25rBkgNxggRyCnIzKIrDpOh6wnpxvHYeSQz2XryGkg7xA0ashVGLECjavItVn1Ur7cS+7Z&#10;x/vTQEdD3jhYF1nP4vEsnieQ8wXZNAJmWalXLutnIIfrch/BJEJb2n4cghKFEyhmAB9TlHDb9Jis&#10;G9eU8vzSjuOMBis4gQouKzpPoJyQZQWJaKWC7D+OcnVcMKaIn6DcQPsYKtqPKZS3HUMZUUFiWMXz&#10;6xgluXHgHCMnnzfBOe47j0bu05bcNsEE+b2AlsMXCS6HL6KV0YANyP5WOcYIyc1DJMwCs3to99P2&#10;yf2JIRPo+6RuggYS5bq+s6jpPct0OGdpXT7NZz2Nss5TlM/JcZRy3RQlbSdJgIn2CRS3nuR7mEAR&#10;14vaTqBQ0DqBAq4rtBxHfrOGPK7nNQnGzJAr283avtymUYUcWW8co7Jqy9wG7tORzWV2vYYsIrPu&#10;GJX0KNJqjvBDGeGHM8KPSTDMD1JwmB/lEMmvhiSuj6N8iB//oEJ82QAbCUG/GWK5raGPjQlR0ofo&#10;YpI/gUEESQyjCg0w3Q9JoUK+KbpIFIk8gUVHTjp3N0EoO2Sh7KTJeZEsR8qPLu5jvQYQz+dIqjyM&#10;JD53MuWQXHMUKdMGz6/WkET5JbIMQULlMOIqmFe34jBiyoeJw4guO4yoUqKE6aMExUOIJCKKB/9q&#10;CC8axCQUDiIkvx9Bub0IzOnBwexO+Kk/uFb+WbFzRdItyymh/7kaf7LWluqPl2TeDCzfL73t5mBd&#10;/DLarSOTkaczO8yRxe1p4gDPC8jqvDGymaLsB4yD+vMfzOwkuSMoE0uInA5Qzgp8FwJ//d3JcgLs&#10;HMmgDd+3OUhiqEMCX+qTH9+9nCeDPAfVgI8Qv04Suy6E5vcQvYgoYlT64gGFqNKhSYjmvnGUcZ2I&#10;MYN8exrkO5wKcTw2DrYDcQr8fnXEV45AAyP5myCB7eNk8NuX798ERpugltJGTAFpP8ZRY7RF0h5N&#10;Rgr3pdR+S8g1ZpB7mID3T9ZhVhdV32G2ayagHKSN06C1d/GUmwEzmeryjVXvQt7RoEJ0qQ6uR7Ed&#10;PlQi71reOVHUpxBR1Mv2iijsQxj/I0wRWkg9KdAQQgTxv0EQnMd0armdCgEcVBQEUrfUOnXtIEn5&#10;QQ4wqnUuDUjH3oA/Cfk4ESAZ8MugzgrUwIkGXyHlJJw3gpwnZQbIYAH/c8L4LJHyrNTTqHHwP0H+&#10;G0xwiLo9AeZ0p6wiRT46wimjCEKWgjDKKpyQpchI5BFa0Itg/oeG8HuSZbCSDWWky0aWgUo2IiN+&#10;gybyOMDBCgVdJn4iA+O5SVR8BfL8OnxkYIKk1BqUfHieXC9yFfkH8n9Y6iLvLpz/wxHyXHxGTS4T&#10;spD/zB8KLN/xX7J9iHIRWJYRLf0MC8RIH0RHNJeCGH6rBmK5HlshfRT2RdgnC2X/yEBYQRcMhPN7&#10;k+MaqMfstwkO8f0dYr8uiv07A9HS1yvrZ5kDiNURR6OJAvuQ8ToSuExgH1OQqCOJbY0gWVCjo5Z9&#10;UyJFR1rdCNLq2WfVkc5lRsPRcWQ2HoMpspqOwRTZ3M5pZr+4RUOujrwW9qWtIL91DGbgOZP28ZwC&#10;A21j7NebbKv9oyYwjo2y70/I+aZLde4x7hfIcWYsIZ8qkqUY1rheTC5VTK5VQg6mOBz5mlrnspRc&#10;TVDWSY4i4FTOch0VXadQ0U30TKCy5zQsoc4h5LoyKU/K531L5J6yZD0mgXUq5XEFnqMgBkFyPgXW&#10;T7jkBJ88qTilAo2ZgkmEtn7wEsxxEfUDE6gbuIBaHXWM9qvAbTlHlnWDPFegrpH9BM8RNBgg4awn&#10;KazvP89rBOe4rqHOQN8ZkkEdzNtZ03ua+WRP8zgtq7y2deQy2o9eRcfRa+g4dg3tOmTd2KfWDYxe&#10;57qGTgOjX6CT+7sMMB1PJ6HOk/PVNSZljJdlWi7XTcpW10qdiHai7cg1tBLNw9fQePgKZXCFMrrM&#10;ZzZHLbcN1Bjr/dxHVPdfQk3fJVTrqOLSDL2XUKlw0QwV3FbomUA5162hjPvLui9QeS+gVJYGuF1i&#10;is4LKDbQwfWO8/xgzvIDPcOP+bRCrqD51ASaTpIgE7LUkcXtrMYTCpkNx5FRb2AMGXVjSNORXj/G&#10;xmgUKXWjSNWRUnuMnSsTVB9lA6YhqUpDYuURQieIiiSyU0mSqIEdKANswOOJuBuBf5RxAp4jnS/p&#10;XCazDmlSZ3mOplPIaeUzt59FXvt55LefG0ce12+KtnPINUFO6zmWdw7ZrWeR3XIWWQKuyzKzWXAG&#10;mU0aMrg+Dtn+tlDXn50GziCdZVtDasNppNSfRFLtCSTUjiGO8o+h/GMoa/XnSSIuiCobngzKNIqk&#10;/WaIZlmWiKmQe0wDlVIf64irOsb6TiC2ehTTRRzPTageuyESa47jbx1JfIapkMjnN0WCkslkxFPG&#10;4+C7iCfiBHx/BmLLOYijMKyB+qIggzrUo3FQl2R/HM+Np54lEEnVx9iBkXbiONuJ40hrOMlv8xS/&#10;kdP8hs5oYBulvilLsP3K4fc3Cfx2c4hca+jgfoWzCnmCTlPwu+8UnNfAdlKQb4D78i3RdR4FFiiU&#10;bZ6nMMVxOadoEi6giG24NRRzfzHb9G8FucYCcs9iq/fmfwLrW2SA56jnMJ5F/jN4TCDPlU85FRCy&#10;FKj20pCpvjTknNN+hm0jod6ZtI+n2S4SbH8zW/i+BfzvyeD/THrTCUKWJ5HGdjqt4QSDGGpI5X9O&#10;aqMOrqfwf0aQzP+YJLbtpkjkoK0ggQOPCRysjJf/E1kn4knYFbhPEEfiHidL/k+ozr6CrBOKGJCU&#10;C3SCHi3kfAoISZBy4mXAU/77+F+ZoZ6VeizPzv+bbMrKElk8NoEzXOd/hcjHAMvIoJzGQXmlN1NO&#10;hJIP76NkI3JpoFwEpvLhQHYSYcglkfJKFLkYslBy4XetZKHJQw1GqGfXCRK3ozmYrSADSiSkMjBh&#10;CUM2cr3IT8qTdyDvR+ok7zaD9c+kTOQ5TWUh3+4PBdbe87fdl8U2TqC+HaU75hBZSZk5bNcmoJ2r&#10;2sHxNs98PY/7Bdltp5FOvUmp195NKvVGgetpXKbRQJJOw0o6jSYZXGY2U5+pcwL5brNMkN0qfSr2&#10;IWXZxiXLzhPw+8/XUdBxBgXtpyHLfLa9hUSBoIvrJijqPse26xxKBD1cJ0p7ziuUGcveCyjvM8A+&#10;ct8EKvrZf7ZAFberyJVMUc1ta6gZYv9dRy3PEdQIhi6boZbbCsIPyKHqhi5yW0MNuZMCjW2CWoHO&#10;vRTvUtxL26fxs/P6ObxeL0uVKdfwWim7nsa7erUk55MlDXwNAm43CsixGocvo0lw5Aohy8toPnJV&#10;xxUur6CFPGwSuL/5KMEymmg0bBTwfg28d73Cea5PQLaFEzbymAINjg0CrjfxunGMXEKTDinbDKzb&#10;JELbeuQ6WojmEQGJmFpqaFK4NgGStCaB7Bu+Oo5mWTf2jUzsbxqmUAyQ3DUJweOLbuDLbbAgwXX9&#10;fGghvBaoF+srrxGS2DH6JTrHvkLX8d+hU0fX2O/UtiW6uU9gtn+Kc7VzvlbotgLTY+P3ZllSl87R&#10;CXRwXdBGtB77ii/9KyrAV1SUL6k4X1KRuDz8hUK9NQxxP1FnikFuE7U6jGM1PKeG+wTGsWq1fR3V&#10;Axoq+6+jqv8aP85rqOzj0hSyv4/nEBU8bwLX+HFfN0OZyXZZ71U2FFfYobrMBuUSG5RL2rL9oo4L&#10;KGi7wJy7RBs7dTpyucxp1dHCxlBAEpdFciVQxK1JQMLVSCJF0pTWcEohleQppY7gMlWWdafUekq9&#10;sTzJjskJ4jiJp4akcZzQCAa3zVDDjvlNkMAOcyIJm5SVUs8/ftYpg3XMahZCKh0zPnv3VYWi7mso&#10;6iF6NRTfCDyvWM61hJRBFJqgoOsaG2zBVeRPwjXu02CcZ2xbXbKeqozOq+x0X+Gfkobcjsv6kuvc&#10;n6uOE6yHAssXGGXmsQw5L7vtEjsWF/iHdY6doNOU/ynKlCSX8hYkkvBaQxLf4ZSoFaJ8kteZQsrU&#10;kMhrBUm8VxLff7JA7l1PyFLItoA6NAHz7dTGs+zAEXyX2vLcNHCWnT/tfFma4xzSqBPpgpbzChlT&#10;wDg+vmzWzp8A5XmD66cq99vsT2/R7jFRB6n/+XGkS53GoT8Xt417aM+pw3huk6Uhm1R+y5qMuVSQ&#10;d8NvlsvxddnWkcz3agnjO5bvW33/fN+pPF8GWmRgJlMGgtje5HZcol5f5nfAtkn/Bgt7+G3yG5uA&#10;bBNsw4p0FLNNnAolLKeEx9WS7aUpSrldOqChzATGPmNZznZ4SrCtLreCCu77ThjidUSlBaq4/b2A&#10;9aq8AUzrLM+ltvn8BkQOIqtyCyj5UZ6WMORd3HeV70gH31+xvLsevmeioJvvXEd+F/+HuC56IMhj&#10;+2wgl4OxuR0XFbI5CJndfkHHeWSy06/AgQ9BBgdDBOmCZv4PCThQopYcNFHgoKYglQMpBlK4Lv8T&#10;plD/SSZI4nqS+k+xDjlXyknn/bKo27mdF5HP/9tC0Wn+D08N6jnPGYfS/asoMMAypBwDefz/VqCM&#10;cgWUS45AyWVCPln8n5uQi8hGk086B0aVTAS6TMxkQTkkK/D5dSRx0NoUiRy4tkQC9wlkv1wnskhl&#10;+XI/eUfZfI95fM+aTKgH/D6L2H/5QeKG7/tGumB+rJjlCERGxTdBCY+X6OerdVPw+y01wxfUr8va&#10;YItOmoUMy0C/gk58ZWAvVwb41GAW9ZkGkgK+w0JBt4YihYvsF13SQINNSd/lcZRyfQJX2FYQA1fY&#10;llxlG6qhwgD3VRBVQ9dIQAkuqwWHr6PGBLXD7DsbGOG6jjou69hnN1DP9foj7LsbOMp19u0bp0AT&#10;9yuQA5iB1zVZQfOxL6HAYxq+4HkC8i8TNMs6uZoZuE/2N5MftailOdQ+Ha003sl2C41wLbJOtNHI&#10;J2gnt2of09AhOC4gnyE6x2HCu06QM1mgk9tyrlzfPiZlfkEeRAOfIsBSv8mQYwrHrqKN52q4PgEa&#10;D1VZOlTduN7JZdeJryYTWiFgXWNf4+RV4NyX3w5nvwCmizM898x14PQ14NSVPxN/wsnLf8QJE5y8&#10;8kdo+JM6buD0tT+p+5z/CrjwO+Di1xb4Brg0HfA6dZ6xnM41lueY3FvqInWyxDnuE8h+WZ4lTlO2&#10;p/kMpyiDcYgs9O2TJktZt4Scp86RMgyYlsX1EyzvJHGcGLuiYfQycOwScFSHrB/jvlH9+BjfuxmM&#10;/bLksVEdxjmyLddLeUcIDp5ouKjjApfE8HlCliYYOv8nmOHcnzCo8EcNZ/+IAaL/9L+j7/Qf0Hvy&#10;G/Sc+GZ8sMEYcOg5+Xv0nBLwnHH8nudz3yT8Ad36PllO4Buu3xhdvLdxjtRDyhdI3QbOSJ3/BA4q&#10;qWcXWXDACBykAr9P8Pu8IZQcLcFrj1mC56gydXAgzGzb9Jhca7ptuS71E8j74sCcqrtg6PyftaVA&#10;9stxeR6Wp6Bfd1SeT39G2SfnyHWDZ/+k5NHH99ar3ou8B8qLy17KSuRlhjN8v1NB3r16p/KutPff&#10;feLr8QGsThl4Uu+F9zjNd6HKoc6I3pjCdJ+sG1A6xvoa4Dsc4PMP3gSil3KNlKOta/czLWfwnF6O&#10;IUsrSw6Yjt9rgOdrYB30dQ5aQs5R7+I/CGZ14HPL/U1l18fn7OOzaaB8CXWc3+gAv2GBkteFCQxx&#10;XaDJUfuuB3i+cZ1cq92DZUk5JlD7pkDfGeqODuOcAZ6r7nH+jzh8kbpLiE4rPZXvx/iurHwz49+o&#10;fsxo3266ZJs6Ku2qgG3t8e8bbNOP6zjB5V+Ck7z+PwOT6iz/SVbwbWUncjcg8jdrO03aS6NtGm+n&#10;9HbLaL+Mtk+1f6ag/gzreiS6NHSR/1MX/kjI/5UsNYz/Txn/V6LD1MVxnJP1P7CNMMXvuW2OPm5P&#10;hd7T36jzpUy5v2qH5T/cRAam8rjZuvwXGf9HxvqN/heM/3P5f9Ag/w06dBkpmZjAkIt1WUw8u+Uz&#10;y7NOja+VjJQ8Ce098P9WvnX9O1fPJXKhjv0g8R3f+c10Qh2fQmZG2ybLm4LtjHyLI/xeRi7+kboi&#10;4PolS0j7rOEIYdqPEF006/OY9Dktv3vV9uqQPq60I9baF2OfZRto9JulH67640a/nOtnuH5DsK9/&#10;hjhLnJsuyBXOCcghFKa6zjhvuuVOdZ7wDYtj54Wj3AAXeG/BOKdiPS/qmMSpfk/upOMyl2b4w8S2&#10;XGeUIeUqnmTACl8yjsl51qDqZlKns3xfg+ekXfj9ZELbffwbDJ/6EnnMO+sdGIX9ITHwmRKxPPYd&#10;Ecxyg6OxPyia9zkEz4OR8DgQQYTDnUuBZ0AkvHjMO4j1EMj5hLpOX8q6T4iBibr6ss7jCDVZN9nv&#10;Y9RBlSX10a6fuC4WvqEmCOO6gfH9co1cz3oGsr6ss9Tb8yDrz2fSniFKewbjHuNLeX4ek+OEV8DE&#10;+vg+OU4YZXiLvPT6qvJE/qyLVfCYITMpQ9UrQGQrMtbBenqo/Yfgpe7F8o176veVeyuMHxf5xyjd&#10;GIdsE97TwH6pF6HOZRkGVJmTro9W9/akHohOuPqHwdXPQDjc/OV5IuEu+sNn8FTnGuA296n9lK3p&#10;Ma9AlstnFWjPfHN4Ue7aNVp9RJ4elJ/7OGRbl6V655TTDb+fCX01k+VNrtlPfdPeK+9BGO/YvAxN&#10;J8z012Rb9EbOF13SdEO+Qe1Z3EQ31LrIlM/DZ5V3YFnHSdtSll6efLeeSn+0azX90Y/r7/mm5en6&#10;pZVpIm/Wz416IPV089fbC6mrfH9yz/H7GPebeNfG+zPevVmdTPR56jZPe2dKZyl7L9ZLe0bRPe0b&#10;MqDqrd6Txbdi9t0Yeqdfp7cV4/qoyrDyrUkZU8hxvE2eql0w2b+f6/tDRU8NWWn1UPqtdFy+H+3b&#10;0iDtBds2/ZmNtkK1b6KXUi+2tz4C4zmVjhrtmMhIh3xPhs6InNT1priB3Kb6RvT7+kqbb9ZGa+20&#10;Kt+oq/qWD2nb8q0K9P+WiaVW90nQn02e0zfMgPb/4Mf7+snyL0E4r9fha7Ju7PubXP4l8jC5dvw/&#10;2PT/+Cbrk95FeJySr3pf+vK7lDv5GlN9mP66D3VoKoh+qbZc6ZmuV6r+3xcmdG0qvTJ9TpHl9GU1&#10;tQwmPa/Rbky1lOdX37UmBzN56O/x+5PJ9yXbH0Y5/tQ1wc3kO37ODXRk8rdo6PTN9fBm7Z4/v+Wp&#10;MfkZjOfyj+AxU+jPO37cctvy/P+QbT5LhMCibpO2jfMszhVZqOvNcYDbghuVfYD3UOBzj6+r60y3&#10;v9u6UR9VD9ZRMOmdWam32XWqHqI30Sgor8MYWe4wB0cmuRwrq9bwCXy+0QWrN8VgzeZYIgZrrYJJ&#10;iXlcYcu3hLpOK1fKX7Mpmvczh+xTx8bvbXI/476mZRhlTVlf8+cwyrZcTjzrNJ5p/J6sq2n9N0Zh&#10;9caJ51mjZGldjms2y3Nq14+vq31yzYQMrF5/M7mb3FOVrxBlAmOfdh/T93zT+2/h+TrWcSkwtrWl&#10;dfmt4/5vh4l6jcvJeBbTOk+6v2l9jLpo+ybdfyvrNF3o9VfPqO4frWD67sblqMvFkM9US3O5abK8&#10;4bnWdMnsmps8j3oGE/mM69pkPdSeb/K7tqyfcY4qd9L5+jufrowtzzPqayJvQ+6mOqvVyZp+3Uim&#10;37Fuljpv8syajk1VF9P6TdTL0CdzuX7bb8Xk/G8j63GZ6e/ZTL/0928me+0dW62rcV+TMm+s/99N&#10;/ut5nxvB7Hs2+TaMek98uybtnqnuTimDqb6F7yj7b/OebOdOv502kdXNdOX7Ox5HnbTANm7/xbix&#10;rn9/9f++7/MfIQsp8/uup628v0eZTrvPZ2t3v1O7+x8r3zjFT9duc8fQ2BnlHTCJ0HZzLmhz7zDm&#10;r3CCq0ezjiYu/1qQe/617vUfeZ//ys9hvNf/ynWc6t38Ldf9P1LfJpftwu/oRpj6O/uP14ub1c30&#10;uPV6fv91/Mvr9Nd9v1O9v2/zHDeX87d/Jsv7T7c9/671ns51063DdzlvOve3nXPjtsgmH5t8bDpg&#10;0wGbDth0YPo60Ix97s1Yus4FPSPH1TSUSYS2nZOJm7qGMH+5Pfa61emo5dIGmwxsOmDTAZsO2HTA&#10;pgM2HbDpgE0HbDpg0wGbDth04D9LB+rg7FqHFRvd0HvkhHVC2yQpdtr7MXeJnY3Q2ki8bSDDpgM2&#10;HbDpgE0HbDpg0wGbDth0wKYDNh2w6cB/ER2wILTWXI7r+86irq0PcxbtZKXrbRZam/L+F1He/6xR&#10;INt9bSOQNh2w6YBNB2w6YNMBmw7YdMCmAzYd+K+hA9MgtLU9p1Dd3IWPP9tmI7Q2MmsjszYdsOmA&#10;TQdsOmDTAZsO2HTApgM2HbDpgE0H/ovowDQIbU23jdD+1xh9sI0C2d6DTQdsOmDTAZsO2HTApgM2&#10;HbDpgE0HbDpg04EJHZggtCoolDWX49qe06i5oYW2BvZOldjlYI49e2v+81i7ey2c9lVjt14n+32s&#10;C/dpD14DB5P67pFj+gjLPjnmXAV7qTvPd+S6nSqjCg6ulopTA8e9VdjjVA3n8bJ5jmuN2ufoIusT&#10;dRD52Ms+uZeV+k2UMVE/O8cqOJrUTe6nyZl1NHumibo58557HKvhZDFqpJ5Nf+5J18o1LNdOv87q&#10;c/2lo1B8H3ZSb0MGluWJTESezqz7JFn/NT5a63I30w0n1o+6Yf6+KTu+b1Vnvnt7R+072C37TPVC&#10;nld0g+/UwcX82xBdleeWe4kMNJ3j+zDKtdBbkaOhF3KNs8uEnpnVT+mC8V3Kff8acrTdw/Yna9MB&#10;mw7YdMCmAzYdsOmATQf+2jog/UGjD2nKyyb1Xb9rn17vV5pyJ9N+svAmSz6o+I8J17Iqk2lyANVH&#10;Vv1oS90yJ7THrliJctzQfw51rb2Ys9DKHFp20J2YCiQsvh9Z+cPILxpBAZFfMIjowDp20m9CahWR&#10;mtzB/0sVwJFEwMW/HYn5rEt+P0L86uHMujjzBTo61+Fg/AByWc+8nH6EH6jVSRYJjWsDAiI7EB7W&#10;BKc9VfCM6EFmwQhyc7vhS0LoPP5CeO6+WngGdyA6phUe3C9lC2FxdG9CRFwHDvrVUeDNiM0aVjLJ&#10;zexFgLdGjB1JXlz82pCg1y/0AOvnZNSvFgfiB5FXOIyM1HZ4KhmSKO3l/YK6kcX6FOT3IUjK5zWm&#10;snJm2W77WxGR2AEfITqGwqp6NSIwug/prEeIfwP2CTFTZKhWhbo+lDWA5ETez6Ue/tE9SE5qhxfP&#10;sSTG3+XdSL32se4ZvHfQfpHT5EbOifL0O9SHRNbd1+uvT2odnWvhHzeg5J6Z1kG5c6BCr6cMBuzZ&#10;S7kc6kRkeDPc9Petjnu1ICqhHfs9SEZdGhCWwe+g4DASolvgwgGC8XfgRl3f14jQhC4EH6D8SWrl&#10;mBOjsnkcaEN0XCv2sQ4elFN24REUFh5GchRT0bjqOuNE+cRSbwtHkJXRod6Nul70Y38LYnNF1wcR&#10;GdSAvY5yjPdzaURk6pD6LnOzenDAnQMt/ymDBbY/te/y3diusemNTQdsOmDTAZsO2HTApgPT0QGJ&#10;8uvm34Gk7CHFcYR7KE7GvuEh9g2dpU9qaWj5NsRW+Isn+5sZQ4gLYz9WeJEpz3BrgL/wptzDyC82&#10;vT95GPv+jnq/19qzCAfwCe9GVFQrvD2tcQDyGPIVz6AupGb2kddZnjMNQts0dBENEuV4sUQ5tggK&#10;JZYhn350nf8a105fxVDfefT1X8TwyJc4d+Q44oJJuqbqQJNkOXu3IY4kJ1QIloXVajovz9o5zi5V&#10;qtyilis4ceYSjlz4HY43DiOAnXm7vdXwjz2GkStfY2z4MkbP/A7nBoYRRAIlVsndfv1o7DmPxnzm&#10;M/LuRcvIdYyOXcLpL79CT3YnyYUIkORmTwX2ePWg8QSvHz6KIJJfByGH+6rgFH6Uz38S6RHtiCg8&#10;j9NnL2Fg6BJGL3yD0bpu+LlVwsGzFflNl3GCx0bOf4UTLUcQ5CH1q4Jv9FEMnfoSRzm8cP7KNdRG&#10;NWE3ldA1cABNR7/ElZMX0HfyCgZrhxDgWYPdVALD8uy4tw5+4SMYuHwGSTLaYcie72mXRxeqhr+G&#10;/IYKu7F/L+vB4w77SKgix8CUTfjq8ikccibpyj6CqvI++Iml+dso+xTnOvPd7oseRteJL3G8vAvu&#10;7iTKZnpBReVAQ0jGKCpKB0h6/7rWRLFq+xw6gsGTIvfLuHD1OupjmjVLqox27aqEc9Awhi5/jaO1&#10;/fDZrVlInXjcO/EkTlAHwvzrEZ5+CqPnr2Po+HVc4HvKOlgHOxlFok7u3FkDv7RTOPf7L9GY0AZX&#10;ZX2thj0HhGKKz2G0jeX696NqiNceO4sOvutLpy6gIoGNkHMlvPhe+09+oep3/tp1NMa18N2xHswN&#10;nVF9ESfOXcbhM1/hTM8YIqnPOx3rEZJ7FmNnrmDk8AUcv/o1hqp64c86/+dYwG1/SN+1TbNdZ9Md&#10;mw7YdMCmAzYdsOmATQem1AFyEwcapA5mnMG1P/0eJ5ihpn/wIvr6zuHo2a9wevgUEmkIczQMcN+2&#10;by+cjf3HwLyLOH36EiqTG7FP9pnyDLd2FPRcx9fXv8BI73l1//6BCxg4+yWOtQwhzEv6zdbeIY12&#10;9nVIarqOscFRxPiSY41zG+184VfOPu3I7fgdzh8+htgAS55gTmiPXrZioW0buary0H66bM/ktD3s&#10;7O8hoe04cxE1CexgbyvDNrsK7HbrQvnJr3Gpbwi+IjwKQdxdd5IIKohVloTKzucwhq5dQllYIxy5&#10;T0YOlLlcP0+5XE4xmuDITr6dWNEsXoqDfTU78qcUmc0+UI5dYcdwnJ39kgQSFIcmlI3+DifaBuBJ&#10;k/W+oD6UVg0jylcsxdXwSx9DZ9dJJO+vQUzzVZwdPIYg9wp4Z57HxTOnEO0rBL0OgSlj6B74Cv/+&#10;Z5LU7mEE2muE1pFWtIjq8+itGUQIienxL75EbUI9ttuRkKSdxJkL11B4sAoH0o/j+NkryAsox47g&#10;IxjlekUK5benEcVHv8Lx2h5lOY2vu4rzIyPwsG9EXMUFXLx4Bgkepdjk2YfOI5fQVNQJF5r3NSuq&#10;uEDXwTdsGN1nTyHBgtDaeXSjkgp+7qs/4mQdFctf3GcpXw8SscrruH7uKmV2ErFCfneXYytJnKNH&#10;HRVW3Fb197ankko2MSIjRHC3/q52ibvyVCM/VMSddmXY4dOJ3KRWflCTR1/28Vp7+zJspazsKWO5&#10;724H/b72E+7amruBdi8ZHbLne9ytW7H30CXYzr4Cu3i+5UCK6JW439rzI9lnqjP8GJ32NaF4hHJv&#10;6IULdTW6+gouHjsKf97L0buJ1utTGB79Gn/689foKe3Ffg5gOIp3glsjkluvoDuPVuWAbrRwgKQn&#10;owHb3dtRNUjy2dIHl90VcA7oQHrJeZy59Hv8+5+uoUKstzJYQDm4HuxESc8lVNEynVR3BVf4DkL3&#10;FmGNUyuKhtgIdXLAhbqQPfAlTjb3w43PEVlxGRdHj8GPlljf+CMcFGGZ4ZXYdmAQg6eYNzq3jS7P&#10;Pei6/BU6cynvXeXYn3wKp7+6gqKAOkXELb8b2x+l7Y/SpgM2HbDpgE0HbDpg0wGbDvwN6oBOaAMy&#10;T2Ls1AlE7CG/YP98+84S7Dk4iN4LX6G3ohvu5EhO0nemG7DiY8JfdFJqTHnbbfA15UFr9Jm1qYl+&#10;8YcREyBeqhZTG4W7uXWgqI8ktr4P7ptLsY398Z3kE7v8D2Pkyy/QGE+vQ14n/G2cD7K/LlzEwbEO&#10;CewDj3SNIMStGJt2sS8vUzrZXxd+4ETOKJ6mEUmDCPYowy4a48z68m7TILTdY1+htXcEC1Y63YDQ&#10;XkID3TTd1RxMCoo38k05idOXzyPTuxo72PEPSR9Fa+c5dHWeQXNFPw5401Wz/Dwuf/0NTh8+hfSQ&#10;erpPVtMy2onCjrPo7DyNUlpF3YU8WMxRlRGBsKwxlGV1wpNWynGLk5Ag5xZkNF3A8MAIghzKsd2p&#10;E1Wjl9FR3A0fr350X7qE4pA67Nol5Jugtc1BWV0bkFByHA1NA/BybEf12GW0FXfBky/EwWcAPZcv&#10;ozyiES7eJDF159BSdQItHHk43E/rqiK0tLbtaUFh9xmUZtFlNbALudnd8Peqo+LUwIsWvp4LX6Ai&#10;pgnxVedpNTuKEMdybHPsQAWHErrKeuDjSWv3xUsoj26Ek30NfMSafOEskuhSmtx0Dkd6D8N/ZwV2&#10;7GhCNklQX8sgAl0M8nZzQls9ch4d3ZdxrPUYkiMbFYl39e5A+eh1tNedwfGTx3GIbrMBVJi8nC74&#10;UKl3eLUhpeQk2rvPobPjOFJDxZpO5ZN5xh4dyG/nu+o6g8p8yorvavK8UX4EB7pRyvLb20+hoXEM&#10;JakkWTKyM04stboHJBxGTnYPDnpR2V3bkFl1Ch1dtFY2H0HUfnHZrccBut0WFPbCT+bbujUjhq4N&#10;mYm0eLq2IjlrEIV1p9DUfgzxtJju1cm3zFF1C+hEdskY0iLrzXz5heg67R9Ez8XLqIhrgrO8qyha&#10;2S+J7nLQI7gT+S202pecQPfJi+iqpiVVLPKs/16XTlQfOY2MiGa6S/NdXTqLNOr7Tg5ARJeeoTX1&#10;OCL5jt0ThlDbdhY1xSdw5PJFVMSLhZbzieli7BM0gGYmgT7k14TgpAFk0fLqzO9g9856JDRew+jQ&#10;EUQosnwZ1Ykt2Mt35hF+BIcvnUP6/iZEFfI+Y7TKOlGXHGj576NHQOMAB5LaUUOLc0eORmidIkdx&#10;8gKvUYTWxB39247S2c7/z4sNYJO9TfY2HbDpgE0HbDpg0wGbDljqgAmhPU4DXJwYXVRsl2psc25H&#10;Ea2lA3UD8BOjj0Mj4stOqP51W+MQAtlHtmf/2p/TEnPLh5GdfxJd7Nc3lw0g2I/8iEaQPWJYI0dq&#10;aT2FxvohBCljkMm0R53QFloQ2h0ktHZ+Qxg4cgYZhxpV/9s96jBayPPkHq0NR5AYXk8+VofE2kvo&#10;HbmA7pYxtAmvSGuFi3gy0mi1z6sTBW1n0NJ8AkXkfh6T+MY0CG3fqd+jvf8oFq3eO01CK3NEa+Ed&#10;PIT2M1dREsb1+OM4fPl3tFhxfmHzJVz56it05fUhJo9WS7rzHiUBifOrhYtnO7Ia6DrZdxTlzTST&#10;n7yEGnbinfT5pWrUSDdxByZR6Jzn6eFhYvLmg9u5tSGn4wJZ/mEcoHVsl30bSoevoKuqB/4xR3Hs&#10;FIly8Ul0915Ab/txJAZKEChaED06UVx3Es3Fbdi6twctpy6hNbcLbrvpbkqLaNuFq6hNaoIb50p6&#10;0lK7c3cD4mrOY3RQJ7TiVuo7gO6e48jiKMQejjqoicu0TgoRiyq9RCvvSUT4tiCl6TyO9g7joLJu&#10;tqJ48Ap6aukOGjSE/gsXUBzOOby7aX2LOIL+i+eR4deImDKa+amkUfsKsZVW8fZzv8fZDhJaT8N6&#10;eXNCW3P0IlqLj6Kx4wwqMjuU26tb9CiODY8hJfc0Rk8cR9g+1q+F96KF8uC2WgSVnMbQ0QtoqTiC&#10;0r5rODc0ilh/cWduQXod39UA3YSbzmDk1BU0pbZhrz5X2XhXTntbkdH7FS6fZD7jmlE0jH2DP547&#10;g7gD/NjGLYWau0FiwzW6go8h2rsOUZV0yT5+Bg21x1A3cg0nO4Zw0KUJ0RXnce4sCSA/ym30BKhm&#10;KLMjjRwNculF5+lvcPk053xXDyJsPwmtXr6QVlfOU03kfOY4DpyYBmVShDZwGIMXL6I0shnOHEjY&#10;HzqCPg4sFART37zr4eldg218T4UDJIviciyEVlx3Q47gCL+N4IONdD2m1f08XTroTm1H3TiUfxrD&#10;J9io8P3s9W2EO+fC7nDrQwfdzGuFgEuAKc7ZPph8HMd6huAhXgzUFzvKz8mZ7hY+fWini/ZgTQ88&#10;/AfQe55EmJbdvRxd8wo6jN6LF5ATyjnalWcxSpfnEOrbzt3NyO5gHTsPI4ijWR5hh1FDF/rBIbqp&#10;D55CcXwrXEUmtnm0tj9DW4fIpgM2HbDpgE0HbDpg04Efhg5YWGgjxTrKfuGOXaVwDB3G4dPX0ZLf&#10;DoddNZxWeAYDw6fRWDeKzpPXMVzRyz5oI8KLLuB3f/odie8x5NfTq/DKdXQXdMCZ1wRnnkb/8Bk0&#10;8VjHiesYqRmAv4oDo5NaRWjpEtx+BdcvXcdhuhz30einXI7ZN7/U2gc3cjRn9mcbyV8u9h+jAeoM&#10;jlz5PS50sg+8h96RlRdxlkbOozSeVZSdU562xUkNcPWgoVL4Rv8oueFZHDl5GfXJrdhryg0tLLRH&#10;Lv8Z/2D5Gzj77+ikT/OSNS7TJ7S03nkG0/J0XFxuSQBprYwn+XSzL8Tn21tQdPg6jjb3Yf/+Xnbw&#10;z6MopAF7dnMeY+IYjrKjnupSgrXb6E9dexFjR0cR5jrZhVRM1rstXY6F0NKyl91OQktXYCGMuxza&#10;UTZyBZ00tfsmjeHcJbock3TmlR5Dw9Hf4dIALWDu5dh36DBdqy/QOlqFTW49aCaZbsvjfE+62TrT&#10;sttOQluT2AQXji6o6McuJH4N53FMJ7R7SEJ8ss9isG0UcYG0sDGIk3K1potrcOFpkp3LqOLoxC66&#10;kqY3k9D2jSBAKVwbSobotlpDq2PAIPpIaEsiJCgVCW3kUQwIcfGnEhzoR2X/NVw8cQFDXSSZdG89&#10;1jGMMF/NjXY6Lsc1Ry+ho6AbMfln0VtLMuxbQxfpqxig9To0+wTJ/gmE72tGYv05PtcIfDY3Iq//&#10;K5wcOgy/PQVY60xCmdgJf5I8L845Haa1O9OzDOu2UhHLLuAECXGkm3lEaGeS0MiUfoQdrMbWbaVw&#10;COagwtUrKAs3dX0V94c6xFVTYXuOIuJgF1rOf4G2rFbY7yjjx3gMY9cvISeAwauKz2BsdAwRdEfe&#10;7taJMs5P7qfs3F160Hr2G4xUkKjTddnO0v9+CpdjRWgDDlPOF1F2SCe0YTKQcBH5JLTKrUIGPIx7&#10;KUIrMq9CSPkVHKnrYxArmUt7HGPnTyOJAyx2tPZHFZDQHj+pCK1El1MRnP0G0X1OBmna4ELXDSda&#10;WFNbrmOwsJUk0wjyRF3360Tpkes41XMMh2Rute8Q9eIiKmN0Qhs8TMJ9AdnBtFBXkNCOHEOoch9p&#10;QU4nCS3Jf4BTA2JLT+PwCEe5OBjRwNG5Ls4lD5VJ/EYDZPsj+2H8kdneo+092nTApgM2HbDpgE0H&#10;/n51QCe0B1JP4cI33+DUkcsYIYYGz+PI0Dk0FvfSS5VTCt3p8Xf2OprTmmG3uQR7w0YxeuUCMoIY&#10;4Df/PK5cvsTpkGVYRe5UTGPg0YZ+eDp0oO70NbRmtmD35iI4BB7F0Ss0+oQzxothmNIJbV7nZZwd&#10;PYuKXBowjcBQNP6dOHEWORENcGeMo9i0HviR563eUovI8gs4ffwEosjnDpEDnD5+CvF+Fdi8oxa5&#10;g9/gArlcaBJjC9Gok+5eSm5Yi7iqizguPMCMG5pbaK0S2sPn/oyuoTEsXedK62idTmp1//LxObTm&#10;LsdiofUJG6FViXNXw6qwnWRF5p0OH6cL5dFruPDFNxis7IEvSVo3K1nOaK5OnA/ok3wSF3//Dc6M&#10;XsMxnnf64u9VcKnYcSvkTfzadUKrLLQUgmahbUcpCW0X7+dHa9hZWsjKYxuxnf7Z7jHHcIRBfEpD&#10;6MKcdxwd/RSQUxm2ezEglGGhFUJLV2DDQitzLFWaFDNCSzJh34Sc7vNoLu+HH8m2RPOSyddBBWdw&#10;+urvOM+SVjmZE+pCiyVdWIXQahbaNhST0IqF1i9wcMJCS0LrE6ER2vwgkhqORLgf7EAKoxEnhfei&#10;rP8SupsHOceXBEhNsp6OhfYSukroGuxHC98g3YcZVbjm2AXkhrUgOP0Exk6bEtojCLCrYrToflTT&#10;jfUUg36NMiBRVUqTCpTkHktZfv01zo5p7+rUeSoeLZJJ3ibpiaRxpeV6lzsJGonWKM89cYLW2quX&#10;UUiZm1loDULbfQThiZxbffwsCqkXDrSGuvr2ooGjSNXJdFOnxXhKQku33CZGAHaXudfTbNgNQmtq&#10;ofUO1QitWGjlPcrz7jIhtPslKNjeNlSOysR4klPez4e6dZyEVlloSWg1C+1JxBu6yzLsTQjtPj6X&#10;28E+uhJf5FxvbfDDSfTGrwPFh7/G1ZOnkX6wVln6HQ4epl5MWGg96b4uhDYnhIRWLLQktJqFtgXZ&#10;QmjbB+nq3oOOy1+gK7cdjnRTdz80huNfXqG7PSNq2+bQ/v3+6U3zu7DNofobnENle7e279qmAzYd&#10;sOnA36cOGEGh0jnd88pl1Gb0IyHzKD39/gRwOlyiXym2cnqkvf8guhgk6gpJ7dixqxg7/hWufnWV&#10;nqHNiCji1MPjnHroRIORK71WGeS3n9xEDEYtp3jeuS+0a8a+xNWv2SePNulPWrocbynFdumXimFx&#10;Xw86GUNmsKSFGVYqOZVvCF3keaPHrjG2kEw7peGS/ejo2isY6hxB+H66KXNebRg9Uy/SKhuRwWf6&#10;SvjGVY0b8przoycQb8Y3pkFo6c6MrsNjWLbeTSe0Jn/0JoS2PqWdljFxsRWy14BgBsG5TBfMaLpV&#10;hpPUHWXk1rLkDoTSEtoydl0JyY+EtoeEtiyyiQGbauGbegKnGSSqIrEHMQlEXDfC2Gn3MA0NrX+s&#10;YmWaHK1V8nw2IZmjASMjFMJeBhmitbWJ5unmHM63JREY5jzCrIAG2JOseYQMoo0kq4R1z649g97K&#10;TkUgdju1o4IkuKeaAYAYEMkxaIQu0xdRGNqozcuUubqmhJY+4ts46bqr7xTLEndjyUMr0cBOYezi&#10;FVqp2+FOsrJH5cZtQkI5TeZHqTT7yrDFpRsNxzlft4BE05kjJ+ev0pTeDEdHppGhPMbOaSRJ3ESV&#10;pXB3GTY6dpKIavNuvcdzkk6T0JZ2w82uA7UnKJOaMxgdHUWkbxMC0k7guAWhDVL5VGltD2jHodhu&#10;RHPO84WL55Af0gTvqFFGzuW8zpRexMTT6kuEkxh7Sl2Nd0T9cPTrRR1HefrrJJVNF5IYsGuUIzuF&#10;oTew0Eb2oes0LZLxLXBUpJqyPU8yRgtqVAk/OI7MhHPC+1bXDnMLLd0T6vgu3azk4VVR0qy42yo9&#10;cu9FK4NiNaRx/qoMrCTR2nrhDJI99UjRloTWjh9bxDGM8ruI55xiO3FT5rzWQepIfgDnjFMHE2tp&#10;vWcktlBxO1fE3oTQJtBVgu93P6Min+4/rFL+OFA/nPw4z4FRjk9xsCGe0eDs6ZYsrs2OrvQYOMvg&#10;bJl06eazecePYVQChLnSRST7JN29OaLlRl3ay/nQhy+jj3rr6dGHbrpNV8W2wmkXBwVIpnsu0zLO&#10;OcQ2QmsjKzbCatMBmw7YdMCmAzYdsOnAD0QHrLgcb+eUSXvynBZ6y47R0uq/txw7GROoi4FEeyuH&#10;VZ88OoGpcg61cfpmIw6xfz3GmCzh9B4VD8iSAc67reWUPhLSljPXMFAzjETjmuh2+Hmb80EJClXY&#10;exGDjEXkIwFelWFPgsDyehoPGzNaOfWTBqPjDGrLdKjhkf0obWPGmaNiTNQI7Qi9NCNJaHeSe8TL&#10;NMTmwwhLY5+cvKEq2YRvcMqdhwnf2Dsdl+MjF4FuzmtcfgNC23XuClpzJFdrHVy9GuBLf+3eS19h&#10;uLIDe9xbkdl3HdeOjTK9TRm84o5i5Hd/ZAobWkzFQstASZ15JJt8aHcRPBl4VWwtXUabEVc6hqaa&#10;fvgyEI5l+hgX3seDAZfMo1zRosZItr5Jx+g+ex01KY3wyzmD80yhkhHZQDfgelqw6C/OMvf7032V&#10;6U7OHxtDQkQfippoIo+mJY6uqo4kDZHlF3GBZvNkuv/G1V/DpeFRBProFjud0KYy+NQYgzsF7iyD&#10;S8pxtNUfVXNyZR6kawjdWDlveIiuzv4kLK7eDfDczxyhdFf2kci0p75AfWojfDOZyoXBhnIYCMqO&#10;pD69/Quc7+W83FC6Ivcxym1rP92PmdKGQbXa+sYQy4BJB7JP4QxdogsYxGg3CZhp2p4bRTmuY3Cs&#10;nnLOydxZiTi6un7xhz/hcnsfFZmhvlmPU+c4x5dyT2o8j7GhEfjatyCz9Ty6KK8D+ypgz7nQZ7+4&#10;girO8fXw7eF8WKYVSmS+YfreRxWMoaVhAAcoO+NdOfOdOhwaxanf0b2BJM7VpQ5prV/i2hccRODc&#10;aqsW2l66HDNgWCndwYcbe3HQh4Gg6CJ98QKJPdNGBTFa79gVkttwBmwKp6WZKZiOcn60G0eQ2ukR&#10;0Jg2BaF1Z34uvgOZA23WgKuJ7VKv6zhPn/6QUM6V7WH6G85PdjMIsE5oK5jqabC+H94SNbjgHHoq&#10;mA/Yh67EklfYl4HERn6H0dpueEVyLjWDqfWVdjAKsx6JWxHaIc59vYy6RE5057zqQzW0sucwRRTn&#10;1+6ma3Yc5w9coOW1kBPk97nWw92nEZ7UcSe6ryc307OBrv9hrF9eF9NiMfK4zMP1iBhAH63eHTkt&#10;8Eoew8lTV1HOud477ZtRMPAFTjBKcgjn+EbXXMYlBpJKYy4wkbvtT+wH8idmG4236bJNB2w6YNMB&#10;mw7YdODvWwcMQsusHKfoLRgvxhr29ezIiQK479y1r9CS3QYnGtVye6+hh16rPgxm6x45zMC/RxHO&#10;FJCRnNJ3UqYO6lP6Sjmlb0hcjnc2ILObJLimD/5MgerK+CwtfZxeyXg35i7HjHJM79GjnA4ZzH61&#10;G/uwHux3hxaeI2c5jYRAGs+YzvTL6+eRwumJLgx42njmD7hMQhsuLsdVl3Hta2btSGqhByNjCp2n&#10;Vbe0Db5BvWikRbcmvo6pSpnqsug4muvoDWvGDadhodUI7XEs3+Bu3ULLebD1I1/gKgnsuXNf4ixx&#10;/syXtDi2wovJce2YyiYg+RiGLn3N/V/gdN9pdNJi185oW0Fejcjqvo5LV75Ccyatn4x06x/Fcy9/&#10;iTPnmJ918ATSgtihJ8k0Td4rltlYBgfqLKcFlfMXzfIakRzscWpGCo+fYdoSySnaRrLtJVFlSbBc&#10;fLpRPfwFzjGE9UVa5URA/rGHUdt5AonMf2ov7rssw5ERbCv6r5JgiIvsJc5rJfGgCVzVQ1LZuHCu&#10;afUZDHZzfun2akSUMYJv9RCCmWdWQlBHVVzCpa9+Tyv1F3wWEpDzX+L0kfP0IacJngqVWMIXzOe+&#10;wEnXHQW0tEr9JHgRA0t1nP5S3ff86TNI3c9UQRy5cOCLL2R+p0s0+V9gxOV6RiF2owI4jgf4ubGF&#10;djfz0JbTl76liISWLgBOnPN5ki6pbamcN0q5H+AIyDDJfagMJFSd5nNxDjIjQDsxf2zHEdaH9z17&#10;kdGQGc3YVyI6S4ogCVp1Sd4559mOnEIWra7OFu/K0Y2Rd7uvKnmf46T0ox0n0Hb0KioTJltoY6nM&#10;w/xIon1oFec80e7jJPeU2zkS1WoG2nKhjJwPdPKD+R317QucZDS1EQaOqi5hKHKxdI+eR1VSG9ws&#10;XI7Fsu0R2osqkvOSeBnYMCd04nbssp9u5XSpELlfOHMW6Qz8pdyNdeuqCkfOAEudlbR+7uT8bgYt&#10;q6HV30d0RRoSkk5/znkevs4cWfwWxnqPcXCAcjLJ0WXv24/W4+fo8t4Cd8qlgIHJig9JntkKftgM&#10;cHX0D/jqi69xjt/JGfXcDArF0bEAr3KmUOpDM4NEXZT6nTuLTEZxdhQPCSeS1ZzTOHmV+sLvpq+S&#10;Uex0Xd8XwoElRjq+QNlfoKdAVUKTFhTK9sf39/3HZ3v/tvdv0wGbDth0wKYDNh344eiA4XIsffnR&#10;44gZj3JMTuTIoErNV/DFeXoectrZblpMa5iSVfrX52mQrGXa0H376E3L6MbD9CwMo2fqDvZ5C7qY&#10;maaK8Y7IGRw9e1B1WLvmHD0m69Pb4GnqPStTMRmUN6PhEq5xmuV55p49K+eS/1wUz1sGNd1HA48b&#10;06W2nPoaF+T4EQaNYp7cjt6TSCD/iiAv6j5BrnFCOMPXON3BAKeMsmzvRJ52iFMw2ccVvnGCmXEy&#10;mK3GjG9My0J7SSO0K6wRWvUxaJYvb/8m+Bxo5rzYZvj4N8JN5nQqcqid4063Vp+DzdhPi5ublwYX&#10;Xi+WVrnWi0xfi2Bcx6iuUg7dWk0i1VpalNz2M7Isj1taaDXXUt6TVkcvqRPr4qry2+rJedmhd+W1&#10;Pizfx7eBIaEl/QytYQx0JPUx7iPnu/C59rOM/X5iMeN5FtFhXfgM7qz3Pu53lXUTi7FYZL04OmEp&#10;F3e6saq6uE/Uz82sfiyL10n9vCkridQrdRIS78IBgP1Kvoz6JXmZzBIUa4TWL3yE8z8ZnMg0D+34&#10;e2IdPUXOrAMtlh60GEs5Uv4+ysBDl6f2XNozC2EWWat3q94rr5XrBbS4elA+6l3pdZ1ElnjePv0d&#10;yzN5UUYiGzfKYfydcoBgF6OoxQihpb98NJMq23EetruPplM+ftp7UvdUOkM5UEd8GD3Yg/V0lWcS&#10;PWT93Zg715r1UZ7PU84X+VtpxOWdWJP7uD6I9wHvJe9Y5Kesveq++nMomVDPmX7HhzIRy6qMXJnV&#10;hTJ3V3XUvxtD/iIj1lsssl6so7xj9R0R8r240K1CBnUMvTXVC02X6uCp67qUbei66IyMkInc9+u6&#10;biOzNsuszTpv0wGbDth0wKYDNh2w6cAPTweMvrwln5H93syYIn1vie+j9Xd1PqGTXxdP8gDV95d+&#10;8kSfdx/53EQfVON4rmapNyfkKF663tIP1vuxqi9r0oeX/rP0ZRWXYX2kTy19a+Eicn/FJ3m98ApP&#10;fdqfxjluxg0nLLTCWY9cshLlmIFx0XNDQqu5MIqATGE2v1WEZRyX4Dc6pHMtnX65buJ883On6oCr&#10;IDo3cJ2UuZFGfSzn2hr3lOMqhYlumre8l9l5VknQRB3UXEwT65fptaZyMVKm3Kh+47LS86hOkOyp&#10;n0kFhaKJfz+jS9cNHkPUJEKrvaeJnL2anM22x9PcmMpWW7cuy+m/q/HrjfdvDA7IQAE/gP0BA6jn&#10;ZO/BNkboZW5de12exnWmqWbGZWtRltnzWb4vcS02fX4r79P0Oa2T3gl5Kf2blP5mQh6mujDxp6Hr&#10;vn6d5Zxea9+RWImNukxVv6l1yfzd2dL1/PD+vGwdEts7temATQdsOmDTAZsO2HRgPF2mFU88o99s&#10;9APN+pNGn9QKjzE1nE3NBUyNgZP5oOJaJn3u8XIs+aBFv3/cS1JdezO+MW1CO0YLrZWgUDZ3hf+S&#10;7gp/S8RF3IH3BvWghK7nJ0+dRX4CAzN9iyjFtkbc1ojbdMCmAzYdsOmATQdsOmDTAZsO2HTg71UH&#10;zAntyKU/Tc5De5RmWxUUaoOVtD02QmsjtN+TDjjR/96Bc4/NR2T+Xj9M23Pb/pRsOmDTAZsO2HTA&#10;pgM2HbDpgE0HbDpwcx2YBqEdufgndKu0PTZCe3OB2pTuO8tIn5f7na//noi17f42HbbpgE0HbDpg&#10;0wGbDth0wKYDNh2w6cDfig5Mg9AePv/v6Boaw9J1LnqUY+tBd2wv/W/lpdvqadNVmw7YdMCmAzYd&#10;sOmATQdsOmDTAZsO2HTgh6AD0yC0Q+f+HR0MMmQjtD+EF257BlvDZdMBmw7YdMCmAzYdsOmATQds&#10;OmDTAZsO/FB0wILQ0rv4Hyx/g2f/He0Dx7B4DS20DOOs4dsLwMmtHnvcmrCbyXsFe9wJjxZCX5ft&#10;7wH2LNPe3RLN3DdRvqxbBetiut/BvQl/Cex5vUCey17K1mE8p7qXXl91jkm91TluRp0pJx77PuRj&#10;WYbUSd6BvTvzAH+H92q75tt/CzaZ2WRm0wGbDth0wKYDNh2w6YBNB2w6YNOB70MHpkFo+0//QRHa&#10;Rav3fmdC60AyG+hViDLPCFQ4BKPCMRBlzgEocvRHgeMBFO4NJIL+YuTtDUCmow8y9/ogx8UfOa7+&#10;yCZyXA8gxy0AuR5ByHUPQta+gzznADLVknA+gAwngvXJZH0ynQKQ7hyMVOdQpOwLR6pLOFKIJCJx&#10;Xyji94YgjsdlmbCX2/tCuB6KRJ6fxGXyvjCk8boMIofreXuDkbXnIDJ2+yPL3h95zoHI5zNn876p&#10;e/bz/n7Idw9QdZa6Z+/zRZ475eJ1EAWeB5Drym0eK9z3l8upiHIu5r2LWIci5yDk2bMu9sGsa4Ii&#10;tJJ7yvZxfR8fl60Mmx7ZdMCmAzYdsOmATQdsOmDTgb93HZC+tcCJ+VQd3RrgQAOfZrRqpVGpDXs8&#10;Ndh7tMLeU4exLktl1BJjXTMcaSiTMpz0Mv/eZas9/zQIbd+pb9DWfxQLVzt/d0LLlxOyKxyNb72C&#10;7qeew8ALL6Dv5efQ9txv0fz0I+h47nH0PvME+gRPP6Ut1fqTXBJqaWxb7DeO8byuZx5Fy7MPoPn5&#10;+9Dywv1oe+FBtD3/EDqefxgdLzyGrhm/JZ5E94yn0fXiM+iY8SzPeRb1zz6JapZf/czjqHnhaZS+&#10;/AKSXpqBsFdeRsTbMxH74XtInPsxkuZ/guQF85C0YC4SFs5D8qJPkcxl/GdzEPPJR4j66H1EvPcO&#10;wnhN6Ouv4RDLyHvxRTQ9PwMtTz6Llqd4z+eeQ8+LM4jn0c77Nj3+EFqffpj1eozHHua++9H+/P3o&#10;nPEAul8S3I+uF36D7uceRO+zv9VkYSYPfXt8ny4/E7mYnt/73FN8/mcol2cop2dQzTpVP/UCSj5a&#10;rhFa93obobVZqm06YNMBmw7YdMCmAzYdsOmATQdsOvAtdEDyrY6TVxrzhHg60gNS+tae++sQEtKI&#10;GN9M5HgEotl9Nzq2LUDb6o/Ruux9NC5+H/UrPlGoW06smMclsXYRGrd/jjbH9ah02I2Ura6Ick/9&#10;/7N3FoBRnF0XrlFKlSrU3YW6u8tXVypUKFLqihSJkYQYCRDcrRR3dwgkIZDgIQQIDkES4n7+c97Z&#10;2WwMgvWvzH7fdMPu7OzMO3dm55lz77mICF+AgGBCcpDgdjG/V9fv/1VRqlpAm4u41cn44psjB1qf&#10;8ARENA3F+AvqIKrmBVhx7qVYcX5dxJ1dG0vPPBuJZ5yDlFPPwrZTNJ3tevb8d2Wv2e+XPm+teSa2&#10;nnM2Us4+A8k1a2D9Kadg08k1seXU07HtNM5X8xxsrXk+ttaqg5RadZF42kWIr3khFp96ARaeUQfR&#10;F1yOpVfdjEX1HsTk5/6HEe99gJGffo7JX32Dmb/8hrmt22Chrw+i/NtjYaA/FnUI4N9+mOfthVmt&#10;WmHqjz9hQtNmGN7gUwx4610MefYlTLz9fkRddD2WnnMZYk+viyX6Tk6ral2IpNMvwsZaF2DzabWx&#10;heu2rSa3s+YZ2FKjBtf7RDNtPvUkbDv9VK5/LWw95YxKxqb8OJQfq9Ix3crx3cjvWnPWBVjCKfrc&#10;S7Dg3Csx+5yrMOmuVx2gPYyTlnNHzLnj7MSAEwNODDgx4MSAEwNODPx3Y6AUYBcRLDkRKgWWYWHz&#10;0a/HXIwL64u5Hfyx9PdmWP31a1jX4kOs/eU9JH73GhL9m2FZSGvMbvUbprVsgSlegRjrHcFsUWaV&#10;BjKLk9mlY/3CMMo3FH/6+GNIm1bo3+p3zAn8HUldWyC+fTPEtP8Zs9oRcoP6IzJoCgK4Dv5GmDry&#10;EtF/ZjxXA2hXbsvFkqMEWm8CbbfGwYiufRE2nXQ+Uk+7ALtq1caOGqdjDwEuh7BZeMrpKD6p1lFM&#10;p6G4Ri2UnHEGik47DQUnn4y8k2ogn8vMJwhm1zgT6aecg90nn4PkE05HIp+TzrscydfdhuT7H8OG&#10;l1/Djk8+xb6vv8N+L29kDRuG7LlzkB21ELmxschbnoD8NatQkLQGBevXclqNgg18Tua/E1chf/UK&#10;5K2IR+6SWGTNn4f9k6dg//Dh2OXvj81fNMSmt97B2iefxfJb7kL8xVcj4ew6SDz9PAL2udhbozYy&#10;uW65BM7Ck7j+J9ZEwQknoYhTcY2TUXLaqSipye07idOJej7ycSqocQYyTzsHO2vWxq6zLsG2869F&#10;0plXI+rWlxygdYDWuRPrxIATA04MODHgxIATA04MODFQRQwIYgWuUkb9gqWMLkRo6FwM7jEL01kq&#10;uKTtt1j7w5tI/uo5JLX8ACtafIIFwYGY2K4D/vDpiZ4+f6Kr9whEdJiKkFCqrEFzuIypCI2cizbt&#10;h+O7Xzujebse+ObXIHzatCU+aPADXn3rczz9/Jt4jlP9d97BN5+8jZ8+fgO/f/ke/Jp8iLAfGqJ3&#10;q+/xZ4cQDOlC9bbjHPhz3QI4/TdU2/IuxyUVTaFWuYD286+PXKH1Co9Hbyq0SRdegqyTL0Q+YTKb&#10;UJZ9Yg3knnwKCk89FcWn1uB0ylFNRYS/ghNPIhyfDNQi3J59NnLOOhu7TzsD62uchuU1T0cMVeFF&#10;l12GuPvuxhamEWcHeqNo9GAURs9C8dpYlGxaDmxbC6TvBPIOALmZfOZUmAUUacoACjSl8zU+69+F&#10;nK+Q8+j9gmwgn39n7gf27UQJl1WwMRb5iQtREDUZmYO6IuXXb7Hsfy9gyV31sOLqa7H63Auw9pTT&#10;sJWwmV7rLOSefhbyTz8dBafVRF7Nk5Fb4yTkn3oyimoe3fhofEtqcqwJ/LmncPxPrY0Dp1+CHadQ&#10;Lb/uSQb9Ah6cTsrxP/Pu1H/3Dqmzv5x978SAEwNODDgx4MSAEwPHKwbcEBscDf+QxQjsMA9d6Q00&#10;rttwRAe2xtof38CmLx/Fup/fRhyBdnJAOAZ590KX9mMRHkBwDYtCQCjhl59tGzALXoET0Lxtb3za&#10;sAUafPYt3nz7Y7z8ytv43//ewksvvYoXXnwZL7zwMp5/4UU+v4jnn38Bzz5nTU8/+wKefPZFPPnc&#10;y3jiGf799DN48vHH8NwTD+Plp5/ER++8hZ+a/YCQgH5Mc55JxXYhAkO43v/qksJSoF2ZvAXJlbkc&#10;L9+ai1gqtJ997XvEErYXFdreTUKw/ryLkHfCuVQZT0fRyQRYgmch02oLTj4BBTVOILTpWfB2opms&#10;1/RsvVZQw35d/9a89mvW5wpO4fsnnGiU2RzC677Tz8SmM87ECqYhL73yMiQ8cDfWvv8Gdrf/HRkD&#10;I1EwdQSwYgGwax2QTYAt2odipKGohBMhtZhgWlyQheLCbBSXZKMIOShANqccFLqmfP47F5nIK85C&#10;IaeSklygJA8o5jP/nVeyDxnYhTyk8t+7CMobqehGI3PCUKSG+GLLt42x5pXnsOzWW7D8kkux6mwq&#10;x0wv3kEIT+O6ZxI+DxDSM0/itmkb3eNgbb89LpWNjTWO/IyZz5q/mFMJx6noRL7GGwoZUq1POhfx&#10;1z3qAK1zR9a5I+vEgBMDTgw4MeDEgBMDTgz852PAL5BKbCDrYINj4B8ag2AqqT2DxmNKRD8k+H6P&#10;Dc2exoZGj2Nl809pehuKge0HoKPfRAQFzkUg5w/oGEeAjYZv8Hz4BI7Dby0j8WXjX/H22x/hlVde&#10;w3PPWbD64osvEmJfMtPLL7/C9/7H5/8Rbl/Dq69qeh2vvfYGXnudE5/171deedXM8yLB9/kXXsIz&#10;zz6Pp55+Dk88+Qwee+xxPPrII3icHjmvvkol95dAdAidRKhd8C8G23JAu68ShTZ+czZiV67Hp1/5&#10;HDHQekco5TgQy88+CxknnEWAPQ35VB6LTidgneaC2VMIqZwKqdgWEHQ15TNt2PxN+M1nPWwB37Oe&#10;a7he13uax/pcMVXYkhpnI5vfse2Emkg89QysuvRyJD76EHZ8/SUO9O2M3MXTULJ9NZC2CSUZ21Cc&#10;sxuF+WmcslCQn4v8nBzkZeegKDcXJfx3cUEegTafsJoP/Y9zGKzVxE8QVomzxTnILMxBTgE/V5iH&#10;Es7LD4GyLbLyMrAnaw8y8tNRUJKDEs4PfhLZu6jerkH+qkXInD4K+8IDsOHzD7H4ztsx79zzkHDa&#10;2dhxxvnIOV2Kdm3kncjU6ZNO5fZb22w9u8ZKY+AaK42DxtE9j3vcePOAnyniDYTiE0/g8wnI43wH&#10;atbCLqYgL7v5MSvl2FFo//Mn8eN1h9NZrnP33IkBJwacGHBiwIkBJwb+zjHgS5D17kAjp7ClCKKy&#10;2r3DOFPTmuDVDJu+fhIbGtPU9rcvTCeVHgGj0SFgNtVPAlXIEkLsMsIvldjAGfBpPwI//xaMTxo0&#10;NarrUzSIfeaZZwmyzxuQfemll13Q+jpef/1NvPHGW3jzTU1vH3TSfJrfhluBbxnAJSg/Q7h98omn&#10;8Nijj+GhBx/mdz+HZt+0hl/AGMIt1WIqzX/nfXD46+YJtFuxoTKgXZaSjZgVRw+0kQTa+HPPRiZr&#10;WfNPrcnnE5nySgVWQCvVUeBFYCs4qSYBTpP+5kR4LeRzIVXXwpOYnqznE/m66kw1r2pkCcjZJ9dC&#10;GmF256kXIemUOlh59uXYdNcj2PtlE2R164riBTOBHVRi81OJofupqx6grppFIM3nf4uRW1yC/AK+&#10;nUXkPFCMorxiQmkx4bSY6mwJ0bSEKmsJQbYYWSVFyOR0oLgA6Zwyi6ndcsrnvEWa30wlZsrNKcCB&#10;jGxkZOUhM4/6LkFX+q7AWHhcIrjlOmHLauTMnYydHYOQXP9DJNx+L5bWvgyJNepid41LkHnqhUzP&#10;PpPqM6GWY5PHMdL2ayzsqXT8rLHTuNnz2P+WMltCmC2pxTHnlF7rFKrBtRB384MO0Dp3ZP9lJzjn&#10;ouHwfxScMXPGzIkBJwacGHBi4L8XAz5sqeMdvASBneLQOXgahgcORGxAK6T8/DIFp8cQ/81bmBwY&#10;hu6hk9E+kCV6MoFiCx1/gmxQxxj4BsyEl+9IA7Eff9IITz/9LB6hUvrkk0/h2Weec0Ospb56Quzb&#10;eIs+O2+//S7eeec9M7377vuVTppHk+YX+ApuPcFWy37ppVcs5fb5UrB9lGB73733c52ew/c/+BNo&#10;ZxJsY/9F9bXlgJZVnyeUf8RtzCTQJh21Qtu9cRDWnHsu02bPMkpqzkknIYcKYa7SYU+mwio4o+lR&#10;Dt/LZk1tNus984xSexIBjOZITLktZOptEcG35BRC7QkEYBokFbAONIsGUyknn46Fp5yJiRddi/mP&#10;/Q8p3/6O3D5DgQWLgY0pTPXdZ9XE5h9APmtfM5lCfKAkn0BbTLgtIeRSTyXDFlFcLVK2cBEzh0us&#10;iS8z3Vh6Kz8ujZUv5ghWCa56ZoKxeU/zuT/jAtqiAi67gMCcTxDmc0YRJy4jg0vM5LfmEW9LmJoM&#10;KriquUVyEkrmzMPe8K5YWb8hZt7+CKZceB2W1LoIu+gErVTqzJo1cYDjkEfALyHYFhNci04k7NMd&#10;OU9mWFJwT6Iiy/eLeQOgmKnFxQRf65kmUyedwFplph3XPAHZNU/CXo5vwnV3OSnHDtA6QOvEgBMD&#10;Tgw4MeDEgBMDTgz8J2JAacVeAYvgHboMIZ1i0TdoBGa274Dk3z/E1ob3Ye0XT2C2VzvjWKwaWKv/&#10;q5yMo9EhLA4h4dGE2DH4rXkkPv38O8Lr03jggQeY8vsYnuLfzzEV+AWmBAsypaIqXdhWYwWlNry+&#10;x64q779fHx988KGZ6tf/qNJJ82jS/IJewa0Ntlqurdbq+/S9z6nu9hmmIzMVWWD90EMP45577sFH&#10;n7BVZ+BYBIf9W6C2FGhXbdiKjWmVAO2SDZmIXp6EBl95H3HKsRdTjns0Csa6M8+le+/pAOG1mLBV&#10;JACrITCT+io34tOQRXOoDKYjZ9U8EbmuOtqSU6goqu5TxkgE3CICWNEpVCprnoX9BNoUpswmnF8H&#10;c++6H/O++hHrh01A/rotwIEcmjMRNzXlUWMlsRYVFFBFLSKA8m8XqOpZMEoGdf0hMuXkeuhPe9JL&#10;Zt5KZvX4SJkPGyjmJOgV/HKtCNGuqaQY+VR7iwuJ1Jk0k0ondKcRbjdvR878KKwK64yJH3yCSbfc&#10;gfhzzmEa8unYWasm9p5xGjI4drmCfI5jMW8CFLLGNpdjZSaqsIW8CVDMGwcGYgm89lR8Am8UsNa4&#10;WPPwM9knnIDEK29zgNb5AftP/IA5d97/e3fenX3u7HMnBpwYcGLAiQE7BgzIBhJOySedIhfiD/9+&#10;WNLmZ+z48SmkNLgbS76pj9HBvdAxbK7pI+sjV2O2wvEj0AaxNrYD3YlbtxtGtTOAKun7uP+++6iA&#10;3odHWbeq1GJB5PNM/ZVSKrgUaEpJlaJqq7ECUhtiBbAffvgxPvroE3z0cQMqvJ9WOuk9zfcB5xf4&#10;eoKtliuorVBjS6XWQC3X6wmlIT/2BO666268+to7hPFhCO645F+g1FYHaJMzjgnQ9vwyhO1hBLSn&#10;AVQLIbWQUJrHKVcptFRmc2vURA6V2WyCrNKRc6gg5vI5j+ZQRQTcEqbHFkl9JJzlEmb3nHEuVrHl&#10;z7I6F2PTyy8iLSIcBSsTUZytGlZLNi3O5R9KHya1SnXNzyfM6m+prx6gaiurblItRdKj+quECy4h&#10;tFppy1J4S4GWuqwSjpHNFaF4a8m7uazZFdDuo6K8fz/yN2zE7hkzkNi2JZY+eCfiL6qN1afXwvYz&#10;z8Je1r9mMn27iI7IhVRtBbB5hNQcjleOoFamWpykchcRakFV24w7nwvZEsgotVLJCbRJV9zqAK0D&#10;tA7QOjHgxIATA04MODHgxIATA//KGLBBtn1EPHp0m4/xPhFY07wBUhvdgeSPH8Cc5r+gf9hIo8Z6&#10;dYh1qbH0l2E6ckjHpQjvshit2gzEZ1/8gqcJiXfeUQ/3MpX3cUKi1FkDs1RlbZi1zZ0EmlJSpaga&#10;kKXCWp9AakOsALbBp59T5W2ITz/7Ap/xufyk1zWP5hXYCn4/9ABbqb2CWjsNWRDtNo5SXS3Tnj2h&#10;9s477yRsvwFv3z9ZK/xPV2rLAu0mYlSFlOMlyVkE2vVUaI/cFEoK7cGANpsKYzZb1GTXtBRbAVg+&#10;gSyHMJultFjW2QrQ8qk2lrDXbA7b22yiSVLCWedi+e23YVvDj1DQpwuwPI6ESO1TcMgU35JsKp/Z&#10;VD6Z9mvTaxFhllm/lQKtO7dYnz9WD8IsqMAKbMurtDbQ5nL18qXicoaSQmIvTamQyWTojHSUpKcR&#10;bFn3Gx+FPR29sObNZ7Gkbh0sp6K9mcZRmVSmc+mMnKsUY6qu+YRUKbSZHLsMjp3GL0dKN82gIKh1&#10;gPZfeZJ27jw7d56dGHBiwIkBJwacGHBiwImBijEgkG0XGI2ALsvRt/tMzGjjjeTv3sLehndgdcMX&#10;MPW3lugeNgm+HeOp3MZQiY2yfGUIssFUZDtFxuD3NgPQoMH3ePzxp3DbbbfhnrvvZY3sY0bxdMPs&#10;00wxfq5iirENs1JUpawKZD8mlH7S4DMDsJ9/8SW+aNgIXzZqYqZGjZtWmPR6wy8bm3kFu/qcgVuC&#10;rRReqb2eachShAW1Jv34xZfwPFv9qK73CaYeP/74k0ZNrkcgf4XtgoJCptDY6p9sFGUBbdOfArEi&#10;eTM2VlpDu+F4Ai37rLIeNov9Y7NqEWprUX1lm5lCF9BmC8wMlDEtljWjuayxzTz5LNbLnom4s87H&#10;ikcewl6fliiaM561p8vYfmcj03X3072YOmg2wTCXIElSLCnkJFh0KbIVgNYz1djOQ640f/gIKNcF&#10;tJ5Qq3pdeR3bqcfmb65UTl4+62253gRg2i4jP20vcnZvZ6tbmkZlbmctcCwyRvREUv13sOzq67H8&#10;nAux8czzsKeWzLaUsi2jKCquVGoFs+m8EXCgFsfwNCt9u9g4HBN8NTkKrQO2zh1oJwacGHBiwIkB&#10;JwacGHBi4F8aA1aNLEG283IM6DYFc9u0wsbGL2DfJzdiReM3MN4rGF06zzU1tMbZ2DUOeg5gu54u&#10;3eLQtt0AQuM3rIt9HDdcfwNuv70eHnrgEfNvwazgUEArZ+Hn2CNWacae9bKCWamnAs76BNkPXSnF&#10;NsgKUr8kwDZp2gxNOX3V7Gs0a/YNn0sn699fm/cbc14bbgW2guKPCLYfEmxNGrKrttZWarUu7ppa&#10;rt9T7FurddYkIL/j9jsI2E0R3nkxj4NF/9BjgTcgCLRNaHi1ImkzXY6LK1FoWUO7mC7HnxwXhVZA&#10;eyqBlgZRtQhidN3NU4qxqw40m3WzOaoLpYJbUJMq5GkXYtPJ52DpBZdg3csvI6NHJ5Ssi2WtrFrw&#10;sGY2g6ZKWaxDzSEUUqGFQJZTIf/Ozy9kqjFVW8KjgJYvWyZOrkxfd6rxcQRaC2r5/UoxloisDGMD&#10;tvQ6pnSczTraHE75JQVUc1nlyzZABbk0screg8IcblveNiB1DXLnT8FOpiAvqXc3FnFc1tIMa9fp&#10;5yD7jHNMa588qrUaUwFtOsdUUCulVunH6vvrAK1zB9e5g+vEgBMDTgw4MeDEgBMDTgz8G2PAAtnF&#10;dCxehkFdJyKq1a/Y3OAx7Pvwaqxo+hZGe4WjU5cFFsiyltYGWWssFiOMBlGt2w4mgH6Nhx96FNdd&#10;ey1uveU2PHD/Q3iQbXD0moD28ccsmJXyKQMm2wDKNn/yVGYFs3ZqsUBUICslViD71Vdf4+tvvsO3&#10;336Pb7/7Ad99/yO+++Gn0on/1uvfcB7BbVPOr88JbKXYCo4FtgZqXUqtnX5s19QaqH2ePWuZeiyV&#10;1q6nfeC+B6g234PmLTqxNvifqtJaQNvo+/ZIWLcZSXuLKgHajdlYvDKZKce+R2UKVXnKsaXQ5hBc&#10;1b4nT6nFUmQJXoLZXL5XwHY8BadQgTzlfGw/rS7W07xoy/sfIHtgb2DrWlLpXsLqDuTl7CKlMomX&#10;CmdJXhGdigvZeocpxyxOLaQZVAGnQpKkgFIwK6A8/kCrVGfZJUt1tZRX1dMq/VhQ666p5b9z+XqB&#10;2gKx0DeDIJtVmMt/cxv4v7yibGTn7kF+3m4uYi9Xfg+K18Rit68X4u95CFFnX8Ra4trYefq5NIo6&#10;AzmsSc6iQ3Qmle0M3ijIcAGt6pELOK4FJj3ZqaH9N57EnW1yLk6cGHBiwIkBJwacGHBi4L8YAwJT&#10;78BFCAiPw2AqstFtfkIKa2P3v3c5Vn/9NkZ5d0anTlRkwyyQLTtGi+hcHI3Q8Blo2LAlHrzfAtkb&#10;b7gJd991L42fHqSD8UN0Cn4EjzxspRoLCu26WU83Y7tmVsqs0oyVEmzDrABUICu1VXBqQJaw+sOP&#10;P+Onn3/Fz7/8ZqZff23unvRvvad5BLuav9nX3xqo1bKUrmyrtYJaqcH6bgG1nXps19NKRX76qWcN&#10;iJvUY4L53TSJevHFNxEaMecfahBlAW3D7/ywLHET1uwsrAi0yzbnIWbVBnzazO+4AG0+oTWfRkZF&#10;LgMjKYkZBK9sOhmrv2zhSWcTbC/Ethp1kHT5rdjf8CsUjR8NbF9P5XU3Mgv3IJ2Al1mUYfBPfWNL&#10;CLHFgtoCAq140qXCCmjzNTH92N1m57gqtAJoQaxQlZPg1o3R8oDiengAtuWCXMJtycf+vCzszctA&#10;WkEW+97mIY9TPoE9Nz8NOQV7ycc0jUpegf2dOyL+yWexuPbFSKx1Hh2QayPt1NN5Q4DjqtY+TOdW&#10;ayTVI1sGWw7Q/hdP8s42Oxc3Tgw4MeDEgBMDTgw4MfBvjAHVvPoQZNuzlU7/HrMR7dMCKfXvR9pr&#10;dZHc+BmM9w5D54jZ8AlbSpAtTS22xiKK6cXRTLldhB9+CsZjjz6Lm264Eddfdz1rTO+ienkf7r3n&#10;fjfQPvww1dnHHjcwa6caS/lUqrGgUQBpOxmbNGPBLNOMTYqxq05WCqtAVnBqg+yvv7WgStoKLVr+&#10;bqaWHpP+rfd+4zyCWxtstQyBsaBWiq+g9mMqtfpOgbRMqJR6LMD2TD2WcZVAXEArML/v3geoPj+I&#10;n34JdfWn/acdJ6p5jsIX3/hh6ZqNWLk9vyLQxm/JQ+xqAi1n0szWdHgbWrUpVE1Cl1RYteVhOiyn&#10;LJkZUUXMZp1n/klnUm28ANtPuADr6t6M3Z83Q/HYMcDuzcTCA0zT3Ye9BWnYV5KDdCJqlkv5FMGq&#10;dLWI8FrE/OJiQq4MmQrUM5b/FtDaCq2pii1fQ3vMTKFkBEWodgGt1ShIJlG2SZWlGNurINXWSkNW&#10;v9p87M3PNFN6UZ7peVtAe+bs/Bzsz01jH900bgfBdtsapPWIxKpHn0LM2XWw9ozzsENmUaypLXT1&#10;py1iTa1MtuQW7QDt4cXu4ca6M78zvk4MODHgxIATA04MODHgxMDxjwGBrPrCtg+NRU+6Fi/s4IuN&#10;DR7Gvv/VwZYvH8ZUr0BEhkxGe7am8ayRtUHWP2gxTZ9i4OXzB9vdfIibb7oZV19xJW6+8RbcybK+&#10;u+68xwCtAT6qs0o3Vt2pXTdrUo1ddbOCWaX32q15bGVWjsRyJ5aK2qjJVwZABaLfM6X455+pxDZv&#10;gd9atETLVq2rNQlsBb9SbLUMA7UEZFupbSCzKH6nJ9R6tvORkly+jY9SqO+i6/GbbzagAZaA//BZ&#10;7/833i0+/fRrX8RShI3fklsRaFfsyEfc2k34/Fv/4wa0eSeqtpNQyxRZ1c9mUZ0tqHEWMk46F1tO&#10;uQhJF9+CbR83RcG0mVRmN5P60gik2Wx5k4uM4gKkEVD3EgTTBKtqkyNsVJ0s04zzqdIq3VhGx1JA&#10;zaQ6VhfHHk+g1ZoUMdW4gEDL/5r0YSKuBbSCZlfecQmfizlJQRZ0W6nIVhpyNoE4o5iwznZDBWw/&#10;pPcz+e/9RVncXo5DCZXalFVIJ9TGv/gKFp93MTaecQH2nnoO4fVM3iioZYyginiTQGZbeYJb9q51&#10;Uo6P/4n2//fgdrbPGX8nBpwYcGLAiQEnBpwY+PfFgFKLfQmjfiHRiKSp05ywCGz48kmkvngJdnxw&#10;I+a3aYkeYZPhHxYD76AY+DId1TMO/IOiEMjPBobMQuMmbehafCeuvvIqXHfN9bjt1juozN5p1Nm7&#10;7iLQ3nNfqTqr2lm6Az/+xJNG4VQ9qtRZ1adKAZU6a5tAGTdjpv8KZu00Y9XKfsM62e+ZOvwLU4p/&#10;a97SUmOrCbOe8zXnZ3+hWqtlCWq1bEGtvsuupy2feqx1lJKsel/BuJ12LJX2znp3cZueR4eQcWjP&#10;sf1nHTcW0DZo5sOs4mTEbc6pCLSrdxVhaWIKGn4fcNyANodAm6+2MqedgmIaQOWcxOm087GNNbPr&#10;Lr0Jexs0QdGkKTR/Yv1oSbZQz8BhgdKHKWlmcdpPCkxXy1mX6ZKMn8xkp/RKoXVNdu2s7VlsVFK9&#10;6DkdgaFx+Y8IaAsJtLkl+UwltipipdKaOlrjDMUv5LorPbqYxlXFxo25tD+uVseYR2niHxRqUSS/&#10;K340i8s+wGVnI5Op1zSM2rMeaUP6Y8XDT2LdRVcjpRahlnW1hXRALuZ4SqUtZl1tIV2QCxyX43/Y&#10;gfrv+zH6Z50onfF39pcTA04MODHgxIATA//fMWBAloqsX0gMwsMXYFKn/kj65mXsfuVi7HzrKsS3&#10;aIiBQX8gIGQRfILZR7YcyGr9lV7cIXSRacPz0ovvEGSvwdVXXcM045tx66230/W3noHZO++829TO&#10;3nfPAwZojTpr187SVMlWZ6V42uqslFClG0udNa156D6sNOAvGzWmiupSZgWzBFEprUcCsvZnBMIC&#10;Yim1Sl1WPW6Tpl+Z1GOlN0sZtlVarZPWzW7j8/zzL5ZRaQXpUqEfeughfPtDB/alXfIPu062gPbj&#10;pt5YRCPjaHboqdCHdk1qMeLpGPXlDwRaExiHL0MfNOWYBkbqO1vM2s5iKrPFp56BjJPPQMoptVkz&#10;exP2fNIQJSNHAls2EDgziXH5RvUsJPwVE/CKaROcx+cMAl+mUnZtLpUI6lJi3cqsS6E1NbUe9Hm8&#10;gFZfUUCFNYdAa1k80bnYA2hV6+umbJGrVtRDOnZztraF7xWzzw9LaQnydEbmawc4cwaXnMX044Ki&#10;3cD6eGSGBGP9Y89hxXmXI/mUs5BGlbaARlGFNIIqOZl9aJniXXziKY5Ce5hp8//fJ3Hn+50LCScG&#10;nBhwYsCJAScGnBj4r8aA4NQvJBZBoQsxPGI4VrX8FLtevQy7X6ZhbJOnMTawGw2dmILMfqomDbnC&#10;dV6UqQ/tEDoX33znjxuvvwWXX3KZUWVvvulW3MJJTsaeQFsh3ZhAq3Rjo8662vR4qrNKN5YZk9RZ&#10;AaXAUoDZhKnGX9PESeD5MwG0RTVgttXvbWBPlYGv3tPrSj/+8adfjPIrlVbOx7ZBlJyVpdLatbRK&#10;iRZ8m7RjVx2t7Xb80IOPEODv4jr/iIjIpezr+k861iw+/bBxOyxMWIcF6/ZXBNq1qUUGaBsdN6Ct&#10;wVRYKrOqpT2xBg2gzsCWk05HAlvzpNCdK3/EULaqSSHsHSDtqbpU7WyoZmYTBrNIddkW1Kp9KzNy&#10;jSJrA2tlwqtneawpZa1iOgYCrVlEASXXHKm0hM9C/q3GQTKDMrRtHKFcUCvZVZPJjbYmOxVZyi0z&#10;qw3MahLI51PRzVarH4JyJpeeXcLxyd9Do6jlSAsNRsId9yPhlHOxlX17D5x6FoprngHUOBU4iWPt&#10;KLT/sDtP/6STirOu/9WLDWe7ndh3YsCJAScGnBg41jEgsJLaGhgeiwGdJiHW9zfsfOda7HmuNlLe&#10;r4c5bVujK52L/YIXE2TLt+Cx9od/0CKERCyBl+8ofFC/Metkr8aVl19F46cbcBPrZVUze8vNt5l0&#10;YxtoTf2sK93Y3apH6cZ231mlGxMMBbR2mx5PdVZpv25HY1eqscBTqmpVgCpI/b11W7Ru08496d+a&#10;bIAt/1kpvTKKMiotobkx4Vn1ukp1FlQLrgXZnn1pTdqx3I5dacdKOVYd7T333I13323ItOPZf2lP&#10;Wu1jP96w8A3gpGd70r9dr+n9qmPLAtr6jdpiQXwi5iXuqwi0q3blM+V4E62Q2x+HlONTaVZEhVYp&#10;saz1zCHMbqc6m3DGuVj33HPI6t2VyuwaoiB7sbJbqxTOIsGdYFZyLLv0MJfXyLLqimMcjV3Sq6cK&#10;W5kiezCYtZdxtFCr7xXQ5nLFcqnU6m+rE65LIjYpzi4Z2eQVC2qVhsy57EnwTshVP10rf5rv5zJF&#10;OYfLY12tlp1llNp8M0bSbYuTErCDhebxV9yM1aedh91MPc47vTaKa52BXCq1+SeobQ8V25NO4I0E&#10;9vk94QQkXXEr9+8CnhD+qU2VnR+RY/0j4izPiSknBpwYcGLAiQEnBpwY+H+JAUKOWvD4dVyKHp1n&#10;YW5oR2z54iHse+4M7Hzzaiz//j0MjZxg6mh9CaxVGRlZKcZR+L1tX9xz14O4pM7FuIYpxtdfdyNu&#10;uP6mMkB7+21l0409gVbpxkrNlaKptjcCQjvd2K6dlRIqRfQjV+2swFKAKdAUcKputnnLiqnGbpBt&#10;2w7tvHxoUuULbzP5mX+3bedtoLYyEFbqsVRaOR+rT61a+dhpx0p5Vtrxu+++727h466jrQRo77v3&#10;XtbYvoOWrYeb1Oy/Yr8LVAOCo9gyaAEV9vl8Lp1C9G/z2jyE8XXtx8rXyQLa979sg/lL12LOqj0V&#10;gTZhSyaWrF6Pz785Hn1oT6UJFKH2RLodn3wmdp1yJlaeURsrOaD7O3YANq0gzO0xbsYZhZlsW0PQ&#10;E8DayqxqSgWxxgGKtamF6vVqAeNBgVZ1qrbZ8HFUaLUORVwfGTkVmBY9qqp1Aa0nLXvW7qrwV9tp&#10;K7X8rBRd1d2ailojR3PD8wqo1BaytpZKLbefGEullu19RPlUswuj5iCp4ZdYevl1SK55LnbTZCv9&#10;tNNwoMYpyD1ZKccO0P4VB6rzHc6FgBMDTgw4MeDEgBMDTgw4MVD9GPARzIYuRWinRRjdcTCSfnob&#10;e54+E3teqI0NDR7EtA5hCOvEVj1ML64KZFVvq1rQUNbaNm3mheuvvQEXE2avvfo69pe93gDtjayb&#10;9VRoywOtadfDdjZKx/XsPWsDrWerHplBCRyliMpl2KqdbeJ2Nf7hp58rdTO2YbZNWy8Dsu39AxHQ&#10;IRgdgqypfUAgfHzbG6itSqWVS7JqadWf1jPt2BNopR4LvCszhpJCq3609993P556+lX8+MtAGmbF&#10;HHegtdKao+isPAMDBo7CwEEjMHDwyNJpEP8e9CcGDR6FXn1nIZgp5ZWnQltA+94Xv2PuklWYtXxn&#10;RaCNSdqLxQlr8UmTtsdFoc1lDW0e62bTmRa7hrWeK26+EanNv0dRwgJCZyrTavdgT8F+mj7lIE8G&#10;SqojZZqxwFYwK+/gQroIFxP0iuWaZHq9ehCtZ/6x/bcLIP+KlGMJsOJt8yx4LgfbnuRt3uNMps2Q&#10;AXVPxZlbWpLBKd3UEqOQHWvz6Z1MJTeHAJzBD2dw2zOLssn2GVSwdyJj6lisfestLDn7fKw+oQa2&#10;nloDB2rVYlo307xPOMlRaJ062uN+snJ+wKv/A+6MlTNWTgw4MeDEgBMD/+UYEKx4d4hBQEQcBkWM&#10;wxLvX+hafAP2PX4Kdrx7PeJaNsaAsNHwDY6BT6V1slb8aDmBoTHwC5iEBg2+wzVXXo1L6l5i6mXt&#10;yQAtFVqTbuyqny0DtHfTEMrVrkfpuGrXI/Cze8/KWElAK0D0NIOSIvoJlVFPZ2NTO/vrb5U6GgtS&#10;BbNSY/0Dg9AxohMiu3ZH95690LV7D/47goAbZN7XfJVBrWfa8Vc0h7Ldju2etALtyoyhVAdsOx3b&#10;QPv0M6/ip98GHXeg1T7y5z4M7zwD3XsMRI+ePdGjV+8yU/eePfh6H3TtNg7BYQc7N1hA++4XrTAn&#10;diVmJmyvCLQLV+9E1LJV+LDR76586mNpCnUq1cKaOHDamdjKlNiVDLbtH76NoglD2INnIxXZXUjP&#10;S8U+Uux+wtoBAm0uBUpxq8RKwZ/a4eSxkjSPsJdXkkVoVO6xy1xJbFvZdBCgPdo04/KfL2845W5B&#10;q2xj1+oVGjdkthjiK/ncTmuyVF1L2VXboWzkF6XyeRc3aT+3PZtAX2AptByLbG4nhwY5LLbNzUun&#10;ss12Pns3Yn/vCMQ8cCeizqqFreechcwzzuSYs16ZQAsn5dgBOgfqnRhwYsCJAScGnBhwYsCJgf/n&#10;GPBhraRXyFJ067YAMwODkdL0aex7phb2Pn82NjR8DFMCw4xi6x0US1W2argRKIVHLoeX30g6+b6G&#10;S8kWl9L86dqrr2eqMdVZQS3V2jJAa+pnSx2OVT97dzmgNe16XPWz6uNq18/KObgM0NKISfWz7nRj&#10;Aqb6xVZWO2urs+28feAf0AHhEZ3Rp/8AjBg5BuPGT+TzaPTu0xdh4Z3g1z6gytRjpR0rnVnfYwOt&#10;vt8otFwfuS4fzOlY21Wq0P7vuCu0lsq6iMrsbPTqMxS9e/fmdvYrM/Xia7369Ee3XlOotDOlvBo1&#10;tO9+bgHtrOU7KgLtjGWbMDcmAe9/3uLogfas2qzfPA04keZENIAqpjqbc8ppVA5Px/LaF2Ld448j&#10;vxNTjddEU27cgrycHcgsSGd9aBH2kv72EtrkZiwDKMs4ic17CLs5TLjNQBqTbaVg8s2qQNZ+vQqg&#10;LZ+qfEzg1uQdl05Sa4sI4lZmMYGVEJsnJ2TaGGdTac5WKx5OOfyQNfF9PufR9Cm3aDtrcbcRfPcR&#10;5LP4XGDU2WxlIGuzNSTygS4g7Obt50DtRsnaKGxq8w2i6l2H9Reeh/1nnMW2SEzxdqUcF9Vwamj/&#10;y3dDnW131AAnBpwYcGLAiQEnBpwY+P+KAcGpV+BidOgUh5Edh2DVr58g9d0rsOeJGtj13rVUZZuh&#10;f9gY+IYtNTW1B1/PRejYeRm8/f4goD2Fi86/AFdcdiVB9loDszbQCmYrA1optHfWs9r1GIfj+x7A&#10;Aw88ZAyTbKCVw7FdP2sbQtm9Z1U/a/eebfhlI9NGpxnrWqsyg1JdrFFnvf0QFByKHj16YfSYcYhd&#10;shRrEhMxf0EU/hg2HF0iuyGA6q2Xt68xiyqv0noCrWUM1dQAtQ20ttNx+dY96qOr7bGB9r577yOo&#10;v3Vca2gNzLLPbeeu86jGDkav3r0qwGxPKrW9ehNme041LZYODrNW2rJnyvHsFZWkHE+OTsKsxUvx&#10;doNfjwpoezQORuK5Z7NFT03C7CkokUJY4zRk1jwLS1nfOfOm27ClTRuURM8Hdiazqex2FOXuJbfm&#10;0iW4BGkkwDQSW6blmWT1bGXNbFFRDo2RMlk/mkH4I8iJHm2ItCVQu0ZVYOlRr1o+5fh4Aq0yoTUZ&#10;oOV2KF26iP8Q0EqRFdTKw1lTnl7jRjCp2ExGuSXA5pSkchtT+doBKrV5amCEXCq0SsVWf1rbX0rK&#10;bVHOftbY0vV4/ybkzxyJFZ+9j5kXX4zEM2vT9fgM5LMfbW6NE5BR60Rk0RRqw+W3MtXBMYX6/zqh&#10;O9/rXEw4MeDEgBMDTgw4MeDEwH8pBnyVYhwShz49F2ChV3Ns++J+7HnmTKRySvn8AUwNjEBYZAy8&#10;pMoeso3MIgR1XMzU3s6od9vdOL/2uQZmTZ9ZTkcKtOUdjgWAannj2X/WBlrTrsdlCOVZP1sV0Nrp&#10;xqqRDaHplVTKSZOnIikpGbtTUwm2cfhz+EhEegBtZeZQlSm0Snk+FNDK5dhu2/Pww5bL8TvvfsF0&#10;41nHxeXYVmY7d5tPYB2GnkwzrkyZ7dNvIGF2Ols00bX6oMqsfb6wgPaDhq2xIG4N5q1OrajQTo5e&#10;j1mLjg5ovcMT0L1JB6y+6Czkn16T/VBPYg3nCQBbyew77VzMPP9yzPioITKiYmjSy/rPA2msAVUb&#10;GhbMUrmU8phP+Mvjs9q1mtY8MktioWmJ3mearepoC6lsuk2XbO8lTw+mSvyYjokKe6iFlCucdYO0&#10;XU/LFzx9ocqX/eo9qbHZ5n9ZhN5cQjC3l2MiMDY1ugJljQ//KCzk3NlMO87mOO7bBSStweYukRh+&#10;36OYet7F2F7rTOTVPBn7zjgB288+AQdOPAFbL7nFAK2v43LspB0dZtqR7q5WdzqaH2r7O45kGQdL&#10;TzqS5f1dP3M0Y1TdbfqnjeWRjEl14rm64+XMd/wA5Uhj8Ug/5+zLo9+Xztgf/Rj+W+LQm6psaNd4&#10;jO/YD4nfvYnUNy/G7qdPR+obl2Llb59iUPAw+IdTbQ04lCqrtjyLmZa6GF9/E0jzpxsNzF552VWm&#10;Nc9VbNFztEBrOxzbPWgPBbTqPyuglUL79UEUWk+gDQ4OY91sb4waMxZRixYjbukyTJtGs6RBgxHe&#10;qYsxi6rK7VhAa7fuOVQNbVWmUALau+++i+1+vkenrnHVuIFweLFsw2wXppT36vMHevaqqMwqzbhH&#10;r4GI7DEdHcJo+FUtmC1VaD9q0g5R7EMblZRWCdDGJFOhXYa3P/3tiBVa7/DlBNpArLjodGSedjJb&#10;xZyIQtZv5p10KjadcjYW3PUoVnfrj8JUQqyUTOXQ5lCjpJMvClyKqxFXBX6lk+X+69HX1XZdOhRg&#10;/sPeF+BKpVXPWU1WCyC27jFOUxYVC5KVwpxPwjWAn8t64nSmHe/eDezYhQPzojH7658x8rpbsfr0&#10;M5Fx2klIPecEbDn3BKRzX2y72FJoHaA9vAP03/LDckTbwXjx9puHdr7Vn7z9mQVwmMDcnt/j097+&#10;jvnwCaj+PvL1n+9eP++ABf/imxWeYzSPFwDVH6Nq73vuBy97f/vNZ7+/4/Adx3SZHBOP9a1e3FQ3&#10;pudzjI8glo/p9v3dx/84rl/A/COMRY/9yxiWk2q149/Zd0c5VmXHXsqcM/b/zTHQvldf2X7dZiK2&#10;9Q/Y/nE9uhefg93Pnk0fnVsxx8cbnSPmwCc0zvQjPVScCGbDOsUQ6EJx/TU34IJzlWZswWx5oL3W&#10;ZQp1OCnHUmgPBbTq8Wq37ClNOW58SKBVGx6lECuV2D+wAyIIrn37DcCwP0dQmR1F59/BxiCqA9OR&#10;peIezBTKdjluyp63gmm5LH90GG17HuJ2PnD//fiy8e9sk7P0kON+qP3i+b4bZrtHEWSpzFYKs73Q&#10;s88QhHeZYfoGVx9mS4H2k6+8Eb1iPWI3ZVUE2mnLNmM2a2jf+az5EQOtFxXaHk07YOUFNQ08oSYV&#10;2pqnYDfTjlfVOhfrP2mE7KUrrVY1kmBzmT+r/qvss1qsgtly7sC2gunm0grWwf8wYq3G6hZwENSJ&#10;N8f0my1kerFkWVcKtWt8VFacz9f5LpXbPBRmpKF4TyqwZy9KtuzA5sHDMe3p5xF3ztnYdeoJSD3r&#10;BOyqfRIyqdBuu+Q2B2idC5Zqn8D8CJiBfddgwco0bEqp7rQXCycuR5jPYcAQL1zbdl6OydF7Xd+z&#10;E5P6L0Gg36FggvDlE4OhM7YhyazfXsz+Mw5Bgfzuf9mFlB9Bs33QEoxdshcbta3JqZg3cgmbkR9q&#10;jKp/MeXHZfn0WYfY1da+Tk7ajCEdaZ9/DL/jcH4cDzWv1iug4zJMWb7fipt1OzFtaDS8eEOlqs/6&#10;8SZAYMeVmJfk+sxB43onxvdmSwPvw4hl5/xS7fPLwfavifcB67F8nRWLSWs2YQB7GJrXD2oUo+Nk&#10;OWau2mfF8JqtGBEpN9Rjd5wcKi7/q+9rjP1DlmP2Wmvsk1ZtwbDOvIF+iH32Xx2vf+t262a2D2tg&#10;pcpO7tQXSV+9gNRXL8Lu52tj9yt1sf7HNzDCvyeCwnmuDqxuy5hFCOH8v/wWhpvYguei8y/E5Zde&#10;aVKNKwNaq5b2WhiwpTGU7XJ8K02hbr3ldhpD3YE7br/T1NHaNbSHSjm2XY6rAlrVtKpHrHrFVtZH&#10;VinEUl69ff2Mm3FoWLgB206dI2kGFcHWPSHw9fM3/WjLpxtLmTXpxr81N98hNVh9b1U/2+DTz009&#10;r+pn33nnvUr70Cp9WinHUp7vYd3wE48/hbbe/REQVN3xr+51RBS6dF9kYFZuxjK68kw17tWbr/X9&#10;g8rwbON8fOj08vLfa6Ucf/aNH1vNbkTC1ryKQDtn5Q7Mi1uJ92mFLEcqq/C2uhtgzedFhbYnFdqV&#10;tdk2hqnGJTVPRXat05DM9jHrrr0JGcERTI2lOiswyyHA5imPlv9n3WyJ3JNc6mz5VNwyPXD+5VBL&#10;tDcgm2caFbmKgSXL2gqtfLKMkmtNTMTmzYBclGRxXPfvpWt0GnJWrMLan37BkisvR/KpJ2LX6Sdi&#10;31k1kMN9ssUFtH5OyvFhx/fhHg//hvl9/eaiwx+bkMKqgOo/SrAlZi06tZ1Hu/1qnkP856FVtzVY&#10;ss06D8jLO3b4MnQ4JBQThNstwaTlbHHlOoOsnZKAkAB+978NaKU8B8dj4S57jAqxfuYy+ByJGl7F&#10;fvGj0u09dAt22/u7ZD8mRvBH5xh+x7E8Lny5XoERK7GUpz/zKMpF/PgYtG1fNfT4+i9Eh4h1SK5m&#10;aUpuWjaWTYhDSBCh9ngo4tU9Rv5j8+lmRfsR25Hh6tCH3FSMCokyN3AOCrTmOFmDVdmuHZx/ADN6&#10;LjymN36OZQz/m5alfRMQuhbr3PssHVO78ybZvzprppq/cf+R49dPkEJVtg/7jS5t+x1b8bBF54vn&#10;YfeL52Pnm1diSYum6NFxMvxCYw30Vif+peB1CF1Iw6VgA6YXnWfB7MGA9tK6l9H12JqUkqw+tKZt&#10;D4FWhlD695VMUb6OSu/ddDp+4P6HDmoK9dxzL0B1qHqW4ZIxharE5di07fmlkrY9LVtDLXfUR7Z5&#10;85YGWNWeRwBres96Wb1nW7VuUwFm5ZqsZao+95tvv6ca3AwNv2zMNkWfmXVQq54333zHgKwcjqUi&#10;v/rq63j55f+Z+l85NdtAq3ZEd9a7E88//5pxHtb+qs4+qN48Nsz+WQXM9kKfvn9CdbVizMOHWZdC&#10;y3ho+F17LE1MwaqdhRWBNmrdfixMSMRHjdu5XaSqtwGlB7NXxHL0aByAVWeejEzCU8GpNbH7tFpY&#10;fe652P7GmyieNJUpxmosS6DNpURL514bVpVSrIdqYz0ESfP2fwdote1SXoWyqhPW+NjNba1x0HgI&#10;aImwTEuWsRSNosxdAY6noDZLtcnpSB81AvFPPIqEs9nGp9YpSOfNBQHtpktv5/51TKEON7b/q/Mb&#10;oB2cjDWpNDbj8WpPhSrkth88douYaVH6fh4S569GRDsX0CqVWKDkMQnCyiioBNrfu67G4k1K3dAj&#10;C4uGLUWg9zyqbaWfrQhvBFqvJRi/NJ3Hgh4FWDExviLQVliHct9f7mLDKJWVrHPFNGouxzVfZWAp&#10;xcJeji7qDicN2/OzZuzaz+eFwjLM3aI8Dm1qHtZMW1oBaCuue/W/1wDt4BRsTbf2byEN+8YRaH2Z&#10;tllmPxzqArWyfV7F9lcYI4+xLz9m5bfNi+sVGLECMXtckJ+dhSVjqwO0iVib6/qMvA14Q7XAM4b5&#10;t+seqxWOeXsxsUc02vP7PPdhhX1UPq7LxFVprJQ5Fiobl0rixo4z67MHj1+dryqum9L4q4iFct9n&#10;Ps95D7meZvsOY7tc41F+2fqeyvZ1+z+3Yi/70ZtdcGAXRhBoVZZQfr3KpLwZoF2N+DT9UjKGM/Zj&#10;ao+KQHs0x4k9PvaxbZ3Lyo5Dme1RmY/neewgx48vs1U8t6+ysSnze1TJsk1tuMc+rSxb5fC+p3r7&#10;2ALa1Vi2N4+tFwtxYFcqxnUtBdrSMXfFbyXniX9bZs1/5dpBcOLDlODgTrGY0GkAkpu9gN3/q4PU&#10;lwizL1+ELR/dgRkdOiIsjMc6VUG/aopmiqmwTkswaOh8o6QqzdiG2cqAVnW0gliplurzKgOmd95+&#10;F1dTrb3J1YdW7XwEfR3ZIkcw+biBvLtQXqFV31ZBrGBQ6b39BgzEQNa5Ci4FjjKGKt+H9lsCrVKC&#10;Ba22Smv3jhWYSpUdPmIU5s6bj4TlK7Bq9RpTQztn7jz88edwBIeGoVWrNu4+tlJ7O0d2xcRJUzB5&#10;yjRMmDgZY8dPwJix4zFy1BjT7mcYPzd85Cgz34cffQw5MqvFkJ7VQ1cOx3YPWvXYvefuu5k2/Tki&#10;aMJV3f1w8KwYCzSlzPbo/SfV2fLKbF++xnY9fWl6xVRkiaZHBrOlQNvoh0DEM4MscU9JRaCNpQSz&#10;eOV6fPKVz1EBbc9G/lhzxsl01D0JWXQ63lCrFhJvvRnpPu2AtWv4q0RdkRfDJYJZVy2sqY+1LtHc&#10;QGsbFf/XgNZCWppgGWytGmhzOEemqbdlz15OclEuEdTm69efCu/aFUhs9gXirrkUm06vhQy28Mk+&#10;4USsv7yeA7T/kTulx+SHVBdqIUwd6hzLkx+nLjGse4hF1ym7keViz6w9uzCqcww68nUzD0+SYR0X&#10;MbVdF8VUtVgjERLB91n74p4iohHItGB3vWslQLtwyBIE+C7kD2Tp50LDeSIk2JWqr4cGWl1Iqu9d&#10;iOf3d1qMwCBesFPJKw+Zmt8vZHHZ9eVntU3tuT1lajTNtkWbecMiuEyP2NIJO4DOfar50fuh/HxA&#10;UHXu5qtOluvAZYd6rHNIsC4M4zB7cxVAa2qdeeeT625/pxlvo7BWrya5ItDuwWg2Oddd3NJlRvNH&#10;l4DAdaysvlbr7sM7qGXHm9sfxjuyeq+cyunvHqNohIRwfPhvO07CwrWf+Jqpr7b2i+eYBBEi2ocm&#10;YPFRAG1RRiaiRkVzuXb8xvJCZxEGzUxFqhwKXb9MSdOXIrhDaexpfXw5Lp7r05FxFaD9UE7Rti7k&#10;pQyXOw64f4K5zYq5MhfyHvswhONmlOhwz88q1iqPX3usdNyViQP7u8ocP1Y8+jNjx94OfZ8Pjwv/&#10;UCuu7SlE+1xA7JH5cNjbxe/StipGy5wPXMeHOb5cyzcKrSfQpu/EMIFasOdnGYscP62vHYvmcwcD&#10;WsUSSxkqO07aV/M40Zjp2LbHLFjHJvdvkHu8GMuKd914MNsUxfRKj/NYJWNp9ptJoS877honHReC&#10;5/IXgTq/6txW+r2u48w1xvb+DwmNYnqf69xjfw+NWMrvA7OPy8Xiwfax1qtC7KpNR+9l6NU3nhex&#10;SxDKeSzztSgEur+T53/GrxfXPdh1/rTWJRoddIw5mRDHUDWrzm/O0c2j86BvSCx6dJ6FWN/m2P7+&#10;Ddj1ch3seuUiTnWx7rvXMTxsKEs9YgizvDFYzWswHQ/BdDNeuWovkw/T8TVTeutcUBeXXXJFpQqt&#10;DKEuqXOpAdeY2CUsyWOHkLw8niPCcHFd6/VbbroVl/DvlkzfLWAHlZTNm/Hyi/8ziu1DDz3ibtsj&#10;JVMQqBY+Tz/9HEYSHNWxpJiT4PJdV79XuQurhlWKqW0M5Zl2bNRVAm54p86I5jplZmbR0LWQN1A5&#10;8dn+W8+FXF+5HqsPraBZQKxlTSHI5hfQM4fvF/BZf9vP+tu8x8+vTVxnamoF4ALaF1982SjKgnIb&#10;aB+4/0Fu58P4jkDYIfTo042tc5ILZntJmZUBVGmaca/efdCzd1906zEaIR3nHSXMlgJt0586YPn6&#10;rUjeh4pAu2xbIWJZo/LpN+2PGmjXnVmD8HQK9rNdz9rzz8PWt15DwfjRTDdmexkOup0+axRHQq3q&#10;RI0JlCuz1rON7H8RaKW5uoHWqK+lKce6ttL4SI0SumZxzgwCrBoZqaa2sFhNfqjxpm7Frm4hSHji&#10;QSTVPo8p4KfzJsPJWHvVnQ7QVvNkWt2T7r9+PvsuOi+EjTkUocl/JHtHK+edj8xd2zCAhlFt+bpU&#10;RE26INHFlqCs17Sd2JEhxcsyditmX+ncdCpp42MRygsob50QKwHamDErMHRaKvZksd0VyxPy2IR5&#10;/44dGNVFF0M2TB0caC2gXoIBo7Zgq1mGPWVi6UyqyIQlX9Xb2soRL+b82dtu7LJM5Km+33WOKqRp&#10;XfqmHZgwwLo400W3qSvtloQ1u/PNcjP37sRwXjhaNa0LqBxHY8Dkndjj+s4d8UnoHT4H7XjhW3XM&#10;8KJW4xG8BCPn7cZuj3Xeu2oDBvZbgfmb1eyLD0+FVioNv9M/JAFT4tKQ4bmte3dh3MBlCOF2HioN&#10;uwLQ5uzBlAHLMWEpx8O9zHxsXr4R/YM1FmWhVhe3ARFL0Gv0NuzM9hzvIqSu34ZRvRYhkJ8ToGkM&#10;NH/kpF1INfs4D8nR6zApIZMXIfw3vRVS12/B4JC5aMN4CmDLh3Gx+7HPY9u2L0lE34FMVd995Apt&#10;ER33Zw2Yi9ZMb7fj19t3LlqFrELsFkv312Pv0tUICxG4WDWBvkFx+GPyjjL7KI+O8wsmrEBHqXWu&#10;mk394Hv7L0K3weuxcn/ZMVFMb162AYNYZ6iLN8WO9lHw6B1IM+NXgB2r1mPg4LWI2+H52QOInbYK&#10;ES4lzn1Thp/V2AZ0WYY/ZqQivUzM87uWbsDgrrxDrvkMNOh7oxA6KAXbcrT8fGyJT0RE91WYtirL&#10;Y58XYefyZAxyqW2WAujariFVbBe/a1An13bZkMrj3J/rNj4+kxdh/NX3OL7SNu7A+P5lj6+yQLsL&#10;4/uuwNRV2R7rxZiJWY/eiiXGt1mvgwGtfZwEJ2Dykv044Dk++3ZjwmD7ODl4WrMPM1f6ztzD1Hzr&#10;vLR8Sjz6DEhGYhZvJptlFmD7uhT0NzdiFqDzmBSsSy3dfzqW+7Ku10vnSZ17FCs8FoL6rUXUBnYv&#10;ULtC3eBXyz8eB9uXJWFQN+tcaUOtn24Itl+MPqM2ISmzdNn71m3BiO5z0WPqbmx3nTvXTFPKPDNm&#10;dG6SL0Lv1Zi7joVN5b5n18qN+INqtszmzA0W1z7uOigJK/ZVjN0t8Rsx2FUjq/kthXYV4lJzkZVd&#10;gLQduzFWMcP93jowDqOj9lvHdtZ+zB0Tj9ChKUjZW1C6P7NYMjA5jhDsOg86v9XVhr//j+sQcw7o&#10;wJtKvBk4ptMfWP/d/6jG1qEyW5fThUwxvgJLW3+NHuFTaUQaa24AVnc9dX4K5s2dqEVbLWNUPsaw&#10;b6vU10vqXFZlyrGA91OqsxkZzFZ0Pbp374mLXaBrA22L5q3Mu1u3bcNLL7zCVOab3QqtjKEM0D71&#10;NO4nAL777gcGFu3HppTNaNr0a7xKaPzo4wZGDVYta6PGTdGs2Tew047tFj5SUg8csOpisrKzsWZN&#10;IiZPnWYMoYYOHUaVdRRmzZ6LLVu2EsTjTOrxb646XAHt5ClTzbVTOn+rZsyajQmTJrPlzxSqtZMw&#10;jmrtWKq14ydMQnf2tq1f/2OjyrrTjdl2yJ1u/OgTuPeee/nvF2g+Nc44Rld3f1Q2X6kBFGtmew+v&#10;kGZsw2z3XuNY/2ylGB+5MmtfN+n3KwpNfybQJlcBtPE7igm0Kfj0W/+jAtrejQOxoTZdjk+ohV21&#10;zsKaa69CaruWKNlAdbaQCMYWPJ5pxnaqsenVyvdsmP0vK7RVAq0rF9s4HfPAyOWzFNoDbGOUycn0&#10;tqUrsmpwkbsf2XMmYPmH77CN0qVIO7E298lpWH3dPQ7QOj+SR34S0wUhT0pBY3aWAu3u7RjsuhD3&#10;POkJ3AbP3Yt9JvOvBFnpOfQty0GGC4RBQ7OUxavhLzWLF1llU47zkcniObsUy/1Lwj8K0zOwYATv&#10;CPvqorNqoFWKrG+nZZi6mvkMldZLlmA/LzqHdtWFoQUTvuFLMCtJN4W0ykVI25ONPWkEVtfnSzLT&#10;MIdGTF6+qqfkendPxoYDFkwVZbHGrxzQDp6eyptO1mP/6mT0PQTQ+im1t+sqzN+gYoJKHuxLfYA3&#10;B8oCLT/DmwihTA1fbYNduY/Ko2D9vOXoqDrQg9QWlwKty9OgWN9XebFp1mbeXOjJ7zb7gT9UvGgN&#10;6LwSi7fxDFT5R3iBzh/zeasQIjdrXTRzH3Wdtge8Hrd+7LNKAVL/3rM2GZ1/502A3uuwbJtLma6w&#10;bXnIyHR94RGkHBels8ay32y0ZIp8Wx9NBOh2c+AVmYiEnXawsm364pUIC6abtlTwbiswL9l1Y6H8&#10;bmKw7ab7Yp8I180dtqzoMX4n+6tXtkOt1wq27cCIPouMwi5oCR632x1zxewGUHpp5rmMEuxdw5jS&#10;90hxFNTx82F912NVmitGKgsh1pQuGrcM/sb91wLasKFM7TXzskd6eiZvRlS+rtkbU9CvM0GM3+dT&#10;je3K37oDw3tzu6Rm63iJiMOc9con0vFVaB1f6R7HF9ODZw4vPb4soLX2rQwQKaZX+jiwYQv+6Mry&#10;BJnIHQRodZwED1qPFe469HKL43VI8vzlCD/EcSKgHTCXQOz6+M4dvK1cIeaLsHX5Zsyczhs2laz1&#10;/lVJiGT2g25AaHxC+q3BCteMRfn52Ls7C/sydZvaepTs3I5BPTSW1jb6BMZi8Oy9sEuFy3wF4Txh&#10;QybIiuaxYdZSA7Tt+D0derHmfKcrI47Kzr7ULOzNkGeH63tSd+LPPos5loqPxeg+dqfrHF752Bds&#10;34lRfa19bBTm0DVYne06Jx7Yj0ndbKBdinFLXJFckIPU/Xm8bqlkmYV5SJqbAP9KsmeO5uLb+ezR&#10;qbDlx0+uxD4hSxAZMRsL/X2x/ZNbseslqrKvXYzUly/Etvq3YI63DzObGN+E3sNJbVW6fIewGKYZ&#10;L8S+fWm8btjDYz8Tmzal4KknnkadCy+uFGgvv/QK1OV7/djbVGpmCsFTymX//gMtoL2hVKFt/ltL&#10;o7hKoX3xhZcN0KqO1nY6fuzRJ4yJ0r333k+l9Hcz79q167Auab0J2iAaOMkkSrW0n7CWtVSlbWYM&#10;mzR9+90PBji1LoLy+ITlxgDqN9bS/sB6WAGvPSlNuXXbdjSMal/GUEpwLEVYrLQ+eQNkPFWfdbMC&#10;6ff43TKoUvq0FFmtz2uvvVGabvwc042pLtvqrNr13HvPPXjvvS9NRtmReCXZcVDamocw26dimrHa&#10;8vTs3Z/TJDopH66T8cFi1QW0VGhXUqHdUJlCG882prGJmwm0AUcBtAno1UhAexZdjs/E5rPPQ+LD&#10;9yNtWF+mwqZzh/Aijb1TzclZdXdUZo1iw3/nFfHOZiFPqq5/20Br5jW9aHUr1/q7sis9G4zt02OZ&#10;Vj/2ibqSq1p37a7dFugg81Z+Oq/+q+7WQ+W+w/N1jYUu41VJW6J+u7oBYBRaTjbtu/6Zw7TtHL6u&#10;lGNTU8t5Nan6VpZReckJWN3yZyy/5mbsPvl8pJ1wBhJuuNcBWgdojzvQ+rWfC7/Bm0BHdeuxZxuG&#10;8E5+W7+F6DMnjS7d1su5bDc1NlIXonPLAa31fsGBLGzfko7N2zJAFraPHBzYvBWDeNHpRZWi0hpa&#10;fn+7wGj0np/mPl0UUwHUslJSMrHfJii+u23xWnQJJsgQwCNn7ncf0KnL1yLUZw7aRiRgxjoPsIlb&#10;hx5BXL4uuLqvx3oXqeRn7MbIckA7aNpu90XvXpZ09DkY0HJb2vnF4I/Z+0z2hfWgMrwnA5s2p2PL&#10;NnmfezzyrRpabwKYV5eVmLvRrj/mzYP9WdjCz2zeko0c+6KRNxSXDGfNTFV1lAZK7Rpa+zLa+r6s&#10;1Axs1jqQdHiN7XpQ8VvEsZNqr3rLkBhMWZVjDOzNg9kiu7YdMJ/bTsXGjaq5GVg4jrW//JzSdrtO&#10;pZLouWG5udiy9QC2bNqNeaNj0MI7lsrsgdLP8wy3d3cGL0QOYNuOXHNzz/04AqAtzqLp07QEKr0r&#10;MHCIpuVsp7ASs1ZllO6HogzMHsL0LMapFy/i/ogrJauC7Bxs4zambM7EAbsul/ttw+wVppbbL2wl&#10;4vZb41mYm4Ot6/dhQwrn35kDCmjux+7YRHRlHLZhHAaP3QUKXB6PYqpdB/gd6di6J88Nu8rVWTFh&#10;OUI4lrqB075LPBZtLt13Jfm52K444LQzrRRakMba6EHRVj2qgHbIFqR6DiRv5uzfoW1Kxy5+rnRV&#10;ZNYWh0CCf3s6RVdru2gQF8njpS1vYHSdle7epp0JaxDiPRttOy03N5Hsx3aOQ3fNL2MvD6C13mdG&#10;0m4rprbszgVFbNejAEmzVyHcjEPlKcc+zCLx6rICs6iA2svKSvM4Ttxea9mIGxFrqaZV/FYIaPvP&#10;2QdXma61OO3bLQewfRc7yJcDtcLsXOyg6++2/eorbx8f6ZjWgxeVHMt2HalerrTXKwcJU2n29vts&#10;+PZPxlo7nZ6RvnIC094ZU+3aRyFS5m3uUePv/34dE9xn23N4XeAZO6B5HD8XyHNWMM8vS3Ndb+Zj&#10;zex4+LWeTWdz3ryhqGE9ipDI4yHUn+fw0BWI3euC07xcxu5+bNjE79iRDYrR7scenhO76RzKGwoC&#10;2pWu82t+2j5M9ADasTEHyly+FWXlYMdWxieP9zR7tbjU7NRdzHbhOcVJPT7y3+rjeJ3j04ElD8xk&#10;GhI+GmuaN7BSi1+tS5i9BLtfq4vkzx7BmAC2oOENrOoaP3kCcwB/S4LCpuLHn1tStdyMNWsTsTg6&#10;FplZWaa+9IJzLyyXdmy17RHM3nPP/Zx/rUlRHjtuPPLzCzCCNatSdtXCR2nHSjk+GNA+/NCjRqE1&#10;cMuU4z+HjzCxrjY7fwz70/w9iZD5Nh2FVUtbXqWVadMXDRuja7ceVIpZHMgbyqqZbeFKIVZNre1a&#10;7Pms9GSZRnnW3gpgx0+YaFgpOXmjAWWlOVflbCywlTpr0o2fZbrxU88aMH/ssSdxH+Fc0N7Opy8C&#10;gquf+l3+ZoYFs4vRpRtb81SqzApmB9J0ajLTmg/fYPjgN5/KAS3vxJ5Q/rGcQLuEQPvZd4FHAbQ0&#10;hWroj3VnnInUE8+i2zHTjRt8gMLYufwdYt54CS92eGfOglhLh9R5v4Bgm0uYNb1V9Z7rfZNyw78L&#10;eRexiPnmJj2Z6YoGcF0Aaj8rr12T+ckTLLtyzfXs+Zrn5zznMfnrSof2+LzeLw+85b/X8/s959W6&#10;eIKqlqXle66j/W895/OObBGDXuMiU6iCEo5HYS5f46WEtksOJfyzRLeBXaW1ShfKYz2yXtKa53Ec&#10;cwS0Yn7ePCjavwXpE0dh7ZMvIPmkC7D7xLOx7Kb7HKA9jif6f/1d4GoqtD4Eys7DNvAm2X7eVdyH&#10;qHG8CPadhV9/50VStw1ghYN16bQ/DTMGqPdseaAllO3ZhxkDF8PPew5at1+InlN2Ya990cP+y3GT&#10;4qgOEgDoclzWFGoZgnnB2b7Taix3gUQR54/n/K2bz8APP89F2PDN2JLpuoBL22UUiTa8GBs4cxfW&#10;cX3Xr2V6Y5/5vGM6Ez+1ikK/qXt408h6pK/dgAHsnaeLt2MJtAK8Dr1pELHbdTXMYxnFn44AAP/0&#10;SURBVH9PUgrdIhdSPaRK6RuHSYSsPPu6U0A7ldvkxR+VsdtAbwTzyKbCMpIugr/8Mh0/t1iMP+Np&#10;mGVOg8XIWLOOdaBVGwpVAFqeT/Zs2MrWG7pxwG1m2tgowqUbaqkEjR+wCG285lK134F9rkEqofN6&#10;0qI1COM2tW5HJ8VO8ZiblOsG8pyNm5n6SlWeab6eQFtCCN7Ii2zT85gKUTuagoUwVXdNmmvwC/Kx&#10;gzcGIsMXoFW7uVQzEzB7Q3Yp1B4B0LqWfJCnIuxespbpxgvRlmp0aK8kcFPMoyArHQtHxKDlr9Px&#10;4y/z0JUp5qn2HYRdW9G7E1PswnhX33UHJ3tvKqb1X0pYmIlvfaIxaOo2rFizB4kEhbULCbQRvOlD&#10;kCsDtDz376S634eQ11px0DkBc9bxBoFrf+fzgq8/Y6QNP9dtVppLKaSvQnYGlkyl0sV9o30Q1DsR&#10;8TsJVK4t3Z/AmxGsaWrjVxZoS/h7tGXZOnQPnINWbWchaNAGJO4rJaStCxMQRjjy71i6XVlsG1d+&#10;u1Zyu9Zxu9YsXIuu3F9Krx00c7d1fK3ZiXG9uf9dx1d/qvT2DQ9lMvTj8aXj0RNoS3jTe+faFAzi&#10;OrdWLHZcSnfzLDfUFu+21OC2jKmKNbQL0MY7Cj1GbYV9eGXv2YnRdOC1jpNFvEnBDgFWagYy1yZR&#10;0az6OCkPtCW8rkmgE7YX90/7yJVYsreUaEvyWF5BEG3fYiZ8eZMvJd01lsx+iBsZQyWSNweYpj+e&#10;6fQ6V65ZshEDwmejeWuee9rGYfoa9pp37bNNc5mm24Fxzwv+0StcI8bf/Sy26xvRayFacVxa+S/B&#10;8Pl7PW6ulAKtH1Wv0Yus71m7LIU3GWejhb6n9RJMWJbhVmm3LlqBcH6PH2N3reuEk02VbPqAZQgL&#10;mIVvvRdjwJTS2E2M4k0Ippe3OwygLcjMQBSzXfx1fuexPmD+Ad6Qtza0mHWG82gC5HXQ8oxjqzj+&#10;63+7j8F1j0DGK0heGosxI7gzNjd6BDtfugA7Xr+U7XguQuorF2LF9++if/i4aveWrTjui+jTEU2X&#10;Xrahee997OJN76XL4o2yqYfSby+7+HJTK1vqdEygpRnU+bUvMKqo1NzZc+aaz6jWdCKNlK6+ki18&#10;rr2+SqAV7N5/34PG6Vi1tFJo7777XrxGR2Mpo3m8Rv/u+x/wO9OBdT2/ddt2NGK9qgCyfv2PDNR+&#10;+tkXlvvwp18Qxn8xhk96xMcnGIdjqa2VtfMp8xpre40bMlOOVUer1jwygBIXJbsU2o/YokdQW1Wr&#10;HrcZlIc6q1pgpRvL3bhjJ5Z+sBzsSGLeVmY7d12IXn2GGwOoXqyRtVvzKM24d5+hNH+aRc+QYw2z&#10;njW0gVjBkqTkyoB2hQtoPz9KoO35ZQDWnl0b22rUxvIrr8QeH+apb17LncGLmRKmotG4yNTLuial&#10;GedzKjApx0yZJdgW8IfLhkMBoIDWAlmrvY8NijaElodOG27LA6n9ug2Q9uetomyryFp/28vXvz2B&#10;uCqYtQHahlhPmNXytAy9Zj+bn0wXdAtk7e8p5DZq2/OpzJqJY1UklVbrxNu6Vr9ejoNEW9X38crE&#10;rksUDMt5VjcEivhcQHOo4gKqTRtWIbnBl0g4rQ62nnYeVt79hAW0RxjMR3IAOJ/5F/3wVhNoLRdQ&#10;AmGbWfilxQz88vt8dBq8BqPHrcPkGbuw0+WSXMh0oun9KwPafCwbTZdjqo9KwfTlRZ8vL+ImuftB&#10;FLAeMBEdvQnC5YF2wjIEcf4Of2wDBRHzyGf9SuyUtRg9fh1TgNZi2LStWLfbpup0zBy8hEqJUkTn&#10;ouXvM/Fz85lo1T4afcesw+jR67GAUGiLzWlrNqB/pUBrubB61tBWX6GlGuGzAF2GbsQmN3HQIbT/&#10;IiqUsri30nN9Iqh+sJbN2igC7eQlaBnIC9hFtvLBNNT1OzBj3BqM4raOHZ/IC9h9rvRwqjg7tqCv&#10;llWF8lEeaIuYWTNNtXsu0x1vKtaBvVZjqTuHMgsx4+LRvvU8DIu1FU2WQTAtK8K45CoVljDjNQ9h&#10;TIleZ0vP2XsxaUgsQWseIj0U2vz9qRipmjyloTPW2nnzRsb4rdjhuqAv2cX0dtb4tRK0yBRJ9aJU&#10;yTfYeZfHEGhz96RhVcJ2LGONZq8IptcpHZwpmF2YDmzf3MjhTZeFE62xVlz9OWsHtjDd1zzy9mBM&#10;V9Z7h6zGKg/1Scr1pqXJGDmW+2bMGgzuzV6MrafjNy+lg7tqaD0U2rz9VLkI/3YrIm+qmoGDN2Cd&#10;62YNCvdjSj8q7+0XYXKSK52Xvx1bYlcRFuz2VRxLjnX3STtAprUeqdsxsBtvRtB4zVOhzU/diwnd&#10;CZS8iSSTpt/bL8O0laVQtXmBDbRrsKbcdm3Udo2xtmtQL6at2tsl4ynFnY6vVtbx9bt/NPrZx1dC&#10;ulsN37dKadQVgbYgcx8mEPi9XKmoGoegAUlYZSdVlGRg3nCCI7fTr7wpVPf5aNVhCYYtZKaYa/P3&#10;JZc9TkZF7XWXQ2TzZkQ/1ddX4UbsBlr7UNyagq684eEtFbjjEoyOt9NJirGHvRL7Bs+m8s4bNEF0&#10;5GbfRLMOBNG1U2ONCZL2u46t5i1n4KffZsEnnDXQEzmOo9RnUZ3prcfGOXRw540GP8L83C32HY1s&#10;LGfdaUtzTGifsQWaXwJT4mUdaT2k0JoaWtU8+pZ+j1dYHIZMSMQofs/SjdluJX5LlA20bH/k2bKN&#10;N9pTWPPtGbvebabjVx7f8iGwamiro9CWYHvMGnTpwBsThFbVpQd0S8Yml7Qto7a5Qxyg/TtdOxlf&#10;DPb87tNpKuLa/YzdhNhdbMWz460rTIrxbj5HN/8aXUOnMM6Z4XAEAK3fpYjIZQS/ALbauRJfEg4P&#10;sBZ2ztz5eP+D+nTOzsU2guQLz7/EPrR1ywCt0o0vvugSjKJ5kx7ePr5o09bLXHtLHb3pxptNX9qb&#10;brrFpB+XV2jVq/a+ex9wpx0//OCjuOuuewiVv5plrF+fTOVTKcYfYjtLRPTwDwg0aqja5qh9jqdy&#10;2qVrd3PNr5rZzl26GtD95dfmpketgLW8Smu/ZoOsUpG/I5x/TsOpUaPHGqBdn5zM2t1mdFf+yMCs&#10;XJb13VKJ1UrIdjauYAb1xJNQuvHd2p5fg6nOHllrVsGsv1FmFxBihxFm2YanTz8XzMrJuBe6dh/K&#10;9y1gPvp62cqunW2FNpCmUJuxPrUSl+OVvG0ZR4X2CwaSlVd9+GTtxdS83k1CsPq8C7Dh9AuQ9Nij&#10;yBjSE8jYwROleqtaVkeFqpWVosodlMs77oJYnXiNOkmg03vG99gFgUbR1d8u2DS/BXzNBsEyKbsC&#10;YNd8NkB6piMbxdelxtqqqQ2dNtB6ArEnhLp+Gyp98oRdW4XVjOWV4/L/zsmRam1dYei78jgeBSTW&#10;PNJqjv7mc7GUayrUhfkEWwG9FNoCjg8n22CrRICbzzdMzrLaUCjxmJ/dsx1bW7dD7CXXYWWtc7Di&#10;/qfNhYUDtP8iyDyCH44j+bExn6ku0FLd8CKIdey3GhNmbMDUGSzeP1AuD4+hWlAV0BaWQqZl9ELY&#10;JNAOXmxXExZjx+oN6EFFojKg7cCLxw7jCR5l8lGrOoKLsGoCe9dSJW7rG0VDo/WYMm0D5ixOddUV&#10;lv1cVUBbkEkQ6OIBtO2iMXDqLthJlgdPOdZ4RaH78C3YbvNQCpXR7gIZK1ZNbWDQUszydDmeHIuW&#10;oUsxxn0BfbCzlE6+aZjMGkgLuiseA+VNoQroLPuHy2XXqpNlym3kCsxmHaT1yMfKycsR1CoW09a7&#10;lFKev5JmxLFxfGm9rlLQ21K5mpdc2pYpegzrONvOQWcPoM3ekoJubpAghHktQj9CGO0EzSMjcQNr&#10;OJUebptKyRV2ORazrZR5HAHQlvCm4tbEbTQf2Y7Vm0tTpjO37MTMIVKfedGt9FfGvhdNNLp6pKUf&#10;fLTzEEOn7sCAGIxaZt8OqfiJEmYpLJm/Br3okKybKsYUygNoD+zcStM1D5Mc1iq37EojrC12cGdi&#10;3oAl6OC/HDF7XVlG/F1ZMmqRSb+197P2gTfra9111rzhObUPXUe9FyDEI+U4eyddyzvJgVzxoT7P&#10;sRi/7IBbXRfQdqRa7E2ztTEH2a7i/fvNdvXUdqndkXHhpkncGNfxFb0HLH+q8KgItNYsObs5Dh6Q&#10;qe3x6sFWX5vdTU+xdHQCgqjc+5YHWmYstApbyv1QRXFw+bUoSseUgxwn5YE2L3E9XbzltkzFO3QJ&#10;BvMGk/UoRDJLGiLaMLWbY+nlswxzNua4aoiLsWaKBbSqyVfvziFTNlCB2oDoNczEqGRsNs5h9gmB&#10;NbDTWtapWufTYt6sm/cHswfcvZe5PK8YjE/IcN94sYFWdbG+HVibOMn6nqiVpTcSPL9OQBsRzPHl&#10;TYBRcVXHrvreL1XsduY+dvkKVA9oi7GBrd06U+k3Nyzl4t1xLeHZOo6LHaA9IiA84t/1Q1xDeAUs&#10;QocuCXS8H4jkH17HnpcvwM5XL8YOmj7tZlue7R/dill+gQhlpwMvlvocyXro/BDGTJ52PoNw2813&#10;4MxaZ+LXX1sgmyUd06fPpLp4P+KWLaOZXD5vznnjnDNru9OOr2Cf2ToX1MFTTz6DDRs2ms8o3faH&#10;H34y8RRLd+E72HtWLX2UclyX4PurRw2tANkGWqm0SjVWiyD9PfSPYWYZSl9+8MFHjGPw3HnzzGsT&#10;ac70xutvGZgUXBrFlM+fUamdPmOWmSchIcEoszKM+p7rI5Mn1ctKffWc9Jog9nu+L5BVavFXNJhS&#10;fa5a84gxkgjVn3/xpek5a0CWfWfLg+wLrAd+9HHW/j7wMO7i+t9x1/247Y57cB1dnB976hUE0XNB&#10;5wBj0ETO8+a+9WY/4NJpsXmtgqO6jlPCbCizgbr0GY1OvfohsvcAdOezVNnuPXujC52Mgzvy/Msy&#10;Fs8YsIw0Fxm39yOJjbKfcQHtjwRatu1JqgxoV/HFpes2o6GA1nzp4X+xVzhraJuGIq72+Vh1Tl2k&#10;fvYJiqKnK6+QP4as7ySJ5XMywOqqlZUiWUTAFdyWB0+5XtqwZ5RazVtJGrDek9LpqZCa+cul+Fby&#10;++BWTW1otsHUM0XYc70qW4bna/b3eq6n5/ue36N5tX1mvaVY80LQcnzmZSJfyxV4C+SN0yHVWiq4&#10;Jt1Y6ceayeQaK79YvwCuf+t60dN8hKYMWQMHYCld2+ayJ3DUrfcTaB2F9ugPqv8oEFcTaH2Zehbe&#10;LxHLdpUpBGSPZF68L92HPS6FtmqgpXI70FJNzQU5gbYtYaLbDPsSWI6tdGNlulp1gDY3Ix3L5m7G&#10;vIVbsCCKE5/nu6cUjB7AC0v/KPSZuA30NCrzSN+Uiri1pReHVQFtEVM8Z/Wlk59pbcLUUd9Y1sPu&#10;dV9UVgdoe4zYCpdfC3I3bcUfvNNZAWhTPNr2VADaQuzesBuLZqdgnraTU+l2bsHcOUnozwt1rV91&#10;gDZ/PxVR1QW7AFJu1C07xmPCcpdsw1KSGBoM+f2+BNOTS4F23TS2XKoEaOe6QTgbMXQ5DWhbDmi3&#10;bkZPuSAbZUxAy9RGpvHae/0A070FtLZTtHH0JdAuOgqglSnU9D5SDal8dVqJ+ZvoomtHQOYBzP2T&#10;hiaECBnelAVapqbuIbTNKR3rsnG1kSmwvLiT2zdv9k5ZvAPJaVX/guxZSpMguruWr6EV0PavDGg3&#10;VwTaWMuBDSU5HN+RUUzzLQu0Xn2SsNo2ROLNjWkEWt8yQEt1na6fQ2l+5QZa9nmeEO8JtDRNIuyo&#10;hry9vV2lpbEVNjA1jtvF5bWlgtx/0nZsL3NKKEHaRh5fiXS2dn2yAtC6Qi17l51d4HIgZiy2YA/i&#10;2YmuvcU65/lUaP2rBbR00N5Y9XEyb856DOgsV87Kj5MKQLsuGR09gHaI+8ZbITbGJKIzVWMDtL5M&#10;vd9UFmgDuR1+dDUfG7O/nPkX0+9X7saaHSwfco1NKdAmYo0rtb04PR1zaZ5T6p7OOOXNtDHcZ/aY&#10;WjW06gseixEL2QKlzF4qwNbVu7FyS6kSLKDtRHfxdrqZxuu6SYt2gNnjVT72JqxHN9a8CqqrB7QF&#10;WDNjJTqyNMQNtOGJWO0A7TG44D921ybGxVgpxvzNmBMQhO0N7kTqC+dg5+uXYecbhFmmGG9q9CjG&#10;+nc2wCuDuSO9tgrkDeuQjjPx7LOv4tyzzzF1sl5evsb9XuB48423okvXbiYGp02bDkGsFFmrF+1V&#10;qH32uWzF05qpwXlYtGixMYBSmx89Vq1ejbvvvNfMq/Y8MpX6lWqpbQr1PM2TrmVvWhlAGZWWacf1&#10;7riLdaivIHkD0425Dt4+fiYFWe+ZVGZen2/bvsPAq63SKvX4LZo0SUVdk5hovnv8+IlUbj9j6rDl&#10;gKx1+ubb7830rZ4JrpoEsKqX/arZ1/iKPW+1DEGwDKBUwytGSlyXZFTgV155zYDsK+o1S4X4+Rde&#10;wrNsz/MsHY2f47a8+8ar+OzdV/Hx26/gwzdfxruvvoA3XnoGfm0D0KsnS5RYahESSoM8nrN69qTa&#10;yuuMXpGz0avrbPTm1JMZQWrNZ+9LGYB58xzVucd8ljN1wsTAHzA56Fd2nPBH/56Rxl152JARGDxw&#10;Ifchfy89W7vx7wD+pnel23nnLlJ4jzxGrPWxgLbx9wRaMus6/vZXqKFN5BVDAvORG5F6jxRovfnj&#10;1qNxKOafeR7iL74amYFewPYV3KX6MSTQuitBKj8vFlKF9HwYxZQQaz8M7LnqZKs+tZa+Y6f12mnD&#10;1fmMuRjwSAeu7mfKz1ed9azOPFqucLdANbhGqeXVgMeYVLZ+Um6VfpyvWmMCBKIXYGWjTzHt3LMw&#10;6/p67A/KH2mTcnDsTnzOsv4jY1kdoJVRU/s4TF6R6U55O5CyA7pIHDeIoBNGdUHZBXxUnXJcyHRa&#10;qhFSlXQnkRd93gTa4fGlhiYbolcjiCnJrStJOe6glOM/t7tNW3J278KwQKY+txEAz0FL1o39zHra&#10;nzS1mGVqOf06MVUu3aUi8+bR1hUb+cOZyHq+aHQZsc0NVVUCLesppzId1gCtLrbZ1mW0h3nQoUyh&#10;ZFrTceA6rLH9hvalYky/qNKUY6nUHVkXvMcz5ZgKLVOORyy2FaEibI5ajdA20/BrW20ra/GUxuja&#10;1l/oGGzaJFVx7FdwOS7Ixjy2UjEutbpDy3RF764rsNANUwewgKnh3q3nY3hcacpxWmISwmQw5UrZ&#10;VMpxyMD1WGtvW84+TBkay/rnsinH2WWAlt9Lw5wuIzZho10uuHMb02SVcmwBr1IV/buuQ1KWXUDM&#10;esWxMR5qVcVt9TX9YBOx1mXgpLY9cwYTNpQizfVs32MdVuwppa781G2sIda2M2VU6VYTUl3AyzYK&#10;G7eir+80/GLGeg5amHR113i3pOGRoI8w/Hsb1WLPQYc+azCR6v/UqUmYF78fdjmlORiymaLcPxpt&#10;GItBHgpt7r69GNuZzssuBc6Hqbbt2SJmrV3XWkQwZcpxe7ZwmWo7CDPlOIWuzH7cHrtVk1KOI8dv&#10;xw77hs3eHWwFQwWaY1maclyCfSkp6OtSim0X8YpAy+OR9dHu7ep78O0axRp171CmXtthyt96tX6a&#10;Om0t+vICKHLUdti8VFXKcVEO3ajlqu1KOfb1oWlSL9ac73QdDxyH6X8sgQ+3uULKsRRaqo1/ulPz&#10;i7BlMWu8eZxY+67scfIzjxPV/FZ1nBwzoJ2s/bYAEUM2uw2eilg/ujp6PSZPXInw9gTQuHS3Om5S&#10;jgOslON5W+2UY/oDTFziPk+0D2Bad8hKRKeUunCvn0kPA54/gvtuxFa7TpUqVmIsv2fSKnQOoGPy&#10;gn1uALaA1trHrRm7P7dimrtH7M5dRiguLaumIdZejB8YwxtQTDWsVspxDpbRzCyYMeljyinUZ9kB&#10;2r/TdZTSf31D41ifPw3xrZsxpfhyqrHnY+dbVxqg3f3iuVjX7GUMDRvGWuslB3XPP9R2+RFQOkXG&#10;oWHDFjRvutiorQLasLBwc907avQYXEEYlQqqf2/bvt0AneYRpKqeVlA7kW1s9AgM7GDUW6Xr6rFh&#10;40bcd98DxhjqxutvItDWdQFtiXFCfp4weO3V1xkVWEB7H59vv70e1dSfjOi1cdMmfEBY1TKk3go0&#10;lfosVvDz88cLBMo3qZa+z960Wi8prLtTUw0w9+nb37gRK+W4MT/XhDWxgtWmhNaGbPWjultBsVoN&#10;NaAa+0kDq6+t+slKjVXLoD+GDTfrodY/M2fOoiHVZExm2x6Bvia18Bk/YQK+pxL8GOtmB3z5CjY2&#10;ehCJDR/Ami8ewJJP7kfMx/dhfZNnkPzls1j3Y30M7TkZvVoNwLpG/0PSL+8gucX7WN/iA2z49W2s&#10;82mEPqHj2ZpuMffrIvol8BojqBcSmr6KTV8/iE2/PmGmlCZ3Y67ft+jUYzLGDJyOhJ+/wrDgYaaH&#10;uQ21PkExNOubiMU/NcPcNr+zXZAU4qOBWhtoAxCfmIK1u4oqAq3uvi1P3oLGPx050PoQaLs2CsGs&#10;sy7A8tvuQdbI/swTSmE4pRnn3lzu/N179mDp0qVYuDCKd1EWYcmSWCPJL1u6DHHsv7Rm1WpspjX3&#10;ATqUeT48a2p3sBdlbEwsFi9ezFSCWBZcx2MZUxGioqK4vCUMtG1ugyeptLq7snfvXqzmXZro6Gjz&#10;vTExMeYzWhc9r1ixAsuXL6ej2ha3CizVdxMDWfNq0ndVNel7tWxN+oy+cz9TrrRt8+fPN69rHn1H&#10;KgNd26N51tKNTduh9z2/IyY6BgujFmJp/DLsTU8zd2dyeOeJei0/yx/jzSlYuTwBK1gsv4Jjtyxm&#10;CRK5fZmuXlf6rcmmkluUyxSr7eux3PtXTL+yLhbecq8FtE4NrQP0R3JDozpAq56yXdYglv1SrUcu&#10;Yv6MgffvBMq2BM1eG7HddQ1aNdCyBJEX8lP7U2Vqy5YqvOjuNmE7+z66FpmXjfipBKmDmEL5cx1W&#10;uQG1ABtiViKkjUxQ5hpwXLBqN1asSsXqmCQ2hOf3DNqCPS7VI+/AXrbgIfiqBrjtYgyaUaq0lgHa&#10;HslITncZz7HdxDq6Drfx4sVxuwXoNHILtrje01ofCmhVXxjAlhrR222opgES+1V2Z4pQc653a2+l&#10;eKbTuMa+kC01heo9brsbuIvUWugP1mXyIrQV05gHTN+KeG7rytW7sGTacitDowqorWAKxa/av4kG&#10;TuGsVeY6/M50suGL0nDAvs+YnopJgxYbw6iQ8bvAThzmUcL9s2ruKnPDoRXH0JvpnjPWZLsvmPNS&#10;tmAoIaO8KVR5oBVAd+C+Wmn1lGHqSi6V+XUI58V2c96caMf6zqmJWaUuvEeQcuwGWmNAI2V9IXqo&#10;f7C7PpTGWISfUL7XhkppWB/W7NrbyfVZNScBgRzr5oT6yOHJiLbjimZIEeGLEDAoGQnsx7KSalt8&#10;9Ea2iZqL736ehuY+C9F72g7QrNl6FBDymSngXQ5oeQWH3as3YSDbY7SkI20bwsz01XSvdgFF4fYt&#10;GMjesgLennPT3aZQ+cxKiBq/DL4cJ+0D/+6rEbuVZSyurzuwYh0iO84vZwrFVlZsY9GP8G6BsOUi&#10;XgZo57OGlvWYAazjLbNdkWW3i4a/rn22D5ME3AN4fLnGNC9tD0aG8Fh0HV+DZ+51q+JVAa2c/lPX&#10;UaEPkVkVjwem6I5fmuFu+VTCfsuj+i5mymLVplC9xmx3m6cVZVLZpPpujhMaq/WfugXLzHGyG3HT&#10;V9DQpOrj5FgCrXpzdp+x33Xzj9uYuImlFDN4Q2o2fmOK8uzEUilAQGubQo1Z5Tq/8nogYyNd5Hk8&#10;teBnWviyNINwmuGRs7xeJQBM146YtMe1/6WMb0Yf75n4jcZfv3rFYQr7P9tK8JaFUuEJpwOTscwd&#10;u5swjMrN978wdqnq95yynQZX9rlqP6bTh8C32kDLfrMT6c6tGy4O0P7trkWUchrYOR7jIgZh/VfP&#10;Yc/rdbDzf3Ww4+2rsJNOxqlMOU5o2RS9CT1ewXH8PTlyQNFvUUTkct547UnYvNEYO0l51XMPKn+6&#10;Vh7CXq167U6qpqvpeKzreoGk0o4FtJpX7Wq2bN1qDKGkmJ7LLiuCQ31eAPwk05EFvmWBlm17CLRK&#10;T76GQHv3XfcaqJU6e8ftd2HwkD/MOWzylCmmBvWxx6xWPlJC581fYN5T/1e1y1H9qmpZ9fwr04lV&#10;+ysjqS6sn32TrwtSBajqV6tJf/eja7IAVSnV06bN4I3OaZjBVGXV3EqJldHUG2+8bXrV2qa1rrNq&#10;pU9d2W/3XirIP73+NDq/+gCCX7gHvd5+BJtevxJJ7z2MCU1+wPhG32Lsd62pdi/AsK+8se/psxD9&#10;3ScY0SIAY5v7YuwvbTD69wCawk2FT1A02yctxqz2Adj8yd1Y/cOzmO7zHcaEtsWI4FaY4f0j/gzq&#10;Szf0WJZHTcbWN2/BxPZdCMCx7msMb3YF6NRuJNa+fx8SmryKYJ5XDqcfccWbIRbQNmI28TKaBK7Z&#10;WVgRaDfxx2cFe7mpWa2l0B6+4iSg7fRlMKbXroP1T7+A/CjeLSnayhRZXY1QZWRgTZ02Da+/+iru&#10;o3T/FAuVX3vlf3j7zTfxIQu+m1GSb/Fbc/j5+mHo4CHMhbekfj1sNVO23YMHD2bAvozHHn8cr7/2&#10;GgvHv2RB9ocMuIfN6927dzcwaS6sXDWzCxcupNzfjEH9pJleeOEFBt9b7OH0Nj766CPeOdHdk8as&#10;Z+mAuLg4qLY1i98VGRlp5n3qKQXxs1VOmueJJ56g3P8cIiIiDEALfj/99FOmKdzt/vwnn3zCOyuT&#10;zfaksf7kp59+MuutdXr66afxzFPP4Plnn8PLL76ERx99BO/Vfx+LCf165NL1dCddRWfNm83UJS/e&#10;zfkY7771BtMLeCC99iqaNPwcA/r2ZvH6OuSweF7+CiVqjZS+FXEd22D6bVdh0R0POEB7BLF9JMfD&#10;v/Iz1QFaKlKtw1chyr7q5yXU5vmrjNraJiABc1Ny3BdOSjme1q8yUyjrfJ275wA2JO3Fug1p2OnR&#10;gzKTd0eHhlAxO0Tbnv7uWjYZqeVhG5eVyHSUba7UTH3HAbrm9gjlOvRJwQ4X0BblZGLxsMUEiHkI&#10;7UcDHo/+HPtZu9uP7XekvvlJjfB4r5jnjPXr92Lt+nTsdvWntX95DgW0ftwWL38qMmw1VOq1U4g9&#10;O9Kwdt1eJCVnerTz4VLttj00xvJm79qF7ppK3szam4mNiRw3rodtjKV6vsSJNM3RPqymQmutOy9+&#10;t+1HEscuia1p2JbX9SjC9th16MobGO2o/niFsZaVvWLdjyK236Gb6jqu+8btWaXtg/KZpjyRacpS&#10;38u17SkPtH5Mk2wXQDfbZZml0EpzwZ1b6Qq8bh+SaWRTptbwqIHWMtVpF8gMAxohufcDXWyjRklN&#10;U9ueOIxIKK3FVEuWLdzGtev2Y+eB0nqPVJredCQEB/ZOKVOLnbMnnfuF45LImykbMpBmZ8zuIJR0&#10;J5gSmiu27aEavJ2xy+9ZX6YtC1M3p6xAqPr6GoOsRCR6NK0t5g3NjUnWPticmlfqBs1+r5OGMt24&#10;QtueagAta2hDWfsY2Gdzme3Krmq7trPFFh0xvXl87bRNf3LocDuUx9fvzErovwFJHsfQ3pV0dObx&#10;Vd7l2IqrYuzbwu1RLG7NQoZHC6mN89agk2scKrocs4aLar93V9ZxswbdfmTvs46TRB4n+9xxXYh1&#10;k1jffZDj5JgCLa+3uhI0XQ0NkbNjF8YwBfCXFlHoO20XbwKUSqEbZi9DqFoa0Zm625/bPMafDua7&#10;0pCo8xv7z5a21rK21Ci0jMXw0WwH5dr4vNQ9mMh0w19aMu2QN8R22BbDfH8zgbYjXY79e6WU6aGb&#10;u9czdg9gv+sAKWaP3D+YyiiH6eqlHDtA+3e8PlAZijcVtY6dojAvwJ+9Ze9A6ktMMX71UiqzhFm2&#10;5kl9/WLEtvuV18ZyPBbMHj4reG57AFtJdQidgZdfepuAeraBThtoBw8eaqJVLrpGhSW8CnL1mDZ9&#10;Bq5jmnCdCy42YOvL/q1SROVufOtNt6H2WedSMa1vyvp20ylZabpa7g10M76ICrA75ZhA++wzL+Bq&#10;GkYJaDXdesvtePzxp7GWmUbZNHX6hYB6cd1LzHuqrb32musQEBhkSh1TNm8xLsdSadUPVg7DP7EW&#10;9gAzf/JYKqj0ZMH2JwRU1cOq3Y6eBavLV6ws/b30+Gs+Yfk9qr3qcfvaq2+QeYYYoW3nrl3o1asP&#10;Ijp1IvRGolOnLgiP6MR/dzZq9heE5EcI3g+wRc/djz6NG+56EC/973+Iq38HFjb9nEIWjfrC4ulH&#10;Eoe2IfEY+X1b7K5/Pf7070mPgTXwoh+HVwgnphf78Eabf+hijA3rg23v1ENs8/fQh+nFkf2GoHPv&#10;fpxGIIzGf+2pzqtuenjnEUj5+B6MDezJ10qB1oc3HiO8x2DlZ89g2XfvI5g3o48F0H75nb8B2tU7&#10;KgHaLbxYXEWg/eoogbbjF0GYeuFl2MFAKlk+lzthMyfL0kP38kaNHIV6t96GSy6qw6C7GQ/fTwn/&#10;3vtwT707cf/d9+BuPt9Vj7nrz7/Ai4f2RsH0NH3asm0rTSraMh3gdlx11VV45JFHuBO/MHB6ww03&#10;4Oabb2ag/ortvCNjPwSP06dPZ0C/Qtvua808N954I+644w4Dm3feeSfq1atn/n7wwQcN2Eot1UHg&#10;5+dHV7SbcMkll+BKujZfc8015ns8Jy3z8ssvR926dc2yfX192Qx6H++8qB7gWVx66aW47rrrcMUV&#10;VxiwHTGC+fAuoH3vvfdQp04dXH/99bhBEw/QK+nWdgVtyS/jAfTwIw9jykzWIfOxJyMNkX274/EX&#10;nsKtd9+O2+68FTfcdC235TrcUe8WOrLdhkcf4/o3aYTxkychO9e6Uio4sBWJf3TEgifvwrxb7qEz&#10;mwwonJTjv+MPyt9+nWygVUqk62Iym8Zjg5muaac2Gldb1tAOmJmK/fYFJ2Fy144MbGXfUM8Sb2Rl&#10;YtFIKnxyK+7KDIoU1wf2ZiM1V3kdFR/56fsxkz00/Xjh71aQaFpjXaayV+MkpeVZfTl9WdczO6ky&#10;exVrucXqg9uX5jlUeuWiPJX1ePZ3FhJON2/OQGqZZpP8BvbA/YM1KLrg9vVfhG4z9yCnUvMpy7jO&#10;dU8O+1cdog+tlAqZtoSvwFyqMpU/CvgD61JFivKxdjr7uRIKVc/YcdhGJFVZ50b34xVJ6MIaTaUO&#10;HyrlmG1/rXP27izsqujlZd5Loyo0jDUxPtwPxriLQBXaay2W2u7RlW5ALtarnQ/PQar5k3NzV7Zs&#10;scEkd5tnDa21nr7azzRBik3xtNT1XLjGxPVvAlzcuOqlHCe6WumU8I7+XKUce7QI8WU8tO9JB93U&#10;UvgpTGNrFF7oKVba91yFaHfadSUxulVwyotD7k8fmkL1m5EKj/sxFT9QnIXY8fEIFJAx1a8UaOml&#10;wLYvu22FuswnS7AjIRm9eWPHRzdXjBs44UhxcBAfH/C74iYnIIBxo5Rw1b0p5djVbhTpbANUXqGd&#10;SIMhO8SNekeo8qILeHW2Sy7YAUxd9eaFzXT2c7bxrICptTq+9qSXPXjyN22h2rgAraW0sg+tDU1F&#10;jMXSvqtlh3APU88GsTWQt1ppKc2dplAJrpsLxVm8acZSAMVaO25z6B9qQ1RFUHOx+1ay5pf1oHJ1&#10;PWjK8dz9sH3uCpLK1dBG23u7CJvYV9ezhnaeO45LsJamUP68SdKhxyoss53POEJZ7Cm7KYXAbjfs&#10;dm3u3rg1iGDtm8ydfFhqMGzh/krNo4p5rt22L6dMDW0QU5H9qYRF77THjllf6Zn8nkykl2tcm76C&#10;LaTCqM770el9Wqq7l3alhzTr6OMmJtCDQMeQVUO7ygXHhfTwmOTRh3YcndCtRx4SJlVUaNfYvah4&#10;7p3nuBwfkbB0pNcQqpP0o+t1Xzqcx7dqgp0yfHqZKcZvXM6/r8Sul+tSob0a83h9GxHJjKsOZWsl&#10;j+R7peyGRy5l/Wh7AmtdXMzaVk+gHTNmrImW8IjOJoX4PKquH9N4SUywmdmUr9OQ6exaZ+P6a24w&#10;6qYebdp4mWVcUPtCCl5vmt61uh6XO7HMoNSe58LzLzKQKgDeRKB95qnnjWHUnXeSB+rdbepslRqs&#10;ziPp9Fjo3r0XWrduayA2sEMwa3t9MIiwncW0fV3Lt27TzphFvfrq62yL86Jp57OT5npaz96EcSm4&#10;xjSK9bBquSPzKE3t/QNYw9qbNwe6oRvVVbvNz5y584za+zbrcQXIAwYONstavWataSP0+ONP4hlX&#10;Sx6pxmrJ88gjjxkF+cknn+bfj+MhGljddPPteO3F55BQ/zZENWmAAJ4DfKm6+hFWBa4C2tSPrscI&#10;v0i0CUmwUow1GZiNRq/uk7D2m2eR9Pm9GNCnB7r06osePXuhd99R6MzSHz+mI+t6Qn2J/+z4B1I+&#10;uQdjgvrAl321BcS+zATVDeCO3uOwogGB9ttjCLTftifQbqocaLfzgmDNpm34+pegI04f8A3nhWTD&#10;YEy44nqkfv0dsDaahdNbaWyUZgJNzYXHjBqNJx59DLfccCMeIsx+9/U36BHZFWHBIWj0+RcE3AdZ&#10;zH0jg+tKo1pK0fV8JCatw3c/fMegq2dAtEGDBrwzEcZC66/NvwWfUmJ37rTO2rar8Ny5cxnQ7+O2&#10;224z8z300EPMX29o4LNRo0YGjAW4Ak+BbVBQkFGIO/FOiOYV8N5zzz1muvdepiV4THrtrrvuMpAt&#10;INZnles+a9YsoxjrOzWP1u1VqtPjx7OnFA+CdJo5aB0E11r+XVovbv/9d92HO2+thzsI/i/x8zPm&#10;zjbbMmH6FDz2/JO49JorcP2tN+CRJx/BZw0/pf33L2jY6HM89Mj9dDK7Gtdefw0acQy2smBdj4Ks&#10;nciInYQ1Dd7A9FvutExKHKD9S38sjuRk/7f8jA20o3ewz6Hcx2kiw7rGQWWA1nIlbs8Y6z2dLXoy&#10;rX7T1gGZjll/rMKIRemm5VQx03STFq1CIOsPWxFoF22UuRtfZ+yOHLYMo+miqhRb8xrN49Lo/Duk&#10;ewwCBKtGZbRSIseph6SZJx/LJ1hA66PUetPqhnci5+xFlnnfnvKxITYZAzvyxg5TCw2Mc50D2TJg&#10;bDzVQDutl6ucQTgZ2j8RC6g4m8/n7MeMYUyvM4ZVasURgz5jmQ5NJcW9fP6ILp28AoOn0gSHF6V6&#10;PXXFoYHWbkXTnmlc4xbvxX7Pdc7Yi2kjl2PqcrZA0+t5uVjNtGvVkWq8tQ0derIBPd2GS7dTjucH&#10;2O9xBdspeN50qPxi3U453swCOS0jmy1Ueg+l+pui1mP22OVB7Vl60CxK85eqvVw+L7Q7cAwHTtyJ&#10;vayT9lyPtJSdmMA6O5lNCMAMrApop+wmtFjzZrKUotQUyl5HtedZiMCwZZjC9kkZHmOSz16iE/7k&#10;DYAk9fjmMniDJHZM9YB2Tba1TQVpBzC7HNAaQyqm3Q6evx9pru0wjrWzmF5MJV3Ksl/nFZgYnWbt&#10;C4+xWT0nEX1ptuHr6vdr3H2Zwtfjj7WI21F2TMzxwxsD44cspomWqzVTGZfjEmTw+BpKN9+pqzz2&#10;axHrJuesQWd9h87nLsVd3+VDI5+gHssxat5e9vX0/D72s12ZghF9ol3f5apDNkC7GbtMnBZjL2to&#10;ywPteKa657qWtWm+lY4qeDnYdqVvsLbLtOsRZJrjKx7j45ki7nF8HeANoiE8vqJYKG3GMXsfprEW&#10;1pv9c32HbUEq66PNDWD2xu0xbC2WMCW/dLxzsHYxU6dpOmLHog20y/bJcJFeEulM5RbQqrbddZwE&#10;9FiLRewhVeY4Kc7A4tEr3cdJZaZp9jnZKLQ0fNvnio2cxLJAK5dja9kFSI4uC7RzmFVQqPeouKym&#10;qVsHmTXxOAgdwDHYxHV2nyyLkBKdhD7DUrCBrbpMrO7iubYLLxR5/HgzM6It04uH0AV8F9v6yTdD&#10;82TwOm5k16WYujrTXXtrXI7Vv5bfE9x7Neau51iXnpSxPZ6tkoZswFrejNIyCllf/Wf3xbxZpdpy&#10;pkQPpat2mXEv/a4JVNqtfVzatmcFaxK0HNV/T/AA2jHRrvN+sVVDWz7leFWWtZ2F6axrd4D2L7tG&#10;kQNtANNER0WOQvLXL2A3ldid/+NEkBXY7nrpQmz77G5M8gtFcASd0fmbd7TKrI6lkHAqhT7Dec39&#10;gEkbFohqqkuwvZSizvQZM8xlg38Aa2L573POOAf33/sgywfXGMXS29sXp5xYwzgNb2Wp4V6C6wvP&#10;vYRzzzmfym1d095n7959Bko///xLs9zKgPZppiNfebmA9h7cdusdZJCbDYjqIZCUa3JOTq7JfDTP&#10;rskuhZQL8TPPPGfgU+nIAtdVq6wetHJHlnmTANVWXaW8CnBlIKXaWwHvG2++hYmshdVDachSdVWP&#10;+xzre/sPGGTKDtcw3VrzC1plZCWolbOzAFcw654efcLU+t50861o+XMbGnc9hoVffkignWOAVcZK&#10;Bmh/8DJAO7JdGM/nPI7bz+GNTpYP8VqhU7fJGN0lBJvfvAaL/T6jg3Ev9OjdHz16TUBYBM2duBx3&#10;nayANvxPKrR3YUqHzjQRYy/hsDmI4BTakSZUoRMJxlSKm7zJ339dMxyNoGaZFn/BmyBxazZh1fb8&#10;iinHO1mbtpYnwm9+PXKg9eOFY/vPAjDk1ruwOzQC2JXMnbCPAWHdPi9iD9VRI0bi8UcfZQH2NSy8&#10;vhf9+/VHBuFvH098ibz70JkS+gME3UsvudQAZvcePZDBXHT7Ec+a1Pof1TcKqSDwxx9/ZA+1UWje&#10;vDluvfVWo5QqzXcrc+nN9bOr9c+cOXOYFlAft9xyi1FRH+U6CDylAKuuVaqulifoFGAqhVmvq762&#10;d+/evIvSE0OGDEGLFi0MnApgbYgVQGueXqYnUx9TE6t05alTpxqg1TIFyVq/15giPW7cOLNe2i7B&#10;tLZF23rrbbfShvsthId2RH/2durRvQfvzAzEJtY0yQ26Q2gwrias3njLzXjq2afQIaQDa4BVM7wV&#10;0VSUv/3uW9x2+y247IrL8NyLL2IBa4XNAVlAcx72Ak7+oREm0LpcKXUO0B5dmszfEjb/wlRq/7Bo&#10;3qGLY/PsOHSOZJ1FFS1gfHjSC+9qzaepS7donjQJXyE0gtFrPVhfwZYPJr2PABzaZYn1Ovt3mkyC&#10;sBh0dn02sjvn7UTrd6mYZVz0ohDcKRZdzHxL0JEnUF1guS8+ZWgUvNhjOdZ8YQQrb7Wa8FiWAEvf&#10;aS3Lmi+CPUil/ARGxLrWOZY30VTHYbfTIeDwgiC8m2vdzfrHIIjgo+2PcC1L2xmourxD7icLDP1C&#10;Sj9rjQnHiesXEF52W92xqLYyvNDtYK+nextiECiDJndbj4PHvh/3TURXa1s6a7w5foGdPLatu7bf&#10;Uh8rbou17hqPCFd82Pte+85PSp3tmOwah4CO3McesRRY6fhIfeNNEu6bTu7tYjx14Y8ql9fBXr9u&#10;1r455MWW4tK1v7p0jUUIe4hW2BbuP399n8d2dOEPtYktQSrHpT3HqjRWFC9cFvex1rVMjColm+Mf&#10;1Ln0WHCPSwTHxaT+Wsst37Yngy7H/XjzxJdpXPZnInlTJ1jf4zJIKnM+Uhzo+4N5jHqMlWI5nMeG&#10;zMcsB+PSSXfjrXHlMdaFvXOrPL7iTF2wfXwJEKu1Xa7v0vGlfXio4yvUHF+EYK2XGX+ul3oBc1+X&#10;HUPtO2u8y+6/RejoiuEuPBZDCLzlj5NAHkel46nvYOqja3sOeX7nugWGl56buugcxhpVnRPUCqP0&#10;GOSYR/BmhXldikaUaW1S/lxlbkQQuAMjPI+zJQjltrWj6h4Wab/O84prWwKZDhgUsghBBJHufZeh&#10;K2M/nMsO4wVj67ZLMHVttjvbxN2HVjcepaKWOUdY50Iv3ggJsc+/ii/21Dbbc5j7uD0vVju6jy0u&#10;x7W+Gpdg9/fqPM048swW4TFZ+rlYhHKdDn2udH7HDxmrB/m90XnSh0prcDjrJMN7YNvHd1KVZUue&#10;11wpxlRn1ZZnU+PHMSpsgDEH8mEv7qP5ztLPMk46R9McqTXOP/c8N8wKaAWjUkmjXNewLVu1NoZO&#10;MoG65spr3WnHEocuOO9CtGjeyoDn+AkTjRuyTKW0jMcIdqqfzcrKNq7Ccjc2QMvP/Mw2ObZCK6C9&#10;gn1vVTurtj4PseWN1FLdXNG1df/+AzGMxkzD/hyOP/8cYVyHBw0aggQygh7JbBUkNVVQK6BVerPM&#10;mvSIT1huVFmlJL/zzntmPj2bvwm5dt2tnidPmeoGWi3jfwRdKb/9+g8w22cD7VMqTaQS/Owzz+Pp&#10;p541gCuolVL78EOPmukWwuz79b9C546TseHzxwm0H7gUWhfQ8qb5n78E0OzrUqx97z4s++A5xH/w&#10;LOLfegrRrZugZ2RnTA5rhZQXbsSM0N/4W9KX12/TEKRzM49lz99YKbR/dBqBTR/fiy0f18P6b15C&#10;8jcv8ObIc1j/7YvYwOfUD69F7DcfHJuUY37/5wJa9vheybYUFVyOjwXQtqdC245A2/uBR7F78HAW&#10;pylPKovqjFLFdEeSCu3o0SaN9koqsPfffz/VygluWNUfMkd65plnTDqxINDXx4dpSZvd8wgWlTos&#10;JVVA6e3tbT7j7+9vFNLLLruMdz4+YJ2cZZltQJp3cqTQqlZWaqkAU6preHi4UUn1UN2tPm9D7fPP&#10;P29qaRVEauasSRCq+lett5Zjzz9gwADzvpVeyG67/Ixy6zWvAFbfJwjW/OWBVgqtUpYFtJrv22++&#10;NTBut/RRLa+WJ8c0L28v3EIovobzv/vuOzzgVnlsYzEv7rowJfpqk8L8NFOdx40fh0KmeupWbAlz&#10;75Na/Ihxd95lAa1jCnWMTsr/0R9U1wW9Lpwrvai2f0Q95tO8XoJLXdjpIkn/VuqcDTi6qFPampnP&#10;SqE0/Wf5GXtewVBlFzm6UNZFrVleJamCUm3s993f63LgLf/jbF3Alf1OW010b0P5tN3KtlPr7zlO&#10;Vax7lem/5dfZTit1j1Hl26qxsLexyvU9GFSXW+cy2+4eY1frlKqWU348FCdVbL/ZN67xrmoee4xM&#10;PLjWwR17po+lHTeVj0nFMZaSWfqZqtKwy8SfK0XXc1nl16eq+LM/U2HflB+XyoBWqhzHzjMmzXF0&#10;kJRYfV9lMa8U40oh4RBx6nl82c7VnuNwyO3yiJPDOr7Kx6Lnvj5oLB56/1a2zgdLx6/sPOEZt+Xj&#10;wvM84znmB4vV8uskyDVu3u5YtRR531Aqs2wNlJdbwIv1fBxgffXsEbG8wbKYCkgUuozegk22YROv&#10;v2JHsE+xPuc6b1Xre8qd46q/j0vX13ZHd8e/53m/wvn30Pvs2IDUf/Q3u9y5WjdX/EJ4U4dmczHt&#10;W7Gn7DWmDc8OQuwO1svueu1i7P7fhUhq9AyGBA4wjsdHp6yVjrt+20MillKd/ZOKaD0DoLY6awNt&#10;Pab+Cgb1UP9WOxX5PKqvDdgGR4rlylWrTMuaAQMGmvmURnzh+XWMmis1VjWvyckbjLL6628tjLux&#10;+s2eTzAuD7SXs9TvtltvxzVXXWfch8UNUnel7MpB+bZb7jDAexdV3LtZR3sNa25/+vkXI14VkW1a&#10;tGhlgFKQ+cQTT/PmdbC5ds9kaYUPW/5IPZXiqjpbTVJa7UkmVm/w35NcQDt9xky2DHqZiu/LeII9&#10;Zfv07Veackzl9nHWyAp0BbaeMPvIQ48ZmL39ttv53nMc35HoGj4P6z97BAsb1S+n0MZh2A/tsfvd&#10;y5DZqSEKpnZGSt/fEdW+CaaHN0ePbpGYHtICKc/eiGkRAXQynststspbupqU4/BhSPmMYPzdB5jK&#10;mwdT2IJoKnlm8rc/YlbTL5Dy/i2I++7DYwe0X/shlkC7YmteRaDdRYU28SgVWgGt15dB6P/080j9&#10;k7nvahlDCwI30DJlcNzYsdyxj5laVKXn6g6L50NOwDYEKq33999/x5o1lnSvx+zZsw3w6vP33Xcf&#10;unXrBrkey4hJUCgQfuONN4yTsf0QHM5jI2Qpt3Za8gMPPGAUWtXJ6iEo1fdpGVJMZe4kU6fyDy1H&#10;6cmaRwCqdRhNSC//ENxOmjSJjmf/OyTQCs4Fu1qmlGYdIOUfcl/28vIywH0Za3LfpJHWpo2bysw2&#10;gHdxBM6CbdUUT5g4nr4x3LHqXbv/ADb6tsHkBx9ygPaQCpnzg+dcODgx4MTA/0MMHARoS2vU/x/W&#10;yzln/n1ugEqBpwrajbXnnp1z1J8+n1lwBZpK84lRRI+DoZFWmrKjeDrHjs7rPjJ+5U2RQZFTsbr5&#10;R4RXKrJMMd7B9GK15dklJ2PC7Zof3qMB4nhjFCWF/Vj9JihdtQOzfBo2ak7V1XI19gTaiwilDz/0&#10;CI0I15tr3C/oEGzSkKnSCmhVH7qCMLt/fxrCO0Wyg0ic6Qn7LNlD6cZXXn6VqZe9jeZOq8kP+bwe&#10;b8eetjKDuvbq66sA2iuNqnnVFdcYEyo9YmOXmDY+t9zMskGWAt5zz31W6x4quALbF194mYZ7SWbe&#10;kUw7FkwKaAW2qtld6Uo7juFy3nn3ffO60ouVTuw5CV5fY72vnXI8lX121VdW6cb6TC+aMAngVUP7&#10;6v9ex6OskbVhVq7Lpo6Wr8mJ+a677jac0LxlJDpGJrAl10S26nkUCxtXTDn+42sv7P3oGuTHjsbW&#10;PfuoQP/JjLtIdOvRE5GslZ3UyRtbXr8RM0PCmNWp2tvKY8ANtJ/ch1H+vVl/SwNFZTiZLDVmfNEU&#10;asVnz2LZN+8dM6D9rJkvYlduwPItlQDtsVBo/TouQ/umYRjOHbNvLHPBaYtfCrRW+u+4cRbQSpWU&#10;Sqr0W8+HVFE5DystWHD222+/mZY69kPzyxVYBktSSpVurIfSfQWrAl3BqF63HZJ1p2UGc/E//vhj&#10;s0ylHeu7AwMD3eZRQ4cOZcNkBi7f07pJoZUxlP2wc+UFtEpXlomTJ9Da79vzC2gnsC+UUo4FqlKT&#10;BZqVKbSeQKvttYHWs0+tXJNV76tlaH45Io8ZM8aMqR561vp27NjRODV37d4VcfFLeCBTHWdtTcmB&#10;TOzoGIg5VG4dhdb5UTtWP0zOcpxYcmLgGMaADbTj2cPQ9WOSv38HhlChdYD2GI7zPxzQpdL6Mz15&#10;AuuR92V6Yq3n1RQ9B/ayhdewOKPOOvHjxI/xaGDKcGBEHMaED8KmJk9Qlb3AAKxVL0tllu15Ul+9&#10;CCuaf4GebDHmFXhsYVa/F8FMXW7nPYLAWY+gWrcMzApsLzzvIqbSPuPOznyXMKgUYgGtwFbpwXL5&#10;1WN98kZT06qU4OtoDqX3BbQX17kEN11/M5bFJ5jU4qAOIVxuHVzNlOXzCdG2QruRngGqQ73skstN&#10;OvK9VF9tcyYZNV3F2lq18rn/Pvrb0OPmAYpCDxG2Ba9SbPW9eijtWC17lOas5T388GOm9lcsoMc4&#10;ZqNKodXrTzxptf5R2rBSkQWk+syYsZbAJ4MrAevTTz9jzJ66RPahQZUU6dVmXinJgmtBtYys6t1+&#10;J1XZO8gHt7Pd0O30FPJGWCcCKGGyS+AEAi1raCsB2mHfeGPPx9dh5bCOGDhyIiK79URPwnM31stG&#10;9uyPIb2Gsv6WNw+avY0OLA2SEVhlv/cGaCOo0MoUqkNv9sm21HxlgsoUKtxnLFZ9+jSWHitTKIL1&#10;p1/5GKCN35x7fFKOfdlrsMM3nTCh/idInzqH2cYCWqUcl7beGUuFVkB49dVXG4DUvz0f6gsrddFO&#10;KRbgqX+sHkrr7du3rwFZ1cpK4RWo6mEDqT73+OOPo3Pnzm711QZa1dDaKcWCaqm6mXS41EMpx4JZ&#10;gadAVVCsHrJ66PM2sKoWVwqtgFtqrtbFdi3WvDZgKojtlGMbzqtKOdY6a1mq3f3mm29MH10tR32n&#10;NNmthwSrWjfbfOrzzz/HFPbHsgFY3ykzKjm67Wfv2gO8oVDEVj+kWoBF8WndwxHDFGgHaJ0fNgdC&#10;nBhwYuBvGAMu07UOQzchMTmNDpxpWE3Dnl5MzzycdFhn3/4N9+2xhmhCatv2i9D1z01YxzhRrJSZ&#10;6IDdq0sUWrtcyJ2Y+A/ExEHrZXlTLIi1yR0XYlbHrtj+Kb1uWB+rFOOdbwhmqcy+WscYQi358XNE&#10;dhHMVg4wRxdLiwi0i/EzDWjr0G24vDprA+3LL79qBCf1cpUBkiBXQKvpHLbk+eTjT+kybPnz6Nr3&#10;m2bfmlY9SjdWivAldS/FDdfeiIULFxlTSrW4Ue3s1Vdeg/Nqn29a6+g6W0CrGtpLLr7M9LRVirFK&#10;Bg9kZphesVdyWWrVcw+7sciQ6oH7HzKGS4LaW+ki/PNPv5JN8miAW4Bffm1u5hWMqn3O0zRtGjL0&#10;D66f5eS+aJG2+zf8j27Iz1DJVbqwpkcJqVJu1YpIj+l8Vk3s44/T3IlqcOcuvbj8YtbQrqUq/Aq/&#10;/xGT1ix41vQIIfkRArZSrD/99HuEMs24PeFTLsMGaGUKVQZoF6Id2/YM+5GtmT66AWNDWyK091B0&#10;7TcYXfsOohHkGHTuOZtGjIsxl8Lfjjeuw7T2IfSqiEU71t62402Odh1iDKzKq8FWaDezbc+4cm17&#10;5G4f4T2aQPuUBbTBNPs7BqZQnzb1QcwK9sneVAnQqgn66g2b8dVPgUfch9aXPYxCvo/EzC8aI3PW&#10;QoqzXGgJDYlcQFvElGOpigJCG2j17/JAq3RavS/FVSZMdj2snIulqgoi9b76vs6fP998XMqtUpEF&#10;hVJflaq8fr2VriAgVA2tjJ6kcGoeAW1ISAiUyqvlKtVXbXk0SaGVI7Kd6uyplCrlWd8vhVZgqTTl&#10;4cOHu0HWBl+BqGDz9ddfd6vNB1Nota16/5133mEBen/zWSm8aje0i/Wveii12d52za8aYynAml8Q&#10;rIPQ80EMZ5oC/5vH19PSkdU3EvGsvXWA9r/9w3Z0P0bO2Dnj58TAcY8B1RrSvKkdJ9ViOqmiTsxV&#10;GnO6AaJ2RK5YKfMsY7AqfAKOe/wea3h3lndU6b6KAx+62naNXIAYn9+w850raf50oUkv3mGUWcIs&#10;U4x3vX0Folp+j4iQGVWqcUcbO4Fsj9c+cCqefPw5o85WBrRyPP7wowbUYQ4YWJR6KUMowayA1aQd&#10;P/AIlsQtNZe8K2ngpFpTpRsLSjUJaK9nvezcuRYjDBo4BBcRoNWepzbb//zGmlo9tvP6/1mCp+pr&#10;lW48aJDV+3YFe8TeSxX0ZppE3XUX62bVg1Ypx/c8YNTaBx54yLymFGPV6RoOoSnVvffeb9KEn6K6&#10;KhjVuvfo0dv44Oihetuly+IxavQY9OvbnyJdP2MyFUXYzclliSAf05hyrPRhqbNKdbZToPMo6sVx&#10;mxcvjmFGZiwNq+wpBjNnKcV3CFq3G08DWanq9JYg0EYGjsfGT+/F4s/fLFND68+WhuN+90XqW3Wx&#10;qFV9jAzzxpjgVhgb0gpLB0eiT+Qsk2reKWIeEr55B7s+uA4LfvkOg7x6oHf4RPQOG4/hrUMxoP1A&#10;GmkuwZ9hg7H1vVswIaAb2tOozu2ATKDt5D0Ka+o/iISmb9BB+di4HDdoSv+k5euxlK7xFUyhNtIW&#10;fkVSCpqwSLi98uuPIF/eh0XjYT92x7ym3yBrLmtY2f+tpCTDVUPLuygE2tFjLaBVravgrDKgVcqx&#10;UocFbS1btjROxHqsYs68XI1VtyqglDmUnRasFjmCQamhAr0mTZowt32dG2gFojKFkgIrJVbf/eWX&#10;XxpAlgqsdjpSjAWoL730Eh32Qg3s6uHZB1cKrT6r9ZNaquVJoS2fciy4FJB61tBWBbQCaK2zJsG4&#10;1GH1rxV0C8IXLFhg1mPjxo3shdXapE1rO+WarG1R+vH3339voF6pyfYjmy1M8jgVK+WBjsq5g3og&#10;gX1vHaB1Lo6O9kfJ+bwTQ04MHP8YcED2+I/xvyWOjYtyuenfsm3Odhz5cSCTRF+WA/bvOhMrWn6B&#10;1Dcuxs6XLzIQa2pm+Wycjd+7BvPa/c5UVbZrYgrp8RlzOoCzQ0LL33ubnrNKD/asnbX/FtB+xrpZ&#10;qaeJrFFVHauAVjBrGz5JhVVfWNXOdgyPoNHs1UwzvtQNtJdScb2O9bJKCU6j+Wt/GkcJnpWuLPD9&#10;9tsfsG//fmMs9STVTvWmVQ9aKbr7WJvbuXOkSV1WKm+9eneZ1N676pWCraBWqci3336HWXYaRSOB&#10;qtKI73/gQaOwSn214fe7737AxImTsIHX8UqRLv+Q2qz3dL0vgykpwAJjfXd4eCekqv3QgQzj2Kx5&#10;NamdUCb/ncYMzITl2xHeeVmZtqsC2s6hM7H6+7cxv+UvHC+2CAtYjBC63Uf2m4EpIW2w9dNbsKnp&#10;PUhu8TwSf3uN5rGvYXvLlzAh8g9TC+tNNbVzx5mY83tLJH/xJLZ/+zg2/fQaNjV/C9t/ehaz/QPZ&#10;eWEJhkSMRtK3r2JU6EDTHcANtKqh5Q2M+J8+RfRvX7MjRQwV2qOpx7b4tAEVWgFtbHJmRaBdvycf&#10;Ces2otH3Rwe0HX/qjoV0uMqeR6DN2MfyzQOsBbJSjgW0Y8aNMSnHNtCWTzm2a2ilogoWpdDaSqmM&#10;nlQHK9AVzAlQ7bRgpSqrBY5e12ffI7glJVnF2lJYp7GfrVKOBaym5yuXLbAWHOvfAs/27dsbKJQZ&#10;lGDWdjaW2mqrtJ6mUFJoBZcjR450A60NtjbQCpQFsvqeg7kcC2Y1j7ZNNbeqEa5bt64ZK6m19nYI&#10;7rWeTz31lNlWTVKrtc1Sg6U6a7wKuc1ZhNnMQjZ+FtDSaCp/aG/acr/vAK1zt/c4/Vgd+Y/u8fnx&#10;dNbHGVcnBpwYcGLAiYH/Zgx4s8e02mmOjByD9V+/gtSXz6P5k+plrzL9ZXe+wR6zL9LZuP4NmNXe&#10;HyGd2V+dLdeOV7z4q7tG0Fymxf5AkL3EQG1lQKt62fsIi58Taj/44COTJmybQrmh9iK6GN95r+n5&#10;eg+VUn3GVmet5ysMkCpduUmTZsZMSf+WCqv3pZ5+2bAxPqz/sXEwFhDfyZpYOSg3+rKJUXxvvIEl&#10;fmx1eTtrVO+44063y7FUU8GsprsIuqqd/fHHn/E1XX2VbqxlKw1YQPoY04YFp3dwGXr+oP5HxnE5&#10;kDAuUA3rGMFWau1NCrTeEwgLgvVZTVrW22+/h+++/wk/0O35++9+NDD+zTffoxnTrD//rCFatPJm&#10;C0RlZFQExQ5hizCw4yj07DKTY78YnWgQ163naPTs0xcDe3TGuM5tMTHcByODu2NI0GAM7cApaCC6&#10;hc+Ef7DVnsfc4Ahfhj7dZmF0m2BMaPQ1Jnz7C/4MHoTOVHDV3iu8I/u2R4xCp46zjRtyaW/0hVSM&#10;F6F/lyno03ECAtiKzW55eGRxZgOtFxYvT0J0UkZFoF21LQdL1yTj8699XOrs4RO0D/OpBbRR3/+I&#10;XAFt+h4WY6ezHb11N6JQQEuF9mBAK8VVxkm20uqp0CptWOCp9wR+3377rRt2lV6sXrKqRRXgKRV3&#10;5cqVZRRaAa0+J5iVyio1VPNreU8++SRatWplUpM9+96qftYTaPW+TKn0GS2nfMqxfdfFdjnWtgg6&#10;BaxSU6tq2+Op0L7IHrICYam0Avjyjs1KL5bpVePGjc33C4C1bFt5Vh3unIXzCbN5HHmuv4CWtcIC&#10;2oQP6ztA6wDtcfvBOrIT1H/zYsMZK2e/OzHgxIATA04MHI8Y8CaEqGf5pI69sPmLh7Hn+bNYC3kZ&#10;04yvYlsephkLZl+pgx0f3YJpAR3Z33nZUdY2Hno/BrJvt3/QdCquj1RqBlXG6ZgGTmefcQ7OObN2&#10;mbRkG2j1LDdk1c3qWf8uC7RW6rFqb7UMPQuMZQolp2PNf+7Z5xvHY72mvrc30BRK4KzettdwXpkv&#10;WdMdBFtB7V2ox9aXSkE2rsesl5Xrsd6XoZTSk2UcJRdmTaYnLFOH5UAsMyfBqQD5Vrov6zN61iQX&#10;ZUG13hMkm5pYTvbn9X03EK5lenXtNdczQ/Q6XHP1tahzkVybr8NXXwcZaKwsjgSk7VgLrXroCNZF&#10;9+47Aj1690KPXj3RtWdvRPYeg7BuhNZgGnUFxtJB3ZqME7ZnuzUuR4Zi7YLZbiksAW1D2abVYz5f&#10;zi8DMT2XXw+tgz6rmDT9xY/qGtwC2k+aEmgT1hFo0ysC7fItWViyaj0+beZ9FEDLJuK/9ET0j78g&#10;dwEdgqnQ5uXvZdqrVbidV5SPkaNGsofS49wZV5dxKbZB0G7bI0iT+ump0E6dOtXAsEyUBHI+7FGr&#10;nq167GfqgNrwSG2V+qs0XKUH2w/V2qo/rd0/VjD71Vdfmd6tUjwFylJI3333XeMSHBUV5TZb8kwn&#10;1jKVmqz1EwxrHT1raD2BduLEie6UY4G0ILgql2O7hlbrOGjQIKYmTDTp2DKWklpsG1N5uhpLnZb5&#10;lWqOBbPaNrtGuNFXTSnHL8W+nEzkqnVPdhZyhvRCQn1HoT26g+nQJ21n+c4YOTHgxIATA04MODHg&#10;xMBfHQNSxlT72DEyBvM70PSn/m3Y/UJty8VYIPum+swSZpl2vOW9mzE5IAyBnY4/zApCAkMXo3Xb&#10;gSbtt3zv2cqU2spes+toPcHW8+/LL7nCDbZKS77qiquMMmups1e7oPYa029WYCtIvI6QKCAV0N5E&#10;sNV08023GkAVbNoAWo8qrVFq7RRk9aRVba3AlmnRglu3GzLNo1RnK1XWTB6Aa+pjjZGTBa4GXvma&#10;PWleGU8JgM0yCclarv5WHa8mpTrff/8D+OGnEKaJLymTalweRDvQ3Klztxno2WsIevTsge49erAu&#10;tz969ZlMA6mFCKBya6cI/9XxevjfZyu03pZCu/5ARaBdlpJBC+QkNPjK6yiANg4Rv/TC4h9+Rs5C&#10;9nDNOYDs3FRkF2S4Uo4LMWrMaFMbWpXL8bJly4zLsV1XKqC1a2hlimS35pHDsRyPc3KsImo91EvW&#10;VmhlGKXaVqmreghEZfSktF8ppoLS8PBw5r2nGRhu27atqYkVLOs7fvjhB2zatMm9bPsPKbSCYQGt&#10;nUrsmXJcFdBKzdX3Hqxtj9KGVc+bznx/AaytDiv12bb+Lr9CcmlWOvV3331n0pDv5vdo7O596AEE&#10;dArFxp2E4UI2gMjLQyYV2mXvv+sotEd1d8j5gT78E5AzZs6YOTHgxIATA04MODFwPGPAhtnILvOx&#10;xOcX7H7nWux6ifWxglk6Ge+gKruTMLv7xfOx/bO7Mc4nHP5soeN73GpmPfd3FAKYwvrTz8G4gspp&#10;Ze16jhnUuoyhBM6abKD1hNprrrrWQK0bbGkgZUPtjdffZBRbTQJbC2opGBmlth7Thzm5UpBVd6v2&#10;OXfffa+Z3HArwOVkamgJt6bljyDXBbruv+3Xyj0bMHbV6Uq11XK1fH3XLTfdYgyrvvshGEGhVXse&#10;CVKDQheyDc8UwusgAi3b8vTqzTanf/C1WaylXWwU1X+WV4Ot0BJoEwi06ypRaOM2HUA0gVYyrmUI&#10;dfgpx77GFKob5jb9mqZQUQZo8wqp0hZZrXHULW2sq4+sVNSDte0RlNk1tEonFtz169fPKLCCTim1&#10;cvfdsWOHMUISlPbgXQe9L9hUCnHPnj0NsEphnTlzprv+1u4fqzY4gkc9unbtar5PKqpaAr3wwgtl&#10;+t96Aq1Sjo810ArEtUy5LXtCur5X266aXG2jbMzlypxKxzQbcvW+4Nvf39+0LNKyrr/lJrz/+cdY&#10;t8lyehbQZg3uhTgaZzmmUM6P6vH8UXWW7cSXEwNODDgx4MSAEwN/XQwIXnyDY9C322ws/+kj7H7z&#10;MqqwdVyqrJTZK4wJ1C66G6d8xpaZ/pF/IcwuZKqxUmLn0by1Id2KL2UaceX1s9WB2kOptJd5qLRK&#10;O64O1Eqlvc4DagW3NthKqdV0q0utlWJ7u4HbOwzYCmptsBVwKh3ZDbgET7veVg7INuQaRbfcpPft&#10;eU2rINeklGMzcdk333gze+Xeb8FsGDnNjGvFOPMjqEZERqF7z7FUY/sZmO3Vuw9rZ8ejY6d5CAwh&#10;zNIw7J93jFp8+jFNoRbRFComuZIa2iWbMhC9IokzHQXQsg9t0LedMe3TL5Axk1bZuRmEWJlCWSqq&#10;amhHe7TtUR2r1E3Ph0yhlEIrF2M75XjDhg2mrjU4ONgorIJOKbSqoZUJUlhYmEkdbtq0qVFXlX4r&#10;6PT29jaNmZWmK6D97LPPzDK1bKUX67Pq2aqH1F69JxgUMCtlWUZT5R92De3xAFoptHJxtp2Ktd52&#10;urPAW4ZVfn5+8PX1RZ8+fdzrbq+j1O1mzZqZbbv8qivw2PPchpXx1ttUstP7dEH0604f2n/eAfxP&#10;POk46+zEmRMDTgw4MeDEgBMDxzsG5BrrR5j9o8dU4zS7m/1kjfkT62WNOmumy6nMXoAU9iQdEdQX&#10;viGxx71m1nO7A4IXo0OIMhyfIczWNS14qgOvR5J2XFU97aGUWgO1rvRjAa0n1N5UCdRaii2hVqZR&#10;nJSKbNKRXaqtUW6ZkuyeXAquJ6x6/m0g2DW/PqvJhmUt94brbiAEP4jmrboTZhe5bhJUPL4CgulM&#10;HDmH8DrcgliKe1Joe/SeYUEwnYv/OSnG5bfPVmh9mXKcjCUbsiqmHMduzMBiAW2TowPawK8jMOGD&#10;j5E+bS5VQSmz2XQ6FtCWoLCo0PRSlYoohVapu4I0z4dqaN944w2T/qs6WSmWAtoU2ncrHVdAK+iU&#10;iZLe1yQQFeBK8bWBVs9q3SPHXxtoP/30UzfQal4Bsg20qlsVCNp1qDKVio6O/suAVtslSJaxla0a&#10;a72lvuohZVaArm3VfHJ4ttsK2SspBVfthu6++x5cesXlePKFZ7Aohkq5HuzltTsyFAteetFRaJ2U&#10;43/gXTnnouh4XxQ5y3dizIkBJwacGPhnxYCBWfZ2Hd1pGDY2fAKprzDF+PVLXRBrteVxw2zDRzEi&#10;pB98Q5VmfPzcjCuLIQFtYNAUAtsDTDeuc8QwK8A9pEJbhUFUZUAroyjP9GMbaj3ram2l1kCtUpBd&#10;k63YCmo9wdYTbj3rbW1IrepZrYFsKPZ81rKvveZadmZ5Am29BiCEZl+W4l02VuVyHMa2ON17sV62&#10;t5Vi3IMw26ffGLobzzWqrJTbf/Yx7gG0Kwi0Gytp2xOXksWU4/X4+KsjN4Xyo0Lr3ywco996D/sn&#10;zqAqqNpZto1xAa0ATQCrWk+7hrY80EqhVX9ZW6GVy7GAVq83bNjQpBRrUsqxXIDVs1Vqqpapv+2U&#10;WwGtWvfoc1I51afW7kMrWJaCKxMppe/qIWMnLdMG2ueffx7qXftXK7QCWk+XZfv7d+/ebZRZrftF&#10;F11kWvQkJyeXWT2lKsskqh63XQrtsy89x8bLdJt2Ae32MH/M4Zg5Kcf/rB+sf/bJxxlrZ/85MeDE&#10;gBMDTgw4MXCsY8CHUBrAnp9TOvXFlk/vN7WxO1+/3EOVZZrx66yZfel8pHz5CEaF9IVf6F+rzNrb&#10;LNWw5e+DmLZb76jqZ23F9kih1jP92NMkygJbq6bWE2rtNGSj1roMo9y1tQRb26nYfrbh1qq1tZRb&#10;A7h0SFZ6sqeaW+Z9KrCe/7b/vuVmtua88mqWUb4AX//hBNY4o7B6xpKltkYRdBcQZMdTje1rXIx7&#10;9BxAlXYagtl39p+typatxbZcjv2YVbwBS8muJ5R/LN2ci+hVG/DJV0fetsePzZv9mnbE8FfewP4R&#10;49n7NM0AbYkr5Vhq45gxYw18qkZW0Fm+D61Sg2XoJAVXKqztZCzjIym3UmelysoEafz48aalzcKF&#10;C00zYrWyUcsafU4qpupg9Z4eShVW2x7BsFKSZUwVEBDgdkn+888/DeQKaAWNWgety18JtPpepQxL&#10;jc5jzazMoGT6lMf6V42dYNU2rpJxVvmUaKVXy9xKKu5ll1+Gx558FMuWxVmbsC8NW9u3wXRulwO0&#10;zg/rsf5hdZbnxJQTA04MODHgxIATA39BDKg3aFA0QjpFY05oGLbRyXgX04nViqc0xZjpxq9fRsg9&#10;DxuaPos/w/9gmnEMDYD+PxS6KKMofkXB67pr1Bqn7lEptJ5pyIcC28pa+VRVU+sJtWXgtrxhlEyj&#10;OBlHZDkhe6i2+tsTctX2pxRyLSX3UJPd0ufG628kYF/NbikfoK33CIJpTAV/I+3PgKCF6NR1jtWS&#10;h4psz940fuo7Cl26SpVVL9l/mvHTwY4hl8vxV36IoUK7bGNlQLslFzEGaH2P2BRKQOvbJAyDnnkB&#10;e/oOYS+dVOW6csozTCWFVq1o7NY7Aq8hQ4cYYDtw4ABiY2NNL1i9LuDVc5fILkaxVK2tIPTW2yyH&#10;4sDAQHetqQ2du3btMq+rNlefl1o7ffp08/a8efPYgPlDA7RyG9ayNK96uuphpxzbNbpSfQXBfxXQ&#10;ypBKgK8etBqDEKYOq172999/x+Ahg3Eg/QCGDBligPaaa67BM888Y+qGN2zciDymE2/ZstmYYkm5&#10;vf2223HllVfgjbdew/qkRGsTNm7GpuY/YAJTsx2g/Qt+cJy05n94WosTI86FqRMDTgw4MeDEwN8r&#10;BvzYx9OHbXnCOy3EQv922PnuDcbJeAdrZC2YdUGtYJbK7Iamz2Nop5HwDo79f4JZGUJZQFv/Iy86&#10;HF9NmL3E9IE90hrawwHaqupp1dLHMwXZ6lFrTTbMWg7IHoqtDbYuoDVQS6AtP7kBlyZSdtuf8kpu&#10;Vf++zdWXVinGV191DT797EcEh89GAG9GeJr1SpX1C1xEyF2ILt2moJvU2N6CWaYaU5UNiWCd7P/L&#10;zYvjfby4gPbr9oZZ41kuW1Gh3ZJjAW2zIwfa9h3j4dMoBP3ZTHh3p64AW8ZIoQXyDVMx89fU0KpW&#10;1e4l26hRI2PO1J4OvV988YWBXdup+N777sWwP4cZdXLAgP5GWZVx0gPsveTt5eVWV+3erErLVV2s&#10;gFbQp+/R9ynlWH1opdAKWLUM1dxKobVTjtXyR/MLdpXuLGD07GNrg61e02e1/lofQbfaA3n2qtW8&#10;ciCeMGECVIsrtVjbJDMr9buVKq11Fqh//vnnJv1aMKtlaf1uulEHyY18nX2zOH32+WeIXx5PtXUZ&#10;PvnkE752tVlPLftX1hVr/Jq3aI6XX3mZaQ134Korr8RdVKk7dgq36nGLS1CyNhHrvvoC4+iU5gDt&#10;8T7gnOU7F0FODDgx4MSAEwNODDgxcOxiwKSWhsagV6cZiG/ZCHteuwh7XqyNPa/X5d91rH/r+dUL&#10;sefl85Dc5Dn8EWHD7LFbj8PdpzbQfv5FIK6+4joDtMcCZo8+/bhqqPUE2zJQK9MoF9i6TaNsxbYS&#10;uC1fd1tezfX8t2pyBclXXHY5a43vQePGbeDfYRZVVsFs6f6T4qoUbrkV9+wz1qXK9qGj8Qj2m51L&#10;861/sunToeK0FGhjBbTs0FMJ0FoKbYOjAFq/8HgENgzCMNpKb/u1OUqSE4h2cjnOZdoxIa+wGH8M&#10;G2bShi+++GIDlpLTL72URd6cLmearED0ak6317sDXzZpjNilcSb9Njw8AhfXvdgUk99BBfJ3qph2&#10;n1jbOEkGT4I7geMFF1xgoFMqptJ2BaJKWVYq8yWXXGLAUSZLMlvSQy2BlG58xRVXoG7dugZaleZs&#10;P2xgnTFjhplP66/2PoLVoUOHVgq0UqOVXq15Ba16VjshG7IFm1KNL7zwQrNeWt9rON9Vl1/Bg/4K&#10;jsnFuPKaq3hX60PMmjeLPX2zjdL85ZcNCfX3GfC+5IpLUefSuriYz5q33p31DDT7BQZheVIycgjO&#10;BVnpyF6yECvqv4nJN9Yj0M6nI95fawhwuCdAZ/5DHdTO+06MODHgxIATA04MODHwX4kBH5r+dI6M&#10;RmwQO3h8ejeSP7oPyZ8/yumRMtPGBvdjzdevE2aHw5tq7v//+FgA9muLPhRrbjMpx0fjclwehg+V&#10;diyV9mBKradaq7paz9rasv1qpdi6nJAFtfbkckS+gTBqT+6UZFfdrZ2eXJmia0OvIPpKXv8/8fhz&#10;aNOuL9OIl1WiyqpWdhEiu8v4aTBrZXuwZnYo/z2VDsZSbf8/Usr/ynOQJ9AmI35D2sGA1u+IU459&#10;IhIQQaCdcuHFWM/U18K4yeTBVOSXZKNAWm1BIWbMmo0mbK8jw6ZPqTZ+9MGH+Lj+h/io/gf44IN3&#10;0aDBx/j40wZo/nsrzItaiPTsLGRm5xCEh+P9dz/AO6+9gyZfNEbvXr2QulspzZYaKuDMysoydbRq&#10;z/P2229zWQ0wcOBA42SckJCANm3aGGOod9991yijSjNWP1c9BKpffvmlUXE/+OAD0xIoJibGDaq2&#10;CiwXZi1f66955Zws8yi7xY6ebXdi1ff+9NNP7Lv1jumBq2e15YmKspyHBdpKK1abIq2X1veTD/lM&#10;gG3Y4BPCLr+jQX34BPohNiGWbtHcTi4/IX4pQkM6sN62Kd7/mGPy8ft4+5P6eK/BRzxhNMfUaTOw&#10;Nz0T6byLsI9js2/3JmyZOBixTz2CWZff5gCtkw78N/iB+ytPgM53/f9f0Dj7wNkHTgw4MeDEwNHE&#10;gJyJIwKnYFD7AejvPxj9O/yBfoHlp6EY0GEIuodONnW2R/N9x/Kzcjn2CxjHNjT3GmHqUroV/9Uq&#10;bfn+tJ71tZ7px/q7LNheW8YJWVBrg61xQ/aEW4962/KAa7sly1TKngSzmu/ySy/HdVdfg7fe/pwK&#10;60TCaWwF4yeNYXhnGT+Noyrby9VfdiwdjOeblO5/biuewzkvuIC2GWtoVyZjafK+ikAbtzmbCm0y&#10;Pm525KZQXlRoezQOQzSBNvnRh5E7eyixbTsV2mxTRZtH6Nx3IAMbN23CRtZ+btqwERvWJ2MrzYy2&#10;b93KnrGbmEa8Gduomu5k+nBWXi5BuJjtfooJpWl09d2IjUkbsWXTFsLsbuSz9lYgq6mwsBD5VHLT&#10;0tLMstevX28U3D179pjXs7OzjRorwyW5AyclJRnQVf2uAFQwrDY4+ozmkcGS2uBI/dXyBc2aTxCq&#10;z2v5Zhs4v16z10Pz28vUd2o5ml/zya15K7dTqcb2Ous7tS6aT9+rMdnCebekaIySkZyyAdt3byPY&#10;pyO/UPXIRVynfK77HuzctQPbdmzD5h1bsXFrCjZsTuG47UIux0I3ENI47SvIR8bO9VjdOxjzbr0R&#10;Cy65Df6OQvu3Ockfyx8MZ1mHc1J05nXixYkBJwacGHBi4J8VA6qL9OkQbWDVTPq73ORtXl/8t7rO&#10;EYwFhc3Fww8xa/GiOpyObdpxddv5VAW1UmnL19UKbD1ra6++snKwVUqyZ1qyDbhySL7OU711/W33&#10;uBXIXn3VtVSrL8a9dz+Aps28qb7OZ4pxKcwKUn2pugZTle3afTr69P3DqLI9ew+jKjsToRHRULue&#10;/85xbAOtD4E2iUC7tyLQxmxi255VR9e2R0Db+6twxDE/fh1TX7NGdSd/bZIWaYA2m4phoTuJ99B/&#10;KE1Z8xcSJCt7CB4Fsp5AW9l8toJb2Xu2slrVe1q+Ji1DU1UPG3xt+D3YvFqG5rNV30OPBMtg1ce3&#10;pJCf0TpYvWmrehRImc2nMsvvyC7MQ8Hm1Yhr9xOm1q2D6CvuhD9NBZyU43/Wj9h/52Tl7BdnXzsx&#10;4MSAEwNODDgx8G+KASmI/kHzmd3YmOm/lx3zOlpPtddOMT7Yc2Xux3rt0FAr0yird60FuFarH8tA&#10;qqxya9r/lFdv7fpbPl968aW4gqWLLzz/Flq1GUA4FciWlgP6BixEh9Boo8B27znGuBf37DWAf09C&#10;x846Pv4rqqznucDVh5biq4B2WWVAG52cjsUrkvBRk3ZHnHLszZTjHo1Dsfic87CGdbBZnbyZccw6&#10;2pI02kJRBTUqLWs6CVp5hEMbVIupwObnELyopAr0igiwmgS0xVJf+XdhUSFfs9RSu55V79npvfaz&#10;1FgbYG1oFGza4GorrYJB/S1Y1UPv62/PefWaDbL2sux5bJi0/20rxHY9r516bM9ntssDwG2odW8L&#10;jZuKOXGwhK7cRm6/xqown6naucgvJswauBdc8/YAl2UGqJDzF3DeIi2f48h1zuZ76YVFrF7ma/xs&#10;wbJFiPrsQ8w46xzEX3s/i8wdoP03/VA42+Jc+Dgx4MSAEwNODDgx4MTA3zcGoqg8LkKL37vS6fgq&#10;ph1ffExTjg/X+biqmloLaq3JMw25fG1tqXJbNdhagGupt/Z0/bXXm3TmOhdehHvvuZ8ljM2ZKqz6&#10;1yXuelnbwbhj58Xo3msqevcZTJjtgx69RyO8yxxC7uL/mCpbEWjl9xTLlOPlmyqpoV2UtBdRCYmo&#10;36jNUQFt14YdML9mLaw67wKkNvsEhUunkBz3ENGKkEVAyyoqYE0twYuAWmgDqVRQ1teWEMgEaTZI&#10;ClgN+AnxOL/gjthnga4LQD2B1v6crdrasGhDsK3k2nArwLQB1lZYPZdnQ6j9mpZbHlTtz+t1wbTn&#10;d9vfb4Os57z2cuwes6XrqBpcfY+glutHRTbfNWZC2kJCfWEha2kLCLSEWWMgLdGWU1Euk7tzC5DB&#10;7crgZzM5f3FuFtLHjMTCZ55FdK1zsOqGBx2gdWpo/0PpKc4Fzt/3AsfZN86+cWLAiQEnBv4rMRBI&#10;tdE3YDx70d6AOhccu160ldXiVtcoSinIVachVwRbz/ra8uZRUmwrm0pV3GuNMn05jWnffLMBfqcq&#10;GxK+mIZZpcZdUmWDwqLZimcO62T/ZIoxQbbnUERETqWCK/X2v6jKVgTaz77xxZLVyVi5uZK2PVGJ&#10;e7Awfg3e/7K1S/I+/JxsKbTdvgxE9Gm1sLrG6Uh8/AEcGN6LGcfbCbQFyGTKbBYBTZqo1EYlzhZI&#10;eeUkShXQFhPUZHzkqcYWEOByC3I4L2tmXUArBVcAaSuiAl8bUMuDa2UQqs/awOmp1HqqqJ6teMor&#10;s5ovNze3QtqwpylUeXC2VV59nw23Alp7OaWQbgGtNUIW1BtVm+NHzLVeEfzn8a8cTtn8m/ncxbnF&#10;yMljOyDV+hJ8NX/R/j1ICQrGopvvwOpTz8aqa+9zgNYBWgdonRhwYsCJAScGnBhwYsCJgb8sBvyD&#10;BG/zaXjahDW0Fx+XOtojUWpNajLBtuo05MrBtizclq+39exrey2Xfzkh/kI89eSL+O6HYELrbPaQ&#10;lSprpRhLlVVadkeaPnXrOY7Oxf1p+jQIXXtMRijratWDVrD7X7n5UfV2kk1ZU/z5t36IW7MBq7Zl&#10;VqyhXbg2FQuXrcZ7DVsdMdB6EWh7Ng7GyrNrI/nE05Bw5WXY49sC2JZINGNKsflfIXIJsHmqS5Xa&#10;SCWxmIqtUWIJaUVSal3KrOmfyimfQJvHWtB8wnAep1z+LaBViq6tonrWsJYHWs95bPC1lVFb1bUB&#10;004F9kw9ttVTG1bt5dkg6vl9doqxrep6qsT2d3vCdPnvtwBd46Ft13hwxPhaAf/O41jRwqq0DlmF&#10;yRmcN5OfIdwWs3g2m2OYxjkyCf/FuZkoWrsGq+kKveSCy7H55LOw6uq7uX+dlGPnpOCcGJ0YcGLA&#10;iQEnBpwYcGLAiYG/JgYEbcEdY+l2PNy4+tY9zipttY2iXG19DqbWlqYil+1dW1lasqdyezlB9qLz&#10;L4J6zDZo8CN8/McirHOcUWVtV2IZfQWz5Y7Si3uwRlZ1spHdxyEsYo5J01Yrnv+Gg3F14tAC2i+/&#10;a4/4xE1I3JVbEWgXUaGNkkLb8PejA9ovOyDp3HOResqZWFv7HKR+8g4QM4d8lk36YiVtSb4B0hzW&#10;geZJnbUESCuVV6qj6kjtiW8KaJVkzORbpioXUozMRUZBloFhz/TkytKMbTj1rF+1VVPPmlgbVO1l&#10;uFOeVcfrSos+2DIEobbq6jm/J9Tar3vW6lZMiRbHapulWPOZ21+YJzMqjZMqa2E6+ubyBoCcn02q&#10;cRbHLYPv56i2lmnGXOc9fCO94ACKU7eieNoUrHjieaw85VzsP/kcrL32XgdonTuyzl0+JwacGHBi&#10;wIkBJwacGHBi4C+NAam0QWEL2MryayqWFx13ldZWbKtjFOU5T1Vqrf16ZeZRNtyq/vaySy4z/Xav&#10;v+4GfPRxM3j5DmPt63xOBHo3oEYhKHShcSvu1mMo62T7o0+/8YjoMhf+wYRYgq4DsuUh1wLaxj/4&#10;Y3lSCtanFlQCtOtUQ7uWQKuUY8tF6nDvWnlFLEf3hgFYd85ZyKxxFraffia2Pnwfcv/sRxLbQ/oi&#10;1BJIi1UbSjgtILipjlZMK2jTZGBWlCuRUjBLc6MSwmsBldmcYoIwNcpcQrEATwqtp2pqq6M2yLpB&#10;2QNMy5s+eUKlZ42rp2Jbfjk23OrZE2RtBba8KVVltbyVK8AcC25vMdOQjemTSoq1jdpWcztAQMss&#10;Y7UZyud45XPefKq4mfnIy8xhWjaBn+8TZXnDgP9dF48DHUOw8oY7sPGEs5Bz4llYf70DtIcb1878&#10;1blr5szjxIkTA04MODHgxIATA04MHDwGTI/VwHG4776HcOG5Fx43c6jytbWHC7UHM44qD7yC2csv&#10;vcI4Fyud+porr8Frr9dHG6+BhNh5bLvD9GLCvJVaLIOshUwnnkOIHclpIHr3VT/ZWZzXSj12QLaq&#10;GLKAtulPgViRvBkb9xdV0rZn/X4soinUB0dhCiWg7dkoEOvOroXsk2oi7dTTsP6yS7DXvy3b0a4n&#10;je0nldHrWO1nSuRyzEnuv4SwQhJbkWDWOD5xMi8KbqXaSp+1kpaziXSCWssa6v//4Vlna69NZa9V&#10;d00F8MXZBNo8F9xrSDgEhRybXJXMckHKNM4i8B7IofuxqTmWE7QUbDkbFzDlmEp4fhpyZk/Eqg/f&#10;w8oLLsW+E89B9gk1sfaqOx2F1rkje9g3q5wfaOcizYkBJwacGHBiwIkBJwaOPgaiENppCX7+JYI9&#10;WC81KbkycarM3Ol4vFZtwyg7FfkQNbaXsg3RxXUu5jZcguuvvREvvfQOmrfsRjCdSTU6hs90JSaE&#10;CVQDQxYgkiDbux/b8PQSyI5B526zmYK8wAHZal2bS7WOwlcE2lUE2pS0kopAG5eSiWj29PmoiddR&#10;KbQ9Gwcy5bgW8k6qgZwaNbCp9tlMO34fxXOmsTnqLoq0GQRUuvQSaAsKc0xdrIyOjAWScThW2m15&#10;oBX0soaUc2XzvzlUaP8uQFtdUK32fFKkywGtxkNAS78no9AKaHN5IyCLdch5cnsW+5tUZMJsYQbd&#10;jamCp+3Erh7hiHngXiSeXhtZVGizTzgFa6+s5wBttQ4a50fr6H+0nDF0xtCJAScGnBhwYsCJAScG&#10;yseADJBi8O33/ricQHjReX+dUnvYtbUeYHu5yzxK9bYX07H4ovMvZF/dS3Hzjbfj9Tc+QTufgYTT&#10;2QTXxQZkBV8C2Q5UZCO7z0Xf/uNYK8s62d6j0KW7amQtxdZRZKt7jrCAttkvgVi9YQs2p6Mi0MZv&#10;zUHsqmR8/JX3kQNtOBXaJoFYf34tFJ5yMopqnIKdZ5yGdXfcij1BgShJTqKBEb89n4mxhYSugmzW&#10;guaalj5qyKPaUPVRNZ5QpumqwFY9VlknSvWxgMpuDqEtlxBst/SpNij+U2aUKp3D4limEpsxEN8b&#10;oHVN/Ftez6qllVpL2yf296XRFqec4hzkUAUvLslFbuIqrG72JRZfdjFSatRC7olnIPeEGki8xlFo&#10;nR+W6p44nPmcWHFiwIkBJwacGHBiwImB4xEDixEeGYuvv/EhFF6GC9nu83j2py2v9h6JUnvJRZeg&#10;DhXli86/wPSWrXf7fXjjrYbwbT+MLXiiCLOLXanFi/i3QHYeOnediX4DxrP9ziCaPo1C157zDMgK&#10;zJy4Oty4soD26186EGi3EmgrUWjjt+QiZuUGfPKVz1EBbY8mAUi84FQU1DgRJZz21qyBJWedifVv&#10;vYvi2XOBdKYdH9hHd14+E2hlEpVXkkdvo3zT1keKo+E4/UemRyS5EkKeMVOSy6+ZRynLf4+U42PO&#10;yZKpJcVq2z2AVsq18cES2BLws6nkZhFm9xFr91K3zqDpVn5RJkryM4G0vcgYNRJLHn8UcbyhsKvG&#10;qchjG6W8E2sg6bq7HIXWUWidk6gTA04MODHgxIATA04MODHw/xoDdiufxl/54u477zOK54XnWSnI&#10;f0Uasv09B4NbgXCd8+vggnPPY53sZXQsvgMPPfgsvvrah+7E01j3KhWWaqzpEcu0YoJsaMRc9pKd&#10;QpOnsWy/8wdNn8aiY6c5bJvpgOzRQbwNtFJoN1cOtEs3ZiN6xfqjSjn2pkLbrYk/Vp1/MnJrnICS&#10;U05AZs1TsPqUGlh5Uz1kdOoGbN0K7NnJ9OPdVCEJX9Rmc0tykFaUjQMEVaXUmsY1NtCyFQ0Z1hhA&#10;qd5WSm6BWv38TWpojz3QCuQlyaolkTUWdio2xWkDugL8fIJ+NgdmD2F2FzKQXshmPUw3Rh712rh4&#10;pPz4C+KuvBrrT62BdN5UyD2tJrJPPskBWufH6//1x+voTmSHeyfPmd8ZbycGnBhwYsCJAScG/t4x&#10;EIWOXZbRCfgP/O9/79NQ6Sqce1Ztwm2dvwRqbeXWhluZQdkQe94551I1vhC3sO3Oo488h/fqf41f&#10;W/SgwioDpxheTymtmL1kjXvzQvaMlWPxZAwYNI5q7AjTR7ZzVyvt2FFkj8VxWBZoU9KKK6mhJdAu&#10;JtB+2PjIa2i9aQrVtbEfEs47AdkE2qJTT0Deaacg9bSzsPKcS7GxQVMUR0UDu7ZRpaXrcU464SyL&#10;qitb8XBKYypxJiVIlzALdvVxqbTqUWv5Qykj13JG/pcqtC5DLPljaRwE+Pl2bbFsjpVnrGe+pkri&#10;/UxATqUVVGbBXhpIpwE7d2Ff7yGIfuhprDzjXOzjzYTM007CgdNPQjpvMKy7/g5HoXWg1oFaJwac&#10;GHBiwIkBJwacGHBi4G8RA6ohDWJLm85dF7Ku1g/PPPMSwfZqnHv2ubig9oWVtvc5lgruxUwlljJ8&#10;fu3zOZ2LS+rWpRJ7O5564hXWxn6BH3+OMLAaGrHk/9i7Cjgrqi8MSChggq1/uzuwuzBAUAFJaVSQ&#10;Lunu7u7u7oVttru7u7v3+39n5r3dt8sCSyngHX/X93bexJ1zzwzz3e+c77CkjtSQJUAlmJ059yxD&#10;jc0xf9FRCjwdxvqNBwhiKfS09BQZWT2HVuXHXg0gazyGIYd2sM7QhqVUoXJs558BW9cA/Npt7GWH&#10;HAtDu/T3yXBpXAOZ9Qhob6uBgnq1UNCwEULq3Q+nNz9B3LIVKAryo0wvwVdWMgpzCclYjkfyQJMZ&#10;epxSLIytsLAErlKOVRhJNinNKiG3Amql3awRx0aVZ8Hyeo6sDmo1xlq+ZNEwOTqDK6rGKVyZjHSm&#10;3SaS9Y5FkbU9gvuMhNWDLyCUtYCzmcuccWsNJDasgSROMvg9/ZICtOofsOviH7Dre8b4aj6A1bHU&#10;WCsfUD6gfED5gPKBi/mAAMWFS90pmHQaw4dPRetWbRiK/AZBZmPc0eBONLqzscbcGoWdLgZqddb1&#10;4XOYXqkR2/juxiwb1Jig+S5+vxuvvvQq3m3yEX74oQPatR+AvgMWEqyaYe4iRzKyTpg0TWdjZ86x&#10;w9wFVliw5ARWrD6MdRsPMbT4ANWKD7P0jiVBLlWNpykge7GxvrzfTQCtlO2pCtDaeKfCyskfrTqP&#10;uSJAu+zPqXB7oBYyCaJKb6+JnLo1UVi/EZJvewSnGj2B0527It3Wkjm0kkebiKKcJNEtRgZzaRMo&#10;apQiok9aWDGBK1Ed8S3zQiWXVmdpBcjetGBWU4DS82TlkhlATO6VwFYYWiPCzeAfGTREnqhDF5Kh&#10;zUJSSRLzZ8l4hwUgbv5yWL7XDPa3P4HEencw9LsmUuvXQPzdNZHASQbvJ19kDSdrTGaM/+U5k3og&#10;K7spH1A+oHxA+YDyAeUDygeUD1x9H5g0zYYA0h6r13ti4xaqAy/biJGjRqJTx4749JPP8OzTz2qi&#10;THc1vJ1A9x6t3UMmV9hVAalak+8a26r/fn/j+zTRKWFf77nzTo39/fCDT/Heu1/g++/b4+df+mDA&#10;oEUYNXYb1ZdZVmiBM/vgTGBqTxBrx7/tsGCxBdsxLF9xCOs3HcGGzUexdPkhrX7s/EW6qrECslff&#10;HyreYxUBbZUMrblbCiwc/PBLp9EEOgJ2Ll19a/x8d6zozdpA99clkBVAewsy69ZCngCrBg/Dptbd&#10;OPjS64hdMg+lYd5EbNFkXxMJy7KZQ5uFZKof54jSsYTbErMVkZkVQCtgTvJGS0nRlhLVln0yw1RC&#10;j3UZKR3pnvMf10n4rl7iVg9T1gCxsV2lJFg931UvP6SVz5Xc17LT6PmwWn1aY5MOyRYm6+RKpECR&#10;ZAjn8v8ZvN4M/i6MdTmgFaTL/XILyFTnI7MklS2O4cbRyLE8Csf2nXDi7qcQeOvDyLn1LhTUYbgx&#10;mfKUu2sjhYDW53EFaNU/QNf6gaOOr3xM+YDyAeUDygeUDygfuDwfkDDdiVOtyYbaEzx64tBRLxw+&#10;aoujx48T4K5FT0aDduw4BN980551XzugTZse+Pbbn/HlF99r7euvmqHpNz+iVevOaNGiE5q8/TW+&#10;+74junT9G506jUT3ntMxeuxW/D16B9WIzTFrnrCwzgwndib+seffwsJSoXiJGRnjw1ilhRMfxtoN&#10;x7juCAGsmQZ8p1PVWECsgHA11v+EDSqGHFfJ0Jo5J+OMnS9+6jDq8gHtAgLaXjPhf3cDFNxyC1C3&#10;Ngr5WcSyMfl170Bsrdvhftvd8P78I2RtWQQkeBBpxhCgpiC7MAPZBblavVUBskUstipgtpjosEgU&#10;jqmCXFSSRYXfdLKRmQxTztXUkfOlni3/K5biP0R9RdypqJjsJVs+c3KlFRIYFmoqyaKWLACZnwWE&#10;jWylGrC88iWf58gipZzNzxweM1crq8PasWwFBOlFXF9UxL7lc420Qrk47QLZB72VUOSpkNeUR8Xi&#10;rOIMZFA0K1v24fGEndZCjYWhJWVbWlCEAubM5hbGE/7GoyjEFj7j++HkC0/D69a7kVHnbtq+Pgpq&#10;1aTCMXOab+PkQq0a8H9MhRyrh84/8dBR51B+pnxA+YDyAeUDygeUD1y+DwiwnTDFmuynDVWDHbB3&#10;vw8OHPbBhi3uZHAdWRbnmJbbunCJNUHlEYyZsA9jJ+ynwNRB7ncIM+eZE7CeppDTbv59EvMXu2Du&#10;QjcNvE6b7ciQYmcCVmeut2YI8RmW1DnBerGHsHbdYYYRE8RuOKEJOy1YcpznOU2mVhd4MoJYlR97&#10;+WN7efeFDmj/ZA6tN3NoQ5KLzhWFMnNMxumzvmjRbhRlpS+ToSWgXdljFgIb3oXCGvUAlolBzdoo&#10;qc2yMVq7FUk168LjzgYI6dQcBda7CND8yS5GobAwhawsZY40wGnImxWGlhK/RQJKqYRcWJpGgJrE&#10;eqvMHC3NZmgyAS2DcwvZJPy2hOC2mPHJOvhlLi4ZzDwN9BL8EREKg6rl4fL4RSyNU5R/FQEtE3sz&#10;CosIREuQLWmuhhxYyYPNJ5CWkkMa2M5nQDUbCghmBbXz2iRJWOu7KD4XZyOzMBW5BO75FMwq5Dal&#10;InMsNuFBS5lDW5ovys9yLApBFVMtOs0PMRtmw/Kbt2F33x1IqFMPRTXrobgGJxRq1EIJgWxR7VrI&#10;rVEDgf9TgPbybqJ/+qZV51PjpHxA+YDyAeUDygeUDygf0BlbnbWdNtOaQNSGwNSKANSO7Kktwe4Z&#10;AlwbAl07rFl/lgzqGQLQk5g9TwCvsKqnsYD1YFesMWdN2NNYtUaA6iEsX3UQm7Ycx9r1R7By7TFs&#10;2kpQu/yEVjt2zvwz3N9KqxlbAcQqHZZ/kY2uCGjDkqsQhTrlmGQAtCOvENDOJqAlO1jjVoLZuhqo&#10;FUCbx5ZVty6Sbq2LgFvrwO/xR5HW/0+UupmjJDccxflxxGwCUcmmGplUEYNiMm0J1aFKSvLIwGYR&#10;HKYRqKZzmzxCWLKyEqArYchS28cQ6CuBv9IKCRYLCBRFDbjsV4NicDHL3hQVMsT3KiXkCpNcwFjp&#10;Ava5UCsxpKsUa4rNhib9LNHYWLkwvc/GvpJb1pjmvJJs5BTK9eVwDcE6mdySXB5BEmk1/Ms9iMiL&#10;SwTdplFcKxypJ7bBvu0PsHi0MULvuQPZLNEjQLaoBtlxtlIC2hIC2jwFaP/Fm1D9g6ReSpQPKB9Q&#10;PqB8QPmA8gHlA1fiAwJujczojDlUR55rxRI6FphPlnbxckvmuZ4hULUisLXEqnVn2E7zuzmbBcOX&#10;LbFlmzW/W1GF+CRBsagRS8ixOY9jyU9bMrqScmlgYU3OVVWfjX25ks8rscV/b99KgLYqUajTTikM&#10;OfZDy/aSQyuDeRk5tBpDWxWgrUdxoroUJboFUXfeiti77kBkzdsQ+dhzyJk7E4j2QmleLMFnOkWQ&#10;cplRW6yF6hYSIBbnEnSSSRXJ49LifIJFKfOTo4UY6/myet6pRr0KvSuKSlpOLTNrCRi1UGR9iwqN&#10;eFZjf68SniXjygOyr5oSsaBZQySz9MQIaPV+6D3We11iyLuVUkV6KyCzXMjrLCabW8Cw6bx8MrHZ&#10;ZHPl2GIGsQ3Z6mJaCaWpyHE0g9tf3XDm6SfgUb8Bkhs2QNEdDZHPUO8CDdTWUoBWzaYpIK98QPmA&#10;8gHlA8oHlA8oH7ipfKAcSBLoELfof1sT4J7FLJbUmTnXtrzNsWWIsg1/Y+7rbGIcbVvJfzU2Gy0X&#10;VmsGIHsxoHo1AOVk+uTFzlP596tx3hvzGBUBbXhVgNbSLR2W9gH4qePlqxyPvxCgJUObRIGouIZ1&#10;kXbXnayP2hCBteoj9sMvUbxqFRDpRxyYQkCbAXKwLETD8N1C5sDmEvbliewvISAZ1UIC2wJhKI3A&#10;kAC2RIshlmao62MAtqX8zSgEZSjvqoFLjTmVmraSm3p1UmjZP547W5hU6atBFcoArY3nLJB8Wq6T&#10;VljGzQpI1XlabZ2WQ8zrzCNjm0f+mceVVsRQ5kJej9TsLSghM1ucgtJIH4ROGoXTLzwH1zvvQUJ9&#10;srP1bkXBbcKIs1xSTQVob8wbVs3eqnFTPqB8QPmA8gHlA8oHlA9U1wdMQd+kadZaeLJpM4LViQbQ&#10;KttPnakzstKmGhvXTZ99luytvaZurDf9+1xDmzPfDqvXuWDLdnds3uaBTWybt/L7Vjf9c5t8d9Xa&#10;Jq7bpH1WbJu3unA7V4Y6O2kqyQsW2zGXl59L7PmpNzmngO9ps2zK+8l84grXagK+q2urG3c7gyjU&#10;IKlDG4nwtCpCjq09MmHlGECV48uvQ3t+QMv82VsIsurWQXadW5DGz8y7GyGq7u0Iq9MYqe9/h6LN&#10;W1CSE0Mom0pIm8n6qrlIZ/5rLvNSiwUgMtyWf2pppxpzqykXk+EsJuAjkC0VMGtsWrHaMmljTfGp&#10;IqAVYCmlgUQf+SohWmFocwTQsh/Mz9VyXiUf2IBtBUSz61ptWSFxDZWIykOhjUwudy/IY9+y2TN+&#10;ygb5vJ5M5gaTm+Z+uRSzohBUkDNS1y6B00cfwfHWOxFT707k3kY16dq0MUOL82+pgcJaEnKsGNob&#10;98ZV/5CpsVM+oHxA+YDyAeUDygeUD5j6gJHVFOAqzRiCbPwUQCosrbGJavGiZY56W+7E0GQHLFnh&#10;gK07PDWhqd37vLFrnxebJ3btdaeisg8sLANwxsLY/PndF6fNpflozcrGDzZn/WBt63uRduFtLCy9&#10;cfqMF4/pDbMz/K596n+fOOWFvQfc2T83re3d78GQaTeGVDtg2UoHDfQK4yxNwLlcv6k9br77plzl&#10;2JeANiKt5FxRKFuvLFg7BaLVb+OuSchxwS11KExEkaLat5BFrIPcu+9CeoO7EV+jAUJvaYzEX34D&#10;Tp8EksPIQCaQoU3TmNpMCbEVfCraSUSCxWyFAmyFjBX1YE1siSwuV0gr5XcNzBqTZrWKPsLE6uG+&#10;woQKmM0jlM03FPy5co1j6Z+ITAn4FoBNoC191lhgHbxKk/I7UpZI1I91ltbQTQG9Wgi0ofauKDxL&#10;iqxcJ4+bls/6vEUZ7G8W92Bl2mhvJCyfC5dvvobzXQ8iusYdyLmlAVWN6yG/5i3Iu6UmisiGF4nC&#10;tAK0N1V4zc33cFL/SKsxVT6gfED5gPIB5QM3qw8I+LycazOykEbQagpedXZV8mfPsnyOPVasdtYY&#10;01VrXZgf64x9B31w5Jgfy/344uARLxw7SQBqGwBLmwBYWfvD0tqXzccARH1gYyvfvQlQ+d3Q5O+K&#10;TUCs3qy1T++yZmld/l3WV/7bdNuqvltzH2OT3+W7cTs5V1n/2Cc5v6UVG/t/0swTh494UPmZQHe7&#10;qwZ0ZzMP+HLsfS32MYaAG8duojYBcSWg2wTQhkYiipCoRuXFzjcLNs6BaN35GgFaUTmuSaBVpzaK&#10;GtzG2rQEX7fdjvR6dyG81p2IfvB55LXtgdK9+6jkG0XQl0JQK/8VajCO0bcakBVQyzRTHSwaQ3U1&#10;FWECVi2EWOrV6im1JsmrWtkbCefVwnYNdV4lE1VA7pUugpmlbE82BaiyeaJcqR1rDC0WcSg2IXDz&#10;ef4C/qbV2RXMbQC90m8NBBO5C4gVKpdptBSEghZ2nZSXgaySDPY0BSXxPsjcthp+3/8Ah4aNEV7z&#10;drKyd6FUSvQwxDifdWeLGjJ/th5DjhVDe93c1NfiQaGOeXn/SCq7KbspH1A+oHxA+YDygavnA5XD&#10;fU1ZQmEOBXyez96mwNUYImys6zqN+wrLOpshvnMWCHi1o7KxI4GrIzZscsbBw15kToUB9YetXQA/&#10;yZqSMTUCQCMgtdGAoCnQ9NJA543YTAGxgF1rIxjnpxWv6egxD5YccmKNXJ2xvdZ+bjr2OmA1Nv3c&#10;Mukwe/5ZbfwWsfTSkhWOLI3kQCVpB5ZMsmdzoBjXWT2v+aKTHwZAO2Q6fAloozOrALSOvtmwdQlE&#10;m2sJaFkTtZgMbQlDjgspEpXD8NicO+5C1t0PIY51UyMbPIi0Tr+j2M2eebMxBH5JDLPNJUtbAlar&#10;YegtAa0hVldIWPkq4lFardey3FRd/ElCfUX4WBM/NnwWETRKTdp8AZ3cKs9QyudqANps9jGV4DuV&#10;x81kfyjZpIUYiz5UWSS0QbdKC0M2qi0bxKmKuFGR1MaVkjzCRBPM8isBcgFyWHe3pJTTEIlBSNy6&#10;Aq4tv4fbvY8ipuadyKrZECX17wLqsfYvQ40FyBbdXpuh3TWRp3Joq3FzXPub/eI3qOqDspHyAeUD&#10;ygeUDygfUD5wffqAkWkzhrQK8DQCFxkzPc+TAkwEn5JnKuBFQMq8hXYEL47MR7XT3seM+5vmuBr3&#10;FxGnecxbXbjEQWMa1290Juvogj37PBgC7IXjJz1x6rQXQ4GFwRSWVBhUI1sqAPXGBalXCqw1Vpeg&#10;3dbOF7ZkmHfvc9XEsMTOV/OeMoJXAa5GHzDmIgtwlRxgyQdeuIQ5xswNXrPeiWHdDJfe785xdMP+&#10;QzqbvO+gBzZucWGpJTLrbOIflwJo+xDQ+p0P0DoH5OCsaxB+7TL+2oQcS+meW8gaMhy2gGVkihkO&#10;m0fGtqDubShoeA+S69yB0FoNEPzgs0j87Q+UkKlFapTATtZ0zUcmy90IuylMq7CvwnbmCNAV8Sii&#10;VglNzuLfAiSFHRVQK0ytbG9UghJRqRLG9RZpLG2RBmyvRg6tnCKd7GwM1YfjCK1TDf0QLK31wVBX&#10;l5uU5dZqZX2EMdY0pAzMLcWsCvmDgFlhbaXcUAHRbUlOAkpC3JG1dR28W7SA9V2NEUR7ZdW9i2HF&#10;9VFKG5ayJFIh82bz69VEbv1ayCKgzVWA9qreyFfzoaCOdX3+o63GRY2L8gHlA8oHlA/8V33ANLy3&#10;nC1l7VcBqwQsMwiSRKhoMZk2YdY0xpSM25r1LlpO6jKyp2s3uLDeq5P2u+SsSr6qgFsjayuMqwBe&#10;YeeWr3ZkKR1n7Nzthn3MFT1xkrmjFt6wINMoLKuNnYQASyiwHg4soE1jKBluK2zklQLBG3l/K42Z&#10;NdiHn+ZW3mSsyc6ud9Tsfbk+bDrpIEy5Ebwa2VYpbSTCVcKyLuTn2g3OnHxwwYbNLhxDDwJXd+b5&#10;ujLf1x07OK5rNzhh3SYnrKRPzCFTO4s+JJMXU8jay/FFlbr6TLLO0BoBbQxDeM8JOXYJzIGdANqu&#10;1w7Q5taqhVyCrtzaZBIJaosIaIuZ45lXqw4yyDDGNbgHEbfcjdj6jyGzeSeUHDgAZMZrJWpyi7OR&#10;V0hwJ/VjSW9mFeQhg7Vps8mKZhKcCjuazJamgdxSig1Lfq2hio+GHg2N6wXGshiO1q4WoE1lHHQU&#10;a8PGEioLSyt5shIWrYFpnUrW1JqLKBolgsyCbfOIdiWXlzJP2icr7SK3SEr1sMYur08K+WjwPMIP&#10;SasWw7Ppd/C851FEMMQ4RQDtLbdS+Kk2SjhRUEybFtatgbxba7AOLVtdMrQMOZZ6tKoOrfrH+XIf&#10;bGo/5TvKB5QPKB9QPqB84ObxgQosKZm2CVPYyLjKehFP0hhWhvgKEBUQIiG+AlpEsXctgYt837rd&#10;Dev4XYSJlvN3yWEVcDOXQFWAr5T+lGMKKBbWVsSLBORu2OJM9pCiS8z7PHVaB64CymxNgKv8rYPW&#10;/zZgrQy2NfBqsJWwsJJLe4bCUQcPu2PbDmE7nTTbi80vCBANYcimAlKmYcMyeaGpOZM1nbvwrOYH&#10;SzlZsXy1MK7OWEOAumO3BychBDw7abm7AmZlMmP5Kid+OmmA1RhmbmTjjRMaxnNd3jOlYg5tTEbp&#10;uYDWNTAXdm7XGNASeOXVJnNYRwe1osQrwLaA63Pq1EEaQW1KnbuQXPs+JNz/IlJbdkDx+k0s6RNM&#10;ppXZtBRGKi5gDVom0+YWCMjNYTguS/wU5SGF4DaF6DGNQDKdQDGdpXzyyXxqFXwqAVpRRy4y/Hc1&#10;AK3g1mweL5nINY2fIvyk5fMawaxIG+eyL0wElrDiQgJyybPNKilEBpNms7hfDsErC/IgpyALWVnJ&#10;3I4hxoUZKArxoQDUErh9+z3sKQAVVesuqkWz1WIe8i21acuayBEgy5ZPu8pnDsFsLsv25BPsFta4&#10;RQHai8bk3zz/UF3eA0Jdv7Kb8gHlA8oHlA8oH7hZfKCqvFQtRJRsmFzjHIIVAaCLyJIKENJZNGfs&#10;2OWB7TtdsXEzS8wwJHTLDoJYAljJWV25xlFjYwXoCGAR4CPsmimrK+B40lQen4Bo+SpHLax030F3&#10;hgszVJhCRqIILOBVAFkZcBWRIwVedSEpA/NsFKayJTNta6cz1BZkYE+ZeTNkVw/fXceQ7BVkuGeR&#10;9dSY1CqAbGXQKmNvzGmeTRZXWHTJbxVhLZm8kCbM+Wrm4MqEhTDoUlZI/pbvi5ZJzqv4jYNWykiO&#10;ZTy3BlxNVKerz7peynPHwNAO1kOOYzKqUDkuA7TXKOQ4n/myeQwzzmfZnjwNhNWk2rGAL4IwAbdk&#10;b/OohJxVtwFSGzRGbL17EV3/EaQ1+QY5cxeiOMybFCdrrxaRg80nbC1kgHFBJvLz0pHN71kEtBL2&#10;m1xcwEamlnHJeQaWtAKgFdqUKLeEIczFbMY6tVeSRyuAttDAsorglKgVa4ywxD4LmM3h9xxCZypD&#10;yeml3mw2+5dKIJ5WlI1Mss/5JbkUiSKsLSQkLkrlfvHIdbKC76i/Yfl6Ezg2uA+xdRtTTOsehhbf&#10;Rna7NgoIWjNurYm022rwk6ysNlFAMCvh3BqYpQCXYmgvO+ziZvmHTV3HpTws1bbKX5QPKB9QPqB8&#10;4MbwgaoFlQS06jmtEhoqLKoA0q0Ep9t2EqRuc2EpGE+NKd2+yxW791IhlzVRBSCtIniR7QWw6KBV&#10;t4MpyyaguDLLZvxbmNhNZGEPH/WAOXNdtbBhg2qwMVT4vw5ejUrJwkAb817L1ZVZAogAX8r2SL7w&#10;oSOeZEP1cZMxFFElo4CSkQE/X56sgE3ZVnKYZYJBcmqFbV9KBlW+y7HWbnAtCx2XCQhhWfW6uzrI&#10;Fca33Md0PzBtl6tgffnPF2Md2mkUhYpATGZRFSHHkkPrEnTNVI7zReWYQKuQKscFAmiZ65lJECaA&#10;LIdATJjawhpSbuY25N5+JxJqN2BJn4aIrv0gwt/6BEkTx6PY2ZJVa8IJFOP4mQCkJaI0mwC3iBJP&#10;FE/KKGYOa346EgtFSEoXitLCjk0Z2msAaAUMCzDWFJbZtJNKrSGysqRetc9SKjwVUd5YUzrWVjE0&#10;mv3MzUlHAVtpHqW6CpkBXJAGJAUh5cROuPXphVMvvAy7+o0Qw1DsAlEzZu3ektr1UMr82AIy3JkE&#10;s6n12fiZSZtmU3Qrl6V7dDDLUkmKoVWAVjHUygeUDygfUD6gfED5wE3iA7oarIBNyUmUMF8BI8Ky&#10;rmX+5FaGn4rojrB4hw574uhxL02MR/Ibt5F9le2EbV283B4LCEBnM8xYwkMFqJiCJNMw1AsBEGFp&#10;RdBnPcNOj5/y1ACZsLBavut/lHnVQKshdFoHrTorLYyrngesi1mZMWT4MFWJjxzTJxg2bHbWmPIl&#10;HBthzwVcCjCVCQphYGV8qltnVsZE2HQJ9Z5LsS0BpzLe8wlUp9N3pHatTFpIzV6ZpDDmTOus7pWU&#10;1rmWk0GVAG164bmA1tmfgNY56BrVoa1LMMZG1rCYTG0hWdpcMrQCwATQZkm4LFnaYgLaYgK1PNar&#10;zSawTal7B2LqNULkrfcj9NGXENO1C3KObERppBsVf6OABAG1yQSNBIT5WcglU5tOxjOD+azZBkAr&#10;asKVAW2p5NEyHlja1WBoNXZXgKzIF2tgVthZAto8naUVZWbJm803hBpLPdp89rEwj9m+mekUvyIj&#10;m5TC60lEkaczYlbNhnXrb3Hif/+D+50PIOmOB5Ffl4C2ppQ+qoVCtmIJ16bNhOHOJNOddhuZ2ltv&#10;QQbVo/O5XUmNegSz0lTI8eXPBF3Lm1IdW42L8gHlA8oHlA8oH1A+cGk+IOBTwIgwaCLGtH6TMHge&#10;FOHxxL79Xtiz34Ohw8xr3MSQUaoFS5iwMKfCymkhogQsEhpsqlR8JeGhArAEOB0/6Q0HJx243exA&#10;VsJ/jc1KAKsGVnXAKiWChJ0+Q3Erc4ZZnyTTup9h13v2u2lCSes1gSQ9P1lCeIUNFftJrnGZirAh&#10;/9g07/RS7xPxE2HppZnmsxoZXVPl6ks99r+3vRHQToVvSDhi0gvOBbROfizbwzq0v3Qaew1UjnVA&#10;m1+TjGGtuigiYM1jvdScurW0sOMsNsn/LCFLW1JTmFoJQ66DzAbMqW14J1JvuRMRNerDqdG9cP/5&#10;ayQun4Uia7K1gaEEtgS0GQxBzqa2MPNPBaRKOZ5Mhh0LcDwvoL2KObRaKVutFo8Ux9Vki7UmQJZp&#10;ssyZ1claUWCW/Noc9q2AucCleUS7OVSLiiegdfJG/s5DCBo2HKc/eBtWTzwMr9spkFX3Tgo93YWS&#10;Og1pP04EsPSRlndMe2k5swJq2TJpy/R6dZFNoaiiGlQ9pr0UoL20fyT+vRtU9VPZXvmA8gHlA8oH&#10;lA8oH7i4DxiBiq4WrIv3SD6jNGHiJMx0GsGMABYj62ZaYuVq21jOI6BJxKF27XXDCTOWzyHgE6Bn&#10;VCjWy+voAlDGOqrXU+ixgFMrGy9DM61Zq68rD53WAav+tx/s7P21kkLCiktI9/ZdbthMhd9lnEhY&#10;TLAqatAymSBjIhMKumAW2U8NsOrjc61zT69ksuJq+8qVH08HtH8OEkDLkOP0vHMBrYNvFqydAvFT&#10;hzHXBNBKyLGoGRfeQkBLUFtIQaMChsfmE9hKTm0+mcYiArTSumQU69VhHqghfJagNu22hgglGPYm&#10;yPW4txGc3m4Crz4DEL1+KwpcPcluCktL7WYKRRUXUzCqqIDhvPkkSpkrK8QpUW2picox12pwtvAq&#10;qRxrBK2IQBHQ6k1L09WwrZC07BnIwyKF/Ukhws1hH0uoYowsxiOHJ6D4tBPipq6Ay4/dYP7E63Cg&#10;2nPUnXezPm9jluC5Azm0WYGU4GFpnuLbb0NxfU4IGIWgNHEtUY/mOk31uAEnBe7QWmENAbeKob3y&#10;G+ji/8CocygbKR9QPqB8QPmA8gHlA/+UD1Qsr1Ipt5Eg858EMkZmcQbDXKWUjwC6DRSE2rXHjSq8&#10;nhp7Kzmhp829yFrq9WKFxZXQWyNAtLYV8Cg1Zqtohnqzev1Zk6aVrjnPPsbjaMBaAKhvWT6vBkhN&#10;G8Gp9MXSxpdA3I/n8OffAWRcA8nE+jMkmPmsR73ZfBnC7UfG1VtjxtewRJEw5UYmVGdDy4WSTEsf&#10;GXNP/8lx+ad88Z87jxHQToEfGdrY9NyqAG0mAW3AFQPaFT1nw/+OewjA6gO16gEULyolEC0QVpZl&#10;ZAqEoWUrlvBj/l1MMagiChkJ41ggoJahyEXMsy0k2C0UcSOCuKT69RDRoB4SbmMYMplKnwb34uSz&#10;b+Bos1/gNmo80vYfAoJDCGqZOUuwKKC2iCG9JRReKpVGlabSIr2JwjG/6SVy2CTo2JABW/YpIk+i&#10;fiyf+q/GVr6ufK3+TSKNdWKWtWWlQpBecIcptFQz1hpr5JKyzWVdWeock1VmoSFHF0QvXAPXjn/h&#10;9Bvf4uR9r8Lttkd5jfeQeaWKcb1bCfTrEfTTHgT+hQT7BbfRlvXELkZl45oEsRKGXIfh2rexhA9z&#10;bMloF9/SkMJRXMcwbgjzLYw4mW//x17mhAUT+mddfo2qf85x1T+MytbKB5QPKB9QPqB8QPmA8oEb&#10;wQdMVXUF2Ekep7CSupKuHUWqWLeWolOinCvqyQJ6N2+VkkDOVO/11MCjuaUfw3V9CX7ZLHz0xlxT&#10;MwLiqpr8VradYfsz3NfcQj/OSZYH2sNQ310Uv5K2e5/kq0rj+n0M0ebn7r1eWq6pMKpLGKK9mEJK&#10;S5Y7aU2UgCXXVK5j5lwqPDPnWNhxGQ/TPOPq5hzfCON4/faxEqDNqArQehPQOgagZfvLZ2gnLHDH&#10;0p4z4U5Rp5yatwO1BdQS0Gp5n2QSWXdW8mgLyNQWEcxqjexiIQFtvjRhaiU3VHJpyTiWEAhL7dpU&#10;htMmE9Bm16tHIaTbkFa/sVaP9cQDj+PYsy/D+YcfETl2LNL37ECxmwMQR+GobLK2uRRYyqfYEsWi&#10;SsmMFjEcOddQt1bK+/AXTQlZqtHKf1KfVtSKCYW5vpDbsgQP/xIgmiNglN9lHSEzfy3W4LC+D8vl&#10;8jOZx2LwMFhwh42iTwTV+SUE1zx/CcWqkB7L/F9/5DlYIn7dSgT27gP79z7FmfufhM1tD8L3VubL&#10;3novAb6wq7U1AJpDWxRyMqCoXm3NNjm0o4QdC6utMdsE/gVSb1YDtMyZrVWfEwENCHI5cUC7C5At&#10;kQkDbpfB4/g897Z+EypAe5OIQ6h/5K/fB68aGzU2ygeUDygfUD7w3/QBUwXmCsq4hjqo4hcSPm1s&#10;AhIFLEp47jlNA5MCjs9tVW5vcgwBogKsTVlU/TvX81NEkfQSROVCSLoo0rmqvpWvQ7Gt/7RvVwS0&#10;cRlVhBzb++qAtkW7KwO0i3pMx9kGdyClBsNeazcEWIqnlOHDJQSlRSwzU0AwJiV6BIQZm4TMyjpj&#10;E8axwLgNWVopQ5MjbC1Bbj5bDtnLlPp3IaLhPfBpeDec77kXjk8/Da8vP0N03z+Rumweck4eQGm4&#10;H4FtEgGtQFcdghoBrQBOUULOJtDNYy3bArK6ItSUy5bDlkVIy6JADBVmOSBDy+DeWWRYc1g7No8l&#10;ggoJcgUkCwiWY/FMrIVrALMa8GWBHopUaQJW3s7I3r8NkVPGwK/zr3Bo8iZsHrwfrnfcgdAGtyOZ&#10;ocXZrMObRwXjAoLTQinLQxvllzXah3YSu1S0l76NDmppH+6r1Z8l8C1mODIacj0BbRbzb+M4keD0&#10;QhMFaJXSowLzygeUDygfUD6gfED5gPKBf8UHqmY2K4ZNVy4RcyV/n+98otBsbGri5Z8Gp5dzvmoA&#10;WkevNAJaP7RoO5LOLVS6Lgt+KW0iGdqFPWbA6o5GSKx9n1Zmpoj5n8UMlS26jY2fxQS3EmZsDDeu&#10;+F0PQS7/zfTv8u8C6DIJcDMbNET23fcg+a57ENSwIdwIDj0eexwB772HiLbtkDR7NjL37EaRjRVD&#10;kgOINlnuJ5/8KRlTqVJLaSYUFIlAUyHy89kMn3kFBKNcn8dQ5TzWqs3h9+yCfGTnE8jmcx9uV8Tw&#10;5WImyTKiWc/T1fJyCXCLmRfLUkJIikFxoD+yzE8jY/UqZIwahZDmLWH/zPNwuu8BeNx+BwIZTh3L&#10;fOGs2+qhkE23D4G/ZoOL26FqOxrtxHxkhnGDpZEKOZGQWec2hJPBtXr6LRVyfIl+fSn3gNr20p4Z&#10;yl7KXsoHlA8oH1A+oHxA+YDyAeUDF/eByoA2v4qyPR7JsHHwQctf/74yQNtrNmwaP8oQ4aeozvsQ&#10;mdWGZFTrIYNALYutuE4dhiLfojG3YAis1si66p+GdRX+lm2N2/C75OMS+GXWq4WMhnWRe2dD1q29&#10;nQq/tyKe5WpiKYoU1+B+RDV+HD4PPgOfV95D9E/tkTFyPHLWrEfeiRModncGwghwE2NJpxKA5hoS&#10;XqVArMQPs8SONJKwFG/iKibDFnAb6kxpysXaNvLJv7V9c4hqY6OR5+2ILEdzZB7fh8xVy5Ew7G8E&#10;t2gNn1ffR8CDzyL09kdYhuheJBHop9e5HdkEmbkssyN5wrkEttm3UiCL11XCskYgYNftYvw02KAq&#10;22h2pO1Mti9l3m0xQ5ILGHJccCuZ37seQATr2Vo++74CtArQXtJE1cUfMOohrGykfED5gPIB5QPK&#10;B5QPKB9QPnAtfaBc5dgvNAIJWVXUoXXzTMJZB2/8/Ouwywe0892wsNdcWN33NKJvfx7Jtz5GgaPG&#10;VCm+B4n1GiKRgDWb4Dafn1fSsuvWRjrBXzIZyBTmlaYzjDmXobYFzB8toLpvTs27kFbzHkTXvBvB&#10;9R6AT+On4f7UG3B+9wu4tmiDoL79kThjOjLXrkXOwaPINz+LAjtXFLn5otg/FCWhUQxXJtgNj9Fa&#10;KVuJtIhYlITFoCg4AgVeAci3d0cO980+dgrxK5bCe0hf2HVsBfOvP4NNkyZwe/41+D38DIIbPoyI&#10;Wo2QVONu9k0Es+5mjusdWn/za97KdXWRSVCawevKIuDPu0L7yP45FJPKYIvn96QGdyO58RPwa/gg&#10;Tj33sQK0CtAqQKt8QPmA8gHlA8oHlA8oH1A+oHzgBvIBI6CdhvMCWi+PWNg7eKL1r0MuG9BOIKBd&#10;+vt82N33HELrPIXIGvcjmiAu4dZGiG9wJ+Lq1EMKhYrSKXZ0RU2EkQhk86RerSacxL8Nn1k1GF5L&#10;QaU0lqxJrXsX4ikgFXJbY3jVawyHW++BdcP7YHPv/2D3+LNweuUVeH76LgKafYrQNl8jpmtLJP/V&#10;HulDuiF7xO/IGfUH25/I/LsX0of3QPqwHkgd3BUJfTsgsttPCPjlS7h/8y6cP6I68WvPwu3xh2B/&#10;zx2wubUu7MmQupI19SGgDGXOb8Ktd5CZ5Sf7l6L1kXnB7GdBDQpk8bOI4k8FXC8iUJlXaJ9U7p9E&#10;ljeqbh348XtgnfoIbHg/nDi5cPz5z1QOrXp43UAPr2s506eOrWaSlQ8oH1A+oHxA+YDyAeUDN4YP&#10;6IC29+Dp8A+LQGJ28bkhx/4+cXB28kS7dpcPaCfNdsC8Ebuw4+fhOPDtYBz88i8c/Ko3jnzfB0d+&#10;4Od3v+NY0x443rTbFbWT33SFedOusGraBdbfdoMFj3f66y44+VUXnODniW+64/i3PXHsuz9wVM77&#10;Qx8c/OEv7Pu+N3Y2/RPbvv4dm7/qhU1fd8eW77tge4vfsOvnLtjbpicOdvgDhzv1wdEuf7H11drh&#10;3/7Cod9687MPDnXqjQPtf+e2PbD9p87Y/EN7bPy2LXZ++xsOft8DB79l+64nDn3Xgzbojn3s68Hv&#10;uuNoc+lLLxz6phuOft0Vx3nuU9/0gMXXPWH5dS9YfdkDVp/3wJkvu+Ekt7kSGx2jPY7y/Iea9cIe&#10;fu79/g/sbdYP27/vhw2dpuiA9jJypG8MZ1cPJTVOygeUDygfUD6gfED5gPIB5QPKB24uHzAFtJFI&#10;zCk9F9CGBsXD3cULnTpefsjxFFELm2WP8QvcMG4h2yJ3jF3kgbELTZsn/76yNob7SxttaNrfi/Q2&#10;1tgqnNOD/XFn88B4kzZBvi9gm8/fpc1jf6XNdbtgk+2kyX7jF3hiAtt49kGOX97k7/JWZgOTPup9&#10;9sBorfF6DNegXccV2kjfX/pj7Bf7SxtMmOei2DnF0CofUD6gfED5gPIB5QPKB5QPKB9QPnAD+YAO&#10;aPtoDG0kkqoCtJFhSfB090GXLsMvO+T45poFULM6ajyVDygfUD6gfED5gPIB5QPKB5QPKB9QPvDv&#10;+4AB0A6ZgYDwKCRSmLdG5SUuOg0+Pv7o0XO0oWTPpZft+fcvVDmbGgPlA8oHlA8oH1A+oHxA+YDy&#10;AeUDygeUD9xcPmAIOTYCWhaqOQfQJiVmwc8/EL//OVYBWhV+cAOFH6iH1c31sFLjqcZT+YDyAeUD&#10;ygeUDygfUD6gfKCyD1QCtFUxtKlpBQgIDMGffSdq8clTlGiQAnUK2CsfUD6gfED5gPIB5QPKB5QP&#10;KB9QPqB84F/3AaMolCHkuCqGNp3Sx0Gh4eg9YKoCtP/6gKlZKTUrpXxA+YDyAeUDygeUDygfUD6g&#10;fED5gPIB3QcqAtqkKgFtPhBExShRjlIMrXIc9fBQPqB8QPmA8gHlA8oHlA8oH1A+oHxA+cD14QOV&#10;AG1VIccZhQS0EVHoM2SmAdCqwbs+Bk+NgxoH5QPKB5QPKB9QPqB8QPmA8gHlA8oH/ss+oAPaPwdN&#10;R0BYFJKrArSZRQrQqpvkv3yTqGtX/q98QPmA8gHlA8oHlA8oH1A+oHzg+vQBU0AbWTWgzSKgDY6I&#10;Vgytyp9VSe/KB5QPKB9QPqB8QPmA8gHlA8oHlA8oH7iOfKAc0AYyTTYlr4qyPVUB2glTrDB6vAVG&#10;T1BN2aCSD9AvxtM/zjeDM3m6DcZOtMQY1f5ZG0ywxNhJMi52/4Fmj4lTbTGGzyflZ+peUz6gfED5&#10;gPIB5QPKB5QP3Mw+QFw6wQq/D5gGDdBWFXKcVUyGNrKcoRUwMneBPXbv9cPOPb6qKRtU8AHxi0VL&#10;nTB81GnIxIcAWyOIHTXOQlu3dbsHtu/yxLadqv1TNtixywubt7pxPA5zMmo3wd6em7aNnbgXS5Zb&#10;0S+9lY+pe0z5gPIB5QPKB5QPKB9QPnAT+8D2nV6QNmDELPiHRCC1KkDLqj1lgHbCFGvMXWgPH994&#10;qEVZ4HwWCA5Jwd79fli60lkDsAJoBbjtPeCDI8f9kZ2dgcJCamqDimOq/UM2KEVqahIWL1uNo8dO&#10;4tiJUzdtW7NuE06cNDO4p/Kxi99jRSgtLUBeXhbyctnkUzVlA+UDygeUDygfUD6gfOAG8IH8/GwU&#10;FuRg4sxF8A4MR1pVIcdlgHboTIwaZ4mDhwO0F8WioiIUFxer9g/aQGx+Ndo1HTf2ESjVfGTvAT+N&#10;qZ00zRpRUUkoLcnVHgxZWZmIi4/HGXMbHD9xBsdPml/H7QzMTlvB2tYep82t2c/rvb9V2/KkmQWj&#10;Kg5jw+adN/1MjI9vAIH7OpidsbrO/OoMTplZwtrGXvf968KXznBi4zTsHZyRnp6OjIx07VM1ZQPl&#10;A8oHlA8oH1A+oHzgRvCBjIwMZGVmYsKMhfA5H6DNIUMbIiHHBLSjx1ti3wH/MkBbWqoDl5KSkiqB&#10;VmFhIZm4q9NMgdzVOqYc51IB4r95brHz1WhVXbOAXG0s2Yo5rmWN5yw2tCIZZ2nc1tjkN9mn8jGl&#10;nwGBiViwxAHjJlkiOCQeOTmZ2otyTk4OfP0CMGf+CoJEm+u6nbGwxdYd+zB85BSsXb8d8vf13ueq&#10;+if93n/wBNZv3FEGaJ2dnbFv3z4cO3YMFhYW2L59O1xcXLB69Wr4+flhyZIlCAwMxNKlS+Hj44O1&#10;a9fC0dERu3fvxqlTp7S2a9cubd2aNWvg6+ur7RMQEKDtI3/LseSYcmxzc4Lt48e1c9rZ2WH9+vXw&#10;8vLCsmXLtH1kX39/f6xYsQLu7u7YsmULrK2tcfjwYRw8eFD7vnnzZnh4eGjbyD6LFy8u+zRemJu7&#10;N5at2KCBxutprGQMZFJhxOipWL5q03XhS+bs06Ejp7BoyVqkpKQgMzNDgVkF6JUPKB9QPqB8QPmA&#10;8oEbxgfOAbT5VYhC5RCt6IB2FgGtVRmgFcASExOjvaympqZWCWorgz8BPSUlwuoKu1uxyXoj81sV&#10;aKwK0JaWFpMLJOCqBksq2wlck+OYHv9GAbRGwHk16DU5lul1lxDA5hNkhllZIT06Ghlxccgkg5qV&#10;mIgcvuTmpqUhj7MfBVlZKMgmrZ+bi8L8fBTTlnm84RMJfgoNjL3xuHp/i7FjlzeZfYtzAK2Xty/j&#10;3fdfjcu5hsfQJ2wCAoIx9O/JsLN3MZxLX3+jLUlJydiwSWdobW1t0alTJ5w+fVoDik5OThqwFRC6&#10;Z88ehIaGaiA0IiICO3bsQHBwsAZEBYCePHlSA6TS5Lu3tzf27t2LkJAQbZ/w8HDtU/6WYwkYlmML&#10;8LWxIcjkOQWU7t+/H0FBQdi5cyfCwsK0feRTQLIAWwGy8nyxtLTUwLCrq6u2ToCsbCPbbtu2Tfsc&#10;M2YMpkyZol2bo5MbDh89dZ0Nj+4zUdGxGqA9RdZfX/59X8rNy8OadduQnJysAK16gblhXmBuBNZA&#10;9VGxW8oHlA8oH7j2PmAEtBJy7BMUgQxmm9WovFQGtHs1hlZ/CZOX0k2bNmnAVpYLsZclBDhJqekI&#10;Co9FRHQSwqITEBaVgNBI/dM3OBonLV2QlZ1zDuisChgXFBTCzzMWXq4RDGeN0fpQdYtFbFwsfDwi&#10;4Wofzhe2HA1MX02m9Z841tUGtMY+y3HzCVB9jxyB9bx5cNuwAZ5kxrwJFHwJNAIJVIIIPELYIrhN&#10;JAFMNAFJDAFGLIFQJL8HkLFLIgARVtd4XH3iIJdCRB7aREhlhtbbxw9btu9lGHIJwxwzrssmDyHp&#10;n5c3Q6fJ0FrbOGh+rodmXp99Pl+/hBUPDQ3HegOgFcDq4KBfz82w5HOCRcC1LE7O7szhPkL/K7hu&#10;xkl8RiaAgkPCMXLMNC0U+nrwpZycbKSkpilAq4CsArLKB5QPKB9QPqB84Ib0AVNA60tAm1kVoM0l&#10;dg2JisZfZGjHUBJZDzku1UCnvKTFk8krKCjQWNILATtSs4iISaScciwysnKRnpWDNILL1IxspPNT&#10;QO24uWuRSBbpYscSQCrnXL/kLJbNsSJDnIHcnFyGskrL0T6zs/md4FhrXLdlpQMmDDmOAL9IhssW&#10;XBQ0X+ha5PxFRabhyvL9POHLhvBcnZG+sI0ufE6dwa5qSU7LhrN3NM44huKEbTA8/KO5mTDSVS+m&#10;/ZCjpick4GDfvjCfPBlWkybBdupU2E2fDseZM+HK5s5QU38BrgS7vosWIYDhnkGrViGYYabBXBfK&#10;SY3Qo0eRSoZHQpGNodySL7txi5vmNyGVQo41QLttL2Sio0oQlpnFMWS+LWPi/xHwyPNkkYGWkEvj&#10;+cS/pX+eXr7MBZ4CK+Y+iu9XALSyH1nrbJOWZXKMin03nuMqXJPWX56X+cjVsU9lQCtM6fz58ys6&#10;SI4z76etsPBNNqwvRLLPQUybdRLx/z6ReEHcLYzuJPquLM4uHtiz7wifEfkmtqnOOJXbNLPaExaZ&#10;yKTfSF74hcZBfKaIKQ7BIWEEtNOZtyqA9uK+JH51fn+qelIlk/eO9Kc61yCANjkl1QBoVcixmkm/&#10;9jPpysbKxsoHlA8oH1A+cDV9oAKgDY6ElJw9h6HNNYQcVwa0Alok7FgW+TwfGDOGoMp25tb2sDrr&#10;VOWLaTpfzgdOmEfw4K2BCGNYbFXHNQLapbMtMW+yJbJz8hi6GAg/fz/4BfjBx88HXj7e8PT0hIur&#10;M1/YEvmifgrdflkLJwcfhsfmXxaglT6lZWTB2tFXY5ZDIuMREhFP1jkOAaGxlIqOJdNMNjgoBt5B&#10;0VTaioYX/5bm6BkKGycfAu+LM9BVX3PVgDYgNBFbTkSg+1QnfDfQHF/9dRI/D7PA8r2BVCzNrtLW&#10;poBWcEoiQzYXNWmCU4MGwXr0aNgyfNNh7Fg4sTmPHIk4hpYKAxZJxtaPoCF47lyELViAcOY8hjP/&#10;MVLyJglsIxiWKuHL0n8Zo+zsdIoQubLu7PkBrfSlKqfOyJB82wztpfxqOv25x2IiucnLv+nvaQy1&#10;luswBbSlpSWQ9eXbEVSkp3FSJUXLQUxNSycoJripcpbPAECu0gyg1g/6Y2Y1hHxkciAkNKyMoY1m&#10;aLmE81ZY0g+hZ5tR2GAVZVjNMbeej9atZ+HI6S2YMs8SmZU9Kt8ZC6eux0mPpAsCTv3HUOxesQbr&#10;DwdVY9tL20TSHiQEWhZhaAXQ5ufnVRwn2sk4TsJKZmRmV7BdhmHc0vhbWrqAWx0UVu1/HEuZVCib&#10;cLnwP04yVoWchKsAaHmvnONLGeW+JP6UQrCZzntB+lLt+8AAxquzvfiFArTqxaI6vqK2UX6ifED5&#10;gPIB5QPXow9UBLQRyK4OoNVDjnVxIhGMOXHihMbSyt/Cmpo20/DTuNhYigAtxcGjZhqYzGfIsLS8&#10;fIpG8e+E5DR0HzwBq1av0QCBvPyZ5ruaHrfIwNCumGeNJdPsEJ0Zi34ufdHHvg8GOA1Ef7Z+Dv3Q&#10;164vetr0xInEo1i10BL9O++CixPzPQvzyo5duc8X+lvATWJyOo5ZuiIlPRsOHuEEsgnIziUTlJVH&#10;xjkXKRm5SErLRWJ6HhKSqOZ7cBcSDuyEl7M3dh21RhpfvI0hz5dybrFFVYujRwS6TLLHp70O47Nu&#10;2/HWb8fx+E9H8VTz7Vi0vuo8QjmW8dwyJRFPIDrriSdwsmdPWA4YAOt+/eAwcCBc/v4bzv37I5Xi&#10;QbLEbNwIp8GD4TluHMIIbKPI4kbPmYPI8ePhIet4HBGJkmPLOTIyUgignM8PaBlyLLaQl/ryxnBe&#10;2jLz7GK0/PRnjGapnySy7VkEjRW3u0p/pyYjISEJ8V7b0P+vpbAKjEVmNsED+yQgSZj3CoCW1yfr&#10;0wzANcV3K3p90gSvvPoqXmNr8vUvWGaXhdwsAiGT65IohNxICgINmIt9diHIzGNkQoXrrv71ZGTT&#10;18JdMP+PD/HjMOadMgoh8yL2EUAUHBJaBmjPnDmDqWTiKywZx9Gv6xTscjKC01IkOi1Hx99WwiMu&#10;An5BjJ7gDsWFAgQzkVPISIXUQ/i91RAsPhxIwTD9aAW0n0xI5OQZJ7zI2pMtzcmMQ5BfEMLjpWQT&#10;hcTy2G8BX5zMyivQ8+sLCyUvXhZmvUtqQJFBeI73rM44ckKoCrZY8nT/pr/KIgytiC/l5eXqgJG2&#10;z6Ht//7xE7z8CsfptdfwxvufYuph1irjbzIhkZadj8Kw05jcqSVajtoO/8wCZKYka4CyKr9LT0tF&#10;Ep9Z2fFOWDd7JqausEFqMft4njEVnxHG2Ahoj5OhlckR3Zekj2Riw/Zj8PcfaX189TU2+tO7X/+M&#10;5bb8B1S2uZi/EITnZsbA7fgS9B2yA6F8jmZy8uRC941EJSQnk6FdLzm0iqG9Hv+hVn1SL5DKB5QP&#10;KB9QPqB84Pw+UAZoZy2CXzABLV9Wz2VoK4UcGwGtKByLgIwIuyQwZFV7kTUBtAJmhdUTwRZHRwcc&#10;P3Yc8xcswsZNm3H0yFGqlh7CgQMHuf8B7D9wgCIvuzFx6kzMnDlLE585dOgQhWECytjfqgDt8jnW&#10;WDzNFgm5yZgTMAcLT82HhasZvGN94JcQAB9+ekZ7ILUgCWsWncXArvvg6ux/xYDWzNaTYLyYjGwC&#10;/MmQCpAtoZ3k5Tu/sAS5+cV82QeyMwk8+v6E+J5N4XvGQgO0whAZGdKrAWjdvCMwdNwinLJwQEJi&#10;KjbttcGLHS1Q7/0t6DKyatGlcwAthXlmP/IIjrdvD4uuXWHBz0Aq0BbyhTiSIDaBkxayRJOJTSer&#10;V8D1Qfw9ctgwJBLYRrZpA4ePPkI4BYRMAW1aWhLWbXDC2EnnZ2jFT3QmytD4gp+Rkw+bqV+g/Q/v&#10;4JMJFgiMTUNWRqrGfmZpIeVswlgRjMrLeDpDLPVQ8xxuJ0BUWNIMTh7oDFeaML2Z6fp3MprGbbMJ&#10;BLMjjmLCiKXYu30yfvp5Eo56RTIcnkwe+yMiOTJGpoBWALis15gzgoU4x4X44fN+WH3MBl7up7Fh&#10;5gC07bkFoQRrxvPon/nIC9mEDi2GYY1ZAHJK8slgy3oCGQK1TC08PgsZaexzGlljQ6h8+TWlaRM9&#10;5evT4Xl0Bvq3a4ONXhTn4uRBilw3Q/lln+yy69ftKuVYAoNCygCtTEKJmFNFQHsC/TuNwNKDroZ8&#10;9DC4HJqJDp3n4dCx1Rg925bh6Y5Y2OtTvP32a/ig20hM/bsrPnnoATz6yThYxuSiKHg9Or/7Ol55&#10;+WV83IwRF7z3nA8u5Fi2QYevXsHLb3bGAosElOTbY1rbLwneXsErzz+LV9vOwUnz1eg/ZDd0fjgG&#10;J9fPx+j5LgTQYdgxogPefecdvNPkG4xm8ex0ueFMFhkLNzc3bY0wtLv3HtJsq7HmnHzKCliPX5v+&#10;gVmbj8PFxx1WR5ZhRNuvMeVYnMaA5pXmwGf3QoztPwZ7gzJRlHgCo/rNwNYzAcjM57gwNaJsPHM5&#10;YZMegGNbVmLOrPmYMmYo+k48hmTWVM41jFs2/U18yOjX4jMCsIOCQzFyrIQcn9EiUXRfkj7yHL6r&#10;8MtXf2L+jpNwdHPSSul4u5tj77q56DvyAOKKOLGjgfo0/bgGPxdwLd+z2K/Sgni47J2A5q2XwE/8&#10;ikC57N6o1CfdLzKQlJSiQo6vUtSEeuFQL53KB5QPKB9QPqB84J/1gcqAVvSfzgG0eXxvDDXm0E60&#10;xt6DOkMrL/oCWAWQCLiVT1OAJoxtQkIi7O3tDaDAiwD2gB4GTFBUucnLqOT1bSCAEnXUrVt3YuXK&#10;9WW5qVUDWivMn2pJIFlMRjQZZgd34vTaafC0OY3YiBi+1AsrRDaIashrFtqi32+7ydAS0BZVZGir&#10;ElyqinE2MrQnrD200NoiUlIFZJQExBaw5RHI5hXwk2A2j7MDmTx/+OCO8Or9M9zNrbD9sIXGyJgC&#10;2oqIQv+rsi2NjGdV20rOqgAhURSWJSwmBd8NcUb9z/ah55hdVe2isadGe8peCWRW5z34II41awaz&#10;5s3hM3u2JoYkS8TChUiksqwssVyfRpEoDjgKyexEzpqFxM6dEXH3PXB9602ERUZWALTJyfFYs8ER&#10;YyfbMNy1YtkeYw6tXKvxpd74kp6VHYAVPQdj5aG5+KvLHJiRCU8nOElLiYWfo6jr2sPFOxBxzB3O&#10;zk5DXIgfXOxlvQP8WO82JTkWIUHhiEtMJqhIQlx0OIFEDPO1UxEX7g9n2dbeGf4MF09LiYSHqy8C&#10;rBfj118m49g5gDa/AqAVxrYM0BJIxDgsQes28+CYwEFHAXwPL0DX9ybCOj0Owe729H85lyN8whOR&#10;GboLPX4diXUnXREaGwV/dwc4urojMDIKga787u6DyKQMpMSEwNulfF8/hrQnJ8UhJDgEfu5OvHf8&#10;EZUQCW/Hs7A4dQJ2tE8SQX1GcgyCfJxhb+cIj5AoJKaQeSTLmGwEtIHBZYBWlIYnM2e6wpJtjqFf&#10;v43/Pf2ixg6++uoreOHp59Gk/Szs3jkLvUZuxKmt8/DHJ8PJMh/GjB6TMGfmOHT5YyyWHgig74di&#10;ddf3MXidKyIC3bFqTEe0WnQA5nP+wFefj4dDhA0m/zkMU7da4sicYZi0aA8nnKIRvmsIXvlxPLbv&#10;m4Fff1uHMN3zsHf+ePSffgy22yaiX/eBWGVmBrP9E9DsuyHY4hhXQR9YwPkwTrDI4uziiV17TAEt&#10;GWO/DejUejz2OEUiX5TRc6JhvWE4fm63BoE5GUiOCYK9+WmW0rFDQBxZTZ+1aPdNF4xaYY4oTgbE&#10;BLrCURtLezi5eSMmKQnhnAgK9jiGuSOGYeC000gpTEKgpyPH3BHeFL9Lpv21iRHD5EguxdfKAa25&#10;Fp1QDmg5AeO9Bu1bT8PJgLTyYSkIwq7JPfD1T3PgQFtFR4QjLIL+QN9LTYqhn4chOi6Z7G08/N1c&#10;4eZ4GjvmD0TzDisRmE2wGhWk3xv2TvANjUEyJ3ck1136VA5okxVDqwBt9UPala2UrZQPKB9QPqB8&#10;4DrygcsDtFrIcbEGiCRcTQCaMAACbk2bgLb4+AStPIgs7lRE3rdvv8aiSP3Lyk1Kckh5jnXr1iE2&#10;NoaM7T4sXLhCO6aACNNjy99y/mWzrZhDa0EQpbM1wUG+cDy+Hin2a2G7Zy4CA3w15V1ZVs23QZ+O&#10;hpBjE0ArgErYqrNnz2p9kyYgPCoqSgOWFa6J55WQYx3QariOIkg6K5uTT5asoJRMWwHiElIRGZ2I&#10;OIITLy9/HtsR5jYu2LrfrIyhlf7L8aUEiZQzMZ5b7CUzO5XPLX9fbJFc4ilrPfBYO0880mw/Vm+s&#10;GtCaHlsCmRP4Yr7w/vtx+P33Yf3bb0hgDdBS9i+GLKzTBx8gjYrGsiTMmIHwli2RSREoWYqoLB3/&#10;zNOIrFEDHl98ilCWaxGAbRyzhIQYrF7HOrQXALQShin2F5ZfWmIyX+w9V6P3hM2wJUjZ/VdbTDzg&#10;gbiMWDjvHYEfH38Zr77+At78sjUWHI6hiJg1lvf6AW8+/zoB2JNo0W8VTh5ejvZtZ+CUHyc10oNx&#10;esN4tPtjK8IT3bB9dHu8++5H+Ojdd9GOgN/d6wAG9ZzEGqsT8Wu7aTjsHkawkIxE9kX6lZubUwHQ&#10;lvc3kWAkCVF2i/DT132wcAdVos33YtnEgeg6/DA8PfZjfNu38e577+ODd17GN32WwPLsXvTpNIbg&#10;YSo6tOyEVp89j1fJdH7/51j0+/x5PNmkKUbvp1r3WTKVLfR932/yIn4cvgX2ttvQ9ce2aPnxm/ji&#10;q4FYvGIwfnjnA3zy8bv4tu1Y7AtJQfTJZej17Zto8s5zePH7EdjjGEP2UUKqEwhekllbNqAM0MYy&#10;BUBUyissEnL821isPeVvEDhKhJ/ZfHTmpMIuAbQjDiHQdw+Gfvo+mrTujYV7PRAeexSD+8zADrt4&#10;JmPvQPtf5sA+We45qpAfX4hePWdjw7qp+GOUlKkJwdIxM7Bg0TwMHTIDG8x1dXSEb0f3DrNY+mcm&#10;2vXcjEhtZRQOLp/NcPXlWPn3z3jsQQLr99/De++9y+v7BfPNowhMyxcJq5VniixODDneufuAlses&#10;+xSBpfd6dPx5FLZY+SGZDGd6Vjy8zFahz4cjcCraEwendMFH732CTz/8EB3HrcKKaT3wTuP78ciH&#10;Q7HfIwwn57bEZzz/++81wTuff4eZe+2xZ9l0DB06FVMmjMLQeafhfXQu2n/+Gpq89RRebzMLZ3w5&#10;YUJfkj6IL8nzMijIyNCaayJRRt9PZKRBsucatPv2d0xdyzq/BNenzc/g6I5F6PnuA7i78acYOH8Z&#10;5kwegyHTmeZRSIY/aDt+7zAG6055I9RyMpozVPmlF1/EUw/+D893XofQJC/sn9KZ/if+3gStBq+G&#10;TThD+lMTy+43AbWJiYxgUSHH6uXkOno5UezGP8tuKHsreysfUD5wI/tAZUAr+k8XZGjHkqHVVY6L&#10;tVBgqUkpNSoF/MnfVQFaKytrbb28bB44eFCrJSk1L02bi5M93MlIWVuYaWWAkpISWW/yOBYtWqnl&#10;nZ0P0C6nwvH0sWZwJesSGZrC/kRh/5YdcNw6HRmuE+FlPp5AgGyVWyJmjzuNfp2FoZWaqeUMrfRb&#10;6nA+wpBbXrzW7rvvPoZEHzz3mjRAm4bj1gR8NJaQmMLMZuawPAiBbGJqJutLntHCpmew7dy5G6vX&#10;rsOceXMxmeHUy9bv0vLZBOwLoJVzz2EO6q233lp27hf5Qip1PCvb82KANjk1G4t2BuCFLr64p+lR&#10;DBi/iTmHKVVi4HMALRnaZffeiwPPPw8X5s/KksrJBefPPoPbe+8hnsJPecxRjGP+bNRXXyGxbVuU&#10;iAIw69TGPfEIYu6oC+/m3yA0zBTQFiGOLOSqtfYYXyWg9ddUjiWMVmqRSp3TYDKQYTFxsJvXCj93&#10;H4KpS7ZgRpe38cHgTTh9fAX++u4TTD4YgthELxxaMAGj+0xiuHBHdO0xAoc8UxAbfRJz2/bChDF9&#10;8WXziTjA8PKEaHccWDocrbsvxM5VI/ArwcjQZbuwi4Dw6/d/xuDRg9G242gsXjQSv7SegF22XmSa&#10;w8iGBms54gJa3T288feoqbC0ttNDd7le6yvHKdB8Fpo++RSefelVvP766/i0+WBsd49GPFlWj7NH&#10;sHHNemxeOgw/NCVQmTMOXbuMwZJFw9H8jZ8wda8VzDcOxWevdMFWBxusnzIAbXptQHB6JNzM92Pd&#10;mnXYsLA/AexfmL9kNH5660eM23EWztYb0fv9d9Bt2hpsXTsdvX5pjh//moy5A/ug9ad/YfmpDRjd&#10;YRwW77SCX1ykltssof/Ozq5Yv1GvQyuTRzOpYH0OoGUO7U5HPYVAIjHinVaiuwHQ9ui3DQFhfvDy&#10;TURG0C789fbb6Dt2ODoNXsqJgHQg4yh6/jgQx0Rkm4vn3vH49Y/52L5+Bv4cY801flg4YhoWrFyE&#10;4b+Pxoojhg1DN6JNx5nYc2A2OrXihJa2dzKOLJ6EflPXYOWg7ug+aAcStfW5CHX0QXhyTgWGVtIf&#10;pBatLC5uXvSt3YhmxID4VUhYFCIcluHXH4di9XFnlgzj8yImFM4n1mHUj+0wet54dPrkKwxYvAO7&#10;V/6NHz75CX2GDUKH3/7G3M1WCIuPRVSIEw5t3oANaxZgbN/f0KL9KMyeNQq//z4KY0ePwLD5yzGv&#10;y29o+9NQrDm2BsPaTCDQdEJgdARCNd8O1kCk1DQeJSHHx89oglK6L0kfIxDhuAytXnkeTz3/Ml5/&#10;43X603to/vNQTJ4/FK27rUdozGlM7dcHv4/egyCG28e7rUbHnwZj4ZYNGNf2A/RfZoGgAILzGQTj&#10;DBPftXE8OpRd13B8/9H36DZhL/x4PeEhwdp9J8+a2DhGUihAqwCtArTKB5QPKB9QPqB84Ab0gWoB&#10;2nyTkGNTQCugTGpZChgUVC9hx+cC2niYk90TZsKN4XCSNytspDCgerPT2ik7HxxxjMA+c09s276d&#10;7Fg8xabMsHjxygsytCvnW2PSsJMY1ecQhnTfhwFd96LLL+vQveUgnFrRBflefbF9zp/4vc0isnBH&#10;MfyPQ+cAWumzLCKSI0D2jjvuwJ49e7R157DOBkB7zNJdA7OMdNbZWcYY8wMnT53BfNZyXcJcU2Ga&#10;BawKcA9lCPWS5SshBX9F2MUIaI3nFmBRq1YtPPfcc9rLbWVbGkO7K6KPin+t3eeOl7u64oGfHTBg&#10;7Grm2lUNZmWvyoA2iedc26gR9j/0EFx//107cCJry9o//jg8ydr6EdQG8zPy888RSxCTQHazkACi&#10;RIRxmn2N+Efugn/rZgS0YSYMbRGio8KxYvVZjJ9iW0XIsRHQZmgv9fJyHUj2KjrKAXP7tMRHL7+J&#10;D94nG9fkTbz6fmfMXjgU37VeCufIUIRRrTcyIR15sccwovtfGDDzBCJTowkcIpFARizMYjaaNR+D&#10;fQ5+iIt0w8EVY/Abmcf5I1vj8bufQxMyjMLSfv51a0ycNRw/tRqNJYtH4OdW47DTxgOhEaFk+4M0&#10;9lwmV0wBbToFhGR9UFAw/T8EPqdm4sdmY3HQ2Y8gicCJACE8KhT+djsx9bcf8NY7H+Pj91/Go8+1&#10;xuSFE9H1t1GcqOG52kzCIeZI2uwej2at5sM93B4bpw1G+7/WwsVxG0b98jXeeO9jMmsv4qGXf8O8&#10;FePQ5tcJ2HvWDa57h+P1+k/g1Q/eJYv7AT7+/Gv8PnE1du1eir7ffo13mnfCmHm7Yevhh6AwApfA&#10;IO1edXJyKQO0kQR7cg9WWKhy3L3VSBOV4zxN5fjXVlOwZctUdP1zFY6vG45m77fB9B07Mav/QCxZ&#10;MR5dW/2JvqN3wD8tBsfGfoa2fRdh05plGNS3B4buNsPJZWPQYZAZT+WNmX1HYOLWEzg28S90+m00&#10;lm3dik3Tu+L11nNwxv0Ypn/WGSO4buuWmfit1c9oMY01jC1nYUS3zpi0Zgd2bBiFjl+Pxna3WEOQ&#10;vX4FErprZSUsMAGtqyfrH+9CBHO6tckS1t8Nt1+KNs2HYNVRJ5Yhi0RUjD9s9y9Ej3d7YsLEdnjq&#10;jmfwtuYXH+IzCnuNnzEMP7cegQU7bBEe54UT8/vju7fIENPmr734Jj7vMApzZo/Gn3+MwphRQ9B/&#10;6j6Y75+GLl99jvd/6YVpSw/C0Yd+EqoDR/GZ+HiqoRsBLXNoJc9b9yXpIydRbBfil+Z/Y5O5B6Li&#10;GIodEY2ECGfsmDsEvxDQhkWbYUr/v/D7ONaGTkpAjNtadGs9FPPnDkazX6ZgL/09Id4PZ7ZMQcf2&#10;Y7B4Qjs8ecezhuv6CJ991QxDFu2HUwiPHcz7jfedTHTExipAeyPPTKu+K2ZF+YDyAeUDygf+yz5w&#10;RYA2Ly9PA2bGxZhTawSB8lsiGTwJMzY3tySTu4sv8ouwgjVMlyxaiGWLF2Lp4kVYtGQZRvEla+BK&#10;R4xYbo7Zc+bi+HFhZ5ezrbggQysqx5OGnsS0kWZYMus0Nq20xba1Tpg//SjmjB0Pz/1/odS/H46u&#10;HoQB3dZgcM8juiiUCUNr7K9chwDZNaytWhWYle2KCWhFjfmIhZsGZgsZbpzLUOOMLAr+MCJ4y9bt&#10;OHP6lAbwT/Nz7eoVCGSY50EKX40dPZmgbD1/qwhoxW6ySA1No6hNZSBdHUDbZ6YNanxwHK82m818&#10;S4Z/XmCpDGiTCbg333UX9jZsCBeGHGuAlnVl7Z96Ct5kjAMo3BP89NOIePJJRNWpg2iy2EXcp5TX&#10;kvLle0h85n4EdfyJoKkioI2ICMHyVbYXBLTCeEoNUXmxD2TeZ5TNTLTtPwWbTwYQ/CciMtgRK7p8&#10;gbbD+6Hl179jjx+VWLPj4WN1EkfWLcKQHh3RY/gaeKdSlTYtCObrNmLH+jFo9sFIHPSNQV56EI4v&#10;HoTvuk3GopFd0eK7v2GVxwvMDYfNnmM4uXMG2rUdjoULdEC7w8odwQSBgeyPn58ffTihAqAVlWpZ&#10;HxAgzFoQvE7MRPMfRmOPvRdDrgmEA5nTmOiMTX/3ROsPxuGsRN/GH0TvzgMxZtoodCag1c5FNni/&#10;rT0sd4wjGJkH5yBhaIeh+4iZmN27Czr9tAhaQHDYNnRsMwjT541AqzYE3NbOcNw/BT++8BPWhuSg&#10;pDAV/tanGZmwB/v27sQhi1D4Ws9Dq8efQ+dZe+HK6ImQwABtosTB0akM0EqJm2Vk3issue5Yv3QP&#10;bANSDasp2BV4CsuXHmZe7gEs3+yDIubJ7pvZGc2+/wHtJpKxLcqCy8LBaN18GPaFZgA5FHvq8CO+&#10;//4n/LHIkcfJgufpvVi53ZffCXiZG7/Xilwry/1MG9geP3z/PZp2/gnftlgC/5R0+B0YgeZc9z3B&#10;bKuBs7DrYLDWF+8tBIuy/vtuWHk2mgHNFRcBhbOY0y2LKxnaTVt2aWBN8ysKMYWeZa5zy1HYah2I&#10;NJazSol0wHqGMrcbuhrrJv6O5p/2xSlJRc+Lgt2Bkzi5fTratv8byw65ISJyCzo/0BzzLKMZLZKA&#10;s5vGoHm7EWS4R+EPAtrRI4eh38gVFLjbh5MOUXA/NApNH3oV/TaegTdBdTDtLz4jqRQBzGPWGFoC&#10;WvF93ZekjyEIsl6AX1qMxW7HEKouU8RM6msn+WDvvKH45fftiMuxxcwef+LPofuYYcyIGI9VaPVT&#10;f0xfQds0b4uFJwKYMx2OEwv/xDcdJ2HpxF748fP+huuKhN1eivAdsWU+N8/Fc8p9J3oFsbFxiqG9&#10;AWek/8svL+ra1cu78gHlA8oHlA8YfcAU0PpT5ViKbJwTclw1Q8tyGsz/khA6meXXS1LoIlGmgDaJ&#10;wimbt2zB+g2bGYI7Gz17/YkFC5dgw64DWLrzIFZv5gs4Qcm2DWsIbJdj6PCR6NmzF0HlOgK8mZg7&#10;d0lZCZgqc2jnWmHcwBOYOf40zM0cYXXGBa4OAcjPzYCPtx92rJxJkR6G0EYwn3D5CPzebjnr0Abw&#10;pbS8Dq3xuALQjUtVgNIIaOOTUnHodHn9TsErhmolsHPyJig+ALNTJ7F6zSaMm7YAK7auwrFjR/DX&#10;rAGYsmEhmdOsCgytKaAWZlb6Ufn8su5iIcfL9/hg4KyzWLtpH3tURV0Tk/d/OZbxPAIMUvhSu+v2&#10;27H3lltgQyXZLIaS5zLnz6dTJzgRvPqRtQ4igxzO75Ivm/hLC5RyrEup2pr81rNIfuURhHZrfQ6g&#10;DQsNwrKVNphwAYZWAL6fn6/2ch0WE4sd/TqheTeK97iGIzIsBCEBPji1uBPe+6I7Bv/+KVq0GIBh&#10;I/9A2+++RY/+m7B330T0/akpfu0xCsOH/oJmH3bGjA1bManpj2jR7U8MGdAdzZt+gjfaLYGF3UqM&#10;6fA5fvltDMYOaI3vPumNWQvGoMXPAzGb6sTffDscm81dERRCRo39kTDWBEYLuLkz5Hg0Q46t7DSR&#10;H1kvCtxBQQHwODIRX3wyGNus3Qz7BSI02g+nV0xFlw++RecxozDqty9w/zM/oN8Mhjz/Mgiz5Fzf&#10;jcBOq7M4s3k4Pm06HQ6Bllg5pjd+6b0IuxZNQMfPmqH7mJH4u+2HuPO5VhgzfxjFkIZiwxmKSAWc&#10;wfLBX6JF8/74e3BXtP6qLfqNWYXFo9rhvVc+QmeGwHZp1RnT15+AO0WDggL8NRbQ3sGxDNAKiJKJ&#10;o+tiidiAFj9Mx9l406zYS+uZ5ASLOroswtBu5LNFGHRtsoTMf6jtAjR77WPmG/fEwKGD0bvXL+jy&#10;2x/YaBcNH9u1mNDlU/zUYTTGDmqLHz7uxTI8s9Gj2Xdo2mIkdpw9iGnNfsJPBJNDBvREy/dfw9Mt&#10;B2Pq5MFk/gdh8KD+6D18ARb81RxN3v4aPUcOQedW3bFwjw1rUodwvHRfiomJhn9AUFnIsfi+7kvS&#10;xxAEW83Bty9/hB869ET/gQPQr/8ADB8zCP15T7z7TAtM2XkIu+aORoePv0OXUSMwvNc3ePjVjpix&#10;9yT2TfoaXzXtjD9/74mvPnoBL7acizP26zGpy+f6dQ38Fd/z3hizgirw0fQJnlPAtEx0xPC+UyHH&#10;6sVAvRwqH1A+oHxA+YDygRvRByoA2pBqANpxk2yxjyrHpaUFGiiTfNiNVCWW8EXJ+RQVT2MT0CT5&#10;kUdYomf2nPno/Wdf/PBjaxw6ehphfG89FFMCW77AevPF2iWSwPeIHdr2GoZvv/uBuXATMGrUeB57&#10;iwbuBCybHrtMFGquNcYMOIbZE87Agsqx86YcwYp5lizpIvmU0WRJz2LK0GFw2j0IJTGzsY15kjZn&#10;rDRwaAz7NT2ugDxppusqXBP7IWVfzO084e0XDBdPKuayOTG009XbHzuP+mD8rBPYvfs0pi8+iea9&#10;N6P/0qnY7bMb3U92Reetv8E9QPJvS8+5pgudV0S3jEzu+V7zM1iew84tlOHbgRdFAnIsOaZcWz5B&#10;dApfavc3aID9NWviSO3a8DWEHWdSjTqAoNadQNeTQNZfwGy3rihk6KQs2QvJBr/9LNKaPIXIXu00&#10;Fd4C2laOKzYOCvTD0uVWmMhaweeqHOshx/pLPcss8eU6hKG+25kXumINmXSyaoF86Q7kMTws9mDe&#10;qJU4ZLcXU9u3QetWbdBr1Bwc905mLVA/nFg+Gb1+bYXWrdthMkNE/UJi4HpgGrrLtsz37TB0EpYs&#10;Owb/pFDY71uKQW1bke3siqmbzeEXYIXVCzcyv3sLJ1vIsDt5kkUje8X+SG1TEe1xkxxaAbTMoRVx&#10;JVnv5yessj+82ad5c7bBwsWrbD9/srQhnhYs4UPg3Yrnass8376zsevIbqxYtpWh9zzXoh2wdGE+&#10;+ZntmLvwANz9nXFy9wYsWWeJAO9TWDqum7Zv63Yd0W3wQhw4vpN5vttg5uCJYNrJz+0Qpsn1tf4V&#10;/Seuw9moNES7HsWisdyvdRv8OWcn7LwZnh2kAxeZeLKzJyu5cYc2diIIJfnv18NSlOSKndvPIloq&#10;YV/mIuHFEuZvCmhDmCcq1+5PNj2I4cxLRvRBh3a/0mat0a7LH1hjGcHQW+YXU+HY6TjzXsUvWv+G&#10;CatPwCfRD4dnDEXX9sOx9gzH6cRc/N6J+7b5Fe079cWkZduxf982rF69Fdu2bsTa3U4IdtuP6UM6&#10;4VeOycDlR+HmJxMyflofxGdi+EwqA7RkaMX3dV/S+xjoegQLh/9JQbNf0YZj2KYN+/nHn5jASJZx&#10;XbpRDOogj2lG3+jKMHD6Rp++GDJmNczOeiLE5xim/d6J+/yKDsMm0r8OwzeeecLM5x2qXVdnXtdR&#10;eDCMOZgTSHJOAdMy0aEArXqBuRFfYFSfld8qH1A+oHxA+YD4wDmAlrzeOQwthXvLyvZogJaiUKUl&#10;OhsrrIgwPQJgpBSMESTJ30ZWMYZKuOYW1jh69AR2sJSGJ/PKDrsn4nRgFjY6JOFYaIkmIrP+gA36&#10;jZ5FhnM/GU0zglELTZjHyCRWBWgXTD2NkX2PYO4kczid9cfyuWdYb9ae9UkTEM7wV3cCzUG91+H3&#10;n3uT/ZiE3LBlmLt6HDz9fDSFYgFd5wOvVa2XOpIC2OJZDsaDANbZ3QvOBDteBDfLthzDkJn2GDY7&#10;CiNmOLFkjhWa9TmB73+fiuZrf0Gno63Ras2POOV4SiNQC/IrgvQL9eNigDYhJRvD55rhtXZ78E5P&#10;a4K00AvCgqoA7REKU+0nYD3MZv3oo0jgRIUswvUmMq85gSV7ktevK8tbzJ4/GwmPNyagfQbpHzyP&#10;6D86nANoA/x9sJhCNZOqALQ+PjqgFXZfxMXkxd7by1sDa8Ls+lHh2FvWsfky7zCCealB8hkXhzi2&#10;GObnBvl5cV9fBIZFIsawPjIkAL4+3lphZQmljJNGEaDwsED4ePnAP1jKnMgxYhERGsiX+gCKOzEE&#10;kwxZeHgwAviy7+Pto/VH+iU+7ubhVQZok5ITtdJT8rvW/Cmsw9DqAIID434+7LsPQ81DWTpK+qq1&#10;GAk9FXGm8nP5C7CQawoPYp8JOgniw0JZP9mXuY2RseX7Stkh7hvOfkr/vNk/X/9yW0QzrzjAx4uT&#10;LOxLlL5fDLf196UNDdfi7+8H27N2ZYBWwtu3Mlf1ZllE3Gj16tXa5UjI8cbN2zmmHHNtnGgH2jQ8&#10;unw8JPw3NJBjJr/RRv5ksqMMfhFJX/GlXwUR/MVSVCuEtvNnGagY8SVtmxgtekB8RlhgCdsNDfbn&#10;mHNMovVtosPow2J/g5+IL0Vx4s+P/jJq7AwcJaCVmtTlvnRuH+U4MjEXQbG1KPprFPvlJ75hGOM4&#10;Xk8074tAf14Hxz6CTKvWP/q75lPi7xWui32S6zX0SUodyfM7msdRDK16KVAvhsoHlA8oH1A+oHzg&#10;RvSBSwe0k22xl4C2pJj1XQ2leiRMVsCsADJZZ2xGlk6YW+MSl5Su1UzcctQNy7ZbY/j8o5i/2QZT&#10;Ntpj6VYzjJ69UkPZxsVYL1XAs+mxCwsLNOXj4wfd0bfTDgzsvh2b1h1kXu42LJizmYIyO7ByxVrM&#10;m7cSvdovxxdvTEO3Zr0xamEf9F80ELsP7mMtx0gUFuiA1vTYF/tuZHdLSooJikvK6rU6shZo74kO&#10;aDnQFx93OIqvuu3HJ6yp+XrvVnh5+Ev4ZNZ7mLx1AtmQmDIF44udy/h7dna2NoFwviU1PQcfdtqA&#10;Gm/tw8PfboSTs9sFcYocS44px8/j+KTxhfxs48Y4QDB7nM2MzZ4hyCEdOyJt7doKx8pZvxbpff9E&#10;/P/uReILjyLlvReR/uELiP2zPYWUgimSVagdV0Czr68nFi01vyCglbIhwhbKC//11qRfwqq5ceLC&#10;GHKs5dSyrNH11teL9UdYcBubs2WAVhjbEydO3Cx4VmPSDx06pDO0BLTrN27XGPSL2eWf+l18KYI1&#10;ZI2AVlSONQXtf9GXBExLJIICtOoF5kZ8gVF9Vn6rfED5gPIB5QNVMbSSLnthhrYSoBXgIsDICI6q&#10;ArQCAAWYCiUaHZ8Maxc/bD94BtOX7cCM5TswhaUypM1dswdDpizWaiIKCJZ9pBkFjEyPLWBJAG0G&#10;w3/trQNgYeYJJ0cBGR4UVnJh7VuWALK2hYWFDU6fcMGpI57YscUco+ZOp0jRApiNHwdzCuJkEjzn&#10;MsS4usBStpP+VG7F7KcwrvZukRg0xQxNO6xnmCjDEbedwV77PdhutgX7rPdpOZb5eXr+bmWQfqE+&#10;XAzQyku8rWsE5m90wM6D1lrt1AstpoA2l33JIMh2+vhjHDQAWgt+2rDZsfmQuY366CMkfP01kr74&#10;DHGN70JsrRpIeLQxkl78H1KbPIOUd59F2IA/KIaUSJEsffJBJh28vNywcMmZcwCtTCIIMyoMrQBa&#10;eamXl+vrrUm/oqOjKgJa5o0Lu3m99fVi/REmUu4JY8ix1DvesGEDDhw4oIUeixjaqVOnNGVuBwcH&#10;TJgwQZtokFI4YgcRLZNazQsWLGC0xVGtvJY0+S7rRGRKtpF9xo4dq+0zceJE7Vhz587Vjr2WkyPb&#10;tm3TSmItXryYANsGU6dO1VIXxo0bp+07fvx4uDDUfQZrHovy+MqVK1mTehdr1O7VBOVENV1+kzJg&#10;so8AUvmU65f1OkPrjXUbtjM31e+6GSexR3h4mB5yPG6GVrZHAO2/6Utibz9GFhgBbUpKKhXpMw01&#10;iDPUJ/99kAlW1ZQNlA8oH1A+oHxA+cD17QNSCnHirEXwZw5tlYBWRIPCIqPx19BZmlrtvgN+VPvN&#10;KwOyRkBb+bMy+NNCknPzGDoax/C/ANayZP4hwzK9+enDkF03Tx84UswlIyOzDMgagaOEHZseXwCt&#10;/CYsqS7JJHVxi7W8WPkUQCzMsR4wK7/rLSYqGrs3bcZiMo9nKFYlOb45BFfnu4aLXZMpsC0uFtBe&#10;yBBVhqR6s/ZkeBwKGKKsxehK489FhTpAN4oyVfe8UvboQgxtGXgtuTCQNW4n9pRjahMRvP4Mfrpv&#10;2Qz7d96CG8Gr+4cfwpstgC2EIlERVDmOfeklJL7+GpI//wRpP36H9DYtkdGlDbLat4Rvs6aw3bkT&#10;WcL8GiY5ZIzc3Z2Zy2eGydPtK+TQyvkl5Hjz1j1IYbkVVwIYd3e3665Jv6JY4sWVDO2wkZNhQREn&#10;Kb0iYOp67O+F+iSTPRaWVhrQk0Xy3gVMiSiQiBIJMJSwXbk2CVsVgCoq5QJ85VP+lvBrAZ9SAkjy&#10;L6XJdwGg8tv59pFjyrElxNUoRCTnlmgFKR0k4nICluU88ilsq5T3kj4KUDWWthEAJuvkN9lGthXh&#10;OfmUYwhANjK0a9dvYRi3z3UzTuJLYbSVn38gRoyZhiPHT2slof5NX5JSahIeH8UohNXrtnJySQFa&#10;9cJyfb+wqPFR46N8QPmA8gHlA6Y+IFhOWjmgjawa0EpRmVAN0M7U1Gr3EtAWFuZqgOhCTcBSZSZT&#10;Z10J6DRAWrEV8e8SgkIjWDXuK/sIANI6azinsYyNkf01srkX+hSwK0xqNEGtD9mSeL4AG4Hdxa7F&#10;+HtV12R6jRoTbaIwLOC6cp+Mfa58TRfqg1y7qQrzlcaJnnNugtpk5rL6nDbDIeYh7mYd3T1Ll2Kv&#10;oe3j5362A2S1DyxnW7EcB1auwIFVK1iXdC3cT5khNilZA8imY+Ti7ID5C09hygwd0OblZROIJGDj&#10;lt1UP96AeQtXYe36bdr35ddhk36tXruFfduIqTMWUlhqnfbiv2zF9dnfC9pw1UaOxaoyhvZKfeh6&#10;3t/Tyw/TWPN5Ba/5evEr8aVVazazLvMmrW+Llqxl3uq/60vSJ7HR6rVbMXfBCu1elAmPtaopGygf&#10;UD6gfED5gPIB5QM3gA/IO3pIaDgxZDEmz1lKDZ3w6gHafQfJ0BbrDN/F2oXY2/OF2J5vH9NzVZfZ&#10;rIph1QSrROXXwMxe7Boq/365565qv0s996WERl8shPmc6yKzmkabxJAxjSbrZWxR/F6hkUWLMrRI&#10;TgpEE8imZjN3mvuaHlMmHZyczmLegpNlgDY/P4c1PaM0QBgXl4hkMkIJCUlITEphS74OWwoSKAAm&#10;fUtLSyejxr+v6/5exIa8FomAuNmXAubGy1glGsbu+vAtgy+xT6niS8nXiS+xPwlM80hJSdN8O141&#10;ZQPlA8oHlA8oH1A+oHzgBvGBzVv3amKgskyZu0wTha0y5FhWhhCECEM7caotduz2ZlhpFvMkszTW&#10;VLV/zgZXK8zifGMmgPRyQLPsV/mYhYX5sLc7i9nzzgW0xjzOmx1YqetTFlAWUBZQFlAWUBZQFlAW&#10;UBZQFrg2Fjh05FQFQOvLqhR5zDQ9RxRKSkMGs3yF5NDOmOOAyTPOYv9hfy1WOZ8hpLm5WaopG1Tw&#10;AfELEZfZudebNWhtMG221KFNYB6wztBKWGNxcbn69bVxcXVUZQFlAWUBZQFlAWUBZQFlAWUBZYGb&#10;1QIHDp2oAGh9giKQSex6DqANTS2BF3/sPWQGZsx1wHSC2gnTbHHoaACFYFJYwzNRNWWDCj4gfrGf&#10;oekTp5+lv9grQHuzPkXUdSkLKAsoCygLKAsoCygLKAsoC/xLFjAFtFMZcuzqG44wVoA9B9Dah2TB&#10;wTsYfwycipkEtNJmEKRMJ+ummrLBhXxA/MToK4qh/ZfudHVaZQFlAWUBZQFlAWUBZQFlAWWBm9AC&#10;lQGtg3c4PBOrALQn3GNZO9YH3f+aUAZoZ86153cdrKimbFCVD5j6iIBeBWhvwqeIuiRlAWUBZQFl&#10;AWUBZQFlAWUBZYF/yQKVAa39+QDt9jPeOGnrgk69RhHEOhpArQ5oVVM2uJgPKIb2X7rD1WmVBZQF&#10;lAWUBZQFlAWUBZQFlAVuYgtUG9CuOeSIw+Z2aNttOGbNU4D2YgBO/V4R5CtAexM/RdSlKQsoCygL&#10;KAsoCygLKAsoCygL/EsWqBLQJlQRcjx/62nsOW6BVp0GYdZ8J8wUUDuPubSqKRtUwwd0ITF7FXL8&#10;L93o6rTKAsoCygLKAsoCygLKAsoCygI3owWqDWinrz2M7YfN8FP7/pi9wImg1pHNQTVlg2r5gEx8&#10;zGB4eqgq23MzPkfUNSkLKAsoCygLKAsoCygLKAsoC/wrFqg2oJ286gC27D+OH9v+RUDrjNmXCWhn&#10;L3Dg/hXb5QJjOc7l7qv2+2dtpwDtv3J/q5MqCygLKAsoCygLKAsoCygLKAvc1BaoNqAdt3QPNu45&#10;gmate+uAdsGlM7SzFzpg/hIHzFtcsc25TGA6Z5EDLndfBWgVoL2p72x1ccoCygLKAsoCygLKAsoC&#10;ygLKAv8BC1Qb0I5fuvfyAS0B63yC2cHdnPDiE8547PHy9mJTJwyb7oCFBLnVBZkCjOdOd8QPTZzQ&#10;aagjZhAkz1Ghv9W2X3XtfDW3Uwztf+Bpoi5RWUBZQFlAWUBZQFlAWUBZQFngH7ZAtQHt2MW7sH73&#10;YfzQ+k+yoi5sTlrYcbUa2dxFi5zQo6kznvqfMzoNd0K/fk4YMMwJX77gghc+dMLwGY5YsEg/3lx+&#10;zjM0+XvOQq5jM55L/p7H9aOGO2Ic95vF489hM+4jn3NM+qZtbziebFetPlf32tR21bKnURlb5dD+&#10;w3e4Op2ygLKAsoCygLKAsoCygLKAssBNbIFLArQbCGibtep9QUA7k2q2M+eYNP4t4ckCaHt+54w3&#10;33DChI2OWLrMEYtXEWgOdMITjZ3xbR8CzeX8m+Bz2hRHjJ/kiEkEqwJuZ8ziOrbZAmol1Hm2I6by&#10;7xmsh6sBXgG0/Jw4mQCX+00ke6ttK79xf9l+IteP5+8zBTCbgGPZ5pw+m/Zffa84nlXZQ8b4IsBe&#10;Adqb+CmiLk1ZQFng0ixQWoLsrCKkJhciM68UpZe2t9paWUBZQFlAWUBZQFnAxAJVAVqP+CrK9oxa&#10;sB0aoGUO7ZyFZGgXkqEVttOkCTCct8QJC5c7Y+EyNn4uWMrtCCAXcX3P753x+mtOGLWawNWw36Ll&#10;Tmj+jDM+a+uIyQS50yY44ZNHnPHgg8548iUnDOK+f/7ojA/I4o5ZSRC8whG/N3fGV1874xWGLrcf&#10;QtDK/Ub/5oyHuN/DDznj8Red0HEcz7GErC9/687zPsnjPXivM77pSTDMdRqoFSDMzwWGvmp9Vu3S&#10;bMAxns8xlrGv7A+mf4sqtoQdh4YlID8/BxGRUVi3YTuKi0vUDaksoCxwNS1QWoqs5ALExBQgIa0E&#10;le+wwpwiJMbkIyapCAXFcuJS5KTo28enFENbdRlLSW4xCi5jvwvvUorctELEsr+xScUovEmQX8L+&#10;ILz/hCXuf9wJ444VoPBy7FZSiswkfdwS00uuE1BsMl7JlzFeHN/cdIMvJnL/y7HLv7hPUW4RkmJ5&#10;b8UVIrvg2jlrCW/c1ASeJ6YQ6blXPiGSn6HfYzHxhcit9MAoyC5CgvyWWITcG21AqvCF0qISpCeJ&#10;7QqQmnnu8/Gfdp/cxALd9lorQDKf2VUuxcVIijdsF1uAtPM+bEuRYbg+OWZi1vn9MDtRP6d27jiO&#10;77Vz2X/arOp8/0ELVBvQDp+7Bet2HWLIcdWAdgaZO2FDXXyiEJmUgrC4JEQkJMMrKFZbv5CtKkA7&#10;n4C2y6cueP9nAt2pTvjpLRd8J2wtWdVODFF+gcC17+/OePdNgtcJjlg91wlffOyM1h257jFn/DzA&#10;EVO47tNGzvh+kCPmsz7uH+2c8dZPTpiz1hED2hAMc/u+c8jUDnbCcy84o81gAtmlOjO7dJUrgmMS&#10;ER6fpPVZtUuzgYyxb2gcFq90YZ3Z84NaBWj/g08Xdcn/igVKsrMw+xsb1K9vgzf/jEdKpV64r/bH&#10;O/XNUP/zEFhGyRtMPpb/aIsaNc6gUfMohF7yS00Jwk6nYe3YMDhf9SsuxPbujri1hhlu+SAEbhd4&#10;Obvqp75WB8zLwIT3aO+aFvhtZRb4PntZS1F6BsY1seC4WeH1PgnIuKyjXO2dCrDrT2c0rm+Ou78J&#10;h1f2JTpTYTH29rej71rimfdD4Xa1u3eNj+e1IQBv1jiOGnd5YMnZ/Gt2tnT7GHR8jfdwfScM2ZKB&#10;vCs80+mxzri3/hnUv98Bfx81ndIqgv1Sf7wmz4t3/bHFo+gKz/Tv754XmIIhn/Ja69uh45QUpP9b&#10;XSouQnhgHH5/0ga1apzWnr9yL78kz2WCS9NRKM4shMVMTzx3h5m+XS0rfDYyCf6ple4v3j8Bu0Px&#10;/VOynbm27RO/huNYUMVpytLCIviciEaHpy1QU9vuNGrd4Yw/FqUi5VLv2X/Lfuq8ygKVLFBtQDts&#10;9qbzAloRD1qwzAkOHpFISslCXHw24hPYErMRFJJ2YUC7wgm/feCCj35xwoi/yeAy/Pibrk7oy/za&#10;tj8447mHnPD7SILYz5zxMdnVuQOc8OEPTviL235GQPsLAe005vM2e9EFH3zvhD+Ym9uXubWTyLwu&#10;X+yEX98nKH7NGV15vP4Mb377Hh7nV/6+mKB5nj2WrXJDbJyhv9Jn1S7ZBonJ2fAKjMXS1S5kYSuy&#10;9kaWVgFa9exRFvhnLCCAduqHlnxJscSzXWKRXOm0Lkt98aK8dL8ThNMR8kJUiENjvPH5Z274aXQi&#10;4i4RgyS7huFTnuvxt0MRdNUvsRjms/zx3Weu+LpfLIJvBgohLRUjunui/eKMK2K0i7Oysb63Bz77&#10;zBO9FqYi+6rb/nIOWICtXRxQVyYgPgyF+6W+HJcWY2cvG+1F/IFXgq/BBMnlXFP19wk7EYU/vnTC&#10;Zy1CcMDn2tGZmbZR+PlJ3sM17PHX+isHtCeGOaB+jVM8ngUebRGOgLKuF8F2vi+ekufFSz5Y73oT&#10;AFr/ZPz19kleqw1+Hp38L903pUg/HoTn7xMwaYlHXua77+skXB620nz/f+/7Y3+0AYTmF2DfaHc8&#10;yvFp+KA9Xn3dGa/9T7azxENdohCXa/BPRrt57GDkR8NTqHu7LZ7jdq8/Z4vatQiAPw6ARaiBjS4p&#10;hu8OPzytgWhGiTzH7V61R+MGAqht0WFuClJu/GGu/k2rtrxpLFBtQDtk1gas23lQF4WqFHI8dZY9&#10;TlgG0ij8x2hPACZOO6uFlxqbhBwvrirkmOuXMlz1SwLTLzoxz3W8M166wwUPPumCJ55ywdPPO+O9&#10;b8nczqOgVCtnNG9LlralM75r5YRJs5zwMUOMf+pHtpVM7CKC1xYvueAp7vsIQ5G//t0RS8j+dvjE&#10;Bffc5YwnnpNjEty+SoZ2oCOmkzE2hh2b9lV9Lx+36thiykw7rFzrgSI+JO09wpnXXDVLqwFaTnyo&#10;kOOb5tmhLuQ6tYAA2umfyguPFV7sHncOoHVd7odXa5xAjQ+CcSZcwttKEOebCWvrdDj45puwPaVI&#10;8E+DmVlqebPNMWE0SpHkk4JRTYUlNMe9z/pihVkanLwqHiPRLxOnTY7hXhkxk1WI8pHzpME7OBdR&#10;YdmwMkuB2clUeEcxHC44G/bWabD1yEN2BaKhFFHu3E47dgpcwoqQk5YPD5tk/p2JqCw9dC/RP13b&#10;xto+F5llY1aKtIhs2Jglw9w9D6mVyLS8iAyYG/tskQHv1IsPdnZ0lraP1VlO6ibnwdGwv61LDsqI&#10;lJw8uNmkwMIqHdZWabAMOt+bYzFCnY3XloaA5FLkp+bC0VzW8fj5DDMl+It053GsM+AWUnhOqHhy&#10;gNjdeIxUuMZUCmUsKkaMrz6+bqFFKCoqhL+9cft0hGVVcc15eXAw9Qd+94wwvYYCjVFvwJflWz8N&#10;g8fFAG1WLlysDOc8k4l45hMfHXRW86dH3wiBK7tQmsN+Oco26fAOK0T52YoQ5piu+ZZzOBmtKidi&#10;SpEaqo+zmXs+inIL4Osi/sDjnUlDuIHazIvKKPNxZz9uV+Vwk/2yM94P3N8qE2E5FTfMSciFu00a&#10;fS0bcQxnLVtSsmF5xuQ+4rV4xVY/3SY1oPw+dCbaTPWMR+eXeA/XcED/jRUBbT6vxeK04Vz0Xc/K&#10;M1pVXNvJEY64s7YAnNOocw8rUhwyWqAIZxf64Tl5Xrzmi41ulS1TCC9LE5vQ92NNcHxefA6cLOR+&#10;TEdAfMV0huKsfDhz7E6yj77xJrYoLID32XK/NfOpGMJQmMN7XMZP7E/klROVWeEZoF1eAe8VG90G&#10;ZyyzKkSp5AUko/97At7Posv8FIba5uCs8T5xzGW8islSUoKEQP354eqTg5joHPoSj3sqFS6BBWXP&#10;ypL4LNicMfpxOpzjLja2eVjxg0TFHEONB/xhbQCliZbh+OQeYVfPotn4FM0Pcy3D0PQxrqvvgLFH&#10;DBu6R+CtRgSg9Wzx+37d4EWRKRhB5rnGLdb4cUISkmRlcjJ6fiIMsBk+npaOdLlHcnKxoLk8s0/j&#10;wU/9cVIL4cnGyj+cUI/jfPs3ITCLvMRZzYs/HtUWygLX3ALVBrR/G0KOJYd27iJXNmctj1batNkO&#10;OG4RyH9Qi7BrbyCmzLRnPqXk2OptDgWhlhC4iijUW285Y8oOJ6xaw7bZCZOZ+/rAfWRaqXw8ayoB&#10;LHNdOzL0eP12JywiaO3/F4+/mjmaQ7jNFy64l4D0V65bylq4HzwsIcdOmM6Q4z97OmPyKids30j2&#10;9htnNCRIHsfvXRlu/M7nTpjK423h3yPI4P49mf0iwJ5r6L9pX9X38nGrji0kzHj1ei8UFPEfPrdw&#10;jaE1+oXppxxL1KgVoL3m97Q6wX/cAqaA9pU+iedYI3SzhEXqgNZce3HJx9LvhRUzw+3fReohxxQt&#10;irKIQOtXZNZemCBDq0VNgqnJiNCASil2dtZfjITZqaExPKfw+Bc8hpyVL6YeFuFo85KAa764ae0U&#10;HmkZhu22eeUALDkD89sIo3wGz73vgk/flBe9w2zW6LsrGWv+cOaLFhmVJgQ4mfqLVkl+IdzWh6Dp&#10;I8K0yIv9YdR90w+9u3ri8TrSVxfMd5UX4VLs6iHnN8OdTwfBocwaDOGb6o175Txf8QUuyvhDMYJP&#10;JWPol8KcSH+Patf2ZOdIWDvnXzC/2HuxG27heWrcZofmrV0M+57E4z9FIpiHzwjKxMYBrmikHVP6&#10;yH6/6YuVO7JgipeLswtgtzQQH90r16Vv9+SPnCwc5o6HbpF17tgQSXBQmImxr8v4WOCl3+PLJxoE&#10;EFhHoMMb1oY+6HZ/oFkoNlnlleelpmZhaQexO8fkI38MHehFFkjsLja1wGe9o+GWWJ5jWBifjkWD&#10;3AhWTfyB+z71VQAOBBQY2ObqA9qcyCxs7st//8t8wxxfDYxCf+1F3wL/ezMEnvKi7puIHi/JNVjj&#10;5/HJJhMq6Rj/ou63TSalIbtKDFGIk6M9Oc7c/zEPjPjTA4/UET+VazDHF0PisWtLLP58T+yo2+le&#10;Ardt3oUVc5LTsnFGwonrCdgw+oUVPu0fD5tyOhOea/3xioxvfXcsstWhUXFiBpb2tDf4qZxX9rfA&#10;Mz+GwdKj4CI56yUIPxWLLm/KPabve8tTXhg8NgifPSLXYQpoSxByJhl/fyP3orGP5nisYyQsnc4H&#10;0nW/NwW0mr//FAZ/rfvnB7SliZnYv8CH7K30w3B/17TFj6OT4GKY5EgxD8UnD4nPnkG7pRlIK7v/&#10;ShG23w/3ia/d6YTxNjpQzo7Mxq6RHni87B7hNT/rhVlrM8CUam1J9o3Ct9o5bfFpB3/0eFeuV79P&#10;HvzMH/N2JGEd3xH1Pokvn8UfyzPLJrPKAa0tvujhh05f2nGbI/r43OmK4cvSygEwwd+OPuKPp/HQ&#10;C0745jMZR9nWHD9OT2GYfymiz6Zhyi/ih3JfS+OzpmUoThGlnj/oPBf7hgei9S9e6LAyDZQfMFxc&#10;Dua0kLG2wie/xWn2cp7lg2d5fXWbhsEuzrBdST7WyTlrWuHpwUmaTkKsVSS+rSf28sY8e+PEQyls&#10;J/G5UYv2+jYCQYKHM9Ix7GV5vtni41HGhJRi2M32xTOGiYvtnperpFA2wOqLssA/boFqA9qR87Zi&#10;/S6KQrXpc0FAu3tfIBWI7SuCGgJaYWJ7UZzpgbv4wvKLM35o5owff3HB2yzb8ynzXCcRXC4ky9q7&#10;lQuavO2MZi2c8Qnzad9nDu24lU5YTQD6A8OKGz3rTKEoJ6yYScVkhg83J0CdPt0ZTcnAPvuJM1pS&#10;QOq9lwicuf/UtU6YwtDkpu8xHJnH+fl7F7zGHNrOIwjayN4aAW1VAEyt0ycrLtaEkV2zQQHaf/zO&#10;VSdUFjiPBTRA+5kekvYggcq8lbFYadLGdHTFI/JC+FE5oF3ZUmfF7msRBcF2OWFJ6C9gqY4tXv3e&#10;Fz17BKBHa1c0vkVeJM+g+eJ0ZPKdx4shbk1fkBdKCzS8lxoIPfj8X5FG0EH2cH8I3mosL5TWeONb&#10;H/TgMdq8JyCLx3jcC1uCDQgkNROLO+k5vPIi98jbHujegy+qw2PhwHi6vQQ9DflCWfcjYwgrwbZZ&#10;GN68TV6UrfHYR97asVu9d5ZMhJxPXtbcsMRdB7T7esuxzfHgKyEmIayFsOYL3GN8UWzQLAzm0box&#10;U/0i0Kyh9MMGn3ZkH3jcX79z5PlP4b5PgmF7gURV3xUeuOdWHWDWaMx0F74s9+gVimWn8lCanIkF&#10;v9gS8J7BUx96oavYs4cHmS95eeWErZfxBZQs4L5gvFibL6Y1bfD8F2I3f/z4hgMebnwGdW+Va/PE&#10;ligBtFmY+K4AUmu8+VeCAeiVIPpIKN6/X7f7q9/odm/7obxw0+4Pe2Kdn+FlNZ2sTDej3c+g4SMu&#10;aNstAN2aOjIHVq7DEr8SCGhELRmvnZ31Y9R91ZPXFYh+gwLQ8h3xm1N4pWcM/DS2s5qAtjAf24e4&#10;4U55gb7DAU3b0Nbd/fHB/TpLKOd+/G0DoPVPQm8tRPQs2jHnsXwIMjDlLTva1Bwfz0hHznkA7ekJ&#10;3hxnAaK8/nuYntSe5/reEXXrGidhzuDJr7iukxeaPCb2NceLrSLgJmhCWwpgMd4dt9dkH+rY47tO&#10;Mna++PxpsdFpPEBg6mKYkfDaGIi3ZdKhkSeWOQicKYQZ31Fk3Ou97oEePWVfH3yl3TPHUf/tQJyO&#10;Pz8bVhgcjxaP6D7V4GXuz7Hs+K0z7tEmcaSvOqAVT88IiELLu3Xf/USukdu2+8ERt/PaG70fBAYF&#10;nHcRQHs7Q1Pr1bPDC0/T/o0cMeiAHJVAZ1EVDC0B1d6+Tsy/pE1vd8TP4s+dvfHuIzJ2tF/3aASL&#10;42SlY+S39rz+E3i+X0IZo13KSZfdv+vPnEc+D4anmCojG+t62TP0+TQepq1+0+4RL7yq+bwd/rbR&#10;mdqMgGi01CbQZEytOKHCa+3sgRcelntBzn8CtZ90x6/05dbv27KPp3FLAz4P/PV7LF9jaA25qPSz&#10;/73jhW5yrhZOaFBL9rdHj8PZupgeIxJ2DxQQq98P9zzvznuX93W/KBzzLUZOaDx6PKnnsb/zM9fz&#10;OL8xmrAx7XLb0744VA123HRQCmNSMfAl9q22Lb4bnUpAzJz03m4cwxN4oFM0PIz4k8JWB/rpEz+P&#10;No1EHHvrsy2AYcQnUOs9X2zxLfcp7xWeeLI+x+lBPxxL4nqKci74Vn9mv9A+EmFaBwpxmGHNMtlW&#10;n+NxMvJiDPP5fUn9oizwb1mg2oB2DOvQbth95LIB7QKC1dEUZfqGubDvvUfWlLmt7/CzxZ9OmMH8&#10;WwGzcwla5xH8dv5C/+1zqhmP4voFBFbzCWqH/8782D7cnozt/NkUk6KQVN/x3EfA6VgKQwkby/2+&#10;4vpxPJbst4igdnRvZ3wp52MTMDuH55tXDbB2MTCnfudYKED7b9276rzKAlVaQAO0n1uXiX0YmdPy&#10;T/1FvAYBmpGhXfnTWW37+3+KRiJfYgP2BnC2ni9BZE/67jTyDEWw2BaJUX8TtO7MRKoBgx3qKyDV&#10;Ak+8H45wQ4+K41Mw5jsB1RZ4vXUEnNMMPwQloPsH8uJpjhfaxSNWVqdnYclv8nJ2Erc/543lbhVF&#10;abb3cNIAbb2PQ+EhXSnIx+6+8jLMPMs3A7At3PDyFpWCcc1tCZLkpdQE0GoMizkeevVcQPs4QUXD&#10;5gS0MdIRgrH29sz/PI0nf47XgZwsJRkY8w5tdrcD/liZDWPKWmXjC6C9qzZfRhkG+Msi04zWUgRu&#10;C8bbDY+i9ot+zI0r39O6nzNu43U83SpWm0hAdg5WdxXgaI7/fRaMYyw5IEtpSCx+e96SgP0Mat5S&#10;DmgnvacD2rf6Jmj9LU5Iw6QW+ni80jIcjCDWl9BE/MkwdAFWz7SKg9aFzGys6i62YW7eY66YetQw&#10;zvFx+O1NGbvTuLdbLKIlbzk/D0fmhGDi7FgcNLDZ0fbMF23qgNoct9ofBeJQsJ6PXZ2Q4zzfGLR7&#10;S4CKFZoMS9DDI7lEH/PDW3X0vMLHTABtnyY6oG0/tSKgnfq2Hc9vjk8uBGgnepPxoy/feha/Lk3X&#10;Ger0OPzwiNjpDO560wcntMEuxNExzhQgIyh4ywcbvfQ+pTmH49tHdEbr2ylJZYA6+ijZxyd4XIoL&#10;tZ+bqbFxvgS0TWoTbDb2xHInnqmAIZ8Py3nM0ahFbHkoc2AiJowOxNBZsbDS8tirWKhW7jHfVRuH&#10;2+5yw1hnQyxvbjaWdDqLOzQ/d8CATZmEM0U40NlBE0/73486s6cvmRQgY9/vdED3JVmoFCFdttXJ&#10;EQ70Q6YNPO6HxZygfpDfn/gpHJHcwm2JCaB112/6hDME7trEjz3ar5DpK1lK4bslAE0e5PVz4mDg&#10;plzeUczXZA7u83fSTk/44mCIvn9BZCK6iU1r2+DLKcJzliL2ZDi+uJsM55NeWOVebg+viR64t64Z&#10;7vsiCkGi7M174ScNzPOZ81Mo7LWxy8Maioc2FJDL8Rh8QI8lLz0bjJdvk4k5G7RepV99QWA5oH34&#10;vUDsN4bX5mdifKuztAOPwXB3Tw3PE7gPEkB7Crc+5IoJZqZ50cUwG8KIi1oncO+nhqgU7Qx5WPI5&#10;75/bbNFyYvoliLWVUoDLHU/wXPWf8sQCbeKJURSdnbVn44MdouBmBMhMF9j7l/5ce+DFEPhy/J2W&#10;eXOig/fiOwwN9y73Kc+lBLS3yUSkBzZGyDFLEXEsDF8/z/Dyu+3w45BITJ8UgK9esUTdZxwxckc2&#10;khWeLXdA9e2GsUC1Ae3E5fuwcc9R/PjrZTC0UuJHQCmB5HICzBUmbSlFoSqASwLaxQxHlm2WC3Dl&#10;33qJIAJUbitlfuZKKLNsx98XErjO4d9zyQAbj72Mocem+4mS8jLDORezD4qZvTjzWl2wrgDtDXOv&#10;q47+RyxwZYA2Cgl8PY48GYq3tdBMMmWve6LviFCMGBWCZWcq6anmF2FbTx1APdaEDKrBxnGnIvBt&#10;Y4b81XbG+KMVIaDXfBeNhal7txcOCO7L4Evbb3ro6GsdImB4ZzYcqRA7ehoBbRi8+T5cwhDl0RrD&#10;wpfhAYkVFF6DN/rj1foCfi4OaG3n+uFJA6C1EGRdnIohL+vA/snvAzCC1/z336EYOTQQP72rg/Mm&#10;7aIQeB78IYD2dl5X7ftdsbqCOlY+joz11F42671EhmdAGAUQ5dhh6N+KCs41zVHnDg/sJfVYEJGK&#10;Aa/q+X2/TEwxCUctgdVoDzxcl7/VrBrQCqBKtojCj/fR7rc4Y+TeivDFfwkZ0Zpkq273xB5JJqao&#10;1Jruut1fbB2G8nmETMwnsyfCTjV+jkBwignbszMK0yeGcXLZC89qod0GddbXfbFVC1MsqhagDdsb&#10;jE8asp8PeTMv0xQk5GHRlzqgf9QYckyGtmpAm4kZTaoLaAmyOJmwL8A4WZKK0Y/LeejfZLd1KF8I&#10;h2U+ZKlOoM57ftjmp0EiOMz0wP9uoU818sVRhmCXLfn52Nxd/MIcL/8QrjFdwZtMAK2jANoMjHhH&#10;zkO/qO2AnweF0K9COOGeiICLPY+KCrCmrYSVWuCpdnEVgFH00XB8ea/4OQHtZkF0GRj7hh199wwe&#10;/9YfwzX/Et8NQqv39fvzzV8i4X8e39UB7Wnc8ywZ45g0jH2TIJDRdOPtcuC+wR/PG0JRN3nogOj4&#10;UObc0j9qPcEwftO0Woaxz2mpT0h80itGn6RJjEe3JtIHa/Tbn6uB+jzLYA0017/fE6tDpFMUn1rk&#10;g4cI5m55yhVt+5bfI0PaO+HuegKeXbEuhrWbQ2Pxi/hdPXv8ssyYFc/Q8hESMk+bvB6Io6H6OBeH&#10;xOCHu8hG1rVFx436c0gHtHKPWaHFqKQK+bXRW7zwv9t47JpuWC0TZcUF2D9YQpLN8NgXgbA0nafi&#10;RNfMbxw5oXIa93/mi0HDdJuPGB6MTl/oPvzUxyGQeY3qLL5bAvGxhGfXZg7sZAozaTtlYXlXZy3y&#10;5HyA9sFXQ+FP+zmv8CEzfCFA64nN1BnQltJ8LNZYWrGDMQXiJG59IxAHtHwRtSgL3HgWqDagnbLq&#10;IDbvO4YWv/a99JBjxYZeNHS3ugDyettOAdob76ZXPb65LVAh5PhDP8xZHovlJm1UB1c8XDnk2MjQ&#10;toyCEEbFmcwdGyT5nvLSbGx82WJYcXOG4q60zNdBAHPnzwW0xXBdG4DXanL7p8i4OlQUdUk+4I97&#10;ap9BrbupiC4IWACtFs5qjve7RkPDEWVLRUDrS9YqMyQOv9bnSydFUn5ZUS7zJLuE7fSnWEp1AC1B&#10;5jhP3M0X9TvI0FoIExoRja+f01k7PSfPmBNnzMU7iaeZh+p8QUB7Brc95AkS2eVLLkOqqdAv7Gj5&#10;C6Tx2NJXYQ9dsDamFIluUWheT5hxZ/TaVlG3OHC9D56ngqlpyHE5Qyu8eim8NwfiLbH7Y56YbwjR&#10;NHYk42gA7idbVZMhvszS4btyDtb00BWF324XCe+yHhPotpRJBALa1lG6OBSZqsMTvPC0HFvLsz2L&#10;jjNjMKqNC/Mg2SfmL2/3ri6gLYa1IS+wxkdBOGYMPdf8iaGUA3TmSUShtBza8wHa7BQMfNWWL/sW&#10;+PSiDK3kjJNFNgLa4hQMfUzG2hJPjTLSXgWwWSQslymgzadqswv9hNf4TRjcE00Gn2HTZyZLrjRz&#10;kD8JgDnnesK2lQPaZfZyh5Qi3CIUX9bRQ2H1e0k+LfHc194YsTAB/uehTUvzU/H30wTMNa3xyvS0&#10;CndFlmMM2r+oi0IN3Eo/SWNo8ks6E3w+332iaQgcz8O8GQHt7Y8KQC2Gzw5fPiPMWQ4qECvmBuON&#10;CoA2F4u/cWBe+xnc2i4a1Eky8fVsbGHlCbnO538JxVnt9szHlp4uBMAEZczpT+D2vnPJOt5iiUeN&#10;QL0oBzuGumhsux5KbLw/5NNwj5ANns3Q/BQytBqgpR+32WC8RwpwZJgn+8xtGdmgi90RvPpHo+md&#10;VQBaYfxrOqDX8owKAmDx+zjJdSfv09okWtw51gyN1gEt8/spluRgCk7jEtD5A91X9TE993nR+E1/&#10;nDofLW5iNgGz794vzxxLfDAkAV5lSfV8Nna5CEP7UnUZWgJapiqUyL3MZ99Ld1jg3ic9MVb7tyEM&#10;nT+RqBdLvMHcec8EJQp1c78l3JxXdy6gpTAh/22vUXmZvvYotuw/jhZt+2LeYlc2ZwJbsp1sIgx0&#10;nCrHIgq1Z38gRaLsy34zbiOf1xsYU/25vDExHVNRQl7L2CyjKJSoGZv+bvyusexUtVaiUDfng0Rd&#10;1fVjgcsRhSoLOSagNdahLaUir93BJOyZT+bgMXkhlxdNaSfQ8KtwOIp0L5V2zwW0JfDeEoR3JPSS&#10;4G6BTUVplJjtPriL+Xq3UANhiT/tVsbQmuPdzlHwqWDKSoCW76k5EQnoci/7U9ceLeanVxDvCd8V&#10;gLcrAdo9f+ovnQ+/Fqqp5upLLnYNc0MdXsudRkCbEIeWGqC1wDeDY7FtZyJ2GtquXYmQZmZvqvJc&#10;ccx1hpYv+Q96YLMx9lo2KSRA7KO/lD7eNADztpQfd6fhuPsOpSOSysVJ7jFofRfB022O6Lq2IlgP&#10;WOuD584LaBP4ry9Dm3cF44M6tPv9Hph1pqLdE/f4MnSTgJZh5AsEvZYxtGfwZtsIeJa9wzK3VvIJ&#10;DYA2kiHHRcEx+JZhnxJO3XRINA5a6OGr/iv8dPbuDTKaXtUFtCVwXOyHlwUcP8HQXlOGloB2X99K&#10;gNavPIe247SUcqXqlER010ShKGBVHUD7LsWr/A0MrQmgffLvJIMPVQVoC7G3jxtFpTgmHxLQmKrx&#10;MvT96GgRHzKjEFoQzhLshG41AbR2RvuzTrNFKg7sjMXIFnJtcg/J/cSJkobO+Ptg1UHspWR3J2jC&#10;XlZ4hvWkTdO3Mx0Ysv2CDmgHbOWMQ04i2hsA7VcDYrG1Ct89RbY17SIM7e2PBMBGJhGS0jCKocq1&#10;HrfDO5+6sswXr59iWTpDS+b4Z53RrducgmemgI0+tfZPndF8tV04nA0BHTE7/PHiXbzue31xIDgV&#10;U8jY1rnNBp33GBBicS72jxFRtZN44CNfTN147j2yZ18qgikKlxIYg5/Ffrc7oPVaY2KACaD9OAhm&#10;YRcBtO/IxJA9ui5IqyDcFL/XtwzQzveoCGif/ToYZUMq93UK/fIjAYGn8X7PSKyvwubHeJ8YxazO&#10;9y+EhGm/e5+MpQU+GMwJjgp5+nkUpXJjePkJ3N+ZQNMIdFnjh6mEAAD/9ElEQVSiZ792n1A87Xs9&#10;qsZ3RyDFoxgu/74ftpjMCnovN4QcPxqA08nFyA6KwVd1COgZmv3bkvJJs0hGTbx3L0F1PWraHNOZ&#10;dLUoC9xIFqg2oJ254Ri2HjiBFu366YCWKsdGsDKjMqCdcy6gNYYNV0c5V21zaUrD/6S9ZBwVoL2R&#10;bnHV1/+aBS6lbM85ObQEtGGGl94U0gRHtiYini9LEZ5pOM1SIBv/Zo5XA74M1nLHGk1kpQTbe+gg&#10;8PF3wmBIO0SydRR++p8wDo4Ysj1LF1gxLNYTHMnuMC/wAT9oKWnVBrSh8OL2pWmss/uVAAJrfNTN&#10;tCwRww6HGVVs3bBYE4UCbCaJeM0ZNHrODyfKIhSzsOwPRy2Ur5EAWsmhLU3HuNd1oZqXp1Z4q6yW&#10;C50X0BIAnJ7izRDL47jzu1DYVcSpFY5dEJGGv9/XFVx/GJpYnsfLY+zpRcb8FoKCWlWHHAt2yLCP&#10;wa9P6Hbvt15yK8sX+2nOWkh03ca+OC6mIfhYrYUcXwDQtolCDMsfZR7x1wBu7YecscDXeEwyPWM8&#10;NGGnhmT/Tmm5iNXLoY05Foqv7mM/b3HB5JMmgI4gbuwruj/9760QeMiwRKcyH1vCIy3xw4gECuAY&#10;luBofCkMJrf94poBWsBzKZnpegQAt5J5N4ZsShcycrGkjZ7L+VaraC0fPMgk5HhZGfophO3KKDgQ&#10;jBQlZGn30YktkWj3qgBbW3w/LNFEudlkwIoZvt3TkP/Ne6ucQacA0OYgNGlgCDnelEVAnqWFX4uf&#10;P8e8zUtdyhhaAlpzDcmUwHW91J/lfVbbgrm5/JSyPYZ8AOuJzozeYP8bs+yLQXlcO2cslae/luuy&#10;xjdUgC4bq8wUDH/3LFMN7DFini+eqG+Nho29cbCsq0VwXOWn1btt8CHzWrXk+qqXFL9o5tBeIaDV&#10;UhZO461u0fA2mffxXe6Bh2Tipg7HWqI2GHK8b5DO0J4DaGnzJc2k1I0ZHh6QdN7c+guNhY+A2Xv1&#10;8Od2c1kq6xw2l3m1cxiZQbvUeTkA+wMNMLMkD6ta6irHzwxL1u7zOJsofN+AwPhuV4w+ZLynSmE1&#10;3g0P1uQ5fohEOKXAs+1D8bKM3X1OGGlerleQzZz4Vk8LsLbHoB16TrhalAVuJAtUBWjdq2Jo5245&#10;hR2HzNCyfX8CWpdqA1odAAmLZ4t9ByyweesxbNl2XLUbzAYybnv3m2PDFhuOvQPZdn1CQzG0N9Lt&#10;rvr6X7DAFQFaikLFM9Ym7ARz9B6zwl1UMO2/u/wty4shmU+I2utDPtgXLi9DJTAf56C98N33sh9O&#10;GnBgSU4mlnYVwSAqrL7hj+2eOhOTcDwE72uqrVb4cixLrchKAtQlWg7txRha5ugKaispgNkEYTzN&#10;cNvjnphoYCITWSLoxyfJQGqhveWA1m2uq1aHsRaVh0ec0PsRZ0VF2EdlOzM0LhOFKoEZVfHvEjbq&#10;XkfMstThYIp3HHM4HfEW1VBHbc+sWM7FxKHOD2hLEXOcwkIPiUquBVpMTUWM9h7J/LjWHlopu68H&#10;xev5hgVUVR0iIZtmaPiiDxbZ6/2NOhaCLx7S81XPJwolOLk0NwurWYO9Dve/5xU/bHbTQX2ymQgY&#10;6Uqtn45M1YEyVWVXXQzQMuQ4miWa8s6G4AUBEXXP4ocpqRp7k3A2Gm0e10NEa38gL9tir+rl0BZT&#10;FOhPEc4RYa9fI+BqCOW1mePCPEq9n6JyrOVkJ6ZhcktdHfvBZiE4rYGdYlhO8MADWiivJb68FoDW&#10;ANzzI+PQ7VXDpE1bhmZrtwNzPud74kEBlfc7Y+guvaSTj6kolOTQ5qViQktn3M9xf7arIadUdo9I&#10;wh9PCSClqNLcNEPJIxNn0r5SvGezt5ZvXpOMfTstV5aHZA7o4E/NeW+JnXRRKAaSwma0i6auW+Me&#10;R0w7owOVVP949BPffdsLwzdXnOAwPVsFQGsgTYtSMzC3tQ7mNEbZBNDmsHTOj4+IIJkV3ugTp4lH&#10;iXDY4XGuuLceWcKnGCFw2rQ2cinsJrrjEean3tuY417LGo90jTOpC00ftYtBW7FJLXN8NjQeQRqi&#10;ysHmnl549y0nvM+c3BDWhc1gXuwVM7QGQFv7dicMpl00IjkkHu3eFTG906jPib1IcfKifOw5L6At&#10;gfNcLzxRl31ueBbD9+k+kB+fhJHvOPG+9sDvSyoywKY2TzGnCJZ2T1KMi4JPMefJtc22jcAPT4mf&#10;22LAzizNV4rtw/CyhEbfdhb9DusgtziKEz9aySYLfDU4Xhd+i0nEb+/rOdxfzcrUSlsVRMTgJ6Z8&#10;aIJ9rciia3bOw9GJnrivtpRRcsccxs+roOPK96P6+3q3QLUB7eKdlth19Ax+6TgQ88nQzl+kg1pp&#10;M+c4loUc790fpIUgG3+bxbqkq9e7IygkGkks8pyVlcHGUgCq3WA2yEByagoCQ6OxfrO7Vm9WxljG&#10;d91G77KQ49nzRala9wvTNpcAWCY3VMjx9f5IUP270S0ggHbKB/qLzdOdY8sUZI3X5bKEqqMS7tgk&#10;CKc1hdV8LGumv/TczVn8SL7K5IanYPQPek5e7Qa2eOIJe63d19ASdW6xRVcqmyYbmJzwrb4UNtLL&#10;dTR+1Ak//yXMTClynKLxaxPphzka3Gun7f/wHTpYeagLQ5uNTGVKJha211V13+hgmsspPS7Etq4C&#10;0Pii/l4I3LKkv+xfUAoGfKy/DN5y11nt2I8/aIP6dc1RkyJLAmgXaXVoCUitQvFeQ+kHy95Q1fOJ&#10;Jx3wxKO2aFhT9qey8rehOG1Q7i3ISMKgl2w1QFhbtuVxH7lPXtzJwrzrT4Xi89dn9KFCqQgp1WzE&#10;OrFhFb2oND+XQNWdojW8jro2eOhxsaetpqhco44Dhh/ONYhbUe3VJppgQbdnvXv0PjzxoANeet4K&#10;d2jKsnounJTtGa8pBVviFYak6mQXbeMWi07v63av31i3zSPy8svt7mOZjoB0w6sqa6su76zX6H35&#10;l3BIhKW+ZGMZy9qIenGNlizrQQBXytqVo/iyr4GbOtZ4nMf83wM2aHCLIefxeR9scNMQALZSbbc2&#10;r7PmB8YyS1XcUaxz7MPw3Pe08kKWuPdhXuOT9njgDmPpFVGlDtbLLBXn4eB4KkgLq0RGqpFs+xTL&#10;GDUS1WbdTp9MPX/ZnlPjvAiS6e+cWNlnLFlUnIyBD+pq248MSSwLObaa70Ummtu+xdInZbHvrO+6&#10;mfVlH9JBwH3/k7GzQ6Nb2Z+G9vhqRirSDWDEcx1zx2V/inwtFoa2pAg2U91xbwN9EudBbdxpuwet&#10;NVXhV5qHwjz1ApKy6bmY307KPUl9Y8N9+IgtbmfouB66bI8+6zM0Nq0og/WTXxOfKvfdR+/Xx/fB&#10;t/yw21Abtqrn2/Gh9pz0YUmm+/xBHGpYWCuWTPondwiDyPaCD9a5GgNRyeAuogjTXYbrEh997Czu&#10;rCOsrRM6rOJ7XqVbpciJpbYeFH8RZWiWVBTAb7owX/XkNC88I2wihZHuf0y/RyS0WcDc71uoME4f&#10;TWd5ombafWSPlqvKQ44PDaIasuS+U7n4ZKgh5NgvCl9opbSs0XadQRQqgCJjbxnLe1ng9kb6PfLE&#10;A/oES23WEJ6vSRxzyc3DLq08DsPKPwuCobRwWa+Ls9Iw9XMHraxXrTvOavfFY5qqtdS99sQa36IK&#10;URImO2L+lxINImNIm9xlh+ee0X3jiSekP87oOCqRivNcCgtxbLInnqGC+m136+d4vBHvb+ZWP/Vn&#10;DJKNEgUE+377Q/FFIzPUvc0aD8mxHiJA5wRBnW8YLs0ICu3pyZJLdtM9Uc8Aahtpdj6Lu+qxH7Us&#10;8f3f8QjOU3C2qvtErbu+LVBtQLv6sCP2n7LBr12GaoB23iUA2rUbPZDC2T613PgWSEnPwMZtHpg5&#10;VwHaG3801RXcjBYoycnGguZ84W5khw/6J1RQ8ZTr9VwfiE8aMQT3uzDYROuAduNvrD3aiHVPO8Vo&#10;olCyFGRmYReFgP53uyVuvdWKjbUwb3fBqB0ZSDd5WS1JzsFClhG5524rNLiNjE3LMLhq76oMVU1M&#10;xiTWZbyzgRzDErc1tEGXpRkII+tXtlAZdU1ve/bXBt/0iaFiZ4W3XOwb6Ib/Ebw81Cwc3ib7ZXgk&#10;YNAXVrizofTNCt8Oi8fOZQEUhZIXcAJal3wdqDB00581cT/k8e8gsL2VYlKtZ8dg94IAvE47PNY+&#10;AjYmIY45cRmY9RP704Db8ppvY67Z54PiEJEmskvnXwI2sN5pI2s8/KI3dpmKQhl2Kc4pxKnpvnjj&#10;bh5Ts6cV7vkkCEd8C85h6DKc49GfDObdmu0d8DttdmaTD16UHFqGHG/VAG02Zjc9q43zF8wDLY9k&#10;ZgBqcgqmt3PBXdo16HbvsCCdtUFNriA9Bxv7i92t8XlP5i6X/cT1Hd3waCNLNGJIZrj2T3cp2b4k&#10;DP7ABnffIX23xJttInDSMgH9mtqg0QNumHI4hyNejEP9XbmvFR5uHkE28wIWo/iQx1o/fESWt8Ft&#10;vM4G7OO8VCzrrfviq58TZBtsV8hJmg0ELA/fZclteU2sY7zALA5TWJP1AW7bfGEGcs9Th9Zqlh/e&#10;EH/nS/2xIGMObSrDy+UeOYu3JiaXAVp7hr0+zW0faBoIVq4qX4qLkeRBISaqYNeXvtIvGj0j4dKF&#10;SDPRPPPbEYKv7ue5niX4czIEbVI4LdwqHN8/ygkX2k0bj/q2+PDXSHikX7w+SnFcJua1t6UviN3P&#10;4ImvA7FgdSy6M8e1USMXllkpDw/NTeC2rRzQ2MR3P+4Xi7DUC/uu+SQXbYLgsVeCYWOKMzMysJTl&#10;cBoRQDX6NAA7yuol0zTnXBdrPb/picVMJs6qKgGTqsDTvnDi2Frjf83D4VNJMF17YuQV4+zSAHx0&#10;nwVtpfvZ7W/5Y5sTJ3yM8zBBLGHFvjZ6zAXdCHINTyucGu+DlxvRJhRus4wwAFpu25qguBEnhP7Y&#10;oZ+wICQFI5vyeho5ofucKCwY7oUnWev21vq8395mNAnHrezxlpuPQ2OctHvknV/CYBxS06dAfgrF&#10;1bo742F5tsj4cuLhVWoBeDNf9byjyzzgFiw51ege3juNbHHPHdaGZ6z+nL2VJaa+48SgoWoXSvOK&#10;4LDYR5sQ0M5xO0PVWZM5wvR+1p51TA85GoHWr3IyS+xHX325axSsKteVLSqE2zH6pDyzDc/2hve7&#10;YdBa1hBXYPYCT3n10/VsgWoD2i2nvXDYguEx3f++ZEC7ZoMH2dlLz+u4ng33X+1bUmo6NmxVgPa/&#10;Ov7qum8AC1AJOJ9vlOnpRcgkpVEZUhQXEGjyt3TmRlKDR3/Jyy7Wts9gTFqFlzC+IGXItmWNQKoK&#10;E5SyfI9xmww5rslJi/mSWr5/0bnhlexvQY6+f1aOQKKKS2GuYX8et7jSxRQa9pN9eRpE7ikXhSoD&#10;tNrhSpFtcg3UXxKqAlmyjtdstIPxzPJibXrNxKIXXYoLDPtkFIMmrnohi6Kd09gqAb5SdiQ1Pg+x&#10;0XkIDstDMgE8cYO2+Czni3d9YcoCYRGnl0/JM4xzVhXjXJJf0e7aNZsuYvfcquzO9QZ/SOd4sPRn&#10;2VKUXd73bANe08aARYlzDCe40HidYxSOQXZG+TELtDRcgy9mVvKFQhNf5G+ylIhvpNFveO7zQeci&#10;jqXmw/QfHsKw0HaG82aavMAX0WZl21bh6Mb7Shu/zHMBi9xb2viKD1TYn8y5yXXK/tRcq/Zien/J&#10;PS1LgTYWxcil0Uyv/XJ8V2ykXVOGVLStuIhNjNdb8Zpku4rXJc+PC036FJK21Y5Fvz//dozuML1H&#10;JE7WZCnlPaTfy8XI0RxGXwpNxrnsfi7blvY2bkuHztXuG46R7M5nnPY8NDwLKt8jRn/OZD/OG59B&#10;w5g+J7MuloDKDmbQH9IqPFtNn7NFyK58T1e6V6qewNF7b3wuaM/UiiLzppZErun56bPVeMxV22fV&#10;hsoC/7QFqg1o9zOH5tRZV3T+Y7QOaCWPlkrH0oStM6oc7z3AkOO5DDk2/Caqt2vI0CpA+08P7bU5&#10;XxmglZBjjrGM77pNJiHHrAlsHHvTz7kMQZ7DnFsVcnxtxkUdVVlAWYAqs9v88eY9etmeioD2xrBO&#10;cXwmpjeTcGEz3P62N+YczUFgYC78XOPwxzt66GND5mJGmArx3BiXpnqpLKAsoCygLKAscM0sUG1A&#10;e5JSUVbO3uj+1wRD2Z7LBbQFSInwgtXpEzhy+DAOm7QjR10Rwxnja7dkwPPsKcM5j8Hcn6UOVKrA&#10;JZlbAdpLMpfaWFlAWeAftEDQBh88XesIgZ8zZjsaQo7/wfNf8amoqnp2pR9eeETy+Yz1NyWEWs81&#10;fewVTyxlIp9iUq7Y0uoAygLKAsoCygI3kQWqDWitA9Nh6+6PXv0nXyKgdarE0IZgc5/v8egDL+LD&#10;zz/H5ybty28m47RU3b4GS0mqB04v6Iuvvvkcn/Gcn336Ll7psxWpF4rbuAb9uNEPqQDtjT6Cqv/K&#10;AjevBeIso9DvV1d8/30IDgYX3rBKnXFnY9H/e3d8960nmjZl+5bfu0bCJu7iOZc37+iqK1MWUBZQ&#10;FlAWUBao2gLVBrROkflw9AlB78HTMX8JVY615qK1WfOccMIykPkFRdh3MAgzGI5q/G32Ames3WQa&#10;cuyHVZ3/xB/DTxlUHf+JocmjqltXfP3B7zhaVhgN8Hbyo9L8tWSE/4lr+2fPIYB24zZPhho7aWMs&#10;NXDXs7RAARO97NzCtXI+xrE3/ZQQ9bkMUQ4NS0R+fg4iIqOwbsN2FDN/RS3KAsoCygLKAsoCygLK&#10;AsoCygLKAsoCl2OBagNa97hSuPiH469hM64CoO2Dv0Zbnqe/xciMcMWR7Q5aoXIpIRBqZ42TZsEM&#10;s0qFl4sLjmxeivmTVsEyTGTY43F06XSMGzcOM5Ye1WtvVViS4XpkIr54+E189vNfmDhlIsaPH4/x&#10;k9bAMV4Fbl2q0yhAe6kWU9srCygLKAsoCygLKAsoCygLKAsoC1wrC1Qb0HonAW6Bkeg3fNYVAtoQ&#10;bOnbGm++0Rw9+/VDP5M2aKMd5d7zEXNkEj5/dDDOaFcdiV19u6P5T1tYliAQczp/zn2/QLc/Z+Bo&#10;kB8sF3TED593QK8/eqHD59/h1xk2rIFouiTDeXE3PPnk8/ikwwCMHTMGY6T9PR+nQrNv2JC0a+UQ&#10;FzuuArQXs5D6XVlAWUBZQFlAWUBZQFlAWUBZQFngn7JAVYDWjWRsjcqLbwrgHhRNQDv7igHt5r9+&#10;xTvvtMaAESMwwqSN2eGM7KICxJ2agxavjoG1ZoVoHPi7P9r/thtZCMPi5q/j2947kSw/FRzD7w9/&#10;hKmWenHtTPMp+PhRhhWXF+Tj2kTYz++Mxx97Bu+3+h1DBg/GYLbhu9y1Mg9qYekDStsPGTIE/fv3&#10;x8CBA7U2YMAA9O7dG6tXr65gIgVolccoCygLKAsoCygLKAsoCygLKAsoC1wvFqg2oPUhgnQPJqD9&#10;+0oBreTQ9kGfUZbnYUcLEHFs1nkAbQDmN++EPlNOQ6tq674AH381DgfDdASbGbofY7/6BAvdTM3L&#10;MGWzGfjhiffxxc/9MG32LMyaNQtzD3sg87z1ua6X4fln+lHKeoQLFy6UWYwKrXHjxjh+/LgCtP/M&#10;MKizKAsoCygLKAsoCygLKAsoCygLKAtcogUqA1o7rzCcn6HVAO0cLFjqZmiu/HTF7PnOOGEVZBCF&#10;CsZMCgbJemlzFrqwTqmnSR1af6zu+gd6Dj4Mkr5VLAS0R2ei+avjYaf9GofDIweig8bQ+mNes14Y&#10;MtcGmhay/2r88N4Q7AjM0LZMD9iOIe82w5qAyofNw6EBP2HQ3OP6fmqp0gJbt24tA7TPPvss3Nzc&#10;ztlOGNpN270oBuVsGF9nbNjso4tCuYdj7iKXsrE3+oB8iojYPIpIhYUrUSjlfsoCygLKAsoCygLK&#10;AsoCygLKAsoCV8cC1Qa0fsaQ4ysGtH5Y+VsvdBtwQA8bPmcpRaL7YrR//BMs8eOPWa6Y2fwTfNR5&#10;H1WR/TDnu24YMNOS4JZLoRX+fuEVDNwUjBL+F7RxAF59cQSsq9B6ynYm6/vBV+i7zRsiJYXSeHh4&#10;RKOwUKnsmg6BhBg//fTT8PHxqXJ0FKC9OjeeOoqygLKAsoCygLKAsoCygLKAsoCywJVboCpA6xpb&#10;cm4OrRHQ9iegXbjMzdBc+SksbDlDu/9QMGaxlIuslyaM3frNpgxtOHYMaYnHH3wGr7/9Nt42be+8&#10;j6lmaSjKjcKev97Ag8++jY9+/Q4tm/fF0F77KArlj/k/kqGdY8XvsuQi3nwaWr/ZBG+9/RaavNUa&#10;0y0SzlMOKBvBDmvRq+mnhvO+jrYL7JFdXHrlVrzJjhAcHHzeKxJAu3mHlzbm+viSod1SztBKeR7j&#10;2Jt+6mytgaHNU2V7bjKXUZejLKAsoCygLKAsoCygLKAsoCzwr1jgXwC0RchOjUGgnzc83N3hbto8&#10;PBCVrteFLcyMhq+XOzwDgxAVn4GsxGxysIVIj0tEcnoevxsXikgFemvH8Q6Kw4XTYkuQGh5gOK8X&#10;wpJzTY7zr9j/hjupArQ33JCpDisLKAsoCygLKAsoCygLKAsoC9y0FvgXAO1Na8v/xIUpQPufGGZ1&#10;kcoCygLKAsoCygLKAsoCygLKAjeEBRSgvSGG6frppAK0189YqJ4oC1zMAoXZhQj1z4a7axZcK7Qc&#10;xKSVXIM63KXISy9EclwR42nOtxQjwkv6kwk3zxxEZRu3K0FGQgESkoopMFhxKckrRJhvPgwBPMiI&#10;y4Gnew6CowoQzwN4uOnXc+VLCVIiC5CWxb4k5yMh48LHLM4pQLBvFtz8CpCUmMuooix4hRaeJ1Ko&#10;GHFBeYjh9V2NnlZ5rSXFSE0tQHK11Q9LkB6TR7G+IvapFGmxvI50+VaMRNohI4/f8nXbZ1yNMnel&#10;tG9aEdLO07/S4mIkRxYip8K5SjneufCgv7i6ZsPHPwc+3tlw0/w5G7GZ18KPr9yT/u0jyD0T7peD&#10;hKpsTT+JCchD3KU8A0qLERvIfVKuof9exGjFhcVIon/kVsgUY+RddC6fcfQPN90/vD11/3DjMyIh&#10;+zpJKysoQlRQFtw983h/XlmfSnL5XOc9mcmUuYKsQsRFy/O2FNlJfB4mFEOPc1SLssB/ywLVBrTG&#10;OrRXnkP73zLwzXa1CtDebCOqrufmtUAxfHcE4rU7z+Llt12oV2BsTvzug8Vnci4AOi/XKkWwWRyK&#10;4W1jWDW8iqWwAM67w9DmQ1f2wRFvvOmCz/6OQ1CGvOBlY003H/QYlIikSrsWhCZgROtwWKWXojA5&#10;EzO/scYzH/iiY09/dPvYCs+/64eFZprc35UtxakY38QDs/dmYM0QJ/y2JusCoL8EjrO88N7zZ/Fa&#10;2zCMbG2HZ152RtMhCYitqhclWVjdJwSLd2VdM7X97LOxGDc4EBt9qvvCXACLxWEYPS6FfcrC3Obe&#10;GLownYA8Bf3e9MHys7lIj6Dt20TA5iLgvlqGL8nBzrVhmLEhHVW90+ckJmLE64E4mWIK+Qtwdk0Q&#10;Pqe/iM88fJcNHnrcEW++7cy/vbDcvuCSX+BLCdJDffKQVlBdO1Xr6v75jQgyBZjGVgKZpYVFcFvr&#10;jS8/8cVm3yq6VZCBBV1DsOZUzgXStEqQFs3JjrBC/TlRlIElPUOw4kgO8v/5K9XOmBwYj6FvBlcS&#10;/szDyXkB+Fj84y0HPHi7DR552om6Ks545wMfbPQquuSJO5moCvG5SpM4Ws9LEbYnBC1esMTLXwRj&#10;n8+V1YzMCUzA8NYRcCSY9dkVgp8/ieDzNh8Hh/qhU9c4xPxL46NOqyzwb1qg+oBW6tAGRaP/8CsV&#10;hfo3L1ed+0otkJymRKGu1IZqf2WBf8YCRXBeEYgWH4ejas3ya9GLIlgvCMGQ1jEIPefwxQhf6YM3&#10;mgTjcKIOWPIjCZy+tMM7A5OQXpKLtZ290YXfL0QwJjtFoscbQfDk/j4rA9Hzx0icX8buUq8xHePf&#10;cMeMXRnYOMwRndbnXOBlOBvzv/TEtB3S23SMfsULG/yuGfd68QspyMO+yYEYSvslXHzrKrbIwNRv&#10;vTBong5o+7zsjYWWueew5Zd1aJOdUqwiMGSQP9ZWYSsBtMNeCsDxCoDW9IxpGP+FF4YvTderFVzu&#10;EhWLDs/540jaDQ5o6XdjP/HBlF2V75hiOG0NxoHwyzWQ7FeAQyP80alLPNKu5DBXcd/kgHgMeiUI&#10;lucL/yhIweB3vDB5d9ZF9FQu3Kk87yi0ei4Qllftdi7Avt4+6D8kCalX0R7g3em1KQjN34/g8zYf&#10;+wf5ov1vCtBeVROrg90wFrh0QEuV40XL3Q3NjZ9umpLxSUMd2gOHQzQFXFkvbd5iV2zc6o3kFKoX&#10;M5xILTeuBYqLS5CUmoqtu3w45q6G8XXh+PqW1aGVerPGsTf91JWxXfU6tHnZiIiMwroN2yHHVIuy&#10;gLLAtbAAAe3KILT+KqpqxlBOmZsPl9OZiDCwb7kM5bU3z6GKfAnDhnNgZ5GKQxvjcdJVGIVShNom&#10;Y93qGKxen4ygslBh076ToV0UimG/VsHQpiag+5OOGLQjz4QZLkHoySiMGRyL4KJcbOjphyH9o3Hc&#10;OhGr18bCNtQQPJeVB1eLLISGp2F5b0+89pQ3ZqyNxIDvXfHOu77YcCoVtt55vJYk7FibBNcY+bem&#10;BL4HErB6dSy2H8q+AKtUCOczibyuWKw5E42hL3lg0ZFs+J6Jwm5v/fmUHpqGTeyPHGvriSzEZ+Yj&#10;8EQovnzcGW0GRGDZfH+8+4Ares+Pg1dcKfLjMrF5nb795oPpCNAQQSH8z2bCV8J7SwsoTpiFs4fj&#10;sXVLGqI0XFUAm/XcZ008zJxMGZxCuJgnYq3B7gGpVYOwPI8ETBvhh2UGRi7JPwP+vpkwP5CENavj&#10;sMODx8zLxakNcVi7KQkWkXJtJYhjyLSLaz5ZTjLfP3hjyAId0PZ9zQdLrHORR9s7n+E1G7pUkpUL&#10;s7X0gbWJOOtnGJ+iAvj6ZsPueCK2bUhBAJl05GZj1ybdBruOZRoqE/CU2RmY2MMLXaalnjNxIYD2&#10;71cDceICgHbi194YsawSoC3Jh/nWOP1cxzP1sn582Y9wYxiqR74+9sUF8LLMRFB8LhxWBeLd+505&#10;Xgnw18aGlsis4rrkh9J8WB5JoA3pH5tSEHFeJF2KeO80bF5D23Bbi6Ci8smArOz/s/cX4HVd2ZYw&#10;Wu/7X79+f/fr7td9b9/bl6ruLYZUUkmqkgpX2I4dU8zMlplRBhkkgyzbYmZmZmaGc8TMzMwa/9j7&#10;nGPLsmxLsuPE8t759qdY2nuvtebCMeeYc8LLWVE/G9d2JNcLsqd1tYZzLKod3jbNiBVlOYLEkGb2&#10;NeVm24KASZa80Y4++Ipjqh7e8f2i7BqSarDil2lYvL0KMWUjyvJonXVrgrVdMwKiVYEvJ5XF7yaR&#10;kitL70VZvbL/+vrhpZSfsx+DcPLbvbXtuPhlBv5C9oM9LfWCaqMkkbkmagV6ukK+hT6cXxyvzom9&#10;qMzsQhXXkZaiXqSnDSrTI46gMKEH+bTyKk5/ZI34Keaks1/fpIwUwjhsh43Qbn4voVAg0D56CRba&#10;E38qQ9wTAO3Jv+ZBy3MKoB0aQKidYiz6xKjKHUVZWg9kdBcQPzc8hJzoHlS09CNKuxB/+scsnLBq&#10;Q7lynRtp7UOwVR0srFuRWTnpLDtKC7F3k6JvXTpAb4sp1ygq0+uw8a0MfLasBG4ZQxgfGUFCUJNi&#10;TNm1ILhI0aCR7iGUZXUgM6MbLhZ1sAnoQQut7fVJbQqZJXM+CoLhnEznnGzl3/Kcy7DsQ4WF1vdE&#10;ITZubUSdsgaNae1w5HixtOtC4+QqN1NhJ65njfCP++Es7tN0sfQrSQJzlsD3DmgFgGNll4tiRiDu&#10;HejHKH03pPvllEHf0CBKKhph65QrKioUCgsJ0M559kkvShL4XiUwCrl9CT78uQzHbtbg5v27Cjft&#10;2lHSzpNRUyNW/5S0TSVgrfQqw5e/KaP1cxhRJgV4i9S9JYsKaYXsQWVCDdQ+y8EnS+VY/lf+/kwL&#10;Cuhr+vD1BECbVIE/vlkIu9LHnUb7YbcvD1++J8OmM8VY/mUS3iatLpInsVGyg1b8LB/WBJz7Pk3D&#10;P/+vVHy1XI73f5OMf/23dBzTLMO29bn4hLTqZStK4Zo3hKrkKuylNW/xt3L+XoaLiZOBtKrW46j1&#10;LMVC0hM/XpaLBZszRaBzhyYg1YG6s7wZGl+k4Bf81vLFafinX2RAzbwJgXcL8bu/S8RrrO+332Tg&#10;3/5bEj5YXQjbyHYYLE/Fv7zP55dm4pf/noKvbwsArBsX35fhqH43hsdbse0THnA/kWHjthpk9A0i&#10;1bkIq97jO19n4W+LimFfIJyMCfhpZtu8IAtfrxDknobPzzWjgH6uD1/jyLSuxPGtlZCJFZ9AjEYO&#10;/vZxJlasLcbK5Rn4j/cLceVyGY6sleOzN1Pxxy2NaB4bgvfRPCxb2UjA2Yc7kwHtnxSU47bCGiz+&#10;10L4kRY+yoN0mF4Blv5NhuWfZeLzDeXwFw73Qx048V0mPnw3G6vWVyKiqhfRV/Lx169Y52U5+Oyj&#10;HBz2UdFbxxB5IQ972O6cKUPhqYB2vBOXv8jDGVpoVfqUcYLZOO08fPYXym55Dr78QIZT3kJZ/bDc&#10;lIs125sUFuveVqj9IReaVHLYnszFf/y3RLy/sgxhPP2PdBPw3MtXtitLbFdAhYAAxlBkXYqlX+Vg&#10;8fJcLPkLwePNdtQPTYVbE2iVN0B9UTb+uohtXpqC9xdUIJBjfZSwLXhfBv71Tf6e9Xvv10n4d7Um&#10;tI4OwUMrF2/9JgNLlhRBL5Q+5dYFeOePmfiCZS19KxH/16dlSKcVeairB877cvDOh0IbM/DBB/m4&#10;F0E/UdtSvP/3Cfjt27kwjhPG9xjKw0ux5SNhrMrwMcegNgEUNRlw08zF27/NwFKCKnOfGuz6IBeX&#10;nXtZv2GkX87HB1/KsWK5DF+8n42DAX1ozGrA5l8l4t/+LQPHzTvRNdaFM5xHpy17+MYEquMrsOqN&#10;bHy7LB9LNufgUwI24+xhhJzj+FhUq3A5IIX/9Dsc83qdIsCtS6mE2ue5WCTMybdkOE+FieAB3VHY&#10;Cq1VWfjwO9b7qzS8t7Yc7sWPrhNPBbSD7ThBQKtJC+2gcoKMMk1gsEYuPqLldvmybHz+SS40woVM&#10;Gb3Q+UaO7WeUVtPWJmz+ZS50Y1pgvD0H/8L5/Pm2KsTT/2GorRdemnlY/AXH/cd0K9hDBUKdMAcJ&#10;KA2K8RXHx1L22aJ30rHSoAtkgE+6hpFCK+q7/5KIn/8uA2dsOxBxLR9/fjMTX/OdxW8k4j9zrBRS&#10;i9Cd14h978Tjow2l2L08C+9xbVm3rwxaJ4rZN6n4+zcK4EHF1GBBLRZxToZ0DouU4+VTAG0TS+8s&#10;aMTVdXIsWCLDgj9kYotlB5pHOYf7euG5X4Y3F1IeSyhz9seVmMFZ07K/161L+rgkgTlI4FFAW4Fp&#10;89AWqCjHs7TQ6plkwYDAx8WjEDFJPJzEV0r3SyoDof/cfYpgaKqwtkqAdg4zTnpFksALk8AY8pxK&#10;8Jf/k46lW4qw5f5dgC0ajcikJRFtzdj6hwJYCdY74ZDqX4Flf64gRXkEsZo5ePedIkSL9R2A/lcZ&#10;2HyyTWH96mzAwn/KwZ1UWhseas8TAG1qJd5eU46gyseFLBngoT0D/+f1IvhzvwFB38pfyaARSu/O&#10;ugas+10xQhkVqj6yCms+qqGf7RgSrhVj6w7B43YIpkuT8fnuJjQK9aGP4IUPs3AvR1G5jsgS/O2D&#10;UqQoTHcPrr4uXFiRhe1anQqKYkE1FvxHBq5EDistShNoyaf19qbKL3YMbruz8OWWJtow+3CVPoqG&#10;sXxztAU7XytGGFHWaHsH7K7Uo1RZStxlOT5eSErgRB+0F9C6aEZAMN6GPb9Nxi5bhTdif3YDdr8n&#10;R7D4r3H4850lYhkjsFuSjnVqrUqrdh+MbVoha5nCdiJd2/VgLj5dXoca8RsTSLguxzufFSGoRdF/&#10;995PxOubmkhSJbzJqsXmd+VwZ+CnkPOFpCk2sV+nB7TtxXVY8/tiRA6SMh5RjR1fFCFVLGMIJntz&#10;sP5UG7onenDpgySs0OhUAInBJmz976m4V6gQwlBxG+64dt8HGcUORdi6txRBtQ93x1wA7VB9A7b8&#10;Yybu5Sq+lWdWiL+8UY4yWlZd9hRg2/5miCLoa8ORv+TjdhBBVF8ztrO/grsVsqoIqMS2Ke3awLEu&#10;1FjnrRTsvqUcOPQjvWvdhoqpDsDDA7A+moNvtjVAABOCbPy16xEqH+a46oPHlRokKbmm3SEl+Oi1&#10;QsQzYFvAsUy890U5ssR3RhClWw3vJGXf9jZi+c95fsocQkFgKT55twhkgIv1zfdsomJZtKNC8/MC&#10;3PBSUI4nmttw/K/ZoJFYvEpdC/HZ19Woo++639FMvP9VBRRTogMn36Ul06uPI6MD+/9XCrRSlH1R&#10;3Q5tR0EwIwi+UIxtO5vFMYORDpz9KA8ajr0YGmF/v5+JQ94Kc3VPWCneeTsL5lxHIq4UYd3qelQL&#10;fxjrxKXP8nDOvBtDY7249nEWdDIV5XTH0i/6PSrPRqmMMc3HIs7vbPEvowj1boZX5qN+pnMBtJ35&#10;tVjzj5SJaLYcR+y1PLz3cQ1ZKwMwXZ2P/RptCko118Ldr+fDPH0I/QIl/bVSxIv1GadisAxbl5ZC&#10;QX7ow/X1Odhzo1OcM5d+kYJj9sq6dnfhtk37NFbaPlhsKMTxW4JcRxF9pwp+mUqlSHM9Fv97FoxL&#10;GfyssAk73knFDgcFHC/Qy8Vr/y6HUaHw7AB0F6Rjvykt4TKuh6TmR3RNA2i3NVE5NQLnLTk4ck9s&#10;GTuojut6Hhxp8W8tr8Xq/54JJ6VGqCa1BYZksLzs5HtFQ6XrVZbA9w5o71OPaam9rZsh3S+5DASL&#10;7GQqsWShfZWXD6ntP24JPKAcPzZISB2Bx7SAdhiRmoKlpVpxiOukdWtZAdRdVQeffpgszsA514Ep&#10;wX2eAGgTK/AaAbJj+eMstDz0bZNj84EmBSjob8VRBq/SiyAFmgfM9QRVwYziWexbgeXvVREwDiFY&#10;vRDrNirA2L1vZVC70qbwUWtsxPpfZeDLdQXYu7cE29dm4c2/y4atAu3dvyZya7Hg21xcCFXZc7pw&#10;7U0ZdMKGHvLBG2/ogNaBYqjtLcKSt9Ow7kgzmka6ce79PGgH9KOvpRGbflcIFxUVsZfA55Di+e8+&#10;SsPS9XWongxox9qg9pocOlGKcpsjyvHB32VglVDGvmJ8914KPvq4HJkTEygNqsbxJfnYsKMQakcr&#10;aP2c5ug50AvTQzL8+VCLkto7gejLMuy91AgFm3EANlvTcMZzSATqfaUtuLQqG2YEICEXZgBo/1CC&#10;6L5hFLpTQULwuH5/CdT2F2Hx75Pw1Zo61I714PLHgvWuW2E5HelHkDaDdn1VhN2UwTm9ZkzGro3+&#10;5digVgjirYeuuQDanpgKvP9ZOYNWKeTSkFyH41/lI6BhCO77pgDadwRAy/4iM2Ej+8u9RmGFzXco&#10;xp/Zrg2T27W6FiX8m9y1HPsWFmDT7kLsO1WNlKkRy4RC61pxcEMO1pj3PGZJGIDjhVKoqRVjIxUo&#10;n75bghTS/X1oHV+9sW5SALUxJFpV4QCf27VHjg9+JoN1Uh/8NGV4jcB8qj5GAJnnPs7DJXvBakpA&#10;W1yLJf+agUVbizj2SrBpaQbe/nk+ohnkyPdYHtZsrofoVjvUjpPvKSyZw5xH0XpF2PxVIXaoFeGk&#10;diPKRS3VIDxJYV2/qUFBYVWWdZlAerC3GZt/zfGuZFv0VbXh+mqOp5zpAa26BSEWlT7baY3+fG2h&#10;OCd3rM/Cn/5nNhyaad2m0khnG63pa1nvAyWwihmYNtDX7AHtOOr8y/Du11WQK/UE5YGVOPQtFXVt&#10;g7BcPwXQkmZvTrp0W0EdVhFgKxQeI0jWL8Cf/i0Lm4XxcaAQX/17IpbubaTyaBTpdqXY9TWVhJTd&#10;gQu1yJl2CPRAb5WiLIVeg6DWpBL72c87d7Cff5oDe2oA2mSNUF+ZA8sSxTDKNivA/sOVSBLrMQrf&#10;wxnYb9CJknSuh1TITAtodzRztlM5tSQbf/lYjj2U9b5DufjT/5WMCyFD6O3qhdv5fKz7WlifiqFJ&#10;AN7+mFEr/VqSwMskgWkBLd2PfjL1mhzleDY+tNP5U0q/U/gXz4dbArQv03SX6vpqSWAUmealWP7J&#10;E4JC1RKI/Z404AKFhbYuuBLfiRZaHkyvFWHNCqWlpbsNB5YU4BwPswqLbB/0v87EeXf61j2Er54A&#10;aAki1v0sHecCH7a89JS1wuJiHdJbB2C/Kx+7jrcqDlg9BAlv50N3hoD27uJ8nLjToQBU9Y3Y8Oss&#10;rNhfhksaVbh2sxZ2fp2P+D9O5Nfhm6V5OB/8ANBeZVCoB4CWB+LkepxbnYsdpyuhcbUcW/+WgQ2H&#10;CLqnAtrfF8GzbgTtxaRPbqCP6BE+f6UCat8KtN9aVE0FtH8sgIVIByXzO7wcH9Nnb/dVvsP63tKr&#10;hy+BjMAKF672lBbcvVwBja0ZeGtBJUJVvo+qAT0yAHeNQh6yBauucJFyfEWGHWfqkSsa0QZguTEN&#10;RxwGRODTU9QM9RU8OOfOEtC6leK9f83BwatVYj11jBoQnD2IoeFOnCUNVtPtAdVTAIqJ+tXQuEQQ&#10;R1/Mxert94NVNRJkPDdAS+rrxwT/sYLfrtD1CbU48kUBgptpoVUrwHaCfBFEiHTUAujcB7RF8BJ9&#10;rclkIDX/r//2cLtCsgbu+/1WBzXipkYFzqxmhPDvOFaZKuihq57W300yrDF9FM2Mt3TBbH8uNu1g&#10;/1Fmp9Tk+PqdYhHQeh0pwFayCkRKNK3s/tcLsWVdMU5pVELzSiG+pLuAAGgDb8jx2r7mB37I9/td&#10;sJrm47KjYJNjrxfVYulPs7D+ZDnL4jdu18E5rAdtY6QcH2JZakprNWUhANprrr1Ky/840k1rcFmj&#10;FNsXpuOL4+1oI6D1YdTcjaSmi1G7pwG0ziUK5VRfZRspwwS0pByHXaKFdl2DMtJuF65+kY/zBLTD&#10;IqDNwvJ9peKcvHqjFra+nahUofTOHthzvmgcl4mU6uthA49EYZ8LoK0PpLLos0pkKwFtqX8lDpDS&#10;H9c5ALM1+Th4rV0h164W7HszHxb3AS2jbSu0M0jSK8Q7v6TrxhVh3FfjrkkjIunWoArFVexWj2sa&#10;pPMvT8dfNzWicGSq0kkBaA9caedMHIDv5QJsXl+Cs+yjKxcL6Isvgz0VVW3yRpxZng0jJdsgi24f&#10;O/dUIEac1CPwIIPlgGEnSjOeDGipsoHO4hx8THeR85S1BhkChrZkdjSp6sV5f52/Vy/Ask+ysImB&#10;4EQrvHRJEniJJTBjQJtPClh2aS0On9WBgalMeefwZ47oTxkWX8ZtYRR+gRVikCjh99I9/2Ug+Ejb&#10;Oxcqg0JVQ9coe9p+VyhBsqWgUC/xYiFV/WWTgMJCu+JTIQLmY64BHsTpV3feV3EwzdKR4Q9vlisA&#10;7VX6dC5TWY8UFtkNh1sU9M36Onz2zzLokRY4Y8ox94fYUxn43V8K4aWylHb34Nq3yfj9l1Uo7xmE&#10;/Y58bD+iTNtDQHuAqWPuKQGtQDlWWWiX/VVpoT1XiLUbHtBlj2p3KKxYAz3Q+jILN5OUtWvphNnl&#10;lkdTCQ3yuZWZ2KiuoB2OpRJY0if3sopyTNpquHoO/uPPlQrQMdCN8x8k4GuCixbST88SFNxSWmg3&#10;EtD61wxCbpGHn/6iRElPHITu0kR8RBBUy0Pmra/p/0nQM0wL7Z7X6KNKyrZwddIyc5D+tJ5KXN0Y&#10;ySBQpGmOCKk4rpXDxF8Ziai2Fr/7H1m4wSBOD19DCDpPBQQpxyLVUwC0tNBuP/0A0FpsSMNh+weA&#10;9hz9OS0EQEvK8TpSkQUrt843eTh+TxEU6gCtVcb0oRUox6sp+whSjmvjaqFGa1SUsvBCBh9yIIgd&#10;I7VUkMUVFwVAGqsmqN/HtCJKdnmOphz/+/Vy5Knesy3Etr1lCJ2S32gmFlqNz/Nw2vCBD+0QFSU7&#10;/zkdN0Qe9AQy6eP71lsVjHw9iuCT9HlcXA3REFxag4X/kYVLoQys09iA1QQolmKkZVLtw6uxZ8GU&#10;drn3cWz3w/50OZzSlGgoowz/8j9ksGmYQvlmYCDnUzJ8s64W5WIbaZE9Uw7zkH60xZfjt38ng7uy&#10;byPU0/HWm7TQDhLQHqbld0ejgiZP6vRCWleP+Cv6tt2/EO//cybM80dQElaOr94uQKBAxedJK41W&#10;3Gu3CTrHSK3/KAuHjRUWWiYhxvm/ZcGoWCno0naY0udXIIK7HmRZu5Tsh/u+pqQc93bi9v4qxIpW&#10;QKDaOBd/9+sykQHhdyIX335Xq1g/xpWUYwdSjkdJu/0sA7sdFLzVVv9ivPFGFsxKWDdaM5d9UKag&#10;pTdTicX1Za8VfXWZsknnqyxcj1fKrk2Yk61sO/1QPWtw7Xqb0i+6C7teT8c3mh2PRLKeCaA9Tir1&#10;NabGuq+i4vjd8E9ZMBStnqMIu5CLdz6tYbkjcNuejdVbGxRzJpuKEVpK9ahk6sirwbcMPOcqjs9x&#10;FLpWYNfyEqSLrR1HhlUj3IIF/18yI45UwEcl79AS/P3f58H3kZxUPdBdSQutZifGSSX/kn7656IU&#10;k6PeNZ/+tdmwoem8nYD2NP18DVWAlhHedux+AGjd9yostAKgvU85diunvJVBoY4XYgOjUneznd57&#10;ZDjMMaJY2fvhTDeTjBYq3AqbcZWB9xRVHoXHriz8+1e1DzEolKNH+iFJ4KWSwCOAVk4f2ukstHkS&#10;oJUA+jRKCgnQvlTzXarsKyUBpnSgr+Lv/m8GV/qEwZweuun/ZtZFcEorrmYWfsngTx9+LcPKHXlY&#10;8UYFwZhgaSnEMgZ3UYBhRnDNrsPBL7PxJgMNffJaGtbzoFwphtycfD3BQsvHxhhcxe+SDL/6Sxbr&#10;wyBC7zEI044aJIpU3T6Y0rK56YDSitTTQlpuLq2lpBzX1GPlz4uY7mcYRV7lWPRWJemgQwg4VYDv&#10;VjPgIN/VZlCbgzeU1hbWt5mH0gMf5OBDlvMxgzGpW/U8kt9WaFdrRi0Ofk5KMtu1+jiDC5F6eity&#10;6L7lqjKsGt/8Mgl//Vsmg0YVYPWXqdhwpBb5zV04/Wem7fGlPaS5AWt+XiBaaFtzG+lzmoQ/f5qJ&#10;L9fmYxUVAWu3lCOthYD2CzlOGAmAthXbf5ULw2QhOA1rwainMp9SfPeHbMqFwaJI/zRnkJ9R/lfk&#10;UY7FH6XjHbbjkz9lYJMWI0w/EoyLfn6OZdi5in7GIiV2AlEXsrHpeB1kSgut6eoU7LdVAlr66p1a&#10;nAVTUo4DzxRg5VqFDIX6HdYR/IlJif5tLgwSGBSKVr/lguxpAR0bHCYltgiL/sS6fJKOL+lX6Epw&#10;Pc7gP8ffluOi4F8plN7VB/9TOfjVn4V+zsAnH+dSpgIRUnGIDj0rBIWqRe4UXPh0QEvA9pEcxxlk&#10;SBUUamJiBNkWRfjsjwrZffi+HFqkcgsH+a6Eamx6JxG//zATa0/l48t/y4URQebQcB+u0Kf4l8w5&#10;bJTKdpGSm2BZ+HC7aG0c51dyzIvw0V8z8D4tWZ+8kYm9DEjVME3+2m7mStb6Lhuv07f0k4+T8NHK&#10;SgQzsNEggduxj1LxGuvwyRIGXlovw2qmR/KsIqA9kIe1mxsUFtC+ARhv4/t/SMPfOFeX7irAGvpT&#10;Xooewwj/FnROjrcIGj/5JJVjgcGeAkj3Z/28DmbhNww4tM++T4xO3pBeie1vC7LguKestDyFiMgD&#10;cFJjWYyAK4LnQSqy3pLjMi20o0z3FHNRjt+KfcU6cq5c4bcFuJbvXIoP/ls0vrjYjIrObvpJy6Fu&#10;rQDPzXLK9nXOYQb8+vBzyp3yYXwk9HNsHf44Eb/i3P6O8+mrX7IO5sw7zHfaGMzooPA8y/no/Ryc&#10;ZYApQjw0Z3M80lf8D4KM30/Dwm3VCBeigU9ZXZ4OaNtwmMG3hHapAO3YyBASdAvwoTi30vHR38j6&#10;SFH4/rcHl2PJn5Lw+keZWHeKdf3nPNgR0A70deL4H+PwGz7LmKZMwcugYXcLqFRQjPuFqysYgXqE&#10;32BArXsF+PM7DCrHun/8VhaO2nKdeSShRw/uLM3FnovtHHtDMFyXhddfZz9/KsPSnflYw2BvtzLo&#10;r5/TgOOLMqEnUzQ8wyAPm5kvOEpUZIzAdVca9uh2oCSN6+EvixDGoFC5LmVY9JcqMW2PoCBZvV4x&#10;nvqoVLq9QYYPhXHH+m1Tb0VpzxgGWrthsycLP/uLYr78bQHXGvoN/1C5had0sfRPSQJzlsB0gDaz&#10;bvRRynEuN0nJQjv/La6ztapLgHbOc096UZLA9yyBCbIsB5AW24HggDYEPHS3IqmI0TKFGjANSxJP&#10;TIEh7UgtG0KdnAc6AqKu2gEUMaXFg4POBBryuhXfCukGXRSnuZR5aFdOl4dW+TgPdPER7WJ9AkO7&#10;IG9TgeIxNJX2o5QpPkSrwtgIKnL60cCIvmPD9J0lBbSTVL6B9kEUso4CFOxkDpVi0h7HhBQoBf2o&#10;JBX3wVlyHNWJnQhkOaGxfU+g1D1oV2zJACqz+tHEMu8fpseEtBsdCApoRVh6Hyppha0lGOmhxbI6&#10;tx91Hawfg+6UsH5tYsXHUZ/TSTm1Iphpekprh1BfzroPEmywjlVNY5iYYMqQbJZDYHpfJUBglhui&#10;6KfEXBWgFgWBUn4vSJA7nfrqVCf1KdIfKWjC1ZP5uJWs+GJ3TR9KqxjrV2wIQUMJ0x4x/6/w17GB&#10;EVQX9qGZlqRHZEjrI2OhirJvJLV2dEAh+w6V6zNBbWawUM92pJcqLfRsT6W8H7U8yd+X2wCBUpii&#10;PTHpAw/GEQPnXGTanu13Ox85RIt5aOkr/fg8tKOoyaMMGfn6YcxA4Mno0o+UxawKVUylE0LTZhTf&#10;K80ZRHunom/birsRzXRPBS3KHqDF9JF2iZIcgTylQxxHgeFMo/KETHOdjO4czrKEeuSIqXmEi1F8&#10;S7r5+1YERHQit3aY47wPTX3jaK8cQEmZEDhKcQ0yVVZSqEK2KZXDaC7tRZVyfkwwEnaiKPc2xOcq&#10;0+LwnX4hvVZEG1KYJkjRRWMoi1bIIjKZAdXE3zHlXoVQlnJujSv7q00pRc7JBOWcFN5RUWnH6Ded&#10;G9uG6AzSr4dJv8/vRw0DkikkNo4acX4x7ZBnLdQZ5VonQ/H7huIuhLK9EbI+FMvpk9qsmpeck0mq&#10;Odk7Kb8t15vqHoQIYzywA3kiFfzRS8xDy2BNj81DK7RLxnHIdj3UTUwrlS7KtQ0JHAP3vfhHR1GS&#10;rVgfYwr7UU76fCf7ZYL/NeZ1ISqS1lBlMK+xbkYiD2Ifsr051ZMC2zEFV0a8Qt4hTKXTOW3Nx9BQ&#10;xO/XKOQwWN+HBKE+ge1IqxoR+7mGCqMRyruK85JdKl59jQMoKxtEt1gcKcnlvShnXqDBXs7J7AFG&#10;np5AP32BhfVQgOjieOKcVC3NHUU9iBDGXVAXuAw9uLr6ERakGGdJXGuml/a0DZF+KUngRyuBGQNa&#10;OXlm2SWPpxyHxkmU49mCwfnwvArQjnBjSMqWKMc/2pkuVUySwAuRwCgSjSpxdkODIviMdL04CTAN&#10;TMjNUpxkUC0x1tGP8iJQCK/CCaYhcVFEHnroEgCt+tulCH9sHtofZaNe+UqN1bbiwqIM3FRFSv6e&#10;JNJW2ozTfylH/OPiyn1P5UqflSQgSeDHL4EZA1rmbCegrRF9aA3NZMo7hz/pQ0s/yujkCup0R+Dt&#10;VwYdvYx5EfBoPgRt+r7bIASFsnUswCApc5kMj69nTP8PjomptwK8Sz60P/4lQaqhJIFnk8BQzyiD&#10;IgsRFaTrRUtgOKsJ1y+Wwi7vx5qEYwCeugxYpN8xLcVxYpxW9wZaoJ5gBX3RMpXKe7oEuhnYTYtR&#10;nhk+5Xu9xkfH0EkL5SNpgL/XUqWPSxKQJPAySGDGgDa7cRxZxdMD2jsENVk5TejsZzhw30IYWeTA&#10;zEYm3a+ADEwsc2DnkouGdlJzyjtEQCuAVwnQvgzTX6qjJAFJAvNLAqRkkwpNl9Af6cX69bN+ksPe&#10;j7R/5latibFxBpeiIkLSYs1NgNJbkgQkCTyzBGYOaBuY/Lq4WmmhlROwCLfKUiujRTYHsrwWNLZ3&#10;oaKB0SQbW6X7FZCB0Nf1rR0imDW2kIvRryePC9X/qyJjV1a1YGiwD9U1tbC2dWF0TEkV/8yzWPqA&#10;JAFJApIEJAlIEpAkIElAkoAkgVdUAo8C2nJk1I48GhRKiBSVUVSNIyLleBpAS6uckLIlv7AdLcwn&#10;2Czdr4wMKqu7YWwup3VWsMxKgPYVXUukZksSkCQgSUCSgCQBSQKSBCQJSBJ44RKYMaAVUG7mEwCt&#10;AGQEK5wAaqT71ZPB4yyzkoX2hc9pqUBJApIEJAlIEpAkIElAkoAkAUkCr4wEZg5oaxiavKjqsRba&#10;x1nmpN9Pb7F81eQiUY5fmTVFaqgkAUkCkgQkCUgSkCQgSUCSgCSBFyaBGQPadObeyyisFAGtEeml&#10;iptJyaVbksEMxoAKwFdJPrQvbHJLBUkSkCQgSUCSgCQBSQKSBCQJSBKY7xKYMaBNq1YB2jsSoJ0B&#10;gJOA/sPKDgnQzvelRGqfJAFJApIEJAlIEpAkIElAkoAkgRcvgRkD2pSqQaQVVIhRjo0YzVZxE7RI&#10;tySDGYwBQyoBhLuqWopy/OKnuVSiJAFJApIEJAlIEpAkIElAkoAkgfkpgRkD2uSKfqTll0uAdgbg&#10;TQL5jyo6JEA7PxcQqVWSBCQJSBKQJCBJQJKAJAFJApIEfkgJzBzQlvcgLa8Mh8/cpkUyV7LQSsB2&#10;VpZpCdD+kNNcKluSgCQBSQKSBCQJSBKQJCBJQJLA/JTAVECbJHtMHtqkgjakykpw+PQtGFvk8c7l&#10;LZduSQYzGgOqQGJV1a0YGuxDdU0trG1dMDY2Pj9nltQqSQKSBCQJSBKQJCBJQJKAJAFJApIEvncJ&#10;TGehTWeGnp9MveKTK5CcJseho1oSoJVA7IxA7GSFhwRov/e5LBUgSUCSgCQBSQKSBCQJSBKQJCBJ&#10;4JWTwCOANrcSGbUjjwLaiIgCJCZlY/+hqzC2nJuF1sRKDjPr79+qO7kcU5ZnxnKfizXZkt+ykcOE&#10;P5/L914hYCwB2ldubZEaLElAkoAkAUkCkgQkCUgSkCQgSeB7l8BUQJuaXwVZ08SjgNbPJwMx0elQ&#10;26cBEysCWktSjgVgN8NbAIEGxnLcNWB0ZAFgzvC92T43tZx7unLc1p97mWa2ShDO+hqZyaGtI4cu&#10;c/DOtl6v+vOqyNgS5fh7n9NSAZIEJAlIEpAkIElAkoAkAUkCkgReGQlMBbRp+dXIa8WjgNbNNh4R&#10;IYnYvev87AEtAay1jQyHv8vGe+/lQMtFDvPvA9CyHCtbGU5tzMa7f87BLRcZ9n+bg8VrZNBhmWaz&#10;LFMAxzp3eBvSKkvLrOGtHHz1Zg4O8XfGBLqipVa6ZyQDCdC+MmuK1FBJApIEJAlIEpAkIElAkoAk&#10;AUkCL0wC0wHa/LZpAK21eTyCAhKxbfsFmFrnw8Q6j8A2d2a3dS5s7OQ4sCQbb/4pB5puubCY+i6f&#10;sXLKha0zn+VPc/5b+L4xbzM7/o6/F/5m7cB/q9614b+V74jv8W/WLOfE2my88bscaLjkwpLPmPEW&#10;vyWU4aj4jnBbqH6vLEP1e1t+04Jl2hMcL/lDNpbtJXD1VNRZ+JapsnxTW5Y3pV5CfS1YD0uhLsqy&#10;rO0fvDNjmc1Uti/JcwqLfi7z0EpBoV7Y7JYKkiQgSUCSgCQBSQKSBCQJSBKQJDDPJTAdoC1onwbQ&#10;GhrEwMc3AZu3qj8R0BqSjmtgypv0XNVPEyWgPbgsG2+/PT2gtSSA1Dgrw75DMhw8Lcc9AkcB1FoQ&#10;DOqTNnz0sAx7+bfTN2gpVf7Nkj6oZ/nOfv5+/zEZzt0lCHWQ4+R6AufXcnCVgPYun7+mnQtDAXzS&#10;gnteXfU86cNmCoAqAFsDPQa8OqIo47A6/0bwZXQtB+/8Uxbe+jwHZw0JyPj81cu02PKnOetrwnae&#10;Ur5zWpOgVwCyfE/rmhxaWgTWZ9ge/v086yUAWRUQFoDdfRkJcnrZb8rBkG14EliXAO08X0mk5kkS&#10;kCQgSUCSgCQBSQKSBCQJSBL4ASQwY0B7+14cPH0SsWGLAtCaTmOhFYCZnWs+XH0K4exdABf+dPQs&#10;oDVXYaF9HKAVLLCah3Lwp//Iwq9+m41f/Swbn++hryotpWYGMmz6JBv/+vNsvP77LPwHLabbLxKE&#10;uubi8rps/NO/ZOGXv8vGL/4xE//1rznQIVg8vYGA9vUcaLvJsfmvpB9/IcMdP4Lb/Tl4g9/4Fb/x&#10;a7735w0y3CbQNdOTYf07WfgfLPePv8nC///vs/AhrbLq23Pws/+aib8jqF19lv6/N2V4+++zsVOH&#10;4JTBpg4uZ31+qnjn13/MxqarBNT2cix5LRt/+EMW3vwgG7/7aRb+kfW6YEAQzLJMWD9zuzxRNoKM&#10;5sMttMXevUAE5o8DtRKg/QFmt1SkJAFJApIEJAlIEpAkIElAkoAkgXkugRkD2qs6CXDxSsTaTecf&#10;AbSC5VGwONo456G6qR29I33oGuhFz1Af6lo6YCpQg+mDOh2gNSXYFfxpv/o/WfhKTQ5Lj1zcOZaD&#10;f/u7HJwUwOnWbPz2tzk4x0BUngSxh1bnYOshWgQJVvfSP3bXhVy4BuXBmtbUX/3vbOzQluM0fWhV&#10;gHYrQeUHX8lgECzHqn/PwkerZLAMzoMHA1QtWi+DpjnLI1Bd9zVBp20eIoJzse8rgmRakm/RT3YF&#10;we8SgmtTb4LR6zl4+/9kY59eLm5e5P//T4Jr/r8PKdTbPiGo/UsO7tJXd/UbWfiXd3JwjW1zupGD&#10;X/yvbGzQJAimBdfQVAYPvxJRNoKM5sPdO9yH+rYOOHgUQN+EspqGBi0B2nm+kkjNkyQgSUCSgCQB&#10;SQKSBCQJSBKQJPADSGDGgPaSThKtrUlYvfECU+/k884TgYtwCylsnDwKUV7bisqaLuTmtaGgsEO8&#10;s7JbxGdtCA4PKSnHWgSAlsp3BcqvpVYOXvs1wShpu1buudDTlmHR77KwhdTjjQuy8IslMpiSPiz4&#10;zgp+tiqfVGd+5+SOHHy7lMGaviTw/Yds7GUU4jMEtG/RQnuboHfbh9n48GsZdP1IN97J/38jG58u&#10;ysESAuMLpBELPraCf64FAe4mfufblTn4K8t++8Mc3CDQXkrr7zfbCaBZLwHQ/vlfsnHgthwa+7Px&#10;yzcIWkmJtiUIv0Br7icEsecYQGrV61n4lIGodAnALXRk+Os/EfhqKQCtkL7G2b34vnxUcnqZf+bl&#10;t6O8shPVje2idV4YD6qxofopWKaFW/ChHRzsQ3VNLaxtXTA2Nv4DDHupSEkCkgQkCUgSkCQgSUCS&#10;gCQBSQKSBOaDBGYMaNX1suDgnYaVmy89AmgF62x0SgXlMQZv/wrcupcJXeMc8dYzyaFFl6CPVFwR&#10;0DL6sBbBoSV/J/zejDRcAdD+nlTjnbRiioCWIPBbUnY3nZRj/dcEtMsIaAkOzWiltaYV2M4pD4L/&#10;7OE12Xjn7Wx8ROvq3z4lVfkfCWgZgViw0E4FtLfd8+BOS+7VvTJ8TZ/YD/7I737AwFH0hzWgVXfl&#10;x3znfQLjxQStpBC/+aEMN5WAdtFOpuxhUKiHAO0+0pwZ8VhTCWgvElgLgPYs0xKtfD0bC7YQBHvm&#10;wfyWjH64DwCtAO4Fa6VKPvPhp7ZuFkF6Cft/HMk5VaI/rQRo58PyILVBkoAkAUkCkgQkCUgSkCQg&#10;SUCSwI9bAjMGtOf0ZbD3Tieg1YC5TQGDKSn8aIXbgKAwIrEcoxMjCAythj5ptaq/iT9t8ghoc0XK&#10;8V/eleFucD5c3PLhINwuebCykuHz/52FBQcIfH3zoXeavquk6Z60yMPJLfR3/UMOLtnnw4eg8uTW&#10;HGzkcwYEir/671lYcSUP3tH5uLmXAJOUYzUGYDq9SQC09I8lON72Ea2yC+TQIyBW+44BobRIN47I&#10;hxspyv/j/87Crnu5OEsA/Hf/TKAdWgB/vrP2T5n47Xsy3GIQqcW/zsIXW+kb6k2rtOBDS3C6XzcX&#10;N0g5fpOU490m+fAnHXnXZ1n4zdv01SXlWKApf72ZwZ4882FOa7MIaK8TwDvmKSzb8+wWfGc9/dj/&#10;46OIzyCgJY17ahuF3MXCLVlof9wLglQ7SQKSBCQJSBKQJCBJQJKAJAFJAi+TBF4ooD26isDxv2Th&#10;t3/Jxp/eZGod3u+vkUOTgFhrHwM2/SIbr/2JAZUYAOrDrbRiEuya6dK/9f1s/Ix+tO+8lYWf05K7&#10;5iQtnwRNi2ll/emv+B1+7633svAafWTXXyHoZdqe134jgzapwJvfpRX3cwaY8srDRf7+F7/Kwh9o&#10;1X39F1n4K/1pbxFs32Q04j/8IwHpuwSppBq/8ZtM/Ik/z1nQn5ZA9R8ZJOqrQ/S11ZLhzb+jJfmO&#10;AEpzsfcb1od1/gt9Zn9DELvmYh4cHOX45pfZ+Gw9Aa0XAS2B958IfLcIlGMJ0EqA9mVaHaS6ShKQ&#10;JCBJQJKAJAFJApIEJAlIEviRS2DGgFadFloHn3Ss2jIHCy0tkuYEjnfpe3rwAP1ad8iwZacMW3nv&#10;PpMLHXPSiOlfqn6Uv+PfdjDokw4DNFnwHSuHPOiRRqy2S4bN/NthAlZDe8Xv716XY99uvsO/HaUF&#10;9DpT6lzT5+9JIT7HYFHCczeuyHGBVGZDgkl7gtBTx+ViGVsZgOoGLcCWfMbUMg9X6K+7XSibf7/I&#10;b127lovbtCgaMKLxIdKUjzCCsb4xfWXPyHHTlHVj+ab89yGWv4WU5MOX6EtMKrQ1/XyvnKeP7W3+&#10;m982M2W7+O2bJnyebZpv1lmFhV6y0P7I57lUPUkCkgQkCUgSkCQgSUCSgCQBSQLzUgIzBrQX6A/r&#10;6JuGVVs1CDQLCFAVgaGE23AS5TiIlGMDUo5Vf1P9FICPBQGevRutmJNue4JAAbgKtGQbWmTFv7kS&#10;sPLfKnquAB5V7wn+sxZiQCqCUQGkKp+34/9b829WAhBmObb0tTXnM1b8nY1gGeX/C4DSdlIZ1vy3&#10;8HuzyWXzPeF5a95COaqybVkHcz4v1NFSqC/fE9Lv2Cnbcr9efEfw87UWwOykb1sKZSnlNd9+Cj6z&#10;XpMox0a0nj/S/4L8JcrxvFxEpEZJEpAkIElAkoAkAUkCkgQkCUgS+KEkMGNAe1WIzhuQgTXbLos+&#10;tLMFtPMNxEnteQDQJUD7Q01fqVxJApIEJAlIEpAkIElAkoAkAUkCr7YEpgO0he3AT6ZeOo4F8AzJ&#10;xMZdV2ipLOStCAwl3IakDKuCQgWF0UJLi53qb9JPhYzm821IX2MvRrdWBYUyIpV7antNmepJuJ8W&#10;FGpkdAylVS2oqmc+4/4h6Z4kg4KyJjS2ds9bmXT3DiKvpBEdPf3zto0tHb3IK2uct+0T5mxNYyeK&#10;OYdf1fnb2tGHvNL53cdP6tueviFxHrd39c3bMdDWOf/7uK65C0UVzfO2D4UxXFbThsp5ftaY7+eG&#10;p+0z5ezjitq2eT2OnySDhpZuFJY3zdv2V9a1o7qhQ0TyMwa0Rl7F8I3IxuY9SkCrjHQ8U0BryudN&#10;rXmrfgr/L90vjwwm9dtUsPo8AO34+AQEMGvlk4yfLjiP3y2/it8uuyLdShm8vkoTr6/Smtfy+A3b&#10;+ovFGhB+zte+//XSy2Ib52v7fr/iKv605vorPX9/M8/7eCZjV5zHS+fpPF5+RRzjf/ju2rydx0If&#10;/3rJZfzy2/m7VgltFNr3qyXzt42vwrnhaevRr4Q+nufj+EkymM/z+A8rruFnxAvXLUNFQOsXEIqs&#10;7Fzx/7XuGCMtvxrTWmjtQisQHMfASfs1RQut2SwArSIQkozvZcPEMoPpW6T7pZMB+83cJou+sYqU&#10;TJNB7fMAtL3U6tc0dOGySRD+818O448rNfHe5tvSrZSBsPH+w2dn8NbaG/NaJu9v0cF7W+Zvv7/P&#10;toltnKdjWzjo/+9PT4tgZr628Wntmu99/LT2C38Xxrggh5k8+7I98+5GbfzTF+fws4UX5mX7VP2h&#10;6MP5u1Y9GKfzt433zw3r5ve54UlryKswjl/V9r+xWgv/+Z3DOHjDXQSxAUHhMwO0nol1iEjOw+7D&#10;WrMCtIJFVogkHBCchbiEFIRHxiEiKl66XzIZCP0Wy/4LDM2EFXMKC9b1+5Tz50Q5npiYgIl7An7y&#10;mhocAtMh/Fu6FTI4fMsD/+nPh5CaWynJRBoXP9oxEJNRiv/XmwdwTt/vR1tHaU2R1tVnGQMClfrn&#10;iy7h01260hiX1uIf9Rg4dNMd/x8aCNLzqn7U9XyW+Si9++qu50EJ+fjJ6/twxTR4dpTjwPQWxKQX&#10;Yt+xm7CwU/jQmtsyzypvY/pMRiaVY3RiBMHh1fSplT/4GyPbungWo6mpHYNDw6+2x/JL3vqh4RHU&#10;N7fCw7cYxkx1pOp/I8tceNOHdmR8FAmZVQ/9TfWMCvxW1bRicLAP1TW1sLZ1wdjY+ENSMfVQAFrn&#10;4IyXXFrPt/pHtD1FQJtRUP18Pyx9TZLAc5RAfHaZCGjVDfyf41elT0kS+PFIQPD1VwHaH0+tpJpI&#10;EnhUAoIiXAC0WYU1kngkCcw7CYQmF4iA9qrZLAFtVH4nEnNKcODULVgog0LNFNA6exShrb173gnz&#10;VWxQa0cX3HyKvndA6xiU/iqK97FtVllo06hplS5JAj9WCcRmPrDQ/ljrKNVLksCzSKCju18CtM8i&#10;QOndFyYBlYU2g76E0iVJYL5JIDhRYaGdNaBNKO1BirwUh05rw5KA1oIWWgtaZ4XbZJKFNoQWWiNa&#10;aO//TbDQEtC2tnXNN1m+ku1pae+EOwGtCS20qj42poXWZ5KFdvLfVM8IaZ6Eu3qGFloJ0D48vCRA&#10;+0pOt5eu0RKgfem6TKrwLCUgAdpZCkx6/AeTgARofzDRSwW/AAnMGdAmV/QzYlQ5jpzVES20EqB9&#10;Ab31IyxCArQ/TKdIgPaHkbtU6uwkIAHa2clLevrlk4AEaF++PntVaywB2le151+Ndv8IAG0X8kLM&#10;cebwPuzeuRM7lffeQ/bI7Z/aCWOoS3SA9lVDpDM57uOvcXQXR8BQwwtFoxPPtydHShFg6ImY/GaM&#10;Pd8vv5RfkwDtD9NtLyegnUBvXREsXBIRVjM6SXA9SIuSIySH/tQvXJzDyItLQnB+F/ofdt9+hpqM&#10;o74gG9fo53zktidMExvQc/9rEyiOjMZ5HS9cdShC06RSRtvq4Gbuhr03oxBYONklox3+riE4cdMT&#10;F63TkD/0DFV7wa/+oIB2vAMxwTLElHZh5Lm0exTNxfmwcilA7bN+b6AZ/p7RsE5pfsyYH0dnFQPt&#10;uSQjqn7STjPRhaRwOcLz2vHiI1AMQh6TiNCiXgw9t211FFXyDFy55Ymjt71gmdaKgfuyHUN+aATO&#10;3vbGDddStE2S+XBTFRxMXbHvVgzCy3sf/GW8BZ6OQTjO72nYZ6J48jLzrH32mPdfXkDbD3lCEvQC&#10;ilDRN0mE3XXw8cpDXs/zmTWzEftgZwOiQ9PAYfAcr25E+ITj9E0PnDIORXj9pE/3tyLQ1hP7boTB&#10;Nb3toTNdfXoKrt9zxxnTHJSL42gcbbmpOH3PGyfv+uC0rh8uGPnhho8cOW3PbUI8x3Y/+qkfCtCO&#10;dtTAyysfhf3Pa0L2IDUsA65x9Zg0++cmu4Yi6NnFI7ZhGNP3Yj/ykpKh51+I8knzBL318OU8ye16&#10;3Htzq85M3hrsakRMaCpSW2by9Eyf6UaUX6Q4T04ahSC0bpI0BtoRbOeJ/TdD4ZLa+tA8achIw817&#10;bjhtko0SccmYQHteGs7o+jyYJ4acJ945yGr9fufJnAGtSDnOLcXhM7cZFIqHVAaGsrAj7Zi3iWU+&#10;g0JViEGhQsJrYMSot/f/Zp0vBoV6QDkuhvnmRXjt9ZU4efkyLivv9W//Dl+es0FJz4PNfKghBWb7&#10;X8NqdVfw/PmEaxx9ValwM4lC1dhzFmBfIHb9ag0uuubiJTpXznREz/o5EdAyKJSJFenmyv43Jq3c&#10;J6DyflCoyX9TPaMIIlYgUY5nLXHFCy8noB1HU7of/vieOr64kYsHOqk66J+zx0HLAnTOUR5zf60H&#10;zpdv4YBbNVqfi4ZqAk2lKbhy2hw79COgbWyFxYdscS1eAVwaM8Ox8awtLuoHYPs+fRxLaFRUvbMJ&#10;1uZWWHfVH9cuWmLx9QDENAkIuxdxjg7YrO6LK5YROHn0HtYaZKOc0URfhusHBbSjpbi4n7IOqMYj&#10;utE5CW8MHVXl8GXKusmKiDl9aqgDcR6u+OpGOAJrpttJRlEd74Ffv3sei3ULcX+7m6jGreN2OO5U&#10;MklJMqcazOGlDthduInDPlTQPJfhN466vASon7LALiPOFQMLLDjsgDtpbSJYr0kLwdqzdtDQ88Pm&#10;/YY4q0Q541T8GBtZYqNmIK6om2Hx7TCkiAelLkTZ2GHjhUBoWobh6KF72GCai+/bW/DlBbStcNa5&#10;jf/yF13cSu4kXFNcY7Up2LTOCc51k0/vcxguc3ilozwD6kf0oFc4h5enfaUf6Z4u2HLag8rAcNy+&#10;povPLkUhvoMPD/TA39kOqy76QEvTDt+ed4VnlUJN1FmYgn1ch4/rheDAfl1sCyhH/wiVTKW5uOcY&#10;hbsO0TBw8MPqtZfw6+NhyOh8LhPieTX6sd/5oQDtYFkC1q51gVfL81JZE2SmFCA0s2WSAmyO4mut&#10;gp2uJRYyU0fzwHT92AZ33Tv4r3++hxuJHffnCRrSsIXzxKG69zFAeI71mcFrnVVZuHBEF/fyZ/Dw&#10;jB4ZQKa3G7ZxnlywCoeOpi4+vRCJGEGLyKCtgS72WHnBG9e17LFE3QWulYo9q7MoDfsvWeC4bggO&#10;HdDFFt8S9BLUdpflQVc1Txz9sW6DBn55JBip3/M8mTOgjS3qRJK8BIfO0If2qYCW/pUqsPsIoGWE&#10;5C37sV895qFBMZJxCR//chucyyYh19F2VBelQFiLfrCrLxxH39lJrVzBD6Ah/8Fa/diCJUD7w/TJ&#10;ywlox9CQFYOVS/Wx8aYLTEtV2toGmF9zwxnH4gcH9xcm1l54aevjjH/j8wE9Ix3ws7LFAo0kKIwM&#10;Q/C9Z4TNhhmoGO+F20VDqHkqjtjVkR5YdDyGB+4x1GfEQu2QA1wFw+xYCc6escWVkGZunuU4vc0M&#10;t1MVNt6hkmhsXmcDt6bngr6/dyn/sIC2AjdOueBGWO2zH3q+F0mNoLiuDfXT4oYRVCVHYvkSXWy8&#10;4wHrcmV/T9RC/6IrLnqWP7tlYtZt6oTrdT2ohz5syZr1Z1QvDLfAyZAKH6105bzvh8tNfWy3lKN2&#10;rBv2Zw1wIFCh8MkPcMG3ZxLRwBlRlRCBXUdd4CdoKYbycJgAXzuWdRorxtHNFjDMVRyau3LDsWG9&#10;A3w651zDGb348gLaZrgauuPbFdrY5p4OmfJgNVafgb27PeHV8HzUQDMSovKhzqocXFM3h1XlbN56&#10;wrOtMuw6aI7L0crG9RTjzKG7uCEbREtFDk7uM4NxnfB+Pe5es8YhByriqXoMu2OJLYZZEAxgo/Ig&#10;fHsgAIldD1sXByqSoX7CGfo5PS8c0MxVOj8UoB2qTMWuXd4IaPuxmoG6kVzZ/Zh+bIWnqQcWL9PG&#10;Vtc0ZKk08U1Z2M954l7b98L7v6tGDi0q88zL5zoSprzXJsfeI+a4EKakRvSV4tyhO9DM6kdrlRyn&#10;OU8MxGNLI/SuW2OfTTnxzxDC71lhi34Gf0u7bH4Iluz3Q1z7w9yhoepUXDzphHuZ3/88mTOgjZA3&#10;IyGnCAdP33pGQEvr7jY17Doe8DBQbfHB1l+qwaZQMXoG6kNw4fMv8PXC9aTeRU56thLul3bg008+&#10;wSfn9GF2YTcc4itQmxMEzb3WyBHXoEEUB9zCCuGZT77GCZMYxWFzKAPGh4xhducYVq7k3z5dhEuB&#10;Sn3uRBsy7E8qvvvJ3/DZ1qvwEfhLY9ESoJ00FyRA+5wWlFl+5uUEtKOoSY3BniMBcEhKwh2LbIhn&#10;CR5THwK0w7Ww0HPGigMmWHsxENGtQ2jMz8Yto2yozjn12ckwc0pBIbeSHP8gWjsNseR4EMIaFYfZ&#10;sf5mhDh4wtA3EYeOmWDh5QA4yutRGBWKDWoG+OZeAlJEUDgAXx0DnLzlhTVkhKw464h7GeJJGSW5&#10;pA2TVnaK1mPNgFrCzlGkewU+UtZDXTc+hPrqRuQ0qjbuIUQam2KXdhqK2qugsd8ZtvkKcNpXm4nj&#10;O90RzjyW6b4B2KMeT/gqXF3wuu2CM+Z5XKd64XjVDFfCG0QFWm9uFFaeoUXg+ZjIZjnqZv/4jwLQ&#10;htcq2DSVmThy1RpLj5hiqboz1KOE4+oAcuMyoWcYjnsOjli0zwi77OQob6qFk0kcAssUh5zxwVaE&#10;2blBxzUV2qQgVihGGcpT43GE1sMFBzxgk92u0N53V8DYMQ43bthit2YMMgancNmHWhHk5oFvjlhi&#10;6zlrrDVNR27bVAXFMEpjI7HnZCDsExKhayMXDw2YBGhFHDxQBcPbDlh+0BTrr4QgsXMItVkZ0DaT&#10;3adF16TFw8Q1E6Wsb5q7H7bsN8KyU6GIVh48hrvqEWDvBQPvBBw8YoyvrwbDK78espAgrONcWaSf&#10;guxWoQ098Lyhh+O3fbD6jBW+O+8CoxxBsoPIy86C5j0fHDtDlyCO1QmO1kRnlkV5Lj8dipiOaQjS&#10;YwOormqEvFn1t0EE3TXEHv0clLXwQKXmCudyBahqL0nBkT3eiO/tR4KLL/ZdSYYi8Ug754cjztsX&#10;o32iE9aXzHA9vk3ss7bMMHx3Lgry52UUeszwf3kBbRPstH1okYmBkWsMPNKaxHkyoQK0yrW0syQd&#10;R06aY/EBC5xgzvkW9CHSORaWkXVKRdEQkt19YJncgq5hMk2u2WDpfkscMMxW9hFQJ8uAs3MQblqG&#10;YusBAywx4XisLYeNriPnoxV2e1WKNMbeOlp2Tt/BXt0gLD1oiPV6sYgXaZVNcPdPxg1tR+w6F4Dg&#10;5iH2cT0srjwoa1o3gP4OZJW2olE5ByfGKnD7wF1oJnSgICESOw+FQS72az+irL1w9GY6msaaoHfK&#10;Cdqh9QqjxUAhLu6yg1VJ/wPrXG8jLO+YYtXd7B+AVfSYgTiDX//ggLZdOJAPoyI+FN8dN8eqoyb4&#10;RisE7iWCpJkC0jYJ1o4BOKZjjSXHrHE5qh6NJXm4o5+GAuUS2Ubrn6udF3ONpsE2tErJVOlGuI03&#10;Nu43xkr1SCT3CevVOJUWubhuGIwLF21x2oEW2Kkyai7ENR07LD5mhc0XHXDAR2AWTn2Iire7vlA3&#10;i4aRWyzcUhoVbiL3Aa3CSaK7LAPHTinmyVFbGUdsP6JdYmHO/Uexig0j1dMXFonN6Bxpgq2WDZbt&#10;t8A+vaz7LJL63EzOk0DcIptgG+fJt8aZKOE8sTdwwrLDFtjpUS66z/Q1FEDvjA72cZ4sE+bJvRjE&#10;iI1rgkcA58ltR+w+54+ABpEXBuurirL26z8o66FWDnQgm/OkYUAp5PEq3Dl4B1diO1CYHI3dB0OR&#10;o5wnMXbeOKyVisaxFhicccKtYOX+OlwCDc4Ti4LeB5TkXq4xuqb47nbmCzFEzhnQBmfVIz6rUAS0&#10;VvZFsLQv5F0g3qakn0YlKynHETViShfV34T8o65ekynHCkC746gPF5IxMQ+psBnlmHyL11ZpQtY5&#10;hvH2NJju+xTHSeGL8NDDzu9WQo3fEQ4j0VqrsPKbgzAMDIHn3c34w9//BBss5CiJ0Mein59E3MQo&#10;ahPvYu9fP8MJuxCEeF3D6o/X45A93x+Pwb7f/gfeXHcV7qGcVKe/xb//9ToyOWQa0nSx+813cdCO&#10;ZQboYNnbb+Jv5yPQPZqKM3+d/xbaMfbFdNf4+MOzXQC0Qh5aU1reVX1sYp0H38AHlGOzSX9TPaOy&#10;2EtRjmewC03zyEsLaFMise1YJPK7G+Fh54szCQIDoxnmmoKFtpQzuhcBuubYfjMOPinFCLbmQq4R&#10;jUBZCk4fNYeNeIrtgr+TH87ZZiM+Pgwad4MIkEsQYu2IFdejkd45iomBamiqXcHfLsUgivmybe1d&#10;8NlKM5x1kSEuORF7DpniuFsFvzSCQALaj/e4wCSB5UUF8JDjAh8epNP9HPHRJjNoh5VDTi1sXngg&#10;1O8EwXFSWamtT/FkrMrEwVOWuBTGw2J/EU7sdYdtkYJ10t2QhXMsN6i5GykepCDTqqtIwtQDP10n&#10;nOGBUFCv9beUweo2gdheA8oijBTV/pfGf//HAGhvRggH01Y4XdLDRlpdojNL4KxvitcOBlAx0I8k&#10;0g7fWm0GrZgKREQFY+UeO2jGcS/TNsVprwoILKnB6gwcVfeEubM/1uwLg7D7NMuSoEWmgX50CaJ5&#10;UFlP6qJrMY8uPTLs2H4Dm/TTESlvQttDbi8jyI/05RhzwK34MiRwvH21VR/Hg+umWFwJaGPCSAGL&#10;Q2lPHeyt/XA5RfAWaxAttJcIAIY4er1vm2K7TjICU4vha8bxrxmP4Kx4nOBh0LlBGEvtcLP2xUXn&#10;XMRHB+Gibjhck0vhb26PFdrxyOXBb7SrFOd3XMYX1xIRl0bXIQtHfLraAhc9chGbHI+t+0yh7lfD&#10;+g3CU+sePtlHizHL8w/xxfYjHgiqJsh0s8FHW61xL6IceQ19yAn0xbm7D8pafiseOVMsXFOXtbGy&#10;FCq2rXEzrhVDXbk4tMcTLlUK83VbeSpO7fVAZEcPYh18set6GuGMcHXC7aY91OnmJDS3r7kEJtct&#10;8e1eI6y8Gomw+oEHIGRuS+1T33qpAe0tN5xyLkdXNZU95nGIayDgaM2mhdYLfm2D6O7Iw/Vjxjju&#10;XoLIxGRoXLDHYW+6FLm64KBOLGjo5OQohvpFL9iml8Pb2g7qjgWITZBBW9MKO/lt4QBeGeOPb1dp&#10;Q80hHwkp6Th9yhhfchzZxBUiPNAHC3c5w79xFH1NBTi7Uwvf3kxEVGoe9O9aYg+VgSX0GdRWv41v&#10;LobBO6MWdf0t8LOwxjmCFFVZu1zKCLWffJWTFbPgeCBS2vtQEhWGzceixLksnCVjqAA9fj0VtaP1&#10;uH3SBdoEU6JL4FAx9xJrmMofrLtt+Sk4r24N46Ln5RP61GH2XB74YQGtD0J7h9DBfe/CfgMc9StH&#10;QloSjhy7iwV6crSPNeLOSR28f8IfLumliHRxxMcH/OEhz8Sl48YwLBJE0I/E4HDuw764esMDBw3l&#10;EEhNOaTLntaPhhfXNk9jW3ynm4aKoWHUpPjh83V6uOBbhszyrinxCjrgf9cE66/HwCujDFEONvjj&#10;dgd41Ez1HSegveNOZU4pumqzcMwsFlF17PcOGS20XvBu6kdvdwFuso7H3DhPklJx7ZIdDnpwntCt&#10;5KB2NLKFeTJUhouXPWGTWgZfukaocy7EJMpxR8sKO5xKReVJdRwVOatvUakqzJNMMrWM8YWaO6xj&#10;ixAZ7IuFOx3hXTfMM0ER1Hdp0TUpAZGp+TDSo1LoZiqKu5pw57wOFp4PhWd6LWoHWhFgaY2zxDsx&#10;CaqySAt+ymiqivLEgmP+SGztR3lcBDYfjUSu+M4g4py9cOxaEqpHG3DntAtuhtcpFD908blOI6Jx&#10;Vi9V/4qrg5Tki+oW0C94Mf74cwa0IVkNzwnQVsLl2Lf4t3/4Of745pt4883X8bvf/AafHzVEfK3g&#10;1zGGxui7WPb7HfATDBsjzfDT2Irliw1R05iMo2vXYC/TxIjXUBgO//HfoEbtdGmsGVa/qYF0WlqT&#10;DY9h8Sc3UCw+1AbHbWuwhRr15qE0nPzLe9huqNA9TGQaYMEvjyG4fwTD1MBVFTAQhaCyHKuBw67V&#10;WMfB3jCcgXPvzW9AK4DWxYsX41e/+hV+//vfi/dvf/tb8RZ8nCdfEqB9LvvMrD/yMgPaLQfCeYig&#10;dSslgQfsOBTTn9DhhhvOCoefiSpc2GuLO0lKXk9HDo7ucoBTbg2czUhv8efv24phYBUAm5wauN1y&#10;xDGbPLQQdIz3yHF8BxfPjC709tVC76wuzkcrdKMdOVHYf8gKlgrTGpKsrHDAiAel0TGE3NGHmn2Z&#10;gvY41goDDR1sci8QfUpWHPVHqvhGC60B9jjGjUZw11OUZY57ye2P9aUfq5bjEg+D2/lOwzBf6s7F&#10;0b1usLkPaLlh7XGltYEBLghod1xKVFqgu0lTdsJZIzkaGATIR88B227HIzKnEp7mTth8NQaZIy+H&#10;z9aPAdAKlONBbrEtdS2oF5Qd/K8hNxa7droivL0fya7O+JbW/RRRh1eH27TOXKTWuTTdF8vuJqKA&#10;m0BlGA9PHqUMihSB7aSJV/DoHMsgGduvxKFIeG+whu+Z46xrBTq6CjlmjXBdBKBTrwn0d3eiuq4L&#10;YniIUfqPnzYjqChVUtRVzysA7ZYjUSjjXCmMjcFFo2RUDLfC8goBrU8150oZTu+2o5VUYfEfb0jH&#10;wV0u8GCOSUsjK+wJ5VGvORe3LYLhIq+C/TV7nOaBSwDoo51ZOLTNEmb5fejpLMft03q4mqRQzjSn&#10;BJNFYQ9H0eQ1gWgjMxy0oFV6ZAg+N/Ww37VaMeYHGqB94S52MW1bCmX4HS2xip20EQbqtIgIZQlN&#10;FMraagHj7O77B52pUhmtyCIV1Bh73ajsFk5Dbdk4sMfjPqBtLU8hoPVEVCd9yglod9NCoGB3dMD1&#10;hj3OWxeieaIdrnfssVM3GbE55XA2sscWHvhyv+ep8rID2uNWRSJ90NvIA7qRtWjjmDmk5o3Alh7U&#10;yqKxYbcvkkVZjyLV3RN7LiciLS8Ve295w7F0DBM5wdhnnY2cgiwc3+sI+2qODhoScqP8sYnvplH+&#10;NTEB2KfuDj/R+XwCsYZG2HQnjWNbuOpp6dHFjcxBtNfk4QrBrk6OQqHekx6GFSdtYZ9RRPadMQ64&#10;Vt63ju3leeyhsvb4IO6xLOlxVEYGYOVuexiV9PJcOYKSyFDxoJ4nltSvALQ30lDHg7oOXRVuRSkP&#10;6kNFuKZmAzNGKVXUagCpPlR8Ulla8j2Pranz5Fn//cMCWo6pjiGMjvShrrpNcbae6EGYtTN2Xkkk&#10;QGqBobohtnE8iiERWzOwY6cXvMjiCHGwxipXqqw6a+Bk7w3dpEr4GzOQnLkwdptw97gNLtKI0sf+&#10;GGpKg9oWW7iQXVOeFIxVu50R+CAq4yQRjqK9sQW1ZIAJS85QM5U626xgVjSV0qEAtEfNBDdDroHG&#10;HrjL2EBtrfk4quYF38Zu1OfFYOMuHySK42GcZwdv7LkUz3mShgMMUGfLeQJ5KA5YZyKLASNP7XWA&#10;bcUAJibGUBAXyHnijRTaimrjg7D/nCvp/opqxhsbY5N2KkpEO1IjjHmm0UztR1ttAa6dMoJ2lmJE&#10;9mVFYvVJG9ik00B4yQT7nIQdSpBhDvbvsL9fVn5sADbt8kL0YxHtOGqoZF1FS6thYQ9bMopy7kOb&#10;j0QomQwDCkCrmcz+asTdM3TpUTGgRkugtdcGJtkqQDuADL9A7DwfhaIXNE/mDGiDMusRl1GAA6du&#10;worROuduoS2G1c4dWL3NCMmFhSjMsMG2P/53fHQsWPRfEGhdjVFX8Zf/8lP89q3X8fobf8LrBFjL&#10;DjmhQOaEVUvX4ZS/KuxDI+zWv47jdlkojiagffsKsnrLEXDzAD6iNl611qXcXk0LzT3k1lNT+O4O&#10;3AlTnHK7Ugyx8g+nEdbPIw99eGQuF/D5G6/jjTf/hF//88/x3SlftA6nz3tAK8hCLpfjH/7hH/CT&#10;n/zk/r1w4UI0NiqD2CiXBQnQPusWM7f3X25AG4J0YS8baWG+4jhYhWfDUccb5wgGxrpzsO2MP+y5&#10;mIqzf4AMD3VjGGR0IpuH+uM8WGdnpuAWtbEFjLzncNMcb9MH7CvSPr8+oI/PtljAJK8XvT0MRndR&#10;H3eyFYyCuvQonL9Ky6vyQJXqaIOjJqkoHCGgvauPC0GNCkA70otAOxusdcxGGunFOy4kKGnAdTC/&#10;/mhZhjnd00bQHarO54ajg6W3k5CrCglLq9Mx0ijtlBGMe+uzcHqXK0JaCWi9eEC6OAnQ3nVmdE0C&#10;9cEKnCVouZeh8AEbZiCKQ1vs4FIn+dA+OnNIdB0cQf+QUjZjlbgl+NCGCoB2AqONeTh/1hRf7tLD&#10;pzt08BkBUwzp3glOPth9LUVBj5yowR0eKDQD6zA0XIRTWuGIKKmE421XOJV1oDheYBgIgJbAytkZ&#10;7yy+hS8OCJRjA3yy3gCXQmrR1V6A42pucCib3mdofKwDEe5eWLz1Hr48qI93l+jQh7t6CnVRBWgj&#10;IBOqNdQAZ+84OEVnweq6FzR8azDanoENpwPgVakktHWXU4ljCjNZF1LCo3DaLhdZyQm4aRyPkoEW&#10;mF81wdurdBRzZb8+vthuDesSWuHayqB7wQgGygAjlQkhOKvpiWAxrPAY4q0scMwqG6XD9Ae/pQeN&#10;iDYF1XSQAQGtbLDZNUekF+/WVMpwvBq6Gib480NlWZGK1jeNtXQCg+UyXDiuI1pVilWKGloJD+52&#10;Z/ARJeW4LBUn1DwR3SUESfPFHs0HgNblOgGtLYFwbwmVTA4wzVec1norE7F/iyMD0cxtjZ3pWy8/&#10;oC0Q6YBjjVTA2aQgNTUJRw/6I7ihA6XRAVh4RSVr0FoTjDNXApBEIGBiFMwo3VWkenpBL6oazXVZ&#10;2L5JBx/s0uX4MsRn2+9h5fkQpPHbVdH+OHXDnwoJcRVDpIkpTjoxWriwPBNAWmkQ0KYN0l8vF7cu&#10;WsCmUil9BolS03aDGS2+JhfdcSNCCTJrUrBhgw4+nFTWqoshSJjOREtwXUUwu2q3Ps5FNClp0sMo&#10;ovvJlsOTAC1prMcEy79geTrpDO3IBxbaK7ttYJ7fr/CV7G6AhZENtrrXv3DfyZmOycc998IALYFa&#10;Pw1DQ0p2ynBVGrOYeMO/fQQT4yOoSI2iokQPX9JS+/7KW1h/NwMNo6R6n3XGda7XosKM1Pd9VFIE&#10;UbFSKU/EQb005ORl4452INL7yE5hBOqjFsUcTXXQPmOIP6/l2kbXo68YbPGr3Q5wr+pBWWIkth4O&#10;Q9a0gGoCYz3luKtlja926OKLvffwwTpL2FRMZV2pAG2eGMhyrCkXGtYpSE5NxomDfvCv7UAFQenC&#10;y8r1j89UJobh7GU/JDS0wtw4mHT8KkSSqnsvvBLNDTnYuZnzZCfnCev7Ocv+7lwwUljHan7n9HUf&#10;KloFAYwg2swMJx3yUC1saeOkKV8moE3uRwvPF9oXzWCl8qGt5HrJPco4XgazS+7QEvc8XnVp2LxR&#10;WRbnpFDWinOBiJ1W10qXMLJ41rBfzoQ2KPHSCI2DYdh6aBKgdfTG0WvJZDI04d5pZ9wMe2ChvbbH&#10;BqYyQWHEq6cRNiY22OhS+8LmyZwBbWhO4yQLbTEBrQrUFpJyXDCJclxLyrFARxUoyYUwsyl4hHJs&#10;vnUv9pwKuW8GH86gH88bH0LNRRHqrjlaB0t+ux3uDd3o7m5HXWkxisj3Hm4Ixu5V67DfVrkTj8Ti&#10;9Ns/hRp9nEpilBZahvFPMjiGRZ/rKLWB1OjuWkt+uhsa+zkg/7Ibd0mTEq6uZAOs+ON5JNJfKtPq&#10;OL587xiCWGYnga/emsXYRLpg08irAWgFeZSXl+NnP/uZCGhXrVqFwcFHnZEeAFqBbq7oYxNSjH0D&#10;q+iLMIKEzCqYMXqc6m+qn4qo2IVSlOM57lDzAdAKTW8rzIKpoSEWU2t4xZNuCuMVUN9nj3spSgtt&#10;pxwndtjQWjRBOlojAi0ssds4BBcdq7hItsHiMilwFjJU9Q0RxHajtKwVLUPjGOyuhMF5fWhnKMgv&#10;AqA9q+EMT1HzOY5kewHQ0q9VCWgPUKMpaoWZTsWcgWnORlTT34XaxYtJSqtpI8yEsqwml9XCqIi0&#10;UDzUhxMYaSqFDgM27KJbxEPZJyZojTtmgcuRCk+elvRQrN0fijxGgy9joJsDdLuIEqtbC50Ljrjg&#10;XYPhiUqc3+cIw2wloG2kP9tWCdBOP226EUnr3cHbGQpfqYlyXD7mBK3IRoz05eHYfivcSmyh9b4f&#10;udSEb98tANoexDsRIF1LU/icEozpnHXB1YAqHqomIHf2wE3ea3iorxwcQAX7aYsIaPsQY+uBrbTS&#10;5PRw7PX3orKC2n6mcBhvk+EQv+1cOQ2gnSDNzdwR66/GUtlK+l1TETSPktLrUTEp6rdQkYcBrfCb&#10;JnkyDAyN8c12L9wIrOH6WoKTexxJhVQof0abaGHYYQd30hV6a2rga2mBbQah0HQXDhSC9cMWJ5zy&#10;Sddkfbu7UMK50jo8TvpaCe7QMqKrcCaEAGhPXfFAgAgERxFrIQBa+rUS0AoW2sOeBPvCn5jeRf86&#10;QXxcLZUCftijReuWKMM66E1XFuflwxcVELQ0aJ4ypUWh6GFALygWDllAi1FFhauKVLx1h6NoERtF&#10;QXgI9p8iqBInXgWunnKAZghp5Uypd3qPEyyLFPLorUrGwW0SoJ1+rogjCnakHB/neU0hZcYj8HXE&#10;2Xv0Jd8cgLB2Wmizo7B+b4AISgXlRrqnN3afDeeaxTU1KgbmjMC+4koMwkrpN9cuwz4qFKxKOtE7&#10;QHDa3Ibiqi4RQJZG+uOElq/yoD6MCMYVOGanPKiP1MOc7gA30wULbS6unjGBbp5irLQnh9Ia74mA&#10;wgpa/d3u04DHazOwhxbaqWXRFjHlGkdjfAg27ec8ye+c9DemVstPxBE1J/gozIGwve2EQ2ZFotuL&#10;B/2AT/BMKyo5qxKwmf7bwUr3kqE6ru83DekC8D07Zz++4+b8lxcGaEercJuKwTsxynjwVC5t2OGD&#10;SDIsKpMYvfyAJ/wYZ6K7owku+jYKxoXgu3zWVQziJ64vdelQE6nvAmOyC2HMAnDIMgjHTEs5UnmO&#10;F6ymIqBthA4ttOo+pTzTc23r6kRxWRs6RgdRFh9BQKtQCj5y9RVD46QFTntXoLlvEHWFsdi3jVbO&#10;0qmBqx4GtMI8kfkxBsM9B3yziYqfFlpo5WQyqPkjRSxkHFl+ZJGQsSLneKyPjoOFI108rkQjWLB6&#10;8kwjWE0tCzvEedLW8mCelEUH4qSmN5XcwndGEGVqRgaaHJXCuYCUbCsNPWilCBbafGiSjnxXppgn&#10;nWkR2KvlBr/CShhfcCMNWClD0rv3Ti5LnJOdoiX74WsczYnhjK/gACO5YjVQXMxMUZxCS7QTvDqF&#10;f7fBgcr2/UYFBLx98NKyxXFmKxHfqE3CFgbJClD63g/XU1nAeXIh6UEitum64Xn+bs6ANlzegoSs&#10;Ihw6JfjQPgugLYDx2q3YsM9LaZFVNC/V4Gv88o3VMGNY7sHWJBju/BvO0lyfmRkK4yMncexCBMU5&#10;gIiLSxk19RQc6N8RYUIf2v/9P7HHgfmiog2w+BenEM8NsDr2Fnb++Qtc9ElGcqQuNny0Bmo8BE+M&#10;R0LtNxtxI7hUMSgS7mDBz08hgfml4rW341d/3AfvzEzSS7Sw7N//Cz7a58SIlKk4/sYGXCY//sXn&#10;AXyeXT+zb+Xk5Ihg9nE+tRKgnZkcn/dTLyugrUoMxeqdAcqFn1IhpTbW2Ro/e+Ma9ngIESZ74H3L&#10;BDvupCAyt5oBYFyw8GQ4FGzIPsRZG+On621hVSyoLLmxBHjzABYGH1kdZNkJOKEehrCmAfqrVuIu&#10;/XE0UxWAtiYlDMeYAsRFdLwbR4KVOfbqJaNgdByBN3Twzk430toqEB3oyUh9dnBjWrIkVx+spw+j&#10;ghY3Dlkgy6IPoq9cVVYogpnaYvIxfYJRjgNoffhwqyOsZLWQl9QhM78KRfSzEQy1Ml97fHEhAP7x&#10;Rbh7RQ9rXITNmbChngEVrupjJ9fSVC8fLDnvDFcxUMYQoggoVl6PQnBGJdzumeLrUxFIlyjH00wp&#10;5hSO8sE2NVvcS69GeiDTBZzzhEMhrXz1qVi1idFOY8qRW1ENo2va+HCbLWmVvYhlHsrNF5T+y+OV&#10;9BmkTyYPOeI2XByFr9doku4mgMIxVEQHY7UalRD8U0NmPK7ccIdFSh1yiplLlYHHrNJbCZ7lUNvk&#10;BFtlQKmHKjrUBEdtK3x1PgzxHBtJ9DVdtuICdrmVi1T2B9cw8xUHsawQZKl+SUptCMftv76uhcOB&#10;tYSaPNRpGmOXfibi86ppAXDCwrPRyBS+M96FYGM9/HQL06+UKwKkZHq7i35mQbl1kKfF4hhjQsQy&#10;WFNfRzFunLgL7WxFQeWkpR1i0CwfUSswiijS3vaZMojPyDA8rtzCu3u94Z5TgTBvVyw+6AxfWkKi&#10;bTyw6RL9qpRzZWpZR9UjENny8MFmnFGO3e4a0crmAoc81VypRjGfE0Z+uqc1vtBg3Iv4fGhd1MUm&#10;L4WH+TCtE6c1GAGZcyfJzR3fXPKAX4XgozWAEGMzrNSOQ2RmGey1jbGQ2RNk3zPd7eW10DKw0TVH&#10;7CcT5H6O364iXDh0Hf/ymQ28uobQw+inl0kFP0cFSrosCzcu2WALAbCobmyjkmjvVbxFa3m52LXt&#10;8NC3wHkGrpEXVyPQLRDH72SJvs1lYd44cEll9R9GiK4+9jGadaWwjI/UwZDpH68QIHYyKNTRTZfx&#10;jU46MvLy6V9II8PNFBR31uMGafDXVNa7EQYQmlLWibuZyhgED2bREKMcH915C9/dSUJMcT1yimqQ&#10;xZ+1vZzNHQ0MqKaH1UztlBYcinUMdKZH/z/hqonxZVRtZ1hFl8PhtiEWmWWBzFReTMtWkIQzQjwH&#10;xXB8qa4XBmipnvK+bYx112LgL69GsIUtvr2VhDIGdSsN9sLH213hUcx9NDUFB3ecx8LrXH8HCUy5&#10;9mowMKsoalrht25yhXujsBow9oCXNX6xyhTaMmFPb4HdDSfsNcjliWEC6XR5OG2ciIj8OuQmRuPI&#10;pVhk9PWhNC4Ua/YEMy7ONFczI/vuMmHKPuYRLmtkxG8jfLz6Hv09p+aVbYatWJb8gYKa0bKvHL2B&#10;f/7EEm7tg3TboCLmkBHOBnCeyHNwm8HKNlnkK+YVGTsn91/FGwxkVyIyCDrgxRRl6m50YSmuQYgH&#10;QbpOpqgMLI+gQpZMBIUycQRh+gbYZ840fSKgbYDp2du4lNiHjvoCnNhyGQtupSEjnwGiCByXayWh&#10;iHmctSnDy0HViv1rrH1SWdUIcRfKYsaFKeIYbsulcvQWlmknIIrzQybOkzrU9IwTgDfD5I4eVhrL&#10;kBbCyPFnLXEnQ6E0rI3zwxIGhrKIqmAKMEMsNGZQNVHPQxUqM9KcPWIGy8oXN0XmDGgj81qRmP08&#10;AG01/K7dgpZu/BTKlRz6q7/FAuaUE0hHA7W+OPHOu3j33XexmuGlcwWfNPGqg9fFLXifv3/3hBq2&#10;/vxbGDGIS30uKYwbjZEpnmd7keuugYXCM+9+jP13QsVFFoPJ0NlyHc5pivASvbkeOLPeGNn8dH9N&#10;FLS++yv+yne+2H8B2jfUoW9ox822BGZ7tGAXJxy+pUsCtD/MGHg5Ae0YmvIycFVHiE486WIglzua&#10;LrSk1StoMgSjBtp2WLTbAMtP0UelVjXTRlGRnQMzU5nSf04xt+NcfbFxpx4WHHSAOS2ZwvY33lcP&#10;d1N3OBYq6KcthYxobhGOaHGHGUducCB0vZkHmUHo0lw9cc/EB6uorV1ETe/1REFlP0QfsARomsuV&#10;wWcUZcUywuqGSWVN1dGPttHt4R4pqIw6u+KYGZYxou6ivYwM61lKKpvwjQZuxHZYstMIa7jpZt8P&#10;GDSGqmxGZN6ti7/tZC7OaFUEUaHYcty5boNvKI/vzvogsPHloBsLrX3hPrT0MQ1xccWnjM77FQPN&#10;mKQ1K9dpRjG1d8U60tIXn7HDOc8M2Jv5IZgBtmTh8bhBa7poSyCty8k4HFbMD6w4v9YTGMUx0qrw&#10;L1p1slJx9V46IwYL1wiKEqKhxvHw+R5LXAupYqRd/rqrBDo3ohiQSElRnLJENBUwyMkZfXzJIF9b&#10;rZNgaekLc7q91D+0oYwwWvHkspQfqc/HdfrQ3o5vUrSrp4w5Azk29hiStuaLIDF3sXANMzplJiyY&#10;E/yBk0gXwm29sG6XPhYedoJNXrfoEzjSWc2Izp5wVWhu0MAAbAZWUYyYLPxrDNl+ftANKKFv4SiS&#10;HN1wx8QXK46bYdEpe+ikibszMoJjRRk+iCI6uSxG9mZZUxXAw03VML+tj68Pmj2YK6QLnvGvghhU&#10;mbPcklGpF+00Zs7ZRGXwHoXcS1NoTdl1D3/b5QTDZGXUUeFPncWUjxUWUh6rLvgj7GEtwZSeeD7/&#10;fHkBbTuCHSKhx5zxopFSeTUlR0CN9N0I+puLB9P8JLpoMYjTbmPsN09X+IyLVycZM3Hw5hxTrYPj&#10;QxXQP2/BtcoQG69HILFbcU6ryUiAvm0c0sSCRhgt3ge6wcznLFKOW+FrToVi4TC6Wqp5AKdCycAP&#10;C/bcY+AyBuUUD2sNsNUPh0NGy/1xpCjL8pGyJvdqYzoVN+d0seCQOZaTCbHkICN8n7aFea5C0dlW&#10;Sd9tjrlPyQLS8FbGUVC1zdwdq3ZyvTgejOhO1egdR0NxFnS1CZhenOHp+QxUfuXFAVoW1lyAq7es&#10;8Cnn4vITIWTDKBa44Q7Oey1TfLNXH6sZZPGucxQsGT0+v6MTnibhsEtVrtkthbh1IwaxtNAK47CZ&#10;0Y3NdDOULkCdCON7uj7lyrFLRbKZG30/2V/H3OBcKjiZsK9y0nD1LmNlTCvBEWT6MRjjYT0sJKY4&#10;4pEFB/rHOuQNTXGNUJUlBJF8cLWmRmLfhSCEivXjWCpIxt7DinmyV3Bnuh8vjMpFyzgGrGq8nz5u&#10;fITR6S9Y8oxjiA2aVG4KgQ141WUmwsAmFimdwr9GkeHDeRJYhgaRctyGAAs3rqVU/LTVwNvQHhcM&#10;/bBQ7R6W3wxHqEiP4fnDQCFDlZ15clkbNcPFsqbq+Joz43BSnRToQ2aKecL5vuwU6cNyRds6arJx&#10;jm4qn+6wZrDA0klYTWibB40UDMJ7NAgR99MykRlRlg09BsSiy+8Lu54KaAuqISTOIev04Su2uAtJ&#10;shIcZh5aawf6wdKP1oqWUeEWKKZClOMRUulCGWRAoKCq/mZO87Sb9+Qox8/SVoaUZkSx/PsH3jjs&#10;+cViavFId32Wz0rvzlgCIqD1Kxap5Ko+NuXBxi9ISTnOqoL5pL+pnlFRj6UoxzMW9UMPvpyAdm5t&#10;ld56eSXwwgHtyysqqeYvqQReXkD7kgpcqvacJfBCAe2caym9KElgbhKYM6CNL2EiYnkpAe3tHxDQ&#10;VsDz4Ap88sVGXNbXh/7BlXj/25sIrp82pNncJCS99UQJ/HgB7QDKCwrhHkh/a0bWm3yNjXUhM0KO&#10;4PSGF5IbS1H2CDVWFQhPbnhIyzfX4SUB2rlKTnrvRUpAArQvUtpSWT+EBCRA+0NIXSpzLhKQAO1c&#10;pCa987JIYEaAlg6/j1hokxjBMUVehkPTAVpa5F6MhZZibkmGicZ2rF+3Dus2qiOg7GmZyF6Wrnk5&#10;6vmjBbQMwGPAyIn/4/fncSi4Cl33HR0n0F0Rg/c/uYB3twZO71vxvYh+EKWpmTB1K3o0ufccypMA&#10;7RyEJr3ywiUgAdoXLnKpwBcsAQnQvmCBS8XNWQISoJ2z6KQXXwIJzB3QljPVRK7CQmvjWAJrx2Le&#10;ReJtbltIQEsfU0a5DWMuL1MCXNXfhMi2bt4laG2bzEZ/CSQlVXFaCQiA1tO/ROxzVR+bkVbuRxAp&#10;9H9iVjUsJv1N9YyCol7EKMdtjJ7cx5+1sLZ1YfCphyNhmnok4CevqcExSEj0MotrohZGmvSB2XoF&#10;mzxkKFKFKR8bRb6vGT46bodNBx8T/W4WxfxQj0qA9oeSvFTubCQgAdrZSEt69mWUgARoX8ZeezXr&#10;LAHaV7PfX5VWPxOgTXkGQNvWLgHa+TDIWgVH/h8joB2vgZ6GD67pO2MXA69EK3OLjQw0wlbdAtdd&#10;QpgsOhLZYicMIC8xDocYsfS4tgdOeOSjrFsJrMea4Wrth0M6vtAIykNCSBKY+YPXEIpS4nH4Jt+5&#10;5YHjbrmMMKd8p6sChla+2KfljnPmycgTg0eMoFqeD9fQagY560dOfCECAlNg5u6H/dcZlCi+AT33&#10;gwg8fWRIgPbpMpKe+OElIAHaH74PpBp8vxKQAO33K1/p689PAhKgfX6ylL7045PAnAFtfEkPfWgV&#10;QaFsnGZnofXwLUVzSzsGh16FxDc/vk5/XjUaHhlFA3NoeQeUfm8WWnPPxLlZaAlodc+741Ygcwgb&#10;B8CGUUuF0dZfEo9NmnGIiQrDtqORjJw5jppM5vDao88w63EwsbLHO5v1cSKkgTC3D7Hm1th4KRg6&#10;rgk4d1UPnzBJtW4pI7jlxeCgmh7Wm/MdGye8t1kPB/3rCFWZwsKQIPpOCO45x+GWpgVWWZcyEl8f&#10;klw8sepEIgPOd8Llpin+us0aV32ToMsQ7u+peTK9Rt+ME1ALgPb//edDyCsTQ0BKlySBH6UE0piy&#10;6Cd/2o9LxoE/yvpJlZIk8KwSGBkdw88XXWKka71n/ZT0viSB71UCx3W88J94bigofxD7/HstUPq4&#10;JIEXKIGYjBL85I97cc08RCzV1z8UWdm54v9r3TFGmhDleDof2jAm343PKsYB5qGdDaC1ZLJqR7di&#10;ZMsb0Mqk9p3MSyXdL6cM2rp7IctvgLNHCSzYr8+TctzHBNn1Td3QsgjFT17fO3vKsQhoXZlKowZ5&#10;zCl3xj0fVaQd53tY4VhELQpjoxiuPRxyQsjOBiF3WIsyVHsXHK5a4IB1EVobZNh6xBF2JQrTaWeO&#10;P5ZtMIBh4QR6mmuZl0+VEqQXbjcsoWaSR7DajNu7buNckJKBMNyO+PxW2nN7mV/UH9svpTI3WTc8&#10;75pioUY8ioUPjxfhyC573M1sZaD2mV1HaEn+/713DN8yvPqGszbz8z5ngx0ajtjIn/O1jZvUbdlG&#10;h3nbvm8OGOEfPz+Ddzdpz9s2Pm1szvc+flr7N6jmMcf6U599Cdey1acs8e/fXMRvl12Zl+1T9dmW&#10;C3bcv+bvWiW0c9tFe2zlPR/HqdCmP6+/if/zxVmeG0zmbRuf1ndC/87nPn5a+zeft8X2eXrm+Hqf&#10;Ac/FR3FU21M8SAcEhc0M0AYwgXx0eiH2Hr8JW+cSgtpi3kXiLfjJRqcofGjD6UMr+FSq/ib8tObt&#10;7FkCX+Yh8w4ql+6XVAZC/7l4lYp9K/Spqo/N7Qrgz5yMKh9aS46Hyf0vPq/0t36cD62g9e7tH4au&#10;Y7SocZm1D60S0F72q8NgvwwnbsciqrwUxuoeCG7oRllyNLYcDFMGhRpDaVI0tu03wfKTJvjouzs4&#10;6V3F34VgwekgRDYrkkANthdD+6QRdPNEFIrKtFjsOGCCZXzn4+9u4xD9yFsISRvL06Bx0gpLmWdy&#10;1WVP0HDLqx8pnipA2wHnW644ysTbYoL6/kKcO+AGs+y2mQNaWmj/v+8cgZ5zDIIS8ufl7R2Vg9dX&#10;acE+MG1etk/oN6H/3l53c96277ZdBP4rFS8bCWbm6zh9WruM3OLw1tobr2z7/eNy8cZqLVh4J81L&#10;GbiHZeE/CGjf2XhrXrZPNb7P6Prgs91687qNQi7ybQTtT5vTL+vfV56wwH//4AQM5vG54Wl9s/aM&#10;1Su9H102DcKH2+7MyzGuZRmC//T2Qajr+4tndr+AGQJa97gmhCXlY/eR6yKgtZ0FoBUAjZCPVAC+&#10;0v1yy0Dox6lg1WIqoLWfPaBV2SmfjXLsisu+1fRebYHBKQdouwRSw5yMor5+VKdEYsvhSFpIB5AR&#10;GIhdF/zglF2JFFkOLp8wx1nncjTkx2PZmQAENSgAbV9dOo6rGcM8fwDy8GDsPu8D+6xKpMpk0Dxt&#10;jhNW+agXnxxDS1U9Mpin2Y+U5U9PJ6CIlOMMbybxFi20AqClr651oSKFT28Bzux3heksAO2rQjkW&#10;LHw9/YMzM1u/hE+VVDdjxTHzl7DmM6tyen61SDnWMHl1KceV9W1YdsRsZgKbp08tPmiEprb5mU5v&#10;9BWhHAdQMbHnmvM8HaGKZl0xCyLYi523bRQox4KrUmHFq0s5vm4Vitt2kfO2j5/WMCGuhcC2mI9X&#10;TOYcKcc2obUIjM3FtgNacwK0U0GQ9O8HFs6XXRbPE9DOOcrxeDXunHHCee8KDNKamm1jhr9+dx4L&#10;LMsxODGKmoQwrDsQifJx+gDftcRn5+NQRZ/gtpx4bF+vgR2OZegYacC904Y45VWL+k7609ob48+b&#10;TWAvb0eokQ3+diYGZcOj6MhLxu6Nl7DZphit/QxGddUVusmtGOD3qvzd8f7eEOSQcpzm6YdN6slo&#10;pV3W4boLDpvnK/Lg9ubjxB4nGGXNnHL8KgSF6h8cxoJ9hmhonb8B5LKLarH0iOl83FvENklBoSD6&#10;uQsUv1f1GmXk+oX7DVFW2zovRfCqBIVyD8/CjsuO87IPVY06b+gPnXkMdqSgUIBgodSyDJ3X4/hJ&#10;jQtJLIDgBjIfrzkHhTKl5cs3Uo4tezUVgNZ55pTjlx2wSfV/Mvj+cQBaUt2v+0A7uIY2WBKEC6Lx&#10;nZopbmQKVoIJ1KXG4sC5WFpox9GQk8wAT7fwwdY7WHEvBFdu2EGLUYsrx/hkUzZOHjPG30gf/vKq&#10;LfbvckZQxzha8tJxZK/wjg6W3wnC5Vv20HTOQdnQCNozI7H2qAHe36qLRYec6YM7TCrxALJIfzh8&#10;K4sgthNeBn64RFaDCNX6inH1jA/scjtmTDmWAO38WI4lQDs/+vFJrZAArQRo58MolwDty9+LEqCV&#10;AK0EaIGfTL3uupTDMzQHG3dfI5gtneRHW0wacRHz0FZgdGIEEdGCD61AORUAr3S/CjIQaOQBIdXs&#10;/1HEZ1ZBCAQ2td2KvMXF318eWoLW4aFRDI2OKyIHT4xjYHCEdVJsSuPMRzs4OKoMBDWOof5+tNEK&#10;2zkwihFaVodHxjA2Oojm5i609AxjaGQEdcWJOLDNCb6i4+vE/Xc6hHdGhff4juLr6COtWfheR+/w&#10;/cjFY3xmcGiM/57ACC27QyMP6jbEuoyMKys3g31TArQzENJL8IgEaF+CTnrGKkqAVgK0zziEfhSv&#10;S4D2R9ENz1QJCdBKgFYCtNMA2pv2ZXALysGGXddgNwXQmhPApuTUYWhsUAQ2JlYFIqiR7ldDBqbW&#10;BcxNW0nK7SCyCxp+IED7TOu+4uXuUmidNMMxtzyk5lYiwNwRizUSkDtz3PkcKjH9J2YLaPtam5Ge&#10;XY4kWQWSclsYZ/nBNc5+am5oRcsjrqoT6G5qRGk9kw4pkPozXATxfV0oLBZiPAuYfxQtdVVIkNWi&#10;tHV6H9kZU44nhln/JmTJK5lKTLjZxpxKyCp7lQqGydVmVOumJhRUdaH3iW2iUqKzG9WN/fzGKJpr&#10;WlDG/59ZFOoJ9LW3Ir+8DZ1PeeHZAC2VNN0dyC+sRsr9trP9Qh/nNKC+f3TGaaCeoWOf+OqzUo6H&#10;O1uRqRy3ibImtE+S58TYMCORt6Cp/9EJ2dfK/qrtQPfMOuyJbRgf7EZxcSs6xPEygY7GGsq4BoWN&#10;A0qF2JOlNzdAy/kywHJLauijX3F/XCfKGtDQp8x3PbnYsQGUl9aiqmuav01+bnwQDbWdaKMSbmy4&#10;V2xXO5V+M7uGUVNei7K2kWnm1eO/8KyU4/GhXpSV1SLtvhwUczwhqwalLQMznJMza+Fcnpo95XgY&#10;1aXVSM6pQGJ2FWRVfQ8VO9jdibrmnkfW3InxYTRU1rGPBaXos14jaK1vRUldryi/CY61khLKtIDj&#10;YWj68TBTQDv2SH+xnTn1qO6aZjJODKGKfVvOif3EUcg1vqm+E829fG6sD6XFLdyvZropjaKecitu&#10;HsTIUwT3TJTjR/YhxThNZGyOzJIOOh398NezAdox1FfUctyWsz8rkVXW/VCfDfV2MzNF1zRrLvfP&#10;6jpUdMxu3ZheWqPobG5DcVW3mIYRHGsVZRWIz2tGc//MxsPcKMcst7UVOXmqM0aleJZKL+6kS9uj&#10;V39HG/LLuGcowq885qLRpa8H1ZyDw1xRu8R29TAjxswu8TxV0oimWYYYmTugHUd/VwdyC6oePW/I&#10;GtE48DzWpZm1/XFPzZlyfM2yGE7+2Vi7/QrsXUph56KgHQu3YKHLyG5Be083QmMZCdenGO7+JdL9&#10;isjAlf0dGFmOls4uyPPbCWgL748N1RhRWWxrattoKe2jpbYW1rYuGKO/1eRrzj60zzYv7r/dmh4F&#10;NXVTLNhvig2XgxEtOr3+8NfMAS0384oMnNMwx5e7jLD0mCmWbreGekAhqgcUu3tfQwFunTHAPfnU&#10;do0jLyQIul55KJvloil+aawf5SUtPICP8AA2jq7yHGhqJyKX/+qrLcLV/Rfxx4OuuBfbNO0BbcaA&#10;dqgc107oMcqoLpYcN8eK42ZYst8YX2y3hx03iMnHqKH2Ety7povNxjkofWKbepHg4sfgCSlMxNSD&#10;MIcoGARW8v+efo301MFJ3wArb8RDZLg/4Xo2QNuLZC9XvLf4FhaI7Vbe7OMlB33hTUA/U6jy+Cpy&#10;E+toR2FZJ8Oazf6aO6AdQ2uNHJo3LPDFDsW4XbzdEifcZCjpURxcRnuqYHDuHrRSHz0ClMVFMoJ0&#10;OvLmUunxAR6ym1HTOSTKb7ghHzduxiGV82W4sxb3jl3GG/sccTWohgHnnn7NDdCOoDopCF8suYkv&#10;jpop+9YEn63WwzaTFBQqZSCWTvZJTYIX1hyxhZnsKbnd+wpwaq8LTLJbqXQpgjbbldwzk1YwbVlu&#10;OHYeNcX12OkPcY+TxLMBWioQ8qKxZMVNfMrAWvfH+HETLGDcgbuRtXMal1PrOjHUI4L7tuHZz5hZ&#10;AdrhbmRE+WLVXs5R+lUvPmCKNce9YFfEfVBZKbm/Gw7fDEHclNAB4yNt8Ld0g7VsYFYKBcVnJzDI&#10;w2hhqQpYdSHWMwZ33EsJtEZR7OOBVds08fGlGCQ3T3+knhmgHUd7bhS+fai/TPDFen2sux2D7M6H&#10;x1pbVhC2HLHAneTeJ8+lkTJcO+qMm1ENPC9U4N7NaEQ2DcwI2HeXxePgcUOm0mvE0/Q9zwRoH9mH&#10;hPWY69YBC+y+nYqSpy8VM3hiCHWVLaigImdm8O3hT84Z0FKJkMusDxsPmmLRQWMsPmiGVdy7jakc&#10;V21xpdH+OHbFA0GPuMpz/7R1h2lqF5RHjhm0U/WIShHezr4Tzit9yAqLxw3rfAbX5LoXGYTN2y/j&#10;nbNhCKvsn9F35wZom2B72xxvf6eDxcp9dhnXwr+tM4NOZiMmY+nR3ka4GxlhhWYM2OQnXCOoSorA&#10;xv3hyGcWjByhXTb5PG88/Rof6kaMkwWWnQtE6Czje80d0LJMZ2e8++0tLJx83qAclh71R2B9/3M5&#10;b/S287xR3kWJzP6aM6C9bM58sn5ZWLONgNb1YUArgBaBZpye1ULKZS9aurvQ2iPdr4oMhP5u7+2B&#10;PK9NVG4I4FUFZF82QDv7KfVi3pgpoB2sl+PqOW0ss8xFrUo73ZSH40f1scOjAj383VBzIW6dM4Kh&#10;mBT3OV7DxTit5grr4qmobgKVyZE4cjIKpU8obuaAthSXDrlAP2XyTjqMUDOC2tOxKJ9Uxlh9MSJS&#10;8lD5VMsdAa2rH7ZdSEDZbEXSVY/4hFTkzUDV+myAthtRDr7YdS1tRpvgbJuher4mNhSbjsagYg4f&#10;mCugHW4rhcFlbXytl45iFUbrKsHlMzwY2xSgUTC19FfD4LwebuXMoWJPfKWSh2cX3GNgt6lXO90O&#10;jhwIZpC3mV9zA7TDKIkO5WE/CoWTihquSMb2vUa4FNb4kKKmKikSYXUzAGNiRHUXGM8i57Wq+JbM&#10;WASXPgV4TCOWZwO042jOimGsjmCkzVzks3+yPQu7t3shtHf2ts+ZA9oJtEZ7YCHBgHaG6rg2isoI&#10;Pyw4aA+zEiHaA4OIMZDg4dsRyJyZnmGGbR1HfWokNu6LeGg8KV5mkEJNZ1z3rX8iQJwZoB1DU2Y0&#10;Nu8LRvqkmo03yHH0kB6OeApZBx5cDWnRCKmcAdOBgFbzOAEtc8jPVrfamct0UbQ8z8RC+myAdrp9&#10;aIbdM+PHWmFywRUXvapfKKDtSA0ggDWEesyDOB9tyWFYstcC2tkKrWF5dACOXfNB9FyUiE9of09R&#10;AjbvCkLGI8/0wk/fHRdtymY1JuYGaBtgetkV6q7lD1lQ833t8Ok+PyROpgL1NCExPgWypw5UBaDd&#10;fCBk9msbFQxZsTFImYmGfYrc5g5oOxFk4Y29t7OoTPj+rtKwYGw5mYDaORTxvQFaEdTy4JGV04ZK&#10;Wkmk+9WSgWCZfRyYVQQQU9w/dgvtHObUC3llZoB2GKnuXjh8IwryKYejvowgLNjrjkDm2B1oJ3hQ&#10;14WGTyGMXWJgFV2GSiUYay4vQ1pRCzpFdfAI8mMzYOYUBzseLCavpT2NFXByjRNTHvjmtnHRH0dp&#10;bAi+W0lrqH4c0lqG0N/dhrS0apTUFkJbwwwfb7HGvZgSPE6xOhtAq3HEBbqJTQoakniNo02WgO27&#10;A5Co/E1/Sy383ONh7JUP2WQrxFArgsKTYcT6G5N1EsYDlqAJTnIX8gYnc2EdRkVeFTLKuhSb2Wg7&#10;omJSoe8cB/OAfFRO2rjGBloQ5skyPGVIrnj6zv7sgNYP+25mP/mwNtaO8KAkGDH3oE1kISrvC2kI&#10;pblyGLnEwdQjEXbpjegRgP5wO2ll1YiPSoKFZzSuaFng4/XWuEu2TcNTFQEPD/+5AdoR5IUF4cjF&#10;AKRMORSMFURi2V5H2Jf20w+d7gwX7+GiRy5M3WJhHlaIQqXI22sqkZ7fgBZx3I+hLDUHlk6xsAyq&#10;VOR+Vl5D7bVw91CMWw9q2oXXazKisXHtPay8HoG4un7mse5Aeko1SutKYaJtjY/WW+BmZD4e0dM8&#10;ZubPFdCWxoQR0EbgYeJEMyw03HGOjCjF/BtBQVwGrDxS4Bo9eU7Swl1ZBDO3eMomAebxVWBTqL0q&#10;wpkDQoqwVlq62M/JNahTjoe++hJYuAuyIACQt0w6uE2gOisX9u5JsA2pZBK02V3PCmibsmKxnVYM&#10;Mf33Y69ByFKyYMZ+NPFJQ+YkJk1ffRmsOCdNBVlwbSsRfR76kFdCxVNsJpx84mFg7oQvVhvhmHMW&#10;8rtnoBiYVI8ZA9rRZpicNYFWTOukdUpYT7rgZ2KFbzTTGC4QKAryxkUtV9wOzIYh2+NV0K0ALxMD&#10;KMkpgKxJMQnHB1sR5hELXTIRYkomr8ZDyE3NFmVh7E1ZdE5gbKgZ7net8eFqjt2ocjQznkN9SS1y&#10;CmqQnhOLjRv08N1VP/gUkInxmObPGNAKCoh9QUh+6Dvt8NDxxBFTufIwPI7ytBzYuifDIazqoTnZ&#10;W18KSw9Vf5WjTGjaWAU0T7hAO6oeg6OdSEuuQqXSD2a0pQI2XuxD50T4pDc8ZLFvLCiEk1siLAPK&#10;UDcDBcEzA9rDzCefM9mh59EB21VXDkdhr3SJRUBBuxi0Ury4DwVHJMPwoX1oFO0tTYhNKkJIcDyM&#10;3AKxebcBvj0bgMDSrlkBOaGIOVloJzpgf9kMF3yrHnJVEsZjoqMtPlePRx2/XRUfisuXbXEzSAYD&#10;pxi48uyvaBv3T3khsuqHFAqT8U7E+MRBzykVIbnCiFddoyjLkcOC49bIIxmJHOfj410Io6vXJ9+Z&#10;4lJQEWoZF0VIiZiZWwNZUTJ2bdPD4rOecJW1gkz8GV1zBbRmzF5x1km17iqLapZh3zYPeLUqDkwT&#10;7MMIjkVjzxwklE6ak+PdSE5KhyH3WmFOenJOc+KjTkgfeTAMMq7jzRU1SJKrFC99yE7P5BmDc9gz&#10;G/KOyRtvDxIDEmHqmYmwnPYZsRQmC+bZAK0PDurmPhiz00mcTJIQ1s+Q5w27GJ7x71d9EEVMiynI&#10;wNQzCfaZzSBLmeO+HUl0vYiLTIS5ZxQuXTXHxxttYZBQhabZLcWYM6C9YlH8wELr9qiFVrTEcdO1&#10;IN1UsNZK96slA3NaZhVj4FHrrARoZ7TuPvGhGQFaph2y0XWDGt0D7m+aqq8yVdCpnQa4ntKLro5K&#10;6BzSwsKTbtin6Yj1Zy1w1p6HHj6bYmWK3XcSIOeht14WhlPqzth7yRWb9lnhEgGkcEbobS6AEReh&#10;pWeF902w7CgpdPRpSQvyxYLFN7DgvD9Ca/rRLI/Dxq2e8C5Ix8kjunhr5T0ccUqD7DH7/2wA7SUe&#10;JEyzH+b3pLvb4quz8ahhHQfbquBq4Yht55yxixTODXdikUgwz9ojycwMH+23xe7rbti6/yZ+yxRO&#10;lQN9SPUkoNVIY1TqdlhrOGCfST439CEU+PL35+2xXdONVDYjrLcrRjMX3tH+FoS7OWPHaRfsOmWJ&#10;tZeD4Ff9iOQf6tdnA7S9SPTwxEIqBs5Zh+Om6mZycc2gUvrQCseHbiTaO+C7Y244oOmArSdNcNCm&#10;ktG1x1GXHo5de+/hi0tuOHrhHv59qzVMeBgbbslgsD89bDjvipM67th+XA9vLjfACVcZymZwKJzc&#10;wDkB2tE2+Fl5YNPd3IcPUOLZqAxX9uvhXEgzOqg8MDt9E98cdcKuG87YfN4Mh0wLUMu+kHvYYfe1&#10;YCRS/C35Mbh4yQm7NVxo6TPHyYgaUQEw2F0JB20LLDktjFvSA2mVNUprQm50CFYsuY5PjvGgQqDQ&#10;XZmKrZvd4JqbCY3zRnhr2R3stUlA6mRk/ITZOldAWxIdRtnHomryt9tkHHOWuBouKG8mUJMTjtOc&#10;k2oabpyTlriQ0Cj+vqMqA5cO6+ADdXccvWqE329k/4U2M0heGc4fdIO5jL7sDanYtMEdAaQc93VW&#10;wf6GNZZwTO+7aIHvzrrDUK6YT82Fibh2xVGU3zY1MxwOLEOrKrreDJayZwW07bkxWLXBFAcswiaN&#10;8WBccstCcr0wIEepPAvArmO22HbNBYcu6GG1VhaKCdp62wqhe0oH756mHDTN8Pame9jsXouB8Tpc&#10;v2KCb/bb4Ng9dxy6bIp32a/rdCKR2DbDk7Gy7TMGtA1p2HrYBy4iQpt8DSM/whfr93ogiutsdZQ/&#10;dmy9hSVX/LBf0xLLT3nAk9z5gZFmGHO8n4/rZ0BCKtXcXcS1ZvcpK6zVCICPqFkbQ3l8ENSO22LL&#10;VaaGu6SPNdczkN1aQcueEf60RBeHHHNQPdIJz3tu2H8rGv6xtLSRIvzxQUvoJTY/FhjMFNA2ZsYw&#10;neMUBURfKS6cM8NxjxqRStiQF4dLGo7Yo+GKrXvNcIKgtldwRWkpwJ1J/fUW+2ubJ/troha3ThLk&#10;xzRisE+GnRuc4FjbR6VME3zv2GLpNXfs07DGmlOOdEFQTMyOsgzo3HDAzktc80nx3uOaj5qBJ5+Q&#10;nw3Q0vWFMTdWXvSEpmotZs7Ta7bRsFZqWLoacqFHcLj0nLDmGGPJMW/YybrYa31IMedBnvvQrof2&#10;oX5kBHvi0w2GOMC1+CCzKXyz6TY+3O0Ay4yWWdPt5wRo23Ow/5gnWR0CyXfyNUblXxg27bCHD4d0&#10;U3ok9m+7gcWXqGS9ZoXlJ51hkyy4qvTA7sItHCcXuZc+r2lB7tjNNXfPWRusPesF+2JBjTiB2qwo&#10;HD1phfW0hB68rI8VFxOQ1FwDp9sW+PPiO9hlmY6i/h5E2Xphx4VwBKVGY/Xqm3h/lyluRdVQSTOD&#10;xYiPzBXQml5xg4a3cJp4cDXFeeDLQ4HIpBZofLADUR4u2CnMydOckxf94VUhzMlhyL2csXiPKVZf&#10;c8Oh49r46QE/JLcOoJ4Mha2HI0lH70aklTvWqyehnqOhKiEGx85bYx0VW4dOGmAZmUpy0QrMbBnh&#10;nlDjmrCXZ5B1PLOZieB45tfcAS0ZYY5uWLjdBuqTzhs3mALpekg5FJi+A9HWtlgmnjfssekEY9A4&#10;VnMEjKM6MQRb1XTx9WWeN87fxU+32cEuvxdD3IfW7tTDJp5Djt/mGeyoLt78zhBnPcmkm91SPHdA&#10;q2ldDOeALKzdcRX2bmWwI+1YALDSLclgJmPAhqmehFuy0M58IZr85IwALQ/s+voEWKR5PXJNlEFL&#10;TRunQ7vQ0cKN+Mgd7FeEb0ZnWgjW8nBsW0eNmrsdjpqkoairDQYnLWBYoLQOFIdj3f4A5HT2IpUU&#10;ueVnI5XU3FHkxuQiJEcwkVRC47AnHMsU9Lqu3FiROphDUFgaGQ61SyloekLzZw5oy6F5kr5KJx1x&#10;Ut8P5wwCmWcuBGdMgmEvaoCHkOXvjwNXIqGQRBN0L9vgnLsA7HoQ55+MZFVF6hOxYZsDfBmUJc0z&#10;ADsIaNu5SDvddMNJ61J+qQMG++7guLvyhbEmONPi0cQgVzXpsQQbXsgSy+iHu4E99hrInmjRelZA&#10;m+Tpga83muOocSAuqW5DP6j7UJvdR8tMfRLWqtnBVTkEhmor4BFQTksQN5icbPjF1it7oAX3Thrj&#10;mFcVWptyoLbtLq5mKHaTJtJZd52OfxhYzXDYzgnQDjTA2dwFq2wnk8VVBdZC/+gtHHSl9ZXULoPT&#10;OtjqJNgHeGwgHXjHHvqC03pbFUIAcycaOYzjYHPBHDcShHEgNCYem/Z6IaalF0Vx/vT94RhWBnsq&#10;S82Hf7Jgf6yHzhkPglvFfBglzXfnHj/EDAxBsBbuPhE3K/r13ACtQEcLwbdrjbBLzxfn9P1xkf17&#10;xcgH6h45kLcLvgL1uH3MHPq5ShNrWQTW7/NFEh0F26sL4RNYrLTiDsFHxwKbdTkW+ytx+ZAC0PY0&#10;ZUJtty+iBgdRW0jq22prqLIzVuUVwU9GmY11wPqSFS6HNCjk15WK7Wou8KyYAU1U2WXPBmgn0J5H&#10;QLveCDsNAh6McQNfnLRPQ3wtAW1PGc6dMsf5QKX32VgL/HgYKmG0+p62Cvj65N5fZxKs7bD6ciJq&#10;R1ugz7Gz2bpMoezrzsHBvX6InCbA2NOG+owBbVE0Fl8Mhu8jSq5xlKUEYNsOO3hR5DURXqR3OsNd&#10;eXYOv30X3+ikoaStGQ7XDHArtRvlGQk4zLVGQcMchJexPfYYFKC3rw7X1M1x1k/ZX8x67i/IYnAI&#10;jdlx9IGOVvpytsPL0BP7DQRCezvMLnhAJ/rJtveZAVoyY3KZIm+dIbbdU4zbC0YBuGrsizO0yKU0&#10;cbKNkjZ7zgJasUriYksiNqu5I6R5GD2t5fDxzbvvQhFnaYc1V1NQN9qAu6eVgLY/D4d3UzHa1Iu2&#10;VlrpVpjATcknbitjrJZ0wVWgGx637XCG8V0Uk1iGA/sdYEXw+CSd3LMCWmEfWnrGBeqqtdjIH2dN&#10;w2CcwraO9SLazQXLz6uUVCPIYurL8LwOQphexE+zD/k09yPLxxmLDngiRlyn2mB51RPX/Gvn5K84&#10;J0BbmYQ1l3xhmfcocGrgmFbbYgprLsHNKfSxpaLbvEixb6TR5Wfh5Whkd3TD95YBNCJbUF2UjRNM&#10;ZRglPjGBWCcqIrUy0UllsCGVN/vsypTshU6EeMuR0zGEXioU9xwIQ7b4Tg9iHH2xUyube3EPXG55&#10;4rJXzayslHMDtIIPrQ2+3GONY8ozxlWrcKgb+tLVqYEqtXHOL/pqH/VEqljPIfiZOmD3XRnXniFk&#10;R6YgPF9FNyrAwR1ct2UdqEij8oeAVlip49iuXdcyeCYZgu8NI2y/ka1UWJDBQUtnYdcI+htkOLnP&#10;DoFK8J7lSxBMBXz5LIDfMwFaJzd8tcUCxyadNy4yd/MFv1I0DzLGRFU8Vu1xhI/Sr7e3ogweQRWc&#10;jeOoyMiEPxVmiqsBN44Y43RALVpqM6jA04W2kopUFRWO3eeTuQvP/pqzhfa6bSlcSYlZu+sqHFzL&#10;7vvRCsGhpFuSwdPGgCJ3sQRoZz9lFW/MCNDSQmv7OAstwaa2mjFu0QmjvZmBki4aw1TlQ1slx0FN&#10;a1zlwaDUywFHTenH2FCGswy0tOSMAw7dcsdeDQb6WGcLz6IGOOpbY7ll6aObSnc+Tu93ZaAaBf+v&#10;MzeO2vhgZHJjzw4IwvZzcU8MlDEbQHvtpDlWa3hD2y4SN7UN8fPPLuBIgkqfzMOCuzs+XWOCXdq0&#10;xtx2wuLvbmKnea5y0eyGv2MA20ztKoNnfbvDFWFt1CRPAbQnrIu47QyjOCUa6uq0+F10wkHDMCSK&#10;uIeWkZgAfLWKBzltamG1XbBi0y2s1kxgwIfHX88GaAUfWj/sfQLluDbIFR+ej0GuyO159KrNScW5&#10;K844oM0I3mv1cDm0Hu2NcuZbdoFTtbABj6AoPARbjkc9hfI5fRvnBGjHGPzGynN6Cy03QsMjRtCg&#10;hba1twHmGvq4o0CkBKtlzAdtjsOxzagL88TRezGQN9XhBq3SC4/a0rpBizrp05+TvmbFiMlBlrb0&#10;0c1/lL0wVIorx11oDRIOKpRARQp2EdBG9TDabmIEtpIGLJvFxJ0zoKVGeymVFSdsI6Bj54e1G07h&#10;5/TfzVRRxrtzcWwv5+Rpe64HbthLK+Pn35nBRul8NFCXh6sc0wduOWP5Fl0cYLaBtgEqmR4CtD4I&#10;7eZBqbse3jZu2Ml277nmijvhZVTdCMO6HDfOmuGrAzb8DufOLSt89q0uZd434wP1swHacVGJIFCO&#10;cx8j85G8KKygxcKK2v5pr45S3L7pigM3qSTZqYvtdzNInW/EvTP20AisFi2GE7Vp2LPbC36MhDvb&#10;a8aAlhbabdNaaEm/TQ3DATUPRLJvy4I8cOpeBFKV9PmGCDd8SPp7Zg2tVVpGuJ3cjuL4ECxcbYit&#10;4lrjiu82a2PNTa7TRenYSqaMiXyqFXgUFfHh2Ex6o0Lh1g5vAtoDBvmEw43QJQi7FqSQxeOuGQNa&#10;eTRWbTTFYZsI3LYLwo5d6vi3ra6IVFVpqARXTjDQIoOYHRTG1A1LfLZUH/qFSqjZUcJgZQ/6a4du&#10;FhoJaO88BGg94E4O/fBQC0JdPbHnuCvUrtIP2J/+9WID6mCqybG6y5JWaJahQ2rs4tu4HPcg+NZ0&#10;7Xw2QEsf2mmYQvfL6a6F6W0rrLR9XDSCbgQ4Td6HXBDa1od0bz9sPheNApGvWwcDMqTO04g0B/fJ&#10;uVGOaaE9QLaKccZUC+0EmkoScHSHA3w49erIDDh7wxeRnYoWdyX54fNr/oiqakTAbSNcjmhCRXYs&#10;lq81xCauV8K4XbtbB0vVuU6XU0lx3hHXFJvppIt+5zk8N6gFIl4EcQpAu4sguJvg3pprlUADno2N&#10;cm6AthE22rb4lq5Nmjxj6Bjb4I3Pj2O5qyrOwgjnVzAWcP9XzEkXrNxyGysvRStdRuj+FRLJoFku&#10;dBGywSK6rdgUdaHyEUCbxvE7jtq8NFy/6oidPGfsue2HAKWfUH9RLL6j/NbTin+I5Ww8QGXXfh/E&#10;ziBeh0qocwe0gg8tKcf3Hkc5pmLOzxkfXoxHKVNSTndVZCTjtHjecOB5wwBa0U0M/phFxaobPBuF&#10;+T8EWWAQtjL2yVxCuswZ0Go7lcM9hGl7mIdWArQSgH0agJ36dwnQzvbY9PDzMwK0BF9pHoIPbSRk&#10;U9TSvfkRWE2tbwhpt/1txbhz3hhGyugzo+XZUL/tAFMGKSlyt58EaC2gZhwBC58kWPllIji7Dg0d&#10;zXA1IsXErPjRA24Pac373WCh9JP5/gDt1INEB0JNLbHoSizSxDMuAS0PPYt3OeOOXzKsfFLhFJ6P&#10;rIY+DPczIrERaYp6kTDzTISxgydTkbkitJWW50cAbf59X69GeR4c6I+rf9sEX9PPtmBoEOVxwViy&#10;2Q5avpSPTwrsQ+RIZnqgJx0SnxXQRgubOy0Yjwug0BzpiY/VoyF7JKVBHzLCw3D0Culx7gmw8o/A&#10;nl0muBJUi1YC2gO7veFHv+f7gPYED1RzGLJzArSEkfkMDHGElK2kKYzt0XJaWA+6wIVW2GFaKE0u&#10;6uF2lpI1wIBft+5Y4bqMUdNDPB4A2hOW2KoTAjP2i6VvBvzpx13T2YEIW3t8RVrzI57OwwKgJaiL&#10;axR9F38YQCsEhQrDtkmU487CBDIALHCC0ZUVw5rB3fZaYo/hgzkZlFGNuiEerjKToH7ZBRed6D/o&#10;F8sgcAQY5vlonQbQBrarFoduxPnSN8uJlL5jVjgR3CDEEYU26XMbNINg6ptM+aXDJ7kcFb0zd256&#10;VkDbzEPw1r1BSHqMFWKsOA5raFG3yJ16xB9Dc1EmLl9xoguF0PfxOEfr5e7b6agnoBUsfoJPptD6&#10;iRoB0HojQOkLN5uhPmNASx9a03Mm0KQl9KHz52gPgm0dsEYzXfShLQzwwIk74aA3iHhVBTlhjUkq&#10;8plCzVFTAWiLSBNexrVGU7XWBMuRUtODrrIUbCJd3OgRP06OiTgB0IYrA5p9X4B2DArKcdh9BdhA&#10;dSbOnTGFmkeZYv0cYXC3Y5bYoh3MOSmMqQz4pVSgimnGmgoV/XVO2V9nz5lD7U4mFRCPAlqX++mO&#10;+pEamAwzF38cpKV+t1s1d75mmF+1xUp1XxgLZfikwzO+BMVMHfSksF/PCmgfjeUwaST11sNal3Wy&#10;mibM4IByH9KdvA+5IIT7UJpXIGnTSUqGTB30Sc286FE+a7qxUJM5WWgnOuFwxQznfQRG02SsOYgU&#10;L8HirPShjQ3C6es+iFD6rzdHe2GDXhRSm9rhe9tQBLTlWXFYvdkGl7yFPTIZtkz9GV/eic7aHLoK&#10;OOFK/NRwQypAG4REccn5oQAtg0I9RDkeRK4HFeOn/OFbLyxMpAkT0C7ZZItrk+ZkUgWjio+3IpBr&#10;6oGbzBjBWBXWfgHYTPcem8LpAG3KfSZUX3U5PHjGMDW0xIITIQiltb6vPBHrNlrhnAf3bMrPJjAH&#10;MUKMk5kvx3gWQBts6Q21W1QITrtAkjYe6o6PLsShaHjqLOtBSkgIjlz1xg3xvEF3px0muB5JphUB&#10;7d49vggRKdUKQLvtTNwTA4Y+bn2eM6C9614BzzAZNqlpSoBWskrP2iovAdrZHJkefXZmgJbLA312&#10;rqlrY4m5HNWqAyF/d/SwHrZ7Mg0N153R9mKc33sL620FXuoosr0csfS4OyJ40s9ztREpx4V9veKm&#10;pp2s1IV2lsHMQkYK7yDkEd5Ye8QX8eIBrAshjsHQCWAACfpNnSV1+UZCm3iIECjHm/cwWiEttFn+&#10;gbQkxD4nC60AaJ1xN77xwUGRPrPnjlzn4aGEFrgxFEeF4PhV+rqIohxErFcqvLM6MN6UjCUMlGKk&#10;dNbI9bTEV1sdEUILbaqHP7ZdShUpx443XHGcbhaDJBA7GAbCQa6EQbIQvLvGGYGDPEIV0dp5xhlh&#10;4ml1HLkRGbBn8KwnRdd8VkAb5eBDQJuqtEo8Ok7GWjOxj36PBjkK0NKQnUzaairKuxphesEY397L&#10;UxzwKpKwa9MNnAwULLQMdLFToPQJDRmlhdYfqw74I3EWWmBVTeYGaEkfbiuD4RVtfHkvFQUqo1lH&#10;MS6d0sNaxmQQ4+IM1eI26cfLDIsISqgdjvTGCloSPXlqLqdl+uidKGT3D8KHVtsrKsrsUDWszLJQ&#10;NDFIClQIKbquCBbPUP2I9w7FDbcS5g6swXUCx3Ok9QlNHqtMppWJlgfBQptAUHA4/AVYaIdRyijH&#10;mx4qawRyH1d8qmYN2yKqSUgHtrpohpuJnQpxd5XD3EpOeibBOoMMfUBqtNg0Wrwu7r2GjWaFaCeg&#10;vcSgUGYi5TgDu9muiO4++jSm4ZpBitJtgLTGi6b4+o6M430I/rQqXfCqUM6tetiapyOTVt2ZXs8M&#10;aIUgQ2rBSirfNKUO10CHCrmjTgK1jRfTEd2+E4qI6i5kuzvh3T0hikjnBA13TmphBQ9kjQS0d045&#10;40Z4nYLiWJOC7dvtYF02+0E+Y0DLmdYW64lvmPrkRppKjTKC8jBfWsDtYFaq0N4Uh3hj8TZLmOQJ&#10;A78ZemdvYjOpmPW9bbC/oo+bqb2ozU+H+llnhIhzYxz5URmwDa3D6HAzLXgmOGRXqrCwMzL4HSpz&#10;gqt7UJ4YitV7vBAlFkPKsYEH9ukrLLT3TjvjqtJa/bh+nZmFVhHleBMtaoljqkMt6YaR/vh6lzF0&#10;swWlQx/crltAI6hOsfZwvllbZKO4vxvZbo7sr1AFpX+gFjrHtfAdo6o2EdDqnGJQqGj60JJyfHCX&#10;JzzrutFelQOtu3FKK1gf/HUs8cHFVO5Cw4gm5fO0rVwhB67bLlapSHhKqp9nBbQXGW1fj24L04Pm&#10;AaRSWbHmeCCSxe7vgL8tQU4Yg7lVp9ByaQ6DcoVyTrUPBYtMIe5DjLavsOvSQnvRCvsFtsXjOuoJ&#10;v58ToOX3OtMCsfqgAc5EtSkpwRNoSQrFt2qMckwFonDVcHyt2mKEGxyffAO213SwWj8bFYP98L6p&#10;Bw2+W19VgKunbOHRqahkNYOXWXhXiIG+7JkWZ6e+TMGaGqqE0d1AuBP0NfLcsGGHC/zEd0jb5p63&#10;QzNDtNBa0U/8jOOLsNAKgHZKWfRDN77EPepmqphBor0kDeqnnRAkzq8JFMZwToYT+g0VYN9WIxwN&#10;V1D625M8sXS9oej7Wkkf2i0HI0TKcayyXe1CmkCeofSFd4WrORmL1lhCl9Hs+ulecZ0KWgclpbdF&#10;LmPgv2I6Fsz8ehZAG2ThBTXtrMe6UQ02pmH3bnOY5QsIexxVqQm4bJKOqu466J42wncmRWJFJ4qp&#10;pNxwC+pUcrTWZFKZ7o3AThWg9cGqw0FIn6FP9OSWzxnQ6rpXiYB24x4J0M7WOik9r6AbS5TjmS9C&#10;U5+cKaAVAEljdQF079hjxTYDLKTfwqJt1rgYXAy6yIrXQEsJ7h7RwvIzTliodkcMDnI1ol3UAKc5&#10;2OCIUTLyeOrrpc/dFfrRLt5lwDynNrjBxUg4QI70k65oaofPthnia7WbWHzBHx7FTBbOyH6uNwzw&#10;0eZ7uMngEPXyJKYcmQRozzw/QHuRfjkPAVrWq4Fgc9FKAxwjPXVsgMEK6G+6eosePtutT4tdPANO&#10;DGKCB0DTy6RP79bFIgak2KrtgcMnzBlFt0cBaHk4ug9orQq51QyiNCIQq44Y4m9qhliqZk7NcwM6&#10;uKGNj/Yhh7n4Nm81wOe7CLyuhiKIEd6flBn02QBtL1K83fD+4pv46gh9t+7fJvS5MsQV9g9DLqCG&#10;AXNW7TZl3+riG+a+vER5dA8Pk/YdQKoi85yqGTAYji8OHb0Hde8yVJNyfkDwUWsUBsgEOssysXfd&#10;BXypGYKoWYa4nSugFTbDdkY7NTV2wirK8xuO2wVbLXCKEY3LldbB0T5S+E7dwMpTDlhwQBef7DfB&#10;Sb9GdLMv8nwJaHUikELc198ihw4PgcK4XbzfApf8a9A2McHDfyui7J3w5TYjjlttfHPGDTb0sRti&#10;9M5gasU/WXMD6pHNaC6nryk1yPcB7SGVlWtm83dulGMloJ1a1lATbK7r4+1DITycj6OnMYcHRNWc&#10;tMZ1BovqGR9BbXo8tm69ic/U9LH6Bn0lTxviGIFoaWsVfWgJaBmBVAS0O32oGSdLo4N01nvm+DNT&#10;An3NsbvuWiiCGxR5BQdaC+nfZkMqvj4W7TPFOc9y1A/N3CTwbICWAa7ymYeWLgKfHDSZNMZN8Y3a&#10;Pey1JRBi7tiO8mQcJ431C/pQf7tPGzupfKrrHUFHcQb277yFz/bpYxUDXu1l4LDD90gDbG8i5VgA&#10;tAqlBYbqcPfYTXxIBZx5/uxOUjMHtMJi2Qs5g1wdPmDOXNlcL0kZX33cG07MD6uC0vmhfjisdhsL&#10;TjtigdoNfKoRhliG6B2lhdfqsi6uJlBFNzKAXM7rLZwbXzCA21rmSA9g3mlBZ9lVlorTpygLRsNd&#10;vFcb28wLUNk7ir46ps7ZdBGfMVhdfFM3Ao0FQJunALQE91e+N0ArtLsD3gYmeJPjLbCKIZBaCnGH&#10;vtmLd+pzTprjol8N2unz3EbK9L4d7K+9+lgp9BdzwB/RpctEu2BRVwHaXBzc6QG3WgbH6m1GIJU3&#10;71KOX3FdX3XeDx6Ug3g07iiHzV075l3X4/wmoLAvQHnf92mhFWI56OMv6+9h0aT1ePEBA6zSYGAv&#10;6ouHehhV3dAGn20X9sob+PZSEHzL+jDCAHfmDFI2dR+y4z4kuL5sO68CtEOId3TGlys0oOZVzvRl&#10;M1uDVE/NFdAKOeULCpNwmoq+pXsNsIBr7XdCcLlC5rNWfrwiMRynuP8v5Lz6evcNfHzOD34lg1Q2&#10;dsNFSw/qYaR7jw2jMjMUu2md+1LsL1+4FnaL/dVbn4NrF8xIE+d6z++s189CLvMWD3eW4uKuy/jk&#10;jCeCavqQ4OSLHfQ1FQEtQebpFwVoyXiZWtZQYwq2bbyLNQ5lGB8bQH4C6bI8B33Btq3RCIY/x+LE&#10;eC98De0ZTEkHX3MN23jXB4eP6OEOg5eVJsdg66FJgPZqGq2fI6jLiMP+Uwb4K/fmRTsNcZSgtWpo&#10;jLvxKKpzGXyLbKqvOb+/o0zs6NL15NCTD4+RuQNa5qF1UeShnXreWMxzhWasELGbTLVIX6xg/RZw&#10;ff7msDmuRbSgl+eNNC8fskpu4UuOn/V3uMYduYcLNHxUl9JCS3ZMYIfIlUFLQSp2rVbHglsReMRg&#10;/5ThPmdAa8A8WN4RcgbY0IKjWzkcyOkX8tFKtySDmYwBOwZrEG4pKNTsNiTV0zMHtIo3RrvakSuv&#10;RCrTz6QxJ99kct746DA6m1pQ19CKVD6TXdUpWm6FSwC0hw2TIBd5s6T/MGR+uqwSmSVtD1keR/u7&#10;kJtbiRR5FYpaBu/nyOvvaENBUTXKuVgNDw6grr6HESvHMdDTg9rGvoepd1NEMWMf2glaRxuY55qU&#10;tYc148OoLW9kfRRHxbHBHhSxjsnyWlQxwILqGmhvRV4+ZVNQi9KOQXS2tNPXcBz9Xaxjs2DfHePv&#10;ukivVrVrCFVVdWxrJTKKWx723+GmVs5vJctqUNIy8NRgFc8GaAU5dqKwuJYpaqof3EIfs50lpE8q&#10;jPJDqCipUfRtBYGMUkjjQ/2oLqsW2yFr7EV7WydaumiTGx5EPa0f3aNK0EKA1FRVC1l5C9qehM6n&#10;GcpzB7SKj030dSJfOW5T85jXfBLtdIL16mxuRUNjK9LZ3swKqh6UfxcB7e1wJKkIBfWNyOS4TSc9&#10;azJtbmKoB/n5VaIMCjgeVaNisLsTRUVVogyHBXnUd5M6Nk6KOq1jDb2zSpcxN0DLABtkRUxX1hDp&#10;0rllbWgfUnRkW3UDMsQ5OWle8+Ao9JnQ51k1nWhu70ZruxApl+khOFfaB8eogOF8ZD/3KGU23teO&#10;TI6dFHkNSjl2J189jc3IZhmpBU1onzmWVaw9Y+NYSPBWVjsbO8KD0seH+lBRwVQdrNvkcZ4qr4C8&#10;tluZZmYcLXUNSGd70wrr0XR/nI7SAlAn/j6zqg2NHQwk1NaDPgE8NXWhhaBXIcUJdDc3I5dzqVo1&#10;QaYZz9P9alaAVllWSwXrJK6XNchjBPjJ1yDXxnaO6+LKBsV6qqKEjzfB8pIursT1Ktw7xpVrDb9R&#10;wnXqQbeMo5XjPUOQRQHdQlRIeWKE9L46yMqaOXbG0dvehfo2IZUKZdHYhWZGu35S187MQsuvMUJ8&#10;Ldf5qfG1Rnu7kF/aguYBhcS76puQxTGVVtQMZhZSTvjJ/dX+cH+xjq0CIB0fRENdFzqFXNTCNdiJ&#10;7AJh3FajkG4kk9vQ39oKGeWQktcIMaj9U65nstByH2rhPirjWpw2aT0W1uKM4gY0KKfUCNc0uXKv&#10;LKH8VfUdfMw+NNDNfaiJLhbKuo/09aC0WFivCOifxJ+epq1zBrTKb3XUNCBTkGduNWSVQuzaB9cQ&#10;18b2JsbdqG4S19N8ngOUPQ2Xa0Jk+lal+w33z0JFfxVwLX2gPqLylHNQ+H5qfi2or1BeY1Ru1kNW&#10;wj4U9+Vu1HF9EvbljmZacDtV+9zTelfx97n50DJ90rRljXFOMTJ+vRLWC8wfYf9n24pJEVbJZ4T7&#10;dAn3kxSuYQVtA+IZo4Vjeaifc4UyEEZBXyfbxXcU/cz0RA3C/Of8yG9E60P7LhWWxcK+XY282p4n&#10;BjmbTiJzB7SUPffFgmKm+pp63mC7SrlOKdpLUMv6CXtPTmX7/XPi+GAfqkoV5w15Ux/aWzt43hjC&#10;EN21hPNGj5LRMcG9q7GSaZkqWtE+y/PGnAGtrkcVvMIJaEk5lgCtBGJnAmInPyMB2pktvo97araA&#10;dtalTTDlBQPFWFyzwWkGT6qZ5cY56/KmeWHGgPZ5FPYDfePZAO0PVOn/h723gK7zytJEa17PG543&#10;8FZPv5np6a6ururipKpSkAozOE7igJ2YmWSSLZPMtiyjmJmZmZmZmZmZ+Xvff0GWrvBeyY6j3LPW&#10;v5zo/nD2Ofvss79NR47PrhXQyvGpWeVnaKAdbgbODDlOR6Wc4Ev+7638hGKAduX3fl/uWCugfd7p&#10;lB/Qyk/RDI0qrc25uHTEBjYlq68wLf+Xln5idYB2Pb/47N+1JkD77Lsr9xfXCmjl/uDEGLp7inCD&#10;ockGGb3LGrDlfreCDygGaBX82HP4mOKA9jkkRqZLCgNaXY/a2ZBjJaBVAloloH22i/2pA9rWChg+&#10;1MMv9rvDVsg1fbbkib6mBLTfwaCv8yefOaDtboCDviF+sdcJBgkd3wnfyg6hEtCuzUO7ziy57q97&#10;FoBWyFfcwRC9t3lER5nEw7nuhKzwQiWgfdYjvv7fe9aAdiAvHkcv6OBltShkiXIkv/umBLQl2HnF&#10;7rufiKfQA4UBrbYbi0KFCzm0d+HsyZBjT4YcexDYKS/lGKyCB4Rzi4VLGXKs2Kp+6oB2egqjI6MY&#10;YGiiHEecKUbMEk8pAe26Dud38rJnDmgZzj7Gc1X7RyYx+R1EFSw2yEpAqwS0a11805MTGBwew7A0&#10;zHatL1TgeSWgVWDQnrNHnjWgnSHfDpFvh5Y4xuW7GB4loFUC2h/JtkfO1fBgye0dhwloWUJcXkDr&#10;QNDj7MNDd4Or4C1zuftUMid3Pjh28q6CZ2AVXL0WgmbhXe4BVXDzlnhKVwmoXPmMu+/CbylB+dM3&#10;TMgFaH99FN7Red+F7Htuv3lexxd/89IpFFcvXkD9ue24nB375KQJFTn5z4aU8zPf2e0V9e348pzl&#10;d/b9p/1hIdfmRy+ewC2z4Kf9qef2/bXN3diiavHc9u9ZdGzzKRO0dStycuaz6N3aviGEVP/kk5t4&#10;96jB2l70nD8dlFCIo5quz3kv19a9OxYhMHKLX9tLnuOn1bR98K//eBqlNZIyuc9xX59W1+7bRPB8&#10;5Oin9frn/r0J2VXYe93hue+nIh0UDOg/+u1xaFiEih73DwxHTq74BPN7OqasKcA8e5Y9XwBoHzpW&#10;w10AtIcUA7QunpWwYAnny5dLcepMCU6oSq5zpXhoUwlXvyrm5oqBlQtBrJ1NOa5fLcVjWwJhPjsL&#10;OvnfLjw25+61Mjw043mwBLWyYHgxgOrsXQH9R2V4bFwBW75jNc8oge76Ad3VAlpLn2T8ze9OiBL5&#10;E3OqlJdkDLZftsV/euUcrDg+G3VcItPK8Pp+XfjF5m9YGm15RuI7h/U3LH3G7gn49385y+OPnDYs&#10;jSutP8egDLx9aOPO8Ur0x2VV4I0DunAPz96QPBCSVIx/2nQDL+/W2pD0SedX0yoMX5yz2NA0Hrzl&#10;BCH6aSWe/r7+LugN//kVNVjzHNjvKw1r7fdRDVeo3HP/wdKv6xSDT06Zbkj6dZyi8Te/PwlBVskF&#10;aB9JAS09tC700Doz5FgAhau6CCC9fSpwZWc+/vY/5OIXf8rH736Xjxf/kI8//CwXL3xYBHUzAleC&#10;Uxderq7luLo7D7/8fSHOGdEbS4A7+x1+18OlDAc38WwyzXLY+4uB8Er98Awpw97f5OKDb3kkAT3F&#10;bhJQu9Jzyt9XHtvVjJE053apkONxVqHsGxiFjmMM/uvr5/H/vKqG/4uMqrzEY/C3b1/CTzbfJFhQ&#10;3bBj8jd/OIX/9f4V/N+0KG/Uef93f1bF/3xPfcPS9x9ePot/Jp/+v29e3LA0rsSb//bPZzb0HK9E&#10;///1h5Oidfxv/nRmQ/LAv2akzD9+fB3/mzSuOBbf4z3sP9OA+j/eubyhaRTk1H97/cKGpfGHoDes&#10;tAb/O+f4v7+xced4Jfr/41/P4u/e3Zjr+D/+9ZwIL1wxCBAB2sDgiNV5aHXcquEVloddRwhomUMr&#10;P6Atx4WtBXjllWKYJ1bzw1XwDa1CsEsp3v95Dl7eVwozglV3novoQVD7+Hox7vKsJ28hrFgIMaYH&#10;14fP+PEZT/53QDSfDyDY4lEwTgS8Pvx7QBh/D5GAVeFIIYJWD4YtC38PjyvHkT/mYdPOUphIAK0X&#10;75U+47oKULwa4Ka8Z3EAvBKgHR5h6e6OAdy3jsB/+MsZfHXeCpf0/JSXZAwEj4ewOR2g52ujjosQ&#10;HvXitns49cBjw9J46LYz/vDtgw1L3x6GNv2/b13Euzwrc6Py6Up0HdFwwe95pu1K923U3y/o+orW&#10;8XFNnuO4AWW4Ks+u/jE9tL/5WnND0ieds20XrfHKXu0NTaMQNr6JaS4bkU8FmsR6w2UInuiNSuNK&#10;dL3Ps7k/VDH6wdIvFIT6867HG5L+nVdsiRdUoablIwK0QSGrBLSmfnXw4zm0e49rLg1oCSDtXRku&#10;7DLn4v87CR5a33Jc3FaAl18uhh4BptRD6hZaiauf5+KdHaUwcCdo9q3AhW8L8fnWIuw/VQYbAcB6&#10;VOCRVhlOHy/Gji+KoHqnlAc+l+KOQQWc6KH1oEdXhc9s+rQQXx8ohSHzb928CIAJdDWvFOMz/v2z&#10;00X46Gd5+IrA2dSvGt4BFVDfVYRP+Ns3h8pgFcR8XanXlsBaOGZmHh1zaVL+98I5FgwCy3i9VwK0&#10;0vh5IeT4R8yh9Y3JVySkfsM+c4GHcwsezNLatg1Lo0CYEBozPCbnYWTfoxGp5tmcX6lt3BzanNIG&#10;UQ6tkDLwQ20NrT344uwPPIf2tCk6ewc3JAvMzMyIcmjfO2q4IemTEhWSVIRjNEps5KZhGQoTpkls&#10;1CbU3vjXL51GeV37RiVxRboe2kaIIv9+qC0ptxr7bjhuSPITc6tEObRyhxzbRzQjOL4IB0/dZ1Go&#10;mtnCUEJxKOll51qFoOgaRKfUITK5FlEptQiLr4WTNwGkAFS3FeLV10phmVKD4LBq+EfUINSzDB//&#10;Mg/vnyyHFT2vGicK8PqfC/HJR4X4w6/z8cnNSvgRfKpsycff/698vLWpBFdul+CNfyrA1+cZchxS&#10;iUufF+AFhidvJjh97bd5+OvuMlhHVcPqZjHeJIh98SMC18/z8eP/koP3D5fDgsWhHpwtxJt/KcRH&#10;HxfiT7/KxweXyuEg5PESCDu4C97jasSkiulQXkuPgXSO7WkAcPR4wgtz+UJcQEx8KascKyZXnnqV&#10;Y8W6ta5PKascr+twficve+ZVjr8TKpf/qLLKsbLK8XPIlnJ3SVnlWO4he+4eeNZVjp+7AWCHlFWO&#10;lVWOFxSF8kjsQERKKY6oPhQDWsnRPU/AbCUCI6vRNTCAiZkxjE2NYXx6DF39Q8yNrYYnc2iv7SvA&#10;3//3XLz4egH+8nIB/vxKAf7661z86u0S3LQn4LEsxTv/mI8TdtWIS6+GthqB6q+KoM2w4zMf5TH3&#10;thiPggmUfQiCf1qA7erlsHYqxRv/NR97daoQklANg4uF+MX/LsQ9enWPb+Hz75UQ3NYi3KsMn/wL&#10;PcH7y2BqX4ZNP8nDIeMqRGfUwORGIV7450LcYIizK7271k7lyC5on6VDoEV5LT4GE5zjwbFhRCTW&#10;wo7e+KVArRLQrk3UKwHt2sbveXk6t6wRn6uaPy/dWfd+KAEtoAS0SkC77gvrO3ihEtB+B4O+zp9U&#10;AloloA1LVgLaBYA2JKcPcVkM7T3/iEWhxIBWyKMVLiE8NyS2Bp19Aygu60VCchtS0ttFVzz/W/B6&#10;Ch7aK7sK8XN6VredKsGhIyU4cLgE+4+V0l3M3NnAajjoluDF/5qHn7zAolEsHPXLn+biH/+xADed&#10;CWg/LsCr75fAUPDsOhPQ/qwAOy7Tq6tdjJ++UIRrNgxN5m9mWqX4/I/5ULlRhi/eYtGp/eXw4N99&#10;Iipw9M/52LKXgNaiFK/8XS5+TA/wi/zOr3+Ri//zP/Jxmv3wIKAV6AmOaESyhAYpLcp/xXM690pK&#10;bUdOfhe6BwYRQ8+8EFos5Yu5/zoJ3lulh1bh7UoJaBUeuufqQSWgfa6m46l0RglolYD2qTDWM36p&#10;EtA+4wF/Cp9TAloloFUC2kWO7YktHURSbiVOXdJaAGiFvNnErDrMYBIRMS0wtyuFrXO5+HKpEAFa&#10;HwLai9KQ42SGHDOk119yeTHU142FmuwIaF/623xsPl6CMxdKce5SGa5rCc8z5PiDArz5MQtHMZR4&#10;FtAKHlpjguCfFOKCBfN06SE2uV+CD39VgIta5fj2w3z8nuHH7uHV8AurwEEC3c8kgPa1/5mPDw/w&#10;OxdLcfZiGa49KIe5WxXzg8WXAGpnaZDSovx3wZhYOpQxH7kOkzNTyCltUgLap7ApCa9UAtqnNLDP&#10;+LVKQPuMB/w7+JwS0CoB7XfAduv+SSWgXfchfeYvVAJaJaBVAtpFAG1K9SjSCquhqq6zKKCNz6jD&#10;xPQ4YhJaWTCIIFTivRX9KwW0Wwvx5z+XQJ8eU/e5vwsgkp5RRzuC0Jd41q2muAKy4Y0SfL2lFNYh&#10;BLTvMbf2AxZ0ImgVAO2HPynAt5crYOddhk//Zx42q4nPq721Jx//8C8sPBVeiWu7C/D7F4twnUcO&#10;ueoV46W/y8Er9NhaMBx531/ysPUaqyATVJvfK8FXzM3VJbB2ZV8X8zAq/7b4uAjAPyC0AWOTE8gs&#10;anyKgHYGvVnR2HcrECHt0898YwAGkOQbi/uOpej8Dr6+ZkDbXYq7N63xMas6blF3hn3ZjIiKmbEu&#10;RLp74K1jRvjgsAVuML98tnxEfwUeatjgk+P87ZQlDloWoWMx2qfb4WnjgU8PG+LjUyb4TDMJeb0T&#10;co/S+uTQjqE0Lgm3TXLRKO3BTAd87di/g3p4/3oU4lrGJL/MYKA6E2fOmjK33hj7deKRM7pEtwcq&#10;oaVpi48OG+GLS74IaJ6Umz7hAfkB7RQQbwvsnltIioXBjM8Af/oTKFCBTVeAYp4evlirjwJDVngf&#10;791xCSjl+4SWz4PWv+Czwjs8yiRPcs4S+a1dihetUjTkuLuqAHcuGbDQjj6+5Dwkts7QQCrbpjFQ&#10;k4XT58zwyQkjvHvaCbeCGiDitJkuBDh64nPOz4cqBrga1oxuiZiYHmmF4yMLbDqmj0+uesIyb3iR&#10;d89gqjYHarct8fZRI3x50Qe+jfLzsNAVRQDtxGAzbO6Zi/t4wxt2RaOL9PHJeIzU5eOOZjzSh2X5&#10;sAehTlHcy6rRL17hpCsbZ0nXOxK6/BalawbTvbUwN7bHG7zv4+N2MErvxLACXD45tU6AtpGFXL6Q&#10;8O43auTxReZjhpOczOJMb/9FzONbrmJWSLVnAqrviXn8jgswIiGmIxzY+gCo7FaAOqCnf1hUFOpt&#10;nietWBtHdWoMdh8zxvtHdHHALAW5A5I3jTbATNcRm1lw6qNT5vhWLwu1IrInUZ8Zi70qJviAz+wz&#10;TkSmeILnNxasGsiNw44LpnjviAl2aUYiWfpuOTu7LoB2ugUOBhGwSW6FVLROthbi6mVzvHfcEoet&#10;i9E1269+JPkH4EvK6bcuBMCjdKmOT6AxN4HRfQZ487Qz7rG+i6IawTXjQGg7RK9iZHoBZ8rZPwky&#10;kzx5zQ4Ykj5G2Xv7KzGfvaMJDEtk7IK3VoLnUYrf8cfPAOrB4saRsVcRP//ZHqBC+mANcIPvM0pe&#10;Rf8Wv0UxQDuBLF9/7D2pz9o2pjjNgrD9S2x3jdkpOH9WH+9Sbu8wz0Zxr1hqT3cU4cY1S3x4xAjf&#10;3ApBzOxSG0BacBC+Fub4vD9cCxdj4rm0DCMnLB53rQuhaDlM+XNo+5EYEIivDhmySKUR3r8SjvDa&#10;xSThBOqz4yV86IIHkXP4cLwRtobO+IQ60abTZniU0g+p1jHSWQPDm1zHHLNP74bAr3pyGVk/g66S&#10;LNx6lIJCBZlcPkDLgpwRVsB+24UMNc1CrUfvAAGlK/AjZ0r3EaBBOSttWdQpPiV/CzzuR74WNY5I&#10;FP++b5FvrZLjQ5OL8aMXVKBhESp6wj8wfHXH9mRxE8wsqcG5q7rMM60VgVrhPFrhcqBnUwC04wS0&#10;sYmtokrH0t9E//ow5NevEuo7WLTptRIYhNXAQ/Ls3PvcuAmbG/AYnx/n4cf/lIuf/aYARx/Su8vj&#10;eU4x5PidzfTQRtaKAO3mXxZgpzqrHAthxiz+9NI/8pkf5+Kff1GAQ1oEpkE18HSswLGP8/E//yEX&#10;v93MCss/ycdXLAplGVgDe4Ydf8KCUf/I7/zkF/k4cIf5n75iepTX6sfAkQW0AsOeAFohrHix8ROH&#10;qFejoakboyNDqG/ggrd3wxSVn7nN3CsJP/rNMTiHUBmZ02YmOuF1+xE+VbPD5y71q2T39bytG37G&#10;HtinmY7m9XztKt+1JkA71QjTa0Y4ZlmIzNJGhNva4o0LIUjqG0VheAgOXfGDE3M7czMTceKsI25E&#10;NUKoMzxTHIUP74bBL6MeueXNKG0eEoMH2daWi+Na3rgbWIm88ibk1/ZhcHIhHFmJ1LUC2qmJMdSX&#10;J2P3R5p451I8qkQfHEayuws+O+EBq7QGZPr7YKtxCkp6pzAzXIp7Z01w2Z+05xbgvroRtunlPAHC&#10;0g7PtMFR0wzHjHOQWNwIb0MLfHQ+Aunj8tMoF6Cd4CZawyqjf/e/gX+6/GT4uuKBS4eAe4FAJtdJ&#10;HhWjoUVmpquYG9OvCYapeGdS4O+l0nXSk++hEnFoB//biEraBeDr+0ALZ3y8le99mcqVdMNZacYW&#10;/q4IoB1vq8XDa3r4Rj+TUR6F0Lxli7M0HLE38xv3l6pYX7z1IBE55Y28WlHTSeA3M4R4N2fsvRwA&#10;13zOZVwQtqhY4n56D8YZORJhacaif6GILWNKiZ0bdt6KRa5sIe2RWhjetoOqcz7SuEaSaeT5mHOc&#10;PCq/FiE3oB0fgp+JKT68EoHEMhpmrVyw+24iChfDb1OTGBqswP0T2vjtp64IH5FqmjOYGBtAZqQf&#10;3vzzPexjlFSvMHqky+CWHc66FMzStelCBFIW0NWNQCs3HH4UgyDSnxcXim3kFdvyfrnBwroA2h4q&#10;TQd/SyOMDnk3jP/9NZUpGmFkW3MwQcQWwIKGm0xWqz2/k6CAFaZnOMHW14H3zwMhZgSwR3mmg4Sv&#10;DT6isuXNZaCYwWJtgHYKzcXxOCXwZzx5NT+d4I5Kv1UBmgTa6pLwFde1dVyNSOYWNQxglKC9tSIJ&#10;Z1UsoBHThNxCKrhXjfGVWS7qZUSQABZvXLDDLRbczCklvxs7YotmKirlF1VYE6Bln8dGuxHu7IQ/&#10;vKQF9agm0Z6CqToYXjLE1wTq6bkVsDB1wjH/JvLYJEpig7DtkB0exjUgOzIUu3QjEF6z0LDT05AJ&#10;1SPGUPGsQXZaGi7oeEIrpUduPhW6szpAy54Hk5de+pC8RHkbS7n5xqvA/QgxN1pvI5+qkr9ogNn1&#10;AnCXsnaB2CDo1eB9m84CaXyHIYHtL/fS+kUT8WAsAS552JE8eWk7cEGsnCNJFzjBe7L75BfEkicU&#10;AbSNCSH4WsUKDyMqqRNEY+9pV+oHwwtIGqrMg9o5PRyxLUBOWTYuXLTDXRoS+2nEsCR/nmL0Xgad&#10;YNb3TbD5RgpqyBNVSSH49pANNKM5x9Hh2KMbhqCqpY134+1VuH7kDj66nb5wX17lqMgNaPur8cjM&#10;HUcciqnPcI1Wd6N7VNZIMYPuugycEfFhLfkwFWo6XtBNG8TM9AB8DS2x724cQqgv5AV54n0VJ9hW&#10;T2B6pBeOjw2w+U48ssuY/kjj1SGuhcXW5wydRD0dhbi0+yFe2uWP1FXSK3vbqgHtOPWNMsrYv/2f&#10;wK9uPnnNDPeYwTrgJnn0R78CXAuW70mlB/WV/wYc8JLcVwt8S94/x9ohduT/rVpAFxfIIPUWNeob&#10;LiLJp1BTGNDmNE9TGa7DuWsKAFqCRFde9o5VsLRjLiWLRC0Gelz5dzeCSkvTSugYVsLAkvcS5Lrz&#10;WTsHPsvLieDYlR5da+bM2riKwbI7L3OzJ8848x3C99z5rCMLPekbVUKP91vZVsHWicCK3xF+szYX&#10;P6NvTu8wn3FTglm5wfyzArSjdek4puIGq9AI7FYLQ+asfJnG+OgkRoZH0dvfj6aOfvTMEz7T6O/p&#10;R3PXALqGJzAxMgbpz1Pjo2jv6ENzxyCGpO+bFhTGcRpnxBrA1MQEBgkWptGDIAsfHHuchRbJ0psc&#10;GUF7ey+au0e5HYvbzPQUxkZGMTw6hg7h3T2joo18enQYLe19aBucwFzROMK8c+HvHSsoV2sCtNUp&#10;2HUjGMFNYgVuqq0QN88aQK9wBqODQ+jokyp2vXC4QzAh8cQWudngoGvZE0P0EiKnOS4Qx40ikKag&#10;J0D62jUBWhZuy/Jwor6gh4/oXTp0M0kCaFtgcdsFqralEjpqWeHcAaapHWivTceBfa4IlbgOSsID&#10;sOdUMIGqDKFDZbh02BZ6OWICZ5pTcXiPIzxblrLELy2b5QK0jseBV38KvEZr/h/uPnlpkgHBKAGp&#10;GLEv0di3TFpaf/ktZpHhBI9RIa9hmgrV6/QEUB4D9E68wO8UEj7mmxIA892K6fmifsgPaCdRSW/V&#10;yZPeiJR60MZG0N0/NrumpATOjAzCz9QEZ6J659M8WAs9fU9cDpKamobgrqmHs151aOytgeYxa5iW&#10;SomaRG/PEEGCzLARLHd1DWJQOqWdWTi+xwGuDfIPhryAdri7ENeo5FlWSbVgoY/DC/vILnckh2Pf&#10;eW18eN4Gn+8LQKzEQzvT3wZ3QxO8q8Zoil32uOZQQoklCB7S1TlHvnVmQmWvA9waZV0uU+jnMTvd&#10;w9KBqcddgq4H0W1ye2nXDmg5Djm25F0qQVJdZ5LuMMraBW2Ca7JxTtxIIpWlX5ykssS/XTpBY04A&#10;H2Gsxmf7AYMsGm3oNdh7jfz+xC+43Cpa7Lc1AdrpQWQF+mGrbo54ftgKfFxxhCAojXKnKcQFB60z&#10;UT9XtEwPIz80AF9pZc46n0sCPXCE0UqxMkMyM8k9rXNIDB7ZmrMisP+ID+JmvYmrp3YtgHamlXrX&#10;PT28e9EM729zgm50o9hD1ZKJw/vd4Nok7mFbUTxOngpC1vAAwi29cOB+hkRcdcDytiPueLDQ6Lwu&#10;T6AmMRzbj4dCbPIeozHLB2fuJkMaZ7J6ClcJaMcbAB3ylJrfk1ff/oAGlseUlZSb79FAYpUr/i2R&#10;xsEXaHwckl1fNNB8SaPMZelxZvS6/uYTwLeEkQc2wM8YPSOMkPstGmhMuG4JIB5epKcrVh5yFtwr&#10;P6Dtgfs9O6jN8ZyPUC70jcki9DFk0ourok6PmOSr00PD6BF0pS4WdqWMsW8QM3FvUQz2HfRB6iDr&#10;rNh5Y9+dVMmy7oLNXUfc4jGYi0a9cW2n+TvjF1/r48SjTHAWFGryAtreglSo67hTRi73uXFUxoVh&#10;u0oYKFXYRhHr7A3VR1lo7SIIv+8NvTTpCm+D8WUd3EjsQXNtLi4dcYSb1N08NY6e3pHZ9Tr3i/U0&#10;Tm47p4OPztpi2+x35B+C1QFa8qvVAeobPwNeIXD968MnH6qNJCClYfxdGnH+fhfglrd0J4ZqAX3y&#10;+X9hxMwpH/F94zQ0/pH6hg8dUeM01vyGa6mKA5BOXeOAwOvy0yR9QmFAm8cQsKyyOqhd15PfQysB&#10;igJY9SCQFMDmcl5Qd39WRQ6gh5X/CiDTmZfwrPscD6pwjwBkRe8hQPWY+8wcwCw8J3oXvyvcI/uO&#10;2e8sAbKV3trl5+rZANpJFHg441PzIrS1t8NF1wSqUVJh0Y0A62CcZBjtKR1LvL7rHt5neEaOKN5w&#10;Cp15sdjP8K23zljjy3vuuKXhxM2U+9BIM9zNnfDOHh28sccAqu6laBjnMx15OHcmAIFtwvY7iaqE&#10;aBy/mkxh2s8N1xfHCWgFz9Ekn3czcMLmXdp4Y7cjTAu76Q3i33vrYKlhiBNGodh3WBcvnXbEbb98&#10;hLp58977+MU5f/hKrJ1jAyXcsyzwHr//8ekAhPSMLxl6siZAS0vfAFG8VG701iTiyH4zMEhB0mYw&#10;1NOD0phIHL7uDrOsXt47Ar9HjrgXUITsujZUNPYtodhOIs0lALdMYhFd38ZzcrtB56dCbS2Adnp8&#10;ArUFVajp70CibzAOXkkAA7zYWglonaHmUC4OeZuupnfLDJoxHegd6YC7gSN041pRUl0Dd+cgqDK6&#10;ZFannx2eYUTbu+KuVxGttW3IiginHM5GnQLH5a4a0E5ztlLoiW0lFX4M3/nD7dm5grs2iLyplBfR&#10;wl++iPLEW2cIXr0Igl/lxtRJS2gRFacuqVbLjWUPAbEqAa83lfuvqZiV03t1/S0gcqUQsOWnVm5A&#10;S+9qmm8QDl6nR7K3i/PQjtbhxXe48YFGmDPUzzCtCaU17ajtGBaDXnphR0YnZg1VmGmEjpoeLng3&#10;oKE8E0dOBiGytRPlPMO5tlOKmpeggxX6mxtbEWDjgK+101E9Jr9rSz5AS0t/UQJDSUMQ29kl6mMd&#10;DWRLtTZGSRW3dKK+JAUHD/sjckAMuMd7+1FWWIPWwSbYa3nhPI1S8wJqZ0ZFdPmL6MpAzZK8O4Xu&#10;9i5k+vlgG0MFIxqWD31erJ9rB7T0FPjeo1JFcNBFvhR4l6B82TZOarNjWWzgc0CdShPphflV0O0N&#10;xNgC22i0iaISJXjTzCSeNYWk1FpDjllpZHwcgxNSvhpBpI0Ndl+PQ+HUDJLM3aHhnIFUytzy+l6I&#10;qZY8MxsRQuXZyY4RassYEen1ry2tgLmuDfbblKJPfjZek4d2iDxaVNaAzqFqPLzkjvsh9WL525rF&#10;vccVXm3iNd6aG4UjR7wQx6KSkVaeOPwgUwJu2unls8B5yu32eX0noE0Kx04CWrFaTUDr6IpD12KR&#10;p4BivCoPLeULLeZcZNKOMCnn6Cs0jDASoDOdyjqjZWIkUWONVOJ/TiNihewC4zvsGQ1zmXI8i3I7&#10;Ug84rssIHBoY+wgY/sDoGS9GG1yn4n89hQYda0Yb8L1S67mCvCo3oB2vhqY6Pd5M86tqbUdpQ/fi&#10;Bu0ZRqxZ+FHnykR5dydKajrQJSV5uhcBZk64H1yD0uoWxPiH4Ah5cIR7UqQNjRYaaZLw4Q7Y3LDE&#10;Of5GeDG/MXS+tawY1kYB0HYKgMrdtGcEaGdQERuHO/f9GRlL+ms60bFolI4Y0O4k0GQgLhvXpJ0L&#10;Dt/gOp6cwhCdLLNLfKwUVxge/yChE5VpcTigGom0/m6+uw2NfUsIYo5Hc2EVSrknlKVThz1Bg5cC&#10;/C30bFWAlpE/SI6j0ZD6hitl7194SVsNdYxMwvY+/v7mYcBGDOEXNMGTG0Ov7GUaYs4zReSg5Azr&#10;Gcrwryl3L9vTYENjzzeMGKug+Umd+ka8AkrUnA+vD6D1YcixN0OOBRDISzi3VRRyTGtDbBJDjplX&#10;Kf1N+a94jDbqJRzHExjOkGN6MjMZXiEc47QYrYJRQrgUCjkeK6dH0Q3O1eIVXRcXgC80U9Ag0mZ7&#10;4GtkgpeOesO/eRxDjanYdcgej7O7MDFejmsnTaAZP4Ahem+DTXXw4l4beHZOI9fHjZ6OIER185nm&#10;LBw9ZgfN5HaM9Obj2AFPeInyLCdRHhWKnaqxqJUCWq1chvJNIsnGGZdtc1DDfWo4NxRbLwYgso3e&#10;V1qo7qjcx6f6VCjpqS2I9sO7nxjiSiQ9HSNN0L1mJgrFaZ+gF+mBBe7FdXHdTCHXzw1f3E5Elaxh&#10;V7J41wRo50qeXuY06Vpjq1n+HEVByF3yw8dfPcR2wzRki9xU9Xhw3AKfnzBgDogRPlNzg112/2we&#10;1JNX9sBT1w2f79DFp5cN8f5RK9wLoSIzIb/0XQugfdKfMeQGBmP/LKAdQZKHKwFuEJyyaxi9GIQv&#10;997EId9WDDAssbUkG9fVDPDWETPs0k5CdtvIPA+6+L1T6GmpgrGmJTYdofFBPQTB1f2zKXmLS/fF&#10;/7pqQDv7OOcihKB0FtBSAdLihvFffkGv0x/499cYykZFiOHj89o0FXxrgt73qMhfpMX197z/A3qp&#10;cnvFt2VTYdr8e+B3LwKehVSwCJKP0FPQQcUsmd6DAm5iCjS5Ae1kL2LcPPHeJR/cN7HDa7vv4pM7&#10;oQhsGFswD8OduTj5tQG+uGyM95gru533hdcPz3coT4+g0NcTn90IRUzTCIZzIvDuOS88oPHqk2Na&#10;eP+UFbQzBxfhYwmxPWXQuM7crz1m0Ejults7KbxFPkBLo1tSMN4+541H5o746IgWPlC1g0Hu0GzO&#10;1dxpmIVBVak8JeAJoH1yTydcGYJ5ThbQzqUrZRm6plrhYuaMD77SwnH3crGRT862LoDW9gw9AuTd&#10;y1+Qx8m779EzkCk1Yi7SoTJnAovf0TtGYJAs8fe0MkhP5U3yPv9+m+GchfTWHqaRJ5ORCXn8LYU+&#10;Pmlimxw0rslDO3+Rojs7EcfUHUT7wMx0J8zV7fDZIT18co75e6cdYJTYiUFJtJD4UdaSyE/FySv2&#10;uBXZuoQBlHm0NfTEM5f84xPOsKQBdYltZVmq1+ShnQUo9dC67AZNKaCdqofZNWOcsC1BWgEj6AyM&#10;8MpRS7i0zNB4HIzj51xhnFqNnKRY8vd1fGFZTB6c381uhhxfY17i9dAaZOXm4s5lDbxxLQQJy7DH&#10;UoSuCtDOe5idCSQPfbIbCCfanIwifx1hGHKt+K5G8tkvv2GtgkUU9VZakK8R7P6WcvvlvfRYEZKP&#10;Ub7P0MhmRfD6O8rjT/aRNyl7HzJUXi+JqIZpI4kEuC2KhR3LDWjb83DqlhtUtNxx4pYpDf73GaVV&#10;gyZZDy11GXsz7vvXvXFTzwqv7dLAFp0UpHZNCFn76KwvwaNrpsz3NsaWW6xb0SSkK02hNDEEKqpO&#10;MEjmHKfE4fCR6/jcrBC1MsM1M9wJPxtvGGU0ItUzkMv2WQFapih5M497iw62XDfE2wdMcdGlGLWM&#10;hJmPuZnbypDjq6ctcJMplFm5Obh18Q7euB6GpN45DMOoqHh75sQ/SEJp3zBqov3x1jkfynoHvHPg&#10;AT6ksceO63O5OKCOnDjsfdqAdrbLnAhv5m3PBbSzhNN48/bBpQEteQfXTwMJ/PcKQ/APuD4ZiDR6&#10;Yj+S6Bt+NFAKOs1xR6CbfndB3ygSosXkb0pAu4HB5XcBmp8+oJ1BT7wvXj7sCO2IYkSllcHDwwUf&#10;bDWCVomgbHXD08ABex+ng0E63GAqceOMO0wyGFJKoPm+eiSov4pae0kcTp20h291D0MXPXHMvFhi&#10;Ae+Dm6YNrhOct7QU4swxb/i0igFtRUw49qrF890SD61OAZXcDpjdcMAB7TiEZlYgNoOb7zb2J6sP&#10;fX3MxWO+qo7YbIeWjEhc4gbhR6OuoIyk2NkwpDcHFU2VuHjcFld9chHLd/j5++Kb7XbwWJA4KH7P&#10;ugDa/mbY32fRnKtxi1qzZ1gE6vZ5hhz71jHcsREmWv6wyyF8p7W0rzkH144HIG5E1pTaBT/bQDxk&#10;QbUO3jczUwutU15wLu6VO3J1fQDtMLL85wJaYfS6EMj8pM8PGeCQWwq0uNFqhjejub0IavtNcDWh&#10;jzoF+UjXkht0AipkdfipBuiqGWOPVSm6qICUB7lj02EfRA3Jr+wvCWj7yL3M/UQAle40VgWZjYkl&#10;UA18MAfQUlk3vkmQSgWe440ZKj8fsaCIRdr83WCGCpDRl8CvGQ6XwndwXeDQ2wwd4kYiu3uOULHf&#10;9S6/w+Cxe9ywXqTC9drHzAmTxkWtfqORH9DyODg7C/z4uDvcq8k/Y43M+TTEl4YshiPj6R+qy8Pt&#10;+6EIa5km6eM0FsXgyuU4iMSAaHkNIZ/hmx8edIJVmTg8fDjJD384YIxLjM2cmR5CuhujMs75InqZ&#10;8PgZ5np1pYfjk0M+CO2XP9xAPkDLb8V64QUqTjeS+tlHKkAO9niXRXGSlgkTHShPWQLQtsNZexFA&#10;KwyPiK4wbCbvhi1Hl8BWTVn0ANtDL7dbbjCkEKBtZV4Ww2oRQONMAfnfhBb9XzOsM5GesSlGGBxn&#10;caevCCSWM+gLPG9GhepPN+bzuEhkMXD18qfMXfRlzpYWvb9Urn7zc0A7l1Eb8q3j9QG0M+jMjcdh&#10;FuA6QZ1ExI4TTSwk4w+j+BYMcW1PDZXizlEfRgs9MVb1FCbjxHFDHHWtkhT9WnptCvye7e2FT9Qi&#10;kS8/G6/JQzvbq6laPLokBrTSsjpTHcW4ccWSxQmdcNklBnfVbWAn2ryHkBocjK8P6GG3XQIe37XB&#10;DadCMPVQpk2ipSAZh44ZYqt2EO6a+ODGg2DEKhBcsjigJcPUZlAekh9ZZAYV0lgHMl8wQ4J/RTlq&#10;lS3uUw/rGPyOgDZORABjxumhFULlS2QZlRv7yc2MGCBv9vD9mZTp//gZPVSyca00PUQyMuEwwzIT&#10;qOjveJO8+gIjasiz9fLHjcsNaNsKcIpHc76qm43aIcrjqiTmNRvhQdbAfAPjSAscdfTxz2ocd6GA&#10;30A51Jnuc9ijBt1jDdBUMcJx70aMjI0ixdmBxSJDkCGyqgwhk3U7tnKOd9nE49E9W9ywy0Pl3OGi&#10;t7CmJAk6jsLYTCLbKwgq93PmR5wszfYLfpEv5HgQqQHhuGGdy5xfQZ9ph811Lx4XKsToLeTDpvwk&#10;HGQE4FadYNw19saNR6GIk9443ocYRl+8q+KLwA6BiUlXoCN+dtCGcnWMgUXd8DawwIe3oxfWdHiy&#10;gNCSxWJw6w1oeyhTY8i7gr6Rwf+ejT4gj3lQzs4FtNK+TJIf31oC0E5Q9sboMjSfBhjBp3+ZBplj&#10;QrrHIq2fhppdlO2huTQ00jD0e+obb3xOA5FISZarKQxo86nbZEtDjpUe2g3rcZUXFD99QNsF6ysm&#10;9BKaYtslG3zDazvDdN9h5d2tPKppGH3w1PeCKq18om1npBzXz3jANLMD1Qk+ePNKDPIlMaQ9rJB6&#10;67IDfIvb4WTsiaMuNZIw3DFEGFnhsnMpausKcfoYq9h2iAFtdXwUDsgA2hECWos7lnhlJwUZ+7Pt&#10;kgOOPQxFKPOChnpqYEBAq5svBn4NaZFQv+OOANFanUKSrQ3OMd+msqkC5xmG8g7DX7ddsublhAuW&#10;yaATdNG2ZkDb1wqnR+YszhCA8I6l4s8G4P/YAZeM88TGgTmtvz0HVw44wLlhpdg1gr+TlngUJ3+F&#10;1KcHaOdS0gjtU44wSmNoK0HB3sPBSJXos9VpMVA77Y842YjPvgIWIfFiZWjx5Ez0F+HWYQc4ySKu&#10;VYjiJQFtBYX/QSrtbzEM56IT9W+pBioLaGU/Qo/qJm4Gt8Pm/yB4aC2p3G91efJ3HypJe+illa1q&#10;5kBrqhZzu7LsqIzRK9ZPC5DjHebS8JLTtSM/oO1FpJMnKxsXz2KV0gBXnNOORuqyOdm09ieE48xJ&#10;zpegK0wNIs/XB1+dsMDD5A6JB5berPQQfHiBoFcynL2V6bh7zRq2jIJaro32M8/8gC1sK592Du0U&#10;2pKCaKlndIakQ13Fybh93Q7OkijGxfqpCKAV3jM6QLoO2sJuqVCQ2Y+1wuwsoy1CW8RgS46mEKBN&#10;YAjmZ+T9tz6kZ4qKliWLh3w9h3f9GcK2i17aleqHCNU0f04lSVY3SmKYmzqrIVfHkq8Zbk+vCpoJ&#10;Pn5Kz1jDYhVMlyZ47YB2Cu15aThzSh+HHAqWLHYzycgkjUPWMC8W9iJ6hIoycf6MPvbZ5C6Qz4v3&#10;dgaNxQlQO+qBEAUcfGvx0M72ZxFAO7evHSXJOH2UBqYFU9AN+xusYs6Ir+Udr2NIdQ3AmdtJUCSm&#10;ZHFAyw3Bj+Hq75Af32GEgJOgpNOLGqrDwlDMDXw4R9YOMnz9RXpVIySLtZYhlz8l/y3IRyEA/ozA&#10;lycAiBt7+yrltj2jY+a2Xhp2bjKyJo5eLg3K7+30YglM/zF5X4shn3I2uQEt819PqnvDgAX1xK0f&#10;Xvd0oB7WPT8iaYxV2Q3ccci+drZH6bZC+HABs1eKcOowdahOMUrtpUdd/Ygr/BckyvbAielAN3gq&#10;Cs1Ns228rxG65zSw0yoPPtFpuMeTFj5m/RSn3Ca0KRChKh+glR3gbjjdtMFV54oVqiyPIcnJD6oa&#10;SeJUp7EehiAzJY31OqyLWShK9NpRlIX54qObmbPiqSklDOoanvBfEstNPR1AW+LJkPl3xPrGVRZx&#10;6pca9RQEtDVcE6/+Z+AWDe0OlOUfUZd5g4b2BPKz7JzZkL9Z+RzJDNn/Jf+bRWIZtkHvL4088tkW&#10;sS6A1s2nTpRH68qwY+FydK9myHG9KOQ4LqlNVPVY+pvyX/EYbdTLiUUbgsJZ8EEUctwkqmS8GK3i&#10;qtg1aJSzyvFgWRS+VKFHoXW+Zt1K8HHwghuiuvoQYuSFM6YFYqEoAbQmBLRDLanYesIN/hKvZ3UU&#10;PbssR+7dPIoYSydRcQKxbt+E+6etcDWwAX39xVDdbwd7CaIr8XFnZeV4BuBKPLTa+fTq9sP5jj2u&#10;0LAjbhMozmxEPSuODveyGIbgoc17Amgv33aHv8jZNcVTUQRASw9tVwvun2IhmEopXf3IzGiWKYDx&#10;RLiuCdAKuStmDviWYdrzAztGUJVXhpDZ0vl9rMDnRqt4JbqHWhHCSpvS4iRTPALjxDF6JbtlAC0F&#10;d0pyOdLbpHTU4CaPUrDK7l3WmSK7bQj//3QA7ThqmYuSUyFx09fE4isVTwQ0DGGoLQ8njzjAUcQf&#10;M8j0dMc2WpKzZDHMaC3uqdrgVpx41xkpi8HOnY7w6pBT+vJZ+UOOZQDtFLWCcHoNMqReA1pXP6cC&#10;ZciwtHmNSnAslfvXqbyLlFnO24M9tPhTUZur3I7Ss7uXQFcoCpXLDeYnBA5CC2Ze7Qvn5A7JlBvQ&#10;kksqYmNwXN0XcaLwz0mEMfT4kGEqyucZFmYw0lgD38Tm2Zyu0vgwHL0UR56eQmNiJPYzMsO5br6c&#10;GGth/tJpW5hLGLkliUVyLrgjZK4GJXy2vwVhsVWolH6zPxenj3giWEbuLMa3sn+Tz0PL/PX6Ilw6&#10;bQcbiZyqiwnBvkteXGtLf23VgJZ0hQp0SUNr+0jXUU+EyNI13ov0lDIkNUq1j0bcV3OGSZLUOLAa&#10;ysX3KARo572evJpgQwWJ4Zm9kh+06Rn45tKT/5fe38QwOJc50QlZxgw9Zq7iXBQ+Q0BwnUYbG4YZ&#10;j9DL8POdNN7wxTMECP/wNcNDV8jPlSF9bYB2GsONZbh70RKXQmQiIIbaERlXiRJpd8aLce4YjaEs&#10;5jfGPPhHly1wzm/5pMqptjr4skqwlL3bCuNw9Axl2tJp2UtO7HoDWlH2Or3omQlVENcnnEG6O8Mx&#10;r6VxB55GW00tKx9Let6TzX47wiC1a4FNbbi3FSlJDRI50AKj+9Y4alspt+FF6MHqQo7Jj7lU+l+n&#10;h99dtjQReesLpn08jhWPoy9B62v0sE7IusT53EGGIqs6iO8bZSTCP1Hp95kLwym74hmaydoboPcO&#10;J5mvuF/wcnFNfsZnmUYhb5Mb0M50wuW+Pc55lIqj18ZrcUPVCPcz+mQCe4aR5hGAo/eiUCBSCQbh&#10;cNcMp5mm0NpVh5snbKFTIPYoN6cE4Zt9nogdnEZnXT3SsiVF3PryoHLWHjqJHfPePTlcB5vHXjh6&#10;yxEHWKH988PaeJEpECccs1Ak31IVfV8uQDs5iOKsMkRVSL3hnTC55YL7/oIGOLcJdUfEfCiyxcw0&#10;Q59Rfscdaghbx1FK4+qOC0xpm2cNJP3FrNCt6gwvyctyvbywl6kzSxfUfEqAdklGUhDQtpL/t5JH&#10;t3CNbGa0109+DPwfel4fu8853oofHUqgYZKGmkrqUkJxy58yp1Zo7vQK/0ldbgP6swW0PjUQwK8L&#10;i3Mor40xBq6sVObKeZWC1qcHaIWQnlF43jHAZ8ascCfaDZ+0md4GmD8wwWG7NFjqs8S6To64AuRw&#10;Cc7Rk/g4pZ1CsgcRxtb49kYYHjqE4/ilx3j/mCuCKWRaWIjl8iVbHDUOx31dO3x9NQTeDOlhgDM8&#10;b2vhPR4B8tAlEpfpid18PJo5tH0INHTDLpaPF9SQFuY13L7nAXXTcDw0ccGB2/FIY1Gn0d4KVtF9&#10;DM0sMfCrSwzGqYsO8BDpIVOIYZXWwwZpKOGxNmU8guSsRhDuW0XgziNnnDTMA+HJom0tgLYt3Q9v&#10;f3wdH98Lha5TDB7bRkDPKx2ZHQPI8gvEl2dscJ5/u2cWgAvmqYivpfbTW4m7VKC26wbinnUU7unz&#10;37B6kdIw0dOJ5NRcZAmAbpjFsVh6fst1V9yyicAjQz+GkRWheqmD65YUpOsFaFlkyMMXX5+JllS9&#10;HGVOLXNwzjuwBlI4zqqb45B7AdoFBW+6HxE2zJe84If7DBcSzng8G1AnwntDBE+RGeWoEm1IUygL&#10;98CWs05QNw6Dmqo+tpvkMyRpGWKW+El+QEvG92aY2j8xb1Zok1SM7p6gcvU5lfTrrOR6hvkqtOJX&#10;9vJHdijOmsp6rdjSOUSmM9tKryyfFc4//DND3pi79qSRky/T8n+LypVQ/GiIa24r33ucG86X9Eww&#10;p1veJj+gFaahEwEuTjjyKByaBLOfn3TGo7QumRxa5gUWZ+DoSTMcJp/dswzFdf1wYpRuzHQw3I25&#10;WL864AgNt1ieKxmFx3aR8CsZYGGOaZTF+eLYXT88YlE3FTUT7HUUz/FwUy2i0ktRISgXnZV4fM0K&#10;2x77QZP8/tAgEHcCa9EzL39xdaMhH6AV2GsS+ZHeOKJJmWPJf3ku8iE38VpbqvWXxGPrtx4IXlAd&#10;vRXWLHx3hLJEBA1I10OeB7lNS0IX1/GdIDFdk/09SE/NQVoble/RNh5L5oLPWVzvBsf3obE/Ljnm&#10;o4w1BuRtawe0wuSQNy0YurmHoWtX9zIEjiHwzKcUtTxfhrfFCydyEYz60RPwPpV/gtjrLAB1lJen&#10;JN9DdDMVNCda//fdYxipgKL43vP0qG0TwALfuYteYBZwkaetBdDOjPUjUF8bP9mkizOO8dBzjMZD&#10;61DYJNShjedTmmlY8xQtH/JgJB7rs9heQC16x2mQNNfDTz/SwQmHJ89Y0eAoFFofqCpm9F4D2mm0&#10;mKjOx1lVM+wzD8M9yrvb+iEwZAiz/HEGHMbIHBykB21NbaoKt5jmc5VnT4oU/+k2eN+1wjePQnDb&#10;LAi7LxP45AircYpn88biHAvVHbcKw5Xr1thpkYQiyWHSdXk5CCvlkX9C+ktbCXTOm2G3Gel77Ipt&#10;dxmWXatAMjS/uipAO0jQueMfgf/4R8peKt43KHcF2RuYJVbAE8l7L9PbdYLGwJd+R5BK/hP2hk6G&#10;zoewEI642AeQSg/U+wS/J/nsl/T0fqLBnFvpKucDdTRUbtvOVA9Bk+GMBVPh/5AGl2uMIviQ706Q&#10;BdMrz4zcgJavHKjIwG0t1ggxCcMDTUO8yyJVWQvOu2YP2+tga+EAFZ0w3GXo7Adn/OBYKSDOSeR6&#10;O+Ljcx48D57hwicNcMC+ghF0UzxLOQEXzljiKOf4Kj2fO0wTkC8c4cLWkJ+D0JJOjMyzE48h2cmH&#10;RdPSF6+EvPIQyAdoJ3oQz2rFW3g85GXKwfsm/rjAquOZrMcwvzH6h/nNWmqsvWFOPnzkgm2afgih&#10;4XS4Ph27t13BH8+ydgND6rXtI1nYKg4RgvwZG0ZqoDsO3wvGPXNX7KQjRS2kRRRR1FtVhjDW+Wie&#10;96kpNKVFsO6HPxLlt5+LuryqolCzxAnRWZSh/0KZKdsmaQD8HWWyicSAKBRLi7FiATPZsHkaY04d&#10;pWylF3heoz6iRgO7ZhRZhPzeQwPjFwy7P3WGRvkveQyWrFF+5cldH0DLHDtXeqdEwIaXI7108Zlz&#10;PLQsEiX8XQhftXfNh4tHApzc4pTX93wMXDzi4OCaLSr85OYrnn8nemTneWiFI5okfDH3X3ERMXk8&#10;tAKgHUFycC7Seaj1gg2ZhRQqMwrgGFWMhJxyRGRKjpeY6EJ0SBHSWIRA3Fg0yiEYlwUF2CkIt075&#10;IlJk5eMGmpuFuzo+uKAXieCqJ6a/oZoC6Fn646p1OKxZvCCZ4UR9rB5SlV2KwORmiaI5jfKkNNzX&#10;8sElozgkdog3renhbqRGpyNFUravr7EakbFFKBO9fhr1LB4QmtWMTpEBdwgJnpG4pu2LO47ZKF9G&#10;r1oLoG3OzYS5MxUI02Bc50HyV/R9ccsuHqw3Ihrj/NgoXOTfzmvFIrRijhrdUgJT2wCc1w2ApmPx&#10;bMHFiS4erWXrgceJEsk72IpA7xCo6foxqi8d+bNnn6wskObesT4e2gk0l1XAN6ruSc4Nqy7GRDCc&#10;WNsHV11K5hlHZvobYG8dhIs6gTAMrZw9FmOwOhXXqRT6lEos7TM9CPOJwhUdP2jQUrxYzY/VUCs/&#10;oCVTlBNYmsU+ef0k4wrs6GlVYUjPCS0q9b2S37hJuNL7dJ8bhnRTFMroaxIAqxCk2hG4ztsU6V3Q&#10;p8dg7hEm5b5UuOixfWguBgxyNkUArfCJSRYr87H15Vl+vjBPbIBsIIC0G30lGcxV8iOvhsCMxegE&#10;uDXRUg8/72Dc5uHqN8nfV1kZ84qBP5zyhFUrtFGk+4VCXdcH97yyUSYZm6GaDNwyD4ZHsWSOOypg&#10;7RBIPg6ABs9WlF99FPdSbkArPDQjFCMJwSXS/9A3D1Ur6OdjXQ3Muy9jFWZZT9AQClKKqRixwJ10&#10;0NrLYWX/hC6p+jFJo6CTgxvPNpXIPlb9Duc4nec6vqRPJbZXERi0Hh5aScdHGMZ5T8K71vRUSUlN&#10;JO9f1aYRR8LMpfQCqAn3CXwbLcOxpM2HipVQgGeWiZgfeZMe29M09NTJryWuCdCOMo87nIqybRhu&#10;k1cFQHVZ1xu64ZVoEkAQj5lyZLV1NV1/3LDMpSGVbZpHkkVG4oEtFWfpMzre0All0S4B0BaE4pRF&#10;CjIle85odQ4em/njPPP69HjKgwKppaKRWhdAS9mbFFGI+Io5Hr4uHsloTX7UD4VpvMRbJ/riMHk3&#10;ERcopy/YZCNvNu2CaazRHjyGuJw1DESLBT2VubjBPUuNgCiwVP7cUikrrArQ9pEPrcgrVwhcT1Dm&#10;CnJXuFzp7RctEe6ZxpqUm+TBuakfbZTbd2kw9JaG75IXvYx4H589Q3BbM7ffnPx6KvSPGQY/qwfQ&#10;JOXFSBkVhmWGzDXSyLD4Mv+rCKAVXteakwUdIx9cNAlHuBSQL/KdkSYWheVxhufIr445XU9kzng7&#10;vF3CcFnHHw89C1A3a/wdQUl6smSOs5DT8UR+VccyDcy+BG3z9p0xnl5QBn/mGivKx3J5aAUaJ/uQ&#10;yjV6Xs+XekECYhuX2gin0V2RQ8OqmA+DWdxJxA1VpXB2535kHoIbwn7EvPhrpqHwkyYKM980yjUQ&#10;56n36YWVokkyBN1FUTyqNZ52i7kyaRoDzbXwCapEowIGdKE/8gFa7qg8SgsW9KTKtmnuiLY0IOZI&#10;cpZmyPyONMA84r3z7J40UIVR1/CTCacXdlRd6hvlc0LEiimbBX1DmxE5CtikniGgZSVkrwp4ePGc&#10;qux0VNH6oLy+32NQXJRDJSqMBox8uPqKPbVPD9Bmrl5qL3HnVHc1bJ2zQTupqPUkBuGTo4Gi8/6+&#10;b20tgHa9aZ0m+IiPToZPjWIK71L9kwRdxQAA//RJREFUWR9Auz7UTjSWwCMqHylzNtz1eLP8gFbO&#10;r8YwTzC0ak1nycr5xXm3Kwpo1/JNRZ+dbCqDV1QuEgUP5To2hQDtOn5/ta+a6W9HWkwi3BccMbLa&#10;Nyx+37p4aJfrQp4rFf1I5pnLD0bXRplkH+kfxk8+uYm3DzMv9zloI2WZsGFYeUW/ghrvEjSsC6Bd&#10;p/Hpzk6AWWonVjiuXe6vrQrQyv1WyQNdjIbxYghxvqx3T9EXyv+cooBW/i+t/YneHM4xI+sUtKMt&#10;2QG5Ae3aSVHoDWNVuXCIKUNR7/rKNfkArRxdn6blJZIyMIL5eeu7ha66E88U0Dp7liKCZzZOTHwP&#10;EcSqh/SHdWNaWiKcPDLhIgk9fp4B7fRAC6xv6+PNc3bYdcUWu1TtcTu+XVLZ+Ps1b88VoOUB6S0N&#10;bTLnA659PJ8rQMvz3+pbe+alm66dQkVyaOX5KhXaslzmgypg6pTnM8vc+70CtF3dnGOem7xOtEtf&#10;870BtMPDaK1vQev66k/rkEO7woTUlTLnQ5JwvM5zt5rXrcVDu5r3y3vPaAvPV+4eUiSgYtlPPU+A&#10;tr++CXVDk/LWqFtxKJ8qoO2nh7WcXqrvSNkXiP8+AdqBBs7x4MS6z/H3BtDy3N+6Th4xuSLXynfD&#10;UwO0TOdBWQ7Tp787fLdmQHv+hh7c/eoZclonCjsVLifPGiRIQo7jeZanEIIs/O7sJQBahr+xTbM0&#10;/tAQhS43UeX1bMdAGPexsfVRcjMz0+DknkUPbYNo7p1Z6Ck4oklUFCqLRaGEsGIpX8z9VxyiXit3&#10;USj5lu7Cu6cYmhcakw3n4GwEMdR3uby0tX7raT7/PAHap0Xn8wRonxaNT91D+7Q6vsr3fp8A7SpJ&#10;kvu27wuglZuwVT7w1D20q+zH07rteQO0T4vO5wnQPi0anyqgfVqdluO93ydAKwdZct36fQG0chEl&#10;x81PDdDK0YendavCgDaPBtEsHttz/vpCQOu8IqDlmWpTU+jp6UFvby/P6uxDf3+/+OJ/C397Fpfw&#10;3b6+Z/OtZ0HPar8hjLsAatejZWSkigCt25KAVmzkkL2+K0C7HjQ/D+9QAtrnYRbW3gcloF37GD7v&#10;b1AC2ml8fMIYVY2iJP0N15SAduNMqRLQbpy5XIoSJaAtwc4rPJJvAzaFAW1uywyySuugRkDrQQ+t&#10;Oz2w7gQuwuUiA2iFyrfC7y6zHloxoO3tJZAdIIjt7UFXV5fo6u6RgFsR2Hy6lxgAPt1vPG0aFHm/&#10;QLfgFV+PJgBaZwJadwJa0dzTQxsyx0MrHOck5Yu5/7rROytcKx3bY+GVhB/95hjcwoSiUMomHYGz&#10;j73xr/94Gjmlipaqef7HcmJyioqwCTp7FajN//yTJ+phYWUzqyXzeJwN2pLzqvGj350UFbv5obay&#10;2jZ8doZFtX7AbdNJE9S1sNrlBmyDw2OiHNp3jjwfObRPa4h9YvJw+A6rQG/gdsM0SFT5f6M21Ude&#10;+L//dAZ5ZbKVaDcqxQvp0mBB0Ac8xeGH2iLTyrDrKqttb8AWkVaKH72ggrssCCk0/0DWbMoVF6O6&#10;p2OKjJJ6lLIm249kWwbL6WUU1+LcVV2FAW1f/yCGumuQHuYGY119GBnq8YiFEORVt2N4aEDkrVUE&#10;sK34zMAghruLEe7sh+jcGnTzIN+Bp/Wt5/C93wdAO8Ny/FNT0zD1SMS/+u1xWHgno6tvSHlJxuCY&#10;phv+7Z/PIIrCaaOOS2N7L94/aoiSmpYNS2NcViU+OWW6YekLSijE37x0CudYqXSj8ulKdAmgXjDM&#10;rHTfRv29vXsAHxwzRFYJz0PdgDK8mp5nAdC+cVB3Q9InnTPbgFTsvuawoWk8r+uLu5ZhG5bGo3dd&#10;8e/+ooqYdFaI3oBrcTU0qbPi/XUeH7SaezfiPZ6Rudh20XpD0u/Bo8X+1YsneARYiHyANpHnCCTn&#10;V+PMZW3FAC0/N9xWing3B1j7pqCivRVtrbVI9beGjoU38mo6RWGxg0ODs2Czn0B0cJBAV+TZFf5b&#10;fA0JebjC3/sHeL+QlzuEocF+cSjzAP8m/CYClv0YEJ4ZHsFoZx68TRwRmFaBrtFhJaBV0FrztDy0&#10;g0NjqG/ppaUlDP/5lXP4y+7H+EjFSHlJxuC3WzXxv96/gjcO6G7YMRGU4H/5/DbePWKwYWl8k0rw&#10;L7bc2bD0vbZfR8SnL267v2FpXEkuvXVIDz/fwHO8Ev0fHjfCz7mOhSrAK937ffz9PRrdfsxzvX/2&#10;2e0NSZ90Tl7eo4Vff3V3Q9P4u2/u46XtDzcsjT8EvWElGfJ7zvEfvn2wYed4Jfpf3auNX32psSHp&#10;f4W0CXhBSMkTWlBI5Oo8tFHFIzzvsxonL4kBrYdcIcf8Es8NLUt0g6WhK9IaRzHG89iGCDSH2/IQ&#10;YO+EkIxqdPR2o7Wplf8KYci96O5oRVNTO3oYpiz8d1trExob6lHJcyarmjoIWjvRXMty9ZXVqGvr&#10;xsDsM23oFuXndqOjpQUt9PwMdxfAz9wFwRmVSkCrIJgVHntagFbkoZ2emfXQWvoko3dgRHlJxuC4&#10;pjv+LUOHYjLKN+yYtHT24X2CWiFkc6POfUJOFTbTQ7tR6QtOKhJ5aNV4vvNGpXElulLza7CJHtqV&#10;7tuov3f2DuGD44bIYZjjRqSxtrlL5KF986DehqRPOmf2gWnYc91hQ9N4gWeNalqFbVgaj911w7/7&#10;syriMis2LI0ryZgrhgG4aRr8g6XfOyoP39BDu9I4fR9/F47dE3loeeavXCHH/hkDDHeswHG1x/Dw&#10;J6D1Zw6tH/MleQl5lAlZ9RifGkc8z5ESjnJx92MOrfeTKscY60Cyhw2M3JLRPD6CQUlorlAYqk8E&#10;YPvQVRkPB0MfpDP3ZmS4A+UJAbC1jkbt9DBq0wLgbm0KWydPWBlp44GlL5ISoxHgaAkDXS1ouSSh&#10;tbsd1alBsLUMR/nIKCb6q5Hg4Q634Dx0DZciUAlo1wBlxY+KAK0Hc2j9mEMrzD2rGodEPqlyLBR/&#10;kvLF3H+lRaKUObSKTcEPIYd2XJRDa4yOnu9rLeqV53aj59AmKXNoRQYZZQ6t8YbNoR0YHv1h5NBG&#10;5+GQMod2ZaH+HN+hzKEFlDm0Gz+HVkPeHFq3+B6EJZXisOojxQDtaDuS/Z1hFZSHHnpn5+awikKH&#10;GTLcVRkLO30vpEkBbbwfrC2jRIC2Ls0XJo9NEJzTgrGZZiQ6GuARrWv5Layc3JAMJ0NLxNAiXJES&#10;BBuGrUoBbbybK1wCc5WAdoWiUO3t7RCuzs5OdHR0iP5tbW0VVZ+e2542oDWXFIVyDsl8jreJZ981&#10;ZZXjZz/mT+OLyirHT2NUn693KqscK6scP18cqVhvlMf2KDZuz9NTymN7IPLe3bMOf56m5Zn2RXls&#10;zyJFoWzDOxAUV4IDpx7CK6ABngFiL61wuXrX0UPbIPLQJqR2iM4mFby4rj5lPIc2Wjx5o21I8nKA&#10;mV82usbnAloeJDwyxhDkQXQT0NobeM/x0PrDxkrsoa1J9oKbix/yeAr8xHgnsnxN4Raeh8a+SQx2&#10;VyLSwRDB2fUEtMHzPbTubnAliFZ6aJeuciyE+2ZmZsLFxQUeHh7w8vKCq6srPD09UVlZuQDQunhm&#10;c34bxXNPj2xIVPPsObTC+cNSvpj7r+CxF66VPLRKQLu4rFMC2me6Bzy1jykB7VMb2ufmxUpAqwS0&#10;zw0zrqEjSkC7hsF7Th5VAloloFUC2kUArYlfM3yjirD3+AN4BSoAaCd7kenPkGPrCFQNT2KE+a69&#10;vQMYHutBXUEmCkqb0FKeAHtDX2QyH3ZkpBOVSYGwnQNoXZ19kdM8iXGGL2f6mMI1NAcNveMY6CpH&#10;hL0RQnLqUJ5MQGsVhcoxhhwP1CDJ0wNuSkC7qmN7cnJy4O7uLgK1Pj4+qK2tXSCWBQ+tEtA++91K&#10;CWif/Zg/jS8qAe3TGNXn651KQKsEtM8XRyrWGyWgVWzcnqenlIBWCWiVgHYRQKvv1QTv8ELsPn5f&#10;MUCLKTQXRcBBRxduSfUYmJzBzMw4OisjYXmfYczxFWhpSoezrg3i64YxTaBbFGwPYwLaOomHdkVA&#10;m9eIqsxAWBt6oWiIYqWvHOE2lrALLkC3Mod2VXI2KysL3t7eqKurW/T+Zw5ox7oQG5kCHYaM3LeJ&#10;wAObcFZCjoB5WCU6V0XRUjdNoK6wHPEZLeAxVc99Wx9AO4PJ/jZERtWgietP3CZQX5AFDfNQ3DGL&#10;RXBZH6alo8FIiNjgBDzkOW53aCQyiWxAv+xIjQjzE48b5mGcmwjct4+FsWc8XHNolJqSb1iHR8dZ&#10;ic8YQnEoRdp0azn07cNw2zQCNrF1ePKWcZRnZUPbLAh3vMvRPDb37WPIi4zDPYYlPfbNQ27vCl/m&#10;mERHsQjd2OwoydXV9QG0/HY6q/pducTD1jyAjpUGehLITgECi570tScXML4OXL0FFEmJ5nsb8gFT&#10;SVSNXJSJb47PrsS/+v1JCIU4Vt8m0VFdBmvbcNyzCsUt+wwk1AkCfOk21NaIiIRGPDnpdAKVNMjp&#10;cI5ve5aiYWTOs6Ot8HCJIH+HwzKyGl2LvbaPESe+0bjFdBWBjx84xMCE1fiDypbvx2KvUgTQjnU3&#10;wNstGve41m7ZJMAju5M75uKtMTMDBlYh0HRKQnjDhMxNY6hiHnN8fidG5/zSzGf0Oba6XpXoWHJY&#10;n4zhHY4hazcq1CZ5/JqQC1/F423W0sZHi2FcbItLBc6wbK3BUjFGMxN18KvygHqRDS4VuUG/qVpM&#10;+1QPUpq8caXAGlZttU9k13QbgmvSkDM2AqkUlKefPf3DohxaoYrz2to46otqEJPNYwulL5rqQ1pU&#10;CrTIBxpWEdANqppd3v01BXjIAkZ3zKLgltE6b34X9mMGwx3NiIiuQ7uCnVwboB1FcUYaj9MgHRYJ&#10;iK6fM3tTnQj2jsYdy2jYpMznkYkOrgPnQFy3yEBG6zxBPY+KoboiPLYWj4VzWsuSvLES6cJ52doO&#10;8sg7CpboeCCu6smrRyhX9ShHL1Ee33cFxpf6KrkyzBZQ5326PDdzLkMXuFEWXwH0+ftsCQmexx4Y&#10;CYSXrUTGkr8rBGhn+pEdlwZt8uBdq3A89q/gnrn4fjfRzvlyEuYrE5mLzNfMYCsio2vRMvv4NNqr&#10;imFkHoQbznko7Fp67xptKIaWjTDHkXBMboL8klg8LPKHHI9RNyyACdeasB/dcclDXsdivDiNfsoa&#10;J4dI0X03bVMQWiajIVEGJURXorRvfFbWTPbUwd4uHHeoc1jEVqN9KSE03YUgrhMNszAYBZWhWUEu&#10;kBfQjo9WIaixFG1zvjc2WAzbEnNcLopCBiNql2+jqO0uQjh5gxwsbqNlsK9ygnqxK8IGRiVjMY2B&#10;oQp41eWhSUHaQpOLRefQyp1Dq+PRAK/wAuw+qqkAoJ3BNCvYDrBoU0WCN2wsLWDp7gd/P1eYmFrC&#10;ldX0mnp4xM5AHXNjtaFr5govPy842VjBwiwCtTPDqE5whb2tBzKbphhy3I40dz3YB2SivneCHtpS&#10;hFg8hk92BzrqsxFg8hB6Nn4IDGZVZV0Lvl/IoS2Gj4Ed/FJ5HteY8tiepfhnamoKjY1LH8L9zAFt&#10;dy4O7dTDltteuEkBcNs8GNcNvKBywRZnGfbeq+BCAJdaiIkTjt9KRInC73h2D64PoAWKvWzx2rce&#10;iJ4QpOg4qlJjoXLOHNuNAnH1gS2+uRoIx3IJqK1PxuYzNjjx2B9XTcOgFzYXJEpoZyRFZGgMLhoS&#10;SBDUPnxkhh+/dQf7gpueIaCl8tZcAq2rpvjsURCu6HngyAVHXItqIYXTqM+Kwv4T5tip6YfLd5xw&#10;OpCVzkUyeRoF0b744pApzht5Yr+aEb7RzkE18d/ibQhRxrb486cuCBpc8qZlmWLtgJaaQYYZ8Nqf&#10;gZ2qvLYCWgS3XcsA7BaCy9/8EvjaTtI3brr3DwPvbAa+ehk44QD0kx9mqEnpfAgcCVSYsRUCtJM9&#10;CPFwxcsqzqxGGQB1q1TE1CyjvkzUQ+ekPt46HS1Zu5Ooy43BoRNm2CGZ45N+5WgX5nimHYFm5Otr&#10;Qbiq7Yadx0xwIaRhjrFDQmpvPZw9w6FuJObjG9d08Lfv6+BOnvwFyuQGtDMTaE4Lxl+O2OOGCek3&#10;i4FzRseigLajOBEHWUH40CNvnNcwxnsXI5HR+0QjmumpwO1jWthuUjRrqOsqTcHRK1Y4fd8bOw8b&#10;Qi25lcZk2SnmGObE4CDHULRONJxw0r8cbSPyQ771ALTD44Uwy7qCD9LMoZpxC6/F3MDV1oZFQdxY&#10;tzt+FXMTB3LNoJrviMcNVbxvEo1tfjgcfwm7U6/grynUOahjCK2jRR/bUt0ROfIdA1rqO9pntLHl&#10;Uc4T0NmRg92XbLBXwxfXTEPwwK8CbVOTaC/PwtULpvhCV+BjJ+y56A5t8siS2Ik8lWhphlf3BUHR&#10;ahSKA9phGglDsP+sJfYYBODaXStsvRmBwCYBwfUhxtYB76u44KKOH45petNoIV5j013NMDO1wc6b&#10;3lA9bYwvTRJpa5Plv2nWWsnBzYscCx2OhY4z9l10xcPUNqykZi8m1OQGtAXmwN//CrgQLH6dAGaP&#10;fQFs2gWoUh5/QPl5KYjEyPabvQu7A/zxFeAg7/uWctsyBqJOj/Edn78BfMl3fMR/LSQaSR1B7u4v&#10;AUfFNRSFAG1PAY5cs8G3N31wndWBNb3K0LQIoJ3qaoKpiXi+zkjmq7hv7j7UDY+7Znj5W18kiv48&#10;Q8NlJi6rmeDzG364dM8Zhx2yUdwru3dNo6c6D3cumWKLtjDHLth/wQWalFuK2NjkBrTjTTAzc8Bb&#10;Z9y4H1EvsstGdtsi3DU9hKxQb/zxiCNuUm5ftkhEYPF8Y3xvRgA++pyyp3pIBOLGuOadHlri61vB&#10;uKpnj29Om+IU9dgnhlkpl/Yi3sEB29V9oa7rg/3HDXDcnSfBKLAzywdoa6GfpIqfRdrMyo3J4RLc&#10;zbmGj1INcDT2DN4sDEHZ+DL7wkQZ7sQfxWuZMWgV9XcQycWP8HGiBg4kq+LPOXEoEewYNJzEll7D&#10;N3lZWBpxLE+wwoBW16NxTYBWAEq9/UMYH+xGbUEyQkJCEBYairD0UrTzwOdRnj/b3zeAjppcxEeG&#10;Ijw2FqkF5SjLrUL78ADaa4pQkF+Mhk7hzNke1BczTLm8AR18tr+nFRW56Shp6MVAbw8ailMQERKM&#10;yNQ0ZOWUoaqclvyBFpRmFaCsrhU9s+fUCmfVbvxLKOw0vEJRqNWuk2cPaPNx5qgPfFvneyJqYwLx&#10;9UEKSkV2MRGxk0h08ILawzSUr5b47/C+9QC0M8352KFyH2/u8UOyyDA6wbVSAv+kZoli1AOra9ZQ&#10;sSwSebFawlzwhXW+XEaDcndn7NZMR97wSl7DhYOpuId2BqPt9NKEPbFiFvj5YKtqNKqnBuFBoL7z&#10;cZZYaRzIxfELbnAp5PnU483QOqUPtTCxz268uRbBMZVoXKTrg+XZuGdgije2a/PyQbQC9AnfWDug&#10;JRWXdgJv3RUP4BiVos92APYFCwd0nLEHdueADwlm/8tLBKpUkIQ2nQ28SeXJtoLLgMUyXjoBlHIM&#10;WmOBHQcIjhVndEUA7WR7NQxM7HE1TdbbKNOPmUlUJ0XhxB19/PETXWy7lghSwNYF10e22H4vHS3C&#10;/w7m4zSVXMecXvS1pmP/dnt4S8Iw8vw8sPVYAFKWRALCC4YQp2+DfWaV86zUqx0VuQHt+DBinayx&#10;3WeuTXyxr/XB47Yx9poy4kj4ebIDkYyaKhqQKBdT/UgMJrh7+z7OO/OYDtEr+uGtaYrddqUih1Bb&#10;vBc+OheF0glZJbILLlwnOx5kiGnmGJ7iGNpl9soNFNYOaCdQ02aPDyP0QO4WOgOvvFv4KMUbxYvo&#10;UXmVt/F6CSML5rVu+BfpY1dWEv/ajnupj3GiupxKZSuB4COYdLZzB1CsrYuHlspwNo1pv31PEyfM&#10;i2YV1Y4Eyi2TFJTN09yn0F1byZSvGsmcjiHc1Am7bidjjp9wDjE08FWlYdMeniF7MgKyI7NaqhUH&#10;tKMoyy5CSKZU/W7Fo9MWuMyaG30DJTi9yxKP88UhFJUJ/th+JQ6VNC7WxoZhn5oHgoWfBrJZgNQR&#10;RmndMvM0zSKgVfCNrJKAgHHEWrlix7V4hfbxVQPaQUas6VE2vvEz4D+9CmhKvLpjrDFiTYOi1MVU&#10;bQ38HcFqvaws40xtowFxr614+HvdgXf5PkaZoJyGxp9RTk9w0l1vEBQbCwMAmDGC5hYBtGLBQKLP&#10;KAJou1MD8a1hHDIXhGPN5ZxJVESFYN95D4QIvNqfTZzuBNOMHhFw685LwZXHRnj1ax18cCRUAo6G&#10;Eefohi9UwyHarSZrcfu2Ix7Q+D3/U2LPp28EDc+iT04iycGN4C4WJfLb1+T20I5W50Bd3x0mpcuv&#10;lOm+drhYWONY1Kwfcv4D/TW4rqmLFz+2gYcoLGwK1bHeeOOILzIkwifH0wVbr/kjTsZuOtObg6M7&#10;LGFZJVZGGhMDsW2POyIUcFOvDtDS8N/qib0Zp/HPASp4Jd4NeaIvT6CgxgSbEw0RInRlJBibYh/B&#10;uLNr8QgigtSMBmP8nfcu7ChIEe8l00VQj7sPTR7JiokUfBZjBK/hQfQNZkA1zQDRy+7Fy8/BcoBW&#10;U8cU6SX1KOFm+SPZZuTTDJ/IIuxRKOSYZ4wKgJZgs5cVjYUiUBPj4xgXrtFhDPLInl4e3SOAy4Gh&#10;UfHfx8YwOjKM4RECVuFYn8Fh5tUK9wq5t30YZOn8EQ5Kfx+VFgLhIR7TMzwovKMfg3z/+MQ4C02N&#10;YpTvHxIGj/cMj/LcW4JZ4ZigHwKQldL4/Qe03vConxtDOI68+DAcMMxBq0gwDCMzMgpHL9KqqO4F&#10;h4Je8WLrq4GVRyqPdXKFmnE29xyGeKXHYu8lAhwTX6hctoeGfoZkI6QS6xKEo+dtcPB+MgpEHkzx&#10;gq7P4DPX7LHvqh22G8QjvF74aCf8nFMYxdkt+tZMZzWsrLORzyNn8sKDccE8FUUisD2GotgonDVM&#10;QFKbAtJY0ou1A9pRpFl6Q83KA9uPhVChX2SXZIj+zWu2uBnQyBGdRKShLR7EsODX8jJl9tfx6mTs&#10;OGYJ46x+hUL5FAe0Mh2c7oOfDb0YWnnone6A5R1PXGehOjEdbbBUtYVOfCtaGrNw6pAvYlchUJtT&#10;U2HuGw/3yGgcOBKAqIEVwNcSY7Z2QFsNnDoDHPWXfIFbxmYqUHfCFn6xl7+Z3QScTIDDZ4FdjuJ7&#10;ZugR+IAg2CiH7ioqY29eBAobACsqXIYr7OIr8IIigLazJA+PH7ohuHf5l89MTCA/NArmEamwsg/E&#10;4csJEAfjtcDirieuuFRBLCU6YHveDo8iWtDRXY2756xgVSv8fRJ5YQHYdicZoiW8RGvLDMLHR1wQ&#10;IjYvy93kBbQTA22wvWcF8/IVINZoOa4fc4GNKJ9mYesqLYcDPQtfX3Fn+FuxWOEfq8DNEy4wy+gW&#10;6cUTHXm4cNAFnmLBOac1w1zDE1fpBRBjqQ7YnLPFw7CWJxGQqxyJtQPaKbR1h+JYvCZcRYuWBosi&#10;RunkJiy0tcz0wTnrKu62yPou+hBWaoQ9GVEYmKrF1VQtnG3gmfSdZjhaEIPCBYB+lcTxtvUAtL11&#10;NXA1ccA3N91x2TBP4qGdRIK1MzT8yhbx2Mzp32gLzLTtcMKyZFFj4/TkAOLM3KFi4oG9Z6Ikiunq&#10;6ZPeqTiglflWez7OXnCAfmInRjpycfSIP8IYWSe07poMqB/xRhz1tBgHX0YRZEqwIfnvuhNueVUt&#10;nxI01g4berqOmhYqlDq0akDbTEljcA3woCz9lAZAdYmHVnZYQyhL32JIcafs/kpZu0UFeJgseYKm&#10;uL/Qs+teCNR5Aj8/zq2J4de2Fxh1400EwyiZy3sJeJcAS6ucTvkB7TTSHd1x2yN/hRDXPoTaeOP0&#10;g0zJfR2wvuqE2z7VouiXxrgEmAYmwTkgnNFRYUgXqT59CLbwxTHtXAl/D8LvvhOu2ZRIPHlLEDXR&#10;CUcjexw2ylfI1iqvh7YuMZ56YTBSV1B8BhorYajpADeRFVW2TTMaLgIadq744qAPfOoFD+00+hrq&#10;EcGwZCl3lEf58ChULwTKiq+hOjxSM4dunnhHa0kPw1eXo1G8WmVsTndWA2hnZqZQWOeOR7UBMCu3&#10;wdZ4V5Bj2drhlq+HQzmxkjliVEmiJq7Wli6MchLJRoYm59KQlqqNE3nxYgPzTAXuJmjiZl0txoei&#10;8UG8Nfy45yXSEHmssmXJ1JrVsPhygPautjHSimpRwJjuBYDWLKAVftHF2HfiAbyD6K2VFIYSqh27&#10;+dQjUVLlOJFVjl28a1kFuQFuvizWJKpyLAW0Avj8YYHJ54HepwFoPQOaRJWuharGodE8SonKZlZJ&#10;EysZ14v+LnuJzy6uR2NzNw0VQ6hvaIStvRsNHfMF/4Iqxz2FUD2qhzeOmmIrQ7G+4bVV1RBvn7LE&#10;hRRhdU+iJD4YJ847425ADjzcPPH1eX84Vw3QgZGO7XseYb9RBiMBWpgXnIEbpw1xxCUHXmHh2Hvg&#10;PnYQFAvhDqVhPrikEwHb0FyYP7LGt+a53FhpDW7MxFUVfRx0yYd/eAR2q2jjUwsu5qkGaDBU83ZY&#10;AyEvjVC1Kdi50wP+naNoKUhnNXAtnBA2o45yPNQ0xGGXGlCmKdzWCmi7cqJwgXkuuVmJOHwqBAnz&#10;QogGkMqIhq+/eYitBinIGRLmpB0Wlx0I/s3x9WVLegNCEbtssvEUshyssM8wE8XDigH3tQPaSbQV&#10;p+LYUX1sOu8J92ZhZvrho2eF/ffTQCiImbI4fEvPxenAFhoq4vDl5TA4+3lj61lT7NeLRMIS3snR&#10;YQmAbcrEYSpkEf3fFaClLfsuweibVHwES0qNC/Crv6WCRQVIFqNM8A8jwlySD28S0H7L0GJR47px&#10;otL1598AL/6Y74sASpirtZuhcGtLe1Qgh3aK4cKpOLPLGLvuW1JXtMUd5g0u1o0ZhvGNjQhEzqAy&#10;Moy8GS8BtP3wN6JH9W6S2GNbmYDdezVw2KeFlE8xRDET929Z49NzNjhsmIrkxcLHZlfmEIK0GdLr&#10;Wr/ohr2aBSwvoB3tL8PtA+bYo2GFLWescMo0DaWLBTjUp2H35WCYuAfixC2GrV1zg1ulZK0xN97H&#10;NRhmUcXwtvTDOYsisdI4WIJLJzxgnidm7NHeAtw44gCnBXH1/fAztMZ+zWR6y8RjuGuPBo5wDIVo&#10;dHna2gEt5Sk9mOWtPjiZeB5vxd/GzqI45I4ups2VQzP2Oj5PvoQ3EtTxaZYbkkVLk8pjTwzOJqrg&#10;TxH78adMT3pBGmCQYwjTtkU10FWTuGZAO9SNcO8g6IUUI8ghACd1cyWAthtu99ywT9WU0QeW2KbO&#10;tCmRDJO2UVSkxmD3Hi18Snkc2bOYAWQGdUmhuGSXi+zkGBxQjZQopqsmb/bGtQPaHoR7+GHL1ofY&#10;aZOH6jEy0kQJLh80xIM0KupUotNdzPHXQ44MRx5ApJUvjutIw6+74azhgBtOTB1YtOtjqKb83rtX&#10;G5tvBCGkSzF/+6oB7SjnQTQVzGTcd5QhxwwrntvaKD+/eB/4J4YUhy0WQMnnDvL3HUbip3IfA/9I&#10;uW1eTLnNlXrqbcriPwF/5b9RfN5FkzUSrOSfNJkn5Ae0ffDVYfrNKRMaWyhjLnjDq1aa8zj35YyA&#10;MCUYI++KsVgXnO444KZLhWi+xiX75WBRAvaphCJVJM/GkObtjl2qgUgVxrItH+eO3cYXZsVoXHT6&#10;xlGbHY/9+3Ww+WoAQZ9ie658gHYcuWFROLbHCDvvcT866QgDhjovVN0YPl2biwu7TbDnvhU+O2mN&#10;y65Fs6Gz4xVpuGGagJT8LFxS9YVr9cBCI/8gQ7Yfm2OXUQE6F5A2g576Ahjct8PXZ62w53EcIprn&#10;OnVWzxqrAbTCnjpKHV5oTS0u2BLvAsZxCf8H+xx97CtIlOzJTTBOuYXLlUUL9+iJNgRWWEKjJhV+&#10;pebYnRsrBrR0JFXSy/tezEm8HHkAn5QyUraXe366JRIVm9JZ4pcFtFpGSC2s4ck4iwFaKoB+0UUE&#10;tPcXAlrfxQBtoxLQPifg/fsNaAsIaO1xzScH0ZkViOUVk14IawtX7KPyVT42AD8DZxxh7qMYb7VA&#10;S9Uat0Ia0dVGa/ABU+iLnE6TyA3wxMe3kiVhhMJz9jjCDbSFoXsGzMm9S2AuagTCR/Y5wJWCfHyk&#10;FxXl7RLldgQxNs44cDeVArgFuhfd8Ci6SQxo6zNwhKEkQV3iFVqbHYdb18xx6iE9STa0SK4hbEh4&#10;39oAbSscDKMQWt2PnvJUHDoejOR5G8gEOpg3HRMWiVNXvaCT3skcuypcPW4BVfssRGWWIyQyBnfu&#10;pqBoagntdqIBD5m3+jiuWeIlW73Ald65dkA7g5FennedlAHdBy447lTKzZbhS22FeKxhjbf362M/&#10;c4EvXNDB1cBGhv8E489UrlRcChCTmgkt5iR++DAFJcsI2aHKVBx81oB2mszDCBfRJSQ/trMoyZGP&#10;mY/1FzIGgelmAlMNhhMvmWBEBenKGWC7FNAKewy9t2kEsuE0OHbWAOffZZEo2mRDH9JzwPduPUYm&#10;ln8O5ffQjiIvNABfH3KFZWYZIlNyYKAdCuuw+oUFyGa7M4K8YIa7zQJa1mfoKIGOphXnWI9zHCqa&#10;44v+DWgdaoLNQ+aDmmcgMiEHjzQdoWZfLNloF6GvuxBqx53hXLv0MWcrjYp8gHYG/VVJ2LPHCvci&#10;yxGVVgwnp3A8Mi9Y6CGpTMIXx7WxSTcRkell8DW3whvnQ5HQP46GslzWnsihYtQLX12mUliXiGXW&#10;UCkun3SHWU6XSKEa7c7HNeZ8udTKapDCGBZB+6413pkzhud9G9ApZ/bAegDavuEUXE/RxLHSRIQ0&#10;+EOF/32OaUey5eJmRmKxJ/IyTlfEI6QtC87VLlDPihQbOmZG0ThQhLDWTOQMs9hSpQ4O5kWjqDMZ&#10;B1Mv4S9xV6HVLs5tk6etDdCyOGZ1PnSN6Nka70e4GUG7vsTzNFGLB+etcMSINGeVISYpAbdvxiNj&#10;NhpkCv0dLYiPTcSN2264HFT7pOiKhIApGlotdGKQSLqa0mKx/3TkdxByLB3NMTTV1iM6MAQHCc5t&#10;inv5A/+WEoadNFB/dtEeJ3hM42l1G7hR4Y+yYdSUdrbEE/QEIMk6r8Rvn8JAZysSYpNx544rzvtV&#10;LyMvlp7dJQHtzByZOy8flvmsuwhoL8oA2hEC1mh6bdUPAt+YkcyFeaGo82PNAgLWP1O+XqC39/1/&#10;ZgRNujikuItRM+GMskllgHgWI2kO7Ob7aFrS/FYsjx8xIkcB75zcgHaqEXpXaQDWikNQdhmi0xJx&#10;50YskrpkQW0PAs19oEL9SZwoQS/qbQfccptbdG4KrdmMbpsFtLSv9tfCmd7Wt3fr0pnASLYrBjhN&#10;Y0f5onvXNAa7OMfxKdC864pz3lUKGRnlA7R9iLBzx9YzvnDO436UmoFHd8Pgyfo88+HkBGrTwvHN&#10;XnsYJpfzvgKYm4TCyKOa0W1DCHeMgn1CG1MsS3HhGI8clfVmDLXDQ8caW+7EIp1Hjy5oMy1w1nPB&#10;Uf0khCQWwFiLe5hptsgoL29bHaCVvpXpAo2OcwBtMxxzCWjzEySGpQYYpdyGOgt7zbf9T6KpLxGa&#10;OWGoZyGskEJGx+TGPzFGTXUjl/VwQtsLUDPWBJfc6zhfVYPyZmf8JeYE3s20RogCDp/lAK3GY0Ma&#10;FKp5Ms7UQg+tZXAbAmKKsf/kIh7aFQGtoIsJIcdKD+134bH9XgNaKmBnjjLkuGG+xGvlwtl70Amh&#10;la2wNvDASa96yYocRai+BdTdK1BTXYCTx7zpNaVGxmOj/Iwt8ZFhsUTvH0GcA72y3ECbJ5rw+LIx&#10;/rxDFx/TMvnxSQO8vdcGtlWCoJlGUx6tjMeM8OEpY+aEPMJuenXbCGi1WZjjcUyTyDE205DJUCpf&#10;BNJDK95vexCm/RD/yD7alMupES4isRQHtDMo8HfAeYci1A2MoZVWs10EZOG9BOsLQDbD9zRYbIs5&#10;XS2E6Z0dDPWXyNrJnnyo73OC5xJh02NFMdh6JxABVYqUbRATvHZAKx04FnsiSDqgGjqbqzLc24X8&#10;wjoUd1TD6II99GNbUJsSyugwAgKJltzG8MQT/M19mXKCzxzQMgcYFsy1+v3vWQiKIWreki2tnyHC&#10;aakEnVn0DDDk+AGVoSU180UA7Vwey2K1VlUtKlJUml7fCfhSWVMnoN1BxUpObV9+QEvL8OAgWrul&#10;BXrGEGHshgs6WcvgaVlAKyZmpK9bNMdFHbUwvWQHnehmtNRlYv9uFhmU7L5l0YHYr+KPxCXYtCXO&#10;Bx/cT0RZv+JrVj5ASwnDarutHQOz9ojqpEicORUk9mLMbVWJ+FLNDSb5kjDEnjJoXDahg72Koca2&#10;0EtjjQoqC9YM3z5lwgiT8SlME9Cqn3CHea7IX4sxFny5dtgRznWLe7RGep+MoclFWzxm2Paz99CO&#10;o7rFAR9GmiJKxH8jCC95jK9TPJEvy488AaGVldalacS9/SE4EqkNf1nlf4S51DnWsOjKgUvmI5wu&#10;j4V/vR22JjgjTuKZWK2iuBZAO97dAhcWwnzA6J0xhsu66rOAnVYGq6ZPYWp6At2s8N4z2/dK3N5v&#10;y/1D1jMzhmgbNxy5nSSJUHgi99LcrXHRoxY9TLsqY07qDpUQJNO7qEiE9do9tNJ+dcD4ojWuelVL&#10;QqSn0FTThJyKJqSz+vq1Mww5ZkpYhLUvTtAwLQZI3XAiQLpBj9/igFb67nEWEvXEoetxoK9T7rY4&#10;oOXG6M6Ilpcoc/9IQ5+1OJtQ3JYAtNKf652Bf/gaqFoij6WNubRMX0EjQ4/f+gxwZjbpPJ5mbIqp&#10;GmW+L797j/URrgIpjMJ57wjzaxepk7ACxXIDWmozPeTBrlmWq8P9g7Ywy2fE27xv9SCAgPaEjjS6&#10;oAuOt+ihXQHQCq+YGulHEeV0fmsjHO474xaLXjUvu89MINXdC4fUo1Eg534kfE8+QDuNIaYttrEq&#10;sbj1w/m6vQxdwt9nMMFIw1bW9BGPC0O13fxw4X4GIhKjWME4GgnNTItsz8bxw26sENyFUemWMtTJ&#10;ArVmePcsddPmxflkpiMbR3Y5wLJSvFG10xB3cL87QhU4AGKtgNYhl0bi/ETJOmwUAdrLMoB2fLQW&#10;tvnquNrYSzob4JCni2+zwlA1NbEgpHiq0xNv5/oitTsBN+Mf4mFzGswKdLE7JxZSLX61C3k5QHvn&#10;kQGS8yqR2TC2ENCaBz4JOfZhyLE3Q469GFoqXO5zAG0SQ45dGXLsxTw8d1HIcZRo8pVtY4xARkYK&#10;XD2zOb9NkrmvQ9ickGMPhhxL+WLuv54MNxauJnlDjkWAlhau2rnmmxlU07t0/GQgsgZ64aXvBhXT&#10;IkmuVycsr1jjNvmyrSkPJ4/6IUgIzZoZRJKbKz1w2ZJNdQhh9PKeIaBtmaBXlzl36t7FKG/rRUNT&#10;O4qrutA9wbCmxAjsOesFj0oWImushw1zl449ykTLFIuLMMz5ASvpilptKvYf9kGgyEM7g3oWRbir&#10;7oQLrP57ibmK9d+Zh7YTThomeHOHDt7jURrvH3iIX2y6g3euMFyxehqjzEXvG5WuzwF40xKobl6I&#10;pulJnhH9pNPDFMznD7nAa4mdpzbUnRUto5C2hpDVtQDaaZ473T1beZj5K1TmTquFIYO50GPD45hN&#10;iR4uxOlj7nAq62H+VjqrugYwf0s8hR3M0bt8xQHuy9SQf+aAVvAUdNZSj6IiVUZlqIedHeJamN0H&#10;E4FXaM13nKt0ycqa5QAtiVXZyzA3BuummwI/pcdXaKEEuC+cWcbru7g8UwTQTo5PPNnsad0OMmHO&#10;u162HIBWCEXmHEvZlce9qKm4w7awG31MGTh02He2mEZ1SiROnvBD3BLRW+mOrIZtV4hWxe0ykBfQ&#10;CrnB0oh2QXaUsj7AybMhSJPVdXqLceG0B6yLJSVUWHTE8LYB1H1ScWrHPbxy3ITHXunjL1s18Yst&#10;mjjsVILGmR7YqtvidmizKJJkuDQee46S54dkAbtkDKWigGN47rgbrPN75M5xWruHlkcP0XL/eaw9&#10;6L9iG0dCBS3+Ke7IWQBoxzE4J2qkvdcfB6J1ETBv/iYQX2aG82WpqB/Pw+noh7DsFYwC/O+IW7Do&#10;ly+Uby2Atr8lD+d23sNfj5rgQ87VX7+5h59/poG9rL9QSvk1TGA728ZLcf2wPexLh1lrZBQ9s4Xo&#10;COJcvXFWIwnzM95bYHpRH6/t0ccHlPXv7H2Af/n4Dj6+449gBaKsFQa0DCUeHhzFwCz/dsPuhj3u&#10;ENAKpWSG5lSIr40LwQ7VONRwjrN9A3DimiTnd6YaGtxfH0ayWv48UcOj54SxmOXfCaR5+UP1Rjzm&#10;HEq2amVrcUBLJuuhwVCQuSUsGdk5twcygHaSkRxdc/JcO3yZD0uvapns4qVwYlHUWVV4wAf4Lb25&#10;iTLhyfnMnz3EPNxeJvCfYiX6g0KuLlfulm081meJvN1lqJUb0E5PYYQ8+GTnr8KdowS0ubKAdoTh&#10;w344cT1aHAHA+bqt5oxHUXMjtGQ9tASBY+Pg6XySVo/7F52hGdqwwhxPItM/AKpXYxYatFYx03IB&#10;Wu6342OTeFLEtxu2N+1ww102DYZplJTbogwYiYxKdPXHZd1wmNJRsmXbA7x5gvL4qBZ+s1kDLzMi&#10;QT+XhI8PMCrDDl/eiEb6Ahn8hJiZthwcP+ghKSZFFitPxplD7gheNu1r8cFYG6AdRFSpAfakeYkL&#10;eU2z7kjcQ9xvqZ8XMNA/nIBDYbvwT9Fn8SJDi/8xZBf+W8C32FwYwXoFc/o10wYbGhS1GWlS2+mF&#10;z6NsRTKsttkJO+MYgiynnrw8oBU8tFXIapxYIoeW+TlCDu1qAa0HS84HBobxGJg6FnRiJWPl9Z2O&#10;gTAHa7m6WBkyKioSbt55zw7QdrEqLcN/H8VVo6KhE1UNHagorYDRY2vstq7g9jiJLF8PHDjvB3eG&#10;BldkR2OniiuMqIiNdmTh4F5P+HUIEnQGLcXxOHXSBvqZ7aguy4LasXv4VCtLlCub4uCIy7Y5yG5i&#10;ley8ZFy8k4j8gX4U+nvitUM+iGzpQR3Paz176Bo2P0jj2cgjCNYyxu4HSTwzswNZfi54a5sL/HvH&#10;0FaZhYsXzKCRPISxjkrcvcn8ONtSYhE5V+scOaC4h5YbFAutdXcPoK2rF8UJYfhytwd8OwYxNN6L&#10;WAdvfHM/Dkn1HNfqQtzTj4BdKgvIdNKQcN4Vj5JqUcHfMuNicEY3S1RMZ4YF13p6+9E/p3BWtJkl&#10;TppkoFSBsCgpmYoD2il0pkbhGzXyQC3p4BnK7m7hzL+qJneMIdk1gCXyE3m+NfnX3g4fPYwRHQcx&#10;MzkIf3MLnPSoYI4HvVw6tviUVV7rhGgzFqDrYgV12bN0B8uTsGuvNy2liiV/rL0oFJUre+ZXfXWd&#10;id/cCgyZT/vtKZ7HJFG6uqggCQr6PMWfytl5Fh350kZmx+NkBd5m2DJztXq4RlrpmX2J72NIIzRO&#10;835LuW2RcgPa6QGkefhi6+0oxAo8WFMMbeMwmNJQtPRqGUFOQCC2n42RHNszjBRP4TiTeMRxjmMd&#10;7fHx/UiGOE1zjlthcccI+x3LUVFGuXHLGFseco45PlMsEijM8ZOC1X1wuaOHC76N6FF8qcoJaHlE&#10;RXo0vlXzhUuNwLv18PYIwzX7skXytqaR7emMoxYpyKhoQ6aXO94/F4YkGmz6e4dZAKsfrV3VBLkO&#10;OKCdhsrBCZH3oMjfCe/fDEJYTiOctI3wqVUhBknfzOQEo6b60SfS3oaR5MEjKnQSnozhA+Zfyhtv&#10;zDetHdDOYHCItQsSz2JfdRULcEdDJU4Vnxani/K2xhlW3T5ODye7Pd0djM3xunjUybMeB2oRVuuE&#10;I4yoYdqUpE1hsDcKu7NtYdQplBJtYIigBsPd0hDX4oZv4uwQySKU8rS1ANoZemEH+obRKZqrWlg9&#10;YLVi7jUlRH8TbcW4pu6MayFlKOdaKE1PwGntdFT3D6KchQa/vhKKUGH/qyuHGc+91KLRVpBC4zwh&#10;opNnO44TjAwPkqcp61u7upAW6I8tB/wQQd5QpCi7woB2rA1exu7YzXoMmcKaZoX461qR8Cvqo1hq&#10;hvV1F2jHNqKorBoP7xpiv2edaK0PcU8+waPXroW3oCDAC5tu+CC4Vjw3I/396Bya4H00MkeEsK5D&#10;MIJEY1EJa55V+tC7bukjjJaZ3FXn0M6+g7B56z5GtEiK8lV70NO6F3CLFctjbxoCj9nTEEiKxglg&#10;O2gwFBhVSIi6e57F+XTF92kwn/YA5XjLHAMGc+lx/ySrKTP1Q4B4ugS2n2sQVBPIvk/way/8Xb4m&#10;N6DtYU76dWec9y1CCeeuKjsJqg8Tkd21cI0MlGZC5aoZrjOKo4B60sc3fREqmS9xL6fQkhmFbw8G&#10;IUlE5gRKqEdcu8m5o5zO8vfB57e8EVAtVhqezPE46mJCWTMlCAGiOa6CnV0o7nlKCzvKNwZyAVpG&#10;TfiZeWCnbhLSBd6tyMUN7Uh45YqrN882pjOUh3FNqocgWNTHCljwXGQtf6YBELH39gxS3+IaJxDd&#10;u9uB9Rfb0M+QuOpYf2zaboZHPGaqtq0b1fXtqKOXVzgdbWp4CJ3cu0V+hOluuD82wQ7Wcskv55Fy&#10;Wmb4+Gr8olXeVxoNeQFtSYMtPopxmD22p7czAF8kXYJaQx2yKh/ixVQLhA2Kdeqh8S50UB+cmhlH&#10;3xg926NdaBotgVHWfWxO80X++Mgc48A4l4MdXsmJ4NGIkyzWG49zsQ9h0lEI52JD7MyMoGFLvrYc&#10;oL0t8tBWIbNxfCGgNfVvZdn4YsbDrxbQNrAIEM9cckuHn38Y/AMilNf3fgxC4eKexCJg1fTQszCY&#10;yDv/lD20A5V4cMsK7x82YCiwCTadNMa7B1nA51EqyiRK58x0J4KcPPEJc7/ePmjBXFiWgRekD3Mn&#10;b96kojwbw8X8gIRwfLVXF18yz+ySVhCMHQvBgvwUIO1w13PGZ/v08NFpF9gVD3GRCsfBVEHnmiHe&#10;PayHLx4F4r51CAwdkpBND8B0WTJU1Q1ZsMqY3pBo9jMJaa1d8LWxxUGzfEmIxgSKmVvz+SlvONPS&#10;rmhTHNDO/+JwTQ6u3UlAnmjsaO3mQfZ2hhakged60nDwmGM3KIwdreyNBL97zhvizUPGFNxRSJUA&#10;8rHmChjy2Aj9TCl67UOIZQAM/GrWVFNIcUDL7lJ5SPV05TEVBnhzvwVOmObOesUnqezqMl/lrwf0&#10;8C5DjCManszDBAvFmN81xXsHtfHFLT/4NYi3rZ6CBKibBCGwZr5LaKQ+D9dvxiD5OzuHlv3ppTf2&#10;whZxGPLrzOdKlbqUOalGn1ARipbJt2IQn959glppZWQpT9Aru5cKFM9sFTcqUd7qwO9+x7zcvfQy&#10;yI/q5Aa0Ag8yDNPd1ApvinjQFhrMDexbNqiH6zg+AVe0MyUbIN/RVQUjPRvRHL99gUrGbESHkKOa&#10;huNMF3h7vwG2swBWkiQ+tbcwGVeNA+BXJf0Yc80f+MCeR0+swUErJ6AVeHcY6V5ulG0C75rjmBG9&#10;00sNPav6Blswx+mILj6kIcIwZ4EbF6EOEdDyqXkCiJmPZXvfFpv26uOTc6GIl/DuRHstLM0deIan&#10;YAwRj6GBrmQML4YgVMEqdmsHtAIvsiBMmxs+jjqF30ecxpb8YORLPLGNzZY4kO+JBKH4HM9bLa7j&#10;cVrxvC/yHD5I96MXdy7zsOJvJT0sxUmS/DN6VnpCqaCdxe9izkOjpV/u43vWAmjnS2P2zS0K91j4&#10;SORzp8ztzorHCWFPOUTDg2owIrrFiuPUQBeCua+8fYw8ss8Kl93K0Ckhs4FH35yyTEbOvNjcGbTl&#10;peHKvVTJ0Vby7zwKA1rCzvHGcug/NsVrR/Tx9gEXmNKILN4tpnkiTwy+OWuE14+YYy/3ySfGhzHk&#10;sNjb7t3aeHUvqyKntM56gbJ9HaHiVoGeSdaKZV2LcHt7vMuzOYWxuMBIhDb5RZWoN/IDWqZ8XLoF&#10;aMeJB3Sa8xNEo+BblJmCPH6TZ81KjZ11lMOXP2ORKMGQwslqjiWIfU983weXeVzPXHcbCSj2oif2&#10;ilBgXNz6KefPf877X+TxPe60OS0rFBedYLkBLXmwj8etnLvG+eGZ1ZtO+iOoZakIhlHkRIRil2i+&#10;HKGfKntOLA3NxaxiTYNNngS3Tw21wMfGkXJaF68z1NxuDlDMp+HthEspOjmk06N9iHJywHsqwhxb&#10;4pxdEVoVnGO5AC35c6K5EkZaEt7d7wzjNPLugqHnmuQRpKF2dnhHwoeX2PcO2T4OVuDB7QhEiApa&#10;jbPwGXUN6rKbTpvhE+qz7x/Sxl4TnqpBmvsyQ6FqHosUyYKYbGHRqYtmeOeAPr5kUawwvlx+DiD7&#10;JZdg5xXpGfQryYExHpkWgFOZwXNC+BndWGOJD8KPUBbfZ90BcZodLaJIKL+FveVFYp1xtvUy4MsV&#10;V0ql0ZDSH+pgnWUIw9Y2yf46jPIGC7wQeQSvppnAZ0D+CV4U0Oaxcjjb7YcEtDz2dVFAa8Rqhz4R&#10;RdjLY3t8eG6UtNKxUO3Y3a8BidkNGJ8aQxJjDl196kRVkKWXUPHWQ3l978dAmMe58yqe+3qExXDj&#10;kVQ59mAhFtl7xBWxxZfcIceStSBUOJ1icRzxRe/aIutyWvLbSkt2RrhvntIjfYKbpegdC98g+vui&#10;0kTcr7mPzCz2bv5t0U+u1FnJ7+sFaBf/nHRsFxIo0CKib85PM9yUoqMT4ZC7FrV/YU/WAmilbxPN&#10;EydqEUoW0DHbAwmNc5+Z6iyFQ0g2ohcUz1nlhC1x29o9tHNeLCoSJfMhnusGJwaBrWpqBECwSEcX&#10;e+8qyZYf0D558WrX79JdWcir8+d4Pl9MdZXDKSQTEQsq/q6S2CVukzfkeGXelf2QRE7Jqd0I4ztP&#10;To10IDk2HlaZcw1ty4zhKodlfQDtrOBfIKsnBmOgVU0vtagau7jNMFRwitdiKtHiw7TUHrAykesH&#10;aJf4lkQeLbkPyWxEEw1ZMAgqYe64/ArhctQqDmhnZ2V2v17AwcJ8LbGPcxNesNf2FyfwCKlmMABq&#10;ti0t61eeQ+kd8gPaJd5N77ioaN/cKRigJ9aL8jhmbuKj4IpbRG6LmXgReSzcr/i8yg1onywoydyt&#10;YiyX1I2WfnYxfWqwJBGPWCH6Sf6uUO18qf18Ff2S3CIfoF2Zd2W/LE8fpTqgSAeV0WcnmvNgGlSI&#10;7HnIXSyP5RT187ooH6BdelzFMnbu71Po4LF/N2vrRBE/Kzfh4KKFbXoJub3y+5gZlVyMH72gAg2L&#10;UNHt/oHhyMmVAFrBQysKOZ5c6KHV92yGdzjPoT0mP6D1Erx5ymuDjMF8wPqsAO1qmHsj3/N0Aa18&#10;IzfV2YG8jELkrQo0rf7d6wFoV/+15e8cq6mmMKxBreK1gRb9wLoC2gVf4G4TxQIiNXMt/+s1Iqt7&#10;z1oA7eq+sH53jdXWiKogrjOeldtDu34Uyfem6Z5uFKbnswKwfM+tdPe6AtpFPjbYnY6o7hq0rEXL&#10;W4mIZX5/6oBWzr4NFhUhniHoC44+lfM9srevHdCusQNzHm/LykFc8/Dq7HRyfHbdAO1i32xlzYMI&#10;H9Gpad9VUxjQfgcd7hDmuHFQ4VMSluqyYoD22Q/AEEPRE0qbFfZEL9Xj9QK0C9WNaTS2RiNyaFh8&#10;otV30Jbz0N56oI+k3MrFAa2OG88dDSvE7tUAWoahLualU/5tce/l93lclID22azi5wnQPi2KnydA&#10;+7RofLqA9mn1evXv/T4B2tVTJd+dinpo5fvK83v30wa03zXlzxugfVrj8TwB2qdF41MFtE+r03K8&#10;9/sEaOUgS65bvy+AVi6i5Lj5qQFaOfrwtG5dDtDevK+HhOxyZNQvUuVYy7URHqEFPILrHnxDmhh2&#10;zErHQQ2iSwgzTZKGHPMMSze/utnfpPco/xWP1Ua7PFi5ODxWHHKcXUKjB8OKF6NRCtoVDTl+Wgvi&#10;+/JeJaD9vszU8v1UAtqNMY/LUaEEtNP4mFV2qxrXUPL8OWYTJaB9jidHzq4pAa2cA/Y9vF0JaOXJ&#10;of1+TfBygPbGPR3EZZYipXpoYcixNgGtZ0gBdh9RAtqNBkrXQo8S0D4bAaAEtM9mnJ/2V5SA9mmP&#10;8Hf/fiWgVQLa754L194DpYd27WP4Xb9B6aGV9xza73rG1v/7P1QP7bW7WohJL0Zcae/igNaDgHaX&#10;EtBuOC/r8wRoLX2S8aNfH4VvjOh0M2WTjMAFXV/8zR9OobSG59Nt4PbJSVMIoccbtQleq6/UeBzO&#10;Bm3ZpQ340YsnRIfZ/1BbfWsPtpy1+KGSL6J782lTdPDoio3YplnZ5Sef3MR7R1nwZwO34MQiHNN0&#10;28AU8vQcy1AYuydsWBrP6/jgX790GuW1rHT/A20PbCOg48iK0z/QlphTjb03HDck9Qk5VfjRb49D&#10;0zJMRJ+oKJSkyrH67UeISM5HaHbLQkD72IUhxwS0O5WAVglo54ROr5eHdnhkHK0dAzwWJwL/8WVV&#10;los3wdG7rspLMgZ/3aOFv3vnMrZdtN6wY3LotjN+87Um9l532LA0fnvJBi9su7dh6fvqvCX+9u1L&#10;eG2/zoalcSW5tP2yLV7YunHneCX6j2i44Ldcx7uu2m9IHjhw0wk/3nQDv/pSY0PSJ51fwSjxp52P&#10;NjSNrx/QwbtHDDYsjSK94d3L+GYD6w0ryaM3D+rirUN6G3aOV6JfMK7+YfuDDUn/lrPmxAtnoabF&#10;4mtsQSERs4D24o37CInLhm9yzUJA+8ChEW7BBLSH78EvtHk2j1bIpfUMaGQObSPGeGxPckYX3JlX&#10;KfxdeW38MRByZiPi2iQ5tM2iSs6LzbtwzJNwNTX3YGRkCPUNjbC1d2MFe3Eh7/GJSfQPjkLXMQb/&#10;5qVTUH3sBZfQTOUlGYPPVc3xX147j3vW4Rt2TOwC0vDy7scw9UjYsDQ+pLX4tX06G5a+22Yh+M+v&#10;qokMLz/U9atlH8VzGbV/sPQ7BmeI1rG+S+yGHAMrRhH9EwHtSzsebkj6pOtWjd69j5gLvZHX8TeX&#10;rLGfBoqNSqOgN/zX1y/QUbBx9YaV5m6Hui12X7PfsHO8Ev1XjQJFRpuV7vs+/n7FKAD/5o+noW4Q&#10;IMIRgcFPAO2F6/cQFJMBj/jyhYD2jlUjnAMKsP2QAGhb5AC0QgEp5bVxxmA+YF0vQCuNh5CGHPvE&#10;8FBxZZsdAVHIMYF+yQ8g5HhoZM5hgxuMByobOvDlBg45zioRhxzfIrD9obb6lm5lyPEpU7Rv1JBj&#10;ngsphBy/qww5/t4vceH8SmO3+O89HUsRcF6bIcdU+Mt+4CHH2j/okOMqUdTbRmwJOZVLhhwLHtrg&#10;2Ex4JVQsBLTXzBrh6FeAbw+sHtBKczO9AuvpuVNe3/cxkM7nXA/segNac68k/Og3x+AckrkR15/C&#10;NCmLQik8dM/Vg8qiUM/VdDyVziiLQimLQj0VxnrGL1UWhXrGA/4UPqcsCqUsCvVDLQp1iYA2aClA&#10;e0m/AfbeBdi2fzWAlke3MOTYL6QYYZGp8A2IVl7f8zHw8Y9CaHgiAsPyGDpcJ/G6C+Hm6xNyLJXl&#10;SkC7+K6mBLRPYbf/Dl6pBLTfwaA/408qAa0S0D5jlnsqn1MC2qcyrM/0pUpAqwS0P1RAq377IUIT&#10;cuCfVrvQQ3vucQNsPAqwdS8BbRhDjkMZRhzC8FNensybTMphDu2kOIfWjTm0fmGNKK9sQUdXN0ZH&#10;R5TXBhiD3r4+VNc1Iyy2QTTn4rmXAbTMk5Xyxdx/BQOHcC2VQ6sEtMvvc0pA+0z1gKf2MSWgfWpD&#10;+9y8WAlolYD2uWHGNXRECWjXMHjPyaNKQKsEtD9UQCsc2xOdWojI/LaFgPbMgwZYuxfg6z2rBLSh&#10;jSz80/WcLGtlN9ZrBDq6exH+LAHt9AS6O3tQyRyQUslVUt2K8sZu9Cx3usvkCJqb+tA3Li469X1v&#10;awe0Y2hsakcxx66yZQBzh25qdBDVzM0trmlD88DkvKEa7+1BBf9e3TqCpUdyCoM9vaiqbRXl+JY2&#10;DWBockbuIReO6/lIxRgtnX1yPyt6YGYMTfVtEPijpmMIEwveMo2B3mEMjE1hfu9mMDU+hq7u0UWe&#10;kb5kHM0tHaLxK2/qh6JZvnIB2mmOQ2khUFAA1HbMoYa976wT/72wAhieWnm8hvqB9jnHqEwPADXF&#10;QFEpMDTn+bEh/r195fctcUd8diX+1e9P4oqhuEjDatvkcB/KOLbF1R1oHZzPg7LvGOzsRKkwDy39&#10;GJzDlCP9fajg30s4Vh2jT2Z4ZnIUbc0doiOvims6UN89JjP/0i9Mo7td/O4yypeBVQzrYvQpBGgn&#10;h2gsbCP9bajrXGatzUygp70L5aSlhPNU1Ta8gGfHh0fQPTCOJ92fRm9HF+lqQ2XHCpw7Nsw1JMxD&#10;OxplZMGq55KF/j5mMSHhiKo1tSnyfxF5vKAIaO5e5lWkqZK8LNzXNjLnPkqANq6PQv7WSX6fbZR+&#10;Qi2C0eX5bKkP9vQPi3Jo3z6srzB50yP9ojkU+L25f66kmkB7W6dIzpQ19GF43hem0NPSiqLqLnQM&#10;Ls6cMyODqBJkIGV2aW07yhs6Udfeh64R+ffBtQLaccqcSmE9kk/bhuZ+f5LrsV0kpyu4hsUzxqKQ&#10;XV2kjfuHsM/XdaCmuRMNlMkU1/Nk3/hAr/geCY0Cn9V3DoIsL3e7ZhwIbYdVHunS1yiRuZSZvYut&#10;I/6NRS8hKXS5dGdIUCv5eXhOh4dayOvk36oG7mPSJ/kflEdom8u78pGoGKCdRCe/K/BgaX0vBpfb&#10;yunEam0U+Jhyq298jo4wiXbJHFe3zd+LJ0cGUCXiiza0LMrHM5gY5H4wZ44rhTnmKRj9CsyxcISc&#10;UExz9W0GI/09Iv4sqelE19hKa2cG48Oj6CZPPJEoM+TnbtGeJqxj7qqitjhdg4vTNTOK+kZBZ2tD&#10;VevgMrrJ8pStHdCSX7uagGKJLsKj+TC6xOYo8LGglxQIMneO9Jqi/lEt0TeG54wndU8qa6ufGpk7&#10;Q5OL8aMXVCDkwgtt7rE9N+7pIC6jFAllfQsB7UnNRli4FuCr3fcQENY6W+nYN6SJ+bFNsx7alIxu&#10;Vjlu4O9NqKsXNjT5FVuFqVM++NRHoL2rh4C2UTTn4rlvRGRc+2yVY+8g8d9lL2lRLLGHdnBBlWNp&#10;xxeEHPcWQU1FDy/v08cmFhrZzOujY/r4+o4fWFx76dZdjoea0QhvGd4QHLgmQEtluSrUn0chGeOt&#10;w4b47IQDjPIGRKBsYqQF/laOeGefId49cBeb70UjsmVMtDFNDNRB/y7He78ey967wb19CWV4oh66&#10;j6zwyk49fEhFdvPdROT2LoSTKzHnWgDtzMwIyiIDsOWgKd4/9BgfnhVoHJwHPEcbs3DyoDNMcjrn&#10;bDxCr0aR5eWNnerxKFusk1PDqIkOxhdnjPAmx2/zMRtopffIKJsrUSf+fdWAdpTnBhocBX73O+Al&#10;Xi/vBShbOStUfPyAra/y7y8Bv3kRuOIF9C8DVCZLgIM7gL0ukk5y2w24w3f+HPjFPwCPWRRFtBPz&#10;HR5qPETUbHXELHKX/IB2GoNt1bDR4dECR8iD+3SxWzcJaVSOFts5umtzcemkNt47ooPXVSygHtQm&#10;UhbGespheN8ab+83wPv7NbHNLA9FIkRKxaI0Hp/u1cWHxw3w1kl7qPvWzjPoiMmYRl9FKlTPmeG9&#10;g/r46LAWTgW0oUcBw4y8gHZyuBuJTk545Zgx3uG3v1T3g0f9iAyPSga7Mx/HyIdvHyCdJyywz6wA&#10;7XMHapRr9oojVG1LQNWajSCoMhXHTpF3Dxhh07UwhC2xjmfGBhFi54zP92nj7SOP8O7tWKS1zFVS&#10;V8cWk+sBaMepGBkeBH5OHv/DL4D3dkr4X7YPhEMRGrzvV1wrvJfHRXHSRPOOEhpVPv0t18i/AIce&#10;EhhItOESnh/7pjpQsRxIXprWtQHaaQx31sPFwAovCfxO2br9YSziRfJyDA1JkdhxzgivUc58csgC&#10;Gtxb+4X5nZ5CTW4iTqho4bVthtiln4KyOUYbaW+nylNxUN0c7x83xqdnKAt33sFP9ljDpFh+E9xa&#10;AO1Yfy3s9ezw1j4DvLf/Lr7QTUV69yRnhWA2IxJ7jpvig8NckzRg3krux9BED2I8PfDmESPu8WbY&#10;ctoAv/3kOt7Wz0GtFA2IiBxHU3IY7zHGxzza77MzxvjrF9fxa7VARDbLr2uuDtCSn2piyVvviGXu&#10;i78BjlFGds01nrBrvreAn6ku/LssK5XbA78mP4dVin+ZpEJ/5WPy8K+Bv7wFxFH5F9pIGuX2IUAr&#10;eXULb5G75Aa0NAo3ZsTiwHkjvEIe3HTAFNcimtE1tcjYTowi2c+HUZuPqVc8whtXghFSPcoZnkRH&#10;bgz2nzDFu5RnHx6zg1mhGNRODDGqz9QBb1PfEPjis0cJSGiXlTGTaE0Nx2enTGbn+NWvruOXqn4I&#10;bZJ/juUDtJPorinEfQ1TvHSYMnavPo7a5qF0eBnj13QvAo1dcFArG5Raor2kvykXt65Z4p0D+nh3&#10;tyGuRbagn2u4I20+Xa98eR2/Ouu/kK7xQZT4e1PGCzqbAT477Qzzovn6zGqZYs2AdppGwQtfAv9M&#10;WSrw/+YbNCBKeHS2E9xrWzKAkx+J5fDvKI955BdahcXL3zyvAH+ivvHz/wPok69FWzPBrOMZ4Avr&#10;1ZKy4L7lAO3th/pIyq1ERt3oIoD2XhMslYBW4YHfKA8+c0DbnYdThz3gUN63jIdwo4zu0nSsCdD2&#10;V0LvoT8cCgUP3Qya4oKw6WgQMkdGkBHgis9P+Ir30KE6PLiqjx3WhWijxEk2N8dmwww09o4g2sYM&#10;H2rlQFaMCT2eqE7BQf1guJSMrmkiFAe0M+itisP2PWYwp/Ec9D7G2NnjffUgJAtdGu1DYX46rl7S&#10;wy9eMYVxUc88S+pYSxlOHLiNDy7GoXwxCoZrYaLlB6vMbpEc7skIx+YDXggZWMlyu/Blqwa0zbQ4&#10;fnMOyBfmjJZOMwr+l25Tn+sFTG5yg3ESv7yHB4r/7jPAIn3hx6ZJfFEUcIeb0d/8b+Cwm/ieGcL2&#10;zdsJZBO4MdkB716kwsaNZ4jUH6VClSW/8iv9uPyAdgxliXG4qpeEfGFwx+qhd9UGh22KIRvfMz3W&#10;DeubOvjKuAjC1l4SF4OrhumonuiHp74Ztt1JQqmgNbXlQ+WkPtQi2yAEaFSGu+Njq1Isa2gfrsS1&#10;03o4496AAepMQ9kR+PSwBSwq5DfMyAdoZzBIkH7rXgiBpjCKA4i1d8Vn6nEoXYS9hjK4dg1SUdot&#10;YyHnkXmN9FKamlrhxZce4rhzOURxDlON0DtniB3mxWinl64q2hufP0pBw5CsYjiNuphgbDthA4si&#10;8tt0g4jnrbOYMiTnql4zoKUXGlHXqUC9T9Ap0FADnPiARhwCV1kPzXAE8C8vAMa5XCbkGKO9gCqB&#10;7CS9Wg+5fr4wJ8BIBbYRGDjQwyBQc/lDwJXrRf6pFS+5NXloJ1CbkYirWnHIEmiZaIalhi32mBZx&#10;5jvgaOAHw7hWkddysjQWX+x1hXfPFMY7a6BxxQBn4imBmwpw5qoFroR3zPHCL7L8J9oRqGONTx5k&#10;o17OORRuVxjQ0rMeZGODLy9GIFsgpLcMl8/p4zgNSZ29JTh90AB3EwW5NoHKEC+8f8oF/jJOmv6i&#10;OOw77oTHmV2LG3Yk9Ix1lODhRUvsd6lcdG9aiezVAVqOuRsNIkdNxP6ZEfLTe58DNyh7hdZJg2EY&#10;DYT/izL2P9EIQ2Pcom2IXq44K8pbKvv/6g0gXjIrNa7AL/lceS1geoZAwFFgegLku8DFCyBbKNzk&#10;BrRTbXA29YNOeIN4PGuSsG2vE+xqZR0DM+jITsQhGiTupvTyxg44GZF3Y1sYAVWFm4f594R+TEyO&#10;I9XFAR8fD0Uh0+4S3R3x+ZlAJAvTP1iF25f0sc+pFK3LbKXjNFbqqFtij0MFhC/J2+QDtINICQjH&#10;DascUOrQUFyKiyesoR7WsIQBewqdZWnY+tUtbNPJBeM+yCNtsLxuChXzIrSQX7ops7fssINjw8g8&#10;I+14Vxm01a2w17FyIV387dH9ALiViyQB9zA6JI4HIVUBmbVmQFvjAZxXAUKXi7hhP8MMaTR/zPUh&#10;LG3K2m1fAyq+HA/y+XvfUDYTyBZbkP+vEvxSx+jiSSaHaSTKl1+PkvLAooA2V5DzgMYjQ6TkVyOn&#10;aXKRkOOHBLRu9NAy5Fh+D+0kemuzEB2ZMt/aNt2F4sRcUQif4iTJy97i+2emBlCTGYPiVrE3an3a&#10;DFoLY+FMYW5DS3dK7ZwQP36lPs4FtnaOCIprnLcRTVMoRznbwNYpFtXcvJ60NiR6OsDGxg5e4QUK&#10;Cez1oevJW549oM3HmaM+8G1deiX3NtcjgFWRnUMLkScNqRvrQ1FhG1oZ1tNRU4HwzCZ0iSZ6BgOt&#10;DQhPrkJFn/zWvvUez9W+b02AVuYjnUUx2Kfih9SOPqRFJeJBpEgMi1q6nRWOa6eiaKgNuqr0cqaJ&#10;/TwD5Sk4esQXkcMLx6wqxA8XLONRomCIpvTbigPaKXTnpUHdrQxSkduaEwW18w5w5x+mq/OgcdcM&#10;h029sOOAB2xzO2d12Rl6X7NcnfD6WWscVk9YHNDKjN9QTSIOEhwGtcsvOVYNaGUZI4gK/h/pPV0Q&#10;fcZN4X0CWv1FrPgDVKCufQrsIqDdRG8vFRNRm2YF8Td2A/b0EMxEAgwRRmEzEHkWOLe243bkB7Sy&#10;hPbA4bE9VE0LxcrBnDbYmg21A24IlLWqUFF08UqETU6v5O5RBN7Xw2nXOrQMjcHfwBR30ucHby5Y&#10;d60luO+YgUTuB6JGYG14Vgu3kuQH9/IBWtmeTCMzyAf7LkWhaIFTYApJNta4EFCzIOR9qrsFboaW&#10;2K3tioNn3XHdrhgi/+NgMXURT9gUi8dmargUGocc4Fwr+/I++Oq74iKBlYIB/7OErBnQTnPfDDOl&#10;hzbxyeC4UqHaTK+W2AXypFXQ2/Xz80CjZH7zCQZ+fYK4leD2Cv/d6c97GSK3ZT8NQVR0WowITOih&#10;ne/2W8AOy/1hbYBW9s0D8DJyxAndbCwIOOrMxLHDBHstQ6jLT8BJlQAkirBSHwJNvXFaNwtc4Uu0&#10;GdRmheCbQ45goIFCTWFAO9qOoIAEGCZLpfEkYgyNccKyEBUlRbjtko9yyT4y1JyH24w4MBAMkdI2&#10;1gJjDWMcNSMgWE7ETg8j2s0R2y6EIWeF5b3UAKwO0Mo+XSuWqZcCxT/40zO7hQD17HEaV2gclPXc&#10;Sh/PcaeR8hXKWBpX/vkYIwuqxL/kkdd/Sh6epqxxuwl8RI/VUBZwkzzvKFh0FG9yA9oF7EmHwhEH&#10;2JcMyRhPhhHv4oMzGqkLebCHMuewLSxrxQrBQEkMdp4IQjaj++LDEvE4VsqQM0iyMMdx/QwUL2U1&#10;Y+RVgrcztqkFI3Oep371YyIfoJV9bxMeX7bBLb/6ReXiZH8nQm1t8McjlMtcw9xFKWRbYHjZGtcC&#10;JAYLgjuVI46wL50zhqQr3tMF286HIHsVdDXRwLqXOluiAtHnawa0ATSkn6WOINe3aYU5TaP5EU/y&#10;NeXuX3YBXhyP0WAa4BnFUEHJFXiaQJn6xxracoD27mMjpBbUII9WhR/JNjWtJtgwh1YoCuUvV8ix&#10;0NtBZJl8jn//o/+PlsjqJwtjLAqnX9iOKw7ZkjyKNVAm56PTw/nQ3vz3OOPZrKihVuaLM+jMs4X6&#10;pjfwl48/xadv/AQvfnkXgVUDIqtMY7oWtr77Ej566xX87k/fwKJazB3TXUWwuPEp3nr1U3z4yxfx&#10;mbY3mkWRLB3IMNqH9/70MT795F385dfv4pxHmXw8JeeYrOb2Zw5oewqgetSSxtFImPNAe0sqrsZ+&#10;mQgsE49fb0sh9O7SCn3WDjvOGuHbh/GIE0BtTw4O73WHaw1zMWID8eEeHdwopICd7oaviQFeVY9C&#10;ZJP8gGQ1Y/Q07lkPQDs90IJAnzhcULfAaYaGywRM0RDYDL0bxjhsWYa23gpcOuEJ+zIxehhsy8HV&#10;w85wXxDyM44Eh0BcvOMN3eBEmHrmIK9PMWSrOKCVHfExJHo4YMu5UGRRN57s7ke3KGSoBrdOu8M4&#10;s0O85mdm0FaSgYeGcQiOCMOBy0uEHEtfP9yOsKBEXLlihqPetQqtRbkBbTsVm3sM19nEkDQ3egJm&#10;Wy+9WAwhPkrPFcNDUb+IRjfEvzGfTlCAcZNg9VsHydOEOlf2AZ/RK3ByE99hK85vOfYJFo+5Xj1H&#10;Kw5ox9FQVgxLbUdsvxMAjxpZ7mR+a04svj0bgdCCHFh4JMAlqQYdi9mkBpmmcMIINyPa6Sxphdl5&#10;O1znWZOmHklwS6xb4PldjLqBymh8s88a9uXLhJotMSyKAVp6altr4GIbiKNXHaCZtlg4bA/c7rrg&#10;smkYjHyTYBNcijqJCBsfHEVnp6AZ9cFLzxNnLYvEgHaMnucjFrifSH5hGy2JwLd7zGFWKkPXeD0M&#10;Hvvjqk0aK0OmwtAjBUnNCrgD+I01A9oF40rlSPCqfnpvoVLVRu/B3/O3fAkjuBEo/HQr76MMCtIC&#10;Xv8cFFz07tJbm0eApbGNrkeuqTW09QG0E2ipLIW1nit23fIhn80xfo91IiYiDbevmGKfC71S0+Oo&#10;ig3H7rMxYJalMItIcPHGOY1EcNUu2qZHOuGhbYRtdnVye9ilL1QY0Mr2aLQKt9QMcdatVsyTc1pV&#10;kg+2HHFH6BzQ3Z8Riv1X3GFTtjxKHWsqguYNM5yLkI3lWP3kygdoub5SfBgBQJ7aReBaIjH9VEuA&#10;SzXl6y/JZx1L9LuR1phBwSJB4+OfCGoDJQku/QzVfI+eqhN85zcM2bRipEwM87PP8f/XqKIoDGgn&#10;e5AUk4G718ywy64QjWMygnayHe4WATill4yotDQYuiYhmlE+4u6OoTAmHI9t4mHukQg96whoJbQu&#10;rDsx3oBH6oZQsS1H2xIqw3hLKR7dNMHpZb2Dy8+3YoB2GKU5+TDStMI2rRjES9MV5n6K3ufiJIG+&#10;BLh6BEHlQaYY0LI1ZifDhHm7eu5xsLALIbitRPPok8kU6Hp40wyqYct5PSlL+5rg5xGFc/RQnw9v&#10;VQirrA3Qcg+wfED9g+DUUhvQtqQxcLE4PenAUPfOI2i9uIMeWhpkREZmrhNV/v8XR4DjlNUnqLdU&#10;5VBv2SyoZGtqCgPaywZNkmN77iOAA+sf1izKkxUuIW8yWVLlOJVheR48ysU/jDm0LEggbn3ItlXD&#10;r//9/8HbKncRKQ2hGIvDxVcO4o5rnsJCV9HRmB4uhOG2XzKUYBXmkdV8ZKQEWrtex5u7LCGKHJvM&#10;xrm3f43dpmnoHm+D8eZfY4sNLXIzHXC++DZePxbMEAaGgDmcw4cf7YKHIOlLNfD6m/tgn93H5HFv&#10;7Pr/3oJ+rvjjWYb78MrPTiNG3viv1fRdjntEgJYeZmHOxXPfiKh4SQ5tabPoOB8pX8z9V5pT29Qi&#10;Zw5tTyEBrRE+veyE04+9oPrQHUd1gmCQKgwYN3YnKgTnIyQbfR1unLSiB6MBQ0MlOHvUC+6NgmI8&#10;jfRADxx8EMKk8UQcfeCH2DWE8cgxXOt263oA2smuShjoeeDYeXtc4/qdp1wwTCzRzgVf3glHeBM3&#10;3bESnD9Ob6Zk0x5oyYb6ERd4LshTaoedph0+3m+BE4buOHHPFdctC1DG6g3y+r/XB9AyEiI+kjlA&#10;ztDNEnuXZ9twGa6ecocJAa1o/6Rxw93QB3alLIARFob9DDme6yhYMHl9tTA38YaKmi0uBtSJ17mc&#10;TW5AW8PNYRcV9He4IbjOVV/pv7ShZ+CLN5kfyFC4ut5lekLfz5UzwHYpoOWtLXH03tJrtZegNquW&#10;ShSVfnoFUcXrBr3BZtx0FCjAoTigHUFxaiJULzAv9F4EfOoGZDwCBLQJ/vjLcVuomfjj9F0bbGVe&#10;6HHfenTOZTQWpXB7bI2tRukoZcGR6a5M7Nuij52UGyc03XH6QSBsGRa3nBdyqrEUmlQgjvhVK+St&#10;VAzQMteVkQS3NBxw8KoH9DI7F4a4jZXj6kFjfHnJAae1PEiLF7Q9a9FGw8yT1g5nbU+ckwJaGpNT&#10;PV2x57I3bthE4ZGJM748poW76TJgtbcKDx5Y4Z3Lbrhh4YPD5x/hvZuRCKH8lFenXl9AS3Bgy7DL&#10;D8mfSYu5GqkRnaex5xN6EG7Sk3CUYcqv/J5KFUdkjIXTzOkN2EPjjUc2DUBUzI4a87dc5qfz3pv3&#10;F3p8V7Ge1wfQjqEyKwVql62wTyMErlX9T0JrhxvhYOWPk+escMajmuGY46iMo4fmbDRYboVtBHHO&#10;BLR3kzDXxPWk64xCqs/DldO2cFXQOyu8a10ALcF5kJE9vnwUx4ig+TzXW5iGs+cZzhnfOieseATh&#10;pi5c4+moWdaWNImKuCicYb55/BpUOPkALfcTH4ZUbmVaxnYaV0pklIh8hlMuB2ilEzTIAkUvEdAG&#10;SQCtsFMmCuGaeymn9RiWScAreHFdBGDLd169yfBk6b2rYNA5tygMaOkl96Ch+tRZ7usMCa6aX5mL&#10;LNgMB2MbvHzWBTet/HDoEusaXPKDU9kg55KyPCUZV2444riGGw7c9Idjesv8sFrmTEdbOuFLzSjE&#10;CuGni7YpVCfFQPWiF2LmBjvKNwRQDND2IyU8imvQDPuZDhPfMbpAnxntqYelfiAC67uQaO+How+l&#10;gJbGWRaze3TfBcfvOGP/NU9oB1WgfkIqSQW6oqF6yQexK9A13l4ObS03HLnoiNvRrQqFXK8N0FLP&#10;OEf5+T/+Cpyhl3UXga0Ko2JqFjO4ChNDgiIpY7+lHP6KocXZEojfSE/sZb5nH/k6h/qG6QHqH6zd&#10;UcW1cJ36hiU9ufLbjrFsyLHEQ5vTPL3QQ3vTohnO/oXYflARQNuJZMO72P3mWdyzvQdtm1yxtWY0&#10;VgJo88W602QZHG6eg4rKCVx64ENrxzQa4sLh6pwvDJOotSbbwZugRLDJ5Vrdh6qKCk6r+4Jbl6gN&#10;txUixdsYPr6euM7fzlCRKexipTAPLRZUOIMLjsnoFD7Gb1l88y84dYsWIt538roui+EIb+hGYVYS&#10;nEy0cffMLbgkC4FvM8gyl3zrit/i+SjDVQgNCIJPgXSiB+G76+fYdyeElTeDcfwXR+BZKwh0CmKv&#10;x9j1p9sopBUs4NxxHNnnLAnbKMD9V3filmMeegaSoPan92Ag0WHrg27irTdvIWeBW03O1b3G2585&#10;oO0Whxz7tCziLZhog6upJw7SoygWiaMIN7SBun0x6mgBUzvuBbc6CecQsMXo3MNP99rgRoqC8Ulr&#10;HLu1PL4egFb6/YG8KGzZ64Ew6aKa7keCvS2LDzjDVuopEDzjxwQPrVj1HxA8tEfooW2UhakDSI/N&#10;QlBBr3SFQueYI8yYeydvsOZ6ANrGpDB8w4I5asHNC/GYFNBmdYnAUg1zWx56i41uDfFROHwlZZkQ&#10;viezN1URj692ucC3W15Vf5miUA0Mr9Q8xc2CVk0j5mb1ybzbi17an58R56fMa7R0/pFeVr054ZkL&#10;GG0RQDv3nu4gblTcrBKTWPiEHqwde2mRpfX0MUOT5WyKA1rph7phc8cGB43zmcc9t02jK84HL51w&#10;hGW5mAcrmH/3maorQqQid6gZro8N8MbZEER3iXfHyY46eAfkQZre3ZKdgHMngpGxhPNxpqmY3iQt&#10;fMZ8cQaqKtQUA7TST00hx9sLW+iJFuUUz20M5QwLykKyNA5zqAhX9jIEex4fygJa4QWsTO8bhetG&#10;wTBOzIa2mhULjCwEtPfuGOIt/TyxoWamCXfOauOUf+MCVlxpUBQCtHnM7xbytFQITN1zJZ+gBHFk&#10;2PC/EEC4Urlfqk1Q2b9O4Hqea8SB4ZvvMgSf0fTzG/9w+luiNIbU32Xo/ufM6fryTeZw+dJwI58m&#10;tT6AVtq7frg/tsNurUXCh9vTsWOXI7xa+lAeF4m95+Z4aF0JaO8kSgy5MqQSAJdE+GLzzbRZj9FK&#10;c7bY72sGtAKYNTbFGypMGWqcb4nvL07B8WPa2GNXNd9o1FuK63c9cDu0ZXn9dqwL3rbu2GVcOqsb&#10;KkLj4oCWsjfejJ4k8uPJSwx/r5Z5NY0om8lj51icb25TGNDKvN6bfHyRgDmU0QfCd07QoLmJ/SAo&#10;lLcpDGilH+rLwb5dtrAol3pfJT8Q0NrrmuAljSRUijb6bhhf18N+hzK09FXh4h5jXEkUe/Jqwj2x&#10;aa8XYqVq12Qvoq2s8OZRN7hUL6OLjVM/dnDHt/rFCkVDSUlQDNBKn26ExilLXPCrnZfyNzM6jPTo&#10;QBiECxvyJFJcCP51C8T9pOzUP2+CXSZCXjxbfTy2bbOCVZUkD1mgy94d26ncrzaKtz0tDJ8f8Eac&#10;Avq/XICWBUQRwHxxQQ9R0wTSKFsDmeNN7CduxENvUlcwT1uBFbmL7CPf7rZdeF+rN/++lwZK6iy7&#10;vxL/98efM22KuoycbTlAe5s5tMl5VchsmFgIaO/aNsIlsAA7DjOHNqIN/uEtPGuWXlpe3lQek3PF&#10;59CmUpH1YOVb//DmOR7aLiTpXsY3X9mhrCaSxQ00YFVKVDmdiAuvHIKGexFd6U0Io6V106dnCNgv&#10;4dimLdjxKBhBDhfw7duHECNaGwx7Vt0F1UeeSGBlQ7WdB6F65QYOv/s+vtSPFuXPDZQ4YN+v/iP+&#10;tPM+tK+rY9em9/Hqu4dw/c4DOh6+wb/8fCuMYlqp7NbC+PN/wAuv74XK9Ws4vu99bN1piKK+Trhd&#10;/gi//sXrOHZRD/7ZbSgLUOdeKP7WoXc/wFcGUWhbaQ9scMBXf3kX173K0FvqiG9/pYaAdkGoz6Aq&#10;TBuH/6SGlNEmuB1Xwf5TvpLcvwoYv78Fl1n0o5tgvjndEHeObseO7dsZbqQHpwJFfEJycshKbCr1&#10;0HLOxXPfhKj/n72/AJPzStME0Zqd6b2zs7N37s7t6Z2enpmerq7q6jLbVS7bZZQZZVu2ZIsZU5Ap&#10;ZlYqpZRSyaxkZmZmZmZmZop49/0jIjkSIjLTllJ5nieelCJ+ON853znnez+MmWKhDZB+P/PjGVjP&#10;2sX1UNhCKwG0rgwlkZMUikkvnAlo9zETkHSdDyBAx5Iu7AWoaZwOaEf7auBw0whfXnTAbXc57rbL&#10;O0zL/rTlBLTt9em4vM8OLgI7jXYhysYJ36kyvjunY9IqNlyKG0fsYEpvAaH1lifj6H53BAoZc+Zt&#10;zHh81Az3o+RYmBa4c2mAVoya+HAmEjHF1fCKWa5tklfLAK1xRhvXfwu0DlzF22qOOHHfBTtVdfDa&#10;D4+gYpOItM75O9rXmYPre61gU6G4a/WcFtoGgkcDWlwFbaUNNZfT5D8KWMkm1P5z45/lWcBYlG++&#10;B64HztPp+QAtX3Sbllpbvj+F7/gdXeaE5ks35pcZ16WgVmLpgLYfoSZOOPMgRZIPaLKJ0JoaQjfy&#10;6Inv2wsT6XJoAVtBCdzPOFpNC3x/zReBNXO5sYyhNCkMqioejAWfPVyi2jzcOmOEnaYJjCFXfgkv&#10;FdAWxYfi1AkfRC0w9j0tmbTYWsOucqryQx6gnUJLawaO7XaFryQT8JQ2VIkHd9xw1WfcaW4UUfp6&#10;OO1UgcaFzroZQ6UUoC2gUkWdvH/lGi1Xgt2RE2R/gfFWVKwo4iIczRjZ5yj8z/QucLrKgpT0UGii&#10;Z8JLFMhSaG0biwT+kQocCuuKtOUFtPQysnHFaWaGl7oTT7aR0VJoHLCEVUk3ytKjoHLUH8mSLacH&#10;QWaMX9RMka9cH+Y5aGaITa7jan5FqJu8dkmAdoAJqQxt8O05N7iV9k6zbnXlJ+MEqxUc98hDzYzj&#10;pD8rBoc0HWG+QEKGseYqaGsZQTVyPvfHhemeE9Am20s9Va7Rqh8zM1KZGrTD2+kySUvV1LYcgJbg&#10;B8epxBESRJ2hi+ZOIQac+9k3VMBco6JTwbZUQMtIbDw89Bh6qUzwNI05m5gEyg0q9Doc333Sbcxx&#10;yiIbRWV5OHbQB4GyuopdlDeuHHSEdycfMNKO0Mf23MedYZc/f6LPsdZa6BM0q4QJNyrflgZoO+F0&#10;wxJX7Eqm5XTob8nHmc0X8e5FxrLfc8DGg4/w5806OO9ZiNruGmicopcN3aylrQbaKpYwTJOGH4pl&#10;dB0LXyxdYjRXJOPCPkd4ze+hLHeQFAK0zCmCMMoBghxyR/BmmWlCppfpxwxNesCEkvM23neV4R+U&#10;qaY3fn99p1RpGc1cBv/CvVpojreAv1CRo+BZsxCgjcsqR2q1nKRQmg71cAnIwbZDSgJa7fP4/lMz&#10;WlYZw3j/DC2ngSwrkIXLb+/DbZd8DA4GYe9/+wTaGVKK2kLv4NPnzsIvw5Oujl9CTfC1bXLEqYsa&#10;cIqPh84363HdWxa70GCK75/fDU/G/HQXO0LlvReh5iN1Nyx/vA3vvvIds7QJ/+uC1aY/Y79uDBoG&#10;amDww+/oCiOLp6lwxq63/oBTvhkIPPkp3v9WU5YgJge33v8C18YDvOtM8N3zu+BcOo+qpD4IVz7/&#10;GF/f8kUNay6Jih5j0x/V4NUoCFoiZvZ7gH1/OYskwa2DWsDdKu4y98Ui6H78Ay7R3aaDNmffGyrY&#10;teckNO/ewOEte3BOO3JWohTll/nknSKRCAcOHMDWrVuxffv2ic9PP/0EPT26wkxpExbaXxDQHmdg&#10;uY08QEsAG+voiO0nmRRC6KOoDBePmOOsfy0G+vKhyvtc6qgVY1p1T2MLHKbGrICuIOfP2+JeovJx&#10;N8sx5oo+Y0mAtjYXd/TjESep/0B7TUk8XVjCUcIYkIq4MCpUHGBbNXMnGYD/QyP8wIzH3Sxdkub8&#10;GJ/cTJ6Np5iG39YifDIhDz0fzp3xhGvBTJfRhSleCqAdrM/H5RMmTI8/lysM309Ae/GoEw+WVsq7&#10;3UiPyoG9ZzxMGVd8g7Ey729nOZ7IYpTNlG+bGMdjEIvQZukYDdem4BDjc5O6l9FCO3N48mmxYnbF&#10;CWAboUWhhsL6EO2GWgSb5oJPpdCyGXdFAYheHXM3AtoLTMDw8wwBTLih1g3YQyBdQ8GwiL//M581&#10;QtHFmdrZv/BQU/CAURjQivqQFRKF6y5lMhfbdtgaeOK6feksy8tIaw20LhnhTraA9EaR6eaG7y8G&#10;M7PxIFKd3bD5XACiZsxdf34KLhulyfZyEQpiwnD4ejyqZuoiRimgaTzGTt3MJVm1hCFVDNCK0ZWT&#10;hEsmGZDagcaQGRYMldtJmBXiz8RV98iH4W3Szg/WJOHQqSCkTFMyNcPuAWNoTWUxtDxJAm2iEMCk&#10;LkLLcrPAuqtxqJ1VhmMQ6S4eOKQdhgzhmBoowemjJrgZ1ww51WHmXcxKAdqZT0wnoBA8D3wXkODG&#10;6MJ08iGtIMIDyMMX3mapE1oAprYeuhufpXLGg1beUSpuXiA4iCBw7yCI/u1Ouusr5rGzJEDL2pLF&#10;UTG4Mp6Fmn32sPDGRStm6R2ohL5RFLwqZQqZziy6PPqxpA+dOBuLceWUPi5ncm12l+DCFVOc9mmQ&#10;GxUgYqy/xZ1HuMLU9YrvUJMDpzyg7UeWnw+2qnnAd+Yx21uFh+dNcNRRXuksymvhPlC7x/IsC7hK&#10;d1VkQ/26MQzyl0IhvR4XVYeWZ8pj8tgDerBIGi20R7mfalI5MrVlEwj8K3MVzBVDO36t4HL8GkM9&#10;JlyOZT/QU0qS2fgkLbOC7e4MAcFWWscEf8QvGXKiET7vupP3o8KAVgirMYmAE12HJY2heWonveFf&#10;NT1Dr5ChuiQkBEfveCJE0HnTKnn3rCnl50p09TVD+7QxzkVIta95Xo4sg+aLDHoOlEQEYSfzWDjT&#10;DXSh1lOVBw3Gz2oLuU+W0BQCtMNtCHOLgGZwnUwJU4+Ht92hF9YwTcc8MtiK2OAM2HrFwcwjHKfO&#10;GeOjg7Y0XNaijdZbz4f0MuKeLkBaUWEYNmymYopjKLS+ailduvPQJa5k+Il+IitRSAlvyo3BgXMR&#10;KFAiDEghQDtrnAlg71KpYzuubiNe2kAvGo8ZwQ5iMoEz476vh8iewAV8lcrx89xjp7Yq8vNugleh&#10;tnI618vvT3CAKGQ8vsZ8B+R9Bad6/rI9eojNLEOKPAutoXcTvMLysEtFgxZaxtAqaqEloN3wiZ7E&#10;E2iowge31I0RkhgIjU8PSQBtX4kh3vn0NoLrpYdLZ7ELrnzxBWzTK2GreQaHjDJQ4nUHl24aI5/Z&#10;/66+9xb+8Orb+OijD/n5M/7wnz6EcQmznebZ4/KP74NeqJKW83gPNZvnESMxNPXDV/U1HNIJYxHo&#10;GphveQ7XgjulF7ak0hPpK9Yv9ID/KRVsozuERFc9EIqTf53xrv/fh9DNmgPQ1oXg6pcv4JUftJHS&#10;KRM8ckzx478KFlpBEBMstFq00J5G4lA9nAUL7dFJC63+JxtwySgFTU1e2Pr3X0AzXXq4Fdur4qPf&#10;HUGIYsrkWewp7wsxY7BsbW0Fs/y0zz/+4z8insqDqe0XB7RtmTi824musJ1yDmfGCrUUwfi+BT49&#10;bIJvWWdym3YCkgTNYAfv2+MKJxahD3OxwmcnPBAuUeYOIo6Zo1/+mano85cQmLGokV2+i5YEaLsa&#10;uddY4PNTxvhW1QLbL/jCuYJa8+566F+4in/4+gF+uGaDrectsVHNCBe9y9DAPaa3KRmHOKZf7zdi&#10;zThLGMmydg81VsHBOQDuZbxouAup7t7YpKqLL9XMGNfogHuMse4Q6qUo2JQGtNwQYx9r4/ef3mAc&#10;jy22y+g4ZBSDZNnylnSlvwBnDzpAN7l5VnKF8tBA7DwTO+Fm2pmfDgMmIEsUrNi9zfBm7byvTrLu&#10;IbMhbz3rxdjiTmVCTBdfh7aRAHX3p9zk32P8LBOGfHONgFNQ0pEgV01+/7L0+/dondUJJb8LewvH&#10;3JquQm48dKYBUYLgM4d5EFnMmBFCqC0/SjMkC9M1wusuUtj/y1/5/M8ZdyhTGCowjwoDWvEwGjJS&#10;cPKMDj4+bYpvj1rihEUG8trkn9yNhXE4TcHphxM6+ELFHOopPRCxjIna7nM0tjEp3FVrAlsLZj41&#10;x8P4DnQ31MJYnfzL0h7fnniM3bfDaMGVnjFdhZlMYhbN/YL/TvXFp9+cw0sHzbHtkhV+OmOGrTdc&#10;4MgzRdGmKKAdrCvDoxsGrJ7EPh6nIKQRidDxrL1TX97TDE8Da3xx0gjfqlmQD70Z/z2TD5tgfc8J&#10;R41yZMmvWJ/ZyxPfnTDG5+Tdzyks2wsJCanbGmllHXEXXzgWScda1NMCD2bn38L6pd8evIOvNNNZ&#10;NUpBjQafs2RAS1dVqPx34Df/hRlfaQ0Q+Fz4XKIAJHQ1gu6YJpYSOR8iCk7XaHF9/R3y7LuMKSfQ&#10;qJ7qyMf1osnvdlMxK5EBeIBanAHeeoOg4jkmiaLrHOvmKtKWBmhH0JKXgQvnWZ9S4PdjljhqkopM&#10;wUWecYVhlizZpGbAjzk2q7nBIKMFA4Iekt5vyWFu+PJn1sHeqY8NGmFIlSnU6pIi8dAnG6Uysge7&#10;8lg2xRQmyki/UwZCWUA7RPB9TeUC/vv32tjEc2WLsB+TVnVmt433dMCbX17CX1XpZn2B358ywS7N&#10;ANaLF148xJwYzjh2MxKZM9guJ9gXDyNrqVyVcCqqs6KgetiRngaKzNzsaxcFaIWs26Hm5MFXpHy4&#10;joqWq1QENs1QhGQyl8E/Udhvln1fkwg8Iu9JNERTWg/d3p/fQTfOqaCAPFhAIPvBVsalyPbyXCpm&#10;vqO7/Yd/ptKSPM84a0WbwoB2sAMx9q74XpX1gMmDP59whnZiI3rl1ePu70K4myu2HTfG14fv4rMb&#10;UcxNIthxWe0jyR/fMbfD+qNG+HqfCe4xt85gezUenLyEf1ivhR/H+eKkCa4FMA8CyS8J88PD8CpI&#10;S9iLUJcbC7VD9vBaou1BIUBLC2VpVCT20SPy05M0lB21wUUqwmp65tsHhxAtxNDez5pwS+6uSsKJ&#10;U4asB22C9ayBruJcgnrJGM5NV2NaLB55poGGa57nDbB5YIbPTlOu5bm140oAQxZ7lVJQLQnQjnIv&#10;tiMAfedlKe+/SxdhKt3AHCkQyqtZHgS8hMh+8ngS+fcz8qpkv/6MihkqyGunytj0udq4gfk5ZEZE&#10;JovDaT7vLcob733D51DxrmCbD9Be19BBTEYpkqggnJXl2JI1z3wjC7D3+D34EtD6cAcSEkMJH48Z&#10;LseudDn2melyLAO0UpxJjbrDedy9sRHfvHwWDz3z0d9IN4TX1ODGeldCa2PG4KOvb4Q7N/r6MFc8&#10;1tgPlfP3cNcolbJaMs6+sR47mYHNOyAAAYEhiExg7UzuA+05Njj/3TvQp+FCaNnmu7F/3ylqtYX/&#10;URt69E84rBuBaroFmG3+I855S914xTURuKOyDpf8k+CtegJ7CDIl+qV+Zhh749tZ72qUnDIzWm0w&#10;rn/zGWtumSB7Sp3AoVYmePjXn2GeK2xsw8ixuoof33mAUlonQi8fwd7NRlI3OlEczr+5E3ep/eiq&#10;dcLPfzgJ3xapsNGQYIRDz++F9xI38Pn4JTAwEH/zN38jAbWvvvoqysrIcDOaAGhDCFiEOZfOfR3C&#10;ZS7HGUwK5UmX43G+mPrXi+7Gwkdhl2P69JeXtrKGolCUXX7ra2tCTHw+AhPKUCrdDSkc9KK8rA2t&#10;A8Oor6xE+pQssKO9HUjPrEFxxzQnmvmG5lf/bUmAVsLHrUhJL2QQfSFicgSXW4EVB1FVUoY4xhlE&#10;MlYilJ9gjmMys9jRsYBtDM10fQrnPXH5HRPep2O9NXDzDIR+vOzgZvmE0sISPrsAIUl1aFUcA0jG&#10;V2lAS4VMS3UVknLKEZU8SUd0fgMkOqTxJhpAVXkrGnpHZvCSCH0dHSip7JoIUR0ioNRyjKESXXaQ&#10;8aDPyCySjF9UZsscNekWZhOFkkKxZiMD8xnTQi1nwlRwSWVaDrX1PsJvBKMTfMwVEkY3TSaxmN5B&#10;DkIVwWvRzJAFCkhJPIzapgwSrT/w82V8C61aSjSFAa3kHawjXFuJkIQCBMaWo7h1Pl9bhmKQ14LJ&#10;a3GkR3Jc9jKTeWGp5PAKl/BxIZWlhcgaL8nW1YCYZD47rhjJUzw9hptyoOsYBR9mMh7mHpKVX4ro&#10;tGJm7Szi/Syllsb9RInSXooBWukgj7XXIzpJ6GMJUgk453TsH2zn3iXjwyyCnVlzRMBU14qKxv5J&#10;nQYF8pw8YX1yHdP9c2I5MIGWv68/HkRNfjfS0YrUFO6liSUolilkFWWDJQNa1tRlmlTW7AyjhVbg&#10;cdknmdZYYV8qpKfCfUvGyco2miEKQiHkWV8CBVlW9sk+c6cr4DoqnuKrL4DgSF7rT0WQEgriJQFa&#10;Wcd6G6oQKuP3/KYpgGeENbNzpPMbltY0vVTfSB8KUgsREF/BpTy5RvrKYnHVPh0ZsthqEc/MStLb&#10;OjMzrYITqSygHevvRVlRqcQ6EiE7V4S1ncHyDU11DcjIK0NUinSfDknIR0RWNT3ZpOdNR1MbKmp6&#10;ZiUJbUwPxBnncrRLGF6MQa758tJ2yJyOFKRs8vJFAVrJ5TwHiukOLOFFCvT0/JrV+miPS6f1djz5&#10;T1cm64Ofp6A+w2tojEJcJvdZKTGyxhVPIwsSpsaKk3dZLg8+/jQKK+FryicrDGglpPbQk61Ycp6H&#10;psxI5jSDaHFfF7JT88mTRchldYnJfWsAxbml3Ke55zB5lmS0aLmsKJ7OF4K8kVrdK/ECac8Mwlmn&#10;UrRI1iTnmM+WzLFi+qZZ06IQoJXcPYLGijIIQDAorgrVTC44fxuV8G0pwdukGnYUDRXVlJ3yEZpe&#10;i5YJPDxJ18w0Gf1Vibhll4yEGhnBvS1ISqPMFldE+atdqQzHQr+XBGglhPN8yOJeKfC+L5U0Uq0S&#10;p4h/g+kyrJcyWdO7kvKIZI1w7y6fmXqR/0+gvNE5RVnNmHn4cu9OnM/DbO7Rnw/QXiOgFeSR+Ao5&#10;gNY1nokluNgOntSEL7McKwpoYx+ewfp12hNVIcTdNOtv+QP+7W/ewpWAcoyKaXV94QUctypGf387&#10;knUO4MXXb0GC5buyYLjjH/HvXz8Eh2xhMFm+4BDL2OiHS7XQlb64tsMU6dxI2vOscebrN8DcFpKW&#10;Zbodu3epIlQGaN0Ov4T9j8KoOGDg9lf/Dc9vMUMF35dlcxDv//lzuJTUw/XIIWxn3KbE60XUMv1d&#10;FXzXThMk9023IIhFFXA5sQHvf3gBQawbJxobxkB/P4bYJxG1HDYHX8RbjIFoKUvGnV2v4lP1RInA&#10;0Rx4E19+9TnuJ/Wj2XMvXll/GN7UmItH86G5/jVsM0pGd1sVn/0ZXn5HA5kLra0Flt5CP7u6uuLl&#10;l19GTQ03VzntFwe0C3X4Gfl9yYB2GcdprKUesRGJzFa+xJNmRp+UBrTLSNv4o4bK8uETk8cQkjmh&#10;hVJvVQjQKvwG9tWfcSlUKiilylX4fbNvUA7QLsOLlXjEcEUhfGNykL5UqXjGu5UBtEp0f8m3iNqb&#10;mdgkHgGNy7uOlwxoF6IswYGKHoILOTWxF7p1OX5fDkC7HP0Yf0Zvdiqck6tQpWC8+0J9UBbQLvRc&#10;ZX5vSoiBfV4nepeXVRfpcqxMj3lPIxUwrvQqqFHcy0HJN866TSlAu1wvV/A5LYksxZa7dAA787WK&#10;A1oFO75Ml/fnZ8BVMMrIM5Yt4R1LB7RzvFxwFfalm3EqkdIyr8vFkjsfoL1yVwcRqcWIZI6EWRZa&#10;/8xe/ljCUlkPlAC07Ug0vI5t35pMST7Iuq0hN/Debz/GBd8y6mNG0JWojZ9ee42A6kW8/tZumGSN&#10;B6K3IuDaJRxnceJq2cANdUZDa8NHeIXg66WXvsFtD8Zc8bfOfEdc3/IZGEIkaXl0wTt+7BKiJUqy&#10;Hvicfg9qxjGopTbNYfeL2PTjVjzH9/3rn9+BqkMVBsZq4azGTMunfCbiBae96+X1uONVwjJ30wXd&#10;Psa8HXnrv+C//o8/sM6sQMPLko+qXa7EijBQZ41d//oHvPjcc3jjs2uI7pch05E6eN7cjL/8/mW8&#10;8E8f4jQTYEgVQgTnrF37zfPP46UXn8Nrb+2BZX6PoiFti+WLadc1No4Hs8++fQ3QKjWkS77pSQK0&#10;4hHGdPUPKpovaMExeJIArWhwSGIxXm4b/soCWg5xN7X/o7/S6cLXP02AVjQ0vCJz/LQAWvHoKK0g&#10;A8teMm/FAS2tc0y6seB+slIXPGmAdox7cR8zNS+3rvtJArQjrKndT5lredWLi42hVZKTRqhh6Jlp&#10;pVLyWUre9jQBWskc8+xa7jl+WgDt2MAg+odGll3GXzFAK5SL66K8MSsfg5LMqsRt8wJadW1E0BMk&#10;vKB3NqANZdpHQVg5xnpTQgytTwhdjulWLHw86GY6keU4vR2urE3qEzKe5VjqNz4y0IfuroEZm+4w&#10;ejq60DtR42oMnY21qK6uRn3z1IQGYozSdXS4f7qma7C9CbW8trqubUK4Fo9yc+/uBD1UJW10sAe9&#10;vX0yLxAxhnqp5RsY4RyIMNTTzms7UMNn1DS2ydy3xujO0oue3qFpSgd575o6/qLhfnS1NaKpsV7y&#10;PIEG4dPSMyx7jpglhepQXUP3A1n2t/H7xexjc61AB906p51Ko+hq5D3VNWhs61v2ha4E/0ACaKPp&#10;ckz3Yenc0+U4VprlWOJyLPt+nDfG/45nPVbY5ViZTq7Ce54kQLtSw/skAdqVonHFAe1KdXyRz32a&#10;AO0iSVL4sqcF0CpM2CJvWHFAu8h+rNRlTxqgXSk6nyRAu1I0Lt7leKV6sLLPfZoA7UqNxNMCaFeK&#10;/hUDtCvVYQWeOx+gvayug/CUYoQyIeIsC21cySASGGunelEZQKtAD9cufaJHYA3Q/jrTswZof51x&#10;X+63rgHa5R7RJ+95a4BWxIRdBiirVS7u78mb0ek9WgO0T/oMLb5/a4B28WP1tF65BmgLsPWi1dM6&#10;ffP2ez5Ae/G2NkKYU8U/t0ceoB1YA7SrkiUUI2qlAa2Zezx+8/xBuIcrFySuGDVPz9WntTzxb/90&#10;DPnlihdXf3qoBL46aogeutCt1lZS3YwNJ81WK3lIza/Gb15RwXVjJjJ5RltlfRvrOps+o9RLyf76&#10;mCGa2qdmG149wzE6OobffnWNZToYr76Km19MLg7eFsrGrN520zQA+k6Mx16l7dRDD/y7Px9HYcXc&#10;YWSrlPQJsu5ahOCBjeIlj1bLuAheUzuv2KwWcqbREZVegt+8eBi3zaQ1mr19g5GRlSv59wUC2iAm&#10;nvPNlgNoY1mXKjG7DGqXtJjluGki07GQHMozoIEux3UYYmr5pPQOuPnV8fcGVNUImZiW2yN+Vc7L&#10;U0OUAGhDoxn3G9ggSQwmZDUOj22ZcDn2kn0v/Db14x0kZMVuQH1DBwYGeiWu15bWThiTlUwYoZDQ&#10;2z8MbftI/M1rR3Fe1xt+TMqz9pGOwY+nzfH/ffsUdBwiV+2YCEqMv+58CFv/lFVLoyA8vb9Xe9XS&#10;p2kdhv/zrZPYRo3ws7p2jVxj8d6eR88s/d6s7/z2rod47JWwKsfAOTgd//TlVfxl2/1VSd/4uhWs&#10;l1+zJMtqXsfbL1vj0G2nVUujRG545zR0HaJWLY0L8eeuq7bYd8P+maX/jnkQPjuivyrpv03a/oaG&#10;nkt6zJTM5uMXMgFoz958BH9mqnZP65htoQ1n9rG4zGK6HDMplEKA9qnBamsdXcQItLSvDKDtGxiS&#10;xE2rmwfjP76pho8P6kE4bNY+0jF4fet9/NePLrCOrMmqHZOtF6zw3Ibb2HT28aql8Ts1E7zw451V&#10;S9/Xx43w/3x4Hm/ueLBqaVxoT/qe9Qtf+GH1zvFC9G+7ZI3nuY4FYXqha5/G3zeft8D/IqD91+9v&#10;rUr6xufk08P6eG2zxqqm8S3uU4Ly6Wnkw8X0+VmQGxYaB0FJ/s4urVU7xwvR/yW93l756e6qpP8L&#10;0vYf31LDyQceEvTiFzAJaM/c0IJfbB6ckppnA9qA1AbW6CvE8XOa8FsEoPULbaAVrhXDI9PL2ywC&#10;M61d8oSOwOjYGBpbWhEWs/wW2nGS11yO5U/+msvxE7ooFOzWM+Fy/PKz7nLcvuZyvOZyrODO8ORd&#10;vuZy/OTNiaI9WnM5Bp51l+OY9LJn0uX49PUHLL2YC/v4htmA1i26nEXrc3H03H3WI2+CX2ijxK1Y&#10;+Ahupgkyl+NkuhwLmW8FQJtX2IyWzi4MDA+tfVbBGHT19aGkshkhUVL3Yenc1yMibtLlePz7cd4Y&#10;/zvufjyXy/H4Rm3iFoffvHAI9gGpiu7dq/r6taRQq2N615JCrY55nI+KtaRQa0mhVgOXr2U5fvpn&#10;cS3LMbCWFOrZTAp18up9eEVmwyqyajagdQgpREhCNo6c0SCgbV4Q0ApAJiSqEUmZLfw0IzFj7fO0&#10;j0FyVgsi46nMkCky1gDtL3fgrQHaX26sV/JNa4B2JUf3yXj2GqBdA7RPBicurRdrgHZp4/ck3L0G&#10;aNcA7bNatkftigY8wjNgHlI2G9DaBOQiOC4TR07fhX94C/zCmBhKsNLy4xXUyAzI0qRQyRmdrFFK&#10;6x2/9xaSBvHfa5/VMwZSC6x03qVz34CI+FZpUqgioTbx5G/j1wh/pbWLG+dMCrVmoZ3/+FsDtE+C&#10;eLD0PqwB2qWP4ZP+hDVAuwZon3QeXUz/1gDtYkbpyb5mDdCuAdpnFtBevgv3sDSYBhbPBrSWvtkI&#10;is1QCNBOBTRr/5YP9J72cVkDtL/MgbYGaH+ZcV7pt6wB2pUe4V//+WuAdg3Q/vpcuPQerAHapY/h&#10;r/2ENUC7BmifXUCrwfKf6TALkgNorf3GLbR0OV6khfZpB2tr/V8YhK84oO0ph6F2DMLq+mYUgOpH&#10;dlgc7lnm4VmosLZkQNtbjod3bfAds8L9dMMVbpXjR+0g8mPCsItp3T+94AuX/Cm1I/sroHPflvcY&#10;YdNVJziWySnB1VsHOwtHfHrMRJLVdONZC/zELKDnGUffO6rYcd4/OIzPjxigobVLsRslV4+hLT0S&#10;m8+a4isVMxwzTUGxaPIxFXHRUD2thy9O+MG/tn/iB/FQK1x0LPH9cQP8eMcPziUj8t/dVwUjLXv8&#10;wDIW609a4KB5HpqVqEi2vIC2Do75bjBvrMLAzF6LB1Fdb4d3Y87zcwHvxV7GupjT+CrLE9FCmd/e&#10;WJxKvYh3o87hZn0TpCMyhpaOKFzJDEa+EjMg3CLUvPs3rx7FRT2fxT1B1I+8MD98w7qt4/yz6ZQx&#10;9pinIadj9iPEQy1w1n6Mr45Y4IxlPponLulCqKs3fmJm1q9uRiK+cTwZoRj9dTm4ctkCG9SM8OUp&#10;B1z3rYbcVIVDNTB+ZI/vVIzw81U/BDdPYaDFUSO5SjFAK0ZvTix2XTDHd6xPvPHMY2w6ZYItD4Lg&#10;UyFvAQ0iztEN21UN8O15O2gmcb2KB5AvbwwfpyN3yhiKW4uhrR2PlJ4FFuZYPWyNouFZ0AEFl7CE&#10;/lGWYvtCxQBlta0KjNrMS8fQ3B6A7TFn8G7EBewtjMHEliX3qWJ0dkbjelYI8sZ/HyqHZd5NvBd+&#10;HPtKklAxJvthOAca6W4I7OtVqqhgR3e/pA7tuv06StI3itrMOBw4YYKvj+rjqFUaCscX8FAdrA2d&#10;sVGyzzzGDv10VMuYdailAka3DfHJQTvc9a1E71xvF3XB10jY681xRC8DNUr2cmmAlmUe/QOwhWvp&#10;m+OGuBpQjVbZchK3F+HODUusVzHBHs1IpExsx/1ICwnCNp5Fn10KhG/Z5D49nQTyRkESjjJj/Fcq&#10;5jhrn6M0jUJpoocK1ShtRWCJBx5VFaJ7vFMj+XiYoY73osirMVfwfW4cGuSeDc3wKTbAughVvJvs&#10;iuj+IdkTRlFUa4YPolndIdUYPn3jD26Bf7EbHlYWTL5LwblUDtCKkBcUiMOnDPA1efBicD0G5G6F&#10;fUgJDpTO1+Ug+JdPma/OEty9JcyxMXZphCFR4O+xbsR7e+Lz41P3ehMcsstDxQTN4wQOoyYhFD+c&#10;5BrheX7KJgtVCtI+frlCMbTD7Yjy8GAfJ+WZTadNccSpEDWz2HEIZTFBECoXfE0+POeQi9rxl4qb&#10;4Gzugg1HjPDDgyQU9Y0PoAhtRck4fsoM33DtHzCOQ8YcC1ncXox7t63xwwljfHXSBqccS6BMZe+l&#10;A9o2RJab4/PI0+Rv8niiI0J6Z00YKR9GdYsXformdRGXcKQ0GfXjW25nOI6lXMC70Rdxt7ENgggC&#10;jKC+NQyXs0JRrOTcBsbn4zcvHcEt00DJE6bWoT1Jl2NPAtrHIaxVO7PZM4Y2lDG0KmfvIYCA1p8u&#10;x0JiKOHjPcXlOIUux0KSqPHf1v5Kx2i1fgQX5MgpLsc+dDmWR6vETVkZl+O2DBzY7oDHRZ2YvqeO&#10;obOplQXDu2SLQ8kV8ZTctiRAK26AzR1D7NVNRUhyMVwMzPD++RAkDYlQlx2JvftNcNq9CKG+Adip&#10;Ewy/coI6cSscNIyw51ESAnmPp4k53j/rj7DWGSf1aD8qSisRmlJCMFOGGDcnvLZeH9dS2jCqIOBT&#10;HtCK0VOWijNqFrgcVILwxDQ8uGWNHQSdgjzfmxOPfVctcMerEI6PTPC5TixKJSfDMEIszfDZKS/4&#10;pGTDSNcGP9+MRa48tFMahS+ve3NzLEBEahkSSzuV4rvlBLRtrc5433sXdlUUywDpVGYeQ99ABYKa&#10;M/jJREiDN7aE7cM/pQSidqwPgVksx5HuBIcSXbye6IrIQUIXUTd8cs9ApbQayqgUhLcrDGjFo+hs&#10;qOOYliCKYDgmOhzbWKLqc8MsNMych+EBBNo8xreaUQjyi8aBs4a4FCv0dBjpfu74/hABXjD52MkN&#10;m00Skdcu7Bgi1Mf74N1rIRLeD0+rQFZt34y9ROh5Gzy0zbBPMw5eicWw1jTGFxfCkco1omhTDNAS&#10;AHY2Iz6jFJFppD8lHepntfCCajDSemcvoKJgN3x9xBoGYbnw9XDD96reCG0eQdeMMdzCMfzCKBtS&#10;XC9mve9aGJ/XwYtf2MGnew6ljTBaBEMhVtZ45S860Ehr+dUAbXtfBM7EnIVKWTqCqp2xOfIUNpdk&#10;Sdbz7EalxXAaToXsxX8LNkGs5IIhZFfbYFesHiwqHPBdgi5uNUrVH/llN7E3JxI5w8rAdWBpgFaE&#10;ppIEnKVQf8m3BBGxkVA9o4/tNgVSxWxtAn685QFt3zyuiVLEFbVDkIVFXc14rG+Mnw1TEOrmj03n&#10;rWCYLUeoFI8h3tUG36iHwDcoCSfP6eIYk3gq05QHtMPICffGQTVHPIoqRkSwN34kuL4W3Yw+NMHq&#10;uhEOm+UgLC4bD6/oY8P9NAq+IpQnEMweeIzLPkUI8/TBNr0IRNXM3ow76tJxnSDigg/3+tAIHKXy&#10;5KhrmVJ7liKAVkzFUXa9OV502on1BanoHB/UDjf8OdEY2tVJkr02srNltoKRlMeXa+GD8Lu4UZ0K&#10;v8JH+DCHisNhallGszg2V3CmNBDqmbewLi+T3At0tfvhctoDGFPBO/eKnX9mlQG0jUmh2HzEGFc9&#10;shERQV474giH4oEZe+YIimOpsOB8XfGVzZd+JGLqhDXVAMubRjhonIng+FxoX9PHdxpJKBGPoKW2&#10;BmHjskJ4IL76QRObnUrQMW0pUmGRG4/jala4GcE1Ep+IG1escdCheI71P/8YKARoRcNoqq6e7GOI&#10;Lz75/gF2eZaja1ofR1GXEQMVNRvciWYf4+Jx6aI1+bCCczWIaCsbfKXqAfMIyk5WjthqS1lkVIR+&#10;8sd1VSPKW7wnIR5XLurjB6NMVMmRlQaygrDuWgDcY3hupZYjrbJHKT5YMqAdysSZzAf4NjeM/M39&#10;uLUSDaMz904RGrsCcDzqAlQr0hBUZYvvw89gL2WTUapjPNJvY0eGK+yLtfGnJA8kjpDgsRa4Zp/B&#10;ifJ6pRU28wHaU1fvwTsiE9bhlbMBrXtMBSJS8nCMWY4DwtYA7WoFqIrSteKAtj0bJw66wrakS44Q&#10;OrmRiVhSaEw0hqGhYfT0DqJPgqbEGGR92+7+YUyTS3no9/cNort3aPr3vGNkiNfzt94REUSjY+Ae&#10;JGsiDPL7rr5h8KcpTcx38h6+s2dgVCmN/2KEjSUB2op4/HTOEx7V0k1I1JCNC2qGMC+hFt3ZE1vP&#10;R6Nc8ksbLDXscMWuHO11mdh9wR1OZTKBorUAV1W1oZk9n4DfBU9NEworRagbUxDN8u3KA1rKBAM9&#10;qKjpmrC85fh7YadqKAp5BMSZO+DQ/XiUCSR2pOHAYRc4lfegb6gMNw+YQXccwRKc19Z3oVcOifke&#10;BMjWOWhfzGTNc82yAdqhQtzPPof/4HEKt2pKKS7N3yobrbAtWhs2PcJ8FuFqjAau1VJ/Kk7H1nBt&#10;WPe0o7UrGHuSnZE9bslSglaFAe20d4iRF+iGAxcCENI8G2wMdBTgykFz6JcIvDWICFsXbLudQUG2&#10;A/bq9jhsmCsVasUVUD9tA73YNvSLRhFmboyDAQtYCweKceGABR4md0p71JSEA1ut4FCjuCipKKCd&#10;OgRd5QLYsYZx3pCcvaQJpmdMccGrRibYjKKprh3t02R+6RjuvxCI0BbpGHamReLg+Yf4kFaHL7d5&#10;IbRbfik9UU0+7t7UxrqThli3wR7mGa1KCVBLt9AOo7zBBl+GGSJOQsEQggvuE5S6IVfOtlJRbYIP&#10;Yw/glfBLtH7ZIkm2l3nk6mBreiL/14oHCZo4Wk7hSpyDc8mmcGH1BWXbkgCtqBepPu5YfzcZLbIO&#10;ZLraY+/tICRzWhqCHbHTLBmV09ifwmJhIlSpsHGWbEAtsNS0x1HTgln70dhQBe4eMcG9dMEkJkK2&#10;rwc9ZmKke5+CTWlAO1APS0NH7LMukZ3ZQ/B6qI/D1gWorM/H8V3WsJeZbprTQ7BjryeS+3sRau6K&#10;nbeSZFadJhhct8Vt94oZNI6iMiEYm/d7Q1oHYRgRFg7YfSWGu5ribbGAVjxUDcusM3gh6hhe9L8B&#10;1aK0CXCVU3ID3+TF8fScr1VCL0kdO/KSpFY28uHZmDvQpiJKAAIbw8xIzwjKaqzwcawXIWEbvIvM&#10;cboodcG9fb63Kg5ou+B+zwrHBGWY7MFt9W1o7h+bsR91ws/YBTtvJ7OvQmuE/jVb3PWuRkdnAY7v&#10;tIZ1tfQgbc8Jw85dzgiaMGkL344iydEe+25FI6l75oEjxnBvN8pru+kzJLQxJDi6Uh6JQL7iYsUS&#10;shwPI9baBvvUE2hFnSkUUO7r6UJFbY+Mx0cQYemEvTeS0DDWBO3T1rjoVSX9bTAXZ486wr2gHSXR&#10;fvj6euyEt0lJkAf2XXFH0CxNnRhJtqbY5Vq5ZJlyqYC2o9kd+9O0YTunS4hA5AByqs3xRcRjZEjm&#10;rBduWbexMTUUjaIKXI3SwN0GKtZGk7AxXA8ufZ1oaPfH7mQ3FCiuM55g+fkA7ZnrLDHLsj1OCfVy&#10;6tCmNSAmrQiqFx7QOtu8ZqFdxVZXRUDtrwdoe5HkFYLTWhkUV4CSkADceeSIo3fcsH63Jt7WiEVy&#10;eiquXzTG23v18KNVsUQ4E4110e3FC1/vfIR3dujiiFUWioelK2qkka6JF0yw7oABvnroj/u3LWCW&#10;xx1UNILS5HDs2/EQb2wxwRm6nzRJBA6C3OJkqFw0xF93a+OLIzYwyqEWTYlNd96zkD8uCdAOD6KZ&#10;Qux4v7qqE3B0nylsinsR7+SFPdcSZIdSJ5zvWuKkUQ5qWWaqleBnWEZLX2MKVPfoQydn7t2nOzUA&#10;36o6w7lslgPsQuRJfl8KoJ14wQhpLSuGzgMrHLav5JwTpN9xxkW7Ypm7Ti20T1hDJ64JDWVJ2H/Y&#10;D5Edvayv3IU2HtryWz98tAQ3vwIU8rrG9n75LquLoHJZAK14CKmVATAqNMLORFrDK/Lndj9kn8SD&#10;+biVdAZf5WfKAAo16KnqUMmPRlajM96Lt4dfD5O25V3E5XplnJomCV8KoBXX5+HSJRMc96yVo7yi&#10;S2lRHPbs90GUhL1GURAZQtetEBSMdsLhriNOWRbJLNU10FY1w216hHQMt8H6uhX0U5tQx7lr6R6S&#10;CUkzJktEq7WpHW66F6K4qQtlsSHY9iABhf2KL2alAW1/G1z1TfDto2z51qbuPJxWcYN1VhOa2rvR&#10;2DnusjhJi7g+VzKGql51E2PYnFeC5NI6lBQk4sABbwR2yAe0PVV1SMmpQE1LPi6dcIF+YpNSfL50&#10;QCtGV08yNJLvQKe1FbW9OdDKMcaBkjw5/RGjqjkFCQxNSalzwg+RNjIQPICEcjPsSnBAYnsM9iZq&#10;41pjK3KqNKFWkjaHS+giFjAvWRKg5awM9fWjZWKvGUKUjSV2XA5HFrefBDMn3HbORA55taG1T+YF&#10;MoziqGDsOhGOXEkXBxBt5wG123FU2E1vw7UpOLjPA36twmknpgdODFSPeCBsXmFUPt1KA1oqkXp6&#10;BtA5oUUW1qAuDpsXo7a/Bx4M8bgf3oAGeljF+/pjl3EeXVq7EWDiigOa6TJg2Aqrq3TjtCmeElYg&#10;9JO8UVsA7bt2MM/tQl19GUzNvXHeQ9jrFW+LBbSDAy1Ia0pF0UAetFN0cDg/WQa0e+CWfgdXeJbk&#10;DrSibrBHYl2d3cqhnXQfh4syZXNaiJu0Zl2pqUbzUBrORKrDqCkPzgVaWJediYquCNzK1IGbEvM2&#10;9d0KA9oRKkTOu0AzsAINXd2ob+uXv18SzvsYueLggwzZOFDJcsUcF+xL0TrWC09dK2iE1qG+qR3J&#10;AQHYpZ9JoDfZM1F5ClQYXnEjsmVewCYeGkBTYS7u3LXCSfdKpfYjhSy0UwZvjJ4U+09Z4l7c/Gps&#10;EfvYmE8rO92Dz/s2UGlWh3sn7aEeXCd92nAhru03h15aNwYGBtDSNz4Qo0j1dMCOUz6ImAVoO+Bw&#10;2woPo6pQwb2gqXNQKW8Z4fVLA7Ri5FY54FzaY/jzfKod6EC3SN6ZKKZCPAY3UzRg1NbCPTsdN7N4&#10;DlWUs98tME+6jeOFccist8fb8S4I7amFW+5FXGuQOh8r2+YDtOduaiEwIR+eaW2zAW1kfhczGZfg&#10;5CUtSQytfzhL9whux/x4Bzfxt3pJluOUzC5J1uPx39b+SsdotX68KTRGJrRNZDn2CZFPqy/dnoRP&#10;fUMnF3UvqmtqYWntRFe46QBpVh3aOS20PYiy82TB6AQ6MQHFPi74aIsxNONb0NpeiXtqj/D20UDE&#10;0oJRkhyCnw46wK+T2t2UYBw8ZAsr+pw212XjPDesE57VtO62wuyqAY4T+Ja2ESw7m+P1TfehQXNV&#10;S0EKbt90gHPNEHoqs3COmsjrQc3c6Dtged4U55xKUU8rcHNSOHYbpKNcCTfFhRb0kgDt1If3tsLd&#10;0ALfPcpAm0iE0sRAHDpmB7PsJpRlJeLoocv4QjsdJVNlXm5iviYWWK8503Iw9cGDCNY1xQmbfChh&#10;1JI8aOmAdhQN2dHYvE0TX5yhRbpJIKIBZrddcJ7uSlKoVgPdkwS0kY2oSQnFZ2e88MjcBh/vvY9P&#10;T3Ec8gdnC0aiWjxS5ZgdfoRPVXTxpaoTbPJ6lTpclwPQjnTF4XaOLTzacqCXrI1z8wJaMWqpYT0S&#10;pw6bCeFIjL5Wb2yNPYLngw/gcFU5ylp8sSfFGzlDXSjpqUZJf4cct7mFuFQJl+OJR4pREuYPtZte&#10;CJJr6iCgzY/DroN+iBoUDlQC2uhgqKoFIpMeF8ku9thz0R9eJU0ojQnExp3XsNezjoJACS5spcvb&#10;GV18sFcHG6/Tcklf5tmqC7qtt1TDXOMxPt/7CJ+cC4Q/XbzkC6fzj4OygLarKgu3zpnCSGKBltPK&#10;4+lq6oEbRk7YclIH6/bp4Eok67xPbKEcw1A/qN7wQsgUGYzLXNJENSkEtF4ImAPQisYFldEyusU5&#10;Q/dXA7Tsq7iPigUf7IvYjxdDz+FHuggX0RNGXhvvdlOTM76LtJYBWtp1+rJxL1UVzwfswBe5Ucjv&#10;ysDFVGu4tTUQWNWhsLcRnUpYB5YGaKdSwHVIYHT8oiWuBPM8EbfD4rINvt+nhc9O6HCvsYEJhWCq&#10;IlESGYwdahGTgNbBHSdvxc2KdR+uSsb+A57waxP2PjFqcqJxSsUdIUroqZQGtNMmiXtyNC2QZ+ll&#10;ldcjOL+jg4BU8xJjSalo/v52FBKaBwnzR5Ad4oX9ai6wyW9CeRqVEPsu4zvTfNTOQKqisQGUpsbj&#10;5NGHeJ2K2cPmmSjvUgbOAosFtGLx+Jqsg3naI+wfB7TiUrqcXsEHYYfxUqQKXom6B5PWTjlnQzeC&#10;C2/jh3gruHZUIb/GHO8E/4AfyqrpUi5CRuld/Ctd5l+K1YRdO+XnYnOcKqSyfphhVd3VHINhpSx1&#10;CgPa5iwcZ44NNW1XHKE89O6OezhKBWPLLC39MLKCPbFPjfNaIMxXNPZwvr43L0K9WISupiJoXTHE&#10;R5zj9TciENc0MAWQ0XPAwxXH7ocicV6+ZIxqUhg2/HQPX1/2R6CEpxVvygFaEdKdHHFMKwpp87o/&#10;DaEoLhjf/qhBOoMR3inwIcMudc2wl0aVyIpmZPi74rNtt3E6omfauTNYno1LVx9DjfLnrOEdLcX1&#10;PcYMKdHBRwd1mS/BE57lQ0qB2qUB2m6EFhvjE9+DeCNOBS+GnMbxsmzU0yNy5ik1JupBXr0bdoTv&#10;5XUXsK0gHhXD0n2oq9kNP8ZQ3gg5hOPVVdzbvbA71R+FI90SeaN0QLkQrvkA7cXb2ghNLkJgbs9s&#10;QJvAAP2knDKcuvJILqCNy6zD8NgwUrO61wDtKgawM4H5OKAdpk99WmE9S/P8coA2xpECD108hMio&#10;fA8nHH8QjmTJ5jMIH009qDpXSuNcusvw6JIRjLK7kOjmjW3XE2VuTf0IMLDDKcNsVBenYMsFTziW&#10;Sq2LI+1ZOH9QH3oZPcgJ8sdPR73gVVyPnOIiPLhsItEk19EZyEvbHCrayYjIr0V2WQOBreIWncVs&#10;0csCaKlBdtc2IYjjQSIzvYrFPUj298X6bQ/xo2EoNaEWuESXt7xxxdlgO3wYc/uJWhBi5rRgkoKe&#10;Qpw75QzDpBalNOXCGCwd0AoW+FH009roZcgETvfS0clYYCsJoB1PqFALvVNWEkBbG++L12h1PhvW&#10;ir6+NgSbW2LdOX/Ez0z+0F8Orduu0I1uQCdd2JtrMnD1qB+TeiguDS8V0IrHmhFc5QHDCkH7Ww+t&#10;hEe4Wl0+tzs+heTAIgN8lxI0mbBCwnB06xqja/0oD5yxMtxJZrKG2jIklerhn0P345WY29Bu7lV4&#10;LpW20I62wpkafxXDnDlc9wRAG4udMwCtmqof4ugtIRY1w93CCZ/v0MIOmxhoXDbCTb9q1FTm4epV&#10;T7iU9jOmuB9ZUVG4fCl6tpuTqAEml42xVT8LFdSG53o74+tDnrRsKT7HSgFaWt3zwwKw9VzU3Aky&#10;SuPw3SFNfGtRiOaeIdRFeuPjgzawl7n2YbQFToYURDmG8mwKgxX0SJgH0E7sQ3S/vnri1wS0YjR3&#10;+eDnkIu41NiJnv4cXI8/i69pbZw7AeAIahqdpgFagZ4xxsT1jg7ybw+cc29BpSgeOXVe+Cz6GF4I&#10;PQKV8loquhTbs5cL0HYXJkNVRR/77Iuk8zXMOOf7rrgXWIVm7jM9bbm4edQX0R09KIoKwc6TEbKE&#10;V4zRkwDaWLmAdh/neBzQ1ubE4NQRdwRPc/dczIkDLB3QjqCOYHbTHnPcpkeMBHIOl+DWMUMcca2i&#10;a2ongs2YOOis1DotFnci0t0TX217gJ9NI5lUyAyXbXNRPsOlvoXrYD+fqZHai97mMjy8aITd9Cqa&#10;TBC3OPqEqxYLaCefWAXj1Ec4MA5oR3JwO0ULd+sYpjNKS11PJE5GPkbIiByVmagKNrn38ErIQXxT&#10;4IUrcWo4XV6CNgn78dzi/QNjQyhv9sCBFEMEtxTiUfp5PB+4HZ+m+yGRSRMV41RAYUDblEOvl/t4&#10;834yChjL0Jsbge/2G+NhZu+sM0Ys7kC4mwfDGIT5ioD6TTNccaBbOZVFDxnSdMChHG2d3Qi3tMY3&#10;9KTJGB+SkXoY33NmMq+FkxxJzvOuWtg8tMUWnQylEoAqBWhHaqFz2wmX3SoWdPkWUfbto5LClEk3&#10;d5APhVAC8WAVTLRs8OleXex3iMXdc/pQj+6aUJAOVObg6kk9bDXJQaO8SW0rwM2rbnic2cFzizyR&#10;nYDLaqFIVyIcaGmAthX+RUY4lB2MXPJnz2gxHsYbQK9+5riMoaaNSbBCr+J2cx96+lJwmgmkNtIY&#10;JNVPiybkDdFIEW4kX8aD2grEFWvhn6nIeS1WA4atvQoD9vkA7WV1HcYeM/64aGA2oE2pGkFyXgUB&#10;rfYsQOsV1ISsohbGpPUjLqUdngFCzdGmtc8zMAaCNT40ppVxqv0orm79VQHtSW1mTJQAWgLNB/o4&#10;51kjAbRjHaXQuWYC09RWhNm7Y6Nevsz6JEIK4zjOMtFGYnQkvj/vBc8qKaAd66+C3gVD6Gd0Iy/U&#10;B+9/+xBfnDRlRjtTfK9my+QzlbIYqB4EMJZk40Fm0D30iO6SDeiQ65Kx+ENW3pVLBrQEbF565vjy&#10;nBs8a+UkQ6EGmpABrhoOuPg4T2L1Rn87/GjN/fKMM1y4/udrvckB2HCPsY+yOF1lqF0OQCt97xjy&#10;IwJx/GQIcplZ0UGDLsd0XZPKdDV4eJzxlfGChTYYnzN+uFCGWdoYB3XtkiVsq+fv/QC9Bi7tsYJt&#10;leKny9IArZiu0Z44EK2CY5Xp8G/yxLbIi/gxi0mdepkcTc7BKB4owb2My9ggAcDyW0eNGT4qiEV2&#10;ZwiORmjDh9rSlEpL/BTnROunYjOpLKAV1dIt6yHjjqLnkryp5S1lcq993oiUKBxooQ0PwTG1ACRP&#10;ZU3J2quDnpo1HkQ0zkiWJUY5QwdUj3gifKbSopfuvIecYZot9f0S8f9X91rDpkxxy49SgLaf8efm&#10;ZvjRcZ5cnpVx2Ej3NPdKqbZJ3FcNw8va0EiRrmdxHePcH8w9hk8PoB1ESZ01vop0RJaEshEklptg&#10;X7wTUufkR/mAdpx7R9t9sTnLDd49mdCit4JGfRUaesKxI0wH7oOK2eGXDmhF6KD17QK9iLaapEFe&#10;8ngJDw4X4+Y+K9gwf0RxPENeToQiR0LQACJtPKB6J36W8mO4IRVH9rrDVxI/TZfjzGgcP+KFiLkS&#10;Bs+zvJcEaKmgqYkOxc7DejjlPRkHO1abjL17PODbJl1XbaWJOH3AGb6dUzoiOYvaYHPNDtedS2co&#10;uBhnGhWELcfCUSDjjRQPb6hejkS2YluV5OqlAFp5jiT9Q7FQDbkBs+kZhKb3jBZMBkkR4NzE7bqa&#10;6XvUSDXs8wxwqKEQiSUE6pIkfrVUXGrgbLksR4ACdCoMaFuZ+PWiK7QSx31gu+B0WwsXgtvn9tiR&#10;7LmCi7gdbnlUoI2eQyrkQc9m6brqpNfAmf1O8JEN2FhZGkOoHKCVulimHEGalxeOnyegU/A8Et6v&#10;DKAdK07EoXtOMMxabPjUMMO3PHDiygw+FMZmuJS5OmxgViClt7eqAHeYoO9HZpzPW+Tx0lLGdbLX&#10;Ed5KJPFYGqCdyWwNMIy/itMluRM5AKRX9CGjwhxfxbjLYtkHEV6og/3JXjKvksnnNFWZ4JPCBCZt&#10;DMDBCF0EDTIMsMwMPyW4Q4jwU6TNB2iv3NVFRFoZIkpHZwPaZAqqSQKgvaqNgIgWfhhHG94k+Xgz&#10;s21BcQ99qJmWO6MBwTH1CI1f+zwLYxASV4+olAbGFXaiorpP4lY8zhdT//qRTwTrbj017oq7HHvA&#10;vX6mu0kvomdYaNUeRSBZ4lYpBbRnPZiggP8TAK32FWMYF3DR+dJCqxoiiz3qgu0dSxwxzkcX48YO&#10;nbKFYYZ00xkpC8eWHdrQyuxHQVgw9p8LmtCGd1Y3oaBGKCPUh5yMKlSOu6Sk+eHPmxyZdl9xoLPQ&#10;Il4aoO1HjKUdNl6NmrG5iNDZ2IjsfNnhxURDZ5nM4BbdyBkdjBQbe2y8HIGMRWwyBV52OMAsh2md&#10;C1Ey9+/KA1oxBhqYPZFJbMZF0zxmUDxyPgoVBLepNk7Yox4lnfPGeGw54grPSmr3m/Jx5qgtbGVJ&#10;QOtigrHvnDNm5Q/qbUFcGuOBxqe1PQPHD7gQUCo+z0sDtKOo6QjF8ZhL+CT+CtbFncQ/+e/E/ww+&#10;AtWqYrTIMSb29aTgetJJXJMJF7NGf6wUF5N14NjRiqYOX2pYTZHJi+rpvrk1wgiRCpKoLKDtzEvG&#10;FXULmBbNbREd6i7FLZaBuJsrdKoffuZ22Hwvk5aZMdSX1aKwSiYg1cdj+xFnOBV3Y7StHhEZk1lH&#10;K+jCduhkMDJmbifUqKurWTKuTcoMo1WM191qDUdJ1k7FmjKAdqSjAeb3tHEhap6guYEaPDhjCfUE&#10;WTqhplycZkkH41LpJHUx4cxldUuOofwF+/QAWoLTJldsCNeBn4S0fnjnqmN9osc8SWHmAbS0/Fnn&#10;GuIaAUHnKIXtMA2YdQrjnIWjAvjoXqzQKuWDpQFaJipsLIXmBYZnuM0oqDPQjsS0Gsj0FRSE83H6&#10;oBO8GGfWVpnB+GlLPJaYqJmAR50ZVa1mW7hEtCxpsUzOlQTBl1OEZFdHbLiaOMM7Y3H8rDygZQm1&#10;7EQcP2GFB2nTk2+J2/Jw8iCTnpVId+raBH9s3eOOqD4x2pmkLpdrVtJ6snFM1RbacTM9fljyKDUS&#10;u2l1DpOsYWY+N7bFrmuxSpX+WDKgHa5jlvFS1I4vuUH2LUwLHrNkAJY06SxGfo9sffewNEy4Fqxp&#10;pZ7c8USoavWnddYZxcz14Z79kJlhhaRmo7BPvoWjBclSRbMCTWFAS08Xq9s2lJ1KpEB7tAZ3Tunh&#10;TtJkwkXp68fQOm2+sqBywo6Jr9oxMliK84esoV8o3Y8bU4OwdbczgmXuxc1UKp7ScIJL5VyEjKGb&#10;scXh2e2ysRlDErNeH7sRN6fyZ74hUQbQNsQFEXS7wmuiDs/MN4yig66z4bmdsh9GKI964QSTvVVR&#10;AVeZV80wHunZMZpHl+TD3ojpoptuH63T102w36p0/ioJHQzlS2MOCNnTO+mVcPiIN2KViKleEqBl&#10;bHtuWz7imRBV2mqgEa+Oa5XjBoLxcaHrdS1L3kUZIULC0J2wy7iOH5hXpXTq0I1SxkzShUdXO2rb&#10;3PFtmIVEMVXJEoNboswRr6BD1LwWWg19RKRXILxcLMflmEXcErIroHZJG4EzAG0AwYpgqcsnqO3o&#10;7UVLVydau7vWPs/EGHSiXchIR4AgWOWFck7LCmjbMrFvqwH2GITB3DsRFp7xeByYjeT6FkTbuOHn&#10;c3ESN5QcR2scUA9GvGTT7IXLLU2oOFZKXLnGWPfurtpD3M9jPGx5Km6eo5vw4ziY2LpjB62PD1li&#10;hoUfCPqYyfZqALQ9EnFbUx/vMfbOsITiVFMZrPStcdokHiZugVC77E7300ahaicc77PuqkYA9NwT&#10;6GJihU33EhmHqOCqnG83lv22FEDbluGPz76+ge+0ImHpmwQLj3jYBGfTIseYYtZDPHfCAqfdYvFI&#10;0xo/aoWwhidttcVh+PKba/hGMwIWwj0cd+ugLN5DMamnE1nZhcjvGKezH14sc3LUIANlisv/E9Qr&#10;D2gZl5URSxDDuCPSZuIahTuGITCKkjoo9pel4BDd0o7oxED9AuMpH6cyhk5y1CDV34nu4yEwcwnE&#10;qbPG2GJZJrHqDzTWISG3Ulp7romWr7Pm2GkcAmO3BBiZ++OqeynalbDELw3QzmQUxtlEq+OkJDW+&#10;7LhpT0RkV5ssmZcY1a1u2Bt+GZZyD8IupBc+xLsskVDNWHbxaD70Eq5ja64N1FLvYm9uusIuXsoB&#10;2jEURvjhiJoTAoTBn6sxjizG0xIfnfSEgQldUlm39X6WoE1i2R5vXxw664gbrnG4dd2U85iGGtY7&#10;GWPNv72sY3jCReCLaNwzDIJ2WL3E/XGgqR6JTIJEPZywSyDPjy6rZ1xw15Yxyhf08N29JCacWoQ2&#10;Z0Z/lQG0XcwqfvEA95sFUrXWJgVS0PKErmMMHqkb4tPb6TKBYYyKN18cVqNCZo4xHKBQtHmLC7za&#10;pWBijFb9nKwC5LTN0Fr0F9AaYIN7MQ1KxRAvPSkU8xrTNdUwVQ3vpLhCJ1+Pwv85HK4ukbj/dfbk&#10;IKKtFNP1SSOoqrfGhyEmiJw2H3TXq7PDtyn2sO8RZr0Vfpka+DHdEteyNbCB45lFt0ZF2lIArXi4&#10;B0FGuvjXb/Rw0SMV1jzTzN1i4J5aj9aWUjy68hhbtANhxH3G/LE/LjgWolHoHmPaHR8b43NmrzbS&#10;ccK3Fx1gXyqzgFWWIbawEdKwWTFjG+3wiaoLtM0CmUjKAJeTZ2WcWRS5ygLa0e4qaJ27jed32EAz&#10;IAVWpPGxRxxDH4QSe32Is2Ud6Yu+MLAPx2lVXWw3K6AVdoyJ2CKgRs+KC66xeMDkhJuoIM1okfJm&#10;fWEB4liib0gweHXVwOI+6zCrR8PEygPbDhnjUmitnNJlC5OpOKBlcqdEdWxhKTiJwbEvGceoYPyK&#10;OQ10Sn1xP9ecSccy0cJ5GBtmIqmWZGQMCjT0IqHUmF4vmrhU6omziWfxaX4YKiaCJ6keH8ii1VID&#10;WyT1m+mBUu+Mg/EPcKnQEJvjGDLV0qBw3gaFAS3f3ME6upceOOGObSxMGaK0jmEQ8ZK1M7UNo4j1&#10;61U5Xxc5X5qS+YpClsR/eggJ9pb48oI39OwjcO6kLrYYj9do5Znr7sLz2BcxM2JTG4o4x+WMpWR5&#10;nzp6JPyk8hgXKHeYuETghkEoLJkfRZmmOKAdRYKDPQ5eC5LWz5XX6IFQERmKH1UYoiXpYxiuGYTD&#10;TrLWmLTNnEr0a57QcIvDBYa/7PcsRT/PrzQnEzz/xUOouaTCxke69l0Sq9BIFhmoowtufh1auKzF&#10;FZk4ztJeB62jKHPGQdskAOqs5bxQNQN5XV0SoB2thXO2Jt6Mf4g7ZV7QKbTAwZwgxBPnCQqzKkHe&#10;6O6QnqcDOXiQrIoPUj2hk6eFD5l1/nR95RTg3onkfE28S+V1E2Wn4eFsaMVfx848G5xIuYuDBVw3&#10;Ck7wvBbae/qIzKxAFGsizapDG14wzBqD5Th+4RGCIlhcWgC1TAw19SOA2sKSPtQ1DKF27fNMjIEw&#10;1+W0jPhKwOx0fpjKG0ISMeF3hS20Aw1wdySIVHfGUQ0XZjF2hAprpboXdqA6Mxf2AVWSZD+NWWlw&#10;Y82vKskZP4zssGh4ZnVIDjlRfwsifKMRJvG6pNtmQTou33Jg/K0HzBIap7jS9CLQ0Q8q6i44RoBz&#10;ZZ8dXGTxaT31RdDhPXuuu8EgWoi7krVexkpYeDJduyNUdaORqkSs0mLW8FIAbU1yLO4buUH1vhuO&#10;cwyP3HaAmgHrckrw3gDy4iJx4Lod9j6KQWS1VEhqSEuAprHr5D13HKCqFwg6Y2CsrRzG5o7QjBvf&#10;7XuREpgCv+RmpQp/j9OvPKCVPqEpLQon77FcxDUPaPlUTtn8R1HKWnbXSOOBe3FIlrm7SW5iDHEY&#10;FRuHbtjjom0ScmQnRndJPC4aBcCjSCpQiWpy8FDfGXtvOuOMYcZE2v3FzN3Ua5YX0DYhsDwMXm2N&#10;MkFHjOxKDfyUz0yhkm6LGGuZAbviGBTKtbQ2w7fYGyEdnROxsr2dYdiRoo59+V6SMiKKNuUALS3P&#10;Bflw9SxE9QL4UTzSCBddlqW57oFHvlWT2Z1H2xHkE4C911m+xzgdBV2TSqX2bCpt7jth33V33HUp&#10;ncgg3EN3x8uGvnApkA0OE8N52vtD5YYDThrEsg6sotRLr1cc0FKYZQyWh10asuXUnp3eCxFyA5nd&#10;/bYdjuoGIUxaM4ONY5ifN+8YjrRVwt4hG/n9MstBexWsLOxxM3KGmDTChI+u6Yiq6FE4pknSEypH&#10;vmBt0DKJYK5sE6O7h/OTdg+bkx7hetVkXHBzsyV2080+vGeq4pBKre40mJQkyUqQjb+3H2m1wXCq&#10;KZqsYTmYjas52tiSZgjXWSVDFu7vkgAtEyLG0H3yjI4n1O7xnOF+fOimLW56k/cFclqKqKxx4T7j&#10;hBNajGOcgrUH2ipgxv1t93U/WMXLYlJ5SxOTqxwxjkNqw/jiaWUSPy8c4ll1hy67ysFZ5WNoh5rr&#10;4G7HxEJanlCV0SicObpxPB+ELg7UwsLIg3suYxStqZAZn0ZxL5LDQ7lO7bBfNwGJjZMgqiDIEfsZ&#10;NtIqMxR1s8SUBl1C991ww6PgCqVpVBzQtiO2OgIOjVUTAFrcHYsr2Q+wOfkB9mSH05lY2kZYrkUv&#10;VwMXWNpF0sYa4FL2GFtZvmdrDkvQyKorSH8Uo6OfNTMLwib3anEbQqtssDXhFm7VlihVMk4ZQCv0&#10;pjohDteZSfrAPU+4l85xEDAuPSlMNl96iUhumgJ6B+pgbeopmeOLlswOPcHHwyhJy4K7f9ksZWlJ&#10;iBMtlwVgjjBhsFieKQzH1XmeX/WCARUWyubDVRzQDqEwMRMe5Kv547JZ/SImhPKi0EdvmERJFaWS&#10;xtJV9g7elBcpazFRZpPA4+JhpDBfyQVdZiifsvavumShhDf25obghBFr+dZKF8RgSQpuPBLOLRdc&#10;teIzFt6a5F6xJEArYeRaeJToY0uyBnncHj49Mn5mDfnU8jvYXJDDzMfChSK0MdPxWSplNifpMCdH&#10;0Yxs/Q3wKvJBeNd4PV2GXrQz2V3KHRws9EPGIt2vpxK5EKCNIKCNYBTPLEDrnzHAOrRlOHr2IYIi&#10;5QNaAcD4MOOxAGzXPs/OGHhzvmcqN2b+X2lAq+QiVvi2IbpEe2eCOc2kja6pm7bZw71VMe29wu9d&#10;5A1LAbSLfMWiLxN1NSA6Ih6upUrsQPO8ZamAdtEELOLC0foCOIdmIV4Jt+L5Hr+8gHbmmxh51uwJ&#10;zbpa2QGzCEKX+RLlAO0yd2KRjxttKIJrWCaip9aTWOS9812mOKBdhpcq8QhxTwuSImPhUKiE5mKe&#10;9y0PoJ37BUNd4TCsTkPW4PJ7wixmGJcCaBfzfEWvGSpNg3l4KYq7FPcmmO9dylpoFe3/Yq7vzIyB&#10;Ad2Pu5f3yFEihnYxvZVeIxquRlSNNyzblYVii3/XXFcqC2iX/mbFn9CdFQuD2CaWWlP83vnuUBzQ&#10;Lu/7F/u0IVplrcIKkdu+vPvakgHtXASwukBTozse1Dew3vtiqVze6+QCWhq6hHb1ngEisyoRxZwo&#10;swCta0IvghNKcPjUAwLaNrkW2oVAzdrvc1swV/vYPPGAlu5Bbg8YrM44ugPqrjh60gQHmYWvfiJd&#10;//IuREWf9kQB2u5uVDM7aN0yb2JPEqAdaWqWWJiUyMEw79SuNKBt78xHAVPl/1pqmKcJ0I40t6Cs&#10;pmWOrMqKrtDJ658WQCui21htWQ1qlplZVhrQDvSUobCPiQiVn6Il3fmkAdqBmjoUN3fPW4taGYKf&#10;KEBbVoUSotllZtUVBrSdqGLZsPEk5MrMwVLveZoAbVd5JUq6hhTOrL/QGD0tgHawrh4lzDGz3Pva&#10;ygFaKtApbxQOj8xRq3ihmVn67/MB2uv3DRGdXYkExkHPArS2rHfnH1vEOmGaCIoioGVBZCEx1Npn&#10;bQwWwwP+kiRiSrgcL53nF/+Ezjr4BcVJ4tPM/AtRo2BCnMW/SPErnyRAq3jvF3fHkwRoF9djxa9a&#10;WUCreH+W+46nCdAuN+3jz3taAO1K0b/SgHal+r3Y5z5pgHax/Vb0uicJ0Cra98Ver7jL8WKf/GRc&#10;9zQB2pUasacF0K4U/SsGaFeqwwo8dz5Ae0PTEDG00CbKA7SWoR3wjSpk6vj7a4B2DcgrrMh4KgCt&#10;Agvpl750DdD+0iO+Mu9bA7QrM65P0lPXAO1yxNA+STM6vS9rgPbJnRtFe7YGaBUdsafv+jVAW4Ct&#10;F62evolbRI/nA7Q3HxghPqeKuQXkWGitwjrhF12I/aqaCI5uI6htoZW2ee2zNgaL4oEAjpNgyW1Y&#10;ZNkex6C0RbDzs3OJqqY7/ubPx5FWsECR1Kd4SIaGR/HFEQM0t0+k3HqKqZHf9ZySOtYyNll1dI0T&#10;FJtZhn/z6lFc0vddtTQuRFhhRSPWs5zOs9qESM4vmRSqsn65HfafjBHt7h3Eb7+6hnX7dZ6MDq1Q&#10;L9zDWWHgpsMKPf3JeOwVQz88so14MjqzAr0QFOH/++snkFE4o0TUCrzrSX3kTdNA3LUIeVK7t+L9&#10;CkksxLZLqxPQBicW4DcvHcEtzrHQvH1Zkk8WQ3vzoRTQsvrRbJdjyxCZhVb1/hqgXQOxiwKxUxUe&#10;iwG0YsarGrPsxm9ePARr32SWbhhd+8jG4JiGKw+m44jPKl+1Y9LR04/PDuujqqFt1dKYklclATur&#10;lbfDkovwv712DOd0vFYtjQvNXUZhLb4+ZvTM0t83MIzPj+ijoKJpVY5BU1u3BNB+sE97VdI3zt+O&#10;ganYfc1uVdN4Qc8b9y1DVy2NR++64P/zlxNIZMnNhfat1fr7VSM/CeBZrfQtRJdvdC42n7dclfT7&#10;ROdIAO1NEzmAVtMAcZSXU5nsZVYM7XJYaINjWhAa28ykUou37AZFNyNEdk9wbAtCYngvLX1r1uGn&#10;awwWArS9fUOoaejCbdMg/F9/PYk3tz+QlH5Y+0jH4KWN6vhvn1zE+3sfrdoxEcDsH769gY8P6q5a&#10;GgUh+F+/u7lq6Xt3zyP8Pfn0lZ/urloaF9qT1u3TWdVzvBD9n9PLQljHHx5Ynev400N6+F9fXMHv&#10;199Y1Tz+1o4HeOGH26uaRmGf+vOWe6uWxkm5QXvV0rjQfvTqzxp4bbPGM0v/O7u08NyG1bmO3971&#10;UIIXBE8EofkFhCIjS5rl+NpdbUSlFSK+tGfupFAHmBRKGZdjAcT6BDTCzZf1SqMWB8aCeJ0fywC5&#10;+7CkSmQTPDwb4Mx/+xPkKgKKx8FvKAszh64B4l9FGbAQoBWx0PLI6BgMnWPwv1HjoucUjZrGjrWP&#10;bAz2szbmv39DFX4xuat2TIqrmvERhWDBrXq1zr2QoEE4gFcrfW4sgyO4xgvJSFYrjQvRJVipBeXM&#10;Qtet1t8r6tvwEZVSsZnlq3IMckvrJRbad3drrUr6xvnSxC0WWxh7t1r5VKBLVdMN1wz9Vy2N+1hf&#10;/f94U40JXfNWLY0L8efpR56s/er9zNJv55+CH06brUr6bf2T8b+9ooLrRv4SEOvjR5djGaC9fFsL&#10;oYm5CM9tng1orcOnxtCyiH0Ua9Ey0/GiPtGtiI5thPr+Inz8cQWs01oRuoh7I1KaYXy9DF+/XgrD&#10;8EZc21qCncdr4ZbWhpBF3D+1b0G06jq7NMIlgLGc0Yvst4LvWNRYPKPPDJBkxW5ZMIbW1J0ux88f&#10;gnNw+orHFjxNL1B74I5/96fjEJIKrdY2NiYkkzFkce7e1UoihIRB36mZrlr6Euja9hseMFcM/FYt&#10;jQsRVkLFzPoTqzdOeiH6hd+/PGqImqaOxVz61F0juFQLgFawQK/m5hmRhf23VncM7TUKwtr2kat2&#10;GgXA/jd/PoHs4rpVS+NChN02C8I9q9CFLlu1v4cnF2P7JetVSZ+gPBZcjm+bTXE5lgHas9c04BuZ&#10;Ao+4kjkAbcx4UijlAO2tnYV4++1yWKa3IiqhFRGJ/JvUhpiUNkTFt9LqStDDT1Bsq+S7lIJWPL5e&#10;io//WIJ7IW2I5DUhdFsOJDAKIKAOl90rXBtOd2RJKSF+QuKk90s+ya0I4/Nio2qw5ZUC7FOvR2Am&#10;n8NnBPIZEbLropJaESw8l/eHCn3jJ0jyf+E9fIbwXuF69jkyuQ3RwvUz3iXQJHwnPGMN3E4fg8UC&#10;WhM3AtoXDsE+IHVVLkBliVrLcqzsyD1Z961lOX6y5mMlerOW5Xgty/FK8NUv/cy1sj2/9Igv//vW&#10;yvYAa1mOn7EsxzJAq3bxFtyDYmFFLDErhtYypJNol2V7JFmO5wa0ghXOP3z6J1Cw0MY14vbuQrz3&#10;fjlsM5rhZN0AS8s6PNStxuXb1dBxaiJIbUEYradB/vW4o16Fm/ztxKFirH+5BA9DW+FqVw8LXudH&#10;gBoV3wwLwxpcvVmFK+o1eBxIIMv3hBN4envU4ebtKly6VY1bevVwYp+8Tcvx7n/PxvsbK6DrS5dl&#10;PiMsrhmm96txhdfdN25EYAq/o5uzg209zOwa4UtgHBLeBAvTeth4C3VUG2FmVQ+DR3zug3p4sK/C&#10;u67fkr5L27oRAQTdAqgdB7TyxmPm+KyG/y8E4NcA7dIOqzVAu7Txe1LuXgO0T8pMrFw/1gDtGqBd&#10;Oe765Z68Bmh/ubFeqTetAdo1QPvM1aGVAdrj567DyS8Shm7RswHt46AO+EQIdWg1aSVtJ6ilBZMA&#10;dOpHAG9h8Y2ITGqgJZMf/g1PaERQDC2m/P4OAe376yrgkVWPox/k45UX8vDe+gK88cdM/P07ZXjk&#10;3YIoAt/7P+Xi//9PeXjtnTz8/rksvP2XUphGNODE+/n49KcquBe3weNBCdY9n4vn/sTn8Jq3fqyG&#10;LfsU4lmDA+9m42//mI+3XsnGf/77XHx1qwa6p4vxu/+Ygb//bT5UDBvhn9gCG13B+puPV1/ic14q&#10;xAmnZiQm1+PUF/lY93UFHHPbkRBcjfW8Z9edenj7VODd53Pw51fysG59BUwIZs9+m4/fsg9vvZyD&#10;P75TjFM2zbTutiBYNjYC/RPjIYzJavvI5liY+5n8MPX/gZIyTzKX4/5eVNfUwtLaCYKb6dS2ZqGV&#10;f7StAdqVOvJ/2eeuAdpfdrx/jbetAdo1QPtr8N1yv3MN0C73iP7yz1sDtGuA9lkFtMfOXIWDdxiN&#10;peGzAa1ZYDu85wG0AqAJIRitaW5HR18X2nv46e1CfWunBNBGxzVMAFr3rAaofZSN//lGGYwi25Ht&#10;XYE//X0+Dps2wM2xHH/553ycdaTLcUoTrhHc/u5VKaA9+XEBvtpeDf+MOmx8LQffnKxHUGY7ovxq&#10;cGRTBYzCGSdrWw2VLRUwT+pGPcsGXP4uDy9+WAGnuDrsfjUfe+lyHJLXhkCPamx8MReqbm0oKG2F&#10;/plCvPx2GZwTGnDh2wJ88l0lnHLaEU9Au+Ff6aqsQUDrVYH3/ms2ftBoRjzdoW00S/DWfy7AnYRu&#10;1OY3Q/NWBY5qsk+COzIBnFB3tYZ1VyfGQxiTVfbp4Bw3dnQStNM6Tcv8XKBWaUA73Ink+AxYuMTA&#10;yDWWZX1ioO8YC8fYanT98ufDr/bGJQPawSZ4B8ZDxyEaliElaJqgZBStlaVwdouBoUsUdDxzkdE4&#10;OI1O8UA7EhNq0DA6Xfkw9aL+2gp4ekRB1zkefqW9EGpRKtr6B4VyHwZoaFVyZtsqYe0RA137OLhR&#10;MdU3hcaK3FyY20dB3zUBsfWjkl/GGkph6RELA/KWUC7K3CsRjtFFyG6RT2dzTg4snKNhFVKjNO8t&#10;GdCOsrZnmC1w757084C1MM2MgIg8YEjOiLdmAA95naY2EFM2eUFPIWD3iL8xDpBZAKWNdDcWAw4J&#10;ik7dxPXR6aWSOrQX9XwUeMYYOmoq4OoeK+VBj2yk1A3Iv3+I3j/enGOHWMkcT1YsHkJFTh6sOT8G&#10;LvwElKC6dxSilgrYeMZCn8nmJuY4qhCZzWNyn9+Slwsr9sEiqBrKRoAqA2iHuxoR7JfApHik3yUF&#10;/nkdkN9DWbcHOpAYX4P6kUle7W2sgAOT6ek6RsM7pw2TI9iHlOgUGDpEwTywCDXzPlh4/gDy06tQ&#10;0Dwwfx/mmOFRSSy8AcpqWxXggamXjgA5TPIxzuP3HwJGrOvrFQ60yXlkdzZg+IDX3wdsoyYvGOXF&#10;IWbkfS0glvw+3sZYmNAuEmid3CEU6WhHd/+S69D2VBfBWJgrrrXA/HZIdyShDSIrIR3G3KsMvVOR&#10;OZUJR3uRFhbHe6JgGVuJOnnrXbKMOxDBvV7XORGeWUrupXzM0gDtMMpzsiR91XNKQVLDlDNF1Mn+&#10;JUCfv1mE5qNygg4xWiqKYSW5JwbB3JfmZ9VRtFTVsyRN65S9XpGZBC4b+OKhDflqOdoY81t4MVRq&#10;YHI25T+We7h/ElDTOflzCfn9IXnYyh3oH/+aKzgynrxbrnTvlAK04j7kJ2fhMfdSfZ6NZqGVaB6W&#10;d6KLKTuUwMYhAo98ilDeM7kXiQfbEBuaDGM+Q9clAS7JzeRsaRN1NSPMJwJaTtnIbh6ekzZRD70g&#10;3YU1Eg+frJaJ+xUdDMVdjkfQUFIEe9JuyLNE17sABe1z9xNcvc2V5MOc1smpE3chPjZFIm8ZeWaj&#10;ZMpxJqGLVkOBLl/SNdcyBqWMmJBEroV4uKQrexoBSwe0nPs05sS4TzlCyxKonmffHObeasv99p4m&#10;wHMX48PWyczD1vxei/JGxfhgkF9quS87Jio6pRPXB8bnz65DO9VC6xvBsz9iNqA18m2FZ1g+9hy7&#10;P8tCK1jeIhKbUNnQjqaWQVRzp61tkH7KqwYQLAG0kxZaAdAeo7X1c4JT5/R2RPtW4avfFeCUUQOM&#10;Lhfiv31YDgsC5NjsFpjdLMNXLzMplABoPynAN7tr4G5fjhfeLMQx0ybGwNIqG8uYViaKCmWMa3Qq&#10;//rX4djOEmzdX4IPaX19b30lHCLqsO2lfOy4Vgf/rDYEWJfjjf+Si/c3lWDbgVJ8vS4Pf/iHQmgG&#10;NeLy9wX49PspgPaPUkDr6VWJdf+jAKqWzQjle73dq3HwiwJ89FkJNu8qwSmtevgmtiNcsEbKLJIl&#10;5f2orZ8cj/FxWS1/q0lbffMQ6lo6EE0FxLID2vZM7N+mhU/P2uIEEyOpPXDDsdt22H3SHKf8K9C4&#10;oHCm9Fp5om5cEqAdoPu8niU+P2+PQ3eccUjNDMc9qtAiOV3o7WBrjzf2WeL4ff6mE4OwyukbVlWg&#10;Iz7Y5ITAPvmDPdxcjvvX9PHtSWscvm2Ad495wrtsYIqQtrihVB7QijHQVALDG8b45JorDt+0wY7T&#10;9lBnVnOKxmjMicbZs4/x83VnHD13Hx9fD0cYBayh8gxc1nbHMaZ8P/XQGZu2X8XfbbWHuxyJv7M8&#10;FScumWDPJTt8t9sQ1zPlSdYL07lkQDvSwAPjOrB9Oz87ga0fsGr4/wkcd5wiCMn60caD4uAnwGe8&#10;dsM7wF9+BqKFpGI8ZbSPAO+8D3zyIqDmBPTy0KIgA/1vgW0uCxMyxxVKAdqxToS4OuH1PY8lPHjw&#10;URQCSiah6virxkbo+fLYBhtOu+HwVUtsOGSKWzFNUmF2sBJ37j/Gh0dt+AwXHDdNQ0HnCMZqsnFN&#10;h3N8j3Os5YLNO6/hv/xsA+fq2UJnV0U61C5zji9zjncZ4nIaV4gSmhnFAe0oGlMC8OZurksN0q8Z&#10;ANPYpnnXT02IM9ZtdIRfj3RN9rQUweS2GdZfdMaRa3r4XM0OWintnOkRFIZ6YddJO+y95YwdBx5h&#10;n20x6lnze65WnxyMrz41xN2kZsn6UbQtHdCSP6OZVEvC4zuA3d8Df/efACa3Qf2M3nRkAnu/Aj7d&#10;yGvJ329/TfBLJY4wcVF8xrtvAN9yjWw8A+TLwF24CvDFDaBSObC3NEBL4bcoA9fPG+IzzseRa+b4&#10;+YInzCV9G0N5pC/2nbTB7ltOOH7yPr54kIosYSmMDCLWyxnrufccuWOJLw4Z46RzJWarDDoRY2+P&#10;j/db4uANR+y84wP7igmEpNBUKg9oB1AQHYoDJ43wLc8blfNG2KQeidAmAdL0Ic3JAT9yzzl2x45J&#10;PrWwxboMFIPRWZ0BjStm+P4K77mshY/PesK6oHtuHhxshtU1XXx9LQnKpjxaPkDLXejSD8D/QZ5t&#10;m64QnjXouQQG//d7TMlaIv1poAj46V3gY/Luure5v8sAbL0n92I+04wKGyWbUoC2Kw8qF7mX8AwV&#10;zsYzNrmoHpyp5BWhrSodl84a4ovTDjhw2RZHXfNQJRMdxkqj8clBU+y96YTD91nr179ask+Lulrg&#10;aGWLn07bYNd+fWw0ikdh9+y9aLC3Fq76lvj+rAsOXzLDtyrW0MlgfXolxkFhQMsz1tzYGn89YCU5&#10;j47oJyJxqkJmZh+GmvH4ii7W30qWbk9U2MQ4uGDDKQtsJ/+rnTLCTtMclLKKx/BAHdwEus4JdJlK&#10;6NLNaJdDVzeSXR3x2X4L7L/hhJ03vWBRqpwCbmmAludLGpNYfrkO2Eze/uAlyhLqVMZ0z56JgWbK&#10;Dz8Bz1PW2P4t8DJ5XFtI7spT5N5eyht8xkfPA2e9BJ0ptzsqdh6S53d7KzGr0lvmA7Sq52/CmS7H&#10;Bq5RswGtgXcrPKhN2y0BtB2y0j2C23ErLZGtSM5rwKhoCCmZ3fAIbIJPKMv08OMbRqtdDJMzxTfR&#10;QltEl+NKCID26HuF+G5/DTzp1hvlVYUv/rkQJwloDS8V4u8JaC35zOmAtpGAtpCAllmO7cYBLd17&#10;mdQpmIA2RgDGTMrkYV2NPZ8X4P0vS/DzzmK8/2IO3l1fRUBbT0BbgF036hGQ3S4BtH/521y8tb4Y&#10;3/5Yio3by3FCvQ6eEY04u74Qn9GF2ZVa8oSwWmx8nsmwNBrg6VmFj/6xCFdcWXYoniA6qx2RBNqn&#10;fi7Bpm/y8MKLBfj5JmNxCapDOC7C2Aj0j4/FavzrybJKEfEdnPsxZJc20K1YSvfMj5BQS/itgRbr&#10;AUVcjtuzceKgBzwapotWNZHeWH/EGu6TpkalF8XTcOOSAG1/PdzdUsGlImmDBZHYuM0RATx3Rc3F&#10;uG9gj5tpc2gG2opxWO0u3trshqhZh5rwtGGkOTjip7M+iJIkJ+5BuHcywiv7f1FA209rq61bNiok&#10;FIqR6e6GH05G0UrXAr3rhthqUCDVno7W4MbJBzjh1zDFusfvhyphRpB0wqthimVrnDN64aVhiM0W&#10;BZLfKoIc8em5aFSy1JSibcmAduYLfc4CHwrC+kwNLo9+vyvAP+6U3cGFsuNL4HsLDg9H6cOtgDkF&#10;qaEAAt2jQBHvb6FldttmTDHfK0oelAG0Y62V0De2wfn4+cQVMbor47BjszU8OoVujSHO1hY/HA1E&#10;Fv83UhSHwzo+cK2ep8tj1bC6boFj7vWTmvSJy/vge98IP5vlSviiLswJH5+JQMmo4nOsMKAd6UeM&#10;oyU2ulFZsZjWXgKVUxp482dXhAuys5j3u9jiwxNBkIrIg/DUMcJPj5JRSWvAnUNGuB0p5Y+B/FD8&#10;/LMVnOVZqNt5tjo6Y8PhB3hxnTmMstsUXsOSJbZkC+2MQahxpSBEUOs8xcNg/JJ2WsTuMYPnOPsH&#10;3Qb+ifw8yC+u8i/3La5Y4Ic9tOKm8d8c4/0Ev5FynrWYsec1SwW0TUV5sPEplhmb++CpZY3tmpno&#10;7KrAqaN6OMMcH5LWlguVI9q4nzuIzrp8XGT926uJUqG2LiMLzhEVkF050fPR9gwc3GKCe9nStZQd&#10;4k6ZJA5lSiAB5QFtP3Lj0+AcXS/jnzqoHzPDed8adNYnY8MOUzymI4jQutND8dNxa/jVd8HbxBxf&#10;Xo2X0dQJ0xva2GWRi1q5Bs8hlFHx8taXt7BLK0OYVaXasgDaPFpVz38G/Nd/Bv6WypKueQa7Px84&#10;8xaVkPxEySoW5NGL4HeqXJw8oRwuU9lCjxthh3p8lTxMD5yFDL7zUK4MoO1K9cfPepFI6pxvSHsR&#10;ZumA70+GQlL1k6D87DUHaNO4JTkj/e3wjWXRhIFO+qQxVMWFYY+aLZyFZ3elYS+VN3pJUz0UhOtE&#10;qM3gPrXdCeESsaQfPjpUSF+KRpHi27HCSaGGq7LoYeQCXTo9LdjE5MOkQLxJPtyjkyVRzEDUjjC/&#10;ZAQVyQBofzb2b7WERUUXanLDsVWgS6If6IO3Num6HDOLLnFPDo5tM8KNRClwLI32wqYr0dMsvQv2&#10;TXbB0gAtVUUHNwDfGUifNshs0b+n8sVkZtJWTkwOleqv/oleMTJFYaAz+ZmeCKM5wFtbaInlPtxN&#10;MPtn8no1T9nqCMoblEOUsw1IujMfoD1z9Q48guNgybJFs5JCGdBC60EL7VyANimnAYPUIqbn9MBP&#10;ALFTQc0cgPbbfTXwoFuvAGg//y0BLS2urvZ0P2bM6nmXdqSlNuP6z7n4/atldDmWAtqvttcgIL0e&#10;G17NxbdnGhCS3YnYwDoc3VoObZblebCvgPtKKRxqelGY0oB9r2fhT19WMTFUHTY/l4eNF+kSzHcG&#10;e1bjh+fzoObegcLaToQ51eKcah18cppwfVM+3n6XoDqbWhKXCrz5D3nYer8R3gKg/Z9FuOTcIsl8&#10;bKtbhf37quFR0ovm3Ebs/nMufvtFJVz4/HA5oE4e0Hvav/MXLOnJnRgaGUFm8UoBWlfYlnRNM5Z0&#10;V6bj/hUTmEoQDF0zgkKwn9rAo3ddcNKjGE3CrtpTDQeHLORKLIu0ghTk0/2wRLrpPGVtSYB2Bq1l&#10;sT7YdDIQOTx327NToUGrd5hc5d8Icmw8cNTYARv3+SG6X97J2gxLlna4xs1qCeeupIfKW2hnTmYf&#10;AmwcsEMjFS0Mf0hKL0cyvUWkrRsu1x7iqEM1WseVzqP9iCIg+PJ0MArlmaQGS3BNxYF7eIeEBwfr&#10;M3ByrzM8WxV3D1hWQNsQTEH/r8CjODncLFi5eAi9t0k4N9ko+l46AByjK7AAaD/hAWNMUaSb2tF3&#10;TgG5FK5seXBpKm8NEN6iDKBtK8iC5n1aGzvnW5Ri9NXm4NwxC9hJpPhRpPt54adrCZL1XBHgj2tm&#10;0aC4KL+NDiDBw56WywDkyZM3h8tw85g9DJnFXmCLkaZMnNrjCNcmxblaUUA70kNL010zGBUthp9G&#10;kWvrhePCmtzri8h+3iMeRGVBKfwKx63aYqTaW+HA7Sha97pheZWWbAqaklYdi03HvBHZNvtdfcUF&#10;eGzty7M2CkePuMKEboLzOdrNOdTLCWj7K4HTn9PCSpf5BRtXpz1B7Ce0gA2Rma4fo+WL3gcgevqR&#10;FgKrUiD1JHDOhu7Gis/r+OuXBmhnEDHaCBNNKxyzKEZfDysspFShuGu8b3UwVNPCjdgOFCVF4six&#10;YCwkYw+VJ2HPAT9E9Emf0VKShAsHXBE42+FhwdFUHtDOeHQXQ8hOW+MhQ7D6mmvgRbmsXaYo6q5P&#10;x5WjRjDN6kNBTinC6NEmbSMI1zPAAZ0MFMtZr/0t9JgztMb31xxx8n7qr2uh9dUDbp6ngvAm8Ecq&#10;GFvnsYg7cE++TE+Cf9kPBMuUKoWWBAnk206CFxs+ZxOBQGMQcGEXEEo+XkJTHNCKkGrnhGsu2QvI&#10;SW3wNPDEMf08nqhC64H7LTtcdyih18AIArTNcI/eitNbL8LtPKFyIwFVkh9aYXnNHledSzD9ShFa&#10;CpKgdsIOPpKzqw9Bdq7Y+SAdTb8AoK2Ji8YtHT8kLEIJ1NdYBw+BD6864vSDtFkOJELvhyqisf2o&#10;K/wZRtNanDqNrkBbVypkZtMlrk0htvBGQJu0E5016bi8zwk+M/XWi+CNpQFavvDGbnrBMJxD0uhG&#10;/AW9ZpxnnrQUuN2oTPzTndk9Gk0B/kpFOT2D0Erl5Nvk8SJygPl3lF2oVF9Cmw/QXrx1H/5RqXCN&#10;olvyzGboS9fEsAKJy3EoN9gQglQhMZTwESxvE4A2t0eS5Xj8N8lfWlBjE5pwc1sh3vxrBdwJfg+9&#10;UYAvdhIM5tGySlfeD/++ACrGdFml26oWQelzjKP962eF+OsbuXjtxVIYRzbi+HuMbf2pGu4l7XDV&#10;KMH7BKQvvZmP11/Kwl++rWR8UAvstMrxp3/IwsvrCvDXz1km6OVsvPNNGevYtuDKN7n4h7/PxsY7&#10;tCAzg7H1IyaFeq4Ab76dhz+9WoBtFxrgR620u3YZPviXLPzzn+l6vLUQLzFO9vA9wUJbiXf+rhDn&#10;nRkDQCusn001tr+bi398vQDv/YX9fKcEpx83I4TlhISMy9PGYJX+X8heHJcyCWgFgC6P7iBJEjFl&#10;LbTucKmZGlM3inxfT6w/5Yf0ARGKw72w/bAZjjkmwMrSGi9vN8Y9av366lKwfYsz3FsElDKEHF9v&#10;bDgSItUoPmVtOQDtaEsh7t60xjf7TaCeLphTRShLjMOJXUbYSyvBz3Qd0o2pm7Bc9hZE45xhIlLT&#10;43BAxQ/hMiFp2tD1luDmXR9cMQvBQ2N7bDpvC9OMXqXA7dIBLWOqClOgetwQ35xxgV31bNev0fIY&#10;bD5iCcPUrglhfbC1FDpX9XEueo76t915OEMB34zeJJLjtTULlw/YwqFqMQBkOqMtK6C1p9VpmxpQ&#10;NYdj6BAdEv1v0SpLl8zPfwTUaa2qF8aEMMWM971BbeobvweuMH6rOIYW3INLss4KlCoOaEWozkrG&#10;qZ1SHvyJbm6aoVXolLc+xcOoyUnAnVu22HSRLm7GSYiR0DOIOEd/HKIb5m6Cgy3n3eFQ2D2NB4fa&#10;K2BA98RT4XPMcW8Bzh91gbHMlXywMwdX99vAtkxxp1tFAe1gdwlu7zfFvvs22HreBmct0zGX/bC3&#10;MFa6JjPicJBrMrRbTv86S3HzijGO2JZKYr176whUdZ2w+6Il9qgHw6FokvenDvNQn+CgLLQq3FJz&#10;hg7P7F8d0ObQ+vrD+4wRl+PiNrXzZdT8f/ERLQT0QkgQpD5Kvkm8d90rwPt/pms+wUY5zfdq+2hB&#10;kJkHlTwDlgfQDqIwMQr79jzCd7eDEdo+ex7bGLf2tYorwqo6kRMSiB8vh8HVzwObTpvjnFMWyuRM&#10;zmhXNlR3GkInV1DLiJBsb4y399nCVQkT5tIBbSfCPf2xeasmNpulo4hn9fQ2jGRPO7qsBoNHxvTW&#10;lIVjJ024NTEXwszbhnqREBAADXrkhLj54ZB6yq8LaDtkna+gouSPVJi0zAFoK6hMvHAXCKcl6yMC&#10;WF+ZME/vIOwhj/+Flq93+DeQykVXDSpe9JXk0MnbFAe0PfDRdsP+k6bYddcKO6740noubxegEtjO&#10;HtvOyiy0LdlQO3gLWyxL0Sxug/lpS+y7aYntV6yhoh2DDMkjuhD42BP776XKLOodcFK3xWWrwlng&#10;WUQFZElyNK5eY2jJBTuocU9Mnyfedr6BUszleIReDRE4utcIewSZ6IwzTBl6IteJfLAHcX4BuEc+&#10;DHL1w2Eq0KdFRAzWwsrIFd9ve4TjnFOJTmlsKl32ULPKkE/XAJVAu/VwP1X65hz3x3h3N5W583kg&#10;zTEISwO0fGgLJWa9Q9xfKUd8w/2TMfFgfoppbYwKU9MLlDXIt8ZU1ny1np4zrGEt2da4HvQOU9Z4&#10;HXidXgy3woACWnq3M+ypc2ksPh+gvaKuheD4LPgkV8qx0PpIXY6VArSMoRXquLo40KX4McvzMAuw&#10;rTlL4zgK/2bMK0vjmOjXw9ZfqAHbhjCWx9G8XoXzd2vwyKIBViYEk4xJtbeoh6l9E/zp7huT2Axz&#10;3Rqcv1yJc9drCGbbGMdLIBnJcj461bhwqRKXtOtgZs/7bRqI0tvg41oPdZb5uW/NEjwE2ZF8hvGd&#10;apy7XIXrj/gO3h9OoB5OTeJj4xpc5LOvsWSPsUEDnH2aERDWBCO9BjiG0AIdJ62d6+NWh0tXqnDm&#10;SjUeWhOQs0Zt2CoFr/KA6ooD2g4m7jqojXcPGuJHxkFuOmuO7wlYNqjaMaaim0e2GO3VNcguGRd4&#10;mpjR2hQXvKvRXJ8FlYOe8G0TVtUw8oMDsfNMJAqWtoZ+lbuXA9CK+phtPDod5toO2GWUy813ACke&#10;7vh2tx30YzLhEhQPDY1gJkZrJhjohrtBEFyocOooS8b+g7QGDcgBcO3FuHblEV5lXIRFRA6crazx&#10;0XFnWBT2KpxQZumAVkSwWYfAwBjcueNI74uyaZpfEWMkzx03xnHfcrRNuJKOojY1GodOeCFuLum9&#10;Jx/nVFxgylAFofU1Z+LiATs4LZxdZxavLB+gpYZz1zZq+wWXyjlaNYHqT3SvvEI3YwMC2+8IgK2F&#10;mBa2AZ6MjMOEI+9v4LMufUptKV0yo5i04QPGHO6kYKaEEKw4oGUSnABvfLvdBtpRAg8mQPNBMGwj&#10;azFTxh0ZqILlI2ccN4hlbEwcS7Y54AaVjHTIhMtDa8YsecIiNhOuIVG4eSsCYRU9MlA7hobMGBw6&#10;6o6oubTufYW4eMwZRqyRLrHCM9Th8n5bxh+uNKClK3VZHLb+bILL3plwC0mDiUUQtKwK5FhI2uFi&#10;GAQnKl07K1Nx4IAPPStmCBbdNbC8bYqNWgnI6RZ+60CYgzcO3wmEhX8GDLQdOX4pyJ/PlXqgGFdP&#10;OEOXeTF+XUBLEfAx3eY/pRvmQgbVdiYXsWfM7B7GeZ0kuBWaiGdCmi/d3milzSczP6aV9hRBbgqt&#10;Xz9/TD6n5TdZ8bi05QG0TMZXU0mvr2CcYdz/nShhN55snRnR2HfYAreoOB+lW2OBpy1+zxjryx7c&#10;Y/2DcOSUAXbYFcmJDuinrOiNjQdM6aLIGEgtJxw6Z874O8WPraUD2kFUFBbD3cETe6g0s6eX1SQ2&#10;HUOBnydDBpxhXT0DADYX4eF5Y2y3yEblLBAsRkdTEXS0YpDX14NYW28cvDsOkBSncVlcjsdfm81Y&#10;wzkBLZUsZlp0e4/m5sLcBq9T6GfiuolWR9dMRwIA7n/IZA6DveTjEMbSanPPfp/7sQG9cRZaA3LI&#10;VxjQjlHmPm+KrbeCYB+dCffQcNy4HYfkjqEZ6QTE6GktghHzFny0Vw97DPygdvYhjtkWoJKJBU/t&#10;MYKqTRI8wjNh6xIMdb0c7mc9CLPywkGNcQVEOxzu2OKKzWw+7mNYhd5dJ5w0S4KjTxTO0xKvyUR9&#10;SjgaKOhy3IVgS0d8e9AZJnE8j4JjWUI0FF7cc6eDWhHaG8iHj2JRQD6MsfbCoftp0/fs0W5kpuTB&#10;zcwZW9VjkTw4gv6uUuhPoevcNSc8CK6RQ9cgyqJ8sYV5In4QlLfarjh02hhG3OYUbUsDtDwBfB4C&#10;6ylr6NhRKU6vl+8JXLNmBDswFwseMizkj4yTNfKgNwz37XcYD64eIu1uP73CArkPOwlKdaprz1He&#10;MKA3WDifLcgb+/hMmRORIvTNB2ivaugiOCEP3qmNywxoBescP2EEjNEEfEJ8qRD7GiUAUME1lyAy&#10;iht3BK2mwfx/CMFiLAOl49PaEcPro3htKO+PEP4tWD8n7uE1wnWMnxXApXCvYA2O4n3C93F8pnC9&#10;8BFApvD+OH4fQ7cyiQVVeC/vHb82nMB74hlMqCF8H8t3CommwoWatLxeSD41ft04TZI+CM/ltUI/&#10;nwXL7DiNKw9ocwhorXDJPR2hycUITy5CaGIxkmiln5RNB5Dk74+fDhrQamuIt7/Xxo3wBrRJAK0X&#10;/CTa72EUhARh1zMMaMc3it7SOOzZRRfPDhF629pQWtcrEzQG4E2t2hW6v8UwOckN+zzUDokwwOt3&#10;HfBGWO/I7Bw5FCQvMC5xj2ul7LxthcHFhzjJGNXumZr1BXaqpQPa8ReIkE131B1qQUiTCQFjFQSh&#10;LDm2QS8D5VMxyjDdoBztsZ4xtnN6GPXk4ewRF5jlSP19+luycIlgx/GXALRjhHWPaTl9803GvdJ9&#10;2FOWMKScWv7tFIo850qHQvHYizFYv6UWVEJvJxNH0dXtWwLWmS2fQOAILViMncLHdA0yp6XhON2M&#10;9tE9SMGmOKClEqK9DSW14xbVYYQYOOPMo3SZW9p4B8ToKonF1q0OYDQKmwgZ3m7YeiwQ6SNjXOvN&#10;qGgdh18tMDphSUtvgyxumjGmzvb4ikFRc6Zr6SvABQrXxkw8IrShjhxc2WcDuxUHtJRT+7tRWtk2&#10;IdRUxIfhxDF/JM3A0mXhrrhok4NqCvlD5QnYvc8LId3Dk2uym/XS7+kypNoXIa2ymwlOL+x/jBsy&#10;l+Oxmjjs22oFx7p5pONfA9BGaRK4ksffpBD0IFI66T1UPV4iz96gsL/YFvUA+GcCV7L7tNbJZ55g&#10;7FYMrQO7+ftFuonqHqeljAJVj2KwfXkA7Xjv+hHAHAb77yZCtrLRlRmNvQcfYj8rPkhYnTHSGe6O&#10;eOtKJPJkDJzlTqXkDX/EypXwaf3N4lmZUYbweCp+VF14Bi52ACevWzqgHX9WE3ROmeOie4UsO7wI&#10;RYEeNPYY4lZc53TFZ3MpHl16iE9vRCJVlvBsas/H+jrhb2eFuxGSmCKEWNLidycZtfMkOZuPcoUB&#10;bT3DO45SGSLsx7vphlkxZUeZD9DGE8yep5KwiKfMGIX818iDPuTvWS60VMKYnyZvcn+3JW9+Q571&#10;pZvyx7RweSiuilcY0FJ5Ul/dxJw/44d3Fe7utYQJQwnl+SMNdDQjNi4fMRWVVKTZ4pZTMRoGB1BV&#10;2TLh1d9Xk4JTe90RT+AXLgG0kxZaRwLay9YzAe0YalJDsWmnG0IkS3MI4Zb22HmR/L/iLsejVJi0&#10;oKxxXMnSDXtama8zfp/+ThNtrKcDvjZWuBcp8GE3giw8cEAA6vL4cLgAJ3cxhra4E9UZEcztM0lX&#10;2GPSdSlqDrqGUJJbivC0UuKjJFxn4kePGThyMataIUA7Qp8eEypRBP7+jH9D6Ll1gi7GGygjSBqt&#10;s6+S/w1m7Mlj7JgWlTAbuP+OLwlNeoVtIS/P3IuzuPceV6cykR4L6yhvWFPeOEz3ehXPxZAz7Rq5&#10;gDZT6oN57b4+MUMRM0m3zw1o99LlOIybUGhsuwTgCZ8gWj/HXY4zcnslSaLGf1v7Kx2j1foRkj3F&#10;0X1TGkPL0hPR8mkVlAfCbw1NyiSFcodr7RyiqLgDQYxD2Estmn9RHTLz03FRxRS3GVfd2pCJw/s9&#10;JMBNUG8WBvlj27MIaJmwa3B4El121afh7H5ujk0zz9NuuGkyHtY2hpVeqHnd8gAfHzfCF/s18cev&#10;buHDcw5wmOkLSY2uzk0XXGMcvFSE7oX7XR2c821A5y8IaMVjo4zhHz/txpAfGQTVU4HC9gsxM91e&#10;OWWKo460Ss+Q40XdbbDT1sXhoHkyE4hqoX3SEhr00BAO9Z7CGOymdSyqX0ECea/CFlox31jLDTo+&#10;ni6UGXQJlh20IQSrB7cw9nWuE56WJxdaZV/nwSFpXD/qFOC/4YEzrfEgOs4DK5Cq32QmI/ndOemv&#10;gbzuxROTh9MijxrFAe1MHuyDv6EjTtFaLAmPn2hidObHYucBX8RK5lBML+lgHD/O/7OkxPRRqIf+&#10;ycfQCJYB2v5OOOro4oD/PNKAqB56p62gHlQv4eOBkjjs3u+FMDlC9UJDoajL8fTOi1AYHYSjav5I&#10;mIazOumFaIh3NknX5Jdck88xEcm6s3ZwEAaqvxkODx5jo3oU0idiMPk9Lc/njjjRu6BT0m1Rdy4u&#10;77UmUH/CAG074VwyeTyeFqoK2VqsiiSPv0aBfp7AsTEO0tQyKRlmwHMEC9O0/aRVl4KVJi0HHbSQ&#10;PUd+zxCcsSms/SOtCnlzuKHPMdFLA7RijI1yr5oY/kFEWbvi1N0EiZv5cG4sDqtQARFRJYtNlK7d&#10;wrAgbGMiunFDa2mIF06qM1Z2FlAVYWTK1FZEBmC7WrhSQEB5QCvGyPAoJo+cdthctcYNVymgrQ71&#10;xSYVR1iWdE4zOopbyqF3zQzb9ZNR1C9/Xxtoz8O5bbfwlwNcA8f08e6Wu/jDN7ew1ThRmg1awaYw&#10;oBWSjeUlS/fjbPLs1DNgTkBL0GNAV81/+DsCWbq/v/I74D/8LRUvz9G1eIbpPI9C/n7mNGilR8Fx&#10;Kiz3UMko7EjfUZl5Sfi3Yk1xQDtjLxWX4fZBCxhmjHu7TL5/bFoZvxrcPeUAjZA6ehpMn7vWsgSo&#10;HXBD5DBlRF8/HL0QKknkR06AJisv3JZlQJ588iiqEsIYdxosu24Uad7eOHExDJkrDmhnnkftzKRt&#10;hSuOpdO2lL7WXJzZchN/OTidD7ebJiGH5YuGhsemKADKoX7YGpa5HShPjsTOKXSlepCuS+Fy6BKB&#10;wzXRGhJDOB4hyFRc5FCsbI+Ym0c1LacCfyfzL+nEISrFJ8AmD5uPv6U3F2NppzaWKZJYZT+bojC3&#10;ICDec2LGXkwFvAqBbyS9EyKZF+Ff6H0jNFfG3v6Z8ecKOkTNB2ivaxoyNLQYAbnd8mJopUmh9h5f&#10;A7SrFZwqQ9eKA9q2TBzZ4wQrarfkrmXGKRhcNcHXmtTS9g+hMtYfP268CbXABnSMVODuYW2cC2hB&#10;c3MjnB4a4UO1iGfP5bgiFSpn3WGa04zGtm5kx0XQFS0D7azxG23vie1aichu60ETXbnuawfCjNkX&#10;OxgXVFvbgtLqZqRHBOA7WsZsSlrQTgWzAB77+wcxKFHZjqEi1B/HHjHWprQbTdnh+OGgAx6zhqCi&#10;e6/yFtoxtCaGY8uFAAS09JDGBoYCBOEi43mGRhneoGGMby6HIrq5l3k3mMCtvQddzNgsnI0DLczy&#10;fFYXDzKn659FI8PoHRiSCWUipDtZ4rM7ofQMaIYbk5V8ZZSjVO1DhQGtXPmFI2uykzGvjMOaqjYW&#10;ru2lwEXXJsmxXOTOA+YvPCwq6XLJf79L69cZvylP5HWRtDIwKQuE5BN1nky1Lwj7ObSSEQB8xRgu&#10;BSdRYUAr6kGSqze2aMQiXeDBllLoGgRAlwqpmZBrpKuK1ht9HPWuRVNtJcs0GeC7+xnoFDfCmmWX&#10;jtnnolx4RlUGzt0JQUBxj2SOh9vL8PCcDu6lTz8tZ85xpqs1S6kEI66kFV4GhvhcPxNdCtIvDK5i&#10;gFaEjpQIxs76w7dJ4F2G4XgE45xpPqZXsxhDT0cPaljbtbS6BZlRQfh+iz2sStrQTotIqqcLvtpn&#10;B2uChI7efrRwnbf3jTD7fC/89MywRTcJWbSCJzpY45PDVMbQyiseG+M6HsCsSAJmLL14xAFa8Y2/&#10;rstxxmPGfpN/s2dIsQO0YvVRYSN8LZSU+IBCUyrhYAP53JExXIfsp/AtJ7CYvH/iEt3piXLFTGby&#10;Ad3wH0cSz9JS8AqFKJYaVKQtCdCK+pnLwRebbzGLLHm1sbUCZmYB0PSpx/BwFe6d0uVcpSKnox8d&#10;ndyruA/3UGEzyLAAA01TXI1qR2NTMbToFbPdPBdCyezRoSH0cs0LXuQiPsPkKr1J6HlWW12FB+p6&#10;2OlUpYy3qvJ1aIea4Gboiv2m6SgW1mNdLq7fD4Ira+ION2fwPNeFmmcF6noG0E6ebukaQD/PoqDH&#10;VvjiqAe8WBKko6cPzeThDiorhCU4Qh7vFUDC2BBaWSmhsrYZJdUs7/jIjqFIIUhs6YOQH03RpjCg&#10;ne8FmdxHf3uM+fdkSsdR7qm05HERMnyUG3UpeZSJKZFqTMXhepY4oTs8XXknWh/BgjYtsvfpkiz4&#10;ltyjRVeweNUTPHxKjxkzQT2rWFMY0HYU4w7L210NKkOdMHeFSThxm7zaMtOLgTlJwsNw414kEjhP&#10;RUGe+OaKO/yFfA5Vqdh/1gNWRa3czzqRGhmB41ppkuzVfUVpOHbRCNei21FDL7BvLjnDTVakdXiA&#10;czw0Jpnv3oYC3GRJoHNhrWiqLIT6WX1sNcyZldV7MaOhUAwtS/B4m7phj1EqCgX66/NwQzMIjvTS&#10;nHoUiMiHLVP48PFDO2wkUE8iHw60FuP2jDE8zgR9gqKxn+XVJukqwO0zpIvhX8LYjAnreGBYso5B&#10;JfpjPsOQYZE19fUwoLVxM3MiKOF1rhignTWgpNqW+Ta+pqcMk7kh9BoVMYylDRTUb+xoLzVq4/JG&#10;STi9ut6jZ1gNQTFd5NeTxy9RQTMxcOSNUCrYj5tLvWJK6YXwMvk6h6D5FvlesAIrqLCYN4b2niGC&#10;korhkSUH0Br7sw5tOAHtiTVAqwzwW633rDig7SzA1XN+cGc8nFzZkhas0rhIHDh4H2/vfoSfDCNY&#10;/9kaDwKr0Mpsm2V+Tvhk7yPWsTXHAYNQ3FdPmtByL2YzfFKuWVIMLQ/WwgBPbDiujbd36WHD+VDE&#10;S2KTRMzYW8bN0gBvcoze2caYLY5b54xdc5j15k6fC0Oy7Puh+hKWWXGAgTTTAx8ziEQPT2ze/wDv&#10;7NZk6Zs6tCkBBJQHtDwM+rsQZm2NdVRgvL3DCPt1UlFJi+1QaSYuqN3EqztZm/OoAT5l6YuPD+rh&#10;VlSHxMW4nwkP7p6jFZ/W6qmtPTsGl40JkKukO6x4tAq6zKr90ZZH+ISZgkN6FFQlyh6+PICWAr3m&#10;eWo6LWccABx0va/5iZAWNBfT8uTB637/AmvD/ZGHDbWn0zJVF7OsCa1ZThSyJI3X2/Jgee55amFp&#10;EchSzBVTeILCgJY8ONRUjcdaRnhrH3lwuznjBEunxDhPnZUx5qeIwrb9Onh3+yP8eD0QkZ2CFDuG&#10;3vxUXLyigzf3aOOD3Y7MmsqahbLDsbc1D/fOucO7fvpp2ZETj6tGvvCpGJ/jGhheN8PHW1gD84gX&#10;AjsVp1/orWKAlsuHAC3S1gYfHRJ415DJsVJQNMWjQt4eNFqTiTPnQpEidL2vBdYa9/Eak498eoz1&#10;TQ/rY93uBzhomwvBY3qMdSWvXDDGezvIu4dtGN8uLak10sRSVSa2eJgyA9ANluPBVR9YpEvrOCva&#10;lqdsD+c1gYD2szNCLpnpzfs4y5ncowKGxA/RLGdE69dr5PEXX6YShgBgqsVWqOdzl14Hpyk8SQAP&#10;10giFTV/fZHxXrzHfS6X/bmpXhKgpcQ23FYPez0T/HX/I7y93QxnHAslWX/bksOw6+Bt1mPWxxcq&#10;BqzjqYPPTpjDULIOGTtanomrJwUe0cB3jE0LF9AsW3W0D1QtEkDPOmGjQlO0P75S0cFbTGyzVS+N&#10;ZW8UlBJlpCttoeWZ3FeWB/VbuniD58q7Oxgfn9AIRq+g0IeZxnfexTvMifHFEX18uFcLP9zxg0tK&#10;NQyuq+OV7TqSfVrg4Q/3PsQp5sJo4bzletvhBK2ZHdOW5AAS3YNxwSB3RpbcxXPssgLaAipSPrhB&#10;5aAsGrqSAv4FZnINm+EBICJg/Yr7MhMwTjYOTq4zFTgED+O5C9poCT7yGfmae/dZxn53K47YFQa0&#10;ohE0J0fh0FltvLVHB58edIdb9XhI0tRxJR+3V8FC9zH+tOMh3jriTCVKqxSMUd7IZjjI+qOCvMFa&#10;s1cikCxMvmT5DSAtxA+bfr7PsujmuBVaLSmBLrQsL3uccC5CqwTjj6AiIRg/7NLmmfAIW+5HIUUZ&#10;jQWfpBCgJe/2V+Tj3m09Ge8yO3dsAxOTzbeGBhDvGoyLxnnS6mHCGCZFTozhZ4c8WNu+Tya/Dk+j&#10;a6tmFFJldNUnBOKUWRRY/lsYRLQnhOD7Y7o80wywSSuZoVLKrWOFXI7lLZ1RygmX6D78R+6Zf2Bi&#10;J0N6tkis81yM2l9y/6U1VyIb8rss8un73Fdf+AMTVl4jL0/lWbrMC9nmvWReCeJOKhZp/RXkjc+3&#10;U+mu+Hk7P6A1QAABrSu9cWZlOTYhoPUioN2nqrnmcryKXYgVBd4rDmjFdKFijNzYvDEydM8YHEJ3&#10;7yD6RkQQ0fIgCFWS5c8NamBgED203g5wtxVxISq3LSz+kFyJK5cEaCUdko6DMEa9UtPqRBOPDqO7&#10;T/iNWU7lAFGxbA7GfxL3NyA0NBqW6VMEYbo1C1bb7n4+Q8kBXgqglR6Wo+iV0MG5lgECwQo1NDws&#10;KQnUw9+Ej0DrADsp5Q/yFzX/M8keayuApW8qQssn0b2IPkDC8/vGD2clJnp5AC17Thd/sN+zWtIj&#10;wDJziqswr+khIuii4D9rYvgb18V04vncbl7PuVSmKQ5opW8ReFAyN+RBeWRN4VYM0XLe3cc5nsGs&#10;o8PC98L8jkyL95Lwr9w5LoK1XwqCSifnWMxxXeocKwpoZQNAo+N03p13/KeuSe6NI+TxgSF6FYzz&#10;uLAXyqwdwnNG+bswvr30dR1fnuIBllyLiGR5nhlJeXjFKPfcUSXqLEvetVxle+gJMsU3d3I4yggc&#10;zDyBynH+pyAk8GwXP5z76Y3U8myY4v8qbBS8jkohemso05YGaGVvHBuR8fsQhsbGFSqj0r2K/D2+&#10;Twnn1tTtemRQuodP5f3hmlQ88s5HbvP4LibiM4R1wHuVMenIuqg0oJ0gUXauMHv2OKYe4/oaJJ/2&#10;ka4JGgdGMMxzWeBhYZ+e4GHyaz/3cYGqrvxoqPvXonPatsTznPv7yBLO9GUFtDwDGXs1qWRk5nS4&#10;aDEOsXMGm5Ei4TrZvE/8SJ4gwdOvZY1qdJFXp7n3Lp5rFQa00s1IKk8JewkVoPMd56JR8jH5sZtK&#10;pOnXyeQBYR+aIW8IZ+6gRFbgPj3lpp6CGKj7VU/oAyQK9wk+VlKoIDUKAdp5eHfuUZfHh/ONoXy6&#10;Rhgip+edg7T6yXUskdmEs24J63jJgFayqXMPFfbY7ilJ9AT35PiHjIGlhXUq2/YKezF5lmEH05tM&#10;3pg2lbxR2LcFOUSJNh+gvaxBQMt8O05pcgCteRAz+kYW4IDqgzVAuwZoJ2KCVxzQKsHkq/GWpQPa&#10;5RuVsZZmpCVmIW2mHLzEVywZ0C7x/VNvHyovRTSTqihRtWXeXiwPoJ3rFTwpgqkhpRvqr9WUBbS/&#10;Rn+HKspoUS5BieKK4Xm7qxSg/RUGQMRkXFnxGUhWIvZwvu4uG6Cd6yVJ3rSypsssrr/8wC0LoF3G&#10;bvfk5iC0oAFNSnjFzNeNpQLaZSQRTcmpCKGVa2om6OV4/rIC2pkdamCcYAAzu870MFiOji/yGcoB&#10;2kU+fJkva07hHFf1SBP5LWNTBtAu4+sX/ag+uqOHsx58veKG+HnfsSyAVt4baEBAkBXLof16DD4f&#10;oL10zwD+tNA6yAe0LfCJIqBVWwO0iloxV/P1a4B20fvVki58kgDtkgiZ5+YnCdCuFI0rC2hXqteL&#10;f+7TBGgXT5ViVz4tgFYxqhZ/9YoD2sV3ZUWufNIA7YoQyYc+SYB2pWhcUUC7Up1W4LlPE6BVgCyF&#10;Ln1aAK1CRClw8YoBWgX6sFKXzm+hNYRfQjFsk+VYaB+HsI4rAe1BAtrw+E5aaduZ6ZhlavgRstcm&#10;5zYwNngQmcwYGBjZOvHb+DVrf6Vjtdo+QumieGpAhCzHWcxyLIB3eTSGkHbhN4WzHK/USnjKnrsG&#10;aJ+yCZuju2uAdnXM43xUrAFakSQGtIwJrFZjWwO0q2dW1wDt6pnLuShZA7QF2HqRltRV2Oa10NLl&#10;2JeA1iapc3YM7ePgNvgKgPbkGqBdbaB0KfSsAdpfZpdYA7S/zDiv9FvWAO1Kj/Cv//w1QLsGaH99&#10;Llx6D9YstEsfw1/7CWsWWuViaH/teVvO9z+zFlpmOfZjDK2tPEBrFih1OZZvoW2f20IrWHKFurVx&#10;zEIa3732eYrHIJR9l87lpHV+uQGtmUc8fvP8QXhFsgbWWpsYgbOPvPBvXzuGosoZ6XhX2Rh9dcxI&#10;ktxmtbbyulb8cIq1MldpyyiqxW9eVpEk4nhWWy1rbX+vxnIyz3D7mrVyW7umJBBZZWPx26+uSbKl&#10;r+YWEJePw+qMAV3F7bZZIAydmbV1lbbTWp74d386jpIqSercZ7LdswqFlh0z/z+jLT6zHLuu2q5K&#10;6mMzy/CbFw/jjnmQhD5v32BkZDFJFdtlxtD6JTLxY0LHbAutBNAKSaEEC22CAE47pMCGn+CYjklA&#10;m0+X4yi6nUp+64DgauofXgG/kEy4eifCzTtp7fMUjoEwd75B6QgIL+V8tyBUNv9BdCOOT5/ichwr&#10;5YmZnxB+F8Lf5nI5HmB2w+a2XtyzCMV/eOMENpw0w2ktj7WPbAze3fMI/2XdOcnGtFrHRVXTDS9v&#10;UoeKuvOqpXHPNTu8+rPGqqVv2yVr/O0H5/AhS+usVj5diK59N+zxyk93n1n6Tz30kKzjg7ccV+UY&#10;CFav//XlVbzw451VSd84f/942hxv7Xiwqmn88ICOxD1+oTX9tP7+7m4t/N2689i9iuWGheZGUDx9&#10;yjJQC123Wn/ffN4Sf9l2f1XSv/m8BfGCKmnzlIBYX/+QCUArJIXyiS/GY3mA1sSfBYcj8rFfiKFd&#10;JKAVAExEQiuycitRWFKCsjJmDS1f+zyVY8C5Ky4tQWZOGSJZ7FmYWwG0LhegHWKK7w4WWH9oHY5/&#10;/+fj2H/TAfpO0Wsf2Rh8oWKI//u9Mziv671qx+QRtah/3nIfdy2CVy2Nl/R98Ob2B6uWPkEo+E/v&#10;nMa3qiarlsaF9qWrhn54Y5vmM0u/rkMUXt96HzdppV9orJ7G3zWtw/BPBLSv/nx3VdI3PieH7jji&#10;owO6q5rG79RM8PM5i1VL4+dHDPCf3z+LC6tYblhoD9lAj6iNZ8xX7RwvRP+J+654j/WgF7ruafz9&#10;OGn796+fwHltZr6fAWgv3iWgjSuCGY2qs+rQGvk2wzOMgJZleyIIaMNpoRMSQwmfkCkW2ixaaINo&#10;oZV8T9ATldSG5uaOp7L256q00S+RqObWDsSmENDGSOc+mBbahCkW2lDO+ThfTP0rdVOe20I73q01&#10;l2P5E3RG5nJcuOZyvEQO/nVvL2einFXtclxY88y7HNc0day5HAsux52r0+VYzLq/z4bLcR4O3Vnd&#10;Lse31lyOf90D8Rd4+z3LkGfa5TjuGXU5vkBA6y0AWnqUzgK0Bt7N8AjNw74TmooB2sQ2NPKAX2ur&#10;YwRa2joQkzwJaIXMxcsJaE3c4vCbFw7BPiB1dQzYMlGxlhRqmQbyV37MWlKoX3kCfoHXryWFWksK&#10;9Quw2Yq/Yi0p1IoP8Yq/YC0p1FpSqGc1KdR5dQN4xhXCKLJ5NqDV82qCOwHt3jVAu+Kb0JP8AsFC&#10;uwZof/kZWgO0v/yYr8Qb1wDtSozqk/XMNUC7BmifLI5UrjdrgFa5cXuS7loDtGuA9pkFtHf04RFT&#10;AP2whvkA7QPGUHbTStspcTsWPqGxnUjJbZTUoc0q6KMbarvMJbkD0XQ5lmehFQ/3obOjAx38dA2O&#10;TewBYtEohgZHMPnN+E9jGOrrR//AiNR9WTyEvp4udHYPYmSkHz1dnejqHYJoybuJGGMjwxgeHsPY&#10;2AiGWV91TPLCuZoYI0M96OrsRf/QEIYGutHJfw+OyusJnz08iN6eQTn0Lbnjv8gDpC7HTArFOZfO&#10;fTsSM7qldWhLGuluLOUJeR/ht8amLgz096K6phaW1k4c4+njtGahlT+Na4D2F2HvFX/JGqBd8SH+&#10;1V+wBmjXAO2vzoTL0IE1QLsMg/grP2IN0K4B2mcV0J4joHUnoNULq5sNaPW9GuhynCtxOV4qoB3o&#10;zobZyZ/w2ksv4aWXXsTvN91EaFm/ZOl3pVti7wd3EN03MmMrKIPT2Zu4rRuHfsLWEotd+PDlP+KF&#10;H+5B/fCreOHll/GhqisalryBdCPm0WVcVPVAsPdVHLtyFZE1cz90sDIad775Lf745n4cPqGCfZ/9&#10;Hs+9eQw2qfLSpA+gPMgEqtseo3DJ/fx1HvCLA1rxGPp6+9DU0oW6ZuHTKfnb3K1oaRcqHgYH0NZJ&#10;BcivM3RLeuvSAa0YPZ3dqGNJkYaOfkwdvdGhQbS2Sse2trUPvcPU4IwNo7W9C7Wy8a5v60Eby3B0&#10;DcpXGQ3390kyWNfx/sF5FUBzD0M/M10LSSwa2BflGhOLtbHP7Edzzwzl1ugw2ltJX3M3Ooam0zDU&#10;3S39vm+2Gm2yH2L0d/dIxqipZ1S57vGu5Qa0w2OD6B8bnTtHARV/zQMtqO5vQfPI0BRyRjgObagZ&#10;aEPPlOEQi0fQOdSHKVcqRGt0ein+zatHcVHPR6H7xoaH0DbOgy296J4xR7MeJh5FL8+IKapQDPb1&#10;Sua+jvcPzGDTYc5xHee4fd45HqMykrwgrJH2ASg7y0sBtGLO5XS6ZlI+zoddc/LhGJWLfYOjU5S7&#10;YvSRd+tJV337/OtzZKBfso6FfWDmGC52QkeppBQyx5YxXnxZGhXFoOJ67kYuaKwFqquBprYpl/H7&#10;rkaAylNQiTzZ+D3PEIzMt97nfltHd78khnYdM3kr3UTcX1s4zhzrtv6pnDaG7i4pD9a39U8/q7g2&#10;23hPDfm7d95DbAxd3LuFvb6xU3k+XiqgHRsaQJPASxzrLuFMERqNHs1c5+PnSoNwrnA8u2W/Cwp/&#10;yT0CjfMsQBH3c2Gvl5xZLT3oHFBuLi8b+OKhTbhC0zg6NsS+jUwznohGub4GmlE90InuBa0qIgxw&#10;HAZEYxP7tljUizru03VDvdPmfGh0AF00sCz4yDkoUA7QijBImatRcvaTDzsGMTxXB2iA6moX+LgL&#10;rf2yORjlHAvnsEx2mJjjISkPiEh7kzBvzT0cx/mFhQHZWmjsHlJabhNKyKk/DlZojqUXi2mgGkY/&#10;jVtz9pJrUpArJGtyXKgS8QzlOVIjnEXk/frWHpYw60XHOI/yzG6UrP0utE9b+1O6KKwTOWPYIxtD&#10;RYhRHNByc+mU4rGJ1s+wUWF/rakD5pABp10/yP2WMthEE/P/zdyHa+u5B0ylk9e0dCtCzrRrA+Pz&#10;8ZuXjuCWaaDk+6lle86q68MtOh+6IdWzAa2xbyO8wvJwQHVpgHakOQTXvvsRG656o7ypiZtXBZzP&#10;rMM/fX4ecbX96EvVx9e/O4WQWeeXCKOCBXREYK0KGH7+I87rxaC6Nw4XX1gPzdBKpTe16aM5hKib&#10;R7B/iw28HY5iy1FV+FfONd5jKPN9gD1vnEHCQBcCzhzEvs06SKPgL39/FUPEjVC+BVrpOf1Fb/zF&#10;AW1XAS6c0MVfd2rjUwpJn6vo46O9OvjunDucqwamAbP5B2IIZQlxuKyVSu55+trSAK0IvSUJOKpq&#10;hA/3aOFTgiYxaxEAAP/0SURBVMabsRT6Jbt0D6I93fDeTw/xySFtvHvSG67F3Mza8nDmugne269H&#10;4dQQn+/RwB+36uMGvTOmNzEGu0qge88CH+x8hA+26+NKUA3a5ndrkDsBSwG0PHpQEReEjfsMsG73&#10;fXx+1hEWhYNSUEIPjgh7Z2zYrYn39mniywdJyG2XHlLdjQW4dY50b9HBDzcikC53s+b4VaXihKo+&#10;3t2li6+uRyChUzm4s5yAVjySiQuxmrhcXQx56XdE4k6kVRriryHH8HLIDvw50QgOBAYiUt7R6IIf&#10;og7h+aDd+Km0CM0SgWUE5fU22Jbkixwll4hygLYPKYFe+EDGg++ccId1Zuc8PehFnKM39l6LR6nk&#10;qlF0lmfh6g1D/GmPNj7aaYDzPhVolAlLvc1FUD+vjfe2ct+4EooUeXMsGkJTUji2nNTHX/fo4MtD&#10;VtAVPE+UGAflAe0QMr19ptA18+Vj6K1MwbETBnh3ty6+Jr8mds3gw5E6mN12xjmbQkhHUIT+6jSc&#10;PWPCdfEInxzQxvmQdvTOkv+5gnrKYaplhXU7tfD+Nl2c865Ak1xPo/kHZVkBrZgq6iuHgZ32c7yU&#10;0lGsFvDqa8DLLwF/egvwl+XsKGNtwo0vA8/9C3BEm3uabKxKzYEPLwHFU8Hv4id6qYBWNNqFZC8P&#10;fLFTF+/vuotvbgbAv07wPBtFa3o0dp/Rx1vkwc/3P8aDpHYq8DmLYz1I8fXEZ1u08NaBxzjtVoIO&#10;uaB2FC2Zkdh12JB7/QN8etwcWmn9UEIOxlIA7chAHZyNbLFuhzY+2HUHPxulI5dMJ65Iwr7zRvjg&#10;AM+Vo4b4eIc6ntv9GHq5IxgZaIS7uT0+2qHFtfoIh21yUD4kD6gOozwhSDIWnxzUxtsqjtCKUq4+&#10;u8KAVlTMOXmAI0XpGM8MMzpaDYOUM3g5dD9eDFPB9wWZaBPNA9SGEnE8WgtaLQ2S80ks7kFUwXX8&#10;Lngvno++hvutsl1HVAqzDD2cLc2VreXF8+j4lUoB2sEKaNwyw7vbHuGjQ/pYfzcRRX1yEC2V3hmB&#10;ftjK8/bdPffx4Y1QRNUPY6wmFQcvTM7xpzs5x7vM8ChrGKODzfCxcuC8P5LM8UGLLJTKm2MmXmsu&#10;SccZlQf4gHz8rpo9dCl7zKfWmmt0lAa0w5V4dNkJ6pRnZsA76c461ou0AC98IVuTJ12K0S6syY4y&#10;aGk95jmiR3nVEF8ffMASX5o4HNBEUaQdMfZ2eGM/1z5l2s13wxHFhTyLW8qScWDKGH4ijOFuc47h&#10;gMJMoBigpXxneB5Y92DyPV1pwLH1wIvCXvqPwGnWtJUQOkcTVQKq+4Gj7rILuIb9bgJvch/+l/8F&#10;GGcIxxIbpRbni8AG7sdKtnkB7R09CaDVC66aDWgtgpvgG8Wsd6eW4HJMASv8zkZ89tejCG6fQkF7&#10;CC58ewCGkZVoSH2MLS9eQHBNAWJj45FWUCFjpiF0NLRQq9mEqlxz/PSv3+DoQ1dEBt3BZ//zR9z1&#10;iUZlczuqK2tQnJaAjIJmifZ+tKMWWXGxiE0oQEv/3JvMaHc1UhJ4XWYsHp86DNUdFkhMdYC1hz+y&#10;hJ1L3I2i7GTExcYiPoWLUNDgd2TD8thWvP/mRQQme+Pql9/hm581EVcj3DCCqsI0xPP62MQ05DUJ&#10;jEgrYU8b6qo7+OsIervbUUVhMjsxBUV1vZIB6S7PQxL7G59cNW0RjfZUSb6PjUtEfmX7r5Y1+hcH&#10;tO1ZOLrXCWa5regbGsGA8KG2KMbOFh+c9ESE8sodJZfQr3PbkgBtfxEuUKA7491AQweFgSB3fHTE&#10;Hm6CAYV8ZWjhjGN+TRxbaiOHRiGRYcUiDA2PoJ/u/4PDXUixssZ7auFIkSiUprZOuGubY49GInL7&#10;h9GW4o8N2yxgWtyjsFZZeUArRld1PPbsMoR2JvmDVkd/Ewt8dDkImexua2wANh1h2v70TvT3luDu&#10;DVcKCjwcR3thf18Hm+zL0VVbgbu39LHHpWa2ZU5UC90zevjJIAc1tHhk+rnge500tCghJS4LoBX1&#10;obo7HVoZ5/GfHQ7hWE0pZh9zo6hstcXnIZdg2DlELXMZdFPP4PVUP1SKumCdcgdqRWmoaffFB7GP&#10;4dVPoDvaCJP089BsHlB47sY5QhlAK+6ph7WNE/Z61E/w4IhcgZCWxrYmREX54st1t/Hp+RiUSF7c&#10;AT8rT1ywzEIZ+XuwOhm791lDO6uTczkAZ01d/GhLAFBfjYd0Q9rpWDVb2z9QBX0NFzyMbKAXwgia&#10;4wPx5T4PBHYrbvlRDtCKMdxSitP7b+Djs9EyumYsNfKh9ik9goM81JEP032c8b1uOloFywCtAi11&#10;FXCwtsZrr2ngoF0RJH4OFE7vnNSGih3BKa0NLXF++PygBSzLZypkuuFnbIldN6KR0TeMnsxQ/LTN&#10;DLrZHQpbqpcP0HLs8+2A//4fgc38K691eFHIeh6wpWqjvxPQ303BaR/p5orQPgOspxW1iha4nyhg&#10;ORRIzmVc/QSwjIFSKE/gtqVYaGnRKU30w6a91nCs4l5FucPwtgG+5X5SP9QKay1XaARVo4082JMR&#10;ivV7XeFPJVRTcQx2bjeBRvoA+usLcUPbEdeCmmYpXEY7MnFsny5uRnVjYLAXqS72WKfmhhAOjaJN&#10;aUBL8B1iZ42NpwMQ0zGMgYZsqJ7QwWHPSnSMjWFQdo7306IZqPsY6y4nck8aRqqHM3ac8kNkJ8+h&#10;0gTs322IK6F1s/e2oU6EujnhB7ty0ig9s4aVUKAK47FoQEtPl4beXJjl38DfO1AJWJwBqegxgtj8&#10;K3g1xhTBffQc6wjEoURTeM/pCdKPyJJb+B8eKrjRKvXiG+yPxpHw+3DoqEJwsS7eSotALyW86gYX&#10;nMs0Q0i/oIJUrikDaEdLYvCzVjA8Cqj0FuaKFsrZ27EY7dkJOKCih8vhzZQT6mCk6QLNkFp00atu&#10;fI4HBlsRZvgYH1yMRznnOMPXDTtOeCGUfNFfloTDewxwIXA2YBztrIfOpYf4yaSQ3iZdiHD2wWnD&#10;NJQqMRDKAdoRFER5Y92nd3E+uE4OkBahqShasibvpDIUsqEYt7UdcDmggR5qIoYsymQnWqtr/F3x&#10;4UEfBNI7pqUwCWev+yGwhePaVw+bBzb46WEaaPec3mi9nxhDWu5DDIQxjEOBEqb6xQFaDmwT/Ua9&#10;qej73/+OCsJb0v6MtQAXv6YC8DQFKcL6cmfgL68DRokCnJHTeK6kGwB/+38Bhzylv4u47362CXgY&#10;ASRzP/7sGj1quA935AGH3wUSlVEbSx89H6A9c0eXgDYPeiFyAK19ZAsCYgtw+PQSAG1/Bh5u/QHv&#10;HPehXUheE6EzxRA//G4DTtw8hLfefBWvvPEpboQJ4LQQBj+r4CStKfp3t+Cf/uP/g3/846v4y//L&#10;3l+A13lmWaJw9X9n7tyZ23PvP/9gT890dUFXV1UKkoKkkqowOo7j2EnsmNmWUZYsW7ZkkmzZlmxJ&#10;FjMzMzMzMzMzs9a/vnOOGKxzJDuJovd5ziP7nA9efvfae+29//Qv+C///n/ilXfegbLWPXz46vv4&#10;7M33cPhaKNp6KuB/dx/e+dPreP2Xb+KIbghql9loJgaL4X3xLfzDb3ndVx/gld+8jpNHTVE0W8V+&#10;VFqewu9+8zL+/Prr+OPPf4yfnDZHdqQedvzkH/H/+08/5/d/wM/+63/Hf/+fv8YRbV+kO2jgwz/9&#10;Fi/z+r/8y3/Hf/xKHzUD/ajwuI/P/6KNSjBSsJki3nr5VXz4+k7ccixDf2M0dL7+CK+99jpe/md+&#10;F1nGzZx628FKBN7Yg399lfV79SW88flVOJTN6Adl2+hkvevFA9o8yJ/xhFPlwhnTW5EOdRVzWFaK&#10;WzLU2YaUxEIEpzagZQZojA2gsq4TxfnlSMpvphDYg6o6HvSSxvdTQxqXUIjQkjbU1LaKaIbDI0Oo&#10;quxEp4hjM43h3m6UVffMWsBGezuQxvcEpdSjcUZrKbynooMAR3zPaF8Pymv6MMTNrLa8Gtl1MzSi&#10;SbTW1CG5tJM0IulGYF2AtiYLSqYpSJVYKMY7S/BQQQ+6Zey3shxoaDvCdRWu/lBTGuROmMKkYDmr&#10;ZDus1O1whfNXvC1VQPmsDQzSuqW2bskOaCfRmZWAC1YFaJZsss1ZkVC85ozAvnFEGrngqnH+rEZ9&#10;pucH2nJw9aQT3EVtH0WmXyBO3IhFyeJDo68AV+Q8YF3UI7p1rKcAt085wq1BerCzEYB2YiAXGumX&#10;8W7mA3wS8QT3aksoAC0q04MobnTHASrVZnQ+pXUGOJJkjpjhZjxJeoQ79aT/TGViX5Qe7Kloq22z&#10;xYGseDTKIDTMvF0WQDtQWYTHT2xhQ0bTamWaFoEMV0d8fcsCR2+74pRKAjiFl5bpKty9aA3dhHZ0&#10;9xdDhWPl0iAM6jjygoNx4lo0ip4hGIw3p+D0cSd4NUhviZcJ0E4OIdfTCa+dMxO1SwzUF5XeAiic&#10;8YBdiZiSP9qdz3nIOlIunuprg6u+Cb68b4cDF1xwy7ZYPN+b8nHTLAGRjRKhYaQWeld0oJa82GWj&#10;E06aDrhkUSiZSzW4wz58Etu2jLJk9XHaMEDbzwnxaDfwy4+BQ7QKLFdybQFlOwpHkrVY4QIe+ATC&#10;tL6qXgAOCtR3Ut12Euga5tFKaw2cpPVh0XmyeosW/rouQEtlVEF0NBTdKmf7tTjADefUghCz2NOi&#10;OxvnTzrCh2dWaUwEDivGoFS8AyHJ1RdK9yjgLqr4GAXmS2aZKJEccn01GbipYAJTMZVBqiIzoB1u&#10;hbdHBB5Gke4tKhOI1DfCWXNaXOede60l0Thy0hpOtcI1A4iwccfJB0ngrsTSBn1VW6i6Vy2xTo62&#10;1cPsiTl0FzdeqtaJL14roJ0croJplhLeTLuHT6Of4EpJBkQ2mekyaMTexb2mtVmIhzojcTrzGv4p&#10;4D7MO1pEmGCgxw9fRlggncqOynpbfEClU+NkLewKjaFSvT4+mSyAtsTXDfK2aahe9RwYQqKrDy7d&#10;TUTNKv3eWRGH4yctYSdqxiBiHDxxXI3MStE9HTC+bYvrzhXivpwt02glo+zyKQ9Eyo51Zp8mC6Ad&#10;rS/FU2Mz/O5La+hH1C/DgBpDeVQYDl6OlqzBMaS6E3SzbYRpc2W4BDcI+tUiu5YBxWOIdnDDKbVE&#10;lK/S1x3lsVTQWsGhSoYJzlvWBGjpwgPjo8CnbwDfnABe1xS/bLCAQPQB4C7eeYS9B2d+y4XjKfrn&#10;ktLJ6+7RmvuTT4DzEgvteALwp0OAF0d9NBj43SWKiVzlYbQEEwuup6wKaO+LAa1+aPVSC61vag8i&#10;U0pxUVlXdh/avgw8vnoKn+ukrdiG/owneOO//RzvGQi7VQeClA/jj5/ZcFOrgfnekzhzM5bWgyyo&#10;vC4H3bAajPf64MivlRDS0YemKBW8+ePXIbqVAmqqwXmcPqEuPgT6/XDk43245z0jeM9UgTS7iDv4&#10;5JU98BEUZkM50Nz5B7yxz0RyeAjXVcNV4RQsoiQgMv0RXv3JXgq0Hcg0vYM9n9lTaGyB0/HzkLsW&#10;yTczMBZpUnruErGk3gLv/fRTGGQ1otjzIb54XQC0zNN78yP86S9nESXiM3TA8cTHUDSKE/uFFTzC&#10;e28qIqy1H805+vjmv22Hh4hvMYhYNwvcc5+D2+uZEMK9Ql49Ly8v+Pn5ISAgYPYjfJeUlLTg8d8O&#10;oPWGV/PC1dOaFokTio4I4Dky2lULF1MnfH3WBJ8dNsFFz2I0CrTClnQcuWiG/Qq2UNSLhVtwEA4q&#10;RIvGdbCVzuIalvjojAm+eOiOw6fv46JzGaqr83HuhDs8moWddAJlEcHYdz4cXNYY622EH+kye+VM&#10;sJ3WQDmHXFQJoLYzG2eOufFgFpHDUBMXiv0Xo5A/1Ak/XUO8puiJEOGnwULcuqFDbTwt/EsQyOqj&#10;uC5Au+jRbfmh2HOMlPqWaTRmpeLONSfoxWbBOSgPaY2Di6xzo0i0NiVNNxdNK4CAejIijKxCYRaU&#10;DhfPMCg55aN4MRVyDZNUdkC7+OHjSPF2xG6lcOR1t8H8sS9u2WcgNiMXTmF5yO8SN2SgJAFHzwQg&#10;VsS9psosPgIKlwOQsPgQHS7FddL/tNPE0HCoJBIHj1jCquLbAbRDw930t+oR7UuayU+gXF20FNAu&#10;6e9eeBSo4oNkLxRPjyGhUBN700gDK3iAV2lVTxqoo8B2m9bcNQzUKpdID2in0VSQCXXSmHSihTmY&#10;i6Ta/mWD5k1NTKKttp376yiKwkJxVDlu3h4tGhmU5BbB6ok19ugmIptUrrGaFBw/7Y8oEcd2ChWp&#10;BBOX/DjmKzRitAtJ8dnQUjfHEYdSdEg/xJAa0Ar0utJs6OhFwisklEqV+OWBOpkW105Y4WmmePMY&#10;KI7gPLSCbY2g9KRfVrMweN1w1/WEIoHpQiFR3N7B2lgcIv3PqmQpUG/KTYepVTBMgtLg5BVOZlkO&#10;cjqk1LzxHRsCaOlnhggrWgcoWD0mLe1rAtG1lBBFAuCveZxy4LweAm/vA55c4f3yQCYpKZpfAS60&#10;LqyjrAvQLrcuDcyw714S6CEhLuM9SEvKg+59cxy0KaL7xhhqkkKx75QfxMns+uHLe/beiUf+qvqW&#10;aVTEe+PL064IWRveWlA7mQHt4jaO1+LhVX1cokV1Zj1Nk/UTYGCEL0zKZhVunaTW2lr5Qc8/DfZ+&#10;kVC2SUV03dKF2tNQDE2e6Zrh2XAJzkFMyXJgYW0DvFZAOzrG+AkDAqWpBdaZT3G6KE28voZjcTDO&#10;DEaNCfBsjIRdE12aVhqT8XrY5LvBpc4DcomG0GltEO1z4+OFeBh/AycKnXEl4y52lVehtD2A1llL&#10;pMuw/8xvufSAdgQRpt648TQY1jFZcA8vJe17mb6k5c7D3A8Xn6YgMS8PjsHZSGtaSAiepl9xqLEx&#10;dhoWzyoluqqKYG/th6d+4jG+bp2CiJrFhN4xVPMs3q9EOm5lMcc4E+FFtAKvbUiXXCU1oCUDINQj&#10;Bo7+MdB45IMHATXLAFriBmFNnvSFGM0MIMDIAntvxSJ3dvy5/nzt6aIUg4ze+QM5hd7mWvg6BuLM&#10;bWfoZKxsnBL6MMSIfWg040IifSesCdCSOYESQevF9eb7CHiNIHa5Mko88NbL3EfjJLTheRdNkELs&#10;a8ooXI+Bu8rAcSoXRYWKrbPfAPvJmLnxJXCaCshKKhfPUVE5g5Olb5bojlUB7T19uMcWQD+kaimg&#10;Dc0lzz+9DAqqTxGb2k9QSxoAIx0Ln8hEUhILGeWYDv15xUMIT+iWREHuYYqXrrkoxwPp0Dx5EO/f&#10;lYC2ZRrRk/IUO395Al6iDbgHcY+VsXenLTePGljsO42zt2KoZ0/H9ddO40lQOQbbPXDoV4oIaKaV&#10;LeIhthP9h4rO+3p4KR3BG68ew72nutDVv4Uv/vE3OPYgGjSiz5WxFoQ+3Idfy3mLKVqcunEPFCH3&#10;pS5yF9SPFC9vazzV1cWDO8fwyc8PwqehDalGN/HVp9aEo/WwO3oWJxX9+W+hTKEkzBn6vP6x1nls&#10;+/FOWOc3odjrEXb/VUdkoQ1RPYWduwzEAaKmknDzvc/wyYGreMJ7nuqcw1v//jU8TOpENzdK3QOf&#10;4sR5tuOpEdzj8mTyJVhpzkxNTeHo0aPCoC/4/N3f/R0MDAwW3CYCtBmkkXDMxWPfjdSc/tkox1FJ&#10;4jmx3Ef4Teoox7RCXD5jgTPGETDzToIFP6au4VBRtcYJxwoe7SNIdvKAokEKe5RltBAKSo4w5rwb&#10;acsiDVUbamnCZjKNsrAQHL6aQA3wIMJtHbBfPREi5XC7QNO6hV0WFWioK4S8nBe8W8SAtjw6DIcV&#10;YjhejOLs6wcFzWixRnKyAirX7aFF5sJIH+857cmDSgxoaxOoTb9EMCVc10maoK4lbjrlwsfRD+es&#10;klG+nMPjSoMj+X6jAO1obRHuqVrgrH8dWzSKrCA/bN+hhyM69th/zRaX9ZKR3DAwSzOcHqyGloIp&#10;9AsFrsByZRIdtZUwIwXu+HVL7LlG2mZQBermRS5/RtNmf94oQNuSGkfFkgMepPRwPlRB46ENtt10&#10;ww0DF3xz/iE+eZiAZPopDZDWdoJUoGiRK8IkiuPCcVkhEIlLDnDOdVt7HL4VBF3PZBgY22H7aW08&#10;yJBe2tgIC+1sh02X4F7SWgDtGMrqbPBxwhNotkt2v4EM3M97iJ3JD2BCS0FBrSkO56SihmwVo0ov&#10;mDRkolb65kF6QDuKwqhgfL5dD4e1xXPwok484mr6VwkCwnMmKHgpoJ3sQICLP46cMcIpqzyUMGjU&#10;SHUKTpz2Q0S/GNCWp0RBQd4fcSsB2t5qGOi64sgFS1wPbpDs5WudweLrpAW005Pd8DL2gllBOwqC&#10;Q3HsetzygJbnYZSNHQ7fDoauRwoMjDgPz+jgYeb8gWqDE11xlgO0021V0L1L67ZLGWi/XFSm0FVf&#10;A2sDN5wQrWNXPPItQfVKQUtW6ZINAbTc96EoD+SRgnNfAKRrALS5rrQwbAdss8S1o3sBntAyu3MX&#10;KcYUxOJ5lp0m5S2X6kl7/luPwtfSjnjmYG8coB1FaVAA9t3wgFXBPN+ZwVqYG7jjKK31V3xr0UL9&#10;W39rIXRvmeOEQRys/aOhdO0htt0LBUWtFUtfUQauKVvhaniT1LRx4aEbAmgJzmOsHLFLIxKxojNV&#10;XIZbi3CX/r3WtTOnCoMWtjfC3coHp65Z4EsqWW865qKoe/FmPInG/Bh8/akuDmg54ICyLc5qRiCo&#10;uFsmmWitgHauk2thmqE7B2h7AvBW/G3sytDBoYx7+CjqON4ryEDVkmBHk6hp8IRyUQTyB3OhQh/a&#10;xwS0YjU9ZYYWF3yVcgd789yR2FsB6zwD3KN1tqIrHk9LPeDdTTnjmTNz6QVSA9qpJhjdsMT2U6Y4&#10;/tAex2474b4L5aLFfq70kbbnOfiWkitumbhjzyVNfHgzCJ5Vg7NzbYzWOvVLFrComtmfpjHQ0QQv&#10;W1+c5hjv5hir2OWgsGt0oWxBendFiCf+fN4RN009ceCaAT7lXFGLa1+D4nZpH0gHaEmlpoJV0ywO&#10;qc2NsLztBvVlAS3dA9uK8FRYk/pxsCL4varMNakWgrgZTeJ0ByxVzaDOtDEL+YVjqM9lTBPKVQdu&#10;B8Cpom/Fs260nX0obwHLahkOY0lXrAnQzq1MWmPvLw9ox2sISPcynoEWA0QtI8Q2UlGoSNBaRGB8&#10;jVbYWUDLh1f5EcByH95FhWIKzfU2ZM9cCydMSwSId+DOeAcy0KlXA7RKAqCNLoBu8DKANqZ0mP6l&#10;FbhyS092QMsOsTv9Kd7aqbcoMM8ICj0sEZrWgMZkc3z9WxVEiVZvJ2I0r+LrL+wWANox6kSUXzuF&#10;x4FlGGhzx8FfKcC/qQVVYdrY/ScNiRazHj7X9+Oln72LPQf3Y//+47h4/QF8cwi858/50SbSknfh&#10;V+f8JJNuEPGPlHBuPqClZi3BTAUHP/0ae/cfwMF9n+AvPyOgbSSgNVQloLUiSK6D7RE5nKTfCOOl&#10;ItNZA8d3MPjV/v04euxzvPqPO2Bd0DwP0LYg6IYCDhx0ElNsxhNx64P38cpfP8M+3rP/8BkoqZsh&#10;sXFG3VME0yP8fs+HeONvO6HqPUdZkmGfW/aWS5cuzQLav//7v4cd/bEWlxcPaAsIaBkoTNkBFzQ9&#10;cEnTHWfve0DNOW+WtuJp6IRPzzlDwyEK2s7+2PPlE/qL1qGtORfnTjvDqU44NugTQUB7TCWZEV9r&#10;oP3QDqe8SUUTlSEE6phA3oYCXG0hLp9dCGiPXIkj8O1HpK0bPiEFTN1ReE8g9u99QqtuJdq7SkhJ&#10;9YTrPEB7RD4C2ZKnj9Tn4cllVfz4cjh8RXWRvmwEoJ1oKMAdxSf4QpfWVlEVxlCRkQnLgHKJXDcE&#10;H/oRqpOuOKP06coOxxdXI5C1YsjJTjhqmGH3/VSqdFiak9gvZtDL65VaiNoIQNuWyYAoJ5/inGet&#10;mNLXXY57d/TwV50ssYV5rIp7rQ6UwppRX5yGk2dpoRWFZaYCiooIwUIbv5zkwMPJ084fFx95QSsi&#10;HdpKFjAtkp6O+uIBLZUy9eZ4M1wR5whYlj0WxzNxNOUhbNuL4ZNDi23iLXySeAdXqmpmrSdrnbHS&#10;A9ox1OVmw9KnWNDjiuZkmKE3bhnNzNHl3jyM3OUA7cylI8W4SEumVlobumo4xoKFVuRqQgttmthC&#10;G/MMdf9UeRx2HXSGd6f0goRUgJbOaVU5YdByF6+4utgInFZNkfTFMm2fboe7LS0jmt7QCk/HEyVL&#10;mBWvAdC2VUBbRRufcJ0uzz7thqe2JXbejBf/3pGOY/uMoZnaIUXgPXF9ZQK0xYHAg1sMAEXfLS8K&#10;RgG0yloKfcK1+Zh+XQc9Vp+ChfSx/ctvGIiEz1m2cHe6TOuAE3/XuQF8uA34gL5glylISRnteGMA&#10;7ThKQ72x4xgF3vi25WW5xmTKLg5wahJbyftqC3BP3RGKDgkwtPSFmlY4kleYxwNl6bh8Thv7LRio&#10;Zq2Ld9F16wa0EwSz1vT9O032EoHObCG9sTo+EJ+TiVA165xJ5pmjM7afD0SK0NyhYiidMISSX+0i&#10;EEP3kopCWLrRX170wGlkegRBWS1J8n/pGrsRgPaNmIv4olLCB+3xx/sRl6G5KGjOyFAmjEu8ENYj&#10;1K8MyrH6MGF04OVKQaM9vs52QmprEq4n38T2xCv4ONkenr29Uqd7lBrQTpI56JsAr9wZ/jut6yec&#10;4Vg+sHCODtP/k+yz396ORaFoDrZBR0UXR+y4j4uAyRQakoKwk8q50tm4GwJN2YVKOF/EC3qK4TIy&#10;nwyg4FW96JyhXBLgRJncBU41oh0F8Xa22K4ayOCr0o2vcLU0gHa8pwHevhHwyBbO9i6Y3vbA48iV&#10;6Q399UW4f88JCvbxMCS7QE0zDImSNTlRm4yDSv7w49xf3hgwiCBjR3zFubs8sXyKeC8InwsKzmdE&#10;g16tV5YFtA3JgP4d7rfcc52o7JuNL8R1uhygnaDpR5U04t+Rjpy/jBZtiOYkL1KIHYTfOLgqBLbn&#10;gpavVif34AP0qY3nPn+aAHfHTuD9HYCV9D4EqwHaK+p6cCWg1V7OQptSQxpffiUdmvURm0YLbSqt&#10;FrSACJ/IpHkW2hJaaGm1E76PoqUuPn2ehZbD2hx+F7t//lvIucx5CbVEXMer//lfoOpThuZMKwJa&#10;ZTrCC30hLaB9gl1/VJdQAFive6dw7IT+rHCe7xGJJFIXFogo00Mo9r6KN14/jxTRD3UwP/Q23v/G&#10;aM4/pdIEf/svn0BTYrJt8z2Ot/95vwjQpiwCtKeuRzPjSTC+/qf3cNlPrP6dSr2Gj//3p7CgH+ec&#10;hVYAtJex/4CD4OHDi6phuGsblG1n7MLM5WoVgyrmbO0sCYWFXrgEcPfC+ptP8PNdNpCBRfTM3eDM&#10;mTP4D//hP8DZ2XnZa2cBLcdcPPaLLLSCdVYyLxb/FeaD1BbaLsGH1hveiyjHc5XrgJeREz48aUM/&#10;yQD6xITgsUsqkhqHMVifBTlunkGicJBjpCmKAW2tYHXUsMVpnxlX/BGEUFuvYFOMquoCXDrrC39R&#10;pJVJVMVH4rgE0EbZuuIDUvyuiN4TDE2nFMTSP3a0LQ8XWEfPJmG35UaeEo3jBLQSOwG6ynLx8Lo2&#10;3rkeioAyGcyzfOp6Ae0Yg6zdu2qMQ2bJKFhR1dsLn8d2uEowMePOmOVqic+s6H+6oi9LHXRV3XHP&#10;fyaYUivMFGwYdbJDaorQegFtK/1oz543gYJfyRwgGK7EA3VPqAXP+XNF6Rvguk8tKqtzoHDKE6E9&#10;wmwaR2F4GM5eCYfoLFuttGXj0jEPBMz47T1zVc1d8GIB7RhK6h2wLVoZl+pWipRJRU+JDvYwGF1F&#10;dyAORpqQ/8JdsJnW7BhLJEqpNZUe0C7uvAGEGDtD8Un68n6kosufAWi5M1opWUEzrAnNbblQPMnA&#10;Op1iK3xZTCTOKoQi8xlM2qGBQtw7YQObcukVUNIA2umxJjyRu413Vf1wx9gf55WN8NpeQ1z3ykbh&#10;swLetWbh0nFPBPXOH6SlFtrp1nLoqJpg79MYpK+YEYtBXRgs7aZ7tQTAdsJW2QaawU1SKzVkArSC&#10;dVXpHIUgBVpOSVn76Y8YyImW2QsUoF4lxe3n7zM6po/A7FtaCnnvW29RiKI/7UrD5cMom7dp5W2K&#10;BV4+QCsBz+bRSODHpCRXSLcnrxvQ0gJVHBaM/efMcZ85AZePJ8IdaaICj+jqYJq/lJIZZ+1N5W76&#10;7D49v1P6y7Jw7bIRTjvlEDBKsTktunRdgJbU/SgbZ+xkdFqb/J6FMhcp1FE2JthF38m5NPSd8Db0&#10;wgWDQkl/DFC56og79qUrK3dE9R1Bigf7QjV6VoEsTYvXDWgHQrE91gIu/eKJOTVZDfOUs7ghclma&#10;KWPIqXqCv4Ucxac5VriQex+/Cz6Lv6Zow6KDTLJ5aGd0mIYLRja+z2Cm0UW6OJyVSIliBLapdIli&#10;ED8x+2/tRWpAu+jRU1OVeHTGEnoZi6yI4y0kOXjgnM0cFMuyt4SCRTbKRGtQAKGm2CnE1pgVuLvh&#10;TzqznHaehII8CP8nTlyWxRIFu+TlXB9lEQHYqZouZt2xNKeFUdflDl8ZhN61A9op1CXTL3Yvad+6&#10;wbht7ILPGY35Q0V7mKW1o2dV3SaDg9n54uIDspwkdW4MdcVO/Vjkic6e5co443b448oNRt5f7hKm&#10;RIqzM8MX7EPG5ZK5LAtoa6IBdVpJz3HPNeU+ODhTgWUA7QhVnKrcM/9GP9iEGSPQoupUeHIv5Z69&#10;jy4fF+iL+/LvgF+RUmxDheECJQSFz4dkzThQyhAYM78g8BWKoxAFmeD6WbLXoteuBmgV1PXhHFMA&#10;rZCapZTjDAZASSusxjU1AtrUPhkBLWszxkA8lpfx0bvvYfvBgzh4cA/+9OY2XNSPQdM4ueUpDMX+&#10;jxcRJDpjOhB+l3Td980JbatguOMAo+CFCyERcPGX+6HuXYz+Fkd88Q9n4Mn8RuWB9/HBz2/wV3Hp&#10;rw6FqfxO7NjF9xzYhs93PYB/fuuSPhvuTIXdiffwl48PMqT8YWx75U/4aJfuXOqK9kQovvsqXv3o&#10;Sxw8ehzffPMe3vntH2Cc24KEJ4r4+E1jilA1MPvyEPZTwzgyXoHHu97BH/+6A4cOHsaBI9vx7i9/&#10;jvuxtchzuosPf/uAOrom+Mqfxuc7LWcPpZYMfVz/cid27WN9P9uOfXLOKOofRHdFAO5sfwuv7Ob3&#10;+7dh28dytBItF9lU5jk/e+PY2Bg8PTk5VyjfDqD1gEN57wqMhGHE2LpDwTBdookeR1ooI0WTNjvc&#10;QkB72gcBnXOA9vC1BOYqHkCwFSnHDySWkB6mqKFQuduc1Bpa9FRO0SdGEjUm28keH5FyLIh5WZ6+&#10;kKfvgHhJTyE3sgjxlX2YpG/bdQZN0s0RS1NF7o748GK4KDjAeGsZtO7ZMgp3BRL86fd3PwzRrdL7&#10;pa0L0I61wo7+wsdNixYG2GC6gMzwRDyl4C8unbB84on7DMQhPp6H4f9UD5d9GblwRcFoAP769jiu&#10;J7HQtqbg8L4Xb6EdayvHfSUzKAcvcChgG4aQbE+fJQNJsCdaaJXpV62R1sm8cR0wUtbDhRgih6ke&#10;2OuZY69x6TIyczci3JIRXyMe33xvW7x3MxEN9H2Utrw4QCvkVI3F2VhVKDevwkscTqEvrTWiB/vR&#10;2xeCbyKMkMJmVTfRVzzWGslSCsRSA9qpIRTGJOFJ4IxCpBcuRrTQ2s351i3t40WAVkgF4Z4A+5wZ&#10;tFYDNWVPMk97mDKvEybXGWE1kn3A+e5mRAYQgywsAREdFTCmz15cp6TBHVk4ezGA/5dekpAK0LJ+&#10;8YFpMLaPgJZdCJRumeKv+2m1Cy5A6RLwxnnoynlYJz71cz1t8P6txEVBvBYBWj7fU8cGh8hQWCWd&#10;umidhJk746hWvNjS1ZmJUwdNXpyFdsEg09qlrUs/LFpmVeWBN1+lcPQZhSAKR4uxHSPP4osPGaSE&#10;QHWlMsKd+DrBsRvjTozT4+3X9OdKpKg8GAb8MwW1+dbDNSzo9QFaWhiLM6BwyRraWYsa00MwZJuC&#10;cIlFFgN5uEg2QXTHCHpaK+DulCcW/AcqcJtUx8vejUsD7w00wOCmGc4710orGy5pueyAdgQl4SE4&#10;cplU2RlEMu/pU6PdDECmi+sRXfPqOIoML18cJm01Tdhmab1TPmVEptViC+0YGtPT8NC9QqJoGUGU&#10;awAUdHMWupKtYRyFS9YNaKfaYJt2A6cYx0B0GvQE4ZOou7BcwGgaR0NPFsxLXKFW4gjVwsf4c8gF&#10;vM8AqE600s4Gy2euzvwmV+zOjkQPg/r5FujgSGY8Va2DsErRgDwVFdIy5KUGtP10nbNPgn+NROs9&#10;VkTmvzf8qocWyV9jKKZ7xLn7dN+YsdDeMIO8dwV6hC10shduWrq4GsqYB7PH5CiyCeAOX/dHovD4&#10;0QqoyhlB0bNqkdJsmtk+inD7miVMRcLWOOJtXbD3fhQKnquFlm4XTTXwcIyFrkMkHtt64SshTd91&#10;N9hnd2JhwPtp9LRwTZIWL6riYBXU7pgxfkuDZE1OIsnWnIA/G5WzdR5HS1Y6HrqWSeQwpgj1CMBl&#10;7axljVPT471wZR9eCyVLRnpRY3YFSEc5XgxoKRtZ0R/2rwS+qwVt7KGLyKMnwB1hzyZQfpWB+X7/&#10;BffcGEHnNFeavUlZJnBt4lnN+Y+fEwALxV4NeOOuoHOWqqwOaPXgTAvtI6ZdojvlwkLshoziWlxn&#10;aouY9QBaUXVHUBTthKfa2tDW1oFBSMnsxixwxmP9s9AsOrOZG7AwC3ExVfzXAMppok7NbeXC6kBW&#10;MNPXNPYxr1UtEvwy0DA0jIGmIsQwsM18LVZvWSIcdYX3WCK2akX1NMbpR+nwVBsG7p6IoDN8QWLJ&#10;AqpOR44/bPR1of3UkLTlapQlBqCobQjtpTmIi6pgiwZRmZTKVD8NIj78QGkEXAyf8r26cM8Urg9E&#10;fkM/uklpjQ0RBKphNGZnMDVR1YIzujrcA8Y6rK+eB4rmKY5HamNgKLRDRx8esdTYSDXsG3fxCwe0&#10;DLh0+rAzrEp7VqTYD9ICYWvoiH3y1tinbIZjWolIYZqkCUbnPXzIHd6iwCZjyKe/0tcXIkU+y32N&#10;pAHfpa/IZWscemKD7Xu1oOxdh67pYcQbGeD1U5Y4+tAFp+854NA5cVCo0c5auFs4MuCTNb7h5n1Y&#10;IwZR9YNcgyNIMDHG306Z45CGM+QeOODwhWhkdjfBVOMp87iRxidUgcExHjGo2p9vxCB3JifiGodm&#10;PYC2NtIVr398A39RcMAZdSccvWkLOZ0ghNCKXZkQi5OX9bGDESX3MzCPol0uCmby4JFo/ficIR7E&#10;LfRPGm2lfzppOYE1YsG6vz4dSsrMVStvyyAJ2jhkko3imSTra2yfcJnMFlpqMpNs9PCz9+9iG31e&#10;ztx1xJEbVlCgv3Iml/wktd2O5g44eNUK+y7Sh/ZBOnIk0c4rMgOwg7lz9543w6cKbvBsEa+s3tJc&#10;+sWkIlMkQQwg18WN1gZL7FZxwGeKzrAuW3kvWa3JGwtoi6AaR0GnMl8CwqeRW2eLp831GBjvg1f2&#10;Efx/vA/ir2lkrqRqYEeSKk6XkiI2q09pgXemOr4szUeHiHXdhMA8dfw29ireib+DG7WNUvssSQ1o&#10;qY2vS0mk1ZR5VTkv91+1h7xFBrJbV/MYG0IW/dn3yEeJWTRCEB0PX3zNPMG7VexwSMkZtwMq0Mx0&#10;F0KpzgnCF8IYXzDHtksucJNYT3rL8umPmAwq37khNMNNj7S2a+b0aXTACRUfGGW0i6LMS1ukAbSL&#10;n11By93BKwSpy750ADlOrtjBefjlDXvRPLQpW2zGbYXNA2ecNRJbQdpT/PHB9mt45TxdLEiNO3aL&#10;fzV96PpAZXgXU/H5hcGnUjwhBppzcFPViLlLbXDglDb26aUhd0B65ZtMFtoVO5nzQI1W211Oc1dE&#10;61IAolVW0ErYE+j+6N8zrcRO+sp+TvoaqWtnrjFVz8zlXKe68hSieI/IUsL+MuT/33ybAtTv6RMW&#10;I3CkpRri9QDaaaYWcn2ogX/86BG+Yr7gU9yrDnOvUvEoRE1PK0LNuL9QMfcNx/cElTK6yS2cg1NM&#10;V1UFy7vGePu6Db6mP+EB+tLmM5e2UJoyEmESXgQhJmFlgDV++8FNsoFcIKfmhCOqNjhvSP/VZYDl&#10;sxotK6AdpRL3zvnr+F+79HH4kStOCvsxz5fHMS2iOCXTjPx695Qx9HOFnNhzZaSrHHoPmb+UUfL3&#10;n9XBLgKYWIJ5YdQKGVHWJInRL0hX7mSe16tK+viUc3nfNXuc00tEXL1sIYOkB7TV0E99hEP5ybNy&#10;5sBAPG6m3sa2xJv4MPokPiwsEf02TnaQW6UD3JakNMjHpcjH0KV1dq7Qd7M/DtcTHkClU9j7ppgC&#10;KApXkm/gndjz+CDFGf790qfCkxrQMkVMiCUtk1dMsUeFimrGxNCKbWRWhqWazemBTgS7uOLQFWvs&#10;VdDCB6qRCJXsrZMj5VCnQkInU5CP5sooc7QaawljzL3+rC52qYUjqk08xiUx4TChBbBPECsmSclP&#10;Zgqkq5wLyvrYdtGOyjXpKdfCm9duoV28IlrwlJkS7oUslwKCKeS6qmGtZoK36cf9tbwl9jPwaK5k&#10;TQp0ZRuyYpTJQmidPUIm0F2Si+v0Cd52W5i7djj7NAExIlc1krYZw8I0OBczW/oE+/Ae+1CXii/p&#10;dqiF7ZAO0FKL6nQTeOmO+CG1pAe//H8B//m3jH5Mlw1hfxU+XlQOCuPkSkUh8czCwlWuQFB71GfR&#10;91SV7mfUegMqFYU+GaIkfp6g970PGJme+zjd96QtqwJaNV04R+XjUUjdUkCbR1N/ZkktbhDQChba&#10;WE6uGFJLhU+UhHI8zKBQ+aQcR5ByLHwvBAZaSDmWtrpb13/XekAAtIkMCiWMuXjsu5HGoFAj40yJ&#10;Ud4iGvOZebH4r/Cb1JTjsT4U5DWhgQFeVhMt+5sbEMoou460bOTP+K8wGmwuNTGtohQ8Uww60Ybs&#10;oo5Z68wAgzIEBmXANTcXWkp2eOxTLVJiTBKIhsdmUrmUj7iKTlTznhmxcbijGRF8j0NQPrK5Ec+U&#10;yZ5mRMZlkbOfh1im8Kkp6Ub3cB+ys0qQNUuXpgaQgR4CU+rQJBG21zq+6wG03bXVXK/58I3KYdRC&#10;1jEkg+HMS1AqMlNNoKm0CM78zimwGAXt86lSgyjLbUAtD+T5fS/kbHalZlFvxlmEz2gor4B3cAZc&#10;mGqqSjbZQnZAy7xvjaUlCEsqgE9EtqiNLsHp8EuvRYNkiEZamxBJ31fHsNxFkVtpIUxg9OPgPMQX&#10;980KWCNNWdB0iIH/TDRY+oMlpuRyfmUhiBQ6WcuGAlrCzbKuShQNzUUFrm02x6lSRrgl06K6M5k0&#10;eCr06iJhLXxqQuDRXonW2dOxn+NdhOqR0dl2T41W8vowODMIzUpRrVdru9SAVvSwSbRXMJqlaA4W&#10;IltE3V+tTKKvVVjLtLLPXDY1gKJsIdpmJlxCK1A7PF8AG0ZxYh6cKSzEFM7RH0eacvGEfvfeM77Q&#10;9AOKT8gWjbF3HFkJMg6y7IB2mXYtrsM4c3Ani+dhcMFyNRxFQ2UTChkpWpA3BhsZ/yEtT7T2PYS1&#10;H5oJD2qt2Q2YGmyGn7cfNGNmenESLVVV8OHacY4oQXm/lOZ5SV03HNByPiNjnnkgT5v+tuZEb5zI&#10;xQws4kdGkQPpxtakFAsfTwphs6QEbgAZpLcxw8BsGeezvB0AO4JiGQZ5XYB2fBRVBUz7llgAb46H&#10;eK9KQzAFLBG8Ge1EcrIwB4VxYj7aeeM/1F4LjxCePdxjC9vnuHl9ZbG4wSju2XRe7KquYDYK7oOR&#10;4n3Qldd7J5Wjajmq9jPmt6yAdqK/F/lci/5x+fCStFE4c2KYKkm0HU/1oTiH8VKWnIG0ejFXdADr&#10;7ESWVZ7I7UdcGtMCoeDC3BCS46m/vgwenMuOgflIXkcKJukB7RAVD1XI7e9eYFRo72ZdakNg05gm&#10;Vl4Lu9p4OZzKTXG3YZHSiWyggo5KVI7Oz/c9zVzhjUinJb57nkWzsicDttUhiOjrksmIITWgFSo+&#10;1o2M1BzRHHSLrEHbKoLXJNMYJkZzTjLKcUrDHPCaYi7iEo5xgyi6/PzCnPFUuAaGcq8PLUBu25y8&#10;0ZIRBAXncrTNGHIEan5KFpwoo4UWtEjt+jDzVpkBLY0blcWNKGtdGVAOt9fBk21xiCxFftt8vuwI&#10;aooaUN4yvCTg00BDOe8Rz91EBoSaKQNVjKNjl4KkOvG+Oz3ThyvmNH7GApb8LB2g5Xg1lZEOLHEJ&#10;ZW5kRDJ+gQddEGf2V+Evma5gMFkEXaLCkL6wC1zSKAAW0mKbs1gty90shPzZeXIz2jIZxM+G3yes&#10;kNd29TauBmgV7xLQRubj8XIW2vmANm4L0K5tJm3Cq144oH0ufdiPBJ9Q3HeS5GocKcWV89a4FdUk&#10;UyTB51LFRQ9dD6Dd6PpNMVJhfFQyQlrWozdcWiuZLbQb3UDhTCeFzIch37P6ZBPqV6rSxgLaxW9h&#10;jIImb5hRcTMgvWFxQ3pRNkC7Ia+W+iFjNSXwi81Duogjt3FFdkC7cXVYy5OmmNIqNSoRAY0bu443&#10;FtAu05JUWmsDY2ih/XYm+XoA7VrGRdprBgsIAJOrUS1KP7ZxRVZAu3E1mHtSW0o87HK7sQQfrfNl&#10;0gPatb9wkuzB2LoAeK0YUHHtz5L1SpkArawvW+d9HanxdBtZTO1d50N5u8yAdv2vluoJw8XZcE0s&#10;R9msP6tUt694sXSAVop3TlFzE8io8Sm0YG/sEbrmSqweFEoXHjRK6UU2rG6h3QK0a+7vTXfh5gC0&#10;pC3lpULpCn1ZGEH5wyN6kLPLR+mwlB7pL3B0v0uAdprWv/6+gWVys62vQ75LgHaKLgx9AyNLfdTW&#10;10Q8X0BLZw4GY+mh5vRbOl9kSNuzzg5dx+3iMR7ecCXW9wXQTpNVM9C78ev4uQPaHhI6B2QwOa5j&#10;rsy/9bsGaCcYkKh3ZHyVNFeyNfy7BGhHe+njT9rrRu9rzxPQTk+Oop85Tb+9mQoGDvPA//lneWQW&#10;reYAKdv82Oi7Rnv7nssYf18A7cTAIHqHRjd8HT83QCvEECFjEcvQ0Td6bqz0vFXz0Krrwjs2H6Yx&#10;KwFa+tAKlON4RjmOSxPTjoVPdHIfMopaIVCOC5jeJ5L5RsWU5F4kpHfP5aF9Ua3ces9z6wEB0CYx&#10;QX10inj8BRpxeu4AKcdjIsqxMOYz82LxX+G3lrZeDDNyc119A2xI+ZqcC3MoqrOZZyJ+9Bs5UkAz&#10;nlsbxA8mva+rE8VVLSiu7kDnXOSC5/xe2R7/XQK0srXg2Xd9lwDts2sr2xXPG9DKVquNu+v7ZKHd&#10;uFYvfNL3BdA+r/Y/d0D7vCq+xud+1wDtGqst9WXfJUArdeXXeMPzBLRrrMJzvez7BGifV0d8XwDt&#10;82r/cwO0z6vCUjx3NUB7Q0MP/glFsE9qW8FCKzOg7cK0DBFBpWjX1qUvoAeEIWxlIIPNAWhfQIdt&#10;4Cu2AO0Gdua3+KgtQPstdv4LevUWoJ3CtvNGqGyQNsnICxqgdb5mC9CuswO/Q7dvAdrv0GA8p6ps&#10;AdpiHBBSmm3CshqgVX2gh5DkInild2wcoE3M6KE1rgO9TD8zJVDhtj7f2z4YGB5GTUMbkrK6npuF&#10;1twrCT96iWmYInM24fKTvUlXtL3xb/54EQUVMyl2ZH/Wd/nOTy8Yo5c00M1aSmtasUuRAW02aUkr&#10;rMWPXj6POyYrJFXfpO2e36yqxg7svGz2A2jpyk3cftEYzR3PSqT7/eyisfEJ/HT7Hbx/Wv/72YA1&#10;1loI6nTmvssar/5+XiaAHQOXVVI+fT+bNVtrxSde+Ld/uoSiyuUi9X7PG7fG6j+wCsNjO+Za/YGW&#10;2IwKHL5lvylbH5NRjh/99izuWzClG4tfQBiyc4WcJMCth3qISC1GYG7XMwBtBinH6aScppFeyo9A&#10;P52lHJeRckwaqvB9DD9x/GQXdFNb27P1+Z73QVVjD/KKGWUznZGMBbq5aOxJOc4j5Zh+lSLKseT7&#10;mbkx/6/w20qUY4GmNkQ/IH3nWPwbCsTqPGgSc6q2PpI+2H/DFn//hiKsfJI3bZ9EppXizWO6DNTD&#10;6H+bdOxtmQroPQrCm7V9xu7x+PevXcbxO46bto3PGjtHRkF/96TeD7b9Au38reNMVxeevSn7QLAK&#10;/OTT2/jL4Sebsn0z81sAAoLy7Vnz/fv8+wmmNrqs5blp27iPaZ7+4xtXYO2bsmnb+Kz5Jyhlzj90&#10;+8G2/6ljNLZfNNmU7ddl2/7NHy7ilhEj27P4B4bPAtq7mgaIyShFdEnfxgDaGTAjAJmtz+bpg/kg&#10;daMA7SCd4RtbeqFhEYa/f10Bb594iq+ULLc+kj74wzeP8A8f3MAn54w2bZ/spvD0q1338Lm86aZt&#10;o0DF/PXu+5u2fR/KGeB/vH8Dfz6gtWnb+Kx9SWAZ/Hr3vR9s+79UshCt488umWzKPvhCwQz/vO0W&#10;/vUL9U3Zvpn5/c7Jp/j9ngebuo3CPvU6FRPPWtPf19/FcoPKppYbnjU2rx58jNcOPd60Y/ys9gtM&#10;kt9+rbEp2y+07e9fV4TCYy8RoA0MjkB2jthCq6ZlgNjMUiRUDGwsoF3OWrf1ndjC+X3/bBSgneFD&#10;iCnHciLt/laZ6wFFCeU4r3xxbq/N00uCn/2n543R3S9jItvvQVcUV7dsaspxan6NiHJ821isMf0h&#10;lor69i3KMUF9Y1vPphz+4dFxEeVYYFps5iKktDp9b3NTju+aBkGPrLDNWhQklOPN7qq02vhpWIZC&#10;yzZisw7xM9sVnV6OQzftnnnd9/GCqPQyUo7PLaQczwBaTX3E0kIbX/YMC21CxgBpp+JIx8InJqV/&#10;AeU4KlmgGot/2/ps7j4QIhdn5A1KKMetjHC8cnuF39Ya5dj5uUc5/n4t35mgUBlFTHS9Scvw6JhI&#10;k9zS2btJWwjkljVsarATn12Bv3vlAlQM/DftGD6rYUVVzdhxyfRZl23a3ycZJ0NgIgi+xJux9FDh&#10;JgDad08xB+MmLp4R2RAouZu5/FCCQmUVf/fT9jyvefZDDwoVlrR5g0KF0v3jR787h3vmIaLpM9+H&#10;9u4jPcSkFyG6sHN1C+0WoN3cIFUaJcTzArTPP23P89o+n89zt6IcP59+fdFP3Ypy/KJ7/MW/byvK&#10;8VaU4xc/6zb+jVtpeza+T1/0E7fS9pB6yngsgj/4D7X8UNP23H6oi8iUAoRlNS0FtLktQEZxjSgP&#10;bUImLbSSwFBCcKiY1EUWWlrthO+3Ppu/DwTf6Ix8iYW2ghZawSq/wtgLv63VQrsFaBduv1uAdnMc&#10;R1uAdnOM42qt2AK0W4B2M8zyLUD7/R/FLUC7BWh/qIBW9d4ThCZkwzehYimgzWicRlphDZTVDQho&#10;B7cA7RZgFwHXLUD7Yg69LUD7Yvr5eb9lC9A+7x7+9p+/BWi3AO23PwvXX4MtQLv+Pvy2n7AFaLcA&#10;7Q8V0N5Q00JwbDrcowqXAtqUukmkFFTjmtoWoN2yPM9ZYZ87oB1qgL2FN06o2OHwbQccvW2HfcrO&#10;uOVQCuk8tKbQUVcMe+t05H8P05xuFKAdayuHmWU2SsanJWftOCrTE3DxqgV23wtHYMXg3Bk81gBL&#10;Q3ccuGqD00+iQSLG6mWyFe62KYiq7cekDCf50IjYh7a5QzYf2tHmIqipOWDfNUtcskhE9sCiSrB+&#10;HnapCK/sw8RM69uKcf+ePb65agdlu2xUrVRvYR6aeuHodWvsU3WCgkMx2me6UIq2SgVox/JwP+sh&#10;Pk1QwZfZtgifjZXVh8wGV+xPuo1Pk/lJd0dI/+LGzq/UAPIao2BQlY/Oma8H0nA35z62J6lDt60T&#10;o6LvJ9HVmwrNgmiUStGm+ZcKKVtk96EdQGpIOuwj6rHiVJvoRoC5I/YqOUPNtQLdS+rZDm+HFISU&#10;9c6O8WRHKR5qOHJeWOG8MedxzwqNG2mCk7kwxjaiMb5kW4TWKek7QhZAO1iSArm7dtgrmYfVK752&#10;HFl+gTinYokD6p4wyVk87uI+dIiqx+wvk82cux44eNUaJzUjkLC00yRv60dCQChO8Lr9qnYwSOvG&#10;iPTNh5CCTfChrWyQbode+CournxnYMenwGdngICVe2T2vjLSCpXdgZl12VcCPDoEbN8BmNDHambR&#10;92cCF0yAmpUmwuqN7u7bKB/aYeRGZ8A6qAZzO940iiMicPmmFfbddoF2chfEU3AKneWZUFaxwu7b&#10;/rDJWHEQMV2dBQUNe+zhXJI3SUHxuAyDyFvWB2iHkRMdhdOcS0LqGK2Y5nltHEKcowcOX7OHknk+&#10;RJnVJ3qRFBiIr5RtecbznL/jjFNq9lD2LkfDkhiBE2jKjMURVVvu2w5Q8y5Bq2xNxNp9aMdQ1eaH&#10;Q4ncbxNVcLkyC40ze8NkFUzzdbhPq2J7uj5cn3V8TdXCsTgYAb2dkik5hepmR+xMUsXuHHtEzson&#10;3YiqDIJJfRlkzei8LkA73AgHyzQktg7PLqmF3TyInJhonOf4HlK1wTcPYxBTP1P5YSQ6e+Kosh0U&#10;TPLQMO/Gvupi6Nw3xxdKAXAv7JHM75UGcAwV6dmw8KqYO7ukHGupKceTTDvqH4Cvr3HuKrvBMrND&#10;cj4ufvEkWkuyoHrbnu23xld3AmCTPnPCdsLfyQ9HlKxxWD0Qoc0zi3ASbdnxOHZTPHfvehaD5Nfl&#10;y2A1DLRdcIDn1imdYETJOMnXDGjbooC9O4FPueeeUwXa5lUrlXlsv+T3n18Hcp61r3Nvcnbgnps0&#10;94AKb+A09+HP+Py4mYawT9L9ACU3KUd07nIhhdpKPrTX1TQRGJ0Gp9DspYA2tnwMCTmVULrDHIpZ&#10;Q7O0Y4F6HJs2IAkKNYzC8hFEM/iP8P3WZ/P3gUAjzigYEgeFIuU4jsHCVhp34bfWtl4MDQ2grr4B&#10;NnaumKTwM7+YeSbiR7+RwyzluDMHpw6a4qJ9Erxj8uDHj4dXNE6dfwp5/9oVNprl1scUanOiIHfU&#10;FcGyng4yL7v137ghgHaqAYaKunh5twdiRIB2Co0F8ZCTM8VZ22y4u/jhsGEUIuoEya8bvnoWOK4V&#10;D8ewHGjfNsDOBxSOVgRxA4i2tccrrxviaWH3Cwe0I/3l0FcxxmmLPHiFx+G2qiF2GhKgzkPWrakB&#10;+Hj7UzzM7BQdohNDVTC5bQI581x4BcRCUd4Ax2xL0L7ccFXFY7uqJ3S9MuEVTb+MvA7IEot5rYB2&#10;eroKFmlXsDs7BM51IVBPU8Bv03yRIbRnogTquVp4O8sbzg0xcG4qQiXX30plcqQA16IO4k/p4RDH&#10;yO5BSJ4mvkm3hlGRJv6Y5oOEET54uh8hhddwsrRcZuFhPYB2tCkflw9qYK9J0TJAldUeH0GUmx12&#10;aoTCxSWcwoIp+6VnXrOHkOTmgj+99hQP0tpFYzw1UgOz28Y4YZINr4gkPKBCdpt2GhU6y/RWTSI+&#10;v+mJx57iMQ7NbceADEoL6QDtNAZrc6DClFUXPfLgGZ6I+3dtcXyFeVgV648vzlrikW8a7O2d8Jm8&#10;P6I65vbQ0cY8UR9+Y1bEURZKN4JMrHFMIxq24TnQVzfEDrUE5M0qtGb6YRTZwV4EIO7QCs6Bt4sj&#10;Pr7oBKPcHkiLhzYE0NZSAPrry8BFa0D/DnD+MpC4iiA1lAD89ufAPyhIGkQVjYsG8A4BrT6FsK/O&#10;ATGSCPF2X/C5lkCHLHCdPbohgHYazUVx+Oqdh/hSL2d2z2lOi8C+s6a46ZIKD08P7DjniaDWUfS0&#10;5OGWvCH2G2bC3TsMcroBsC9augNNUEGncc0ccg6Z8IxIw9MHtthntBBQrPU0kh3QjqM0IRgXFB2h&#10;5p8DL083fM5x1EhqF53XBcFu2HnXF3Ye8bh4RR/yMRRwp0bRUF4Oj8hcUR7yQH9fvPv5Q3ztXIbu&#10;BRNwEi35Sbh02QrXArhvB0fh6g17KPhVr6wEW6XBawO0k6jv8sH5OBXIlXO/rTLBxzHXcLiqlEqj&#10;XvjnqeCLNFeY10VTwXQNv0i0RejwypqwlhZTvOJ7Htdbm0V71Ph4ATTiVXCm2APXM+/gw+ICCLv5&#10;QE8IbmVo4umswnGtIzd33XoAbU2EK97abgLzqoHlAe1QLXRNnfG1dgJ8ojkWiTWo6RMPVn6oO3be&#10;8YGNZwLklfRxIUoM28YbK6ChZYYz5mlw1LPDpw8CEds8o2la2r6u2jQc//QhPlFLQb30zRfdIR2g&#10;pULQl3LQNTdoRXLuevhg3xVPmBUsI9NM9CMpwBNv3gpn+3PgEVuO3CYB0A8g1skRJ24HwpSyk/Vj&#10;E2xTDkfKwAg6ytOgeNkSSn7sr5BoXFOxxyXvqmUUFi1wfmiCo7op8I7IhJGmEd5Xj0fWPHvDWrtj&#10;TYB2JB3Y+Wfxvuhszv3yLwDlblEpcgUOvwncpoLxzNv83AOaVjFZNFF5+Jv/ARyaAarNBLPf8Bkq&#10;wJ29wBE+V1D6DFPNcfN1QDt/rU1Zct1qgPaGuhaCYtLhwjH40eISQrNWTEYlFFSZMH4ZQJtZ0orh&#10;sS1A+0MD8bFp9J+WANr8yucAaLvyIH/GC56NYhuSuIwiycUVX16LX2BRm2J0zcmpZSTQaeH7CdTk&#10;xeHKeW9EzDP/TIvumfdopo4RP0f8LPHTZv7KvO7WfeN6AW1bSgROXtfGWydN8NnxQCSL9iMqply8&#10;qCmMRpmohu0we+jIfasa3cNVuHbcGoYSc/YoAd3xgw7wXMYsOVmbD437T/HOBQO8udMJ9iU9LxjQ&#10;UlOaEogPFEOQLcF19QlBOHHNGT4z6LSzHGrahvj1B+awoVZYKIMVCTh00BnBEqVyfqA3Dp4PROoy&#10;2LDMzx77bfJkBnozE2CtgHa8yx1/itGHj0RmHegKwKGYqzCh2W2sOxTnM7Vg/CxLgPDSqR4kVGvj&#10;//U9hUM5sWJAO1WMW/GPcKeetpGpLOyPegr7/m509cfiNDWxGSvLF8+cxzID2tFOBHvY4acf6kCF&#10;7IuuZd400luKu3Jm0C4WFuwwwm1dsF8jQ2ydaSqF9kN90Rz82w4HmGeLwc9gTig+uhyAJMma78iK&#10;xJkrNnARmYUWlooAR+y3yl5ZY/7M1osvkA7QUj8x2I2C0nbMyColYf44eDEI6UuQZDusr5tC0a2a&#10;rRfKCKrKW9AyItnzRjoQJPThBzpQdSIQEC4ZLoPySStoM0WcqDQl49QBWzg3Lhrk/hpoPrTDedeZ&#10;KOq9sL6jg4ueteiU0kq9fkDLvT6AQtO/XJBYVamBvHeaApbF8iPgrQy8+zPgV28Dv1OTXEMh6ipB&#10;7EEh2jYFp53HAb0M/pufw5eArBXtIs8c5XUD2uEehNvZ4GN5XbzxpQUUzPIlgLYH7vctccGiQPL/&#10;CdRxfJtGRlAeH4q9pwKQLBqLQfjbuOKSTiZqFtV2eqQXhSVtEmUG0JoZgUMnPBEtg/ZNZkA73AQr&#10;A3scNC+RWCCH4cmckHJ2xagbbYeRginuJIq1ygVBXvhq0TkuKFpzPF1wUi0OST2LN6NpDPd0Ir+8&#10;S6JoGUeCnRuO3owD7fFSlzUB2ql2+JZo4dX0MImibRphharYlR2Eku4UfMG99GmHhA9BYHAx9ixu&#10;t62gYBzOweXMy/j/el+HUafYBDbQ44fdERbImCZbqt4W7yf4cg/qRnCZNa4UJ8tsnRWeLTOgpXLx&#10;ovpTvPypHbwaBpcFtAMl6biu4wrbxbSm6UY8lTeBaqyYRVAa5oMvleIJSCdQGhGC01d8ECMM62Qp&#10;ris5QCu6ealhYmwIye6O2K6gjb/uNccZrYwFVl5pBlo6QDuOjsYWlMzSAjpgSPbaNbfKJWfSRFcz&#10;bAzMoJS4SDE2WYtH8lZQ9ZfYpYfycIl7l1lRP4b6ulBQ1ilSWAiMqCQndxxRiUHhIrF1qjyOkfI9&#10;4UdXT6GMVqVDXt4YZhXStFx87ZoAbeJ94E3uizPyUvwTKgM/oPaOG47eebJcCEZFk5Ug9VUqCUNW&#10;4LKNUsKwPAj8u19z8vmK7xmjsvFPvMeLkbbHggl2ua9X83zOpxX3EPdraTWm87pgNUCrMgNow/OW&#10;AlrfzCFEpJbjksrTJYA2OqUPDc3UPvR2IyWvmxZbpvTJIC1167Pp+yCWfrQJWT1o6uhCe+cIYjfa&#10;QisCtJ5wqZ5PrRtFjn8gDl6LFQGx6akOBJLCtP3YU7x7whz3oxrQI9kgBijAfnnREO8qWeBzdQdc&#10;4SKLEh41PYzMkBAcOqKNvx11hFFam3hdVaTh9A1TvCdnhB3ypvjwxBNsu+kF/285/et6AW1DZj7D&#10;l1chLSUWx+WCkCBq7ABiHH1wXD1VIsT3wVvTDldNC9AyOQxfXWvcD61He/8oapPC8M2DJJTO1ytI&#10;NpbeimqGRy9GIS1NV865wyp/hkol3eYrO+V4GuP9fajqHJ1VQJTF++HEeRf4iOTWMaR5xMHC3RtH&#10;5L1gldUhAtwT3aT0qNFKmTuM/v5OhHr44ZhxvmgPX1iGEajrgEchFagfHMXA8MQzaFIrt3utgHZ6&#10;vBulw4OSgw9o6fbE4YgbsCTqaWjyxI0Mc4SNDKOPVsvRVayIbT05sMh5inO5hjjBtSA+YhthlvYA&#10;8hRIqjv98G6iPXz7WxFWooqr9StTGdcymrIB2mnUZRXAztyDApgXVCwLl1EcTKOnLBEnTvkhVoTm&#10;JlAcHY5LCsHI4HiN1dYjLrUIBfV5uHHJHYYpraL1PDnAedExOqtgqcsKxZkztnBdou4fQYi+Ix4G&#10;lqJWNMbjMo+xtIB2tl+nJzDYWg8rQzscNytE7+JxHSjCNa4vW66vgZFRDI7Nv2AatVzjdhaeuKTl&#10;BVWrIrEANsU1/dQWan5VaKKFoDUjEt/ci0f+4KJJPjGClo5+tM9altpgrqyDS8516JTSSr1+QMsB&#10;9qKA9Qo/osJN59FF4BNaXBcXKiAR7gmkRgPuj3jPHQnlmIBJ+yopyzpAVTipdKQt+3ET96Kw9YQ0&#10;t5UJDc+c5usFtGO9/chJzEFGTQVsnnpDnhZaEbQZq4S6oisM4pvQOzqK/pGZMRpFaWQIDsrPuAKM&#10;IoHn3cW78ShcsbaTGOpqg7cVFXG6WWiVwQdEZkA7NYaOzj40D868tAcu9/Rx1qIUNWSTKPI892kS&#10;HyStRUm4LOeFsPlK5poMnON5rRbVtvoanBzHQF0ptB7Z4rJrlUz0+DUBWgLNnpFOVI3NSN5DCCy4&#10;jt1pfsge6UfVcB+ZHBLgMUqrc8Q53G5ZboKNILHMC09LyR6K1YdBW5OofSPD8TgfpQmHrmoElenh&#10;7ZwM1PTH4UGuLhzXySaTDdCSEm4TDlNvXyp4feFe1bfsOFTGxuK+diCiuzhXB8cwux11ZOPiSQ94&#10;1IuBXkdZChTkfJA4QHnDwRdnNdIkTKEuON1zxC3H0iWsqMmhYRQkZSOlugqe1n44ez/1BVlo5xbU&#10;JFlPXbnxOHmD1ndS/BerVnpJBX961xFONZQfeGYMT0jWK2XLCAtH3HTMRVnfCAaL43BQLQLxrfPm&#10;hDB3G8qhrWkLeedKiYJy3mIe6kd1+/Bsn3ZVk5Vw0hRmYsuDVGVNgLaXglLTvEUYpw78/hO6ZRB4&#10;XqJi8BT3WFFhBd77GjBKXr4OqaFUJMrRiisPnJRYaKeoatq2B9DiPpzM/fizh3wMkfn9dwGfHqna&#10;svji1QDtTSEoVFwWPKOLlwJat6Q+Iv0yXLiuiyRaaBMZ6TiBtGLhI+SkTc4aQCspPHWtnSiuaUVp&#10;XdvW5wfQByW1rahqakdH9wjSchksjHNhZl4s/iv8JjXlWARoXWCU3oAmHpKtXQPoqK+B9mNTrrFG&#10;bjLjSPdxx3ElX7iVtaE8KwoHzjnDgIqViakaPLmsj8veDSivroPNY328fdGXWm4K0AnhuKnlD7+q&#10;btQlhuOgihecqEGbGh1EXVMHKhs7UZqTCwXFB/iMAnbvOrRI61qxkpvXC2gnJ8QH7mBpIo7JBSJe&#10;JE9MoCQuACcvuJBG1YvW0gzIy93ENj1Sdbl7D3bQN+iBOT4+qY9PSauJaBxasqkLT5mc2cjHynDj&#10;ghvM8l40oF3Yw1Nt1Xj6yBJHrUswxGaPFadBzSIO8SVFeHjNE8YZ7bPa/ZbyHKhd1cffaLk+pJeK&#10;vK5lBBFqnA1o1fuKNPePL+hju6I73CqGZbJCrxXQLmgRfZmtcm7ir1kxVNSMIq3aFp8FyuH1xAv4&#10;XdhVXKJvbDMZBUvKeDO8iw3xoKEA4aVm2E9rjRjQTqGn1QNfxcnhpdDjOFJVhsrOcJxO80DW6BBa&#10;Kby1jA3KpDiVBdBOd9XD0ZZ+gWlV8DPxgYL5CoC2KAFHz5CiJrJIEtDGhUHhciASOWTTkxLURar2&#10;3cuueJrcugSzTHc3wlLHEt+YUGmxWMCfboYJ/fe+Ossxvsj5Lu8Gp1LZxlg2QEvfqsIEHDz8BB8r&#10;esKjaZl5SKHmm+u+eGjpjoOkar4vZ4xHKYOiNSn0ob1NAGzTq0V9qGhRKLEoTGOgoxbWWlbYdopt&#10;uxGCoNqBZ+C5STRxX/jiKpkx5YNSA/v1A1o2KJc+ri/9VUwTLo+kEPRfgY9JJ551Ap8322fo09EU&#10;ll6+PedDKwKyrwC//gVAmh/K6dN1hpaG5GpK2RTgmmnblxKsC29dL6Cd5vkjJhL1IdDEC+eeSgBt&#10;cxZO3fbGLWMPnKbLxDsnnuJWVA9GeXF7WTwunbEiY4b7dG0JHiqr4W+3I0HbwTJlGv206Jw5/RQf&#10;yDnAumpG0SfdSSQzoF3wmil0pUeQBeQK6zzGVujIwdnT3lQ0isFOc0kilM56ILhn5qZp5Hu54fzj&#10;SCQv0ejMf/AoypPD8cXXj7D9TggiFvKS19zQNQHaRU8b7grE1wl3oUQ5ZMEqpfIoouQe/pDqiTzJ&#10;eTv/1uHOEFzL90JUVypUE/TwuLVBtMdOTzNrSIk6fh52Ar+J04B5J5WLFTZQKEpD58QgmoY7uV/J&#10;oJHgs2UBtH2ZMbhhnYqsklzckPeGE2NOLD1dRpDuH4IDX+ngc7I23ySN9BaVZm1Cu9uycY5j7EF5&#10;QShtFckkS3ghjoqcKFtfnNHMEPtN0wrt8sABt+xKl7BipkVMOeGaYSS5+uPkvRcNaLsQ7OyO93Y8&#10;xCEysypGF/fAFFpJH5b7Ug+7bxrgrSMGOGWchsJh8TgNdzfD3Zh+0Sef4F1FP7gW92BYovQQFHRV&#10;qZHYvUeTclUwwrqeIVwOdcLb1BpfPMnAYmLNWib6mgDt/Ad1kQJ8kf6yl6n4m6BV9QwBLcdPXMq5&#10;D++i1TZx6au7ioGH8mTXEOzeUgSOuUiuYZ8EUzn5xr8C//oTwCab7iNWwHFdboHU0DdxNnSthW62&#10;9JWrAdrbD3QQmUz3hZSapYDWMbYXwQmlOH9tKaAVgIvgH5mQ2U9gM47hkYmtzw+oD/oGxpHC4CRx&#10;PF1XArMzig+pAW1PARTO6ODPh3TxEQMGvX9YAy8dNMRN0lkEtz+QDuRE2ss5k0KJD00HLBg4Q92v&#10;DnXZUdh2PRQkEIhKA8Hu+Yv+SBseQJiFG46oxyKtpQcNjUW4fd4ENzyq52glo92w0zHFfoMMiFxK&#10;v+WyXkArrj4Di9Bn9qgI0Io36CkGQIj39sYn+x5jt0Eo1Eh5u2GRibKxLtiqmeOoCbWMzWRdODpi&#10;l1IoUlfbe/uLoXzeDebfIqCd7KiB8V1jfPEoBWXCuI13IMArHq7xgr2qDvfkPWCRJ948Jzi3VC+Y&#10;4QqpQS2NdbDStMR+rXTULhZyByvw6KYzHoXWoKGrHzXlGbijEIqkWQvK2ieH1IB2vAF22dfxSpIL&#10;EkSgrRvhZUY4mOFFv9cuCjuFeJJiAoOGirkgQEJ1psdQ3RMOjfwMHp+DiC4xxaGs2Hl4YAJ9Yz1o&#10;JkVxdKIGuhk3oFZXiaxqU/xLxEm8nPAQplRQSitGSQ1oJ0dQmJUCAweCDK5gn6deuGol+KYtLrTQ&#10;rgJoZ68eKaevoSv0FgHaqd5G2NIn6TNatZb6j/JuUuwf00dII7ia/nL9qKvKxB35EMQPSL/4ZQO0&#10;VAyNj6KjrR6exvRL4zysWzwPKxKx68xjfGZWgJq2PpQFe+Ddc27wax1CSU4qDB3n+vCaTamYwjzd&#10;Amt1SxzUy0RBUx9S3V2w63IQ4lf08RtHY2wg9pywxuNZxc/a57doXckSFKqfALOUAlExPy1EaQQH&#10;8LlJMPp7YA/pwhdJWTtydmGgkgXVooYu9PFCQCuI4QO0MAjAdYjMg3v0nX3oDgSRuvzX3wC//BUg&#10;zLtZQXNt7VwvoJ17Syd8jLxwfgbQNmbhxCUtvKmdjqLWfrTEB+Cj0zawKJ8gC2kUxbEh2HVQGzse&#10;+kJVxxnXH4cQJCxf56mJUXR2tCLS3g1f3ElAqZS0ceGp6we0k+hMj8Thk+a4Gd0EkR6qKQNyqwHa&#10;ySaYPHDDDefyZ/jEkpUzOoJ2+mQaP3TAMdK0nxWqZrmekg7QUlHQFYxD0YrYU56Njvnrk/M1skgd&#10;v48xgSfZE0t2r8kGKoe8YdsgUIZKoBz7FHodM/xOgWU2hDbu521UJFa3++N8ugEC29i2HFX8OuQg&#10;Ps0NQ9aY9HuRtIB2arQJLvYJCM7nDjxZhmtnvWhpXS6KZh9iXX1x7lE80ro5V3numtz1g3VcCwb6&#10;CnBpnYB2rv+YSYPBlU69cEA7heFBKndL03DhMpk7Sa2LaNETqM+IwVllP/jXC+1voxtAMB5SDu3j&#10;zhuoZ4u992KR3NCHklBSrukL79c+My+mMSHM3aZKmGs64ghdDubHX1owd6jM8DO0wCdXw5C0GhVr&#10;la1rWUA7THmoUrLf1lNLOEumKABOvMfAUNrE3cIEr1wboJ2k8iLVmj6yZMoIDrLXCGg5B+YK297F&#10;fbiFc76XgPb4O4AngbMxwfJLLwEf0MdWBgfh1QDt3Ud6jOdUiIictqWA1iac0SVjS3BWSWeJhXa+&#10;pVaw3ArW2q3PD6cPkjjeq1lm588PqQGtyELLSHMFpNkNj6KeVqb91Fyrxg+JlesMTKCv7Y4LntQk&#10;icoIQvXNoeJajmQ/X7x3Kxp5gplOOEuLk6AsANrBAUTaOeLPnz/GRxeNsY0RLz89Z0shuE0sBDLi&#10;or+pLT7XTqFmbm1CzvO+6nkB2pl6jw2NYmiyC+6aLrhpU4KOoXJcPeUKm1IxtBih1lX5uCPcJD4d&#10;y7b3Wwa04531sNQwxLa7M4IeLfFxwZC/4wDjtAbkFCbi9CkbqPoUEOyRRkaAdOg4KawSNXt5fDgu&#10;cn6Irdcrl9HuPKgcs4MjI79LW6QBtNMTzXDOuYHfJzyFy8BK72qHRcodXGa0xflegaMjFdBNOYGj&#10;laVI707Hk6wH+DDJFmEU8PsXCbeDTTZ4pzAa2T1RUIzRgWt/M+KqLLE3yQsFUlqwpAW0g/WlBJK6&#10;uB5Sj9zSfDxkFPNDGjFIbR7AQsw1Qzn2X0g5vhyMlPlKlmUA7WRvM5wYmONjFX+ELZBCVx698f4C&#10;3DpmC7sq6akZsgJacW2mUBIbiguXApCw2EhbnYivrpCJUikRMOn3aqxmhJucz9p39aBC94CZPjzM&#10;iKNpLYMYZaTfa3IuMGFwJ6FM9uVD5TjnbvUywjGVIA20eh+Q04dSQN28qLTSzXKZAG0UaWhvMwjU&#10;y38kvThq7oWDBLf0u8Sja/SDJWBdcT4uB2jn1bvAhlQ4TQY4iaHwdIABo+hLm00rwW8YbIpRXKUp&#10;zw3QNmfgmLInjLIlGtipNljd1sbt2IFZC9kEz8DB8X5EO/jgikYiSp+xPhvzYwkuPBD6rAj1y3TA&#10;+gDtONoz4nD6nC7kXMtmoxBPtmbh/EmBciye3CLKMWNkzFCOpyrScU6TDIuMtUa/GUOKmzcu3IxB&#10;njSDKLl27YB2Et1dUThFVsuH+ZEon9/vVApHFT/AKzF3oUsW2dLCKMYNVjiarI4nLWVI6/TFnog7&#10;uFARjyKC3wU7OwG9W7ExjpNVk1ZpjuNp/nTzoUI1SQs3GB1Y2mGUDtBOotjfFXIa3nDM5nlJRtCh&#10;o7Z4GFWG2r7JZ5AZuuF0xxa3XSrR1lOMK5xz66Ecz/XhtwVoZ2rQBbtb1lB1rlgZdIouHUeyqw8u&#10;qyWhluf2kytO0AhrFK/b6QrcP21F5cTcOhY/nexCTx9cUIlC9nLreFgI6GeFj6+4sS+lV2bMtGBZ&#10;QJvvCOziXvsy91x5+rIKy62PdGI5gtn36eM6q02lwu8sFYmzlGNaaJejHNfHM5DUjwHTFIBUfHzz&#10;FVk1pC1XkGGzWHTxuQE88ABSbElrZmyEmhrgsRKvN5SaMbMsoM0hKGdRp99+XGYp2Q+9SwGtRQg1&#10;BeQiy10hoM1mSG6i6QSBdrzoE59BcLP1+cH1wXJzYbm50UrLglRRjiU+tE5VM1s5w7iH+OAdaq7t&#10;RIu8Bx66TjitnS0J2MDNhPQytaAGtJcnYKeCDyIkNLUqaryPCoCWtOIoK3fIPUmTUF8m0FDRhroe&#10;HrKTg8jy5YEjRAKV4YB8XrdsPKAVdlBqnDs7UVkjsYdNVODWNQeoh7aQrl2L2+fsoUv/aKEMVSXg&#10;1GFHeK2Wq+bbBLTUbnvqMNWFdpZkTEUnCcrio3DmlCGDS5hj5yU9/OGLB3j1pBEeMx1GW0UWzp1x&#10;nXXjyAvywZELywSFYhCX/NKOWev9dFc2LhPs+7U8R0BLGlpE4X28leKFnAWTahh1fbVMPTWDdprx&#10;NEUD18oLFgStGB7NZOAnZfwl7ipei1PAL0KP4D8HHMCOglDkzAdKpOVrpOnClgFKmrv9sYvBSXL5&#10;vqZW0lqjTRAtZROlA7TT6GZU3tuXaDm9bIadlw3xt28e4qXdj3DOuQjVixQLI71luHvWHLolgpgw&#10;jDBJUCiG/5kr8wCtCIpOkNZpaIO9D1Ih2C9XLMO9DMzUMRcAqS8Xiidd4N0gvSAhHaCdxhh9HTPK&#10;5qIJl8WH0YcwHLmLsTTTOGgo2uPJTGqIjhKo3TCCekQ27tLff4fCvD788hHOu5dxTJugqWAHTUaY&#10;FcpkE9MDHbKDyxLuGlM2ZTHi+UV76GXLRv+a6VuZAC0D9zHkvfgjcA37KAhlUNARFVoJTtFv61LQ&#10;KgO4GqCldVadwNWE1oMBBij5V1p7RW2kEPbj3QS5q6W8WvrK5wZoycbQZ9RTtYgGMXgYqcUDJQM8&#10;Zv6xocEeVFT0SCpD/+ZH9jhPJsPikZrq7UBGSddsBPaWwjicP++PpBcZFIpifF9JBq5ctoZ63CLb&#10;EyPt61wyw126sAmlINBzQVCoVtKI5bXc4TETm2xJ909ioLUFmZUz8sAEkhn74JJ6EmSIl7PGtD20&#10;1vWnQznhBg5VlCySz5meqEIX78RbInhFv+xRpk1zwddRl/CX+Gt4LfYc/of/QfxTxCWoMADR4CyY&#10;mUZDZxgupjuRstwDrzxtHMpOFTYxOKfdw3m6zogC4ElRpAO0Q0j1C8ZR0XnJveSCLn6/QwN/vWAO&#10;Q8r8C44CMgaaahk8qX1mk+qEBf1J73nXUCJrhzEDf92K47pjKQ31XhAU6gzdw2KFh02UQnmloFCz&#10;bXzBgHZqBA3VzSic9XftggUV4ve8GChzQb9Por+1FTm1M4qXccS7+ODSw3T6q3fCVNUeN3yrxS5a&#10;g/lQOGIF88J+9LW3IrNiZu5OItXbn77wCShbDGinR5Bk64ivbkYjR0ql8uLpsSygFVgps/st/z1B&#10;foMSqcS76OqxoHBvfMygUDtUxd/2rxAUqiEQ+MurwOuMjvwaQfL/+O/Af/05qcc2QqiWuTKeQ6YN&#10;QWw+9/e4pwz8J3muB+Mj/IlKSyn1x6sB2nuPDZGQXY6UioGlgNYsqBO+BLRnCGiTVwG0awE2W9cs&#10;VQT8EPpEUHRIDWg7s3HyoBMsGTl31rA01AUHbR38RT4caQxGVkIr3HklJ9z3Z+oZV/oGcsN05IFH&#10;Lwc4a5jiuF46w6pn4BGj9r1x3F0UYa8jPxmPHrtC0yeH6Q3CIK8SCPeiLlQxVP2vPlTHAZt0pg9g&#10;CpiIXISk16NFyoUmxZmzpks3CtB25Ebhq0PeiBLxvyZRnRGPawoOuB+eBRtjJ+zWDEJUg3DajCPV&#10;hSlSbgbC0j8DT24xbc/DVJQI+yAD7ZSUVaOqb9FOS6rRxaMOMGCEWelhAEGzrHlopydRGuKE17Y/&#10;wWXPPPgL48b2BGfVo3m+kDFagisnHKGX3iEWGEc74KEn0JPj4eEXAwWm7TlOfx5B9B8hXS+3vIn+&#10;pPxPcwGuX7GCHKlYbuG5cHYOxQ2nErTN+G2uaQTFF63VQtvK1A6/9zuIXUWhjEgbD6f6KLi15KKS&#10;uVI9C7TxepIhDPmdY7ULzub6IaSnR/T8lt48pA8sTrXCvTtfFzvTwuaBfeHqARSV6+OvefGoph/0&#10;1HgeHieqQ67MB3eztXA0L0USvGPtDZQO0C5+bjvsHjhDzqBghbQ9o4h0tcQHKkxl5BwmSttzL13c&#10;7tkyzDE+aQ/N+FbRftEY44G/btfEWZccMozymAIhC4HpNWjkvJjobkNeeSOaBQNdaxFuKjHfn228&#10;aIxdXEJx3Z45ApfxhXtWb0gHaOnPnBWHA+dtcYfpBdzD0qBnEQqdYLF/3eJSHeePCwzEYheUCRtd&#10;c3xwm6m0Flwk7sNzxgWSSLdjyPKku4CKD4z9ssVpe9QTkc92TTF9WllZFSopcEz3V5COr4FXL3jB&#10;Mq6AZ30uvKNykdowLK2MIRvleEEbuDrLfSgcbQfMaElQp0C1hxr/ZMlYV1PILygSxYqaK1yoAbQI&#10;/ISa/gXbEr8PpmX3FH8rEgaa0cCO7Cc4pgB17wSpdbQKDEgXIWrjAG0H3Jhn8uijjFl2RXNqOBS1&#10;fWDinwV3E0u8dy0OWQwg09WQCw0CxBvB2XCiH+I3aq5wKhZblvub6pHNqKG93HTHS9Nx4oI1lP2Z&#10;3ic8E2Y2IdCgYC0DnpWZcjwx0ACjW4/wynFnGMUXiFLteVHpklDdLxqy3GAHfHDVB9ZucbhAX/DL&#10;sTOgdwLppMTL3QlG4iIDbRuDA+U0DnAujqImJgxfXnCAJtOquIcmkeYZAQvmtpRF7l+LhXZ6kilU&#10;ss/jfwar4GZ9Ilwa4sjOiURoTzvdE/zwSdA3eCfLE7aifTqaadTSUMCGThGUFnfno2Sx/+VEOk5H&#10;PIBGa+M8kMjozSOFtM5r4WsCReH8zWugoj5JH0+qSKlONIQefW6lJYxJB2gX7TbdOTjNLAB2s8aE&#10;eb/TlSfEkumXVL1hzrH1CIjCdaME5s0Vo5fCUCe8r+QFC7d4Udqei9EzaXuolCSL6rB+GhwYrE5I&#10;2xMnSdvTXlOF7AbOkQUMol6EW3tgv0oiVtRxPGNDlirK8djSdikbJSJa0q7ZVxFwVkaGYvdFR1F6&#10;H/fQRGiYRMIqQaw4LAtj9ohrrtDyyWbaHlNsuxGJ9P4hNCZF4usL9rR6i+fuI5NwmDFtlTB3B1sa&#10;kVPFCOVcx305wfiIyoSDFqnwZRor78hs+CdXYFaP86xDaN7va/Kh9WMgp3/7U+61ZK04Mz0PXcwQ&#10;SKaMgL0LacH9kmD1Br87/RatuIxA30wZUVBC5kcwYvHiwAaM1HH2JLCP1y8opDk/Jpi9xcjzY7y3&#10;lfe+R4WingFwlKyZK4yALGVZDdDe1zZGcn4VMhrGlwG0gV3wiSKgVdwCtD8E8Pk82igToB2og51l&#10;KhJaJBRjyYQfYLTE+w8CeAAIG+goMiKYjoOJsL+54Qn7/O45Iay3Ek+Yiua4picjmBLw2tGXTBSP&#10;gjSg9GQoX7XCHmVG5s0S0gBMIcM3iFQuJ6YM4D3UzB28bo/LTBCdK4tEIOXiXO3yjQG0DBBTXwJT&#10;piYpmQmkMjWATG7M3zB59x6NCARXzmsoQ7DbMEDJIQbLkdMmhVGiWBxrK4eRmRMeJy2i6o00wsUm&#10;BVF1A1L7XgptlxnQMiVTZqCgHXXGSWqJj3HcDl23hLxlEjLnmzAYJMndNgWRFKxmzsyxNgZY0XDA&#10;vmv2BDDZs1a83pIEHtCB8C4TXzlWmQm1x/bYw/lw7kmqJM2R9AO8VkBbxPQNJzPvY3eqBj5LuY/t&#10;STexJ8cBYUKXT9TDveQJPku6je0JFnDonjlQppFdxTyuRVnoXKBO76egEAHD6sJFQLEFXsVu8KGV&#10;XizSk9bbGYidyXxXngviZEjTuT5A24ekIAo6UY2zKWwW9/DkCPNXcz1/c9UF99wrZtOTzF433sI1&#10;nozQCnEgk8LQACg8csKJ2XlhhQsm9J3ntjFWmQxVI394iCy+7NbqbNx7Ih5jOa3Vci6vPu7SAVpx&#10;vzfQMnWGlL29bNddF0nKnWVfw7nuEwA5xgk4+sgX/jOeFrPXivvQkcGUZjEBKXCO5l44rGyDU1qR&#10;SOwRXzzRWQsrCwc8TObO11QBc2M7HFNzxgmun6O3HXD4pj30U7rmWZDWNt9lstAueTRF90j6cX1G&#10;ULuTflbB88TZcPpnKZOiXDlf8iX8z6OV4DqpbAuQDTcAS2NS4WiNnSlNjMR5jP60Oxh5M0/6Sb5x&#10;gHYAGeHpsAmpnZeaZRpFYbRS3rTCAXV3uJbPqDXGUJseg8M3rPH13QDYZUoGkW1qZn7ts6aJyGgV&#10;N7wrOxby6nbYe80JypaMWL+2YVtylayU49HWOs43exxTZ+odziXRfqxiDU2mZxFvx21UJLrh0FVH&#10;XKPv6xzDYhSF8elw9C2f9524WgVBjjhpXwZx/JwxFEUE4MhNrhcldyp/6mQC7MKT1gJoJ8d4bpBS&#10;/HWaJnamci9OuYftiSq4UlOMpEYqN7PV8WUqg0cK+3TyHezMMIQbz8pJAlT9fA3caFjEAJishl1R&#10;EAKZFWRum55G12AGTPIDkTOjDSbl3L/KDDviruNabRHaZEDs6wK0gww0Z5mGpLYV1shgGwKc3LD3&#10;hg3PzwB4ls4/bDvgbeCBw1eZWcIsb55idApNBYxPoGyJr5QD4ckUejPNKglxpkKxGAwJMK8Moygx&#10;ExbeFTKnzJMK0ApvXtQur9IVQk3TSl0QHsB9UjwPdcPq50Xa7kSAcwCOUSY9ci8IYc2SdcyI2aVR&#10;QTgmuscNjwNrZ+duOyPwXzKJQVIzz4OkCFynf+2Ju04iOVRYP3K6oYhYQEda28JeE6B1ugTsJwtm&#10;5w6m6OGeK3wu3CZVS3RSUFlIxd/nwl7MoHq5tOYKhS4qMOX1j+MWRY2nPOJAOrE56ccLCpk2V7XI&#10;vJlTYCFRn3v8ZwxARQXj3Ja2tobxqtUArYaOCVLya5DdPLUU0FoGd5ByXETKsfaWhXYZqvXzAICb&#10;7ZkyAdo1T+3NfeHGANqN6aNp+ljGRifBrVQ6y8az3i4zoH3Wg2X4fbKlBK601CWslkBchueuFdDK&#10;8GjRLV3tPnjUUA+6PH0rZX2A9sVWeaK1DO60LsSIGAkbV6QHtBv3bmmeND3YjtTYBDiINXwbVjYG&#10;0K5SnRJX+sASlMpA+d+IRm4coN2I2lCWrM6klawcpd0yIJ5VqiAroN2YVi18Sm9+AvRphe3d2CNn&#10;TYBW1vZMjdchpt4Plp3S+WjL+r7l7lsXoN3IiqzhWf0FCTCIbQazAG1okRrQbujb1/6w8bpcWIcX&#10;I69Dhghuq7xmTYB27dWcu5Jp5hBH66ofgaoslDxZ3rnonlUttE+MkJxXhUy61/xocbGhI2JAbBGD&#10;QokBbRJ9aIUAUFufrT5Y6xxIkIVyvAGTfjM84rsEaKdIb60srUHNxuIA2S20z2GAxxhKvqi6RSat&#10;+GrVeb6AdhodXTnIGRmRmia6UV34fQK0480tKK5qhsSwtVFdgO8LoJ3q60N1cRVkiHu1al89d0Bb&#10;RMoxc19/W+W7BmiHqmsYwbpnnpV3Y3rmuwRou0rKUdA9tuH72lostLL25tRoJ8q7ClGxsfhEqup8&#10;nwBtdynHuGtkPSmil+2b7wugHa6tQ0FDpyyGylXnxHMDtFMUABnFHN+iwuZZPrTJeRXIXI5y7Bzf&#10;g+D4Epxj2p7kHALabAJaRrfd0I8AkDf6mRv9PFnqKMs9G13v78DzBItza7uUQaGk2r4378XfJUD7&#10;vHr5u2ShfV5tfL6A9nnVeu3P/T4B2rW3Srorvy+AVrpWrf3q5w5o116V53Lldw3QPpdG8qHfJUD7&#10;vNr4PAHt86qzNM/9PgFaadolzbXfF0ArTZukufa5AVppKvGcrl0tbY8Q5TgxpwJptaNLLbReqX0I&#10;Sy7FxRsbAGjp95hWNITcMsmnZFCUxzThRYAuvnsxaBbem5w/hOxSRnlbrh4E7xmsY1quxBq7Uj2F&#10;Z0uen7DWe15Em78j79gCtLKv6i1AK3vffZfu3AK036XReD512QK0U9h23giVDRJfq+fTzd/aU7cA&#10;7bfW9Rv+4i1Au+Fd+p174BagLcYBFfq0bsKyGqC9wzy0QtqexOWiHAfm9CMqvQyXVZ8iJXeEVtoh&#10;kZVWqo9AU84dRkFxLwxuVOON14rx578U4y+nmuGVNMg8kYLVV8pnSlGHRF6bTiCdlst3zHtPBpNI&#10;e5nV4+udNdAOHkJG3rw68No0Ri6T/6oOj9x6EV80SMr10joKz04tHEJ6AX/P4XuSO6C4pw4aTj2I&#10;L17+Hqn6Top2flefK4ztWi20ziGZm3D5yd6ky4898W//dAkZRUuiwMj+0O/YnSOj4/jknBFal83l&#10;9x2rrIzVyS1rZHoaMxnv/u7fFp9dib975QJUDRnJ8AdaiqtasOOS6Q+09Qy3x5QQAqCtblwc/XJz&#10;dElv/zB+uv0O3j2ltzkatEIrPBm99aSa06Zu4y3jAOg4MJ3TJi3yWh74P/8sj6xiRvf+gRZ182A8&#10;tA77gbYeNESW4OAmBbShycX40e/O4Z55iGh8/QLCkJ0rzkN7U0MHkSmFCM9rXWqhjSoZQnxWBa7c&#10;1pMd0OYTzKZ14+6xCry9qw63zdrwRL8Re98vxu8ONMIzYRCZBQTKBISpebSWSj4p/L8A0gSgmMJw&#10;s8L3M9+lzL9OAKoS4CdcO3s/v0/mfRmpHVAgMH3g0osEtieF16YUkD4d04U7R4vwhTJz7Sbz+cL1&#10;M++i5TY1oxe2Zp3wiO5HIsHu/GeLrx1CTl4PnsjX4aJqByKrhpHBe+wsOuEeJblHeNdMXUX1EYNc&#10;4W/KvHoL/xaeP9OOBffMA7VCexb3z3cVyM7UawvQyr6nXtbaArSy9953584tQPvdGYvnVZOiHzqg&#10;nRID2qotQPu8ptgLee4PB9AyPckmLfKaW4B2C9CWbFoL7WqAVlX9McISc5imr24poE2sGkNSbhWu&#10;3dWXEdAOMRn2AJzUK/DXX5RD2XMIxQ0jKKxhAmHPerz+82LIGdKaSSunYEGNY16FmNQBxGYQ3BHg&#10;CeBPsIIKAYji+H18phgICoGGhOtieL3wuwgkCtfzI1wn/BZPy2AKgXIGc2F9+k+lOKXThWgRvZjf&#10;E7DGxffBy7cLQZnDyKKVWBTwat674vj/DALgNInlVnjvTP3iWD/h2fk5nbj8fine393EoF/DfDbf&#10;N/8e3puYLq5PHOs+2x7hXfOsxcK/Z/4vvGf2HuE9kvcLIDiJNOJYSftE7Z4Hgr+rwHY1QDswNIr6&#10;5l7cNw/Ff3xDEW8c0RZZObY+4j74/Z6H+J8fquA9WgU2a59sv2iMf/1CXWSl3axtfP+0Pn61696m&#10;bd87J5/iHz5QwR++ebRp2/isufnBGX38chOP8bPa/9klE/yS6/ijswabcg5sO2+Mf952C7/YqbYp&#10;2zczvn87qoPffqWxqdv4h32P8OoBrU3bxt/veSCWG05vXrnhWfvRH/dp4k/7NTftGD+r/W8d18VL&#10;X97flO0X2ibghctaXiKVVGBwxKyF9oaaJoLjsuCTVLkU0KbWjImS1F5TezagFfmRZtMyKfmbxL9J&#10;ecMoTO+C4rZi/PazJgQRyGZKLI5peQMICepBALNpp/I+9weV+MnPCvEv/5KPf36pBF8+6UE581Xd&#10;U63F9reK8adfleKSeTeiPRvxtz8U4mf/UoCf/bwQr1xoQywDVuXm98H8dhV+KzzjF3l4bU8D7NL6&#10;8PR4Gf7h32Xjv/xjCRTse5FMUBsV3Iw9vyzCL39djHd2NcKZycoLs7tn3/Xnl8qh8LgBB7fVQM2p&#10;F6klAwjQqcEvf1nA+hXglfdqYJzeD4+nNXjl/8nC//OfCrD7TgciaA2We68aKtY9SKLFNja6FQd+&#10;WYif/64Er35ThbP8aAf1QedsNQ7KtSKE/ZGb0o7TvEfZrBsJvCc+thVHXy7Cz9m2P7xbB+tsgmoC&#10;/ty4TigfKsHPfsE6/KwIu1Xa4cff0udZesV9/yI+4nFeC4heDdBOTk5hdGwChq5x+D9+fw6P7SJF&#10;0UK3PuI+EPJC/oe/KMAtLGvT9klmcR0EQBSbWb5p2+jFhOofnTXctO2zD0zDv3tVHmc1XDdtG5+1&#10;J/nF5uODMwY/2PbnlTfhXa5jQXv+rL76Pv6enFeNn5By/MZR7U3ZvpkxeeoUjT3MT/59HKO11vnc&#10;Azdc1/PbtG08csse//frivAIz960bXzWWF8i7VpR2/sH234LryR8oWC2Kdtv7pWI/4MuTreNmYOc&#10;xT9wjnJ87bYG/KPS4BxdsBTQJlcPkR5bTgvtypRjkXWRgLSougPlDa0oq28T/RX+n0S6cWF8B859&#10;U4Y3LrUjmYBNoPyKgBCtmYJvayb9U2OiWnHiT8U49KQX0UwVpPJVEf7x9Tp4ZfVA5fMC/OLP1Xjk&#10;zgBSOV1QITj+/EI73CP7YK9ajv/243Im7x6Ap0kNPnypFJet+xEZ2ooz2ypxiiAzLJa+TT8rxRH1&#10;dgTTqhofQ9/YT4tx4mkvQvzace6rErx1vh0ZZd1Q/ozverUamp4EhRFN+PQnZVC06UFkWisO/bQY&#10;x43577BO3LtUhQ+UOmhx7cBFwUK7k6CYbc1OaMXOn5XhgkkP4vK7cXV7Id471wrfgC5onCzCf2Y9&#10;7vv14t6X5fiIVt3AhlHkJ7dg98/LcEa3G7FFPVD9gv1wvxv+QV24cbgUfz7Ywrxm/bBUqsTHr1Xj&#10;cRT726kBn3xVAxXHXqQXc4xE1toBlNa1i/r/eX+E8S2pbec4Etg+w/95LZRjcy6+H70kB3duwFtl&#10;rgeEDfnf/PEi8sobN223TNP37lNaP7r7F2RW31TtLWYqoF2K5puqTfMbk8pE5j96+fzsAbNpG7pK&#10;wyrq27FTfvP6Sa9lTLdfMEZjW89aLv3eXTNMX3/Bh/Y9si02c/GLzcPpey6buYm4axoEPefYTdtG&#10;hSdeotgbBRVNm7aNz2qYhmUotGwjnnXZpv09Or0ch27abcr2CXGdfvTbc7hvwbzkLPN9aK/eug+/&#10;yBQ4RuYvBbQJlf0EnmW4dmdlQJvMwFECeO0bHGVOyQl+JjHMT2fPOH1PJYB2bxlev0gANB/QCsGa&#10;aBnNEAVUIpU2rhfunj3wDu3Eg4sVeOePtbDP7MHN7SV4+8tm+JSNIlcIIJXSB2+fbrgHdMPSsBbv&#10;/3MZHnh048G5Mvx6TzOiSf3NIVBOSOlHdNogslLbsOfXtLha9iC1Zgjh9vX42/8qg5JDN3wiuqAm&#10;V47Xf1MDB4Jn0bu+aoZvxRiKEluwkzTpq7Y9iMpsxbHfFWLvjU44+3XD1b8HgSmkTxcRYO8sx84j&#10;rYhoJjgloP3yV3wXLcnhIU344McVuB8+gLy6YYTY1WP3O2VQ9+2FxjcV2L63GUH1AqBtxZ7flOOC&#10;QTeiopvw0f8uxTmjTnhFdOOJSgVe+98VMGCkZQf1Snz4x0qo0srs698F17A+xAgUbNKOEwgqBd/a&#10;/iFx/7+Iz8DwGEEtQT3HfzVL7VoArZlnIn70Gzk4BWdsygUoa6O2ohzL2nPfrfu2ohx/t8bjedRm&#10;K8rxVpTj5zGvXvQzt9L2vOge3/j3baXtAbaiHP8woxxfvaUhArROUcsA2sjCDsRlFOHKLZ1lfWgT&#10;sxgYqawNI2P0iy0fFfmgCgGcUmh9FT4C5bggowtK2xkAaruYcpwl8vukdZZRgEPpw+pBwJeY3geH&#10;xzX0sy3Cr0m3/cVP8/Hbv9bBmYD2xqfl+OJEK0Jrh5FJ4Bvs2ICdrxbjX3/Da3+Tj5/8UzkDPnVB&#10;eX8JXjreynDNgsWSlt+yEVq2xFbT3QSZ8qT0ChbnSMc6vPwfed9LhfjlS0X4zcvF+ORYM/wyu3Gd&#10;79p1shVh9SPIoWVXALSKBMLJfHdKcjtO/qEYv/5VPn7xSikuWA6isKQL13eU4/NDLQiltTVvPqAN&#10;bMQ7/1QFndgBZFQNIdS1EUc/IqD1oc/o3gp8tq8FIY2jKCDg3vfbclwkoI2OasJb/zUf/0Sa8i/Z&#10;vpd+X4x3d9fDInEERY30RdasxVu/LsSv/yUXf97bBMto+uySjjwTgVnU70L/P+ePMH65JSMcdwLy&#10;Svb5KlbaLUAr+4G1BWhl77vv0p1bgPa7NBrPpy5bgHYL0D6fmfVin7oFaF9sfz+Pt20B2i1A+0PN&#10;Q6t85yGCYtPhHley1EIbmFHPEMh5uKzymBbAUQKlYVF035lPUjatoQS0owKwoQU1PlNI6zP3SaZv&#10;axZBpDOti6//tBTyTkMoqB8jNZbgN6wJn/xTPvapd8PbrBa/+1/leJg4hoqGQRheKsNf/1gHpxxS&#10;jkWAtg1hBH/5oc14+3+T+mvSh7zWMQRZ1eBtAlrNgF7oKpXjpW0NCK4aRyUtsSFeXbD17kNyYit2&#10;/aIMFy36kMWAVFEuDfjgp+V4lDSCMv4/MboXDq79yCjuhtInBLSn+C6C09y4FnzxC0Z4tu5FbBYj&#10;Htt0I7J4DPUMcqV3tBT/5RW+q4b1216OTw+3Iap1HEVJAniuoIWW1OSoFmyj9fiq/yDKW0YQwja+&#10;+3oZ7gf34dH+Mnz0eTNC2qdQlcCgVf9SijNGPYghIP6c/aQaNEQAO4r0pF7YO/QihlZsf+8u2Pv0&#10;I71xAo0JzXj9H4uxQ6ML8VUjSJOMyfy+f57/TuA4ZxeNcNzHRIBWeNf8ebFwjgytOW3PloV24fG2&#10;BWifx3H/4p+5BWhffJ+/6DduAdotQPui59zzeN8WoH0evfpin7kFaLcA7Q8V0N64+wgh8QwKlbxM&#10;UCiv+DKExmfiovKjVQGtYKkroIU2gRbbxcAmpXAE6QlduLWX1s03K3FGvRX3HjXg87eL8MfPG+CU&#10;OIBI6zr86h+KsVetBTfv1OOT32Xj53+uomWyB1ffLcXHB2ihbSR4Cm3Bez8vwtsn6nHrUTMOfVqA&#10;H/9DEZQCSSV2b8R+WlC3X2yFlkYNPnm1BF9d7UJMbhdOvpyPP3zCfLNBpCyn9eDh6VLsPNiE+w8b&#10;cPTzCuw+1c6ATN24/FYpPjkkvIvW1thmfPw/y3DJkn699PE98McivHe2GRr3GnCAfrNvnmxHXG0/&#10;NA+W4Jc/L8Fl+34kxxGQMqLyWYLT+PJ+PDlbgtc+rMXt2004uq0A//03ZbgXMwxvjUpao4uxR6UN&#10;Grcq8a//dxFO6PMeASxfYt2+acTtB02Q21uO7XsYPIpJgm2Uec+fy3H8QRu0FCvx5z9VQcGOgL1M&#10;HF15JUD5PL4XWeaLBQvtBgPakCzu/EPISiuAW3Am3MiDD0oqIDU8Cy7BWfBPrkXT+NoOh8mxQVSV&#10;VKOyd3ptN3wHr9owQDvRh/z8VnQKXTE9hubyUjgK/ctgU24ReQiIz0dEUTu6xvj71AAKycrwCM2E&#10;cyjDn2e3c0SWKyMoKSiCY1AGXCNKUTUkWz8PjYyJIhw3d/TKNgJj3YiLzoIz6xGU04ie2aeMobGs&#10;En5shys/bgl1aB6eEv860YOEmGzRPYFZDeJ+WaF0V5TDh/f7pbRiULYaQnpAO43x8XZkdTage/ad&#10;46jvzYJdTRisa5OQOTyyYm2mxusRWBcO65pYRPZ2YHLmyolWxLXEwKYulvcLgy2UaYyNtSK5rRLt&#10;MrYvjqndhDy0KgZS5qEdG0BuUpZoDgUWtKNntqKLKzKJWuaZc6NLgldqDUiYmeuVDsYYiEyDU0QN&#10;Gkck4yv8OtCCIM4Lp6AshOS0rjCHed1kL1JS80R18IqvRuu8R0jTHbIBWrYrJ3/Zdi189zDyMwrg&#10;yjp6xJeiZl77Mda/oA97Z+rPdiWvqV1TaK2ugk9QOs/iRnRPSNPquWsnGOBPSNtT2dAh2wMkcxGt&#10;hYCLPWBtDdj6AqXPyGs7Qj/BuNK5d05xH0ll9EtbPiO7Zt73XQDbiO75nbf2qnb3DW1QHtpp9DS3&#10;oaCyF6Mzr58aQnleCbxCM7jnZsM7nXvN5AT6GqrgFso9Wtinw3PhS//WsLxGNC6zEU2NdCMziXOJ&#10;z3AMy6PyvRtrPCoXdMJ6AW1XQw18OU+FdqQ2LrNHjfYgL79t3j49gc66WgSHCft0Bpyiq1BJd7Xl&#10;ytRgOyLDM3l25SK+ohcyTlXcNAqAtv1a0vZMo6s/D/bCnlsTh4QByRk13oCQpljuwxGwrouEbX08&#10;vFsykDyw/NwaH6qie1kwrytCw+TcYTM4VAgn7tNOLflomt37xlHXU4mM3va5+bH2aSq6UlZAO9RU&#10;h/AIjkF4HpKbZ86HpS/vbqqFH9eSY2gh8jvmrpse60VOagHceV46heYitKBrtg19LXUI4P7tTBkv&#10;qW4QK22z00MdiKK858xrQwta0S9l22cul4VyPN3fhdQ4rh/KRuHlvVjphB1rr4Mn56tTUA7iynvm&#10;zlcMo7qwTCQvuHDdeqY0oWt8vnAxid7WDhr/unnl6mVyqFe0TrplE6uwLkA7QakjkXuvsAeL9mHm&#10;pfb2ADK5ny63NOuSJNc6Arnz/LYHKxmxifuwvTNAl0xxYYPa+JyQPBlHlrcmFa2ch/beY4Qn5yKY&#10;ct2PFhencAKK6DScu6qBtPyVLbSrAVoRoKI1ryy3F5pXq/H2u2V4851SvEvgGZBBSjIBWXJmL57K&#10;V+Jdgtd39tRAUYug9HYjbJkD1pR/bz5hyp1yRkguGYTjozp8/kEp3vqgAse12qB9vQ5aPkPIKxuE&#10;r3UjPn+PYJPP3yeKAixYjnmPZh2++LCMvql9SGBdUtM6ceVjoR5l2HWmGR5sW2F+L/RVG3FLm++q&#10;JDU6pRM3TzVBz7cfaaxjvDstynzGm6z/rtO8J48RisuGEOzSguMMVPXVjXYEJvTg/rlG6HoSaFYQ&#10;yGd34eYO5t/9qJJBoMrx1SelUPEfQ2FKN9TkK0Tt3anSCOVTzbD0YN14T0ZuN27tKsdbrNunBxvh&#10;kMnvCkg5zmYf3arBO2zbm+9V4qoFATBpvxmkFz8P0LraM58foBWCQnXCycoHJ1QdcPSqHq3uj/Dp&#10;TXscVXWEklky2Nw1laGOMmgqaeNBpowS6pre8nwv2hhAO4wEaye8u88LMcKhOT2IvKgwHLzpgJPq&#10;zjinbo6XP7yBPzxIRrkgKLWl4ysGafrqqh0O33WFsksZKAouKoPIDQ3CQUVTfKZih+MXjXDUPBdF&#10;9OGWtqwH0E5OdiHO3hE7Ljrh8A0T7LxgiqthLWJhaawa9x9Z4e3Tljh21wEnDNKQT8Q0RYE32ckJ&#10;nwv3qJjiiwtGuBzUtOzB0d+Qh+u3TLFP0QrbjphDs1j0ZKmL9IB2Elnl9/FyhCV4VLAMo6LVG4fj&#10;r+CNZDXsjFXA+5k+CB1eKtmOjFfCNf8u3ohVx864y3g19gmMurt5jEygvMoYn8Qo4sPoU/hbXhLK&#10;JoTTcgw5VQ+xKy0KZVK3THyDTIB2ZBDRHm7YecyACeBN8LacNR5EtC0VYBg0rDozEodO6GK/qgW2&#10;nzfAMctStAov7mmCuZEN9ipYYed+fZzxL0G3cOD2NcBV2xLvXHXAwRtW2K/ggEeMJr9k6xjvQoKj&#10;K7ZzfPeo2OPYRTNc9KpBK98pbZEa0E5NoTI9EgeZgmCmXcetytC8BNSPojI6AIflbZlX0A4Hz2th&#10;L6+rE+TI0QH2oSs+PzrXh4+iOjBMBVayows+Zbv2Stp1ie1qW9KuSbRVpkHxCueFvA0OXHPEreg6&#10;9MqAhDYE0E4TMLheBn7yOrBzJ/Al/x1atcpQtAHned0/XRHJSdTGAUk2wDt/AN5/FQx6AZQPiO9P&#10;UAI+uAVUybaGNwzQ9pXhzkkj7NPJBmsvLt35OHXVFNs5BkfuOuOSbRHaaSRozorDibuOOKHmjLP3&#10;bPDWjhv4qUIwkpboDKYxVBKD948b45CqPQ7e9cSDoLpnCs3LdazsgHYa3Q25eHzHEtuVeHYoauLD&#10;W8HwIUNv7lToQ4iBLd47EoCUmZdTyWZvbo/Xjprj+F3W/XEcYuuXivujg03wNbPDDnmuaQWmeJN3&#10;gXVpr0ygfW2AlgrRrnDIJyriT0nCXqqId1Ps4Nrfi6mhLNzK08bO5Pv4Ik0TO2OO4Efep3G5ZelJ&#10;OTlSjsfZt/FunCreD7mEvdXZ6BZEkqlmOGUo4XcxStyrr+IUg8qJvh7NgGaaBpSqymUGc7IA2lEq&#10;NB/dNGSaFwscuv4Ub18LQ2LLuHhZzRaOcWMetO9ZYoeSLQ6e1cHu+9GI7RCDlemqBGw7ZYx917lP&#10;3XXHXZ9qCKuvr6UIhvct8OkVexy+ooUPbvjDmety8TYzPtKKYI7x9kuOOHzdgH8tcTeuTfQMaYu0&#10;gHZ6gO6P5jbYfsIYB1QN8LdznF9kZi4EtVPorS+GrpoJ3rrugENXzbjF+MBmZh72F0FexRwfX7DG&#10;0btOOGeeg5r5SlaeN26PTLHzdgrqn9GgEj8nfHDUD0nSH0WiJ68L0I7UAkYK4j14525gx5+BH/17&#10;4JoPFnYIR7CA333+JvApr93+BrCNe3G2cDrzgHoqB/zlNX7+BbgZzPOKX0/2APpfAgfcpR3S2etX&#10;A7S3H+gwnWsxYku6lwJaO8EqFpmMs1fuIb1glFZa+pLO888UKMViH1oCwgrBh3Zl/81k3pvDa4pq&#10;JB8BvDEfrACcUvhbdqXke1Jo8+j/mkMAK/yexb+5pRIrJN8t+MYWSp6Rz+9z+JxswY+Uv2UQ4M38&#10;VkD/2XQGShKeP3NPHiMCC/VPZUTiPMkzCgleM4TrSKde8C7WKZd1yeKzBd/UNALhmbrP3iP5voDP&#10;EoB5mtBGPk+oj8ifVXhG9SiF0THEeTXh4LslUPZi20r4vaS9hYKvL9+Tuege4V2FwvfsA6HOQv9l&#10;sy9m6pDHZ6Q+Z1/ZlXxx53xoxRZa0RiuUBfht9b2PgwNDaCuvgE2dq4Q0vXMLysGhWrNwlm5AMRL&#10;j5Mw2VUBXW7QT4tlXjff+o3rBbQD1YUwc7DH+19o4s3D/khaph+HS+JwUdETJgVi7XN7tAd2cCMm&#10;G36V0oNovwS4pEpsemNFOH/YAtpZ0lsFZAe0U+jIC8GHB23hI6lGgY8bdlz1RBRPoYmKBJzWD4J3&#10;3fxm0DpSHI6PD1rDvUX8fVmgJ3YouCJkzhQquWEIgU+M8bVFgUiwKAtwwAeqCWiQAexIC2jHB5Ox&#10;PWI/fhNlC9qUWPqR2RAIg5pCiZWYCq1YFZysKMBCu/Y4qlrt8Gn4Y4SKxq8dFunX8XF6BMezBbpJ&#10;D3CzhofVWDI+jzGE88AARkcpYKdqwF1W8zPfIj2gnUZnSQYunTGEBvOAC0AkPyoZdlG1S5QnE8NN&#10;eKqog5Me4kjf3SV5sHDPQw3F5IoAL+y56Ys4AamWh+Hzy14Ipvl2urMCFnapoM5RVEqDffHFuSCk&#10;L5agRqmYdEogZpJoj6lp3rPPAW5t0m840gLaiSEqPhWEdok12l1CuzzyUbX41Z05OHbcAGqxfeLG&#10;lCdh/xljWNRPoqcsE/JyRniQLTR0Cnk8q+1jGtE/1gEflwSEVUusJ3WJ2HvAAe7ti9FyNzy0rfHl&#10;nURUi6ZLOo6reMI9v19qoLAhgLavHHjwOWD1LHGPdc2hQHRjG/B//TPwKwJVUSHSu3WBQNaN/64A&#10;vjoBmAqsH35/9gsgnJZcGQXEdQPa8SEUJsZCScMQv/urDs5wX5nBpb1pAfjSMBEFq0nubXm4d80B&#10;t2Palo7N9BSKAhzxuT0tIussMgNazjlnfXPsuJOEZlEdWqGjoosTzmWis6SvIg961jZ4+zMtvH8m&#10;FMKoCGW8IR+3DN2hnbfagTOJ+sww7DvsikjR+ughMDDHN2pJkKXFawO0wyhvDYduZbpknJqhm3Ib&#10;X+YnQnJ0SFpAmbhAHe9mJmCp6mUMuRU6eDfJDFFCvTutqWA0QuDgEEaGwnEgwgjx4wycWmuJvyUH&#10;cu+jcrHGAVfyvVC6Ilvl2QMsPaAdRbK1HVNBhiBFdA60w9MxAZGMJbNwVPoRZuWIAzfiuP+yEKzf&#10;PGWIq761ImVhY6gztluVLMI8PfC1tMLH16LFewwNFibMmnLIKh/18/e66QlUJ/lS2eGCSFEdJpBE&#10;2eXzm4FIXqMRY37PSAdoJ1GXGIGjZ61gUSV0/AjifRPgltG2iJVFBWBZHkycciWAlDKCoSO+UU+C&#10;IGYMZ4fgG/0YpCzVawgzHQ250XhvhxoOPM7CavGnp9tKcPLsfaYzDISsYVLXBWgXTzG/q6CGAyhe&#10;3DCem0ncazXE+WCFeYNje4CDtOhOcf/96z7AkXt6J39/TRGo5wbXmAAc+gqLFtGzJ/W8K1YDtHcf&#10;6SM+q4wZdYaWAlr7kGzm9EkhoL2/bkD7vAMVfZefn0VwHWjXgN1/LoSCBwE6ozB/l+v7rLq9KEA7&#10;XJWKk6d9EdIzn/4yhsqsFCjr+kKFueRu+pagSkAck0zRlFgCD5dQaFpnku5UDrM7T3HDIQ3Xdbxw&#10;2yULVLhJCq0jKel4pOWJq0bpKBicOz3GGgpx39gPV574Qz+oXGYaplQrdIWL1wtoa6MicNfCHzqu&#10;QTgqF4TEsUVCQ389NepGOGleJKG2jiPc2ArqkU0rUoKWrWpnJuTOO8Imr09qQXg9gLa/sgQ2jEY+&#10;c941ZUVA8bIDvDjOjWH+uGUVv8jqOI3B6lLY0Ad9hsrUWhADpYvWsCXOW1BGK6B2wQmmaV0iGXi4&#10;IQuXT7jDr0t6SUM6QEtFVaE2Ps58SEusowTQLqrbRA4uJdzB9ZrFWnzSktt8cCjmMQJFQ8383oU6&#10;2JWdiK6pJjwmoL1Vy6N3PBW7Yozg2Ef6U50WjhSVyaQFn6mV9ICWMQrCgnH2aoxEyFl5tfTVp+Hi&#10;cS9EL2HAdcJFm/kkTQsla5RMnYsO0GXMhIVa9Qmk+HrQuhmDsmdYHnuKIrH/nBci2qQfY2kBbW9d&#10;qrhdz8LO7TVwjiENc0Bcp/GhCjy59BTazD+eHx6K89din9mH3WzXAbYrcomWqglm9zxx071K0med&#10;sL1iC62wufWx1n1sQwBtTSJw/EMRFl21CEolh5vA9YsUpmiFfUVNAlQpUKkS0H5DepzQK18eJzgm&#10;7yCf1yiSOkfFsqxlvYB2orcLoQ4eUHMNx032uZJBrsRCO4UUO0fc9ilZpJyaV9MRznUjC3x1LwmN&#10;y+C+6QmmLdQ2x5MsWWxZC3tEdkDbjdTUIgTOWMQJziKfGkLOJB81XHf1ESG4ZR0IbYdAHLsQhkzJ&#10;axuTE6Cu54+EWf71ciM0iebcBJy/5IIw0RpmjBQ7dxx7kimTXLw2QLuoHlOVuJ96B2dKshco3do6&#10;HfBG+B049S8HyBthkfkElwrTCONYpotwK+YhtNsa0ToYgYMRxlQyj6KkzhJvp0SifjQfhvm6eNjU&#10;I+s0Fd0nNaCdbobRdUc8DF4I1ZdWgmwvZ0/IPYyRLNF63L/liHvBjRyRcQTrmeNB0iLQM96H7IxC&#10;eBdJFHKULOJNTXFGJx20Ec2V6XG0lxbDlkyamW26Os4fF5V45srgCyMdoO1HhK0X5B9licdpzaUH&#10;LoYOOPM0V6T0yHdxwS23XDF7aFEZ7WlDoKkttqs6Q0EzfRULLZUg9u44pO3IsygUGTIq4DYM0FKp&#10;g7doZdWf5VSs0jtU6cgRrCrSGjtVAryxH3Dmd70+BLQExWWUPewJeB/mr7mHl7twWUCbUyC69N5j&#10;QyTlkrJPCtNSynFEAQKjU3FOSQPp+WO00I6IAkPNfJJzaG2ctdCO0UI799v8637o/04rHGau3W6Y&#10;GbTBKY6WY1qIv899IgQDyy0ZlfjQttFCu3J7hN9ktdAuBbSTaCyIw2W5p9ilHwkdEzv88ZABFEMo&#10;xA7T3/miDr5Q8YWeZwGKSKF5ovAIH131wT3rEChqWOKCXjYquUF05MdD4xGFYeNQqKlY4KBlJsqH&#10;JjE5Sp/u+3Y4YhyJh+Y+OEu6nlJ4s8y+Outatbx5vYB2QOIvNlaZjGNygYgfXXjodqSG4uwtN9hV&#10;zQh67bDlAXX2viPOPXbDFcMEZK3m7EE/Tz+C5SOkTZ5wI11ygb/I2lovO6BdLHD0I9Ca1NPbyaib&#10;mECacxAuXLbCBSNXyN0Pgj9TZy0ppF+HOdjgsxvRoDfDwtJXCKVzHrCgH5BQBjtycfO0A5xrpQc7&#10;0gDatg5PXMoJRkKTK76Mc0Tqglp10m/fCXsjz+K93BBkjC9FQ5OT3chucMTltIfYn6aDEwQzcYOC&#10;5EBXhwoDbItVJn3urIhyXDBQhNtp2vB9lkPPM4ZSakBL/85YjwAcUI+Gd3AAjt92wpPwarQvObyn&#10;0Ela7u6r4fCODsOF+85QdZoRhOim8cAdV+1LIRaVmmB61RqPQpskygrSw2rzoX7bBl8qOsBoyQDP&#10;a1RfLSyMvbDvtBGuRjPI4dqm7oKrpAO0ZBdI2uUzr13MYvfM0pDsg0/P+dDHrRvxXkE4dC8aXkH+&#10;4j6kH3HH/D7sq3lGu5j+7okVTjzOFIOrJioQjz3Eeb9vA9Cy4uX0wf7NB4DCQWD/IVpXI5fvDwHQ&#10;kvUjKglPgZdvSwAt12acBQUw0o13vEVgS8utkIvz6hEgeH1UnXUD2tEJDA4K63UIYWbeOKebIwG0&#10;vfDScsc5VTuc13XFpSdRSOhZuBD6KzJw86YlHjF2xXJlerIeeqQrn9V2wdkHblC15XkmoyAsM6Bd&#10;XLHOPMhfNsUtunMM8NgZ6RVP7p7cWBw5HypR1E2gMDIWl8+Y47yJG07f9YUDY54sp3aYpL99flwE&#10;bj90xlENrnu7TCQ3rRxHYLWFJB2g7UNOkycORp3HmxkuCGfMh7nSj4DsS/i4IHcFxXclnqbq4HxZ&#10;tmRPqsTj+Nu419CA/ul2OKVfwZ/iVUhHvoGLDS3IbnSHfK73M+moz9okpAa0vYW4djcAWs7R0LX0&#10;xBlNH3hXLq/9G+lqRqSnP65o2OOIhjfUAitoUBDOxBaYkoZ8TpNuTIJsZZ6KouWUdT0luK5kAiXP&#10;Wsz6+y/XINJznQzN8dXDNAL9Z7V46e9SAdox0r/N/XFOJwZOXr6kvrvAhMB6ZdLSGOpyU3H1sjF2&#10;3faDj8jfmNZaPS+cu26L83quuKAZjugOSQfQCp8TFY6HTpkI8w3Gmfts0wpN6imKg4pRCpVDsTgh&#10;H4bUVZlyK/fLhgFax8OkBxOMinxcVipUpEUYkm4suHlcBxhUV3CTguZJWmnfBt79tZhyXBYPHD4q&#10;GOnXVVYDtPcfGyElv5praXIpoPUUgkLRSfritUf0od0CtDKDUIK6VAbHEmjGWQX0GZ6nFJD5md/i&#10;M749QDuFrqYapnlqlmjxBuH+0ApnzOhzNFgN1bO6uBbRI14svfQJuaKLy8Fis+xoUTwOXzCDcUED&#10;gnQdoexMKoRQpouheNYelvk96OnJwrmvDWEj5kxhpLUJMfSblB7CrGu9zt68XkAraSA6C+JpoV0M&#10;aAcQYu6Oy3ppqJvZNAeLcZV+WMd0wmHhm0RqTTAeGOaiaiWaLYFJemIWLPWccEQzAfFd0p88GwNo&#10;qSRy88CXV33hWScIOR2wf2SDnZfcoReUCDPPMNx5lICk5sF5YzmKHC8vgh0vODEq+pJCfxjl8+4w&#10;z5MA2rYcqJx2hCupntKWtQNagrQsSzh1t6GmxQO7Yx2QtuBlzPndHo+neTrYkWoPm97OJZb0gZE8&#10;6GdTwZDjBt1iaxxOMcDT5hqxFXu8ESENQdCrDEbKUBsii9RxurgENZ1h2J1yC3vzXBEvg4woNaCd&#10;IKB1sMYvTtlC3SsDhvau2HvJHFeC6xdZqbje433wB/o1nbdKJNU4FFeU9bGbjIK2qU7GRqBga1si&#10;CTDTCCMlG2hRASW2U9GvsL0W7h6RuEsgrORTtfI5OtyOiNBUGD52wnHjXJTNC9yy1rGWFtB2xXnj&#10;lRMmuGAtbpci2/WlWT5W05d0ZlDIOW8DDcajIIkTcUIfnrbFPUkffk3/t6sh8/pwuE3SLkdmBshF&#10;+ZJ2TaGtKg13VOkTp2AJBdMAnLusiUve9eiQcpqv30LLTShcA/h/36E1QBfQfQCcvgOYrWYZoJAV&#10;+ngeoGW3THC9RtsCehSw0km7cKbFVp7W2awYPo/+YDv30pQi/T61XkA7N4864WPkhfNPJYB2vAYP&#10;5Omnrx4AY/9EWLqHQF07A4Wz8Qi4TwUE4/ytcOSvYM2faMvEib1GOG8dC3OvRDy1Coa2TcmqtMaV&#10;5vWGANrOShjcNMMBi2xUDM6XyCdQnxqFw7OAlpYxOxdsP2IPrZBEmLhFcJ+OQnDhXDChmXoOdVXC&#10;8qknFAyiYeBABbWaF4OGNq8c7G2VhSsdoGWgn64U6BXo46sUM2h3zMgefMFoOi5F3YVJz0qW8Sro&#10;U6l4vjRLsq8xu0b8HajX14v8mwcGsmBS6QPTxhyU9qThUYYOTJsaEVtjjs/jb0C5lvucDIoJqQFt&#10;ax4uKevhLYIzE/9kmOoa451rgfAXAZP5hQaFoizcu+9Oa3ss9M19celhON08GORppBAXDxrhjGk0&#10;LL2TYGgbDC3zwoXArbcOlvcssNeQSsm+VTaYyX7EMhDRLpVABMmotJAK0A41w1HfBL++4IzHfmkw&#10;tKTbziUHaKUyHsGy82gC7WRH2dkHQJH+6o8SBXVgM/ToU/u1qi+MArine4ZA7XEaCodHMUDForFO&#10;JFK7+5Di7IfTGmloWPa5XXDRC4Q7/T+bcuJx/EIo0mQYf+HRGwNoCbsP0KJ6jwGiVi0UGvIIWDUv&#10;AV+QNePHwH5C6Svi/st92NAUqCVj5s5nAGMHIJn//5yuJYrc43vWesLOXbcqoNU2RmpBDbPgTC8F&#10;tCGMFBUlSdsjG6AVLLpbn+9/Hyy0wH57gFaY1NNozE3CWQVzfH3DAu9+rQ1510p0DVRC9bwzTBlU&#10;SxTqhn50ereNYMA1JSrNpbjxxB73GAHSW9+WbAgD7LluzaAppnhzpy4eMFDX2EQ/8hPCcI6+FLvk&#10;zXDeIokbkvQLbqPu2BhASyvXcoCWQbPUtFygQuv2rMgxTsBUWA+eT5INKR83jjjBe4HZZ7nWVUD5&#10;uAWekJ4rLalv/YCWSiIvZ3x0wgK62TO0plGm16pH4exh2AYDAgHd+DbJATWOfD83bDthhsdpvcu7&#10;1fUX4uo5d1jki51rh9pzoXqKFto6KSV93rtWQFtQ9xhXyspEypq2NncCWqdZX7OFvV4P9XhVyNGf&#10;ZyHBi3T8Zjt8EKaLAFE1++CWcxefpfqBBKCFZSAUH2dYI7Q7AwbJGjhTRlp+thaO5qVC7K269iI9&#10;oGVaM3s7/EU9ARWiCTOFaEtLHGJAGOrp5hVaMuN88BdFHwRI2HAN8UE4fNUNMe29cKVl66pdqURY&#10;bIKJkjU0SZddLF5WRAdi/1l/JD9rcrbSh/SAHZyZGk3aIi2gbY8V2uWLQAk/TdSuK47wnY0UtLAG&#10;XQRkR07pQM6jTtw+BteIsGMf3ktApaQPoyzINnkSP+s7PPuE1jScOMiANk3LtWuaQSer4ceoosHl&#10;5TC5YQ0tWrmlDQ4vE6BN0KNg8y41+LTK6sXST4A+rknzLKnaysDHBKwrFgrciwHt/GuHCIYvnQXD&#10;pgLnTvPf95nP4xiDlxiRcvGsybDwpc8N0AoRjovrUNEzswtXQe2oHewrJQthoBk2Jo445lC7ojvH&#10;1BAjBxc0okUyvF2lSVA46Q0mVJC6rBvQdlbB8I4O429FIaV38V65GNBOoK2+kXFGZvbtAbjcccBd&#10;l/JFyqcJ1KaG4avDHggVKdyGEGTEoES3E2QKZCcdoJ3pwk6Yp9/F/ry42f2xudEEL6d4I3dspf1C&#10;bKG9UJotYZFUQIsWWjVGdV4YvXcUcdUW2F0STnaNL84n60OrioEwEw2h39ooNWNEakDbkotzNyxx&#10;1q9RfBbS4n9f8QlUYnoWnecM6mXuTLkrTuK7XI9HF01xzbOa0dH7UUhjAZORiMpQQzquHHND6ExD&#10;exk/RUMP7yqHILZrlf11YhDx9gwcdtoOFkWyU+ilA7SNsNGzxPtUMolFnWG40BfzhHUB6lZ1UxlF&#10;hIULjtCXu4ajVF1Sh9IZqyxq8fCkAyyyWxDh64In0cLEHUGCiz/OPMiQ+JkvXJ5lUe647V4rklH6&#10;yEScT82XdiFLBWgZRBBW3Cff5V68g3EHwiRwu4pRi7/h9/7Lw++ldaKi9dwBWmnNlv5UYs44BnQT&#10;SSXw/ZggWZd7/xFeqxQibdOWj3IsoRzf16GFtqAaTOqxFNBGFbYjNrMIV25p04d2jFZaRghmcKKZ&#10;jwDUcsspJDIoVBFP1STBEin5/ftoedyq88rU4fnjLtCI80rnKMdCv83/fcEc4XxokzEo1FLK8RCD&#10;x5Ame9MbFklliMnIhto1CyjZlaFDBGg9YFvSI1ogAqB9yqBQ2rliFdd4VS5uPXaEVVY1BWEnHNWM&#10;ZmjvCs7vSiRRGGiY9aMdQ1VeBaKTUvHgjgW+Ni6ci0Yp9dJb3w3PE9AOFqZCSdMOxkUrA7R+BuVS&#10;PkGrZMNSNeHCbxqgd9EKOnEdUmvM1wVo6XeT5+uF3Rfd4Fi9WhoH1k/eClrRHaIDujTQB19dcIFt&#10;Zc/KPr+TddBWsMWT2HaRVXeAwXhOnvJlwArpOUBrA7R1eBJ3FP8r9CJei1fGK5En8J/89uO1dFMw&#10;/fSi0garVDVcKclaEqCkpIGBNOLcIdbj0A2kwhinkj0WAeM+BOdoQrmxGrVd/vgq0gK5vLqp1R0H&#10;o00QLSVmlxrQTg8gibS1w/cyZql6RTz0FXWikbagrbTQ5sVi38VwZEm6vbMgEXduOSGgewxRZm5Q&#10;0ssSa7vHynCTCi3jTPEYz5VpVGXEQPGCL6KfEVxkdKAQd04IYEL6ML/SAtrO3BjsZ7uyJQtJ3C6C&#10;zmW4aD3ZcThFJZt6bO2cQnu6H4ke/jhyP3O2Dwt96J+lG4P0RfNF1K6TdnBYEnFq0bSarsTNsy6M&#10;o9QltS+8TIC2hX5PYYFAYBBQuNh/j4P1WJ7RM6nFX7GsBmg5YUxIlXtEf9quOOAlUueYKQAg7e3H&#10;tNRKKSw/N0C7qG2To6W4e8oalkViNDrOWBBaj01wc82RcabRIHLL8UToDE6U4hhaF6DtqoaJmjkj&#10;OCcgZwmYFSqxGNAurlg3HNVsoepQtujMZbC72HAckqdriOiWCWR4+0PhVgxkSf4hG6DthW+eJs7l&#10;Rs0Gf0oqvob3CxkkasX9sh3OOY8hR5q1SEk4mY6L0Vp42t66YH319AnWWRO4DrUjKF8Hh7IFR5MJ&#10;OKfdw/nitGV9MlcbUqkB7XAF7lz3oMJ3xvuzF273daEa0bXIQtkFX7pmnNfLk+xDPXC9Z4/bTovH&#10;ix4BdHNSPOWKQGEO9jfA9qElvn7A/b1zlb11YghJTi74QsGbwRz7ZY3fJuoaqQDtFINgmbBdJkWz&#10;NOMkS3Ncts4FY86uUsaQ4u4LxTuxS+chfa41L9hAOyodSofU8aqcOXZeNsF7hx7hV59r4DCZJzkL&#10;9ul2mF99jFcP6jHqvjm2n36MX22/j+20jgasFU/Oq6lUgHaKJ2Yp4xcEci8O5V7ZILFoBFOheJZx&#10;CIrXaiamAuIWAfAe/UV9Ri2tPN1IwqiwjKGLyC9Uxb97kJHzp2vLpwJapddXpxwbIjm/itmDppYC&#10;2uRK5m3NKSO//unaAS1Bb0rOIGKTqxFB/1u/wFj4B219vo99IIxdGCNnxhA8JnP1CambBLD6wgBt&#10;ZQqOHvdG0ExQqIlOBOhbMWR6nIjKMlyejnOH7+KwXQU6+ytw/YwrLAt7xEdeDzXdZx/iM71Cph5k&#10;SiRXB3zGaL5R/ePIpvP+NfM0lAqS73Al9LXjEdsyyGwfObhJX5IgwcN/uht+T63xrtqzQ6xLIS9I&#10;demGAdr8WBw86Y/YeT601fHBpMu4wX++Rag+G4q3/GBX2oNB5imty41nWp9EUHfB/mDilwn6GQt7&#10;W38NjB7Tohdcw74dw1BzDq7cCWVU1ZXzy63UcNkBLVMIFCfi+HET3E/oJJCexij9m4apLZ8cqIM5&#10;A4Gp+FeiU6gfI4ReU2P9qgbQX5uBM6Sw3o1pp6WLOViFe+jfJrRrmqlUxtnGKdH+zWBCdlb4RCsO&#10;hY2CZtoEn+jloG+te/u8Bq8N0A6jeaABWV0lSOzKg1uZHl5ntGKLnlq0jDXCpcAY3xQnoWFiBAOj&#10;mbiebgmT5gaRf/fk1DjGRbRw9klfLC4wDcT1ln4MDGVDOV4BnzAy51ygCrax05dROb2RPUql1HAs&#10;zkY9gVt/C+KrmOYlyRP5UrZRakDLevaU5eO+hjX06MoyKLgHqFjhtFMJg1ctnCmT/Z2wp0B/NZI+&#10;TYMdCDZnmia1eFSzjh3xIUy34whHTtD6cDemCQlCCgP/TBYm4MTtMER0j3Ie9yIxJAKXqX0XYiIt&#10;GONmMhBu+8Isj8/mPGlh/567E4f8eUHi1rpgpQO0HDMG5LIT2hXFSJqSdn2uziBmi+S9qd4yqF82&#10;xCmbYtQzqNsEc38PjXC8OVd7Shn5ln2oL+nDB+xDOQZ4GqafmqrQrvwOcbuK2K67QruEDpi3jrlq&#10;krxC8ZiCWyWvKw9yEfVhEtN1SFtkArQLXsJNxpnBnb6m5p7RtzFA6KJBjf5dBiURLUdu1vSNX1h4&#10;T/AjglUKSAvmLP9TR0uAAoNBRdB/ZIpBSF7/mimBGIool/Tjl+Tp8ied+XIjAa2XvgfOaGeL12R7&#10;Me6q+UAvrQUDHIMeplG6cCcaGRIrVkdxKm4xFYh11cJFOTU5iXFmCxCxkYqScfpWCK39wxzvAbKr&#10;I3HxMa1A0uveIDOgnepBuI0jdir4IaR9BBPMozvM9oxMiOsoGUTUpUQwSnew2JWC53mgtQ/O2xSg&#10;gdcOMsr1A61AWCe1ifc1jveEaDOepj98LlSYJu5e2iAG22jpvGaAA4Z5Mimb1wRop7oQVWaBnbkR&#10;KBf2XEby18q2gEZNmURh1g2H9HM4U1mOrvlDw4jTE9yPxRh3CnUNFng7UROWjGdRVaOJ3yRZMyr7&#10;nMptmsEsIyrNsa0ol20eQUSpIY6l+aNsjIAoSQs3qosk1t21r0ipAS3hdZ6nGwN4xSK9jePAQIm7&#10;TzvDgXEnFs66SZRGBeO4sitcGEF9sCwJx46aki1Eo1ZjNi4yIrFnfT/n4DCKkmNw/lEGOicHGQjX&#10;FV/Q2ODdNMy+mVwwL6YkYyyklWvKjMYBMr10ROlypiTnuUTmWHvzRVdKBWg5Ws2pCbj20BWOpAwN&#10;Ul6Qp4JeNYrBrhaM7QjKGYjvyMME5FJuGBxugatdMBkFtRgZrYLmfW9oxjWgT5jLtYxAfycS8U3d&#10;qKtqRV5xLTKKimCi7cA1EoDwum70cZJPz67jMbQ1tKOAbI2MomqEeHpj+2Fn2Je1oFUGNyCpAO2y&#10;fcuGG+0DTjINjyAPzy/j3HeFTCWUkWHBPfogKcSiPZtqcVXuuY+pNJwtvC5Zl5ZbsmJ62ZASB+6/&#10;p7g/0x3kCVOpbTeQOvL8alGO1TT1iVkr6G0yuhTQptdSA0FrlbKa/poBrWCtS88f5OLlQLR3sJ0U&#10;rLY+39s+6OjqQkVNA3Phkv9Pi/wLBbQ19N+WD0JEr+QAmJ5EQ04KLpzWwt+OMweadiBuathAzZnp&#10;LtpqocE8WY4lYp/ZcfprWN1+iuNqrnjvpDbeVrCHbnKfOBXWSDO8TJyx4yC/P2mKO4G1aBvjxjnW&#10;R/qqO948Y4C3jj7FHrUQhLWOfs99aGnlKk7GOYVQJM8C2lFkBwdDRSMWufO1y2NDyPHxxBeMovrm&#10;8f9/e2cBHUeSpWvv7M6+3Te7OwvzdmBheKZnmnu6p5nc7Lab3WBqMzMzymxLlmRbJplkEDMzMzMz&#10;M5f4fzeySlJJJagqSbZUvnlOHEFlZUZ8GREZf9wbN87jsy2ucK9uk15qbSVZMLlqgasJ9Cy6aI/E&#10;sACs3m6AV5YY4t0lNJGQSOue5EpQo0NrQdvdCf/r5/HC7ON4c80lCpRzgfZhPItvz3ojlOpLBUX2&#10;Xb/jHF6m/L2z+B4uU7CRDspfuNklvDj7KN5YTfs+iu8sOYuvT9Kee9Qft9Js+6Fr7vAslJejS5aF&#10;EzsuYvocA0wni4eDFmuExXXUE7QDsVVW2mNBiA3kq1HaUV3jjw2ha/C492o87XEIuwozUEeiRrwN&#10;wrJOYFV2Ev0t/mxGXMFF/NWDznNfgemR5jSR0a40MKHZ8qiT2ElrWuQTxI1IyjHCbz2X4pmg4zCp&#10;atW4vmsuaOm2NLDJiwnC+rUGeHXBMXx63A8BwyzcbCpPxfFd5zF90Sl8sPUerqcp9kfsqIbttbuY&#10;8c0ZvPytKc5ElqFdTEyQC6a7KbmtrTbE6wsvYt4xCm4mBeShbX+SwnDkqiut+6ITaSuVFBcHzN5g&#10;QP2JMe1t6QRHEjpa6ABoKmgl8mWiXMZ95bqRPnjfRyDP1w6z5h7E87R36ce0Z/L7yw0xc8cdkBFL&#10;YpgfE4h1a6gdCoYn/BEkZgS6aUDpbI+vlMrlpChXO/WT16/dg3GMfKufpvwEHKJ9Ff+yUB+v0qDz&#10;dkoNDTo1asLSyWMXtNQRlcTRwIfW0D79NCXa03CTBQ2SFOLakbZ90NMXsb+UDurNvcka8BpZcQd0&#10;PTTQOkYDsfW3FLP/9Oxp0gYvPgH88U8UaZMib2q4/db4CdoaOFPk+a0U/VcK3tpJ28N4utBeyaIO&#10;GkkBv6wKmhRtkNpIbCD27HCiwG4Dn0lBgDO23w6nvbWpKCRi/czM8P4aqu+LaI/bg34Ib9LcbV7c&#10;QVtBKyvOgN7Wg3js23P4aIMJPqK+9d1lBtjhrLweuxPFUQFYudVb7jFCW7XUpcXj4H5DvLj0HN74&#10;/gbtRS32QZZXwBjy2thmnyPfW7qbtmT0ccSM+VTG+fr45pg3ghtU24s6NVctQUsCq6E+BgcjN+BP&#10;os9134PVWbG0T3TvCzMLZ4P1cLq0fIAVs60lCcZJp3C6QjFhQtHlbyfq4TnXpfizG7kbVxRKfZT8&#10;6KbYZr7YGWyMW81y4d7WmoBTMbvo3Hn4KN4DMTTZqulbVXNBS7dur4PrjXv4ctlZvLXoNNbaldLe&#10;7Kp37u4oh43pbbw5Vx+vzzXAGrNk5IndE2jsEEqGghlraeyw6Dy+2uOFEFEHq/JhsPswHvvGgPa6&#10;lteLd5bqYzPFNKigr6U50173DhTfoFEGTxMDPP3VCUwnN2bxPp+++AzmUWDKaC08DTQTtFT+LtqC&#10;0scNi1eelfrSby7GIllEMxtwdENWQe9PfRO8uoLq4YJLWHstHrky4tTdhjw/DyzaLMZERviQxgt3&#10;sxoGvUtliLCleAkG8X0u9SWhHth1IxBRgyI5N9Ak1Vra6kgeu1fzY+yCljqW/Wton+8bA/tWYc01&#10;+pRclMmLgNovKFo/lryq6LPfIAutAy3nUO57aAnJF/MBC8Wipy4qqBG5NT/+OO0VTvEMojXfL3Dk&#10;fWgN4BeZigCKfaMS5TiykELKU8SonYeNEZlMLsdJJGgoQm9vCqOoxwNcjkWgIrLgRdKGauUV9FLh&#10;QycIVFTVkqCtp2crf/4iqFVChpLLsXAzV6oXA+oI/b+iSrt9aHtolrepqZ2sT0oYSdS2NDSipKIO&#10;5Y00A0yDdVlbBw3CutFC66LaFIFPemimtI1mCptbWlFC6+3KG9oGuPl0yShfdI2Sqma0Kl+fGmxl&#10;dT1dvwHVzZpbKsbzgY+PhVbMAnagidj0c+xBB3FrpsAjKt5SPe2oqWlAcQUxIwtXL5rulhK4e/jh&#10;WmSvZaOLZtQbUUxsS0gEabYirZ+S1oKWciZrbkZNfZNUv0qrxDOjOlHXCvF+EYOFlkZF/ipb+vLX&#10;1vudasV3KsV3aF9Aend1VafgKgWF8Mjq75A7mppRRmWsqNe+LmgjaLvoBdlIM6H9OaHydtSSJaMS&#10;hWR1lMY/iqOqyhI7sjNoHZPiH/QMq2VVdF4NalSsWp20T2nzwMmHHmojrVUopf9rU0qtBK3IKrXR&#10;xtp6qa7Vto7s5yxraKDnW4/KxoETTD203KWanmFJtWxgP0FWlQqqE8WiHZNXRu/RWZ2G6w7hcM1Q&#10;wCK39ToK1iHyUEYTFlpoOenS2gha8b3hytWXX5kMdQ1NqKQ2Kep4KdXF0upGqhu9z7qrn6FMieEw&#10;5eqhQFH+3j64GNo7kOhBK7UJ0XZKyRNG2/KPXdAqykNb1ICC5qCQLKtKzw3Zt8mFmNyHc5XriZiU&#10;oP6I2u/Ag0pRT6Ngej/0H/Q7rUdEMbk2a6oQ6CLjJ2jlXiHNsk4l1p2or5PXwVKqx8ol7OrsQDOJ&#10;ehXbdGEkTtsl0VoxxRPrkknvLVHfq0joaXtoK2h7qJ9pamxCFQVIKhP1VPTHVFerB71juqk8TfRe&#10;Ve7X2pqbpHNLKppBmw30HbXJfjjsWIjaXgsVWT5rRRkrG1GnXNc1LKx6glZ+0Q4KYFcs+lyaJGuQ&#10;JhD7Wiaaqe7JBvyP3jqd+XDLt8DZ0v71n91dLaigaxTJVPvXLhLq9e3Kk2jUz9OaxmJyP66h8Y82&#10;h1aCVnTHbVSHqkRf2oTWETqCLupzK6nPLa5qwgBnFnpnVSvqYGWvEUKM4RT1oryvXtRJYyvxqBtT&#10;/XHEMR9V9EIT7/Nq6X2uqD/UJ1WQVW/Q5gxqIdFY0Iqr0jiprprKRUvkGvpnHVTu19PWIo0Jiisa&#10;UT/gvUXvVup3xJiotJqs0arflMZdTa39bb+9JBbnbOMROWg/LtV2olax+04au6ClCkBjH3JNGHhj&#10;IWKDTpKgJWf/3o9ayIQr9dnUtw4Qs+KrdBI9T3QqdboU9AsU6RvEWptjJEG7T+8sfMKT4RVfoSpo&#10;w/O6EZqQix1aCNqycha02jysyfid8sqHI2gnI4sHmafxErTjkeeuyjJEBMUgTGU959iurr2gHdt9&#10;h/q2LCsD3pEZclf0cTy0EbTq356CpJW40N679cNEZFT/StqeqbWg1faGY/heW04mfCLSkKp5oNsR&#10;76qtoB1DUbT6andNFWICIxGkadSnUe42boJ2uPuEWtNAihxVtddqWvHq/dL4CdoxZaPvy40JcbTe&#10;shil2mmeYTOhraAdn1INvEpZWBicc0lcjfPFNRG0mt66q7UQYUXe8GvTYtZE05sNc762gnacbq/R&#10;ZcrD6Rln0wStRt8a/WStBO3olx33M5qTE+EWl4/CcW7HYxe0wxSVPOPgQgGe0h+evhtJ0O4+dAoe&#10;QXFwDs9XFbSBWV0IisvFtoOaW2hZ0I573X9oF2RB+3DQTyZBq41VQx1qk0nQTlQZJ1bQCoPTwxs8&#10;iWc8lQTtRKGaKoJWapMTUF0mXNBq6CKsTt+jyTmTTdBOxDMUPCaToJ2oRz6RglaTOjVR504lQTtR&#10;z3iqCNqJascTJmil98cEvEA0aAwjCdod+4/D1S8K1r5pqoLWg9yM/SgK7OZ9xohK7iBX4jYp0nFv&#10;Ck9oI5fjSgrEIkMqRYYMldZYtpF7KrnpKSy0VcXFsDc3h7m5FeydaY2SgzUspL+dEVs42Mdcg1Lx&#10;qQ+MQHlljeRyLJ6tePZiLW1iBrn6UoCSpOwK+n9/nVCuH1JUbErauhw/sAJO0htNKkE7QYwmlaCd&#10;oDJOtKCdoGyrfdkpJWjVLpVmJ04pQatZ0dQ6e8IFrVq5mLiTJp2gnaCiTiZBO0FFBAvaiSI7ea47&#10;ZQTtBCGbUEE7QXlW97KjCVpnnwiYeyaqClrHmFZ4hWdh4x4jrQVtamgo5nz4IT788GX89l/+H372&#10;y+fwjvT3IlwKLNR4jy2QS0eEewzyyLf+4c4TqIt/6p/3QATt4ytg76dNEP6pz3e4EmwzsMffPrcO&#10;aXn9MWp1sbQfrzOhSMPj7Oc7iUDlFFXhyy1XJ1GOxjcrsWmFmPb0Gimy5KN6FNIE7ue0N/ajfMxc&#10;b0JrKMfbeXByEO0hq8RvPj6AdylgoC4frsHJWHnUXJeLSEHh3HDRQjkSq24Vd6u+Hf7uL+uRma+8&#10;hYFulXG00py84Qn9O76jnaaznwfH5WDhfooorINHUFw2pj25CkeuyPewdXDyQGy8PHyWsNA601ZJ&#10;5h5DCFrriBa4h2Zi/e5ziNbSQtvPMxeXvlmDbWekgO3aH7W2mPurFbiXP8qmgtrfgb85iMBEC9qr&#10;tiH44bNrsfG0Ne65RXNSMPh042X8+LWtOGbqobNMbjqG46X5pyneS5DOlvHkDS+8tkhfZ8snhOw/&#10;v7IFX2831dkyjtYvnbntjVe/P/vIlv+OSyReWnAahvf8dJLBNbtQ/HrGfjw/56ROlq+3fm/Vt8WH&#10;ay7odBm/2XEdiw/c0dkyinHDv76+DSeu6+64YbT+eM6uG5i/95bOPuPRyr/3vBPeWWGkk+Xfc94R&#10;PyRDz1HakWKwoN154ITkcmzpnaxqob0X1AyXoAys3XUOMSkdZKVtI7djWV8S+5L2uhyn5XRIUXDF&#10;/6KT+12O+7VRAgy+WIb1ej6Qb6yiOGgDYosTe7Bly1YcNHCQ9hel0FrI9PeGo1OyfGuJ7mIE3fdE&#10;aHo8RelfgWf+42l8uPQk/ArlkT16mlJwZ8cWbNl2BLfd8vqv3ZUHO9Nj2LaFPtt5AeFlumsFmkgV&#10;LgRtdHK99GzF8xcuxkmZCpfjnArJDVm5XgyoI3T+cC7HIjpxVW0LTt/0xr+9sQ3/96WNmPbESk4K&#10;Bv/+5jb8duYBmm1dp7tMaKbtZ+/ukix8uvrshZX9p+9QGXW0bv/w+fX43ayDNIjaqrNlHO3Z/YAm&#10;5H6mw894tPKLz0U7/ptndLQdP7Uav/xoH37x3m6druP/+OJG/OStHTpdRtFP/fOrW3S2jP/+5nZp&#10;3PC3ujxuGOVdKgwBP35Nd5/xaP3x37+wAf/vbd1sx/+HyvZvb2zF9nP2kuxxcvHss9BKQaECYmDr&#10;n64qaM38G+EcmIE1OwwRkzoRgrYAHntm4aMPVpCgXY9F732Mr06GgAJnw2b9UsycdRUFIsed/tj8&#10;7BzsuOEEN9P1eF4StKcQQIK2sz4dTic/x3ffbMXWZbPx3qxVMAwVmzo1I/bCHnw76zva94w+++xt&#10;vLTuDhJoKxI+NCPwIATtP9CgeMWR+zCxDOSkYDBj7UVJ6O82dtRZJsKi88LcUzh501Nny7jvgjNe&#10;XnBGZ8u3/Zyd5Enw2abLOlvG0fqlg5dc5J4Gj2j/dcEiQGrHelfddZKBvpmPZKF99tsTOlm+3nq7&#10;+pi5ZNnR5Xr8+eYrEBY8XS3jR2su4t9p3CAsWbpaxtHK9eXWq5LH0Gjn6ernm07b4M0l53Sy/MKT&#10;8x9I1G6nJXmDBa20bU9oAtwiaRnU4OOmTy2cAtKwZrvBhAjanho7LPrFdOhHy2PxV3kexpu/2YyI&#10;tnK47tmIOXPNQLsVkaANwb63luLArRT6wx9rnt4M6yK5tbXUzwjzXlyCYOmvDjjuX4Av5pihHA0w&#10;ff9pzNngqtgPqgyO7pHIV97bTjNdp1Nnd9P+aWvWrMGSJUuwbNmyvvT999/j4sWLA8o6UYK29ybC&#10;5Xgar6FVqV+iwQrrXjqvoZ3SbS+3WMfX0KYXSRb2w4/wGtqi8jpeQ0traKvrdXMNreiAHoU1tG7B&#10;KVhFolaXDz0dX0O7rXcNbcEjvIb2phcMHuE1tCE6vIY2WLGGdiiX44PHzsE/MhX+SdWqgva2Xw0J&#10;2lSy0OqTy3EnuRy3S5GOe1NEYruSy3EnuRyLKLjt5J5KGw+r7EOr6nLcFXEWL793BB4l8vWwdRmW&#10;2PvBh7iTWQH3vZtI0N4ZKGhvJ0DW6oKlj6/CDcqw2H+g2PUAXvjnJ/DGTAo0NeMjvPKH3+DNWaeR&#10;SNuWl0TdwcHPZuG99+izz77Fnfj+za51ucNWp2wiyMWVK1fEQx+QfvGLX8DXd+BiermgbZCerXj2&#10;ItpxUmaHPMqx5HLcXyeU64cUFZuS3OW4EQWFRbhxyxxdXQN37b5sHSy5/9x1jVIn64/MORzlWDce&#10;NUc51o3nOFIpOMpxNz6itZfZFABNFw+Ocqw7T5WjHOvOsxyuJBzlOBVzd9/UyQc9ZJTjOHlQqMMn&#10;jRAcm4nw7BZVQWseUgvX4DSs3TkxgrY75TJmPL8VtooAT9UJN7H+5e/gUEoW2t1koZ13D2Uilz1h&#10;2P82WWglQeuMJX9ejVupdZKgLXQ+gum//BrHra1gZWUNexd3RKSX9G3UXJ8aCmf6zHL/p3jipb2w&#10;L5JW5fKhIGBnZ4cf/OAHkqh94oknkJqaqsKGBe3DqS4saB8O9/G+Kwva8SY6+a7HgpYF7eSrlZrn&#10;iLft0ZzZZPvGVNqHdqLYsaB9NAXtkdPnafvYbEQXtKsKWpvwGniEpGLDbn3EpnYiOqVdCgzVmyKT&#10;yEKbJd+HNi23k/YcFZa6drLmDmWhjcfZTxdjzWHv/qBQ7X7Y8acnseluLjo6mmjN60o89dxxpPSQ&#10;JdBoET59eSU86jrQkWaCWb+ejnV3U9Epc8GiP3yEwy70ne4e1CdbYMfMGbglLbZtRNiVSzhtEE7O&#10;x/kwW78Oh2/EyLcGijqBx342BxfSayaqDU3Z6965cwd//vOfkZ2dPWQZhKCNSWmQnq149sIim5TV&#10;b6EVlljlejGgjtD5bKHVrmqwoNWO22T7FgvayfZExj8/LGhZ0I5/rXrwV2RB++CZj/cdWdBC2kJO&#10;7A7xqB6P3D60Cgut3lkK/puYi/jSHlVB6xRdD+/wdGzaK9bQjlXQJsH429XYcsJPKcoxRcANPIUv&#10;n3kWTz/9JJ5/cT7OR9VJa17bsxyxe+Zv8esnnsb7Gxdg9vObcMkyEW09lbj+3ZP4w+8fxyHPOqCr&#10;Bbl+epj9+6fpGo/jndmH4ZJTRw7HMpQFXMDs6c/h8afpsz+8ha1mcahq73pU6/iI5S4qklYrTwJB&#10;S0+utQ0NTTI0tLRL+5M2NdPv9HdTawc6x7z5cA86O7vQ2TXmC014PRpe0PZA1iJn0tI+0H17cKY6&#10;ZHKWjbJOxb7NVH5yFZf4Cq7NbWghxq3ULvqQdHZIzJvbRr52tzhP8Zw6tMTZImvHh6svoLRqQOxz&#10;cr7oQouUPxlkIz6rfhbNg9s2XaO1pZXqUW/ZB9Eht/vOjm619rMW59H8mVbHuAnaLpqaq6c+r568&#10;TEbsxujDBuIp1jMOOI/+aGmgz+j7yo+2h/6geqDtERCThb+hKL8ieNlIx3AMe2g9f2fnyM+hu53q&#10;MeVRNkwH0EXf7xrwgHrQRv1IvfQd9Uom8qDtM1ZH0KrmsQvNarbj3hKoMhTtpBX1LUp9Yzf9r1Xe&#10;P4j209gqItJ3oG0Ydj1dndTeqZ20av9u7KRlJOPqcizq5Gjv6maqy/WU2gY1zHaq9+L/HYPK00J1&#10;XMt+fySXY4mfxLoNo3TH8sdIZeur7/SsWkU97X1W0juPJov7OtRu6sNkVI/baQJ/pHrc3ffMm9u0&#10;f47DCdqujnY0Kvp6da7eQ/VBvGP7nwyVQ1Enh8uf1A8M83zEu0b+vpJzbqb3hqy9E9RkNT7GzeWY&#10;llGhjvrjplG2kOxolffbot9Vrqo9VB9FP01lGnBQW6XGqnG5er+glqAV774BfW4Pujrk7315n9E5&#10;bFPpEc9Cqq9UJwe/ExVjh0YxVhtQAtEfUz/V3KFeE1TJn2Y4Rhe08nf/gOrT3YlmRTseZeiDzjb5&#10;uEqMOZQRdBND0U4aVS4gb8cjvcN6S9ghri3GZdoOquhC4yJoO6heNlL9FHW8ger4sH2nYrzRQP3u&#10;AKBK440B9X5s442RXI6PnjVBREoBUmhFqkpQKI/EBvhFpWPzvvEQtNRYaupoLNY2sMxkS60qyEZG&#10;RgZyimqUxl9ddH4RsjPp/+WVqK1sokF8u1R52upLkZ+TifLG3q6VrIBZGXSNLBRVNStVsA7UlOUh&#10;k66dkUVuyFoOSDVrSrp39gOz0LrHErwKXDh9E+8vNsR7K87hte8NMH2VMaYvMcacY94IGy7miCSA&#10;2tE26oClDLfOOuKkYx5tDjW5j6EFbTsKI7zx3bLzeHPRKcw6YAeb/M5BbUoaNaG9MAZbt17CdNoD&#10;9YP1V3A2VgyKmhDpYIXXlxjhAxKSM9Ya49XvjuKDcxFIpTFgT0cN7p27hg8XGuD99U7wbhr6xdrV&#10;ko+rBrfwzvfn6Nmcxnq7QpRr0QEPJWi7u+oRYmeLGXTtNxcex7dGoYioHfjikD+5TpRE+2Le8gt4&#10;i1jM3GsNi9wOOQsSf2H2Dpi77DReorX4l5NrBk2GtCHF0wPrjoYha5RqUJcShvVb3REwDIvRatG4&#10;CNq2TGD/HODJp4Anfg/sukeDpCGeTTe9fMx3An94EnjqfcAkRCFqqfMLMgLe/hPwJ/r+1RjFy4eC&#10;67mdAj4zGa0Yw36ujqBtzgzHxu3EsHlQnnuqYH3BHvvuZKB2mDu0VGfj7F5DvDbXGHMpCn7aYGHW&#10;koUTe+1wNbqK3ibyelGRFIAFyw3x6tLLWHItEaWjjA8b0yl/W93gWy+/gqbHqIK2MR1Hd9vjVlKt&#10;NNDr6WhBmpud1Le9sfAcvjniAd/aYSZeFJmpSQrFui3uCFQw7O5qQIiDHT6aewYvrrqDk74lkMZR&#10;pcnYfeQyXqM2/uHqi/hw+Vk8v+gi9gWqEu5sK8JN49uYPu8MXt/sAOusxiH6ktFpjK+gLSETyzZg&#10;pcUwNyaC8VeB56iOP/kssPYWiV/Fy73AD1jwAvA41fPNVKfrFSOsgvvAB/uBDBF7Q/NjOEHb1V4G&#10;66t38e6Cc9QHncCS26nIaR1BZVF9t7vogJ2mKZByUkX14uRVvKp4VjNW6OOFBUbY6lONnh4ZUnxd&#10;8Ol8fby04ib20DurZYhL93S1o9jfBR9TX/76QkN8scsRzmVDvRNGL/dQgrazLgOn9Uwxnd4J7y43&#10;wE6PSjSMJCRludDfbwtDvxIyK4i+uB1lQW74ZN15vL7IEJ/vsIN9yaD8tRfg/GE7nPEshKo8bEdR&#10;kCs+pLby3srz+GjtBbw59yhe2+8OrxLNB3VjF7R0zzxr4L1XqI+l/vjpZwD78kGDeQXrZooLsnKW&#10;/Lw//xY4Q/VTmpkgcWvwLfXFj4OCvgCxin6nKxnYsAU4GzT6wxrmjNEFbQP87zlh64V4+ZI+cbTl&#10;49zJ63hrAY23iPGs46FIbx78kMnYUJWLq0ameH4x1ffvz2O7TSaKFf1xl6wUpnomeH/JGby59gp2&#10;uZVDJh4Pjc0yQ/2xatUpvPD1NRzxykfTiBMRTQi2dMHmc7GgnkCrY2RB243iCD+s3euPBMXVuzsq&#10;4XzbHO9TO36T2vH31xOQplJ+UZYeVGXHY++Gs3hz8Rm8vdMGZrQ1pVAinQ2ZOKN3DW/Np3ay2wN+&#10;5YpJYmrHWcEe+HqpIV4nvnNP+yOyeajxTDeacyOwRrSTxRfwzblIZGsxphJFGrugzQcOzgMeo/op&#10;6u6He4DMQUYHqW1TL3ZzE/BH0Q4+Bq5HKMYb9IB9TgNvKMYbt6heS02VJnfsjwGzr2n1XMWX1BK0&#10;5IirImh9yM00IDodW/ePh6DVOv/8xYdM4IEJWikoFE1kNDajsoaCSMX64dsF5riXV4OKmiZUN8j6&#10;xi0qSFozcXCbIyxzR5OpRTDaew877mXK9ziexIeqoO1BbX4oVi0xwemIJlRUFuKOwWW8f9gX8YPH&#10;4W3Z0NtoiI0W+Sgmlgl25nh7nQW9d0notrYQz0ZU1jWhJDkIi5dcwlrnAnr5dCH6zg18RB1ubHY5&#10;7p87j5mXk+WDEuWjqxZWxlcw70ggQisaURHvg69WXMLR8FpoutOziqCl5QZJ/iREV97F3Wy6dlES&#10;9u0gIXMjGSUDXoI9aCyhzn/pBRwPIRZVxbA0vop3D3ojkTrO2lB3fLPnDm4mNCDRxgzvHKa9yqr6&#10;bQudNfk4sOYw3t7ih/Rh6kB3axMFMovG1sWn8NSn5nBvUcc2oXqxMQvabnqRnCUx++pSIIuGIEk0&#10;gH/xJcAocOCMv3hjxBoDv6YBvQ2twYinQdfahcA9ejmJocE33wEk+hFAL5qZNLgvpCcro/M20MDM&#10;VbuBvijtqIK2uwXm+gZ4fvY9uNOLvP/oRkVyML7+9BANINJouzbVo0dWj3v65/HVjTQUp6di34Hz&#10;WOlQojTx2YEEV3O8+r4+TkSSCBA9SAMJuuVGWG5VgPKiApheuYsVlnnywdWgo1tGz7goFjto4uPJ&#10;mffgomUU/JEFbQeiHe7glQ/OwSChTspjS040duyyxI00qrs1JbC9cAef6YUhd4g8dlE9zC+IxpaF&#10;J/HUZxbwbBUndSM30gPfLTTFmehGlKdGYB1tZ3AxgjycujrIQCmu24iq+lpq07fx0nJHeDUMVvXN&#10;8L1lhpnrHeCQ04jSEFfMPu2NENpBQFPD17gI2h7KXwVN3JitA/7+PwHa5WDIo53q/V9IzO53A7Jp&#10;oHRsLqAXQEhIChntAD4+DiQ6AF8vB6wypHcKjr4HXPCi8ZSmJZPnYEhBS5ODXsT2220uFNiS+qqM&#10;MCxZex5b3IvROPg5Ut/aWFMOTydrvPbCMcwxSYQUPqubrF30rMrFs2poQLLNPby8xA7uNPFfmR2M&#10;pd+bYH9gHcqzErDHwBxHfXsnbfrJdJYlYf9uc1yMEe/JKviZmePjXX5I1qKoKoK2sxxX9S5g0bkY&#10;JFbROyPUFTNWmOJCSquqZwsJ16ryfNy+cA1PPHcW+2iCRXotVaXg0N77MI6oovzVIOS+JWZs80GC&#10;yB+Vv7qiAPeu3KDlZmdILBeKIe+gg6yHbTJU1jZJ76yy/EQc2XyB5uASUaFFlzxmQSujccrbNIDf&#10;5wKUUX98cxXwzNc0WTKofXVSn7uB6t2nB6mvpfNCztJ5bwLOVMfLyR32aeqP/cKBE9Svr7SRl9nz&#10;JLCJrpetvcfMyIKW3pv5CVg55wA+OxmDUgXprpxgfHfGDXdiqlFBnKsa2lStrzRiCrJ2xLozAQih&#10;+lqRG4W1NJl0KKCMnnMXAq9ewvs73RFWWo3EAE+s2Ee/k/dEa0Y01u+5hMPBNSjyd8IsqqtWGapP&#10;WZ6VHjQXpWDdgoOYqRcpDwqrxTGioG2phOGuY3h5mQuipTbYgmCb+/h2oz2cCqlcOVFYs8EYa+zz&#10;UDuoHXfWFuPcPn3MvkB1r6YUVletsPFSAsp6muGgfwWz9vogmK6R7mGLz8+Fo4C8w+oLwrBh2VUY&#10;J9K189NwfNt5zLtA3xlcrs4cnFhniLmmaSgoroC92V3Mu5WhVZc1ZkFbTN5WW6ke3k6U1/FKGoOo&#10;uENQAw6iscSvafzgTDUplibZVy8BrIvpMdKYYxa1CT26jjcJ2JlHqG+n9lGfRmOSV+l/ZD3R8hhN&#10;0EaShTZ1KEHrn96IwNgMbDtwDjFpNNgVe9GKdbSKFJnc0b+GNq8L4bTGUvwvJrV1iCjHWuaev/bQ&#10;CcgFbaP0bMWzj6DnnJTd2RflOJKiXyvXiwF1hM6voBdhS7PmUY47CyKxfIUDvJoGvrU6muuQmJSH&#10;sMRiFEiDtG56Zwbj+7nXsM85HYW909g0GE5Iy6e1v/mIyq1BlfSOKMbFgxbYY5E1BQUtWSTDfbD4&#10;Qlzfi6go1A3rd9yFDU0QDzhyI7HGIACBlfKXbEdVKo5uMsSZeOWzGuFwyRSLaDY2RajW7gKcXX8D&#10;pwOloRbqkvyxcKUTAge79DXkwuCyG4zDqNeQjgbcP3gWm+xKUKfhIEpF0HbUI9CRynQ/W2FtAyLN&#10;bmDFKX9ED7DOd6Eyyg+Lz8egUHHP0mgvsgLKRYnPpfvYbBRDT5uOlhTqm+/jmsI6hm4Zkh3M8fzy&#10;i1i8KxBiyDvUURHkjsW0B/fXR+5i9mJH+A62LqrZMscsaFsoUNspmiG9QlZV6aD2sO45YDsJ2wGz&#10;DQTI8hAN9ukFIh00aDhOs6ezr9ALhgZRby2gF5SwR3vTYGo1CWN6CYUdpcHUnVFcmEcu6GiCtinE&#10;A5/uvoAP59nDX2lSoKuuBBY3ruKxLy/j4O00ucVq0NFcGY/ty8xwT3qQFGHd2gGL9wYiSzHQaM9O&#10;wF4DEzwz6wZu0GBMVAVZBvUFSxzg0yI/KTfSF5s2OCFIZWaGxtqhXli60xCz9e7iq4XU1zRoOiUj&#10;z/BIgrYtIwbbzl7EXz65RbP5tVK97iFX0zYlH9IEdwcs2uyBuCEMxGWBbli43aivHvpJgrYVETS4&#10;/H53CEWLEEcznC+YY9f5OMXf8nx1NyRix6oLOBXaPIRILSWxYoGttzMUVrFSnN9yE/reZRp7r4yL&#10;oG2mgdO+D4D3aYD0xnxg3u2hK14O/f/3a+nBKmx50WStfXoDIaF+a+caYL5wfaeh8KeLAOM46p7I&#10;OruYRG7GEBaGkat236dDCtqWEpjdcsUhj96haTtc9Y2w+kYqCgc9x+6majiYXMbMPVfx1Zq72HYx&#10;gXyRBh1tadhHgviwn5hq7UaWjxvmbvCB2KyQTNAIvG+LLXohqhNw5MLcpuSeXRDhjkWr7BE0iifs&#10;UEVXEbT03jhg7Ik7yb3TvxW4svMMdnnXqUxedhVnwuCoIT45fBOfL7iPc95F8no1KH+lcV5YtMKW&#10;3itUyoocnD9hhFniOwvv44xrfl9Az6EfDU0OuVhh/mZH+A/n0jHKMx2zoM2ibY1Wk1dLumLyvJ6s&#10;qW//BvAYBLw2FNizjyxSos8VB70vv/sj1UmakImiOvzYdvofQbAgwfvuZXpJ02Bfj/rrS5LM0voY&#10;SdD2tNbC5/4tPD7XBJsN+i2gmU4WWGNK3kojThDQxAIt1+r35C+H0a7r2G+Tj7qeQpxadR0XEpQY&#10;dNEyJnpBRdg7Ys0uL8iHHoU4s/Me9FyGfs49bfT+t7iNJ+ZfxPqTUXS2dsfwgrYbhZ62eGM9WUDX&#10;UH8rLk/bhNrcc8Vup1753AVv4wtYeTl+0LwC7ZxC48wNK6zhqfQu6SYmPSRGj26+j2OexfJ+ticb&#10;R1eZwSy1HvmxAVhI9Z18pejoRNA9KyzeH4j0QWK5pzQayxdbw7pUfvHq7DBspXt51GnOYMyC1p0E&#10;6IZlwmFyhIP6hOt7gZfPKM6h9rBX9L80LummiUZaQipNrLe7kifNepqMp/GGH41PVg/neaNeOUcS&#10;tGINbQRpg0TKt4qFNiCdKldsOglastCyoFWPtg6e9bAEbWtOOJYut4dbXf8gU9ZUBKtLt/HO4vN4&#10;l9xe5huGI47Wp3hfN8PL7x4k17t7uJ8tozUONSRqLuPJxZcwa40+nlhgjKX2pbTcqhyXpqygHVy5&#10;2hFqcwezNzoheJROryrNG/MWmcIsp/8a7ekhWLPzJo6HKUYG9UnYvNISt9Lks2dNZbHYvewuLEdz&#10;62pLxc6VhtjnXjnKYES1cQy7hrbv1BqYnbyI709HIWtErUHbijndx+xNroiurYXZcUvyyu21wpNV&#10;ftMN8vaqlAZhDXlJOG/gjnsurliyM2BYC21VbilKxRrcvAgsW+4Azwbt3FHHLGgHY+umWdMPnia3&#10;YyfxflQ6hDvPAXJj26j4H1WKTZ+SxYosAzSDjA3kQrSQXigGZBGYf55eMDTQ2vwOzRhoV67eG48o&#10;aJvycPmsB+wCvLB4rQu8ey2g5BIe5xuGa7c9oW/igG1XkocQtD2oSw3CwuXOCJDe8Z1IpZn/jRud&#10;ESyy3F4Lh1u+sHTzxpbdtrgQWiENJtpyQ7GQBtTOijF4irsN5qy2pXur1r9qesYltH60qTAKK6iv&#10;ca0dZ0HbVg0bUx9Ye/pgE7laXokZaGFrr69AsFcwdtGAfru7suW5P69VOaUoE+vPRH+4TEzwiZEQ&#10;BeKzt8fczT4Kl/la3D1+CUv0o5HTN6nUjQTz6/jgSCgyhjT4VODm0dtYdzlFLjzIrf3g6vPY61qq&#10;8WTf+AhaqqOJIso+CcTD5HY5+/rQb9NiEqj/+xUJCkVBnXeRiz1ZaWndHu7TQOxtGojd0KPvk6U3&#10;lETuOTr3FomIMRxqbdvTWYCTWw2x4V4uqgZN7LU3taIwt4KeWi0cTWyx5lzcoLFiDzLsbuHDA+Qd&#10;I+kkctMMcMWclc6IlfLdDBeT65h/MBBJw4iOruZqhAdE4ii5B68hkTHE/M2oBEYNClUfi7VLzuNU&#10;WNOgNZI0b1hZh4KSWrKxFUF/J1mTXQsGuA93t9QgMigGJ45ew0rLXCl/bdUN9J0a+k4Jzu+zxEH7&#10;3BHfIZ3lGTh56BJW0uSptseYBe3gG6fTUo7f0SRM+ChW1TZf4HnyLDCl/ruGrLyvzSDPm0vAmi/J&#10;FTmO6iq5yG8hQTBG17FhBS1NouXGRMPksieu3HfCmhNR8glfqpU+l22w76I3rMkj0zuiACUjvhI6&#10;UJKXD7dblvhWzwXO+fQkK6OxbK0TbJKyERCVBv/kUoXHTT3cTG2xnO4ltwbX4v5RM+y9lYbBc/Cg&#10;/BUmxOKiiQdMrZyxSi983AWtrCID5894wNrbA4s2eqF3injAI+0qwbldNDF1PWPgUhVyHU739cD8&#10;bb4ILcqlgLlpiCpokLeDrnycpDHGPkeFKK6LwQYae56La6GwFSWwu24JfZc0uAVH4aypJ84FqirF&#10;nupYrFxwC7cL5C/10ihXzF9yD3ZabCc8NkFLHYwpTYp/uxLwcibrK9Xb6qF6E+qv79DypqfJK0Y6&#10;KmlynOr0lxdovEGTh8u+oUTXOU0Tiwtp0jFLuNPTeGOAUUXzVjzitj2njCnKcQ5iijuHErQNkqDd&#10;ToI2lgRtDFloRaTj3hRFFrsERZTjdLLQCsud+F8sW2g1f0qT+BsVVTWIJQuteLbi2Ytox8lKFlqx&#10;P7FyvRhQR8ZgoVUVtBRV290OC1bZwEd4rHTk0LjHFOus86lTycGeNVa4lSEXY6016bik7wofaVKe&#10;vAfINezDnX7I6azG9cNT1UI7sJJUxYTQllq3cMBX5dUw4MTO0iwYHL6KheaZSgHZOhFpaY2Np3wQ&#10;2+v9U5+MLavIDZJmFcXRWBqDXcvvwWokQSurgfulW/jsTDDi6ga7NI5eqUcWtG3IdHEk12Fb3O6z&#10;EAx9zZqEcGzadRN7fahTpaGiqZ4ldt7NINuxOAphSC8bg8BqGkTJ4H7NGkbRpUhyp5faDn/QvPiI&#10;RyvNlC6ZLIKWguLhDLn1zCaLbXKdar5zrIB3XiZBQBaAezTQ+uBnwOcbyNxOp+ba0ovlXWA6JS+y&#10;2NqQEFhH/yuhlUR3yL3TjQb9GlrYRQaGF7RdiLeyx0GXbOSSS+yqVY7wVAhaGdVJk4sucMoug6OR&#10;DTYNK2iDyZrjBLlVshMp/h4kaF2kgUhtdDBFsQ9DbHEOTm21gGFouTS46Jbl49phEyy9EA0bnyic&#10;os3W3954G+ZSJPyhj/a8cJq0GG9B24PSYH8cuhWJJLJeHdtsCZMBgrYLVWnkNr/+ImZvt8Z18oga&#10;SU43Z4ZisRC0jfJ2VpYRir1brmHr/Sg4ePlj3fpDmHEmBAm9ngydZHHdYYIT4fV93g4DS9+GeA87&#10;rNxuSTEFouBkS21tyUEstipCjYb1YFwEbV/mqD87KDwLhhG0PTQwmkdua0sMyD2Z6vnq18gr4S/k&#10;cSA6LfrsAAmE6TRwMiZPhAi6xjKa0ImjVk4TXrhLLvdaeLuNKmi7aIeFO/fxGa2F9ikZSUrWwP6C&#10;jaqg7a7E1d0XyTpboRCBtLykOA7HdlzGulvRsPMOxo5tR/HeIQ8ED2mZ7EFTfhy2bruMrzbcJcN0&#10;/fgL2qYKWBhcp/FqFHJkI1SQ7nyc3qEqaFuKErBzx1V8ud4MBjF1A12Le8RSIItRBG038kJ9sWWX&#10;Fdy0tM6KKjaugracXIbn0yD+EA38h1gu0FelaY0qds0GKJ4FyiQfDcCO+t/p02nNN60XT6Y+eD95&#10;HVyh0X4yuSPfvguk9joEj/KCGvTxcIK2k4TVnYt2uJNajqA7DljRK2h7ynB573V8vOg8vt1/FbO3&#10;3cYxcrctHzYoWx18bB3wFa03XWgShXjRp6f54qON5HlgZE5eTyaYucIAa5zKaQl7Izxv2JGgjVSI&#10;Z4rRQYJ23+10FUHb1UzLnGiy50ZyOcItHLFs3AVtG/xvWuNEUJG0pnfxeg+5y7HyQcsIYi0s8flB&#10;V7jkD3KLJtfkJFoy8PIGcxw2uY9P1pzB+5vvwChWtLVmBJrfJe8hJ5x3jYXFXUvMWnQU23ypT2+n&#10;JV/+Adi4ieIZbCBvM4oJElPSMkRcxzJYnL6MRdSHW3jH4QJ5Hk1fZYJLow1QhqgeYxO0NMbYRWL2&#10;32jy5du3aYKQvGZowhgVQyznS6H+923qi0/Qz7vUH79DS0W+3S2flMmk/nYe9cPTye3eN5tie5BH&#10;wiaahC+Lk483PMmDQYtjSEEbLzp/em2cOCd5FYfntaoKWl/a6zUgOg1btRC0pWXV6OjUfICrRfn4&#10;KxNIoIuiFZaUVdIkxSQQtF0knm7bYv7ZeMXsnwzel82w/XICCmpyyF1LiLHa/o6ipxaeLqEwtQ/C&#10;Qb3rWHQgANk6Imir4gOxbIUhVpjnjuge2E1r0k7TPtIzj0ciV7metBbC6IwFttzP7R9Y1CVh40qa&#10;FCDPDHE0lsdiz/K7sCga5k3dVgWXi5fw1lqyoldot+ZneEHbhnQ3W8xcfIUsyFUj6qzapBCsXnkO&#10;S+5kKcaqJbh8mATt/X4L7fnNN6DvW4G0zGDoy/1XURTgjeW7QxUv2uEbUXPWAxa03cQy3JIsqfSC&#10;uECboyf2OuPSVO1ZCiTyGK1NCRphsJNAL5JPZ9IaGLLG7qJB0iIaMNUNKl8zrTmcQ+d4R9J5ZN16&#10;k148b35Ilqxe9zj1O5XhBG1TSRT0byaiRKi0mlisWumCMHHZriaE+nnhiod4QbbCwcgOO29mDyHm&#10;aFBPa7y/X0EWWsntnSy0gR7YvMULoZWlsLUJgHuqMFeVkFi0orFgv1LpqsnACb3bWCwCwFn44Cit&#10;4VNxy1cqoix3/AVte002bpkHwTdLDP4LcXijDbWtoaLayRB6zwKztvsidQSd0EgCVi5oe80nZNGI&#10;p/VZW69h1e1gGJ67j4MXSNAq9FRrmj++Jo8Ff/lai2EOCsDi7IGlJIy3OEXDcN8VHHUuRPWDELRZ&#10;NPNvQnXcwJBc0aje9XUzVLcPjCBoRUkaqCbN/5zWyZIb/UX6/gdUd1UGfnSdzZ+RtZZckC+SW+eb&#10;b5B73FM0OPOnqqTZ4ssRBa0IzmV2E9OX3YNZ1hCDvgHkq2E3hKDtyA3GHBrsuRQqu632oDozBtt3&#10;mGL5VV/oX7bFwdMeCBkuMKJ0ny5kuNphxhoXRGnheDGshbapFPfI+vH2Vrr/oCVAKhWrKw+nhhC0&#10;8vNo7be3I2bQUpYw5fx106TjaIK2ow4uZtaYr58gnHe1PjQWtPX05rS5KO+P7/lQX6YY15aTE+kX&#10;tPRjFlmkRqpO7eQWtfN9Wj9L1lfFhLtK5p2pfq4lSxdZAPE59cUzaZLmS+q/aTyj6TGUoO2hiLVJ&#10;kd4wtBPXown++85YRxwlY3B3FRzve8MsQr5kgyJe4fhSc/J0axp5fpPKtXedKXaTZ0lzZgDep2BS&#10;6z3l76rqUApStvo2XMoa4XvTHsvJfbjXQmt+jCy0N9MGrCHt6WxHWow3DGzEk+1GnI0LWZDjlCbg&#10;NaMwlMtxTV4QTt6SL2VqSQnC0o2+A5cb9TQh2uIO3ltyG1cofpDK0d2KFNvb+AN5Ad6RBlO0zMPk&#10;Kj4+5I04aSayBk73HGmSnAK4uUfDgCajjKNqUZAejPnfXcMF8R0KCneTAmd9dSxiwNKQvntRsM3z&#10;Z+9h0VFrHLUPxontN3A7T7Oyi7M1ErRd9MIIpTGDqN8XSWim0iKs6zTxcsFPcWOaCX5rMfWj5FWg&#10;CoU8vMjF+BMaS+yk5UtblwMr9qtOGtZ60niD+mJfGm9soPHL21TH36Lv3FdyGVSzmCMJ2r16Z+Ab&#10;ngy/tFpVQeuZUAm/yBRsoUXQ6lhoheUuOoUstGky5BbQmsXaerTIaGsRTlOWQS2Fms8pqKQJ7hZa&#10;J/uQLbQdVXCmGbY5xikKt6QOBN0ww7ZLsciuFILWCjfTxJZNtI6uphCWppZYsNcS607Rz40XMOdQ&#10;IHIpKtvUttD2oJIGsespEt5qy6QRxVhXmYgOexFfn/ND1KBxVkdmLLacuo3TMUrWhNZ07F15D6YU&#10;SEnqrikQzcallnCsG0LQtlZQZ34bn2y3gHnmiCOsEbupIQWtiO7p5kJuopdx2KdwRMFekxyJzRvO&#10;Y8X9BKUXRCVunzDHHgo0JA0HKEDBqfV3cS4oGafJyvHxYTfom3lh5wGKBDuH7uGahLQR3LweuKCl&#10;rchgS4OZOXPICkWulz7kXkfWNujTrOkLn5ClabgwVoNRk5DZtxn4itZnDTho9GW8gsSEWMt1jdw1&#10;18s/tTlOli6aXdVwIDy0oG2By2kDfLBRzMb74ozRLbw5+wK2WIXCJTyGAhwdxBfGfjh7mwYA5Ob6&#10;7hozCshchMoB9+4hd+8wCoJmSyJOZLADyZ6e2EKBv+56uGD+otNYeo2ucdMSM+ca0TpYe9jQxNtg&#10;+VYQ7INVG9wQNcL86vgL2g4k2ZvjS7LIrDClPN6wwMdzjPDtSUfYZzQPQtyF9GAvbNlA6wJH0J6q&#10;glb5obZQUBILbL+U2DdQTLO7iRmXyK1Q7fD+JTi71gzngis0tu5pZaGNugEspzo+h9Za3aSBTp+I&#10;VkPQKhc9hOr3n0gAD14z6krubnvJ1a2IBOxf6D5BNCHURILhV+R6n6NZnzWsoG2vQ5CZBT7bcIus&#10;7zVqNJ2hBW2e813MOB+CjKH6WqmstIb2ph3WnwgnuTHS0Y0ictPfvsISzlosGR5S0DYU496Za/h0&#10;vz2cKWDYqMeIgrYHZTRBuGOZOeyVtZoagrabgiAanbuMNV51o2ZhpBM0FrSVcRR4jJZpiP6YLJmS&#10;MiuldbNf0aCcgiuhbITZn1YSBztpElKsCQ8bxpOqjOr+dhK7MdSv76FAPPPIi0BIuY+/o2BmXhqX&#10;dShBK6vOxIEl+zDzrOhzXbF2K0WKXmJKk7zZKBz0SLu7s3FixTUYRjWMUp/rYEFLJQ7cy0JpThi+&#10;2eyJkAa5spdVkWvvfhNcy2pBiIU91h4KVbyfq3DjwF3st8gcMCnRVpcLvWX78PEpP+jfdsOG7Rcp&#10;+vs1nPbOBBnbND5UBW09bu3Uw/t77HHyji8OHb+G1765iF0OMUiQlqw3IsLSBl+suw7D8EqVd4iU&#10;gZ4WJDrbU4yvmL754aJgF+w6agdX4RimfHRnYu+y+zDPrUNOqA/mr/NTiOcuCmLoim27vRE9kkWf&#10;rtUgloSRZ5i/FmsHNBK0nTQ4tNwnr9/LyIU4aPAkCllX3/2YPMNoEnzEgzrgzbTMY/6NQWdRBTOg&#10;ZSDXySIbRJM/f6QxjThu0RjnFZrI0WxucegoxwoL7Z5Dp+AZEg+3uFJVQesWU0pql9bV7T2LuPQu&#10;Eqoi4FN7XxLiVXI5pgh0Gfld5JLa/1kiRTFLy2tCKkWd5TR1GaTTM0zKbB3w3MVzTsnpDwolXIyV&#10;68WAOkL1pVLLoFCqLscyRNpZY+46V4UbfjkMd9J6IbNs2g+MgpetuA2TZHnrL/Oywkvz7eSL/smy&#10;43bhIr7aG4S87qksaClCcWU2Tu64gq2OoyysIGu21ZnrWGAYL1Y2qBxlFChn+zGyvg5ww2yE1ZGL&#10;WEAvKDH2z3C+g/d3BZFtaXDP24I4WzvM3eEM39EMEqN1gSr70NKWK4nh2LD+JgwTRn6Tddbk4eyu&#10;K9hoO9ha2Y44S0t8d8gN0aIgWZ74dIMtXPIK4G4TiGPnHbDL2BYrKNrgX782xlbLaCSMMPh74IJW&#10;hRm9EOxIbL5E1qjkkXp/GlhRREWcI/c3cbQFk9smDbpoNnjAUUeDpO/JaptFs+lJJGh/rVhz63AS&#10;eJbcgtQYsypfb2hB24QY73ASsrSf+HlHbNO7ipe/OIelV2k9bUIuzK95kjXRgfautcDXy2h7rqVX&#10;cco7D6WDxHRHMwUR2UzbmISKutCAe8ZUp8ktLzk3DVeMncl9kK5/zgzvfauPj3ffx+34etrWsYye&#10;cwJyJFRNtC3QVXyhnzRkFOXeckyEoM1PSsQFI2fsEXnUp3X/3+jjk/2WuJ/UhNrMJFywy5JHuqUj&#10;xc8DK/cFKvI8dKPpF7SiUvegIi8Tzq7Z8gkfiuy8cbspDriLiKPi6IDXRSOsNc8aNEmgfO02pIYl&#10;wIuiz0pHmidtrWIFBwq2NMpYSyWDWgnaYfuGUQQtDbjJzULhdUAs9MglbjZZFpSPDnKp30WTOXfJ&#10;hbOd2sRjJA7CyfrTTha2X5LAyBoPQdtGgZvcsXCTJazKhi3MoA+GErQUIfaaCVnZk6XA4/KjB/Xl&#10;uXB2SJevLW/Lw5EDV7HOskAlCnBnQRouWqX1rTcsjffDcvJiSNLCaUZV0DYh6NZ9zNnvhzh1K4WS&#10;oJWKU0zLf6xS+jyEqlIDsXwTBeRRHqirIWib8pNxkt5P5xI0HAEPegIaC1qVR0sePmvJO2A+ec+M&#10;eNBLxYQmWt6iAfywr2uC4EnWsNU08SJ6KBGI53s7+p3EwUyqp+RirukxlKBtbymGzQ1vHJL6XCss&#10;WGtI46OLOOhM20xVlsDKJhq+vQtnu8krk/oBm+yWgRbaznqEe0fhDlkd5UcFjGn51hnXYjRTQLaL&#10;Oy/jAEVZF0dLnD/mrbtL0bppAiPMB0vJNddKzJPXRWPJ5tswpraoPL8otvyxv+WNw1L+rLFwvRFe&#10;nHsB+xySkalFcDNVQVuLAPLUO0F7pe8ytsf6vSb465eGWHsnBJHk8ZJPruxLN9D7g3TM8ActEUmm&#10;AH9bKbif1GV2IuDGXcw9HoAM2us7zisWganyAVF9qA3e3eiGONpKso62rFu56jbuSw25CTb6pvjm&#10;YEhfYMO++/VUw9s2FvLVVd0IvHMdHx2OHHL8Nlqd0EjQqlyM1gFfJ6urV+86dVrGMYuWOd0lt/gB&#10;B403smhix9hd/t9mGld8RsuZKNjYgKPaldoKeR8UUr0Jp9gdv6WxhzjuHqHAUSSkNXTkHclCu/PA&#10;CbgGxMA+LF9V0DpGFMIrNB4b95xGvIaCVogcseaS09RnICYulEXqgxK0LeQe+u1cshD2BWqhIDG0&#10;x6IR7fX1+R5zGgBewTcH3GCdLwYnFTDadpa2pqFF9bSlQFVKJL6nffO+I0vdZlqjt5D2DftmnxMi&#10;66pxeY8ZNpmla7OUarR+ZFw/V9m2h7ZFCLphiN+8cwRfnSKRcMaG9lG9hwPmMYpOsP/2hf6WeOX9&#10;3Xh9pyW26dtgwwlhvfGGt9RHdSLGwQYrt6lGfq0mN8DvVlIQph20jQhtD3QkQf7yaqeXnot7IPxJ&#10;HXcVx2D53B34w8LrWG9oh02nKXQ95eV2QtPQM5sjUBlsoe1qrMC1A4fwXx8bYLGRA7YoynjGY5DY&#10;oU3Qw82M8bvph/HZCQoqpDhv/70oCANzR0Ua9h+8SMtH72HuIiMstqMouoMGeNmeZAXeGNg3EGzI&#10;ToE5vZQSB01QNqUH4Zu5VnDRco/SMQeFKvWjmcx/pjUtzwKryFKwgIStSHYUXES8f53oxeCTKkUT&#10;RTGd+xG5Vn5Ln79Pa1dWkvtPgbJCpbiRK2gt13Ea2IsXiYz8NJfR4GzWF7SvIq0FO0/X1PAYLcqx&#10;dLmicMyfb48AFWNGPSxOWWD95Yyh6w5FykwKtsZHC69g+bbrmLnpLszyB4/U87CHtnkyjq6TbtXT&#10;Vkb6/yo+pCAzyw/cwZf7bWCnmOZvzEmDhWc04gf5LLbSFilzqK9xqNFQzStYjboPLYVu2kkuqZdT&#10;5AMeGW3DspOsJJ+ftMTKI1T+016wShnZpNZAQuDrOVZwlSK7036IufG0BcRFfHz0PhaTy/D8S8FI&#10;6lv8WgIjGhTudysbEGOmo7YCnu7kqk17V4uZiww/2l5j0xWybptjzvqr2ERR4oeM/zFKnRhfQUuC&#10;YRu5rn1o0n/X4Cu0BY+9ZLhCdx7VYXJfe5/q8Te0XvZjGvjHK0/b0YjwIomI70/T9iiiwlGDPkGW&#10;r/fIyvDBi8B6GmD1h2pVq7YPZaFtK08ng9ou/PKbS1hNg+TNtG3S+hOWuBRehcZhjXZVsDh7Hwtp&#10;/WK/Bq7E5W3G2EkRQav7RCN5J9D1z9O62g+PmGPpjhv4Vt8L4WLrCzrK4yNxOyADhTTP00nrs4/Q&#10;usXPjtI7Uc8K64+74lZCjaaGD+m6gwVtXaofvvpiO56kiK2bztlSzAUrbDJwoG1XRtjaqSsHh9bd&#10;xl6HPLn4pvXyx2nblk/17svzd8wFpnEDBQ1o3e3JzWbYYamYoKGvpdP6c7Pocsh3+upBQZwf1i2/&#10;DZuhZmjVeoryk8YsaD3ICvWDfyChSsHGFn0v74tX0+SJ8J6soLV8ZjT5KCaK82jS5Td03q+pP15O&#10;Lpu9/TZ5HckPetiZVKc/ovobIFQMFTSILMAfkfu8WJc7aw9thTLKxPUQ5R59H1oZWfttsPhojNyl&#10;t4X2UjY2wyc7rlMMH0tsOmANPfc8VLcPqsSdDYixd8bXG0ww/7gFVh8wxzazeKRUyftMMVGx7cBt&#10;rNczw/e0/cx8s2L5GKuhFNcuXsFHK82weMV5zL5Ee4k3yCt6VkgAzCJLB+1L24Hwe/ZYeCBq2L3J&#10;R3vcI+9DS7o6xgffLfeQW01rc3F8/R78zxcU2Vi0YzGWOG6O80HlqB2sb9tliPa0w9Ld97CSgpPN&#10;pPHm8VBBkXb+sKFJ/s2mmEuR47/eYIpDQcXybSbba+B6/RreXn0Pq8hj5NO1t2FE9V+8xYRAvuOb&#10;ghzxWuihQKaGN2hi9h6WHLmPL3bcx03aF1ybY0yCtp0ErT5NxLxCbu+izn5DdfwkrX2toJkFsbWa&#10;8B7zpwlDMd2R40b9MJ03l857lybP19FYhAIy9R95FGGe+mh9mlwX1amJRPEi8jL7jMYb786iNeMk&#10;ljU8RhK0O/Yfh4tfFGwCs1QFrV1YHplv47Bx9ynEZ3QjNp0GwsJKq0jRqZ1KFtpuySVV+XP+XTd5&#10;iOecQuYPWTs14pxKaTun4Z51NNUVbS20XY2VCAktRPGgjrW+JAd3LQJgfD8CAWRBlh/dKEtLg6VD&#10;MHxoAN9JForsiChcNffHVa9khGaWIS05HyUt7chOzENsXqMa7mEatrRxPl1F0IoohfEUcMAjEjds&#10;g3HZOhgXzf1gFpCFwfELqjLT4OgdgRt2IbhC55lYBuCaSxzipFlC2vImvxCRseVDWK3akRkci2v3&#10;g3DHh/ZTVJSpsy4PZvSSMaRIjt3VpfD3D8NNx3BcpWtftgrCJfrpnduqMdPBgra7tRkJYREwc42E&#10;qU1/Ga1jyvuWLklZIvGWlxAHy0Esbvtl9u3mUU1RfC2Iz0W7DOIzeITZRUFXihEcXda3TqeVIt3q&#10;0Sy2PQXAUz46FfWwRGmbFU0e9ZgFbU0uiVdyq7xC7jqnaZDem0LoZSGK5USDdXLV6vMTzfEm9yA6&#10;z5ACi2QO9lei0aAVzfrnK70oS+llo3+WZkxpraGGs6WCgzqCtqNB3pZVGcqQk0Jba2XUjTAZQluG&#10;uYbivHk4XGKHGKjTGsa4iDykVrb2D+LrCnHXPhBG1pFwT+u3xrXSnrPHb3jCOmXgM+5qqkToEH2N&#10;us95VEFL1o0YymM6qcXemigrTMNN8hgwvhcG+8jKUdELhsGUx9K+ekjtODcVJvf9YeyYgiSlfZZF&#10;VI6ksGyk0dp25ZJ2kvuotaUtjvW5VrQgISaW8uCPS575I1hzRyYxvoKWZFAcuWH6Z/XfNJpEwiGq&#10;/5mK0jTQwMiE6uwZWj8bMNhDgwZeAdQegpTWZ8nEujA614DWQvaaxdV9uHTeUIK2gyZHw4LCccs5&#10;AtdEP2gdRP1sIFwoSrxix6gh7tCGAtpKLpw2Suxvmc1IichGcknroDpAe4aSWL1q4Q8juwRESovR&#10;5Uddig+2Xo9AdKlcGHSXZ+Ee1Xfj+yGwDCzR2GW897qDBW1TcT68KBr5DYcwqa+/RH39ZbswBBV3&#10;DG/Fp7WISdG0dUZxc195eiqyYeEQJOXvvl+xine4iMKeGpuH+ML+6Mn5IfZYdzcL1ZIqJhbVZYgI&#10;LUL52Ay0Yxe0yTSIN6MJFmOD/r74PP0tqmEt1VsD6o+dqH8tp8lBS/q/ifHAfju+twLSsysnAUzv&#10;2n6YNJ4JpPWMp8lqG0n9vhbH6IK2HSXZBQhNqup/Dq20vNAnFEbmgfR801E83IRMD3leRkXiPI2/&#10;zt+PR9yg9fn5kdFSfTX1TKbAYf2Zb6kogqOlHwwtE5FY2V+Pi0IdsI6MCxUDHCY6UJZTiFBa8qiZ&#10;H0X//UYWtN1ophgMQRElkmDubqhFZLC8HZtK7ZjGVVQ+x+TaQUJbcf2OJkR5irocQFGhi/vHULRf&#10;fHBwJIzo/9cDSgbU8U4S9Y5kITY2D4VzQlXfu66B1h7vMg1BcIECeDPFhnAJhpFlGOzI20jbY0yC&#10;VmpuNE5wuSSvtxRrBeWKh9lD/j+2NNl4ltaPS65AlO8MstCK8YYRnZc7eEKY3OwtaLxRrGRmF0tA&#10;zlLfbUHtaARv/eHKPpqgdaZ1utYBmUMI2nAlQZvJgpYFuly4RpGAfRCCVtvGrCvfUxG0D7Fg3dUl&#10;CKQXnlORFopnhHyPvm3Pgyt0e14KbPwSEVWrRS87QjbHLGhHRECDIncRVIeiaI7vo1EbvDqCVu2L&#10;TfCJHbSxvZ1vPHmfju8zHlXQTnC51L18d10Fwn2CYKfYGkLd74123vgK2iHuFkWTMw6+ZKEd3+c2&#10;Wrl6Px81yrG6Fxqn81oodoBZcA5yhlfOWt1p1G17tLqqdl+qiiBhQOuSG8coYAfffcwW2pGKU5FC&#10;IpY8C4beJ0s7EBp+a3RBq+EFJ/D0mshAXI+uQv04v7tGs9BOYJE0unRreizuBWYiTdqKbfyOMQva&#10;4bJCnnFwPUeTLuRFM87tUt3Sj+ZyLAStFTFV2YfWPjxfWmArWWhZ0LL1WWGZZ0GrbtMb23mTSdD2&#10;UGC32ur6cXfTnkyCtquxCdX1zSpr1Mb2FMnYlF6ETzeShXWijpI8ss5qGMlpHPMylQSt9IzrmlQt&#10;RGPkMVUEbU9bG+qq6lA/vuMnChrcjY/WXEB2kRbmT3XYV9IAqk57i4U6txjpnMkmaDso4GZVc5um&#10;y91HxTCZBG0rbRdY1datjRFnxHJOqKBtIctsKbkUj3P7GvXBKZ0wlQSt/Bl3jbs2miqCtqOuAVWN&#10;rRov1RqtPkyYoO2hii3GG/TMHtYxkqDdc/gUXP1jYBeWqyponSOL4E1BIzbvPYMEcjmOI5djERiq&#10;NwnX0wpac1RWU4M4CgIluZ4qBY3i34cPljS12VAdSG9FcWUNDQ7bpP2JleuF8u/Coquty/HDajCT&#10;5b6TSdBOFJPJJGgnqowTLmgnKuNqXncqCVo1i6TxaVNF0GpcMDW/MOGCVs18TNRpk03QTlQ5J5Og&#10;nagyTqignahMa3DdqSRoNSiWRqdOFUGrUaE0OHnCBK0GeZioU0cStPv19OEZHA+hXVUstO5x5fCN&#10;SKJte85Ka2gHC1ohXBKzOknUtCO3tAqp+RVIL+Ck6wzS6DlnF1ehpqENydkDJzkGC1tNBK2FR8xE&#10;tYEpeV0RnODv/rJesvDp6iH2Of5ozUXJMqqrR0pOKT6nwDu6eoRS1OJptMfivguK6Mq6WtARypVJ&#10;771PNkygFX4KMJ2x9iIKywdFVJsC+VYniy0UxfQ3Hx/A9OVG6pw+Zc+x80vAsiMUzEiHjwMmLjh3&#10;109nS7iRgpP98PkNZISS77f+KB5619xx8iZF3X1ED5+IDMzfS5GKdfDwjkjHtKdW48gVWoNLh4OT&#10;B2IV2/YcOnEOPmFJ8CDtqiJovZKq4R+Vgq379YcVtMIqm5DRiYYmsY2LSCJYECfdZtCJppZOJNFk&#10;hnzf4bFZaK/YhOBvnlwlBRaqrG3ipGCwgqJC/p+/boBnWJrOMikorcG7K4ypLpXobBl9IzMgBvu6&#10;Wrcd/BOliZdNNAGjq2UcrVxBsdn4aPWFR7b8pVUNeG+lMSIp8N5orKbi52LCQgjaNxYb6GT5ep/J&#10;dftQzKOB8FR8RurmeYu+LQ5fdtPZMi6nCLn/8OJGeIXr7rhhtGe909BBCv412nm6+rkwDs3eZqqT&#10;5Tensv3N02ugd1W+XZCyoD180oiMsKnwpoBnKoI2IKMBgbTZ8/aD52gNbQ+5FdNetMLteFCKSeuk&#10;z2nD4CxOjwwDet7iuQ9VH5T/F0N1pbK6ES3NjSgoLMKNW+YQVjlxiJ9tNAliQBtd/+DZtfjFe7vx&#10;Px/s5aRg8NPpO/GTt3bgv9+nkPI6zOWn7+zEf3+gu2UUz+9n7+zS2Wco2u1/vLUdP39Xd8s4WvsT&#10;z/inOvyMRyu/+FyX27Hon0RfLMqoDoupeo5oyz/T8XYs+qmfv6u7Y41HZdwwUhsTz1eXn/Fo/ct/&#10;6fCYQ/RRP3h2De1XTLsy0OHoTBbaOIoWTseR0xcQEJ2OgNRaVUEbnNOC4LgM7DhkOKKglW/nw+lR&#10;YzCamJXqxQiCtqmlDYWl9bQVQDBt8n0a05cZ4v1V5zkpGIggK9OXGZEF00h3maw8j7eWGErWHV19&#10;9qJsby3V3br9wWp5m31bh8s4Wt18j7wM3lp6Tmfr8GjlF5/rcjv+gMon+mNdbsfiGb5DLtW63o7F&#10;OEO4jqtTp6fiOY/EuGGUcaL0jGnsNBWf33jkWXi96Wo7/pA8oV5ecAaHTOQux86uXn2C9uiZCwiK&#10;yUBwRr2qoA2nDexDEmhD+MNGowpadcQNnzO6RVPXGI0kaJXd++saWtFIURv5GEigoroJ7R0PL6Lc&#10;g3geZZXabR7+IPI2Hvfo6u5GeVXvfsnjccXJdw2xxrC6TmmvucmXxQnNUXd3D8p1vB6PBlBqxw8x&#10;uuto+Rvr5yLAp673Va1tHaiq1d14BqIOPApjjUdh3DBSe66n8WRD4+A92MfaA0yd77fRss/KGt0d&#10;czS10HhD0U9JLscKC+3RsxcRFJuJ4OwmVUEbWdCO0MRs7DpijARyOY4nl2MRGIoTM1C3DgiBPpzL&#10;8dTpHjinTIAJMAEmwASYABNgAkyACUwWAgMErb4JeRVnISSnmQWtuiKNz1Nf0LOgnSzNnvPBBJgA&#10;E2ACTIAJMAEmwAR0g8BQgjaUBa36Io0FrfqsWNDqRqfBpWACTIAJMAEmwASYABNgApOFgIrLcVwm&#10;QrIaR7HQZoHW0dJetMLtmBMzULMOxNJ57HI8WZo+54MJMAEmwASYABNgAkyACUx9AsqC9vBJY/hG&#10;pgy9bc+ANbQsaFnEqililSc8WNBO/Q6DS8AEmAATYAJMgAkwASbABCYTAeV9aA8cPwev0ES4xpSM&#10;bKGl2FC0z2y3tN8sJ2agbh2Io/rCFtrJ1Pw5L0yACTABJsAEmAATYAJMYGoTUBa0e4+egXtQLOzC&#10;cljQqivS+Dz1BT0L2qndWXDumQATYAJMgAkwASbABJjAZCOgLGh3HTwJR58I3PVJZkHLQlV9oaou&#10;Kxa0k635c36YABNgAkyACTABJsAEmMDUJqAsaHfuPw4HrzDc9kgYWdAmkctxYlYP7UfbrXFKzOlB&#10;ar5qSsnW/FpD3T8xuwfJufJrJdG9knMUv+fS7+N0j8H37b1nEl0/me6ZJLlja1eeZMqnuM5wbMV1&#10;lculzTN4mN9hl+Op3WFw7pkAE2ACTIAJMAEmwASYwGQioCxot+87BjvPUNxwjZ0YQZtIYiw2uROB&#10;Ee3wCW6Dt1IKiqeIyfS5OEdbwSW+G5PYgaCITsSSqIxJ7ER4Qhet9+1CVHwnIpPJ6kj/1/b6Qwpo&#10;ul5sSiciKP8xqV2IoHtGp6tfDiFgUymJvCdSoKWQiA6EJYk8D51PcV60olzjXZbx5DLctVjQTqbm&#10;z3lhAkyACTABJsAEmAATYAJTm4CKhdY7nCy08RMgaMmqm53Xhqs7cvHbnyfid39OxR8fS8UfpJSM&#10;uaebEZwOpCosqhqLK7IYp+d2wvFSGeZ9WQnfkjYYryzA7O9rEVnRgh3v52H1sUZEVAApYxDNA/PV&#10;g4zyTlicKcLCTypgfK0c8xfl4bR7N3IKR7dgJ5LQDo8mAR5Ne7nmARlJjdg0qwiH77SCAnMhaXA+&#10;iWFOXisMVubj6wXV8K0iXuNWlvEV+ixop3bHwLlnAkyACTABJsAEmAATYAJTgcAAQXvgBBy9aQ2t&#10;V9IogjaHXI7JtVeyIqqb6Ds5+a04/X0u3ptZAYf8LkTGdSBEkSLIuiksjokk7LJLKZXJf2aQe7Lk&#10;ZpvXg7RC+rtY8VmxcCem/5HwE+dmkYBM7M0L3SuX7nViXg4+/LIGEVXNWPdiNr4/0IBwEoEpJH57&#10;v5dN309WfE/cP4XuId2bUkaB0jUHlTNJ5JPOKW3ths2JAnz5RikMLpXiq29zcMS1G7l03QxF3qTr&#10;CYErykfWWFGGDPpfZVUb9Bfn49tltQhrBtKEq7Lyfah8Gb0s6FqpdM/ecn30RRW8a+SCNqWoP88p&#10;igkBcZ2k/P7/ZxbJXaHVfl4TdC5baKdCt8B5ZAJMgAkwASbABJgAE2ACU4OAsqDdfegUXPyjYBmQ&#10;PlZBK8Sb2NqnN9HfvYJ2YR4+n1uLaOJTToKsUCSymkput2L9a7IMt+/W4+L1Olwxb4ZTTBcJy25E&#10;RMrgE9ACB+dmXLlWh2vu7ST+OuBs1QCTmw24E9yBFFo7GxXdBhfvDqQWysXzzG/kgnbjqzlYfIgE&#10;bTWQWdwFLxv6Ht3D1FqGGCH26N7pueTyG0zXp/9fuNEAO7pmIonawUJQCOmE+FZcv1UPU8d6HN6S&#10;j7lvlcLUuQ6GF6txOwIoyO+AvUMDLtG1TG434l4Q5Y/EZnRCGxzdW2BD+b55sxIL3kjHi28V4Up4&#10;Bwn3Tnh7yOAb24kEIeBzOmB7n1iY1uGqVTMCyEJbWNCKU1SuWV9XwYfKkl3ajSDPZlyj+1wya0EI&#10;ifVk+q64V1xsK67eoLJcr8c99zbEqpRl8HNSfmaa/q7eBAcL2qnRMXAumQATYAJMgAkwASbABJjA&#10;VCCgLGj36+nDIyQeThEFYxG0PbQWVkapWSm1KgStDOdW5OKvL+Zj95UanNavxgn9KpwwI7GW0o30&#10;LBlMV6TjP3+bjr++kIrf/nci/ri8Bkkk3BwMCjDj5RS88XE+3n4jGf/9Qh427i7B4o+z8Ozjifh/&#10;75XBK7kdtqcL8cazJXArb4MBiefBgjaivgehnuWY92IGnn4uHY8/lo2tTm1ILCPhGliPnV9k4I8v&#10;pePVp5Px3BcluBjShXQlS22iEItpMlxblo6f/C4dL7yTjseeSsZHbxfjTiYJTDo3raQL3mfy8fRj&#10;KXj8hXT85TcJ+Id3SuAU2wG328X4yx/T8N70DLz8Uhp+/Z/x+MlPUzD3FLlDpzRgwZ9ZZBB8AABL&#10;xklEQVSzse5SC2JruuB8Kh8v/zEdz7+UiiefTsOcw61IKZXhjELQ+jaSpTy6BptnEoPn0vDEf6dj&#10;/sUmhJJAT0tqxYXlWfj1cxl45S/JeOr1POxxEkK/3+ocr/KclJ+Zpr/TMxaBwkax7LKgnQrdAueR&#10;CTABJsAEmAATYAJMgAlMDQLKgvbQCUP4hCfDI75cW0ELErEtZHGtRVlNNaUa6WdRRX2foL2wPhu/&#10;+nkyXnwvC2+8lYXX38rA66ur4BjbhdSMRhycX4gLQUBzN+BpkIvH/5gHU7Luep4vICGYjnX3OlCO&#10;DpyZmYxfPFGIm/FkWY2qwezH07HDpg1WZ4sw/YVSuCsL2mq5hXbJkUZEl7Vi62tpWE/XKekA/E3z&#10;8ZeXimFf2AGLE3l4+7f5uEsCGtVtOHW8AkcsZEgi92bJSkvRh9PIVTrAoQSv/yELJ/2BkkIZjn+X&#10;gj+/Vox7GWT9JcGbXtqGC5sKceBKG7LbyBIdXoFX/icdO+3b4WRSgGf/NwOHAoD62jacWZCHrxbW&#10;IERGVt3EOsx9Mgebr7UgklT8DCrvlvtdyKP8BFhVY+PKGgSRoNUnoT7rm2qEtRKHrzIwb089KOYV&#10;8gNK8epzuTjn3wF/jzJ8+K/pOJUIdBJMy2uVWG/chLiS3ijMPSgob6DnU6V4TuJZaZvEM66Rnr3c&#10;Kj+8azML2qnRMXAumQATYAJMgAkwASbABJjAVCAgCdq4JCmrh08Zwz8qDX4ptSMIWj1j2haHAhaR&#10;220iCbyBqRUFJGbrmrpQR9bDuiZ5qqwlkSPWtZK77GnJ5ZjcgHtIDFaSCBOJ1pMKF9nkAhJ1xW04&#10;v78MG3YUYz6JtdeezsetPMBFPx/ffFuIqzFAUVUHLixNw3d76uBDbripqc3YPSsVa27IYHm2GO++&#10;WAqPCrLQUoCmWeRyHFlDgva1HCw92oTYjFp88Zs0TJ9bhHV7S7FsYSae/JcMHAvvRqh3FVbPyMLn&#10;35dgw/ZSGNq3IYHWp6YpyplEbtHpmR2wPJiN/6YgUB7kppzX0AWrM4WY/VIRbkuClsQclbWkrgs2&#10;lyuxYXMxVq7PxUu/yMRhlzY4XCzCG08UwJTOLSlqxbE5ufhsXjX8G4hDUh3mP52DraYt8LxZgF+9&#10;V4I7cV20dpgiIYu1veSaXSjWIS8kl+PvahBFrtSb3sjAC+/mYRWVZf2WXDzz98lYbdaG8MQGHPg2&#10;C598VoK1W0tx2LQJEWINstgSiJJYY1tKQrn3GY3pp/Ssu6SJjMTs1iHqRX89qapuREtzIwoKi3Dj&#10;ljm6umjmgg8mwASYABNgAkyACTABJsAEmIAWBJQFrd6Z8wiMyUBgev1Igvb8MIJWiNxKtHe0IYtE&#10;YHQabWeTIU/SdjwkgoWgPSNE5mxa/0kiN40EoVg3K0RxkhCC8c04syYX77+Xh9kL8zHrA3I9fiYf&#10;tym4kYtBPr76qgAmtD61kASt8eI0fLWtFp7k5puS3ITtM1Kx7pa6gjYVL3yYiy/mFuCbBUXYdKwW&#10;9nEkpluoDBEN2DY3D999Qm6+L+Vhl3k7UsgdWexhm0RlSKN1rvf3ZeG/Pq2AJ4n6XBK01mQV/vrF&#10;ItwSgpaCWKXntOPeiUJ89l4OPp5LQZ/mZeOZn5OgdW2D/QUS3M8Vw4qCPRXROt9j3+Xi8/nVCCBR&#10;qCxo3a7l45ckaO+SoE0loZ9KTPNovXExfeeUsqB9k9ymXxAivABffVeIFTsqYRZMbtIkVvOLyXr8&#10;fT7mfEmi9y9kyT3TirhyeVkEcxFsq/cZjeWneNaZJJbFs0/KqaBri6Bhgyc75H+zoNWilfJXmAAT&#10;YAJMgAkwASbABJgAExiSgLKgPap/EcFxWQjNaVIVtBEF7QhNzMIuvV5BK4903J+EoK1Ga5sMORSR&#10;Nz5T+TP6XRK0tP5zEVkXBwtaEoapJATDbxXgl/+ahfMkiMgDF7c2puOZxwtgRoJOLmgLFYK2UyFo&#10;6xSCtlkhaNsUFtoyhYWW7iVZaFvIQpuNpXpNiC5pwbrn07DFpgvCs7g8owUGBxvgn09b/tyowh69&#10;RiQIVNVN+PpPKXhpfT0i6nrFN5Ce3w1/qxI8/1gOjKLotMoO6C9Kw1OvKlyOSXjmh1XhjZ+nYt6V&#10;dukeseaFePFn6Tjg0i4J2neeLYYFRTouIoGv93UWPvi2GoFkyS5JrcO8p3KwxbQVkbFVeOtPGdjr&#10;2IMS+izaoxa7NlfDI11YnkW5qhHe0oGjMzOw4FAjaMcjtNd34NLBOhLnnRQoqo7Or0EARU9GeydO&#10;fZmGX7xRDq96KsOA5zboOWnxmXjW2VQe8eyTcqoUgnbo61YRV7bQcm/EBJgAE2ACTIAJMAEmwASY&#10;wHgQGChoTRAcn40w2up02uAjKFeGoPgs7Djc63KsuaDNI0F7/LtsvDuzEt59IlEufFLySPj51WDW&#10;n5Px5LtZePezXLz7ThpeeTELZ2MB59MUsZgCQhmHkxCs7oTBnGTMXF8Ld2GhTWrCxreTsNy0DffJ&#10;MvrqExQUqrINp8W9PqlGRG0zVj+XiXl7GxHZ2AM/6xJ8/UoW3vwgG2++koHvtjYgsKgbYZaV+PY1&#10;sszS/z95m+49oxhnPDuQLLYIUgg9sRVOUkYrTFZm4umns/HxnBxMp6BNf32hCGbCQkviOzudXIFn&#10;pFGwqHS890kuPvgyG6/8IQnr7spgrV9IvxfinhC+5V0w25eLx/45Dh/SlkLB0Q2YR2tz15hQUKja&#10;TljuysGLT2XjvRmZePmFFHy8rh5hOTKcFOWaVQk/sijH+JObNAXGev2dLLz/Wjo+ml8Fu2TaAim4&#10;Hls+SsWvX8/BzPcpMNTrudh6R4Z4WkPbW5aBExLaC1sWtOPRFPkaTIAJMAEmwASYABNgAkyACWhK&#10;QMVCS5p1SEHrly1DIJlvt2sraIUVlrbF8XZpxn2HNkTRutABwoo+F27H3jZ10DtagQP6tbjp0QZX&#10;+0a4JfUggrbTsbRvgV8qRfClbXx8XRpg6dWOSIqsm5TRCWfahscxgrbdCWrFnfsyRFLwJvm92hFX&#10;0AkniybY+nUgjlxjM8u6YH+5Bgf0KnHEsAG+ZD0We7xm03UDPGgbHvr/3mPVuOnVgSSyNot9a5XF&#10;XyqJ2uQUiiJ8ohIHz9fC1Ja2E7JsRaDYMofKkUxiNdyvCYanKrH/SBXO09pZN/sGOIR1ITS4FXfv&#10;tiKE1uOmkPiNjmrFtXMVOEP/C07uhP29JjiFdSJRWu/ajuvnqrBfrwJ6FxvgQYI5h8rlRVsXSQwp&#10;onJWZQ98rOpxjJjtJ9dph0T5dTMoj3FhTdA7Vol9R6tgTMGtYqgs/W7e2gvYwUKYBa2mzY7PZwJM&#10;gAkwASbABJgAE2ACTGA8CAxYQ3v2ArkcZ5LLcbOqhdaLttTxj83CNhK0wpraGxhKBIeSp36X41wS&#10;TmILl/7P5L8LIZROn2XT+tFkIRL7vivfB1ZcI6Oc1rKSn25BFYk3OjeTAkalC/EngiLR99IU+9Wm&#10;ieuQm6sQkInie3ReJgk8ETwph64hxLJ0Dn0niVyYM+l/Ym1vknRf+puCUfXeJ50iE0sijf4v8if9&#10;n5K4vyS6lfOpKIcIYCWiDxfQdXLo3ll0/VTFZ+JaqZS3fMV1BA9RDpE/UQ5aZopUhcVXiM9csd6V&#10;8plCwjqTPhNWXokHcSYPXnl+6D4Z5JadMJih+Juu3ZtncQ/xXZHnFCpv7//zlPI3+LmM9W/xrAUr&#10;yeU4t0pRF1Sfv7hPVQ27HI9Hw+VrMAEmwASYABNgAkyACTABJkDbu4oox/EDoxwHpNWpClrXtBZ4&#10;R2diy0EjWu+qnaAdq3Di7w8tEh82Fxa03JUwASbABJgAE2ACTIAJMAEm8DAIKAvaAyfOSfvQeiVV&#10;qgpap9RWeJGg3UyCNo0siL1WWmGp7U1JZGpsIStdHlkbRaRb5c/4d93lIZ51Lj1zYaFNpjow0rNm&#10;C+3DaOZ8TybABJgAE2ACTIAJMAEmoJsElAXtHr2z8AiKg2NYnqqgtU9uhWdUJjaxoGWhrjSJIcQr&#10;C1rd7By4VEyACTABJsAEmAATYAJMYLITUBa0uw6dgotfFKwCMlQFrQMFQRqLoBUW3RRyVRbuypym&#10;LoOhLPMsaCd7M+f8MQEmwASYABNgAkyACTAB3SSgLGh3HjwJR+8I3PVKGkLQJstI0GaRhdZYY5dj&#10;scYzLl2GqKQ6hMXT/qnxNZymGAPx3CLp+YnnKJ6nslsxC1rd7By4VEyACTABJsAEmAATYAJMYLIT&#10;UBa02/Ydg51HCK45Rg61hraN1tBm0RpazQStsOglZnciIjYHgcHh8PULgp9/MKcpxkA8t8DgMITF&#10;ZFIE67YBa6hZ0E72Zs75YwJMgAkwASbABJgAE2ACuklAWdBu3XsUth7BuOoQMYSgTZFJgnaLhoI2&#10;SezxmtuJ0rJqyNo6dJPiI1Kq9o5OFJZUICVHBH/qD3LFgvYRqQBcTCbABJgAE2ACTIAJMAEmMMkI&#10;DLbQ2koW2iEErTMFhfKioFBi2x5NohwLQZuS04GqyrpJVnTOjjYEyqtqaJ/bVha02sDj7zABJsAE&#10;mAATYAJMgAkwASYwrgSUBe32A8dh7xWGGy6xqhZa58QWeEVmYPMB7QRtJQvacX1wD+tiZZUsaB8W&#10;e74vE2ACTIAJMAEmwASYABNgAgMJDIxyfBJOFOX4vneKqqC1i6mHR3gqNu07p5WFlgWtblQ9FrS6&#10;8Ry5FEyACTABJsAEmAATYAJMQBcIKAvafUfPwI32obULyVUVtDZRdfAIE4LWcEyCNtHfH8vmzMGc&#10;OQuwZOUyLF28AHOlv7fDMqEanbpAVYfLwIJWhx8uF40JMAEmwASYABNgAkyACUwxAsqC9sDxc/AO&#10;S4JbTKmqoDWPqIFraAo27B2bhTY/ORkXzp7F2TOr8cZP/4yXPl6NY+Lvs7cQkteILg0BdpcH48IO&#10;M0RWt2r4TT5dGwIsaLWhxt9hAkyACTABJsAEmAATYAJMYCIISII2Lkm69KGTRvCLTINvco2qoL0V&#10;XAanoESs26M/JgttfyHScGbGahy6lTqmcnVnmuKTny+DeWHzmK7DX1aPAAta9TjxWUyACTABJsAE&#10;mAATYAJMgAlMPAFlQXvk9HkExGQgML1eVdCa+hfBISABa3afHR9B2x2Ow+8twc6LYWhSKmdbjjXW&#10;vPMqXn75ZcycfxKhLeLDEnicPotj+v6oFX/KonF+5RmYh7rDZPHb+Ok//gx/fmsd7PPk9t3KuNtY&#10;Rd9/+eVZ2Ho+FA291y92x+YF70vXfuW1xbidUI/uiWesU3dgQatTj5MLwwSYABNgAkyACTABJsAE&#10;pjQBZUF79OwFBMVlISS7SVXQXvbKh61fHFbvPDNhgrarJQgn334W3+u5ISjIGcZLZ+PVhVaoRgFu&#10;f78I3y42R7nA3eyOVU/Mx1H7SKQGnsGHv/wSR+wiUNbSg7p0B5xc9AEOW0Ugwv4s5n75HbZb5tCX&#10;KmC54Bss2mACz4gIBJ9fh9dWXkdiA++NK5C2traio6MDnZ2dfam9vR0iKR8saKd0e+fMMwEmwASY&#10;ABNgAkyACTABnSIwQNDqmyA0IQcR+TJVQWvingMb31is2nF6wgRta8oVfPa7JbCRVCtQ4Hoc3z63&#10;CeEtpbBcsxqL1tiQLKWjxRubXlyG087ZaG+wx8I/b4ZjpbDOtiH13n7Men4TvGqb0VyXhqtLv8A3&#10;c26giGy7t754AfM2mCOtgT6rykdGUS3aunt06oFqU5ju7m7MmDED//Vf/4Vf/epX+PWvf41f/vKX&#10;0u8HDx5kQasNVP4OE2ACTIAJMAEmwASYABNgAhNOYChBG1nQpipoL7pnw8YnhgTtqQkTtI1eh/Ds&#10;x2cR0SCPdVwZfQ07PvkEVnllsFq7FovX2aNKfCDzw5aXluOMcwaaKiwx77ENsJLW0LYj02IrHv/H&#10;X+HxZ5/CU08/i2eeeA7fH7AlGy/Q3Z6CG4s+wfNPPYUnn3gCW+7noJkFrcQ6MzNTErHTpk3rS19+&#10;+SVqampY0E54M+QbMAEmwASYABNgAkyACTABJqANAWVBe0xhoY0qbFcVtOddM0jQRmPl9pMTJmhb&#10;U6/i898uhFWZvCgFLscw+9lNiGitgNWaRZi31Jzcj+locsGK5+bjmEsmmsvv49s/rIZ1qbC0koX2&#10;/gF88sJm+DYJ19lmlJJQy8ytpejJrSjLLUBZVTM6yK223nELfvU/K2BeLi3S5YMIFBUV4fe//70k&#10;aOfPny+5Hg8+2OWYqwoTYAJMgAkwASbABJgAE2ACk4WAsqDVozW0wXGZCMtpVhW0F4Sg9R5PQRuC&#10;3S9/h40GQWhU0OhqDcGZ957DvP328Pa2xtlFX+GNxVaopNBNCRe+x4znZ+K4szeCLTbghX97D/td&#10;stFW64yFv3kGi/XtkFndjYYsZ5xZ+j72XA9AQMAdHJy3EfsuRNH+tpm4NIfcjzddgEtAALxPLMFz&#10;bxyCR7VssjyLSZGP1NRULFiwYNi8sKCdFI+JM8EEmAATYAJMgAkwASbABJgAEVAWtIdPGyMgOg0B&#10;6bWqgvaSRxZsJZfj8bLQpsJs+xlcdUwl22n/0VFgj40fvonXX38dny3WR2Tvh+XhOL95Bt6g/399&#10;XA96S6/BJ6oYHaiHy97P8OH7H8I4TB7AqDrpPtbTea+/Ph0rjztK7sbSUeyBbQtnSNd+Y/oqWKbz&#10;Vj+atgIWtJoS4/OZABNgAkyACTABJsAEmAATmCgCAwTtKbEPbQp8EyuG2LbHNx/2/nFYs3OcgkJN&#10;VIn4uhNKgAXthOLlizMBJsAEmAATYAJMgAkwASagAQFJ0MYnSd84cNwAXqEJcInIVxW0ZsElcA5M&#10;xLrx2odWg0zyqZOHAAvayfMsOCdMgAkwASbABJgAE2ACTOBRJ6AsaPfonYFbYAxsA9NVBa1lZDXc&#10;QlOwce+58QkK9aiTn6LlZ0E7RR8cZ5sJMAEmwASYABNgAkyACeggAWVBu/vQKbj4RcLCO1FV0NpF&#10;18IjPAWb9rGg1cF6oHaRWNCqjYpPZAJMgAkwASbABJgAE2ACTGCCCQwUtCfhTILWfChB65zYBO/I&#10;NGw5wIJ2gp/JpL58eVUNkrJbkZyLvpSYDeSWAq1tMvpf9YDPlM8Tv1fVNKGluREFhUW4ccscXV3d&#10;k7q8nDkmwASYABNgAkyACTABJsAEJi8BZUG765Bc0Fr4JKlaaD3TWuEbnYFth4w0djlOze1AaWkV&#10;WmXyKMR8TE0Cbe0dKCgpR3IOC9qp+QQ510yACTABJsAEmAATYAJMQLcIDLDQHj4FV/9o2Pinqgpa&#10;3wwZAmKysP2wMdLygZS8fgtdrxUuiaxzLWSlyyNrnbDa9f4/JbcbuYUNKKuqQ1VdE6cpyqC8pg45&#10;hfVIye1kC61u9QNcGibABJgAE2ACTIAJMAEmMCUJKAvafXpn4REcD6fwPFVBG5LXgZD4HOw6cgGp&#10;GgpaIWxT8npICHfSzw5OU5RBKj2/1LxuFZdidjmekm2fM80EmAATYAJMgAkwASbABKY8AWVBu//Y&#10;OXiHJ8MztlxV0EYUdCI0MQe79bQTtELUJuVwmvIMlNbO9lrgWdBO+X6AC8AEmAATYAJMgAkwASbA&#10;BKYkAWVBe+ikEfyj0hCQVqcqaKOKuhGWlIvdR7UXtIMDBPHfqm7bU5EJC9op2fY500yACTABJsAE&#10;mAATYAJMYMoTkARtXJJUjsOnjBEYk4HQ7CZVQRtL62LDSW3tPcaCdiqKzonMMwvaKd8PcAGYABNg&#10;AkyACTABJsAEmMCUJKAsaPXOnKdlslmILGhTFbRxZUBECgvaiRSGU/XaLGinZNvnTDMBJsAEmAAT&#10;YAJMgAkwgSlPQFnQHtU3Ia/iPMSVdqsK2sRKIJKiQe07bjJsUKiEHNqap70N+SR+laMcT1WhxvlW&#10;zyVaPOs8euYyevaJVAdG4sb70E75PoMLwASYABNgAkyACTABJsAEJg0BtQVtcjUQnVaAfScuDSlo&#10;RbCj3NIG1DY2IrOwRwoAxYLw0WAgnnVmUQ/q6NnnUR0Y6dmzoJ00bZ8zwgSYABNgAkyACTABJsAE&#10;pjyBwYI2fDgLrTqCtrwGqKitR3JOA+KzmpCQ3czpEWAgnnVSboP07CuoDrCgnfL9AheACTABJsAE&#10;mAATYAJMgAlMCQID1tCevYDQhBzEFHWouhyPJmiFNTaBXE/LyJJb00Dipq4GlXW1nB4BBuJZV9Mz&#10;LyMxK+oAuxxPibbPmWQCTIAJMAEmwASYABNgAlOewJBBofJl2gnaXlErLLU1DZweJQbimY8mZkX9&#10;YJfjKd9ncAGYABNgAkyACTABJsAEmMCkITC0oG3VXtD2ilqKlkxux5weFQbqiFkWtJOm3XNGmAAT&#10;YAJMgAkwASbABJiAThCQBG187z60RgiKzUBYzhD70KrjcsxBoB6NIFBjec5sodWJfoMLwQSYABNg&#10;AkyACTABJsAEJgUBZUF76IQhAqLTEJRRNzYL7VgED39Xt0UxC9pJ0e45E0yACTABJsAEmAATYAJM&#10;QCcIKAvag8fPwT8qDf6pNSxoWVhPjLBmQasT/QYXggkwASbABJgAE2ACTIAJTAoCyoL2AAlav6hU&#10;FrQsZidGzPIa2knR5jkTTIAJMAEmwASYABNgAkxAZwgoC9r9xw3gG5kC3+QqttCyqJ0YUcsWWp3p&#10;O7ggTIAJMAEmwASYABNgAkzgoRNgCy1tJcPi9cExYEH70Ns8Z4AJMAEmwASYABNgAkyACegMgQFr&#10;aE+ck4JCBabXsoWWRe7EiFwWtDrTd3BBmAATYAJMgAkwASbABJjAQycwIMrxSUMExqQjOLOeBS0L&#10;Wha0D711cgaYABNgAkyACTABJsAEmAATGJGAqqDNQHA270PLbsgT5IrNFlrukZgAE2ACTIAJMAEm&#10;wASYABMYLwJDCdqgLBa0LGhZ0I5XG+PrMAEmwASYABNgAkyACTABJjBBBAYKWiMExWaShbZlfF2O&#10;U/KB9KKhUyp9Nt7uveJ+aYVAygSJsvHO76N0PbbQTlBL5ssyASbABJgAE2ACTIAJMIFHkMCAoFAn&#10;jRBAgjYgYxwFbUpuNxJSyuAXEA8PnxilFA13rxQEJ7UgqWD8RG1qbidi4grhH1qOuAkQy4+S+JyI&#10;srKgfQR7GS4yE2ACTIAJMAEmwASYABOYIAIDt+0xgm90JnzTm8fPQpua14HI0BDcu20Pe+8IuHlF&#10;wFVKYXBxT0BQYrMkaMfFmpoHiPvFxObDN7hMErTjcl229I6bFZ0F7QS1ZL4sE2ACTIAJMAEmwASY&#10;ABN4BAkoC9p9x43gE5kJ77RxFbTtJGgjYWefjJgSIFPJ9TijmFyDFVbUVHIRTiVhK1yF0yn1/l9Y&#10;CVPo/+J/vf9XFqniO8KdWdnFWFwrk+6VkiO3/Paek07nit+Fm3OKEL+D7plK/+u1Skpuy4q8Kv8/&#10;mc7pyyO7NWssdFnQPoK9DBeZCTABJsAEmAATYAJMgAlMEAFlQbvnuCEJ2gx4pkyAoLW1T0KUEIhC&#10;tColISyTMyvh55MB/+BIOLh4wtY5BD5xMkl0puXKEBEWDRt7D0p+8AivRDz9X4ja1IIWBHgHw87O&#10;Aw7uGYgS5+d3ICo6C14BRYgVYje/DWGhMbC3dYOtTxr8/KLhH1OPuNRK+HrT3yFhsHf0gJ1bNAIS&#10;u8jCK4RsN6KiUuBs5wpr+0gEJsmQLMSryGtSNpxdvGFj5wknr1REZCv+z1ZctcQtC9oJasl8WSbA&#10;BJgAE2ACTIAJMAEm8AgSUBa0u44awjMiEx7JWgnaJhI0lZSqKVUpfgoX4E5ERYTD3MwKlvbuJEoV&#10;ydYZlm5JCEvtRnpmLuzvWcLCJRb+YWQidnXGPfsURBd2IzY2lYSlD1xCsxESGApbxxB4xTYjlURn&#10;WJA/CdlE+IZkw8OZBKtfERLyZAgLCIaVbSKiy3oQHR4OO1tfuAVlws8/CJZ3rsHKrwIxCRmwuWMJ&#10;a1rHGxSWDDdHJ1i45iCerMZxcclwdQmAO33H38sX1s7RCE7rIEFbCx9HT9j7ZSAwLA2erl6w8StB&#10;wgDX5hYlDoKFbqckWiOtyVpbFrSPYC/DRWYCTIAJMAEmwASYABNgAhNEQFnQ7tAzhDsJWrckDbft&#10;SaCNayvqGtDaJutLza1tkttwSi5ZTMMiYG0ZAJ+YIoREK1JUAYLiahGX1YPUjDw4WtrDMaSBhCqQ&#10;GBMLK4sIhBV0IzI8hH73B2lLZBVSwKfkekRndCI1uxQuVh7wiCFxS+7FCYmJsDUPQFBaC8KDImDr&#10;lI44EqBeJDptfUuQJNydc8vgamMOG99yxCRmws7CCa4xXcige0YFh0kiOKZIhiBPf9iTxTdWfCe/&#10;nL7jBpeQasTnlMLZ3AYukR2S23FyRiMikimolcI6m0DW2pLqzgEclJno2u8tslayuNciKadHbVHL&#10;gnaCWjJflgkwASbABJgAE2ACTIAJPIIElAXttiOGcAvPgEuCBhZaIWYr6+pRVdeNLBKGuSQCRcoR&#10;a1jzhIVWvoZWcjkm62efy7FYJyuCQQnRm54LRyt/+CS0IIX+HxsdDxurSISK9bN5zQgJJkF83w7m&#10;ljZw8MtFFAnH9Mx8OFnZ4a65LSxtHGFhZUuf+yEgVSYJWjvnTETTolsXsgg7htQihfKWWtSBADcn&#10;OPqXIprUp4NVMALSuykfHYggd2dbsgrHFrYgyNsTd25bwcLWiUSuI+7fsYNzWA3i87sQn5wJJ2tn&#10;WFjYwNopGP7JoozytbdJtGY3g/Lfy0CXf4rnm18GNLa00TOtUVvUsqB9BHsZLjITYAJMgAkwASbA&#10;BJgAE5ggAsqCdsshQziHZMAuVgMLbUJ2HeqbG1BeQ666GWRdJbEppd6ATH2CNhGRimBPIihTb+oX&#10;tIFKgjZOLmgly18XEjJkiE1rREJ8Khyt3eAYKtx4S+Bs5QnXMBKn6U2ITa5DVHIjWUvJ5TgwnCy0&#10;ZGHNqSRXZG/YB1YgWRLTtfB0sIadb5lC0IYiMKNX0JJVVyFoAz39aB1vIsIz6bqp9YhKrENsZhdd&#10;u5vK1o64tCbEp1Qi0MMD9x2SQcbmvmjKQtT2MehloYM/E7LkExZtHd0k4itY0E5QA+XLMgEmwASY&#10;ABNgAkyACTABJjA8gcGC1okEra1mgrYedU1yQStEzuD1lHILLbnzWpF4TG1ATEoDonsTuQ/HZnYg&#10;OS0XDha+8I5XWGijYmBlGYnwvDZEhkVS0CYKzJRK2/vQulcnG2FxrUJScScCPd3h5F+IqNQmREUm&#10;wsklDdF5rSRoQ2FtR1GVS7vod38K7BROAZ9ImEZEwOruTdgEVNIaWuFyHEib7soFbXhQGKxtE8iK&#10;LNbdRtG16Dvke51I0afcnKPgF0+/k/nV1d4H7lH1iE+tJddkb5g7kuV5vLYdmkKBpYRwFy7lsnZy&#10;2S6sZEHLvQwTYAJMgAkwASbABJgAE2ACD5zAAEF72BBOoRQrKU4jl+PRBG0XYmISYGthBwtrR1gq&#10;JeG26xhYRtbXCrKkRpGApMjGJA7j4tLg5JREgrYHaVn1CPL1xT3xfXMnOAUUIJost8LNN4WCT3k5&#10;e8BSuB3bBsI3kdbWUpTjyNAEOLtngZbrIiOvCUF+gbC8bwNzd3/Y3neBB7kPx9L+Pa6OsQjJFIKW&#10;AleFJ8LZLQPR0tZBbQglN2cb8R0LF7iGVCA2l+5JFtq4qFhYk4uzuYU9bJwiEUQuy2IrH00CI+nC&#10;uSxoH3hb5RsyASbABJgAE2ACTIAJMAEmMIiAsqDdqhC01uMpaPvFWw9Z8bqHSOoFFJJ/V35u3z60&#10;kpDsvS79PkhYpuR2IjaFXJFT26VtdzIKquBm7U4Rk6sHRSYeJEgV11G+Z9/+tOKz3nJIa3wfPTHb&#10;u16YLbTcnzABJsAEmAATYAJMgAkwASbwMAkMjnLsFp4JZwrcO23wkVwNRFMUp30nLknrX3uFXEL2&#10;yBZaZSEovjM49QnewcJwsDhVfFfFuql0zQGf0f/TKKBUsI8vrOwC4RWZh1DatsfaNgy+Sa1IFm7C&#10;Wt5TuQy6YG3VpgxsoX2YzZbvzQSYABNgAkyACTABJsAEmIAgoCxod9I+tB6RmXBNnQBBq41oGut3&#10;JOGZXgk/ErXWdh60By65JZP5OUlJkI/1Ho/q91nQcgfCBJgAE2ACTIAJMAEmwASYwMMmoCxo9xwz&#10;hHdUFrwzW8ffQvvQhB+JWlouC9rBR9o7VliXH1peplDQp9EYsaB92E2X788EmAATYAJMgAkwASbA&#10;BJiAsqDdd9wI/tFZCMyR6ZCg1SEROZrIfJCfs6DlzoMJMAEmwASYABNgAkyACTCBh01AWdAeOGmE&#10;wNgshOW3saB9kOJwKt6LBe3Dbrp8fybABJgAE2ACTIAJMAEmwAQkQRuXJIE4fMoYIQnZiCnqYEE7&#10;FUXmg8wzC1ruPJgAE2ACTIAJMAEmwASYABN42AQGC9rQxGzEFbezoH2Q4nAq3osF7cNuunx/JsAE&#10;mAATYAJMgAkwASbABIYWtONpoc1T7A/LP+X75E71pFiTzIKWOw8mwASYABNgAkyACTABJsAEHjaB&#10;oQRt7HhaaJNyepCY3c1JBxgk5XT3RYhmQfuwmy7fnwkwASbABJgAE2ACTIAJMIEhLbQlY7TQiv1f&#10;heAJCMuHq5sP3D1E8uU0xRm4unnBKyAJcRntEM84jbZAkrV3IaOwkp53j1rbIVXVNKGluREFhUW4&#10;ccscXV3d3AqZABNgAkyACTABJsAEmAATYAJaEZgwQZuQ2UFi1hu5uVloaWlCa0szp4fFoFXOXjyH&#10;saSqynJ4eXkhLLZM2s+XBa1WbY6/xASYABNgAkyACTABJsAEmMA4EZgwQRtPVjwPD290draPU1b5&#10;MpOBQFhoCIKjClnQToaHwXlgAkyACTABJsAEmAATYAKPOIEJFbSenj7kUtqJnp4e1NfXc3pIDOrq&#10;6sgy2zIuVT08LJQEbREL2nGhyRdhAkyACTABJsAEmAATYAJMYCwEhhK08eOxhlZYaIWg7ezskPLX&#10;KpNBNii1tcnQ0tRIQrcOdQ9J7D0KQpsF7ViaCH+XCTABJsAEmAATYAJMgAkwgclKYMIFbVdXF9pa&#10;WxEVEoKQ0DBEREUhOioCYfR3cFA4BRMqQXVDExo0ErSNaJG1ormpAfV1bPkdTZSzoJ2szY/zxQSY&#10;ABNgAkyACTABJsAEmMBYCEy4oO3p6UYjubxa3bwFs9vXcP70SRw7aQzTu2a4ZXoPnjFZKG9oQVOD&#10;msK0oQGNtcVIj0tBVnEF6kjUaiaG1byPRgJ7cl+TBe1Ymgh/lwkwASbABJgAE2ACTIAJMIHJSmDC&#10;BW2vy7GsvRNoL0OMkw3u2kajEj3obGuTXI4byELb2taOjo4OtLfL0NwoF4iNzS3kptwsCeK6+kY0&#10;k6W3pbUdnbXxsDa+A/fEQjR2ttLndL64Rru4RjvaxHckQUrfayBrbmubdG3xWSttGdNA/x/NqqlL&#10;n7OgnazNj/PFBJgAE2ACTIAJMAEmwASYwFgIPBBBKwWFIsEpa8hHuL0lzKzCUNTeiiYhOoUQbShE&#10;jL8bbK2sYe8ahMwq2l6msQYlGQkIC01FaRNtOVNfivSoGMRnZCA10gmX9E7j/E07ROZWoJ6EbxNd&#10;O9LFHtZWjvAOTUdVWwuJ2ma01ZUgOcILVlZWsLF1R0xOGVl1ewXv5LasjpeoZkE7libC32UCTIAJ&#10;MAEmwASYABNgAkxgshJ4yIK2EU0tZUjxvoPr1yxg5+AKx5tXYGofhcLGMqT5WePSBTdkkPW2syED&#10;Xjdu455rKJKSPGF6TB+X7jojtrCKrLDlSPS7g7t3XOBkY41bV27BMa4QzZ11KIz0gMV1+p6LF7zu&#10;X8WFOx70nRo0SZZaFrSaVkyOcqwpMT6fCTABJsAEmAATYAJMgAkwgYki8HAFbQNZXusSYGt0GfYR&#10;BWgmN+SmfH+Ynr6D8OJiZAQ54YapF7Jk5DLckAW/u/dh4ZqE+rYMOF+xhHdyMZq7W1GTG4J7RrcR&#10;XtlNnFqRHWKFa5c9kN9ehRj7K7hm6oPCLvqovQKpSWnIKa1CfSMFlGJBK9UrYUGPi4tDREQEoqOj&#10;+1JoaChycnIG1D0WtBPVFPm6TIAJMAEmwASYABNgAkyACWhK4OEK2qYWtOYG4MZVWwRklKCpvQW1&#10;lclwu3YJXolFSB9K0LoloropBQ4m9+AWm4s6+k5NpjeunDTEhavXcOOWKUwM9WFsYoOEmlbUlcfD&#10;x+oOrhpfxZXrN+AVX0BRlWXqB6HSAdGrjstxYWEhLC0tcf8+TRpYWMDMzAyurq6orq5mQatpq+Lz&#10;mQATYAJMgAkwASbABJgAE3ggBAYL2rDEbIz7PrTDrqFtJAttcTjumViQtbVICvBUWxYDuwvXSeCS&#10;oA10xHVTb+S0d6CrMRv+wkKrELT2JGjd4/JR3yEErQ9M9W/COTwKcfHxiI9LRFp2ASpqaS2urAnV&#10;JTlIjotHgq85Lp63gG9GKepbmhSBo3Tf7VgdQStqW3l5Oezs7GBubg5vb280NzerVEK20D6Qdsk3&#10;YQJMgAkwASbABJgAE2ACTEANAg9c0IbZmeOWRagiKFQTiaYseF0zxl3XBBRX16Ek0g7GhvaIr61G&#10;QYILbp67iaB8GRoLImBpdB433ZNR05xKFtrLsPBLRhlZeevLU+B64wo8UmrQ2lKD3Ch/OLvEoUJW&#10;glh3G1i70Zrc1h50kTX46llTOCbmo7b10QkMpa6gFfWlmFy9hZhtpYjSQx0saNVoVXwKE2ACTIAJ&#10;MAEmwASYABNgAg+EwFCCNqGkA9MGH8nkeRqdVoB9Jy4hNR9IyQOSc4GE7HppL9jyGvo9S/4/8Vl8&#10;Rjs8PX0gtu3pt9AWINLJFvdtI1CsiHLcQN+tyQmG1VUTnDtriPNG12k7nmLUtLSioSwDAeaGOH7K&#10;EJctaN9ack329E5EZXcNYh2uw4j2tLUOJRfixiZU5AVKgtdQ/xwuXbdBaFYVGsgKW58dAUezizhp&#10;YARj/fOw9EtEIVluGxVbAz0K62g1EbSi1rXRdkrDHSxoH0i75JswASbABJgAE2ACTIAJMAEmoAYB&#10;VUGbg4kRtLQWVez/WlNViYrKaopM3Ovq20Disg6VZcUoLChAUXE5amjv2IaGBikKcU1VGYoK6f+l&#10;ZSivqKa/a1BHAZ1qqytQWlyI0kr6m/aoFdeooL8LCgpRXFZJ54goxg3SWtnqilLp2gWFJaispXzQ&#10;tR8FIdtbRk0F7Uj1hgWtGq2KT2ECTIAJMAEmwASYABNgAkzggRB4oIJWCKwGEpqNKhGGSdQ2NdFW&#10;OpToZ4OS2G0g66v0f/rZ2NT/XXGdJrGfbJ84Vb6G8pY8QjCTa7O4PqX+83V/7SwL2gfShvgmTIAJ&#10;MAEmwASYABNgAkyACTwkAkMK2tLOCXA51oFowVPVqssW2ofUuvi2TIAJMAEmwASYABNgAkyACUwo&#10;gQcmaIWo4vRwGNTW1g4ZsVibmsUux9pQ4+8wASbABJgAE2ACTIAJMAEmMBEE1Ba0SVVAlBZBobq6&#10;OqWgUC0tLZweEgOx/c5IgZ40qVgR4WEIjiqSAoOlUZK1dyGjsBJJOT1SQLDRUlUNbaXU3EjrmYto&#10;z2BzdHV1a3J7PpcJMAEmwASYABNgAkyACTABJtBHQDNBSypGkyjH7u4eJGJV9zJl/lOXQHCQPwna&#10;Qha0U/cRcs6ZABNgAkyACTABJsAEmIDOEFA7KJRkodVA0CZmdcHNKxShoUFIS01CWloyp4fNIJWe&#10;wRhSXEwkXN19EJlYy4JWZ7oALggTYAJMgAkwASbABJgAE5i6BJQF7SHa7jUkPgtxRW2qQaE0EbS9&#10;bqeRSQ3wDUqBd0ACpUROU55BAkJjy5GYLXcvZpfjqdvwOedMgAkwASbABJgAE2ACTEAXCEiCNj5J&#10;KsrBkyRo47IQUyAbH0ErrbMs5KRLDFIL5Otkk3JY0OpCB8BlYAJMgAkwASbABJgAE2ACU5mAsqA9&#10;dMIQwXGZ4ydoRwsQxJ+PHkRpsjJiQTuVmz3nnQkwASbABJgAE2ACTIAJ6AaBARba4+cQFJuGyLwm&#10;9S208dm0FU1TA8prgISsqSvQJqtwnKz56hW0bR1dSC+s4CjHutEfcCmYABNgAkyACTABJsAEmMCU&#10;IqAsaPcfN0BgTBrCcxrVE7SJ2UBJVReq60WQoBYkkhuqEDqcHhUGPcgvq0FdYytS8uRlHk2A87Y9&#10;U6p/4MwyASbABJgAE2ACTIAJMIFJTUBF0EaToM1uUE/QJikCA1XVd6GoopZETTnSCio5PQIMUvMr&#10;yTJbhVoSs7mlJGTVELNC7LKgndT9AWeOCTABJsAEmAATYAJMgAlMKQIDBa0+AjURtL3BgZLJOlfT&#10;0A1ZeyenR4xBTgkky/xoltnez1nQTqn+gTPLBJgAE2ACTIAJMAEmwAQmNYExC9peUSsiGqdTBFxO&#10;jxYDYaVXV8yyhXZS9wWcOSbABJgAE2ACTIAJMAEmMOUIKAvaA7SGNojW0EbmqrmGVlnI8LrZR2Xd&#10;7MByaiJmWdBOuf6BM8wEmAATYAJMgAkwASbABCY1gaEstKFZ9eqtodVUzPD5mlkzdZEXuxxP6v6A&#10;M8cEmAATYAJMgAkwASbABKYUAWVBu1fvDPwikhGQUsmCVhfF5GQoEwvaKdU/cGaZABNgAkyACTAB&#10;JsAEmMCkJqAsaHcfPgXv0AR4xxezoJ0M4k8X88CCdlL3B5w5JsAEmAATYAJMgAkwASYwpQgoC9rt&#10;+4/BNSAKDqGZLGh1UUxOhjKxoJ1S/QNnlgkwASbABJgAE2ACTIAJTGoCyoJ2y54jcPIJh6VfMgva&#10;ySD+dDEPLGgndX/AmWMCTIAJMAEmwASYABNgAlOKgLKg3bDzAOw8gnHbLYYFrS6KyclQJha0U6p/&#10;4MwyASbABJgAE2ACTIAJMIFJTUAI2rj4JCmP67btg5VrAK45hrGgnQziTxfzwIJ2UvcHnDkmwASY&#10;ABNgAkyACTABJjClCCgL2jVb9sDC2Q+X7YJZ0OqimJwMZWJBO6X6B84sE2ACTIAJMAEmwASYABOY&#10;1ASUBe1qIWidWNBiMgg/Xc0DC9pJ3R9w5pgAE2ACTIAJMAEmwASYwJQiMMBCu3Wv5HJ8wzlC1UKb&#10;XA1Ep+Zj34lLoB9IyQMLv1xmoKnwZkE7pfoHziwTYAJMgAkwASbABJgAE5jUBAYEhdpBQaE8Q2Du&#10;m8SCVlOhxuerJ+5Z0E7q/oAzxwSYABNgAkyACTABJsAEphSBwdv2OPtFwj4kaxhBm1bAFlq2yo7J&#10;Ms+Cdkr1D5xZJsAEmAATYAJMgAkwASYwqQkoC9rt+4/DIygW7jGFLGjZ4qqexVVTTixoJ3V/wJlj&#10;AkyACTABJsAEmAATYAJTioCyoN19+DR8w5MQmFrFglZTocbnqyeAWdBOqf6BM8sEmAATYAJMgAkw&#10;ASbABCY1AWVBu09PHwHRqQjPrmdBywJVPYGqKScWtJO6P+DMMQEmwASYABNgAkyACTCBKUVAWdAe&#10;OHEOIXGZiC2UsaDVVKjx+eoJYBa0U6p/4MwyASbABJgAE2ACTIAJMAGJQGVlJWJjYxEeHo6IiIgJ&#10;S+L6UVFRyM7OVou8sqA9eNIQofFZiC9uY0HLAlU9gaopJxa0arVLPokJMAEmwASYABNgAkyACUwa&#10;AoWFhbhw4QIMDAxgamoqpWvXrk1YunTpEo6fOIGo6Gh0dXWNyEFZ0B5SCFq20HIk4zFFMh5J5LKg&#10;nTT9EmeECTABJsAEmAATYAJMgAmoReDGzZuSeK2vr1fr/LGe1N3dDV8/P+gdPYrGxkbNBC25HEfn&#10;N7OFVlPLI5+vnkWXBe1Ymzd/nwkwASbABJgAE2ACTIAJPFgCJiYmkruxONra2kZIHZC1NqM85y7y&#10;4/eiMPGIlAoSxE89NBedRk6CPmSyka7Rhvb2drS0tOD06dOoqalRX9CeMKQ1tOmIzGlgQcsCVT2B&#10;qiknFrQPtvPhuzEBJsAEmAATYAJMgAkwgbESEII2Pj5ecv/t6ekZ9nLdXTJUZBkjweHfEW0xDTFW&#10;lCynIc56GirC/hPJDtMQbPGLUbMjk8m0ErQHjhsgKCYVwWm8bc+EudxqKgB17XwWtKO2Xz6BCTAB&#10;JsAEmAATYAJMgAlMKgK9FtrOzk4Id+DhjrZaf1QnfoHa1G9Rn74QdenfU1qEuqwtSPX8FVwvTkOo&#10;zZ9GLVtrayuampo0ttDuO3aWtu1JQWByBVtodU1ITpbysKAdtf3yCUyACTABJsAEmAATYAJMYFIR&#10;UFfQtpaZQpb6FFD2NVDyJaUvgNLZQNUB+N/5sSRow2z/PGrZWslCq42g3at3Bv5RyfBPLGNBO1kE&#10;oK7lgwXtqO2XT2ACTIAJMAEmwASYABNgApOKgLKgHSnqcEvZNTTG/wyd2c+gI+tpdGQ+jc6sZ9FV&#10;tADB938MN5NpCHd4UnJbrnK3QsamL5C5/bv+RH8XWV9DA62bbW6VaWyhlQRtZDL8EktZ0OqakJws&#10;5WFBO6n6Js4ME2ACTIAJMAEmwASYABMYlYC6gra55Brqon+Btoy/QJYu0nNoS39BIWj/Be5XpiHI&#10;4ncotDZF/OdPIur1nyDqrZ8i6s3/pJ8/Q8HnjyHq/V+jMNQXMhK9mgaF2q13Gn4RSfBNYEHLa2gn&#10;aOsiFrSj9hd8AhNgAkyACTABJsAEmAATmFQEegVtR0fHiPvCtpZeQ3X4z9GS8hc0JT9L6Rnp986C&#10;+Qi6/89wu0Qux4d+jaRvX0TCrMeQ+OVTSPziKcTRz6LvX0HSzD/A+Y/TUOjvChkRYEE7QaJsslg7&#10;p2I+WNBOqr6JM8MEmAATYAJMgAkwASbABEYloCxogW7IOrpR1dhOqU3xsx0VDe0oyTJBRejP0ZD4&#10;LOoTnkF9/NNoSHgOnfnfwe/ej+Bp+Leo2fEpOvS3osNoB6Xt6DDYgk5LY2Ru/hJOf/5bOD32tygK&#10;8NBK0O6R1tCmICCFg0KxhXaCJgNY0I7aX/AJTIAJMAEmwASYABNgAkxgUhHoE7S0P2x1owwnHbPw&#10;9pFAvHU4ENPFz0MBePFgAvRv70djxC9QHfMMqqOfQlXUU9LvbTlfw+fOj+B2+gcoXfgyWtZ+hOZ1&#10;H0qpafW7wMlVSF/8Fuz+9Hdw+tPfosDfDa20O5CmFtq9R0WUY9q2J72W19BORevnVMgzC9pJ1Tdx&#10;ZpgAE2ACTIAJMAEmwASYwKgEpH1o42Ihk7Vhr0Uyntvlg6e3e+GZHd54arsn/rLbD68dzyJBewg1&#10;QT9DWdiTKA19Qkpl4U+jJWM2PG/+CA7Hf4DCeX9B/dK3Ub/8TSnVLnkV3QcXIH3Ba5KgdfjTD7QW&#10;tNK2PTFpCM2qY0E7FcThVMwjC9pR+ws+gQkwASbABJgAE2ACTIAJTCoCkqCNj0MLRR5eaZqAzwxi&#10;8M35OHxjHIc5F+Ox4Eoynt4VhfVHl6Mq8OcoCnochQF/llJR4BNoSPkSLtd+BJsjP0D+d8+hZvGb&#10;qFn6BmqWvIGqha+g48B8pC54FbaP/R1s//g3yPNz1cpCu++4PoJj0xGZ28SCdiqKxamQZxa0k6pv&#10;4swwASbABJgAE2ACTIAJMIFRCQhBG0cW2lYStBcDa3DMow6nvOtwwrMWphFtOOxYgP/7nQ02HluF&#10;Eu//RK73n5Dj/RilPyLH50+oifsCDiY/gsX+HyDn66dQ+f2rKF/0KioW0s/5L0K2dw6S570Cqz/+&#10;LWz+MA15vi5aCdoDJ84hJC4DMQWtLGingjicinlkQTtqf8EnMAEmwASYABNgAkyACTCBSUWg1+VY&#10;CNqN93Lw9eVMzLuWiTn0c51FCVbeysCP59lj3ZEVyHP5CdLd/og0199LSfxeHvUZbAx/hDu7/gbp&#10;Xz6O0nkvo2T+SyieR+k7ioi86xskznkJln/8Aax+Kxe02kQ5PnjSEKHxmYgvkrGgnYpicSrkmQXt&#10;pOqbODNMgAkwASbABJgAE2ACTGBUApKFNjYG9fUN2HA7Dd9cTMH8y6mYY5KC9ffzsOpGKn78rR3W&#10;7F+KDPv/QKLD75Fg/1spJdHvxWGf4P7ZH+HG1r9B8qePoeDb58n1+C9Sypv9NOq3fon4b/4Ki9/9&#10;DcxJ0Ka526Ops0vjoFCHJEGbhfjitiEEbRUQnZqPfcdNQD+QkgeOBDxBkYCngjDVNo8saEftL/gE&#10;JsAEmAATYAJMgAkwASYwqQgIQRsTHYWysnKsNo3DV4ax+E6soTWKwZrbGVh+NRH/PNsSK/Z8j2TL&#10;f0O01W8QbflrSr9CjPVvkB84C7eO/whX1k9D/Me/Q86XzyDrq6eRTWI24/PHUb3pU8TMfgF3fzcN&#10;934zDXH291Hb2iYJ2tra2hFZODh5IDYuSTrn8CkStIlZSCjtUBW0CRVAJKnYvccusqBlIav1ZAYL&#10;2knVN3FmmAATYAJMgAkwASbABJjAqATkgjZaErQrLoXj8zOh+Fo/DF+eCZaCRC27FIN/+uIWlm2b&#10;g9g7P0b43V8i9M7/Sin87q+Q7TMT1w7/CBdWT0P0B79C+idPIPXTx5H+2eNInkkuyetnIvKr52FG&#10;1tk7v5YL2jpZuxaC1hjhiTlIKutUFbRxZT2IILPc3mMXWNCyoGVBO2qz5xOYABNgAkyACTABJsAE&#10;mIBuEOgVtKVlZVhq5I9Zej744oQvPj3mjaUmEVh6PgQ/+uQyFm2cjfAb/4zAG/8D/+v/LaXAm/9L&#10;LsQzcGnfj2CwdBrC3vkvJM34IxI//oOU4j/4DYpWfYiwL57DLbLO3v7VNMTaCUGrjYV2BEEbU9yN&#10;8KQc7DnKglZbd1v+HsAWWt3o1LgUTIAJMAEmwASYABNgAo8OAUnQxkRDCNqFZzzw4T4nfHLIBTMP&#10;OGHROX8sNPDFP35oiPmrPkPQpX+C1+X/gteln0vJm35Pcv4IRjt+hFPfT0Pgmz9F7PvkjvwBpfd/&#10;g8jp/4O8Ze8g5LNncYOss7f+VyFotXI5HkHQRhV2ICwxG7uPnmcLLVto2UL76PRfXFImwASYABNg&#10;AkyACTCBR5xA7xra4pISzDtmj3e3W2DGbit8sNMC80+5YwGl/zP9BL5b+jF8jP4v3Ix/Blcp/RRu&#10;539OLsQf4eyWf8LRudPg+8p/IPzt/0E4CVmRQt/4ObIWvYmgWU/jOllnb5Cgjba5i9oW2fi6HEcV&#10;tMsFrR4LWra0ah8QjC20j3hvyMVnAkyACTABJsAEmAATmHIElAXttwfN8daGm3h/y228s+kmvtOz&#10;xzxKP3ztAL7+/j24n/1HOJz9T9if/X9SctD/KSKtP8DJ9f+Ew19Pg8cLP0bQaz9D4Os/QxAl/5d/&#10;gtR5ryFg5lMw/eU0XPvvaYiyuTP+gjYiXyaFQN59xJgttGyhZQvtlOuGOMNMgAkwASbABJgAE2AC&#10;TEA7Ar2CtrCoCF/tuoHXVl7E9LWX8cbqi/h63z3MIZH7ty9ux1dz34TTyb+H9cmfwPr4f1D6d9jQ&#10;72H338Wx1T/Cvi+nweXZH8Hvpf+ADwlZ35d+Aq/nf4zE716E74zHcYWss1f+axoirMzGX9CG58kQ&#10;QoJ2FwtarcUcW3Z5Da12XQh/iwkwASbABJgAE2ACTIAJPDwCvUGhhKD9YqsJXlp0Fm8sN8CrS87g&#10;i53X8e2eW/jBc+vw2exXYHf072Gu9++4f0Skf4OF3n8gyOwdHFrxI+z+bBocnvpHErH/Cg9KnpTc&#10;nvkRbdnzPLw++hMu/c80XP7FRAlastCyoNXe1ZbFrJwduxw/vI6I78wEmAATYAJMgAkwASbABLQh&#10;IARtdFQUCgoK8Mn6c3h+jh5e+f4Y/jrvCD7ZdBGzt1/BtKeW4pPP/wrLAz/EnYP/htv7/5XSj3Hn&#10;wL/B/+Z0HFj6I+z4ZBqsH/8hXJ/5J7LUUqKfjk/8H0R+/iw83n8Ml8jd2OQ/KRKy+Q1UN7eO7xra&#10;MBa0bJkdB1drFrTadCH8HSbABJgAE2ACTIAJMAEm8PAISII2mgRtfgFmrDqJZ77ag7/OOYC/fL0X&#10;H681wFdbL2DaY3Px4YyncX/v3+Hmnh/j+u5/kdLNPf8Kb9Pp2Lf4R9j60TRY/PEHJGL/AQ5PUqKf&#10;to/9HcI+fQru7/0RF39GgvaXP0SY9V3UNLWMr6ANZ0HLgpYF7cPrRfjOTIAJMAEmwASYABNgAkzg&#10;IRHoFbR5efn4YOlhPPnpFvzlqx145vOt+GjlSXy67iym/f5rzPrkGZjt+gGubf8XXN3xz7iy459w&#10;bee/wOPym9i98O+x/5uf4O4ffgC7x34I2z9T+tMPYfm7v0HwzCfg/OYvce7fKWjUjhVIiYtBZXX1&#10;OAvaAnI5TuA1tOw6PDa3a7bQPqReiG/LBJgAE2ACTIAJMAEmwAS0JNAraHNzc/Hil5vxs1cX4pdv&#10;L8V/v7EIz3+1HW8v2I93FurB5PQCnFk4DYYrp+GcSMsprZoGuzNPwmDvS/C5fw6mP5+GOyRc75Br&#10;sUi3/nUaPF/8D9i/83s4rJyNpvISFJdXooS2CDp9+jRqa2tHzLWDkwdi45Kkcw6fGmEf2nAWtGyh&#10;ZQutll0Af40JMAEmwASYABNgAkyACUxdAkLQRkZGIScnB8a3HXDiig1Om9rh1FUbnL/rBjMHPyRl&#10;laKlIhZ+5psQ7rQDYY6UHLbTz+1IDzmPnIwI9LTKEHdyBxL0NiLx2GYpxR/ZhJwLh5DrdB+yliYJ&#10;Uk52ttaCNiwxB0llnZg2+OhdQ8vb9ozNQvmoW3jZQjt1OzLOORNgAkyACTABJsAEmMCjSUAI2vDw&#10;cFRWVqKxvgYtTfVSam1qQHNjHf2vFjVVlSivqEFtQztq6tsGpKqaZlRV1aK0rBzVrW2U2vuTrB2V&#10;zTJU1jeirLwCxcXFKCwsREVFBU6dOqWxhVYI2sSRBC1v28OCdiyinAXto9kJcqmZABNgAkyACTAB&#10;JsAEpi6Bmzdv4sqVK5LIrKmpkX5OZGpoaICXlxf09PTQ2Ng4IrjBLsfDCtrQ3BaExGVgJ+9Dy67H&#10;Y3A9ZkE7dTsyzjkTYAJMgAkwASbABJjAo0lAWEwNDAykNa1Xr16d8HTx4kUcOnSI3Jwj0dXVNbqg&#10;jVesoT1phLCEbMSXtKu6HPum1SIgOhU7Dp1DWgGQkseWyrFYKh/V77KgfTQ7QS41E2ACTIAJMAEm&#10;wASYwNQmUFpaSlv3RCMiImLCUxTteZuenq4WMMlCqxC0B04YIDg2HVF5zaqC1julGgFRKdh+kAXt&#10;oypGx6PcLGjVapd8EhNgAkyACTABJsAEmAATYAJqEFAWtPuPGyAoJg0ROY2qgtYrsRJ+kcnYdkCf&#10;LbRjcLkdD1E4la/BglaNVsmnMAEmwASYABNgAkyACTABJqAWgQGC9pg+AqPTEJ5drypo3eJK4ROe&#10;iK37z7KgZUGr9TpiFrRqtUs+iQkwASbABJgAE2ACTIAJMAE1CCgL2r16Z8kIm4Lg9BpVQeuZUEEf&#10;JrGFlsWs1mJWWJZZ0KrRKvkUJsAEmAATYAJMgAkwASbABNQiMNBCe5YstKkIzaobYg1tUiX8o5Jp&#10;DS27HE9ll9+HnXcWtGq1Sz6JCTABJsAEmAATYAJMgAkwATUIqO1y7JdaowgKZcAux2yl1dpKy4JW&#10;jVbJpzABJsAEmAATYAJMgAkwASagFoGBQaH0EURraCOHCgoVmFEvRYzacciQBS0LWha0ajUvPokJ&#10;MAEmwASYABNgAkyACTCBiSSgLGgPHj8nbdsTnT/Etj1BmQ2SoN15mAXtw3bbncr3V7bQ3rxtMZF1&#10;m6/NBJgAE2ACTIAJMAEmwASYgI4TcHHzRkxcolTKgyeEoM1ATH6L6hraiLwWhMZnYtcRI6TmAyl5&#10;0NpKN5UFGed9bM+9V9AWFhXDwPAKQsOiER4Zy4kZcB3gOsB1gOsA1wGuA1wHuA5wHeA6oHEdOG9y&#10;A3HxyZKgPXzSEGHx2UgoblMVtFEFMoQlZmG3njELWnY51noyQwjapsYGVFVVwz8gFC5uPnB19+XE&#10;DLgOcB3gOsB1gOsA1wGuA1wHuA5wHdC4Drh5+KGqulYStEdOGSE8MRtJpR1DCNp8ErQJJGiPsKBl&#10;K632VlohaBvq69DQ0KDjzg9cPCbABJgAE2ACTIAJMAEmwAQeBIHOzk60t7fhELkcS4K2pH0YQRvP&#10;gpbFrPZitncf2oaGOtTX16Ouro4TM+A6wHWA6wDXAa4DXAe4DnAd4DrAdWBMdUBoi0byAj14zAAR&#10;6gjatAL0uR2LtbScmIG6daC6tpkqW71koeXEDLgOcB3gOsB1gOsA1wGuA1wHuA5wHRhrHWhsbERz&#10;c9MoglasoaWgUDsPGSGjCEgrlItaTsxAkzpQW99Kla0RTU20lpYTM+A6wHWA6wDXAa4DXAe4DnAd&#10;4DrAdWCMdaC5uRmy1hYc0DuLcFomO6TLsYhynJRbiROG10jUnpPW0nJiBprWgQPHzuHgcQNOzIDr&#10;ANcBrgNcB7gOcB3gOsB1gOsA14FxqwP7j57FaeOrZHCtQkKRTHUNbXBmI5KLW5CYW47QuAxpCx+1&#10;U4IG52pyXT5X/WfwoFmJOjJECo7NpL2hNEtBtJfUuKUYutZQSekeffmLo3xSConL6k+0jjxEzRRK&#10;542WBlxb+T4qv4t8jJzGletwnFT+n048R0+B0WkYMUWlIWDUlErnDJEi6X8jJfpOYHS6lERexd5k&#10;cpajP5/Rnt/D/DyM6tdUSePCSTwv5Wem+L2/DSm3D9FmB7aX4dtHhlQnRBqxnxmy7g/Tnww4d/T2&#10;MVQb6q2zqj/lbWlAWxiy/qfAP3JgCqC/g+i7IVRW8UzUqz/Z0vYHw6Vw+mzYlECfjSX13be/rarf&#10;Zyr12yP2rRN43ijvCvF+EfVS9Z00ep3prxf9fWuAqBdDpQF9qxZ9qEr9SqE+V/0k6mHf+VJ/nNbX&#10;F/f2x+PSR6jxzp2M9xF9ldT/0PtJ/lwV7VuNd9uQ70SV9+Qw79fh6ovS/0d+d/fmt/+nOuMBzc5R&#10;p4+dqueM3s7760R/3eh9Jiptva+dD2rjg+uRon4E0vlBYlzUOzai91YI9UeiPg5uJ+q9K9R9pyif&#10;N/L7Rfm9M+K7RvEe6s2nELOZZa2IzmtWFbRBGQ0QojYij04oaEMURT1WN4nzpZQ/fIqiz7RJkXky&#10;aJO0udej/B1tGEfmtkLdFJHbgpFSeE4zxiuFZTdhcBp87d68RFJ9F6m3rvfV5d46rcbPGDpnuBRN&#10;7UidFCXyoEaKJI7DpQhiOJjxcEyHYjTk/7IaEUYpNLNh1BScXoeRUlBaLUZLgak1GCoFpFRjpCSu&#10;G5JRL+UxnJ6/YCR49j6X2MJ2jJbi6JwxpyK6xjileLrOVEmalDm2sE3iHEvtZnCKofYikvh/7+/i&#10;GQ7VNkS76v3/SO1CfCa1DUX7GLGfoboj6k9vEt9R/nuo30X7GCmN1HZEnRUpeHCitiTqtHJb6K3/&#10;/slVEMkvsUJKvonlUvJJKINfUgWCUqsRmd1IDGXEua2vDiUUt9OefUOnxOIODEgl9LciJdHPkVIy&#10;bZugbRLXFfcR+YpXtFH5+GPyJpVxzgjvCPFeEe8XUeeU+9dQ0af2phH61r76oehbg0S9GCop9a3q&#10;9KG9dWjYn0mV8Fek3no20s/eOijqX0BKFdXdGqrXddQuGqjdNdE7sJX6X2r349Q3jst1xqO/H3SN&#10;4d4xoq8S/ZDoP0RfId6Tve279xkM9X4b7lkO9f8h363D1ZdB/x/pvd1bB3t/qjMWGHCOcl0f4ne1&#10;xyJDjOumwne1betSHRmcFO1cnTGSOEcaF9E1RAoTYyPiH0l9URR55Io2GUPvCNEu1R1njPQOUfvd&#10;0vuuUXrHqPuuUX4PxVO+o3KpLLlNqoJ2Gh9MgAkwASbABJgAE2ACTIAJMAEmwASYABNgAkyACTAB&#10;JsAEmAATYAJMgAkwASYwsQT+P90uLyh6h13vAAAAAElFTkSuQmCCUEsDBAoAAAAAAAAAIQAW2b1j&#10;CPUEAAj1BAAUAAAAZHJzL21lZGlhL2ltYWdlMi5wbmeJUE5HDQoaCgAAAA1JSERSAAADsgAAAsYI&#10;BgAAAHhErZcAAAABc1JHQgCuzhzpAAAABGdBTUEAALGPC/xhBQAAACBjSFJNAAB6JgAAgIQAAPoA&#10;AACA6AAAdTAAAOpgAAA6mAAAF3CculE8AAAACXBIWXMAABcRAAAXEQHKJvM/AAD/eUlEQVR4Xuy9&#10;B3RVx5Yt2u+/fv26/+j/ul/369s3+jpHnHOO2DhgY2zAgZxzzllZSAQBCggQQgIJEEgooIRyzjlH&#10;lBA5G6cb5p+r9t5HW0dHAmzf7te+54wxR+2zY9WqtWvXrLVq1d/8jf1nl4BdAnYJ2CVgl4BdAnYJ&#10;2CVgl4BdAnYJ2CVgl8B/NQn8022D8I+/vgf/459/g3/437/Er+8ahPufeg33PvEy7n38Jdz72Iu4&#10;x4xHX8A9Jsg59/Hc+wVPvoIHntLw0NOvEq/hoae0dJBsS/rM69p+poOefQMP63jkuTfx6PNvwkgf&#10;ff4t9V9LiRf0VN8v5z3y3Bt4hNcLjPv8JVL1DPU8U370vBr7LcflHDOM/Euql1Erl3aeXPcwy3Hz&#10;+ZbzteseMe5h3E9/1mOU1WMvDCbMqWxrebDITeRnQJejVtYePPqcJvfHTFD/5d6W50pZjGv0spmP&#10;3fK2ua5vftucx5vaVvLpC6VrFrA8L9hAnzL1lVPvPLzJZ+ngtZZtY1+vtCdPFl1R+qbJ+OFnX8fD&#10;z7xG8B1iKu/ag3zPHmRqvH8PPCnv5Et2/JXJ4D6WV9pjA6pdvin8eF3Rnn3r+On19GbL/GPO0+XF&#10;7585/z+k/NbX3FgeVvl+nP9NuI/bPyYfN36+la6IDH4weue9R1dtyVXXa1vllTJbQB2UfomBH6CT&#10;Zvndkjx+KjlIGftpu374O/5j9P2/1rU9beCtt0e3+u7ckn78iO/RTefLrPs/aPtFvju2cS/3/2CQ&#10;Rwif+KEQHtKHj1jzkz7/yVces4bBaaz2W3EbM88xb9/N88wwjv3u/qfwizsfwR2DnsOdDz+HO35C&#10;3Pbg0/jV3Y/h9kHP/vT3fuBp/PKOQbj94edxx6Mv4vZHXrgFvIjfP3Jj3M5zbu2+Wh5+dc9jlOnD&#10;+N2gF/D/kaf+t//3X/C3/+vf8ff/ehv+/t/ugIVv/+Ov7sXf/tMvcfeDj2PFGgcUFpfh7IXLONF1&#10;xgZO40Qn0SXofbzt5Bm0nTyLdgPdpm3uk2NyjlzXKug43RudPKYgzzC29WfIf+N53G5VOMXrT6FF&#10;0H4Kze3dN4UmnncrkPvK/dVziNYO4/mS/579xnF1rsqPllr26/ls0fOp8tB2Eo2CExoaFLpuAO08&#10;45qetMuyT+5r3NvyDPUcuXcnGlo7USdo6VCoVWhHbbMJ+n51Ds+tN65Rqa1rjH3mtFO/t2lfcwdq&#10;eM8aSRXaNTT1RjX/90Ij/+uoYiqobGxj2obKBhNM/yu4X8MJPdX/18t/QlKi3Iw6/jehlNulda09&#10;qOW2NWpaUVLTYoVmFFc3oaiqCYWCysYfiQYUVOqoYFquIb+8HnmCsnrk2kQdckvrkDMg6m9w/EbX&#10;G8flPgOA+cv5OaJPmW9WXj/8vNwy1quCVveiBwqiGxWNGiqbFAoFhh5apaKfGpoVis2oFh3uZ5/s&#10;r9Gg6b6k1jDeCXk/TOD7U2KFPu+UrffsRvv4npZZcILbN4b5Xe9ve+D72GgPBsinKrdZFpa2o0d2&#10;Sq6G7E11YNRRn7o06tiUFrC9UTB0wUZq6IqkvSF6pEHaFkO3VDtDaO2MoX+mlG2MtDXWyCmt7ad9&#10;kf22j6l78BmW5xt6reu0Ra97lVnTd0vZDRlYp/3IIp/7NZjlYbxXNmShv3s97a4ui37koLXDtsp7&#10;YzlYy0LyqZXTKLP+ntvQBfX+/xXCLJve24bsfmBq0h/RFan/gb+v5nZeOzeX3wxDb6T9toDf9DwT&#10;euuioZ823us+um5q+63rXm/ztXbE1O4bbX2vtt1ol4w2XlKtDRuozVbtMNs6o+20blsr2DYb/a++&#10;qdZPq2QfTYNVH0/+630/1f8zbRt9QyOVPqR137KmydT/5HatoJl9VRPquG1Bi/R5u/oHj3eeOo/s&#10;3HysWeeIq9eu4xw51LkLl8ilekP23SouXrmG+sZm7A89gGtf8d4XtXv3Dx6Xc24E5vES791aX48D&#10;bg64cuECLp061QuX+d+MK/xv4OqpbtwqrvAa8z2s79/z/G5cO38Bh/fugf8mD1SRdy3fGohH3/oY&#10;f/fPv8b/+P9+gf/5L7/tIbJiib3noScQFh6J5q6zSCmsw97oLGwJOQ6v0ER47U/Alv2JBNN98di0&#10;LwGbue3F41t1bD+QBO9DKfA7nIqd4enwP5LGNI1pKnZwn8D3UDJ8Dso1idgcHI+Ne2PhEXgMnnvj&#10;FOS+W/Yfx2amcu8tIUnYyvtu431VejAZW0OTeIzXMz8bg+PgERQLt4AYOO+KhtPOSOIoHP0JPZX/&#10;sl/tI5wIBxPWc3v9jgis94/AOqYC9V+Bx/zlntFwDTgGd+ZxA/O9KVh/PvPpyee7swxuAdFw2xML&#10;110xcOH5zoSjf5RKXbjPTa7fc4zH5VgUj0VivV841vocwertYVix9RCWex3Asi2hCks3h2LJxhAs&#10;3ri/NzaFYKkXzyGWbz2IFbxmxVZeJ/t4nWzL/lXbDxFyX9kOU1i5jefz+NLNcs9gLNgQhLlugcQe&#10;zHLejZmOuzDDYSemC7g90ykAs1zkeBDmbZDzgzHfXcMc172Y6RyAGU68hudOd9iFaet2Ytr63dwO&#10;4PVMHQMwjZjqsBtTiMnrdylMWrcLE9f6Y8Iaf4xfvUOHH8Zxe9wqP4wlxqz0xWjiyxU+GE18uVzD&#10;58u88dlSb4xauh2jlmzDyMXEom0YsWgrPl24FZ8w/WShFz5Z4IXhC7Zg+PwtGDZvCz6atxkfCuZu&#10;UhgqmLNR4YPZnnh/tgfen+WBd2dtwLszN2DIDA3vzHDH28Tg6W4Kb00jproqvDnNFW9MccEbk1zw&#10;2gRnvDrBiXDEK+PX4+Vx6/Hi6LV47ovVeObzVXhq1Ao8MWIpnvh0sYYRemr8t5E+/skSCB4bvhiP&#10;Dl+k8MjHi/HwsEV46KOFeHDoAtz/wXzc+/483P3uHNz5zhzcPng2fv/WLNz25kz87o0Z+K3CdPzm&#10;9en41WvTevA6t3uBx+WcH40ZvMcAYH5+9XNEnzLfjCxNdWCuG7U91YTJ3J6i4fUe/Pr1qfjNG9Pw&#10;2zen47a3ZuD2t2fijndmKV24hzpx7wcL8cCHi/HQsKV4ePgyPPLJcmIZHv10hcJjI1YSopc6Rq7C&#10;E8STo3rw1GfUXYXVxBo8TTzzuWCtwrNfaHjui3V47sv1eF4wWseY9XhhrIPCi2Mde+GlcY4QvDze&#10;yYJXuC3v0GsKzr0xkf91vD7JGa/znTPjjUl8FwWT+W5OMcB3dqoBvsNTbeNt7r8R+rv2Ld5fnifP&#10;leeb8/Qa8yl5flXA8rzCcgmMMr84RpcJ0xfGOOB5ysuQ3XNfrlNyNcta5P8k6+KJUSvx+EipP60O&#10;VX1K3UodEw9/vBSDPlqKBz9cQizGA0OpB8T91If7P5A2YwHue3++wr3vzcc9780j5iqodkQwZLYF&#10;d7wzG7dTr0S3fk8dE9w2eAZ+99Z0pXsKbGO0dmaaBb+mDv+aOvvr1ybj169Owq9s4ZWJ+KXCpN6Q&#10;c+Va6vjveH/R7bvfnUudZv6lTB8tUXo9SMpqgP9l34NS9o8W94K8BxoWKdwv8iDuo0zuE3modlRr&#10;SwWGTO6mTDR5aDIxy+L2t2epfBnykHfwd7ocfks5CEQemhwElEM/stBkYEsO2rv/G5ED3/Xf8xnG&#10;O343607KoMql5MG6l/r/mWHQcNbxD8RDvO6h4XwPPu6NB4YtwQPDKLf+QP15wIT7uX2/6I2O+4Yu&#10;wn2iP4TUw+18R37Duu/9Te3ve6t9G37Nb8bv+J2+7S0dg/ndJn4v3/C35yjcLnhnLu6g7gvufHce&#10;7iLupq7eI/qqdFeDpgvUa+LBj6jnzPND1ItB8p4Q0jY8qrAcj7G9eJztxuNsQx4fudLS7mvt/GrV&#10;zlva9i/Xsl1fhxdGE2yjXhwrcMBLxMtsw19hn8dot1+fqPWH3pjsgjcVpC2WNlJrh99h/+mdaexb&#10;TWc/a4YH3ptJsN/1/kz2wYgPZhHsjw2dvREfztmEj9g/GzZXsAkfs/82fP5mfExIv+4T9u8+XeTF&#10;fp+GEcQo9v9GsU8ofcPPlmr4Ytl29iO92Y8UaP3JMat8MHa1L8av8WP/0w8T2PeUPukk9mEnE1PY&#10;T50qfVr2WxXYj53htAfTCUlnOQdqcNmrIMed/KMRHBaDzyfOQm1rN47nlCMpt0KlCrkakmyiQp2b&#10;lKchOa/SAtmfxUGP5OwibPPbhUYax5J4PCW/CqkFGjKKORBW3ojciibkcJAlh2kuBy/MyKtsVuek&#10;F9UgrbAa6YVMC2qQXd6E/LxihKxfgca0VFQEB6Ji315U79dQS9QTDfsD0US0EK1EG9EesgddoXtw&#10;PiwQFw/vVTh3KBAnQwNw+uAe/jf2B6r/cn77fkEgTuj3kns2EvIMeZbx3MqgPWiJjcVeVxdsdHLC&#10;8ZIm7I7LhW98Ht4cPxd/90+/wt/+47/2ENl/+JdfY+VaJ7SdvojQ+AJFFr1JGr1JPLcfJJkMJflU&#10;IKkliRSyKf+3CXklfHmubxjJ6pF07IxIx+6jGQp7JJX/EanYRULrH5YMv7Ak+BxKwna5n5BhEuNt&#10;ci/Ch8/z43m+JL3+JMM7wjOw62gmAqKzsZPprshMkuMMHkvjs1JJiklumafN++NJKIUMxypiqYgx&#10;Sa7sE7IrUNs8tpGpR9AxeOwVxGIDSah7YIwio0I0Fbgt+zcEkrjuJeEOJsGmTLYeTIF3WBrzyLwR&#10;vofTmIcUbBeZCMEXci3ny/OD4nl/bgclKOLrJTIjOd8k+RFCHCgEnAR5VyScFckmifY9gnU+hxXW&#10;eh/GGpJPwWqS0tXeh7hNcP86vyNwIOQaxx3hxBGSYl7je1iRY4EDibiDEHGeJ2TeeVcU0wg+i/u5&#10;b6037yvE1isEK7aEkDTvwyIS20UeQVjIdIEn/5NEC6EWkr1ym0GGuU1yvJykWUj2Ip63YMNektu9&#10;mEdyO9dViG8gZpMAC2a58KUnZpAUTxcocrtbNRJTiMnrtYZj8jo2ItKQrJUGZQdJrg5FdLXGRiO5&#10;vhizQiDE1tsCIbgayd2ugQ3ZqMVs1NiwCckdQZIrjd0ni0huF+oQortAaxiHzd9EwrsRH80n2HB+&#10;OMdTYahgrjSuQnQ9VaP7HsmuBhJfklytcXbV4cJOsQsGk+C+OckJr09wwKtCbMeuJbFdhRe+WIHn&#10;v1iuw7xt7DOnK3neCjz3+Qo8+9lyPD1yGZ4csYxEeCk/REvw6MeL2GGVDxg7pdIJlc7n2+x0DiaJ&#10;fZMElh/L35AU/fpVflBfnYp/f2UK/v1lHbJtE3LeT4FpvI8NMC///nOGpcw3I0NTHRj10iudxPqa&#10;TEg6UUvZ4e+B1vH91avSQdY7u2+ys0uScQc72Xex8y0d8vs+0DrvD7LT9hA7cIPYqRM8zE6eIrhG&#10;B0dILjs4gsc+7Q0hTo+TND2hQ5FdIb3EU9x+apR0frQOkEa+NDz7BSEDOuwMCTkz8Dw7Rc+P0TpG&#10;L7BjZOAlbr/EQaCXx0knyQTVaSLGa6l0nszQBpE0vC7vnYIQXg3SsboRtI7XjdH7Pry3/rxXdSJu&#10;zpeRZ+n0vcR8S9mkI6jKLTIgDNL6LGX0DOWlZCepdCqNQQWRNWUvHc/HRpC0fioDExqkHlVHn3X7&#10;kBA4nbDdL51tEjVF0NjZVqSVnWCBkEKFIewcsxN+J0mqpEKSLISV7cjvdQhxVUSN5FWI5W+pZzKI&#10;oggaSZZK2cb86lUOtAjYtvzylckaOX15AkH9fWm8jglMe/AL7v/Fi4IJPeDxX7wkOj9REeDfvjGV&#10;7ZqQuNnMt5BNIeSi1wZB1dL7h2pQJEOR1N6Q6wRCAhR0Im/I4y6SVnlvBJpcKBNFWIVgaPIwZKHk&#10;oRN5kYWCEFfKwUCPHCgLvr/9yeIXL45j2QVWchCZiCwoB5Hlb/ie32Z+x1mHUoZ73xdirsnjQZKX&#10;nxPMhPJWtxUBJam7T8A20Ix7qSM3DerRPSSL9yjdWUAiSVDugrvYxt7J9+h3JKQyAPnv1Pte31Zp&#10;0/v51v6K38JfqwEPbbBZoA0KyQC0fMdnKdwmg9NCcuX7rjCH74IMrujvsf5eawMw8n5oAzOK4MqA&#10;JnXjQZZf2odB/A4Moo48zPbiEQ4CPcK2QwY5VdvPdv9xti/S3lvadg6ePU088/lqPCttut6uP/fl&#10;GtV+Ccl9ke2ZtN0ygP8K27lXx5PcEtqgpCNe52Ce4A22xW+xbySDf4OJtw1ySyPBkOnuGDLNHe8y&#10;FbxHQ8L7xAc0LHzA/tZQ9rc+JMmVftlHCgbJ3UiSK0R3Ez4RsD/3qZBc9vNGsL8nkL7gZ0sIEtvP&#10;dXyxbBtJ7XYaTLzZn/TGWPYpx9F4Mp59zAnsa05kH3QSMZn9Ug0kuOyrTlUkVyO403VM4rF1vkex&#10;JzQKn02YiaqmTsRnlSKBiM8s6Y0s/hdwfwJTDdq5CdkGyrhdhkRC9gv5TMzIx+btO5RVWI4ZBDmZ&#10;xDcqKRfbdh2Ex/a92OgTTOzrA8/tQdgdEqWel5IvRFkjzxkl9BDIzkfwqiWoSUxA8U4fFO/yQwlR&#10;ttsP5UQlUb3bB7VEPdFANBGtAb5o2OWNBDdnBK9YiX1Ekocr2gN9Ue67BQfXrFb7D61ZgxKfLer8&#10;Fl7XrN+jTr9nDVN5hjyrnM8tJYr8+azwI9jlsB6eJLIHjheRO+yCG7mWc1w+HqRl9v/5h3/uIbL/&#10;/ps7kFNAwebV0KKajl0RWSSfWUyFNJKw0boqRFXgo6d+JHQ7xOqqE9eAyCwEknAGH8vFvtg87I/N&#10;QUhcDvbL/2NZCI7JRlBUJpGBQCIgUghumsKeSJJektSgmBzsi8tDMK8PIaEOSSjCwaRiHE4pVemh&#10;pCIcSCxEaEIhj+fx/Gzs4b128h5Cfn3DUpimMI+aZdiP21qqWYT99X1yXM6T88WKLJB9PrJNYiqp&#10;HFP7VDkpk6hs7I7ORdCxfOyTvBH7YvMRxH2BJNk7SWpFHnLdDspI5OjL6/yFjIdnIeBoNpFFC7WQ&#10;YE2eMgiwjSRYLNRi9d4kZJsEWwi3pyLatFYr0h2jINsbg2NpsY6ntZrXqIEFsWLTms1rPPZG60Se&#10;hJ3nCWkXYq+dKxZusXRrVnVlDd9DK/LuowStzv4kxCTSDkKmCbFIi+XamUTbdQ+JPgm+WM83cFvg&#10;GkBiLJZtIcUk3kK4heCKhXiVWInFsryZ1mMSYbEAL/Lcj4Ue+whadon5xFxiHknzPHdahkmE57rt&#10;xRxiNsmwgiLCgbT87lHQRsSEDNMCTEwjEVaEmA2LAY0U7yQh1iCN0YTVtP7qlt9xJMRi8RVCrEix&#10;svzKKJ02WicW4C9IkC3gaN7nOpQFmI2hBWwcRyzmaCBHBT9ho6lhswYZOSQxHiaEeLY0xm54b7or&#10;hpDkvjPVQYcj0wEwxRFvE4MnO+KtiQ54Y8I6vDZuHUnxGrw0ejWtYCvx9KjlitgKqX2IFlqxLNwj&#10;I7diRZFOl0FolWVAI7QKvSx+5v+mUeQ+VsJbOSYWYBv40Rbfm7F0/iee06vMNyMvXfZGvfRKdVJA&#10;oipktRdo2fmVgJ18g8T+lh3p28R6xQ6/EBOxrklnRkbqxUIlJFYjrxo066zWeRHi+rjqxOij9Hr6&#10;BDs0gidpBRTyqpFW6dgYxLU3gX1Wt9JqxFWDEFYLaRUCp0Mb2RfiapA8LX2FZFVgdIZ6pWr0nx2k&#10;iewgWcHcWXpjsjNJqUAjpj1WWrPFtve2dKxuBn3vJSRZJ83KatyTN8mr5qXRAyHjRpmlAyh4QVmx&#10;DWKry04GAdSAgCZjQ/ZSF5pFlvVGPEpSK3WoLLLsmEoHtYfUktwoa2xvS2yPRVaILcmQIrZzLNCs&#10;jxqpNSDWR2WBpH4JbtNJrSJz4hmgWyGVJZLtiwZaVUVHxcJKi2N/MAieEF4LdCvtr6n7vyVZ/j2f&#10;dwefL5ZjIagGaRO9tsBE4gzrqzk1LLE9FlnDGqtZYjVrbI91WslEt073JwvDOm0h+SZZ9MhByK3I&#10;QrdOW8lCK78BkwwUge0ZsDLkYP2Om+XRy0pttlj/F95+iANvPxSaNbav9VUI7k3DYonVrLAC8XgR&#10;i6iBu0kgf8fBDc17xvRNNbfppv3yPe4hrzIo0gPNSisEltZZsdAqK614RhjeAfzGk8Qq66yJuCry&#10;ahBY8dgSfLhAEViNxGptg3htSFuhWWiXKQut5uEhFlohsSu19kaRWPEqI4mV9oh4XlloCQ5QvsC2&#10;3WjD1ACj3nZLeyck9nW2hQIhsAKtLeZAPz3aLCSW5FVIrBgF3hMCS2utIrEksIIPFIHVIARWLLQf&#10;KyutBiGww2mI+IRGCY3EbsYIWmxHsl82kv0zgZBYRWBJXsVCq6y0y0liSWTHkMiOpYV2HPuBisSy&#10;jziREBIrEPJqQEisYaUVo8wMHdLnXOcXiT0HNCJb0diB2IxixJGsShqbTkiaUdQLcfwfJ+eZkSnX&#10;aRCyK2lqYRXi03KxwcuH0/A6ESfkVye9KQXVWO/mg/WOm7DZaye29INNW/yxeJkTdgRHKAuuEOHE&#10;7HKkFtUhKzMPe5ctQFVcLPK8t6CApLPYxwslfl4oI8qJSqKKqCXqiQaia9d2RK1bh5Wr3LBtZwg8&#10;t9OQNXMpDqxYjjWTZ8N5gw82eu/FZsJl7hKc2OGFJv1auUcNUa3ft0J/VqmvF4qJAu/NqDkUCv91&#10;q+Dh6KA44CzXPTS07YUrueJbLn7423/+9x4iO+iJF3H6/FWStAKNqMVqJE0IZRAhBG5nZA52E7uI&#10;gOg8BETlkbiSyPHc/XGFJKDFJJjFCEsqRVhyKQ6TPR9JLmRaiEOJ+UQBDiXkKRyIz6XllyDRFRyU&#10;48cLcCSlBBFpZQhPLUNUZiVRhdicahLsWhzLqVXbMTmViM6qQnRmBY6mlfAakl1eu5/Ecn98PkES&#10;zTQkQYiwkRYwbwV8jrZvH88JYT72yzaZvZBnda1ss9yShqh7ybkkzolFOJRchkMpzFsaRz+YL8HR&#10;tHKEM89hcl8S9+BjOcolO5hCDj6Wp+4t+QqN5/XHScR5H7F4h+rPEuK+NypHDQDsjZLBA5JeDgwE&#10;6JZs2d51VIO/MWDAwYBAEvi9ci2vC+T/gKMcUBBLNi3d4r7tzdSH1m+NrCfTms2BA3UeBwyYyqBB&#10;AO/nz+M7eHyHEPoDx2klT1QWbrG8G67calCAxFvIvBBwcRkXi7gMHGxXrt6ay/kmulx7CMklwd0g&#10;5JeWX7H+Oop1WIiuIru0LCuXZ1p1BWLp9TqoEeAtdIkW12qTe/Uyca+mK7VgMbFoEwmxWI4FYgkW&#10;kBzPF5dnYh5dnoUUa8Q4iKRYBy3FsxVIjImZtBAbmEH36OlOHFkjQZ7GVKzFkk4Vq7GyHNMtWneJ&#10;FuvxpPUcmZOUDZe4okykJVkwgVbk8Wz0NGgWZGkUxwpJZoP5pTSiYiFezAZ24SaMWOCpYeFGpv1g&#10;vicbZk8Mp0V42Bw25LPcMZSE+N3pJMNTnPAmye0rtPS+8AU/NiP5IaIL8iC6HIu7sSKz/PD9nh9E&#10;9YEUVyYzke2XzN4M+bqZc/ohskL0fs5k1hZ5H3BAwGpQoQ+h7YfMmomsIrOTFWkQUiFWI80iO1t1&#10;yjUyq1lrHuJovIXISifmJonszZBZZYG1QWT7I7P9EdmXboLI2iKzBpG1EFoTmf1LE1khzYrM6paH&#10;gcissioLmRWX64GILDuL0nE0iKykmoWWlvE+ZNYGkWWHVSxzYo0xiKzZrVhzLSZ502EmskLeRH/M&#10;hNYgsgaZVUTWsND2S2SFwGnkbSBCa5PEGa62vP43JIG/pVu9kFmxlhoDNA/QfboXkdXLrMqtuxHf&#10;mMhqrpnWRNZwtRY5DCQLIZWalVazVitib7gWWwi9Ruw1Mtu/LGwSet0aqzwveL3mYqwNWN01ZJbF&#10;AtfzjovHhZXb9c/g/w8lsnLdjyazNoisNZkVQvl7trtime8zUGxzAFmssYYVdgZJrTWZFZ0SQmsi&#10;syS0t1P/71Cu7hqZvXOI4QpvssQqQqsTWZJZGcwST42HBDqpfZhyeURBI7XKC8cgs/T+0AYvNTxN&#10;jxtpfzSrLAfRhchy6oMis8rleB1eUlZZ80CkA16jl4otMiuEdjAH9YXMGlBk1rDG6oRWkVkSWc0a&#10;a5BZjdCK55xBZsX1WJFZElkN7GPRsGCQ2VEks4Iea6xGZIXQGmTWILLSb9PcjTUyK9bYHjJLowmn&#10;xgmZFVJrkFk5riyyB6MwavwMxo1oQURSHo4m5SvIdvjxPEQcz2WqQbYt4HE5x8BRuTZZINfnKetu&#10;9PFMuGzcruK5yLGolAKFOB6bOnsVamrqcaPf7t0hWOfuq9yWj6UVISa1EAnkVOkpNEQumIXyyKPI&#10;3uSG3M1uyNvsioItbija4o4Sooyo2OyOKqLGyx11RMd2DxxauhRLV7ri1NkL6vFZeSWYPHYmNm/e&#10;gT/9+c9qX2h4HFZNnYsWXtOgX1vNtEq/p9xbniHPKuQz84jcjS6o2hcIv5XLsGH9OhLZEkVkF3sG&#10;Yzl5xaM+R/Hff3lnD5F9/o0P0X32Ei2f5SSFpSRdJSRuGkLJgiNoto5NysSxpCyF2OQsxFCQMaki&#10;jErECtKrOKpQhcSsGiRkFCKGIxDRGeWISitFZGqJjmJEpRZzuxhHU4twlCRU0pjMMqIccbnVSCyo&#10;Q2J+PZKKmpBc3IT00mZkVrYirbRFbaeVNCJVUNyApAKOKuRVk+BWIlIRXyGZAiG72n+VEjFEbLaW&#10;Rsr+7ArE8L9sR2Zo16hr03ksQztP9kWSsB7LqWHe6hCbV4+EgkbmiyhqxPH8OioBny/3YBkVqVUE&#10;Xgh2GY6mlyOS94uiXGKzq3FMJ+DRfF4kZSOkPYLW5vDUUkQQcu0hIjy5GEdofZbtw8lCoosQlsJ9&#10;RDjJ+9GMMkTy2qMk/OHcdzipgIMDJN0kuMExWSS4mSTS2STlGrkOpRVbrNmHkwrVPY7w/jLAcJDX&#10;HCSpPyiEPlYs57SIyzVEkFjG4zTif0DOVeBggL4tAwNC1IN4TSCt1UKOxX18h5DpAwnYRivx1n20&#10;FItVmZZfsf66k+S67Y6CKy3AYgUWt2pXuj27iOuzmr+skV+BWHt7XKfpLk0XarH+CtbThVqswDK/&#10;WFyw1/rQBVtcpcUNmy7Qq7fpZJmpuEQrwixkWbcYm+ciq/nIxpxkZUEmcRYY5Fncp4VAKxJNqzKh&#10;CLQVxMIs84h7QFdrIdRiYRb3ahLmmTJvmPOPp5EMT13niylrdci2+u+nQ9s/SbDGm24u3hwt5Mjh&#10;cpLhJXSTIREePo+WXhJbsfC+MYEfkNHiisjR1E9k1FXczOj2JPNqDDKrz1+7OauskKubIas3OmcA&#10;MvtXRWhvJCdTx+eGllnNldgC3Srby72YnVw1l47WK+mAq7mF7NSI1UY6M2pUXnctNltle1lmTdZZ&#10;wyrbQ2b7t85qnR1tftVzAsMyyw7PD7HMDmSVvZFlVkilZpU1LAH9W2MNonszFlnjHGtybCay8uwb&#10;WWaFsCuXY53QilXWlmXWsMr2tszSKmtFZg1340c5V1IRGcNSqZPZ/iyzQmQNq6xB3oTUGgRuIKus&#10;QWQtBK5fa2QPmR3YKqu5IfdYZXVrJK2zMljzO93FWPIn3ifKZV6ssGarrJBZC6HV3OqtYbbMGnMM&#10;DSLbn2XWmsyKXKzJ/e9k7rBBZnVZmK2yGpkdWBY3JLMyYEU5/H6wZqE2iL2848pKrd7vnx+RNcr0&#10;QwntT0VmZZ6sYZXtQ2ZJIMUNXdzte1lmbVplNSJrwLDOqmlBdC3usdBqZFZBt8wq66wisxqhvUuH&#10;5nbfm9DKwLayzOrzqc1kVr4DFjJLL53H6N3RQ2YNTxyNzMr0EYPMGhba5w0LrbLOat4lhouxDNYZ&#10;njWai7FYZjkAb5q+8ZYVmX2HLsZimbVYZ7mtkVnNxXgovdt6kdpeZHYj+0VmQrtJWWc/pYeceM6J&#10;ZdYgtJ8tpYVWrLLiXmyxzHLeLA0PFvdincwa1llrMqtcjHUyK1Pj1pPIBh6Mxshx05HNOa37olIR&#10;EpWG/Uz3R6diX2SKBcGRyTyegv3cp8Bt9V8/V863gPvDE3Nw+Fgy1rtvUQFD5d6hMekKhxNyFJEt&#10;L69WpDHscAz8dgRj5679Cj6+gcjJLVLH/Hfuwyrn7YgkAT4Um4mDxzLIQQqQGJ+C3TOnoOTQQaQ6&#10;rkKG82pkEtkuq5FL5LmsQSFR4rwGpUS56xpUEnVuTHncY8JkzJ27Co0MGKvIbG4xvrp+XW3v2huG&#10;GaPGI3X1EtTz/Gr9WrlHqX5PuXc+kUvkOK/ls9ciw2EVSule7L14AdxXr8FB8ipFZGnIWsz4Qc8e&#10;TMPf3f6Qici+/j4tspdpYawi0SlXhPZIqoZDRFJ6NhLTckhc83EstYCktQQ5qUdQFjEcJYc/QHHY&#10;h8g/OBRZ+z9ARvD7yEjYS4JXg3gS04QcmsRJGuNIGiUV8pdWTlJaRNLK/4m5nLRcWIsUktLMqi4U&#10;N3Uhu6IFubXdKG06jcKaNhTUdiCvuh353M6rPoHcKkErz2tGFicvp5WQ1BZxMjSDVCXTTH5cpSTD&#10;lrQeqSTC+XWdyKvt4r27kCfbdR0kyU08rx4pRQ0EryngdmGDIsrJ3Jck+0lc00qaSaD5zJouFDZ0&#10;ctJ0C33LZeI0z8+vpZmfpD5LSHA5YhVpZtlz6dfOY8dJzuWeybx3ErflGceLmpFR0Y6M8hPMQxsy&#10;OeFaZBWXzcEAkvMEyk6IfTy344j4fLkXweulbMmUl5D9tFIS/twyWqhrSKhJjjmCIxZwRVpJgAWR&#10;6TzOvMWQmCeSgCcX19FdoZyDDeU4xvxKvuWcKAH/R6aXkixLyoEIpjFyLSHnxZC0y7aQcSHq4STw&#10;BjE+QDIcQiK9T9zHOS96Ny2+OzknesehRPgcSIR3aIKORGX93c7/20PiOVc6nq7VTLntRQKszZsW&#10;929afPfTlVrcqYOPKfdpDXSxpqu1AU/OcRaIRVgI8wbOPXY3QOLsvltcqDUSrYi0EGjCZVcEwfOD&#10;OHd5H+c3C/gsd7pbC6lWRNoAXa1lPrKDBO9iUC9nbq/T5yOruc0K2vzmXiDBFkv0Ks5H1lyuQ7Cc&#10;rtbLNu3DUgbcWroxCEs3BXGOMlMS6JVCwrfs4/9ghUUee+lKEYj5DMg120UCaMlcDc4XpkuMkFoZ&#10;eRS35bcmMXDOGFpwOJdWAkSJZfY+ftCkk3O7BJHQXYxvziprWAlvhoANdI6dyPZ2rx5IVv24opnn&#10;Har5h0bQHJ3MGpZZFUhGAuvQcqW7GEsn13Ax1uZNycg851XLHCnpwOhzLA2rrEFkLW7GOpn9QUTW&#10;lmW2HzJrWGat3Yx/rIuxmpNlIbIyN+vGRNaYu3UzhNaWi7GyzMq83Ju0zCoXYysia5BZs3v2swwa&#10;Z3bnNiyzau5yLzfjHsus4UYoAV+MoE83sszaIrIDWWXFxdhMZs0uxv251f5Qy+yvSGbFKitzREWv&#10;tfnfOnlTwY56wyCzN0tke4I+9XYzNizVBpEd0EptkoeShU1i3+Ni3J/LdX+u1moAS95xEiWRQ4+L&#10;sbhDizwk2I+Qe1refqZk9ocSWc0yS6Jv5WZ8q+7F1kTWTGZl3rWQS80qa+ViLG7FfTyhbJNZbY6s&#10;NZnV58rK4LQOcTU2W2eF0AqZNc+T1ebKalNMNDIr82V7LLPK1Vi5G/ObQDJriZHQa3qJQWa1+bJm&#10;d+PeZLbH1VgjtL2nivTraizTOkzuxkP0ObPaXFl9vqzF1bg3mVVzZq2ts/pcWekficuxIrNqrqxO&#10;ZpfQ3ZhkVubJfiEeczpkrqwQ2Z65sj2uxsZcWY3QapZZg8xOZuDSdb4Rish+OmYa3XbL4LM/BjtC&#10;j8HPBN+QY/BRiIY3j/uE6OC2L7fluDqf236hGnx57t6IJAQficUKB3cGaapU5/ofjCXiEHDkOCbO&#10;WIH8/CJcu3YVo8fPw7SFjli4eiMWr+Uc4THz4eq2jZTyz/DxIRFcuwnBJMIBYQnYfSie22mIOhqL&#10;HZNHoyBoL+IWzEXikvlIpqtx6vL5SFs+D+lE1rJ5yFs+F/lE0Yq5KCXKuF2zci6qVs2D5+gxWDiP&#10;5LOiRhHYa9euwZ9Ees7IsUhaMAP1q+ehQr+umKnco0C/Xw7vn6GeRfC58uzERXORt2kDNs+eDle6&#10;Koth1SCyS+it+UpkLv7n7Q/0ENnnXnsPp85donWvglZBWgZpwlWgVfEAXWoT07JoIaQFLrEU+4+X&#10;4WBKHTLjfdEWcR++qnPEterVuFK2EJfKZiB/16+QeNiJZK2ZZIsEjoQrhZGxUklWMxk1KynCC5MH&#10;j6B1Kg1ZjS3I5kTjPBLXAoYBD/P5DB98shIHMusQ4rsKb46cjtCi82ridEltJ0rrO1BS145iEtvi&#10;2nYUVreigMir4n1IajU0kdxq2znqf4siv5nxgRj85mt44tkX8fSLr+GZ557HE898jHGL4pHGpWDy&#10;eY+cyhZkyTVMc4kcXptV0cr9rSTOnShuqMFux81YtSQUyfVnGLac58nzShuoXLUsbw2jiVUzihjL&#10;TBKdRjIsZDeDZDOLRDWzrJFoQl5NO9JiA/Daay/jsaeexeNPv4tPphxFEv3qs0nKM3m/DEIIerqQ&#10;5VIB9/Ha7CoSe5Ynr74dSQc34MtRozFnL4nuocX4iGG/Nx/TIqQdo5X7WJaQ1HIk5FWR3Nczn/nY&#10;stgZy5aFIKaMVm7mV/IsdZREknxcwP+SKtLMOdOyLZbvJCmbfkylQq6FaOcK+SaJV9Z3WovpTh5x&#10;PB9hjC52IDYbIccysT8mgy9LhpofbaR7ub2X86QFgQK6PYsVOYiu2UFHE+G8ahKeeX0OHPen8Vga&#10;AsJJjMNTON+YoOV35xGS5CN0mxaQ8PorGK7S4i5NAk340ULsd+g4Xa51MECYLyNnS/Rs38OZ8NlD&#10;95HPnsL9Dz2Kux54BHczWM+MrXF0n5aAZCTaxDYB5xl70w3bc6MDxo4bhaneCbQ8y9xmnXwrAm4L&#10;OhEn+d4UyDnMhMceul8HRCrC7LYrnIhgULEouHC06r2P3sHgdQfhtZdWa+539T9C0swgXj4S7Ivu&#10;11sYcdqTLtOujAa9nlGe2fCOYiP9oU5mXxpDyyznzYqbsUQ1vle3yoqLkkTU/I8lsvIx/yt1MVZR&#10;oq1xo4GB/tyMDfdis5uxbpk1EdneQZ8010OzVVaCwmhz6Tif2uxibJora8sqayay1lZZY96s9ZxZ&#10;I2CRmYzd6nxZ605QH+tsP3NlxRJqcTO2zM26eavsjyGzt0pkLfNlb+RmbJora54va9PFWAYoZK6s&#10;Dm2+rJBZbb6sLcus2cXYer6sEDhb82Utc2Vvirz1niN6YzJre56o2Sor+TK7zYtl1jaZ7YlWbB21&#10;uPdcWSMCrDl6ce/5smYyaxDaPnOHLRGd+yOyfWVhy0o9EJlVA1amecPagJXmedHjYmy3ylqTXltW&#10;2R9CZPtYZdWcWW2+rJBILYrxAC7GvQhtbzJrdje2SWb1oE/WZFYIrdkyaw781DNvViezevCnPoRW&#10;BX+SoH+0zPZyNZZYCT2uxkacBIursdkyS1djY8qENZl9jXNn+3M1Ns+dNebPvstAmorMGsGfBiKz&#10;+vxZbQ6teK3prsYyd1YnsyNJZs2WWcu8WZ3IinVWrLJG4KcJ+pxZY96sLTIrhFZckIXI7mXU4g8/&#10;m6gI7PRVWzB73VbMWkus24bpy9wxbtoyjJm8GGOnLGG6RKUKxjaPTZqzBjNXbcJMXjtzrRdmrN6C&#10;JW7+cN66BxNnL0FIdAqmr+G9HbZhjsN2zHP0IVmdh+zsPJw/dw5TZyznc7dhscduGkr2YMzsdfDw&#10;9FFE1ts7AF9MW4FF7v5Y5OyLhU4+WL4xED7bd2Pzuy8j2dURQW++hOB3XkXIu6/h0Puv4fD7ryCc&#10;iHzvZcR+8CISP3gJSUQqkUFkDn0JpR8+j6PD38YHr36AsKPx+Pbb6zjJZXo+Hz0LDu+/h6KPXkLO&#10;0BeRyfPT9WvlHglEHBHz/ss4+v6rfNarCONzD7z3GoIHv4jYyWPhMHwo1s6dgzB6oGpElkYeEtkX&#10;I/Lwd783EdlnXnkX3SSyh0laDyQW4wDnuh5kKj7JIZzzmpiWTctbEfbTUhuaSrKbVo/0WEasOvY6&#10;cCUdOHcY6PYjXJATcB+iQ104gZhEiZbMjOJ6kjmSMxKygsZOpO5bhpf/+9/gn15fiOCyblTXc52p&#10;xi5U1udg9X3/L/7nf3sL29NIHnPTsedwHLJrz6D2xGnUnDiLOqL2xClUN59EJS23FU0nuf8UKhnq&#10;upz75D6lDe0oItkt5bYcr2jqJmjpLSnE7n0kCBuW4tOn/xmvL9kOv4AjNN9XorCF5zV3o7JFvw8t&#10;rmVEaT3RzPsTVa3n0dhZDY8vpmLEYE8kd37F9VG7uUYWCTUJbb6EvSZZzS7jmmL6tpDj/MoTJOkn&#10;SLzbUEgU13chJXwdXnnmDgyZuxlbdh+Cn48nRr/3PgZP8ENi3Wn6wJOwE0U1J5RFuoj5KK5nHmur&#10;EOi/Eh86pqConUSaMgoOPYqw3FOI93kdt40fC8eYehRw7b20olrWgaCOZJ5kv+YkBwQKsfb9MRj5&#10;0WbENpzm+nMygMBnMF/5HBCQkN0a+RdLt5BvjdDnyWABIeVS91IW8RPqfKlbg6ynk7ynCjEmcZZI&#10;azF0IY+i+3g0LfgxdDEXN3P5HyFkly7Omss5U1p3Y49HYiY7Jiu2xCEiowT7DobAhS7Be+neHC7n&#10;E2JdDicO08X5UEKumm8dRlfnwzIXmxZo2R+WyDnYQqI591oQSjfpUCHU1iBpPpBYgZC9znh36P/B&#10;PWNc+TwPfPnkk7jttTlYHZaDI7xXCOdyh/B+IbQ2h/IZOzxmY+gbD2L0jiyEMQ+aC3c251VLYDOS&#10;cLp1i7u1uGnLdmAUyTrJuXL7VsHOqNeKjNOVI0Ij5oqgk5DvCjuKVXOH4+PPPsO6/ZyHfjgRfnTT&#10;9qFFe3soA3wFM+gWya0DLb8SbXohrbWyZNJ4BisYuYCW2RlueJNRkmXOrEQ3fpguxvIBu4ujtmqu&#10;rC0iO2Dgp5/Cxdhule0htDcissbx/gJAmQmtDcusZa6stiyPWrZEzZft7WIsHV3lYmwV+Mlm8Ccb&#10;LsbmuVMDEtlbcDHub76s4Z5mM/jTTQR+MiJlmgM//ZTBn36MVdYyV9YIdjWQi7Esc2SDzIr8B7LK&#10;qqV49AAvvZfi0YI/GXNmByKyakmefubL/jAyezPzZW0TWS1yb4+Lcc98WdsuxkJstQi+2nI8N+Ni&#10;rM2X7Z/M9l6aqLd7sc35w/3Ol70ZF+N+XK31SOW/kwjGehAs8zQCjczaWKLoZ2Kl/XFW2R8R/KnX&#10;Ejw9gZ80q+xNBH4yrLI25sya3YwNMqtFMTYssxLvgpB5s3Qx7uVmLEvvmayztlyNDTKrrPYDWGdV&#10;FONbJLMSZf25AQJBmQmtDEjeEpk1z5vtFQSqxzI7lPNnBR+ag0DpZFYRWhOZFcusQWZ7BYEyyCyN&#10;AyqKcb9uxloUY7NlVoKJriWRDT58DO+PGAdX3wMYNmUNPp2xDp9MJ5gOHTUDiYmpqK6qQ3V1vW3w&#10;mIvbVrw9ag6Gz1iP4dPXYtjUNRizyA2LHRlodMIs+O6LwrBpqzFi1noNsx3x4cgZDNiUgzNnTmPy&#10;1CUY+ulUDP9ilsI7Q8dh4yY//OH7b0lkd+ODL+biy/ku+HKuM76Y64TxyzfDzXkz3F98GHHLF8J3&#10;0B3we+we7Hz8XgQQe5+8G/ueuhsHnroLR56+A5FP34mYZ+5E3DN3IZFIf/p2HHnhQUx94x1s3bYT&#10;HZ2dOHX6tEJ6Zi6mfj4Jm195FqnkPEk8P4GQa6OJo8SRp+/CId475Kl7+Kx7EPjEfdhN+D18Bw4P&#10;G4KVb7+KVdOnkndWWObICpF97mgh/u62+3sssk++9Da6zlxgp71IBXsKZtCnYAY9kui8QdwXz4nA&#10;acnJOB6XgOPxCUhOyUVqjB9qDz8FdG3DnxqX4o/VY4Hqd5Hk9c+I2Efzd3ErrYliXaynvzjJHYlR&#10;CQlj1kEHDPvN3+C//fJdLNxXjcaTp1HXdgZ5kWwE/vHv8Q//+Al2ZnWisesimtrP81g3qriwciEX&#10;jM4nCuliXN1yWhHaurYuFFVqC03n0npa1kBSTAJaRWJbUUsSVlJNC2ctCkmgq06cQ9v5r9FQHgfX&#10;MQ9i9rET6Dx3FfWdZ3g/EtbaBrVQeTbn4SqC3ErCfILuzVz8PYf3yClv5T2qsW3SfIz7aBMSSJTz&#10;S+oUCSyvI0Hl4tBFJHtCaou4XagWjNYIrFiRy2hBLW8UAl4Ej5fuxytcVyuu9gKaTl5By+kryDu6&#10;DkM+fwFjDzWipeUE78FFp0lmy0jMS6qbUNTAaytzaGIfittGByGZi1iXCrlt7kBFy0Uk7XgP902f&#10;Bo/EZpTz/BwSamNdqdzSck7uruIi25lY+/FUjP/cG8dbzqGyrgFZheUknhW0mDcwz0KcNSu3WH0L&#10;ZN0pIbeUSzonh2fRDbqokmtP5Wmhv1NodS9gPnJYxzkkzWn5JKQpeZw3XUZ362otxDcRl5SD8PhM&#10;+vLnqvnCMtFcQoAfyy4mwS1EZGIuIqMD8NFtb2Pyyv04SNdscbNOoLVXJrnH0NIbxUnpkUkZOETC&#10;GMn/sVllhDwvB2Gx6ThIf/8jJJrhhBDn6DTO0ZbrmMq8bAOKOAtIpKMzGxB1YAOGTXgYb3gXksy3&#10;I8qfbjlvjsdk33S60ZMAy7wGmY/A9yGGeQrxWYLPhj6NacGMPseyhnHCvswzCI7kfAjOaY7ksw9x&#10;TkMwCasQ7AhO9A+LzcC+iGTspZU3iAG6DkrQs3jem8Q2NDqZAzYJKrL3Qc6DCA4LhoOzI9Z5J+EI&#10;7x0ay0n4R+iSHRyJzXSb9qLrs2cgI0ZzuaVVW0NVBDeZczuaLjIfMyjUO1O5XiUDQD3DdWslkrHM&#10;j5GRenEvFmLTxyL7HxLF+AZk9uc6X/aWAz9ZEVnrTo9NN2PbLsay7qS4NcpcWcP9UAv+1L9V9scQ&#10;WetIxtpcKmONWdNcWVMUY+tIxjeKYvxTktmbcTP+Ye7F4r4skZJvzsW4F5m1ssracjE25skaFnCR&#10;u2GVNbsYq/myMlDRyyqrL81zA6usmi+rrylr7VZrHcG4VxRjwxLZr0tt34BH/VsirQhcn+i9WuAn&#10;Y45ov1GMe82XvbFlVltbtnck4z5RjAcg9n2iOstau/3MGzbPl701OfQsuWWOYmzIoucd19aQ/rnO&#10;l/0xZPYButFaryF7U5ZZM5Hleq3mubJmMisuxmKVlWWq+nUxvoGbsTWZ1QitRmZvkyV51LqzPW7G&#10;RlRjs2XWcDU2luPRohpr8RJuicz2Y52V9scSBOomyKx5ukh/UY1VICh9aZ636W48hDCCQA1knTXI&#10;bG83Y806a7gY23Qz1oNAKTdjQotmrK07a5PMqmjG+pI8upvxhFU7GKclHEE6kXXfcYgk1hGfzXFR&#10;GDnbBcNIZMvYF79+/RouXbpgE9/RkilkcAiJ7Mg5zhg1ywkjZjpiwtKNWMq5rZ9Nmku342O8twM+&#10;n+uCz+cR813x0WczkZqSjtOnu1FcXMp1YQvoasw+LZGXW0DuUI2LF85h2zZ/fDh6IcYt3oixCzdg&#10;zEJ3TFm9DRtct8L95ccRv2Y5djzzIHa+8Ah2E4EvPoJgEtzQlx7GoZcHIfylQYh6ZRBiiLhXH0bK&#10;Kw/iyJtPYsZ7w7CJVt2T3SfRdbILTi5eSErO4DPPIzUrD1PGzIAXCWnKaw8h8TXt2mOvPMx7PYzw&#10;lx9GGO9/4KVHsI8IeulRBLz4KPyZj/DPP8Lq997EyhnTSGTLexHZZ6KL8T9+byKyjz3/FjpOneeS&#10;OFyvNZxBe2TpHS4ps5tL6ki04tj0PBR8/jryXrodKS/dTTPwqzh+lOv87LsfaJ4EVLwLFD8BlN6B&#10;OPf/jrBgD1pgW+ke26iT2EZaJltR3nYKmXuXYsbUV/HxG0Mwc9IaxLZ9h46OBgRMewpT5s/Bu3fP&#10;REheA+IZ1nnyW85IPnMe6dscMeKxp/D4k0/ggd+Ph2tIJRrOnkV2qBMGPfwg7n/gaTzywOv0sR8K&#10;14xT6Gouhs+McXjuiWfw+OOP4IPVwUiuOYOmrnMoy2XgoM/ux7TDVagnGa5tu4DSzDBM/vw1uvk+&#10;jUcHDcWKwFyUdZ9HWTqJwqBHcN8DD+G+V0ZgVgyX35m3DMMf/xCDR7yF+++9HS8t8MWxilOoaSTh&#10;rCVxJREso9W1qlXI9hkSYpJqRUhJOMVCXByJMXeNgENQMcpoaZYIZGUtF9BccwwzP34PL02KQ3zQ&#10;dExbsgTBpefR1FqDvQtexVQSl5CdjET62/+Nv//XO/Dq5wsRepgT1ZcNw9zYsyja+yHunzEdnsdb&#10;UEkSnEcCWsC5wDmZUVg5+g66zQ7Cfa89hXtvfxXTJ+5GWttFpIZxbuXrT+HRx59g2Sdic1w1rdm0&#10;AAshp+t0WXYIxi+YhNeHvYnXHx+P9Xu5aPKuT/Dis0/gkUefwrMvu+FAXQti/Z2x5MkX8O6nE3D3&#10;Aw/gjt99gOku8Uiua0JqhD9GPvYY7rz3ftx1zxN4bvpuHK04ifQId67x+gJefvNjvHvPg7jnntvx&#10;v//+n/Bvv74Hj6/eC7/Nznjyha0Iz8+Ay6K1eOzZj/E+6+2uO36Dd2Y6ITS3E+n5SXAa9yzuu+s+&#10;3PfQfXjh2Q/xxGveOFRMN2gS7QSGFo8n2T3Oecoy/1nNgeac7Di6WwsS8lsQf5hRgSc+jDd9izjw&#10;0E13bbrlfjQNswLovrziIzz7yKN44MEHMYjl94ivRviulRj90bOYG1mLsA0T8MVng/H2i0Mw6M47&#10;8K/jXUky/THrwftxx/1P4PPt6ST7hfBZuxAv0HX5gUGD8Psnx2L+zgxaoA9hzJMj8OGH7+DBF17F&#10;6t3xcF8xHXcPegwPPPQgnvtwBrbE1CA6IghTBr9K2d2P398zByt306WZllpPuiY7UidW0jI7z30P&#10;G1Y/ynMLQ9W74Y2JDBrz5WqLVVbIrKyPKNFsf6fm3hhr1dlI9XURf9sr5TUyx/YvCY4y//bniluW&#10;m6zTqaNPXenuigZZsJAGEleSVyGwAhm0kHUuxSJ7Jy2yd78rJFYLkCPWGrUUg7iRfWIdrbJn+Z0n&#10;OEfKsgyDsRTD55wfpaMn8Ie+Xqx0ZMzL7qglGmRZGdOSO5aAID2BjszrxcqyDeY1YY1tFSxEXIZN&#10;a8Oq9WHVGrHGXNi+a8AqUqnWLdSWfDAgHaSbAl3b3r4ZWN3P8iw1L1d7vnTQZA3a1yW6MfEa8/4a&#10;59Jayivr0BKvjONSPcTLRiAote6sFhlUooTK0heGnFVUY5k/KxGNOXftyc809z9FbiUCqVofUiO1&#10;BmQunJonLesKcwkSBeV2LHOoBQyiREi7IfPs75P51cYSPXRfvFtcGNlJN+NOBrgR3EF9U662kor+&#10;Eb+n/suyUAYk6q4G6qnoqgy6cO6rBbImsorCrUXitoDn/EaHCvpEkii6LXkzlph6+GNZV1eDWJWM&#10;bSM11lA2p+Jmb4a4YD9ImTxIovIAIYHzFAx5mJbosTmnWK3JS1kwbwJNHposzHKQbSUHXQZKDuIy&#10;bIXf6FGbJXKzBbprsVx/O+9zJ+V9F+UvgxBCVGQuvLiTizwsa4Qaa4X+jFJjnv+tpA/L2suEWnvZ&#10;CjdDjmU97l7Qrf3K4m8BSS51R767lrnStr67Nr6zYnG1hkwN+r24FBMSTEpBlthTVlhGLpZVCnTI&#10;urZ3i46agj5pwZ5kKR5Np7UgaT16ry3J0zNPVtqKXq7FsgybKYqxWpZHj2Is3wFZU/Y5WS9c2idj&#10;WR7TmuAWAmuaDqKt721eIk1flkdvb99hqtaW1QNAWS/JoyywvZbl4eoOXPJQlj38mHNjh9MKK5GM&#10;BWpJHhXF2IDMlZUlebRledRyPPq6spo1VubK6kvyrJZ5shJ4kwSWllhZscII/CRLQApkv1hkg8KO&#10;YejICdiyJ5JWTw+MXbRRI43EJ1/OQXTkMVSUl6OwsMgmqquq4OTEaMzj6Hq82JNEcwNGz9+A6au3&#10;Y9UGf3w5dSHntSbgi/luGM/j43nf8UtZTt47PDwSVZWVvH8FKisqCUkJ7isrK0NNdRXc3bfi04nL&#10;MGXVNkxesQWTaI2dybgrmzx9seH1p5Hosg6733wWe95+AXuJfe+8gJAhL+AgceTdF3D0vecRQ8S+&#10;/zzdgp9HxvtPwotuyMs45bKYZLm6vgFObtsx690PMWPsdBynN291QxP2H03A7E8+R8r7T+H40GcR&#10;P/R5HOM9onmvCELufYjPkGftf/tFBBEBrz+Do5O+wNqP3sOqWTNxOL1SBU9dyoCry7YcxNMxJSSy&#10;JtfiR597A50ksju5xIof11D14xqnO7guqlpmhcT2GAM9pb39CE67r0bHuuU48PzjiD1Mqx6tr5dS&#10;7se52F/gbNQ/4ELs3yJs1d/gUJA73U01IivuqLkMyFTA4EyV7aeRGbgIM2Z8AVe/xRg69Us4JJ7D&#10;qWJvvPD8Mmz034nxD8/A/rw6RHu54pOHFiK6+Ss013O+59HD2HNoJ2bcdxeJjA+OpYdhLN1AF+5M&#10;pystJ1YvH45/fvBpOOY34+ji4fj0ufexek8cgnY6YPBv3sQKv0xUnLqMilwG4xEiG1aJuvZLOFGb&#10;iGl0t33ufUf4R0Zj2+ph+M3gtfA6egRLn3gW4zdGch4pw1PTbba0pRa7Z4/Ar/91MGYElSIrZjWe&#10;uGs8VgWWoLz9JK26Yn2lJbOIc0UjYnHwaBxdXvOQVdWOCp3IVib54P47l2BDZBUqaFEuJXEsaexG&#10;a2Mulo5dymUZohDp8wlGTpkM/yJabFursGPcnfjY8zCyivOwYdUnuGfsHhwn6SqMXMlO2vMYG34G&#10;JUFmItvMOb+0Epdlw3Peh3jkFQ+EMQL08Yi1eO/Bf8PbEw4gtyAErz/4OT6e48V1peh3PuV1/Hqo&#10;H6LKWlTo8EK6OJdlB2HYa7/A/2FjvDOVUZr3ssPw1jhM51I2vj4b8cVHv8Ygz1gc816KV/6fX3GN&#10;04OIKi/F3qUf4N6nx2D5vnAse+5pfDDPGyF0KY4M8cIXVPwXPAqQHceRtif/BxcqX4K9xxkY7Fgg&#10;RtwzFDPWHkBUYRn2eizFL+9yw5GCHDhOGYL//uvXMG5/IY75fYaHXxtKolmKYJcXMeiDuXA7nIfI&#10;SC6D88Rt+M0DGxBKC30yrbmJRFIu53of4aR5Rk7zIfYyUnMco1wn5pDgFrQgMYIN2+i78fSSIOw7&#10;wnmqswZzqZvl8E5mZOxUznn12w1nx6XM6214xC0ekQGrMWbYc5gfXY8It+G453/9G4bM249DBzbj&#10;/t/9G/7tN/diMaMjuyyhVeNRZwRJFO7jnLvrtxMem10w5P7fY8hEdy47FY6PfnM7LaSrsYVzgn2c&#10;6XJ/2xBMdt6FzR7L8fygD/HqFH+4Tx+GL9gp8jgo840ZkToyTc353RTEtXx30s2YZHYJA0fN4JJB&#10;0vh+Mn8jG34XRggkgfiS1hq6GD8iAS5kviytLOKKJ2vM3jJ018IetzojYuJPlJo+xOaP8s9m2xJh&#10;ciB5acudWGCjnqznKvb6r3ecjSBPygIra8mSwN7/wTw8wI74IHZiHmZH7DESWCE6yjVYSJCOp+m+&#10;KhBXMYEQJct6sCRQaqkFAzq5UksvSKdFgnuY8ApdZq3ntcpyDBop1YmcEFNF7jQI0RO8SQJoxmAu&#10;02DAvGSD2uY6hIJ32OnpD0O4NuG7dEuTzpCB92d6MCLmXw7yPIE8W2Dk7W3mczDzay7TWyyHKu9k&#10;DW9MojwMiKxkXUYh+Wp9XS7fY5KzWLLNRFfqy1jz0bJkj8xv0yEDFE9weQ1t3WBZQ1jWkpQ1JZco&#10;SHsheHgYA4MxaNzDJHUCIbxC7gQqEqoJivDqkHZGILqnIOSXumyGkK67xOVdx52y9rEV7hCLq0Tf&#10;NkPmfeu4m+3ivbz/g0qvF9EDZSnX1JbBFxL6fkGSr8rfAyUHEx6TdTWlIy8yYede8AjfGYEhC0kN&#10;WRgDAIY8rOVgkQflYFsWP0AOlIkir5SB4B6+6/dR5uodZ1sveZU6lXKpwSgSj58jpP36MXiCnkvW&#10;MFz1+0uN9Zst6zj3GhiQgQMND1P2MiAiZFba6Zv65praf7nuLn4XDYhnlUAIqhn3ygCLrCGvE1VF&#10;VvlcgTxfBmkG8X1W4Pv9sLzjKqiTzINd1kv31eAlZaKiFBtklQNlMlimfQu4jqxOVmXda7WOrKwH&#10;Ps4qsJOa9tGznrY1adUCOxEkq9IuDmFAJ4Fqo/Uld2TZHVlDdijnvg6dzVUaJKjTHNOSOwZh1cmq&#10;ch9mvJBPSVgFI/R1ZC2Rinstv6NZX0cv73Ej1qyvprVkSVwnKvLKJXgYlVjIqwruROI6ncvvTHfg&#10;OrJctnGW8x61HI+jfyT2cZmZ4aOnYefBBJLF7Zi22pvzWX3Yr+WSPvOcMGbSIoydSEhKyP8x/K+g&#10;thdiNOfMTiJJncbrp5JwTlm5DQtcdmH95kCMn7kM+46mYPLyrZw7u5339cas9b6YON+Z82x77mvc&#10;f+wkzse1YCHGTl2K6Ss3Y66TP+fX7sCc9X5YtCEI27x2w/NtzpHdvAFBwwZj3ydDEDJiCA4SYaOG&#10;4AhxlIj+fAjiiIQvhyDpy3eQ+eVgHPniPSwbNwkzJs7BtPEzseyzLxHDc7aPGoYZDHw1ne7QcyfO&#10;wrYvP0XG6MFIGf02jo9+BwmjhyD2iyHq3MjPhiCCOMxnHCJCRw7Bvo/fRNzimXD8/BOsnT0L4QxW&#10;u4Crg6zgKiMruULJM4wH9He3P9jjWvzoc6+j/eQ5ZY0VEutHEqvWDA1P14hsag6i3n0GnSvmo2XC&#10;aPg/+ySOR+/FoQ2DsN/xQQSuewB71jyAXWsehM+ye0hyfehSzGVzJLARowLn00W1qLoN1Z3nkB20&#10;GFPGfwgfko1tn36OecuDEej8LqZuD0J8whGMv28K9tEiG+vtgVFPLEf8iWvICF2D4TRJP/7i8xh0&#10;2z/i5WU+CNozD/eP8UdU1Rm0XbyOyuQdWDLmJbjHZ2Dxl+/in375EJ58/jk88eRTGPTgw1gelIWK&#10;rquozOPyLSSyU2mRbTz1LcqPO+CjN/4Rv3zwWTzzjFhwH8NDD6+E1yZH3HEfLY7lXXR/5vzctvM4&#10;0VWNrRNn4/MPNiG161u0N6dh5iOfY8XG4yike3QF3ZqrW9qQfMAbw2jJG0S8MGYR9hR0o4HuyxVN&#10;nGubuQfP/nYwFtG6WdEmFtk2zsO9gPa6TCxYNRdvbi5Aiten+HzmDASU0FLb1oig6Q9i5OZwur7W&#10;YMeGMXhgZhSKmfeyY6vZCLyCiUfPojSYRHbmdGxKPsFREboA0wqcm7IfK4bfi0lhVahqPofmrkps&#10;+GwaJo7dh7B9I/HwI7/CXY88gycpo4cffQJPv7oNEZwXWyhEtp5ENsMfH4wZi0+Yp5rTbdg/+zHc&#10;c9edePDxZ/AYrbgPPfoi3nE6htCNCzHlkTfhk3uO7s5dqMnbjxcfmsNIagtw90Mr4HqErg50766o&#10;KsGWpYtw9zNBiI53wLsTn8eooCou8HwSxUWxmPDQZxxpSUV+fSNCt6zCbQ94IrIkE2umzMag13dS&#10;F87x3iF47fHZGOOyD2uevx8z14chsfosymsr4e+0DHc8uglhFRJ8i3N1GXE6pygbjuNG4tGHHmZA&#10;p4cxwuMIjuUzCrVEyi5pR0rcTkz44B/wv37/EB6i9f3FyeuwK52DL4Wl2O4wkZbYxyibR/D7+3+F&#10;B9wTEbt3LcYPfx6L4poQ7TIMDw8djqVRdP2uSsXS+25no3cI8ZxXfGArifrd0+HHIFhBW2fh7ccH&#10;4ZFnnsTd//yPDFywkW7E0fj8nuFYtD2N0bYL4LroFfyPf7sfDz32OB6i3tx73wsYNW8vjpZwMGL4&#10;LMye6AZnWomDOOc3kGTWm3NnNzFyszujMK/1PqTW1pU1cMewIZZGXD4Cg2kFelXmzDKa8dOcNysf&#10;7EfZcVVuh7cIc2RbyzY/eo8q0OpzSzCu+6+fGksVDJyutCxpoJ0n6/XZgLhvmfCoEIz+IAGaFKRD&#10;ws62JdW3hZQosrqMHdnlXDphBZdnWsnOyGpl0ZOlEl4aS8vfBA56TCJxmkxLvoCESvCmgjveIhTp&#10;ErKoyJgJ7HS8I5juwdSDHRGCxPBdwQxPphren7WxB7M34X2FzfhgDsE4AYKhc7dY8OG8LRB8NM+r&#10;Fz7m/4/ne3GkfasFH8v2wq3swBjpNm7bwKJt+JQYsXh7H4zkvv4wagmDqd0ERjLmgvU95FmfWsA8&#10;6XmQ/A0nPmaeFViGYfMFLK+A5fzQJI+hc/g+U15KjrM1vDdzoyZfkTMxhJA6eJt1MXjaBlVvb7HO&#10;3mRH8Q1OY3mddfz6RBng0vDqBE5BGC9wYmRRR8syQOa1bSVgiwxaPP+lhucIWVZJdMiwxmsRTDU8&#10;pZboEMKsdYafoN4pUNcFj6tOswYZSHmMetsDIV698QinRjzy8UILsTYI9iM8T/AYdfyJT5fiKT5D&#10;5g+LK/bL42jVljJKWSe69gWPvSJlN+FlkYEVXhKZEC+Kuzch74sB6cAbeFYGDdi5l46+ZhnXPBae&#10;4rtmQCMGQpxtyUKXA8si5RE8SsJhjUc4qKBBI9QKcp7IgXJ8gjJ9kvd/mvKXdT7lHX9xjAx4iJVf&#10;Bo1koIg6wHf85wZpv34YpO3ju0C8YsLLHDi6FbxEwvYS9ceMF6mHgudZB6IjEihpwPZcreetEUvz&#10;N8CaTGuB98TjQrwvDIg3huaVoayk+iDkM9RLpZ8km8/peF70WIin6DUHGgUqcjoHyV4m+XxFEVBt&#10;kFENpMnAogywqYE2evAxlXZlsAzGEeqbIIN1bHtUuz+L7RHxHomn0VZ9QNfeoTo+nLeZbdxmtnVb&#10;2O4J2J4vFGhtuNZGa+20tKmjBEu9GWGYWObNJXMEPow07Kvw5QofwhejGWlYMIYYu4qrOtDVVzCe&#10;c1fHk4xOoCvwBFpNJ+oW1ckM0DSZpHQKSelU9puEiE4nKVUgMZ3hHIiZLlw60TVIg5uGuRv2cYnF&#10;fZjvIcswaljoGaL2uwfSeBWTrNx/gxhJ2Nk3HEvcGZiIyzCqlOcsdAnEAj5jPjGPz53LGCdzmYe5&#10;XJbRwHwaJRZyycZFroEKCxngaA1XvPDwO4jpC9fhMJfGXMA8LqF1UrCUyz4uIxbr5xvXyf8lNDqZ&#10;sYz5WMmlawysYP7XeUdgp38INn0wGJl+23Bo/AgcnvgZjkz6DBGTRiFqyijETB2F2KkjkThtJJKm&#10;j0TqzJFInzUSmbNGIJvGvayZJKnThyOTyOF2PvfnzfqU/2X/J8himst9WbPlmpFII1JnjELy9FE4&#10;Pm0U4omYqZ8havJntMLy2ZJOG4M0Ri12nTIJG5cuwTEuf7py22GuHsLlObnayDMJNfj7Owf1ENkn&#10;XtRci4M4NzYwKpfBaXKxhwiMzkNgTAHiMzlXln7LCU8+iMjf/xou99yB4/THlnVQw9QyLwyyw3VK&#10;41PzkJGdj/SMTAZ5qlbRfmW+ZTEDFkngpLruC8jbtwTTxr0Hr6pvULd3Oj4d+Qzuvnc6raHVJJnh&#10;GHvvFBwobEaC70Z8+ZwrI+UG4dMhb+Mj5wZcwzcIn/M8hq/chH17l+C2txchtOoqLly/isw9U/Ex&#10;I2t5cHLxuuGTMWTMflR+B5y/8j1OX7yCZlqD6zvPozKfy6h8fj+mh9eg9fR3aErnizhmMEYHteLS&#10;N8Dpy3/gUkSXUB7vg0d/MRFr09pw8sp3OHnxW5w5V4/tk+Zh7LCtyOz+Bm2NaZjz+JdYszkVpbx3&#10;TQtdihlYSoJRVTMQlAYGWWrmfoHM7W2rhPc7D/LDvwwxtVfQdfEP6GKksZQ9E/Hap29gXvo5FHoP&#10;I8mbiJ0Vf8TpE6lY/uFtGLopmnKsxHaXUbh3XhLqrgI1savZgLyGyTEXUBnyIR6YPRNe6R2KNJcx&#10;QFVx9hFe+0t85FGC5qvfoqk4HrNffBefTz6I+CNTcd/IqdiYfAonL1ynLK6gvpVBpThPVoJMlTae&#10;Q1XWLgydMAmfbStG3alOhC1/gR0fT0RUXUHrmSto6LyCuq52RG9agBF3vgKn1AtoPf8V6o574PGn&#10;pmGOozteuWc0Ju4UV+1raG0ohPuMkbjrw0ikJTrhvWkv48sDDczvSZQURWH03V9gnX8R6rs6cWTb&#10;Wvz+wS2Iq8yDw7SFeHRwENI42FJXeAhvPjkfE9wPwfXNu/HxohCknvga9TV5WPn5SNz52FZE0yqe&#10;pwJvMWCVRHpmFGsJYpXDNEsiR9NTQJBdfYqWYTaQ0x/B2/5lqKxtVQGucqq4LFP4evzmvnFYG9GM&#10;6tp8rB59Fx7eyHni+x0x+dMXsDy5A8fcPsbwyROxNbOb85jTsPqhuzHXIw7pfP4Rb3cMe3QJ/IKc&#10;8elH9+LjHa1ov9wMh3eewIjx7jiSloAx947Cml05zEsRNq4eRbdPNw7MnEYJ50NLHWSTjKdWsk6q&#10;8rH2y6G4629exfwdyThA6/beyAxGZU5m1OQELikUo9bUXbwpFLPY+E5iIz16pZ/6EAzjh2IoicJ7&#10;/Li8Pc2DH6QN/CCxgzsA3uI5GjQio8HYZyOVjvMtwYPn98Vg6YT/jPEWy6aV+wbyspK/7brSOhaG&#10;Bc861SybWgdEOh4aCZXOhhAhBgajJ8bQedvw0QJvfLzYF58s9cOnOkYwFYxctkNhlI7Pl/tD8MUK&#10;K6zcyX0avuS2YPQq0cFd3Ga6arfCGGLs6gCMMWHs2gCMI8au3cNUxzqmxPh1HIE2YQK3J64PxCQL&#10;qOvrdTjsxWQdUxz3oi/oou8UhKnOfTHNORg3hAvPuRFs3Mf8vMl8vsDI2yTmcyIxgfnWEIgJLFtP&#10;mU0yERmtoQxX61Dy7JGxyFnkLnXwGetn1HLWG+tKq0PW5xJfkmoOci3ywSdMP1nkzc6jYDvJtGCb&#10;RqZJqhWZ1mEh1CTTQqhl8OE9waxNFrxLgi16NYTEWgi1dGqFVGuDHrqVXFnNaVUXiE7SGqOBbtc6&#10;LGv+TqG7oQ7DbbxPyo62CtpFHX+b7dN7fPYHJPsfzZPBAXqmsJyfUq9tQY5J+a0hsjDw8QIONOjQ&#10;BhkoF9PAishFyUYGY3RoAzQiFw40KJnIQI4M8EhHX4OSh3gP6F4EFjmI+7kqD70RpGxWeINu9Rro&#10;jmmGcs8UDwaRq8ha3nEhETI4JHXJb8B81rOUWXRA3vElPyOo8rBcPxgiF/2dkPdCwP/DF4vM+oEc&#10;Iz62hrxHCzQM0/ER933I7fepO+9QJ9T3V4HfYBOMgSdpq62/D4P5HilQfzRwwIp1/Da/6e/wvRMM&#10;EX0TcJDr3TnUQdFDSZVu8r2d62XBUBko43vyoei0vO86hpFEfqyglU/JghixVMcyX7YlBAnkqOV+&#10;+EywQsMXK3bgi1V0fV3F9p8YvZptEzFmDbGW7b6OcesCMH4923ZiggOnRLHNm+TYgylOgWyn92Iq&#10;McWZ8T9cgjhNjXANVphhpG7BmOm2D7MMuO/HbGLOhv3sgwk45YoEUzDfMxTzN+pgH2kBsXDTASza&#10;fFBh8eZDWOJ1CEu3hmH5NmIrg2mSMAlWeR/REY7VPhrEhXit31EuvxiJ9Ts0rOW2LN8oq3bMWeaI&#10;GQtXM75KOr3oGGuIPCooSkd0PuOkEPwfyOVjAjl1M/CoDk7pDDyarSEiG3sISeX/QcYq2neUXMBh&#10;E/vonQwYysCivHavgJwtiM+Q5+zjvVUaYyCfq4YUmGD8Z0q+tz+Gy3UmcUnNyOPY8cVHqI2PRfYG&#10;Z+RudEYeUbDRCUU06pVsdkTZFkdUENVbHVHL6Z71RMM2BzRud0Dr9vXEOgta+F9gva9x23p1TR0h&#10;96j2ckQl71lOlPIZRUQhn5m/xQ25ft4I3eCOlQxiGx0ShqisGmwIZNDT/cfhdSAFzyfX4x/vfaSH&#10;yD71yjskshcQKsvrxBWpoE/7iZD4YqaMWpyRj4OzpsDnndex6d0h8Bv7JSKP52BV9Gm4xF3E6sgL&#10;mBLYBf+j+bSAVSI1m66jnKeYRytsIZeaKSGJLW/oJhm6hJw9tKZ9+iKcc6/jm7MFGPfQ/8avhrsh&#10;qfNrNGXsw/BffIng/CYc83LGsAdX0XoWiRXr3sHQRZ7YvmEZXvqXv8egyV6Iz4jDqLduJ7Fai/Xr&#10;VmLYm/+C373wMpyKz6Dcdwnef+4VjFjFaFzuHli/Mwlp1d20rF5AeQ7X6fzwVxh7sIpE7AI62hvg&#10;PvtzPP3ypxzZ2AYnV3f4JpaQeJdg20evqnk6K5w2YB3N+iElJfCmqfyTwRuQ0v0tTjQkYdJdH3Ok&#10;JQklDE4llsVKzoOtZKTkKpJYBYmGrCIsEzxe1XoWhSls7N68Dy+OXo41rtuxbtlUvP3YgxyFCkNB&#10;53eoSnXC268+g1fHcamc1WNw92//Bi86H0VRYzNCvWfhIc5ndeBapsfDVnJ0/Ul8efQiyve+id9O&#10;ngCPlE40MACURDkuqymG3/LX8PjtwzDPyx0LP38Td/4/v8Tb4wJp9SzF5HdexGvDZ2CFiwdWO3ti&#10;Z3IVCjjoIMsaFTWcRUWaN94a+RmGeuShsuMMcpK98c79b+GjSSux0tmVed+GqIoTiPdegdf+9nd4&#10;6DMHrPLg5HGG035m7gYEF5cjcMw7+PXTI+hi4Ybls8fh1SHvYkoM5wtHrWBQokcxfF8jF1EmEazI&#10;x0r62r/PSe6r+UIHb1yB/3ObB2KrcrFqHN2oXthNmV9CA12in7t3Kj5zSET47kl44v538cUiByya&#10;8REe/ZfHcPcT3ojmMkb5OnEVEitLMMmgSg4jLsv/rDINObXnkBO7BcPGc66zbzlqGJBLnV/ZjuQY&#10;fnzGfYnRSxyxdO4XePBv/hdud0tF0j5GkHv/ESxIPoljjkPw7hejsCnjNN3K07D0tn9jAxyNdAbo&#10;CvNiHd4xFdvD9mL1+MGc8O/BQF1c++9f/waPTfDkGr7xGPHroVjqk0ni246YfXSHeZyRrKc7YfHK&#10;dXSh2IvdXLM3wm8HVixbj/krZmEEpwAs2ZbA6MmlDA6Vi4CjWfChB8XmfcfhGhCLNVyQe6nXYTbe&#10;BzDTdT8ms5MshGA0O8BfsJMrHVvBCHZuB4ac0xcjpWNsEzu5f2CM4vEbYsUujPq5Q+RAsmGBDbmM&#10;pOwVFBEhlpKMWMEgmyPYKe0LX424ENp5Qmb82fEQAqp1MoRMjl1L0rQ+CJOc9tGlPQRTXEIx1TUU&#10;U4iprgcwzc1AKKa7hWIG/890P9gbG/jf4yBmeRyyYDa3Z3uaEYY5nmGYu/FwX2yivuqYz3T+5iO9&#10;sGDLEVhjkVc4FLb2YCG3F1sQwe2+WLItgu9PXyzdzvdGxzKm/cF8Xn/btq5dymcKej1bz59RloUs&#10;j8KWcJZXoJV7/qYeeYicemR4iNuaXGd7HtQgctfrYcaGA5jurtebO7dZp9NcWMfO+4l9CpNZ71OI&#10;iY5BGhyCTKR6L3UjkO2HgT3Ul55BB2lTFPQOq9GB/YKd2C9WUs/Y3nwunVtuf058RmJtYBSJtYGR&#10;S9kxNkACMZIYYYVP2am2CVrKR4i1nJ3rz0neR/PZMigy0TFYK5uUtx9MphwmiwxMmOQUzHdBw2Qd&#10;IpeegQZNJj1y0QZcRC5jBLpMvqRMFEQWujxEBhaYZPGZIQuRgaX8WrlGsNwGLJb9RbTyGzBZ/OX8&#10;kSQcIuMvRRZ8/tg1rC/W3wTW6yRHltWFde8awnf75wkp2w8D5SKysYKmIzcDXY+ocyLniTYwgTo5&#10;mjoyQtV3z+Bgr239+6y+02owSsNnanCKkHfKDA5kfU58wUGtL9meK7DOBaOJMRwYNNDzHuv6ywHA&#10;ccR4fRDNaAOUnvCdmGSUmzKZyndoGmU7zW2/akekXZnhFqKB27PY1sxiGzPL4wDbH60tmrPxkMLc&#10;TWz3iXk65m8+jAUCtm0LBV4Ctt0Ctt9L9DbcaDOXbY/Acu+jGtg2L/cmH/DRsJLbK30jsUrA/5Ku&#10;9o3Caj8Na3ZEY63AXwe313F7vQ6HnTFw3BUDp4BjcNx9DE67Y+HCfpQLpyS6KsTDjcRJ4L43gUsk&#10;EkGJ8AhmjJLg4wqb9iVh036C6eaQFBw8XoKD0UmYMHMRFq9xw7ad+7HZLxgbfYOw0c8Kvnu5X4cP&#10;U59AeCrItgk8Z4v/Pqxw3kLX4HkIDAnnPYOwZUdwD/yD4WXBPm73YCu3bUHyJtgeGIYN5ACrGGAp&#10;2GENdi+YRczEnoWCWQhcNAtBi2cheMlsBC+dg5BlGg4QB5cTXA/2ENeSPbRy3g1xkOvFHuDasaHE&#10;fl4vCFo6F3uXzEHg4tnYLVhILJkH34VzsXb8GHhv3IKU0hbsIfn3V/GbsrGbZP3F9Bb80wNP9BDZ&#10;5994HyfPXkZ0dj2OZtQiMpPIMsD5huk5SC+qQDqXdckqLkNuaSXCE7Kw+kg3AjOBtUeB4e7dDHRz&#10;HEUVjHCbU4hcRs0tqidBIYEta5QlbGiN7LqAouRQbPf2xKGKS+i8dBqJrusRHJLO+avXUVOahc2L&#10;ApBIi1jWsRh4rghF9qk/oD7jINaMG4a33/8YH3Ld1IWBychrvYLSdHaehzNY0KipGDNzLqYNeQIL&#10;E87gbHcTtnquxPsffMRrPsI7c/civPgkajsY7KmUIxibl2FrajOJ5im698pzD8Fh4acY8t6H6vwZ&#10;/onIabmMmspszqcdhXe47+3R87EqgeuyUnk83Y8h6wSPN5RhO10eAsLLUEyCWsG5rqUsrwbOmTVB&#10;rGwGKtsuobIgFqNGforB7w7F4PfG0d89ByWnL3A5Hy5F1NyCfZx0/fEHDCo1Zys83BbBncG3chpP&#10;oyg7GU7DPmbIbSccjDuK9b6O8Ew9jcI4T8zw3YX9uVx6iGvs5smyP5R/IefVei/6GG+9/QEnuy/D&#10;Co7ce22MQUrTFZI4B0xgVLA33nkfbwwdiWUHC5DF6xTZoyUwNycWqzZ6w+FgOXI5/zeHLsdHt8/F&#10;8Pc/wOuD38eQT7leVnYLjmxajvG33Yv3Jy7Am4PfwxvjNnEwgBGNmY+soiysH/Ml3uD+194dg/Fe&#10;echvOoes5BCOeK3nQEgL80s3aAbjSj66EqNGfYT3PGNw8FAYps6PRiInre/cFsi1uJKQ2kRrZWE6&#10;liwMgGtwOfLbm7GH0cyGDPmIUdtGYjqt5Xc9tBWHeb8srpObXipoQZqBEm6bkF7RjfS0GDhsXYql&#10;tNDnMTJ1anEz0YL0itOIC12ITz5iWd8ZhiFfzMD0A6VIij0Ed5e12J7Zgfh9G2mN90ZwTidlVgKf&#10;OfPZoOUipaINkYePYMXMnTjCAZSEkCDMGPIBXn37Q7w77HMs84vlPN18OM3aDO8jJUgsbWeU70rs&#10;8l1OOb2LV94kOEDjJIR1FUOpv/keg2J9gIl+x3GY72c413cO5WBL0DEuKcWX2+9INrYezIDHvlS4&#10;BCbBYVcCVu+IwwrfWCz1jsGibVFY4BWF+VsiMU/h6A0QweMC4/yedL7c50diwdZo9I8YHvs5o3fZ&#10;bcpyK2VM9K6z3vU2n3UomLuZ2BRhhXD+D2dH4gjJjrY9j+fI+Qu9IkkAo0mqYrDMhwus+8Vj1Q7q&#10;i/9xrOGA39rdyVgXoGG9BSnc1uCwhwjsC8egVBhwCkqDGc7870I4BzMNTue7awP7uI9wM2N/Btyt&#10;4Cb/QzKwgZDUPbQHG7jtQUi6ITRTwcMET9k+kGWBJ7etsZH7+sOmg1m4EWxfm8l7avDUYclXCPOk&#10;l0fKpMAyCvqUXZeRJj+RpQbn4FQNrAOnvT1w2JPM+iJUPSZh/W7W7y5BItbuJHaxzonV/glYxW/e&#10;KkmpCyt3xCus8GMbomM526zlvtQZAz6iPzFY4h1FUJ+2R2ExIemibUcJ0TPqG7FoayT1TnRPwwK2&#10;LQs2a5hP3bTGPOqtGXMZH6IPzIMiiuzL4EYkByRisFLXaSnfOtFnG9DkkMTym7CTsrCCJpdEk0x6&#10;5LKc7ety32OUg0DkcUy1t0u2izw0LGbbKxAZmGGRB99JsyzmSVl0mAd+5rG8Ahm4sEAGMnTIoIYM&#10;dIgcFnrJII7IIhrLmaeVrMPV/vGqvtdRB3rea/M7/l9/u7+6vtn9a3clU0YmUG966Ye1vuj/VzO1&#10;gG3oagt69GkV9WoZ9XKh+hazzvtFJI8R8s7wG2ALi7hfYVs0pybF8L3TIbrnfcyCpaKPopvU02XU&#10;AcFyBbb70j9QoD4T6t3XsXonvwdsI9YIdh/X9CZA1x2lP+xj7NHBbUe2MU7sk2tIgfNegm2Ri4Dt&#10;k7RVAjcB2zB3wf50tnGEqe2TttuT/6U99OT2Rh2b2GZuJjYdZKpjC9viLdwWeB3KIiTVtreGEXq6&#10;jdvbDguyFbZzW0M2+1458A7P4fRJIkKDX0QudhzNUxDDnH+khp1RBdhF7I5mnyumEAExRQp7jhUh&#10;MK5YQ2wJAmK5mkVeo/L+8w06jPXuW7CKnomrnWgs6oMN3Ec4btDPofXRQYNcY421Lp5w8fDCWmca&#10;51w39sBlIxz438HNjE3c1xuOPEfBbZOCg5G6b4arqwe2L1kA19nT4TZ3FtwF82Zhw7zZ2MAgvB4L&#10;BHPhsXAePBfOh+ciYvECbCQ2LV6ITUsEi7CZkNQWNnK/wJPnCjYsWkDMh7uA93Xj/V35LBc+03X+&#10;LOxcuRgZkVEo4rTIsNRKHEyuwCGmh4kj5KivZnfiXwc900NkX33nI5w6fw0p5R04XtKGJAOl3C5r&#10;R1pWPpKLmpFU3o00WluzaOE6EJOJD9aVYpR7KwavaMZ94+j+uD0elQ0tyMrnnEjOiy0lYSlr5tzR&#10;lrNc65WuqkRt13WcOPMtWuiKW8vIuS0X/4i2c9fQQJJZf/IqOq58w7mcXHrn1Fdov3QdDW1yzVc4&#10;ceFP6Lj0R+77A1q6LvGe59FwBbjMZX7/QGTsWocnaeHaWiRL9lxAwym6/l74A68j6DZb1XKG7rKc&#10;98kIwbUnv2XE4rMoIzEq47zV8pYraDz9PU6c19DYQUJJ8l3KZW0azn1Hd9nv0XqW7qvMf4W40568&#10;qMhqMd1va09fRTXzWCrn8/6CEgHXaVWw/t9Al1+ipOUSn/kNmojG09dRx/nDxXUnUUAim89ATmVt&#10;fE43n9lxERXt12jRPc39nchvOIPK7q9Q035RRRYu531K60gE6y+SANMtmUvIiEVR3GMlza7m/NMT&#10;V1HVcRUVrYzQTDkUchmgbBK9rFpGZj5xhWSeQbBOXOQ85nZkCAFUJJCkr7yTZPgU5+aeQCoJYCoD&#10;eGXWnkUx5VJCFDfRVbzpBEJc52HcI2/Dp5jW5BPnac3tZqAv6kthI5KKSYzraYVuPE+cpat5myKK&#10;qYz0XNhwQVnsMyrpykvk1F9m0KxrXKboFHLqWF+M6pxV2YU8yrmErtKZ5dRFks9CLh2Uz4jM6ZUX&#10;UHUB4FgE53jXY/3YQfjNyANIrOXz5VwB9TdVQLJoRgr/p1C/k6nTObUXuV5uu9J7tZ9pMpFWRRk3&#10;X0VRy1WW+TIDaHWQpNIdue4C53+zHFW06FIe6fKelHQio/ESA3t1qWtTK1mGpjOUmZzH5aV4jyLq&#10;mSCXdZJSQrLNukzjfRILmhBf0IrkMt6b98siqc+saGdAqnrE8jy5l8grgXPHI9Kr+SJX41ByJZf7&#10;qeDyWGUIOFYC/6giNsSFbKzzsPlQDj8E2fxIZPGjkcWPSCY/Kpn8wKSzo6vB8SbgtDeT52b0grPc&#10;h/PNtbQ3XIKz+OEi+MyB4MzjAldb2J8NV8Il5GcMk3wMWdhMWW+y3ymIdaDAurNCr3oMTIMj4RCY&#10;qsMgnCSZ3Cfk0pkkyGU/9YLy3RCaC8+D+dh4qACbwgqw+XARtkYU66BHSkSpgrcZR0vhE0VE9oYv&#10;9/VBdBn8dPjq6Q5JY/piB/f5x5TDnwEcdujwjy3HTm4bkGMGZN8uHjdjp/pfYcFubvdBfCV26whg&#10;eivYk1CJG6H3/Sp4/97Yzf+7BHE69PzuZKryH9dTpl7l5TGRi8hoB+Gnp2rbkHNUGeugB95HS7Bd&#10;xzbWqwL/qzoOL4bXEdY34XW4EFvCiSMFCpvD8qkLbEfC8rDpUK4FGw+yXTlInTmQwwECDRtCs1Q7&#10;o9qa/ZkKMtjgtk+DkG5jcKJnAKOHhLuQeDtTN81w4mBJL7Bz7Egy3gvsPEsH2oDqQFO/3fbJgEEu&#10;817A8rE9jNBlIKkZlIMcEzlYQLl4iVx02Yh8BFsoHyUTJRdNPpsOUTZ6upHbG5VcBNkcKNGg5KLk&#10;Q7noMOQiMlHyYCqDPC57BXxHTWXvU2bKwIFEwgIhFCYoWZBMOPM+MmDkxvdc6mjjQalLkQfrm2VT&#10;MiEk/TmhV/1a1/dN/Ff6YAvhoif9w0sdM+mRoUOWlHoUTj2i/KUe3PiOSP24BHNFBpX2wFXeGcJF&#10;pfKNzLRA6tOVkNSAtONaW85Uvvl8Rz0ISTfwPZVU3lnRAQsOif72huRrs7z71O8thLw7W9mf2Mp2&#10;QUH6FkdFd4r0dqSYbUsPvCOL4R3JwXxBVAnboRJIW78jptQEtvHHytiea9gVK9Dau91GyvZP2szd&#10;bB93y7aOPfy/h/sDzUjU/0vKtjlIgX0iA9wfJH0kpsHEvuOVCOZ/bZtIqlTYryOEHomhOg6kVHMK&#10;VzUOptaQPOlIq8OhtBplTDicUY8jgsw6BiGqR3gW+2ZZTNV2I1LK6HXIPnVd1zXyGmt8Zdp3ledc&#10;RS15RU0HjWMKl6yg7a+VY51MrdElU/yswaVFyafqeW8FbjcwHw2c4tdA/iBoJMdSkP80JNaf/Zar&#10;wQi+Q+OA+JbHrUBON/A1pnuSUzUOgCbTsTIa/RLJIWIZmFX6yPFME4jjjG/zRt4p/OLR53uI7Jvv&#10;f4qzJI35DedJIM5akMvt3PoLnPdagFTOPU3LLUZaWjoyuS5RbEIKXHZwlGZ7LNbRgrJqSyz2c1mQ&#10;vPwCpKVncP3UDkYpvoJKktVqRgeuYYakIuqIelZEAwVvAddSbbCGcZwVrCpOKpH3qeJ9qjuEmNbA&#10;f9IkfPjxKHw8bChefPk1fMlouKWdX/EckjoqkUCUSaH1h6GchE0D3ZL7gZBjgXHc+G87JXkkCS8V&#10;NJ9HCcm+oIgkr5gQl95CEhwLSFYL+kE+AzIp1J5CHpFLAifI05FLQqzhJK2pJK8kUAokW0K4DGSS&#10;LJqRwf8ZFSRmOtKZCtI40KFBI4hpZbREcu5viNNMjLrjeWzIukI3XpJAIYgCnRAKmTUgRDGVL3la&#10;BZ9RRcJJi2VWDQlr7RmSuNMWZHG7F3hOpgVnkEUyeTw+AJ99MRKDh47AW2++iUc/mIVVnNOcT73N&#10;qD6tkF51qg/SSAzTibTK0ySJp1VqbMt/M4xj/Z1jfQ/r8wf8T6tvCol0UtlJJJV28eXsREJRO+IL&#10;2xBXcIKT21ssiOF2dE4zorKbcJQNZXhmIw4Th9IbEJpaj33JtWy0a9igV/NDUMVOMYNfHavkR6SC&#10;nd5K+DL1jS6HjyBKUGkDFdzXA1+e4xttC1W8pw0cq4afIPbmsCOWwcv6gX9cLX62YJn9dfSUv5qy&#10;6A0lx2Mi50q9DqUupB6tUa7VLUlMb2ik01tIp6pz7bwd1Av/WOoIl9vanVCLgMQ67Dlej8CkRgSn&#10;NhHN2JfWghC67lgjlPtDMwy04kCmjgymAuM/04P94FDWCVjjoLEv+wTCdBxSaZsFh7ltQPYfzhkY&#10;R3i8D3K5T0c4UzMi+H9A5LUj4iYh97V1L8vz8vRn62Uw8tmrTFblVfKwyK6VMtRhyJn/D+o4wDQ0&#10;k/XHulJIb8Z+HfsYzG5fmtRzI/YpcDulAUHJBuqxN4ngHCSVEoFJdQg8rmEPEcBAGwZ2s70R7Iqj&#10;V4mC6BY9aUjO/QUyGKHaI2MgooLtknRyBQYRLyUhJ4wBEXaIfU1QHWR2nH3YYbYN6TyXqmfs4jJp&#10;ks+gFJYtTcot5W81oUev98txGxCZGAjmfeReCrqM9jK1yMaQS2It9iSKXNgGE4ZcdjM/hmwMuZjl&#10;oQZuTLIQEiBlV2U2yi1lJ7wVimxCO7+Y77g2UCSy3yV1w7qSOpP8y/u9j+93X5mY5fPXtN27jRO5&#10;9AHbvP03gOhZ/9DeN+2da6JesJ0/xnfABqRd1qC10f5so/35Pgl28jpb2BVfg12sY2nLd7Mtl/bc&#10;AnlX5Z1NrFc6sIfv8R71PvfA0OMgaQMUqCfy7kjbkKZhP7f3M//72XZIOxLC8ipkaAjlPvkuHGCb&#10;c0BS4iC3LW0U26OwbLZXhNG+H845wTZcwxEDuSfYJguk7WZKRPB/D9pwlG3n0bwTGnjMsq3+tyKS&#10;qSDKSPO5bYVo/tfQihj2tQTH2O/SQOJU2K6B/bG4og6F+GJBOxKkn1baSU86oqSL6MTxMvbfiCQd&#10;iezPxct5hGzbhnY8Qb9vLPMQy2cfI2EzQ+03IU76hzrii9pUnlS+dCTS+GHgOPNohpE/SZMZyDa5&#10;/GQfpHB5TIXK7l5I5f+BQYOLGF2sIP1tQX/7jeN9U3pM8rpM9uOzdX4gnCBH0HAObxWexa+eeLGH&#10;yL7z0ecMivQNKjqu0wp2tRfK2q7RRZjWMy6fo8A5lAVVXC+VbqM1Te2obSZaOmitJHHl3ESJTlxC&#10;N9TqdpLPkwz8Q2tqPdOG7utk/rSwniT07UaOAjRZwDmyp8y4jmb9mBot4DX1vFass7Unvyap7UD4&#10;pu1YsX4Dlq6jyX0no/qeAsnxNVofrzFCshVk3wCooiXwRqjkOT1gBOR2ok1PZVs/btzH+K8sqjzP&#10;Ap5bLuC+clpEy8VNmha/0uZLtDwaoNWzmWgSy2d/oKs2Ix4XNl5AgYADERrOaajXkEeLqAIJnqS5&#10;tPoZEItiTo2Ac2CpLAJRGkUuqUACUSQNolSEEFCFUySUtBQmpCKAE+DDS87RunqS1kOCL4gFJGqp&#10;BmhRlZcho5rP4BzV7DoOnnCwJLfhIl2OafVsuqSQR+QaoKUzV+Ey3as15DZfQ3ouXX/oEjFvlTvm&#10;rfGGcyStz+1fUckvIduCi9zWkEWrtSC7jimRWXdZIesWYFxzo9S450DnyTmZzEdG7QWkV59HCi28&#10;KRVncLz8NBtFuiSzkYynS3x8sZbGFXUpxBZ2IoaILuhkA93JhrwTETkdbPjbcTiLHf/MdhzMaOPH&#10;pI0fmBP8wLSxE8c0XdIehGa085iOdKY8Zoac2+sc0/kH6FrdB1mdOCCgy4eGrhviIM+xhUM5J9Ev&#10;cnnsZtDfPW7mWjlnoDyYjoVxe0DwXmHEYR1y7qGcLn7UCT3tkUEn5SHQ5ZJFOQtYp72g16/UcUgG&#10;vSIErGMNWkfU6HyFWDph2v4DmW3sZLSxk0F9oVv8kdwuhOedxNGCU4gsPI1oxhmILjmL2NJzCses&#10;UcZ9RFzZecSW20AF9xFx/SCe+y2o5LYVEvjfFhK5vwcXuE3QJcMax7nvZpDE8/qgmvtugGQevxnY&#10;vI/pmbbyaKs8UmazPOIrz/WWmS5Pa3lLHRwr1+pKEEvElJ4lWL+CEgHrm4gpPoWoIg2RgsJuHDUh&#10;ouAkLMgXfelUOEIczu3QIO0PEaanh/RBCBmkkIEHSS3QybcMfMiAh3R81QAJicQBQjrGls4yO8yh&#10;quPMTvQAELIuHWkZJDnCdcYl/1HFLBvLeYzlNuTQK1Xy6AtNNhrkHtE6DPlIapGPIRuRi1k2hlyY&#10;ikwMuYgsRDaGLCS/xgCQyELKIWWXMlvKTQK0nwhRqTEA0TtVZIMQOYn8RKZyb6kTqSupU8m3yEPK&#10;LPpgUyZ/xfuVTKzauxj+vzFs61Ef3WK7GkldOpLH9p3f6j7I5rebOKQjjN/1MNEf4hB1Oswmuvj+&#10;EbxnuCD/ZB9EcF8EV8+IoA6YYX7H1XsvbQDzFyXtgvoOaFA6o+uNlEm9T+qd0iByU2B7E2eCtPMJ&#10;ZvRqw8/jOP+b28Fe7TGPJVVpSDZD+kpsg1O4TwP7TdUakqvO9vovXnOp3GdGGle5MP6n8Vg6r0sT&#10;1JxDuhUy6LWYwX5qJlOBGFAE2eyzCnLYrzQgfVitn6r1Xw3kN7NfSxTYgNHnzWvktfRQzGF/Xbzy&#10;FOqkf9yDHG4r8BwDudK/Z5/fQD55QD75goECbheQRxgoJL8opBenoIico6iVUCm9BQ3Qa7BYQG5i&#10;CyXcbxO8vmQgWF1Xyv+3BHqplhDirVpGg+XbXNXlN0+93ENk3xv+JS5c/Y7BmP6Aai4r0wt0w63u&#10;/h41p/5I/MGCWm7L+fV6Wnea26f/qNBwlmBE4AYuEdN4ipGBJTrwmd5o5v9e4DnNNE83n+6NRv5v&#10;IhoIWS5H7lnHQEt1J+li/BVA71uQ14LWcxLlb1DT9Q2JroYa5r2G5VGQ7V7Qj+v7+pSb96m2QhX/&#10;9wIDVFV1Xidx5vI/Cl+TzHIf0yoeqzTB/L+q4xse01DBcyp4TXn7dVbQV6zYaxpadej/S1qvUkn6&#10;oliUT7msUhn5ohSSDBoo4LZAkUO+XPkkd4I8E3K5nUNyJxCX2eya83yJ+OLyhc7kC5/RCySqfOFl&#10;X7q+P50NQUb9Vc5Zvk4Lr1g2z/YFz5H9qZV0tZXjcm0N3XPrSTjlxW+6yhf9Ggp4jwJGIFZotQV6&#10;DfAcQR4rP7/9z2CbBvJAheru75DP/bkmyHl5XItYkKsjh6mG63T/1ZDd+JVCVuM1DQ2Syn8N2Y09&#10;5+Y0f81rB0Y2jwvM5+Uaz5N76ZD7Zjd8RVkw8nbdFTakl9kgX0QyO6tJ5WdJaM8isYzklh8JQSKR&#10;wA+IIJ6I44cxrpgfEn50Yor48SERiSIiCwTsbDGN4AjP0XwtDc/rVjgi4P8I2S/nEEcLzrBzpiHS&#10;An54i2zhHDtFfRFdfJ4fPh2yrSOKqTWii9lB4LkxpYILfVF2ETG9oJ0TzfMFUbw+0gpRHExRz1fn&#10;aTDubd7Xa9vIr5xvda3l+j55MeWtnNsW8HnlRJkOlVfKiflSYH617bN8lpFXrTy2oV/DOo4iLHXB&#10;+o40UMRt4ijrXxBRyHo1gx0Y6TipDo5K2Zlh5/soz4kSvRHSSlIax7gFCdWXcbz6CpJqOdWk7isL&#10;UrktSKmT/de4LbhqBe6r10GdTiXSiPR6QtIBkMF3rD9k8pgC38kMK6TzvUk37bOc26Rdo95fbg8M&#10;tl1sA8zIljbhL4Se59jOl6UMRrlNaX8ysiVbkb3AUidSN3rdpdRehSBZUHNFIYl1b6SyfVxQdUkh&#10;sfKiBfEVFzgQ0YM4DmYIjM6spZMrBFHvABtE0Do1yLOFRLOjLYRLEWnRURuIIFnsD3K+QdYkTwnM&#10;dxLLpnSWejgQDN02p0o+hNzDgJKLjkSRjQ55lsCQjVkm1rKxEAMhCkIc9EEERZRtlN+6vMZAQn+p&#10;IQdDFvJ8yZfkVdWz1P9NyORGMvvZHtfbO6Pdu9nU3Gba0idt31eqHox3wawLPdvy7hjoIdfSTttC&#10;HL85BuIrRAcJ0cU+6NFXs+4mVnM/IXqdJO0/kSyokfaBumLA0BvLN6CnTUnjvjS2MWak838G2yAz&#10;rNs3cz/LaK+z2WYLVLut982MfUaaw2M57KvlNF3juVeZEo1X2VfTty37GA+msQe5jA+jwH15Ap5n&#10;Rj6nk+URkha0sF/KaWEF+nYh+5OF7JsXnfhKoZjz2gyUcLuE/XhBqY4ycgFBOfv6NqEfV+ez/1/M&#10;Pr4xBc06VeTSAM+Tcy2cwOANTMX4WEaDjgLvKdxCgRxFjJUGLPxEeAu5jRkWnkMeVaXwrQXVwgn/&#10;E1FL/ld75g94p/wyfvf0az1E9oNPRuPiNRLNs3/WiOgZElJCUgUS00amA4LnNOloPvdHtFjwJ273&#10;oPX8nzjnVMMJlf4RredISs9+TxL7vUZ6FWH9RpHWep0MN/BYI8myOQ8qjzp5FiKtQGJde+p7QlKC&#10;x2u5X6Uk45b9xnGVyjka6nRo1/QDIfQnvyfR/Y5k9FsSURJSpSxUWCpzOf+Xk6yWd/BY5/cKVTzf&#10;gu4/oIqoFvDZ1STllV1y3ndU+m+o0F9z5EFLS1Wq7+N9S61Qos7VUHyCL5UFfNFaDVzn9nWOwlxT&#10;kJdTiKNAXmB5oXMaaJmsvUTyylEpGcEi4UwR0EIoo1ppArLGdFoUBGmENtrFkTCSrlQihSNoqRwp&#10;SyVJTSMZS6+5pIH3FaTxmOxPq6EVUqyR9XRFZkOU1/oNyet3bBC+R3HnHxSKOpj2AY93aChq7x+F&#10;PNYLvG8BUain+Xoqz8wnclu+VZ3WLCGU7Jyn68hgI5zZwP2N3yC75TvktH6HvBPf85o/8H4DI5/H&#10;Bebz1PPl+tbvWebvkcv7ybNzee/sZj6j6Rvm4ToHBmht5gcjlR+VFOl08KOXXMVUbWtIkg5JJaG2&#10;2bGqvMyRTxIRHfFMBfJxiyVJOiakSQgPSa6Q2nAht0JWuU/IlRCvWJIxITPxFZeJKz2ovMIO2tU+&#10;SKy6xg+yFaqv4XjNVxq4ncjlsQQJNiD7j1cTcm7t9X6RVPc1kuquk1zxHHXPKyqfx5jnKBJPjRhK&#10;SjJIwhkr+Zfn8r4CIz/G/0S5B5+bQMSzbHE8XxDLMksq1ybIOcb1fK6Wh75I5r7kejOuI5kdFSGC&#10;iez8JrCexGopI/oGgY3SSavIO571llgjMrvGjjJRq11r4Dj14LiS3RVV7gSpZwG341nvCQryHB08&#10;Fk+90KB1ZNTzVaeIdU3yepTEVkbiI0l6NRJ7Qd1TnpnW+DUymr5FZsv3yG79A3VeQy51XpBNvc1u&#10;5fvSzHOavmZH42sSRkJS0V/RY+p0Ds+T9yWX71cer8vju2CN/Ha+IzeJAjlP7iH34/NzdZKpyKpO&#10;QmXgKJfH5Bz1jvMaQSHbkVuFtD9/SdwoPwV8voJeBnM6kMxsyTmXbY7sl1Qg9ZKtQ+pHkCN1ynrL&#10;Yr1qqVaXWr1qyOCgm0BIs5HKttFxNQ9spHBpOQPJHJwTJLGjbI3jjENgDWVpJ3pZcqwsO/G0+tiC&#10;XCPXynOEqKeRvEo5RB8NOdiSkVk+hpwMWYm8DIhszPIxy8gsnx8iF2s5mMtvXdY4DnAOBDk/QZej&#10;Josrqp4kj1KXUoYbyaM/Of017M+V9+UvCOlPyKCSZeDINFBiDJgYgyhGahlE7G9Ahn2HVBOkLU83&#10;wDpP15HB90GQ2Q+MNsDQdaOtkNR4D8zviLGdxzbXGtIOm9ti1Y710x73aW9NfUHjmKVPqB8z+oMq&#10;bWcfkijpYMq+t4ES2W7XwW35b6CY/ekS6VNLv9uCby3b0h8vZx+/B9+hgv1+A5Xs15tRRaOfAc0A&#10;qBn/DH5hK60hz6ghZ5Hzq0nSDEIpRq5ykkxl7OoDa+JJokmDnZDOagHvU0PDjgbJh4ZaGhYVPyKf&#10;qjOhnsTQFpRR8v8yNJFb0siM99gnve2513uI7PvDRyuLbMOZPyki2GNdFSurLQiB7L1f/jeSBArR&#10;NAht09k/cZsgkW02wUxsm4X8UoiNugW3nlbV2i66DuuoZlorVlbur2Ml1LESDBiVo0jlSQYaUmRR&#10;UoLEsIc8knDqpFMRTwv0/QbJ7BarswZFMPtBlSKe3ymiKmSzmCSxiCM1xS1CFjXSWESrYjEhhFRe&#10;llI5V0cZn1/G7TIS1/KuPxDfq//FJ75R1xeItZEWwwLZphVPpf0gn/vlXEEeR6hUymuMffns5Clw&#10;n1gklXXSGMkiicymRSOr7hLdJy6SjNKFo/wMXVpP0ZW1m26sRCFdWul2Fs99CWWnaQnk8VKmdD2R&#10;/QocRda2TysrYTwtiQn8kCZW0IpIJJLkCo5LJ0M+sGJpVG4jQnr5bH5gZdQtlx3RfNUR/ZaN33eK&#10;fApkW3Vg9U6sdGTNUJ1XS6e5pzEVwmn90VUfJ71TniudcumQk6imiQVKRtlJABI5mplAJJIsiXUq&#10;meQijWQlrYEfAOnkS2dPQQjowMgyjgsR5jUCeV6GgPdL530llfunkqylqHxoI6JCTmUUPU534xRS&#10;Gi/kh3mLU6OuOmER8qrO7Ys4sSQqEktrnhBYWmIP666wh3PFUifERqx7Yh0UK+JFuiMK+RECZhvH&#10;uP9YGY+VCfnrgUYISbBIDoUMximSqN3jmNyXFk+VyrVyrpzHxkiRTSGpJIW2kFT/jSKRco6QzzjW&#10;kVhZhYCLJTncYlUWqyTLUcr8y7OZh3gSUiGlQqTlefJcKZ9m6RUL7AWWXSPBUdwWaDLQia0Q+GoS&#10;Yqv8qTwRyQLWXw+E1Arx5TWsQ6knkb+QxghayMOJCA4gRHB+hzxTnhUnxFSItZBVRbCFlGqEVK6P&#10;U/kVN1FNfmrAgdeoQQchsDopN+4hBFeDHNeIrLiJRZLEhtMF7Yi4Eys3NFq8OKARxcEMqRt5vpDZ&#10;VOY/XfSTxFR0PUsGWgR8x1TnRzpE7BBLx1jISzI7yQZSxErLzpRcr4htC2HqACmCK2RKJ1eW95Md&#10;nDwhqx1/tIkC2d/+R9VRyuHAl3hPZCprr2YBEOKQyTzJ84Roy33lXnJdYeeto4jX/CVxozwV8PkW&#10;6OWQshjoT06yP0/kZI22P/bqmOdQPtlCbPXOZ46QWUJ1WoWsMc0SQqtD6j1DyKwJogNKD2xZflkn&#10;ogsGRD+SFKHVdEW2FZRlU9rZHiRSZxV0K7AQMmv0ck83u6oL4VUu52KJvays0Yq4qe8DvyW2ZGPs&#10;64e4iK4anXVzp94sG4MUiHwMudiSjbVMzLKwKQdl5RVSr8FSbr7T8coS3tuVs49bJ6+V+8pzRBaS&#10;J8mj5N3yDg4kk7/SY7ks918UfB9lgFAsvYq4itXfCslCdE1IIYE1YCasvbZJXFNNSGMbLEgX8B02&#10;kMH6zxwA0t6rdl/aA+q/AaPtVu+D1fui2nK9HTdSY9DN3HZJu2ar/bPV3hZ3/ZGGjZ62WLYtUMc0&#10;w4cFJLQlNBwVs29toITbCorg6tv6PiG7cszSP2ffvFT65+zfq1RHufT3hdAaJJacQZFZSXUyK8ap&#10;SjFSiWcrIWkNOZEBRWKFY1lB9tWSNwnhVdeRfFaSlFYoj00TdKtpBVOBEF7DUioWUtlWKUmseCdq&#10;xFUHSWsPedWNfuRddSbYIqyN5G3/t0FxSSGyFdd6E9khw77AuSsagxd3V83NViONLcpq+memPWDw&#10;W32fdkxwQqUA4yqBsZYUGHwLjNOkgRGGzWAsJ+UOLPvkvPaLvF6Ytrggi0WWxFUgxFbclJvO0FpL&#10;y62QZLH4CkFuJET4YkU2LKnWqXaMCiWjHSS4ivCybFVUSiG6NVS8utOiXGDULronswwMxtsv5Lic&#10;V8tr5Fq5T6WM2pDQKkusWGf5v0KsseJCrBSS5/BlMayu8nzZFkJcfepPVLw/qjyV8yWzWF9pWS0h&#10;IRaSXEw3W2V1JdHVrK9M9W05ZkCRZzkmEPLcxpeUI1SltFCW8QWXVCD7BMU8LtcW0jUjT1wyhFSK&#10;lZVBiI6Xco4m52UmlJzkRPVT/H+aJPcs3V3PcEK7HD/FCeXdjCjGOZxFQnZ5Ps8R99ckflyT+dFN&#10;4Uc0hR0KDSSt/KCmcjtZ3y/b6fzAihuvuPfmsRMqVtJCfkSK2SEr7fwzSrv+zIbmT+q/QKyahmVT&#10;zlUWTkIsn4Udf6IV5c9swHhNFxRYjL44yWMCnlckHV5prMXKIFYEsXCKOxqRTLKQQpKQSiKbwc55&#10;ZoO4C7MDwAZeLLMCsarmGf/F0ir7JeU+IcqaVUqziBjXaCSYHXwhCrynpAJ5RjohVoQ0cW0SC524&#10;9pHMaGCHRHf/kw6hIg2qIy/5E0LcAyHIAjXqK65vQk6V+zGJi7iU0iqnuSGTxJBoxZIgiTU3Uay7&#10;upVXkWm1Lam+TZkI2Ze8KKIv27JPSJAi4PwgE8mSd7G2isVRSDdJYxwtkQYZV+fzHHGzSm/kR7NZ&#10;rH1/tImcE39SlkAZKZZRZim7uEWJ1eGYzOURy6LMhWP5lHWRZFXuLQMQ8uFXLrF0jZJyqEEKGRAg&#10;MVQdQZkPJe7Z4lqr5zGBqSqbKpO408po9rccxf5eWSqzWiSff2JH8E+sW6LNDHaAOFAi9Z7JwaNU&#10;uosnSkebFhSVR+Y1VubsEfHMR6JYQik3qSdVn9L5l86+dOxNHViVP3ENtAyuaK6Boi+KcCoYgyRi&#10;PTMsaKJLMigiZWYeODAVKXOr+c5G0yobyzyJe7roh7JgCSFUFhsSQt3CqQiADCixkyKDRrlCJHlM&#10;ufry3mm1JAz0uEilp0Uqt7WBKXGr/0Z5HIjXQwHbHTUwJd4SakReOiHae1rKd5FTwsGg3aADSP84&#10;DTA2Gt9bWkvZ/skUBGO6QC7bMRkAK2IepaMj9+NUc3A2A+hg8oPAGRD4S+JG+aJDDCxgOaQsBgaU&#10;E8+TsltD5GuAzTcMyD6jnSw5yToRSLvLtJipoIhtsAXSDgupNlm9NYu5rie6p4t54DGX+iSQqRZG&#10;aj09w+zKbXY3FD2zBZnS0h/kfLmf6Kvkq5j5lzLakot5n1lGFlmZviHqu6HDkI1ZPiIXBcOSbgzG&#10;GgOxpsFYQybW8rCWgyo7B50F1uVNp1eTTcg0FR6Ta5VrpnxfRRbqXeT7Q3lIHYtMpJw3kstf63F2&#10;dfAXA2UvuintpIIMLtiA8tzSYfQhVGrDy8V6AEsGbvLZLyowwHovIApZ9waK5P22AsNy8L3X+lBK&#10;36XdNcHQG1vviy1dYZeyV/ul2rF+2mXrNpez3Gy2wwztAgX9uOU/780QLNoxEzjtFAwF0wPpx9ML&#10;teYMwf58LVNBHfcZqD+nbXMqKsGU2w1MGYJGcQUjteYNQrQEnIpqQSu3OSVVgat39oHsZ1xZMOwN&#10;msinDALZoHiOBmtSKeeZ0cz/ChfI13gfuR/j3EI924QT3LZAzwsXL4GAMXp7gQue4D8Tkh+RiVH+&#10;HiJ7vTeRfefDz3DqgrjE0qeaPtYV9KsWcibBlurbuDxNfRsDObWjoqGdy+sQDOokqfzvBe6vaiKa&#10;OxlVuAs1RG1LN2pbiRP9oPUkanh+Na+rbDiB8rpWlNY0o6SmSaG4mmktl/KpO4Ey5kNQ3tDG5zLV&#10;/5fVcT+PlzKV80prZVtPZZsorm1FEddBLaqRlKhu5b4TKKlr5z07ueRLJ9eBlTVcu5n3fiDHmk/y&#10;PJ7f0KHyUqzuxTVTudxQQZWGQoUWbbtaT/lfnin/tTxInvh8BsaSVLtPq+UesnyRQO6rUnVvuZcZ&#10;PGbaXyj3532LGJCrmLKQsglK6zt6oYT/BcU8VsznG8/NK+f6V6X1yCyuQ0ZRDdIKqxXSuS1Q+9R+&#10;oqAaqYL8KqQIZFvOk2uJrJJ6ZJU2EI06uF3GbYHaryG7vAk5Fc1c/qYFeQwmJkv95DNgmCzLU8iA&#10;YkWEbBdwv0DO6QWWOc+4Rs7lUkTFrM+S+i4uc9TF5ZC4nq8NqDV9eZ7cX+6byzxkM2+ZJQ2qDAYy&#10;mMfMsiZGY+ZxUz7zGPBM8tqTF9nmPkLS3vnkf5YpT+W1VZVVyiz3yzLuzXXHMkVW/J9FmWjQ9mUQ&#10;kqp8lPPaylaFXHmOlF0CsCmwLFaQ47lcLiub10q9SN2lFtSwzqpZZ7UE/xdyf3GDeo48X56j8lGm&#10;5U+hlPst0PNj5EvPm+S3F+RelF8GdSFdIHIV+Zbwep6bzXxJGfJrOrjmcCeXkxoAjIIuZRS5iuxE&#10;j+S+aUW1zL+UQVCrypGu8iN5Ybml7Hr5lSyL6xXSDRTVadcxTSuS+0ndS36l3uU5Im9NxpLPfMmH&#10;ymuXQlEfUKf4bhXy3crnu5jLdzeLa2pLXuU5KZJPlWfJq/4ceRf47lmgvyeii3Kd6KDIT+kB86Tp&#10;oeiR6CDrXHTYJqgTbFvyqXPZcn++2/IeS93Lu6tS5kNkl848ybsq54l8c6RumPc8/b0skLZJ6Tvf&#10;U+7PqRC9kHeY7UVJHdGTir7IOnpynjxbUEBZGNvSRhWy3VHvt7RDDZ18R7V3tbypewCc5LJoXXxv&#10;eR3bywIij+1fPvNkPEPkXiztHc8r0+9VwXb7vyrKmXeFAeVidZznS9ltgzJsYptogvzXwDogVKrk&#10;p6V9IPVFlPQBvyv8LgqkDjRIfRBSL0SRKZXtXpBvkQ5NPwaG6FR/KKTey/XqeXy+5Fd0RyvnjeXT&#10;IxNDNma5aXKyKRuRVz9y6ZFJX9ncrBwGKrOtY4YMRa6qDuTbz/qRPBp13FPWgeRiPzaw3vww+ZSy&#10;HyL9lT7vgund6Ks3uv6wDqXtvBFK2A/qBVvv9I32qbahp93o7/0YaH+fNsxo236S9pn9cumbC5hP&#10;Ba6o0QcsR4UB47hpXyW3K7nfQJXVtvw3UN1yUm1LahPkNtXCb8h/eoFcqEaHNS+q0a+pJncSmJ9n&#10;ea480wz9XOMacyocTO5pC7Xcb8EJbit0o+7/Ikj+mk+eQweXUW2iUVWIvEFk36/8pjeRfeuDEeg8&#10;c0WPfCtRcC/SwvoHJGUUYNZiV4ydth4TZjpiPCHpxFmSOvC/hnE6xs904jFnTJrjgslzXTF1vjum&#10;LtiAacT0hbYhx6bOc8UUXjOJ9x0/fR3GTl2L0VPXKHw5ZTXTtRg7fT3GzdCeJc+coPJggP9lnxVU&#10;3masx3hirNx3Gu8zTVKC91Pl0fM7Za6byu9AeVVlkPLMd8OUuVJGFyWL8TN5L7mf8Rw+a5zxPKZj&#10;+FyByoMc43lSFlUOJVdum/OprtXP1c83ZC157tmW63ruM3GWk8rTFJH9PDdVlmnMs6A/+cv+aZT/&#10;VCnPbKk/TY7jZmjP12Smy226Vo4xrJcxUi+EsT2GdTRG8izlMOqHshH5SL4knST3V88w9ss+fZup&#10;HJ80R/RHx1xnTOa25GsS8yV561V2o77VvXmelJ1lmabXo5R7xqL+MX0h61t0r1fZWTeqnvRyi/xN&#10;um6UTfJtybupPOrdsOimVr8TLOU2l2GdRV9E1oa+SKp0ljpluY/cj+WbJPmUuqL+TV3gbqlTrYwe&#10;NqHqfb7oA69V+dL0VJ4zXn+u/Ff51OvIKJuqD5X3nvrqlSejrHqq5CFyUfcx5CDPkzJpZbTIj/Uq&#10;dSVlMXSzvzKo/erdo07PF/3mtboeSXkmzJT7alBtgNSHRZ+kDFqe1DHmQSDtjORLtTes6155lHMs&#10;93HS3ifKcHovmduWt1nfpi9kPYnc52j50WQv99Zlob/zqgz6e6dSA0q/zcdYDiU3Tc8N2fU80zpP&#10;mu5LPqbM43Vz9fdbyq3qg+UWfeM7LdtaHox20WhXtPzI+6fqVB3XrtfaBbYFU/V2QFL+l3ZD2iWR&#10;ofld12TKfUpPpK3SyjKV9SrvoujBzMUe/UKVU9qrBdJeyfsu7YQj5cs61v9PEV0XPTG9+wPd037M&#10;g994O+wysOuAXQfsOvBT6cCP/a780Hz82Of+33a99OUXrdmEzIJynPlGs8paiGzVdySyb/TMkX3j&#10;vU9w4iSXJGHUWVlSJZv2986Lf8C2XcEkEX5w9yyGs3v2fxBy+Jz+cKt5GOhecuxW79ff+Td6zs2U&#10;54few3zdjy1Pz71cWAc/Bv3X4Y+tX1vX/9hyy/Xaffsrc+/y3MzzbNVL37zfrIx7nn8zz7Z1zsDl&#10;M/LxQ+pNru3vuoHl+ePKcvP19cP0+sfL3Cjfjd8lc1kG0kXt2A+R209R/z3vyUCyt60P5mt/SP5v&#10;1Pb+lPe03+uH6Zhdbna52XXArgN2HbDrwE+jA24ehZi5YDcCD0bg0h9kWucARPb1IcPR0sn1mIrb&#10;kFR0AimlHThx5mts8Q9SRHbDpmK4bGBnzA67DOw6YNcBuw7YdcCuA3YdsOuAXQfsOmDXAbsO2HXg&#10;L6QD7p5FmL0oAEFhkTcmsq+98zGaOxhpNq8JsTkNSCxoRtPJa9jstweTZvqQyBaxorLtsMvArgN2&#10;HbDrgF0H7Dpg1wG7Dth1wK4Ddh2w64BdB/5iOuDuWXhrRLap4wziSGJjsmpxLLsO9Qw1vNE3ABNJ&#10;ZD3sRPYvVlH2AQL7AIldB+w6YNcBuw7YdcCuA3YdsOuAXQfsOmDXAU0HbonIvjFEs8jG5TYiOrMW&#10;0Vl1qOOaOIrIzrJbZO1KZW9Y7Dpg1wG7Dth1wK4Ddh2w64BdB+w6YNcBuw785XXglojsmwz21Np1&#10;ni7FLbTG1iOGEIusuBZPnuVrdy22uw7YLdJ2HbDrgF0H7Dpg1wG7Dth1wK4Ddh2w64BdB/7iOnBL&#10;RHbw0BEqanFqSYcis/GcK9vQdQVbdgRymQsJ9mRjjqx7FpzcrMB9zv/Jleus50mihplHTJxN+bV1&#10;zNjX6zwbZZHj1tfLc8z7LHKxksdA975hvq3KY102W3ly2aDXj41rjbwY9aXK9RPXnZTJdr70utFl&#10;+VM/92ZHyiwy6Ee2tmTSq/7NOmVLdv3qSo+sjXoXneklB7n2Rrp8Czp+szKxn/eXH2W0y9guY7sO&#10;2HXArgN2HbDrgF0HblYH+vCtG/Wvb6U/r/dl++uLm7lLf/ymv3L0x5luhsPcEpF958NRaD99mcvv&#10;nEIqIxYnMXpx06mv1PI70+buwIaNtoM9uXrmwH1TLomuBncPEjrrDrktMqh30G+2Am/qPH1JCteN&#10;zMtGibDcQ6I0QsK8GsfMpE3IAPPtSriovGvnuXv2JqcaWdXIhjrXXC7ew9gnxM1NnmPIQ7/GuLbn&#10;3lmWe8gxV08t364mUiyydPHQZGwrP5Y8SP77UVpXXq/yZiY9ljJrz1PP0J99U7K+mRdEv+dA91P6&#10;81M/92bypteliw2ZG/l1dtPq2JZcRaYuOkmVupYyGP8t5TX00YauGPomz1D1rupXlkfRyazp3kqX&#10;TYTY0IkNfK6bvG96vcq1ElVcvY+28nOTcvnJ6t/+vL/4aKW9ruydILsO2HXArgN2HbDrwM9fB6Tf&#10;aeZbP2U/T+MtOapPaUuX5NkGr7HwPeFIN8H3hH/0x08MI6BwATfez/rZt0Rk3x32OTrPXEVe3Vlk&#10;ksymVXSj9fQ38NkTgunz/NkxLux5ADvMDm558D3cgc4L13Hm9Fc4peNMXQcO7srBOpeBrXtuemfb&#10;dQAr4629mMyTczZ8QppRybycPncVpUnV2OKYAQf3TDh7lCC+6jJOn/kKZ1jOyqQyuAnRdcvEGo8y&#10;xGZ3IO1YKRzX5eFI3nl0nv0KZ8+dQbRfHpxdtbI4uWRgjXsxogpOoYwBsbauz4CjECJWpJt/A8oq&#10;WhCwLR/bD7Sj7RxlcuY6TjZ2I3J3Jta7ZsLBJR9hWWfRIfe+cBaxOwvg4sJjzlnw2tOAkpPXme9r&#10;qKFb93bmez2f6+Rdi4LmK8zzV+huakfQ1hw4cn+PbDKxbn0RIvKY/8QqbHbQ8iTEx9EtB1v2t6Hz&#10;0tfoqDuB3cyDo5I3r3EsQnThBVy4dAnHA4s4F7oORQ0dOLQ196YU84Z1Q7mu392A0hOXUUa5bmQd&#10;aM82wPpyysbOqE4UFrYiaHs61unE8Yb3/gkIkhNl6OlXg7w2ypz10VjaDH9n5lmXnYNTBpx31DP/&#10;pxC7uxBurCdnlmGdewH2HWtHcXYVXNdkY09cFxdnpk6dv4j0AyXY4JwBJ9EJynoN6zswoQs11S3Y&#10;yXurehG5eFUjp7QdR4N43x2NqOq8pvTydNdFpB3IUV4O651yEBDdgUZ170vIPlwGD+bJgfl231qB&#10;jCaef/Y62mpPYA/v6cDnrdtYjvjiCzh7hvc7fxWF0WXY1EfuP//G/j9Cf+zPsOuRXQfsOmDXAbsO&#10;2HXArgN/WR3Q+/LBJ9ByXuNbpxXfuoYzwnOSa+DlqPcvf0jfWLgC16b3OdKF1vZziA+S55k4hvRZ&#10;t1Qhu/4KzrGvLM9Wz2eftbOlG0f9snm+bR0QbuS+pRxJ1ReReTivr7FH7xM7kX8UNl1FRVIpNnlk&#10;sg/cc79bIrLvDf8SXSRRRU2XSGbPI6fmHNrPfw+/oIOYsWAXLU69iex6t3wEJJxiB/wUwrcXYtuO&#10;QmzZUoGECha2sxMhvhqZVR13du41SIc7A6tdi3G08DTKSQY3rUmHgxI+hadInXaekAFbyiHEUzrz&#10;1u6qTrzOY2c1yk5cRxVJqm9UF7q7SNJC87FqbQZCsi/h/OmzOLq3FHuiTuJEezeO+GRjvWM63IKa&#10;UFJ1Bsf3kggfO43TbWcQEVqCqLJrOFfVDK+NrCixmG4sQVjiWVz78x/RVlCPbetILITgsrJ2Jp1D&#10;c14DAoKaUUvyURxTCE//KiTVf4ULJJG7XFLgfewUTnWcQ/TBEoQXX8V5kpDtnplw2VaG3KbraMyq&#10;pDKdQFvXVWQfKcDy1cVIrGMeWtqwf08xDmaeQ2dpI7Zs4jMtpDATa9cVI776NIopzy06uRYi60Ai&#10;uz2sE5fwJ1w9eQUpezOwzpVydU3H2p2NqGz+FsBVpLOsGzgI4LE1Dxv00RgnEiOj3pS8TQT0ZupJ&#10;ni9E3ONQG+pzScy9KOteBFyzELttysNGrzxlyVfk26QDBvFVda4PjLjqeqK9aNr5Dv3ojFgoHXi8&#10;R1aaTsn9XDYXIan2K3QU1sHvQCPqOr9CWWwJ1rBBcKGlc9PWGuS2fo0/4hpSdxfAVYgoddfZtwJJ&#10;pRdRHMF8h7TiBN3vM44WIzDtPC6c6MZ+v1ys5zNdNhUi4GAHuv/wR1xqb0eA3tA4Oadjc0QXGsrb&#10;EBrAZ3RcR0M2631HCQ7kXcLlk6cQtjkNnvu5/FXnVeRGFSMg+SzOt5/GAf8crHXJRUz5NXRXNGFn&#10;SB3KSMQbUsqwcnUewnIuoqOtC0d2ZsM/7jROXbmMNJJlVyHhP6SBs19jt6jadcCuA3YdsOuAXQfs&#10;OmDXgf8kHdD78uHkNJfOIsa/CNv8irB1Wx72HOtC18WvkBtRAhf2MZ364VHSn5e+sED166U/bXjy&#10;udH44sn+Y9YFZEeQt3haGSGFw22tR/W5yyiNrYbfNvI9X/K9HeWIKL6Is+QngbyvcKSe/rv2DDEY&#10;uXtVIa/zG5RGsm/sRIOVE881EdX1jqnwjelGfmo9Arz79tdvici+/8lonCTbL2mlJafxIvLqL6Dj&#10;wh/hHxyGmQt22yay8d1ol076ehIjERJJ4WpamOouXEE5rUEbHNKxfmMBduwpR2BwOfaQjHmRhK1n&#10;wbJbr6Crvh37NufS5KxZU7fsLMOe4ArspgXM3YZFV4iJx/Zi+LMiN5Jc9pBZsWDlYldEJ1pOkQh4&#10;pmKpSzkymi+iKqMKnmtLkdV9BcXRxXBak4IVDhpZcffgdetzaFXrQHFZK3Y4FSC+4TJqsqqxyTEN&#10;LgEn0ErLadR2EkevIhLbqzjbRmvXhUuozic5EyIrfuUuRUioO4e0I2XwC29HU2Uz/DwySC4y4RfV&#10;jZbOMzhMpYuquoS6/DqOnqTBwb8Fzbx3tE8BvINaaXk7h6htaVjqRMtx5QU0FNXB060SxacvoiCi&#10;FM6r0+C6rQFV5y8gMdBsNdWIbGzFKRRk1FgR2Vx4H27HiassE62vZfFFyvrrwPraffwUiisu49zF&#10;00g7WAoPlxxs9i2AJwmlEEi3rSRQrIu9rDdfb46k6O4DjqynzTs5GMBjAXo9WRNFIZgOG3KxdUcp&#10;dgVVYN/+cvj75ClCaSZUUn/uWwrgtT0fHiT0611z4OWv6UBgYDE20nIsedmwtRDefvnYILLmfTfz&#10;JdpKy7HrhjxsFfkFlCFgbwm2iFuCyc3W3asQfjtL4LXFTPy5TTK/0b+JenoBx3dmYoVjAQ7nncOJ&#10;uhb4Uj/cDzSjou1rnG6+jLNfnUdCAC2nYq1l2bcFN6CgqRsh7rk4kMPBiwYOUjhTpzbVofLMRWQd&#10;Kqb1Nht7My+gm+T41MlLOMEXXSOyom95OFx4BgUpNdi2txE1tfRg4KDPmrXp8NzVhGp6C6QE5CI4&#10;5QxaWtqxxzUFyz1rUHbqInLDadmWbVpoM4JzSbpzEZR8Gu2tJ+DtWIi42ktoLq7HphWJWOxSjfJz&#10;V1AYVQIPNmJ968g+ivqXHUW1y9cuX7sO2HXArgN2HbDrgF0HfowO6ET2SCenf57EfhLLdWIUJClc&#10;4Uae03oRNarvT5LIvueWXWXkW+RRuwqUJ6ETra2e2wrYHy+Cz85y9unL4O+bTxdi9qcV+czB1oBy&#10;BIdWYtcOeqA62SKydag4fR5pwQVYu5x90rXkWKsysf1QB1q7u3FgCw2UNJxt8i3VeENQGXayzy7G&#10;Kdctlchif7o0Ufr25QgIKMYmkmUHkllH8hHhdIEhVQgKKoKHjSmnt0RkP/h0DLrpJlxOC09JCzvA&#10;TZdx8tKfsWv/EcxaGKDW8umZ+8cOuVhkSWQ7Ojqw13CbJPFYSzfXhLrLqM6uwVYWbGfmRVzliEFX&#10;Ny2L175BW1Y9dh44gfbrf8A3X32N8vgqeLmkw92nESXtV3Dq1FW6Ul5A8h5akqx8r8Wa5Xu0AyXZ&#10;dOH11ix+Kk8U1jq3AnbqT6H9RBt2k0CvWkvX2fILqC2uw3aaratOnUFqeA1C9lchJLQcW0g011Mh&#10;VjsX4WhKB/IyK7DWuQIFXRdQGFOODSSpLlvqSAYuIW0fLZW0Gu5g5XjQtTim/BwaSxosRNZhYw3K&#10;ScpDA/Itbshi9VtN0nIg4yLJTCf2+JQhveUCShMqSazT4UhCUkLikxZajJ2RnWg72YVgui6vWltA&#10;y9pZNNQ1w5euogWnrqAkmi7PK1PgtpuuBZdpAdx/80TWJ7wDTSfpLh7bieqqJmxzSsMKp1KkVJxE&#10;ZuZJ1LSeQcahEpLTZjSfP4NIr1w4bSnD0dLLuEArbhvdy082dOLIjmyOpFDpfBpQ1EYXbaknEsGU&#10;QNaTlcXWiYRvU3gnTpz9GmdPXkb7he/xbVs7dm+nW7TFZYH155CNwONn0djYhQNbSdQDT6CW1ujT&#10;HHTovnCV5S7hi5iPvXq9Bjgw7x50q22+gMqUSnh41KCilXpKT4ITrR18mXrkoiyf+xqQW3AS4QG6&#10;d4Bh+adeeon791kOenBAZA3dyYPiT6GpvRP7NqRhw26+6H6F2OBdj5pz52nJLiKRzeBgTR52HWpF&#10;ZWUdnBw5eFB1ngMODdi6Ng2rncqR2XEZJfFl2EzC6r2vHF58Z/ZywKCdZd8jo1B0813NAZbM0k4k&#10;RJbyHhxQ0S3E6xyz4BN2kqNrF3B0VxHCi0iSy5uwXe7tUIa01ksoS6rA9oAmDnqc4eBKLtaty4E/&#10;G7dGDt4c8EjHNlq/88u6cDySjVUi67u0Fft9WZ+96ufHNKj2a+0fZLsO2HXArgN2HbDrgF0H7Drw&#10;H6MDPUS27XQXgmgwXEXSunptClZuqkYx+50VyZVwp+epx44mlHbqPIrGseO78slrCunNeRrdF6+g&#10;rvKi6tNf6+xmv5h9SPY7vfa0opo8Qzhad/cZHPOl0Uk8Nw0LvLLIkgudokEsswlhB6pxIKwa+yMa&#10;kV52Hk2ppVi5LhNuwc0o7/oGF3le+7nv8P2Z0wjbxXt5liGj83uc7L6E05xGd5a8ophes64uaXDe&#10;WIUU5ukUj3WT2xQeLccmmVJpmoZ4y0T21MWvUdnxDd1zr6G45Rr4POwOOYLZN01kSU5oJTpcdBWN&#10;tAz5by1BXMlpxAVnYgmtk97xZ3GRrsj7aSmLpADqC+vhtSaN805LkdZCX++YYjiQ6W+PptC7SOys&#10;LGkGabUV3dVMZAOkotcVkXCSyNKyuZ0CbqWgGugy3UDi03XxWzRnkGi4pWGtXzUyS86i4GguFrlV&#10;oaDzAoqOaUTW1Usnsvs5siAjBUI03ayILN1NPSJOoaOsGbu8NfdZmR+5nsTFi27C9XRvLoooJoGp&#10;QHYbraKJJLLr0uFE8itENtVEZPfxXqvW0TqoiGwL/CnL0JxL6GjtQnJ8HZJKLuL85e+Uib5ngvXA&#10;FlkfIZQdXYgSUld7BjHbU7EygPOIS7sQfaQeefSJz9KJbMuF0wjfmI8doV3ouEpC5ZmI2ST64Slt&#10;SDrMuuG82uRm1lNcCRxpudwWRffVrpPYR7dhs6vzelq2w9K6kZ1UDvd1x7HMrwXtl6+h4CBddC2D&#10;EzqRTTqLpiYSSFq8U058jcacKmySgY1DXTh7+SyOUFeEDHa00aqpE9lMDghUpWpEturc92hNL6P1&#10;mi7q1vOtjShsVnNzZe6wQWQP00NAiGww3eSb2jqxfyO9CFiHjqxrBw6u1BlEljq1bksxjmRfQFNy&#10;EZY5k8hWakR22zrqsHM5soTIJvBFpKuGuHCscc0jUe8hsg7OaXAMbkUtBxGig3JJfrWoxDKy5r6H&#10;c6Hb+N6kVcKZMo8sIZGl+7A3773akYMgJLKlJiIb7a0R2Z2s38buUzi4UQZeynG87BzaqOsdHD3L&#10;TqjGNn0O939Mg2v/sNnlbNcBuw7YdcCuA3YdsOuAXQd+Gh3QiOw2ThM8eZlTP2MbEXWsAUfCKhGT&#10;cRKNVV0qLtEql1JkCHeLKsQ68ii/2DPopsfsDs8ChGRexreXzyN2VzoWktdUnb+CSnrNeriVIZvk&#10;Mic0h2Q0C0GcIney5QR2mmOriAXYqxZl3V/jMj0G207Qy5DGrNY2Gpw4T7c2owKuDrnYE92JvNw6&#10;GssSMM+zln3z66iJ45zXTaXI6f4O3VX1NOJlwudwFzovXkIcDX+heRdQX9xIY1AC1tEDtu3MOcQG&#10;SuygHqvwLRHZobTInrpAIktf5rITX9HFmOz8KolsaDhmL9pzkxZZkpN1+YgsJ/Pn3EMfD5qgSWpC&#10;jjUjIbEVOSUX0Ekz9H5x0y3XrVmrU7F6Wz2qKKDm4g4cj2tBWs55nPuWLpa7ZRKxObCRPsfRBmER&#10;IhucQsJDN0vNIluI6DLdIruvmcGXvkFrWjkcGTDHk4I8w9GJ434ZVI5WFNedxuHNyVhOclmoW2Rl&#10;dMN1CyuPFtn0EI3IqsBQ7iU4ZrHI0qXaMQcRlZdQTEur1wYtGI/4oHsdbkPzpW8UMfFcQ/LIkYfc&#10;ds0i60GLrJMnR1LEInuwGLsY8Ki9q7PHIptNIlvPID4bUrGCJD827zTqGy6gJKkFRSevIidMnzSt&#10;RkxuTGTbTnYgmPNwY/Po0hpJC3DsSZQWkih7V/J+5y1Etvn8aUTQqrnRhwS34RJqGAAp4XgzwoOL&#10;6OrNeqKffOXpq2ihRTGJ9ZSardVTKi2e5npy5Uuwcn02fEPrkZDcimTWS/uVK8gKpauDNZEVi2wd&#10;g1gF02WW84czSaqdKHs3rxoU0TKbGlJEItvNl6eHyJotspVnL6MgnHN8bcyFVdbOPsHEtInzXpy/&#10;2n62W7PIrjUssl0I2UQiS5cHqWsn3x4i68y5x57+1XSJv4TEHeLSIcHDqMMcjBGL7BqnMmS2cw5B&#10;okZkRR7r6LWwN8kgsgwUxlGroIzTKCtoRYBnmnqOI0msW0Aty/oNTlc1wpdu5ys5WBJdKhbZRt0i&#10;KwM9tMgmV8A7kHNnz53WLLJrNYtsQzcHEzwKEFF6BefpIbFnQwoDbbWi7fo15FO/3O1zZP+T5rbY&#10;P+Q/zYfcLke7HO06YNcBuw7YdeCvUQc0Irv1YCfOfPMNuhrPo6aRHpPfMMQNjU8HvFOxjP1TB3pL&#10;1jL4U1MRl1Bl/zydJPHc9YuIYfyi0GzG12lmH5rT4JZ7VCG/g56nJLKenK7YeOkqanPakBDXiuyS&#10;SzhHI1YM56pK/1Tpm26RFdfijJBCGrHY36VhR4ivD414py5dQLx/OpauzcJmxn2JT2lFYiKDoNIT&#10;tzimFJs3s2/M2EWFjCvjwP6t6y4aoMTrN6kRxypojW1mcOE44Rqn0P09+Sc5ygbpf+t991sjsiNI&#10;ZGmRre76lvMDGfjmBF08SWQDQiNumsi6umeQeFUijwFwqpMqsWlDEQ5lnqXb5zlUlJ1GdQNN3ifF&#10;gqcR2fpCumUKkd0uRJbzCZvPo6qCHf3yk8hIYuCkrWLp60tk+7zM4losEWLjGGm5U1yd07B8fTHi&#10;qklk82o577KJc2fZ+d9JQZIkbdjGqLHt15AexvylnkRtaT3JJS1fnJOa085APiQjHjTdO29vQA3d&#10;Z5M5cuAillYrIruN16yi+3EVg/zE7C+iq6hGZLcebkUdI8rWp5DMu5MYUS5rXDVf9vJUWhzXk8Tw&#10;ukq6UCftKcKOQ+1oOdONULq1rlhfiPBCWimrGOmWlsnVPHcFn7NC3JG3k1hdPI/4HbdmkW0/3YlA&#10;DiiEHu9COa2BufmdKMispGm/CiWnzESWUZpp6VvL+bgOmyqQUn4apfWXafY/h4yDJE4ba1EuEcta&#10;tHoql3pKbsAecz2pCGj5JOcdqGV9NjACdikHFM5cI5HlgEAfi6xBZENrUdF+lpF/OY+Z1nD3LdXU&#10;Iwai4pzToGQSWQ5Q7KJ1crl7OdL4IleIazHdsyvPcm7yPs5LpQW8vwBhvfWF+eNc3C17JQIcg3p5&#10;ZdJNIw/7SLZbWtuxl4Gw1stc3l5EtgCOHLDwPcL5AC2t2M6BilVOtMyXsHwkm97rOVDhSr2nJbSI&#10;jcNGWnP7EFm+wMs3VKiI4HmJFXAhqXWiBd6dJLagi0GnSk4gaLPm7r6GFtmIfOpALedaO3Awg9be&#10;7A7qZWw5tnqzsbrAUasdDPy0Phc7o7s4B7sDAYzKfbzhPKozquG5KpWkmVZcWoiL45gfU6Ng/xD+&#10;NX4I7WW2671dB+w6YNcBuw7YdeC/ng5YuRaTEyxZk4GtR7tx4vQl5IeTn7B/uZZ9wzoGmu1u0nlU&#10;2UmkJ9bCZ0shDuWeQSv7k75iVKM7snieCpH12NaIpsvX0ckYP5WVZ1BKT82UuFrs2Cz9eGsiy2BQ&#10;NDS5q7625lHpHcyYQCSycQwwujmkBWUNF9FSw/g7xedw8up1Woc5bVGIbOt1GpxyabihOzENQoU1&#10;F5B1rI5E9jIusd9cTX5YUdmNXE4bDeU8XVfTcpM/iMhWkciWk+SJe7EQ2T0DWWQTGOyJLp/+q8jy&#10;2Zlftpzuwwl0HyajT9rLScNBnbjw7WXEe6ViwdJ07Mu6jDOnNCIbQyvmiVISWbqormIHP4+WxgJG&#10;6l2xOAHLPEoRkVADX7GoWUVKE/fetSJI66Vc6Ou9jZFeG89cQVpAOpaTHNfRN7rgWAndfAuQwiBW&#10;NfEVXF4nDW6hbWgngYveX4Ho7NMopIBX0ZTtwMBPR0rpq13TCm+Sym0xZ3Ghuwt7tnBJFJmPS0uj&#10;2SK7jeV2onW3Pq8Je32zON+Wy/DsqEHxyWuoTuS81iVJWEY3Yhm9WE030EOFF9Hd0A5/jzRsijiD&#10;86e6sXczJ2LvqGWQn6+QH5KFZZtJLuliWkXrscMqmt5pET0clE/rWxp2Hr+Ai10d2EUrorhXay/k&#10;jS2yMkE8iAGuvA+1oObS97jWfgpJlPWqDRJEyMoiy0nh24PqkcylizYuj8MkhxJkdDPkNy3sG9dx&#10;m5F0iyIKsJL1tGQD6ymxhoGttPV1VX7EPZpzS6u55E9jfAlWzY2FazAtzlevIZsRpG0SWS77E7yt&#10;BJld11GbUg6X1clwCGxD9zXW0dYCLkNzCl10SQ9xZRCjLZQv3Rnq6Wa7QRHZ80jfb5vIiov3Olmy&#10;RtZqNemRLKfkvo3W6FPXUXk0DytJAjPq6RFQUANXjmyp5XPMRHZPAfWN1tXUc6hPYMAsGTjhaFRA&#10;Yje6us7ikBctoHsZoZh5idnLc6mfIg+zRTZgXQrWBDahsKATcUHZWMlzHDaWIqnxKk6U1GELy7yE&#10;Awir6U2wmvfexWh0Hd3nEUFX8DV0ueg6y1Gvfby3SzGyKKeGhGKs5VJAseVX0VXBObtr8hgJmx4P&#10;dXwfXZKw2qcJTV99hYLDurXaHnHQbpW164BdB+w6YNcBuw7YdcCuA/+FdMAU7IkGrwPS32Y/eyWD&#10;NB3Iv4SvOP0tcgcNMoy/kk832rxDeVi2KBEr2L88Gl+Jza5FCMulQZHTFf3ocmwQ2aLocgZ3Jd84&#10;S4PRnkwsXJSEddvLERlXhW3mYLsmi2w6gz2tW8HgprzPCocc7GOfuLuNq6+QrKa1cynLklo4zYnB&#10;Su8m1F+mdTWmhK7FZcghr2wrqCSnIa8KP4nuM3QtZr86vIwBcGlsdF8ai9mMD3QwoQ6B20lkTSuc&#10;3BKR/cBikf2alrFrKGV03lPXSGQP9O9avIs+2Nf+8A3aa86ihuvPVjIqb0fLWWQfozujuNn6kdCc&#10;/xqnGs+hrpqCJME7ySi80b7ZCKIALn/7NeppodzGwEtbgtpRTdfbxnq6mtJFszaXIwlk/WbCKiRW&#10;yFgmrbU7t7FyTYUV4uHowQBP2Zdxnmt6NpB8naruQOAmIZgM/LOHE5E5P7aBoxUtZ+lmnFmOnUGN&#10;at5otI+2hqkz51m60520ntd2tp3HqatfoeIoJyXL/FghzhKsh66+8TWcMF3RCK/lGQguOI/SVMlr&#10;GtcYzSVZ/Zr2/j+iu/4MKjnKUUuUZTchgGTHkS7U1Z3X0dVOP/Rr11EdUwk3KqQQnrAkugFcvsw5&#10;tVwbilFxD2zJwkqHPATQot1NF9sm3ucUK1+53vYKgjUwkfU9epKWdgYD4sTqNd50KTj3Z0Ain21J&#10;+//ZOwvAKM6uC/eru7vQljp1d+qlLXXqrtRdKE4EQlwICRDcHYq7J0hCiBCCBA9RiBDicv5z3t1J&#10;Noa3f2ln+823YXd2duadO7PzzLn3XEJzMhVn5tyPiaXT2SbWxdI5mS14fNjTdsVW9rpdn4lV7O20&#10;lb2iZhCmPbpQbeYdmETupw3cT+tozqUgDDP7yTLeIuz7EtCSmeaakcfi8iyk0AV7R0EpVjF3vzvH&#10;0LFPa5s9DafrWdA4Kuq8O5OyLgtrGXzr6R4dQuDzjljLeuIy7NxCFTiG+6UwH6uoyPoyDz+ZNQNL&#10;WGdcV5FVrPgPWIM587dgRJ/I2q1/lP/PVI2BkzKRtXs3t4Nu1NuzMJE1zh2cNwgMyIZvQEo+zb5o&#10;aOXDA3UO063ns0WTGX8qtx4BCYhie6QMpmdvYjbDpoVMM2YPLCm6DgOyZRg8L5OKNm8+tF+I8Ok7&#10;sHLlVgxle52OBOzeM3aiEFXI3ZKNRHMM8Xkle/mGM5Z8aQqVyPVK20XluAhbI5lmzGV3JJz3Hp3G&#10;1jocn81sdcX09Jm9WW/LbACvvhtYGkDFfAv3TSZTUBLZn1d15nXbHtk/YkfQj5h9B/3Iu4Nu7zN7&#10;n9kxYMeAHQN2DByOGHCAbOh4XsvnZmAUQdZ0AOE1vbsfMwG3laIwjYaywcw05PV5EtOG162lIS05&#10;KmlRIvy6rcAYckpqymb0oiLb1l/+PHk02o1nJupihI/dgXW8hl1DD6GUrbmI47V1YB2Q7az2OztL&#10;kEvPn2Rdq67htCEH23n9uZBw29FzOcYu20kPH4pMVFfXc1mpe8qxZg6zCANjsSSzErnZOeSYXUjN&#10;4LXyCrYKpUdR97B17JCTg80bMphuvBubEjZiMDuSSGyyRMwDA1nVyPJiPHE7nYQJsbFSZAmy/RoC&#10;WfVOlaVzzziMnsQ855kpmK5p1gaMHUKHVw5wF7leafCHrsGkGSmYNmUthrOlSp9hCQgPXITuPWIx&#10;fPJ6TBy1in1aqbKyWLjPmLWYxuVMnbwaobxor5a2nRfegouAfokYPTIeIbpAr9OEV1bO3WkwNYr5&#10;1tOmr8UAStTqraQBcfNYgh7DkzFVy5+0BuEBXIfQGPQfxu83NtQOuHJjCmno0CRM5jpPmRSPIEnc&#10;1d9DuZ0tX0IHxmMQ4aa7B/u0yua6z3LmdHM+n0iEs7fn+D/XmW02Y8Jp8jj2CeU2d6LiGzJ4NSZP&#10;57KnJBDgBc8ykaJi6B+D4VM3cL3XYUg/miIZR1t+xi/auINpXP4cTVm/Xg9dJ8gmpGPFIpf2O6Y+&#10;NJIuw7EYMpLbqL6uPlx3fv/IQTE0R+L40lW3P8eyN++AdKeR0aDRcQil2qt95xPB9eR3zpixASO5&#10;rV5KlxV8cnx6j3bsp2ncTz0b2k88CPx6xWO0tsfU2LJlEu21+3F/eHEZjgAl6BGM+7Mvr1yLR/Wc&#10;izYedMIevc6x7ClcNlvyuJv1jOI4J3OfbMSUMasxjNsT1ns52ydx/UfFoxdbG9V1uFas+IStorta&#10;EvoQUOs2bPbkNnp6r8DgyRrz9RjBOmAvZ6xYpmKe/qzP5fLDWTfcnW2k+o6IR88AZ90t952bO92Z&#10;+8TzrhdjaiqVaSr3nuqd7IxXHSMBbCc0ZNhK+Kq9FG3R+7NNkJ/Sr7nfgweuxpiJa/HnNK6DM1am&#10;Tl6DvnTk7sy0DT/26RrHZU+blkTjNC6b8a2aX49uy9B/ImOC+2YMId6bsG/Gkz1mQwc5YnfatGT0&#10;DVEmgd1D1v4xPRw/pvYy7DiyY8COATsG7BiwY+DvjgFd9/mEOq/lrUxV5zVoQN9E/Mlr8bAQ+r2Q&#10;MSLGOq6hp0xKRA+WNUpgC+7HNpgswfNVm1T6qUQMJ7ewPU4301eW/Wh5PSlWmTSeXj8yK3UVO2Sa&#10;SlboN4Is53KtOp3Xn+MorHmrtSSve717rMQwMt20WRsxcVgs+gzhNT9bAPn6LUUYmWoQ3Y7Nek1M&#10;RBiFus7yE+J1bvCA1Q5eohrbl9e5dc18XUE2pxxYm1WJlGxOOUDLxFI0ue9xHGU9qs2ethWa+lj1&#10;k2WHFdbINqDIWmBJNbGjUiFdpo610n4djqzW+53Ui1OpnrqbwAvsTvycNb96yXZRCq5ZliMdtKFg&#10;ManFXE6DfTF1p8K5XC2ns+4q8DXHchzrYq2vZeij9akNzK7rXPc9pagSQlgj2VlQoZ6rVnNh55i4&#10;U/11HQ/9rW3Ud3QjMLvx+xzr4BgHaxsFXhoPza/tq15vve4cl45qeFzPvMgBstMSmCJdB2SN2ZHG&#10;wzRKdqy7GQNnPaljzDXWAiSm4fJvs566UcFxdt1vNfWn+7GftB/4eWusOzr3e3W7pOqU6GUYuTgb&#10;G9ZtwUCnW3CDMcADyYojKZmdtM7mjhEPBuf6NxQrGtOGUourx1zbbI250oGrY8W5X5xjYuLVrEPt&#10;fdZV+99lO7s0YExmpcJr2R7mpGHti9pjZI11R7M9ipU6y5aqaq2f1F7nelv7Utvk6Mdcs990oqib&#10;mv93n4Dt77N/9O0YsGPAjgE7BuwYsGPAjoGDjwHXa/nqcXQyiHhCYo0rR3V0Moau53Wd2tl5jWvm&#10;4bWsuR4315Qu15NOBqi3nySEVfNZDeMYJtG1Zx320nWp+Q5dpzuv33UtbvGdxDJT7kcmEkNVc1kD&#10;2YN1QTaZILuhMZB9vpXTtZggKzU2hiAr1+K9gawdlAcflIdz7Dy9ohAQHo2QUCqedXrvHs7vOVzL&#10;0gHp2WMVJscUIKeA6r+Mm5wHxOH6Dns5/4zYtPeDvR/sGLBjwI4BOwbsGLBjwI4BOwYONAYOCGRb&#10;vvoe0nYV0uiJrXeoyEbTHpmlmQ33kbVr7P5xNXZS+9yPFAVO9bS+S+kmHYveEdEI8GfabD2l2T7g&#10;D/SAt+e3Y8aOATsG7BiwY8COATsG7BiwY+DfEAONgSxLdPFc3dTi5wzIqj6Wlsnq8ZOST/tkIGLY&#10;WHzzc7/afWRtkP3HgewRF7DKu6cyq1TbuvWrR9y22MeDfTzYMWDHgB0DdgzYMWDHgB0DdgzYMXDY&#10;YuDAQPaVd7GDimwse8hGp7AVDhvu7sgjyA61QdYGK/vOlh0DdgzYMWDHgB0DdgzYMWDHgB0DdgzY&#10;MfD3xMABgeyzAtmdhTR5Isiy5coygmyqDbKH7a6CHfR/T9Db42yPsx0DdgzYMWDHgB0DdgzYMWDH&#10;gB0DR3YMHBjIvlwDsis25GPpOoJs7uFRZLt4L0MntkrpRAtnPXfW5BvteD5MUxf2kNXUudZUe/ld&#10;+F0NT/pszXuypz6UqQs/r+Vp27pwm7twW/VsbatZV5ftr7XubAnT2UzWthy+Mao11mZ9ltNxLNKG&#10;dTsNxI4BOwbsGLBjwI4BOwbsGLBjwI4BOwb+MTFwwCCbSkU2horscifIbifI9hkyFl+rRtZvxQFv&#10;mFp/qOXM4KApGO0zHqO6j8NI77EY7j0aQ7uPwlCfsRjGaajvOP7NSc+uf1uvNfTsMv8QLmNg95EY&#10;4DMCg3xHYZDfaOc0BoP8OQWMM9NA3zGcZ3TNxPUYoInrMrD7aAz0HsNpHF+bwHkmoL9z6svnCL7e&#10;p/tY9ObUh9th/s1Jz329x6MfJ80/0Gci12EihvhOwGBu68BuXH63kRjoNRqDuZ6aBniPQj8vreto&#10;DAngPFxns+5+o/jvMRgWNJbPnF//5joP9eUYaXv3MQ6NjiE/N4zTcK6PnodyG4Z049/eExHgPd+G&#10;WfukdcDHtn2X88i+y2nvP3v/2TFgx4AdA3YM2DFw6DHgSUHIg+1v3NiztYv3cnSkENXBZxU6+sWh&#10;o3+8mTr5x9Wf/FZR4ItFR59YinwxRuByo/Dn0Z0GqPZ1qbkuPSCQfYaKbGq26mMJsuvzEUVFdjtT&#10;i/uwRvZgQdbDOwpe3gux8McfkfTaq9jQqhU2vNkKq994HrGvPI24Vi2x+rUXsKbVi1jz6kuOZ/P3&#10;fjxb83D+BC4n5pUnsOK1xxDz5hNY+eZTiDVTC6x66znEvfM84t5+AXFvvsh/v8jXX8LKN17Cstee&#10;R+Srz2PJq88hkuux4M1X8Ofrr2L4G69j5HvvYOzHH2B8608w/svPMP6rzzD2y08xhtP4rz43/x7z&#10;xccY+emHGPHh+xjx/rsY/t7bGP7Wmxj3eisu63WsbPUqYl58ETEv8btbvYzVb7VC4luvcF2fQ9QL&#10;XM/Xn0HC28/x+SnEvPY41+sJJLz7NFa//zQS330S8W88jsTXW3BMOEba3upxcY6V62uu4+Y6ns7P&#10;JL3xMhI5rXr9ZUS/+jKWvMD1eON99Ok0Gm4HcZPCPvkd+snPHkN7DO0YsGPAjgE7BuwYsGPAjoEj&#10;IwYEmB7ssuHWfakje9J3Jdz9Y+AXFoeeoYvR3288JvpFYGZnN8z8vQ1m/PQrpn33E6b8+Dum/NQG&#10;k3/4HZN/5POPf2Dyrx0wtYM7Zrp3xyTPEAxo3wc9vSbDJ3A53JXNyexNA7Zkqf9qfBwYyL70DrYT&#10;ZJezPnapBbJUZHsNHoOvfup7cIosW6x06zYPw+9pjlmnXYDosy/Dqosux4rzL0TkmWcjhtOa087G&#10;hpPORspJ53DSs+tU97WG5uHnTzkL688+C2vPOR2rTz8Zq085Ccknn4L1p5yOlNPPQspp/Nxp52HT&#10;mZcg5azLkHT6JVh56kVYcvIFWHDKBVh09iWIuvQazLvhdoy6rzkinnwG/V96BSPeegfjP/sMk779&#10;FtN++gnTf/kF03//FTPa/Gb+nvz99xjX+guMfP9DDHnjTfRu+QJ6PPYk+tx1PyY2vQlLzmmKFadf&#10;huWnXYJofueqMy5BItdhzekXYS3XZ92pZ2M9p5TTzkTKqadh3SknIvmk45F8ynFYf/rxSDnjFL7O&#10;bTiZ27DPcWl8rNafcg5Wn3UhVpxzIRafczEWnHc5ZnDdZl9yM3p+1w/ugSv/swfJf/XkYG/3kfGj&#10;ae8nez/ZMWDHgB0DdgzYMfD/FwMOcI0yqqm7H1tGhq9Cvx4zMcZ3AGZ4emPxL18htuN3SOzyNZJ/&#10;aoVtHu9hS7dPkfD7u4j+/i0s++lTLPztJyz8ow0i27dFZMe2WNL+Nyzq+DsWurfBgi4/EHx/wWKP&#10;P7A23B3L/d0w39sLUzxCmJE5BkE+8+FOpded8Cz1978UCwcEsi0Esll7aPJENXZtHpYk52Ir+/QY&#10;kP3x4EHWiyA76aZ7EHf0mdh2/HnYQajaduJp2H78qdh10mkoOu4UlB11Esr+x0nPrn9brzX0XD3/&#10;iSg75iSUn3Iqyk8+GUVHH4M9Rx2DoqNOQPExJ6P42FNRcOwZyDnmTGw/6lRsOup0gvP5WHfuFUi+&#10;4iYk33YfNj/+DNJffQvpX36LrOBQZI4ejaw/J2LX9BnInT8feVFLsDt6GQpilqNgJZ9jV/DvZchf&#10;Fom8JYuQM28udk6bhrQxY7BlwCBsDQhGyudfYcOTz2HdPQ8h7ppbsPK8KxB7yvlIOuFsbDrhLGQe&#10;dxbyjj0ThVy3kmNONdtfetSxKD7qKD4fhfLjjkH5iSeg/FiNCbdR27vXcWh8DEuOPgW7TzgdaSee&#10;gS0nnYttZ3Pbz7oKCWdfhz5fRaBLUOx/6sD4L50E7G39//vxs8feHns7BuwYsGPAjgE7Bo6sGDCp&#10;wkzv7UJwdCO4BvWKxZCwmZjq6Yeott8j8ae3sL7D+0hp9zqSun6HZe2+xVwKXOM7+GJEG38M8BiK&#10;3iELERS4CL7+8xAasQI+PeahTZcRcGP5ZPtuQ/D9H8Fo/X03vPvJH3ix1Wd4+eUP8c0nH8Pnu3cR&#10;+PkLCPvuNfT9/j0MaPsDhrh3wajA/hgWPhPBQUo7XsZr9v8G0B4gyL5tQHbp+t2IJMQuWpODLbuq&#10;ED5o9CGD7KLbHkQmIbb42HOw59jTUHD0iSg85niUHX8Cqjjh+OP4fJx5dv3beq2h57qvlR97LCo4&#10;gfCHU05D2SlnIO+kU7H9uJOwjjC46sRTEXXGWVjR9CpsbPEUcn/8FoU9A1H05wiULpqByugFqFq9&#10;AsjYAhTs4sS86kJOpWymW1oAlOUDJZSoS0j3+ltTqfU+5yniv3fzc9kZQOomVK5eiuJl01E4bzx2&#10;D+uDrC5/YM3rr2D5nXcg5oqmWHPexVh/0unYQgjfedypKCLcl3N9K088ERUnHoeyE44xU8UJx6Lq&#10;OMf4NDYOdV+vO4ZVxx/PcTkJJcefjILjT8eeUy9G5ilNsPmkJuj3RS90DrZB1v6hObJ+aOz9Ze8v&#10;OwbsGLBjwI4BOwbsGDjUGFC6sIFXpvC6eTOT1H85eocvxsTQYVjc7nsk/9gKm396ERs6vouVnb/D&#10;rLZtMbJDIPp1GYCevtPhG8AySmY2ugeugpv/Eqq2M/D1j8H44puu+OCTX/HG21/izbc+wUsvvYEX&#10;X2qF559/GS2eaYkWLZ7BE088hUcefdxMzZnR+TCFteZPP49HW7TEk3y/5dOP4/VnmuOjl5/FD598&#10;ik6/uyMkcAKCQplu7LPUCbT/Xqg9YJDdllXA2th8LFmTi4Wrd2HzzkonyEYcdGqxFNnI2+5H3nFn&#10;o/KoM1D+vxNQcfSxKD/maCqpR6Hs2P+h9Hg+H6dnx+T4W68d7fJvvV7zb9d5yo49GiVUMYv/x/dP&#10;JKwxHTeNqbrJVGljzj0b0dc0xapH7sfmrz9Blm9nFA7vA0TNALYnAntSgYqdAHJQWZWLiop8VJbv&#10;4VSIygpOVZxQhHIUmqnCTI5/l6IAZVV7UMF5gGJOJUAln7mMEmRzjgzOm8mXt6Fq2yrsmf8nMsN8&#10;sOWHL7H+1RcQe9vNiLnoYiSddQ7To6lSn3QKVWqqpyefhPzjjkXe/46iYstxcI5J7XFxjJnjNWtc&#10;qOZWj6Fec8xTwamK81RyzEulVh9zGnYeey5Sj78A/b8II8iushVZu7DejgE7BuwYsGPAjgE7BuwY&#10;sGPgXx8D1fBKGPTg5OW7BH1D52JGUB/E/vYhNnz1NOG1JRI9v8Gczl0wpH0PhHUbjwDf+egWqBRj&#10;1cauIsBGwo2v//xbED786Ce8+eZHeOnl1/Hcc8/j2WefxTPPPI0nn3wCTz/9NP/9nIHXZ595Di35&#10;/vPPv4gXXngJL774spn075YsUXyG7z/9tCD3aQLuE3iw+WO4/8FH8OBDD+GJR5uj5bMt8c47rdG+&#10;Ux8C7WJ4+0uhVR3tvw9oDwhkn37xbWzNLHCosUm7MD9xJzZllyNs4Ch8+WMEvA/CEMjTWSM756bb&#10;kfE/ps8yxbWMgFZx4tGoOpHpswStUoEsQbTsGCqQxzon/u147Tg+8zXzbz0f65jHQLDm/R+BmKol&#10;56s69hSU/u8UZDM1OYUqZyLhcPWNN2Dzay8iq1t75E8aiso1S4G0NVRNU1C1OxUVxTtRUZqP8tJC&#10;lJUUoqSYkMrnKv67sqyIMFuCcoJpKbFU/1+MMjMV8e89/KuAAFtA4C3mvBUVJaiqLAWqylBVVYrd&#10;pbnILslCYUUeQVigy6mcim3mBpQnRKJw7kTs7BOE7T9+hYQnmmPRJRcj6sRTmPZ8OvJYP1ty4tko&#10;YipxyVHHo1Tb6pw0LuUcB42b9VoZlWhrXDROmsrN2DnGqZzPFUcfhUqCcRmfC487HtlMM049lSD7&#10;lQ2yh3o3z/68fUfYjgE7BuwYsGPAjgE7BuwY+GfHgFpOevgsg6ffMnj5LEHvwFmYHtAL8b+/j01f&#10;PIpNPzyLmE7fYZKbP/p0HkZwnQMvgqK7fyw8/GIgrvH2Y80qu5F894Mn3nr7EwLqS2hB8HzqiScJ&#10;rZqeMtDasuXzBlBffvlVM73ySqu9TtZ8+owAV2DrAOKWBm6feqoFHnnkcTz4wEN46MEH8ShV3Bde&#10;fAO/tw2CX+A8rhfVZJ9/lzFULZAtA5KzKrEhmxOTY59LLEWT+x7HUdbj6RffMiC7mCC7cPVOzEvI&#10;xsbMcvQcMPKQQXb6zbchjbWwpUxt3XP8MSgUwBJky06QIitIY5rx0Sfw+QRCm/4WvB2Hcj6XH61n&#10;5/Q/ptxqPr3/P9aN8u/iY07EnuNOQz5Tl7cffS7WUGlc3+R67HjhZeR06YyyiaOB9bFM/U2jcrqL&#10;+JlHpCzgfyVGYy2urEBpWRVK91SiOL+CIFtJVbWCUFpJNbaKc1RxzirCayX2VFUQXsuRT2DVVFBJ&#10;XZZTCeev0PxmqiLUVqGwsBi5+fyeQn5PGb+H2iyxmBhcwr/2EHiZprxrMypXLcauwX2Q8i2B9oGH&#10;sfKiplh94vnYceyFKDjuQpSwjraEqdilZkw0Pqyb1RhwLMr/x/HhpHEw75nxcoyflG/ruZx1w4JY&#10;cNwrTvof9px0DDJZT7zl9LPR76ue6BxkK7L2j88/+8fH3j/2/rFjwI4BOwbsGLBjwI6BA40BT5o1&#10;uVOx9KAg5+UXhSDfeRjfYzRi3X/EptaE14/vR1zbjzGpeyh6ek6ED9tSdiXouvvG8DmaKbxRBMT5&#10;8GQbze9+dMerrd7DY489xelxTo9ROZXi2sIApxRVS2F1hddWrV7Ha6+9UT29/vqbsCa9rvc1CXYt&#10;oH2JprOuQCuYbdHiWTz91DN4nGnIDz3UHPfffz8euP8hvPjCG+jQsS98mNrs5SuF9t8RJ/VANpMQ&#10;K5htCGSfskCWtbELE7MxLz4LKVlOkP3h0BTZubfchV00d6o64RSmtRJkj/kfTZ7+R0ijqqg0Y4Ja&#10;CYG0iEphEetBS6gwSlWs4LyVhLBypgxXUIWsJOSWC2Zp5FTGWtuSE89EBpXYuGNOwVw6Ay+84QGs&#10;bfUx8j38UDVhMpCwGshKJ8SqrjUPpUz53c1U4DyDswYnlQxM1ZUT/ygvIsOWkzGrHBNf5lz8qJmP&#10;MMsXCwmrewiuetZn9Z7mq/4MQbaSIFteyvdLOB+ngrIK7K6oxG7OuduZlFxONEYFa28Lmda8YzOq&#10;aCRVNHgYNn/7K5bd/xRmX9wMkac1QcoJ5xDST0Xx8ScSbI/n2B1HdZUKNMG14n9Ut/l32bEcM45P&#10;CceyjP/Wa5Ucp0pCruOZY3c004uPoyrLGwjFJ/yP++M4pJ50ElOLQ5haHPevCfp/y8Frb8e/4yRs&#10;70d7P9oxYMeAHQN2DNgx8PfHgABW7Ws8A9gex38xBrA1zmI/X2z48Xlsef82JH//ImYFhKNP4Ax4&#10;e81DV6qt7j4rqLqugHfACsLrQrh5jsdvbYLwyqvvoTlTfB966GGqoo9QDX0MTz35tAFLqaZWmrDg&#10;UzD66quvGTAVrL7xxltMOX7bTG+xG0pDk97TfJoEtvq8gFbLc007FizrO596soWpr5Uq+/DDzXHf&#10;ffcRaB/EV990JMzORXfW+f4bYq5RkGWCaz1FViC7xanILqAiO5eKrEA2lIrsF4cIsvOb3Y28o08G&#10;jj6JQOUwZSplinGx0mWNgiiIPYHOusei4ISjUaQ6T0JXFetDNVWwNraCLr6VSpNVevFxUnbPRDrd&#10;f5PYvmb+FddgOuX1WP9e2B0Vx/RhbmEuU3nzOZWUoqq8gqnCZSivkCJawUlKK8HVCapkTwexatLf&#10;zof+dJ2sWaxnA7C1P1Lrw4Lbck5MODYVtI4EY8IwgbaY6m45p6oSvpNH06hcTpnZqIxfjcyhI7Hg&#10;258x9oFHMff8S7CJrYSyWTebedIJyDuRMHu00osJqATbCo6jaoeLOU7FrDkuJbBW8P2q/x3DiUZR&#10;1RPH7iimYjO1uILjW8gbBTncF4NaB9sg+y+5c/VvOGnZ2/D3/9jbY26PuR0DdgzYMWDHwL8lBky7&#10;HJ/l6Ba8EsH+czDGZzDi3b5Haut7sPH9e7Ci/dcY7jsUvt3nmlRhDyqY7jJ58l0OnwCCb/c56OQ2&#10;HF981RZPPP407rnnXjzwwIMGGB9nzaogUjWsUkgFsVadq8BTACoQtQD2rbffxdvvvId3330f73B6&#10;j+06Nb373ge1Jr33DucT5FpQawGtwNhKN5biWw2zTDV+4nEpw08Qrh/jOj6Eu+66G++815pp09NY&#10;O3vkw+wBgayVWrxkrWpkd7JGNtvUyJrU4kME2YU33EPjohMBTUdJTSS8Hkv1lTBWcizV2OMIslQI&#10;CwmxhUw3LuJUrPRjwqygq+pkKooE2dL/ydhIZk5nYyPbycSefibW3n030n//DXvmLkRZFtN1JZGS&#10;NKtKqlBVTNTk3xRPUUqFtJxUKWitBahO9dXIqpoO06OKFKupwqQnO2CWGqyBWSnBei5SGrK+k6Bd&#10;tYeIu4vKcc4uVKWlIXdFNFL6RmDlGy8j9sqLkXjaSdh4ysnIPvVU5PBGQDHdnitPOplteqTCcrwI&#10;skUcryI+l8ogiqp3uYCWLX1gYJapyDR6quAYgkp4Cd/LP+poDP48CJ1sRfZfcefq3/IjZG+HfUFl&#10;x4AdA3YM2DFgx4AdAwcSA+5eS9CFimr30Fj0DpiOad1CkPLH60h77yas/ehxzHb3QB+/iSZVWAZP&#10;cilWm51urJkNDIlBd9/Z+O2PcLz99ue4/74HcMftdzoBVgrs40YBffrJZ4wi6ppG7AqwUlQFo28T&#10;YAWn7xJa3//gI3zw0Sc0g/oEH338ab1Jr3/w4cc1gMvPCX61nLoKrYC2GmafcaQZG5glYAtmH3zw&#10;Ydx+2214481PCLPTj3iYPSCQbfHS2zCuxewjG5nM9GIaPm3eVYmwQYdu9tQwyJ5AkCXMsjVMIVXG&#10;YgJZqVyJCWOCWAHtHqbBFgloCWVVVGzLqcRm0AAp6YTTENvkcqS0fBp7vDoBC2cTAAmBIlTCalUR&#10;FdhC6q5lpEQntSrdV9DYEMhW5xAfRpBlkS2/m4BqYNbB15Yqa4FssVOxVS0u85BpQMVU4910Td4t&#10;hZZAyzY+uycMxpZv3seq22/ASrbnWUcjq6xTz0LJ2WxnxJY6gvsK1r+WUI0VyBZo3HQzgDcASpi+&#10;XUlgtUHW/jE4kB8De147XuwYsGPAjgE7BuwYsGPgSIgBA7CsZ/UJW4WBAROwoJM7tv/0HAH2ZiR8&#10;1hKTO3khJGiBSRuW8qpWO0o77kqADeoRCx+/Ofi9TRjefOMjKpp34ZZbbsW9995nalCbN3/UQOzj&#10;jz9plNgWhEcrlVhQKbXUSiGWkmoAlmqrVFfBqcD1408+wyeftcZnn7fG559/UW/S6598+nk14LpC&#10;rZan5UrhtWporVRj1zRj1cwKZLW+Uo9v5Ta8/c4XCAha5HQ0PjJj+YBA9pmX38H27D1YnlKApevy&#10;sISmT1tzKtHL9JE9+PY73dh+pzFFVumte5hOXHgS6zvZHkbuulITiwlkewiwgrJCpc1STSw+5lRk&#10;coqnsVPMNddi+xcfoWTMANbBLmHf1vUE2Z2oKiAMFlL/LCZAUoGtEtSSXC0FtiGQrVZiG0gtPiRx&#10;1gmyAlrBsxZvpRhbyqzAtohqbDHTnyuY9mxMporonsxetCXZ6dyWbKYbr0PZ0ilId/sd8UwZiD3n&#10;Qqw97RyknXY28k84meMi8yfeBGBKcSHHLZ/wn3/SUdh9Iv+ttj1UXwWzqqctY7pxBdOLbUX2yDyg&#10;j4QfFHsd7diyY8COATsG7BiwY8COgb86Bty9ItGZAOtLgB0WNAaR7dog/cuHkPF2M8R89TbG+faF&#10;f8hSqrTRxuypZn2iEECADQhegF9+DWEq8Ie49eZbcP211+Puu+6hK/DDTCN+xEyCQ0Hik6qHfdqh&#10;xKoe1nIjFlxaKqxSg5UyLAXWwCvh9DOBa+sv8cWXX+PLr77GV199U2/S63r/89Zf4DNOnxJ6pdJq&#10;OVqelXJcF2arlVmu15Ns1aMUY4Gspvvuux+333obv6sTYZ1uywL3I7CM7oBA9rlX3sWOXYVYuXkP&#10;VqTkYzmV2VQKg72HjMFXP/c96D6y+wJZpRMX0Um3hNBaIohViiynQqqJDpWWLXtOPAcZx5yBuBPP&#10;QsIddyGzYxuUL53JNjoE2PwtnNgLViomVVhaCDsKU8mFFYTZMhotlZNgTRmsMo2dJk7Vta1WSvFf&#10;BrLKc3akNFspxsx6dqYZ0ziqnM7HZWzwU8EaXjoiV1Wyire4gC7KuzhlsC1tGlCwCRXJS5HXPxzr&#10;X3sVkedejFWE+m3Hn4a8U85EKU20SgmpxWxLtJvjmEuQzeNUQJgtJsyWU62VYZYNskfmgXwknnzs&#10;dbZjzY4BOwbsGLBjwI4BOwYOdwy4E8o6e6+AX8+VGBk4Est+/R4ZH92BzLevwfKv38co34Hw7Rlt&#10;AFapwzXfH8lU22j4Bi7Ej7+EoNVrH+Dmm27GVU2vYhrxXYS/B5hS/GA1yAoIlbL71BNUYgmLz7Cl&#10;jtRYC2JVDyu4VAqwamClwgpABbBSXlt/8ZWB16+/+Q7ffveDmb77/kd8/8NP1ZP+rde/+fZ7GjV9&#10;y/m/wRf8nABYMGyps64wq++VCZRrex6tn1RjS5XVut+p1Gg6Grt5DiPDHZn1sgcEss/TTjptVxHi&#10;thZh5aYCRG8sQNpuIGLYGHzzcz/mjq84YJq3+sg2llpcSPAyAKsUYqO+cjIgewxTZVVHewrB9ixk&#10;H3ceNp5zBTY0fwI5Xp5UYdkPtiyTNa9ULgt3UH0lxJbT1IkOwZWcKjQxrbickwNkVa/qgNhql2HL&#10;pOkvAVkV3gpgZYGsietllNmaNGMDsyzeLeZUKjdkguxu9qMtriilSFxpLKmKuV1FRRkE8kyuPN2N&#10;d21B4cSRhNk3sOyiKxF90pnYfMpZyGHv2UK5PtMIaw+V7d3s0+sAWce4Kl1bvXdNjaytyB5wHB/u&#10;k7C9PPuH3Y4BOwbsGLBjwI4BOwbsGNj/GJCq2KX7MviFxmB0j1GI+fVLpL97K3a+1RQrvv0YI70H&#10;EG6XG5W2NsAuYR3sUgSErCDUjWQ6MBVYpt5ecfkVBNlbqMLeS0On+wzISo21UooFhao/rWvspJpY&#10;K53YQCxVUyuNWAAqdVXK6zdOgP3hx5/x8y+/memXX3/Hry6T/v3Tz7/ix59+MXD7HaFW4PulUWi/&#10;rE45ljqrmlulGcsEyjKAsmDW9Jll6rNUWaVCC2S1LVJlW732MQJDo0xK9ZEWbwcMsuk5RUjYXoJV&#10;WwoRu7kQ6SzZ7Dd83F8GslIQywRZzprYAj7vIciW0ASq7OhTCV/nIPvY87H+jMuR9swrKO3di91w&#10;Y1FZlI6iimzkl2dhd3me6c5qUngJrpVUZCtKCbJOeDUAS1gt47/LKItKFa3lNvwXgWyVqY91+CPr&#10;b8tJyqqZlWis9RFYa53kYpxXVowcqrE5pQXcriIUVpVQqWWqcdluQu0ulJXTjTl/B8pnTcYm5tRH&#10;XnkdYk8+G9tOPgu7WDe8m3XExTSCKmE6dhGBVvXFmoxxlsbaBtkj7iA+0k469vru/4+yPVb2WNkx&#10;YMeAHQN2DNgxsPcY8GRKrFv3KHRnOvCI8MmI+eNL7HjzVuS9egHivnkTY7r3QUDoMtbJroR7LQVW&#10;y42kArsCvgEzmaL7He6950EqsE1xww3NjAp75x13G5C99577jRr70IM1dbGCwrp1sVZrHVclVhAr&#10;9VQpwVJTjQJLpVUAK0j99bc2+P2PtmjzRzv80bZ9ven3Nm3x2+9/GMgV0EqlFQRLnbVgVkqvFF/V&#10;zCqVWSAtoK5l/kRVVoZUVoqxUqPvvONOPPzQI2jfsT+81RP3CEsvdgXZXQSmZKuPbEPtd1o6Fdn4&#10;bcUOkN1ShAy6EhmQ/eWvUWRLCFeVBFdNhYSt3Uwn3sN6zmIaOpUcczZ2HXUu1p98GbY9RYgN7wNs&#10;SKK4mUslcxd2le3Czkr1hC3DHkKsYNCRP8z/ydiJ9Fqpnq7G/6mKQEjl0wmOtTydXEH2sJk9KZVY&#10;KqwTZI2NsmWX7Hi2/ulYP9bPcirkZ3KpymaV5HP79qCAacalVGzLysuQX7wbuaU5pgNuZdEOlEXO&#10;xpYvv0T0pVdjFWF2C2F2J/vNqh9vBWuK1YJHzsUlMs/iZIOs/WN5pJ3A7PW1Y9aOATsG7BiwY8CO&#10;gf9mDEhBdCfAdg1ciSG9Z2F555+w7Z27kfviuVj7zUuY4B6M4KD5cPePccxXC9LkRrwU/sGRVDp9&#10;8egjLXDVlVfiyiuuxC0330Zn3zsNyN515z0ONfbeB0warqBPSqxg0LgUs82Oa12sQFaKqJRRpfu+&#10;T7gUxBol1gmxUlZ//vk3A6cCWMFr23Yd9j5xHoGuPiPlVhCsdGNXZVbArBRmqcAC6bopxnJTtmpl&#10;tQ0CWW3TbbfewvX8ASFhK1kre2SpsnVBdg1Bdn1WJTY0CLJs9qvU4ninIrtqcw3IfvtXgKzUQ/VD&#10;ZeuYSpkScSpgLWfxsSdxOhMZR5+LlNOvwMbmL6Cw/xAgZS371mQTCfewdU0h8itLkEvI20UAzCGk&#10;FlumTiqRJciWMqW4tJwQqH8b1ZPqp7NOVbxb/fgLQFb2UhVMKS4nyDKx2SQKG3rVdym/2dTjOoyo&#10;BNtaX0udLeFMRQTaAn5+Nw2gCpkmXc4VLyas51WUIKdyN9/LoYSbjoqFM7D5u+8ReU0zxJ9yDtJP&#10;PBu7jz2NvWVPZYsjwSzrY+UELaC1a2SPuDtR9o/3f/PH297v9n63Y8COATsG7Bj4r8aAAFatcbr6&#10;LUO/sHmI9OqMLe/eh13PnIMtH92L6e4+CA2aA4+AaLh5s+9rHZWxG9vrdPfn617jWUf6Lq6jidPl&#10;7HRy/bU3EGJvNSB722134A567txFc6eG1FjLpdi1V6zVZse4EzshVq7EVjqxlNjvnWnEv/++nwDb&#10;AOBKoZU6Ww2zTmVWwNxYirGMn6z0Yq27lV4sML/pxps4Dq/BP2gWr4OXHlHXwo2lFqcQZFsmlqLJ&#10;fY/jKOshs6c0mj2t2sYa2c0FWElVNoPNTvuN+GsU2XInyBYLZE84BjiBzsR03y0+/nTsPPFCrDuj&#10;CVKffAklvfsD22noVEF5uKqQmMdEYtWVEu72cMohpeYQDNXKxjCiDJ2cMEuONfBqTU6crGZYqaLV&#10;rsWHsY+sQLaMIFpcVUqn4nJyK9OMNQm2TZ4zn2lEVckU6Eo9q79tTaegaodj+VaVspiWzG62SS7H&#10;BQTafP5VUkmYLdyOssRl2Pjdd4i/7DpsOv0i7DjhLLpAn4kq9tutILxWst644phjaPTEmwa2a/ER&#10;dQD/V3/E7O22L+DsGLBjwI4BOwbsGPhvxYBqYD3UHofGRKGhizEvIBCbPn0IWc+ehx3vNMOSDr+h&#10;t+8kdGOqsJvP8gZqPiPhxc96+y3AN993xz13PYgml12Gq5tejWbX32jqYQWxt956u1FklVZ8z133&#10;sdXO/fXUWCmbVm2s6lBlriQ1Vkqo0ntVF6t0X5NO/KUjnVhKrAC0DUH0j30psPt43xVmv/76W/Md&#10;lpuxvttKMXZVZaUca51dVVnV+2o7mzdvjt/ahMMnIOaIug4+oBrZZ15+G6k7Ha7F0Rt3I5qGT6qR&#10;7fsX1siWELCkGFaqT+zxJzIF9hSkH3061p/dBNufaImyHj2B1XF0IqaZE6RV0tlXacPsY1NJqisl&#10;4BUwZ3o3IY9/GgCUO7Bpd+NUXx1qrGOyamMtkv3rQFapwuVUVulGrHU2ejCdk11AtoawnSvnQtkW&#10;U5vt4LZWsV9PJZ8FtupBq6pg6rLEWfaaLUxF+cxJSPvoM6y+8iasoSqbRkfjEjoal7M1TyUBFqyb&#10;rTr6OIfZE/vO2u13/ls/DvbFgL2/7RiwY8COATsG7BiwY+CfGAMGYJka7OG3Av4BizEleADWf/8C&#10;Mp+9EFkvXozEH17HMP9R6B64jL1glxN266fHSoX1IeB6+U5l7eiHuOySJrj8sia47prrcOMNN9UD&#10;2eq04rsJsmxVoxRcQZ9pt0NFUzCoVF25FL/wwkumHlXQaFKKmd77PtN85U4sZ2KBpupaVQ8riN1X&#10;GnG79h1hTQ3Nq/f0utKMtUy5Gss8Sk7IUoClykoR1rpYtbJaR61rQ+nFSpu+887b8dXX7ggOXXVE&#10;teI5IJBt8dJbpo+s3IqXp+w2/WR3CGSH/VVmT8cz5fVYVB5HwDqaiiFTirMJYIms9Vx738Mo8Pdl&#10;TWwi6Y3KI0lOEGvqXouoZu5RQakDZstIqMy+NXWmElhdp2ogrLZaciCsqU9tZHLNOj7Yv7UOpVRO&#10;iwizJUou5peZbrb6UtOHR5KxUy5Wcawmk/fsmCpJ4UalleGxQJaUrqmc6mwxc6X3cLl7uOQC/n9Z&#10;ZS7JdjvK50zBpnc+QMyZl2L9/04zY1lywqkAbxCA41zFPrI2yNo/Yv/EHzF7ney4tGPAjgE7BuwY&#10;sGPgvxcDchd2pwmRb9BSjAoeh4S2nyDzhYuR3eIcbPjwIUz26oHAIKYas97VpBvXSSMWBHv7L4df&#10;YCTatA3HI82fxiUXXoymVzTFtddcj+uva2Yg9sZmN1crsrfdWiet+H623HmQvWObP2JScgWylhqr&#10;lF0ZKlWrsaxPfY+KqJVSrBpW1bLKpEng2VA9rAWt7Tt0QoeOnasn/VuTBa51obZN23b45bffjdIr&#10;xVeqrODZ1MpyHVQrq3pdV9MngawMqqz0YqUWy8RKIPvhRz/R9Goxx7D+OP5Vx572j+pytZ/1bE36&#10;twf7AO+rZveAQPapF97CtqwCLFu/G0vZQ3YpYTY1X+13/kKQpUpYQdWw7NiTkXPsqVjD2s4E5q/v&#10;7NIeVasiSW45xNdCTqVMrSXYFRP+CjSRFKlS8mXT3UbAJz40kOqcqlVXFxrdG8Ba7x0svLp+zgLZ&#10;4soKlLDetZxQ61w9xwpasrHVWNbArPKIOZ9zqiTYCmaN4bHkZb1exCTlYtX+VnDzK6jKCmiLCfnU&#10;aYsyUTh2JNY+9ixiT7kAm084E3knnoGKU86gM/TxKDlKqcXH2u13jjDHtr/q5GIv9793wWDvc3uf&#10;2zFgx4AdA3YM/BNiQIDjxlY6XsExGBgyDcu7d0Ham9dj59OnI/WN67Cs/ffoE7aACuwyA7F162Ad&#10;2xDJ/qgrmC47n2m3bXFFkytw2cWX0pX4GgOx17Em1hVkXdOKXetjjRpLt2ILZK20YsvkyWq38wbT&#10;io3BExVR1avKUfgrpxqrlGIZOzWksFoA27FTF3Rx94Cbc+ri5oFOnd0ahVlBsVKMBclSZQXNVnqx&#10;5WCsVGerFY+guyGQ1fbdddedTI/+AB27TKZqvexvSi9W394lrM1dxBsNi8yzNfnpNf07WM9qj9Tw&#10;cXlAIPvk829ia2YBItfmIXJdLqIIs9uZ0dtn6Fh8rT6yDJYDDf699pFljWzJ0ccz/fVk5BFi1594&#10;OuKubIrUH75BRfQCglmacSfOL2dFKF17lVpLW1+TW1tFJZY+SEzVNcWwqJIs6yTZvYKs6lA1/Q2K&#10;rFRYY+BkescaPbb2wwCty+RUaaucyqza9Ghy9KPlxtPoCaXslVtMZZoSdDHn323qZWkIxdrhCknU&#10;WVuxKywUq+5vjtWnX4Dtx56OnBNOQd7xx2OPqZO1QfZAY9ie3/7Rt2PAjgE7BuwYsGPAjgE7Bg5P&#10;DLhTifMIjEVw8ELM8O+FrV88guxHTkbW8xcg+cvnMC5oCLoHWQDbsMuuUokDgleia/c/8cKL7+Ki&#10;8y9Ek0svZz3sNbj6qmsdaixB9gYXRbZufaxpu+OsjzW9Yx951LgVW2nFdUHWSiuWIiqgNGnFVEpl&#10;yvRbm8bV2I5UYTu7ucOjqxe8vH3h7eOYunl5w8OzGzp3cTcw2xAEy8n4p19+NanLgmYZS0kNdgVZ&#10;pTxbbXiM4dNTDkX2kUcdzsWC9LvvvhtPt3gdbdqNPSieO9DYl9La3W8RevedikFDxpppMHnSmvTv&#10;IUNH8fUp6BG+mCArdbZ+fB0QyD7x/BvYklGAJUm5WLImB5HJriDb96A2fG8gW3rs8cahuIgAu/mY&#10;U7Dqgouw9e1WKJk+hsC6g9m2O9mChlM5XYrVF5bwSl4zjkdSYIm2xhW4kvnFFXyzSi+6SrJ184xd&#10;wPGvBlmthhFdCaqW+FoXsF2lY/Oe08GYIq6BbWtj6MdMEM7na5THKyhDl3GbCbIlVGj3UKndzRnz&#10;SflFFQVkXlbPbkrEDi93xDKVYtUxJ2EjVe+dJ56AohNOQKlt9nTAN2MO9OC15z88P3T2ONrjaMeA&#10;HQN2DNgxYMfAvycGBCpdfNjTNWQFxgSNREL7z5DBGtidj5+Abe/fiYVd2iI8cBadiBsycqoZB0GS&#10;D+tl23UYiBZPv4ALzruAauyVDoitA7JKK27GGtmbbry5xujp9jsdbXdYH3vffQ/gwQceNvWxzZs7&#10;QFYg6Fofa7XcUSqvZfIkoJRCKqVU7XIEnHVBVCnDHTp1RhdCbFdCq39gMEJ7hqNXnwiE9eqNwOAQ&#10;dCfQunt0hdTahlKMtVypvVZ6sVRgqcHvqU6WplN12/AIZJUW/cTjT1U7Fytt+u677kaLZ9/AHx3G&#10;keeW/6XXwto/3v6RCA37E7379EPviAhOfasnbX+v3r353jAE95jbKMTq2K8FssS8ZLXeyeaUAzxX&#10;17X4iZavY0v6bixanYPFSTlYkpyHbblAb1Lz1z8dXpDFMaqPPQEFdNbNOvlMJJ1+DlIeeRDF4X7A&#10;1niqrZnYXZKBXYSzXdQa86hSFhJgy2XbK2VWvWKpRJYwwbakajfdgXcT9uj6ZNyRHO83ODkV0IZA&#10;9nCkFNdKL3ZVXCWsClZdBFitoqMlEB2YzcSUYfPsUHFNuSw3QjWwpZXpfC2LmyegLUF5OR2RBbKc&#10;iSXDRF2OTzlTsEvoR12ajfKVC7Cx9QdYcNG5SDqNadunn8Y+vSeyBQ9rko+yzZ7sH8Z/zw+jvS/t&#10;fWnHgB0DdgzYMWDHwD87Bty8aOYUuIrtdGZjiUcH7PjoDux65DiqsOcjiT1hxwQOglfgcrjvsz1M&#10;FELCY/HVt91x2y134kInxDa94mr2ib26QZCtWx97e12QVX0slUtj9PRYTX2szJOs+ljVor5FcLTq&#10;Y01aMQ2YpJT++lsbtG1bv0+sVFalDntSifUPDEJEvwEYOWYc/pw0BWPHT0D/gYMQFNwDXbt1b1SV&#10;VXqxli/V9+tvvjUqsOpkjSLLNOc33nirVj9ZC2Qt52LBuQWyDkV2zF8Ksh5eqlmORHjvqYjoOxB9&#10;+/XnNKBm6tsffQi1Ef1HI7jnQlOv25ASax3PBwiybzpANikPi6jILk7OxdbcKvQaPAZfHTLIsoHx&#10;/2g69L8TOB1H86HjWBd7ArKOOwlJJ5+O+BuaIff3H4HImeylsxFlRTuwp2QnW82UsU9sFbJJfXky&#10;dXLWw8ooqZIqbLHx7s3lpARbgexeINZYGjumuiDrKuQeNqAVtVpAbVoCMcXYeDw54ZUrUkx4LaKS&#10;XMjtLGSxrybVvmoSnMrxuKRyJ3vkbue/M/gv+RWr9Q4TiWlhXESoZ2a12awy5lqX0d25qpQwm7cJ&#10;hRP7I/rlx7Dq8guRfuaZ2M2bBiUc+4qjjkLVcewryx6++aybHfx5EDoFx/2ld2fsH5h/9g+MvX/s&#10;/WPHgB0DdgzYMWDHgB0DhzsGLBU2IHQ5pvr2wga6EWe9eD5TiY9D6kd3YUGn9ghnT1g3Gj7JAGhv&#10;39+N9bJBXM7X37jj2quuMUrslZc35XQVzZ0cIHsN04qvufo6XMtJqcV1jZ7Udsc4FrN/7D33OBVZ&#10;F5CVkulq9KS2O3IGFjAKHKWEShFt/QVB1korpslTg2osU4pVB+vl7YOeYb0wavRYREYtQ/K6dVi6&#10;jKr02AkIC++N7kw31nwNqbKuIPvNt/VB9k2ul9ZP66k2QdWK7BNPGXW5BmTvYgr2++jgNukvq5EV&#10;xPoGLENYn6mEVQFsv1oQG2FBbD9BrEynWPvcQDqxawy4guwuYt6azEqsb1SRZY1sNcgyvdiAbM7h&#10;Adn5N92J3OMJsQTYKrWDoSJbceJp2MDa2JnnXYyEDz9C6bRJwLZ1BNntqCzMIqDRl5cKZR7pL0cp&#10;tGqxIyBUbSzprZLybEllASF2N6tDC02LG6N5usCjox+PEyhd6lH/TpA1Ja4WyEpJJsjK/Emp0VJh&#10;ZQYluyZNajDEKlg+VxnhWY17igmvRYTYIuzka3QpVm9agqwU2VKaRCkV2dFuSG2J9jD7eCcl2kxU&#10;bYhGRkhXLLj7diw942xknHwG+/RSCT/2KOw56SjkE2b3EGSHfkaQDbFB9nCfvO3l2RcEdgzYMWDH&#10;gB0DdgzYMfBfjQE3udIGxGJo7xlY2bY10t9thuzHTkLmM+xO8k1LjA0cBq+QGHTx3rf5UDcaFHn5&#10;zqEi+gMuvehiXHDuBWyvc8Uhgey999xvHH2NY7FTkbVA1qqPdQVZy+jpk08/wxeu9bH7AFlvHz+m&#10;0kZgwsRJSExcjazsbMTFJ2LchIkGZPW+QLYDwbcuENdWZL8zBlMmtdipyDYGsqZGlgqztuuBBx+i&#10;a/EdNKn6ET7+i/4S12KHErsUvSJmok/fAVRj+9ZTYvv252v9x/FmxP5BbN3UYgfIVmC90osbSi2W&#10;2dMWmj0tYkrx4jVSZfOwhTMaRfbHQ0stnsPmw7tOPYG9YtUC5igDtKUnnomVJ52LiQ88ga0jxgK7&#10;+GUFrPjcTYep4kLWexLpnIZJJXpWKq6pO6UJEotPq0hwlVQyVSerqdpOybUY1XJYque0dNh0170v&#10;yGVdzJ8uKcaOtxxr3djELZT+SnxlnTD/KyHKllG1reD2C+itGlypvILbspI9KN9DVXY3x3LHVpQt&#10;XID57C87qsk1iD/9bBScQNOnk/+HtDOOQgZhtoT7YvgngTbI2k7G+63IO6zUD2A6yLF1/Y4DuQg4&#10;2M8dyHf8I+Z13QcHOcb72o4jbSyr13d/x2N/43h/l2fPt9/nkX3FnvX+Qcegy77d3++y5zsMwGmP&#10;+2E/Bo7EuJTDsOpcQ3pFY45PIDa1fgzZz5+DzMdORsbb12Npx5/RO3A63P1Xwn0fKqy234tms918&#10;ZrHNzMe44JzzmE58oYHYwwKybL1jHIsPCGRl9PRljdHTPkBWiqsU2ZGjx2DBokWIjonFnLnzMHTY&#10;CISE9jSmT40ZPglkq2tkafa0txpZuRY3ZPb0wAME2Ttux5dfdaESevj7yApifQSxfWcRYvvXh1im&#10;FyuduFcfQazOM/tWYhtKLa4BWcIsk0/r1ciq/Y5ci5eszXeALM2eBLLhg0cTZCMOyexpzm23IP2U&#10;Y1BOFbD8mKNQxrTWbKYaL7/oaqz4tQPykzc5Un6VO1xIgOVzZamrEzGVR+KeNVmOvsbV19VN6W/i&#10;07/rayQi0+pJOqxJO65u5WMpzc7NL60gxJJsy6lSl+9hHe1OqrLpUmW3YF2fQRj3+HOYdzZTOU48&#10;DrmnHIXtZx/F/XEUSlkvO+KTIHS0FVn7x2d/LsK7L4Z7t0Vw67r/k05wB/xD7Po93RY3Yrvf0HIX&#10;w8NavwP63EGs4/6M1184T/V2cl+4H8wY72vduA+s/ex+BIylpxdj0xmX7vx7f2LOdQz3FtNa3r7S&#10;n/bn++x5DvA4YwzW7CP+vY8UNNfxdT0PHMjn7H10gPuoznnEHvdDG79/Q/x5sCVOV/Z1HRE2CQm/&#10;fICMN65B1lOncToTWz59CJO8w9kzNgpuvtH7dV6VMVFAyHy89vonVGHPJ8ReRIC9sg7INq1VH7u/&#10;qcVGkd0PkJUrsEyVlFrsaL3z+T5BVsqqamQFqKqBDQgKJuT1w7ARIzFyFN17hwwzaqyvX8A+zZ5k&#10;JmVci1mTa7kWvytF1mn2tNf2OwR0becD99+H737wZaub2P36fdzfWDQQy3Ti3hGzTTpxPSWWEKuU&#10;4vA+f3K+A1eD66cWS5GtwIZ9geyiNblY6FRkwwcdGsh6dZuHebffirTjjkL5sf9D5YnHIv+Yo7H+&#10;qOOw5t5HkDNuClOJ1V5G1KZCWOJqGWtgG2ip4yq2Gph0lTL/Lrr8G79Hm1dKfC8iyBabRGO2GjLw&#10;7kyZdv4pwyilKtPbGeVUZStyCLJMXUDmLhStTMDyn9pgLusINhNks6nEpp91NHaefDTKjjoGwz+1&#10;U4v394D9L8/n0XUhvPol0818N3ak7e+0C4smxMHXfREbme/fD7ynFyG53zqsXJdvvmfb5u0YEUgz&#10;AMHEXpbhwfe9/BKwcEOe+dzm5O0Y2YNw81dA3n5uy18RL568uPfsvgITo3dhm/bDthxETWRt0eGC&#10;LcEDgcFn5GZs3ObYz+viUxDBGwT/TCAgcHtEYfCsNGxwxmXSvAT4+XI7Gt33jDHPlZgSk+0Yw71O&#10;zhh2W0jlYP9i+K/Y7/+5ZfI80Cl8NRYlOo7nHWlpmBC+DN14s2Jv5wEdHx5eqzArMcd8bvvmdEzs&#10;ve/zx39ufA/zOcyMe7dYTI/bZcY9dUsGJkXY4/5fiitPAqyMmkKpwi7w9cPmj+5D1nNUYZ8+Axmv&#10;XoG4tp9igM8YphqvYP/YpfsFU16+ywle8/Dmm5/hItbDXnT+RWyx41BiG1JkVS/b9IqrHH1k69TI&#10;yvDpphtvwc033QrVyapGdl+pxa7td6waWauHrKmRpUIqN2GZMUk5bahO1vSOZdqwp5eXgdbAoBAE&#10;hYQa8yelFKv9Tqcujl6y1ue1LLkVa6oxevoOrZ1pxVoHQbXaAcmEqiGQVX2sUotVI3vrLbfRhbkl&#10;12Esle3D51isG7wOiJ3DyaG61jJ2khJLeO/ddzLn0+/n3mugGzpeDgxkX3wL26jIqn/skuQcphbn&#10;YguJN2zQKHxJRdb7IPvIGpC95WakMY214lj2Mj35JKQedyySzjwXWZ9+yYTn9Q4mZYsdFBFkTX9Y&#10;1X5KonWk30qJrcWsjeXi/o2Q+Xd9FbVpJRQbjGUVrINg64KsAV7V1MpQiv9fwj5Fu3OZrs0dmJWN&#10;jBGjsPKxx5F4Ksf+xP8h+7RjkXfCsUwttkH2v/RDcyjb6uG5AN2HbcIm9nHe/wfvnM1djYDOhID9&#10;vHDy7LYQXYZsQZr1PewlPSmYF0T7UAUNyPonYw3bLZvzCdPrp7A3mdu/EmRjMH+bs90Yzwkp85ie&#10;dRhBVsDmOynTuA7oUZS1A4Ol/P4jQW4xG8wvxdjofHMO1CMvLhkBfnu7ibEIXTzisCTV+sTeI7qy&#10;uBQpi1ejp//Cf108Hco54S/9LM8D7fuuRzLvyToeuzG373J089w3yLp3S0TMTv1W8sHOB/MH2ED1&#10;l+4rntsFsu5dE7DCGnfefl8y2B73v3rc/wnLF8y4+yxFN6qww0P/RNJv7yKz1eXIanE2sp49B6lv&#10;34j5XTojMHAB3H1X7NPQSdukZcrYydtvNpXQT4wzsYHYSy7HZZzqgqzgVSrtpRddhssJuprv6iuv&#10;wfUuPWTVfkdGUFc1vRY3E2jVemdvZk9Pt3gGTz75tDF+komSUWTlWkwlVH1cq12LG2u/Qxj9vU1b&#10;9pdta55V/+ru2dWos3IxdnP3rIbX9h071Wq9I5D9jenKVkqxgFnfZ/rHvvdBNcBKKdb08suvmnWU&#10;y7LW13IsFsg+REX25ptu4nzvo0eYerVG7ddNhH3FlgWxvSLmso3OgIYhNqIf3YlnMO1Y33vgEKt1&#10;aAxk95paHKnUYrbfWbh6FzbvrETYwJGHDrLNmiGDIFt+NNXYE07EupNPRspdd6G4Zy+qhlQOBaxS&#10;Y5VO7IRUway5IHX+J3arVmT/MyArlZX9cvmf/nLkX9cHWV2OFRrlVrXEwn7OW8ZeRQWOeuPy9Wux&#10;6dcfseKyC7H+5OOx86TjsZt1yoVHHYuhnwbbNbL7CVn7OrD/ze8bkB20HnHby7Bnj8ukDArnpabq&#10;1ov20JKs+v0CxEylOiY1Sz9OVFm68EK01kRAclX6DMgO3mwc0/UoL87GRIKsu8dCdHb5rFsdsHWA&#10;7Bok7HZcwJbs2olJYfVBVqlvtb9/L0qvM7227jo3pPK6Lrcu8Okiz81a9zrbu6+YkRJd/Vkuo7P5&#10;fAzmbCwxZwSUl2Lt7Poge0Db6Rr/uiAVyE5MR6GMCQSGO7ZjkGft8deY7CuF16OB/d2wQu5IITXj&#10;3FWKmiNN2Br3WuNpLphd9iEzBTq5LcXoZXKvdzyyY9bsB8iuwsLN8od3PMpLFNM1sVtQwN7cjO3q&#10;lt40FlwyIgbdPWpnF9Tat8593GgWQN11d87v1kC2geuxYt6vt937VsjrxYD2WSM3I1znNcdj3djf&#10;y42Mhr6ny17ivG5MO/Z7nXXjeaBDxDokplt7KA+zIqgkuC3Y63nAjFO3BCxLd9ykqCzKx5z+9YGq&#10;wePjAG7U1D3e68aB67Fhskxczl2NxoeOddfYtuJpL+tVdzvM/nWNFR1PdT6/P+fhumnadc+Bblyu&#10;qzLuGPdVmMvrx9zcYuRk7sT0fjXj7vqdZvsbOLf+27Jn9nVu/ze8L5dhd6qmwT2iMNc/CFs/vg+Z&#10;z52LTAJs5gsXIoW1sRNk6OTH33CC6d6yKazxMGDM3/chw5PhH9Afl158CVOKLzQAa011QfZCQu7t&#10;t95p3IEHDhpiVM576Uh8BRVauRbLvfi2W+8wymjf/gPR+vMvTV/ZhhRZmSRpEiBKXZQhU0iPnniD&#10;6qdUWYHkhx99YlJ8rT6yP/38K34neFqqrJRUpQMLYP38AzFm3HgsjozCmjXJ2LhxE9Ykr8WKFdGY&#10;PHUaeob3Mm7FVh9aKbA9QsMwa/YczJ23AHPmzMNM/j1j5ixMmz4DU6dOx6TJUzBl2nSjdr777vuw&#10;lGM9C2S1/o8++ni1Y/Edt9+GDz78mfWxK/crnXtfsVmtxPYlxEbUN3aK4Hr16jOQ7YZmUYlVe52D&#10;g9gGQTbDkVrcIMg+TUVWNbKRTOlbTDV2AfvJbiLI9jwkkKXLGBXZBc1uQDZBtuTo47CD7sVrLmJL&#10;mE8+RCXNiFBA6YWuxFWcTL2r/sf0Wcu8yQJZl7LQxt2RnBcl/5YnadGO/6SN7B1k93CuPRw1wazc&#10;jytll6zGuzLNKtqNzCF9EfvwXUg650zsPO4EOhYTZjkN/owga7ffOSx3qPZ18B/x7/uwyXXAUtqr&#10;a4pCdz4HTcmoBp78tFQM8400r1vzePPf3QhKSk324B3b0N4rWStRM4WFLUd3L8JrN96BFezWBdmi&#10;LIz154UP05HCqj8Xg6BA/oC6QMU+QbY7L5bdF8ObjdhrlrMSPXsu5Y9efaXNU7W2PlEICq+9vuG9&#10;o+Hv4wCu6h9e9kHzD412blc0Anj3savz4lEnfC+/ZejhXHdtry/TXvf9g84LQ66XB+90h7iMV2gI&#10;t9tzBWZsaARkeYHYhancXkEr0LPWONNcQTWkHOe9xmEDIJu7fSv6aZk9Ylz2HceB2+HmWX9bPDnW&#10;nblvugUsrzXW4X1iDGB20X6zLq717Mvx6+lcdk/ehWf8BIRZ3+XY1928eUGui/xukQjo5bJPwpbC&#10;vUskhkXmHBTIGlClx0DSdG5PQE18e3kvQo+RG7EutxplkbZsNXr4LahWZd0NGNbeP+F9VsDXh9tY&#10;Z1xMPNVdd7N/uH1MudKyrDFRbGj/meMkQtvP44fun4Gu291rObx0o6AOUBg1Q2m5HovRPdi5jOo4&#10;iIYft0tQ4prqr5RA3xArfrX+/Dx7Pob0qtnfYUwX9PXWcepaf6y07vqxpvXuGc7jmsdy3YwID77m&#10;TvfRHq7bwvnDeq2Aj+vy64FsLqaHU/XhxXBNXMcgJIS9KbkOFqDvE2Sdx0c39qt0PT7Cmbbcleeo&#10;fR4fzps+Pj2iHbHtPB/UjoNoBPKcpXh14zLdefxXn/c4f6A/46PWODrOe1K1guuMSzjH3a/euOsY&#10;do4993H1dnDZfj7cR7xoDHSet3ryfOPjcr7Z3/OwOUdorBjH3ta2up6HQpkaqvFyyXiR0hMcEYu+&#10;A1cRFlYiSOdtmT8xvny4nma8Inic8RzQicdCUPUxrnGM4flEx8j+1bcf8b+lR/jNc4cKy1T/gGgM&#10;DpmMxHafIvOVS5H+3AXIbHke0l9WKvHn6B88HZ7M5nTnb+T+7DPTqofnp/6D45GXR1jZsB4tnn4W&#10;Z59xboMge0UT1spSgT2HGZ5yES5XP0o+NmzciGefaYkLL7gYN95wE66mEqt04lVx8eb9Xr36mJY9&#10;995b27VYabgCQNXNKs23tNRxQ2z7jh2sL/3JqJ4Cxw8+/Nj0cnU1fLLSiwWvP//8G/wCArGE8FpY&#10;yAxJPsrKWCJYXIKiIrYOLWaxIP+tRxazJv0Dggz46juVqjye8Kz3jeEtyyxL+bf+rUl/ayovLzdA&#10;/OmnrU2bHav1zlNPtqgFsnczhVrb9XvbcHT3j96v/bC3fVXtTtx3HpXYujWxSiVmj9i+QxDScybV&#10;VCmxh1aSU0uR5e5YI5CVc3FDNbJPv/g2tmbtIcjurgbZjezV03MAFdkfDja12AGyi6nI7mKrlwK2&#10;f9lINXbDPXeisGcw2+3Q5KmMa+YEWAOxSium6miMnbgTrSza/yrIOhKr64Csy2BIt9LhQGSlKsv7&#10;Apx/t2nb46iZVbueqooiFEbNxfov3kf8lVcg89jTCLInIefoEzGwdTA62yB7yAf3/pykj/h5TP2Z&#10;7rw7VLHOvIjuPj6tRrlL3YYB7lTu+LqZh5MuznUR3y04BmOW5aGwhgscJ/fcfEROXMG7lnQ55EVR&#10;XZAtYzup2SPWYO4adlY2N7k0VSA1YQuGsXa2Ky/MdVG+V5Dlhb07T6gBYclYurGQx0RNL+mS7AxM&#10;HByLAF4AulknXK6vJyE2YkYadlgyn3V3jD8ga+bFIZxA2UUXcVx2B59VmJnA20hmuTyHjliJ7qYu&#10;WKC3BMH9NmGb8zuLdmRiQu8FvJDb28mdn9O60NFx/PxM0Gm+etuLtqRiwqjVWLipAZDlerv7LIFf&#10;jzX0OChge6+az5XnZmHaiDgE+e6j1rMeyFZBNygmDluP6FTV6FvLLMGaBesRwYtSD4KrBeamlpkX&#10;0gH912DOqt26R+nymXKkLFmHoRGEainqig3d4AiNw5wN+tFmPKRlYtGyVKSw9ZvD5b0Y0aOi+TvC&#10;C3SmpQ2buAUbi1yWuXMX5oxLkv+BngAA//RJREFUwKSYPOxxxtaBKLIWyCZMolrAdREYmrjtugB/&#10;dFuJqatqAqBoXQp6hfDiXvDI/e4ZGIuxM9KR7bqNlXuwan4ywgUyHBcT/xpTr2UYOJ7rzpN07fZv&#10;lUhdtYnGKJrfcXx14UVfz1k7HWPHUpGtMeswaso2bOE93+rPFvNm858Ca0ecWePvIRBg7AYOWouo&#10;dXT/rzX+JVg9Jwn9e/PmjQXA3I6O3VfizxX5jp/hklwsmpyAXpPSkF3o3Ae6x8yLr7gZKw2ECRp1&#10;Y0Fg7tcjHvOT96Co1vcwuSqf3Q9GxSCQ8VHruPJfhsELspHjLAGwDqvKPYWInb4SwYR2A0d1QbaK&#10;yxuXhKkxBS7HbyWyN6ViTI+lVGKcWR97U2R1HuC5widkNeYl5LOPu8t47t6JmaPjEazzwN7Mwpz7&#10;aHQMuwhoXEpKsGzCKoyZ7hoHZdgcvQG9eEHuFbgCI5fyJgt/pM2+4Pljy9Ik3rxwHZeF8OTNnAFz&#10;MpHJ2HZ9VPHCN2F2LEKDeYFfDY0C4SW8+ZOARRsc62EtO2nWSkQM4uvbHa/t2boDo8PmO843HNP9&#10;PQ8LlLvw5klInyQs215iOka4xlJBehZmDl7OGj/HdjgyBuKxeBvtKVkWVl6Yj7lK6eZ3dvRageHz&#10;dzn2W/luxMxejdAx27CNN4mql8mL9bXz4xEaREA6xAvfI/539h8OuTqnufmsoPvsMswMCMeWzx5C&#10;ZotzkPHCRchqeS5S32qGhV3deQNOv0dSYfdPjdPvgSApYkAcNm3OYWzwGpatOTp17ILTTzmDymyT&#10;eoqsQPbiCy/BNUwXlomS9diRlo6XXnwFUmqrQZaKbMzKWDNLz57hRq1VarFpv3P/w3jooeamplST&#10;QHYUHYb1EDCWEGh7hoXjmRbPwmrBoxY4dVVZKbMC0iFDhyNbpqt87C4oMC13/qSKOoBqcV/WjQ4Y&#10;NNi04olPWI2YmJXo3NnNqLcC2R9+/Bljx00w256/u8CotiNGjTbrM4JlgkOHj8AQGkUN47MAWEpx&#10;C66X0or17JpW/PBDjxDgb+d7reDPXr1d9/OGQmPHkFFi6U7cW0qsSSd27RPrgNqIfsMQGj6PrZKk&#10;xB4axNZTZF1BlsNb37XYqcguXkujp6SdmJeYjZSscoQOGIEvfuhzSDWyUTffghz2js077hSsP+9c&#10;bHq7FcqWLWT+H9vtVFhnePGsfjgdKYX6u1ROvOqPyn//N0HWqhBuBGSdlK8R00VrEceqgBf5u+lw&#10;XMgR06WunI4rBbOpa7HVzx3Rt9yCtBPOQcFRpyH7+FMx8MsQguwqG+T+4T8e/7gf58ZSUOumCHK+&#10;zlRgpsQXOmoY2SorY2suNtFIaJfuvuhRUYyEOfFUVgg11Yqsg0qqOH9RnYte68eqeEcaxvaWMuEA&#10;gIZTi3X3fwl6TtyO7XWh1FpQOeF0Tiz8BCdc305dl2DArEzsMkWiFcjN2I1Nm3KRrmbWjrMTshPW&#10;wV8qIdVkgeysRMddV91OimoAZHldaR6lBLWJ+wBZD14AuwXHY05KIxvOG1VFggwt0EotJsR2IpwE&#10;jd6CTawoaPDBC4OUxfEIFPw39gNTb7/yYoLnaGbeNvjIWbsBEXQidBcYEdwE7n0m7kCalRHa0KeK&#10;cjBn2HKj5hrVmSA7N8VRkVtKr4QyXTVXP3IxheDVxWMZhsXw96LBB3twF/NzznU8GJCNGx+JTp3n&#10;ol3nBejQZT7adZiHjkGJWLLJClK2OF+1DmHc1k4yHOoZj0UbG6+xzU/ZgqFMbTeqLXskDpiVbW40&#10;NvYop5nRqD5S23kjSCA7m7eb9VDfcbr4W/XKdT+fFpuEHtyfSsv0ZCwKLgcTiJyfbvDrKnIy8Sdv&#10;JuiGk27ECGQnRTvHtqQIuwpkK9jAo7wESXP5W8HMBqmN3XqvQ1x6I4FhYpM3O+bG8SaE87iiyjsq&#10;iingjsBF9o48bNqSh8w91v4mABLyvDS+9RRZpnrX7IpaK1fOMoLpg3hxzfVqVJHlOmh7A0Zswvqc&#10;xvZCFTZHJRiY3dvxoXPN6JWyYHTceM/aWYc+zeLLkBK1FTHJvJlQ9+uYJbV+UTy8GP9SPTvy/DSM&#10;cJ/nuKuCXWn55nyTUWCdb8qxY2UyvDWO/J1y53b69Gf9MK/P6j94I3t7FpKcAVC8zQmy3PYDOQ/r&#10;ePYbTE+E6nNeA19VWIClf8Ywo0XnEwfIRu1wHhOlBVgw0AVkF+Q40vTLSpC7u5TXJg08eK2yZWki&#10;vBvI8vjH/f79R68X3Km6ewSsRL/gaYjp9AMyXr/SqLAZLxJiaey06ZMH6Erci7/Fy4zx0/7uN0eb&#10;Ld4A7cFrhamRVC33YOu2bQYilU577TU34AK6FVupxa6GT+ecdR4eo4q6bft27KQvjIzhcnJy8Vqr&#10;N3A+U5KVWmwUWYLsiugYE3ihTN2VIqs6WYej70OmBY+US/WUVRubjVR1d+/ejfnzySp8LFi4CC+/&#10;0sqYK73rTC82qixrV79mDes3335vzJ8EqYWFjnPC6qRkkyZsGTYJUn/86VdOv5hJ8NqREOtqEiV3&#10;4tFjxpkbQtu2bce3rMF9nSnNb731jvlu9bW11FelEr/wwkuOfz/7HJ5+qnZasYD8bpZxfvzp73R+&#10;jjkksNQ+8uZ+7a2a2HrpxFJiIziNZDbOAkLs/rfX2VeMWIrswNETsXOfIPvCm0wtphpLo6eFq7N5&#10;xzITG7PKENp/+CGD7BK6hO06hv2jjjsNa69uirRObVCRuYUneHryljMZVn1hebavkBLrBNky1tsV&#10;8wKzwqQZ14CsgkM/HqaG1tyxdjzXfVgteqzX9e9K8z01M7v+bZbrMk9Dn2/o3HuwrzW0fGt9qtsL&#10;ceGOlkOskSWcVlYaJyyH2ZNu17vQfRn/XVjOvrPchhLpGHzewxsBJZzfpGcX0fRp4jDEtmiBTadc&#10;hJyjzkTaiaej/1c2yO7rQLLfb+Cu2n6CrJQtv4kZyHceKIUbNqBH13lo23UpRixT/oDjkbt+K4bQ&#10;DKITL+QdNbKu0m0ldm7K5l3NTKzeyBqsan6owNbFyQjhBXxnKlENgWxn9wXw7LsOq1hT4XiUI3Pr&#10;LiTy/Ja0dnc1XFRSQVg0dCk6us2HBy8SV+daK5ZGRWMR/ugwH8E0QNrtvHYsy83BjD5KdXWArBRZ&#10;x6MRRdb5bvG+FFmlQHdbioFTs7gk68GL29RdiOP2J67OQ74rZTCjRTWybtxO915JiKJq6nhUYGdq&#10;DlZzO1evyXfCA18u24MVowiRjalODexXs7jKUuxYl4l4rsOabUUort49JYibEGsusgXSfoPWYYO1&#10;s/mxol35SOI6JKzOpHkgFV3n2lVlpGNwL16U6+aFU5Gt3lzevEjbttN81+qFrHeluuk3cCsyXM7z&#10;JTtzzfvxCTkuF/yOJRwwyPJ3YVtsCv6clIzxk9Zh4qS1vCO+DgviaupuKUliybgYmg0xtZhgOmRF&#10;zV2RUt5xX8t1iUvYhfQ8Cy6qkBaVhMDuVNsCViNut2PlS9grfU10GmLjMxCfshv5LiySSYgL9iFI&#10;E/ikyLoeAVVMRdua7Bj/tWlUyKoHaw+ihqwwWQ8a/x6jqf5Xc1UV8jJyTQwkrs7C9vyaASzatA29&#10;gwkgUsyciqzrz2hRVh7Wcp8l0m0p04XA87fvwHCmV7frtBQjF+9ypnNzfzE2Vq5MR1xSNjZkuwQo&#10;Tdem912CDjyuvEZsRaqTYCrStqAfzbP+6LIYEXNzDBTqUbgjA+N68HhmXDhqZGvDWh7jYrXWa32u&#10;i3pZiaz4jejNse5kMkHq18h68PhwC0vEwq3WN1UgJ805NkkuxxSzl2LHMRWyMZf0OoqstRsKs3IQ&#10;F5+FjTuK6kBaFXK35iApMQubHXfGzCN/RyqGqC7cYwG6DtmIFGc4VWXxde6XPzotRNiMnShyBkEJ&#10;0w8nhSvbRZkJ8XRnZ4aKtbA9BVi/NgtxvG5LSat9c6VwiwNkO7K2eL/PwwHz0L7LCkxNUuM/PqpK&#10;sCUhAytjGbPJu7A1ryZSKlJ3YFQob4Yok4EgG+ncwVUUKea7giwVWdc9WZazGxuSeF5IysIO57Gh&#10;ryrelY3xQf8+k74j/RrC0Rd2GfzDVmGC/wCkfPc8Mp85C+kvXGyUWKUVJ3z9Mgb7jWWmysr9MnSq&#10;PSZMP2cpSruOvflb5kEQ3IP5Cxcjmamz6RkZRl0949Qz66UXX3rxZaYdz2+sK9VjPmFz6bJlVFDL&#10;8O47HxBkzzeGT42B7N133+uokyXwCWAFsnfeebcBT6UVS0mVm7BSelMZ64JKKZ/vML1YzsHG9Im1&#10;skprljqr2lylCusRHROD9h07m1Rhq/61rqux5UxsXnc6FQuGR4wcbUB2+/ZUSOWVwZTqcgXQAlrV&#10;6rZq9Xo11Gqd1D9W5lSWW/HDD3Nbbr8TjzR/nCm+40xZxsHGoW7sCWKNsVNdiGU9bEQ/9YgdS4dp&#10;ns8OUfWtu451QTaJvwnrMsqxvkFF1gmyS9bSsZg/RvP5g7kx+9BBtlvXuVhw3c3IPPpUbDjuVCQ/&#10;cC9KRw/iL1YWL7WKmevN6k7WKDlg1WEcI6AtIYSpP2o5LzIEt5rDqpvVXZoyBqrqaiuZE2/A1qnm&#10;Ws+CVk3mPKzPq9cqg1HPrq9ZcKtnvafg1bO+Q5O1PL2mqR5s1vle1++vO6/1vXrdbIMzB16v6/v1&#10;b+vZrCu3y2H2xPXihWQZ73BXCWbl6MwWRcrVId86jIy5WaVUMvSyttCkG3OZJVaqdmkOSjfGI7VD&#10;B6w+6wqkEmRTTz0b/b7qYSuy/9G7qwd7UrPqpxo0BaqjyMqMJGxUChbFpCF65Q5MGsT+cV3m4Je2&#10;CxE4dFu1clTIlNlR4bzg4gWsK8gq3rfHb8IA3wVo25GKGWsSR7MeMs+6Ht3FC1+auXRiKm+3umZP&#10;PRehnVsUhswmgDqOeuSkbEYfr7n4/scZ+KndMoxJcKS/6ojZHp3EdeMFX99EzFim9U3DvPEr4eM5&#10;B7+1m4dOfslY58yNrmTKz4KhqlE8vCArpcsrLAFLdjivYKnepCdvRgRbCf1GlbBdRyqTi3ciX3l6&#10;ZrUdINvRLRL9mA6a69zOPN7NHuQ3z2znD79HYkh0Hs+nepOAG7+WKlkjvVEbANkKQlTywiSEeM4j&#10;0M9FJ6bUzkkqrLnI3rIZvXnx2Yk1fqNWWrIZlaHMDPw5YBk6tueNC+47v0EbkcyLeedZGdsWxjKd&#10;l4BRB2QLt27HkJCF+JU3DzrIKIztAv5Msi7cK1GQmo7xvEhu05Hr03YxwsanMgW8Bp4OBGT3Jhw7&#10;BtgxZhmx69GD6aAdVTPYk+7YzovvMvbtXjxyKX77eQa+/WEuuo/cim2WirVzBwaEMv3dfy3WK2WG&#10;j0Kmmy0cFYfArrPwZUfuswmbsGhpKpbHpCNqGtVypu52ourhCrJKL01iOrtvl7n4g+PoxvhYtlle&#10;9o5HHp3/A5la25kXkFOTa0BtJ9W4keGRaK/x7zSfkLud6clWXDELYfoK1qMxfuuAbHE2FU6Ob2d+&#10;V1uqf4MW5pv0VT3Kd/IGzsD5jINoTFzBmDKvlmBd1CaM6rmYx/UctOuZhPmLtyFqRRpilm7C6P5L&#10;eXwuQPDgZMzjazquZoykcZP7HPzabj66hqcg1blaZTQJmtKPN7RYolAbZCuQuX4bRoQs4sUh14vK&#10;/0Aqz9mWtFeQg5kjltP4i/FSF2T7RaKz2xL0Hk/FxjlmuwmSw4PmM42Px8evizGA6b9qmqBzRG7S&#10;evjwOGgwLa4eyPLGMRXhaf2W4Nc2c+EzOAXrXZzdi7PTMIag17Y9b4RN5s0pZ8CVcIwn9yIA8nwX&#10;OCAJs5c7xmX2mBh4ecw14+IWsh6bncd5RQ7NrgZxTJgt4D9qM5VS54bwgj9maixV2nk8HhbAIzwZ&#10;0VtqTMwskO3A8+N+n4fDFC+rMC9FFpJ8MF0+bvZ6DOJF6vdt56Fr/7VYGLkNS3lDZuWi9RjYi+Or&#10;8/5+gmxpbh6PgeVw5378g3HZazrPZ07KraRnyqLhupl36CmJh/T7Zl8TVEOPIKYLe76G8/iOdO+M&#10;He/dhAw6Eqe90oSmTudSjb0US9t+i9AQnst9D071U69Yz+4TqR4+SEMmN1MXOpxptEqf1cOtiwfO&#10;Ov1sXEJXYlfDJ6UOX3/19Zg5azZNxvJYlxqEOXPnmuv0z2nodMF5F+I6Gj01BLKXN2lqoLXaufgB&#10;phdTlb3jjruq04pHEiiff/4lpKRs4vU3M1R7huGpp1oY92LBrGpllWIsZVauwvMXONTbLVu2GAMn&#10;gW9deG3o3zKJklmU0pIFxEOHjTC8sZUgKxVXrXYEs0prFsTWbbljmTw98fhTpsb34YcfMWB+1x13&#10;4JVXP6TJkyB2/1K86x43pk8s04l7qU9s39rGTjJ16qvX+k2CP8sfDsXUqbHjtW6NrAWy63i/4LnE&#10;EjS573EcZT2efuENo8hGrt1JkM0kyGZgExXZnkaR7X3QqcUGZJvdjh3HnYG1Z56PlLdfBZbPM7US&#10;ailTxgtV1cQK2Ew1KIlMEFumlCqpi1RlSzlZSq0BTgZUpSBTYOkCsRaAugKsBbTWs6sSar1mCqgJ&#10;sBa8WpCp1y2Y1bwW5Jqfu0YA1hV8XSHZUnstmG4IjF3XQ+2HdOCU8EK2lCk3pSTWMrXW0XgJ3qm+&#10;VpZw1PhcRYCt5A+eYNZ8P9e1nK87/LMIwxy/co43SnYid9AgxF55M5KPOQsZF1yKQd+F8wLo8DZI&#10;tn9A/gM/wvupyCoWpMq2bTcbP/02C793jsKg6VuYprMN0fG5TsCkjrk5FSOlHNQB2YpSppZadYkm&#10;rW4euvVNRpzjpicfdJMdvRJdmRLqWRdke7DO0TcWU1ZZklIVslMyELVwMxYs2YoFi7fSob3AmUZZ&#10;icy1GxEm4xjVvXYgbP8+Cz+1WYjQ0Rswl/MuicpGpu4U6doun4rDkIZAluszvIEaWefa7kuRdSco&#10;+fdZC4ohzs1jGu7wpfi9C0HdtCVgiqRPPJbvkD85HwLZmdFo5x2N0Uutq1sC+5YsLHNu58LFHG8C&#10;O08Xjgt1/sj2kYLSUHpxA/u1IH0HhnZjnZ2zRs/dbS4Cxm3DdmtYS3diAoHNiylnkWnO9S7dg9ip&#10;MejYkYqk86Kwi9tiDFzCekHneuxJ2YgAL1789FhlamQdj1LWcdLpWgqz0s2kHPutwuI055UuDezW&#10;zIzBH25qrK7jjGDjHo0pcbur2+8cLpAt3ZWH2CUpmDVvHfrSlVPmYlonv9E7qi+8y3hDIzFS8bQN&#10;i5dswazlVJgcOaLcN7swmSZC3f1WI5Gp4DWPcqStTeVFzxbMnbsR4wYS9NrNxK+dHSmaVo2sBfx5&#10;m+ga7cNUZ2v83efDl7XpWSpM1dfkpWMIx8G3F5XfXOe3FOVhPmGhA5U9T9ZNG5dYj0iMXkWVzZna&#10;mxm3Ft2pMHegC7ZqZB1Lq8SWhQkI9JqPzvw+N6bZ+/bZiG2Ouz0oy96Faf0FsrwJFJVTK126iml9&#10;y5duZSreJsyYkoyw7jx+/uANIC6nG43ilC7crv0c/MzzwC/tFjMFfSMWLBIQ7UKOc3hKM7Ixua8r&#10;yFq3GthGpx9re6Xg65ziMZ/p3WyhtN3SrYuxano8vDvPJwTVUWQjFnMbWae5JK9axczbno3l5vjY&#10;hkU8PubF5ztBljVtO7ahn7wAGjk+TGqxamTNiFRQDU5GNxmYcSw7UfVdvMnSHnWzIA5+XR01qj69&#10;UrDFeUOjghfdswmmnfm66q3b63zDcfmZN/jCx6VgHm8ERC7fiWxr3HflYuZAjh/3Z58pO2AJ1eV0&#10;QO2pm0g8nlW33InAHjIsFVb2tAWy2gf7fR7uKZCNxsy1e2qpqMUsi1jC86b279QJCfB3n4EfCehd&#10;NE7O1OJ9K7JVSI9ZizBvR1xoLLuGrCP8O8+r1g1CG2QPWj07nNdf7qyT7hocixE9xmP1bx+yBpZG&#10;ToTX9FebIJupxDvYWmeOmydrNVUSseKg1tmTCl5waCTTed/EZVRYVb9ayet6b28//EA1U49ZBNWb&#10;b7oN559zgUt68eXm3y2YTqs61ITERELe25gxY6b5zM9UMi+i2dM17CervrK33XI7nYKdqcUEUjkf&#10;33kHQVbpxfc50ovvvute1pk+R5OpDVxCFdpRKb2Hiu1E1rPqMXfefLzEVjfq2/oOYVYKqZRZPUu5&#10;LdjDY4bX7VJUBbcCU6m7v7X5o7ovrKXCKq3YtOdxttlRqrHSij+i8jqYNbBiBKUWf0cYVh2sINZK&#10;L5ajslKMWyqlmKZWWmdj8vSY0634kUeNa7PU5s5u/dGN5V0HExcGYtkntlfELBeIHWjcnB3OxP2Y&#10;SjyZ9bc8NytW/oIbQA0qspmWIlsHZFu8+Ab7yO7GUlpBRSZnGZjdTEU2bMBwfPVjH/4YH3iQejJP&#10;WmZPi269FxuOPxMbrrkeGZ2ZArA1kT+XxcZdV5cvglelEgtkSxkERbw402lNv21SZFX0rL8FhgYs&#10;pTI6gdY1HVjvaee7phBbn7EUV+s917RiCyqtea3lWCBrfbYufLpcmdT7sy7oaoa66c3Wvy3w1vcW&#10;FRVVK8llRpUmZBP0i1gLV8z6kgqOUwVBVop0RRl/5JVaLYDVBbZxZDADxUxAvqh/8+UqQrFxMWbK&#10;XsGsGUh45CksPelsbLrgIgz6oZcNsn/BwfdXHND/qGXuN8jywpwXVxF/bkYUFYeVcTuxq4FSgHog&#10;60xfK921A0PoJmtMbARyarcStpoXixb4FCF6HFNbGwPZoFWYkdRYrWntw7YkKx2j/KR6LELQoGQs&#10;iE1jTU0ma2vrr3BFoyBbgtiJq+Art1LBg8ye+m7EVudX7R1kBRtLENRvI6xr4bJ01jP2ZfongcJs&#10;v5QiL15kuroWzyDI+sdgfOzeqjBrtrUyPxsTgljP2lCPXdf96lSodm7YiJ4E7GpXXW0b1dX1dLV3&#10;PPIwnXd8/YOTkeyU7iqo3M0cSMXJ5YJUINONqmCWE+qKdqZhKNNB3UJcQbYAyybFwoP7wDLx6uZP&#10;QwxnWmYVLxQiR0e6uJsqvqIwklBlYfyBgKxDcarEjsQtmD59A+Yty67OEijL3Y3EWavgQ4hvyzps&#10;GeAYkGWKubrF7ftRipiRMqpaimGEqEbV3935SI5PwSCaFnUlEJka2erU4kqkJW1EOHsxuznPUyaN&#10;eNBmpDqPkTJmN42RY2x/xpmVikrVehxrsTtY42/2K2tEJ2eyBMX8GiFnK92omdrarhbI0g1yXiKC&#10;VW8rZ1LGnV/P9dhQC2QXMAOA4DxwI9Za0F7/FxDZG1MxZ0o8/KmSesjJmTcyeo7agMU8D8SszEJG&#10;A4dloyBL9/JxdC32tOonGUvydpi62soAIDTSRCiAINu5IZD1i8ao6P1sgs0a7sm8edZgeylXRdZs&#10;M0sVVqx2pCLzuGgXkoB566x1Ytr3qJXw7uJwZfcJXou1zuOjnDV8swimnWXuxVgPGbYOizgu0TGZ&#10;2NHAYVxmQJZxyIyMUYt2Vjt0Z7LVVE9ChHUsq044uH8KNjgzjKtBlufPAzkPd3AnEI/ZjjqZyjV7&#10;mdcSqWu3YdLIWPjoWD0AkN22fC3Cuy8wAGx5GyQ6perqTBcbZP8SKDiQa4guLHFQKvEM7xBsbf0w&#10;sp9lKvGLF9OR+DK22Dkbmz97EBOZZuzVI5bnCtXDHrjjtG5yBoetxKeft8V5Z5/H/q9NMHjwUFNq&#10;2KWzO2s+n0VObi525eTg5ZdexWknnVYNsuoZq8md/Vj1GDF8JG5sdrOBXj06ECxlBHW1QJY9ZW8l&#10;yC5nyxs9VCMrkL3jjnsMvFp1ss3ocCzH4aLiIlNrK2C9m6DrxrY9ugpQqu/X33xnWtwIKqWUvk1l&#10;9i2C5oCBg82yMzIzjQr76WetDZg66mJ/MVDrOillWJPeF6xquUorVnufgayzNYrs1m2mBlfQWq3C&#10;siZWNbxKJZa509N0dX6QacR33H0/brvzXtx8211oRuhvyrrgli99AP8eK8z+MXXIVGX1txt/L2om&#10;Ov/z33U7KUhd7UYlNqTXbPToOxihTCnuyZY6vWnw1Ccigq76gxAcPos3KeUVUhti9T2OZR463NYF&#10;2dW8i7eWqcUNKrLPvvwWUrMLsDwlF0vX7STMZmNrTgV6DRpxiCA7H3NuuQ+rjjsdWx9ujrKR/XnL&#10;c7uSZU3v02KjxjqShh1pxQ63YgtcXX8fLcXSgsRygp5ruq81r96XeuqqzFrpxdZrjV2EuIKua2pw&#10;XbV33xcxjjlcU4br1uS6rm9D62elUuvapIzbVCZA1U+nFGulJUuNVpqxYNbMpAF0DqSZ0TlZ15uq&#10;QY6PxbZvv8UcQuyKU05G369D0cU2e/p//9E4kB+Yf8S8+wWyPMF5RqLvn9uxtY4fSsHGNMxclFWt&#10;HNRXZGvUphFOkDUnWl7AtpUR0lrnxWJFPuazv6cnLxa7NqTIGpC1LixLsSl6CyaNXoNxrIOc8Oda&#10;jNc00TGNYcpnENWRgP40seFNvFoP1m7NnbMDW5xFa40rsmrlEgd/goAubtUupsfw7bAE5H0rsksQ&#10;2HdD9YVoBftsTxlAhdjZ7kcg60GQnUUjKANGMnsSyPoJZK0L9XJsi9+GyY1s59gxCbz43d/U4irs&#10;2rQZvVxanGgftOu9HknOHp9VezIxmoqlT3ASVjuNeyp5oT536BKTimvFq+oxfcfvwE7n7ijKTMVA&#10;AVMtRZY1vFNoKERQEshKke3ml4AV2Q5yrGIrg+XjaP5U3abDCbJLa9T9AwZZXjCsotlTB6ZNt6Op&#10;1EjG5U7r3gWzYNZLofSW0lcfZPfsZBnO2GSMYxwpnkxMOeNp/J9rMIDw1VVu0kzNGzZ1I1aluVa+&#10;1g6xXKYvh9Dlt3aNbCXS19QH2c6sI68FsrxgCGLcbHSGbXk63bj71sSNUcw4lj2mZ6PIBE6l2a+9&#10;qSK2rwWyJYifGg8/Kp9y+DUgG7YBKXVAVmPRuWsUPTQSMG1lbrVjdL3fxT05mDdkGdp2JsSyndHa&#10;/NrbX8ma2FnzMpDhfLlRkKXq/yfVbU8aC1nngXZ09R4XY8V8IaKn0FiKpQENKrIc/5HVIEvzpKTt&#10;mDqq4fPA2LEJCKd78j5Ti83GEmRZkiAgE8i275GA+estQmesjiXoEeQNyFJ5XFcLZGUsxn0yZANW&#10;59S5M5KVhdlz05HqTC0uNyCr8oooOgBnVXsO7KKqHhZotUXijTACaPCAmhthDpCdx+85sPOwao07&#10;8wZMxPAkzGUZQWNRW87ygfF9otBBpmb7lVrMC9AFrAVn6rhuzBiQDUjmecNxm8cG2f//bC5TD8vj&#10;pVePeVjR+VdkvHk1slQP+9JlBNlLkfn8hUj+8RUM8R0JT3a8MKrtQYoBPmzf06FTf9xw3Y1MHT7T&#10;AOeECX+aNjodO3TG9TRqmudM1/Vk/akU2IsvvNTA7IXnX8z+sM0QFcWaWLqH/0JQlBPxVPZX1aNb&#10;t+64+IJLcNUVV6Mpp1tuvq1ake0R2hNNLr3cpBHfxfY0lunTjewtq5RmPbQcpecKcqWGbqWZlDgg&#10;KLgHnnjiKQOWgtk3Ob3++ps8XueZz8XFx+MTQqxShL/66muHERQhVWnGMoTSvwWtev7qq2/wJedR&#10;ja160io9WcvrP2CgGYMtBNkvv/yG6cGvmZTiV1kX+8orr+FFGT4RaI1LMaH6kzdfxq8fvIof33sZ&#10;37/7Er5843l88UZLhHsFYWjvOfSjmEXVnDfo6UMyrPdMDAubjuHhU6unQeGzmXUr0HXEnyC0Gx3X&#10;B/ceR2fqPzDf4xPM9/oGk3q40fW+JxXZQfhz1BQM6rOQtbO1W+zovKnvGdxrjnGuPlSYbQxk1zaU&#10;WvzcKwTZnQWIpuXl8pRdWEaY3c4+Tr2HjMTXP0UckiI79cb7jAK4/d13wN4EBK4MnhhLCLKEs3q/&#10;fDUvqNdSOXPlze0ZneScdazWHKZNj7MOdi+LqfWWBaT7O7+5eHLWtFo9pQ7ks9XrWsdoqu4yGoPc&#10;hr5L6nWZqeMlzHJq0O2q+ovJtlRmSwTCVHSxYyuy+/bE7FtvxOKTTkDEFyE2yB7kSfhgT97/is/t&#10;D8g602CXsJ7P8ajC9pj1GE1g7BW4FP59NyHV+U5jqcVVTCVdOoJOieqzyIseN6YWe7FGK149afQo&#10;p7IxLJq9RBsA2VBCrzfTJi1HVqLf5oWJrDWczXpTOtNSvWnXSfWbjhrC9jREad91BcbSWbVaa9yw&#10;DVPHxWFgb15Ed1+NVc5azMZBthyJBDFfplN3Yd1YR97VDp/JVirO7dwXyKrPo3dYPJZlOD9QyHqy&#10;sStoikNVy7Q+4gVj8Bok0LHUnBVNajFNJdjiYuRia73Z0mV5MoLcZjWwnTRyUR3hfrsWM9mXd8On&#10;96YSTpjWOmgfBI7bjlTLbTY3HUND1C4oGgvUZ0gPmuYkzaMTNZVE7TcP9Tz1WIoxK5nCaWahw3oy&#10;axG71U0trg+ynkyLmrbWmUpdUYIN8+PQQamcWq7Mtrqvwly6w1pjfDAgmziFfVmN6zK30zsW0xJc&#10;LK6L87BgODOSpKxRxfYdxlpL5w9XMYFjXCBrqOvGE2NKDsgyITNKLlNh2/Hz3r3iMGREIgYNpmnK&#10;IgKcqypZkMma1iiq75EuiixN+7anY3QI64Wrx38BjYCysMsyiM1mLS5Ti7uzdjbaumPCUpKlk2gC&#10;xnUw46+46bYcU3kDyIFM5UzxTCIYavxcU4uZ4TAhDt6Kkb2ArJUS27EzU559lyNiSCKGDE/AUN48&#10;WVGd7qvvoUPvkgR07BKNaYk1imjm6o0Yz3Y3fdnH2SuYBmHOnVcfZC3Aq0DCpGj2plUfX2UusLaW&#10;x0nk9prU46g/peTz/bqKLM2mOnotx9D5OdVlBOm8aRDqPsvUYdc+D+z7+KidWnwIIDtgPtp4RLN1&#10;VI0b9661W/Dn2Hj0J7R3809GkgW+ztTi9tyf4X+yJty57yu3bUVEKLdPx4OOBcEnzzfWGdeAbE/W&#10;onrF40DOw0qFNs7RPD92CYzBgGHcv0PjMXwiodsqNDZxxOOVNbryFuiyXyDL0gEq5/5MkVZ82SD7&#10;/w+urtcj7lLh2LN9VOg4rP3lDWS9eD4ynj+fqcSX09SJamzLCxD768f0RJjO/sjRjbt779c11VIE&#10;hszDE4+3pBp7Ls6l+/C1rHdV+q6utdu374jTTjmdKca+JtLmL1jAVjJ3cd7zTSueC+hILJW2lNmJ&#10;Ui6bU5W8gnWvY8eOM/MHsF5WIHslX2t6xVW4haazVmpxjx49CcNNcMftdznqZKm6CnRllqTerHq4&#10;UelVWrFgVnWxf/7pSC+ePWcuXnzxZaOKCmAFtG9SkV0Zu8q8P2fufKPUqnb289ZfsNfsV/iCkKpJ&#10;6qo1ySTqMwEvJ6UhS8GVeZRMnCL69jfbJUBfnZSE2FWr2AM3zjxrimM/3JVsJSTl90H2kB3x8dPY&#10;/sEt2PjeLdjw3q1Y88aNWPPmzdj0wX3Y/ObtWPfd6xgQMQ8jv+uO7W/dic3fPYVNP7XEph9bYsv3&#10;T2F159YI8Z/Dm8dUUulJ0YP1zova/YxN792Ozd/ei/VtnsLGX5pj46e3Y2KgP4J7L8LCHhGI+/RN&#10;9O6pco+amxlu/D0Y1iYE6754FqPcwtgOjmrwISizriArT4TVdMqXItsgyLZ89W2k7WIPvK3s80Xr&#10;9xUpOcZNLmLoKHzz88GDbDc6lE5oRpA9l82S2zOtOHM1f0MzeBnjcF7clcf+cIsWYQx7JI0dMwaT&#10;/vwTM2fMwOzZszGLue6L6VwWFxuLrZu3oLSkxpHPVS1Npdw/gxbd48ePx+TJkzFz5kymF8zCGC7v&#10;Ty4vkbnzgmJzfeU0dEpPT2e9xxLmvk80n9N8+twMfrc+O3/+fMybNw9r1qwxB5W+T2m/sVwXzatp&#10;0qRJDU5ahylTppjl6nn9+vUmIDdt2mT+PXLkSPN5zRcZGYmdzn5TmUxJ0PePGzfOrJf5Ds03aTLv&#10;Uk2gk+ZYLFuxgn07Wc9LMC4SmPKRlZWJqMjFmD1zBubNmIVZ7Ds1h+ORzO0uc263SnOKdVOAF2WZ&#10;M8Zi+hP3Yfk5p2PAV1RkqVr9K+Bqv06e/6wfjiN23PcHZOWI2mcDktm82jwqd2NObypfrJP7rXMk&#10;IiZlVKfINQay+lgh7/pPpKGIIM8zdBVmJxWZdlN6lLNR+QgusyPNTOq7FrP2rMsS9GNNmXV9Xyko&#10;oYLrxQt19WmdnpiHtPQCpKfnIGZKNH5nPebM6nTFUiRM5rHRluDLC6/uEawVVPNJnUfqpBbPqr5I&#10;53liAw2lerCdC9Us/0GbkOJiM7wvkFXaqCd77k63THtYErCH6tqEIcsJOLpYpcKsHrEWaVebPS1G&#10;+NhtSHe+XlnC1hjjmXJt0jpjMCk2B6lmO/OQOJuAafq97p8btW4kZq/bjMG8u+rGfdC9fzJiU2ta&#10;tOxes4EKr9q40G15sWVZzKwYQnjkpFVsMyKIYm3f5HSmTTrKRFjcz/pBXghREXSvZfZUG2SlJOpH&#10;ckiUVcvM5ebnIvLPleZGgZv7CoxQ6xLL/IqLPhSQNcYmVCO9B9AxN6smpbxky3YaN9F9l8DgFZyI&#10;aCutmjcVt7MVUxi3sTNrUPtN3oa1GueMPUiPo0M3+w3LrXdrGv/N17evT8fUQZHG5KYLLxr7TNuB&#10;7RbH7MnCWIJsp1oga360kE3DryG8YOhM8PQblsK0KpXi6FFFRXANfJmi3ZEXluOq08vpXJ+/C7NG&#10;xph0ZdU6DZ7LtH5rnEqKsWI808tkVlbL7KkIMRPjjIrYKMjygqhNYAJmrWKLmIwCpO3Ix5r5ifDr&#10;LlhfAJ8I9mldZxF6KTaw5VNnv0REbakpB4gavhxd2uk8wJZRylhwDnXjIKvetLswc5AUbsZ0UAwm&#10;rtxd457NjInJfE+mb/Vdi2X2tBihIzdju5OLq1jDHT3ZoZa6s352wopd2G72G7dlXoIjhX+/amQP&#10;AWT7zcNvgYlYUK3gFmMlnbHd6SfwW6dFNEfbWlML6wRZuap7D92IdbmO8x/v9LNl0BpjEtaZ2R9B&#10;I7Yw+6VGPzUg22MOfg8/gPMw5/+DPbeXr83neBRgR2oeDaXoRMubBx2opPoPWc+bFdYNhkK+t4oZ&#10;MfsPsklzlAJug+w/6bffqLA8f/uHRmN2QE9s/ehOZL3AelimEqcRYjOfv8CkFEd2dUNwwDwqtnRK&#10;P4TrLR1bob1W0TTpO7oOn08ovQDnEWSlsCr9V9fav/7aBsf973hjrLSL9feqg1Vt6JmnneVQZQmz&#10;Ulb1kIp7LgFXLXWGOw2iVMN5+WVXmhRiC2St1OKQkJ4Ghm+/7U4zKb246ZVXmxRffU+GnJKpesoI&#10;SsZJeu7cxc18l5Xu+/jjT5r1eZk1s1Jsk5LWmPen8PpbcKvaWcsISpAqcygprYmrk8gkSXTcT8Sq&#10;VXGIj0/EmLHjaRz1iZlH39u7T4TpXbuvR3BID9zFdfuk5ZP4vWVzfPf0/fB67QlserUpVn3wPAb9&#10;GoBBP/liQLve8OG+nfLx18imy/S0tp0Q0WUwBnaKwKCO4ejnPhjd1Yub+7VX8Cys/ukdbH3/Zizy&#10;bI3RQV4Y0sOXXSW8mEoezN/6WeyPHY2F3X2wqdVt6EtvEw8Xp2Kp+SN+6oodr1+NCe27s0f23wmy&#10;rQSyhYjfTpOOzTxxEWbT+APbd5gTZLmBB3rgaQMEsqNuuA+xVzVDfk9/3sBLoTHRDu4fx05au24d&#10;Pv7gQ1x9RVPc3OxGPPTAA3ichcpPPfEkXnvlVXzy0cf49utveDHUDQvnL2B/KDVKruk3K0AcP34C&#10;JfYWuPGmm2if3Zx3R97kXY1WuPnmm5k2cBdz6N2xgxe81kMqrgDyww8/xO23326me++9l7bVj+Hx&#10;xx+nvfZzvNPyOqX8N2iJ3ZaGHHNRwODWd3t4eDBn/m7cdtttZtkNTXpfr9/kXJ/BgwcjPz/fgPXD&#10;Dz+Mq666ineB7jTzfP7557yzstKs2gpC6hNPPIEbbriBReh3MO2BE5sZ30eL8Ht41+jmW26mAc1v&#10;yGbNgB676JgZFbMM3gE+eOe9t3nX6HE83vwhPP7wQ3jmqSfw3Tdf8ubAKGzesgmFMrMyFwtso7Hk&#10;T0x/9XGsuOgc9P+yhw2yh3BCPtBj4l8z//6ALFW4TkGrsWKbdUIux9YlvBvvF4UQ1vNttGiUUVnY&#10;iNmT5c5SVlDMH7Mi5OxWzbh1JJcgcTpNR2QQ1UgfWbW36NwzEYs21UhfZYWlyNWy2MenOiOEKZAz&#10;aQrzhxcvkGl843iwITkBYmAY7zayTnN5Rs0PiwWynVWv6CYVN6em7YZ6OecXs6ddMfKdhjzWduwL&#10;ZKXedfGMQu/Rqcis3k5BYQmXxx6fOU5l0hoCJ8i6czs7hsRjZnJNs83yIsd27sopqVZoSANYMJg1&#10;MfvbfselPLg4v8isQy7TAKsvlSsLsGgI60AFclQMfSNoVOXSnqOS550crQOnApf9vWf9JoQG8eKp&#10;XvudOiAr1YbqkF+vDVhvjSW3vYo3NbUuOylLuizWjMqhgmxXZRIQSvtPz0ANy1Zi05JEk2LcqVsU&#10;es2h6lWdfsz9bdalGAWWvS9HaNN8mlbxGOjG1Nxq/x+uXzkbI+/KYTzv3IOsHK6/czDzkzYwpZXp&#10;wA2039F2lRQ4xj/PBVQqS+girGwBQn1n1mOHDGPvT+fNFn2mrNg5/vw+R22sHgTjuHXw8xXg1m2/&#10;sx8g249KYhfeHCFIVocHb0zk5zmO0ezsQuRa+2oPb1SPpsO0l0M1t46rzJXrERYUBd+e67DapVdp&#10;oyDrHKMKHgcmnvLoGVEdhGXYFMk2XM7zQEPtdzx5fHQKovFbdb9n7ofiMuQ5j4/q3VZBs7Zhyxw3&#10;ehr6XWioRvZgU4ulyHrFYnqcpVRXIichhQ7lkejOrItVLunGjhpZZUXoOKM79ar8mmOapUb5eYwN&#10;7uMC5763hsZSZNvw/LXf5+FQuoF7xGGhSw9lAXNurmP/qm8uW8E6HjuzeAOBWQQqPdhPRdYG2X/W&#10;zXRTz0gPnLDguUwl/gVprzdlDew5TCWm+PQylVgqsmlvXou5PoHwC2HrNm86jh/iNZMvVf4OnQfh&#10;Vqqg55xxjlFOpciq56uAcDfdq5WKe8oJp5r+rwsWOtyAvbyYLkyIPefMc5mO3MzAYDEZQMZOZ5xy&#10;BtOFr0D//gPMvEOHDcfVTa/FZUwhVsqxFFlXkL2ExlK33cZrbKqymmQK1a//QPNZmTvd2OwW3Mbv&#10;vv++B3HzjbcQWl/Hps2bTRZod28fPPLIY0aZVR9XKbMJbNWjh1KSjRmU02lYbsNyN5bSOmnylGpT&#10;WUf5o+MMuppwq/m1HCm94b16m9TidN7E7sZt/u333+nQ3x5tjDkUzaNkEMVUaqUbP/RQc9z74CO4&#10;/f6Hcc3Nd+KF51og4e2bMO+br81+7cIb9gLUzrxJP4OqcMaHN6Ff91Foz5uLgk7dlHCjCqt+54Hs&#10;jrC0/U/Y1upGTA5oh1Aqwz2ZRhzWdyB6RMyAdwjn5f7vznTihZ7u2PDBQ+gTJkWW7vzOmNAyh/3q&#10;i21Uh8d38j2sILtTimwaFVmqsut497Oea/Hzr72D9NxCJKQWUpXNR+zWPPCmMvoNH0NFti/7EB0c&#10;yHYlyA5vdj9W334fKob3Yzu+FKa4phJGHReWaynjv9nqNVx20cW48fob8MiDD6EFIfYx1tM+cM+9&#10;uOXGmxiw17Mf0h34iMA7e/YcEwjWQw2QA4KD2AfqfhZ1X21A8auvvqLz10e49dZbmWN/PXPMvzTN&#10;ja2HQHghDwzBrt6/5ZZbDHQKZvV5gaggWJ8XsL799ttYvHgx+0ilMt2hPa699lpceumluOKKK8zf&#10;N954Y61J66H3L7roIgOrg+gULBDWs5YtkL3uOhag81kwHcN+U3osY/8rzX/55Zeb9bnxhma0Fr8O&#10;TXjANbnoUt5tugKff9EaO7KoaDP+50QtQqv33kDTZlfj+ltuwE23NuO2NMOdd91qppv52kPN78dv&#10;f7RBApVl86jkBfZqnrB+/hDLm5yPPp8F2iB7iCflQz2pH5Gft0CWxjfVPSBZ8zi4Tvsdd/67/6xM&#10;pFdDiFLcafJGM7IiOuY4nHT5yNuFGUN5QcQ7+52HbMEO69puRx7W86qprrdOFWvEU5atQ28f1loR&#10;dBymIUzFsy7k8nMwJdzRj1Cqky/r0FZRRWjIcKckbw/iZ7AVDKHUjRe8IcM3YA17nloPtQcrpbFa&#10;Cde3yKIXprgmTI/hsnnBS4jr0mcNlm901q1Wf5J/0BRl9+5CkGvNQzWvf/bhRfVezEzkYtqFKtGw&#10;OayFq5ZeaxZaXrwHO6t7gpYjZS5/qFSPS7VOaukKKl+Om1a1H2W7i5DMdF+vxtQmHQf19iuVve25&#10;SCmuP3LlVPXi6BQbYOqBnZ8lTKnmL5G5tyUNGSIxK0StT5RCq7GTyu4RGo95m63lF2HltJoaWXNs&#10;yDSL8NhzLM1nCmt60VZvXZku4mv2be6qZASw1tSsU4PHttKcV9Hx1rq5UYU10xypxdWGVoyFjnS8&#10;nrna1XmHRlPDo+lQS/WJ6XfjopkmXZeizS4v5zl2I/qFcp/IHZpgGjpmG1ILGo4/Gh2w3y5NvQay&#10;BQVhrLbZk2ArD5u21N/u0iKq7lTwfLiuZr2d5mK9x2/G+vwy04qt7qNSNwA2bsEA3URQ2jNjTX1k&#10;J6+0UqlLsGpSfG1Flu1xtlgL4k3UGQPkKsxjJYhqYlKN22/d76ooLsT6pclsNaQbAwvRa+JWbHaB&#10;Vjnrl/I8UMzjqto8q7gAkeOWoRPPA+37rscaS6pNz0cKQa3mNo3z23hsqj3XIGYEyGFZSqp7Nyrm&#10;zppqlBdg3gCajigdmbHm1TcJkRt5A6uh42NPMTYsSGAqY42xWb34cYLs2FXFzps5rDWOXeNSI6ub&#10;ZtYZsRgxzIqoqZFdj43WPqHB1xzTToeu6GO4v1z6ZsvMsfp8Yy2KMR4zSe2SVItLaAxJxJI6rsJm&#10;RHizaQv7Blu37S2zp/asOT+w8zAzQ9jKJ3Yr3ZkbKZAtK8rHypkcL553ZCTm3pVu0RnOFWbLnkUE&#10;XKUnd2TZw4iFuc4dxpTAeUl1FNm1SLaOI8bM4mF2+52/65pAtZBezAAa0XMSkn95ndB6IVOIL0Q6&#10;W+uoJjaTqcRb3r0dU/z6EmL4e8f5D33dohDI7JaWLd8ixFJdPf+SapAVbG7ZspU3TXLxySef4+zT&#10;z8HZZ5wNX18/Ez/qE3vrzbebnrJK5y3ldcBGtsa5794HDNzK/KknHYn1mMhU4BtvuNkorwLZmwim&#10;FsgGB4ea75QBlBRZ9Zp96KFHmB4caz6rFOQBA4dgKNVdORAPHToco8eMM2ZPekyZMtWYLcn06QW2&#10;52n53AtYHBll3luyJNIotYJS06bH2apH9bTf0/xJym6Hjp2YFtye2Z9zzGfi4xOMM7EAWHWvPcN6&#10;mT6yGzduxmuvv2HSm+VILHi2Wus88MBD5m+9JpjVv6+7/ia8+8oLSH7nZiz4qrXDIJKpvWq908Vv&#10;JUH2G2R8fAtBdiTa+xNkmcWjSenEPjQbHBvcC9vfuwbL/3gdYQOH0tCpL/rQ1KlPv9nwZTmYDKDc&#10;uSyB7AK2Ytrw0cMI703PCrZdEjRr6uQfj6FtgrGVKc7jO/7tIPsuMnJZ15RWhITtBYjjlEmDlv4j&#10;xuLbXw4BZD3not+tDyPhqZbAtAkE2c2s78zirnOc8JJ4J+IDyuk3XHudgVapsyN4J2UC89z9vL3x&#10;BiH3dqqSVzS5HDcQdHuEhlanCevzO9LTeGenk1E4byJQvvPOOwgJCeGdizbmtaZNm+Ldd981ab16&#10;WGZOUVFRdAd7zwCjQPbBBx9kkH2P3r1703K7HXPlnzSvC0oFs926dcMGWnIHBwcb1VbKr9RTfc5S&#10;V/Ws6aGHHjLqrt57/vnnjRK7h26bAwcONMCt5UoFFgC3bt2a6QWrzLpFR0ebZQuuBdGC98eY9//4&#10;w48R8Jvj0eaP4I/27bCLqXU7qQ5/8/P3aHJtU1zd7Frc9cBdeO+j9+Dt6wVff2+mNbyL2+64GU2v&#10;vgK3330nBo8Y6XBNLi9CeWYy0vv4YMV1TRD2iS/cWLB/6Cenf9ZdRnt7/uL94QQen9FbsT2DIMG7&#10;9JvXbEI/1eK5puSZCz+mEdHwaWO6QzXIpXKTtmkL+jM9cDgdOPVZpdfPZ8/WrgLZ/huQsKXQvL59&#10;GdPmwmPYXoXwZubTlIOl7LnpLUMaQZlVa6X0xa0FZp40mkmNIUhYgKUaTTemQ85L4LFTvZwiZGxn&#10;6l0wM0dUR2jW2wFXPoPXIWajQ2WTEpGbk4VJEdEIZc/S9Gytw26sXpwEX6f5jFm+LuyZqly9fJrn&#10;JcyMQ3Cf1UyrdKz7jjXb2WbI0XZjbzGqC/IuVAV7j92MZPN9zik1DWP7sZXIvF1I02tZ+UyR5I+I&#10;SRXmxPHv4h+H6dE5tbYzKyMdE8KWmf6xFqw1+P2u+zVL35mPxJmr4B3BC+cUl/XIzML04TGOtiP1&#10;9jfHguZTI9nnM9NlrDVmy/5chSAqgapzND+yShMNicXk2PyaOBjHOCAoyeypZh0dDtBBfVWD6bIe&#10;7Mc5d3Q0IsZvw3r+YGmcNrAO2n8fIOvmybTy+ByjLu3MEhBybFxAVt/bhS2AQkZvQtIO5/flFGEj&#10;97nSON0EZ7yD3XdiKr0lXNZnZx5rU9kPVunUxiXSEVO6oeMbTnfmZNd5HX+nLF2LCPbNlSGQgKt2&#10;+51KZFCp7cG76dNWucSWMw50E8V1nBwxwGX4x2LSUuvYsr4zFwvoouxLl0l3yyxLWROskR29IAvZ&#10;zmNr4WimpDOF1KQWc518Qwk0WY7jMX1DGsZHOGqFdVwr7vvPSMdm59hbcZq1fRdmD5cJiJWi6ziu&#10;AkZxPLX/nOeBbLZ2GsGUt74zMpz7Pw8rZvJmC/uldui1BkvXOo7n7PgNCGPd6Oil+Y59ZqZ8xLO/&#10;sb+zdlhj7QDZOMxlWqzmydpBxTDCAbLW8SFlYvKyXbWOj53ZmZjcm0qDdVOgsZubTpAdutB5/DGm&#10;19EMzCi4gjb+lk5bae2nXZjHY0RjqZtt3lRZY9Ic45ixKQOTaMYl0yyNi9LF43SO0PmG58ecbPbH&#10;Dmfvzslss2S2NQ+r6CbtQ/dsD2UMsAVTe9YdT47J5vl3j2PfZeRh3tBl6DmQKdTmigIo2roDY9if&#10;21Hfvr/nYbbj040KxQjbJo1YnIM013OQMw4m9nM4nxs3VDPuLPtY49j27LRsTOvrANlOrE8eNC0N&#10;Gc59tszpZF1dI0u1eCmvN83+2qoexvruv/j36z9+89qRSrzMKKzTA/ti6yf3IuNZ1sJKhX2FKuxL&#10;lxBiz8fGr5/CSL8h6Mobd66q28FeXykGg3vG0+zIC00ua+IwbyJQalLt6/33P4hM+g5k83rg7bff&#10;w7mE09NOPh3vvfsBjw2lF+/B81QsBbJq06P7UcOHj2J68kWOiX1lLeidMXO2AdVLKQTVA9mgHriI&#10;ZlEGZKnGyjxKfWf1HRKJCpnaXFRUzJvtNVNhYVF1um8K21598MHHrMt9hBmcz5sa2rHjJphjbv2G&#10;FFMjqxRhKaZvaiKkapIqq1Rkqbjq/TpoyFDzGdW9tmI6shRe1en2oKtyOW/SbWJJpQBYvWEFuKbF&#10;DlOa9W8LagWx6n97N02rbrv9HnZw8Mf2T+/HvNafmN8eTx/dfHCA7PSvv0fGe9djVBsf+LYdh5C2&#10;I9Cj3SiE+09BWMRYzPX4DttfuQpTQ9ojuBfdifuORI/wefRI4rFMiNV+V6lPd/8ozPNwx+Z378SE&#10;wMHo7z0WA71HmamvzwTM9OyOVNbsjmvvDU8/ZgwdphrZ/VBk30WmQJYXm4mpvADbVsA2CYcGsl2V&#10;G+0xBwG3N8fKT7/ibQem0NJ9sLJKd38dt+tXJ6zGu++8y4bFV1PavxqdOnbkRWOOceXVXZlFvAPz&#10;ysuvGIXzmmuuoaT+G3PUrWYWYNrsFrp+fWngTym5Ul9VT+rl5WVg8eKLL2bgvIzk5ORqkLVSi99/&#10;/300a9bMfE7Q6e/vz75N7I9Id7JOnToZVVbvSXUVDKteVjA7bdo0U8sqVVfzCUwFsFYqs4+Pj6nx&#10;1XxKS9YylVrcr18/3jV5wCxT66bPCWRVd6uHlNlHH33UqLUW7Lb7oy2mTeZyZs81y1sevcK0K0pM&#10;Wo0XXn4Rl17OPP87b8fX33/NPpdLmPrDOqgc9i+cMhlPt3gKVza9Aldfew0vpLoiJy+XcgHHvZB2&#10;5uOGIfKWq9DjY29egNsge7AnZvtz+77gcDjt1knVc762V6hyQkBD9ZxmmY0ZFu0lJbB+3Ztj3erD&#10;WP0aOTNfYym5Tpiuu/wGt30/L6Ia/mwD61tneY3Vv9bbzgNdjzrjLThoeB80vo7mM42lbe5rfRqK&#10;I8GLWY9GUkH3tcx9vO9oWVAT493Uk9X5b2v/1D0HNLiN1ro3ELPV+9mpqtYDWd4gCqfJj+nXWb0u&#10;znHcSx1nQ/vGWrfDdd6yYqChNNx68dHg/tt3PFvr2lD8Hszx1dhxcLDHxyGPZSOx4Tjf1Dm/ct5u&#10;QaxjGxiPAYPiMGBwPCLConjTiwo2jbfadFjEvtd0BneCrLwHRoU6+tgezHm40TFxts45oHPwIR6L&#10;hzzO9vc7W7jxBhUzLEOCFyGyuxfSX78KGeoP+zJV2FevYF3sRchiavGa71/FwOApcGdrNw8nxBzq&#10;PvCiEZAvzfGefeYVnHXamdUQK6g0PWEJa/m7d5uUWsGe4FaTVNjFi5eYqJYJ1BVNrmSrqhjjPfPZ&#10;Z18Y46dLmLV4DtOTu3RxN/MtXhKFu9mO5mK+rvlvbHZTjSJLkBX03nIzMxepAqu2tnfvCPM5mT11&#10;7dodnTq7MfvBizdjvChkebMnemf0ZaptXl6+EcTcPboaJVTr/BgNl7p5eZvP7+b6t+M6CjgFrlJn&#10;9ew6vWxch1/EkGHDzGdUK6v+tIJiQWpISKjx81EqswD4keaPGVh+8omnzXdpnubNHzUAq/639957&#10;P7ePwtjXbjTimoFN79+LeV/UAVnflZjy/W/IeuUibHn7Dmz5qDlS3n8Ya996AFFdv0J4eCgiO3yK&#10;jS1vZus2X4LsGASEsDTGgHDNecgC2bl0hU7jTY9tH92Fza0fwpbPH3BMXz6M7R/ejsy3mmJM58DD&#10;mlpszJ6cqcVrWffzXEKdPrLPv+YA2TVUZBN5dyxeIGsU2TEHrcgKZD0Isl73PoHoX9uDOjn5VRCr&#10;XhwOkE0mHL773rsmzVagKuXTNXVYBkiffvqpUValnn75xRcG/CyzJ4GllFV9Vu//zlxyKZu9evUy&#10;cCkAliqq16yHPrt06VKTfixgFATfd999dDkLYJDmmdnCw8MNmEqNFVi2bNmSeeyOHHhXh+FRo0aZ&#10;eSzolVIro6i6D4Fs//79jVoreFb9q1RXgaxVI6tnpTYLnK3vHso7NmpH5LruVmr0q0yNvpzpxgLj&#10;sLCwWuulVOoXuN3nnXceruH6t+/QDtu3ORPEmCa5k6C75O4bEPKpN9xtkLUV6UP4kXdAZSPmKNZy&#10;nXftNV+teZ3/rvv5usu0/l3v83XWu+ZzDYNNQ8tpzLSi3rz6LpftaMgMprH1dN2eAzXJaHg9HApT&#10;Y+Nefz0OHPT2uQ/2FTMmJhzruL/7bZ9x5FTdai1zP/ZLQxdgDrVw37Hrug319nmduN7X+tcdj3rz&#10;S4mv00c2I3kTequFS92x3CeE1x77vcF+rW1sYLl7Pa4a3M+Nx1uD47mP80B1yned72rQkMklRsw+&#10;3sv21IujfcV09fms8djZ21jubRxrj4tzvevEqMzRPAezh7PjMsU8igirf45fbVyjh09cj+VbrXzk&#10;KqQnsHWTF52crRseB3getlL79/d80ui27+NY29d5+1AByv68A0R0HHnS3LM/ATW+w5dMI74I6TRy&#10;Snu1CacrCLTn06n4QsT9+C56+f5paigP19jpWA0Jj8dX33ZjneuFuIgKqqXGWiDbihmYErEkJkmZ&#10;PP/sC3DJBZfizNPPZiuXYHONO5bGSK9T5cxiVpDUT9XZ6vNSVWUE9euvv5vjIpquvqpvVS9ZmT7d&#10;yB6xNanFBFl+vwNim5r5Vjh7zAbwey4n+Kre9tprrjdpxzexP22Tyy430Bi1dJlZvlKX1YZHyqig&#10;9V1mlqbuSDPvTZkyja89ZVRXpQtLnZUSa02C9OeepRnTUAfIKqXZaqfz8EOPICgoxIDsRrZIk3HU&#10;gw88XA2wjzzqSC8WxD7Iulit0w3XX8dlv4NuvnPQ25cg++E9mPdlfUV20pc/Yud7V6Jsqj+K46Yg&#10;dpgfpgS2ZYsubxpM9UJU+4+x6flbMa7fMLYLk1dAfaHCgKxfJOZ7emDz+3diSmdvDP3JC8N/6c7J&#10;G0N+88Ps1p8i9Z1mGEd1+HCaPRlF1rgWc2q4RvYvAlnPOfB/7Hms6uABFvqwSEzFbzUgu3ZtMqSM&#10;CkQFlAJZ3WWxHnIX/uabb0warqBTUCu3Ye1kPRISEnjH41UDunrf19fXpCkOHz68ut5UacJSM11b&#10;9Si1WMsS7AoEVR8rFTeNTZD1GDBggKlnFRwrvfiFF14w31X3IWdiLUOwq21QurGMpOo+dJcmgk2E&#10;XRXZhkBWICyQ1fdKtZWDsfWw1l/bLlh+7bXXTD3tVdz2AP8AVKqnrPOhE4EgWUrzU089BW8fSv1s&#10;vWPyJjhbLh2ZYx67G6Gt/ajI2q7Fh+tkbS9n3wqtPUb2GNkx0EgM7AVk1XfTHrf/+BgwlbtDYKxx&#10;bt/no2w3loylM7j7gd/EsuPs3xdnbuz36hVEZ/Pgkdjw/XNUXc+tdiVWOrFSibNevhTRHX5EKNuv&#10;dDkMpk6uceQlp2OvqawrfYl1r6yNdaYU61kgKlX1ww8/MmGdkpJi6l6l0qruVYCqVOOs7GwDd0OG&#10;jUAexSG1qdHnlT7chO7Ep596Br795nuzjCQqq4+wLO+C8y40PWMNyC5fYd4LZi9YgawUWSmzH330&#10;KVP684xx1HvvfWDck+VkLKVTkCuQ1PPtt99JkayPWYZ6vL715jsmHdoALVXTAQMGm/dyc/PolO5h&#10;tkFKqsBVacPWJEOnFi2ew8DBjtTimJUxeJZqrOBd9bD+dAcuY628trUVTaZU/2opsY6UYqqxqoul&#10;p9BNLMkU/Hp6sRwzJA7hXcdiM1PF5335qfFNcE0tnvTZd8ht3Qy71yzBcvYn791/MELC+iC0Tz+E&#10;9+3LXrE/0W2YABrQ39S2N3QecCiyrJH16IL1HzRHT5Z8dOEND3eq7Zo6sbRpSJsg1sje9teYPTnb&#10;76xrqI+sFNlaNbJUZDOZWiyzp4OtkTWpxayRDW/5BpK60bF4Gys3qkHWAaKuICsY7MoUWFeQlQ32&#10;Dz/8YFRMqZRSURewn5QFsjJhkmOxgE7v9+XO0EOtcaSyXnnllUYF1etSRfXQXR0tQ0ZLglAtW7Wr&#10;3qzJFTjroXpWU3dLoJRaLFXXVZG1VFmBpuYThGv9VRurdbIe1nz67j59+pjvqZta7KrIuoKslF4p&#10;vg099BkBvCBb2/3xxx9XpyhrfinLSmsePXo0RnFauGQRduYx4Ug3ANjcviByCda+/CR6fR3E2kHW&#10;xNgXSfYY2DFgx4AdA/+/MeAE2bB5udWn/TyaM0XQFMgG2X8fXBzM766H53z49Vtt6uDzGnKvY+QU&#10;ZezE7MmJ6EE1ttGe0fax/v97rP9t488sD6+l8AuLxSy/UKR+eBsynznLWQ/LVGJB7HPnIfOVyxDl&#10;3g5BPdkai/WzBxObjX1GamwQW+d994M/wZNqLMG1LsgKLL+kq64eutaWWqrXBLKCXKmj6iWrDMXs&#10;nbsMeL75xtsE1YuMGnt5EwfItmatq8rvVF/6JFVRpSarZ2yzG26sBtkggqyWef21NxjIVb2tHtG8&#10;rr737vtx3TU3GJBVf9l72Uv2vvseMDB7A12Vv/zia5bv5RjH4Y4dO5t5lOorsFT68Jo1jjLGbRST&#10;OnToaFKABcRSUaXcCnr1912saQ13QnF0dIwxjtJyBMbdvIII1RVYT6B/iI7ETa+8iqnDN5MzaABL&#10;hVj9dq++6lpOV+H+e+9jxmUf+NO0y917KXp1G0eQva8+yNK9eNLnPyDrk2aYP4htdPrRzKlXhLkZ&#10;EMb16Nl3HEaGDsGOz+7Csm8/hlc4zaBoVOi6T1XraqUWL/Rww4YPH0Sf8PquxSN+88a2d+Va7HdY&#10;FVmlFicytTi5sT6y1SCbXmxqZOO27TYge0hmT8qt7joXA1p9gA2BDBTJ7hVqmqe7iQ710KQWs/5U&#10;sCgl0tPTs5aZk0D2u+++M+8JOAWyUmSlTgpmVQ8rgyQ5CEuRHTFihFnunDlzDFQK9AS0Wu5m5pvr&#10;IbhcxN61UoKt1GKl9MokqrDQ4VKpNGOBqVKA9fzSSy+ZfrB66HstQJWRk2XcJOiVIqvaWethqahy&#10;LVZqsb5H6nJjqcUWyGq9BLKhNLfK5l0omUUJhvWsh+qE5aYsUBdIS3n99ttvDaArNcPaTv1dRpfn&#10;ErbpKK2gZ77eK6VL5PKl2P7uS+j7fSg6M8AP50nLXpZ9wWXHgB0DdgwcTAw4+ub6D0rG/EVbsGDR&#10;ZkwdH0fnX71+MMuzP/NvjEOlGLfzXI5hUzYyRhQnLtOCFIzpH4U/nL1a/43bb2/T/h3XStlWenCP&#10;HgtZB9kZGW9fh6xnzkaa6mEJsGl0J854nvWxr12J+W3bwL/HsnrwcjjGuhudc30DF9C46DOcdXpN&#10;bawFswJWwe0vzrRgKafq62qB7CVsuSNV1o+Zh5aIpTRhteC5gKqtQFaKrOb54P2P2CWEfbszMvEs&#10;Vc9zzz7PgOwNhEBLkRXIatnqRStQXcqOIXr0ZImeIFHQeCdbXgo2LZgVYCqN+YnHnmJpomP+8RMm&#10;EnAfMvApCBWwfvHFVyblWQ8JSqNHj6EY9xPdh980NbByO275/ItGYVarHj1UIys1VoB7N9ttenUP&#10;oKBXju3slPIlnYZfe+1NctIH5jOaZAD1FmtnW7R4EV8zVTuAacCedJT24Dj36jYemz+tDbIqr+gc&#10;EIfJ3/yG1E9uxLAgTwQMGIWwAYTZgcMwdMI8qrlR6M76+8VunZD5UhPMce/G3rMx6Mg+9J27L6e5&#10;IVVX1UvzOyxFNsW031lQr/3O8F+7s/0OXYsPZ/udUROQZYEsVdnkvdXIWq7F8ayTPdQaWSNpq/3O&#10;O62xNbw/kEa1szyfTmOCRcetxCQXkFVqrvq0FtMpzHpYICsgler5ySefVKfuygxKtayCP72vVGCl&#10;+uqh9N5XXnnFfEYtbeRI7JoarNTiDz74wICsQFUpv/puOQirnlZpuZdddpkxi9J6qaWPBcKuKcpS&#10;PKWIahlSWmXW5Aqy1nYotdi1RtbV7KkhRVbvC3a1vXJK1nYKtKdMmWIUa4Gx+uPqey3gFkir9+3Y&#10;sWNNaoZ1wGsdKjnq6v5YaUCWcLtyBTI+fR39fgyzQda+QLRvZNgxYMfAPygGPOlk274znWk5dZSD&#10;s4vJ1OG4sLSXsX8g8I8eJ7kXu8nkyREnNRPbI7FNT7d/UDz/o8fxXzpOqod1p0jRj66z8e0/I5yw&#10;tc6z55paWEGsabFDk6cdb1+PGR7e8KEbu3t3tWo5/MeGX9BKtPljAK656hoC5IW11FjB7IUyayKs&#10;du/uYy6ZVYcqpVRwK0VW0zlnnMuWNm8ZNVQPX78AY/CkzxuQZU3rmaefRYfjDyn4FLK1VxnTcl/D&#10;2WeeY+YzfWfZ5kaP8PDeRpE9/9wLjIJbUlrCqQwffvARHY6vdLoZ32n6y955hxNo77nPQG0zpihb&#10;xlAZdFh+g4B65x13mVpZqa+aX31j58ydVy14CWhlIqU6XLXZFLjKqFattvRYwtY9+rxU31tvvZ1C&#10;WlA1A8nFOY3sJAOsmikdiatTENRjFlty0YdI2a+qgRbIMsV4K9XQhZ+96+jCoB6vupEQsQrz2nyL&#10;7JfOQ8yvL9N1+AvM6/wJojw/wbqwTujNPsK66RHsPxcrf36fNz2uR+znr2C6W1dM7DEEU3x6YPFP&#10;n2GQ7xh4By7Hos5tsenNO9A3vD7Ijvy1K1JfvRITO/qg6+FyLRbIEg0T00pNH9l9gGyxab8Tv22P&#10;U5E9+NRiC2RHffg1UiMGUZFld7PyPOJUDciuTl5jzJossycppw2lFluuxAI7KbJSRKVKdqTLsdJ1&#10;BXNSZqdPt+5wrKKb2WdG/RRoSr2Mj4+vDg4pslZqseaRqikIVD2u5n322WeNwZPSd/WagFXKqIFC&#10;qsGuqcWCYcGu1kFQrWVbD2s+BbJSi6Wc7kuR1bIE5VonPQtore346aefTPqzliuXYwG63hdES7EW&#10;zEr11eszZ86ki/Eusyql7FVYoNY75VRlqShXxMcis/WbBNmeNsj+BSfuv+LHwF7m4f+BtcfUHlM7&#10;BuwYsGPAjoF/UwwYc7TAlRjN/rDrvn0BWS+cT+X1AroSS4nlREU289lzsP39WzGle6hR4pSW+leM&#10;gVxvfQPpSfNZuwbVWAtkBavqrZrAtOKe4b2q048tkBXUXsdU4D4R/TB7zlw6+D7FeRxpxRbISn19&#10;pkVLzJ03ny1t4vHiCy/jvHPONzW01zE1ecSoMUhIXM1U3I4GZKXU/vZbGwo/m6iu/sma1vtx1ZXX&#10;GJi87dY7zKQ+s3cQVO+68x6j3l5/3Q346ONPsGzFCiSvW4fPW3/Ba/V7TG1r80cctat3sJZWKcRt&#10;2rRj1uifnG891dndqCA7MCOZzsYFBNmtTJVeSJOlCPr1fM7Ps40OP3vbbXcQ+tthVVy8gV+pu67T&#10;2rXrKQCuxdz56ziuMdxnNem/nvw7lK7QKzt8g6ndeziM7gixIXQu7zVwAmb4/4H1PzyKtb8+gaRO&#10;b9Hw6xMkdfwAa7p8hiHhswjCUYyDZQgMWIhJ7kFI+v09bPvmUaYqP4jNPzzL+T7H4EB2hfFfhikB&#10;EYju+APTsmV852jNo0lxNMh/LOLafYnhfiMJsuyPfiAdJupcj3dnbfW3v/TDwFETjbiauMMBsvtw&#10;LRbI7mFq8eED2TGffIsd/YcAqdvZLD6HfsV7CLNORXbt3kFW0KbUYoGcIE21oKpBFcitXbvWtNuR&#10;eimIa0UXX6XW6iHXXjkYy1BJaq3A1OrXqvdllqTUYqm1SuEVDN5zzz3mewTNL774olFCpc5qHYrY&#10;V0oKpyal61qqrGX2ZK3fI488UgtkLaBVWrDMngS6Vrseq/1OXUVWIKt1Echq/QWp2gZNguoduiHA&#10;h9ZFcN65c2cD8VqeUrBVL6y/1XaoR48eLBjfhKLKcuRXsA9WGbV5NqKvTIhF1pdvo99PtiL7V5y8&#10;7WXaF0Z2DNgxYMeAHQN2DNgx8HfGgDtTTLvT1GlayBBs+fBemjqdjfQXLiHEXkmApRJLiM149jxs&#10;/fhuTPTrRwMo1VbWroU8nOvbnSDj1nUqWjz9Is2bzq+nxhqzJ05SZOUOLFXyFtbHWnW0et2CWc3b&#10;7Hoaod56p5n/UqYGWyBrnvnvq5iSrLY7D973sDFtUu2s2us0veJq3Hn73cbl9+YbbzHAKri9iwrq&#10;w6xD1Xuqo9V7+v5bmEasSVBbDbNMNVbK8T1UZ59kT9fnmSJs6lppBKXlCmblJiwgFfhK0dW/Nd/b&#10;b7+LDz/6mALaxyY1WE7Gjz76BBnkXjOv1Q9Wy3mMrz9LV+NnmYb8DNOjVT8r06jHHnuSNbH345NP&#10;v2PN8aJaAGntMzkKh/jPgV/gEroLU6HtS4jtM5g9Yfuib+8wDOkdhME9B6CX/2T08JmOUE569mXv&#10;dbMMQqcbYdaTKnpw8AL07jwEEb+FoU8nGkMFsKesr+N49g9YxH/PpRpc+/gWPPvwxkWPwLnwpcqv&#10;HraHEk+1QJaKbMKOEiSnE2b33n6HNbIEWSmypo/sIZg9WYrs2M++RzpzsempjaqSXShjH1milIGx&#10;1clJtRTZuqnFgjal9QrmpKxaiqw+m5SUZNRT6z0psCt4l0SPLMrx3bt3r3YuFmC6mjAptVggK1AU&#10;yKqOVu7GAkL9LVVTrsZDhgwxvWOtulOrNtcCVKXxahmWYqrvsWC6WpblHwJZGU5ZNbL6jMD8C2c7&#10;Ic0roLVqZAWxgmuZTGm7Pv/8c6MgC65znKkVgnnBrLb1zz//NOnQcl8W1FuTtqVN27aIS17NyuQK&#10;FBNkq5jOUEGQzf7qHYJsuK3I2orsIZ1oDuUkZX/WvsizY8COATsG7BiwY+DQYkAA4e6zjKY/UZjv&#10;7YPUt250QOzLlzGdmPWwnPR3xnPnY+tn92Os/1D2JI5lOvFfB7Hap34E5bYdhuAK1rDWNXlyNXzS&#10;3zJmOuu0s3Eu+8Fa77mC7KUXXmacjK3364Ks0oulvlrzSHFtesVVBmSvvPxqs0yZQylt+ZqrWZZH&#10;hbcp31OLHvWabUYzp5sIsqqRvfkmAq0TZKthVqnGBFm5F2seTaqjlRmUNQlE5TJs9XhVqrFAWErr&#10;rbc4lF49Gzjm8pSubH1GtbaCYoHtTfx+pTHLYErTddddzzrgy3iN3xwdOg+v19/VOn6kfsqsq5tv&#10;FML6TCPADkDvvhHoHdEH4X2GIDRiDryDeXOBrtQCVmuq2xNay3FjqrkcibswRV3PblRbrXZm6i1s&#10;/t1gb3TBMNuvHob+w64gm63UYoLsGqYXJ2dV1u8j27LVO0jPKcTq1ELEbd2N2C15SKevUN9ho/HN&#10;zxGk8IatmPd28rFAdmLrn5AxiCZMVDbLindiTykdv5yKbPzqxOr2O1ITVfdpGS4J7lQjKxMjqyWN&#10;QNYC0ri4OBZOP1PdeqctgW0T1Uc9BJ6DBw82qbkyglINrNRTS0kVyMpkSjCpScCnz8skSk7Eek/g&#10;LDCV6qvXLNdjV0AVyAqErdReGUw1VCNrKbJKLda8AlktX/Cpvrh1QVaKqkBW7YSkJAvaVeOr2leN&#10;j2udrj6rdOw1rDdW/1y1CrLa92jcbuNyugX4IHnbRuQX7kYVcxvKEuOQblKLbUXW/gE9tB9Qe/zs&#10;8bNjwI4BOwbsGLBj4P8nBgQTHmx9EtpjMaI92iCtVVPjRGzSiK16WLbWyWJ6ccr792Okz2CTeuzx&#10;F0Os0l59AqJoSNSVcHnePkG2Ltg2CLPOmllLpdVzTXox3YsJzK6T+sRak1RZTVc3vca4/gpmr+Uk&#10;92LV0MoRWDBrQaoFs7fc4lBmrVRjgaxgUxBruRsLSI0xFBXTarBl+x2BqQFUTgZYnZP1mp41vz6n&#10;1GUtT4ZPetbyDTgTgm9sdiPTlZ9Dxy7s8RrQcLquAyojaf60hAA7ieWM/ZiK3Qe9ekegb78xBNtF&#10;8JJ30SGqpH/ncV5PkU3dC8g+98pbSNtVgFVb8hGzMQfLU3YhNb8SfQaPxNc/EWT9Dh5kx1GR3SFF&#10;NjOTBdg5KKAqW1FVbuBtDfvIvkdlVH1gBV11+8hm8jNqv2O5FruaPcnQSaAp516BYVBQUC3YnDp1&#10;ai2QlSJqQbLqbFWbq89JvRTwSu2UK3BpaalZD71u1e4KOFWTW/chwFVqs+BUkxRd1xrZuqnFFsgK&#10;fvcGshaISmmt+xC01gVZax7V4s6ePZtNoX816u5NTJW++rpr0fK1lzFpzjT6PDkcjUuTErDj8zfQ&#10;166RtdVIW5G2Y8COATsG7BiwY8COgSMuBqSkefpHo1/QdCS2+wSZL17KetgLnQArU6cr6FJ8KWti&#10;z8XGL5/AML/hDvfZvwFmVB/r5ctWlx/9wJrUCw4aZAW0tZTZvcCsVS/bEMxaIFsPZplirDRjTRbM&#10;1gVatQMy6caEWqmrUlOtSbAp8LSe68EtAVXpyBbsNvRsANaZZqzlqC5Xk9Tb669la89Hn6ESO4yO&#10;wQ3XMgtivajCBobMJ8SO4dSPrXUiCLIDWYc7mcZQMn2KPKR61b8TYKtTpevUyCYIZJVenFnhUGTv&#10;fxxHWY9nX34TqdkFiEkhxLLTbGRyFrbnlKPX4OH46sc+hwSyw95tjS3h/SivpqOSZk8lFTJ8ctTI&#10;Jq9bi3eofjYljFquxXUVWRkXuYKsXL/0kIOvlFZ9Tqm4Mopavny5US5VPytzJdWa6rMCSPWJTUtj&#10;CyA+BJuqt7Xa6whk/fz8qs2RwmjDrfcElHIvlvGTlvl3gqxgVyZT1sOC13K201F6sepjtb1KSU6l&#10;TbdlLKX51YdLNwBkhHW9Uo3vuIVW245GznqU0ewp9eNWiLDb7xxxP1z/HycT+zv/f+602+Nuj7sd&#10;A3YM2DFgx0BDMWBSN5m6O6LnZKz7piUyWl6AjBdZD2tUWE5KJ36JENvyfKz9uiUdZ0fBg6LU3wGx&#10;Wl/Vx3b2mMo02ycadCtuTIFt6PV9gWxDacZ7g1nV0roqs0addYHZuursTTc60o0FtIJLo9ASaJUi&#10;LIXWFWoFoqZ9D1Vb1eta6qpRcZ2TeZ2TNa9SkK1lWMsUOF9LvnnyyRfQkenEqnl1NXfSGAtgZbbk&#10;5RtJxXU+4XWEUWEjKNzp77Dec/k51akeeRBrYsgJsgNGTjAGxPHbi5CUyomGT88SZC+/zwVkn37h&#10;dWzLzEcUAXbJ6nQsTEjDZnod96SS+uUPveHtF33AF/xKLfZUH9nXPkRKUC+TWozKPUTYPaYZjAGu&#10;pNUmjVeNfQWcqpFVaxnrIaMlpRZbdbCCT8GbzJfUzkagKuVUICtzI9WSqu5UBlGqnxWMWu8L7JR+&#10;a/WRVQ2szJ4EwnpWGq9Vfyr1VkqrVFO9r1pVweHfBbL6Xn3/sGHDqtVXC2T1rHTkP/74w2yjeutO&#10;mjSp1qoptVqp1C/QtErrf/k1TdHN35uuaY5xL4pejk1vtUSf70LQJSD2gPet/cNq/7DaMWDHgB0D&#10;dgzYMWDHgB0Df38MuDEtuFvACkwMHY2trZszlfgcA621IfYS1smei3XfvYgBgX+ii090dY3j37HP&#10;fLh+7l0n4sYbbjEOw4LRA4FX13kPFGT3R5m1YPYaZ5qxqZvdC8ze6ITZW252qLMW0Fo1tHWh1lW1&#10;bexvQbCZBMSqpZVbskklvomgfRWeefZV1sNOgrf/8nopwQ4VdinrkCPRK4L1sEZ97c00Yj5HTECP&#10;cEeq8d+xr/+q7xDIfvNLX/QfMQ7pRMOVW/YggR5OMn16Nr4YTe57rEaRffL517AlIw+LktKxICEV&#10;c+O2IyWzCD36DcEX3/c6KJDtKpD1nIs+L72Dtf6hjj6yVazvZPudSmdqcdKaJGNipBReta+RQVPd&#10;PrJy6hXIqm5U0CZDJwGu0n8FsFJNBayCP82n5ch5WGnDVusafVbQp89aICso1ucF0DJJ8vHxqW6x&#10;Y9XXWjW0gmTLXdiVGP/q1OIxY8bUUmS17prkuqw+uZdccolJrZaCXPeh9jyvv/46Luf71910AwPe&#10;CyXF9K/mY/eyKCS//AR6fRNsg6ydTnVEn+j+qhOovdy//+LMHnN7zO0YsGPAjoG9xcBimvAsQ/fg&#10;aEwP6I3U925H1jMOUydHTSwn9Yp98WJkP3s21hJiB7Jlisx6LKOev2t8fQKW0ehpEPvHXktF9qKD&#10;htj9SS2u52Ds7C0rAyhLmZWhU029rMPJuFqZZd2sAVpOUmaNOsvaWSmzqp9VqrHMl1Q/K0MoTdU1&#10;tAJbZx2toNYydbqN7spWG5/afwtWHe8ZGHYqvLcqbZmvqcWPIPbVVz+g+/Bs1sSuqLfvjBKrdjuE&#10;1b79JxJclUYsJXYYXYpnsTVPw0ZMf9e+P1zfI5D9+meqywTZ1N3Aik35LIEtQNz2YgOyl93rArJP&#10;tHwNm9PzMD8hHXNWpWLWyu1Yn16E4IghaP3dwYIsB5IgG/bcG0jq6mdci0GIrTIg66jVTE5ONim+&#10;gknBbN0+sqqRlcqq9wSVqpGV+ZE+J4VVoCpIffrpp427r/qs6nUpsjJpEuxZkKsWPJYRk2pkP/jg&#10;g2qjJqUeC6Kt1jYjRoww6cj6TsGxPqua3L9LkdX3KrV45MiR9b5TL2gM3nzzTVx66aVGcQ0JCalX&#10;N6vWQa+99hquvKoprr7hWnh5d2MfWUdtcv6ihUh47mGEfRWILoG2Inu4Djp7OfZFmB0DdgzYMWDH&#10;gB0Ddgwc9hjoToil26xfj+VY4OuH9LebIfMZKrFWKjGf0/Q32+1ktjwPa3981UCsm099EDrs61ZP&#10;EHCku379jZ9xBL7oEEHWgtm9KrN12/G49Jh1hdkaoLVg9hrTjkdTrXRj1cwSZk3trNMQSg7CBmid&#10;k1oG1YAtTVxNLa01qYVPQ387wNd6T59xpCzfxnW4Ctc0vZoiVGv4B80nkPIGRB1nYKUSe/sLYuew&#10;FnYYATYcEf3YUqfPeL6mljcUEQ+hd+tfHxv7f26QP9NX9GnqPXQMtuVWYen6HESn5Bll9hmC7KX3&#10;PFqjyD7+3GvYmJaLOXFpmEmInR69DclphQhk/6HPvws/OEWWkrdANuSpV5DQ3g3sY2MU2So2gqli&#10;N1k9lOr7/vsfGAVVyqKbG+dzPpQeK3dhqaFyHlaLGwGqnHulNkphFcQK+PS61Fa1orEmOf1KtZUj&#10;sUBYYDpt2jSz9KVLlxqzJ31ey33ooYfMvNsNbMO03VHasoBSCu9TTz1lPvN3gazWS6nFWqdEpjSr&#10;BVBiYqKZcnNzDXC/9dZbuJSKrEC9U6dOSHP2l9U67ty5E/369TOuzgLdK5pezj5R3o7VZx/ZPNYX&#10;xzx2F0K/8Idb4CpbkbNVWTsG7BiwY8COATsG7BiwY+AfGAOehNguBNLgnlFY2rUjMuhMnN6CECv1&#10;1QVk01kjm0Vjp9W/voO+PWb8P0HsEtP+xbP7Irz5Vhv2gVVK8cWHlFrsmmbs6ljc0N+1ess2ALOC&#10;2obcjB0KrQNmXdVZK93YPMvd2NkSR0qtJgtq6yq2qqu1ILf231J0rfccz1J6L29yuelh2/qLjqxr&#10;nc8bAezn6gKkjr+jCLeLWfs6Bf36D2IqcTgV2eGsj53FFGON+ZFZC9sYPBuQpU9Tr8GjsTmnEkuS&#10;d2EZYXb5xny0iCvCpXc/UgOyjz3XCht35GJWXDpmxKZiasx2gmwxAiMEsgepyBJkPQiyfo8+j5U/&#10;/MZOtvFABXv6oISTo4/sWroWC0gFW1I+f/zxR2NitH79esh12DIskmIr2O3QsYNxJo6KijR9X/UZ&#10;1bf+9ttv2LJlSy3OVK1teHi4gdSrr2aTZBo6qV2OHjKMUkqz1QNW83h5eVWbQan+VmnHAkp9r8ye&#10;rB61rl+i1GKrDle1uE888cQ+XYs1nyBVy26s/Y7WVdslF2SpqoLW5557Dm+88QYmTJhgUqvlTCwj&#10;qmvpaCbY7927N42uErEmaQ0GDBhg0opvY3r1FZez/dCD97OFkDNNOb8Iu4YNRdQ9zRDS2hduQTbI&#10;/pPuQNnrsv936+yxssfKjgE7BuwYsGPg3xwDglipqmE95iOm/dfIZPpwxrPnOXrDvqKUYkdacQbT&#10;iTOfPQdJv7yDPj1mobP3gXcbOVzjKJD16LaQPi3fH1aI3a80Y5eWPK5Qq/6xjbXmUa9Zy9XYNd3Y&#10;tOmx0o2dhlBGpVXasUvqsQW1RrF1qrYC231NUnS1HPWIve2WO/DDT/4I6rnSQKzrvvDwctwcCAlb&#10;wH6wY6i+9kEfilV9+k5Ej7BFfG8ZNM/h2n//lOV4E2S/+KEPwgaNQsrOCsxP2mlgNnJ9Hp5eVYRL&#10;7nZRZB955lWkEGRnxqYRYlMxJTqVTWeLERAxlCB7cGZPXZ2KbCBdpVZ+8CkQtYh2ubnkQNVpOkyH&#10;pMi+9lorA2RSRh9++GG89NJLaNWqlQFVAd9NN1MVJUzefsftCA0LRUVFBfu9zjZK7OVNmhhYkyIr&#10;t2I9LFMkAa/gToqsli+AjGAeuZReqasymbJa7AgaldZsuRoLZC1HY6nBLVq0MOpw3YdqWLXeUnw1&#10;CYgXLFhQbz6ti3q8SuXVfAJwwbnSqq3aW6UCy2X48ssvr+4zew0B/PJLm+AyphCfd/55HIub4dXd&#10;C9tTtxlgfu3113gT4FqmKNyMh5s/jBdfeRkvvvwSHn6kOW4mKN9wA2uFOU7tqdhu2qb2QVWgNTMy&#10;eodhcbMr0eNTgWzcvy74/ykHob0e/74Tq71P7X1qx4AdA3YM2DHwd8SAVLhu/iswNHwm1v3yKnY9&#10;fxZ2PnsWsl+5CNkvXcjpAjPtfPF8MyX98jb6BM8w6u3fsX6NfUc3tnrpRmX7g4+6sM9rk8MOs/tS&#10;ZU1/2QZSjevCrGvdrFRaV5itB7QEWav3rPrPWinHglqrnlY1tVZdbTXcOpXbuv8W5Er9vfTiS1i+&#10;+Co6u7G9jnEYrt1iRyqr1Naw3tMJr0NZD9uLzyMIsDOpzmr+f08qcd14skA2dOBIbMgux5zEbCwg&#10;zC5am2tA9mJXkG1ugeyqDEyL2YEpselYk1GKAOZff/69QPbADwpPgmxXuhb3u+V+rHjwERSPHcQG&#10;pqlE2N0oo9kTkQpx8QlGbWxCIG1GuNN0+WUCt0t4h+JSXHvdNZyuxZ333I3f/miDmPhVKCXIjhs3&#10;Ebcy9/ySCy7CrbTE/p4guzrR4Sps1YHK2VjKpOBRtaRKEe7atatJPRbIvvPOO+Y1pTRLfVUarwWy&#10;+pwgWkquQFY1uKqr1cMyXNLfo0aNMjAsRVnLUTsgC2Rd57OgWuui5el71TtXIBsXF2eWK5BV+rMF&#10;3TexAfL1hN0bOe+NBNKmV1+J+6isenb3xNbULWY7lyxehJ9+/AHNeQPg6muvwvmXXogLmlyCyzjv&#10;zbffaraxV0Q/JGzYjFymFBeUFGDPJqYqe3ZA1MUXIPwjgmywDbL/nyd8+7vtCyI7BuwYsGPAjgE7&#10;BuwYqBsDapXj47cY0/17IfqXjxD54+eI+u1rRP72lXPS319j6S+tsbDdr+gTOI0QK4fb/++xjGTP&#10;0yj89GtPwuFVpofsobgW13U73qeLsbPXbMNpxpfDFWgFs651s3XVWddWPZZCK6B1hVoDtk6gdX22&#10;wLb+8w0G8GXq9P4H3xP6pyKwh67Fa1yGHeZcqoVdTAV2HAG2L+thOfWbjICQhUah/TeqsK6xK/Zs&#10;/X0f9BgwEuuzyjE7PhvzV+/EwmQnyN7losg2f7YVUlgjOzM+CzMIs9PjsrAuqwLBpH4t5GBBtlvX&#10;eZh4432IpTSfG+IBFK9nUnEuSomzqpLdkZGJMWPH0awoGOF03g3rEYpefO5H961eVF/7KP+7X18M&#10;HTkC8WzVs6e0GGUE2cTVa9C7VwSCfIPQL7wvpk+dhqzMLAOEUmylypaWlhqVVq10AgMDTZrxvHnz&#10;kJeXZ/quKi1YKmlwcDB69uyJxYsXm/cEoGq1o8/JDVifUxucjRs3Vvdq1XfooeXLaKlHjx4IDQ01&#10;4Lx1q5RPhzIs2NS8UoFl0KTetvo+LVefU9scGVrpofpcKcZBQUFmvt7hvdCL69WvNwu5qaCG9AxG&#10;xKC+WBA1H1m5js9UVZYxlTgB45k2PGBQP4T17YXQvuEI5vwRgwZgEQ2q8guLOd6sm2U2d84eqrGx&#10;cxH99YdYfurpiPjQD11CbJD9/z/p/3//6Njfb8eAHQN2DNgxYMeAHQP/pBjwJNh4sdY00Gs6/L3n&#10;wM93Pqd5zmf97Zj8+Zqv/2K4+9ROSf3/3BafAPWRHcPyvGaH3Ee2sbY9+6XMOutk95ZmbKUcu9bO&#10;uiq0dR2Or77KaQylelon1Lo+C2wt9+O6z/qsVNg777gH3//gTWfixaa9Tu16WKqwVFt7RcwmvA5h&#10;LWwfstBo0xfW2591sP9iFbY2yEYbMVUsujajjHyahbkJOzE/OQ9PUZG9yBVkH5Yim5aHWaTdmXGZ&#10;mB6/E+uyKxFCCm79Q8RBg6xXt/mYc9vDWM07D1luPwF5iUSqXSgjzhZRki0WcBLyBHqaBJ/lfK4k&#10;/JWXl1WDoPqfVhAwpePquYKfM58p5Txl5WY+CxoFooJHLcuCSP2t+a35XJ/1XklJiZlXrwtAtQz9&#10;bX1Gz9Y8FiRby9DnXZevz1rpzZpHn9O/rc9Z22otW9/rus6u32n+dk5lZfwejklZBcepktvGyZGi&#10;rWUL3jlGnMoruN4aOwE931VFcm5lFXZxvYoLc5A2bzxmP/8koo89GQM+DkIXW5H9B9y9tC8e/j9/&#10;cO3vtuPPjgE7BuwYsGPgnxoDHkw3dd/H5EG4+Setf3e/5XDznIp773noLwNZAe7Bwqyj12ztutm6&#10;RlAOsK2pn7VSj12NoYzTscvUENjqtas4T5PL9J1N6LvzBjp2HsbWOsuq62EdCixTspmWHRy6iPWv&#10;49hOpz+fBxFoeSMjaDHn/femETcUu95+DpANcoLsdIFsIkF2bb4DZF1Tix9u8YqjRlaKrKaEXVif&#10;XYUeA0fjix8PEWRvfxDx516A9O8+AbayzrQq0+ixhQQs+Rcrxbjuo4rgVVnuUD1dH3qlXFBY5TCL&#10;cn0IFAV+erYA1lJOXeez5mnga+u1sBFgWg/9bUGolmspvw2thysQW/M29H2uy97b+9Z7RGyOHLdP&#10;8FoleCXMEl5rPVwGVKp3fmk5dv4fe2cBWFX5/nFMBDt/dtfflhADAwWVRsIEFQWlpLu7YTA2atRo&#10;GIxu2NjGxrq7u7vuXX7/3+fc3e0yRoOCvldfbp174jnPvTuf9/sEbVkols5NQ/ymldjT6C1433on&#10;rHsvwaTFqtjT9fTjr/ZFXUwpH1A+oHxA+YDyAeUDN7IPzJx7miGz9uwQ0h//IwNczdDi2grtlcFs&#10;Ta/ZcymzNUrt2VBbG2TPeM5oVHkuoctPPv4k0wTfwm+/jyGwHtH6w0rosJxjY1/YheYuBNcjVGDX&#10;c1hpLXXMLRyYO8vl/mUViS/GtwVke7HgsNmqzQhOKcUh7ypFNjRfA9kzcmQ1kBVF1j/DoMr6ZyM8&#10;sxIW62wIsquuQJG1w8FXG8OrwV1I6twGFQ7bSa9xxLASreRTESGsRJRCKpclVBKFwQRiS/VUZqm2&#10;GtVNTV3kcvK+BnPyuTKqkoQ5I2waVU8jyBrBU9RSY76q6b1RITUqokYl1KiOmq7P+FiWMQKsEZaN&#10;6qvApBFgjeqy8T3TZYzrMirI8jnjfhn3xaAKC6zzmCWfmI8rGEasY2i1jsetwSxfKy2jkkyllsbh&#10;xrl4Ke/JtZW8LyHAFlKtLuS68risXqyXGM382Ek48MxzCK1/Dzb8aaFA9h/PJVF/rC/mB00to/xE&#10;+YDyAeUDygeUD9woPuCMeYvcmCdrhkcefFjLkz1XiPCVvn4lObPGkOOnnzwbaOtWaKUoVN0qbW3F&#10;VgD4iUcfx7NPPaepsOMmWGsFnQxViY2tcly01yyW2WP12u0E2FXMh93C6sQnMJdhxDXL3Sjn/ert&#10;p4Ds7wOWs/DwJhYgLsVBLyPIGhTZOkH2GCtCHadsezwoB5FZgIX1lYGs5Mjuf5Hq3023IfLdN5G9&#10;dDqQHkow0zG0mIBVXgId77WQYXKYhAxrMEgFUYDWOEqrck2N0Fcm4bXlDNnVsNbwOS0smcsZ4deY&#10;o2oEx9rAa1yXKfgaIdao5BrDjY2fNQKnKfQa12OEUFMoNYXeuj5r3LZxX3U6Xa1jEOVX4FkoVaCd&#10;9iHQC/xLeLaEWUsYNkoJvRJprKc1GEtcqeMyxWWaGptH2xQQ+AV+i7094ffzz3B86HHE1r9PgayC&#10;2OsqFEldoFy9PwDKlsqWygeUDygfUD7wT/rAXDMPjJ+0DW+yV+r/Hnr0moHsxbblqVZu66hobARa&#10;0xY9po9rVziunU9rfC69aCUc+YlHn2Dx2mfQ6J2m6P/XdMxbaE9gdWXosCE8WKoRS8EmM3NHWLGA&#10;0wqrtcyHXc882AOsRuyIGQwxNi3+9E+ex39q23MWCMguw4KVGwmyJTjonablyJ6kInt21WKWfo5K&#10;zoNdYBZOsCKUXXAuorIBy/VXBrKzZtrh+KuNEFzvdgQ8/DBi+v0MhLhRQCwCkY0wSyCtgjOBstKq&#10;HE8Smwax5VRlK8oljFaUScOQ/M/ikmLoCbIspUSwk9xQQzixKUzWVmaNUFkbbOV1AUhjbqwRUk1B&#10;17QCsaliawRcAWipkmxUXmuDr3HbpoqwUcGV7RlfN+br1hSKEjAXgBWZ1aA+iy30tJNOg1NNtKUa&#10;y3+KCLMFXE7uCbJlJZV8WoF8LqejmlupL0Lmrt1w+/BT+Nz5MJJuuxvWf5grRVbBrIJZ5QPKB5QP&#10;KB9QPqB8QPnAVfYBF7aOccYff4zC/ffcc01B9rJg9jxAKwrtuVRaAVxjtWMj4IpKKzD7OAH2sUf+&#10;h1dfeo1dWfpSVT1IZfrMMGJpsTPf7BQslh9kHixb6qxch+UrdmOxpfSENSq1ahLmDJBN0eMgixHb&#10;B2TBKZwg68s+su+1QD3j7bM2XRGTmg9HljR2COYg7cYSZJeu34E+Q64stNjxjaZIZD5m2B0NEdHq&#10;Y1Qe2kGoyqE+KJoiiyhRlS0q0UMvBYoItRoEyv8CsBwCtIaYYv4jcCu5sBUsaMSQWz1BuKCkyBCW&#10;LIuZ5LHWDiM2fW6qtJpWFzaG+5rmtRoLPxlB1/TeqAAb4daoBguQ1g4nNs2pNVVtjSBrquwat2EI&#10;L+YQgGWYcAkLR0mYtaiyegnJ1pRsQzgxinifz2dFHIRYPdvtZNNGWVS/dfo8IDkOKXMXwPWJFxF1&#10;6wNIZ2jxuj8WE2RV1eJ/arZJbVf9UCsfUD6gfED5gPIB5QP/Rh8Q5XGBuTcmTt6C11i9+OEHHr6+&#10;YPYc/WbPrHBcd8ixqVr73NMSQvwkVeeHtf6ybVp/h5GjV2DBYuYJa5WkDXAq1Yal96uZ+VFWIbbB&#10;6jXrsGzFDrbesWO4sTOmcZl/ox9c7jEZQouXMbR4o6FqMWs4nQzKxqmIgrNB9vO23RCbVoBTpFyn&#10;sDzSbgHiyD5LN+wkyK6+7BxZCS12eO1dZN5xN5Jva4CY116CbtFsFi6OJ3lJLCx1WRYsKtFChVmR&#10;V2BV0I0AW0pwq4bYcoE1KrIyRH2lylgiOaOVJSgsL9aU3AopEGUMTa6qPGxURrWVynqrqgcb1VpT&#10;uDS+ZlzOmO9a1zprf94InqYgbIRb03Dn2oqx6XpMVVwNggXMCexMgjWwLMG0nDbR1Odq61WiWGvv&#10;Q+CnOSsL+TiPkwJFDNmmrXIJuzmVepTkJaPS/RQS/+gHr/oPIf2m+5Hf4H6s/9McE1WxJ/XDoWah&#10;lQ8oH1A+oHxA+YDyAeUDV9kHJIR2obkr+vSbSKXykWuaK2vMtb3YnFljqPFTosyeV52VasMGhfYM&#10;lZZFnCSE+OEHHsLzzzyLL1t1wtARi2C+zJVtckSFNQDstFlUps1OY9GS4wwh3ok1azYSYLfBcjlb&#10;KS125fs1/WMvF/r+jZ8zFntatHqT1kf2KMOKHSm2OkcWaiD7ZFMTRbZl++8Qn1EE16hCuJB0XSKL&#10;kJAPLNtoANnZbEp7qUaaPo8zEQTZk6+9hazb7kDerQ0Q+9ADSOnbE+URfgQ0knIpN0JVVSTFMoKp&#10;KLKiQRra6xjyZDUlVkugJcQS5iolhFhTY6nkMiFUuqRKFV/T8F8juBrva4f6moJt7XDfukKKTdVV&#10;4/umkGwEWSOomq7f9LXaIcp1bat6f4yh1TomvRLsDZWwNHGWajTVWN6LIlssObAsjqXXE/wJtGU6&#10;eSy5xwRZWqaY9qlMi0bO2mUI/PgzRFKNza93L/IltFiB7CX79aV+D9TyaoZR+YDyAeUDygeUDygf&#10;+C/6gIDc3IUeBLuj+Pzztrin4Z2Ev6euaRVjU6C9FKitBtrzQK2hbc+zDCF+Eg/d/yBDjJ/BFy3a&#10;4s++UxlGzb6+izy1/Fc57qkzWfDKzBXmlnZaBeK11lsIstuxZOlRttORXFkVRny+74TWfuevlTBf&#10;swWRmRWwpxrrHJqL09HF+MpXhydNQ4tbtv8eCQRZN4Ksa0Q+TpN2E8mZyzYYQosvF2QlR9bxDYLs&#10;LbdAf8vtSLijPuJafYbyI3uA7GSGw+Ywv1OqCrMPbIWeyiphVmsxU8VuVeCm0a3kgRJkKatqRZ6k&#10;dq+AbBEVR0PH1H/ZTRhez9zWIoIsod4IsiLWlhBytT68PGTpE1sg1YmZT2zoKsvF+W8hQT+zgmHX&#10;onoHeyJ8aH+4cfYo7Zb7UVTvLmTfVB/reqvQ4v/iHxZ1zOqCSvmA8gHlA8oHlA8oH/g7fEALMV7s&#10;janTt+Hdt5vivrvv/VtA9nIVWk2pJczKMA0zlseyzgfvewDPPctKxG26oW+/mWyNc4DH50Fh5HSV&#10;AuuMuQTYJUvtWbxpB9au38KCTjsItEeowLowhJhjlvK9C/neHIqofw5aCUu2go1huqsT+8e6RubD&#10;PVaHr/0Iss0+r8mRbdXhByRkFsOdlOsaWaCBrKbIVoGsrOxCG6z9vqbICsi+9RZyb78FFbfeisz6&#10;tyH2lReRM3k8yoP82eSUe8bCTUwARXkZQ4Q5pHiT1klG2FXChUWC1EC2SpXVij8xhJbwK8Wiihma&#10;LK1o/nU3UWBLpHgTLWEEWQHVKp4v4SFLkWJRZQVoi2gn6csrbXakDFZhWb42yssKkbVvJ7xafwGf&#10;+x9A9s13QlevIXJuqc8+sosZWqxyZC/Vt9Xy6gdY+YDyAeUDygeUDygfUD5wcT4g4LaQ+bLTZm5B&#10;43eb4n7C7JW23bmUz1+KMlu7L+0Tjz2JRx9+DA/cex+ef+4FdOrUA0OGLabKfIz5rl7Mb3UzqKsM&#10;EZ674DQsl52sUmC3YvU6Wyy2OEylVnrGnlYAewmh6yKi9hlsRRa1QTzFVReB2OgCeMbpzwbZlh1/&#10;0kDWjZQrYcVOEUVajuyVVi0WkHV4503k3XETcOvNKLj9VgTffScCv2gJHSvoIiudBMYNFZOaSwqZ&#10;G6sjoDI0lpBapFXblXzQqmJPArJUZSs5JIdWgFeWk4q8/1qQlbY6eg5Row3pw4ZIaxGmybjlfKLj&#10;g2JCLJEVOUTYfI7iSlZ1Zth2ZUkBKlMTETtzGpxefAYhVMTzGeJdclND5N/esCpHVoGs+kN0cX+I&#10;lJ2UnZQPKB9QPqB8QPmA8oHL8QGBWbMl3hg5dhUaNXofj7A40qMPG9rySLjxpYDp5Sx78TD7pKYY&#10;P/bIYyzg9D/2wX0ITRo3Q8/fRrAv7gqC63HtOKoBloqzFHFaYnmMua82WEMFcYXVLoYPH9KqNs+c&#10;qwD2cvxFQLbvECus2LQTiQWAW3QhvGMK4RNfooHsU6aKbMuOPxpANkbHJNoiOIYXIi73SvvIsl8S&#10;Qdbu7deRfUc9gmw96G6/GeG33AyPJ55GziT2lI2KBnLZsDYzlTDLDRJiSxkqnF9epPWYFUATftUE&#10;V02mFZCV6GK+Lv1UKdXqpf2OkfL+TbKsgKsALI9ZYoa1ws1VICs1oLTUYt6XUK2Vgk+5tEYaCpFZ&#10;mc/necwlLqJts6E7ehTBXbvB7d57kFD/VhTXrw8dC2/l3dFAgewlzAxdzpdQfUb9sVc+oHxA+YDy&#10;AeUDygeUDxh8QJTLWYzYnDZrN7p0/Q3PMFz3kQelCNRjf0shqHOFGwu4ynuivApcy/688sr/oV27&#10;79DrjykYN3E72+hIOyEvrRKxHIccz4JFToTWo1ru66o1O7B67WEqz8eZkumkVSlWIcSX/92fPc8d&#10;/YauwqrNtkgh0njFFcMvvgh+CXq0Phtkqchm6eAaWwLnqGI4RhYjhkLpEusd+GPw5bbfMYDskbde&#10;ZquXeqi4rR5K6t+M9NvZU5YVcyNZKbnkmD2QylxZAVnJl2UFYpZxYu/TIuQSZAtIsFopKGE5gTl5&#10;wiFgK6qkMF6pViCqSq78N4GsHIskvQq4SzixRBpXsa3AvJYcyyEtZgXq82mYdAHZihzoSjg5oKMa&#10;GxKOmAnT4fHKm4isz3Bigmxhw1uRz/vcBrcTZFVosfrjcvk/Msp2ynbKB5QPKB9QPqB8QPnApfmA&#10;FEGSAlD2GDN2Md5v9pFW/fd/Dz2qgeRjDz9+zdXZxx55vApaDeD6+P8eg4QUv/Dci/i8RWv0HzAN&#10;4ydvJogeJZS6cF8NObBynLPmOVJ9PYmVqw8whHg7rNbsJsge5zHZczkBXEMhp0uzifKh2vYSkO1P&#10;kF2z1RYZzKH0T9AhMKEYgcklaO2vw9Pvm+TIftGxO+IIsi6xpXCK1OFkRDGiCbLmVwyyJ3D47ZeQ&#10;TEW2jKOUQKu/8y4k3P4gvF94F6lzzFAZHMhc2UyCbDY5NptpocUs4lTKtjElyGbrmWKBWQE5I8gK&#10;2MnQQmtrikL92xhWO56qYlfCrcwk1oamUBtfKBSSF6W2kghbhgz+m1ORibJihmynJEG/6zC82nwH&#10;97v/hwyqsIW33YScO+sho2E9ZN1xM0F2kcqRVaqs+rFVPqB8QPmA8gHlA8oHlA/8bT4gBaBmz3el&#10;wunKQklHMHzkDDT/8BO2sXmOUPk4KwI/zLY2j2hwK9BpDAu+nJBio9Iq65JQYUM/28fwNKNDn3nq&#10;Obz5xrto0aI9BgyYjklTtmDajCNaX1dpoSPhw7PmuXA4MZzYAcutjmHFKlsOGwLsQVgss+dxOGrL&#10;T69qt6MA9upAuQayw1Zh7TZbZFG4C0rSISSpGMGpdYFsp+5UZPVwjS+Dc7QOjlE6xIoiu37nFSuy&#10;hxq9jKQG9VBOeColzJY0uBMFDR4nXD0Nx87fI/XAPlYwJngVZqGsIB368kKCbBkyKTems5JxoQnI&#10;Mh3W0C9V7gmyUsG3qvXsv5Njpc5VVXViZhETUw0qtKZMy5N8PimiIl3O4k5aaHEue8dmsp9sKsrd&#10;3RE9eiYcX2mOQPaOLbitPnOU6yH97npI5khj3rL1H4swSRV7+tt+uNWP29X5cVN2VHZUPqB8QPmA&#10;8gHlA/8GHxBgdIP5Uje2p7HHvPlL0b37z3ivcVO88tKrhM1nNMX0Yba6efj+h7QwZAFRGfK49pDX&#10;BVa1z8hy/NwjDz7MljlPE5Jf4HiR630TLT5rh19+GYZhIy0wa+4Btso5zpBhZ0Kpm9apZQ5V2Fnz&#10;HFjMSQo3ncAa6/1UYHew+vBehhCfZPiwE5eXIS10VBuda/FdrAHZXcgi9wSnlCA0RY/QtFK08dfX&#10;UmS/qQLZhDKciiuBA3NlY5lYu2SDLf5gH9krqVp8vMnrSCHEVtx1E3R3suATe8qW3/Uk/G59BFuf&#10;fRVBs2cCsaHsIZOGiqJUhsnmM0y2COmlRVRlWcxJ4E3qHYkCK+qjFl8rIMt8WaloLMPYm6YaZ//5&#10;UGNjTqvp/flpu/Y+Gwo8STuiIg7OK9Au0nrHAPMayOZygXwapayUdipGVnk6CsoZpp0dg8yN63Hy&#10;03ZwvOdFJDV8FPrbCbJUxDPvuxlp996CtPo3sf2OmQJZNQOrQF75gPIB5QPKB5QPKB9QPvAP+gCB&#10;dv5pLF/lgX0HvDjssHLVWkyYOIFVgr9Dk0af4s3Xm+LlF9/AG6+9y/GOBrqvvMgh9y/9H1579Q28&#10;/WYjvPzCa3iR4523mrFI0ydo2uRz/PBDf/zZZyr6DliA6TP3Y/L0o4RQFy3fVZTX2dz23AWntHBn&#10;c7bNWb32OFat3cd9sCXI7oHVWnsstmRY8VyZPJCwYQWv1wJeTdcpIDuAiuy67buQQ9QJTStBRJoe&#10;ERllaBNQF8hmU5FNpCJLkHWK1SOGIGu+gYrsFYKs/TvvIPP2m1Bxxy3MkWWxoVvro/yOB5B8y304&#10;Vf8+eH/eAnkblwHJbMdTlkxky0FhRT5y9AXQSSseAmwpwU2GgGw5AbacCbPlFToOarcVDKplgagy&#10;xthKF9oyrasshxSBYgxyOWOQZZRyaK19qPDKkAJRouhqyi7708q4Wu1oS7h+qSaso5wqLXKq0lkN&#10;PXIlp1f2jQdTUSqtdUjlVFSr46VlhzhkD+WYdPyvQIpflbFnrnYsVSDL84M8rryY6yvhUqXZrPRM&#10;JbY0AUUeDCnu8wuOP/Yswm5/CIX1H0DpLbdBx4JbhXfdjJwGtyKLVaSteytF9lp/EdX6/w0zxuoY&#10;lB8rH1A+oHxA+YDygWvpAxJuLOrmbIbyWixzxc5dPnD3DMfO3T5YZuVC0NzHtjfLCaLbMGXaRgwa&#10;vBB/DVqAgYPNMHjoIowax4rCc3ei/18W+K33AkyZvhsLFzszz9WRvV4JrQwTnrvQnbmsrrw/xbBm&#10;R8w3OwHL5XZYtvIoFeEjWGm1l2HDu/naPoYRG5TXGXNYuIn7di2PXa37bPtqIDt8NaxtdrMAMBBO&#10;gI3O5MiqQFuC7DOmObItO1ORzSmBe3IFTieUwjm+FHGsELVk45WD7MnXmiD35tsBjsqbbkXlrbej&#10;lDBbfEsDZN3cEAF33onwLl9CZ7eZKmM4wS4RpaVZBLMirb2MhBOz7hMYZayBbJkGpWzTQ9gtKc+E&#10;rpzLVgj0EuYoVZYw7lYAsJz35fxQKT8sQ1eu53J6rWVPidaHVoBY1km4ZIubcj0xU6pKXeFN1lBM&#10;MM2jSppP6izgdkRRlaGTSssaTJeihPBZpmPnVx07wZbw4MoMpF7J92SUM1S4mMdVUJ7NfrA5KGJ7&#10;olKuU4NtUWQZVlwpMCs24XsluhS+RZBN9ETE3BE41vgl+N51J9vt3Imym+5Aab1bUHYzc5U5qVDE&#10;ytG5NzFHliCr+siqHyf1A6p8QPmA8gHlA8oHlA8oH7gefMAAtIYxl8WTzC2cYbGc7W2WOhEuXbSx&#10;2MIJlitcCJyuWLREwpNPUtFlvuq8E5i38CQB1YG5t44wt5RxEossTnAcZXiwHdauP0Hl9xDWbzzC&#10;VjkMGV61lyB7gOs6jkXmDvy8QXU17sP1YJP/4j4YQXY9QTafvBaZWY4YGdmVdYFsDw1kPVMq4UZV&#10;1oUhxiwMBYtNVx5a7PB/7xGa7gBk1LsNlbcIyN5OdfA25mzWR/Rtt8D/2ceQNvRPVHofY35nNMEy&#10;WVNaSwX6CLOaSCmipabIUmUVBZYUp6/MIuxl876IbGdUZMsIdFXljYm08lhGKWOS9dKjlohIVKxW&#10;ZAVmywRmGbNbeRUSbgVkS9k2p5jx0DqCsSiywp2iysq9VoVZ9FYeR4WAqQawVQdXtb+yh1K9ubA0&#10;F0WlOXzG8leE8PISLi8rZLw1uZ1wLzDO4ytn0HF5BipzwpGyxQIOX78Pt6ceROJdDaCrdyvKBGI5&#10;ym+Sfr43QX/zzcirp0D2v/jDoI5ZXagoH1A+oHxA+YDyAeUDN4IPmMLknAVOWnjvoiUneH8cq9c7&#10;YPU65rBanSCIShGmwxqQriSkWq0+QmA9jq3b7Tns+PwQLJft5bIHqO4e4eePEI4dDBA831BpeNos&#10;Ba/Xk0+YgmwBRTxRYmOzyxGbg7NB9suuPZCUWwLv1Ep4JJVpMJtE8lq6xRZ9hjJHlvLupR7cdPaJ&#10;kvY7tUEWVSCbc9utSLrrdiTc2xDR9e9E3NMvoXD6FCAxEBW6RAJsLgqY90ldVgNAYb1yHaFWz6Bg&#10;gTdRZQmzOiqz1Dc1ODQ04uGoCs+t6rzKTxMcScGlVDoFa6Xor3S2kSHsqoUrM7RYy7m90ptWjEn2&#10;06Ama7m82h5Ud9MxbFfb06r9rdp3eS6h0QY9tpSFrwiwrOJcLgDOYy4pZufcQu69wKzkz/I4S2gh&#10;6r6E22RkH7WB60/fwP6JRxB6V0MUsHdsCdsd6evdhFKq4eW8VyCr/nhd6ndZLa98RvmA8gHlA8oH&#10;lA8oH/gnfUCgVvqyasWVqJjOZKXgGbMdCKJOWLLMjWB6mvcuhrHUhUqsMxZxmFsyD3b+KcxkiLAB&#10;WA3QKuuaZqL+1g4fni59b6vypqfPdmJBqCsf02YZwpTPNf5J+15v2zaC7IYde1j4F5oSG5/DwaJB&#10;7QJL8OwHX6Ce8fZllx5IJsj6pFdSlS1jiLERZHdddZA1KLL1kU2Qjb/zVqQ/eA+y69+D6Hr1kdjs&#10;Y5RZrwESQqgyZrC4US4zZnW8L0cRk2VLipkjysGYYiq0zIcVuKNSaciLleJPVRCrUW9VWWNpOlsF&#10;t8aOs6ZQKVArxaQkjPlqcKxGrYRtFHIQvDUJVjZYdSfb07bJBeUtw3Mqwtowvi7vEWolJ5bHWVrC&#10;cGiGPpfq+KpOlFzD8qJElxL4wQJZJf4u8O/fGyeeewZBd9/P3r0NUMLQ4pI7boOeSqyEFiuQVX+E&#10;rrcfKrU/yieVDygfUD6gfED5gPKBS/UBI3gaANfJAKZVY+rMUwRP46h571wwagDkuoese+5ChjGv&#10;8MDSFZ6898TS5bxf7s7hob1ueHy+4YalK90Z3iztfAwQLvfGoUE5KyBP5X6Y7mNt8L1UG93IyxuK&#10;PUmO7C6maRoU2bhsDmJP20A9Qdakj6wossl5JfDNALzOANmrr8hqIHtLfRQxtDiv/i3IJmjl330f&#10;kurfjcg7HkT2J+1QsW4DKnPjibA5rNabD2bBsj+qHsUMrS3TqicROrWUUgIfKVTLpZVwYQE/Amyl&#10;VIgiABpKHVf16BHptUpwNQVZAcoSEmypFGEyLnAlqqwGstyCKKc6gW6RfA3FlUWJFVgVhVmqMRtH&#10;VSHmaqVYU4xFceWDEh0Do4t4TKLwEmD1rFAl7YmKRbOtzENlUSIQ5YPkeTPg9Mpr8Kp/F/vE3gdd&#10;/YbMhb2Fucg3oYQ5sQpk1R+JG/kHTe278l/lA8oHlA8oH1A+oHzAAJyibBrUTYG92oAqOa6zGTI8&#10;e4GLYbCdzqIlbmyj48twZB9trFrnzcrEXli33puFpQKwe28gbPcYRwBsd/tz+LHYlC/2HQyA3clg&#10;nLALxvGqccI+CGcPvs/Xq4ddIJfnkGVPBuLQEX/s2uOLXXt9uS3jvR+f+2HHLl9Yb/DkvnlgtbUH&#10;Q6O9GArtwaJULixQJe2ACLqiCmvQ/u8vQCVtkPoNscKarTbIJg+FpuoQIUOqFvvr8HSzFiaKbC2Q&#10;9aAim0zKWrr5GoEsc2RLbmHu5q23ooD5moUMgc2970Ek17sT8bc+hPQ236Hcnvmy+QmEtQzpjops&#10;olsBE2WFEbWQXckR5SjlEOArl+JNWk4t1VkCrMBspVbNSXr3GOOIec/lJIRYoFVUzRIpwsRnDNq9&#10;OkWLhZeZb1tRzLUTZCskzFhTfA09YEWFFXAtliJQUt1Y2wfD60aAFYiV5bXiVsXcVxbekgVKGf6c&#10;U1rMrjvMH9bKR+WgLNQVyWYz4fXxx/Cpfz9SbrqLlaHv1FTvonr1oGel4nLmISuQVT/+6gJA+YDy&#10;AeUDygeUDygfUD5wvfvA+dRRAboF5m6sKMyx2JUqqQc2bwvApq3+HH7YuMUHu/cF4sCREBw4HIyD&#10;h/n4UACOHAuEg1MI7B2DcZLD3jGI90FwdAqGy+kQuLiGwJn3zqcNz+XeOAzPg3DKhcO56l4e1zGc&#10;+ZpxGN+X54bHgdXvGV8zLBvI9XL/HAO5T4YhjwWCDx7214ZUb960xQsbNnsxz9edBa1cGFptCI++&#10;3s7n1Qidnj3fA30GLYfVxq3IIOv5M6Y4ODEfIclFaO1XjCff+6QOkE0XRbYcGsheoxxZTZG9rT4L&#10;DrEAkSiFDepD1/AO9pi9m8Wf7kVcPebMPvwidL/9BezbC2RFEdkyNG02h8gnhXoFZlmEWINZuSe7&#10;VofnisIqBaJkVAi0CvgapdAqoJUUWgNYVrCkUgURuVwb0pLnSm+i9uoZ2lxMCtVRPZV91UpPCcRK&#10;4Sc+l2FozSNqsOF16f6jwSv/KReVWd4g4RqPsYRqbK5ex5OZSwhmgHhlJvOJA5CzYhG8PvgIbnfc&#10;j+SbmBN7810ov5n2ZVXiUireZQ05blOK7PX2JVf7c/398Kpzos6J8gHlA8oHlA8oH7g0H7jc6r4X&#10;kys6k+G2okiaLWGPWaqTNjv9sf+QAF4Ijp0IxtHjQVRKBS6D4XQqGI7aIBgKdFbDqOG5EwHU8VQg&#10;7wOr7+WxDAcnGQEmw/ja2fcaZGrLG0bt56bvXepjJ+677Kdxv+SxEYa19zgceAx29qLu+mHzVi8q&#10;za5/O8heCFRnst+utFESVVyKaUlotow5VMe10GqtH+/5xxyC7B9/LcWydRsZNVwGj4g0+ESmwzcm&#10;C1/7FuHxxh+fnSPrp4EsF77WIEu1UEeQLSXIVtxxO1vCSBXj21FImM295xGkNHgYKfc/g7zve6HS&#10;w4WAl0bwS2eQcSFxVlraEASl0K+UApaONFWwKMqmcRgVTi1DVlRSLi+jKilVA0bpLasn1QrESs/a&#10;qwGywsyFXFMuN5RrKMPE9Rv2iyyqRTsbh1ZoqmrIMWggS6ItYw6wtAQSxVlAVoobi4Kbx8JPRWzJ&#10;wwayqEjwQ8oqM/h/2QoBdz2KRE4AFN92D9DwXlTcxJ6xN1GJvetW6AmyxVS9lSJ74S/Nhb5U6n1l&#10;Q+UDygeUDygfUD6gfOC/4AMXghWxgQCJIc/T8HgeYcXMXPq0SiVgg5/UtR7jewKqAjsLF59msSZ3&#10;Vh52x4ZN3ti2w4fhvt7Ys88Ph4/6E1r9CW8BGqyecqFSWqVwGqDPAKimwwCl54bRG/E9Rx6PdowE&#10;b4FbF8L5adcgTakVSJRw46vpl+c7/4bzbjjnsm05f5bL3WC9yaAYb7c1nLs9+/1gY+uLdQyZlvdW&#10;rPbQlhefudC+zlnggV79LWC+cg1iM4rg6B8Ll4A4uAQn4kvvAvzv3Y/OVmT9MypZuZggS5i9poos&#10;QVbP/M0Syd9kb9NyhhgL2BazHU/pvQ8jt8EDiKl3B6L/9xIyBwxH2bHDVGZjiYaFVGdL2EJVwLMG&#10;TgUQJd9U6vcW8j1tUF01AqTApSizosRWVVRiZWFpgSM9aSW8lyHLfPNq5MgKK2ezOnIqWwSlazBr&#10;2A95XWC1QgDcCNVV6bsa4GoqshSeEsDm4BNRZSWMWopR6QjH+nIeVVEqS3f5I2fNUrh9/hmc72Gb&#10;ndvuh+6WexhC3BBocBcqOEEgdi0hxBbWZ+g2QbZEFXu64JfmQl8q9b66eFE+oHxA+YDyAeUDygf+&#10;LT5QG1YMuZcGIBJIMYKq9HOdwyHQaUYF0HKFFC46zbBeyTv1Yn9WD1YKdmP7Gw/2aHVnD1cDWMn6&#10;jeuQz8vr8hnJAd201Zv5ov7Yd8iPYb8EVeaQ2lPtFGAzKJKiQErIrSiufF4FqzcihF7pPhsh3WgX&#10;gdkTdgFUqL05AeB6UQrnuXz2XBMNRliV8yZDJicsWB1ailoJmO6wZagzFeHtnHTYf9Cf8OqDLdu9&#10;tEmIteulGBYLXPFcmy9l1WgT/7kYNVb2de4CT/zW1xwLl1khKjUPxz3C4eDN4RuNVl75eOSdD2tA&#10;tpVULdaKPVXCK5WhxQwvTqaEaMkc2T+vcvsdY9ViDVxvqacNga4yVtaVXqclN9+O/NvvROod9yHm&#10;tgcQd8+zyO/4Myr37yepChqKKlnE0F1mtUoYLuG0qLQM+ZRnCwi5eVxCOq9mVymihVJUScufNcCs&#10;JotWxflWEhgFX0u4rIyrAbIS2pzOfYlnHmsKA5dzRO2tUoW1ak9VkrFWvImgKiqsRBHrJMyZ+yk5&#10;s3oZohbzuEqlwBVpVtOLy/JQHuSO1MVzEfT5l/C753+IvvVuVoC+myB7Bypulj69NxNoadP69VB0&#10;Rz0UchTfqkD23/JHRx2HuoBSPqB8QPmA8gHlA8oHLsUHtKJIBFTJp9SKI1VDZlVRJCpkUlBoAZU1&#10;CeVdSlBdtcZTg9JVaz2xZZsP1m/0JrC6sxiRp1YgSUBFIEWKKM1deLpaLBDYNap0Uql3/UYD7Ow7&#10;4E9glaJJoizWhPk6UV0USDWC6pnK6r9LVb1YoNVCoLUw6KpQY9pIbHbcjqHVB/0Ii960vZsGsLXb&#10;BtXlF+dSV+XzEvqrhQATNiXvVs6/rHs583Ct1rpriuqWbd5Yv8lTK361cbM3QdVDy0UWHzEzP60N&#10;Q9iwQaE/lxJ/Mftq3H8B2Z59FmO+5UpEJOXgCHOY7TxCYecVoYHsw2+/XwOyLTsb2u94M7RYINYt&#10;uQKJpK8lm3bhjyFreJBXr49sNchKRV0WIiomdMm9EWZLqR4W3XYbcu64Exn170PGzQ8i4+H/Q953&#10;PVGxYweQEkeAzUNJWT5DcIupbpahSF/EIsFUa6mC5leUIJsgmUmYzSEQ5mohuWzdIwWeRJU1AVl5&#10;Qf4jKmrjaoCshCfnsKRyGvdFYFpKMskmNTXYWK6YEm0F2wiVsU1PqXTpESWZMm0B90LKOIlCrOPn&#10;C3UMpi7K4TESxxlSXBYRiLQlZvD85DN43fkI0m99kNWJ72N1YoZq33oL9MyFLRGIvZ1FngRkOQo5&#10;ikWhVYqsUmQvkI9wKX8U1bLqIkr5gPIB5QPKB5QPXD8+YIQVQysaQyVfoyo6i6AiYb8Cq6KkLrZk&#10;KC/VNQHSDQz5XEM43bjFm6qaL9YTVNZv9NRel6q+0qN1kYUrIed0dTipUVUzbkuqAs9fRIV2pZum&#10;tO5mFd6jJ6iwOhhgTFRVURENKmtNKPDFgt2/eblq9VkLGTYMgVgpRCXgeoSh1Tt3SaEnb+1ciK1N&#10;QdE0hLuuasYzee0nsCrnXoBVzpP01tX8gEMmJmSyQsJ+rXnerQmsopjLJIYMK8KquSUnK6oU+dqK&#10;6sWEoF/O74QGsqLILrVCZHIejrmHwsErDA4+UQaQfeeDWiBb3X6nnH1kK5BEkLW8xiCrp1Kov+0m&#10;giuhi/AlUKsj1OoYclzMolD5tzZkj9kHkNqQOaD3P4+c5u1QarEClQlhJENiKoG2vIT5oqUFzC0t&#10;hE6fj/ySAuRSsdVUWdJjFgExh0Ng8SyQpRyqqbJMnpXB0lBXWutJE12lgFSRFJCiyiohw4w0lhcN&#10;ybJF3EYRtyuVjasKPuXLPpYVI6e8iDBbTGVWx4JQhdCXEIXLsoGCVBS42CFk1Eg4v9UUvnc/itTb&#10;CbHMiS1lYadSLSz7ZuQ1uAl5VGCNthQlVlNjb76VObK3qj6yCuQUzCsfUD6gfED5gPIB5QM3qA+Y&#10;wuqZ/UYNLWlEVZN8RSmOtIxQKQqqjI1bfbDNxpfVfb20Vi87tTBQbw06JUzUao0H4ZawSjVO1nGh&#10;3FZD2xtDfuQyKzeGuPriyHFDpV1jDqfci4r4b4bQizk2TWGuym+tLtxEoHeuyvU15PMKtAawurIf&#10;W/34YquNqJ6cRKDiLefyfHnGxjBwY66xMYxXVFWZgBAAlXBgCQGXCQxLhvtK6K/VWg9t3RKaLPnJ&#10;87SJCkNvW2lfdM5iXH/Td8cIsmbLViEqxRBa7MjQYseq0OKH364NslRk/dIAb61qMUOLCV4WG3fh&#10;z2uiyN5OUGUYMVXEEqqIxbffhHwCmIxCwqye4cal9VigSJRG9pjNqH8PW/PcheRbHkfCe58ja/5c&#10;VIR4EAiTqXJSRi5iA9y8TFQUMpC3jF1WSY4Sapxako+0kiLkaW1uDFHFZyiyWo9ZAUqCLMfVAFlB&#10;YVF2tSHVnARiJaG3GmL5OsOKy6QHLl8WvhU1Nr+kEIXFeSgljFeUMhe2jEWdCLEVGZHIPrgdnn/8&#10;hmMvvgqP2x+gEvsAygj4FbffhUqGE5czNLuINsxpWA9ZDeqxP6/YkXalEqu7iUW1WPypTECW4du4&#10;9SZWjCb00r7rey/CxMW+6g/a3/SlvJwZKfWZ62e2W50LdS6UDygfUD6gfOAf8wGpBFsVArqQuaYW&#10;y1yp0LkyBNRQZEdCP7UQ3v3+bD/jRyjyZ8Edfw2KNhNYBV5WEGoll3Ue8x1FWTMqqhJ2bAou5ztG&#10;WU5gR0JPZTsnqbpqKqKA67+swNJFg6pJwSmtxY6xVY9Jex4B2hOsNiwtdQ4dYZ9a9pGVQk3WGz00&#10;RXwZw7BF9ZbJAbGxTFRcbEVogVeB1tXrWMWYKquornJ+LJa5az4jIeNS3VjCf429dy8Ex/+Yn1dd&#10;k2vFngZYYInVWsRnFuMUCz25BcbBlcWevmKxp0dNiz21YmhxCkE2gEzok1rBysUVSGEY7NJrpsje&#10;TlhlH1mO0tturQbZvDsItFRmRZUtZ9XdCkKY/rbb2ZanAbKYC5pEgIu783FEv9IYaQP6o+QEQ43T&#10;goCcJCCDFJ7DljSEwUqCYDGBNqs0nyqnTiv8JMD4d4CsQdIVYpYKTqLEar12DNWopCesBrHSoodt&#10;f7QiVcyLZQ+hEu53RR7V1xyOXLbXyc5EGfNh41fOhUOnr3DimecQeP9jyLzzf7TdvYTT+lRabyHE&#10;3kw7GtTsAk4E5GjjZuTefitDjm/jhIBAbH0FsgpW1YSF8gHlA8oHlA8oH1A+cAP6gMDIPKqly9iC&#10;RkJBN1Fh3b2XoMqxl7mnUmxn525frc+o5KRK7qKEjc5j7qoAq+TEGkON6wo/vRRokfUINB2lAuvm&#10;YeiZ+m8H2OreroRRgVSpGGy8N1RNltBpUZ+DaBd/girHUYFVH6rgzDGm+i1huxJ6LcAqobqa8qlN&#10;Jhig1XheLiWP1HjeZF2GgkyGPFV5XZukqCrcZYBWgvEN5Ps17Xc2IIXtdzzDU+EbkQqfqAy23ynE&#10;Y41M2u98xWJPafklCMkCAtPL4U+YzSDIrthCRXboGvYCuso5slofWQKWKIWELcntlOq6AmIFktNJ&#10;mC0nnFUSZkvqSajxLShoeCcyqc5m3nYfEurdDf+HHkfgD+2QtXEJKrxdWck3HkgnyOZmo7IgmyHH&#10;zKFlrqpU+y1gX9fqgk+mObLG0GISJzNWr0qOrBadrPXV0UoQG5rGEl4lP1aqFWs5sUaBVnrYsmhV&#10;CVXjSh0l28IiIInqsncw9HsOIWT4ENh/3Bgnn3oU/g3uRSarOZdzlN3cAMX1GH5N25RKsayqkGyB&#10;2ULaLof9Y3NZAbr4JhaAqteAIcUNNKBViqyaSb6UP1ZqWeUvygeUDygfUD6gfOCf9QFj9ViBlMUE&#10;SAkTlVBQy+UeLMrkwcI8EhZqaGkiQDRlhml+rEHVu5rnUABJ9kXarBw4TEWWuZzOkgerqZAGddZY&#10;zEm7vw5VWkPv15oWPTXP2eKnqr2NUWXWFFaGAbsyR/OkYzD2sqXM7n2+WmsZGdLLVYofieItkwyi&#10;kkvIroRqzxUFVMtZNsCqcVwJtJ7rXF6sens1feFarms26zP1GbwCVhu3IpPKX2BcDkLiOZIK0Nq/&#10;GE80/bQmR7Z1FciGUQwMJsgGsnJxFlXDlZt3oe81AtligqxUKC7jKKUyq2eYsY75ssUcOsJYKaGs&#10;go8rqSzqGCJbwPcL77wT+Q3vRgLVSP+bboXH/x6E9ycfIWLUaGRs343yAObOZuUw1Dif8FhAcNRT&#10;7WS7nlI9hVHJhSVM8p/KqqrFApsVksda9d/VKPZ0BsiyhY70rmUBYk0NFoCVHri5ZN0s7k8OC1Pp&#10;yqjJ6gViqRknZqHihCdSZyyDb8dfqML+H9zvvR+JDz2EvHseIKQ2ZJsiwj9zXsuk/+6dzI+tb7CX&#10;niq2nrnFOubEFrInr+4WwutNdxJk7+GEQUMFsjfQLNS1/GFQ6766f9CVPZU9lQ8oH1A+oHzg7/AB&#10;Y0ioseqwKRRdqcp6qftvhOOFrFYrObgS1ryDBYmkoq5W5OlkMKGPsEiQNYCg3BtgV5RMGY6nAgy5&#10;o3UNrSDUOca5PlP1uiikzqfZa9ZkW7L96qEBt7zPwUq4LqdD+TiMPVllhMPOIZh9a6msnghmGHAI&#10;FdZgrU3QduYBr2WeqYTtCshLTqkMUVWNEwimkwh/9zm51HN4vS8vImq/IVZYs8UGDBpGeEoR2/AU&#10;IZpKa9sAHZ5q9lkNyLbp2gMZBSWIIgOGZ1QglDCbQwBbRUW23xWC7MnX3kMuFUTcfAdA+AQV2DKC&#10;VjFhTFTZUoJsuZbneQsBjXmxzOE0Vt4tE2W2Ppdhn1nJ65Qw45w7GyC24e1IaHAH0uvfhaCGD+LE&#10;/zXCsW97IGjOAuQftycQJlIBZUVj5sqWStguYbacwFrJcN9KUWEFMKmWVvI1gVe91iJHVFmRUyVT&#10;1nBveGx8dGYdKOPr1aHEJoWiBJgNfWGresNKmqzkwnIw8JmjggWpSrQKxbIHyMtFqYcfkpetR0DP&#10;4bBr3A5HH3wdAfUfZUj1PdDd0ZA9Ye9kJWIq2QTVMirYZQ04AXDn7ShhOLaArI45siV8Two/Sdhx&#10;xc2EWPaWrbj5Ptq2gdbaqIIKrpYjy4mBHObIWjNHdpLKkb2qM5XX+w+D2j91waV8QPmA8gHlA8oH&#10;lA9cqQ8YwdqYyyn5l1JoSooMSWseyceV9i3rGOosRaW2stiUDYtMSQXeXcwNPW4vMBlGqAxhVeMQ&#10;KqEygrWhQSyV3rMGXzcuY3p/yjmU6+Dguo4xB3UfQ633HwzA/kOBVSOI90HMGw7CwcPB7IHqz+JH&#10;nli7QdRUFrxa72MYG3y0HrlyDKJ0L1lKxdvSXQNXsVfNZEJNfvHVVryv9Lz8Wz4vINt/6Cqs27YT&#10;+WTSqAw94jJLEJdTgXaBejzdrEUNyLYlyGYSZGMpFUZlVSAio5wta4A1W3dxJVcWWnzstSZIpyKI&#10;W+4kzN5GmCWw3kQoZWisnjBbYlQYNZAlhAnICmxRjS3h0N/M/rIMLa68lQou73MIcekEuNyGDQhk&#10;dzCM9gH4PvAUDjz5Ig683RTe3/+ElIULUWh3DJWRIcw1Ze4sw4xFodWGKKACtozz1RNeC4mvApYF&#10;Vf1bpa+s8T8JNpa+sLKcDENbHD4mIMtzrkVDUenxauhIK8tTdZUWPBqwymMZ5SgkUOtZgKqkgmth&#10;66DKQoYQp8VBH+CJzC0bETFwCE693wJHHnkRDg2fRHCDx3lsDxNC72J4NVVWFmrSST7s7QR7Vigu&#10;lgJPDL3W0VaiZGutd2ifUk4WlN10O/OLCa+33MUQ7YZ8zkJPVGsruGwFYVfaG2USjtf9aU6Q9VEg&#10;p9Ra5QPKB5QPKB9QPqB8QPmA8oHL8oEz1GIJb67K+ZSQWqmAO3Muq+FKoSq2jjHmci5mnqhAo1TR&#10;FfC1MB0Mz5ViVnWO2svyuYRba4Pr0loFMZ9YlNMFi13rHLIfhkJXRiCtAVPTEOBrGQr8bwHOa3Uc&#10;ArIDhq3GeptdWsOXuOwyJOWUI4lI1y6wBM+8/3kNyLbr1gPZBNkEvhlL0o0hzEoI7LptBNlhVway&#10;e199F7H17iRU3UOYrU+YvZlKIeGUUFXKe1FapWiRcYhaqKmvVfclotJqg8tI71m+XkiFVkewlYJR&#10;Rbc2YAGkBxB110PwvusBuD70P7i//gaCO7VD2viRKNy8BvrTdsw9jWTIMZOAK0UXLdXgs5j3eQRS&#10;dmoFDx2FhFQdYbOUaqm+ohTFHEUcBUTYPKJrLu9ztMfFXF5HG+m03rU6UX6Zj1vGdj8lXJesj3Wz&#10;wK1pCmw+t8O1EqKJtZlUi8N8UXhwJ1IXzUL4H7/C9YP34PzkE/C69z5ENrwX6XfcywJXd2mgLhWH&#10;S6TolcA/78UGYh8dAV8gv8Ze8rrBjgKzJfycnmq3PC8j9FayAFRFA1nHTchia6OEu+7Bmr4WmLRI&#10;gey1+hKq9aoZb+UDygeUDygfUD6gfOC/7AM11XENxYeM8GgajishuWeMKhgWID5r1F621nPTolbV&#10;VZmreuuaVmnWFNaqiYsbqQjSf8WXTEG2UEA2qwyJhNlEqoQCsk+bgmwHgmxOYQmSyVkJuRWIJ8xK&#10;RV3r7btIw1cGsjv/rzEibrmf/UxZpIh5mxXMda0QqLqDyqGEyYriWhVWLKHFNY8NocZ1P695T+Ct&#10;gMpufoM7kcd80lSO0LvvhtcD98HvlZcQ3rIFEnr3Qu6aVSh2tEN5oB+QwsJQBcRMVjauIIiKtiqg&#10;qS/jfQnzVvUccs9RXFqq5dkWUcEtIugWEnILmHtbUKJDMd/Xl5YwfJlhyeVUZKWbD8FVVFxRb0V9&#10;rdBRfc3NQFlCLPTup1G8dRMKZkxHyDffwPWN1+Hx+OPwZu5vKHOBUxhGXcSQ6dI77kA5qzkbjt9o&#10;g7rsYXzN1E61bSYqLEOKWUirQnr1Ev5TCMhB9e/ECiqyk5Uie1mzj/+VHxJ1nOoCTPmA8gHlA8oH&#10;lA8oH1A+oHzg7/QBLbSYiuw6smg+o4QjM8oQk8nBNNi2AXo82cxEka0TZKkmXg2QtX3rQ0Tf+RSK&#10;G3Aw37P41voouI3wqamytwB8DMIVqLJqQ3ssrzEMufq5Ibe2+rnJMqUEwAKG2hYw3Fh3393Q3Xsv&#10;shs0RCLVyFiGM8ff8yjinngJIa+8i5CPv0Lq7/1QPG8RynbuQrnraVRGBAOpcazAxIrHhcxklT49&#10;MphYLCIqxVZtkF9ZCVlSbxlqXETltZiBxMblZFkZ8ryY1k5LRllMEPTsdVty6jh0mzYgfeJkRH7b&#10;HSHvfYqI595C5P1PIab+g0i57R5k3dYQeazkXHQ7j6E+84frS0siqtAMFzbYorZdTF8z2oWvVdtQ&#10;Xquxq4QUl7F4VgnhuOSu+5F+9yMIbPgAlv9poUBWhREpkFc+oHxA+YDyAeUDygeUDygfUD5w3fiA&#10;VuyJObJrGR3M7jsITy9FdCZHTqUBZN+rDbJFJUhh1G0iFdkEUWSvFsi+/SnC7n4R2Xdx3P4/5N5x&#10;P7LuuBvpDG/NZ9GnUhnS7/QyRzHhLO+OW5DNokfZzBXNY+ix9E/V39yQYbR3o4jFjrJvfhDx9e5H&#10;WP3/IfjRVxD45gfwb9kBQb/0RtzESchduRz6XbYodXRBuU8wVdsoVEQkojJB8liJ/mnUsdOYQKwN&#10;Bg5zVKYzaJivVyRlojyK4BoYjVKvYJQ4uSJ9/RqETB4Fj76/wqVLe3h+1gJBb7+HsCdfRkTDxxFX&#10;7wFk3fQAw4MfZOjv/VrYdSnVat3N9VHIfc/nMeWLOstc1pLLtIvRnlIgq5hwnMNQ7ExWPc5/4Ekk&#10;PvAcfO56DMv6LFUgq360rpsfrb9zpk9tS80sKx9QPqB8QPmA8gHlA8oHrk8fEJDtO2QVVm+x1QoQ&#10;h6SVIIIwG5llANknTIs9GRXZFIYWJ+ZJaDHzR69KaLE99r/zBYIbvkCF9En2f30Aabc/yGJN9yPl&#10;9gbIYM5nLos+5bGa7pWMIvZSlZ6qRSZDx8fFrNRbUI+FoerdQci9DykNHkLkHQ/Dl8Ol4cNwvP8J&#10;OD/9MjzeaASfjz5CcIfWiOrRGfF//IDUob2RM3Eww4BHoXjuOOjmT4Seo2jOWBTMHoOCWWOQO2Mk&#10;MiYMQuLgXojq2Q2B3VrDr81n8H3/XXi89AycHr4fJ1ll2YWhwt6334Hg2+5A3K13IeP2u5HBfcrk&#10;/uXWuxWFHDqOEo5SFnYqoU10HIVXaBexaTZDt9OoWkfxPozbi7nzIfg3fJTH/xiW9lmGKYu9Fcgo&#10;mFU+oHxA+YDyAeUDygeUDygfUD6gfOC68AGtjyxB1mqzLbIY9RqUUoqw1BKEsSBxG3+C7HsmVYvP&#10;AFktR1YKIV1haDErlM2c5YDN3Ubh8Ee/wq7JjzjRqCtOvt8NDs274eSH38CxWXs4N2vL0aaOUfv1&#10;upZrC5f3WsOTw7fZ1/Br1ho+HJ5Nv4Zr46/h0oSjqXyuPZw+6AzH5tx+829xvPl3OPRhN+xt1gW7&#10;3uuMHU07waZZB9h+0hZ7WrbBga/b40iHzrDr+h1OfvcjHH/sDqeffoYjx8nvu8P++x95/xPsv/0B&#10;xzt/i0PtO2HPl21g82lL2Hz4BQ582BrHP2qPY++3x/EPOT7g+niMR7hvJ/jc6ZPOcPiwA+ybtIET&#10;h0uTtnBv2h7eTTrArzHHu+3g8w5fa8z3zrJNXXY5t62c3m9Le3fEkY864OD7HXDk4++w96MfsOuz&#10;n7F41HZMXeB+XTismhG7PmfE1HlR50X5gPIB5QPKB5QPKB9QPqB84O/0AVOQzSbIBqfoEZ6qR0Qm&#10;QVYLLa4Fsrks9pQqimxuOUOLrxxkjQcroDTFzBOTF3nVDDPjY2++duVjEtdR1zhz3dymbJdjinFw&#10;n6bysXFMWcj3ZCyQwX2ebxwefGw65HV5znsuJ8vK56bKMPOuWb/2uGpwH6cYj1U7/jOP++KO4TJt&#10;JftQtX3jsU/lOZk+T/piOSmQVbNvygeUDygfUD6gfED5gPIB5QPKB5QPXBc+oIHs4FVYWa3I6qpA&#10;tkwD2bMU2VzmyKYyRzaJDWQFZln2COuvoGrx30ntaltqlkj5gPIB5QPKB5QPKB9QPqB8QPmA8gHl&#10;Aze+D8whyP452AorN+3UQouDU3SISNMhKqvUkCP73mc1fWQltLgGZCuQyKxaHXNk12/ffdntd5QT&#10;3fhOpM6hOofKB5QPKB9QPqB8QPmA8gHlA8oHlA/8nT5gBNkVBFlDaHExFVmCLCsXt/HX4Ymmn54N&#10;smlUZJNZ7Ckx1wiyl99H9u88WLUt9eVSPqB8QPmA8gHlA8oHlA8oH1A+oHxA+cCN7wM1ILvDBGSL&#10;2E9WT0X2AiCbxIJP0hJVhRbf+I6gvszqHCofUD6gfED5gPIB5QPKB5QPKB9QPnCj+IAhR9YKVpt2&#10;ILcUCE0hxKYWIVpAlors400/OVuRTS8CUvIrNFWWKq4CWZXwfV0kfN8oXzq1n+oPhPIB5QPKB5QP&#10;KB9QPqB8QPmA8oEr84GaHNkdyCPIhqUUEmQLCbI6A8g2+fg8IEuYVSB7ZSdAObCyn/IB5QPKB5QP&#10;KB9QPqB8QPmA8gHlA8oHLs0HTEFWFFkNZFPyEU3VVQPZxiYg257FnvJYtTiDimxqfrmmyvIzSpFV&#10;iqxSZJUPKB9QPqB8QPmA8gHlA8oHlA8oH1A+8Lf5QDXIbjZRZKtBthiPmYJsu67dtarF6Sz2lML2&#10;OymEWQWylzZzoGZalL2UDygfUD6gfED5gPIB5QPKB5QPKB9QPnBlPmAEWcmRNYQWF1CRLUCUpsgW&#10;49FGJops2y5GkK0kyJYxR9YAstZaH9nVmD3P/W8jcHXir+zEK/sp+ykfUD6gfED5gPIB5QPKB5QP&#10;KB9QPnCj+kA1yBoV2WSCbHI+othiRwPZd5vX5Mi2/uYH5BTokUqATcop4SjVcmStt9mivwnITpzq&#10;gPFTTmKCGv8ZG8j5njLDUU1kqHAS5QPKB5QPKB9QPqB8QPmA8gHlA8oHrrkPnKHIEkrDCLGRSXmI&#10;piorIPs/U5D9qsO3yM4vRhI7ziZkFiMxS6+B7NqtO9Fv6CrMmutOcHPAug2+2L4zGNtsgtT4j9hA&#10;zrfZEjeMGm+HqTOdNMedPvv8Q5aZPN0R4yfLpIeDGsoGygeUDygfUD6gfED5gPIB5QPKB5QPXJQP&#10;TJ7mgt/6r4DVlh0oYJhwBIs9RTNHNqZKkT0DZFu27YKs3CIkMO44hqWN43ivrwRW88N9h6zCzDlu&#10;2LwtAEVF0l1W3f5rFggOScfO3SEwX+pOmL2wOivAu26DD/bsC4bt7iA1lA2UDygfUD6gfED5gPIB&#10;5QPKB5QPKB+4KB84cDASk2dvwvINNigsg9ZDNoZqbIwxR/ZdkxzZz7/uTJAtIMAWEmTzEct7XRXI&#10;SjPa6bNckZycq/FbeXkZR7kaV8EGZWVluBrj2p4Teg/oDLxt2OSPsRPtLxhOICqsr38CP6GDXl9w&#10;QwydroA+reM+y/H+20bpDXEObhRfUft5Y3yn1XlS50n5gPIB5QPKB5QP3Jg+AFTA9sBhmK/epoFs&#10;dFoR4tLIqhnFWvudM4o9ffZVR2TkkHJT8hBFYI0mzBaXA6s22eDPQSsZSuqK2LhsDWgEvIy3uiCs&#10;tLQUlzLKys69vOn6z1jneT5Te9t1rf9S4fFSjud8y9bebkVFBa7GkImFs46Jr8mtQiYfKitrBrdZ&#10;XjXKeK8N+XzVkPfkM3Xta2BgChaan76gKiu51B5ecRo85ebm3hCjqKgQwSFh2LXnIHbvPfSvGbt2&#10;H8RJB2ftHOTl5d0Q5+JG8Rm1nzfGd1udJ3WelA8oH1A+oHxA+cCN5QPlZSXYxmvYJWu2oYjoGZNe&#10;jHj2iU3I1qNdgI7tdz6pKfb02ZcdkJFdgGhCbGRiDqIItAKyVhu3E2SpyM52I8jmaGCk1+vh7++P&#10;sLAwDXZqQ1RdIFehqZey7NlD4Fjer+tzdYFsRYUAGmFMg7dzK8Py2YpKw7Ly2HT91wvIXq0QZYFh&#10;02MSGC3jhEK0oyOyYmKQl5yM3JQU5KeloTAzE0XZ2dARbPQEG31BAUqLilCq06GcdpL30kJCUFrr&#10;3Iq9wVrWa9f7YOJUCS92PueQ92uDbHFxEa7nIX546PAJHt82uLl7w93Dh/c+dd/Le3WMOj9zKcsa&#10;t1fXZy5zX+xOOsNi2VoUFOTzu1t8XZ+DS/EPXfH1fiyyf9fXPhbxe67+kN9Yf8jV+VLnS/mA8gHl&#10;A8oH/os+ICC7ddchKrLbDYpsuo5qrA7xWaVoWyfIGhXZpBwtvFgDWU2RNYBsTKwosmCebBF2794N&#10;Ozs7VFLpqw2JtYFRp9MjMi4FMQlpiE1IR0x8GqI5ouJTEZuYjkMnPREdl6RB54WUT4HY6PA0eJ2O&#10;QWxMIsOdk5CYWDOS+DgpyTCSU5IR7B8HN6coZGcxbJSfvdD6z6+mXprSLOsSNViA8lzrvVogK5Bp&#10;3IYoq/I47NgxOJmZwWv1avhu2AD/zZsRtHUrQm1sEGFri8hduxCzbx/iDh9GApdNPHECyQ4OiOPj&#10;sJ07kREaqqm41esl2BYXF8JqjRcmTZeiTxcHsqICZmVlUek8xNBkG2zcsvO6HFu27cb8Rcvh4xtw&#10;tU7LdbEe+c5YLF0L6w3bsek6tf3F+oS2/5t3Ysu2Xdi+Yy82b92lPb8ej2ubzR4WxNtz3ezb+o02&#10;2HfgKHJylDL/X7wgUMesLoSVDygfUD6gfOBG8gGjImtORbaQTBojEJupoyJbRkVWj8eafFqjyLZg&#10;aHFmLos8pbEaFCE2Lr0AOsaXSmix5MjOYLEnA8hWoKSkBJlU9fLz8zWQvVAobWGRDr4hscgrKEZB&#10;oQ75hcXI431u1fMFVtth7+JRHbZ8vvWJarZ/pz9mjz+KuJh06LjuYpNRxPUWcf3FHLpiHXZv8cGY&#10;Afvg6x3F0Fn9eaH7QpBrDFE+Xyh09TqoFIuiWSogW0sNNt3OuUinoKgEPiHJOOoShb0nw+HgHoVi&#10;Tgic63YGyFKN1RUWYv+wYTgxcSIcp0/HqRkz4Dp7NjzmzIEXh9/atQg7eRJhBNwQc3OErViBiJUr&#10;EblqFSLXrUM0X48+dAg5BFAjGIuaXlCQh5VrPNmOxwkz5zqfc0ya5ghPCS1m3qn4SWpqqqYKBgQG&#10;IyIyGmHhUdfdkP3aSvBwOS2+CIwbNw6urq4YO3YsvLy8tHt5Pp32PEz4X758OdavXw9bTgrMnz8f&#10;DpwEmDBhAjw9PTF69Gh4eHhgIu1vb28PM04o2HACYTMnEywtLXH06FFMnToVbm5uGDNmTPX6nZ2d&#10;MZvnaR8nGFbxXKzmJIQ8ltdOnTql7ZPsi6zf3d0dU6ZMwfHjx7FkyRJt3du3b8eiRYu0SaZJkyZV&#10;R02sXLUJQcFhCI+4Pm1/Kf4QERnDsO/DGD5qGg4fPUl/irmufEn8KCQ0AnMXLGX/bUs+Dv/HfV5s&#10;5Ontj6Ur1nFSKVuFmN8g6Q430gWH2ld1gax8QPmA8gHlA1fTB8rJUFt3HdRyZIvIpDEZegPIskWs&#10;gOyjpiD7eRsWe8orREKGwGwBY5ALDVWL6wBZATEBJwlnvRDEknSRlp4B682254Sw+Ss2Yf1WW5To&#10;dRdUeAVkdxFOJw49iFTpJxQXAd8gX/gG+8InyAeeAV5w9/XAKY9TSEqLx5a1p9CjgxUcTvgSKnWX&#10;BbKiaKVn5eKkayCiqSpHxKZwpGr3odFUfSOTECgjIhGB4YkICEuEP0dAWBIBNBQefgzBLq0bousy&#10;SmpGHnadjMMgM3+0GmiHFn2P4qu/jmO0pR8SkjPqtKMpyIqKWpCTg2XNm+Ngnz5wGj8ezhyuhCwP&#10;3nuOGoUUJyft3CVQeQ0mDEXMm4cYAlCshQVily5FPO9DCWkJDEuuqJqsEJDNycnCytUelwyyKSmp&#10;WGO9VdumhJGLSn29DTHskWMn4ejsptlYgDQ9PR3BwcFaOKbc5+Ryoic2VnuezHDtVKr+MiIjI7XJ&#10;nRCGZOfQ9tpn8uifkeHIzMhAVFSUFiWQmJiI6Ohobb0Smp/NMG7T9YtyHR4eroF/XFycNuRxZHQs&#10;CvLzEBYaUrMv3I6sQ9Yl65R1yzZkWxncpgCvqOGFRcVYS9tLmGsFz+H1ZvdL2Z/SUmkKBi3ce+SY&#10;6cxpDteey+uXsp5ruazYWH6nLJevg7nlav6mMef8H/Z5+R3OLyjEmnVbtOgIlSutLjau5sWGWpfy&#10;J+UDygeUDygfuNo+cAbISo5slSIbXw2yn9Uosq3Yfkf6yCZn65CYWcQ+ssVaH9k1Ve13DIpslnaB&#10;Vki17wTDUE+fPl0NsqLSGochpFbCUKnAMv9y/4FDmDXfQvucjnmYcmEto0BUUz6fs3Q9hoyeiAhe&#10;wMtnZD1GQK69Xtn+nm2+mDbiKC/aczA5dAJ6ufTCIM+hGOI1DIM8BmGg+yD0dumNXWk22LreFQN+&#10;3I5TDv4oKS2uBlnT9V7osYBsYkomjjn7IzuvGKd9YhgWnYFifQlEOc0v1CMnX8f3dMhio6OMxDSk&#10;bV6JrENU91z8cMDelepwoQb/tbclinbtW1JKNkaZu+LzvofRut92fNzrAF7udhiPf70DfSZsPaPY&#10;lvGzpuuW4k35BCSz117D/p9+guPgwXAaMACnee9LhdB7yBBkEmTllrxxowa2AdOmIZojYdYsJFJd&#10;jCPwyrJxhDbJt5X9FiU6MzMdK1ZRCbxERVYD2XVb6Q+Fmk/IhfT1NgRuDhw6jlPO7pptRF319vY+&#10;8/RU6FGUxxxiwmV6OqMS9IaCWnXeKvg9OM/b5/5gHe+UFSC7wABxF3sbxfMaERFBvy+rBhjJk73e&#10;7H4p+yM/kvIb4OLqiVFjZ8A/IFgDRWMhq0tZ17Va1pCLrNciEARk5Tfun/Z5+V3NpBKrQFZdaFzt&#10;Cw21PuVTygeUDygfUD5wLXxACy2mIqsVe6IiG0uQTczSIym3KrS4qQnIft3xO4b66pCWV4qUHB1S&#10;cqkg8pJxLXPS+rGP7AwtR7YGZCV0UUIb5VYbzgRiRRESCHBxcWF45FosX2mlhUju3buP+bV7OfbA&#10;ljmauzgsl1lhyvSZ2LJ5C3bv2g1HRyctD1fWUxfI7t7qi6nDjzAHNhdbUjZh8TEz2LkcREhcCKIz&#10;4pgMzPDJpDDkl2VjxwZvDPhpB5wdAq4IZJNSM2HvGgR9STlV2HRExGUyPFpPtVLUoEro9BUo0pWj&#10;kIbOj4lFepd3kTKiO1zsXLCfIFvMirgXC7JpmQWYs2QjNtvs12DfwzsAXw5ywF0t9uC97601MKl9&#10;qwtkF7/yCvZ26oSTv/4Khx9/RDjDiSsIpElUYVP27NFWkUj1Nc/HB+V8PYqhqXEjRiCDIa+xbdvC&#10;7bPPEE/VsQZkywhvqVhu5UaQPXVJocVGkM3PL6jjop4/APlFKCEolxQzFDnPkMN3LUc+w9pLWPio&#10;wGQ7pbTBgYPMK65SZMV/Rb2quRUjYu8kfPD0y3jrnXfwzjv/hxZ/zIZT2tnng5nkCD9hiT8G7UD6&#10;xZLneZYL394Hn3zRDdY+mcxbvrgViqJsVGSNAGME2dy8Aoaq6xiaz0mF3Cpb8xzoSzjJROX3Wtr+&#10;StYtP5QCrhL+PWrcDPj5B2tqpynI5jO9oLS8php4WYmex0QfM/UpLiMTM7rCiwf7ap+5gH3ExgKv&#10;RpA1TugZj1uzvZ5RLaYVy3kM+qKL3xdZV10+fC7byu9pRmaWAlkVUqyKfSkfUD6gfED5gPKBG8IH&#10;RJEVkLUgyBaTr6TQUyJDi+sE2dbf/KCBWSazadPySjSgFTFpHUN++w1dgxlz3atA1qAqGirYMmO2&#10;Sq0zBU55TXIJ01ghV0dlQqBVwhz9/Pzg68sw4FojMDAQ65mTKa+7uroxB3G+Fk5ZG/xEpRU1RkB2&#10;8vBDSGcIdEl5CZxPHsfhlVPhfXw3okOCeWHOHFmCiuTz7tjghT7fb6MiG0DgrFFkRTExHoMpFohC&#10;Ku+deTxUZAmyx10MRYDKSK9lZZIbXAE9h46qXHEJP0eekS6keYkMNR3QFaGzR8HJwR17jztfEsiK&#10;SCsX2YbGOdBU6r7z/XB/G3t80t2KICvvnXmrC2QtXn4Zez//HMc7dIA/lVa5VfK8xS5ejDTCrNyS&#10;Fy5EFm3PA0Y5L74TmS+b8f33iGvYEN4MTY5jpWNTkE1hca1lArKzmB87z+WcQ4pBeXrFV+fImoKs&#10;5MyeMXPDi/LirCR4u3khMCaF6rbA1TWa3SKsiR/kpMYgIIAhvix8Y9yXEp73/QTZUy6GCZrJkyfD&#10;h5Bfc8uBh80MfPf7BiRSVS7I98DCQWMxfblH1ZkyPSdFCD44F9/23ITMs87W5bxQBPv5PWF5JBLi&#10;2Rdzk3xaoyK7miGlhrx2ab+Th4LcVESFhSOc9s4VlZb2zkmPRWBAFFJzCjUb5Z9xDnIYVs28eYb/&#10;FxP+chnWfO7ZN8OyxVxWRzg7/7KXdp4lbNsAslRkq0DWEPJu2J88ToJkJoXD3f4YDh08iAMHDsLe&#10;IxipBeXQFXC/5Hwz5LswPQouDi4IYGRFfpEepSVF5/a5PE6y0B556eIzUUjL5ra4nXMdv9i4NsjW&#10;+Hw+J09Y8C7QHXbHDuPggQM4yP08ePAwvKNz+Hui5/sXtklebg4yU6KZcx5zhg+fa58kGkaB7IXt&#10;ei1mlNU6ld2VDygfUD6gfED5wKX7gCiy29l+x3LtNi3dNYFqbDJb7yTnlaNdoB6Pmyqybbv8hPzi&#10;EmQTeTMKqKhyCEZZb7NF/2EE2TnuiI7J4kVkmXaRJpAqqqtAX+0hICtKrOQQyomz2bGTF56nteI3&#10;ouLWHgK5UthGQFZUsKlT52qViAXOTNctcGnIkfXFJObICsjKLSs7HaePbkae1wZ42s6Cn48TLwgN&#10;oL3d2gt/dNuKUyf9mSNbA7ICxZJTKIV6pPCOjD1UKSU/Ud4z3a5cKJuCrKbCllXwQp0KbDFVHSqy&#10;WSyUFRObhPCoeOaxZuK0pz/snVzZyPck9h51OgNkTdddV2ixKaSIKm1lG4TXexJkvzqGqfOtqUCd&#10;DbKynJwXWXcp7ZbH0OLlL76IXY0awfGHH5BOIKsgECeyeJD7e+8x7PmQtpk0gmxsmzbIZbEnuZVz&#10;AiHlmacQX68e/Np8jVjmXEqxJ229klObEMeCMa6Yetkga1CdBDwMIxu59LmCU7PQ7v9eQMtZxxGd&#10;J+G7OciuXsa47JXe5yI7JZi+4AbXA7PRqesieKVmaXAn+1KsK2IY/FEqsgaQFR+W/NOaWzY8ds7D&#10;7yOOV71UgB0Dx7IVkT0SkzxxfJ+t5k+79h3lMRQi7Kg5fvljHcKzk+Dv6Q7H/btxxD8KceE+sGdU&#10;gkN4BjgfgvTAI9jDz9na7sLBkx7I4oRIbnoC/NydcHzPMQRxYiTC3xn79+zGrr3OSKyq+ZUf74Ld&#10;/Mw+Ry8k11EHzInh43JcRQzjF5CV76sGrAyDr8xmsa7BwzB60UnkVIpimY8M3xX4ttMU7HVxxslT&#10;gUhmKGrNeaICmBUHPy8/BEUmcx2m57D2eSEoZ8fC09kVHgFxyGGBsJr1XNk5lJxiUWBNQVZCwuV1&#10;yV8uLmBO895xaPzQ83j3/Q/wUfMP8Gn7H7D0UCh/01hojsefX5AJvyW90eTDn2DuHIPkhDDm3IYh&#10;rU5/o71SQukz7vA8Mg+du87HaVZezz/PMQlM1wbZap/P16MyxwVzf/4Czz7/Jpp99AHeb/Y+3v/w&#10;I4xb7wAn92iCsqnd67AXJyIK8zMQdmIeOnZhVXITHz6XnSW0WYHspf8RVRceymbKB5QPKB9QPqB8&#10;4J/xgTLWP7HZcxBL1xlANokQm5rDkV+O9gTZJ0xBtl3X7iggyOboKjVVVoZEMBpBdmYVyIpKKOqC&#10;tN+RPFlj+K8pnAnISvXVhIQETQXavWevptAKsEq4o3F48+Le1/M0/L3dsGG9NQu3hGgK0owZCy4A&#10;soZiT4f3BiHQJxne7nGw2bAfByynItdjOqJOjcCJQ/sZThwP85mO6P+jjUGRNQFZ2UeB5hcJe/UI&#10;bTIeffRRrRqtvHfG8VSBrOTIarBHwpcQ44KiUi1HNj4pHdu222hVYueyaNLGjZuxghWAzc0XY+K0&#10;Odiy67BWyMqoml4syGblFGHjgXA06x+Ke748jh5UxmVyoK5bbZCVHNnVzz+PnRxuv/yifSSPkwie&#10;H38Mn/ffR+LMmSgk6KQMGoTEli2R3rUbKrIYtpqaguQXnkbSvbcjqFtHtkdKPANkY2OjCbKnMY0g&#10;O4uK7LnG5HMossYLegnZ1QbDHfOpPjvO7okJ/T/D58NtcSowBYVUz7LZDsqYFVrJWZmCnAzCWDby&#10;dSXVCmhJESGJAKPXsz9mdhb9jRVZCxgiq8vXHhfoSjU/lgkQCVvOjDiCxfM24sD26ej83SJ4Mvc5&#10;l+qW7EsRw7/37T9SrcguWLAAEi1Qc8uH/87J+KpFHywi+K9YMR5/9JmG9aezkOiyGMN++x4/MoS7&#10;a8fPMNDCCacPL8eA/ubYtm40Pn3ra/zc9RM0+vJ79P69L3q2bIK3f2arnxQ9fK37oMdPP/KzXdCh&#10;W3dY7veG7aJB+OTtT9ClQ19WLJ6OcYN/Rdfu3fFTpx6YYEMoywjC2l+/QZvv2+O9Jp+hn3kADNM6&#10;Nbc5rE4dw2Jd+pJSrF67RZt8yqFfZOUWoTzDATMHDSXI2iOr3KC+pvuswPedJ2Hbvg2Yt3gfwjII&#10;94w40KwnRsw7jpF/jMZC5qgXVzInnH2nS2RWh7cKriO3yvbaR8qjsdd6Azbt80WmTLBw4sdwY89o&#10;hi/nSxgzK1pn8/chg4XUCqXfaiHV1MxcbtOYWMyexsxHzuIymVX+Ir8n0uu4JrQ4iGqqoYp6VjbX&#10;k5sIz10z0JmRC5H0k0rGlUTtm4A/uv+G5U6ZnKwoRmllFhyXW+BoSDoLRGXBb/9sdOm+BvElhbQD&#10;i9yZ5DWXcV9zY47CfP4mHNoxE12+nQ9nyY+XGQi5cVKpMDeLkMjtV+2j2FiiKIyhxRLWK4Cpvc9o&#10;kfK045jQdwSmsWgay29p1dVL9YVIcl1CUF6CQPp9MV8TH87OpM/TPkXc7yJ+JzKzqPZqpixHqpsl&#10;unVdAHdOnImfGy1cxnXl8HOZ/G4Z90m+d+kZmSq0+FpFeqj13hBhaupi9J+5GFV2V3ZXPqB84HJ8&#10;oIzX/jZUZJcTZEXCEzU2jamvaYyyOwtkRZEVkM0lyGaZgOz67bs0RbYGZMu1/FUJE5ZKrXKrS5EV&#10;NUgqqkoV1V3Mez3JVi/SPuTUKSdtOJ9yxBEnL2xzisN252SsWr8dfr7eWtXXGTPma2rpuRTZ3Vt9&#10;MIU5suMG7MeQX23xV48d+L3bRvzQZiLWTOqOYp+/cHJ9b/T7bjoG9dyPEb33naXIyj7LLSgoCK++&#10;+ioee+wxbR/rPB4BWQLP0VMGkC1jkqKupKJajd2ydTuWL1uGTZtYfZmVfqUVSmxsDEKCgzB55lws&#10;XbOJF9uGUGZRlS8WZB08IvFRX1fc39EXv4xYy+q4CTWUUutRXSC74bnnYPvww3Dt1k1bOpttWlyf&#10;eQb+BNngxo0RQbU2nmCb/PbbSHvnbZTSFuWEwYx2rZD65H0I6dEVsfE1ICvhztHRkazG6nLZICt5&#10;itUX9bywz8zKR0lRAJYMn4s1+zdg9p9jsG6/DzI5C5OXFYSdMyay5cwEzF6xFb4URysrcxBybBvm&#10;TxzL1ydjiysVrMQA7N/thHBe0OfnJCPEgyr44UDkl6TD9/B6TB8/DuMmzMdezxgCYAQcjznDeS/h&#10;hSDrURfIVimy+/fv1yZjam6FCNo5Fs1e/AAdu3ZF1649MHOTG6T8kASVBxzeiqWs9jxv7C/4tNM0&#10;7Ni9GAMGWmDzkqHo+qM1l8vAmt974M8ZzoQOTwzrMR27/XL42XScWLcCFhZzMLTnL+g+ZBFWzxyA&#10;7n1tUcgl9//VFl917o0ZXLf5uK545f96YMWBdfjzuZYYwwmgnduOsjq3CwxdnmtuEmEgirJAkRFk&#10;RbnUQDadIDtkNKasqilmVR69CT93m4bdjg447shwXKrCnocsMHHcRMzdvB9OfNzj/Y/w5S+LcCo2&#10;E7rcEOwwm64VxZq/zAEpxekI9XPCNut1WD5nKuaas8haaCrPbyQOrlyACSwgNnHqHKywsWevXifs&#10;PeDFPAeqi1lROM1JseMu0QxdjsPxdZwA4jkbP2UlnKIzOFFBJZ2TLAJlAqzih6YgW8LvVg3IJhFk&#10;Z6LzT8sQqMEFA7FLfWDebziGTz6CPCTh2OpFmMZ2VDPmbYBbpB82jfwar7/9HeYdCEJitBu2m4/H&#10;eO7ruAlTYH3cD0kM4XU64QK3g/PQlT7jHpeAQPuVmES7TKNfusUxNJ7VvI2wLSBbZAKyhYWmIEvb&#10;E2Qn9h+DOZuDTM5WKo7O6ozXXm+P8dZH4cWokv1H/DjrWIDCjDCcPHwCjgzVLy6KxoGVCzGF/j+k&#10;V0d8+M0iBHDbiX4HYTaBfj5+Ktbu80ASW5Ll0mbGfVIgqy4iLuciQn1G+Y3yAeUDygeUD/xTPiCK&#10;7A4qsiust2l1m9KoxmYy/TWLBYkEZJ98z6TYU+vOPxgUWYZ5ZjKsOLPQEFq8frshtNgIshJabAjx&#10;Ndxqh+EKpEm4rICsre1uFng6gCXmS2DJi3AzhrGaL1yAxTIWmWHKwtUYuvggRq9wwORZ5ti6eRN7&#10;YW4joEwnALPI0DlCi203e2Py0MOYOeYEli+0w87Nbjho64vNa09j8WxLnNwwEBUhg+C7fyBG912E&#10;Ab/shYtT4Fk5skaYlX2Vi3651RkqXQWyhx39NJtIcadiJsTmF5agkOC/dp01fLy9kJqWymJVO7Fp&#10;gzUC/QOxxmoVRoyYgo3bD1yWIrvMxhcNvjiGu5vMhI+fqTJ4Ns/WBllpv7P92Wexs359nGbosNxy&#10;qIq7v/46AlgEKpT3kXw/7oknkHDLLUigIl3GVi8VBNmsjxsj/eX/Ifz3HwiyCdWKrGwjIiIMFktP&#10;EWTPrcaKSnsuRTab+YWiKstEhdYuJj0PGactMWr+ChwOKYDf/B7ob7kf/myrdHhRN7T/oCu6/9oV&#10;rVu1xICJh+DsugaTvm+Fr9v/hp9//gxtvxoEC/MJaPn1JBwMjEdBZiBsFgxGx17W8PfZiTm9v0W3&#10;PsMx9Pdu+Gn4Whw7uAhd24/AspXj0fkHMzjHJCCF7XNkXzKpYtnuPkBF1tBHViYljJM1BosbQot/&#10;G3601gnIgfeG6fiz44/o0bs3fvvuKzTvMgu79phTkV3EaIO5+GvKaX4mCAvZ+3T+tihKmMfpl3Ow&#10;z9sTJ+YNwY+df0Pv3j3xzded8MvIJbBaMY9qqR8/442Jn3+Jpp9/i95/9MYf/Ydj+sKNcEtIhvP6&#10;cRjQqwd6DZqCLXbs2Vtrr9asWaNNJOlYXXvVms2cXIkztAAivBckOWDen13wQYtvWcxtIPezP/p2&#10;/xLvfDEMVqvGot1383Do6CaM/rItfhz4LZq//yW+6fg9vnrvXTRtPR77AsNweuUPaNW8Db75phM+&#10;+7ArJhw9ht2zfsM7L3yBXj1b4/WXvsbg1U4I2Dcdv7Vri47f/YiOTV/A/Z/wnC0dgTZdzeErCmPS&#10;cUxmm6h+sw/B//gSDPvpB/ToPwh//vA9ek3fyzxWaXGUhCSeI5lYEOXcuarYky+/F1JcSV5PTEpB&#10;RkoknLdNQafvzeFFP0tJTkO2LhI2Qwdh5OjlOLB3CYZ3/xG/yPp7/Iw/J1ti6s+N8Sz3echqZ4L4&#10;EViO+x1/9vsLA39vjdY8Rzt3LsF3nUZg6fKJ+O7XBTh4fDsmtm6P7wZ8j+bvNMeP4w4hrjATKVU+&#10;nUwbS1EzoyIrESzVPi+2TzyOab90wkctv0e/wbQ9K4oPHDAJI3u+j2de/BR951hh9aKh6EBVOZRV&#10;vnVxezH4x74Ys9wBPrsGoOMnLdGuC23ZjBNwneYzgsERG0Z2R7eegzG8L/2951RY20ciIztVs5n4&#10;ttQcSE1NV4qsUk6Vcqp8QPmA8gHlA8oHbggfkNSxM0FWR5DVa4KrBrKmocVfdviWxZ64ANvHpJN2&#10;M/IN4ZvrqnJkZ7HYU3SMlK0xKLKiZEo+qTEvU+6NQ0DW0dERKwlyK1euQq/ef2D02Emw3X8Yq5kz&#10;unafHQ5us8bxHWuxduMWViyeg+9++BGzZs7G8uVWGDlyUjXImq7XmCNru9kHEwYdxPTRx3B4nyvs&#10;jrrj+EEfrepnPMFrx8Y1cNr0FxsOjYPrnrHo++N82B/zJxhLC5kyDb5N12u8/jd9zfSx9IWU/q2H&#10;HHy1RSWoUIuerIoutGOO4jYq1/v37Yc5WwmNmL4Q1ruscfDEAfw0tydWUmks15VVg3ltW52NpYZX&#10;TvunYOEGFsKi4lbInLzz3YztjrTzwWMsoCq0++mnYXvTTbBj+HQmc4BLmScXwZYsroTWkAYNEMH7&#10;WA7Jh83s+ycq+blKKZbT6EVkvfUUov7sjpi4eIZkG/JvS1ktOTQ0mMd4CtPnnMbs+eceUtXY0/vs&#10;Yk8Z7CksfU4lhDwiIhKxqck4teRnfNnkbXzc4Rd0ev9xPN52ArbsXIxfvuyMla6pKCrJQojDXmxZ&#10;QLgb0B2/DloMX8qPuqJwHJi/GFaLRuDrDlOxzzMMqfGe2LJwNEFlIVZM+R6NXn6HUDsYA3u2xJMP&#10;NEbv0QMZUjwJy5eOoqo6GyeCwzWVWfYnPj4O22x2a/mXchMQlNdrbjnw3DkHPw/YiZwzTkYQZjXp&#10;jgU7Uwyvxq1Hxx5zsH3nIvQXkLWejX4THPlGMMxGTMLsTex9Wn6C+zQHO5zW4q8X+uCwVAnjLWLP&#10;PPw4eCFWLpuFEWx5xfknrPm+NUasMuwTkIpDFvvg7LYHawg2otgeHdUG7TtNhlet4slWVlYaxOhZ&#10;Iddq9UZGO4RqYB4RlYC0yCOY8XsnNPukM3oP6Is+f/6JXj98gbdaDGLo+Hh8++tsbN44DR0faYQf&#10;ps0glB3GSZsl6P/XeMzf4IqUuD34s9XXmLkniMWcEnHQohc++3kKVkzujXbfWiAi2wOzB43EhDkL&#10;MeKXXpix4RQyGPIafWAavug0EuZLRuCbn8w1IM+MPISpA4di5MwlmPpTc7zdrCV++nMAenV9Dw8+&#10;0BLzjvohKiYaUTwXEuUhiqcU5Bo9jhM8vgFU2Q09eSMioxEfHYATBPz2XRgCTD+LjohhhbsAbGQI&#10;/ehBQ/D7Nx+j8Udfocef/fBb56Z44rEvMHLBJALqKgRwIiozNRIuuywx6E+Cdc92eP2dnzCLEyXd&#10;fxqPpZZj0a3HTGzaNhddH30L3SZMhPny3fy9OQKf+Fht/8RfxMYyYWNZ1X5HHlf7fDRtH74fE35q&#10;hw8+78qJiT74g7+PA+ivW3bMQpefliIgwRs7Fg1H154r4JuahsxQW4atD+XE3yJCfieMtXJAOr/L&#10;4Xsm4/NuU7Bu5XB89uRzaPnzXxj8Rye89exL+KL3cngkpiI2MkL7nZYQ86TkFK0Fluojq2bX/6nZ&#10;dbVd5XvKB5QPKB9QPnCxPiAReDt27cdypsdRQ0RKVhELXBZrjNo+UEeQ/aSmj+wXbbqwemkxIVYS&#10;aXVIZQyypIqtZR/ZfkNXMxfSE1EM82NgrVasR9rmSI6sqKYCOZITZhzyWnh4GPNEVzHscAq6dvuB&#10;xYHMWGVKh+MMDz2WUgnP+HSODBz1i8OQKRb4ql1nDOLF7JTJs7B4saWWz2eEM+N6jQqqKLLjBxJk&#10;Rx0lwHpjzdLjmDPxKLJ4QZtGFcbNzQ9TR87ETrO+vO43g/328Ti2b4/Wu1byXwVkTff3Qo8FoLNz&#10;8lmIJRDuPoFwcvPRhiOH/WkvrGTO4MS5J7Bz1ykMn3EEbfpZY+TaWVjmuwzfHeiCgTYDEBUXpSnV&#10;tW11vmJPOayW6uQZjVU7vZHBE3e+mxyTTDDIsej4OJ9hmAefegq2hNT9hFmf1q21j5dQLYpjex2/&#10;hx6CH98LrX87siZNRDkvjOWWP3owMhu/hJymLyK2/y+IpoonVZKN/X0DA/2x2NKJxb8uD2TTWXBI&#10;LvTl4jo8MhapsScxd8Jg/PzDQEyfPBZjJjIMt3kHjJ/RH190scAp+lF0VDTi0vJRnnMSU/r8hQEz&#10;DyMuOx6R4fHILMpFnON8tG8/AXu9wpGWwEmFRePQq9d4TO/TFY3e6YahMyZgzJgpmLNgGWw2Taey&#10;OIZQMgodCLLHg8IIGYaL/bi4WA1kRe2T2yEWxBIQrLllw23rVHT9fWutMN48+C4chU5ftUBHtjtq&#10;3eh5PPTlBGy1XYDff5tDZX4Keo6w42oCMfuvUZiyLpQgexi9vp0KW3df7BveHS3ad0CnTl+i8Utv&#10;4eNBC7F88RSquCe1CZOswLWY2LUtYb0TOn3eGr3G7YN3wGGMa/UG3mr3LTr+8DtmWbO4Wq2etRIa&#10;LQWeinV6rCTIBgcbctDDI+ORGrYX4/oM1oo9ZZYXaTmyaT5W+OmbUQxxHomO38+HnZ8rDlgvxqh+&#10;PdDtm9+xhCGtffoMw9QV9ojxXoIObadg+6kgKn0hsN80E927jODvxEj0GLgdicmHMPaPYZg4YQR+&#10;6jkO5ttdqb7HwPvQPPzQaRSWLB6Ojt2XELZSkBl1GNMGj8SYcWPxZ8vW+KTd7xg5laG946dhgfka&#10;HPYIQTgnPSIiwjmREkpIzIJzNcgGIoPh0/J6eAQLaUX54zhBtp2AbHQ0JykSkJFshxm9R2DMoMHo&#10;8UVrtOjUG6OmTMC4iTMIm8uwYvFodPiWCm56BE5tnMl9+Aa/jp6BaSN/wgcf98J8i0n46cdxjCoZ&#10;jU7dZuOQlyuObDbH2L9+xbdsWzZ5+REEJBFkxac5xMYSPm+5bJ3WR1bCuat9nsXgUkNsMfz3IZi8&#10;0hk5tH0uKynn5ybBb+90tOs4G84hp7HNbBi6/L4S/gKyYbswohdzaicPxXfdJ2PlPi+ksOqyx35O&#10;enQdC8vpv+Hdx79Gnyn8/rAf9/Q587FhnwN8w9nvmjYTyI+hLRTIqouHi714UMspX1E+oHxA+YDy&#10;gX/aB6T9znbbfVi6mimavCBOzixEWlYh0smo7QN0eLzxxzUg+xlDGnNYgCWNwJSSXcSEWlb45UX0&#10;6s026DukBmQrKhhOy1YOcoEvF2gCYrVBUMBPx+IkEZFR8PTw4kWnG5wIfL5RGbB2TMCRwCysdEyF&#10;I6F2y6kojJy+BBup/Pp4+7KysTcvPqO1bch6TNdtBNnt690xqu9eLU/W6UQQ8wOdYDadlWOZuxYZ&#10;HsFc2yBMHbsDXVoMwYmNo1EcuwKzV45kr1kngnfFWYB8IZAV+BSYy6KyEhEdi9AI9qml+hOXEI8F&#10;aw5i6Bw/DJ4VS9XNGT+NckDbP/eiBS/4229shy42bdB7bU+ERBJeeLtYkNWXlGHumlN49ZsN+F8H&#10;e2yn4lxZXkdp2irKqgtkTzz+OHYRVg9w2N11F2Koxhpv+awgnce2H/lOjtVFYvKG/YW0Zx5AVtNX&#10;kPfhq0j4q+dZIOvn54PFFo6XDbJphA650JeL6/CYJESxEuzvAwdj4cFYlBSymE1GPA5N7ID2A//C&#10;95+2wMy9oUjKiIT9ejNMGzAR40f2wM+/j8WhUBavSXGAZa+BmLGQCmLjodjkGY6MWDesGf8bWvQz&#10;x9oZv+LH74fhmBQezjwFy8HzsGLpWHzTbQzDkUegXeeZOBoQQsgwXOzHRsdgK5V1F1eD+jmPhbsC&#10;Agwtlwy3UuQmR8InIFlLOj/jVhiOE3s3YB179Vpv2oGjbuEMNTe0+ElMiEBAqPSjLUB0MJXDxELK&#10;+hkI8ImkslaBknQ32Gxch7Vrran2HYJHaCziYyMRHMEq4VUbSTrNPNh1EsFwFDFVG8+PssMmvrZ+&#10;70lEF9XeIWAmC3rJd0n6DgvIBgUFa6AVFhGLlJA9BM1++GvaLoSlxCGKkwtBJxagS7vhVEtHs6jR&#10;JKy1monhQ63gEuOHpb+0xk9d26P1r+Mw04ogG38cY9q9jyErHfmd88f6Kd/h4z6zsHIWYavPRkTH&#10;H8Do3wZj3KK5GNb+Owybw+JRKYnwWT8MTTuPpuo7GT2aT8RRtrUqCNiJQT//gh6zV8Os95foNcEa&#10;QQxAyOM+Tuu1ALasAB4Wxf0ODdNy6DOzMgyK7PiZ8KYim85JL3k9LJwKf4Qvjq0bg7ZdFuA0J2GS&#10;0xNxev0Q9Oj2C5YeO40lP3yKXlO3IjS/AtmBe5mTPQOLLIah3fcWCMjzxYZhffBjy9nQpjJCrNG1&#10;cz9MmDeOfjSGKRKjWYxpItauno3hf1nCIYoFt/q0JnwOw57IFG47zODXtLH8NhoVWVFABcLlvbDI&#10;OKQE7cSwX/tjlNlhxGQkIZZ9p+PjIuGxayradJjN/GMf7DUfh+6tZsKRkFvobY0eXXtiAKF+1u8t&#10;GYK9A/7R8Tg893u8881ErFszAb983glrQ/krXxgEm+nzMHvxXvgmxSCSNhPIj+ZvcSLTNZQiqy5M&#10;/ukLE7V95YPKB5QPKB9QPnAxPqD1kd25FxZWG0AsIg/kITWzgKyq00D2sUbNa0D2ky87IJstQ1JI&#10;ukkk3iTKt3K9vHrzdoLsKsymIhsZxSqfZXoNLgWcjHmZogSaDgFOec8QhCutasoRFpMMn9B4zFx5&#10;CLNWHsSohbxIXXkCizc5YtSsZTjtZSikJDejaiogW3u90kMyODABk4btQf/urA5ssRPW7C+0ZPF6&#10;rF61gWrSCsybb4GBvVagw8dL8EPL4fhjwu8YsnQYtm7bhCA//2qYrL3f53puPF5RmisqWM2Zqq4M&#10;ubn6EmCneaB1Py988L0tWvbciRa9luD9Ma3ReOzb+MasLbYd38qeowwC5WcEZI3bkfWeS5GV3q1j&#10;zY7gjk9scc8n1tixj6GplbUkNxN2kfMh8K+psrSbVC32Yh7sXkLsIY4THM4cQSzylDJ8OCqYM6fd&#10;mL9XMGUiMr/+AqlPPID0155CVrP/Q/6HryBx4K9sKcTcy6rzIOfVx8cLi5Y4EGRdLyu0WEBWLvTl&#10;4jqOYcVbR07A998Mh01AIuIiCXlU3nz3TESb93thqtkf6Ph/jdGo6dt454MvMHqpGwJDdmHezy3R&#10;+PX30KTJi2j10yzsZGuUDf1a47U330bjJm/iecbMd+q7Hv4JR2DRty2avtYM77GgVYdei7Frtxm+&#10;6zySBblGMPzUALKS9yv7I6qVgKxRkZVK22e23zkbFq/nV6RyuNZ+h8WeBGQDA4M0mAqlUpdsArKh&#10;ybGI5ORC0ImF6NJ+OG0zCt/8MJ+h8lbo3+JFPN/4fTT9+lcs2rkZc3p8iZef/xrT2QbIdfcItH7z&#10;TbwpdqeSu9X5GNbPHIJv+2xAdJyAbH8MZ/Vj783j8FljLvduI7zZnOei3UwcZqj4LIb2vkR/bPrh&#10;m3jqnQ4YMv8Q4X0DxrRhePFbTfDOax/il3Fb4Mjwb4nwkHMUHBys5TKbgmwaQ4Ll9dCwCMREBsLR&#10;egjeffBphgW/S394F+8zRH3uVleExEkhsOUY1upDbf1vv/4J/py1DXv3TEGLB19Bmz+W4uDRNRjw&#10;xZt4472maPLqU7jrhS6YvnQKfiLImpvTLt8x93mfNYZ//SqeebcZGrfshgkrj3GiKhrhYaHaPoqN&#10;a4Oscf9DOYmQHLofE7t9jKeeeRXvNG6Ed955B+82bYLOw/5EqwdeQ4suc7DXYTvGtn4brzRpivea&#10;0z5vf4vJa04i0G46vm36Dl5761282OQtNG0zEw5hLti58Be0eKkJmjV6DZ+0HYqVLBQVHssJI+6P&#10;QL5MVCiQVRcOF3PhoJZRfqJ8QPmA8gHlA9eDD0iXii2MlFy0fB2YoYn4lBwkpbLWTlYB2gUU45F3&#10;PqwB2U+/6ggJZU1ly5dkwmwyQdagyJ4NskYQE3AywlNt4BSwMsKuhDZ6BUbhoL0blm/cgyXWu2Bh&#10;vRtmq21htfUARsxcCmd3H4JahRaqbPxsXSCrtfthFau42DQE+cfw4jGKsBXNHLAoXkSG8YI2lMpT&#10;CIst8cLcPw7up4OxfMN65upa4PDIETg6Z67W8qOYUHapIGvcr5pjK9VUY7+QBIyfdww/EJ4mzd+P&#10;Ey7ecA91gbPPKXgHMyyY4Z11gf/5QFYAKTO7EEedQnDMwUsrHnO+2xkgy2OTvqC+PXrgwG234SgB&#10;1pHhxad57yEwe/PNiGWhp+SXX0bayy8h7YF7kHbX7ch44XFkv/MCcpu9gjSO8PGjGGLOYjxV8C3V&#10;YT093GFmfhIz5l4myKYZwkAFPMIIJ24nXXHSzhUBvPgP4Wty0R0S4ImTBx3gEeSFEzu2sgDYFuzY&#10;fwxeVCpjY8Phe+o4ewkbCoMdZbh3GBXyYM9j2LF1CzZv3QabA8dwihWxw6hq+p+2x24uu2mLLU56&#10;cdkQhoTbu1D5d8FJBzf4UaUMCQnW9ieS+YRbGBlgVGSlnZIP++/eqLexY8dq6rdMJK1ctRH+/gGa&#10;faXNVViwL06zirizqy+CCWDa6/7ucDhptI0ngpgP7XVqP7Zt3oztB+zgGRYOf6fDsN2+B3Zu/gzl&#10;9YPd7u3YsmUrdp/w4kQXl3dzhsMpVh8P9cNpJ66f5yc63BtH9+2EzbaNWLloIL78ajIO+wTA5/RB&#10;bd2bbHZg10F7LSUgIj4CHscPwGbLZp6LA3Bl6LcAoviGnCNphyQ5sUaQlRzZ1JQU7XUJnZZzGeh9&#10;Cod32bB43Gb6yGbYHnaAX1gc1UlOWsSwZ+zRfdgu699+kN/TCIQGMcfedid27XemH/rB+cQubGUF&#10;8s1bbfiaPdy93ODoIH2wxWfcEUBb+boc0taxbe9RuAUwL5a2kv2TIbbMYg9eQ2jxGi0nNZTb1t5n&#10;nnJYiB/9/jB22mzDFtlHrmfz1q3Ya+8AO6Zs2O5mUafQALgT9jX77LTF3kMO8KT/RgioH+D+ybbZ&#10;Ksrezg1BVHtDAtxwaBuX5e/1IUcPhDA/OKxqf6SegSjCiexHrBRZdXFyPVycqH1Qfqh8QPmA8gHl&#10;AxfygXLWKNq0bRcWMk2rmEmycclZSEjJRmJGPtr5E2Tf/sAUZDsg1xhaTIhNYWix6H+rNhpAds58&#10;KrKR6QQynQav5xui3NWGvjyCWHwiw+hYPEhGXLxhxLJSbjjVDOl5WPszAomm2zEUHDIowVJ0SoYo&#10;pEalVBRPTS0lEBvKMcmoRB5h7MiBg7BgZVb7HTu0HF+B2Asdhymo194343MxckVFKdeZzz6NuZDj&#10;lOJQ2u5x8yKiGgtMGXNzTdd7vhzZKn36ojhKbFXAPFfjxEIB1d4QFxe4d+kMzw4d4MHhw+HPEdy2&#10;LcJbtUL0F18g7qsvkdD1GyT1+AHJvX9Byl+9kf7Hz/D9pTtc7e01dde4v3r2wnV1dcHCxfbMhXRl&#10;zunpc46pM0/Bq45iT6nM+TMCiYTthhBSwsMJtoEBGoxog0ASTnU2lJMS4VKwh0ppFCEzJCiAobpB&#10;/EwE87Ul/zEaEQSIIIEYAon2GvNpo6XATRiBJoCvE74itWWjEC7LcpJDtieFj+RePmvcrqhmm7fu&#10;rC72JBArx36j3mT/xdel/c5KRiv4+vppRdrkeAMCRcFkqCttInbSbHCGbUK0ZUMZrmuwP2GJz4M1&#10;20cSkrgeWd54fjRb8n1OJmm2N64/JAgBXE4rxMTwWZ8D8/DttzNwgBEY8r2XdUdzHbL+UC4byPMb&#10;SlXecH6rtmNyjqTtl4QSn2KLJC20mEAsVYL9/f2rz2MQw7cN59wwJE9U8x1Zj+n6mRsdyuMICgpl&#10;ykAUVWk5Bk6wMNfW+NlohjSHVvmKwWcMdgkJM9hFfC00WOxZ40fyvrQDMubISo/ZYLFX1TIBtFMo&#10;UyCMPmy0QYQUrJL9YBpCsNivyvZG+4SIffh6OMOEDdtm3rDYnedPjjmiys+110y+T/I9C+P3LCEh&#10;SYGsqlR5Q1SqvNDFjXpfXQArH1A+oHzg3+8DBpC1xUKL1az/w1qqhFhNkWV4sabImoJsi6+/MRR7&#10;ymWhJ+bIpjJXVlNkN21nsScDyEZEplGBLNKA6VxDWk0YgVPgyjgM4FdyFqzK6yIdy73p8oY8W131&#10;dmS9xhDfM9dpUH7PNwQkJcRSLnizeW+63vMdi/E9Y75u7f0z3Y+KClqL1Cr3dQG5cVkBaDkWI3QK&#10;fJ9vGCFKgPd8y8nkgXG9xnXnE8KiqA4d2rsXttu2Ydf27WeM3Xx+xrAxvH+IrYhCePGbIz0suQ6j&#10;HSTv2cXlFEHW7vJA1nqr1gZELugFPK63IarZJhY3c3H10sw+nCHY22g3OX6p+ir3sbGx2oWg5IiL&#10;0i5FyaS1ioSSxnFSRs6BcVm5F5CM54SNqHIpVA7l+AVypF2MvGe6rHxW1i++Km1yJKxZhjyW1861&#10;flmXrFPWLduQbck2e/bsqanfZcwLX0GQ9fb20XJ+/0m7+/l6wd2d+fKXef4FzlNTU84A2cTEBEK6&#10;7z96XKY2FRvXgOwazU8CCZb/lN0F/kWpTkhIxBp+B1XV4n//H391gafOsfIB5QPKB5QP3Og+ICC7&#10;mSl/ZkvXsCMLQ4tTCbJpVSCrKbImocUt23Zh+51itt8pYeViHdKqqhav2WKjVS0WkI2JFUX2/CB7&#10;MWD4TyyjKZVUKU3B7J/Yj79zm9qx8pjzeC8j91yDgJZ7xuDnqhRr0/2VCYBTp+yxYNHxSwJZ+VwW&#10;K82uXb8NWQQuuagOCqKKdJ0NyZU1VWRlckB6fLq7u2tQK/cSrmtPpXru3LmwsbGBtbU187IttArH&#10;kydPxunTp9k7eAQ8PT3ZRmokJE912rRpkArCy1ghd/Xq1eyvbItZs2bBwcEBo0ePZsiqh7Z+Nzc3&#10;jB8/HsePH4eZmZkWFitDHh87dowVwCdQEXfVlpX1y2elzZUUddq9ezdWrVrF9lXL2bt5H6ZMmYKT&#10;J1n1mBMlBexFKoqsAI0og/+o3SWXVcJwL/Pc+/v70YcycNrNE6PGzYB/QDDBNpmA7v/PHpfJ8YiN&#10;89jGaulyayxZupYTHzn0+X/O7gLREn2QmpKqfQel727tonMXKnin3q+pyq9soWyhfED5gPIB5QPK&#10;B66ND4hoJqKfCDjl5aXYdAbIUuhJy61RZE1zZL9iG4maPrI1ICvtdwYMW8MQUk84OcfwAkhUugIt&#10;lFYUpHMNUZuudNS17std5/n29WLeu9zt1v5c7W1dq/Wabudy4Lmu/ZRCX8dPOHNSw46FntwuKrS4&#10;hL1DIxlC6nLanUWirLS2KQcOHsH+A4evu3H4yHHu40ot//LfdBOQNVu8Erv3HLhubX+x/rB330H6&#10;kCt22O7H8NHsHXzgKBydnLFv/6Hrxp/Ev13dvPg9scSsuRZ87PmP2l1sc/jIMdrptPYddGdleC9v&#10;P+bc+qqhbKB8QPmA8gHlA8oHlA9cVz4g7RRFjJNUzS079sB8hbWmyCYIxKbnaf1kJbT40XdNqha3&#10;/uYHZBXokJBTirgMHdtCsBgS8zvXbt6Jv4avxbzF3pg2xwWOzmznQTgpozJbyjBjNf4bNqgoL0Z8&#10;QgaWr/Zln0oXzFnIHNnzjKmznJm/mKCFokuhIesNDFvec1gDkJ27Dl6n4wC22uxh7mLcv4ljtZD9&#10;AwePw2bn9Wz7i/eJHbYHWBDpIPbsO0I/OkCfOnDd+ZP4+e69h7Vxffi8wU7G76AN908NZQPlA8oH&#10;lA8oH1A+oHzgevKB9RtttE4bxpu03zFfuQE5RRUIic1GeDxHUj7a+BXjiSaf1BR7atv5RyRmFcM9&#10;Vgc3NqU8HVWE+HzAij0xB45Yi/kE2dnzT7NarVTujOasfhzD+9T4r9jAyzsBVmt9IIA69wIQK4Br&#10;BFk9Jz3WMi8vhwW31E1ZQFlAWUBZQFlAWUBZQFlAWUBZQFmgLgtIFKGIX8bbjl37sXjlJoSnluCY&#10;bwpO+qXBISgTX3oX4almn9WAbLuuPyE2sxhOkXo4hBfhRGgRIrKBFRt3YBBBdgFBVgBGxjTCzJSZ&#10;zpiqxn/GBlNYhXjWvNOYV+UDRl841734iCiyRpBNS89Q31hlAWUBZQFlAWUBZQFlAWUBZQFlAWWB&#10;Oi2QyfaFpiC7c+9BmK/agqCUMuz3Tsdh3wwcDchGK4LsM++3MFFku/6I2IxiOEYUwz6sACeC8xCe&#10;CSxbv52hxatZqbYGZC8EMep9A/D/l4cCWfULpSygLKAsoCygLKAsoCygLKAsoCxwsRY4G2QPwWLN&#10;doRlVuJYUB7sQ/JxkoJrK1/dmSDbpvMPiEkr1AD2GEn3kC97H6aVY+naLfhr2CqCrM9/Gsz+y1B6&#10;OceuQPZiv7JqOWUBZQFlAWUBZQFlAWUBZQFlAWWB2iC7a99hLLXeiZhcwCmqBK7RHHEV+MpPj2c/&#10;+KJGkf260/eITM6jZJuJg16p2O2WDP8EHZawUM8A9pFdaO6LuWZuaigbXJQPTJvtAm9fFVqsfpKU&#10;BZQFlAWUBZQFlAWUBZQFlAWUBS5sgTpBdv0OxLDUjmNkCU4TZE/HG0H2cxOQZfud8MRc7PdIwV6X&#10;eNg4xcI7thCLVq5H/6FWWLhEgawC+YufyFAge+Evq1pCWUBZQFlAWUBZQFlAWUBZQFlAWcBggdog&#10;a7v3EKODbRDJuk32YYU4xRTYUzGl+FILLTYB2a86fotQljTe5RyHHScjsflEGNwjc7Fw2Vr0H7IS&#10;Zha+mLfITQ1lg4vyAWnRoxRZ9bOkLKAsoCygLKAsoCygLKAsoCygLHAxFjgbZA9iyZptCEuvZJGn&#10;HNgxBVZyZAVknzUt9mQEWdtTsdhuH44NR4PhFp6FBUvXoN+QFVh0OSC72A1mlm5YvNRk8PlC88sD&#10;4oUW/OySy/usgvC/124KZC/m66qWURZQFlAWUBZQFlAWUBZQFlAWUBaoS5HdufsA2+9sRkCiHnsZ&#10;NXyI6a+H/TLRklWLnzZtv/MVQ4tFkbV1isF2u7AqkM2uBtnLUmQXumHCBHcMHe6OQcMMY8gYN0xj&#10;nukiAuncS1A3F3DZSVzXuKlumEMQnn8Jn1UQ+/dCrNhbgaz6QVIWUBZQFlAWUBZQFlAWUBZQFlAW&#10;uFgL1FZkd+zej4XLN8A7Jh87yKi7XWKxxz0RX3gV4qn3Pq2dI5uNPa4JsHWMxpYT4XCPyLns0OL5&#10;ApuTPPDOQ1546AlPPP2sJ555zhOPcjT/1h2zqNYu5LgoyOS6zBe746eWnmj/kztmrOBnFchenO3+&#10;ITspkL3Yr6xaTllAWUBZQFlAWUBZQFlAWUBZQFmgNsja2O7DPMt1cA/LxEZGC29h6us2x0h87lmA&#10;J5uagmyn7xCZlIsDninYczoe2wmzXtH5WLTCmlWLrRha7EcV1P2ixwJzd8yd4Il3H/HEzxPdCcTu&#10;WLLSHVP+8sQbD3vio57uWLyc6zNzxyK+t9SKg+8vIrDKZ5es4Ge4vXl8f+ESLstlLPm++VK+z9fm&#10;cxkLLmP6Odk/bXkLLivr4zDnY9nGpey7WvbK7TVjzmn4+CZCry/EWuutSEvPUN9OZQFlAWUBZQFl&#10;AWUBZQFlAWUBZQFlgTotUBtkt+3cg9mLV8EpIAlWu72wdr8f1h8JRAv3PDzR+OMaRbbNNz8gKiUf&#10;Rxh3fNCLMOuWWN1+56/hq+sGWUKnVPKdOdf1jDGXIcULCJ8Cso0eNYDsAgKoAOkySw/8/Kknnn/T&#10;A2MJsgKcEwZ6oFtnD3zznQemcJ1zZnigb28PTCOsCpTOmuqBoVymdx8PDB/L9VoSdBe4o2cPD3Ti&#10;57p298BEAVh+dhHXOWsyt9HFAx27emDIFHeY8bUFJhBee3/V8zPP34XsMY/nfD5tfT7gVyCrfqGU&#10;BZQFlAWUBZQFlAWUBZQFlAWUBS7WArVBduuO3ZixcCVOesXDcrsLVti6w2qfNz51yyXINq8B2bad&#10;f0RMagFOsBrUUf9MHPBOR3BKGSzXbMHAEWuwyJKKrMCLyZi9gCG+Fh7YvjcQW3cHaGP7vkAsXeWF&#10;eQwbnjvRALI9CLLzRUnlZxevcsfwHp744A3C6kJCKcOPWzWiSvuOJ15nCHIzwumIYfzc4wTg6QaV&#10;dsCPnvj4PS+8+QLv23hgprU7Rnb0wCuvcbn3+NnnPfFWN77Obcyf54EfWnFdb3qi8UueePUzD/w1&#10;l9sl/M4jzC5c4oHNtgHYtqdmn437ru4N5/B8Q+wmkxRzOFlR2x9Mn8+YqxTZi/3SquWUBZQFlAWU&#10;BZQFlAWUBZQFlAX+6xY4C2RtdmPa/OU45hYNs40nYbHNGZa2bvjENQePNfqoBmTbd+2O2PQiOIQV&#10;aaWNpcSxlDpeZr0Ng0et1aoWm4KKgMwcM1c4usegHCUoqdRroxyl2Hc4AjPmudQNsgwHHvunJz5s&#10;5oneM9zRnSD6CSHUfKcbrGZ74E3m0v44yB1dqdq++wsV3PlUazt6og0Bt9v7XLa9B2ZvcEfLB7zw&#10;Kd9fud0Ny+d6oEtPvs7w40HfeqLJux4Yv8UNNmvd8cUbnviU65+lhTG7MRzZC/m6Yu5lzT4b913d&#10;G87huUYp9Cij3eycozCb51/U+HPBrALZ//pPkTp+ZQFlAWUBZQFlAWUBZQFlAWWBi7dAbZDdYrNL&#10;A9mjrlFYuOEklmx1guVO17pBNi6DTWYj9XBgf54TIQWIyAJWbLQhyK47A2QFYMyoxDp7xiE1Mx/H&#10;7eJw0jFeG/YO8VizPkCD3PMqsm8z7HcOQ4Pf8sJjzxBaP6C62pTFoG71RLu/3NG/pydeYXGnSSM9&#10;0KaFB36f5oFvqdx+3I7K6zoqsr2p6r5MNZavNf3cE4Opui6nItuX0PvofZ54k9Db9EMWmLrTC+9S&#10;xZ1ERdaMKvEiS08ct4/T9tO4z+r+4mwhNrM7GY+0rHw4uMZoyqwU66oLZhXIXvyXVi2pLKAsoCyg&#10;LKAsoCygLKAsoCzwX7fAWSC7Y5cWWmznGU+IdcFyQuzKPRQpqcieEVqsKbIEWaeIYpwMKzQB2R0Y&#10;Mtqaobl+LMLkoY05DAmW8OG0vBwkJOZj4rRTmDbHpXrMIehKyPG8SVU5ssxZXbjcgz1lPQibzF/9&#10;jDmyBNnpKz3Q4XUCa2NPdOruiW7fMQz5D6qpC5gfO54KbCsvtOVrn7TwxGwu25nhxwKyM9Z4YIW1&#10;B8b19cR3VGBbNfHC000Iq1x3P4LsswxRbsPw5S7dqO4SiIdw+3MZUryQ+y7QNZ2FiEz3Vz2uOXfn&#10;s8XU2S6YPNMZaWlFSMrKgvlyT6qyUpzL4BemY+Y8V/j4SbGnAlXs6b/+q6SOX1lAWUBZQFlAWUBZ&#10;QFlAWUBZ4AIWOKvY0449mLVoFRz9UrBilzfWMD923WF/fCbFnpqYFHtq1+UnxDC0+GRoPiE2D8eC&#10;8hCuKbJng6zAi6WVFxIysjSQlVzZ2iBjBFmpWtyDIGm2wgNLrDwwdaChanHz3wm16zzQkyHEnxA+&#10;Z6z1wKrFnuhMyB1EpXbJYg8MaOOJBoTSL1j4abVA79v8XAeC9DJPfEMF98dRHli5nkD8qyfuftAT&#10;AwnLo39j2DLBeBChdtM6T/zejtsfQJDl9gVk64Iu9drF2WU+z4mc+9S0QsSkZGggK3nHCmTV75Ky&#10;gLKAsoCygLKAsoCygLKAsoCywJVYoDbIbt+5F3Mt1sI1NJPVitl+53gItjlEoIVH/pntd9p0NlQt&#10;PhaQjSP+WTjol4XQjAqs2MDQ4lqK7MWC7IKpnlV9ZKmYPuvFPrIcr3iibS/msxIqF1OhXbCQ8MpC&#10;Tk8/xfGEFz5hpeFJizxgQegd+Ts/z7Djv7icFUdHKrKfEGRnraZqSwX3mWe88JSs92kqt/0IuFxG&#10;1tmniydeftwLz/P9tz5h2PFMgxqsQPbigPVcYK9A9kq+muqzygLKAsoCygLKAsoCygLKAsoCygLn&#10;ssBZfWR37WdU7wZ4xxbC5lQsdrNF7F6PJHzhVYin3jPpI9uafWTDE3OwzzMZe92TYeuWgoDkUixd&#10;L8We1hEQ/auVt4sBWQ2GCKSTqcYOp3I6lLmuQ0ewIvEEQizDjs05BIwWUUWdNZ2vy/tcbjpfM5Mw&#10;YAlNXsgwYr43vwpCp/PxVBaEkufmXGYcw49lvcPHEWK5vBm3aUYldj4LRI3huobwvYksBLWQrymI&#10;vTKIlfOpQFb98CgLKAsoCygLKAsoCygLKAsoCygLXAsL1AbZHbv3Y9GKTQhI1GOPeypbxKbiMFvF&#10;tvQuwtPNPqupWvxVx28REp9J2o3Bdo7NjjHwidfBYu1WDBy59vJAlrC5eBnDhAmrxmHO5wKqpqqf&#10;wKd51TKLTN4TmF1UBaHzqyB1kai4hN0FXE7WJes9Y518Tz5nXJ+m+qqQ4qtiAwWy1+Irq9apLKAs&#10;oCygLKAsoCygLKAsoCygLFAbZHfuOYglq7YiNK2SEcO5OBGYB7vQQrTy0eGZZi1qQPbL9l0RFJOO&#10;TXah2HAiBOuOhcEzpgDm0kdWQHbpZSiyCiCvCkBeLyCuQFb9wCgLKAsoCygLKAsoCygLKAsoCygL&#10;XAsL1AZZWwHZNdsRlgkcDSqEfQhHuB6tfAmy75uAbKt2XRAYnUqIDcb6Y0FYezQEHlF5WLx6sway&#10;5sv8sVBCfjmkwI8lqxYbiz1JT1nje6b381i8ab42vNS44WxgOHem51OAWs69sdjTkhWyjHud537W&#10;AlW1+Fp8wdU6lQWUBZQFlAWUBZQFlAWUBZQF/o0WOAtk9x7CkrU7tALEJ0L1cCTEOkaV40tfPZ59&#10;//MaRbZVlSK70S4MG0+EYt3xMHhQkV2yZjMGXQbIzl98GpYrTsF8qT170NqpcYPZYMmyk7BY7kxQ&#10;da0GVQWy/8afDHVMygLKAsoCygLKAsoCygLKAsoC/7wFzgbZw0xz3YnwbIJsWBkcIziioYHsM6Yg&#10;awwt3mwfgY324Vh/IgKerBC1hKHFg0ZdmiI7n0Wetu3wgbunH7y8veHh6aXGDWYDbx8fuLj7wXqz&#10;F1VYgxJ/aSDrpvrI/vO/B2oPlAWUBZQFlAWUBZQFlAWUBZQFbggLnEuRDaMieyykFPZhpTgZWXk2&#10;yH7VoRtC47Ngy7LGO13ise1UPPwSdLBct1WrWrxkWQCLNHlqQ0B16SpvLbQ4MbEAcxe6V78n78tz&#10;b58ElJSW3BBGUztZtwUKdcU44RCJOQsM53ehueHcp6YVaX1kLVZ4aYW3jH5hej+bn/H1S4ReX4C1&#10;1luRlp6hzKwsoCygLKAsoCygLKAsoCygLKAsoCxQpwXOKvYkocVrdoBtZHEkSI/jIXrYhZczR7aW&#10;Ivu1tN9JysV+7xS24EnFbpY4DkouwzK23xnCPrJLll4ayLp7xHEHK9RpuoEtUFpWiiN24Qpkb+Bz&#10;qHZdWUBZQFlAWUBZQFlAWUBZQFngRrDA2e13DmLxqu0ISgX2+RbikH8hDhNoW3nr2X7HJEe2Tecf&#10;EJVagGNBOTgakI1DftkIzajE8g02GDpmPRVZf5hZUJHlkOq11YpsEhVZMyp2Ve/JvTx394xDZWX5&#10;jWAztY/nsIAo6hrIiuLO87pQ1Hie+2pFdiUVWWmLZHLujY9n8zNKkVWupSygLKAsoCygLKAsoCyg&#10;LKAsoCxwMRaoC2TNVm5FQDKw2yuPgmsuDhBmv/AuxlOmfWTbdf0JselFcIgoZvxxIaXbQkTkACs3&#10;7cSwsU+LkuEAAP/0SURBVApkL8b4/7ZlFMj+286oOh5lAWUBZQFlAWUBZQFlAWUBZYHr0wK1QdZm&#10;9wEsXLEFPgkV2OmWhT3umdjjlYsvvAiy731WU7W4fdfuiM/SwyWuDKeipbSxHjF5gNVm28sHWVRq&#10;VioMtcFfX7XAJx83R/PmpuNHzNkZBN21smWOK+YM/KZ6my0m70Fq0bXa2L9vvQpk/33nVB2RssB1&#10;b4HMSFiMX40vWy/CN53M0ck4Oprhq44rMWpVJEov8SAyfdww+jdrWBxLv8RPXv3Fs4K8MaHTAgyx&#10;CAAnmP/2W1G4GwZ2XYEBi4LAP/GXfEtzd8bQn62x1O6fqXugz4iB5aDVGGUVgXP9OU+zO4xevyzD&#10;hN1pdRxfFo6Zb0LbPkdwKu5SPemSzXXVP5Dj44IxP63GUvv0S/4eXI2dyQrxwNjWC9GuI7+b7Rei&#10;1Y+7sMs//6xVV+QnYf0QC7RvvxhtvpyLXpMd4Hf2YkBlDvZNWYUu7c3Q5uv56D54HxwYQnj2LQM7&#10;Rq5D16+47XZm6NDdGstcCq/GIal1KAsoC1xHFqgNstt37ce8pRtZgFiPraeSscM5BTtc0/G5ZxFB&#10;9tMakO3QrQcSckrgngS4xpfjdFw54vkbsXrLLgwft4GtWAKwyNJLGwtY9GfZah9DsSeGFktVW+N7&#10;ci/PtdBizTAVSLOfgxaPdsP8o3awt7c3GW4ITczDtQhAzvdahT4fNUP3KRth7+wMZ2dbTFi0B2lZ&#10;1wybryM3uDq7IiB7lKHFc80M59fMwnDuU6ncS7EnSytvLdzY9NwbH8/hZ3z9k1Sxp6tzKtRalAX+&#10;OxZI8MIfLYfxj1Nv3HNvP9xrHPf0xV1398V9j4zDj6NOIuASagkmHNuHT58Zgz/WSO2Gf/ZWkheP&#10;Nb0n457/W4aVXoVVfyf/pn0qK8beERPx3AvzMP9U3mWBUNzB3fj4+QkYtDnxb9rpMzdTFO+HPu8O&#10;w8eDPc4J4rGbrPD8g7/jkUZrsZfXMmfekrG61yTUe9UKNsyzutFuqUdt8dnDw9B3Yxz+3r0vQ5Lz&#10;MXzbaDQeadgHd8v38p4+uPP+QXj+tfmYuS8RRqysKKKN/5yB5+7rjTv5nb37zj9w57390XqUEwLO&#10;mD3Jxd4Ji/Hmw3xflrvrTzS880982HMfHE1gtrIwEksGLMRLd/fBPXdx27yXZR9saolxu1JutFOo&#10;9ldZQFngPBY4C2Rt92Gu5Xq4RxVh08l4bHVKwDaXFIJsIZ5s+jeBbIr9InR5dwZ8z7XjlaUoLiiG&#10;vsxQHKqyTI/CAh0BtwLlLDhUVJCP7LQ0ZBcYZk9LCrKRmpKClLRclJ21zgroi/yx4tfu6PjNTDhF&#10;pSG/oAAFXEdObhEqylUBqov9BimQvVhLqeWUBZQFrpoFknzQ78th+OCvU/zDlYW4uJoR4xuEya3/&#10;xC0vLsDEI6zFf5G3JPtDaPPGFAzamHCRn7jGi+WFY9ovqzBoTezfWxKxJBLzqAbP3H85WqzBJuV6&#10;PbIzCpCv+2f+lhYnBmLIx+Pw9Whv1CXwyT7G21ij8QsDCE9D8fEgl1rKdwo2/DUTdzexxm5Wv7zR&#10;bml2+9D2+XEYui3hsiYiLvd49ZnhmNh8CJ5/bzW2BmUhXr6X7HQR7+mEXz8eioZf74Z7ivhEJQLX&#10;rMCLjw1Fs1528OVy8REhWNJnMuo3mIQR62OqgTdp/zZ88PxAPN9+DxxjuFx8HHZMnIf69Uehx3R/&#10;sEyLdovauREfP90LTQc7w4e/CfHx6fDauR2N7x2CD7rbI7pqucs9NvU5ZQFlgevHArVBdhtBdo6F&#10;NU5HFmC9XQy2nIzFllOJaKGB7Cd/kyLruAgdXu2D9f5BCAkJqRlRicjW8Reo4ARGthiCFU7xmiUz&#10;HJfh5xbzEViZAfc989Dliy/RuklLDF3pi6JsR8zo+jlee+cdvPPqV5i0LwqFlaa/YllwW90XL933&#10;AB59qSk+++xjNP/oI3z0/vdYfjq1DvC9fk7e9bYnCmSvtzOi9kdZ4D9gAYJs31ZD8fmkILDa/lm3&#10;TA97dH2bquz8MJML+QrkZuYiISEbSUkcKXnIM4karQ2yZUWFbAlWCBF1S/PykZyYhaTUfORXz4yW&#10;ITclW1tfQqb+bNgs1yElOYfb4kjMRnJmscm+VELHdaZml6BMX4x0ricpKQ/51ftTgYKMbMSEpyA4&#10;LA0peWdPx8pBl+ZVrZ/HkxDP49Gf/2q9ghE0WQTMvOIy6PPyCBrZSM/VV//NK+eEbnJCGkIDkhhR&#10;U4RzcWhZfiFSeNyJPLYUFoAsLtEjk7bJKTaAq2wnL6cYRSVngmx5fj5SuK+Jsr883qyiM98vLSjU&#10;CgWWcYq6MDsfSbKN5Dzk1hHdW8J1xWvnUmyQjYyimmO/GJCN3bYeH741HV2+n44XXpuF+fYlJsr3&#10;uUFWn51r8B/tGPKRV636V6I4l8eXUICislrnoYK+wkn1tGx9zTbKdMhIlvaEhnNYOxCskhP0ORm5&#10;yJHrn/JSZHFZ8bX0ghr1WJ+TR7/kfqTQ9ibRB0aQHWGbilIq7Bkp8tkc2vZMKC9n+7z0jCIU6UpQ&#10;wOMSf8gqKKveR+OxJnIbSYyyulCAQ2G8B/p8OA+/royp9Z2sgPPCpXjtoTlYwkIsFfzWLm0/Dv/X&#10;aBOOFdTYqiLSC/0+7oO3etkjSIsJz4dN3xl45RlLbIgurllnRhRmdKLK294GDlWZAOHWVmj0xERM&#10;djKZgClNhsV34/DaF9vhbPLx/8AvpDpEZYF/tQXOpci6RRVig30ctjhQlXVOqlJkzwOyLlcttBjI&#10;dluIT+97Ai83aoTGjRvXjM6jsT2IP5+lR/HnGz2x8LjhBzL12Hy0e2MyfJCNUws64903umBzeD6K&#10;SuOw/sdP8F1vKwTk8g/78clo8lI/bI0vMDmpemQ4mOHL9xuh5bAVOHzwIA7KcA1FVtUf4n+1B1zE&#10;wSUkJMDLywuBgYHVIyAgAB4eHigvr/lDqkD2IoypFlEWUBa4uhaoAtnPxvkhsQ7IqUwNx4j3h6LN&#10;ME8D6BIakl0Oo03ToajfsC8euJfhx4+ORLeFwUirAqDaIBu5aR1adFwPm9O+mPfdWIZK9sI9T09A&#10;H+t4Ko2l8N+0DV882Zthjgxh/Hgt1rsxDLfqmryiKBPOS1fgiYf74977OBr2xv+ammOeXQ4KNSbV&#10;48Q0CzT7eSdWjTPHa4/1w+PvrMZ+RkBWlhTCc+tedHzhT9zz0CA8dM8feLGTDWwCdDWwLHO70aGY&#10;0WWQFlr9wAN9cceto/HN0FMIIyydKxUnL9QDfb9ZgJ4TD2B6pyGcpR6BnouDkcM1ZyXEwvynyXjq&#10;/j64/4H+eOiZcei+NAophaZQVoH8tCgs7DoDT9f/A3cxFPSJ52Zi2FRrtGg2FyP35GrnOfH4AbR5&#10;dxbG7DBm+JYhIz4Ki76bhCfv53HR/g0eGI6Pfj+JsFQjXFXCd80GfNxkEeZa7UXPz8bi/tv/wH1P&#10;jsa38wORkl91VJWEQgLPqG7jcesdPJfc13vv6Yf3BtjBO9UA/LqkCyuyMZvX4cOm8zHnoAsGvT4G&#10;r7fcA7dqUqsLZEuQFByAia2G40Hu//339kH9h8fhm9GeSM4WJ6yA38o1aPb4VEy3zzxjQrwoyhO9&#10;P5qMH+aHa5MZxTnM+Zy2Ak0e6YWG9xh85IMhp+BVtf+ah0QHYeS3M9HXKgAO69eh2cO9qFb2wTs9&#10;D8EruxwFicGY8MVwPHRXb9z+1CR0XRgEnnrtJiDb7sVJGLYxFDsXL8Ibj8pnB+Dp/1uDrSHZ1TVH&#10;Eo8dRMeOSzFm6g70+XgA6t0xCRP3pvBISpES4o/xXwzTjvWeO3vjwdfnYOTO9DOAufaXurKyAiX6&#10;ctTmePH34zMX47k3l8MmnKlbZUEY8OY4vPujPc4I+i2KxeJfx+C+L21gl0i/q4jFjFaT8MKnu+Bn&#10;6oflLOQyZjrufs+K4ofhnBe42+OP1mPQfNBJnPJLRmhoIhw3bMVHT0zFT6NdEacU2av7G6zWpizw&#10;D1qgTpC1WA+3yCqQdbxIkHWOZY4s+fBq5MimnmTRjrfGwk5XhoqKijOGJqbmHkL/Rr2x2C7W8EN9&#10;wgzfNJrGUOQMOM7vi9YtpxNqeSs5iWFf9cLYDQGGWcXS05jc7AvMPpFm8sc9G+4bBuPtBx/HY0+/&#10;i48/+wSffMIxeitictWvnZjN2tqaeWf3ihx/xmjRogUKC2uKJyiQ/Qe/yWrTygL/VQsIyLYcgpbT&#10;QusMHY05uAMt35qEP6wkTLgMKbt34pMn++EJwlWbtvxb8+1yfNtpBl57YQJ6WiVqfxuST54ZWhy5&#10;fjU+/Hg+On8zG+07zcNXX5vhs0Yj8GrT2eg9fh9+bj4JX/C1ti2n4vn//Ylnvj0Ej3RRGNnDbvhM&#10;PMKQ1SZfsuhMB3N0+2EZ2rw/Es9/sArrfISWynB88mK88fZQvPPWTLRqtQg/TfZGVmkeXMwt8cK9&#10;A/HqhwvQti3Xz/HZm4Nx/6ersIswK3+hKgvTsbT7GLz43lx828Uc7WS5L6fhOeYIN+t/EiHnKPOQ&#10;F+aFAR//RTtMwZfNZqF5561Y75qHwhRPDPhgKB54cgI+l2Pi+tp8Ph3PPD8crWf4I6dqskCfEYxp&#10;HUbjvgdHo/mXhuW+/nQ8Ib837n9+MobsNoBs/JG9+PyVKRi61ZAjWxp/Gn9+NBQNHhqLFl9Vrb/V&#10;DLxAAH2ry0G45RrCTb1XbUDzR37FzY+ORfOWhuWav/oX7n5uPH7dKEWZKlEQ5IY/Gw/APc9Oxpd8&#10;v2OXpfj+BzM0fWEYPh3uiQyuqjz1YkB2Ld57Zz5W+BQgYf8OvPXGePRdn1iVU2oCsqEGui30PYz2&#10;rw7E3U9Nwtdtqo79s0l44o6/0GKQM5iahQp/R/zYaAA+GReINOMES0UJ/NYtx7uvz8dcT2rNBfGw&#10;6jWFgDgcTT83rKdt6wVo9NJAPNf9AMKzDV9qfVQgRnWZgMatluKXb6eiJe3d5qtpePnJQWg7fB8G&#10;dFyAr7+ex32Zj49eGYAGr8zFpP2GD6fb7UeXt8ajcZMp+ILpU1/KuWqzAM1eGIhH37TA0iDDziUc&#10;P4xvmvTHM29Px9fN56JFj32wiytGjs8RdHhxIP73ynS0rvLBrz8aj4demYh+6+NhIn5f1C+QPtgJ&#10;3705FP/7+TiPjx4c44COb43Dx1OCak26ZGLX6Pl44O3V2BZCQC32p0JL5fZPF6SdoagWwNVyBR5/&#10;cRFm2xl8Tm5pe7agGcOL691McK//O69d+uDN1nvOnbJ2UXuvFlIWUBa43ixQd7GnDfCI1WGLUxJ2&#10;uLDgk1vahXNkrwhk2WvUtNiTAWTHw/FcU8k5B1i8oR8sSdlyy3SwQDcNZNNwcu4ofPfNamiIm74H&#10;v34zEJMZTqzdKoJh2b4xxu9JqpUrkoodA3ui7ygb1PwMXm+n6p/dn7Vr1+Kee+6pBlmB2HyGc5ne&#10;FMj+s+dIbV1Z4D9pAYJs/69H4O0f9mLzgQAcOWIcgTi09Th+erUHHnh/HXZqfwaK4Wq9H/2/3Qv7&#10;qiK6xdExsNu1C19T7fuQF8nyq5ZaC2SjqNg1f643XqVqZATDAj87tKd6eu9zCzCZypV20yXA/I8p&#10;uOuFZdgSKJN8SVg7YBNGjvPiNKvcOOHrEYBV4y3w3L0zMEpTKSthP9Ucb943CN+uiqn+25Tjfwrf&#10;EUre/PUA3E1TVCPcMPjzv/D5BH+k8/q+MssVPz45Co162yNQyznUdgQua7fi52ku8D9HseC8SG8M&#10;ePUPPPPFRuw2/CnlLR87h83D81Twhu8+M1Dbcc5svPeJGRZ7iepVAufFq/Dqw3+h3exApBr/VqcH&#10;YPxXY/HgSwTXKpBNOLoPrV6fhhHb5VjL4DbHAq89MQQtZgdV5z6iJB97xk3GQ49Pwu8r4jWgEUX2&#10;o/v64BXmPsdUlRtO3L8Brz81Cs3HBxIyKxHvegrDO2/BulNVf7mz0+DlaI8+zcbhueY74M1Q3LL0&#10;4AvmyMZsJsi+NReLfXlsZQXY1m80nn3LCpsiBVxTq3Nk94QJ9OmwZ9A0PPXcBPy01qQYWFYiVvYa&#10;gbufno9pBwQii7B34Dy89MEWOKUYlMLyvARM/3Qw3mSOZxiPMmL7NjR7YiC+nuFX5R+Gs5B2dDs6&#10;vTcSv28ynIOyuDBMavUb7v4/Syx2zKk6V0kw7zENj9wyGB8PdUG8Nu9Om+zehGefGIeuMwK15TKZ&#10;7931zZ549HVGFITW1G2O270Rbz43Ep+M9OO3gpM3jkfR+eHf8NovR+Bt9LfSJJh1HY9nqIxbuJuE&#10;O7By8Ob+o/Buh03YE3Px5TdL0yIxs+1EvPzcCmwMMmykPISh/40m4GdOIp0pHehwau4KvPTmKmyu&#10;AtkBn45Dm6lUm8+Iri9D8PYtePc5M8ywN/hBXkwEzL4bjxfemIaOP6xEjx4r0aX1JLzy9GRMsE2r&#10;8bsqS6o7ZQFlgRvXAme132HV4gXLN8M7vgw2bhnYzfY7u71y2H5HqhabtN+pXbXYhYpsHBXZVaxa&#10;PGL8RliuCMTipd7aWLjEC8vX+FZXLZ6/2LP6PXl/PivbmoLsBYs9Fdtj0JtfYiqBVG6p2wbj/bcl&#10;tFhAdiRn160Qo70TiDmftESfmY6GM5S7Hd883hmWvtlnVX5MPjEB3b9qj5lONQVBinIKUVb6zxSo&#10;uB5dav369WjYsKGmWNeGWNlfDWTtw1mF2nB+F1kazn0a82mikzOwdJWPVsnY6Bem93P5Ga1qsa4A&#10;a6238jP/TKuG69Huap+UBZQFzmOBJF8M7jSek2w9OH4yGT/w8W944N1VWLwhyqRibSVSQyKwZ7Mr&#10;NlkfwPev99E+e9NDo/DZQHftIrc2yEZuWosPn5uI6Q45NTmDKUEY2mQUWvU9DdMyUt6WVmjyrgXW&#10;+RpTWArhfdwPNptPYynbhjRqKPvVE7cIANsKAFfCbvIivPmCJbZW5/6VImb/FgLfeHw17AR27XDH&#10;tm1u2rCxdcPUH6bh+Q674J3Fv0/6WMxlzQhRnF5uvxXrtnFZHtsWh2SYJtHUtmBehAd6vTYK7Ud4&#10;1Uzg6sMxvfNEPNjYCout3bG9apvbtntgk8V2fNZkKn5Zx/KwFYlY8usE/I8K1+laHYpyjm7FG29M&#10;xaCdOdomq0HWRhZMhXnnqXj1i73wyTsTW8pSgjGq6Qh82stRK7YUtHotmjw+G2anqmRJvlZeEIJh&#10;jcbho6pltL87mYk4zGPestEBQ9uMxl31aN+7BuCZNnvhf4kga+ZhkK9zvE6i3UtD0Hw4Kx1XFHCi&#10;ewaLPa3HnnASVGkoRn44Hk17GPbT9FYY4IweLwxH56m+DNEmRB7YguYvT8TEKsDK9zrAatiENktR&#10;p3NxdOYiPPTUbPSf74Id2w3nV8ZOGzv0/mICmgx21SCzPD4UIz4agC/6n0INOvPv7QQzvPnyCuxO&#10;qoHMwmhv9G02Hp1nBWm7lklFtt3zQ9GH6ukZ4nxpOlZ2m4B3P9sBL7pRmsNBtCYA97WKrpnoT3HH&#10;b83G4JnWW7GJPmDcv202nlg92QpvNVmA6YcvrohaUUwAxrSeiBefmcdzmlGdY1sSbIeO74xHO7Mq&#10;waHaoHk4OmUJnnjTCpuDafciP/T9ZCyajWC0whkJujr4rrPGSxrIisfnY8tfs/A4Q/+HbE+pudYr&#10;isSclhPxfJMVWBOqkmTV3xRlgX+LBerqI2u2civ8kiqxi/1j93vn4oB/Ib7wrtVH9tqBbCXSHWai&#10;WYO30WXocIwYMeKMsWgHw0pY1MluSDO8+34X9B81BkP+7IgmT4+BN/9IHpvcH19/vgSR2hkqhO+G&#10;v/D9553xq6yn05f4vPcG+FRVMz7jJJbHY9fiIQz96oE+2jZ7YeCSk8gqvPjZxn+LU5zvONasWcOC&#10;FHW3UVAg+1/wAHWMygLXmQUIsgPajMJzn67EiEl7MHVq1ZhkizGzjmGrv+lFaxkSnO3w/bN/EPy6&#10;ov5rCzFg3G5MGbMcTZ4YjU8HuGnwVxtkIzauIcjOgTn/KBpvxfH+GNh8PNpO9NVgw3Arh+viFXj3&#10;XUvm6wkSF8Bl3ko8X+97DapfbrMB4yfvxl/fTsfj/5uD8VUge2ISQbb5OhxkKJThVorYY7vw4QP9&#10;UF+Dc4Ff4/iRj3/GzY8sw9Yow5ZT3Jwwut8Cbse4bDfUu3csOk30QEBy3ZV288Lc8ft7E9B1bnBN&#10;DierFM/5cQYeqfcLtyHbMd2uPB6Cr0b5o6w8GpM6scosK/xGn5GXzPxat/1o/eY0DK4NssypBP8y&#10;T2jDMFKG/SbXDnnOT8GqXhPQ6LtDCOGSIavXoMk7i7GS+cbV1s2LwfR249H8T2ct3zk/PhCTW4zg&#10;fnVCvf/xWAbYYvIU9nx9YxRe+GI3fC8ZZKsUy4oi2C+Yi2cfXYhVxyOwbfJ83Nt4PfZG8Hog1wM9&#10;PxqLjgsiIbWXzrilhmJC+1H4dMhpw2R6th/++GgkPhoXrBW78p4zF6+8txy22jxtLo6ZUXG89bc6&#10;bC22742nPrSFv3hVYgiGfzgMbYd6ombeoBgHxy7Am59uwPHEGrLTzmvT8ehSDbJStXgic1prRaKx&#10;AJnDzHl449N1OMaPp9sfxNc8b8O3GQQC7Zbmhf7NmZ+sTRLV9gXZx3HoszziAm19yhDjeAjfvz8W&#10;z7xiASvnjDMi4spSXPHT6+PwTr/TZ0bElSbCqi+jGz7ciP1RJG1OIIz6dAKe6XgYkSZFoVCRhSPT&#10;FuDuNy1hqanGkZjScRxe+PEkYmvxarrLHjR6aip6bvgnOjLX8hX1VFlAWeCqWKA2yO7ccwiLV29H&#10;EDNQDvgV4UhgEY4Gl6CVjw5PN2tx7qrFZyiyEzZi6cpAmC/z1oaocCvW1iiy0lvU+J7cL2BvUXcv&#10;9pFlcQC5laS6Y/3cyRgzfDiGDRt2xlho44w0WSzFCctmj8aIkaOw9LAznDh7nMFQnng3e+y29TX5&#10;QWSe0eZFGDmc6xm7AlSXz3Mrgs8OC4zUtjkSlkfDUauQ4lUx+r91JQKyx6jIiuIu51UUVzn3RkVW&#10;eglL31jTc298PI+f8VOK7L/VNdRxKQtcOwswtLgPc2RbTQ/jX4AL3ArjsOCHiXj7IytMWnwM2zyM&#10;kBSGv14gYPU5XWdosQFkZ2ORR40iq4HsRwx1HOdjEqpYBbKNlmIj/3gi0QnfvDoCrXvv4x/W03Cp&#10;6nWZftwWTe6cjlGmIPvBWuyPqQHZqL1b0IS5pt+OOYGVy07AwqJqLHPAOmsXbF7jj8AzpKkMHDI/&#10;hsVLjsPC8hCGdWbv2VtGY+DGmvYlptYxBZ5qDKIiO/WbiXi1hTXbF9hjqXGblnZYvvoU1q9ywyE2&#10;7OR0AMNax+HxDgdYbOhMm+fb2+BtAlHdimwyzDpNwWtfH0RQTXkFbQUVGeGY8OEIfNzzJGSqNNiK&#10;IPvWIix3rZk8KM+NxtTWBNl+roTIQtjPZ3GsF2dj4KwjWHUorkp1z8fqTtPxyodUGi8XZLn9Qvaf&#10;Hd6YIcatzPHLdwwlJlDtEZAtCcbQD8bj/d9PnxEOLMegD3XD768MR4dJPlXAWQSHiUvwZgsb2Mcz&#10;rPbrCXi/56mq6trZODjNDC+9ugCD5zpguWXNObZc4Yj1607DZlu4ZovS+GCCLAuWDfHgdL3xVgWy&#10;zdfjaML5QHY/QXYYBmxJPLPScGU2rH+ahHc+3Q4PUWTtD+Dr16diKJerviXzeD4Yi6bddsByuR0s&#10;q/3BHlZr6Q8r3HHSJ+s8IFuOmD3b8eFLA/D4R1txxP/sGIH/Z+8t4KvOzvTxbne7/e3uf7W77W5t&#10;2t22007bcTdskDEYYIAZ3N3d3QMkxN3dPSGQhIS4u7u7uz3/59ybQEjCkDAwQ8K5fM7nknu/cs5z&#10;5H6f8z7v+/Z15eHUu4fx6jRPZAweSnU5VAcwKNUib0Qrxlg19Okf/KcXLBA8mKB2VsFq0378dJoF&#10;PEXV+7IURPZ3S0Yisu547ddnscZSEtmHLZXye4nAeEFgJCKrYeSAdG4Y3khhcDmS2IDMXhLZDjz3&#10;1tQnTWSl9XO8DJyR6imJ7HjuPVl3icA4ReAhUYvva1V5EnZ+vBM/WXZ7kCy0Bk77tfDXn9JfkNJi&#10;QYZHtsiOjchaCSIb6ow/0jo42+Qe22vJS8TxqUfxHz+/jOOugpb0QWGRvY/I9qI6hr6Dz+/EnNOD&#10;rXCiNXVwN/HCHvMsRbqXPhKuM/tdoHr7fpJQ4e6I9/52PeZeTh5Efu6hMSKR7amD1daLeOmNqzBR&#10;uljeffWlRWLPRX84cYdb+BrfVtHF//10N77SZD0GjmrKwuX5lCb/4dTdYE/3+8h2IeSUGv7wi32Y&#10;o5U9KJpvG25euIhf/PwYVmgo/YRF1N8HEtltkejqrYbjjmP40btm8LhrpuxAFB9gPv71Ljw3ww1J&#10;TEE0Fh9Z1ejBWyG0JHq74u0X1uM//n0r/nOaLTwUPrKtcFh/Er/43WlsdhwUZ5dBt6x2sl9/cZF+&#10;mPdS9/Wk++PrN85i9ylzvEXJ9UaHAWLeiThTC+ZFPYCdDiJ41aBXSw5UVb1w2Vd5/a7Cb0Fk6SM7&#10;n1kefv2GHbwL75nP06yN8Npv9+DdbXEKFUKZvxdmDiWyrYW4MPsIXvvMDLeGKIjLggKxSyUMoQUP&#10;SMTDNEHZrvb4kNLk17aEIvNBAUho/fY9cBb/86vz2GY94Kzdhji6Mv3h33di/pn4fh/sbsRd1+DY&#10;obX56oB/dR+KfVzx6s93UJIegCzRPBJ0m22X8Eu6AuxxGCwtzsXVmYfwyxevQCVMSovH6Wovqy0R&#10;GIbAUCLr7O4DTWNH5NQD/lk9COYGZHAeMCOxE8+9LYmsHELfgIAksnJ4SAQkAt85AqVx2DBtFz48&#10;nDBi+p376tNRAbPNl/Bf/3wAU+fpY8UKAyxbrILnmU7nhz/eibfm+0M8Slcy2NOsF05im4WIdAxk&#10;Wxjh7ecuQDXqfovsVlqrZh2Ou88iG66mi5de0oSFILL18Vj1Z6ZFef48liw34P30MWcKI/v+YCV+&#10;8E9nsMswT0HmAo6r4s9vGcPjrkWWFsrOevieUsGv/mUn3p0rzlWW5V8wwM//24IPTyeiprMPfVU5&#10;2Dd5M/6NKVGWKe4hiiHmfXgI//Hna1AlAxmJajRmRmLVa0wZcz71vu8bUoOw7C+M6vyXK1g0cL3l&#10;2vhIRMP9kyb005RW49bSRBwm7v/fz47j06+U910y+xR+9uO1+I/fn8be/vQ7xYxaPO1P/NtOaelr&#10;L4ujdXEX/uGnJzB3cX+bFtLX899W4L8pk3UuFRvajFqsZ4RX/6IKnfD7LbKnZh5hUK5wRsvtQKyJ&#10;KX7//5h1YCaj+SrarY43f74F//B3G/A/f7VCIF2DOhldeSelwDMOxI4Y1VrUKd+KpPkvl3AtaohN&#10;v6MM5ttOUVpLn+ZpNvBIV8q0G3MCseR3W/HP/3sei/sxWvrFRfzvP6zAH77yQljjoNgaPWXQYuCh&#10;5/9nN37ziQPCB1mwO2h1vLrgAP7zZ0cxa7Hh3T7+atJB/MO/HMYGBiYSr24S2T1v78KsnVH3WWS9&#10;Dl3Bn0nkb9xnkb3Xr+Jc4SM7768H8cKfjmE6Izp/Le6zTAfvPrcR//UnA5gVKttUcssT0//EDQjr&#10;wa5DvSi/5YIpP9+I372nhWX9Y3DFElW89t8b8N8k9zcqRsh5xeu1VaXi8Mvb8Df/thevf2aALRuM&#10;743h5bpYzOBsXlnKzZfWrAisfn0b/uM3Z7BA4LnkOl5/bi1+9rYFXNLb7vq5dlel4/CsvUyXdRSf&#10;LxP9rY3Jf2LKq+evQzek6W7UYzGGV764Ff/2f+fw5VLlGPvqs1P4j3/YiWmU2w9JofudL1nyhhIB&#10;icDjQ2AYkfXwgZapE3L503GbbgkhuT3ccANmSiL7+ECfqFeSRHai9qxsl0TgKUZAQWR34sNDoyCy&#10;zIrZWJSFq5+fxE+EHyj9E3/8LzuwiNF9D366Dy++b4kgPpdXB5HI/unE/UT21+eHENlEpqk5hFmH&#10;hhPZF18cCPbURZ/cW1hMcvWjHwpfyGX4nzc0cViFkWR/twWfUZYs3CWDT6rihSFEViDe01KHWzq2&#10;mPxfy/GDv12LH/0tCfDPLuKgQeq9XKqCWGUl4+qyA/jh367Bj360Fn9DX9nfTjWGdnitwmo70quR&#10;MthVrx7GXEa3vf+QTpSkp+P0J/vxb3/H9Dd/y3r/3RY8P9sVoRn38o4KsllfnIHTM4+R6BFL3vtf&#10;/+sENhw0wDsvn8cu53rFbRVE9o+nsOeu72UvajLSce7j/fiXH/H6P2Sb/mUX3toeguTM+n6ZqpLI&#10;vvLn4UT2JKMiv7suRCHd7WyshMshTfxB3J/t/iE3CD7cFoALW1Tw0v9dhE5GBwlVOna9dwgz9n8z&#10;kX2NGwHDiKwYL9HBWPHaBvzgXSt4pA34G3ejNDIau97aih8Tnx/9De/PPLJzTsYig1Ev7wuqS5yS&#10;tTXxG6bKmXU5d8h3zMVbXgHz3ZQY/wP9UInh37L8418MYOpfjPp+kVpHAQOLvb0Ts3YMIbJMT/PC&#10;UCI7qF8VRNbfndJipkOiFFhl62n89Ie8zw/X42fv08IcV3+3PsU3SWT/eBI77yOy4gptyIqIxJbX&#10;6a8t2irG4I93Y8qGAKQOa+vASCM+3jb4w39sxU+Y2/ff/3k9/v7v194tP2K//+AHF3AlrKY/H3Iv&#10;SsOCsObFjfg7tl/4gP/qXR2YMnzyUA/vhsw4HJy8E//4t6sUx/3kjxeg4l89JLCZGMPR2PbyHvwT&#10;x4QYYz/6j32YS0tudp0M4PkUr+ayahKBMSMwMpF1VBLZ7C7cye5ESH4vZiRQWiwtsmPG95k6QRLZ&#10;Z6q7ZWMlAk8HAl1tKMkrQ25FO7pGmfq7vboWWUklSEkrRXpGBWr4tNxaUYGsnFo08Tm3u6UJ+VmV&#10;KOtPmtpZX4ecjCpUt91zf+ntakdpTgXyK9r6H8YFHH1oralFdnYN6toGHph7UJ1djrTUUqSkFCO7&#10;uBltXfwsrxg5pa0KGW1rZTXvXYcmWliHvzpRnsW6ppbxGnzPbrg/+mz/CT311UjlPdLSypCaXIw8&#10;4vFNr56ONhRnV6CwSiSyGeGu1dXITCtRXDMlrQIFNYPpWR96unsV53XUNCA/swLZOZXIy69B/m13&#10;fMS0JzudlabHruYm5BHL8ob7LXftjEw/cP3kjEqUDDGGttXWITurGrWt9zDv6+lEZX4Fckta7gYM&#10;6mOk+3xFX7LdKSUoZf6kzsZ65GZVoIpJTnu7O1CWy34qH9xP97dX9G92lujfEUhOXyeqi0qRRJ1a&#10;E6XKg1/NJRVIF5izX5KyalA9snESPU31yMoqR3HDA9yn2ptQkF7MPi5V4J1ReD8YfZ1sQ04Z8sva&#10;BhFhQYI5bnLr0Txo4A/uV1HXHuKfzzFe1d6Ljvp65LBPkzmWskvvHx8D/TQw5oeOiHttLUVyWhUq&#10;BgdcGjZ8+tBZW4PkdOV4HF5EO6tRw/l0D1FujBSIMc7xxvGbU8qsEQ8YwM2llQrcU9jfWQUjzwdx&#10;alNRFTJSlJimsX9rHrCp83QsZLIWEgGJwKMgMJK0WMvEAVwaEZjZjuDMNtzJ6eonsqMJ9mTtgv3H&#10;rKDDHWMN3XhFEWlY9E0TFel3SsuaFSlZBr4T79cYECgmrgi9fQ9ath6lafKc7xqBzi46VQdl46q6&#10;sn/VdZR9PxDsSdcoQREAanDfD/xfnJOYLNPvfNd9Ju8nEZAISATGjkArwjTN8d6LOtCj1beruwdd&#10;JOcttSnY9/J+/J7pe5yKpOVr7LjKMyQCEgGJgERgLAgMD/bkDXUjO2RStuOX0ohbKfXwT2thsKc2&#10;WmRHk0f2EYisiGwbEVWI+sZG7mzLH7+xdODTcmxPHy0MdfW4ESCJ7NPSJ7IeEgGJgETgySDQh7Jb&#10;vlj21mb8x8924ue/2I1f/XI3fvnzbfjpH85hgVrmXX/FJ3N/eVWJgERAIiARkAjQfYLqHTML+7tQ&#10;OLl54bqhNVLLu5hDthLesRXwSajBR3Gt+PWbT4jICiudpU0KYpPKkJ5bhdTsSlnGGQYZedWIjC2G&#10;iUXSXaurtMjKJUYiIBGQCExUBPrQnhCKXV+fx6tvnsP7757BB9NUce32PdnvRG25bJdEQCIgEZAI&#10;PB0IDCWyjq6euKZngYTCFjiGFcA5pACuESWYFtuCX73x4SjS7zyCRXZAhjqQe1QQW1nGHwbKnLBK&#10;ObmUFj8dE1zWQiIgEZAISAQkAhIBiYBEQCIwEREYSmQdXDygom2KKMY1sPTPhPXNdNgG5mBqdDN+&#10;+foTJLL3yKzSt1KW8YnBYP9XaZGdiEuGbJNEQCIgEZAISAQkAhIBiYBE4PtHYCiRtXd2x0UNI0bZ&#10;r4SRdxJMPBNg5puKKVGN+MVr74/FIps26mBPIwX/kZ/ds2yOVywkkf3+J7isgURAIiARkAhIBCQC&#10;EgGJgERgIiIwlMjaObnhvJo+ghhAVtctBvouMTD0SMTkiAYS2fdGR2QPHLeCrmE6NPUSFOW6djwM&#10;zJL6oxa3QFUz7u53A8fIdyVWE6lo6Cr7/m7UYuNEhaV9pDZe04hj1OIydDCVgomZLc8R2RXlSyIg&#10;EZAISAQkAhIBiYBEQCIgEZAIDEdgOJF1VRDZwMRSaLtEQc85Ggbu8ZhEIvvzV0dpkZVEdmIR0kcl&#10;15LIyiVHIiARkAhIBCQCEgGJgERAIiAReBIIjExkDRCcUg499zgYkcQaeydjUpSwyEoiO6Espo9K&#10;UEd7niSyT2LKymtKBCQCEgGJgERAIiARkAhIBCQCw4is8JFVN0JYRjVMfFNgcSMVlrcyMSW6iUT2&#10;g9FLi/WM0qGln6AoQk5qYK6UFpeVSWnxaIngeD9ugMhWVbcir6waeiaJCr/pgXEx+F3IzZOktFiu&#10;SBIBiYBEQCIgEZAISAQkAhIBicAoEBgW7ElELdYyRXReA2xu58Dhdi4cmIJnaswYohYLafFgIitS&#10;6VjYpKG5vQ2xKaVQ0xI+ssJXUpaJjoE6+z4xswyNLa0wsUxRbGpIIjuKmSkPkQhIBCQCEgGJgERA&#10;IiARkAhIBB6IwEh5ZFV1LZBU0g7XyBJ4RpXCK7YSH8W14ldvThqNRdYZB45bk8hmkLAkKorSspgI&#10;35sFqKxtQlxaMeIzSmR5FjBIL1H0uadP3t1xMDAuBr+rasZLi6xcqCQCEgGJgERAIiARkAhIBCQC&#10;EoFRITCMyLp5Qc3AGqkVPfCOr4FfYi1upjRgelwbfv3W5EcjsgNk9hrlo763CtDa3inLM4NBl4LE&#10;CqIqNjRGIrHiM0lkRzVf5UESAYmAREAiIBGQCEgEJAISAYkAERhKZJ3dvaFpbI/sWsA/vQVBmS0I&#10;zm7HjIR2PPf2lEcnsoMts4ZmKZDl2cFAWONFeRCJlURWrkUSAYmAREAiIBGQCEgEJAISAYnAWBAY&#10;TmR9oGXigNwG4HZOB0JzWQp6MDOxg0R26rcjsgNERgQBkuXZweCbCOzAd9IiO5ZpK4+VCEgEJAIS&#10;AYmAREAiIBGQCDzbCAwlsi7uvtA2dUJBExCS343IApZiKIjsb94ZJZE9eMIa+iYZ0DZIlEViMKox&#10;oKZFH9mUMrS3N8PEzBaVVdXP9syUrZcISAQkAhIBiYBEQCIgEZAISAQeiMAwIuvhC11zZxS1AOGF&#10;vYguYikFZiV14rfvSiI7KlImCfzYNzAkkZWrlERAIiARkAhIBCQCEgGJgERAIjBaBEYisjojENmZ&#10;JLK/kUR27ARNktrRYSaJ7GinrDxOIiARkAhIBCQCEgGJgERAIiARGNEia+aEwmYofGOjCllKxmqR&#10;PUlpsSmlxYYkMbJIDEYxBtS0pbRYLkcSAYmAREAiIBGQCEgEJAISAYnA6BAYSmSdFFGL7ZBV04db&#10;ac0IzmjFndzO/qjFo5UWSyIryesoyOvgTQ5JZEc3YeVREgGJgERAIiARkAhIBCQCEgGJwPD0O46u&#10;nrgu8siW98ArrgY3k+pIaJswPb6NUYtHmUf2IImsgWkmdAyTZJEYjGoMXNdOkMGe5IokEZAISAQk&#10;AhIBiYBEQCIgEZAIjAqBoRZZBxcPqOpYIKGwDS7hxfBgpCfv+Cp8FNeKX781aXTpdySRlQR+rJsY&#10;ksiOar7KgyQCEgGJgERAIiARkAhIBCQCEgEiMJTI2ju74ZKGMcIzamDhlw7bgEzY38nDlOgm/PL1&#10;D588kdUzSYLuk7ZiGiVh4D66xvw/y1iJ14jHD7ruY7nek8bhKbq+JLJyPZIISAQkAhIBiYBEQCIg&#10;EZAISARGi8BQImvr6IbzagYISiqHoXsczL2TYO6XhslRjfjla++PgciaUVpMYjemQmKloZMELUGw&#10;xnruGI7XNuB9dJOgzXM0eT81Lf5fkNkxXGPgWD1TJSkWf4vrqmnwmk+4/o9Sz6f9nOs6Ulo82kkr&#10;j5MISAQkAhIBiYBEQCIgEZAIPOsIDCOyDq44e1UPgfHF0HWOgrF7LIy8EjApsgG/eJJEVpBBrUu8&#10;0fPx2HSZxNCcltlHIJbfSNhIVg1IPC/ui8e7f07ACZNEHFyZgJkzE3DRJgn6Y7yfqJ+aOgtJsa5Z&#10;EtTPJ2DGawnYTTKry/s89vqPsX5PO3kdXD9JZJ/1pUi2XyIgEZAISAQkAhIBiYBEQCIwegRGssie&#10;U9XH7YQS6LtGw8QzDsbeiZg8FiJ76JQNDM2zoGucPOqib5oM7YuJeO2n8Vh9kedZJFPye+98Hf7f&#10;gJ+ZWiuLkdmga/Nc4/7PTax4nInyOx2+G1neO8eU3xmZJ+P8rgT89ecJ2GuUDH0ep20w8vGGvK7i&#10;Oix6vN/AvcV1DHkdC9NEfPFSPOZvJWl15LV4PS1eSxwvztPnOSb99TLub4/4zpB1MuTfoq7D2jIG&#10;zMaC79N+rLpuIpJTy9He3gwTM1tUVlWPfhTLIyUCEgGJgERAIiARkAhIBCQCEoFnCoHhRNYVCiKb&#10;WAoDtxiYegkim9RvkX1vdNLibyKyOiR7mvqU3w4q4jMFkb2UiDd/Ho+1l4YTWSMSP9UrSdi9JxHb&#10;9ybhvA4JK8mkPsmqAS2Vxw7w892J2HuSFlLxGQmhMa95/lwSdopz9iXhgEoSDEkuL+1NwMu/TsB+&#10;HqNBi+o5WoA1eawJy9mzidjJ64jjL+uRwPIzA1E3yo/37EvENl5rz/EkXGGddS4k4K2fx+GNmYk4&#10;psu/9Xm/80lQJZkVRFeHsuUDe5XnHL/Ca5HAGhjymLNJuMR77jmYiB0HeH+te+RbEE5tSpOHYjTe&#10;/xZ9/E1kWhLZZ2rdkY2VCEgEJAISAYmAREAiIBGQCHwrBIYSWTsnBntSN0ZYejXMb6TA5mYarPwz&#10;6SPbRGnxB9+OyAqCJsiMjUsarJ2VRfzfyCKFfqYPJrL6JIDaKomY82Ycfvm7eLzwXCxe+ZTkkETT&#10;yCIJR5fF4/e/iMMf/xSH3/D7zzbSb5UW0ut7EvDS/8bil3+Ixx9/FYcf/jEe+1WToXKARPY3CThG&#10;OfDOufF45ZUEXHBNgfbBBLz3Yhz+94V4PM/rvbIwERdYXyMS0tUfxOGffxmHP/8hDv/+X/F4b3MS&#10;jqxOwHP/GIuf/E88vjqahGvnEvHqz+KxWVMQ1iRs/CwOzz0Xj7/8jnV7MwGbrybD3CgRU56Lw6tv&#10;x+Ovr/Be/x2L33+SiKtsvyDlgvAZW6XAdhBGA1iN53fhj/xNZFYS2W81j+XJEgGJgERAIiARkAhI&#10;BCQCEoFnCoGR0u9c1TZHbG4THIPz4RpaAJewYkyNacav3hhl1OKRLLIiiq+GfiJuheSjqaMZ9a3K&#10;0tTZDB//PMV3I1pkSe7M7JKxeUY8Xn6Jfq3WKXDUU0qQP99F6+e1RLzyy3gsPZ0Ma/tknNmZgC/n&#10;0yrrnIyDKxLw1SqSZ5JUdxLI1/8nDp/tpgWURPaVfiK7a148XnstEdduJGP1a3F4c1Ii1D1T4MbA&#10;TbO/pqWV1lJ11UR8/VECDhqmwM87GVtnxeH/Xk3AJRLheX+OxxySWj3eT+tMAl4lqd1B6+wZWn1f&#10;IeHdpMtrWSdi7stxeImWWw36/k7/TSx+NysRmiTo6rvi8cv/jsdOWnOF5fe6TiL87xSimbgMYDSe&#10;3xvalO3wuJkNDfbbg8isJLLP1LojGysRkAhIBCQCEgGJgERAIiAR+FYIDCWyjq5eUNOzRkppJzxj&#10;yuEbWwGf+GplHtk3R5lH9jB9ZI3oIyt8XBV+rrTGCWtjYFg+ymsakZJWi/SMOkVJY3HxyKWcliSn&#10;X1q8jtJiPUqJhf+q8E21pAx5waR4vD2PkYFpaTW1Scaqt+IwazmDNa2Jx3+/lYBTQs5LIih8T4UP&#10;qx4tm9Y89jwlx3NnJ+DTL+Lxp3+PxwIh5SWRfZVE9jiJ6K758Xj99QSouFFWvCMeU+jzOvmTBMxZ&#10;kIBDarye8HPl9YxJbFfNTcBsfv7en2lRfYcBotiuOX+iBXgd6+WgJLKvkVTvvp6Eg6tp1X0jEZfo&#10;I2vhmIR9vM+Hk1lPSpln/l8cPhd+tbbJuHaIdflVAvb0E1lNvQR4eOcrcBnAaDy/D7SjvKYBPgG5&#10;irEg+mZgbAy8a0gf2W81keXJ4xiBtioEOt6B2kUvuhx447KieOHsKT9Yexej6bE3rQe1ecWIuFGM&#10;hsHX7qyGv1UALp3xxKWrN+kq4Q81FW+cP+MFXcsUFHQ+9or0X7AdeaHJcHEtuL8+33i7bpQlZiHY&#10;vxTNvY0ItY1HcEoDup9UFZ/IdTuQcycH8Yl16Bh0/c7KXFip+eDiBW9cU/eHju4tXOV4OHfaF3aB&#10;ZWh8InUZzxftQlZgBKxdclA+bIz2oC4rE47mmSgbdRO7UJ6QBifbHNSM+pzHe2BPZy2i2J6itp5B&#10;F25D9p0oqJ72wMXLN6CpGwBNNV9c4rqhcjUEEWVd6Hu81Xikq1UlRkNH1Rsa9nmo732kS/Sf1IRY&#10;93jcCK1BD1eGCLd0pJS1oaOxHP5O2Sjs+FYXH7Fifd11iHZNRXJhI1LD4nAnp/0RG9CEOM8E+ARX&#10;4sFX4DhLzsZNv5IxrHuPWB15mkRgAiMwlMg6uXlD08gWmVV9uJlcj8DUBgSkN2N6fBuee2vy6KTF&#10;Q4msDkmgqXUqKurrUVbeChX1OFoeE+4WITk2NEu5R2QvK/1JBflVEFm9JHw5mUT2S8pTnVJgQiK7&#10;5p04zFyWhP0kjILInlYQ2RQGUkqBuV0KTGn5PL4pAR++xvOmJ2LmJ5Qf/3scFhwcmcie5zn2XilQ&#10;2Z+Iz6YnYPKrcfgtCe4BWmR11JLw1RQSXpLXmZ8n4A1KmF9+L/Eukf18PetF0jyYyB5YFY8/vJUI&#10;FdbVnN/tXxCPSVMScFJBZOOxkD64+iS/V4XMeRCR1TehxJl4DcZnPP9fTTsewtra1NSJ3NIqBsBK&#10;IZmVRHYCrymyaWNFoCwCy188i89WWeLQYSccVhQH7NnpBgOn/CdAXDqQ6HgDe2bfQMZ9RLYCnnre&#10;OLTHHnvWXsWff34ai3bbYf8eB1zWjUfOYLY11jZ+4/FtyAqIhZV1DupGfd1WBKqYY+3CG0jvrUeA&#10;UQT84uvQNerz7x3YVUnZkXEKctof/4PxN1enFtYbrBmjIeW+dneWZULvlDMOHrDGilln8MLzV7CJ&#10;42HfLmcY+xShfqxt7KzETfMERBW04Ltu4Vir+k3Hd1cVwJX9lH0fuQOasiJxeu1FbNPKQMmwMdqD&#10;mtQUmGmnoPgbLt5bVwQ3bpynN4qtkE4URybQDSgDlY+zAWO4VntDEg69YQ3PisE0qBVpt+7g5C47&#10;jg09vP+/xzBpnjH2HXTA0eO3EFTUOUYiyw2tzEw4WWahfAx1++ZD62G+7CxmLjLDKZMs1H6rAdeA&#10;MNtIuAZUoacjBTvf1sf12xWoywnCVy9bwKP2UWb7N9e+pzUZh9/Sgqp7Nq5vPYF1VqMdAT2oTs2A&#10;k3V2/5hpRIR9JJz9ytD2wFs2IVjNEvPn+CHrseEvLyQRePYQGEpknT1IZE3skc2dSP/0FgRntiI4&#10;uwMz4ttJZKeMksietqXvajb9XoXvKwkqAxyZkMgWV9UqiKwmidrAdwPvBoLIXlYGe9qiQSumSyos&#10;7VJhQYJpQyK48SNKi+nLetYxDa5M1fMmpcWf7RQBoBLw4q/isepiKuxcUnD5UCK+XJQIVfq1Tvst&#10;fWkXJMEqNA3GDOL0VxLZuQeScY6+sK8+R4ssAzLt+pIElZbTq7zHjq8TsHp/Cqz90+ChmoD//sc4&#10;fH0uGac2xOM//4sk1IOf87jFr8XijySpl5nO57Pn4zBdyJedWf9zvC7rv5O+u2d2k6BSWrzNOBWe&#10;PGchifFLMyhbVkiLaRneS6LukIKrrIuCyBqkQGAwFJfx/rcierNpKhoaO5BRUKEksnwYGdouDW5W&#10;yKjFz94CJFtMBMqisWWyLdwrvyt7SidS3ANwbEkAsh/UAUUR2DDVBWFPbQf1IVbPAdtX3kTit6xj&#10;V+ZtfP2aDfyfmMX5QRWsg9NuJ1zTSH8gOc2wdsO6FSHfzjLYkYzd7xtBO3z02wTfEtIncnoPCczi&#10;16xxc6iJq74cWXnl30AYRlGdkjAse9WS5OjpsOl3NKbizEdO8Kt60O5REa4ssITGzdpRNO5Bh/Sg&#10;0Nsd8yd7Iu1bXOW+UzuTcWAycax4XBfsvw6J/YGZ5tALrUJ9fhjWTrLHjbrHT2RBSnl+phH0b+TB&#10;6ZImjvs9mIYObWGBiwsWTPdB5qib3oxwXQesXBqI3FGfIw+UCEgEhiIwlMi6ePhC28wJBZQvheR2&#10;ISK/GxFFfZiZ2InfvDPtyRJZvSuJeOlfY/EL5pL968ssL7K8n4B1l1Kgz4jDn5IM/oY+qa/+Pg5/&#10;pZX1MP1PRXqdAwvj8btfC6Ibh9/xu2krSJQpMd5AK+yv6Rf71zd4DqXJL/06Dh9vJzFlECiRfucY&#10;iewOSo5feomklET0IgnrX3j+H17hZ5T/vvEFoyMbpUD1JP1weZ3f0br70rskni+QIL+XgMO0Am/5&#10;KA4/+09ah3ck48pppV/sZi3Wl9+tmR6P3zL41OuUIj9Pn9o1bIcI9vQB/Wjn7SbBc0zBlf0J+PNP&#10;E7BLEllJZOX69GwioCCy1nAsfNBDazVuaAfBlrv7iiNqs2F4KgTRlS2oL0mHhoofzm82wmG1DD7M&#10;d9La6o01X2hi/gILmIbVjiC3fTiRbUkOwqphD4vtSPa4gXVzee35ZjC4XaW0gFZmQv9kKKLrBAno&#10;QkFwFLRUk1AqvuuqhLuOLb6Yp4VFi6xgFVU/gtW0FSleYdA1yGb9KQEyjICVljeOnzDC/IX6OOtW&#10;ijYFx+9BZUgAli/SoqLFEmuXG+D45mDk9NTCSzUIrhFCgshXQxZUtxtj4VwNrNnjBqqPlS9Kp330&#10;7TF3vg6WfK2HVVTHlDSVwmnbdfzlZ0cZ68AbIf1ZvyrionB0njpmf2EHi5B+gWl9LoxPB+NOiWBS&#10;faiMjYMmo89XgvWnDFH1lBMOrLSEbgDJRUc+1I6YYu5cbazY4I7AssES0YFh/jAi24JIA0esWByA&#10;nPtmRiWcLtti8RdaWLLGFTdLhdmrF6Xh0dC8mthveaxDoGEIHALS4GNiiyn/fQBvf2IOu+QWxZV6&#10;GnKgsUIHc+eY4JxhNpoHrt9UAIPz5vhiLq+9wgle3MUe+cWHcCt3rGIdFi7SgapvJZRX7kNT7B2s&#10;X6WHrxdqYf52d1hyF5yDFre8onD9mA22r3KCawaPLkvEgS0GWLhAC19usIOqwE3xakWsGMOsw4IF&#10;2lDxLKe8vg6O7Ke/sp8+3+iJO1XKI4WM9cQiXXy12AXWd6qVFsnGfP7OhkDtgCl27fKDb1gMg0XG&#10;I198R+t9kIUTxwDrLcYwrX2dHHNuezXx8s8O4+PV7gitbENhKM/hGFbKkXuQ4X4LOz9Tw/yLQbC6&#10;7gb3sCpU5HDcn4lAigKiNqSKMayXDuUQ6kCsuRc2zVbHwmW+HFcDpKsbFSH+WLZYB/O/0MdxbriP&#10;JHl+KJHtzMSZL0xx2aX4Pll6a14cji4X19bDIfV4lCjqUgmP60FwDKrsn69ZMDofStlsMi5/cYGB&#10;Mk9h9ZlQpCra0YN0tnXH7OuYt8gdN/IGiFwfmuPZryt1MX+uLvZdjkLe0H23lgIY7VbHC/99GB8t&#10;MYVjbCvKQwNJ1HSxhHN2/l5feKQrx1Oq603Y2gbg/F5bfmeIvfb5nLaxOLZUG19sdIJBVCuPEmtB&#10;ECy9ytHdnYEjw4isctOhPosGjgUamD3HCnrePFY5NIDyVJzda6yYg2u2+iDsQTrxxgLonTHH3C91&#10;sEzFHjvf0YN5ZB2qi4qQWy8goXXV1gXz+f2Sr7Rp3IhEqrhWWz6M9e9A44gxVi3Xxpxpp/CH585i&#10;/aVoFHe3IMw0GBauRRzNfHWXwPykJb7m2rl0nSUcFFKYVkRwM04QWeX87kKS/Q1s5Zj5crEXAhTr&#10;jHj1oi7qNlYtI/bs18NqcSgaaKN8lwhIBDASkdUxd0Ihf9hCSWKjCnsQxcVQQWTffYJEVo+yYD2S&#10;v2OHGO2XwZPWMvKwKOt2UCJ8nQTQhtbLi0nYtCkRa/j9aU3KiBntWEiSDShV3b9NHJ+ILQfpd8pr&#10;mTDyrxYtu/t3JGLdBqa5oWX1IlPxnFVLgTo/P3aMgZZ43DWVZBxnoCgNXsuCxPbksSSs53XWbiGJ&#10;1SNR5udC7nuBn2/g5xv2J+Ekpc/nz1MWTJKrySjIu7Yz7Q//1mBKoBNHSWhJSo0ocdahLHnHZtZ3&#10;E3cTL1BOy0BVRqzrKd77ggbba04ZMSMcH+M5qsJKKTDot2JPlHdpkZWrjETgIQhUxGDzB2fxzuSr&#10;JBAafPBi+fwaPlpmA407gmLQ+vKlHnZeS1MSjqJQLH/VBPZ8yiqJcMNHL53FrmsJCIyqRJKnG7Z+&#10;YYgzZtFw1LZifABbmCU1DJEcPgqR7UH2LS9sn6OH4ya8tp4tvpxtDcNYEtMyWrNeNoN9sTBptiPW&#10;wBbzPr6BPD5SJpm7YvtSG6i5xMFN3RKzN/ngZv5QK0c9bpy3wKKloXx0rYT+sgt4bYYZtD0S4HhJ&#10;F29MtYdPdQdaarhufnIBKy7HwMnpBtZ+dAxztoejvLuIVhQ9nLQpJCmpgt3Ga1i55w6cHCKgecgQ&#10;q7bEoIIPg+l2tlg2Sw8nbOLhoW+OV99SxXm/fERbO+OTv2rivHMWivjUWZsaC7VdJNBGvM81Gyxc&#10;bQebBBKvhhisec0QRsnCa7kXOU7O+GKyFx9CG3HjsgbeeVcHKtxAjS0ohfdxM2zedwNWbLfdKUN8&#10;fjgKhZ1Dn/wfhcg2U1KtjxXLXaBvx/qdMsDHy/0R396CFBtHzPvIE0mK4VYMrWUG2H45HhkpIVj1&#10;8lVsvBCOtKouktgS2J/QxsEr8XA29sWW5cTERZjQ2hF00RKbNrvBiPX2uGiMT3cHI7lhqJWyC8mO&#10;jtgw1wQXzFkHazss+9QRzplNaOvMgdrsc/j6bDzcXW5jz5dn8dbmcFT0VkFv03lM+twa+k4ZyKzJ&#10;h9nqS/hy7x24uUbhyvpLeGGesAz2IdfbFVvEGDbhte34oP+5PWzjyxBHvD/9iwZVWRmKfqpLp9vK&#10;bn2cMeBxqrYM7GgDyzj2U3Mc1k06gYW7AuHjl4cIZxfM/cCNuHQj24uS+i/NcEmMR11bzF/vBue0&#10;GmR5uOHzP1/HcesMFLeQSBvZYf4sHwXBKA+6hW0kY8euR8LR0QOfv74LS7VykRdBCzHlv74KBt8I&#10;PzGGv76tIKZ57q44vNMBOtYxsDykh7n7biO1pRutFXRf+kIH+y3i4WLti50bzHDIZWCn5d468ShE&#10;tq0mDapfXcGG87FwtL2Jg4t1sUEnl60uxMXP9HBQP0dptc4KxpLXzeGYWwCviyaY9rohDO4Uo5p7&#10;LYUBfji13RJqljFw4Lj9YpsPQul43N2WC60vtbFLn/W2D8TxrUbYYpav3DgaeHU1IIFYf/aX6zhi&#10;HoXIxFic/vgCVl7jfON8XfXxWUw/GKsg+qFnVfHWO+rs4zi4Orth7ltXsWSbN1xdQ3B2izo+WR2M&#10;op5KGK4wwJbz6ZzXOTh2H5F1gH9rL5qL06G3VxcndWLhpOmEpSvMoRsiPP/r4bbdAJuOBcCefW12&#10;1ABfnIrnOBy6FrfgziUdfLnQDtftY2F8XgsfvHgNOorNF/HqQZ6/JxWBathjynZY2GHS25eww6oE&#10;LdWxWPX+CSw9FAx35qrUOaKPaW+bwDiMfuy95TBYxfufSOYGTwtuntDC8nXeMHOIhvUVE3y9+A4y&#10;e5sQxY2qlUtvKzafCn29cHyHLTQ5ZmyPsb47byK2rhMd9RlQm6eNPcbE3u4WDmwywS7bojHKyOWv&#10;sERg4iLwQCLLn2oFkS1g6Seyvx0LkTWmtFgQQFF0KS0WPrID0mItSosHvrvvnUTO1JaEknLiu4V/&#10;m/RLbo1ITgc+N+0nmILwCbmq2cA5JLxGghCSGAqiK/xlxTnmPNeERNKE5NGAxZTHGfBc4VNrys8N&#10;+omk+P/APcSx+vxcXxBjHq/4nO+m4loshv3ni3uY8V5CGiyuO9L9zXi8uJ+or7iWcf+1B84R1xoR&#10;k3H+uQjmZDBIWqyQTwtMh7RLU0qLJ+4qI1v2zQiUx2DLJBIxizgEBWciWJTb6fAPK2CwAkEiiqC5&#10;0hSHtTOVVq+SSGyiBde1oAElYZ6Y/54+nBXWhia4HjLCqq0R/VLUEqh8qkHlScGQgFGPQmQZrO2s&#10;KZavudPvT1cBdVq1DhvmoqoklhZlG7gyQqCwRCWYO2P5gkBaZLsRfEEXyxb5IFE0o7cZGVk1qG4d&#10;ap2k5eWaHVZviCQdqIbxmqv4cl8UySdfdVFY/a457LNrkePriGlf+/TL8Npx6wItIeuCaf0owbUF&#10;wjpVipbcIHw+2wqehf2ksbURWSm1ioArzeUVyM6qV1qw+gpw+dPrjIJfgtpCbiRMd0awgq+18eHS&#10;Hsu/8kKq+LO3BNeXamLv1UzUNqRgzzQLWKaJ7YRe5Hl4YunnfiTsTbh5VgdfLBnwOa6C7pcXsPl8&#10;hlIy3FKHZN63bdhD9CMQ2a5cnPtcG8ct+z0+G+m+8rYerBkcMMXJAyvm3lDWm+gbbjRjvYV4PB+n&#10;P7WCcYwyTFR9dCCt7ebwUQymVvhdNaWFMAAFRMll8xWs2R2ttOR1NCAlqw5NXUMIOK22qjtp0SYm&#10;ym96UJpSifImkuS+VhQklYJGTb66EG9qi6VzPZHRXQvTNVew7FgCbbOKi6M4pRglCoBY29veWDHN&#10;FmHllTAjIVhyNqWfJPWiPK0SpfXd6C6OwMZpTritkIBzw8TYgePME8mKfiqD5gpN7LqcjtqmNOyZ&#10;fBknfZV25jIShKUf+9AfvBvxxuZYOsseIQozWStycqpZb3ZMZTQ2T3HADQVE/WN4kSCljXA/YIK1&#10;+8L7fR9roL/+HHZy3OdFh2LdNEcSKnFOEwLFGF4fwc2YWpiv1cMupttTXK4xDtve04JBDLdp8kKw&#10;+XVVGKUrcasqrkJW2fBwQGMnsr2ojvTD1+9YIUAxjnsRpW2DFV/dQmFPObQWm+KUWZ4y8FBuGNZN&#10;tsON6maUBPthzV0fzVo47jfGxgMRyrnXloaD0zSg4kW/1EZu1r9xCWrhosf70FBehXTuJgxzhqiL&#10;w/aptvCoZCVI1PKSylCjMEa3IfCyKVYsu6VwZ4jixs/y3UHIVFygAlrzT2KjkdLM3hB+Ezu/NqXS&#10;oA62282x71oWiWz2/UR2ihPutLbQUu6O5Z87I0ZxnSoYb9bGZgbQrGIfaM8+j12ahUry3lSL5OyG&#10;+6zXiptVMgXjMn2cdO73ha2Oxo4PtKATNeBP3ofWmmpkc7NDqTjgRttSDey8mo6qqkRs/0AFF4KU&#10;PgmlPl5YPd+/f30qg/EWc+y5koWuerqszTeC5p2BsH1tyEmsRlNfEy2yJLLLhetAPey3GWDr6Tjl&#10;/GhJwu4PNaERVIOaiijseF2F5FrZr7WMNZJRMnrJs6Jy8iURmMAIDCeyPpQWOyKfe1p3cjoRkcdS&#10;1EuLbAelxVNHLy1+JCI7zknbRCSi37ZNkshO4NVDNu3xINAvLXZisJaRXwWUgZrhiG6WUqZWFsWH&#10;bkFk61Ec4odl010RIUhSWyF0DphhrUZO/wNmO7z3qWIffTDL7zOqPQKRbSuBGa2MS1Uy+wMGdeLm&#10;MXVFXu7c9Dhs5cOruyJkLANJWbpgxYKbigAmXS1V8L5siS9ePYv3PjyPgxYFqBmmsh1MZOlHv9IE&#10;h7X6SXtplOLaLiQzQZoMcLNtgKR3IlLfCXvX3EZBP5FVcS1Fvr89PvjaAxHDfB370NdXCz8ta3z8&#10;znlM/fgSXvvfCzjrWYaqjHCsI4nxaxRPw62IMbHEm786gckzVDB9pgre/csF7DfORR0twrunWZI0&#10;KolsvpcXlimIbAN8T1th3fYIpZya37XV5UB3rQ5mvHkWUz7RgEZw6/3WK8Vxj0BkS2OwYZk1g970&#10;y3C7SmjBvkJZbjUS7T2xYr4fFByJFMxokzn2DyIBOsFK0WtjlC8++f1JvDf9Mj5iG9975SyW7LqN&#10;dDa/s7EIlnsM8fHrZ/Hh9Cu46F033Pe0kDEdVmhhm81wSyL6etGQEopNH6tg6rRLeOelk5i98hZy&#10;e6pgtMYEBzUzlOSO9+opoXvOQlVMnXQR7791GtNnuyIkNRtnN2hgrfFw8WR7ajBWU+7uWycGezvi&#10;zK2G9dMeytPr6lKx7yMzmCQI4tCHAm9BZD0Rz7+62+oRrO+ABa+cw7vvn8F2nXQI1XdfAcndh7Zw&#10;Kxu0GfNVEDdtqmG91QK7zqT0bwZ1wPfQVRw1zUF2ZAjWklgHKthhE26r2WONYjOmCiabruOlP5zC&#10;VOL70cxL+OB1dehEtqCnpxOFEYHY8s5lvPfOaXy15wbCGVlzKCEcO5HtQrEbN3pW3uZ4VL7y6P+6&#10;f50jwisqoLPMDKct8pVELj8c60lkfSsbkHvDG8s/9e73M6+E41EdvPzbk/31Zh1fuorLfjXo6utG&#10;dVoo9k65gg9Z77kbXXCzeHi9FZtskyxhl8OVimOhPDwAK6ZextTpl/Dmn05i0Y47tA8DERfVsVsl&#10;jiRbLBKlMFh3ERduKQl9VVQgjq4xhnf+Q4hsSxMt6Y54/9cnMInzVDlXz2EL5fXlRLStlpbMpVqY&#10;9tYZfDRHBwaRw6M69yYGYOFCQ6jeqVeC1puNi9P0eGzzoMBozYiiamPOu1w3Zl3munGa1tE81JIE&#10;75hiDhsGkuHIQoajG5bNuYGU/vlnQiK7TzUHlel++OxLK9ikKqnwvVe/j+yKUK4ENbDdo4mXfjcw&#10;Zi7j/VfUoBbcgJ7eLpTFB5Ngq+B9Yr9gmweCy0fAfsjV5Z8SgWcFgWHBntwZNd3YDtw3hz83nkWw&#10;p5DcTsxIYLCnt8dCZC1zFEF+RBHBfUxt0miRrUFZRSu0aKEd+E6+KzGaqEVYoA3M0u4GezIwT6VV&#10;enh7NZl+SAZ7elaWHdnO+xB4qI8sLbLLDXFAg7v74kRKi1d/aAnnfiK7fIYHosXnfTVwOEjr0d6Y&#10;/uBBwtJBi6wJqdZ9T8qPQGT76uBx2hwrtoT3+wBWw3CJFo7oZaOiOBab3zeHs8LZrwcJlGUuWiAs&#10;L71obWhBdWUTaqubUB3qhVlvGeB6TN2QB/ehRJakXSdTSdrFg/EUG7gx/GC6qx0mr/BXPAgLwhx4&#10;xRwbaZEtGmSRbUy/hVnzHfr9RkV1OlBV3oyO7hq4nDDEkk3+iKUlqiwnDocpFzzvWILydOLJB/tb&#10;/RbKSD07fD1P+Eq2oLa2HtnJZShg0J3eahL2D4xhnqb088unjHLBXSJrjY27+q3IfV1oqG1GTWUz&#10;292ITHMLvPGBIwJahjL4RyCy7Vk4+YUBztj3k8iWFBz8UAfmKbTIOrtj2Wfe/YF7SqG7xhA7VbM5&#10;ZrJweLoJdEKVyZbqI29h6fuUguezX2obUZjJYEn8P+2paKprZn+JejehzM0e775tCaehFsP6HFza&#10;ro912vdC1DRVNqKuuRv1cSQuHxlScs7+ptXO/ZIxViy6gWwFkR3Ur4WR2DZTG5d8KlBT1YBQK1rB&#10;ZzkhuoSk5qA+ltHaO/BqrmqklbUbLalBWEmyqbSatiHG0A5fzXHFnYr+fkphP1Wyn2qZy32KJSwU&#10;EvDBRLYX7U2tqFKMR7YzniTmPW2culmJjqoorH/fuj/gWr9FVkFk6+G8xxQbD8f0qxwaYb3tIvZy&#10;YyM3NhRrWR8l/2pFAGXZS/tVBSZr9LD5dBQfpFo4Djh2EytQxWjLPR3tbG///YtTcXnJdcw5mjAs&#10;WvfYiWwv/cd9sWiyA0IVlv9exBnZY/3XN5DTyXXga0McNy5QkjNKi5d/aAMfEtkcH08sIZFVkq9q&#10;2O0zxurtQUipJqbVtchILEcZse/t6lCMiVp+XlOeC6PN6pi6KXy4f++AWoSmkJJQXyyhHNiWaS+q&#10;S0tguV8Pa9cGKYi2ILI7LkQjTyxo3IzRW30BZ5QSAVRGBODwahP4FjzMItuMdBdXfDWLMmPO8dpa&#10;EvPUMuQxRU8PR/O9OViHBF1jvD7VDeFDp2BJHDYvpYzds985viEBBydpQ2+AyPY1cgPNAgu4ORZc&#10;0YyK/DRcmKvGDZlsVFcJImtFFw8lkU23d8FiEtmBjSSFRfZqFjpo5V26wAz6vKby1Y2aska0dDch&#10;XPjIksjW8p8N/cXXHwxDhsCYz8pizFRQjt7bOTBmuJaWZkJztTpmUTXR7yZ+d57I/0gEnlUERkq/&#10;o25og7SKbvgm1iAglSl4MpsZtbgNv3l7DFGLjcdMZNOga5JGkkOfB1nGKQZpwwi5JLLP6tIi2z1q&#10;BEojseYNbZx2SEVsXAHi+ktMdB4lqTVo6G5GwBlNLFjkCLuIfERYmuGDP+rDrrABRUHeWPC+M8IV&#10;N+tCgrUtpYIWMAii7yf9Zb8UvqaRtUPSrjycyDbTUvHV61bwupviopsBWpyw/jNjaAfw2pRrfj3T&#10;BKq08nX1FeHax6ex9moa4mLToLHhCqZ+4U95ahP8r1hgzRYfeCaVMFKyG2Z/ZA6DxPohRLYefiQB&#10;X68Io22zHJqLDLBHLb3fHzgMq143g11BMxrKYnH0k2s4Zp2PhMhI7P/0KKauvYNS+she/NQAp+2K&#10;0NlXAt3FKtjCwHox0blwVzfHsjX+fDishPkmDXy0ikFfkooRZGqNWc/vo69ZCSpzo7H2zcs4zlRH&#10;Zc19qIgOw/ktRtDxK0Yigwld2OAEfZ9ytrMCevPOYPnJOITH5sCU1u73p3lTSlgPzyNmWLExTPlg&#10;31kA3Y162H4lBlFsd6SmOabM9qCcdaxEthlhWvTRnTs4PUcDPA5rYOWmm/COzEeUniWmf+6B0I4u&#10;VCbS0ve+Co675iORQXbWvHsRaygtFj6SZ2iBXnMmHOnVlOjW5MFolybO2pQgKTEDFqcccUI1kzbO&#10;GtjtNcDG43cQJPrL1AbTZjowBczQgE8diDS2xKoF9L/mOIsJuYmt80ygG0h5MSXCU17VhV5sMVKi&#10;aHH9bC8mLaLva1sldJco+1VBV5IC8Nmr6jjrk4uU1BxcW3WMPuImuEX9dYq9HdbOtYQhx1kMSc3O&#10;L42g5kt5a6Hop0s46pBHckXLXVw4LrCftH1FP8Xg0kZH6DLYT1d7Aja/aQyjeMF4++iv6ob5UzxI&#10;8FsRZWyP1Std4MD2Jfv54KvpRrjKMdxZH49N9H3cz+eWsiZae3ncws+EnzeJsKcH1i41hoZbHmJu&#10;+uKL9/ZjhWExKmuycO6jM9iin4/4mDicXngJn6wMIcHoQ6q5LQ7s94J7ZDGSg/2xZ7kPgkiEKhNp&#10;WfvCGOp3iH1MNE4v0cYypl+qH7JYPJzIpuPoDAOcdSi8K5dtqWAawk9UcMCsANERxGMVgxOdSSXl&#10;78CtQ2oMOuUO56gCBBsa470XjOFe1YziIC/Me/06NMIqUdveh0w3NxzZ5QjbkGIkRQfj0HIPeGQ0&#10;oJHy+wNz9XHxhhgzjAeyQRtzDwnf8yGvIs7XN+l/S1eAPFpL32M/WCfwWsHh2DZpJ2asvYUssumw&#10;0/TlPRmBHAWRLYLG1ydx1ENJ9CpC/bDna3145tXCYr0Rtl3MoLQ4E/s/MKKyoRJ1uXfo42sNP86n&#10;+uwEXN2sBzVPMQbiGeTNEaoOxRzzRdBaqYPd2omIZ18Hqhhjype+iBmmBmmE1yltrFzPQFScT0GG&#10;hnjn+YtQZbApxd4fN8A8juni/dnOCOC6EUWr67w/78RK9SxUliZg41smsMwSI5q+tJ6umP2GBnRi&#10;qtHYWQ7DtfQjPpVC/BvhuEMNa/aGICAqH6E29li2wBW3KxoRrk3fbsqRi3m3THsnpj5zhVM48Qq7&#10;jX3LPeFXwM2DzHDsoc/41QBiH5cAlVXaWHQq4dtFMh/1j5M8UCLw9CMwlMg6unriGn8b4xntySWi&#10;CF4xpfBJqMJHca349ajzyDL9zliJrK5xIozM4+g7Gck8oxGyjDMM9E2iGHgrjtZ3+j8PsjBLIvv0&#10;LwKyht8zAnUZUNmgg48/uoJPPlPFZ/1lxtQLWHbAD1HCsFQYj7ObVfHBFBWs1/DD1Y1BiKXlrCKR&#10;OTQp17uXPoM5VfXt8MWHlzB1qjauetNvdFjzHk5k23LF/fwRSWvMvVcjQhnSfu6kS5gyWRMXnAvv&#10;5rgt9KR18lMVfLpMj35ht2F8PEZhOe1rKIAJAxK9x3rPmK4HTf/KEdKkNCPG5hbOXUplXWvhesYL&#10;uk79vm1VtFpt9sWt/kjBVZH075xyCfN2WeLoSW/oX01ABa19Noe9YB5QoYxYWhKPI19rYPrki/hi&#10;hSUcqZkVD6Vl4aE4MP8ipky5jBVX7sDonA2MvEpQ09YEl4MMsPWVERgEny/KhoMCsJmS1w8nqeOY&#10;aSYqe5Um7coALyyfq4KZjMi7Uy0Q+gdjSF4pETT2wyW11P6Hyz705sbhwHpNfDj5CuZ8Sf9h+ukM&#10;fz3MIstIuG4BOH0ipj/6bP8VOhhZeL8hZn14GZ9y08Iuvd/HkrLZW+qGmMy+X3TEFscPBDIwTwHx&#10;7kO0rg2+Jpk9512vkDi3VyTh1KfXMOWDq1h/7A4j7yrb11uaivM7tfH+ZPblZ2awSmweQRItjqyB&#10;73VrfM46fETZ6GHLQtT18RpdDLZ1QBuffnQRs9czR652AIyu3kQMrX9eFwb1Kzc5blwyxbwZl/Ax&#10;rYVH9EJgesYRHgXi2g0IpFV8jrg2r7PfmPJMgT+l4U4HNTGXGx0WipxLvSgMuY0tH4p+YoAh4wwG&#10;8+FxDRm4xs0THyFvZdvLw0KZezVUkRalr60cLldN8D7H40dTtBj0qahfMtwA9xO6mPelPiwTmpHt&#10;F4wzRxigS4FKO6LNXLH03QuYtsYGm+eexEGrYm4w0bjpYIvPZlzGnA3GOHAuEJZMIaiMQkyp8XV7&#10;LHr/Ij76mBbq8HpusvD+fe3IdnXBzFnc7PlQFVvPRyJnhFyrDyWyXYUwOeAFy4FIxMreQ21CMDZ+&#10;ehVTPryG9cdDkN4/fbvTo3Fs3TVMmnYVGzRv4hrXj3j6NLc3FNK3+ALmbXLhHOtvqzklsqz3lI90&#10;cf1GOVoUbrGMtnzTC3M+57UnXcWag0FIHimgtWK+3kAgNz86W0thwkjTM6dexLwdTriicQMG6rfB&#10;wKFIpwVe1Tydm1C8dncVXM+ZwyRc6fdZlxID3XOeiCin7/k1H2jaFHGLrhj6O33gmlSP5jIG2+Ta&#10;FCF8m/kqjwvFbq4JH36ohn2aSShWzFXOwYxIpudSxyTOwXmLHeFbPFLkcB7aVQxTxhb4WKytmn64&#10;ss4N3hltdzf/6tK4Fi6+zHXjEhaf8YfeZUcY2GeiqDgX17dxbSpW1rudlmq1pecZqdsb0dy08Ffz&#10;YbrFXOWGXFM21LbqYibXzk/n6UA3nDLnvg5uDgbgzMnY/vndglA9Jywm9lNn6EP7drUyWnsf5eiU&#10;iX/6yVWOmWvYeCKUPueKW8qXREAiQASGElkHZw+oaJkhKrsO1oHMlR2cS0JbjGmxLfj1m5PG4CM7&#10;BousLqWmjq7JCA2PQ1hEJO6EhiMkNEKWcYKB6K/wiCgEh8Yz5y9z6g6SDo+ayDJitZQWyzVJIvBd&#10;ICBS9DB6K2VwiiwQ8vU9IUA54QYbnFNJGSYt/Z4qJG/7UATa4bFfBXv1cxVRfp/Uq515Uw+/aQOv&#10;iuGBoJ7UPeV1JQISAYnAeERgKJG1p5vNRXVjhKZVw9Q7BTZ+qbAJzMaU6Cb86vUPR0dkj5yxZVTf&#10;HPpGpiqKIDNmtkof2XL6yGozBc3Ad+Jdh2lsEhjpsLVdLtrjcRAN1LmxpRlBYXnQNhR+scq+FxGf&#10;Dc3v+cgaWij9Ywf3v/i/8JtOSStHe3szo1TborKq32dlPAMi6y4ReCoR6EZJXBocddKGSwOfyvpO&#10;1Eq1INoqmiliypT+wPI1DhBogf2mk9gkpKVPkMh2M7ia68VoJN+niBgH8MgqSgQkAhKB7xiBoUTW&#10;zskN51QNEJRYBgPXWJh6xsPENwWToxrxy9c+eDxEVmcEIhsbTy8BRrmTr/GLQGdXJwLu5EoiO367&#10;UNZcIiARkAhIBB6IQCeSKfd2C2c6Fvm4IseJREAiIBH43hEYSmRt6csuiOzt+FLoO0fD2D2WbkQJ&#10;mBTZgF+8/v7DiawBw5QfpUXWlBZZQ1raRBEpXMwHWWR1SWQHvhPvurTICiLb2/sEtzi/d6gnfgU6&#10;OhlJlERWhxbZgf41oEXWaJBF1ogWWZFXdnD/i/9rS4vsxB8gsoUSAYmAREAiIBGQCEgEJAISgceE&#10;wIOIbFBCGfTdomHiGQtj7yQFkf3la5LIPibYJ+ZlJJGdmP0qWyURkAhIBCQCEgGJgERAIiAReNoQ&#10;GOYjS2nxhetGCEmphKlXIix9k2Dml4bJkY20yI5CWvytLLL90uLWXA8c/uoLfDprFmYNlE/W4JpT&#10;ujIq5aBXZ6EPTq1eBaPIh3gZ1dzB1Q2auJk/NPXDt+ySjkQYH9CBe1zpA6I7fsvrj6PTJZEdR50l&#10;qyoRkAhIBCQCEgGJgERAIiARGMcIjBy12BSRWXWw8c+EQ2AWbINyFMGefvnGKII9KYmsHUytcxVB&#10;fkQRwX3M7dLvBnvSNVYGABoousbMn5hQgl4Rvp9BzysDL+CDn3yCY8y35ejoqCgmRxfj3Q8/wbXb&#10;yuD2ylcPItSmYtUxM8SWi4Rk3/BqL0WsfyKKGkeKGf8terDZG+ue/xpn3dIYIv7ZfimIbEgeg3dR&#10;OtzfvyKQk5FFOhqIe0ZhBYws0xjo6V7fDxynTXl5SlqFDPb0bA8h2XqJgERAIiARkAhIBCQCEgGJ&#10;wKgQGJ5H1gvXdC2RUNgKl/BC5ogugltUCabFtOBXo0m/8ziIbHmgGua9fBox9zUhFmc/mY91ZwL6&#10;874xvVZHK0rSI8Cc0UNePWhvbUELk8T39DIiAy29yix5978623hMaxs6ewa+Ze4xuun29TC/Wnsr&#10;Wto6hlhZ+6/Lczq6+iM9tNzEjjfW4op3piSyksiOatLJgyQCEgGJgERAIiARkAhIBCQCEoFvh8BQ&#10;Iuvk5oXrBjZIKe2EV2wFbsRXwiehGh/FteLXb00ebbCnb2eRrbhNIvvSCYTf17ZkXJu7EptP+6OR&#10;n/d0ROL6/I/w6pvv4r1JR3GjTplwvq+7FIFqG/DWiy/j5cXbsHnFpzin647c/FAc/fQYnLIpLe7r&#10;Qr7POXzyZx7z8l/x2ToNRLWLQFPx0Fh1FAe3rMLnc9/Ey3/+IxaqhfF+JLhMmn3z8mL84a8856W/&#10;4A9T1kAzopkcOQg7JZFVYC8tst9uMsqzJQISAYmAREAiIBGQCEgEJAISgdEhMJTIOrt7Q9PYHplV&#10;ffBLqUdgWgMC0psxPb4Nz701ZZRE9qwdzG1yKSlNUxQhLx0sLRZ5ZQe+E+96JkOkxcFqmP3HjTBP&#10;SkV6egaycvOR4nEWXyz9GurBDSSP9XDYMR271W8iv6IOAVeX4f2Vxijt7kSq0358+c4imCYXoShc&#10;F3N//zd4dbMN8nL9sOaP62GeVYW6YltsfeEtHPfmMQX+OLfgS8zafQOdSMe5Kb/DHz8/i6CcYhTZ&#10;7cAf/7gLXs2tqE4zwd6P5kEnvg515f44MPNdvL/NBTWdUTjw9sS2yNbU1CA3NxdFRcRrUMnOzmak&#10;6Xs5CAaIrJCKD/SvoXkqjC3vSYuNrZSy4sH9L/6vQ7m5QlrcJvPIjm7qyqMkAhIBiYBEQCIgEZAI&#10;SAQkAs8uAkOJrIu7D7RM7JFVC/hntuBOdguCc9oxI6Edz739nRBZoC7yGib92y/wh1dfw2uvvYT/&#10;/ek/4d/fWAbb7D6lRLjRD1tfmYPtmq6Ijo6Bv91BfPyrxXBPSYfF0aX44IBPvyS4BjarXsfCLRbI&#10;yvPHple2wS6jGAUBlzHzzVP90uVuRKjvwMq5l5HZng2VmbOw+kIgWsR9ss2x4PltcC5TBpLqqC1A&#10;Iu8XE30TVxbPwbL1NijriMbBCU5kjY2N8ZOf/AQ//OEP8eMf/1hRfvCDH+CDDz5AS4sCKSU+/dJi&#10;SWSf3QVFtlwiIBGQCEgEJAISAYmAREAi8F0gMMwi60Eia2qPbBLZgIwWhOS04U5ep4LI/uadqd+N&#10;RVZIi+e+eBgBHT20+NUjVGsp3nt9HrTj+p1hm7yxmST3dy+9jnffpWV08kdYtOEaQjLjobr5M0w6&#10;HdqPXR9uH5uO9QdNkZ5NIvvqdtin5CPT9She/9IIBf1HpdvuxZYlexBemYXLM9fiuGmcwt+1O9UU&#10;X72wC+6VbWivz4WPyiZMfuNdvPvB+3j5f5/Hl3tcUPkMENk+BuFSU1O7S2AFiX3llVdQUVFx3xiV&#10;RPa7mLLyHhIBiYBEQCIgEZAISAQkAhIBicBwabHSIptJInsroxnB2a0IySeRTewgkZ02nMhGlgLh&#10;RT0IK+hBYTOgCPZ01p7S4jxFtFpRRJRac7uMu1GLhZR44DvxrmeSdl/UYiWRPYpg4bYqXr1FsNsx&#10;A7+bsRtBDfy7KxqH3v4UF/zL+w+oQszNVNR3l8Dt4gq8t1QfdeKbvgxc/uRXmLreEjkKi+xWWnXL&#10;UBKjhjm/WQFfhSq2C35H1+Czz/VQ3peO8x+twTGTWMqMBZE1waK/7MfNKkY81ttE39gjSFHckZF5&#10;F07Dwg1OqGRdJrpFdmCaaGpq4u///u8VJLaqqmrY7LlHZIV0WNn3QkZsbJlxN2qxsZX4TPnd4KJD&#10;ObKUFssFSSIgEZAISAQkAhIBiYBEQCIgERgNAiP5yGoY2yKtqhc+yfUISGvE7X5p8YgW2QEiG/oY&#10;iWzZzQuY9quduNlxz/+yp8ANWz58Di8uNURyTS+SbDZhw9KdOHn5Mk5uWomlq2yQS+FxZawB9k2d&#10;hK+PXsKlS2vxzi9/hjlHvVFS5I0lv14Bw7RqtDaEQWP++5izlsdc2IqF077GVstknk1/11cXYrdO&#10;JESSnu5EHXz8803wqKhEmv1RvPK/07BP5TKunNuKWb//F0zZqIfcukhs/9MinHZ9NtLvqKqqIicn&#10;Z8SxJYnsaKacPEYiIBGQCEgEJAISAYmAREAiIBH4tgiMFLVYzcAKSSUdcI0uh098FfxSGxXBnn7z&#10;9gjS4sdKZBWBg/rQlHsHpld9kHs3LY5oZh+Kbxhiz0E9hJYKU20LAi4fwtpVq7B+jw7i2u5B0ZTq&#10;jANrVmGVymls+3Ahzp27idLWTDhedUZMhdLftbOYQZ7W8ZhV63DO5A7qFZ8WwFfXHr7RJQof296K&#10;aFiquCOtg1GL2/PheWmz4n5brprA1cMBNzz9UFRXBl8tBwSlVw1J1fNtu2b8nS+J7PjrM1ljiYBE&#10;QCIgEZAISAQkAhIBicB4RGBYHlkXT1zVMUd0bhNsg/PhHFoIt+gKTIttwa9HCvY0QGRDaJEt6JcW&#10;HztnDwvbPEW0WlGEvNTCvl9aXNkKfVNlJNuBom+ahriEEvrDDmiJHxXKZmT4WsPQLK7/AgU4M/Vz&#10;LD/nD6FIlq8ni4AgsrdD8xRS8YG+FRGJTawoLW7qQEZhBUyslZLiwf0v/q9LuXlquoxa/GR7SF5d&#10;IiARkAhIBCQCEgGJgERAIjAxEBhKZO2d3aGiaYJwOsma+aXD5lYG7IILMDWaRPatSQ/2kX06iGwb&#10;Cm+o46tXn8fb8+dj/sfvYuqiC3DNqVNGO5avJ4qAJLJPFF55cYmAREAiIBGQCEgEJAISAYmARKAf&#10;gWFE1skdl9SNEJJaCQPPBJh6J8KcZHZKVBN+9eaHoyCyVs4QFllLu3yFJU4UYYGzdMhAUVUNKhgB&#10;WAR/GvhOvBuYpSMu8XFYZEWr2pAf7QpTAwMYGNkgPLdedvZ3hICSyObT4p5+t3+FtdXUOvOuRdbU&#10;JkMR/Glw/4v/69Eqn5peKfPIfkd9JW8jEZAISAQkAhIBiYBEQCIgERjPCAwlsnaObjivqo+A+CJo&#10;OEZA1ykcuu5x+DCyAb94fVwQ2fHcHeO77pLIju/+k7WXCEgEJAISAYmAREAiIBGQCIwXBIYSWRtH&#10;F5y+qoMbkTlQsQqEmnUg1B3C8GF4PX7+2vtPziIbn/S4LLLjBfqJV09BZIPCpEV24vWsbJFEQCIg&#10;EZAISAQkAhIBiYBE4OlCYCiRtXV0xZlrurgRlQsVywCokcxetw/BB+F1+J9X33tyRDYmvgT1jU3o&#10;7buXcufpgkrW5psQ6GGgruq6ekqLC6S0WA4ViYBEQCIgEZAISAQkAhIBiYBE4IkiMIzIOlFarKaH&#10;m7H5uGZ7Bxp2wdB0DseHEU/QIit8aF09c5GSVYm8kjrkFtXKMs4wEP2WmFYBB9dshU/0gA+s9JF9&#10;ovNXXlwiIBGQCEgEJAISAYmAREAi8EwiMMxHlkT2wnUDBCQUQt0xjD6yLG5RmDQWInv8vD2s7PMZ&#10;5CdDUQSZsXK8F+xJpOMZ+G7wuxkDAckyvjEY2q8mVuns03vBnsxslYGehh6nzwBgMtjTM7kGyUZL&#10;BCQCEgGJgERAIiARkAhIBMaMwEjpdy5rGiOUKT0NvRNg5h0PU98kTBbBnkbrI/uoRHZoJFv59/Do&#10;vk87JpLIjnkOyhMkAhIBiYBEQCIgEZAISAQkAhKBMSIwlMg6uHjiqo45onPqYeWfBYfATNgFZWNK&#10;dBOjFn8wOh/ZRyWyI1lp5WfDrZfjCRNpkR3jjJSHSwQkAhIBiYBEQCIgEZAISAQkAg9FYCiRdXT1&#10;gpq+FRIKW+EcVgT3iCK4RRVjWkwzfvnGKNPvDCeyGaOSFo8ngibrOjqCLSzIUlr80HkoD5AISAQk&#10;AhIBiYBEQCIgEZAISATGgMBQIuvk5g11QxuklnfBM64SNxIq4ZtYhemxLfjVm5NGa5F1oI9sAf0g&#10;MxXF2DITlg6ZKKisRnV1BwzN0+9+N3CMfFdiNdGKiVUmiWwWmlq6kJZfDjPbTPrIDm+nvll6v49s&#10;E0zMbFFZVT2GYSwPlQhIBCQCEgGJgERAIiARkAhIBJ4lBIYSWWcPb2ga2yGjqhc3kusQkFIH/7QG&#10;TI9rxXNvTR4dkT1xwQHWDgUKS5woRpYZcHTPRVN7C5IzK6Fnkg4j8wxZngEMDM0yuHGRgdziGtQw&#10;vZKlQ5Yi2NPA2Bh4N+DmRlpGJdrbJJF9lhYg2VaJgERAIiARkAhIBCQCEgGJwKMgMJTIunj4QtvU&#10;Ebn1QGBWK0KyWhCc1YbpCe2PTmRNaGm0tM9CQnI1SqvqERCeh9uR+bI8AxgERuQjKKoAFTUNiIip&#10;UBBYYXUeSmSFlV4S2UeZwvIciYBEQCIgEZAISAQkAhIBicCzh8BIRFbHzAl5DUBQTjtCc9oQmtuB&#10;mSSyv3ln6qNZZAVpMaZVVpSEpGp09XbK8gxh0N3XhbAohsGmfHgka6wYH5LIPnuLj2yxREAiIBGQ&#10;CEgEJAISAYmAROBRERgVkc17EJGt60RkSR/Ci3oQUtCDgmbAwMoZQ6XFA9Y3QWQtbLNww79YlmcM&#10;A2GFfRCJlUT2UaevPE8iIBGQCEgEJAISAYmAREAi8GwiMDKRpbS43yIblkurbH4nZigsstOGWGS/&#10;icg6FTKwT9awYiqsbxb0m5TlmcJA9PtI42HgMzEepLT42VyEZKslAhIBiYBEQCIgEZAISAQkAmNF&#10;YEQfWbP7iWxYQRdmJnbgt+8+BiL7TWRGfjec+D8rmEgiO9apK4+XCEgEJAISAYmAREAiIBGQCDy7&#10;CAwnsj4M9uSgsMgG57YhPK8d4YUPILJFtR2IKO5FWGE3pcXdKBwkLbahRdacFllZJAajGQNG0iL7&#10;7K5CsuUSAYmAREAiIBGQCEgEJAISgTEiMDz9jg+0SGRz6klks1v7iWz3yBbZopoOhNE/NpQmW0lk&#10;JWEdDWF90DGSyI5x5srDJQISAYmAREAiIBGQCEgEJALPMAIjWWQ1Te2RTSIbRCIbprDIPoDIFtbQ&#10;gVaQ2Pwu3Mnvvi/Yk7TISmI7FmIriewzvArJpksEJAISAYmAREAiIBGQCEgExojASBZZQWSVFtmH&#10;SIsLatpIYjtxJ4+FZHZw1GJJZCWRHRuRzZTBnsY4eeXhEgGJgERAIiARkAhIBCQCEoFnFYFhRNbd&#10;Bxom9yyy4cJPtqBzZGlxQXUbSWwHnWlZSGbzmkT6HSecvOgIW+ciWNhlyyIxGNUYMLbMIpGtQntb&#10;E0zMbFFZVf2szknZbomAREAiIBGQCEgEJAISAYmAROAhCIxEZDVJZO/6yH4Tkc2vbkUQiWxQThtu&#10;57RLIitJ66hI60gbHJLITpy1qq9v4rRFtmRiIvCsjdHe3onZj6NpVXfPxF6QeiZ4+0bTx/KYpxuB&#10;iT5GJ/oa8yijq7v7u/vRGeYjS4usILLZdcDtLPrIPozI3iaJDcxqQUBWmyLUscIie4kWWRdaZO1p&#10;kZVFYjCKMWBsRYts5vixyKbnlWPrBTvsUnHCCR0vWYjBSV0vHLzuhh2c/+MdE9EW0bf7rrmM+7aM&#10;1Bcndb1xXNMFO07rY8d5S/adz4Rs54PG4XaO0QNqrs9Mm7dddMAhdbdnpr2i30+yHNPy5Dptz3Z7&#10;Tti2b73ggMMa7hO2fTsvO07gddgL+1VdIdo43n8zH1T/I5ru/XNw4j4niTXmqKbHhO3DsY7NjWdt&#10;kZJT/ij895HO+aaoxfeI7APS7+RXtZLEtiIgk0Q2s1VhxtX/lkTW0iEbI5WRCPHAcSOS5f7rjIlI&#10;P8o5oyBpY6rDM3q98UZkte3u4G9e2Yp/eHsnfvDyFsX/n+Xyg5e34u9e24Z/fX8v/umd3eMaE9Gf&#10;P35jB/79w3348Zs7xnVbHjwmt+OHf12Nv//DZ/jRiys4dnc8U+NXjNUfvrrtmWmzsr3P1hr1Q67J&#10;//zubq5JeyZ0P//da5zLE/j3R4zdv52Ac1X5m7kd//YBfzPf3jVBf2e2KsamaOdEfj6a6HNwtH2n&#10;eHZ6cyd+9Pp2WHhEPRIpfZSThkct9r2bfkcRtTiHKXge5CObX0kSS2usf0YzSwuya0lkLb+FRZZE&#10;0tolGzZOfB9cnLNh5TjEuiuO5TFWfB+R5PL4Yec8hCRa9d/T8hklk98n4R5vRNbWNxZ/z8m66aw1&#10;AqMz4B2c+EyXgIhU6Njdxr/yR3n+Hn1ikjZu8RD9ufWCLf6BC/JJHQ+2JX3ctuVB4/J2TCZOadjj&#10;7//3U6w7oo3bMVkTro3P+px8ltt/IzQJrv6xeH7OKby86Dy8ghLgeydJjvFn/HfqaZoTgZFpUDW/&#10;if+PG7/LDptMyN+ZpwlvWZcn/4wqnpVWHjNTGADcbyc/Cid9pHOGEVlPX2ibOfZLi1sQSiIblt+B&#10;mQnt+O270/CDgdfsBcuQX0kSm9mMW+mNuJnepDhJENlTlG3ZUVosCOFoiyCdVgZpmP1GIv7v9wn3&#10;lbc+ScUFmxzY8RhxPcWxhumY+04i5u3JhLFDDqyFNVXczzEHjo6Z2P11MhauTIe+Vw5sRlEPe69M&#10;HFqcjK9XpEPDKQe2/fcabf3lcaPv65GwMqG0OJ3S4rZxEuzJOyQFP3hxE66a+iknXm/Xs10IQWJG&#10;Af7fWzsVJHBcY8LKq1v54wd/3ax4GB7XbXnQuGSj3P1C8YP/mY5LOvYTs43P+px8ltuPHv6WtODP&#10;88/gnWUqQE8nx3jPs71GP8vj4WlsO0dkaFymQhlyRN1VrsFPYx/JOo1tzeQoPqnjrlAXBMVmPxIp&#10;fZSTRrbIOiKLxlVhZL1D5fCd3E7MIJH9zTuDiOwcEtk8EtlbGU24mdYAv7RGxUn6lo6PRGSFddVC&#10;IxWv/yQB8/em47RKBs5cysSVs2mY9248/jA9FVftSWZJWO3cc3BtexI+XZaKs3q0zPIzYZm1peXW&#10;1iUH9nzX18mEhh5T4AjSSyJrw8/saO0V5S7p5efivuIzd/9MbJ2cgEnT03DNWUmaB58jriHJ6pPD&#10;YLwRWc/gZPzgpc04b+CteEBqamp6pktvdwfC4rMotd6FDWesgL6ucYuH6E8Vkxvs3y2w8Y5g/3aP&#10;27Y8aFzy1wl2Hrfxg1/MwGl1a7axb8K18Vmfk89y+wWJrayuxQvzzuCtpZfR2NiI1pYWOcaf8d+p&#10;p2lOiM2Vm2HJCtntvmtOE/J35mnCW9blyT+jimelw+ouChl5YHTWo3DSRzrngUS2BriV1oQgur8G&#10;53R8A5GlJdYvtR43UhuQyZMeRmRFxFpz2/uL+EwQSnMS2Xd/mYhd+tlw8KFllYTVzS8b1/Yk4/03&#10;k7BTLwcuHtkwNc3ClcsZuKCRBUsSVxuSTnMbkleTLGgLAmuQBRP+bWpNctxPcA0Ns6CqmQlVnSyY&#10;8nhBZhXnMe3LdX6uZZ2BdZMTMetTyj1IZB3dsmGkz+P53XV93kfImweR2ZHaMbRd8m9lP49mA0AS&#10;2Se/yDzJhVwS2fHVf5LIjq/+epJzdyJeWxJZOb6f9nEtiawco0/7GB1r/Z4qImviiExm8fRLaUZA&#10;WjOjF7criOxvR7TIksjeIJH1Ta5XnKQksk6wcy1m0Kac+4oFLarCD9POjRbP/mJPsmpNKa81yaO5&#10;ZhqJbBJ2G+bA6UYunL1y4XErB1d2JuO9t5KwzywPTs6ZWDOV8uP/TcBz/5OIpRezYM1rqJ9NxWt/&#10;TsCrzydi5oJULJ6bjFlz06F3KxeWGumY+WIifvWbeDz3q0TMP0qi654LJ8tMbPssAf/5q3jqphPx&#10;+5/H49N56VDnd1Zm6Zj3YgJ+/VwCfvN/ydhGcm1N0jzQJlFfUffBbZH/HxkPZb/fPxaGjg0TbjqM&#10;J2mxtMje/yMkiez4+lGWRHZ89ddYHyie9eMlkZXj+2mfA5LIyjH6tI/RsdbvaSGyzu6+0DB2QFol&#10;4JNE1XBKEyXGbZgeT2nx21Pv+cjelRb3E1kfEtn0qj7oWYxMZAWRMbXJgt+dApTW1qKYsh9Ryupq&#10;cTO4CGYiB6tWGt75eSJmb03HgZMZOHiCAUkOpuFj+s2+vjADZgE52P9FImZ8nQ4t9zwYnUrBH19O&#10;xjGDbKgdSsbv/isBy1Vy4eaShbWTkzDp03QYB2dhzUsJ+GBeBjTsc6HD4577n2QcpqXwyqEUvPp/&#10;tPTq58JWLx1T/y8OL3+RDh3XbGyclIg5u2mJdcvF+c1JeP7tVKjYknDTB9fEOgvBUSWKug+0Q76P&#10;jIXoa9/AAmImgnI9mMxKIju+F3VJZMdX/0kiO776a6wPFM/68ZLIyvH9tM8BSWTlGH3ax+hY6/e0&#10;EdlUElnvRKqGk4ULbKuSyL7zACIrpMU+yXUPJrKCwLD4BZPEVtejvKINFZX3in9QGYlsFqx00vD2&#10;z+LxCwZ7+tNfEvGnF5Tlw3lpuOqcB08GcVrwSiJenZqCzUczsH17Cl78pwQsPZsFlYMpePm3yTho&#10;nQsv9yysm5qEKSSlZk4ZmPZCEhYfzYTNzVxYmGbgi+cTsO50FrYtomX3s3SYepP83srCjukkyZ+T&#10;JFtkYMZvEjF5URq2H0nH2mXJ+NO/JmCTDoNA0XosiGxIZOV9bRjcHvn/e31bzn4uqaLF/naB0pr9&#10;ADIriez4XtQlkR1f/fe9EtmWVvSKIBr0pxG+1H0dLQofxsamZnR0dfD5rhXNjffj2dzaht6edrQJ&#10;H7/mFnT1iHM7IcZdr+L/HehobUbTkPPG8kPcyHNbeJ/u7nZ0tLWim3XpbG1i3R7Qt83N6OxW1qOP&#10;9ejpr1NX2/B6NLLerW3trGsbWp+UnyJx6ejoQDfvL+73sLYLvNs6WKdugbcS+272RVNTC7p7RNub&#10;0dyixL29+eHXe+j9RL91tKGd130gpqOo98PuI77/PolsI/Hr6BLBpbrYF8Rz0PhpFmOfn0OMg28x&#10;VkeDweBjBN7tnZ3o6WhFS5OYa9++P0dfh0Y0sd1dne3fPJ8G1UmxFnQq14KmRjHfO9BFLJubWznP&#10;xHhsRkubGJuPaT6J63byWi2c798RNuOHyIq1geO5uw0tXAfu4sM1u7mV47m7U7nmfIfj+YFjj3Vq&#10;Ems4x1rHd9iXA/VRrPPtYk19/PNb/Db1dD7dfv5PC5F1cveBupEDUpjK1jO+Ab6JjbiR0oKP4trx&#10;3GiJ7GlKi+0pLbYicRHFwo6SU9cchSW2qqoDhuaZCuvsQBH+pjaU6loMSIsNKC32pbTYIxeOolCG&#10;bOucCxe7TCx6PRE//00CXnk7Ca++kYTJn6XiJH1ir+xLxRt/SMF5yoI9aJFdL4js3AxYWKXjnVeS&#10;sZzE1Z7XNOe9l7xG8nsgE+vnMDryFxmwpITZhUR2z6xEfNxPZKcLGTJJ9CvCGsx7fbwoFefMhD/u&#10;QJvogzuoDfL/9/pzAAtB+I2tMlFX34nCympFIC4xFgbGxeB34c8spcXf5cPF472XJLKPF8/RPyQ+&#10;2n2/LyLb3NYBtJTghkcwtBgZWt0pAr5ZDHdP8tjeXI2U2HSEJJWipr2FD9zKtomHp+pCBuTzTkUW&#10;H2pb6qoRcycIGg4x8AlPxS3/QFx3jENMYS0fbvmw+0gPonwwbm1EeXEeQkNzkF5QjIiYFCSVNqK9&#10;hcR0yDWbGTioub4OyREh0HaIhGtIOoKCb+O6XTRCsqvQwvrfq0czH5DrUZyZzpgPmSjg9Qba9tj6&#10;mSSxtb4GmWkpCGbUxbYR6nz/vZrZrlpkJaTA43YeqtprkcLUCWFpFWhoLkd4cDqSSmpQXZYLT68U&#10;pNfyoZXk4ZHry/q11xUjJLkI+eWNJCWjI9uPer/vjciKdjZVIzk2HhZOCYgpqkFTBzcEOH6auSlS&#10;X1eCIA8xXvJQ+iTGwYhjX4ztBuQkJOFOSgkqGjiHxrgxIR7QW7gR09fbv5k0ljnGzZC2mnIkJKch&#10;Mr9BsZHxjf0qNmSaq5AQlgSfiCLUtVUhJjQdsXnVqK8tQXBQJrJralGakwF33wzkCVI7lvoMPZb3&#10;a6kuQEBiCapqSfhJgB513I3lvPFBZIkt14nE8Fg4Rxegpp5ErX/siE2uxopS3I6Ix53sarSLDbwx&#10;9IPY8BEbZt1irXxcJFiMtaoiRCRlIqmYa/fDxtoo6ys2Vtq5sdInyLwgyw+YZ21c5wvT0uB2MxOF&#10;rfd+w8aCy0jHtjQ1oKI4FwEp1YrNoEf7jXvy4/qpI7JlgEdcA3wSGun+Okoim1bZq5AWn748MpEt&#10;qqpBZVU7zBiIaSiZGUxkt2nyexJf634irDiWBNLZNQur3k7EJ+sy4BCdjyAGgjq5OwOaJExX9qXg&#10;9d+n4BylwHeJ7GxaWxmNeP5vE/DxhkzYBefBQTMVf/n3ROwh+T1JyfAfXk6Bmlc+brln4qtX4vHm&#10;HEqL7TPx5R8Tsfh8Nnyj8+DtkIUjuzKhzToIafFIREx+NhwXYX0VmxS1dR3IK6uSRHaUi+a3XfS+&#10;j/MlkX3yPxKPs1+/FyLbzJ3qqjxYmzhTEWOFzeetsOyIPmYedYdPThPQmQftE2ZYpx6FQnSQEAhM&#10;BQlsREVmPDR0I5BEolqUGI5dq85gloovjp42wtcbVTD70m34Z1WhlRanR/uRF1afBiTd8camTc4w&#10;vRmM7Ue1cC2inoa14bvgbbxPRU4ijq0/g+nnPHDoghVWbjiPmWduwS2xDK3Cqjww3/mg3d5ah+yY&#10;SFw3jkE6H3AGHgYfV5+2d7WiKiMBl49ZQC2plga/h5OFztZqxAeGQdM2DbVdubh+yBRbDJNR05KI&#10;HStNcS2sAGWlKQygGIbI6gZaZ5WE7JHqTItXb2MhtPQdoXMjC3WtnWgbI5kay32/NyLb0g40ZUPj&#10;lBr+4y9HsNE5FSUdnbQO0Xrf1oDCOG+89v5RfLDBE5G0AD4OS/fDcWlBZ08tXFSuY61WBJJrO9HF&#10;h+GHn3fvmNZmzsG8TBLHdOT0by6N9vyOvlYUhd/BsVP2MM9tQu9Dxyatty1luO0WzPSJuWhuS8Xh&#10;jcY46Z2NipIwrFhiBeuccuSnxkLdMBopxLb1W2yyCCtvR3UWzl93gE1kKS167WMm+qPFYvBx44HI&#10;is2rNm5yBenq4U/rneBfUkfVh9ik43jua0duiA8WrbuOU8FMWTLCOvlAXMSGT0Mpgm4mIiSzAvX3&#10;bfyNbWzevQdVJV1oRaa3L/Ze8oBnccvDx9po1jOxfrfUICM2GV7kEOUKVcMIdeRxHa21yIiMwHWT&#10;WGRS1fNY1nnF/RtRkBKJfVfdEVXa+h2tG2Pvh6eJyKoZOiCJFll3ElkvElnvASL7IB/ZAWmxksg6&#10;9BPZkmEW2W8isgprHaMWv0qSuVGDRJZWWJvBRJb/t6W1Ve8qc82+l4T3P0rGjPcT8fbkNKjQmndl&#10;dwr+/PNknKbvrJcgvAze9A5T6RjcycHVLcl48888Z0YyJjOA0yu0woqAThYGGVjyFmXM76dgzldJ&#10;eOG/4vD6x2nQ9MyF5okUTHudx89KxqQ3KTOeQx9bkV+WRZLW0WEwEpG1lBbZMT1APMoP5PdxjiSy&#10;Y1/0v49+Grjnd09k+UDUXY1QAwPM2uWH23yYVrya87nWXsP7R27TslIMs4tWDKyXAAbAV6S16qOU&#10;SpCnlg4hRRavBiT4emDjwTuoRzv8te1w0CCVjy/iRZmxkCwLmTFJUnMzpYdCviyKYid95D5qpqVJ&#10;4EEmjcLYW9i5yx0OQWE4r2YJ/cRWqp95nd7+6yiuJWTEzciLuomN226ggOfF27tgx8Uo8HGOD3SU&#10;gPX0S6cVx1MeKXb0u5nHlH938IGrnfIzRe5pPnr18CGuSTyEKc7hMay/guCwvkpLQH8OVJ7bR4I8&#10;TBrKB/HOpkrcdnfCtmvxKKfcsoPX76Hkr28gf6qQZQt59kA7iGuDkGz2iXbz1ZgFjZNW2GueSiJL&#10;F51NVlAPKyTafQpseoRMj/UR8mhFHVnvXrFpICThQpZJTPr6lBJvIftsbafl/S72wopHi25nL2oD&#10;nbHysjdcs5sI47cgxg95AP1+iWwWNM/ZYN7yM1hsGYHYUo5LYtVWW4NQay28t80EKzgHotmXbbTs&#10;d3UPjBXiKvpJ9D3Hbh+tVTQBKT5r5fhoo2xcmQuXknqOlW4hhSXBVFi2BqT6I1pMSWS7a+GhroNt&#10;xvEoUkw9jiWFjLy/T3lNRZ92tSsk9d2D+raX0nkOMBSG+WDBKjeEsV49Cnn4oDqNIKMW124mse9q&#10;KIC9uSMOGaZzPFHyyXaIsSnaoWiPkGFSJtynGC/C1aCZY5PzTjH2WKqTcHyXJS765aKyNBKb1trB&#10;WlgAFd/3oFOMQY7Nu/iIuijmlJA0C/lx/9gkNq1351P/fOZcFaSkpZ1z390CC1XvILKchORhZHs0&#10;BOghx4wHIqvswzZ0FoVh1TItnAspp4WcmFEqjo5yeBmY4dOdHght7kanIHIKSb1YHzrRKVQhwl1D&#10;9C3XhZ6u/vWtl+tzG49rTsXRLWY4f7MApMVoE+uz2PAaWDfuyu/715iB9VGsmeyfoZtqza0ct7U0&#10;RGk44pJjHlrQppSiK+aGcu3taVdu8H3jWsb69Yh2iLkn7kWZMrrK4WNoi2XHQ7nJSucAIc8nLn2D&#10;fxe4mSjW+Y4e5b3axTrPc3u5BvcJt5OBsS7k2WyrqNuo20oJdztVDT56ulhilUPi/y1VCI9h/I70&#10;/PLUEFk3H6gZOCChtA+uMfXwiieRTeq3yI6eyDrDwa2U1stcRbFkkCV7WkoVRLa6nSlZhGVT+d1A&#10;sXFipGDzLBzamYFr5vycUuKhx1g7MNIwoxmr0m918cIUzP8qHed5rCOvbcQ0Ofv3ZkLXhX9TpqzC&#10;YFFH6Ttr5pEHV5LiEzvT8CXP+XJ5Oq7Z5sKOPrdOJLNGmhlYvigFX9Gye+BABs6fy4IRv3P2zsHZ&#10;LWmYvzAVi1ZnQI0Tw2GkOg1px7A6P8PfW7G/BJkdsMjaubKPORZGwsjMhnI+WlTa2ppgYmZLyz1D&#10;YD/FLxm1+H5SIImsJLLfRMyFj2tXcQRWL1fHMf9iNFCmJR4qOzjfy7NT4eyTiuL6QphcdsAJVV+o&#10;u7hjxTESyfAy1NNCUpubAjPLSCZZD8aWjVfx6hItrL1kgk+WquCtNTo473oHem7xMKbFb5+KP+5U&#10;NaCxPgcGFy2x4og9rrhloIqPvoqHpUE/4q18IGvJjsPxKzZYe9Uem9XtsG+HMzxzypCeloWUaj6A&#10;VOfCzNwZq46bY9151s87C2WZ0Ti6Rw2vLNDAygtm+GL1Fby2+Dr2u6WguKgY1pZOPN6Cx9vjGH9L&#10;mpsbaEmOg4FNEiVnVYiNjoeOkTdOnHeGYVgJH7lq4W/pji1HzLH9ejiShVRY+AA21dBqehNrT5hj&#10;1TE7aDPgYQVJ4mBrZit3/msKMqBPPNSSGvks0YKcuBi4egRAx/Imdhw1w2bbJBQVZcBEyx6rzzji&#10;QmAReoWcODQKRi50/6A1XOfUICK72RpakYUoL0+HiWkUYqspB+5tQVl2PC6fMMXSo24wDStGEx/0&#10;uqroOkS5rK62A/Zfu43oqjqUJoRg21lL1tka5x0Tkc+HzHY++KEhBQf28OGVmNTwIU/h8/wEyvdN&#10;ZNVOOuDoFUus1vOHV3I1evraKNPOgs5BfZw0dsPyPTcQJchcQxluunspxtaGM9bYbpOAvGqSsvIM&#10;GNuHQOO6LQ7rxyC/qwk5MSE4cMQEKw0C+Z0/3APTkV0n/LNL4arvhA1HLHGAx+aS4N5v7RZEtg6e&#10;mnrYe8EBm1VcsOGcPbQjq/hgX4/ctETomN3CxcuO0PSIhrNvJJzu5KOGpLa1PBOWFhEIyknihpMW&#10;Xv7sKtboBiOKyrpe9n5GRCiOHzXG8pM+8MykIoLkY/CGURvrUpYYhSsq1jDNISHoaULynRA+XwUx&#10;raEXNh+3wn7PTFTmJ+HqJWusvOQOnagKbthUItQ3DBY38ynJTsPpwUR2nT0c8ipQSAWCoWUc0gVZ&#10;6WtCdnQ4TrAuy05wo4RRXtpIXJtLM5huMRRaGtzw0olETnMd0u7cwrqTyvmk4ZeFcs6nDqok2kuj&#10;sH6zOfSjy9DQznXhCSoGxJgfN0RWbEy1VcD05BXM1opHWT2l351daMln7Jqz2ljH5+kWkr8+1CHS&#10;0w97jphi3YVAhFU2opPjtiQtGSbGobBxd8GaY+bYZRqOOErDk71c8enn5/D+ViuYJZajgRscbY25&#10;ML1ijVVHbHHePhXltPq2CpVDXSEcbF35m8A1+KwbXNKq0SgI9aC1o50bIvnBATit5grXYm76tHP9&#10;bC6EvRnHO9fAjZed4ZjewH6lxb+3GSWZcbgk1rJjbrAI51rGeA0dXMtsLSLh7OmDPSpWWK/iAbv0&#10;KlRlRWLPqkv465daOOaRjNwW/i5UZcOAKV4U6/wFR5yk66KQFufFxcLALhnFHVWIuBULaxu6vljY&#10;s+5WOOudieI6xl9QxIEYQ1uF321bHVKDfLBwmyuCa4RVdmxS7iexzg695tNCZB1JZK8bOSK5rJ/I&#10;0ir7nRBZBbkhgXTx/WbCKMiRg1cePPyUxYnEVRBcW1ee65MHO/7fitdy8CQZpWXVRvxNkuzM7xTn&#10;3MiDoziHx4jj7GjBdefn7t48n8WJPrm2/d85DZzzkDpJ8joyOZVE9sk8pH0XC9JY7yGJ7Pjq6+/a&#10;Iiusnt1xN/HZdgcYp1SgjbvXYkddGXCo39LUyoBwqoZ4c5UxjtiFQF/TEB/tcINjTjWK4/ywaJkd&#10;H0TioHJaH9PWWeIaf6w2bdXCpwec4BQWiLWbVTH7kAu0XNOQUsZ13tAE21WDoWfgijX7TXD6diFa&#10;ed+Bhx/h59pCi7DVyev47BTJs+0tbN9/BTO2OsCnmrv4CgtCNW4bGmP2Nkscs46AwVUdPL/GDBZh&#10;idBXNcXU5SY473IDe/ZpY/pmK5hGp8FF2xTzdlrhhE049FW08fs1lnDNKkc8H9zmbvBBclcZnPX0&#10;8O5yfRwzjcWd/DJE+Dphzzl3XDUPwokjelhmGo8SPgQWxYXg2B5j7LCNgImBLRYecYBGVDk6RIAm&#10;8RAn/AnbG5AVEYgtO1wQ0CAsWy2I93DAJ4suYoVmEKy4KfDVZh0sPOAAdbsAXFYzwAdbXRFVXgY/&#10;E1t8ue82rcqF0B9CZLWjClGY6o+Fi23hXtOI2uJk6Fwzxh6dcOhpWGPRETsYJ9MGXRuLzZsuY84R&#10;d+h5piExNx6qBw2x0TQEJuauWE9yfsCnAK30g+7uq4T9eW3sNk1EdqOQ3D6ZefP9EtlMqB2zwUkS&#10;UVUNJ2jfpHsNCV1pjB8Wn/WHj7sbVu72QyLtUKk+zli6XhebzCJhoW+Cl5Zq49ztIlRl3sa8pZex&#10;7LI/7O5kISE1GEd38zjdMOhZuuDLxfsx8+IdJNS1IdrFCtsvcPya+WP/QT1sJAGooAT/HhET0uI6&#10;+OjoY/oybewwCYSGtQ2W7rSFW0olIjxt8MEidewyiEFAbAROHzHDNkMSFlqQOnJDsGKpBQwSU+Bo&#10;YIkpC/VxxicFedyYKE66g/MXzHHEOAxa3ESZf84bvgWUng7IRDk2uztqEEGivuWIL2IUyoJGBJoY&#10;YfLX17HdMBgmzk6Yw42olafdoOdwE4fP6GD6wVvIbCyGBTeIVlyORmVPJs7eR2Qd4MI5k+Tvjrm0&#10;EIfS4lqeFo5LPP6QYRi0VUwx/4wnvArq0ZoXhIXLL2HxhZuwCsxAfFIYTu0z5oZBOEyM7PAVx/C1&#10;sDLiw02VtgLoH1THUfcCVNAi/iSl7+OJyDYJeTE3/LLcrfDmJhf4lzdwZFDCGxaAXbstYF/I9Zub&#10;XOl3vHDwrD3OmoVB5ZQ+FmqEIK2eGyVBrpg0+yrWmQbB2MIJX2/SxUbHVKQnB2HVYjUsPO+LW0V1&#10;aGgqg4eJCbZdDeQmnyc27jfCIb8Cks4GRDm4YjPJ7UnHCJiqGeOTs7dwu5iaHFomlesgrZsdFfCm&#10;28quS0FIpwW0t7cS/iYkqgedcNEqGBqaxlhwIBBRTdz4K0qE9hWuZbpcy9S5lh21h1kqYzXUxGDD&#10;ssuYddIVOg4BOHtcE5NPBSG+JBlXD2hj8lorGMUVoYZS/Vu6+viMc+i0DcfcJU38fq0NvPPKEeXq&#10;jLmbbyC9txT213TxxhIDHHcKg6G2Ed5baw2jJOECUz7GthJzboYVp4fj2HY96KXQSv6Y/H/H+qz3&#10;Tcc/TURW3dhRkX7HNZbS4gcT2eXIq2zBLabfGSYtVqFF1p0WWRJIUSxJJu1p/bxrkaW8dOA7+a7E&#10;aCIWsVEgIhXfZ5HlWBiprWa00kuL7JN5qHucC9WDriWJ7Pjqu++DyHYl3MIXh1xhw4fnjiE+pCKQ&#10;DFoKYE7iN+mALyJpsEBdLNavMoNGbBEKkgPpg+qGEAaEinX3oIUyjDbMSthessN+Knk6wJgHW65i&#10;K5UzQpRYl3Qba9aSQNYK6WwdbphbMsCfH+JauiiB6/e9pRWmPuEmPt9mA6ccIU5uQ5KPI0mfPbzK&#10;GWGV0ri2Nvo8JaYhJrNGIXhDXRx2rtGDRkwZMkNuYs0ef5JAppAzdMTWa7GkvR0oSExFDAMuCYEZ&#10;amKxY7U+NKKLEevnjeW7biKVMjU3TX3MPnwD8YIrt2fizHYDnLlZqLhHfYY/lq+0gFtZDeICnLGY&#10;//dUaJYbkJKai7j8alqp+h/ghDS1mVZbB1tM2uSJUFpn+/pIZD2dsHy3FWyzxQ0a4HJeFV+cC0VW&#10;Rx96KhJwbKcW21CKQGtamk+EoKhvZCJblBGE1etdcKuWVmQvD6yk7DpSoZQpgu5ZA2zRikNJDa2s&#10;G69hj0cxBYK9tF4EYPVXmjDIEtLPVhRn5yEsowJNJFcdJHQhZvpYqUUSVkHLyBOScH7fRFaV1pcj&#10;jhmIuskHa4toWgYa2G4D7PXNQpSnJ6XFNxDT1YzS7ExEJJSgUUCFHFzaqYP9PC8nPQQrV2riWiKt&#10;2BTa+5pZ4NOTYsNBKBTzoXXsEvszDEmFmTi+2RDqcUKM34P8cE8sXmsL7zJaGO8G/FJKiz01dPDV&#10;hSCkNAvFZDm0jqrgS/ryhbnYYs4mnlPPz3vzoMG67zNPQrmQweeHY9N6O9hwI6YwMRBrtnojUsgk&#10;uyvgqmONteeDkCvq1JWG43zAPu6ciQpGwlaQQKow+ugH6aVtRnIaiFRa7dDXiCBzUxJIDwRWikaX&#10;QX/fZXzNjBUNHDu1JDc7dxnDNqMUTtdtqJCIQ3X3cCLrTCKbQuvUsm2+SOiuhJ+RLdacDuAqIGDI&#10;xOnd+jjKLBfFrP/aVeq4EEmlAudm2m0XLF5mCpcq5XxKT8tFDINItXDetLU0wENTHWvMqF6g1Wyk&#10;IG+P87d0vFhkFfJzEdyOG1nHdmrifEQteWslblrbYu6ZEOQLl4m2fGgfN8ZujhvSQVorI7BpjREM&#10;Y0pIcD0we6UBDLLF6lYOGxULLLsaS/RzcXmfDa5x44arLWrTQrCBm4S2ZWLDoxkhTrb4ehc3/npr&#10;4XRVm5b2IGSKRbW9AqHxechlNgzht6/oE/H7UZsLg7NG+OJyBOcJ1/2iSKzlWDrvX6IQoaOpAhHh&#10;9HFtqUakmxtW7PFAdP9apn3aAFt14plVJRn7Nqpik2M+R38XKknO56z34CZMJQK5gbTpQgRXPrpa&#10;tNUgLT4VcTl1ymtXRGHLKgPoci5HeXli+V5/1rWcY1gPMw/6Ikr8vDQlYMd6M6iEFqK0IBKbx9TW&#10;BrRRwVKbm4YrZ6/jqH+VUj7/BNQs3+aaTxWRpUU2ncJO9/gmBZH1GklaPHvBMuRXtsL/bh5ZSjYG&#10;fGQlkZ2QxHSsZFsS2fFFbr7NAiaJ7Pjq6++DyHYn+eML/nirxZWhRfisKnbSRVRMYZllYI7mPBhe&#10;sMR23VgU82GhtzQGuzbawCi++C6RDaovxx0HF8qFg5DfVwSTc9bYKQIUtdPfaqsFVALzSQraUB7j&#10;i8/mq2AKLbazd3EnfYkK5p+6gbB6SmGFFVDI5Uhks9ys8f4+TwSTaPRRKpkZHYDdJLKeCiLLejFA&#10;lSDYljpW+HydOmZtV8N7C3Whl1CKhFs+WL7zBpI7Ke2kr+76S2HIFg9QtPKaa1vi8/U8fpsa3l+k&#10;B0NGYo67S2RL4axhg3WXQpEtfFSrEnB4pzreWqaGT1nXjzerYfJyY5hmiQiqpbjpxIfv5RqYtkEN&#10;28xjkFbLR6yBYD2CyDaS3DuSyB4PRJpI70IiG+vuiF3nXOFXKshJFR8ENbHXJg2FLT1oLE3FlcOa&#10;UAsfPZH1r65AHEn+h7MvY/ouHczerYkPvryMdYZxjEKcgoObLXCdPrX1Ivp0awWib/ti3SotWs5V&#10;sVLdH2Flyjq3U5IYbWuMxeoB9B1l3ScqkT1qiYM2lLNXR2MXLU7ucVQS7HeAR0EZYnw9sWynLyKE&#10;hbKjEgFOzpi3Vh2f7tbAO3Ov4bhPLvLTQ7GWBNKplL7EDJCme0kXn+skolEh4WxCgJEJtqqFID4z&#10;Ebs2qOLd1er4jGNnxrprmLHRCk6FDGA0hMgKH9ndZvHIauDcamJ+dzMjfKpzB8FOrli+7waiRSqp&#10;5mxcF3JfiyRUCCJbEIHNrId1ZgkyI29i+SZ33BYS8bYSyplN8cYcFczczfGwSwPvzb+Gg0x9WCZk&#10;5P1ElmZ8uOlbMjBbBEo5NnpJZANNqZTQuI2YGm6qtBbD+LQajvmUooF+iaWpYThx2BAWyaMkstt9&#10;kdhejhumFgzUeUVRlzm7NFmXq9jPWCkFOfSpXW8LK/rUtih8iksQ4OqKpf3zaYtJFJJrODY5DgVZ&#10;8zPQxFKjWBTUDt4IeDJr+3giss3C1aGZ7g/G3IBjTIKqPPqBX9TCdu8SpivjOG7MxPVTOnhjwVV8&#10;wvXhs+3q+OArbWiSyCYH+WL5FncEtfC49kJYXbPF1kEbFBd86fPJTYa6ZH/MX3QFkzdp4nOO5anL&#10;GMTvkAeCuGY316TD6Jo55tA1ZcY2bVy4RdVCU/+GyQCRrcyildUMiwwSFL79jWFe9N+1hkF8BTdy&#10;GHiJLioKv/32akS42eH92Sp317L3uZZtME5AQVkS9m+2hFZ0KVp7KVcXdefmTWxbGXyYzmXN6TvI&#10;EIEIabFHUx6M1S3wGdf5mVu5zn9tALO0MkTfJbIlsLtmhU2qkcgTvwuV8Tiw1QZa4UUoy6FSYIxt&#10;7eAGUX1BNtQuXsdezhdJZBW7EIpXTW0dzCjfHngJabFIv5PJDWDflA54M9iTV+IIPrL3iGwzLbIM&#10;b8w8spLITkzL6lgJ7MDxksg+mR/Ab0M4n9S5ksiOr77+zomsiAzakolLO+hjZ5TCFDQM6sKgMsJC&#10;kxzkhW0HaPXLL4HlZRvs0KOVj9al3pJo7CCRNRw1kbWG6p0CPua3oiT6Jr5eaQ69uDwkZ+UjOiEb&#10;cVllqOIDmTJIiJLIVt5xx0e7XXCjSJiAW+g/54ONA0RW+CXVZ0PnvBHWa9xBUHYZYqNuYQN33vVj&#10;i4cTWZUoVPQUQo9WgY3aIQjm8TF8+F+/ypBtKBlCZG2x8UqE8gGHwWyObDPEXusYROUXIyklBxGJ&#10;BbQKMVhNYz0qysuRIYhEuD/WbjTAdldKVek7NpBTt5ORMlNueuKrHbRkMyiIsMgKIrv9tDO8i3h9&#10;ElnHK5rYYZ6MfAZlaaBM7tIhLahHjI3IRrm7YsEmR0q9i5GanofIuGwkUxLYWh6H3ZusoR1VRDIi&#10;fCTrmWavEtnZJciKj8SpA7qYr0mpNOvcTfIWYW2IpSQycbQaTmgia51GW2ohru81wnF9B/riBZE0&#10;VTBYGYns7lu0zFMKaczI3Se94ZFegfSMcOzfpIOT7tnIJZFdxyixbkxV1EeZrb2uKT67FkWLv7D/&#10;VMDuigaWXghFQo6wIBnhlHcy4nKLKJ3NRlRKEUobBgfDuRfsaSP9RDObeA0GB7NS1cBGhySEOLtj&#10;5f5biBfBbVpIZBn5eo8ZN4fEHkh+KNavIxEU4y/CD0tJZINFoJ7OEjhqWuHrwz64UVCKVFo2w+Ny&#10;kFFWy/RNg+SeLRUIsHbCErY9vd8iK4jsFtUARFbRstVaBMOTaiTATLNDv/mS5FAcPWQEq5QxENnO&#10;cnjr2+CrA16UNt+rS2ZFPWoyQ7BurQPshYpBEQCK86miAhlZgpgHYtMWfWyyz0ANgxEJBYavngaW&#10;MyBWoSSyQ6x9VKdwI6qAAe5WbLNjLBpPrNrvgRDKdDsEQWSkbjX6J69Tv4OQwlIqR3IQnlCAEqYE&#10;Swuk5XyLF0JE6rW2QlheHbC0Z+D0Tgtc8KMfNMlhLVU3yxgtXSMiG0lZBYjhmh1Dy3wl4xo0NNSh&#10;pLAEaZlFSPR0wEerucGZXskAcv2uImJzhf6wtpq2WHc1klZTbpKkBeGrPQxaFyFE8ozUzci/lZVc&#10;r1qqEMrNowVb6JKSW8K1LBcRXMtSiuvQws3TnfzN0Y0tpY91E7Ju+2BpP5H1NhTxBUKpm+CrjnFz&#10;Thlis144QnJKERl2g5Z/bj5y3N5PZG2w5Xo0LcQ0JVfEYd8Wa2iG0yKbIxQXY2trG314G/KzoHrh&#10;Og7coF5CWmS/kcheJ5EVmf380rrgk9hMItvMPLJteG5wsKdvIrJnaJF1dC+DjVOeolg50O+VvqgD&#10;0mILO/qu9n8n35UYTcRiTZmf8JMdkBbb04/ZmmNhpLaaM2BARla1DPb0lElFRkt8JZGVRPZhY0Wk&#10;xsnycaL1SRMHvTKQwgee2Mg72LDhGpZoxqKOu/WGZyywUTOaDyIkssW0pqy25EMFc4/Smrt4lTMC&#10;68sQZOuIr/cHIo9yWIOTFtism0SLLOWt681x+XY+d+O5u1+SBrWTeoyIWYbSEuYlN/XAMSPuuA+K&#10;6toi5HK1KTi7m/6B1qxPRhaDQ6nibT64K6TFwmJWGk+rsBYfbqORVq20Yk3+8iquRZOY3iB53OyN&#10;JD7UO9HPauUlEo3GVOzdoIWVJkyzw4AmPiYGmLTgGtRiSxDj44GvttxASlcJHFStsOq8eCgSUVqr&#10;4a5jhL1GUYjOr0JKiD/2nibRo6U1gffYcMQVjnkNKE8KwZYtlMC5ZKCaD953iWxbPdJpOVix2RUB&#10;jSJCaAv9Ju2w8RgtgIVKImt3UQ2bjJMYGZpEtjgJZ/dep29gCfyZZWDJ4WAU9hVA+ygDTRmnMGpx&#10;EvasteADID1n0wOxdIUDvGsZrCqZ/oVMj6QbyWBORcnQvuoGVR/i3RCPHWvMcT2iGC1MtVIcHYjt&#10;+2gJoS9YeVYiLh8xwHyNGMqXRbTdWripamObURwyGKioY4xpYB42xga+/36lxRlQOWBGmWUyxe/d&#10;iDTSxSufH8YnImpvSx39l12xcLsfMpoLYHBKDzNO3mKArEY+ADtj9vxTio2K3NQ7WLGSPuH0A+xR&#10;bPZ4YM0WUwZCqqY/NKXbqw5jJq2caXV1cFHTxyGbFKQVliHS9wb2Cd9ZRYqngWAwSh9ZT3UtvE2f&#10;br3wXMSHeGHhei1a0UsQ6uiCr6gsiBERrunDLGTviw56wDWN0nYPW0z90oTqgHLkxfph4TI9XKes&#10;voERj5O4ebL/rBPsUhpQmhuNs6c9YE4LXP2AH7oIwtRepVBQrDzA64v5xLb4GxpgncothCuIbCF0&#10;j1zBHpdCBZEVfrcH9urBPLkE9lctsfZaDKXFGTjB6LZnaLmrLAnHmhW2DPZUiuRAT7bBA1G9rcig&#10;AuDAGXtYJ7EuebG4cMYdZpyjVQUkDMttYJ1Xw+jQ9Ujy88KGw86wzeF8SmEar20G2GCXxvnEKLut&#10;pTBn2qS9dPUq5zySPrJDAuPRNaChgqmldp3BS6s0MN8kE13CRYSbgwLbIBtr7Fa7hVtkD0WJd3Dw&#10;hB/T9VQg9TbH2jo3BNFSD/ohm11iv16NQVVPHi5RhbBKkxsyta1oZPAknbO6OO1diKLifHjZeOKw&#10;TgIqesvgpGWFLRrBCCltQEmAOz5eYwUD5rxuGkxk20rhoktlzPlgZPSSOHYVwPicNtZcC0VwRhni&#10;Ar2wdp8TXAuZBisxFCcZ8EsvWqxlDGR2xQ3XbxSgoT4O21ZbMA4BA/CRyGYGeGIBx1h0O/1tzSwx&#10;e4stnIspOy9kXIB1DDhoFc91nuu3oR4+XHgd2lTqRNIH/qsdN5HRw6B/l9lWxYalILIkyWvNcY3S&#10;4mpac/XG1NZKyq/bUZ4RTR9vbf6ecE4/ITXLaNfYpzlq8YBFVhDZm+nduJXaTstsG4ls+4OJ7E2F&#10;Rbb+rkV2bEQ2nzJcUQpIcGQZrxiI/hP9aKMoSrIqiez4IjffZgGTRHZ89fV3bZFVji0mRKBctzyM&#10;gZt2aWHqOjV8SIvIRkpemxQPOYWw03XHGetklDJlQndZIoNteMA+tRTFtFYdOHYTkfWViPL2Y3Rc&#10;7rr3lMJR2x3naFGpbeNO9Sk3GNMqWEerYGcHo2VmR+DAJg1MWnkdSy/5IahM+L0N7icRjbMJVfTN&#10;2rpdEx/vpXVGywOnT/sgsIopbEh0O7vqEepMKeKGK5iykQ9dhoFQvcTIpqHFSLxzG/vO8aGJgTv8&#10;rLxwVJ8BcnpaEEFisGTDVR6vidX9xxuElyDxdiD2nQ9BFi1IN8w9ccwgTkGs2ykHbmvNgdEFE3y8&#10;XBWzdljCOL6SKRZIpisL4GZigXfWqGHKSg36W8YivVGcM9AOkeexBRWMJnz+sDZU+IAjAq+kUPZ8&#10;RvMGAksZ9IRpj3wMLXCWBLiombv6ZYxwzIi6ZvHlCHe/gYO0GJT2lMBWww0XXbJQ20IidtIdVvT3&#10;KqU08xAD9fgzAml3Tz1Sw25h/UrK6Pggu9UwEkkNTE9RlYTzJ9xgyYe4BspHu+oqEOXigKkb1DGZ&#10;2K9SC0REDXOmivQ/Hdm4vN8QJ5wyUMZosU8qj+r3R2RFpOlcmKi64rKIlM1x3BZPS9NuE6hGVzH1&#10;TANSA29hL8dNek8rskMCsW3rFXy4Vg1fad3EFZK3a54ZyGCO1GPHfOBXVkdLIi1elENGe7th7rJr&#10;mMoAS1+vo+XWIBZZ7ZT/NnDThvmYp69ksLMD9rDPqON8ut8i28FxHGhlh9PnLTCH/qNTN6pjm2MO&#10;Jfa1iPfzw75LIUghKehk4LW65HAcOnod76y6jhUGnjh68AZuFlSjmkRD9QClo4fteI9OptCpQrCL&#10;G31Or+HDNdo46pKKvCYSwEFjs4O5RfOibuPQMRMYZdDi29uIcCdGeDUJQzwjgndROm+vbgKVW6Wo&#10;p3SyLCMGqlfs4ZZZDl9uPp0048YKcxxrUSavR7VFVXk8g6F5U0FRQYsq59+pQETTItjDMR7m4YEl&#10;rMsHq7VxyDGF6oMONOdF48hhL3gV1tB6x8jpVUXwJiF5b+11xXzaTmlxSgPnGUlae30SDtHfWDW4&#10;hOuJkCE/2TV9PEmLFes3CWtnMzfNvB0o4TaFfgKT5gyMMxEJuKsYzrrW+EKMUaoErgUXM1VPE3LD&#10;b2PvyQBEMfpwbysl6UbsVwZ7q+A6FWptj/mrL2Ovez4qRXT6khgc36bJvlHDojNe8CtmChuOi/bc&#10;BJy7oI+3V1/HjPUGuHKbAblohb3XR6wLo7Wn+HlgJzc0XAoEkeV6X5qAC6cM8BHnxoytDKR2s5Qk&#10;so1rWR2SQ/ywjp+LtWybsRgHXMsqucl3nGsfE5C2djchL0JZ93iO48L4cOxYdxZfqgUjjkHWIh0Z&#10;uEqs85u1sMYwAKqXLWAUVYp4/wDOp1DkMqiflzHbapKAIq4DvVUpjJLMaO/cYGnqZRTzorG0lWO8&#10;k0H9ov2xbqMtPJhL9p7rwJMdp2N5Lny6fGSVFllBZG9ndsOfDtbT40lk35qKHwy8BltkBZH1JZFN&#10;5w6byCOrILIetMgyCrEoViJ1DdPg3LXIMgXL3e8cskl60pimJZFpeeJlGacYWNonKPrRypH92d/v&#10;1sIaz4BPtfUdyCurYgomJbkd+H7wuzmt9NIi+/QsSGNZvMSxksiOr777fois0je1jRK+xoYG1NWL&#10;InI90np015/vceEofG9pkeq/T4PIFcm/h+YeFBLjwceJKMr3JbsXPrwi79/d6yj/fvD8GOvxymuJ&#10;oCUiJ2u9wKSBOVf769rcf3/F5wIrxd/3p11oJhFurymBp5UVdljk0P/4XmTmsc7jbzpeURfRd4q6&#10;ML1R/99Dz1EeRzngwHH9GDd3kHTF+zFoiwvMExkWqz9H8OOs4/dukR1BUSPwUJbh40Z8LvKdCjzr&#10;Fbklh6bU4GYLyUNJfj5i6H9X3yWkxcXQP2GIrdrRyOmgJVFYZhqVfVLf8KBxrry3GLsNirGsnHcj&#10;jWVlHZRjUVGngTYpJMONivMb+uuquB4j094bm/e3UUQrby/LZFosa5xwK2YEWub2fAKqo4F5cn9d&#10;hqcnedB8aqXstfaOC+acFKRdRMMdcEF4XOvR8OuMOyLb328DY3ToWFWuWf1rGMeX4u+HbAaI78Xa&#10;Ws81b+haLMaYYm2+u3Yr58nA+jh07DYzF3BbPn3R1R1wPaCC+WNFvtvh66pY35Xj4OFr2eC1aWCu&#10;iroqfifG9LswvP/v+316WFvpMtJVT3WDlRlmX49DKTdenvRGy6Osy08zkb1NTfiMhI7HT2QF0XH1&#10;ykRIWDzCwiNwJ4R689AIWcYZBqLfwsIjcYf96ML+FP0qSKoksk/uR/BRFpkneY4ksuOrr783Ins3&#10;wJMIrqIsgx9IBh40B8bqPfKpJFHiIXjgIURBAPuJ3l0yeN+Dk/Ic5T1GIrH3rJqDjxtKeJXETEm2&#10;FdcZICWDiNx99Rj18UMJ6T1MBj/si2uPhNW9+UwPM1oP8mkxOL7XAbbFDTRGCJJyr81DcVW04WFY&#10;9vsS34dHf5sHsBjeT/2Y3ldngZnwh62lxcYMR21imHqH0aOfUOodUafvzSI76GH/3kN8/9gdGJuD&#10;NwAeNFYGyL/Ajfl+47zcmLZEH0c8EuFk44xlu6xwIZg+yczb2tq/EaLokxE3a/o3S/rve2+s3+ur&#10;AcKg7M/7583gawpyct/f99V/pDWwGV2UEyf53cJBWrp8mP+yW5Ea6N7Yv5/k98+vb5jbd+/f356B&#10;uXL/PL1/bj94PinHZntDOUyuGOCsTzbKacl90rJigfN4JbLKAH0jr6eD++Du+B+pn/rnwsDxg38D&#10;7o7PIfcQY29gHRyZILdQwFtHK68H9l++hTCmIuvqH68jnjeatey+zTrl78DAujrW34W7hHzQb9To&#10;2iqi57egnIHdzpw2hGmqCAL4Tb9n39+zyAQhsn20yDqO2iJrTstsJH0qRD4/+Rr/CIggD2HRRbDo&#10;t7hLIjt8QRHRWbu6RUoMSicVO+nKYxrFDrcIWCCi6omHk/7PnyT5VNyX9elmHj4ROKD5W9zzUYms&#10;2NlsV+QXFHH1Bxfhs3QPnyeNw+Dri3qomNzAD17aAhvvCEWfiIe7rh72G6Pt3mdRoDVFWB3EQ4kI&#10;XCP68WF1VY6BDp4ikqKLnejRnfM4+mngXt8rkR1Fe0eDiTzm3rgRa0drVQmCbgXQT7H66csxSOlh&#10;d61IuxeJW8kij/CTtXh930T2cY7NZkou26tLccPeAYsPGeOrfZZQZW7aClpjn5Q0+7HWn+tjG/3U&#10;3X2D4JxSz9+a4ZbSx3m/sV6rmWOzvSIdBtxgicqvQet3FERn3BLZp3j9bqZlvSU/BdY+YbiVTXeI&#10;p9CPdKzjU6FiamaMgrRYaNilopREeKgqZ8zXfEJ9+LQQWScRtZh5ZLMpLfanS0NwFgvzhI3SIjt2&#10;IhsWRbkJw67L1/hHoIPBGu5EFkoi+6BFgju/HY3MZRYUAlWjCITS76iJQTMEMWrhgltTmQcX0wCY&#10;3cpGsdi1fkKLzd1FT0SSbSiCj0skfJkepI7BeB71no9EZAUe9NHKTIiFlqE3zuh64oyeJ07reuCc&#10;STSSamlZ6cfnu1yohxPZHhLOSgT73oFpWAHJ6j0rosh/Wl+YA4ebEYxSW4MO9ts31pWYdzaV4rZX&#10;FFwjGPSBZFZYVIaeoyT4TLWhSFNDnBqK4esaCR/6IX6bfpJE9uGbBt/lWHus9xLziWNGsaHypNeO&#10;R7i+YgOnS/gjPvkNqolEZBVjRPgndnEjjZFLxSZoryLIjZA4joPxLDbrKH/vZB7MTgb3Gs1m32Od&#10;F6PAqFFstHBsKnLHjmIz8nHUTxLZJzB2xVijL343x1qHIq3bE7jH93TNFrarR0SF/57uP5ox/zQR&#10;WQ0S2Zx6IIC+sXeyWfIEke3Er78parHSR7afyF5xgZNnOWxd8hVFBAFy9FT6yFZVt8OSkWvF5xZ8&#10;D2d0sE7++MrX+EdAOOWHkMgO9K+Ns+j7vLs+siJytQgGNTAuBr9b2Ochg7ne2hgcwMTMFpVVzGT8&#10;FL88g5NpsduM8wbeCkviaCZ5E4MdoCEdlw9exU9eOoLNbukoYSoD8ePZzcijGaEueP6to/ho+w3E&#10;iSAwT3rBEqSqoRAe9mHwJEGq/a6JrLBAM4+gk5Yx3lmog+36HjjBgDPHtNywdLUqlugxAEmt0qdy&#10;VPg+JryGE9lekk2mylDVxB83eyG6tpGBa0SdaKVlqpcEVxt8vN6QuUUpF6Pf38OIbBeJ7C23cDiG&#10;FoxMZAUhaalBclgsbHwyUcI0NT3ccPB0CINHHAORDERq/BbtlRbZifOA813OjfFyrwlHZL/FXB8v&#10;ffas1VMSWbkGT7Qx/9QQWXcfaJk6Ia8RCMrpRVgeSyEw80FENiCTSaRTG/uDPSmJ7FkSWWcSWTuS&#10;VVEEeXEaRGRFOh7xuSA8ksg+xWxtjFUbILID/WtLIiuiFw8EexJE1pZjYWBcDH63JJHNfEaI7NXj&#10;Now6eR6LraORWMZdtg4hC6zATZPr+GCHBdYeZE4/WuLaFbvwVCv0isKdeO7GCQd/saMtdud6xeeU&#10;BfeS6HRxB7K9mTv0ip3l+89RBCUQeTNF9EvFtZgGQ1xLBO5gBD9u83P9ocxVIXll1FGxsSRktLz2&#10;aPM8PpJFtp/IOmjaM69gjCJvoVJezDRtsV6YvdwcliJXHAl2292636uXsPB0che9m+3vFUnZRbv6&#10;LbiK9tJa2idwEzJeBUYCv4dbMUaSFre1taI+6zaWLtGBWlwtmhl8QUj+qGOC0Xk9zD0ThFRGEO3k&#10;5z39dVFgTdIpfqwU/cV69ApMGRlUEEkwr2aLCBwhvhOpL0RdRRsE/p0VTMBui8VHgpBLaXPHQD9R&#10;dt4sAmPQwtGjOKeTVlvR98o+budY6la0V3m9PmHxVXx3/0PDcCLLNHw87tkoA36u8v1eIKKJhUV7&#10;eyuqaurwwrwzeGvpZUXwojb6DT8b43sizePB43IitYubnlyfb4Un4+9e245915wUv30Tc3xOrLXl&#10;wWvmxBqfjzIWxRg+rO6Cv3llKwKjs8bIIB798JraOphZ2N+9gHM/kc3nNLuT34vw/B6EF5HIJjLY&#10;00gWWUFkb35rItsvLa4JxdWNi/HZx7Mwa9ZA+RSbzjgzr+CQV3MMrm9eAhWPAmZXGvoqwY1rGlDT&#10;jwAJ+ShfDQjT1YChcQiqRnmGPOx+BCSRfcgOY79F9tJhe5zSssVqzQDcSKtGN3MvlhekQG2fEU6b&#10;ujHnnkhOT1JTUwA7c3tFuoSvDhgxlyWDpFQ2KXwra3JicPSwIeadccAh01uwsw1UptqozoYBk8N/&#10;sUvkAjTBOqsklNYxCEJrA3JCbmLpAQPM22mEQxYxyGztRncDg3IxdLwdJf611ZnQ17gNc4aVX8Hc&#10;j19z3pnFM/+ewvr4zW37NkTWUcsOGy6HM9ca/WJpfW1j6oOe8hhsX81clKkVlEsykA3rvuygIb5i&#10;ipR5F7xhm1RLV+IC2JvdgbGVB/ZcMcF85m48d6sAdSR9vUxzkRsThG27dPHFFQ9cMvGBtVs04iuF&#10;7+03t2UkItvCh+CmuiJoHb2MecZMFyPkvl3dqE+JYBATfRy7VSZqj77CZFxSs8S83QZYeMQCu5gT&#10;sp3y6aykGFzUZF68E1ZQcQqDpfMdmN/KQRX9pXty4nD0khnm79HHl8dscTogFxWZDPW/7Dyen6OK&#10;3Q5JKKovgbNJAKyZTL2eRLWjLAWXL5jhy50GWH+NORlrSYBbyxHkFQ4dfV8qBSzwxU597LZPRm4N&#10;Cf+QPrxLZH8+Axe07ZRbCNwUeDYKiT43G2SZuBgIy4AI4vPn+eeYO/UKpYbcsOPm3LMxvifSPO6f&#10;q0KVMsHWJ7HmBsek429f3YZD110m6Br8DK21E3CMjnXOiUF8nIq6H7z8FBBZE0fkN5DI5nQiPK8T&#10;YSSzwkf2129NGZ5+JyCjBbfSaJFlUuwBafHYLbJKItubY4rZP/sIW9RN4ejoqCzW17Dt8xmYdcgO&#10;+YN4U5blAqzdcxq+GXToHsYoW1EYl4D45HI+Wo72VQnrpV9i1TpzPlDL16MgIInsKInsAWucc4vA&#10;dTUH6ATmMV9kM7KDvbFY5TZuMGflyv0BSEczYp1tsWQrE8F7psHPxgqvL9XG+TslqKnLwPVDmliv&#10;Ew1nnzvYs+skXt9kCbcK5rC0MsXC3fa46pMGHxNTvLjMAHpJlSgvZJ7JnYbY75oIHw8/7DplhQM+&#10;xcxPmIYjm4xxzCObOfoisGzRRXxxzR+uN0KY80wHU06GIJMPgQ+L4vhtiez6S2G0PJKgKfz8OpHo&#10;aolpB90RVlqPBuaWO7FFFatMEuHnewsbtl3FR8wjWtqYg4u7ruDdXQ4wuBkPe20jvL3JHf619SjP&#10;CcPRndrYaZEEN88bWLX6AN4/4sNcor3opXz9m4j5iMGeRL2aGhBnZ463tnkisrGFduxGRLq5Ycth&#10;F/jXCEtyOdxVdTD/qCcM/JJgq6WHF9ZawzOvAtEe1vjgaw0csctAbFoMzh02ww6jJG6aVcDxrDrm&#10;n70Jq5txMFDRxl+3OeBGZgb0zhhg5mZ72GVWoaUuDSe2GuOwSyaqua1ncUYbK64Ew4FBLdTOcUPj&#10;WgxKuplX9bouXl1siAu+SXBngvopIrl7TNmwlCwDRPZHv/8cr395GAv3GZN86z0DxQBfbLmCOetP&#10;4fN1p/Dp2lP4bAIX0b7Z609jzoYz+OwZaO9AX4q+/Xj1Sfzyg3V4bupWzN0lxjY3wSbQGBdt+pIb&#10;ewv2cnOS7VK2cSIVztWt1zBn3UnM3a4+4fpP9NtHzLX8Px8dwuuLL2HBPmU/TpyizzGpw7XnrGIN&#10;mohrrXJ9PaVYX+fu1JlwY3SsY1GMYTGW//X9vd+rRdbJ3RuaJvbIq6W0OLMNIVltCkI7I0HkkZ38&#10;ZIlsT64Vlvx5D9zpazv4lWG5GfNnL4V7Zf+n3E2vzIxETvU9mtrX10epXQ9D1TMCXQdle0NevdzN&#10;axUpFNpFsITBrx76uzGwTkcRbNatxPYdtijo/7qXcs1WSgXbO++vz6OQvGfhnGeJyOo5hCrkE4/i&#10;I3vxgCVOemQh5qYjdljGIb24Gr76+jhxm1J7Z3es2H8LCT0tqCooQHJGGWpaKBFtScWprTo4wfNS&#10;Qrwxa5crgmvEWG5CqIMJPl9vBefCTtQV5iE5uxL19L3trInD/rW6uBxWjJysYGxapg3tRMpt6Y+b&#10;n1uIpCLqFRpScXq3Jc750DpYHoUNqzVwLEBMtFakebhi3nZvRJLIPiw65qMT2VJ4m5jjzc8vYtp2&#10;HXy2RRPT1qpi3pVb3KSqohywGQ11FUhNzkNBjZDkVsHXyBLLjt6i/2w+VA+qY6lOPMrFlGcbl6yy&#10;h3thMUJc7DDjyC0wWB1fFXBQU8fsg764U9FDS+4jEFlFSo9mVGfH4tAuLVxNaAUaC2CqZYGlWnGo&#10;psS3vbUO+Zm5SM2v5XrSjrq8UGxeZQTj1DJEudGyvtkOvtwhRHcuNI5ZYZ95MqlvMwrTc5BeVE8L&#10;bytKEvyxerU5XIoqEWTjgg1nQ5XrUX0Kzu61xBkvbjjURGPTClMYMAIoNcjID/fF8nUOCKyugJuW&#10;AT495ItoVg9Nidiz0QwXOK5q+9N0DA329OMX5uJnH2zGT6ceZjk44cvPph3Bv7yxFv+P7f7/XlyI&#10;f3lpEf75pYUTtoj2/dNfF+Af/vwl/pnt/ecJ3t7BfSna/tM3FuNnb69UjuspE298/2TSfvwHy39N&#10;wLaJufpvb63H//vjbPz7u1vws2kTa436rykH8N/TDuE3nxzHL2YcYR8emFjrL9v2n5P34R//ugj/&#10;+BeuPxN0nf0ntu0fucb+56S9+Cnb/Cz8jj6ojWIM/7x/LFt4RH9ntGeotNjR1QvqhrbI4PPejcRa&#10;3KKC7ybjOE2Pa8Wv3pz0YCJ7gxbZDMbnUfjIXqWPrBd9ZF3pD8kigv44efUHe6pph5UjfWT5uSXf&#10;w6NFsCclIVUQ2Rd2wrn0frFwvusBrFtEIlsqgvZlw3b7Qrz3xrt448XNsMisp2WkB6VRxlj55RJ8&#10;NWkaNh/VhOb5czh+7hbEc2NX5Q0cnzsFL778Ml557SvoRFOWyM/7Ogvgc24h/vjiy3h58WxM/esM&#10;HKJ1RciYezooc/58Ml7iOW9NOgH/5qEE+Dvro3FzIwWRjSq8278imJPIJ3vXR9ZDGeRrYFwMfhdj&#10;YTz5yDr7JzxysCdBZE+4ZKGqKgo7T/vAPSYKZ/bQqldejnBXNyzfd5PBniiDayyEo7E1Pl6phhnb&#10;1fDW3Os4ezMXQXaW+PCYP5Lrm+lp2YrMEF/sOWAB27w+9DblwETDHDNXqWI6rZhvz9fAlYgKNHc3&#10;IiM6AJtWqWPSShUsvOiDW8U96GtKwal+IltJIrt5nQ0ssyh37q5DrIc7lu++gegnSmQpmdWxwZKj&#10;vvDLL0N6fAi2rT+JWVdikdtE0kmf146WOmRH3MIK7l7P2KqOdxZw9/rCHWTW5eLKfgucdMtELa25&#10;9WnBWLvBGR7ZeXDUNsB0lShU0Be4Dy2IdLDB1jNeCCh7dCLbTL/U9rpyuOhRAmyejRpaVo+f0ce5&#10;MHr3MsiTSOPQUZGKa+eNMGONGqZtvIb3lhjDKqscEa7uWLbXDzE9ZNbN2VA/LohsEolsFzqKE3Dq&#10;mD6mr1PDlLVXMXm1JTyKynHTzBFrTgYhQ6xW9an9RDYHlWkB+GKPB7wLaqlGaUNxWhiO06JqnVoK&#10;F00bbLwWQVUJmX1VAg5ts4JqcP5wIkvpuoNvFP7mxY04qOqIoooapOcUT/hSVFGN7Res8aPXtsDc&#10;NRiFxWVIy8qfsKWwtAKLd17G3/5hDpyo3iiY4O0d6MtMbtTFpWThj7OP47WvziEtuwiZeaUTZnxn&#10;5BajsKRCYYX9z0kHcDMsGflcMybSHC6qqMOhK2b421/NgrqZB9eo2onVvtJKRXq3H7+58/9n7y+g&#10;40q2LVG0zu3f9/br//r91/c23D7nHuaqc04xMxiqylRll5kZZGZmyyzJkmzJYmZmZmZmZmaG+Wfs&#10;lGxJlm2lLFvgjDH2kJ25M3NHxNprx4w111zYedmC/auZUf3LLSpHZGIOfj33BD5dfx3ZvCczcwpn&#10;jK/NYF/yCorxzRYV/PzrIwiNzUTeDLsH5fUn0vP1mhXzvnfDKzzjhWGXR4CsgytUtc2QUtIO56gS&#10;uMeUwS22At/EteI/3v3sOQPZfDOs/Mta3PKOQkZGhuxIcsOVlUswZ7896hn1CLmyDEontBBPJ5dl&#10;poSPlygjmmU6Cl0P4t1fvYMrvmWorkvEvXVbsH6PG5f51TBe/AFW7DFGQnEx0g33EJyeRgjFdPJ9&#10;L+CnN7+DZlwxiuP0sPLvf2Q0ww01zFm03/MVDt0LonOphsfVVfhskx5IsX4pW21tLfLy8lDM8Rt6&#10;5OTkUHDoYfT7ZQKybiGpzwRkz9hnUdyoEGrMZT2iaYGV58OQ28jSPASya44GILenFBYq+lh1NQCR&#10;VcyhLYjE4W33cIWR05RAF8w67Mq8SBGhbGG0zxRLdlnBI6sE+so6zL2NQFKtiPQFQ2mjFm6FlqGm&#10;sQ6FdLLFVQ1oKEiG8jEtLFRPRENvNpSHAVkrmOXKgGysM9WDnzuQLYGthhW234xCiQBfFC5qSwrG&#10;mu3q2OuSh2ZGKQtD3bCM1GnjjHrm8ebDSFUPG84FIqNBAFkzXHAZALJpQdi41Z4ArxiBBK6zzgYi&#10;X4rI1sDp7l0sPk5qccX4gaxUAoPR7NQAT2zea45rxvbYeD4AaWR7dDL/ua8qGecOa2OvWRKy6xuR&#10;Fu2FzRsMYMaoejiB7NrDIvf5IZA9YpqOusZkHNujjZPOWSisr0O0HyPym83gwkWAF6kx68+HIEd0&#10;gZHzBxHZqihsJdg15HiAAL4g2htbtlnBt7IMdncssUMlkmkYHMuqBBxVMsPtxwFZrxjasBKu63tJ&#10;fq2bQlEz/RD9PKPpjJ+9tYdCK2myfouSNTP0EP3bdkodr/xuHqIT02d8fwfnUYi8CYGz1xZfwgdr&#10;bqKLTK0+CqDNFPuWcn55j4u6sv/62RFk5ZWK7fcZ0z8xT6LduG+DV/7PLFi5BM44HyVEFoNi0qUc&#10;2WMDObIzxT6l+eNmaWV1HX7z/VnM4vOcaoeSCOFM8bWSqCbvufl7tPDzWSdRUi7UdXpm1D0orz2K&#10;m1RUnRA5soGx0srlhbSRQNaGzMabmkaIy22CdWAO7EPyYBdWhK9iWxiRHSOQvXzLEY7ulbB2ohgL&#10;D0uHQti7F8jK75AeKMrxiNfN+DdySES2v8gCy377e/zub2/g7bfflh1vvUX+uSbipKBtPJS/XYJV&#10;h3QREsPi1UG38OO/z4JGJHdbXS7i29e3waNVnJcPg407sIUUza7eMOz5eAOUuSiWWq07Drz1I4wj&#10;MuCovAHv7XYYEIuqgtXm1dh5wBEVrWHY+8YiHGA5kBj+jpfJIcz9xRJYMKXwZWz6+vr4t3/7N/zT&#10;P/0T/uVf/kU6XnnlFXz66adoJV17sMmAbPGD+bVyFHNfgPqGTuTzJrd1FdFYmU2MPIQtSBFZCvHM&#10;7PI7pPLuM8BR6zTCqx5E6Wrgz9+exBLzPHS01yLcxhZL9vshr7UQ905r49tznvDN4m6SuTnm/HAe&#10;B9zzUVKVSvCpgf3mGQiLiMbpwxfwHqnGIRl5uH6YOZq3/BGUXQpbXT18+eNVXGBebW58MPYcMMK1&#10;kAIkRUXgDIWT1hqmo6k7A+d2GeCsaw4qyyOxcY0pDBiR7e2tR7S9HRbvet7U4mJYqpph7UUB2Jgj&#10;K5SIaUeRNob4dJMBdKO5g+vhgM/XGkEnpRARIaFQ2nQKs8/5IqU6F8p7DXDCPlMWkU3xx8rVlrBn&#10;dFGA+IO7tNivQtbtDcC2Lafw5Xl/RFX3stTR+KjFotxOGyPEdUWpuLnzFH61RosllMjfoOJzs1Aw&#10;LorF9i2a2GQYyZwM+iCW6/lk2R1op5QhzNYeS/d4Irafu2Et2bhJYaq9RmmoK4/BunV3sd8+HuFp&#10;2dC4fAsfr7nP6HoNQiwtmL9pCP30erTUpeHcHgOcchQ5sgXQPq6OLfdiERSVDKPbBph3KQIF3Pww&#10;v2GC9VdFvjHTISrjsG+zEa4yD7uuT6hUP+y3WGTYSEB2l3z0+GleBmSwPMA/cfHoHpwkKYc+Tchs&#10;Or8vwM7m42p45ffzERKdjH4KHk3n/oz12md6+R2hKNpP0TchAiiAbHJmoVQ7c6zjMx3OE0BP+Z4V&#10;XqEgnamDnwTcp8N1j/UaZ3r5nU5uHhWVVknU6a+3qnF9w9rHLU8Xjhzr+E32eUK9WAC975XuEsie&#10;QG4hBR/5/8m+rsn8/alSfsfK1gnX7ughIp2BTPdkmHunwsw3A19GN+EX73w6tojseIGsjFqsBPOc&#10;OinSN3g8QEr9VP5c9CV+88c38dFHH+GjT7/C9z8eoZhKDbIcqCb6gTKhrmg50BdA9pg/elqcsHTe&#10;QdxhVEq03uZo3F74CW46xED34CK8x1InAwU/4LRrC/bvd0BFCyNZb7yJP735rvQ7n3zxDZZvvYFQ&#10;WX2Ql66J/GNVVdUHAFaA2DfffBOVlZXDxkIBZJ8i9tRCNd7GPBhpuEPbL490zy60JARj+1lrGKfV&#10;MWpQjyT/AJy7E4U85jTmhQfj0ME7mLVDHRv1g3H/njXu+uSjqp3VSwuiKfJ0F9+eNcCy04Y4eswV&#10;YcyLzfb3htI+NczZdRfbjMOgS0Xg+6EVLPLegDQvZ8zbrYnZW+9C6X4EUloYnWzMga6qOwy4W1VT&#10;nYLrV7wkympXF88PCsRZ1XCk8oH0XMSeSMXtba2Ar403lI0TUdTbgXYCJUHh7WzLw/0rRlh7P450&#10;yDwYXmfu5w6KIinb46qxN7SMAxFTXAJzTXfoBnGzhJ9tzI3DJaYT+JU3suxOK3FlADZtU8e315hT&#10;S3XfM7dDkMgUgS4WSpdb7GkQwDEq29NUi3hnGyy+4ACXPJYrklSQWfqmuwHh9k7YSGGSb/dqY49Z&#10;OPQ0bWCRUIHEgCBcUI9EOndxe1uoRq3tAXX3bNpAE4JMbbCalOnvDunjkLmYM1vYZLeiPD0OZ/bf&#10;wCqNUCSVDu1rJ1oL43CaytJzt2pg5UVXRmMZEW5nFNfCC1fNk1EiFFprMqBxk2rNcSWoZ2R7aCF1&#10;BZBVANnJXPA8799WANnpX6NTAWSn9xwqgOz0nr/x+OipAmQtbRxx+fZ9BCeVQ9cpDsZuiTDySMEX&#10;US8MyO6BtSj+M1rrz8adRT9gv0bYwLutSPZNRnlHI7LslfHD+1cQNxTIHvZmnCYNZ96cg6NGMloV&#10;Soyx6JdrYJ9fgiCt7Xj/RxXmqcnAr9qPsxjtdUFVRwpOvz8PN8MoeSVafyVifRk9eekg7PAOa2ho&#10;4J//+Z8lEFtd/WiRIgWQfbrjErU+24UgmSiHwnqwArSJXbyOAXDVSnGxzg7mW0q1R/lvviceCJ3c&#10;zezo4L8pOFRXmg+/0BxUSGnbbYi2scGyvS4IoyhUrzh3xGfaWdKmmbuHbfwOQbHrFN/Dv6K+qABg&#10;4nqkcxgN7WDNVtnrA4CS1zIUAD3OuY1L7Im/Iav3yr61s88cjwffT8Ao9ZfjJMpoiH9L1y6Ng+x8&#10;sbv74NrFZ4WysOh7ayNKc7PhF1k0UH6rBjY3DbGeebXpnQSyA/17XF9GVS0eFokU1yxouGLchs75&#10;4BjLxlfsQIvrFmMryvcMzuswGxDjz+/qGpgT2Wdkc9BCtoPUH6n+5fC+Su9Jcyk7ZNcxfCylurIP&#10;5nZEHVlFRFYRkZ3m0fUnLbQUQPbpz6LxLFRf5GcUQHZ6z6ECyE7v+RvPvT5VgKyFtQMu3tBCANNG&#10;tWyjoE8wq+ucgM8jGxmR/eQ5R2Sz9TH/3zfAKFvkfo3ect3P4MCaDTh85TpplBux9Me7iK1vQKY1&#10;6Qt/OoUo6WOZuPvTGizf5sCFbBtCry3HD3O34Pi1azi/Yh7FVMyQRZpKfaYlzsz6hPUnr0Ht7l58&#10;/cvf49s9tijnNySbbcLW1Qdx4fp1nNm6nqqglvyMoqmoqCA3N3fUgVAA2bE5LqnQ9JBF5Gj/H3Qi&#10;D4tvi2LbBDMEdjVZjMbuuI3ld3ygqe+E3aw/q2SdiUrmfQv66PDPjPytweLkD6916O+Lfw91YCP/&#10;P9FA9mE/Hx07WT8GQLX0b9n/Bw8JbD8ylqQmdzQhN8yHpbRUsVE3GJpaVhStouKvfxEaR6j3jtaf&#10;pwPZwWsafb4fN/5Dx3LYdUt9Gt6/4fP/8PeG282jc9k8MD5Dx3XoZwZfV0RkFRHZ8SxUpstnFEB2&#10;bM+iqTyfCiA7vedQAWSn9/yNxzdMFSBrTiB7YQiQNXCOg57LAJB9+7lRi4VoDTMgWC7E/IYjEmtl&#10;if6jt24kGt3E7o0bsGHzFSq9yojBtcm+MLzjByF5IMRdoq3tYeOSRr1S0crgfPMYNm3YQJGWO4gd&#10;EvCtSrDGoU0boKSuCSMtO/i6J0EGo+vhc/kwNvIzO47cR/LYC9K+tGhXAWRfgOMSkVUe+VEBOHbD&#10;EtsvWuOKTQLyRbmdSYywjDciOx5n+bTPSNRkQf/19cBeZar4XrSFhk82KhmN7WxuemoOy1iB7NOu&#10;Yyq//yxAtomR++4eQQcQvlcctD0R0WdUvIlHaxsp9KTNd7U2SYI7D8ahqQWd/Fwf84xbxzAPTxo/&#10;EW3uZAH6PlKmW5qa0NohniEUuOrvlLEbhkb3h+YGMy/9xB0HyJMjK/rbQ6r2w/4O9LtfRoUfep2y&#10;cynoxbzpNvZxWP+HnCvO62KOY18X86tZk7inj4JTZBk87rqH/Yag5FM4BfysGMfH/Yb4zETmyEpM&#10;gk4xzoPzPvQv53uAZTIV7H48QLalVaw7hDqc6Bf/ik2vATsSdt3B6gp9VEFvaxky5gOsmh7au0gx&#10;eNJcjGlcOLd9tAVpLDl/nT3ienhIdj5881GeHNnpaMMTAmQ5p/1CYO8Rm+2hC+T9Q98xpnl5Ds9W&#10;eXNkZUyeofefzJcK/yezO/oUkVLCuvTD/AXtpo33bR+FFDuG2u44+iR+p7WdJfz66PvE2PFZ29sv&#10;BD+7qdM43H/JDWSH3X+DvkVm+4/M08C89o3o68i5bBpyP4n7u5/31tNKCT7YBBa6F2QuPU5T43nm&#10;yD72fhW+gGM/6Jcmy3Yf97tTCchevKWNoMRS6DjGwYR5skYeqaQWP9eIrAzIKtr0HgEFkH0BQHbg&#10;4dPeNWRh3dsp5bA+8yJqHA+2QYc2lYCsdE0E+53dQxYwUrT6yYv+B9FKLnpuGHhJQkiiPIJwzlPt&#10;gfGs1zNeINtEdWZ0U5TMwweHLllgN6X296uEIL6B4JbAStTarSzIhLNTKEKLSZMepF5L1PZahDl7&#10;wCSkCOWNAhDId7+0koLdJ/KoSSHvZm51iHso9N3IROjqQVVqDNQ0zbHrbjjiyur5WzJ6/shxklvs&#10;SZRUaiiBp5M3jl2zxr7r1tjPY7cyy8yZJqOIwOZB/jivq7etEj4O7lBzyUB+AxeOo+VjC/XrlgqE&#10;ekXBlmPR2FYIG6NguKaUo0EC+U8YF5Gj3VwKJwsX3PPNR1nTkN8ftb8TJPYkaPutdciOj4IyyzWJ&#10;Mdh/Q3bsow3sueYLb2pVNA2kRYzXPqUNCipIiw2K1sdsRozlu+UFsm0ECL012dC5a4e9Vy2w45I9&#10;blFYrY4L9C7BhOlsQmpICBUws1BQL9IFZFT+Vtp7VVEmbC284ZnHFAgpRWPsdi1taHBDplfalOA9&#10;UpUNI70Q+ObVEiQ0I9bTmTZnjxtUZq+W0ikesjPGDGSnqQ0/K5BtEXNRkQUTlu45fHXg3pVs1go7&#10;Lzjirmc2ysXGhBzzNdrctnDjrk8AOzn9mTxAVgJkPa2ooJ+7cNWS95uwUXfYJlUKiUSCM/aVVQ+C&#10;Xf3hnFyNBt6vMltheklXC7Ijw2BEXZjEKp79FI2IR/oobZyJzZVW9rERxSnxuGsQg/T2TjSXF8LB&#10;zAJbrnvCJr4MrbTjQb87diDL+4hz1VCSAT09Zxy6aiX52X3XLVmWyAUGQfSR7OMgeBPz2laVA0M9&#10;F5jGsq+8hwbvi6HXLlKS2mvzYWcVhZD8KlQWpkBbNxJxtY3S7432fBj8fCvHqKE4Ddo6brBjvXbp&#10;/EfYas9J7Gm0+3XAbpUu2+KCcTyy6QtEQEMeX/P4eZVtQj/Tdw3cQ1MFyFpQ7OmKqi7ChNiTZyos&#10;/TJhGZCNrySxp6GqxUvXoKC6Df6ZrfBNb8LQOrKXbzvCyaMKNs5F0mHlWAQH90KW/pCpFlvY88HN&#10;1835NzK2jMIyCiA7vSGs7OoFkA2javHg/Fo7ibkvpGpxl6RabOcm1IplNjHyELaQlVs7s1WLn/GB&#10;ORGO5nl9x5QDss8w1oqI7OgPtSbuaPfVl8HV1IDl0IxwSCsAmuY+uHnJkHV9XeFe3MzIYjsKYvyw&#10;b48mNElj6eeOubQA4EO3ta0eiUFhcOeCp6pJKFgOp1QPs81h7xFIMO+5JFUsoGKRxihAT1sNEkIT&#10;4BxSCC454KKii6VU5T5tn4YslphqHYhoPTOQJXDvr03CUZaPmH/SFtet/HHHzA83tJyxcrMK9jim&#10;o5oLPNGXdgLq8ihPHDirg0uepahqfggyh1HHufBFay40zxhis1osyvqqEOAaj5DsKjQOAMGh5w/t&#10;g9jAKgiww/YzxlAPqUIdFz1P2hCYsIgsf6e/vQJehib4dPl9nLQOwB1jH6jwuE3xtVtGUYgoqUXT&#10;wAbC467/4evDF4YS1V6a10qEShsUWc8EMuQBsq2iPnROHE5eUMP8M664YcI51nHG/mN62GmViII2&#10;Ru+4lHZT18CGm4GIrWYZEQLYFgFkRapHWT58vSIRXsyF8wBIeJAGMcIPDRsXaUOmDL6OITDxy0W1&#10;iJjVFMDNKQGx5fWoqcrAxa3XsEzFF2ahBagVegED3yeXavE0teFnBbJCl6AhMxBLl6hhg7o7VMx9&#10;JXtVob1e0w2ATXghqqhzIDaOZOkqA6kaT5qzIeMvzm9jFL4qJwlaulFIqCcz5CkAaei9PGYgK+yE&#10;ADIvxB0rDmpg3Q0/aFjSRlUtseaYKW6FF6ORfqGd5ejUDl3FPqcS1NFXC1sU9tLe0YyC5ES4BqQi&#10;s2Zgc+1Bfx+X0jOYxkObrs6GsX4ofHKr0UJQXJGTDluXdJT0tyI9wAtbNtzGZoNoBGWyXv2QjSx5&#10;gKyoVlGV5IOFP6phi7YnVMx8oW4ZgPOXjDBPSQ934ysIyGWqx22c1zhbPay56AzblEb6jaH3xZAU&#10;HY5BdxlL1a01gEpEESqr8uDolIx0ztNgas9ocy4AcGtTPQJN7rH8oQ+8cxjRHmWD6rlFZEe5X9UG&#10;7PaGvi90XdPpk+h76H+EPY3Fbkemskk+b3Bec6qeeQPyYRBAxnj62ZtKCIjJfmGwZmT5HSs7Z1xT&#10;N0BsbiNsgvLhxPl3iizB11L5nc+H5Mg+C5BlOR4BZATgUQDZFzbXz/2HHgJZGVBVANmJ2eV6XuBz&#10;Ir9XAWSn11zLH5Hlzj6plgVBbth5SBuXg2slEqZE563Lh8ZFDcxj/dp8LgyLE4Nx4rgeDDJl9Ewh&#10;0iUt8Ekt7pFqBQ8sHgfErITY2UPxMQF6B8S9+LrsPS5I2inoF+CKHzc4IlgIYgnQM0gZbM/A1UMm&#10;UPYslhFD+VuCCjqafcsdkRX1gWuTcWqPOVRDSwcU7lnaiPA53MqUpRfcEUvwJqLEgnpaW8Q6zwWV&#10;aBKiYgPUaiHaJvohDlGuQZSXQms+dJXNsUcrFkUDVNZ+RmMlAThxvhA3E+cOUwwX0ZVOVOVlsdB7&#10;HemCXU+lCk4kkO0jkPU0tMPmi+FM1hFtkP4nqIUPqcVD+/tg7gUAkATKBseAf9k32WaGKLnFeRYs&#10;k54SmIoSUtciOC4iFWB899VYgaz4bcEU8NHUxJKrvggskxT0pP6UR/hiJWs8n/AWFa5b4HNfB0qM&#10;+Kc0cP7J8OgcAO2tgoLIM/raBeNDJrgmRNokEb8h4FMsHgdfl8aFFE2050HzrCF23I2nNkeXVI9a&#10;GldG38qS/bFpiwOC2vj//vZhEWp5gex0tOGJALL1mSHYvMUebrVtHFdx3wqbFfY6SNcmPXakv3kw&#10;Z4Oifg/vXVnEXSai19lB30DmQEWsN35abQOPBlLBpQ2Osdns2IAsr4G/1cCSb+qnb2O9SQbFTUU/&#10;ePQ1IcTEBF8fsoNdTgNrnBdD+4wqTnpVoIW+oXfA/oRP6ZDYSYM+if6K3ynzSYNCj7LorSQIOWC7&#10;XQSlbbTtnvJobFtnDI24UjSREdPB75bGsKcS3sY22HY+XJbS19kyzO/KC2QrkwKwYasD/Fpk95PU&#10;uOF3+5Q2NmrE8f4QkWfZs6EkMx3pDKT18FplDJZR5or3V1d5LPbvMINmVDGaROk7iWHx6PniXn7A&#10;duB9KrRICtO5KVpPdshjWCbPE8gO3q9qYWWS1Q6jxg9SiwVTZMh8De3DI88c2uWw+RW+tpLzyrKG&#10;Yl6bOa9jEfV82ppxqkRkbexdcPueCVJKO+Aayw3YxCp4JdXim/g2/Or9Lx4FsgFZ44jIKoDswMNy&#10;Zv1RANmxPcCe5gym4/sKIDu95l5uICsich2lUs3fnaqsWcuFRq8E1Lio42KiKsYNCzYYwrKwEUWp&#10;EaxzfJMq0Q74fpsKlqr4I6SI1LjeWi58rKDqmY9KLpAaKpJw+dA9zNp8n4AuBrmMSLUzWtnfVABz&#10;bQss2KqO7/fcwxW/EpQxOnVtzy38ac4VLGFEIr62Cv42/tAwD4ahpTk+nHsBb6xTxWmPfNKWH0Pp&#10;lXJG5cyRHQCyp/ea4jqpvI0CsAmKM0stZfi5Y9VOV4SInLH+esR4eWDrDk18t9sa+tFFqBd0PC6a&#10;KiJ9seqwFr7fqY5ZR8xwwY8wsKsQegSye7UTUd2dD51bHjCL5YKCIL86yg+rWQ96Nuunr7/uheAq&#10;GXDv7a9GIMsKrN9xFwv2OcA6vYJ1oIeXVXo0Aj1R1GLOn4jIGtli/ZlApA7kyDWJ/DzpkEXdOxhZ&#10;qUhj7fYDWpi7TQ0rlV3gLkpUscZpb0kqbqsY4OvtmiwDdg9LdGJRWteAiswYnL7phFPntbBonwY+&#10;W3EZf12kiiP2KchvHch5HiM4GOz/mIEsx7WtLB4HtxtAK6Ea7bRBkYLQ3EaWWBvtXe0+Fp71Rw77&#10;G2RggIMn9bHkhAm+5/UfcsxFA+e+Jj8FOpp2sMkgsOlj/W1PD4InVXy9zQK6MSUUmOOCmgvjuuxI&#10;HD7C2uAcl2UXHeFR2ozMYHcsmX8Of1qsjnNerOVNavHdm96wCwniuar4y9yLLLFmBasMUZJs/BFZ&#10;sTCebjY8YUB2szUs86rRLBbzQ+xVSsVh1K63IRd66iaYT38zb582rgeUo5Z219tUhRgXB3zLOqEL&#10;d93B12edYZlcxxKOOdA28cGZiwZYc4gl8Fia8a/fKWP+eZZBKxdR+bFRPscEZAWlv4O+JsgTG5Ts&#10;4N/MvFj2Q9xzzR0Ep1UJOKCkiUP21IBg+TXjs7ex44oNFuyhjzhhAe3oWuaFtiHV3we3DIIQUdnL&#10;/7N2u5oZftyijh+PeiCgupFgmT6NGzoJvu5YTR82d7sqtutGI725Fp7ahvhg1nm8v9MU5umVyEuM&#10;xnX6dOcQDyxedhl/WngF6+6HIpplFGSl6GTHeIDs+i12cK0ikbiLEWWRD9xVArOb1AJRjUK+2Hzg&#10;RpeNhjmW7ryP5Sc94U/2TZvwLQ0VCLazweydnCsldXx90R0umSzDR92d/TvMoRVTjNL8OFy+6o/Q&#10;OqaANFcixN6WZQo1WMJOC8fIvMhtGaBPs/SfnrIRftylgw2XWHuefWkbcu8N9u95A1lxvyrTJ9Rw&#10;M1jkCA/ztfRbfW0V8LOzxxKW4Pt25x0ctE5FbgNzpNtHe+aUEpCXwc09ACcv8Rl+/C7m7VLBGwsu&#10;4+MdJjBKZVoINxpHo2jLsx6dKkDW1tEVavfNkVnVAy/es/6pPNIbMSuhfexA9gqpxc6kFtsyKicO&#10;6yHU4hpSiy0JZMXrlozIRsUpqMUzBc4KIBtOh2FpL5t3G9KIrYdQi+1JLRavDdrF0L8iOp+toBZP&#10;SJ6CPI5nos5VANkZDmSZD4XKdFy/aoptZhmMT4kF/+DOdgtqyyKxb70KLofXoyQ9EjvXKmPx7TCE&#10;JCfg1qV72HojAmnNjbC9cgu7TNORU14E45v3ccomCxFBkTh9Vhe7rLLRSSDga2iEdcedYEg6Zbiv&#10;CzYdcIFzbiECbW0xf50ZDFPL+dAtZuTOFJuuscZuWQz2b9XGzvshiKxs4AN/9PxYYevjB7ImuOia&#10;gSKC99o6HmXFuH9bE4vvJqKNdOpsqmSfZM6wVnAxwuxs8dMJ1g9OqyEwz4La4TvYZpiCmLgkaF7R&#10;wDtHPBnVK4XJNQLZ+0mo60zF0S2GuBpQwDzITNxiFPCYYxriYhKgpW6ODcZpaOFiNNnTCUeuOsA4&#10;rBh+puZYdMYZHvl1XPA9qb8TCWSrEGxjgY/mK+OL3Xfx/S5NfMtj7nY1zL4VirRK1gioScLF/RrY&#10;a5KGqNhYaKqYQ0ktEZX9DQg0MMTaky4wiS5BnKMl3l+rjbt8/meHO2POChWcdMhGdEI0lM/q4aeT&#10;HvAvr5Plv8kJYsU8jxXICmGytjhvzD/oBMecGka8B8eSC8X+WgRZmWDZLlv4MD0mysQAX67Woh2k&#10;IIj0+V077uF2aA2K0iJxYr86NNI7kB/uTTuwxP2QYoTaCDuwhXVmDenfGbh5WB279BIRGpsIvbvM&#10;/1OJRnZdGq4duo8Vl3wRVs0IS0k0dqw3wb3IDPi7O2LhGiPcjc5Bfi2phENy9MYTkT29d3rZ8EQA&#10;2cacUKxfex0fbGRtbwK+74TNblPFJ4etoBFWyY2Hajjf08PaM+6wCMtDsIcT1u/3gG9NPUqzQnF0&#10;1z0cdy9CUmQIdu6+jfnqjAzWZeDknqtYeNkf7rE58LS3w4K1nLOYfJQ2Dp+nJz1fxwRkCS56mqsR&#10;bWuFWedCkCuipA/sgJtbvYXQOqGCjeoJjB5WQvfkDXy21wFWcamwtqFa/x4ruJZ3ItHODFvOOsCX&#10;ObIRFsY4oB4E18hcWGrq44cbwcy5bEJBvA92K+nggms+ImOCcPyEJa6y1nkOo9ob1+jghH0SCprr&#10;kenvhqVbHHl/ZkL7qiF+OOAIl8JKVFEnYWiaw3iA7DpuOljl87vq6lHH1IyyxAjsPKmFM+7F6Opv&#10;QoCpCQ7cCYBLZB6s7vLarwchgz65MIHpLLvu4yzZE0nh/li3/TaW6SajojqFc2gO7dhiFKb4Yfla&#10;W3g2M9c/2p8bAMa4zUhtQqAflC7b4VZIGbr76uB2Xx8H70fCJyKdG4w6WMr67/mCuTEiJ/V5Atn+&#10;ulRcPHIHby+/hdn0tZLd7riDL/boYa9DHu22EfFe9thEsKviSxwV4Q2lg7a4H1mGho5sqI/yzEll&#10;WpDJzTv4fJc1jEmrjwr2wur1ujhpn4CMehkl+1nXg1MFyNo5uUNDzwq5rJkakNGKUAZcQ3M6MCex&#10;g0D2y1EistltzJFtHpYjKxeQjeXuF8vndAulRymIrjim4xj09PYy/7meQLZEAWTHsfB6Vgcy2Z9X&#10;ANmXAMiWp+HqNVNstchEGxV7hwHZqhgc3aCCiyH1KEwKxRHSjzUSBEUMKPCyxeyDJrBIL4OH2l0c&#10;tkxDclwoNm/iTnBWNRqbSuFoYMr8LwK8wnScYu7oQYdcxj5JL2ON8OKCKtQ2NSCPIGE9qbyR3aRF&#10;dTIXX9UC21TjmSGbh5uHzHHVu4Dl1hjBe8L9Nx4gK1tUqOGtpTfxNXfwZ226gXfWqGKHVTqKG0hZ&#10;5E634z1zrDnjjUjm/jbVJOLkTk0ctUhHKReelYXFyCqsRZ2IGjjZY62SPUJrSmE6AGRrO9NxZrcZ&#10;bgcXMt82BWcJDE85M4JQVYOCghJklDWTWSoiuEbYfCsESfyN2pIo7N2giUtehahhNOVxebITTS32&#10;MbHB8kPMhy4sRUp6ARLEkZaPBIqpNDY1It/PHl8edEW4qDxAG2muqUZ+YTXqSfeuqSBozS1HUWU9&#10;KopYQmyzNoFgEdJC3fHTZiNYlgo6YQXs1K2gdCeGdMXnTy2WgGyMJ7474gwnAWSFCqxkPwQJrFwQ&#10;RgCwaqcNvOq6EG6gg403AhFfzzVKbwOsbtzGN5oxyEqOwsWTujBKqYSbljnWnvNFlLADRsuOM3p+&#10;yjYTWRGemMsFv1+ZqKNA4Zq6GuQVMbrHyLw+xaUO6yejmmufPgLZPYzk6ieXoTQtCBt3OCOQbIhu&#10;kWs+xK7lBbLT0YYnAsjWZ4VgE/3MndAsJGYXInHAXmMzS1BQR/ZHITcOjhnirFeRlPbQzxSGovwK&#10;VDQ2obGB919uMXJKGmjbBTC5pY/NyqHIrs3C+b3q2G+XywSDPjQlkxK73Ql+3ECbcGqxALJNBLI2&#10;lvjqYiirEwwHsj0ogf5plplTi0dGTQX0z6lgn10hi07SLRUk4+Dh21Dyof9xt6VAnTvCCvJx7YAu&#10;jtunopAbi9kEr2vXGMAquQhuxmb47kooc/YFbbgV1aWVKKxoQndNAg7utIRechXHiMJRgR5YRT+c&#10;0FUFPyM7bLssGDo9zOMdLqYoH5BlrnlaAJatuMpNBzXMYYTx89VX8C7BpmpoOaPpfJbUp3Hc9XDM&#10;hkwNsiZyEn2xbpUOdNPquHlZy7kqQW6pmKs86FzS5bMhCrmVqTg2AGSL0gJJXeY92FKH9Ag3bN5q&#10;AL3EZtRXlSE9rwxFNUxxqIzHgW16uOybgzIC3vggV6zkZpJ1oWCbDAd6zxPICgbFmX2GOGoei2g+&#10;A5IlX5uPuIxCZFRyQ7YmB3dvG2D5vQSyhOiPuptRXlSB4up6bvI2oLRglGdObRksrmtj+dUQZAqW&#10;df3gvFagdYZRi+2cCWT1rZHHEjSB2dTuIYgNy+9+ApDNaoNfRjO805qYSN5PyoUtxgpkRQ6lm3cx&#10;UjKrUVjegPzSesUxTcdAzF8qF6ViPsW8KiKy0wvYPCsQVgDZ6TXfclOLRWmENkZRb5GWpB7D5dPg&#10;woW5SaQW1xaFY88mAxhnNxDIhuA0KZjGWaJUQC8aY32w/JIVTLlYkgHZdKTFBeGnZdfxKWmWc3ap&#10;4ytGTLbcjUB8QhS2HdbHGV9mSPZTAbOFi01BKetsRCYXUKtJ5Q0WOYkdMiC7XTUO1b3ZpDKzTrBb&#10;NqoF5XWCgaxsUWFMIakURtBqkRnuieXrrmKXYzlaRe5ZeymcdY3wzvxr+HqPhtSfbzZqQdmXEVYu&#10;fkriArB1twZmc0f9szXXMfegC6LqRgJZU9xkRFaoczaUJ+DC3rv4ev0NfMvcX91E0h87C2B4Uwdv&#10;L7qOWfyuOaQpz96qhzsRZahjTu2LArKCWrxRRIZEruFAzq/I+xW5ap0tDYiiENhHp/yQQiAgRFlE&#10;Ti/rgZBuycgqN0LUbxjgm/WqmK2kig+WaOAOo7NpId5Yu0sAtofzukMliovjJ29KPMlnjTUiKwSm&#10;2giqlbabQC+litTigZw72p0o4+djaoHNJ7yRTMpxkI4O9mtHILmegIcUyjALfcy9F43MQSCbVAEP&#10;fUO8s4B2IOaIdiBo82Jeo+wt8NlxT0TXNErR4g6pjBFthzmAWpfNsF8ngXnHvaRfDwDZpBLkJzKy&#10;tM0BXrViLJ8NyE5HG54QICtyZDfbwJ4AR5S4EnYq7LWbuaFdLAXWHOcricTdYP57N1kPrVJZF5ZS&#10;Enn4jRUId3PCYgGsdt/BB4uvYY06Ka61mTjHSNgNzmsTGDWM8cVaAiRPquGORkF9nJ2OKSIr8sfb&#10;65Hq54bVu50RSsp7D21BRoumDfXkQfXofZzgpllJSxmBrCrO+Yoc/V50leaQyn8fO5hu8QDI5uVA&#10;mZG+d1fcwiwlbspRxG7RYVs4JubBgOVKvmdkt16MgyixxpJS/T0cC2GT28k2IXuiva9ZArKrCWTj&#10;SGX20LPBpgsERqPcq/IB2WaIHNl1myxhzA3PiopiuBvr4cuNutBOlpXB6acfPnvwDt4Zcu0L9lnA&#10;KqeJpQfLEehgj4UbVDGHJTY/+OE6NuvGo/ARIMt86aomqjA3IjXUB5uZjvLZ+qtYetMfQaXcyuCG&#10;7G6mw7y39jZ9FP046eaLT9jDVQi5vWAge3qvGW76F3LrgNc1xNd2dTOXviAF585oYa1pJi1Q+Cyh&#10;LC3yopnfy6h5fuzjnzm7teL4/O5FX2kM9krzWoIGqnePh/nyODHFyRZ7smN1BA0DG+Q3AkG53ITM&#10;41HYhzlJnfj1B1+NliM7EsjaEMg6wdmzmspmxdJh7VQMB48iSbVYohaTajz43uBfO1eeqzim7RiI&#10;+ZPmcGDOxV8bRhUEqK1vlKkW25OiI14bOffi/xYORQpq8TSO5CqA7AwHssyF7eqlSqWnIyMYxtBO&#10;bCH1UiaegaZyWN/RxpxLgcggeClJDsHB/VpQjZUJrKQ5mmP5BXt4FtXCVUVTArIp8WHYtplR2qJG&#10;5k8yp6egCHGkYHaUp+D4aQPstyHNWBIQqUdWWgEKGJ1MD3DDCkaoQrlIQ9eLBbJiUXHDTyxc+dsd&#10;jAZwHL4mSLmT2MSLrIITI3Hrz/sR8BCMtNYiPakA2RX1qE7xx4qNeriXUs/au/XwtzbHqj3OiCSQ&#10;HaQWyyKyVB8NzEcN1ZjT0opRwvJEaC6Di5ouPjwSgEJKnZgxIrtdLQK53BzoJd0wOSEf2YxuNj1B&#10;KXWiI7KehrZcuIbyeoT+CEVfBo8+ESVvRmEgx2UfBblqxOx1orGiFIlUM22ty8KtE/ewUTsOxT39&#10;qM8LgdJGbQLxYpa1EUDWZWCDoghmt02xRUVEZHvRM866l2MGsoIy2FoJ+xvqWH83Egm1QuxJJozT&#10;kBxOYbN72GOfx/+1wE9HF2uV/RAnIrJd1TBSvoWN1tnITY3GhRO6pLxXwV2bVPBLAUiR7IBzmVyA&#10;HNpBeZQb5uwhrbFU3BNdaGUUKJEL9uamfGhdNMYenSRGZNlKo7iQZkT2OQDZ6WbDEwdkbeFUIUsr&#10;GGqvfbyPUBqL3UcNcIppT5J4XXsdMlILUUImQbyzDeZJ0XiqVLcUQPeKFjZf5/1XJwOyt4IGgGyU&#10;F1ZSUMqL7IyeEZHzZ6YWCxEjsjpq8hJx/ZgaDnCtVCf8nxC6Y0pDmostvt1vAeOUGuaklkDrlAqV&#10;tvMJbeg+mHt+5Lg6rsbVI91VlAxzQ2hhIW4wInvGleWcWHO2raYc8ay1WUfaqbuxKb69EIQiQYyg&#10;InFZbgGS81kGioBn91ZSp5lDLkTPcp4jkBU5sm7VjAKLOtmNpbBWvY9PjzjBv0Zs+mTi4l5dnHLK&#10;5IYlVZprK3jtxahhLnOYlQXm7XVEUGMfI9g5FMa6hx0asXxujIzI2sOjug415aVIziQbVOQZc+Pw&#10;ANME1pqlo6EtHScYkb0uyqJx86qpshRxCUWMzsqUrYfO5/OOyJ7eQ5ZOUDG9qGCAPPS1/eK5y7xu&#10;beoNLCPVnUFHvk9l6swCZJTWoYoicU965uwZBLJk9ShJ81rJDYpBhtWzrWOmDLWYQFaTzyoBZIPz&#10;ehGRz6MIBLJdTwOyFC6oASOy8gNZAW4Ux8wYAwWQfTZH8KyR0cn6vALITq95lzsiKzZZGAntq86H&#10;kZY25nKX+i5LGbgHxcGGwkwLj1nCJLMeXVxclSQFY+NPZzFXOQDOzD/ac0gFa6k6mcsSOg431XHA&#10;MhP5VaWw0tDBQQr+eAaE4/YtSxy+n4yq/kaEW5hh/REbqLqmwtXeBiv2WMCE9RJzYxk9YS7lMfcc&#10;igQxR/a6MdZdi0ZVXybO7tDHSS5wqkhnneiIbH9tIg5v1cd55ovV8Ps7KPbU3lAFc1VVvL+DAJ3U&#10;w8LYQJy/bIqr9unw8PbAnmPMZWXJiOrUACxcpYUTLrFw9gvH4b0X8bmSFfzLSmBwwQhbNRJQyxzZ&#10;I5sNoOzPCG5FIs4e0IaSeQw8fcJw/bwult2JRQlrRWcHuuP4ZWuoOafDy80FO466wC6zCs0P6LCP&#10;2uBEAllRfsfTwAyzN1I8JSwJzr5xcOBh7xsLO584hHPRW82Fo8oxDWy5FwN3vxBcvaqLdbcYXa3M&#10;xY1jWlh4yQ22IvdMQxdfLlbGedaITAqg4NFGB/iLKGh3JVy0DTB3sz60xfg1Prm80OP83ViBrFQL&#10;lhHt5uRgbD2lTopmGGz9kiiKEozL53Sw/G4okpsEuG2Et/Z9fLTkDg5ZRsPOzhLzt92HZnQdSjJi&#10;cI59087oRHGsP84xwnrNIR2e3u7YLewgoYJllXJw75QGNnEjwol2oHJbF6suhSCdi3BbRs2+VTKF&#10;CSmSzYwOb19rTOGpYuTFUw13jTUVd589IjsdbXgigGxDRiCWL9PCUZsIOATGS/YqDjvWcHaPKUBF&#10;Zy1z8pm7fZx1Zd2T4WhtiWX7bGFPIbU4Rzt8sc4A6uHpcHT0wJpVJzH/GuesIgPH6Q8uS+JvHdys&#10;CsCqlbewzyYRqZXD80SfHcjKVNx7muqQ5EFgfUgXp01YSieENmpNeiz/f5R+qYoq6Z1NhVDdfwnv&#10;7bSGtk8Ey/NQcO0Qc1mrupDsZIXdrMnqX92FeG4s7r/pCWOvZNhZ2GHrmQDEtJFSTYr0YebnHzJP&#10;hZuvJ/Ye0cVhiyxU1mfizI7bWKkagAgCpQx/qsdvckZ0OzfamFKx4kQg0icgIluR4IOlqyxgyzrg&#10;rWQtdLKcWWM+hdiYj/z91TBkk+URbW/JOsAeMOK121vaY+vZAAr/sWSXuSU+38QNVs6VvZ0Lli07&#10;icV3IpFVkox9G42gHlXEHFlfLFtjw8g5N0X93bGJ1N0L3vSlzq7YLBg3TE1pZqQ2wMQI+9hXK594&#10;mDKqt533aYIo+/Mic2RFyTeC63UqPrAKTYTToN16x8ApJAN5pFanBDhj+15DnLNLgzvrTW/aZ4Br&#10;PgTdiYH4gbn8j3vmbLkTjWIRkWX+8DHmEq9U8UNgoVDvHrvi9mNZBgNiilMiIqtvO0At7kFYLo8C&#10;AtnETvzqyRHZZmTVjg/IjhahU7w2euRyOo2LIiI7vcDNs4BgBZCdXnM9LiArwKxEuaxDuIMbtu7R&#10;wmIudlZIwjwNLPHAciOMSJTlpMJWxxoXWGv1R6pnbtIOQ0w5P9dXA+sbathLsafi1m601qZD9bQe&#10;ftijQ/VeijY1dVKZVdRYLYGDiR1W7tXCkqP6UAkhEKDYVHN1AYxu6WHDdaqDUoU0zDkQmg5ZqGN0&#10;1krHDxYU7qhjrUFZ7u7oh9w5ssxP7KrPhbG2H6xjS1AvahlKSs3M6SpOxIVzVrjIdIo+CpGkBPlj&#10;L1WWF+wzgRqjNTUsU9HJaJ+noRXWHdTCiss2uO4QCQtTXwQx79ff1h/a7rmob2f+nZYf7BKZC0Zq&#10;a31CMLZxXBYx+qCkEYT4hg7SdkXOZh0iXDywnYq5PzAnWI812BsIqp/c34kSeyLFsa0WKaH+UDqq&#10;h+U8VrDOqjjEv5ce1sU1qkvXUeW5IS8GJ07p4ce997BFzRuBJVTS7G1BZmgQTlC45ceDOjhgEwNL&#10;I6rARpUgKzGOpRIikCSi/t2tpKbH4PwJdSgZxSClRpT1kf/eGjuQHRAsE6VKGMnRZt3KFczv/mGf&#10;EY4aJHLBx99nxLujqwmxXt4w0HPCjkvmWEz6+3nmVbZSMbUyM4pA9i7U4kQUupHAnJs3tIOF+02g&#10;LvKeqb7azYV5U2E8zp8zwGKOy8abbvAqZBY4xyUnKgwnjnGDxzoNeSWkeN4NgFduJUpzEnBbPRQx&#10;o9QnlStHdpra8LMCWVFftKkkBbdvmmIlAd9Qm/1p/13sksThGN1qK4SFrjWW79XG0uOGuBtZw/I1&#10;gk2QS7qtAX7ap4X1Gt7QtgmAsQNtsoRskPu8XxPKpKhdc10JrDWMGIm3gVU6bWWMtWTHRC1+4McI&#10;ZhklLU2LwiludP1EOvGivVbQCi1mni79plBKbiyHt6kdKZXM6zzCTZiLDjBNaqBNtiHWQQBZJ266&#10;ifBdOZzu22DNbvqksxRmzWfdbeag9nUwchvmh+0H7tP+qcptzrzbekaju+sQQrX07Sf0oB5Wjtwk&#10;3q9aUchqY+6uZzDUzJNRSL810g/JQy1uEzn0uQlQuROM8OoGliAT+aiizw1IC/RhiR9X2KeJ2GMV&#10;XHVtsVZc+2kHOOXJnju1RRSeuq6HxZyrjfTVela+MHahiFGx2Hj1h1tmBcrzE6HC+ymyvhV9rdWI&#10;cuPz6SDvdYLBKxTyK+0Q9zoBtKS/QIBOUL/2sjt8y0Qd80dB3nOLyIqc+IZ8WBrYYg195bIhvnYp&#10;r3f9VUc4ZjNO212DMHc3rKfd/kibOOuSjRKqWnexFrfHE545WqzRXUG77eoYmNfjunzGVqKevztT&#10;VIvtnDxwh7T3HIo9+Wd2sUZ7N0Ly+jFbHiCrrOIEF69qiWoqDgFoHD0HqMV1nbAi3XTwPcVf2RjN&#10;xENGL35ILRb0cvHaaH0VdHOFarH8C7ZnAZ8T+VkFkJ1eczduIDugVCwUyvuZkyOjPBFoDZacEHVQ&#10;mXco8nh6u5nbRApYPxcaUo1Q5hxaXiC12ILqvxJoJRVPfJ7f08dz2geoW00iL0zkVg58f8+gKi9f&#10;7yYdjvw9aWHRzmvokWqv8nz+VhfBgqiZ+MQoiLzld9jfJpEvJn2/KN/x8PtbmE/Xx0ipoBM2sUZu&#10;u6grKa6Zx4NrJjjr5FhIfenhuSwrIUrRiOvv4N9ucf38/i6xsBCLNzF+opzPwLj0i74OjosEoB+O&#10;uwBHT6tZOWERWWkcRK3GofM+hFrM6+2RahWKOrhiXESfOfe8/o6Bur5tYnzE/PE9Keerm+Uu+Bkh&#10;uNQzsBAWZXxaRXkjfrZPbBo8Z2rxcKogF5APqNIymxxcnIvrEtcvrrmf8yj6IOp09gkKcl4k6wzr&#10;4H467Z7U+tHsQOQ0inHpfTAuAnzI6h0/6C9toVXYuDRmXDiLWskcl9EYBnIB2Wlqw88KZKW55eJ8&#10;0MeMpML38V5so32JiGcX5/WhvxmwY4KabuaIitf7ef+L+1bk17ZJ5z+8X6XPi/NoF2JOx/pclQ/I&#10;Dmy4CBsa9LvM+e0eplgufArvQ9EXYWe8nm7arKD4J9pbQ+mcGwJYjqSXNtop7Fj6HuGHZf0V97ew&#10;Xel16f6TjY/wbSLXXfik7iH3q9jQE+f3iPt0FL87diArG7MH9j6EwjvoV2XPGNk1PnLtA8+cwXl+&#10;OFfCf8juJ/F8Gno/ycrGDcz5QG6pyBGVco8lfyx7T/ivx83pcwOyA/frUJscRi0e9KnD+sDNQubH&#10;torSYU955ohnZoso5yM+P2Rex2q3Y3m+TnZE1paqxao6VshgvoZXahtL77TDP6tbBmTff2KO7MOI&#10;rALIzkxgKi/YVgDZsT/UJsKJTOZ3KIDs9JrrZwOy8vVV7PY3MEqrT8rWp0t1oRnG2ppiQTgJOeFy&#10;R2Qn4Ron8j6eSCA7kdf1vL9LvoisfPYsLbpJw2ulSnN2hC+Uzt7D90quiCQNumMCSliMZWzkBbJj&#10;+c6pds6EANkpfP/KD2Tls9MWbhSKXOwgdzvM26jBnNEYFAuhoBG5ns9r3uUFss/rOp7X9z5PIPu8&#10;rvl5f+9UyZG1dXCHyn1LloQD3JKa4ZPSAh+C2VmspDCs/M7CpWtRWN2OgAeqxQogKy/Qm+nnK4Cs&#10;fA+e5+1knuf3K4Ds9JrrFwpkGUWoz02BvrErzlsnIauayq0jFCCfp20O/W4FkKVS6xRe3E/Utb0Y&#10;INuAjFDmRt/3gWEYxWEYrXpahHyi+qcAstPL34427y8GyJbAl9GpY3ph8GNVifYn5NNPlG0Ofo8C&#10;yE5/G5XXJqYKkLV2cMUtCjAml/XCmWJnHgmN8Ehuwaz4dvzy/c8fqhYrgKwi6vo0IK4Asi+PI1MA&#10;2ek11y8SyDaTxtQiSuZIKscsqSJoyE+hAMv7AB3r+QogqwCyY7WVsZzXLlHmqXxKCnDLC7RpBZCd&#10;Xv52MoBss6CZSukYMhXuXtKQX6TfVQDZ6W+jY/GBo20UTza12NreBTfumiKhqBP2kVVwia6BCwHt&#10;13Ft+OW7Q4Dsgp/WoLCmncVm2+E7UEd2UOxJWdUZrt41sHcrkQ5blxI4eRXLyu8wR9aaObOD7yn+&#10;ysZoJh52rmLuix+U33H0FOB/9L5asURTdl4tIzXNMDCyRFU1JbCncHMNTsErr+/EFR13oX3+UkQ5&#10;nuTUFEB2ej20XiiQnUIRQAWQVQBZeRdnU/F8BZCdXv52coDs5I6RAshO7vhPht+aKhFZKypXX9Mw&#10;RmxBO2zCyuAYWQHH6OrHA9mgnMcAWZ+xAtlSgjjFMXPG4CFQfRmA7FU9D1F0jQBcFMx+eQ8BjKKS&#10;c/F/fbCfcvXmErifruMh5vOWkTde+ccuWHtGsS9907Yvj5sDMT/2PrFSH18mGxZzeUrdET97aze8&#10;QlOmtZ2O5f4Se4FbTtzBK7+fj/C41Bnf38Ex6aZQTV19A1798SLeX32dtWKpiNxB4aQZ4qM7KPQl&#10;fO6KY/r418+OIC2nWBL4mSn9E/0Q7Zq2NV75P7Nh4eQv/X9m9a8H/pFp+E9v78FRFfsZ95wRYn9l&#10;FTX4zXdn8M02NYpCUTipvW3GzGEH+yKE3+btvoufzzqBwpJKiA39mWSj8vblwfP1TSUExGS/sFBU&#10;bV09jEysH/yeDMgaITavFdYhxCThpbAjmP0qthX/MVpE9lmArIyaKpRsC6luW6A4pvEY2LoUSHMp&#10;5nQwujyTgaxbiCwie1HLlYqsnaiprX+pD+HwAmMy8F8/3I8t500pYd8+bcdDzKeyrgd+9oYSjJ3D&#10;OL8d07Yvj7NLMT/mbpFSH18mGxZzeVTVTlo8OvnHo5PgZibfu51UMd14VBU/+8N8+IUnSDVwZ3J/&#10;B/vW0NiI4vIqCci+t+o6qmvqUF/fOGP6LhZuHfS5ouyRALKxKXlUaGVJqBn0HBJK5xc1LPCzX8yB&#10;gY03/XDXzOofgZB7cCL+8zt7cOCmzYx7zjQxpSSnoEwCsl9tUUUj68DW1TXMmDmsZV9ETvx3uzQl&#10;IJvOzSQRBZ1J96C8fZGeryp2+CcC2cDYnEkFstcZkY3Lb4VNaCkcIspgH1WJr0gtnmAgK6KwefBk&#10;oV8PryA4ufrB2dVfcUzDMRBz5+YZCC+/WM5pzkCEvUSiEc9UarFjQBL+f58cwp8WnMc/frqMvy+5&#10;9FIfYgzEovFXc0/hD/PPTusxEX0R8/rLOafwl0UXpnVfHmeXoo+ib6KPL5MNi37/ccE5qd+v/nAR&#10;ry+9LM3vTD3eWKaMX3+5C//jnRX4y4JT+MdS5ZfET13G3xZf4iL6NH7LhbTsPphZflrY7O/nnaXP&#10;PY3X6Htn2nPo9aVX8bvZ+/E/31qGP353lPfqzLJdMV9//YE+mM/MP84/N+PmT9xv4h789be8B78X&#10;9+DMuv8Gfcrvvj8r9fE19nVm9nHsa1th03+gLf/rZ4fhE5E5+UC2oE1GLY6ogAOpxRKQfWeUHNmg&#10;3A7W52mFd/oQ1WKRI+tLarE7Q7o8bAlonFg0/kGOLPMmrZgnGxZVhsqqGtamY/02yoIrjuk7Bh2s&#10;J1ZRVY2wGBYHZ060mHc7kR/NCG19Yxfyy6vhyDxp8dqgXQz9K+xhOuXIalmH4r9/eojg7ZK04//e&#10;6hsv98ExeHP5VQkg/Hnhhek9JuyLeCj9x+yTXFxcmd59eZxdso+ib6KPL5UNs99/JYD9jzkn8Tcu&#10;rN5acY12O3OPt1fexG++UsL/eHsFXl9ynj7q5kvip67jXc61iAaJheZ7pBfLjhnkp9m/P3LDTWwe&#10;vr3i6szr3+pb+PN3h/A/3lyK1xaenHm2y/kTG03CF/2FgHbmrSOu452V1ySQJzZcZt49KPMpArj9&#10;in0UfZ1xPkZef0mb/gufr//2+RGYuMRMGpC1tneVxJ7iKfZkRxDrHFUF59jaJ+TIPgOQDY8pIwVR&#10;FGxWtJkwAoKSGRH3cgBZl6BkvPL3Hbhh5MMC5X2Kg2MQn1GC//LePuy6YjXtx0PVzF+aXzu/xGnf&#10;l8fZp3Pgy2nDZ++64p/eUoKpZwJK6zqQVdI4Y4/yxm6sPCijFsck58xYWx7NxlvaOqUNqQ/X3kRP&#10;b++M7Puq44bcUD2MnKLqGdm/W7oOeOXfv4G1R+iM7F9wXK7ki47fcZqR/auub5E2k2ZvV5+R/RN+&#10;Z/5eLYlaXMqycoq1YB/O8Pn6yhu74B+d9cJgzcgc2cHyO0mlvXCKqYV7fD3cEpvwjSi/894XD8vv&#10;DKoWjxaRvcqIrJtvLRzcyU3mYe9aCmfvkgcRWRtG7KydSxAeXYYO5igp2swYgXZuSoTHlsDGZWDe&#10;KeIl6MUNAxFZJy8hBCV7b+Qh7CEnr256qRYT6Nw28ZsZkzcBvUjJKZeA7O6rNhPwbZP7FeoWgRKQ&#10;dSLYm6nNPTRV6uPLZsPntdylxaOlTxKqm3qQX9EyY4/atn6sPnxHArKJ6fkz1ZRH7VdXd+8DIDtT&#10;O77mpJEEZAvL6mZkF1X1nSQga+8dPiP7F56UL/mikxouM7J/jc0dEpCdQyA7U9vCfTIgK0C7ogHn&#10;+HwVQHYyxZ5sHN2get8SaRX9EoD1Tm6GV2obgWzHk4GsT3oLBsvvKIDsy2nOLyOQvWns+3JO9ii9&#10;TswqlYCskvJD9bjpOjhq5gESyHPwT5quXXjqdUslpNjHl82Gz91zkxaP5l6JqGjoQk4ZRUlm6FHV&#10;3ItVh9QkIBuXmvtUm5hJJ7R3dD8Asv39/TOpaw/6svqELCKbVzK1y9WNd/Bv6zlKQNbWM2y8XzGl&#10;PxeakCf5ohPqzlP6Osd7cXWNbQ8isuP9jqn+uQUDEdmK2qapfqkv5PrO8vk62UB/6nKAAAD/9ElE&#10;QVTW1skdarrWyKRb9E5rh39GO/yyujAroQO/ev/LUSKyOR0IYI6sb0YrsmsBbRMbjAvIthfA39IQ&#10;zgmUsH4w3JTvToiAl3saXryJtCDTzxKhWQ0sJT1RrR1Jrga4dP48zl+5gaCi3odf3F2FYJ1LOH9Z&#10;Ay5hlcN+sCbCEiqXLkBZLRhVQ95pKQjC3Yv8rku3WCOpZMi4TdT1yvc9CiAr33jNtLMVQHZ6zagC&#10;yCqA7PSyWPmuVgFk5RuvqXi2AshOxVkZ+zUpgOzYx2qmnDkVgKydkwfu6Nkgm0QVv8wuBBPEBuX0&#10;YnZiJ349NiBrOyYga/OAWjyQI1tli8X//gr++c/nkNgxCGWr4H1+F+Z+rooXV5Fo0JwKce+Hn2OL&#10;biomhjDQhWyHE1j7+Vz8uG07ts/9I/6x+Bb8ywlmuxrgo78WX85eiu0Lv8B7i3bAvqBTupDGFENs&#10;WPo5fly6CV//9S1scJJRHZuLPHBr+ReYtZzftewTvP/JZtyjeNYQaPzC74t2Cj4JarHtOKjFwh6m&#10;I7X4ZYtmPcmoFED2hd9yz/SDCiD77EA2u6wZhbUsv9Xcw6Mb5bVtyCtrRLaI8Ja3oow5quL1qnrx&#10;uizym13ahLyqdpST1iw+V1XfjoJyvv6YqLDsN7ipW9eK3NJGuaLHioisLEdWEZF9JlcxaR9WANlJ&#10;G/oJ+WEFkJ2QYZxWXzJVgKyGgS3yGyEB2PC8XoQVYgDIfjWWiCyBrJoz3P1q4ehRKh0OzIt08ZHl&#10;yNbWdUoqxrbMk5XlyA4A2RpnbH71S3z494+xP6gEvRITqAYB14/gp/layHvhU1kEg7WvYb9V0cT8&#10;cn0wlGZ/guXKIbLvawvBto/+ikOe5ajN88SeDz7EqUS+3heNU8u/xbqrsehBK1y3fo05B0xRzbfq&#10;XDbj7S+uIaenCckmBzHntf2Il74sF7fnfI2lu6xRNjFXO65vEUA2gkDWjjnR0ryL/GiqFA/myDoz&#10;R1a8NmgXQ/8Ke5jWQLarCq628QgraR0RGe9EdlQ8dO1zaM0zu00tINuH6uxMWLrmjWvcpzy1uDcX&#10;WimaWB11FVtSbRExDs285wtkaffRqbANKEHzoNm3lkDf2AlbL1nhkEYI4h7sEHajNC0el69bY/c1&#10;S2xVYSmv3JHbh72oS43CwRs22H3dBvtu2uMw69Wds05Agpw31kRRi7MrCFQr6hDs5Yv1Z0yx+qQ1&#10;rrL8WEpNJwoJYktK83Hvnj3WnbLAPqNUpFa1Iq+coLSuDalJqbhx3RSrTprggEUyIgrbUFI5CsVZ&#10;gOGaWvh6RuOuYxaSaluRLwcN+sUA2RLg+mFgzWrgxlNSLYJ0gXU8b/N9oH6A69THTVvPq3x9HXBF&#10;B3zsDTQ+zW6ZQlqBjKNNbkS2CSEeiWSqPY7R1YeqzAQysMyxWSUIfgXjuIE5JpNHLe5GTmwq7AKH&#10;3N8P5qgfbdlxOKFiC6VrvFdv2OPQbTucsYhGeMVDvt1YpnTCgGxtKLB1DW2UNqbi9vSfLo2gLbsD&#10;g4z0VtLyNfcAazcAttEPP1/HRdtpC6BBFniQt00FanF/Qz401Wyw5ZobdMJJqxzZeqrhapeIqIp2&#10;uVl/UwLI9lfDxtgVShctcUw3EmkPpqoXxckxOH3JDFvuhCGstEve6ZPOnxxqcRvgqwdsoj2vpj/d&#10;qQKQPTrK5AEhWjLfvGYTwHvwQSukfR9cD2zYCqQMOl0OTqgH/a7PuMZCfGgqAFl7Zw/cNbJDIZcR&#10;YQV9iCrkwcfUnKQu/PrDsQLZOy5w96+Doyfr9/BwcC+Di2+pDMjWd8GWwNaWYCc8pvwhkK1yxNY3&#10;9kDVUgVHD+ogQwot1j0AsrLsnhr4aBzFj/PnY/7CPbBJb0B7aQjUDlkjtVMWi2xId4axyi3E8b/5&#10;DrexWZy76CzccmXLqf62AvjdPQQdU30o8b2F60/BIjkf2TaXsGT+Qiw+ZYwkaWFUAZP1r2H7nmOY&#10;v2A+FqzeBaMU4dVqER3ojOsnDmDn4q3Q8Cnmay3wPLkDi/h9SzboI2M0E2jNR2BoHJKqBu+iDNz5&#10;4rfYb5aGVC91rHrjNKIkp9kAz+P7sHm1ESp6M3H503W4YppKUMtrr3DGrj+tgxV36PO82bdv18OT&#10;9gyk4+rWTdh6LXASKNgPOysB2TgKPLkNzLsHixATuD4Ast4Et3xt0C6G/hX2kJM//cSeHkRkW9Kw&#10;d4MxVKOrpLl62Bilyc6Hb2T5wwX9uF3E1P7gVAKyPY0ZOLbiOr46HMhtHvnb1AayZbBLPIF5UeZQ&#10;ybbCvvDdeCfOGyly0jGeJ5DtayjC1V1XMf9anCwdorsCFiqGWHrZFSosXXX3mgGW3IxGmrjm3nq4&#10;WFnh82Mu0LEPwV3nVCRUjFzY96GlKBsGjuE8JxyG9p58Nl/Aq0d9kSRn3smEAFkC0qKqeoR7emHt&#10;Tm2sux8KdQ1L/LTXDCe5YZffWgXzO3r4aqc5jt/1xt4LxtjlmIdigty87CycP3sHcw7a4qaRDeZt&#10;1sJBSwJgRmnzGZl9mK/bgtKWNqREB2LxHGXMU45AdEsHhX3GntP7/IEsF77KS4H3fyIIVSFYWAmY&#10;cXt1NLwSz4XXiq+AAzxv1uvANTtIzrKcgnmffw0cIRhevAgwSpfdsOFngFVKQMzQhJqx38uTB2T7&#10;kBXogi8+uoXjXPc8CnH6UVsQi6P77mLF7WBo6Nhh/b1ABJXJn8Q0WUC2sTAa67+9iiUq8dIm+8jW&#10;WZ4HE+dw3Oe9auDgi51bLuH3Sq4Ir5cvV3lCgGxrLLDyUy76b9FWDwDv8t+3BwIKo5pTCvDpP4D/&#10;vXcAyBLgWF2hjf4InNwILKWdJg6Ia+nNA7Zzs6VF/rkTPz3ZQLanoxh6F+/hu9Oe0DT2hNJNR9xP&#10;Gb6JWBPpjNnzNXEnvfEBrh/rXTj5QLYRvvpGWHfOE6oWITh56A6WqSWilD2pzorA3t33sPZOEDS1&#10;rLH+fhhdjZwPUQ7EpADZDqKM82uBH49yY4b+VJs51mUPdgAHpod2G6INfDRb5puv7QK+WgdYC//K&#10;UOUu+u2f+NrWb4DdVmSGipfTgEOfE8iKqNr42lQAsg4EsvcIZItpypEEsbFFfYgpBeYSyP5mGJBd&#10;ugaFNe0M247MkWVEdlxA1gGbqHRlHJ+HOL1jWGwgRFbqEXzzKCOyuijnkzFeewuWf7MGZw1NYHJu&#10;LT6ZexEW4dY48NkHuBElHhfNCDM+i0277sA/SBNnt6zBRQMLmB5ehs83XUdwGc/pjMfpj/4b/rTo&#10;AsxMTHB9/4/4+1/mYs9VQ1iYXMS3r8/GAZ1EQtNGGK/+E179aCMumRjjzsWV+HH2QQSV18L+5Cy8&#10;+tq3OK/tiMjcKkTd34hdO87hnrEFLq7+Ht9edIZgDD+p1QYcx/v8bvvMSuQ5X8ei95URJ32gGX4X&#10;lLB1+X0U9CTg9KdbcNk2TVoXdNe54dCrS3A/uQu9nVVIsj+NjbO+wBefLcZ2DR9kc5NgMtsjQJab&#10;GPbcxHgpgGxrJk7QGWjF14wAspM5Iy/2t6cEkO3vRrqXE1YcvY0PFmti7YVwFIxjGKYykO1vdMD7&#10;fldh3CRbFLbWOWFpwFHc47NJnvbcgGxvK2K9bfHXudew516yDMj2NiM5gRuGDQML2fo4bFltCEu+&#10;2VNTALU7BrgQN/ZoTXNOGDc8LXA/TdrJk6tNCJDlZmJ+eT1iEzJhE1CADI59T3cl1M/pYfW1KESX&#10;pWHPxvs45FyI0s4eJIR4YulOOzgVNSHQ1R2rthlDK70L7Z2tiAxLgwtL0aWWtzygH+dWtiG/oBxW&#10;BkaYpXQTb83TxGa1aERTBXRKAdkuivC89R0XUjJuEHLuEdTu5C7yyGdRA3CYC6cNarLzMq7xc/uA&#10;UgLhEBXg75f4Ijcvru4n6LDkv7nqOM4ImHGwXHM79ORJAbJ1xTDW1OGcqeC9b/WhGlo+CpDtQJyL&#10;I35S8oBsuViNe4zOnzKXn7XzwoFsZzNCbCyw8OBtvEem3D7t5FGB7NB56CqPw/lDJlCJbZE7ojch&#10;QDblLvDzZdLaXWoqjEC9e0K2iTKyeRGwzvsL8Jv3gL+dG3i3HNi3nUCYkSrBDZxDMGtMsNtDgLyK&#10;r2fJuZM25DcnG8g254VxQ9AM1lLwhvRLRztsvhCKrMH1a10OTl+7g7/N0YV5XrPc8zfpQLYtE4c2&#10;6kI1TgbyWjP8sXaNBfya6Hdt7LDskB8ypXdKcfOCCS47FDKUJF+bFCCbyU3AvQuJ0p50rZzEInoY&#10;v4GNQfBZuXMVbdaEtkt89TYZCl607Vp+1z8OMm5Yz/AlNxu3XBz93hjjsEwFICsisveMbGVAtqCX&#10;QJbHCwOyVNA0Sq5Cc7UfDq06gKDqaoSpHMfShUaEtCXQXrwEG4+6i8cdWyj2vbYQyk4xcLwxH1/c&#10;4IO0Lgkm1/fgglsCXA9vwFolE9kiqsMXu9/8Dhfsc9HcmYqbC/+MbcbsFVtD8EUs//AzqNEvieZ1&#10;4AusO2mKXC4wzNf/FStuRspu3toA7J3zJ2w0C4H3sR/wzaJbA3m7UTj2wXycdZDVTGpJUcMPf1wF&#10;64LRvKTsN+r8r2P+6/NxxD2HmyC9KHBUxqL3LoNuka0JvucJZFfqoKgnEWc+24xLNqlS7mt3rSsO&#10;vrocRjnNqEoyxf45P+Cgpgc8TJSxZu466bzxEZSebKGGhoZ455138O677+L999+XjrfffhuzZ89G&#10;a+vDXSAFkB0NyFLgyzcEl3VSyS/gYzDIH1pGrjh5ywFLdqjjB90k5Gcn4vzJ+/h6ryEOk2oua6Sm&#10;OTlj8VZ11mDTx/XAsgfR9q7SRBw9rI05R02xTcsbBnoe8Jb0wdoQ5eyGtZvV8M0OO1iThSCDBr2o&#10;ivbDkgP3MHvrXWxVD0NSh3w740+2ENm7UwHI9nV3IT04Ch4pGbA1c8XW06HjSkuYykAWpLHHtzSA&#10;lVWkVt3ohE0+R6DO55A87XkB2dr8XJjftcRu0gkPqSZguHQdrbGnG6ne9lh80gcp3Fusz0rCjctW&#10;cOZueHdP79MXS80V0L2tjWXqyePSL5gYICvLaRW5rmWkChcQeGYlRkPpmD4OWOYhvzAB2zab4WZo&#10;GYo6OpGSGI6d642hm1YGaz1brDkZiJCGDuQUN5Jq3En6MGnHzK0djMbmVrYiM4tsJtsgmIbF4spl&#10;S2y+FoGoqQZk20klfmcL4DaQ/MPNVvzhByBp5AZDKrCQ1LYrQTIT7Sd18+8EtoI2nGLMhRQjrwVc&#10;cJ0iyDgXA8TdAI6dBAThaZxtMoBsW2kZ/P1jEJaThLNkit1kStWjz2Quom2dseF0xEAqEFOIVMxw&#10;WDMR8iYyvWgg293cjNiAKPilpUNHzQH77yQME6B8ZKra62GjpYOF12LIZZO/TQiQreRmyCJGnSK4&#10;qm0nv1CFi/a9tg9pw0Mvy9Oci0BHwFyZGy0EstIDtAG4tJfRK0a3Skm5/GEHqfCkvVuRhaASMDr7&#10;YIxdnWwg25AWgnVbGSmXgGs/Mvw8sGe/G8Kl5Ws3Yq39oWFhixU77WGe2SC3BsukA9meephd08dF&#10;r1I0d/WiNNIbyy6Fo7S7GUEmTHO5EjuwEdMI68tGOGGQ/sjz6mlTOSlA1pcpGhvpK6vIBOgaAxug&#10;jxNa4EUa8mJAjUijnzy1r+h/deiHw25z84ZshTz66POM3rqOjyY/OE5TAcjaObtD08AaBdy8Cs4l&#10;UzSvA1HFvaQWU+zpg6GqxSIiW9vOkzpHqBY/Q0T279uhG1/F26kTaS6qOHrXHgG3TmP5YlM09Ubg&#10;6JodUDLkYEutHKar3sUx4zikBOlgtZIhEmLsobz9EIIbK+B4YBF++e9/wVtvv4W33n0Lf/35xzjv&#10;UYTm1mTcWfp3XPSX7RgX+1zC/tVLYSfh2n4Env8KW84aIrOtFVab/oajNvmyHVVSFdVOLsCSew7w&#10;OLoPa7dakXzM1uqLfR+8jV/9+e94+y3+1tt/xxt/Wwnz/NGiC8zz8r+JhW+8jmXXgyVgI+L5uQ5X&#10;sOidSw8isr7ndmPLCl0Uc9fkLEWcrpAKIL6tt9YNB17ld2eXI07/OOa+fW4gR7YCRit/xLod5hhf&#10;NtGTb9Xy8nKsXLlSJEgPO7y8vNDLQvODTQFkRwOyLQg2c8Dq42GSvWQ4WODL5Zp0rAVIzojH/h1q&#10;mHPEC34ZBXC3tcGC3c6I5mI+K8AF2/Zb4X5cMeLDfWjfltBMqkdPfxHuHNXkYjkf8el50LikjDc2&#10;GcC+th9FQe44dcsNDmnlSHR2wE+k0wRUdqCLu5LKu/ShHFaBtKwMaGnZY59T8dMBw9M8+Ij3pwKQ&#10;paoLenoEwutBsosbNp6agUB26Lj3VMI8+Qw+jPEA2TNytecCZNvq4G7hBFX/HPiYMhXiVvzwhUFj&#10;Dq6c08GXKzRwMYoF5OlzixJCseUnNSw+o47P19/DYct0lMpEEkZttemROHnSELq58tPAxBdOFJCV&#10;QCfzZEsrKuBk44hZCy/ju0u+cMzvRGVdNs7vV8NGrRQq31fDVuc+3lt3F7d9C2BwzxoLTtjjtIoO&#10;Plx5FcvVI+HLh23RiBzZ7JJGZJW1ob6xHHo3LaibMAWBLHLIrXuf0VYCg1pCFZ0VwK9+x/ytkfXh&#10;E3geAe+NwQgrQwlvkUbsQ6/ISDYOknL86mvAd5sJbFnv9tIRfhfPbSf4EJECOW1bzPNkANnenr4B&#10;+mUpbh2zhLL3aEC2FzkRHtiywwwWRW1oLEjEYaUzmKsah1w5SVUvGsj29/WjV5qLVnjo2GOX2pOB&#10;bHNhMi6duE9a6vju1QkBsmIFl8jNkrmkC7/xAbDfkJljj2FyDKSoIVAVeJPUdqmv9EUZTtyI4ef/&#10;9idSL40YhSU1efMxIJkbz420z4YHSgBy+eDJBrLtDP4c4+b2tcg2NNSUw/Dqdby3zw7+jE/05UTi&#10;nE4IwtKScfagHQyYyifvLE46kOVstFTn4f41PXzHoMCCcz7wKW/njPYg1c8JG3fbwIE+tjE7Gru2&#10;nsFC7TSUjAEXDp3kFw9k6SRsCD7/J+1x4Vv0o58QnPpzyfM4J0nbtOGm4F9/RbYLGQcNooOcSZvj&#10;jMqSffCn3wOmFJH150bNFjJmugh664hO2scHaKcEkGX5HXU9S+Ty1vTP5KZFVjNC89op9iTK73wx&#10;ROzpCUD2GqnFHsyRdeKulTgcSS91HZIja88cWSEIFDEsR5bUYgFkY2VyRT3VyTA9/joWLNiDFUtN&#10;0dCfB/Ulq7Htgv8AVScOZ96Zg4tuBKdNNfA4/SO2XzyJTQc9OUVlMN+2Fj9t0ER8aTnKy/KQEsfF&#10;UVMXuppicXvx33DGSxZJLPa+iN3LFsNKQoC98DsjgKwxstpbYbHhVWwhdUYyj7JAnN/wPk57xsHl&#10;0D5s2GEr28lpC8LB9xbhkJ4/lSfLUVZAQQ7WBqt/JCDbj5ZwDSx/7wcctU4aUtKnHxVx+tj8j1Ww&#10;kOgdBdDdsh7r93nwUVEF/fmLmLcQKEgB6I5Xwfx/HEVoSzUSDM/ghy+uMztWtFqC7hXYzFyNArnc&#10;6NhPbm9vx+bNmyUg+9/+239DePijBcoHgaw9c2SleR/Ijx6kFrswR9aRObKDdjH0r7CHaZ0j+1hq&#10;cSvCrF2w+VyktKBPs7fAjqu+iJbMrw22l1Sxy6pEsuneimRcPK4Hi7wmeFE6fMvN+IHNjlronNLH&#10;OccClCT54/sjHggfYDMVRbpgzXZzuJOW6KJuTqGcSKTXt6KmIgmHNmnhRkgN6lvScW7XXVwNbER1&#10;XSNFZepR0SLvI+nptjIlgOyDy2xDtIPrzAayvQRISafxVogxfLn5IW+bcCDb34uS3DioaKfTstsR&#10;aOCE3WrJw6lavV2orqpDspszFh32QUxnOzIDvbD5KHUVimuRX1oIg1su0GA+6ahM6f42RDq6YOPZ&#10;EBDujKtNKJAVegVlDUjNp08ODcfeg4bYYZaBVOayZseHYcceTXy29R7WqFFs5IA2VLwLYaiigd9s&#10;McEt/zKkhQZiLTezVhukIp55wYXDcmSbkMuIb2VlEbSuW2D9VACyvfRUVYwb5jECW0K+E2nTKOEi&#10;/1supl5/nUoflykNyQWWz0ixroQRQJaRAAFkPRghk1whv0t8ZzXBsD1pn7tOkXJMILviY0Zr/yrL&#10;aeyWD81OBpB9YJA9Bbh21BJXRwWygpXQgFAHe8xdeQM/qrpTcEYXh7UjkTIS/z/Fwl80kH14OfVw&#10;0rKD0pOAbH8n0v08sf6o3+i6IWO4e8cFZDvpOUroHYQ9VfFBWe0JfPwFoE42QLIfqZUir1XQ1x/X&#10;aNNejFA9ALLiPLG4Jz0gjyusZtrq6e+Bm2QfuNwhI+FvMjDhLT/FeLKBrIi6lsb5Y9UmNXxL0apD&#10;6nY4esEePg2t8HMIgnWYxCPDSSVbmOaOzMF8+gROOpDtr4DhZX2sV49BYkEVPA1MseykH0QWS293&#10;LXwsbTBrxQ0s0fDC2XNaOGKYiBw5N5NeCJBt4uoxn/acT6DSwM2/e9zom0twmsfIai7t+if+34BM&#10;llEbOys+n2JP4EtqsTJBr2h9nE9xnxTQriu5nt8wC3Bi7q0qBc3+QZteSuZCgZyDwa+dCkDWxtEV&#10;qvfNkFHZBXeWdPXi4ZNayzqybfjle58/RyBbaYNVv1vPEjKD9VA7UOCyH7/7z/83XltgQJmnbgRf&#10;/AlLvtsPk8hYxJofwodv7YVRttgJ60Wm9hL83//zXZz0FcufPqRbHcO+rbthFkG1yBh97FtwHrYp&#10;1ejqjMPV736Lo26yB22h+ylsWfAdTKVVUS+8jn6ANcf0kNXZBqOffoHffHYQNhFhcLq5Ah9/uBIu&#10;+eWw2bkFy9ZbyCIN/S3wOr8ASmcMEJKaimjr69i65B7iRjx0e5oDcfKz1/HhootwiUsk2I1DbFw8&#10;ioh4+2rTcHv76/jiuDNiLc9gzrzZOO8roVpkm63D2ws2QNeZAimb3sT7px24ROxHU5oF9n7/Prbr&#10;cSzclLlZ+DV26MRKgPd5tZ6eHqxatQoeHiJX5NGmALKjRWSHA9lUOwscpLgA7ye2JthcU8cpz2qJ&#10;ftZeloJrZ/VhlVgFC20bbDbNG9jd76LImS6Om2ci3NkRX58OQHK7bFFXmx2JsyfM4FrcDFdtUsAX&#10;3cSc3XfxHUUM5pFar5vULH1HV0M6LvL1rzbewPxTgnYsSO0T2xRAdmLH84nf1lsDh+SzeD34Ooy4&#10;QTeeNtFAtpuRQ53Lt3HAsRRpedm4d8MUK8/4IqKi5QENevA6e5pTcGyjAYzyR25/t8FNzRyH79A3&#10;jtYpPpD17+ljg/349dknCsiKsjj5VVQbJi04nyC0pqMSOsqG2HQlBIGVLKvT2Ibswhok5VciNDqM&#10;gjfmMInPx301E3x3PRZpLL9T29oEKzUtrLsVAh8uGopHKhczclQxlYBsPRlRR0g/e/NNCo1wRz91&#10;gDjbxedwDZ9ZxS6MrC5nBGskIuOO/0JGW68ORGQFtfgfpLlJYolDWgNVNc8eApURSf9k/uFBAo4i&#10;V0YOGM0Nk49nPJWB7GCPWxtbKXhbC7vbljipk4xSOTM+pjSQbW+AvZ4+lpqNnyc2LiCbYkb67zsy&#10;Gz1KRWF/DeDPFHka3FsxOQ18QJGcx0be+MYjQHaIjSZRcfvwTQIDb+Cz1aRixhHQXgfeOysTzJGj&#10;TT6QlV1sF1PE6ltbEOPljeMXAmAX4IejVyxhEMfcfdKPN20ywmXvLBQ1Cw7N2NukA9nmVOzfQi2F&#10;FNkmQ1t5DA5uNIXdg3wXBpjEPdhVDdPLZjhrlvnUnO+RvX8hQNaWPvEd2vM7pMgb0JcOawypLSVN&#10;+BgFn57YeAMcZnrHMuaMj2zWZBdQXRy+WtQ4oHZBMQHtbvrfHRSBkrNNBSBr7eCCm/eMkMQkWfvw&#10;QjhFFFKHohRfM1f6l+9+NgqQzetEYHYbqZGtyOZmqraJLcYVka0PxKUVytwQqH7IImrLg9mhNVhx&#10;2ElG4yWNyfzEGnzwHvM03/2R6QnFA9FZ5gCmsq7qOr2BCKU4twnhVCf+Xpz73jxcdsxAK2kxaE2D&#10;2dHl0I6UPWgrI/Vw48RR0g3E/6hspb0Dl++7oaiLlOnLS3HmwG7mhL6H975aiGv+AjSztu2NGzin&#10;7DcQLROfy4bRph/xIXNHP/hqB6wyR5ZgYR5YjA52f/8O3mOZnQ8/kOWZvv/R57juJ0tsq083w853&#10;3mO/ZkPpxtDvLoD5rp/w8Xu8hs/Owq9+MNzfgjSH85j7rujfJ9hOqXhZ1u/kNQWQtYFhxkiKUduw&#10;iKwAsvtVAyHTHmiC9VV1nHCr5OYEnWxpMpRPMyKb3wp/fStsvBw1kH9UBbXDejjrXISq7BAs3O8I&#10;Eh6klhdogx+3msGNFEd3DXPsvpsw4Ig7kZ9VhfLWbnS3NyIjt3bgOV4Pu5t6+OJCJMn5E9sUQHZi&#10;x/Px38aUjvSr+DzMApHyrCpGfOFEA9mOxmxcO6iNeXu0sGCfJj5fqYxXF13BZsN4ZNY3ITWzCpWD&#10;i8fWFBzeZgHH4g40VlQjrXzQr7XCTs0SR7VTRs1V6izPh8o1UvOjxq8GMCFAlqrF+aV1iEvIhWts&#10;FQqa+9HaXQVtivZsvxGJiJpmRETlI664HfVtHQh1ssW3Oz0QWFUDR0MHrDzBvHbuuXaSiq2jTCB7&#10;JwKBJV3Mt+1ASXULcgeViacakCV1H8xDRyfnS1DQGCFHIuVSBoM1AYymvslIAf3O8EaHtZe0422k&#10;r0mOi5Gs16mYmd0w5DR+nyMpc/u50OrlNsa3BAkqQvSRmxbUlIAtf0eONnWBLMvTkI6aL2pDiNZf&#10;QCaOMc66FsutcTGVgWxPfQV0bqjheNDI6PzYJ3FcQLaPW7Rcv0k22s1/p5BK/BrLjAzKK9/dSyBL&#10;G32sjMmTgCwXuSeUABNuxNRwQ/93BAbctEK5HfBb2qskyjL2NtlAtreHAnM5dQOYnpuIuix/dpep&#10;DhEB2LZJHd/t18bC3Sp4Y8FlfLhDi1UZWh6P/0fp9qQD2VaKVSkZQyVGts5uzQ3B1nXmcGEqVivp&#10;swXFA46rKwvHDlL81b9C3r2IF6Na3EubFPbcSd/bQ5+bQ6BZMLhZyJXcCkZaL3JjZVjjZwrJ2Uym&#10;zUqNnztJIT5uIA9rLVEszcO87zyiexsKPb3NTRrRhPDe9wP/HrtJT4mIrJUdK8uo6yM2tw7m/lmw&#10;CsiEdVAOvoppxn+886kcQDaA1GIv0kh5CIrpMGoxS7LYkV4sUYtJWVW0mTECD4AsqeTSvPMQ5XYa&#10;GDHKL69mLWFSiwXdfMAuhv4V9jC9qcXpOMAyGlu0gribmQRH/0Q4hGSy3BLrTJrZU0U3VAKOSRaG&#10;2HrVB1HSs70RpmdvYJ9juRRJby1OwJn9GtBmsmNRjA/20bGec06Ara09WR4OZB80MYpaAdNLWtis&#10;Hgs7/2icPnkVn+y0ghfxc2VcAC7csIOaC3/b0wO7TnrBs6QZTeXJOHVQF/vtk+HgG4rzZ4ywzTxr&#10;yEbMxNjf1AKyrQi34rgdCBwQZZOvj1NZ7Km22gDvOq/C/BR3WLD8mEWxP2xIJc+VM7dnooHs8BFu&#10;gJOGFdYrx8rWdrVZXKwzhUI3CDa+ibCy9MQxkwxGo1qQ7OyCRQcsoe5HW/cMwmnNANgnyhYetUUF&#10;SChpQucAq7QqMwKHlO7DSL7g3LBLmxgg24KSsmoK7dlhzi4TgpA4GFuyzM511q8LLEdxcynuU8F4&#10;zXVv3LIixfiwBjZYZFJXohtZKSm4dEMX27hgtDSyZO6WMU4z7SK3oQ0xUSlwTahARmkzcgXNmEC2&#10;srIQ6heNsex8KCKnXPkdbp9u5wJ+43mW3aFQzk/vgQMgyy2kKBfiA0jJHJi8cCoVzyXFU5kRs5+Y&#10;23WG6pkPMA7PyWLkdcs2wF1YDB2aENhZJnJlGS34ilG0TBlLaaxtcoFsHs7tJjhl6pO05dLfh3JS&#10;XZMrRS1O1q9MicDJ/ca46BMPY21LLFZ2hk+RnDcwv3bygGwdbFQtsIEiTrIgA59mpUVIKKpH6wDV&#10;p5GihCd3akJLpoM5rjYuIDvylzpIydzNPO71XJTrMkfwo4+YKE/RJtFKErjQ52bJsGUo58GVFPnf&#10;MQo2jM3OmXTk69tox9SGEQEMLKHg03F+73EC5Z+Yhytnm2wg29GSB80jujhgmwhLWx8KkBlCNWYE&#10;RbopGbvWmVIhvkGuaKwYikkHsoSlUZbGWHTKBXouMbhJHYYfrsZQS6YXhTHBOHLQFMq8Bw00TfHj&#10;DU+ElT92d+OxM/tCIrJDf72fK8mru4EvyVIxoy81oj3uY25r1EBoIo3UYQFKhQ81PcsI60rZeWbM&#10;+95/lcJ81DV40OhTr5Apc1HcDzT2dFv6WjJq9NRpz2tZH5wpHXK2qRCRtbJ1wlU1XURkVMHAIxnG&#10;nokw9k7FF9FN+MXbnzwByGa2gRs70DKxkUVkFUBWzumf/qe/1EC2qxK2pi7YctIY68+aYv0pQ6xT&#10;doRJcg3yYhKgY5cj5fyVRIfDxCMd1INha0eksxesEhqlXcBO5uA4WfnCV1oZUOk0KAA7juhjxXFG&#10;ehMGd035Vm8pNK+bYZWyFRWIbXH2gAuCpAdxDzKCgnDgkB6Wn7CDJaPDg265JT0CO84bYcURY5Z5&#10;SKIG+MS3qQVkWa8zJh7a1lnybpJLAzOVgWx2KdWqYy9hceQVzIu4hHlhp7E0wQQDaf9jntjnC2Tb&#10;kED1VgP3wgdq231FSbh62wRLj3Ej5WqYrIasaFSQDHdilPKkAZYftodBVPUD2nuOL22cVKpSCfCw&#10;/mZxJkz0Yx4wWsfc2SEnTgiQZcRUlMgpLKqAnak1fmTt8wV7mBNJ9d5MKgsXlLcRrMTh0BUjzD/A&#10;zSvtRCRUMvoh6s/Wc2yi43D69H3M26eDw1bprHHHXDXSit3MDLHqXgLiCppRUEEgW96KEopJOVgH&#10;4QbPS6BCcv6UqiPLga0mXXj3MipfMvfwDKnFgyyBMuZunfqReVeD2c50UvcJeOfzvB9IxaQQ3cNG&#10;TxXJqNZx04efbyPAOEOAMG8hqZ7yZ0RPKpBl/rqzRTickwf8NiMqkQ7G2GFZhE5pfFgfONAbK4/q&#10;UUXVGy5Z40sKmjwgyxJbvtFcJD68v4tD7LFNJ5rsC9msNtfkwoyqqPHj00GSvmNCgKz4omLmyf7E&#10;qP68BaSuD8mPDaU9HmF0dpgYFR1TEvNf+dwdjtwaAE0u8I0iH5ptLumYy/i9ywgq5DfRSa8jKzrY&#10;khmJnedY4/u0HVmODzi3D/vYXgoz/UiWr2ybhkCW3egqg+E9KsUfoX6BSiBiBjfP+poR7e2B5Ue4&#10;XmLeqG/B+Fg+LxzIipnpIGNFZaPM584jsyVgSCKOAX2uMtkCEs2dN5/R3oHz6EvNBMNlSOtnZPfA&#10;DaaIDPpo+iF3ZZ5Pmz5PCv044oxTAchaEsgqU0wxLI0VDlwTYOjOzQr3RHwR2Yifv/3xECD7k1At&#10;7kAw68UF5rTDT24gW6aIyI5nFTaFP/NSA9kXNC+9jaVwZa7K4OOmIsgVP+50RbT8m/kTfsVTC8g+&#10;W/emMpB9tp49/PTzBbITc5VtaeHQCChF9QSWi5ooICupFlNkraiWKsWNXTw6USpowaV8XbxHoFve&#10;0MVc2S5UEIDmDQJQvp/H98r4XmVjN8prWXqHAFfQieP8fHDOKQ+JRaQuCyDL10QurqjZXsrzHnz3&#10;GMFsFXPaVh1Sw8/+MB9xqRQGeZGtkaE4O9KEY+QXiZmIy5xUIDuyAyx/UREbBI3wenk1q544FJMH&#10;ZB+9rI6sKNzzK0BRyzPkO4z42gkDso8bxVwKlVFlHSXyR+ImwkYnOyI7EX140ndMfkT2efeQGnZ7&#10;tfDzWSdQUSu/2NdzubpQTTIHCFAHs3Wey488/kunBpB1hLKqLsLTKqHrligBWUP3BBmQfWuMQPY6&#10;I7KeAfVwZrFdcTixNqabbxmKq2pRW98FB1JP7d3KJSAr1HAVbWaMgACykXGlnN+BeefcO3qUk1rc&#10;LVGLXX2EYrHsvZGHUDrOza9DW1sTDEi3q6qWj0b2okdwskBAb30Bbh9Rwbfn7HH4tg22HzLAESp/&#10;TgUXqgCyL9oKn+33JsuG5bnqxpw8pLHM20Q+kycUyI4RUA7Wh33s3wG14tjQZHiQQptBgPwgT/YZ&#10;fmNSgWydoBZTDXNyMMKklN95rG339aE6MxcZVIuXT3v5yXfLVAKyLVT0Ta2isJs8N/hTzn3uQDYn&#10;kZT2oVTLCbz4MXyVAsiOYZCm+ClTDsjGkwnDDdXJalMByApq8bU7+ojis9TEm7pIPikw9SG1mCX/&#10;ngxks9qRQ0qJEHuSB8h2EPwo2swYgQ4moyuA7POfy86SDOhb+eGavh8M/PIxwOR6/j/8lF9QANlJ&#10;nwK5LmA6AFm5OjTGk6ckkB0Aq3nV7awnK4vOPhX8juGcSQWyY5yP53XalIrIPqdOTiUg+zy6+NyB&#10;7PO4aDm+UwFk5RisKXrqlAOykzxOUwHI2thTtVjTEHF5jbAOzIVtUDZseHz1SI7sSGrxUCCr7gKv&#10;wHq4eJdLh4i+ufk9jMiKWqIiahcVV4H6hkb09k50IZBJnsmX8Of7qGZZy7mMTqDIE6Ow0rzzEBHY&#10;BxFZRuWFLQzaxdC/IkqviMhOb8NRANnpNX8KIJuICtJ7JwIwTtXvUADZS/hw7U30C7XlGdgUQHZ6&#10;T6oCyE7v+RNXrwCyw+dwKgBZWwdX1rM3RWppB1yiS+EWUwJXUX4ntmWEavEzAlkBdvxDypFTWIua&#10;xhbUspaT4pjOY0Ahk+IaBIbJwOvLAmRvmw4Ul57+/viZe5CSW4H/8t4+7L5KkYxp3tQtg/DK37bD&#10;KTBlmvfk8ZfvHpom9fFls+EL2h74p7d2wdInGdXNfcivZB3YGXrUkue5+vAdKUc2MaNgxtryaB3r&#10;7u7Ha4tlQHamtjUnjfDfPz2MwvKpwsuZ2JFWNXDGK//7a9h7s9zNDGwRyYX0RUo4qUGRtBnYGls6&#10;8ZvvzmDODtbynaFt4T5tKUe2umFytACm2rCe5/P1lTd2ISCGqt4vqNXW1cPIxPrBr9k5ueGOrgUy&#10;K3vhmVgD36Rq+FB4dVZ824g6ss8IZAejcV6BFfANqYBPsOKYzmMg5tA7qIJ5sA8jrjM5IusSlIyf&#10;/WMnrup7QtDjFUcHolPy8X+9vx87LllM+/G4Zewjza+1V+y078vjbNPBL/6ltOHTGs74T2/vhpEr&#10;yzBQUCk1v2rGHsXVrVix/zb+6Y8LEBGfPmNteTQbr29oloDsB2tuSFocM9FHrzymj3/97DDSc0tn&#10;ZP+ua9viZ/9nFixcAmdk//yjMiRfdFTVYUb2r7yqXgKys7bdmZH9Ez5l3u67EpAtZDm2mehj5O3T&#10;KQ0n/OxNJfhHP0PdLTkB8Egga+/sDg19K+Sxkk5gRgtCs5oRkt2K2Ykd+NV7nz9BtXgYtdgVXkEN&#10;rBtaIR3O3hVw8x9CLRYRu4H3nLwqWFuUokCKY9qPgZhLMdcP5p1zLF57QC32E3Tjh+8Pnif+OjBC&#10;n1tQP23EnrRsQvHfvziFv3y6HG+++abi4Bj8/b0v8cvvL+OPX26a9uPxl0+X4pfzr+HVD+dN+748&#10;zj5f+/A7qY8vmw3/+fPV7Lcy/vzOLPztH2/g1b/9Y8Yef2f/fvX2PPyPDzbitbc+mrG2PJqNv/HW&#10;O/jN3OP47ZzDM7bff/hqO371/QX8451PZmQf//DObPyvDzbjz29/MSP797f3Z+GX85Txp8/Xzsj+&#10;vf72+/j1t6fwu2/2zsj+Cb/z+29249ffncXr73w4Y/sozxr3T5+twr99fRomrNv7otqjQJb13A1t&#10;UMjqQ2F51O7JpxBtYTfmJBHIvv/FxAPZoWBG8e/RQd50HRfnGQxkHf2T8J/eUMKpO7YoKChQHBwD&#10;j8AY/H8/PIgNpwym/Xicv+uA//zWHtxnXd+ZOr8Gdv5SH182Gz5wzQL/TAr8HVNvRCdlIyAyZcYe&#10;sSy588POK/j//HkR2TIhM9aWR7tHMzJz8NcfLuDdlVeRn58/I/u+eP89/NvnRxEcmTgj+3fmliH+&#10;0y+/xT0TxxnZP1uPMMkX7b5iNiP7l5CSIUVkv9h4a0b2T/idOdvV8IvZJ6kPkzpj+yjPGmg/n6//&#10;6e098InIfFE4FiOBrIOLB+4Z2aKY4s0RBLAxRT2ILenH3KRO/PqDLxVAdrqCysm47pkMZN1CUqX8&#10;QlXzwBd2s071H0ovqMa/vLsXe6/bTfVLfer1aVqHSPPrGpL+1HOn6wlefNC8jDZ88b4nqU+7YOOf&#10;hnpWfxN1YGfqwRK2WHNEHa/8fh5Ssounq6mO67r7qO8kqMUfrbs1rs9Phw+tPWWM//7JYZRUTYUC&#10;bBM/YneMXKUcWSe/6In/8inwjdFpJZIvOn3XbQpczcRfQmtH74zPkV20/75ELa5nPrCiARf4fH3l&#10;9Z0IjH1xZa1GBbLGdijl8z26tB/x4mA1uLnJXfjNh1+NDcjeUHdlvmQDd4BFziSjjKSTupNaXMQ6&#10;snWsIyvEgAbfU/yVjdFMPCRa+RBqsRupxcIWRuurEP+aTtTil1Xx9UmOWqFaPL0eYy+rDU/l8jsT&#10;rX6sUC1WqBZPL680/GoV5Xem8+wBdY1tEpCdvV19enfkCVevUC0ePjhTQbVYisgSyJZQ7DCKIDau&#10;TAFkZyTIfBHAWQFkZ6zvHrVjCiA7veZbAWQV5Xeml8XKd7WKOrLyjddUPFsBZKfirIz9mhRAduxj&#10;NVPOnApA1t6ZObKCWkwh6ajiPkZk+5BQKYvI/vYjRURWAWrliB4rgOxMcU1j64cCyI5tnKbKWQog&#10;++xANrusGQWkJtc096CmpRsVrHeTV9aI7LIm5JS3oqyxm6/3oLqpCyWVTXy9GYUD51c3d7P8D9/n&#10;Z6vq2pBfLt7n5waP0ibkVvA7mnpQy+8ur21FbmmjXHVvFRFZRUR2qvib8VyHAsiOZ9SmzmcUQHbq&#10;zMWLupKpAmQ19K1RwIyLUCH2VNBJQNsjX47sDQ03eAc3wtW3UjpcfCrhHlAuoxazAL1Qsh18T/FX&#10;NkYz8XBhv5y9Kx+oFrv5CzGr0fvq6FkxvanFPQ2ICI6Gmr43rhn48PDGFR0faHlko0YuD9KFgqQM&#10;2PsVo0Guz03+yVMGyLaWwdLMB5fue0DLJwvlvfKPjZp5AF75+w44UNRrSrd65vCaja/G4vMCsi0F&#10;qbih74VL2n6wjqvCg8yhXt4jvhG4peuJy/q+0PAqQH3f0NHtRG5iHkJSa9HxuEHvbUGkm580t2qe&#10;mcgldUjeNlHU4mwC1dLKBkSHRrJ8hhMO3PaAdmARMms6UFDG9ypKYWbujSO3HXFSPwhuOZ2oYokG&#10;P68gHFBxwTGm4BzV9MR5HU/cdM1CdD5BMcsBDQLZ/BoC1/wSmBk6Ye9tPxiHliGHVL1cAtyxUpCf&#10;O5CtTwY0LwHHj8uOc5cBNTUgvnaUaWHCkrPOwHn8WzM4+T3cNjcETp0CDBwB5vXKGmujmnoACWXy&#10;TrF0/uRGZFuRGJ6DGMpmsnejtv7manhau+PM/QiEFIzDkPmtq08YSnVk80rke8qMa0CHfagbxekF&#10;CIyvwpOvvBd1RcXwDStD4zh+dHxAtgmx5YmIamkcMvbtiC20wIkUK+iVl6D7sdfSz80kJ5xMNcHt&#10;omxQK0bWemsRUmqHUykGMK4uxYOKoT1lcC6IRkbP42b5yZ0OTciT6sieUHcex+hMzEc660tgb+0P&#10;ZT1PXDAIgX1iHWR3ZhfSo2JxS9sdyk65qB3Hc3RKANmuOgS5h+IGnzuX9P1w379kYF57UJ6Zhvtc&#10;qymzjOJFswTEV8qf5zpp1OLaVODmafpTHs6xtNHH2ENJCH0rffPJC4DfkNqu1Vw33D4DnKH/zh90&#10;urwzkqIAk/GtKcQVTAUga+fkDnU9C+Sy/E5AVguCc1qoXtyGOaOV3xECGSH53QjMaYffkPI7owFZ&#10;N/9yFFTWSKBGAWRnJnAdCcYHgWxTSy9yy6rgOpOBbGs6Dmy+g+9OWOEMHf95bTecUbeH0uH72G6V&#10;AW4GjbF1Ii8+FZZehWIZN63aVACyPV0s56WmhyWn3HFSzRyr92piq00+quUcyekBZPOBhR8Dvzgg&#10;Z+9kp088kO1DTXYcTh++hx9VXHHylinWHLWGWlyNbOFYFYuVR/Sx4bIjTt3zIHjLQ+0QINvfkIOz&#10;225htXba6Js43Z0IdbTE/M06OKluhZ9Yv2+HYRbIGJKrTQiQLWdktaoBMf4B2LpbE98ru+L4OX0s&#10;OmCNq8GVKGirg6u+CX7ca44dynbYuvcmZilHIii3Gv4e/th5zR77OUZnr+vjjdmn8NH1cISWtaG4&#10;olkCqbkVjNAWV0Bfzxjz9xtj634tzDpuC5PMJlRWyc4Zy/HcgWxdAhdDJ4F9+3gcpD3+A3jlVYBj&#10;MLxxgejE8776HtjDcz9/gyjsHtDK1+u5aJrzCbByJfDdfMC+QPbR5GvAj1uAoBK55nfw5MkEst0l&#10;0di0TAVHPEsebuQM6UV/cx1sTEyw/KQ1Dh7UxoIb3ogaejOMsceTBmRbS6By4BZ+uBH/ZN/a3QRb&#10;ZTV8fTAQuWPs09DTxgNkCysM8KbdXhwqL5T5nf5exJdo4evgC9gVeQUfBF6EWsMDiDrsqgqrLfB9&#10;8Gmsj76Jz/yO4FiNeAr3oqjCDhuCjmFdxDG8H2EEyyYZlC0svoYlUS6I6X48NH5StycfyBLMRbnj&#10;w21GOHPXBce1AmAZW0sg243cSG+s2Xkf65SdcPiCGQ5y45EEErnalACyJRFYsE8fO69zg+KeF9S9&#10;isCqLEBPNcwNzfDJbguCLxecMIhBdPljt1Af2+9JAbJiA/vQF8AHS+l3lwH/+JYb2mmPXmOZL/0q&#10;z1tBn7thNvAez/Uv4nm03+P0t7N+BOa/DRxz5XiIlwl0j88i6CX4HWebGkDWFWo65siu7oVPWj0C&#10;0rmZkdmI2Qltj9aRfSyQ1XSDT0gj3PwqpUOo1/qHVaOxrQWZ+XWslyqL1CmOmT8GTl6VyC6qQ0NL&#10;M6P01VKN2UG7GPpXbG7kTaM6so+AgNZMnFCygTGLLg9t1VGeWLZLH1bl4/QK0+hjkw9kCaTi3fDl&#10;Jkv4Sk8qIMvdDkuP2sCnQb6BnPJANkiDcrR8AP3ra3yInZevcwNnPw8g21CcC0e//AEg2gl3DVOs&#10;vRwBAUXqg+3w070IcO/z0dbLguVu1nj1q6s4Ypk9avSmtTITp7dr4EIkI3vi+7Kz4RFejNFif08a&#10;kAkBsoJSXFGHiIhEaDukI5nhpj5uoqie1sXKG9GIzYnB0k13ccqjEjXsb15UEJZvVcP50GaUNnSj&#10;trkXTVwsJro6YvV+B2jFNqCoroUbfjKAWljbgtiIMGzeehfnY7vQUZaGA0fuY4dBBnKa2klfniJA&#10;dthAk8e1Yw6wn4unR1oGE5TmAkc9Ze80WgH/zoVVBBdVYRSC+buwYcb2rnLBtcaS/+ZW+pmdAKMo&#10;422TBmQ7q2FhpIc/f6GCWyEVowDZPpQnhWHnbkb3hPF2ZeLgUUNc9q14QqRw9FGYFCDb14akAEf8&#10;Y/YV7NJOeQLjiCAp0Q8f/3AJK86Ho2AcEykXkO3Ihk7aRXzgvw0/tzuN61WlUmSxtycLZwP3Ynu5&#10;iB03wDjpLOYmRIyyUVwBzbC9WJbLDUK2sOwr+DDSl5bYAMcUVayLZ6QKpTgZegPHigvQ11+Mi5HX&#10;YfIYUDyW7k46kO1uR4CpHlY5jtx4qobeOT2su5Mk88UNMdjMTTqHzNbHBv5G6+9UALLFXhb4UTdR&#10;eJRhras0HZfumOHGM5KuXjyQJeL0uAG8RfA6GGB1I5MlZORWETcJ7U8Af9gx0G/O8fLv6F/NeVOk&#10;AO+s5veQ7VJlze86zDnmoinWAtjEjXH58fyDsZ0KQNbGwQW3tUyQStlil9hSeMSWwCO+HN/EteI/&#10;3vlsuGpxUW0HKTGMyOZ2DI/IjgCyIlLnEVCFjNwm5vk0IjK5FFEpZYrjJRmDyrpGpGU1UbmaUVna&#10;wowFsrutoJ0gdjMftubiRFw7dR86khJ5LzKDg7Cfcu2Lj7nDo1hGyuquycVd02DcuGGB07oR8IiM&#10;w33bQUpyI3xsXbFuvy5WGUXBxtQdrukNKM/NwF29BMgEzlsR4x0JXbeCAQDQhhArN2zhZ9ZcDEJc&#10;B+tQ8KrKkhOhYZQigQquJBHoGA7T0GrUVaTgyg07GKY0Q5zZW5GGS/y/RrR8JR0mH8j2o72yFP7c&#10;eRskyhSEu2EXo2L2lF6Xp015IGtPIKtPAHCPAOBtUobG0SYeyI64iLZSqF83xF4jGUUvXM8Ml5wz&#10;H1lQiE/VZGXD+J4plp2wxjnjjFEWmb0oSwzE1h3uiB9HX4d+ZGKArCzfNb+6HeUNHSip7UZZfgoO&#10;n9DFLoN0pBWUwCYoD1EFjSiub0NqRgz2bVbBCZ9GFFY2I6+KJX8y47Fzvzo266chk2r+hYPgtLwF&#10;xdW18HVywYodrnCr7mKObAUMbppjy5UQBNZ0oYj5tFMiIjt0YP1JX3tzOVAwGseNy8gDi4HTJrJP&#10;VHEx9Q1Baya5EnH3CWS5kGribt8FgtfDjAZkaPLvMb4vZwhoyPVMFpAtCo3FXV0z/LjbGup+paOs&#10;CTsQ6+aGbUeDBvx3I2yuW+KYXqrc7ILJALKNxYWwvGuCVRescUwjEVWPuR87m6rhqmGGzSo22Hk2&#10;DHnjuG/lAbKtjSkwzrGAcaUrtgWq4gYjsuJZ3N7kjpW+GnCXHgrcPCoyxroQE0QPS2vgW52h2Op7&#10;C0aNsmhtea0zNvhrI7y/Fb4Z6lgfG4DmnkzsDr+Ns+VV3ExSwda0GJSM/B45+jnZQLanpQoGV/Rx&#10;/5H7rARqp6xxwaVwgJ5dijs7DaAWWS/XZsvkA9lOeGgYQtm3+BEKfHlcFK7cdEDA8NiDHLMnO/XF&#10;A1myBG4dIXuFfvOJjYA3RAuY/ZO0LwjBiTiwlT6WJSP7WOP1E/pqC0Z205nm8fUV0ou52XidjBnz&#10;Z+MCTgUga23vjBuahkjIb4B1cA7sQ3PgEFGAr2Nb8Iu3PxkdyAYRyPpntyOH/dc2scVNAlnfEAIX&#10;v6oHhytzI128CWZzmtFJilhnd5fieBnGoKcLaZnNLMNDOrXIlR5iE0P/Ld6f9hFZAlmt+JqHO5b9&#10;7Uiwt8O8I55I4g5XeUwQLl63ZW5gClzI3/9J2RdhzMnoKgzGD6tuYKdBKkKT8+FkYodVJ8K5qOlF&#10;grMNNh93gKZvMmzMLPDNklPYzShPdmQglm9yRrjkyOphq2aBjdfiJH+V4eGIYyreMPFLhbGqIZbd&#10;jUNxVweyfNzw0w4vMKuNrQL3z5tCSZegobUG1tdU8enNUORTnCbWUhs/3AxBdIV8+SKTD2RHePW2&#10;Shio6WCZSgKq5VwPT3kg2zIA1QNUuJt6Tu6Hr/jA8wOynciO8MNK2vSCi94IaBTAph7mlyywdu9d&#10;LD6ujaUnnOBWPsC3b6qCg4UrtPzSYavtiEN66Y8C2f4u5Pl7YMFxT5jYWeH7HerYohWKhIHIuzwD&#10;MFFAVgKSzJMtqaBvs3fFvCXK+PaiF+xy+BpFn8rq2lFUTbpweR2cTY3x1T5nOPP5V0CgWtTQhkAb&#10;G+Y42kIviWC4dghdWABZpuF4WTthyW5PeHHDuKq1CsZqZtjKRYhveRcpyFMNyNLz7CRdmD7ksa2K&#10;oY8LpLN9SBrx3D2kDDPy1c+tsxaGFTZ9BLzxJqlufD+eUYKbXKhpjD8aK65hUoBsZQ7u6XnBPioV&#10;GpfscNWrZBQg24YoOxdsOB02EKVshpOqOY7fS4K8lX5fOJBta4Avr/22RxrcTZ2hpJowOpDt7USi&#10;F6nzNikI9/DE5tOhzx3Idvd2Dzx7M3Eq5BYulsmAbFudM370uw+vHik+i6RSE2wO0kPwyP2WVn+s&#10;9bsDkxbZBm5Zgwt2+KvAjee1NPhjT8hOvOO1Dh+R9RPdnIvLMZpc8z/bon+ygWxncxbObdTG6nP3&#10;MV/pPnZpRTHfV/S+ATa3dLD5ZgzyOWxtiZ5YuPoKDvk2PExhH4PTnXwgWwmd48ZYc+gefjiijZXn&#10;3OEvUXj6kBkahO2r1bHisja+22GA69QlkW/rXjYALxzI9tBvKjONYxU3sM8uIiD9lOkdpAaPtsbp&#10;on16EqR+Q5/74TzgBusVc9NVEiLQ2c21w9+BV38LaMWQHcPNxQ1nZRTjZ2hTAcha2TnjmroBmVF1&#10;MPfLgFVABmxDcvBVTDN+/tbH4weyArQIIOPhX43wmAbF8RKNgWzuH25qjAZmnb24wzmdqcXt2Thz&#10;4A7eW62K7/doYf6ee5jL2mkL91vCgJs8fYyAOmlYYodqDCTpEtKgTu3Uxc1AUg8LIrF+ow70pVVM&#10;F8ItnbH5SjxaeoqhfNEYB51KZW6lMx3Ht9/AUfdK5MaGYtNuD0RLbzTAWcsOSuqpaCfR695xQ5xy&#10;yue/6ZOqorF9gzFs8huREeiLDYf8IcukqILRNWscNkyX5Yu0lkPv5n2c4GvzzvsidLgKz5jc2pQC&#10;su21cLijjwVnfBFB1Vd525QCsn28/g5G71u5ddzBB5AIm0uNDyR3QTGaakC2Dy21VYgKj8C5cxY4&#10;5l5C+y/lJrIelO5HITAlD8HhITh/JgSpfR0oykqA6v0kNPQ2wl7FFkcMM2U2Oax1o8DdAn/ecA8n&#10;XHIRGhuFMyc1sFgrESLjR542oUBWRGXL6xGfVgQvRx9sP2SKA/Y5SK9vRyEVhwsrGuBpaom5W02h&#10;QuGrvOpmKf+1oqoQ6ldMsVU1CjGNQ6KxEjiWAVlvG2fmAXvAk+JRVS2V3JQikCXDwq9iEoFsP1e1&#10;nfQswhbbudHVN2CMVVxIvUWqWsLjstFJULzNhdMCHs4BjCiQ7jaXObPFA7mK1fRKQcGMDhTQpikY&#10;te0ouZ0UMNlO+vE7pNAbJoi1p1ztxQPZdsQHhUPDMhdt/ZVQP27FxXH5KOvCNkRz42PjKW4cSj1q&#10;gqMKgaxW8gBbZuzdfLFAthcVhclQ1YhFJUXXfHUcsEc9aVSGRWtTNtRVw5BBv5Xq6oHNZ8Llvk/F&#10;KMgTkX0war2JOBp8C5cGgWy9MxYTyHp2CwPqQWKJMTYF6yNkJJBtC8A6PzUYN8vgTCk/t51A1kna&#10;z+1EOTdcgqqTkdnRAL+MK9iWFomMKi8sCNmHd4LP416d/M+ZyQayzfkR2LTRADcD8hCWkE2RRC/c&#10;0EriGqUfLdWpuHZBF19uVMMGbS8cPXQbp31qnyLuNdx2Jx3ItmXh9B5dHKKQkwgS+AYE4sLFSG6q&#10;cDPJwQHL9zjAMjUPofGJuH3ZHWZhFdK6SZ72QoBsD42wjT63jVfXRq9xjHmvbxDEklUHF/rL9z8n&#10;GB1FoCmDVOFvqDug4Uea8R3gW0ZhdWSrRnSRahxL9ktIJKMscfS1zI21ZKTWZC997jvAFrK9qh8s&#10;NsY8JFMCyDIie11jFCAbSyD75IhsB3KfEJEdBC9uvlWK3NiXLD9YzPnjIrGDr097INuahZN7THHB&#10;NQMpBZXI4JGexyhz1WBOSR0ctI3xzsIbmK10F99SIOaL1VpQiapBVW40tm53go+0pmtFiIUztl5j&#10;aRAqgu4+ZozzwYPZHY2wuswcQa9yZEeHYiOjNVzqsTXCRdseuwlkOxhpvXP6Ht5ddhtz+Ttzd6lj&#10;9hYT2FA9MyOAQPZwAEggYauGyXUbgoaMB8I6HSFO+Gb1RSy3rBrXptyUAbLt9XC5ex/f7LeBXYmc&#10;odgBdz2lgGyBN7DuAz64GPHaTDpxxeCCiaB2SgLZwWdeJ3x1uXlzOZykpj60UiCldfDSOzNwbqs5&#10;9GNyyJDWwdWQBjQ0FuHeZXPs0oxDfls3eoY+QxmRzfGwxWenApExsADN9rLH9nOO8GsY8zNWOnEi&#10;gWxeJcFqVQsKqrrQ2FEJrUsGWK8ciuBq5gdS0djL3BKzN2rgCMF8Vk27VGInr6YTBcy3237OGIed&#10;SlDV0DqcJjwIZLmr/JMSgSxFFatbBZAltVgA2cpJBLL1VMo8zAWPsMUfSP1NHeDlOSoB67lQqnrc&#10;Yp7R2G8pNMKNJan1c2H1J+ZreY2IQXYS0F5ijpYrzztJ6vEOUowj9ChqwghunHxCAy8ayDZkxePa&#10;LWPcT2hCfWMGzh4wxRkHipF19I7A4ASyDq7YdHIQyDbD8bY5jmknc7tHvvYigWxPYxXM1e/hHKNy&#10;9Y1lMFW1xOZr4chq7UL30Hu1px2euvdwxL4MtY118LNwwKojvohr7kCXnJsREwJkGVld4qsNL+ki&#10;e5BcYoKNwQYIHQlk2wOx3lcVJs2ybbTyehds9VeF80hiUksAlsabwLqeFPKIqzhZGAXXAn38FGqD&#10;GDnX/ZMNZPvImGtgzv3gUzIrwAt797sjauA27mxuRFYuhVobcnFrjyE0ouqnV0S2vwfNTW1oG7C7&#10;zpoEHNtgBkcCtK72djS0Dva8BdaXjHHKKOOxVPnH3ZkvBMjaHGIKEX3ue/SZWvbA+bX0jcxtHWxH&#10;GXE9pM3NxaFXyf9YngZeY56s1PigVFpF8SeeN7J5iuiuPiV+jYCPtwGR9M+bNtPXu8jnkHj2lACy&#10;dk64xkBGTE4tTH3TYOWfDhtSjKWI7EQA2acBGsX7Twd9M3GMpj+QpdgTc6L0Uh63qq6HvTof/DfC&#10;kd7UgUY+ILJzqlDBlX1TTgQ2b3OBv+SEZEB2s3I8FQILceGCCRfBAwu43lxc3H0Tx9wqkBMfgg07&#10;XAYisk1w4HdvlYBsFTSOGeGodQZKW/g7pD5l5tSgvqcDmQGepHb6gFkRbFXQu2SGfQSyAj/3teVB&#10;44w5lI09sPOoB1wq5d2XBKYEkO1thZ+uCRaf9kOs/BvkD5z2lAKyPYzGVjGzuZiL/ipGtnoHV0tT&#10;Dcj2o5OLwNK6wQzlLgSa2mL/1Ujk9nWhpp4L2YER7m9JxWklU2iFROHwxpv4fAc3d3ap4YOfruCv&#10;P1zGDubuFA1bQPagjNT8Dftcwf1jqWV7OWH3JRcEycnumyggm1vagJTMMoRl1KGgvgcNXVXQvWGC&#10;bdciEFnXjXBbOyzcYY47sZUoYi3Zitp2qbxOAccnztcHm88Z4lY4VYhrWh4A2byqNpapa6XwUyPC&#10;Av2wkZtQOjk9aK3Ng/IZI2zViEcC/UfBZIk9cR5RS06JsMUKcvQGkck1qmdfJDXtsflmBMCL1lHM&#10;yX9g9hh9/SvzsYYBWdq1O3O/995mAKyAOWCM8KoKJRb+3uukxdkwWiBHe7FAtheFcYHYuOIaPhMb&#10;lbtU8DZFjl5fcRMnPMvRMAzg9CAnwh9Kex3gL90QJbh5yoygt+Dxw/eYfr9IINtWl4ZTm3mvbtfk&#10;BukdfLT8Cv6y4CLW68eDRSsetp5CqOxXwxebNXieBj5frcw9iwtYohqAqMc9Hh/Tv2cDsgUS1bi7&#10;Mxr7/c5ApUGgmVZ4ZapiEUUYH2Fy9GcyffAkTpfLWAUZxTqYG2yF5GFz1wbnVHWcyktCeUckNvrc&#10;gkNnD7o7grDZ+yps5BTJmXQgy4h51QPGUj9Sfd2x67A3EriL2MINtgc4r4Yq3FttYT+g6zHW23DS&#10;I7LdHahu6HywMd9eEYsDWyzhVtWLtuY21D2YrwaYXDbBadMsOcslviBqcUuNzOeWcC3YxO2u20y9&#10;+Im+crAd/5pqw7qPAllrltZ5/8zAWdyg2U8fvIJ5s0NbB4Wf1m8C0uhnbS4SMN+UvXt1P/D9wL/H&#10;OuE8byoAWWt7F6a4MkeWGhU2wblwoBCWU0ShLEf2nU+fRC0eEZENlYn7KA7FGIzFBpxJPc4rrEdb&#10;WxMMjCxRVc0bdwq3R/ILW1h+Z4sp7sRUPyaa2Y/cEG+cvuEEcyqoJaRE4MQZT7iQ8ttYEI7Va+3h&#10;JS0CWxBobI9VJyMYM+Vi2NIcG0+7wyqxEEEsPfLNsos4EtiA2spUnNqqgkOuhYhPjsERpTtYrpJI&#10;klo/EuwowqEZDK/UEiSFBeDAuSDEdhFI5IdjLyN6p30LkRAfRsrxHWwzyUE9S0EYXrmLtdqkFLX2&#10;Is3JHF/sd4W3nFL0kw9k+1Ec7oI5S1S5eMxHQnYpYlMLkFRYB6b+ytWmFJB97JVzFezMB9WfKLIz&#10;jjbxObKsA+vtjsWHHGCeVoio5CSokJJ2N6AG/ZT1P0t2wUH7RESmFCHE2w8HROS1owddnd1kTHWi&#10;ua0Yd5m3vU09HqVdsihWS20NQR0jBlxM9jaxZMl9XeyzykJUQgzOntTDBuOsESDh6QMxIUC2ogUl&#10;pUyZMLTFtwfscDcyDz5+YThy3QW3vEqRnR6OVSuVsehWCKzD85iPnA6nsByE57WgtKkZHhbWWHfY&#10;iuV0CNCrHua7JqTkIzijGjlVHcihANbZ82pYeDsadqaOmHdAj6V9qlFZOyKC+wRQ+9zL70jDTYra&#10;0r+xfmzQcPpvOzddCsn/aBVIgIchS+ksWEMqXBhwZQmjuoziior1UuP7Jfz8wV2AtYAYDYwGMDKw&#10;iQspb0Z6P2KUNlE+xbYXC2TZ9b5edHZ0o7WNttzEPM3dhjjpQP9KSms/c4EbqqpQQhq5GI2uijxc&#10;uqyOTRQ2C7dzwILTVrBlnWF524sEsv2klXcRtMnu1QqYMoq87gpVyDt7pb21trpaFNE2O/tYvKWr&#10;B+3SefXwM6NaOZWsk3mvD2NZjKGz4wOycdjrfwWnS/JkG2d9rbBNOYw3Y5wRUOKKFSEHsU0AAjEP&#10;XdUslVWDZili14/wnLP4R7gRHEuCsT9sNxbkZT/M5OCTvbbGCYviTFl+RyD3fNwJu4gDuUGwzNHG&#10;T+GOSJhWEdl+NMYGYsVeS2hxfRGVnAlDEy9cti2i72VpTRMHHLoZANeUQkbidbBQMxLF0r089jbp&#10;QLYsCfsPmuCUZ5r03PFx9cEh3XS0dDciiFokS857wTWVfY+LwRk1P9gnNAyZ77H184VEZEdeShrr&#10;Du9m2oUBfamXMvAuBZ1suFkoGtWYUU2/KqYqjzmxi5iaocKNQ2eWM3uLlOQ7MmUVWSO41SHz5aQT&#10;/82d/wSK8X28AVQaBNZu5Ovy6xRMBSArUy02llSLnaJK4BZD5eKESnwTT9Xidx+jWiwTe1IA2bEA&#10;NsU5owP7aQ9kO4qgreIHx+zGJ8jTdyDBy4s7m+qYo2QMjYhqSQikqzQFV2+EUl1YOJYOJPmG4iqF&#10;n2SC+E3wsrDHj9s0sYD04b3r9aAb1yzVeUtytcWCXZpYftsGp7XDYWufPVCKpBGeBnZYvk0DCw7Z&#10;wCq3Xeacu5oRbG3B3F1NrNZ0wnmNcLgHVSA9JRh7r7rDt0wWL+sj6FA+yVw/F/mkRyYdyHKhFWVr&#10;jmUHtfDDQV0sPnAf83ZysUhQz5R0udr0ALJE50KgYSMpQeNoEw9keRGdLKNjY4l5e+9hzlYjXGKu&#10;9mC+a0taBA6f08asnVpYdtIPUe0juX1U6LYIxF2PogcMqQwPC2yn0nbZQKSvq64Q9y5q04bvYCPn&#10;NXYc6hwTAmQJHvMqWes1twgG9wzwFfPhv9xI4GKbiXT2K9yFSuPMmZ+lpI3vd3Ms+P78YxbQjGpF&#10;OQG5h4MPznJB4V/WgULSjXNZlzaPf52N9LFGOwHxha0Um2lEdCTLtGy9g0836OOIeRqSGhnVHWM0&#10;VohRvRggSzXMnaSveeUNt8LiAEYJFjDKOmgB1Fg/QSD7IYWdPlxB2x2qd0tbDjZmXhap84ObTrVc&#10;pO1kftdHPN+SizT51tCTI/b0YAQqYaHlx03LWtnzgEJEoTaGULIpItCTvCxKUiNxgHbx1VYz7gGU&#10;javixYsEssMntxXhzkFQtc19IJBT4G+H7XrRyBrma7uRHRqBq7opcisyi98bF5Dto+BWoiWMah6W&#10;M+rsTmTpqyP4yPck1qSGynQq2KqrmHeeaAT3pkHjyqVa/zl86HsY82LdB9JwBnveBL9sE9zKTXjQ&#10;l956CtCFHsZHocrQlyK+8rXJjsiirxtpng746QB91DY9HNR/qJzdX58PDXVjfM31wsJLwYirl3M3&#10;mEMx6UCWTqMuPgi7TmlhNmvirrkQjOSBaepvKIe1jqGU6jV3myW0o0ToQP42KUBWXCY3VDCHvvGj&#10;DyniROA5ePH36XNvEIBK+2Jc0/mR4SL5XIpCsYb7sNYvorFMEYkeDBzx5jUjjVn43N1XhUaj3G1K&#10;AFlHWR3ZzMoeeCbUwDe5Fv6s9jErftQ6srLyO0OBrJaxLW7ddYNfWJNUckdxKMZgLDbgwjxaKSLb&#10;Ok0jsnLf7mP5QDuyGVFM5c0oazmkYepBLa5hXDmsY/nFZzln0oHss1z8iM9ODyD7bB1+LkD22S7p&#10;kU+3Z4ZDxbsYVW1yopgnXMdEAVmZajFViAfowIXVrSiolNWCzaXQUxFzYov5WiGpwuI98VfkyOaU&#10;ChAsy619WA9WBmTjA31wyi4HCcxpzycNOU98D5WPxSHOH6wzO5bSOy8OyD5msKmIClvS31g7dzLa&#10;i47IPrGPzNWr5IJaJbBW7jzRJ33v5AHZR6+qMzcKdzzzGGSfuHt1XEBWDmPraQ3DvfwQhJKJNBlt&#10;0oHsc+705APZ59xBfv2kAdnHdS2SPteKAFVOmvtEjdRUALJ2Tu5Q17OUdJv8M5oQlMUN9rx2zE7s&#10;wK/f/2I4tbiYIhShBT0KIKsA7M+8YaEAsqO5kQZ465gwumiKc5bBuKdiiB/PByC4Xn4K2kQ5qSd9&#10;jwLIvohRnrjfmA5Atj41HVEUP5I/Y/vx4zShQHYAzIqIqnQMiZY+eG3wPf4dCkBzh9aCHfhslH80&#10;7FOqkV72ELSO9t3TAshWk9ER4jVpC6opBWR7e1GemIpYRrXkj9s93panEpBtSs9EVEnjKIrj4/dZ&#10;zxvItjeScsrIY/nEYW+5OqsAsnIN15Q8ecoB2VAKNJUyrWOS2lQBspoG1iwnSTH8nHaEkZUYUdiD&#10;OYmd+PUHXz5nIBtUjaDYavgGMYrJ/NqxRPI8A6sREMvQMT/jHcbPM0fRa4yfHcv3K84Z2zw86zgp&#10;gOxjvE5TGeytWa/vmi0OkLocWDke8suL8WgKIPtixnmifmU6ANmJ6uvQ75lwICsH1fdpADSvirVn&#10;K4YD4qd95knvvxhq8fOYpWf/zikFZJ+9O6N+w1QCss+ji88byD6Pa5bnOxVAVp7RmprnTjkgO8nD&#10;NBWArIOzB+4Z2aKEKUlRRb2IK+5FPNPiv03qxG8/+mqk2BMjskS5QXmdD3JkZdRid1KLKWgRUD3m&#10;w5Mg1t25BMd2FkDTmfVmKWrh+ZTPi8+4eJTh/C5+xqESRncKoLSjkLWgCGYJcMf++8zb5G/5sRRK&#10;QDh/VwLC8nxece6zjpeLbzWpxQ0KavEkO6Fn+XkFkH2W0Xvxn1UAWZa4amBZnwkEolPtuxRA9hI+&#10;XHtTEluaiU0BZKf3rCqA7PSeP3H1CiA7fA6nBJB18YSWiT3KSOWKLe1HYhkPis7MTe7Cbx4BsnVP&#10;ArItcoFBr+AauJnm4YN/S8NBUwLZ8BoJjIqI6+AxFCyJ17xDq+HoUIjv/i0Vu3UormBQjDOnS2DF&#10;170EEB36+RHAdOj3egYSwAaW4/KefBy/XkaVK/72wPmj/v7A9w5ejzhn6L9HXu+D71CA48faxHQF&#10;srdMWG9L0aQRSMouw395bx+UlIfUN5umY3OHokOv/H0HHAOSp2kPnn7ZbiGpUh9fNhs+r+WOf3pL&#10;CRbeSaiknPVoFOCZ8lp1Sx9WHVLDz/4wH/FpI8SYnm4i0/qMDirsvrZYBmRnahsEsvmlLIU0A5uK&#10;vhNe+fdvYOc1VGl15nQ0LDFf8kUnNeSv1zkdRqGe6s6/+e4MZlPUbKa2QSBbWTc5WgBTbVzP8fn6&#10;yhu7EBCT/cIurbauHkYmD9edDo8Bst8SyD4SkRU5smGFvQhmRDYgR6Za/DAiOw4ga56Pr36TgWPm&#10;lfCMqIUfwaxPSA2ju7LDmxFYD38eQaQS8/8BBJzursVY/Js07NGpgm9MLSISa+EtzpGA7sPP+oY8&#10;jPB68Tv9B75T/IYvzwsPKcWGt9Mwb1MxHKlw5UvQKQCoz+B54vf5fxG5Fd/rS7Dsyd8R/xfnSNfG&#10;98V1SYd4f5RrGATIzxrBnGmfn25AVgIBf9sOVfPAF3azTvUfSi+oxr+8uxd7r9tN9Ut96vVpWodI&#10;8+saIqu6OxObV0TmS2nDF+974mdv7oKNfxrquWNbXNs1Yw9RdmrNUQ288vt5SMmWT4V8utu8iMEK&#10;IPvRulvTvSuPvf61p4zx/35yCKXVM3MRfcfIFa/876/h5Bc9I+cwOq1E8kWnKZA6E1trR68EZOfs&#10;GFLzdIZ1dNH++/j5rBOob5ma2iUvergv8Pn6yus7ERhLlfoX1B4BsoJabGyHkjYKMgtacYmMWjw3&#10;uRO/+XAUanEYqcXB+V0Esqwh2PAQyPqHtwyLpo4WVR0KxrwJLt0tCGR/m4HT1hUw1ynE6lnZ2Lwj&#10;Ha/+LRmvf5+Ly5ZVCI6qRZBNIX6YlYpX/57KB1UGZv0iHSdMK6B7LQ8rlxTAmOeEhZTj4vZM/ONv&#10;Kfx8Cn48Xgpr1jMMCqmCxc1s/J2fFd/76vuZ2K5TDpOLOXj1/4nHv/17ClZdKYNjOIF0YCl2fJYm&#10;ff7DOXnQ5WuhYRW4qpSDDTuKYRvHa/EuYYWAHJzUKocTQfXaFdn44bNUfDIvH+aBFbh1MBOvSdeQ&#10;ih/2F8OC/fQl6H3aeMw0oDo8Aj480i7ec/WrRv40ohbftw3D//v5Sfztq9X4+OOPFQfH4J1P5+I/&#10;vruEv3yzddqPx9+/WoX/+F4Zb36xeNr35XH2+ebnP0h9fNls+LWv1+MX31/B3z/+Hu++/yHeevf9&#10;GXu8+8FH+M17i/Bv72/A26RUvUy+6sOPP8Vv5h7H7+ay7MpHM9NH/3nWLvzyu/N4/9NZM3Ju//rh&#10;9/if72/EPz6aMyP79/Zn8+iLLuPVrzfOyP598MkX+PW3p/CH2ftnZP+EP/3j7L349Xdn8f4nX87Y&#10;Psrz3Hj1q3X4169OwdQ15gXBWGAkkBWqxULsSZQpD6HQU2R+ByIlsSeqFj8i9kRqcRgTaUcDsgGj&#10;AFl3RjADWDsuNb8CKbmyQ/w7KLoKnoyyDgLZszYVML6Rhd/+10TMPVYMA7U8zHo9BR9sKIZndhXO&#10;fp+Cd2fl4sydMhzdkIr/+N+prLFXgTsEje++mgOjzCrcPZCJz97KxK5bZdC+mYOvX8/EMf0KuPqU&#10;YN0/kjF7byn0tAqx5vMk/OKrPOjYFWPFGyn4bFEe7nqTmsz6mmdWpmHhtiKoqBdj07xUvLe5GF5R&#10;5Tg6Lw2fzcmHRUodwjwL8f2v07DpWhkcbPLwzv9OxDdbi3HPqhzaN3Lx/Wvp2HGXQJn//mJuJjar&#10;lcN3gLrsRUCbmMUxyHs4HoPjMlP+ir75hYvasY+C16HgdroBWVufBPznt/dg72UDhISEKA6OgaGV&#10;K/6fT46wjqvmtB+PA8qGpEkfwNV71tO+L4+zz5v3baQ+vmw2vPW0Dv7rR4dw/o4FnDz8YeHgOWMP&#10;Z68gfLvhNP7l1cXQN7ObsbY8mo37+gfiL4vO461llxEcHDwj+z5vpyr+55fHYe3oOSP7t/eMGv75&#10;t/NxWU1/RvZPy8RJ8kUbT2jPyP65e/lLEdlP1l6bkf0TfuerTTfxi9kn4eTuM2P7KM8adwufr//5&#10;3X3wCH1xbLZHgaybVH4np47ldzKbEJrdjNCB8ju/eqT8zgCQDWFENjC3E3mMyGqbyMSeRgJZEWH0&#10;C69Eflkd2ju7HxwdXd2IT20kRZdgZyAiK4Cs0Y1svPHrdBx3rENyQjmOzEvHlz8VwdmrEJ9+kI71&#10;t8oRmsbC8raFmPubdBwxroD60Sx88l4eLIMIVr9PwyeMmvokE2xGVsOW32nrRREnqhvbEGSa2lXB&#10;zb8Cyjsz8dGbOdBhBHfflxn4aXcJ3NIZjbUrwOxfpWILgadjYCXUTmfh3d9kQcWLAPcnRoEXFMCS&#10;3x3qWYQf/pKO7TeFumw+Pv1FKnbqVyM8vQb6ytn4/A/pOGRE2rF7BQysKmDlSZBMISsxHoI23djS&#10;hY4h4zF0bGbKv3OZv+MbxrznAbr2aNHZ6QZk3QeoxXdYFkfRZCOQXVIvUYv33bCf9kNyjxH3V17b&#10;xlx91sKcoc03Okfq48tmw5d1vZnDsxN2QZloJvW2rLF3xh6trPWy7pimRC1OzyuboZb8+G79bcnl&#10;GU0tXnfaRKIWV9SRQzcDm4YJ8+3+11dwDYybgb0D4jLLJV90VstjRvaPaeoSkJ27U3NG9k90apBa&#10;3EwataIBl8TzldTioEmkFts4uEJFyxRp5Z3wSGDaaTLTPlPrMCu+Db987/MR5XdGRGTzWLPnIZBt&#10;JX22Rjo8SOn1JqW3oKIG9U1d8AmuZY5q3YPDm//3DqklkC0gtTgTZ20qYXA9Fx//JQd3eF5EWDkO&#10;L8jAdytLYGGSh7+/l4EdWpUISqiFm3sxlv0uHUeNKwlks/HZh/kwcirGvM9T8fWxMvjH1zK6Sgpw&#10;XB0CRT5sYBWMVXLxyR9S8Me/JuM3/5GI1z7Jg35AOZQ+y8CPO0rgxEirn00BPvt5Ev7P75Lw+z+n&#10;4A9/TsbbX+binlclTi3JxOxFhbBOqUeYN3N0/8rruVkOO6sCfPkbXr8DwWpYLTni1dC7modPfp+M&#10;P/w+Ee/8mA81J9F32biIY+g4zMR/+4bUoZGrxdxSAeCFGvTDvg+Ogfjr6lczrajFL6vi65MctUK1&#10;eHo9xl5WG57K5XcmWvVYoVqsUC2eXl5p+NUqyu9M59kD6hrbXhqxp4pa8lgVDVNBtdja3hk3NA2R&#10;UNgMh/AiuEaXwDW2DF/HteI/3v3sMUA2jxFZ5sg+DcgWVxPIUn3CxUdGNR08ZED3yUD20PwMzFlW&#10;TMBTjC/eS8fqaxUIzaiXwO/XpPYeGQCyn7ybD6uQMmwk/ffjzSXwTmlAZHQ1zA0ZhXWpgrV6Dt78&#10;FSO4VgS3UVW4uCEdH76TBz2qFu/4OB2LdpYyIlsPf6ohz6WI1I77lfBmzq2rcwW0dPnvyAqcWMzo&#10;8FwC2cxGxLoXYe7v07GZEeJBIHveidFWlvFxsK+AHhWYXSLqEeNchK8Inj9VKoULAbjPAJB19yel&#10;eshYzLR/u7KsTmNzDzcxFEB2pvs4BZCdXjOsALKK8jvTy2Llu1pFHVn5xmsqnq0AslNxVsZ+TQog&#10;O/axmilnTgUga2XnhKtqeoihcJNVYDbsg3NhF8pAaWwLfvHO44DsgNjT04BsUZUMyLpR2GdoNE78&#10;WwKyZvn46H9l4KR1Jf7/7P11fB1XmqAB935/7Dffzs7uzO7M7ExPd6dnprunIR1mBidxHHDicGJm&#10;ZmZmlmVJlmTZsoWWZIFtMTMzMzMzPt9bV1e2JMu2riK4knXyq1/kW1WnDtWp85yXjA+n89xv0jgb&#10;VElIUBFrPkji7U9zsMss49gPAqlvp7N6fz7r5yby//5nPOuulXB+fSrP/zGDKynlGG9L5Z1nk5m1&#10;s4BjO1N5/a9JrDhTjOX5DP7wLwn8cCCPffuy+OhPkfz7C2lc8Chl68fiPOr5VLZfE9VfkR4eXpTI&#10;Jz9ks+dYLmtmpjBVnm+ZUI7h1hRe+l0iP+wq4NC2FH73t/EqVWdbyyxe/adkdtqX4SPwbLwnjTef&#10;Tmb2oQLO7kjj1aeS+P5gEXci7oFs/3aYaP9WQF0B2ayiSZCdKBPVg+oxCbLjq4cnQfbng2xaYR3Z&#10;5c2U1rRSKtpGheUNZBbWkKaKTVtHjnj2L5HfS6qbyFbHq00rqCWzpFHUmdvknjaVWmhWUa36HuW+&#10;7kPJI7O0iWLJu0TJv6aZvNI60uX+wUpuJyWykxLZ8TUrTUpkx3N/9S/7JMhOpN4cXF20AWQtbzhw&#10;+IwhIcllXHdPwsozCQuvZN4Nr+WXz78xsES220a29a5E9rTeHXyCG0SlV+KxyqHAmbuoFveArCJ1&#10;7DnX838FZF3s81n6dRbnRXJqaZTLgh9zMAmowD+ghBPrM1mxpQC7KLF5Fenphu9SeOHFBD7bmM3q&#10;GZmcu1nKlTPZLJyby/VQUUcOlns2pPGKXPP8S4nMEoB0EDVlT/EkvG+egOhL4rzpkzQWb89m2xp5&#10;pmslVjpZfPZaPNM3iYdj30p8RaV5w8fJPP9iIm9+loGOq4T8UcIC3Spkw9xkXpS8p6zMZOk32Zy9&#10;UoK9Qz5LlPLfkfqJh+NAxbZWAFa57jmRIs/ZI96Qg0WlWmLm9q//RP23Im3vAVlFvVwZCwPV9bYA&#10;b1ZuNY0NtZhctaRUpPfanB4KAXViDx6aTVHrGNSgq5HU+HxSZQHcbbHRRXNRNk6B2ZSIvcpIJq0B&#10;2ZoCbrqGiYlBOK5iGzEUp/jnzL1VMVZvesWOZJP9/LybCsSbQfKQ8hkpkO2ol/BpztL+jqG4JJYj&#10;EW7UqYWU6ATM5HebiHL1+Ow+1VQpmiq3QrnqFIZneg1iutovddJQIP4PnMO5ficcc+dIbDyjuROV&#10;T169ZtUfLtXitKJ68ktqiYmK56yZDyeuBXEjvIg0AdssgdDsinrCAyK5YOaHwa1M4svqJWZtLVnl&#10;jaRn5mF700/u8cXYL5f4wgZyinsDah1ZxdXEJaRhKqGgTiv5W0bgKPY+GaWSjxp2HwW0owqynVVE&#10;lWVR2DHARNNRSWiJLwZZzhhku2KQ6411oT/uNbV0SZyc6rooTLJvY1maQrkSN6d7VJBUlkyMfBOG&#10;Yn02VhLZirwsbGWMm96OILig+f7B2SUbGBkpmN4Kw0wZyy5R3PSOwSWuBNn30Cj1xJHNzB+972V7&#10;bTHOyvvtFIqr+AK59373K3prJd7u4Zg6huAYWUC1RjXrvnhoElmxFw6U+N95YuvWk9ok9JTpJbhk&#10;DN4pDymJxOO1uSo2cnKtrQt3J6IOiS3pbwlGJhIwPf/e/S2l4BAKjUP7uAZEZ6riyG7XcRxC6wzX&#10;LSJoiIzhuvSTVVA2ub2GbHNJAW6uIVy9HYVf/gBj+RFFGHOQrRP7SL9Irsh3xfxOBBbuMdwKSiai&#10;qLu/6kpysZdxbCoedv1yGhCXAhqnnjiyo61aXN+YilWWEwZ5MaS3PqrkXVQ15BJZXcbdXmzNw7nQ&#10;DaMcX+Kae+7vpKYxD/+yHHq9PRq1iVaArI0CskaEJJVxzS1B+l3WHe6JvBtWy78+N4Igq4IbgVlf&#10;iQXrKaDnLgCr/O2ugLAcniFicyqHmwJCYlPrEy6OliIq8VN+V+4Rx0nuAo++YWppp9zjJeeUa5TD&#10;N1iJ9doNUd5h3b8FyH2+yv2iOuyhPFPu9xdbWr+ea3s9x1/9DFfl+VJOH3Ue/nK/qswSW1ax9e0p&#10;v3Kdi+SplFv1LMlXeZZSn4kKrQPV6/ED2TZSrY14ZaYeawKHOhVoNG/0vbg9k32rTdl7O1e9wOii&#10;Lj6QpZsNWSmbBSOZtAFkm8uzxcnaJd7dZs68Hcb8uNGCsxImS8P1IeMDZGURtfhT8aaxaUjdOhIg&#10;29Igm40XTPhknTnzd+jw8dorHJPNuxZBkexgZ75fos83W68zc+cNdOK734+m6kyunDBm2gYz5m87&#10;w4cbrNCPre7XZx1UxAax8rAFiw9asuqIKe9/sZ3frr4lH13Nqj88ICuS2NIaYgODWLdBhzc2y3hb&#10;o8vnW+zRDS8np6qV2IggFm/UZcZqQ96frc92iVWeW9ZCTn4BBjqXmTL3Aj9t1+GVhSYcuJ1PWlmj&#10;SHPVMFvUQHFRMXbmFjz7kx5zd13l6z1O6ElIuMyKBq0E2YpCPV64cwSz5gHQpi2H66l6fB18mK/D&#10;TjE7cAW/sPmer3KyaWzNRj94Ha/4bOA1v/1sLxZXk5Ja62+zJug0Z0uLB9jYeHSfjz7IymJRFpXH&#10;dxvy2ZbrzN90gg92OeOQ09gXxDubSA3wZP4+c5YetGL1IWOe/2gbzx0OJE3DTZnRBtmW+nxsxIPw&#10;J+vl/d5+no/XmXJC1jX9e7xDNi68r1zj8zWWzN9lwPRV+mx2LdJ4cTwkkA04Dv/4NtxI7B4kbblw&#10;4Bt49SuY/i48K3Omc8YAA0hgVXc+vCLnv54BL/wRDgXLdbKz4msAb70AH74sgZkPgPSpKt1aAtNO&#10;ijGopl+Y7tvHHGQ7u8gIdeOn+eeYvduYT1dcYJFJGsqU2lWRw5kDF/lstRHzdp7nrfW38Mhv0Qj2&#10;xhxky9LE6c8N5u41Z/lhKxauPMw/TjvP6cQWGmTT7OJBQz7dJN+dLSf5cKs9Zil1Gs81ow+yXdQ2&#10;hXMgZDNPee3l64B9fJ8qc0fb3R3A+8d2ayRr3dfyYZQ3JaqzjUSknORdn81M9V7K+4kxlCi3d0oo&#10;zMT9/BgbjoRdHVLSFpA9clZANrmc6yqQTcRcBbI1/PK510dOIntXMivwpwJO5f89f8u/VX/3kmR2&#10;/1vAttd1vf9W8rt3Tfd1fZ7R+94+z3zItb0g9L7nq/PvXea+Zehb/scFZp0F6B8riWxTDidWX2Sb&#10;nhXv7w1XfRBGNbVncXSLJUclvnGf/dOGfG4kVI9oUbQBZBuL0rhsHkmqSoTTSZjlDb7e5EHCozYs&#10;+7WM1oNspAVs/AD+f/8BT+4dUr8OO8h2tZLiZcO7C28QpNJGaMVNJCBfHvElvaGCCxv0WHw9Q7Wo&#10;b0xw5evt7qRW1hPmaMH7K2+ToKpFA1YnL/Ld+VDS7xfL3qtnRTxHtpiyWzyhayoLGRaQLRK14WLZ&#10;+PQJ5uiVSMJkDdzZmM+J7YZ8fzKU8IY6Lu+9wOfnI0kobeDO1cu8u9mbyFqJaefuzk8L9NgfUEtj&#10;cyU3Lb3QdckkpqhbxViRsmaUiCpySganzxozx6ZIruukrLaFfG1VLW6VUHeBC/k3p6PYtz5aFSU3&#10;4yQfBN8islPUpqvs+NbzCimiTeKWrMNHkb6ymGzEOVGHHelBlD5kffawgT/qINtagYXOJT7dG6Re&#10;LJZwUjZmFltlUP6Q+ac51Y+1G26gLxs7mlZ1VEG2q4VED3m/F9kSono3W3DRN+Kro97E9eG4Tiri&#10;Xfhg9lXEt6Uqxd20ZPoWO7zrNJuqNALZagn3obMcXvwd/H+ngIsaVlNFuvovH4MoryhzEju/FVjd&#10;x31i/hyR1v7uNYFWNaS6CbC+/AmUyXdz+wpx/20v98szPl0I5gokixfw+V9AuGwoDjGNNci2NxVy&#10;Zt0Zlt7sxpbK5DiuOCRJU7USb23JN5vs8Vb5MKrilnUQHrlN4wtk+/RLA76yyfqTbqZoB9Tjfu0K&#10;H27yJFt1TTWX9p9ntnE8BRp+UEYfZBsJyjzH2556eCsf0/ZoVoQcYU9uttSqX+qsJ7rAkrmhq/kX&#10;62V8lxCISpzRmcA2n8OcLC6hvcGDKd6X8G5rpqImkE1h5/F59BT+wBGvDSCr2Mgek83iiIwarMVG&#10;1tY3TWxl01US2V++MEiJ7BlxJe4bIh8lFSx2ew32CCi7q1qscu6kPjf5/+42mqiHi/R9rdpG1l1E&#10;J8pYGKiud7wrJoRqcV2sC5/v8MQ/MYnju0y4mNqzV91AbFAKt0R90sjWkeVHbDknIZ+kabpTbTZ6&#10;521YoefGeedYAryjiVV99JsI9fBh8yEr1pz2wFutH9yQn4GFXTKiMKW6JjEoDjv/Yto78zmpBtnu&#10;tUUNLia3WH/8FhcdsuRz1J3K0lPw8g7hmn0Q2w9bstEpk5qaQmyvOLHypBPnREuhJ9XkJXP+iEjC&#10;DrvjJDG5HpS0AWT7lq2B26bmzD0SSsFEA1mLg7BvMxzdDs/LgmsIafhBto2S1BSsxPyjp7kTb1mx&#10;dLcr4cUFHNlgyyXxIq+krtZ0jiy6hkW6qOAmpWKnls4q58Kvm8hY8yHiQRFFWqq4YWDMjH0BGver&#10;kv+wgKzKhlXUf8uaKapuoaC6k8qSNHbvNGKpQTyJJUlsWHKVw7KhlFHbSGyoH/PnW2GRW4LdFVvm&#10;bPEmSF7QmroOqpo6KBE15IyCGrXtq2J320h0eAy791zmQnwrtY1tFFUoEtueawZnJzs6qsVdpKRd&#10;Zm7MYd5x0+NWywOVTVV931bnzMcemzlaUq36d3GFDd96mZDcKeZISeeZFhtFRYMnO6MvY1718Lwe&#10;NuxHHWTbaomKTME1s0FdLAn9cPK8OIxMIu9ButF1+Zzef5EFBokaSyuVh4wuyLZSnJKKdXTlXeBO&#10;cLBg6a47+Pb5LIgZQE4aFuJMs+cVzg91Yc3a68iejEZJI5BN9BJIFQnplcMgIW2w7d4aI1MA9OWP&#10;QASzyuYmButF4irhYPr3SV4QOEXJ51R9Iv2a3CdSWHHqyS4FZG/K/QKwCsjaZIuqsTxju/xWPxTF&#10;9+6ijTXI1uWFsmqBLd73gUsZJgfM2WOZrRG49u/cMZfI9ipQYcRtPllkhovyCepsJCk2Bafknp2V&#10;Dnz19FhyJpxkDYXrow+yYoaZpM/34V5qQUkddhFH2ZAY1L1X0yu1t4oz2RRdtqWbszlMh6UxPhSr&#10;XoNEtgvInhCtn7Z6d6b4XMG9sRCPtMOsSC/ReEOt9zO1AWRv2DlxSteUuNxGHILFa3Fwjph1isPd&#10;8Dp+9SBnT/1tZCdBduKCqabA/XiBbDU3j5iw9nYBbe3tRFpf4TO9VLXaVQVWYnz+8uzL7HcMRuei&#10;Ma8vtcVaXrR22b+3OmbArGO+XLDxYuW6g+Ld2oxbMsem+zqydIsFO0x9uXjuCl/u8yVEnL4UR3jw&#10;1VwH5NMrqQqbswJsx2PkWcWc2WLFMXdlT7WNSCdLgVhPLlz1YMPWy2xyLVB9mDK9HPnyh2PMuRiM&#10;icUtvl9lyKxdDly08eeEqI69seqWCiQaRMJprGPKpks+nJNn/HDgFvaZAxOG9oBsB2Wp4Wxcpyeq&#10;njcwz9PwyyTto/US2Ur1Ytn3LDynJRLZ/quYxgLZANFnrn4yVS3lXBA12002+SoJalWQHR/9dI7T&#10;cf0WgTXp7NupzyqzDKofsD6sz45i705DjkQODXKGC2RV9qmiApxfLLb/t935YfZJpu1zxjq9mbLM&#10;CBYvMueYbx4ZdQKl0YGsWHidqxHi90Hflu/23OaMqRXT1xqxzSaFqMJWcu/ayIq0t7KGkJAgls++&#10;wI+Hr/KVqHBut4wnokyuU0ttH2Ufq5wfDZBtrXFhXbQ9fqVOzPG5hF3zw2KadhKevIOPI12Iae/e&#10;7mhpzeBi8Fpe9Bb1Yv8jnCqX72e6tEtqkMjnh55GHWT7F7UokiVrDDnsWUrTA0St5eEerNplialE&#10;fhhKGlWQ7V9A0fI5c0if+QLh5Q+TYrVXc0MktzNETVfTqVgjkJUNo+4VeDS8KbBpFd9d4i6ZJwLO&#10;CfV/Dp+LyvBWI/kAPsrsR74ZBj/CO7JRqEwzgXLP28/D+wK2807I/SLtXT4PQlVYMOQ0tiDbRaWM&#10;vxmb3bB2uSUq4FdYbxIk9pJSneY0Dhx1ZLexB6cvWfDTbgtM4xs1BhytAdmuOhxPnWe+Rd7Ac0p5&#10;Ahs36rNNQnfWa7jpPfog20Rw1jk+9TEgWBnvLeEs9/6Bd8X0Jq9f2Ts628V8W3k5ZVM/4QKzotUg&#10;K4M6KvUU73hvYIrXMj5NSSC5KpB1YQaEaFj//oNfG0DWxv425y6ZkVLShqv4lXCPLpH/lzFFwu/8&#10;+sX74si2EpjbwSTIToLrgwD3sQLZojBmrrfHKbf7q16V4sPsZWY4qL511WI7aMjHO70V5ST5uKay&#10;drEZurHiyTvDW2yJZCGo1guJsr3MRwK5vtX1WB0yYbVxilpNOJUN8y+jH1dBbow/81c5E6Z6UjWO&#10;sjheqZMg1xWpQPa4ZyHNLZnsWHKFq3ndq6jCUGdmrrhFjPwz31c+XBsssBHtKCW5yyT/xeEwVG4s&#10;mtI5uF4Pg5QG4u7cYfEOd7qVtMrR32/CJtNU7slr701j2gOyIhEoy8fJyYd9Yk+5WSTR1RouNbQe&#10;ZFX1Ef2+O7Ko0kaQbSrD7qwJMw56E1ypvA/tFMZ4s2K9IdM3XGalrj3L157hSGgv/eHaAhGmGPLN&#10;mWDiax8k5Wgh3tWFpdtdidVQBaxnCAwvyIr0tKiC4IgkrhjeZJ68e7vdCsgSW8nl8n4f9VaDbGQA&#10;ywRsr4ULyJ7V4/cLL7PdPAxTIzM+XmLAGrssEsVBm0q1WJxI5ZVJvHEnez7+zoAt1qEY2nux7ZAD&#10;J26kEV8tKsha4+ypErtEU/SKcqit92GO10VutjzEKUxnOgf897MvP6uXXaXYltbHYpbrhp3YuKeV&#10;OrI+3JjbpZkYJR7jfZ8t7CsU9WoN3+ExBdniZI5uFsgzS6Cg5UErw3rcLtuy+nQwuZrqFKvbYsxA&#10;Vt7vG6cvM0M0J8JU7/cDUkc9vlfN+WLrLZyLNd9Q1Ahke4rQ7IvEXgRrtUS2MQKWzoQ1R0FP5svv&#10;5sB5v4eMJpl7rorU9mUB1aRue206BHyD7cRhlJlIaEXudVHy22YrICu/fSFqzJ//JL9rOEDl8rEG&#10;2Wo/e56br8uKq2FY3/Fm2zYdZhglUlmZzaG953hebP6NPaIxN7zMe2ttscjQDGa1BWQ7yuLZtOw6&#10;lvkDbBhVZnJB7Lh/uhQlJjCaU9zog6woAbTEYxC1h2c81vFlzCXm+S3l+zhPkh/4KpZgHafD7Lsg&#10;qywfCvAo8sY0P4jExlzMo/exNTOHxCIzPvBZxw8Jt4kewv6aNoCsrcMddIwtyKjowiuxGt/EKryT&#10;avkguonfvDwJshNWBVhTSetgr398QLadcNMrvDDjkEhTDfhy/SU+X36cP0w/wcI7ikJvFdbnrFmj&#10;F9dto9CQwvbVNpjElpHgasXbewLIUK/di2N82bZb1H1SxObu2A12u/fs+lZhIc4XDnuKZ9TwABas&#10;ciFc9e2sxsnArh/IFtHalMCyeWd5Z9lFvpDyTFt8ho9X2uEvi6Zcbye2HLulVglrxVVXT77Lmd2A&#10;2pDDxb0X0YsWj6zO9rz5xSk+2XCJL2XH8q2vToi0LEVtA9b3w609INtTrk6iHW4yZ6MbMRp+n7QK&#10;ZHM9xamTOCl59VVYoc8999PyldFGkG2qwOGCPu+uucHNgt6L104KMrLxDE4hMC2OI6uuYJKmBtna&#10;QkyP6fDellt4Vj7EOLahXBZV15hpmq2xbexIgGyG2MpmFteLKnA7Dc3FXNhnzOzjoYRlx7NqiRnH&#10;fES1WCSyMVGBLFtohml4NoZi9/rmAX9CxT1vc2Mll47o8P2pQLxyW8kTL8gqG1lRIU5IycUjIl88&#10;93YKxMm7LxoRi/b64CVS2bw+Ho4frGY80hLZnMJLrI2/TUxLO531LnzneYEbTfUPVEdsqbDinSAj&#10;rGsehKUlGCZfZFlOMAFpxiwIN+Nq7jV+9DPGurZaIzXHMQPZ4lSObzvFx0cCiGt6yMRTkcHhU2Zs&#10;vl2qUb16z7pjArKNFdw8L++3gI1D4UPgtKORgOumfLD0KkbJmm5DdNfygSArgIyRqBErc+IUgcg7&#10;Kr3h7tSiBtkbapCN04Nffq+2kZXzZ5cKpO5Q9tYGSPJxNFsDf3pTnEVlD0ym5Xdg5QYI8oBvZ4tD&#10;KHEEdVDynG448PUP+XWsQbbCz4HXNzjhrt6ZzvO7zYKdNwlOzeXQwcsssMlVa2CXcHbrKXHY9RAv&#10;1QPUU1tANt9bNIDEmVp2Y7/3sSKbi/vO8MFud0IeuHn68G4dC5BVStTWWohXURCuNYlcCj/KpqTA&#10;h2yIDQCyvarVWGbN+zF2hJT7sMP/OIdzndkVfpI1KTGot3IGPba1AWTtHJ3RNbEmu1o2i9JFgp2u&#10;2BW38FFMM0+8/G5/Z0+tBOV2TkpkJ7CN62CB9bGXyDams2vNNQ7fTiRSADQqOY/olGzsLW7w1VY3&#10;klprsT9vyzqDhG471fpktq66gUlcOQXht/lghxcJ6t2vdF8H8YBqg3dhhcRTthDVwyy1Jz2xpxJV&#10;RJ2QMrKi/Zi34g6y1yypFseLN1jWTyLb0pTEmoVXOe6TQXxGEbFSrvjsKpVqTbqnExsPO+KpKozY&#10;cunosdEyDZXbijoJIbVbTzzH1hLp6MT3a524lV5EQkYhUYkibRIPjQOtAbQBZLvaxU3MXQlIJ/Ee&#10;zqzd7EqEhmZMWgWyAobES4iHYPGgmShW0S094hstBNmWGu7om/LVLlcCqnsDaRetvSRTndmBzF3k&#10;gE+z1EWkO5anLvPtER+ixWb0YamtNJdzJ8XmJ2DoSqfDJZFVYDMlp5L4XLHzFW/E5RKK4/KJayw5&#10;GkxQeS4HxNvnFtss0muaCPd05pvFDtzJL8TCwIYf9vkT1tAutqC1WJ2/xPwzAbhnt1JQ1kB2scSK&#10;VWLRKjazxQ3klUveTaWYnr3Ogn0+eBZrC8jW4Bi3mz/fnstffTbynOdC/sHhB37vtw+9ioFFA5lZ&#10;J/gkyoKgB2iF55TeZmuUJUFthVwUByYbMjJlOJRz1GsX+wryHxzqZYBBMxYg21UqDrp2iYTEIIKs&#10;RwggG1Ii2X7ssnjvHqJqgdR51EG2WZz+XBRVd1n4B/V5v/t1gDiGCrW0YsYGB26LHflQ0wNBtkvm&#10;iXwBVWVODIsRpw+9ntEfZCMEZP+0UXHU2p3MxdHTq+JfYKD9Mqst4nNA4DQk5wFFlk49tkoksm5Q&#10;JED7O5H8Kn4rikQ6++8C1N0uYQedxhZkZQs8MYA5q+6onfNJ8SO92bpP1h75FeL935o9Djnqb30t&#10;FofOsV1AVpOZV1tANvCKHj9eT6bPkK3K49JBI346G0Ry4xBVIqSnxwJkFZXhe1/KTA4GHGVLVvJD&#10;+uYhINtZyOXw45ypKCGp4BrTfW6ohnFEmi6zgmzUThgHPaTRFpC9eNVGFZovJKeN8JxWwsRRwUex&#10;LTzxynsDgKwoZftnt/WJI6vYyPqFNUrsWAk3I4cCOR6B95w9dceV7T43eUzsNlBCJdXWS5yyojKV&#10;wy9lLAzU584+FWSP2ziyXSQ7mDNlhxMSualP6ixO4+gBA44HZGJ7/gYrLsR2Sz3rEtmw2IJL8ZUC&#10;XinsWa3HAaHK/Pwc9PYf5vmVN/Fr6SDw6hXm7fPCu6Ca/DAXvlhsg01JIzVlUWxYcIEjIdUU5iax&#10;b915vtVJFLvYQom5bMZBsYVt6arlxklDDrgUiTe6euJ9fNl9LkrlVj3D3Z41+27iptpua+HWGR3W&#10;mKV2f4drMzm9VewXZYFVHB/CfnE0ZZXRIHlkY3zeFSNxKjXQ0mTsQVYc7oR5M3Ork0gKpL0kBp6N&#10;pQu7RRVaU3mAVoHsA78hArJO4tjkzyJdGEIaCWdPaWJ7/dksQ85JyKMSUY0vKqmiRLzttnZVyUaO&#10;DUfEHjRZnPxYi8T2c/042rqaiXa05uN5V7ksanyl1XUUyj2lda2qBVRbk4z1JpH2qdcZVRmR7BaV&#10;TcNuXfchpWEBWZHC5heU4CSOm6bvcOFGWhlxsdHsPm7Pftt0MutbcDQ05p2dt7nhl8aJA+eYKu9e&#10;eqWE5QkIZv1eY3ZLOJK0ED8xPzBilW0aieLYKCWjhOicGnILZK40u8n0rbexSCklLi6WA6fs2WWe&#10;Qkpl070wPY9QMR5ZiWwHDa015DVIPeoLiBeVtCkuhzgraonl7V10dbZRJw6QGno6T8jBJW4rc2Ld&#10;BlCB66KtJY0LCbrMzlKka7VYx5xkSaw7kTU+LPE5h1FV39jDj+r80QbZrvYqHPWM+WiVHQ551ZRV&#10;1lJYWk1FY4dq/LY0NFArc3r3UO4iO9CN9TvMsdcQfnrXe1RBVvFK7uHAp7NkMzVaeb/r7r7fSuSP&#10;9qYmeVfb6JC/y2O9+HamLnu9iymSb09RaRXF1U3cDVf5qM5Tnx+SanGLdzeMWqhjgFfLdu9Xz4k6&#10;caCoCotDqC9E2jpbHDkpHdEkKsO1cih/Z16H38t1RyV+bLFoQeXJOCyUzrkLvIIOcXLfCvFJECn3&#10;dEYKEEtYH4nzjJU43Hv90AOkvA+u7FiDbFdjDTcuiFaFAGt+YTbXTosfjpPhlMqALfC6w+qzTuLg&#10;UdYlYa5MX2qFufj00AT5tANkq7i27yxbbhdTry58V0cd3tev8+FiSywzqyir6v7ulNV3j19N0uiD&#10;bJvYftqzKeQKtxtLScjR57WAU5hWdW8xNMucWy0b+n1lz8VYxJzh+0ivfmF12igsuMrr0Z4Sv7ud&#10;oqpbMtfqYFuTgpFcvyg2QOMwPNoAsjednNG/aku+NEmomPpFKIeY0U0V9+q/fXUSZCfBW8PNh4kP&#10;svLRFBC017HlpFM2Vf0nQbGt8TazZ6WeNybWHhy1SO2212zM4Pje21gmq2NpZoSwbPkF3hNHFNO3&#10;m7BlmwvBMhN1tuVz5cI1Pph7limLjTkjpKwSZnQ04G92hbdEdfiLI2asOeGBkXmaAJtIhURlWF9g&#10;U/n+djSmcXrLJbn/HDN2OnBLbESUnbzsIE+OXPQgSPX4VnzF9ufIrWy1anEeV0+bYpQglemSuLjB&#10;niyYe4Y35umyXmy+su4uxvpO92MPstJeLXX4WZjx4QqJezfXgGUXo8iWRbWmaXyArPSwj6izfS6O&#10;TIaQhh1kWxq4pXdBxskZpq7W55OVF5my8BQLjSNJEWlsU2YYq3Zc5LUFOnx6QB2EvVFUZk+d4ZW5&#10;4q12jR7TVPecZqWlhICQ8Z/paslq8wQkMo1q8V+cFsHhPc74axjGo3fzDAvICkBmljSQlihxCo/r&#10;8erCs7w+8xLrrsUTWdkojpsaBDaT2bdVn7d/PMOU1Q6yYKomWzah8gRwfN0kjujSU7w68yjfng3B&#10;I0u2oMpEa+OKCfMvxxJTIPayqZnonpJFiuT92kwDVl6OEXvERnK0zNnT3bZtFGchQeZ4tXVLGFsb&#10;4zkTe4jDxT3bSBXYxF7gUEbcAGHJZLOz/Dbbw8wlDER3ju0NYWwM28rTbotYnJkqCy3N3uPRBtmW&#10;YtkA3HOUl+Zd4BNlLK/Q5cMl59nlVkyN1CnkxlXWO+SrFSraSPL34eBxf/r7O9PkVR5VkG2uw0FX&#10;h9flW9T7/V5kEqUyiynysWPttSgyq7sItzTm/Xmn+GBlzzxwWiRf3oSqPn6DT0MC2VbRXvlmG9xO&#10;VT9IJhIJKcJTT8HTf5VzIpGtUkvBPXfDjl0i3ZWxZTlXJLd/EJ8D4tTp2WfF8/Ezoi4sdrLpPeWV&#10;Lei9Isnd76R2KiX5ep+ScD+S74vv3AvbM/jqjbGNbHdBW6qy0Nmjx3vzTzB9j71swqgRqFOk6vYO&#10;zFx6mncWnmHLnRLqNHsF0Q6QLcBIpMxXxVSqZ0+ivaKQS4dP8NJcne53Vb47Hyw6w0b7rHuWO4Ps&#10;x9EH2S7aW3Mwjz/Ik+5LeNrrBMeLxYmium/CMg4zL0U8v/ch2XJup5iyMTGk39wrjvZCz6FTWqFa&#10;F3Z1VeKffpYnXefxTsQ18WTcs/E2yMaQy7QGZE1tKZBPjyKJjcxvJ0okOFPjWh8MsgEikfUVr3uK&#10;IziDazYSgFhDiWxAJe4B1SKxqxHJ7eQxLttA+s49oEpAX/qyF+xOfJAVOxlJHQ/bxpMFWHtHp+zK&#10;d6mO7iR/y66n8s+OJrFxy6qkVjXxtBNzx4n565yJ6NE4EzWqlpY2mlv7q12Kumar/N7W0b2LqM67&#10;S/K9KwSRnzvFa12z3N+i9hKqerpSFuX5PaVRle3eZNU3D5GWyHOaxA7uYYqf2gCy3TXoVLWXUl5p&#10;miGl8QGy6j6XsTWUNOwgq7R8R4eMdRmvyrhUxqx63PWUsEM9Fu8N5S55dwa+RyUwkUDvx2/nUNKg&#10;lmOpx+1Q6ttzz3CBrMqWVdSAMwqqSMyuUKntpxYI4KpUg7vPpedXy7lKkvLu/Z6u2NUKjKbkKPdU&#10;kqJAsTh4Un6L9HFli2Uq0dniRKpEyVu5vzvvlF55D8Zj8Wh5Le41a6jmt7tzSnsebrm26Arw353z&#10;ep3v34edXZ0yj/VdKXfKRlpTR/fmm6ZptEFWmX+VsdzWrp6v1eO/VSbnLpnDi6O9OeZWSqv6Zeie&#10;gzWtVd/rRxVk5dEPeleVarRkhXDqVjpZArI984Dq+9QzD8hk3PsbM5iaDwlklRGozIn9Nz4UJ2RN&#10;cvQeTLk34bKVwKogToccIsmiWbaKRbqsOppFlfhuH0m+yiZNnz6T35R8W4bgFUcaYKwlsj190HV3&#10;Xu5HqtKGSh82yYStIcOqstYOkO271lEV7EHvqqyRNK3n6INsT6910NzRQlNn39mxusKO3VnpVPWb&#10;NFXzzX2bgZ0SsrH/JNSpyrdVw43DnlJpB8i6oCcgmycgG5Ij/mtEvTiioOvhEtk+IGsqIGvggl94&#10;k4CNAqiVuAnceASVd8eRrW1HcQDUc06BHxffUpy9cnB0S8XeJQWHyWNctYHSZ07Sd87eudKXZd1A&#10;q+57V+n7u6rFgRI/WAFd9bne/3f2rSQ7r4ZGsRkzuWpJaVk/Hd3BfPVG8ZrhhICm/Bg2yY7gOrt4&#10;nHxCOLLvCvNNkwf0DDyKVdT4UdoDshoX/b4bxg3I/oyqDucY/hnFeOitFVHReOeIeqqmq4uH5Dqc&#10;IKsCVoHQLFE1zirphtHekJmh/j1LAd7easBqJ1HKfZnytwK3yvlg1wDMokpILJS4spJX37y7AVmT&#10;Y2RVix/e653NRUQWiVOrh/juGqlxo+Q76iD7sMoI4OaHRuJbOjQof1DWow2yD6tidWwc3pkVCMcO&#10;WxoayGrw+BhxpBcsvv+HbqaswcPuv1RbQPZnVeIhN2sHyI5U7brzHTuQHbhexcVeuNXXDmj+NbIt&#10;0Z27doCsM3piI5srmluBGc3i7KmJEBG4PtRGthtk28iSoNj6pjc0Alk3gR7foHxCwmIJCQ0jKDhU&#10;DuX/k8f4aYNQVd8FSx96BRXgJtL1SZDVZMroIi/InSV7TPh241U2X40iS5PbteTaSZDVko4YZDHG&#10;A8gOsioaXTbcIKsJWD7q2gyRXnY7e9IMWB90/ViCrEadMgIXaxXIjkD9lCy1CWRHooojDrIjUWgN&#10;8pwEWQ0aS0sv1TaQHetm0gaQVcLvXDC2IqOyC08Ju+Mrh7/Ed1d5LX5lIK/Fok/fG2RVqsUGolo8&#10;SImsi5+oXaWUU9+gqTuWse6uyef3b4Hq2jqiEkpw8ZuUyD6Oo2MSZMdXr0+CbIw4oGkdNmgcLvgc&#10;znwmQfYgr84+qTKlmIhpEmTHd69Oguz47j+l9JMg27cPtQFkbexvc/aSGcnFbdyJFseJMeV4Ccx+&#10;qAq/887AXov7g+xZAVl/AVkPUSFVDsVu0lOtWlwtqsWuolrcc85VQDY+qUxME8ZI/2j8v0daU4Om&#10;5mYi4opxFZDt6V9FlbhHtdhTVIuVsdBzrvf/XR5j1WKt6cCfWZBJkP2ZDTjKt0+C7CTIjvKQG9XH&#10;TUpkR7W5R+RhkxLZEWnWUct0UrV41Jpaax6kDSB746YTpyQMYFx+Ew6hhdwOL8ItroIPohr59UiC&#10;bFvr0Izltab3JgtCozhHeFxA9k5AAr/4yxJ0b4hL/8mkagHFDvC/v7Ca9RImZLynSzdD+MWfF+MW&#10;+jPivGh5I/hEZavq+LiN4aOXPfnFM8txCMhQ2RGViTLQRD2Ur+rcbXr84j8+IT2vTMtH5PAX78mv&#10;D4mX3dPDn7GW5Dhvjxl//8ZGKuompiBAz9yVX/zTuzj7S6zYCZhiM8pUc9G+S64TsHbdfrF+O203&#10;H6+4OCHrp1RqxgYjfvnBdnGQNGGrqFHFjpjI9/WpZfhG3nX3rdH9Q7m4orKKq9es795qZevA0fOX&#10;Cc+oxtJXQl/653ArrIgPIhv49YtvDVYi60JARDOegVWqw0PsYL0kbIji7EmRyLqJFLbnnJt/FfHJ&#10;ZeIVdRJkh9KB2nRPN8iWiEOn6rv9qzh+6pHIegUpkvjuMdH/UKS448nZk5FdEP/7rW28+MkiPvvs&#10;s8lD2uD9T7/jl1P38/S0VeO+PV76ZCH/OvUgb3wye9zX5UHj881PZqnq+LiN4ec/Wcq/fnyQVz78&#10;ng+nfsJ7H3w8YY8PP/6UP7zxLf/nxTm8O/WLCTuWBxrjn3w2nX//eDu/m7Z1wtb7yWlr+dXHe/nw&#10;068nZB2ff+8b/u8Lc3j1gxkTsn7vfvqjzMEHeHbasglZv48/+5InPt7Ff328cULWT5l3/jRtA7/5&#10;eDdTP5uYY1TT9e1z05bw9+9sx+KOxFkepdQfZC1t7Dly5hLBKWVccU3AzCMZG/8s3o+o51cv9APZ&#10;/KpWgvO67rORPSteizUF2faObrdx+2bP5p133uW996fw4UdTeO+dd+Tf77PkoB3Zo9Qok48ZWgv0&#10;gKz7YwCyli6R/M1L65iz6QzXrl2bPKQNjpw15B/e3sanS4+P+/aYv+Usf/f6FjYeuDju6/Kg8bnl&#10;0EVVHR+3MfzD2tP8r7e2snr3eS4YXOGkzqUJe+gamvLOd+v5H3/9lkMnL0zYsTzQGL9sYsofPt/D&#10;U1/vn7D1fn/eEf7f+zs4o2s8Ies4Z/U+/scfZrBu1/j/pgw0RvedvMT/enMr36w+NSH7z8Doqkhk&#10;d/HS9wcmZP2UPn195iF+9dFOdC+ZTNg6arLG/X7tKf7mlQ04+sQPDSSGcFd/kLW4cZNDpw0ITCzm&#10;8p04rrkkYOWTxnsRdfzbC2/2lcjmV7YSNICzpyGBrNpGNsbPD2dnB4y2/cBTv/yOM87O8m9XgmJz&#10;qB9CBSdvGb0WeJxAtke1+IJ1wOg1sJY/SQk9MlFUiw3sgie8arF3ZJaqjo/bGD5y2UOlzmcfkI5E&#10;iqRUwpxO1EOiYN5VLU7LLdXyGWT4izfRVYvn7r6uUi0ur52YGm16ZhNbtTgmvXRCqxYr2rYTXbX4&#10;y/WGKtXipjEK4TT8s+bPy/Gw8n19avmYqhYrEtnDIpENSi7BxCWe666JWPumjzzI9lctLnE5zdev&#10;niCpX5t2tDRQVVlBRVX93dBfXRLIuqWpTR3nWoKSi5pyS0u7OrBxF80NNVRWVFBZ3TCkwOo/r1sf&#10;n7sfJ5B9XB3lPGw0Tzp7Gl/v+uM6hrU5/M5weixW8pr0WjzptXh8zUp9Szvp7Gk89x5MOnsa3/03&#10;lNJrg7MnSxsHlYagSrXYLREzdzXIhg8kkVVUi/NFtTin/W4cWSX8zlAksn1BtpmMm0f44qWDhPdq&#10;yda6EHQWf8qTTz/N0396l63WiTR2dlIReIn5U44RqvKwX8ztfTtZueYmpWJq3pxkw9IvX+epZ5R7&#10;prLnThaNHRPTFf9QBt1w3jMJssPZmuMvr0mQHV99Ngmyk16Lx9eI1ay0k16LNWsvbbx6EmS1sVcG&#10;X6ZJkB18W02UK7UBZBVnT8d0LhORKc6efDKw9cvEMTSPKZEjbCP7aJCtxGn9J3z15X58isspDzzG&#10;G/+1COPEQooCzvHZn7fhq+LTfKzXLuO7mVbUUoP5N58wf50V2c2tNAXq8fWGq8RI7MDJNPgWKC4u&#10;JiEhgbS0tLtHamoqcXFxdHTcc9U2CbKDb9OJeOUkyI6vXp0E2Z8Psmki9cwsaaSgqpnCqhYKyhvI&#10;LKpB+T29sI7ssibV74WVzeSV1HXHrC2oJaO4gbzKFoqqmshVfpffBpLGduct11U+/LoHSXInJbKT&#10;EtnxNStNSmTHc3/1L/skyE6k3hxcXbQBZJXwO6f1lPA7jdiHFojH4nyco0uYooTfefHtfjayaols&#10;oEhk/bLaya4DRSJ7TlyJB0a24BVUrTo8A6vxDqmQD3a312J38VTcc849oJqE5HJa+3gtHkAi2xrB&#10;4W8XsPx4AN0YmsDxtz/kkH0iGb56fPPsLvxVIFuA7cbVzJx3QzC2EddtM5j13W6uu3nj7RdAdq3i&#10;EHwyadICV65c4e///u+Vzue//bf/pjqUv99++20aGsTATJ0UkI2MLxHPxDV9+v6u1+JgxVt195jo&#10;fygOonLypMcaajG5aklpWbkmRRz1a++DgE5ZrOYVEhKVgZ+4HVcOn/AMwtOr1ON11Is46g/ULpDt&#10;oqW+npz8ehQ7QU3TOXNvfvHXZdz0itX01nFz/YiBbEst0VHpeIenEZNfd9cEhC4Bsqx8AiPS8I7I&#10;IDi9hrbODupKCvGJ6H5n/KKyCE3IISa3mtqBIoq01REbnYZXWCaJxY1q8xHNmnz4VIsFVEvqScnI&#10;w8EtWuxwYrkTU0JqSRPZYi+eVV5PXGw6tm4xWHil4JdRS478nlnWQEaOzJPe0VxzTSNYQgRkltX3&#10;A9nuvNOy83Fyl+s8UvFPqyZP8nwQ9A4Es6MLsgLbdWVUiZbUwKmLsoYMPEsicS1LILtX/zY0Z+FV&#10;GklgTRENdxWm2iioLZRN6EZVGA9N09hKZNspK6ymuKb1gWVvq68kXHkXwtNJkDEzFD2xmduv8A9v&#10;biIzf7S+l1201kmkidgMfKXsnlH5ZIqvlIeljqahz8OaSmRrmnLwVsZXaSypLb3joXRRWhOHW0k8&#10;0fX31iz3l7uJ9Kp43OT+EPl+3E1dzeTXJeFeEkVcY/09E7WuBtKqCyh74Jh/+KgNiM7k//PcSrbr&#10;OGo6vIfv+uYqQmNkvg7LIDq3tpf5XRdVRUUEhqXim1I9pHWMVoBsVyOJyTK/hKURlFQ2gK+dLmrK&#10;qimQzcahRND5fI2+yka2uKJ2+Prkbk6yeon0B1cJz+QfBr2/iS0V8psbeEVB1YNKLrNKVQ74eHbn&#10;4REqSqvq8d9SBMHyu6cf1PXMPvL/smKIyRtyXbQBZG3sbwmHmpNS3I5zTBkesXIkVHbHkX1puEBW&#10;CcejhplBg2y1FxtmLmPl5R5PWIWY/vAy282iSHYXSevzBwhWNX0RDlvXM2eOmSCtktoIOrmWTwW6&#10;3njq3/lyjxe5fSa4IffXY3XjpUuX+Nu//VsVwCrHa6+9RlVVVZ82eKxBtjGV7avO8eo8Xb7ebMx3&#10;csxYq89Xa65yMrSM2qGsUsbZCNMqkJWPl5eRKTO2+ZM5hHacBNkhNJrc0t5SjoepGVMXG/L5yhN8&#10;uMkSw/i67kVQTTwrNl5kyhI9vthowmLjRGramkjzdUFxmPHtpsv8tFWPZ6du57n9/iT0Wxe0t1bi&#10;a2nFp0su8dnis3y+2Q7bPM39HgwXyGaKh6jMrHQMTl/m7fmGTF90hHfWW3NWwotlV7SQnBTN+rVn&#10;eH/JOd5ffIpPjgQRmNtEfkkpZtes+GLhGd789hw/6AcTUCy/SxzmHhjNFIjNzMnk0rnLvPaTDh9I&#10;nWfrh+BX0EBBSa1a4juwFLc30I4eyHaRmWfE686nsG5WXGj1T7IornVnY+BWnvXaxNues3g7xo/4&#10;9nba2vO4Er6Ov7gv4Tm/wxwrlx1xSR1N3mwKOsOp4oIhLaLHFGRrEtm6zJA9bgUDbqS11Odjo3tF&#10;1a+fLz/KRzuduJHZcG/TZ5Cv36iDbFcTce72vPLDedFuM+CTbQ6YRvZdB/QtegWWR6/y1fahzcOa&#10;gGxdYzCHQ7fztGp8zeSVCCf8mrohu7DqNjN9VvKm+1peCNDnVvNAu2SNZBQY867bOt7w3spbIaY4&#10;NCr3C+hUerDSbwUvuc2VfO3wFp8sSqoqu8y3ARZ4DzF85FiDbFttMU56Jry+2kjma2XtYoNJSp1s&#10;vnRRnRvJlk16vLdIj882WHMhpoJ2DdcxYw6ybbKpamfLtNX6fLLqEt+sMGa/bxndM0x3aq9MYOM8&#10;QzbZZvKwLY4HvZIjB7ICsa4H4OU3EKkRPPkfcFKMLRWnUs0SE/zyEnj+Tfjjs7DfHJHbDTDt1sD1&#10;NfDEM915fLRcwFeBVImgbiB/P/e05PsEnBVIVnYL2wrhyExYdHOQM9D9l2kDyNo63EHH2JIMmZq8&#10;kmvxS6nBL72eD2OaeOLldwYpkTUUiWyUSGSDRfImh6dAq3doL4msfOh7zrmLhG5QEllZjhrM+IxZ&#10;q2+qB5sH8/5jOid8simI1uWr383FVbUpUcSVeV8xbYEN1VQRecuVKAkRpErxx/n1//4Oo9zew3jI&#10;/fXY3WhkZMTf/M3f8Oqrr1JdXX1f/e+CbKBIZHv1/V2JbIhIZJUNDPW53v9XNjRy8sexRLYhhW0r&#10;rTFOkInjbuok3cWWj1aY4TRaG+ZjOCq1B2Q7qc2K5Nvv9zJ9T9CQwnZNguwQBlJXOxkB9kydZ4aL&#10;6jWow05C20w/5kuSzM3N0bf5UsefuPunjrsPa80OEfi7zhGJO97XCWQnJYnezJllir0CuJ3lXDmg&#10;zw9HQpH9Zo3SsIBskQClaI04WpjxznwLrKQQLWW5HJeQPp8c9cNPVIotjuny4U53PAW20+Ii2H3C&#10;DfucRiK8vPlxlQGHwlooifBk+ioTjnoUklclC2m1SnJeRRW+rrf49AdjTsc2U5eXyJZDV1h1NYX0&#10;8iZRX340xI6Ws6f2plSsc/WY4jyff3U6hf1Ai/r2TA4Er+WTKH9UU2FTAN94rmJrcRHZAhmzvQ2J&#10;bqvCMfEcH0UFiGSkVRYf59ma6k3OUMQkyiMEVv7y1RioFnfV43PTnOfeO85hv5L7IbyziVBHC6Yu&#10;u0moSl2kHIMDF/hOLxJRbtMojTbIdjWUY2N6nQW3RBr00NRBaVoCF69c5dW3j/LlvqHNw4MG2Y4i&#10;DKO38FawA1lKudpiWeKznHnZmVR3VHI+aAXTs2SRLpsmx8M38UlivMpjeZ/UHsFK9zUsyFYW+h0E&#10;ZZ3hnQgvyjrqcUnWYW6ED43taawJPMXOAuWaWgwjdnO6VDQKNeq1exePNcg2FiRy+oKvSJ+VMrUS&#10;eF022Lb6UdjZgN1xQ746EESWAjjpXny76za+eS0aaUeMOcg25WFi4MbN1O7ero92Z/pca1yF42gT&#10;jZnQALbtv8CfXjrLTufcAVnwUV07YiBbcRueehqMk7uL4HsMnn4P8mRCDNKH999B5Q034xx88BW4&#10;iyS1f6pJgcPfCPT2+0q2CxC/+j1YyfkUY3hzl3yuZTJKcYaF3ykYNeSkFSDreIcLl63JqhZhdGoj&#10;AWkNBGQ2C8g2jybINpFquYt3f79dLWVV2rSFRLutzHnvc+Zs38WuOdN469vz+FY0igphAIfe/Dde&#10;+HEXB0T6OuPF9/hcbGSrpTects6SQPA/sX73bnb9+DkfzDMmXNR9JtPQWkBfX5/c3NwBb37cQXb7&#10;Kiv0o8r7qKfU5cdycpcBBhlKkzURHx7GUWN3Tpp6ox9cJI7H5Oe6Yjy8sshXLWLaKEzNwjOsuM+u&#10;4dB6a3Tv0haQ7Wypw09iSH6w1ZQVewMnlkS2Kg9Le28Om7hzytRTdRy/7Mp5+0hiZdLWJA27anFX&#10;K/kxUeh4F93VgEq5Y83yXbcIkCk3yeIaO+ySHzyum0sxPK7PnDNRFN+3899BSVwgS1dY4KYCmxbc&#10;rlkz/1iYWvNm8DUfHpCtJzevFHfnQA44ZpJW3khRUx2OhpeZucuNW2mZ7F5uwkGPYgql7jWNXVTW&#10;tVJaVYLNVVuJ3euGe2WneODP5PCmq6y9EkekqLZlKyBbVE9ecRkulg58vdYDn9pmykQabX3BimV7&#10;vWW90irntQdkSwvtWB55hHXJl/jCQx/HgSSyrZmYZvtgV9MjZi/HJGgJq7KySCpz4DtvUzKkT72S&#10;LzAtOozq5kD2RBthUj50db2xAtmahDhOXzTijdlmXPQuVGQffVNHA4mhkRgEiVRFncKvX2bJMT9E&#10;802jNNog21iQic5xiZfZre72wNTV3kL4DRtWX7Rj+yk7lu0Z2jw8aJBtL8Qh1wuTikp1mRq5Gb6C&#10;+UkxpNQFsszzNHYqlmkhItuEnwKsiO0/x9R78JOHHjZN3XK5ijoP1nnq4NVRy+3Es8yJCpFfC9ge&#10;eILtBYWUV11hbpQXSW0a7j70arWxBtm+HdiGr5UVc/eFUtxRit7uGxxwylHP5UXorriCTmhVH+3W&#10;Rw3WMQfZfgUsi3Nn1oqbBEgXt5cVcF3vGpuu3mLFWmuO2GcOKcTniIFsvjcY3ZHYcGrjqCpRA37j&#10;jyBmmujvFHg9pa5dGnwyF4573d8d6ZLHoo+4bxHUKmEjnxfJ6x15kUus4MUd4l5ItoCMZsGJ/rFi&#10;HtXLfc9rA8jaOTrLJpoNOfL5CMhqI1Q5RKD5UWwrT7z67mhJZNupSvbH0lB2hvq0USORtjqsX7mS&#10;lWuP453f84nooCDImM1rV7L+xHFMrAIIc4oTkJUkO8FWurtZpdyzQYfQSg11IzTrw8f66kmQvYFp&#10;al/llAI/Z75da4Ov2GZnB99hzhIdvjzhyK6DOvz7vKtcTaqjIT2Q72fa4KK6tR4veQG/l13R7HE2&#10;mrQCZMXmMjvMh4OGwQIZLizcFTCxQLYiC2NzZ7acd2T3xVuqY8d5ew6aBxPes4Yb5LgZdpDt/9z2&#10;MoxP6vPTaXGqJPaxd05bs/qABVsMHNh9KYjofiKRmjg/1uy4hm7CQKqpIiORDYpoLzf2n7Fn7Vl7&#10;tl0JxTNn4Gsf1gTDArICnGmKM6fyZrGNEhXjsjaxiUxh1/YL/HA2mtjYMOasv8kxC1e26dqxWscN&#10;u5RWKsoLMbtozQ+7fAmsa5PwOPmc323CSt1IgotbVDa06YUCsuWivXLLni/nmGMlG+1N5Vkc2Xac&#10;D3Z54ZbXJurJ2gOydU1i66w0uKgC/+Spi43YtD4y1Tsy1WMHZwRUa1pTOR2wjo+C9vFBwEF2l1Tg&#10;n2XElmTv7m/4ENOYgGxtERam7lh5hnHqsB3HXfPvB9n+9WnK5dguXZaapIj0T7PKji7IdlGeE8ee&#10;pUasN3Fk08lbGAcUDLj47+oQrZhKZRx0knT7DvN2Dm0eHjTI3temPnwnKsY78/Nk88iFbz0NcW1X&#10;RIsdxBVcY6GvMX7927othMVumzhS1r2uTMw+zDPuB7nR2kVR6U3m+27mx6BNvBxqzp26Uoyij3Gh&#10;7FGS6Yf3p3aAbCfVOeJz5tA1vt9ijkGqUv9KruwzZLl+YrcGZL4/s2afYpdP9bgE2a6aXEwMHZi7&#10;Sp+tPmUqbZ92URuvU0kSqrh8wIqdNzK0C2T7Dx3X9fDMfOkL+SAc3QwzLquvEEr6UaSrO5z63SGs&#10;k3BT1IcFZHethOVrwC5SfY3o3O78Cd77DD5+Dva6i8aq2NvOEyAein51rydrA8jaKiArG8Y5onwb&#10;kNVBaLYcokTRDbLvDQ5kz4tqcZCoFnuLCqlyKPawPr1Uiz1EtbjnnMeAqsWaTeaTV2tHC/SArKeo&#10;Fvfu+7r6drKKysThV6VqLPSc6/1/D7VqccN4dfbUmMaudReZuu4qy49as0qOZfuvMWetCTvdS2Xy&#10;76IgIRHPiB4d42KOiQ3tTtcCijLDWbLMEU/V+q8BfwtHFu4PZmC5t3b09UCl0AaQbW8t4vLp29wR&#10;Ryuxol6yQEBWpWqmYZpULdawwfpf3lGHj4k5M3Y741IgIsn2HA7JIuKbXXacMPfg5GUnDunFkala&#10;XCqpGX/zm6w+7kfaAxbzil2hlaFA7PHbHNR3Ys1BR8zCyx4NCv3KNlwg22OLmlEmjt7yCzA6Zsy0&#10;nXewymqiPMKbT5aeZ9o+O/bqObF642ne3R+AT04xVgY2/LjTB3/xZlVam8fZXSas0osipKQHZMUh&#10;VGk9qemJnDl8iQ+Xm7H0pC3z1p/ii/3OAsTtFJRqD8j2NG9brQvfC8jaPgpk60PY6L+Vr9OjKFXt&#10;KwsoVHpzKMmUcwXxpFZ4sC3cCJuSHOwyDPgp5BgXBewHsmp82CgdfZAVh5dhIZwwjiBLgFZ3uxVH&#10;3fIf7mxObModzl3hq6M+BJdrWkMYXZCV+oW6Mv1LPTZZeHDUyJldp9ywCip+yNq3kbCbt5g/miDb&#10;HMfhoK1MTZTN4PYOWmpu8bWnAc5tylzTLg7oTFngZ0LAffNMDeGZp5nqfYhvI3RYEn6Qqb4bOaeY&#10;AHdWEVTowL7Ea1hWlpCQo8e8aB8SqyLZGnOSn6JNcBnE/k3/8aotIFtbkIahkQMb9lpzwKtAtGba&#10;yYvzZcOWy3y/y4zt+g4sWHmUTS6V96tkP+Ql1BaJbFddIbbWnhyQNdkqs1SJbdI7FXJxrxW7bLQY&#10;ZAN14bXp4KyoCMvmydFN8IWhuhJSm+9/EFgVVeQ+Sb67t/bB/xQ72mN7YI/A75z9cFPtZ6hc1Isv&#10;HISDJ0V1PBV2z4DzcaK2LM/6USD31PW+zqUGuSTQFpDVNbEhS0ycfDPaCcqUQ5ruo5gWnnhlEmQH&#10;2ZWP52WPN8imsnOtMQvPu2PsGMIVOS7fDME2KE8saXpSB8n+PizbZMKsvcZM+eYCx/xLKZkE2eF5&#10;YTraiXK14vCtamXlQeJtZxbtCdZY9VQpjNaCbEkyh8+Z8922q8zdfU11zNpqzNJzbniVaNaMIyaR&#10;FZsyP1MT3ltsyuUU9faugG1cdAYJFWpw7UgV85BrWBWqF+812Zw+Y846u4IHOLzpoCjGk29+MuOm&#10;yp6rEcfzoiK4N4B0zaotYHlb5SnU3PXnh9/JFOlNQX4hJqd0eW3xNXTCqylsFNAM8mDaikusdcqn&#10;tKmTzAh/Zi69wInAgm6Q7S+RvSgS2V4gq0h7c8WTcXJqGgYmnlzwiuTMaUtWH/LgTq52SWR7mr91&#10;MCBbH8xGv4W8HOFC8oCuiGu4nqLLggxfQjPNmBdykQPJZ5kRaMbthjqNPPuONsg2FaZhcs0RmxSF&#10;zos4vdWaU94lDy6zeB11uKDH26tsuFlwnwLyoEb16IJsp3gYLyAwukhtHtBJwBU7Nh0JeYj20CiD&#10;bFM8R4KW8tdgK4Lbukm1rtKBGZ6XHi2RVV1djW++Kxey3TEvuMU23yOY9ZdQtcWzKOIcF0ujsY06&#10;yQ8xpuyIPsJ3Eb4az0XaAbI9Q62L6Ju2fL/ejVhV04l2U2ISpjaB2CUncX6jsTiyq9Ro41BbQLan&#10;hi0Zfvw02xwnZYlwN2kJyFYIRO4Ryeq0abDqPOSqTSCDdMRW9q9wQLwLq1IpHNoAX4ptqyqJRPYH&#10;Adkdt/rNGdKJOdHiqTjm3u/bVsu1PQDc6/LYiyKxFfXiAMnj429FvViA9wtRM9YRL8caJq0AWQdn&#10;sZG1QcLI4p3WRkB6m2j5dIqNrIDsy5Mgq2GXPl6XP9YgK86etq+6wdWUXi77+3S/2G3aO7H84C2M&#10;vOO45e/PqkWXxFlZMcUZYSxa6oSPyhSiiUDLSYnsUN6crrZcjizcx4viMffbzUZMm3+cP39+hNl6&#10;/kT09sE1iMy1FmTF2UpgWAJ2EhbI0TdOddh7xXBHwtHkaKgSNCIg2y4aBdctmbHeBpus2gcu4ltq&#10;E9i58ApXM7pBtiUjlp3HjTkV/SCpVDu5AoczV7lL4DUltRMhseI2iKqtpgGShgtkMyTGa05uAVfO&#10;mPCx1Nc4sYIciQ2bV9pIbmIQs5dZoxNSTK6osKWkxLN3kw4HA0u5ZXFT1I7vcKdMCfuQyh6Jbb7+&#10;eiIxEos2u6juriMnleqyeD8W81tam4rQO2TGwlNhhNY0k6NyCvXoY/S8FksZHwWyArGbRRL7RYIr&#10;yQ/o5uJyN3ZEXce1JZ9LIUfYkKH4HC/jiNcu9hcMQk2317s9uiAri/5gV775fDdviEfubzfr8upX&#10;R3hx7nkOeJZQ09+iqakSp4umfCmLT9eCIYjy1PUcXZDtP3E24WVixVrxxi3ynAekUQTZ5niOBm+X&#10;EBt2hLXcs1ttaPJhiccxNZA2EZRhyPdBdiQ/wsqspNSSr7yvEtLnuk6i0y6yIjWE9MYQyfckds3t&#10;8n76Mt/tmKjVD+Lj0usS7QJZUQP3dmHd+tsE9zf7bUti4yIrrmfUa7SZpG0gW1cWzY6F17nRx5mR&#10;loBskwCqrx1YWICLeBFWfNIGC2C++DEYin3s3SRrzEsCne+KNFWVRMI6VVSCz0qYnocmWQRtXSTS&#10;W5G49k4dItFdPRuJDwe24iX5+RPdZ4+sFdvbHjvcwY9rbQHZ88Y3SBNtCo/kFgkf1YyPAO2H0c38&#10;5uVB2sgqqsXB0a34hNSoDu/gGnxDK1VxZGvq2lWea3vOeQbVkJDSP47s4Btt8krtaYEekPUKqu3T&#10;93UNHSrVYh9xFKCMhZ6+7/1/RR05J79W4tKO0ziyDclsWW7Bxcj+3lbV/SMLs/M79Jl+PlalhlUV&#10;4cp33x1hp08plbVJbF2oy8nIVlrE8ZPJgYt8uj+kn/qL9vTzg0oy5qrFEhoiN72Q8JgM/KMTMTx/&#10;nU+W2WKfXkalhlp7WguywzgMhh9kRR0tzJOfFhijE9sdP7a9VRZ5oj7cVZbMvoMO4gxNVIHlt4rU&#10;YFbs8SamrlssVxjuzebdssDo50SmU+IzdnQpK8ku6vIT2LFenwNhDTSLrfDJrbr8pBOr7E9rlIYF&#10;ZBWHTKUVuNve5NP5lzkaWC72snWk5FSSlCcxZIuruX7GkFkGoQRnVuJvY8uUpTdEAt1CXGAAc9bp&#10;ssWtgkT3W0xda8pZv1IKK8W7cX41qQUSb7a8htCQYHbuvoV1Zgvxfj4iKTFgm0h4C6slDu0gIHa0&#10;vBb3NH5r7R2+dtfhxl3V4i7pu45uL6ddEmIncgfvBVsTqDjHkd9bOttoU/Vtd+pqy+dKsgEz09Lk&#10;nmquRh5jZYJoVLREs9b7BBfKSzUKTzO6INtFU301SXG5BMv8ExAewHIJrbPUIIiokmapp+iIiN1o&#10;p2ooN5Pg6sTXS65zLVOJhdxFm/KeyHlNPXiMLsg2k+buxoKTwSRJeZtbizE1usVBq0yVlK5LeVdV&#10;FeydGgm1dWS2hEFT+TvUMA3aRrarDMeEQ7ztZ8idZmVHWMZXR6tqfHV2lKMftpJ3UxKobYhna8h6&#10;ZqSlq1TVu7qU+aWn3bMwjNTHWOxea1tL0I1cy5vxEb0kkDKeG4LFwdNljCqq6eyUEEveB9EpyyO5&#10;1E4clhnjo6GN89iCrGykRfqx6ICnOD9S+rMGD3sXNuqKXaz4NAiwdOGcVTIF0tcJN6/x/j5PEms0&#10;q+CYg2xhLFv2OXEttVr13cmL8Wf5Pn9S+6wHCriwy4Lt1unaZSPbIGD6joTe2WQvKr7yXokDNVrk&#10;UN6x8KsCma9KDFjR9/MTx0/TxNOwmGyqkmimdU80QsKmIlmdfUksd+QNbZYt4O1bRdrq2+stlNnZ&#10;T1SLV4iUtk3y9hHp7/MbZYEqcLtewvPMF/ViDZM2gKyNhN85Z2SNoCWu4nPDK7ERz+RmPhCQ/fVg&#10;w+8MBWRbWtWeuTRstMnLtacFGprEGVd8idjBPoYgKzay+zbaYqzEWhuoS2TRluDuyswFx3hr0Tm+&#10;13Fht3gzPuxWSE1HG2HXjHl1zjk+3WPCwsNOHD4VztBDUo/NmBhzkO1T7Q6SXNxZfTicAZzSP7KB&#10;JkH2kU10/wUtDWLvd4onvzrGlDUGfLpSYsYuPMUi40jSGhvJdnPi+7VneXOhDp+vdhB1ykZ1KId2&#10;En3c2brbjbB+DuUTnW3YapOMsICsOiU2q7cjn8w+x9uzTvPtQXf8qhXrc83ScIBspkhj09NzOb37&#10;CH+ccZx3lutJTFAd3pp7UuK9huOX20leXhonDl5iytwTvLXgHGtvFpNaKqrIYmNnbWbN1K+P88I3&#10;uiy7HqvyWJwvnojtr15jxbV4Ygsbyc/M4vIZI56be5aX5l5iiUk0MSLt7XYINbhjVCWy4uV1ns8l&#10;HNQg29qYyIV4AdAqAYBqN/EI+yW/dF3F874bJJbsGp712cT+4h4vqOJHodyRteK00b5F6dFOGmp8&#10;WBq0gb+6zuPH5BiJOjGgLvIDO390QbZ/McRGdu9NLgSoPRPLHO9/w4w9HrKRU1PB1UOH+ePXJ/lI&#10;/CR8onpPTrNKQmHkaxhQYXRBtpOm4hwMT+rx+lJ5B+dcYt3VeHKbuuEm09OBLZbRZPVRSpI1gZML&#10;yw8ED8l54WBBtqkulDU+X/H/nFfwnNi1Puu9jmc9V7Mxr1uKX1N/hx/clvK08yreDLUiVG2bX1pq&#10;zYYEK7xV2izybuYa8aL3Kp52X8erYTZE9vFIXIObeNVeEe9DqmooioO3gqu85LWcv4hjqT0FNRqH&#10;4RlbkBU2qi3H3kBi5y4/z9tz9Zh/Opi4eqU/xVlXWgSbd+jy0ryzvL3GDpuM2m4+0iCNOci2NhAp&#10;6tJfrD4nc7AuX266g0tFa79vhoRuOmzLQfusIfk5GjGvxTcFJP/tH+EvEif2eXHI9Kz8/4MvQTSQ&#10;pePEw/Ay+M+n4Xevia2rOGvqWXgaiGrwJW8BWunHPFENXiAwrNz77NtiB+sg/kR7UXyX6DN9Jt6L&#10;b6nD8zRnS0xageKnnhTV4lUSjkdzbRFtANkb9nc4c8mSBFn83YquxS22Fpe4OqZENfHrl94evLOn&#10;wUpkvVQS2QrKJW5euwRHV3bIJo/x1wZt0nfFspMZlVD6eIKsSBga6ltouuu8ZoDZXmC2prKaXFm8&#10;Fctk0tzUTGOLWmLR1kxJWRX5FXVUNrbRIodme58afF1G6FLtAlmRcrSIV8KGobXjJMgOYZDI3N1Y&#10;VydeQusoLK0Wz7rVEiamkmJRhe1en7dJuJnu8V8gsVDvjW9FIiV9Je9E/zHfkOLHAQmLUFyvXkF1&#10;tVEh70lucY28J0N7Q4YDZNNF7VeRnsalFhKaVEhgXB7+sXLE5BKSWk5yQR1Z4rApOb2IwNhcAhKL&#10;SRRvxJkCoBkldaTnVRAu0ju/uGLiRYKbWSLnBFAjvJ1Zdz2JqGyxkZXr0nJLVff7xRcTJ/HPs5V7&#10;Bwmxoy2R7ZLwS7WtTbSopaxd7bnczrHkrMTc7epsprKlkqLmcnIaS8lWHxXijKe7Z2UMdDSKB+Om&#10;XotMWUxL2KGcxjKqNV1BS45jC7IdNMr3oLFVLe2TGMsFkR4cuFNCizgdaqiV96RS3hN5R3rekxIJ&#10;z9SuISiMLsh2zwmdzfUUyDucK+O1Wg2xKgzMDOKwXQoZsnFxL/28eXiwINvV2UK1anxViCp/z/gq&#10;oVRAtLs0ndTL2MtuLKe8F5y2NfhyIk1iPdf2zCWtsmlWJteVUaK2sb1XF+k3iT1aL2ude6mF4qYy&#10;cpqqNXKC1HP/WINs97QsocNKlP6soVw0JnvXt17m89wima+rNdxhUWcy5iCrmloUb/HKd0cCclY0&#10;D7DxKRs0DS00yFpMw9dPVcsRA9kGCUNQKjrQ+eL2Mzu7+8gTlaUemZ/0G3nKb7JZ1rt7gkU12FBU&#10;k3sc+sv70H2/3CuOV/smyUz6vs+Ht0X+nS1gWzm00GdaAbI3b3PawJy4wg4cIiq5E1XJ7egqpkQ2&#10;8qsXBwOypjacNxLV4hhRLQ4VNVI5vEW92Desl2qxeDLufS4oStSpsqvFPqiGrMLJYzy2QY70XYpE&#10;Hw6MFK/Eikp5r76/q1ocJqrFvc71XKP8X1ExH9eqxf2mh8fxn9oFsj+vByZB9ue133DdXSFxl2+L&#10;oUvdUFYYDyjE8ICsIhEVWC1pEKdMvQ+RmAps9qj+Zsr5nDKxmS1tEPOKe1LUjOL67t/l3qxiBU67&#10;7wm644NRaBEJAr0Zcn1GsZJ37+sGJ4ntgd3RlMj2b+7OpgKCCyQOrkrCOvppbEG2X31FOpIXGIyz&#10;hAwc2vbLwO03FiD7oJ6sjorkdlIpFcNYwcGC7FBHV2NVKLdK4knXTNg/1Mfdd59WgOyw1eb+jLQC&#10;ZEewfiMKskMtt8tliR0lnh/HZtpFG0DWWjyln9QzEw/lrdwMK8VJohs4SsSQ9wVkfz0SINsbZrzV&#10;0KvAzuQxztpADa69+7NnE2MSZIc6I42v+yZBdnz11/DbyI5A/UfgYzx8IKsZVA5Kkir2sQrADura&#10;QUhmxxJkR2A0aJSlVoGsUvIRGMvaBLIjUb+RBlmNBtQIXDwJsiPQqKOc5YhJZIdajxGYZzQpilaA&#10;rJ0TJ3SvEZXbjG1wMY6hJdiHlvJ+RMMAEllRNwgRm+DAnHb8siTGmNgWGwxKIntPYtcffCb/PbHa&#10;RtmQmARZTaaB8XvtJMiOr74bFyA7Ak2q1SArXosH68hpMLA7CbIHeXX2STFXGuPV3QiMYyVLrQLZ&#10;EajjJMiOQKOOYpaTEtlRbGwteZRWgWx2E7aBxTj0BtkXBlAtDhG168Dcjrsgqy8gq2PkRkhMm3gq&#10;rlUdPiG1+IlaabfX4g68grt/nzwmfhsofd8Dsr5hirfqgeusOIjKHc9ei7VkEhnLYkyC7Fi2vubP&#10;ngTZnx9HdjAwOZbXTILsJMhqPjNozx2TIKs9fTGUkkyC7FBabXzfow0ga2XrxPELpkRmN2ITJCAb&#10;UoqDqBgPLJGtEonsJMhOAvlDNiUmKsg6ByTwi78s4aJN0PiedYax9Iot339/YTUbTotnvHGejBzC&#10;+MWfF+MZkT3Oa/Lg4vuJYyKljo/bGD52xYtfPL0Mp+AsVQgOCf06YQ/FXHGehP36xX98Iv4nxHnI&#10;Y5ae/PoQr889PWFrPX+vOX//xkaqG8fIyHOEW9bA0p1f/NO7uAVJrMwJmBKyK1Vz0QEj8To7QdNv&#10;p+1m2kq9CVo7mLHBiH+dsk31LZlMcFT5vj61DL/IoQTcGloLVlRWcfWa9d2brVWqxdeJzmvBTlSK&#10;ncLLuRVZ8WAbWQVkg0Qi658tAcFFtVglkTWelMhOSpvvSeMnokT2ikMIf/f6Ft77bj1LliyZPKQN&#10;vpu7gn/5cC8vf7Vp3LfH+9+v45+n7BXP9GvGfV0eND4/n7laVcfHbQy/9e0G/lnG6dTvljFr7kK+&#10;nzlvwh6z5y3iqSmz+d/Pz+KbmQsn7FgeaIwvXLSU//xkJ//12Q4WL56Yc/TzX27h3z7aw8z5yydk&#10;374zfT5//8xPTPt2wYSs39dzVvHPH+zljW82Tsj6zV24lCc+3sWTn2+bkPVT5p2npm/lNx/vZs7C&#10;ZRO2jpqscd/8ZgP/662tWLtGD41Kh3DX/SCrOHsyJ6agDXuB2NuR4rk4tkbttfid+8PvPBBkY0W1&#10;OExgRg4fkdj5hfdSLVbUS9XnJv8/sdtC6fu7IBuueKseuL6KunmuODppaKjF5KolpWUSyViL07Vb&#10;YfyPVzfyxaK9HDhwYPKQNli9ZT//9P4u3p21Z9y3x4wle/mHd3YyZ/W+cV+XB43PeWv2qer4uI3h&#10;T+bv4f+8t4sfl+1ky469rNu8c8IeW3fu46XPlvJ3z/zIyg07JuxYHmiM79l7gN99uos/f7Gb/fsn&#10;5hz92ve7+dcPdrFx+/4J2befz17L3/3lO2Yu3TQh67ds436Zi3by0dzx/80c6B3csfsAv522i2e/&#10;2j0h+0+p8wvf7ObXU3exddfEfAc1Xd9Ok+/r376+GTsPiVE7Suk+kLVXwu9YEF/UiVN0Da4xtbgm&#10;NPJBdDO/fvlRICuBsPWvqSWykyA7CevqTYyJCLKTqsX3z1A5EmJkoqgWG9qHqtRuPcKzRmkqHv3H&#10;+EbnPNaqxY5BWarwexJacMIeStTAedu7VYszCypGf5CN8RMnumrxvD1mKtXiqoZhjHkzxn3W+/H6&#10;Fm4q1WLXwDgtKtXwFSU+q0KlWrzf0G34MtWynBTV4o9XXNSyUg1fcRTV4l9+sJ3WielPTuOGuqda&#10;nK7xvUO9oT/I2gjInjW0JEmiEDnHNeCZ0IBXcrMKZH/z8ruPkMjeBVl3QuPEk3F4nerwDZP/R0hA&#10;YrWzJ+/Q7t8nj4nfBkrf94CsX4QST3jgOnuHSODtcSSRfVwd5Txsopl09jTUaXhs7ntcx7BWey0e&#10;REgdTZxHTTp7mnT2NDazy/A8ddLZ0/C041jlMunsaaxafuyeqw3Onmwd7nDe2JpUUez0SGrGN0WO&#10;9HY+jGnhiZffGyrI1qtANq+0nOradiZBduIDbO9NjNp6Cc1UXCZjYBJkx256GfknT4LsyLfxcD5h&#10;EmQnvRYP53jStry0Lo7sCDTQZPidEWjUUcxyMo7sKDb2CD1K6+LIjlA9B5utVoCsozMXTG6QWQ3e&#10;aa0EZLQRmN3FRwKyv3lliCDrIxLYsNgGahsaSc4pxyesRqSxk8fj0Aa+0tepeRXU1DdKSKZ6sZGd&#10;lMgOdkIYb9dNguz46rFJkB0ekM0obiC3vJE8OXJL63vFga0jWzx5K7/3PpcmUtfMknv35JT0vqeW&#10;PhJXiSvbk0dOSV3fc4OQ3k5KZCclsuNrVupb2kmJ7HjuPfEGX9MoNrK7+XCpzviuyENKPwmyfRtH&#10;W0BW18SGrBpUktggAdlgNcg+MViQvWDsTpioFvuL+nDP4ScqpXHJjVTUNJCWX0r65PHYtIEymcUk&#10;NUos4XvjoffYUP72Ge+qxV3t1NbUkpNfTnpeGRlypOeWywK3iZ8XGKGTxrpGahra0HYrKG0B2a72&#10;FsqKK6T9S2UTpZLi2jY0NV85Z+7NL/66jJteo+ewYLS/9CMNsh2tLVTXtXaP2/ZmiksqSM3tfjcy&#10;JBRMQVkNZWrbvvbmRgoLlHdH+iy/mqqmB4z2tkay88tIkw1RpV+HkoZTtTiruF41zvwjMnEPzyYo&#10;rZJ0AdusIgHSgkqiEvLwisjCQ8I4+SaUklwoYCpAmppdIpu5co/8HpJRjQLDmf3ANKO4Tn6rJio2&#10;C7fwPCJlezmzVDOYHX6Q7aK1vYmq1uZe81EbJU1FJNflkdJQhUQzemBqbC0nVa5LbqigoddL2dZe&#10;SZr8ntVc2yuMRSe1zTVUtrdq/P4qBRgziWxHK6VFZTLWyykUbaRHpdamZtX8PpTvxNhJZGUcNLVQ&#10;0/N+D1jJNooL5V1V2qFGsUbXPGkMsjXFkJwMKWKf1z8kUWFa9+9lDxuh0l/Zcp2SR35VrwLLXFMm&#10;/hJS5Fx1073fu6ReMqfRPpTeA62QyHY0iVlX95xaUDVQ23RQV9NEY1unxu+hVoGsrNGqq5tpUc07&#10;nTTUVKu+R6r1Wn4leSVVFMr5Vg27cmRBtpXCxkLV3JrWWN0nxE9Hh2yIKnNpXQkVHQ8pdJdssNbn&#10;y3X55Mm8fTfJ7wWNBaTUl1DT6/Z2GQ+lzfUq/xFDSdoAsnaOLly8YkuORNLxz2wjKLOV4JxOPooV&#10;1eKfA7IKrHiLt+K4lEYaZJEyeTw+baBArBJPtj+89v73uAfZpgz2b77Aq7PO8vEqPT5ddZGPFuvw&#10;xQZrrmU0/owYY1XcOGHBvusplA5lVhnFe7QDZDsoj/PmU+mHqcvO885KMw67Fmq8SJwE2Z85cDpK&#10;MT1qwTKdGGSZB+WpHD5hzNuLdfl0tQGfLTrG778+zRb/WgU5CLtzkze+O83UFdJnGxywjFd+751k&#10;4VxXistlU15ecoH35p/j+0PueFS0aLy4Gi6QzRCpak5eLmYG13lnpg7vzT7ElB2OXI6q75bAJoYw&#10;W+rzxpwzUm99fjgbToQioc1Jx+DsFd5U3XOQqfvdsY6vR5G4ZvTAbJH8u7QGL3cPZi8+zotfn+O7&#10;M/74lDWRr0DyIKSxyjXDDrJdJVjGHOeHGF/EjwZ0SRsUmvOB31qe9VjFC5672F1cRMN9w6eL+qZQ&#10;9ofu4M9uK3jaZTXLs1Oo6Oqis6OEG9Gb+YPrPJ4NOImBLCZVWbeGsCv4PKeK8oa0qBoTkG1rJtD+&#10;Jt/MPck70m/v7XbHW2IZPnATsiWHs9uus8ksFREeaJzGDGQ7K7E9b85y3VgGii/Q1dVEqs9tvlmo&#10;y3tzzzB9qz1ORQ9phwfUXCOQLQ+ABVPh2efhL7+GDeYCnerNrowb8OF/ye9/gen7oX6gHpFx53cS&#10;nn8RnntG8vkGQtWxlxNvwmd/hSf/AKslJmqVeoMi7Di8f1Dmt15wq0EvjjXIdjRVEWRhzutLpZ8W&#10;nOPrnU7YF/bepJLKlESxdrklV1JqNP6OahPIVkV5ynzshI9CaF31hDrY8s4SXT5Zpc8Xa87zzOd7&#10;eO9sBJn3T14P7dERA1kpY2aefCd81vKcx2pe9NrH4bJK1UZha3s2NxKP8IzMpc+7LOHzOFdi2u/f&#10;2O3oLCcg/Swvua3heffZvBCkj7kIljrlv/w8Q973WsJfXRcxOysHcXEk7SKasum6zI70JVeDcdz7&#10;Uu0AWWcBWRtyZBnhmyZzcnoTAVltKtXiJ14ZpLOngSSydyWzKilt/eTxGLWBYi/7MIidEBLZhmS2&#10;LrdAN6JMdvRkcaYcHY2E37jBtDUuRA9ZnNqA7bFrbDNJQvaatTppBch2NBN1y4rPTNK6+0AOWStr&#10;nCZBVuMm676hs52ynAyumV3npZePMEsv7u5Ct0uBFukPaCbRwowpGzwJV769jUVclZBbS5xKH9Jn&#10;nZQnhbHrqBu+NZJPexnmp67y/clwCjUs6rCArIBmfnkFznbWTJ1rilFiG1UCZnu2nuPTk4H4l3SR&#10;5mbHlCPeuCRWkVNcS2phPYUVpVhfMeWjJdZYpHdQlR7H2rVn+EY/ilBZ6OeoITVbQDghJpa168+y&#10;2KGYrLAAflqvz2b7PAqqG3upLz8caocXZNsprrzF247f8GFsQPfGWkc6utEXOF6QTZP0b22pOa+4&#10;n8Gmpb8ksoQrkdv5NsKNtM5Oqkuv8pbLPi7VV1FU68J8L118Gwowjz8ju+YhsszqIDJdh01JziQN&#10;TfA+BhLZLkoj/Zi/7CJHQmTR31mE0Rl7LgaU0th/jHa0kJ+ehL6+MU8/f5zVN9IR4YHGaWxAtoPS&#10;xEC+nL6XmRfjGcgXdl1RGCvmXsIgVd7VhjLZ1NLnq/1BZGo4Fw8aZNtkFlj/EUzb2y2JzbODl16A&#10;6wnQJqg960mQjSTyAuXvl+BExP1t3ewpoCv3WIrktU1648BXArN7RNoqZHNwLXxrJFDnDV8uAYcM&#10;ZeKCde+CY6oi4BtSGmuQbciNZd/h29wpln4SiHE1MueL3f5k9PRTZwO3rxry/FRdjNLrNN401BqQ&#10;ba3g3L7jvPzDDby7RbKyLlCv06RWtUl+LFhmKu9tGY/Woejb1SMGsm1JnIzU5ZxsDLZJWYsKr/Ci&#10;hz5+IjGNztVlurcuriI+7qz3Zo7HehZnJXXD6N3URlqxMe+47eN6vVzXLptmYRt5I8qFPNk8PB94&#10;kD05qRSU2/Ga3zWC2jtobIjhUPgBrtdq+KL2eqp2gOwddE2syRSlCs+EGrwTqvFOqePD6CZx9jTI&#10;8DsXLotqcXyHqFsJsA5w+AnETR6PTxs8aBz0/t0nrF7UW+poqB8fcWTvU8tsSGH7ShuupfddshTG&#10;+LBkhzsxKiFDlyzys7h5Owwzl0RSarrptqupmpjkQkL8o7kdViI7bl1U5WdidTsci/BoTuy8xmGR&#10;yKokICLbTQmOw+JWJM6R5b0kve0UZKZhcScCKwlE7ZhYQbPycW2RvGOKKW1TJiZZQBaXEJNWQ2Nr&#10;LVFhiYTkNKilBU0kRibinlxNyxA/ytoAsh2i2mh+Wp9j0UNVjOmekbUWZEUq6RUQzXVnpZ8jVYfF&#10;nTBsA1LJ6PsVe+TCaiRUizsba3AxvsLM42Ys2mrFRp1o9bi9V5zWsjAWL9RDV3ZHldSYlcjJk6aY&#10;aUSkzSKdtWDJ4RByHlnTvhcMF8jm5Rdz+6YH68ySSaloEvXaepyMLjNztwsO2R04XDRkyfV4kuVj&#10;Wiuqo/kijS3IycfS0p2tNulkVIq6dVMNVmcuMvOIP65ZreSXKGAqHtwrqvBxc2HOEhus89tEJS4P&#10;3UPSpqdCCK6+B7yPkswOJ8i2txZyI343v3HbxcpYX4oGaPe2+lt87XEMq/p+9NlViH7oPhYnR6il&#10;q+HM9TyEgYB9dpkdX3lfJ1vO+KaIxD4ymNq2SA5GGaIv6uhDTaMvkRXNo+t2rD0U+shNx45KkWxf&#10;MGT2aUvmrbFkr1kK1UOo6FiAbHtNKY6XjXl+/mW268UOoCnURU16KEsWmXFLLaiMcrrJ7B0+pGr4&#10;bRk0yNYngp7YYTpnq1tR4HPOn+C4O2Q6w5/n0j1RyPf5/HaRzp6+Hz7LXeGpTyBarV7rf0yks1vl&#10;FtEp2bBMpL2SD5nw0XwQCTrpcn6ZwG35w1SVH96pYw2yfUvXSchNGwnX5U2yeuO9NjKI9acNeONb&#10;C6zTazQ2b9IWkC1xceLrfYZMn+9EQP8FTlsZhkf0WHQhlsIhCBxGDGT7DZ2aalu+8DgvIF5HaKY+&#10;XwdZIKNQUhHHQ/azPCUatf5A952iOpxc6MDKjATZOu5OCVknmRVsSnBzDnt9j3K2VObXZh8+9TLE&#10;tbmM0JwLzE9IFB2poSdtAFlbe/FabGRBSkk7dyKKcY4owiW2nClRjRJ+Z5hAdjBgM3nNwJsAE7Vd&#10;xj3INqayc60Rc07e4cINf/TkuGjmzIYjpiz1UtQkOynLjuDQbiOmb77KnHW6zDofRozY+bXkBooK&#10;lg4/bjZnx9Uk8soSObPjHK+uN2X+6StM++E0229kyiTVRWGCOxs2XWeO5PHNquvoJCl5d1ES78+a&#10;lWd4Y/N1Fm86xW8WXONastg55Icxe/YNHKqUGbqJEOub/LgtiGyRgpnsOcEre1yJVNac2Z78tFKX&#10;dSLxqRvCZK5Me9oAsi11WZxZZ8IuSx90zP2wDsofksqe1oJsSQondK2ZvVv6+YC56liw+yqrdT3w&#10;1VD3fCRAtqO5jXKx41TGmsflmyw7HdUPZNsJN73E56ciyVaxjuw0J0ayZ80VDjj6ce56IC6p1Q/Z&#10;Fe+gQnaRjXWspA2sMUzUkN7licMCsqK2mybAmVUqcFomKmClrZSXZ8r7rcO3AtehFWXo7zFlyXF7&#10;dl/25LhZBL4FYt8rNrXZinqw3JNR1kZpSTJb1p9jjqhghxcLoIrkNl2kvXkSqs71hgNfr3LBVQLd&#10;ljaUcu2cGYv3++BR1Eqect0g1IuHDWQ7m4kpsOdogh3GKYbMjfLqC7Lt+Thl27PcfyNfpcVSNcCG&#10;flGFJzrxRuxKtuB4ggkrMqLJ7WinuTma/b6bmS2S3W+DDrJO7Cojci+zOcnlkUD4sOXWqINseykW&#10;Bg6sOR+IW0AQZ8z88MweeEnY1tBMeYWiw1iN5UlrNpokjw+QFf8Dcb5+nDf149p1J9acjR7Q5KVT&#10;NkpDbt/i6GV/zph7cNDYB9Poao1Xx4MG2f45192Bl0XyeiVGwPQq/HWL7CYpHzaRt5mLavEbAqj3&#10;Sfqlr+x3ws49cPQw7BKV4VtiE6vcY3MU3poOm2bB9ztQBajc+iW4/bw449oBsqL2X5yJqaE9C7df&#10;56REGFGl2jyM9D255evPxs32XE2qHpcg21GWwPEzXrgHebNw9R18GvsucOqiPVi03UK+JffpTQxq&#10;vI44yLblYJt5g4X+m/khI1UFpY2NiVglX2RbohnHkq6wNEnMbOofoRPdVcqlyM1MDXeTPZ1mvOMO&#10;Ml1MNzaH7+D12GDiauPYH34Uh6Hvy6jaSxtA9sZNJ87oXSUmpx5r3wzsfNOwD87l/YgGfv3S2/eH&#10;3wkugMBckb7KDnS2Oo7soySyExXGJus1dPge/yCbxq51YhsrILn+9E02yrHhpCULdhiz8ko65WIz&#10;5CIv1tx9AeQpb3tHCmsWXOZ4cBlVecHMmnOecynKiXaCb1rx9Q4vkVAoM1YGB9adY5lFBpXNJZxa&#10;b4SR6gQUBzny7UYP0mSHMSdaJHTOOepvcwknNuix0SGX0vxoli+15061Mnk3E37zFvN2+HdvTpdk&#10;cuCoMaetIzgpkoGdLqIeOKipe+CLtAFk63KD+Gm6gMFpW1YfvcG643cwCyjpp3Lz6EpqLcg+uuiD&#10;vmIkQPbew6u5dcmO5f1BtjWPk+sNORtZo4bVVhK8bvPp5zos1bdh5SEr1p8SWBOYHVim3k5hUgQ7&#10;915h/h4HjEVtV1PZ+3CBbA9IZpQ1UyTgaXPxGtO22GEUX0NpWRyr5p5n2vorLDpmxcJ98n4ZJxAm&#10;drCZoj6cKQ5nCgtFpfrUZT7efRsL0YTIK1d7L1aDrJuNo2xWOeNcLiArDjmunhWQPeCLZ/Hog2xT&#10;S7L0mRH2dbKznaDLzP4g25bKpQR9ZvrtZk56LPn36fO3kVcVzIHwE/wYeowfA0+xJT2EFAFZutrE&#10;2ZUtiyNOsjEjkKSqIPZFGHKtOBeffBu2xJlgU1OvsfbmqINsUyFXLxjz8joL9l52Ytn2M0zZ6ohV&#10;esNDNmakX49Zs+nK+ADZpopsse++g1tBBR6Gdqw89wCQFeddfk6irbDbjOXyTi874oxDnGgJDXp2&#10;6r5wSCBbHyfS009hrYnsE8jsEG8oKsOb5G/lGyj0en2fQKlIZe8DWVFBtjkD33wh6sc/iiqxqBM7&#10;qJ39NQqwGmyUfBfDbVFXdhCYXSGALHbwHBAo3ndK7GY1rJxcrh0gKyYOWXEcOHSdRTttOBeuaEEo&#10;phGeHLaMJ6csjd2rbmAyLkG2BZ+rDpzyySM/KYQly5zw7gOyzXhdtmb9+WAyNNUpVnf3iINsSyLn&#10;4y7wg98+FmWJXwHpm7qmZC7HX+Cn4CPMCz7Ogthb+DXWP0T1u56QtPO8HXCRK9Xd/ie6GiI4lqDD&#10;gmhjHMVJmlfyKZYlJZNb68/2WH2O50VTqKEGhZKvNoCstZ0jJy5cJiK9CjPXBCzdErDySeM9MXP8&#10;1YtvDQ5kdUW1OFxUiwNErXjymGyDwYwBX1Etzhv3qsU3ME3ruytWLvYIPywww1284109f4PVltnq&#10;RU0dtkcusc8xh+zUCBYvvcGtaoU1i7l8xoRvrogKkyrVYndScfaURllVMqtFJfO7/dZsPmvPil16&#10;fDTrGvZqLyGlyVHsP2bDxnOWfPnTBQ64F1I+AMjO3xmgKEipUnOySHIXbueP+6NIahy6XYSSlzaA&#10;bHNZLg6itp2l3nRN83RnvcB+vIYTstaCbHkGelecWH3CTjUGlGPDiRvsuuJP8EBeVx6ythoLkG2I&#10;9+DLLa4Elffgp9hdpqVg552tlki14Xz2Bjv14x4hjRPVYr3r/LA/sHvDR4M0nCCbUdpEoUCsrYEx&#10;b8w14pBvGXn1IlnNyuKaVRC2ceKZWeyY0pNDWT7rOsapNeRUtIq9UzFXRaX4VdGcOB8uHjPFAUdm&#10;gVrK2iORtdYOiWxnh4RMy73I0RxFYtGCe6K+LJyCB3DoJKfrbjHF5TCmjf1Vi/O5GLqVqZEe3RK8&#10;ptt8cmcrJyoq+0l5mrBLu8DcFDeRytoxN+goiyJ381mIHT5NjRrZ6I0FyF4+o8dLR4LJUS2KKzi7&#10;/TSLLNIpe+D8M35AtrO5gUA3B3Q8Ve5m8LzswHq9pPvtfxWbw5wgZn5nhJ5qx7QFN/3L8t57k6Th&#10;PPxAkO2ULVeHIwKWC2DlbpGmdBve0KBA7CvdEtd8tWgpTFdAtr9EVv7dH2RrbsGvXwU7tY3DFbGF&#10;/c8VKm3kPqlTpLxLBXRve4iEVq75VtSWvxb73LWixqxh0g6Q7Sl0B2FW1nyzLZBYRetFNJpCVI45&#10;Mtmx0harHE23IcY+/E55sjdHzBK77bhLIliy3Jmw3n1Uk86ho7LJeEvsUDXsu57LRxxk1Q9qqRTn&#10;VK6ncWsTR1WZ53jLUx8f5X3qSmSD1zrmpEY/YC+lkdD04zzttpMDZSrXi/enOjemh+nhWh7NuZB9&#10;fBlxnG8CT7A/N2fgef4hbaUNIGt5w54jZy4RGF+MoX04VxwjuOoSyzsSDvSXz7/xYJD16yWRnQTZ&#10;SXgdDLz2vmZCgOwqKwyiK/oszAqTfFm71BovUZe7roDs9Qy1BKkGiwOGHLiVS46A7NLl4k1PmUlb&#10;SjA9L2rDJoozCSXVYnPCnL1qkF2zyJDl+u7oWvuhZxvG7ah8iiUcRpyfN5sEcPdc9+GirSsLF+pz&#10;0LWAstwoli51xK1OZTBLlOMdFgrIdufeTorsum7aeYHPdvniX6z5h6r3fKYNINt3fm0j1u02azY6&#10;E6yhurTWgmx1ATfvBIi6nvSzlZ/q0DH3wvBOLOLTQKM0FiCbZHeFLy6FCew9qKh1OJ03Y+P5qEcA&#10;ahvhdg5s2OlFtEa1Hj7V4oxi8UxcUIrtJTOmLb/KsaBC0sWLck5hDWklzVSKU5GyCrmmrJbIqACW&#10;zb2MTmwTRQUiuTtrwtQ15uhElpKluueeqnCGArLllXi73GHWkpvYFoojqZp89I+Ys+hEMIESIqPH&#10;KdSj1IuHQ7W4qTmMZc6f83v/k3wVtl+cOS3mN87LWZwehPir6pOa2sPY6rEXvap+c0lXMoeCzrAt&#10;O1W9kZfFCZ89HCss7ROup7LKm11RV7FpysUk7Ajr05WZqpSDXrs5UFigkURv1EG2vYRrOjasvpJx&#10;V3ocZKTPetMkch+4Sh4/INsoKpobRa32DbF9X3rQlOkLTvL8j2fZcjOJ7D7qiF1UiA31rCWuRKlH&#10;R6qfO5s3OROi4Tz8YJCVB/pfgyMCs6fFTjW+Wj6VMhMsmg6fC6Sm9vJ6nm0Gf1gIoj2omDyguwum&#10;iLfh/lCdI9f9cYPY0qo3oxPk33+dpwy/vslIJLPHxZlUnqgv/5fYyxbIplyeeEX+9znK3oVGSdtA&#10;NsnbnV37bnHe4iZffnuYzw9IX+8z4LUZx/lo63VM4ho1coY0tjayddgdFnOrOReYeciSxVsv8Nz0&#10;43x36jbO+d3d1JwUyprj19BLGKI4VvIYLZCtbfZng8dRbOvL8UjR5/twL7UjxVpso46yPiEIdbXu&#10;jUHxKh+ScYG3vA9yonRg7+9dsoXsJp7oVxXlklx0nRk+liqzkbBU0bwJtiNJoxGtHRJZc2s7Dhy/&#10;iHdELjpWARjYBHLJIZy3Q6r5V41ANkEkspECdD/jCIqup+cI/Bn5/Jwy9L43SMIqPKgcgQ8596Dn&#10;D+We4aqLtuXjKw7A8sTmbPw6exKvxSusMIzrpV8kxvae5mbirTFM7DRb8DI2Zc5Ob8QthXx0Y1i8&#10;4AqnI8pFtTiMRYsd8FBJRFsIv23D9xtvd9uuliewadlJ2dXPlNiNlRhsvyR2ZupVUVEaxhYStkFC&#10;Ypjs02faydhuiUV2MItnHWOrSzFV9WKDt0APnQQ5I+7cnc5eYurOQJWn1zJxsb58qyUWMaVEWNny&#10;/XEfoqqHPqGPPcjKlBwTJBAUikQBVD5T+Ds5s1bUW8s1FDZrLchq+FF52OUjDbJOBrYsFVtYtaxE&#10;NbZdLlxgjWU6JT0Le3lHYp092XItWb2bXIbRedlNte2v5i4qxcF+bLgYpXbuVMcd81ts0U/Q2LZw&#10;WCSyRXViy16Fv7Mz3y0y5nBAlYSnbKeoTMLRSCiOvJhwNhx0xjimQmKJNhIZ6MXM9c54SrxCT1t7&#10;cXwqklj5ZlS0tFEo92RLzFgl9I4qpE+J2NEKAMdFRbFy9TlWuUos5PhQ5orX4vU22eSL9PZumJ5H&#10;2MkOB8i2SyiloMJgzHLdMMyRPg3cyks+JzGSuJplDVHsiDbnisTQVlJrvZuoF1/F/z6vxQ3cij/E&#10;9Ag7ZGlAZ6UFbznv5nx1r5AeHWXcSDNiZnKcbPbJXCcguyY5lsaudLZ6HeZUabFGUpNRB1lZ4meK&#10;BsjqI3a4KF5XJCTbtrWG7PTM7xMzt+87Kd6cj4pTtHFgI9veUkm4XyI33cQJoYsfW7YaMG2teN+O&#10;KZFYv31r1Sy23zvWGHAkWjY0OqqxOmnAl3sDydJwHh68arE0+HGRjr4tINpf6NQosWNnSNgdI7Hd&#10;qRJV4fkidd0ffP/U2CzS3I9FmntFUSeWCerE9+L8SSS7vW0XKnxhjYCyl1Bxix/8SSSzUn+ijOXv&#10;1SIR1myCHluQFcm5aFYo38tuWGkh6I4rG86FkJhXhJdbtDgTjMBC1DS//EmPFSb+Mg+0aqTiP7Yg&#10;20J2UhZ3xCGipUsEl00s+eB7Q/a7xiNa0qqU6+/ChkPW3PoZISFGDGQbQtgYZcUN+X4oqab6Fj/6&#10;W5IkcarTC8342vckVsqp5mDmi9fihZmJ93ktLip35HvP3Rwqf7BP9Jbq23wYZkOW2L9nl1rzg7cJ&#10;8WIK55aow+xwZzS1AtcGiay5lR37juniGZ4jmzICsjcCVZLZ0QVZ+cAHx3RLNVV2pwKxQfJvBSRH&#10;GsAe9JxAgWoFYpWyDFQGpZyPKpsqb8mn57rB3POoPCfK+XEPso1p4uzpPK/MUWLHGjJjgwGfLtXj&#10;i/X23FRLOuvLU9A5epkpEktzmjh3WmoqKrDN7TRlBjF/kYBsQ/dqoEWCXFvpXuVdsZudc8GKmYsu&#10;sdMiTbXZW10QzPZ1Rny29KI8w0xcqIvdkQRlj3O+wzdzTvDhCl1+OmXPqrVn2WYvC83OFoKN9Hh5&#10;ri5fiV3hvH3WbDkUSUKRLDQ2nGGZQIVqimtJYfOys3x4NopStXt6zT7J2qBa3EVLaS4GR/V4V+yV&#10;py41ZMFJUbkVe0RN0yTIatpi/a+v5n6QLUF/ixGHXYruhRqRIPXliTHs3H6Ot1dfZOpiYzaIp9/M&#10;2u53IdndiUO306lolwD2hRmc2a/L22ulb5cYsfRCKNGVmlrIDo9ENrNEYDIjl1M7DvDEp0eZss6Y&#10;zyV+9AdLzrHIOJqgtAosdK8wZfk53pN54PM1tlyMriQtLZU968Xz7+cn+Gi9MZ/JPR8uOc/K60mE&#10;54m6tKUVm28kEZffJE6kyrG3u8GH35zize/O8uUxT9xEClwwSEdPIxJHVpZKLokXmSsbRiqhusCn&#10;R8oZXvFZxevem3jTVxeDqnLV2r+tMQXjZAnbIRJnJTU1BbIpaAN/dF/LS67LmZUWQ76E4ulO7WSX&#10;O7BcseFSwqeIXkt5xR3mBGzkBY8FfBkXRGq7Zptsow+yyqKyHl97O2auuMCHCw/x2YlQouqUcrcR&#10;LHErj/uUSCiN3u+KgOwRKzZIeLXqIbxyY+G1uLuYstA1usla3cS77Jbl68whh3jylMW1fJOSPW8y&#10;VaRhHy86x2frBXizHmYrPHDlBw2yGfbiYfhv4Z//KHFd34bXX+8+bgi8KvbaUYfgN3LumadgqtjL&#10;Vqp30nzEtvW0eDBWaRPLuPOT8D1PSgzZlyWW7F/Fg7GHSoyrTgLLe8R78WqxjVU5kxBqNVonIXqe&#10;lUPC9lzO1rgHxxZkhdHL8jA8rs97qu/lJeaf8COgtN/3sj1VNultsHiA47KHVXpsQbZvybpyQlm0&#10;7A6hd39uJeymPWv3eBCloaZA75xHDGTbSnBKPMYLvmt43WsL7/gbcLWmWrWR0CGhdK7H7ea/XNfy&#10;uttiPoiyJ7i1u98isy6wKzedmjbxiB85l79xmMVzAbt502+rzNGrmClagil3NUSyMAjez6q8ApWk&#10;vV3ytY7Zx5/dF/FqoA5XKuo0ksArz9cKkBWnpvtFIusVmSvaiyEY2YVi7BTFO6GaqBabeBCZ2Elg&#10;lNhUaHpES+xNCQ5/0yiP9/6UyB//HM8fXkxjoW4VMUmNArNDyFODe/zEVtNPPFvdLbeUJyy2Hquz&#10;WUx5K4ODDlK+uHvng2IaCRF3oYs+yubwjRr8xfPZg8rYk3dQbCP+LiXMmZLDGZda0eMe+Xpp3A8a&#10;tNlw5K20ebdEtgYTiSlZKos4bU73SbM6WyktLiUmMZewhBzVERKXR1J+XwObBlnkRcVlEZJQdBcY&#10;u1oayRf7uHpVjM3u1NZQTWxsFlEiwSkQ5zCVNS3qCaWT0qx8QmOzic6quuucqatNpECysA6JyyZW&#10;PKNWVlRTKvcoi6auxmoSkrMJSysgXaQ/1eI8plEWXBk5pZQ23Q0YR3VRKXG5teM6/I7Sdl115UQn&#10;ZBMcm0dq0dDcV02C7M99+zqoq6ylUKST9/CjlbLCaipkw6a/YKahvJjQeKXPCslXQ6xSgppEL3Za&#10;pyHatqrUXiMebVXX5ascJg0lDZdENi2vktCoNO4Ep+Hom4idTxK2Xgk4RxURX9RMbm4h7oFJ2Hgm&#10;4iReEZMlNmx6bjnBkancDkrFwaf7HjvvBFxjy0iROLNhHk4i+UggKqtOnKzUkZ5Xio9IwW54pxOQ&#10;UkWmOIR6lDpx7/PDIZHt28bt1DRXkCehhu72a2cNKdXJ+JcnElRdendO6mzPxi7rqsSY7ZEGdFLV&#10;lCe23PEEVOVS0WcQdNHYVkFOfWUvqWuLqKBnEFCeRFab5ivNMQFZZf6RuTU9OYugeDEbuTuW28kJ&#10;dWGnfSEtfarSTlVZDcWiLq55DWHsQLaD2soaiYt87/1uSPNjj1UC6ZXqjpV4lxmpuQTH5ZIiGzAa&#10;mseqht2gQbZBtnmTI2UVL5ji73/vkHeqO8lcIWGdCJTzWb3sGrKug9jSIXGgu5N8L2LkmoAAiVXS&#10;X1FTrskU+ZSsU+6mDlmnhEps2jCxmx1CB441yKq+l/UVRCd2fy9TBvpeSmz2IjGXqJKBq6FAXdYt&#10;jfx22m4+XCqhkcY4dajWWbLGvLvOks1RcXxUJJuSmm+H3qvMiIGs8ojOKhKqk1Rza0h19wZhT2qV&#10;sEFRFfH4V6ST03bPdqG07Dpr0sQuWObM8oZMomoyCK6UPCqUfOKIrKug/m5HNpJXW0RNx72ebW0t&#10;Fh8W8UTJuBiKsZlWgOyNmxw4qY9vTCGX7MU+9lYU15zjeFdlI/vmIG1khwqyami0PZTJ0y9ksd+q&#10;ClvXKnT3ZvLk08nMP19NtMBsoHJdQiMR8rfqUIOlApXK7+ECk2Hq30J7X6cGxgCBNOXacNX9TUTI&#10;NcExYmcoamBrP85izelK/LMkVIlcFyz3BAfXcHJ1CkvP1eAZJr9Fi965wGhPGUJFUnxHgNQ9RKSt&#10;ck4B1Z6yhUveQRKENy6ukk3Ts1hxqAJf2dkKDavjttzjES5QrNyjlF0pi1J2eWao2CIoz1HKHxor&#10;10TKoa6f8rvy7+46yD1SD1V9lWsUAFV+l3xUZZD/hyjXjzKYavq8cQ+yYzxJa8Pjx161ePhaYRJk&#10;h68tf05OFWHB2CRUyIf25+TS995hAVlFpVfUi5VQOgUSHqdAFvSqQ2LD5pUq3odrSC+WzTnlnPyW&#10;L6FWMtX35MhGkvJbn3tkg0k5H3TLgwsBBcQXSEgf2cDKUPKQawsrm8hV8u1xCDWI0DsjI5EdfD90&#10;CrT65znj0jQUhBn8cx505ViB7IDl6egQNUZ/AXvNbAwf1QpjB7L3l6wmKgwbJWa5ZoLzh1Zx0CD7&#10;qIZ60PlIR3DxFIdOmiLaUB/Y9z5tANnhqcnAuWgTyI5UPUcUZIdQ6KJCR8wqyzXVch/Ckwa+RRtA&#10;1tLGgSNnDQlOLue6WxI3vFKw9Ut/tNfiPs6eBgGyAZGNomJ771DAJ1jgzcejiBm/jee7ozUEpjQR&#10;ndpEgtgd7p2VxrSZRdjFSTw7kZA63ani+o1KrttVc9NfvHgJrPmG1HHLvQY7u0puuNUREt+Ai3s1&#10;ZnLdNdsq2dWuE6jshtDgSPEaa1uJqXUl1q61IkkVcHUt4os/JPHpkiJuKOURIAwV6fBtyc/YtBwr&#10;d9kxT1burccjQJ7lIrYfNlU4+dbh5leHlwK5ck9QaC0WNpK3PNdGyhGULHl7FvPtk0mialMo4n6B&#10;UFFFdpfyeAvIKvUOjqrDUZ5jal+NvYcAruTpLXajru61uAaJWnNMAwGhAr9SVi+RXiqAHSiupO3k&#10;OddsqrkdIO61FWiWcodJXnaOVVyTupk71OAj4K+C314w27/9R/Lfg4HaSZAdtnlkzDKaBNkxa/oh&#10;PXhkbWSHVKT7bupobaNNdtCHc5k5bCA7SJjURIKaklNBsoaw+rD8h18iq0G/dnXQJvZcw8g1Gjxc&#10;ZGsS0/gvXx3k1dknRbt0OEeQRsW4e7FqLA9zMbQJZDtH4F0dcZBV1DF7SbOG1rNDv2sSZIfedtpy&#10;p7aBbEeHook3vN9MTdpaG0DW2lYJv2MiWovCQoE53ArN405kIVOEvX714kPiyA4eZAVeRYIZJMGx&#10;A6MFVuXo/ltgVCSPLmcz+fV/ZHDKT/6tlqAGCcQFCTz6hsr/ExtwO5/N839O4D//nMh//SqWf/qy&#10;ABeBPPMLObz81yRe+Wsy324r487NAqY9H88ToqL859/G8D/ezuGyZ72oHdZyeWcGTz6RwJNPxvLH&#10;lzPYa1OD8e4Mfv+3kfzjLxNZpl+Nr0Cri20+0/9L7v9TAs++ns2pwEaSYivZuSqdl55M4Pmn0tl8&#10;Io/PXshgh3mNAGYdxuvTeeK/JO8/xvHXN7M46l3LtQOZ/Ol/RvJ//yWRxReqcBNHPJ/+VzoHb9eJ&#10;ymcd189l8+q/xfPXd9J4491EPv82l8vi5GPJK+ksPSESYpHieprn8f4fMjnr30BESi3GIrl+7T8T&#10;+PN/JPL+giIsBYgjE8WG6WwOLz4ratl/SeCPf0hmnl41fgq894BstAL099q/px9G6v+KBPxRMDsJ&#10;sppMFdp57STIame/PKhU4wFkR6JFtRlkM8QsQJHEagK/WguyI9F5GuSpbSCrQdEHfak2geygC63B&#10;hSMOshqUZSQunQTZkWjV0c1T20B2dGt//9O0AWRv3LzFGf3rotnUwm2JDOAeW45nQpXYEjfy65fe&#10;+bmqxY1if1ov8SYrxbainILyCtVRWC52g8l1KtByOZfFbz/Mw1QkjCqVWjUEKTCrSDsjUqo5Ok/g&#10;bl8lAVkthFnm8JdfpbDjZi1X96fzpydS2OXYTGJ2HbobM5m/soQ7aW2ki5e5V3+TyAIBVIcbebz7&#10;e/Eye0M8QybWoLM5l0Vry/BLKWeR2OPO3VuOj4BjoE8Zi99IYq1FI8kCmydWpfLijCJ8JHj9js/i&#10;+fNbApshLcT7FvPJf6SxzbIaF69CPv2/SWy5IzZSco/u4TxmHqwkOqWCZW+k8dPmMrxymwlykt2B&#10;J9LF8UktzjeL+PI5KduVOtKiqtnyZRz/9lYOV90rWfCc2AcfU4Ps9Tze+m0m5wXaFRvirwV6z0SI&#10;k4yIMn78MIVvdlQQLHZbi34XL/EVq4jIkWDQ1wvECUkxToqEWaSy/iLNjU8X2xZp8572H+n/RyRV&#10;qe2ORYr8AKidBNmxnn5+/vMnQfbnt+Fo5jAJsjEUVyseIIcPHLUtrzGVyI7mYB7gWZMgO8YdMAyP&#10;nwTZYWjEMcxiUrV4DBt/jB6tDSBr63Cb84YWpEoAbw9hPL/UOgIyGvkwppknXv65ICtSVQViS6rq&#10;xAi8g6rae0eMqBArXomdT2Xyby/nYCjqtKFqO9cAEQeHii1oTJrYewrMxqXXY2lYzM59BWzcLFJJ&#10;Adm99uIkaF8mrz6dxaWoJnHQ1ER8RgOOFqXs2lPAtr3ZvPWrJFZfELf+u9L47Sf5OAooK89QJL9h&#10;CWLHKkA4X0B23r4KCQDfhL9IY9/812S+3lDA7hMFLPwqmWd/l4mheL7a/XmKuPIuwiGjhRifYj77&#10;vYCsSGS9w8vFzjaZz76XZ+4r5KixhFtIaCE5upwlb6Yxc0sZ3uKdUgHZD/8zg2PO4lnsfA5v/imb&#10;q2LPGiue/cwPZvDFDGkD8eGvgPXi42qQNcvjHXn+xaAaroqE9+knUllyuJj9J/P4XJxivSOQfVM6&#10;7MziVD6emsOqXYXsOV2KfZi0h1q1WPEOnCIbAL3bfkT/ln4uqqghUmBW6ccHSWfHG8g6ByTwi78s&#10;4aJN0BhNF9r32JzSBv77C6vZcNpB+wqnYYkM7UP5xZ8Xiw27ps7nNXzQGF7uG52jquPjNoaPXfHi&#10;F08vwzEoU+U8Q8xYJ+yhqPXO267PL/7jEzILNAxyOYZjc7ge/eTXh3h9rnilnaBp3h4z/v6NjVQ1&#10;DKMRuRa1lb6FG7/4p3dxDZTQOBMwxWdVqOai/YZuE7B23VVSnD19vOLihK3fjA1G/PKD7bQOs9nA&#10;eG2wo8r39all+EVK2KtRShWVVVy9Zn33abYOd7hw2ZI08SjoJUJSBWKDc1r5SAHZV94dukRWscFU&#10;1FmLKyuoru3ESxwj+Yl9aM+hAI7i4MjdNIen/jmZnXcUNVkFbkUKm96Im20pp0+W4yjSSMtTOXz6&#10;VipvTE3jg6nJ/PFfU9jnWMPlvVm8+3IeFulNRCmejw3y+e79FF79II2pAp5//EcB2YtV6GxK5Ynp&#10;hdwSiFWkvOEpzcRltpAgIDtXwHH+/koVyAbY5fPqP4lK8XupvPtBOlO/yGTp/nLcIqvY9mkaMxaW&#10;4pbfTJRXN8huMq0hNE8ktAJt2z5P56P3EnnqmRRmnqwlVi2RnbW1/H6QFbXiN/+cwzWxpY0WZxCW&#10;RzL5+isBWWeRyL6QzrLTVQRKebyt8nn/91kCsqKqfDiT3/1DAq9LOd59P13AOZsdBlUiQm8Rz7T1&#10;6K7I4qMPknnpqXjeXlrObcW7sqKiLUCrAGXvth/Jv33FbrhBnH3kFJeJNFY8NMs4GEgqO95A9vqt&#10;MP7HKxv5cvE+Dh06NHlIG6zZeoB/fG8n783aO+7b46ul+/iHd3Yyb+2BcV+XB43PBev2q+r4uI3h&#10;Txbs5f/IOP1pxW627trP+i27J+yxffcBXv58Kf/zmR9YtXHnhB3LA43xffsP8btPd/GXL3Zz8ODE&#10;nKNf/2EP//rBLjbvPDgh+3b6nHX83V++Y/byLROyfss3HeD/vLuTqfPG/zdzoHdw195DArK7ePYr&#10;iWU6QddJL367h19P3cX2PRPzHdS036bN38vfvr4ZO08lHvPopP4ga+fozMUrN8iuEQfm6c2EiXZq&#10;REEXHwkf/ftr7w0CZE1tJAOJy5TUJdCkwGv3EShS0qCYGpU6a5WArAIuvc8rf4fEyTURVWx+PZa/&#10;fFqIbXwrmaVtxIaV8dMzsTz1cSHOnqVM+VUi35+rI0ti0PlczuKlX4pE1rEWE5G6vvNSHuZZoi4W&#10;UsY3YiP69upKEqUt4+/k857Yvq4wrMHmcg7PPJnBhaBWcsXduKOxSHfFm7BXRAXzX0jmxz1VhBRK&#10;/E23Yr76cwp7vFskTEk7ER6VnDpRRVBqFVs+SeeLBQrIthDtXcznf0hnm1kN7p7l7NpcgnN+J83i&#10;qfKoSHH/32sFeORUseyVFL7eXEFgkcSvul3IB/+RyVFXcfJ0LZ8pf0xll08zpYUNnFmSxJNTcrkS&#10;WM2qF5P4fkcVYSVteOmIne0TmeiIVNXydA5TX83iWmEX9Q3N2BuWoXu1hoCYag5vLsLEX8rc2Eag&#10;2Bz/r/+TwVkByHCxk+3f5iP970DZiKhv7CCrqEyeLba5yjjoNS56/vaX8uWJF9DxEn7HxD6Ev3tj&#10;C+9+u45FixZNHtIG385Zzr98uJeXZ2wa9+3x3ndr+ecP9vHpT6vHfV0eND4/+2mVqo6P2xh+85v1&#10;/POH+/jo26X8NHs+3/04Z8IeM+cu5K9TZvP3z8/i658WTNixPNAYn79gMf/5yU7+69PtLFw4Mefo&#10;577YzL99tIcf5y6dkH379ufz+PtnZvLxN/MnZP1mzFohc/BeXv96w4Ss35z5S3jiY9lM+mzrhKyf&#10;Mu88NX0rv/l4N7OkrpNrwUW88fV6/tdbW8WJbtToUKyiVdVPInvzlgt6wqLZtRAkGqjheW1EFkkI&#10;6bhWAdn3RxZkVTFZRSXYw6qIWVMS+d3bGUz/Jp23XkvimU9zueTWSKI4Wlr0dhJ/fC6FT77O5MNP&#10;RN333+NZfa0Gw22ZvPSXXK6LdDVZoHn7Nyn8/o9JTPshk2kzUnnuVzF8d7pGvAtXcfS7JJ5+MYOv&#10;ZiSLY6Qkvt1ahX9qLXu/SOQJcQI1/0ItPiKxNTuVwdSXROL5ZRrvvJbKrO0CuelVrH83hY9+KsFV&#10;jIljvIr44F9T2SBl8PUpZ6VIYn8vZZ/xWSqvvZLGgnO1Yq9ayyF55m/FodOcc9W4ORTyzv9LY/dt&#10;xduwhPdZl8rzf03lm68yeOHPMTwp9TWOaMFyg0iSf5/EO59mMuPHFJ4UKD0TImJyAf4jK1J5+81M&#10;vvkyRWJ/Z7L9ch2hog9+cqbc85KoF3+ZwZSXkpm2rgwnaVdFLXukwbV//hMVZCdVi++fo3LLGieM&#10;arGRQ5hK7dYzInvUJuPRfpBfTO5jrVrsFJylillaKY5LJ+qhKJzO29GtWpxVWDnaQ2zMnzfRVYvn&#10;7zVXqRZXN45NiKOR7mADS3eVarFbUPxIP2pM8k/IrlSpFh8wch+T54/GQxXV4mkr9UbjUWPyDJVq&#10;8ZRtveJfj0kxtOah91SLM0atTPeDrEhkr94gUz55fmmieSvhVMNEuPhRXAu/fbWfRDavqhWJ8y5q&#10;rx3c9VosFKwnEtno5C6V2m7PocRSDY69J5H1F/XW3udVfyuSOgGuKFH1DXEvZ8PGfFauzWP1nhKu&#10;+DaSkiYwJrFR3ezK2Lslj1Vr8zloXo2lSSlmEhrH2bESXT1Rr42XQouaro9LBUd3KtflsftqFZZX&#10;SjFxqhfPwlKWgEoObMpjxbo8dpyvwEVEzjHipdjVvpx92/M4ZKqAbLOoN9eKTW0BK9fls+1kBa7J&#10;LcTGinrz5XIMLWrxk+eESZDdS+fKsfRpIDy5mWCPCjZulLzX57PvYiU+Up9IKbf7rQoOSN4HrtRI&#10;+B7lngpsA+UeqVdwSDVntuSzZl8Rq+ek8pWoCuv4tBEfUsWJQ/mslrz2Xq3gyrlKbocr6tZiw+tT&#10;yRHlOVK2E2KfG5DaTLhItePCRSq7v4BVUrf1+0pxkhi5Eaq4tPf6476279VXw3lOAdseiWxwjDj0&#10;UsbBAM8KEMlt/jiSyD6ujnIeNjNNOnsatXl7WB70uI5hbfZaPNzOoiadPWlP+J1heWn7ZTLptXgk&#10;WnX08pz0Wjx6bT1ST5r0Wty3ZbXB2dNNUS3WNbEWZ08d4qOoGn9xvBuc3W0jez/IVgrI5ncNDLIp&#10;QwBZNeAoktnQpGaSRK9ZdWRJ7FhxhKRAkQJjik1rgvpcvDiJihYd6CiJoRom98RmNElM2e5rlX/H&#10;Z3fnkSCQp1wXLfmo4sMm3MsjMUMBwO57FBBV8o6TGLaKBDNYwDpGnUdiplynqOfK75FpUiblGjV8&#10;x8i5SHEapZSvd9kTJO8wtSQ0TJ13vNwXKsCp3NMDmCEC13FijJwlooGbRzP4/LMszntJOaTc8SIa&#10;V+oQL38r9/SoCIcmyjl1O8RJO4Qqz1HKLHn13KO0XaQCsSMEqo/K9z6QFaieBNmRmlLHNt9JkB3b&#10;9tf06ZMgO+m1WNMxM56un/RaPJ56a+CyTnotHt99OOm1eHz331BKrw0gayfOns4bmROf38TtiGI8&#10;4kWgmFrPhyJI++0r/SWyIwSyj4KjiXtepNGZjZjtF5CdnoWO2ObGqsF7vNZ5EmSHMhWMz3smQXZ8&#10;9dskyA4PyGaIJklWST3ZcmQV15HRP5yPnM/s93tGkVyrvidTzj9IEts7byV/TWPMTkpkJyWy42tW&#10;6lvaSZAdz70nJhs1jSqvxR8u1RnfFXlI6SclstonkbW1v80Zg2tEZdVgF5iDsxjIuitxZBWQfbWf&#10;1+K8B4Ksp8RNRSRvivSt+wiKFpXb2Nq7zp4U5z69z0/+3d1OisMrX/86nNzr8IoUKatIhMdz2ygq&#10;5fViv6M4ewqOEbVuEe0PVJ8AcQKVL4u78eLs6X4I6KK9rY0GcbxVe/dooalNc5/sneLErK2tk/Fm&#10;9aRNINvZ2kptfTP1Le1Dasdz5t784q/LuOk1ep73NP3St7Q3Ut3WQG2HYumpeRp5kJV3or2T3m9A&#10;R1srdap+6T+6O2iU96amoYXWQQ38Ltr65T3YFhhO1WIFNDMKqyUkXClR6WUk5NUItNb3gdmMolpS&#10;cqtJVQOuArXpBVXd92SUk1xQqwLdAWE2v5qEzDLRJiolWq5NlPzTJb/BqiAPL8h20CDjTRlzjTJH&#10;3UtddHS0UKs+V9ve9sh3rqOzg46uXiOjS95Xub++QwkYdC+1y9hulWdpPovCWElkO6X+ytxT29BK&#10;39rcP0LbmmXMy7WNMt8PJY2lanFX5/3v98B1UL6NQ+vDoYJsZ1cH7b3HFx3Utytjt5EGGXsPTZ3d&#10;Y7mmvaVP/7V3Sl/J/c198oWWjlba+v022L7UDtViea8bBx6Hyliuq2+itvHRY3mgOmsHyHbR3Nyi&#10;es/qmnveSBmTskZQfuter7XQ2NJKU2sHMqw1SqMFsu0ybvvMul1tNKrGtHI00/KQMdje0b1WqO/o&#10;PfY7aZI1RE17c59x3tUljmpl3h3ajATaIJG9cdOJE7pXCEkuw8IzBYfgHO5ElTBFTBifGMhGNkhU&#10;iwNy2sVGtp3setBX2chOguyQ4VPALyReVI5FLVqB2KBemwFDznMM83hsQLY5m5P7DHl7zlk+WqEr&#10;cdMu8N68C3y9y5OIZk1i/LWTEujDngPeRD1qFaTRdDvyF2sLyDaUpnFsyzneW3CKdzeaoxtWp4oX&#10;qknSbpDtpLHGmTm+G3nGfTHP+u7mVFnfj9Fg6jqyIFuF4yVHthgmUK4qTBetFYns22nA23PP8cl+&#10;b8IkxrSSOjtqCbnlwGdzz/LmrHMsNY4i/aEL+xrcrjqxQVckqoOpaL9rhg1kixvIKyzC3uwGH0q5&#10;35x1hM8OuWMjYeNySxUwrSO7VGKn+3sxf60T1lnVZIpDtPwCcUhoZMH7M8/w6o9nmH8pHL+CRnJK&#10;egFqUQMFJWW4OzrywU+neXfhGV5eZs5Rl1xxYNFIZn+p7wP+PVwgK77xic8z5m33VTzjNpc3w0xx&#10;Fq/4qjVfWwzbQrbxZ7dlPOO5gfeiPMl72CqoOZj1AfqYVFeq7u/qqMQ5YQ9/cp3PS8G6WNWp58uO&#10;OI6GGXCuOA/xx6VxGn2QlYVhWQb6Z414Yf5Z3pt7kR1OmZR0DLAylsViXnQgq5ed5K35J/hwnwtu&#10;OW2CW5qlsQPZGpxNHNhqnMjDoxOLwMLmDmuOh5GrWdVUVw8FZLvaotgRpMvZknyVA56uzjoSs/V4&#10;0mu1zJcreD/UFLcW9djtV6aO9mwuhG7iKY/F/MV7G2ty8pEw03Q0RLI/bC1Puszh0wRvEtUb1M21&#10;ziwLMsezZSgjFMYaZDsFzJOdb/L+sguqefkHmb98q7tHYUdDNpdOXeF9mZffX3iS9Y4FVLRrRnlj&#10;DrKdbVRH+TBzgy5vzDvHZ2stMVO9Z+Jk1cGGNxfqMFVi3H666gKv/XCYzy5Gkdmg2UAdDZAtL3di&#10;jv81vNt7FoXV+GRe5BmXpTzjtYJnfPUxr6oeoOBdlFR5scxrsYz9hTwZeJFrlc2qeaaiyJxPfZbx&#10;V3kn1uaVqMY50i5h2VdZEu0zpPdVyUEbQNba1pGj543wjcnn8u0YrLzTsAuR8KXim+m+OLKKs6ce&#10;kPXNaierboggGyvOncTZUoi4Rg6dPMZlGyh9p/RhsPRlX0n8YyKRbUhm87JrHPPJobi6nnI5SvNy&#10;OLX7DN9ciEPCWQ06pfm4sHzNLYKGJmgb9HOG+0JtANmulhquHz3H58dCya0qw83KnlWng0nRcHtR&#10;q0G2PYI13itZliGL5OZSvFIO8yffC9zRcC01IiArkpC6ilI87tjx1suH+OFCLGXKQOsqw/SAHl8c&#10;DiJGAC/c0ZqvLkZTKx/mnAg3Fi0zwyyrnrKUMNYs1WW9fRbyOembZPHfIH3q4+HA+68fZMaJCMSj&#10;vsZpeEC2nryKKjxv2/Pl/MuclNjeWTERrF9/junnwlQh1vJKGsjJL+LU3hM89+11rmXXUVRbhbON&#10;Dd8tNUdfwpHF+LnzwxxdVtumkVDVJJ6F1TBb3ERhlsQSv3Sdz3RjScgoJTS5VPwoVI+BRFagq8KS&#10;L923c7q8mpLGWPaHrOeNaBcyZV3bUWnNa+Fm2FaWUiLvX1lby0OArBnv1L38+uY6Tld3L7wqalxZ&#10;4nUau8pELsacYFpCpABuF8nZF1kfb0doS8c4kcjW42fjyJrT/oRUyTcgI5TFy0w5HlJ6n0fTpnwJ&#10;t7fhNAvN0imrysPgpCW7bdIfAYX3D/WxAdlOajIimfPNXr6Tb1v3RtV9LytNNRUEBzrz2TsHmbor&#10;gCyN31QNQbZT3pmGWM5EbuYfLFaxs7RQJVVqqfVmdeBpLkqIjpLmLExjjvBm+G2y7mOyNlzjt/JM&#10;wBX8GoqJzL/GzBBzwrtkTZOhz9wQW2KqfJkZeI5DJSWSczu347axJTuDSk3FeOq2GGuQbciOYvuO&#10;G1xNlrm3qhBrnWt8dSyCKpH03Tx/iZkH/Qkrk3NRHsxYasCJyFqNNlvGHGQbsjh70IJjHvmUyjuZ&#10;ePsm01bfkbWVbKw2NUmd5T2taaAwVmB3/iW2eBaIxF2zgTqSINvRXkVqrRvz3ebzz7fOcKdHotqS&#10;wrH403yTniJzrszJLf21ZLrr0Nacyt6AJUyJC5JrMjGOO8WyxFBKu0oxCN7P5vRwYgqu8VKgFeEd&#10;nbQ0JXI6cje6FQ+bwx/ePtoAsla2Dhw+a4hnZA4G9uFcd0vEWlSMFZD97SsDqBYHydarIpHtA7JX&#10;PYlJRRVKp+dQVEpD4rpVi6sljqzipbbnXGBUPf7h5XgFFeIZWDB5jMM2UPpO6cMg6cu+/d4LZGOV&#10;c8qmxb1xcXcMiCR6XKsWN6SwfZU1hrFVvd7yNpLdXJi13pMk9a/1ssgPi0zHL6aAot4zZkst0fGZ&#10;+CdmYWd7my2bnQlWg2xDWRkREekExJffXdy3VpXKpkGmxA3OJCguR7xi54raYZWoiWg2CQ/n1doA&#10;svWl0WxZYIaNip7USVQTNeRYtBlku6pd+T7KgSC1em5DnSfrfNZzWsPoKiMBsl1NNbgYGTF9lxHf&#10;rTZj44UYlCUfLWnsXG3FuWB1xzQksnuJBY4SNzve9Q5zNrqQrOquWsyOm7JaP777vl6pSz7W3ldM&#10;mL7zEt+vN2fNyQjEab7GaVhAVtSH8/OLcbC8xVz9GBLESV95Uz0Oly5LHHJnbmZ0yE54A1EODny4&#10;Xocps2ywyqmjpLIMq0uWfLPZFV/ZAu9qzuHAZkOWGsQQWdZCjlptOKusiYToBPYe0GdvYL2ovXVS&#10;Wt1EtpxPG6Q0VlE/HhaJbJeEvcu34JuE4LsbcgnZp/gpyBAfmW/S0g8yJ8mX0kH0RFOFG7PCNvJb&#10;pyNcq+meKwtKLJjuZUaO6E34pejyWUSAqMAlcjz6EueLhrJV0V2Q0ZfIKirWotJ6d7Ip5PgGYw7c&#10;zu+3KSPfBdnAWLn2NhG9x/cQVKjHAmQ7G8pxvm7CX34wYJt+3ID93iWq5mGW1/lyuz4/bDFnyd6g&#10;EQfZ9towtoeuEm2Bg7znckoksrndknzZXFPU03tSuGyQfOEn9nP9Pwpd8ez02sPJMgk+2ZPk3k7Z&#10;irOOO8Ps6HD5tUjA4Djb8nLFZOoOC8LsCG7WVN/nXvZjDbKKGmlbLylrpONN5m33JV+g1sDYlYsS&#10;qrI7VWO6+xQbb5WhicByzEFWek8xQelJ9Vn+ElPaEuc+38oarM8ZsvBUBBlD6MqRBNniAlOmB6zi&#10;o9BjfORuhIdaIltb5c22iMOYiBbsg1MHuRU3me91Hrc+Osmi5t8RzTrvY5wtE32KZl8+9zTAtbmC&#10;6Hxj5sWGaSR46f98bQBZSxt7DpzUxyUkHR3rQEzuxGLhl8l7EfUDSGTFRjZQQNY/u+1ngKxI8SJL&#10;CQyJEdvQIHx8A/HxmzzGVRtIn/lJ3yl9GBRZ1i1dV8OqIp29ayM74UFWdjZTes8sbfhbmDNjdzB5&#10;8rbXliZz7rAxHyy9yGeLdVhsEkdqkyJtaCD62hVeWmDAZ7sv8/FKHZbsdCdS9D9aKjK4fPoaM5aI&#10;uvJsI/b6FYhNZBdVkd78IAvgGZsuq9Rm/vTRet48GkD8Qye2Qaw0f8YlYw+ynVTEyM7qGlfcM9Jw&#10;9I7FW2wkGodQJ20G2f7VySy+xBT3w9zQsO9HAmTbm1oozCkTJKnFxfgmy09HdQNpWyb7Vl7msFc3&#10;yHbk+LNgriGXszqpL87A0tiOs7ejsXHzY5eRn6jn9lpMqivc0dxGUXapqEDV42PmyJIjYWMHsv9/&#10;9v4Cvq4ryxKH0/2fnp6Zrwd6pqq7uroYUlWhqqTCHAdNRgQScAAA9OxJREFUMcSxY2ZmZsts2ZZl&#10;yZLFzMzMzMzMzMzS+tZ9IEuybOspgif5nd/vJtZ9lw7cc8/ae+21JWBSJMbE+NbCWgLZ5jKoXmU4&#10;wdVwhFQMoawgHVevu0PX2YMeWBdYFTaRJdCJpPgE3FGzw2XrFFjZkH1xPwAm8TUoru+QxNaSktzQ&#10;irjYOJw6ZIiLzgnQd4yHU3wlcupHeG0nAGinBMg+9v60wIaeqG+iXZDNhb5Pyj0cSbWGYWU47Ksy&#10;waqPX/rLYJxmA6tSG2wL14Jeo9iX19YRjTMhF3Emxw77Ym9iZ2k10itMcSrDFQUyekdG3njmgaz0&#10;7jRI5BbAXtsCa277I6hqDFVisB2RTp7YdoWeW3pUnALTEE9q+WTKjANZxjDnxsRC29AfOqZuOKKe&#10;PC6QHezrR3VRDb9sHO9uXth2IQKFk6igLNTijs46lHQKCCUL58Pu4Xpl8ShKejfDfzyL7LAt6goO&#10;lJY87uVv88P3wXowq4uDc2UYnOty0CAafxTdLDMltfM+NHN18WW0PkxIi/fIvIarFZMxpT1qiNkG&#10;stIn6W6qQoBbMI4rmUEpuPbxtulMw1GuWW6ENstE8599ICupYU8TYiKSceeGAXZY5Y8Cat0Zodh1&#10;xhwPkh7jAE1oxE4nkK1vLUV1P2OUW7ywhmDTm++VEKZTXOOFk+HKuMs5164sBvGd45kXOpFaaoYl&#10;EXYIakngcWEIaW2QxMPSOJN4FesTLaGZfgvvcj2Z1JaFe9xnIYulYpwWkgsga++MK3e14BWVi/s2&#10;YTD0SIZlSP6TgGzPOEDWHtoyeGSj6KnN5Qe+pXVyg2hCI01x0Iy0QENTC9MWNTCu95HX9bkBsp25&#10;uHDYEDs1ApirOBZmnglw8onGpQd2UIttZvt3wU/fDJsvhog9T+2p2L3NGPcS6GVtSMTOPcawEHGv&#10;2uGhqY2vzwQghwIooXqWOGOaLraC1kVhy2F7OBZ0jvAwDiHP3xPrr9jCijmNZ7PIA5CtD3fDBwct&#10;cE7LDutPaWLRQT0ohdQ9TlN9RkPNFSDb2RKGgxEXsKEoR6YFhlD96QCyj5q1BZ56To+ALHsg1NIC&#10;Wy56QN0lFvr6Fli84y5uJPSjhx6eQEfGmh3Xw9Lj5jhpmID0+u6n0EnbEGjmgl1yAGQFr2dhLSmN&#10;dYzbtbDHtydscJ9U0pquNrjo2+OEbRpCQmhc2ekES37nihvakVNUBH0dB6w7oIWvD5jggHY0Aoqa&#10;UMC4WrHicRupvI0I9fPC4sX3sFzJGCuP6mHjdV9YxdWjgNd4TBl5mmNkH/VrL/JKTfB1uAru1hE0&#10;DBbheugZfBh4EgtjLuGbqDu4XpRLuulYd9cgisttcTIrCBntCTgeokaqZ534KFI3U0sNuOA6i/WZ&#10;3khu5oIzSQ96lSVIrQuBdoEXQinIImuZPSDbjEAnD6zfroFtuolIaRvj5ulvRrCVNd47ao3LOnZY&#10;ceAOvjrjBPPstscoyM+q80wD2d7mchhrusGR4mMBBs448AQg++i5uxDv4jEjQHb4ngOpOP0YkB2g&#10;oYkUzbDTWBCuDvXGhsd1Exrs8XrwVWxOvIdV0WfxfuBerMnPR60wSHuL2T+kvYeRSlyax3feCTsT&#10;PBjnXwTHMm/olEYiZxJsKPkAsmyb3HgcOa6LH846wii7dXTbdNTCQc0IqzRjkdshWxS3vADZocY8&#10;3LlpjrU0pl4NqaWZVVr6EGlhh6Nq4ciahDdWuMp0AlnpU7Y3uWOVCMgKlhWm9CzWw0eu+7Ao/hIW&#10;hl2kF9UHsZ1to2nfQwzhyVfDr4Ju4ViqKhaGME429BaUa+tE8bC9LSE4lnAZi6LvwLixGtH5WtiR&#10;noLyznToFdDwynh/GUleoseVByBrbe+Cqyra8InOxwPbCBh5pRDISjyyY1WLS0mniiwdkHhk+yQx&#10;sgSyZqQW55FaTAVe6SbETsakS6jFbaQWM9+q8FsU92fnN6KPCmKKMrdboJMxB6nZpBcLfS3peyEP&#10;b3uXRLU4jdTitEe/jRwfkfTclpOuN2dVizvzcPEoF6ZHTLH/lh22H76Bn311E1eSJX3aWwF9VXsc&#10;tiyQfCRaYEvr4DXXYiR5MebvSgTyRR/CQeSEBeDE6QBkMz7C/LYplp20hwpVdNVtnbBi2X3ciGqS&#10;WNUGUBIRgNVHTKAb1zzrg0cugGywI/5Go4BmpvDBHUSCrSUWnXJhzJNszTMXgGxPSyh2h+zGgtTo&#10;x2i4E6nt9ALZZniMArLCEzXC1coD+6/b4qZ/PO6dNIRJXgfHuydWbLaGqzCE+0pw47AmdptmP+Uj&#10;2ooAOQGyBTUEsfUEsVZW+HyjFs54VaCYKu2ZScE4pxmH2DLGyqaHE8i6wqWmB00E7c6mVvhyqw0s&#10;qH7TUZaMvdseYIdJBlIowlEsAFJ6eYur6EEIi8YN/WiEVA3RDNYIC3pxD96MQETTIwrys9SLp9Yj&#10;24+8Mj186Hcch8pLxCB0oAz2eY6wa5SoAAwwTthfFfZdo7/n3Z3x0Mx2RrBoBZmBI8GaMGsbz/DW&#10;C5+Ch9ic6Y7ECm9si7xIgHsYSxJ8ENcjG5idPSArefv6C3B6jwGUAirZfyNKfwsp8vr403E3BIuc&#10;0s0wvKGB1ZoJoGamTGUmgexQbxcSI3yg6SlQP/oQTLGn4zrZEpGYJz12J+LISJgJj+zwEwykjANk&#10;pb/2ICRHFe9H2CBjrLe/3hYvBR7D9lJxUENdlTHeDbwEs7FMl6EKKCVcxzW+u2HZWvgk4hK+DjuF&#10;7dk5Yj0AGYp8ANlHbRNhboPlZ4KRK7VDdVbD7p4mPjvmhbBmGQenMOPLWfqd1mQ/fLvVHv5SAgQF&#10;re4q2+Kc8+QE5YSWmwkg2yoFsiKadDdyanyhVhgvYUO0wjxOFedzk8bE2LcjPvca/mfwPdiI/IRt&#10;sEqm0THOHqlj7REdoVgXo0oWQiYM45XwUfhpfBlxD/eqpCJQEx/U8gBkBWrxdVVd+MUV46FjDMx8&#10;M2AdXiTyyD6WR7aUAcECkA0r6qWCFoEsP1I6ZpMDsr2TVH2bePMqjpzuFujoJJXheQWyohhZe5jl&#10;ShBTeyE0r2phvUGOmP7YUw4dAcjaFElAaBsclfVx1bkIce7OWHA1AgWi78QAcsIDcVICZC3u0Pux&#10;zwynaAU/p+kNNYcEJNSLg2c7M2OohmqM2wmySElN3yiQByBbG+uDb0+GD8dj1aeG4soVS9hXylZv&#10;eQeynS3hOBh6HEszfZElm5F8uCFmHsiO6INmUtW2O8KfLI545nzbdilWokDcjQA9O5xTT0TxE7tM&#10;ToCsoFpc3Qhfa0cs26WDU96FyOS7Wd1UD12le/hwhx7jrjxw6JIO3lpxHxvI1vDIqITlQ7IFGDOY&#10;yNRQdT010LtmioMaCYiqfgRQ8+iVLW0h7ZrpIMoFBeP2GpirmWO7UhB8K3tp9JtYCp6pA7K9yKb4&#10;zcKg0zhSmvHEGKqO3igcC1CCVtNI0NmLhHxlvO+9HctSjHAo5Spe8dyLz+IfUmmzfZQXob01ApeT&#10;jRj7VQzLeGUczaPYBipxOegKblZVysQ6mHUgS+OD+QVjXHEoHm2UGWhBoJUT1t3LHK5Plosljj0I&#10;R6KM4QEzCWS76rJxdtMFfH3TG5e1nbBp/wN8SIGc2/6FqHiiH2J2gezjpo8BZFRa0ACoi8CxuKzZ&#10;BQtCTOHPNCxC6eqMw53Io7gzRpa5qtSIzIEgJHbE4GjQHdgwdU1nRyA20oDjJqM/Rr6A7ACygn1x&#10;/Kg7IgW81FEJ2/tGWH7JBR5lMioJSuZueQOyLdTQuLTDHLYSRnivIC54xxyaqTJ23Ihv04wCWaav&#10;e7zUwzyedPmMKJSP/HGIQLZQGx/HBNFUJi6FZZrYH6fPeNiRB3YgKkMFm8vykV1thdUhViLF4qgc&#10;TYqduUKYgWUp8gBkBdXiW+oGCKFqsb5HEqwCs+EQXSoGsmPT75QQyIYLqXckQLaQQFabQFbHLAip&#10;9MjG0vsm3YS4ydj0NrHYEz2ykRT3EX6L5n7BI6sAsrIMFfk8VgpkhT591O/d6JB4ZGPSOrj/0W8j&#10;x4dAR57THlkRkLWFTlL9cE6uXtJ11m6/ixOBwpewC97apthyOYKiJiz92ThItdO7MXVoqYnFxj1m&#10;cBTpmvTAT1cPi0XU4m74PTTHGctsyWKvA4FuWchqYT60okScumiOS0EjxaVmd1zMPpClrbK2CLdO&#10;6+FejsQja2eP1Uo+oLacTEWugSxTRDyIPoNVGUmjPT0y1XC6qcVjPbKkFjuRQpst7og8dwssOBdG&#10;8NqH0uggbD9iC0/BW0cP3+1jD7HHRN49sgSapBPHBwdjy159KAU1QHgTm1r6UNtSD1/PaNzS9MIF&#10;LQ+cuK6Pd79TJ800BF75TfChkvaqI3awZuB8Z0UaDjAFxA6TdCTTI1te34OKhk6UVdQjxCMEZ4zT&#10;kcYm6+mqgraaLfbfT0ASv7uC6NOzvLFTJvbE2ae5OQR7gs/jbJV0SSQZbD0ZUMnyhAdT8YhKVxA2&#10;EiT4D+drFHb2oaw5ATpZ1riSbYHz6bfxutdBfJNkAKfmjkdAdrAVXoUm2JwRy8jKBmjG3MSxXCEQ&#10;o5zz3FUoV1fKlEZrxoFsXxNC3COgEy71y1Xi9iUHaIXWjAHg/aiIjcLRC1ZwFnH3WmB0wxC7TNJQ&#10;JaPTayaBbG9XNXwdIqFh7o+7TH+1k8yJT3cZ40EolfqfAWS3zkCM7PD0N8IjK3wFOhv5HmVFir+7&#10;DFhIKDXlAt0dJWM9sv2V0Iw6hYMVYjhQX2VJYKsCt5EYrj8fZ5K1oSEYVfqTsDtAGVbtnWhr88cG&#10;fzV4yJhpYHaBLJNqZSfhlnmGRGtgEIm+Pth/M46e5S6Kddlj7TlfRE8Ow4racNaBbF0eNIxjESWx&#10;9XeXxmDPUW/ES/wNFVH+OHHLFq4/ItR5poDsdwK1WPDIDrUgutQdV0sLJEO+AqrxarhUmDVGiIuU&#10;cY79gxGXoSOqbzs9slexONkT+SOM30PtQVgeY4FMMi7yqynqF2whcgSEC0A21h2EcjIVeQCyDmSB&#10;CHlko6iRYh6QBcfwQrjFV+GLxE785v3P8YK0fPv9RowGsr2QBchGJYtBrhTI9jHxslBu79mDpUuX&#10;YtmKVVjzwyos57+XLl2Ooyruk85rJFMvKA6edAtIgazIaCExYggqxc8FkG3PwvGdFngQXzciufQA&#10;kjws8PYqIzxMbENjaSpuKRkwDtAY6w9pYpNmPJLbhXx2bYi1sca3e02x8541tp7WwRpSeeI52XRU&#10;ZuAhLYbrjlLU6ZQe9lEhNauZyqeXb+J/f3YVS6/YYddlpgk4bYFrzjn0XcxekQcgCyYFL0sJwuHT&#10;QntpYvEBqoaGN49K+D2RFpJnIJtXfBO/cF6Kv4TfwMqYG1gadQlrUizgJyN9eno9sk1w0bTFNuV4&#10;iaeVKrwuzljFWM/lZyhAcdQSepliI8xAZxVstJmDeZcJY5iYvua8BzwrxXHgeaTZazGlFTO9jShU&#10;RjZ0wMbLYhE1WctUqBYX1DCXa2EpVC9cwy8W3saSi1bYeMYE3x3TxWGzNMSRndjcSQBIgFcYH4RV&#10;m5zgwJQ6VTRCFeVl4tZ1LXyw3RDf7biHhec8YJnVgpL6dqbmccN1D1rG6ZFNCqLC5iHmcDxrgtUU&#10;fdp6LxTOuRSMYm7aiYDYKQOy9CDaJW3F/+e0AR/G3uWih2Mu8hz25ZFF0lMGp7QbeIuxh0sjOR9F&#10;aOIu83cK5oq+rkLY5JvBjuB+VBlMIABQhUHrSOtSP+OCPbA3gvGLbQKa60dptSPWhZ/F56H7sCQx&#10;AMm9sq2oZxzIDnQgw8cXG45qYPk5E2w4YYnzTjkoE+pDkaQEX2/oxdZDFOZGBe5oLyrE8luw5pgK&#10;vjwp5BmWXeNgJoHs6E7sgq+uA/Y/yBgW0yuNDsHDgFyq8Y88kvVkvNrak6HIl/VF5fGyiD0NX34g&#10;kenJbuFihZj91NOWjLORx/F61GWOz6v4Lt4Gzi1iZNNAFW31Qj9wOSoqzUx1cjTqIhZHnGbc90Gs&#10;LSgfAQ7aEJGrju+SPBAjGtJtSM5lfmfGiH/CnN67cwtljimcXSBLw29ZLm5epJDkRVOKR5ph991g&#10;BJR0oZ+G8l3rT+H3G3Wx7YYVtimZY+sVKximdMj0LZ11INtSBcv7xlh82gA/nLHA9gtuMExvksSi&#10;9yLO0RH7zjFsQUYDxMihPBNAtqXRGYt9NeDeLzLNILfCEStCD+GzKCUsDbuOndmM8e0Wz4+CMNm9&#10;igK0CfMMU1IllxtgNXPNLw3bi7+G3MP9hpYR+hOlMIm5TI2NYlGb9PTmwjDhEt4KOYJPI1ShUVMv&#10;k/FQuL9cAFmyvO5pmyGOhmPb0AK40BvrlliDL+jReAzICtTicAZ1hBb2IJi61QKQFajFE/HIPgZk&#10;JTGyYUxXYG5uhDv7vsWLP1mMS+bm/NsSXhE5k5CEzoXVOXWY+ubLLKIwiTn3uT/luQayXMTkZlaj&#10;rLV3tEhNXwviYvIQSzqg6MPJ2DIPv0TYB+Ygr22EWYyLxaiwZL5wOYgtrEdRbj2aJXEqTSUl8Pbl&#10;OUG5KBJ9cHtRkJaLoJgseASnwDkoBfa+KQjOepSeZzYGo1wAWVHFmdM6KQ32fknwS69CyySUT+UZ&#10;yDa0ZcCvJhqOFWGwKA+BeVkgbKtTkC/jx3h6gWwf6phkPbO49ZE3arANCUkZsPVLhnd68yg5oO6m&#10;GgQGJsHOPxNJVY8W9A3MVXqCjIRK0VdZWvrRUFmLjMKWZ8Tnjf8WTAmQrWpHXkk9gkMTYUJhN316&#10;m7Udo/HQLgIW4SVILutAEb2mBdxy8svgGVKEhPIWUfxraW0rUtPzYCp4t+wT4JVRj0KKWwmpdyK8&#10;KSKjn4bEkg6UMw1IckIKdOwj8cAmAW5JtShsJoCumJg3dsqALEXnipri4FodDVthvAlbqT/cGkrF&#10;C/eBKoRWh3JfMKyrCoZpbIN9BbDK18P18jEK1IPNTFdUjFLS5B71KnOTdpchuaFsBHBoR0pDLCxL&#10;QxA3JuZ2IvPbjANZ0UORHp7FnIX+SZx/8lHULpnjhxhfTCG6Ew7lYFpccekhEIpMgg3fh6iS1kmt&#10;UWYPyJJ5ILzffG6pjaklMxCnzFORK5b6lZQBMo7qkJbXNCn1+EkBWYrc5DQV08jSNTzHDHSRWlge&#10;BPOSCPhKRcb4hJ1t3jiX6QLv5kff4qrGOI65ANjWpKNqlGZZL0qac5HdNsIw2l9No1sorCoTUTSJ&#10;EI/ZBrKir2VdCTyDkmHnm04vnBjg9zM8IolztWd4Bly5vnAK5BaUisTqPplS2c06kBUq01GH8MgU&#10;fndS4BlTPWIcDqCxqhZZHJsy2oBHTT8zAWT7+2rJxClD/XAaqT5UNMfBit9+89IEpElArPBg5dUG&#10;2JWdinopu4Mq6anVHPulDEtprh7D4qJAK9W5K/se5epu78yBDed398bSEaJYE5lxxcfIA5B1dPWC&#10;GoVSk0va4RzN729CFbxT6vAlgexvx3pkHwOyfAe0Te2hS2pxGs1vcelU15JsAqU0bgS1WMgrK/wW&#10;w/05BY9Ti+v81PD9+/eQ81j7MS8UQW8vG/7pZQiDfWE4/fYPOExFstYRCauH6P3t7esDs5iMLkwl&#10;MLFrT7xTn6cjBSCbllMvog8/6vdHHtnY9A7uf/TbyPEhiIFVzGWxp+epo59QV/kBsj++M+QZyP74&#10;2omvML1Admqesik+EhbJdWiSkXL5tLtPBZAVeUQFUNrQi5rmXlRLtpqWXoo/daCwsmU432sBY2kr&#10;GjtRJFEWFuJfhTyx1Ty2poVU4jqxCrGwxXj6QTW4DGnl7ShkWp9iUo2F6w8fJwOInTIgO8muHOwu&#10;RWipB1xkVDqd5O0eO212gOwTnp4e2bIIAh6mZxuRtvNHV3X2gOzjj96aHMO45sqn0Ixlr+6kgKwM&#10;t+luioBVeTzSRG7ymS/yAGSns9ZyAWSns4K89kwAWVmqUFPpAoP6GrTPzpCWCyDr5OaNBwY2SKvo&#10;hjtBrG9KLZ0ajU8BsoyRFXtke0AD+RQB2W4UON/C8revQ0hBLS2DvWkwPLIKr7/+Bt54bSGuexai&#10;l1TCxhimMFimjgRRx9XA9/ZtKN2xgovFcbz1P/8ffvarT0R0LcFyONDkjQsfvoU3eI1v1ukgTfRV&#10;YSLz+hio7F+E198Qrv05ztmnoeUxpCvLcHr+jlUA2eevz0fWWAFk51b/zwUg29fegfa+QZm8AM/q&#10;hSkDshPI4zpRCrD0uKy8alLDBBDcNmH68NPuMXViT89q1cd/HxrsRUdv26Q8cbLf7fEz5ArIcp3S&#10;08axTIP6VK4v5QnI9guxohQne5aLQZa+nW4gO9Dfgbb+7kl5w2Wpx5OOVQDZqWjF2b2GvAHZnt4W&#10;tNFzO5XzjCwtLA8eWSd3b2gY2iK9UgCyjO1PJi5MaxBRi3/7/oKxMbLdCCvuEwHZoPweFDSTWjwl&#10;HtnxgGwzfM4vx3dLz8ItpwAFnpfw/qv7YZ5bjapwNSz+02mEiHquHLaHmP9riw1FNyJx9oPV2HvD&#10;DRXM5TZEeon+9o9xwTobVQWJeHjkOyw+58dJrBtBSjuwYcU1BFdWoSpMAyv33afwxBhKlCy9OY+O&#10;bW5uRnl5OWpqakZtpaWlGBymOpDBofDIzqNel70qCiAre5vN5hlzAchOR/vIM5AtqBEoyVMDYmfb&#10;IzsdfSfLNeUKyMry4DIcK09AVobHnvCh0w1kJ/wg03SgAshOU8PO4GXlDcjOYNXHvZVcAVnBI0uR&#10;J+/EaviQWiyKkX1ctZhAtqgPIQUEgtMNZPuZJH3VFuy9GSqJyUjB9fe+wU2quBaGaWPV6xcRLgKy&#10;FXA8cQgbtrswWiUXd77ajUvGKSIr4VC+OVb/YRVu+8YjIz0Vjnd34JtXjiCaYCxadTPWfXMY1nEZ&#10;/I3xZjVMTj5bJo3ZHolj7m9oaIif/vSn+Od//mf8y7/8i2j7x3/8R3z44Yfo6HgUXaAAsnLWcTP8&#10;OAogO8MN/iNvpwCyKSJKsKxe07l0/Gx6ZH/k8PzRpyuA7I9uwlm/gALIznoX/KgHUFCLf1TzzcmT&#10;5QXIPjAktbi8G65xlaIYWa/k2okD2dExskI8pHiLTaNCWHq7JP3OEKJTxPtjuD+noGlM+p1xPLJN&#10;gTi2cS8OMB2BuFTBfN3bOGuRiGx/Atm/X0W0ZL/L6WPYtMOZlCaqQ36xCxcMEkTgdyjPCEv+4894&#10;6a038c477+KDjz/FRqpM8lFY+pBseA5L3n4H77z2eyw944QcKsoqCunYAwO4c+cO/st/+S+CS160&#10;vfTSSyIv7cgiBrINkr6W9nvPsGpxbDpzyqUL4+DRuJD+O5p5vOZSjKxXRAZeeHkPNCnuoijiFiik&#10;WM1/ffMQjt1zmfNNokvxnhde2gW/WKnE/Zyv0mMVCE4sEtXxeRvDt4wC8MLf9sElIh9dNFbW0hY3&#10;Xzfh07blrBZe+N1i5JXWzr9B/IwavbLqBj7Yojpv673lkgX+z4cnUE+RwflYtCx98MJPP4N3eMp8&#10;rB5S8mtFc9EVPd95WT/BgfSbRZewcL/WvKyfUKkVx/Tx8y/PoWsKdRzmcmPdFL6vf92H0MTJ6JRP&#10;ruYNjU0wNbcbPtnJzQvq+tZILm2Ho6BYHFtGinEl0+904NfvPoFaHCx4ZPMIPh+LkZ1CIMtsRlor&#10;V2DLcXeJ6hbz2v3xW9wJLERZwkOsfHEXAkQe1GqY7/wBS3e5kjCcjmufrsdpAwn4LXXEtpe/g6k0&#10;Z1RTKRIjiwlyu1ASH0spdQmVuNIQf/+3JbgUKqQFVhRpC6iqquKf/umf8Morr6C6uvqxhnmegKyN&#10;TyL++a2j2HJKDZaWloqNbXD7gSH+9ZOzWLrn7pxvj+1n1PE/PziNk9e153xdnjQ+z9zUEdXxeRvD&#10;a4+q4n99fAaHlTShpW8G1YcG83bTNrTApz8cx39/dTVuqWrN27E83hg3MbXAi98q4bVVV+dtvb/Y&#10;pox///w81LWN52Udtxy+iv/+4kocuzT3vynjjdGr9/Txvz46g+8P3ZuX/advZE4gexHvrL0+L+sn&#10;9OkHG27gF19fgLaB6bytoyxr3B+OqOK/vXsc7iFSp+P0Y6ixQFZQLb6va4HEohbYhhXAKaIQTtEl&#10;+DyhHb9+57PxY2QFanEggWx+s0TsyTwI6XRkxGf0DG8iT1yG2CPbwlQKQq5R4fdY7hc8sj09I3PE&#10;dSHX9iIWvHhO4mUVGoL5kMwPYf3n3+OIKnPNMb71g8XK8KMpvbs1CJfe+QU+3a/OhclFrHnrYyzc&#10;YM/0v1UwWP0B3vpoG4xiy9E9VIsgtRXYtkMZGhr3cHbzduw968t0AY0Ivr0PC7/ciHMaGtA4sw6f&#10;LFKCY54ouYCijGgBZWVl5OQ8riUtHCIFskJfS/te8LhK88jGZXRy/6PfRo4PwTM/lzyyBk5R+N8f&#10;n8Vbi3ZiyZIlio1tsGDxavz8m6t4bdGBOd8eby/egf/45jo+XLxpztflSePzw0UbRHV83sbw3xft&#10;wX8svI53v1qDL75ehM+++Hrebl9+sxgvfvg9/u/bm/Hp18vm7Vgeb4wvWvwtfrvwHP6w6AwWL56f&#10;c/TLCw8zj/FlfLn4u3nZt28sWIX/9+ZmvPflynlZv08Xr+VcdA2vL9o7L+v3zeLl+PXCi/jTwhPz&#10;sn7CvPOXRcfxq4WX8PWSFfO2jrKscd9YtBv/59NzsPJKnDHsNBbIOrh6QlXHHAkUbrIJzoNjKLeI&#10;IiwQAdlPZwrI9qE+1Q/6Kj4Y7RNtQYTJdWxZvx7rN52De367pKGYdN7/HrZvWo9tF8/jgb4vgm0S&#10;ma6aBOQwI5zbvgU3nLIIbIVSCKsDW7Ge1zh0xZp/ScpQOdx1zmCj6Nqn4ZTZNGOdMF9u9DwBWTG1&#10;ePdzR8t82lgtYrqQ+UIt1nOOUVCL58vENKYeUmqxa0SBKA9tHanF83UTCKdbzmorqMXzdCxvVbIU&#10;UYsb2uZnGJS2le+8phanFtTNa2qxkIZ3vlOLVx43UFCLR8yvImrxa7NLLXZwEQPZOKZ2tQ7OhQOB&#10;rD2/9wsS2kgtfhaQJfYTxcj+aI/sPP3qzPNqPU9A9nkVynnaEFaIPc2tF/x5HcPyrFo81UJSCrGn&#10;63hvkwqGmP5mPhaFavHc7lWFavHc7j/h6RWqxaP7UB7EngQge0/bDHH5jbAMyoZdWO4wkP3VMz2y&#10;UiBrEYx0ujrjM0kjlWxxGX2Iy5RQi5mpV6CSCr/Fcv/j1OK5P7ifxxqIgGxuAynkfSP6nbkEuwaZ&#10;UqKO/d/F/Y9+Gzk+YtL7UMHUEx3tLTA2Zeqkunq5bsLnFQQogKxcD0uZHu55HcMKICvTMJmzBytU&#10;i+ds1w0/uEK1eG73oUK1eG7332SeXi6BbOhTgGxpQw/Ci/tF6XdEMbIKIDuZfp835yiA7LzpyklV&#10;ROGRnVSzzdpJCiA7Vel32lDA3K+F3Aqo3D2eV1X4/Un7n3SO6HjJdZ927ad5cRUeWYVHdtYmmCm4&#10;sQLITkEjzuIlFEB2Fht/lm4tD0DWURojW8gY2ZBcOIbnwymqSCL2NIZa/CQgq0ePbAY9sgn0uEq3&#10;eJGX7pFHVkjHI/wmeO9yHxN7mqUeUNz2R7WAFMgKff2o3x95ZOPpkU2gR3bkuJD+O5Ye2UqFR/ZH&#10;tf9sn6wAsrPdA7LdXwFkpwDICkCzph1CfHhhNf8v/HsMmBX2F3N/gQBMR248V3Q8zx0XjI74XXpt&#10;IcWVLPRjBZBVAFnZZgX5OloBZOWrP2R9GgWQlbXF5v7x8gJk1fQskFzSIqIUu0QXMZ9sKT5PbMev&#10;xsbISoFsaEGPKP2O1CM7HpBNUADZuT9Cn1GDHwNk4+YqkLUIYau0wErXmimfNLHksA6WHtIRxU0s&#10;2quNjbcCECOojk2gdNTkw1jLCU5zNOvT7APZIbSlhmLdCbb9QR0sO6KLpXvVsOSGN7xKBdmJiRd1&#10;q2C88OpeOAelTvykOXbkdADZof4OpPm44qv9D/HVTm0cMU1BkTQ8saMIGnfMsGiXBpYcN4RmUhek&#10;vdJYkIarp+/joy2muO1fyhzg45UB1KRHYscBLSw+oIkFR+ygGVEnc6tPGbW4qgPlNXXwc/XA8u0a&#10;+HTbPaxTD4dPQS/KagRvajvK6tqRFhOFoxf94FLcTLBLr60AZqu7UFVVhIeq7rjqkIO05i4UjQS5&#10;1bx2aSVcLe3wCdvr060PsVMnFqGV3SitnjiYnTIgO9AAGB0G3nobePtd4KItE7MLTc8ezHEAvvuE&#10;+/nbRzuAbKpnPa20hAI/XAdSJSnc+kjl0tjAa78FbDwBVEpOHkgGdl0BPMdXyX9Wx88WtbgkLgLH&#10;mILi4+02MEptwPjpJbuQFuSDNTvU8ckxBxjETy5DwuzFyLYhxD4At61zMb4s5iBaCuJx4IgOFu/n&#10;u3rYCsp+lcPv+7P6Tvq7rEA2r9IO60L24e2gg/g2MxJFfeLJp7+vEJqxp/FW4D68Gf0Aug2djz8L&#10;s19siD7Lc4/j7dBTeDf4IN6IVIFWI6/RkwP1ZGYp8N+NjbkxKBISpLL0dUTgTJw9Qnonl8dXHmJk&#10;+9orYHBDFwv3qGPxJWdYZPWMbpv2Qqgp+8OtqE3m/pt9IDuEfo7D/Rf1sIDrs+/PucKrRvrVaUec&#10;tydWbVfDpydcYJXO/KGTKNMXI8vnTDMHlnwonlu/OAgOaMkTcr4wPgm8yf2f7gbCpTlFn1QBzrUq&#10;ysB1/0cHRGkCX3POFa7hI02nyRSkNurAQftJtIT4FPkAsl5Q07dEcpmQR7YYrrElcEsoJ5AV8siO&#10;Sb8zZUCW7t+6hib09/eLRBkU29xrgz72XXVdAzKYsmgyHtk5C2TNAoXPJGoZA5yRV4nUKH98t9YE&#10;arQApedVIaesGa2Sj96zZoa20hRcPsHclnnPOlI+f599IAsMdLQgu7CK6b+qkJGdBuVT6nj/cgTy&#10;emQTe1EA2cmMsQFUJIXhwEkb6KRWIi0jCVfOm2KfbRF6B1the0cbW1VjEZZbiXhHa3x20BYuxKED&#10;dSVQvqWFffb5SPYkKDzPvMzZXY8/QH87Yj0c8NX9OKTn812j4mdlq+xqrVMDZNtR2kAV/UBvbNyp&#10;h/MeFYgNCsbOQw/wvXYK4mp6UFrZhOScJBzdfgevrLCEeXELPbBiIFvWSEZSsB8WL7mOzSaZSGvr&#10;RrEUyBIAl9Y0IcLbBxuPWOBmcBliQsJx6KghthpnIK2l69GxY728Y/6eGiDLRXogFzefbAbCkoBY&#10;Lq4Wfg8oh7OPsglK+W+q5yKJv6ntBT5QAtrGgW8DTLHXRHC64T3ghU+AxFpxH2cTFP99LeDqCOxb&#10;z+tGivc7ceF27DJQMs5YmMDwnA0g25aTiENKerjsU4pIayt8c80TEVVj22IQZanB2LpdDxd9K5AS&#10;EYwdNGjYZHaKbQMylJkHskPo7W7nM3vh6/dv4IeHqRhXzWKwB7mBzlhwJ0ryrtairKlX5vrJAmSb&#10;G7yxJvgQtuTGIanZG1tCr0O5uoZpF3vhnHoCf4swQ3BzKgwz7mBFnAvSxto2+5uR3VrEcwuR3JIK&#10;g4ST+EmQCWL7e5iP0hCbo0zgXemCFZGauCvS8BhCaNY5HMhNQ+WgbIZSaRfPOpDt64TrQ218c8Ef&#10;0XkFsNS3xtbbUcgeXrMMIt3DCh8s5Lokp03m/pt1IEvjqdplU5yyz0IK12chljZYfDYUWYMDKIn1&#10;xfrthrgRxHeQc/EmVW945HfJXMdpA7IdUcDy74A7TuK59SaNhJ/dpe2Q3zxvzot/+RSw534HGvv2&#10;X+B8Oh4Q57js4EfW8RTw33/G+ZVzrFCGmB915SrggglgwHn2B4LaLs4+1bEEsbyup+wGYumYljcg&#10;6xRDEDthIJvfA6bsEakW65NanFnEds3qHbGRUpr1iFos5BoVfk/glprTiaLyFpTXtiq2OdwGhWUt&#10;SOUCVOhTad8L1GGp2FMCqcWJWX1jxoX4WAH8CtTi9rku9lSfggN7XODVOHrx0t/dgZKKBhRXNKKs&#10;uQf9woplqB+t7T1oqm/iuO9AdWka7l7QgUZSOwrL6/nh78bIZXpXcytKuL+0rnuUZVS4dnFFPc9p&#10;QmPnBFGzDIuliR4qD0B25LOWJ/tj7yFr2JfI3iZyC2T7ulFV24hCYSxVircijokSzhuyZuCYeo8s&#10;rd89XWholnoneuCjZ4U9d5JQX5eHM8puMM2QeOu6SnD3uBpU0jpRGB+Cg4ecEChKJV6JBwRFF+wL&#10;RenTRpb+5lqYquvgUuzkvB/Sa00JkKXHtKKiCo7mDlh5NxYpTf1o5gLfSccAa6/4wqOYxnQfd3x/&#10;WAVfHNHHoi1OsBE8sgSyhfXdqM7OxW01LeY41cRZy0yktI4AsgSjBZU0yBTVIi6H/ds0hK6+Wujf&#10;NsbGq2EIreudsFd2aoAsJ6tOftxrpenu2IfHNgFr9dmk7IsaLuql0121FfA7AttcIbHRmJLK35b8&#10;CVj0JfDznVwg1IgP8L0NvHqT/+A5yseAdfQG9KfwHvTOOmVOdPp57LiZB7LdiHFwwb5LgUgTnqYv&#10;F2cPWUEjuk5opRGlE3FObthwKlSS/q8VdqpWOG+QiSoZazvTQHaoqwU+Bgb45uRDLNxmhhPaqZCY&#10;I0Y9+WBXKxwJkE6GTpCO9IR6TxzItiMwRx0bYxyRJbnWEA1fLQP96OyNw9EAJTxoln4HBtDa2w7R&#10;dPOE0t0ViL1BZ6FcJ3yBG2Cfdh+bkuP57ypcjriDs2Ul6OoJw94YSwR3jjPWJ9iPsw1kO5sycWGn&#10;MYyGaTMDaONc1CuxqAwUJeOosibeWGoG24JWyPolnXUgS9DX1NRJY4a4Q7pLI7Fzux1CWtoQYeWM&#10;LZejIfZlNsDkhgWuWOWNb5h5Sn9OG5AdpAGvmkwYqXUrl/PtH7YyVxznzducJxdqSZ6qjEB0HXDV&#10;7/Gn7GDtznO+/fQN4LXVBKkSINsdDPxtM+BPT2wTgfKrnGuF63rdAA5bT3D0jn+YPABZJzcvPDCw&#10;RloFDTXx5fBMrIBncjW+SKJH9r2neWQnCWRHg11avkhrUGxzsw2SRhkuJIaK5wzIDlQmYu9uJ7iQ&#10;OiguQ+huLIKRijZe3aqJxTtv448H7GFFwD/YmYPT16yw7bA2Nl8LRlBJJtRP3sHq8zb4Ysc9LDhj&#10;D/PkThGY7W3Ng+ZVYyzcrI4vd9rAoqRdBGb72mvgrm+Gd3Y/wILN97FBIwoJk/BS/aiZS3KyPAHZ&#10;obZqGLPNfzDMF+UKlbXILZCtSMWpq3pkE3EsHSTFltvXu9Sw6iqNJ1JK5gQrO/VA9tGNu1sakRoc&#10;iiNXLKEcVochWsC7+waHDTC99aQdbteGAelcSZ7e2H4uDLQRs7TB7YE1TmulgJ/nUaW9tgBqZ82g&#10;HV+GxMxy5Nd2yrywEi44JUBW5PlsQU5pEzJpwCus6UZtWxW0lbWw6lIIAsr6kRKVjYDMMkSEBeKH&#10;7Y6wLGxCIZ+5vL4BrrbBuKPjjIOXbXHMKO0xICvEwRYQLJfRQJFJdoGHkw+2nDHFBfdSFJEWWfgM&#10;T6w0jnZqgOyIbqij+IXzPfHCyTH30Q+DzUBKDHB6JXDIjCvGcXyL2QSlOTynzgP46x4gslx8fg6B&#10;65tcZDnYAHtJMdYlJcX3Er28BLeTc8aKLjvzQLYJrjqOOKiWArE/ow6G50xx3bUUbJ0RpQtxzq7Y&#10;eDIExaK9TbC6aYD9DznmZXTJzjSQ7evoQmFWKeq66uAsjF/15HGBbE9bGbTIxlCPLOZ6rhy5ZBnI&#10;zp0AJgxkh0qhn6yJ3WlBSOsoQGxjAaolqKut0QXLgozg1V6M2CbS+GmUeWozD7XBJ+Ms3ojzl7Dc&#10;2V9FBtgcaQjXcgcsi9LGw4ZGBOdew7kSsk0mON+Od9hsA9nmzHBsPuCNoKpqJGeXIYfOhOG26WuB&#10;u1EgrD19sOeYM8yzmmWeb2cdyEobfaADBTlFMNU0xnrdLLQPdSDc0glbLkVKjEc0FF7SxRHjbNTI&#10;+A5OG5CVPns/acTxDMc4uhw45UaPLP9Wphf16weSIzgnL/mKcy9/G/vsrZx5YullbWN4xpHDwA6y&#10;X4QyxHNW0SN7huBYex+TjRsDeQm8B68jssJNvsgLkNUwtEZ6RRfc4ivglVgJr+QaEZD9zXsL8IK0&#10;fPv9RlKrxKrFohjZKQGyIz24in+PBvlzsz2eN4/s40B2EKUp4bihEohY4Us+WIobpzSxxSwfTS05&#10;OLLrNg661qBrYAg9NZk4tfsuNpkWoX+gFzF2FvjhlAciWjvhp2EEJbdS0bquNtIVK84EIKuvD4Wk&#10;x+zcYY9AAdUOVMHEOhRGieNHLU1+aprYmfIDZIfQkBOPCydNYCUjuJPWVG6B7MS6YkJHTR+QJa0w&#10;MgCrN9zDKsbk+NEDOer72lEPuwdG+E6Li2BanVM8vLCVQDZf9NStIiB75jEgO4iGwmhs+VYN313S&#10;wde7tbHtbjDCKzufEIP45CaYOiBLsCkIMtV1oaKhA1Gu7vjumBmuBVaguLGDYJMxsvWMkY0MxBoJ&#10;kC1t6UFWQiKU7rnAKCYb9y9Z4uATgKwQY1tRXQsfN08sW3OX8WtejF8jK6NOEmc7ATA7tUCWHlkX&#10;0tje/DPw/TWgYoS3rZFaAd99Afz2E9LdnhHT2upJIMu4rkiJGEAfF1taW4B3GHu74yqQyYXXCcZ/&#10;2XNFlR5GLwE9DfVP85+N39ezBWQPDIO7WhgSzN14DMgOoiIzDCePGOKKVxbCwknH36+ExWrx4zqy&#10;n/YyzzSQffQsBDm6jnhU19FP2VGTiN0r1bHiHGmre6gVcdMXfsUdMoPZCQPZ3mzcSLqNj6LuY2/i&#10;RbzruxYfk5GT3NOL9moT/DnkHk6l3GLc6268FnwRl2sanmgj6ethvH7oCdwcOea6sqGRcgHvBuzD&#10;tvxUFDT4Y3+8I8JaKxBdnwif+mxUTYJdPLtAdgiNkZ74lFoD17UtsXTfPXx12Biq8WLPa31MCJRM&#10;45BanA2lIw4wnsNAdrA+C0rn9bB4hwHuxLay75kSMiEAR46a4pYf38EQ0vt3X8IK3XSUyGiZmHYg&#10;W+1D7+vHwJ8IMt0lxj9/Gvne/xq0MtCgeAd4438ThDLk44lWe3pmjxH8SoGs8LrGapMdwzn3nY8Y&#10;OkLjodV5zrsEw40MF/HyJqAVm5ZlLfIDZG2QQU0JKZD1TpkIkM0jtZgUbRG12DIEmcVkDmWTRjq8&#10;9SOBIhAVjKNsYR5ZQa149O+Kv+djeySQStzRLc4jm5DVzT7vH7ff4zP75wW1+HEgK54G+luq4eef&#10;DKfgKJw+rItTVvmob8nFib3G0EhmgD1LR3kabl3Qg75k/ujNCMcPShYwjkyBxnkz7H4YwvNTYefm&#10;iu9X6cG8og+1BQm4dsEMSlbJsA9IRQyD22Wl/8g6UT3peLkBsoOdiPdwww+XYyS0IdlrKLdAtr0e&#10;4THp7OsUuFCISticApLgHlMArhNlKtMHZCWPMVADo1um2KSZ8shr01ELGxUtfHHSH7EibMI5wcUD&#10;W86HS2iWbXDXIJDVTMZozTMCWcYf3tIIRZyI4dqLSBsvXLgdO+a4ZzfBVALZ/JpOgth2RLm74tvN&#10;GjhASnRumzSGtY1qxa1IDg8QAVkriqWUVlfA2t4bd+1r0dVfAZUL1jhumcsY7j7G1LYgbxxwWlDL&#10;8IPKfNw4Z4DVjA+OZ2hCyQTViycNZMtJo7Q1BUy5OIplT4y0RAxwobOW9OF9do83dugt0t920Rn5&#10;lNVgo/toIDvqKhwURlxwneHizJue2kUfAB++SkocPQk0AshSZh7INsJZi+DuQYqEnlgHI8agXXcu&#10;GUcQqRcFsaHYvl8LW41CcU/FApf0YpEpWxUxe0BW7H1+EpBtZ5jMbfVAhIo0rAaQ4hOAsxfDkSej&#10;t2viQDYPt+L246dRNogX2rAnHhuDD2B3cT5KK4zxc/+TOFElxBB2ICj7Bv4aro2gcYfoIKpqLLEg&#10;1AoJT4p7HaqDatJlnCtOQlyBEd4LOYa3g4/hYGE5zXCyldkGsk2hTvjrDl1cjxXk9boQbm6Kr875&#10;Iba2Go724QjKFWIGinHhgCNsS2TnNsmNR1bULUOoifTC4l0uCBG9Zz3IJFtmy96H2G4WgXu3TKBk&#10;lopCGakDUwZkO0nzDSQrxZTzrjvjY5tHhqfxxfEgS+XPhxjmITw7/+NEMLtgAZkrqsDWpaQakQnz&#10;xPmjhEB3DJAdOVSryJJZvwIIZsztIXp+P6KOwVekMYePFzjw9DEuT0A2nUDWPaES3vTIThmQjWeM&#10;bHltPdrZBwog+3wAdwHIdvODUVBZy/RLzyOQHUBDeS70NKyw5rQptt0wx+J16jjOBW8jgezJfQ6w&#10;KRLHnrUJH/+L+jApFk8UQ/mxOHTfCdZx6VC/oI/P9xlg6xULbLtqT0tpNKRCl4ONubhLy/+6E/ex&#10;5JwbbPJmB8zKDZBtb4K1ji42OMsacfZogpZbIFuTjduaNlh/wRw7SNsVti3njbFf0x8hMn5zph3I&#10;8qsabuGAY9fCxHFr7VWwVTXEsovO8KyUrhZ6kOzrhV0ngyH247XAUcUWp/XTINVRHP+zScaCvTMO&#10;XwhEsmxrx6mjFlO1uJTU33B3b/ywWx27rDOoX8T41WGQORLIOsGusg0JEaHYtuUavn8QhYdmLlhN&#10;teNvTtpCM6oCaeXUipCcm8dji+jJrhGpGXegsrMOVg8ssVMpCL5VvSifoHLxpIFsnCFFmb4FvuXi&#10;Ro+U4VGF89Ulijqt5AJqbKHIDv64DGBIxBPL04BsAc8/dZYCUPTGbtwMXBMEpUhJfm0NlTVl8xDM&#10;PJBthaehIw7fTZSM3WponTTHLe8ySKOLx28TKmvescFZo4xxabpPG97yCmRHP3Mf0vw8cfi4F6Jl&#10;tLJOGMj25+BGvCq25EmVEgcQkHoUByi2lkol4/fDH8XO1je64nTkFRiPizrJMMw6j3cy4sZlx4tm&#10;qEpLfJ/ui8i2WJwJvg2z1jZ+y32wPkAD3uNLVD+xC2cbyNbHeGPRqXBJWAe9sOkRUL5nhUta7th+&#10;SBMnbKKgb+OIpesE1fRABJf2yGQoly8gS75PbTIubDeHzWNMrWaYX7GCki2ZcjJ+T6YMyDakM86V&#10;oRXfct49QvGlsULEZVSH/wPpwLljXf9c5ywno+XaODGyw3V5GpDlXK1KhoxZNMEyxaT+rsSz+H2+&#10;SNC8WlfG1pAP1WJRjCypxYJHdkqBbEJWP5VEe9BAznZJFT0mGQOMnVBs870NEjKpZMoUFPXNzUjJ&#10;FejRz5lHlrFjXlpGWHA2SryY6S/DnaNqOGRJINsqAFnGyxaKlzldlRk4d0gdZ4LEf+e722DVBWeE&#10;1jbA9JIRbkdIp1gKFQSXoI5qjNV52XAKkc54Vbh64CFWm+U+IX2JzHOSTCfIC5DtbSiH1s0HuBYt&#10;uwVZWmG5BbIy9cjTD556INuHmox0GAdWSiiEFHsyc8ZxzTQuDroQa2aFtZdDkDHqsYZQmxmDg4eN&#10;YCQAcaa5OH7aGNf8a8bEng2Q8ZQBY78yCXuKC05bN4KG+OFsLRNtmqnxyNK7Wt9GlfIo7D2gixMe&#10;1SIvXGs71dsbBUAqeFdHA1nbsgYkp6Xi1g177L5hiz2Mef9i3V28t0OHqscFSCwjRZnKrlWMgS2l&#10;mFdEYCxUnPKRy3iCPkHsSc2GwlmxiCPlcdo9sqMakwunSGcudCjAJCp0/V8+TC8p93Vz8fWQ/5ca&#10;URq52HrzAFD2FNfiE4EsqcqWpCyfFTy9nNMWMQ6XoBCCz/01eglcZZNzn3kg24+8AKrlnnaAn1D9&#10;+misp9icWXrrmLQlg6gvK4J/QIl4LLdl4NBJY9wMrJWZeiufQHYI7YXZMPYupllKXARj1f4rESiW&#10;kX47YSBLX2hYjibWJdiCI5KlDBfCT+BQaQHqOrNxLvQ87rSIUXRWsS6+idBC0HhDdIip9BL3YWch&#10;+2Y87/FgOW4kP4RqRQk6+hKwzf8O7Lt60d0ZhM3+KnCRkZY6u0CWr29VHpSOGUKrRFzZbE83bL3u&#10;APPQdDxQccLRe444etMQH69SwdJLtrCksrYsWH3WgWxTKazdMkEyoKj0VcZxvnZHbBtTuRUWICCk&#10;XFyfhgTsIM34QXSjTEBdOHXKgKzkXRn+X2Mc05KRvSKN4Cihx/XN43xWgsxUhnJY8Xeh1NGD+wm1&#10;CZyKxl5hxN9PAbI1vMcGGg8bmhk6QrGn18mqEcr1I8AyqtXLWOTFIysFsh6JVfBJqpqcRzarmIrR&#10;pBVLN0GtNj1/AHX8UJdWN5Je2oCk3EbFNs/bIJGqm5V1zahpoPgJaSrCOBg5LqT/Tpgv1OLyWGxc&#10;b0Pvi8QjwRjAZHc3LN6iib0qjjinaY8fNl3FDqbRKK3OxoEtpA7niWeqTgHIbr6Iz04544SKOZYf&#10;1sJRuxLRArmGIhYXLtvgsLIjTl41pTBIGkoZR1uVEYPTJ7Wx/K4Tjl83wYZL7rDMaZbpYyPjPPXE&#10;w+UDyA6hqTQBJ0mXMuYcNNmiALKTabk+VMVTFZLjdoMaF0G37XFUk/S0wi6054Rg+bdn8OYRep5o&#10;7T/N38/r+oFZSoiLmmFnaoCv91rhIPNOLrvrh7gG8Yq3OD4atvGVaKNYVH1aLPYefoi1oms74OiD&#10;UKYYlZXMNzViTwWkFBcVl1Fh+SZ+tVAFa++6Ud2TAJXibUoOmYhmypgS5owVqMVJIT5YutYaJgVN&#10;KBa8rExNU08s2NNWjOvH+S6bZCO/rx/lBL/+HgHQDCohCG5BjKc/1uzVwHd3SOGkkvOOu4GwSKlj&#10;jGy7OBftBLZJe2RHdT9Xgb6Mp3qPsVS7abnfTev/oYeMXyVM6SK43Uyv7RIupITfVh8mJZn0tEEu&#10;jBnzDxt6bcdy9RqonPlrptkJGfmCcjkZY8xVIdWMmV9YFOxlyXjZr+md2MzYsDW8H+ORZSkzD2RJ&#10;om0sIU1YG98escVu9t0PJvEoFSj/HL8ZEeFwyBDm5kHUFSaz77WxUsUBe08bYqNOONIbZUR5vOzs&#10;AdlG2KtZY4ty/DBzojI5DjZMdVHP3K3teSk4dkwLa8goOsrxe1Q1AA7pzbJ0n+jYiQNZ2ogZx6qb&#10;dh3fxdzH7ui9eCXCFt7dYrSaV2WIDZF3sDvhChYEncLmIqoOc39TcyQsyqOQIwGgAwOpOBdwEEpV&#10;431DO5BQ8BBLEl0Q3CP0VRNC0m/j06hbWBV5Dpsy0mRWnZ5tIEsVPuRFeWIvQeqJ26ZYc1AXRz1q&#10;R4O5AWp5bKVBpkh2w/CsA9mGIjy4qo/l16xxRMUVJ2+6UYCslu/gAKqzYnHhmDZW3XHA7pNkuxnF&#10;Ir9FRu47R8G0Adka0otXLwFWkI0izK0/EMS6CNwmzpVCCrQPJfPxF0yXc4nzc73k2b1UOLfyuFHs&#10;B4LcXdt4DYLhkUUQfdrCFD8PBYMhSyVFpb7nPbcwHdrXnKPtRgj6TfDtlSsgW9UNEZClYrF3Su0E&#10;xJ7GxMiOBbICYEnI7ENKDnNuNvahtaMNbZ3tim2et0Er61ddL6TcYYz0E0CseGzMjxjZIQrZhIcV&#10;objzkd1yoLMRUT5hUDUNgH5kEZLTC5CcW4em9lbERhQiX6Iy3Ec1xZy4FAREpfFYf+hzoVc1HK8x&#10;QAGdBGgZB0DDMY0LX+mswtjBggyomQfinmkEfHNbZE5aPsH56ZmHyQuQ7W6rRVRI4VOdQs+qjALI&#10;PquFnvT7EOqzk/DAMhB3jaPgmyn2ybQzVs3dJxw69mHQsAqBOn/XdIhGZLX449vbXAV3qwAom8cj&#10;uvSRVG1VrDsOmmaiQhL/28wFsqbo2pHwTG2SOeefcK+p8MgWVLcjl+lxPNyDcNssCNf1fKCk64uL&#10;Dz2g5p2H+NJOFJP+W0iqcFZ2AaxcsxBJdeMCKe2YQk4lldXw8U2Dc0wFsuuYQou/BbvaYotOChJL&#10;GHtb24Lo0AhRgvkzGsEwi6hAQStVYysmBmIFoDs1QFZoNfZTHBdP1+gxvUa1TD7LcGkhcNVhvJbw&#10;m6r/o/0NFG1SITB1GkPW66F3gOMANSMJt1x15fF4G9LbhgvJ5Q4EsNeVqWzcLPOAnA0gKzxkK72t&#10;tub+uGuVikymZRIVpgFJD3DAIdsyiDAQV5k1+elQ4zx/1zEd6fUycm4lrTF7QJasAOZYjEh/JJpU&#10;n+yNw8ZJyGkUv9OdxenQtea7ahIOp9g6mT1dwjVkAbLC8d0dWTDPs8A1KmF7kvL7CJYwE0SZM65l&#10;WeBBeSIqJDaDtmZXHE23g4ckNc/gEL8dFUnIYsz645CmC1m18YhqrHkUithbAN0CO9ws8EOKjLGV&#10;wvPOOpAV9VQPUgPCResT45B8VI0dir1NiA4vRM4k8gDPOpAVqtdUAgeXENw1DYa+R9EI6jB1CbJS&#10;oWriDxXnLOQ2yw5ihctPG5AVLt7AsA4NekmFuVWTIHO40KgQS90AYb+6MxkxI4xgrlSEvx0gIs48&#10;KjQCRkWAyrwjd3Jap3iUKQWjmPdcXHidLHpor/OeTvT6TqLIE5DNrO4ZBrI+qXUEsp3PUC0eC2T5&#10;rUoiaB27xRPMptEzW8ZvVCkXMYpt/rdBMj2xIhA7zniQ7ksgzbySuVTnfB7ZSbz48+UU+QCyU9Oa&#10;CiA7Ne34Y6/SkhQJo9gaNMpI2XvafacCyIq8ofQQljX1oY4JfOtojBJt9LY+ohaLAafgva1krKsA&#10;VEd6UfMEVWPmiq6gsnEBaciClzXW2w/KfiVIpWhbIT26Jay4cM36tl5U0o1bIAOInVogO4mepJIr&#10;7HUY0yWjgtEkbjXeKbMFZMd9fOYzLY8KgXFqG+iwnLIye0D28Sq0p8XAJKocDEubsiIrkJX1xj3N&#10;4TAri0Wi2Low40U+gOz0VVsugOz0VU905WkFspN5dn/G1wbRAysLB3wy93nCOfIKZH3TphDICsBF&#10;UK6NowdOsT0fbSD099NArPCbAshO4UwyS5dSANlZavhJ3nbqY2Qn+SBPOa27vpE5KwUi2NSVKQOy&#10;E6D2ToT+O/KY9PQSxBY3IZfAVtZzxzt+6jyyk2j/TnoBKscoHk/iMpM9Ra6A7NAQOqh1INBupxDH&#10;ziK1+PFe6WloYjxqr8xxvk/r3+kGsv09DXRGCelYZqcogOzstPtU3lXugGwFQWzXJOgBU9Qozw2Q&#10;fRaoUfz+bOA339pIAWSnaBaZxcsogOwsNv4kbj0XgOwkqvXMU+QZyBbWdopia6cCxM66R/aZPTG9&#10;B8gVkJ2mqsqTR3Y6qjjdQHY6nlmWayqArCytJZ/Hyh2QneVmkisgW9UDz6Rq+DKHrG9avWzUYgPm&#10;kc0mtTiZnjbFpmiDiYwBQb25SkEtnuUp6MfdXgFkf1z7zfTZCiCbgurm3ikDjVMFPqfyOrPqkZ3p&#10;AT3mfgogO8sdMAW3VwDZKWjEWbyEglo8i40/S7eWVyDrl16PL2WJkVUAWQV4nQh4HXnMXAOyXuEZ&#10;eOGVPXhgQ9ESRRG1QG5ZI/75rcM4QgXluV60HSLxwsu74R0lu2rfXKl7QFy+qI7P2xi+YeCHF/62&#10;D46hOWB4KyqZlmO+bh0M/dt05iFe+P0SZBU+ljxxrgzVST/nK6tu4P3N9yZ9vryfuPmiOf7PhydE&#10;cdnzsWiae+GFf1sAjxCJquo8q2RiThVeeH0flHSYP3kelh7Gaf5m0SV8s4+ibfO0LD+qh59/eQ6t&#10;DIFRFOpECd/Xv+5DaEL+jDVHQ2MTTM2FtG3iIuSR1TC0QVZ177BHVgFkFZ7lafeszzUg6+CfjH96&#10;4xCO3DBBZGSkYmMbmNl74X99eIoq8Vpzvj2OK5viv719DHd0HeZ8XZ40Pu/pO4jq+LyN4d2XDPA/&#10;3j+Bq5q2cPMJga2r37zdPPzDsWjbJfzXl76DsZXTvB3L443xoOAw/Hn5Fbyx5gYiIiLmZd2X7FPD&#10;Tz87Cwc3v3lZvyNKD/Bff7sUtzTm53dW18IN/+O9E9h2Xm9e9p+3f7AIyH646fa8rJ8w7yzYroL/&#10;/Oo8VfkD520dZVnj7uL39Z/eOgLvCCFV0MyUcYGsgTXSmX7HLb4CXgnl8EyuEqXf+fW7n+EFafn2&#10;+40obehBeDET0xf0IGiEarGBVSiyqfGQnDug2BRtMKExkJg9SGpx55xRLdajx+7/fHoer3y2Ae+/&#10;/75iYxu8+dE3+MWi6/jzF7vmfHu88tk6/GLxLfyNicbna//+7ePlojo+b2P45c+34BdLbuLV9xfj&#10;zbffxRtvvj1vt7feeQ+/eXsZfvLOVrzx3mfzdiyP946++/6H+M03Z/G7b07hvffm5xz9py/345eL&#10;ruDtD7+Yl337l3cX46fvbMOr7301L+v394+XcA6+iZc+3zYv6/fOB5/g1wsv4A9fHZ2X9RPmnT9+&#10;dRi/XqSEdz58vubXJ62LXlqwGf93wQVYeMTPDIrlXcYCWUdXL6jrWyGltB0OTHnpGlUI5+hifJ7Q&#10;jl+9/YkCyCrA+fQYJ+YakPUMTxdRi+9bBc/YyyrvN8oqrhNRiw/ddpD3R33m8z20Cxf1r0f4zFkV&#10;n/lQU3yAb3TOczmGrzHn6z+8vh92QZloolxpaX3PvN1amLZo4ykNEbU4Pa9sikeQfF9ukPLAL393&#10;fV5TizddMMO/fnQS5bWt8t0Zk3y6B6YeeOHfP4drYNwkryDfp8VmlInmootazOU5D0tH94DII/v1&#10;XqaEmadl2RFdEbW4sW0K807N4ba6yu+rQC0OmUVqsYOLB+7rmCOhoBGWgVmwCcqCdXAOPotrxS/f&#10;UgDZCXkXFWBXdrA714CsVCjnnnngHJ5ypvbRU/MqSVU9ggO3HsUqTO0dZu5qD6xD8MKre+ESnDZz&#10;N53hO3kKcd6s4/M2hq/oeOEf3zgAa79U1LT0oYD5YOfrVtc+iPUn1PEPf1iKpMzCGR5hs3u7bgbo&#10;CUD2vU0qs/sg03h3qWpxUUXDNN5l9i5938gVL/zsCzj6Rs3eQ0zjnSNTikRz0XlN92m8y+xduqm1&#10;SwRkv9qjMXsPMc13lqoW1zQy3Zii4DK/ry/8bT+C4/NmrDXGemTtnd1x96ExIjIroecaB0O3OBh4&#10;JOKT2Bb855sfTdAjax2KHBp/U/IGFJuiDSY0BpJyJNTithYYm9qgtq5+xl6CydzoeVV8fVpbKVSL&#10;JzOSZu+c53UMy3P6nalULFak3+kbBrJDzOM6H4si/c7c7lVF+p253X/C0yvS74zuQ3lQLbZzcoPy&#10;AwMEJZdAwy4MWmTYaTlG4eOYZvzH3xVAdkKgTAHgZTdgKIDs3J/QFUB2bvWhAsgq0u/MrREr29Mq&#10;0u/I1l7yeLQi/Y489srEn0mRfmfibTVfjpQHIGvj4ILrqjrwic2FsrEP7pn5QdUqCB9FNeJnr38w&#10;EY+sHQytw5iKA0jNG5zclj+ItHG2SV9v7HPw2sPXkv5b+P/I/ZN99vHOG3ntH3uPiZw/kWOmsn5T&#10;cK3knCGx2JPCIztn5zMFkJ1bXacAslMHZPMq21DS0IXyunYUVLSKc9NWdaC8sQdVzT2obOhEYZV4&#10;v3BscV2XaL+wldd1oFA4/rGtDUW1XahsEh9XUf+k48Y7V7xPkUdWTC1WeGTn1twkfVoFkJ2b/SZ9&#10;agWQndv9N5mnlwcga23vjKsqD+FJ5eQruu5QNvTEHXM/fBjVMENANn8I2QTBOVQ9HrllFw8hfSoA&#10;Gq+fWTKENIKv9CLeq5T/zh1EBvdl8R7Cv6cMMAsAj9cT7pPF62cU8n4y1iOtQAzqRc8kefb0pwFH&#10;HpPFOmXyvCmtxxSA1ac9z5wHsr1VsDZ2xuaTRlh3zgQC5WvtSX1su+sB74onTwcD9blQvx+B6Gaq&#10;sszxIi9AtqsyHRcvGuO7o8Y4ZZaM4km0qzpFvIT4Ueeg1EmcPQOnNDF/8bplwJdfMlHoISoWyX7P&#10;6QGyg6jPicfR00ZYdUwXxyySkC/VwGjIwx11Syw/ZojNV70RVM8kp6LSi8L4SBw8ZYi1ZwywQskH&#10;LtnjxRsNoiEvEWcu8N06bYDl511gECN7CMKUU4urO1FdVwV7y2Dcts1GKhWkigliS4uzceuWGZYe&#10;NMAmzUQkVrejqKYTlQyb8HX3wfoDOlh00ASX3fKRVteNEgnQFQPadgLcJkSHhmDbER0s3G+EExap&#10;iKuhMNWo454MYqcHyFJUyMIYUA99NOC604Fjm4GvOBa/XAhccAEGnjAe3ZSBb77isd/wOsmSgzoA&#10;yyPc9zVw5CbQKD2XeQjPqAMBk8tHODse2S4k+PthG3NLfnfCBoaJDeh5QlN0VOThwXVdLD7sCMPY&#10;OkwmC+XMU4v7UZUei+NnjcXv4AV3WCY3jVPDIbSkRWDbBSPRPHzSNGlS87BMQLaH40R5h3hO/Goj&#10;EDZC3CxGG1gkjE+OvdOmz5gsOS+lU3zpmDUgZaQ3UStBabV43OpRF0M6vqv4HuzW4ZidnNCP/FCL&#10;+1CSmAQN80xUDbdOM7xt3LDhqD7WnDWFTmK7zGNULoBsdSYu3TXHCn53tt/2R9RjumjN8LOLhFVU&#10;NSbTizNCLa7gmDvEcdvBxOeiQpVCtzviOXfFWaaIGZ40Hx/bNdHAFo77r9cDpimPfs+wBNZzzv16&#10;CRAlfYeZj9rLAjjvKvuCQnKGPABZKzsnXL6tAbewDChpueKWvgeBrL8YyP7t/en1yKYXDiIxpBGb&#10;P8vF629k429v5Ei2THy+tRrWCUBu0eQBWgavH+3dgJ3Lq+GQ2QtX3Vrs3t6I8KoeaB+vxLErrYiq&#10;IQicMtA2hNzqftjcqcLJ480wMa3BwUs1sI3hfgLaiQBNKZAVnj3GtxE7l1Xz+z+AdIJiAYyPvEZa&#10;AUFschtOrKqEqlsPksseP2Yi95yNY+Y8kO3IwrGdethvFAWvqCz4cvOJyEBAYjFK2p88Jwx1tyA9&#10;rRo1vdJF/aTnj1k/UR6AbHdbHtTOaeOQeRY8fcNw7LAmdlnkQlYpFPkGslxUrXoH2K8HuNjyI/UR&#10;sPIeIKPWxHQA2abyRCgd1cFx+yx4BQXh0MmH2GSZj9a+eljcMcZWjTA4hmfCRd8S3yqFIkH4Lvc3&#10;wNnaFgtvh8EnMhOeMSUobBrHsDPQgURvR3xyJVB0nEd0ITJrZF96TC2QbUdZcxNCfT3w+Uc38N2D&#10;BCRysVFRXwqdm9r4/LgL1O1iceWOKTZb5vLYVkQGeGP7fkOctMmCGVMELNpuCKWAMuQ20WsrArH0&#10;7ta3IjE+HIcPamOfaQYszJ3x/XYtHLDLQ2ZzF4rG9eA+Dmqn1iPL1Xskx9m//hzYavNovsnR5Xjc&#10;DTzkWHThAoj9MgwARs5KEarAx28CV8wIYo8Df9tAIY1aoNwHeHcpoEnQuul7/j9RfJbfCYKEk0BW&#10;y6TmtpkHsn3ICvPC/uNWUAnIgKeZFb7dawXjnBaMnd3768qgRurbdv14uBjaYsllB7gXy27MnHEg&#10;29+CEGc7fH49RPIOFiOn7nGo3l6chDMEDifdOA+HRuPGZVPsMM+WeR6eOJAl/Lq5F1i8j2OQhhSN&#10;A8CHxwhIazi+3ICPFgEPnPmbMFZX0UDi8eQxNcjxtv9l4JeHJeOYc4zRJYBp5aB3nucf5RjnuBXK&#10;gy+46Of1u55kuXn60JUbINtRB50zyvjkeDDEZqMuRNpbY9tZV+gGZ8Db2gJfHLKBaW7HuK/2k2o5&#10;60C2sxgPrxhip140MxBkwvqhGZbfiEbmiJD5tvxobFx5E3scikCTmsxl2oHsYBLw6SvAP2/mN16Y&#10;SfjwwQSxr70PqHKsP6AR8BgNhDkEoWNLQzZw8kMaCPWBOxy/S1cCcQTBgrliE9+DPTQcXlkLbDOC&#10;yOJWnwwc/ZiAt0jmdpCeIA9A1tLOEZeUH8A1NB1KD11wy4AeWbMAAllSi/8mC7W4nNRiKaV2gv/P&#10;KCZYc63GBz/NwyG9Fpg6tMHUug0m1q2w8upCRBa9mwR0mQSBgidV2LIEYCtcnx7IDO7PFLyfwm/0&#10;gKZzn8gbKvwteEL5d1JqDzy8CPL40TC7UIIP36pGYEM3lBYVYOnmBoTSMJHF66XzeOE8wZMq8gRL&#10;NqkXV7h3Ju8t8paOs6UJ3ld6SUrb+qF/sBDLF9fi3p0SfLm2BDohQyhk+wjXFtWD/xeulSLcl+cJ&#10;9cvk7yUF7Ti9shxXzLtE3/vUtF54eHYjksJIwj2Fe4jqJjynUD+OvZyERiz7dT5O8JwkjlXh2QUP&#10;tOh5BY+zyLMr3oT2krZjhuDBnWA/TcdxyXmkFtfNYWpxRw7OHbCHWd44k4n0DR8aQFdnD9q7+sa1&#10;bA709aGnb8QMOzgAQXmzf47olMw+kB1Cc244NmyygZ9kTZjgaI9Nx/2QIqOdQK6BbCoVIL88CHDO&#10;EJVkLs4+IbDNkO3bM+VAdrAbmb7OWHwlApy+RCXF0Qpbr/kgprUX5SV1IFNWXJqTsGeTCWw5r/XV&#10;FOK+mhHu0LH3tDLQWg/Lhzo4GS69iGz1lR49VUC2kN7VovxSGGro4OP99/HedzRkaSchqYNeq8JE&#10;7NpqhAs+Zajo6UNqbCA27raHY141bHWtsZJjMoILhz4utK4R+O/UTkYcAYHIK1tFcFzbAD9HZyzb&#10;4QxPrqv7+2qgc90A666EIqSuF2XVT/fESmnKUwZkuwgIrn8LfPBn4PeLudAfkWLLiOBTiQuhp85T&#10;NCUd/IFGF3rGpCWbqpatXDr63QVevcG9BAzKBB9rCYiF5fRJAgbBej3JMvNAtgVu2lbYditO4lSu&#10;xJ1DerjkXobRTqABFMUGY/8hO3BZw1KKm+cs6JkvxVO+HuO2wkwD2f76Cug9YJ3ipJ6h8Tunv5MU&#10;+qKmYQ9XihvZSpOYhycOZDl2CjmeyqRQhEya18kOMOP/hbGbWvzoQQ1oHHn7HF+qJwysUIKCv78E&#10;vHRBckAlcHgPsIMGF3CR9dVWLvQ5WXXSS7bhFHc9xVL9jLErF0B2iIyYUBe8/sM9bLkUCZG2eWs+&#10;rt6wwllPqX+2Dppn7+GkT71MY3TWgexAJ4qL6tEgGa59ZVHYvtkSrlLLdjsdQyYG+P0XD3Dbq1T+&#10;gGzgbY63PwBvfQr8luNWNLybgVs01CyQqrFzrlxDMKocPGa0cX0QZ0iD4XeAyO6SSRYXj7scyX9z&#10;Xn19E+BfTTaBE+dfGhbryW4KegDsffiMufzpg1oegKzgkVW6owH3iGxc0/eCiqk/Dcrh+Di6Cf8h&#10;U4zsM4EsPZKkwT7aBGBFj6lrDb5+sRQmBQDZVaigx7ycWxHnEhEoKxxATFIvArgK8IvsRVi64J0U&#10;KLwDiE/rQyy3oPBuBMT1I1nw8Cb3wo/HBqcOiMCuADwFYaHc0j5YXC7FFx/XkOLWjesri7BqVyPC&#10;eK/c0kHEJ4rvERDbzzmQAFAAyrxeUmYfAoV7c4vK4L3HAbMCYE7N6UdQZA8icrqgdqAY61bUwcSq&#10;Bqdv18OGY6iwZADhsT3wF+4R04eobNaN5yVmDSA6qQ+h/FBEBjVgxYt52KDUgmACUaH+SdlMbSOh&#10;Rafm9iOE9/AL70EY65dWwmdPbMLqlwpx1qoLyRyjAkCOihI/b1jKgIhCLQDRzCJxO/rzXKEd44Vr&#10;PgZmx/bRj/n76UB5PgDZ84escDe4GOX0plRzq2poQ0On2FI7SK+Tj5U9vtmsho+3aOGsayFqB7jy&#10;q03F+XP+CK5tQYwDLfinneEjWvU0w8vYBIsvByJCYvyd5Hpuxk6bfSBLo2JTCXSVTaEZ34rKmnLY&#10;WrjhMD2CXTIaA+QayHbR2saYy+ESzYXXS/TKzjaQpd+pp6MDNe1S70Qvwi1NsemcH2KG13oDaG5q&#10;RqidNVbdCEcBF5MNOSm4fcUW9iXss7o2tPSMb3VoJ+B9cMkMxvTQVdW1oqlzMmRMfse1PUUpL6x8&#10;f1yMbGFNO7JzKuHpnQi/zAzcvmqNXWrx9MgSyObFY+c2MyiHVqG8pxdpCaFcQBlDJ4usn4AgHL9i&#10;B524ZuQlRGP/VSfc9ClBgRBHK/HIFrMdEmJjcY71vRfegNzUZFy444DjtrnIYyzu+DG10+iRbeGH&#10;0Y8pQopIUztMD8BWK8nw48rqOGmcaqRhljOGovIJFLfBZFLg6DEjtQ+N/JhXjeBIpNFD+/o2erlI&#10;0zxOkKBCxkH4dVKUL3NwTH76mnkgy3VFaCAu3/eCd1kLKgviceS2N2wyWsd4ZDsR5+qBHeciBFgk&#10;oAY437PGGb00PCUKZdyGmGkg21ySDVUlS1gUiN/B5md5Ivu6UVuQi/sqJjhgVSDzPDxxIDuieRr5&#10;wXQi3XIZx2nKiAHUxw9rBsHnXnqlrnIcjvdN6MyhwYVMAM3TBA9X+eEWrkuqiwr3LSOoSCQT4TuC&#10;iGAurvSXceP78COKPADZ9ppiWKg7Q9nSDbsucE4W6jPQi4aWLjJppI1UDOWDqjhLRqMsZsRZB7LD&#10;fdOHRoZ0eJlbYLVKLEqETwcdC1kh8WRKOuPINc7BjgWYjEliWj2ykRyniTFAqBbwCsdkq9AfHNPX&#10;D9O7SkaWqHDWWMmxeJrMgFGFPWV3jUabW5K9zcApMhZoQBZ5ZJfSAHmXc7rLRWA1r59P2vFZMgwi&#10;fsSA5qlyAWQZI3tFRYtiTwW4ax5MslAEdJiC55PYZvz8jQ9HU4vLGgjUigcQWtCDoLwecG6DtqlE&#10;7OmJQHZIpPybzOOT83qHt5R8gizBI+tegy9+W4jzNu1w9uuCk2cHc4h1IYB02qwKnutUg0XvZeJ3&#10;f8nEn3+bhn9fVQtfemrjw5pxbGkWlm4qw0evpuG3bxbhsGo9rm0vwF/+kop/+6IS1lH9SPCuxbd/&#10;L4dlVg+sb5ThyzFANpx1yOJC6cRXufjTnzLwhxeLcDO4F+mVQ8hL7oDKnjz87qVMvPxiOj7dXge7&#10;tEF6e0eANHqAc3N6YHYqH//xu0z85fNcvPpqFtaurKE1nmCUdU8jiAx5WIqXWYc//SUDv/9NBl4/&#10;1kK6cQ8M7pVjwdu5+Pz9LP6egf/7P5Lxk1/k4LRtN8K867HijTLo8Z55RT0wOleMl//AZ3kpFX9f&#10;ynxJYYMozGjCGhGQ7UZa/RDCvGqx6o9Z+POLmXhvSRWsaDzIYTtm+jZg/TfZ+OPLQjtmY71qO8L5&#10;mwDWxR5XoY8e9c+P/fezvLhzHsh25eHSMXW8uU4VX+9/iIV7H+CTQ0Y47CFYNGkM8XHGNsZCOZYS&#10;5JLKsmOfOe4wLqqrMZmeG3u4NfSjm3Sz2zceYLdTCaqTGYd0yxwGKV3omRxr6cfNRpM4Wx6A7BCt&#10;y+WZCbjAvvhgpw62asYhs1F2yp5cA9mRfVNPj8M+0uZOOj45LvEJfTnlHtkx9+lkrOyR88b0SlY+&#10;YhW05OGGkj4+X/cQ16Ob0ceVYnF8CDYuv894uwf4ePNDHDRKRj5B6uh15hAaS+OxZ6U6VpzTxCdb&#10;NbBNLQKJzAMro7N9yoCsSLhJEHaq7kJDQyk06MHYcT8eCe19qKwtxN1zGtigGgfXmGIYa+rinU3q&#10;uBwmeFv5LbB0wZptd/EmKV3HLNMQz1y2RTVtw4JPBdVtKKypg4+7H7bsUsFbW3SxQzsO4WWto457&#10;VrqeKfPIDqevIUg4xUXUFgmQHSJ17SsuiF6jp/bdvwFv0uIfLMx5Y1BCnS+weSewi56t78ke+POv&#10;gHtcMQlGiz5eU/D2vvKqmLaZSc/BBXq6zOO53qJ/KCOL3i/ZJ8GZB7KM9u5oRoiDKzbuuoN39lri&#10;XmAZ6h8LG+lErJMHtl6IHAayLmr0fumkYURU54Rm4JkFsgOoyo7CthVqfFc18MlmTezWikU6x/v4&#10;7+AAqtPCsH6jChaedoFz9ZOihZ9cVZmB7BC9sqc5Hn/3WxpN/Di+pOOGyCWaTJZXXyS9nQYVst3G&#10;LYYc2zo8z4ueqTeVJECWR5YQAG98m+eTcnyFHqx0AoDtNLZkknaXx/Ga+wQ6/TN6cdaB7GAXwmyd&#10;cCOgCIlePth+PlxCLR7x4IM9SHMm/f2SD8Lr+uYWtVhSjcH6TJw7qYXPt+jjXnK7KMR5oDIfWvre&#10;cCKV0eK2Ay46yCGQlQ7fNFKDX6ZHtlnYwbfNhYyCtwleI8gMCCEI/ev/In2Yc/KoV4zGbmsaY96j&#10;AUZUCGTPcv7dSAaXUAIJcD8kZfllzruunMfdyYw5QKNiJz2zGbSKV07OiigPQFasWqyLwOQyaDrG&#10;wNA9ESZ+Gfg0rhX/OV76nQh6FkMLeicIZAUQS7BEKkZxdS23uuEtkyAuvRiI96nBRz9Nw69eIpB7&#10;LZttTKD2UTFFQ3pQ3dYH7QNF2HqkCQGcN7LcK/HqL3NwwqUPMWFNWEXA+u7+FiTU98LgeAF+8X9z&#10;cMC0G+npzVj/1yxsV+uAv0stvvxDCUwyxwGyu5sQS2u66rpcbGa8bASfx/1+Ef72RRVci/pJGyrD&#10;wj8W4SG/q3WprTh8qBKnzEmnk3iLBbCWXTaIYJcqfP2nXJxzowc4ugU7P0rDa9/WwI3XKxAoviUd&#10;uLw8Hwc0+Gz0/nqqFOE3BMyG9ALrHczBX14rxoPIQRSkNGHj6wXYrdKGOH7rY5xr8NlvS2CY1QcP&#10;k3J8/kohbvkPIC+7HZc3l+HY3Q4k57dgHYHsebtueqfbcOSLHJxxGUJBdicubcvDpzubkUIPwb0V&#10;uTTI1IuEiPL96rBsZw3Mo/slHluB6twzqn9G9tVk/p1W0Cnq+ycB2jkPZAVq8UEbPIiuQmt3Lzq7&#10;etHB/3cLvODBJrjq2WOHWoowlbC0wOqaES7ZF6CKwkQH9zjBrVY8A7WVZ0Ln/C18eNQR5/0eyS48&#10;43soFz/LA5Dtqk/B0Z26OB/UiA56fgxu6GGdSjzK57JHtrOO9OFwWmXpsRIocj2SyjTTgrqZ8SyL&#10;1SZFBZpOINuWG48TBzUYF5fzSLtHGKVD9Npy/qmM8Ma3+90R3tmF/MhgHFcOEtGPO7rIWFF1xT3r&#10;XNDvPHI1hbqMaJy87AW/auG4FvhbeOOqWqLMXqyp8shKQWRBTReqq4ugdl0CZNsoyERhp4LsJJw8&#10;rYvP9+pim44vjlG0SSWuAQEuzvh2uznU41qQxzjYzdu1cdgxDxkUiRLHvrahtKEZUaF+WL1ZH0rB&#10;dShMT8TRg5rYrJOMpOZuFE93jGwD/TJRHG+hFBUrGCmoRah14tAjINvLeNZNjI81jSXtjeCgkAaV&#10;1wlCaeQeVeoIBBaRIreGiyUKYSGB8bAvM3bLR+KDpAEK9OYTCVL4ifTio1yABXnTC/Yur/cn4KIX&#10;F1iyeeBnHsh2I87FkQ47zuflPejIodjRDgOoxNbTYDOyCEDWHVsvRkoEkNrgKgKyqXIOZPtRnhiO&#10;E9f8ENIgvIONcNfzwE29dJC8O24ZGuhHVxsNNw8tsfpOnMzz8BOB7BDHQkmyeE6MJMWN76C4cJHf&#10;zQV8Bqnuf6W4DQHacKGXES30uB7fTGMKvVljvwlNjO8+TTDQyR/iudh/U6C7jyj9pC938Nr99Mae&#10;IG1Zm1RjSx7zBoHAX98CbGT/Xs8qkGU1GysToKqXTbrwAPL9fbHrUjS4nH1UBrluc7TBwp3WsJgE&#10;hVpuPLL87nRzXOT5uWLJYT8kdrUjISIc+q4C3a0ZptcccM2tTGajqNBQU+aR7WmmgSRKPKYTaZDp&#10;GGEeSqSgmAjISubVIc7JBpwn/07NgeOcKzdStEmJntZRkhGcS6342/uMpxUVXl8Ashuk4R2Sd6WT&#10;J9Vwft7AMe1LYCyImr3+GrCEx6Y9poz1hDf90W55ALK2jq7MI2uIyOw6GHmnwSowC7bhBVgQ34Zf&#10;vPXx42JPY4GsFj2yRjZhyOf3SSRUNGJLLRggQGpDdWMrJ8EhLvQfbQX0Ego0XcEj+9UfS/AwgaBK&#10;oNOOPJ8xoQVVAwjwaKMlpQnqDyvwFYHsWdc+hIc0Yc9X2SLvegWZIC53irFydTkMkwTDQh9U12dh&#10;3bVWuNvXYdFfSmE2wiMbzBjZ698V4fu9zUikZXzb3wjy9tXggXUL7imX4r3/k4OrYf0I5rNteD8f&#10;O681Q9eoCVZB9FgK8azSZxS8sXmkLCsV4Hcr6xDCb345Y2SNjhfju2+q4cg5NZfe2zQel1/WBxer&#10;FmgZN+H6hWJ89qdi6JPqq3ugEJ98SeDMObGGLu4dbxbi8MMOpHEMxpF2/dWfSbuO6YT6iQK8tLkR&#10;8XwPcyUxthnF/HeS2CN7yb4L4X61+PQ/87BXvQn6Ng04vjYX771WBpvqAdheKcKyL8pwVpN1MWmB&#10;RxKp03wuob1TSDPOKx8c1T8j+0rWf3eyn8tqm0gB73psTEjHRwq9wdVzPUb2oC30Usah1vUwDkPb&#10;DtvIlxdPTaStPzTAWctsFBVn4PBeLnykojU9tbC/pYJXDtjCimN0LpXZB7L02qWFYv1OL1BPjYWx&#10;40E+OHrCB7EyOnTkyiNbGkRRhs8Zn/gBaW9cYAm4opHWtO2kAS1hbIusfETJoJoeICvEKafg/HE1&#10;rNeNB6eTcUtvO5UktxvDWOAWjyod8HxgiRMPnqVyyjAS0ocOXwjCCB3GCb0uUw1k8wXV4lFAlgrE&#10;FVQdphJ5BVPrlNS1ICkxEru3cTGYUwErLTv8QApfbPcgGruq8FDJGPs1ExBNj9VwjKzgjbV1xsoD&#10;vghsJS2upx5WGlbYeTkY/lUzECMbQY/UYo63Dz4B7nNhNdyPY4Ds2BZv9AT+sJwGlzHRnk30yK7a&#10;RZEnLtBEhdb+rQS2RvRmjSyVIcA5UugSCE52km58gWChk/TNv5G+HMQPnAxl5oFsAxw07LH/QRpN&#10;lUJphCkVtq+RYTPaKNOFeHcP7DwTJqZx8mjHu6QWG6SPUIydWEVn1iM79pm6EWJsh6M3IkF4+JTC&#10;ECx/Lxw+7o0YGefhJwLZARpNjOhZFebErzk2fMaCyFz+xlhuvbEx1nwAqyvAO5w3R1kXuGjc+0cy&#10;BvibszPjD7YwJpELeh+O/bFr+XBVjlGCgRyOzbd472jGdEXxbyHOUBbeLVtsVoHsQAvMLitjg04i&#10;xSnToK1ujkW7bWGZXgk6XvnOtyPZyRErDuhDNbZhjDFmYuNTboCs5HHbapJwab8NdEMScOnEPRxz&#10;yWbdI3DkkD423vFHSEkbumSk+EwZkK0jWDlJdpUwprfSi1o4ApWOBbKjmp/01+82kSlAw9+owvOd&#10;aGj5O5kDosJZ6Ph+Gr8NxhzHb7DBYRpmSGP2oYHxzTMcx1xknOKxIhqybEUegKwdDYV3H5ogvrAZ&#10;1iF5cIoohGtcGT6n8vYv3/pkfCAbVtiL4HxSi5uBJwNZemOZh6Givo5iNzQ4MC2NIG4k3QRAk1ny&#10;CMhqJZFKzP4RxJtEAEsQNiKNOci2Bhu/zMebn+TiE3ob//gTesI8+hExAsiWNg3BUbkYq34ohxHn&#10;sdKaXqgQyK6//mwgm0Rr+LY3svA7eoPf/ywfHy4oxMrt1QSPQyjm3JkQ3Igtn+bi43fS8ernpbjj&#10;1Y9s0o5FwlIEtTnZBKPHcvGbNfWkgQHFBLKmZ0qw5msqJRPI5gmgk5RdxwcVWPxeHt5bkIcPBBrx&#10;n4thxHherf3FWMJ42kBOnmWkOG/7uwBkO5HKthUB2b+UwSiiAzf35OIleleTqLKcThCYR0BbTMdN&#10;viRG9pI9RaH8a/Dev2bgrx8RwH6Uj88WFnKeboIXvzo19BQ636nEoo/5G6nY721phAspyyJxKwkw&#10;H9k/k/13skiIi4aiXoL38lp6ZPsJZsUxxyO3+QJkdZLqx9GQaIe/sQ02XwyXiOBU4+5RA1yguEdj&#10;fRoO7HaCR6Pw5ehGuKMjTtA7ZeEYyNg5SsU3yfjll23OmdKj5QHIthWSfrrLEnYiVswgIiytsf5k&#10;ADi0ZSpyBWTHPvkQK3ecAg4/GMpUp7EHTz2QHUJvfTHun9fDIXtS7kYW0pVCIouQL13otafhyF57&#10;OuQIAvOKEJApXS22w07dFmcNM0V4/VEZRGtpMXyYzkTclQOIsHPFoZsx4DJSpjL9QLaHYkzV8PbJ&#10;IFupA40d3Qiys6Tqpx+iKKjhYuKIVSeYlotzek9LAS4c1MJO3RTE1zNXLD2ZQs7ZsrpGGk698P0e&#10;O1jz+9LbWQl1JT2svRaGMDKOJpqCZ8qoxcMtPAbItuWTlkYvgpSp2Uza5Ws7uAgba4RjL+1cB1yy&#10;lVyJcbAL/s5zxVBOXLjwsme89wkunoZ4n4X0qKkKZgpaal4j9diJ4ESGMvNAth2BJg7YdjNc7Gkd&#10;KsHVvTq45Fk+JvZuEOVJ4RR7sgD1LDmU83H2jCmukYIvq+lyZoFsPxqLiuCbKoXlPfAxdsAxtaQx&#10;AHwIXZUl8IqtGXYQpfpRzflCKGgjl6lMmFoseKj8g0nTk4o9kRq5gOPHnoaSclLU3UYICNgQrH7F&#10;cTbq08r56iwX7ovplfr6Sy7+yQL4X78noKDXS9SZkjLERempg4AtQUcTgezvaGyp4re7woHAl6B2&#10;9KT1zLrOKpAdrITlfXtsP8t0geeNsIwhDK8yDnirXgSSe/tQHuqDTUftYV85+TXIrANZsgECIktQ&#10;JqlCX3UCMxk4wC41HXcumGHjBVNs5Pfq0x9u463N6lDyKUW9bMSPqfPIPm20DANZkYVBHM8axLlX&#10;KO2ccz9ZRUbAWHMSrfkpFgSm9NaKPscEQ9/TyHiL8/XI0kRD+XrGkwtUYkeC3jckHtyb3LeERhsZ&#10;izwAWXtnD6jqmCOltB1O0aVwjyuHZ3IlvkjswC/flhnICoBFurFNCWTLGXDdRmOtQCV99Jv434K6&#10;7iOPLGNm2fjp0vP5HSzjBPrdnzKx7BoTz7NxcwKq8cV/0iPrJgWyOThFdkgp51kByH63hh5ZEZDt&#10;kwDZNolHtowe2d7hGNlgLh6uf1fIRQNpyU3dOPpuLvbpM1E979FUSXVjrXaEMmbU37UF6rqdYunu&#10;2nZ6Phl3ergF1OxAtvCcpDvnkmrtoVuKV96k55N/NzM+79YP2TQO1sCFQDafF832q8YbBOCnfZlr&#10;jZfyUSvCu38kkE0RA9nFy+sQwB/KMlqw6a/0qGp2I0cA0W6MH36xDKZUL7a4XYy/fkKhEfJAWtqG&#10;4GXWBE2LbiSkNGPdy4W4SCAbQZGQ717Ohzrp74JtJyOyE8amVDOu6KNXoAkmPox5Ed6D8Gr8+n+S&#10;ou0lxALzuOE+e7yPxvbZs/5O5bXS2Q5djIXKL68Txd6mce0y9rwUvpPVdV1ob2vhM9qgluNEnstj&#10;IIAepsNbzXCfHPDH50EuXDLCcfa0MfbpBkL1oTm+P+cBB1pG+mvjsGm9HZyqKfbk40gPjBlsBA9b&#10;TyU0rmvgg3MhSK1/ukKkvLTT7ANZTvG9TXDX1cPC856kTDlh815tnPIqkzUzDeQayHrSE/HCT6ii&#10;eZEfpZvADVpddfjBkvGVmXIg29+FIEMNvLjwHgW2IqFtGwp18wBYRJaitr4QmpcNsUbFDSoUX7j/&#10;0B2XXYvQ2deJbB9vfMd48jOWQVA19sQprXD45QorfK4Rs9IRkE2lTFIJa+JCsWG/Pg5bBeGeqQ/O&#10;awbBJnEcBsQzXojpALI11QVcGJlgnXIM4oX0O3XlML1hiBUXaZjS9MI60ooPuxWhjN+X7OQ4HD+t&#10;gW+v+OLKNT18KcRSMp1HYWMHIoJjYBFVjhwqIufnZuHmZQ18dc4T1yhgtninAc5TBTmvqWPmxZ6G&#10;25Qf4j1cvH9nLN5TS4/VcoLMzQfE4/AQ6W9a3CeEVDTyg+dPESjpQjiV8VcHuJA6zuN2vMd0Jvc4&#10;ZqWeW640Uwhyf2AcbZjwVeR+TXoGvqX40wUChMX0UBTzQytDmXkgy+89DWlnzmpj433O88q6WHLC&#10;BS5U0h2isExhSgqCSc8URbk1V0PvoTa+Zd/evmqEJTc9EUqmlKxlZoEsw40oZvXDAQMcF95BE2+c&#10;fRhCA7i4X+o4Xv0zqtHCvm9Jj8EOskf28Z2+Z+qHSxp+MI6ukym+UrjmhIGskEP2zHaquf8gHofn&#10;CECV7DiBcB5JMWc84Vekp3P/jQscgxTAcZUs+nNIqQwJfmSIkXZAkArVuc+P6Q6CZBOOyV1c3JcL&#10;fcUF6g7eb8thbsu4n3RAGcusAtlRz0qvuZsbfjgWJqIWD9am48iWi/jbflvcdQyHpnUINGzDEMAQ&#10;QFlG6awD2VqyKc/oY72GJ+6Zh0BF0wM3PMeqE9dSkdkCZ+yLZaqbtPmmzCP7tLETex/4Dwo1NQlr&#10;QfZAEJlZ7xGgCmN9Lcf2Ua4DKiQ9E2lJgFUsZtG0coxe+ZiGG7IFdiyh4B7n05wRnt4hLjaP0sCo&#10;EsmDOWcX0au7iHP0Rc7jSzaQ0UCDjYxFHoCsg4sn1JniL6O6m2zTavikVJM1XYcvkjrxq3c+fYpH&#10;lnGygtjTaI+s7EA2mvGlH/wb443ixwBZ9ktxTgeOLMzBy+/kY9Ohcqz5Pg+v/TwVuyyp8uvP/LPv&#10;Z+IQQ3TKOK/aXSnAwiWlILuNtNY+3FyezkVFK1ysa/DJz0vIaOqF+aUSvPd6FQKZzPrSN3lYvKER&#10;kezjIItyrP2GHt2tZVi7NB9L1jbAmwJNoZbVWP5mFj7m/v3r6Un9tAQXHBjbW0WvsQT8ZdCQnJzU&#10;hsvf5uDtRWXYc7QUn/wlDX//shpOApDl79kUOVnG2N+3VxRzoV2OpV9k4tWXcnEnpBca2wrw6Zc1&#10;8KODorS4C2e/ysQfX8vDecdehDhV46N/L4IWxa2SYppx/MscvLeMz7IrH++/mYdd9xjPkN6EFb/M&#10;wwnLHqRU95H7X4TFpBDv3E2A/FkBtl8mXYTAyOpUEd55Jw8rdpdh26IcvL+KMbKJQpsLHtkfD2Cl&#10;QPW5AbK9dfB1S0NsZccThS+KUxKYT9IBR1R84CpZqKOlnKkXs5FFun2EbyAFu2ok5w+iJpNqrobR&#10;iCCVcC4UeQCyQjsNULlYX9sFR+644oFPwaSET+UayAaQ/nOeH6Z9jE3cyYW/sF28KxIilKVMOZCl&#10;QmmCny/l7j1x4YELzqi74PhdO9z1ygUjFQhs8mFoQi/qXWdc1Et+5Ekdos5AaACO33PEEWU/uGRw&#10;ApeUkjBH7DFOBx23olKZEIaz9x1xWNkbJjTAyWg8F11jyoEs0+WUVlXD3S0WBj6FSKdHtaiqExUC&#10;EH3oiK1X7XHWOgdZpBkXVHcQ5DaRQRSFk9eYp/GaK3EfgStjDgUvq5+dBUOYkpFY3IFKKp8nJyTi&#10;wk0bbKPAzF3PfAr4kX48wfhYIYZ36j2y/Mh7UejGfgShu4pg4ALjqYRxeMzm0RCsoZjTNS6SnB/1&#10;JyJMmRuWx+09RGummIArLuzJFIrs3Cc1eXgXLaCaZwkQuICjd0/WMhtAVuCrFiTG48pdzvOqfvAs&#10;lHgIh/qQ6GmFfdalIn0robRXFcBA1R4H7gaRJSU23MhaZhbIivupKCYEp1T5Dt7ygXV8/fD3rjrG&#10;DfsM4pEtcdg2pkfjkrrwrnpQP6l8dPjeBCs6YSArXK+b40WLAFYYhwLYHE7Fw99iufAXxt1OelN1&#10;Gc8tLfH0zJ69TOv9SHjGDsqjJsEDUi1FISrSwkWZJUGC+wjvbk0wRXY4Dx+9JElxMsGKSQ6THyBL&#10;gbrsHDj4FoucKz3lhbCxdsUFLQ+c4zx+Ws0Zpx64wS6rS6Y5d9aBrNDOlVnQNHDBoTsuuMqc3I9/&#10;JlsRE5AG//RGBn3JXmYEyFZyzFINnaIrkgfkfOHFdYAw1k8wfpYGhuFiQwB6i6EcUhthDc89wDG6&#10;h0Yc3zFMqSF6lZSNeb6UyUCgHE2m1y4er00wJYvVQvIA8gBkHV098cDAmnnme+mJrYF/Gp2DWY34&#10;MrkTv373s6cD2UK+AYJq8aMYWdmArJCjNTG2Axp3WuCVKc4BO+y5ExR1aSqK9GmB0uFybNtZgfPm&#10;nbAzbIBZcD9iE7thptsI21jGqTLeNtSrhbGfbUyLwL9LB+Bm1gADj15ERHXi4d1WBDBdT7BnKzQY&#10;fxpb3g9no2boWXcjngaKwvoB2N2tZV+WYfvRejiTnZJFQ3QRhZn8Heq5vxxb9lRCxZ5gkW9F1gjg&#10;J9BocwhWE6PbcHZfGXZdq8M9nRZYGHYgVMgRyy2DyjO+lvU4so/1OFgFZdtO2Bo2woGBfD52LXho&#10;2IkY1iGbxwU5N+EM63vDrheRjI3VutsC7yzSdHnf6ECqKxMIb9lVjgsGHaAHHQW0tuipNMMugjHG&#10;PCaTlO8HhyuwlcecuteGcNYvu5hzPOnguversYP7t+2vhWUcacUjPeBTBGafGyAr+/w3786QFyA7&#10;FQ0r10B2KirIa0w5kJ2i5xp5mfbUSOhGVKFeKnA1BfeYciArqBczV1wpDaKVDQSrFRRxEsAmBWhq&#10;qKrc0N6P2mZpah3h2DYUE5DWcX89FV+r6sUe1gJu8X5+uO5VhNRSqhYT2BbVMX0Jw1PqeWx1IwFy&#10;peTaEwSzUw9kZeiARnq9HBg7mCZj4KAMt3jaobMDZJ/wRIP9qIwNhW5CC/pkpNc+rY4zD2Sf/DSd&#10;mTHQDy1FuSCWNEVFJiA7mXtmu9DrQcNMzSRW7JO535hz5AfITkFlxrmEXADZ6ana8FVnBMjKUocQ&#10;TcCbWgSzROSTFyCrpmeBNFrA3eIr4U2vrG9ag8gjO3EgSwpCAUGnENf6aKP+wwhqsRATOfp3MWhN&#10;FwAjqdo5EhA78pg0npNFIFbaTC86t1KKx+UzNjS/jOCQ4Ez4txCDKuSmFY4rpBE3m9cRwFQOjy3g&#10;PkEtnfmRkS3E3PLvIsaVZvD4XB5bSOAn/FugvuZxv3CPCloXhWsKXspUGvxyeIxoP7diAShKAN+o&#10;5xRo0gSzgme4nPcq5nMV8PojAa9wv3LJ9YXrCM8uiDZl899F/E38HOK/hesUC88utI3w7JK2EZ5f&#10;+E3UFsL1WSfhGQt5TB49q0J7CUrQzEsuOqaMdRLqLVw3ld7hQmkd+VsBn1fkiR3VZ4/30dg+e9bf&#10;wvUyeK9upiAQqMVpFPwSqMZjzxMMAHOaWizLRDNPj1UA2bnVsXMCyJZXooQqwFP5TZ4OIPusNDgT&#10;/T05IZdxtY38zrSJgO1Ez3vScbMKZFtJ+86l92oKgZssb5h8AdlBNJdUoJQCX1MH8yg0es4E//rR&#10;SRQKC41ZLp0VVWR/M13cFD7HtAPZclKShfzHs1QUQHaWGn4Kbyt3QDY3mZTiUfLFU1jbZ19KHoCs&#10;vbM7Y2TNkFwijpH1oIfSK7lWQi2eqEdWALIEYLIC2WeBIsXvPx5YznQbKoDss1/8+XKEAsjOrZ6c&#10;C0B2OlpUnoFsIXUCSplDdipA7PRQi6ejR6bnmnIFZKeninIFZKejitMOZKfjoWW4pgLIytBYcnqo&#10;3AHZWW4neQCydk5uuKNpjLiCJliHUrWYQpOucZVULe54doyslFpsbBuOQnpABU/cyC2tgAJKFPER&#10;VIsFD9zY3xV/z782Ya5pZNIrLPXIphcKaX7GGRv00lbXzz2xJ1ULxocpiqgF0mm9+m9vH8FBZfs5&#10;3yIaNiF44ZW9cAthXrV5WrwjMvHCq3uhakHVwueoXNX1xj++cQC2/mmobxtAcU3HvN0a+a3dcPIB&#10;/uEPS5GSzYn3OSp9/YN4edUNvL+ZolLztGw8byryyJZWSQJT51k91Yzd8MK/fwFnP6ZgmoclOq1Y&#10;NBddeOgxD2tHx2BHD36zSAlf7yXddZ6WZUd08fMvz6O+WRpnOk8rOsFqXeH39YW/7UdwvDTV2gRP&#10;/BGHNTQ2wdSc4m6SYuPggptqegjLrIahdyosAjJhE16IBQntCiCrANqyA+35CmQ9w9NFIEDZ2A89&#10;vf2KjW0QR5nx//7OEey9YTPn2+OeeSD+4bV9sPNLmvN1edL4dA5KwT8IY9jIF909fc/NdkHTDf/f&#10;G/th6pmAktoOhqU0zNutjDnS1x67j3/847eITs55bvpYGM/NrZ14aeU1vLvxrqje83GeXnfGiED2&#10;BMOKquZl397Rc8Q//MeXsPYIm5f1C4rLFc1FgpjSfJyDq5hD+zcLL+KLXerzsn5Cny1h+rSff3mW&#10;OcAb5m0dZRmb5/l9feFv+xCSMHtA1po55q+p6iAouQxaznEw9EiBWWAOPotve0b6HaoW/1iPrOC5&#10;E0SVFNvcawMhflfov7Fgf74CWZfgVPzvD4/jxWVX8Nr3NxUb2+AvK67hJ5+ewq++uTjn2+N3S5Tw&#10;/z45hRe/nZ/9+9fVynhxyRn89K0N+PXH2/GnL/Y8N9uvPtqOf3tnE3776U788fPd+MM83v7Ifv3F&#10;B1vwb29vwO8X7Hpu+lgYzy9y+4/3tuDnH+2a8/PRuN8YvsO/+my/aCwLY3g+vsPC3PTTt9bzXd0x&#10;L+v3+892ifpPmJPmY/8J8+vP3t2Mn7+/dV7WT+iz//xgK/6ddRTqOh/7UNY6/ZJj+X+8uhq+4ck/&#10;wscq26ljPbJWBLJXVLTgn1AMDftI6LkkwNgvC58SyP7irTF5ZMuYIzWyZBBhVMAN/pFAVsgvmpzT&#10;hfiMVsSlK7a51gZCvwn9l1Ywmjo8X4Gsjl2EyBIuWPzfXn9HsbEN3qHn4+Nt9/EBqXxzvU3e26Qi&#10;qsu7/P9cr8u4z79BBS8vv4CfEMj+fsFuvLb44HOz/Y6Lx5++vQl//GIvXll0EC8vPDBvN6F+v/po&#10;mwgM/OXrfc9NHwvj+VXW/WfvbMDPP9iGt+bjHM13+Nef7sVP3lyLl7/ZPy/79vef7cRP31xHo8T8&#10;nKP+/NU+0Vz0209pbJmHc/Criw7gZzQm/eLDbfOyfkKfCcDt39/dglf4HZmPfShrnX7L7+v/77U1&#10;MHUKkw2N/oijxwJZwSN79Z42ApJKCGSjoOeWABMC2c/iphHICp68xIwGREQnITA4HP6BTLwcFK7Y&#10;5kgbCP0VFBzB9ECpSMpqEakrSz2z8xXIuoemiajFd039MTA4qNgUbTDnxoBbyIgxPMAx/JxsSsyN&#10;KMSlWXgno4Ipc3IoHz9ftyqm/1l3XE0UIxuflvfc9LEwlts6u/AHeqHf+PYI+gcG5tz7OZHvyvcH&#10;buO/vfQdcpnWYD6+vyoGznjhZ1/AzitiXtYvLDFfNBedfeA6L+tX19TOGNlL+HL3g3lZP+GdW3pI&#10;m9Tic8wP3jxv6yjL3HKJ31chRlagzc9UGRfIqghAthSaDtHQJ5A1HQayH4/OIztVHlkB7BSVtqCx&#10;qYXS9FMpTj9Tzai4j/DRralvZGqgZub/nf9AVqr4qspYSkVRtMBcbAGviAyJ2NPzNYav6niJFo82&#10;FHuqY47Wopr2ebs1MKfnsNhT1vMl9tTT1zcMZOfi+zmRZ15z6I4IyBZXMP/ePCxqxq4iIOs0X8We&#10;UsViT+c1mct2HpaW9m4RkJ3/Yk/nUNfcPg97UPYqXeH3VQCyIbMs9nSDYk+h6VXQ90iGuW86rILz&#10;xTGy41KLSwVqcR+C8ycfIysAn0Imh+3nh0dR5m4LdNACnlXwfAFZFbOAudthiid/rltAkX4nBdXN&#10;vT86V+uPzfU6nefPah7ZWX67Ort7hoHs0ND8NJCvPij2yBaUMt/hPCyK9Dtzu1MbWzpFQParPRpz&#10;uyJPeXpF+p3RjSMP6XdsHV1xW9MIsfkNsAjMgm1ILuwji0Wqxb98e7wY2SkEsn29vfN2sD8PFWvv&#10;6FQA2eehoxV1nBctoACyCiA7LwbyEyqhALJzv3cVQHZu96ECyM7t/pvM08sDkLV3dsc9bVMkl7bD&#10;gTlkXaJL4JZQJc4j+yQgG17UhxCp2JOJHWTNIyv1yPb1KIDsZAaOvJyjALLy0hOK51C0wLNbQAFk&#10;FUD22aNk7h6hALJzt++kT64AsnO7DxVAdm7332SeXh6ArIOLB9T0LJBR2Q33+Ep4J1bBN60OXyZ1&#10;Pp5HVhQjS4+sGMj2idPv/AggOzhIQQZ6Ze8cOIANGzZiy/Zd2LtvBzZv2MC/t+KGaQRqJ9OyinNm&#10;pAUUQHZGmnnO3mSopRj6Oi44eMsOx+67Mgm8K47ftce+aw6455mHqh/J/utvLIGNbRqyOgfmbBvN&#10;5IMrgOyTgWxeZRtK6rtR09qLGgomVdV3oLCq5TEasnBcUV0XqlskxzV2oojH5VW28lheo6GH5/O3&#10;5i4UVwn7Hm15le0opdhUeV07CipG/zb6OOE6Xaho6HjqceNRlBXUYrHYk4JaPJMzy9TdSwFkp64t&#10;Z+NKCiA7G60+u/eUByDrSCCrrm+F7No++KTWIiCjDoFZTQSyXfj1O5+OI/b0GJC1n7RHdmCgH4P9&#10;/XDW08P9+zdxZPmH+PVPvsKJ+/f5twbsg7JArCxb6c+G1WUDuCdUQrG8la3pZD1aAWRlbbHn7PiO&#10;Wvj5xELfMRQ3lfXw9ip9KDlHQsc2Ci6kfTSN2xyDaCnKgq5pKp4lVdNdEIl16+3g0tjznDXs5Kor&#10;G5DtR3FiJI6cNcX6c8a44VOM+nEND0NoKkjG2YtmWH/WCOfs0lA8yOdrLYSWnh3WnDPD9suW2H7V&#10;CvvvuUCX4gtC6aktgt5dQ3x30hXm8fVPnKvbSlJx8bI5NpwxwimrJORNoqsva3uKBFasfMcHsnlV&#10;Haiqq4ePmy82HzXAiuOGOOeUj+TKHpRWjwSc7SKlyqiQUOw6YYjlx/RxxDwZUWV9KK9pQzHF71zN&#10;nLCB529VjkRIdRsKuRUIYJb3qKypgJVpKB56FyJDAMAjQO4wKK3u5LPUwdM5HCq2WUh+0nHjnct9&#10;MwJkh8phkaWJZZFX8H1G1FONzaXVbjgQcwFLo2/iXHkpusW9j/QyY6yIvIDNmW5IHCZmVcE+2x02&#10;9VWYDFdrWj2ylem4oGKFtWfMcFgrEhmPPWATfOxj4J7WiPGVP7qQGeqPDedMOZZtoBlWgY5JvMbT&#10;FyPbBA9rd2w7bYzN12xhlS2t4CAa8xNx9oIRvr/iAcvkZ63IBlCRlgp9u9xJOSFkArIDNXDK18Gy&#10;CCUsjXoAo8ZGCFOPqAzVwzldGUvD7+Bkfiqan9jWXQjN08LKqItYlqAH4ybxCEVvCaxzVPFtxAWc&#10;L81CneTCQz0ZUE/zRswkw+IikgtFc9E5DbdJ9P4kTmE7uFrFwje3Bf2S0ztzYrH/mjnWnTbHectU&#10;lI24bFlsJM4rGWLDlRDE0qAna5l5INuOOL94WAaV45H0Uj+SXD2w57wpDmkkofixSrQi2CUODrE1&#10;kvlItlpOa4xsfyZwdDOwdCmwYTdVcYVn4ztndUG8T9iWrQR+WA088ATEn9MRhR/pJHMew+O+XQUY&#10;jEiJk2MPbF8OLP8eiG+VnNMF+DsAVz1ka4QRR8sFkHXzgoahDQoahxCU3YJQjvfQvHZ8lUIg++5n&#10;0wtkx8bIFtrewpovdVE56SbliT0B2P/yOly2zxx+cX/M5RTnPrkFFEBWMTom2gJ18SHYcSL0meAU&#10;XIpUxfrj+23uiH3GxXuKY7Frtwu8miaz7J3ok8+f4yYOZAdRnhGOU0cNcdohGfYuTlhzUB9n/Coe&#10;+242V6bgxkkdHCCgs/f0wZ7jD7HNNg91PU2IjU+HrV8ynINTYfFAB7/5Vhd65USizdXQ0dTHJo0I&#10;WGlZY8llB3iUPN6H7fWZuHtKG/uMU2Dv7Y9DJzWxwTQLssrcPB3ItqG0uQVhPh7Ytt8Qh0xSYGlo&#10;ia936+OEeymyajolnlXBS9qGhJhQHDygjR16ybAyd8CqvQ+x1TwH6Q39CHdzxOKTFrhmEIjdh9Sw&#10;zjqHQLYdhQSYxY39yI4NxeqVN7HeMB2pbd0ofgyMtqO8pQ3x4f5YsuAGlirHII4qoCVPAK2z45Ft&#10;hFfWVbwXoo7bhYG4mXQL3xdkoGccI0dzgxdWBx3G2nQXmBdq4OPAOzBtYbaC7gRcCD2P49lW2B1z&#10;DesKCkQvWX2tKQ7E68OObTAZI/S0AdmWAqid18d2/WjY+cbjobIJ1mgkg1nnJKUXyd5OeP+dezgX&#10;VDkOCO9BHvt051EzKPnyPXH2wPYTNrgTXfME0PvkOWd6gGwnwq0tseW8G7S8k+CoZ4DPjrvBo6YH&#10;rTVpuHTkIdZpxsPGwRs773vCLpeL3yeU9tpUHFqpjAWnQ1E4ialz4kC2Ef65D7Ak4j5ulQbCIvs+&#10;PgrTg2mbsLIfQEDedbwXYwSjHFMsDD2NUzUN4z5Naoka3g64jGvFnriTehmfRFgjeWgAueXm2Bx+&#10;D6rZWvg8Shfajc2i81PzlbA5NQK5/ZMZocBMA9mGJB8sWaKKK1F1IpDfXUbD4HF9HLBNgZ1PGC5f&#10;MsEuy1zRvN6eEYPdlw2hZBmP+0oPsdw4CTVP7upx23OmgWxvVQaObbyBH3Qzh40VhWHuWHXRBlp2&#10;kTh18gF2+oyE6kBnUSy2rrqFPfZFkzImTR+Q5XPu/xxYowSYE4zu/AhYfAuoo3El1V+8z8KSNNiD&#10;wP/+PXCeytdjP5u51sCCDwBlHqvO417/CjBLZ1/RbbCNAHYrAfGpFcAuM8GeCDSmAsc+BnQnnzpH&#10;LoCsqwTIspqBApDN4Tc9XwJkp9sjOxrItiLJ8BJWfKoK2iQelf506B36Hu+88w639dBLECaUIVQE&#10;G+PUNhPkiI4sh/sNVaiZusBJew9e+5d/wy9fXAqN8CpRcp++Oh9c+FA4/2Nay514tKTUR+HGvqV4&#10;V7j2299DPbQCvT+S7jiJuXvOnqIAsnO262b4wftQEOZPb1cAOG0+KkO1cDCyw7c7NbHooCWMs9rQ&#10;2VcKtaOq+NNXN7HqbjDiOdkOdVfD3tgKn+7RwrIDmvhaLRpZzYMYqohXAFkZenLCQLavGb6W1lh2&#10;JwFiu+0AfB/qYJtmHHJHfjgHu5Hp64SvL4QML+qT7C2x+ao3oka5m2phflkXR+3FFvDK5DDsP2gN&#10;F5EJvRQ3zpvjkmspRq2ZhqiKH+yKr88EIk9Sx0x3O2y55IoQqTF5gnV/KpClB7SmrAjq90yw7HYc&#10;svjcne11eHhFHesexCOslF7ZGnpUq+lRrayCnZElPj8fjFh+hrq7W2H9QA/fXw2AT3kt1E9pYadZ&#10;DvJbuhHp5oBF+zzhTQpxERcidUXFUHuoi999oUrPchZSW0cD2QIC5qKiSljqGeKz/ffw9god7FKL&#10;QxwBr1wB2YE0nAi+jOMlYr7EUIc31gbdh3P72BVVK7zSbmJ1nAuyxUeirKUIJb2dKKm1xfIgS46Z&#10;XoTlPMQSGrlI1oZBqjZuluRMyhsr3GHagGxvG7Kyq9EgwS7N6cHYtM0OgaKFYCn072thwaEH+OBb&#10;E6iHV4rWh6PLAFpra5lrXTpw22B53QQHdNJYa9nKtADZpmycuGiOywH14ofpL8ftk/dxI7oBOREB&#10;WLvbHdGidVE7HHWtcUwz5dEaSvr4g71I83DAyhOq+GidLrZejRrHE/bsuk4cyPagsq0ImR3SiaYA&#10;Z4PO4Wx5CRrJyjsXdBpKNC4Jz+yaeZtjLGgcA1gR7oSexAG+m+Ih2ors5jI0oh4OaWrYlBzPnVVQ&#10;iriDM2XF6OtPxfEYHbi3y4juRlR7RoFsUxHuamjhT1/oQD+pQeTYGehoQnpO3TCAS/dwwYYj/pxj&#10;+xCuZ4ldqtGckVkqIrB+jyPcK2Sr64wC2d4m+Dqa4w9fqdKznCsBsvUwPKuH467iVX5VhDu+Y/0y&#10;pev6zhpYmxni95+rQ9mrVL6AbCHB5YINtHZIuGrlrsCHLwNRwzwD8Uh6uJXe1ius3NiZhl9XewLV&#10;vxyVjLhmgmF6ZTdY8J1OAf6+CfDjjNPoCLx6HGigcSdUC9itKvgPJl3kA8h64oGhNXLrB+GX3oig&#10;zEYEE8x+mSx4ZKeZWvxsIFsP9xMLsWrVJdjH8qOuux9vvnMBvvUNyHO6hm9eUUKcqPlzobtuGzYf&#10;c0FFhTt2vboM+++4oqS5BwMtKdDf/SnO0tKeFuGIM5tWYsP9OPZbO3xObMWmDcrwTk1DGl33n+9+&#10;iEhZTVCT7n75PbGrqwutra3o4Edi5Nbc3Dwq9kgBZOW3D+XrycYDsp0ItbTAtoveXDSUI9nPFcsO&#10;ucGtugEpvp5YyYWifUkTWgf7kRHohn2nHGGcUY2c+AB8u10T54Nq0FKRjL17FB7Zifb1hIHsUD9a&#10;m1tR0Sb1OnTCjYv17ffikTvq2zmIbs4TpcMUtD5EWZthyzlfRI+gPJUG2ePLY+6IFLESe5Ds4Ynt&#10;9Njkix68Fa5qNjitnYKKURUZQk9bK+dwKb2tH4ku1thy0gOh/D7LUp4KZKtI/y1vQGJWJaLym1BU&#10;24Wq1gqoXVDDepUEhJdJgCy9ooUVTUjLqUR4biMKaztR3VEHs/s6WH0xGP6ZWTi61wK3SXErbOtE&#10;amIEdm81h05GGypbWhHkGoE7GtbYdNYaJ43TkDIWyBIo5+RVwcM9Bm7Jabh7ywbbb0cjVt6AbH8S&#10;jgTfwe1qsV98sDcCB/0vQ4vf2tHdVwCVGIL2vGTUDrSjoe/R77UtPtgZpAbXphzopqpgRU4+Shvs&#10;cSbVEiESZqcs/Ss9dtqA7PDD9KOtoQ6uxuZYq5qAGi7+eqpqEBWTgczKLFw7ZYu7/uVPpSsO9vag&#10;OSMORy9ZQCWkVj48sn1dqGQ8dkufZLXfn4/r+9WgHNaAzOAAGiADucISSjeCSN87dDNK8vejXhrs&#10;60VeTAqiiovhaeuBnRcjptkj++jevf0dKK0yx9fhGrDmGqWjzQdrA7ThI5o6+pFWZo6tYSaIGutE&#10;7QrB1sAHsGytQ1NfG1oGpKv5NgTla2NLjDMyWyKwibTl27UNSCpi+Fv+I8/fZMbozAHZPiS4hsPA&#10;xhnbjjtCN6pmtIFosI/fz2LoqJlit2khZ+V66F+xgZJdgQTcFUF5rym0EpkmU4aKzhyQpWEsJQOm&#10;eg44etcJ5w0zxKFKHdk4vc8WRmliCnxbRSJO7bSBi8hGM0RmRCJMjB2x/7IjbjkVjKAjT7yS0+aR&#10;7SKwrOTHbUDyHpYRgP7lVSBsxMDNtwUWfQnwG/J44fhN4e9rST1ObeS1SCs+TlCrk8yqFwNf0yOr&#10;Ts+uz3Vg5QOggG6FC18AQT8CxfIh5AHIOrh6Qt1AGiPL+Nj0egRkMkY2ecJiT5OPkX0mkO2PwaUv&#10;1+G4VrzIs4r+EBx/dQk0o4uR5XoXK9+9iURRb+bDaNte7DgZQN9BKi59sAf3vMQW444kXax8cT0M&#10;M6tRU1UAp6ubseTDq8jgJ8Tn+EKs+f4WQkprUFOezzimFvQMKlyyhoaG+OUvf4mf/OQn+NnPfiba&#10;/vVf/xUffvihCNhKiwLITnzye76PHAfIDlbiIWMnT9kUSj6wJbh1wBAP4xtQwbi7nYf9QBuiqPT3&#10;dKK2ppmLrXbUNeRD+ZgeLnuU8Z1Nxj4FkJ3w0JowkB11xSG0JYdiK+Op1KLq0f+U6bGnMBknGUt3&#10;xr0c0jUxecSwua6Jk57VkgVSFxdYngS74RATSlvhRoB35mGy2BPwhNJbkoGLjN064kg/noxT9DNj&#10;ZAUBp1ouhus6UVrP5yPNeNlhc4LSShTWd4pjXCViToU1kuMa6I0OD8bGYwY4SW9yaWkK9u6yxO2Q&#10;MhQQyCYnRWLfdlPoZlP0KSMNNx44QzMoDapXrHDQ6HEgK1w/r4KiUVVdaGyqhIGKNTYryyGQZeCP&#10;YfxJrE0JIu25BuF5N/Ciz06crxnjke2Ox4FYerUTNLA19gT+6rsdmwtyGWs4hKHBBnimX8Sffbfi&#10;rRhdeNALZpqhj5vF2WjsbURRRw2aJvEdnm4g28P55vCBB/h8pwl0SK8Vln9D0kUnfZQqjH295fc0&#10;INuOGE83fLPsFlY/iEbyJETqpsUjO/Kdo2c12dkaiy4F8Pn6UF8YiaN7DPAgqRFl+Rm4fJz022uh&#10;SB4b4Mt3clC0Hu5Dipsntl2YISA7VAbLDGW85rYV3+UmoYoP0dNML1ygHoGs8ED9SC03w44wI4SP&#10;BbINjngv7CEupt/BRyF78WrweSjTkCXg3772eCjFHsIr3puwKCMCWS3xOBlvBq+WelR11aK4qwmd&#10;E555Hx04U0C2Ny8Jt/SDGC+Yg3vn7KEeORLIDqCGddqwSQXfnHCCEwVyiHrwUMkWFx0LJPUqxt0D&#10;xtAk9USWSNmZArJDnCMtTdxgHFcEN20nHNOXANnWTJzcbwejjGZRo7dUMr57lxVc+edgbSF0Db1g&#10;n1IIizsOuOggZ0B25HjqpqHwMgHpZm0xBVhU+JIZ7AK2nGAcxhMGXx/hvPcd4N2/Aq8sAG6SfizS&#10;EOG74HmV+/8C/PnPgAN5r95qwF4D2qfIFCkiXmqQkeokeQS5ALIUe7ovqBbTS+1BxWKf5GqKPtXh&#10;C6oWPzGP7GjV4mkEsrWu2LLqIC66SqIthvKhu+pNXHHLRpqDCla+f0ey2C2E6Y4D2H3Kn32egHPv&#10;7cJtVzHpuDvxAT7919/jL3//G15/4+946613sPaIATJFk24dfC/vwCd/ex2vv/R7bFGPQY1o8nu+&#10;i+CRPXfunBAgPbz953/+J7KzsxUeWbOA53twTKr24wDZ1lwoXbfHpQApuU4APFq4GVCFvPgIbD/o&#10;A4HYJUzA3R1VcDS2waJt6vjmiCbeW6GGK4FVaFAAWZl6Q3YgO4TmlHDSt7Vx3KME7U8BkJ1FKTjP&#10;vtlinInaEVPoYFUidh9whHOZdNknAbLnpUC27ZlAtrssE1dPaGI9qZiVk5ienwVkRSCVHtHyhk7E&#10;+ZANsOUhDjkXILPpceXhfMa8ljV2IT2c3pyd6thoIIDSPlTnxWP3zrFA1gIGZBG4ewTihkkBajrL&#10;oHLeCkfNs5Hd1TsuZbiAjKCamlLo3KH3WS6B7BANS4m4HHsBfw08ih+y7HE67Ciu14xxpXYl4WDE&#10;DvxbtB1p5m2or7fFBwEnoUTPloAnhkhLb+xtRetAFxLLDLEjyQrRtQk4EXMcrxLgrs1ORtmAbHGI&#10;0w1khwb6yFRqRLSdA749G4S0kWOxvxi3T9tA+alAdgh9PT1oLM/ApdNmOOVeLDO1cVqB7GAXkh2s&#10;sXC3LWzKJe/rUDdyw32xapMqlqu4Q+meJc7cD0DMI2WdMXMQ3yHGAM8YkOVo6qJHtqHRA98G38W9&#10;BhpBWr3xvQBk+4UOomujwnx8IMsx+ZL/LizMTkVDdz0icpXxZ8Z+u4uG8hB6B3hd0sp7BppgyfjZ&#10;I3kJ9O7a4cPgfXg56AQuVTSPQyN/+pQ8E0B2qLcBPu5hsAqiV44A9fZxe2gnjJZWHOzvRXNDJew1&#10;LbFaNQVtQ3XQuywA2cJhIKsir0B2oBtZyVHQsBRMnx1we+CI0ya5YiYEgeyJffajgOy5PbbwqG9H&#10;UnQUdJ0EBZ5mmF6zx1W3Upm8zdKenTKPLFkAyKe5PiEByGLEfZdkQunhM56lWNN7ZxnaOsKMQMo8&#10;dhDInvd+wiDjBzpOA3iJXlZf5nvJJTV5Ab23V+mFFRVeq4Vjoone6poQYNPXgBcB7Y11wF/p+V12&#10;AMiWXYJOHoCsKI+sjhmNVp1wiS2HR3wFPJOq8QXzyM4+kB1MwvUFK3DwXpS4H3pJSfrDcmgnlSPH&#10;6xaW/fWUhFqcj4dr1lKFLZBdFYtTb22kIUIsxdCZaogfXtoAO0msf2dlIdJTqziAmd6AdLDCCknH&#10;JXAS+/cfoJk1viiATCvGeXLw5cuX8Y//+I/47W9/i8LCx6UbFB7ZedLR016N8ajFNfxwmuKoaZ5k&#10;MVCA8zuNoJ1cj+KkEGw64CVhWzTAXt0E39+KEYvANefi6iFtXPWuQJ0CyMrUc7IB2QHUp8bg8EE1&#10;bDfLGEP7HX3btqIMXD2lJvIyZY/hoZX72+Kb+5HIb5Wi4G4keXpixwhqsct9Uot1UscV+essy8Ht&#10;c+pYqRqOtElqej0TyFJRuJQpcaK9fbFulyo2maQhnkI3otjYkUJLVe0oqetASngk9h64R3ZWFEKp&#10;bFwheHILE7Fvp+DFlVCLEyLIFrDBXa8oHDumir2WefANDsHu/bpYfcMX9vzOZFdQCGpMip58xuxW&#10;yzWQlfY9QRnpiW3dUTgSoAzjtjHU4p547I1SwaFSqZ+9GZaxe7G/sGw0na87A8pperhanwWP1Hs4&#10;QMGZyp4UHCV9WaO+VqaF5nQDWWnNa3MjcYx0RY/mEe/BhICs9HjGbapa4MTDlKeyEMZ7uacNyPZz&#10;oe9gj+X79aEWPw6dlNkl+oba4G/oiBMqsU8R7ZtpICttpVKohl/ExZJ8lLUGYGOg1jC1OFVELTZF&#10;zFgjGOnsb4cawb1LDBa62iNxKfwYVAT8N6IM1LtgZaoLfFvjcCNMGZr1XH/WOWNNsAGCZbO1zIDY&#10;0yAqYwJw+IwubgUVIDwhFDt3GeKoWRxSahlqN6pmg8gM8MLB4/7IIlg3vU5qse0javGtvWbQSpI/&#10;anFnVR5un7krMjZGJCXiynkjrL3qi9DSNnR15OH8fhsYpYqpxe3liTh30BGmMUm4dlYNZ7yEc2Jx&#10;kkKG2+6HIJrr/24ZGT5TBmTryCc9SqBJjR5svEmvKHuni7G9578DPlgPJI/xkGbbMJ51DcHnkzAK&#10;sYzFJeDNu5Je5t/n9lDh+OGYqYQvgukxQIOA2JfA962TXFcxsOfYPgpCUSRKxiJPQDalrAOO0SVw&#10;iy1l5poKfE4g+4u3Pp5J1eIWxGmdwBdv3MQj9ncLgm+vwapFe3Gbal2WZ9binW/uIIxKji1F1jjw&#10;6u+w+pYl7O2uYeVfPsCKo75cFBfg9udvYcGai/DKacZAVx4czn+NPWctYGurj6vb9+GwUhCtTtVw&#10;PrERi78/Di1bW9he2YL3v7gM97LH9Kxl7Nb5dfjZs2eRlJQ0bqUUQHZ+9fX01aYPuYFe+G6XNx6N&#10;pB7EUxxk5xkn3PdKhpOZFZad8UMwvV1N+ZFY/8N9nPYtQEl7A5w1zfAlKVCWQamwsbDH0u+UcNC9&#10;DFVFCdiy0Q6uzG+tKM9ugYkD2UF0FGdA6YQBzvk+XY6mj2I3Gpf0CNQKx6GgDSLKVAc7qJrIPOWS&#10;MoiKlAgcoLiXozDVDhXhMlOSKHmMpWTS89dSCf2r+thplDdaCOrZVR11xDNVixkfmBpOz/N+PZx0&#10;rxDlN25u60MlrfgFlY9yyRYTxGYnJ+P0MaoWm+aiiOuB5rZ+VJNmXNZQhrsntLDVJEsk9hTubI8l&#10;xz1hGxuD44d1seSoPlbQY/0uQ1n+uvYe9ttkI66sGxWkfVUyZ+0wfVnugWwn8hpzKdokbuKGal28&#10;F2yK2LHe06FKmCXexo6sCIkISzGUwg/jZEXViBhSxvGV22J/ijfKB2tIXb+JEwWCwbSOi/CLuFrx&#10;9HjTscNg2oBsSw3CmC5Mim+a8iKwf78bIkc6L54GZClcVl1QigimgxCXdtjReHPeiGldZBzL0wNk&#10;+1Dk54ENR8mcqBkNdbpa65GWVicBQBVQvWqCo1ZPU3udISA72Eql8CxEd0gNKMW4FnYTtyvK0DSQ&#10;i4tBJ3GuXgCobXBIv4lFiaGPpwPqScOpkCu41dAs6oXuRi9sDLkIk5He5qFG6KVqUBk5F009sdji&#10;rwKn7n70doVim99tOMgY0z39Hln2ZVIUTh7WwyqmLFtDJsvbK2/h3V1aUIloQDNTgAWn1A97kjMC&#10;vbHvbCiF1/oRxRjD7fcixSJdJVRY3+sE7yrZKjgT1OK2umwCWWOsPm2I1ad08Nk6UstX38VRB+am&#10;p4fWRkkXh53FBrTyEFesPuePiOIUXD9piO9Ps02ohP/RGmW8seE+znuWoE6WIGBec8qA7GPvPgee&#10;yjbgS1KAx9PYCqaC8XZ6ajOeNGnwXXBTBt6mZ1VUJwLebQTFGwxHn9DC2Nn1B4Ey8pMdrgFvSIDv&#10;rSPAknsyzkjyESNr5+SGu1omSCppg31EIZyjiuiZLcXnCe345cwCWdK4gu2hes1rjPW/HM43D2Lp&#10;kiVYsuwEXAslPdzfigSrk1ixdAnWnD0N5VuO8LVJEtEi8hyvY+eKb0kdKBbH33UlQH0Vz+c1dl+y&#10;ksRmcX9nOnQvb5Nc+zAcshUgVpZRrACysrTW83wsY3Ky06Ftnj7GA9GKQBcvbD9pjA1KrnArlnw0&#10;uxvgomuJfWq+COMao6s8B5p3TPADP17HnFLh5hIM5zjGvFeXwsQoASkdMn6JntOumCiQHaTohPUd&#10;Ffx5lS6uuMfB1DUaBo7hcE9vIBV0ROP1dyPUVBsvLb6PE/bxMHPjcQ5hcCStp07k5GiE4Rl1nHTk&#10;4nIk3ViUfkcLyy/74+FdMyy55gK/CnEf1uTlIKKwGV19BDk0PL668B6O2ArXjhFd2z6mFNUy2i2e&#10;BmQLa6kKXJiH66du4E8/6OO0VTTUzYOhbBwA4/AKpNNiX0SvaQEBZklZBfRvq+LFbx/ggGmU6Lhb&#10;Rv7QDShESlU/on0d8MU+I5xU9cSmfWrY7JiPYsbcVTA3ZUUzlWsZ3335qAn2GGQgq7uPAjWtiAhP&#10;gF1sBbIqmG9W8M4KKso1JdC4ZorVlyNI4ZQz1WIGZ3mkKmNZrB5u5bthS8RJrC/OFMVED/TWI6Eu&#10;Fsnd4kHS0uSHMwm3cCTTCerJZ/BymA38eqQLY+YnbWWKp1hVHK0VPA9diC7Qw/roh7iSdR8rI63g&#10;SUqyLM6SaQOypVSrpSFil0kwdOwjoKbrJVI8HRUj2V8ApQOmuOQhyZXLWM2SzEzmGO5g7Ci9+G7u&#10;WHHYDNecIqBr44szWmHwyZY9Jm06gGwn4wj3bLiE90+5QtsjFsYuUTDmex/NMd1Ynk5NAiFdSwQ0&#10;NG3JJnCGR5H4BWzgexOeW4vWUdNvB6JsnfD90eBhtXFZptsJqxb3V8Am9S7ei1LlOHSFerYR9qT7&#10;IbFTALb9CC64gldDNaCSpo0FoeegVM8PCUt7exZCGrIhmW6QW6GDjfF6UGHakmNRJ/B+csyI9Wc3&#10;8pjveFGCHTw6hUpStTzhOr5PNsHZ5JtYkxj2aC05wUpOP5Ad+yAFOLfbAqpUoBZKR1oUth7QxzEH&#10;5nO3D8ENLT/ohIqNlR250dhxRgeHNUNx5bQGvmeOWdroZCozAWRHP1AjLJWZo1w7c5imXxrjiiVH&#10;THFDn6k4j3CuDh6bsK0GGmcscNquaFIK6dMGZBNvAP/yE2DdeSoT01P6QJ0xsVQyFnUPx58u88p+&#10;vVOUVnZUiXciuKUnV5gsayKZYufvBLBUIr6ymel3FovjYYcL2+LsRuB2KPfwo5zPGNqvCXZvXya1&#10;mIrJzEwga5EHj6wIyD40QWJxK2zDC+EUQT0kemYFIDvDHllZm09x/Gy3gALIznYPKO6vaIGJt8BE&#10;gexAWxNzpDvhpLoLjt2xx2Fu+69bQjWwbLT1urcbMR7uOKvhjON3xcftu2aB667ZKBY5SpoR7BiL&#10;oNy2xxYMrRW50LxlhW3XfOCURjV0STWKaMzcbUIqc3M/Uvy8cF7DZdS1rzimIV9GlZWnAdkiqg9n&#10;Zf7/2zsP8MauMv0PC4RddmF3YWEhIWUhCyEQAiGkEcikTBrpPUwKkIWEkmz+wJINkCUJaUPKZHrz&#10;9OLee++9V7nITe6917Hn/X/nSvLIsmTLHsv2SK8fv4+kq6tzz/ndc87Vq+/cc2qxb68XfvGWD34u&#10;kzH99NUTePqVIzIXQy0K5Z6b+jZlZIdRpW/FiUO++OXbvjP7PfWnQ/hfr1JkyDI9rb2t8NoXgmdk&#10;9M9vZOme9HYZOtwmBlWGJ6vPN7U2w9szHR7xMlmhjDxoEOMa5XUEG3cVygV4UDtOjQxfNrS1I1x+&#10;PNgeVIViiRbXral1ZOVETVThg4odeCL7PTxXVTizfuPkWDm2lb6DPzed/kG4pSMKf8iVtXNl0qcj&#10;PUMWxnRKZnPOwhGJbs5M8jXVhMPVeyXdv2FXV8+iJplR1cdpRlbSHtfn440t3vj567549YjcB27d&#10;7KZlXdPgfMTqTEMxZdh1bsgx/NKr0Tg52fQICqQ+P/emJ37xagR8Smbfs+hoK3aGke3Xl8PjgC/+&#10;3/sBeFHa8PPveOO/PwiCb7Uyb6fQXpKJ5988gf96Lw7BFafDlS0ZwXhuXy50PZY/N0ygsbgMx8Nq&#10;7c5HM19ZHTayKpFJA/yqVT38GzbmeCN6xKJjmDbgWPEWbMzajtfrK2dMTm+3D54rOobQfvMvaxPy&#10;A8p+PJHzFn5a6o3UWcZNJudqlFn15Xa0mRo9kovfFb6PJ4sOyfEcPWun91txIzvVhYiAAiTVnV6b&#10;ubNQfkD6m/R3rwVi86z7tCdRmZyOV147jl/LMjzFQ4scNy3FXHkjO4S8BBnRldFm8cPSEFK8ovDi&#10;a94y6qHMxi0r/UiNKEC4RKYX+ZuodiKdZmRTZWKn38lQ4J89JRFTGVqs9GuZ2Emb3l9ymhAI7EyY&#10;W+mOPQa8HXU6ilsq+z0tn33iGcDTONPIzN8pWczuL3KcGnONlgt18nY5lpjYzbJG7WJm9jIlulaM&#10;7N92HERency1klwD/xQZiZteh5toZBffSbnbJ2hk3e2Ms7xnMwFHjexqlnGoNB27UlrQNXcxziVn&#10;a96hxTJTsDbRkxjnLhlO3CkTN2mSIcOtpqHF1WYjKUv1GGTyjU6r/dp6ZA1YGYJc3TIk6Uxon+2Q&#10;4cX1VgZUvW9Q0VktXaPBzYuNwethdShqHEKdMrJq9mJ5r0FCIWpJFL3K31ozsnbOxKkJAxIbg3Gk&#10;dxlP3iLOujON7CKyYdxVlg1rzUnGLjXr6xImKLN3PGcY2UWXzfSBUV0W9iQ1wDC8mLj5/EdblJFd&#10;QsYnB9KwvyED2eaJdZaQxpl8ZMWN7JlkdgmfXXkju4RMnuFHnGZkl5qvZLkHNkwWyFqKK1/qMS0+&#10;tyaMrH8INCNb2wuvpCr4JleJka0VIztoLyJ7Cs6ZtXgZiDKJFSVAI7uiuHkwEjgjAmeDkR1skOVr&#10;+seX9Zq84GRPizCKizGVjuxbkF2B+OoeVIpJPr3Mj9UkU4vIX4es/bvx91vwkYvvRn6ZcYGjlfqb&#10;nuyXNYX1aFo+X7OorK8tIytDp2sbUTs6pS3Ts1x/a8nIDjc2o0Z+xFnk6NN5UTjbyI4PN6J6uGNm&#10;FMFynRdH06GRdZTU2t1vzRnZchkOLDPsr9bfWjCyXv7B2LRtP3JqunEsrgKeCTotMntj7iDO++4P&#10;bE32RCO7WhVmrR2XRnatnRHmhwTsEzgbjKwzzt9aNrK1naMyO/LymFhlnFfTyDrj3C0mzTVlZBeT&#10;8UXsu5aM7CKy7fCuzjayDmfESTvSyDoJ7Aomu+aM7AqW3dah1oKR9RYj+87W/cjUdeJgVCmOxpTj&#10;eHwlbswZxLk2jaxBjGz9SSTpJ1ErNx3vknuGDnqnyr1Acr+xrKlrqRL9OJo6uzAkPxYUy4/D5vdK&#10;Zb/aRrmXZGKVYuGrfOJd5fDuaGQ/OBrvKqeP5XAzAhFpZVh32S/hbnX4td0R+LsrfgOv2GIZNnxS&#10;hvCqYbyuqW4Z5vnE/2zVIrJFFXOXTHPlKj8uE4RdfNMvcMU9Mvumi/49+sIm/P2lD6K+qd0lS/jh&#10;gWCs+8ItCIgxLbnoYqXMKK7T+qI/bZdJdlzwr39wDBfd+X+47TmZrMhF/+59cTfO3fBHdPbaXUzZ&#10;RUtuu1ivyvV13bd/jcRcuf92hf66e2S5qKM+M0fz8gvC21s8kK7rwP7IEhyOLMbhmAqszxnAuVdc&#10;byMiazaytSdRK5PuLdXI1jX2yyLWfTKjnxp4o8YiUWcTg5Oy3EJbp6yFWNcP9cOE5Y8U5fUylf3E&#10;NGqaOlFaOz3nBw61b4l8x2rrGsXQYD8OHvZCh/zgsZb/wlNLNRPw7uFYqbOnKDI46+pAaHKJW9bh&#10;v+wM0748Ho8qRIvcv1kl9526qtr6T+LHvzMOLc4trTnr6uiZ9K1DI2MzRnZqatoly/7w80YjW93Q&#10;4pLle98jUDOyvpFpLlm+1AK91he9vDXEJcvX1TusGdlbxcieSVtey581R2RbuvpdtoyL4f9/cn1V&#10;RjYpb/WMrKdvIN74YA9SylqxOzgPHiH52B9eghuy+/HFK77vHCOrjEylTOHe0NqP1u5BmVSDOusY&#10;dA/IZCb9qKibnGVUlal1RSMbmFCET3zvBVxy3+u4+sl3KRODa+TxmiffcwkeqhyqPK56fi976E38&#10;2/o/uF0d/s97XsPnbnwJ33jwTVz547/hisc3uay+98R7+NIPf4lPXfYgLn/wVanL77tsfZ7dTt/D&#10;VRs34V+/uxGfu/ppXP2EK7bj93Hu9b/Apy9/GFc88lc5r67R75rP4zVPfoCLb/st/unS+/D1e16W&#10;vtj16u7lj7wlffBLUH2SK15nvif96xdufhkX3P5nlyyfOmcX3P4KvnDLy3It2eSyZVxM3bz47tfw&#10;yWv+H2IydSsWi7KOyHr6BOKv7+1GYnEzdgbmYG9QLvaGFpqMrJMisuboXXn9KTFBKmJHnY0MjOdv&#10;9nByVzWyh4KzNQOgzAB1msGlD7zhMlzU+b30/r+67Pn99iNvaxdfd6u/Vzz2DpS+9fCbbqC3cfk9&#10;f8DXb30O37jvL7js4bfd5Hy/hcsefAOX/egFfP325/FNV+yn5Vx+657fy7n9Jb55/6tybqXMLlTO&#10;bz38Di6772VceuuzuPTeP0lbdb26q4ys1ge72LmbqYfSx6ryXe6q5ZP2psr37Uddr24utS/5jlxb&#10;L7n/dXhG5K+akT0hRvZ1ZWSLxMgG5GJPoChEjGyWisg6YmQPL/4eWWvzw9dz7y8+W5m4qpGdPDmF&#10;5vY+NLT0Ymx8kjIx6JS1IfWGbpfgUdfUjdbOAZcoi7062tze75Z1WNXRDqmr7tB2R8cnUF3fge6+&#10;Ybcor+U5HRgak9Fe7Rgdm3DJsqtzW1nXgd7BUZctX52hC60drtsPt8k1Rl1rXLUv6pNJcaqkjrpq&#10;+UbHZL1dKZ/qa1y1jIstl76xS1tDeKX+5kRkfYNkaPFeGVrcjr0hBTgg0dgDEaVYny33yH7XkaHF&#10;NLI27wE9W43omebbVY3sSjVQHocESIAESIAESIAESIAESGAuAVtG9s0P9yKtohMeETLZU3QZjsTp&#10;FjHZE40sjawbTPbEzoQESIAESIAESIAESIAESGD1CFgbWW8/tfzOAeTo+3AsvhreiXr4ptTjJrWO&#10;7JW21pG1nrWYRpZGlkZ29Vo0j0wCJEACJEACJEACJEACbkDA2sj6BITgvR2HUWgYhl9GI4KzDAjJ&#10;bcHNecP40vd+6MCsxfMY2eKaMRg6OjE6Pnsd2TMdvsrPr917as1DiydPAlWNHS6z/I4b9A0sIgmQ&#10;AAmQAAmQAAmQAAmsWQJzjGxQKD7YcwxlbRMIy29DVGE7oku6sCF/RIzs+qUb2VJZJ7TKMIWeAZkg&#10;p31EDM3aNV80xst3bsxryrbIkkpdfQOyFM8pm+f+bFtHds22aGaMBEiABEiABEiABEiABNyAgLWR&#10;9Q0Kw4d7j6OibRIRYmJjijsQW9aDDQUjOP8qCyN798NPoLF7HGmN00iRtUMTayeh7wd2HfLFAe8U&#10;1LZZLcMixrWyEWJmTqKpsw/FNd0oqe2lXJxBsVa+HrT3DKCt+xTKZdixrR8xaGTdoLdhEUmABEiA&#10;BEiABEiABEhgmQhYG1m/4HBs2Xccuo4pRBZ3Ia60G/EV/ZqRveBqKyPb0DWGlNoJJFWPIr5qFDV9&#10;wI6D3jjgNdfIqiinMivl9UBn3xQGR4YxNEq5A4PhsWG0dp3Szr+9SDyN7DK1aCZDAiRAAiRAAiRA&#10;AiRAAm5AwNrI+gdHYKuHJyrFd8SW9yNRNyA+dRi3Fo1ZGdmHnkBD5yiSasaRUDmC2IoRVPcA2w96&#10;2TWyZjNb0QC5V5ZyJwbq3M83nJxG1g16GxaRBEiABEiABEiABEiABJaJgO2IrCcqOqYRVdqHBInG&#10;JlYNY0Ph6Gwje5cY2fqOUTGxo4irGEJ02ZC4X2DbAU/s90qeM7TY8r5TZWiK9ZQ7MVjovmMa2WVq&#10;0UyGBEiABEiABEiABEiABNyAgK2I7BYPLxlarIxsPxJ0g0iUkcNzIrI/enAjajskEls+jJjSAUQU&#10;94v7BbbuP7GgkV3I1PD95Zts6WxhSSPrBr0Ni0gCJEACJEACJEACJEACy0TAtpE1R2QlGls5KKOH&#10;x+Ya2bsefAJ1EpGNrRjTorERJYPifiUiu3/hiOzZYq6Yz5Uz1DSyy9SimQwJkAAJkAAJkAAJkAAJ&#10;uAEBexHZivZpREtENlE3hGSTkb3w6htPL79z5wMboZdldCJLhxBW1I/g/F6Utp7Ch/tOwMNz/qHF&#10;NIgrZxDPFtY0sm7Q27CIJEACJEACJEACJEACJLBMBGwa2X2eKGmZQGhRN+JkwqeE6hFs0CZ7sjCy&#10;d9z/OKpbhxBa2I+gvB74Z3ehqOkkNssitB4nkua9R/ZsMVfM58oZbhrZZWrRTIYESIAESIAESIAE&#10;SIAE3IDA3MmeIvDBnuMoMIzCP6dN1pLtQnT5AG6RyZ7Ot1x+57b7HkdlyxAC8/vgl90N78xO5Bsm&#10;8f7uY9hHIwua4MWZYBpZN+htWEQSIAESIAESIAESIAESWCYCtozs+3tPIK9hFD5ZrQjJ60B4Sf9c&#10;I3vrvY+homkQXlndOJ7egSMp7ciqn8Dfdh7FXjGydW2LMzI0fu7Ni0Z2mVo0kyEBEiABEiABEiAB&#10;EiABNyBgbWR9gyLw7q5jyNQP4khyI3wyWxCQ342bC1RE1mJo8a33PK4ZWc+sHhzL6MTh1A5kKiO7&#10;S4zscRpZGvPFGXMaWTfobVhEEiABEiABEiABEiABElgmAnOMbGA43tlxFCmV/fCIrcUxMbOemW24&#10;KX8YX7pq/enJnjbc/TjKDIM4mtGDQ2md2J/cgfS6SWySiOweFZFtX5yRofFzb140ssvUopkMCZAA&#10;CZAACZAACZAACbgBAWsj6y1G9u3tR5FQ3oudkdXYH1eHwynNWJ8rRvZ7Fkb2lrsfQ6kY2cPp3Tgg&#10;0dh9Se1IrZ3QXPAeFZGlkeV9snWOm3MaWTfobVhEEiABEiABEiABEiABElgmAraM7JtiZOPKerA1&#10;vAp7omvgkWDADblDOM8RI/v2GRjZ8nrAWozUOm4Gz2ZWNLLL1KKZDAmQAAmQAAmQAAmQAAm4AYE5&#10;RjYgHG9uO4pYMbJbwiqxW6Kye+IacEOOHSN7KL0H+1M7sTepAym1k1iykRUTazRipyzkHibubDag&#10;y5V3Glk36G1YRBIgARIgARIgARIgARJYJgL2jGxMWS82h1VhR2QNdsXaMLIbZLKn0qYhHMnsw0EZ&#10;XuyR0oW0+im8IzNFaffIOjprsRjYipoOxETEwNsnCD7+ofDxUwqBt3cEgmP0yG+QSO0ihqnOZ67K&#10;66dRWFSFiIhyZEuaKgK8XGaM6SydJY3sMrVoJkMCJEACJEACJEACJEACbkDA5tDiHccQV9GPLRF6&#10;7Iquxe5409DiWZM93ftjlDUN43iOTG+cJWY2oxcZjdPYtOv44mYtVka2uhGhPtEITzMgt6IPeWV9&#10;yFUq7Ue+bhwlJsNZrgytqELJ0oCqNMzbrUyvMqrm98xmuFQ/gcJKY7rKfM7aR33elLZ2PMvPWxzT&#10;3vayefJCo2vf6NLIukFvwyKSAAmQAAmQAAmQAAmQwDIRmGtkI/DWjuNI0A1ie1Q99ko0dl9Ckwwt&#10;VrMWWy6/c+9GVDSPwEtmgTqePSCR2X5kGYB3d5+QdWSTFxeRrTYgzC8F8cXj0LUCVU1ApUg96hpV&#10;NHYaxVUTKKocRYE47BwxuAXVU0YTqlQ7jnwJIeeU9onxnUCphREtqRpBXmmPGOORGUNcpj+J4upJ&#10;lJpMbGnNmLZPTsUoiqpGUVxzEqW1U3K8CTnukHy2F7nlwyiuNR1PDK76TL76TKlpu/mYWl76THkZ&#10;n8kLTez80Voa2WVq0UyGBEiABEiABEiABEiABNyAgLWR9ZF1ZN/eeQJJuiGJxjbKrMUGHEhs0WYt&#10;Pn+Wkb1PjGzLKHzyR+EpM0Edyx5CthjPd/d42jWyJRIJPS0xeWIWtQimZmRjEZZci8zidmQVtiOz&#10;sE3UhdzKk6isH0BybDoCAmIRFBkJb09PeIbL0ODKaehk7dqclDR4aUORA+EblIaE0nGUKwNc24X4&#10;6Hj4eAXAyzMa0Xl9KG08hcL8YgT658m6t3JsfQ+S4uLgdcIfXqEpCArwR2hSo0SFmyRP8QiJjoNf&#10;QBA8vYMRktaLMpVufT9SEpPh6+kPz+PhCM9oQ6GkWyF5yU1Lh7c5L4GpiC+RvFhEcktrTwoDiQbP&#10;YmHJxVWeq/Or7nd2bLgxjawb9DYsIgmQAAmQAAmQAAmQAAksEwFbRvadXZ5IlkDm7tgmHEhoxsHk&#10;NqORvfqm0+vI3nb/ExI9HYVf4Ri8ZZHZE7JDbjPw3l5P7POcHZEtlUhmWd0oDB1daBKpR0NHB/QS&#10;0VVR0YrqZoQHBOKEVzD8AiPEOCqFwScoEZFikKsah5EcE4KjvhlIqwSqK6oQ4BWLmKIhFOsbEHwi&#10;DLGlQI1hCjlZpYhM70R58yTS4xMQEleDAokUl5cUwz8gHSnlEtUVI+vvm4fsxklkpafJsbKQUSP7&#10;VOgR4n0AnuLg88UJB3t7wy+pS/I+iezkZHj5FyGvaQrZaRkIiSxCjpjaKl0VAgMSEV8wjFJ9E0JO&#10;hCKmWPJoOIW87DJEpLajxDTcWXGoaxnUym5k4LpqkjLqGgbFsE87ZGZpZJepRTMZEiABEiABEiAB&#10;EiABEnADAtZG1lcispt2eyKlehT74ptxKKkFh8WLaevIWhvZKjGyATIc2LdQhhjnjyBfhgW/v9dL&#10;jGwKamcme5KoXP0omjv7MDSKWWruBJSBMUZkkxFXOIxyNZzY8n5Xea6TiGySRFYDZArlfDGPlTXm&#10;/YdQUt+FuMgYBEfpkJheidSCbhTLZ6rruhEXFgu/0GwkZFcjOSMHfseCEJnbj7z8UgT4FyC7ugeJ&#10;UXHwj2+Riask3eYJJEeHI1BuDM4rMyDENxaxReOoEFOam5WHgMBSOf4IUmMT4ROQhnhJNyW7CAHH&#10;AxAiMzcX1fUgIUryElkheamSvHTJttMTVamytvfMZmDNxFVeD44AHb2DMjR8UCKzC5tZGlk36G1Y&#10;RBIgARIgARIgARIgARJYJgJzjWwk/rbbC2n6UW1I8ZGUVhxN78D6vJHZEdnb79+IqrYxBJdOipkd&#10;EzM7BhkNjA/2zTayysRUN3VgYlIMrRi5Iol8FuuN0iK19WYjm4TY/AEZ+ms1Q7G8r5OhvElRqQiW&#10;G3YLJeqrk8mhwvxk/4IBlMnrSsOQvJ+M4OAw+PpHIjxrQCZ46kN8eJQMCY6Q4ciJCA5LRUR8KTIq&#10;5B7WvBKJohYiq1KGHkdEwz+hTTOyuuZppMZFISimViaaMiDUNw2JFRNiZKeQm5l72sjGxeOERF61&#10;dMNTEB5TiNSSMS3vlYYRMcMpkheJKvtHIEwmwSqR7eYhtsqwmcvvyo8F1UbD3tLdJeUdXzAqSyO7&#10;TC2ayZAACZAACZAACZAACZCAGxCYY2SDI+U2Vy9k1o7hkAwpPp7WjhOZXbjR2sje8cATqG4fQ2jZ&#10;JILExPkXjaGoHdjs4Q0Pi4is0ch2YmxiWptp2DjM2EIzRnbuZE9qwidt0qcGZWTFHMbWzzKycWJk&#10;i6vbkZTaoA0fbhQjnRkTjWOBZShoGUdyRCxCEptR2gHUt0wiM6sFeTUT2tDiAL985EikOD0pCb4h&#10;EmmV49TUtSMy4Ci8ohq0iGyobyoSyy2MbECJDC2eQHqC5CWqUitvQ9sp5OS0IFsMcklVp+SlXosa&#10;N8h72XExOCaR3xw1tNnBe0Udvad0re+nTLqKyjZ3SYScRtYNuhIWkQRIgARIgARIgARIgARWjoC1&#10;kfUTI/veHm9k1Y1LNLYNnunt8MoyGtkLrr759D2yd0hEtrptFCEysVJg8YjcKztiisga75E1Dy12&#10;zMg2IsRHJmSSyZxCo9MQFpmGUKXwJIQnViCnchBJETK0OKrWZGTrEeIVh5gCGbYqa9DGh4bDKyQF&#10;oWHxCApMkPtqe7QIa0l5DSLD4xEYkoiw0CgERupkOLEY2bwC+HplIkPNPizuOio0QiaJSkSIDDP2&#10;OX4CQRKKLpAZmoI85d7XMqORzUnPhK+P3FcrprRM3HWsDHUODJZ0w6IQEFaENDGyZdWdSAg35SU8&#10;AYGB8YjI6tbukV3rxnO580cju3KNmEciARIgARIgARIgARIgAXcjMDciGyFG1lOM7CiOJLfAM60V&#10;npkdYmSHxchaTPZ0p0Rka8TIhomRDRYjGyhGtlgiops9bA0tniciq+4h1Y8gO68OCSlliLNUUjHi&#10;M2UG4aop5MtsxpnFck+smjhJP4ys3DZtRmNtduLKDiSmliI2qQxJucZ7ZFUEtELMbEGRAYmSTmyK&#10;XkzsKW0d2hJdDzJkvwLZRyfGtETXgSR1rPwqRAbFISKpGQVyjOy8DongTsusw6dQXN6NjLwe7Z7X&#10;CvlMUVmb9pnY5CpkVkyizLS2bbmKyqaVmfIi98iq7W4WjVWmmEbW3boSlpcESIAESIAESIAESIAE&#10;Vo6ArYjs+zK0OLt+DMdSW+EtRtZbjOxNWkR2lpHdCH3HKKLKxxAua6mGFg+jTIbwbvHwxP7FRGRN&#10;Jk+ZQ/NQ4lmPalhuvUgMq1pT1hw5VPurocraazGL5s8oY2o5jFd9zvzezP7yOZ26J7Z+HNlZxYhK&#10;bERRiww/buiUocVRMnFTO4pVfiyOoQywZdrq9cwxLSOuFtvV591tSLH5/NDIrlwj5pFIgARIgARI&#10;gARIgARIwN0IzDWyEfhAVtDJbRiFV0YL/JWy23GTrLBz4TVzjOyIGNkRRJQOipEdNBnZE0sysss9&#10;tNWR9CoaplBcVI2wAF8c9w2Fn1cgAmIqkVUtkV43HA7sCDNH96GRdbeuhOUlARIgARIgARIgARIg&#10;gZUjYG1k/WWy3c1iZPPFyHpnNCNA5kcKyLFhZO96cCPqJCIbqxtFdPmQmNkh6LqAbfslIuu1iHtk&#10;V3nYbXndNIp1vcgu6kBWUQ/yq9VQYveNpDpqVBfaj0Z25Roxj0QCJEACJEACJEACJEAC7kZgjpEN&#10;icSHcptroWEMflmtCJZbUYPzOnGzLBM7KyJ790MbUd85isSqUcTrhhAjZraqG9h+wBMHziIjqwyZ&#10;ir5WyBBkTWJiFzJpfH9hRjSy7taVsLwkQAIkQAIkQAIkQAIksHIErI1sgBjZrWJkS5pkidicVoTn&#10;tSGisBO3FIiRvdZiaPHdDz2Bhq5RJOvHxMwOI043jOpeYMfBs8/I0pgubEwXy4hGduUaMY9EAiRA&#10;AiRAAiRAAiRAAu5GYI6RDY2U0cHeKGuZQGieLKta0IGo4m7NyF5kaWTveXgjGrtHkVY3gZQaY2S2&#10;tg/YecgLB7xTHF9+Z5WHFi/WoHF/x0wvjay7dSUsLwmQAAmQAAmQAAmQAAmsHAFrIxsoRnbHQW/o&#10;2iYQWdiB2OJOxJX1YIOsrvMf182KyG6EQYxsev0EUvWjSBIzW9tPI0ujazS6NLIr14h5JBIgARIg&#10;ARIgARIgARJwNwL2jGxlx6REYrsQV9qF+Ipeo5GdHZF9Ak0948gyTCFDmVmJzNYPArsOe+MgI7Ju&#10;f58tjay7dSUsLwmQAAmQAAmQAAmQAAmsHIE5RjYsSkYH+6K6axqx5b1IFBObVDUgRnZ0tpG992Ex&#10;sr0TyG6aRmbDJNLqJ9EwBOw+4oODPo4NLVazA6u1YdX6rJQLMJBzqc4pI7Ir14B5JBIgARIgARIg&#10;ARIgARJwRwLWRjZIjOyuw36o6T4lkdg+pFT2I7l6CLcWiZG97masM/+dqZFVhqdI1mtNyW5AbFIR&#10;YpOLqbOZgZzD5KxaFFZNaGaWEVl37E5YZhIgARIgARIgARIgARJYGQKrZmRVJDZVTGxMbBzKS4tQ&#10;VVlBncUMKsqLER8fj8T0Ki3KTiO7Mg2YRyEBEiABEiABEiABEiABdyRg18j2nI7IptQ4ISKrhhKr&#10;SGyZmFj+uQYBfU0louOytGHiNLKucU5ZChIgARIgARIgARIgARJYiwRW18jKUNrqKp3GZWxsDMPD&#10;w9QqMZienj7j+mlorEd0fA6N7BmTZAIkQAIkQAIkQAIkQAIkQALzEbBvZIEEndwfK/fIOi8iK0ZW&#10;DSlWfyMjI+jv78fAwICV+tHf14c+yqkMpqamzrilNDbU0cieMUUmQAIkQAIkQAIkQAIkQAIksBCB&#10;NWNk+3p70dbaivaODnR2daKjvR3tbe3o6OxCb5+YWTG5jkvM8OAgBgcHFvGZxaTvevvSyC7UVPg+&#10;CZAACZAACZAACZAACZDAWiEw39BiFZFVsxY7NSJbXWWMyCaGhmLrBx9g27YP8cF7m7F1+3Zs/XCb&#10;rEkbg4rOYQwNOm4eB/p70d3ZISa4B30S4XXcADt+DFdLk0Z2rTRJ5oMESIAESIAESIAESIAESGAh&#10;AvaMrF4me1JGNlXWkE2pGZ67/M492jqy48hqmkJGwwRS6ydQr60j6+3QOrLaZE8WQ4v7evvQ3t6K&#10;xuJo7PvAC+kNTVp0tr2jCz19AxgcGsbo6Kim4aFBozkdGMTwyDAGB4wGdGBwSF6PYXKoEVlBAfCP&#10;LkHn1DiG+/vk/QEMyfBlLQ31mZkIr6Q9bNpuSntgUdFf1zC/NLILNRW+TwIkQAIkQAIkQAIkQAIk&#10;sFYIOGJkU/XKyI7NXkdWM7I948g0nER6/ThS6sZRPwhZhFaMrHcKatuAsjqgtHYa1U2dGJuYRkW9&#10;em3cbm1kR0bVZE+D6K5JwuGtgSjo7DWaVGVOhwbQ1VqHsqJCFBaVo6G9R4ztEAa6W9GgN6Ctp0/u&#10;q+2TfZrQYGhDd1sxwvftxZ4jkShp65KorDK4fWiurkBJYRHKq5rQMyyfV0ZYPtfRVINiU9r1rV3o&#10;V2m7mZmlkV0rTZL5IAESIAESIAESIAESIAESWIiAXSPbK6N9KyUaKxHZFTGywxIVVWa0syoRh7YG&#10;IK+923ifq5jKvpZixHl7YOtWD+zbshUHAtKg65KobEMqDm/2RkZTF0ZGu1CZHIxDR6KQV5mAQ2+8&#10;iTfe3oHgrEq0D4+hS/YN9PDA7m27sXPbMcRVt2BgbBj9jZK25z5s3u0Bjy1bsNcnAaWt/Zp5drXh&#10;w/OVh0Z2oabC90mABEiABEiABEiABEiABNYKgfmN7KA2tHgBIzslEdkJicjK0OIziMjaNLJqOPFY&#10;B0pij8NjTwgqJH30FcFn+34EZFajozkLx7b6INNkZKtSgrD/QBKaJ5qR5ecD74hCdE6fxFifHjEH&#10;9yKssBUTkkRrQSD27ImAfqgbulRv7N8WiCr1xmgTMpLSkFPVjAEVsXWjqOx8RlbNGF1bW4vm5mY0&#10;NTVpMhgMaGhogOWyPZy1eK00a+aDBEiABEiABEiABEiABFybwEJGNq1azKx+xPlDi20a2ZFRjPfU&#10;IT3IG4eDC9A1OYax8XZk+XjAL7oIDXU5OLHd18LIBuPAwSQ0jRmQ4eMFz9A8tJ2cxFhbLry378UB&#10;r0BExUchJOAgtr/tgdTmfnTUZyDs+FF4+UQhIioa+TWtMrR4DEPafbWucf+rI+WYz8i2ymzSQUFB&#10;OHr0KHx8fODl5YVjx44hNzcXlp+jkXXtzoKlIwESIAESIAESIAESIIG1QmChocXzG9llnOzJvpGt&#10;RVqgFw6HFqJ7Ygyj4x3I9vWArzKy+mwc2+6P7JYuidx2oyYtFAdnjKw3vMLy0T4lRrZVGdnd2HvE&#10;CwEhwQgKjkBSZgFqO4YwPj2B/tYyJAQEIPD4LuzcGyBTNXdiYGSQEVmLWtrT04OIiAh4e3trKikp&#10;mVOHaWTXSrNmPkiABEiABEiABEiABEjAtQksZGRTJSKbVmsjInvvI0+iqW8COU2nkNWgJnw6iUZt&#10;1mKfJc1abG9o8dhYO4qjj8FjbziqRuVkDJbCf7tEZNNlaHFPAbw370GMTK88MdaD4uD92HYwGc0S&#10;kU33PoTDgblom5zGRH81Ij32Iry4HScliZPdNchILEbLQAf0+cmISy6H3BMMDJXB64NdOJJcJqZ5&#10;1GJmY9ePzDpyj6wys2FhYSgoKLDZKmhkXbuzYOlIgARIgARIgARIgARIYK0QsGdka8XYJVXJsOL5&#10;jGyzGNncFiDbMIXMxikYhiEzBfvikE8qalsXN2vxjJGtjIPH+77I0SZ7GpKlcQbR05SHqOP7sH3n&#10;ERzeuR0ePokobZfldIbbUeC/He99uBcHTxzFoUOHcXhfPBqn+qGL98KWN97AsfhSNPeNoaM2AX4e&#10;B3Fg734c2HcA/vEVaJcJnTorUuG/fwc+9DiCI7t3yvDjOBQ1qVmRGZG1VUmVmT15Uv0cMPePRnat&#10;NGvmgwRIgARIgARIgARIgARcm8D8RnYIamix3Yjs8hpZmUFY7kvt7WxCta4OrbKubL+2PqwskTM8&#10;gA5DFfIzM5CZVYCaFjG5MhHUoLzX26pHcX4WsiVKWKZvRGO1AV0yUVNPeyN0sr2osgEdvcMYGetF&#10;Y1kRcjIykVtYidZ+tf7sEEYGZf3a+nJkZ2ZqaVc3y7DiYct1Zl0/GqvuoXUkIrtQU6CRXYgQ3ycB&#10;EiABEiABEiABEiABElgOAgsZ2fQaMbO1o3Mne7pPhha3SEQ2TyKvOU3TyDJMwzAiEdmjS43IDkPN&#10;jtuvzOWotZEckMjsiEz0JJM9jY1hRIuWGidjGhiS7bJtbHQUo7Lu7PCIzDbcJ9sH1YzH4xjVZh9W&#10;+4ohln20NEZHMKSZ5H709avIrkwqpdJQaUsE2J1mKzZPBEUjuxzNiWmQAAmQAAmQAAmQAAmQAAms&#10;BIGFhhan2TWyjz4lRnYS+W1AbvMpZMu9sk1iZPce9dOGFusXPbTYZGTdaKZgR2YTXql9aGRXornx&#10;GCRAAiRAAiRAAiRAAiRAAstBYCEjq+6RTa8bxW1FY/iP627GOvPffctsZIeGhtDb26tFZamVZ0Aj&#10;uxzNiWmQAAmQAAmQAAmQAAmQAAmsBIGFhhbbvUd2uYxsdZVOK+eoDPsdHBykVonBchhZQ2M9ouNz&#10;oDMAxXqZYFoi9M1d3fJ8HGV1xsm/7KmkFmjrGsXQYD8OHvZCR2fXStR/HoMESIAESIAESIAESIAE&#10;SOAsJLC6RjapCBXlc9cjPQs5MstCoK62GtFxWTSyrA0kQAIkQAIkQAIkQAIkQAJOJTDHyIZGYfdh&#10;P9T1AcnVMtGT3CPrtKHFyZl6JCTEo6Fej5ZmA3UWMzA01CElOQkJqeU0sk5tskycBEiABEiABEiA&#10;BEiABEhgfiM7DDVrsVOMbHk9UFA5LsZHh8iYdERJJI86exlExmQgPqUUeRWjUOeWQ4vZuZAACZAA&#10;CZAACZAACZAACTiLwKoZWXWvpDI8FY2ATqQeqbOXgfkcqnOqzi2NrLOaLNMlARIgARIgARIgARIg&#10;ARKwbWT9TUOL543ImtaRleV3cpplHVlZS9ZyHdmFlt9ZaPIfvj//5EhrnQ+NLDsXEiABEiABEiAB&#10;EiABEiABZxGY18jWDCNDL6ofs7X8zvxGttZiHdlKQwcmJk+hQqJ1pTI77Vo3YczfmZ8jZWSHR4Em&#10;mX24qGZswXPOWYud1cSZLgmQAAmQAAmQAAmQAAm4HgG7RrYfSNGPzGNkHzEZWTGsORKNzTLMjsgq&#10;I6tMa3n9KfQODKOxvU97TSN75ibxbDDa6jzrmwfRK8vp1Ej9WOi808i6XufCEpEACZAACZAACZAA&#10;CZCAswjYNLJHZGixMrI1Z2hkzYZLArLo7hsWU9uFMpF6pFybQWltJ9q6B9DWM6XdC00j66wmzHRJ&#10;gARIgARIgARIgARIwP0ILGRkM2tHkNkwjtuKx/Af192Mdea/+x59Ci19k8jT7pE9JffInjLdI+uH&#10;Qz6pMA8tVmZWRdsaZb/RiQmMjo9TbsKgrUcisXL+FzKx5jrS1jWKIYngHjzshQ4Zksw/EiABEiAB&#10;EiABEiABEiABErBFwJ6RrR8AUmVosX0j68DQYnNE1mxmaprVcFPKXRg4Eok11xEOLWYHRQIkQAIk&#10;QAIkQAIkQAIk4CiBeY1s7ejyGFlLs6IMC+UeDNQPGI7ez0sj62iT5X4kQAIkQAIkQAIkQAIkQAJL&#10;N7KmocX5MmQ4V4YWZ8vQ4qYRYO9R49Bi8/I7jhoZ7ue46XNFVjSy7IxIgARIgARIgARIgARIgAQc&#10;JWDPyDYMAmkSkc2qk6hsw4T9e2RpZN3bgC6XqaaRdbTJcj8SIAESIAESIAESIAESIAG7RlbukU2v&#10;G6ORXS6jxnTmN/w0suyMSIAESIAESIAESIAESIAEHCXgiJHNalQR2XHbsxYzIsuI7HKYdBpZR5ss&#10;9yMBEiABEiABEiABEiABEpjPyKZJRDa7XqKyjZMcWrwcZo1p2Df9NLLsjEiABEiABEiABEiABEiA&#10;BBwlsFBENruBRtbhmXdpVJcenaaRdbTJcj8SIAESIAESIAESIAESIAFrIxsYGoVdR/zQOARkqIhs&#10;wyiyDRxaTDO7iKV0lmLoaWTZGZEACZAACZAACZAACZAACThKwJ6RNc5aPKJN9mS8R3YMF117E9aZ&#10;/+7j8js0t8tobmlkHW2y3I8ESIAESIAESIAESIAElkagoKAA+/fvx65du5yqnTt3Yt++fUhMTFxa&#10;Rh341FwjG4mdh31R3w+k1owgU8xsZsM4jexSooz8jONDjWlkHWit3IUESIAESIAESIAESIAElkgg&#10;KysL72zahJCQEJSUlKC4uBhFRUV2VCzvl4rK5qhI21Y6z2eLtLTj4+Px7rvvIjIqaok5nv9j1kY2&#10;IFSM7CEf1PUCSVWDSK8ZkmV4RnFbESOyjMAuYwTW2uTTyDqlfTNREiABEiABEiABEiABEtAIHDly&#10;BP7+/piamsKpU6cwPT2tPZ8j2S7/mDo5gZOTo6Ixk9TzUUxPyeuT47Y/a0pPpa/+MjIysHnzZqec&#10;gTlGNiQCOw56o7YHSNQNIKVSVD2MWwtHceE1N3JoMaOsjkdZF8OKRtYp7ZuJkgAJkAAJkAAJkAAJ&#10;kIBG4ODBg5qxVH8nT57UjKxtncJwnw769IdQGn4xyqMvQ5lS1DfRmHEt2nO/g+L4R+b5/GmD3NjY&#10;uKJGdrsYWb0Y2QRdP5Ir+5EiUdlbi2hkGZFlRJbdIAmQAAmQAAmQAAmQAAmclQSUkU1PT9eisSoK&#10;a+9vcrQRTQU/gy7qfOiiLxRdJPoP1MR/FR3ZFyFu3zrkhV8/LwN1jMnJSdTX16+okd12wAvV3dOI&#10;K+9Fsq5PG2KsIrIXMSLrnGjkYiKXrrovI7JnZX/ITJMACZAACZAACZAACZwlBMxG1jyk2F62xzqO&#10;Y6T6Lpzq+C1Otb0o+m+c6vwDJtrfQ8qxf0T4jnUoiLp5wVJPTEygrq5ulYxsjxjZXjGyA6ahxes5&#10;tNhVjeRql4tGdsG+gDuQAAmQAAmQAAmQAAmQwJIJOGpkR1t3YbjkS5iuuxpTtd/TdKr+OkwafobE&#10;w59AxM51KIzZoOVjor0Zg4XpGCrJNikLA8WZGO/rwYREZFfSyPoHR2DbfonIdk0jtrQHieUiGWK8&#10;QbtHlkaWw4udNLyYRnbJfRI/SAIkQAIkQAIkQAIkQAILEjAbWfPkTvY+MNKyGwOF52Gi5kpMVH8X&#10;41XfxUn9NZhofBJJR/8ekbvXIT9uA0bqG1D124eR+4N/Q/4tX9KUe9MXUXnXxah48wUM9/ei3tC0&#10;YhFZo5H1RHXnFGJKu5FQ1i1Gto9GdrUjlq5+fBrZBfse7kACJEACJEACJEACJEACSybgqJEdbtqF&#10;3pzzMFb5XYxUXIER3XfEzIqRrX9CjOwnECX3yKbs+BpKfvkAsq//LHI3XCA6Hzk3nQv9Q99C3UOX&#10;IeHaz6HPUIeGltYVNrKmiGxZD5IkIpskEz5psxZfzYgsI7KMyC658+AHSYAESIAESIAESIAESGC1&#10;CJiNrJqxWMne38m2PejI+CKGSq/AYOl3MFhyOYbLr8JE3eOIP/oxxG0/B7Uv/RCtLz6AtpceEz2K&#10;tj88gpa//gJ1z6xHzLf/ARHXfA79zQ1oaF4dIxsvRja5Qu6RlSV4aGSdZOBcPdLqaPkYkV2tLo3H&#10;JQESIAESIAESIAEScAcCysimpaWJiZ2U4k4jr64f26JrsSVSj61RemwTbQozIDz6dfRln4u+wu+g&#10;t+By9ORfjv7iKzGmfxjRRz6KhE3/gMHf3I+pTb/C1NvPaTr55s8Brw+Q8+hVCPzqOkRd++/oa6pH&#10;fUvLykZkZdbiGpm1OF5mLU4SI5tsnuyJEVnOWuyoMV3sfjSy7tB9sowkQAIkQAIkQAIkQAKrRUAz&#10;sulpmBIjG1fagUe25OKS38bgkt/F4Ou/i8VXX4zG114uwQdH/w/9EpHtzPmWLLdzGdqzLkNX3hUY&#10;rnwQEQc+hqg3PoHWx6/CwDM/QP9/GdX30+tw6q8/Rd69lyHwko8iQoYW98rQ4vrm1TGyavkdGllG&#10;YldkODWN7Gp1aTwuCZAACZAACZAACZCAOxBQRjZD1pE9KbMJ/2RnDr75P7G46k8JuPrPCbjyj/G4&#10;+a0s3PBONV7d/gK6U7+IlvRvojn1G5raMr6N/rIHELz34wh77RNoefxq9P3iRtEN6Pv5evT87HpM&#10;vfEz5N77TQR87SMIu+bf0NNYu/JGVmYtrumRdWTVsGJZfie5WoYWF/Ee2RUxdIuNZLrK/jSy7tB9&#10;sowkQAIkQAIkQAIkQAKrRcB4j2waJmV91w9jW/Dn4Da8HtaO10LbsDmhB3/2r8Pnn4nCb996Bh1J&#10;X0Bj4qWoT/i66BIYki9Dd9H98N/5cQT9+Rw0PfJddEtEtvOZ69H1M3l8+lpMvP40cu75BvxkaHHI&#10;1Z9dBSMbjq0eMmtx1xRiy7slIiuTPVVxsieaWCdHpmlkV6tL43FJgARIgARIgARIgATcgYAxIquM&#10;7DjeCGvGc8eb8YJ3E37j2YTXInvxW89a/NPjAfjd2z9HU/TnUBN9Caqivir6T+hjL0V77n3w/vDj&#10;8H3p46h78Ntof+o6tD11LVqfugYtG6/C6F+eROZdX4ePGNngKz+D7gb9ikZk/YLDscXjBHQdk4gq&#10;7kB8aafcK9uDDQUjuID3yPIeWWdFgGlk3aH7ZBlJgARIgARIgARIgARWi4DZyE6Mj+H3ntV4eKcO&#10;T+zV4fHdOjzv2YhnD+rw6R8H4cXXnkFt6GdRHvZVlIZcjNLgi6EL/zqaM+/BsXc/jhO//Tiq7/sm&#10;msS8GjZ+D00//h4aH70CQ3/8MdJ/dAm8v7IOAd/9DLrqa1bVyMaViJlVRraQRpZRWSdGZWlkV6tL&#10;43FJgARIgARIgARIgATcgYAysqmpKejt7cH/O1yCh7cVY+OuEjy+oxi/OabHsx5l+PQj/nj+laeh&#10;C/gMCgO+gkL/L6PQ78soCfoaGlLvwoE3P47DL3wMFRJ5rRfzWvfodzSp9WP7ZBmetNu+hhNfXgff&#10;K/4FDWXFqKlvWLFZi2dFZIs6EFfSiThZhodG1okmzllRzrMpXRpZd+g+WUYSIAESIAESIAESIIHV&#10;ImA2st3dXXjBIxcPvJ+Nxz7MwcMfZOOXB8vxi92F+NRDx/Grlx9Diee/INvzImSfULoQeT4Xoyb+&#10;Lux59ePweO5jKL79P1F9/2WoeuCbqBZV3HsJun7/EJJu+yqOiZH1/vanUVdSuKJG1jcoDB/uPYaK&#10;tnGE57ciurAN0cWduEWGFp9/1Q1YZ/6779Gn0NI3ifw2ILf5FLKbTqFpBNh71A+HfFKhb+Uw3LPJ&#10;SK52XmlkV6tL43FJgARIgARIgARIgATcgYDZyPaIkf3VrjTc83YyHno3BfdvSsTP9+Thv3Zm4p/u&#10;88AvxJDmHv400o9cgNTD5yPl0PnIPPZl6KLuxI4/fhy7nvko8m++COV3f110iaaSOy9G24v3If7W&#10;i3H4onU4cfm/rLiR9RMju1mMbHmrycgWiJmVe2VpZBmRderQahpZd+g+WUYSIAESIAESIAESIIHV&#10;IqCtIytDi7u7OvHslnjc8WoE7nsjGne/HomfbUvFT7ck4ZN37sDPXrgXmR6fQsK+LyF+77mI23Mu&#10;kg5ciJKwO7D5f87Blqf+Dlnrz0PRHRej8I6voOB20YaL0PSbuxB7y1dw6MJ1OH7ZP6O2uGBFI7Jm&#10;I1smRjZMoq1REpGNYkSW0WVnR2xpZFerS+NxSYAESIAESIAESIAE3IGA0cimoquzE8+8F44NLwfg&#10;rlcCccef/PH0+7F48r0YfOKW9/DUs3ciecc/ImrnFxG144uI3P4FxO45HwVBt2PTi+fgvcc/gtTv&#10;/ztyb7kQ2bdcgOybL0SmGNv6Z29H9E1fwcEL1uHYZZ+Gvih/RY2sGlq8ee9xlLdNILygHdFyn2x0&#10;abcpIrueQ4udbejcNX0aWXfoPllGEiABEiABEiABEiCB1SKgDS1OSUFnRweefssfN/72KG7/wwls&#10;+P0xbHwrFE+Izrnhr/jxzzYgZvMnEbb53xEiCt78eYRvOw85frfhzd+cg00PfwQJV30W6T88D+k3&#10;nCv6IlKv/3dUP7MBUeu/jP1iZI98859QXZiH6rr6FZvsyXiP7AlUtJ9ERFEnYiQaG1veqy2/cz6X&#10;32Fk1llGm0Z2tbo0HpcESIAESIAESIAESMAdCJjvke3oaMfGV4/hB7/ag1v+2wPrn9+LR1/1xo9f&#10;88HHrn0Zjz11AyLe/XsEvPs5BGz6N/hv+iyC3/8CMjw34LXnzsEb969DzBX/jOTrPo/E738eSdd9&#10;DglXfwa6n9yI8Bsuwr4vrcPBS/8RVQW5K2pk/YMjZB1ZL1R1nUJ0WS8SxMQmVPbjVi6/QxPrLBOr&#10;0qWRdYfuk2UkARIgARIgARIgARJYLQIzRra9HY/90QPXPPMhbnhuG67/+Yd48OXDeOzPR/B3V76I&#10;hx6/DsFvnQPvtz4L7zc+A683/hV+73weKUduxiv/dQ5evWcdIr71j4i76jOIuepfESuKvuJTKHny&#10;eoT84ALsOW8dDnz9k6jKz1lxI7vtgDf0PUCCbhApSjUjuLVoDBdefSOHFjvTzLlz2jSyq9Wl8bgk&#10;QAIkQAIkQAIkQALuQEAZ2RQZWtze1oaHfr8DVz75Fr7/00245qm3ce/vduPhl/Zh3eXP4v6Hr4Lf&#10;ax/H8df+Fcde/Vcc/cu/iJn9HBIP3oiXf3oOXvnROgR/4xOIuuLTiBBFiokN+9Y/oODxaxF0/Zew&#10;69x12P+1v0dlbhaqautWbGixf0gkdhz0QV0/kFw9irTqEaTXTeA2MbIXXEMj69SZe2lkRzE02I+D&#10;h73Q0dnlDv0Jy0gCJEACJEACJEACJEACK0LAfI9sW2sr7v/vD/Dth1/B1U+8hisf+z/86IUtePD3&#10;O7Hu0qdxz73fhtcrH8PhV/4Zh/78aRz806fE0H4WcR434aWnzsGf7lgH/699TMzrJxFy+ScRKiY2&#10;6NJzkPfoVQi87jzs/MI67P3PT0CXm7kKRtbXZGTHkKEX1Z8UIztOI+vORtPZZWdEdkX6Lx6EBEiA&#10;BEiABEiABEjATQmYjWxLSwvu+eXbuOze/8GVj7yM7zzwEu745bu4/8XNWPeVR/Cju76JY3/8KPa/&#10;9Gl4/O+nsO+lT+HQnz6D6L3r8T9PfhR/uvMj8L747zTzGviNcxAgj35f/SiyH74Sfld9HtvEyPo/&#10;cz8qy0pRVVOzYhHZAInI7jzkh4ZBIK12Atn1E8gyTOO24nFceM1NHFrsbEPnrunTyLppj8pikwAJ&#10;kAAJkAAJkAAJrAgBSyN7y0/+jItuehaX3PEb/Oetv8IPnvw/bPjZ6/iPm3+D/33xVuz89TrsfOGj&#10;2PHC32H78x/B7t+eI7MXfxd/feHLOP76Uzj8xXXwltmJvWTNWKUTcl9syh1fg9f3Pg+v+76P7roa&#10;GJpbUFFRsbJG9rA/DMNAZsNJ5DSeRHbTKaORvZZGlkOLZWImZ5htGtkV6b94EBIgARIgARIgARIg&#10;ATclYLxHNhlNTU34+csf4o7/eg33/eot3P3sX/HkH7bgxTc94BOVC33eERx85RL4/O078N70HXi9&#10;8215fgVSPH+CjOTj6KkqQ/DNlyD6NtHtl2qK3HAJ8n9xJzL/9kf0t7VohOvq6lBeXr6qRjanGTSy&#10;zjBvTPO0KaaRddMelcUmARIgARIgARIgARJYEQLKyCYnJ6NNJnvq6urGwMAABgcHNQ2YHkdGhjEy&#10;PCzb1HvWGsTw8IimQfVZa8n+Q0PDGB4d1dI2GAzQ6XSrYmSzGqeQKxHZnGZGZJ0ShaSRpZFdkV6L&#10;ByEBEiABEiABEiABEnB7AseOHcPRo0fR398PtZZss0Rmm5stJK+bxHwaDPLY1DJHhqZm7T1lUJtk&#10;2LAaOjxb8r6k0djYKOk2a2Y2OjqaRpamzzlDetcKV0Zk3b5vJQASIAESIAESIAESIAEnEiguLsbb&#10;b7+NI0eOIC4uTlNsbKxTpNL28/PDm2++idTUVKeUqrunF4eP+sykrU32ZLpHVkVk8wwSlZWhxbfz&#10;HlnXNpKrbWhpZJ3SvpkoCZAACZAACZAACZAACcwQKC0thaenJ1R01tk6ceIE0tPTnUbfESObJ7fr&#10;3l4ywcmeVtvsufLxaWSd1saZMAmQAAmQAAmQAAmQAAm4HAEaWSfNwuvKptMZZaORdbm+hQUiARIg&#10;ARIgARIgARIgAacRWLKRvfeRJ9HcN4G8ViCnaVpbbFat2bPniC8O+aSiVrY7w/AwTdfkSiPrtDbO&#10;hEmABEiABEiABEiABEjA5Qgs2cje8/ATaOodFwM7hYz6CaTWTaBhENh92AcHvVNQ2+aahotG2jnn&#10;lUbW5foWFogESIAESIAESIAESIAEnEbAlpHdJZM9NY0A5smebN4jq4xsY/co0urGkVIzgsTqEdT2&#10;ATsPeeEAjSyj0Yscsk0j67Q2zoRJgARIgARIgARIgARIwOUIWBtZf5m1eMchPzQOARkNsoasUhNw&#10;m5q1+JqbsM78d9eDP0Z9xxASdIOIK+9DdGkvKjunsW3/cez3SmJEdpFGzt0jvTSyLte3sEAkQAIk&#10;QAIkQAIkQAIk4DQCc41sBLYf9EF9P5CiH0N67ZhmaG8rHsMF19x42sj+6IHHxawOIkYMbFRxF8IL&#10;O1HeNomt+45ivyeNrLsb08WWn0bWaW2cCZMACZAACZAACZAACZCAyxGYY2SDxcgeMBlZGS2crh+R&#10;W2DHcVuRGNmrbRjZ6JIeRBZ1IqygA2WtE2Jkj9DIMhq76KHVNLIu17ewQCRAAiRAAiRAAiRAAiTg&#10;NALWRtYvOBzbDnijTiKySVWDSK8ZQnrdqMnIrj8dkb3z/kehb+1HpERiw/LbEJLbitLmMXy49zA8&#10;PBM5tJhmdlFmlkbWaW2cCZMACZAACZAACZAACZCAyxGwZWS37veCvhdy++sAUqtE+mHcqkVkLYzs&#10;j+5/TJbYGUR0cbeY2Q4xs+0ol4jslr0cWrzYYbXcH6CRdbm+hQUiARIgARIgARIgARIgAacRsDW0&#10;eJsY2VoxskmVA0ivHkRa7QiNLM2mc5bdMXOlkXVaG2fCJEACJEACJEACJEACJOByBOYaWRlabDay&#10;un6kS0Q2XSKyxntkrSKydTLZU6xM9hQtkz1FyBDjCk72tKjhtDTHp80xjazL9S0sEAmQAAmQAAmQ&#10;AAmQAAk4jYA9I1snEdlkMbIZYmQzbBnZu83L71T0I65MzKxM+lTVMY3tsvzOAc5aTEO7yHuEaWSd&#10;1saZMAmQAAmQAAmQAAmQAAm4HAFbRna7RGTrxcimiJHNFCObac/INsg6solyI22CrCOrIrPVnaew&#10;Y/8JHPBK5mRPizRy7h6dpZF1ub6FBSIBEiABEiABEiABEiABpxGwZWR3yKzF9X2QiZ4GkVUjqhuZ&#10;O7T47oc2oqFzBMmVYmYlKhtfPoCabmDHARpZdzelSyk/jazT2jgTJgESIAESIAESIAESIAGXI2Db&#10;yHqhUZbfUUOKc2pFDbKObPEYLrS8R9ZsZFOqho1R2YoB6HtoZJdi4vgZzlrscj0LC0QCJEACJEAC&#10;JEACJEACTiRgz8gaxMiqIcW5YmRzxcjebtPIdowgxRSRTSjvh54RWd4bu8Qh1YzIOrGVM2kSIAES&#10;IAESIAESIAEScDEC9oYWa0a2egi5elH9KG6XWYvnRmRNRjZJDS0u65OhxXKPLIcW08wuwczSyLpY&#10;z8LikAAJkAAJkAAJkAAJkIATCSyvke2ikeUw4aWtN2ttZHv7+pxY7Zk0CZAACZAACZAACZAACZDA&#10;2UxgYHAQh4/6zBTBPzhcgqreWFpElkaW0dglRGOV+bc0sns8jqK4pBzNLW0UGbAOsA6wDrAOsA6w&#10;DrAOsA6wDrAOzKkDpeWV2Lf/GI0sI6lLi6QuFzezkR0eGkB4RJz268pxzwCKDFgHWAdYB1gHWAdY&#10;B1gHWAdYB1gH5tQB5RfCI+OXx8jqJSK7dd9RHPHLQNsAtLVkKTJwpA7UtAL9w8D0yfGzeYQD804C&#10;JEACJEACJEACJEACJLAKBEIiorFl3wk0L2Wyp6rOaRzxDcNf3zuEw74J2O+ZRJGBQ3XA40QSvAJj&#10;EBQagYAQajUYBIZEYilajbzymGwjzqwDDreDUGObCdDEc+KODByuK0vsXx1J3x25L6bMjjB0dJ/F&#10;HJf7nr19IuvD2Xfu1L2xIRExeH/bHhzzj0Bj36n5Zy2+64GNMHSOIkU3BDVrcYLMWpzfMIrCqlYc&#10;FTO7bd9x7DzgiZ0HKYcZKF5O0A5J0xHtlBmnV0rm/FjWke0HvLB9/9mnbfs9oaTyvm1Gxm3LJg9J&#10;y8naKr9gbfVYvGbly4KF4rFDzqkj0s495VQG9s6Dud3tcKTtLbKNGuu/ahfL2BYcTesM2ovNtqDa&#10;hx1tk3ZjrO/eWn1XTBeu98Z9V1PmfJ6N/a69PDtU386gblj3w0vpM2d9Zp56Za++mbereqfSmsmT&#10;uQ2b6pWr96m22o52HVbnV/UTpvO81GubrXPr7OvwktNfoF80fj9ZhX54NY65DO17pu0t8J1ozvma&#10;+Q4k3wlN10vzNcGR9rj468HqX0fs5XmnlN+ZsnXcLeI9lYktr2tHRcs4smqMy+/km5bfueCq9Vhn&#10;/nv48aeQWd+NNFlsVhlZpRRdPwoaR1EtkVm1pqwaaqyXJXm059SCDGoUr0VJOHctrBrZR6l6IXVO&#10;yblbHlV1nIS1LNM250c9GuuIUbU9MhR7kaqT/edTrUrXAS3EUsurDdUIMyX13gzjeTjaYmN/26Rw&#10;FLVPorJ9wq50bePQtdpXRcuYNOqFVd48Clsqs7Nd7aul2zqGyrYJLa8aC+Gtzkl97wpJJrmuX2Y1&#10;SHpngxwut+W5sDg3dbK9Tp0va6l2qNqlRZ23fG2vPZj31/odR/sT6S+qFymtXcwne21G6qmqq0q6&#10;WTrdflSdNreDsqYRzMgwjFLDkKYSwyBKGkXyvLxlBNXSPmulzKrOm+tNo9SheSVDnxotpGZZVGqa&#10;T3LbTtMZSh1D5UvlU+VXtdW1eo2ule8Oc2TnGqH6He3aYqp35n61UurJLNnqS2fVC4u6IP1qhbUs&#10;+tKF+0yL+mNZl6zqVZnULSVz/ZrvUat7orKmYamnI9IHj0pdHtfag75rSngZ66HDfcMy9502j7tC&#10;1wJzHVB9j7puqutiuak9lwkrc1u2d94W2q6udTavpbbqiZ1ttq7V5j5p1uMC1/053wms67nF68V9&#10;75j7/W0tf96h9m1u85bt3PSdaU77VufN1MYt64Pxe9CIScbvSqo+6GRf43mTNijnrEauZeZ2qK6Z&#10;lm1xoe8UC14zbFxTDJbbrK4p6vpivq4seG2xd91Z4vWmWT7nbNm6Fioeqo3l1Q4hR60hK0prGMGG&#10;8mlcdvOdp43sQ488gg/DUpDaPKY53uSKASTrBpAoj4nl/bOUVDEoRneAWoCBLXbWLOe8lkh4ooNK&#10;KOuVyLl9xZf2YLkUJ2nFlXTP0qy0LfNR3jfzY0iS1CGl5MrFKUX2tydVL5Plh5Z5JT/CaD/IqLzY&#10;UaJsT5R825MttrZ4amxEscLHUta8tNfFXTOKLeqEPcUUdiCqoN2uIvPb4Kgi8loxVy0Iz7WtCNke&#10;KZ+JLmxHrMqv5FsxUtxTKgc1pVYNzas0ed+mKmW7I5JFr9OWWemS3tkiR8qeKm1EU9WAMJVzIufH&#10;rBT1Q6RJapv2XLVB04+Us9qEaZvWHsyy1S5M7SVB6rpqG/FKdvoYVWfiraX2tbXdtM26fVi2FfNz&#10;VR+t20y0tBWzolS7sZa0I9VWtDag6nxOs6YwpewmhGUZEKqpESGi4MwGea8JUfmt0lY7hV2fqd4M&#10;IqNmfqnF2jXJNTRTfhQ2K0uez9WQbDMqWy7QZyKVRoYcM71atU1pozq5Rqu+d41ep7XvF5ZSfboN&#10;qTIkaiPEjHXNuo+NkfqgyUZfalkv1HPL/jRS1QlLWfWnNvtMy/7Ssg6Z65Llo6pXZs3UL3M9s/Vo&#10;rHtK4VL3InKbtfoXW9wh5Zb+t7xXa7/q3Gp9g3pcbUmfo/qd5VSq6sespOqFuparvkn1ETGFncJG&#10;rn/SntU1TGvH6nxYXc9UW9dk8/p3+pqo0rF7LbWuJ3Ze27pWR8u+1nVQXddVXV2UzHXcxqN1e3C1&#10;15bt2x6zWf2/6TvTnPZtugbMXAfMdcKizpjrkKoPqn5FK8nnYuWcxRV1QV33VDtMluuB8bqr2qD0&#10;ufNqUOuTF7puzH3fdA1R1xHzNcXGdWX+64u65py+xlg/X+r1JkeZSSfKXr5yaoeRK1KPFRJg3aIf&#10;wE1BufjhrXecNrJPP/kUHvn17+Fb3Yl0+RUxvUouHuXyhaXCthIrxABYSyfbFpKtz7n6NuGYuAgl&#10;lHXLhXthxZd1yZfJ+RVX2ikma3kUW9IhXyRmyzptc34SreqNem2uG0lSRxaWGFCdUck2lCR1xlq2&#10;6qTaZ3729jnHlwpbkfFcqEf1utOu4oSNpWzxUttiittnKbpIOkxbKpQLbIGYynkUkd+MhRSe1wS7&#10;yjXIF4C5ipDPREra0ZKHWMmvKldiebcw75Hzob5U9S1NVfK5RShV9rWvXnnPEc2Xxtn/XkqlnA/h&#10;lCyPlkrS9Uj7UedLHk3nTZ079Vw7lyL1aD6v5udaXZft1n2L2q72MbeD+dqDsR1Iv2Mh1Zast1m/&#10;Vl/cF1JMkbSfWZL2U2gt9UOMUVHSfpRUfVb1eqa+5yjT0CiGQ4yrKDS7XlQnZqJWU1hOvXyuSX7E&#10;6ZQvLr3yhaQf6TVzlSHbZqSX56JM2ZapHi2UJc9nawBZtSK5IKvH7DOUSjtdSY6t2kyytFHVzy54&#10;TV6hfebt84Vv0jxKqDDWR3W9iS2VOmJWiXzRFFn3qdpr6VOVZvpWVRdmJHWicK4iC5qlvzUqIl8M&#10;pZXC86SvtFSu1CE7CstRP4jMVqjUKduS+md6Lyy3QY7RKHlokry3SJnbpd11Sjvu1vq7tOo+Uf/y&#10;SepL2ploOfMiaaXOSU/10eqao/qtTjEUqo9Q7V21a3WdMki7Nsn6nKn3lQrlnNpQlGwzS7G2VkxR&#10;q9ShhaXyY60Y2RYnddNSqq7Gy/lclMrkxww7SlA8rBQvr5dbcZLm0iTXgXKTpAxxS5HwUm1ASfGz&#10;VkyJtHNhrRRdLH2+KErO5RyZzrVWHywUIc8jpA6Fa/VI2p08qnoVLfvHSDqxkl6sHEOdswQpS5Ku&#10;S663PVJPpS3WyI+c80r6Y6nPs64RlteLeZ5r1xCzrK4lC19bLK81pmuMus5YaKnXmxy5Tjlb8+VN&#10;jWyJNYzgSbmef+/pX+JHt9122sj+7+9/j7vuewBPvb8b75a3YF91F3zKWxFc2oIgGwouk/coxxgI&#10;P8XRUQWVNgtzxxVY0gR7Cig2YNlU1IiAOZL0iwwILJY8yLGCSiTfopmyztSRFoSUt2kKXSaFSNpG&#10;SdrzSViGaJL9bMiYV5Xn2TKWpUlkkPeMj0qqnLY0l401rwZh1QD/wvpZ8iuogz355NViPnnn6DFH&#10;ubJtlmrglW1L1fDKsqcaeGfr4ZNTC//8OgQWNiBYyh0qjMKEeUSFRLgq2k8/6uS5TraZFC6P4bLP&#10;mUodJ9KuxOhXOCJjGlqeLfK40PNIKZNTVCnpWiiiUvJllil/kfKoyVx282sbj6oc4cJBKUz6bKVw&#10;02OotAujZLuFtG1S75VU2zDvp9pHsGq/Whs2139V95tkmzxKHTA/qudqu+320Gh7u+or5pHqSwIK&#10;pd3MI395z79A2pGF/OS5UfVGSZ01yze/Fr6qHak2kSPtIEfqfLZSlVFZVfDMqsSJTN2MjqeXQ8lb&#10;3g8orBN28oVX6kN0pUR/rRRTJT9OWSlWXmuqVhLzVSNfBJXk+RyZ3ouXxxnp5bkNJejlRwabMn42&#10;RhQtx4ysake45DdM6o/qb819r1Mf1bHmkcrLHEndDXNAobJPiNRpdV2cda0zXXdUvfGXa5NdSf/l&#10;L/KTvlfJV/rcGcn59TVLtvsUSF1Rypf+z0reedIvWsgrV+qTDXnLNu/c6jnyypH6toA8cyolzSo5&#10;do3ktVbKK31vmUHYiRmrakNUtdTDGqmHi5VePiOKWUBqH8cl9a12tmLktUOS+h2jZLF/rDw3y3K7&#10;yk9UjfSbUv4wnfRXFdIflcroCWETWFwn11W5ThXq5buObQXKeoCBJXIdM6tUnouCLBQsz4PLFOvT&#10;CpHnoWWNsxQmr+dKzo+co/By+aHMUnLOImwoUsownyLkfbO0/Srlh7hZUtssVCXvmxQhj/YULu8Z&#10;JRHsRShM9g2T41krtLIJS5JOPuegQioM0vZPK1j4WyuoVOqBpbTzXI8AeQyQc3/6UeqJ1BFNRTUz&#10;8pPnfgU18M2v1h61uiR1KrC4Vq5xUi9K6+U7pvwoJXkJlzJHVsuPHjVinvVirOeVmPfa2YqV19aK&#10;l202VSfblea8L/29tBWlhHkl14ta+QG6zlKd8nohGfdPsie5DTVpRrJf/Vwly7aFZOtz2rZZx+2U&#10;1zIyShQh2zfJNe7H+Y246o0tuPaGG/HkY4+dNrLvvvMOXnz+edx+z724+dnn8eiJUNyeXo/1RUO4&#10;sYBaWQaDwnyZlC/prKRm8m2sMzetCQ1KPpTs58cWb+NnbJyHM+Y5IOfEMa2X/eZVnrzvZBnzaqxH&#10;djkWCltrLdO5v1nScSkJp5vtaSllVdyXibVKx9wWzPV/VjtQ9UC1CXMbsHx+xu1iOfoq2+1Ka0Pz&#10;tpN+ed9CufJcSbap+q8YaHVwvnNXOCzvz9Utsk3J/J75tTMeTx/f1B6XsV4sZx2bSctWv2Fvm6ks&#10;c6/FVnXSXEct++5F1E1zf2urj16wP16ov3bkfVVPTftpeTCVQ/WvM/WvSOrTGtUtkq/l0NzySfnl&#10;++jp64z5emS+RitWs3WTvD6t0/tb920zrwtlHyvdLK8d10J9hGu9P+eav5j27PC+VufE9L3M7jm0&#10;eN/YdsxtaG79mFVfLL+TmeqRse5Y1JuZumA6j1Ifb1lQy9MelqNNLTaNDdKW14puKRnGrXK7xk3H&#10;g/GdnzyLa9evx2MPP4QXfv3r00b2wIED+OD99/HHl17CU09sxHW33Y6LbrgF533/Bpx77Q9x7jU/&#10;oNYsA3V+1opcrZ6sFa5rJR9r7/x+UdrlQmL/tdTztlbq3crm4zzpT89T170ZOcrPnE/z/j+Uurly&#10;mnMdmFUGy/Kskee2rlv28nyd5HkROk/2VVKfOe+6G9ae5LuV+n7lkExlsSzTYlgstK+W7vdXQ/OX&#10;/0vCZ0bXy3PR+XO0XrY5pgtkv3n1A3l/CbpQPuNUSb4vNOl0/m+Qspy55vK0xdhy2w+F9zJL6t75&#10;C+hL8v5pWdQLyzqymOem+qTq1LyalaYxDw61Fas2a267fDT2y4vVF6/+vlbfr75lA+67+y4885On&#10;8bvf/Q5/+ctfThvZmemL+YQESIAESIAESIAESIAESIAESIAE1jiB/w9dXwL5dNOR9wAAAABJRU5E&#10;rkJgglBLAwQUAAYACAAAACEAxnEbI4gFAABpFwAAGAAAAGRycy9kaWFncmFtcy9sYXlvdXQxLnht&#10;bNxYXVPcNhR970z/g8fvwcvyEcpkyWRKaDNDIBNoJ69aW7bVypIjaWHh1/fqy5LXWiDMJLR9AVm2&#10;zpXOvffcq33zdt3R7AYLSThb5Ls7szzDrOQVYc0i/+P67NVRnkmFWIUoZ3iR32GZvz35+ac3VdMd&#10;U3THV+oU1xmgMHkMc4u8Vao/LgpZtrhDcof3mMHbmosOKXgUTVEJdAv4HS3ms9lhURHUCNTlDgQ9&#10;A6JDhOXZipGvK/yhWuQrwY47Ugouea12St4VvK5Jid0/JJQ2fVAcFfYIRX9OpJrnJ+ZYiiiKsxtE&#10;F3le2KkKy3I8UyJ1LpV9C+NM3fVADwWYPOsFAS53Z7OZXl9oquLPJer6U6RQtpIYyINPneEKJj/y&#10;ClML22sLbgPLxg1uW06xR40WGCse2a6X6o5ibcidIYHuDWWdNqupgwCwR6l46U/fq/B+NzU5H85p&#10;9mxRyzULDK1ZgNiDkBKlMwbMKj3cNZOXwm5Bz7qxOzegBYT9FMI8IADYGMH6INrQE/kcM1hS8ePo&#10;1FETE7+XIn7/m4g/SNH2TcQfphAeIt7Efuy61ykEGxHG4QA2dt0EQSvSJHxsRBgEABsjPNP5I29b&#10;nbiALMkY6iDTL+DvzOXtDRJDpFdEuIgVWJJ7/DtoJ8XSigdeo1INLouXIdq4vAO16rkkCnt/yxb1&#10;2ImjeIo4Wq075eWqw8wo3WEhMEUKNF62pJd5Jo6XlPSgbzZVUfWXlRqrItqgUwY4xGXtUxCWq3DS&#10;0jy6Xd/mGUj8Ii9bM9DsLPLl30111fZgDtfXRh9v/aFGi+2aRxfrz4A/0Kid/YMkEGjv9l2MTvHQ&#10;tilhv4ITRtseLP9iUs4EZXz+5BGmQG1y26USX1I7n67XNDsKDAM2tMd+ESuKQ+EoW85lHLS+2JA6&#10;imTIOrQm0rqgV9ZZDKId7K1YCfMMuOUQMQ0Epg1mDzRJjcHtpgCdL6GOIkoa9q4szzil/FankV8d&#10;Al/2nhwb8bYMCb5i1WcMafMjUmBIh4xUa1OUTBsw2zFlz7Btc8WVdbPTh1LFa8HgE4MRKLNrw7Pz&#10;ife8fT3x4Z7L25EPQQKtr0BXwJ0CGjgQI+s1/HXlvMagEfNZP2gOmNPcm72R2hrFdBQ2B8lF7ugI&#10;+jeXUQB1qq0a3mrBu88DMrja2dDYvjEy8Wlx/rtKp0VbR/VIM1KCk9SJxOq0UMQq67NUkuW1QEyL&#10;elBZPT7zemzHVpKDKa8jQ0O3VZKnlrQQ6JB6xgkfWgp9c3fGmbq6d2oIddyM7N6tHkUAj6sfVIP3&#10;qGxdVmkACbToqa2CZ0NxkpEDcfZ9kC394n9Sry3BURg92b8bK3WU+zKVrtRL5+FRvzBBSdmPcwDc&#10;a0ODsBsiycVmBg67eJ3eRTIbk1jRiWaHybhP9h4R1tPP0qFmcpLU6vTup6ujve8Nt4hRtm9rQMgU&#10;bLMDmXRCaR6mQNGuLKOPZ/MkKW3AhDZDP/vGIu6ulytKsXrP0JLiyncvQKkxGX8Y0lqtXcHro+Km&#10;1u8YFGPxJxZwTFPiQjtvypumw5YxwaFT3T0a7tOmkZlfQWP8L+hmZqF7fLifcW0h6OaluMK0hh83&#10;4u5wFJbDHWgUW7GoG8YOg2374bDOda5WYfWD6ykmEAdeXy7QRZ51CFo1PfIeHXCMf0PUbJH2KEk3&#10;xf2letKsJRX+DXP4Pc3Hs/eTjjAYv3CDGpQhZF/dfOiaTxSVQw6GdHoxIu/hNwEsLmv4me3VPM/0&#10;tfdTSyu4qr44scnoHHcsvrnbaFpqc426IlBFfTr6L/MMrmrhcCH4XQ80fPfEUP+eN6+tUe4TeXK9&#10;cnIktRJtao97dsnvIQIBTu4dwcmnycdbLkOmA7D1yl1fJr6MJuA33pN/AAAA//8DAFBLAwQUAAYA&#10;CAAAACEAT4Ox4M4DAAAPUQAAHAAAAGRycy9kaWFncmFtcy9xdWlja1N0eWxlMS54bWzsnN1O2zAU&#10;x+8n7R0i73qkhW1CFSniQ5WQEEKMPYDrOKmFYwfbhfL2s500ZRLTGkqYE85Nm6Q9Tu2fff7Hx06P&#10;jlcFjx6o0kyKBI33RiiigsiUiTxBv25nXw9RpA0WKeZS0AQ9UY2Op58/HaV5MdHmidNzmkW2EKEn&#10;9lKCFsaUkzjWZEELrPdkSYX9NJOqwMaeqjxOFX60xRc83h+NfsQpw7nCBaoLwa8oosBMoGgp2P2S&#10;XqQJWioxKRhRUsvM7BFZxDLLGKH1G1bG3fp7fBjfLxm589WINStKTsdfDtDUV84ww2n0gHmCUFxd&#10;Sqkmf14h2FxqU31qjyPzVNpGqopCUamYbdPReDRyJcSuyZ4baEIFPUinR9heLqjC1kCbBEllFtK2&#10;SblgZKakMM4aTzjLF+aG5ZFilo1ZKEqvDYpSpuxZc4Om0AbQ5ZxHwpafICFTOqqr13yvu5uXB2nd&#10;cGZ1repD39i+OuLG9hyWrhK0b38Tnmii8vkZV5Gtj+2Gto72de5eXePZ+jsD98WMcd7YjreyrU2c&#10;Nc0ySkxj79rj3/dujPz9LZLGvmBCqroM2+Wpq4DvNNyM6x+eVd+ve0DdAL43+GPLp+pA67OaFhdX&#10;lpern0fZfWcBXlVHeyWvByqA2HuOMLPacYRh61IB2Xsi29kpOgkDl9gXCXO0nLiDgG0ChnADDkdr&#10;Hf1CeFiFpmHT+gZjqyfBfJZfFPk1xwTUq5lLveUIc5F7M+N9fvy32ZWP/YBJPaUOg8kcBolLbHQW&#10;kLceJJrNbxUWev88xJh7O23+aGmjLP8J1DodRm58+vz2Gyb75kCtyup25vy6oLb2j+Mg/eN2qfGX&#10;/eN2vrXrtHprwSKYc7k0MC3qYFrUGgbW2rh+BNmfPmR/HK0QozxYHKwGkFtr3yzlOlqQWe1LHtzR&#10;gsxqn2hBZrUvtEqszhYBZylAv17Sr+fUQMf6ONZAz/pIDXStf9TCzC7toms9zS5tRGt8PjTRGgCS&#10;oSnSAJAMTW56iiTLTwiB5F4X0t86K06kmAGOrh7EaI3D7wOC0dHRczGtcRh14jblBwpklxXV7WyD&#10;W1Gdg68KxldpyVkK4tHZFpHW3soDCdlh7TJJ76nD8kxOwWsF47X85GMm7cacxyt4eiuUQGsd9wIY&#10;/zB5OJriAy6gEhgV78Rc9gc2s731ZrbWUZdnMbT8e0+jLc9iaIn3PrMYWsa9pyzs8xyLMkC52G4B&#10;4+VnAnqKIr07BRihTDuMAhgBzczDdFIfMGul6MPtamB6sZ3W/N8Vj82fBtj/MZz+BgAA//8DAFBL&#10;AwQUAAYACAAAACEAyy3toxQEAADhQQAAGAAAAGRycy9kaWFncmFtcy9jb2xvcnMxLnhtbOycXW/a&#10;MBSG7yftP0Te9RpgbdWhplU/hlSpmiatu55M4oSojs1sQ+m/n+18wloocVgIdW8oiXLsPDl+fXx8&#10;wvnlIsHOHDEeU+KB/lEPOIj4NIhJ5IFfD6PPZ8DhApIAYkqQB54RB5cXHz+cB1Ey9CmmjN+i0JFW&#10;CB/KYx6YCDEdui73JyiB/IhOEZFnQ8oSKORXFrkBg0/SfoLdQa936gYxjBhMQGYE1jCRwJgAZ0bi&#10;PzN0F3hgxsgwiX1GOQ3FkU8Tl4Zh7KPsAzKhmj5xz9z0Flzo+4iI/u/BpwG40PcmYoGRM4fYA8BN&#10;DwWI+8tHfCjuuUjPyv8d8TyVjDJjwJmyWDLty6aUCVcjq1zBxTNG92PsEJjIywgNUC9rPYwxvsFM&#10;GncSJCYeYGiKoJBn4VCTRfJs2pe8tbyF8tK0Xzgmb7SERb/oZ3FVagSFIfJFaiejIRb3ueXiyKjo&#10;dnHo2/KVGkJ+46nt/FuGAeI4It8li36bLFaptsdDuUWrKPbDLXD7PrEfIOaImKJQKgLxdAJTBTnp&#10;yT898ivikulV19VEjZ5c0st7eXeiqjB8aVNP92PsKAzHFkMY3SXRDwx9k4lFiYiIieiKhmwc81UX&#10;FYsylEmjFLGoF8lY0v+GrI2THluHfmFl0DhmHo8fGCR8cGsQkC7rxulOYo88en97W+3F92H002LV&#10;S91izVhqb3Foa/EdW6zZur9g2ATWXAL6JhIge6TzAGVAvm2qIh/guSXT4bsxOBCLMjfSSHDgQ4zp&#10;TGV0VFqoJLGxJ6u3Xl5aF+KySq5bDXYPM+Rc2KQaUBgM5ux8mNX3tWosYupFhaBtPSkoDDYboL3B&#10;ZgM0BpsNAFPIbiY2rpd7LYWwjIp9jI3TcVXYGgkMqo+jVa1aDTRMZbtdlK3q3WGhbFUzDwnlniyi&#10;dOpoAoNsu3tdSmbnGtD4OquU0/7tXsjpu6G9F4q7QvtsTbqx2769F6J80LTD6Mr3ayyiVYSowFR2&#10;3L+uccP6a+z/PjUGj00nxSgZWcorBV6NU9YVVtaXVYFiWUbXOGXBrlQlW2Ocj61mpAnulXrBsRWM&#10;XQsGpzgOTITZPH/c/blNQzSUBMvRA5rjtcGgtxA9oGPZEZVbkE/fzeqLX4tsq8Vhu526THuw83Vf&#10;46FFHsDZB6jLCLr3AHXMYp9eR5+eFs8aRQU2EaBeaMqn3zyMfzGo14hrpGst4u0Q18jRWsTbIa6R&#10;mLWI34xYlnlOpvWL6FTsWL7EsNs4NRe+7oUrweO1OWZe7jCu24XpUPpbDdP8oTZS+iFYA5xLdy4q&#10;OZf2Hg7EyRuHL+vwm1OSdXvo9T28es/dUxGG5g+L7aX6hcmw+ZdV1RJ9JY/wWiM7B29WAqHXVOmv&#10;GsgfZrj4CwAA//8DAFBLAwQKAAAAAAAAACEAa0mjMaUgCgClIAoAFAAAAGRycy9tZWRpYS9pbWFn&#10;ZTEucG5niVBORw0KGgoAAAANSUhEUgAAA8cAAALWCAYAAABr8uHQAAAAAXNSR0IArs4c6QAAAARn&#10;QU1BAACxjwv8YQUAAAAgY0hSTQAAeiYAAICEAAD6AAAAgOgAAHUwAADqYAAAOpgAABdwnLpRPAAA&#10;AAlwSFlzAAAXEQAAFxEByibzPwAA/3lJREFUeF7sXQV8FVf67e52t+367n+laxXq7daBlnq7LXU3&#10;6hRoKe4OSYi7uwtxDwnBAyQhLhACBHd3t/b8zzcvN0yG95LQ0t3K0N/pzBufO99M7rnnk8suM/+Z&#10;LWC2gNkCZguYLWC2gNkCZguYLWC2gNkCZguYLWC2wGWXLViwAGlpaXBzc8OQIUPwyisv46677sQ9&#10;99yNe+6+G3fffRdxZ+tU5nWQbe65B/fea8F9991rwf33teH+7vdD0L1nDw09evbU0JN44IEHCDWV&#10;+fboyd8WPNgOD/B3e1y4b/tjGbfX/7a1r2UbdW7jOR980LL+QQPabdeT2yio7bjfgw/2Qi+Z9pJ5&#10;2+jVi9uZuCRt8NBDD8Ea9O1ra5v/5nJrz9tiaxY7lfdG0KMH3yWie/fuGu6//36+e3zvWiG/rUG/&#10;jTl/vr1+rG1hy046Wv5jbatLfd/33nsv/25++7jU120er/PvbFffqx9DW3a1Lbqy3Y+hvb7P9/hN&#10;v2fGe/+mx/s+7i+c6vbbb8fNN99MLnbXt4Jbb70Vd9xxx7dy7H/zuLfcdCPuIn+8i/diC3dy3bcF&#10;m+e9+x7cfNNNuIVtK2382uuv4/PPPsPkSZPg7e2NsLAwtI0LxMTEYBJXfPzxRxg9ehSWLFmC/fv3&#10;Ydv2rdi2bRuxFVu3bSE2Y8tWwSZs3rIJWwTye4sRW7jMgs1bCd38Fv6+EFu5zDY2a+u2GWBte9lG&#10;t3wL5zsCj7lVO27rPu22bb3+zbx+K1D3127K7ba0wto++mXadq3tcimmmzdv5nVeOmzatAkd4Zue&#10;Sx1bjtPZuayt37hxIy4WGzZsgC2sX78eXcW6devwdbB27VoorFmzBoKWlpYuYfXq1Vi1apVVrFy5&#10;EibMNvhf2ICySbFPPbpq12o79T78L6f691Pmv847/kPdx/jd+rrPSZ73xXz3lH2IbennjfbW0W9b&#10;3039cnl31O//xXsk5/wm709H75u+7WS7i2m7jv7uSHv9L9vN2rfnYr87P9Ttv+77qfYzfgv1v7/p&#10;N85WP+tijtvVvprarqO+n35dZ33Kr9NXNe7TWd9Ztt+zZw8WL14MR0dHHD16lHxs/yXFkSNHNEG0&#10;sbERMn8pj3/o8GGsb16BZBc7HN63Dwd37WyHQ/xtxGEu0+PIrh3oKoz7ym/j8duuYecOHD2wH0Eu&#10;jshKjMfytesw3dcPDz/xFN588y2MHz8ezs7O58lxv34D8eyzzyImJhqbNq5HXV0VZhUXICk5Bokz&#10;ohGXGIGY+BBExgYgLNoPoZE+CInwRkikN+d9ERbph/CoICIYYVEhRBhCo0K5PhTB0WEI5u8QIjiG&#10;05hwhMRyGhuOsLhIRMRFITIuGlEJsUQcEY/IhARExicinAglguMESW0I4Xwol4UREVwv20ZyPiqW&#10;0xjuG01EEZEJiCDCI3ksHSKiuB0RFZ2I6BjOR8dznueNjNUQERHN0YMohIREIjg4EoGBgggNQcER&#10;XBbBdREIDY0kIhBGhMrv4HCEBvH+AnivRJB/qIZAvxAL/ImAEK4LRRi3lf0iwokItgMRGSlT+X0e&#10;4eHhEMhohh6hoaE8N9s4JERDcHBwG4KCgnitgRcgICAARvj7+8PPz68dfH194ePjo0FGUjw9PTV4&#10;eXlpkOWyjeyrjqfOpz+3tXPJPgLZX0GdS51PnUem6tweHh4QuLu7axAvB1dXV7i4uLRBjNrJyUkz&#10;bpnKh0VNp0+fDgcHhzbY29tDDzs7OyhMmzYNgqlTp2qYMmVKO0ycOBHWMGHCBAjkBRs3bhzGjh3b&#10;DqNHj8aoUaMwYsQIDBs2DEOHDtU8NQYNGoQvvvgCAwcObIfPP/8cgs84qjVgwAD0798fn376Kfr2&#10;7YtPPvkEH330ET788EN88MEHeP/99/Hee+9p6NOnj4Z3333XKtT6b2uqrsOcWp7H/wIX82xt2Yl+&#10;+TvvvAOBWibHF5sT2xM7FHsUuxT77Nevn2arYrdiv8quxcatQex/8ODBNiHviB7y3hgh75Ng+PDh&#10;NiHvnWDkyJFWIe+mHvK+doQxY8ZAD+P7bu23fBf0kG/FfwPG89q6Vrkfa/es2kXfdqo9jW2uvm36&#10;Z6Sen3rO8swV9N8+sRn1vVNT9e0TmxKIfQnE1vRQ30WxxY8//rgNYp8K8r1UENtVULasvqXyW/9N&#10;NX5b9e+XtfdHvS+dTWVf9S7JNco9yL3JPavvf0dT1V7GqeyvoNqtK+33TdtQtZvx75G1b4mxbd5+&#10;+23Ygv77I89CPS95lvKs5ZmLLcg9yn2r9uhKG36ftzF+T9U7Zfye2vpe6r+Zxu+jvPPqfbf1XZTv&#10;hf5bIt8Z/fdM9YlkqvpMIsQJJk+erEH1r2SZbKeOp75Z6nhdOYb016Tvpvpyqo8nfT/pAypI31D1&#10;D1WfUfqNAulTSt9S+phGSN9T9UXVVN831vddpe8s0PdvZd7Y31a/Vd9YtsnIyNAgz1cEytraWvKy&#10;unaor69HV9HQ0AAF2UcGBIRnVFZWaoPAcmxZL+tk2tS0HCtJcDvEymasWNHUbj/ZfwUH+horK5Bq&#10;PwFblizE6uRYtKTGY21qnIb1afHYRGxOi8NWYjuxg9glyIjFHuJwdiyO58TheG4cjnF6MCsG+zNj&#10;cDQnFidy43EiLx5HuW5/Vhx2Z8ZhT3o8dhM7ie3ENmKzhgRsINYT64gWctpdJXPhN24UEiLCUN3Q&#10;iIKFJYgtmIXn+nyIV159FcPYv2hTjkcMe49/EIdTydyAOXPyEZ8QjngS4riEMETHByMi1p9k1xvB&#10;Ee4ICHOBX4gjfEOmwyfIEX7BzvAPcUVgiCfhjYBQX4JkK5QEKCQQvmFEeAB8CN8If/hEyDQQfiTT&#10;gdEkdSTMoTERCI+NRFgsSWlsDEJj40ii4xFE+JPs+pHs+nCq4Mt5WR5IhBChApLbsOg4kvV4hEYQ&#10;YfEICbUgODQBQYIQC4LDuH14AsK4XXhEHMLCYznleUOjuX0UgkmKhQj7B4TDzz+MJC6MBh6qwc8v&#10;lOQulKQwjNsQJLrBnAZxqshwgE8w/L2D4O8VBD9P3r+7IIC/CZ8gBPgFc3uS2iAS3BAhuSS/4WEX&#10;kGBFgGUqxFhPiPVkWOaFlFojxYqgqhdPTdULaYuk6omqevmNJFlefDmO/ti2CLH+g6An3x2dxxox&#10;VqRYEWP1QZMPnB7q4ydTW8TYSIY7I8XqY64+7upjrv8D0BE5Vh1P+UMjHUr5wySdRvlDZo0g6zuK&#10;qjOoOn7SiZNOgnQ6pOPw1ltvceTrTbzxxhsaXqeryGuvvWYTsv7bhLoOc2p5Hv9tXMyz7chO1LpX&#10;+UdDQZbJ8eWexObE9sQGpZMvNqkIh3T2VcdVOt2KPBtJjZ5QGzvyqrOr7+zrO796UqA6ucZBJiM5&#10;1xMz/bwtgm4k57bIuiLonU2NZFJ1Sv8bU3VuW9eoBuys3bP6ThnbT3XQVTvryYb++ejJmiK4eqKr&#10;iJme2Mq8kdjqSa2RzFojrbZImNitHsqWZWqE/v01vlsdvT/698bavP5dkmuR77m8Q3rSJ9/8jmBs&#10;L32bdWVQoCuEVv2dkbY0EljVhrbazPi3qLM2eeWVVxjaZx1d+fZI26kBu87a7vu+3tY3VQ1Qqu+p&#10;eveMgyjGb6aebKs+ibXBS+Ngpf57It8Y/bfMGsGWPpAMwhkHGOW37CvfISNxNx5HDeKpYyhSrSfT&#10;XSXUSghRfUDpG+qJtV5Y0fctOyLZerKt77fKvBJ59IKPWibkPCkpCcnJydoAmSjJFRUVGpE1oqqq&#10;CheD6upqbXvxEBBRrbS0VPOYkePKOrW+ePZcJCSmdoj4hBTMLJx1wb4Ny5ahtmwJkiaPwbp5s7A8&#10;KhDLo4PQFBOMZk5XxgRhdWww1sYGYX1sIDYSm4gtxDZiK7EsxAvFTtNQ5DgNC9ynY1OMP3bGB2Kp&#10;j4u2bJaTHar83bAlLhA7yFG3xQVhK7GZ2EhsINYTa+JCsJpYFRuCZkKuZUtRLjxHDEUcOVfx7Nnw&#10;5WBEcm4efApmo/sTT+It9mvayPHAfldiUckclJcvQGJSCBGKhCQhyCGITQiiMutP0uqFkGiS4EhH&#10;+Ifbk/zawTfUnmR5OuGMoHAPBId7IzDcj6CiSBLsH0FyGBkEX16QL8mwTwynbBD/uGAEJlD1JAEP&#10;T6JqnBSLmOR4RCcnEDMQSaMIn5GKkKRUBCWmISAhDX4JqfDlw/Ll1I/TwKQ0hMxI4/6piOR8FJdF&#10;82FFx6VSQSZiuDw6lWp2KpXtVBJmQRrn0xARRURzH24Xy+1jYmdQNU/SlOQIkmshzKGhsSSbsQgI&#10;jCFJjiYiSZQjSYqjqB6TRIfEkLDGIJyEOiLcMg0PiUJ4ENVkbhviT4XZNxxBPuEI9CaJJoL9qJhz&#10;eSiV6AiS8MjwKERHxiAmOhZxHBCIj49HXFychthYtgnd3Y2Ijo6GEVFRPBZVZ2uQ0SGlPusVaD3x&#10;1ivQSolWarSedAvx1SvEsk5tL8dQx9efsyO1W694q/MYCb6c0xqx16vOaoROTdXonZFcW1Of9R8t&#10;vRKtPmz6qTUCrv9oGpVpvRqt5pUSLUTbSKT15FmN2upJtFJY5A+d/PFT6rEapZcOjHRcFFHWk2Uj&#10;ObPWAbyUy4wdT/N3+474f6M9LuZ5dpW8K1JsixiLLSplTq/odJUA21LCjOqONQKsOna2yK++k2eL&#10;8HakStsilIpwdpXcGpVro2L9bf62pvzqr7sj8qzaxth2ttRgW94w+kE/o7qpBgHVYIo1JVOvBCvv&#10;Gb0a3Jnqa1R6FXmWb6d+Xk8CjSS6I/LcEZG2Nmil3iU5n15F1ntjWBtQUsv0bWWt3RQBVCS6s/az&#10;pZ4bvVFUO3Zl8MH4t6ijwbvOBnX13x5pMzWgoL49+gG5jtrth7BODS7ZGlS0RoaN305r3031TqvB&#10;e5l+XfVZEWEjmVWqs9GrRbZX31q9mq2+i3pSbUtl1nv26ZVqpVIbybAttVkpznpCrPqBxj6i8mKU&#10;fqQRekKsV59VH1U/lX1nzJiBlJQUjRyLq/fSpUs1gmyENcLc0TIhxrJeyLH0tcV1W0Ij5LiyThTq&#10;hVRSJ0xyhp2DD+yn+xIyvRB2Dt4YM246CguLqTjXafvLsevpql2zZDESxg9Hy+yZqA/1QWOYD5aH&#10;+6Ip3AfNxMoIX7QQa+l5vJ7YSGwitkf5YXWQB+xGTICbTwSmOPpj7HgnhI4chbxpkzBiyARtmZNn&#10;KCaOtUeJ63TspUfzVu63idhIrCfWEWvp0dxCrCKaiRXEslBvbCrIgPuwLxAXFoLZc6kiU+ALZluE&#10;zy3BWy7eeI3u1W3k+L23/469e7YhNTUESTOCCAtBjk8KQmxSAMmxFxVeZwRGkRRHTIZP2AR4hYyD&#10;Z/BYeAdPhE/IVKrJTvAPdSNp9oQfG8Ivwg8B0cHwiwmBHxm8H9m9X0IIAnjcoBkkiSkkbakxiEon&#10;GUxPRGJGMhIy04h0xGZmIjo9G5HpOQhNy0EwEZiagwCBzBMhXBeekYOojGzEEfFp2UgkEpI5P4NI&#10;zEFMQg6V7xy6g7cixjKVZbFcF5+UzXvlPkmZdB/PQAJJuEaWY1IQGTGDai7dt0Pp0t2qOAcFU5Gm&#10;Ai2qs7hlx5JUx5JUx8UmIZbEOpYu3LFcFxUSh8hgumcHUJH2J4kmwgNiEEmyHcXlMVS147h9At3A&#10;k+JnIDmJL0JyCts/VXshBPJyyMiRgvwWyIiSEYmJbD8ige7oegjZ1kORbiHeeggBF8KtpjIvhFsP&#10;o7u3IuKyjdpXHVNP8I3nNJ7LeB51XHU+a27lemKvdyuXl10p6nq3cj2pl+UdqefyoujVdJnvjHzL&#10;h83oaqNGAY1TRcblw6o+uKJsyyilEGg9eZaPunzkZSRU/pBIx1b+aEgnXz6a8gdROkPS2ZEOjXRe&#10;1Mi+UUm2Rn4uhjx9nW3/GwTQPEfHpLurz62r5Fh1TNX20v6KVOiVY6XeSEdV725tVDT0nTpb6oY1&#10;F8mOyLF09i4lQe6qEvx1ybG8198mIbZ2bEWSrV2zLYJszU1a7y5tdJXuLFRE7zatXKdVZ99I+Iyu&#10;0h2po3pypw9psOUKrSd3ypZtqaO2VFJbA5Fd9eCQ90nvgaEPV+gKibNGkI2qqC1F3toAwzdtQzVI&#10;axxU6MrAQWeeLHqvFfW8FEGW6za6Wnel/b6v2+g9MDryujF62NgiyPpvpxBk/fut5pV3ifoedKYa&#10;60mtLYIsJFeRZNXXMQ466r+TtlRjdQzlzad35Ta6cX8bBFnvlm0kyMa+oN4t20iOpY8vPECemxDZ&#10;RYsWabmghMxag6y7GDQ3N2v94IULF2pxx3JMUZGFJGdl52HU2Onoyj8HR18tNLW6ukrbX66hsqYG&#10;FQvnI370IKyemYMaPxfU+bugnmgIcMFyoolYSawOdMUaYh2xgdgW7IZGd3sM+2Islq9ap13C1u27&#10;MX70NHzxyWAsLqvRlu3ZfxDjp3ogd+I47A1zx6YgN2wg1hFriRZiNbGSWEEsIxqJej9nbMhOhsvg&#10;AYgNDcacefO0dggR79vEJDwZkYz7Hn38PDm++67rsH3HJvq4CzkO0AhyQlIw4kiMoxN9kZQWhszc&#10;JCIB6fT/TqX/94z0MCTQhzsxIwWJmalIIqFNzspBSnY+0nLyEE/f8kBNIaZqqhFiqqgkxCFpUQjL&#10;IFGkr3hsThISckkG89ORlp+F1PwcIg8z8mciKa8QCXlFiCEic4oQToRpmIXw3FmIal2XmF/I/QuR&#10;mluIdCItm/OZXJZehBmpRUhK5XGSixAvmFGkzSdxeXJaEVIzuD23TcsoQHpGPlLTcpGckkPymYW4&#10;+EwS5QyqyhlUlNOoQlNpJmIEsekkoxkkrrxnkupUTlOS0pFMcp0cl4bEaLZJZDLiw5M5OjHDgvAZ&#10;9HHncq6bQQKempSBtBTGFaRnIYvkPic7Bzk5OcjOzraKrKwsZLKNjVCxCTJNT09vgwTbG6En34qE&#10;y1QIuJraIuCKkOvJtxByWS5TRebVcdW5OzqntXMZib6R9CuybyTiSmHvqrJuJN96dd1IyK2RcWtx&#10;3nr121bct5BzpYYrIi6u5aJ2Kxcb+aiquGkhzkKaZcRTPvTyR0T+SMgfKvlDpifIMnKuJ8iKGNki&#10;Pl0lTt9kO5O8/vcV485Urs7cRrtClPUdVOWOqldwVOfeWjyyLYLcGTlWMcx6FfnrKMh6VcSagmxN&#10;PVZufh2px10lx9Zin78P5FgfS/xtqcfKK0blVuhIQTYSZH08sS1X4c7crhUp7sh9uCOCbI0kd4Ug&#10;69VjPdFT709n5K0r5LijAQZ92+nzWHTUjh0p8F0hx/oQoItxVTeGdOgH5/R5EPQDc5213/d1vTE8&#10;oaNva2chKEaX6s7cqfVq8tchyEa3aj1BlnnlXq3ctLvqVq3inrtCkKVfZc2l2ppbtTFeWcUsW/My&#10;VHHLeoKs4pc7I8myjyLH0r9rampCcXExQ17ndIq5VEI7gxxH4opF9JlHciiK72y6F8t+JQsXICU1&#10;HaNbyfGBA4foOj0PeQVzkT9zHvI5zcufzeTMOzSS6uDkRxExhuR6kXYsOcai0jKUzilG7JD+WJGd&#10;iqUuk1DpNgVVRDVRRzQQjcQK96lYSaz2nIo1xAZiHZE4YggG9B2Kqrom7TwtaxjyO2+JNr9x6w5N&#10;TXb+pB9WuU/GZu9pWOs1DWuI1cQqj2loJpqIZUQDUUfUENWuk7AmORpOAz5BTHBgGzkOlZxN9H59&#10;Kr0Yv7vmuvPk+P77/oVdu7YiM0NUY5JhEuSEGYGIm+HH5FgeKCjMwvwFc5A7MwV5hSnImZmMkkUl&#10;qJvjjpr8IajOG4LK3KEoyxqCJRmDUDHLF4V8AEGJjKdNiaL6S0KcSfdjBllH5iQgvjgX2aW5yJid&#10;ibQikkHGOefOmYmcObNRVFqBOeVLkDVnPrIXVSK/dCmSZ81DXNGCNsTPWoCk4gVIJtJnz0eOoHg+&#10;8mfN5/Vxfib3zZ+PzJz5yCDSsxaQ0M8ncV+EgtnVmLuwDvNL6rBwcS0WLanlvSxB4cw5yMkt5qhJ&#10;EQcJZpIoF5AwFmBGcj5VdEGeBvmdQsKdVzQfBQzizs7MR05WAXJIsLPS8pGVkoeMpBykJ2QjPT4L&#10;aXHZSIslZJqYjYwZOcjkNjkk43nZBZjJ8y5aVEaX9nK6TpSjrHQ+ZhcVoUiHwsJCbjeT7guFGmRe&#10;oaCggAY7E7PmlaBkXjHvoxDFc0qwYNZM5OXlEfnIz+e5tPlW5ObyXvO5D9u7kG1PUi7E3Bo5F1Ku&#10;h56EK2IuhF22EWKvjqM/Xy7Pp2DrPLKvOk+7AQAh/Rw8yJ9ZhFmFuchsHQCwRvytEXGj8m5U4BXB&#10;16vxiYmiwHPkLoPtlJ2OGdpvC5QqLlM9Udcv1yvnRpVeucsrdV4lYRP383AmkYuP5/sSzPhxJmyL&#10;DA2Ej7eXlhRCPsDycZYPuXz0pTMtHXYhB4ogS6dGOgfKvdokx/9bYvpdGhi4mAGOrpBjtY067sWq&#10;x1+XIH9X3av1ccRdJcn/S/dqY4It4zV3xb3aWnyytbjki1WQrblWK/JndBG2RpCNibaMbtYdJdMy&#10;uljbcq3uaADK1vvTGUm2RpCVCtpRvL4xKZk11d2WimzLxdpaG9pKSmYt2VZH7dZVF+uLca9WyQJV&#10;si5F9lWiru8r+e3suq2RY1vfVlshK525Wat32jio2JGCrOKFrSX5UolJranIohqrZKaKHMt5jCqy&#10;CjtTx1IhaUKq1THE406FromwoDzxuuJmLeRYuVqLV19nMcfWCLItFdmaV6FeRVbkWPqz8vzF1Vn6&#10;xtJ3Vv3ovLxcFFBILCg4j5kF+eQFwin0kP6/ru9PDiDHEYVYCPysWbM01ViOKzyhiPwiNi4BI8c4&#10;4PTp0ygrr8aLr3xMsjwNI0dPJSm1x0v8nUUR8quvvoQd3a39mW+peFZRG88onjMX83ldkQM+RGNK&#10;AkomjsDiyaNQOnUUyqeMQsW0kagkqqeNQL3dcDTajUAT0UysItbaj8B6x5FI+KI/hnw6FEvKqnDu&#10;3FmNGK9YuQaTJzrB5YMPsYrbbXQYgdWcrrQfqaGJWE40EnX2o1BjPxpVRIXdGJQTpZNGYAUTRzt8&#10;0gdRAX6YM3++JlaFhpAcM/Fx74JF+L9uN54nx/fe80/s2LGZxENUYx+6GPu1kmNfkmN3FBRlISMv&#10;Dv7R4xEQO47xw2NQNDsXqzLuwd4lr2B/1QDsKfsAO5e8jZbsOzEvvBdmzl2AsFS63GbGI4aEOC6f&#10;ymlhKpLnpCHU8zN8+MFkBJIcFpXNxqxFHBEpXUzSmosQj4/Rf1QQMhfMg5v9YLw2aBJ9wetJlMuR&#10;vlBQhoyScmQTuSSVM4nixURJGeaUlGL2gjLMnleGWXPKeI1lKCguQ35hOYlzJebkZWLYZ5/imd4v&#10;4flX38Nrr76OF557ES++7M7rK2FDLaKxLCABXcAHPQ+5eXORnTuXhjCnDbl58zAzLx3OX9gzIVkG&#10;yfZCzCZ5L545F7MK5mBW/hwU5hRjZmYxCjJmIT+doEqdTyW7IIvLua4obw6KC2lA88tROSsR/T94&#10;k9fxHJ5/4VW81zcSc6orULpoIRYsECxoh/l8mDJCM39hKSrLS7G4ZAHmz8lB2HhmJx4bgsz8TIT7&#10;DcTQsEzMbx3JkdGcdqNOc+dh3qxUuA+ZBt/gFBRyu9kcmZLRKQV5afRQZN1IzuW3Wifbq/1lJEqd&#10;U+YV9OeQ+QvPIwMARST48zh4MZ/HY1vlRmPa0E/w4RceSJ/F9uXLL4MCelwwAMCPgJ6UG8l5hySd&#10;biU5GfHwmfo2Pu43HbEkydnZF6r2isTr1XvjvF7NNyr77ch8agqCptEenx0CZyaC83IaireHOjGp&#10;HWPV6S4u7t3yAZUPrny0FUGW0VshDPIHUTqKyr1aH3vcGdm5GOL0dbf9LhHFH+O1XMxz68xejIqP&#10;cgk1ujiqGEB9Yi7V2bMVK9cV9fhSKMjG5FvWlNCLUZD1HbiLiUHWE+T/tnqsz0Z7qcixNXf2rpBj&#10;o0uorXjaHzI5VuRZ3lUVS6veoW8Sf2wt6VRn8cffdXJsLTHXjzn+uKsk2VYyQ1seOPqM8vpM2CoW&#10;WX1HOyLK+m+LcVDOmBlfn6BL1ukre3SW6Muaq7U+e3ZXk3OpSiUqOZeRHAtRtpaUS5bZIsmduVjr&#10;CbMixyIAySCP9HOl76eqxPixL+ju4YXRY6ZgyLAJbRg6fAL0kHWjx06Fh6c3/HUVaeQ4WVnZWkI0&#10;5TEq/UshidLXdHJyxbCR01ji6TAWkGf0/2wkRRvmOoqKQGJCDAYNHoO09Hx8+eVZTLXzxKTJdsw9&#10;RC/hVq/I8KhopEcy19LLT2KpnzuyX3saOW8+i7y3nkXh289i1ju9UUzMfecZLHz3P1hClPd5GhVE&#10;DVFLLH/vKSz78BmMePYFfD50Mg4fPoSTJ48jOHIGXnv0WSz+8AWsfv9JbduaPv9B1XvPoJIoJ0qJ&#10;xcSCPs9iTp/nMPvd51D0zvOYSeS+/jQJ+miMff5JhHm6UyQt0a47PJQJkpmf6an8Jfhje3L8D5Lj&#10;jXTx9aM66k2Xal+6VPsjJsmH5ZRcDeR4POOISY6Lc9CU8Si+3JEKHF4E7M0kIrGv8iPkBjyGovkL&#10;EMUU2/G5yUgsICmelYn0ubnIK8uBz0fX4FeX/R9ecIlDcW0ZllSWonxZLRYXh+Ljv16G31zTFwml&#10;VYzPnY5B9j5IKVuB2VW1KKyo01BUWYvZxNzKOizg8sXVdVjM+VIuW7KUKLMowguXcP1igirx/EXL&#10;sGRuMRynTkK/zwbg+duuxDX3P4o3+zJT8OAIZM2vwJLyKqq4FVhYspTEtYwuAiTbs89jDufncrvF&#10;s2PR519PY9C4OMxZWoeyxeVYRCNaNH+JhpI5S7CgeBHmz6KrQVEJ5hZaIL8XzuZ6ugcsWVSNJQWB&#10;6P/ibbj9qTfRd+AwDB7wMV5+5Hm80Ncbs3kfEtwugfh6lMvvCu6b74chDoGILSxFdSVVcQ+WJ/HM&#10;oOqcgPGf/R7/nJSECm5bVlbaFgtgiQkgyhh8vzAOH/zrP7yHaLZjJcoYQK9iGSS+YRGNpkQHiU1Q&#10;v2XeCLVO25eQY6kYCGsxEmq7RfRAkH3lt+UYEltBDwBms5sywBmp88pROi8DftPHY6xdBIqo8pfY&#10;GDCQQQM9lHuJIun6QQJF3vXEXeaLi0nqefzidB989OfLcNkv78LE5NlYOFfWWQYPNEKvn28dSNCr&#10;/Z3NW/MCSPAbjM/6T2eJsjhMH/4ofvfkGPjFcmCJMeKiLMvHS9yvJSGEKMjy4Zc/GMq9WjpBihyr&#10;mOPOslarTkZnqsY3Xd9VwmVu9+1ktr7Y59dZ3J+s12ed7SgO0FrZFb26ZSt7dVfikzsi0x1lr7ZV&#10;AkW5EnZUXqqrybw6i1W2VXqqq8rzpdhOr3jrr9dW8q2OSjKpzrO1jrYqSWcre7Uq0aSm+pJ1nZVl&#10;6kgp7syN2pb7dEeDScZvlLV3y9r701mWZn02eDXgdLHZq7uSudoYY6zcqL9JIi6lFFtzObfVXsY2&#10;stY+HWWulnWyjzHjt15FVjHIlyp7dWffrc6U3m97/Tchyba+l7ZyOFhL2mXN1doaqdWT5I4SdikP&#10;OTmusVyfviyfMa5Zn8G6IzdrayWlrLlaW8tcbc3N2partbVkXbbcrIVgi0ejiCny/RIvQ7l3yz1a&#10;Mny/98EAVt6Jo7szXZ3F3dkKxBU6hJV53v/wM4zXlRaV44SwSk6/fp9qSXyFLMuyceOotFNtHzxk&#10;OIaOmIpDhw5q5Lj3c6yK8l5/DX3eH4Cne7+thaCeOXMKU+090X/AYIo1lpKE0tbTpjsizM0Fnr1u&#10;wwIqxTF3X4e4+25Awv03IJlI7d4N6T26Iafn9SjoeS1mPXAN5j54HeY/eC0WcVrG30t7XYuAR7tj&#10;IM85Z95iHGBt4iNHDqF+WRPjj6di8qMPYdHDN6DygX9hMfcpIRb0uh5ziOJe12Emf+c90A2ZD9yI&#10;9J43IqXHTUgi4u6+BnP6voUhPe9CsMt0LFi0uI0ch7Kc7hMF5fj9dTecV47vufsf2L59I9LTqBgn&#10;khwzzjgu0Q8xnA+PdUVufirmsl5V7oIC5C2gi+7CAiqX81Cd9ABOrXEGtvjiXMsYYPXH2F58N4na&#10;o5i1oATxOUwqNZOxtcV0zZ1HJa+EimB1EUK/+Df+dNll+PmL05GytBr1zayt1VyBtIB3teV///cg&#10;JFWvxfLNO7By62aU1Tdi0Yq1qFy7EdVEzdq1qFi+AqX1TahoWo0mLluxdgNWrlmHppXr0SjLq5tY&#10;w6oFjSs2EBvpY78GFVUrUb98C1o2rEfG0LvwtkMQFjbvxsZ1LaivW4aa+lVoWrGGPv78Xb8c5aU1&#10;JHk1KKtYjpo67ks01DWjfnEq+t/+GsY55aC2ZRNWN69GY00dldxqVJZVY+mSKpTTJbysRFCBsoUW&#10;yDJZV1leg7r6JYh5627c/ugrCJvTiI2bt2HrpnVYmmWHF3vfjrfiSrByBeuIreQ1NdRprhX1y5t5&#10;bSuwXK4vcxCuf2kk3PIbsGZ1E5rXbMX29euwfFE67IZfg9udMnmtdaipsaRnF9TUNnLflWhetQbr&#10;G3Ix6M7XMNouCUtY66uurlE79ooVPP7yBtRUGTLjVdbw/vmc6lkvrbEeNdXMnlfJ343LsIyp25ct&#10;ryVJl3TzNahdvlyLaVjBWAmpg7acAx/VWhr6atRx+yaeQ+IompbVo7a6UnPxqK5djuU8dj2voaWl&#10;HoX+0/D8399HUhmPVVOLZWyHNavqsZTEvqaONsNrqec1N/J4tVWVKJdBgLJyVNRY6rRJvbW6Ol5L&#10;zVKULm6frKBjsr6EgwoLkMHz33fFA3jglQfw8KR0lC4VlZ7knS9T6VJeL9u1hokHKsvLLMs5QFJZ&#10;2ZpWv7IcSyTBQTmva3EJFpJsl9C7oay81SOA2QCXlC9FZWt2v6X0mlgwfx4WLJE2XopFxZnwHPcs&#10;/vHiNISnMJY9OUn7QErssyQPkFFGGb2UkVBRnuSPlJAEIcdCRKRzIJ076bRJ56ErHYyudty+7nZd&#10;IVvmNrZLb12KtrmYZ9eZzcj6l19+uQ3GTqpSv4zujvrOqr4jb1S3jKWfbHX69Aq0sdyTNeLcUU1T&#10;PamzVZPZ2FG8mPrMndVqtpbgpjOC3VFdZ1vE1xoJ7iwTtf4+VYkXYxtZK+Wkr9NurfausWax3n3a&#10;WhknY41ia5mp9XXerdUZNhI5I6HTe0bIfFfiYY3vlq33R//OdDQv+8t59Sqy/t0xukN3lIFaT371&#10;dZ2txROLW7K+/axlpLbmMm0thEe1m62BAmMbWWuPl156CR1B9tGTZL1ruiovp49D7qzd9OutDTSo&#10;79R3mSRfTByyNSVZX5teXwbPloqs/zbok3bp8zRYS66lEmypqV5FVuRWlunDN6yVeOqMJIurtbG8&#10;U1dVZFU3uSMVWUiyUUnuKKN1Z3HIQo4lhE+U4/fe68NEuXEUQaT01TgNY8eOx5vv9GN/twpfUb09&#10;deqEVci6pRU1eOvd/uwrTiJxnahBjhEaGkFy3J/kOIrk2F9bNn68JICdjKHDRmHI8CnYumULmsiz&#10;UpgIWQMJsWBGchb5RC2TOO/G5Gnu+HzgcNarnqKdY/z4ibB3dEW4uxs8H/43FtiNRUyPmxFPopxE&#10;JBNpD92KrIdvQQ5R8PDNmPXIzZj76M2Y/9gtWPzYzVj8xC0IeKoXPn3vM4Z+Lsaxo4exkB7CSam5&#10;OH7sMBrIYUaMmobJTzyOBU/egbLHbsJC7jv/8Vswh9Pix29F4aO3Ip/IfvQ2ZDxyO1IfuQMzHr4D&#10;CT1uxLyB72HIQ/ciSMgx++mSHygijCHAHCh4tLAKv79eR47vvuufGjlOS/VjjWMvwhex8X7M6uyN&#10;sBhXxgTnocrTHuWvPIr5bzyB2W89hwXpqSiJ74UTDR8Dq/riXP0zQP292JL9e8Q6PYI5CxdjRl4q&#10;0hlTnDU3D/kL6S5bSlfZhnmIGvRvPPbWU3jsmofgEjcLNevWoqEyG2FfXINHnn0bT905HDkkWGne&#10;PpgwLBJzN69B1vTReO3Bh9CDePDxqQgpIEnbtAF1C+Px4rOPoccDj+Dxxz/F0Ckfwo3rWtasxsxw&#10;N+7Ti+sewgsjXJFeuQFNjSSWKxqROPAOvD7ZC4VVa0niSLCXN2JW3HA8/OCD6PkAFeWPfDC7ejWW&#10;tVC19p+OD3r0RPfuPdFjgAtiZ2VhzP0fYAjJSO8XnsCDDz6OMQlzSJiWo76KxLGiHtXlTG1OyFQD&#10;1ezqcqKiloRwGZZXZWN4t0cwwjUbtavXonkZieuKFqxdtgABYx7EtS+FY/7scLr2fo7Aecuxdm0z&#10;SiLHws7NlUnLIjHw1Zvxqz9fgxvv7AnHOMY5h5MYheWhoiQXzqOuxe0uVPZJWhsapFB4nTZI0DDX&#10;E6M+eAA9e/ZEr/dfx+N/ex4ObpmoXLUaS7Mno/eTXPfAA3j2lanIXyrks1YjgDUcKGhYmIDJ7nb4&#10;bOhHePfx9zA1lPHReUPR5znL8R5+zAXZJHcVJakIfvsNODDtes8ePXi8l9B/BF+mtSvRsrISM+yH&#10;4ZmePdCD6x54xwnxc+vQ3FSPgoj38SYD8Sc9/iQefaA77rrpevz5l3/D7c/0wcjEdIROc0G/sZlY&#10;1piHyYP9mY32fbz3bnc+24cxOSwDZXUrUFe9EImjnsZDPbrjkcce5SjXSLzbNwpzajggUaFX4M8T&#10;f4nzlnjvNlCVr16UD58JD6Bbfx8E0rX/sZ7jkcNBnKUku/V1JYiZNBBP3X8/7ideHe+FHBL4ihzG&#10;YjzdU1v28BODEZrIMmBj38LUpNkcqKnGvCRX2I/9FF75lVjRUILwsQPwJK9TbOqd6SGYSU+JOQkT&#10;8dqoACQz9iPY/mX881VnxNDFOyM9TYtvllE+eZElkYJ8jGXUU0b85I+TKC7yx1w6N9J5UcRYOhYv&#10;vsjQAQM663R83fVd7fyZ250nlv+rtriYZ2zNhvTL5FjqPlRn1ZqarDJaq4656qyr7Naqc2rsmNqq&#10;R2otEZFenTF2FI3uu3rC1tUyUtY6jx0R644yZ+tdFTtLFNZZveWvu95IfG25RnfFPVqfgVrf1vrn&#10;YC1G1lq5IX2SKGvZk8WWrCWFMmaaNiaH6qger57QKcLbVaJrfJ9svTMvvPACOoPsK++TXINck7GW&#10;uJ7YWpvXZ+m2FStsq/2ManpHarCtgYOOBmXVd8La98dam3WlrWQ/OZ48K6Uk6wfobH13jDWz9b/1&#10;9mf8Ln3XSfKlJsi26h/b8rTpiCRbq4FsLRO1StilSjupY1pTkDsjyCqL9detgWws9WQs4XkpCXJ7&#10;cvw+ifIMulBPIPkUAjqF/b6peOe9zxn2OYsev9uwjvzJGnZs34qCmbPx7vsD6WloTwJrp0GOERUV&#10;y0zYA5lkOIblakMwfsJkTJ7CainTHCi4UD0eNoUlpDZgy5bN2LN7J3brsGfPLm35dh5/0hQ3et6O&#10;gp39dEzhOcTF2tHNC5H0cPR8/F4sdJmChCfvRdLT3ZFMpD3THRm970c2kd/7Psx89j4UE/Oevw8L&#10;XrgPpS/cjSLOS2ZqCZU9cHAfyii4DR0wDAPefF9LuHzo0H40Nq/CCCblinz2IVS+eCdKXrwf81+4&#10;n8e5H7OJoue7Y+ZzPZBLZD3bg+fsiTQi6cl7sGBkPwx7vCeCXJ005Vgq3ESy5nEYK+88PKsKv9OT&#10;4zv/TXK8bRMzL/uzxI8n4cN6wUzGFeet1TbOXjALiz56ES1vPYHtDuORd+tfUcRkQYURD+B4WXeg&#10;7l58tfRfQOUfsDntMkTYP6SR49T8DGTPpmI8j0mjFlA1ZrKpRfXzEUVi+pbjdLj0ux49poWgpGk5&#10;5ic44/H7+8LN3QXv3DUcec21CB7wGV7qMQG56zZhUUEWQvgQvSNc8cE/7yCJoItt5WxMefouPDdg&#10;KrwDAjHu/d648p9Xo39mFZYyVnr8w09gmDNJRbAj3nv8XQwenYLS5s1oam5A4uckx5M8UVi9Dmua&#10;l2NhcgAe7zGQrslM6e0xAX3efguv+9KVNnQSBvR8HJ9M8IGvpxdcY/Iwb1EuRt53N66+4x18Md0D&#10;Ez7pThdtO6TQfbuBamYNXb+r6W4tJLm2iqqsoJJqLF2la0iO60iiV8wORK8bBsEhYj6Wr2nGcqq3&#10;y5Y1Y00TFeVJQ3Dj3T7ITB2PgS/djpE5y7F5cwtmTXsKr3/4NgLnlCLZ+RX8i8Tz/bGMCWcccuSE&#10;q/HncRF0786Dq5Bj52wsZ4p2IcZ1jVSgK1Iw4rUX8NhzQ+HBeIBpw+9Bt9/dhOEe+aiYG4sXe/XH&#10;Z9M8EOhjj4Hvv4DHx6WiVJRnUZwbmrFsXiBef/xPuOreJzDCKRE5sS54vT9rmo51ZjyDJ4a+9m88&#10;7B6NwrxA9LvsSlzPexvn5wvnIW/gkTsewYDE+ZjrOQjvdn8cH031RWCAO4a9dB/uH+6C9LJGZE35&#10;C351zVXo088O3j4eGP/Jm+hx9eMY7BHNRG0zMOKVD3Hb0xFUnNPwdo878bNbH0c/N9Ze++Bq3PTq&#10;UEQUVSIv8Fnc9+TrGM5n4mH3KV781//h6pumI7+ehc8rFAEWt3Qq3K3F08X1vJzqb1mZBUupQpfk&#10;BWPMPX/H4BS6wkc7YOAT3TEhswJNJMZRo9/Fmw8/g2H2vnBzZs3vpFzMTHPEiz2Z/Inx8c4ernD3&#10;imXSNV+M7f1nvBVQgGo+g+KAAXj/uTsxemY5Cqd8gs8efxEjXVjezGUInr/3HUzzYuKx4Hfx594T&#10;EJaVj3CnV/HP1zgQk5PPRHnpWiIwybAtWbL15Fj+qMgfLulwyh9z6djI6Ll0EqSz8Pzzz+M5xrP/&#10;NyHn/G+is87TD339N23rr2sbzz77LPRQ1yHtrTqremVHr4QpRdlYO1XfqTcSaGsdWWsdWGvqkCLb&#10;1jq1RpW6I3Jtq3SKUbW2RbSt1R3tjGxbc1PuqBRLR6p3Z8dSyrqt6zeqv9Y64V3JNG1L6bSVHdmo&#10;YHak/lpz4+3IhVdPfq0RN0XYjN8R43tnfI+M74f+d+/evdEZZHs5h5xfkWSVGV5fk9mojktbdaSY&#10;d1S/2VqpJX3bKQ8RWwMH+vbTE11926l26+p3p6N2VOvkWHJcOY8aqFNtZi0nQkdJ2ZSt6bfR509Q&#10;ORT09ZQ7+oZ8267UHR3/YkhyZ98ma98V/eCecaBPT5A7y2ZtzL1gVJFlvajP+jwQ+rAUa4m/9O7a&#10;+prKF0uQlZu1Uo+tZbJW9ZBtkeSu1ERWtZAVORa36g+YeCqZVW0mTbbHlGlMyDrNkfWHnfDFkDGM&#10;NZ6McUxONXa8o1WMm+DEGOQpJK9j4eDowv2cYe/goh0jNm4Gk7kOIddLoOt1JImtI2sZu2K6oxvP&#10;44gBA+m+Pc76cdX55PifDRyDiZMc4ORMb0buK8dw8w5EjK8/vP7zABb7OCH55UeR+toTSH/9CWRR&#10;XM198wnkEYXkk7PefhxziPl9HkcJUdbnEcx99zGM//hTTGA88+jJbnTzngDP155H3BtPa6R5FJdN&#10;sPfGyC9GIfXtpxlv/AhjjJ/g/k9g/rtPMJb5CRS//SRjm5/CzLefQh6RSzE2882nkPbqo1jMRGAj&#10;nn4MIa4uJMeLDOS4luRYl5DrjtuvoYS+AUmJARxJ8CJ8WLrID+GcBkW4IXseky71fQOrh32Cw0EB&#10;SLnzZuRHhCLD9z5kOlyBDMdfIXXaFUiZ9gtEj74M0Y6PYF7JEqTlZTCTtCUT9cz5RZhduoDkeAGi&#10;B96G16dSAc11w8s9PmU261zEOj6A11xZzsnHAW/8eyjymmoRPngI3qZKXLD2IKrnOeOzPg/hgUd7&#10;4ubf/wLdh3hTTRuNfz89BFGLVmPT7l1omBOEfs/cipEpsxE94XX84fJf49Yej+ORh7rj+t/9H9Xq&#10;yZhZv5NFr+taybEHCms2YvWyKsSNuwGXX34t7qIS+VDPu3HNP27Fg885YATThT/whBvmbtiCNSup&#10;8FLdXVmZhYH/fhp9hsVj6drNaJjpg95/fQd+maWoFXJc1YBltZXI8ZqE3rfdgduJh94fjph5dCmm&#10;22+tkOMiL9x23asY7j8LjatIPhuphC9bgbXLyxDvOxG3fpKI2SmTMeytHpiQtwzrN67GbKeX8F6/&#10;Pggt42hR4Rjc9c5E+BWvxIZV1YidfB2umxyFkvnZFuXYKYvu5TxXLQl78wosDPoYb7z4LKakN2Hz&#10;Vt5LeTDeu+VpjHIiKfN+CH+86u+45R4qyg/ej5uv+xuuvtMJBaIcs35ZNdOpN8z25Qj2U3h0dBJq&#10;qeTPc3oa1/35b7jujh7cpyfuuP4XuOoVRySk+GHY367F5y5FaFi3AZvqMjDqzbfx0IuT8fnbH+KJ&#10;V31Rumkj1q1dgxWZ43HTbf0xMWI2Ul1uwT/fHoCEkiZs2NCE2ayb/cZN/ZFatQab67Iw4s1Pcf+L&#10;UXTfTsZbvV7GQx+FYGHLBqwqmISbbx6AiSFRcHjwb3jPjqS+aQ3WNs6B38A3cf2d05FXQ3d2cbum&#10;W3NNxWwEDHoPPW+7DbcRz43xQOZCunxLcjPGY1csLUGW/xjcdvWniJpDhbk4DCMGPI5e4/NQVxKC&#10;d1/vjWeGx6CSdeIa6dpdV1eKhMF34qF3xyFpfj1dyOnSvawOi3IDMOGla/FBcAEqa2swK3gw+r3x&#10;MBxYumvcK3fhj7/9C+7oQS+I7nfg6p//Bm+NDURCUD90e3UqwrPyEDb9FSrHTojJyqVHR4pWg1ri&#10;jkU5lpp48jGWj7z8gZAOq5AE+aMuHQHpoEgnQToOTz/9NP7zn/98K5Bjf1fwzDPP4MeMS/Ecvo6d&#10;PPXUU1CQ/dV1yLOQzr/qtOrJsjUXbKVOWVP9rBEBax1Y1Zm1ppoZ1TVbRLsjt8uuulka1eyL7bza&#10;SlZmrY6pWmbLpdy4vKNj2FJ3rZFduceulgay5sprq/6wPlu0XvG1leFYETc9WTMSN/kedqTqdkbc&#10;jOTMSGqN3x39u2jtnVLfZP27Y21e9pVjy/nVNcp96ElfR/Xrra3ryEVcr/bKvK2BAmveSOr6rBFf&#10;1X6q3TpqL2t/rzprJ1mv2ln2l/PoBxaUoqxvN1sx5cY2U98la3HM+gG37yo5lnf3mxBkIcxdGYgz&#10;kmRrma2/KUHWxx8bQ1C6UhNZXyqqM4JsLRZZlXwScqxgLVmXNYJ8MeWexCVb3Kol4au4PmfnFMCF&#10;QtB0Rw+SUOacIRw4P248VV7G344aM42Jt+wsGNM65bwsHzfBAdOdPOHs6g0XVx8Nsn8SS9CK+3RC&#10;YjL5XiIcuczVjYKPu58GBwpMY3n8DjHOnoqxm2UfD8t+cgyfwAgkBIfC97nHUR7C5F8fvozsj19F&#10;Tt9XkU8UfvoqZvV7FbP7v4J5A17FQmLR569gycCXsVTwxSuY89mrSP/4FaQS2dx+6RevoobLZ/Z/&#10;TVsmKBrwGpYOehWVXF5GlBKLP3sNJcQCHnMu188e8DrP9TpmEnmfvob8T19nkjAXjH/1eUQxIdd5&#10;chxO5TgavYob2pPj22+7ljL5BiTEByAi0ofwpUrF+lWcBoa6IWduETL7voMlT/VEyyvPI+ivf0RO&#10;ZAQTXeWjgHWP87PjWZYogdNEFHB+PmMmZ8+dg5ScNGSx/E5ucQEK58/CHMYtl9YtRMznt+G1KS7I&#10;r1yMsLduwUsMDH/9rjcQvWQp8nzt8fodQ9rI8TtPu2JWZRI+fPoF9P7EDylzSf7evQUvTnRnqZsB&#10;6PaOOxLLmtFCF4C6ueGwe/s2jGIpJe8hn+PauycgMi9Hq0ecmpnDrMxlqKhlfHCzIsfuJMckWCQ4&#10;weP+hr/1c0AsXXhTkll3OX02Slm6asibn+O+F6KxdEMLlpEk1tczXrYig+T4bUx1z6VL9GpUFoSh&#10;zzVvwC91CV2QhRwzRriqBkuKC5EcFYcYIpHZ3RaWUsXluppqqsT1+Zh810147gtPzKlfzbjlFWhe&#10;2YKmJamYNuIu3OtDd9wZkzDojfswLo+EdtNKFNo/h7f6vofQJeuxPHMIbntjDDxy67C6qYJqM8nx&#10;JJLjeVlwHnktbiM5rtdijmvRuLIJs1zfpBtyb3jMpXszlfLlS9N5D29g/PQUusHfhn+8/wU8whOR&#10;rNUuTkNO5jwmOJM4YaJmGeqLPPHKh+/jDdfZaF5Xi5Qh9+EZkl770CTMSGDiNdZ4zmC5rdmZ3hh+&#10;bTfYp5VTsSbZry/A5I/pmvzEMLz9xkA89m4sKtc3obFhOZrn+ODu6z7DaL98zHC7HdeM8UEBk6g1&#10;NZQh03MSXur2CeIXL8ea6sxWchyJxmUJeO2B/nhzaCqqVlORz/PCv6+jSu3vhwk3X4PR3tlYUstB&#10;iCqWEhv7hUaOc6qoDpcy7pgJycpLS1CYPgNRJJpCNuNZimveIhJnKaLOmOXSBRlweflv+PmV/8R1&#10;N92EW+je/de//B7XPtKHdb0D8eb7b+DZaTmoqmc8cSnLbzEZWvhHN+KFkVORtoAxx0tZloux1wuy&#10;/TH+xX+hT9BMKsfVKAz4HB+++jCm092679Nv4b5nJyEsOQZRTAIQmxCL3KJipPn2wbUvT0FoRg5C&#10;HcSt2pHZ3ln7OyVZizkW9w/JKijJHeRDLaOr8kdJ/gBK51/+kIsKIh0V6SBIh+HJJ59kuMHj3xqe&#10;eOIJfFcg9/pjxaV6Bl/XVh577LE2G5NrkeegOq2KKEuHVciyXt1RyrIiOcbOe1drdHeVXBvdcPW/&#10;bZHrjlxY9W7hxlqxXYlv7ErctTXX8W9rmTX3Zmv3YSv2V9rK6MbbWT1ca8mc9HG/egJsVHkV6bWm&#10;UtryqFCKpTUlV0/cFMnVE6+ukDfjN8jWu9nZu6Z/j9R1qfdHEdeO8ghYcwe3FcJhbfCgs0EDuRYj&#10;8dUTYOOAnXGgQE96u9JmHbWXamP9d0cRZf0AnTFGuSuJ04x1lY11qI0K8v9SKbZ17oshyNbikC+G&#10;IFtTkI2Kr941Wqm+xnrGxlhkRY6FeNtK/KVP/mWsi6zU44shyZMn092YMCbp+joEWUhvV0iybCMh&#10;dFIOtT/JsaeXDxNg5SAwKJJlkyLg5x9OV+hI/o5iyc8LERzCvqJCcLS2nbZ96z7+AZF0yS7SXLXT&#10;0lliluKkHDeI2yqEhMYgNCz2AoSFx7Gu8XnINsEhMW2Q/SPjUpERE4vA155BbWIUZo3sj9mjB2AO&#10;MW90fywc2w+LxvXDkvH9UE5UTuiH6kn9UDu5H+onf6phxeRP0EIPS4XmKX2xYsqnWK1bJvPLuKxh&#10;Sj/UETVT+qN6Yn9UTOiPpUQpsXh8f5SM7Y8F4wZg/sRBKHObhlkh/pj2wbuYSd4yh4mjLW7V4Yig&#10;ANVrzjL8Vp+Q67bbrqPb7nq6bjIwObyVGEf4I5QEOSjUk8pvEdIHfw7/a/4Cnxuvx5R//hP5sXEI&#10;LNkJ56JdcJu1A3a52+CZtw7zFixCLuttzWZ23+SsFGQWZFvI8bxZmF0yD4uq5iH80xvx/Bh75NLd&#10;eGnCIPzpL3/G1Z/HoJaKbq7HZLx880DkLq9C6OcD8dZTHiyjMxpPvP80+kZWYGVjIYZ3vwa9Pndl&#10;PWJP3H3HDejnm8cM08Xw+vwvuPqGbhiczdJOnqPw+m3PYFoB3ZgZPF5a0aAVlK5l/Gz98mrE97sZ&#10;L493RV5lC1YzmVR+0FBcd/dHCM1noqkKJtKiC3RjSy0yx36MO69/Cp/EkKwykdJcJtmqKU3DgFte&#10;wViHNFSubMbSnAC88bfX4J2yiImlGG/MIPjKpTWoZvxxQwOJoMTsUjGuYdxqJWNaqyRpFZNPLQju&#10;iztv/Rs+dE7A3MVVzKadCbdPrsft976FkJJVaJzlgU/fuBGPjctF+fwQfPDIb/DXpz/iIMIaNGaP&#10;wJ0vDsSkqFk8z2JEjP8n/jFe4pQz4DD077jJPo0KdQ0LfPN6G1aiNH0IXrzjRrz0eSIWLC9C0GuP&#10;4p8/uwlfuGVgbupU3HLnq7CPmonFVFglc3RZJQllq6txORNv1RS44sV33sAL0zgg0NSIkoQv8OCd&#10;b2Okdy5KKhZjIY1sKZN0lWR744Pf/BW3v+eHbGa1LgwZjZee6YVXw1mjeOibuPWW5zEooRgVpVT3&#10;Bz+Ebm8OQyDTp6dNux5XD3FExvxKNNQuQYb3JLzc7Q345i5CzeIUDH31I9z1bBiV+Vi8dN8HeP7z&#10;WCxpovt6piNu+dcAjAuMgVefm3Fz7/GIyitERuAoPPiHa3H9XdORXcGM6K1ZsRdKNmxJ3EXSL4nA&#10;ypmlu0TLvl1C5XgRCmOn4dmr/4J+00MZd8+6w8kzED39Ezz58G14xSeJmdafwt0PvobpyawnzVpu&#10;M1mPOyeQNnJzL3w+PYY1tmcycyALsefHYvKH/8DNfXyRlRtD9fx6/P72B2mPvO8Pn8d/Hu7D94WJ&#10;uphBvXguM4Hz/Gleb+Bvz02A/4w0+E56Dn99nkR5RirT58drLtWSrVol4zKqxtLBlI6SIsbS8ZAO&#10;g5CWRx555KLx6KOP4rsIuR8TXW+DS/EML8Z+1PmMZNlIlPVukCq+Ut9x13fs9QTAVmIyPanWE2pr&#10;CpG+lJdeqbbmiqqWdUWptkaibcUwGom0Lfdwa2p1R8tsxWbbqnNrPJYiwraurzMVWCV0spbISR/L&#10;ai2OVa8Od4UQ6xVM+e4ZVUtriq8tFdiammmLzHVG5IwkrqPvVWfvpxzLSJKVktzZe2NMmqd/v2wp&#10;6XoFuCO3545IsbSlUT2X999Wu6kBXP0ggi0i3Nm339hetpRkPUnuSny08nYxZhGX90Ffqq6r9aj/&#10;FwT62yDI+oRdKlmhtaSFtmKQjfWQrRFk5WIt5FiVdjImN+xKHLK+1NM3JcgqUdfFKsi2yj3pk3SJ&#10;+CHegVJ+VPp88k56eHgyfniWhrz8QpvIL2DZ2A4g++cXzMLceQsxctRYqtM57Pey1C33mVnIUrNd&#10;QGHRbNjCzEKGos4rQSaJZuCrT1O8ysSSYC+UBnuijCgnlpJTVoZ5ojpc4IW6CE/UE43EslYsj/JE&#10;kwK9mZtsIcoLyyO9sIxoIOqJOqImwpvH9uZ5vHg+L1SE+aAsKhD5gT4Y8/br8J4yUaumk5iUhHAS&#10;46gICzl+cF4TybHOrfrWW7sx+Ho9YmOCqaZRMQ4nMQ5jYeQwfwTyxrJyMlieiPVlM9MxKzcHs1hE&#10;eiGz6zrmrEXwgi/hXQwMijuDwcGMraRampaejOLZxYifEY+UzBSk52Yie2YOaw2TUFBtDhl4P94c&#10;b4dUlk0qnReBYbffiuGRs1BRV8ZM11PwTs9hSF9KX/ChwxinaYdsusWmeLyPp+++CTd2uxZ//b//&#10;w0MjfJCzuAIpnm/jZhL2bjf9m8mbnsfrT16Hj6MWYtniPDh+/jyuvuYG3HDDDejW432MDpuLMsaa&#10;lpYvQtQXPfH2RMa7Uu2rWCrENA/Ofa/Bv6h6dut2A2595FlMTl2MWsYXu37yCm7+5/W4oVs3XP8m&#10;y+tkJGLsw+9hvH0i5pNIz2V86Xu3k+zEFVFNZ+Zh1nieT8Izb84CC2azNjExX1tOzGPtYtZUXrSI&#10;dZSDR+POO27B9ayt1Y2+7rffMQhBrJG8eAnjX5cUInjM+7jjb9eh24Mv4D8MZn/9877wz1vKZF9p&#10;sHv8Qdx6zfX4wiMKfpPuw50TgjQF33747bjfLoHnYJwvFfw5rBk8fxGfx5R38MQN/8L1N16Hh196&#10;Dk+S4I93iGXZrTnwHXQrbrz+Glx3Pe/zru74jDWcpfaxFAUvmr2A9+iI1zna8tqUJMxdMBez52TB&#10;u++juPPaf+Ha66/j9TN+2X8GMuLd0P+Pf8DddGe/lse6ttu9eGKQL+tWz8fimXGY+MZ/0O2fvJ9u&#10;1+Gf972DMUymNWfebNZpvhO3DLFDXDZfXF7vzLQgjH3lr/jn3U/iA0/G7/b5FL1e9mOpphC8/sjH&#10;ePXzYORzsGV2HLNK0zV7NIlrNgdLPrm+G/557bX49x3d8PQjr+Pa28YhuogZ1nOzOciSrRVA19c4&#10;luLqsjw7WwqspyNo8hu0p0/hmZyHIhY2L2Jd5eIMH3z6wpPo/rIn8jL4rJlM4K//vBbX8Ty9+jLz&#10;XzpH3obdi1tv+Aeu4bKbbnsTrlHJiHAeiO5/+juuubU77nniUbzEeIfhkQVYOMMDbz19L67mMa69&#10;9hpc88gAOISnIc6jD255eTRcwyLgNPoF3PDSWHiwznFQYID2sZSRRxnBlBFQ+eMgf+zkj7N08KUj&#10;JJ1D6QxIJ0M6XQ8/zBCBh+i6zSRzF4tevXrhuwq5JxNda4NL9Qwvxn7knOr5iA0KuRZ7lI6t6ugr&#10;F2y967WKGbQWI66UQdWp1yf/sqaQKUJtJNMdKdN6It2VWthGYm1LlTbGVVv7bS3Wuisx1x0lFPo6&#10;62zF/BqvuSM12Nh2xkzGHSVxkuelJ3UqftQWEVY5FZRXgkw7cns2qsG21EtF1PQkzUjMjMRW2bks&#10;1w8oyTvQETr6lqn3R46n3h/17ugHmNQ7c7EJrfTqui0l+EI1/Zl2YTpftw31A2nW2tLWoJxqy4ce&#10;kr9vBlj53ugH5pS7tT4vgtFN3Ogirn4bE6RZK7P1XXavtuVibatknlFB7qg0npBkFZPcUW1ka4rv&#10;1yHIoh7LebqSHVuvIKskX0KOL5YgS99LwUiOLyYO2ZqCLITYSJClbKf0T8XFetCgL9r6em+//Y7V&#10;nAL6wd2OPKRUToI333yL4XgfoW/fT/Exkwt/8omEynQE2abz7T7u2w+f9nkXox65D0OefgSD//Ow&#10;hiFPP4yh/D3safaDez/KGsaPYQRdr0ey5vAowQtPYfSLT2HMi//BmJeebsUzGPvSM5xvxcucEvpl&#10;o7ntyBefxogX/oPhPMYwHmuo4NknMKT34xj0zKMYyPMO7f0YHN94DpkBPhRxF9KlPFHzHhXhKYqI&#10;oNr9wLxmIzm+wUKOY8XVNIBMOpAEORChRFCILyX4bGSS4PqH+WIWFeGUjCSShpkYFtaI8UlHMST6&#10;JJ532I83Jpdo5Dg1LZl1YGchKi5KI8hJqUlIzkhBWlY6j5OBzOwUZORlkSwzFrl4Joryc1g3mfVj&#10;5xRzRMIyKjKTNWcLCouQwxGNAhLKIhLrjMwMJKZlIiWbKqSMopBwzi1hTVxR63isJP+JeOWv3fBh&#10;QA5J4XyOssxkCvJ0zJiRjqSUbGTkch+ObBTMLEZ+bh5yeJ4CurPKaIk2EpKfSRfsFLoVpyAxmW7C&#10;OTxu4SzkkjglJ85APP3zE1JYliq3ANkccclhLEBePrfhsbLonpDD5El5uYyxZobhXMaN5hDZmbka&#10;cgSMH80mcnj9uYTsW0SVPZXqZCJfgIREuiin5PIaecw8rs+TYzEOO4m1bhPZfgzQz8xIQyYLeGeT&#10;5GWxxE9CXCxm8B7T2eYz0mQ9S2elzuB8BpX180jP4HXzGSTGRtE7IAKxHDFJYha85BnJfF50I0+O&#10;RRRd5cVYwrg+hvc7Y4YFSUlEYgKD+OOopibyOhM44sJl8ZEsnm0p/h0UFIwoKpzhXqPx3tV/Rz+7&#10;ILpaBCM4NJxZz2fQVZ3HSklBMl0ZIiVtOssShUUnMC18irYuQYqMx8VrBpvIdkhKSkQ87VHqsYUz&#10;lX0sR3UimWEvPj6O1xmlzcdxPjYmGuFMKBAVzXW8pkQWKg8L5+9gJi14pTuTpg2BXyJd26OjmKGv&#10;PcR1pT24b0gQXVDCES4vSxvCEcJY34CAEJ43EqHBAfDmh0s+Xj4BQfSw4HH5rvj5WJZ5efshOIwj&#10;URyRCvL15m9f+AcGIzQkECFsj0heY1CQP7xJeIX0ejKVfiBjNEJ5bj//QLq48Pjenowz8WCMCJMk&#10;sFSAfJRVXWP5QyQfKemwqhhj6dgYibEiNJJNvCM8wAzl3ydcDFEzt7UMjFzK56tsydYxVZsrkmwk&#10;yEI4RC1SnXwVV6k6+x0lGDOSACNZNrqNGomzLdKsJ9GKvHWmQOvJdEcKdGcdFaMqbYyZ7iwzsX79&#10;xRDijo7bmWt0VxJk6dvHVkkkYx129byMKqc+KZa1JIPWlExbsa1id7biWJW6aU3F7Ao5VoSuM0Ks&#10;X9+VgT7ZXgikvDuK7OkHli4lOVYkWT/IYFGDhRQzhwUHYJ96StrwPJ58UpRh8VZ6sg2PP/4EHhfv&#10;JV6z3pNE345q0Ew/1RNlac+HH1awDDJIe/XqJbA2gCuDhmpATkI9LCEe6lvTETm2RpLF7pRXgj6D&#10;uFKQ5W+wvEffF/X46xBkayTZVmI/W0m7rMUg60s9GZVffQyx0T1a1GM5nlKou0KQVTZrlaRLXwdZ&#10;keTOyj3pXaz1Sbr0LtaKJBuzWXe11JOeIAuJlhrEIt6UsFyoKJ3i1anH4sWLWG52MddZoMqUqt+y&#10;j3Us1iq0SBLaUoYbClRS2g6nhu3aVXpprfpSRs9MWV4plWB4/nItnPFCSB4gCygEWkEFj2ELlUyk&#10;ezGo4LXI9TSwBGsZryWJvEY4iOrjR2lu1bF4cH6LkRzfyCRI65n0R8hRIMlxEAkGVeQIZm6mf3Ze&#10;fi5l9zxERIVQhSwmOWPdY5Lkkf7leGvqYrw5aSFeGDUfnzlRLZ03BzlU6YQch0WGIppkLJokOSYh&#10;huQlnqSTca0ZqUjLZJknQVYGySbLPeVkIYNEMJOkL5u+9pkkpJkkmpkkiekkg2k5XJZXgKx8CzLp&#10;cpCelYYoxmAK+fDzccPoD59Dt39/BM8EEsesHJLpXB6Xx2D230z+TmcypJRUxh+nZfH8uVyfjfQM&#10;/k7PIDI5z314rowMno+/U5JT2YipSE7NQAr31fYjEU1OSWW9L+6TmqaR6ZSUNI24psxIwYykZBLJ&#10;ZJJdIbytiE9CogYSP0FCKzQSSOJI0piamkrIsYSICkFsBUnsjORkkljZlsfgvglCCunWHkdCLdvF&#10;kyDHxZFccyqJm2Jj4xFH0qgng2IEkQw4j+Z62cayLpLGwUB0jRCfJ4qyLJRZkcUXX0HIr2RKDg4K&#10;1MiwIIDLgtq2CaGtBMCDfv8v/+5PeG+8L8mxHCNIUz4D/AO0fYJJdsNoiOLKEE6SHML9JclUsJBD&#10;btt2bGYfDwwK4TlJvkkWA4SA8zj+rcfxZ4yxxN/6+vpxmR/8fH3g4TKNGfbGMgnBBIz+/B08cu/1&#10;uKf/FNqGD7xaiaiHBzNZGyCuygJLtkAPElYPuHNeFWl3dbUs92DtNjWvkVrCQ/YjgXUlkRXXF8ty&#10;tcwNHvJbzqfOwW2F8Lq5uZ+/Dh7XhXEmTs4unDqRDDsw4YM9pk6ZrBVvV7E28gdJZaWWzrh06PVu&#10;1MqFWjoPQlwUieneXUpG2YaU1fouoTMyL+svJdn7Lh6rK21wMdtcquerP2dHx9QTaCHLRqKsVDCj&#10;qqMUQOXSaYsoWyMDtkpT2SLMnblrGxVOFXuosm7bSupjTXVW5LkrrtvWyHRX1GdVrsZaQjJby2xl&#10;C7dW61Z/XcbEWcbkWbbUYltZo42k2JZirIiKtbhhsR1rMcPW1GIjQf46pNiobBoJrzWCbCTC51XQ&#10;jj1B1HaKIMv1yn2p90XvdaEInbWYYVsZtvUKvLUEWraSjGnu0q1J+SwEmeRYQFJsy71cEWH5Blhz&#10;K1ftqta1V+EtRFkjyHpoZPl8G8o2jz7K8JPHLd4qcp3GGGSV+6CzkluqbZTarFeQ5T2Qd0vCEPSx&#10;x/8Lt+mLOaetuvHWEvZ1pRayMeO+KvumV5O7Ug/ZGknWZ7KWeSG6Qp6FFMvxVQxyZ3HIRpL9dVRk&#10;WwRZX+rpmxBkUZD1KrLMSz9U+pVSpUTIsh6WPjD5jx/7wFbg7+/P/rG/5p7dEVS/W/ritiBcQK3T&#10;cwPhBe1B3iB9/04QQnIaSu7REYQrKIhgpYlWFLUEkeQwClHMyWMLwnn0kH2Ff5wXv6gct5LjXgtJ&#10;jvXZqm+99SZsWL+OKlwkiVIIdxQCE6IhODSApDCFZJiutHSVLibp1aaETGdrvxUsy+fQlTebRDc4&#10;jGoZjxUqx2J264go+naTgEfHRiKGSmGcEGYmKIqnspeQSNWQCmkCCWCCqIacxpM8xrUillM94khC&#10;4xP8MLznPbiZ7rvXE7fe3QOjfEkgqXrGkizGENFMVR5NshgliIlnIxGcV4jR5uM0iPoYFSUKZQwb&#10;nwqrIILKJJVBIyK4TCGKpFObD+d2VF3DWGA7NEQIZiuCqYBqEAIoCmErxDhsQBRTjYy2I6jnDVcj&#10;pwaDl5dAXhD1wqipvEzyYim0ETsrJFFeRKN7h0oiICNZagRM1Ew9tJEyRwdMGd0Pb9z2b7w3dCrT&#10;xltInsroJ/vqXUrkxTcmKFDF022dR46lh3yIpk2T7IHTMKrfU7j+WmbavvpqXP33brit92dMBz8N&#10;U1qTKsiHTbIQCiZOnKhBisHbghpJvBRTUX2VK4+1qb7ovYqtkZFV+fjLHydx15IRalXDWP5ASwdR&#10;OoPSIZGOhnSghIQIGVHERUix1F7uCJ2R529z/dclbRdDDL+v237dtrnY/S72+eptq7NBFzWQYSTI&#10;1tysVeIulW3WSJT1MZD6Tr6eBHS1nrfRLdtWYiNrbtmyrKMswRcT59zVmGdj7HNnanRXybS1WrfW&#10;ll2sUqzih/VxxPoawsbyQPq4z66UU7JG5pRLdUeKsYojVjGw1lyCO3OpNiqbF+NCrZRPPUm+GBVZ&#10;uW4rwqe8LvRljM4roFLjXl/nXl9f+UWtRJSeSBsVeWN7inIsUDHFoiI/9ZReRX5aI8oXKsiiHFvU&#10;Y1tQ3wMh1EbSrKnHmoJ83oXaohzbhrTvIyTIj2gE2RK3rc/+bcyib+u7IctVu6hvjixTtdzFvuXd&#10;VOqxeHR9112ru1KqzhpJ7qzUk9Ht2qgid1TqyagiK+VYTY0EWS8YqFrLtkiyLRVakeOuJupSfUcj&#10;QbalIqt+ql5F7kqpJ2sEWS1Tgo1xqgQea+KPLFN9fs2z0QoUNzCSb2tEXJbpOYYtYt6V5V0h7sJz&#10;jORd8SIjMbfFpzQBUAc9MdbcqpVyvHAtyfFNuEz9u+22W7BeyHEsiSDJbEREGMkg3VlboZHbNgRz&#10;OQm0kN3IMBLJMBJKyzSCELU4lAQ7JIxELpRKYLC/pj6LqigIZn3kEKrTIZoybTlOOI8Twdq7EXTr&#10;VaMC4WT3YRqiNIRyPlSbRiFE5pnlV9xZw1jEOpJyeCSJrSBCltOlNYRxm8FEEN1Yg0hSA0lOBUEK&#10;EsvZOq8tp0opSmUg3V/9A4Po2iourkHwpZurr58goA1+nBf3Vz+qm/6cBogrLJf5+8o2JKh0k/Wh&#10;a63A28tXgxfjZgXezDzn6UklU6Ze3pwnaeVUDNbTy/MCw9XUSRq3Mn6lcJ5XNalaihpJoqmIpS0S&#10;q15SeWktpHKalvVYQV5y9eJbI5FCElUxdSPBO0/uxlC9HYfRo0aymLgF+hE62V/IqCKnRpKqJ6JG&#10;Qinn0Ne/k3n5SLZ9OEexNlvrNrJ8FK9hBEcY9SUEVNZE5YqjH83Uz6sP+aWaqpFUozuS+oMiU/XH&#10;R8iwjOzKH1lx15KRaVW/WDqO8kdaOijSsZPOhHQsVGyxUowVgemMGOvXXyxJuhTbXyyRU9t/Xwnv&#10;xVz3122br7PfxTzLjsix/ty21GOt46qLoVSqjuro65MmdaQg/y/UY+UerMixLfVY1aO1lUXbmoLc&#10;GeGV9V0lvd9EPbZ2DmvX1lHZJWO7SHspomxNkReyrB+gUOWXrCWR0ru6WqstfLExx/rEW4osawqo&#10;IRN/R0qoLbfgjpRRo0JqjFW2pkyr90aFJsg7ozJY68ul6ctXWQiyBS+8IG7C54nxiywNZYznNsbc&#10;9u5tqWcuU8sAFqfE00/3boW4WxP8/ZRGmFklQUAlWZtvU5JFTbZe3UCfSMuoOiuy/Mgjllhui3Is&#10;4GCwQq9HSJZlcLiVQGuxx5LnwEKM9cqx3rVa76FgzcNElUVUZFpfIkoIstiyvOPyvn2fXKu/DkG2&#10;piBLn0Wpxvq+jD5Rl7V45K/jZq1co1UWa+nX6Ql4Z8c0ZrLWJ+i6WIJsLPWk+tBGBdmaimyLIBtj&#10;kY1xyNLPV/1+PR8wEmNFhI1T4Rh6kcw4r4iwUVyzRoStqdVKpdZPFUG2tk6vaivy29HUqForYmwk&#10;xEYirH5r3qqtsEmOS9a3J8e33noL1q1bS9fcGJJVCVBWEKIsJLmVLJPECpHVyKxGhhk/GU1Sy6k2&#10;T4IrZDeUirEQ4UDGVfoFUPIP8Nbg6+8F3wBPzntpv/2ZOcw/kG6xgZT9WT/5PMRllwS1Fb4kq7bg&#10;x200CJklfOl260Oi6k2iKvBiMWpPHz8d5DdB4irwIHEVeNI124Ok1YNk1d3DizW7PDVXWRdXd9YI&#10;I1wsUxe6w7oq0NVW3G0txulB91quE3BbF2c3ODm6wmk6SasCC3E7ct5xujMVWIEosQqObaqsUTUV&#10;UnuhWjqtHbnVk1o98RQialQ+FbHVE0lFMPVp9eVjIh8gPaE0kkkhj4r4tRG8VqKnamzqP6BqlE+5&#10;wKjjq9+2SKvspyeWejKpH9HU1/WU0U9j7U5Vn9NaVldrWWDlD564THWlLEtH2xhLn1jL+qpiAOUP&#10;7fmkCW9qf4BViSZVu1hPipVaLGRET066ohr/r8mxXOPXIXM/FpL8TdrmYva9GHJsfGa29pXzd+Re&#10;rVxErXVeFUG+WHKsCII1F+vO3KttZcKW5XpCp1eOu0qOu0qSOyPI3wY5NsYX68+hj4e2loRLfaeM&#10;ZL+zpFzGGGRr9YqtZVs2lm4yull3VF5ISLO+Dvd5BfR8fW69sqwnyvpMy50py3rlU4W66F2JlXqq&#10;J86dZWHWE2e910V7cvwSaxO/0gpV21lHhLX4WUsMrWWAgetaybGlXV9sqwetV5TPu7BzUJakuDeJ&#10;8rPPiteShSD/R1OUe2u/hSSLmiyqshBkS1wy5zWibKmgoMotGVV79R0wZq9WgxLiJm0hyAriLSWJ&#10;J0VZ5gCxFpssvy3LZLtHH+0aOdZnr1aqsPJm0A8WqDhvWSb7iN3KN0Deme+ba/XXJci23Kz15Njo&#10;Zt0Vgmx0i9arydbUX5W5WvqkcvyLUZCNMchdVZFV39qaiqwnyJ25WV8MQTaS5P8GQTaqw10hzEKE&#10;vw5BVh6wXSXIem9amReS3BWCrCfHNt2qF2+8UDleu3YNExyJOzFVYJJcgcxr0MivIsTnp0KMFbRt&#10;NHJM9+FWchxA4uvrTx95PyqiPu4kpYzB9HaxwMcVnr5uXO5BEiuQbQSU/X2oqFK61+BNwqrBF+5U&#10;W43w4DKBu5BaDSxmzdhPF5JbgbMbs/wKXPVgMW1XgiTWAhJZwtHZFY5OTIDk5AL76U6wc3DENPvp&#10;mGrHhEjTLFP5bWfvSJfh6dzGEQ7cxoHT6QoOTrDndnay/RQHTJ3M2FFiimCKHZVZOy634zxV21bI&#10;/JQpU1txPiNeR4RXkV5RV/UuuUpNtSinFlVVxWjYIrtKHVUfMEVC9UqmIp1COOWjqq+zKURTTyLl&#10;j4QxMYwimMrtSGVI1BNomVeE1hg/oye1+nIj1hLQWMu4qkqM2Ir508fM6V0d9cu7ksHWVqfQmJzG&#10;6JapEtPoE9TIH2nptMgfYuVCrToYMoJuSUzSqy3+Vk8YZf6bEJ6LIVbf5radKa3fxXjhS3lNnd3/&#10;xa639aw6c4+2tp/RS8HWsW25VhtVMH3ZlYuNOTaSYVv1XC8mQZet8lCKHHcWc2z8jliLO+6MDFsj&#10;rhejCl9MMq/O4pKVcm2tNrTxPvT3bu272VEG64shynoV2VjKSU+UjSWc1G/lgi22Z4xXtlbKSdWO&#10;18co26olr+Lq9YqzXo3WE2K1jTXFWimpxjJp+rjjF154XiO3Fvt+VQf53R6Wd8NCos+ve7UdsVbK&#10;s6V9n28tk/UCSfHzePa55/n3iFPOC1kWUty793MkzayWoBHm1uRdkrhLFGWNMMsAhEVF1nuKGOPB&#10;9bHgxjYW9+hHtThli7fUYzJ9RH5bYpfF9VrcqGX9w+JOLdCU4/Y11/Xqr1KOFSG2FhMvbaHsTB/j&#10;LfuqgTOxf1XWSfVxLiYG+Luy7cWUe7LmZq2EEFuZrY0ZrTsjtHqvP1sEWcixIuMqSZc1FVllxTYq&#10;yCpJV2cEWYXfdYUgdyWbtTWCbAw9lLBDo5u1Cnu05Mix5MsxQu9KrVeQ9S7VtlRka67UHZFjo4r8&#10;XSXIRnKsJ8htMcdLNl1IjtesaWEmYLomk+BGMZuuQFTgYLpGn4dk2w3SIO7RFhdp/m6FuFGLYhxA&#10;xdiXyrAXSa+HF91+PRhr6uaA6c52jEudAnvCwWmqBbLMSZbbazGrFpB8toEklerqNJLPaSSsCnb8&#10;3QYS1WkCjciShBKTphFT7TGRkOmEKQQJqgaZJ0GdQKI6YfI0TJg0VZuOnzQF4ydMwdgJk+gaPBGj&#10;xozHiNEE64GNGD0WI0eP0zBqDN2GuW70WAvGctuxYydiHDGWv8eMGo9RI7ndSO43fAwxmgkEiGGW&#10;qeU3a7ZpGMl5gSQZGMHflmQDCnplVa+qKsVWqbbyUdITWL1qqsisfLRFHVVE1qhm6pVLFXdmzXVO&#10;ETtF5NQIq5rq/7AaS7DIHyF951I6TtKRUjUw5bfeBU8pDOqPllFNsFWv0ZiURHWcrHWSjG541n4b&#10;49i6+lv++Bs7WdaypVpTJvSdIom3UlmHhcjcd999uOeee3DXXXfhzjvvxL///e823HHHHbj99tsh&#10;04uB2kd/rP/1vFy/3F9HkDb4IaOz+7/Y9Zfqmcp5lf11dg2y3d13363Z7L333qvZr/JaEPIsti2D&#10;PfqsvLZIhSIYKm5UZaLVJw0ykh39+2p8v40qta3YZhXXaUx+1BExt1ZmSq9MdRbrbM0FWSUGsxb3&#10;bFzWkbJtzfXZ2jGNqnlHCrtyj1ZKnDF+2PjbGPdqq16xPDMjedUrv9ZUSD1pVURU2ZQxY7JSZo1J&#10;oGzFA6tMySozu7UBMWPiQGuJBI2Z3zs6njFkQbZV74sQQBVT+8wz0lYdQx8/rLUr21e1sf79kPdI&#10;qb7awOzjloRbjz/+FInnEySjJKIaQRXi+oROuT2v4FpcoC3u0BInrC9P1VnSMn21gZ5MMtm9R08N&#10;998vSSQ5370V/H3vvfy72F0GhbmeU22AWPNeeaDt+2IM51Btpr4XKt+BcqOWqfI4kPvX25H8Vkqy&#10;vNPyPqm+jAw0XczA1HdtW2uig7Xa50qoMHrdWfPM0wsq+nrQ+lJSerGkI6KtSLYIObKPXrBRBF/F&#10;TRs9GPWqtp5MdyXrtXLpVuKTNddsEaz03prGEEIleslUXxpKH+JoTXlWuXuMMcwdkWzlqm3M76Mn&#10;3LbimPXk21Yss7Xltsi4Fjramsj2m8Q+C3m3Fs9sK+GYUZFW7tnWslX3WryF5Pjm9jHHq1evpFs1&#10;E0tpccRMKMW44UQmyFq4aCHKypnqu2wJwXThrZD5tt+lXK7AdOKLFpdgYQnr+bIe7rz5szF7LuvF&#10;smRTIevNziyUUkU5LKfEusca8jQUzMzXkD+zoBUsZ8RSTHkzC5FbMLMVMq8gywo05DF7dY4Cyx9l&#10;C5ilWjJVK2RmM2M1Syy1A8sqZWpgZmzJbq1luGYG60xmpZYM1sxILZmqkyVDtYY0rTSUlD6SdbKN&#10;IJ2ZrdP4O12WcXsNKcxezXJQyQLJeK0Hs2AnM7O1ZLpOZiZqKZckJZVkXqaqhJKljJIkGNNlr+a8&#10;1D2Lj4/XEMfySoLYWEumaoVoyd7WWrpIyhXpyxIpH3yjK4Ly4T+fobp9AjAxMpX063y2aN922fPU&#10;aJT+RZAXQr0MKuOejDapESaVXEwdX4zcsq59Bj7Zx5hcTI6nf9GsxVvoX2DjCJtKQNbRB8KYpEyf&#10;sKxr85YMhHoYE5Gpj5c+blwfOy4jivJxVHHiKrmYManYpUge1lGSsv/FOuMfF2u/lZvTD3Halfu/&#10;2G0uxXPUj6B35fwqTsvYIRCblj/46o+8/g+6rVHz9qPn50fQz7/rumzwhsSD1mKxOovH0ics8aYn&#10;U0fxWfo/3LZirbqaPdSWy1lHWUX164wuaB397uiYXXF5O19pwJIZVf2tUO1hzKxqLXFkR993lX9D&#10;5eCwPGvLc9bn4jAmlDR+e9W3Vi3XJ5w0fn+N32AV8mQs1WJMFKnyeujrn6qSL8YQKeNyYxiV2t5a&#10;yRj1zmgKE6squOnCvKR6giXsS01VGJhl6tYaDqa1o66ag/79kHbVxzq6uKgcJ65Mpil5TlwwnSFi&#10;Tk4ME5N5ChiWUDFnzZtO2ms64di63IEihlLHbLXtBYk+JdmnJPfU/v5ZEnBOnUrPO23aOq+872S5&#10;Ar8rFpJB4UX3fVFqnLovvT3pO+/6BKbKvvRKnvQLZF/ZTmxc7F/v4mkr9vH7sNy6ytY+w69WAYV5&#10;gixg+UxDqUzjb+mTGqHvs0ofVqD6tGqq+rmqzyv9XyNknRxLHV8d13hMdQyZ6o8hfWzpa+v73lp/&#10;nJBqMnqkpbE6jQ7prFSjIOVTMzMztfrEAjUv5ZgUcliRJ5fVdozIY5UePfLzyYnIb/SYSU4kKCws&#10;1KCfLyoizzJg1qxZUChmuVxrmM2yuR1hzpw5rFLUdUjyZoV58+axgtF52Fqu32b+/PlYsGBBp1i4&#10;cCH0kHJXCsaSV/rfUtpK9hMbkL+H+oRcDy/Z3p4c33rrzVixoqmNHItr9IwZibzBOVSJQzBy1FCM&#10;GTvMNsZwHTFaYfRQJk4awqRMQ+jaO4iuvV9g+MiBGD5C8Hkbhg3n/HC1nNuMGNSKwZwOxjDB8CGc&#10;DsFQA2RZG7jNUIVhgzFUMHQwhgiGDMZgTi0Y1IYhQ6SAuB5f8PcXGDSYsQuCQZ/jC2LgF5+1wxf8&#10;LesEgwcrDOS+rRjM42jg70EDMVgPLhssyzVYzif7DVUYyvlOYDnP522QaxjSisGDP+PxL8SgQXLN&#10;FnzxxQAMasUXX/Tnbx0Gtv89UH7rMHBgP8Z2EJ9b8PnnnxLG37KM+MwGtH0sUMdpO67u+HJctV3b&#10;VI7J/T7jVGA8x2ef9eVyKxjAZQqG9QP0677F+QEDPuEIZxfQ3/Y2/ft/zBjqj9Gf6NfvozZ8+inn&#10;LzV0x9ef67s7b2mbHyKMz/u79wza22Nn1yf30wbatNi19m602X5f7fdnA/iet0H3Duve5Qu+M7rv&#10;ywXfj3br5PvSHhd8h3TfurZvVes+Nr9d6humTfvbxAXfXmvfYsP3V/8t1uaN+3ybvzu7Fm39AAs6&#10;+vuijiPXajwml1meQft2k+2Mf3v0z0Ob534XPE/d3ybj9sa/P7ZtxcrfoY7+vun+Lun/Fomdyu+2&#10;v43W7LT175tVO9Tu7/zfzvbHaf27bGg7sY+B2vPgVAd5PrJca+c2m7E8N+3ZDToPbV+2o3pWxvfg&#10;M647//e4dZ7vrPo7Lc9EtlH9BGkH/fHajtv63rR71rp3SXu2rX/35Xzyd3sA21ObtkG+GfK7db1c&#10;R+v5lF2p90b6QHJv6l61ecO9q76UpR0t96B9l9qepaXdZT/pgw0byj7s8EEMYxuMkeyfjho59IcH&#10;coFRNjGM6xQ62u78utHcvh1G8/fXwJjRw7XjqGuzfVxuZ+X4sr+GMUaMuGDZ2DEj0A5j+bsdRhp+&#10;j6BX6cj2GMffF2AUl+kxkqU8R1nHeC63ggnjR0OP8fxtwSgmwuU6PQzbGvdt+23crwu/J04YA8EE&#10;A2wtP7/daCbrtezbJci2VjBp4ljoMZG/LRjDthijJeaSgQIZFJHBKuVW/XDZTvy2m045FnK8fPky&#10;jRxHUjmWhFpzWMdYRlZ69eqB51/8EG/3scOb7066EO9wWTtMbP3N6duCCfw9EW+8I1MF2cYI/XEm&#10;c317vMHfehjXq99t27zN7Vvxum5eLbtwOonbE29NwuttmIjX3mqP1/lbrde2b8WbnFrA6+4i3uI9&#10;tcO7/N0ZjPvY+m3tOF3d92KO2e48U3j9XUUH9/pNr/PrtGtn7f4dWP8229aE2QY/RBs4/93Qfxc6&#10;/pZYa4euf3+sHbsL31/5Dsj35Zt+Dy71N+47cTy26TvfhfdzKvsrU/HOdxHvTcM7Gnh9GtTv88vf&#10;5TJruHBb/XFaj6fdM5e33rtqB5kqyDr98gvaqe3aOm9Da8e12vbqmHJdnLd1j53eu3Zvrffdeqzz&#10;balv0/Nt23bM99muCoY2bv9M2l+jai/53sh7r5+qe5Xj9nnfDn0+sMN7H9jjvQ8FDj9AqHv7L05V&#10;e8q0I2ht3gk6O8a3tL4Pj9s5LPbzrUHs80eO9z50wsuvfMowkIc0TwEhyKIeR5IgR7DqkVVyvGxZ&#10;o5atWmKOxaV6/oJ5TIblxdiOO5mgKhl+wS3w9m+8OARw+zYs47wR+vWXft6H5/5v4fx9Xvr7MI9t&#10;tqlpA6YNmDZg2oBpA99zG7jYPtTX3V76XbKvmhqPo/plXTm+/hjt+nQX8SzUeWxdT1euQ93PxVxD&#10;V4/b2XYdndPKvl7+DTBhtoFpA98tG/ALWs1EyklMYnufFgohbt6aazXJcTjLAlshx7fASI7nzZ/L&#10;mr2+TGZwDyZPjYK7dy1cPMpMmG1g2oBpA6YNmDZg2oBpA6YNmDZg2oBpA6YNmDbwvbAB4bGTpkQy&#10;QWAPLS+GxFp3gRw3tLpVh2ulmObOmwNJmNGz570mOTYN/3th+ObgjTl4ZdqAaQOmDZg2YNqAaQOm&#10;DZg2YNqAaQN6G7BGjiURpbhV21SOGxvPu1VLEq6586gcm+TYJIXmwIBpA6YNmDZg2oBpA6YNmDZg&#10;2oBpA6YNmDbwPbUBW+Q4Iiy0Y3IcG8tSTsxULenoxRfb4lZtKsfm6JM5+mTagGkDpg2YNmDagGkD&#10;pg2YNmDagGkDpg18/2zAFjkODw1FWFS0FnP8u263nK9zfOutt0CUY6kNJimuTXL8/Xvo5otqPjPT&#10;BkwbMG3AtAHTBkwbMG3AtAHTBkwbMG2gvQ18A3IcTXJ8EcqxeymmOy+Bg/NiHZbA0e1/bJTadck1&#10;LcF011I461wAnFx112tY5yz7qWUdHEMzOK53dOG9ure/V2c3yzFkG2c33blcSuGk2/b8dSxpt9xy&#10;3NZr5z7Wr92wj+7+5B4c5VxW3B4s55TnY7m+87Dci6yT/bR7MJz7m79krecwtLm16/hf2o+lHdj+&#10;nNpqQ6NNyTOT9lLP9/wx2j8/y71yOz6HDo+hf68MNqY9m1bbNj7HdjaltwmdHV765/o/fte/p+49&#10;3/x9MtvdbEPTBkwbMG3AtAHTBkwbuFgbUH1+PXez8A5r/d6v074a/5F+tIEjqX5wWz/ZyB+tbm/g&#10;Wdb60Ia+oJx/uqH//I3JcXBwkOZW7deZW7V3JYIi6xEV34jYBAtiYmvh510KB9dOHlYrATCSy6/z&#10;EPT7CHlw9liKgGheT3w9goOWwoXExcWzDE6cuvlXIzxOrrUBYVwnZFIIqMDNh/cTVgV3OYbnUgTG&#10;WI4RFNh6jLbGJ0FxWwq/sGr4+pSTKFvu1ZlTyzEq4cpjuPpWI5JtE8dzhYdWws3dYihyHe6BNdq6&#10;6NgaeHKZ7CvX4uReDr+oBp63AaGhFXCVayehms729AystbQ19/Hy4nFaSXjb/cv5vSsQEF4FT6Oh&#10;sE28g2sRHlULfz/ej34AQ+4log5hkdXw8iyHR0AN/e85f6mIh9yXVwUCI3mOEN6T9oys2Icnt4ni&#10;Mwtkm16qc1/EcZzYxt5h9YhhG0dG8nm1a19+TNhmnoFVCAyugBvn1T04e7DNaTfe3uXas/UOtxwj&#10;IoLH0J6fulceQ55jUBUCgizHUOuc5d55DC9vPlf3CoSI7fF9io6qgbenZRDGWa6H71wI7Tcmrg7+&#10;vuVwbj2+nNczpA7RYlN8dh4yACLtLlPvKkSI3dCmtPbnh+VSfQD/F8/JPOfF/iE0tzdtxrQB0wZM&#10;GzBtwLQB0wbYl2R/0y+0FpFxDYhp5W7S34yMIv8RAasLBLWjdpT9hf+ExdQhwNfCb9rxNPIr35AL&#10;zy/80VsEpA7OL8fyJH8KDK6Eh6d1LqGd36dKO3+g3/nzG8mx1DkODAwkPwux7lZ9yy23oKGhAVFR&#10;USRkoZDsXXPnzmZCLh/07GE95lg63W4xG7Dp6Gkc2nMMO3cexfYdx7Bv11GsKl0Oby8SgY4amB32&#10;0BgSNR25/MZGS/Lp6FqOqKzNWLv/BHYdOIFtzZsR77EEdm6L4eRZh+Llh7Dn0HHs2H0KhzZsRnJE&#10;OffhCAMJTnjuNmxoXgN/Nx4jZwvWHTiuHWPL8o2I4SiEndwPp9Psl8AraRM2HjqARUm1cHcS0ssB&#10;AY9KRBdsx/rlLRwgqEd2xQEc3H8EW/ecxN7Nu1CcUAZHjpI4eTdgwYrD2LXvGA6eOIKKlDoSMY6y&#10;kDgFJ67DSm6/a98J7N60A2kcaLDjaI5zcDPKWo7gyP6j2LnvACoKGuEp193Wxmxv53IExq7F8t3b&#10;kSaDAWodr3mqZwNmNRwFcBar569AgNMiOLaqxE5+q7DqyFmcOrMX2X4k96nr0bBiA+L4jDsy0i4/&#10;L2kz1v2b2XQE+1s2IzWI92Qg9jKo4ebbgOKGfViUSeLIF+SbvqBdvr5Wld8rdCVqtxzHnn3HcWD/&#10;Xszi4MT0VpLp4LAI9n5NKFt/CGurVyPQfjFtxuId4BS5Hi1rtyIjugJewStRt+0Ej3ECB/buRSEH&#10;YLRnRPuwt+cx/JtRsfEwVpevRACPYXkGS+AavQFr125GSngNQnN2YMeBY9ix6xj27j2GxkKSXdr2&#10;dNdKpM7bhc0Hj2H34eNYW9aCEI6M2dEO3P2Xo2ztUeymTR0+ehAlsdUkzrxGrzqkLd6HfQeOYMc+&#10;2hVtqoA2L2Ta6gDFRQwmXEz7mtuanRLTBkwbMG3AtAHTBkwbMG3gf2gDwmX8mlGz5QSOHSTH2XEU&#10;O8jfdu4mHzlyAAviqincfP3+ofRnHb2qMKPkIPZs24WZMey7thPjyAd8mrB0w3EcP0Se1np+6e/u&#10;OngEdfn18BUxyGpflDxr+lKklh/E2qYNSAwsgb1BiBUu4ehZiYT5B7Bnxx7MircIW2JzbeS4Vw/4&#10;+/tDkeMw5tkKjYy6MOZYkePIyMg2ciz1n3x8OiLHZfCI24CNB/egKKSSHfElsHcsg1/CRqw7ehyr&#10;59XD2cmiXk0nEZs2vRUkkhoZDVmLlgN7MTu8Ak6OJH+a8spjtG6nEUIbHXUndvrtRf43kG8nLvOO&#10;bEbj9hNYUVgFx4hVWLHlGJbPb8DUSYsQu3APdu09gOL4Cjh4N6G0eRcWptfAncdz9q9FXv1BLM+v&#10;hk/MSiznMRrzKuEY1YJV246iYXY9HEhmXDhiET1jI1aRXJ/DEZTE05Ba78k1sA4z6w+gLq8B8cV7&#10;sffgPuSHLMB470bMbSHpal6PKJcSxC45gL3rtyExpBQRfICHtmxFjD8fnl89yjefxIYF9XAJWYaK&#10;dcexYekyTJ1Siezqg9i/aycyghZhetxGbNywG8Xp1Zo7tKWdzpPjpj3WyfGcZftw5MuvsLN6PRKD&#10;F5FUCYFmm+Xv4aDGMRw6uQe5AVTT5XnxmYi66Kodd3Hb87N31r808mzVOhI9G4MhruLq7bgQYzko&#10;MHPWWmTHVWAyj+96wfOl4TuSQLYau7PrYtgpe5ABiNbrkXM6CLnjAIDYl4MjSaC8zGI/XGfPY9i1&#10;Xn97rwLLenlR9efWvAfcq1C08jh21q2GL9XhgoZj2LNiDbxEZfWiJ0LUaiyuP4wz/G9t+ao2ciwk&#10;M3LhXqwpX40I7le46gR2VK+EN+2keDlJLAdKPMS1xJueCNGrUdZ4lMMTp9GyqBn+rQRbFOuYRfvQ&#10;UroKUQkbsJ7EtyqbNkpFP3LBXhzcsx/5AYvgl7YBG3YcwZJk3veMTdi6kyQ4sxpTp5Yis/4I9q7c&#10;gHCS8eTyIziwbgP8qUAHp2zDlsO0+fAS2Pk2YtFGDgytXI9ItpnDNxwdNP/A/Q//wJmDGP8T7xLT&#10;5k2bN23AtAHTBkwb+N7aAMmrvd9KNOzajypyFU/2sadLP5dqcnbtURzcsQ3xPpbwSiG6qg+u9f3Z&#10;5xZOoPXBCTv2tYXb2el4gZPrIvZ3q5A2bxtyIqWfaQjjlGP6kpxv34/awmXwovAk/XfxjvXJ3Ibd&#10;Rw9gDoUpESIlxLSNO0qfVbijkOOlh7C+aT1ivOdhvF3r+Vv7s07kDY5elUiZux150ULMz3MWIzku&#10;KirSSHJocDBCIlj/uHQnfnv9zecTcgk5rq+vpxtohJaMS2TmrpLjDQf2oFAjx+LCSYXSrRopFfux&#10;b+sWxDuVYAoV2eCEZuQVrkVh4WpkJdfCgwprxMwd2HX8KJoXr0EsiaGTRvKqkThzDWZyu5SEargK&#10;wREC1C5+shT+sSuQNoOjC3yA5wmyxGIuRXjmVqzfswuZ3iWY6FiDnJo9WL9yLYKmkKy0HMSKsmZ4&#10;T52HCXYLMXm6hShp7rRBK7B00y5kBVQiMmcb1u/egXSvhZjgVIuC+r1Yu3wtQqctgFfWRizfcARr&#10;G/Zi+9G9mJ9Ick3iNp3G4UPlsWLjTqSHVyNu1mbUzFsODyGPU8sQN38fNmzcimSSpnlrD6JxYRN8&#10;HUvgELQGqw7sw7yYaroUU4EkoZ4ZzHZ0rETi/J3YtHETwl2peK/ah1WVK+E3tQSTp9VhHhXMZYub&#10;EEhF3EJKO1OOGzFvxW6somq5sWoz8mZUwI7X7exagbzmI1hWtRs79+9ETmAlvEjy42bUwU/Iprh5&#10;x6xAXtEa7fklRVdpKrcTz+fgWI6Q5JXI57r8vGXwE6XZSjyzPV26/XmM3JktyMtfhczUerrsl5H8&#10;6Z6tuEHQoMMSmxAVQmWTyrJrQD0yxB6KWpCWSLtxIXHmiFBYIl2HI8T9Q0hnNWJSGhFKUu/mU4O4&#10;pEYk5bYgJ2cZAltd3TWXd9qmZ2g9ZqStQEQQFXy9S7O8vH6rsXz/QSxOruJgTRkC0jZj4z7akeci&#10;uIRxcGPFEWxesQ8b+UFpqlqNII3YCumnXa3cg0W5DbwnDqocOICFCVSc2TbBtMVNe2gP7jxGxDIs&#10;WHkUm5p4DJLdZWUW5Xi6DBw412Lu6j1YkFUP/xlrUVfRgnDatj09FHyj12H5nqNYyAGdpAW7sY7e&#10;DnEuCzDBpREl6/djxeIV8HHkQAqJcnVBHTz4AXGLXk+vhz3ID65COG15857dSHedhxGTK5Bevg9b&#10;1m9CNK+p3WieSbZMsmXagGkDpg2YNmDagGkDpg38cG2glRzX7yQ5Zr9VyLGjeCa6lMErcRM2HdyF&#10;PL9y9mEpYPnWIkXjZKuQyL6/i3AmT4bpJdYjkn319OwWzJy5GsnRDCWli7Mj++1OblWIz1+j9fWT&#10;yY/cjEJVKzmu3r4PlTl1cJwwHxPtydemlcBJRNOde1AQw/PzWO5hy5DTygFys5YhNLAMk+2WIq3s&#10;AFau2o6FhU3ILWxBemylRYiV89PDMpYcQM6fOoOevbrzK3Lcq1d39tf9eO0ztZLFQQEBDIcNv5Ac&#10;33zzzRo5lkzVwWTQAdxQ5GZvb2/06HEPJk+N0uRoPUl1IrkQ5VjIcRHjaV20REsieZcjImsLVlPO&#10;zvFbDPe0LWjZdwp7N+3Fyu0ncY6y/bwUkq3q/Thy+jSX70JBpMTAViGxaLdGHNZuOYLtW3djVgRV&#10;ZYP7rZDoyPwtqJy/ioRIYn9bRyVEQXSjW3PxDmzdvgUJVDun2tENddFuuqtuQGQQ3U7X7UZd6Xrk&#10;Zq3F7LlrMYPupUKa7F0Zcxu3HmtWr2V8ZxVi5+7E1q0kIVRQp9hVIaN0D9as3Uj37BJ4RNQigK7g&#10;9r5UpffSBVganyTTnipfYKLlGP4k9JKozF4GDDiKMsW5DnNWHMM2rgsOJJHZuh81M5fBkyMmTp4r&#10;ULPnIEozaxGavhmb95JM0SXdzmEpYvK3Y+12Ksxe1ZhJd/DNzST5U2dTiW5G3a4TWF++ggSw6+R4&#10;/qq9aCjfgtqa7VhczPNz1MchYDVWbt1OI6FLOZXp7IBqRORz4GL/DiTTqFyiV2Lx2iPYuY7Pbytd&#10;INZvR2HMUj7nUvjSrb5h00Fs3rgf2w4fQUPBMvhITLVOkXSk94An26Vx1ykc3LKHSv5xnDx+BNUz&#10;6+DMZ9QWtytu1XRbrth+GstnVsLdrwEFNYeoaHNQYNNRPg8S0KQKTHXhc9xyEKtLOVDAl8kuZA3W&#10;UBldwkEXn4gN2EY3ke27DqK5cR1iNHJssQ8nEmvfhNVYVLYFmdF8frpYYBkhcyUJXSeeDJEkxw4c&#10;gImhe/v+fVRceV0cMAlmPLD99FoULt+HNbUtFnLMD4odn0UjXfczOJjjErEe67X3oQKODmUIpBfF&#10;qn10rQ5doh1DYtHtpnOgo5n3VLHKQo55bntfkurVdDePo7cDya3mFSEfEJL0qJl7sJvHTKe7dWbV&#10;Hrr9r0coPyRT7GtQ1MQPRM1KxtXzGnbvx5JUuuc70MU6cDWW7T+EkoSlWjvmle5CbSU/ViVbUVW3&#10;BXNSauDUzgPAHAX+3o4Cm52YH24nxny25rM1bcC0AdMGTBu4lDbQRo73oTyjBo4T52OS/UJMYt8x&#10;cs4+7N+9DXESFutRhyx6RW7ZQc/I7eyDr92O7MAlmOjRhKqtR7Bn5yG0UOxp2XkaxzZtRlIQCa1z&#10;JeLyd1JcPIC1mw9j+869FP6q2nLjaP0sjRyvQCXXb1mxHQuK12H2vPWYPX8DFjUfxu6lyy1iaUgz&#10;Fm06hRM792ElOcDBEyexniG7jtNKMYOelpuOnMKejfuwtuUoeeQOZLO/6+yyFFHZ27Fu1wGs28Tz&#10;s1+8kN69It4K19DI8dRIPPjg/RopLigogKenJ/P3+MI/OITkeAd+c91N55VjRY7DwsI01VgY9axZ&#10;syzkuPvdF0WOp5MoBqdtQtNmunJGlVHJ3YgFVFA9pxbhc7tGkp/jWLeEJCpwJZr20h88rMKikJFA&#10;rWKD5nvNwbBJ5chYeoAPg26iIpEb3aetuVUrcjxrB7Zs34pEbjPVvpLxliTHa3ic6BWoXn8Eu7fs&#10;Q+OyPVi29TT2r9+MrAiqiFQ24xYdwtbSBp6Low5zdmKLKN/OJLb2VcgsIzleQ3JMFVFIlSOvaTpJ&#10;2cp9reSYJHM6E3ElLSGBXdxgIWPiM89rsCPxTliym+RuN+aQVE5253Xo3AmcvJpRS3K8JIPkmGrl&#10;JpLjDIkzJjmOZfzy2h3bkUJ1OCBjG1ZvP4hVVetQUrEDGw+cxVYSo1BfpQB2rhzPX03Vs2QlMjiA&#10;0FCxDtE+JfAs2IvN1S2IydiANVQ5c0iOJfZ6y86tiOUITeKcvYwD2IkZjoX4jIMNyfQAKCC5mu5U&#10;R8Olu3lhLezHzYZDzGZsYZxuAUeQZKDEQjbE/WIpIlLXYcEiKqUORRgwqRbz13KgoIHqqKiXKpmZ&#10;Ro6Xo3TTcdTkkqCnb8VWDqQUBszHSIdqZDcexO616xHoXI8F63gfdEv2tSM5Dm5BMwcpShj77RO1&#10;AZuPnERdFsmvuIoYkwDIR8GaW7WQ46h1WEtyPIcJCTRyHEt7FHIs9iGjUWJPHg2YTfVYkWMHush7&#10;5u7CxoYNSAjlgAhjj4Uci00LOQ5K3IjVGjluHVHjMaZ4UMFftb+NHDtw8MQ7fzc2169DbAjVYi0Z&#10;Agd6+B75pq/Hih2HOVhQx981dK3fg410iQ5zIDl2qMWsFSTHdOEOCmxGAz8CpWmt5DioRVPBRW12&#10;86xFdsl2tHBAZgWV5tWrODgQVQ13kxybf3Av5R9c81imPZk2YNqAaQOmDZg28N22gdaY49ptR7Bt&#10;1U6ULdqEkkUbMHfBBtQ37UF5QQPDFssRlrOV4txupDjNwuBpNZjddBDr6lfC060BizeewpE16xDm&#10;sQDjwtdjC12hS+j96htKD8w9h1AcSE/FSUuQQHK9ncQ52l3H4yQHkc8KetkewwFymtUrKJqtIlbu&#10;xeqNR5kniuGnTDbrx7DY+cJT3Ivx+fhypFQeJAnejFiKR/GLD2Df/j3Ii1yCCRMrULzuFHY1tiAi&#10;dhXqdx3GvLCFGDVhMaLn7qHQugWxrUlthRxPFnL8wH1a2HBeXh49mT3g5+PNcMqgC8nxTTfdhLq6&#10;Os2lWvyvZafCwkJmRPYiOb445Xj69DKEZWymSrwPRRGMM2U8ZEBCC0qrtmFpGYkEk1w1zVvG7L5U&#10;LEkcZFRBc2MVX3O6Wa+s3IbS0u1YwWDt/SRrWX4MuO5KaSi9crztQuU4Qsgx43n31K+GH91Sx3Lk&#10;YtmeU2iZU89sarVYSHfjRfHl9GnnyMc8KsdbLlSOE7yotEqWYvGF15FjNwcq5AHLsIQjIQvoDiDy&#10;voUYlyOeIxz7jlApzeLoBZXOKf5M+rSjVTlmgqY25Tirlu22hcqxuHOTHNtblOM1O9kG/nQ5cKpA&#10;TM4G1C3bhSq6GZSvO4xGuuaG8pos7rFdI8crS5vgT9eF5U1bkBNbh4LlB1DGuIOgeCqndCPWk+NE&#10;qr7eEWtQQTK3pnkrypduRlGquDcvwGQqzst28uVazesp24qKKrrSf3kCVWl0u9b5+LsyGdoUjkh5&#10;Ra3EIj7bpfTpX7f7OFoqVyPMGjlmTGwVyWDc/F3YuZ6DGnwRptmXI7ZoB1+cbZgRSpfyNbbJ8YaD&#10;+zE3ivEKHZaMutBV31VzRTYqx/upJLe6YMsL3Y4cM9aCAxg5bL9aJjgLJMl1jt1IT4rdbcpxEOOH&#10;V3EApSisNSGAhB20I8eMlZhegYKVB1Ezu9VFvrVUk0/aRsbkn8LmSolNpt241yKXIQIbm9ddqBwz&#10;CdiFyjE9NJhYITxzO9+rg5gbtghjHWsxu4Vx0OvoVs2BHzPm2FTMTcXctAHTBkwbMG3AtAHTBn4k&#10;NqDI8Vbm1dm8D8vqd2LZ+pNM1gtsmlvJGN8STBPX5Nm7sf8IxZnyrViyZAdadpCArt9I4lpPcnwI&#10;K1pDQ6eHrsFqCmNzY2rgF78J248dxerqbSgr3YZla45h/8G9yA+kR6TicQa3aidxq6bgM4n8yDFk&#10;HdYfO4G67KUWgct/GeZWkDeUb6d6fAybWzYgmsJRYtlBtNA7NM5vIabRAzV6wX4cXEtBk4mUNx06&#10;gpba7Sgv24aGVcy/c2Q/ChmqKtxNkeOeJMfCb3NycshX3ODj5QkvP3/0WrIdv772xvPKsZEci2Ks&#10;yHH3++/qunJMN9OpLlVIKKErKNXbOPqwB2dvxoo1dCOlO+cSEqONzMJ7nhzvwVz6sVvI8XbsITle&#10;VbUd1bXbUF66EQUZjQj0sl3Tt/3LTLXNpUKLF97AeOFUukBPouKYUbGbMcfrEEyX3erNe1FVwERh&#10;U9nojhXIX3EcKynThyevZzwwCQPjPO24PKaAyuxOEjG3hZg4vRo5VOzWymhGK6FoR46TauDiyHjj&#10;ZCqnmzci3EsyAYtffgUS6NK9be9hVGXWw4tuveKGa++2HEu3MGnX3OXw4cN3YKbopgOU/hNqEMRE&#10;W2upPOb6sx1JmuJm8zq2bkMyR13s6OI9eRpdH+xI7O0bULr1ABrmLIMvDUMyHneVHK9augIeU7j/&#10;+j0onbuVMcjbkBfH9OmMd97QjhxvQwqvd/KUEjgHLMccEttyjhztpItDeUYlHLxWol4ylLfsQU3l&#10;dlQyjnne7NWICz5f2kq7JrqbB6dyRKqF7vINfMloA2t3fU1yvIHPhKWW5q/dj+ULV8CbL9M0uhA3&#10;7bEox768h/UHdiGfZZIuihxzMMM1kJ4AfA7zEyrhRJdxPyZdW8eRqfwAkmOVpVxPjhmzPsmfz279&#10;DsxOr8V0DpC4ha7FKiHn0cxQzUGiwNTNWL9vN3J8WzO3G8mxxL3z+ldu3IGiZLo6T5ca1FSMmS28&#10;eQ+zUS/mSJgnkxDIx8SZbtWltOV1/DgxudlEx3ptkKCZMfT+rstRTa+Lpdl08WdMiGv4Wqwm0S+i&#10;K3a0eFJso21zIGbKFHoxzN6Jlk2MffexDPSYfxDNNjBtwLQB0wZMGzBtwLQB0wZ+BDagd6tmQmKH&#10;8SSnnvUoaGK26NUbkOTPPEkulYgp3o0DRw+jqcLCyUoXb0QO+9luPsuZOHgf6mcvhxeTYU1nf7PF&#10;QI5banaguoacoWwTCrOXI8RHV/lGkeNtloRc3uyzCodxIl90Z7hqI6uxVGZW0hN0FcroHbm+iUS7&#10;bAeaqTRvadl4ITmmN2gkyfH2ZRsQm8nQ1MNHsaZuJ6pJ0JeWb0JRbhM9bC3nt5DjKPTsea/mTp2d&#10;nc1Svy4sW+sOT1+/C8nxDTfcgJqaWq2Ek/hhy07KF/v+TsnxbgZvl2EqidvEKVTPwteg6fBJbFnS&#10;wNJHy7Fk23HsphTvPGwmJgWvQfOhU1g1fxn8w1uojNGdmH7iDq1u1av3HECBz1wMGVsCr/iVKCqm&#10;ymmlKLWQT8lmbcxW7chlfrGr0cyU5DVpZZhIQlxLmX5V6TLYTylDZt1+bKjfgAhXEkwquE1MdCSZ&#10;paNpBC3MaO1Jd2Z7xtn6JzBJFo9RMYP+9QEr0LD5KFaULIMzr1MyJhvJsSsfatg8+r7Pr6cbqxCZ&#10;cgRlbsI6uheUpdCVeqyMjEhGNV63Qzmv4xB2rdqECCYN883bgwO7tiOJtX3dOEpSs/MEVhZUYQpL&#10;8CxYSWOob4YTSU1sPv3yGSfsNXUuXJK3Ygdjs+emVmtB88Zs1dZLOTVC3KpXLV0JnwlLkFZzANuo&#10;TB6lq3JMCJNZxTADtkE5jnerYEmr9Vg8vwmeE4rQ34Xx0nsYd1y5ii9FDRawXRoK6+hWXYxRjKvO&#10;X9SCWK2Gcmt2OLqDT/VhCSmqlYfWMJ57+ExmrGa8NBX7TdWMGXez7lZdrXer9m91q26gW/X69Qji&#10;eYs5GrSxUcopzYFd4mZsPXoISxj476OR490oYB1ia+RYiy+3ma26BvM3nMBmDpa4MAlZ6tIj2Mfz&#10;BWhZsC1xEnrlOHDKAjjS1b2Zbh/JEaWYSjdlF7owL9p8ApsWNWq1irOqmEF67Tr4iVt26zHaKcc8&#10;hlPWdj6TtUik67UcwzmY7ibMsN7C0AOPSfOZOK6Eydn4sbIvpbs7R8UYTz07gkpyBEfYdh1CeR7d&#10;2qeUI5/JvnbWs4QYlfqIuQdwgDHzYVKrO4Ulx1j6a17EIoxj4q/ZjM/YyRCBaA62mMrxj+APoeni&#10;Zg4AmTZg2oBpA6YNmDZg2kBrzK9kq9YScpH/eEm1FwkVDW9G876z2FaxAu4MLVRu1anOxRg4bjGC&#10;01dhZg4r6VCMWbplP8U5luyl6KLI8bxoulWHtTBc9hBmB83H8LEL4BK5ArPmrkAQ+7bCnc7HHDcz&#10;vJQJuXIpVk5cQCGTiYYpMAVmMd8ReUhqaA3iSw/ixL7tiCL3GMXEt/PWkXsw1DaKnKfNrTpiCcZz&#10;3eJNZ7CVXpZhzJHUsNviVj2SvMsxrAlF85oRLPmfWmOOFTkW5TgrK4u5j5zh6e4GDx9fjRz/6pob&#10;zivHFnJcoyXiEtXY3d0d+fn5mi/2fffdaUM5Ziax2E3YcfoM9jEp0xqqw6tXH2B25SOMp2RGYKqf&#10;k1yrkVUpbsXHsI5+5euZEGoz6+muLW9mMi2WLdp5BkdJIEtSlzI9eBWSZlkScq1cw9hdxgZXMPuu&#10;lyE2UgK1I5iQq2KeISGXlnyJyhszYWfM36+5A6xj3eU96xnDS/VvClVf18AmLKb6uYnxlyt57n1M&#10;kJUUzCRLKw5haUYVa8laMm47ejLGtYQ+7Yd4jJ10Q2UgeipHHqa1Jv/SyDFVwrWMiS2dUQNPD8mE&#10;fRjlqRVw5XmcAxtQsvFL4KvT2MosxCupdK4hGhevQqQvCREzVK/cwZI62w5g5/HjWMFEVh5C3Fhf&#10;OZ7xp3upoK/fehT7duxjJvByGk0Z/KnAr9x5HNuo1G5h7eRmxg770/36vPrXsVv1FM9lzG58COtY&#10;ozdgynw4pW/DPrpR7OOz8iGJdU3YjO1HRCltTci1bwdmsO29qGI2buUAxzrGBHCgYQvbojCWidKo&#10;cvrGbkAjn/3G9YzDZYD+2prVmvrurBRJSVjFJGmJC3ZhzzGWpaINrGNm5y2HT2NTA2NsdS7zWp1j&#10;Leb4BOrzKrREUjNrmZCLSnUzs4Nv2boXi1NYWmvKEoTO2oVth05i+4Y9aGZd5N1nDjBreC38ojdi&#10;6zEqpiEXkmOVkKukdPMFCbm0bNa81sDErUwsdhybtvC8fPal8VVs39b4aaX6thwgMV8Dv4mLkVjB&#10;0bPFLOHU6m4vmbpDkrdhx5Hj2LjlMPYdPITFzKLXRkJ5jCkey7BwHZ9DzSoeYwlmMDFdfQlfano6&#10;iNtJYpmUevoK+5loYBWV4TWMr17VuJWx8YyvpnI9t5bH3XsQG/Yy8RgHeqJpA1M5WOQdyRJQrM+8&#10;jcnK9h49htp0JjwTDwbW286rPsz62IztIOnevZsq+4wquNJl3qxzbJJjUykwbcC0AdMGTBswbcC0&#10;gR+JDWjKMb0embS1rqBRI8ci3khZ0rDMnThw7iSa5zQw5JMJuUosCblWrGEffNNuLExjf9aNXrgU&#10;ZlZQNPMW5ZhCzQaJOWYYnyvDP2MLdmIDhc7Va8i16CVbW9wAHz2PE6FJK+V0Esf2HsH61UzqRX7U&#10;so6CHfvd9TkNLK9LgTGLwtfxU9jCWOS15I5b6E25lQmBU70XM4/TQew4eQZ7N+5FC0WtI6ynnJ/E&#10;hFzM8RSds0NLyNXCqkAbtx5EvXjY6hJy6ZVjIcdOTk7kX67WyXG3bt0oQVdr8cZeXhZyLIHKMr3f&#10;BjnW1DS/WiRmrkI+a9cWFq+l0stkTZSwg0kW7ORiCI+gOiTlt6Bw9jrkJUv672WIZuC2NwlJIEs8&#10;ZReuQXIU1UatPFA1kpjwqah4DbJZ7sdbRjMMo11CovzjmpHBY7Uv5WQxbHnAbowhnsG43MIilh5i&#10;TLOUhJL6XI70VfeOWo5sXm8RywMlhNEFmMm4wpOXIYylgFTtW5H33XhvksJcjiEpzNUxtA+IxBSz&#10;bFBsWqO2nxvLC0WkMM24v2S/FpLHrNnpq5GdtxoFci62i7RPbhrjm32kljMffOIKlkBiexUsRyCv&#10;TfYTciXlrBIKeN5ZLUily7akIRf3ZDuS/rAZHLlhZreZ+dzHl/ejy7jcYZ1jKRfE/UPZ9nEc3ZG6&#10;uw6+HJlJa0IsMyu7SkIq1nlOSGugG/tSeIXUIzGFZYXE/YGE3Te2GQW8/lm8pmRpC5IuGYWRUk6h&#10;qSu1dYVFzSw/pO7h/EfGWdKx+9cgganVZ9IG8tlm0fFEHEtFsS2U+q9ljPZl3PZG1pcuZGkw2oOL&#10;fwMy2UZFs9Ygg+4cnjyvpJx38mPbZ7Ro582d0Yi49HoE+Quh5j2kNyLIW+/abbkWSymnBiSnr2Dm&#10;cibPMroU054dxS0/azVrMa9BjuYK36oatz5zR5YlC+G1x8cyoZUTn2H8MkRFVnPUyUI0JZGWE91R&#10;orNX8/mtQRYJqpe+Xrd6DgmW5+Amx0hoRBTLUsnAjBwjOLEZmbmrWDrLYjOCmfnNiAqW0lll8Axu&#10;QIZWFm0lomUQoJXkSuIzeRZSRzo/txG+QurlfLxPNw7WZMp7xWtKo8KutaM5imyOIps2YNqAaQOm&#10;DZg2YNqAaQM/HhuQfior4ESTs0SyD6lyBAmnc2bVoLhsllul6CeeuK6+dUiVPjg5WTr7jh4U/+xZ&#10;0SeSnCk6vJJlXdlvJZeISxP+I9mipdIKQ2tnWnhPDkNjfSWpst6+pF8q5aCSmlmGiVynlTvK9vl5&#10;sj3Xs+/t6lWFqEz282ezD5zdhPg44Y/kKPTw9Y1kv3nGCmTlrma/tn0pJ0fGS0spKTleblYjS8ye&#10;55FGt+rMzMyOyfH111+vkWPJUu3p6aUFKKssXrbcqi0kkUSvtQi0vlBzG/Eg6XMiyVFFpKeRnErh&#10;aIdWFu9I107Zz551hpV6J0HY2rG4rTFLtRrZsuVWrdbrC1eL+7UQY7VOX1RaMk9L+SkpaG0kS9aK&#10;X7cbWdPu3VKKx5KVWXcMqbfVem9t7dJ6T0IGpR6YbG9ZJyWBdGRSjtvaBlKHWLkiuLY7pjqvfqSr&#10;VTmOW4cVVH3Tpe11x9UKd9OtW7tnKeQto0d8dpIdWbk6yP1ImwsxFfdyObfs58j91H1o7dlm6Pr7&#10;lNhY6yNvmjtz23O1FA93MLjFa4Ma4urBGO3yNL6w8gLxpWo7r64txMW5ze7knuS6NfdnyzOxZTe2&#10;3KrPP1choK32x/s3Esi2Nmwthi7tomzZ1jHaXEla28z4HIzH0Le18Z1y1d6n822iZbZus23JcN16&#10;7RLDoXv2+n30NmWOFP9IRorNjs+Pp+NjPmvzWZs2YNqAaQOmDXRoA9LXZf/VUCpX43Tsq9tpYYIW&#10;UUnxNy2UtZUTaH141f9s40LsT0l/VMdhptnoj2v9YGscSfVd5dySZLmtPy4lToU7WHihcEC5hmlq&#10;vfAS1eflfm18w3B+a+TY0dFRU47dvX3w4GK6VV+rc6tW5NiHPteiFruSHOe2prjukBybL+B36gUU&#10;43D3qUIIs8aJMv+9ID8yikUEs2zVpp2ncGwPk24FWBT478X1f1/a2bxO055MGzBtwLQB0wZMGzBt&#10;wLQB0wZ+hDZgJMfiVq3IsdWYYyHHVVXV8GEyLg8m43JrjTmWxFzd77de59gkLt9N8imjLdOtJDH7&#10;rj8vj+A6xCTSVUJcNX6EL+13/fmY1/fdfN/N52I+F9MGTBswbcC0AdMGTBswbaBjG7BGjiUhlwcF&#10;YUWO25VyaiPHPn5MwmUhx3lMyKXVOe5hvc6x+RDMF/FS2oC4bzhYdVM22/lStrN5LNOeTBswbcC0&#10;AdMGTBswbcC0AdMGfkw2YMutWrJVu3v7am7VBnLczaIcCzmmWuzOLNX5BQVacq4e3U1y/GMyHvNe&#10;zY+laQOmDZg2YNqAaQOmDZg2YNqAaQOmDfxQbKArMccXkGNJyOXr5w9PqsUeTMpVMLMQ3j4+6MFi&#10;yZL6Wg76Q2kg8z7Ml920AdMGTBswbcC0AdMGTBswbcC0AdMGTBv44dvAxZPjbje0ZqsOoFrsw4zV&#10;3ho59iE57qmR48hvRI6dWC7JgaWEHFjySGE6U3lb0H65fpuLmZfjnD+mOrZuyvNPF3S2nbae9XT1&#10;4H5SCqkNap1aZty+9bflXNbOaWWZdm366+U8az9ruMRtdf4Z6K+PZYHMWF+zDUwbMG3AtAHTBkwb&#10;MG3AtAHTBkwbMG3gB2QDRnKckZGhJeRyd3WBGz2lL3Cr7tbtRpLjGvgHBFIt9qV67I2ZhUUkx74k&#10;x/d9I3Ls5ME6ud6LEOUzB5EesxHpWYwIItyziJiFcC/Oe81G2DdEKI8TwmMGexUixHsWQlsh8yE+&#10;xQjVMJvrirnNrPPgNQRr4L6chmiQY3Fbrzkagokg/hYEehQjwGOWNm0Dtw8kZH1w636hXnMRyv3C&#10;iFA5ngeP717EKa+N1yqQcwZ5WK43jNcX4iXXz21af4f5FkMQ6l3E7bnNN2wj2V/a2tLmFoTxPsL4&#10;XMI85zERlpkh2hwg+OGPHprP2HzGpg2YNmDagGkDpg2YNvBdswEplSplWB3dl2qCnr1HNew862Dn&#10;VQd77/pWyLwVeNWyDjHhUYPprGUsgp6TO6u//IAI7jd5XtbI8fTp0+Hm4myDHN+gyHEQyTFrHTMw&#10;2UKO/fDAA/d/I3LswAeU4hKHlcMGouWTfljXvx9aPu+LZf3eQ0PfPlg+4COs6P8x8QlW9OtrmWrz&#10;XZiqbbj9sgEfovrTt1A54A3UfP42age+i7ov3uX0PU4/QP2gD9Ew+GPUDfyYyz5C7ecfo+azT1DZ&#10;/0OU9/sAZX3fR9mnnPJY83mN+f36I2fgQOQPHoyZw4dh5qgRyCfyRg1HzohhyOU0n8gdNQzZw4ci&#10;e+hgZA0ehKxBXyD7iy+Q+/lAFA/4DBWffYa6fp+i+qOPiA9Rz2tePrA/Ggf25fW+h7IP3kTNgD5Y&#10;NvhDXs87qB7wJq/vbTQO6YOm4Wyfoe+iYeCbWPbZu5Z2knu21jZty1rbUNc27bYf0BfNn/Vlu/dF&#10;I1H9ySeo+qg/KgdPgLfbAjh5mgryN3n5zH3NP7amDZg2YNqAaQOmDZg2YNqAaQMd2YAiwtPdK+hd&#10;Ww0Hrxo4+tTCI6gevv6lmpiX4JWBZMcIpEwLQsrkAMyY4IekSYFImhyExImBSOR84qQgJE0JQZJD&#10;JFKcYzDDbQbCHNLg5zKLWZgr4Ege5uBZrXmhiifvj9UuOyLHrgwnfnDxNvz6uhtxmfp3ww03acqx&#10;X8CF5Lhnz29Gjh39GxA6wBFF116P0r9cj7prbkbt9Tei7B//QNnVV6P26r+j6U9/w8r/I/74D8tU&#10;m/87p4Q2Vb8Ny9U6btf8p6vR9Le/YNk//oT6q3+P+j//Ho1/+gNW/OlPaP7zX7HyL1cTf8fqq6/F&#10;6r/fgKaru6HuL9eh/E/XYOH//RML//IvLP5nNyy8+d/IursHwh94BEFP/gdRL7yMxLfeRtpHHyOT&#10;hDl74Oca+c0mEc4dNBBZn3+G1L6fIKnPe4h5/U2EvfAS/Lmf94MPIfzf96Hg+jt4nzei8k/Xo5L3&#10;X/PXG9DA8y/7+/VY/pdrsexPf8dyXvsKXmPzn/9C/B+aeO3L//QbDSv++hs0835W/vlPbAfeg9xz&#10;uzZp/d22rLUNdW2j377pL/9A3T+uQ9nfr8Oif16Pef+4EbP+diuK7v4PPKfPhpN35Y/2xfmxfjDM&#10;+zb/gJs2YNqAaQOmDZg2YNqAaQPfng0IGXZ0K4ODOxVhKryOPnXwCmlAiO9cxHplId05AjOnOmMx&#10;vXerXKeiafKn2OH+MXY4vIF1w5/H6s+fQdPnL6Ke4ln9iI/RMPITNI7+FI2cNozpi/ppA7HMvj9q&#10;nYZi8ZQxqPd3waLgMBR4RSDdPQkx7nkIoCevs4Rx8hpEVf4xPW89OfZg4mlxq1bKsVVy3M1Ijj19&#10;GHOs3Kq/GTmeHrAMER9MRskvf48VP/0jNv7qL9j46z9i7RW/xqYrf4O9V/4WR376Sxy/7JvgKhz/&#10;6VU4+evf4MSvfoXDl/8MBy77KQ5ddjmOcvmxy3+Foz//HQ5d/gfs/snvsPWy32H9z/6IVVf9BU2/&#10;+xca/3Yjmm+9BxsfeBwbn30V678YhjUe3lgdEoJ10THYnJyCrdk52FE4E7tmz8KuucXYNc+CncVF&#10;2F6Qjy1ZmdiUkqJtv9w/APXOblg2YgyW9X4FzXf0wIrr7kDt/12Hmqv+isaf89w//wM2/+KP2M3p&#10;wct/jyOX/w4nLv81Tsj1XvYzHL7sMhwljl/+E5y88hc4+XPe42WCb9JOv2Tb/Aa7rvo91l35B6z5&#10;zdVY/X/dUP+7blh6/UPwtismOa76Ub0sP6YPg3mv394fPbNtzbY1bcC0AdMGTBswbcC0Ab0NONNF&#10;erpbOeyoDE/3bYBPeCMi/WZR4Y1C8TQnVEyfhBXOQ7HW/kOsdeyP5uGvoXb0R1g0diTmjBiFXCcq&#10;xqHFiPRl2CaV5KioCgSGllIBLoRX4Fy4+xfCziUJE6ZFYsRYP/QfMBGffjISk4eORKrDQGSPfgP5&#10;o1/HzHEfIWcKl7l6I9F7BuJC5iMkqAKuXlST6cL9Y7Dbr0WOq6prKeMH0aXaD+7uPqxzzGzVTM71&#10;TRNy2Qc0IvHDqVj927+QBP4Zx0gID/381zj0sytx/BdX4dyVvwR+cSXw8yu+AX7BY/wCX/7iCnzF&#10;KTjFVb/El1f9hsTyN9j3i19i6+W/RAvPW3f5Vaj6zR+w8tZ/Y/uLL2P/sCE44OGMI7FhOJWZjDOz&#10;coC6pcCOzcCeHcC+3cDBPcCR/cCxAwSnR/dyShyXZfu4rhWHOd3P7XdsBTasA5bV4mRxDg6nRuFA&#10;hB922U/Cxo/eR+NDD6OK6nn9n6/Gmt/+mST5t9j1M5J6Xt/pX/wGX17xK3x1xZW8l5+zfS7Huat+&#10;jq+ulPbhvV3+TdqJ+15xFc5e9Wsc4XkO//LPOPT767DtV9dhxd/vh8+0Io5kmeT4x/CRMO/R/ANu&#10;2oBpA6YNmDZg2oBpA6YNXFob0AgxCacdY39dyIFCIioxw3MGZk21R/3U4Vhr9yk2TnkHqya8j+oh&#10;72Lu5EnInuKGON98BPgugpd/LZwDmrhvHVx8l2DMpBSMnhCNwSN8MWiYKz4fNBnvvjcA773fH++8&#10;+zFeeuVNPE+v1aeffhaPPPoYHn7kcTzy2JN47D/P48nnXkHvl97Ay6++hndffxED3+6NSR+/BpeR&#10;w+E+zQe+XjkIDq2Cp18NnHnNcu0/VHswulWnp6fD3t5eizm2rhwzIZfUOfb2C4A7VWNXd2+NHEti&#10;rh49vlm2aiHHMz6agi2//zNO/+T/cO4nJIA/+QXO/PRnOP3Tn+Dsz36Ks7/4Cc4QZ3/xU21qmW+/&#10;zNpv/bKzP/8pTlJpPfmTy3D2yqtw+re/xYHf/BYbfvlLNP7ql6j+vz+gotu1aHzqUbT0/wC7HSfh&#10;THoMUL8Q2LmKJHcbcJbE9twefHX2AL48ewRfnTvG+eOcEjiOLwVfHSOOWsDf53AMZzl/jsu/+uo4&#10;gFPAl8TZY8DpAzhzbifOfMVjn9kC7F2Js7XzsCcxBOvHD8OqN1/BiocfpKv5P1HHa2351W+x9ZdU&#10;04kjVMCP/vJKklgq4D8VBfkytoulrc7f9/m2stVe7dvyJxxA+CmJ98/Y/pfj1E+vxDGq2Lt/9mes&#10;/tPtJjk2kxb8YD+KP9SPvXlfP9w/5OazNZ+taQOmDZg28P2wASGVkkRLkmG5BtQjIqwU2W4RKB0/&#10;HKsmf4LN097BmqnvoWro+yiaMJXKcTSCfZkI14cVe7wa4OS/Ap6BJMVMjjvJLglDh3vg84GT8cmn&#10;Q/Haa2/jlZdfxnPP9cbjjz+G//znKTz77LOcPo1nnunN5S/gBZLjl156GS+//CpeIl7k/PPPv4je&#10;vV/QSPMTDPd8+NEn8ECvR9G950N4sNdD6P30k/jwnXcx+IsJmDApAn5BS+AbSEL+A41LtkmOnRU5&#10;3t4+5rhbt5s0cuzl4w83EmMXV0/k5BboyPHXr3NsT7fq+A8mYO2v6PJMd+ZzdBs+9/PLgSt/SqJG&#10;wkfSd5quw6d/TqJHd+jTJLmCM5erqWWZtd+WZSTD3O/sz6iw/pSk+ydX4TDPsZUK8apf/pou04zn&#10;7XEP1n/0Dna4TcWJwhR81bgYWFMDbF8JHNqMr07sxbnTh3COhPj0mSM4c/oIzp0i+T1NInyaBPjs&#10;CRLgEziNk6S+p7X/ZCq/jvO/Y18ewwmS4dNCpL88SZAcf3WahPkEDp3dh/3ndnPLgyTOR0i+qT4f&#10;2oQvV1bi5Ows7I8JxJZJI7GGRLnxnrtQ/sc/oppK+vorqa7/5o84edXvcOwnV9Cdmu3A+zzT1hbS&#10;dufbqn37SFta1p1vOy7j73Ns6y9Jtr/kIMLpn/yU7ua/wp5f/AFrryY5tjOVY/MP0ffjD5H5nMzn&#10;ZNqAaQOmDZg2YNqAaQP/SxuQzNISQ+zsV4+w0DJku0dg6dhBWDvuHfbtX0PzuHdRMmIwMu38EOk/&#10;G+5+VVr2aXvPergw47RvUDUzJRdhwuRwDBw0lWrwZ3j11TfR+5ln8NRTT5IMP45nez+nEeCXXnqF&#10;RPkNrn9dg8zbgtrmlVdesxBm7vsivWWFMMuxnnnmWTxGdblnjwfpIdyD53sWH3z4BUaP9YVPwEKK&#10;pVS9WW3of9m2l/rctsixi5OjdeX4eirHlSTHnl5+cHXzgpOzO7Kz8+Dh4YX7u9/DbNVfnxxLzHH0&#10;+2PR9KurcPRnv8Ypujwfv4Kk7SqSWuIMSbFG+khuzwq5/Zng51Q2CW1q+X1W/RbVWbbhcosCLdtd&#10;weP8iorxn3DwJ3/Eust+hZW/+hPW3nkvtn7wHg57u+Lswpn4asdKfHVqJ4nuPpz+6iBOUfE9STJ7&#10;+twZnDpzFqdPnMPJI2dw+vgZfMXfOMvpubMkuedwhhrxSeL4V2dxjDhKHCYBPkwifPTcaRwjTvE4&#10;X3L7L788SxX5S5w7dw6Hjx3F/iOHcfTUCW39Wf53jsRaFOivTtMN++g2nNvQgNOzs7HdzQ6Nr76E&#10;yptuRd3vriZB/jMO/OKvOHX5X3iPv8NpuqJb7pf3rtqGCrAs09pHm6p1re2n2qq1Tc/+lIMSJMZf&#10;UYE+fcVPcPiqX2AnlepV/7yV5LjQdKs21eMf1MfwUn9czeOZHTHTBkwbMG3AtAHTBn68NqAl1mIy&#10;KwdPlsANb0B6cBZKJ43A6oHPY9uIJ7F6wruYP2EcZjhEIMh3Ppx9a1iKqZ4kuorKcDX8gmvh6TML&#10;4yeGoG+/MXjjzQ9IWl/AE1SFH3v0UZLi/1AZfl4js0JsX37l1XZk+I033sKbb75tE7Je8DqTBCsy&#10;LSRZCLJAVGYhyHKO3iTe//nPM3j4YSrK3e/n+R/D22/3xdhxgVSRhRz/cCrYGGOO09LSNLdqIcfO&#10;7h5aturfXHfT+WzVQo4rKqvpUu0LZ1cPTHd0Q1ZWLtwvATl2IDmOoXK86rdCjH/DmNorSJJ/wiRZ&#10;l/G3EGO6Cmvk90qcIvk7xZjak5e3ErzLqQZrijCV4Z/8jFOLOnz2MpLiy0iINbL9GxxgPPFGzjde&#10;+RdU/+kmLL/jEezkwz3J2OmzxcVUiZsZN7ydrs10c/7yEIntEeq4x4gzOEyH6RPUdM98RVDwPUNv&#10;6LMnKfx+SXCZgLPcUhymuS1XHPvySxz98hyOkAQf4++T3Og0150j2vb58iu6Zn+FUyTcx0m2j508&#10;iyOnuc857qs5Y5/heUmS5ey8JhzajnMty3CyKB8HHF2x6pV3UHHDPVj6W8YD//Jf2HHFX6jy8n4v&#10;Z6w247OPt5LeL396BV3Vf0GwDVtJ8ym25+lWoixk2bJe4Wf4iu2Pq+iezcGJI1Twd11xBVb97TqS&#10;45kkx9UmOTIJsmkDpg2YNmDagGkDpg2YNmDagGkDrTbgTCVVyi65UFWNjVyCuS4eWD74DWwb8gjW&#10;T3wbi+3tkGIXhGCf2dymVqtNLLWKJTu0u3cFfAMWY/K0WHzcdzRefa0PiSljhB9+GA8zD9GTTz6l&#10;EVUhruISLSRWCK2QWyG5QnbfeusdDe+800fDu+++ZxWy7u2339UgJFr2lePI8URRVgRZVGQhyM/Q&#10;7VoI8pPiev2QkOTueJQk+ZO+I3ndxfAkuf8hDAYZyXFqairs7Ow6IccVVSTDPnDiw3aY7oLMTJJj&#10;d0/cf/83U46FHMe/Pwnr6VZ9jkmnviKZO/MzcZW+nCT4p4x7JfElMT6jJegicb7i5zjGmNiTEl9L&#10;VfkrugF/9TOqzIxP/vLnJHYkzEKUzwiZpjvwwV/+H9Yw4/WC3/4JWcwKXfLpcOyITsO5ikYmxWKs&#10;7x5JokV35zOkr2eo/Z47STJ7mpRUlGCS11biSy5L1ZdkmIIxhWL+j2j9J7NCkAVcTSL9VRvkt1qn&#10;26WNJAvJJh+mOv0VVWpGLnOjozw4HbYlWpnqtajIvLZTZOUHmeBrD+Oe127AyTkLscnVB/Nffx8Z&#10;t96Phb+/WsvufZiJxvYzOdcBJus6wXY8R0J8jmRYG0T4hbQps1sTp0iAz7Jtv+SAwlc/ETCplza9&#10;nMox25au1WfFpZ3tfJhx3xtZDst3mkmOfwgfAPMefrwj2uazN5+9aQOmDZg2YNqAaQOXxgaEEGuk&#10;mAqqV2ANMkLzUD35C6z/9FFsH/oYGib0Re5kV4R75MMjuAEOPlSINUIsGaC5D92ovfzmMIbYhQT1&#10;A/yHRLRXrwfxwAMPaAT06f/01gjq+bhhCykWEiukWMitEGIhukKG+/R5H++99wHdrz/E+x98ZBWy&#10;TraRbWUf2VeOoSfJSkVWBLn3M1SQnxJX7qfxxBNP4cEHe6H7/d3xOlXt6c5pvIfq732yLmvkeNq0&#10;aXBx7EA5rqwkOWa8saOTG+wdnJGRmcP440tAjgOXIaHPZGwksTt7GbNSU/UFVc0vqX6euvznOKm5&#10;UV+FU6KGktwdpcv1sSsuwwniNGOShcB9SYX5y6tIikmmz/xEElKRGP/qD9jBLM/NJMbLr78BzTSi&#10;DUER2FezAuf2i/xrYb1fUbnF6S81wnv2zDmcJVMlT9W4bxtaFWKrLPc8R/56cyTSXxHnCLkkIeOS&#10;tkvAq9SmQprPnSWDPklt+ijdrQ8dZvKuvTjbsgZbC2ahysERi595mjWh/4y1v74Km351Jfb+9jc4&#10;+HMOJLA9zrE9vqT6e0YjxWw7xmGfkAReMqhAknxOc6VmnDdLW4Ek+UtOz7DU1Tlxr2abSiKz7b/7&#10;K/xMcvyDGB0z/yhemj+KZjua7WjagGkDpg2YNmDawI/PBoQQO3kuJSoQHFaJ4qBoNA1/C9s+uAeb&#10;R/TGkkmjkDA9Fr4+JXDyqSEhlpJI4oZczhjiSqqtJNTO6ej76Vgqwi9TkX2E8b090Iuk87HHntCU&#10;WlFsn+39vBYHbEmo9Uqb+7RSipVC3IdkV8jwBx9+jI8+7qvh408+vQBq3Yfc7gMhzyTKQpL7tJJk&#10;IdtCuoV8q1hk5WYtBFnIuijIgkfoan3vvffy+l6F3fQZjEP+fhNkW+TY2XG6Lbfqm+hWXaUl4xJy&#10;bGfvjPT07G+PHAtBo/v0KRLjE3ShPklid4IlmE6KmixZp4XckRgf15Hkc78Q1dgSX3yI9YA3sW5y&#10;4x/+hOV33o7dAz7B6dREYAuVYpFxheye5iyJ8ZenuKB12Vmy4rMkyaISG8mxto0oxgbV+OsxYp3m&#10;LKyc8rGcUw7Ny6Ji3Z4cnxB1We0iBPkQ3awPE0eZMXvvHpxqbsLu6GCseus51N38LzT8+tfYwHJP&#10;u4jjv/k9zlKVP02ifI5E+TQV4ZMkxsfZhsfZhieJU1TgJSu4qMYWckwXbCb40mKPTXJsEmLTbcy0&#10;AdMGTBswbcC0AdMGTBv4EduAxBI7UfF18pL6v0sRFVKCxazi0zLgaex473asHfQUiqc6IcyjAO4+&#10;5XD0qoYj1WEh0q4k0m7cz9uPU89sktdhVIaf0lyUu99/P9Xih5hc60lNlRWFVojoc88yy/TzFlKs&#10;XKj1pFhIrZBbIbkffvSJRoQ/6dsPn/YboKFf/88ugFon28n2QpYVURY1WSnJQpKFIKtYZD1BVi7W&#10;cr1CkO+5+24q269oZN+L7uLf13JPtsix03QHOLm5XxhzLNmqK8StmuRYknGJcpyeQeXYzQP333f3&#10;N0rI5WBNOVbkmGT3GAnxMSaFOs56vqfpNi3q8GmSO1E/j5IcH7uS8clUQE+JKzCTbh2+nMmjfvJL&#10;1LBG8OreT+GA8xR8VZwJtNCN+uABuicz8vckqeZxJsUiOf5KgomVv7O4TgsRNZDjNsVYkeNWMv3N&#10;iLHsLScScixgDDJ/KvVY4pyVgixq8ikq2mfOMpkXgdN0sz5Op+sD+3BmP2ssH6W79ablOJYfh80j&#10;+6P+lptRR8V8HdXz/X/8K47++rc4Tvdpi7s53aqpFh8hKT58pcQUsw2ZeEuygX9JBVkI8jniLJVj&#10;kxz/+EZDzRFw85mbNmDagGkDpg2YNmDagGkDFhs4T4oZG0zFNz50Hio8HLHpowex/d07sWrsu8h1&#10;DkagaxFcfSpaSTFrAnNfIcUST+zlWwY3j2wS0SEsgduLhPIe8qf78eADD5EkP45HH3tcI8bitqy5&#10;UrcqxkZirNynhcgqlVgR4v4DPseAzwbis8+/YJmnQRj4xeALIMsFsp1s/ykJtOwv5FqOJy7XQrrl&#10;PHo3a5XJWsUgK/dqUbklWded/74Tb77xITy8ZnMQ4PuZm8iYrVoScknMsU3lWCPHS0U59oKjsyjH&#10;TiTHVI7/K+T4pzhOl+kTV5EUS21jcQ0W5ZM4JuoxFeNTP6cb9c9/i30/JTHmtO5f12Ndn7dwLCEM&#10;WFkB7G4B9m0iOd6Hr46QaoortZBiiR/mVFyWz5EVa7HDouCeF5MtvFkFDX8r5Fgye1kI8pdCkC3e&#10;3pp7tSjIQpJPSAwys2MfO8UCUSTHWmqvsywYdegATh5gneSjjEM+sQPYvxqnywuxw34SVj75JGr+&#10;8g80XfFbbLuCscgs/XSKSrKlfjFLNLEtD5EYH9KSbv2ESrylbcXFWiPRJjk2R4h/xCPEZqfA7Bia&#10;NmDagGkDpg2YNvDjtQFFip29q+DhU4akwELUOo/H1vfvxrY3bsOKMe8h0zMBvl4L4cJ6xI6edJ1u&#10;K29UTlJcSXK8GO5eOfjooyG4954e+Pcdd2rEuEf3nlSLH6by+phGjkWFFVdlIcaSeOs5ZqcWQqpX&#10;jBUx1tTiVvfpvp/210jugM+EEH+BLwYNxuDBQzF4yDAMGTr8AshyWT+I2w38YhA+I1GW/eU4oiQL&#10;SVau1nqCLC7WeoIs1ylkXq5bCPJDdAu/47bb8dlnE+EfXPW9rIVsLVu1IsdWleMbbmhPju3Frfq/&#10;RI6PU9E8yczJJ0nixAVYYmUtEJJMNZn1ik///A84euVfsf6Xf8GyG2/Dls/640xRFuNy11IpZpbn&#10;Y1tJHqmwslwSqBp/JTHGZwhmiz7L6anTLNPEeGONnApnbnVjVq7V/y1yrHevFgX5NC9Ac7Gm2/Vx&#10;ln06yYxgJ1ju6eS5Uyw3xbJQzA72JUtFnT65n7e2U7tXHNvCRGPLcTg+Ak18wZb+/m9o/PlvNDfz&#10;Q7/6PVVjDiSQIB+je/phkuJDbFshyMdIlE9JDLck6iI5Nt2qf7x/EMzOgPnsTRswbcC0AdMGTBsw&#10;beDHaAPiFuzoTuWX1Vm8fEuR7J+DOoeR2NHnDmx79VY0jX4Xmd6J8PZeBGcSYIk7FtdpS1tZSLEH&#10;FWQn1zy6LY8kGb4ft958K9XVu6gW98ADPXsxtvhhPNTrEY0cC7nU3KkZZ6wRY5ZRkjhjVbdYuVKL&#10;y7MQVyGwovaK27SoxANJcAcNGqIR4mHDR2LEyNEaRo4ag1Gjx7ZBfsvy4SNGYeiwERpxHsz9ZH9R&#10;ksXlWqnIch45nyTqkhhko3u11EEWMi/XLdcvBP/++5jF+pHHMHFKDLz8a793AtPXIMc3Y+lSjoC4&#10;esKRZYTs7BwZc5zFmsceuO/bdKtmlmWJjz1D9+lThMQYa2qxRoylNBGV0Mv/iAM/+xM2XPU3bL7v&#10;ERwYNx5n586kUryBCvA+nDizi2WS9pBESkkkkkmWSzpHgnyWpZPOMsD4S0l2JWSYvtQyJV/WlFsV&#10;WvztKsdKNZbMYFL7mMRdw3kXayHIp6hqn25N2HVC6iefOYHDp0/gOInxSZLkk7y346cPkOTv533Q&#10;dfws6yPvXIvjyfFoeeNtlP+jG2qv+gM2X/V7ZrH+DY4ynvsYBxZOUHU/xlJNR0mSVfyxuFefkQzh&#10;Zszx9+7F/jH+ETPv2ey8mTZg2oBpA6YNmDZg2sClsAGpTywJtLz8lyLFLwv1DqOxu8/N2P7qjWge&#10;/gayfRPh5V0KZ8YPW0jx+XZ35W9JSuVE9+rRY7zobvwEbrzhRiqqd5Ag36cR4x7dH9BcqfXEWNTX&#10;p558GkI4xW1ZEWOJ+RVirFeM9cRY3KPPk+IRGDFiNEaNGcsaxBMwbvxEjJ8w6QLI8jFjx2uEWYiy&#10;kORBVJLFBVuIthBuRZDFxVoIssQfq1JPQthVBmuVnEuuX8jxIyTGd9x+O0tRjWD7Lfne1UA2kuOU&#10;lBRMnTpVc6u2oRzfjPJyGgHjjR0YbzyN5Dg1NZNk2Z2lnL7FmGOpx8t44i8ZX3yakCzVEit7nK6/&#10;p396FcsN/R5HfvJnbLzi71h/50M4OtkOqFii1QQ+fWYPDhL7SRYPkzyySBMFYGaGJhkWxfhLKsZC&#10;jKXusPwTYnyKkrEW29vqSf3tK8e8Io0Un+GViY/3+WBmRZC1ElKtybo0NZlbHv3yDPafOo7dJw5i&#10;3+kjrMtMF2vuf4aK8rGTh3DkJDNZf8WEXfs3sS5yNtZ89DEq/94NTVf9EVt++QfsveLXJMesB83y&#10;TlI2S9ypRZW3JOfiYIS4Vpvk2CTHplu1aQOmDZg2YNqAaQOmDZg28AO3ASHFjt418AyoREJAPqqc&#10;p2H3B7di54vXoqX/Myj0CIK/7+JWQmyJJ1ZkXFRjT9Y2dvdajKmsU/z886/h2n9dg5tuvBl33XU3&#10;3anvp5DYXSPGPXs8qJFjqResd6cW1VjFGSt3alFsRbnVK8aaG3WrYizEWMitkNzRY8ZppHj8xEmY&#10;MGkyJk6agkmTp14AWT5h4mSNNAtJFjVZlGRRnb8gQR5AgixxyOJiLa7bkgXb6F7dLjkXk4e1qceP&#10;iHrcA48zfnrKtAR4+9d9r94bW+TYZkKuG24QcrxUU43FpXrqtP9n7yoA6sjO7v7Vbbvdrru7u7tr&#10;V9rd7bp1pV33eIKGQHASIkDc3V1IQvAgCXEhJAQJEAIhuJz/nDtv4PEC8WxX3mynj7w3cufeOzP3&#10;3HO+83lj7Fgyx3405DqW4Fju03RXbiR73CB3Za57COSqfkPn6t+ciDIxxr85E+uvuAO7u/qiaRmB&#10;cekOwuAK7G0sQ2lDBXYROJYSFpcZ9tVhoSWwSaa4jlLqOgJiscVaawlOa7mdwpGb3aHbijm2j3OE&#10;jlyKMJY0ukESaYJbE3EstG4HP5tP6yT6WnJvwyQrBpkAuay+CruZl7mcUusq/qhrqWK+5t21Fbze&#10;3WSWGWNdvh01s6Zgy2tvIuGci5Hxl1Ox/fiTUE7zsnpKrBtZlw006TI5jVm/iud2g2P3DOzRmIF1&#10;H8Pdj9x9wN0H3H3A3QfcfcDdB36qfcCHEmovxgoHhKdicMRsxPn2RMG7N6D46TOw+Z37sIBGxH3C&#10;FhMUUz5Np2pnUKxrUlqmwLAUePWcQtfoz3HNVdcQGF9IBvVa3HD9TbjxxpsNOL71Vos1vvNOS1Lt&#10;LKeWudUTj1lyagFPxfeKqRVrrFRNMt/ahzEm2ytgLHArUCzA2x4gbgsk6zttLyZZwFoA+TMHQP6I&#10;8csC4XKyVnooZ3m12GybPbZzH9vgWMyxQP81V1/N4/U0sce+Jn3Vz6P/7w8ce/v12tet+lLOfixf&#10;nkDWuKcBxt27exlZda9exyjPsdyq7TzHTCekfLw43mI4K5lyqO6PJ2H3707F5j8yzvjae7Crsw8a&#10;MzKY3qiYmuhyAttq/ldr4nTLCYJ3EVTu4qfyBRtvLQFNgWMBSn1KTs3vzSqmVmDUGfi6GnIdJXBM&#10;aEwgXkfAW0e2mpJvGxybtFEqpNy5HCy3QLxSTUkG7pB9i+GuNkCZMclMSVVP5KzyK0a5jJLrMk4O&#10;1GA3JeZbULNwJjZ8+ikSKLHe/NczmebpZDLxJ6KJZl3KcSyA3CAncH7WyvnbzRz/bG7on8uDx13O&#10;n8cLwt1O7nZy9wF3H3D3AXcf+CX3AcUVe/ozXDQsHdER87CYeGb7xwzNfOpk5LxyA+K6foeoiPlk&#10;kymTJih2rQuBvgDGJAcEL6VEOZSg8CGce9bZuJxk4rXXXE9gfCNZ45uMnPqWm5Wu6Q7DGgscy7zq&#10;vvsfaGXC5epOLdZYjK2AsQBqS4zxf4wMWrHFkkYfLjBuBswEyB2cAbKRWLeYdAmUqwwC6ba8WuC9&#10;WVr92BNGEt4srWYM9bVXX8cyf0Azsnlck342Y+nDYo4Fjnv08EGXrh5ce1BWPZ7gmLLqYxVzTHBc&#10;S+a4mmBNoBjKY8zvqn5zPMr+cApyTjgXm6+9A3t+6AYGRNNwiyDQQMUa4kq6TxNB1suYuqYJZUSR&#10;u/nvajHCWhVjbK8W/mxeXdMYG9m1DY7tz6MIjmsIjKvIbtcQHjMamgwxpdaSe6uALJgxDyPwbSLw&#10;lRzcZpJtQtsG9PW8RpLIIIlsrkVpoDRNUNG0F7UNO5m+ageqF87ClpdexboLrsamE85A/h//hmqm&#10;fGokg1x/HFM5UWKt1W3I5X4p/pJfiu5rc/dvdx9w9wF3H3D3AXcf+HX2Aa9eVMKGpCMycilmBfbD&#10;pq9exO6nT0D+38/Fio4fYkz4ePSkQ7VXQHvALgHB4SuY13cKAeOHuJIE4nnnnIerr7qWzPG1xpHa&#10;mTVullTfQUn1XZRUM/WRc+qmxx97shVrLHZWQNTIqQmMxeDKLEumWXKjdmaMO5Exbo8ZPtjvbQZZ&#10;YPsLxSBTrq34Y52zLfZY5ly2tFpx0srLbLPHujZNBDz88CPo5jHG5D3+udxn+8tz3DZzzJmQZXHx&#10;hjXu1Lk7terdMHL02GMec1zLmOP63xGw0VlZKYYa/vAXmm+dgA2/Pwkbrr4ZZd93BJYuBoroRt2w&#10;l8C4luCXRlsClQSKTfTgqudnFQHjXkmSbZzriOO1Y3ltJlafrqzxsQTHwtg1LG8VATL9p62o6Fbg&#10;2ALI1ioU76C3HSBdZTMxyQL6/M14jvF6BZSr+MMemnvt4YRBBWFyTSNZ9fwNqBs/Cttefh3pZ12C&#10;db/9K4pZn9W/PwENv/0DQCMusM7FJLvzHP86Xxo/l4eYu5zu/unuA+4+4O4D7j7g7gPuPnCwfcCn&#10;F9ni3qkIiUzBxKDByOr4PopfOBPFj5yAdf99FjP8wxESTpVs4ArKgfetV30nGXVIRDIdmaMYW/sE&#10;Tj/lNFx8wcW46sprXMDxjftKqu+yJNUCkM0O1QSWcqi2TbgEPG3WWPmG32LcryTOAsZylZb0WTHG&#10;ihfeHzDu0rU7iczu6Nqth1ntf7cFmPWbZNlioXVsxR/b7LEYaxN77JT7WODdTuuksjuDY0mr5cZ9&#10;x+23o1OXaE4ipLZZlwfbZj/mdocMji9xgOPO3TwJjLvjux+6YPjIMeipPMe33oQu3aJpXX54swOe&#10;ESsx7LUu2Hr8XwnIjgeOI0iTrJqOygYcC6zRPKqWsbEVv/sLNtKhOuPCS5H38UdoWDSbqJesKNlR&#10;CxiTexXLKiRcYdGnTWSPG0ivMrzYsMYmfnd/q72NQn/3szqrrg/3bxmE1bDMVUzRpE9FHVsGYQ6G&#10;2Ka3BY4VbGxWAWZHKiqZilFu3ajJACPB5soZgCZS5HXVjUz5xGPzqBX8ci//a2osZ0x2DirHjcLa&#10;R55G+p/OQPZvT8SuP5yIhj+dCPzxT4xB/i0aKKl2g2P3C+fHfCi5z+Xub+4+4O4D7j7g7gPuPuDu&#10;A0e7DwjUigUOiFyJ0ZHTkNrtKxS8cQ3KHvg/bH/jJizu0R39wxbAOzSTKZzajpFVrLFY0KCwWMYW&#10;f2Xk0medfiZNt67ClVdcbVYxx5IUX3dti6T65puteGNjxCXWmDG5ApACxyavMWXJtkO1c05jscZy&#10;i37HwRrbztRidhUjLOOt9oCuwHC37h7o7uFJA2Uvs+rfWvVbe4yyTLrEHouZFkPdij12OFcrDrpV&#10;3DHBsbNrtWKpZTh2x+134L+f+nAyIe5HzXmstvbpRXM1rvq0V/3b20//Vtx4POXe+95nhwyOL73s&#10;ciwlc9yxiyeBcVd8+W1HDB46Ej49/XHLMQXHBMUEyvW//TMqyG5uJThOP+1sbH39NdROH2/SNTGx&#10;EeXSe0muMmZXGZEqBYz1aQFjO5DYAEjb3MoJHNtg2Qa4BhDbvlg/Ajiu48lqCI5rbXDsjLRtFC9K&#10;2zDHYpBFgUtmba1y6Wqk3FpSbItC5sY15KCryKAzf7PctyvISZfzAIrEZoQymfYc7A4Lw8qb70Em&#10;5dU7mOapgmme6v78V+ylrLpGeY65NjLeu4lxyNXHHYe8v52J0O4z4M0Yi6P94HIfz/0ydPcBdx9w&#10;9wF3H3D3AXcfcPcBdx84mn3Am2yxV1AaYqLisMy7B3I+ehilj/wBxc+dhczv38G44JHw75sJj16U&#10;ULfBFltliScwpumW70Qypq/j7DPOwLlnn4crLrvSrALGhjnmKnB8/XUtrLGJN77Nije2wbHtUm3S&#10;NzlJqm3WWA7VYmrF2Iq5/eDDj/Ex44Bt1lgmWu2Zbwn8du/hCQ9Pb3j79IQPDcZ8fP3M3/pOv4kp&#10;bs/JWoy0ca9m7LEAuVI7GWm1U95jmYXJlEvSagF7GxwL8AscK03V7WSOX/nXF/D0XWDY9qPZpu0d&#10;S3HggaHL0W9gLPoPXIj+UYua134D7b8XmN+DwvedBGkv5tjb05PAug1DrksuvZyy6gRS5F749vsu&#10;+OKbDogZMuIYg+M/oIZS31rGw1b/7gRs55p5yunY8ORj2Dsy2phM1dONuZw5fXfX7TFpmKhNtthi&#10;rsxqZMyrGgk8RR031Ul37EDHrgDUmU52kiwfa+ZY2Nf4brGc9cpt7ALa26S5HUHThilu1oELxYt3&#10;po+1Ll5a8lomfSJIriOYruR1l/PXcsY2VzWSQeZkQuPGldju2QNp192MtcefjFxOQBT/4Y+M5/4D&#10;qpTiieC4yQ2Of5Qb+sd4aLjP4R5wuPuAuw+4+4C7D7j7gLsP/Br6gDHcIlsc2i8d00JisPabf6H4&#10;76ej5IE/IueDe7CAaWn79FlmgLPk1u3ViXIXh/ZZQVA5mKDvYZxx6mm4iDJqGW9dxlXg+CoHa6x4&#10;42tcwLGd21hS47vvpqTakcJJMbqSI9su1ZIp23mNnR2qJakWg2vHGovZlQS6LXArYNyD4NfLxxd+&#10;VPb2DgxGcGgYgkNCERAYhJ5Mv+vlrYxDFoPsCpIFuL/vYEmrP/v8S5P7WMC8rbhjmXLZ4FgAXyy4&#10;wLGAv65R4PjFlz5BD+95Pwo4FjAWSx05YDqGkLwdOmwEhg7np2MdMmwkvx+GYcPHYGDMYgSEHDw4&#10;9vHyag8cX2Exx9288E2HrviczHHM0BHw7tkLN5M57npMZNUCaTTgYk7eEroqZ1F2vfaOW1HW2xNN&#10;m9MYa1uMivoiFNfvZsqmGlSRRa1jzK2wIQlSNMqFmuhR0bwNDD6ub6g0OYWbUyXZrKyNSF1Mt9oC&#10;xocrn97ffiZumOfWamdxsovWzGYb0Gw7bdOtWoZj2scRc2x+Y5B1fdNu/raLLPIe40bWROa4jvVS&#10;SWZZKvMKwu+KhirU1lNeXVOM2vTl2Pr5f5F81rlIp3x92x//gPK//JkxyH9A3XG/cYPjn4n9/K/h&#10;Ree+RveAzt0H3H3A3QfcfcDdB9x94EB9QNJov9A0jIqcgbQunyLvrRtQ8sgfUUS2OL3LfzAiaCx6&#10;hSQbt+r9HyuBIaNLCUy9cdstd+DM08/AxRdegssuudxaHeDYWVJtO1XfeIMjhRPz/topnMSoOqdw&#10;cs1t7AqObSMuMbhicsXofse44LZYY5sx9vKmlDkgEOERfTEwahAB4XAMGjIUkf0HICg4FL7EbT08&#10;vNoExwLctrTaBseKdRZ7LWMwsdlitRUT3Qoc05RL6agefOjhVuD4ny9/Cg+fYw+OBYz9g+IJjGch&#10;KmowoqKjuca0WgdEDcTA6GHoEzmH+ajj24yDbk9W7evtyQkU/31TOV3MDrCE4Pj7rp74iuD40286&#10;ImrIcEoM/HDzbccOHFcy7rj0+BOQfcLJWHPJpSj59AM0xU6jDXMOidEClNUUYTe106VElWWUHO8V&#10;WyzXLUmQCY6VP7iGMuIq8qZVtKYiVLQct5wduFz/boc5diaXHWHJRwcr62BOwNwGvJZZGBllrpJe&#10;Kwez4pKrCfCr+Vmjf3NH8sNmEqC2iaZbDfn8LCBIZmZnzhLUN1JWzXqpZJ1U8TpVNdX8rrqmnBL0&#10;UsZr56Nq5hhkPvcolp7xN2w79STsOeEEVDHGu45xx27m2P0SOtBLyP27u4+4+4C7D7j7gLsPuPuA&#10;uw/8r/uAYkkFeCMHJCC2tz+2fPQQ2eJTUfzwn7Dt33djnk8AwsNj4R2Y2mZ6JufyizHuOyAJr73+&#10;GYHwZZRSn2UY40suusysAsaXO8mqW+KNbzBpnOwUTna8sUnhJHDcTryxZMqSKze7VFPGLHAsWbPM&#10;sWSSJUZX4NWVNRYDLDa4h6eXYYfDwvsw9HU4pkybifkLFmH2nHnGRDmy3wD4Ezjb7HFb8mrXuOMP&#10;P/r4oMCxWPD/BTi2gXG/gbMRPWgoYgYN4jqk1SqgHD14JNtzEUE0Y47biSs/5Jjji5rBsRe+ZMzx&#10;J191xICY4ZwRIHN8281HxhyH05Dr9c7I/tMJNIH6ozHjwm9+x1jXP2Lv7/+ELb//M1JOPxubnvs7&#10;6ocNBDalExxvQ21VARnRcjKijSghuCwh+CsnMUwlsRWDSweuBrKk1QSNe5jrd4+JupVblUGd7a8/&#10;Njh2gHXiXRPr3CBQrzRURMcGFBMACwxXEdQS7jpWZXKW2ZY+ZUVGEEzWuLqR6ZqQx3/v5jdkiAmk&#10;KymrVjqrOtaN7c5dT9l1Qw0Z5roiIDcThZE+SHrwVmSdeRoKT2Dc8e/+hFrlOf7NcainU3gVY47z&#10;3THHbom1m0l39wF3H3D3AXcfcPcBdx9w94GfUB+QWZa3fwICGBc8qc9YrPnmNRS+fDGKHz8Bhc+e&#10;gcwen2FY73HwD91feqaWyQ3FyAYTRP/zn+/j/HPOxdlnnm0YY61HExxLjqyYXcmTxcSKkRUza6dw&#10;eufd95vBsZjcr7/5br/g2NPLx4Dffv0HYvzEyUhJWYGcbduRmbkKU6fNIJM6CIFBIQYctxd77Mwc&#10;S8rtyhwr93KbzLFTrmM75vjd9zuTcY2l+VXiMblfJJ3vHZzIuOL5ZMkHExy3BYyj+f1ITpgsJjBO&#10;3K9ztjM49vf3x+jRo9GtWzf4eLUTc3whwXEsmeNvyRx//n1X/OerDugXM4zg2A83HSlzTHA85I2O&#10;2HLinwnE/ogmuiU3UtKLP/wZ5czDG//HkzD/9ntQ0KcPmtaspJnUdqLgAjTWSEJcQ1DIWFpqjMuJ&#10;/CodZs6SVDfV05SKiX9rGysJKMUeC0oqUNfhBO0sp3Zmbx2aZldZ9bFmjm0TsEYTJy0gK+bbiTk2&#10;LLG11hm22Dm7k1jkvbzOErPWUEBdx/jiOjHMnCioJXus0GuBY8U2NzDvU30l2eWaEtblDjQmL8SG&#10;77/AzIsvQeqJp2AXJey1NOaq+uNx2P2X41BOkFz81zMQ1m0GvNyGXMfkJv9fz7i6z++e9Xf3AXcf&#10;cPcBdx9w9wF3H/g59QHfAOYs7p2EqAHxSPLriu2UUBc/cyp2Pv43OlFfj4U0Do6IWAbvILLF7TCG&#10;ztcrYOzpO4kmUy/izNNOxzlnnoMLz7/oiMGxzLhcmeP2wLEx46KMWeBYMb//ZezvwYBjgd6A3kE0&#10;o4rG5CnTkJ6RifyCAqzMysKUqdMJIGNMHPLBMMfOMccqx4Fk1c4xx7rWO+64gxLwcPQOkXS9bQfw&#10;I+lnAsYBwQkYEL2AoH8oomNi9mGM9d2goWPQp38s45EF0PdfDldwPGrUKHTt2hXenh5txxxb4DgB&#10;33T1wmc/dMNHX3dEXzLHPcgc33QUmOPBb3bAhlOPR82f/4DG3/4fGWS6JBMcF/7xZMw/h07ZX/yA&#10;qqz11AZTN13BeNoK2lHXkjOl0ZYF+AQUBSQtANhEAGjyBRMcNpI9Ve5jra0WWxvt/HlU9dJHT3V9&#10;IGCuYhMKEx5XExyTLSc8FmvcIKDtYKQNa6zJA9LS9YxHrquktLqijJT7TmDrFhSOHofJTz6PqWdd&#10;gC1/+Suqjv8dSv96HHJPOg4lvydI/vPpCO823Q2Of0KzpUfyYPlR9/WPg49fHB8uB7/69JL9/6EP&#10;Uny5n30eH573oI/hXEYeQzPRB73vz3Db1vV0bK71xzjH0W4j537q065zaev6Oti+fbDHO9rX5D5e&#10;S3sdbp/05fOh+bnyK3g+/OT6zK/s+fyTq/+f4DtOEmrvgEQERaRiRt9R2PD5cyh8/mwUPXUSCp8+&#10;Het/eBVjguhETXDmRfB84Hd6PIFcKjx9xuP++57AaSefgnPpxyNgfLTAsWsap/2BY4FRxfpK1ixZ&#10;9cGAYzHHvfx7o29kf4yijHru/AU0U47H3HkLMGLUaMbb9je/y7W6LUMuybXlhC2GWs7YtiGXDY7F&#10;aLcVc+zsVi1DLknI777rLnTtPpQMfNpRz3PcChjHDEXUPsCYLDK/6x81BuGRFjBuK2+1633Wnlv1&#10;AZljA44Zc/wxY44jBxMcM+b4xiNmjldhyFs/YO0pv8feP/wfGn9PcPzb47D3uN9h4+9PRPIDTyF7&#10;zBQ07JYFtQy3FEBbR9aTcFhaYQegVc5g59UCyNbq5Fx1dBDrT+woFjhuJDiuI3vOOGulhdLkQLOb&#10;taUml1Rb4FgTBfW1lWgoY9zxToLjwiJUpa9Giqc/Jt1wO9Iord59/G9QciLB8SnHMQ/ycSj78xkE&#10;x27m2P3SOgwgFZhAe/0k5gc82DWRUhkaahwkOLHbRC/LXpTYWOc5tGP49WYZHeULDEmgocVhXOfP&#10;aB//kJZ6CmRdH+1+rbbwd24LmmUcanse7TId8Hi94ynLc9QLPwMCD6YPOO2z3/7N4zGvooD0gQdp&#10;B3Ne9zYHbE+X+9GX7evc73uzT7afusWpfvkc8tMzzH4+6Nn0M7rXD7Weforb/9qezz/FNviplEnP&#10;Tx/JdINSENN3AVK9vkfeK1dh59OnERifivyXLkWCRwf0DV0AH27jQ2b5wGUXME6hUdMUPPLw0zj9&#10;5FNNqiYbGLuCY9uMa38xxzffdCuUxml/OY5dwXGrmGMHc2zHHO8PHAvUGqdqGm3JcCs4JIzscRSd&#10;mUcSFI8xplyKN5akWimdJKlu162ahl+KbW4vlZNiou1UTk8//SyecM1zzJhqpa7S9908xpLdTT2I&#10;+j/495kFjBNprrWYTLgYY1cpteTVNOMaNIHAfMkh5VhuP5WTB7x6+uHOJTvw14sux3H2IuZ4MWcf&#10;viY4/vSHLmSOf0AkZdU9KKu+8UjdqhVz/HYHrPvbb7GHqYPwx9+hlmsepdWrGee6/fPvULc+24oR&#10;riXCqyYglkyYMcWNTuDYdni2P5vxq/MPPzFQezSLI+OuKpPLWBHI/Jd02rbRl9h0nkzcuUA0+Xay&#10;ytyOzHFjSTHZY8qrC4tRNGchlv7zVSSdeiryOFFRREn1zpN+i3LGHZedcJZbVu0eEB3yQ86n51IE&#10;jd+GzcWMgmfu7YNbq7Fu+VpEeC6F18HWud9SdA9dgfFJZY5zVGHNkrUIP+Ax4pj2IB4RQ7KxxVG+&#10;gnXbMCJ4CTz3k97hwC/bg3/Y/5jHEgPm45eCGVl7UKbrrazB5iWZ8O/N7w9xMqLdcpu2SMeUFXsc&#10;bVGJlQtWI4Rt4X2w7fkjb+fTMw69+2YhMb/OKnPJbiRMSoYHv2/vOsVC9uydhaT8KlQesG9XYe3y&#10;DehPcOwT4AbIP2afN+din+wWsQrzVjHEyrRVBVKmZyLI60B9Mg4e3omInpSLHY42zkndiKjev8zn&#10;w4/eLge8z63nc5+hW5HtqP/8tTm/2OfzT6/+f1rvMcmiJaEOiUjCrL4jsOXzJ0xM8c6nTyVbfBq2&#10;fPYkpvUewMl19huxxQchoxbY8g9O5nN+Mh4VMD7lNALj83H+uRe2CY4vvvBSXMDfLjiPv9OgS0DZ&#10;2a36umtvMOmcrrrqGlx33Q2twHF7suqnnnrGxB4rnZPieduKObYNudrLcdxsykWArFROYoh7B4YY&#10;QCwptYy6TK5jL29j3mWbccn5WnHGOq6d4/gTOmN/RJfq95lG6q233zUu1Yo1Fmv8z3++3CY4Vmoq&#10;O5XTNbz2d9/7jCB2Ed+RRy/e2GorAeNYAuMhxo26lflWjBhjxRhPYvqtZWz/g5kYaenj7cUcS1bd&#10;Jji+4DKHrLqLJ2XVZI6/7mDAcXeB41uO0K06fBWGkTleRyBWITn18X9E+Z+Ox4Y/Ho/NN92G6gGD&#10;GBer5MX8Hxljy3FLqZrEjFp5iy3G2AKAzeDYFS3vg5qPJjT93x+LUwUGFkteTehrWWDbsdStwLHl&#10;Wk3RNY3LmO6pei+wm+C4jCZe2VuRQ7vyFddejXXH/xZ5f/o/7Prr71Hxm9+g9C9ucOx+cR36i1Lg&#10;OGRqHopcohoOdMfkpW9A3x6HBo67MXXD5AzlctNSjy0J6xDhcaBjOAZfw7ehwLHnnq07MPoXDY5T&#10;MXeTLP2sgI38hJVHHRx3C8sgAGdOPbPUYcOSNQhlW/ykwXHkaqQzy51Z+FxMm5aMHgcEx6uRISfI&#10;g1ko39m1bitGRi6FZ89Dv5fcz58jqDOC4659shC7UW8/LTVYNXslgg84YUNw7JWIwdMKaHNpLUWr&#10;tmCQGxwf8kTp4fVf6/kcOTKXbirWUrV9B8b8Qp/Ph1dHR3BfHHBy4qdzbEmoe1L2HBMxFyu8f0DB&#10;vy4hKD4dRQLGL56Pld++hcHBU+FDX5yDY4vJQHOCU8DY138SHnrwSUqpLcZYwLgtcHwJgfGF51uO&#10;1VdfeY3JcdwWOL7umutx7TV0rb7uJtx26x244/a7jNS4LXAshlXAWG7VSuUkcKw8x2843Krf//eH&#10;sFM5ffHl1wbAuuY5NvmJyfgqR7H+NsZcvQNN6iYBY+U8Fqsshlmg2NWl2v63Lan+/Iuv8J9PPsOH&#10;jHd+j9LuN996h67db+LlVyxw/PzzLxogL1D/ONM4yanaBsdKVXXNVVfjyy99ENZXdXt0lGnKRS1g&#10;PCBmiWGMla6ptSv1ICvuePA0hPWJZ9se+nkPWVZ9gZjjZfH4pjPB8Xdd8dGXYo6HHjVwPPSN77Ge&#10;5k+VBMe1f/gjdhz/J6w56ywU0sa8KXYZByqMNZakuprguN4B+hyxxdbwzpED2PztUFr/qsCxrl+M&#10;MCXTJvmT6shOhGxViM0cy926Ug7YJkZbcdkc2HEWHZWM5a6iddmSRch68TmsOPVE5Pzp99jN3Md7&#10;6Vy984SzEUpZtbfbkOtHGhT8dF5KR/LC9vFbhqDRW7AqZy8V/NZayLWIgEJx8Foa6+tQ6vje2qYc&#10;6YtWI8yLJhp6efdaxjigpUwm33r1cmZ2xQwRHE9K42SPWeqwaTnBcfcl6Oayr3crhtQBjoflYIdj&#10;z91bcjFqn8EXYw59Xcrgu4wv4XbaiQytl+v2LL8nwZarrNaX1+fhuDYPHrPV75Li9mz5va3999c+&#10;vqx/+9im/nxYpz1TMWcD3ezNw7MBucv3BcfOZbLr3ftg48DVFgTH01cy8bxZarEuluC4eyzfGc51&#10;yLIcgK3W5Ipru3u2I01u3pbn8FJ8u1P9u9abN4/bql7Y13oTHK8odXTKvRVInXpw4DitVI4Xqkuq&#10;d8oqTf/Wavp6YQVKymSO6KgK1sXquasQwrZw7YeufXx/ba1rbVV+07aux1TfZD041aHuGbVtq3Ox&#10;TxxINeDDNj3YdnDuO7oG1zLoOGLk25aXt33f6L5o714zfdz1+aA+4PJ8EDhetJ5jCbNUI3PWSgT1&#10;cOmTuj9cng8Cx4Om5jeDs4LMzYjZBxzvW24P30NTCDi3qWknPkM8nZ55reqM96JzG5rf2rmXnNvf&#10;bkNTn+3eey7POrtf6ZnmqOe29j+odnB6XurdsE8f5vW2ajf1X994hMVsRHpuObZzXZO0CYOYe9bL&#10;lN+prHbb6Xnq3B9c+8LPCBAeybv3l7Kv+rVX72QERyRiWuhQbP7q7yh85kwyxgTGz5yOHa9fi2U+&#10;nojoG0+lmWKLDw4UCRgLcM2cs5WsaqhJ1XT2Gec0A+O2wPE5Z56La6++njmE+2DGrFkYOnw4nvv7&#10;C2afa6661qyXXnwZvmI+4mnTZ6JP336Mvb3XpHVyNeQSmHyEDs8PPfSoAa1KubRoMdNMkd39BwGo&#10;2GOxtu+Rvf3o4//iE4JVgeNvv/3eML12rmMB2m+/+8GwwQNoxKU448yVq7B9+3a+g4qQuyMP6zds&#10;QFx8AkaPGQcfhsPa4FqAWu7WsUuWISU1zbhbJ6ekIjEpGQmJSVgen4g4qoaXxS1H7NJlNPLyMc7a&#10;AvL6tMGxzLgefNDKcazrvJNmXD907H/U4o1bpNRijAWMXc23BjG/MdeYGQTkSYcFjHW/HLJb9QWX&#10;Xm7A8dedPfDpd5RVf/k9DbmGHB1wTKnTsNe/xSaC4ypKqffQsXrDX/6CTXfehoqwEGDLFo6tOIyT&#10;A7WYYuO45TDdcgQcCxxr7OEUYtuaRv7FS6stcCzG2GFL1i44ruIWFdyy0siwLfdrmZY11YnlaUBd&#10;bjayu3dA2nWXY9MJf0HZb5hSi/HfeSeew8GtGxz/Ul44P+p1SMprXkSS9HJg7rccgdN3gio5s1Ts&#10;zMMIAkCBHns7M9AzwJCDoKBkDBjK8IuRTuuIlegbwkGQDSbbAMcbYleTGZJk2nnfNIT481zNA9eD&#10;AMccbPXwjENIVAaGOpVhyCBKsQjAdD3O9alBoiflPOExLmXmvgP5AhdoswfgAgj+YakY5DjuoEGp&#10;COS128DBp1cCQgekY4jj92jmXQygBPpAcat+joG1L1NbRDmVedCARHh7J2H62sq2wbH2o9TUl5Ng&#10;Ma3qOw2hQXEESPuZELAHnW2A4zXzV6K3Vzz6tmrHNASprtqZMOjuFYeAvmmt6lx9oF8YB0uug2jG&#10;kwYPyLD6yLB09IlIQNDATEefWYWYqBQEqt40cBYQ7peOwU7X1z+UdR66Esm7Dg8cW3MAtVgxie3L&#10;a5J5k/qyl3cseg9ej4xCi6fXsnvNZgyOIEB09BsDinwTEDnMub9kYmC/BNMWFgiwVwGmZQiITGvu&#10;M/Z9MXR4Ovu2BTzN9rrvGCsbOtBRL6MyEEG5oS/j8AYOdzrX0FT4s83aAqyqL9MOfdpoh3AORlU+&#10;JxBq9ecVzWWL6p9AoELJen9HGRx1HtOfLBDP2WpfgXbf5QgbvO99ExOVjF6+lpTZOd5XdecdSjbJ&#10;+Xp4jqHDMhBOANXM/DuYY2dwnDY1DQG+iejnVO9Dh69AII+pZ5FV5xZzvD9w7KuJA/bt8MF2f7PK&#10;HxOVxHuNxzqY8Ay2sfqvuc9HZCIylH3HjylK+Jyz2zeK935PAkAvlY8sWqRTPQ3mfa22agXsBWZ5&#10;Ha51r+MNUn36sT7ZB1vFT5uJk+UIjclsvu+GDmW/CoiFJ+WR/Rz37+CYVATzeWADbLsdol3aYZja&#10;IZD1w+etcx/W/duTz71o52eM+Zt9lMf11HPd0e+NlJLxoOqzQ7hGR6cgSPey+jfL1Cfa0bfYdkEB&#10;7K8EUtHOberoC/sLkfhR34ducH7QBIPSM/XkpPfAsHlI8u2GgteuQAHZ4sK/n4mdfz8Dm/7zOKaF&#10;DEEA+5L3QcUWW89RPZv1jJ46Y4PhkdasXUNJ9eM4mdlabNbYFRwr7vj0U84woLW6xlKglO3ZY4yr&#10;Tjv1TCOlFpt83jnnG6CmZe26dbj37vshqbVAss0cC0QKHMug64knniYwXtj8fliyNM6wtIrrFTiW&#10;KZccq40plyPXsUCtwLGAsf4eEBWNVauyjLeQlhq+i/bsqUBZWTnKWcaqKkvFVc8sPtGUHgtMa38Z&#10;b8m8q7yc5Jj5nWlha5gFiPublddprzqG9hVTLGCs9UmW3TbjssHxjTfcTPb7VT6nptEIS3L1IyN6&#10;bGA8wEip9wXGAspRzG/cr/8sgltNKh7c5Ehb5Tpkt+oLqKlfvHQ5vurUHZ/QjOvDL75F3+gh6Obd&#10;05JVd482iPtwKsGT4HjE699hKw2gqo77PYr/8CesPetM5L//FhoXz6OkupSYTUl62XIOkNskF2b2&#10;aCvdkfWTnbrY3qyVxvpXAI4tOzLVgvHsdiRNdlSO4/pN2DZX8TkCx3uMw3W9EWLX0cjLxCqX70Tp&#10;mEHIeu5xrD39DOz+v78QHP8R2045DyFucHxYffxw7otf2j4ayJiVgy8NiINcwTEBhZdcYO3t+EDV&#10;oLNnSDJGLi3GLuUuc1lyU9ZhZBQBhFiWNsBxTtoWTJ2VjzybwDT7V2HV/A2IIbD2NrGfBwDHPK43&#10;3S77DyH7vdOlEHtKsGBiFiLFYtgDYF6HAEL/6bnYRDN416VsYw6mj+BA1vGC9qL0J3x8Hu9Faynn&#10;bO8QMSDmhUJQ7pGK6SvKzV2tpSh1LfqHHCjekYNLzp4HRq7C/DTleG9ZGvMLMHfaOizdTHcC81xw&#10;Yo5Zdg12A/qtwfykUvOcaFkYw52wiaBOJkYHYBrbAMdbkjdj6txCFNrEnTlwJdJnr0NUsI7XAvgV&#10;/9uT7pKRYzYigQy361KQuRVTRxLQse2MwRX7lE9wEsalObatrcKGjByk51thN1oKMzchxm8xOpNZ&#10;6Dd4HZJyasx7w15K127FpOmbkVVy5ODYR+Wx+zLropPvCkxOLLe9I9HANh4dtdwABk2k+ISnY9Tk&#10;HdjRgp9ZrEaU5ezAxMErEEyWUgDZj9fr6ZeAsAGrsXyzHCZclqZqrJ6/GtERyzk544izJYM/c7Ut&#10;b6/GmuXrMTNhF8qamWweo6YMy2auxQDeE221Q1+2Q/z6NtphZQ6mjmppB4FxL07mRIzPd/S5BhSv&#10;owR5zGYkb2td2qrt+ZgzUvFgHKSqrNrXPxlDJ2ZjA4VMrkv1zhLEjk5FkICT417TPd8rIg0TUugz&#10;4Hw92rmxDhuXcVIkkuBc27cBjtct24hpi4tR2koVz1jkqWvQn33SApoHAMd6PnBgPnhUDjZWOPco&#10;VmtRIWYQ7Amkt2ZDXQaLPI/68djUSkebNmL1QqZemcVwFKeKKM/Lx4Qwmg4SGA9dXIAdtkiG29Tn&#10;FWD6cE582fem7if2rZARG5G0vVXHMkes21mMpZNT0JuDyWbwrokxvyTEsL3W7Haq0NoaZM1dgSHj&#10;1iGVFiVaarbtwPh+sehBcK128HO0g9Jptloa67ExLgsxmugx7SbAztykEZlYkFHG8Yfr0oAt8Rsx&#10;oh8nmRz3kGTVfUdsR6Fj0/LsXCvsRd4GQasQt9nxUKnZhUUz1mDEYqa0dL5kpq7cuGQl+oerjx3Z&#10;QP2X9l7+qV6PAJEnn9WBfVIwOXwMNn77spFQFz5LN2qC4p0vnIPM79/G0AgSNpwM8TlIttgGxgJQ&#10;EyatQ3EJqSKmdKklCPyGJlR/O+EknOeIN3YFxwK9F1FS3a//ANMTG7hfxd69+Pab73EaQXMzOD73&#10;AvTt299sk7lypQHF11Fifded9+Duu+81gFjgWGzr7bfdiXff/TdZ3lzU1dWZtbBwJ75mWf5O2bKd&#10;zknSauUbVt5hscffkD3+6msr5/G0GTNRWWk9n4uLi5GcnIpx4ycYFlnAt/+AKIykKZfY37S0DCOx&#10;7kBQLbZa4DiiTyR27y5jitdGLI6lZJlgc8iw4Rg0WDG9gzCA++sYOpbAueTUzawx8zQ/8ojYbyve&#10;+D6acV1/3bVkujsjJDzhiICq2qoVMI4eZuKJnaXUMt6KHjSMrtRzTVqng3Gk3l+f358hl7dfL9y1&#10;1MWQ6/xLLiM4jsMXHbrgP4w3/vCLb9CXCZe7e/kSHN94RODYgzHHI9/8Abl/OR4V//cn5J9wItZc&#10;eyVKQnoB+VvZA9noJh8RW15Yz3ag1guBCYGN+7I6qmP9NYNjK9a4DXDsMOYyjtXcopp/VCo/NBnj&#10;Cq7VnGio5iC5VvvXVaAmbSlWf/JvrDzvYpT89mTsOe4v2HrGhQjp4WaOf6ovk59NuZQShS+m4Bmt&#10;meORmsl1Hrhwu+6cNR67vBR7zICrninOS7F2TTG2ljhkrBqkbc0hWLQY5tayavZnhWC0sxRlrUWk&#10;BuYclBrDl7Zk1fxNZRiysKhNcG4dugk5iVno05ugmNcgNrD/1O3IM+O1RuwpKse6rJ3YmF+NanvA&#10;VlaECTEcyIotFzget8MRz9iE0q3bMNgFHE9N2c0ISWspSF6DfgcAxz5kFn2jOJAt2HdQbB2Fz81q&#10;Pi1agWMyqjKlGrYRWUWuI9yWSlS834SBqu/9sNf7gGN6ISjfXjtLfsZqRGhQbyS/BBtkzIYv5IRI&#10;u3voEiqwYno6QQ8nVQQwCY7HplpDbeWKr6l1vvY6rFuyCn4dl6I3QSj9s9pZGlBth6wfoqzaHJAz&#10;7cljl6GLx2KusejqGYvOXRejR1gWJyOk2bGWChpMDutDFl5yebIis1Yp0KWdhaEuyYx99hdDyjoP&#10;GLQZq0v2F+PchKLM9egTyPbRPWHk7Y6LYp3UmUZveylgO/Rt1Q4JGL6AfX9/7dBUgbQZVjsIzBhw&#10;PC7P6s98p9TsrW41OdPqUCWFmBidaJhwH/9ERM3cyXfSfk7GxkmZkUa1hgXiezAf6czMvZYCgv+f&#10;t2UX1q4vwfYyuzYZ4716E1lPTqKwLlrLqsmQtGjdXU6qe3olQtg+mqxrlznm86EHB+bjEsso0m6v&#10;S9VhzcJ0o5BoV+3hAMdjkisskM93c/Guto7I68kuxIrkUk4r7bvU5dFI0ChTrInGgMFrscbReHUc&#10;xG9aXYR1OXuw236Y8F0fPzWdMksqRVgGbx+1QQF2tfnYqEd5Xgk2mYYF9hKgjhM45gSP2mFGm+1g&#10;H4jPtTWbEMrJPi+WrSfDF5ZvbTVLts/FVGXncCLOYvg8BY7pCZHv2Gr35u1W2IsDHC+1J9Cqq7Br&#10;n1kSx04c52xNWAV/qhgOpLr52bxLj5CR+6lepyZovYLSEBkRi6U9fZH33o3Y+dRpKHjhPBNfnP+v&#10;yxHf7Qf0oROxZ8ChMZO6n/3YX8Mj47B0WQqq+UzZQq+deuKICeMn4vJLr8SZp5/dzB5fcJ6Vxknr&#10;Gaedyfjh28kGr8ceppPdRFWrwGxnMrCnnnQarqak2jDHTuA4IzOzGRzfecfdRnJsg2MB5Ntvv5PG&#10;WQGmk6alpWMl5dBa+vSNNNJlxR7b0mqxxyb2mABVhllffPkVpjJ3cQNxkNbUFVRiMcZYwPlLyrrl&#10;OC3wq0+tYos7M95YoNhe9X1oWIRhmMUYh4SG43nGPb9O5volmm+5ulILFCve2LDGjJN2ZY11Pfff&#10;dx86do46Ykm1L8cDAXyvD4ihKzWBsauU2jDGMSPRb+ACk0v5SIGxq6w6ICAAo0ePRrdu3Uye4zYN&#10;uc6jhl7g+Es6VX9CcPyRmOOBg9DdMMdHCo5XYsQbP2DbCX/G7t/8FdknnYpNjz+EPTMnEvFW8D1R&#10;bYyjNAi1mGLFyVpxxjWSADBe0QbEtqzavJfZWbQaCbZDit3W68ukerKfn/y7kftotb9vTgfltLPz&#10;Ngfadj+v+oP6SefXOVzLqH+3lMMyJdM0QSMZ4EbOmjdpQsFObmzPHJjJBRl+N6KKgyTVKi25UMlt&#10;K5X/2FQFZ6/yN2BzsB8ybrgVeb87DaXHnYiNZ15McDyTMceH9jD6qT6A3eX6H82gHyQ49qGE0m90&#10;DrY6gExTCU1Y+i5Fxy6L0XsSB3A11n3bSOOk5SNoviAgEOIcc2zdMfWUC21cmY8VGQVYk2emfxwL&#10;QQeZKD8T79s2OO5ByWivMTnYbKFzc2/kbSlGRnoBMrPKGJ7gWOqrkD4xhYO4JfDun4W4PHvzMiwZ&#10;k4DOHRagR8xmrCuy7+MGrJvFFxklsD38LHBshbpy8NsOOLaHyvkHAMe+BDcevVIxcXlZM6BWuQtz&#10;ipHKcqdnlLYG+g7muJckrnSYnrnBNixqwt5dZViVno/UtBLk7W4BZEWp6xFJZq1dueg+4NhRe6Xl&#10;WM+2SGNbrCtomeBAE9twOI07FINIwBExfiu2N4/+GQZStBsr0wqQxrJsLHRqQ6qKppEtM5LOIAsc&#10;tzzNGynXL2W7FyIzJRtjYpaTNaYb9dbalm3qqrBp3U6sSC/EqrWUnjk/kQ8HHPN9lJO2GTNnb+S6&#10;ibFsZCanbULcSif2vqkG6XMyKeclG9yTRkMLd/H5a/eXSmzMKuQgaSfWZ1c2qwVqmG5vZnQcOnZL&#10;xITEUgfbxr64rhDJiXlYkVmIrB12u+lYNUgbT0kvz9HVGRw7TlO7a09zO6x1aYf4EXY7LGc7ZLdq&#10;h73F7beDUUOw3cVsCxzbodvmlGQet60uYD3nYx0btgW/1GHtHIJQltM7YCWSiqy7s6FmL9Yn70By&#10;Ku/b1SXY5qTAaMonexq5jBMPSxA4tQCljrqr25aNqMAl6NhjGSLn7kKV4/va0lLMjZJc2xUcW5VR&#10;XVSGtZnsk6zDDU6ugY1k0xdrAsvI8NuWVSvEIHhaPnbaNyfbNof9KZ39KWtdRTNgbmBWiKWsH7Gs&#10;bb53nMBxc19QKxbvQgbvldUb9zgmCFs6aHUJY29T87BqWyUqm2/NvYgfQSbfm6BB90Om3SfI3sam&#10;wbPTAnQKycDC9S19pTBtA6KDCHI58eI/YDM27W0Za9SXlHKwznbLLMJm9hPnpcIBjrt7sR2m8Hls&#10;t8P2bEQHxrIdlqLvHDK49ve7d2NeNPtjj3gMnlUAi4BuQImeS/E7kMrrTM+ucno+N2Hz3DT483km&#10;ybrAsf1YLW0PHDsKuCd3F1axTTOyipDvRE1XFu3EpFBLueR+//8060BKKv/IlRgdPgVZnT7Azufo&#10;PfSMAxiTMc5+/27M9AxAUN8VjC8+NCditbkfZfi9OZn+5Tc+6NcvkvLoGsyZO58AORs527YbmfDf&#10;/nryPtLq8wl4zz79HJNzuI5ZctLSMzB7zlzT47yJg049+XTjWH0VwbG2tZljGxxfS4MuGxxLWi1g&#10;fMcdd+Ghhx/h+amQ5SJmdsiwYebvJUuW4l+vvmEMulzZ448ZfyygHBHR10inGzh2X7psuYkjFih2&#10;NeuygbBxpe7U2QBj/d2J2ys9VFBwCMExxwusC5XhVTpTi6l+i55PrzOdlJyq5VItoGwbcdkpnJxZ&#10;Y13TNVdfTWD9AYLDYnmPHb5LtSbKBYz7S0q9DzC2HKmjYsYiNHwh2/TIGWP7ebA/WXWb4Pjciy/B&#10;IgZjf0Fw/B+mcfrg86/RZ2DMUWGOJase+q9vsYUmXIX/dyJWnnYGCj//CA1ZyewilBk1MjaOgxgD&#10;Eg0AVGxtE2XAnOUnMBZzrJy+FnC2Yo+11HNGR2sTQaBSPgkgO+c+tv92Bp76WzNB0t3bv+tvGwDb&#10;YFTfaTt1SvtT59Tv9vb6d1vnc/7OPp790rHP47yNfS4brNtltD9ra1UOccZWiqY6AuPaek4oUErE&#10;AlkGZpwhbxLyFQGvr/gyrWW9OL5iXuQmVKvsAs+NlBvuyUdV4mJsfOl1rPv96cj/v5Ow/tzLEGyY&#10;Yzc4dr9Yj+DFepDgWCYyYcPWYj4H/8kcBC6YsIKAYhEBwmJ09V+LrDIHzKVZXyrjPA0z5AKOKzmY&#10;XzaBANiD+3VfDO+Ba5BKeadNGO1Zv9HEYPZgXPK+zDFZP+8UTEna7RjkNqJo7Sb0812IL76eh687&#10;0tyC1sZ1ZvDXiF1ZGxgTuZSxoOmYuizflDluzhpE9l6ETt0X4btuaVi4oYUhzI5NN3LZHgRIRxMc&#10;e5N1DhzCGNdS+0FYgx2rNqN/2DL8QBazc7cEDFtCKaljcsGWVfty4B42PBu5drXSwX7e4DhKzebi&#10;8y8XIYDpuLaXO0a6uwsINhNNvHeb90Ib4HgvgWrsmBT49lB9LIZvzFpk7FAgh3lQonT1eoSQNfZk&#10;vOr0NfZAvAFlBQWYMigR3Vj2Tt0Wwj9mAzILFQJiLbvTVjMWmvGyTNvhDI7r9+xG3Kh4XnMsunEA&#10;391jGfpTYp9vE1aVFVgTmwU/xl125LG790zD7LUVLVLlQwTH+yM87ee7+knx2i2IDl+ObmI/A1ch&#10;kaDW1GpDDTYuzoBXp3n44qv56EiwuDTXAWL4Dsycn87BTDKmp5U5mNIabErOweQBHBR1mY/vgldi&#10;7uIcxCXlISVpO2aNptSw577guJ6DoOVMUeWjduC9pHbIzJOVo6Md1tjtkLZPO0wd7NIOBEx2O5Sl&#10;r0FYMGWujJ12BseNlCtuiFuFUO/FLOcC3oPsmwUtEy2Fqas50RJLuetarHS4ftdXlZEhXkvQtgif&#10;dloC/6EbsCRuO+KT85C6dCOGDog35mCSe8fyO91rs0aROfBeiB+60NCmzybkOJQKjZwcix2pOFrW&#10;RStDLmBPfjHmDUuEF+uiY49Y+FM1sXanxhe6pRtQkLYGvQnOunu0AY4Zg9uFfWbBOlsKXY+81DUI&#10;7L7APB++YzjEjI2OGZ6mWuQkZcGnPdayDXCsNItLKDvv1HkRvFjupOaJNXEG5aYNPb6fj65Rm1hm&#10;e8qvAWtmp9GzYAn7ViJGzrPqJiluC4b3YXl7LMQ3neKNKsPG86Vk1oeQoZNRXnQsVTqOpmnYtQvz&#10;xyShWw+2G4Guf8wmrNwuG09rscFxN04Q9B3t2g6L2A6c/InYhK2Oh21jWQWWjFqCLt0TMWJekUNN&#10;wDpbvQOzBiXBs/s8fNaT4Qdzt2JZwg4kpeRh0WSCYypyNHl5sOB4L58X0xiy0J3Pis7ecRiypLx5&#10;MqaB7FjsyH09Itzv8yN4nx8l9tooNMgCh0SmYH7vvtj28QOUUZ+CgufP5XoO8xefgvX/fQqjg0bR&#10;GyKNypHDiStlqBE9OH7o2M8YZA0ZMtQwxpH9B2I6pclafmD87il/O3UfafW5Z52Hiy+4BGPHjcfe&#10;yr1GsjyG5lZaxNaedcbZuOLyq9oFx2KVb7/jTsux+i6C4/sehPIgi6EtKCzE3r2VEOhV/LDG9Lt4&#10;/33++VeGodU2cotW7LFyHuvzy6++RkbmSnP+NWvXGbArubUzK9ze33bqJrlei4kOoKt1KSevFEcd&#10;0acvHalfxTvvvo83HMBYKZzkUC2g3mzE9eQzeOyxJwy4t2ON7ybov+WWm/HZF73IzKcfNpNrgHEQ&#10;/RaiFhEAizF2llILGCuv8USEkyzxO4wJkoOVVfv7+zczxz5enlS0tSGrPudCgmO6Rn/2XWdKqr/D&#10;e59+ifD+Uejq4Y0bb7rhiGTVnspz/NoP2PyXE5H7h5Ox8sorsTvUj0FiW/jCrjWpiRoYt9IMjDmQ&#10;qmMMcg3Xev1NUFdTz+3EIDtYYAHHBiJArTLxcgbGArTOgNcZJNssrStg1vfap5ayOa02KLaBqwCy&#10;vY/9nf3v/QFkU06WxwbJziDcBt36Xaszk20HzetTwLiedVHbwLJROqRJg1rVF/9u1PUTHDdSTqeV&#10;P/GT9eHAzTqm2Z8DCUMy8//qGK/X0MB8Jju3Ytt3HZH2t/Ox5Q+nIvvKGxDqOYsMjRscu1+mR/Ay&#10;PUhwLDMuMVFduy7Etx3m4xtKYvuO34RFy7chbjkZAcqCzVJdjZSJbYHjRkojlcqJslaHXNub5kgD&#10;yNSVOQaA9eWFGBcaD0/P5fuC48BF6BBKFpgpj6ylEYXrC5CwNAdLWIalWlcTTJliNKEsdxtjWi0T&#10;ph4cbH/PMn/1/SL4R6/BnPhtWBKbjy3FDiDEPbYsbhscl1BOOIgDTueYY8mqD445lgFUHGN1aapn&#10;j5dLizFreDw6eC4zxju+ZKu7+2di+bYaByBizPGyTMZtMUXC3JJmsFNF1jgjbitil29nfW/F/OQi&#10;5Nly1frdmE8TJ7/2zLn2AccN2LxUqZxi4WHiSyXhXIKYJYw5dJSzZlc+hpOl603mPd0G9jXKRZuK&#10;7t0p+2R/0H3nSZAbvcgpBj0/14BNGRS1gOMGFG3IxkACXztu1NMrAaOWlDSn46knU9CPEwbdKAtV&#10;LK8XJbT+AzZikx00eRTBcd3ucmTGb8K82I0YRuMkL8neZZ40mM9Ye5KH4HjLiu1YGreNsWE5WEQ2&#10;LZ1x0dZSi03xq+H/A+Pkkne3ltQyBV9a8jbExmZj3tyNGBS8EN91XIiuittubgebhmdbJ69D3568&#10;JxzsmdohfHYRyh3zETWl+RhBQKh2SHNqh9Q22iHKOdygIBcxTJ/RnWZO4U7McVVBEab04eSDjJ94&#10;3G7eaZiZ1hJDn59MKTeZSy//VUhx0fOWbytgfeSYa5s5MROBnnPxNcGv4qn9HGZ9nQm4v/mBkwNd&#10;4xA1bQtil21HQnIJShxW+PUERItHtAWOKXeeyzzHlL57OszLFOYwPJFhRQ4VR0U+4/8NOE7Y15Cr&#10;FycXIjdgZb4N9OuRuyoXcctyzLNB900CJ8OspQH5lBVHtpdT2Rkcm3M3Yu9GysEVasIJN48wKmIy&#10;bF0Dn0NMJRXdS21IVtUvk5L91pNuITTA8mb7enotJhDgc+g7KlcoU520VP0kF6u27G1WlezKoo9A&#10;GNuH0uWJaQ5ZN89fykkneQuIZfWjHLqbZwIGTC5oVsvY4Fj9SBOTze3QRe2Qbdohnu1Q7JDx15dp&#10;kkLgOAFD5xS2lupXc6IqfTsdc7diwcItGBXJCSuWuxOfZSZG2SGrPjBz3IANZJsDexGYq+6YLq13&#10;1BZsc0yU1DOuctFwNzj+qY1fjAlnSDoGRS5Eisf3KHzpYux8/G8o+McFKHyOMcbPn4X07/5Nh/Ip&#10;NIXjBOthAWMxkckEXbOYVuleXHXFVZgxY5aRI8v92cvT29ypk6dMpRv1dZRQn9VKWn0Wpdb3MHa4&#10;gJMveYz9f+vtd0xMrpaBBMqKR76U3kxXkT3W33Kp1iLmWLHGBhwzvlhssWKQ9d0tN99G1tnXbJeV&#10;tZrGXE/h5Zf+ha0MFdMSFt7HxPeKtX2daZ0EkG3QKra3lrhDJlmDBg81TK/ArsD1Dx07GfbYeVVs&#10;sp3L+HtuZ0uv/839evoFEBwzNITMcVhYuHHKtlM3Sdb90kuvGNb4uedewNMOh2pjxEVw/PAjlku1&#10;1uuvu57M8ivwD5zF5zPNAw9j4kTAuLek1NECxkNNaiZdn+KMZQY2kEA5sv9Epmo6MuOt9sp2yIZc&#10;53DGZAHB8X9pxvXBZ9/inf98gdB+UYyr8sb1RwEcj3i7C9adeDI2//VMbHnycVROG0XfnJ2ExQTB&#10;DpupOgI+dWQB4Oo6OqiJFTavEZGjBJAO6bHN3hpA7ADJNui1Qa4zIHVliJ3BqLPk2v7eBtc2eHVm&#10;kW2w6wpoHW/INj9cwbk2ci6v879twK3jV1UJxFojS4FjycsNm856qqqrYZ0IOHMigKx5fa0mCUQL&#10;89iaydVqu35zdC/AbAdtN/JY4uebKkqxMzwcqZffgLTjT8LGqwiOvWa7wfFh3PCH85D4xe5z0OCY&#10;sWYEdOEj1mNx6g6mFijEtjYCEpvaBcc03lqUhd5OuXUFSAIm5aHYAYDqa0owgwY3bYJjMr4dItcg&#10;McdZrtr+ndxUuQvTwyUBFHu8ErOSdjAVQh7WWcHH+yxtg2MacuUyxzIHt5ZxDI/XIxVTCIjsofH+&#10;ZdVymo7HgPHbYXtRVW/Lw8SBBMSOvLrG4bVnCmauq7IGyJJVCxxThjkwtg0HsTZLX49VjFWUq2+b&#10;qZhcwXETjbfmMl0Uga2djkcDoiDljnWg/pq9OzFBZlMxW7DVAZjraRo0e0hL2Y1BBwGvz6htBJUW&#10;h9XENpzWN8HErI5ullXXITd9HQKbwTvZJ89kTGyWJNPYbAWNzUJbnIQVQx1Ahu6I3Kr5vM1dlY25&#10;87Zg2YpdsLFlHYHB6oWZCO5FuakG/Jr4ETgevR0FNhu/v5cEfytlfuRor1j0GpaNjfsJzC3LyUfc&#10;4jXoQwWBmVxqJauuwdrFq2ms2JJv2gxMxzCHrAPH1VTsxHjFwbMd7AkWtcOcNtrBe2QOchzGTU21&#10;JZhO0yUvF3BcQaOoieG2IZX6M9UYKS1mbwLHkYwf9aAR1JCFJS4mcE6VwsmDbatpADaaDtN8LvjS&#10;rdiTDvL9J27GshRJsDlh1sat1i44Zsx6wpR09OKxTJ80zyUC+zlFzS76lZywGbc/cKxQiWbWdv8N&#10;WF2Qj7G92d/aMoRqAxxXZK3nINPhpRC8AmOSbFs95m9PWs8Udcrfrn6dhvnrZatpLXquCBzL7dkn&#10;IAXjlujZuQOZG1zCBhzb2+C4q1cGYhnDYikIGrFxQRp6k7W13Kj1XFnOSbccAk1rx+aYY04ItmqH&#10;lPbawWLwJUXvNXAdUponFfatt2pOqKQlr8cAc78ToB80OK5D1swMo0DxVnvymRcUuREb3eD4sIDK&#10;jzEGkUdBr74rLdOtr55H8fNM0fTMGcj/50UopAFXwb8uxnKPLpT78j3dO/Ww48X9+X4LiYgjyHsb&#10;Jxz/Z9x0wy0mbVIjx8X/+fgTE9u7t7ISeTSsfPKJZ/DXv/zNSVp9Ac5lCqfvCKK1LKOEWTLpmEGD&#10;zb9HjBhlYpIvYfipwLHyJLcGx3cbcHzbbVa+Y5lyiTW+h8ZcM2fNMccQC21k1jS2muuQWS+mtFpg&#10;WaBU0mYB5Ndee9MA86nTplv3+5ZsA4ols3aOM1Z8sfMqMGyZeH1rtpOc+lPGLb9D6bRSR5Uy/ETM&#10;cWBQiAHArmyxZNSKMX6SeY0feeQJ3EH2++bb7sYNN9+B6268FVdcdR0uv/JqfPx5LwTTCFTyeGN+&#10;xokML/q2tF5lHLgv869JDz8qXsIHLEKfmFF0oR+CyOihBMqDTbxx/4GD0WcAHamp9hOIdu6f8hGQ&#10;s3lbxz2UftweOPby6GHFHLsacp11wcWYv3gpPv6qA97/9Bu89dHnrICB6NzDixVz3REyx5kY/nY3&#10;pLEzrj3tfJR+/h80rozjA1ryMcbC8kFd65BNW7HGFhi23ar1aS/6Xbp5sbsGYIrxJdhzZV7N81+s&#10;s0NCbf/bmcnd95Hd8o0zeHWOObaBuQ2+93cM199sNtr5eM7bODPQbbHJdq7nWl5Xra5ZrLBk4pJd&#10;075dYLhJYNpUoFZHZerfAs7mO+uMZtjJ3Me1M6Zi9bN/x8IT/opkGhMEe8w0CdYPpbO5tz0ClvWX&#10;CMQPChxzYEMJYsQISvlovtVq2VOKZUsKkG1Tju2CYzr3Ls5CICWBFgtrARKPEdtQWGEBq1oOfkcx&#10;hY9HW8xxMzi2z1+DzSnbMHvaBsyYo3hSroordazTpmahX6BS7KzCki221NJR8oa9yFy+gzJiB1ur&#10;l1qbzDEHnXw5T+7jABMamPdMx+zMPc2xeAcLjvPsmMvcfEyO1nGsVCo2OJ5F9+HmPMf7gGMy4XlF&#10;iJ3qdK2trncDRkYnGbfoNs1t9gHHVcggOA5gWziDY2+Csl0O1F+1MxeDyC6GEnBsdlR5Q3EJ5g6L&#10;Qzc7NZFetpQK+43djlwHQGyqLMLkNsDxDppShSh/r8P1W+B4QvyuZuZrV8Z6Ss2VTsmqFxscpxxJ&#10;Kie+e5LHkEXruohlFhgvaWHIGO6yZTlzdzMe07irG3C8jeDY6ouNdXuQNp/xyrMYr9xG/5o0JgNh&#10;BFfdenJWfcRqzM8sa9OUyXqAU4ZNSaqXYo5DnQy52OJtguOxLuCYg5Qwl3aY59IOvmyHnmMotbcn&#10;KarIEMuRuBU4bsLubbmGibYmUSz39ampzkoIGxyTIeTgd/TMzUjZ3r7hWB1jjicNjEdnAuMBE3Ow&#10;aU/L+99ce1ER/VF2It8h55WUtk3mmHHuiQLHnDxzBse9JuVjr+l/NKzcnoOY/YLjTU7guBJrlmVj&#10;1vSNbT4fpk5chb4a1B0sOF69Ab0d4Lh7yAqMpVmXtdBYKmUD+rLcBhx7pWPBhtbgODhAMdypmMxJ&#10;NWrAnJZ67Fi5A8tWlTcrUVrAcToWbalyhDk0mueTwLEYaAOO+Yzsx/a2wy4s5pghLgxJGTCBTt2u&#10;7VDM58fSQuQ7gGmDYY6tdH0e8lmI1gRiMYranXvkdS5cRWfuQ5FVVyF5ApljMzHgAMf9NmGTGxz/&#10;5MZsem94kQUO65OAxf6ByH3vNkqnyRY/d44DGJ+G3H/fjrnefgjqk2ryHEtxdDjjSTpfA74AAP/0&#10;SURBVMWkBoYmUnbcE+eedQ5OYkzxHbfdZVydqxmW9RFdoG+5+fZmmXJnsq5K2XQOpdRyrD77rHON&#10;pHrWnDlG5RkcEobzz7mQ0uooc29NmjwFF1NdexFx0pWUVp/D7fv0aWGO7yToVSzybbfeYdjjO++4&#10;B9ddd4NhZPMLCo3jdadOXQ2TLIAcEBhsWNxdu0pNbuOnnnzWgFUBZH2++977jHlON+dexhzEklnb&#10;eZBl1iXg+/kXX1GW/aVxl9Zqm3j9l8f7z38/Na7XklQrptiDrHkpzyVw3JvnfopA+OWXX2U6ppeM&#10;OdezDsb4SSOlfhLPP/ssPn3zn/jsjRfx39efx39eex5vPf8Yvv73m1QPjcNwjjdi+GzwpylkZN8l&#10;GEZ59LD+CzC8/zyzjuA6iGZ+mvyzxw9Wyi66/kfNxKywHljo8zEW+n/JiW8fDB3Yl4zxEEweOw0j&#10;By9DUEjrWHPjaM0sBtH9Y9E/UlLr+COYRFmBLt2i2Q4346AMuc6iffk8guMPCY7f/e/XeP2DzxAY&#10;MZBxfJ64luC42xGkcvIKz8SQN7th+fGMN77kalRGBvEFt47NXm6BYyeLlVbPecc/atm5nWXQNrNr&#10;b2tAtJOhVVvHcP7OBr4Czoe6aF8B80M5n+s5DrRvWwZh7ZVTWY/rHDLyBrLtxvV7fwtfIpJYKwa5&#10;cS9nqrMysLHj15hzzplYxpkzxRy7wfHhPaAP56H+i9znYMCxBqR+KzAjg4Z8jv5anr0D82euwdih&#10;lFX1FMPnuD/bBcd0fM3agsG9LUmnLeXtN4/SWseutYW5GExzjjbBceBidAgm0F1vC5rrsX4uB9M9&#10;5qNDDzoRUyLciZLvHzorztGKae7KnKlDZu1sTk9SW7QLiUytM5ZsVy8vpmTKUvI0a2kPHFdQsjU+&#10;1Mo/2pMApFN4FpbZqUq434EMubwZOxg6bD1jsu2KY+zwqER0IkNmQCBZFY/gLKTQnMxShJPtjMvk&#10;YJIxPjOLHXJLAgMOfof3mo/vu1vX2rkbmXRdq1Y5MDsB1n366T6yakpB0zchKsBuCwIhykWjFpWi&#10;wvFIqtqxDf1ZtoD+lNfa+Wvq9xJUpzMm1AIwSrulQfrwOErjHfs1Uc4+gHmPW8cc16E1OLbyIkfP&#10;KYDtK9S4LQdRlGYp9lesoXItBw6iBNNmHw9RVm1qm8/+tMkyB9HkDuPJgzIwd7WTr3D1HsRPVAy8&#10;ZK8EHtFbsGW3dSFNdZVYMohO15Tkd2Z9d1GsZ5eW/tWFuZlN+i8C3s7sd50ZnxczZi3GT16LiVPW&#10;E1A6P9spi12/CcEsQxeC42m2W7VCAzI2YqBLOwxcxEkDBx6tLs4zUuKAfq3bIdOlHXTPDFu2C47i&#10;o4ntN5Duwt19mVe8WVbNe3DL1n3DBNoAx54yY6MMuAP7lnffTIyZyGubsBrTFm5HdqvUTnuRMmsF&#10;unqlIZbpyOylZF0OZk1bzdRuyfALXo+1Jk8Z533blVU3IjeBjvX+7MtKR2Tyni7DkOV7HLJqptKi&#10;G21ke+CY+3WOWIf0HfYdzbYfT+ft7gvRyTwfWrdfJycFyz73S1vM8WGDY8Uc8z6KoZmao0s0Unq5&#10;drnqcyX6yBV8RgHsx4MBx+GKOV6OcSl7SEaY3ojylesITK20Sz3ZV7v2SsYwxiTbV2vAcSSfez3J&#10;OLfRDqPYDj2D6JYtVZppBxscW2x4F8YEd2B8er8Ra9iH12H8xDVYak/YORq1IZ/3tuP5fHAxx3uw&#10;bCS9KYxixA2Of6rjB00Q+TDX+uDIBcjo/jkKXroQO5+hC/U/LrSk1E+chC0fPIBJvQehFwGTAU6H&#10;TRTQ4Ivxq70CJuHG62/BGcxHfDLBsRyjlYNYOYA/+vA/xoRrMOW7WmbOmo0brr3RbHveORcY92oZ&#10;TwmslpeXG1B7LtM9BTPWWMvs2XMMa3wBtxU4PptjZRscp2dkGrZYjPKtt9xuwLE+r7/+Rk4Uepr9&#10;16xda2J6BaLFKgvsZtNBW0soZc4CpZI1i90WYP2AcceSXutWnTxlujHQUiyyALIArwV+PzOgX99r&#10;e8mn33//A7zHY7/HTxmL6bdXeMzu3T2YAqrE4Jb16zcQcMchISER8fEJWB4fbz717zFjx+GJp/+O&#10;j19+Dqs/ugdb37kJW967BevfuhmZr96AdW/egq3v34+c125Dhtf3iGCO+/kffYmc9+9D9tfPIPu7&#10;F5D9zXPY9s1TSPf9FiH0qNB73ZvvsnCy+ou6d8Gmt+9Azmd3YEuHR5D9/YPY+sENmNu7h2GTZw+a&#10;ilUfv4YRodNMqkcbWHsxl3KE1xSkffYmlnX+ngBf9//hxKQznzpTEtvgWDHHo0aNYmhf1/bdqm1w&#10;/AHB8Vv//Qr/ev9TBIT3R4duHrjmhiMHx9FvdEXsX07G6jvvR9XcCUqix+fzbmMypbRDO/LysGzp&#10;UsoN5mLBvPmM31uCBDZY/PJ4LF8Wh3RamG9koxbR1dPV2dk86nmMQga9L2eer/nz5zPuJhZxpgOw&#10;8fjvBQsWYPXq1cwVZg1kBLAFcuXgtpYdd8mSJWabhQsXUlKxDMuXLzf7JyYmmjWdsziSJdjnKikp&#10;4axUMhYtWoTFixeb87W36tgqg46bx+vUebdtU2xQLOZwpsreX+dQkL4W3aBJSUlYwP2cz7GE+yxa&#10;tJiyvrmIT0xACePRdANVcRZKNiOK3d64cQMdThOQxGtIYn0sj12K9JRU7OKMuym/tlfscQ0HHiW5&#10;WNfHD3OuvQTJnBUzbtXumOMjeFC7gbUlXzxAKieTk3Q181fatEINMqelwY+goEMPsiI03NnkQFXt&#10;y6rlZF2NLMpZQ3w5WKUpU8DIzdhQbKV+M87Qq9YjjDOOckNty5Crixdz5y5vYRvrKigvpTmUV3fJ&#10;QJl/MbkYm7N3I3srXWUJHrqR+RrDmEVracB2ujqHd1vAMtNMym8V4rNbDG1agePxdion7rW3HKlT&#10;UiyA5JvMnJ3FKK+2pwgODI4NszowC/G5jn14z5dmb8dIsW0eNKbyZLlp6rTXTq3kcKv2JTgMGbwJ&#10;W5rTvNRgHfPEBhEcd/EgSzd5KzJ5rVu27sZWAt2BZGvFAh2sIVcjUxJlzs5AoI9lkBXIuOjNtLi1&#10;hs6N2Jm+lrJjuneH0Gk7oyXOu6qMuUvH05nUlH0xwijt3EREZvOFBQkrEUwZqQfTc7TEHO8Ljr15&#10;3uAJ27DVVqfSQTmPTr2hdN3uIvaQ5lhxudUtbrlHCI4FkD1ljjaMhknFLe2nVFhjmMO1q2G1M7CE&#10;KW0sKSuf6ztyMFTxnezj/pFZiF3H+lb/2piPuaOTGANP0y3GcWazDbZsLkHGPErVfWj21mkhevZb&#10;idlZZBDNqWgQt4nAbh9wzF8IlDYuy0IEJ426yPF5NNuhxLkd1iDItMMKtkNLnKvaYbFLO2x0aofC&#10;xFUIoTFa957OhlxNUAz9PqnJnMFxkiPmeNgWujKXclBYSgfxAsynmVoHxhMLVIaO3YLMArvFK5FG&#10;p/ce4euwqtnYq5Ju50nw0vOB0v3AwTnIdwDD9sGx7rUKJE9ZQXdn9kkCqrBJZEbJ5FtVyBhipmgL&#10;kFuyZ1tu1bwvfBiesIoxyo47vmY3nbQ54eLB9vMJouJjZanVflt2In463aLbm1A6yuC4NxmboGk7&#10;UePwQ6goyMNIxpl35MTLD7z/Jyzf3SzDbgHHSzFgQUmzH0OT6mb6CjPJ08WbZn3jtmO7Ux5nA477&#10;cPKm34ZW7RA/sqUdAgblgF5v1tNQ4Hg4J3YY+zxuyU4O7tWHd5FtX4dITkR+wzh5T97742iAWGHH&#10;v1NNMuSQwHEFTfjc4PjwgeSxH59IXusfvgJT+47Dxk+eQNGLZ6Pw72cattikanqSCtLv3sDwkEkG&#10;QGvS9kiupxdBVCjvyccefZ5g93ScfYbFHD/0wCPYxtzCJSW7CBg/wG+P+y2+oAFWBTFAEYHi00/9&#10;HScx1FMg+ByCXW8fKzY4KTkFl1x4qWGVlS9YyxKaFV977Q1m2xZwHGl+EzgWIJaTtZhhscfXkzUW&#10;QJ423TIBGz9homGM77//QZMrWNLqefMWmN8k/ZZDtGTNAtD6W8A3n7HPwjqjRo813wtQK+7YgGFK&#10;rBUzLOfpxKRkYpRkxBPcLideio9P5HlnGBAtwy2B7S50r97pGP87HmVtfgiQ/53nf/axR9DjhQfh&#10;8fRd6PbsfZj+ym3Y+eIlWPLBexj9tR/Gf9IFIzwHMUwpBSkvPMLUW1diWidPjOzWB2O6hGJc594Y&#10;5j3ImO1JPdCfjtOZPzDX81vXIbn7G5ga2ANjw3piTLAnZvt7Y3DwFPSkYnVGn9HY/sKVGB8ylhNv&#10;NGB0TJh4BaWib48x2PDqrUj/5CVKwwW6D29CxTXP8ciRI1k/XdoHx2eSOZ5L5vjfX3TAm//5Ci8T&#10;HPuHD8AP3TyPGBx705Cr36udseikM7CVFH59+iI+SXNJaFhAUIZbM2fOwJOPPc7ZnOtxz513mb//&#10;/vQz+OcLL+Lf776Hr774El07d0EUXedWMel2JWUKzimQagkOZ8yciX+8+A/q/m/D448/jjfeeANv&#10;vfUW3eMUJH8HDSA6YsOGDc2dQvtn07TFx8eHybofZn4ydd778dRTT9GxTbm+KCXg/u+88w5lC5+Z&#10;GYacHCuQfsWKFZyled/sc88995j92lofeOABBrI/aMr03HPP0SBghgG+Y8eOxaOPPkrpxXXN+33y&#10;yScGcGvZuHEjJRav0RnuFs6AMW/avUosfi8e4s31CN3jbrv9Nrz6+mtIW2W52VXRsGwbDVOmz5lB&#10;tqsjLeJfwXPPPIXnnnoSzz71BN5543X0jQhDZmY6yiv2MG7ZkqSjqhirhwZj9p3XIpW5rk2eYzc4&#10;PqKH9ZE86H8R+x4MOCZT0Y3uu4vW2oPzBhSnb8QAzjR282UqEhrQ2I7TAsfJE9p2q1bfb+K9X7Sj&#10;DNtyy1Fg0436gaZzsYPJboixaifPsQfZRu+hzCtbbA/MmfasZC92bCvH9jymULExD2WsqWMTDbsy&#10;IlaTeubMqFK8b3+l4EnG+PgSmh61gKQti2TIRVBHxiZULE/Lkwe1FZV8cZchZ0clKlxkhwdiji0W&#10;NBljGL/ZQrgx3/KuCuRsZ7lzmUrH+dVnp3IyjDIBUWYL09lAVc5OlWP7HpQ4pXgppKlTZNB+UqK0&#10;k8qpsYrHc7RF4Z4WprOpbjcWRCkVEIGIL83RxuZgu5Nwp3ZvFXao7CxLkdN+2FmA0dGMZ1LssyPP&#10;sVXD+4JjYy5EI7LFzInafGZKnYsK97Cuy5FX0CJ5N4c4YnAstQL7FtmxYfN3OlLXmI5H5+K1zENM&#10;czK2fciMQuxubuMG7M7bw+ssR34RfSMc7VRXVIhp/Zehgw8ltM33BH/kc72ooNz07Zyc3dhRKr8I&#10;naKOBmiZ8GsnlZP2KyngPcHzFJS3boeFzDtstQMZ4DFMqeXU/+r20w5jYhjvpVROjjzHpQ4G8oDg&#10;2DbkorPxFqdzNfIdnruDbc48Ttnsf835a+WiPjIeHYPWYEVz4eqxPY6x1JJvB65GItvSvmMVc7xo&#10;eNtu1aaqeE0Fpk/uwU4n8FdXUYKZyhm831ROTPUm0NgsKeZ9trMCuazXHQWOmH7Tl3Zj8VBNJh1E&#10;KifH5EbFkTDHHHQGjmWuaUcl1O8pQ9zoRHTuHo/+ExiS4JQvatcqizmWEsQvfD1W7WqRtDcRKOxg&#10;G2zLrUCJi2zagOO+VJOEMAOAUzvkMnTAbocEBoG3tMMeLB5OtY1XCsbHlTV/T8dQlDIXvPrwtq2l&#10;2EadtTXBw3zdnDALIQt08Kmc3OD4pzpGMDGhNGkKCY9HLPP65r59M4qeoRs1DbcKBIz5Wfz307Gy&#10;00eIjlwML76LDs+R2uke6x1v8t9+/W2ASa90JvMUC+j+7YST8Ngjj6OEZJNkza+//haO/92f8OD9&#10;DyHTkWe4a9dudKA+x8irJZkWANaYWLLj05i2SSDbw9PLPKEFQAV2dezLL7uSzPE5ZI6dwPGtdxon&#10;a4FjrYo/fuqpZ/ku3sHx/h7ihy9NnPKtzKEsIH3ZpVdQ6eSDKo5tCncWGcZX5ldyi5ZBlxjhHVSY&#10;CaMIHAswv0Uw/Dbjh7UKKAswT5s2w/lN3/x3EYHwf8kuy5X6eUqmO9Ksq5iEntSykoh7eXszZCrQ&#10;5F/u6efPtRfVer2Mk/cTTzyJe+97ALfd+xCuu/0eXHnnA+j5ysPY/ubNGN6pL7rRxFRgVTJ4H7Z3&#10;2ptPYMunjyE0cAG6c0znRWbWrPzdmyqWEJo4xnfviB0vXY15/l+jH+O4IwePQN+YIYw7no7A/jwO&#10;mWGB3Vkhg5Dzxi0YGzoRvs7gODAVfTwmYO27DyD1yzfRm2OTowGOXZnjNt2qFXMscPz+lx3wxidf&#10;4xXKqgP6DKS87miA40z0+RfB8Rnno5gzH1ifQOY2h6sFjuUbNXH8BNxEJ7Tzzz4H119zLe67+x7c&#10;d9fduOOWW3HHrbfhputvwA38/UE2WocffkBKamorBnlX6S6E94mgZOFuXHzxxQYMC9S+9957uPHG&#10;G3HppZfi1VdfRUpKSqvOtGnTJnzzzTe45pprcDXzd+nz+uuvZ+Lu29mRb8VNN91k9hdIFYAOCwtj&#10;yFORYZZffPFFnHceYxbOP9+c8/LL6WR3Fa3eHeuVdOXW9+eeey7OPvts3HfffZg8ebIBxwMHDjTH&#10;vvDCC81+2k5gWMfVso5yEIHqc7jv1VfzmFdciSsvuwIXUtZxIZ3yzj/3PDxCcL0k3tp+R3Eh2ysY&#10;dzxAY4CbrsV1N1+Lq665nNdzBW66+TrczPWOO29h/MFrGDluLHYzwbkZOFTuRPbswVj+4kNIuOgS&#10;BHWb5pZVH7a859jPyv5UX4ytymWD45lFDmaDCduKGfsrWaNTTJFYt6hZecizkRwHUeVlnNUtkX+9&#10;00KAI/MYX0cqp8npDnBXrpidymZTpFY3dmM1VpLFDCEIkCGRDF/6DNuGfMdG5VtpikWTIE/+ppjU&#10;yGk7mMaozfeMyYu2PXE1cxZrAE6Wa/h6rLZEJGaAV11RhZ1MhFplM7WOX3Zx4BceInkxB/R8mYxM&#10;Km8ngKQOe6voQu8YsxamrEG/EJWt/f7kS9ddr2BKehmr7BKR6Th7DeOc5P9vnrDIiycDKYMjlqVX&#10;1Gos39p+SEl1Ti5GM5WOtm23vznA8YxVDgaYrlslDC5uy+6rSTmiZ9DcS23B9pe81acnmboZuQRm&#10;LZMJrrXftHcXFo4ms8BrlRzWh+B43Aob2Ncjf6VzzLFVVz5yph7IVFCtcgK3HLmJpk8Vdl7Uqr1Y&#10;MS15v/JxlbVn79VIb7Y/r0P6FEtWrTgoE+PNfukRnIn5a5zk1Q0VSJzINDU0b+vBF/+YBDpQtxNm&#10;20TZX9I0SgsVR8ny9+y/Dqk5LQqEfXtlI8pztmMoY+mVDq1bK0OuKsrnqrDbZs+dd26w2iGoVTvQ&#10;pXl6Lrbtrx1oRLeIKbp8VD7dSwLH4/Ob27o0ZxuG8F52dl+ftsJOR8WkFClWzHEPTiL0mZiLQjtB&#10;cVu3W1MV1i9bjWBeVw/WxQilJLPrjRMCu0urUFJKjw3nfavJNLMdPZn7V6mcFm90IHD2x51l1c0h&#10;EK2qgu7JSZS/BxAwSspv8hzTPM6+rXeu3IwYpmHT88GTxjODFhShpEXh3brkHOCuXZjBlGGWLL7N&#10;e8bBHI9N2euIBeYk3NrWMcfj+Ju1NGBbauuY44WbWtyqtypFnFI5Md1NrO1sp71Yjp1F1dhTqWCr&#10;lqWeMeFjBsRRDs/7jhMiYYortmMdnK9kbw0KNu2CHfFgu1V38YrD8Fgn93i7HRj20rod2L+mM/2U&#10;JhzDVmJBVkU7zybrpHW7CjGRzu4+nJzwlCHXCJrXOcpTRmBuns98znQPWoVlzRkFmC999L7M8RbH&#10;Q7CRY6vFI9xu1T/2OEEg1zc4FYMGLEF6d7KeBMM7n2Xu4hfPp4z6QhQ+S/b4hXOR1P17RMrUzzhS&#10;H/l4qVegYo3n4tab7yZrzBhiglcbHD/NOF7FG+fw+fTiiy8ZwCxH6qFDrDzDMsq67pobDcv8FE2o&#10;Skt3m3RHf3/2eQOOtW2HDp3Mtpkk5O6/70EDpgWO9VuEAxynpWfiNsYzC/DedNMtuPGGm038sRyj&#10;BW5Ld+02bsz+/r1NGiXJsQMDQzCOmKeC43DpWHrxN8m6BYxVFsUeb6CbvRaxzzLsevXV103Kpze0&#10;KgUT/y0wG0JZdghjpHUM5XPWspMK2w/JLkuqrVRRKkuJYo5ZH917eBDf3ElyTmmaHjVM9n3EVffc&#10;ez9JuPuNK7W+0983E+hfe8sdCH71Yex440aM7BAKDypDepqYX62JSHv7KWR/9ijCAuZQ3cUJD2bF&#10;MCt/C+iTjEnhA5H71pVI/fZF9B82CpFRMYiKGoyYwbPI+NNok89X038YNz4jcAByCMJHh03hZDjf&#10;iY5jeVClE+E5GWvefpDg+I2jBo5dY47bAceXMOZ4Gf5NWfWbAscffgZ/guPvCY6vPkJZtQ9jjkNf&#10;7YI5FzOFkzpbdhoHgjvoEWWNRhvqGjCJsoMH7r0P11x5Fe66/Q589fkXGEz3sn7sTF9+9jlnfB5g&#10;8ulrGDR/EWdebqM2fozJX2YvO+gU6enjZUDxtQTXL730kgm27tatmwHMl112mWGDJVU253Tsu3Xr&#10;VkOpCwgLFOvzH//4B+3Xvem62cOwvfpOoFkAW4B4KeXfqQTnAt4333yzYYV1Xn26rjbIFsB++umn&#10;DXO8lzPmUVFRhtHW9zrGtddea5hou3xijnXuKwm0zTY33Yx7aQ1/JzvqrXThu/nGm/CPl/6J+BTr&#10;esZOmYg7H7wH5192Ea68/io88Oj9+Oi/HzLmoSs++ew/uJ+/XX7VJbj4sovx+ttvY/2mzdYLqrIY&#10;VWuWYtO3H2DZJZegd9epbnDsBsdHxpzb4JiDzfIq5QlvQGneDoxwAcdiQDWY7DttO7YwxUsdTeOs&#10;Qd0exI1biUGzCyk3tvKMF65hvmIHOJ7AuDkds44TYksnr2Bu2zzs4GDPfKe1rAizx9BshqDKh+ew&#10;U4VEDN2KHMc2xRsoQzbg2Iq3U/xKb+b5zMytaTkOt62uYC7QIWlGmm2AvZyguX3wcIYuKJ+y0qiZ&#10;QlOivIjuyKO2YkuJcqRzX6YgGq6HPwfgKocnXxxjOcjeY5dTn0XFWDA2DaNid2InU7Fpv+0JBBMH&#10;AMe6Jm+BTH+yNNy3wPmYKvP4dExOKEOZ+b4OW8kyChwb52JdL5/J0+L5snTej7nmVy9eh2iZBPH4&#10;bRoL2feGAxxPTd9r1RdnpRcy33TUPBr00EituS1Kd2L6CLriEjg4T4wIdBqTDcYfzyGQqmlVjjps&#10;iluHIZEEoY7tZG4lcCxH31qzLQc9aeucDLnsgZbAG4/LONz5TMPlXNd7duRiwoiVBE9W+9SRcUya&#10;fDDgmPHbZHnNPnuVVqw1ONZA1IMy8r40j8qmckHb6d1UmrWZKagIvMzkSDJNjXKR51w3nA0p2pqL&#10;8eFJNGix+pdJOcXBgn9IIsZT7l/kuH+a65PMfBbzIfeJ4IBCkvd9UjnVYMOyteg7aBNW57N/2vVa&#10;WoQZI9tvB3+2w+zUNtph+XqrHezJAH4KHIeP3UGjJetaCzcy5tgFHE9O2tVc99sTsmhUZQFNL2PU&#10;lInYTXWOdmzpKxU0iJtPdUavQMe16Zwc/EazTxVQTVDvSBnUULMLc4ZlEjjvso5RW40tyWsRRKfv&#10;Ln1WYcGaKuu6C3diBkH90FimGzLPEWut3knDr8Ep8NckgenPFjiOmZyHQsc2uWmbEG3AsfV80CAt&#10;bMRWbNLEnVNf3WMY/xQEBclJdT+DfQc4Hp1QjjJTb2RTObnjbMg1hr9Zx2Zar8T1ZEpaDLnmraUT&#10;teO8GxbSrZqKFJOarF8mZq+iyoYZKazqYfjCumwMil7HkBVHn+XzYN6YVCrkrPRiij0OkVR6Vw0N&#10;enQ+hrZxNiVudCqGaPLCMahqTuVEUG23Q75TOzTW7sLc4VY7mPuXYQzZKWwH9ndTb2T1hs/JQw73&#10;ca4z/Z1N9jmmv9rZMhC0Ji/plO24xqL126znswHHvGfXOp4zdeXMDe0CjulWvc5xn1QVl2LBMDc4&#10;/jHBseKFe4WkYGK/qdj4xbNMzXQOWeKzTGyxiS+WM/UbV2OxtyeBHJUaRwkYq3+FRCTjpVc+JiA+&#10;G2cxNZOAsRjfk5nHWMZWEkdu4lj3GcbRKrfxX/98Ir784mtjkFVUXIzHaT51Io2CxZoKE8QuWUYW&#10;+VIy0GeZVE9f0PRKi2KXta1A8b7gOAO30Jla4FgO1WKNr6cEe/z4iWZfSaPFEMuAq9VKoGpny5k9&#10;Z55xin788SdNuieBWsmjtUgyrdRLdkyyQLJWAeiXmAJKsmn9pv3DI/qYfSTJVtyxQLWOJxdrA45Z&#10;Bk8vbxP3bJ9PoFwybwFiyb61CiwrZltx0w898Q/M9uyI3FevwcgfguFJVthMCtvg+J2nsfU/DzCN&#10;3Xj4MrTJ32c+x14LERq+BP1ipiDW81Ps+OfFmBPeGeF0o44eNAL9Bs7jpIZk0Xq3OI4lcBwUReb4&#10;RkwLGYY+YUvQJ3gB3x0LEBayFEOCJ2Pjp08i5b+vMBXU0WGOD86Qi05tBhx/3Yng+FuC4y8Q0Dca&#10;P3T3oqz6+iMy5PLlQKznyx0wgZbgpQNjgGIGmjPeuImzxFqUhmgCE2/fR+nwpRdfgtvIFg8m9V7B&#10;GfUyzuRk0zRjCHNgSbZ8HhlTMbO9/HuZzm0vWyl3/vyLzwmMr+GszZUGaI4ZM4YzKiFG+nzOOecY&#10;Jlbxv3aH1ecWHlsAWsywmGMB0Y8//thst337dpMgWhJtscA6r9heAdvc3FwTHz1o0CAjtx42bBiD&#10;6f9lZNIGoBPsSlJtV/7gwYN5s4w359vNa+rXr58Bx9pO4FjAXGVWfLOWzZs3G1n3FVdcgRtuuMH8&#10;/s5bbxtZ+egRozGE+dfG8Xh5hQXs8NVkp3xwIYHvVddeg0efeJQPoWDOdmXwJslHOqXUP3T4HjfQ&#10;WO28C87DfQ89iDmMZVYaLLE62MmXUs+uWHDFpQjoMsUNjt3g+MjAsaP+/AhmwvqmMJE7HSsjEinj&#10;2XfwaBx9+ZANirC2s9Yk9OL3Xnxwhjrt38vxQA4IpbmDY7sAxm96c7tgxr40798nkbFCAo9O5xPw&#10;YGxSiON4oeEu5TEDd+bfC7OP7Si3jqVUI06xt8aMSQCs1bbJdH4lAObgP4gv7ObyOXL3WkZZBJwc&#10;ZNvXZLZhvfjxWn0VNxVpnTOELw1d68EMcMSqauBqX5c5puP6e7L+rXMl85hO5hUqv66HJiZ2+1jl&#10;1TWIjWzHodqlTL4cnLTUgZytBSJc2iKCL0AB4zZYcBOzK6bXqZ/Y5QgiQFdOWleA7t/c9rymsATm&#10;1W2rnmTUw+NSbudc16GU+/nyuv3tduuThKDgFjfN9us7gW6qdpsmm332NVxifbIdgpz6YQTbwbh1&#10;GrZckm/G4Tcfx9EuHCz6Cjy3ug6Vn3mfnfpry72hNrL6o2Ep9wHHtVgnB/fuBE7hTn2Z/eyw20GM&#10;sUs9+7Hv2HWre6mX0+9K1xEQ2nLvt+rPAkJs117N7dhy34bxOLoXlL/Wrl/Jv9WnQpzqNYz1aq5F&#10;KUHUbyOTORBTX2CdSGZpXze360W1h49LPYZxW3PcVmVejl7BLdekvuV8D5r246RFy71tlTtU/VvK&#10;hv2oPJz7in9zvSRThdYSM6eBpn6z+7/qzO7bqk9dk32vBocwHYra3gG4e7KfO/ePYMbwerH/N98r&#10;rJ/AYN7/3F7XGMzJmCDWf9+YdPSnpDE4LJHusPEkA+QOnt/svm4ZclGObczM9r231Q56NqodTNma&#10;28Gh4lC98NnsfE/Y5QzSZJDz/b2f57PqJrC5Lycx3tC6Frte5VQcbL8neE9rwuFgnp3ubY6snvRc&#10;k4w6kO+W+RGDsP2dW8kWMzXT8+daMmqyxjufPhXb370NswMj+dxNYX9gSMdRYIzVdoo1DmBe5Bto&#10;wnXayac1s8YCsJJKf/DhR2YsnUWvoQcfeBinkw0+7aTTyQA/hFVZWeY3pW4SmF6wcJEB0t27exiz&#10;rXMZbyz2WEZXBieQRHv+uRcNYBY4PvP0s/ju7mt+E3MscHwpwxLFGkte/RhZ2a1krC3AzVh/5kke&#10;NmwEhg0fgeHDR2I4U0NFRQ9CMr2ABJDzmA5PsmkB1SccAFnbaNlGHCJHawFn5UOWWZg+7b8lrxZA&#10;VsyyLfVWrmblSxZr/Oijj+MrpnaSxFzMsSedq5WH2YBjAv5HHrbAsRhjAWOB4nvuYRqnm28hRrkX&#10;Hb1GYrZHb+S+ciWZ45B9wHHSB/9ge5+P1f+6F6teewSrXnkIK197FIsCfiAI7ofkjm8j+7kbmG6y&#10;N8L7j0YEJfVi/HVfNz/nBbR5H0+jrDr3lavZZ27Fls8eR/anNO3iuuWzx7D1k4dR8vrFSPri7R+X&#10;OT6bmvt5zHP8wbed8dZn3+FfH3+J3v1iaDTjjWtuPDJw3JPg2OOVDhj5wKMoncwAdc5kUmhJlsiy&#10;uWhkGqKJEybgbsbWXnQhmWFKmqdMmdIMfPXHSsYJiPm96KKLDFj8/vvv6bq2vnkbMa2SUQvECuR+&#10;/vnnhuEVaFW8rsCxZM2zZs1qdVzFHIsh1jm1n8CtwLHMsbToHDqvjisQKwm0dOoy9lKnruaMkD6V&#10;k7hDhw5mOzHN2k4MdCYThNsO17Y7tky3+vfvb2KVxUgLmOuaXMHxs7RTF+Ot31Q2T09P7KK5gMnl&#10;zJlnpbTSIjOzLl274CpucwnZ31df/ZeRZduLto8mC3/55ZfhjDPOwH0P3I9RY0ahmgY65olAU7Kt&#10;wf6Ye93lCOhKcEyTBPeL48heHO76s1hWDYTNag/m2wJ9Bqw5tjPbO1hLp/0F5mzJohmoOo5pBu0m&#10;36XT/tq2zXQqLds5H6+lrXjeVuWwytKmVFIMssu2dr7Q5mtp45oNS9JGWY2TruN7McLtyjPbmmBo&#10;5/p1TPtcbYJTp9/t7fbLFrczuXHAtjgA0Hcu5/7Ka2ar7bY3gKQdszDH+Zy3de6Dze3mkBcf+F5t&#10;3dbt1pFrP3Ztf9d2MnLx9tvauU8495lW528DHK9fsgZhNIzycO6f+7v/muvLpW/uD/Q5XUtb19C6&#10;7+17jfveZ45nRHv3bRvX4noOux1b2td6DpjJLNd77gD3Udv3oOtz6gDPtf3dLyqPS//dX992ri/X&#10;e9m1n9v3Rcs+1vNU/w6fWcC4a5qR1tQzk2M1NjOOO4KAMphpcMKGrMESGiTakuzCVVsQw5RRzeEd&#10;bTyn9Zxqrx1Me+yzj/WcbnMyYT99yvn6973/nNqX/fxQn2EHvv/dYwHXOpIM1oey177hi5HYqwfy&#10;XrqM0unTkP/ieQ7jrXONrHrLe3djom8kfMksa5Lr6NU1FSj9VjAN0TsEs2fhbAJiW1ItcCzwKkBo&#10;gdd0grx7rNRNBMICuAKoWoaPGMmcx08bLyExqw8/9KhhjRW/fMpJpxn3aI3bc3fk4ZWXXzPu1mKI&#10;z2Bsc4QLOL7kostIzl1nXK2/+ea75rH5a6++wbRQF+Ba5gm+/robDYAWw6y0UJ99+gXJMisYycfX&#10;z4BTgdmHHnyEhFYnKmPqGNVVT0IuBg8wXlqxxy86mGIBYntVrLLArmTbWgSOZdil73QsGZHJmMyS&#10;VXs6ZNWPM1T00VassQHGd99n8jXfSNzx7w87onffDMzo4ovc165uExwnvPMCSj+6BjUTfVE5OwJZ&#10;/Ttiif+nmBLpi4FR/ZH6wxvY/PebMHHIcE5i6XncRv5jBzieERxN064bkfj9x5j5xbeY9cU3Zp3x&#10;1Q9YQCXsNrLXKV+/c1TBsUjU7t27w8fLk+/jXrjLNc+xwPF8guMPv+2Ctz//Hq/RlCuQ4Lijhzeu&#10;vekIwTFjorze6IKxTz+H3TPmERyrMziBY+bsVSzufWSGJV0Wozpp0qRWIHZV1irDzNrs7Zdffom0&#10;tLRmWcKqVavYeV8xYFIAV4BXHX7atGkGFF9wwQWGQZYzmdyi7UWyaoFOAVWxuFr//e9/G5drLWJ6&#10;dV47Flmg18/Pz0ijnRcBUA8PD1M+HUPXIUMwxTS7LnK9FnOs8tjgWIy1zuvMHAsc63xijXXcoKAg&#10;c6NosQWodhllRa7tzmOMsiTlui7nZeyYsYw5ZjJv1o3k2uMnjKOpGQPTFKtDqWBu/z6Ivf1GBzim&#10;idFBMlfu7dwvTncfcPcBdx/4H/WB9sDx/tIKuZ/tv8r3m0C074hsxhu3GrmQ3aIkWyvjQ5pjlRsZ&#10;jz+LcdQmZdL/qG+7z/uT7KfKROFLZ+FhkfOR1fldE0tc8PezmKZJMmrGF/PfRQTGmz55GmPCxht2&#10;2ZklPBrvil7MXODdcyxZ41vJ8J7aDIwFkAVu5TTdvbuH6ehycBYoNWmb6DatGOMvHNLqVVnMSx/e&#10;x2SimaV0TZRUizm+8PyLjAz7BbLFex3u1m+//Z5hky+95HIHOLYkzDZzLFB85RVX4YrLrsI4holq&#10;WULWWED4Osqsb2NIpECnXKvvuusekmK3GRMuEX9aFC8sICuALqZbsc9xLLuWzZu3mDROYnTFBgsk&#10;O6+ST4sF1rVoyWOu+NcYm6zjC3B/+umXVNoSHJNQ68Z6kTGYLae2Y4zvu9eSUt95590s77XECa9x&#10;AoITGiTLZnXugdw3r6Osel/mOOH1Z7Cny8MMV8lGWtZayqYHoy/Jv0iy5QMHxWB5jw+w/ZUbMZ7u&#10;5R4MA2ur/Y1E28iqB2LrG7diZMhko5zSxKYhWWjuFeE5EavffRgrjnLMsQ2OvYkD2wTH5158KRYu&#10;jcOnHbrjA0qr3/7sW4RFDUIXL19cf/MN6HoEeY59Gf/l954npr3yGsrnxRIXK9bYCRwzN68BxwSx&#10;ApUCja7gWGmY3nzzTQMmJW3+9NNPTXyundZJYPaZZ54xxlYCp5JTC0hKHv3QQw8ZxlmMbmBgoDHU&#10;shcxzgKWYpcFLrUKpCrtkhaBTJ1X4FTnFvh2Bsd2zIDkEwLZ9na6Dhls6fiui5jjPn36GPm1thcj&#10;LXb4QOBYZbfBsXM6K6Ww0syHyicw/dhjjxnm3Y6r1raaSIiIiKAkrzf69otEQnIC4yDIHPOlyDxQ&#10;2DmcEo9H7qUcjzHHbrfqn+RL6Wi8VNzHcA/03H3gF9QHlBItLBOz1tjJhhqwJY5GcMwbbRlkuVd3&#10;HTj6gPFLiMOwhUXYWty+IV893b1XJ2yg9wDjmg9SLu6u41/HfSb34V5hKzA5bDS2fPKokVGbGGOT&#10;v/gi/m05Uq/76mUM7z+Pz6CjD4xlBhXWN5Ws8fuGNRZTbLPGNjgWU+tHF2YtCxYsxGUEtALNAscC&#10;yXKMzshcaYiyzVuyqQStwtdke7X/+TS8NeD4pFMhUy+ZdMlxWrmSBZgvuehSF3BsxRzL8VrSajli&#10;K4WUxt0yyrrgvAtNeiflQhYwvpNGw4r5vffu+2kyfCOGDh1uSL4CumorTloAVVJnGWJ99/0PNO2y&#10;iLiExCSywW/z+/tMfLAYZsUTaxUIFuCWA7UBx1STivWWXPoebv/Rx58TMJcYcPzttz8YdltAXc7a&#10;tomYJhCuYwqq64mfHn/sGUrWZ8CPWMCXExGz9wOOE994FkXfP4AlMydiwJBRGECWe2D0YPQbEEVn&#10;6nGYGRaKwreuRixDO70iVpk0n67PCxsczwweaAy5xoQxzRcnYHwYJqNQGU+agPXxpFv1O/cfVbdq&#10;55hjX2+vtsHxBew8i5fF42sacH36fRd8SBq7b8xQmjf0xI233ISu3aJN8uTDeQj6hNCp9ENfzH/v&#10;Q1QsISNbtS84FhgWQJUsWKBx4kRr5sVe1qxZY5hYm0kVOJbztJ3OSUZXSo0kECyQqLhgLUqNpNRM&#10;ArUCoZI+61g2qBV47dSpk2GrtZ8YXB07IyPD7K/UTzLSkqxZZlsCvQKYtqTZBqACrQKoNrOtT4Fj&#10;W97snHbKZo5ttnp/smpdry2rFhuu/Mq66XQ+GyjrBpfUW5JubavJBUm0Z8+ejT2M29YiaYhcsgXM&#10;S5kbuYzsfR3TfVC3Qea4EmVjRyLr+ScQ1GM6Y4jczPHh9HP3Pr+OAYK7nd3t/JPpA2QDla94dGwh&#10;cpgSKWdbMeKmMy+0m/E7rLHKT6Zdj+GkhiTmvv3WIYU5p60+47RuKcRiGut1peP00YoN/TXU6S/9&#10;Gk04EI20guiQvyAsCjvevx07nzoF+S/QjfpFB2NME66i587Aqk/+gUF95xtgfCzqxY++HSHhc3AX&#10;Uwyd8reTWwFjgVuB34vooRQWHmHGvlOmTMPZZ1lGXQLH2ua0U063QKkDYGRnb8XdDum1JNUCx6dS&#10;Vv34o08SVNLXh3Lkz5mO6WTmRRYI1v7hDpY2Ld0CxxdwPwHhr7+25NzyRHrjjbdw4Xki5pj95rbb&#10;ccdtBMd33G2ArOTL1159HUNAvzTgW4uHl48B0mJzZYol1jeibySVqlYmhDVr1xpDLRlwPUpAbMcK&#10;W67TD5u8x1oKCbQVk6xjiAn+4MNPCZiZPYRYoXOXrsQJN/EcjxgHbtt8626WSWW7795HmTlhBPGe&#10;JjYYG2zAsQcdp8UctxhyycTUm6xy4tsvYPOX9zI9VzjCB49GP6ZpGjB0FGJGz6DfQBxjs5chqyNz&#10;HL9yAyZwUsUnLB0evVPh6Z8Ej4Bkk/bJqAvIHM8kc7ztjZuZymnCPqmc+nqMdwLHRy/PsXyl5DvV&#10;rqz6ossuZ1qgBPzQwwdfdeqGT77rxFmAETRM8cPNtx0pOKbb6ycBiPvkC1TFpzrAsSzMLXlzPWXV&#10;AsMCi3YapgmMQXZeBGhff/1187ukwco7LDZUi0BfdHS0MdwSCBazPHz4cPObYn4lixa4FTi2WWGb&#10;eRUzLOZY4FjgUuD4P//5D53i4o3UYvr06cbtWumYBIwFPpWGyZZm28cRSJbrtbaxZdBKHeUa+6sy&#10;6bh2zLFY7gPFHKvcuuZ3333X5EdesGCBiZ1evHixAbta1MBixlU/un4dU0z60KFDmcdwhwHHzouS&#10;PVBIxRyxbAPOTFVOYcL2V55DsAfzHPNmOBYPNfcx3aDC3QfcfcDdB452H7Bioj2YZkzrfuP7jyHo&#10;crfr0W7XY3c8Saw9fa3+0mql+Zqz+aC7TY9dG/xc6laZFrzI3PWNXI5E364o+NclNNpimiayxbaU&#10;uuC5M1H4j7OR9v376B8007i7H6vrC4lIw78/6EIG92JLQu1I32R/Svp8+aVXYsRIy9BqAl2jFSNs&#10;g2MBZDHAn376OSrpFaRl5KgxhhEWC33+uRcS5F5kTL4eeegxwwJr6dypKyXZJ5lY4VP5W79+A8z3&#10;WavXMJXUbUaOfSUl1Uq9pCWJuZFvJAi9+qpriD1uNSytyXPMnMhikQVab2HuZAHh1avXmn0WLl5i&#10;WGUBZ8P6UkZ9L+XOQUEhHMfnNQ/hBZKnTJ1GQ+AhxCNRJnZasuwCqki1FNKpXwBax1F+5o8//sSk&#10;qtKyfsNGLF0WZ5jo+ITE5lXq26HDp6Nj52HwozGnn1hbyZ0Jkufw2vNfuQSjv/M3hlyaOPOTGVu/&#10;FKR/+Cx2vHMlZvt9i4khXpgY2BVz+nghib5GQcryEZKGoYGTsPXdO5j7+hbMJQs9pOdIRHGCIzpo&#10;KsZ3DUJUwGT0DE7GzIC+yH2ZsvTQcW2A47FY/9ptSP/0FQSGHH236nbB8WVMobScFdXNxw8de3jh&#10;287dMXjkaJotBOC2O25BlyNgjr2DKen9LAhJX32H6gQC2soyMrd7mg25agmOJ0xqAccyx2oLHEve&#10;LPApoCjDrRUrVpjGlqu0Ui9Jli2AK5AtZ2gtAqdiggVqtd8LL7xgXKZt5lgxxQLHNour7ZSuSRJp&#10;yacFSOWSLYAqRvaDDz7AfDo9twWONfsg5ttO+/Tyyy+3Mg2ze7bY3759+xrQ7WzI1ZasWmBfoFdg&#10;V9cnFlzu2ZoI0PZ2Hcg47Afmf1Y5NREg0K1ji03/+uuvTex1sZO7d1VjLaqbatGo+OuqatRSErH5&#10;tRfc4Ng9eDxmL7Vj9bJ0H9c9gHP3AYcr9lFygnXX56/gnjJmZfuu7rb/FbT9QY5zZJzmE5qOIf0W&#10;YWWXj1D0T8YXP0NHaidgXChpNd2Kk7t8wXBBhnMQNB2rPiQmM5Rs5P33PY2T//q3fYCxYYUJjq9m&#10;nuERzCJTRuKsL5lXmWvJgVrAWKtA8G2UVi+OVVaaXI7zJdE+B+fyNwscX2gMvO675wEkJaeinArM&#10;rl26Gam1WGWdo3dgML1sy7GcpOLNN95CE7CzDRhdtWo1dpEA0+/nUd59A9Mh3XjjzUa+fPONFkgW&#10;O6xcw5J3X0MTr4FR0Ua+vY7A9TnGEws8izV+8KGHDcssQK28xRMnTWb+443NUutmtMw/ZN6lFE7p&#10;VL32HzDQyK4lzb6JrtO6vo2MWxZDrTRWmhSQlNx8cvy/hwRZcclujJu4zoBeWzViYsUpb57uFUzH&#10;6CcwynsQ2V7GDZPlDe+7DAOHTkdap1eQ9/aVyP7qbmzs9AzWdXgeOR2fRrbHmxg6YLFxrPch4TY4&#10;eApSvqWp1vt3YcfXdKD+gd5InV9G7jePMb/xQGaXSMGUkKFM1/Q0RkVMZfYHxhw7+qlijvv4z8TK&#10;r15DYscv0JsZQcRcH04/kwJaePaOO242iltn5tinl/++hlxXXHU1EjjT4cNE0t29fdGJjmYjxoyj&#10;5XYQjZxu5cGiDltW7R28An0+D0Lqdx1Qk0hwvLeUuUH3kLm04qRqGwmOJ080smoxnwLHrrJqO+ZY&#10;cmUxs2KOlWtYy1rOoggsS/YsQCgZtO1KLeAsObLtIC2gO3OmNbOjRbJpyap1bgFLMccCwfq3GFh9&#10;fvLJJ4iJiTGgWMZfAreSNNvyZh3Hjjm2Uy/pU4y1jm8vNiC3wbEAucC4yq3ztudWrd9VJ9pGMuvz&#10;z+fNfdZZBvjaqal0fpVNpmBKIaV6EEBWfWrCQJMCMvQSA68cnJUExuX1lcwxTXDMOIS62VOw6Y1/&#10;uMHxQb40DuemdO/jHnS4+4C7D7j7gLsPuPuAuw/81PuAUpf5hmdgfOR05i9+niZbp6Dg2bNNbLHJ&#10;YfwizbeePgOFL1+IeI+OjANOdJhvHbu27RWYgs7dB1PGfEer9E3O7LGAr9jdf7z4Er788ms8+sjj&#10;lFqf1QocCyCfe9b5dHN+Bq+/9iYuu/hyK96YwNgGx9pGTPCr/3qdx/nGHOc8xiNLVn0Bt1Oc7+d0&#10;gdb+V15xtZFyC/T+5z+f4r///czEBSutk8DxDdffxLE+8YXDqVpsrrZV3K9A87N/f44ZeDqaGOPH&#10;GUN8FyXeAra2tFp/a9/bCZpfoXeTnKwDySaLve7P9K5BwaHGgOzDj/5DAu1ZA7zt/XUsxSXrGjp0&#10;7MzzdMB3xGKKPdYqJ+vPPvuCXkQTERBs5R22+6aZPCOw7RcyH2MiJiI0bDlxINPADYjFgGimoyIu&#10;Gt/PH7MjumBmcE9MCIrBmN7DMC5gCEYHjqL03MooIZDrRQl1YN80jIqchhk/dMOc9z/ErK9/oIR6&#10;LMJDl5r0bJHhsRgdPp5p7hjW4QR+5UDfOyQBw/vOxODQ6cyr3QLgD/U+agsc79et+qprrkUSc275&#10;s8Ll2NXD2wdjxk9gUHYQ7rr79iMHx18E09K7I8Ex2d49JfSBKqOo1wLHdQTHEydbMcftgWMBP8mU&#10;7VzEAsc2a6rf3nrrLQMGxQ4rNjk2NtYcW7Lj0NDQZsm2GFhnVlrMcefOnQ0gFvgUENXf2k4AV59K&#10;ESWXawFtZ6ArgGzHHOtTIFz7CGQLnL7yyiutZNX2vipTZGRkswlYe3mO7VROAvZaBaafeOIJwx7L&#10;ZEystp1yygbokokr7/J7771n9lF5VGcqj2K5NYmweNlS7KljUnK2QJ2YY6ajEjje/NZLCPZ0y6oP&#10;9WZzb3/sXobuunXXrbsPuPuAuw+4+4C7D/xYfYAyahlvhadiRtgQ5Hz4IIqf+KtJ06T8xfn/lPkW&#10;gfGzlFJTYr3U2wMhNMiyzLeOXRkF1MIiM2mQ+y1Ns87dx4jLGSBLQi3p9Il/PtHkNj6XMcf63Zk9&#10;NrmMySiffOIpRnJtA+MWgHyRMedS7PHfTjgJZ51xtpFea72UYFoyau0rhvlSGlxdRYB8udI8MebZ&#10;fMftrqfB1XXX0uiXbtU3XCeAfBNuvImpnCizFkDWKiArMyzlTxbI1r+Vh9iWV8ugS0BXTLK+F9C+&#10;9prrjQP2tTy2/r6Gscvmu2tuMO7Y2k77yPRL+8sI7JqrrjXlkzmZHLdlynWBWPBTTqEa9R9MsTbT&#10;5I7e9z6jNNo/AT16JcOP+Yn7R81HNOOKB0ZHkfEeiMjoYfSnmoXezHvuybh0D/9keJJd9iQYdk2r&#10;pn+bWOOgdHplMMUvP63tLBZYn87/di6L2l/90ou5suVgfbjPA2dw7GrI1SZzfC1BZQqZ2ODQMPQK&#10;6A2fnn6UOk9mcvhggrLb0bnr4TPHCriO/CoU6dSt1yZnmDzHNXW7yBhbQeY19TVMLTTByJclSxZL&#10;Om7cuGYgqj+ymLRb4FhgTyBWIM9mjgUQlYvYNuvSb4o11iL5s6y6xaZeeOGFhqkdMGBAsyx627Zt&#10;RlYtUCxgLUApWbWXl5cx3hIwVjyyQKlky3LVlhOcWGCbCbaBqWTVkkGrfGK4BY7FarsuAsfOsmpb&#10;8t2erFoMtrYR4FUstczLFHuseGiVRQy2vZrJBsorZFYWHBxMu/fnm2XWuj6xyO9/9CHi01Kwq6qC&#10;uJgxF2SOqwWO3/ynGxwfw4f74d7M7v2O3QvXXbfuunX3AXcfcPcBdx9w9wFLYi/jrZC+KVjC8e+O&#10;N2/Azif/ZjHFBhSfb8CxgHHePy/BYuaGDRIwPoZS6pZ2iUdIxHIyuP8gKD2xTUm1a/xxW/+2pdVt&#10;flIG7QySJaG+8AKu+uR6MdlhMcdalddYINkGnAK3YooFkiXrvppgVOs1VxPACiATKCsGWQzwjZRh&#10;G5m1HYsskEyJtYCxgKxxtaY5lm3eJaBsr4pDNrHIAs0O8GvyEzu+06e2lRxbq45hO2Xr+Iax5qpz&#10;X3vN1VSVvgH/wDlkjdtJs2SY5AQEh8ej/8CZxol6QNQADKD30iAZcA2YT6M2gerWrPNP9X5yBccH&#10;zHN83XXXk4lNJQ0eQfltMPyoxZ48eQpCyLree+8dRwyO+wkcdyQ4TiVorSpjat0iVNVbCfdqGuow&#10;gYZcAsdijtvKcyyQacccCyg6g2OZZwn8ClhLcu3j44OdO3c2Y9K4uDjm9HrE5DoWcFUssaTNWsS0&#10;ykjLBscCkB9++KFhZCuZ30yxug8//LAply3ZVpok2ynaPokzc6zyCcTLrVqxwAcCxwK/Kndbsmpn&#10;t2qBdeVXtp2qBYKryfq6lsU+X1lZGeTi/d///tfEKN9CRtu4dt9+G7yDe2H99i2WURdZ771zpmKD&#10;O+b4sGejfqoPAne53IM+dx9w9wF3H3D3AXcfcPeB/fUBI31lbGdk3zgk+3QiK3w5ZdOW8ZYk1Ply&#10;pf7nBXSp5ndvXot5NO8NCE12AOPDZ/IOtl8qFtav93Q8cP/jbbpUHwwwtrdxZpD3AclOAFmxx1pt&#10;cKxPSbYtcCwWWQD5MsPGXkZW1gBkMcAEyWKBtVoAWczudYbtFUtspNYOoHwTgbLYXuU91mok15Rb&#10;CyybvMh2CiiBXBs008xLhl6STNurDabtT7MfV3McgmGZgdnnEPt8JTGKgLGP3zQjlfZtK8WS8STg&#10;pET4MkqopyCGOYzFGEdFD+LnJET2X0Z1cRJTxP187q32wHG7qZwEzuT+rOD10JBQw5pOJzAMCw+n&#10;7v3OIwLHxpCLMceJX3+L6iTKqqvLUU3muKbByt/VQBZ2MgGnDKqUiqktcKxYWRsc2zHHdrqlOXPm&#10;GMmxna5J+YAlgRY4FJhctGiRAccCuGKGBYYlp9ayefNmY+MtKbVk2ZIgf/TRR82pnFauXGnidcUE&#10;6/g6hmTadiqnHwMc2+7Xyt3szFbbjLWdpkmGW2Kldd02YNZvSlfl6+vLhwrzqhG4X37NVXjxjVeQ&#10;vnqlVXwyz5Vkjtf/6zkEeSiV07EzVDjYB6F7u5/Pw8bdVu62cvcBdx9w9wF3H3D3gZ9nHxBj7MO0&#10;PIP6xSLju3ewkwZbiieWjNqwxlzzlceYZly5ZJPn+vgjIIxpeH4UxtiqU/+gVHzzXaSRFZ9OQ6xD&#10;AcOu2+4XHMu0y4VBPhyAbINkZyZZqZssSbTFJFtA+SYIIBsmmSDZBsoCyQKzNtNrA2aBXQN6HYZe&#10;hnF2WrWdWQWIHdJtA4rlln3z7eacV9C76Pnn34B3z2kOxriN3MPsE5JZRw5YQpZ4LH2XCIgpo44Z&#10;PJLS6jkEzNyHxlw/t5Rv+wPHvv4B+xpy2eBYsbBhYWHGvEmy3fCjAI59aOUd8p9eWPLxp6hcnkyq&#10;eA8BcTnqYdmo18uQy8WtWrJh50WGXErlJCZV7K9ijgVcJZseMWKEiacVgFWMsFIx9enTx8inhw0b&#10;ZiTSimeWpFi/f/zxxyb/sZZNmzaZ/MRyghYzrG3kSC1ZshYBy5deesn8JlZZ0uxevXqhymEB/2OA&#10;YzvPcc+ePQ3Yt/BsY7O0ezdd7mQyJvAs4C6ZgL5zXjTxIddu1dOFl1yE2x+4G0sSllmb1JM5njoO&#10;q198yp3n2C2rdrPn7j7g7gPuPuDuA+4+4O4Dv4I+YAPjMYwl3fDli9jJtEzGeMsAYyu+WIxxIRnj&#10;3Hdvw4xefeDHtDveiv38kerHxBv3zcS773Wl7Pk8nE3TLQHcwwXIBwTHDtdqZ4l1+wD5sjYZZFcW&#10;+SpKrRX3awNkO27YAGSyyFoNSG4DKDuzyjbgbe/T3lZgWED7JrNawFsM9mWXXIp/vfoRpdRzDWPc&#10;sw3XZ7HFvUPi0W/gPEQPYtolpsoVYzxo8ASC5VjuJ1B8eG7RP1afae88bYFj+UWJOf4fgON0BH7o&#10;i/nvfYi9S5MYCCyAt5cAuZqfTairl6zaijkWcywWV3G1ruBYMmUBYBlYCejJiEtsqYC8QK+dM1jM&#10;s8Cw2GQdU5JrMcb6XavicOVmLRZWzLHAsbYTa6zjO4Pj7OxsI48WaJb8WfsLHFdUWJLwHwMc28yx&#10;bMclo7bBsW0GprhpuVTrum15tnIbOy8Cy5r0EDg+9/zzcMf992DuwrnWJo1N2DV2ONKefhiBPaZx&#10;BlE3zM9zBtRdbne7ufuAuw+4+4C7D7j7gLsPuPvA/vuA0uH4UBY7qc94bPn4UTpSn4qC55muycQX&#10;O+KMHVLq3HduwczefeEXmmLMt37cuo1HeGQaXn/jSxpxnYFzaKB1uMDY1ZirvRjkfQ262pZXX3yh&#10;Ja92lVi3JbO2AbJAqgWULUMti0WmaZcDJNtsskkBZQCzxSgfzGoDbO3bvDLO+corrjKM8dtvf4Hg&#10;sCUIYOokV9bXyl+cgD79kuhGPQ3RMUOZR3mA+YweNAshTKPlRzb55ySjdu2nruBYROwhgWNJkw1z&#10;TEB13xHGHPsyT1rAv70x+413ULF4OZljAcsqYjIxx010rm7AFBpdyYHZjjlWXK8rOJbBlW3IJXAs&#10;ky4xuzLKEjgWMLTTMAkY62+BQbHCdq5isbCKIRa7KnAp8CtDLoFpmx1WzLHimLXk5OSYWGDbJVvn&#10;UA5kyZd/LHBsM8dyVrPzKzufOzc311yD6uaMM84whmK2bNzeTjLwqKgoM0lw3oUX4L6H78e8+S3g&#10;uHDEICQ/eh8Cu7vB8Y/70HcPYNz17e4D7j7g7gPuPuDuA+4+8OP1AR8aKPUKScbsPkOR897dKHqK&#10;qZpeOL+FLTZS6gsZY3wqct+5GTMDyBhz+x+TMbb7g1/vRMa2xuLvz72DM0873bhLHwk4PlyAbKV5&#10;ajHosuOPnU26BJJNDLK9OmKRbTdqyayN1FqxyALIBMf2KrdpGyhfb6eAUhoorsbIa3+rwDB/N2mj&#10;7FVgm8e5/NLLzTk/+rgzGfgEI6VuSw7t1zseEZGxlE6PN2maBhAzRMeMpYx6MfyDxRT//GTUBwuO&#10;e/p475857tevn5OsmjHHRwUcZ8DvPU9M/+er2DNrAXFxuQWOmUxIS0NDPZliCxxfeumlhqF1zXMs&#10;mbPyFws8Cyx+8803BhjLsVrgVftIbq00TgPpoiZmWFJjrZoZ6NixowHIYoAFEKMpE1BcrlhXxSCL&#10;dRUrrOMIHNv5g21wrN9soy2lfrINvX4M5tgGx2KHFU+sRay3HVcsNlmTGbo2xUW//PLLhlV3XmRQ&#10;JnB9x+134LwLzsftd93GWGy2hZaqGhRE9cXy++9A7+5T3cyxmzX/kWeFf7wBgXvw5a5rdx9w9wF3&#10;H3D3gV9zH/Ah2AwMS0JscBh2vHGjZbL1ojMwtgy4BIy3/fsuTA+OQc9gGi/9iFJq5/bpRR8cD68Z&#10;eOjBF5gq6bQjBsbOwPpQ3Kud0zw5m3TZ4Nh2sW6LSW4ls5Zhl8PZ+ioHSBZQNuvVLoC5OT7ZCTg7&#10;mOZmIN3Gv02qJwLviy+8GDdeR7XtZ77oHUwDrTaBMWXUwcsxMGYBJdTDKaEeSHA8xLDFYWSLe5FN&#10;dk3L9HO9f44Sc3z0wLHPOx6Y8MzzKBtPRrhcrKuAMXPsGnDcYMCw2FvbVGv06NEGAIopFQhWWiIZ&#10;dgk8CwQrjliS6qVLl5g0TteR0ZXc+ttvvzVxxHaqJX1KAq245Mcff9wcXwyxbapls65imAWAdQyB&#10;46VLl5qyiVlWrLPNHIudlQzbNab3WLlV2/Wha1Yqq/CICBNHrXhqxYPPmzcPVZVVZkJA2yomW3mQ&#10;hw4dioL8AlMPu+jMrdRYug5dn1y7H3rkAaSmUOKupbAEOwJ7YdHtNyCgmxsc/1xvene53QM+dx9w&#10;9wF3H3D3AXcfcPeBtvqAiS+mJDqUZkpx/j7I+9dVxpE6nymamuOLjTv1+Q5gfA8mhw2DLwGVmOb/&#10;Vb8SoPuuw1jcctNDBhwL0B5JzPFBg+M2zLkOGyA7O1o7wLEByIxFdl2bgbILs+zMMh/obzllX3D+&#10;Bbjn7gfRw3soQXE8JdOJrRhjwx6TLQ4lAI4cMIWAeDDXaK5j0D9ascVii+N/dqZb++unzuBYxtO2&#10;rNrP14fX2tsYcp1A9v84e5HZlEybZMgl4GjLqo8Gc9wzLAPeb3XDmIceRemg4UBJgQMcM42QgwUV&#10;OFZ+Y4E7fYoZFqCNIbXfoUMHk2dYwE7sqKTNffr2MWmI5s2bi7vuvqvZbOvLL7+EnK3t4+pTzKoq&#10;4MknnzTHF8CVe7PMrRSbK0mywLFAs1haMdFK/6RF8mSBUoFjnVfnF4NbWlraipkVOBZotnMt61P7&#10;tZfKSYZhkn3boFv1rzzGiYmJ5riKhX7mmWfMZICYbq2GHb/hRsYd3Gxio7WvrnfDhg2G6f77c885&#10;cjnfyBzL/4JilJUXOSg4CK8ybvpWSs8vIfN+1dVXoVPXTsyR7IhLztmOrd07Y971VzrAcdv5zv5X&#10;D0b3ed0vencfcPcBdx9w9wF3H3D3AXcfOII+wHjR/uGLkNr1M+x88TwUPX0Kdr5wNv8+x/rU+vxZ&#10;5vuc9+/GlNBhxsVascn/y3oXOP6h03g6MD9qZNVHCxjbIHm/7PFhAmRnFrk53ZNDaq3cyGKSjdT6&#10;AEBZwFl5k50Bc7t/k3XWb5ddohRTl+CJx19Al27DaK6VYmKJ7Ta0JNXxdKNejsiBi8kUjyFjHMPP&#10;IYw1noFwpvOSxPrn5kR9MH3UFRyLOBSmk6y6TXDcksqpr3E9FjhWjt8wAuUjjjkOz4T/650xifr3&#10;op69gB3rCP/2UFZdY4BgHd2Sx4wZbYDpeeedZxljXang8SsIZKnddzCil/Hvq5S0+h8vYtac2XS5&#10;bsCE8RPMdmedfiY7xdX4L52qBfKdwbHibQW+lev3zDPPxDnnnGPyJOfl5RlZtcC3WOPzzz/fyLaV&#10;MspmjgVSJVOWUZjWc88910i0i4qK9gHHOo5+V77ls88+G88RrCo/s+siSbbqWNercwoAywVbxl92&#10;rLMA76OP8kHA8grMC5RfyuNeRNZX6znnnIVLLrsU73/wb8QnLUdZeRmvcQL+wbrRJMJVV1FifeXl&#10;uIR1dskVvFH4KXb9/vvux2dffIXYpGRUUlbeUFuF+vVZWP/lJ1hwycXo3ZXMcTvJwA+m47m3OYIX&#10;l1vO/T99Abv7rrvvuvuAuw+4+4C7D/wS+4B3r3j0H5iMlb7fIv/1K5D78pXIff165L7htL5+HXb8&#10;60pkf/SgAcbeyn/7PwbGagvJqr395uKxx182zLHA8dEEyAcEx/sByM7yav3tLLF2NutqZdhFkOwM&#10;kNsCyu2xym0xzQZAExRfcfmVJg/zVTTfeuvtzxHeZynrTqC4ZXLDNt0K6UMZdfRMiy1mmGlUzHga&#10;cS0ygPmXxhY7389tgWP5SB2QORajGeLIczx16lTDIt97hIZc3uEr0efVTphz1jnIefcdNK6TZLkE&#10;tU2VTOfEkNfaOkyfMdOkTFLc8TOMLX7y0cfx6MOPcH0IDz/0IFnfJ/A417feewdjCQILiotQzf2m&#10;TJ6GZ596FvfecS+ef+rv8OjeA+vXrTd4VDG5dmyuch2//fbbxpxL5xCQFQAVcyy3awFZ5UIWIJXB&#10;l2KZta/yJX/99dfGxEuybG2jiQPbkEsplbSIOVZMr5yxxVArvvmTTz5pNsayUy9pW8UNi9FV/mSV&#10;RcfV53fffdccK7x161bDYEtqruM9/RTrhNs9/fhjeO7pp1jOh/DEs0+ic48uSMlIprlZA2qqq7CY&#10;ccQdO3yPf770Ih587CHc++gDuO/xh/HQk4/j7ffexZChw7A5JxeldU0o5aTE7tI87Fw2E2n/egHL&#10;Tj8PgV3c4PiX+GJ0X5N7wOfuA+4+4O4D7j7g7gO/zj7gTVn0wN7TMNm3DyZ698EE3/4Y35Or/cm/&#10;J/j2w6SekRgaOAG+ZJl/CsDY6q8JdFiOxz9e+tBijs88uuBYDPLBAOTzXfIfOztaHxpIdjLsElB2&#10;sMiun86ssvmbUmnX1QbLYqcvILl4802347sfSHCGLjN5im1gbLPFkkorHVN09FjmLY4iMKYjdcxs&#10;BIVZoPiX/nxojzneLzhesWIFIiL6mPheAb1mcHzP7ejcNYr68xWHVXFeZI4Hv9kNSaecjuynH0dt&#10;yjRCxAI00JRLUcc1DY3IK9yJ1BWpJv9wKtfkhERkrEjDqowMpKWmICMjzeQ1XrN+HYp3l6KWrHE9&#10;98svKERK8gokxSUhIyUdGwiM95SXG2ArQCrQqrhlsbWZmZmGmU1KSsK6deuwZ88eI7mWdFpss0y/&#10;JKdWTmXFFAtc63eBaP2mbVRH+rdzvmFtp/MoNlr76xokj5a8286HrLJIBm5vK9Za26ksOrY+xTLb&#10;hluKk9b5VF59pvG8qpcM1cWKFO6biKQ07rNpLYrLilDXoBhucvHVFdiavQVr1q5GZlYmVqxKR3IG&#10;6ydtBVaz7kr3VLDeGfbNtZjlLi/Zji2TY7D0wbuRdOI5CO5Ct2o3c3xY/fyX/lBxX9+vc1Dlbnd3&#10;u7v7gLsPuPvAL6MPCPDKkMtHJkttrgTF/P6nA4yXG3lveL9MvP0u1ZlnnUWl6NlH1ZTroOXVyn/c&#10;DkB2Bcf6t6ub9b5MMkHyxU6rLbu2wbKT/PoKfncFAbIzgNa/lTLqgvMuwKUXXYInn/onPHxGo3do&#10;UisZtVIvSVYdEh5Hhng2jbYIiKNi+Pck5jJe6shb/Mvo3wd6TrkacklWbTPHfr0DGXOc1zrmWLJi&#10;A47JHAsc+xtwPIXMcQjzBR8ZOPYkOB7xrgcyTjsTm++9C9ULRtBuOZdJnCqNsLqqiSzvPuLj9r/g&#10;5mb7egLgthYbiNrgWLJqm+F13t4Gqu2dqa197G3tffUp0GvnHHY9lg3SbXZZQL29bW0puG0mdrBV&#10;0kBQXN9Yx2tUDLfFZLe3qN5219WjhHW3p4FgfedWrIn0w+wrL8OKv52HkG7T4e0Gx25w7JZ4u/uA&#10;uw+4+4C7D7j7gLsP/ML6gGWytP/1pweUAkPT8PkXwbia7OmZpzI8kmzvsVgl1z4Qi7w/Btk51VPb&#10;APkS5kRWbmR7tXIkW7Lry826byooxSg7VgdgFjAW+D737HNw3TU30rPoB6a7WkCgqxzUFgNsscUJ&#10;ZJGZuzhyoTHakoR6YPRopmdawO8VV/zLZ4vbk1WLBHYGx23GHDeDYzLHQQTHvbiTcg0rNvbeowCO&#10;h73VHSknnoR1NJ6qGhHKkOO1BMflZI6bsJcYt6aJAI/ArZZpnRr4twGKjXSrrq5FfQ234jYCq438&#10;Q5BYW9RrH27f6NjeBoTazgavAqI2gLVTH2k7extbeq3tbNBq/yaQaoNabWeDZX1vM9L6dD6fXQZ7&#10;G/1uM8bObLZ9bBsQ28dx3t/5b6sovHbKp/WpGqgjuK2ur0Udv1OtNBAc19dzuoGsutlEm9Y3oqlB&#10;LDpTP/EgVWTbBY53i8luYL1uXo20jl9i5plnIevUixDafQbBcfIv7GXw03vQH2h2y/37L7TNetMt&#10;1G8ZunvGoqtZl8LTT+YX1vX69Fza6jcv83L76awqn8rd3XsZTVoOv1y+vZahR3Md2HXR8tndN+6I&#10;jn+gOvMLiIO37xLrWnx4LY76P9B+//Pf/a166+a11JT5QPXYTdfWVh/yj4Ont+p7CXr0ZP87hLb0&#10;ZR/o5iiD9yHsd6R1p/O23DdWHRyN87v2Bd+D6Auqd+eyqB9182Z5/of3q3UdS9HD0Z/9elt9vBvb&#10;2IPPmJ4HcV1H2kbu/Q//meiuu/3XnV/vJKYUmo4H7n8Mp/7tlKMac+wKso8GQHbNhywguy+T7AyU&#10;9wXJNlh2/lSssiTU55x5DgH1xQw7fQbfd+xPoJto3KjtfuTDGHN/yqojIuPIFE+nufEQY7jVf+AM&#10;hEYwPRNjkX+JhlsHuo/aY4579fRl/Yk5dnGrbgHHEcbd2N9f4HjyUWGOvRhzPOjVjoj/3R+w9tzz&#10;UdbtCzSuX0bwVkpA3Ehw3IjKxnrGIDPzcT0BHj8NuBQry7jiRsbGCuw1g1DF+RqQTMBHIFhLgCiA&#10;bDOuNtC0mWM77lgg1Y79tcGpvY/Arw2ebUBt769/OwNbV8DszCI7g17nmGex187HsYGvDcrtMtvn&#10;cWa/zaQAV+s3gXSVh3XD6xY4lsRc8Liev9XVEfASEBtgzLhii2LnP2saUFldhwpeSwXrSnZoDQTS&#10;1XGLkfLqK4j922nYeOZlCOsx0w2Of8QB34FuZPfvv6zBho9fPIIpD5s0dxNmaZ2xBjH9EwxA1oA7&#10;OCYLk2Y5fpuzBlFhNNPoxYHt/7pPmhQgjPsavMaUe8rEDISyXL6HUS5JvHpHpGH0TMd12nXh9Dl+&#10;CGVhfktxTCYHCAy9NWgYvs5cy4TRaQgiQDwSsP9jtI8v662nfypGscwzZmWhr99yBBygHqeNXoFe&#10;BNRe3NYuoy+vv2dgPAaM34x5izZjyogUeB9kH5NrbUB0FmayDNOnrkSE2InD6AOHWl8+BHk9+6/C&#10;FPve4PmnTc1EMAHpEfWRQ+4LmlQg2AxMw3insph7YnwGgn042cKJnUOZbDjUumhrez+2sYdPHJ8f&#10;KzF2XDqCe7LNeyZh4Oh1mDNvPYZEcuDMcv0YbXU0rsd9jF/We+9otKcYzoj+KfTg+RdOPvHEY8Ia&#10;O4PkgwbIklm3I7V2ZZFtJrktoOzMJkt+3bK2Bs3nn3sBTclOZVqr2/DBh505YTAXAXSjbs0WJyI4&#10;IgGR/edi8ODRhi3uN2AC+vZfQufqRD7vf739a3+y6l6BQZas+kKnVE7XXOOQVYcTHAc5Yo6n0JCL&#10;zPGRyqq9IgSOOyD5t7/Dmr/8DdkvPI7K+eOYY2kncVs9wRpBWyMZYgcjbAhPMsJaDXgl69lExtOA&#10;YzHFtgkWwWANAV5tQw2hIcGjgxGWdNkGpjbYtP/dGmhax3RmaJ0l0jZAdQbQNsC1QbC20fmcj2OD&#10;a2egbJ/XGbDboN0G5Tb4tz8V72wf297PAsd14oktJtlg4CYy72TIDbPMVeC4lr9Uc5VmnWtjVSOq&#10;qhtQTnC8h2C6ivs3Vu1F4fBhSLz7Pqz48ynYcvqlbnD8Iwz0jsaLwn2Mn+PDnQNrrwRET8gzMf/W&#10;UokVs9LIQnEwSzZ2ZEKZw8Nfv+3BouhkDmqX/e8HtQRPPXonY1BClVXs3fkYzvJ6HfL9EgcvDuIj&#10;RmxBdnMd7PtHfUER5o1MgAb9bTKfh3xep/7CSYhuwSswJs3KlrBrQzYGehBkHckxf4R9BWDDR+eb&#10;vlO1Yyv6sf7Dhm/B1v3UI8p3Y/mUFfDvvcxiNQUGCZRDWP+5mjQt2ol541eYyZkDPlPENnOCJGKR&#10;o/c2FGM8vzvq7eNSl5o08huQhcXr5avhtDTtReqMlQghU3rYoM/0hTSMc/SFkvXZGLCfviDlROiI&#10;jViUXr5vKFjdXmTFrsWg/vHoyj7+owFktoEX4wlDR2Vj9Y5KFG3eiigPMtmeCRixdJd5nhQnrkNE&#10;r6Xw+B8y2wfsXz/CPeQuw8/xvWmVWSxnUFg6/vtpT1xJifEZx1BafSgxyLYE+1Ck1s7xyTZQbotV&#10;tpyvLzVS6wvPvxinn3KakZU///yb6O4xnAxwKtlOyagdyjOyxQHBiUzFtIhs8USyxYMQFTWGIHke&#10;egerDn+Z6ZkO5b5uCxx7eXmhhTluJ+bY2a162rTpxq36SMGxJ5njYa93wuo//Rkbf/snrLz2cpT2&#10;C6BhdQ5fMHV8eNdRXk23ZYK2OhltSfJLsGfLpQWMG8ggN4k9FRx0AOZasszVdVXcj2CY29dSZtzg&#10;YFktptWZcXWw0Q6ZtStYtV+5YngFkNtjm13BrfNxbDAsQKvjaLHBuTNTbbPFNui2f7Pl3/Z+Kocd&#10;o2ztY08fiDln/TgmCup4rao7RlYbyGyWGtbTHm5XwW8IjpvIIlcRNJdxPzMRUV+FpvxcbO7aA0kX&#10;XoENfzgJW065ECFGVu3Oc3woN5t725/vC/fHbTuxTnQMHZeLnbxFGxnu0AQaAiasQ3hPDmY9UjBz&#10;1R6UK0yEE4JEoJgX5QDHGgBLBstBr7VSDivQ7CSVbJZk63fJnptlqA52Tdvaclqn43iQNW2WXFKK&#10;6UVmrOU8kovyPGKOZegxZC3mzt+MaZMzEUaw5iWJrQbiPpSHU9JppKaO8nmKjdxHymmB4/Bhm7DB&#10;uDFWY+vqXCxeug3Llm9D7JJcrM2rNs+xmtwcjIhcDm+VT4MjDu5bju8iY5VcXddrrp0ggNdg/mY9&#10;GUkp9/fycVxX90X4oVcyRibtVSsgP2szBlDebsCx5N5eLfW8jyx5P+1gyVjt+rBAvQFIZMAtCa5k&#10;t2TvJE1X2byWwFNGKZTD2mVTXQvEugIrX8PspmHBDr6b6qqRPiER3b0IjlmPG2U1oXrMal2P6/Jr&#10;LABXtAMjB8SzrZZZ7c+28u2bRdacjGL4EnTw4Pd2O0mqzfIaybspI+XbLK9VJ6xLli0gZjXmsA/M&#10;nL6qmTluliY396tYq382A544ePB6dcweLIf9t/6ta26XtReY75mMiZkVJpSqOr8I8XHbEJdcak0w&#10;1ZZh0aAEsscC/Y66d8ibFarg19yequuW/ti6L6RglKMv5K3ajP52X3AGa+r/PFbgkPVYVex4x5bu&#10;wnL12aU5WJq6E9sr9H0jStif+tP4xkN9hX1O94fYZNWF3R8kSzf9wT6H6VdO9x3r3cv0DfvZajHW&#10;re5LTgqY5xevu2OvRAxP1sRVE3ZkbEBIh0W8J2Ph2X8d0gt4N+3dhZlUY3izzxz2RIIbvB54Asld&#10;R8e0jgTu+g5YjoceeAon/fWvOIfxwcci7tj5mAeKP271Oxnk8/bjaH3BeRcS5F7U7uoKlMUm67sz&#10;aGZ87llnU1L+OL78KghhfRVHnNYsi7bSMwkUx9FgawqiY2S4NYJM8UwCaOu3X6OEuq3xnSs4Hj9+&#10;PLy9vRHg58d47eB9mWPJquWKHBkZaQCx0htNn8Fk0EchlZPA8XCC4y1/PRH5v/0LVp9xGnZ99TGw&#10;doUZHDYRHIv3rKqrQWVtDd2rFXdsxfs2M8caLOorfa9BJf+t+ON6yotruVY11WJP7V7uK2Br7VdP&#10;8Cxw6Wxw5QxIbeDqLLe2wa6ztNo53tgZ2DpLtG1ZtrMs2maAbfbX+dzOMmpnObhdFhvjOp9DYF+g&#10;2EwOEOjWMR7bxDPz3+KSq+VWbaTXrAANPCs4IUBw3FgtCXUj/9mAYm65u34PGso5PE+la/e/3kT6&#10;n05Hwe9OxrbTL3aAY3fM8Y8Lmtzg8tdR3y3gWOPrvbuqUFRaiZJN2zEydBE6+mYibksNdu6pQl2N&#10;YE2ZAcc9OSjWQHnI7B1IWZHnWLdh5tgV8OEAWwDZ23sxAgetxfxEx+/zVyGQEugF8dwnZROGhNCh&#10;lMDNmy/JkfPtY+gzB5NHJMOLzLUv2cUePRIxZEY2EpvPk4eEmRkmTtqTA5PQERuwZFkO5oqx84pH&#10;n2HrEcdtl05bjVHj12B+qn3sbIzsw5imfVi9FnC80VxiKRYMX4Zvuyw2A/+OnRcjbFoeCjW32FiK&#10;GYOZZ5PHELDzjsjCouSWsi9bsBaRvWIJfgWMOWgatR6xLEvizNVG8hpryrIdkwdzZr3nEgyYuh1J&#10;uq7UbZg1Zx3GLN1jwEyeAxx7EEx49cnE9CVO55iWzswNPL+AFcGR5GhDZjm3w3bMGrcC3orr9E1C&#10;zMTNpu6WTs9ERDABjuTy0WuxRO2SvAnRdBENHb0FGenMVhC3hXUUiy5k5GOm5CAlrQAJC9ciOpwT&#10;Dc6yNwE/nr/X0G3YpWd9aSHGhAlsapJhMzZpJoH1OH+YSz1Oz7fqsakMC4amwE+TBqzHsHFs3+Tt&#10;WEqQuXxZNsbHLEc3SYHZjzQBExCVhTkJjjpYuBqhg1djNuOwUlZsxtDwRATGrMVi9oGF81ajr5lQ&#10;IPj3Yf2P3mTVr1l3YPboVPgTHOpafP1XYOLSXCTzt+nDVmDcYutvbRc7LwuhzkCxFShlf/FdhaQC&#10;a7K5KD4DXTvORye/dKSUWW/JklVr0MuTksuh67CMx0yYvxZRrEP1Gc/IVZi5RGXfijH9KdXnPaDv&#10;o6Ztt87PvjCTfWHsMkdfaAccS4ru45eI8ZmcVFaVMpXknDEp6NojFp27L0Yn7zjEzMlHgcjt+mqs&#10;ms97pmsCBk3bYvrD4snpCA1UP2LO1sHrsTyF7Z+4ATFMq+LLMnkEJGLQjO0t9/fi9YiOIKtt2oWq&#10;DY8kDJ+T41S/eVjOvqmJjp4hnOhZVIgNBZoloYdLSRlWLduMMYMT0ckzBTPS95iJ80JOwkWaMhyE&#10;SsAN8o4pyPt1vO+O/rhGAC+sbwY++8KPbOqlBI1nHHNwfLBpnlxBsnOaJ9e/DwSSbQB91ul05j7j&#10;DNx378P4+L8enACchpAIZQ2ywK5tuBVCABwRyZzF0SMxeOgoDIiaztRXS0xcscKY3P2tpQ5cUzkJ&#10;HIs59vfracDx3ctcZNXXX3890tPT0a9fP4SHhyOYcuoZM2eav480z7FnxCoMffV7bP3rX1D++78i&#10;hyC58JnHUD9vMl8kesMRIDdxlpsgV3GztVxtJ2rFHdfTQMpgZYE+TR8bjEjgJ5k196kmE0oBMuOW&#10;qy3GWcDZiUG2gaYNtu3PljheK+WTbchl4p0dccY2g+xqvNUe0HU+rw107fM4xzXbINoVBLsy0/Z5&#10;NBHAQqGRMcWkx01McaOk5gTMJrzY1CJJYl53dS2l13Wsnxr+tocsNgfbNWTeZXy2m5VXUcdZ+O3r&#10;UTdmBNbe9SDWHXci9vzmZBSceSlCe7gNudwPEvfD9Nj0gRZwXMJ7tTy7lOnbdqG4qAhTmHewe/Rm&#10;bNxdhTWrS7GrVHd0GeYO0IA+DkMX7ESRvnJaaneXYME4zh4TVAaSzUvIYXhH8++12FYku0MtZZgV&#10;brlSjl62C6UuhvaVxYWYMTwFnt0TMHjaDpC4bb3UVCBjbgY8A5MQZQAlicrC7YjqHI+hc4rNPBwq&#10;a7Cn0jnnQBN2rcsmM0lQLoDoxIDZzLENjheOiMP33Xj9ZCc7d12CfnMKUcxrbSrIxYh+8QSdZBYH&#10;bUDGZldZbS2yEzZicDgBZo94DF9cDEPeUbWzt1lCU4fU0SkYQmCcU+l0WZxMzd+pCm0w4Lhft0Xw&#10;j1qFhesrzbO0eWFqvPTZ6czeQFDBwcgwtoPZzWmpK1M7pKBH52RMSbUkxzXrNptyGcZwYgHF81Y7&#10;zCC4DBmxCbnmGHVYP38FAgesR4YpeANyktcipPeSVsZOBpix/oYmVJj3YNWGTQgi2+xBQOYMjhcM&#10;b12P/edZ9YjG3ZjLSYaeBMdRs/Kx2QEq7UvYs2U7xkXH02SNwHjASixlPbe0ZD1yix0MNLnauQNS&#10;EDFzl7Xr3p0YS9ayKwdq/abkYbtLx2ooLUfy1DQEBnACo+dqZOyxemNNSYVT6AC/qK9AylTWMRUC&#10;+7KaAsdpWLjFoSYg8FuZthFRlNuHcDJo8swNmMTJCV9O6gydudNqu/wCTNL9RPa129BsbDVdtgYJ&#10;I1IJopewDlhWR3SAKZD6grm5GrCjPXBMQOkTtgYZxVbHyl2SRkabk02OgacvJ188mOpyBsGzloLM&#10;jejTNQnTV1stvydzHQYEU83Qk8z7tCLHfboLUwJ5zYx/H7O8FDvNjWQv9ShI24CBBMhdDTAuQKFL&#10;v0NVORKnp6EXPQxSSp331d/VSJu1Ah14P/WdkYc8zS0UbMcQKgjUJ4/N88393nDX67HvAz6KPWYM&#10;/d+fe50pnc7E2ccordPhmHQdCosswCyQbK82INa/BYrPOPU03HLzbXj/3x04oTcREf3S0SsopRkU&#10;+/RiKEVEInMWzyFLPBpDhsqBegrCOOEayElYt4S67b7oCo4nTJhgMce92mGOr6OLtMDxgAEDmOs4&#10;wrDHM48WOA4nOH7te2T/+Q+opKy66I9/wuarLkPZwFCitR1GGoU6vURMUiIDkAWOjSM1WeJ6hyGX&#10;+ULvJn5nAUQCWoLjGr7cCP9M1mQdwWaOXV8Xrv92jgl2ZpfN+9IpTZQr2+z82/62dU3ZZANnuxyu&#10;52jr+5bvOMbhJEFjFd9ydULGKqRFpKuuTHixXon8ey8nFCq4XR23a+QqkC42nnwxh2dKO1WB+ox4&#10;ZH/3JVZecDkK/u8k7D3uBOw49QK3rNo9Y+4eOB2zPtAaHO/dXIRUMkhFZWWYT2ATOCUfxRXlZOUK&#10;kVtk6EDMIdsVNHAjcozFQCUyZmdh5LTNSNthzRLmZaxHYPdETExxxEDuLUNi7AaMmpiNDbusgXxj&#10;TTEm08kydHi2kXNztgzJ01Zi5MytWG2+qMempVmU3GYhJd/yMtieugUTx6zEdMpZDaQp3oa+ocno&#10;v3C3+X33thwM6BKPwTMLOeGmpQ7bs7Zj0uhVWJS1R6IVLuVYKMZS7rltgOMNGrDz2VScuwtr1pVg&#10;/YYSrF1XivwyKofqOPCfzIG/AIh/BuYR+Gup3Z6HiZPWYMqCbdgiVTSf/euWZqJXpzgMml+IIscD&#10;c9f6XMydsgbjJq9Ev6h1zVLY2lzuP5FGXEsIHM22AscbEdadEwfxzG3Pa8tNy8bE4QwFmpaLbQKt&#10;e4swgSx4wABHO/BJmzGH7TB1M1bkWu2Qv5Lt0CER4xJKzWTB7pUbERMmaTHBz7gd2KUHdMMuTOdk&#10;gbf3ckRPL+bzuInXXoS4eCsudNembRhK9r4rAZSzrNpIqnunYkG29EFN2Jm0ykixbXC8USdkPRap&#10;HterHouZ534X8sqs9i9fRzAZRta7z1qsNQRpOZZPXI3hY9ZiDvuNyr89hewrJ0dGx1nlR/UerIjb&#10;iJE07VrD2QDTB1j+mTTECSe405GrSvIwnOx10ODNWK+ZV17FlnSy4aOzMD99N6+PzbO3BHMp5/X1&#10;XIkke3anqgxLZxDYzsrGWs0S6do3Z6O/5NBt3Hs+VAaEj88FVeKOpYFxtSVYlZKDUX2ouOhB0OmZ&#10;yImdAiO1rt66A+P7s+55vO4qW5HaqAJLhpHJDlmNTAeQrLH7wtJCWMVgX3ACxzYzY0IKqJzwGbEd&#10;BQbr1iBpbCJ6UUng3K+7ewmgF5r38N5NWzGEKo2JnCwRpi1KXYv+BMc9BI4nF5jJm8bKnRjHUIWw&#10;kTnQ7V7N+O+5I1di8LhNSNzEi20gwJ3GePDAtVhVYvWz7EQayI3NwuzVDnSftxWRQYwDH7MZcRuN&#10;TACl2wowb3Qm+kdSbk4jM48hrINitk8dlSjDGDJ1JDHax+zZeOxBlRu4/nLquDcNqHx7TcC1V92I&#10;U/52skm9dKzl1Tq+TLrs9aDl1g6p9f7k1jazfNYZZ+PM007HTTfcjDff/AKduw0lU5xEE63UZrAr&#10;F+oQgmKlYhrAeOLBQ5meadA0hPJZ2DtEDtS/Thfqg72/9weOA4JD2maOMzIyMHDgQCjuOCwsDLNm&#10;zTo6zDHB8fA3f0D2X36Pmt/8AXt+/3tsPv1UlH79KZCZzDEgR2hVfJXKaIrmXHV8KRj2WA7MemUJ&#10;BDrAoJWeyAGOxQ7zP1l5VYo5Fvt8gDy/9uv15/jZRKDbRIaG9tytwTGZciqnzUvZyhvNHMaKe1as&#10;tnnlKwSZ6Zsa9nK4TZa+ivFaU0ZjxdOPY9XfTkf5//0Nlcf9EdtPOtcNjt0vfzc4PmZ9oDU4rsrO&#10;w5LFZLbIFidOSiMrWYK9lGtOWLADm81gmMwxZdX+QakYSqA6aEg6Bg7dgBWbdqOwQmCkAbkr1iOo&#10;9yos3WJJKvNT19PFeDGZ2KUI5kC9XF/XlWAaX6b+YWkERJl8kWYgZtRGZG4pQ7EZ7Ascr6Z8eBUS&#10;t1kgdE/BbqxfuxMbMnIwYUIWBg8iyBVzvHi3OY8zOBYgqcnPJ1vH+NWOC+AxfCu2lql8e7BkSAp6&#10;tQOOXf2VWj2TqQZaRcY2wG8JfEfkMvWcilmJ1HFJ6NZjETrTbGj4PAFMggqCnFFkW6PmOsBxxS7M&#10;GZmELl25HYGTzxgaoOlFQnCwhBLrrvq+9wpMyRIT3cgYzfXoF5aF+O0WACkvLMOG1UVYvWkPn6NG&#10;RIs1M9MoU0vF4NFsh6EZGGC3g2FDyThmbkDYwYBjtoOP5M1BaYZVbOAzuloKn5JdWDCSsuY2YkIN&#10;OA5kyr1S62m+Zhbj0MmcejqY4w3OLKhzJe4tRewcSs8JyHty+8g57F9GdVWDHQTQqzkhkV1gtXf1&#10;DtZhTDpmr3HIl1dtwsCAxfiuyxKCuTwUy9gRpa3BcXEuBvunYMSSMvPWrcjNx/iIJfi+60L08F+J&#10;JZsqDZjfvnQVwjnBEW8o9ybkLE2Hn+dChhHQMCpJHbAJJVtyENMOOFactAclzf2HrWLYgQOoO66z&#10;srAISTNWUNos1YNlVtYeOI4lOO49Ygffg9yIE/KxMYmOvpCGqY6+YINjDwJfya/tVfJlr7E7UGLq&#10;ei/iRjCtjAs49vBIwBBHGWq2bscIusLuDxw3VBRifHgqxiZqlodF2luJrWuKkLV+N/JLLe6+hP2q&#10;38DVWLFD/25CWV4p78sirE/fSlfqVXwmpCKQ7H0n1s/Q5ZrJYX9WX+y0GN2UIo6S927Rm7CmUC1U&#10;ifhRK9D7CNOwHewg1L3dLweM/tTaUhNWwbx3OncdiMsvudIYVf0Y4PhQ3az3AdAuztYCzOcS2J9N&#10;pvjM087AbbfehQ8/7owu3UfQWGsZeoemmjzFZoKOoDiY748BUQuZjmk0Bg+hCzVTNIVGtIBit4T6&#10;wPecMzgODAzkZPlE+Pj4oLd/L9b5fsBxVFSUiTuWnHr27NlHDRwPIzjOOfH3aPjd71BLcLzjxL9g&#10;20MPoGLoIDTReAUVZI8ZqwMOihrIIgsgy2RLr8JaxVmZHMfm2W+lJ1LcsZEVcxtJqwmqq7SvS85j&#10;57HCz/5vSqVRxcFMrQx7rKsxzDH/1k8ax8m3W1HcAsiV3KjKTB7wk5LzihqxApSeF2xDtk93JF57&#10;JTYc/xdU/t9fUH3c8WSOz0OIkVW7Dbl+ai8Dd3kO/ND76ddRa3Bcs20HTY3WIqOknoBhK+Iyy7A7&#10;dzuGzsjB5l0OcExZtX+vVExZUYJN2WUoLHfWRNeT4V2HwBCChq0mSzwyZmQiiNJRLw3uR+eSsdTz&#10;sgRTQxPQKzgds0ibbcouR7Fh+uylDhvj1iK4SywGU5q8y1m+yWfy9pxSZC1YCe+gJAxYtNsM0p3B&#10;sQBqJVnP0X0WM8cqB+Nk6zaVWOA4dj/g2BhJ7aVseWEWooZkYuiIlRjCCYDRiyldJghpqCzH0rEp&#10;CJ6cb3wFm6qKMUmOmzJZ8ohHv9HbLaaYxkhzBsWj/6wCiwFkHY4caMXR+ihWd1IBQ0n4fXURxjOF&#10;kWI8u1GeNswGE+nrEdV/LVIL239DbF64AiFkKyalWO1Q0KodOElBE6TQdsCxD0FVM3PMwY0x6CJ7&#10;HKH2sZ7iKFDcsxfrr42JGQscr8XKPRY4XjnVcvG2wfEmNT3rMW3BKhqwrMGSNRWWvJiTAQuHJ8OD&#10;0lpPDq4GLdtNU8a2r7E2rxATmQJozlrtWY81C7IQQgMuL5lzDctBvpkEcAHHRQTHwakYnSyAS/bc&#10;sK7chxL07t1SMI2Ozjpa1VoCbfqOLDe6YE40zBCwpFGVYq0JrPVdMR2Wo9sDx8aMTUZpjKHrm4aY&#10;oSsxelIujHiCS03eDoL0eERP3Rccdxu0GesczLEBx46JkqaqIozTcU1fSMVwR1/II+Mf7pWCcUt3&#10;Up1d0bJmb8eYiXxvGjVGA1ZNS7bAse3+zPboRuOwUYt2mcno0jVbEOWbiElp+zLH/uyPYo4Fjif0&#10;5b290jWOoaWNytdvweDQWAxdUgoKKloWGpHmbC1BxvxME/Pdldcw2slgrtlUTH0tZhPWFlrBV5mM&#10;Uw7md//LfMw//ef0L+Fd88u/Bl+mlQvpk4ou3frjiksJkE8+DWefcc6PCpIPJt1TWwyz9lOe4rMo&#10;CT+TwPjO2+/Hp5958Zk+kZLoeK4CxYor5sQmn1PBYUy9F7OQ8umxBMVj+AycZUBxQLB+d8cVH8oz&#10;xRUcT5o0ie8B3/2D48zMTEQrHxbjjiWtnjNnjvm87747OUMTRQZDgeCHftN5Slb9FmXVJ/2W4Pj/&#10;0Pj732Dn8b9H2plnYNt/P0XjilSOo3bzBc8XJQdEklg3kgWulVyaDPJeE1fscGLWC9G8v2VKZcUW&#10;G6dqsw0lw79kcCzGnCxDc84rDSv4lbJR0WvLfGoSoZJy870crOwmVN5NMEybMrLIe1Ffy7qlXK4q&#10;Pg6Zr/wTiSefiG2//wOqf/dn1Pzf8cg//XxHzLEbHB9OP3fvc+jPhl9XnbUGx3U7yLQNXkG2rgo7&#10;CUC3F+ylrHMD+o9nmqPdAiO7MXtgCkLH51mxtHzwZc1ZgX4j1iFhmxVjInDcO1jg2ASXYuPi1Qj3&#10;lXs0nWwn7ECpkS4TVEYkI3KGIyaztgqpU/nvMRvpZKvz1GPDsrUIJxjqydQQ/WLSMGpJEYqojdak&#10;m1kqKQkenIKBC6VJ3RccVzFudWwkpawExz2GbiG4Pwhw3GzIFUeGkkyXcUhehC40Jlu21QIM22Iz&#10;0WcKmWPjyExjqSjKkuWKTXAcxesTuGwo3InJfZZhAGOVDTjO2Y5RBMeSNBtwPDEfe0y+d6bGIoj2&#10;psFZl0A6FCdbbtU7CI4HRq5BsgHHe5G5eC3/rXpIR/SQDMMU9wlnfBcZVKsd6rF6rtphLeKN3t0C&#10;xyEu4DgqhCZjYoKdZdVijmlS1TNsBRasY456HU6Tv2W7EMu4ZdNuLu9YCxyvQWa5DcyYs9YZHBsF&#10;Po3NFLvdWaZia5GcY0lsq7duw5C+8WaiIDp2t5lArSsuwMQhaZSbp2HgYF1fJmIG0visn2KuVaIm&#10;bI1fh77qRwKso7ehwCgV2gDHBGWjEq1aKdlIWTjji7tTytvdYwVm0Xld1V6yYg0igzObmeN1s1M4&#10;4cNtCI4HLxPX2z449qWc2WvwJmRt3Ysiyo6n8lq6d1mETpQwx8wtYmuxW+wqwiQaW0U5geNx/WTw&#10;RgDuJKs24Hj0DoeKgJL/GLsvCOBbfSFvJSc5vFR25wB1/lRbgulDs7Bwo6aeOZeftR7BwbyfGSft&#10;TYbWk20aEMM+lGfdl1uTONnUMQlTM1rAcWSgnNTjEDDFCRxzcD8pQ32dUvH1WzGsv9XvohztEjUg&#10;GYGU2vvThKc/vx8bV4LSSo557MnxPSxXPwLzQLZDs+P2JkR2tyZEzESMwPFO7UCFytg09G6l5HA/&#10;s39d76BfWnsnICg8GZ9+EYgbrruF4FgM7FkGIP9YUuuDlVerTGdTNq1Vf8uF+oUX3sAPHSM58TeF&#10;kuh4I58WKFbOYr/eBP/hy5ifeA7Z4rGIGTyejPFMToYvsEAxQzLcDtSH3p9dZdU2OA4M8Gf9h7Yt&#10;qxY4jomJMeBY0uq5c+ceNXA8+M3vsPGk41D3u+PQyHX3H3+HdAKzdXc/gJpRzHm8kyOTXZRXa6Xr&#10;tPyXqxurUNZQyYxESvfkyOxrM8dMTUQ8bMy3FHMr6xnl+qXw2Lyof3GLNYZVUmOjk7ZJdONRpn9b&#10;E/5oJICuZoy2JhRKyB0Xkr0pa2A8YgP5HU46NGVnoygkDCtuvBGr/vgHFP+RUvfjj0fl7/6AvDPO&#10;c4Pjw5j8cb9cD/0B9eusMxdwTOOgcZS8jiQrtMeYCFYhfVoG/GO2YFu5BY7nRKVgcKzD5InhJ+MY&#10;axo8eCPWOGIfNyxbRYfhNMzNsgbzDQX5mDA0ieZRBMzb6F+v5wNZsin9xCxZ21TkM1aUIDZ8TDa2&#10;GHTG8zLXcuAASra3VaGkuBwpc1ZjcFQqBk7cYcV68vmxkPGKUUcbHO8pQ9ykFJMmKpAy1AAaFIWN&#10;JUNnZNl1WEXDoeDQ1Vhp6oNpctI4GcBtgmieFb9NqFDxvhsR0XUZYhhzbMDxttbg2E/1aS6d+6dz&#10;f54rfOhGZJljKs6UMlSfVMxYaQGkwnQaIQURXBFUZNHFq7iIYLIfgVys5WRVy3YYz3YIokmY3Q4b&#10;47Pg2yEJExI1Jcmj7KTMfBjboddKLGOdmmQLNQQybG8PvwREkWGUKqpo204sX7LLPNortuZiVF+l&#10;Omp9P1kxx+lYSmmtnDi2Lc1oFXNs3KqZzziWcbDdaV7mSUAbOiEX240RVSO2xK1CSABZ18FkgNXe&#10;nByJH70cHmJuFxSjuHgv1iSsQeD/s3cV4FFdW5e6UO/fvva1fe/VXpW+ChStUqWleJFiBYq00CLF&#10;3SXESEKUBHeXAAkSAnF3ISQhSoi7Z/1r35mBIQSKtkDP8B0mc+fKufvse+eus/Zee1YAtgfqgG5t&#10;ThZ2rvZjX0Jx8DgnVjVT1c85TsPyWWQ0Nqfr7K4XiJpO8GW/PRXJWnRCKfw2BWHhzFD4aupgdbgc&#10;cCwK4TNs4hCtTbZwbjc6ATZLyP5ToXmdt2Rt83Q4Puv4IOnAkOZ8OUJRHo5s9acgVxAjJQo4wS5b&#10;MsSf4Hjh0gQkaaHRrNwgviS+sCIekWd8geJsVG6fv8SfQjeBZxvHfyF/G+xpLy1Enz+46YExMGMu&#10;/3yqSZs7hcM7RZ/UlcsQ+XXemDiJPhVapE2A1KRzbBnGPXtRJCdhdEJ5VUWnsF6iMZgrLe5ZmZWN&#10;ncyVHm8egp0BBbwOC+DFvHtL+mF4qlyX1BPYFc6JjEA4bWeou/zuc8L7gL0OHBsY/MyoRDiJuJm+&#10;LNfUZXpwXMPJDRc/Ts6ock5/z9+fW/V32ovEnTcnqTbjm2++x7+e+RcB8j80Uas/O9TaGCjr2OFn&#10;tH5Ie+bpZ/H8v15Amw8+Q78ff8e4CS4EtwcYOi2pU0JICSimmj3vJ5bWHpyYdaX6NFli562sWXwA&#10;i809tIoCwpgrUHzlvtwQOJ47dy6FIxeQsbe4ODi2tbWFtbX1NQXHTj+MQvRDjVBxF8ExWymZ45N3&#10;34/wp15Exu+TgfBIAuR0Pg8yUK6cD4N8UKwg61koAJngWLKXtGhqPUtqAINCFMsywYxVUtf4VgXH&#10;ut9zDQDLOeuCKHXnLeBY+6CxRDo2uYIr59J+WXwoKKxiqBdZFxTko3i3G0I79UDw408hnZMTxffe&#10;gZL776SK+O1IZ5iHTq1aMcfqx/PKbz7KdheynQ4cO2xMYzYxr1MyYVuZo2nneoqcnLwoxrWWgMQp&#10;CRkamKM6MMGxBcOKtQdymTIsZ4RMqdR314HFTOaGWrNur9XWk0jS2D2ZIKvR1jmVV6bVfa8ppyCX&#10;lT9s957Wyp/LfioZX1vGdSp0qAdJBEdm0wKwO6xIF5LLm0pZSSVKNGRRi6LkJNhb+MH+kA4gFqed&#10;hD3Vql1cszStg6rkVGwwMMcrmEet4fkSHKEgV4M5xysZeq0PE61jpEtFBVulvFefYasr809hi4MP&#10;Zs1m+aQjDCsVUSuZBOU6lXrqrDQ1iw/8DCud4oUVB7I0uyItFWsdyBwLQJC6wlQD3hZcovXTsH05&#10;7SjZKfI5K/oErMlGWmxMRIJuHoKpPbSzTs8K+ZFxFCM7BpPtmSjSjFN/HOpwiuNgNckTjq6ZOK2f&#10;n62RcaCdDfthYjF2WPhgybJEMJFI4sYRsIW54I4xiMiXBeWIOhSORVK2yhCuK6G/cg58INqsD78t&#10;Imu5wCDItZJRBrKphKBvEHBMIL2A7P3sIIo2UXhRO4MiHFsbSLbWG9uopqxlFXN8K2gA7RRLi+C7&#10;nWrb0w7DimWejmsTE7IK+19CP2JsvmZvltbSBLl26aTMqgoysYaM6WzrULjHUgBS7MkfJ7Gt5lb0&#10;vfQgsvJmFIWaHYFALdkXiN93ljl20cKZaeOkC+ccSx6dLe2aoVtVE5oUX9GGj0A/4WgES5EdhdXa&#10;JLASmu4lVRvE9tp1Ii/mCVORff4cLzK1pef4QpmRL5xiOLSdlOWS0mUy0WBowhDLJAXB7LagEl0u&#10;v1xHep+t1E6Yv8uFBfDfwxJLFJKbPtMbqw+dZvktXQ8M/kBX1151DPPfzHGcbxUMT0YgaKtRTLPM&#10;0GcSBjtXkPWfGYKDsZyg0HZSg1K5LkVkhBbIO5EEB4axT1nkj9VeBfqnH4lEkAmCAK3UlMlGuTdw&#10;9ew0rLT31iIq1D1a/b7dSj4wj5NcizhhZsJonbHjFuDdt5vqQTKZ5McFKOvY2uvdtDBpMteaijZZ&#10;7Gf/+Rxe+PdL7M/76N1nOCNqBBDv42Qno0F4L5nHCUrpu5RrW8T7pK39QYLhHbB33MB84l1kjRmR&#10;wtzj+UwHEjZZgeKrv27PgONm70Byjrdu3Yp5rHG8eNHCi4PjZcuWaYrV1xIcz2RYtVPvkYh4mKD4&#10;nkaoubcRKu+9EyUPPIbo+55GeNsOKNq0BXUnT/A3jI+JLFhfXV7ACGKW5OCjWh7Dq/NZv1iUmOV3&#10;QxOvFhCoMaU6cKiJV7MZiUzrfxRvoTc9XSy/rRKIpc02654DdMBYZurlAZKfJc84jwtz+LhYWsUJ&#10;h0K2qFhkzLGA5ytNEXX3Qyi88y4UczzyHmhEBrkRUp/8B8ynKnB8K/1oqHO5+pvptbOh1Pj1hu0a&#10;EazitXk8DRusOCO8NhGRLJdTQFGkDQz1nMiSTjFp5SgoIJO0lHlHnFFezVIv+YUVKKZoT4J/AsV4&#10;TiKZ+zgdowtnnjT9MGwIkKMzylgGqhx5sYlYti8TWQzB1OoFM2dpDie9NrE4bEFhJfdTgkiPeGxk&#10;6aY07icj9ASWU1156hw/bPbJoeCXrMPyb3wQz2No7iqyddMXsGQPAXZBAfOQCSiXEpA6bmPpJ25/&#10;KoJ1jTnbPV1qti6LRxhZ6wKWONrnxNxMKcVkrFbNh3ML1noNzuI585yKeKwS7Vi6VszPhczxXLPM&#10;h4JIAgwJTGgDK4b3JuUb1q3EqYQ05mxK6LQnlZu9sGx3mmbXguhEhqeSGWW4q4yd5KvO44PTdgLk&#10;PJa2KxEbRqewnnEu+1iGOH+KHrHsj/TddlsK4lgCSzt39iMzOJ7ldCgIRcA6mw8za6jmnNfQOMTq&#10;x4Ehudt8s5El68h5kdXc7p6OZI5LQTbZZDL42/0pjFhEUazjyXBhCaBJFLVadzhbG9+8eE4yMHRc&#10;gP0Zv5M6xwTLi6lyLFoSlSzJ40T2XHKOzZ3jqL4svnOaSsc+Z7abQ3A204WMY3IZCnmsXOYDW5kT&#10;dJv6kc0sRSGTsGVsi0/nw2d7gL7cluzzMCwJkMPT9H4Uz1Dfvek4WSA/MgzzZykni03pyJUxZ/j6&#10;CikzJewuBcY2efAc9GNZXFyOGI9o2JlIrWfaThh0IjTxnSCG9EtY9bRFvnAkEyvLEtk/O0YzNKRW&#10;LYJcs5h7t2gjy3HRZwx+WZxXjLB9LAHFB8tZ0ofZfix5lIE0g0/x+nHzSEVoHO0tdaAl/50h9cI6&#10;7wgpQb6RL+ySyRfxBb842NAXZl4ggkh8aTZVqC1XJyGRdj/rt/QVjt1GGwrniHiONrlBe88lex2c&#10;hxztmquk0F0GtrplIj2b9j2VTubYi/eEI1jE2tJS47xIPy5FyZnYvdKbfqdLDZiz0J9lwvKY6qD3&#10;/2Je+wn0H4b7y/dSVmqxlHNLrOB481jUcPGloN2MCcew+miuJlx32k/C23V1p6/dPU3tS9nyxvGB&#10;+ZwIlTJGFtb7MXL0dLRu+QEFu17S8nsff+T/mJf8pAZeJTfZkC98pYBZB4T/obUnHntCE9T6N8sw&#10;CTv8OlW0W7Vuix49R/C3aSV/g1wZ7SMgl5EmJvxNpLjlfBMq15seoU7EYTg47WXbDHunLQTFbizH&#10;xN8s3tcktFoxxdfWvy4GjhdbWF6YOXZxcdHAsYhy7d+/XwuvvtqcYw0c9x2F8EcboYTAuJZgrOzu&#10;21Dd+Amk3f1PHPr3mwgcNwElwcw9LsnnRHc2I4CzCY7LeVNniYq6cmRTbKvUCBzzo1Tx0AAyo6l1&#10;ebeGSeJbCA+fcyoSmqcBXylMIXyAqFDrmWOhRUQ0RWqocGq6irMHuYTP2XUsE1LDmf6MJBSt34qg&#10;jgNx9PFXkHLXQyi76w4UcDyyOGmReV8jJD/xpFKrVmHV6sHpevsAf/BkJliaoWSP/L1Amx2WHwLd&#10;d/JZ+17PHBovkxnkM9sQOJgxR9bembmKzJF1YnOQvGECak0HlyVjNku9YQF43Lfs17Bv4/1IyJbu&#10;Qfzs8WU9+RGX0F6tBi37rlum66v8eNc/l/P6fwF7Gvpv6M8574a+6BlUrdYvH+qNt5kvIWbSL/06&#10;hr6csZvRcbX19H3VvteHpxnOTwPRYmfua57ePtp30g/N/n88Dob+GJ//ArGdhMoZbM79zWcIoGHf&#10;c3k8Q/9lnYUES7Kf+g/cUit6HssQhfD+Xsu60x7LdaCo/r6NtxOApjsXlqHifsWX6ttB8zmxrZyj&#10;qKFSIErzI+a8an7kGIiVBO5aVSiqnu+0FUEx3fkY+2/9vujGwADsdOdjsKvx+cmYGfvTBYGG1sdz&#10;x187ht4vdOOna2d9RGd7wzFkzHWTJX/sCxcDPLK9+KKxnxjGU/vOmPXXQuLPXk/atWTUR931rfM9&#10;w7Wluw7O+uOZPte/Ls9cr/rzkuPq7blA8yNOGMwNhlu0TKOXw2djEBYQ+J+dqLq2D50KJCp73hg+&#10;IGHWnMilXseqNWReTazR64feaP7++3j9ldch9YSF1f2/Rx/X2pOPP6GpXT/x6BP8+8nzmgBfWa6r&#10;Pcx1uc0Tjz3OnOZn8NILL+PF/7zM/f4P773bBr17/4phP8/hPWgn738H9L+ROkC80NSX9+FjZIgZ&#10;obP0MO+vbnBesUMDxQ7LXAmMhT02+JBiia+XL9UHx9u2bcOCBQtgtngxFdCXNAyOw8JYY8/ZWSvn&#10;dC3BsQhyOff7HTGP38ZwaoLjh25HIcFx5b2Poej+5+B+zxPY8VFbnN6yntObKQR4mXwAOC3FmVjC&#10;oxRZzJUtJAIWtlRCt4Q5rhFgrM+zrRPlal1xYwlW0jcDrLwxELOe9D2TK/zHvaq/hu78aqSmMfdS&#10;qDUp26Rjz7U4MVkgoi1UtK7hzEFhXQHyak4xUisLNVEBiB07Efuffw8hjf9FUPwoVcM5DgTFpx+7&#10;A1mNb0MS66uZTd2pwqqvNzhS+/97A3Dtgd4IOGhlGs4FEvU/68ChvukfpnWfyZrO8MVq9yxdiZr6&#10;r8pyRB8I1XJ55YHeeD86MGG0T71fnnMs/TGNWUztuGdUeg3b6wGkYR/1zqehHzodyLhw0wDpOe38&#10;dc9Z58y5nNsXwz7OtaEu5Pqcc9ED4HP6ZAR0DAC64XE4e8z69jvH5noQbthHQ307/7x1wHw2J0Gc&#10;WGdabvdZgSy9pQeMBjs2FHJ3xsb1wrSNz1G3nfiRD1x2Z8BQjvgcV6qqQAJrYZsu1oUX1/fP82xT&#10;DyQaAJ4Goo1t2tAYXOj+aHwNGPzrYuOjHUtA/7nX1vnjeAFf+IP7dEO+29DY/ZE/nPGBetdC/X1d&#10;9Lqsd91J32Yy99yCkR0ZdJhq5jyvXFovIkH9Dv29f4du+fHnZKMphfsoPui6PwS79hwiEHXB1GlT&#10;0alTTzR772OKeDXHKy+/hSZvvMu/38Gr/30dr778Gt+lvU4G+E3WHH6P4PctvPj8a3iryfsE2R/j&#10;3Xc+xrff9sHPw+ew9NJcRq1sZs7zfm3SdR4jYoQZlrBpEc4SdnixxUGqTbMaxPJ9LL+2A3b2ZIid&#10;CIiXseSixVlAfL0Aodrv2WeJKwLHoaFnwbG1tY45XkLmuPVVq1WHYXmfcUh4mOJPd96O2vvuRClZ&#10;y8q7H0D5PY8j5rYH4fnEszg+sC8qD21n9Fa8SJAyMLiAKqMUlKpkFWOCQgHFVQTF1QTFjLJm+g3B&#10;Yk01w6nL2Uqp4CjCIVLruIpN/olAl+QmsRFB1jD+Wlq1NILtatKw0iTbRxNMkbBsUcBmfpUA7mvx&#10;kr1USv4Tj1nOg0j0szRhf7U6zpInLUJiPKHaKp4Uc90k70hqPuuUtnRNMq7lvKg7zTIQnCyoogo1&#10;z13UR4U9PwOOGVpdV8Fa0ZVFKK2WCYZTqMuJRtoKSxz6qA2ONX4SmZyMqLjrQVTdcQcZ/EYofuBO&#10;5N99O1IeE+ZYgWN1I1Ez4DeVD1C5eBoFm7YfzULyyYJzWhhLvSwigzRThVLe9A/CGnNuFoFjJ3IR&#10;7R8LKz04vma+Kn60MBCbDp86z48imQtttphMJFnja3a8W/7h/K+0laRwcDJlZwqiT+bggOScUzld&#10;scZ/5ZioY/8V9w6ZjBPBLhuWRdy+MwwBQfHYvI216h19yNTuxqjf7TiBtoHgdi1DsS0w4jdT/DrK&#10;DCPHWFI0y5YRGJvx+zgn9O2/gPWH17OEkkSnSASKDgiLmJYJRbVEbdrEjIKZFh5amSU7x4Nkg/fD&#10;ZTnVph23UXF6O9nsvbCxJ0MsJQmNoob+Crv8XY/ZEDieP38+TE0W6ZnjDDzAPPFGhleTJk2gMccS&#10;Vi3MMRWrNXC8hOC49dWWciI47jERifc1Rs1tdwO334W62+9EzV33oPyOe1Byx/1Iu/0+hDz7D6RP&#10;HIKamINEkElkhjNQUUX1T9ba1MKmiSiFMdYak48F5FYRGFfVFqKSYiflVNMsry1m2m05WyVDjgUk&#10;S3knNuYvV9VI43K+l/OzfF+p1UkmQJb9CzAm2qyhQEetUNTXAB+LQJiA2EIC3iIepESrP8w6xGyS&#10;Qy3Hr5Z+EOxWl3NpOXnhSsLnajYC5jp+J43FqtjnEu4rHyXV+Sgl+K3kbH6doHoBx6UExaK4KaWi&#10;CbIry3OIs6kAXp2KQo/18OnzDQ49+ziSWde44o7GqG50D6puux3Vd1BBnMC4+LZGSHtE5Rz/XW8Y&#10;6rxv8gcXycsUESDmLxo3KTWjRDxu8rE1BpEc5xkcY21crwu4FD8ii6z86JaYBJAcafGXmQzLvz7+&#10;cgtdW9flelL2uRGeLQxAVOoGmzB0eYmNF8GyF8Obj8LW0ZvA1Yd5vkeZ/+sNa4JoC2umopDxXbiY&#10;Kv8mh/i3BwGwp9YsrD25PaMyrA7DbIk7bGwPYvlKD4ZG7ydLvQ+r1u6joNZ2KkxTUEvAMHOKTS1E&#10;gIupTUxdUb/Hf+01UR8cb9++XR9WbcLxtGJYdT1w/KYeHC/TwLEDwbEt9ru5XRtwvCQMK3pMQtK9&#10;DxKU3Qs0IkC+7S6WdLqHTPJdKCdIzqNycvR9dyGmxVsotpnPWpUBFKxOZm3eLIJHAkcJKRa8KvnF&#10;whoTyGqssfZdEfOTc1mygRJUdSWEkfJPxx2TGxZtUY15rSXIlFYlpaEEPGvQWb7RMcc6Jpp4kiqe&#10;wh5fC3CsKUezr2UE22Xct+QIG7PHcnyN22afaquFFpemZ45JCUvfCd81zri0uhAllXkE1HqGnDR6&#10;nUiucod1DKuupRhXDZU8a2sIslm2AQTHFdGeiJw0FIf+9zwin3gYuXffjapGnJhgq250B2oJiuvI&#10;5pc3aoT0hxU4vhFu5KoPf+3N82a2vzwAG7eb+VxU3/+660D50V9ne+X3yvbKB66fD5xhbBkCvYi1&#10;ypcsPcbSSYfYDmDZCk+4aED3IGwd9pPx3UuAu5vvrnB02kfw6461Gw5h0+ZDBMT7+d1Otl0EwvsI&#10;rFn6dukBfiYAN6cKPdlqAeOKIb5+Y3kl18lZcPy2pla9Y8cOlulbCHPTxQ2D4zfebAIJq3ZydqF8&#10;uAOsbcgcu7lrdY5bt34fEyc7cOYj8IpmU2dcBByX3XUXclhrN/3Be5H8wP04cd9DONXqQ1RtWkkm&#10;9ARzj9PJ7BZTgKqcbGutVmZEQqpriTLrWEahjkyw1AetIkAuJ4NcxbBqAZu6ok5s+rBkTcJZ32oJ&#10;OkWwSmCnVh5K3zSALOHbBMa1gsSvxUswNtlo6a+AemF6DT3RV2bSjq/rrfyvBXmf+Seh4Tp4XE3G&#10;m2U4qku1fOJK9r+igudKVVWtkCNPRPpeqYWViwxPAapPhuGExWwcbvEOfB59EOkPPYiKBxuj8naG&#10;tDcia6zA8RX585VckGqbG+sGqcZDjYfyAeUDygeUDygf+Pv6gDGjLEB2PsULRVV6AVX2rW39CHR9&#10;GAZNNpmA18aO72SWBUzb2PkwBFe3rgj+zV0oAolkhrkPnbbHhcOmDROP4nea0jyjOq62GbQcjI97&#10;sT78nX3+YuDY3MoarY7WY44N4NjReTkdwoHhBnYExwdgSZq51XUFx3czB/Z2pD58D3IfexRZje5D&#10;wj2PIPeHfqjz2Mf842QC2VxqTTH3mHxwMWFjGdnRqlJCYKFi+XcdmdZqCZdmiLWOLSZw1oAxm6hV&#10;kWHW4rIlqVgPmHWZxjqgagDHApS1UlECYK+V9LXsRwpdSkkVURSTg+hJaTm2fNQ1XR3ns38L561b&#10;LuwyeWUy3sxNlnNlXnJlJQE+c4slBFzYYzmM8OUVnCSoEx3rknRkrXHE0c8+wtEnn0Ti/Q+h4L77&#10;UP3g/Si/8w5UKHCsgLEKI1M+oHxA+YDyAeUDygeUDygfOBPyLMBSQG79NouaC7pmELjU/T1TatPX&#10;A7mSyqDb3iBgWO9vfr+Yde+tlvoTcEsLYLg23238dO+yTPv7Ys2X2/uR8ZSayYZqF8yFlrHUPuuW&#10;NQS+jQH13wks1wfHu3bt0hhkCzNThszbnA+OX3+jCULIHDsuW0Hm2BFLrCWs+gAsJAa71fVjjivu&#10;uJvK1Xcij3WPCxrfh4IHHkUic5CTn3gBpf1/AY4cJCDMEt1qgmPWqSQALGC+cFkFOVWp6asxyASW&#10;RLVVDF0W9lTjXwVIMkZagLMWpqxJXOtrPhkVQzYGxzoQKgCZYJNg+hqkHOvIagJYJgrzXV+HSTS2&#10;9Dy2AGAR55JQa8HOZ8W6dEDZANw1YW6ZC6ggSObEQA3Z4jo5ZzLcZWTHyZ3TFBQlq2bZpvwkVHi6&#10;IrxXdxyhBH38/Q+j8P5HWLrpHpRJCPUdt6Hq9tsZXq3Cqv9ONwV1rn/fGXI19mrslQ8oH1A+oHxA&#10;+UDDPqAr5XdWuV7qs+uagF8d0BXAKSDU0EToa6l9IFWng6lGHQRbrQXy7wCGXQdj45YIrN8UbtRC&#10;+be0EKzfGIzdrhFwPxiN/e5RbLp3N/dINr4fMPyt+7yfyw1tH/+WJp/dDkZyP2HYuDkEG/TN+G85&#10;lvPKAPbLjwJh/gwZ598OAQTmUuJPV/pOzk3OUwP9htKFt+hkiTE4XszyTQZwvMTCHJaMmD6POX79&#10;jTc1cOywbDlDBxyoUm2LvfsJji2s0KLl9QPHlXfchWqGVleQzSykgnXp44/jNIFcaiOKdD32EgpH&#10;TURdfChDkk8RPOYSHBexlVHYihJVAjKlpJOIUBFVUtNKh4G1/GSGTBMM13JBnb7pEooNMdQSMy3c&#10;sQ5MGxhaBmkToOoyla8VOK5j3eG6Mu6R77UEtBLpLVHbTEXWwLiA4zIR6tKXaZLP+ipVPBc5H936&#10;QoBr50hFai3PmJ+LmXcs5a7KOH1AuS9GUyejxG0LEn4dCj/WX4u5/UHk3/kQqu66HxUUQSthbnHV&#10;XawxTaXqKrLHKudY/ViqH0vlA8oHlA8oH1A+oHxA+cDfwQcMIceGsGb5vMhM1Kt9KNjlA3MrP+Ye&#10;h+lbCHORg7FuQxi274rCtp1RVL2O4Hs4duwKw4FDMTjkEY1Dh6Nx8HAUDnpE8XMUjh6LgY9vLLz1&#10;zcdXPsfAy0fXvKXxs7dPND9HwcubTd717diZz/J9/WZYz2hbbX1+9j53f7KfI56R7Fsk+xWJw2wH&#10;D0WxtJWcTyi2bA/BitWBPFcB9f4MF2cte33I983iC5eT190QOBaQvMTCgmy9bcPgOJjg2N5pOWl6&#10;Byqx2cF1nzvMLJagectmmHSdco4rCI4ryWJW33UnKu67F+XMOy5r/Ajy7ngQCY0aI+2NVqidsxgI&#10;9EFtaSrDqnMIjoslo5ZwkMBSgCYBowBkeRcAqQtRJsMqpZrIANewSQ6x5PsKoNRKH+kSfbVIawGf&#10;sq4AYxaFItCUHN9rk3NcK3nA7FQF2etK9kFKL+lCt3Xv8llauZR7Yh9EsEuWS9OBYhEJE6Et9l1y&#10;lkXEWgCypBoztDq7rBAFVLCupkVQloEaXzckjhgGLwLjqLseQcHtD6H69sZUpuYEBBnjSoawV98r&#10;KtUCjhVzfLNc/Kqf6qFF+YDyAeUDygeUDygf+Dv5wOUAH2O7GANg49xeXWknEc2S/GE/rFpDgLgt&#10;HHv2RWPP3ii2COxzi8SRo7FsMWzR8DgahWNe0RrQ9fIRwCt/6wDrUS8CYa9IrR2T5i1Nt+zI0Yh6&#10;TZY13DwIYI2/q//5QtvVX+6p7T8Cunfd30ePSd+kT3Ieuv6dAeME00d4frLugUORxH3h2LApiHnV&#10;fsy9pqDYX8wg1x/Hs+HgOrGz+WTyZTylSYkt4/Dyhq6TC4FjK8uLgGMdc7wCVrZOnDmxp5EOwNSc&#10;4LgFwfGU6yPIJeC44rbbWNaJQO3+e1l/926U3XMfa+8+itONn0D6/U8h56X3UDF1LpAaSxCYTdY4&#10;m1CwjHnIjFYWcKkJdOkoWEkt1kKj9YysgYXVY2FdPWNhnM8m+GrgU/J5paxSORslr/j3tQmrlsOU&#10;cH+F7HkRAbcAegmf1uocCwjWpU1rTcCwLJMm56Fjiwnw+WU1w6mZUq2bBODGksZcxD8KqljSiZMF&#10;KE9Hqe9eJE0chbDX3kL0bQ8hu9EDBMKPAndRhIsscSVLNtU8SHVwvpfLhIQCxyrP6C++8f2dfuTV&#10;uaqHWuUDygeUDygfUD5wrg9cSEhKcmcXmXlrQHYe1aXr200TtzISvzLk92pMsKm3lotrTZDntDwI&#10;K9cEYc26QIY6h5DxDcXuvWFMHRUQSSaXAFEDvAaGlp8NgNfw7nksAh6eumYAvQJgDSD2SsHspYLe&#10;67meAeALgBbm2seXDPjhCOJB/z+t9NR546gfVwG9izn+9gxVX7YikCx3ADZtDSHjHabVq165Jphh&#10;48J8BzFn2Idlt7wv+lxvDI5NTU2xe/duyLuVpSWxr92FwqrDaYyVdKZlPAjB8f6D1x8cs5RTxR3C&#10;ZEqoL9/5uZRqyuWNH0Tlo08j+66HkUiRrtS3P0Ax86DrogMJEDMICEsICatQRBArqccaq6opNuvy&#10;dqWOcCm/k6bVFNYDUgHJknIsAFkLsRZgLTWTGXJdRURaoeXvUvTqGoFjFltCLjuWxfjvHO63kJ9Z&#10;dUljhrXazaIVpm9CVmtli/WMsbDL1QLciZK1fGpRvBbmWNKXZT9SxoqlnVCYjmr/Q0gY9xs8X30F&#10;Efc9xlDqR8nIN0Yt1b9x731kjhsRHJM5fuBOFDOsuow1joU5rlOlnBRAVgBZ+YDyAeUDygeUDygf&#10;UD5wDX3AUNO3vnKyca1fAT8W1n4k5CSc2QcOzNl1cA7QmEtrW384OgdiqYMfQU/DStCyvaWNL/No&#10;/ZjnG6Tl8wpokrDhfe7M6T0UgcNHhEElO3pMwp0JAMkCC3MqLKonWVUDwyqg1xjwXk9AeqPt25N2&#10;8dQz4AcPkz3erAOb12sip75PiDiZOSczbB39OYkhkxmBWL02SAtd37I9lJMawdi6I4z9CuU4B8J5&#10;BcHy8kCy/75aKLjZEgHGunzwi/W5PnO8Z88emJubw5qVmazt7AmOM/HAv19CI8NLco5DwyKwzGU1&#10;HdGFB3TEXrdDLF5tdV2ZY8k5Lrv9NopENSKb2YghwBSLIpNcLWHAd9+P/HseQBrVqxPueQJpLzVD&#10;+ZipQIg/UaQwpmUoJp1aRrRYq69RXE4gWcyaSUVEvSzsRIa5ilJeEnSsZeQS/DJEWcCxJhV9Noa5&#10;jttJCLSUTarQCiddG+a4nPs8xT6mUCzrlIiJaaHbOhCshXYLhSx501qpJ10tZwHOFRLmrc9BriAQ&#10;rhDgztzpKmGRBchz4xrus+50EkrddyB1zGiEvvY2Qu56CGlsxXexpvTt96DujjtRexeB8F20772N&#10;UHIf2z1iawWOr9dFr/armAHlA8oHlA8oH1A+oHzgVvWBhtje+ucqbK80AS82dgFk5vxYGslPY/tW&#10;rQ3WmElHAuFVa0O0dxs7X34vqs1+ZAt1LKAwxzrQc0z7LOrMTi7+BE7BGmjauTuM4lURGtMpwFZj&#10;QTXgqwsdlr+F/RUQrLULhDXfaGD1evbHYAsdY6yzzyHab797ONZtCtYmG0So61JDqo3XM574MPYH&#10;Y1/QymRxMmPN+hC2YCxfFagBXxErE1C8cUsoc7xDYMd17AiWrWx9NQExKZ9lQn/Q1LjJLMv+dcri&#10;OkXwCx3buB8GcNys2dsaY+zq6kptLQsstbai7zk0BI6bICw8AitWroG9owus7Jw463KYOcdWeP86&#10;hlVXkikuI2tcdmcjqik3IotMwSgByY3IclJAqvjue5FDteVTzJ89ffuTyP1vC5RPmgEE+FCNKptA&#10;kfWNGVpcXUkZLYLGkooyFFWXMHy5kqwygbHG2FZSyquWwJRFjhg+XS6lmgQgG4FjQaV1UuNYQqo1&#10;6HltwLEwx9lMFM4gy5vLvReLIrbkOgswlthvQcoSKs2yVFWMlZbwap1AF89Fy6uu1pjscp5LSSWF&#10;yEoI+SsE5pM7Ls1G5dEDSPhtOHxffB3xdz+OArbiOx9AKVXAReSs6k5ONtCulXcTEBMUCzAuJYNc&#10;TnZeMcfqh/tW/eFW56V8W/mA8gHlA8oHlA9cuQ9crG6uAewIiDLk8IoKspNLgKaKLAJPGwhyVq8T&#10;IExGd6OEwIZQ2TlAAzw2diL+JOBXl/8rAFhyRg3jpeWT8rMAagmZ3bQ1lHnB4Zo6s4cwwZ7CdBrA&#10;3VmQZwB+1xNc3iz7PjMhoE0MRGhMuYDhI/qJAndOKuwmwy4AVZh6GQ+DerUx0DSErzd0LRn8QN7F&#10;D2Q8pZmTyZVQaFsHf40NFtEvAb4uBMJOyyVEWjcp4rAsEJZkqAWQCwBeRD+QkHhDePRZ8HsuCL7S&#10;XPT64Hjv3r2wZEi1rY01AbsjWh+rxxxLnePwiEisXL0OTlSstnVYRolxD5hbWqNFi/evmyCXgONy&#10;hlNXSIkhhvuWEsgJSC4nWK5gK6dwVMld9yL/rgeQQ+B36oHnkPnieyhhmae6Pa5UZ05neDL5WALk&#10;mkrCyaoSAkyqN/O9sLIY+dWlWvmnfIJdaXmMYS4hK6uxx/XAsSDmWoLSagLRWo1avvqXiIMJwJWc&#10;YwnxljBpLZxbQ8BspfzMGsharWJ+J2xxCftYUF2O/BoCfYLqMnLZFXVlFODKR3l5DkF1PuoyTyBn&#10;yzpE9OkP3+dfQ/Q9/4c8CaUmMK68TQeMiym+VShsMQGx2LRMwqnJIou9K8nMq5zjK//RUD+4ynbK&#10;B5QPKB9QPqB8QPnAzewDFwLAslwAjwBUA/g1W+KthT47MZx1xeogrFgVoLG3WxjGLOWDNm0NwzqW&#10;KFrJ7wQgC+CS0FwTPWASwCPgy5A/fL7Yku5YAqY2kEXcszccB8hoSkj0WZbzLBMsIO9mAarXs5/G&#10;IFjCxkWAS5ZpNiNTLmHlhzzCGQ0chq3M1RWg6uDsz7H01QlZMRTZAEIbYl/le8O4LWD5J4kEEAZX&#10;gKxMiAjrL2BYQuBlIsQQ7iyRAXYMk7ewZuiznvmVSICzAlq6MOj67O+VAt9LuQ6NwbGZmRn27dsH&#10;Kysr2C1dSr9zahgcR0RGMlRhPVyWr2Tcvwvlvo/AcgnB8XUs5SSCXAKAKynIVSHg+J7bUExAVyyA&#10;juC4kmHWlbfxO4ZYFz/4ODIZYp3e6BGcevQVZHXrh5JtG4DTJwg2sxmazBq/ZbkEm/lkYgso1FVC&#10;sEm5KrbTVaXIYssjcyyYVPBpnU6mWi8NrUv4rZP6yAzLvlbgWFdHWaeeLSWmNCEwSYoWZS4NGHMZ&#10;6x+LGrVgdcHMJVypgKC+qKKIIL+YtYtLCJyL2ahIXXkaNYmhSHGwgme7djj0f88i5o5HGUb9OGru&#10;fQQ1d9zH8ky0JxnjwvtuQ979jVDAUOpiMscaQy8TEbfdSdb4TgWOr2FuzaVclGod9RClfED5gPIB&#10;5QPKB5QP3Ag+YGD9BKwIcyvNjOyhqDhbM8RZQO4G5vCKAJLrvgjsYj1dAcISAruOywVkCRCykrxP&#10;qZvL7XWqwecD4Po5psbnL9/JtgKyRCzr8BEKZRnAnSEc+u8IhPXnrLOFvhnsoilPGyYKRG06imHl&#10;USQ1pXZyBMs0cdyYp7uW4cnC3soYSV6vrkazcUiyLjT5Qv4oLPBSe13utzC7kuPrTGEsKzK98p2E&#10;uUsUgLC9mh/plaPPMsq6HOCLTcL8mdfChcCxg60tgfyy88Hxm2SOIyOjsG7dBoZWr2bu8XLWw/Jk&#10;vWNrtLzO4LiC4FhKOVWS1RRwXERwXHjvbSghoKtkmLWEWNeIqvV9jZF/d2Ocpgpz2u2PI/GJl5Dy&#10;xXcotDKnUNcxyjcnUZwqA8g5RUaZDCvBpdQ9KiMDm11ZSIBMNlnKJenTjYWpvd7gWLhnrWKyqIBp&#10;OcZ8Jxg2sMaSayzq0xVU3xJhMelbOcF8WQXlxoryUFtIwa0SnkcZFalzUlHisxfRs8fh8Adt4PnU&#10;vxDf+EkU3PkYxcyoTH3HPZqd6mRCgRMLMsGQT2Ccx1ZAFrmYNi7XgLGwxncrcKzA8XUTW/gzb3bq&#10;WOpBU/mA8gHlA8oHlA/8sQ8IOBI2WMCs5H1KiLMAqC3bQrGZocu7CYD3U8hKq4O7I5RAOFwLuxXg&#10;KiHOApAE/OrK5pwFWfXBz6WOhYGhlmMICJRSSMJ+nhXKurXZYQ8yu2cmAozKQhlypw2MubFYmNuB&#10;cKpth1I0OZwgOIyh60EsSRUMlxUU0SIbfFaciuPDMbqU/PALhUzrJkxE8EqXh6zzn7MAu/4khzHr&#10;ez0Z4Ev1r/rr1QfH+/fvh7W1NRzt7Bjy73w+OG7SpAmioqKwYeNGrFq1RmOPPT2PwsraBq1avY+J&#10;163O8d1abrGAuiqCtzLmwxZrAJlNhKMI8mql1FMjhlnzvfyue1Bw/4PIavwo85AfR/JdTyD2zbeR&#10;MmUESo9sAU5EARkEyNkEx4W5qCvJR1Ul85IpilVKRrZEyjWRxb0Qcyxh1TXXMKxaC8zWgLEeiLMk&#10;kwaOiYKJgTXlaW0R1xFV7TKGVFdUlbFsE6nlYgLibILj5HQgLAo5a1cieHAvuL/7GjwfeQyJDzyB&#10;0gef4sTCwygnE1wmNmKrFsZdn8MtjHEBbZl3750ovPMesvD3oLbRvQTG96g6xwocK3CsfED5gPIB&#10;5QPKB5QP/E18QICNhLZKqKuwgctY5shlpbDAbKz56+gSSJVoUQAmGDIqn3Sx/OMrBSoGRlEAl+Qm&#10;Swi1BpDPsKL1xLRuSvZYV/pJQp0NzVgQ6xjLRglAFkExaSKMdYAK2yI0tm1HiAZ+ZeLCZWWApuIt&#10;5YyWkLXVMbRS4uqsOvP1GqP643spwldX4xPXc9v64NjNzQ02NjZwsrenfV0uBI6jsWnTZqxZsxYr&#10;V67CsWNesOZG1xscV0j+6+1kMqmsLOHV5WSQywjqStkqmCtbQ/a4jq2GIcFlVFkuvvceFD7wINlQ&#10;KjMT6AUT9Pm8+jxi+3dHtp0tyo54A4lpZI9ZOKmEMlzlRQyhZt4ugWdxdQVTfKVUU8Nh1VrO8TUU&#10;5BLSWFP/0mSodVLUUrqJ2mHaxzJ+RV4YBQTHRfyilLnGNRQVI0ImuKdSV2wKKjbtR8aUhfBu2w4H&#10;nnsGEU//A+mP/B9y736Akwf30y73UnjrLopuMVSaNYzFZtJkYkFC00to0yKpH82Q65pGjVEn9Y9p&#10;NxHkqlWlnNRDwd/koeB63nDVvv+YsVA2UjZSPqB8QPnAjecDFwt51b77E54RBLRLTWIp4yOAcC9Z&#10;0YOHdeJbR4+x7rA0vQr1MXmv1yTsWFd/uGGm2aBULWrVxu1S8pbPBexGIc6GUGe90JVWHop1gr30&#10;9ZKPecdo9ZPls/Tf82g0+8d3/n3EMxruByQMOlpTZtZKV7EtlRBoCVNmyLLhWvmj8VHX1KVfU8bg&#10;WEo4HThwALYMqV7m4MBc+hUEx6fOLeUkzHF0dDS2bN2K9es3ECCvgbe3NxH1UrS+Fsxxz0lIYs1d&#10;AWVgSC8IiGsJaivuvJvKyWSNqa5sAMjVDLOuEtEo5s1WECCL2nINw4Jr75WayHeglAxyxX33If+B&#10;xki6+y4k3H0Pkho/hKAnnoHnh58jYMxEpK/bjKqIGCCfzCsBcR3ziCsYv1zGvysZWi14tVZyjI1y&#10;jg1q1deylJMWUS1CX1IqSt6ldrE+7Vg0pwsFGLPlEhjnazrZAqAJitOyUO4RgCyL5QjpORIHXv8E&#10;Rx/6D0taPYL8+x9CxUOPoOL+Bwh+OaHAMOoa2qbmoftQ3Zih06JMLRMLwiBLjjHtW3k7gfHtD6D2&#10;9ofZdONQ1Yg2NQLHaQ//A+ZTd2GWqb8CjH/Cj4G6oV36DU3ZStlK+YDyAeUDygeUD9y6PqADgUe1&#10;kG0JDZaQb8lvXcuSPxso+CX1i7ftZOg3hbpcqVy9zy2CZZzCtRxbYV2FhfX2JSAlGJVmAKln3qW+&#10;cf3W0Hr67b19dPuS0ObDR+o1j2imnuqax5FoCl7FMCQ9HDv3MCR9r6hAR7JFsZ/R7HOkpswsat0r&#10;1zAMen24xtZbWEmYui4P+EbJyb3Vr6/64PjgwYOwJ2vs4uREVn5lw+A4JiYG27Ztw0aGVq9btw6+&#10;vr5YSgWv1q2vMqzaMgwuvSbiOMOhq29rDDA3Fsx9rWModSWZ4PLbCITJHFex1UiINcsM1XB5NcFx&#10;pb4MkbxXcVkNwWAtWdIKvucwVDj9gXuQ0/h+lN7ZGJn3Pg6vf7yI7W82xf5vOiJu8gwU79yF6oR4&#10;otAcCnaVEKiyBBJBcl0VAXM136sJRxnbXE3GuJLAlAHNLKGky0vW6VVLxrDun6QMi7CWKFDr3nWN&#10;gdj6ZbKOrClloHSloAQIl4kCtYRNa3WL5XOtxl5LmLcoWZcLKK7hUamuXcd+VkaEImfZCoT9+AsO&#10;vPMJ9v2jCY498AKS732GbPAjrAN9N0ppozIy7VXCFt8jgmZk1UXxmzY7A46lvrHUM+ZERM1tFOpi&#10;XnLNHQ+xNdaWVQswZtksqYNcykmHlMefgZkCx2piQE0MKB9QPqB8QPmA8gHlA8oH/gIfqK9iPWse&#10;69gSNAtwm89wYgGUkgNrwXrIkgctYeACpDdsDsPm7eHMneY7m6hnSwkoERTbuDn4gk23zrnNsI/N&#10;21jqaANrMjOk2YFh6I4uQfrGPGyXYJauCqZGE793CsZChqvr8rGZk6u968KehXmXc5jFWrxak/PR&#10;6vJeWm3eWx2w/pnnVx8cHzp0CA5kjZc7O7PM1Gq08TqFxv96EY0ML2GOBRxv375dA8fr16+Hn5+f&#10;RjdfC3Ds2HM8wu4liG30IEAgC4LgOjLAAtA0RWqCvQouq5L6u9IMzDEVliuEQZZ1KMwlrHINQWEF&#10;QV8RlxfccxeFu1i6iMxzCcOsUx96CkGPPI3Djz8Nz5deQ+jXXyN53BgUr3BCtfdh1J6MBfKYk1xG&#10;RrmWYJnAVMBtGTlbKbeUx7/zCWClHnEFc4+lrFM1QWwlv6vQag6z3rDUUOanQpZZkvdiwltZJrWV&#10;y7mOrCuh2QKcCcW1GstZfOcRue86MsXcD2sf17A8U10Fj5abipr4EJQf2oMsOwtEDxkE/9at4fXc&#10;f+D3wOOIvvcxZBD4F9/zMNn1+7Rw6DLaoozMbyUnCapYtknqQ5fRlmW0kwaQxWa0VQVtWcmJiGoC&#10;6srb7iWTzCafuV7tvZxsoEK4lHbKZy73iWdegNn03WSO/dQPwl/wg/Bn3iDUsW7d2Xc1tmpslQ8o&#10;H1A+oHzgVvSBswyrDmAat5lzj+K6tHrAVgO69ZoO7F65+NWtOFY34jkZg2MLCwt4eHjAiazxShcX&#10;LF+9pmFwHBsbix07dmp5xxs3brhm4HjmkjDY9hgL33saI+82lhtiLV5hjevIWNbeS7B7twBiAcjC&#10;IBPMae/nN2FBDevo/taDP/17GcF10Z33IZfh2+kPPIr4Bx9B8KOPIeD5fyHqo9ZI+akfTi+cjfKD&#10;rqhLPU6kmkn1aMLgWoG9lXrwK2wumV1hdSmMVcEQ53KyzBKOXcpWwtzlYgJbDRxzm0K+F5GNLhbB&#10;Lypjl/L7SoZwV5EZrmEMtYRJS/g0M58JognCaysZ1k1JMCpnI5tCW6H+qNmxCanTJyK0S3sENnsH&#10;Xk89Cf/770X8fcKKN0bZ/Y2ZS0wBLZ6flLWqEsVpzU6GprNFlZTEOsduZz9XSXknbiffVxFE1zLk&#10;Gg/wb4LjYn6XRvAc+vR/YDpdhVXfiBe06pN60FE+oHxA+YDyAeUDygeUDygfUD5wZT5Qnzn29PSE&#10;M1nj1cuXU5Bu7cXB8ebNWzT22N/fX8cct2p2VWrVMxlWvbTXBPg++ATy7vknQ4AfI0ijcrLUNmYu&#10;cZWAZIYE15HBrCUArCXIk1ZHwFenvUsINpfxs/adfh3te20dbiusM/dXTKa5mKCy4rFHUfrY4zhF&#10;4a44sqKRDOmOfebfSHy7GZI6d0fK7xOQb2mNml27CFCDmeObzNBr1kkuJ4xlbeEaAuHqSoZLs/RS&#10;NeWkqyv4t7xzWVUlQS/VtCq4rLSMjHFpBcpLCYjLCIi5jNiY+2CTmGqWaIKEc5ez/nIRS0ylsiZz&#10;cACKGb6euXAx0ob8grR2HRH1ylsIfvhJRN//MBLvuR+ZFNASVrz8XjK+fK+k0JaEmdeKjfS20J23&#10;wUY6+5y119nvzthTb9Na2qiO4LiOauDCOpfe+wBS7noQ/k8+D5NpuzBb5Rwr5lwx58oHlA8oH1A+&#10;oHxA+YDyAeUDygduER+ozxyfAccrV2LVuvX4wCvr/LDq2Lg47CJY3Lp1i8YeBwQEYinBcaurBseh&#10;sP1hMvwe+xdyH3wZJfc9g+I7H0bR3WR5GSJdKPnFBIN1DBGuo0BXHXOKz7aGlhnWNaynW6eK4lxF&#10;9zFEuDHVmRvfg1KyryX33Iui2+9FfqP7kXfHo8i+9x8U8HoC4Q8+i7hXmyH1m27IHPE7skzMUbB+&#10;HaqOHAQiQoCTKWR2WUopnyi3SF+XmKWXSAWTbdYpapFABksoSyllrSyTlqgsTaOKmaGcy4UU1ir1&#10;9cTpHWuRumIpTpK5ThkxAontuyC2yfuI/r8XcPzufyDzzidQeMf/MXf6USpNP8Rw6fsZGk2Fadql&#10;+B4y4mTYy5lbXMNyV+faRmxgvEw+17fPWTtJvnYt7SS5ymWcTCi770GUP/4c0h5+Bn7/fI3geDfB&#10;sQqrVrNyVzYrp+ym7KZ8QPmA8gHlA8oHlA8oH1A+cKP5gDE4trS0ZMliTywna7x29Wrmlm/EB971&#10;wPEbbzaBgOOdu3ZTsXob6x1vJnNMcLzUFi1bXi1zHAK73tPg/fhLSGn8KjLv/hdrFD/JkOEncIpM&#10;6am77kUBlatLGGp9Na2QLGgBAWQeQ4VzWO83j62YebkVzLWtuO1B5js/jAK27NsfRyoBaWzjZxh2&#10;/Ty8/vkqjr7eFH4ffYnoHn2Q/OtIZMyei5yldsiltHfhhk0o3e2KioOHUM3azzVex1Dr5YWaY8dQ&#10;deyo1iqPHkX5YQ+U7NuH/E1bkO28Ahk2tkidP485xAPh3a4t3Jv+D3tffB4ez/yLytrPIYb50YkE&#10;6hm3P8b+Psy+Psw+PsSaxQSsBPNlVJQuobJ3MdWmC5lTXcRWfJU2ku0LGKKdzUmDZLLtKczTznjs&#10;34h44Fl4PN0EixQ4VjOEt8gM4Y12U1b9UQ8KygeUDygfUD6gfED5gPKBv8YH6oPjY8RxK1asIDhe&#10;dRFwHCvgeA/B8XasJ8DzDwhiKSdbtGhx9eDYqf9c+BF8xT/wGhLu/BdDh59G6qPP4uRjT+Pkg48i&#10;474HcOq++9nuq9dkWf3l9ZfpPmex/nHB/WSM76M4F8ORi9gKKNaVR+Cdc9d9yGZd4Kx7CcYffBLp&#10;jz6DRB4/+pHnEPzQP+H14FPw5PuRx/+NI8y99Xr5BQS+91+Etn4NMZ+9i8TvWiOte1uc6v0VTvdr&#10;h9P9v8Wpvu2Q/sOXutbrC6R8/ylOdGiDyM/eQUDzl3G0ybM49tI/EPSvpxHy5BMIePhhBDzwAIIb&#10;P4BQnm8kc4kTHnoU6Y89idTGj+DkXfcj467GOH3XA8i7+yEKjT1MBeqHKLL1AMtXNUY+2eTTFDU7&#10;ayODHf7IPmJT3bqZtG/agw/ixCOPIIyloCIeeAxRPGefh/+Dgy82h8l0V8xerJhjdeP6a25cyu7K&#10;7soHlA8oH1A+oHxA+YDyAeUD19oHzoDjpm9DmGMvEp0rGVK9bs1qrN246Xzm+PU3hDmOx04ypFu2&#10;7SA43gr/wGBY29ihOcHxpMkOkJ1eSUfnmPgQdO2B7a/L4fCzMxyGOsJhmAMchzuy8f0Xezj9zCLM&#10;vyy9QKv/XUPrctnPS7GcbaU07msFmwv/dh5mg2XS+PeyX2zhJMfjcZ1G8PhsDuyH7c/2WDrMDtZD&#10;bWE1ZCmshlrB+pclsBluCdsRVrD/zQYOo5bCcbQtHMdIs9P+djjTlsKe39uNtMFSrm/9iyWWDDPn&#10;fsxhN8wajjy2I8/RcTi3Yx/s+dn+Z+5zOPvzq7223IHLnKSPXM+ZbcXPdljBPq0cynf2y2WYfFff&#10;RhewxXm21K3nxKYda4Q9bPluN9wediOceJ5OsBq9CvPnH8EcSs9fyTirbdSNTPmA8gHlA8oHlA8o&#10;H1A+oHxA+YDygRvNB+qDY29vb6xatQob167DeuptnRdW/drrb2rgeMfuvawPtpPgeDvBcQjBsS3e&#10;v0pwPHchJc5NfDHTPAgzLNgsg3XN4mybbhGCa9WmcV+GNt2S+zVu2nGCtWZ8/Jn8bGizDH+bcxnb&#10;DDN9Mw3C9HptBj+f07juTGnmIZjFNpPHm6E1OZ7h73PfdX3hsnp9ncbPxk07j2tkp7P90dlBzn2W&#10;OSc/FDBWEwMqrFr5gPIB5QPKB5QPKB9QPqB8QPnALeQDZ8Hx/7BkyRL4+vpizZo12MTyxRu2bCU4&#10;Pn2uINc54HgbwfFmguOgUFiROW7WvCkmTbly5vhGmzlQ/VGzWcoHlA8oH1A+oHxA+YDyAeUDygeU&#10;Dygf+Hv4QEPgeN26ddi8YQM2bduOD33qg+PXhDk+TuZ4PzZv2411BMd+BMdLCI6bvq/Asbpw/h4X&#10;jhpnNc7KB5QPKB9QPqB8QPmA8gHlA8oHbi0fqA+O/fz8sJ6s8dbNmxoGx68SHMcwrHr77n3YtHUX&#10;wfEOhlWHwtJKgWN1cdxaF4caTzWeygeUDygfUD6gfED5gPIB5QPKB/4+PlAfHPv7+2MDWeOtmzZh&#10;8/Yd5zPHAo6FOd65x40r7MH6LbsQEByOJdb2ijm+heLt1U3g73MTUGOtxlr5gPIB5QPKB5QPKB9Q&#10;PqB8QPnAMU1YetIURzRjaV0rKysEBARg48aN2LZ5M7bs2NkwOI6LT8Ce/QewbRdFuQiQg0IjtJxj&#10;FVatLip1USkfUD6gfED5gPIB5QPKB5QPKB9QPqB84Gb0gfrgOCgoCFu2bMHO7duIfXc3AI6pVh1/&#10;PAH73Q9hl+t+DSCHRERRrdoezVTOsVKrU+y58gHlA8oHlA8oH1A+oHxA+YDyAeUDygduQh+oD46D&#10;g4OxdetW7NqxHTv2uBIcZ5+vVp1w4gQOHPKA6z537N67HxFRMVhq64D3lVq1ughuwovgZpzVUn1W&#10;s7HKB5QPKB9QPqB8QPmA8gHlA8oHrq0PGMBxU4ZVW1tbIzQ0FNu3b8eeXTuxa+8+fORbDxy//kYT&#10;nCA4PuxxhOzxQezd747o6FjY2jmyznFTTJ7iDBPzSMZrB6imbKB8QPmA8gHlA8oHlA8oH1A+oHxA&#10;+YDyAeUDN4UPCI6dPNUFTZu+pYHjsLAw7NixA667d2H3vv3ng+M33iQ4TkzEEc+jcD9wCPvdDiAm&#10;Jg729g5o1aolRo2ejQmTlmHcBDvVlA0uywcmTHLE2AnLMOI3a4wYaaOasoHyAeUDygeUDygfUD6g&#10;fED5gPIB5QN/mg/8NtoBQ4dNwdtvN4GNjQ3Cw8Oxc+dO7N2zm5pbbho4vv9fL6CR4fUmwXFiUhKO&#10;HvPCwUOHCZAPIo6lnRwcHNC6dSv8+tskjBy9EL+NnKeassEl+8DIUQswZOg4jP39N6xY4YRly+xU&#10;UzZQPqB8QPmA8gHlA8oHlA8oH1A+oHzgT/WB9evWoHPnLrCwsEBERAR2796N/Xtdsdf9QAPguEkT&#10;JCUlw9vbG0eOHMEhDw8cTzgOJ0cntGzZFJOmOmMR6ej5JoGqKRtcsg8sNAvH6LGrOUNjCXlVV1er&#10;pmygfED5gPIB5QPKB5QPKB9QPqB8QPnAn+oDgkWmTJmChQsXIioqCq6urnDfvw/7Dx4iOM7B/c8Z&#10;McdNCI5PnjwJX19fHD16lOHVnloOspOTE1q1bIaJkx20+lDGyeHTZh3BlBmH2TxUUzbQfGDOgqPn&#10;+Mh8E3+M/t0FlpZmqKysREFBgWrKBsoHlA8oH1A+oHxA+YDyAeUDygeUD/ypPiDgePz48Vi0aBHT&#10;h2Owb98+HHR3g/thD3zsdwFw7O/vDy8vLw0gJzHMWgPHrc4Hx1NnelC46ziCQzMRGJyu2t/cBkEh&#10;GfAPTNOA8eTph88A5PrguLi4GBXl5SgvL7sJWzlKSkqQn5//p17IakJBTagoH1A+oHxA+YDyAeUD&#10;ygeUDygfuDofMIBjExMTxMbGYv/+/Th0wB0Hj3gSHOc2zBwHBARoodXHjh27IDieOdcT7ocSUFNT&#10;rYXKqpeygMECxxNyCZLTGWXgpbHIxuC4trYW4RHRWL12M9as33rTtZWrN8HHLxBlZaUo5EyfasoG&#10;t5wPFF7dj4760Vb2Uz6gfED5gPIB5QPKB25UH6gPjt3c3HD44IE/AMeBgfD28dHY4+TkZDLHy4zC&#10;qoPICHph+uwjSEnNP5NDWlNTQ6Bc86fGjKvc1WuXu3tm/GQMG2oXyIfQxrzeuItTVFRUERR7Yfb8&#10;Y3wPOBNWLd/t238Iq9ZsRlR03E3Xtu/ch/Ubt6OG9hAG/GZtJSXFGgMu7zfrOVys37pzK7mhz62E&#10;/nMjjoH0qbCwUEVGqDA35QPKB5QPKB9QPqB84JbzAWNwHBcXB3d3d3gcOohDrNb0sX895vhNyTlO&#10;SUFgUBB8mHcsAPnkyRQ9OG6qzzk2gGNPJJzI5f7rNED8R+C4qqoKxq26ukoPpOW9ftOBvvrbyOer&#10;BcSGfZ49/uUBzHPP4dxtG+rvlS4zPk+xbV1d3TVpDU5gyMQGGd3zmn7C4wwAvhBwrgeOJZpA7Bsa&#10;lq5NpMxbdC443rv/IDw8fW5Kqj0+IRELF9tAGOTlKzfctG3Fqo1YuWYT5P1mPo8L9X0Fx+eGH6Mb&#10;dAycXNYiJjYepaWlt9wP4o06i636pRgW5QPKB5QPKB9QPvDn+IAxOD5+/DgOHjwIT4/D8GC1pk/O&#10;A8cs5ZSSmoqg4BD4+vkTIPshJSWV8trCHFOteooDFpoGEex4YcYcAziGJrIkIl4+BNMVFRUNMsgN&#10;gUTZ7kLtQqDyWoFjHdCuuuDxjftlWLeK6/9V4PhaIUkJaz7HhgS2tdx57N69OMlQ+uz4eK3lUIgt&#10;n/nmBZwsKUpPR0lmJkpPn0ZZTg4q8vJQwZm0qrIyZAYHI4e1satlv0YgGahB1ul8jT3WmOOxOkEu&#10;jTl2O4QDh45eq1P6U/cTFh6lsd4pqelIPpl6U7bU1AzN/r9PmI0du/ZDPt+s51K/3ydT0rTzsXVY&#10;gemzFiMyKvaGPD/po+cxX4ydOBubtuy6Yfoo/XLhpI+3T4CmB6B+qP+cH2plZ2Vn5QPKB5QPKB9Q&#10;PvDn+IABHC9evFgTnj58+DCOeR6Bp7fP+eD4DT04DtTAcYAROHbWlXIyBsfMOU44kaMxxwKIBXUL&#10;LW1gkS/GmAoTmZSahZgTaTiRkoWEk5k4npSJ+KQM/n0KviHxWL/Tg/stvyCDfKWMrGxXV1eLmPB0&#10;HNgdjbiYZKSlywN1wy2d30VHJGHv1ghEh6ehtq5hRtvQHx1revnNwLZeiC2/OAI8yyrLeFzsJeDY&#10;+BgCjOM4bp5mZvCxtkagnR2CHB0RygmRcBcXRK1ahZi1axG/YQMSNm1C4pYtSN6+HSdZMDt5zx4k&#10;bN2KBP5dROAsANmw79raaobkZ91y4DgkNAJbtu3RTHyxyZ0b9Tu5VuUVERmLcRPnaCBIFwZfcVOe&#10;T0N2lvNZtXYL5sy3RGFRkXa930jjYRiDhBNJGD95Lg4dPnZDjIGhXzJhosDxn/MDrR6ElJ2VDygf&#10;UD6gfED5wJ/rA/XBsZQv9jrqiaM+vueD49ffYFg1mWMBxz4Ex9565tjJyRktLgiOdYCojCyiDnjW&#10;NRgObQzIBMBFxCYhIysPlVXVqOB2FXwvrySTy/fYEymYbuqEoqJCTfDraoBwQ9uKUVy3RWL6aFck&#10;xBPUVVSjsowstr5VlFaiorQCFSUVqCqvQlhgCn7rtxkbVvqhrLzoooC9tKyc65RrYKOcrUw+s8ny&#10;81p5JUorq1FaXoGS0jLtAf5ywHFNTS3STxfBzScRq/ZEw2lbGLYfjEZOQekF8fE54JggXsCx+4wZ&#10;2D1iBDznzIEXm8+8efBfsABBbGEEzPEUZkvk5EcMi2XHL12K4/b2OEEAfcLZGUkrV+IEAXQyFc5L&#10;6QMG9ri2poqzMelXBY7rKsuQm1eMP0/yrQolxfTjmgtPMISERWLj5p0cp0r6Z9FN1+QGLGAxNCwK&#10;4yfNxdFjfpqvyPKb8Xzq91lyZcXHV5LdF3Cck5tHBrT8hjo3sXVtbQ1i4xIwYco8HDjoeUOMgfRL&#10;Xtt27FXgWOWYqagB5QPKB5QPKB9QPnBL+sBlg+MUhiUGBYfCNyCQANkfKWlpcCSL2LzFhZjjs+DY&#10;AJAvBGaFMZYHV3l3Zk5gTPyJBkFcUloWhk/WFWYWIG0IBb5WIFkOumdrOCb/tgcnE/MRdTICh4IO&#10;4XDoYRwMJgMe6I79/vux69hOBMT7wtc7Bv2+s4fDEjeC2PwGwbEINAn43e8ZgpiENLLi6XxPx/Hk&#10;TP6dgajj6YiMT0cEW3hcKsJjUxEamYSQ8AQEk5ne4e6P1LRMTejp/PzshuFhbGIWHHcmouf0QLQa&#10;tB/v/7gfbX5yw5D5/pxgSG3QtsbgWBhugYErOnfGuo4dcYwFsY9NmgSfyZPhx/pf/r//jjiCYNmm&#10;OCEBUQTRMQTPJ1gX7KSlJU4SOKcQLCcRNEcyLLuQAkOSt6yLHqhC/PFULQT/isKq60oQ69gHr78/&#10;CKuSL4j1r80XtaU4fSoXRUmbMWLwEhyMz7vgfgUcb9i0gxMZFZpokSZcVFiMsorKcyIGykuLznxv&#10;WE+3bpE2EVJeVkyla932V9wE0JaUa5MqZSU83iXszwDM5DwEHEtor1xjsvxMP4pKOLFThhKCf8Oy&#10;4pJSgsxSFF1Nf/+kbeX+IvnGAo6zc3K1ibuzNi5CcWk5qoyiOyp5rsVFnLU07h8nSSo5AVIudr3E&#10;fmt+wFDk0j8YC7G1TPrFxB7XwLG7Bo4bGANOFp4ThSKTkCWX6S9FHLeKUp7fH2+nA8d12KrA8S35&#10;MKCYiT+XmVD2VvZWPqB8QPnAjekDxuA4kamhnp6e8PE6Bi/i3k/8884t5fTaG28yl5LgOETAMcOq&#10;NXCcDkeqVb/fXMCxIxaaBWOeiTdmzDuG4wkSVl2rMTOGsGr5W8Bd/TBGecgTFVRheoIp+DVt9kIe&#10;I1h7CMnNy9daTk6eVj82LCoefX4ZDxdnF5w+naWtY2BVrzY8UvqmY44jMG2kK9ISi7AoeT5+8O6N&#10;3wJHYWz4eIwJHYPRwaPwc8DPsD5pAQ+/cAzvRYEfh6MoLsk7A46N+1LN/QrocfXgORWVISQmjQA4&#10;nQ/LworX8AGV519ejaLSKq0VVNYi/9Be5NnOQ3aAPzbv80Lscebu6kXHztk3bdfQSwD3wJmH0G7E&#10;bvQatxVf/rIX/+22F//4fCP6jlutgdr6LwEOhn2LLWQNp6++wppPP8XRUaNwdPhwHBs2DOFkj8MJ&#10;huOtrLRdlLEOWMTEiQhduBDxZJSTZ81CGtfJYDh23E8/IWTNGhRSwEeYYy1Hu6qCD//Jmq/MXxyI&#10;0eOWM+fYVNvXpeQc1xSlY+fQ59D1l9EYvPzkHwSLXyVGLvGFxbxVcHe1Qv++JtgXLUJzDb8M4Fjq&#10;NOtueoUoyj+FpKhgeB/zxBEPDxw56o34zHyCKgGsxjcGrluQjbTkRCQwjSCfgOVqbpyFRcXIPhnF&#10;OuMRSMoqoDLzH+9Pri/xgVAjcCxM8tm6zdxHThri45KRmZ2nA4wFeTidkYxYTuwU0McryqlmnH/u&#10;DS+/QA8Mi4tQUO+7+ueYT5sZJgj+aN0rsc954PiMsBTtX8hzSY1HsK8XxRc84OFxBP5RScgpqUJp&#10;UT7yZbw4bqW5KQjxD0L0ydPIF6BMgFnU4AyybMP1JVqkOAsn4hNxMiOb94ALj4XYWvQO6oNj4zEo&#10;zMvA8fAAHGOYzxH2UUJ+jhzzoV+VMCpFV0bskmyTk4o4juUp3ltlLC+2jRyfYQWKOb5U26r1Ls0H&#10;lZ2UnZQPKB9QPqB84AbyAWNwLFWZpHSxr7cXvP0D8GnABcBxcEg4/PhgKKHVAo4dLgEciyCXNIMa&#10;sjG4k2XyUBYeHg5/ht9u2bIVtnb22LR5M3YyX3Xr1u1s27TlW5nDun79Biw2s8QSyyXYsX0HNm7c&#10;hLCwcA3sNQS8LwcwG8DxHuYQTyU4TkkswMECN9gctMbhQztxPD4GmTnZOJ17Gumn0lFcXoCQgBQM&#10;60l130sAx3vJHBczPDsls4D50znIymFYMMN0K6vrGDZey4foGoLkGhRzZPLMJuHkx08jZb0zNu72&#10;RMzxpMsCxydSsrF4yXKGxvrwmbaGkxoR+PTXo3jwk+1o1Xs1x+LSwLHzF19gdYsWODJwII706oXQ&#10;+fM1W1cwj/g4wbC8ijhu6cxHFqY5l7Ln8XPnImPsWGSTZY589lkEMam9UECxHhxXERxHRp24QnBc&#10;h+J0f1gMnYbN/msxpb8TkvSnUl2YhhCPQzh0yAPBSdnQTXWwT7GhOHpIlh9Fohi3Mh/J/L5c245l&#10;l3IzkZRSqK1bkhkHL21dL8QRbBD64yTZ/uy4NRjQm+A45sLgWEClMMfCRgqYyC9iXnzmHoz5shn+&#10;/dLreOe9d/DWq/9Bj8VHkZTNUkKFXEfWk1ZYhtqCYCybMx5DJu7C6TqG+xq+u4L34grm7rvNwjfN&#10;38QQm8PI5ERMcYHR8RrYZx7F1IS1PAuO/bQwa1meT1ArgDs/ygk9Os/EzpCTKBLQV5QK381z8f0P&#10;NvBPiGLaxQnksBbumfOS7Qgmo8JjkUANgfxzvqvfH7Ld+ZlIiApDQGgScgkiz+7n4n2/1PXk/Fau&#10;1oVVC3NcWlqit38JqkqS4WE/BK898TyavPsu3m36Nj7sMhgrjqUgv6SMfeO5lBQgceUotGjaATNc&#10;Y3HqdAoiwhJ4X9BN3p3bCLjzUhAZFoekkPUYNWgizNYHobCGbPUFxlRsLWH5xuD47BjkE1iXoixx&#10;PQa8/xZeeOVNvP3OO3j77bfR9IO2mLs9EuGRJ5k68Ue2krEsQm64Pbp3noO9EamclCvmxMWFt5N+&#10;ST9UWPUlTjzcQD/0lzRRovqrHk6VDygfUD6gfED5gIYFxjNCVgS5/hgcv07mmGHUIjrkHxgMX/9A&#10;hvpmwN7RGc3efw+TpzpiEZnj+WQDZ55hjnVMpOQay0tAVX2wKsujo6MRERGhrXP06DEcJDiRZQKY&#10;6zdZLhT3eopAnTqVCReXVSwntVLL0xMG+kIiPPW5voZEhozB8RQJq07ShdCGsLbzHvsZ8N9DAapA&#10;b2QxH7qU4ZeSOxsWmIoh3dZjud0fM8d7yByXMpdYZwtqNmvAmOw6gXFZJf+uIW7jcskKPrVhGSJ+&#10;6YJEt71Yv+uIFmZuKDF1Kcxx/fM9nVuEPrNC8Gi7Q/j8RwcNBNV/yUSFwS4G5njl559jzVtv4XCX&#10;LvAeMgTVZNrklbN/PxKmTtX+LiY4ThkzBhUxMRq7lC9gmWHXWe++g9hGjRDCMGtjcFxZWU4AFqf5&#10;ygIyx2Muhzmuq0C6jwV+W5mE2swgLP91IFwYWl1bGI+9i3rjk7daoEWLt/FxpzHYFJSBzJM7Mb/j&#10;Z4xukOWvos/Y9Ti8dym69bRHTLn0PhtHV81GH06GlBTEYdv0vvj0q6/x9Vdt0WfGLgK6Axg/ZAHW&#10;rjfHoJ8s4HZRcByl1TmWKIjc3FzkMr+78uQmDOkxDtbbw1FCwJsduQy9Pp6EHZGpKOFY1xlqgHPs&#10;UeAPh5ljMGD8LuSSt69m6GyVqHyTjS1h7rn8XVVaiDzuu7D0bIm0GoKpYjK4BQx5rhCVdzKP5WRx&#10;GZeAsDUTsdhuE8Kz6lBakIM8Ri5UVevqjlcQ6OXm5jD3ln1ly6HauACzkNCzYdXiJ7I8l/m5wurm&#10;hjug23fTsC2QauX0hbKCk/DeOBfdey7All3OmGe2H2mcHJBoCG0yrIrXfs4ujOg7Bba7olBSU4r8&#10;vCKUM2JCN1nGkkCyb4YdV1TRINXp8NziDJOlAuhLmY5QeaYUXE0VAaqEJ5cJO53HfuUij6x0eXkx&#10;bcJ9EDiKjWS/VbRZgdG5aePBJn5tCKs+nZ1DRp0gUb7LL6LKegx2LZ2I739ajZNVBP41xQhe/jMj&#10;BoZjZUAhbcr91+XgsNk8rPeKRz77l+azBJ27WCGUTHoR91XCSYkzpet4PjU5flhu7Yx1qyzx65BJ&#10;WLwmAMwqZoqEbr1KhkLn1RsDuQajY+IxUR9WLfc23Rjozrc4bgV+6DQFa48dR1EFzzOftitOR/Cu&#10;hejSm7n+vL5KGepeRl/J5XY5uQVk40sZCi8ROAUo5djIHbnqxAr07DgLu8KSUVim8y9tTJjPX5h3&#10;1i8MvlHL77ZuVznHCmyqCQLlA8oHlA8oH1A+cGv6gCCDcePGwdTUlCWL+YzLaj3+vj7wDQw6nzl+&#10;leA4lUxxaHgk/IOoWE32OC39lAaOmzYAjuOPZ3P3FNIiu3Tq1ClkZGRojJo8+Bk3Ac4xBFWhoaFa&#10;Tu0B94NwdXVFEMOrhUmu32T5vn37sIpCT5ksIbRy5Vo4OCzXgKM8+BrvW0CkfN5MFlpY5+1UUt5C&#10;ReVt27adYZnrry9G2bMlApMZjpycqGMJK6pK4XVwKwpC1iFq53wEeG7hQ2qR9l0owfGgLmvhYut5&#10;Xli1Yd9V7IcurDqE4JjCZGIZAuNyPkiXlDEfuaJWC6c+mZqJyJjjZDEzmYd8EvuP+OCgpy+WrXdl&#10;2KoOHNc/RwOgPw/pGi0o5YPv/OWhePGHCPzfV64wtV6tsckNgWMZLwNAljXWEByvfuEFHGJ4dSKZ&#10;fHnle3khqG1bJBAAy6uc43eCDPMphlxXckJDXoUzpiGdwPj4fXcgxHYpCjgOksupG5My5q5Ha4Jc&#10;lw2OqwlOprTANxOWY4XNQgzv+iF+WB2L2F0zMLT3CBzOl6NzvCxMYGe3GvN/7YLx1vsJgeUVhzWD&#10;J8LWfjY6/bAMcZo4M8HxmoUYOnEjjmyZiR8+IyO4biM2rp+Gr1t1xaS5MzDk1yXYuOHSwPG6DQKO&#10;i8+C4+RNGPrDVLgcPKn1oCZ3J4Y2+RWrA6MRdHg57GmbpbZ2WL7lAFKzorBizgQMG78agUnMdd+x&#10;CWsdHbDOMxiBh3ZgjYMTtvolICs7F1EHl8PB1lbb1nndDkRm5CI5Nhhue3Zik9Ny7D0WjCC/vVjJ&#10;yA5Hp3U4EnESuSWVyE04gnUu9rCzXw63qDTk5+ZrYPsMOOb4XAwc54Q5oHvX+XA/bsi9LkCkqwm6&#10;97KCdxyjSoJOcp9J8HdfBbul9ljrEYjwAxbo0bodeo1dhdDMPJQVJuIQIyLs2P/l6/yQUZyL1MQw&#10;uO9lLv9qeziv2M7+pvJaOY0oz51wsrWBjf0yrNpyBFHxYQwnDkacsNAE+xknQnDIIwKnCnJx6rg3&#10;1tuJPR2weT/vTwx5rg+QLwqO8wUcT0aPIWuQwmu+sICzJyWsxT1gNCYsOoRCnIb/znW0pxOcXHYi&#10;9GQCDtsMwLvv9sC8rZwszEyEzw5b2GpjynN3PYqT2dmIDonC8cC1+G3ABJiuD0d+TiC2rpQxWAbX&#10;MI5LvTGQyaOYi4Hj2BXo8/0c7Ag/ffYSrkzA1mmd8W7zIXA6FIjoyCAc9Y3DaYZLF2UnIsjHDwFi&#10;07IMTvJthKO9HWzmDkTrL6YxGiIdhdmR2OFEf1pqRzt7IpETOwUyYWLkGwLSFTi+NR8G1EOeGlfl&#10;A8oHlA8oH1A+oBMfNYDjFJaslVLEAX6+fL4NbiCsmuA4jeA4LEJCJ0M19jg9Qw+Om53PHOvAcY0G&#10;iAXsSoi0IefYGJCKyIuIawWzJq6ASKkn5e5+ACEhIQgkY2vcQgP9EBnih8MH9mETSweJGM6WLTsu&#10;CI4N4lX9+vVDIwI1QxtGEGdgsRsCx7u3hEOY4+0bwhDqn0KQcRLbNhzGOtPZyDw6H6f8R+Hwbmf2&#10;Ix6rnYIwtPsGuNj9MTjWmGMyYUKkV5JVKiljqCs/5+SX4PCRo5jHPN2pU6eRCXfC8uXL+YBto81c&#10;TFtghSgK9BjUuY37/EfgOD2rEFYbYtDkpzg8+oUrhk1ejpxso4dqI4QsrFF9cLxRmOOnnsKhDz5A&#10;GSc56jgBEda1K4KaN0fcDz+giErVeexvypdfIuOTT1BCkS55FcychowH7kXy048g3MGOLJsxOC5F&#10;QEDEFYDjOlQXemNi58/Rod03+Obb9vj8o/bo/eMYmNkuxrDpPvXw/mEqiS/ASs9T5yyvjrBDt96O&#10;iNOY4xx4bbTEqNFWWLNwAF55ujm+/u5bfPttF+53JJw3WuDHgZbYtPHSwPGadVs0NlYmg0RxvShh&#10;E35p3wXdBk2AiflizBnVH11/XYFjkdHYvqALOnbugu87f43P2nfDnOV74bhwGsaMnYNZY/uh1Vsf&#10;ouOXTfHGx93xY/fv0bHN63izpxU8KdLmbvkDunbifrt8gy+++QYT7d2w3mwomr7UAt+274Vff52A&#10;SSN74OvOP6DXd1+i14TV8EqMw67RffD5l1/gi5Yv43/tLbksg7n7p5DJ/qazZnUpWW/JUzYIcon4&#10;lizPyMjEqaxsZAbZo2ubjhg0bjoWMuRk8cIZGDWgO9r1mgFbq/Ho/sty+Ox3wojPP8Q33dqgSYvO&#10;BHId0fq/L+O1T8ZjG0XmIjcOxVfvtUTrNh+iaZOumMFyRZ4rf8f7L32MHh1b4vXnm6H9VFecjNmK&#10;2T0+RdOPv+b6/8Fd//keC5fNQvcuk7HSI4ZsMyfrts/AF9+awCvWHzvm/oh27b5Hzy5f4LsfJsPp&#10;SDL1CnTnpo0Hm0zMGMKqs05nnx2rU9koPBWObVYT0G3gcsQTeGcxP7iwMharhgzH+CmrKFDmgvHd&#10;2uOrrj3Q5evOGLLQGQt+bIqnnnoNX43fhNAYP7hMbIcOnbuie6e2+LTLMDhu2Y6Zv43D1BnTMWL4&#10;NJhvOIA9M4eh3Ref4euPXsabny/Agdg0nM7OOjMGwmZHx8SdYY5F4E03BoyEyCKDHLkcfT7thL6/&#10;TcECUxOYmHAc5i3AiPYv4h/PfIChC+1gZzIGXQetRAInuypTdmNc/1/wuzVBr8889PuwOd5t8yU+&#10;fes53N/yd2wPj8Axh5Ho8mUHzZ++6zQMC3bEICv3rO3k+NIPJcilHp7Uw5PyAeUDygeUDygfuFV9&#10;wBgcp7JKk6QFB/r7wZ/Vms7PORZwzAckAcdBIcwJJHucnnmKOcfnM8ezGFZtAMcCtgT8CjvcECCV&#10;TkRGRhKZezPWP5/iXXx4ZI1cL7KTR48e1doxNs+jXtjmGYf13mSLXYPJ5G1geHMmWeFtBMcuDbKq&#10;AiIl1FpeAogFHI9h+K+86jOwBrZUvttDcDzz932YMmIPRvXfiuG9t2Bw93Xo/s1CzP+lN04f+wWx&#10;+4ZgwsDfMeyHTRg9YDfDqi8CjhmqKszx7sPBBMSVrIesB8cU4ZJIUv+AEIJgM6yhcJWcl7m5Odzc&#10;3JBNELt79278NmGGxtgLc3O5zPEW9yj8b4A//q9jIIZPcSZrdS5QNEaN9cGxWG47wfG6Bx/EAeY1&#10;VmRloY7jKcA4hJ+j3n8fsf/7H5KYk5zeqhUynn8ehdN0odYly52Q9dq/kPrik4hY5oB8qnUbmGNR&#10;Nvb1DdOBY9PLCauuwmmvaegyz+tst1O94DL6W/SYOBW/DjNDov6bTM8D8Ni/ARMG9MNcTnLoXmUI&#10;Xr0Re3dboNen1kjQllUiYOVMdCMTvW3JSPT/wRzp+rXTjgYh+KgLfvllMTZcAnMcFh6NFas2MAwj&#10;GcePH8fxxBRkRqzBsLat8Vazj/DVN+3w9be/YJlnNJKZkpB2/CiWzZuD+bPGoj9Vwb/rOwHz5vM8&#10;Rk3HlEE90H34OuYmH8KYT7/B0MXuSIpfi55f/47lB8MZNRGI1SbzMW/WBAzp2Qmffz8J5jMG4Muv&#10;5yGo7BR2TOyKD95vi8EzzGA6uTtee+4DDLcxw/D32hL8/YYlGzfA7HdH7IuIQULiCSSwv3HMF89h&#10;Tn0QdQUmTJ5H8TAf7ZqU5cePJ+BEYjJOHFuCjm+9i2YftsVX7drhm68/Q5tmzdGm+xRYW05Ev9GW&#10;cFn4G77+d3tMXO8C69mrsW35AvT7aSqsNvojI9UVI79og4mrAynqlYmDS/vhvR/mYK3Zz/jswwk4&#10;khKJNYsmYsjvFrCa/it+GbMUoUz9rmM4d4eOIzDbksxu90lw3heE1PR4+GyehQ5d52DNqhno8N/X&#10;0GXsApjOHoFvWr6D5p0WwZsq7ydPcCx4fvHx8VoJOAmrnrvAEhm8f6WknNSWHz+RjPQTvpwAG4NO&#10;fe0Rkn4SiczzT8uJwKpfhmHC2PEY9v3naPtNL4yZtQizf2uH/zz9JaZaTEHH7hY4xnUzM1ORELqP&#10;5zwXC2b+ik5fdMOgMZM5AzkF06dNwdDBk7BojSMmf8jJnZ7DYb6Z1/oYB+wOjmAtdwqx6cdAhAYj&#10;o2Ixcep8uB04oqmA68bgOMfqJFICHNDz/WZ4t/WnHANOHHz1LXr1ngU7+nGXvs44kRWI5XNGMjyc&#10;9cipDZATuxXjBo3CFDN7zB7cDsNmr0NMbjXyD8/FB9+Oh8MGC/T/36to9/NUzGfOe79vm+G/zUbD&#10;NSGVtkvQjivHF9tt3e7KGvcBnEQjK69yk5QNlA8oH1A+oHxA+YDygVvIBwzg2IyiwgZwHERx5AAK&#10;Un8akH++WnVaegYioqLJLIVr7HFG5mmCY5czYdUm5iEMk/XB7PleVKvWhVUL6DS8DDmt5zLH0IDz&#10;pk2bsX+/O1nTZbBasgRL2CzNTLGEzZJg0cTCGuPMN2OM7RFMXLId0uk9u12xcKH5BZljw3EM5Z4k&#10;uVpeApjrh3cbg+Ndm8NY53gv5k44CBuTQ6xh7IPdm0OwcVUALBYsxw670SgJ/hUZvr9i4fjZ+Kn7&#10;Zqxy9L5wWLUeHO88GMTyOpJDKQJcNcwbZTkYIlAPTy+sX7dGC8f15+yEvZ0NfL28KQJ2GIvmLmRJ&#10;l8VaDmJNra6U0+Uwx1NtfXDnR254qjXLLJ1IMsbC5/1tDI4ld1XAsSvDpdffcQfcGFqtgWPaLuTr&#10;rxH63/8i+o03cPzll5H03HNIfewxnOTkQz6BhLxKLU2Q/fJTyHjr34h0caoHjks4+RFMX/GmwnkQ&#10;fh+/4pLUqmsZburY6WsMXRuFUkNUeMlx7Fg8CF91+Q0LJnVCrx/HYuzYwejxZV8sXusH3/2zMeb7&#10;XvhptCzvgB7tZ2Ircwds23dCl5FcNnEIvv3mK3zymyuyEvdh6Yj26PWTrPsDOrebhnVbl6L/gLlY&#10;tXIeuveYj92RugDthl4CjpevPBccp4c4o3+337FkawjyWAc7jwxhekoi4sL3wmZwV3zRtjO6f98e&#10;H7dsi06Dp2H+vCkYMWISJkwYh9EL3HAqeT0G9xgNkzVeFHWyRddvJ2D53u1Y/ntftPu0I7qSlf38&#10;g4/x5Q9TYLZ4PHr9sgFpWQcwr8tneOm/HxPodUPnrr0xmArvDnu9sG/NXIzo3QXfde+DKQs3wiee&#10;gMsIAAk4FtG9hsFxIuKPmKNj++nMOU5EHv21ND8Z3pvmoke3ibAw+x3dh7jAL3wPrH//Gd916IB+&#10;IxbzOrXBgD6jGdrviaRAcwLq2dhwNAIZp+Lgt8MEPb75HZbW49Cp3zLEp3rCbiaB6NBxGDfhdwyf&#10;zfQGYX8jVmHw9+NgaToeXXpOhsu+YB043jYP3TpNgv2iAXjjoab4ulcXdO7cA/0GDcMcu81klFOQ&#10;lGAMjos05vgsOE4+BxyvMRlNm9kSHHMigKkNOacPY07vMZj863D88HlbvN38S3T5oRu6du+PX8dM&#10;hw3DsL/6liWXyPTG+G3C/B7t0bZdD/Tq9hWaN/0WQyfNxPixkzFt2mQM+Wkc5rkchNceU4zq1xPt&#10;u/XC+Dlr4Mltj8sYcCwEhAqTH3UhcMxrOMnXGt93nITVnCzMY86y5IMX5sbhoPNEfNN1CcISveA8&#10;5zd0G+qCCF6z2XHbMGHIWMycOho/9J8G09XeSM9JQYKXDXp1mAjHJcPR/Imm+KRLJ/rK91xnECYv&#10;Wgb3iGQk6m2nwLFiCdRkiPIB5QPKB5QPKB+41X3AGBxL1Jyfnx8uCI7feLMJQ/tYk1fyg8liygN0&#10;5qnTcGJJJSnlJIJc54JjCd2t1sKq5cEqluV+SikKUx+USifkOwHFy1esIiiYiIE//UyQsQar9xyA&#10;4+5DWLNpGw6vs2Ue6DossXHAL7+OwsCBg+CyfAUfOufwAXVZgyHHhmMZwrk1npCgzxA6XL8v8p28&#10;BBxPJVia+bs7dm7xwbEjgdi3M4AiNczBI7jZs2MbXB1HoipmAlJ8J5GVmQkrMnvlFUXnlHI6k3Ms&#10;4Jhqt9vdyLgwv1hekncsDLK8EpJOYc367dhLxnzt2k2YOncpZtosxhHPQ1iwcgF+NB3BHORYijfp&#10;FLmNz8vQ5wsBNtdjyVjgHIbVG/ayzI4WR3zBV31wLGrPB8gcbyTo3Uvwm8xJCskRzyKb7Xv33Yhg&#10;i7/nHiTy+xS2tBeeR9mRw9r+i03mIPv5x3C6xX8RtXIZ1X4pZqTPOS5jHd8jR/0vHxxXVWOv+Q4E&#10;p5calW8qR5qvJ3Zt9UdcsgdsRv+G334bDfMdARS10kYcYauWYOJILicY3nZcF0mQG+yMCbKMqtoT&#10;rNbA/UCStjyPoNVM28cUrPZO45JseOz2QmS0HyMa/JGYU3ZB++nA8XokkQUUn49LSEYaj9O/828E&#10;hodxPC0Jx+PicSI5Fn4HFqHL//2A9Rn0h9oU7CE4/LbvRMyZM4nht5MIqEZjxOw9SD1BcNztV8xb&#10;fgQJQQwH/248bDfOQ6+ne8A5SvLec+CzYhK+6D4RJgvHoPtPy3E8LwS2/b9F9wGLECTuVhWLraYr&#10;sGHjMpjNc8D+iEz4r/0Vn/2rNWa5hyD+xAmWZyK447WdTaYxKFgPjj19qFSdqy2PY7+Ps551nIcZ&#10;On49DisOBOI4GfKTx4PhumwKunWdwIiH8fjhx4VYu8YOS5f7ITH5ACZ98C669+EkQN8ZsNkSiPTk&#10;Hfjls08xlarNmdkZOLS0P97rNo2iVePQ8QdbRCQfge20sRgydjZm/joAPw5yQgRNXhNqjw4dhmOW&#10;0xz0/3AUnA4yrLrkFCLWjEOLzjOwzI7h0M27Ym2GDE8Ogreuh531TgSnJtLmHAv9PUhSMQzgOJ2h&#10;4snJSdr9J46l0lKPe2HVojHo9tNKnGAt6iIKlkVtGY/e3QbAfOtuzPn2YwxetAviFcgjcz/HEauW&#10;TcDXXc3hfzoWh5dPRMd//QJ3cbHyYFhPGcnQZzLHv09iusQkDB7MyABz5iOb2GN3YAZCd07G1881&#10;w8Qdfog+oeun2FqEBo3BsbD3ujGgEjz7mehDcNxhElYdiUVOcQEjTCjQln0CR+gH3/R0xPGiMKyd&#10;MQq9Oi1FhCj/Hd+C4X0G45fFNpg+sD2Gz9+EuLxKJG4djZZfjYTtyoXo8+5nsAwVKfdynGQNd5v5&#10;G+CTTMCut50cv5BK44o5Vg9Gt/qDkTo/5ePKB5QPKB/4+/qAPOJJzrGQsAKOA1i+OCSIab6hYWhL&#10;5vi+556XSGTdS8BxBgWwYmLjEEZwHMrySVl8kHYmOG7eADiOiz9NIMX6vsxhlNBgQ86xADsBzIYm&#10;gEwEu9axRNPc+Sbo2/dH9Ow7GMFhMYjkQ/Gu9Fr4ZZUjhDVC/VIL4LjpEBmmX9GxY2cNGE+eTCaQ&#10;eX2isitA0Xjfl/u3geXetUlyjl0xY8x+7N0eROb4CKaN3sXSTulkkk5RQTuGYNgBtpMHoSbZBBEH&#10;p2O9gw2yOFkg4FEArABww/ErKsr5uQJeFGEKCI2Bb1AEvAPD4RUQBp+gMOxwj8B0s6NwXnkATqs8&#10;0PmXbeg+bT6cvJwx3X8qvlv/DVZ5rEI57Sb2MuxXJhv+CBznF5bgWFAi1ruGU+Co4ZrIBrQnjLrs&#10;U9u/CHPxiyN6cLyH7PGRp59GNUvAyCudNY6jmjZFMEFxFNvJDz9A+REP7bsq32PI+/pD5L77IvI+&#10;eB3RK52RW6xTUhYbl5DtOnTYR1OrltrYl8ocXxCV3iBfhEXowHEiw5QFcMVKWG4gy+V8NRgznA4g&#10;Po3MK5fHk42LCtiNue0+QYtvv0OXdh+jyfOv493eE8jujcFPg8Zg5K8/46epO5CasAp9vxmM6U4E&#10;1wFL0K7tSDjs2ArLHt+g9dft0Onbz9Ds5f/i5U5jsWDOcOba2iKM4cqRR60wqfun+KRtD3zfrg3a&#10;fjURztxuTtf38cq7zAfu3BHdB5IB9orSmFPpryjBS0hvfXAsy2N53cczvDb24EJ88eFvcNrvj/iT&#10;SUiOD8ROu7H4pt0oLFrwGzr3NcdmRla0/e8LDLXuhfadf4LZ8sX45atP8U7Tvljq4QN32x74rNkn&#10;+OKrdvjwmz6YyvJX2xnS/lkHsp5Jh7Fk7FB0G7kMXps4CdCyOVp+9z26dm6D55v+CDOqJa8a2g0f&#10;fPwpvu34DT757H28/Oks7Avdj+XTmIPevDO6dfwIH7fqgXGWbggTcCxjwWYAeIawagHHSUlJ2nIR&#10;vEtN8MWGOT3x4lNv48uOHdCpS3t8zXzuyUt3ITg5C8GuBLhkj9t+1RUdPvoY7Xsuwqptc/DF0++i&#10;fT9TbHFbgwmftkabLuzDF83xn+eaov3oSRg1YgxvtGPQt89IzLTkBEX/j/Da/1qiXVfm+PabiA0e&#10;4YgT1lg/BiI0aBxWLSWWdGOgA/FJVMj+7s3/4e02n6N9h++YH98enXp2ZQj3j2j+eDP0meSCnduW&#10;4ucW76FNt274vlMrPPf6N/jF2g2BO8fg+w9aog3P4dOPX8ZT/xuGNceOYIdNL3zb9Gt07PAF2rZq&#10;j0FTNsNfwLHednJ8eVhQ4Pjv+8CgHhbV2CsfUD6gfED5wK3uA8bgWLReDOA4mPosbQPrgeM39eA4&#10;lkxCBPOOw1l6KZtlQpxdlrNEzvnMsYDj2tpKDWyJFLY88AlwNAaNBvVqAXjJySdZaNkHRzw8scP1&#10;IBJPpmPl0TR4J5XC+lA6jjARdHtCJWzX7ceYmWbMTT6EI0e84OvjT6GwtDNs6uUCYuP1DeB469pg&#10;jP9lJ6aP2g+PfVHYtckP8ya540R8CtKYoxjLEGdnhwPo8PFE5koyhznNFtt3zIL9BhcC2PIGz1MA&#10;cz4VruMImCKiaUO2+IQT2OZ2DCPmumOSRSZ+Y6mln6d7otPIw/iqvz0+m/89+rp+j/YrPofVriUE&#10;laWoZemnSwXHhcUVmGZ9GE2+X48Xuh+B+9FIUtaG6r/nI8r64Fh4Zp/PPsMWgt/dbG5sMXzYruJY&#10;yqtEclSpGp7HVkaQIa9KHy9kt3oHp198gsD4LRR+3ASx9cBxcXEhmdpjGjiW8l+3Ejh2WbEOJ8iw&#10;CuCSiaTjEUewcc027PMMIlhmBIV+eXxsDPxcbTCZzPXvzGedPM0UK7a6Yv++3VRT341dO3dg214/&#10;ghMvbF4r2wcjNpxRFKt24VhgFEIOOWH6RNl2HHNTF8Fxwx64u+3Eus0eiIhPQHLGcXhvc8ZcgrIx&#10;ZGFXkemNowp6/LF1WDRjPMHaZNjuDdGY7Dj2Rfor2gBZWafOgmPmHIu4mGgCaABSAGawO1av3AlP&#10;Tu7ExtOHY1nazUMiHnZRaX4H1m7xJgsdgJ3OczCBaubTbDfDm/XBvdZYsr8mWMe8+4QEH6xgbvW4&#10;cQz1dXBDfFIM97ELq9YdQlRcMA7v2YZ123w5GRXEfOVFmDBuPCZNG4BPPxkGy3U+iA7ehEXTx2Ps&#10;72Mx3tSa4nX7EZ6YwOX7YctQ7DG/T8Bi590ISWYOcEw0UxJ052cAeMbMcWJiorZcG6u4CPjtX4PF&#10;0xkNwr7/zv3Pc9wKv/hTnASIRWJGNNwczTB1LL8bb4YdQQSrsUexbvZMzJi1FkdZn9ljq6l23mPG&#10;TcTUWTbY7LqPY7mbUQe7sXnTTuzlNRgfuA0WVCUfx3G32hWgsfLiD4YxkJuxMTjOZ41hwxhIP+PD&#10;PLDeagEmMfRebDCWPjSOQn5L1q2H04wZLKe1AwFxgXBdNQ8TqLEwZuYszFuyBm6HgpF8MgTbli5k&#10;ZMIYjDexhJ3jLgRExjKv2Bsrp47nOY/DLPO18D7BsGuxmd524hsC0hU4Vg9Gt/qDkTo/5ePKB5QP&#10;KB/4+/pAfXAswtChwdQgahAcN2miAdw4skxRzDuO4AOz1N50cXFBi5Y6cLzYIgQLTX0wZ4EX18si&#10;y1mhgWOtZi7D+wR8ymfjJmBZQJmhFrJ06kQq8zJP5cJ6/TGCYQ/8tnA7LFYfJfvmCauVezB7iYvG&#10;FJ9hPFmL1cDW1t//5XyW/kk/oiJSMG3UDvzUbTWszbZipcsmmJmsgPOytbBn+RVzC1uMH2WHb1tb&#10;oWPLCfh15E8YvvRnmC2zgL+fPwoYuimA3/jY8llYXxHVqqMtpMkrLTMX05b4odOoSHzc/xA+7rMF&#10;bftvQjMKiL31O0WFZr+NXxzIpLM0SzXDiqUZ9iusvHFOd324K7Vmu4/eiEbNt+HBD5djtxuFrBoo&#10;4WTMHMs+tf2TPZaKxtEdO2rAeA/bATYPtkgKcKX8+COq6AuGVxVj8vN/GoDs1k1x6p8PI6fpK8hr&#10;0wSFn7yFeIZV5xSxHi3tK+NdVFSA/W6eWli1ifmtA47DKW7lvHytBjgFTETxGomMikNi0gkuYySE&#10;9jnqzHvciZNayIaupSJZE46i8BXzTxMIsE8cl21icULbPprbxpPpZGgzAV/McYZsG217kuAwntsm&#10;nojTHZcsdhxFplL1+05iWH50ZASi45O0kmxyzOSEWPaT63J96a/UGj/FazwoOEyXc8yw6hyWIgoL&#10;Czu7XvTZPmjnE0mxvbgErV/xBOXa8aPZ5+Q07RhpJ08gjuAzPokTS+kpOBEbze+5j1T998nHEc37&#10;ibaPRNqNKt4yaZR4IlYDiCcIcNN5jRREs3xR+yGYucwdsXJO+nNI52RVsuyD/YiOTcBJvU1SyHrG&#10;aufGcZCx0Ns9nwBPxxwvYX8yNDtr568/l1gJrz5j13SkJkv/I3RjFhmD48lyHmI/ngvHJIrjm8TJ&#10;ubRURgtExyCeImxnxjRNRL2Y081jaOMpecXcJjruBGvG68bgpNir3hikp6fx/hpzRpBLSm3pxkDv&#10;O5xYS0yhXYz6mc4+nCTQT+a2KSePI4a2S0jSr0Nbp6UwpJ+TFJo/ndQvZ4mCFJajihH7yJjo+5Qq&#10;OfHRZ/1Cjiv15gWk68BxoBLkuoXER9RD4N/3IVCNvRp75QPKB5QPnOsDxuBYcK+UEA4LCUZIRKSO&#10;OX7WKKy6iYBjhj9LaKWwCfKQLzUwXcgct7wQOK4+C4YFdJ0BXkYA2ZAPLOBWB5Jr+SCdAQ/fcCzf&#10;tBeL7DdiseNmzF+6ESYOW/h5PaYtdkQxw3sFaMo2hpJNsq/LAcP11xWgKeWSpGRJXHQafDxjEEyW&#10;TmOWYiIJGkIomBVIpeUAeLOOrDdz/g7tD4fNsjWYZ2sCV9NF2D9hAuICAlFJ8FsfHBv6aXiXvtfw&#10;vBNTsmHq5I0OA1aj5y+rYMP81H0BB7HHZwd2H9vFEjGhVKw9m898qeBYBjg28TSWb6OY2K5jDIss&#10;vGgAsvTHGByXcaIgbvx47L33Xg0cH2I7xubNJuHUiRTjSqdy9emWLZH18ovIuKsRTj1+P7JfeRa5&#10;b7+A/JavIuPjd3Fizy7kSzg9x0fGqLAwn+W9mE99C4LjZS5rNHZYwMTN1qTWuAAuY3AsYdZSVu0v&#10;PRfekKJCj2IXQ6oPeQVSFDASEVdgXwGYeQR4OuZYB44lj1eW/6XnZ3QuMgapBK0Cjifp1apFJO2v&#10;HgM5vkQRKHCsHqTUg5TyAeUDygeUDygfuFV9wACOpXKQpP1KqeHw0BCEkmxpGBwTQUt+ooBFYVIk&#10;rFrq8TYEjmPjTpHlLNfA1sWahAgbg0YBaMUMH05KSSfDwmOxxTAfLyaOje+hZMTCyYpIPdbq6qpz&#10;thXg9UfHu9j3BqCuK/8kzC6ZXjKtwvjqWF8yvgTvOpZbvpdWxzDnUpai8oPNyJFYTTCZTJaonEyx&#10;8bGEOa4Pjg0TApSA1vL54o+nk2U8hZJiCuNQ0ZqH11ot6z0ZtpX9GPZbzPWkz3/8knV0TPXFXnIM&#10;2adh/2UEtMf5sO7XtROCW7dCyCefIuLjjxHNFv/RR0hq1gyp776LzPfeQ9aHbZDTvh3yqJ6c3+d7&#10;FA7pg9PffQ6P0SPJAp44Yw8Z74KCXOagu92y4DiGzO6NArYupx8CzDIyBBxTkGuKrpSTlBP7q4GZ&#10;dg687uMZxh1DYHw552S8roBgHXOsA8eSc3wjguM0gmNhzQUcu7OUk4DSv3oM5PgizraVExS+fkHa&#10;BGIRJyhVUzZQPqB8QPmA8gHlA8oHbnYfEMFWwWJ/yBwbC3IJcyy5cJJ3KMBYHjqzWCZEwHGrBpjj&#10;mNhMVFWWaWDrQk0MKWDJmP01AMZqArUqKSfE8GkJoTY0Wa5jd88Fm7IP2Zfs82LHvFhfDCHexsyu&#10;7PePmoBmOW48GcMkhjaW6AXHjI91IXBsOFbdmXDnujOMuPFxjcGxYb8G+/0R6L3U7+UY9e1XwHM5&#10;yXDbAxvWY5O9PTY7OGhtC9tWfdvG922O0hyx3ckJ25Y5YbuLM45u3szQ0zgU6idIpN/Ceufl5WDb&#10;9n0Ex163VFi1qFXbO66AgMwARg/cbM3X109T2hbwM27SHBw4dFRf483vpjuXhmzv7x+gzQK6rFiP&#10;WXMtOBF1UmOgZfmNMlZ+TMtIoGBbSGgEQ9vnwnXvQYL4dEar/LVjIMfPyMzAxs27cPSYr3afyM7O&#10;UU3ZQPmA8gHlA8oHlA8oH7ipfUDShIU8MQbHpqamWjSlv78/o4j5nKjVOc47t86xgOMUMhqSmOzr&#10;68s6tV7M9UumWrUzwXEzCgo5YbFlKNWHfTFnobeWc1xddXFwbAB5F2JzLxYi3dA2VwKK629zpcyz&#10;9FVyaiV0WPZxrfZ7Ked5pX2+1H0X8ZxOczYlg87TUEvn8jONN4h05qlKO80w7mKCa2N76MBxNrZs&#10;2Y0Fpsw5Zp767xMurc7xpYL8v2q9WObNmpgupcjRStg5rLjpmi377LBsNWwdVsLUwh5L7VfAUft8&#10;851LQ/aX83B0XsNycNQNsHTQztWeY3UjnZ82Bk6r6EOrtDGwsVvOMVjzl/fRYDvrpc6wpV8sc1nL&#10;Mn6qKRsoH1A+oHxA+YDyAeUDN7cPLLFeRkLIU4sQNjDHJiYmWnShu7s7PA4dxMEjnvjYL/d8cBwY&#10;GAQrK2vWfjLHIm4k5ZksLS3RpnXz88BxcEgq2V0BiSrU4HqHGkgowLVoF+qnIdT6cvO5BRTX36cs&#10;K8jPYemuWw8cS+i9pAQUsWzVTdsonCZ9lyiMYr4X6j/ftOdTbyzkfET1vbRUokx4rkU34FhpNmeU&#10;xQ02BgbbaX5BDYTCwmLVlA2UDygfUD6gfED5gPKBm9oHvH0CsXnrnjPc2gTqR02ZMgUrVqzQKoJM&#10;mTQRk6fPwPuHU/Hgf14+W+f4rbfewoEDBzBk6FD8SKXiPn36wNTUDPPnL8AHH7TAFDLHpmSOF5E5&#10;Xmjqy3BZX+YJpjEnlnmxZcV82FZN2UBypItxIjELZkt8GVbtw2iDEIy9RZjjv4qxVsdVFlAWUBZQ&#10;FlAWUBZQFlAWUBZQFrh8C0SwkocIjhpekyZNwkjqSAkw/pg6S1998QW++vY7/G/fcTz8witnwXET&#10;gmM3N3cMGDgIvfv0RfcePbBg4ULMmzfvPHAsAHm+iY8GlCMiWc4lLYf1NbNV+5vbIDU1B8cTTmHJ&#10;0gD6h6/mHwocX/5FrLZQFlAWUBZQFlAWUBZQFlAWUBZQFrh6C4hmUEPgeNSoUWjVqhXafvIxPvvq&#10;6wbAcZO3WJvWHT8O/Am9+vTD9z16Yv7CRZh7AXCsY5B99E3HJqumbKDzAd3EiQLHV39Bqz0oCygL&#10;KAsoCygLKAsoCygLKAsoC1yZBS4EjkePHo3WrVtr4LgtwfFbe+sxx2/qwXH/AT+hZ+9+6Nq9J+Yt&#10;WIQ5BMdtDGHVS3Rh1cZNAWIFiOv7gLF/KOb4yi5ktZWygLKAsoCygLKAsoCygLKAsoCywNVZ4IrB&#10;8RtvvoW9+93Rp/9P6N6rHzp364W58xdh9lyC4zb6nGOrMCwy91NN2eCSfWAxJ1TGTlxJYTdTzbP3&#10;uR3SSgipl7KAsoCygLKAsoCygLKAsoCygLKAssD1tMAVg+PX3myCPfvc0LPPIHTq3hftO/dkrdBF&#10;mDVnHlorcHzJYFBNHpw7eWKqwPH1vN7VvpUFlAWUBZQFlAWUBZQFlAWUBZQFLmCBKwfHrws4dsf3&#10;fX5C+6598XXHnpg+ZyFmzJrHZOUWmDrdCWbWYaxb66eassEl+4CZVSjGCXNscfnMcR2dPCuvSDVl&#10;A+UDygeUDygfUD6gfED5gPIB5QPKB+r5QCHrFwtiuPDrisHxqwTHu/e6o8sPg9CuS298/l13TJm9&#10;ENNmzUWLqwTHiwgmzW39sNTp3GbNZYstLx9sy/4s7f1gYcVtGeKsAPuNa4MrBcd1dXU4lVuIjJwC&#10;1ZQNlA8oH1A+oHxA+YDyAeUDygeUDygfOMcH0rPzkZmbj5ra2gui46sDx65u6NRzIL4iOP6U4Hji&#10;zAWYNlPAcfMrZ44Jfi3YRg4MwAetA9C0WQDe07cvf/LHwiUEzmyXDHC5L/PF/uj1VQAGjvXHAhsC&#10;bMXkXrr9/mRbXQk4Fgc/lVeInMISFSKiLKAsoCygLKAsoCygLKAsoCygLKAs0KAF8opKCJALUF1T&#10;0+D3VwyOX5Ow6r1uZI4Hol3XPvisQw9MnkVwrDHHAo6Xwdw6nEDU//LaEn/YWAag4/8C8c9/BaJt&#10;5wB8+20AvvkuEK/+m597+2M+92lmeYn75Xrmpv4Y0isAI6b4Y5G1P0wvt09q/csbw6uwlzlF3MZP&#10;XHVZYdVV1TWIT81StwBlAWUBZQFlAWUBZQFlAWUBZQFlAWWBi1rgOHFDeUXVNQbHb+gEubpRkKt9&#10;tz74guB4yiyGVZ9hji8BHJsT4Bo3AVUGcPx2ID78JgCL1/vD0ckf9i7+mNghCI89HYh+0wmObQhy&#10;CXwtbf1hxbZkqQ70mhH8Wsp3+v3KZwt+tlvuD2uuox2Px5BtDM3cCGibWXFf+u8sLwSk6/dbfT53&#10;HC/FHhcA0FcKjhPST6OWodXqpSygLKAsoCygLKAsoCygLKAsoCygLHAhC5wgbqiovMbg+HWCY1eW&#10;curR9yd0+J6CXJ0oyDV7EaaTOW4pzPEMgmMbMscCPBtoJgRHC039zmmLzBjyTHBqsyQAnd4NRKsv&#10;AzBrGZlfbm9KQLvENAAt/i8Q7X72h4k928IAtHslEC+8GIhmnwVgriPZ4e5c1j4Asx24vp0/fu8f&#10;gM6dA/FRiwAM+J3bcNniiQF4+03ddq+9G4Bh8wmqZf+O/pj6WwBavsTv2Nr1C8ACAnMzAXL6c1jI&#10;Ptbvt/p8+TYxEQDdgF+YU8Rt/KTLZ44VOFY3QGUBZQFlAWUBZQFlAWUBZQFlAWWBP7LAdQHHUud4&#10;n9sB9P5xMLr27IvvuvbCrHkmWimnPwLHAjAtbALg6Z8I75BkeAUnwS88GTv3x2KBme8FwbGpVQC+&#10;fzsIH/Xzx0wC496fBqE1gfBgAuA27wSied9A/NIrEO8S+A5eRMaZx/j2g0B8zZDst/8ZiG8kZ9k+&#10;AN1eC8T7st2wAHT5JBDPfx6IOQTbsycG4quWgfi8NwFz90C8/hYB8ogAmBNQCystZZf2ecTDN0zX&#10;Z9WuzAYy5kudgrCAkyP1AbICx390OavvlQWUBZQFlAWUBZQFlAWUBZQFlAWu1ALXBRy/2eQt7Cc4&#10;7jdwMHr07o9O3/fCnPk6cNyqtT7nuAHmWACmuXUAfENPoqq6GtW11aiq4XtdDaLjsjHHxPvC4JiM&#10;cs/3g/BhnwBMHB2Id54KRF+yvkvJ7v7aMwBvvhSAn8eJkFcgPv7FH7aTA9D6y0AM5Lqfkwn+dggF&#10;uWwD8OkTOoC9WMKsF/pj9DSGXvPvXzoGoskrARhDoOxA5rlz00C81yYAk/mdBZllAe4p6YVn+iz9&#10;Vu0ybcDxljEPj0+HlUOgNuFgDJAVOL7Sy1xtpyygLKAsoCygLKAsoCygLKAsoCzwRxa4LuC4CcGx&#10;m/sBDPxpCHr3+xHde/XGgkWLMXfuPLRu0zA4llBqAUJ+YSdRXFqO1eui4LQ8HM4rI7Rm5xQKEypR&#10;25Ahbiis2pzg+IvnyOYOZfjz2EC8dG8QnniGwl3PBuKpfwTh+TcDMHpRAHp8S+EuCnD9Shb5s+8C&#10;MInL2lLMS5jjRQTSc6cH4GOKfT1FNvnZlwPRbRxDuQmAR3QNxOP3BOEpfvdPHucfjwXhbYZ2T2Ko&#10;tyWbCfvu4Bx2pr+Gfqt33fhdSlu2IkIb8+zcUkQlZsJyaSAkksAAkBU4/qPLWX2vLKAsoCygLKAs&#10;oCygLKAsoCygLHClFrgu4Pitt96C+4ED+GnwUPTrPwC9fugNE5PFmDdvPtoIOGbOscXSSOYKB5xp&#10;i6lCbUbgG5WYgdKyKlhYB2Keia8WXitNWERTsspL2QQct/k6APNXBcCGbK+VQwAWjiBofSwQ3acw&#10;p3g8WV7mH3/P/OHpcwMwZWoAxnO5CcOmpw3jOu2D0IQMcgfmDS+xYc4xAe83g7kPfr+AYHnWnADM&#10;mc3Q6q8D8eh/AjHejvnKnZiDTIZ56AJ+z+8mcN+T+L6IfTbTn4cAOUN/1fvl22L+Yj9tzLNOlyLl&#10;dA6s7IM47pJTrvMTC0YbjJ+8+rLVqlXO8ZXeHtR2ygLKAsoCygLKAsoCygLKAsoCfx8LXDdwfIDg&#10;eMiQoRjw4wD07t0XJotNMW/+fHzQpsVFwXH48XSUlFbC2i6Y9XbPAiMNIOnBcUeqVb/VkuzvPIY1&#10;E/ROms584P8G4bW2BMME2abMOe7EEOvPmG88k+B4EEW32jC/eOqyADiaUJSrSRDufj4QPxHcOllS&#10;3Isq1+0IjhcsJqvM/Xw+iPvhd0MIjp+gMNfvBN8zR/G79wLRZTRBNMFzB+Yft2O49jwn5h0bgXxj&#10;wK/+Pjv5cSm2kAkSGXMBx0mZ2Tc4OK5GSWEh8osqLni3qCpOReLxOGQW1UBpZf99bqrqTJUFlAWU&#10;BZQFlAWUBZQFlAVuTgtcZ3A8BD/++CPBcW8sXrwY8wmO/4g5/iNwbEOA/GO7IDzzVBCefiYI/9S3&#10;llSinmEeAEt+b7GUoHUWc4uf1X3/MsH0MAJpyWe2Jpgd/E0gvmN95FnOZJ5NKcrF77v9ytJQBMHz&#10;fqEa9X902/3nlSD0n0lmmNtZUe16/GCC8qd13zUlcJ5ooTvepQA/tc4f2+nmAsdxWL1wNsYt9kJ1&#10;g9d+Ofb8+h7efu8tzHTPR8OlxK/mplGForwcZOWWcydlyExJR2ZO2dXsUG2rLKAsoCygLKAsoCyg&#10;LKAsoCzwt7bAdQXHQ4cOvbbg2DgMm8B0EcGwoS1meLOAXwMIlRBtU/06JhKyXQ/Eat9Lq8f6mnPZ&#10;4nrbaWHTEj4t3+mPuZjLtH0o1via2eDmAscxcJkzBb/O97rADeQYJrecAtfkfFyfEsvJ2Gq9AL8v&#10;DubxU7De2gVr3U78rW9m6uSVBZQFlAWUBZQFlAWUBZQFlAWuxgI3JTgWUCpA2Lg1BFQFEGvr1Aex&#10;eqBrDKQNecOy7Jz9GoNf2U6/TwWMr/3EwM0FjmOxYv5MjFuwB0kZuTgR4YdjB7Zi67ZdCMtIRdSm&#10;Gfik1QAsWOmH7FpeopWZ8NnF77fvwbHgbC6oQc6pFIT5e8PTdQdcj4YgNNATB3bthOeJTJwMPYJ9&#10;O3fDP7UUdVQ+TwvehW1buf3W7XDzDsLJ08GwHNwNX/W0RkhSKlJT2LKERa5Ckv9h7Ni2Fdv3RKKA&#10;8dy1ldmIjkpHQtB2br8Nrh4MXdeo7GIkh7tzvzvgFpKAgmu9CX0LAAD/9ElEQVRPb1/NvUltqyyg&#10;LKAsoCygLKAsoCygLKAs8Kda4LqD4wEDJOf4GoVVK5b2mrG0NyLj3RA4NvmLBbkKqZyeX1yqtbyi&#10;UhSXGXKMCY4XLmCJsiVYNGUkOnz6OYXnPsEnH7yO7ybNw4TvvsDzT/8X739lCr+iTIS49EHrJvy+&#10;ZUu0+XY63NLi4GoyAm3e+hx9urTAC/9ujo+/aIfvv3wHb3/3C8b074b2rV9Fq1F7kJpXiCMW3dCp&#10;S1d07foNvvuhDyaZ2GF4qxfx3Cs/wn7XesydMBML1scj/4Q9hn3WGu99+Amav9QeEw5GID3MHu3f&#10;64Ihgz7FJ5+0Qcu27bHA4yQygrdhSoe2aN/xI7zerBdMXdNRqb/9yHnK+RrOXb0rWygfUD6gfED5&#10;gPIB5QPKB5QP3Og+UFBydWmG1x0cDxw4EH369Dkn53ga1aotbSO1sGRDMzC2Z3KO7YO1Ej7G62hh&#10;zRTQMrEI5HuQajexDXRjGHieD8iYn87WCXJZO3CMKdBl8AHLpeGYMOXPU6uWi+vkqVwkn8rR3qVP&#10;pwhUdS8dOJ690A6LR3yFzsPXIl0W17rjlx/mY+tOKwwa4oTwomqUp+7A6G/aY02KrHASKxcORs/5&#10;a7B99lB0H7yF/G06bPv8gF9M/FGLYIz9+HvM3ZmMqrxd6NfVDP7ZVdwuA4dWu8DFxRLjfhqE/mMs&#10;sXy5OXOew/hdNExGzoLlelcsm9gVE+2OcJ/kkI9ORPMfl8Bj5zx0avYlbMPl+FUI3WKGwZNXYf+q&#10;uej5an/YuLthg8VmrN8egVL92WXxPOV85bxVUzZQPqB8QPmA8gHlA8oHlA8oH7jRfSBZ/9yaW1hy&#10;xWzzdQPHBw8ehOQcDxw44BqBYwFTflSxPgb7ZYexZKkbrGzdVbsJbSBjZ+d0CEsdjnFMfQl+dSBZ&#10;JkhuFHAswDg9W/KFL6QzrQfHc80xd54pTFdH6y7CnJ34ue8CbNpshn4DlsI/LQuZfpbo8MMWZGkr&#10;ZMNrnTXG/roINvaLMM40hMtCsWDUbFhsTQLqDmDEjwuxI+Q0ajPWo2/PJfBJDMG+uT+j45fd0b1H&#10;Z3z2wbfoN8EazvYLMHKuH7ePgMnvC1jmbD6Gj7LG+qO6IyFzG4Z2m48t2xej18DVSNSUw3j8tfMw&#10;YOxenMoNxIoJQ9CFpdbGzFmBw7EFSlX7im+lakNlAWUBZQFlAWUBZQFlAWWBG8ECmbkFEIB84ef4&#10;C/fyOoPjYRgwYCD69u0LU1NTvVp1CwhzvOQymWMTimQ5rwyBX2A0omOiEBkVqdpNbIMojqFfUCSW&#10;r5GSXWfFzW4UcByfegqV1Q3rUOsuJwM4tsC8OfOxwEUYXL6MwfGPNvDNKETB8XUY/G1/7CuSFU5j&#10;i/lw9JzigPVL52E0y45p4Pi36Vi8MYHMM8Fx37nYEngK1ekb8GNfc7h62eGn54bDIP0VvW0x+vxq&#10;CnvbhRhnEcPt42FKcL1k9SaYj+mHOWtCdX0JnoPWPRdh3y5z9OnnhBgtykTA+SIM/s0Fvp6u2HUg&#10;jccMx+JP/4fu49aR11YvZQFlAWUBZQFlAWUBZQFlAWWBm9cCtSS34lMyUVMrwj+X97qu4HjYsJ8J&#10;jgeROe7LsGpjcOxMxjeKQlmBZ5rZkkBYWAciQl/n2MY+BKZUmTass9DUHzt2xaK07OriyC/PPGrt&#10;62mB4rIS7N4XCxlbGWfxARlzQ1i1jUOwpjhu8IElSyMw8U8Kq5YLo7xSwpkv9IqC/YxpmDh5PqZM&#10;mopptkG6FU9vRt9O07B6zVx07moCj5QyCmKl4+Dsz/DJ54Mx+Icf0H7YLGwJ9cOmeRPw0wwfbhSI&#10;aQPHYvaqOALVvfix02Ss9c1AdeoKdPpuEQ5HesOJjHH7n7j9T9/jwzffRfMJTti67Fe8/2ZvOG5x&#10;wdjRUzB3bTRSfaah/9ft0HnAYPTo1hsjt/og0XsJvmtviQgtZjoLHstnovfPq+CzYw6+a/I/dPhl&#10;FK/TX7F0a5Ce3b6eo672rSygLKAsoCygLKAsoCygLKAscP0sUF1TiwRGb/4Z4Pi3337DqFGj0Lp1&#10;a7T95BO0/eprvLX3OB5+4RU0MrzeeustSFj1zz8Pw6BBOub4LDhuTub4ysDxlu3RKCsTRV71uhUs&#10;UFpehu27o29ScJyP2OAgBASGITAwCEExObohKU/CkQNBSEgIxYGD4chgzrG8avPCsGrOdEyfaY41&#10;XqJWXY74YD8cDZYQ6GwEHfVDyPEChlWnwvNAIE6cLkVtSTzc90cip7QKuVEbMX8Gt58+C/MWLcOe&#10;8JM4neiBZQstsdntGPdDtes4yYcuhu96W8ziujNdfCFLagtisJ/7ydO6Uo7M+EAc8D7Fv/MR6mqN&#10;2dOnY9FGT6QYtMZuBedS56AsoCygLKAsoCygLKAsoCzwt7TADQyOfyY4HkRw3I9h1Wb6sGqC45kE&#10;x3ZkjskUG5rknVrYGDHHDmSOtbJKunUWmvkzdzIapaWKOb5VvLykrJTlhgiOObYyxuIDMuZnmGNH&#10;MscSPaD3gSW2NxJzfKuMgjoPZQFlAWUBZQFlAWUBZQFlAWWBW8cCNyQ4PnCAglzDmHNMterevXXM&#10;8bx589GmtQLHt47rXd2ZKHB8dfZTWysLKAsoCygLKAsoCygLKAsoCygLnGuBvwIct2rVCp9+/DHa&#10;fvnV+WHVTZo0gZv7Afw0eCj69R+Inr36YOGixZg7dz7jsa8ROK6Nw/rpA1lXtg2kM8at7dcm8Cq5&#10;mJjSVbpQeRScp/Q4c8zWw+0RmHGx/NSrPN4turkCx7fowKrTUhZQFlAWUBZQFlAWUBZQFlAW+Iss&#10;8NeB448aBsdvvElw7HaArPEQ9Ok7gOVnemP+QhPMmTMPrVs1x/RZLrC2j2YYddCZZm4dBMulQTpB&#10;rrJKLHUM1cJsDessMg/Alh0xDKvWV2KtPoqJrb5Bp5/NsdPNjcc72w56xCC7+kIleK5ulMpjNuD3&#10;tu/iu1+ssfPwYRw+vBVTFq9lvqc+5/Tqdv+32loHjmMgYyvjLD4gY24Iq17qFKKJdBl8wMouEhOn&#10;roGFhalmp31uh3Dg0NGL2qyqugYJFNcS1brLef2xINfl7E2tqyygLKAsoCygLKAsoCygLKAsoCzw&#10;Z1jghgPHr7/xJvbtd0ef/j+RNe6HLt16Yc68RZg5ay5atnz/moHjqR8Pwaw1Usqm4VddbQ2qq2r0&#10;tVvrUFtTjepqkfSuo3pZHaory1FaXIoKPclcXVGK4uJiFJdWNrBDblOVgE1jhqD951NxMKkAOnHw&#10;WhQXlaKq8joy1X+GF/0Fx1Dg+C8wujqksoCygLKAsoCygLKAsoCygLLALWyBvxIcf9pQWPWrr78J&#10;131u6NFnILr06IPvOvXAzNkLMX3GHLRo0ewagWMvTP+0H35bvBdJWVnIMmrZRRWEv6VIdLXCoG+X&#10;sIqsvNKxd840DB/lihIkYrXZLPRp9yE+/l83mHukorLAFWM/b4k33nwTTd7pAZuAPJwLd3MRtPJX&#10;vP7Io3j8mTfRggx4s6ZN0fTdzzF9c4SmCqxel2cBBY4vz15qbWUBZQFlAWUBZQFlAWUBZQFlAWWB&#10;i1vgxgPHr72BPa5u6NZrADp27Y12333P8k0LMG36bDRv3gwzrkVYdU0AFnRogaf++QJef+MNvHGm&#10;vY02sw+gihD4xKaZ+LrJDPhq9kvGxt+GEqxvYLGbZFh3eR3NvpmC/fGZyC8LgeUX76D35O2IOHkS&#10;kU6/4M3/TcS+AmMGuQr5fo7o+uG7aD3CAZ4eHvCQ5hOGlNxyPYusXFUskJaWhszMTJw6depMy8jI&#10;gDTjlwLHyl+UBZQFlAWUBZQFlAWUBZQFlAWUBa6lBW44cPzKq29gt+t+AtEf8V2XH/DVN99jyvQF&#10;mDptNt6/VuC4WsccjzTbj5ScHOQYtdwSAbUliNs8Bx2azoG/Zu2T2PL7CPTsu5ng+ARsOn6N7iM3&#10;I1O+ytmC3m/9iCVHdeCt7vRO/Pp6O1gHFRuNUx6CVv2GJo/9Hx576jU043k0a8Y2wByeJxsKw76W&#10;Q3xz7atr166455570LhxYzzwwAO4//77cd9992EglcsVOL65xlL1VllAWUBZQFlAWUBZQFlAWUBZ&#10;4GaywA0Hjl8lON5DcNyt5wB0InP8TXsDczyHzPH714Y5rj6GaZ8MwhSnQDQMTYsRu3E2vmu2AEHa&#10;aKZi+/iR+EEDx3FY0mEQfp1zUBcOHWGDD7+ahJXhOlGt6kJfmH39FqbvN+QVa5CZOcuJWP/rQPzQ&#10;zx7HK2tQUVaGMkPC8s3kMde5r2W0y6effopGjRqdaZ07d0ZFRYUCx9fZ9mr3ygLKAsoCygLKAsoC&#10;ygLKAsoCf2cL3HDg2MAcd+v5IzqSOf6GYdVTZ5I5NoRVz3aBjUMM1amDzzQLm2AssQ0+o1Zt6xSm&#10;qRcb1jGxCMTWneeqVU/9eDBmrIq6wNiX4fiOGfj2jTHw1oPjNUN+wLf9tjIb+Sw4LpDvCl0x+KX2&#10;mLc/XbevtNXo/kxnOMbolbGNjpCydyp+6tAR5gFGrHJ1FcW9av7OPnjeuVdVVeHzzz/XwHGXLl0a&#10;tI2EVe9wjYGMrYyz+ICM+ensMiRlZsN2WQjMrc76gLV9FCZNW3tzqVXXliItwg/+gTE4fc7cQC1K&#10;shIR5u2FI4fcsNfVFa5nWgCSCrKREhUCX+8jOLB3r+67vftx0DMI0Wln/bLy9HH4eBzAPvl+/0F4&#10;BiRz8kdexTh+7Cg8vbwRm1svez7eC56HjyHweK5ROkAVcpOiEcj+eAUlILtU78/VeTge6Atvb3/E&#10;Z1N4rjQLcd7eOOZ5EPvP6fNRRKUxjD4lDkHeR3HYfd+Z83E/7AX/uDytV3VV+TgR5I3AsETk17tk&#10;KvOZ0uDvjdDEHFRwyutUZDDP3xtJxXql8TqmNpwMhXdAME7k1i+dVo18HjuY63vq7bn/oCeOJeRf&#10;1XVZmXMCwQE+CDtZgOskgH9V/bt1Nub1cDoJ4fQ/w/iJz+87cATHQlJQolM/vIle1chLjoa/dzAS&#10;c0rPTbupzUdigD/8A3gNXNZ5lSAtPAg+3sfgFZmOM5doUQbt5g3voAikFNwqv0OVyD0RBi//aKQb&#10;DX5RaiSCwo4jp/xC51mNksw4+Bx2N7qnuiHwRNYFJtEvxaWKEB/sj4DYLN6Xzn3VlZ1ClN8RuO+V&#10;+/deHPE7zpg1o1ddKZIiIxGWcPqshkk1xz/MBwfddPfI/YdCka33g4rcRAR4GPfdFR5BcTjvdncp&#10;3b5h1ynHqZhQ+HlHIr3YQG3UoigtAr7+gYg/94fyBjyLSmQfj0QA71XHQhKRV64fvMocxPrxOvQN&#10;xPEb/hyuxKyVvKdFwPOgm/63fS8Ck42jKy+2z3LkZKQiMbVQL5B7Jccvx+m0FCSmn/9cfiV7+/O3&#10;qUBuZgpOpPyxzWr4nBXPlM/SmkusspIfC//Dcj/Zj5j8KtRW5CGB25doAsT1XpW5OBGoG0M3/zhk&#10;leu+r86JhM8h2cc+HIrPPX+cKguQFB2CkJT6d0Gj/Z8Oh5e73Av3wyOhSP9FLXLiDmr3432H/RGX&#10;W4rSrAv7QlVWCI66yzOvGzwTDWpO1Tgde0C3Dw9/xOZd2g/nnwmOR44cidGjR2slfj/9+CM0LMj1&#10;2pvYs9cNPXsPQtfufdGhU09NkGvGTJ0gl+QcXwtwPLHlF/iy9zQ4r12LtUZt3cYtCMmsQV78Gvza&#10;5D/oPGctNm1agL7vt8anPTYRHEdj0ac9MWjyPuRrw5eETUM/Qades2HP/TiO6IpmHWzgV9aAAnVF&#10;LFZN6YuPO42EmXZMGyxwdkdCxkUc5s+/Cm+IIxYVFWHo0KGoqWn4QebvAI5rS4Mxs+lduO/RL+B0&#10;wvhGVwp/+4F4npMHDz7zBlp++CE+PNPGYlPMDkz43zO4rdHD+G+L1rrvmr+Df959J57vaoHj+eX8&#10;odqDyR1fZdj6s3hHvn/zSdz2QFP8bB+IwpokrPqhKe7i/l/utwIn9UNQHOyC3q+S0X/oQ4xeHsLc&#10;fMMrE5uHfoSHhe3/Z2+sjMrWvqgMXowW90kEwH3ovCICmRFL8SXXuf3+/+C9c/rcDxb7XXntfMJ9&#10;3ImnX2+KD7TvP8B/H2uEe5oMxO6McpSn7cFPTzXCI28Mgavu4jvzSt85Cs3uYX8Hr+cVmQ6rVs9p&#10;kystRrlBS3iozcXe0f9Fo8bPYeCGc/PXmRsB13Ht8H9c/4HndPZ8+5k70KjpAKwPzEHVJf7G1L9w&#10;0tf2x7MPNMJrY91usQfUG+IWYdSJMgQuG4wXZfz+efZ6eOff9+P2xz7BDNcEXBAP3WinovXnNHb8&#10;9hHubfQsBq8Jg/75Q/umttwVgxrfj/sbD4Kr4cH6ks4hELOaPMVr4k481Hom/LWfnErErB2IJ+S6&#10;ffJdTHQzPJBc0g6vcKUshOzYik3rfZBaeWkPKZd/oCRs+L0FGj34BRa4ndZtXpsO5++fx13P9cSG&#10;4xd6wMzCEauBeOXp19HacH9q8wY+GGSKwylll98NPiJmey9F7zafoJ+9F+8y575KQ63Q9uHn8FrL&#10;D3iva4lPvhoGW/9sGH7xqlK2YOyHz+KVgasQZnhEyNmBAa++guffel93X2/ZGVN3URS0tgyxW8bi&#10;rf975Zzfg56THRBySyl+xsP6i5dxe6NmmO+XrnsI5yTysZnvodH9j6HLshNXME7Gm9ShLCcabms3&#10;Yq9ngn6y+Cp3ec7mJ7Gie1PcJ7+Dz/+EzYkaxYIir1l4S4uWexTdXRKv5QEvsC9O2hzeg41rDyAm&#10;z/gOc70OnYA14zrhhX+/pf9tb43OQ6dTt+f0eZNG5/fgONYtmoIhUw9cxSRVLFwoqjt61jZEREUh&#10;6kT+9TrR67TfRGw2n4FhEzYiMiYKYSz/2vBjSS3yQ2zRqZMlQvMvIWWzPBPb5n6PNu834/2kCXqN&#10;2oMwHyf06LkEwbn1cUk5Th60w6AP3tDuPU1a98Hi3Sc4JoU4wH20ZWTvhx82wytdGHFLTHPO3Z0A&#10;fPWkzmg9YC4CT53/TF+VHgyr8V/hk9ZtuI/38N8ukxCUWUYgHIJ5nf+L93m891u1x9AFtlhhPhs/&#10;Tzt4vi9UZ2P7xK/xUfMW+PCD9/HWD1ZIKGVVoTQfzPzuRTTnPpo1/xJ9TT2QfwnPdH8mOB41atQf&#10;g+PXqFZtXMqpa9demGtUymkGmeOljjEaU2xowhxa2ZE5TtDVObZbFqbVtzV8v9gyENuMmePaE9ix&#10;eCQ6fvM1vvjii3PaVx26wiGQwJY33OA1o/DtV1+gw2/DMWPRJuxY6sOZ3XS4LrTFMqpMn5nlrQqF&#10;9c898CX39XWXKXA7dTHL5+KY/Xi0147LgVq8Gyf+jGeS63TJ/lW7FXC8k8yxjK2Ms449Pssc2zmH&#10;wIJMssEHbByiMPkmY45rS0Mxp1VjPPyPb+CceC44DnT8Ec80egwd5h5t4AfDF5P++xQaN+qFbYbn&#10;wNpT2DTon9pD8DDLdbDs8DSB4j8xwOqYLj0gbR8mfPUo7rinOSbsSkRtZSDTA17ij/XzGLwhESUZ&#10;hzG67UNodFtTDF9XP+LiFLYOb0tw+QAefbwFZh+K0R7oQxd9hofv4A/+HY+hx6pIsrnW+LTR/Xj1&#10;Cztm8dd/ZWJd/+Z8aPgfpnucBa+xSz5E4/vuxDvz/Mj87sPw/zTCk+/8QsG7c7fP2D0WrR9shDd+&#10;3kjJvAzYfvoy7tYeNlpifpjMFhfjwPg30ejRFzFkk6YWYPTKxb6J3+KxRnegvelRyGNwwY4BeOUh&#10;Tj70XgUjsv2y3L1iz3C89H+N0GSCO/JUtbbLst3lrVyGYJdBeI4Plt/OPHLmYavo4Di0eLIR7utg&#10;jajcy9vjX7t2AfaM+hQPNnoJo3enntuVir0Y8ugjeOTRodhbdjngMghz3/s3J7yewotvfIs1GbW8&#10;xtOwZsC/dOkrzzbH1IN/xkMyH5JGDMGAPksRcL1InLo4rLEcjjee7wzLtZ663+mc7Rj2+eu474UR&#10;2JNwIbSYAle72Rg21cPI5jEwHzARi5yDLuEh/nyvOXVkFyN2Is+Z4NCtVYfCgKXo/Op4HNA/w8bu&#10;tkC/jo5n7o3JW035XPE22k3fhE1e+hte9jYMfH0YHIN0Dl19Yg36fbIYkWShQ3YuRt/hOxs41l/r&#10;zdf26Mdh+80bnDhqjUUBGWfAsfeclrjrkafQ3fnqgWXR8Z2Y3qs/xi8+jGt/20jBqt4tOQn8MJ58&#10;qjVMfE9ykrkO3tNb4h65Du97Gr1Xnv/reG1tKHs7Bbf5v6N/r5nYk3ROvMK1P5Tm7hGwnzkDk210&#10;9V/kFeHQE71H28NXP3914QMnYIPpNPw848hV9C0LW5cswpTZK7Bj+w5s90i+in39FZsW4ICzKX6f&#10;5Izde3Zg476EC7PoJ9fgh+42CLsEcFwdtBjtB0wjoSEPKFnY2PNnLHaYju96OyHuvAC7aLiYTEL/&#10;RSGaAaJthmPyHHskpR3GgEELsEV7zqrE1p8+xTy3RJTWh0EVCXBfPxe7G7hES/zs8Yv1NsRoWKgI&#10;e0a3wM/OfgjZY4Ivh27XiJiSsB2wGdgc3481xfiFPucPwslVaN/bDIeSBXznYE3/z2DrnYDQ3Qvx&#10;5bDdGljP916OOYP6YeclXNh/NjgeM2bMxZnjN95ogv1uB9B/wGD80Kc/vu/+A+YvXIzZs+dpdY6v&#10;CTj+K3xbHfOaWuDvAo7ntn4Qjz79LVzqg2OnH/FsoyfQ1SSgAbv6YNIrT+OBRn3hemaSrgyeE5sQ&#10;HP8Lb/f6Ee3uug0vdVmEMKMbYNGhiWjxRCPc22kpEuT3MmUHerR6Crf/+2v83P01PkQ/i67TPaAL&#10;cjZ+ncK2EV/haX2e+IsjtjJEM4Eq7s9o7HOje59Az9U6cNyWAPqNds68Ddd/ZWDNjy1wf6N3Mcc3&#10;/8yXBRt74EEyws9OOES2ex9GvNAIT707/HxwvGcc2jzcCG/+skkDx3ZtX+HkwP24665GeKkn8/xz&#10;CnFoytu47fGXMHRzA+B4Uns8Tlatk1WA7kfHbwrefrwRHh2wCadrSxC2fhVsLU1hYroEztvckMZV&#10;KlICsMvZGU52NjBbtBCLV67Dlk2bsN52CUz5eWqfVni88R1oPlMe0PMRtGYZLBcvxEITU1gt3wFN&#10;w686FUc3L8HChVzOtshsCewc3RGXl4HIQ9uxynk/YgtlkGpxOnwv1q50wYY1K2G2xA4b3Y8y6iQT&#10;vmvsYb1sG7ySrxfauKaX7nXYGcHx8kH4V6P/Q8f5fmf3H2mOts/S/z41QQwn02J3rIGN2SIsXGQC&#10;S8cN2BMvqKQGp6MPwJFjZm5miaXLhUnJx6mwg1jvvAy2S0yxiL8/Vg5OcI0xzMjkwJ/jsNRiMUzM&#10;rLByl6fmz6UnvLGN/uBsbwNzk4VM+VgKh41+YNADUMUJ2Y0usDZfzEm85dh4TAa/lOyN85mxX7jY&#10;HNb22+B3PAa7Zn6HfzR6Eh/2G8vfPxMssXfEnug81FQcxIj/ewyPPvYzDsivfU0qDjsshTn9bZGp&#10;BZauP4io8y9QrhiM+c1e0D2AcxKonWM8ihK2Y8BzOm2H218kw76dqRE7bc72h75u57gXkZk6BuHE&#10;/m1wsTaHCY9lusQey9ZsxtHoNJ7D8nrnwOWRAkALEHhwk2ZDc0tbOOwIYwQFw0cP7sOeXYE4mX8c&#10;nqtXwnmZI2zMOS48f5tlO+CV0DCzeypgHWzNFmJrcM7FGaS6SDibWGL4t32xcIMLjvGyqDyyAJPn&#10;9cf7X5niYHR9DtfgMgTH9nMxYpauRoXulQrbXqMx29qfD2j58N7gCBO5Ti02I7a4hmUck5naEg6f&#10;Xew/x8l23R4kaWC3Ein+u3jPWIIlS5xxKOr0GUZYt986FATYouvrU3DUcKSDthj4kTkTt+SVj722&#10;znBcvxGreN+xtTmsYzEJjge9OZwPs3omO3sHBr8zE4GlmQjeZYYfGSlza7+Ow+7bN/k78QmWJpxl&#10;xqItPsI9jz2Dvhs4mVSRjENO9rAyNeHk+VJsOhLNK43xGAH7eE07w8HaAovpw4Z7rva+aBHMrJ2x&#10;ZU8UsspOwHPrLniGHEfKyUDdPd7WGmZcz3T1BmzdsB4rtPvCQphZOWCFn/7XLCsIy5cthaUZ7+/2&#10;m+Ae0dCFmILVfT7UopTkunt9ghuycsM5Cf4Y2XAue/g/6O8UiriD594XbOy3MB0iXxvaLH93rNP/&#10;xiziPcZx2QrsC01Dit8WWJrqz2vRYhIGq+DqKel+FUgM3A0HGwuYmVvBbq0XUkoLkBZ8GDu3HmUk&#10;2UkE7tiIFbzf2S1ZjEUmi7HEbj1cg3URYPVfRfHuWGm+EMsPxeOSMzF4TTrOnIbx5r5nQV2NF8Z+&#10;MxUrdh+Gh1c0Mot0v3MlmVE4fCQehowoIAEbyRaOnrEZoRFhCInRX7+c3PM9Go5EpnR5+SUiaL+t&#10;9vtqYuVM1lPX67K0AKwUmywah54d+mOU2T7ExcUhLvnc2fV031Ww0Wy3CKY2zgjNqUFhWjSOHDuh&#10;TZYzfxKJEUxVC808lxEtCMEWF/rCIgtsjWDUB+/JiQdttN9/uR8sWb4FiXS+nJRI7N+xHeusTLB0&#10;rzdCAg5jvakpHNwj9RPnp+CxylbzqcVW2xCvn6esOh2KtVr/J6J/lz4YOnsn4o7HISohrx44zsGx&#10;dQ68Ny/AzDHd0aqDFeIqalGTG4I18szB37DlO4J4Rz73VX50OjoMX8jIPN3yGKsv0HP4UHzW0Qm7&#10;tpqwP4tg6bwJcdKfLE+YzR2BQVt0K2fvGYUx803gvskG3WfYYN8JHQPga/ohhjCyME//bFnHMG+/&#10;zfL7ZI4l1vZYu+coTl10XrcS/gu/RH8LNxx0+AWfWeqecatOHMCKCa/g/R+WYNxYW+xcI+dlhk3e&#10;x7Xru+bIdHwy2QW+GfIEV4rDCz/CGJdjOGDHfViFaPuoiN4E04mdYCkE6B+8/mxwPG4cn2HbtGFY&#10;9cf4lMTpW3uP4+EXXpH7hO71ZpMmcHc/gEE/DUHffj+iZ68+dDxTzJk7j6hageM/GtC/y/cKHA/G&#10;ywxXfvmDnhg1cSImGprzYaQWeWHO/54jC/saOv76O7+bhCljf0W71x/G6wNGwnxKL/yTQLfDbM9z&#10;WYbEtWjXpDEavfYbDqXoHjyKvOfjQ7KfjRrdgy+p0J7QoIMJOP4cT3Gdex94Gk9+MhE7t09C2xce&#10;1rFS9xnAsR3aNboLj//ncww27rPpevgz/3nXsI/xCAFBq+5DMV6+nzYL/VqRjW7zPZb756A0dR9+&#10;IXN8KeB46Sf/JfPWHD1+aoF/PvwGfnAJwtHZzXDnExcAx5M70Ca346VPemIkj93/wyfwYJNvsTr0&#10;NMK2j0JTnsf9Tb5Epy9f56TDYxjk7IlD68biFTm/+/+Jj3r1Rcdv3+Y++PmBV/B5tz745p2HcN+d&#10;t6PVrO3Yv2wYWt/9ND4eOAajh/bEO0/dg/8MsEdgXDS2Wv2OEaPGQGYOf/u+BUH6/+Fr8/kY/vaz&#10;tF8rWMQK0KjGsSlv8fNtaN6+Lz556W6Gt/8bn3bogP9w2T++moHtUX/XEBQBx8M4FvfhxdY9dNfD&#10;lBn4reNrePLVDzFybQBnoKfiy/v/D+93/xWjfh2Cj/7VCA93nol9vvsx79MncfvTbVgd4SMC0jvJ&#10;9E/HzB4f4CGO5aNvfYHufdppKQyPt5zKCY1TCFjdD6/Jd02/QadPX8L9tz+HkVt84OYwFP+W8b/j&#10;CTTv2AfdWjyB2+98Bf1dmPts0xtP3fkA/vddf7T9N9d54nNYHT2O4I0z8fNvurEfM/A7vPHgvXj9&#10;p/GYPep7Xt/0uRdbokOfjpqfPdLid+yL243hTz+FJ/7xG9wKE7F73rd47a4X0WHkGIzs8xmef+wf&#10;aDF+M+Lz61+owZjX7HneEx7CQ4+8gHf6L8b+NQz7v033kH7Hy20xY1MA3B0nnPHFUT1a40mu/9HM&#10;HfBzt0YPuQ/8sxW69GSJxTfv53aN8Z2ZF4IoXnn2HDrgjYdux3/4AHPkgAW+euJ2/KNlT3Ro8zjX&#10;/zd6Oy1C/0ceIkjvCscQe3TWg4QnWvRCnw5t8Ozt9+DFHgwJzDo/+ipp3zyMHNQH5u5pKLtYcFZd&#10;FBznLoLJlKmYTHC0jFoKxwiq1y+bgG4/WmEvH2Ibfp3CYduRDFXujt/196dp0yZj9Ox1OBZTiLQj&#10;Npg4aDCGcaxGDhyCCY5eiDy8AB//P3tXAVBVtq59M3Nn5s7c6U6n7e4WC7GR7u6UULq7OwXpUFAJ&#10;AQFFwUKlQyRUUAxUUAEJhe/9+5yDYs3opDp7vbvf4D4rv7322utbf41eAmU9WcjICGHVBlHYZjTj&#10;ytn9CDeQh6wBPVd9GSiYxOFI83CJ9SC6yoOw5ut5EN1kQmu0PrTUDOG0p4lrX3x1H7ZGBSGlhf7O&#10;c4S5eyiKmdf7RgZUJy4Ev6w2Z803on2SQVQV2Rd24tRuKyyaIshZv7jfA1fE7j3N2Ti+PKkBoWsn&#10;0dr+DZbI63DHaWIE2UV0EPvx95CO2I8M6xVkKvB/+HH5RghM+hhvfT6X/LxUIEF7GUedecQ3M7CG&#10;9pUyJHxR0dLHJubd09eC4MT38Ma3/DCJNMIUyjdB3BUJO3TxA1OGWWulZbF21Vh6J/4Po+eLQ5vK&#10;iU55DSMmb8S2AyeRqTsTI177FotFxTDpzRH4PzrEzW56WPzGkON5tMb/F2+98wW+XGmFrF1GmP05&#10;8z5ROx/8APlQslFPonWB3mnOuqC4FmP+9wp+lApCUVE6Nk/4gL4xoznfGPF5pA1G5cYZZaI004+j&#10;mskpoyVHa9xreGemAdIPbYf2+Lfx1i+rILh6Aknd38MSd2cYz/6Ro57udCweOt/Td5/q+c+YVZAU&#10;oXWIzIHemaeP7DOPmvxdPxkDa1UZWCScRNtvcwzu1LtHjo8OI5cXECuiQYeS+lgqRIdWHBXKfpzL&#10;d4XAhhA03SNQRI593cjvkCcciWBv9uIR7I50KIvZIDbBFeKLVkNcRhRKirIQXrsIin61aCM72FQT&#10;Pszlp2ctzo8J4wWg6hsIJ0srWAZzXe0OpYYsZ9ojEdkz1IO6/Fpoe+TjQKoj1ktEc6PSoA5Rdpuh&#10;ZJY3zJzsKg5bG0FGQgpayvMxcZ4D9p3tQEXyFhhynoMG5OSlYBd1CFnBupg5SgBaGkJYuJT6Kr0J&#10;JjIrMWm9FTJIRfrsPi8Y0ZrCzCldEgxuiTmF6yRgyLZdjnlLqP8SqzFt4hKIO9EhjSOph7sdHobj&#10;AJoztCG8dA0EpWQgsXAMPlrnh8przTjspwt5ZWYeKUNJ1Rpbi3i+kYYGfv0kHDWFsUZag94lRxht&#10;nIQFYhsxn7SLNHRkICsjgXXrVsMg7hx6WvbC10YZdgVc5n7niCd0nQMQ6m6ATR4ROMwj2Kej5SHs&#10;cxBXeQR/4GYLcgI1oc/MS0M5iMhqwTfn/EOHhfefxd1TWyGyhB+BdHCQ7y8F5dgG7o+XTiDRYSnG&#10;LBCD4OK10NzMvMNLsUzWBVl0oHojWxcyrkmo5ByMdKM8QhESrruw00UMask8bYxzefCzU4Vl3m9r&#10;S/xd5JhZw5j31szMDHx8fFi2hA9L+Vc+nhzn5+dDTV0D8gpKkJaWg4eHJ5ycnYlVz+LYHP9hteqX&#10;50vxrx0JS47V8MuIN/HdjLVQ0tSE5tDln4NzNw/DafK39BH8CSsUNeg3ZQhNe4ezOV1lm4HSNGX6&#10;OH8FQadDD0pgziRyyfEoHexr5kkmBq4gYv1rePuzH+Ba+qTpxqhV85Fa8mjw8fNj5rRJdJD1Nd6k&#10;DQLng39PchyC1USOP/h6PiSG99kmEocu1yNTkw8fjPgI09ZKc8ez4jsq/wreWhoJZjvbfykbGkQs&#10;fpsctyJw0Y+0gVqHbSX7YLriQ/yHNv/CJAV/9dNfoJn6GMkxjxyPnL0WCtS26srxeHeuMLbEhcDo&#10;+zfwxttz4V5PO4GeYphPfgdvT1gELVuGNL+JyUqRHHvCBl9Rkua/j4XO+zmnzbeSRPAjkYOJRg5Q&#10;/epNvPn2d1irbwMbI2XMJin3CHoGilmUk2y8c0Pc6cNvA0vllfjpAxqjHK19o0YTWVuFkAZm03AH&#10;x+xn0wZwJDSo/52HfbGAkYoSvl8usUQO57T035oYcqyJ0XQ4M3LaWigyc0dsNt59nfD5ZRMKrlQg&#10;dOVXeI0ONRYrWcDKwhArONi9i3GKZlD6jCSn39BJta4pNmlvhk9qMtwklpB052vopDFqzYMo1FuM&#10;j155H+u8/Sj/a3jjE36EMfuM9nxoj36d5soq6Jlpkt3g2xijHE7aC5SOWmIBqXW/J+UN240jaW6/&#10;jpmyZtBQkYGltzd2VzMbT/qIJ/rAxZ7mxSYZzKP5/daKlZAQWEk21B9BiMyFmHTSXACfvvIWVno6&#10;Quqjr/HNd7rYXhMPabLp/89nUyBtaQMr9bUcQj3i3cWwP/iw9LUEDtN/oHdiPtZvXIQJZL40YxZD&#10;WHmS45Fz4XCSmWbN2BfqASeai1aqqzGKbP4/ltaB6pzRhMdIKOxi2BpwLng5/vv+JxCLY3ZEPaRZ&#10;MTQGWcyjA6z/LFHHZl1xTGPm51ItqNMzMbezR3heFNS//AqffiBPER4iIf7aG3jvOxEkMKqVvWRG&#10;wvd/GDFyFXyOP4vK+EPzniHHdo5wCE5CmEMg4oOtIW0XifSUIOiqeiKz8snk+ECwDuZMXQNV3vok&#10;MHYMlJ0z0HW3HcFrp2PeOjlstqH3VGMZvv1iHdzDzLB6kQJ2c4SH/TiW6AWtLbHYE6YJvsnzoUh5&#10;bSwlMO7rGVANPPaAw62uiiCs/mo6Viuq03qnDg1VCzIJK+dId7oP+0BnxUQsVdKDnvAU/ER4bqsk&#10;otWXA7WJc7BQUJazRmqob4Kzy1FcvnsLp9Jovo3j585/zmWOkLTqB518vfBLBEOOJ9PB1ReYKywH&#10;DWacGqrYOOtL/PerbyCw2QzrSVvo/Rm62EfnuwOlQRCg9/srSWUYyKwn04uPIRpWcm9jfvN4MgJd&#10;7GBrZQL5RV/ijW8+xWINdSymtWK+sh9S0oxoXXkTM3WTOeZHtc5MHSMwWkAFpvRs5Wf9h3u4JOII&#10;46lEiF/5CWs0raCjogTH0DgcGnLYcQ93Rq16FqlVT8CK1csxffJEzJn7JV6jPnPexf/RNyGV+Zp0&#10;oyzRm7su6EtjLh3mvbVSFIobVxBZfw+LXQ5wJZq52vjx4//DFOsizqFKSw5JDx2pjKkO1k16G6+M&#10;Xw4V2nSvo3Xi7QniUNUxhLGRJfwzk2C5YCJ9s5fC6+R2GI3/Cm+/Og32lUyl3UhRpIPt93+G5q6n&#10;0D99mjn1WHLcinhxdZJmG2OdbCAKzzJrVj9aDvpCVHobzj5Ajl0ppKsPSWSdYRN0kis1vZENPUVX&#10;JO/whgL/WrjmcQ+H75yKgoyUL3JyvaEqqocjnPOJFmxzsqIoM75wd3KGU+R99W5u968hP8wLtjaW&#10;MFIm29gN9ti5yx0yqsk8LTeye3a3ga79gWHk+ALC163B2tWq8D14CBmh+ahoY4QKZ5Hi7gAbmy1Q&#10;FRPGenUvJAQZQ0wuiZ7ZLWzfpAxFC0ZFvAFOmo7YlpYCZ8FZWCSkCjOaUybKfBj5nTj8UwKgJqyO&#10;/ZzTravY5WsDZQsf+HkSkfcrvk+Ob5fDSWIDXPfwVMUpgg6/jB/y9gdD8pefsY7Zc9joQ3DhJNpb&#10;+aHxoaW1pyYJXqbatF4QLrrkEEp6LeaM34g4rgoLzub5QkI1nRya5cH/CeTYwHMYOY5RgBCR47Zh&#10;Vjp3r51AmB3TD11sWCYEBZeix5PjhjQYyIpANpDWtK7LKPITgWLMg+T452nLIKkcSCgzqQr2Glbw&#10;2dWMy/mGkBtOjiOViBzvJHIsCvWHyLHFc0iOLSwsOI6IBfhXYLnAqkfJ8cSJE7BvXz40NDSgrKwM&#10;OTk5eHl5w5klx0+zBP1r8rDk+NfVqk2H1Kp5C+FgZRRW0KZ15CJFBO70xSL6EI8S80bNMN8Itw9Z&#10;Yx45vPoPLaC113lkq7cDCQqv4+1PR8Lm4JMIGEOOF9OGZQY2exhg5Sw62WY+9J8uwPqlP+KtDz6F&#10;aEzVb6hV04fyYbXqzlLoLn4b/31jIvxJZN19MReaTyU55pLjt0asRnjTTZw7boj5n39IxICR2I2C&#10;1s7LD70nZHP8sFr1pWhs/J6kAj/9gvEj3sEXn5rwPNd3kPMuUnX55UeslJWizf9HWGG4jzYm3cjQ&#10;WkRtjoPpHq5RTVemHsZ+9RrGSIhh/qsf4D1yZKZoaQoTc2u4B0VhW1wG0venwWcjSZy/HAthkiCZ&#10;q/LjJ1Ln/k5VHXK0Mf90xFqENTGbhkGUuCzA6x98AdlUOvUk1b+AdcyG6h0sVksmF07/5jSkVv0R&#10;NjgNqcReRIz+NMLvUyIlzhAb9RNJjaZC3MiYTsjN4exH+MdnIO3YKfLMHoVwT10s/ukr/LBSD85x&#10;4TBbN40OJqbAlJx5cZS0sjTxExHqH5RVsIbMGb753gac7VX/BSSqkYSfNJ7WSojQXPkcQo6FnI3r&#10;4GF3LPl+BD6RicPx0lykJWyFM2Oe8Mli6Dr6wT9tLzmOWoHRH72NRUokPaRN8LwfXsP7q9dBdu1y&#10;kkKPg+HO05z2+/cbEcGi91dZE8L/+xLfj1TDtjxrzKCN+8cjV0Pb0gQmVo7wCYtC1HbysHz+4ZPx&#10;EthP/Z4IuiA8tirhR5IMjaCDqg9HLcWqOR/htZ8XwjguD+GS0/DVF79AUJ/motoqjCIzi2+UFCA1&#10;ZixJ49YjqpkrhyxxXYz/ffIlNvrlYMcWAYz5+C0sVOSOYT6ZPrw5Vx9xheR9NIMcaBrx472PxpEW&#10;iw2cUj2h9Omn+PxDhhxvhfD/vY/vJrmA48Xgegnc1pEE7RdBhJT+QXJsaw0L8j1yNjcM3tLjMNk+&#10;DUdLaOMl74qMJ5Jjrlq1tt19e7bbhVYQM3ZB+sk9sJizEksYrRYTBmtnioiQgMxdPpBQTOY6/aP/&#10;n0sqlkZbfLHVTJ4kPWIwMKW8JrakKhlGarYXeSqaTN5H1aq7ynfAbMkmFHfdwhGyN1YQ0oSV6RZs&#10;oU2TJJ84XHaUobM7H+qMWnU17/neJXX5efLYdf48StK9obhp70u+EDBq1ePoXeZD8ANq1Uvw3sjP&#10;wEdaIQuIPE5dF0NWtZTaimC1jAjsouUQX7aY3qkJMNpdzwTXRHWKBVZ9RWstHTwYbzaFwhLStvru&#10;W6wkKfJ9cqxHB07k28OWiVvSjFCRyaT18A2WkuTehOaBDUn0t25LQHRBA86VJCE2zA3q87/BK2PF&#10;Ye0TgZ0VDx/EMOR4Jn2LFsDKXw8Lx/2P8638vy8XYT3fSPz38+8gEZSL7bQujPr4HfAp0zulJ4m5&#10;372KD9etg9TyRaSdNAnmOVxqcCVRmQ5gX8NUs+3Y7aWIBfT9Hi9Mc85IG+un/A+v/bQKjnvqUbkv&#10;CqEOshjz5XeYKWkCp+QQGMz4iQ68lhM5TobhuG/x0ZsqyGGI5GAbduuR88rPJsFoz2NtNJ59jj2W&#10;HBfDdLUVtkXaQ1KdIcfMnL6D80UBkHwcObb0gjtJvG1Ceaf0t/bCQInI8XZvKKmF4RDH+/VdXDwa&#10;AkVZuk/2rRI6Q46bKJSqD3PYQNcj5LgF+bYkYZXQhhE9Uz1FQSwTd8PunW6Q0kjhOdJj7J7tsOkB&#10;ckzGD3XkSNTZBuqq0jC2i8fx1nKkGKmQ1qsRzQ9DKIqKQFzHFwlx7tCyZuZQHYJJI842oo7+PgJT&#10;dRfExrlBYcZqCJBElVlbTK1dEB4Vhx2xztionM1zCncBe8J9YW3uDe+HyXFbMuRIUye7hqs03XU6&#10;EeoyXsiMN8HcT1dAiQ5+TEwsYO/mheTcEpC7iSemQ6Y/Y4OCFJaJJKCJozRwE6W73CCtk42e9sPw&#10;cdSG2i7u/ul6thGpVXsgJ9EPknZB2HuGq0Zw3IcPKuSjoZ2jfEgOws7ug7802ZfrMP1Qx/oVYtAk&#10;9fpH3HKd2QVjeWFIeuZzhCF08ozjW5WxhPwKMan/zH5Em43BFGEnWPnwzKd6iuig0gYBe1pw+6Qj&#10;VlhGofgSV636oMcS6EccRG6QBviDKjh19J1KgSc5BvM6/rBGx6OQ/N2SY4YcMz6wVtPB+HKB1b9C&#10;jukkVYXIsTyRY29vLy45nkeSY/soBG+tIwdcZfcuv+AystUqu+eQKzSykuOgaSiPp18JdmXUgYmh&#10;y6aXA4HunttIz64j27cSznNm5gDzzNuucUM5hW4rhy+FdxqaA0HhtXTy+GKFcuI65CK14i83IPkh&#10;M7mKSHlyyPURBElq8OhaR9JNIsdvjxBF0mXeJmrgGvLIW/MrX82ATlAKPPg/5qiKaUaUcFWrrxbC&#10;bsOneO3VSdBOqkLnkLpU73XEyvwHb33y7W+Q40X0wZ8Aiz3Z8FEcy/ngfywZgxyvdfj000+wcdsQ&#10;OX4bY1eGk1u7h9MVJCvMInI5AWbkbGJo6boctR7vfPAGZvlQn5r3ctSqv5hhiEMPFW/LMsI8cqA1&#10;jmNzTOR44Q+0gVqJUI7znRtI0ZrHUZMd8SGdhj+WHK8hafqrWO9zlCtNrw/Ayu9oUzV5JQQ+J+n1&#10;u9NgXUof344C6P30Ft6fupI+DHqYzKio6e8h6cwdHLFbTZuN/5JKdDH1fwAFWgvxCUnPJ6kYQZi8&#10;X7/x/iL4M8bKlCqijWDs4QI3CwX8xEgiVOK4H8EiK8x/nyTHSioQ+/4HOtmfCa9TzMPowg6pL/Da&#10;B99BLbERtfEkpSTiwuD835HC8C5+kjTs5Xjff30UDDlWIZvjDyBgsfeeE507xWQS8N0r+Gi9BiTG&#10;knrliJ+x5Ti3pvNpm2HqYIHApCR4ahjCPiIRxfsSIT3pFVK7/AHTxoyhTfG3ZJ9+lnLfRhYd3LxL&#10;pFg8JJwOaP6D1z+cD8962j1cTIPCyNfw8WIhkiiqkZTpI6yxyeNImQaKXMBHkuDP5E3gZmQHS6PN&#10;yDx8HDGGfNzDowX84KP/vj9dCxwlv2uZUP3hFbzJz5BjflKX/xjypF7HbBj3ay0mYvsuNga6QeZj&#10;khx/pYmEI8FYRU7o/jtGAVmc97UNud6kmu8WTx5BH0aMyPHkkTQGIUSWpUF7DPdgZan5biTpj8Lr&#10;E6ZAUEWe4zH3R9lwbiSGYgfwkRbDx7LG0OUbTwcNn0EnmytJagpYQRogn2GR/ibyI0DS8anq4Gxh&#10;2rOgRuT49UUbsdkuGHZ6xgjNJhOECEP88Da1OX0+BN76CCM/UeSR43fxzXgb3vhPwGX1mxjx84Y/&#10;gRxbYksAUe7uPdCbPhsyHsdxs2sfNCWdfoUcn0d2qB1UTXLuqyL3lcJG0R7+8TvhJ7cKVjvqecBS&#10;lArHRAqR5w4x+W04w1mEiRxHuEDPZjsyyVmNKnm55irz9eNwSAr2HD43TOrEOOQKhtAYUxTwFvDW&#10;Pf4kAbPDiavHEeqzBXZ593VWrycZkqpnHMrr90J/shYiK3gq2ufSoTlTGemXW1Ga7kXaD1n3wz69&#10;lK8+kWNyyPVfcsjlPtwhl+N8/O/rr8G/2RoiNM/enqSEdOIK3Yc8sIjm8E+KOtiisIaI5WjopTLP&#10;sAVupAE0gg6zbDjSUtA7/hX++80XWKGnRYfHH2AeR3KsT+vA+1hlWUDfhQ6k6TJOIz8A/5Bjqcpg&#10;OFtow3XnDgSRFN/KyQOFRw/CZsNXVPfHWOJf/dBTIHIsNYPWIlJn3p8NZyFuVIVvlcjG13kZPvrh&#10;K/Dp6XHWhQ9m6YGzpW8jJ2wjX8EbArLQIvXan0g7ZbXPMY6DuIEsLfKu/h+M1zWG0Gt0KPXBQiRx&#10;SM1ZeC58C6+OnQElp0g4axnBLTkTx9L9sJTxMzB6EhZ//Q0dFvBzyfHYb/DB6zLYzXyESFtsp/YP&#10;dLg98U8kx1UIs7WFZch9POpj5SCzKQxH6nNgtJA8V1/gvghXs6zJrjTiQckxmRmZeYUj1MIedg7c&#10;AKu4mgJRKSuE7fCBipIP8uuZd4LIMXmIl1UKw779/tAUUUI+swUaKIOrrhI0nP3h8Qg5LoTRtzKI&#10;HupaJUleFb2RnuEPtRVhHP8itOJhm40ehBwO3t9v9dcgmbwnZ9XeJdchu6EzZT7MUjwh+7Uu9vPk&#10;CC1Zrtig4YW4aGeomzHS4tMIsSC17lCmMfINo+qI6KwMeAqvgH3O0KJ9Gokuu1FwNAxaGyWRwTmf&#10;qEfIFiXIWfmTLf1DkuPeU/CSEYBtKlfU255JIYHEvSjM21Zat4WQxltfbh4nm93QIw84meuvSoL5&#10;1l2o5JhsZEFy0mIY+Vlho+xWVN5gCnLJsaRmBgYH6rHNzRxyXlygGkIZh1xBONOyD7IqdJhQyzlZ&#10;QbraIjjkNPEccvWhPs8b8r/Y0AiY1IFk9y2QpAPkB/atV4pgIyQGUd/CYY4PKaRulh0Wq2dySvbV&#10;ZCJYaRqEjHyw2amAu5b2MuTYGv4ZJDXvSMIaGV8c5GwubyJZkQ8Bh8h0Kd0Zy7RzOHV0n4iFk7IU&#10;dj3J7QQnFzf9U+R4jYAAVq5Zi0k5D9kcT5w4niM51iTVFhVlJcjLM+SYJzn+A+Q4fc9pdNy4gf7+&#10;pzWSGIYS++dzhcCdO3fJHoM8upI91a+S42EHJC8kOe4qg/1MUjOkj+Go+fzgJ5Vl5pK3NIObNXlC&#10;pg/o/76ZTDHR7v/Gz6+M0EOJ5NX5E7xKasWxl4YkSKR2FyNFNkb/xVTpaJypT4chqS2//tZIzGbK&#10;T6EwL2+MpU3kAVwdHgGg9xoiRRi74Y9gOrTiPzIbLiFZeQb18xto767G+boDyNy+HftPkX2m22K8&#10;+trrEAivwKVKf/JWzdT1I9kBDe+zCBx2JMJDei6pvv4Aw8z6e5vIO2VupD7+f3h1nCUO1mdAiyRx&#10;I179FJPIJmUID1X3XciOtcJcUqP9TikBZ+hz5j39M+rPQvid6uD09haFNxBgyORrn0Mh+WG16mvI&#10;NFzBCUX19sjJHNXwJWNI+v35UphklaO2wApLaePx+vcUqmDmSPzvta9huKsCR7frkIrd/2G2eipH&#10;cnvr7F6YzfkW73w8BvP453PU75iNzxSbbJzIIgnTz7R5+XEhVlCogo+pvs9VApFXlASduR/jP5+M&#10;xaKV/Jj+Ldf26xM6+U510sLP77yOLyYvwrLls+/Zh37040T8TAcBr30nDCM7Qywm1de3RkohaN/f&#10;4eX0uVoKeJ3pxolwaTrc+A8WG++5HzKnIwvyE2gD/Do/nKI8oTH3dbz55Qws5VuA78jJ23/WWWNP&#10;4W6SCDKb5P9hJh/ZgH32DebpW8JKbSWpL/4fPhk1i96v2WRPPwIz5KNRfb0DteSIZCbz7o2agwVT&#10;v8Tb/xsD6301KIyQp8OR17HUNJujGjtwwBazSAvgf+JOSDAS5hzOvEGS2rVk6/efT0gNbn86wiTI&#10;Sd5/vsLMVfxYOPErjof1N0mtWnTZUiL7NB+/m0btzyN1/RGYKkt2p+RVXvntN/HGf1XIW/U1lCUY&#10;YAHZAn88kd6H2T/hjVfexXTjVNQ/IvA5DotfPqRx8iP87CU0Hd6JlN17UHr6FB1+kXo1IyXyi4b5&#10;UjqA+Wg0FtJcnPkdgwsRXxFP5ByOgw4dCr33/RwsWymAhWM/oXxfQYyIeJjEJHqvvsIMGsOiSV9z&#10;nfAtkIO/ux2WMu/chxOwio9USV+bTDbHDpD79H16h8QQUUY2t2Q28cH3puCcWVw9BtsljF0zP/xO&#10;PHrk17DTGDLr+GGT3vyoJ9Th05I84waabYGe6xHaqt2i97ccp8gWEDdSya7ZFmlVFDe4rwzb1CNw&#10;nMLa3U/NyPA3h4x+5jBV5B5ka66GOjl6OVy/HXbUPuMsZcX8VeQ9dyfFZPfEBrFQnqoiRbIIsoSM&#10;QS5utp1AnDFJoBYy69R80irwRPapYfGKmY1amQ8Wv/0tJnLWsiVYOH8ZzLefRUW6E9QFtLB9uN31&#10;5UQy9dCHP0mmZaZMwqjpZHfMrFNzxkPCugTXKSZyXaoRxn8yjrN+Da2N6w18cOClWhZOw28JY24z&#10;BY7HhkI5ddGZ4mQy36FQTuFFOOAnTgdLpM5PGM36kWzsfxJARF0jUnQX0DfxS6gl1RCFuoEaH1l8&#10;9J+38N2sJVi2dAbXoeQHH2CRphJpZPwHU6Q8kJiqToT6NfAZZXEOjDqbDsNt/Q/0zn+P2fTcpjHz&#10;e4wQtu0vRIo091D425mrsXT0Z/hkvA5SOKrCw9M5RAqNo3yjYLKfHH5V5ZGjvu0oPH0RhVb0DX37&#10;fQg6xyFElCIrvP41ZjHrwoQvue/UHA3EHMmFO993eI++F/PpPeSfPhJvvfka5phHYru2AN74vw8w&#10;jvq1dO4YbmjFH+fBzDuYtA3o0O9VIt5Ll+D7d37EKid7bCLtqjcomoNLcRy0Rn5AbYgghSFJFNki&#10;WZm+n2/9CO20R9Wq2w4HQkeQH1oUnuzSbwvgeIOvR4zRBvz4w3Te3FwGYeXNSK9htCl6cMhIHPPJ&#10;ERE//zLaGyzGjI1haL6nqFaPeGdzaLoeQPPBrVBbNA0LmTm+cR5hvQlJpGUhLemGnDpm1b2L1kJP&#10;rBePIvOyOuQ4rsZ0Ct/Dv2oGvpy0DuauvnCwtoF16HCb4+soslTG0mWLsJJUWheM/gYfCgaj+twJ&#10;hAgvwDSmrfUUVnLWejKx4Kqvc9LdVuy3EsG0SZOwTFAQkgYBOFZ/Gru1hen7T6Fi+Rdhyg9jME3V&#10;gxxr2kHecD8Vokg7xluw2Z85kSmCoQyZPpBn5ys1ITBcvoKzl1vGrC0uh3DmRgsOem3ArGnUvsAs&#10;fDNlJfQZ1XKSVBt7HHmAXF45aAHxBYuwYDk/Zi2eiDErSCuw6yLKUrSxcTKzHiygOa4Kb4raM9wz&#10;yd0Lx+FHJmXL+JbTXPoKc1V34MiRcIiI+KCEEw/4Bk7ssMdGUgnvpOd0bm8AFBZM5jzDafOl4LLr&#10;NHoG25FlLYIVC5g1aQHGrbfDsfO3ef0jB2stx+ArtBizBagfS6bjmy+nUVSQ4U4P6agqQYzev3fw&#10;w9xlZNe/ksZLzyrtDEUoKYb9hrGc571g0Xqo2fkgnNTb1SzyuEKM3gPYrGACzxTmYOAKUgwFsHQh&#10;zaMVCzBZ1BN1t26TUKUQFqtHYRHVMX++AGSc9+LqU1ih/RPkmMF13erVWCu4EZP3Nj7okGvihHHY&#10;l59HtjRqpFatSGrVsmSw/8ckxz4kQYyJr0LVqYu4fqsL7be62etFxqCzC7UUpDwuqZo8v3Klw4+V&#10;HL/g5HiQ7MjOkGfKLHLdvyMxDnFx3Gt3wQFUnmrEsew9SCP7yHjefe7v6ShpaUbtoULkZ5fhYu+Q&#10;8soAutvqUECS3QPFFziqmj3nK5C9awcSmXJJKUjbV4vrD+9JB/rRWpGD3H0FaHii+VEvLtcUI5ck&#10;RLWXH3T/0nnuOHLJwV7phVvo7TyP0uwsZKancNu8d+1AYW09GqpPYl/2IZy+2n3PE+PA7QvkhTIX&#10;+bmVaO26iroj2eTpdhd5bL5fPuPIKTSfP0eecbNRVHOJPra9aD52AHuzT6Cla+jr3Yvzx7KRnXcA&#10;1ZcfdjLSj6v1pThAfWPwTKB+xW/fhYxDZ3k22b1o2JeL3UTgExJTkFV0kkPA7rSRN0uKyV5ce+Xe&#10;aecNqidv53aqIwEp6ZkkWcpB8Rnu5+hyCanW7khAXEISUnOOkMMMzhcWlxuOIYOeA9NuYspuZGZn&#10;42DVZQxQeJYTh3LIO2oC4uPJE3Z6Fs2FTOxKScb2nZk4RJ4zewZJU+JYBnan5OPE2Yd9UT60L3tp&#10;/8l4Fq1CQXY+TtZfvS+dG+xAA82D7HSKqUsHalfrDiE7JYmwpNj1GQU41sqd7LfOl2JPOs2pxEQi&#10;jOS9ta0Ju4yW0+byS6w29EB0HGGfkQlyFs1Lt1CXm41d22k+JKVi79FKDhnuu1iJ/UwfGq5xNlCD&#10;7U0oLsjGvgrmWV5CcVEedjFziOZW/sFmrrr01WqazzuRTM8+ITkVaVnZ2F9aisqSEhxi5iPTX95c&#10;quaYOtzEqX155LSyhuc1/jaaijJojtD7kLgdu/aXovmxzp5vovFQAb0TJbjQM3xn0IvWqv3I2n8c&#10;FyjeacfZ48jYzX0/mbmYQXOxoPw8B9Mb1eSwi/qakhQD3UWv4rW3P8SmjJu8MRB+w8aQW0zeZrtp&#10;/aosJK+n9D6Q1+W0jApc7b+O+sMH6H2uQOut8yjLzkMBOSbjyEH7b6Dp5F5kHyxFy81Hdy/XTxF+&#10;SXE4cJoOuX91LnfifEM96s4+5NGVYnpWlTehrasPA3cvUYiPMrT2DD8s78HVlgZUn74fa5hppuMs&#10;eZetJYc09Hfr4RzOOOO2H6A5RW/vrQsorzjPI+u9uHq+EZU8b9jdzeXITmDWqV040fKos7yBzmYU&#10;51JYFs5aFo+UnCKOfeOtszUoI4nHg4/xFk4XVqC+qR7lJAFKTaJ1hME7JQOneeefPZdrsG8Xs/bc&#10;XxuT9h7DQ455X/BVoBstJ4toHh8j8sBbxwfvoqPxKHLyClB9lWbGXYqlnZmO1MQEJO7YhQOVLZx1&#10;/EbdMfpGHUTtpU7u96W/FYcPZBOW8dz1NSMLOQcO4CTFkS2m9/hY1TlcusKs8XmcdWXozLiXVGcP&#10;7qbvJj23pNQM5Ax5se9swF6SAqbQep2Umo1jFW2PCbfTQ9/TI9SPw6i/9mDotBtNRznfp9qL3ei7&#10;UkXfyZ1I4r1T6bQu5JIJCPOe9J2ngzjaEzCREexE6TCWSPBafwqfeOsM8vemYwfNuXhmLaBvfXZh&#10;KS7duI1rTcewZ3cqEhOTsDO9GC23OnC+mpwIZhfj7I1LOFVUQGUrcIXZLgz20fec1s19h1DX9uib&#10;1k1RGrJpvckqaQE5bH/K1IMrdUeRQesZ97sfj4K6jnv4MF6VM1OYOR2PxLxDKC9vHSZB7Mals/UU&#10;m5iZ6FdRWbSTO8czaa08XI/2q82orDqLa12cVRe9HedQVtHKWYP7r50mtV/Km7oT6YVVaD3Xgqam&#10;JjSdf/B9HOyoRPZO3ju1PQ37SltpjbmDaw35nGcQtyOF9l2lOHuu40GJ5+2ztE4za3Q8T3JN+4LL&#10;x7CTs19LQHLqXhw/1YyLrWdoXWE2UF1oqa9HfQvzdnfgdFUDznOkEYM4W5DJWXfjU4pwgbf8Ddxo&#10;ovBHvPYPVqClqRlnzzahnl7qB1fIW6jKT0MCzcnE/CKcONnCxY9U5IuZ8tSX7MMNw8w6hj22yyXI&#10;TY2n70cKquh5D96+gsryc7jZz7RwBzcvn0F59UXumttzGVUFyZxnmJRP6zRv7em7WIy9qQx+CUh9&#10;2KM3lWw7ncfFMZ72PmkHUdXyYDi9m2eLUZi7m75jidz5Qe/jfjrsGBwcwOXyVM7zTtiZj7JLN3GT&#10;1tga2oxyvt4D7aivJpMGnoZkb0shCWZoLORVPr16SDzcjwsl3P1Vwu59KOFM8t9O/xg5XrMG6zYK&#10;PUqOJ0wYS+Q4l8ixCpR45NjrD5LjIdXaCLJ7jN9Ri9jkGvZ6gTFgnuE2Cg3EqNIPPduXkRz/9uvL&#10;5mARYBH48xG4ilTVueTQbjRM8h41APjz23vea7yLo75qEFy6DCsYKcqKpZhIUuUFm0lL40khg5/3&#10;IbH9YxF4ARFoSKUIDsuXYjlPO2DmjxQaUcYNRy/0PTnu7Qs4TrbLLAL/NALPKTneS+RYmewIFMnm&#10;mCTHf9DmeIhAMVJGL/8S9noJMGCeJUOIWXL8Ty8hbPssAi8bAndw40IjSRnr0Hqzl910knbD9aZy&#10;HCssRCHnKiLnVlXgCD/YxCLAIvC3IdB5sQ4lRUPvYSHF9y1BA8XkZROLAIvAn4vAP0uOhR8nOR5D&#10;kmOGHCsSOZYnckxxDSmourOzE+mLM3GOn90h13DnXezf9wnly4QFKzn+cxcGtjYWARYBFgEWARYB&#10;FgEWARYBFoF/GwLPHzkeP5rIcQ401SlAu5IckWNpLjl2InI8byZsHaIoFuBpUqktv3f5h5QjMKz8&#10;nrfqMPKMy/VgfT8P+/fLjQUzB5hnfvWet+qKB+ZA8NZTsLBJhI+PJ+cdz8ndj/z9Rb/6vveTnWJj&#10;axsGBp/Cen9YTU1UpqfvqT1V/NvWHHa8LAIsAiwCLAIsAiwCLAIsAiwCzyUCzyE5HkXkOJskx3Lk&#10;rVqGHHJJUZxjTzgROZ7HkmOW8D/hwIMlx8/l+sJ2ikWARYBFgEWARYBFgEWARYBF4IVB4Dkkx78g&#10;Py8LmmqyUFaShpysJLw8PeDk6Ih5c2ewkmNWGv7YAwKWHL8waw7bURYBFgEWARYBFgEWARYBFgEW&#10;gecSgeePHI9jyPEeIsfSpFbNkGMJIsfuRI4dfpMcVzRcwO2efrBq1S+3CvXjVOSHyPH16z04c7EN&#10;odtYterncsVhO8UiwCLAIsAiwCLAIsAiwCLAIvCcIvDckePx436mGIh7oK4qRZJjKcgSOfb0dLtH&#10;ju3I5jg08jTHxnjoYshS8NYKnLt0DVc7Oul+Bbz9S+EbWMZe/xIMfALKOF7Iz52/gbYbNxARS3bn&#10;FP94aI6ERJ6CpS1rc/ycrkNst1gEWARYBFgEWARYBFgEWARYBP5xBJ4/cjz2JyLHmVBTkYSSoiRH&#10;cuzp6QonB3uO5PhJ5DgovAJ19ddxvu06knfXUNDuasSnste/BoOUas4zb2hpQzMR5K3R1Sw5/seX&#10;F7YDLAIsAiwCLAIsAiwCLAIsAiwCLw4CzyE5/hl5HHIsASUFScjKEDn2IMnxPXIcTZLjeo50ePjF&#10;qNUyV03dVdzq6cKN25240cNe/zYMzpzroPlRBd8gRmp8f46ERNaR5DiJ9Vb94qxNbE9ZBFgEWAR+&#10;HwIddTiQHEDrvQ8C047jQjdTzQ3U7N2B8AA/zn3/4FRUXLszrP4B3GotRUZkCPzodx+fQKQePI2b&#10;TI7BS9i/O5JzP2DfOYr8/Gi6deYAQvyoXMRuHLvI+/1aJfLi/KkuP2RUXUTfY8pdOhTO6Y9vSCL2&#10;NvFydDWjOJXpvy+2HzmFW09CYXAAl6rScbixg5uj7xoqswO544vLQVnbs0Va+H1gs6VYBJ4CgYE2&#10;nMwM5cxN5n1Ir7iKgaco9mxZ7qK7rQ5FhxvR+Y9O/QF0NhYhKm4vGjhrz9+VBtHf0YCiotPo6H86&#10;dAfOH0TqVmZN9MeBlm7c6TyPo4fq0N73mFWusxnHdnHXl4AdhWi4wR1Xz9l8JIUxdfgh7FAz7jyM&#10;/e3LKC3IRGY5r8Bj4LjTmI34YGZu+CPi6CVejjs4WxQKX2rPb2sqipqv4XpjFY5XXn7s3Omuz0Bs&#10;kC9n7Y4q5tUx2IPGA8HcOiJSceD800WSee7I8TiSHDPkWFVZAooKEkSOxeHFIcdcm2M7h8eTY4YI&#10;+QUzqtYVqKq+jlN17ez1L8SAkRj7kCr5w4cnLDn+uxZnth0WARYBFoF/EoEbKImzgfjiRRAVFcXc&#10;xQoIzDmL2zgF59HTMH3+SgjRfWkFe+xtGU5Xe1ARZ46lb43FcvpdVFQW9jGHcQW0udqmgkXT5mK5&#10;iCjmC26Ed3Ytbg3bY92+cgDBghPw03JRCK0RgJBlAMobW5Drp4kli5dRXfxYu8EHBafb72/qBnpx&#10;rjAc4kJzOf1cy8+Hlbr+OHflGorCDbBgzny6v4bKWWBHUetjiTXaCrFp3ntYE1DNMGNcPBoH9SUz&#10;IEz1LeUTwqbAQlz7Jx8F2zaLAINA9znsjzDF+rX8nLkuKroCq1fLIiCjFu1Px+GeEscetBx0x+oN&#10;QWh4hKE9ZRXPmu32GRTkleLctZ57Jfs6apGoyIfZCgEoHs4HBy/jxP4CFJxoxV/D3QfQUepP2Hqi&#10;rONxR3EPDa6zHmGbN2LxslX0TBZBXDYBRwsCICjkjZPkv+fB1IlTGT6QW8xdrxYsloTj9ip006HH&#10;TlNRrF6xmu6vwtS15jh4ruvBA8SbTUi1E8M8cV3knh1+IMltobd+L8y0VmLNWmHO3Ji0RhX7Gm/i&#10;RsshmK+ZgtXU3qqVIlC3cIa/izVUzXLR+/Bz6mtGtM5qrBJYB1ERAcwUckIFmdneaMrHZoHJWEt1&#10;CCxbBxnbNFx8ijn3HJJjruRYVVnyHjn2HmZzbPsr5JghRAGhFfD0K6WrhL3+hRhwY14/qFXA/Jsl&#10;x8+64rP5WQRYBFgEXkAEbhfDwdwc+jHnOZ2v9ZSEqWccGjvKYLXWDUVtTxpTGwrCPGGyqejBDDeK&#10;oLeMD5oBJZwN7a0id4Rkl+Le3nOgE1U7DDB3pgaKmU1XZzkydwSjKDMSm/T14XyYuw0uNt0El/hj&#10;uDi0Zx24jdP5IXDMbeW2d3U/fLUE4JjViAO7kxFxhCsvLtxsBCurZDQ/1O1BdKHMVRxzJ06AyDb6&#10;9e5FZIWbYbX1SU7Oa5kOsNqkh3yO6JtNLAL/HAIdB4OgulEczie67nWiPMIB4Ukn8WcrN/TUREJa&#10;OgKNj3KwvwaAW7shI+SK/MbOYfXfQFXWfrQ/0mIvqg8dRN6Rh9/mP7FrLQmQEQ8kYvjb5LjvqAPW&#10;qjki9RzTfg9y1VXhEGCJtVIRqH9YcNxbhVAXE8j61XE6ey5CC2b2/mhsyoWEqgfST3PXuWzNebCh&#10;NazrEfZ/HZUHonF4SCg8bMi3K5PhmHwIFzllBlBkuQDKIUU4ucsRi3X3cnIOnM5CqPJErN/kDRP3&#10;Y48C1rQVy+QCcOgK89NtpKrMh++B01SHAxbr7+Pk7yuLh7OKKFI4eX49PXfkePxYrkMuNRVyyKUo&#10;xQ3l5OUBZwrlNJ/iHNs5RpM36nowNsZPuh5Hjth7jxLGlxGTJ82J0G11sGLVqn9rPWB/ZxFgEWAR&#10;eKERGGzaDTNrQ1jkc0U2l3epQtM1FCeq82G4aiUEhGSgoqqNoCMdD43zMg6G6mLO1FVQVFaGnu8u&#10;1DHiiQoPzJKyQEz9E2DpPotUB3FMtOOS0nupIQqqGrpEjrm7zObIjZC2iUH5oztmzu93mvPgr7kM&#10;JgXDN7Wd2KWpCj2bHeBS/ftpoCWZJHEqcNiyAfJJF4D2GiR5qkAsjrvx7j7mDUtLDWyrfgoxyQv9&#10;xNnOP98IXEOOnx1MLLfj6uM6OtCEJHtDqKooQ9csA5dwB9fPHEZSShnPnIBI1eGDyM07gmMlhYjy&#10;toO5uiXij1zAPeWN/nrEWRtARVkBkhuWYLb4Nlymtm6cSoe1qjKUlTXhGn0I15n2b5Qh3kuX8mrA&#10;NvUErt6rZBB9V0sQH7Md4daq0LZyRmLRUSSb0PphF4wjVHiweR9CLJj66FLRRPD+UhyK2Yx5P0zH&#10;Cr0ENHTSu9Z5AgEG2tA1oDXIJRUXaDznawsR4R8Az81aMLaMQOH5u+ioTYabIa8uVS3EnbiCrms1&#10;2JF4hMxAmHe2F1cajiMuNAERgeYIzGd0QAZQtdMTbj4pOP2AunYzdhJxVVVWgqzwEkxe64+G/rvo&#10;PZ8PJzWmDTXYBuYStg+mB8kxUO6+AIIqSli6LgQJIeqEkQp0LD250u9LBfB00IJmGvd0sWPvFhg4&#10;eyAj1hPSDsEkEeaucyf9l0Fx60lc5y1jA7da6PkrQ0VdG/qbTOAcnoLGX+XtnSi04YOS3z7kBath&#10;FZlIctbHswWIMR+HqeI+MNJxJqLOjEsDnrtPooN+799nhuVW0ThxiWHYt1HkvQI6YQXICVDF6tAq&#10;Th39dTvhZSEMj2O/rVr9/JFjTiinLCLHslBSkoGcnBSXHDs73SfHUb9Ojn+NOLO/PflQ4WXG5kUl&#10;x1cPeEBBShzi4uJQNnbG4SebbPwl38eOQ35QIdMGpn3FTXY4wPm6vBhp4NpxREXsQ1PHcAWcTjSd&#10;2Ivo5HJaPp8l9eFa/X5Exhx7zGnws9TD5mURYBH4KxEYrIqHnZUu/Iq5m7Xu/TZQctyKQ9lBWD13&#10;KdZomMDaRoNMtpSws7L7vvpfbyN2WAnhy2mSsLG2hpr0OpiH5aB6rx+UDGUhI6UFOXFyEhp6FDeG&#10;761unEGaiwDmqZrDmNZJSW0nJFSTSmL/eaR5qmMJ3zJaP/WhTuqBi02IHD9Wck0bwgAZLBDcgpPM&#10;To9Jl44j1GQRZvGTWnXp0M0h5M5il/wm6O44hIIgSSgnttApAG36nSRhkMlj31UxsLAygn/x3yVC&#10;+yufKlv3i4tAHaJJFVbX+chjVInJlCFUGIKCqjA0t4aSwHoo7SxCRboT1oltI2LJpHrEUvlNJp7w&#10;MJbCglnC2GwXQParl4l2MqkLpQHrsV5QE6aWNtDfMBvfymzD6dYK7LRQga6jL3x9zaFDhCq6uAQn&#10;QlygKa4FNw9lzB2vjOAD5++R7FulPuD7fhk0TAygLbsC85dow9VuE6n6SkAvrBa9l04gLcITPr5U&#10;pysdRGm5w89OC0unr4SUfSbOdV/BYS8d6Jm6U5susDCyhHt8PjID1DFj9EbYu+qAf/ZG6G89hZtn&#10;8pEY4kX5qC5bKYjpxqAwzw8bNnig+Cqzdt1E2S4XrF3nimB3cWzU1Ed0agTshWZC1TcPZ+9tYO6g&#10;JkoKwhsUoW9pDVPROfhM0A8lF+uQY68GXWtm/NYw0LMkIln/oK3urXqEbhYC34o1tEZpQ2PDVCwQ&#10;34i5Py+ChqkFrYOmUFcQgWZgLbrO74WfjTLsDnDVre8c8aRnGoBQ900w8IzAYZ6fhdMxChDyOYg2&#10;nlb2YNdlHEtxgzczTl9TOlTQgfP2hsf6beCs18VuWMEnjGiye97vT2tbbANvPTyBRIdlGDNnNdYs&#10;XI8tXtawtpbGWhl7pFZ2oD1HD7KuSajk7FG7UR6pBHHXnXRoIAr1ZFofmUQHkH52qrDIu6/B8KT3&#10;6vkjx+NHEznOgYaaApFjOQ459vbyZMnxr0jKX2ZS+2eN7cUjxwNozveAkJAsDF294e3tDStdWsAE&#10;TZD1sAjhiV/Nu5wF2D+wAJd+h/3NxYO+ZLshAz1nbvs2BushvtYI6Wefl890C/K3xyNyZ+1jnTPc&#10;bYjAegFHFDQPd2dzGQe2WUJQPplz2vj0qQsNuc5YvTEUHA0kNrEIsAg8lwgMVsfDlsix7xA53mcF&#10;RZL87D9Rjb1HTnOlRySV2Wc+FxK0Se0ZEqzeaUdD+THsq+fu6u4WWEFrsw22hnlATkIQssZeCPC2&#10;x0aBpfAlG+Z7aoO3SHJssRQThS0QSuukmep6SOs44DizwLRXIS/en9ZPCkFpvIRUnsNR+ohK322U&#10;xxpgqegWRJ8cZiF8o5HKBsDCUAHeCTk4M8wEsK3IGvLa6SSd6UNVtCxUUkkmd72CQ471M4bIcTRL&#10;jp/LGfpv69RpxDDk2Onwo+T4ZiGMSZMj/Bj31L+jyA7LZLyxd5c7pFUTeZLOJmz3dYWFLb1HFgbQ&#10;dzr0IIDt+USIZRFVxhWl3j7ujw1Kwdi3xwHLPv8GC8XlIS+/AdN/HoUVBn4IdzDEmp+XQY0c5+Wm&#10;laO2uZ1H1AZxsywYwstscLJnEJcOeEFwtT9JoHtxONoZSkb5zKqA2owAaMpTnVL8GDVVE7F7wqGr&#10;F46j5+kFvZYGme+/xPQ1UtSmJATmjcfEGZKwcrGEnEYalb6OBGd7WAaUU12d5FvAHspMXWJ8+GGO&#10;EVL2+EBWIRil1xlyfAsVu90go52DnrvXccBvPX4ZOZ+koQ+pa3cehbm4DAL28+TCp8KwXsYPuble&#10;WPvll5grzIxfGPMn/oBJq71w6iF16cELheSQyxfePgkIMpqFJVJrMG+6MtJ5+8yzeb6kNp2Otguk&#10;2ULk2LZgiBx7EDn2R5iHITZ5RODQEDmOloewTyGuDluvOhv3wFKB6cdGzJ+2CnJuhx+7Z+s5EQYp&#10;EWkYp9ThZm8bCv1EoBAzRI6PI9GeDz/NogMUvVjyBcGkKthrWMFnVzOu7DOErMswchyhCAm3Xdjl&#10;Iga1JJ4a+7lcIscqsHxOyfHKlSuxfs0arNsohMl7G/HeD6MwYihNGD8G+flEjtXlSa1aBvKkVu3t&#10;5U7kmFGrJodcjFp1NEmOKa4xe7EYPO0cCI0itWq7F8db9UD/BSQp8UNlW+X9E7buRhzZlYW6p5Ye&#10;D+DaCX+sEwxB0+Pcq/7KN3pw8ApSVfmhGHqcLFF4qe8ceSrMRO0T1AL//k/+LZytrUYFeah/XBo8&#10;GwdpMS8cOj/cFqgNhxOcIau9i3zXPkvqxpkCH4jLRYN3Bvkshdm8LAIsAn8XAuezYGptDOMs7rrQ&#10;kiQDHSd/FA8/I7vbiyqStggFnUT3k9bGylAYubgiLsILOrYBSONtFpv8yeGWex7PAzY1QM6GCoLU&#10;IRh2hjvCpkTY6ErA9fiD6swljvMgY7kNNcOXI1pdq5OMiBgbI7b88Wo5vTkGkNtkjXRe9cSCsVPl&#10;F3w2egYWLVyEGb98ii/mSiBoN21y/bWxPoK7mbxZ5ApLc1Uk1P81rn/+rsfJtvOiI9CFQ2GOMN0c&#10;isaHh3JtO6RJTXZfI1eSd7MqFkpiLkhJdYGkejK4ShZnkeLvBksrb3h4uMM+rOzBWlqiISYaiEMt&#10;jCh1EG0lkVBT8EZapDHmfy8Fp9goREXFYfvONBw9dQFXrjbi8K4keJhLQ1LEGEmV13ikfQA3KsIh&#10;IbsNzbevoTbXG9IaGSRVbsWeYCfou6WheJcfDDdowT6K6ty6GavWmCJ2hx/U1HyRV3cdvXUhWPnF&#10;OhgEhVKb0YhP3okDh7OwLYCk1daHqX+nSS3bDo7xudgXRAcGUlvgydTlr4Mla2yxO8MLUgqhZC/M&#10;vLNdqMrwhJTqLtoDkjp1sCgRpe8gy5hQDE9Xd0BB0guZVdwdTXddHFSkvZARb4ZF34jCOo4Zfyyp&#10;qe9CYUkDrv+KlUXepp8hrKpADgnj0UgHBIz0unSXGx32ZaH/xjH4OOlBcTu3/bYMPRg5u6NgVxhE&#10;rAKQzTPyPuI2D5ox5eQtm8l1F221u2G/WgpG/tSPaDeoSypBy+PII5LjvtIwyIlJwyBhSKuvAyVR&#10;GpjPsy/ub8xD1JZfMFPCDVbePJvj3iJYatggILMFfRXu4DOJ5EUKuI19TguwJeYI9oXpgM+nhNPn&#10;3ppkeGxZD/+y394Q/xOS418nxxPGYl/+Xmgy5FhJGvJy4vDxciVy7MCSY/ZA4HcfiLxo5Ljn7A6o&#10;CdvjyH2DmGHLYTtOxluRaslCLFwogC2Rx9F1t54W2FQEWJB6ztp5mDd/KVz2HEOE8gx8/Ml4CJJD&#10;l+MlqTDV2UTqfWth6JyA3al2WMepYzUsYo4/oC5898JuqAvZoOD84+IQ3ETldlusmUftzBOHfcIp&#10;6lsj4oKDYaYgiA3LFkAuaCeiNpN3wKVLYELxxltrMmG+yQpGwvOwRE4XHjGxsFk1HwuUHcljLDO0&#10;M9hurQQ+Tn+kEHyoFbevH4YL2f1skVgOYVk/FDRlwnIh0+Y8rFa1wdFLt3BsdxIS8i6jrTISBhsX&#10;UFmm/CKYba/BtcbdUKSPxtOR43PY7aiGJZzyovDOO/OQ2vXjyXH36T1wkrvfrrpfFpo5H4VzSNaU&#10;AB+DEXmr9TzQ8UQ1oge/dOy/WARYBP4QAv3l8LYih1wc6QxwyFYW1oG7UHIgFEoe23GK2Xj2FcOV&#10;TxAO+8jCcYg7Xq2kNdQMpnsYa8UeHHHWhRpJoKrbTiFU0R4RGWdJjbMXuSRdUQw8gitDqtXkkKsh&#10;Pxh6InEcu+Dr5C3XmBzbRKTvhyPtXaIqSPnz5l7Iz+CHTmzJMEc1fbiS7Y5F0+XgOZwYXzwCPy8r&#10;OHJsDIFT4dJQNCANGKZbnNSDCxWHsC9zN3YmRcJeYTYWGMSgovksCmJsIWSUy9ns18fbwtLAEoef&#10;zX7kD0HPFmYReBwCPaUx0BDaAL2dQ/T4CjK2yMHGKwymkmtgu6MGXUTaqmNVMcs4Bif3hUNnsRfJ&#10;BSn1VSHE0gAyNiTddHWCVeDxByXQvTXwkVwIa6q7d2AQpaGymCkXgoMHQ2GwVgQ7OZyxH2WxZLvr&#10;F0NE1RXeUeXovFkNjxV82Bx1iGcLTeS4PBSi4kTiu66hJscT4kqptA9oRWaQMwy9Y5BoYwZDxRTu&#10;wXpXBqRkLOAf70320iTtJqnFQNcR2K5YAJ8KLgo3T2bCz8QfwdGOUDU5QHdOI9jMHi7bExEoqQt7&#10;j2JuxvNR4BezQ+KhGBgusEU+R636BorJa/083d1oqImHq7ooVPRNoGGgBdKOvp/6zyFceQm2bDuO&#10;G/Tin01QwVRRT+QfiYfpqlWI4a0bjWnx8HDO5x04cIv3l0RA3TWMQjgxBWOxevwaWITRGiITRgSd&#10;YdE3UbLTFRLq6RgYPIMET0soOB7hlC3x0YaFUwSaLxdCTdkBiceZ9aqDvHTzw43C3XGXnT407guA&#10;ylgrcCE5S/bcuhB2LHpQcnxuN1QXbYB08CE6EhhK3WjKdcVKpSROOL2rx1Pgp7QAkiZeMHLYz1WF&#10;7y2EuZoV/NLOkqB9F0Sl3ZBdx5w+nkekjADCjp+h0HYetF9M4dR7qWArbMmOOqtjGH5P+PO5I8cT&#10;OeQ4h8gxqQopSZDkWBjenk5Eju2IHE9nJccsQf5dBPlFI8e3a8MhIhaMsmuPOKxHy4FYOKqowCMz&#10;BzlZ3qRl4YL4nduwaeUUrFRwwq6D+ciPMYaIvDdiA+hEUsACGZU1KI4jj6q/SCD4YCEy/R1hrqUN&#10;7yyqY48HVBRtEZFPCwwv3WmIJDsbPxxrfdQ241JxCKnxkOOYRGonzAgCahaIO5QB59WrIKThiz1p&#10;jlg3ZR22+MQjNXIzhBSCkLvdHIt+FkVAeip89YXBt8QEO3PjYKC2CbZJZTixwwkWBlaIyKH+JNtC&#10;WjkAuVme2DB2JYxD06mP5GVQdQH0PKjNfPJaaLMJ5vRx0TKzg7HbMfTcOoeyolzsZconmUNU1hfZ&#10;2cFQkPfH4d+UHA+gItYB5nqmCGXKp9hBUt4TWdXDJdKPJ8cDXZdwqjiP2266C5mB2CD26CkcDCI7&#10;Fz1PJOVRfzMcoL5AF8k1t/6CuI6/vcizOVgE/l0I9OJsljtk5o7CtGnT8NNibcTSxq2LJEbbzJZi&#10;3tSpmDZlNFbqU0iP28Okqr0dOJXnD5nlY6ncJIzmU0RY/nXOodb1vYEQWzoDk+n+txtMUdT0YKiS&#10;vpsNyDDYiNHU3rhpS6AWdgw32ttQFKVLds5TMG3C15ijtBXFQ15qmAdy5xb26I/EK698iYnzZmMG&#10;lZ2xRgFbqa/12c4QWzyO0/+pGzQRf+wShUx53FPsQ1m4FBSTGFpOaqF0CLmF/wdMpXJjZgrBLKn2&#10;GX0r/LtmCjvavwmBOzdwJj8Q8qvpXaC5OW3aWNqrOGDv6StkKu8D6dnTMHHKNEwRtEBa6w303SAH&#10;W0SEfmHyLpiCHxbIwtY1EF5uzrAJOvGQejaR2mPOEJ0+HZOnTMXP8+dgqUQMLvaSI6+dxlg3imlv&#10;ApYKWiOztgmNWU5YP+MHTJyzACvUPHGwkdrjwMBIjsMgLhnGIce1e70gqbKTQ473BNtD27EQV2p3&#10;wUBgIiYx/Rr7Lf43ShERJ2nvQwf9E8fpIL2tHZfqAqA6fjq1OQWzF6ohat8x7NpG5NiUS45DLKxh&#10;F12B1oMBkOYbjylMXb98iTdmmSC3uRVHHMQIC8Jp5lRMEFiLZcskICw0GyJeR3Cj6yp2mSzFYgEr&#10;5AxTYeus8ofC/JmYQBiOWTgTs9dRKKu+DjQW2ED0J+74F/JvQiyFkBoeoGmgnUIsuYlg8Qxqb9Rn&#10;WGWRh6qSWPLHEEihoLjkmJEcS6ntICXvflw5FAn1hT9znuEv8+Thm8fYa3fjkIc4Fk+ZQPfH4ydx&#10;bzpQ7Oc9o0H0XqlEhOJCjJ1O/Zg8Cl98ORsSAScemHhn4yXw8//ex7cTpmH2DMJuxlzoJDXg1uUa&#10;+Ir/iAnU3oTpq6DpE43kACfo2hVwnxlHcmwN/92Mtswt5NmswrzJkzBt6kSMUwhHS28/ei+XwFVo&#10;JCZSHeOnroB8wDFSaP/t9I+R47VrsV5I5FG16vvkWJo27CKQk14PL087ODvZEDmeRuQ4BuHRDQje&#10;WsleLAZPPQfCok6TWnUyBQf35LwVObn7kb//oZAdD70v/XfuorG1jU7Mnk0trYnK9PT9tje8X3s9&#10;b5+OgqSoL0quPezW7xYO+8jh5w++wqT58+mdmILvv55KKjtmkJUzRdAenkXspRTIiboiM8cPcrSw&#10;tdMpZEWqIyQUdtCicgfHfGTx04ff8OqYjO++mkDeAXneHJl925k4sv3wxOHWhyXH11AQYQUF3USe&#10;WvIJOBhZwz3QH+Y6lgjYw4Ql2Q/1dRZIp5PUOxd2QFHcDbtSabMnGUUntF04EWcPaTqJHCRrnkRS&#10;W3TwikCgzgqM/OYXzGDGNHscvvx0MZ0Q25PNtTdOULy9GzXbIC3qjtoh0Hpv4grFr/N3sMMWb+Zj&#10;2YztFgpYxCk/Fp9O0cP2LPpgUJzB3ybHtGmmk9evv/qZYqBS+Tnj8dWnc2GR3jDsQ/J4ckyWSTgQ&#10;bIjlnGcxEV+NlkPIzkgYq5kiqmjIN+Qgrjecw7Un6m/+9kLN5mARYBF4BgT62nH+1EkUFxejpOEy&#10;Onk+qQbbG1B58jiKj5fh7K3HsM3BXrTVn6Byx1HeRIT0XpOdOFtXjuN0v5QO2x73Rei/eRYnqb0T&#10;lY24NCSt7b2Gs1XU3gmKg9r+UNzQQYpJeqEWtTUVKDlOeajs8fIacJbcwS5crGP6UYzyM1cfjek5&#10;1K/Bu+huv4DWG7xDVIqdfO1MCfWzGCdrztxzivMMyLFZWQT+IgR6cKWxjDOni4tPoOHq0ME/aULU&#10;luH48WKUNXXw2h5E9zUKw8PkLS1FRUMrblzvwPVr13D14feIU6IH52uYOo7j5OmzaL1wk/uO3r2J&#10;ppNMeydRd54XY3ywE62N5ThBdVdRvuHu6gbogKy1tQN9A+Tpues6Wkk7bZBydHZcxSVOf2/j0llu&#10;Weadrqq7gJt3bqPjbB3KT9bjah/T6h1crGDWHlpDTl3kSDh7qPzFNubF7kNHWxvaOriS4XN1pZx3&#10;tfhkGaqbruA23R7oakb5CWaNOoFS2jdcaGxE3ek6tPAYXe+1FtTXNGFYWGVOvRfrKnGCMDxZ14SW&#10;liFNtW6c44z/BGpoHXmsa77O8zhVRu1RHy4xJ3D9nbjY2k52zgyAAyR4uEY43ORqvtGB3sX6Es4z&#10;PElj56pOUy4STtSWMevVCZS3Pkw9B9DVVsd9lsdPopxZHzseXAt7rp1DE/W/vIS75jFjP32Zu4h2&#10;tpLwhFlXy+twvrMXvTeYZ9HNfb6D3Wi7dBXtt7j75LsdjaguYdbSk6i8NLR6D+DmeS7OJypOUx1P&#10;t59//sjxRJIc78smyTGFclIQgpzUOnh52FAoJ2vMnzuVJccsIX5qQjz8AOVFI8d3OqsQICkB38OX&#10;h23E+tDZXo0UMw2sWmaL/Y1ncOZMA2rLq3Gmbju0VdwQd5BrGNffEEdOZNyRnuZOp5+JpErTjgr6&#10;W1Ynm369hDRjZQoU70Snptw6asqq0HTx5j2vjYO9dQiWEoPn/uZh6sD96LpehZ2BtlA0zOQRx1K4&#10;bbanmOIUe87EA5G5dJxJ6kbKUl4oaLiKW/UxkJf0QNpuD7KdSaWzPSKTMU5Q2lJA/WhApIMLnL0D&#10;4SRNzvcMo1HaRP1pOo2qkzXkVZpOcaVCUHn1Gi4c9YeIRPgwZ1j0yeopw1YK8WYTtQs77QyhrxKE&#10;g2eo/MlgciTmgJTd3pB/LDl2gbzenmEbzjoECItDTCMcJ5j2z1D7JdVoab89TNLLJccSigk8RxAM&#10;yr04EWoFzdWMPSCVO5UAdTlrhMf6QkfdCcnF993SDvT0oP/u0y3K3M8Nm1gEWARYBFgEWARYBFgE&#10;WAT+bgSeP3LMUavOgqYahY4hD3Oykivh6WYBJ0dLzCP1JPs/KDkOjaqkOMl/vdQ5JLKSJNyVCCEy&#10;G0LthVO7zN9/hsT77xrDn9HX56WOF40cM8SrLESe4vU5Iru6CU1NjShMMoXmekU4B/jCQkGavDNe&#10;xMWL+fBUskdwiCsUKYTItlyu5LifJM8SQs5Iy3AjF/8UGqDpFA6nOkFMeQfJbgfQsItCI8gpIraC&#10;qWMvnCmOp+/2ymEqeOSVMUIZc0RtkFbeSO034chOa2ivkYVTaCDMSaPD/yj1K488amuTOnJWMuy1&#10;bLmS667dkN3ohL2nruDm6UhICjtjJ7UtLJtIFP0i9kfYQFqfCexejzALC5iFHERRBIVc0HdGfhP1&#10;53QytmxwIFVxFwhK+OEEuT28faUA7lILYL2dweIUskjNyVZCHRoW5KBj2w4kbTGHqUEsqi5S+X32&#10;mLpyCyJ2EiGX8kFRy3BPPOSQK8YK68UD6JSaqYuu5gvI9ZKHro419tRT+aYUbFlvi/jj54edtBI5&#10;3ueGNWtcUHivXA1SbaywaaMnjjDtngiCwBqKnbj3JLKd1kHbNh5HG6n+qmhs4dNGYhWrVv13f+DY&#10;9lgEWARYBFgEWARYBFgEngWB55Acj+GQY3VVESjJr4WM5HIix6ZwcrDAvDlEjp1IrZpcewdHENF8&#10;xiuE8nt5V8LdrxKBDEF+xvJPm59pJyCoEq4e9F8iyT7eFXBwrYT/72yTIcNbY4hcU72hdLm7VcDZ&#10;668dw9OO9UXJFxZNatX2L45aNfMSD/Z34EigDKZMmoAJEyZgJr8wtp7oRO+dTlQkmmPNOOb+dMg7&#10;5eDSjZNwMwtAyhFGrZkJmL4LRoZROFqXAsNJ88irog1i9obD2GYvVx16oAPHyR54FaeOmVB2zcLZ&#10;3jsPqgveJRXoMCVMJ1sSpv3pS9Yh6Ngt9PQTwQzVxGym7FQx2KSdIaloGTzN/ZBUSO1374MphTY4&#10;fOY6us7uhLF+OPLywqFvuocsWNpwbGcgtrgwnhvPYQdJnF231WDw7mVkmEhh3niqc/xyWO+oxpXm&#10;PTDS24ayNkZlZgBXa6KgNobbl7lCOsiuOYe0UF+4x9XjNo13k+Bkzm8Txo7GTyttkX0oDls2x6Dk&#10;nnoNM/BO1KXZgG/UWIxn8jKXgCHiTlXjmJsKFnLaX0xeDktwtX+4R8N+XD0WgA1jxtwvt4JCAoQk&#10;IEx7AffeuDH4ebYGIk9ep2dXg1BRfkxl7pP9kOn2s6TayUqOn+XjxOZlEWARYBFgEWARYBFgEfi7&#10;EXg+yXHeHqirbISirACkJfjg6bqFyLEZkeNJv58cEzGNjqyA+KwyLFpXAQ+SkoX9FeSYyPBWIrN2&#10;2mWY9F05LMnw3kypHMuXVcAp4dnbZCTQPuT6jkOuSRIdRWNQXlWODVIV8Ep69vpeFDL7Z/fzRSTH&#10;3MWA/KP23Mbt27fR2zfcYmQQ/Zz7vfe8rQ4ODOCeeTT9MUCeG5n/G+jvQy85JrjLu3d/kRm4V8eT&#10;Hdvfb7+H2r9P7wbQx7RP9Q7dG7jXPtM2ry9D/SD7OqY/HNI//G/KN3QfA7y2evruqTNz6hm2Kt7t&#10;Zcbcg94h4sqpi1Mr7t7pRQ/hdJvK999h2h/C4KFllcrc6ePlZfL39nFVx8l+j4P1sPYfKEnl7vYP&#10;K0f57jAYD/Tx2u2ldu/eewaDd+7f/5XoCX/3ms+2xyLAIsAiwCLAIsAiwCLAIvAEBJ5Dcjwa+/Iy&#10;oK68Hgqy/JASXwB3Z0M42ptgLoccx2JrbCNCIsm9+7NcUVWIIdIqOr0MC9ZUwHNHFcIfLk95tiVS&#10;vqQqRNN/w7dx2wimKzyW7tF95reouCpSzebeDxlWhlMuvgqR0VVEjssx/utyGFO+SMq/je6HRlAZ&#10;+ncE/c3kZa7IGLo/1A8qx7Q79BvTTlRcJbZIlWHaxHI476aylHcr0wb1h1Mf/Tsi4X6ZCKqD6XMo&#10;/ZcZSwTVwamP+Zv6yunzv/AKj6mH9QsmOWZXLRYBFgEWARYBFgEWARYBFgEWARaBvw+B55Acj0F+&#10;bgbFzVoHeenlFKR7HtydDIgcb8Hc2ROfihwHhJE6cyj38qcrMJxUknnkWGxmGRaufZQchxJp3UrS&#10;ZRO9CiipVUDdsBLeRDAZAs0QTD9SY9ZSr4Ai/bbJnuql+hjyHEnS5y3GJM2l+0qaFdB34RJeB91y&#10;TPy2HCaUz8e9EhY2lfCj+qLo3/Y2FVBRpbqoPitvIrKUnyHbEdRXfV77yjrUFx9qI6gCErNLMfLr&#10;MshYUx3UH1dq38aFxsXUR32zM7vfvnMYjYPqC/CvhKVpJWztuX1WM66EcwgzxvvkmMGFwWcIq5fl&#10;v8F0aPDwAQBLjv++RYVtiUWARYBFgEWARYBFgEWARYBF4EVE4LkjxxMmjOaQY1WlNZCXWkLOfGbD&#10;zVEfDnabiRxPgL3zkyXHDCkKIqdXSbtPYXv6KSSnncKOjFOI3VHLkZgykuPHkmMijIxdr7l8GcaO&#10;LMW48WUY9X0ZlqoTeSSpawjZDEvMLcM3P5dh6sRSfDeaiKoJEc0UIrok1f36q1L8RGXGflWCV8aR&#10;KrV/FZz0iRyPLIdVbCXZQpZh3OhyOOyuRpBZOZZOLsWPk8ow+ccS/LykAsZ+JOUlkrt5dRk++roU&#10;Y6muHz8rxfsLqbxtBRZ/UYp33ynFbBEi9UTgxaeWYQ4/qVWnV8HTqByzf6H846iNb0oxXagCLjQe&#10;N+Ny/PJ2KWYJkHr3+FJ8Tn2cJUuHBIwEm7AIIqxikms4+DA4vQzX0DNnVLKZeTCcILPk+EVcntg+&#10;swiwCLAIsAiwCLAIsAiwCLAI/H0IPH/kePwo5OWmU4xjAQpFs5A87s6Aq6MOkWMjIsfjn0yOiez5&#10;h1YgLaceHd230NnXhVu9Xei6042a+ivwo9+eRI7DGHXjgHIseK8U64n0xu+sgotWGb79pAxmJJ01&#10;kCSyPLYcFtHV2EXq2AaS5ZDTIsltSiV0N5ZDmSS08VnV2EF1TPi4FCKWZHNM5JixOWbIsaFIGaaQ&#10;WrR7ThU0FtHfk8rhmlmDPLIZlpEvh64T2Q6Twy1lgXJou1Zh195qhFmW46dPy6DhS6RdrgwzJpfD&#10;Jb0aSUMEn1TDA9IqIfR9KeZtJBKfWoU4DyLE7xFxdyRnYKbl+OH9UqzYQvWRfbXuqjJ8N54IejJX&#10;Nds3mGIrVlEcR8KHwellurL3N3LmAkOSh1TWWXL89y0qbEssAiwCLALPBQJ3L+HkoRLUnLv5FN3p&#10;otjIZTh0YriX+qcoxsty8dA2ODs737vCMk6QA8JH02BnIw7sr8SlTl6Q0Kdvgs3JIsAiwCLAIvA3&#10;IPCckuM0qMjzQ1Z8PiQEp5EasTYcbIwwh8ixA0mOI8jmmCE99y5GjZauzLwGXLp2gwJmt6O69jpq&#10;TtFF/y081IrArRWIZaSupFa9iNSqvYjkbuXVEU7kONCCyOjP5dAjVeZIIpBeThVYOaYMikR8xZeX&#10;4ucNFQil+2FUJpJsfKMYm1/6O5Gkx6aktrxmbTn4SUo76kMip7aVsCdyPJnIsTWPHE8lcuxCNsOu&#10;JuVYMaUM85eVY40gQ4ypTlKDZmyFE4gs60nT/XUkXeYrxagvyqBN5HiLBEmsJ5TDbns1EogcM2NY&#10;uJ7IX3gF5pLEeOMmChVF42EcjImNI4KvT+2TRHnSV2XQCapCbDxJr4XKMJ0ItiOPHAcQecwvOM/B&#10;h4PTy3DRWGppHJev30TugSZ6PoyHb+5z2ko2xzaszfHfsKSwTbAIsAiwCDwnCNzOxyZpY3LAeeop&#10;OtSMNF8TSOpmULi7Z0h3rmBfyBbIKUlCRkbm3iUrIwZ1r0QUX3qwroEz2yC4yh55ZzhxA56cBttQ&#10;WnQER6vbKU8zslP34WQD8zebWARYBFgEWAT+SgT+TnJsaGgIS0tLrFy5EuvXrsV6IRFM3tuI934Y&#10;hRFDafy4UcjduxvKcsshIzYPYhumwsVOi+x0iRzPejw55hAgIrh1zZfJK+9diiVcBe+AMpKOlnMu&#10;RooYRlLfWPL2fI8cE6ll7G8ZW+NwIqYMOf7xF4YcVyNyO5V3roAAEU95EyKcyxhyTNJduh8WWU2O&#10;rqrJcRb9l8goI1WePa0c81eUY9mKMvz0QSlk7B5Pju2TqpG8pxp+9PsGJv9skk5TG8oODFGvhMZ6&#10;khDPKMPileVYvIja/JLIMYWd2kzkeNrECtinPEqOZ5MK9kZDGgNDjqkO8QmlWEfk2I7I8ZRvuA7B&#10;Ysmpl95GItjDyHHYtmoEhFXcw2gIqxf5vz5BZfCj533zZh/OXb5KjtuqOXOBJcd/5RLC1s0iwCLA&#10;IvC8IlABR10HhO29/BQdbKH46bZQtyx8iry8LP2dKI2TwWpxHQSVPOTz/3wOTIkg2yUVUQC7YelW&#10;BpQlPHHgN6XZpAG1xQrWEXVU+CLydh+g2OwdT983NieLAIsAiwCLwO9C4DkmxyuIHM8ncjwNznba&#10;sLcdIsdx5CCLpIJE7oauECKsoVHVqGq8iO7b/WS/e4pUahniez9PKI8cixH5XCpE6rZ7a5C0owZx&#10;zEWkNSSApLDvlkLQohqJaTVw1yvDSFKrNqVym4ic/kKSW+v4GuwmlestiuWQ1CBC7VWBcaS6LECq&#10;y6mFNQjcQpJjIsdSdmSLvIknOSZbYkNRIqaTKuBGBHazQjlkdUjyvL8WBSQFHvN+CeZRXQGu5fjq&#10;v6WQ86tBWn4N7BVL8cNnJPkle2RjcbInHlsBW+rrDiK6XLtpUutOr8TG70qxQJRsiKnPCT7lGPNu&#10;GaQdq+BMEurJ5C3biLCJJTtjLjmmjQJJnyOG4/IS/c3YGDOkv+NGLxrOX+GS4wjuHNga2wAbh+0U&#10;FsuT86Lk5O5H/v6iX31pmLA8ja1tGLgXH+np3rEmKtPTx6rMPR1abC4WARYBFoE/EYHBKzh5OBch&#10;rvawUluG8fMVoKWvC2NVGcgqhaKkgyGxAyiJ0aZwkYykVw4aZh4oudaBwgRXiAoZwMmI7stbIL6g&#10;hdexFqR7mkCOkQzL2yG3uZdz/+apNOiIyCLlIv2jeTc2c35XgqqaDrxTanD2QBgCQkJR3nUD+wMt&#10;KQKHDKSFF2HMMkcUnb+OknhdKHKkzXLQtPBC2fW7OFexHyEeHnA2WIXp4ydi4jILZBcXo2B/Maqa&#10;u6mhBsSa60CWyilq+YBCz1PqRd0ee8hTPUqWPth/4WE8+1Ee7Q5tzngVEFZ8jZvh5gn4actDRlYB&#10;m50OkMScDparCxDi6Q0nbTlo+SchKyMBLooK0A3LB6d5NrEIsAiwCLzkCDx35HjC+NHIJZtjZXkB&#10;UqteBPGNs+DioAcH282kVj2Bq1b9O8lxHEmOJcnz84cflWICSW2nTiP7X7qWKJFjK5IwWkiXYcwP&#10;3PvjfiICqki2vEQmgz0rIDKLHHGRs605M4i0jiJprV41x5O14JRSfPMjlaH4ydPmc51yrSWybEOh&#10;nMZ8Ts65iBzrMw65RlXAeWc13DRJovtLKX6ZWY5ZpAI9npxubSJpdXhgJRb9QF6pSRI8ZTblmUmO&#10;uYj4SrpUw8mAbIn/W4JRqyvhGFzFccg1ewV5086ohjupb88kh1xjppZjKpWfTDGcnYgMuhqWY/RH&#10;5TAgchxH5Fh7LfVhDMVL3sGSY5Ycv+SrGjs8FgEWgX8xAnUI1xIhTTM5eJCa9NrJ32O2gDysPZxh&#10;LrgSK/334uKtATTuC0NwcDBd7jA3UIOJdy5ytiph5uh50HUl22ENYSzVcETG+U607naF+SYTODH5&#10;7fShbJWFlvYOtObbQ9r1CC6U7oa9uC5MXVzhuUUaSxdMhFjwadysCkFAfARCvc2gLSkJHXuqV20J&#10;Pl5qg7zzN9B4IJzXBzeYGqjDzDcLO71UMXOsGFz9t2DjkqVYJh2M46dSoS1jibD8WpQlWGPLZnvS&#10;+gqGt4UBdH0Poq4mB47L5GAR5AiVVQIQ0szCcFl5U6Y5NklJQ8+GsYlWgtQyQ8QfLsNeJ35skLaA&#10;s9UWSG+Qgkl+MY4EaGLGKGE4UJ/FV/JjvZg5/J20wLfBFHGHr/yL5xU7dBYBFoF/CwL/BDkWEBDA&#10;Bo5atfCjatUMOc4jb9UqCmsgK7GUHHLNI4dcBuSQi+IcUyin302OSbK8lVSvnUmlWVmlAtKyFZCS&#10;414qZhSqiSSMTJglQwqvJEW/KWhXwiuGKUPq0/HV8PGgcvIVkKTfNK1I0htTw73vXAl1RW4ZLfsq&#10;OFpRmCVvuk8hmrZspjBOJHn2oDxbqA3fOCKqVKedBTniovySVJ8Z5Q2nerbSfXcK96RI96SIlOuT&#10;9NeRHHvZBpJUO7QKJtoUkkmvEi6hRJapDXNSxQ4kyWg0lbWmME3SzFionEMYkV+6H+BLUmojIv2M&#10;1JT64E5Ov7aY0zjpN0a6+oBU/SX5Nys5/rcsW+w4WQRYBFgEnoDAYB0ijLShYX+MMjTDU0EaJuHl&#10;3MxnA7Bs2ibsbCBxa28JPJVlISkpBP75y7BK3RuJ4YYQUwgjJWYmHYKJkDJMfKPgrrAQ46YsxAYi&#10;uJJrp+L991Yi5OgZtOQ5QT/+MEmFdTBDh6uJdHmnE1RUvFBOUtiDFoYwt7GEqpYuPJIquH24nABB&#10;UXccvHAb6DoOdyVpTh9WzF+OtZpeiAsyg5xOFgZxFdH2LnBLPEeFjmGLkhPi0uNgsmw8xs0TgCj1&#10;RWj5eHzxoxiCsuOh9t1orNI1ReSeUyg93IjOIXju1MJbQx6WEceoTibRwUDOfhw7EAH5dZrI4g4W&#10;pTvMsEEzEGlbzSGluht3yZ1Yirku1GyP0K8NdFhgDf/djIo3m1gEWARYBF5uBJ5DcszEOc6EquIG&#10;yEnyUyinxXBz2gwHe1PMnTOJQ44jSXLMELyhK5Sko2FEYqt5atVRpFbN2CEPzzNECCMTiKCSNDh+&#10;2BVLBDOcqY9IZEwy97c4+m8E1TlEIiMYYsspU4NYqoMhzUy7EVQ2lldXDP3N2CNvI6IbTlc0qWtv&#10;ZcgplWVslMN56t9MnqH2o+m3x/VtqK5I6hPTr2hql1H/ZtplxhBFbTH2z0z/ouj+UH1M28z94e0z&#10;eZj+3+vDMOwexuhF/jdjW8w8xyG1auaQIIQOPZgxRZBate0LqVZ9G+f3eEBY3hmFz5svlsEzyIiO&#10;wba007xN1+9fLK8WesE5KAjFPHFHY4ouRJYtxIIFS7HB/zB6Bx5XdzNyE2MQTuqLj/3593eHLcki&#10;wCLwoiIwSN8/e1uYBVVzSKWltgu27m3mjqZtN1QFbJBSkoUgSXkY0H4iOTkarps1IUMqynGxntC1&#10;LeKtJ5Xw0bSBu7sjtFdJQFzHjfYFyUhOSUNO3lGcuXYNDbvMsdQnH3UHXLHkpxngE9iAZcuXYM4P&#10;32EO3xpIayfjVG06jLVcEZHL03VuTYGytA/yq/YiSFwOBq5x1AfydG2kSaTYl6JquEHb7ih1thZ+&#10;JlawjWQI6RFsUXFBfLw75KYJQ8UhCInUl+0707GvsBTNHTfQdHwPksOcoCG8FgZeReApTgP9Bdii&#10;Zo+A9LMPPtGGcAgJb0UNx/vYbZzKDYaGohti4t2gbsEQ/XqE29nCIrSGg6OFqg2CMxte1FnB9ptF&#10;gEWAReCpEfjHyPG6ddgg/BiHXBPGM+Q4C2rKIlCQWQspsRVwdzWHo4MFkeMpf4gcv8jEj+37/cOQ&#10;J2Hxa+Q48gUlx3e7LiFb5zNM51eEbtbzxo4r4bd5Cww8jvxBcnoW0fKj8e0ibextpbWruwgmMhpw&#10;CE5ERloINAVVsLO+8zFtkF8Byy3QdjxIUg42sQiwCLAIEAJEjkOtLWDsU0b/OAkrfjWSmp5EL/mO&#10;uJZpgJnagThcmYLNP2sjneMwuo/sj82xQtMbCV6mkBCNwgXKO1gbBQl1fXgdqMJew9XQ99kLzgrc&#10;cxReqmE4dK0dl09FQnquDtIaLqG+IA85+w6huLoOdaUHkJtdhNpLjG1yN3YaroKO83ac7R9E+x59&#10;TFtriZ0n4mDwiy72cMhpD4q3mYFfwwvREU5EThmnYLXw3WwBqzCGnB6CkYI9onPzEaq4BBY7TnMf&#10;9YV98NAIQcbeEJhoBKHq7m0c8daAnLAJinp4s2HgBnabb4CWTTRO36ZxET7bFE0Qvms7LMWWwn1/&#10;Owa7LmKnpzxW2cQjL8YJSpv3c8hxmJUFtvgzEu9jMFO2QmBGPTvFWARYBFgEXnoE/nly3PSgt+oh&#10;cqyuLA4FufWQllgJT1cLODlYYt4QOY4/Q5LimntX6Db6O7rmvuQ4vg6Mk67hedi/7+P1smLBSMjD&#10;aV503OQ65IqIq6F5wB13ZFwjbB13vHAOubouViJSSQEBuREw1svAdZLRDty9C/rf/cT8+w5XdjrQ&#10;34ee27dxu6f/njR3gHTpBu704PbtHvT23+GWGxig/3GV7Gg3SX/Tv3n/HOjvfaSOB1fCQfT1UBu3&#10;yZmLmQXM/E9w2hq8088r1zeMyN5Fb08Penr7n0CgB1GV4odNC77FdL1AriOZUz6YqxWOE9eZVnuR&#10;aTAFZtlXaAv7cKrFNkdrGHsc5tQ9ePcOtXWb2hoChzuuoVHSrpD3by6G/b0MHsy4B3CnjxlPL+7w&#10;QBi808ep6zZh2dPbx62DU/5ebfTPQcK9H339NDbebQaD/v67f1iS/tJ/edgBsgj8VQgM1mKrvQ1M&#10;OaSOzJrWz8GX3/yCiZMnY9xiTYSVXqR3+hYKbUQwcdpkTJ48Hj99MwFLjCOQvVUDY977BmMp7+RJ&#10;q6G5tRBtxG/vXNsHL5HlmDaJ7o/hg37QUVzsu0PvfQfKgjSxZqkE4n6FN95uScaWNXMxmsqPWzwd&#10;U/ldcby5BQccxTBxKtOHcfjxm0lYbhSEhGiSHFsepL7fRLatOMaMXAnXOH/oGHki/uB5dF1JhxXf&#10;PExi+jh5Hex2NuLihZMIlJmKkZOnY9pKKbilN+PWQDsKPIIQ5HkU7W0lCJcTwPSJTJmfIGqyE3XX&#10;buHqASusGjsBkydMxwLVUFRfO4fCaGeomhZQ+w2IsLOBOYWDBI7DSt0OIXtYyfFfNW3ZelkEWASe&#10;HwSeO3I8ccJY7MvPhrqqBNnfboSs5Gp4ulnDydEK8+ZO5UqOfyc5DiWSFLqtlshSLXm3Zq8XEQPO&#10;s6NnyDkQGXZAwvz98pHjXlwqj4auexEuns6Dj6IBCm7exNFAY8hKe6KEQ8jI9lxFAfoeB9HRXQ4f&#10;cmQ3bfp0TJ8hidDii2irT4OuohPstCZhwoTxmLVWFRl1l5Ef7Qdb/2Pg+NTuOwFvKx9E51/AQN8R&#10;OImv4NYxUwohxFAfUFkevI6TMZswf9wETBj/Ez7/Zhn0EhqJmJ5CuPZGTGfKTVsHZ1Jj7B24g9NR&#10;Wpg3fSomT5sPbTqg4FHzeyvgAEk+TMlJjKGhIpHcAGSR9mNvjj6EHJNQxSHH3TgWsAHS5DDv9iPi&#10;YR459inltL9Vax3Gj6d+jZZC4LHz6GnPwWbdCJy8zEhvenHuSAxMtmxDPjniUdgoD8WVEzB2ujSU&#10;dHWgJUblaO0RsU3BGTpoOJesinULaCzMeObMh3NOC5qOxWGT8U6ePeJFHEyNgb68FpQUV8IgsQF3&#10;+msRKLsAMla7cIbrzJZNLAIsAn87An241d6O6zeY47R+3LjSTA6rqlBRUYHKxmv31qC7XRdQW1lB&#10;9ytRXduEi9dv4XbnFZw5XYNKyltRcw7tZBY8lLounEENc7/yDDqGL4p3rqMmPwz6y5k15P41Q9oS&#10;mY1DpQfQfr4RVZw+nMOF1hugcznc7X6wD5eu3UTnrQ5cvc5tuLe9FfU1p9F69Rrart9A521uwx1n&#10;6jh9rKxtuReTua/jHKqZe/XN6OAstHdws/UyLrdy3Fmj5/I51DL9r6hCa/fQIV83zp+qpHvVaOSs&#10;k6Rgfaud2mLa7+fiSKERmfXzels7bnazURj+9unMNsgiwCLwtyPw3JJjDTUix3I8cuxuDec/SI65&#10;tsMUqziqgqSJZXSVs9cLiUEZ2RCX03OkcFyM7fQDGgQvmeS47zpOBAhDPb4B507uhZ/BOujt7UHX&#10;EX+oS/HDs5xU5GqCICitDM+i0zjspAY9C2/sLCjA/lhzrBN2we4UCyz5ZTosdtWjqekEEn1tsMk0&#10;GGEBttC0zOdKY3sPwlTFEv4ZR5DpoIJNNuSUherI27YZAoKeOH51iOkN4OLxcJiIroTbgSY0VSRA&#10;TUoJavFHcShsCzbp2yGOyhWk2mC9oB12nUiD7SwFuKamIm2bExTWB4Hnkoa70A1cQq6zI2zsD+NM&#10;TQCMnXyQS85hevdoQtplO2o6mExdOBkqBbGQ0ieQYztYhRbhUKwqNDQtkVbThFNRGpij64+DFEZF&#10;QdwThecZ/cIe1Of6kCM8L6SE6oFvxibkNpQgRGkOpi1SRyptjptOx0JL0RoR+S0Y7LmA6uIiFBTs&#10;Q3rEZgjJ+GFPmitEpKPIxQ+TmrHbzwbKJrkoybGB7mYKe0IHeobGdsg5cwukPckmFgEWgX8NAgO4&#10;cYHWkKb715kLbeh8VN3lX4MIO1AWARYBFoEXFYHnlBxnQYM2msoKgpCVWgVPd8s/JDlmJKQRsZXI&#10;yDqBvH2FyNizD5lZ+9nrBcSAeXa5+YXYk3MckbEVHC2AIYL8skmOBzrL4brmJ4waM5GktOPw03fj&#10;scQwm+xrzyPF3QqWQbnYF2kPC4d4nO8lT+VLJ+PLH8Zypb7TJpG0lsKBbHWGsEQQajkH/rdwJMkb&#10;OjruCA11hr7DAZ7k+BBsdF0Iz2AY8U/HNz+N49YxlWJsTpdHXN2Q+OQKDsXbk+OanTxPqGST5uAK&#10;V78weKgsw9dfj8KUGdy2x47bCN8DRxGpvpR8BcyGok82amooDvmwlbKvfBsMlURhTA7q6lKNIK5l&#10;hIiTHbiZqQ9R52GS40BBSN2THN9FT9dNXLvJDOgUolxd4ezqA0cbO7iQB3lOukGh4CSdsGOHB8U1&#10;DcSRC1xy3LA/CCqKXtie4AQ53Sy6dwkpbubQsdvPlSYNHoa5GjmdyWpA5+UsmKxZwsFhKnnQH7XK&#10;Hul7PCGlkkDoM+k8MoLsoWF5mP6+jVyjhfjPOyvgc/yej9gX9ZvA9ptFgEWARYBFgEWARYBF4F+L&#10;wN9Njq2syMRl1SoI3nPI9ZDN8ZBatSZJjpU45Jhsjt3I5pgjOZ4CR5dYRCWcQTjZGA9dDDkKp43x&#10;kLfq6IQ6rootL08gbaz37G1E29XrHLvLgYG77PUCY9DTS+rGbVeRnd+AoK33nzPjsXwrPfMhm+PI&#10;eEbVmjtPtsWTzbHTi2RzPIDrFQEQN0vH5aud6OzswrmiRNgramIPMbmWjFA4Ky3DClUHeCcxunul&#10;MJ+9AcaRxUSBKfWTJ9WSGlQd9IOYTCQaOeS4DQfiPKFn5IPwAEds4jh9YdJRmGvbIzA+DMZkO2eV&#10;VMZV1ettw+mSBrK5G9JnvoajiUSOVaMoyAiTauBvbgX7oHC4SstCyykHVxmJ6UAHmsrqceHKeVIJ&#10;bMTV9stI3bwQ82Ybo2CYJOViYTBU5ozDeLKdm/jj5/josy8wZ3MKGgr8sMxgK05w3K32Yo8h2Rxn&#10;XebZHLehKNYBChTHE6TgHOtoCxOnQHjYmsF+awl3ONeSISnhgJR0XyiI+KKY58fswn5fSCh6YnuS&#10;GxQN9lLGs4h3sSVvsVybZdwugJm6I7YdSIU7vwwco6uIUpPsuiQYwlLuSEv3gLR4LC9+aBuyAqyh&#10;YH+c1NLJwY3KPHzw/iKY7K5+RHX8X/t1YQfOIsAiwCLAIsAiwCLAIvCCIfAckuMxZHOcRTbHIlCS&#10;WwMZinXs6WZKDrksOA65HF3ifh85zmlAd/cwA6IX7EGx3X0QgS5ylPQyk+PBvlZkGtP8J8dy98xX&#10;O8oRayUOpbBW9F8vxJY5r+HVKVrIaGGw6cdhHzFo6jkjMZ9Um0nCqyRgj7jdjlgnGoI6Dim9gvyt&#10;dlAwjcOBpEAYrjEm76e5yN1Bzu6WKcMuuxKHg6WgvckTO6iOfVFWkBbwxEGe/RuHd1YlwE5iEQyi&#10;qVyiGRbPWwH1mFJU7NgEffUt2JpNbe92gdJKOyRnhUObj7y0BqchNc4bm2WNsZcXqmnoaTJOrQbI&#10;kVZnrjlkNtsi5TQ50Oo6CGMZLbhsTcXe7EjoblSi+0PeqnvRlB8I7QWKCIgPhJa8BjZlUBi3NIrH&#10;KacOn4xc7HFTwhLLKJxsPoawFaqwitqJ3NzdCDKTxnRxZyTE2kFcPZO60IQo2y1QtyngEtruPBjI&#10;WSIkLwuRUnowc4/BPlIT320rgq/WuyK/ZDdsF6jCg8EsJxx6CmLg0w1GpJsY1E2CsTPJi9SyReCe&#10;3oQOVp2SXbJYBFgEWARYBFgEWARYBF44BJ5Pcpy3B+oqQlCUXUneqvng4bqZyLEZkeNJHHIcTZJj&#10;RkI4dDEeircOkxzHkOSYCfcz9HswIzkmctzVNVyp84V7VmyHhyHQ2d3NIcfBJDm+Pw8onjHNixs8&#10;b9XbSHIcRpJj5vcokhzbvUCS4zu3jyNYxgK7am4NC1PUgYrkUFhu3oMO8lu9z8Ma5g7pPBtYBpyL&#10;2G0kh6Vz52LuQmUkVF/D9cZsODpm4jyH/XWgPDcO7mGV6O+qxDaT1aSNQXmF1mODsg/2lzCi2stI&#10;0ZEAH3N/kRoSah9WE+7G6UwXbJhHv69ZCQFy9pW6l2Hn3Shw1MIqptxcCQQevsTp94V0U/AvmIf5&#10;yzbCKb/tiXP4LpFun5jtOEo2x0yqT9bExsVMXYuwxrsIPcMd4Ay04UgEOfqaOw/Kdqk4xylxBjus&#10;FbGQaV/YGQUcO2NSnCZ74LVL6N486oOCIcUsTUXhgSS4BpLEl9Sq8xOiEJhQycW4twzhXtHILGlH&#10;VxXZK6+fR+1T2fl8WG+aRk5sOlASpcrFbPkyCOhYwU5dCRK6mxB6giNjxj47JShuikRFB/u6sgiw&#10;CLAIsAiwCLAIsAiwCLxoCPxT5Hjj+vUQFBHF5L2PqFWT5Dgvk8jxBijIroCU+EKKc2xIcY5NMXf2&#10;RJYcv2gz7C/q78tOjv8i2NhqWQRYBFgEWARYBFgEWARYBFgEWASegMBzSI5HIz83A2rK6yAvvQyS&#10;onPh7mQAR3uTP48cUziamoO7EBbkBy9PT3gyl5cXgshek2tLOTwN4mrNPqQkpOM0NyLCE9Odq1XI&#10;iCxAQ9efHe6gGxfKT5D3XXIUxE5lDgIsOWYnAosAiwCLAIsAiwCLAIsAiwCLAIvAn4nAc0eOJ0zg&#10;kmMVxTWQl+KDpNAsuDrow8F2M+bMmvDnSI7vHIbFwpn4cQIfhMTFIc5cYiKY+c0UqMQfwrVhwVh7&#10;Lx/HVs1xWEZebo8+ypwfeBa9Lfvhsykaxzu4Kp1/XmrBbmM1rFoeRFaSbGLJMTsHWARYBFgEWARY&#10;BFgEWARYBFgEWAT+bASeP3I8fhTyctOhoiAAWYmFkBCaTuRYh8ixMZHj8XB0jUd04lmyMa69d4VH&#10;09+xtfe8VccknuaE9xnKExxRzfFWfc/m+E4RLMme0i6+7gE8zySKUcicTchvH+ZNp+88ao7tGmbX&#10;+Wc/gqep7wL2WG2C6MYI8q/LpgfIccT958x4pY6geXHf5pgJ88SdJ1EJTWRznAIfb08OgDm5+5G/&#10;v+hXwey/cxeNrW0YIKdRz5KaqExP35+tPfAsPWDzsgiwCLAIsAiwCLAIsAiwCLAIsAg8KwLPJTlm&#10;PMsqK6yArPg8SAhOhYu9NuxtjIgcj/uTyPEhWPEpwTT0GDdkDS8NntkB6e90sP0y13FX/7UTCNXU&#10;gLa+PcJSaoc5RrqJY/Fu0FBShFLATuyJ9iZPtudwrbUCiZ7pqLrJFT33NufBQVURikqqsA8vIBdK&#10;TLqAQ0l5yIiKhKeHDhRVNOGSUQleEQqfmgfzTapQVFSC6iZbhBQzpS4iiyXHD8zte2rVLDl+1nee&#10;zc8iwCLAIsAiwCLAIsAiwCLAIsAi8BgEnjtyPH7cKOTuJXIstxyyYnMhtmEynO20eOR4PJxIchyT&#10;dBYRJCkeuhjJYEQcSY6bLqL7dj9ik05zYtsO/R5C4XD25D4kOV6sBlsqMzzVhK3G6BUuqLk9gLvt&#10;leT9djVklexgZyBPwZkV4JB/gbLfRU2CPmQXr4OitS0sTWQw44sREPQ8hDMnY7D2cxXsuNqNzrYC&#10;+AnPw2o5W9haq0F0qRjUoiqodB381s/HmAnrYeDrBlutJfh2ijaiqtvpt1psWzMKE9Yawc7OHEqL&#10;RuHdVd44fbsNuTYGEGMlx/ceF4cc72tASOT958x4LI+keTEkOY5KqKV5wJ0n0YlNsHdmJcfsKsgi&#10;wCLAIsAiwCLAIsAiwCLAIsAi8HgEnjtyPIHUqnNz04gc80NGbD7EBaeR5FgH9hy16gl/Djm+exxO&#10;axdi1MT5EFizBmvWCkJETBwyxtaIKWHC0vShJdcTErPUcJiDWz9yHBSwXmQb2jqqYSOxBpJOB8CJ&#10;LnNjNxR/+QjCLkdwriIZUuMMkdV+HecOuGDt1zLI5mTqwwF7VSzn80MLWhEpOQezRfyIJjNcOwtS&#10;P0vCfm8D5bqAI8m70MTT6u456oHVPysiu53i09r+O8ixjo4OxwZcSkrq3iUmJgZTU9MHZjBLjtkl&#10;jUWARYBFgEWARYBFgEWARYBFgEXgz0Tg+SPHjOSYbI6V5VeRWvUiiG+cSTbHevcccv05kuOjsOPf&#10;gLXyVmSTGoUod1n8PGIEVgc287C9jTPp5pj69mjMXs4HvqV8mPnzd1goGICKqhRICUpAJ/UML+91&#10;JMtMhJbfQTSWETkeb4yc1vOoTNiMqcJRRIa5qWGXJXSENbC/7TwiJOWhbpkDJqosbmVBe7IqfEiy&#10;zeXRxXAUFQAf32LMnz0e0yZr48DNtn8NOd69ezdG0LMYfr355pvIyclhyfGf+eazdbEIsAiwCLAI&#10;sAiwCLAIsAiwCLAIPIDA80eOx48hh1yMt+r1kJVcTg655sPNyQgOdqaYQ3GOueT4HKnKnrp3bY2h&#10;v+NODVOrruep03LzMKq3e3KbHnTItVgVtqRuy01dOBWsgClz1LCt9jb9+w7O7LLGku+l4JmejvT0&#10;DGTl7kNJQxs6z6RAVlQOmuT0i5uaELjyFyh7FKKpnJEcGyH78kXU7bLFkoWeqOLkuYOKaFOorDbH&#10;ye5zCBNTg47dPtxgfurIhAaRY999Z9BzNRfWa0Sh55qI9LR0bHPXwLqJWth/ow15/xLJMQNJUVER&#10;3n33XQ5B/vzzz1FeXv7Ia9vZ3UVq1Y30bBm1ae5zZtTrI+m/99WqT9E84P4WnXiGVatmFz8WARYB&#10;FgEWARYBFgEWARYBFgEWgSci8JyS4z1QURKCnJQAJESXwM3ZhOIcm1Oc48k8ctz8jOS49hFybLFQ&#10;HluCj953yNV/EX6S32OMhB9O9Q2goyoBm9esQhRHmHwTxyOC4USq1N132hCntgwb5fxR2dOP7sP2&#10;WPDV61jnUYyW8kSI/6KHjI6buFQRCNmR8+FT0Y/+XiJtqmKYJ55ENTUgQFAR6la56OCQ4wyojlci&#10;ctyIGyccMfojcURd5LaZojMaY8aqIJ/Ica61HoTXh2NIXv2yz+n8/Hz8+OOPOH78+GOH+nhyfOpX&#10;yPFZlhy/7JOGHR+LAIsAiwCLAIsAiwCLAIsAi8AfQOA5JMdMnOM9UFMShrz0GkiLLYeHixkcHSww&#10;d86fRY6PkFq1Oiy3Hn/AW3XP+UiI/zAeCx0OYHCgG035dhD+aSImThwLPkErpJ2+zvFY3X81H+6S&#10;SzF6wkRMkF2PFV/Oh2NSNS7VJUN2ohHSrvTg7p2rKInQxFxO+VFYsM4cu1oZ39hVCBDXgJ7DPh45&#10;zoLODE0EHjiLvu4auK2dgFFU78SFSyCmqwM9oTWIP30N+x03Q1o8Cuf+wMN+0Yo2Nw+puT/ac5Yc&#10;v2hPk+0viwCLAIsAiwCLAIsAiwCLAIvA843A80eOJ4xFfl4W1FXEoSC7AdISq+DpZgUnRysix1NI&#10;chyH2ORmRJIa9dDFqM1Gxt9Xq45Lrueq2PLyhG6rJbXoYWrV6MXNtnbc6OrDgxFsB3DjQjPOXO7k&#10;PbUeXK6vQ13dabRcucXLewe9t2/h6sULOHfuHM617YflpHXk+boSN+5049qlDty+y6t14BbOc8rX&#10;U/mhOvtw61o72m/2cG2MB3rQfrkdnb0M7abwT9db0HiayjScweVbPehuv4xOkmT33OzAtWtdpKDN&#10;JgYBhhznkLSdebbD58E2euZDatXRiYyqNXeeMB7O7V1eMG/Vve1ou3wZl9uu04wdSgPou3kFly5d&#10;xvXO29w5xKS73bhx9TLdv4Jbd+7P6oGe67hy6RIuX7mGG/fCd9/FbU4dl3ClvRO9D4dxHiSNiFvU&#10;9hWmPspz9dbvmneDA33o7u7F3WeME83OcBYBFgEWARYBFgEWARYBFgEWgX8CgeeQHI/hkWMxKMgT&#10;OZZc/ReQ4z8C9WnEaEhDTj8cxy9cwIX9zlg8URGeh8/fJyp/pHq27FMh8LKT44Guy4g1mIFx48dh&#10;/KzFcMm6RfOrH+2Vu7Bp9Y+YMGEcFktbI/dsPzDYhZPb1LFi2hi6Pxpy7kW42H8Xg3evI9VoOiaO&#10;H49xE+dhjVsR+gYH0FmTDtPVP1Ne0lJYpAS/A5ceJL9XMqE1axJ+HD2Ok2fabDmEVTDtP1vqaUgk&#10;84hQlF7tebaCbG4WARYBFgEWARYBFgEWARYBFoF/AIHnjhxPZCTH+dlQVxWHkrwgOeVaA093aziT&#10;5HjenyY5/iNIk9TtZBQ0Sf15HBGHCeOWwCKlBjdY6dgfAfWZy77s5Lj7SABWq/nj0KWLaDoRh82L&#10;nVF+qxm5IZYQss1Ge3sr0kwsYbUlEzdvH4CRrgVcM0+hveM4XBbpI+5IE642xkBIzBPFl6+hpWQn&#10;7KQUkdd6EbnhdpA12k11tOOA+yaYWweikqu4wE3nkyD1oyx8Dp7m5Dmd5wMp0TDUDZNIP9UDa44n&#10;b/NeOHaZcXLHJhYBFgEWARYBFgEWARYBFgEWgecbgeeXHKtJQJEhx1KkVu1hdY8cO7vFI257C7bF&#10;1927IuPo74S6e96q47c3cBx2DeUJizqF7LzhatV//KEM3u1Hb28vXayi8x9H89lr4JDj/U0Uiuv+&#10;c2bmQRTNiyG16pikOnLQxZ0nscnn4OCSCh9vD05jObn7kb+/6Fcb7r9zF42tbRh4xoOPJirT00cS&#10;3T+SBu6gnyeqHWjJh+UKaWy/PIiBu3c5du9MKvM1h4GODyoHBnBnSJWfAoRFConBI7MM9dmWmGWZ&#10;Ra7dKF0tQ5TpUvhnnkS0tz7Eo89y6riatQVbLI2RdWFYZy9sh9wYXSQzUmlKAy2pUJ9giWPU8EDX&#10;JZQfKkRh0UnUn+d6dr/WdgVNtaU4fqgM5ztu4EJ9OQ4XFiI3wQICG7xR0k763P1XUcWUKyxCSc0F&#10;iulNAu/OSzh9krnHXIdR23qDsO7FxZbL6OjmvlcDvR0419SKM6eKUXGOsdmnFm+0oLq0Cizn/iMT&#10;jC3LIsAiwCLAIsAiwCLAIsAi8DACzyE5JrXqfLI5VhUlcryOJMcrSK3anGyOLTkOuf4IOe7u7mZn&#10;wEuCQNft7pebHHOe0yDa6/ch0lYFEhLbyc85L/W14xRJlnWFNGEReBJD1uwD1+pQmLwZwstcsefU&#10;ZVTFy0IiqBg3GZvijlPY7aMMTa9ERLkowiyXW+ruCX9ssrJCdMUww+PWHZAbvR66vrEUxiwdcV4W&#10;0HQpxI3eZhT6iGLa+NmYPWkGVqhFoK69GpFbNLFi5hysXKgGLz9jKKznw7SZlGf0l3h3mRtKb7aj&#10;Kc0GwosFICCwBGslLLHz3A301WfCRXkZVgrQ/RUzsVp/G8qq9kJf0QFJRy9x+tddGwWxdXaw0p6H&#10;+aRGfqz1DPbZrcDiVfrYc/4lmczsMFgEWARYBFgEWARYBFgEWASeCwSeS3K8L38PkWNhKMmthozE&#10;UiLHpnDieav+veR4L8UR7uzsxMDAw96HnovnwHbiGRAYJEnuzc5byD1w5uWVHDN4kLO2qmginiv5&#10;YL7tEFo4ImBKVysQrr8YC0VUSX2aVJ95ygvdJ7dCdeNciJmFo+RcByrCpSAdcpxLjm/UIc1XDWru&#10;cYhyVoRlPlcKO3AyCPpW1ogqH/ZeXEqF3Kgx+GXaHCxcuBBLVqggOKMRtcVh0N0ogl2XGbJ9EObG&#10;6jCOSEakhgzkTXNwi2h6kjY/jEOISDOVn/Cg8GVe2Hs8BVsWz4WGXwpSUsJhprAGC4S2koybyO/5&#10;UmSm0P0EWwiuMUJ4nA+0Nd2xnUeOuyrDISG5FZWXzyMvcBWWC8pCTVEVWSwxfoY3hs3KIsAiwCLA&#10;IsAiwCLAIsAi8DQIPJfkOD8vk7xVC0JRZiWFL1pEoZw2Ezk2JcnxpN8lOQ6PPoX0rEa0tF5Dd28P&#10;7pDKKnu9uBj09PWi5eJVZO5tAvNsh9TnXyq16uFvb8dJBCnOhEHOg46tru/ZQodImkh6IOLVIA5b&#10;L4C8xx4UhGlhjU8hbjLq2deqsd1VGKbhWdjmrgbNtKucFrqLnGBoZYLkumHkmKNWrU0hxLjS5YFr&#10;RXCbLQqrUHuIa+fyPGefRbKXJxxs3eHg7Aa3+EbKmQtNGQ/sOM7QXlJ/PrcdqtJeyEmxwLyPJmP+&#10;mpUkOV4NQVFJmHjvQln1QQQqbcQiRnK8ag5+maKGyO2B0Nb1Qkoxw8CBrpptkBIPQQMdavWc8sOE&#10;Ef/FRMfqp1nb2DwsAiwCLAIsAiwCLAIsAiwCLALPhMBzSI4pznFeBtSV10NBZjk5ApoHd2cDONqb&#10;YO7sib+LHHNC+STWYW9BM46XX8TRklb2eoExYJ5hfmEzYpNOc8I0vXzkeBBXy9MQeeQi92UebEKi&#10;4RKox1TheGE6Mpt47/gRZ+jo6SNibxlSCopxjmfmfNpXABIu6Sjf44q5Wru4ate3yhCqugwJZY1I&#10;8jWBqM9pTiVXdhjD3NQchbeGrRsccqyH7c086+YL+2CxRAh2Ua5QlLCgSN1MqoG3hT4M3UPh7+gE&#10;p6hauncaztIScEtniDKlk27gF3NFZnYglGZKY89QE1cacWRfERJsN0F9QwxJnJlUDgtdBwSkBMFQ&#10;xAGpJTxl8coArJDeitNdrSj2EcbsmRuwVnEzDrY/0zrHZmYRYBFgEWARYBFgEWARYBFgEfhNBJ5D&#10;ckw2x7kZUFNaC3mppZAUngM3R3042m7hkmP3BMTvaEEUOeAauhhyFEXkt7rpIrpv9yNhRwOHNA3P&#10;w/y9lZx0hdEmPjyavV5kDJhnyMQv5jz3h+ZBNP17yCFXbDI542KcdNG9uO3n4Oj6ojjkGkTrwQBs&#10;kFgHHaMtMNSRhIK2DYqqziE7VAfLRGWxZcsWyEmug2ngXtSVF8LSYCNEFPXpvg4kxCURdegcrl86&#10;CSuhlVA0NIauqgwEFX3RQDG66zL9IL9yA6cOybWSMAsuAFdOy0sX4rHx00ngk9Hi5NESWwoRzXzU&#10;Xj6GWL15WCFLTrxU5bHewAMZ5fvhq78ZpkElnMKN21UgvlYMyoZboCQyBV/Nt8eRy/XYHygKqY2b&#10;YWKiDYV1ijAJykBRTiQ2rdgADRMTmJDt8We/bIRtURkKTGkMkgowprb11QTw3XwNWJiJQkBCDwWn&#10;WpHpOA9LRdyR2/QHnZ795vLIZngxELiDK9X7EePhDic7S5jSvGHmrZm1I1wjDuJ897MGIfunR30b&#10;TQd3IMBjK/Lrrj4QZm3wzlnkBwYgIDAfZ5/Je/wVFMdvhY+HE6zNTDj4bDExg41TMBIKh3vjo4O5&#10;qgOIdHGAfXQ2Tv8jh1B9uHA8A0EeIdhT2koB7J413UJDXizcAlNw/NJQcPdBtBQlICSKxtTxpBpv&#10;4WzFUeQWnr3f5t0LOJx/GKX115+1E0+Zf4BMS44gyskaZrx56xS2C433/HzeRG12IY4da8Z9vaFW&#10;HIk9iPqrXehtL0OSux3MTJg5bwrHwDjUclyr3MbZw0dRtLeOd/jI3LuGku0HUNF4HX09DcjJOIkL&#10;t7gNDbYXI9ScW4dTaDIanh30pxzvH81G5kI7Y+Dr4YHM+lvklYNJ/Wg9lgCfgBBkVnMMen5X6rtZ&#10;jd0evgiPPYYrv6uG3y40cKkEqVs94J9eirZ/cRCHszlHUFJ6gaeFxsONHmbLsShkllNoSdb68bcn&#10;E5vjL0XguSPHE8aPQl5uOlQUVkFeYjEkN86Ei4MuqW8aY86s8X+IHD9Mltl/P0guX3Q8GLL8cpBj&#10;7jvfutcBhtra0Dayw45TPCnu7VbsD9aDNt039t+FWp7E907dLvhbUF5tHXjk3N/cNeXYwojy6hjY&#10;IOBoG7fim7QxCtrEqUPfNR5HLj5EHrrIeVeAA4z0dLh5zBxQwNst3KzfC2c9akffDcknGCPo6zhC&#10;nr8PlnEdaAGXkBNgB10qp+sZSIcTxehgbt9tQJIht3/2QXspF6Ue2ujHWHLyausawtQ5ASdbqS9t&#10;RLhtuGPU8Q7CtvB4RPrYwLuQ2//bzQcRYeOFzIahje9fukaylT/3CHTjeIgMPhkxAu+PpcMgZj7R&#10;JTLrA4x45UfIbD2JjhdqqlzBTo2ZGDHiA8hFlxHNuZ8GbqdDhsY5YoQM0m8/C+kvhvkP71K5j8ix&#10;nQoHH21FCUx+ZwTemKaCtIZebiPXS+C+hpuPzyYNNb/CCXuuH0WIpj7MnbPR8qfOkRvYZ8OPV0e8&#10;gXWuB4eRu6dshDRt4oxnYMSri+GQxiP+d07DnY/mw3sbEU+k6vGpmfwymEBCJx1cjwzMGrUfRnJG&#10;cEmoecrGnzVbD5pzrTH96/mQ1uLOWxU5YVj6EcnlPPgz2LpRB+bmWeAawjDpILZ8r4H4smY6FPLF&#10;wpHzIKbOlFWAiIgQDKIZ1aLryDQ2hZ5YNO5b3ZTDeYo6fHZU4eb1RAitdMSB1i70ddYgWV0awhJM&#10;HXLYwLcMyjaF4H0tnnVAf3H+OvguHEnzcwQ+XeSDE53Md7EXheZj6d4bWB1yz23lM/fjRlMw+Kje&#10;d38ww/FnLv10BfoPO2Pu+/T+rnBFyV8G8CBunMuFB72bDiFFw+bN0/Xxr8x1sTgJrnrimPPxMhiH&#10;Ft9/z5hG2w9Df9Y7WOJyDL0sOf4rHwNb91Mg8JyS4zSoyK+ErPgCiAtOh4u9NuxtjYgcj2PJ8TBJ&#10;6YtOZv/s/r9s5Pgp3l82C4sAiwDRx9IoZXw74mNscC6+j0elB5Z8QxvRpW6ouM8sXgC8bmCPwVK8&#10;N+IXGGY+5HmuNwfqH32IDz/SQPYzkeMS2E/5Fm+PEMXOe8zvDo7ZTMKIN76EQFA9D5d2lGaFI2r/&#10;6Xsh454IWD85+fPyJyd6xx7UPPnDCPfiEPlH+HTEl5DyO3LPG/9TVztImkL+5pg3Vhh+CXu4JK81&#10;AWrCc/HxuM3Y2/Ak6eJ50syxg6pJDu7FtegtgrWWNXxTTz1188+WsRtNBb6QVN55nyhc2QNncnJo&#10;tYOhtRcRL2cCR8d8ortD6QhspxohpbIZF2sjISWfcE/S2ZgRCFWBcCJEXXTAYA8z5STcn0HV8OEz&#10;REhaLW6174S8mA+KL13HlYogCM1xBGMYw6Rb1UexK76Y4zDx+UsNCFs3Fe9yDog+h9yOJpIeD+Ck&#10;8zy88eGXEN925nd3uad5G9aNeBs/zPLCkOXS767sSQXrwrHuZyLgQr6o+AsB7r18Akn0bsbsrsA/&#10;ovzxhPFfKUtHsI0mVo8Wgk1Uyf33jObrSWcpLJs2HmsDq9DPkuM/feqxFT4bAs8lOc7N3Q1luRWQ&#10;EaMT0Q1T4GKnBXub4eT4PKnKnr53bYunvxNPD1OrbiS1akYqej8P+/fLjwUzD6Lpmd+42YeG81co&#10;tvFpklxyxx23vZnUqne+OHGOn+09ZnOzCPyLERgixx9hvcPhe6Su75Al5n86Aq+vC0T97YvIsdSF&#10;lLAgBAU3QkxhE+zzGcbchVNZnpCVFiOpG6n+q3pgT0MTqnf7w0BBHlJiQhDcQPll5OCYdYa24ZQG&#10;axCjrgRJkY0QpJjiGjZBqKIfrh6JgaWCAuTJ7l5k4wYIikhC1igKpW2007t+ANaGFJKNJHuiksow&#10;CD2B23fbURylT/1h+kSXkAgkZMwQXXAYqU5C+GrEO/h59nKsZ9qXloX9ngZ0de+H3icf4YMPtbCf&#10;qu3vOAp/WUmIMOWFqf8G3sio50mBH5gRQ+RYGNs7hn7oQq7B9xjx5neQ2nkO3fV7YC8nCzkFVaiq&#10;qkDJNhYnOfYWXTjkawM1CRFsFNyAjWLSUCQpp3vqLkRutoaLTwGHSN06vQdOslIQ3SgIITEpWEYV&#10;cjbm5VsdoE24yPLKC0vIQ9O7CO39XajZYXp//BuFIS5thOD0QmSHy+CLJ5Hjwbs4Hi4PSSlJRJ54&#10;0EkhZ2SD1Yhw84WppAocEyOxlzp3M8MGTt4qWLjeF/k1TzopaUFWqAO0bA4NQ64Mzvp2RI4ZunQG&#10;8WbqhAFhLW6N/NZu3LpA6sh+uxHvJogN9JzkTSjufHsvqg9lwMPSDJtl6dmZROJoK1d9+fw+O3hu&#10;3wcS2PJSN84U+ND8IgnvPUJwHXs9nKGnmEbk4Tq2/wo5vlQbAUnZGAwpxlfv9IKiYAxFC+hE/m+R&#10;Y1FvHL3ciVtnUolQr4XPiRdBz7cBoWun0MHRB/jggxH4YJo6sumwo9h9Md788GvIpzSj90oRfOSk&#10;ISYkiI3k/NE4MJOOGMgjxnZPbKJ5KCMuCjFJaZrnClCQEqO/5aFllIzjZ2Ig9uabePuDiVhG7+9G&#10;EQko2oTjeGc/LuwNwWZmDkuKYuOGDRDeYg4rHS0oi9L6QPNBVFoNhqlDB0wPLsUXjybCUobeUapz&#10;/eJJ+Px/I/CldCjq73SgyI3Mo5h1hKlDRhMmaY8n97dOZcBdlbuubKA1R9pgG0rp5eop3wotWd76&#10;QeuaiIQyTBwzUUMYBG+2gFdMOa2H13A43o7TdxERcUjrBOFAM83H7uNwM9eAJI1BVEIO6h4F3CgT&#10;PeSfRI77HjNrkqSuKxJPMZOzBWkhZhRBRgQihKsMrW0nLz+61gx2XUaGwwaIqhoh87HDaUeyhBk8&#10;Aw5z22PSuXisEtkEty3rIb2tGj08Rbl/8UeNHfo/jMBzR47HjxuF3L27oSS7HNKicyG6YTKRY02u&#10;5HjmkOT48eS4qrEVt3vukM0xS47/jYcBQ+T45q1+1LdcZsnxP7y4sM2zCPw9CDDkWAtjR/wHH/8w&#10;DXwrVlD4s1VYNP4T/G+aJIIKa1EUII7x//cZ1llGIDrCH9LjRuDVWZLwTo6D4dj/4M3R4thkooAJ&#10;r4zA1yo62LR2Lt4h6dQvgsbwDrHEsjdH4L/fSCGxuhY7LebhY/ptrJwVnDatwGckbdroFo/kQE2M&#10;ZCRa5JldwSkEHgoT8M7/fQg+x+1IMlmOj2hDv8LAHcqzKM+7E2GW2YDm47sRFRuHuNhYxHoZgO8L&#10;UhcVVoKRkhB+obo+W6QI+xBHrPnw//Dm1xuxtXgHNL74Ep99oYesyyUIlhmLr9+dBYOoWEQ5KmHq&#10;B6/jKzEPFA03I+Y8hFI4Tf8eb434FOMXLsWKFfxYuWwJxn75HiYYRKOmOgfWC77F1z+ugz31JcyQ&#10;H9/87wPMMI1HSpgJltOG/tXJ0nDwDYGtEBHq10ZgoqYqFlIfPxlni4MXD8N52Td0fySEbV1hxP8j&#10;3npvLCz2ZsNbaAapSNOYp0jB1jsEugtfofGPwqaUWlwoz0RUTDx3/P6WWPfjq3hvhTgMNonhxxFf&#10;P0FyPIBzh6IRGRmBw82PMY6lw4twR1e42zvB0tUfYQeOY5eLL3ZF20Ja2RdZlU8ix1dQFKyBid9P&#10;wzJmDjHX8pn4cYIM/A41oiLZDuYmjgiivka5U6QAy1QczbLC/O+mQ8s9BCEhLthEatG2QWmItpTB&#10;3JkUAm+bJfjHisE8qo4OVq4iRmAdDEPzceUep3gcOb6Lim1usFTxJheHN5Cq8ATJcdUFXDsVgpXf&#10;T8S8ZfzU30VYsV4HQccYWXk79lr/huRY1BOHWokQ3+1A1S5ryCybjRX8K6GwJQb1z63krgEhayaS&#10;5Hg2dBxkMfWLrzHVLBMFLkvwwdffQ8RnBwLFf8HrIz7E8s0usBCdiP+9+S10UzIRqslP838EPlws&#10;jDVTv8UrzJz8fi3WjqcDtLe/hYSfA0Re+z/854PPIWoXAhuFWXhjxLsQDUhAjLUYPqT8r0/eCMuQ&#10;UOht/Jn68Dr4tLwQSfNBew7V9d08OOcOmRdxV772ml3Qn/QJRrwzDtL2IfDWnI/v3qA1RtEbkd7q&#10;WPjfj7DMwJ/WgG1Qm0F1/LQU3gcenJ9Xy3fCaObXeOXTyZBzoHlmtAzvv/YavlvhjNwj+UhNikVc&#10;HL0/UaEw5v8Mr3w+BQpuOphM/f1pbShKGmIg8iGNe642NusJ0KHbKxhtEIF4exHStnkD8zTcoLX0&#10;dYx4ayRUY/Zgq9p0jPzvJGiFxSLGXRdzP30Fn0k6ISraHvxvU98FTLBZeRaN/01MN8vAhXtqFrzV&#10;vvcmKrNDEB6fiqrHSscbyVTAGO5BR3gmE03YLmEAk10ncCiCDue2VqLnWSxG/p6PDNvKvwyB55Yc&#10;KxM5liFP1WIbpsLZniTHjM3xzPFwIYdcCSnnEU2S4qFrG6kaxybX41pHJ85SuCbmfkQs1xkTe/17&#10;MGCeOaMxUHe2DTc6u5GUSo7ZGDtkmg/xpKLm5MZKjv9l6xs73H8FAgw5VsdPI/6HKRvNsDUpCUk+&#10;qhj7xasY8ak0UpsOwm3R13iNfh+zcA3WruHHRJIoj3jrG0xRs4fxZLK7/XQi5i6VIqlhJPaXHkaI&#10;3CJ8MOJHGGa1chCsc9uAL/77BuZb2UD8rTfw7hfS2M0ILW+Xwn7RO3h96gIo6CpSqLH3MdcwlasC&#10;e9wRi78kO2jJIHgpT8LIN/6Ln+YIYInYJsTm7UPZBSJ2nacQbyAMwfXrsH75XPz8MalcUmgzCQF+&#10;/EDkUCGWq+x6LlAS3/z3VcwiaaT4+1/h2++0kVgRAREi86+8+x3mrl2HtYvJAd5/aFyf88P+wMOq&#10;wyVwmDqSyMF0aATFICkpDj6KEzi2xTPVE1Fywg3zaTP9xudjwUd9WTX7Jxo/1bWAH2vG/0BS3LHQ&#10;5gUXvxxFKs9fvos5hpuwhlTZxy2xx86jzpjFbMYFA0i+SqkkGKu+JqIvrQy1ZfOp/GhoZp7jjKUl&#10;dDk+eGsEFnhW4u6di0i3YKRxNP6VizD281fx9qKFEBHegFEjvvmdatVEju3sYbc1E9s9QpHoqgF+&#10;+23IyAiHgQo5EXwiOaYoCCGbsWa9KaKZOcRcsbYQ3mCMsF1JcNgwDT9PmguBdYQ13zh88dly2IVY&#10;Y8NaSxzlCF17cCTRB3q67gj2MIWmxX7OeCtcJWDgSpLhmj0QkiVHUlVDAeuZXx9HjrtxNMAFpnJb&#10;SSLcjh2yDDneN0w99ijsJxtiR2ULrpwKh+AiVXhFJ1B/k5F1kFSmOa22IduKyLFS8j2pMhNhwG+x&#10;AYJ313DVqokcF7XwogKgD40FO5AU7Y5N8jIQDznxgCO452cZYcjxeDIPWILAUnK6qvsz3vzge0z4&#10;/n289c034Dc0xAqah18ttKP4B5QakiH9C71T68RIrX4VkcHvKYzhsf9n7ywAq7jTtd/73ZUr3d17&#10;7/pubbu7pQLU8TpWSqEUd6elxd3dvbiGJMTdneDuIYG4KwkJGkggeb7nnTmTMzkklLbbNtB/dt/O&#10;nPF5z5xhfvO8Ap95bfH0v/EaXHYC+1e0wxNP/BKvjxjD6/m/8dRrE6GVl8wLx+jXeD1+8DHT/Lry&#10;/vJHdFl3UnNFUJ83qF7/An9r1BrteT28Kekb3O/fpujfuf5Xhji3L/mS5+d4dbiLnnoQsxofPs3f&#10;xcBRGPryc3xh9kveE9ri4w7t8fpfZRs/wwuzD5m2cRtn7AbjSW7jzbE+ljzwQpw/HAL/kJPIryjD&#10;me3j0a9TR3T8uB2a1/tf/OKpP+H9EcPx7mO/QaM+HjjK6IJuf3oMjz/dGC1aD8DUNU7YE5OIsFkE&#10;9Z/9O55+sxXe+nQ0HHaH4cBxB/TmPeTfHn8CjT7qgA4fNMJThPnHnm6HXl8MRVce4/8+9xbeajsY&#10;C7Z6YC9f0NyoKh73oFeJDscrNh7RUiaK905D75HuSCu5jQuO/dB7R6wKq35QV6rlvjcP1Dk4blD/&#10;eUSwINeQAR8y/OUddO/UmDnHYwjHk5lz3ECHY+/qcCzwI/mr4dFZuFR8HacvZuP4+Uwcj81S9lPy&#10;wfksnOT5Xiq+huj9OVqItYTbKzj+3u4fasPKA3XAAzWFVd/CvmVt8Ldf/Cc+nT0NHz/zDP7jsXcx&#10;3T0AEZFR2HvwGI6dOIdz7HCQn3QMRyK3YUSbl/DHF1tQ3R2Jfu82xBOPvYIpDKWWvxLvIfjbHx9D&#10;veFfMC/x//CXp6fqRXvK0mHf/894rOEr6NS3O+rzAfrTBXu1XLrKg8vw/jNUVvvY4WTCBcScPIyw&#10;hZ/gV7+vh+btu6Hn4vVY1PYZ/Okv/8BI+whEuC9Ft4Y/x+NtP0a/j1tRhX4BY330UM2bwaPxPPf/&#10;9+Ej0fVXf8XfnhoGu9BpaMiH6z+/9Bm2RUQgcvdeHDxyDEcJDRn3VCAzhVUb3JzPAjjNGeL5YmOM&#10;nPUlH8D/Ew3azoCbbCt6Pw4dPYrDcWFY8P7zhJEWWHlGz3pN3NgRv//zr/kSwIDj2fA6MAevEiya&#10;DvTQXwykemHwq4TtDl3Rp2kjwnFzLDmq18RP2doZf/zD/+DdOQ5Y2eWfeOIPv8fATTx/nw1U1f8b&#10;//H2++jdsxOV8+8Ax3NnYfq2OBSd2Ia5Hf6GxvPDEXMxFGP7L7kPHNcUVn0WSyYsxw771RjxTg8M&#10;mbsDIZqv9+DQoaM4Gv4Vegx0seT15iJi5wqMn7AamzYtw+Tlh7VqyhXnV6PnnK8wa8QXWOobjpQy&#10;syyrw3GPfk7QX8PIXzo8Fs/GyMnRVJvvIHr6aMxe4mEtrFXki6EdFiEqKZ/t67ejJ8Oqresa2yjH&#10;iY3zMWP0V5bWe5x+aw8mdJ8Nx72ZuFPohX7V4NhYrxJnHRehT9tN+kuOOvenw/F/PfYWVp0rxrVL&#10;Lhj4Zj1eX1R1//IXtBr3Jd7hS7AGH23Tv5O8aEx++9/xb+9/iN5t3iccv4Kp4SfgPf9dKqiPocfW&#10;OBzd0AdPPPkby/X8P/hn4xXQMsxLTmFZ+//GY03e5nPoR4TjZzHYTgqzncbMJoySeOw1fLnFA+G8&#10;HvYcOIpjR0/gZJo5w7cUZ3cN4+/qf/DRjN16Yb1T6/FRPUaEtGmH9554gufRBGN3evOZNxJ75J50&#10;7AROZ5SYvJ6P8EUfMvLid+i66IApR1cWKcfexZ3wEl80NR+zCyFhYVjd93n81zN8STD2S8Lxr/FK&#10;p51ILCtBxoVjOBy4HJ0a18MzrzHCYNQm7D0Ti3OnjmD/ml78PddDE0YftOnLF4eE/j/+YyA2RvI3&#10;GbUHBw7znnImEUnp6dp2DnnOxtv1/4l6Td5DqylOuFj4TWOgLXC86Rh9UoaI0a/jyWdfxGuvv4kG&#10;z/wWv33xHUwNsKm1UOeuQ3VAj7oH6iQcR4YH8k3dx4TjD9Dj0+ZYumA8FsybgqZs5VQ7HCdo7X3C&#10;ojJxq6wMZXfKlf0kfcCHCbYmkWtBQsuN6AKlHD/qtzJ1fj9dD5TilN0g/IU5uq2nhloLF8VtQEuG&#10;6f6/dwZj6Ft/wx9+/j/oYp+E8ltXEDK9Md7u2hVT167BF42aoOWwWQiPDMLIZo/jsXoN8NZrDfDP&#10;x36Pngz9u3TzIhW3v+NXP3+JeYX+mNX8f/CL//o7RgQnIPPIV2j9+P/Dc11GYMmyz6n2/hofzgyH&#10;aIMV+xfibSotv+s3FlM7dUOrRo0wz/0QguZ3xGO/+Bn+o31HtJXquA2GIpLPl9eOrkeH3/Ahv3V7&#10;9G7Xig/V/4GOy/eg4GYKtrZ7Eb/++d/xpfsG9PvfP+IPf/gCHue9MOyfP8Mvn3wPq2O4w5xoLOza&#10;BM0GL8Nua4liy2VxEnPq/5nhph/BLt1QLvkieclbeIy5mi/3/Bxd/vgzPP7mYHiRtCrP22FU26Zo&#10;O3szlg9tzfP6BT5ccRB5N27i/Nr2+B3huOm4UTz+X+EfzRchNM4RPX77b/jFiz2xKykbp9f2w9O/&#10;+DlaL12BmV1aUGV7BbP36w+8iRs/xm9/x5DMMRPQief/X09+Cm/KnaUXXdGXCtf/a/4uunf9GH9j&#10;waXuaw7VWJDrblkpSktLUV7TczlzjrfMmo4Ja84xZPggZn3QDRO2nMGtW+EY1m0B/LXqbHd5HZTj&#10;brXw4UwEb5qNwRNDqhXkmjl8DjYyD9ptQjtMWL9br/6bFYoF/VbBLWAJuvSzQ6oWBpqDsB1LMWbs&#10;SmxYtwBjF+7X1de7ydg0qCV+/9uPYc+q/tUjRgnH0SuZG7sF8fTtzZs3kRTFsPSBfbH9nJ4DnOQ4&#10;BJMXsLJ0nj7/5v4laDLWAeeZL3zj3Gbmxm5i+6Z7HZETOg+zpwyDd6plvbOb0HrsGvjHUa/Lc2X+&#10;+2oc5suhk+6T0GllJK7Itq9cgPvCkfhwlL92Dde9v0RsbFsPPydULj0pLRQqcGLlJ1ql+scYUdF+&#10;9kp89vT/w8+fboM1Z7NwwXkUXvyP/4dmU+Zj/mftqNT+E+OCjsB91lss+PYYOq4/i4NruuCPf/ov&#10;NBozBu0e+zf87rmhCOF3kRAwA28SPF/9nO2tpvQggP8JfTad4pVzA75fNua2HsfbSw9COoMdW9Ua&#10;LT5ojVlB1duiZUQtxrsM1f7rR7Nw5CaLpE1pjz9Rsf5TnykY3+lNPPHvv0Krr07gBi/kA0vfQ7NW&#10;7bEg3NxIqgzxPtPQ5Of/jsffG4eANH5Hpzajf+v6aPhRe7z3h18yPPxpTN5zGXfvpmNdq//Gv//p&#10;9/hg1HBGgvwKr/dag5ADG9GrcWO0n7wO+0Mc8MlzTGt4+QMM+Kgz2vOeNNlhDyJX98MvmSrxGBXh&#10;Ic//DP/558aYd4w/jkvHsbpPE7wzgjUa5sxCj0aN0XWBIw76rkEzpoA89voUHM22kY4rK3HnNo+z&#10;9Bbu1BgeLUXVxmEpc46v8fsrzojHueN8EbcvHFvHvov3JjvhXG4NtQTq3sWojugR9kAdhOMX2Mop&#10;CMMGdcKAXm3Z5/hdLFs0GQvmTyMcv1wrHOvqMQswMYzWJzANvkHKfqo+0POt9XBqBceP8N1LnZry&#10;gOYBKjROI/DC40/i03lR1vDTG3sxqeVz+M/ffoqNe0Owqs9z+Mtf/omXXnyeauXv8OIkH6bhnIHD&#10;58yJffx3qFf/FTz3xBsY8NU2rJv4MZVb5r/+9R94scFz+POvHkd3KoGFZeW4HL8Vvah8/u7penj+&#10;H3/BUw0/gkPyFZx3HcljeIoKT7QW2lpxeBXavfg4nv1sOw7bz8CrT/wX/u+ZBnjthWfxVIPxCM68&#10;gKj5n+B/fvsk6jVsgBee/St++19cvmdPQlw3vPn44/j9k7L/evjLr3+Fzkv3IuPKIUx89ik89fR4&#10;7L1bhvxTOzG44a/xp2cboMFzT+F/n2qMQXZnwAhFm78zWNr8efzh8e5wqgqlvYXM0Cn4x6//iia9&#10;NyF89zJ88uz/4YnnGqD+s3/A4y90xIKwLJSUxGBdh0b4x7Mv4dU33sCLTzyOn/36v/E2+/J2efyv&#10;aPD2Kly4cwNnHMei8a9/iyfrvYB//PW3eLnrPBy7UQTvz97BHx9/C0sO6/pmyo7uePrpv6DzqjAc&#10;XNEXv/3tX/HPBg3w4j+fxO/+m2GtHTpi8EC2mXq8HgZTXaqqXWWcUeUd7Fn8Lpo2a4Jl+2wTHrlQ&#10;JV+MLl6AmeuPU7m9g5LcYqbZsJdXcSBGDFiJ8PgilN8+hq8+XY39l81FqLIRYbeEKnqkCY4PY+G4&#10;hdjM54nbV49g9Sfvo2F9+uel9ljofQaxR7Zj4DBHpGkQkIfdu1gIbNp6bN+6EtNWHa4KTb64qh1a&#10;DZiO6HtywcuRf2AZ3vvL3/ACfdCA1rR9XzicyKtq4XX3Zh6i1wxEK8v8Bm0mwSmW51BRieLT29Fv&#10;oB0SaoDjilvFOOUyAZ++qm+3QfOhWL2PhddYCrgywx1D+q3D0bxbuFFwBssHPY+XZJmXXkOrbl/h&#10;YEldhZMU7OjSCL9/vBXWnNYhsrLoIGa8/b/41Z/q4XOfi0hk+8IPfv0/+Ms/X8BzT/0ez7cdg6gr&#10;1xA142P85fHXMZ3Kse/idniOv6/e287j6KYBqFfvL/hg6nT0/d//xa+Zc/x3fsf1nvkj/t6iP/wL&#10;ruHw6l545vHn8NmOU9r3UnaFz5qDXsVTf+T39lJ9PPP7x/HHfiz8V1j9h3f3dgGilvTHy7/9M/7R&#10;oD7+9of/xeP8jb/4xU6cyUqE85CG+OufnuU2XsLTv/81nhyyDWnF1fvOVdy+hhPbRqH5X/+AZ57n&#10;d/SPP+HxpwjR7JWcGj4fb/z9STxV7yW89NI/8Zf/+S/89oUX8OnU8fjw8b+geX8X5F49ioWf8oUC&#10;Xx7Ub9AQz/yxGb60P4yswyuYL/84fv0kVduXmDrxzBA451xB4UUPjHjzcfzhmfpoUO8Z/PaJV9Bt&#10;xxlkJgdi5AdP4pe/exovN3wJT/z+fUz1OY+b1d8wofJaFpy+bIA32vSAc41F3lPh0Gs61mw7avMC&#10;phIXdg3BUOckS/9q9c+b8sCP54E6CMcvIioiBMMGd8HAPh+zWmhrLF88HQsXzESzpqxcvYJh1T7Z&#10;zAlKrNXsWLV4ByFZ2U/TB/au914bzl6ZWLRc5Rz/eLcatWflge/LA0Sg0qsozL+EEkKQVawox43i&#10;QuTnXNYeaO/cuIy8rHSkpaUhM7cQLCqs/VXcvoK8nGxkMGwwkzUrbpbnwGt4M6pTT2LA5kgkpKYj&#10;KzcPWktVfQ0CRT6yM7it9CzkM41DZlVSkb4kx3CjTH+4YzXm4sJ8XLrCh93KMhQXFSA7k+tkZONS&#10;oQU+7lxDXi73nZrK6VnIyc9HYUkJrtKKOJ4jy6fK8Rr7v8NQ0gIUFFxlUKX+V1qUi6yMVKSmZyD7&#10;0tVaitnQF0WFKMgvYZVsq1xawWMsymN4LmGogmdxvSAHmemyLR7L5Rvaed0tLULa+bM4dmg/9u2N&#10;xvyO/43//v2fMCEgD8X5BSgs0pdD5W2CKNenf9OzcnD5hn6EZVeKuN/LVMf0b+ZuaQmPn3UhSrnW&#10;3RvIz+P5p/H80zORw2O5VEyYvVLC77OQamZ5DQ/KlbhZlIF0fl+Xb9YkTd1B6Y3ruM51q/3dvYWr&#10;V9jX924FKitvoTi72ObB/i5ul97AVV5DVR6qLMf1a9dx01Ih6FZhLtL5XaVmFDDDWC6qWzzWUkuF&#10;9AqUlbKC9bWbKKVKeE3On/u8nH8YKz4ZhZU7j6KkhsOtKLuOwpxMfs/cLi0zv5jBptX/Km4WI5c+&#10;kvmpuVerrvGK8pva/u/UVkCL2y6Qa0PWy7qMMmP/PK4r9IXlK8Gdkkx9mdQM5BXVVTDWrh6UllS/&#10;nvRrrAD5vKZYi1N+eLiax99EOq/DzGwUXtPP5851tq3KL8L12+W4daOYv9V8lNy8g/Kb/N0WFuAy&#10;v+crBQVVv8d0/h4vXbmpXQt3uXwBf9tXSq3Xo3wnBVkZvJ+kIiObv9vSWr6EOzdRlJOlXTcZ2TnI&#10;k9/4lVvadiu5jXxtG2nIyClAra7n9XrF8jvRfpuXbliuAb6sK8rTzjUtTe5T+SgoLETJtWvab7PI&#10;8pasnPvJk2PgbyY7p9hSDfoOrly+pN9jeK75BdbXULcu5/L+xushjfeUghL+TrQfOEqvXUZuNq9V&#10;3mtycq+gWoaAcclW3MHVfP6eM3PAxiE1/Ml3yKiHe37blSgvvUIf31FwXJPb1LQf1AN1EI5fIBwH&#10;47PB3TCwXweGVrfByqUzsOgbwPH9wFnNq/2lwqPsGwXHP+h9Re1MeeAh9kARwmZ0xYtPt8KSvT/1&#10;3Lcy5mR+ho/efANvvvmmZi/XfwE91x3G1W9ciOchviS+7aEXHcb8AY3wQs/VOJ5bZ0tAf9uzU+sp&#10;DygPKA88kh6oc3DcsAGV48hQfDa0B+H4E/Tp+SHheCYWLZylK8csyOVK5diRyrEy5YMHvQZcLMrx&#10;6tUrtB9yWEQ0oqIP3PdHXX7nLpJzLqGCOTTf5C+F69xi+KX6Ux5QHngYPVCJirtUlMrv4C5DV3/q&#10;f3fLbuHmjRu4YbGbt8qqekn/1H3ztefPnsy3qSaX1px8+bWrqwWUB5QHlAeUB354D9RJON4dFYLP&#10;h1nheMWymVhMOG6u4Fi9EPiWL0UeXjhmqF5RJk6cTsLVH6r3X0UJUpJycfXWA1ahvJGFuKO7WXGT&#10;VTtjc6BHOt5AVsxx7IuK1KZH7z+LXHN6H4PCbhal4szBvYwUYVXMiD04m1oEPdL1CmJP7GPtgQjs&#10;SzZajVS/Od7Iv4C9rKYZeTgOOUba4bU0xByK4raiEGeErdrcU0vio7XjiTpwGolG1V7mhSUel+OP&#10;Yh5Yce0tTCruoiTnPFIv6y8+bpVk4Nwh4/h341Rivh5qqf6UB5QHlAeUB5QHlAeUB5QHHkoP1E04&#10;jiQcD+2OwQM6oi+Lcq1cxrDqhbOVcvwtwfBB1dVHebmHFY4r75bg5JK38VdWgV2b8D3TcXkezhy/&#10;iMyzdujdbSkiEkoe4KZ2HTFOU/Api+W1aNEM9VqOg39MCbO+TmLW31/A86+8ieYtWqBNp+kIqxZW&#10;eANH17HIyK+fxWuc36LFh5jmcIyVhsuQ5zEKTV9+BW80a4GGPccg8Nylqtw4OaDbBQewiX0mn3qj&#10;BZq+3RbDNoUxL6oQe9YNxnuNXuO2GuKTzz0RZ07guluKrONuGN7pec5vgdcbvY1uS4JRcvUKjtqP&#10;xwdvNOD01/Fh/3U4kKrnkNr+3cneg8ntnkY/p1zOuoPzzlPx3n8/jVe142+NcRv3sCSP+lMeUB5Q&#10;HlAeUB5QHlAeUB54WD1QN+FYU467YVD/Dgyrbo0VS6cTji0FuVRYtVKPv8VLAhdvvSDXwxZWXXY5&#10;Hd6Dn8ewhfPw+br47zec8eZp7Nzoh8O7N2IA25REJT4AHJfux7RxMzHXLV27B+6f2hmz7SORee0I&#10;pr+3GIdrFn65ZC4CFy/BrEn7qt87r+/H2OaNMGLTWU2FjXcZhrneZ3HDyG+suI6TDl+iZeNh2C8y&#10;c5In1m5Yhr3+WzF4+GSsPiIyMivk9hmJdWEJuGpQ7u0iHHKdjRHuKdr+bsfYYcbQbrDbcxHOG9di&#10;ZaRUPr0Fn34jsXhjNC7Z3NErK64h5qseeOW5VzDITZYtxp5NKzDl87CH9d6vjlt5QHlAeUB5QHlA&#10;eUB5QHnAxgN1EI5fwG4pyDW0Mwb1a4c+Pd7H8iWTWZBrBpo1eQVLV7jCzTcHu9yTlCkfPPA14OqT&#10;hcXLfR8yOK5ASdpeLBi5FpFnPDG3t7RM0X/BN9KPw23NSqxcuRruhxIt7U7uIinUDRtWcfrqjTiU&#10;X4E7V9Nw8ECiJST7FvJTYnDwuCifFcg7G47NsuyqLYiMle6d13HhTCKyYxwwoPcKGzhmSHFmLPa6&#10;HIe5C2NlgjOGT5+Bpfv1rpjJ9p0x/CtPxJ4PwLA2vTBq1mKsXr8NUTo7m/7S4bN0JNq2H8n9r8LW&#10;sBi9Bc/xBXi5+3wE6F1f7v27Fge7mX3QbAl7mJr/Tq5AjxGzsStRn5i6tQOGfhWJtHv6wOjzK1P8&#10;sGJ0J8w+YM4NvwnPIQMwZW3YPQpwaYYv+rXshPHju2GYl/iqAJEbx6F16+FYzuPfHHgCeapAUS1f&#10;mpqsPKA8oDygPKA8oDygPPBweKBOwnFURCA+G9IJA/u2ZSunt9nKaSLheBrh+GUFxwqIHxiIzS9Q&#10;Hko4ZpuTtKj5mBjIrqnFcXCdOhDrCX/lWfuxc8LHaNeuF3r1ao92bYZic0gcYo+uxeRPOuCTHpze&#10;823OWw43l6X46NONiNdaKuQjcttMdB8VhEuZR+A4YQB6jxqN0SN7Y+A0d5yO8caI/vPg6LICg4Z8&#10;hd3VlGP244zbi12zApBmurfdPbYek2ZNg32MPrE4aAL6LHHFifA1ePcFhjh/0gM9erQjuC7CiRxT&#10;caPbF7BtTFv89rn3eZy98GGnbvgq+Dyygmej4+gRmDxpEebMnINlUZnV76TsyWk3tx3eHbMaa2bO&#10;xJz1Pjiaz0WuncPKcb3xYc/PMXPmckzs9DLen+GNVJ3Zbf5uYP/6vmjTZTyOXLbMyj8F15Xd0art&#10;PHifLqzWSqLiTjqCR41F/52hCF7Vi3BcxKjqDHjN7Ij/+9vb6M3jb/fJp1jkdBi5NbaueDj+MVBH&#10;qTygPKA8oDygPKA8oDzwU/dA3YTjSMLx4I4Y0KcVenVthmWLxmLh/CmE4wYKjhUc/3Tg+HY2fD/7&#10;B17vOg5jPuuLts1fR+fNR3HcfSoGD16Ai5a7V6KXG/y8nDF9cA/MdT5tAbsiRC9ZD1enxejc1w5J&#10;mkB6CXt3LceI6a4Isx+Nlq80w6B5C7Bgbj+88uxbGEHIHTRiA7w9V2HQYFs4rvlWacCxgwHHwRPQ&#10;e5ETjh3cjQ0exyEaK5AF1+GvYaiHSXO+lYE9Qb5wOUHw599lt8EYNGk13LbNRc/endCtzwgMH9YV&#10;jT7sBd+zV61Fsgpj4DjpXbzacRSmDxuGT9p+gCGL3JDCEOvyRD+smzYcw4bNwbzhzdFusQ+SS2yP&#10;+xYueM1Eu24jsCoqu2pmZdZBbJr5Oc9/NFwPxOGyoQJXUmE/uoyRLGFgB1Mc2T4IXwZLZbECHA33&#10;hd0hna6vBY7FkOHj4JOmqhv/1P9RVeevPKA8oDygPKA8oDzw8HqgzsFxgwbPs0ptIIYObI/+vd5D&#10;z85NsXTBaD7AT0bTxoTjlQyr9mNYtQfDqpUpHzzgNeDqy7DqFQ9TWHUFbuWFY2QPhvmOn4DxEyfj&#10;ywGf4Yt+QzGb4dQj55+wuetEY0Tf5XA9bA56JjDGbELXvtuRpCmahdjvuoahwV9h55xBeO2Fzhg1&#10;aQImTJiJJRJavXc7Bg9cBc9vAMeVFxzxxYwZWHFITy5O29UNQ1c4I84crXyrBMd29EK3rRdqv1Oe&#10;Wokvl66D5yYq21M2YY8WY80o67kt0GPjKVwxYLUkBq4LB6CLvQVsj6/EmC+GYFt89U2fmNsQvRZ4&#10;I82oZK3NvoWEgDlo13k4Vu+uOW67YFdvdJ+0FgdFjZa/uzlw6fsU/tiiKwb16YG2jZ/Fcx3Hwe28&#10;TQz1+c0YN28mdp5RcPzw/nOojlx5QHlAeUB5QHlAeeCn7oG6B8f16xGO/TFkwIfo3+Nt9Pi0ERYv&#10;GEk4nkQ4rv+d4NiRIOXqnwyfkHvN3ac6bMuyzj7J8ApKhqtXEuSzGcbls3tgMrT1RM19AEhz5HIu&#10;fsnwCOC2ubztNh9kG2qZB/O1rZ8eOjhmf8z0kLHotPK09R5VcAy7pndC53GTMG7oTJzVik1VIsZ+&#10;O5ydnDB7WBfMtD/Kes/yl4PAGUvh6PUVBrRYDR1Lr2Hf5inoMMMNoVvHYmj/RUjVpleyyFUgwgM2&#10;4LORhGOPB1eOcWMPJo6bhXk+ep3mY7M/wcwdYTi5bwemuJzQWzPdOY017Tpi9l4jhpnTCk7D3n5j&#10;VTj2uSVfYOgYO8Sl7cOiAasREidnUYm9Uxqh75az1sJa5QU44bYcY8bsY0Vswv/+hRgzagx2BuzB&#10;Cgd3HGbEM8oPYNDrb2O8VyxuVLFqKfIiN6Njy6FYfd7UcCnvANbv2AZvS65yxrZu6DVlPY4YFbkq&#10;S3A2YAfWL1+MBTPGoU/bBnhj2FpEnDgNj11rseGEDskJGydg2JCl2GuB+p/6Pyzq/JUHfkwP3Enf&#10;jc2Te6Br167oOdcVZ7Xfcy4ilk7GoJ7dtem9mEISlmnOg7iLghhfzB/YB905v2vXvpjncEivsXDz&#10;LNbN/kyb3mP9QVy9p77AbWTt3YA+3bneZ3Ox65zet64sKRCrR8v+umNhQAxqzPLgcncvxcBvcShs&#10;SzPcvODDApz2OF5bGfzKFATN88OFUssBXUlGwLJe2vn1GL0CvvGqudyPeR2qfSsPKA88nB6om3Ac&#10;7och/dugb/cW6N7pdSye/yXheCLh+CUNjt2pHDsRLr+ReSZTEUvAzC9juZ1zeOXVc3jZsNdjMGpN&#10;IpwJri6eOny5+yRi3fw4fNTyPCZsTIabt2l/3JaHazyGfhyL4bMS+GDO9R7geNwDE7FwdCwGD7qI&#10;r7gNN+7rG53DA+xDba9mn7pROV7yECnHd24ex/J3W2JyUAZuG4B3OxVBy0egY9fJWMsHoA/fase8&#10;47fRst2XcNibjGSpwNyhLT5oy+kfvorunzngSEICXPu3xRsy7ZP38TJbH3WcEIlrhafgMvVTtH5H&#10;tvEW2vdYg92HnDFs0CI4Oy9Gz17LEB5vJr1y5J6LwNZxnkiudq+jKrx9Aj5t0ZTbaYuG74+Ax8lC&#10;XErci0lD3mLBqg/R5oM38dEgN2Sa+xyzUFjY9rFo1/IdrvceXn17MLYE5xB47yB5/Ux83Pp9tOa5&#10;vdRhBPYk3jRV6a7E1dRD2NC9HVq0a4dmLT7Alxv3IjfjIuzmd0Wrlm3QrvnTeKXHdhwy9zouFQX4&#10;f/DYY8/ig26d8BHX/fizmQg4HY+wzcN5jO/xONrhnU8HwX5vKq7V2DWrGNFrqCD7scrXnTzsd5qG&#10;9q1bcL0P8NpbvbHKI42h1+pPeUB54Mf1QA7C10/ny/VRWLt2LYZ90g/L3U+jhIkoi55viR5fzMTq&#10;deuwcYsvYorMlHsTp3bOwidPdMBUzl+3bjN8pZgh1zww80O8915fTF29Fl/2fwfjCM2X9abs2l9x&#10;ohtmNHkRbaew8v2UgegxdhIij52B/eyhaNef9+u10zGo9Vx4H87UXuoZf3du8P488SO88+aLaPj8&#10;bByv5rgihE5phmcb9YCr5eVd1ezKAoQu7IM27zbEM78ZjpCb8qaUBRVD2Gng4/5YxfOe0H8Axi3w&#10;hMr0+HGvRrV35QHlgYfPA3USjiMIx4P7teRb2Gbo9skrWDR3OObPmYAmjV7Csm8Lx17JzMuMR9/G&#10;Z/HPhjHoP+ECvvjyAj4fSetwFs82iMGQZYnYRQh2pWLstDMeX3L6W70uYpUjFV+CrLNhVJLd3BOx&#10;YBr/sV2XCEeqx6IEV82X5cwga1nPJyIR49qdRbPX47CQx+PB7dS6jgLhf+mLg4cNjivu5OJs6HFk&#10;sReRNVC3HMXJCTh7Og35RfEId7Sn+uqI0LMZWtsjUVozD4TC1Z7THVxw2iLU3szYCxcHTnNyhmvE&#10;EVy8IPIqUJp1DsHaNjxwRKtcdR3xZ5OQk5uCs2dTUXjD/Bh3F9fyknCcRbNM+q9+xyu5iIOBu7gd&#10;ezjvT8AVy2qlCaFw1/brjWMFNXQOvpXHc3Tkeg7wPpKAEuNE72Zid4ArHHhunmf1Y63+dwdFSXvg&#10;yP3tCjiEhCuWuYXnsNvLAfa73HA8y6ZM9Z1SpB73gb+vO5zEPzRH30hclJTn0gwcC5TjsIfPsfTa&#10;AffOTRSknMLZbAsCl19GXKR+/J77z6Pwe25D/fD986KOWHngR/DA1QOYOX0qRrvruRHJG7tj0go7&#10;xOcdw5QuyxBtU+PPeoR5iNyyFOMm7q1+0HmB6NPmU0x2s7wWTI/CvvMZuGlw9d1iHN/5BV5ta0Ti&#10;FODC6b1IiNqC0ePHY+0ZfXNJa0ZhrsM+pJleElaUFeJciB1WzvgMXRovxinTnrP2O2PG20/gBUb4&#10;+CXapmtcR8Ied3YbGIMOz01GpPwDcDcDvhsmos2S89pWrkYswKzxnyNYL/yg/pQHlAeUB5QHHtAD&#10;dQ6O679UDwLHg/q1Qp9uTdG148vfGI5t2zxpaiph1FfguOk5tOl5EY4HUxAYTGAOpXnE49MGp/He&#10;FwnY5sFQaV8u75KI9ewru5nreVlCrp0Js66EZwFlJ5oXw7M9ZVmGS8s8FxvT9svlXGQdzhM4ntTp&#10;HN5rHofFAseW6eb1qkG1hGqrAlzfyAe1KecPGxw/4O9XLaY8oDygPKA8YPJAZYInZs5iEc/9+kus&#10;4pAx+GzxVhw9E4Ix776B519+A02av4PRrgnWQn/akgXYt2EI6j3xIho3aYL3hy/HPgnHPrkETQew&#10;Iv+5WvrCXU+B27xP8erCY9W/hyxPfDFsOCb5ZWnTTy5rhY4Tt+LMPW8X+X4xxguTG7Giv7GFq2ew&#10;etl8Rpn1waTly+FyvpZaBteiMaPBdEQJcF+JgfPSARjoqcdgl5/ahBkzR2LrmRpeTKorRnlAeUB5&#10;QHmgVg/UOThuwJxjXTlug97dWlA5fg2L5o3AfOYcN2HO8bKVbnD3zyV0Ut2twXYRbmvKy3XyToGv&#10;dwL6NYtBy64XsS0qBZ5UiN18xRIx/O0zaPV5Irb7psB++0V0+OdZ/KPeWTRtfQErA1OoOidiyrg4&#10;tGp+Dq8/d46taeLQo30chkxNgENICly3XUR7hmk/87cz+Ef9GIxmKLazXwp8qDDPGhKDpzn92bfP&#10;ocHzZ/HR+3FYwuPxC0nAmPYxqMd5zzxzHqPXE6YlRNt0XirH+JvmGNd8Xbj5ZWPJSr+HrM+xunMp&#10;DygPKA8oD3wTD1Sed8a8WQypPqZD4c3dszF44XYcCNyIjzsMxQyHIETvtsPUHi2xmkUCqgKrbyXC&#10;ff4AvNZ7JfZER2Pb1M4YPd8O+/w3YuT4Lmj7djs0f+01vDreBelXTbB6JRXBS9ugac+h6Mz5r33Q&#10;DwsiWfCv4jrOuExGu0bP47XXOqLXh6/j/dmuOGfUM6g6qTKkH3LAuCo4voZTO1ZjymhfHDuzDbMX&#10;zINLXE0eYIpJVgAm1p+G3aIcF53BroW9MDbIkg5z3gEzZk3AumOqAfs3uX7UssoDygPKA3UPjjXl&#10;OIBw/CHDqt9Gt05vMud4FOF4MuG4wX3h2JFhT24E0jMJOYhJysG5xBzEpuZi/4lMOBCafQjH/ZvH&#10;4J0OF7CaYGznkITtTknYOjcW9Z6MwYCVSdjpnIjBH5zFx18mYPnCi+j87jm80TcB7kFJ+JIh0U8+&#10;ex6D53A5wnDrv8eg44gE2FMRHvQqw6U/uYjZyxIwsfs5PF0/FosIuuvnxeGtp8+i45RELJsdh2Z/&#10;O41671/AmuAULBgUg1Yfx2ECw7ln9I3BP1rEYsY2qtMEdkd3KtaBqdp5GOci56Osdh+In3xCUmHv&#10;ei8gKzhWNzvlAeUB5YFH3wOVca6YM2s0Vh7R8zuuR7L13bz12JNQgpzC6xYYLsPRlR+i2+YYlBrC&#10;amUZrhUXIV8vvM/qgiz8N2sBtm5czF7t/TDFfh9On9iNeT0aY6rreZQYaRTXU+E5vTVeGbwVJ06c&#10;QODa4Rgy6EsE5XIbFVeQE38aJ07GInzRB+gwfQNO3weOJay6Mi0Uy8b3x1QqwFdPrsIXkyZj+4lb&#10;uHNP2oYNHF8+C6dFfTDCX09FqTzHGhSzxlUVDXz0v3l1hsoDygPKA/8aD9Q9OK7/AiLDA1mtuiP6&#10;9miFHp1bYOnCCVgwbxoLaTXUC3LVoByLYixgHJOUh9Lb5bhlWFk5ktKuYqdbIuE4EcNan8X//vo0&#10;/vIMQffJs3jiKdqfzuCjsQnYwYJc2xbH4fU/xeDzDUlwYEj0NKq+rxKIFzK8ecyH59CwaRyWB7GY&#10;EEO02z8Xg86jCcfOF9HiLzEYRMj1ik6Bw/oLeOevepGviYTev713AdsIbcGRSRjb/hxavHUBa70S&#10;0KPBObTqH89x7nfzBbz1+zPoNj0R9gLHPN7AcOaSms9FjX+tPxIzL7HCeAqjB6oDsoLjf80NQ21F&#10;eUB5QHmgTnugIApTZ03GGD+9rV2afQ+MXboRJy7dsuYJs7LA0dXd0HPbWSscV9zhvy+EUMvJVR5d&#10;izGzl8DbazumLdqGYEsp6YwtHfHpsghkGdX3SrNw1HEi+mzWa/8jzRPzx/fDon1XcbXUWrchdFwT&#10;9J/vgSRzYUJtBUM5XgJpF198fCsGvvoXPP3iy2jw9z/jt3/4AxoO24ST1bv0Cf5WKceRcixlKfBa&#10;Oxpt1+m9Ca5EL8SsKUPhXWuOdZ3+FtXBKQ8oDygP/GgeqJtwHBGEIQM7oV/PD9Gjy/uE48lYOH86&#10;mjZ5WSvI5UE4dmbosWFOBCFnAqaoqjdulcE/NAOefqnwDkjTzIPjTl4MY6ZyPIDK8dvtLmCpSxI2&#10;bWFesRjVWnuu70koFTiu95+n8UeqvU+KPXWGFX7jsMwtCaPaxuCt1hexITIFAaxW/fHzMegyhmHV&#10;6+Pw3CuxGMewaE+GWNtvj0fPN86i1+QEDPnoLJ75+CIcCGy+hONpXakWCxwz3LrHawT1353GE3/j&#10;fgTW/3oO/RexwJc3Q6t5PC48ZuMc1FD/LmszL/807TsvvnILydmX4MbIgF1U341rxF2FVf9oNxm1&#10;Y+UB5QHlgR/MAxXxsF84HV/M9EJSEl9yjxyABTt2I2b3V+gwdgH8jlxAUowDRjbqi22nSlAlyLK9&#10;3KaFQ9BzTTTXO43tXw7El1+4Ir08D+6DpmHxuhC+fD+Dr/q9ifGOZ1FcpTjfQsZhJ0xptQBh3N+B&#10;HWPxxecT4BsRiSnTRmCG53kkHV2F1i93w/SghGrVqnWflCHtwA6MaDhXq1ZdUV6Kq4WXUJCbjXT/&#10;Geg3YgS+OngVZfekDlfiSqYvRv99AsK08vqXcdh1CXoO3owLPI7gZRMxZfJqnFFR1T/Ypad2pDyg&#10;PPBoeKBOwnFURDBbynRB/17t0btrKyxbNA0LF8wgHL9yXziOYwi1qMZuPgRU9j4wF7NylhxfCatm&#10;znFr5hzvoMLrTRh2t5grgdSdQLVlURze/HMMRmzRAXX71kQsX8Pq1H6J+KI1wZpwvNGA43q6cuzg&#10;ehFv/ekcBi6hOr2HyjHf3Lb48zmMZSXrSf2pHL99AVuoHIeG6+pzM35exxzmng3Poe3AeGzyT4GL&#10;cxJWUHne6KSDvgF1qiDXgxUlc+TLC/nOi0tuIz2/UPteFRw/GjcpdRbKA8oDygMP7oFKqq92GNOu&#10;Pl5++WXU7zIXwQmlGnQe2dQd77/+Ml5u+Cr6bziJm+ZQZSrHVy4EYVbXBlyvIV7vMR0BF3UivRvv&#10;hc87NUNDTn/xix1IvFydVCvvFODYhqGoz/01eKsbZgalo+JuOTKjlmPgBw3xcoMX0GNxCNJM7Z+s&#10;51OOnFO+WNx5s6YcV/uLc8KS9RvALKwa/ipxPW83ln60Eoeu6wp1WeZhrOr7knbeDT4YgpXR+aZu&#10;Bw/uQbWk8oDygPLAT9kDdQ+OG7yIqIgQfDakBwb07YjePT7E8qUzsWjhLDRr+up94Tg2JRc3b5Vr&#10;SrFApVldFjj2Jxz3fv0c3u5wEZsjUuBuUp9lWWnh5OjA0Os2Z/HhwAQsWnoRwzqdx/sfsodqaCI+&#10;Z/5xk3epHLOYVyCV47ZPn0MH5iY7MOd4WKOzaPLRBUyZF4/RrEj9zCtxWMqc402E7Q/+cQ7txyZi&#10;0UzmHD91Cs82Z84z/7Vb+tl5tPowFiPnJGDBpFi83TAWE7VCXnpRrmrHrz7f1x8SPSDfucBxWp6C&#10;45/yTU2du/KA8oDygMBpWVkZyivMlZ7vopzTyphuVWvntbsy33Y9KrrG9mopHM0ltPXKmBxsXqTi&#10;jr6/WlezfFWVlTUtUYmap1u/33vmV+jnbXsc6opQHlAeUB5QHngwD9RBOH4BUZEh+HxINwzs3wF9&#10;erYlHM+wwvEqN3gG5Gkhx4Y5e3Kc8BuXkqfBsSdDbAWWzMu4+KQy55jKbdc49B7O/OLQVLibtmEs&#10;604V14E9jju/wGrVrFj9GitLz3dJRYBfEib3jUM35ghvC0uDn1sCBrWOw7CZVDa5LQ+u80njc9o6&#10;z796HhO2sr2Dbyp8Cborp8TiZU6v3y4WH7MA16Be8Vjjkwb/sGRMJHzXl8rY/zyHQYuS2Hs1FW48&#10;l2rHXsNxqvnVfSTXgHznVXDM/HMnD+syHv45zFf3V9WqH+y+oJZSHlAeUB5QHlAeUB5QHlAeUB74&#10;yXmgzsFxQ1GOBY6H9sDg/p+gL/OOVyybicWGcvxt4dgCmO6EJg+2a3IRoK4FOl0Zlu1BSPb0ZxVK&#10;Dg1YlYJfHjRXruvMdQWk3bmsbMt2HW26Zftu3J9sx1PW51Dbhul4tHnclxyXMV3B7zd7QaDg+Cd3&#10;71InrDygPKA8oDygPKA8oDygPKA88C/1QN2E4yjC8bDuGNS/I/r0amuB45mWsOpvqRwbIExV1vUB&#10;lFlZxrAqULVdV7Zj2laN68h+TdvS9m3ev3k/D3BcCpprhmYFx//S+4LamPKA8oDygPKA8oDygPKA&#10;8oDywE/OA3UQjiWsOpjKcReGVbdnWHUrrFg6jWHVMwjHLMglynEgw6oNyORQVNxqYdWsauzEHF3z&#10;MmrcAuUmvz1KPpFrQL7zqrBqqvFOlnB7OU+PAIZVr1Jh1T+5O5w6YeUB5QHlAeUB5QHlAeUB5QHl&#10;gQf0QJ2F42FDPsXAvu3Qp8f7WL5kMhYtmI5m0spJwbGC/hoAX8HxA/7i1WLKA8oDygPKA8oDygPK&#10;A8oDygPKAzV6oA7C8fOsVh3IVk4dMaBPa/Tq9hZbOU1gK6epbOXUUINjL6UcK0C2AWQFx+oOpzyg&#10;PKA8oDygPKA8oDygPKA8oDzwXTxQB+H4BURGBGDooPbo3+cD9OzaDMsWjsXCeVPQtHEDLF/lDu/A&#10;fOYDp1aZi5c+blSr9gpIZ9sfyRm2LqPGH21fyDUg33lxSZnWysmDBc6cPa3n7BmQyxcrKqz6u9ws&#10;1LrKA8oDygPKA8oDygPKA8oDygOPsgfqHBw3aKDD8ZCBH6Fvr/fQo3MTLF0wGgvmTkbTRoTj1YTj&#10;IMIxWzMZ5iIQzM9xqXorJ69AwjFzUK3z06i0ptMyLEMZV/Zw+sD4DtPuuQbkOy++YoHjAMKxvDSx&#10;XCeegYTj1QqOH+WbmTo35QHlAeUBVOZgr58PPMKT79Nb+C6upkZjw6a9yC2rtePxv96ZcU4YO7Aj&#10;OnTooFmnnoPArpD3/vEc9vnr5/ADHt2//nzVFpUHlAeUBx5CD9Q9OK5fDxER/hg84EP07fEOun/6&#10;JpbMH0k4nkg4rv8N4TgNzuxt7OF7Bj4BB+DsFgVn993KHmYf8Dv08t0Hr4CTVIYTCL86JMsLEgXH&#10;D+EdSB2y8oDygPLAv9IDlTFYN3kCRi4+eB84voOCI2vwYfu1iCv9rvh5AylHPLB49T5cuc95xDpO&#10;RMc+AzFr9RZs375dsy3rpmBYr+743DnOZs3z2Dh1IkYu2o+79/XNHVyOD8HKdQdwnXuP3eOGFRsP&#10;4+a/0p9qW8oDygPKAz8xD9RNOA73Y4/j1ujTrQW6f/Ialsz7AvPnTUCTRi99Izh2onIYEJaG+IR0&#10;ZGZnIT8/DwUFyh5mH8h3mJObg/ikNITuTmVFal0dVnD8E7tzqdNVHlAeUB6oyQOVcdg2dxamfHX8&#10;vv4pPr0V3XtuQ8Lt7+rGClzNS8LJM9koq2VTOWHTMWxYXywITrkHdi8GbMXUseOxt9C8cgJ2LpyD&#10;yasOfy0cZx9YiY+77EA2ynE5KxGnY/Jw57ueklpfeUB5QHngJ+yBOgvHg/q2Ihw3RbcODbFoznDM&#10;n/PN4XgXc1BDojJw5er1n/BX/Gie+rUbN7DnUAZ2eejh8wqOH83vWZ2V8oDygPLAN/IA4dh++WoM&#10;6TEII3q/iTfffBND1+1GrgjEV6Mxu3NLvPHm63jlhedRv/MKRO13wZzFESjSdpKDKHdHbN7mAR8/&#10;O4zr0wM92nAbbwzGliO5qCg7jEUzduFY5g0uW4HC8z6YP9cV+w96YsXmk7h5LQHusz5GkyaN8dbA&#10;uQhJk22exfIvv8Q8txiOn8PyXm15TI3QuHEjvNV2EoIuZuPQhoFYd/oaUkIWo/0bsr/6eObZlhjr&#10;moHCM5sx8uMmaNq0KYuSNsEkt1gU5RzEginzMalXU7z5wlP4v9++jh4L3LBvnydWbT3N/VzB4W0T&#10;0FLWadoSE7cfxmVOLT+2AQM6NEGTxm9iwMajKC43e7YSl845Yrjs/8030O7zBdivOSUZnrP6o4l2&#10;XMOw82Q+Km4dwsKpCzGhe1O83boVRm3zxJoenN+mO1YduPqNvi61sPKA8oDyQF3zQJ2D4/ovMaw6&#10;3BeD+n6A3l2boOvHL2PxXMLxXB2OVzDn2Ce4AG6+aVUmobXy2cg59g6SvFSqilSOQyIzUFJyra75&#10;XR3Pd/TA9Zs3sPtAuqYcy3cv14CLd1pVzrFnoP7ZuE68gvKwfE0AVq9eoe05LCIaUdEH7nsU5Xfu&#10;IjnnEioqK7/R0aZwnVtl1Z46vtH6amHlAeUB5QHlgW/rgTQ4jWmN5u8Ng+Ohwzi8byUG9F8Mz5Ox&#10;CF3YCgOnbkfEgcMIXtIfL3VfAm/vRejSzxG52u6S4bx8PibOWINVo3ugbYdZCDxxGAdWD0Hz0WsQ&#10;fXAnhnRfjJB4CaC+i5yDa9Gj22J4uC9G39E7sS9wK8a8OwEeDG+e3mUYxiw7gfIST0xZ5oTwo9FY&#10;3ZudN+xCcfzYYdiPfgsfzAhFZk4qDm0fgglbXbCo97uY7MpjjtqIgZ17oNfmGNy9mYXYY3uxOyoK&#10;UZ4z0bXvGoQGr8KnDT/GzJ0+8Nk2Ca0/WogDKbGIdJyP/hN8EXPAEfOHfo414VwnfDWGEdR3HgiH&#10;fZ9RmDx/G4KCFqJz4+kITL9SFXpekhiAZQPew1Q77v9wBLZM+BKTJ9rD3XECRg3+HJuj6YeVA9F8&#10;/EbO34H+DT7ExM3eCNwxBu+/0h9bAgKwfclo9BwXet/w8m/7rar1lAeUB5QHfigP1GE4pnLMStXd&#10;Or6KRXMZVj1n4neAY/Um84e6oH6o/YhyrOD4h/K22o/ygPKA8sBD4oHKi9g+YwxGLIy2hBcfxOQh&#10;C+Houg7DB86GT4z+PFAaY4fefVbA12cpen/mhnxtaio81y7DzDlfYeXC2Zi+9qR+0reC8Vnz4Vi1&#10;ZT56f74OuxNlG3eRe3QLBvVfCR/vFRgy0Rsxp5zw+YsvoVHPsdgclISULL6YT7LDxE1e2B24AR8N&#10;mAc3Kq+lGb74vFFbzA2NRUzQFoz+aAyW71qMfsMcoEdXp8Ce+x//1UncuZMEp4l90LxZMzRr9AJ+&#10;/8ZYeIWsRf9eq3C88AaKY7ajzxAv5hxfxiG3VRg1cRt81g/Ec//3JF6WdZq+gn88/TpGOoTAadZA&#10;tGz4Bj5d4onDx9JQeNsIwL6KmICl6NF3K8OzLX+l13A5dx+Wjp+EWZstIepXmfLWdwE8vFZjYK9l&#10;2Jd1HTcu2qF7p/VIxw1cCFmNPp95WFT4h+R6UYepPKA8oDxg44E6B8cN6j9P5TiA/+B8iD7d30G3&#10;Txoz53g0c44nE44baMqxL5Vjd6qFhrlRNZRxQzn2oXIsrZukWnGophwbcHwXt69fRm5OJtLT062W&#10;WYDSGsTBirLrKMzNw7WaRMDKWyjOK0LJjbL7FP2wvd4qUHb9Gq5dLVU5Qd/xpyhwHE3lWNo1yXcv&#10;14ArleISS7VqLyrH8tm4RnyUcvwdPa5WVx5QHlAeeAg8IDnH8+Zi2loL0F2PxIShi1mQ8ysMG7QQ&#10;AbF6JNmVk5vQu+9y+PouQ58Brhagy4b3V4sxefYarFy0GPO2SCg0/24EY3jPOXBwX4VBfVZjT7qe&#10;XVx8bBP6aHC8HP2HuyHjSh5SLiYhfv8WfNb0dQxccRR3iv3Re/Ri2J84COfPO+C1F+ujfqeh6Neq&#10;Hl544UU0emch9uVn4bjfEvQe6oISbcvx2D5nNmY7+sJj2miM/WIHThYUoCB2B3p0Xwgvv9XoP2Qb&#10;zl0qQs7R9egxyAPXUIzDbqsJxxvguGAkOn28DEdyuU5BNpLPxyOd4zmZKUhJzUb4qi5475UBcE69&#10;anl+uYHz/oTjAfaWlwQ8hLtlKC05jGXjp2KOFqrNv6tss9lnAdy9VmHgkE0MLy9E4dkt6NFvF/Lu&#10;XsIp+rLvF95aCLf6Ux5QHlAeeFg9UGfheHD/doTj9/hGshkWLxiHBexz3KRxw+8Ix0lwHtMBf3vi&#10;H3ixPv+BMuzvLTBm1ynk37LWhawsL8bxrb3R8t1+cEuq4estP4HVfWdhQ+BFPHg9j8uImD0aowZu&#10;hW1tyof1AvqxjlvB8Y/lebVf5QHlAeWBOuyBSlZ6nj4FY5cd1NsgXQvDyL6zYRd9Av5zWuKzee44&#10;dCYWbjM/xPNdl2P3YVdMaT4errGxiD3thUnDhqDX3PXYOH40BgzdiuOcfsZuNN4Zuwa7kw5iS+uR&#10;WOa5F7GxZxH21Wd4tctCKqnLMPCzzQh1nIWeH46H74WzcJs6DJNmOyODqOj5+SCMnLANJ7Mv4/qt&#10;UpRqgm0Fyjl+ky/Y5a/o7C7M7PYu5lNNjt3zFTq3bodhzoHwmTwDU8bswImkJCT5T0X9VhOx03cF&#10;evZeR2Dmy/6T69Cx7RIcSz6PsF0LMHCCP87uWYHJ/fth22Guk+SHub1mY9POrZg7oDdGLfPDkdNB&#10;mNOpF7adyEVp+VXkJRUg+6IXFvR5H/M8uf/Yo3CaORbTJuzAru1jMOqzMXBhWPq5nSPwzrj12L9v&#10;GwZ1X4H96Zdw6fR6fNJlO7LvFOCE50J0G+yulOM6/PNQh6Y8oDzw9R6og3D8ApXjQAwZ0JGtnFqz&#10;z/E7WLpwEhbMn0Y4fvk7wvE5fNVlIP/x8EEmlccbhh1eg3debI5JQelW0C3NQOSmQdgVW4GK79rp&#10;oep7KEXU1KHMJVoLy/vor/+G1BI1ekDBsbowlAeUB5QHlAfu8UBlMrw2rscqx3M6HN88guWzNsH/&#10;BAOWqSJP/ehtvPLKq3i5Uw98NjEA+ddysXtZZ7z86qt49e0meKPrFNjbuWLrJgJxvUZ4n9Nf+WA8&#10;XM4WaiprfsB0tGnxCl6V6V0GYNxkB+yL3onpS/bjyuVzsBvzHl5+7XU07z8bQYl39WO4fgwrmE/c&#10;e9xmhB09gRPHj+P4cQ5Pn0XKZaPG9RXEec9Ay5d5HO82Q6NOE2EfnIXb6X6Y2O1NbX+vvtyQqvMS&#10;RB52w4wZ7rhwjaBdFIQxDd5Cpx6LsStsJ2YtPcR93sY5l5n4hOf56qvN8MWaSOSUl+P6nqXo8n5D&#10;vMriWv3WH8aVikrczNmNVV23IJa1tvNOb8Ng2f+rr6DlwBmIzLnD55+LcJ7cHa/JtlpPgfdF5ilf&#10;icT0iQ44k1uM4ngPTJjih4K7xYjbbYep8yNVzrH6WSoPKA881B6ok3AcGRGMoYM6o3/vj9CzW0ss&#10;XTwNCxfMZKXGV74jHLP/YffP8OWsSFTPQr4E1/7P4vOtZ3FFC6++joToMK1o08mLJZYvuBRFhflI&#10;iDmFI1EHcSEtCxmpWci7fLMqLCnx6B6Eh4Uh6uCFatu/WXAB0RHc3tEIrP9sMEb33lgFx5cvnsSe&#10;8DBERMerf1C+wU9JwfE3cJZaVHlAeUB5QHnA4oFKAl/FPelQlZxWQVjU/irPYMW4SZi4+gjuynTb&#10;tKtKWfbebRgulm3dm6l1HftWDEAbVs+WCtqatfgAE5kCVu39u2z7npX1Y753uvVLraxppvmcqhbV&#10;t2VaE9XWreXcNP98s9qU6opTHlAeUB54KD1QJ+E4inA8bFA39O/zMXp1b4Pli2dg0YJZaCZwvIY5&#10;xyHMOfZjPqnFpCKxjFflHAcz55jtfZz5j04oWzlZc47PYW234Riz8FD1f7gqYzDrgwYY65UIBjkh&#10;NXoGetdvjhaNG6P5+xPgmiatoNhPd/EwNG/4Glq+1QcrXTbgi5afYY7DGb6jLUVG4HR88lozNGne&#10;HE0bfojx7onMAQLKig5je9838NdXm6N5j5Z4lW+ihwzdwYwipjFl+GFxl9ZstdAcbzzdFuP8zqDk&#10;jvrX50F+SRocH2TOMfPK5bs3KlZX5RwH6RWsjWvEJ1hVq34Qv6pllAeUB5QHlAdS4bvDHvaBNeVU&#10;Ke8oDygPKA8oDzzKHqhzcNywwYuIigjBsCHdMaBvR/Tu0RbLl8zEIlZubNbk1e8Ix3HY0r87Pvho&#10;NFZv3Yqtho3pgkZtliGigGicE4JJb7eEwyX52u8ielU/vN/bCZcrLsFrRDM0bjkNRzV+3Y/JTQdi&#10;jvN5lFUew5S/N8R4twztWrkSNgOvPDUGe29cwzmPcWjVeAiipS3ijaOY/+EreKu/A7Irr8BrcBuM&#10;3bBff2ucugatmn0Ol5jL3OtP98/b2xuenp5sr+FdZe7u7ggMDKzmFCsc6wBcExxrhdosL1AUHP90&#10;ryl15soDygPKA8oDygPKA8oDygPKAw/igboJx5GE46GE434WOF5K5dgEx36hl+Dhn15l7n76uKEc&#10;+4ZkarDkQjgK3Z2B4qpq1RexY2h71HuuKT7s0AEdDPuUBTSSbupge3glPvhTW3yxdAVWrFyOSf1a&#10;4a0XR+NQWQF8RvZjP0Q7Nlng3529mNx8MOa6nMft/F1o33Qy3OKLtW3czAnCzLc+wvZ9sXCe0QOv&#10;jQ9nNo+2dUTOGIHhve2QWXEeC1u1R5ue47F05QqsWsNCF//xGqYHZHyDAl8P8hU/XMuMGjUKjz32&#10;2D02ffr0GuBY+lnr371cA26+6VXVqr2DpVK19RrxDcnHiq8CVZ/jh+tyUEerPKA8oDygPKA8oDyg&#10;PKA8oDzwg3mgbsKxhFUP6YYB/Tugd0+GVS+dTjiexZxjXTn+9nBcS1h1lbsrcPnwCrzzf2+gTa8e&#10;6NWrNwYNH40VTvvYpoAgNnwEBn3pA01ULhM4HoJ5rrG4nbkdH7w7E15JJdqWSvMisLD1B1gffg47&#10;J3XCaxMjoXeDuords0bhy14Cx7FY1OYDvNKsPXr06oVefYZh7KwN2Jt+s3r+0Q92KdSdHc2aNasa&#10;HK9ateqeg9OVYwXHdedbU0eiPKA8oDygPKA8oDygPKA8oDzwcHugbsIxlePPhnbFwH7tGVbdkmHV&#10;U5lzPEMvyPWd4FgKcg3D8BlhtfThq8CVOBcMe+0T+Bi9jXNiEOR6VjKR2aPwCwwY7qX3AdTgWFeO&#10;yyr2Y9Rfm2BOWJF2Ndw5vhTN//wZIi4X4djOL9DsvSk4r82Jx9quzdGqn4RV52NH5w8x0e6M5Qq6&#10;hn12uxFbZBT4ergvrO969DNmzMDPfvYzrFixosZNKTj+rh5W6ysPKA8oDygPKA8oDygPKA8oDygP&#10;mD1QB+H4BeYcB2HY4E4Y2KctenV7h3A8kXA87V8Ax6exvF0v9B0XUGsfvoqyfBy2748e7/XDwIE9&#10;0LlNH0zacIzFtVKwsw/Dqvs6I1c8eDsSI+p3x6QdpxgGfRnHV/dBu7e6oM/Agejxdit0XbgfeVzs&#10;elY4gfwtNPtkIL6YOQCtX3wFrbtu0ApyFRxbjcldOqFrX7aX+rQ9Q7a342jBjRqqXP40L1pHR8da&#10;T1zB8U/zmlBnrTygPKA8oDygPKA8oDygPKA88H15oI7CcSDhuAMG9G6FXl1bYNmi8Vg4fyqaNm5I&#10;5djjO4RVX8b5yH04cDzza/J6cxCxYgHmz1+IDS4Hwe6I/LuChP0HsOdAKmtT868iF0f99uJEYqGl&#10;gFYuIratYj/m+Vi6IRAZpqLT19P3Y+Oi+Vjm6o6QkCM4vSfOAueVSAp2wqoF8zF/oT1OFv/LGip/&#10;X9dLndmuguM681WoA1EeUB5QHlAeUB5QHlAeUB5QHngkPFAH4fh5REYEsM9xe/Tv9QF6dmmKpQvH&#10;YuG8KYTjBt8Rjh+J70ydBD2g4Fhdr+VPuAAA//RJREFUBsoDygPKA8oDygPKA8oDygPKA8oD/0oP&#10;1Dk4btBAh+MhA9qhX8930aNTYyyZPxoL5k5Gk0b1sfIrD/iHFcKTVZ0N8/CXcb1ademtcviFZGnV&#10;i11ZrTgsOtNUrfpf6Tq1rR/TAwLHew5JP2v9OpBrwN2PPa2vlCEtrxA+IaxUzc/GNeIXWoCVa1W1&#10;6h/zO1P7Vh5QHlAeUB5QHlAeUB5QHlAeqMseqHtwXL8eIiL8MLhfG/Rlrm73T17H4nkjCMcTFRzX&#10;5SvpBz42Bcc/sMPV7pQHlAeUB5QHlAeUB5QHlAeUBx5xD9RNOA4XOG6F3l2boVvHV7Bo7nDMnzuB&#10;cPwSlWNPpRw/4hflg5yeguMH8ZJaRnlAeUB5QHlAeUB5QHlAeUB5QHngQT1QR+HYFwP7vk84boyu&#10;HzfAwjmfYf6c8RocryIcBzCs2ouhtIZ5MqTWyxRW7c+wag+GVbszrDpchVU/6LXwUC1nwLEbw6rl&#10;OpBrQMKojbBqX4ZVe/KzcY34q7Dqh+r7VQerPKA8oDygPKA8oDygPKA8oDzwQ3ugzsFx/ZcYVh1G&#10;OO7zAXp3aYIu7b8rHGchJ68IN27dom+lhLSyh90HZeXlyCsowt5DWVBw/EPfMtT+lAeUB5QHlAeU&#10;B5QHlAeUB5QHHk0P1Dk4biA5x2F+GNSHbZy6NEPXDq9i0ZwvqRzrOcerWJDrQZVjURN9gzNw4kwe&#10;0nJLkJaj7FHwQQa/y7MXChAYlqkV4lLK8aN5c1JnpTygPKA8oDygPKA8oDygPKA88EN6oO7BsSjH&#10;zDke2LcNw6rfQpcObzCseiTheJIFjhlWHVEEr8DMKvMMkPGMqmrV/qHZOjSZlvEJzoR3kLJHwgeW&#10;79L2GvDwz0TJVb1atW+ohFpbrxH/sEusVh2E1atXaL+vsIhoREUfuO9vrfzOXSTnXEJFpalp9QP8&#10;OlO4zq2y8gdYUi2iPKA8oDygPKA8oDygPKA8oDygPFBXPFDn4Lh+/eepHAdgUL/26N3tA3T7pDkW&#10;zx+PBfOmoknjhnrO8TeEY4FnZY+eDxQc15XbiDoO5QHlAeUB5QHlAeUB5QHlAeWBh98DdQ6OG9R/&#10;gcpxIJXjDujTvTW6ffo2liyYSDieRjh+WQ+r/oZwbIYoNW5VUx8lX8jLD6UcP/w3JHUGygPKA8oD&#10;ygPKA8oDygPKA8oDP5YH6igcB2FQ/07o0/NDdO/yPpYsnIIF82cQjl/BqrUeCIwsqhYiLZDnHWQN&#10;qw4Iy6ZSnKHCqH9CYeRyDXjSjLBqP4ZV69eFbgHhl7BqHcOqV6mw6h/rZqP2qzygPKA8oDygPKA8&#10;oDygPKA8UJc9UEfhOBiDB3RB317t0aNrKyxdPB0LF8xE0yavKjj+CQHvN8mPVnBcl28z6tiUB5QH&#10;lAeUB5QHlAeUB5QHlAfqvgfqJhxHBGPIwM6E44/Qk3C8bPE0Cxwr5fibAONPaVkFx3X/ZqOOUHlA&#10;eUB5QHlAeUB5QHlAeUB5oC57oO7BcQPmHAscD+qC/n3aoxfzjpcvnYFFC2cp5VipxrWGyis4rsu3&#10;GXVsygPKA8oDygPKA8oDygPKA8oDdd8DdRCOX0Qk4XjooM7o1+cjwnFLLF8yjXAsYdWGcnxZ5Rwr&#10;UL7nGvi6nOPV61XOcd2/JakjVB5QHlAeUB5QHlAeUB5QHlAe+HE8UCfhOCIikGHVndC/94fo2e09&#10;5hxPYlj1dMLxy1i91hNBUcXwCc6qMu8gGc+s6nMcGJ6jFWMyL6PGrf56FH0h14AXzSjI5R8mhbis&#10;5xwYUYjV64NVQa4f5z6j9qo8oDygPKA8oDygPKA8oDygPFDnPVAH4fgFKseBGDqwI/r1as2CXO9g&#10;6aIJWDh/GuG44beA42x4B+cQlHOVPSI+kO/TOzj7nhckCo7r/P1GHaDygPKA8oDygPKA8oDygPKA&#10;8kCd9UDdg+P6zzPnOABDBrRnQa6W6NGlOVs5jcXCeVPQtHGDB4djqobS3sk7MAb+QYfg6hkNN2UP&#10;vQ/ke/Tx3w+/4DOMDkglIOuQrJTjOnuPUQemPKA8oDygPKA8oDygPKA8oDzwUHigbsJxeABbOX2E&#10;vj3fQ/dPG2PpgtGE48lo2qg+Vq9jWPVuhlWHMGTWYt4SYh1iCquOyIEHw6pDorJwMSEDmVlZyC/I&#10;Q0FBvrKH3AfyPebk5iA+OQ1R+zPgKaHTvA7kGvCiVYVVhzOsWrsudAuMZFj1hh8mrDo5uwC3ysof&#10;ihuAOkjlAeUB5QHlAeUB5QHlAeUB5QHlAd0Dd+9WICkrH3crKr6xS1JyLuF2LQxwLuYCfPxCqrY5&#10;depUjB8/HrNmzUK7du3waceO6NS1G14JT8Fvnq2Hx4y/BvXrISLcDwP7t0Xf7u+ge6c3sXj+SCyY&#10;OwlNvgEcuwdkInxPFi4XX/3GJ6ZWqPseuHbjOvYfy+JLkLoHxzdv3UZmfhHK796t+45UR6g8oDyg&#10;PKA8oDygPKA8oDygPKA8gIqKSmQWXMa1G6Wo/Bb++H7huG8r9O7WAt0+eQ2L5n2B+fMmEo5fonLs&#10;heDdJfANya4yCa31pToYl5qH0lt3EBSRC4+ALIRFZ6Oo6Mq3ODW1Sl33wHXC8b4jWfAM1K8DuQYk&#10;D/nK1XKk5V2Cf7gU47JeI0GRRVizIeQHKcglvrtRehtpuYUQFVl+KMqUD9Q1oK4BdQ2oa0BdA+oa&#10;UNeAugbUNVA3r4HkbP24rt24+a0x6HuB4/ov1UN4mC8G9PkAPbs0QZcOL2PR3OGYP3cCGjd6UcHx&#10;t/66Hq0Vr12v23As3i4rv6OFVtyWoTLlA3UNqGtAXQPqGlDXgLoG1DWgrgF1DdTNa6BMf17/Ln/f&#10;Exw/h/BQX7Zxeg+9ujRCl/YNsGDO55g3ZzyavPldlOO7uHW1CIXF11EtG7TiNq4WXcXN8h8jBLYS&#10;t69dxtUbt3H322j3tX57ZSjKSkNqahoy8xjea17ubinnpSI1owDXb1ffwN2r+chIS0NGznVUi7K/&#10;ewN56VwnLQOXrtis9F2uoO+w7sMAx9/h9NSqygPKA8oDygPKA8oDygPKA8oDygMPkQe+Hzh+UeDY&#10;B/17vYcenzZC5/b1/0VwzAJNE9/Gkw17wzHGhIuFgfiy8ShsY/7qd3tX8G2+uZsInfI2Riz3R8qt&#10;b7N+TevcQk7YPHz0wsto0OBF1H/jbcyNKIaGtHeu44TbJHzcoD7q/60pBq+NRIHFFXduxGDDsOZ4&#10;+fkX8fe/94d9hp6rXVGWgyNbPkeT5xqgwQv/xDtd5yPq0reLw/9XnaFsR8Hxv9KbalvKA8oDygPK&#10;A8oDygPKA8oDygPKA9/FA98jHPuiHytV9+zUGJ+2fxnz5wyncsywairHa9Z7ISS6BH6h2VUmOad+&#10;odac4+DIXLb5yWJBLnPOcSrcx7fCf/3bn9B1dSTyDD6+5I2Bzw/B+kMZPwIc30DAqFcwcKE/cr7L&#10;N2FatzTDET3/3hDT/Atw82Y+Dq7ojReaDkEY4fvmoXXo9tHbmBp9Hdd2T0Lzdl2xdn8J1y7H/tnv&#10;4NVhK3E69RJCZzXBS8NccIUeydq7CN3+0QZb42/iZvZuzGzdHK0GuyLzX3S833YzBhx7BenXgZGD&#10;buQcB0RkadOM6yQ46ofNOf6256XWUx5QHlAeUB5QHlAeUB5QHlAeUB54+DzwPcExc44lrLpnS3Tv&#10;3JRw/BqV4xGE44mE4/rfAY4vwv6LyRjQuisGr1oB75PXdY8X+GJIg8+w8XAm9MDqyzgXHYaQkFDs&#10;PZGmhSRfTU/DxYvFVfBcmheHxKQMlHJecdxxRIWGICwqHkZd7Iqyq8hPOoO0jGQcCOG8faeRcfMO&#10;ynPOITIkDLtPJqJQk3JLETSuMUbMWAfn8GjuMwJnL+lHcedmAeIvJODcvnBWZc5AGafdLU7HsbAQ&#10;hIQfRfIlmWL7V4Frhzai6yQXXJSDk2OP3YFx7zbGprTbOLZmPAZ8uAxntDlnsLRtf4xfeQg378Zh&#10;0ZudMM/1ona+t85vQ7fnxiDsSjHifRfgk9dG45C2TinC5g7Dp53W4uKPfL0qOP6RvwC1e+UB5QHl&#10;AeUB5QHlAeUB5QHlAeWBKg98P3AsBblC/RhW3QY9Or+Fzh+/yTZOozFv7mQW5Gqgw/GeK/ALy6ky&#10;31AZz66qVh0clQdRFMP35piqVV+E3aAv8MUsP+z32YL53E7cDZ5LsR8GE443Hclmnu1lxOz4HO+9&#10;1AwtWjRCs6b9seZgHMK/GovuH87HOU1tvoGQOd3w+ZTNOJkVjVVdW6FZsxZ446kPMT4gBleZrHvn&#10;0l4saP1HtOw3Hj1aNMfrjd5B+zGrYDd/BNq2eAVPvPAxZnqlE0QrED75LXRq0QIvv/cR91kP7w/a&#10;hESSc+6hFXjvleb46G1W7R7tj6ySZIQu6Y2Wb7RAi4aN0XGCA85crgmQq1+h8X4j8H6DPojILEDw&#10;lFHo1ccZ2doi2XDq1ROjJgcj//oejHh5GNbtTdfm3C4IwLjnumDbhTLcyDsKt3l9MHejG9wc1mLy&#10;zCVYGpLyo/8MNDg+Kr2N9etArgGxKuU4kmqydl3oFrz7MtZs/OGqVf/oDlIHoDygPKA8oDygPKA8&#10;oDygPKA8oDzwg3nge4Lj5wnHAejf52P07NoSXT5pgYXzxrNa9VTCccPvCMefY9DYCFSWn8DYL8dj&#10;ZVgGym9FYFiDz7HlRBauX/fFsD+/gUXHpDpWBc5uHIE3mixByLHNGNe7HZacJfmWhmPmxHnYGHIU&#10;rl+0w8Qth3WHJ61Ay+Yj4JNyE+VXDmLqW0/gnan7tcJWBVEz0Pz//oFBroKlV+E9vD26DN2MRM7c&#10;N7UJ6r8/AbuLZCPxWNzkL+i+7gjig2fivb81xppYmX4HZ+0mYkj3CTir7ewQJnXpgi/XHYVF/67x&#10;S792yhlftP8Ive1iOD8b/pMIx713WUKiM+HYsydGTw1BwfW9GPXKUHwVnab19LqV54cx9bpge1wp&#10;yq6nY//2Wej33gdo9VY7dB25EQcvFn1vIeheXl7w9PSEt7d3lbm7uyMwMLDaOSo4/sF+52pHygPK&#10;A8oDygPKA8oDygPKA8oDygNf44HvCY5fYCunQAzo1xG9urVG107vYtGCyexzPJ19jl/+7nA80hfF&#10;PLE0l9kYvzwAySmhGP/GcGw9mo6iU6vxXvMF2HdVL82Ve3Qrxr3fF76nz2LljCHotzMLVw+uwKTZ&#10;K7A39RgWf9AebXqNx5Lly7BixXC8/R9vYN6eSygpPIBlnRtisR6LjOzoJRjf42M468IsTq/vjCEj&#10;5uAoleg9k9/EF8sDkaFFU9/BnqXv4h+jt+C090J88vIoBF+T6fkInz8Mjev3xIwVy7Bs5Wz0eKEB&#10;Og93QnItX9L1s/YY3KQh3hsRjAJtmTR4TxiJnn1dqpRj5949qBwHIf9aNL58+TOstSjHt6gcj6/X&#10;FQ6JxUiKmIeWf2yLDamyjXis7fwui3Jtx/elHY8ZMwaPPfbYPTZjxoxqZ6rgWN2flAeUB5QHlAeU&#10;B5QHlAeUB5QHlAfqige+Jzh+EeHhgRjY/xP06dEW3Tq/j0ULpxCOZ6BJ4+8OxwNH+hA15S8FmxeM&#10;h539XPR/dQrsj6Wh8OhSNG25HEeu63BccHIHJhOA3bJu4KzrZqxetQqbVi/D3MVBuFp5BrPfex+v&#10;vfUxQ5V7o3e/zzFh7hYcyinDzfy9WNKpAebu0beTtXsxRnf+CPZJ+ld3fE1nDB4xH8ctcDxiZZAF&#10;jitxcsNHeG+BB854L0fX1+fjiLZGPiIWDkL9J99B137cV+9BGDFpNlwOJUNjZ5u/q+dcMfxthmRP&#10;tkNcVQnuPATPGoUBnbZD41z+d9sn/TF6TiRKbh/D5IZ98VVIuqZ0l2d4Y9jfB8MrKxdnHObg46Yb&#10;LTBcjhPrp+GLtgssx/X9XIpz5sypBserV6++Z0cGHHursOrv50tQW1UeUB5QHlAeUB5QHlAeUB5Q&#10;HlAeeGAPfC9w3KD+i4gIDyYcd0bvnh+hW5eWWLJoKhbOn0k4fkVTjkOZc+zPPFLD/Jhb6s+c4wup&#10;eSi9dQchzDn2Zs5xxD05x59D4FhXUoErhyZjyEcN8MdfDcDO2DxcL3JD39+/iw0WiE1xZhGwv4/H&#10;QS57N3U/dox8Dn9uPRZrwy5zSjrWtm+DybvOG1vDXrtoXLxGOC7cg8WfPBgc75/aGE26LMJpLX04&#10;HvM/+B36bTuGC0Gr0fm12ZZCWNdw6KvR6Mc2SjrYUgcO34c9h/VCXea/yhKq3B1bodusw5YCY8bc&#10;cqR4zMQn73eDgxx+0U50eb8TZjP3uQIl8OjRGG3nBWth2lnuPdHgvZVIvnsTWVGr0O3NbnDRwr5z&#10;YT+gHVp23ICEB75Mvt2CohT/7Gc/oyK/osYNXGXO8X7mHPsQjuU6kGtAzMg5DmTOsX5d6BbCnOOv&#10;VM7xt/sy1FrKA8oDygPKA8oDygPKA8oDygPKA/f1wPcDx+zNGxERhMEDP0VfwnEP5h0vXTSFcCzK&#10;8XeB41hs7NYHXQe5Ia/qtC6xlVIT/PtjjbHo1CXCZAYiZ3bE+2/1Qv/+XdHhrY4Ysu00y3TxrzId&#10;Owe0wWvNZ+K4Ra7NOcIQ686d0KVPf/TvSJAf5ICzJbdxqyASs95/EpMjdNk2I2wWhrR+C1vi9R0f&#10;Xtwa3QdOxWEqx9HjGuDN59/E2z0+R38C9cttJiAq8QrSAhbgg79NxF7Lsd7I3IudkzqiQ0fuq/9H&#10;+Lgd1e59KajeHrkSp756B7957Ddo3HUwhgyQZftj+NQl4HsCVBaexIqRLXgOfdG32atoMWolThRK&#10;ljFZ+dxCtHm9ET78pDta1HsTn4frB1txNQbOE95C/WZ90L/L22jyZlcsjErV+yZ/z39OTk617qEu&#10;w3FERAS2bdsGOzs7ZcoH6hpQ18C3ugZ27tyJrKysWu+B165dg7u7G5x37YSLkz3NwTKU8VrMmdPF&#10;qubLOvezmrZjXd6Z26luDvxsNeu2zdsxjrf6tm23ZXsO+nat69y7b9tjqemzcWwPsuwPsMwu7kPM&#10;8KPx2Xb6PX6u4di4jtN9TPZjO//eaTvvu437bf+bzZP9/Cvt/ueuH1tN+zPW0+fJb8lstZ+Tw338&#10;VH1b99/vgxy3eZnafFbzdrRr6wHMfJ7ma6L69WHs2/Z4ajuHmpY3LevI+War9v18/bVc0/X8INdg&#10;bf74uu/J2J91fdtrxfy9P5jfH+S7qdqv+R5hGjfO+Z5tPeA940GPocblHmQftsuY73ffZv0faB1H&#10;Bzv4+/vjzp2q8NsHJp7vBY4bNngBkRHBGDKoM/qyCFaPrh9UwXFTS1h16F4qx+FUBC0m1Yj9w03K&#10;8W4qx8FUjveZq1WXIGHfAew7lKa1YLLy8Un4OofjbIFlalkyfL5ajIULF2OD834UVi1YhtwzFxB7&#10;JMuk1lYgKcgJqxYtxMIlu3Dmir5wxc1snInwwqlcCVJmfeucszgcGYYES6+nS+cjeRyncYmzc08E&#10;4uRuf2xYt5bbWAl/Sw+m0qyzCPc+aQkB17d7Pe0Idi3hvhaugf/JbBtlWJaoROr+ndi6ZT1WLV3E&#10;5WTZhVi5xQlnLCdyPfEwnJcvxKLlzjiSZC7ndQsXPe2wbMkirNp8BJpQbPkrzT4Oh+Xc3uKVcNud&#10;8IOA8dddhVVwHKJfB0ZV6ivXypGWdwmBUVSOtetCt5BoKsebfphq1ZMnT4Y82AYHBytTPlDXgLoG&#10;vtU1MHbsWERHR9d6K8zOykDf/kMxfrYdJs1z4HAHJsyxo+3UplnNnuMybSfGztyJcbPsuYwjJs5z&#10;tCy/A+Pn0GZvx7jZ26pMpunbs8PEuTurxmW7E2gTaVO4zSmcN2W+HaaKLdhhse2ctp3HtZ3pRmJc&#10;n8c4ab4zJi9w5XQnTJq7i0PHKpuyYBemLtwFGU6ez2UX7OTyPDeLTV5gx3X5eYE9zUFbZsoCR0xZ&#10;6MD1HDF90S6aDPmZ607lctM4nL7QHtNlKMc3j8fHYdV0rjtNW07Mgcs5cujIdTldtrnQicNdms3g&#10;55rNATO4/AxuS2wmlzObTJtua9pxcnuLddOPW8a5H8s0Y/oMmS7zbbZh7MsYzuK6sxc7Vbclzpgt&#10;ttgZs7R5+rhhVdOWuGjLzbEMtXWWOGHuUmeaDHWbw2lzZGiaVjVd5pnMdrr22WLzlrlg3jLX+5hb&#10;9XnLuSxt/gpOrxqXz7rNW8Zj145vlzY+X9u+9dhlfOFKd80WrHTDAllnuQvm0ubIcis45PRZKzww&#10;c6WHPuS82cucuNwuLk9b5oAFS+0xf8lOzF2yg9PtsXA197WSvuW82Vxu7goex0oXzOK6s3ics5a7&#10;cbq7btznHDHOn8P9ybJzud25Kxwxb4UDzZHj3I5sa5kjl+H5cJnZy/m98XlNjnMOz2uu5jfxjxuP&#10;31Uz2Z7ZtOVps3j8M5bw+rHYzKW7tGli2jj9JTabvjPM/Fkb57KGj8RPVT4T/2mfeR6G8fN8HvMC&#10;nuPCVa7acAH9o50b/aUZz28epy1Yze9htTsWrfGgH/m9rOI5reS50bTt1mKz6ZeZyx15Do6WY5Pr&#10;itvnOc7jtufK97PUTjP5PI/LzeW5yrUp1/QsMTl3nvNMi83Srnfuc4m7ZvOW8FiW8Dg4bQ6Xnc1t&#10;G36RZXXjd8xlZi7mkDab42LyeeYiZxq3L0YfzpT1tX3KkPcH7fvgvWKxbjN4z5rJ371mnGc1/Xhn&#10;y3RZZpE996UPZyzcqY3LsWnHZ2xLtqdtk8vQZmr3pOo2S9uWA9eR9Wo2/Xi4HR6nrVmPW/ahH7+t&#10;yT5lP/eY7E+W5335Qazq2C3HPIP3cs0sPhA/VLf7b1fOu9b98t+BGTRZZsqcrfjyy1G4VVqNGL8O&#10;TbT53xsci3I8ZFAn9Ov9IStWv0c4nkzleDq+Gxw/0DmphR4SD3xjON7zw8HxvHnzUFhofa3ykLhU&#10;HabygPJAHfLAjh07sHv37lqPKCc7HaPGz8RW3zzYBV7CFt8cbPXL1WyLr1ieNm+rXz62+RXwcz42&#10;eedhk1ceNvvkc7oMs7HZN4PzMjkUy6j6vNVP3942/zxsD8in5Wnj2zhthxj3Yc9tOAQUwDE4D7uY&#10;4uIYko1doWJZHM/CzqBMrpelrb8jsBA7g6/APuQqHGj2HN8ZfLnKHENLsCv8ChyZtmQfeomWT8ur&#10;MgeOi+nziriNIi5bxHWK4Bx5Ga4RxXAJl2ERnEILaPlwCSuAa3g+3MLy4RqSByceo1NILqfzM6e7&#10;hl/iuG6uYYVwCy/m8LK2HRduzzXyCrenm3s4048434PTq1l4Idy5rgePQ8yTx2I298giuNFcTeYW&#10;dRli7ruLNav6HKV/Nk/32F0Cz2jum9PN5hVZDO8oOaYiyLgPl/PZfaXKfKPZ8nLPdfjtvQHf6Ouc&#10;fk0bms2Y5rfnBpe7CX+aLO+3V9a7xs9XEbDvWpX5izBhMfP0gH2yXHXT170Kf4sF7r+OoAM3LHaT&#10;w9L72G3Ou1U1P/jgLYiFHNKHut3kZ92CD96AbF/2F8RhCPcTwmkyHrT/mjY/4lgZwo+WIezILYTS&#10;ZP2Ag9fhf4DrHbqBgCO34X3kDryOVcD32F34Hi7lfG7vwGVurwjhBwoRffgyoo8UI3R/PgL25nLe&#10;JYTwc/CREm6jBIFHr9FKabe5vXL4MTzQ91AZfA7ehg+P3edQKY3fx6Fr8Dt0heuIFSPo0GUEHy5G&#10;ILfld7AIvgfp50M8NprfQVmWx8hzCDjIbWt+E99wH/SDP8/fn9s0TJb143n5cj2fA+yOsu8KvPaV&#10;aOaz/yp8D/A6kHkyTn/5cehHH1lN/+zL6T57S7Rx8VEg9yMmx6H5TI5H9sttiYkvA7jvkMPXEHr0&#10;OiKOlyL8mNh1fr6qnV/wEfrycAlCOD/0+G2EHed3crIc4SfKEXrsNoLpOzHZTm3my+17HuT5HCjh&#10;uejH789z8993mddAIb/vS7R83fi9BXPZQC4XoJ2HmBwzfcR9+HLoLeMHeN3v43730Ke0wGgxnuse&#10;+mUP97OXvy/6Qvzlw9+GD38nvntLafxO95TCm8v67rvNbdzWpnnz92SYD38HPvwOvPeLlWjmta8Y&#10;nnwm9aJooxnHvbkf2YcPf19W4/fE9X2ZFugZVUi7BO/d+tAzsgBeHPflumLelm15svWNbrwncR0v&#10;3ncM844q4j1D7DLvB2Jy36jZvKKLtWPz3Huv6cfNc+A2PLg9w2S/VeMRhZZ9Gfu07luOwStSjo3n&#10;wuVszYP3ZcM8ZRltOZ4zTaa7877uEUGjD+4xWeY+pm3DsHCubzJ3/rvgxn9jPHhPdwrIwJSpswjH&#10;N7/xU8H3CMeBGDKwA/pJr2OG8i5dNIFwPI1wrLdy+nbK8Tc+P7VCHfZAXYfjjIyMOuw9dWjKA8oD&#10;dd0Dmzdvvq9ynJOdgVHjpmOLZwq2+6Zjs2cStngl68ZpWzxTsdmDhSdpMr7FM52Whs3uqdjkloKN&#10;7knY5J5IS8AmDw6rmcxL4rrJunF7m7iNTdpQt81u3I87t+3B/fDzVs9EbPVOwDafBB5PIuz8kwnR&#10;SRxPxnafVMJ0Oj9naWbnnw07v0xt2nbfNIvJ/AzOE0vnfJoMaTv80jTb5s9lZch5YtsDOC8gEzsD&#10;02HP8Z2cL0M7v1TY+abA3j9VMwe/FDj4JMPOh8fFYzKm28vyYtyWA/fr4J/Jz9yefxa3kwWHwBzN&#10;7AMI/IHZcKY5cbrZdvH4xORhSsw5MLOa7QrKgGMgt20yR740ENsVnKWZ8dk8zZjnzBcOLqyfIUPD&#10;5LMbo6bEXIKy4MpIOVuTee580PPkSwD30Nwq8wjLq/ZZ5sk0MVlWTP8s03P4ObfK5LNh5uk1jRvr&#10;ekXkQcw7Mh8+UQV80L/EIR/yIx/cfPiQ78sHbxka5s0HY/M29e0WwJPH6M39+cj+aDIuy/lFF1ZZ&#10;1bKRPE+aZxTPO7oILnxod+VDvweBwIvb847Mgm9EOgIj0xC5PxuHTxbhxNkrOHi8ACF7UuEbmUh4&#10;SiGUZxJQMgg5mbRceO/lsewhoHCbHgIMAjeyXRmP5jHuzuf2eVx7xLh8VC7Pj36ieUbRx7vpey7n&#10;weXctWOTdXTzknPk+XjSf54cl2XM5s6aO2JukbmamcdtP7sb5y77sDHxiytr+bhH8Fg47iX7lmPg&#10;clU+s4x7cD+e3KeYD8/BN5r+3pPPFykFtDyO58InOlszvz05BEg57wL66BLH+d3SvHmOYjLN2FZN&#10;Q3eeryv358rjcud3K+bGa9Q9IoewlU3j9xCVRkulvzjcnUX/ZdN4jOJjzZ/iM64bzXVpHjKN15Mn&#10;X6qJeYXo5mn53Xgw+tCV15UrfxOahXNdQpobX6qJufKFnTtfUonp0wp0kxdzsiyP1S2S60fwd0pz&#10;YaSrSzh/t2GGcTp9LebGfcn56KafmxtfNLoGZ/K3ngGXYN5jgtI1k2luIWJZvEcYxuVCdXMOydCW&#10;MUyWM8ydLzHvZ3Is2jbC7jV9+1ncPu+FPB5b28Vjk2M19qsddy3mzHu32ZwC0ngftZoxzzxtV0Aq&#10;xJwCreYclEafVF/Xdlu2n3fx3wazGfNdeG+294onHM+sW3AcGRFAOP4Y/Xq2JBw3w+KFY7Fg/hTm&#10;HDfAV+u9ESZvJHnBGObPizWAF5RRkCuUPx4p1BS5LxdFRZZY57r+JKSO7xt5QIfjbPhSBZDrQK4B&#10;MSOsOoj/wOjXhW6he4qxdlMoK47rBb7CIqIRFX3gvvssv3MXyTmXUFGp52U/6J8oxwqOH9Rbajnl&#10;AeWBmjzw9XCciVFjp2uAu5VAvNHtIsfjNdPHE7DB5SLWu1zQbKMbIdhiG1zjOe0iNriKcZ42NEzm&#10;yTYSNTAWSBbb4J6M9W5JVnOVzynYQEjWpnN/Gz3iCeDxVZC8zTse270SYOeViJ3eSRwSlL0JqQRX&#10;HZyTsE2AWrNEmnwWmOZ8QnOV+RCKCdjbaFt9xZK14TZC73Y+4OygCRDvkO2KEYTFZD92XG4nx+0J&#10;xju4nx0CyNp0k3H7OwnqYnY+BG4q6GICyQLxYg4Ed8caLY3TdTNA2Tx0JDg7ENjtCccC7mYzA3NN&#10;47KsgPUuAWkbMyBc4FjGjaEB6PLZDNDy2QzSxuea4Fpfjw/qfPg1YNh4kH7Qh2tZz/bh2wrWVhA3&#10;gPx+Qy+qRGIC1Ma4J8FBoFzA24dwYwCvG2FAANlL5tE8CAGaWZY1YF3WFWgx4E9A0TWCMCNwyele&#10;4ZnwCU9jMc8MpsHl4NSZy4i7eA0XE28g9uIVnDhTgP3HMhFxIIUqo0ByMgEriVCUSEhKoTqVCXfC&#10;mqbyEerdefxuYgRbHeq4bwKTmH5MBDSauxyDzJflCM0G0GqQy8/6MXM9AS4BKQsEG0NXzhPTAcxq&#10;zgQxw5wIN2LOBBwrkAmUCQAagMZtmOYbvqppqAOdgDRfplQZzz2CYGox97AMKn5p/JxBuOY+uJyx&#10;jsC1fk58McDx2kzma8eoHacFVPkCyIUQq8OlnA+hMSKVyyQz+kMsFc4RaXCJJLDxGFxCOR7Kl1lc&#10;zjmc0/g9u4YT5LiuB186ufO69wjifljUV8yVn2WeC68hJ77IEhModJEIFJpzcD6cghiVohlfYgXL&#10;dB6TvLjSXmrJ8rq/nUIJkppZPhNebcFSljW/CHPm/qogk/cCZ810oDSAWcYFSM3mFMxzpNlCqRlE&#10;7wet+nFxm+xiY2v6tuW+JC/+eO8zmQOhVUz2UxOcCoxWA10bQHXkPd0WWuWzTBdz8EuGI1+81mqW&#10;5Yzl7zd04L8jNdkuvjDd4RFHOJ5Rl+D4eVar9seg/u3Qp+e76PZpIyyePwoL5k1mn+P6+GqDgmP1&#10;KAkoOFZXgfKA8sCj7IEHgmNNOU4kOCYRZuMIv7pp4+4XOM5ClK6xhOTzHIrpn2V8Q9Xn89jkIutd&#10;pApMuKWCvFnAmNC9hbbZQ4djMVGbNxKGNVCmAr2eSvQGKsfr5bOAtGcy4ZbAShjdTtjdIVBMOHYg&#10;kDoShB21h5EkPjwlYWdAPFVhwqpfPEGUQ6rNO3geAq8ytMKrDq52hFU7UZr5oLRNA2tCMB+S7AJS&#10;uC3dRK3eyYcj3dKoBBMuxQjODlxeAF3MnvAtZkcoFpPt2wsAi2LM4U6q2/ZUt3XVWFeOHako76rR&#10;dOXY1gwlWYa7CK8CtwK6ZqsJes3TBJjlc7WHZYuCbKsUG7BrgLIBxjI0L2v72XaeeT2BW0MVNkNy&#10;TeAry5qVZfO4AckPCscGAJuHVqVZV4wNs6rRVB0JyV4EJ7Ny7En41IGNwEvwEqsCOBmXaQRPMVFF&#10;vanaehPefAhUAREp2HMgE2fPXUZy4nWkJl1FUmIxEhKKEE87f7EAJ89kYO/RZITsi4ff7ngqpwnw&#10;p6rsF00FMzKT26JKalEmPTRQJuCL8Ry8RLkVZZthnt4RDI2l6SH5DInlNB2QDWWYCqeonVzHnTVV&#10;3CkAuGsgqavfhrlZgF8DVg3AdRMYdSXAirkI7Gmmg7AZeM2fdei1zq++L1GQdRXZDOza9aKpuOJr&#10;Xc0VQPYghHoQQj350sBDQNgE1GY4NqvFNUGyBtBiclx8CeJGSBaFVXspwGkCuy5Uj93oewFiZ6r+&#10;TgRyZ+5XINgtlOBMcyaou/DlhysjA9w4343H6EU1V64fTwskuxNM3Xhd66qxwK6oqfxMGHdjdIWY&#10;q6RvhOQTivN0MOZnbZ5F+dUVWOPFhK7CGiqvs6bumn7fsn05J9m+xQTOzYqvWQmuUpMJqTVDtlU1&#10;Ni9rAPLXwfE9yrH2QsVQpq3KsUC5E4/BWY6DoOxkUoMNEDYrwGawl2OwVY9rUpKrANmf8Mx7fa1m&#10;A9s1gXZt0zT45r9RVjiuQ8pxgwYCx34Y2K8N+nR/C90+eQOL5o3A/LkTFRw/yk+C3/DcFBx/Q4ep&#10;xZUHlAceKg88CByPJhwLhAoMbvG4UGVbPS9gm9dF2gWGO8dhq8d5zovRhlu9YmHnfQH2voRSLrOd&#10;621zj8VWd1mOy7sTkkV5drtASJahqMhUhS1DA5TXEYjXEYi1IaFZbBNDuLd6EV5pOxjmbeeZQDiO&#10;hwMV210EYCe/RD54xMMx4CKB8wJhNJ4QynECsj1B2YHz7QjJ26k47+B5aYBNJVnMzpvbJMjuoHKw&#10;1U9CtwnSEr5NUBYoNmwnp9sJXBPQHQjFoug6iHos2yH428lxeRGSaTt4nNu9CNnctijGO5l3bedD&#10;CKft9GXONGF5p1+2DsuEcwdC9L0m4G3dj4wbnw1FWSBdU48tYdwOHMpnR4vJuK3JPFnerBwbypUM&#10;zTAsQGzAuBHifT+V2Kwa247rsGxVjs3q7/0e0s3zbMdt4dgc5l3TuBHmbR5alWVDMdZVYwOSdYgX&#10;xZihtRog6yAsKqUHp3kQfIyhO8FQzJPTNZCzmCeX9SZESSi1H5XHgNB47N6ThLOn85AYV4gkwnBy&#10;fD5SkvKRTItPyEFMTBqOnUhgAdjzzEuOx57jGThwugCRhxhKHJZC9TEZXtyXFubNMOhqIeVUib2Z&#10;8+jN3Hkv5rprxrx2Ty08V0JyaRogCxBLiLRhBEOBY1GWLaCpw6ZV/XUlkLlJWLRApDG9KvRWD8E1&#10;h/IagGzAsAwNiKse8mvsR6BUjtHYpw6Q2nfN/XpUme5rd0KhqMc6HAuU64qsoRjLZzEzKBvTrENd&#10;GRYF2kOGVIBdqL4KsDrz+9WVcQKhbF/UaYbFu3J/Wggzj1OOyZOALJDuym04E47FXDVL1wGe63sQ&#10;AN0Jra6ybU0p1lMa9FBli3JsAWVtHn8zmmqsLacrxlazQKShFlcBsQHG/O1yPSduw1jfjeOGuWoR&#10;H9awZAFH47MZIqurxjosO9PMUGwGUYHW+0GppvyKcmwyJw2C9eliohhrSrEAK+9VGggLnPK+awCo&#10;wKahBst8Y/x+odRmeK1SjC0qr728XOU9v1arRQ2uTSU2Tzf26ySpOfw3tE6FVTeoXw/hYb4Y0Kcl&#10;endrhq4dX8GiuV/ocPzmS5pyHMGk+EDe+AyTsNlA3iAupLHP8e07CGM+gS8v0Kj9ecjOLcT1m1Jt&#10;TEJjlT0KPrhdXo7cgkIcPCa9jfXrwAifNsKqg3fnaNOMaySMBRVUWPVDxQbqYJUHftIeeDA4nkZo&#10;FKikYusRi+0E4R0E4h1ecQwlvqgNdwgMe53n8DwBMYYPMnF8YErkQyIVlGC+JSeQ2nMdO66rg3Ic&#10;4fi8Nm5H1Xe7B0OeCbmaqszhVirJW7T8ZsIww6Q3ES7FNtO20rZ7E2AFOgmi2wna27m9HdyWvfdF&#10;OPKYdvld5ANnAh8E4zlM5MMtTT4HJ/GhL4WqA8Pn/PnwQ+CVByHDRPm1FwWY83cGChDrZk8VwZG5&#10;Z7uCGdbMBzb5vJMPSLLeLj7kCPwJOIpSvIPK9k6CsANDtg3ItRf12BJObYCxMbQXKLaYrXJszTu2&#10;5hrLQ5WYoSLrIZB8+LWoxroqrKvBZtB1YiiwrdW0rFlBrinPWKaZodjIL66uBksOozVn2XZch1UB&#10;UGvYclUosikH2Zx7bJtfbCxvOzRA1otA6EWwqjJL2LStYixAbIRTm3OMBTKr5zDrn7X9WdRhby3/&#10;lUAq+b2WaWbVWMZlnq/kucpysjyVTr/d2Qii6hu8OwUhbGm5d08izp8lHF8gGF/MRWZyAXIyLiM7&#10;4xLSU3KRFJ+GuLhUnDybgtOx7JqSfIV2g/nJeXz+SIRPSDL8CWn+3LYPn1W86Vcvi/nw/HyYm+pH&#10;xdiXQCxDPxZl82XBJM0Xkgdr5Pny+PRcZMKyxbT8ZVHLTfnARk6wWQ2uUpVtwqbNYeW2OcfyuaZt&#10;GNuS8G8xUY+13Gc5Vsv34s3p1b77KhWZLy0I9F6SJ63lK+vj2mdLOLWMi3qs5TFbcpm1fcpLgCi+&#10;4KCi78Xwda+oFIJ2KoE6jcdByBYYJty6CXxruceWHGTthQnznhna7s+wfF9u01v2xXVELXbld+Ou&#10;GcPxaV5cX16QeBGwPWmiUIsCbyjyhhJszfE1cn2tYejGy4TqQyNf2TI0wsI5NEC65t+lHlZtvGDS&#10;84x5vKJgW8b1nGMjjFtXt3WFW/KK5fcsLy1002sR1P77tx6DhJBbQbimcS2cmnDsaAmVtlWHDbVX&#10;oNjFkiNdW7j118G6kwbfkmusq8ZGvrGefyzT5H4vqm/1POKv+ywwb5gsW3eVYwsc9+/9Hnp0bozO&#10;HzfEojnDMX/OBCrHLz4wHEsbn2D+AE6eLUB6bjHSckqUPSI+SM8rwfn4SwhngQUDgBUc/6Q5Qp28&#10;8sAj54EHg+PphGMqs1RSt1EV1qH4Ai2O0wijtF3+FzRz9IulnecDRhwfjhL5gJhKpSoV7kGJcGWI&#10;swtVXOeARMIc1V1+dqKS68jtOlDx3cl9bGMO1hbaVoZsi0q9zVOUaU6nbRV4llxjgvR2C4BqYcuS&#10;b8zpmnrsE6+BuFMAQTiQ+7KYS1ACH5zEeByEdTFnqm3ysGPsX87PketqagHBeCePUwvH1hRnKhNS&#10;mIVwLKqGPVWMnaKmc98STm2GY8l5tiPACxBXKcASVm0xUY91E+WY4dUms805toZYWwtyGVBs5B9X&#10;qbm1hFMbgFxTeHVNIdi2yrE577gmBbimEOr7hVUbwK0/QN+/IFdNhblqg+J7C3bphb8e1HRo1oGr&#10;CrBNhb4MMK4e0qvDr5iAspimJGsqsq4YmwFaoM2P8Bm4Jxshe7PY/jEVoRHxOLA/BfEXCpGSUEj1&#10;OBspF7ORnpiDrJQ8ZKYRlsUy8lhnpBDpWVeQlVeKlMybzEnO5TNKEsL3ZiLyQB6CWRQqgNDmx337&#10;UsH0k3ooPKdAQqU/feFHSPLlc6sfYdOXMOgjxyeFsEQttqiqWp6uFKPiMq4MzRbTiklZzAquem6y&#10;kUNsQK4BdkZesVURtuYZm0OpjXHb0Gt92xI6LCHVArYGHEsRM2vIu/W7soayay8oeF46bFpzjA11&#10;uKa8Y11dJugxXNqdoe6eLITmGZVEwE3i52QO07VcZk+CsifVermveYdwyPuIN+8N/lR/g+njIJov&#10;/ewlL3lE5eYxSDi2pr5rEQaibDMc3mJ6vrRlvqUwmeZTWwXe5nMVOFN9dtHCpkU9JrzeoypbgVZe&#10;fN37wktXjatBsOmzoSDLfOPFmfkeoecrV9/u/V6MVZ93fzgWpVpUYwFjI4/YVg02VF+ZbyjeWn50&#10;LYWw7ldAS1unhnBqa+4x/73wZ/rO1+Qcm5Vi22Vlnj2jjuTfDT3nuC6FVROOw0K8mW/8Nnp8+gY6&#10;f/QSFswahnmzx6Hxmw8Ox/688A3VMIg/RmWPng9sowcEkJVy/Mgxgjoh5YGfpAceDI6naWqxAKyd&#10;ZyyhMJb/uMdpUOzE0GVnQrEzw5ddAmUYq5lLIOE45CIfDhPgLZBM8wlL0syb5sVwUs34kOkekgTX&#10;oCSul6Btd6v7WULyOY7LfmiiRnvG8EGCSjNDsyUUzZ55xg4MYbaX/F6BYyrbO1nB2p4h0PaEW/0B&#10;htDuq5sTAdeZIC7hp+58oHVnPqCYQLIL922YM8edCO6OhGiHQG6PAL9TQrIJyo6BXJYqh1RwNd7+&#10;a4DMY5AQZ4FWgUcBYgOMjeJa5jxiR6lQzVBqB8k3ppmVYwfmItdUkMuca2wOba6qWq3lHFtzjQ0Q&#10;1gv76KGU1VVkveiPLTBbiwFZQjwtBbZsodjIOZaH4poehM1hzMb8mkObrVWqjcJXMrTNNzbmVSm3&#10;FmitDZT16XqBLWtxLSsom6tm65Wz9eMwwNgMyBp8WaDXWghKz3e1VY6tebDV846ty1JdtMBx2H4W&#10;8aR6HLY7GYeOZCEutggX4woQF5OJCzHpuHg+DQkXMpiDnIWs9HzkZF1Cbs5l5OQUIyf7CtIzriKW&#10;YdiHjmTg8Il8HD1VjD0H8xAalclCoaxyTfNnGG8gISyY1ZTFAgl+fjIvNEWb5y+fdzPEm2qpqJla&#10;7rRUr5Ywayqg0tbLTSv0pSu8Bggb4Ft74Sxr+LUZfs0qp3m67bhsV1enrW109KJjutm+vDAXQDPG&#10;PSx50dZj1Itx2Rbl0hVkAVeruuvOStRukbxXEIw9CcZekSlUegnDvGf5hichgPc1/5A4BAbHIiw8&#10;AVGcHxWajHC+VAvmPcJX8ohZ4d5DoiOY2y1Vp8WHsi+92rXkiadrphUPE1Xakucs15DxcsV2aITq&#10;1zR0o1JbVUDMpBjrucxS9Kt6brBtXrFUpJYQb9105dhcwVoLndbUYj20u+peYSrmVVPF6vulQrhy&#10;H7uk+rONelw1TXKLLVWlawrPts0ltg0Nt4YwW7djVpq1bZuqUdtWptYjjHjvN5mmHlvA2wzm5oJe&#10;ZiC2DbW2hnzz5ShTjuoUHNd/qR5Cg73Ru/vb6N7pDXzarj7mz/qMcDxeh+ONPohgv7JAvnkyLIA3&#10;20DeDKvCqlki3l/CrrlMgBjnK3v0fGB7Dch3XAXHoipr14VuYewzt3ZzmKpW/ZPEDHXSygMPnwce&#10;FI53MFx5Fx8Qdnqf1wDWwZe5vL4ypFLsS6XYP5Z2nqptDMOazxFIY+AScJ45bbGsyhoLz+A4ti25&#10;AK9Qiwk4hybwcwI8QhI4Xx+6BgnMMixbtsFtOct2OO7sfQ5OXmfh6HmOFotdVJkdCcXSCsOO6rLk&#10;NYu6LbaDkCyg7EgV2ZF5z2IGILvy4VUA2YNgLCHf7nygNcxNID2UoMwQbCeGqTpJOHgVJOtwrD08&#10;SYidJTROFAB7yTu2wLFAo8CtALIMbYtrSdi0tHJ6UDi2VY4Fkg0grtbWyQaOjRxiM+zWBMe1TTMe&#10;fu+XN2yEVj+ISmSAsTm/V1eNq8OxuTCXOYfYANf7w7DezskKSuZwab2lk4CyOa/YejwCxhIKe68i&#10;acCxLSDbwrFZOTbmGevItkVd9mc7ocB9hQhm7+KIw4XMH86h6puG/YezcPp0Ps6czsGZk2k4fSKZ&#10;lsjPSYgjJCclZCOV4dUZhGTN0i4hNbkQMeeycfBQIg4ezsDxU0WaHTpSgN1UksMIbOFsNbSH7aEO&#10;HcvHkZOSJpaH/Udyse+wdFohOEclE5YJegQ/f4Z6+zDHWA8/lmrWBFPpky1wx3FzvnDtBbSMwlnW&#10;Kt3VcpQtrYTMkGxbqEuWN9o41dhjVnrvmtT92l6YiHJcvbhX9QrVhnrsSdW8OhxLKLRUAWfYM4uS&#10;+UjbJr7E8+b9yYf3Mt+gswgIOo6Q4KM4fOACki9cQgYLqMUcS8PuwFMI5D0rgDm/Piya5cECWl6W&#10;HuHSfkn86k0fe/NlhA7HjKyJYh4yAVlTlU2VuO8FZCk2ZuS23zvUlf+aAPleOL4HWHm8bhYTOHaT&#10;XHITHFdVsjbnQJvavtXWyul+YKyBdy1wLLAsLaLkRaQ5FPp+xb1qKrpVE1jLtGrVrGuA46qWTYRj&#10;PZS6ugk036/g1tfBscyX1Jg6B8eScxwa7MN843fQrVMjfNq+IZXj4Zg3ZyIaN2LO8UbmHH8DODYD&#10;lBq3wuKj5gvj5YeC44cPAtQRKw8oD9zrga+D4+zsTIweN00Ln3YmWAoYGyagrOUXE453MZRaTKDW&#10;0esM4fUsXPjZTQDZP4Z2Fu4B5+AZdB5eBGYxTyovGjAzL9ibQCrFifyo0ngLMFOF9giUB9EL8KP5&#10;Bl/gg2kcPJnL7O7HeVSZ3akEO4syTFXYkYqxhEU7SAi0qMc0RwF6QrOYE6HZrCCLUq1DMcMmqWSL&#10;SRi4K/ftwuMR9dhJg2H9ociqHEh7D/3ByKoISPsPa4slc7izGWSrqcdVkMxel4Row8xh1dXB2hpW&#10;/U3g+N68Y10xtlWIa1OXvx6OrUW1vq5YlrmfsbkqtQHEAjz/Sjg21GGBYmvfYgOQpcfyvf2UbeHY&#10;CJk2wqbNecW2cGybe2zkGWuViQmFUrzLj/m7QQd0OA4/Qjg+lM9nzSzsOcT+xsdzcPRYFo4eScHh&#10;gwk4fCie4/GE5mTExmayenUu0lIJyKkMr04tQEoiYfoUwXpvHPbtvYgTJ3Jw/jxbQcVeZXGvQhw7&#10;konjx7Jx/lwh172K5JQbSEi8QruGeJqkA+5hi6hwKtdh0WkIispgkTBCnVZVWxTbQnhFXyEsl1jy&#10;fXW4rEl5vV/1Z72icnUluapFlE2Vatv8ZNsq2UZot7mKuPk7M/e7vheODVi2noeWg0wAFqtSjrVC&#10;WxKSLW2vChDA7yxA8oMZDeMfeAZRUWdx/Mh5JMUl4TLrDd25cgN3Sq7jUkoGzhw4gYjgYwytTuaL&#10;B75wocrqJVXC6UP3cKkOzrx1LfyecLw7XeuTLHDsSdVaOw5L1W1r5W0BYr0Ct4dRzEv7fK8ZcGz7&#10;MkIqYRsKsBY6bQLhexVoAWNW1mYrKDMsW+FYbxllmDUHWZ92b460uTdyzeO2qrFAsRRA0wqVSa9l&#10;U3EwI/zbDMlGOLi55VRNxcTM02pSjA0g1ocM0WZtCjH93wFbuzf8Wl6cSki2hGAbQ3MrqKriXpZi&#10;XlJcbCfrcNQp5bjBS8/zrY8PenV7D10/aYpOH72CBXNYkGvOZCrH7HOs4Liaav6oQe63PR8Fxwov&#10;lAeUBx4lDzwIHI8ZP02DQ8nRlTzjnd5iEl6tw/EuKsgSWr2L+cYOPlSOvaj6Eo6dfc7DlYqyi99Z&#10;uPqd0QDZk8qLF1Vk7yq7wPGLLCh0kWGeCQwBTdLMnxV8BYyDqGqFhCcihPl/QZzvH3oRfrIsp/sR&#10;ZL2pOHtS8XUn7LpS5XWWPGZCslSsdqZy7EzVWMDYicfsKKHgmsmxCuzrOcl6HrIeWu0cRIjmNHkZ&#10;IGHkkoOsg7EByFY4tobR6VWkzX2Iq1RdhlYaVZ53+YuSrJujxRw4tDeZAccGGBsFuYywaqO/sLFN&#10;I7zZhYq1sxTiknZOluJcUqBLTHICbc1FquKazAzH5lDrbwPH94Zr6oV9bOHYUIZtVWEjrNo239gM&#10;Pg8WXm1Vju8NsbaCuBnOzeG6enuk6lYFxwI+JpPiS9a2QpZwa1lXcl+13rbMK+VQCjD57WFo9Z5c&#10;AnIeQvbnIIzKbjR7HB84mouDR7Nw4GAq9u1PwH4C8qHDyThyIp39j7MRw0JcScxDzkzNZ5h1IVIT&#10;C3D2ZCr27zmv2fGjKYiNYZVrAeH4YsSfz2fla6qaKcXITr+KnMwbyGIodnbmdWRl3UR8fBErYKfh&#10;yHHu82g2QlkcLIAtiURB9pV2U6K0M6zaUwp3EZarWlHZtKYyptvOl0JXegEsWwVX/2wbkm2eZqxj&#10;hW5rzrPWCqvGnGObyIFa9msU5arKO74Hjvl9SVg5C7rJC5ZA7i+YfgkMOY8DfBGRGJuOopx83Lle&#10;DNy8TDDOReXVPNwpzkVu0kUcOXQaQRHnGbKeCH+GuMt1Ky2zPKOKuF0ONf9xOpVjDY4ltFoL6RY4&#10;tvZstkKxDsaezHmWvGfNagRkCc22UeyljZYBx5awaYFeqertIdelmFZhXQdwd1bndmOPZgOQ9RBr&#10;6XWs5yQbUKxVqdZgWKqBSwqGdZ7t+NcBsy0ca2BsAXgX7qdGtdjSxknmGYXDZGgU4jIguqZ+y8Yy&#10;1WFYgNhsjBCqEYoNSK45N9kMx0busm2vZOOlah1Vjl8gHPuiV/c26NrpbXT6uAkWzB3LPsfTWJCr&#10;IdYSjiOpHAfxx2VYIC9wySk2wqrDGVYdwAvRvIwat/rrUfSFXANiV6+VIy3vEotpSKVq6zmHM6x6&#10;HcOqV61aoT0/h0VEIyr6wH2fpcvv3EVyziVUVEqV8wf/mzdvHotzZDz4CmpJ5QHlAeUBGw98PRxn&#10;YMz46RocSiiZtGcyKlPbsUK1qMi7qOQ6Sf4xh47MEXZkfrCj51kqtuep7DIH2e8cC3Gd0xRkT6q/&#10;XoRbgWFfhlB7MT9ZzJsKs08gHygZdh0QFs+wRCrFVGoCguMJyEkIITAHE5IDwmQ+c/0iCM4RF/kS&#10;V0JCkxgaypxmyW0mLHtR9fVgjrC7qMuEZVfJN2YYuEC8HJ8DQdmBgKyHhvO4qUBrYXNUiR0lt1iK&#10;hGlh2ZzGCt3VjaqxhMRZqo/qoXUCxhJGrQOyE8edqQY7E3rFzDnCZoVZgFf6I5vbKwk0mxVj22rV&#10;si3b9kryuQqSa8gRNorlmEH3nv7FphxCMxzbFuMyKlUb29JDqqv3SK1NQbbtUWw81N7bKsma/2sG&#10;V1s4tgWke6tWV883NkKojbDqmkK0q/KeJedVq0Ssg2613sVaXq5uovZ50qR3rQEsEjbrI32MCcK2&#10;5snlfAif3szz9d+ThaB9WQilRR/KIxgX4ICEPB9kT+P9hN4DqTjAcOkDVIAPUwE+cSqT+cgZSEvM&#10;Q1ZaIaG3EBfOZeH4oQScOJyIGPZCTojLQ3rSZWQkF7GgVz6yUwqQz2Xz0pmvnH6Z6xURrIuQyfH4&#10;uFycPpWKs2ezcexUNtVj/u4IdAFUNP14bj5aFWcJp5ZQYL3atpZjbbHqhcasLxFsq3ZrFaFNBb2M&#10;StcGDNdciEsvZGXtQVwdsGt7UWK9XqRStF7p2p3PaNVB3CbvuBocSzg1C2bxxYc3q3N787v25su3&#10;gGCC8YGLSKV6f+PSZZSV5OHulSyUFSXj1qV4VFzLBG7l4VZJJl9gSMut08xNPs3Ca6yvwMrXks/r&#10;tVtyj0WR1vObteJeVTnH3K8l51jv2cz8b8lF1qBYCngJQLMQmGHaNLPJ9gSu9XPVCpFJCLalnZgo&#10;xIYSXNXuioDsWWUCxqzITZMezVZAZh2FYNZmEECWMGeLWeFYV4t1ILbOrxoXuNUgunaTZQ1AdmY4&#10;tZsW1s3lOX4PHIuKbGnl5GypXm0G4eqVq/XexjX1QNZCtavB8DeDY1vwre2zubhXFSRbinnVYTj2&#10;Ixy3Q9dP38cnHd4iGE/EgvnT0aTxy1jLVk4Kjh9t0P028K7gWLGF8oDywKPkga+HYz2seqfk7xKQ&#10;9bZNVI4JxqIgC2A6ihE2RZV1oKLswF7H9u7ntKGAsuQNO/sSjhl+7cnCXV6sGu1DtdibodOeDL32&#10;4HxvDr2ZY+xDSPZnCLUvIdqbSrQfldxAhj4HS5giW974h54nHMcSjOMQsvsiCxrFaxYSRXVZA+hk&#10;wjQVsDAWzmHYtA+HXgzZ9hB1mIqwFOaSMGwJsRYwdmAfZkcp4MUHFmnXISHTWssQDnWztuCQzwLG&#10;1eFYwqmrh1Q7EXilJYiz5AfT9PnW5YxWTFo7JulBzAc43QjGLNZVExxXFd6iKmyGYyPv9+t7Cuvt&#10;l2ruNyw9VKuHWxth1zUBtTFNQNlo4VITEBvKsDHP3MvYnE+sgY5WDMtaiEsgpzZ1uLa84Jrg2Jxn&#10;bIZjvXVTdQXSHNZtFN6yDaPWptvAsRYKa1LyvCVP1QTHvgQt/915VGOZd0wo8olmMSYCqP+eTMJT&#10;pla1evfBfOzX4JhDhljvO5jJXGIqukdymI+crQ2PUuE9xzDqhLgspCUVEI4vUz1myPT5HFa4ztPG&#10;M5IKkZNaiFyGXecxBPsSq1wXZuSiKCMfl9gWKpeQnKeBdT63k4GYs6m4QEX69NkshO+Rl058IcU8&#10;ZH8en3asch48dm9LRW5zmLm5SneNfrLkz+qQe696bA6tNgOyuZK1uYCWdVyqUuvmranI8vJCVGNL&#10;tWoJY5eibhoUPzgc66HVOhx7cOjLiuJ+e5gXHBKDiKgYttPKwc3ia7h7tRC3C5NpF1FenIDKm2lA&#10;aTbu3shBRVkRiksKcDLuAkL3n+JLBqaS8CWeO+sbeNKPersmExxrgCs9mQXYRWGWc5GXMjoc6wBt&#10;QDG3wRxlzbTK2QY4y3IWODYpx9IeypqjbPSBlqFAN7dP8xITECeE63BMMJa+2dJhgMuJGSqyQLX0&#10;jNb7MJtDqwWOCaIMx9ZNIFlyhnkfDOF9UPpEc1rtJi3m9HZOAseaWi2fGabszIJcLlqrOkt4tQwt&#10;cKzdm03FuoxcYtsex/fkGFvWsS3EZQ2nFtXYmmv8oGHVZkCuqeJ11TQetxyjtOCreznHDV5kznEA&#10;evfogK6d2+LTji2xcP5UwvEswvGrCo5Nivm3gchHdR0Fx48SFqhzUR5QHvg6OM6x5BxvZ4Voyek1&#10;ehtLf+OdzOl10MwSqsxpGiSzF7K9O3ORWV1a4NhJQq9ZUMuFcOzO6taehGMvQq/kD3tQWfYiBPsS&#10;mn342Yfh2X6BDJ2mefOzLytG+7M4VhBzkf2pKPsytNEvNIagfJ5AHMdQ0DgqXheZNxnPB1i2tGFv&#10;UilEFEoLZshiAPuU+nPcVyrOUlkWSHajQiztpKTlkwP7FGtArEEvH1rYm1isWl9Ki1JsgLEVjnWV&#10;2FCKraHUfCA0PcAZhVvkQU9MLzCj2y7p4UkFQzd5IOSDYg2AbECwWSGWcbMqbFZ1a4LpmuC4Kn9Z&#10;4NgosCPVaC39TI1iW+a+xjXBsbkvqq1CbHy2hWM9zFryfkUplhxg6Y0sLWEkDFtaDNn0sbVpq/T1&#10;yrGsr4dW1zzUw3CtodT6/rTey4QVM/BVU49rgmPCiYRMa0ZY1tRjgWGaBsUaGAvMCTgTuHbz2rTA&#10;sfQ7jmKI9T4W0tp/uAB7D+YwFzgT+xhqffBIHtXjXBw6mo8TJ/Nx+mQ6Yk4TaKkgJ8ezhWgK24cK&#10;FCcW0djmKZ6qclKuBsZFhOLLGdkozspEcXYOirIKUJhZiEtZRchm3nJqQiYSL2YyDDsPF+IY1n34&#10;Iitnx/J3c5G/myS2ekrhcWdoSrcPwa4mMLYF5HtUdg36LHBs6ZWs9R629Dc2g7ChLlfre2xqw1Sl&#10;Ims50bpparZF0damSXg79ycvWyTnWK+6baMca5WpLeqxqKsc9+D3JXDsJnDMc/bQ+hvzHhQWgzCG&#10;rEvO9/XL1xhGfZXh01kov5zEYTwqr6WgsiwLlbdzcKc0F3fLL+N2+RXkFefhaEwsX84d4vGcg/8+&#10;UaMlt1mORW/pJAAsYOqlvXARMGaxOA2O9XlVyrIGxwLF0l7KMAswV6nH0puZcK+Zfm7W4l5SvMua&#10;o6yDtFyvRjspA7Sll3MK1xPTAdx2PdmmtMPSIJmwrIdM69DsSsB2EWNotjNDszUjcMvn+5sO11qF&#10;aulTLLnGFjiWF5ZmAHYR5dhsDKuuAmeO21arNpTjagW4aoFjHZatOcYSTSRgLMq5YdZcZL3Ktf7Z&#10;bPr0anCsbdPUM7kuw3HDBvURGhKE3j0/RfeuHdDl03ZYtHAWAXkOmjZ5Tcs5jjxwnQUK2LPMYoH8&#10;kQXxwr6Qlo/S23dYYfCSVqXavIwat/rrUfSFXANiVWHVzB3SrwvdwvdfxbotKqxaIUfd8oAE7N+1&#10;mETvGwaZYZg2WqEvVVmhjeumh/ubFqtbJ6eO5jt54EHgeNTYadjizr7GzMHdwQIidgRiMW2cZk9z&#10;EDCmEmsvajKrSevGAl0SYs3c5F3MP3b2i2Ov44uEU4Y6S7gzgdiN06TAlijKHgRjMRn3lHHO82Ab&#10;JW8CrU9wIsOlCdYShs28Zck7lhzkQD7ABlFRDmGv2FCGhIZEJGrDUD7ch+xOZPuaBBoV5WgCNh94&#10;/diGxYv5xdJ32Y2A7ELV2MmXYExzkorTNEf2TjaDsCMLqJg/W8e5PIF6l4RSUxk2HuK0BzGjL+d9&#10;+nNW9dsUKDaMaoIT85TN+cnyuUaF2AaOzfBbExzbhkQb4djassxNlvBHqR7rKnmEYpZqtQKsLpwv&#10;0Com42J6OLW12I8RJm2GYxk3cojN6rJZOfYIkxZLDN9l2xsxtxAZWqpY8xlLwEEDHg1krTBrwLMB&#10;t+Y+x1UVq0VNJOzq6+nFkIxexj78t1szi/ooKqShQBqQZ845NsOhDmpG/1wBER3GBND0IY+X0OYl&#10;UCmQr8Gx9EOW42DhK8ntpYIcuIdtlgjH4ftyCMi5NA4ZZh1JmNpzIJuwnKuFWh88mocjx3Jx/HgG&#10;Tp5IZTh0Os7H5LDV0yXNEi/kISk2h5aJDAJvbjJhmH2Ri7NyUJJFQOZLrsvZebicU4Ci7EvIJxxn&#10;J2XTcqgys/p1ci4uxqbi3LlUVrxOYYEw/mb42/FlNIY3+/pKFWsdkGs2c6Vus+quK+3im+pmzU8W&#10;f1mUYEvotQ7HOtgKTAq4eopRxTbyvKtePIgiL8ckYdDic3lxIcvK9yO9kSMKtaJa8p1oYfJSjVsL&#10;hZeK1IREfkdirgJ8XMeN+3DbLb2M4+EXfIYv3M7Qz2m4cqkEFdevUSnOw81Lacw3zkZlKUOrr2fg&#10;zo0MwnE2QKu4mYk7twtwp+IaMnOzsffQSaZ9nGDuMWskSLssS4i5XC9y/Rh+kc9y7UkYtw7NBFYt&#10;pDpNC8v2IqyKeVYZ4ZjTrQqy5CLzfLSQ7HtND9W25jNr49JvWSv0Ja2kdAAXKNZNtm1RtZkKYKjN&#10;Wqi2wLdUxtZCteV+YcAxVWbCvpgrt2nY18GxqyjNWv94gUzCtBZOLS3zBDStLxK16QLAFhVZ7p9V&#10;hcIsYGyud2AuwFU7HBvgagzNhbcEjlmLIjilylxDBJRTtDBzCfmWatpmk+O1RiBJRWoBbvm3QdJv&#10;pJCjKNLyMlb2I9Wqf7iCXOPGjcOsWbPQrl07CsId0alrN7wSnoLfPFsPjxl/DRs2QEhIMHr17Iru&#10;3T5Fl84dCMdzsHDhXDRt+vp94TiWN5Xb5XcVHJteHDyKIFzTORlwfP3GHaTkFiBYwfF3ejBXK/8w&#10;HtDgmP+5Q5NhOa2MhHyHVkkQ1mhZA+M7FtPBWP5XqS1TSWSu0MyA5R/myB/NvWj+vHtX8+uP/fdA&#10;cMyw6i0eBGKqrNs84tjz+IJm26gQbycA2zHM2oFFryRMWWvzZFGS9fxeqsfM9dXykgm60hd5l1a8&#10;i58ZVu2iQTKLYnF6lXG+K+drxpBtV27XldsQc9MqVccTkAnMVJT9GDLtSyXan8MAFugKYMGuwLCL&#10;LKATT5Mh1eUoCb1OpAKUTFWM6xCQfRiq7S2QHJDM/SQz7JsPQYRgZ4KxE1sz1QzDVmg2t+qwbelh&#10;hPXV+ECmqcZ6n2QxUZir9+/Uc5Ql5K6mIlw15RebQdg2R/jrCmpZoVuAVy9uoxmL79j2LLUttGWo&#10;xeaCOMa4bTVqgeGa4VigVypIs1ARq/l6sh+sbrraK2GmAhFVxa4EgCQHloWNBHbvl6+sgYgW2qsX&#10;y9JCcCU82ALDvsyj1U0A1lx4S88ztjWBY6k2LVWo76mELGDHHFUvmm1+rZdFMfXefUlb15ugIn2F&#10;BZb8mXscKLnHDK0OpoVImDWBOXRvOvNWMxB9MIuKMsOsaXsPZ+IQQ6uPnshk/nEOTp/JxbmYPMSy&#10;8FbceYFbFuxiyHXqBQJyfAYBOYth1dkoSs9iaHUGFeMMFGRnIT8jh1DM3slUjnMIyAVpechPz0VO&#10;WhaLdeUgnZ/jLlKt5n7CGFYcQNDx5TFLiHVtZvjK7G8N9ixFyTRwtfTvNVR5KVZmTNdeKvC7EB/q&#10;IdgCxnxhIkorlWsPmuR4622QJB9aNz9LuLqo8+JXL8nlNSo/85ryiGAxMakWrX2fouhnaCYAquWL&#10;c3+iLDsTAF15fu77CMrRLJQVHIM94WcRfyYFV3JZdOvKFZQzXPp2cTZulzB8+jaLcd29hrIb+Si/&#10;mct8Y8Ixw6srrzPMupT5x4TjW9dLkJKUhr0HzvG+dIb1ifhyjlDqKy9pjBBqKXQmgK7BvRwfQ9m1&#10;quGMLtDMgOOah9XykKXlFM9dV55rNwOSqxf1SjOBsQ7HenVsPQTbCLF2Z/EtI1Rbq3Qtv2sOJXRa&#10;YFhvgSUqsg7HoiSbQbnGcYZeu2p5zQKeVji29lw2ei/r9yejKnVNcGxbvEvuo+a8Y6sKbfQ3rqkS&#10;Nf8dYPFJFynSqJmM6+Yq7f74744Gx7xfGikyxj1cS5XRalAIAOv1KHTTQ6n1Fk46IAtU2zPS6oeq&#10;Vi1wPGPGDLRt2xadOnSoDY4bUjkOQe9ePQnHXQnHnQjH82jz0azpG1pBrqiD1/nmjFXqLCawFBqd&#10;j8Ir15GRX6wphf5sHh/AG7Wyn44P5DtPZEGLKzdu8C3vJa2qt3GNRBy4ivVblXL8Yz/wq/3X4AGL&#10;XKyryIK9D/inScaCxHc00yFa/X0XD9y5cwe3b9+GDH9sQH4wOJ6ObT7sccx/4LcSird6XKCSHEs7&#10;b4Flae9E5Zhh147M4ZV8Xmdps+TPQlg0RynUJdWfObQn4IpJj2RHQrAzw6alrZL0H7Ya84Op6oq5&#10;ELadmMfsRACXitOu3Ic7q0d7MOTNg+t4suiWp8Ayt+PN4l3e0vKJqrJfOBVlKdjFHMogrXgXFWSq&#10;yaIeBzBs0J85gL4sPOPFhzJ3KhYuAsiEYs1MBbeqCm9Zco0NaDYedGrqdVmlCNv20zTlx1lDrfVc&#10;OmtoYPWcYlvwNVerNs+rbfr9wqurF+XS4disxJjhtyYwNodSCwzXVH3a3JrJnHtsbaOkh8B68d9V&#10;AWJRkcWMMGitQBZDrwWs9LBlKXRF0JGcYS1v2DAjJNraN9lcbVrA1jeaKqPFNKVR246YhD3fC8M1&#10;qcYCtxrgmkJ7DRVUC+8VtbimeQaYa3Au6msOAZlwF51NBVlyWzO1MOsAqpb+bKsUsJutlfaksZJ1&#10;BiIPZSKKfZB3c7hPqlkfNSCZRbpO5+LMOULyuRzEsudx3LkMFuliXvK5FKTGpSGLkJyXnM2CXATf&#10;9DRkpmVQJc4gQKcjhVWX0y5mI4eqcR7hOItwnJaayUrWLNiVfQPnWfV6H8O6g1lx2U8qWEeLeixw&#10;KhBnCR03AbOAbhW8atPF39ZCXrZ5yeYiZ9pLC/Gr1mPZUohLVGNuR5RgXfG9DxxLATFpj8Rj9bb0&#10;J/aOEii+rL8U0Y7NaJ9E6JSXE3vl5QvDhAXyBJT3MAKALyjcGWkSxBzjsyfiUZJzGeV85r9dnI9b&#10;l6kMX8unQlzE98hXUFFOJfnWZdxlnvGd61SMryYRkFO1/GPc5vTSK7h6+TIS4zMRHR3DWghx9CWL&#10;nRHEfXlNe0tevVx/Wk63EU7NMHYuI2q9F016sZtNV5FNhbnMRbqk+rVWBVsAuXbTi30Z7aF05fie&#10;gl+y3SplWgdk3Yzq1gzfthT7krZPLgRcN4ZPu0vFa4FkyVXmZ1dpC6WN38cErAWQbUzPdZZ5hln6&#10;L2s9mCVyRSJdLC2fLGqzoTobQ0O1NecXayktVcW4rC2bjNZNxtCqGAssSycDGiOY9HFRmnWVWN+2&#10;aZuiFNegFhsqspZaw3VEeZZ/N39IOJ4+fTratGnDOlsf1w7HIYTjXoTjboTjzoTjhQTj+8GxAUCn&#10;z19BYQl7xF3IxbGYbBxnMQRlPx0fHOP3XXD5KmL5D4e8LJGXJAqOvwsqqHW/iwcMFbKiokKDLQO4&#10;ZLpME4Xy7l1CbaUEVlf/S09LYZucEGzcvgmLVy/DspUrsdNuF8aMnYQxE6YiLoH/2Asbs6J6Zflt&#10;PhCU1rid73L8P8V1je9Fhg8HHE/DVm+GVDMEeTOV403uNLdYQnIcVeN4LbxacpB3EVp3cRlnDl0E&#10;biUkjZWjdTCmqkwVWIp4ibosIdiOLIwllaKduKzkAMs6uunbEMB2kj7G0npJWjJxHy6EbxcCshvn&#10;u7FAmAwFmN0I4Z4M1/aQCtiEZB+qyNIayo/VrbX2T2wN5cecY+mlLGDsx1w4X6oa3nxo8+TDnaso&#10;uFIkxTBz0RcjTNoMyBbl9+vguKZiMGblWOZX79kpyojk3VoLaNn2NTZym79uaAvWtVWrNlecNlQZ&#10;45gMJfh+qrG5X7DRrqkqrFlyP6U4kgWezcqyDs5U+hiWqVfVFcDWrap4luQl0zRA1kDZYgLQhGlD&#10;Qa4ptLomOPbbo0OyFt6sgbbFLFWpa1KMzVWZdcjWgc/WDHA2qjrXpDxX5ega4cnseOEroCzwSRXZ&#10;lyHWkpPsS0DSIHlvBoL2p7PtE6taCygfTGfxrjSGPadj3+F0DZR1JTmTodYZzElOw1mGRcedTWPL&#10;oUzmIFMlThHwzUFaSiaSCcZJBOb48+kaRF+MYc7xhWzmLWexbzJzkGmp0iaKrZ7OJ1zDXuZB+1PB&#10;9NtNoNPgWFc3dbOqybpPdWVZr9ath2E/CBwbFcF9LT61vlyQMGrJPbcoxWbl2pLHrSvHhv/Eh7pJ&#10;GLi0o/KhMqyHgluOmy8fpBiafPbfK0Cqn4cU3/LmCwlPhj/7s2f0sTPJyGOOdtlVqsNXL+NmYSYV&#10;40wtlBplhcw8uobbpZdx6wbHy4tx9yZbOd3IZOg1Q66vsovITXYgKS1muPVNlFwqxqkTrIsQcZoF&#10;A2NZLJDt6njv8ZMXPlqLMyPkWaBVwql1IPZgYSxbezA4FkCu3apXuTaKftlUw66qim0U/ZJj08Oy&#10;dUiuDscCtgKy1Yt46XBrVZ31Al+2ZkCw7dBYTrZtwG41NVnu2/eBYz0s24BXfWhAsRmi74Via46x&#10;AHIVGBuATFVZL9hlNfO2zVWwq0G5BciNnGRRjnfy37UfGo5bt259fzgODQ0lHPdC165d0enTTliw&#10;YD4W0ppSOV5H5Xj3wRvMWSqoZsH8HMD8lVPnSnCrvAy379xG2Z0yZT8xH8TGX9WiBYIY+mO+RiIP&#10;XMOGreGqldNPkXh+pHMWuBIgLi8vt4DwXZSV8d5EZVLgy/x37WYp9hw+jE32dujVrxcavPQi/vqX&#10;P+F/Hv9P/Ocv/h3/9Yuf48+/+jX+32OPSQ4KugwYhMx8vikX1flWKQuP3NLykdXfo+OBB1GORzLn&#10;eIP7RWzxTsR61/PY4KbbFirIOxhOLWbPfORd/nrbIydRYQmuLgxZdpYWSaIoE2IdWABLlpP+wWL2&#10;BF17tkzS+gn7EqxN5kil2pEVsqVolpOAMofadjhN8puduI6z5AvLfI67cBl3grUbYVxaOHnxQUYq&#10;VXtLeyeGXXsSmD0Iz54Mx/YKYVEbqsaeLBgj1VqlnYkbw/mc+bDjxHNwZl5YtYqo1SpWS46x5I7p&#10;YdEPAsdmJbmm8drg+OsA2Rx2rYOyFPPSzTlQ2jtVN9fgHEK3YbmWcSmCJSYtmWSenlOsF/7SC35J&#10;/q+1CJeedyy5xjrICvgyHJUP+ba9jM05wGZl2dzvWHvY5osKPXxTxi39kNlf1lMAmEMxb+YiVzPu&#10;U9RmLWRWU4+txbv0SsaiMhpqsN5ayaocG/mpRm9iI+y6ZvX4foWozPNqg2Pb9bXQawK2PtTzkr0I&#10;yV6ET2+BNIZZezMf2Yfh1T77CMyEYj/mHwfsJyCzzVPE/jTNIg8IJGeyyrWuJB8/mYNTp1l5+nQm&#10;82SzER+bi+SEfKQl01i9OpGFui4kZiOWodcxbAF1hnnLp5m/fOZECttAschXXCYSZBmuczq2AEdO&#10;FzCCMhd+DNf1iyYc89h8OfQhxFtNV5Slb7NVWdbh2QBkvfqy2L2hvqLo+tIHArM6BMvLAj2PWEKl&#10;xfwsphU2qwJkLs/9yosFvWCYfhwCxn6EXTH9pYMB6voyPoR83SwgzRDmAPranz2evcJYKZ+K8cHT&#10;KcjKLcJt5hjfvlqE0uIcDYwrSnOYk5TPitTMKWbhrVtUjW8zvPpuWYkWXn2X4dUVN7IIx1SOS4tQ&#10;SXAmWfOd8jW+nMhgH+oYREacQjCLCoYw1zOY/tAA2WgDJgWwqhRbUW5NOcbVFOLalGPez/hS5evM&#10;GootQGyYbdEvKQBmbh0lkKwrznqLKT0P2VrNWodgQ2H+OiA2z9fbRlU3vXK2bFMAW0KuBZB1aK2u&#10;MNeuHNcGxwLGZqi2Lapl7MNaiEsAWQ+11k0+Vy+8ZQvhxueaQVmvhC37lXaIU6bO4OPVzW/8UJHC&#10;FrC3y8prXO9cDCOo/EKq5k2dOhVjx47FtGnTIHDc8eP2+KRL15pyjhlWbYLjTz75BPPnzyUgz9Ny&#10;jmuDYwGhYOYIBPFmfORkCY6eUvZT9IFcB0G8Dmxfnig4/sa/b7XCd/SAoRyLQiyQLEMBZfNfJvPI&#10;li1fg7fe+QBPPvFX/OY3v9Lg9z9ov/nLP/HLT0filz0m4pddxuCX3cbjN93G4Le//wt+9otf4rNx&#10;o1FK2EYF1eM7Co6/49dV51Z/IDhmzvEGjwRsYcjxehbm2kgo3kjVeIvkHouiTPV4JyFXwFh6AzsI&#10;2BJ0nZjHq/UINr1hl3EHQq0sv8NLCnvp69pzO2Kyrpj5swbIAtYEYzvucwf3by85zrKsVJvmUANy&#10;UX0FbAnmrgRzD4FgvvmX8GtRmEVxdqEarYVsswqpK5UEdz50uUvYnoRWUw1w5npO0tP5njZO5pZO&#10;tYOxGZZt+2vWlPtWm3JcW66wQKu5b7IAspGjrMMw2zLZmEtQDuFWwFeAuGazwrGuWBtVsQWOdWjW&#10;1Wzjs97CSZRfCYO2wrEtIBsgXBMcS06qFA9ykzYy2gO3JWxTU4sJqqIMW8wnjApglVEJlCJbWlVi&#10;KaJlbcukKdZSsZhmraSsw7EByLqKKFZzbnFtRbhsQfh+yvH9gNqAYwFkgWPd6AsCsoT2ehJCvRje&#10;672Px8jiXD6EYl/CsT+rWAcSlIOZixzMnORQDsOpKku4tZ6PnIfjZy7hGEOtT5zJwdkYgu7FS0hi&#10;3+PktBJcTC5EDCtcn40j/DJX+cSJLBw+lIJDhxJx5GgizlBFvshWUKcJ1XsPp7BIWCpznyUvmiHI&#10;ohwT2v32Eug4zTADjEWFFUA2QFUf6n63hWIj9NroB+2/l6Hq8v1IXrOEOxNy/ekLAdwAQnMAX3L4&#10;CygL0GqATP8wFN2LUOtFWPcWcBcwFki3mL9AsijxAvLyooHmy3X05Xissj8t75twLK2rCMZ+YScZ&#10;Rn4BaZmXcP0ac4avXkJpSRZuX8tCxS2C8V2+KK64xPfDhSi7dYn/3l7hv7dUlgnIN64wF/kalxFV&#10;meDMWGyqzAy/Zng1ez/h1rVCVghPw4kjBOSwUwhjNEsoYTiYPpKe0l4MB3cnjGpwXIN9HfB+0/k1&#10;7aN6Neya4Lh6b2VzLnL1/GVrjnL1fOWalGMJx07WTeuvrJvRc1nPe9ZV6ZpCr78urNq2l7EZjI2q&#10;2PcuUx3GzdWqreNGwbDqyrShCtcOxzpcSxVsgeOdTBn6IeFYILlVq1bo0P4jdOzchXCcbFuQywrH&#10;Xbp0QUdW7po/78Hg2AAiLc9Yco6V/eR8IC9IbMFYPis4rnPP/o/8AdVU00kAOTk5GUuXLkPb1q3w&#10;7NNP4fFf/AL/Rhj+M+13f30Of+49Cf/jcBC/ZFjSv4dfxb9HXNOH4dfws4M38ettwXicyzZq/gaK&#10;GFYmf+WE4x87DPiR/0J/4BP8ejjOwMhx07HBKxnbWGBkk1cCNlNB3kQg3sxxyUXeSsjdLoDM6Ts9&#10;47GdAL2DBbwcvAR0CcsEV3uT7eT4DlnP8yK2iWmh2Ql8i25jBGCBZzvCswD0dlGpufwO7kNM2x+3&#10;b8+hUVFahsa4C5VdV4s5a4q23r5JANhFQuwsSrGTpWWH0c9Sa+FhA8da4SyTGeHSNSnHRkEuvWWT&#10;pcKqpeXIgyjH5j7G5tZNttOrWkdZVF6XIAFbHYRtTaBYqkCbzQzKXwfHBgzbDvXw59rhWMsZ1toj&#10;WUOrzaHXovK6SjEkDZLFpFWM9GeVqtIE4ogii13ikKZVmLYU0BKFmPuWvE0prKUV2jLlDptDfXUw&#10;NocFC1yJWmsxSziwbcEnq1JpDaPWw6xrKk5lVHK2gni1PGfLOnoVa6tVgTGPxYMA50nY8yQYe+63&#10;mherWGuATFgOoJrsz3DrACrLQXtZwIvwHMHCXbvZC3nvUYLtUVa5PkbwPZWNU+cLcD7+Mi4kX0VM&#10;4hX2372MEzFFOH62CEdOcNmDqYg+kMSqygRkKsln4gpwlGAdzmkBzL0NlH7MknPMcG9f7s+P+5Nj&#10;MEyHZTkuAi1NALrKLDBaPQ+5ut9knqi7AsP+GhQLsDL3muAaqFk2jdMFImWefIcaFFPBZLEwTx6T&#10;mI+AO82fLxYkh1sDem15OXYxA6AFjAu0Ql7+hPEghlkHsdJ9CItvHTgUyxcJWbjOHOPSa8Vs3UQw&#10;vprJ3GEqwXcYTi12t4BwTFW44ipfQhfj6lXmIlNBrrjLHOQ7zE++RVWZn5mEzEirEg2WcZfFu8ou&#10;U4FmVfCkVBw5wL7JbBEVHJzAfUv4PL9nhkG7sVq0G8HYndPcmO/rRuXY3VI92oDZ2iDYm+t6c90H&#10;heSvh2OjZZQNJJvAXQdX3bTK2jRpD2WMmz9r0SG1WBUcG5DMoTuVdaNytsx3DZUK0boZAK1/1nOV&#10;awZYcwsmqThtqzzrLaPMCrNeLVvUaKlGbQ6vrq5YyzwDcm37IBstoIzp+nLWFlHaS1ipscEXtw7s&#10;4vBDwLEoxqIcT5kyBS1btvx+4bgmOFLTaobGn4pfFBz/wE/2P8HdGXmqOqRWr3Z84+ZNRO3dh5Gj&#10;x+DZvz+L//z3f9MU4t/TXvn5L/CnHuPwH3Zn8J8eSfj5nlv4t/138Ni+MjwWdROPRdJkGHEDjx0H&#10;fs4qxP/H9Xr16aZVqC5nzvL1u7dNLaH0Ktda/Wqt2JflaH78Asw/wavi25/y18NxJiSseq17Ijaz&#10;kvMGQu9GzwRaPDaJmszxzVRyBXQFbrdz/lbXWGxzi8NOD4ZNE1y16VSFNZWZUCxVr2UoUCyh2VsE&#10;kLmerGuAr7YdCzhvI3yLaXAs64txmzu9Cd5svWTP43JkOyVRUeWzmHx29OFbfbZocvalumoKjRbI&#10;dZGiKFp/Y4F3wjUVZXmoqTKbolwGGJvbiNQGyA4C6FpV0ur5xNaKpta2T8Yy1lxfvSDX17ViMivI&#10;VpVZlN3a1WH3UPZ8pRmAXH1Zqzpsq1qLWqwrxALCepslswkcSzh0bWHVZji+JyeZIoM7K0+7S5Vi&#10;rWqvFGSSVkiiJhYShGkCxSYw1nJdRfmVStRUmXU4Zi6wpd+tAcgSrmuGUwOORaXzJDx5s9uEAcfe&#10;hDMttNemGnLNcGxVomur3mzsV3KcjTxnA9ZlKPu27l/UYqqHBD8PAWMJqyYcexGOPQii7gRSGYqa&#10;rIdXWyCZnwO5XDBbQIUeykPYoVyEEZLDD0oBL1a3Ps7exafyceRMAevjFOHo+RIcPFOE/Scv4cCJ&#10;QuYT57Aidio7rySzuGgKgTqDYJyHQ6fzEMl85sA9zM1nHq7W65gVnAWONTjn/g0zoNgYGrCsDXlO&#10;uqJsLYRWVRCtKj+Z58qw7QAuG7Ivlx1ACLgEsABCYRD3G0RAFhNY9iegC+h688WAl4DxXqqsFpNp&#10;vtpLA1lOh2NpleXPImcGVAsQ68Y8ag5DCdzhPL+wyAvYvz+WPZ8zcKWwhLnDLMB1pYCqcTbuSKg0&#10;exijnBWpCcYVVI/Ly9ixhtBbVlasgzFBubT0Ei4XpzHMmsvcucpQ6+ss2EX1+DbhuJxAfZs5ySzm&#10;dTU/Fwmx9PWeWAQFnWNl/WQtrNubCrcHfezJcQ9enx4895qUZG8tZ/pe84lK47X7/cGx1ve4JlVb&#10;i/iwwrEBxgYIG7BcOxwTdk1QbIwLHIvJZxd2IjBXjTYg+UHguCZwtirQDwbHNSnWNcGxGZaNPGbj&#10;3xNdKdbDs10kd5npPz8GHE+ePBkffPAB2rf7EB0+7fwgynEHzJ07m2HV0sqJOcebmHN8iDnHDHtR&#10;pnzwoNdA5EGVc/ztH9PVmg/iAQmZFpOcYj3f+C4KCoth7+iId1q/h9/813/il4Tanz/2b/jNn/+G&#10;33QfjXozHPC843H8+4FbeGxPOR7bfZswTAgOvYLHQoo5LLGafD5QgX/bdRq/ffxXmD1nlnZYpcTg&#10;6yiDBGxfY4Gv22Wstkwr43iF5CHr/1fFrB/kS6xDyzwYHFM59kjEFkLnBk9CslcSgVZMVGNRgAnJ&#10;BOGt7vHYRtvuRoh1JwjT7LjedkL0Ni5n2HZCrWEyTcZlKNsRM+YZcLyVUGzYNirIolbLMjsY5m1H&#10;+N3pm0ZLJzSnaWZvsV2+bIfEedqQ4Ky32BBw1ttqCMTaa3nQkg+t50VXwbHAtKW6tLl/cVV7JhvY&#10;vhe+qTxQNXaVCtA2JtPNdr/5xjxprWQ28zpV0wnV7swpNsyNSrJh5um247JM9crV1vBpQ1HWc4tF&#10;AdYhWT7LPCPnuFqxLHPhLMu4QKxeWMtcJVp6z16CW1QRnBka7a6pqRxKH1XJGea4kUssvYr1lkyE&#10;RgFbKppe0rqGanMVHAsgU9WVEF0zkBpA5q0BqB6SK31uBZC99lrCmLUcWQKdJW9VQnyrcl61wlK6&#10;CdD60HTolf1YzQjt/bqhOfRYA3Yejw8VTxlKvrEXYdhLANDGRCn1IXSK+ZrU2oD9uQy3zmXhrhwE&#10;EZaDCLChhOhIArJY1JEsRLNHcjSBOPrEZew+XoToo5cI0HmI4HJhEp69L435xRnYy+X2ncjD7v/P&#10;3nkAVlWebxyt1lE7tbb/arWuqnUjIntvkOXeq67WgXvXvWe17i3ICmTvnZBBmGFkLxIggQAhjITs&#10;9/97v3O/e08uCQS1rib27bn33HPPnQnnd57nfd6F6yUCC3eIQrEGhHnAOAwFW0sh2arIFtaddT4l&#10;WZ+XVkiKz3Jtw7zse6DBUZouHZ5aJTHpZLgAs2GkyYcxbi2C0UfRXI8ABoNZF5xQahTzQJ5rQBLw&#10;lEhafXKJzKf/OnAB67lNQ7UCKYXiUEBZk5+D+JzDUqqdsU+cSAkz7ZGVzEQHjFGN0xYUEEZWKds3&#10;YX+uoX946yamNG2UJmC2lSRqaSGNGrhtZdnUiFLcsEGaW7ZII/ZpVY+3Yr3+8KPX5Z13X5DqTcWc&#10;J67n38edbFvL/dRmjR27mfttLcdtvUm2btwsK5YWSXzsCsbMkaJvnjcBXASwqWtgLsDp9GzzXQWS&#10;FUpVEe4YjIFiXu+8eJL3UY/n8T5pOUry7mVv12UAllotu85e91/v3K777nyslA0R29M2JmXbL33b&#10;Bo/NIRtidiSTCFgG8NkHKByjFs+JQkV21WxGKWnNIjVaa7Yqya6ao5ZsV+lts3QEk6vs9qrgajuN&#10;lmZO2Oponft2vaxgq/u0oKuwuy81Q8cXkn/xReCK71Q5fuCBB2TYsGEGji+YMrUbjrsKd93bfbMT&#10;Ad1w/AM66v8JPhV3+JZe3ratVt58613562k95eD99zM9xL/75e/kT71HyVl3vC4Hx2+X/VCG909s&#10;lP0SAeO4He1B2A3F7svx9dIjokYOvPwemTRyqERHxMrOHXVGp9ZZyeRWc6CAatygSdgeKiYMuzuq&#10;68f3pfumcPwRkGqh9iMgWEHYQrGCsT8cu8HYXlbAVdB1X9d1el2h2AFiX31slGe1Zjv1KQqxQvEn&#10;80uxd7OvAGB53hqUY08FlwPDtso86nIJEI0l25TCMb3LXjh2AresLXpPcGwVZTccW/DtCIx13Z7A&#10;2N7HH6y7AsdzNDwLOJ5LwJYuDfTShzwbaN4jKCtEe3qLLQz7LzuCY0c9Bi79k6T94FjhVaHYDcgW&#10;pgNQhmfH1cgMoHu22qKBzgCgYLaGE6lFk8Aum2asfbwO3KJWJaJkGVVTIVaVY1+AU2dqrheMgSUF&#10;Y0el1RE+OkdXgdux3pqxRSbt2BMI5Q/HjADyB+PdIdkXVGXDqqxy7Uumpg/Wa0O2vbz0xyosecDY&#10;vdTLFo47AuRQlNcQYy0GMLFaRwKxEWZZgbKMSppZLbELN0lc5haJYxmTsRH7NGozSnB0agWXUZwX&#10;VkkSEB2fxbEQSrTux6ivHju1TzF24Nhns9bLPjh2W61tP7J9/TY8y/R+A75BlIJxIs8vnr7qRJK5&#10;E3kusSjXUQnFEs3rjgHUwwHiIGAyCCgOTmFOeQrheslF3gpg23mMalPQVKDX560261BOYIRomjbW&#10;/SAs/GFUeDTKNH2/2nNdnF8l26oJztqGYrxlkzTVVElLbRVQi4q8axP/ztFn3LZV6ndtkB071jlQ&#10;jIW6tbWWfxfZb+AXMnJUHxk8pKd8+dV7Uq/3a20AomtJtK6WFsBamqrI5lpDYBfXd26Xqgr6wxfm&#10;0necjSqeB/QDssDxXIVcVeo9IWNuODZ2cr/ArfZ9wnsGYwvLbjD2B+LOru8NjvcGxe7bdwdk8iFI&#10;8FYw1qXzHBTeFXTbw7Fet4DsLPcOx/7bfB04tsDsXXpgW+G4I0C26zteKkjnA9f8mxO0Uh565L8f&#10;yKW26mnTpsn9998vQ4cOlfFjx8iEyVO+HhwnZu6UqKSN3dX9HnT5OxCfjnL8UXda9Y8PEX4cz9iG&#10;b9nArenTp8tvfvtbA8U9DzhQevYZKYf/J0V+Btzun9risUlvlx7R2xyVuDMY9l+v92f7QyfdZlTo&#10;Y/9yvERFx+3+JikQN4PEnvHHOiyqG5B/HN8l+yy7BsePyLuqCs8vZoxTHjZqtUM7pcrxxyjIn3jq&#10;U1Tlz1CVbVk4dt+u23jLo/5aQFbY/QxlV0svK3zb+tjAMI/lLY96DBx/Mh/VGDA2BRxrfT6fOZLU&#10;F4EVALFarrVUWVYwRnFm39q3bEK9SKnW8oaH7QGODTh7ql0fsmedA7adl1q6tTreZnelWYHZwvGc&#10;SNRhyg3Ldp0u5+poGE2O9mzTkfLs3t572ZM2bVOn7dI9m9japv1HNzmga8ct7b50grOAduaT2gow&#10;qdQ6t5hQKmbRzgag56DWBmAvnQf4ziMkKZAEYe2jVNutJgwrXGmasyqocwGnecBEoPaVqlKsI5G0&#10;x9UDFQ5cOP2t7XqLvX3G7AeVcw6K6FxgOwCQ0oRoVRl1XzbYyVpxTYgT4B4IGGsp8Jr+1g7K9Lfy&#10;OgyYoUxr6WW7XntqjRpLaS+vlgNyCpja1+tUIKFbgUYtVuXWUW/b2ZaNdZnngXVZKzRlAyqtKrU8&#10;JsCrlmuF2zAUXVWVI9JQTNOrSbzeDCyzTOf4Ng17MRWh9mxsyTGoyfFZm426HLPQAeRQYNXXY+zf&#10;c+wAslMdw7H39fsp7fp+qGVbg7PiAONkHjM1a4MsxPadtbRaUgkZi0kqxP69VrKyN2EFr8QyXkyP&#10;NWoram8Yy1AAOZgKTCrguwA0Mxs6RO3VqmKbEwW8H/o9AIzDWEbyHVLFOCo6X1KS86UobyOziOtp&#10;Ea6Tpm3YpDevp0V4vbTt2EDPMLOKmWnchn26GQW5gVIoVgt1gwZtyS5JS42Uq6+aLCNH9JVzzz1Z&#10;xk4YLBmLUlCWmR7B7Y3so7mx2km5rtMUa1TkXTXSuGOrrGGmdFLqckbLLQH8eT0o4kHmhI9+p/UE&#10;DScPPMq6eZ/0e2XmOGvCtO0J9i1VOdbb9lZuBdc9KqojVberivC+wLH/tgrDbji2Sraum4ut2n+c&#10;lQXm9pDsKModwXRn23ekJjvgrEozS4+a7AZjVZuN4mzg2FGvZzINQUuB15Zd19FyVhihkNRswHp6&#10;4Ep5mLTq+v9yWrUbjocMGSJjR4+ScRMnyVm8v78+/mRtv3N+zjzTP5Brd1t1Nxx3nxjY15Mj3XD8&#10;4wKDH9uzVTi2pc/91ltvMyFbpx/3Nxl/1/NySBaKr0JxDAqxAWKXXXpfLmO5PiCqRv585ytyxJ+O&#10;N33Lr7z+b2mqb5SclSskNT2dZNNV/MMPDisR6xhlFGW1XGOy9uuE/rG9y/9bz7crcHwnPcfvz6bv&#10;F5h8fzY9wgrInlJA/hgrtMKvBV43GCscWzB2b2O3/YR9fgqodqYc7w2Oja0akP5UrdUox+3heM1u&#10;gPw5IO2AMYozkK7Kse0Rnk4PssKxgWQ/W7VeVyu2N2yrAzi2458UfGcT6uKuPcFy+9u6BscdAq4X&#10;jncHaIXpjiDaqrn+wNsRJM8Bbp1ywNY9kmlPcKy3GRjW+0bST8lSr2s56dIowmY2LiCYiBoYvwrF&#10;eCWQsJoDfeZWx7JOraLcrgAboPZT4Hi+Wn6NbVb7Sp2kYgvHNpU4CNBt11tsen15vGRs4gDUbPah&#10;vZ7zANMA08upkAoQKnAaxREQ1j5V2zucQi80NuEQ7afdAxwryPjf7vS+Or2zTv9sezBWy7Abjne/&#10;bCHUsS4HK3B7gNMCslFpeW3BALKj3tKvC7SqqhyWuhEAY9IGy4gF1dQG068cSakdO4ztVG2OVrt1&#10;Fgrzoo0STcBXJL3J4WnOvtxqsbVTO+qx3u4L5mrXi+x5n3wgr0CvJyD0JIKOUkIZ5nGTMqtkQVaV&#10;ZGHrXrxkg2QtWicLMkpl4bL1srpwG6FiO8yIqbTFagHPR+3Owxpegm0cezTBYqFJRbznJbzWNWY+&#10;dLA54cDj0FscCmhG897E8pjRfJ9SUwqkILdKtmzcJo3baRjC7ly/ZT21FuszPcZAcWs9vcL0Fqs1&#10;ehdA3IiFugHVuAFY1n/tclZkyRWXXCDDBvdGiQM4xg2RYSP7y/U3XS3pi9OksRVrNYnWTbuwZTMH&#10;ubUO6AaQm7YzLxlFemdtteTlFkpCCuOd4pYT8lpIQBiKNyeJQni+ugxkdJICsheONX0bUFYbtRuQ&#10;ja1a+467CMedWZw7A+S9wa993L1t19Ht+wrHCsuO5VpB1oHizsDYvd4fpi0cKwz71GW9rOW2Wutl&#10;7Nfe8qnXbjjeExC7b5sFSBs4VuX4O7RVq3J83333yeDBg01Qq4HjvadVf3twHInSGk8/R1JGtUTT&#10;s9wVwFI7c2wa98mq5kzZvt+/K4/RvU3XPotv8j51w/H/Flh8H69Wk6gVkOsI3xoxYqQcCrj+/K1E&#10;6bFUCNNS27RfD/G+QLHdVvuO1YK9ROSQBz8xwVy33vpPefWZl+W4I35v5iD/nuWc0HDOkDt+ah2p&#10;3AQWN7c2cbnFzFi2Snd3wvX38U3p2mN2BY7vuvtRABiVlZ7jj+kjNj3EQLGWXjZWapdyrNBpr+tt&#10;1l6tSwVnt3KskKqlkGz7j/1t1j4rtvYa81iUE8il450cuP1cFWfPvhSStbT32KcY+5RjDeyycKxL&#10;b4CXpxfZQrAFYTcYm3WusC7/FGu9bmH324LjrqjEVilW+HSXPgd73V+5NXDqUXwD6N2du4eaHUXP&#10;s6fmROuMU1Rgttd5wlpdgWP387CPPR9Fbx6jWgKiUf7icgCcFSiYywiDWgJALqFHdBnjnFZwex7w&#10;TM8pwBMEzM5HTZ2PmqqBUSZJ2QOeZnSPp1/TG8DlmSFsE6K1l1nheA4K42zUujmEOs1DldUEZN1P&#10;qIE5VYYdODaAvA9wbKHYwrAXir0w7ajEHZVPhXUrslaVbX8fDadyHktB3el99vY760xiz+glqyaH&#10;oSyHJVcDyCwB/DAAWtVlp09Zy9OzDKhGKSAv3CAx9CBHA6yRGcA16+3zM8o01x1A1oAup7/YXd6Q&#10;Lk+KdDurtcK7J01aoTycEx6xjKVKTi+XVEA3La1EFhEQtmRphSzNXis5+ZukdM12KS6tZUTVOsnM&#10;KpK0TBK2AeWFpHKnLATsFY45mRKKvToY90EQ3wt9reFUJO9RFKprBN+zZBTjvNXrpHazjmuqlbot&#10;lbJjU5nsqmVG8Q6U452VBGhVM74JazXVwPUW0qh31gPJjG3SxqLi/BVyxy03yLD+vWXkkP4ydhR9&#10;nONHy6BB/aVn77Pk7Q9fJ49jG9vWmznIzcC10KvcVq8J2IXStKNUmoDlrZsYtwUgJyUByFHLsXsX&#10;SihQHMrvVAijzYKpIAA5iBYD4zigFI6tRVoB2QFjTh51EY4VZN2Q+k3A1u7nm+zDH44toFvF1yrH&#10;tj/Zue6kX+9JKd7dgu3fr+wD691VaDcwO9bt9v3M7QHZDclOL3Tn+55DwNjsiHxOEjIVIXiFPIyt&#10;+rtSju+9916+o4Nk9MgRMvaCiV1Ujp8kkItZxzaQ62spx/zhiePs1KfvrpX/fMYfE4A3eq+2ZPpA&#10;FmAtmrVO3noTGwV/iD96vVxefpdfDqwvCsv7AmyRSdWEKWgSYdfhfF/2371t559HNxx37YC8e6uv&#10;9w4oZCp06s/q1avlb6eeKocAqoc9HUDQFsnT30Qt9ofoaGzYqa3yu2fnyZ8OPUx++atfyZ8OPEAO&#10;P6OnHDHmYumx/89lIP3IlZv4R18NZtirdxHO1UhQmM5b1ueq9m+93P3zw30H9g7H5XIXo5w+Y5TT&#10;9GBCr1QhdtVnapF22ardKrEFZwvHXkXZbas26i1WaLVMe4K6FI5tz7Gu8xUqtIKxLQPIzEfWuchm&#10;pJOqwQA4z/Wz+Rq4pXDcUTnqsaMc63aedGtNuAaQv+DxfWqyM9O4I9VYrdUdwXHnluk9260dqN5d&#10;Oe4Ijq192lqofVZrheHday5gqxUA1NrSMCtTRgV2YNe/LPzqegViC8huMO4qHLdTjIFytVsHYpkO&#10;QskLjCa5N3E5wVErZeHKPFmcky8LV6AMpq8EnFYQyJSDmlYKNKsiq2FFKMZAslFhDWg6vasGHBSQ&#10;sUfbvs0AlMMALLUB9CUbQEaMmAtIzkZdnEMv6xwCqeawH7VsG5A0FmgFTlWIGddJ6Sxex1ZNbzNg&#10;ba3CDpw6z8lWKIqtll53jxKy691Lk67suq97hrBPjfU8L4VQVYHbgbVVqD0zfq3NWmFZ7dwa0pUG&#10;DC8AhhWMPXDs2L0dVVnhNIznG87rCmN9GMCrSrH2KUdiaY4inCsSVTc8TS3bjnrsg2MFZK3d4TiU&#10;kC37fpr31BMi5oR06fvr9DOHc5IiDBu99hinMrM5TeE4tZCZwKWSnb1Oli9fI9lUfu56KS7caMB2&#10;VfYaWbmsXFYsqZCVK+jfXbxe4lPpTwaQY0nrjlZw1/3zeUWoUs7jh2PTjUedzVlVJVs37zSp1I2E&#10;bu3cUsqYpRJnljGBWwrFrTvXovIy35gxTi3YojV4q4FeYrVKFRfnyIP33SnDBvSVyWNGUWNkNCFH&#10;Y0eOkj7n95XRY4Zj3Z5vwLi5eTuhXtyP+7bWVxLKVcDj5tN/nAMgFzImiudSXSWrs4skEbdERESe&#10;RKgFnN+PEH7fQqIdQA6O4futvyvaYkApHJveYa+9WvutrXKst/uX2q07X+cA9+63z6P336nOw7ic&#10;2/T5OBVgy/QNU+51ru2823tt1Y4tei794O5+Y5+tmtAybnPKDcd6v93LBne5QdWxQqsNOt8DsAqy&#10;zjotvexsbxXk9lDse1xdbwHYsVe799HR87HrFIrnED4WgKX5qxBs1d8RHN91111yzz33yMCBA2XU&#10;iOEyZsIF+wrH55JWHUg4QB1QSl/GvlTKJknjD9hNfXNkxCUMtmeWXNxe7w/ILt0ob95TIEP+Wihv&#10;EErx8h3F8s+HCYhYtIk/GPvwHPjDF08/zMf/rpBX3+UPUPom/ljsw/27t923z9vv/YpP30HPcay8&#10;/vor5mg4OjZR4hMX7PHIuIm04eL1nKXsaGDtHu759NNPS3l5+Q/3qLv7mf1X3gGrwqZjbT7xhBPk&#10;V8DxLw0ck0L9bcKxqsfA8UEocEf0Gm6s1Uf+5kj5v/fC5YDsZjnklL7yi0MPkJDwUAeO+f7WNzVL&#10;C9UGwLeiKFuV2wL9f+UN6d7pN3oH9gbH69ZVGDj+FOu0KqafMVLpcwVQT1/xF0CoArIbiv0v+8Ox&#10;PyR7bc7s82MFXA8cm/5jrxqsl50eYWe+sc4+ZlQUgPyl9gx7Sucqf6mjnbBP27FOHS3tY7pHP7Xf&#10;zhnH5J5jbIK56Ce29unO4PirUOZjapm+4t17i1XN7dxm3Tkcd2SL9ofjOczndJf2zen1uVH01noq&#10;QCHZwLJnnd6Hy3M4EJ9LWJEFZAvGBn7jsCF7AFkhWdfNJ7BqntZelGOdS6wQ7tioFYqd8UuBej8O&#10;FEMA37QlpVKwdrNU19VLTUOdbKInc/3mzVK8rlqWrKInlb7SkNgCivFC2EyDdVSPQiJQq/N+bSkk&#10;e3tfUQtVTTVjkxAdTCE2zE/ZTL9xlcxCrZzP6KMA4Hg2ylsg91UwDNGQKBQ6HQkUZkBYIdmB4/ka&#10;7MR+Q7Wv1wOXCmEOBPts0qFqNTZjhFzrNEFZn7OfBVkh1l3txyMpSHr6ilk6MAtMel+z7tMHyI4i&#10;DNCbPmSeI5ZpBWOTaA3gKxzrbQrHCsQOGDtwHMb+w7WMKkwBmeEouRH0/qpy7IZja6XuGIptSrVj&#10;n9bnEeKXrm3u54VzFF2U3kQSpxcxeio7e4MsX7peli2ukBVA8IpsIHlZsaxaXiJ5K9ZI0aq1UppT&#10;SVVJ0cpKKcrZBDxXAtZlkpK+lt7kjRy/I2JogjfvhyriYcBkdHwh+66ULdX0Au+sB06xSmNx3lVb&#10;DLCuMeOa2horuQwQY39ua2RZX8G/ZdVSRxhXm+yUDdXl8vRTj8moYYNkwqjhMn4Y4UbDR8jwgUNk&#10;3KgJ0rfPQLn9jlulcmMRf5d3YsdWSzX9ySjOTdvKpWFrPupxPur0KkY7rcZqXQ6Ib5FNazfIiqxi&#10;SeA7HgkIR/L7Eg4UhxFIFxrH52vUY04IWUA2vcmupGpcFQ4cK+A6VmxbOk5Jaz778a7jdrPes51d&#10;dnQ/5/57BuQA3l8F9blxwG2sU3NigUDKXvcu2aadJdyTnO1WiH0p1k4glxuIfWOhbGBXoQnz8i9N&#10;v54dme8J+nJu13WzUG1nhud5r9t1ut4BZLfq60CytXE7Vm5VrnWdb5/t96H76bzm8Jyscvxdw7HO&#10;Oh4wYICMHD5MRo+fABwXdbHn2CjH3wyOF/CH7x9Dc2X81fxjs3wLv6ibicffzB//zZLBjLkFmQ6w&#10;qsIbk67ramR50Sb5+PEiGXVGobwYu0WyVm9h3hyBCPFsl7yJ9EDnvlopqMnt7++5bRmPk8FgdwbA&#10;TxsBnF/IH+VCYvv1sRKrifDX7baYfcQTa6/rYtI2ScoSB8D1elwm+wfIo7mckLGJeXg8b7ZPRgGP&#10;AvxTl/oeKzG1G7r9T5x0w/E3Ok7vvnMX3gELmllZWfLXk04yturDnpr77cOx2rOxaR8QvVV+93yQ&#10;HPfHv8ifTuopB8yrkB7LRX5741P0O+8v/Xv3lrISDiz28NPa2j38uAsf7feyyd7geL3CMT3Hn2CP&#10;/kJ7g5lv7KizgKopoNWjBLut1O36jNVObQql1hXWZe7vgV9jtVYFWpeuHmQT8OXZRq3Tjn2adajF&#10;Wp9z+xesM6UWabNE6QWO9X5WGfYHZBvK1RE4mxnJHjB2j3Myc4pRds1SQVmVY8ZDfRWqo5lIoQ4t&#10;dxKuPeUEb3GbRxG2Nmu1FzuAbMutKPvWuxOr/QO52odvOQFcqhjPjSKsJ9pZas2JVDimB5oeOrtu&#10;bjS3uUu35fqcKLUp6tKB5bkcpAcAyzo+aX6c2qcBSa47pesoeoXncX2+ue6MaZqnY5dModYqFFOa&#10;/qy9n/M5yA8EwgNJuQ6k9ziEg+d0ekrLNu6U8k0c+6xaytzdCJkfOlNmzP5M5ocEczlWAsMzmclb&#10;wtgbtZZqsrSGbdFjjEU0ROfhqiVYgc9Aq0e55VhMoVN7hINTfWFaQRz/zAMoA9R6yyigoMQ8YDNP&#10;YtMLJSWzRGISSREmQTgSmIoAQiIBvHCOw0KSNwPGm7mvA57hCp2qgOrjKYgbQFYobq8GG3XYlM7h&#10;tXZpC/EadmX7dTtYGrh0ygAlyq0GTikg674MbGsQln1MfS4GohW42daoujp6Sd8bx1btwLFnv6bX&#10;mMc1pX3Jqhw76nEoCdahAGsYydEKxhaObTiXY6e2+7f2auex7GsyJyr0hINuZ0BdHZVYnel3Dldg&#10;19eDAyCKPuHkzHWyjHnMBQW12JZr6AmulvycdZKXUy55K8sAY06grCgDjstlDSpyOSnT5fkbpKxg&#10;o6xauZZjX+YHozqnZJTT1rhOEki+jiWQLCqxmHnGuBEWl8rGym1Acb3U1WxgljFzjHdUAMCoxE2o&#10;xkBwK8px/Xb6jlU9ZvxSM8qxwnFra43U1JTLKy89ARj3l8njRsrk0SNk8PnnyajBg+QC1OOxI0dL&#10;39595L333qLXeDt/z+ukUecg1xPKtb2KHK4ywLiCx0Q93pGLMl0EJLNuJ4+zfatUl1bK0oxCjvsJ&#10;HGOcUTSwG6E99bQd6PdcrctBfL905rQGtWlbQaCe4OE7asrPVm3mUxtFWMFWLyswe5RnhWVPzWNO&#10;sSk/ddjOLNal3uZYpx112V9RdmYgq2oMOKIWa81RgNRALaMe+5WBaaeM2uxJp1Yodj+P9qqxqsWO&#10;cmzHPDm3K6j6lGNH/VVwddb5LluYdVReOzqqczh29uNTky002wRt3/6dbZx9WgVZ1Wn/Mo+r4Kxw&#10;zn2+S1u1KscKx/369ZMRnNQZNW58x3AcHR0tV155pVx00UUyaZL2HD/JnOOnja36P3tQjqP546JQ&#10;FJHQvhQuo1NJ1LNwfA1nH5dUySsPlcuLz5TKtTcWygUXFck979K/wR/aZOAy+Ms1PH6BTLmJ2ybn&#10;yZRzi+RN+mHef3aNPPUqf9yA1XR6P166v1gmTcmXC6YWyuNf6hkxgJn7h0xfIxdz/wlTCmTq9WXy&#10;bAD2nw9KZMgx2XLMCbly02v8Y8RZ0gUMgX/r/hK5kH1MupwkT567xubPn14hD91TIdN5TYn84/HJ&#10;G+Xy6JP8weMx33mH26YVy9U850c+IN4fW8q0Wwpl4uQCmXRZibwdClwvAKS5b2fvif979FO5rp+/&#10;fc1uQO6G4+/l+P5/5kFtD6++YLVVn3bqKfIz4Hi/NxKkR0rrviVSd6UXWdXjhDr5GQryn14Ol6Me&#10;+lh+HlyFolwvh6A8HdZvNPOUe8gNl10oC5Zkyba6XbKpkiTU6Bj58NNP5MVXXpZ5QfOlqaXRfEaK&#10;yAaTuyOtfzDf2b3DsWOr1p5jDbNS6DV9xNonDCT7h2x1pCCrcvy5gjH1RQDAClDbagfHLpX4E/qI&#10;P1EF2QPHbsi1SdNqo1YQVvXaKb3sgLGW/30tENulQnB7S7VCMXORzUxkx069m3LsBd81wDGAjNV8&#10;ZmgFASs6NmkdsKyATJq1ArQBY6A5nNtdc4r906ZnaXgXcK3ltlV3BMeqFCso63ZuQHbg2QHcudrD&#10;ywGtltOXR6CMUTscK6L7oNd92W5re+ucbR3VaR5Qa5b2umu9hgYFaXgQcBwQ7cxDnhfL8QWzi1Vx&#10;VnjWFGhzgM/Br+mlZOZxEM85GjhagD32s7mhcvv998mFV0yRO+65QS67fAwHcafJyJEDZNSYcTLm&#10;givks5kJwLFCAAf4/BschBIchPIVSkUCfGFYoY0t2MCxY/1VhTNI592yTsO85tPnakqhlx7X8Pgc&#10;xIDlsgRba/aqAlTKPCyuBYzZyWEO7TKJjF5NWFKZSToOS6lhP1uxaFcDJQqLHIOZGb4OeNpEaptQ&#10;7U2qNrDozAb2hVopHNtRSKomt0+B9gGova+zdM8U9m0DgHJ/31glX7q0Hb3kzELeCDgDx/pcPQnX&#10;jirtewzf9gq+WiiXmnjtmW+8++12O9/S/bz0chCQHYRCH4JN20A2JxUisFxrIJgzm5nvASp1MsLO&#10;4uwqenC3SGlhjZQXb5aKEnqNiyulOK9CioHk4tW+KsldK2sK1rHteizXa1GPywDkIgC5WJIWFEti&#10;crHEceIjOXm1UZ83rN9seowbt23E3gwU0/NrEqS1F7hhI/ZpwreaSKSmWpo3AbbrpQFrtbQxugnl&#10;ePaX78gFo/vLpLGDZcKIgdLv3DPk5uuulEsvnCjDBvWVEUMHyuQJYyVjQSJ/35vpVd4iu5iX3Kp2&#10;bLVV637rUKq3Fpq+452b8xzluK7SJFi3bq+RiuIKSU/PQTnOBpBzgWMcDQqmKLf6/Q3kvZrHiYR5&#10;pk+eUDoUYzPbGYh2SiHWKeta0FR0vW6hM5C/D+6az3UttzXaH1j1/g5sa8I4J8w8arQDzn5grfui&#10;LMjq5b3bsjvexj8gzD+52t7uhHQ50Got0bpOb/fNRfalWTvbODDrrjlRzqxlqzK7gddedm5rn4zt&#10;nr1se45tmrXvuic4TB/ze+g5dsPx8KFDZMSYsZ0rxwrHF198sQ+On3la+ikcvx8oSQvrvOBnAdAC&#10;kS7TONuZsXy9pFMZ2euJoScSHxBN4w+KKscTrsMqsqhCLjpxhZx8Xq5ceGOxXDZ4hRxxdpG8Fkmf&#10;MdakO/uskOOGFMrlV+dLz1OWy5l9GF3BH9o7BqyWoZP5wvGH4ZN78mXg2bky6rIiuXzCKjnr3GJ5&#10;LRyll39Y/n5Otvx5YJFce1m+nHs8l6eWygcflsmYE7Ll+FNy5Z9v88eU/uMZrwO1Q/JlwiVFMubs&#10;VdL3n/wjyh/K6c8XyFl/yJdXUIUz6Cl54tIc6XUeXyhezx0XrJTjjlst4y8plZdmrpdXb8qX/uxj&#10;6jWFMrX/Kjn1MtJB41CbST1UJTuOMQH2/dD35Kda+hpjSHy0gOz+biRk7JB3P+62Vf9gjvx/Yk/E&#10;Dcfbtm2TIUOGGrvzGVP+IYfG0CMcX/ftBHK5wVkBWcdAZRL4lUVpEnb4FumxsEV+Pnel/GbQJPn5&#10;UcfIyaefLFPHjZELBgyUE373a9nvgP3Nc+tHQEnNVsZhQMS7COtqVhXZM/rpJ/bx/ChfTpfhWJVf&#10;ANTbR+yyUrcbzeRSer2WaKBYVWO3UtzeLu1vn+a6plBredRffwXYXp9OT7GFYb3sLlWV3ff3V4sd&#10;hbiz8iVT+888VmVYwVXhWFXjWcDvnAgdr7QWQK5wVGWFaA8cKxi74Xi3mcUeOJ7j2Y8/PLtVY4Vj&#10;OytZt9MxSg4wazq2o/r6A7DPhtgejvUA18KxPdjtbJ37dv/LqkgZNVct2TwXfU6BHBsExmNhxjqt&#10;qrFJx0Xx0RE1oawPjCIpOaEGUC6Th574j/QdOEZOO7OXXHLphRKGavzx+y/LNZeNlYsm0hs3cpic&#10;dnpPufbv98q/3w9GHAB8DQCrGq32Z461NOAJO7ReNv2zRpV0FExVUoOB2FAt7YNVFRb1LSaZ1OL0&#10;PFmxokTWYWutqd4k27dsBp52SO3GWilEtcwiCXmBzggGJgN17nHSJpToLSw945zsGCWjxjqKrFPO&#10;CCfTm+yFY1/iswOQFoi7Dsf+gV3+IOp/fXc4VkB2wbEqyN7n58B3+3Lg2L3OBnG515lUbNd93c8j&#10;iL7uYOA3DEA2cKw9zaZIwgaOY7Bsx2DfTshcIxmL6SNeUYlqvEFKUIXLS1GGS+g1zq+QolwF5LWm&#10;ioDkImC5lPVrSiqlpKhKCvLWk/5cKcvpU05OyaW/eAXjmlYCzYWyeeNWArB2yI6aSnqMmTeMItym&#10;PcaMWJIWHde0GcUYdbcOSGZ+cT39wXWAbEvLJlqFyARifvENV02UqeMHyyWTRsqg88+UO2+9TjJT&#10;4+Wft1wvgwjmGgg7aC/y1i2ozk07AetaFOmdXN4u27Zi5yb0qwUQb6lfbxTprRtRjxsAY8C8rY7s&#10;jkZCv2q2SgGvKTllpQSFLqb/OB+uUMVX1WEglxYAheMARlYFJGqCu6MaO+DqwLEtC8cmsI7fDW94&#10;lgeGLRTbZSA9/e77W8i2AV7+ynGAOQnn1NeF373dzw3Hdlv3OjcU+4dzuUHaDaqOTVth2gfBFobt&#10;rGW71HFSbmXZB9I+Zdqq076eY5963L4P2VGhA3RElc50/o4DuSwc9+3bVxSOh48eI2fyHDoc5WTh&#10;ePLkSR7l+Bng+Dx5uxM4NooxYQ6LaOjfSV9MfVO91DfWyy6WFZXbCY6g59gFx+GL1sqVZ6yQcy5T&#10;FblGsuYWyzlH5shDsyvlizcL5a+n5dNjvEVWrNwoL1yfI2f2LJIPOCN576hcGXclZ0MzK2R8r9Uy&#10;6SEGo+fUyOL0Knn5kXL5OHKjhGBLevHRCpmZuVVKOSP22SP5cvZfC+Rdzso9jgo98SrsMEU1ksFZ&#10;02vOWiVXPFMp6eu2yUJ6kAYclysPfc5zeLVI+p9UIK8Dx6pQP3Ntngwagq2Bvox7hq2Qs0dyBn7p&#10;VllOAMIVR2fLuLsqJYW0wFX8gXv85bUykxmFMSjYEfxjtxDLtn0/9D35yRaf9YoC0g9NErmjINvq&#10;huMfJR/8qJ60TYHWJ33V1VcbAD3n14fLL4LLpUcyfccGZr/mCKc93U/36953ONcB5gOYIdvjg3Tp&#10;cdWj0mPibdLjonvkZ5feI3868v/McxtGUEkzffUqF9c1E4LSqnOfnCTr7p/v/x34LuDYO+KpXf/w&#10;7kDczkLtskRbgHUUXafMOg3b8qrGVj12lgrMFqB9c419NmufQuzanwuUrZ3aWKhdZWccW0C1Cq57&#10;/rBu3xU4btdDDFgHRBKI5TfH2D3j2EKygrkCuIVjB5CdMUkBWJZtj6B/z6EqwhacHbXH159oFSFd&#10;dt53aFVk28PoJENbi6WOUQoCIDVoyxkRpX3GauPkOXFwrwfo2vcaTLvY7PANOO12STh9kFdf8yAH&#10;a1Pl6stvkoljJsjdt90sj0y7Ta4EQnqffoKMGtRHrr3iKpky5XLcKJ9IGsdV4fFFWJ15/hzQq604&#10;Ml2Dsxw7swOlCsdOz6nTN+yDVb0cgdU2Pmml5OetlerKLVKzsVq2VFZI3vIsSYoMl4h5wQBRsLz3&#10;n9kSGrac0TwAMe9ZMGp12IItZiSShn6pAmsUWZY6Ikmrczj2wLoLNvcGt+37j31p0e6RSnvahw9Y&#10;1SrNe6T9yN8Ajq2C7A/I9jnYx/Nth3oPGIcCv+GEbYWna9iXQvJa1GNCv+htjs7A+owdOoYQrmRs&#10;xYuXlspq+oqL8iqB4yopK14nhXnlAHOFFOauQ0UGllGKC3PLpaQA9Rg4Li2ukmIAubQYKzb3y8oq&#10;kIy0FbJieZ5UVlSi4jKyaedm2ba5DAAtMQpuC4CqqrBgmW4mnbqR0U2NjFjSecbb6UVubqqSepTl&#10;8NAv5JIpw+TCCYPl8gsJ3er5V7npmoulLD9bMlLiZPyooTJsYF8ZBDvMmP6J449q0zDKeqneyGis&#10;8GB5+IG75M3XnpN15Tk83lYei3CunTyHBkBa+5kZ94TXWlob6qW2Zievf41EM/84ImYVJ2bKOKEE&#10;9OqoM3rN1VI9j9K2AAeOFYr1d1HLB8jOHG0ttfs7M6UVcAP5HmvZ/mVvH3M7uNb9OLZsez/3mCj3&#10;KChHce4YkP2TsfcGw/63d/aYFnzdQNzRWCf3dlbdtXDszFF2yg3Del0TtG2Kdsdw7FOYfSqzhnxp&#10;OX3N7rKKtHk8A8aMp8NKPjN01XcayKXjnBSOh9IKMGzU6K8Lx/VAj9qGnYrijKFC0JKcDbJl+07J&#10;LayTlXk7ZVU+xXJR9jZjl07jTNg/huahHPMHgDltl5+WI1c+xh+mZVskamapDPtLvjwxvVJevj1H&#10;/m8UZ5dTGXy+olree6xIxqEqv0fgw72j8mT8tfxj91WJnNk7T278T5XpGY7VbektTsBWnYjlOpYe&#10;p0v75ch5/VbL6X9dKWecxxxK7v/AuDwZczG2q5U1ks4/llNPWynHnLxKeg3IlfP6rCJ1dqXchL37&#10;81eLgeNC4Fjt2xuA43zgmC85cDxtWK6MBupnL90iSfQ5f/FuqUztmSNnA+vnD82Xf321SeKxVcfy&#10;mtVSnpSxxbwP5v34iZZ+3lpbtvHZFzED0CjIvu9IQsZOlOO47kCu7/+Y/yf7DDTkyvYdv/HGG3LY&#10;IYfIzw//k+zHrNAeKY3/PTjuCJwjUJA1CCxDZL/EBtkvYZexd/8sTeTEu9+QY4DjE44/DrvcQu/n&#10;0dyyQ5patxslufvn+38HugzHaodmNNIn2Ku1PsUa7b6s132liq+vzGgnM8+YbfxL1/ulV7shuSMw&#10;9kIylmYTvOUCZKsi+wdy2QAuXfqDsRe2XXDsnnNsYVfXaYq1Lq39WUHVQqtd5wZrtVX7K8cWeH0j&#10;l1BcAWOFY7dq7LZY+6vNel1VWoVQhWNdOmnQADK2ZccGraCrhaWYy7bnWIF1HtvoOm+xnXNw7dgm&#10;LSS7leT2PYiO1doBaY4ZVHUy9k0eV58Dj6GXzYG56Sss4jGLTdBVEK1jc6M3ofbWSSD90Dfd9CTz&#10;Ym+Xy6feLKcee4Ycf+Sxct6pp8n5p54sfzniV3L6CX+Wf/z9ernumhvkq5nhkpEFKACswXHsU0c5&#10;oQZHcjwU5lFvdbSRjnQyirKqyKomYz+NxIaqFYOdOj45h9CnfGna2SglObkSNHO6vP/6C3LvbdfJ&#10;xeNHynhcOUP7DpGzThsgt9z6pEQnFKFsqnVaZwYrEBPOxfukcOwAsRuO2yvIFnBteJX23dpeXf+e&#10;XadX12eL9u9HdivHewdrP8XXH47VUt1O1d7dIm1t1f7Ksb/N2g3HboAOp+83TKE4Yw3BXmsI9gKE&#10;Cc3SiqYvOFrDvtJZr0nTqfmSyPzizMVFJFCXA7/rUYTXS2F+ueSsLCGhulRy6TcuVDgGgAs5sVGM&#10;pboEeC4pWidFKK4FQHR+DsnWq0rZpliqyUzYta1aGlCFtwPFdVtLUG2BUsK22lCN21rVMr2RquaE&#10;7TZpAI630lvc3KRTGHZITORXMvmCATJi8NmA8UhO3vSXS6eMlMyUaMB2m7zw1KPA8unSp9fZnMC5&#10;lOe80vxR304PcUhIoDzwwL20Pk4lqOs8GTtmhHz+2btOH3JLjdTtWItSzegotXQD521Yr9uaSNCu&#10;I/hr/SZZuqRAYtTaj706lhNBEdq/bVRgtVhraTI7S+0lNuPL9PfWDceOYuzMAcfe7oFkMxLKBHvx&#10;+64ZAKYtwoKwtWc7IO0e0WTA2mPbdoCYMVKmOodjX6+yb19dmcVst2nfN60qtZNk7W+v9lmq2888&#10;9odja4d21vvg2H3ZgrFJA+dvlr/F2m2v7siC7Q/HtrfZC+CqWAPQCsezwlZ/53Dcp0+ffYHjyfL0&#10;00/Rc+xWjjuG4/xyGvmbWgDlzYRJEI2PfUhL+2mjgdfd4ThXrnuSM5XZwPGMUhl8LHD8VZW89WCe&#10;/GkEPU16H+D4nYcLZbQbjq/hF4GDkV598+T6N+n5JRwrnm3jCd1KBFYDPy2TC/vmytR/lMsTL62R&#10;Gy/Mlb7nOHB9/9g8GXsJlqnVwDH/CE49dbUMvrhY7n+uXB55okKeeXO9zOK5f/FikfQ5sVD+naZB&#10;Xhvkuet8cHyXAv7V/EO3Ygv/kCjAb5ZZ762VJ55YI9MuWi3Hnl0sL0cAx4R6xXhOHtj34qe6DOU9&#10;09q+s0XKOdMcwz+K3XD8/R/g/688A2urVkDWn4yMDDn2z0fLzw88SH777GzZL4VxTjHb/jvKcWeq&#10;slWUY7c7c5Z1mdwih9L6cdyFKMlHnyhncODw5nvvcBBTyLPW5+48/+6f7/8d2Bscr1unPceP0V+s&#10;/bnlgKz2ASv4ak+vXrZLZ71/6XafaH+yjmrqoBSWbaBXRwqzT/1VJdg9cgkLNXA8Iwjl189Oba+7&#10;w7bc/cYdwbFblXZg2WerdodyWeXYqrfuUU4a0GVCutr1G2vPsVNuoLbKswnsAnSNpZryB223cmzB&#10;2UKxArFVn1WldcY1OcnUJpFaVWTat7TnV8uAs67zXNcZw+3KlWZrINfVV9ixNduxZWsQUAC9kXNU&#10;ceGgM9CEZKFYcXAZFJPP7Nlc+oELmD9L2jSKr0K4pl0H0pMcEFYgb745T1567jO57op7aS8bIj1P&#10;ZhxO/5Fy6fhJct3FF8lt110t9955mwweOIjjtNcka/EaQkQBY/oD59NnHIh7TdXcII59ggnLMmFT&#10;PL6qbVGobhEEHIXHrZaEBYWSvqhMlq1YKxVra2TLhi0y9/Mv5J5b/y6P3nWbPHHPbfLU/bfLvdhl&#10;r5g8ETgeJGec0lvGjLpKPv0iXjIQCkK0Vxl3ns4VtnBs06Gd+cFOUrTPYm17hX2jjsxYJU9ZYPa3&#10;XncFfN3bWHjt3FatCdRqLXcpxy47tYXyrtiq3TOOO+pB9odjVYwVjKMyyyn6iwHkGMK3YplNHJel&#10;l7G4M7YpIbNYUhcWy0KSy1cAx3nYp/NyKmQVtveli+gDz8qX5csAZJKqC7BP56MiF+avM0BcnL8G&#10;MC2WHMZ/5a8olHVFFVK7AcW4Zj0p0UBo7Rqp31osDTsY2dSkijFWZizTbS1bsE0rrNYSwFUj27et&#10;k+30IzfsYvbxtjWyeGGU3HDtRBnY51SZBBhrz3FyTCDqbyP9wbly9SWTZWj/86T/+efKu/9+nWTq&#10;HZIYHyP333ePXAgUDycVeARjcyZNmoSLaohMmjhGoqODAfHt0mCUasK4GBXV3Kg9z/Qk60zkXbWy&#10;a8d2qVxbjfq9iu2XcwxeQrAYo8yMGuwZW6Y9yN6RZZwQIl3dgWFUYaMmO8Br4dgAMqBsQNiox0A1&#10;2QFagSawq3Ol2AernpRszygpBUhnrFTn1up9geHOtt09LMyBZP/5yr5RTwq/Th9yRypzV+DYQnJn&#10;ANxxOrajKO/ey+xYuK1ybEc5fR/KscLxkEEDZSijx87kOe3FVt11OM4tI82uoZkkvC2chfSphkZh&#10;9sDxbYPzZBzKryrHl53KL9C/CB3AdqxwPPCofHl83gaZ82WpDPjLarnjc9KgCa24c9QKOaZnsXzI&#10;H/d7RqD8XsbZTv4A3Nx/pQy7ij6mVJKnOTi5YmiBPPwh4VmP5smRv6dfeOFWyeDM6T8HL5e/ANfv&#10;Y/t5cNxq6Tua4K3MGgalA8tjVsvUe7G3LGNb/rH8+4RSeSt6o8z+tESG/nGV/PPLLZLCP7Q3D1wp&#10;Jw/llwbl+E5ew1is3QGoz6nc56bR+fKPNzZI0qoaiX+jQI74TZ48EETvNOOiFI7dKvtP9bKCsNa2&#10;Hc1SWtkNx9//of3/3jNQ1dgqxzt37JAzzzzT2Jd7/fVM+UUkSi5g+l+xVXfZqu3pUY6rkwMWbJf9&#10;XwuU/Q76hRz2i0OlT9/eEhoZIdvo6duxfYf58BT0Lez/732a3/8r7gocT7v3McC0HMV0rVGPFXjt&#10;0oKyruusFIo/DiLIy68+IW36U0YwfapLO6KJpZlZ7ClnfJPvuq5X9dYouMwk1vqS3uSOys4qttvb&#10;feocY51n3FHoVmdBXP726vbzjXXesa80ndoCsXvphmMDxa6apb3L1Gwg2j3qSS/7FGYN4tIEakCa&#10;UqW4fbnGMykg+8GwhWKTLm3GKTkWaOeyBWWPmuyCY4Vkfzj2hXVh8eTg2IxuiS5kPyXAcBkwWswY&#10;mlwJj13BsVKupC8pBi5LcZEUc9yUj0qeK/NRT0Kj8iQK62gy/b+zv0qWJx5+W+68+V9y5dQbZWi/&#10;EXLRpCly/7S7ANThcvTRf5F+/cfIux+EALkAMWnV8wDswER6l5O3ANvAKe1OkRqQxfOJBIrjUwsk&#10;gb7T9KzVUkwacPUm+jrr6lAMWyQmNEyGnd9b+p51ulw4eog8de/t8tqTj8iDt98q1196KfNrJ8rl&#10;F98gt932OAGDMVh+AVxea4TO6QWOLWjqUpXkzuDYf9xR+ALs15TasY3V2TMjuL2F2l9BdtTkvQVi&#10;7RWOO3wsmy699/37P76/guwGY+ey2qh1FBRw7KkYrscCyHGAcgIhXAlLaBtcupbJKeWStrRcspaX&#10;y7LstbJy5TqjIC9ZWgQk5suCBSROZyk4V2I7rgSaUZSxH+esKkFRLgCK86QgO0cq8kpk69pKadoC&#10;eNaskYYtRdJUW8qIpjJUY/p+FY4FZRhLdVsbMIqK2wQgq4rbRCiXKsbxsbPlhWfvljVl2YSzxchw&#10;lOPxo/vI3BnvewK2tkt0yBwZieV/7LABfFdGyvNPPCZvvfKSjBo6WAb260OrwFAZjXV10sTJfH/J&#10;45gwXgaTwXHhhRMkPj5U6ndWAcj0OdOD3NIMrKNitxHa1daA1XvXdqnftt3YxtPTCIdLWM3sZBLU&#10;9fdKTzwpIAO7Oo87OIHZ25wYUjhWAHbP/bZgbMPi3HBswdgugzg5pmqynaVs7ddmqW0RnGzyFU4R&#10;RjfZUkD2L6ssd3RbV9f51GlHpd79fr4AsvZqtqP6OpZpp9rbqP2ve8DVoybb+/pbr72qMfbpuZyc&#10;c5eOaNLSdfaye51vW8dW/X3MOVZb9T7D8TNGOdZRTk4gV3JWPcFLgJ8tADCGpD8vHKcDu2adqxZg&#10;T+YPwj+H58kF19NTsZhe3dNz5VqPchz9VSlJ0vnySMBGiWcO23v358spR62UUwfkSL/BuTLi/GL5&#10;gLOO940Grq/AtpS3RWK/LJPJvVbJn09cKSf+JVsGXFMhn8dgIZpbIZNOI4TrZID2/FwZOh4r9vB8&#10;eTpiM+BcIKf+cqn0JDH7swSgmi/8DTzGiSeslBMI2brwfuxbPNd4/mF8eNJK+S3P4W+DAeqBBG6N&#10;4h87/vhM4zWochyAcpzEH/GvniqU008lpAv79onHrpJLnyKFEjt2HNbqdu+B+/34iV2O5vUo+Fs4&#10;juUfOL1uX39S5k55r9tW/f0f8f+En4Gqx+5grjvvult67Lef/AlAvnLMZfJLHcEEmH6/gOzpeU7G&#10;ap3ZJr968GM5qsd+Jln7uOOOlTN79ZbBQ4bRF+bYrd1W8Z/wR/eDfGldg+PHgcm1KKLrgdI1Box1&#10;adVjve4uNyQ7avHuYKyg7IVjAPkzFxC7AfgLbvNBrQPFRtUN8cwg1pFLel3Xu0rXebf1XLaQ7F7f&#10;URq1KsV2vVtBtuvsfOOORzF1DMYGkoHhWS4btlsltmnVFo7t2CcLxxaC3RCut5nZwTHWUu1TiduD&#10;sAO+7RVjNxz7A7KOZXIs02712N9W7WzDcQoHzWbGKtbq+YxVmR+RC/QCvAsKZDkAk48ttqBojeQV&#10;lMrKHEBnEWm8sYslOHwh2SmLJCw6S6Kxj8bFr+SYZIVEhi2SZ598S0aPmCyXX3qVXH31VXLcCcfL&#10;UX8+QX5z+AmkrN4on05fKPHp23j9moq9hYAtVN34Kv4t3oCqTG8zj5+aVshjV0llVQ1AzFzbpjp6&#10;UlHiIufKf954QSaOGilDzj9fpoweKaP695GLxo2Way6cKtcS0nrZ5IvkyouukUceekE++yJSwqNz&#10;mLWMFVjVViBEleEoXHzhBJIq5EbhoLM9xz712NPr7AFSC8F6H3u/fYXjznp+u6wc/5fgeHcoVjB2&#10;4DgCGI5gBnFkGvN7qWjGQ2kpJMejHict2yApy6poGVxP0C0jmajFyxnrRDDs0uVrZeGiUsCY8DRO&#10;dCxcuMbMQc7mGHX5MmYgM/t4VXahrFy6SlYtzpbSVblSs2atNG9GDd5SKS2bsFHXFEvLtjLmCZcT&#10;vLUetVjt1KRIA8ctAOkugFgTqhsZ3yRSQ+/yIrnhuomMZuotq1cuAKJ3yKcfvSofvv+SbGf8Ewla&#10;hG1Vy/NP0is/oJeMHzFYRg8eIBeMGCrjCDoahIV69Egujx7Fd3ikjGYO8ngS1/X6GMY/nXHaifLA&#10;vf+QGvqfm7F2azUSzKUjo4TwL8HmrQFdzaRX76whGI7fn+SkbIlNIFk9oZCTPqX03BM+pz3vnCBS&#10;ONYZ3OaEjQmq0757j5ValWLKBMMxccZfOXYs1QrFtqzlWm3XrtKRUvyOB6tyrco0z8Fd7YO8fKDc&#10;MdDuDtJdheWOANwqvB0tbT+xVW19wOyDYbcC3FEfsltB3hsc+wOzBWX3ehvI9X31HFs4HtI15XgS&#10;dh0d5eTMOf7acAw8xQHQgUEbZG6Y2qyrJQCVeB5/wKMVIum1mT2XlMMEtsPKHMdg+c8/Wy/v0YM8&#10;I5hkx0DOKHL/oGCU5TD+4AKwScwbnhdQKe99sl7e/bRSZsfR68t9Y+k7DppXKe9/rPdnoH3ERnO/&#10;IELBojmbOmP6epJFNaQCG3YW2wZUyQdmH6QuAnQKtXE83/DIKs6Kso8ZPIcg3Yc+Ls/B8xqi9Hmj&#10;iCsgT/+qkp5atv0cWxH31Z7j/xUw1tfZDcc/yOP7/6knpWDc1NRM2IdGPotsra2Vm265WQ7Yf385&#10;Zz/GKl14gxyQ+j3YqztSltVyHbtTfgasH0x/4KGvzZXj/vRXOQxIVrX70UcflcZGz5in7oCu7+V7&#10;3BU41lFOammeHlJh+oqdpGknSVqty/4jktzXP0WlVQj+JJi+Y08ZMKZUNTa3+SnHn6EefzqPcVGU&#10;Xraw7AZV72XA19qZFYhtKShbGLbb+i/3pBzrPt37s0BsHktV4nDyQjw1k5ToduWxUfurx9Yi3U4x&#10;9titZ3ts1XPUYt2BKmxnI8/QkwLBxUapdm/nQDLlCtnypkp7LNVuYNZtfcqxpksrIPvZrPW6HyTb&#10;sC9v8i0HzTrjdJ7aOZm5G0Aaa2BEjiSnaQL0TqndskvWramQLQQTbaoqIzwpV5YtypTkhHhJSkhm&#10;3M4CSVyQLrGJ6fRWpqGoLZHEhGW0p2XLrK8CZeDAofKX446T3x3xezn0l0fIrw8/SX7x69MZX/mA&#10;zAkulAXZTWYG8fyIUmynayWBNN8Q+pGTUnKkrHQLycF1snXzZlmxNEOmf/623H/PdTJh9HnS68wT&#10;5dTjT5T+vfpilx2P+jeK4C+U6gsukluv/4fc+ve75MH7n5GZs2IlE2UzYQFOQKAgivFDqtZpr3EE&#10;QByRvpmeWYpjoQhOljvjibBN089ry9drrLDoBHj5yqcc63b7am/uTMntKFHarWA7tm4LsM5yb6p0&#10;Z4+lCdQRhMXq0j+QS3uOIwnhiiSQK5L3UJPGo+ifjSZx2VGQKyRuEfOIsVfHLSSxGvhNzlojaYsr&#10;sFeTFr60UlIzSiUpmRFNC8qYqrIWYN5gQmyzl69BPSa8KztfVi9ZKYXZq2Rz2Rpp2kS41RZGI21i&#10;VBPJ1G215TQBM8uYcK3WBtYZlRYLM0FcBoybgWTU47a2WikvWyqPP3yzDOh7ilwwdoAsSArl7zLz&#10;ius3EKBFujV2aMGCva5slfzjxsuZcXy+jEM5njhyiEwYBiQPGiBDCOYa1L+XjBs1TC6ZOlnGjRwp&#10;I4YMkSkXjJPzep4hF00eI1npcewPeAeMmwDjlkbgmLnKmp5tUrR5vIbaSpLTgXcybnJXYjuPXyax&#10;jB6LJaU6GuU4XPvqAWT9PgaZcmzV7pRqhdYg7cv39BsbJdnbc9wegHW9fwV5oNitGPuDsV63cGzh&#10;1a346jr/292Q668Od3TfzlRp97b+cOwO1urots56jt0hXQrO7nAub6q1SyXuCIgDcNF0Vt93INe+&#10;w7GZc/zN4VghSvuCE9RuzOUEgiISPH25CpmJC7V32LktVuE3C1s16xL1Phqy5bl/IvfXsCu7jxS2&#10;00rUfXkUWd1e15n78wc6gX3ovu1+k7iu+1N1M55tkz37SHBBbRz3M/vgdt0+ARjXx7WvwT4HA8g8&#10;jtmW+l8D4244/l6O3bsf1O8dcOC4yVirLU9u37ldhg0ZKQcAnGef8Dc5SO3VcTt/GOqxAnIMfcgL&#10;mk1o16FRm+WEi2+Xw/bbX07522koOwXmFVqrePcH/t2+A12B42n0HH9BX+9XYWs9YOwAsn8adGeQ&#10;bCDYBcYKxx/NL6AX2QHjT/yUYwViW27VuCPItQDbESC7FWK9r8Kwex97g2MLyBaMrZXamWPcvtrB&#10;8l7g2B20ZS57e46xLxsw1t5g7RHW0tAt57L2Es8M0/FRBLkA5u7t5ikce2YR7wa0nh7jPcFxe2u1&#10;C5L97NVuOPb2IXLAHYDKpCNdQjkIjweAFqSXSlHhRqkko2XjWqytHOg3ASg163OxvqZI3rJUqSrN&#10;Jb03X/IKsyW3YJWsJhgre3kuvaUrJDN9mcTHJMlNN94sv/rVr+TYvxwvo8dOkbN6jpCevSbJv56c&#10;LrPnrzQ9mNEAcTBAHgdAxSaskox09smYn8WZy+TLTz+Xh+6dJkMH9pI//+EXcvzRv5TTTvq9nHvm&#10;yfLXE06Vk086S557+nX54N3p8sqL78p/3vpMPvkoQD75JBDFOAIFejnhpwRKMTpHX1skvc2hiBpq&#10;pVb11wCylgeMLRwrINtSEDUjjDwQ6YCpWrGBZO0DdinLe1JgVYXdE8DufRaxf99zezju/LE73s6+&#10;HgXjzuFY5xrTVriA947PKSKZ8C2Slg0g8z1RQI5ScE6jN3xBCe9vCWOdyjgOLZcUQDgtq1KS6VlO&#10;QnFOpU95AbV4CXCs6jH2a4XGXGZTF6/Kk+qyMmncjC2aWcatLFs2VeKcRundxrikuiqgU5OhqwBR&#10;VNkmB4qbNTmayw2MWGJDCZz3vowacRbjw3rJgD6nyecfvwm0bjWA3KzBXQ3sl+vBAZ/JJZNHyAWj&#10;BnJipZ9MGD5IJqEW9zzlJEYaDpeP3n1NHiBxfcLoYWwzQqaMHyN9yd64dOoESUuOlJ0o0CaIq7GK&#10;pGzAmGRsA8ctgLuBY9YByE07qqVlZy1jn7ZwUimXE0orJJ7ZzRoQpwpyqIFXtVk7Se0Kxo6tWhVj&#10;J0DLgWOFZqfn+NuE42DdN+Xrc/aNktoTEHdVKe5sH3sC6j0pye7b9gbH9na3xdrCcUdA3F4d/knA&#10;8SWio5yefuoJB477nCvvfBAkKYt2mXRob2EhVrXW2qoTM2r4o+y63b1t9+X2791P5P3QEwQxfObb&#10;PT3HcWn0Hbu+A8nMxn7vk+606u/28P4n/mieiUe60GpubvK+4JaWZk6Qb8GqyFz04WONGnv0zw+W&#10;Yx77jN5j1ONo5hN3uVf4vzD+qaN5yTipD/5ytRxy0jnm+c6aO6ddz3GzsY07o5+89K+vWF88M5Lb&#10;tDxvhl7u/vlm70CX4PjeR02P7ldhtOm4lFz/Xt72vcI+wDV9xZ6ySvHHCsdqmXYpvG7bc4dWak9I&#10;lgLuFx6rtD8cW0jWZUeW6K72GX8VUo6bS2cZay+xAqkz29gGcbWHY9TrsGJvzWRc4m5qMuqytUpr&#10;37BWO+u0pk9rRTr9vZr2HEBQjpM+jTpr+oe137iMsBd6fAneMmnRJE7b5Ol5anGmP9A/ZXa3GcWm&#10;57gDlbiDdf737SgwJ4DHDFDFGuUpJp2e34Riefixd+Taa++UF59/VT778F359L1XZMZHL0v4nPck&#10;I26OVBYswuq6ThoZmbOdsKTthCZtr2VEZm0N82Z3ABCp8skHH0rI/EC575575YXnXmRmbZa89srH&#10;MmHs9ex3hqxavU2ik3JQqrPoKS6WzEX5koVlOz+3lGCmHHnzlVdlDIFIJx97jBx+2CFyEH9vjvzV&#10;L+TMk0/C7jpa7rnnCfnoY4716IlewXjOVKy7iSn5qM/ARyLWb/o8IwgSi0whCAmbajj9wZFpWwFj&#10;2tq0x9hAr0KyoxZrReg6Jpa0KxcYK0Q6EIqy3IF66wNony1ZodjWvqq7ewvM8rdpdxQE1tlj6n0t&#10;9NulVaDtfs16A8eox9h9I4C2SE4yKByriqz2arVaR1DhqfSqpyoglxL0SqI4UBxPqnVCxnpJWVgl&#10;CxaqirxOFi2ukpXk4qxaXiY5y/OlECv1RsB41xbAEqW1pYaxTNXMEt6MTXorNmUAU+opTaQmFboZ&#10;KG0EdBuxUjcRwtVMKFcTgKz26WXLYmXqlAEyclhPGdj7dHn5uUelfgf7QS1uZAayjmHaxX2f+dc9&#10;Mm5EH7l88mgZNfA8GdLnbBmO6/QB+tVzl2bKiqwUuf3Gq8wYsgtQlUcN6isTRg6WiMCZDmzz2A2k&#10;VTcrsBMM1sqsZdFwMILAVD1uYcxTa+MGYL5adjEjuYH0643M4l68MEeSkmgNiM+VqPhCvp+ctAGC&#10;NZnd2KmZiWwrmJMQQdyuS1MGkCmPNXpflqocB6IAWwXZQrE/HFsg35PNel96kfcGx11RoLsKy51t&#10;568kq7W6G4674fgnCbntTnrsA7h3w/E3OxDvvvc+vgM67QhOVBhshg5bqMbGXVK3cwchIQvkzTde&#10;ksH0OR328wPkEA78DqXO/fVv5MQX50mPRMY6/ZDg2IAyKnJ8vRwUWyP/N+gC83yPZ0zLq6+8LOvW&#10;c1DAT31rE9MACMxp2cVBC7MiNYBMgbmZJUGI0uI7W9BS18R23YC8j9+qdpt3BY4dW7Uzwkitznac&#10;kVVi/SHZrfzay+7+Ynv5cyzCX1AdKcId9Qe7t/Napk0wl89a7YbjzvqJ3enTnV1WODblAmN3oFZ7&#10;S7XCcKmr/GzWgPEsoNcNw/ayN1zLA8ZzAN85UZqyakvHlviqs75f0/vrSYz1B9j2gKtA3TUwNtt5&#10;bNW+pd9IFh4zyDPvVx8nGFAOjSmSx57+VC68+Da58Ybb5Z+33iqXXTRBJo3uhwX1HJk6tr88ee8t&#10;MveTtyUmaDoKbxQzbRdJKQpy9XpShWkVSY1PkvfffkcWJKYQwrRU0lMXAUTFsiizQB5/5A2Csu6U&#10;11/7knCuORIRmynrN2yX1blFkpmZJaEhIfLCM8/Iv195RebN+kpuvOZqlOKz5eJJF8nD9z4iM78I&#10;kNiYDOzcubJwGcokQVFxKSU45kpx8GHxXcBrAIrDU4qAXUYQMZM3ijnKkUYl3opFeKsXjh2btFqo&#10;FYgJnwKMwxjH5C4n3dmp8DR72afGugFT4TmSsZq6zgFNDcla673/ntRdfZyOQrvcinI7aPVAuz/Y&#10;dpSC3Znt2r2/zp6bvicRnAyI5PVE8d5E0xcbDcRFY7OO1HnHHjg2gGzeb8BZe5O5LSadz4NQ2UTg&#10;OBnVOJUgr6xFBHYR7pa9OE/yslfLhrJSA8YttQDvZpKpNzKjeDP2aa7LdqC3DvBkRJOCcQvAqXCs&#10;QVg7d6xDMa6WehTanVic2wDUjRtz5eGH/y5DB50tg84/S+7+59+lcp26m+qAVYKyWrZKzSZO/tx7&#10;M/bpMwDjc2VE/3PkrpuvZjb2TKnfwrzl1YsB48tlWN9z5Iop4+hFph95+AAJnzcd+N0CFAPuPH4r&#10;avUuFOKkhPmSlhJu+ph37cBhsZMxU0BzkwIyYV1N29dLw7aNpG1vkVJ69xcvzKX9YIXExOdJHCcU&#10;YlI5wcCJhjCUeR8coyBzAkKhWJemODFhlOVOALmz9U6PsRPG5QNqRzG21RWVuCO11225dgN1R5c7&#10;slZ3pkD7P1ZH4Lsn9dl9m7tv2fYnfxM4/sH3HEdHR8tVV10ll1zSrRx/XVj8X7tfNxx/k8Pw7vvu&#10;8ztg4VgVY6OlOiD40fvvyf/9/ndGedX61S9/Jz2PPEqO6zNSBvzjCTkwlnFOamX+oajG7ucRASBn&#10;tchRz3wl5xx3ivzqwIPNaxhIqmfmshXm9bU1tdKL1SSNbc3MRG4xgGx/VFkuXVNG6my1sWJ327H3&#10;+Vv19eAYlXc6duJP5+ej9hYSiEVPL72vX2CXtqXrbX0WSL+wLZdN2gvOntTpjtTdPfUI29s6g2N3&#10;irR7VnFXgNi9jRuOTZCWdxQTlz2wOytSIdgNxc7lWai7Wu7b9PpsFGWtOdzPv+ayTmtOZAnKsDOr&#10;087ktDM8danjS/Y0NkUTW3c/YFSVWVNdLdja+cS6tCqyDehyJ1f74Ng3/7j9/FOzT2ydqlrrNsGo&#10;2eEsw8kYmD43VR594k255rqbZerUqXLVFRfLlZdNoccXm+mYUTKeNN+RA/rT5zsai+o4LKeT5M7b&#10;bpOH739Q7vzHNPqDH5a5s0imXrAcm/VqSU3BUkpPcmREptx159MyduwV8vY7X9JjnCDvf/iFvPDi&#10;KzJr1kxs2Rn0NMfKvNkzZf6c2VhjP5OUhHSpKKtmzM4SRmSm0JOcj+uriHTrQqqY3tcqSVi0BYgD&#10;co36hooJqEXqjF4qktsdlXgzo4i2Ope9AOvAcLgCsqrCCrOuage42IjDtLywrOor8JiufbsAJI/j&#10;PJYTZuWbM2wBec9W6D31ILuVXmuFVhB3l78SbJVs3cZtn+5IMe4UjvX1UVG8XzFAciyvKxYwjqEX&#10;OYr3NgzAC0MpDqXCDCDznptScK5k/BP3Y9sE7Ncp9B+nYZvXnvQlGUuksrjYAKnsrJammgoE4hJS&#10;qitoDQaMdwLE9aQ/A6QtqL2qympvr2Nlxl6NYtsAGDdila4DWDUtug5o/eCDF2X4kPNk1JB+zDUe&#10;LunMNNYQLoVjrRbSpBemRcot118o11w6TgJIsK4qy2GbRqksy5OnHrxThvc7Byjuj926rwzufYbM&#10;/vw9YLgGVZj5xrQXNPJc9PHSksPk6ssnyq03X0X/dBb/+NURVA3Y83wbCBBroqSJ56yp1gDyDpxi&#10;JYWkei9YKTFxhHQl55NBxMgy1HZ9H0Pp5dYKYYSZlr3urPNAMjOSQ/ZQ7VVhJ4Crs7LQvLeeY2fc&#10;k52L7Ft+EzjuijXbPmZHcNzV+3cEx3vqKd77bTryroiTlPxb8T3NOdZRTp0GcvnD8VPdtupulXgv&#10;KnI3HH+zA/Hue+/jO6BM6HEX28nArS2tciHjTRQof0bf7i/VSn3Ls/K3D1PlQKCzR7qgGH/Hs46/&#10;DoRj+z5qVo4cdc9rcuyxp5jX0btPPyks5WBATwZgmW7AQt7S6gSP7SK4K2MRKbavvipn9+4ld95z&#10;h2zFatb9883ega4ox9OwVSsIq1VY4deBYWzTgfmmnHW+ckOyuU1BWNOoXUFbqkDrddsXPN2kT/tU&#10;ZAe8NZnak07t6Rn2V6s1eMutHLvTnP9rcKyjmkwIl79iXMI6+oFRfzsqB4w7rrms13KDsL2sMzkV&#10;igNidKkHls74Et91PfD0HXx2Pu6kK3DsS64OjGOGMKDbvtrPQw0EjE2Z+aoK2iRFk6AbrtZZDtZD&#10;YlbIl3Ni5J2PZsgHH30hL7/yhtx/78Py6ANPyAtPvSL/euhpufLiq+Wsv50jJ3KybNiQMYwaGSrH&#10;/PlUOfrPpzEr9ib57PNwmR+ULjPnJsrHX4TJB58Gyr+eeVvufeB5+fSzQLn11gekb79hcuVV10kg&#10;NuwlSxbLxx+8I9eTcn05I5mm3XWvPPGvl+X666fJ5Km3yEOPvi0ffp5A72UhAKZqGzCPAqyAH4Yt&#10;PDyN9F8A2ai86QAbFYV6GQUgqp1abdS2x9Yoqn5grBZidxnFGAU0HItwBLZghW29bMqAsbscSLZw&#10;bAHZZ63+5n3CPuB1VGpb1vLtA2zH/m1fqzkZYKDdUbW7XJwoMLZqVY5VDaaiOfEQY9KreX8V6liG&#10;MO84jICucNThcGDYec3O+6TW6xggMCm9UJJTsgHWxZK3fAVMXCnN9BS31DKbeFORNNaUSJsGZwG9&#10;bcwRbtEeYXqMm4DRpl1rsTSj2jLKqVmDuVqrpaoyT3Zu16RoRjqZMU5N2PdDSZYeJKOHABD9esvn&#10;H/6HPmNGD7bucOC4udYEeGUvipeiVRn8Y6X/DjXKDlTr/7zwhIwAjMcN6yuXXDCCWdlny1svPQl8&#10;6+ioHQA6QVsEg2l/c15Ohlx/7YWo1OfLqOED5SlGQW2mT5oXwDa8LnqR2xrWch9CxRoJFON1MEiZ&#10;gLkaRlmVSUrKKolJXEWuUD7921isU4v5LjJKDQeEU5x0SNX31wHmUA2rA5BDVU3uFI7bK8IKyqoo&#10;h2ofs1t19vQ6m37ndrOVd+85VnDuCI7t36m9KcadWbS7Ard2m6+jHNvn3FFv8t4BuPOeYwXjHyEc&#10;P9ndc7wPNuNu5bi75/ibHZp333uP74BtNFY11bPhutIKkjAHelVj7aM7fuptst9ioDgBK7UGYH0d&#10;WP0+7pPQID2yRU79KFXOPuok+Tmv5a1PPsI5TegYr7eFVG79ycrOlvsffkT+/LvDTeiYnhg46dS/&#10;yqKli7xvnwaV6Y9ddn+zuvYO7B2OK2Sa2qpDigC+NajHRfIl9XmQgnEeAIvNeg/1JbfNUNuzQqxC&#10;svYs02/8BUFcmrps4BcV2r8+A8C1DIh7bp9OEJWWe1vdh5amOPuXbusfnNWl62ql9rNV+49t8ofj&#10;r8I1wZoU6XB9nxSQd685UWqZ7rjmah+x6SUu8czj1FEjzrgRPbBTBcQe4NmDTXu9nSLDHNT58cwD&#10;1dpt9mhHcOz0LQcy1jEwjkkW3lIw9sFxUMI6DyS74dgJ/NFyAoCc0U+hyUzr4HXMjsjjgJoDdvp3&#10;Z4emS3BUpgSGpTKxI17CIxaSSr1KFqiCG7VMPv04VD7+KFBCwzMkMGSB/Pu9AHnsmQ/kjXeDJSa5&#10;mABQFPHIZTIrJJPvUjLLZFlEINPCzBKs2/fLqFGXyLnnDpQ//d+x8nuSrY84/HA5+a8nyfnn95Uh&#10;Q8fIiNEXyfhJ18sV1z3Afj+VGfMXAbsOxIaq4kt+SDghqMHAbxDXg1kfDMSFoFaGEQwVkUnqsiq6&#10;BlwtMDrqroFfT6lirKqnWrFtWShWMI7EGhzOPiOAwAggUNe1KwPKPkBWSFaw7iqIui3Su98Hi7bC&#10;pkuptjZuNxj7bNUo6MYSbpOstafVEwpml34p1x0+T/OeKAirPd0J4VI4jgZ2IwnfCk9jNFEGIEda&#10;dThzjyNQiiOYKW1UfO6jsBzJCYrYtGKs8DmSmrxU8phpvK0a6K0ltKqmXBq3FEvj1mJp3lEGFAOf&#10;ap8GRJs0fIt06iZguLkRm3ITgExJSxX25Ai5659XEJ71ItbpQrbFNg3kFhctk+uvulj69jyHUV/n&#10;yTOPPiBbN3Efbmthm3pVdhWk6T9uUwhHDW5GTZ7/xfsyeQThXIDxuOH9sWWfLS8+/TAwqzBcL430&#10;LqulW9pqpGJNtjz60D/5fp6BA2I4NVKGDhksH330Hs91K7C+jW113+vpdWYUVYOOocKK3QTE1++Q&#10;TRu2EkpWQo88gJy0Gpt6HnCME8LAsVOh9Mo7pSqyBWSWGi7XSYUkljoBW55RTSEGjvU+Pju2UYtx&#10;jAQzTkrDvZzEbKef2QZz+S87AuR9UY27Ytv2/3tn7+P+2+mG5L3aqs2JSN+8ZDck64xiC7nu5TwP&#10;+HZ0m/+6H4FyfKlMmTLZN8qps0AuA43tA7ncYUz/a6D4v/h6u5Xjrh1wd2/1Lb0D8J6GTjW3tACM&#10;jrU4LiJOjjvqWAOIv/nD6XLob4+Xo3/2c/njI59Kj2UActyOHxcgRxEaxsn3Q98IkQN/e4Q8+fij&#10;7d68sJg4OfrUU+RAVcj7Dpfjxkw0o6BOPPssWbLSY8MGjJ30bvqyea+6f7r+DnQJjunT/DKk0FiF&#10;p4eqpVqBWBXjPO9lvW5Lb5/O9mYJHH+lo4cUYLFmfwkUKxh/yWVNXZ6h4Ivq/CXwbUuB+HNPfclS&#10;azrbTQ+15ajMprxgrMFZOmaJfRIeZkYeKUwrNHuSpb8i6dkNx/7XvbcBxyaIK2SNt+fYDcez6R/W&#10;HmI9WTDLa6t2VOOZEcUmMKt9qVVae4jdYOzXV8xtcyOLHTjGPj0nqoglpQdh5iANZViXVCCqsR5Y&#10;2et62ZSCMRUIGAea8Sp+pdZnSvuTvT3EJtSL9QrIcYyCYaRTUHwlB8haACIHvqoI+6qC/VpAduDY&#10;zjLVg2NVtTW1WrdRuNGD8oCYXN7PxRJA8nNw7Cps17kcSxVzUM9ImoRSiWfsUUrmJklCnU1AMUwm&#10;eClp0Qamd1RKHKAYwusJ56A9GvUwLot+VGy1wfFLZcEi7h+bjbWadOnPwhgN97pcdPHf5bLLbpY7&#10;b39IHn/seYB7pnw1M0ICApMkNHKJhEYzSxkwizPABfxxOQiVTXs1I+krNr3Dmr4MnIXxXMLpQQ7j&#10;ciiXQ3kuYZkox5mEjqnN2IRNaWkvsWMddkBZwRjI0/ujelo1NAIwjgSyHSh2lwVkqyA7cKz7t+U8&#10;zp4VW/dIJScIy297BV1P/3M7K7f2OXtGMbn7nEO1j5XX4lOtAVXtqVbA1v5qfY2mb1n3q1ZyB6Td&#10;5Zw04EQA77OCcTTvh/YSa5mUag8ch6WXSARwHM1Yp+iFG0yPd1TaRrZjbjXvdyzbxiblMut4BXON&#10;c2VzpaqqO6S5FnhkXnDjFuYZE+7WStJzm45DwjLd0szsYoK2Wpo3GRt1Uz2A26rjkgjzWhojd956&#10;iQwbcJqMHd5L7rr1KokNm83IsVIDstM/+kAG9zxPhvXuIzdfeYWUF6ptuoF9A8QKrtie1frchMKr&#10;Nuj40BkydUxfGdn3VLlk7BDpefKJ7PPvsqUaxZf7NTds5j4K3w1Shz36uScflv59esoYwHjUmKEy&#10;YhTzkVGQL6E3Pzk+zGzXQmhXi9q/ed4tu0i3rqOXmseTXTWAdi1J8Otl8dJcAuSW08e9kr7jAk5m&#10;lPB9LpZgKizVgWNVkRWQjYqMgmxKVWW1XWt5QRlFmcvBwHAQv5dawRropYCsajOAbPqPTTq1s10I&#10;CdjOTGUPHOt9zf19Fci2+rdofhx/vzzlgLGuc27zOlCsE8Vz0s1fVTaz1M39nP3tST32h2P3aKfO&#10;wVhPRDoV0FFxotIB7CJG9BbIPEY9zeMkpq359rpr2V5l5n7cN4DbA/mbPfs7tlXffffdOHP6SJdt&#10;1VOmTAGOn2qXVp26eBezgJlF3K58cJyUWWNsyLtv073up/qe6Igs/cxtWnV8enW770BKVp28/2l3&#10;WnXXD827t9zTO6Cw10rgVBP24kZ6cPXnw3c+koMO+Ln02L+H9L88QPpeEiiHHAI4MuP4Ty98ST8v&#10;gBwDIH8fSvDXfUztj17J82a0ymOPPiR1jU2yfNky+fd/3pWTTzxF/gwMnzdoohzOWdxD5i+XA476&#10;q4y+aLKU12z1vn0699mOuOr+VnX9HdgrHK8tl7vve5SkahRRVNEvg1GLg3KBznxz2S7tertuRqgC&#10;srPNDKzVM4JUQUYtZvklNZ3LXwG7WrrelkK4u2YAzaYAZKfYFlC29mmbVu2kSZMwHQLAM3ZqRrAD&#10;uN60adabfmS79KRPu3uU2/Ure0K+3CnVzpxid5E4zUilWeGoxECxLcc67eor9kCxA8iqDDvwa/uK&#10;1TatpTZqA8ieCmBbrXncfz7AqRVI4FUg6dXmMkt72YFlDuo48JrPQV0gB46+4uBTD0b1vub+uh8F&#10;YsCYRGxbej0YtTgEW3RwvIIyajAgbUa/oAq3LweM3dZIE9hjDpL1YJntAdpAPcjWRF1j8dRUYqAU&#10;UApD2QpmHE2Qqk8JjEZK2sQ21QbKA+mDDuLxQ5jdGpYEHOu+gG6TGI2CHJKUx+3LJTRuuXz6ZbR8&#10;8nmUZK/aJFnMI05eoKnVzMgFolOT85gNmy3RMcskPGqphEZlS0QcKb88dgQzc8MA9HDmMUcAaGrv&#10;jQTiooC5KCAvUq3WnoCtUJ3fC6yGZmyUIEBNl5Gayo0VW9OpwwBGo7CqygsoWqt0OKpwKDAYiuoZ&#10;QuhXOAp0lCqjqiCb2b/u0nnA9Bzbwtrt7F8VVADUPwHbc313pdZRtk1/sf99AP8Iz7oIQsQU5u3j&#10;KYzr8zdQzvMLU+VbbeBqb0bpNcCvAVpqjzafoXNdP09fj7CznVM+NT2S+6stWiuK98dbwHIU772O&#10;cApfUISSX8a84/USwwmImDQdK1pLP+0WxpdulETALil5lSxfmiebq1Bgt5M0XbOW0OcK4BjlmMvN&#10;OwFfxjO1YXluAoibSH9uaNxM8BYWZVKfWwHl1qZqKcvLlJuvuUD6nH2MXDihH6FZw2RI79NkKmOZ&#10;nnngDslZlC6JoaFy5bgpMqr3AJk8bITkr1jKH1VOUqMQG9BFkW5hf22NG6WmMldeefZu6d/zzzJp&#10;OGOg+p0tl40fLzlLsXORFtKoyjKgC9VKXc0m+fDV12X0gMEycsgwGTNmtAwc0kcGDztfpl44HGA+&#10;Va6+dLysXrbAALImZNdj+1YobsGO3aa9ylxuQ4XetXWDlJeUysKFKzhxQC9+8mqcD0AXvfQharFG&#10;kQ8BlhWQtX/elEkE95UBaA8ch/D7FcJJIhvkpb+3gfo7TOlle90mYAdxPwVmPbHkTcT2JGPb7d1L&#10;/VuwW3kBuaN2Dd/fF+/fGc8+1Bkzz7hkOi9zklBPJHr6nf2dNvp30l26v4BYwNVTet2/vLcbMM6T&#10;+Sy1AqNc5Vlnb1OIDqDmxrDUAqbnMw8+mBOdc0JXycOPPEYoXF3X/9H2bFmyvprvt296iXsHK1bm&#10;SmBwpHfVI488InfddZcoHPft2xcr/yAZMmKUnAmk//r4k1VscX7OPPNMcfccq3L8TDccd4P+bidD&#10;2p/o6Ibjff797b7DN3gHVDVuaeYfZI+9uJE/hDdcf7NRjQ/+4/4y+h8L5eIH2+TUcc/IIUeeKn85&#10;8DD57aNfSA/GJfWI+hH0HVuYjgWOMxrloD8cLWecdpLceO1V0pt5kQfzOo/5xWFyxt+flmPDKqSH&#10;WsdTRX41/Er565+OkKtJwY2JjjXvsCrHjfQldwd07dsXrktwTM/xDBTjmR3CcXtAbg/HKMvA8ZdY&#10;sKejLM8AfG1NR1XWy6ow675tOcq0q7ifWrN9pfdRJVmh2fYoKywDx8DrdMYvTTfKsTN2yTt6yQPK&#10;/jOLHSC2CrFPKbZ9zD44VvhWENZwLr1M+JYWYDwTO/WsCE4eeAB5t75iFxw7gKzq8u5wbCDZBcgW&#10;jt3LdpDsgt352o9sLH2+XjcFZQeWUVi0PIDtQLajFgcpiLoqmB5jhWKFaPf2PjBW66Rjn/SHY2em&#10;qm9kjB4Y60GsczDtSdJFYVQ1OVgPrAHmYJKL5ysQJ1SxHb2+CsNJVaaCqTAs2uHJgFuSgp32rZZK&#10;REohAU2FsiR3IynTKxmfGCSxiaslIa0QBRpYWLqembilkrSgQOLoyYyIWSphscuYr7uaQKhC9lEE&#10;zGJB1RAjtfSaUkgjKdmT/BuBaqrBXCZ1WtVQrM2hKMghqNuh2KsNRHpGFDmqqaOyKig6SyzCGryl&#10;/cWafg0gR6hSip26YzB2QFWB1YHWKoK/VEF1VF0LyJHArZYzHqkju7UrGdvAvUKqZ3teiwPHznpV&#10;t712cE9/r8KwVbUdlduBY3194ZQF5Ai218vmdettXij2wbFV0S0YOynUnCBQ8EY5VyU5St8X3n9V&#10;kNU6rSAdxeuPAYjjMjj+YjxWLN+fZD7zFctLpbKiSuq2oqiivrZuJdhq8xpafrFKKxgDwkLitI5F&#10;amohhRpwbQBmd9F7XMc2DXWMSAIscxbHyzMP3ybXXDwCoGV+NsnUFwCnI+kPHn7e6XId4XCP3f5P&#10;uXbyxTKqzwDU494SGTiX/e7CVs2oMWC7QWG7tdakS7cC4tlYtO+4cZL0+tuRAHJfSYoMZ8JCPZbu&#10;WpxfehJ3G2rvJvns7TdlSM9ecsGQUSjWo+Tss86SkaMGy4yvPmC29msyZMAZ2LlPkoem3Swl+UvZ&#10;xzYCvKqknlFnu2qxVpNkLXXaU83cZlK4a6urpCC/WNIyl3PSZznfPezVhJaF836qehyMauycvLCj&#10;sjRoTte5AFkt1/b30wPHCrzeAC/6lA0Yu+DWQq87DdsNyB3BsRewPfux13X8nC8w0MlTsEDrU4ZV&#10;JQZ2/eB4HsF/Tu0OskalNjkNVu11lt5RUv5wrNeNGu04cNxl9m+UZG1z4W+qAeB8TtoVmAoGer3F&#10;bUFcN8VtgdR8al4cYEzNZx+BPI9goH3O96AcGzgePEiGjuwSHE+RZ555GuX4aXqOe8k7HwZJ6hKU&#10;Y85etS+XcrwQ5VhhSrcxyy3UVmxA25jN1l0/hffAfJ76uXo+51g+a/3MvcpxBsqx/Q5wW8oilOPP&#10;4uX1118xR6jRsYkMbNczgJ3/NAE/xZwB0nE1+/Lz9NNPS3m5E17U/fPTfwc2E8LxwP2PyRFHHCn7&#10;H9xDzhj9D5k4bYNMubtJLnpAZMj1SXIAavLRhxwmRz8OIC9RQP4vzy7+tvYfA8inNspvR10pPzu9&#10;v/Q4/hw56Jxh8qtbnpNjXguWHmm8lvhd2MV5PQm75Hcvh8kphx9lThL85S9/kTlz5howVqW9u+d4&#10;334XugLHGsil0Grh2KjBLmVYFWJbBoYBWreibG/T+9j6KkyVYxTkvdQXuj9VoE0Bye2UZe1/BpBV&#10;fTbWabV9oxgbe7WCbLkfHKua7A/DPoh2UqmdZGoLxf69xo56rHAMFHvLD4476StWMHbKAeNZEYVm&#10;6QRueUovq7rsUpD1sldFZqyTVZBV1dVS9dgcBO4BjlU5trDr3M+nEqtSrICsyrFCs243j8dxP6YP&#10;jv0sk372x87g2AQB+alSJiQIsAxiPmtgEn2LOmrGqFdcNlZNVNdEgDEFOKTCVTlOJl0a5Tg2s1jy&#10;KraRR1AsH08PxFa6FKUxl+OvPEleXGIqffkaWbhyrWRmk3K8pAigzgXwVgOt+fS1oqgBq6FAWgiQ&#10;FgKwGQuxpierGupRTZ2wLAVGDYryhEUp4BrIVQAG7owqpzZyTVqmRxmV044kCveMJ7LX1cq9J8XY&#10;wnEUAB6NgqpLA83GVg0Ye8puZ3qSXeW1QHsg27E+e4Cb+0bwfkcqGBtobt8rHaHKOTAcpa/Z9Eez&#10;xAruAL6zbTu1WR/Xrtd9tytfL7bTe63KsfOe6UmCiAxdat+1c8IgSlV1tZobOGbUE3b2KE20xnof&#10;x+e9aHGxrFuLTbpup7TsoO+WmditzMlu3YaNmjFMzG/CLs1xFP3FzS30Grcy1knV4ybgGPW1ZkOJ&#10;NNQClm3bEHNrTODVqkWx8tRDt8mUsQOk1+nHoh6fLuOHnC+Dzz1dRhHENW7QYBk3eLAMOvcceR4b&#10;dD2hWs0kTjcZ9Rhrs45lqkONZn8KvynxAeyrt7z/7+dZp4peEzORsXXTm9zSViuRobOYdYxi1/s8&#10;GY8a3ffcXjKe1PbZMz9n20bZUFUgD913iwzrf5ZcMKq/PPXwXVJdWURr1TbGm6GQYxtvYTayMIJK&#10;6kjoxl7dUlcrmzdulJzcAkZdZfPZruC903Au1OMk1GOgVz8j5wSOE37mnAziJJN+b/kdDCeoS10Z&#10;7hnJ7st6X5+a7JudbOHZH6QtJLth2JuD4FF8HdXXyUZwwgRtmr5PLbbtGgaQPdv6w7G1PncMx05L&#10;Smd9xv7KcSAnENVtY/ut3e4b3dacbORvrFqpAw34FnorOEaV4N1Ltwmk5lPz4pwK1NfO/tSiPjeS&#10;0WGPPP7dK8cKx0wI6Zpy/Izaqt1w3OABXoVeW5slt2yD1DNvM2nhVsDIsz69hrEA2GxIPwyNorcm&#10;OF3mhWR014/0PdDPLyQyS6IS8gg6qOIf3BrzHYjV4jPfvrNZSiurJT5jk+87wG0pi+q74Xjfjs2/&#10;na21N5cUZ6O0mt7TZkKemYGrUc+enzZ6dlvbPP2oHQRdmcSrfTs/sYfnDqSZx7Zx0zpyqMVRNRXg&#10;eJ78H/9jcrENkurk4avKNsonH34m48aOBwb3M0B4ytDrZMq9tTLprhaZcPt2mXhng1zysEjvC9+V&#10;Xx7yKzn+d0fI8Z+kSI+U5h8RIG+Xn88uogrl5zML5JCANY5SrDZxk75N0JiGjakFG2X8hLfi5eSj&#10;jjfvx+QLL5LNm9W2pj/63nreTP24zXv97XzNfop72SscryOQi57j6aH5wDGKbnCuqRlcnx6iIKwW&#10;a1WPbTm3O+t929p1dvsZYYByGPvopL5kvdb0UB7DWw4g+4AaFdmAsRa9xQrFnv5iBWVVetV+7VV5&#10;Peus+qsKsH/pfRzF2YFrfyu12qW9cOxRjWdrQjXl6yl29xP7Ls8Gch0w1qUD1LrUOcbap2vKA6X7&#10;AsfzPXDsf7Bn7dV23IqFaWuVVpU4hL5iB44dMLaK8b7AsRuINZgrFNg1AV2m91AVYs8IGc/SUZtQ&#10;jw0cA6gAUTCQGcSBezC9kUHa26jlgWNVjiMVjvVAPxnVNxFrNApZfkWtZK0olPc/n01CdqbEZKwG&#10;cFGKAeTIjAIsugR5LS6VBMAqdmEBMJADeK+WEOYbh9DjGgQABqEGBwGDWsHaVwwQhi1UKKRYRpk+&#10;YYVhpz9W4c4ssQB7S63Bqnp6KkIt2gp5HnVUoVPL6bNVK7Uqw7ZcVmog2IFhB4jtNqrwWqC2lmR7&#10;3YC7qwzY255nez9dqp3ZpEWrdVwhW1V4R/219mjdZxRQ6n0sBVTK2b+nD/prLA2gWxAmkTrCWwrH&#10;Tu+yfa3RPFYcoByj7zlqcUJKrixeXCBryipRUHeYPuOm7SQ+b6W/mJFIQuiWqqgmnZoQrpYW+oDb&#10;sF0rIAPH9TuxH+9gG5Ki23Ztls3r82VtyQpZQ+jWrpo1zBGulpWLkuTlpx7EXj1aBvU6XcYM7kPi&#10;tALsILl4whgZyfWrL58sK5cTjtG6EzCuJfm6lqAtFNwmrtcDyoyM2ralTFYujqNvuZhwrx2kYFdx&#10;0hbrKyFc0dFz6CceTSp1H5moAVzDhsjgPufLdZddhkK8yoxwagDiVy9fIH+/agphXqfJ+BF9CQt7&#10;mdewkeOb7dKwfR2AjEoOHGsidxvr8VajSG8FooH91Yx1WrCUE0W0DyTkSAQnFiL5XdQTIeqA0B7y&#10;UHVL8N0PS3fcEjobOVzdEWynadb+pa0Q1h1gb9PfXVsdrVNXiJbTVqHOEVV8nfK3QRvYNf3HVjF2&#10;wbGquDZcsBM4nocK65SvV9it/pqTgkYNdvUnWyeNUY7VWeOUQqtWEI8VbAqApYJ0vW4D/Hrt08Cx&#10;G5C7AscKyE45rS8/Ejh2lOPnnn1G+nmV467DccyCGknNqubsTakUlZRIWVmZrGEWZ3f9ON8D/fxK&#10;SktkVV4xoR9VWLG64fgHDQYwZ2sdycb8Dwzlv53MyMXG1MZsQsCoRftRWwjFAJoNH3NSt6WRzVk2&#10;aoiT8lMzsEp9Gz/skf9ItjSAronLzTyHJs4m6+PzYM2Uzuht3sWikTPcPE8XwTVy8i0znbFF/3pJ&#10;BjG7+BcHH2og8JdH95Bzxt8hk6bVyNR7Ww0YX3DHDgpAvqtJLiHL6ve9zjNjkQb3HSuHxNN7/EOd&#10;d+yvOiv4JjdRAH0yI6mSuKzb+Kdv63VgeT9awH7zQpD87Pd/luEjhsraDagH/DQ0YX3TD13f9l16&#10;Ql5PRnwbn+pPcx9dh+M84FjtzTn0HK8GRBWGFX5zzNKWXrel62aEOrfpfT6bv9LUF4GrCO9iO25z&#10;1/Qw9umpL1hqzQjHju0tBWoFYgeQHVDGXg0c61JB+SuA9Sug18Cy6U1mBBWXZ5Em7QNhvUwYimfu&#10;sHObUz6QdlRkB5atpVrnFDv3c+6vwVu+sK250YxjAm47Gsfks1Jrv7Hvfnp/535OBdhgrg56j1XJ&#10;dduqvcqxWqBNKJfap919dI6d2hx8mp5jhV8HgG05fcWqGqua7Fvf3oKtkGt7jtsrxzZ4R3uNLRib&#10;A3EPIOt6f2XJqlJBpj8ReEbFCuZgPUiX9EDqeu1/DCOoKwxrtarG0dhro1CedZxPZConrVNzpLRq&#10;u+SVrpNPZwUzq3gxMJwPaOexDw5cU/PZL+oZFupgtg9lXUR6MaBLj2U6vc7YSgNRPucT+DSfHl1T&#10;CsrGOk0BbSEAcZgqnAaENVCqDPWZlGWuR2Xa0jFPvjIQrfZhTWUGrGOAyxhVQimzBIp13m+7/mJX&#10;r7HCsZZjeXbm/Zo+bQ+47gbH/mnXrn5mhVq9nz6mCcLSAti9l7lueqy1dP+87mjKDcfRvB8GmI2V&#10;XOcv+0K+dp+B3AFAc1/tvVblPZL3KXIh71sW71cWy4U8PjZ1573gddNnHctzjdP3GYt8VFK2LFyU&#10;I2uY0LCztpYALAVj7NJbmP+7FbDdhnNO+3CxGbftApBRjtva6AVuI6maNGqdYdzSWEuIVq1kL0mV&#10;D956QR6/71a5jfFJ99xypbz29IPMKP5AalGVW7FL5wO/773+vFx90QXSr+dpMuC8M2TEYBRkepGH&#10;DTpP/vXI3bKpag0HC7iU+Le7gVCsFp6TNDJ6iZnKTcAtT8ikWO/Cwt2garbUSlpSkFx16VgZPOAs&#10;GTduoIwaOUAG9u0lQ/v0lrGDB8qbzz+NPRrLdEutsYanxsxjDNRQHv9UGTW0t8yc/j6zmFGJdYyU&#10;2ql5ra3AcYuOoKrjNddv4SnUyIb162TxkhXM8F4mUfEr6UMuQXnne5TMCR8qxMAxjglSv8P4XVD1&#10;WOFX4Vh/Xx3QdaVauy4bR4S97pmhbGcpO/OUnTYJ0yqRxO8x5UAxcMnSXtfL7UuDv5x2jHYhXupI&#10;Mfbq9oDsrxzbv3ftMxZ86q9VgZ2l7tP9d1Ih1QKrswzEoq0VRIV4KphlsKrEqharZRo7tYKxLVWH&#10;3XCs29jrbuXY91jO32h9LrPDV38/PcddV47bw/G72KoXLGkwYQDty6ccJ6Mcx6Ei6u3RqVskc+km&#10;qa3d/tM8gvoffVW1nKlclM1Zv9Qa8zk7FmufcpyAcmy/A3p7KsrxB9226u/22wLcNtYrBXX+08Js&#10;wKbWXYZJ4WN1MPGPIf+WcrkekFJANgT1rVGUArqq18AwiKw6cjPg3dSo6rGq3M5DNWlPUku9VzMu&#10;Ky2Tzz75UiaMnUwQ1cmyv2ds0aFH/UlOHfyoDLvhKyzUdTJ5mhuMFY616mTS3c3S++Lpcqiqy386&#10;Xg6Zh/oaX//jUY8VfN3VmW1bt0lkDBR27P3+1kdOOuYoySspdOBYTzboG2w/Zy52s3Hnvxt7heO1&#10;FXK36TlW5Xh3OHaDsYVlC8cK0F+p+gscfx60Sj6dv4ICjoNXM54JyKYUjv2h+EsPGO8OxwrKPsX5&#10;S1WvtV+ZsDBdauk4pZlAq677Sq/rkpqppbd5SpVeb6K0Xt6tHIVYIVhTtadrGBh9ztpj7LuvBWMF&#10;XoVcEqc9wVoauOVf1k6t2zrqsXN/NxybtGq/QC4TysW+tTrsOVbYNQnWDhzbA0Vvr7FXKfGkWttg&#10;LwPJDjA7NmsnfMsEcKldm9u9arPpM+58VIsbjs2BtguOTdCPzkn1lirJTsJtkCrIqFlBVLDOReYA&#10;XEOBNOQqPHUjYIwjDziOJZwqCuU5HkiNxhYdh/pbsaFOCko2yJezIjmQRTHL0B5LB3xVAQ4FzELN&#10;fGFVJz19wNr/a4okbuYVBy0gZAtADgTM5gNpgWw/30AzJwx09q7aok2/sMIxicmauGxs1WoHplTh&#10;tGWs1gqyahH2gDF9wzHaP8w+YwHLaFWHNWzLXe3g2CrGamH22JGNFdvZZ5QuzWWnIlFZ/cveZpfR&#10;3E+hOIb7xXiev74GUy5o1u1jeN90e70crXCPeh7tGWNlANmboO2Ed+k6a/12q90+ZRxAN3Ct++Ok&#10;QRYJ4yj60YtIH1+oJxBw5pFUHssYrQR6jBN5/2M5kRG7YCX948uluLhYdtQAvHVYqQ0Y02dcg2pM&#10;D24bKqqpek6M0l8sWKrbsFM3twLGJFK3EszV1kSLY8Q8uemai2T4gLNlaL+zgFISqgf3lAuGny/j&#10;hvSSx+69jQAsenf4R6MJ0MxZkSXvAslXXTROBjJq6QJmHk8cM4Rk6/Pk8w/+Q9o0Nmo9u97aBCCj&#10;3O7cwonuWgPDO7av4UQ4wAog69nZwux0mfb3y2VU/3NkJKA7dOj5MmjIeczfvoBZyANYf76MH9pP&#10;3nvzBeza6n6qMzbteV++KwN7nyqnn3yU/Pu1p6Qe8FZ4bsWmLQ3sXwEZa7jptQaQhfs21G6SCo4h&#10;spflMQOZHvxEWglwX0TSx6+ArOAbQmBdMCeHQujZD1NQVuil7z9UC3gOwXrdYZnfS/391F5mfle1&#10;9LJZ5wNqC8gWgBWOLSDby/7LTsO7TDL1vsOxG4jdNmld7/vbqIDaHowNHHus0grDISi83sJSHUqe&#10;QwgVrAFcVjnuxE69Jzg2PdL62KjSs8JX/jjg2Nqq9xWOY4DjjCXVsm1bNxx/t2T033207Tt2ysJl&#10;/OPWDcf/3Tf6G+69qaFRvvr8S5kyYZJcddkV8p833pbli1dxltXtp1VIRSq2qqLrJkVZVZbVev3t&#10;/Cj9QmcK3Y6T2kAxzm/+4QbGVel2PVDl2k3y2IPPyhmnnyG/+fVvnBnGP+8hx/a5QkbekCCjbl6B&#10;MtwgU+4RLNTNRil2gNhdO4HjNhl0xSLR2cd/PPoE+dmcUqdX99vqDf4h7UcV8dgd8uvzx5r5yFdd&#10;dy1/f+kn46dJlXtjW9chGg4nd/90/A7sKxx/AeR+jvLrqMLae9xeQXarxgrGCtQK1grEnwWjGAPE&#10;CsOqBlvV2MKxWedX7ZVjR0W226vdWhVkqyZrX7LOGdZxSmZJaW+zu9dZL+s6vU0DtHx9wLYf2FkG&#10;RFcQjuUAsqrPmq49A6VaQduOZfLd10mfNmnTBo71cuFupXDs22Z3OFZFea7Csn9atQuKO4VjA8jO&#10;wZ+1UVvFWCHZSbLWA0LUHBf0hqAIhyZyYEzpvFINvtKy172w7Kfs+Cs9Fo6teuyGYzc4O/OQndAu&#10;J+yKx+WgPAjFSQ+SjWIMGKtabMK4khiZRN9xtB68c1AZTRpvVNIq2p1WSmV1nayt2CSzZsfTzrbc&#10;qMpq0w4hiTmEQCeF3xDAN4Jk6Qhg1IZRaW9slK5fUM16rY0oaRuABuzVPJ9ArMZBALWxWWvvsRn7&#10;pPexgKvWY8+MYtOf64xgclulFRhjFIypaKOK8hoMHPuBsUKyO6VaH8fAqWNpjtJ+XA8Id7TcDYxJ&#10;w1aoNWCrS4VST8UA+jEAfzRQ7y7dTpVuVbyN2u2pWMBYS++vqrIplGRVkzUsLFr7os3r0/dGU6g9&#10;SwvwJnCLfXI9ln3EoRzHAcYxiwqN5T2O0U2xqqxr6FbKBklh+kcq2ybRF56WtVLyCopk21aCt7As&#10;q5W6jlTqXZvWAMTAsPbc7sDWrP3GzANWOG7VcU3MM26gGhnnJMBkYmSgXHTBCCzMZ8rooefJKGB4&#10;3LDzZOLIPjJ5VD+ZOKKPDOO2m66cKumJ4cY2jV8ZAK6UsqLlRm2ePHagDB94rgxD7Z06dpTEhgQZ&#10;21lzHaOk6ms5Ob9J6gjKqttVQZXKLp2jLFtkxaIEmXbtpTJ5YG8Z3/88+o0Hynnnniq333GjrCCN&#10;esbHb8mIvmfJ8PPPlMunjpHYqHm8BsAb19u26mL6of8pj9x7s5TyPHS+sdrDm7GBtxAw1ooqLrxe&#10;tZObcC49QcDzaKitlnUl5bKE/vv42ByJ4W+CqseRlCbGq5MiBFVeSxXkUD2RZOBYE9dVWUY99pQb&#10;ki0I69gzLQPFCtJ2ew8gdwbHFojnx6PWusoBZ+d3v6Nk667CsX9CvwXh3ZP7nb5iR3HeHY7neaG3&#10;QEIAYgvHoR44VkDWMgqyn2LcWc+xv3ocQDiXltrMZ0d+T2nV35VybOG4Wzn+aR2CbkM57objH/5n&#10;2ggcX37hJQ5UUocdeqj85Zi/yPnn9ZMrL79WQoOjUW0Vk3w/arUuLMqVsIhAKasoAlwxQTdxNvjb&#10;+FHIZn/eflfbfuy376WLl8oLz74sfXoPlJ/t/zPz3H938vFy/pRgGXxNrEy8e7Nc8pAYKJ50V6NR&#10;hzsGY4XknTIZOB5wWZqBxcP/fIIcMLfspwvHGs6V1ib/d//H8vtDfy3777+/3PbPu2THFgeQMVd7&#10;INn5GLp/vgEcM8pJ+4211BatAGxVYV36W6stNCsca6m1ekYoUEx9FZZLKdSqYsx+wrmN+ioCldlT&#10;ev0LT/lAeHcLtqrIXxFq9VUEgOyBZkdZVjVZn6/CrPMc3KXrbRiWOzW6fYI09mgzr9hRih3FWYHb&#10;eR+cdGonWMvfRq0BMDpTc3dAVoh2ANpRmX12aret2j+l2irG/gnS/qCs1mpHGXEshNZGaK2EDiyz&#10;3hPkZcFXoVhhWKFY+3ttOrSuM3NNmT3aXvn1zTU14TuuuaZ23qkblu19jVLsgWxjt0Zd1rnCIRy4&#10;6+gnMxZG+4wV0BnjFE4vdCTLSJ5HLCFdsYykieegPiJhmUQnLZeqjdtlHRkwM2fESARwrPOLjTJL&#10;UGYEFQ70akWiDqtaG4P6HKPWXcA4HnDWigWko3gOTgK0KsxqDebxTRCVneWr0AcIAtBxAFwM45yi&#10;UTujzLxjx26sc4+1rNU4QhVV7qPzejVYyyRPe8K1ohkFZeb4UkZBdsGxmY+svcke5VYh10Axqqsq&#10;1RZ8/Zc6Ikr7o1X5VaC1wKtgG6uKMb3GCsYxxhrOyCQUeG+pmmxuY440MK7lXF4rCYxWSlBIZt9x&#10;zJ5OWrZJUpcSPrpkM7OoN0o8M4njeMx4SrfX+0XjAIhFaU9AGY4jOTkOAEvgs4nHypuYSXDU4iJJ&#10;pRc8ZVE5CeNrmXO93oDxAkLHUlD+M9NXS15ukWwmibkVJbeVsUUNqMWNJE63MVNYuC7YlgVQ1GpD&#10;sW2px2aMmtrAPOAGLkPNsnJJilx94QT6d8+kzpDB/c6UyeMHy5hhvWQQqqwC8sVcv3A0tmkFZNTl&#10;zAUxJmhLTML0LqndVCovPnUfidbA7bCBMnpgf7l43BjJSIwHZIFjwrnq6kjCbl4jNfWrpKwqWbbW&#10;rea+myULO/VlAPGw006WK0YOJw37PLni4omSt5q0TOxr27BzP/vwHfQ5n0Ib1Oly042XSlZaNA+r&#10;r6laNq3NlXXF2fRZk86tUKzgjEJNPLexX7eaUC5VjrGW71CLuSZYA+rkb5TllUtaMvPEY/MkHsdF&#10;LG6MUAK6glMKCJwr4nuq454APSA3nPff/C56Art0nTMX2SlnVnJJu9J1Tu2+rZ2tHMzjBSYAkijY&#10;ellLL8+Pd5Kb7W22H7n90lGc3XDc0SgoNwS3d804AVqa3q8nBZ2Thvq30bFNWzBWGLalarAmUAcQ&#10;kjWPUtgNoSwQ6zKMk5667KzH2Gyr9/OozrqdplWbfbseK4DHmc/zmP1jUY6f8wRyvfthsKQtbWQg&#10;fY1fbZG8NRtkFz2BKVk6g825PZaeVLetuonk1B3bt5NqvFPqd9VzVmmHc317nTRqz2H3z4/iHVBb&#10;9cLl/PFfsNV8zvFafOY2kCsxc7P3O6C3L2A29oefJXSnVX/Hn66C7r8efcyB4wP2l0P/cIj0YPav&#10;A8s/kyMOP0ImTZkqzz/zjDzOdvfdfY9cfcXlcg4j3Y74/eFy43U3yPat233hWPuYHL7by1W1uAHl&#10;sqn977oGcjU1NElKbJr8/drb5dg/HysHH8zMYh3NdOzP5ayJj8kFd62RKfd5gHhas6evWJXijtRi&#10;n3I88c56ILpJek19RA7Smccoxwf9lJVjVbFRjw/M2CX/d+W9cgDv4c8OOEA+/M/H5uNgqBPBLNpc&#10;zkkKDWvz+0x1LrKWfiYtbNNRyrWud2+jl/VH7/NTScXumnL8CHDpAKWqxhaOLQS71WK3omxvVzDW&#10;csDYVwrBHQGyA8c58jljLvz7kq0N2yrKCsa2dJ25rIqxAdmC3QDZrtsbHHemKDsA7aRMdwTGDvxq&#10;ArWvfJBswbhjOA7QYC2A2Vqo/a3UNkXafbuvd1ht0NpT5+oxtr3G7ZY+OPYP6OoQkI0V2ukn7hCQ&#10;PXNN3VDsD8ZWRdb7e7djn8bOaUAYhRPlMEpn7wLH4di6I1nGcHs862I5cI9DEY5ndmsCPcWRCUsZ&#10;4bRMqjZsk4rC9TLzizCJJAg1QUc8AWI6hkkDgzRoKhrgjSFtN1YhDJUrAUhMBBaTAd8FqJaprE9k&#10;+wT2H6vKKRAXpYFaZqyQk0BtEp5RufX5xdAHrf3PJkEbuDY2Y88sYp15HK6ziT2wbMAYEFY4jlno&#10;LKO0PGDsLHdXjp3+Yp912sKxAnJnKrIqyJr4rDZoC8fGSg3UKrjGczme21WtjWM/CsYOJDtAHE8l&#10;Zq0zlUAvcDzrdZm0qFKSAOQ4oFevp5DBkkylLKyUZB4rNauKdjK9zn0VqLHtRiXm8dnlcb2Qz40l&#10;QKbzp5PSC7BKF3KsXCKLlq+VJSs2yGJgO5P3JhU1P4Ue2YVpBZK3qlSq11cSPkUSNKFTzSQ1N9WU&#10;Y6VWxRj7tMKxx07cptcBRIXjVtTjJi43oyQ3Yj9+/cV/Eax1rowEbK+8ZLy8+/bzkpUeIwuSQ+S1&#10;5x+WCcN7S+/T/iIX0VM8iT5gVZcff2SabGF2citziRu2VfDXfruU5i1mTNPljHvqLxOHDJSBPc+U&#10;ay+ZJHkrMjw2bqzeUih5laHA50uyvDiQFq4yngMnB+Z+KteMHgEgnyEXjxwp77/xiuysqeR5OmOn&#10;yvIWyp03XSqD+p4qvXqeIPff/XfZuD7PJGorALcBxc0EeykUN5KWvTAtRraintN0TRYYJwN4js2A&#10;cVsdzxVI1velddtm2Vq1SfJXrpF0xpklp/De8z2OYeZxeHI+wOv034fxmSgQmzRzTRo386x9UNw1&#10;OLaQ7AC0hWbnvrrOgWI3HCsUKyBbON69D9mGeH0zOPYFEurJQj0xqJDsA+MgbM32ulcxVmu1qsfA&#10;69eFY2O9dtmtbaq1Ta22j6mwPifyu+857tevnwwjhX3oyC6lVbcf5fRN4TjsvffkvDPOkDPOOFVO&#10;Ou5E+espp3GZ62ddIu8t2tRt8/uO4enrPlw3HH/dd+67v9+y5UvlV2pJ/tlBct6k52Tqfetk0p3l&#10;MvLvkXLEqWfKfgccKr/45eFy6C9+Jwcf8hs54MBfeJXm88/qS8IkZ4v5UQBSKGpoaDDLr/PTzMmz&#10;pjpnOLueKCvGHjZvToDce+e90vOM87BO/1r2Y+xSj4P2lz+c01uGXR8IFJdji24w6u/EO1Uh3tmB&#10;ddrfSu27PmlaE2OdauTwv50ihwGK/c4fIQdpwjPW45+krdqGdaWLHPl6pJz0x2PkQB3tdNxJ2MhS&#10;paGFz5FAtvr6rYCsA7luIFa41c9Xq6mJsDT1vbt+9HYLzvpd0Pva7XS93dePHZL3CsfetOo8A8cd&#10;qcT+cOwPyF+RZK01U/uWPVZrf3D1XveowFYJ7kj59VeB3cCrz9Fd9raOtvEfqdSZitwZBFsQ9leI&#10;3WBsVeT2sOyGZB01omnVTrn7it2hWBaI3eOV3NuaHmFUYW/4lgeIvUnVnjAat6rsVpeD6Dd24NhJ&#10;tzUWZJti6wZjv+Rpk0St8KxKsCZVu0oTcNuVx65tbdw2hTpGJ0Jo6Bb7CMfuGMFBbBSWwygOXqNR&#10;jyJRmSLjAS5mGcenruT3W0F4sayv3CTrStdLwFfBEhudDoQRQkS6cVQKAE1FA2jRqGcxyatZnyNx&#10;yb5KYOZxUsJqSWafSYk5hBjlAhD5kgScJaJOxzMPORZlLTalyCjWcYQVxQPJCbw38TprmPcpCihW&#10;m7SxSpsEaFRove4ZwWTDtVRdtqV9ul449vTrOts5wVe+8gNkBeM9wLG3vxgYtnAciz07QSE2awPF&#10;cjFguwTYXaxKr54MAI6pBHqmFYBTWJ+kgIziq5WUpbVOktg2mRCy1IVrZIFeJjwtifulAtAZi9ZT&#10;6ySN29MJKUtfWMpJh0IuF0oW47QyFnKZ9zSD9zQjs0iyFhUDxGWyNHutLMuulOyVG2XZ0ipJ433O&#10;AKILV1RITeUWadrG323m+DYzfqmRFGidZSw7VSkGGFm27qAHV+3FKMim/1aLVOhW+nE1EGttyUq5&#10;6eqL5fwzT5aRA3vJnK8+RFVmfwqczai99CwHz/pQrpw4XMYNOFcum8DM415/k7GjB3CiZR7bMH4J&#10;JbZV4ZvHzEoIl7tvvEpG9jlHhvc5G5V5iuSsTORfjPVS17ZairaES9jiZ+WtwOtlesxDkr82gtvK&#10;eK7lEvDBm9LvxBNl2DnnyA2XXCihc78AnJnBzG3SVCUrFsfIRRMHy4C+p8lcnlM98K+9xY2o5NpT&#10;rMFbmradhu37uisny9yZH6Mi8/6gJLcS0tXWyEkEVctJ6xZNscaC3kRfdPW6jdi3gePkVRKbsMp8&#10;r6MVjFPyOfmjgVykVutoJ0+LgDNmyxn1pP3ItkI5KbXX8qjL7eFY2yQ0jMuBY3tZ1WMFY39V2dmu&#10;fXhXZ33KVkXuWDl2LNMKv6Ea+EdqtgVhb+CWJlFrkjZLM2bJM5pJw7dC+JsTCriG8rdIFWA36Cr4&#10;dqQcu9Vle9lCsgZ76X415MuEfelr5+RAcCL/DkR99z3HBo6HDJZhXRvlpHCso5yeYs7xufJN4biO&#10;3rd1a9fK2qKZcuPpU2Xa2zFSqNfXbpBtDV/vgPvrHKR33+ebvQPdcPzN3r/v8t51O7fL9TfciL32&#10;Z/Kbo8+R0bcVmvFGU+5tk7H/KJFBV6ZK/0vSpN+lC7i8CPtxrBzyu2MMIF93+fWEaDi/lzoKykLT&#10;11YINSGbtK+8lTly5213yB+P/KMc9PP9Zf+fOcr2fr/+gxzf/wwZckMAULzNPEcHihv2CYh9PceE&#10;dN3dIn0vnQX07y9/wVbe6+V5sl9K608XjG3/M8nVB0ZslsPfTpTep5wlB/H5H/HHP8qrr73ufJ6a&#10;FA4cmzFffic79PO14Ov/XXXDsb3NDddf+7vxXf5SdOGxugLHd93zsBnNpJBowdedVO2fUG1Durz2&#10;6j3AsRteFWpnosq61WA3sJrbPVZpt3W7M5u0Pyjb6/777Gy9ezu3dbp96FbhbhZqC8Lu+Zr2smO3&#10;9sGxAWIUX1u7WaUJz/KfO+w/81hvd8OxO6FaAVit0QqvblDWdY5l2rFfa++xY6tuD8Z6P3N/C8gu&#10;OPbOQtUZqR4o3g2I3YDs6mfWx4rAwh0LaMaxz0gOUKPj8iUZ6Fq4ZL0sWrZeFi6tMJW1rFwWLy+X&#10;7FVrmSBRIctXFcvSFXmyccNmWU9/ZWRguCxdnC2rc0olO2eNLMtlm/z1sjynXJauKpNlK0tkudaK&#10;Elm6vIgqlKXLimTZ4nxZmpUnixfmSFbmasnMWCnp6Suw92ajZK6QZGbGJqUCFcB1QlIulU/IEeCM&#10;9Tc+pQSAVpu32oUBZ6zJcSi+8QqnmvpsepCdtGhf2rOT5vx14VgDrPbUf2yt2P5wnIL9OXUxtuVl&#10;1ZKWzXL5RhRhnquqxijkCsIpi1HSed+TF6Gkoy4nKRxje07OYkY0vcKpzJVOzyiSNNTgFNTgVEA2&#10;jf7VVE4ipHI9k5Cn5UvLsUNXSWHBBikp3CDFhVWSs6pclgHESxby3i8qkWw+x5Ur1ko2tYTtFy8u&#10;k8WEdC1Kz5e87DKpWQfwbd8JVDJDGCBu1GRqLNUttQAiidAkcgGMwKCGUGE9dvqNK7FUr6OASbUZ&#10;S71kpkbLhWOGyXmnnSDPPHq3bN2iKnCj7CTZuk5DvBQoAeX0mPly6dghMuicU0zfb6+eJ8sDD/xT&#10;tiqMo97WodI2btW+5q2SSv/ymP495VKSpJdlRXDMUELrTp4U1gRLQNYj8nb0lfJG1IXydsTVMjvp&#10;MamsTeIx18rWDSvljacellG9z5XBZ58h1118gSzNiOEfJ8CX4LD6bfQFh82QiKAvpR4QbsGq3YKV&#10;Wp9jM3OctXc6LztDbr/xCul91slyzRVTeD9TAOZ6IJ7EbFWX6b3WvmMNKGsxs5+xV2+tlvKiUr7f&#10;KyUufhEnj1ZxYicfQKZ3X2cdq5LM75uZ363zujsAYxPatVc4diDbWrAtICsMKwhr+duyrcXaWq7d&#10;t7uTrrsCx+6gLcc54yjCCr4KwG612L3erRwrICvAhrK9VhgjpsIUkNmXv4XaH5j19j3BcZCqyC44&#10;ns/JvnnY3QMZ/Ts7csV3Hsi173D89LcHx95jkrZUeaj/zfJCYL5fYmqdVOSukOzsFYwi4Itt7tAs&#10;Ozdvko0b6WMw13dxBq1atmxj3Iu5vkPWFK6WFdnZsjJ3LWerunDk073JN3oHuuH4G7193+GdnV+G&#10;4uISmThuspkH/NvjzpMRN6xGjW0FOhtZtnhryr308E6rlT+cMVh67Le/DB00jDPYy6WunjEM/Cj4&#10;mNKZxF/DYt2CjTd41nw59uijUYj3k/0OPFAO+s0f5I89h0mfS1+RCXcUyNR7NHW6mV7iJk8vceeq&#10;8O7hW+231bCuyXfXyZGn95JfAPv9z+onP1vCSKSYn7Bq7A4H03Cu1DY5Zl6xHD3+ejmY9+DoIw7H&#10;QpdlwtDcP9tob1m1apVUVTELU9VkVOOOftyf+44dzKzcSVCL/ngUZ73v1/lufIe/FF16qK7CsQZq&#10;zY7UHl6nf/hLwrW0podgffYs9bK7rJ16BmA9Mwg7tVWPUZBnqU2bMmqyUZQdC7R/udVdC8dOyJcT&#10;Bran/mE3HHekCvvDc/ttCszr3VtZ1djdYzw32oFfrxoM/PrUYbVU+yzXCs3zNDBLE6XNmBHUX9eo&#10;JbeV2t2L7G+53pNybOHYArG9bsHXXrdg61aMLUD7w7EXjLWXUdOl/VXiDqDY9jLb3uZI7MkxKLKx&#10;8bmSiJK7eNka8h+2yeaaJo57mk3t2NUqdYxjq28gXI9xA1o76luldscuWlQapYqxi0sWpMn2Gkb2&#10;8LvZxEmwXWxTT+myrrGZ1rZGWuGa2AftbjsbZEddA5DEsnaHbNu8VTZXbZaN66qksnwdPcwVUlHC&#10;8ygslcKcIiy+RbIKmF62WCE6Vxam50pGeg5Kab6kpKE2M1IqkZnLahlOAh4TUOPiAA/tuY02c48d&#10;K7SOSIpCxdWyPcZWWdbbzO0ox77L7ZVj22O8L3CsQVhqqXaU4w0A8gbaBaslfTnBV0uqPCoxFvPF&#10;ayUd9VZbyNKXAsmLK7BKA8WLUIcXoRaTLL14KSnISzn5sKSMsEvm+XLSYtWSClnM687g5MFS1OEC&#10;VN91pbyXFaiW1IbyjbKG3tfcZSWEUxXLcmoln3HOyvWyauU6Wc7lxVkFgPUqyV1VYj6H5h38G7yz&#10;FqUYy/DmNUYxbsZO3UoYlUKxqskt9NWa1GZNqG7SWcPruF4OHFegpmJB5tg5eM7nMnX0YOlz5kky&#10;8/N3TAL0TpTgXajLjajMO2pKsSkD1A2bZM5HbwK9Z8vUcYOlf5/T5aKLxgD6wCfJ0c5MZYCV5fYN&#10;ZBB8/h8Jnvs+YFzG7SVSsTNaonOel3/HXCovRY+UV1Oo+AvkP3HXS1ze61LVmMLxPNuVLJGHb79R&#10;+p5yIiB+qjz50G18t5L49wSFuB5rtI6ialSrdLXsRDluRBFvVsWYxO3K0hXyxN23yCgU7gvoYR4/&#10;aojce9c/JT9vBc+hkftyIgH7eSuKeJv2Xu9gFjJJ1s2ozju2rOexS/juZkuCtiMk5XBSh1A0VYw5&#10;waMjyiJxA+iIp3BO9hhgpsKwYtvL/ku9bbfqAKKDk1FIE/MZzUa4Fc4ALQvaellv19vctmv/3uT5&#10;AGTngKwzibFu83dTK5i/oU6h+BL6ZYDUkz7tLHkswNS/QniMUFTccFRrrTAuhyYoKPOcuS0oVkc3&#10;5ZmlVnCMY7l21x7huN1zUNs2/cbRueb5zAnP/s7geNq0aXLPPfeIF45Hj5EzCY/89fEnq0jk/JxJ&#10;r2F0dLRcddVVcskll8qUKZPlmaef/NaUY+9Rya4Eub/vjfLMnJWcy7LHVtukKPAhGX3qOdKT3oXz&#10;+18vby/bwi8Q/TgP3CVXXj2Dc016hL5Qnh19kzz83kLu2yDVIc/LSH45zunZU3r+baTcG1QkO7v7&#10;l7t0APh1N+qG46/7zn3H9zMQ28oB0jZ55sEX6D91LNPH9bzJqMcXmHnAalP2lY5DGnPbEjmmJzCN&#10;onvYbw+SafffRY9OmheE2r5mb+mW6hq5bOJV5jn8+s9nypBr3pYL7y/G6t1sFOJJQLGjEqt9+utD&#10;sb3vpGmaZL1DDjn4t3LIQT+Xg5+ZAyyiGkfX/vSVYwvJjHXqkdIiv/tkuZxwwd/lmIMPkdP/7yj5&#10;4D8fyJr166WqehNWvpVy/d//zuf9Mxk5ejRz6ent2sPP5potqEcpctNNN8ltt90mRYX5ZmsNb2sg&#10;vK0V6zZHN2ZCtWHwH+EJy67A8TSU4+mkTCsI2t5hC8UmaKszKPb0GisYzwoGZD1wPIvEaC2FYmu5&#10;9g/x8lqndZsOArV8wVjtbdQdqcWd2aX3BMcWersCx/49xk7gllNuy7RzWdcVtyt/OHbbqf1VY3e/&#10;8W7J1cZW7VirO1KJLRwrFHdWqgAr6Fol2LudSzn2B+N9gWMb+BWejNVY4RgVNgWrdE5OmVRXbydl&#10;WCe+O/+pKKC/UnZpf8/YhNnwjMdrbJK1xSjAGRkobsybtcdYnt9KHaPXykza1lYmEZiZ8yQMNzcy&#10;mUBPbOlEAUIaGfOnwUqtu4BrbcFgZFBbXQ1AVi27NpOQTChUbWWlbKpYK5VrgL/ickSKcinILZVV&#10;K1Cgl6A6M+3M9zoAAP/0SURBVIs3MysXyzHqcppav7Fy0+sZBYREosxF6RgoDyA7c4RVVVYYVgu2&#10;lg+OfYCsoOxLnvYGc+0hudrpTfalVBs4xlqdyP6dWmfs1anYqxWOUxYTgEUtWFopGcurJHN5paQv&#10;WQscA8YovQr7ySzTUHxzVq2T0vwqWVOwUcoLq6WyZKusL66R4lXrZcXCAsnmhEHR8lJZX1Qp1aUb&#10;ZDPZPJvXcMKhqFxKVpdJ7lLgGIv18sUsl6DuE8i1hMtLUO9XLC+QKk5ONJD+3Mbn0LwNW3ANKrBR&#10;i7FPoxIrGCsUm9JwKg3halgHGGJdbmLm8S5mFe+iF7dBLcjbZQZW5sn0Eg/oeaq88+ZztNeg0rZt&#10;lZptZbKNcUvNjZwcBSJFLdZA76tP3C/9zvmrjCDNeuKk4RITPc9AdgvgaQCZ59O4jeAr+oSbm+iB&#10;biuU2qYsSch5HcX4Knk5bqy8nDZYnknrJU8m9JWXkyfJa7FXSVzRW7K1JZt9bZDcJYlyw5SxMvzc&#10;v8nowWfJ/fddixhGeBeArGo2DcR8Jbdz0gfFWq3VvPaNgPFLj94hYwkTmzpiAAFiI2T4oH4ydPAA&#10;efqpx2VNWRHqMena2xkjtRV1HCW9ZedaadqxhkJ1J0W7dlOFFK7OJWwsW5I5CZWAohtHr3EUVmiT&#10;Wo5dPiK9hL5jHxhbOI7wwLIu7WULz25AtrCrwOsGYAO/rLNwbAF5dzh2FGZb1nYdCKDuCY4tGLcD&#10;ZNTjEFWN1cbssUtbOLagq7CrkKwArEAcxfsRrfkCJHHrOjdA+8OxA8hdh2MdC2VDuZzn48C2AnxA&#10;xHenHCsc33vvvdK/f3/HVr0nOL766qvl0ku/Wzhu2DhPbjv2bHk8Xv+Yb5OMV/8uZ/R+VYrbqiT0&#10;vtvl0su+9MBxhjw57Hq5/51FoHGBPHfK+XLv584sT1nxpVzzeIAUcQa1+2ff34HU1FSsQKlYqNK9&#10;lZKSIpmZme121g3H+/7efp/3mPf5LFTDn2NfPkD+eCq//DcuMnbjzsKsJt8tMv6upXL8gIvk4F/+&#10;n5MWTd/y+++8bV5GWwsHVJo6beYg6zwmXe79FW7ftkNuvfGfZn+nDJkm1z2nadM6hklh+NsBYjdU&#10;e+H4wMPlYOB4/+cDpUcyyvH/EhxbSE5ukoNSG+Wce9+U3xx/uhxx2K9lWK9eMnzCZDn8d783fck6&#10;B1o/myuA3uxcVKDUBbIga6GUryfQhJ9m7Ncp6Wly6TVXyq9/f4S3N/2eu27lQMSxaTcQ9tWsB91c&#10;VkO+6s96MuXbm5W99+/Zt7FFl+D43kdM4rQbji0Ue9VhDwh3dH1WcL7MDsFC5qk5oViLKb0+i1nE&#10;M7k80yydmmXmErPUhGidVcx2Wva22ayfS5K01hydT0z41mxNkPao0d6lp/+4K6px+4AuzxgmxnXM&#10;seUazaTA7O0zpgdt9wAudyp1e0ieR6K0Wy02YIx1z5SqxwC0hV7/YC693lFitTuUy4RskS5t7dRu&#10;67QFZrdy7O0RJi06VMuvb9h73aMQdwTGe4Nj/6AvB5AJs6LPOIaAoMWM3dtQRQ9mQz2tD/X8mVUH&#10;D0vgpBWAVcjVE1IGlNW5oS0SWrTCVKpynJ4BGGx1/mab0XmaF6Az5hnq1gLgAMBtzLlv4/e1sXEX&#10;J7Z4nFb23woUoyi2oEK2oNS1MBpI5+e21BL+RLUBG61Yepux5DYS0lRfjWNv4zrZvnG9bKqsQGle&#10;I+XM4S3KLwTuAcQVBbKEHs80rNpJjNJJoPc2NqPEqMgxhGHF6ggkIFXTqK3d2oLx7ksSp82MYQeQ&#10;3T3FnSZWe8BZQ7jM6CQNIcPWnYAinaD9x6xTQE5iv8mmx1hBGTim1zgNS3UaCnJKVhmKcQk9xkX0&#10;qGJzX0if8NI1nAxAVS/aIFWlWwDjzbKprBb43SbrAeVi7NBF2NXX5pZLdQlwXLJONpWulS0o8RtQ&#10;4cvzuH3VGsldXoYKvwYFeg0Wa6zxS1DlUYzXVlTKzu3M8G3eQVZHNeOIUHRrdVST9hiTBUKvsFcx&#10;pv+3GTt1A+FT9TtKSKYuBpKLUIHzGHNUwrYoyXymMz94gxnCPWUU/cbPPnEfNmlUZRKs64DnetTV&#10;euCxbRcgrYDcxCjW2CDGNA2SQf3PktFjBkhY6Cy+TZw42YXNWx8T5VoTpNUKrVbpbY3LZHHJF/JB&#10;1E3yfOg4eTF5qDy7sJc8tfhMeW5pH3kufYQ8lzhJ3kn9pywo/QKQBoJbUOtDZsiEAedI79OPkgnj&#10;e8s77z0ltbXAPc+5aTNBXduBcRRkVYS3VpfK68/cL2OYy3zR8D4yZVhfUrV7Mq+5r/Tve76MHTNK&#10;XnzxWdmwkdeAxXpHLTZ0IFuhuHGHKuPFvJ9lsovQruq1ZZLPe51JX318An31ODbiCJ+LBIgjmQ+u&#10;FYXjIUqvY6PW0sv2uvuy3haB8msrlMsKwW4QdgOyG5w7hGPg2ajIHfYiO+FcWh1BchB/MxWMQ7U1&#10;xKrH/C0NpW/YArJCslM+FdjAKddVJY4kcTt6gaa5EwSoI6o8arGBWGo+7R7u0nX7Asft1GseUx83&#10;BNU4DICfF/Hd9RzvOxxfdplMnULPsUs5fu+jYElf1iyJGVv9qsabVp26qJYEY+f2uLSt9MZs5kvu&#10;N+d4N+W4VbalvyrDe/9LEmqdHsf16e/JHf2ukYiNzOJ76E654srpHjjOlKdH3igPGjiulHl3jpdr&#10;rnlePpg1RwLC42XttzR15ts4wPqx7eO6667zHvDa8T+6vPPOO/3geLtk0Z8Tn8a8PD7nBC0+8+07&#10;W6QUy3tS5hbvd0BvT1vSIB9+Tlr1a6+Y/UTHJkp84oI9vj1N/ANfvJ4zo/to33366aelvJxAh+4f&#10;j3YnEhEYbD7XX/zuJNTiErmQ1GdHNe5cnZ08TeTKJ0ROG+DArNZjjzM/yRxp8UumicemdG6xKoV7&#10;PyHV1NQiTz35ktnX/53SR0bfshRIV0DuHNS/iYLswPF21O9fyi9+fqAce+vLst+CFuAYNfWHNJv4&#10;O3kunhAygrp+EbZRjr37VfnLaT3lCD6LIw//oxx7/nA5ceAY+eNhv5FfHXqQHHXC8fJrwtH+cNB+&#10;MmZwf3nv7Xfk6Wefl2NPYk409/m9qv+e78XY0SM5ZnFGguls7FbtYUbB0nMm6gxqVjXKoPKP52ev&#10;cLy2QqYBx1+RIK2gOIME6a/CKR3DFGqXThq1f9mxTQZ0dT4wEOxeKhib68CuLt01OwzA9K7X7ZxS&#10;EJ7DfOIAZgJr6VzgOTpWyWvTdhRpY9m2I5t05JKrDAh3VDqWyZQDv3NRB2x1FroVgIVay7FSOzWH&#10;OcWmzLxjtVCrUqyKsWOfblcWjDl4s4A8zxPMFaDKs1YU9wGMLRwHxq3Bfq1FP7KZb+yroFh6hIFj&#10;t4XaG7zl6S821xPoRWYEk4Ff7Rm21UmoVkc2ageKbfmFbxlbtXObVaPDmaWqlm0HjjXxGYhLysOq&#10;m0NC8CYC74AjUnhbWlHQaCPDFO0ov/zdbeFEJWkQBpKbIeAmWlcasUyvRc1dmJ4ptVtI9/X8KBzr&#10;Sas2vV9zPWoxvZmAsV5uaNyBOo1dFhBro5ezFTBq1f5TFDe1pBpY2gYcbykhTBjwolo3o0puLgVe&#10;6D+lB7WBUottzXqswIwBrCovlIrSAikpzpOiogJZsXq1ZNEyl7GMwC/s2AlZpDajwMbTy6uQrDOS&#10;zdxkE8KlwGwVZN8yhhFJMQs5eYANOxprtDP7WO3ZCsu69CuSpJ2ZyBzkcznGjGOqcNKoNaWaitcU&#10;alKlE3Qsk6ZYA8mJKMlJhGolUwrJqhynYZ1OzaKfmLFLC5eUyopVFUY1rirZKJvLFIw3eWsD6ypR&#10;izeWVHHbRtlaQStgOZcB483la4HjcqksXidrC6qknH2UF26U4rxKQG2NFGK5XqdgXLsV4N1GgvMW&#10;2UUycyOlPbMavGXhmAHHgCotiNig6/mMdm4vR10FArXXmJ5jDbdq2IZyrD3HfH+CvnxfJgztQ1r1&#10;OXLplNGEfiVzUnMbNv0N2Os3Mn6JoC/6jzV0S+cKlxcvl9v+fqkM7H+mDBx0NiFvn5ozLW31KLmq&#10;ZGNTbmxUxZg5xpIjSwDeT+P/KS+HXCCvpYyTF9IGyOPpZ8nTy8+WZ5f3lqczBsrzaePl+diL5Z34&#10;O2R55XxO1RSg7FbI5+88I+MG8Ti9T5KhA06j13g6/3hwooaU6aYdWKNb62QXr3X65/+WC0b1wTF6&#10;JuOm+svgnqfInTdcKbM/+0BuuOoS6XPumTKRILF5AV8wCYd+Y153XQ3fUd6b1npAGUBuqeMYkdfb&#10;RA+3JoCvWEboXDJjzwiqi6dnPIrQuQjGOkVzEieGloAYrNXRqMRRVLRCMtbrKC0PKFtYjuC2cKBY&#10;SxXkkCSAD8AN0+t6mwZ6eezZIfQ4K/zaCsEt4hTr9H7cX4O4ggBVd1CXE+DlrA9WQAZ4zbgnTZk2&#10;SdNqq1aV2APHLIO1R1iDuMx6BWQHRh0lOJ/LCsW6RDU2yjGvX5VjoDhK+6Z5rCBuV3ieF8NIp7hc&#10;wDjPA8esi2UdFWSs1ezToyDr+CZ3hURhJeffS7ON6Wd2yli4zWPn0descPzd2qpVOR4wYIAMHzKE&#10;QK492KpVOb4MOJ4CHD/9ncBxi2yNfVLOHf2aZO1wOourl30qD42ZIHNKmJH34DS58prZol0TIovl&#10;+TE3y8NvpxMmrz91Evvw3+UCzhYNOfckmfjEAlmn/qLun6/1DvzjH/9oB8gPP4z/1u+nlv7Ebjj+&#10;Wm/vd3qnZoVXfspREf56/NFyyK+ORzXOMTOCdT7whE4BeSdhWCJDrkuV3/7pFPN9mHzxZClfS/8S&#10;/zC2GPVBFQv9XbXgY01+e36JM0mntrB98BF/kp4TX5fxd5R/g9CtzgF/4l27gO96ObbfQPmdKqJH&#10;HSf7LwSOtRf3OwFSxir9EB8nrl56LBf5ZXylnPuPZ+WkV8Pk0GUiPXBTn3j/B3LsYb+Sg3i/9j/l&#10;PPlV7zFy8EnnmhnRZlY2dfwJZ0i/IZPlvL/1kkO4fuoZZ8qcecGyvoqDNvuj5034aigyNxjr5k8T&#10;jmcwWml2tM4nXgkgrzKQPD3UWe5WrrFNMxmv5MwHBmA7WKo67A/HqiTPDQU0KQd0bTl9yqoSaykU&#10;a9nrjoKs93GUaN/63S/b+/ov5wK1cwFjow7vRTmeC/j6zyTW63OBdwV4hey5HCQZ0KbPuJ1i7ILi&#10;AA6YTAHIAfTL+Yd0ua3Z8xWESZbWAC+7nV6fDxCbfmXGQbnh2G2v1hnDgZpaTdhMoCa4JmqaLBZr&#10;INcsKQeSfbZq/17icG6LoCIJ7tLL4aQ2d9ZvHKpziz2lkBzOrGJNwg4n2dmUjlgi5Cp7Sb5sZTZr&#10;Y+M2wJUWM+yvrW2EMqEat6ozA9htBorNfx6nRkMzcMyovLXrSGFOTpWNtE3oj27rbM+YNo3jA4od&#10;wMZOjYLcgoKsy6YmAFwTiXVeLAnHLfUAmQYaAV5twHHb1jIDyK3AcRtg3LqJ8KXqYtpcUSk3FsuO&#10;dQVSU75aNq1ZKdVUVdlyejsXSxmVX7hQsvMyZdHKhfT3LgKOlwIfKyQBtTSGcCujCAO/mmodCRib&#10;MhZrZ52Oe4pmvJEFZNuPHKnziBWOCcsy4Vz0ikaTNB2t0K3rCM/SMpdZF62368gmTaZWYGbbOEYv&#10;xenjK5xTsQB4AusSUZIXYLXOyt5AAFqFZC4qIjCrWFatLpd8Mm7K8ytlPbWxeAPwWy3VZVwvXION&#10;GrUYGN6yfhN9xhu5rLVBNpZXyoYy2llK1vP+VMtGoHpjKZk6azazHgW6bB1BVfT/budzqNsGG26W&#10;XdpnTLUCxW31NQ4gq3KrkAwU6zzjJk5gKBg3AHx6TNzWqkfHu4xFvhEAbMEST8OtZCSEyeWTRgKW&#10;PWXMkN7yHIFYG6uxGbfulJ1AeD0pzztxC9RTOrapekO+PPTALdL3/FNManTAZx+iKHMCFEdCEyp2&#10;U+M62dXK5y7LJWfLbPkCRfit+AvlteQx2KmHyAuZ/eSZRb3l8ayz5V+Z58pzwPHLC8fIKymT5PmI&#10;qfJFxv1StDWM72QxJwDy5cXH75Czj/+j3H7NZbI6EwEFS3nLdl6rJlDjaAgP+1KmTh4iI4b2krEj&#10;+xLExTH/iH6yLDPBvO7w2Z/wus6VITzXa64YJzFRs7jfNlwQ1VK/FTgG5htYNuGGaOO9amuq4WTA&#10;Fk5GEIC2ZClwvBDXxgoAuYD+Y4AYKI6ldCZ1HJAYg704WqExiaUqqwCyQrNVlX3Wau1PpoDdcCpC&#10;C9iNVBs26yMY5RSaBAgrBPtVKNs6Bcjy98hJj3bSnLVCNOFaE6w10As4dm53ZrnrmCYtBeYg1utt&#10;7nISogFYUu6DCb8KQe0NAWoVSsPj8ylSu6kwKhwlXa+HJQK0CYAx95kPFAfE5vB3OUfmkYngrTiu&#10;sz5IbdkAsirAHZXTl+zU7rcrnOcCxwRzRS7/TnuOLRyPGDpUhhtbdWHHPcd7hOPlKMeZKMPtyqUc&#10;L0Y5VmWZ2+NQExcu64pyzLnQ4k/l0iPHysce0W9NwCMy6MQHZGlTrcQ8dq1MGfs6AfB6pBUtt583&#10;Uf7x/hIOuvjj9kW45Dl5QSIpj8rvDiMRb6ujYnT/fL134JZbbjEHwg8++GCHOzBwnI1ynI5yzOec&#10;oMVn7lWOF6Ice74DenvaUpTjL7qV46/3aXz9ezk9ZPzKoOo9/viDTq/vsefJoKsSgd8WuRAA7giQ&#10;J93VTKp1jvzqLyeY+4wcPlKKSovNE2lShULn43LZ66TeB3W/tLxYbv/n9Zzd7YWVd3858Jc9pM9l&#10;H8hF96Nm72Vm8b6qyDrjeDLBY6ePedMEcp1+7EmyXzccO8AeoUpynfTIAoo5BjFqeiTrU0UOf/xj&#10;+d1ld8j+c4plv6RGOXhuqfz2+kflN5ffKX9iefinS+UgEr+P+GqJHN1vqPyB9/ZwaurIUfLup5/K&#10;JqYS6I8aCjT+gaFQP104RimeHZXfDoinoxzPUAXZArJRjzWwS2cZM76JUvVW5wLPAjo7qjkov16Y&#10;tFDJUtcFGMt055C7O+Dq/VRJVjj1qcN6ebdShdi9nutzbVkLdSdw7FORFY5VxbaFysvrUbV3npb2&#10;Fnug2AvGHNh5bdQeQA7Q3jMtVY+NsqwJ1r6aTx+xva6XAwFhC8f2ug+OUYRdyrEbjjXwS+FYoTjY&#10;zid2LX1w3PlIJoXhCE201tLLCsce9Xl3SHYryz441rmqkVQUM4jjkgvoQy2UmuotsgNAqmN0Ths9&#10;o63YnltatV9Y1WJP77GOZGt1xq41NOoItjapoBc4ITFZqjd54FhzIrwdy3qiyv4F15OaTgOEQncb&#10;8N0CMGhisUku1rE9jMFp3Y79FjgWNxwrJAPHzYBx04ZCUzvX5kktULwFKN5cxszlkkXMXM4gyCtd&#10;CvJTZVVOKonaafTxZpL+nIUqB5DQmxvLuKM4ZgfHLkIZBkqjtQDUKNThGCzXVinWpZYmX6tNWlXg&#10;KFWCzXZarEMFNtcB3zgqlusKxgrCsYxgitXLALGW3h6nqjGPHYdarI8Vjd06lseIV0BGWU5m+wUE&#10;cWVgq85aVCgrVpZKAepuUX451ugKY5uuKlwLGK+XDaWovkXFTGQpwdq+VjauraI2yAYAuaqsihTx&#10;9UYx1lpfuI73p4r7VXO/9YByhWwlB6IRpbS1jrRl5hk3qjpLtWClVhhu3ckc4IZanDqo+1xvoWeY&#10;sxPSoJ9PC+oxn9XiRUkSMHe6hIcESUp8nKwpymc7heUm+sKz5fpLLpDh558pE4DKYdirP/3kHaCa&#10;fXJ7E1BdhxrdxHdAFdeykmVyz7QbmFZzqgxCqQ356nMenzOf2zlpwwmTppZSkDRHcmvny4yF0+St&#10;xIvldQXjBUNQiPvJs5l95Nkl/eRfWefJ01l95IWFg+SZ1AHycvoYeSN9Kv3Hl8ncRY9J+Y5YALlE&#10;inNT5bmH7pKFsZE8HdoHttHz3kjoI89lUWa43Hg9z33I2TIOxXhgv7PkkimjJCkmmG1R2Pkd2b6x&#10;RGZ8/JqMYpshA8+S++6+EefCcr7uO6SOhG+1puuMZB131QIo65grTb3ewXtcVJIvCxctZSwZCjKB&#10;cnFAbBwwa9LXTQI7bgMDyJxc4e9DFOOQogDYKAO9TvlCugj2YlsF4nBA2JaCscJyOHAb2gEYKyh7&#10;4Vgh2MCvKsEOGGsFkwzvlIVjRyl2FGOFaT3RByib+/nSqXU/IToqSeFYVWIDx6oYO3AcZgGZ28L1&#10;ugeSQ4DmYErhWBXjAEDYvxSM/2fg+NJLsVVPbT/Kydiqvw04ro+S2065RB7+chm/WM5PSyPBJv8Y&#10;LqMn3iMPP3ynXDdqolz8wgLZym3rI5+QS08/QcZNe1heeO0G6X/kKJn2zmLgOFe+uHaC9J9ykzzw&#10;8CNy75QJMvafc2T1rh+XSvH18ee/d8/XXnut0513w/F/733/NvfcquEspJnqT35BjvTt289RbQ86&#10;XE4eeDe/K1nYjpv8AHmnTL5HpNfUz6TH/gfKoQcfJAm0K/j/GB42Fj219WHPoxfI/eNNtvYkXLe/&#10;f5u89q/n5ND9CQjbr4ecNfFFo2Z3rmR/vXAu7WXWVO7zLp4uBx/YQ444gfRBWpz+N23VnajYkUCy&#10;llfhBpIX8h5xPNEDMDbzoJMapIcqy+Sn9FhKEfDVIxr1nXWHAVLHXnWPHHjNHdJj5CXS47DD5Y77&#10;75GN2EH1+NvpN1YHAyFANu3cL9DNzlK2Y6J+COOg9mqr9sw5nkFK9WwTyIWV2mWhtunVFor9Ryw5&#10;cIyi20m5AddfEd6juusCaQeGHRVZAXcOMG6s0Xsoo+i6ble12F3+NurOrgdwPwPAWmqhBpR1lJKt&#10;eWqlBkoN3HJQN5+DO3fN43oA623tZrs2KdY+K7YDuPQlm306640aTJnb/MK43NfN7Wqn5oDXKsW6&#10;VCXZqyL7zTG2lmg3+BprtLFHO3AcbqzY5V4btSrEWj7LtQ+MnXnAgHEacAYgx3OQvJSgpuoqQohQ&#10;EJsQCXQyRwPhRK2AsP6Y7Cx6FzQDQnuJzXEUYKw3r11LD21SomzerEqi86O9y/V122V77WbWVzJa&#10;aBWTQRbJJu3N5O/3dsK26nUcEH2eBo5RDg1AWDhWANM+UKC4zVPt4bhI6tbny/aKHBg6WzaXLkNR&#10;XSzrCjMJrMqQopwFBFil0YOcwUiqLPqPF6O8LSEcK1/imAccD7jGodQ6MKuKLhZptUFTsVqmP1lh&#10;17FDx6ryq33LOjIKlVl7l2MVbKkYVX+xXGvF6ToAWsdJJaAOK/A6pVZqluwvkceOx0Idy+Pr4yow&#10;6/ZxKMyJmaUmiCtNVWMSpnMZiVVcvF7Kiit4XWukIr8M0C2TquIy+o5JYC4sYH0h44JKKG5HRS4v&#10;AqILqQLCy1iuL1rLfVhSlWxTWVwqW9atlV01AC8nQ5q3Y5Um8KqR8UNmpjAjjNRCLfUU3wXT86vp&#10;1Ap6+jmZhOpNkhg7T66+YpIMHXi+jBkxRMaPHCEP3gNsLkjEao29mICqB267XgYzomnySGyk/XrK&#10;5AnDZB4zhutRpZ0TJQrS+u95g4SHzpSLpo6UgQPOltGj+0lixHw24d97nUfcRN8uI5sKtobIzIX3&#10;y+sxKMaJY+XV1KHycsYAVOI+8jRw/PTiAfKvhX3kifTz5aVFg+TFzEHyQsZQeTVrvLwYP0HeiL5C&#10;Ila+LJsaM/GirWEOcQ7KLlZqvqd1hL8ptOevzpA7b71ERg8/R6ZMGCiD+54pIwefJ19+9G9GPrEN&#10;o5sadLwT/dPrirOxV/Me0MM8bHAv5h9/xC/KTtO3Xad922ZGs85+3kjuHBZyHBKNqOZbNldJQWEx&#10;AXLZEqsWa2YfJzG7WlOs4wmQiwOOYzSgCkdJlI5ZS6Y3GSVZLdadwbF/SJe97lOHrUrsW/qUZJ9C&#10;bME4CFU1WJVcozqjLHsUZAegdUSTzi/GCcPfLv17akc0KTz74NiTTK39xajGPkhWYM6XMIBZy64P&#10;BpSD2E5VYwVgNxhbKG4Px27V2Okj7lo5wB7GiYB5Ed+TcjxsqIwYO67ztGonkEvheGq7OcffGhw3&#10;Y1P4JFRSVvPldB8178yWj+gvvv32O+TxN0KdHmP9ISAgdfazcs8dt8ujX06XuR+nyAoi8zGN8O/F&#10;EvnPc/dzn9vl7kc+kZWWtt377b78rb4D3XD8rb6d/72dKYwwP1wPoPQnL6+ADIGX5Yy/nW4g+aT+&#10;V5EWrSOTdrlUWweOe47/wox+0v7SyydfKNNuo4/ohRclPi6RA6z2INzCQZuGxWgytnsWsv8L28VJ&#10;q6D5sfLAnQ9Kz1N6mufw+zOOkRE3J8kUIPbbVo5VadaxUOMYEXXI4UfIoUf+QQ6fuVR6xO/6Ydqd&#10;fygWbAvMFprd190wHbZFeiTyXq4CmMl8+V3KTvnDOcPkd8yuTlygIz844a+9yIR1aR+yfjfsTOQm&#10;RkU5PZCcwPGMf9Lbdb1eV0DW69/XWKi9wrG35zgfm3GxVxn2KcSqFOtYpXxvfYX1WcsmSnc0ommW&#10;9gNruUK07Fgn9zp/QDY9x26V13PZpEpHaGHBDs8zpZf9yx+Y/aHYXu8KHLcDYwvIBHRZy58qx+6Z&#10;w/5gbK4DvsZK7SkLvDbR2g3LZtSTq9wp1waQFYz3AMdBHExqn7G/amzh2B+a3UpymAKvWqINGPvg&#10;V8E4zGWdtvZpu43XSu2xVFs4jlwAHKMcJ6A2LUOp3LCWftOdGpClQaVOn/CefpoZydRGtkPFGuyg&#10;0eGybm2p5KzOlqiIYJnx5Sfy7zdexkr7qDx4/x1y9523yrVXXSyPP3K3fPbR2/LYw9MYbZNoVDYD&#10;x2qr1jmxALK/rbqNfmOtdnCMgryrCvV4XZ5sQz3eWrpcthQvlY2Fi2R9wUIpW53GWKN0wqcyZdmS&#10;RZKavgQIWSqJzPJNzABCsFbHagG8sUCpLZ05HM91nT9sZhBzOc67BFoUjgHjeIXgNIDYFIALICsY&#10;J9DLrKFbGriVgjqcrMFbAHGyhnBpzzGPqX3PcYvUXs39KFWX41RZ5rakrFLAuFQyl+g8aBKqUY2L&#10;UX7LStfRk1tOMjhQXESVAsllxawrkLKiQiktKJKSvGLUUFVES7Fgq91a1WIUZmoj4VxVjFmsLCyk&#10;RxvQrAHYODnRWLtBdmnYGSFoTYxVakUdVhjVHtk2eoNVLdZxRE0kNzcDeaSi8Ye2htFRoXLdlRNl&#10;OGrwqCH9ZcKo4SxJpu7dS6694iJU5DADmjHzZ8ikwb3lgsHnY7GmHVETnyeNkHfefknychbLdsZE&#10;bdpYxiipGL4jNwKY5zHm5iy5+abLZU3JShKt6U3eWQQ650vJjkgJXv6EvBl7ibyWNE5eTRsqL6b3&#10;kxdRiZ/POl+eyugtTy7sK09gr36S9c+xVGh+LrOvvLR4iLyYNkJeiBknbzPiKb3sU6luWIoLAvVc&#10;e6ixkvMipbwgWx6660YZNfgM1O5zZeywc6Ufc5c//PeLsjAlSj5+5xXZVFWkoMD7US2bsfY/dPfN&#10;Muj8s2Ro//Pktef/Re81AI3zYlctoWM6BovvtTRzEgI4bqRtoAU7eRMnnrZs2cS0hkKmMXDSJjlb&#10;khjFFZdGgBwW6xjtvwWIo2iFUDiOSmWZCiRzm/Yam35jj3ps+oo9vcXu9GqF4whU6K7AcSh/AxwI&#10;tqWWavpyTQ+zjo1SOHZuU/AN1h5koDgEB0yQtoh41WS1XXtmHHtGN3nHL3mt1T4leY9wjGo8X+3V&#10;RkV21GItY7mmtOfYsWo7pX3E7ut7uhymPcfcP1ydQmHfT8/xCA8cn8W/Wx2OcnLD8bPPPs0op6ex&#10;VZwrCscZKMdJWGXbl89WvQBbtYYw6e3xndmq/3s40L3n7+AdsHCcgK1aP2djsecz3+EJ5ErGVm2/&#10;A3p7Orbqj7pt1d/BJ+N+CAUP/rHQcRz471o9gKxbfPbJ5wZ6Dz7saOl/WbSxNLtVWx2pNPCqBDnq&#10;9IvlD3+dIPv98jfePuFjjzpGLrn4UnnxpdclMjpeNm7yBb74v8DGxkYOIoqZI5ggzz37jFx6ydVy&#10;xG+P8e7rmN7Hy6hbY1Gv1VL97adVO3DchHpcK4cc9Ts54ID95cjbXnGU0R8KiP7Yn4dasSOA5Mht&#10;8su0ejnmimkm+XrmnJn79H23kGzh2Mxm9QD0Pu3oW9q463CsPbhY+QBhO1rJd1lhmERpV3n7jFF1&#10;LRy7RzLNNH3EfrOO7cxjz1Jv1x5eE27l7S9WqHZDr0Jw+5pFeJhWR3DsXmdB2Sq/nSnHNo26PTB7&#10;1GJjnfbYpznQmBej61VNRhXgsgVl0yfnUY29tmpNK/WkVPsrxu5xT9ZqbW3RVjV2g7LtJ+4spdoE&#10;dHVgpbbrgvzUZG8PsqZUc3AcRn+wlht63YFbqjC7b/OHY+01Nv3GHrDWy5FUHJbJxaiV1evpN95J&#10;gnSTWktJlEZFzl2+XGJCInD0RElCRLiEB8yRCGrOZ5/KJ2/9RxYtSJWqtTrDNVWKC1bKfdNuk97n&#10;nsas+2Fywdgh1FCZNG6oTL1gpAwb1EsGE8408Pwz5Ky/HSsZqdhZ8fOZpGod86MQoWFOqh6jGrdt&#10;pbaUmn5jfNNm2ULPsWOtduC4DjjeTt9xbWm21BQtlc0FS6QqL0vKV6IeZ2fI6qWZ9FMvkfS0ZSjk&#10;SyUZOE5CnU1U9bhdAa3AaYIWQNyuUI2917kcDwDHkaob7ykF4iSs0WaG8aIqEqcZy7R0g6l0eojT&#10;AOBUgDiFMo+5UG3dQLcHkB045jGy1pi5xumMWVrIPONFy4pk+YpiAKpMClGE1ygclygYo/5WELIF&#10;5K7jxMS6NWWEka2RUhRlA8c5qMjYsDeU0p9Mb/FGwHoTWSCbGDm0taJEGrfwPmOj1tnFDSRIN2Bf&#10;1yCtFgKyWuknbq1nYgCzilsRiur5HJqB5Xq2bdyukwR2Sk52qtx49WQZMfBcxiH1kXNPY/xS/74y&#10;YTifNYGJ5/c8Xe6/+1Zs+uUkmK+X5+77pwzreZqM7n+OjB/RV0YyqmkkKuutN1wmLz3zkDzJiZKr&#10;LpkAXJ8v/XszWvW80+WLz97hmAKFtrFEtjfRT96QJOErnpW3Yi+Xf6dOklfShslLBn7PlecX9ZIX&#10;FgPHmcBxuirIg+W5hYPl6QXny5MLesrz3Pb84j7yTEZfeWHBcHkpbrK8HXOrLF4/l1dTLNvrSZUG&#10;wgvzFsvDd90s4wD0yaN6yxis0n3OOl6ef+xe2cbJhEzgeOB5p8n0T98iWE7beerp2S6WB+66CZju&#10;I+OHD5EnHrqbud30y+OIaCCgaxejp7ScnmNOADUh0hE810z6dwNjy6o3bJCVK/IkdcESTlItN3Bs&#10;rNOotJH0GhtA5nc/hpMw0ZrkjKqswOuMfFJo9c0t7giMdVv33GS7jQVmqxy3n5msAV9OOXDsBH5p&#10;6XW1WJvy9BireqwqstqsnXLg2BmZZK3VjoLsU3UdtTjc2Kp9sGyUY0oBuKNSKNb1uo1Vm0PZTyj7&#10;aFe6roPy3ofnFkZF8Lc/MOy7Tau+7777ZODAgbIPcDzFgPGzHNj27dPLwHHmPsCxJhh32HP8LR3A&#10;dO/m+3kHuuH4+3nf9+1R1dOqKlw9SZJtUk/zZ6OmCPNTUljEP5bnGkg9bfCTctlj/pbmnTLhjhrm&#10;Ha+V0beuk6HXp0qfCz+Rs0Y+JYcdezT3+5m571FHHS3D6Ue+9upr5cH7Hpa3/v2WfEbP6UsvviS3&#10;3HKzTJo4CSt3Hzn+uOO8QHzgkT3k5MEXSf+LPpZxt6d5wNitXH89C3Vn/cjadzzp7gY5ffRzcggW&#10;7pN6j5KDYzzJzT92MP0hPX8F5JUif7njBdPffdcD98n2HbVSQkrt4w8/Ki+99LKEhoVJcWkJwS+E&#10;/6jdupMfdToYC7bOn/mefroOxyjHWIbVRj0TVdbpKbaXdRaxoxa7VWNnjjBBXCwVkC0cG4UYOHb3&#10;E/uPYbK3zdMeXg3JYh9z2cccwHiOqsKemqMp2tTcCCqyfflD85zI9kqyXteyMKtLr93a9B07SdNO&#10;6WVNn9ZwLeBXIVjh1wXACsLzSC0NoFdZSy/Pj1VA9pTtMeZ6gClHMe4wvdrc5mxj7dhqp9aU6Xmm&#10;b1nt1B6LtSonapcGgO1cYptW7cCyU3og2VGFqpVawZmD4d1SqT1QbOE4zICyU6GMg9EKo8JNKSDv&#10;XhHsQytS1WMb6IUCHcX1OFSgJQDbpqrtzCrGElrPgT/unMZdOyVsboD847obZNrfb5F7brlJbrri&#10;YvnHNZfLDRdPlduuukJiQwNl65Z1sjgjUWIj5hFc1E9O/+vRctHEEXLFxWNl8rjBcvHkEXLRhOFA&#10;8ekyecxguWzySHJdBsnaUn6JcQJpgFEz/cbNQLGqlaLjnGqZF0uYkReOt7jguLpQGrXnGFv1DqMc&#10;r5at2FtrCpfJloKlsiFnkaxdmSnFyzMkZ3GGZC9eKpkZyyQR+EhhtFMyrzUZpTYRKHVXgl4HZBOz&#10;KrA/A78Ks1oeO7RaorXiVeU1arLeVkHS9DpJXVpFGyAAtbxaMjVQa8VGk5WSyezi9MUVJE/zmIBv&#10;ImFdcQrDi9jXYk5McF+F4wTWJ9FrnAIwpy1eIxmLS7hfIUnV+cyGB5BzSqWooMxYp9fRX7y+HJs0&#10;KeFr13C9Avs0ydTlWK9LsV2XAMdrGN2kdmrTb4zSvLG4ULatZazQZjySjERqVdglVbmBExBNzB1u&#10;JnW6rQGrMGOW7FLhuHFHBVbgTbJTbcQkSpcULpW7b78WGDxXLuIESP9zOBEyYjAjmEYCkn+TCSOH&#10;YEceIBM4MRITEcDn20Cf9FK5/9Zr5Pwzjweozya5eoSMHtpbhvQ5E6s1duQ+Z5NojUo7pK8M5fpN&#10;110m+TlZdMpUEcC1CoU3RRLz35B3466VF6K0x3gkYDyAAC4SqTPPlucWKSD3Bn7Pp/qhIg+W57Fa&#10;PwsoP5/V18DxkwvPoQ+5t7yyZKS8mDpBng6bItMXPirZ1SEAciHp2WXy+Ucvy4gBZ2EB70umRV8Z&#10;3fdsuf+Wa7Cv55p/GWLD50rfc04G7s/DGfGOrMhOk3mzP5LLLxzL6+krY4YOlEfuvQMoJjyM+cgN&#10;vMc6D7pxR6Xz3QbAW3h/NdW7ntFOu/gc6rF0b6D3e2X2KklZQE98Wh6qcSF9xoXAMT3G/D2I5vc2&#10;GjiO8sBxOOOewkm1DsOCHUYKtR3Z5FWQVUVWeDbblZrkar3Nbbv2h2N73YFghWGgGKt3aIqjHvvU&#10;ZyfUy+lDVvVYg7wcOLaA7IR24dgBPgM9KdEmsdqTWu0kVztqr4LxbrbqTuBYgdiWQrT2L5seZmC5&#10;y+W5Xyg27zAeP0L7pBnl9Mgjj2H133crcAlTbhqY9d7Rz4qVuRIYrCcAnZ9HHnlEdJSTheORw4bJ&#10;iDFjpQvKcTccf0/HZj/oh+2G4x/0x+N9cqq+aSBSPcsdcEa9pxW/al2VTLngYgeOBzzeARzvID1a&#10;w6zasDuLTGX006WEll/8cJuM/scSGXh5nJwx7Gk58pSz2iWbH/izHvLLXxy0+zgw+n1P6jVFzh71&#10;bxlyw8cy+f4NZn+T71LFWGF4z2Ol9jWIq/32O2USyvSgK5eYOb5/O/Io+dXMAumRQD/tDwkuf/TP&#10;hRMOC5rlyA/S5dhjTpbjjzhcRo0dLuf1dk7CaKr18UceIUPOOkMuHTRALh82RG4eP1oeuvpSufGi&#10;yXLbrbdISHCgFJYWece3tenJHON40CghZ1ayxgrRSm+C5vT/rDXbztz+tmzYXYHjuxnlpKnTCos+&#10;INbQLQvHNoDLt063n4XNWUv7jR1QdiB5VqiTOO1Om+4MjgMY8WSK/c2lAtjfPPYzDxu1KazT8wDc&#10;eZHY36KcCgCSteawzgLwnpa7w7HzWvVkwFzUcqf84BhwnWeg10lNdUqvKxzzfDg408vtS5Oo2Y8Z&#10;EeWkV/vPPFabtSrM7tAu01Pn6QvW3mAvLKul0PbcsVTLtIVjXfrGOTlg7A/JoWxjClt0O6XYNdPY&#10;qMXYn31wDAxjsbQVmrKGg9k1Bo4jAGYtB5R3r0iTcu1UVAo9ryjHCfQyKhxXr6+lV5IQLkYt0YzK&#10;l75F5k2fLjdccqnccf31csd118h1F06QW6+4UK6eOEZuuewiSY0OZYTTWlmakfD/7J0FnFzl9f5D&#10;oVBo/4VS2lIv0OIQd3dPiOBOIMQFd4knOKW0xQkQt3XLZt3dfTebzW486zay5/8975272YRQgvwo&#10;bRM+hzs+s7Mzd+/3fZ7zHIkI8ZJxKIOX/PZ8bKbXYLG9Wnped6n0uPYSuey3P5Penf8sM++aJhMB&#10;6Jux1tYeKuN7RU9rq4Y9kYKsUIz1tA2Fso15saKzjm3l+AQ4dgDI9ZWAMVWDcnxU4bgoXY4UpsmB&#10;XHqPsxKkJBXlOCFGMhKTJSE+TcKj0hmNVCgRBHJF0OcbRu3SHuAOFQochwKsZqvhWQaIdWv1EGui&#10;tGWHVnBWizRWaGYTR6YyozgdEM5ANU6nMvYBxlXUXsYyEbKVxHMmA8Dcdqc+PiObdiVjz9beYwPi&#10;WK+B5UgqClU5OqEEoC5Eic6XRBKrMzJKJS+7FPilp7i4glTuCvqQy6W0eDeW63LZQ/K0uaygXEqw&#10;VZeiIOts4z35zDDOL5AjuwkxQ9GUeqzRKJou3l8377OT3m4HqrG7gYRwRg+1MZJJUDd1/rBTlWSj&#10;eGKlxv5eSQDac08tkJEDu8nYob2lX+crZe49t0lSeAiLEHHy7l9flakTRsooQHEgYLl86VMozzr3&#10;pUXK8pLlmcdmSffr/ij9elwuU8cPlkmjBshYtVwrWA7oIb2uuUzumj5OEqODUGZJ0Xbzu22Lkuii&#10;1+VvAXfJy0E3kDw9hv7hEbIqnmRqVOOlQK8qx8vjesoybNUrE/oDzf1leTRgjFKstTS2p0mxXprM&#10;6QRCurBXr4maKqv9b5b18c9IWX0I6nQW854DacO6E+D/s4wG2O+fPlEy47Rlhzadxmr55J9vYLPu&#10;Q0hXD5k4fpBMmTxYpkwaQh/1UBlNGvfQvl3l9VUv8nekAcv1IQK5WGhAIWZIt1n8aSHhuxUwdjZh&#10;Y/cAcqtCNCp+VRk2+qR0WoQysVXn0QJAcBxW5yC+10F8nwPVUh3F95skawXjdjhWQNaRTR4Ytk93&#10;PK/wbMPxiX3ItnJsAbBV1igoBWPUWMqLNHvtPbavt+9jKciWvfoYGCskW6nVpgeZ8mJB0gsIbQdk&#10;INka64R626HneAdjm7TfeDvAa6vG2nusZavFdk+y3u4rg7EHos39uL8P5cdr2fYdj3Jqh+Phw2Qk&#10;PcenDMdqiVRb9T/e85L4dBerfDUnVHX7nOPopFosMtb1u2JrGPlzWKpPnHP8n8EWp1/lF7wDCseJ&#10;rMDuiq01v+cwLX7ntq06IuFo+2dAr49NbZX3Pt51es7xd/2JMvDgIFrDwZ/CNmlRUuZfZlqWXH+1&#10;1fN7zcDnTwrHx6BVwbXOY7tukqmApsKypl2Pn1coI+8Ll+7TX5M/9L9TftflAfntdTPkD10fYG7u&#10;A9J9ykoZemeYDLsnSiYtBMhJx55KTVrg9jze/yUUH1Og1SY+/L5c+enFl8tfzvmRDFm83KicJnAq&#10;sOY0JH9bYK4jskIa5eLH3pULrxtg7NU/M1D8G/nxuPvkR2NnyA+H3ibnDLpJzhxwo/xg4HQ5c8KD&#10;cv6VfeVSbvf7n18g1197tTyx/Gk52mAlXh//T4fQWLOTzSeZ/5nUXr3URGPTs0wwkQ4a+6b/TgWO&#10;zZxjrMsbUUw/Y6TTOlRa3VpJ1VaZy1Fw13G79UCp3sY+bfUCW2Us0cYWrYFYGpx1fLXfRq8HUM1t&#10;O9ioNwLDWpsA4k06Ksls845TjTcaMAaQ25VgSyFWVdiujudPhGO9jQK9BccWwNplIFnBlgOvrWqL&#10;M2NFLGXY2Pm0j0xnZHLgpWBsX2ZvO8K0rQDb9mhLQfZYrTuEd5nRSx447gjDFkAfA+fPw/Ex1bgj&#10;GNvjlWyA9VHFmNKRTscg2LJRd1SKrdMKxgBxh/LltB+lB9D+hPn4mQNpPaCmV9FYMqkoBWKsmaa0&#10;j5EwqkgN5FJbtNqqmXXbRLqKE1u100oc/ufrr8j0UaPk1vFj5a7J4+WOSSNlxo3jZAIW6THAwOaP&#10;/2F6LJNjgyUzKVx8tnwkY4f3kh+fdYb06XKFDAaSf/2zs+U3F54jD9w5VeY/cJv84RfnGUjWgCft&#10;X3WasCLtbQXaPODWZpRjQrlQN9s8lmoN5tKxTk5Vjg8USMO+fKmpzJWje7LlSAmhXEX0HQPI+3OT&#10;pSI7SUoy4iUnOU4ysFXHxyZLBMnAMQkFwHExynEFKu0+enz5+QngCkUB1jnDu4DWnZ4eYEsx1vAs&#10;IJb+4Z0J+wHnfQZoQ1CXg7V3WFVmYDcsmd7i5L0SnsLjpuyVCGA5KhUwTrG2UVweyfWRqfu4fj+3&#10;47l5rlB9fgVwQroMHPM4kYB3hAZzxRUByUUSl6L9x6WSnbnbzCYuyLXmExfSV1ykMIzlugyVeA/B&#10;XXsA53KCt8ryi6Ust4BAriI5yljE1iMsOtAD28b7KzrDmIUI4f12N7AQoQsSOkKrGZAFilXh1LFN&#10;+vtw0yur6v7hQ6WyevmTMnoYMMvixuCe1+MimC6FaYwg0N70Fnpsgbw1S5/GMt1LBqEAz0F1rawo&#10;xErMqKiWI9jAc5hhv0wmju7L5+JaGYRFWZOsh3a7mtGoV8nDD94u0Tu3AuMajMXsZWe8JO99S97f&#10;ebe86neDvBUzTV6NHyur44fKysQBQDEQjDK8Uou+4pX0F68ChlcTzLUyhvPRwLGmWKMmL4sfgHI8&#10;UF5AcV4Sg7IcjYIcOp6ArpslMGeVHHIwOoGArrzMYLlj2kiU40ES7b8DKCacjtS5+gOV8tCsGTJ8&#10;QHfmGjOfdlgPnGpXyuhRPVHJ+0qfbpfhjhjC+Cpfy3VBIJebeeGNBJ1Va8o6aewt2NVbG/g8t6p1&#10;nRnIdaj29Hm7AOSGQ/SVFxVJbEKWhEdnk2KdQzGbW8c3kVLtH0EYF5ZqrePBmN5jj0J84tbHqMZW&#10;P7KvsWKfYLHWnmXP+Ce7v9gC4mNgbM6HW5epmqy3U1A+Vra9WgFZe5DtcVBWaNf2UMuC7Q1Ee3Pa&#10;LgVl7UVW6/OJyrFtre5or9bTerkp7qN1ymoxUGyrzDvoWdZSOPYOyka5Rt32S/lORzkdB8fjxn8Z&#10;HN9sArnUUm3BcY/TcPxNj7j+S+7/leE47TQc/1t+9caW2gIstPLfsUmzwQEhcs4Pf2TB8aDn5Jan&#10;v0pStAW0kxa00M8rMv0xQPmRZhm/8AhW7Nr2Gr+gRm54uNVcP42e5smL3EaNtnqLvxsotgCfmc0A&#10;/aTFR+Wiy3ubOb1/7j1C/t8aL7ngrUjpFN0mncIdhHQx1igYuAsirVlLU5pDmQfcsXTc0bcFkv+t&#10;j8N7dFZgtZy9tVzO/ihBfvxBDEp9tpzlf5g6Kmf5HZYzqR/4HpJOPgelk+9RbrtbfvIOv4ttodJp&#10;9GQ5+0dnypOEBh1ljEdTUwug3CCHmxqkvpUe+pO4pRSQNa23leubdPsVRot90ffy1OEY4DwJHH/m&#10;m8V4pwwz+/gz32yAmDRrLU7bZfUAfz4gy+757djra4K1NEXaMxv484nTwLLHDm2rwZtQi48r5jFv&#10;Qr21LNIWGNswbAOzDckdwdg+3XE2ccf5xO2A3A7HqlDYcGyBsB6UbSZsZXOgwrmlINtlqcjH1OYt&#10;av/zJE8bQPYoxicN7vKoxzYo25Bs31bnFnuZYCxrDJOlIB9Ti204tu3VVro0kNteapEGfjVl+jgr&#10;9fFK8TE4LuN2HCxHoRpTfpSCsQXHntMKxBoaRWBUkJ4Gri0wRo1CjQ4mtTqEA+QkIOzgvhpp1lmv&#10;zdUmUEj35++98ar0v+5auZTFpMt++VO5+vcXSr9r/yh/+Nk58ocL/5988Lc1QNUhCQ3YLDs2fSCF&#10;2fHy2upnmQl7BTA8TWbdM92A8F9fekH8tq6Vte+8JjdPGi5Ln1pkJfm6dc6xNSbIjLwxcExvKwFR&#10;grrZdhT12NNr7DpUJM5DhRYcq3K8P49xRKRVV+SQVp0hBxmjc6gkQ6ryUqQ8K1GKFI7pOc5MVThO&#10;Mn2dMfE5pALTd0wycBhQrCFZYdijw+j5DQNKQ1HQ1focjsIbrtALCIdqKcQyeimEYK1dXL5T1WM7&#10;SEu3qv7yeBrgpb3Las3Wx1DYjUqpai8F4AgtLtdtOOCtFUFvciRKchR2awuOyySKBYvYpFJJSt1N&#10;7/FuycrYIzlsczLKTKmSnJ9DPzIKcVEeCjLp1LtJqi7LQznOyZc9BflypGI3gVsAMeOZRG2+R1GM&#10;1SJNwJZg921D0RTt9+a0S4OkVOXUAK5a7TnmPsyh3od1fdXKx2UUYKx26NGEa91z8w2SFBHC9cyr&#10;ph/XWatjvNokItiH2/SRfr2uk0cfmi1VwDG/WOz6+0gnp1gEyUyLkHUfvSWvr3hG3lz2rHxI2JU/&#10;M4P3EKQmBGS1OYFJd47k7P1Y1sc8IH8LvkHeDJ0ob0SPl5fjRpFAPcT0FK9OGkYYF0FbzDNeFduf&#10;cC6AOKYnp3vKatKqV6Eer4zGfh1LD3LcMFkax+cufghbEqwTh8priWNkZeAIedV3qsSVvYXrLZmf&#10;oVRiI7bITr+N/EzY/Rl11dZQh/JeJg/ecSu2654yGsv1yFG9ZejwLjJyZFcZMugaGTuim2z+5E1a&#10;EbBRk/bdhGVaU7ijwnzNokJpMeMWNOSumcTq5go++/R615YCx9jZme+t/d9H91dIfh6/c53HTQtA&#10;GBZrBeQAgDSAHuQAwrj8Pf3GxlLtqS+D42Mjnyxrta0e6+gnnYFs5iDbyrFHLW5XjcMBS8o7QkuT&#10;q4+B8XEKsrFXW2Bs26oNHKttGQu2lwKyB459PKBs9SCfHI479h5v1znJHeC4vW/4K9ipbTi2tz4E&#10;fPkEZ6Mc08P8HcPxo48+KoMGDZJRw4f/a+X4rrvuIq3624HjpPSjsu8AH8zm07OH/y2A9C0/aavD&#10;KVX7D0ly5sFTV45Pw/G3/Fs41YdTBY2+Y/5TprCmEwvzD/3arc/XjmRM2lNfBY479gRbivIk0q4n&#10;L3QBwM7jatL8Fpk4j9tzm+8WiK3XqKOcDBgvqpdLB9wiZ/zoLOvnPutsufCCX8olv/id/GL4bXLe&#10;32Lk/C1lcu7OWjkj2mXqHGDuh2tz5AcfZshZ1E8/zZMfKEBr2QD9Rdv/VvA91Z8rpMFacIhBnY/V&#10;OcpuFhlItTYLDbrtUDu5zL5tHqOhgOQf/+FqufDH58mA666SgddeI72uvkp6XHO19AUIxvfqL3Pv&#10;miHPk4WxPcRfqusBBo9Q3AokNzPWRmdxf9N/pwLHix9+ElU4G9jUXuEsQBcIVhj2tiuT8xnYpjNR&#10;jblet3aZ2+Z4ArKs4KyOwGrOa6o0j62lqrOWnt5I325Htfdkp09UhDvCrt7/pI9pbM0o1vr4ntMn&#10;bm04N0CsFmodt9TeK2z1DKsF2oJjy1atp+1+t60KxpRuO0LyMZs1KrMZw2TZqNvVYRMqcyx19UTl&#10;2ZrxafXbtR8Iek570zdsq8LGKt2hx1ih2Jv+Yy0fDiS1fJlfquUHIPtxe1/SaTV92mxPtEUrCJ9Y&#10;xmZp9RaqMmQF9tilYT7MSUVBDqJfUbcKxlo6IkYt1SEmrboI23GhHGCUU7OOclIrKLNeFWpCvLfI&#10;pGGDpcdVl8lQgrSmMvN14X0AL4FMc+65WSKxUjejjm387B1545UlkhATLMX5yaQnM1ppL49JVe8n&#10;8EhtpkB0PeplaMAW2b7xfbgKOG5jxi1BRYKypnDsBtraAAVVN/FMGzh2obzpXOPW/fk4fgsMHDuA&#10;5Lr9OXKkMgsApMozCZzKkEMEc1UWJUtxVqzkp0VLDn3H2RlJzONNlKjoBImOy5DI2BxjWzYKcgwV&#10;W2SSgnfF5HGcwUgdrNem4rkOQA1T6zSlM4i1V1m3BqYpTaJWi3a4lgFtvY3OK7Yuj0AR1jLXm/OE&#10;btF/HIl1WrcRps+43EBxDBVr+o0J5MKCnZRaLqkZ5cxr3it5uXulMLdSirL3SkFWueQbFblMCrJR&#10;kXN2SzEzkHcXVMhubNfFmfn8/FmEcRUDxoAXI5XasFO3MYbIeRSlslrfX957ff9RONuAYSfvtyqY&#10;bn5PTmYat+i846YjfA7qJTEmQG6cNlx6qd0Y+7D2Bi+edZ/UHtCArlbAmvRltU+T9hzitVFGDexJ&#10;f3lnee7JxQSF5ZvjAk13buFz1ebWMWHM0G7S0UkV0oQl30FglbjUus3v21VId0u2lB/0lg1h8+R1&#10;vzHyFsnUb0bSaxw5jLFNFLZqHc+0JmGUrInT/uOhwPAgWYNSvDKqO4DcFUAmpIueY718dSw27NjR&#10;qMujUZCHUQNRnfuhQFPhlP9weS/0Pknb+wGvNJvnB1jbmP/ciquhXsdZNUlZRobcf8uNMm7YABYJ&#10;+sr9999EP+n78o93ljO7eSVp7770FpeYnuKjB4rN3ObigjSZN/tOZjZ3lr++vkSqj5bxc7IQBBw7&#10;GzUEjYA57NVGrWfhoLl6vxw+cIBFkFyJjEiU8Ih0+pAVkAtMD7IGdfkBxFZK9bGyArqsfUDH8gOm&#10;bRjWmcc6BsqGYd1aoV8WHNsBXMfZqT1gvCMMC3M4hb1a4fiYFdsK6tIRT9aYJy1PWJdne2xeMpBs&#10;5iZryJc1FkrV4xODtHTOccfSmcf2+c/d1tNzfCL4nsp5n1DtVQaQd+Ew8v9uleNvB44zsFUnYJs+&#10;rjrYqpOxVavtmut1G53EdcVHpPJgjVQeqj1d//HvQY0UlB4hvRHrtP179vyu6xtdUlp1kD8sx67T&#10;z0FsOsrx2tO26m96wP7V72/BsfsEOPb28jWQ+OOf/5Je3G1G2f3m8GoDcMfttxuu9dV6jxlJtdhF&#10;oFiQ/Oovw+Qs+p7PPu8cuegnP5G+Y+h7ff8fMn3NCrl21DD56S8vlt4X/kou6z9JfjxtoVwwdbH8&#10;9vrhchGXnXvRr+UnF/1Gulx8iVyx8FX5QbyCn1PO2NVqFdZsq1rM9sxdzARWgEY9/Z9WmU8c/xSg&#10;s5S/oNpvWyNnBDfKmd5V8qOH/y5nTl0gnW553Kpbn6SekAsvvkx+fd5P5NyfXSgX/uqX0qdfb3l+&#10;yRLJKygQByOgnLgltEP5m/77SnAM6H3mrSCc1V42KK/3zUTRzWovG443+GG37gDHJ/b+KhyrsmzZ&#10;sK2y4VjB9svguKNN+thjW4rxFwL3F8BxR/hVWLbPd+z/7Xibk8MxCgYAu0NVZDNOxOo77gi51nkL&#10;ps0YEts23QGMvYzyYT2O3T+nWz2/g8u9VC3pUD5A7olw3BGU9bQvarIPoV02HLcDcrgCMoovYNxe&#10;ALMNyKaP+BTguP1A2XNbfx0Jo/NSAWPd2nAchDKtqvFOVOUw+hXj4/IJdtoPwNTjmFBgBYxcdbJ/&#10;d4HEhwVLSnSYFACaVSizNQeYL0yg0KGqItKTgbAqrOgbPpA3X12GipnKxAINttHhl2rPrjXBQ9UH&#10;y+TIwVKCiCqxbxfIYVJ+NY1YoajNqQCis3WxoiocKxir8lYHLGGttuHYBmNVkBWOa/cpHGcys9cC&#10;5MPlvJbdGVKhcJwTI4WZMZJLanV2RoIkJ8VLVFSMxMQkocylE9CVLYn08yYl8fOhJsfEZEoMip3a&#10;WqPYRkbTnxzL6fhsZtHmAdUFFDbn+CKuK2Q0FP3AwHVMPEojwBuN0hsJaEfFMKNYVV/GRUWSTB2B&#10;khyJkhwJSEdzu/iU3cYmHcuoJp1lHJNQLHGMbkokoTo5pVxSUIlT0sospThrD1CMmlgAFBcy67hg&#10;Hz3HlYxsqmCOM1CMcmyVplTvZgxRhZSiPJZkoxrTZ1yHEqnjmgQQdbGA4aAH1gXEuhWUAWBhdrEp&#10;vR4wVih2ojArtOps41bu23CU4CiU5U8+fF0mjx1I2nR/mThikPTrep28sWopnwXA1s3vm9m95fkp&#10;8tCce0iupicZgJ48epg8+fAC+fiDdxjblIqiWo1NW23K6kpQKzYOBReLMLo4gmLschVJbXOsVNT4&#10;il/88/I3v+nySsgweXnXEHk1hi2K8apYYBdb9Sog9+WE0cDxKFkdTQJ1DNcxvmllDFAc2xUQRj0m&#10;zVrheFXMcGoU140i3XoYqjN9yYR0LYvtAkz3kDdigG2v0fJR+FzJP7IVvwT79zaSpluxnJvX1ihh&#10;3ttl2ojh9Ej3l2H9u8uzTy+QRhTfFmC4uRnAbeMz21oujUexkWNJr2LE0/NPL5JxLCaNNdVP3npz&#10;mVQfRkl3sRjRVM5agg3HPA/2aqdJtz7EglKFpKfQfxwaJ+GMeIokRC6EHmRVkI/NOLbgWFOrTw2O&#10;j6nENhj7Aap2+Z5EOVbFWMHYgmMU5C+AYxt2TwRjPf+v4NiA8gkp0yfCccfz3xSOP2/DzmF/zN+G&#10;gO9uzvHixYvlK8HxLbdYc44/Z6v+CnBsA3REYo1EJdcQbFB9uv7D34OoZP0dHr84EnYajk/5WFwD&#10;gzSJ14RleWa/mmRez1xX3X57/xQSVDdWPG4X2GTjho0Gji/8fT8ZMaPQkxj9XVqd/6+hucH0Nve7&#10;Y738+PxfyvU/P0vufvhuWV6eKy9WVcnS2iOyjPdjCQrjSpJBH3r3IRlx/S/kNxecz4LBRfIT6qKf&#10;/pQRJ3+SgffeIn1m3isD77pFrvjJj+SyS6+VMx96V86d87qcP+9N+fGc1+Tcua/Ij+a8LD+a+7pc&#10;tfhvcvHmIukU6QIGT/czf6UFAoVk7VvWxQYU5TOCWYiw1XrP9gcBB7l8j3TyKpCz7nxGOl14sZx9&#10;9tly+ZVXyg5fesu+pX9fCsd794gGcm3wzmWVm1Atr2xO57TXRp9sArYAY4B5IyqxXXrevuxEOO5o&#10;d1aLdEco7qgaq7K7EYu0VXr6JGVSpQuNFftYaQCYpRqfWP9KLT5RGbYV445wbJ/+YuUYezPqrBc2&#10;6fZSmD1R7fXAr2X/O1YGfClvEyRzwlYvQ7H25nIfwNjALWDtQ/ly2luVYs/MYRuM7XFLujUKsUKv&#10;RzHuuPUDnP13YXvm/vbtLAu0KsAKtvQcUifaJI8dHFsHysdbJ1GTuY8Nxzoz1VKNPXCMchzOfeIA&#10;wIo9erCPrRorLRIjfaLVzGpFWWwinKuF2fKNjNIDdh1YcR2owHVHq0gvZsYw/awhQd7yxuurJDpq&#10;J8nJBaQo55vaW56PXbsYNa1UDgHEByoL5eih3Sb5WPtZFYzbnKocW3N124C0NgPGlI7AUVs1/a46&#10;wkmh2Crg5RCADhgfrQDWKwjkAo4P7skAjtNkb3EiABkNMMZIXlYMcBwnKYkxwEaI7AwmOGxnJAFi&#10;hHaR4lyz75AcrdwvB/dWUZWyb89uRiYVSkmBFnOD84okP7tIcjILeZxCyUovYDRUvmSkFHC6iCIs&#10;i3nEKUn5WLezmNebKbHRWYyO0m02EJ4nCYkFQG+JpKdjj04rlpSUPMA8mwWJTO6TgaU9W9JS8rFK&#10;l0gBCrDVT0wvMf3EZfQP76afWO3S2ktcXkggF7W7kNepVYCdmt7jEsY9FfAai7MLpZJZyHWMCHLV&#10;8/tS9Zfe7hbs1C2MVWpTGKb/Vy9va+T9pxh6TPAWroGjleJQRbmlBlg+JJvX/lP8t31iXATV/A7+&#10;8eZyAqn60nfbC/AdIQN6dGXu72t8XupZKCmRpx+eZcLXxjD7+KbxIxmJNEAGM/d49JDBcuv0KbL0&#10;uSckPMQHJwFjo5qOYqfHUo967QYw3W2EggGl+wnH2h7/lLzuNR3FeArgOlpWhQ+Ql+IGyprEgbIS&#10;tXcV/cOrE4bKSyjIqgqvJmBL4XilzjZGMV5BSNeqBOzVzDxeRWr1imh6jKO4nvFPK4Fr7VNentBd&#10;liV04bbdZE3MAHktAst2wFT5LO5RqWgJBd2LaJvB8eAAfOmLf/e1lTJhYD8ZO7C/DO/bQz56j3FO&#10;rmqWRo/w85Pq3VxGQjWf0Za9Ukc7wJu4KIYzrmosoWPjxwySnt2vkIXz75FKFnLa2lDnCeVyohq7&#10;sVdrEJrUoSbTZ6+A7MDOXUlAV0JMouzaGY+CnElQV74J6Qqg7zcA9TigAxTb3/8Tt6bP2KMY+3dQ&#10;ilUtDlSbNnCqpYDsYxRhq4zFWoO42i3VVjCXN8+v13VUjjumXnfsRT5muT6mNG8PtYK97Ov0/NeB&#10;Yx/P+CftV7Yt1ifbasBXx8s7PpdC946dhHIxt3lL4Hc35/g4OGaxZdT4CV/cc6y26ltuuVWmTZvm&#10;GeWkc449PcdfA45NYNPp+q96Dzo6B07D8akfkSsQO1G4FIJ1awNyx8u+TUBWFU3BuKPR9PVXXjdw&#10;/LPf95bhM/L+6+B48iKXTFxUIxdfO1DOO7eTrNzykrzsbJblvA9aSynyK2UJpZC8kndnBQchjxRm&#10;ydysTJmH/W1RbqYsx8a2wtEqy5m3u5zV4znP30jIx5Vy5a+B54sukp9deJH8gvrZz38uF1z0S/n5&#10;T8+TS3hfe/YaLb/aUAggYyc+VSvy6dsd/14pJGvf94mlluxdVEyb/DCiWX56y2LzWb7k0kuxooYb&#10;zdjp0k/8N/t36nCsFjCFYxuMmSMMJG8ksVprE4Fcm1GBN2s4Fmpxx9Lr7bFKn0uNPpmVuoPV+VTh&#10;2JpBfHzCtOld7mCd7gjXJ7NTHw/DJGIz9uNkYGxbrL9IOT4OjBWSPcB7Igif7LwqwwaAAeGO5YPC&#10;rKWX2aftrS+X+5Ji7QMce6MMd1SMTwbHNvweB8rc1z/UgmOFWLs3+JvCcUflWMH4ODhW5Zg+xDiU&#10;46qqI6hgDSh8Ok++Dh4+IkerKlASD2GhrZIjVbvlIBBURWpxeVkWAJcpVZXM3OVyX5/tqLOx4mhp&#10;oK+0mrnh9dLImJpGDvT1cVytNUaRdqMUutg6UabdrbZqDIAz+7UNhdJYfQFkY6uuBhpQjmn4NDOO&#10;NZDLCuWi7xg4bqjK4uo04BhAB44P7SaMa3eqVNhwDCDnZUdLNiN3UuIjZGcAiuT27RK4bbvEBQXQ&#10;m5yBm5s5tAfKEa1JEcZy3HKI00eAFFRWR/U+aa1mxu+RAwis1MEDBDPtkyPMGNZe3qOVe8z7c2Tv&#10;XjlYXi6VJSUEYjFGqbAEW7kF1sV5bAtKgFwglnTp4gKU3rxCLNG5kk1YZSYKYXZqpuSl5aJ2FwC+&#10;pQBvKSpxMRbpQtTYAsYyFdBHnIdqnMfl+Vyvt+M6anchwVvcviS3CAUZxRjgr92PAt/AgkZzHYox&#10;acj8PI1H+Pl00QGrsCngWFVlA8ee02q/Viu1m4CtmBBvRjT1l9umjpHk6AAuOyIH9uTJU8wsHgIc&#10;jh8xBEjuw+imwbJ1/QcSGeplRnT1BwJ1NNNIjuFvHjtapo8eI+MHj5Bhvftgy+8pYwb3k5l33ywf&#10;/fNNFi/UZQCIA5cOen2rmsIlNO8V+XvQXbLad4y8Ek4p/ALGq0ihXsbopmVA7+okFOEEgDmBWccG&#10;jlGGY4fIihgCusxtuskyEqxXxDPfmJCu5YRyrYik9zhK+49Rl+N7MA/5WlmW1FleTOhM/3F/eT1x&#10;vLwUPolE7JvFO3ullDdEoCDjUHBj6UcZfmrhDBKse8gkQH8i0w+CfbcDufU4iPh8Y5NubmAcVgsW&#10;cUB3/UdvmtT2kfRoT79htPTv05lk6xEsoOziWIz5x9ioHUCx2qtNQnijwjGQXKtp4pyn/7vpcBW/&#10;X1wFjHcKCQaSNaArqlCCgeMgwDjQ00ZxzClyTEFuv+xL4FgBWUthWeH4WGL18YFcarU2xXN3hGOF&#10;3JPBsX25DcL2bfS8ArE1CspzGkg9EVq/SD22b3eqcHwiMH8Ojulj9g4lUDEg4zsL5PqacKzKsc45&#10;Vji20qoTMtz0ZdSeUDXtadUxyXX0cZx4/enzn3/P/rveE/2dH7NVVx/3GYhLd2CrDjudVq2Q6oHj&#10;jpCsh/G2ktzSQoAW0Pxt/VMduiMcO1pb5anHsagCFBd3HiZj5+UTrOX+FmzV/9dq8Kk9/qT5TdjE&#10;D8ufB06Uc//fDwkFu1NWMAZFQfh56oUvKIVlhWaFZa2OAK33tUAapZmDlRdiP5UZXuvklvXr5c4N&#10;6+WujZz29pWZf32cA5M/y6XnnC0jhk6X3/hUGat1J1VET8Pvt/Qe8F7q+xmBMh9SJ2eMvVsuZHHi&#10;rTffMt8hNz3HJrn6G/47VTjeyPilrcws3rAD0DWFmusFFHsDxMws3opSu42E520AtJ7eQsK01mZN&#10;liaMS+tklmpVjtcTqKXJ1iZoS2cEe3p7FWA3kPx8rFCCtY/YFNe1F6+LFOkNASVUKadLeZzi9lCv&#10;jknTFkRbZY9nsrftY5VMUrT2GduA3HFrpUkfrxxr37H2H2u/MAnRbHdw/sTqONZpG4+9bSfvGWXb&#10;/0xfHHD8RWB8IhTbsGzDsS+A63OCcnwcKHfoNW4HZPqU/QBrP6Ba4TiA+9sQa22xRVO2cqy9g3YF&#10;ALb+OsbFjHLRA2SrbPXYn75DDfJR5diURzVW5Vj7jXeyDWV0i8LxPnqOm4DjFpREHd3jJIG49vBB&#10;rNCMeCKozmUs1yjLLk5jnW5pJZWXfsw9e3iOAD8pLKSRXxdIXc3icrcA2tzPYVlo3Yy3aVL7LjDk&#10;RJl2AMgaxmWUY0YHuUlKNnCs/c6o0qbvuAMcC6Oc5KgFyAaOD+ZLE/3GteVpUrsnE0C24LiqLAU4&#10;ZoxTXhS9z9GSmxEu2Snhkp4YIZHBvvRQ75Awn22SFLRVqrKipYVAr2bUvKa9GfQ159DTnCst+7Jp&#10;A82UZmzbTfQ5Nx8olBaU79aDu005AXXHEVKzGTPlIE3bgbqt1XJYw68IWqrea3pp1Z7ccKhC6g7t&#10;IQ+L7cG9ZpHB1P4qqd63V6qx0B6t0Norh1GtD5WWykEge39JkewrLpCqwlzZW5ArFQXZgG8OP1sO&#10;AE4V0ZdbkAMYA9V5ufy8qPRl5SjhBEIxsaWtsQEVnveZYK0mlHoH72dbK4ox730bgVE6f1erDTu0&#10;CzW5ldvpCCKF48ggL5nNrOHxjC3qctXvZO5902RPYSK/xwbZjyvgiUXzGMfUVW5gPF7fHtfLxLGD&#10;JTRwM5buJNlG7/kjs+8FIvvL0K5dAUpmHg8cJuMHDZXbJk2WaaNGytV/+q1MHjNMEqKCWTQ5THsK&#10;Cw7OTAnN/bu8FTBD3gy7RV6JmCCrmWe8nGTp5SRMq9q7BJV3GTONV6UQtsX5lxIJ5TJWa2zWwPFy&#10;QrmWMM7pRcD4RW6nt1+KvXoF4VwrCefSwK5VcZxGNV4af52B42fjgOSE3rIEdXlNzDh5JXK6vB50&#10;rwTnvi0HWnXWcikznnPlhUcfkOH8rGP69JFbJozHsp9GX3GTNLcclNoa+odJouYDK2GB62TK+IGM&#10;s+olN0wcKr1Y4B4xvK8EBW1DHWdhCLdEq8IxUOxq5j6Uqsd8iAFjALmujBnfqOg4J+pZlCrMwcof&#10;qTO6UY8Z8RQSxYinaEY8xVjJ1RYIszhFG0VH5ViDu0yAF/29AZp27YFgDfayoVi3QfQJG0BmH3Cs&#10;j5nTgLiWDcV2T/LxyrEGeWkPMYuJJqjL6km2Ifvz59nXAsfbUZ+3czsDyl8Kx6jDJ9zm68LxcSqy&#10;jpNiX++Fg2dTQNZ3CsePPfaYDB48WEaPGCGj/lVatVGOb0U5Vlv10tNw/N8Ott/Gz3cajr/8aNwc&#10;vH9Jkm773NYvf7gvvYWCsSrGxlLtcWsfOXxE7r7jLgPH141ZKbd87TCuU4PVr9Yn/M0fUwO4+t28&#10;TH7yy3NlPD1Iq5obDeh+ERR/1csVkvXxbBW641Yv/6fUyg1T+0oX3t9JdzwuP92FNVgDqky/7f94&#10;H/K38vNjVQ+pl7N9D8s5dzwlF154vry/9jPzXVCXRJuOMGHMxzf9d6pwrLOJN/sVoxzTI6y1A0D1&#10;BmaZW7yJmcWbfBlx5MvoI7t8gFPmE2/gPhsA0fVGIcZCrWOePKFb7ZcB0Ot8uNwzG1kVYB2hZI1R&#10;YsYwtZFgLC0DwUDxRrO1TltlAfN681xqs9Z+ZaCW+2yldLtZH5fLNntqC49/rHQEk94WyNWALeB4&#10;K+CqgLwNK93x84pZKCCF2uoF9tzeBHJR2kNsxjxxEGbuq1urb3hr8LHk6i2c3qqPq8WBUnt/nKaq&#10;euzUNiT7cF4BWGFYbdQGhvU8z63lq9tdbD2hWqoW21DsFaYp1taYE2PTNnZsva0dxOWBYwDZH1AO&#10;wHYdqKFZ9BnrjNMgDdU6GRx7DnyDTIotUNyxB5HLNJDH3/Qb8xjRFaYUiIOpEAK6QnlsrfBI0qqB&#10;4/2VeuAO9GJ5dWOfNr2kjOcjJcnM+XYR397GaRt+HXz+a7Hu7ttHEjZKbE5OlvkquBWM1Z7t0mBU&#10;hp21MeAPkG5pqSXlvYZeTQuS24Bj03OscNwCHDdjqQbcNP1a+47bToRjzygntVU7qSaUYwuOM+Bo&#10;ArmA430GjhNRWWMBRnqO08MkMzmcWcfhEhseTIBYgCTsCpScmCDmIqegShcD3YRAHcqlssV5IMuq&#10;g1rAMgq1VRoCZvU6Ow7noTjnAs3Z0qQFVDfuz0X0zpMGtvVUA/DeoK+R0VNNvO5Gto0EizXSe93E&#10;vOFWVGpVp12o007s6aZIlXZpHWbkD2DdehDQRtFWVbvpQBmPh12asVa19G5ryJkq+YdRrw/sLaeP&#10;e4/UHAKMCQ10oRq31pE6XYeCjBKv44Ks5Gm1yqMM8/46COHqCMduhwZlNZlxXHNm3EJfbVeZNHqA&#10;9CGEa/GcW4FxkqRdwDUwXZKVKvfefKP079aF3uKBjGXqihp8EwsQYaaHuOHIXonf5SfLHntI7pw8&#10;CajsKcO6Mxt48CAZ1KWz3DxhjHht+pjPGr9j2Y9HgZ7u0rXyt6BZ8vrO2+TlsAnyUvQoY5teShL1&#10;i7H0Byf2luVJPSkU4USAl/NrkrFax9NTjFXazDbWmcaA8BLU4xfjezK2qRunuS331/FOazSAK4EE&#10;64QeQHMX4LmzLAGil8VzGY+zJoFwr5ixsjJkivx154MSXf6eNLpImUY9jgj6lJ9lpPS6glndt90s&#10;h/diDWfhpw4bdCthctAtfcKhcv/dN8jwQbx3zEHuxxizYUO6y2ef/J3vDAtF9CI7GFvmwiXhYIZ0&#10;G595N1Ctc6bbsFULNuu26kKKfnztQaalQV0J2RkkrIcnSFhEBsFxueQEFADH2KKj2VfE0KrBopcP&#10;rRMKyQFAsl2B2k7BDPMALca12RXIabuC2A8ZONZ9R/vimp62AVlVY8/sY51/rHOQFYhRf31MkJcF&#10;yB3hWG+jgGzgOBRY5vG9eR7T1gKMe/H8O7Q0tZrsB5NYzd8OLxZh9bS3GfHkKRKtjzvP5QrHWl6U&#10;BnbtAHS92Jfv4Dotr/bSNGy9HBDXucoKxPxN0dLX5KUWb36GTYGZ32M4NrbqY8pxn9PK8UkU8/8u&#10;9febQPJ/NhwrOWqdEORjn+WqNjcH3loKt+am9pV6mXVfW/1VAHaZYCDPAfsJQNzS2CzF2LxiY+Ik&#10;MDBAAvz9JS4+ngMaVoo9/8zTmN5kfXLOmLIQ4NjLPP71HjvneT06vknt21yBYG3+5bGa3eX6rtYY&#10;pxHL5eYnv25S9TcH2f8LcNZwsb/0fV7+wkzEZwk/WfEtgvGpgLSqzk9uWy2/pj953Hn/T363KUc6&#10;MXbyNBh/SwsDOk6LQLSfL98mF/EZ7kGv3eF6DRriGLGlle8Mp78j5VjnHH8CCG8ALj/DIq2zitcD&#10;xBsUjHUeMAC8zrtQPgGYP/EqlE99S7h9qXzqXSaf+pXJZwDnp6jAnzJa6RPA+FNUYgXkDTp3GMDd&#10;rJCK6rvJH+WX+270LcWeXQ7E7gFeK9hqlQO2utJeaqBZZwKrertJxyZxALKZg5ItlG51lJLC5zYA&#10;divPsQV79RYAXE9v4/m2B5IGzWMcKw6WAGOt7Yxp2q5bnUGpozb0IAgL3HYOnExxELWNMU3b2G7n&#10;eTRwSwFYwdc8t8435n5bSSTdSl/Z1lBuz0GUBdq8Lmozj72Fg6WtgPAWwNg6DSBryqo5cLJGj1iJ&#10;qlb58fP6AcH+hHZpBZA+bZc/p9VWbSVOUyZpWgO1UJJRek0Bsz4dRpr4coBo5pdyG1WR/blfAMDs&#10;D0ib8oRp2bbq9i3hXeZ6IDsQ4A4BgINJqNY+RFWLLKXYCuHS2cZBWKdDognfiqlihBFp0cDyLsY9&#10;hVHhHGDHEC6VkZgnBysOAFf1zC0GrNQCzXzbNoK1dOK3Wfxkdr3GVDg1twIjrIvPf1Mz/ag1hyU6&#10;OkKyc9ItOAaGVTlWkLZWSvXvCH9fdCFJYVsfk7AvFyFcGnikc3VdALIFDfQz61ghHemEpdrtsVQz&#10;q0ncBxnltL+A9mTg9GCe1GvPcXmqsVYfrUjH2kxCNrbqytJkrMfxhFaRWE0oV2ZqFH3CUVhUd9Ib&#10;7SvRYUGSGhuKMpsBL9L3qdB9FEiuAUqOFiAAFqFcF9Nqy+UkCrfVlaLqlVmFfVbPm+I6vV5v52ov&#10;FOUaRhHVlJqtA9BpPVqEIA4oA9lW5QG8BYAvBUC3kMDdQhq3VivlOFDEz8d9gWkXarmbrAo3lltn&#10;LX2tjP5x8v5ocJYL+7qTGe1OesJd2NnbdDGirYWFBsbS8f61MMvYhUrpZI6xm35u5G5ue4jrUYt1&#10;xjRKsoKyi9LfSUFugswnXblfr6tl5NAezCq+Xu64aSwW8Ah++TwOIOdWyzvPGxccyNzryTKwaxdg&#10;dxwhXL0Y3XUj6dmqMLfyIanhtgexg6fKZ+/8VR6ffb+M5TZj+vaUjR++zUgjnAEKxu4MSahaK+9G&#10;zpNVgTfIK1GTZE2UhmyhBBOotTwJxVhhFju11vKkXoBtD5RklOAkgrUSrB7k5SRTL1cLtZaeBoaX&#10;AsnLAd8VzEBeBRivwYqt22WMelLL9fJ4LNgoycu4z0qeayUKtfYkr4oZQ4r1NPln1CxJPvgRI54y&#10;+HnIFdjwDxnCTOY5d9yEnb7MzG9u0jYAFhWKS9Jk4YL7ZOAA1PJRfYHiHtK962Xy6svPSD2/OzcL&#10;C00ow67W/bz/LEw0qpJPABqQ3KJwzHvr1LTr6gLAmPYBZiC7CKRrJUCtsrRAUpOS6FFPMUFxoVHZ&#10;EsJ3NkDVYYVjvtvenmwCXUQL0mJBLZgK4fIg9in/qlRZNmovi2SWQuxRjCOBUNRqX/qN/RjjdKzY&#10;F3I7K+UawMW94sV5VYONlRoo9tZSMNZsBs1/CMLJg5vIG2eMF7kK6vDx1n0o5cvfJR/+Lnjx98iH&#10;wEl/FjEDuJ8/pVs/9u++/B3xZaun9XI/7NA6EsqEgOksZV0AVQjm74GXArdnq4uaXjpOir9T27nP&#10;Dvab2xXQtXd6VxavM4e/e8n/Rjg+pZ7jE+D4fWzVmdiqE4HC46qDrToFW7Xarj93m9OX/Te/J/o7&#10;b7dVEzrW8TMQl4Gt+pPvq63aCq3SPx46CVjPuUxYFgcOCpQe+bUNwnQ7XazUcxs9IDF9wxT9jW43&#10;B+V6gAE82/9aXK2MldEZw8csnnvLq8SPpOgnFz/OzMlu8lNsv2f9+Afyg/M6yQU/O1smTxwtvls2&#10;kzpabR7G9COjBLiZW8gTKS1bB/76PAa4LeK1INwa1WTg3TOmoY0/yk56Zh08TgsjuPRfbEyC/Pxn&#10;v5BOZ3SS68e+LLca5bjWjD76byiF4yv6vChXjB4qTwPHquyeCtR+m7fR5xw77xb5FfB2xcQ58ksv&#10;7NUhJFifDuj6dhYJ6Ds+a0OBdOreX/5y5SUS4OsvtbV1WEP5vjDrmC9M+/fw6574UuW4wgrk0l7j&#10;jaRKf7Y9HcU4C4VYKwNLdbpsZM7xhh3psm5HGpDM9ZpcTTjXBpKnN/gD0wRqrQcoN3J6gz/9yAHM&#10;AA7QAwMgkgOT7Si+XgC0dRBThjWbBGI/ANkHAEaB1tqCIq21FRjfyu23c1BjQJXgEwOrwbkWvAKf&#10;evl2Lt+ul/M823gere2o19tRCbahHJ9Y+hp28JhGrdUDGYDWzLjkcU3xeFrbA/XxrNLH38p1W4Fn&#10;rS1aALG5nwbA6NaoC/yMgO42DpK22UnVOq4JFXg7kNnee8yBlt5uOwd2eh8tb0rVCG89iOP+ftxP&#10;y5/7WgUUA8ZGUfYEc/kBrf4Kv1oahuMpPwBcy5fH9OMgTQ9MA4HdAFWMAWvtN7Z6jrFXY3nWUUzH&#10;ygrmCtDbU4GoMUE8fggQHaxAzEFqILCtpeqRUYwNHKtiTAAXKnEI9wsC/ndyUBuGLTMKe2ZsVK6k&#10;xWbKwd0AEPZpRxPWWxKF3dho3WqJ9vxl4SMP9GqfPX+T9DJXEypwjRytPiQRkWHAcZr1N4K/T238&#10;7TBwbP5+2H84FJY7wrHafNVWjcIJHDuBhlYSgFuBOiep1jYcKxh3hGOHB441kOvInlTAOI0e4GNw&#10;XFUCHOclMPYoTvIzYi04TokhIGuXBAPHkWGBkggcVxSlY4FmVJTatat5DgBXakgTZmvAF4trG0Dc&#10;Vk+AWANlttZ5Lb2+Y+lt7fuoCiiNnuK+1n0IFjPArfBtwbVoAdKCNdd9FKg+zAIAarZLT1dr6X0A&#10;MWDJyWM4G7DjquqLFdrNe+9CoXcTlgZtWlDK6CUH45kasOk207/qamGmMe+tjsoySjE2Zpemgus8&#10;Xk0GV6u1NEp5cbo88fCDBojHjexHQOT1cufNEyQ0eCtp1fTBtvEY+jjqKACOIT0J2rxJJg8fLKM0&#10;oGvUEBnct7M8/tBMgtd4DwX7PDON1catqecN9HV7rXtftnz8d2zlLEAIvdySIymVn8o7oXPk5ZBp&#10;8kb8VJM+vSJqIErvAKvHGLX4RWzQS+gT1lpOyrRC74pEgDe5v7WlH1mhWCHYFPbpFajIy1CR7cs0&#10;yGt1InCsvcsdLreBWm+nt7FAml7muInyUthNsiX9aSmp9eKdzea9LJGXlzwkry9/ShoIN2sB/ttY&#10;BNhP0NwaZnuPJXhrPBbzUSOwo193KS1ls+jJz+ZnrSW8rojee6zTTtwR+nmnhUAXOQwko6A7Gvbg&#10;MMDBoGCsnxNdqDHqMrZtXANVZYTBpZFcHaEBXYx4YszYTtLQfVCFvdlP+LMAZrIF2A/ovkAXy7SC&#10;dD/Awlygukz+xdaC3OPh2Bs49opg5BHBXD6m8gFlIFUt2Fq62MdjelM7OL/DY622wBiwZh/nA5j6&#10;0y7it5McBv6++LDA6MXi51b+Bm1jP+7P/tqffbov1mYfJi34BmaJf3COBDKmSbd+nPcNyBRv+oJ9&#10;UHh99HwQt6W8Q7JRj3P428A2yCofypf76VbLn9fhx+Koty6ucvtt3F5re0gG901jMZPTQd8tHD/+&#10;+OMyZMgQ5mWPkNHjJ55KINdpOP5vBtpv82f7z4Zjy3yshxfKwq0GJnUVnrV4INdBH6MLODUqLNfp&#10;yJgWoFNLr+uoOB86wGpkA9ZORVTgVB+3pLhYPlu7QSaOuqF9vvC5P/+V/OryGxgfNEf+NGiG/OKK&#10;8XL2+ZfJBeeeIw/ef69kZlkr/m3MtXSTPGlgWAHZHOTwKk2qtb5ufdX6XAr1loLgQg1w02Pm4I/0&#10;sX8WuMfExMqFP7vIvI4rRiyUG59oAoqb/yvAWOF++mPAcf+V8tNf/ULmpyV+58qxQrb2L79+IE5u&#10;u2+4XMP7PGDsvfLDcOb5qr3a/1tSUL8Vi/J/6GvRnuM41PiQKjnr0uvlD7+4SN56623r++LQkTX/&#10;93BcQVr1w488Kb5+HDhwALFjR7J4+1C+iWzjxNsrRnZ4Rco27whmb4bLNh+rtvqEyWavXVQEfckx&#10;smlHrGzaHitbvRLFyyeVSjO1w1srXbYD2NuB7h2EeWltA6S3A9c7SMPeQfK1F4FfXgC3N6/BWw9m&#10;OGjRAxU9oDHnA7PFjwMdf+DYn5V7bw5+vIL04CPbUzyuB5q3ALZbAdvtqjYDzXp+S0A2l/G8CtsK&#10;wxwg7eBAxouDHa0dPI7Wdm6ngGxgWYFc1WGjFFularMqzcamR3mjKNj2Z2/gXw/SvII1yVpnDnPQ&#10;pj3K2p/M5TuMNTvfPIb2xG1HCfFm3IeqIHqgpwqybn2BdwVg0ysM2JrUaT0NNAfoASEVAARrBXL/&#10;IFJRtfS0lnU5lwHNQRzgBnPfAMY4BYTtBaQ50I2o5EC3CsDdayoAsG0fy+QB4GAOSrVCOB/CAXEQ&#10;SpIeDFvlUY8A5BCjFDPPmO1OvS3PuYsD4ciYUsYXEcYVmc2opjQ5UIrFE+XYSa8wDavs7RWMUYEB&#10;XWVchWNry36fvw0OFlINHB89hO0zVLKy06zvhVkwRW1m4UgdUCeD4zYgzo3N18y39SRWu1CQFY4d&#10;DUA6yqeTMUIubMRtKKjHwTGWZZNWja3ahmNVjg+TVH2gLJVxU0keOI4lwTkOqIiWjNRYiY8JM8px&#10;xK4AVORgAq9SsDijxmrQFzAqKL2qGhsFmdMuA8gKwRYIG6A1wIz9lTp2nYIvIAzgtGlpwJKnzHnP&#10;bc3jKSQrYCswK3ArRJvidCOlycUKtFrNWiis2G+RlK3S0UI6agsoa9OFbP72kmzGe6zF74vrzAID&#10;YOVoYKZxkyqUhJ2hUrZi1dX3VoGrpW4vgAes8Tuu3JMrzz0+l4CtrjKO/thu11wi0yYMI1nai8V5&#10;lGluT7O31PBeNWnvMrZ7J2FrbiB5E4nWIwZ2k6EDusi0yUPJv+gqr6laCtRr4JqDELAmHQ2lo6OA&#10;cP0Z2lx7+ITkS+6+rfJJxMPyGiFYq0PGySpSp9ckkCptQFWV357YqXu1g7ENx8tQfVeiGhs4pvdY&#10;gbcdjD1wrOrx0miUY4+arNfbcGyDdLvS3BGsFaqxcq+OHysvR06Vl/1vkoCslbK/JYw9PX35FdrP&#10;HkOPto6wwlYNJL/2yosmfEtHNk0llKx3j2vkjlsn0/OeZMDY2aq/DxY2SKhucwDETSz+8HtwoAy7&#10;WUBw6Wdefzd8Tlx8NvQz0gwoO1GUsRdwm4Mkie+n15x55HGJfNeSmM2dyzxtBV5Vb3GdmFFtmj9A&#10;D7GmWWORDqICjZuEfRHw6n+SrfYaq6XagmMLkL2xUXsTwOWFYrzDk1itydV2WrXaqPX2PuxLtPR+&#10;qhybFGrAWMO9tHzZd/qwMKn7wiBd0GMf6g/I+pIO7eWfxN+MJP6GJIqvfwJ/2+LFzz9e/AMSJDAo&#10;SYJDUkzp6cDgJP6mJEpACKd3JrN/pczpFB4zheuS+TvE43BffQw/fSy/OB4zjr9HXB6UwPPFm/LR&#10;x9qZyn3SeIwM9p8Af3CaPPXUM2Qi6N/zr/avpJLvUuvJW6syMvk7tsO//QGfeuop0UAu7TlWOB4z&#10;ciRwfMrK8YsEcr1oBXKpcpx1Wjn+NqHyv+Wx/nPh2OJOS3m11FcypDn8cEgrBxuNHDA00+cFGv/L&#10;b2hGRrasXrFGbppyo8yeOZt+I7X2iGxc+7EMHzpUfviDTgZIf/7ny+WakYtk+H2+cgP9sVMfccuU&#10;h50y6SGnDLsvXn571WBzu759e8ke1Cl9Rc42wlT0AAcoVnVA9W2jEHsaifW6Zg54WriohYMkh+PY&#10;a9XjoPrGJor5lvw7SA/U/HmLrDnHv/6N9L95q0z/VuYcfz+U52mPiHS54Xk546xOMnb2HbKi0Qrj&#10;+jaV4S97rOc9z/cWtsArf/NLufrMc+Xn24qZi8wM5P9lqP1Wf/ZaOSPSKecu+9R8lseMGQMU6KKU&#10;ZWP8pv++TDkuJx336aeeZbRLFam3+yUvs1Ry0lESUnMkPSlT0hLSSONNpm80URJi4xkPEycxUdEc&#10;RIXJzlCspCEKBTES4hctgT5RVLQEc+AQ5JcgAT4cjPgkip93omzfHidbt8bKlm2x/FGPl63eCbLN&#10;iwMLynsHEL6dAwwA21vLmwMNwNzPlwMSXw50uL+Pd7L4+6WhzmVJMNAaCBjrCv+O4EzgOMOArQW6&#10;CrVqkVZrtEKyQrFV27jNVmqb3g749eY2Ctmm9LynfBR6PT1q2wFh05MMzG7lYEzB1rL0eQJfAFFV&#10;orU0xVoBeAf2aC8sfd6ovrq1+5aNsuzpUbZnGeuYJi0/M2aJecOhWKa1OO+3a68pX1MovVwexPME&#10;okAHoEAHKgRzOggQDtYAHLtU9TXKryq52KI1hEuhOKwKVRgoBoyDovZR1mm1R3eE4yAPECsU79RC&#10;JdqJRToEO7VVWCoVhukt3sU2LIZUamzUodw2lIPbCHoKY3VGL7N6kzjQzma00KHdWDtr1aaryrHC&#10;cTP1eTh2saNX95LCcX3DUTly9KCB44xMenjNXzU9WASgWcxtU6I+iXKsSb9trs/DsQP77xfBcdsh&#10;LMvYqh2nAMdludiqs2IJToojrRprdVoc341wkn/9JDzUX2IjAqQ0JwlFs4T+XizUqLVtqHtuVe/Y&#10;WsqtWqNJITYWadQ8LNKmVMmlFI7t0zYcKyCT7nWsFJL1MgPJ2MRRD93MuHU3AdxshWrTObnNwHKL&#10;FudbUWpbAScA2Yw5UqA083Z5v9w6G5qQszbtB9d9j77XONE47yKFupX3z6n92w7su2qpBpDdqJNG&#10;9XUTfgUsq1rpBMiQy2Xf3jx5fc2zMnxgVxnF6CEF5AkjB4jv1k/gboVwwr14vloU9jdeXSIfvfM6&#10;84+xA5No3sYooxZU7Hf/vopE5iuxEnfhgF/t2FfJpx8y4onXownZDfROK+CpvdvRwvsphVJ4YIes&#10;j3xM3gi4mTFKk+Xl2NGyjFTpZcwpXo5tepUqxPQNKxy/GNfdlPYPL0/CMk2AloLxF8GxsVVTS6Kw&#10;YgPINiQrRHcE6Y5wvIzbq6K8LBrwjh8IbKMeR42V18Kny6od08U/a5UcbovmvSaYzcnvvxW4bdgn&#10;29a/L+NH9pcxhJdNGjdYBg/oLhPGDCVEK8j8rhr4nDRhwXczM9lNOrVbE611fJP22QPGDtR7ktxM&#10;n72OM3PxeTEJ1iyM6GkXDoA27RuvPWBmShfl5LJvJ706PEVC6T8O0d5jHd+mkAsUKwD7R7HvUUhW&#10;OKbMZV9U3FYD/EywVjscW4DshUq8A7VYtwaYeQ4tC4xVNUa5VkDW++t91ZqtUKzAqTZszgcAzMFc&#10;F6LPH5IOCAOuATESvDNWomNSGHGWx3izAsahFUomo8iyskokN6eU+d67JZ8RZQWMKsun8grKpLCI&#10;EWeMNCtgpFk+Y8708tzcEu5TJBkZjFdLxQGTxFi0hExJiUtnv5Ym8dFY0cPiZGdIJH8HI/l7GC0h&#10;oTx/SIIEAcohO9NRrOP+c+BYe47/+b63JGa3Mee27riKSKqVnFJWWhxuiU2tx1J9/PUn3v70+f++&#10;90d/503NbVIMFEYwC7njZyA+0ynvfxr+vU2rbm8jVgBV9RjodKDSdrRE68F2CSMgwoJ3iT/JxL7U&#10;xvUbWZF9VR5++DHp2sXq4+30o7PN9pYbbpRVT6+Uiy+80Jz/9RUDpMu4J2Xs/F1yE32+Ood30gJV&#10;bFW5beJ0i9z0hMiI+7bJD3/yU3OfOA6s9Z8iseKu5fK2lOJj/yw7HYdL/EkGnD1zkvft3S/vv/eh&#10;zJkzT+669z6ZPW+e5NJvrP/2Ve2XUSNHm+e4qv8Tcusz/z19x5MXOmTcol1y3i9/Lr9ijNNTu8v+&#10;LdZqBWi1V98yqZv8AQv7hSt8rOTqwNOzj7+VBQI/Sz0+9/0oOaPTGdKnZy8poo9fv8Ft2nf8Df99&#10;GRzvLt8tLz7/HGqFqjU10lytSgK2RMZ9NDKKRrcNmoa7fw8WPIrT1dgYD1aWENZTzPzWMjlUvlcO&#10;cHBRmV8qe/JKpDyPGanMVC3LqZCijHLJSWYOa2KhJMfn0tvGnFbmtUbR3xYVlSYxEVR4skSFJjEj&#10;NkHCg+PYN8WhLGHx4yAjNDBegjnAUOAOZvU+NDhFwjjoCKX8g1IB2xRW7VNQo63y8k+VHf6o1Vjl&#10;vLDKeQVhmwOevdl6sd0elI61Ox2FOgMlIBM1IdPY6/zVJgdMBwDWWv6Ur47jQGG2QdhYsdVGt8uq&#10;7WGoyGGqAOuMTSt0S3uPt2s/sfYWU9pnvE2Ly7apnRsQ9g5BUfaUTzDKcAizh0OA350ou6EAcWgl&#10;gEztrLIqbD8FzALJwSjKwdidNQnWFKeD2ZrL6HlTpTiIHmOtQHvuMGAcqFAcvs9UUARwbADZ2lrq&#10;sRW4o7bpEAPDWsCuqd0ow1bt1OK2O7FkhwLJuzgfDiSHc99dHNyGceAaG1fEQekeDiorUFd3SzkH&#10;pLX8PXWZQCfgGChSAGMZlP28KseaQu1xSZs8DKcHjquluvown5MwSctIMmCsPcf6F0ThWNuDOsKx&#10;9h23sQBrwXE1D4itV0O5GImjynFHOD7RVt0Oxwfy6cnNl/oTlONDHuW4EuW4DFt1Mbbqwqx4A8dZ&#10;wHFSPAfHIf7AMcpxRDBwnGwCshwkYZu+Y7UzY2tWFdmtdmbA2EVysG4tONae0GNwbIOxDcrtSnIH&#10;cHbraXNerdGUjvAxhUpoABlwakaRptwtPAflBJJdALITOHYAuU6UdSejlNqYN+ym2kgLV5eXZVG3&#10;FeNqXGSVlKYgq5UaoAas2wDSNkBYrbsuBwFQXGaD8pH9gPHqp2U0/cUTRvWTkcDxyEHdZSv2Z1Wj&#10;Wwn0anM20DN7SNZ98g8ZMaw3EHydBPptlEa1dut8aiGQDXv788/MliEDr5Exw7ujPneXO6aPlmCv&#10;z4Bj3AAkYTcDeQ79uRiPtLc2RDZHPymv+98or+yaIKsiGcVE3/CKBB3DBAjHdkEZtsY2dYRj206t&#10;/cYrGee0gn5kTZo+UTk2kKvBXF8Cx7barJBs30dBerWZpzxIXgxj/nHCJFkRMlFeC75dwsvelAOu&#10;KGlu02ObfXyGvGT6+KEylFFNN08aJcP6obyPGCAbP9H3r5GWtb1Sr/3ngHGzWu6bWSTg99qssKx9&#10;x8C1ix5uF4sNOiarmoUadVGoxVr7u9sAcKcmV2vvuAZ/Ed52uIJ9dXoW88RRV3cx5okRT8GkSvsx&#10;g1gVYLs0f0DHPWl1vPy406oqUxrmdwyOgVzA2i4voyQTRshtfFCm9bQFxuwjWdTzZqvJ+FYwlxXE&#10;pQFevijPflrsg/12ZrFoiErL643GoZLK6LLiwgLs95WMe6uT5sZGrPtNpOQ3M0auhYAzytnKZ95q&#10;1TPFed2fuHBXmstbm1gIQkxqIOCv9gguiEOE3h0kFZ6Ub5LgrdpHy0U5TpIi9gfZjErLIIMgjRnl&#10;KRIXnSgRYfwt25XIgm44cPw0yrHlwvwq/76RcjxqlIyZcEq26mNzjr8IjhWCohjfdPBonew9WA00&#10;19Nverr+196DsPh6KauqkSN1tRKXrn3nxxYAvs9wbHfucqhhDi6MGttBJC5lxuEH774ni1FbB/Xq&#10;K3+8mNm25/9ELqJ+9CNLDdb60UW/lyuGPilD7vaSK3pPaL+809mdpOv4N2TS4hK59WlhbJKCqKqs&#10;dSdYmetkymKSlm8Jpg/5F3Le2eeiIu2Sqr3sjFGDFdidJ/RSav+z9Y8DHkYYqKKg/9LTM7BT3XTs&#10;NXhe4xuvrWzfx7y6/GVz/dUDn5Nb/ovgWK3Vt7DI8Od+s+XMH54lt29Yyxxjy+r8ZYrvt329GR+V&#10;4iOX/fFiubjvBPlBqCZXM7v3W1VQ/0Ot0d/kPVBbNbOOz4holZ/eYY0l63p9N2aVKhxrx8H/va26&#10;fM8eefrJx6U0K0oqChOkPDdO9hYmSVVxMmNfUrGTau9lNgcCuVJTSUouB1mNJNvWM8KlQee2kozb&#10;xgGqGwugkyRZB4m4TtQ+d3U1hY2WavVUS209akctShHQc+SwHD18gIM2DjL2VZGMyzxXHCb7y7UH&#10;rpTRMWVSUaJzWYsY48KcVea05mXlo2xjmcwsoFACUvKB7nxJjc+TpJhsxrdkSXxkFsodAB4GgIcC&#10;4LvoocPqFh6cLDuxwQUHsqofECchWO52BiaZCgnU65JRwLVSUaZTZSfwHbQzDUUilaCWVFRqwJva&#10;wekdWOW2h2SiAqNah2ZRucbytwNwVni2gmOs0tOarLpDbYFYjrUXWAO3NHzLl/5nP8ofxdkfK3YA&#10;VuzAXfQF70Q1Bph9g1GSgWaF5YBdpDajLFvwCxB7ttrvF4xCrMmxgQrEmkCNEhyoPcURwHakgm8l&#10;CksVNj99jL0UvcIAc5AmS+t12KKDTdgOj03tVNA1oVq7qVJs0oAy14cCxLsA4126BYrDgOIIbhcd&#10;t4cFjzKJwYoZh1qcmooik7tfykqOyt6SA1KFEtOwj/5fbNW6AAMlm1E1up839mjttNEYCl0SMlkT&#10;LOfS59pAIFRdXY3Ex8dIahpwrK04eh9Pz7HCcZs2KptQLrVZa1AX0A0cW6OcsFVrKNcJcKww4Cat&#10;uo3ALDPGSecc28qxHcj1OTgmkIu06spibNX5CVJKwFQRcJyVFsXn0ILjsNBA4DiIz2Eoi0NpZvSS&#10;uwZ1l5FMUo3dmf5jAUjaTIKwjtaxyoCv9gWbHmAsspT2AbtVDTYF7NZ1LL0N4M19WrmPVgtw3cpt&#10;WrlfK6DcSn9paz0hXA2o4Y1sGwkbayoGErgfENWKHbeF96YV+7lD50Oj5juxu7t1cUFdK+ZvMKex&#10;9zrpKW4EqlqwaOuIIAPGCskoxapIulWJVOUSRdqpI4TajrJoli1PPzJT+nT7C21Y/WTq+GEycmBP&#10;+euapcCcplezaE9v8fqP3qUPmbnGQ/rIdVf/UW67bbykkszsch/itepjHZCK3Sny6MK7pG+3ywDF&#10;oTJ6UDeZSO9yRPA2o1i3ohi7pFgOtURJQOoyeTvwdnk5eKysCmOEEkFZz0d1YWzh9fJSRj+Ctxi1&#10;hFK8DOVYVWJVjLVOhGMN49JALe0VPl4FtuBYS2FXt3r9icpxRyv2cRZr06+sqdY6X3m4vJI4SVbt&#10;YgZy4G0SWf53OeJK5P1n4SngUxlJn/WY/j1k3MDeMmZAD9x77/LeoaizoNBE4nozixUKxq3YpV24&#10;A6QFqzvQq3O9Gwmb05Fp1cwOf3P18yxUPMfiEAoyCyFOnXeslnrs8aJp47UslhzlsVgIPczor1ws&#10;uxER7BdRkENoiwiMYMGQfZfpK9YybRZWi4VeptkGn9vqbUw+AeqvQm97AbsAspY3yrIv4GtGw/E4&#10;VqlSzX1Y6PNhwc9PL9NwLpNg7QFkQr38gGQ/lGd/9r/B4WmSlFoglYT+1bGY1sKiiZm3rS4I9jPG&#10;hXVc6aKzjoBjX4GjUnvpdWuyEEj+djvYd3B/FwFzLh7Loen2tSwIaVXz/lJSY512YOtvOsDfQv4u&#10;1lQWyP4yRqDlZ/F3KoMk+xT+/gDHTz/tcYN9FTRGxPoatmrtOR6Kw3MMY83GTJh0Kj3HNhy/KDYc&#10;J6EcR6Ec2xWpcAwQF5c3y4GjtZKcewB1eb8k5pyu/6n3gN951eFqKa9slpiUerE+F1YloBx/8D1V&#10;jvWQokXHXKA2uTRAwwOcLXWt8uaqt2Rg3/5ytscS3en//UwuunSaXPin8XLhJSPljz3vlW6T3pFe&#10;Uz6S4TPisEiL6XmdsriQObu3SKefdkItfl1ufBwoBnwnzFMgPhGKj9mRdQxRj2kb5AfnnCdnoYb1&#10;7dVHRg4fKe/+813PwQ/7LlbwNm74VGbPniHTp02RHdu8PHsOq6c4KiJC+vftZ9mmf3GJ9J70spz5&#10;ox/KT358jqz98G/mNoE+gQSC9TK3ubLvY3Lrs/89yrHC8eSFLizVWXL2zy+WX19zmbxQmvJvUY8V&#10;yFU97n7Nb+U355wlnZJRjkMJ5jrdd/zNFgiCauWHYS3yizVb5Ic//7Wc88MfydOPP0dKKX32erz/&#10;JePSTuVP7Zcpx3vKK4DjR6UkcxeAHC65SYGmchICJDPGV9KivSUjior2lexYfy4Plpz4nZLlqbzk&#10;EClODZTitAApywiR8sxw2ZsdI1W5SbK/IE0OFjEjtjQXuC6UGg7UavaXSQ3jYmrpMaxjlmsjcNJE&#10;Ym4LkKC9cS765dwaJkO5NdTHo344mMvdUk2PIQpHw1FUgSMcHLKC31zJrNW9+2jD5ICQg6P6PaTU&#10;lu+X2t374JFKOVICdBeywp9fJnuxyVXkFMue3GJ+XuyX2OUK0vIkDwt5dnIWqcoZ2OYyJCUh3VRC&#10;fBpqRAqBUPTiEVazMwzLXGgsCi9WcXrSfLUfjfIBmL0pL+B6h1agnrZqRxC916pcA9K+pJf6o3QE&#10;cjqIbVBoNo+Xi+qRZxVgrRWkyrUGyWDt9qOnWfuMA41SrL3F9BhjU9TSnmA9WFVYVjgO0vEqqLnB&#10;QKsGZvkDsf7AsirDOzmvcBsCQKv6rNsQBV5VhQHcndgnQzhI1Z7hnTxmGAe/EajHEVyuqnAYtw3n&#10;/hE8TiS3jyLJNjq2HJV4N0BcJkmJu4GaPViM90hedqUUFxyQ8pLDjOmpRDkukNoKwKmGA89GQpfs&#10;XlYg2IJjK6n6GBzrdIJWDihrgbJ6SUlJAriTDRwrOLtQevR+Lg2TNOoxkKxhkjyu2xzkqgKKNVft&#10;woCxBnJpkq+tHBs4Rnlrh2M+gzYctzIqqUXTqv8FHJfnJ0pZbqIFxyRVZyTHAMcRgHEgNstgSTRw&#10;nA4cAyGEfzEo2UCxAjLzoeg5phiv00Zvrm41LVrhWFXkNlRQlwIx4GOUWVP6vdCwLO2vtUpvc6w8&#10;lxtbM6Cj6mAjinQjVvEmQriatQBk4LgVa3Wrg3FOvCctJHq3EoKlUOwChEkood+bRGq2btRjJ+9l&#10;C0DVhH26RWfnqiXbwesBhvU1CenfRjkGtBWOW1GsndxOlUt977NSwmTBg7ehfl4vU8bQBzm4D2Db&#10;Rz59920UzlrZ5eeLOjpW+vfoJmNHDpaB/bvIY088KCUsQjicfK81dKyNBQ4GMqXFBcud08fKoB5X&#10;ydDe18uIfl0kyHst16nCXCYHG6MkIvd1eTfkHnlz5yR5PYZU6lgF264owF0Zq9TFgPFyrNTaS7yE&#10;VGlViRWKtbTXWAO4DCRzvcKt3T9sA7CtGNvnbVX4RDi2r++oHuttFLS1VmkwV2I/oJzniB8MZI+U&#10;F/zHyt/DHpS0qnW0leVI/dFc2fLBGzJ1+AAZ2u1auXH0ENmx7mNAzsn+74A0sg908PtuQSlursN1&#10;oHDMe6ahXC4CuZpZ/HEx1mzLJ+/IwO7Xyg1jh4jX1rVWUjyBac18Bl26OMNnT4BlXcRxk17dSjr8&#10;PhZM01Iy+Z4nswiWyj6B/RXqsWYYBFMh7B+03ULzCEyugck8UPeKZhxYt7HyCqzcAqMoqy3bU34o&#10;xiaRGsj15b6+7Mt8ua+fwrApaxFRy5d9ni+uHB9tX9EwLoVktVfr6+Fxggn1CtjJ/iE9T2qOAsTM&#10;SnfzuXTxvdGFAO3dNv3oprQlT3NvNMOG2zEb2hr5xkKujiLj9m4Hi3gs+Jj+dU1iN99PnRXNd1iL&#10;Xvo2Zo638TesjUVi58FiZpazaFyZK3XMQz9cxsi30nTZU5AqpdnJ5C3skmeefur7DsdL6Tle8oVw&#10;rPCjIBQWXyeFZaxaktLXeLr+J9+D3XubJVIV4w5g/H2HYz20aMVy1srKr5ukT/2XGJ3EH5S75Udn&#10;nGMA8vedp0m/6Z/IsHujZdycIzJm1j6qQiYtqjUW6Y42aVWFDQgv3Cv9bvfidJtMWtjyL6HYTonW&#10;242dUy5/6Hqn/PQP10mnc35mqWKdO5vXVV9fSwjQYvnFRedLJ5TlTp0ukD/8/nf0I27jDzGJ4P98&#10;X674y1/MfX53PSvO98cSuCX0OQ+Us846A/tVb7nlxulyyR/+ZG5z4WXdZMS9qVi8Xaf0+v5z0qwb&#10;RXuPe9w4y+rfvvtGE8z1XfceqxK9AsX/rvUfyk9+fqFc8vTb8oNwtVYzjuibKKf/y/c1qnGL/ND3&#10;gFzYz3JoTJk2XQ7uPyzNJMo3aqr8v44HOBU2li+D493l5fLCc9i+WPlupqr35DDbNYdj+WzAErgt&#10;TpEDKGX78uJkfz5j2qjK3BjZkxUpuzMjqJ1SnuUre3P8pCLLX8pSfaUk2U+KE/2lINZP8qL8JDfK&#10;X3JjAySPyo0DsON8TWXHe0teop/kc/vC1AApTg+S0gweL5O03+wwHhPQzo0EbKNkf2EMryWe3tUk&#10;lOwUqd2bLk2ktbZW5Ymjin5OZrPi70YF5EDmkKp1HBzRS0cznVWs+gsHf0gpbIEIFG8XSreq3a3c&#10;R2e+NqIANGIZb+T+9fQyVu/fjQJWLFXlhbJ3dz6Vh6KdL3tKS6SsuJRQHBTtXFTsrDzJTM+mLy1T&#10;UpPTJRWwTopLJbU4SeJiU+jTTjUVR0VHJZhU2KhIttEJbLHgcTo8glmj4fESGhpPr1osfWuxhMXE&#10;UJzmsuBdKDkExASjZgejhofsygDWGbsSDmCHWaAdQrBNUHiuKVV7rMpH2cnngJUZpruosFwJpXZy&#10;21CuCyU11lRUAVUIBFOoMuFYHaNRg+PiK4BfVYbL2ZazYLBHEhO0KiQpoVySgeK0JIXicizGe1BS&#10;y1Ce6OfL3UMP424pyS6WUt6bI2UaPIWtmn1/G9ZFa8axJ3VaW2w8ExLsBSE3FummpgbguAE4TvbA&#10;sYZN2kBNKJetHNtwjErkVvWnDWUSS7Uqxqocd0yr1p7j4+CYRRpLPQYwDuioI88oJ+DYJFWTWF29&#10;N4NtOqFiyVJZlCh7gOOSnHgTyJWTGi2ZKbGSHGfBccSuIEnigLgsV5VjC47b6Kk1irEqxywECWCi&#10;B9w2HFsKshXEZUDFgDHgfEKdCMU2KBtQJYhJFFTNVsO2+B6gErdhpZZWDuQdKNOtABFw63SpnZoe&#10;YVQyl0kNVyjWUM5mkwuiQWlO7NUN2JvrAfhmgNthAp/4XmHjVeUYIrDeR27jVihH5dV+V+1l1l5k&#10;Us0MjCTx3b/thjEyoNs1Mm3MMBncozPbkfLmiqUy5+47ZVT//jJuCP20fbrJonn3SmFBAosghzlG&#10;0Fm/GvalieMADEpfbNAOGd67s/TveqXsWP8ulmwCzgDjRneyROf9Td72uVPe2kkydeRoZhnr3GEC&#10;t2Kvo5e4mwHkF2O6eVTegcw4VkBWKLbA2AZlHdOkqrENxx1t0R3t1B0B2U6jtuH3i0K5TKq1jn0y&#10;4E1StlZ8X3khZpAsCRshK/2nECLGQuUhP36uUjhvt7y+5DEZ0es6uWFYX7ln+mRJjaE3GRGkjn1d&#10;C4uJLdymSRPKnfzO+b2qc8ChCzIon/5bP5Xbp46T8QD2xFGDCDTrJV7b1rJwVAMEa682dmos/9r/&#10;rgs0LkLq3PUshgDfZYWFfNc1oIue2lD6kHHi7GRxbyf7Ga1QTut+JIz9yC7aS/R0qO6DzG0ozu/y&#10;7G9C2L8EmwJo2efoPimQfVIgLSn+LAZq4rOfhmuR5RCA0ybAEyqowYLW3OFcs/VmIdGHRURf4NiP&#10;+wbyeMERmkqdIElJzCU/quPDGCXG58+pn0XGi6kS3NamgKxgrK0cmnegY+SschNq1mYgmUUDTwuG&#10;uiFMUJ1+j7SfX8PLdHFLFxKOsq/AZcIfI7a6zyhggTabm2WwIMv+gn3EflxXe/kc72aROC3a/98C&#10;x2P/la06KChI7r77brnllluYczxNli9bRi39l3BsA7JarPOKmyW/pOV0/Q++B9HJ9Jsz0qmjs+D7&#10;Dsd0aqE2qWXZSp3OysiQPj36WpbkH58pvad5yeTFB+VmLNGqDN+w2E2QVpsB4EkLnMYi/XlFuA71&#10;ss0EXU1aoD3FX6wWHw+cWKsfcgPg9ATPypbrxj1vXsdll15CH0ijvLRmlfyA/tWz/t/vZdDtoTIQ&#10;+D7zZ7+WX//6lzJk0FA5/6f/z9z+2jFrAPcyo2IrnPecslE6nXfGMZv1BWfL5QNnyoj7s2SqhnHN&#10;a/ivSatuX2iY7+Bnq5TLR9woP6QPfNqq52QVv+Hv2l69lOd88vA++f3Pfia/HTAdK7BbOgXVnYbj&#10;bwL4YQ75wZbd0ul318rvf/sbgCXUAG9dE31RfI2ZrvaN/50aHD8LJHIgUMfBFaDYfABFF+BsYYyI&#10;G3hwcRDg1DmwHAhoYJGTWaqOQ7mcBk4PMrLmYBKnE1FyE1Fx41FwqfIkaeRAoYHRN/UlKVSy1BYl&#10;UYlytDBeqgti5XBBtFTl7JLKHGA4K0T2AMe7geTdyf6e8pPSJF8pTfSRogRvKUz0kiKqONlHSrH5&#10;l6QA4ineUpzkzeW61cu5b1owkE7fZwqpwWmhshdF/EB+jBwuigf4ExHwEjiYSeF1pnL8g8JXlSEt&#10;wFDLvmx+Dn6uwyQWHykiuJceUPr6TDiSpghr+JFaElEToHOUFgAbxcXF1sl5J1tHNbANeDcrbO8r&#10;lXqqjqpFNT+8p0gO7imU/ajo+xS4y/MA7VxAm561okx6zTOkIC+D0JhUycpMpm83EQUnHuCOk5Rk&#10;tkmEzCRmolJmSGK8AngGPdwZjLWjb5v+7YgI+rFJmw0L022KCdbZCVQH08sdQu2irzuM87tCkzm4&#10;tWonwB1Cv15oOH3cKETh4VkSDnRHcNAbDTAnYJVOSkAVTt7DyCIgOLUCAN4rWekVgOEeyUkjuIbK&#10;p7e8IKOMywolNwNVHiguzC7ishwpSMaSjEUe0kXRAV4dOsPbSp02Ewv45/ZkTFhwrAtDwDG3b6Rn&#10;MDk5iUrkNmqr1rLSqnUMYZuZfOBRjrFJmr5Z4LiN2a8aTNTRVn3cKCdVytR66hnlpMqxwnG7crwv&#10;CyhOb4fjoxUZwHGKVPEZVjg2PccZFhwb5ZhArrCdAbKLvuOEiBApyuTzf5DPjUnFBk6175hwrjbc&#10;Em4OsJ1mvrClSnWEY2OfVlUYYHZ6TtsQfOLWhmcLjFXNtfqALTgGUFVNBJClVVVFDuxdfGadwCy9&#10;py6UdbVSq41aYzsNEANdelpt1Y5W+i1xbjRpujfKsFGMW3ldhHypgt2mqjGWUxehWEYpxs7bomnb&#10;WKv1fXfod4RRSxq45bPpI7lh1GBswj1kChbqaWNGyMh+vQDlrtiG+0nf666V2ffcihU1VpfODRxr&#10;L7T2Oa97/03ZQmq1k151yEc+futlnHDP8Vz8TABkgyNWMvZ8IB8Hz5LXfCbJmxHjsVMDoKoEx6EW&#10;x3emusiSmK4W8EYzcil2CCOZ+gPL2Kk7wLGqyWbckiehuqMd+sTeYTuIqyNEG1WY+9pjmzrexwbo&#10;1cw8Xq3p1li6VyRi604k3CuecVHRw2U19upXfG4Vn4TlcqQxhs92Kf3CyfLCIzNkSPe/8H5dK3Pu&#10;uVP2lORzXSPwjHoMBDo0hRrlvlnD3dg/QXOSHBMqd980SUZhyZ40erAM6Hm9DB/ckzaSrXwOaunV&#10;VqdOhbRoD7xxLGC3x/7vrGFxA5fO0X3lLP7lsOCXRlZEqsREsgBBPkR0OAt8VFRYKi4JbMPsY6LY&#10;RrBfCcdRs4v9TBiwqttwUqB3cVmY7lsiMgDoLKA5k/1Mlild3NvJuKMQLeOi8cC1Lt6hEodQu1io&#10;C6V2Upr+HMh+KYAKZLHPn/sHslDoHxQriUkZWKqP8H7oWDGdvc0iDmqwi+Aya6a6gjH7B89WIdka&#10;J6eLaTYcsxCjC2oe5dgAMqBt4NgsalGaPq9gbAo43p/PVy1LGoHj+vJ0pqbRigQcV7GIXJ4dKelR&#10;Pt8JHD/55JMmrfqJJ54wtuqxo0fL2IlfYKs+Bse3euB46TE4/sBbknKwbgJBJy3s1aogn67/zfdA&#10;+81P9rlIyHJ9b23V6knTEUj2vxn33NsOxn1u2iY3GsB0dwBg2xr9ry3SFhCfKhR3SHrGeq3PNx0r&#10;9qjZifKD88+WCy78iUybOt3A77kX/EWG3p1grNp6m4F3hsrPr/TYqC+6DhB+B3gnARuLtoKigfMF&#10;ddwnhoqnYmX4A0nA81HT4zxxfuPXe53/AXORJy8UmfxwqZzFeKxLfnuhPLun5DtXjxXGXyMwZvpl&#10;Z8vPf32ZnOl/RDqFOU/D8deFYyzVnXa1yrmrfOVc3BNjR43ASkgoCAf/TYxxcrXqAf83ZuMvVY7L&#10;y/fIc88+IYdRx2oB3toD2WYmplYDKlo9f/jrqAZdHa/MAPgyAeIcIDrXVMvhHGk5lIWQBGTuzwCi&#10;c0j9zRUXii6eagoo0jCY/dQ+DiiqKN1WMq8UANfVd7cWBxsuZpi66Gt2VuSJkxEwThRsB9VKz3ML&#10;1cwBSBMHIE3laQZua8vjaeeM5iEiCAQLx8YdjsIdLlV5EVQk52M4HwV8R6BGYxsHmotTAoBsXwPb&#10;xXHeUoJ6XZTgI8UJflKS5A9gU8lYxFNDDFiXZ4RR4dw/AoCPNHWgMFqOFAPbJTEoBbFSzeuorQD8&#10;9yZJXSVBTPvTeZ94P3ivdBFB+N4I1kc9ADVwjdLnVvu42mVR3TRpV5N+zRbAUXt5E6DdgOJYx+JE&#10;jfazoYzXVJVKdUWZHCkvpRe8BBW9mB63EtmPkl1VQhBafj79sFoFhMTko17mMY83WwqyMiWbg9y0&#10;xFRU3lQAmwRyUsiT2CZhI0+kYrBPRkcRahOpB8LpzCfOkgT6uDVtOiUuV9IT8iUzqQAbMfCbUiS5&#10;CsEpWnlSSBpscSZW9exCoDAPcMyjT5zXgKpelJUtRenpqLActDuw6xKK00YIjsKvgV0+5GbCAnCs&#10;YNyuHAO+TQ2494BjVY4TEuL4fmivoK4YeeCY1aM27cs3cGz1Gx8Hx3qQC6jZPcc2HKuy5qTf2B7l&#10;pOOc3Lr4Q1q1DccNLJTUMMLp6J403BTp/I4z+CinyD6FYw3kyorjZ41nYYC0apTjpNgIA8ahJFbH&#10;hQVJQXqC1DND1nlEnwcgtuEY9dilSdUcbDv5/TqxWmuZy4CbFu0h5nNiFEAWZOxyctoqoNkuFmuM&#10;3RplVz9LbmDSKv2MaTIx4K1p1dihBWWxzQXQ6sG/JnmjpmliuAs4dqribtKptZ+7mfExBHABGa3Y&#10;b52mpxjoxrLrYlSQQ+cvE+ik7Q/SgkrnSYrWx23ldbWoAomCbQdC0RhNr/IBWf/+WzJmECOJqBuG&#10;DZCxA3rL5GGDZEjXrjLzlpskjVFYrCzxuThiUrE1jTkxKkimYCceiaocuPkzXh7ADsBVs3DV4iiR&#10;BneCpJX/Q9aHz5W3/KbKayFj5JXIIbI8sqe8lExfsIIxgLwsrpssBYQViFdEDwaOh8tKRioZwEUp&#10;NkovCu7SGCzVnpnEJ4LxqcCxDdYng+PlZsZxf8CYwu69mudTOF6mZWzcQ2R1JCOeAqbIGzvulJDk&#10;V6TBmczvpEoKsoNk9n0TZEifq2Vwry7y3KMLGfvE/lPt8Pq7V9UeBblF9y+AXj6fzXkzbmM+9GCZ&#10;gGo8alBPEsO7y7q1/8D6fogAMxRjFi9c6kzQ3nFP6rn2uztUUcYN4MBpU08g45GqctlPGOjekmKq&#10;hJ77Uor2lKJiKS8oNPsZ/Y7n8x3PSWFRLylZ0uMTJCWWBaOIKIkPjybVOZn9SzKOGasiAOpwFubM&#10;Yh2Lc7uoUMYn7QxOJGhRL2dxbxc5EWFpnE5lEY8tELwzDLeMQjWZEqF20W8cGBzN4lm61NaSYE7S&#10;uUOT1LUv3gPG2iLgwnlgl2kbMG0EOr1F7dWamq4LOeo2wfFgRppRLew71FrtaYVQQNa/Va4DLHKx&#10;tVsxWipzeAuzaOnJpKUHlwlZHfsLkmgvipPMqMDvHI6HDRsGHI86FTi2lWMLjvv26SH//DI4/iJo&#10;Pn35Fy8o/A+8N99rONbsZw4S9N/6jRvlZz/DskyPcc8p60x6tKUQq/r7XaqrdSa9evLiOvnLYNRG&#10;Qr1M6NevL5HBdyV5FOlG87oUpMfPq5CR9ybJ2JllRnmerDZuE/plBX9pKvY0FGK7NCl78kJn+/X/&#10;OXbprzYuatKCRpMKfkW/pfKT8y+Uu328/y29xytRe15ICJcrf/9r+V2fsXL2LmYenx7r9PUWCNSS&#10;jnL8o+c+oy+/k0y7dbr57mpmu84id2ofZofFrq+LyV+mHJfTc/zsc49J5aFIqTwcJXv2hcvBI/FY&#10;KlFTm1GIm/Ox7gHBdSiq9VhOterygLccaTiSjb0vkwRrLG37AWhVk5nlqqprk9pTUZpVcTYHE6yy&#10;C+m9bXYBDi4U6uZ93HY/B7ucdpjLUNsoN5ZmdyUgUcl9UV3b1DbNfWlg5qCEIvnXdQSAPpLFNos+&#10;zlyKUTk1WKyPYo9lVm0rvaOaPOwA1ltJz23Zl8vzAf8k4DagGjeUp0hdGVBrF8E/NajdR1G5j7D6&#10;f7ggUQ4QvFSVFSOVWdGyj/E9+3JiZQ/W793pWMjT/IBooDrNl75r1G1U7IKkHZ7ykkKU7GKU7LJ0&#10;lGzuU5oBbCtg58ZKBTb1vWpRJwRN1Ui14u0vRXUA/o/uUdUyl0TUQmnmIEwVnTbtdePAtQ3F05w2&#10;pac5wPWExLixiLuxk7uPAt5mq9ZxgEUtmITtNB85IA2H6cc+SD/2vkrUoUo5TN/2IbYH9lbSa1gp&#10;lWUVKFPlzD3dQ79wOcBdhlJaKhUFHBQX7vZUmVQWcICcV0j/dj49xbmczpeK/DzZnZtNv20WQWrZ&#10;HDhnSUluBuFVmVJN4JqbNjU3WRNuFoGM8qvFJ/7kcMyhK5ZqheO0NIA9JorPo/YNWvMOTFo1Zf7m&#10;GYu2jhxSW3UH5Riw0/7BjrbqVlXbTgLHJwZyNfE5qWXB6Gh5KqWAnMFHjznHhYmE1jGP1gPH+ajH&#10;2WnxjDuLMrZqVY8TI3dayjHvu/Zytmkgl1qqPYFcas9UxViVYyux2grk0mTqVg3Z8oCx6R3uUFbY&#10;1vHVEaC1z9KUDc8oz076dlVVpP/AUtEBALdCA6qxS/NJWFRwaq+2J8jMCaA2AUdNAK1bxwABCC5g&#10;w4RumfFPvH8aItakMHwAUOcxm/W2dkIy4XyMEWpr0nFCJGGjLPPBk1rcE2+/vERGkbo8lB7Ym+iB&#10;vRGb9Zh+vSV480bz+2sk+KiOz7ULxTk2wl/m3X+HjB3YV/pdeyW3H4alOJDffS0OuVI52pIsmVUf&#10;ymeRD8hfAybLm7vGyxoN4IrtL2uSSYhO7IYii3Icq1ZqIJgQrBWoxitjFI6HyQobjj2zihVo1Sp9&#10;Ihyf2DdsB3F1nHPccd5xR+X4xNAuBfCVKMcrY4BhrVjA2O55xua9MmqIrNkF4PveIP/wvU/iCv4h&#10;1S0JfNoLWbT6VG6dNkQGdCe1mwWGD95+iUAuFHodnWVsxGqrZl40fbBrXnxchmA/nzhykIFj7dFe&#10;s+QJ9tl6W2bn8vtlJ22s77qg0cqMbHUauMwsbRwH/C4176GV/Uor9zFbbT9hX6LVcpggRi0NZCSY&#10;sZF9dwOLn3UsfNax4FnLwmfN3gL2Y/lycDcOmSL2E9i0y1gwK2V/UUIGQRHhigUarpiWC1Bns/hG&#10;1kNMqiQA0vG0msTSYhLDmKQoWkyiyHmI3BWLOh0HLMdTccA0LSghOkYpRvz9Q40F/MgRnE864ot+&#10;YXVHaP6AgrEpu6ceMLZmoqhbQiFZrweOTU6BzvfW94U+d4Vk3X/QPqCJ3qYFQhcOaL9w698yT4if&#10;cZvs4+8hgKxwXLOb/Tc9xwfpOa6i5zg7OvTfAsfj2pXjYjn/0iv0uNv6d/3114utHN96620yffp0&#10;A8an4fgLlPL/AbD9QpfAV/jZv99wbNnRYlmxu+Za+nw54P5z79tl6mPNxt489J5MeoZbZfIix3du&#10;PVbInTBvL7OIfaT3FPqG7k9hJrLCuq32qjLdSAK22/TYTsHu/cU2bm7bHgj2NRTt/wCl+ETI1/dJ&#10;beVdJ38kPzzzLBk9lXRMftvftbVan28NNeXN1+R8Pl9/6j9ezgwA8oJPJ1d/5d5rA8dOOWPZVvNd&#10;vfOBOz38a4UTqblR54B/039fBsd7K6rkocfnyNbEF2V74lJUmGdlXeizsjlsifgnvCEx2R9LUv56&#10;SSvYIjll9AZXhEjpPtTUg9FSeSRR9tekysE6wKGOVOv6bKluACoa6VtuyJE6zjfU53CgDZg2Aqua&#10;lktIUEsD/c31xdg2Sb5u4MCqERs3AULNpOFqD10rCkarUdaABsplFDYuAy6aGYnTcBhVG2u3k9Aa&#10;1+EsjvkzqCyOZ3KwgOdzGZCMTVaBxy7TJwakq5rdpsB+qMiAczMA3aIAzX0cPLZWK9c5KMsOy2vg&#10;QNCN3dytNlnKCZw7OEhqOVhIFbAQQCAL4F2Hul6zN5ODwgyT8n2oNAPoTSOtOQ0gTsZml4iakCSV&#10;VEUWyeBUWUYM8BxDX260lGREm21xaqQUJkdIQWKYFMTvMlVIAFpxIj3ZyUGyJ3WnVKSHA+xRso++&#10;NgX2A8zePULKeDU94vW7UfKBawcLAm5eo5vX62RhoZlFhyZ6qpuwfDehCrUA0C0mhIceVCDHQQpu&#10;a421dTPay1WHTZGAHlcN5z3lYtSX8yjKEqnkLTxGM73ZDpNSXomTAMX70B5Gf5VLPe9ZHQfqNbxf&#10;NYz/amIkSpvaqQnTgsg4GGURyMy7t+HY6j826dOaXs22gXRrheNMkl8jI8M5rb2D1qxjExylLUTH&#10;wbHahAE/0pL5oY1KqsFQVhgX6cwomgrHTnplXSwsnMxWrT3HDj5bTfv5/LKIYsPxURYtDmGZVOXY&#10;guN41OME7OQWHKcmEAhFv7ECcjIqaCnWeO05JtmrQxiXOgdQcrW/2E6qVlWK0+YyTaVWS7Wqgaiz&#10;HcuGZDOftkO130aVY1V0FXI0lMsEc+lWZ+BqgrEuFHDgTwCXzpl20VPsdKGcqeJuRjaRLA8wKTi1&#10;MvvWBRjzC+UxgV4FLyymbrWr4nBwoE67gGNkbs7rHN0jJgDKwfuqKb8OgFhTfpkDB2zx/tOuoarv&#10;QdTONc88LKP6dpFRjCiaSEL1eOD35ReelQMVfDdV4QOM01Ii5J7bpxPU1RmY7ivDe3aVefdMp5d9&#10;J79/ks8lVXIObpK1EbPljcDx8noYPcYRQ1FksTQzq3hJfFd5HjB+Ma4ryjEjmzRROoZwLlWOYxnr&#10;BBiv4LZ22rReb8PxiSFcJ0udtqHXhuKOAVwdLdmfg2OjSvMa9XWiHmstB5ANvFMKzGtihslLu0bL&#10;38Juln8Gz5Ck3e/x8yZLsyNb1n/2MhbpftKn8+UylbnHPps+oBechQxt7eB31sLUgHfeWC03ThgJ&#10;FA80AWgDe1wnC2feAZymAX3AHwnMrfx+Nn7yd/nsw9dZkACINVBNXQj6uVLXgX72NMFaFyp4bAdt&#10;AE3Yh3U/p9Xo2Taz79Myl7Gv0X2glp7Wy1sOsbjHvlbzLAxA76M/nEXPxv20nDAasH4f2Q4szNVX&#10;VfFd24srpoLWE8YEMq1gPyOSqoqsBbc9ebl853IIuMqmlSGTAMUMVOpM0qAzJBU3TGJsgmRn4u4g&#10;rNGJlbpV2wbIHHCaFHYW5NhXmJR73W+YQaG67QDHGtLlgWNdYDBBXlra784iT5suJqhTwoT4sVCp&#10;7Rga4qegTKuEk31scxX7f1Tjo7rAWZSOcpxOZkaKZP674HjMGBk3afLJ06q/CI5NWvVp5fh/WgH+&#10;uqD8/YZj6zD6jttvsxKezztHJi+IlL5T3pezf/YnOfOcC+X3Xe6R4fflYkN2/xsA2QHguaxeZ7aW&#10;DfpkCurXtHH/B0LvqSrdFhy7pduUt5mFS7Da5X+SV/8NcLzE5ZJVjOKZ+v678kOdLf2DM+SquWuk&#10;Uyz9x1/XXvy/ej+1VUfxvr2wUc4754eyeo1Grek/BQeOY3T263cAx/uYPztz0Z2yaO0QeWzDOHnk&#10;kzHyyMdj5ZEPxsvjH06WZz++RV74+E5Z+vG9suKTmbLq09my+rO58sqGhfLmlsfk797PyHt+L8r7&#10;1Af+L8jHgS/IhrAVsiPuFfFPel38E60KSXlbwrLfl9iCTyW5bKtk7PVB+SGg6/AuyT8SJkVHI6Ss&#10;mqCvakK/ahPlYG2qHKpNk6NAdzWQXdOIkoqS3dBaSFgZB1xOLNitBRz0U6jbbU1AIONq2hqA3wYO&#10;tBtZ3Qe6hVEnUs8WW7PUagHMlBOFuaWag7tqDviOAkOmOH0EYFblmdE4GlTjAsjdHAi5UEhU6XZS&#10;bhQTJwqKlgsAsgpLIkDYSpKpAyutKiwWMKK0odq2ah0EXDjvOgScHWILNDoVLjlYbOagsQl1vAGl&#10;vL6igAOtPKktJRithMUGtvVlqPRlaVK3O5ltChCcJIc0IA1Fe296hOxJI7wsA/U/M4qtnt9F3zZq&#10;dRJWcqC6JHEnQWnhUpoaQUWiYkcTGIMKDlTvUXUcRdSqJFzwKaSu8t5zsFetaohaBjn4a6Q0mbXF&#10;9J7jCtBFBBYTzBgiu9RWC+BpMJQZ+dNCIJYCGSGRmiitabsGjCknDomTwjGWCQ3bqq+tw97bJLkc&#10;GEdEhBHSVG2+Hzrr2ECdGVnYUTnuAMeactw+49gDx2pZ10AuTUE/Ia1aA7mMtVoXSlhgseG4Glu1&#10;KsfH4JhALmzVpdkWHOelx9J3TE84o5wUjMNRjjWQqzgLe70GxNUBljrGifepTe312t+pNmpbMVY4&#10;NkFcALJaoT1WV5MI3aFsCD7xcprlgVSrtO/XjPLxbN3Yk92t2kMJpGqoFb8HnZFrbKaoxhq+pUFc&#10;2mOsFlQniwfax2ogGhUNeRCLrc4xZnEEUGgFpFxAtpPfqRNocDYw4kldCo2Mz2GUmxtAU6t1M24G&#10;B9ZdtyrLAFsb1mu+VGaE1978dHlqwQzpccXvsFX3lamjh8rwPr3knbdeZfHsqOznO/Dgg3fJiCH9&#10;ZWjf3nL9ZZfIg3fcSP96NEDPd06ypbTeWzbGPSqvBU6WV8NGykuRqMHYlXVu8QuEbz2XgPWYeoGR&#10;TRq6tUQVYcBzGaVBXEtVLQZUvwiOFXptZdgO2eqYXt0xpfrEvmKF447QbI99si9bGUfPM3OO1da9&#10;SkGd12QBcg9Ty7B2r4odJK9EjZdXgqfKxxELJOfQZj71+Sij6fLXV5+XkQO6ydWX/EoenX8Prg9a&#10;U/R3yEKFz6a1Mm7oAALO+mNHH0ZKeFe575YbUGcJ8QIULRX/sMTu8pE7bhwjk8b0E7/tH3F//d3o&#10;CCT2Q1j7HbgTzIKNfo/5nDqAP/1OuNg3uo+yj2Xfaaqafa6eN1v2x1xvWm7aC8fRgRzAMZOpXxSL&#10;h81Vep7L2Y8076N9B5W5sZL9Ofu9ln2MH+P334qDqAklulGvrwK+q/R2pEKjTDdWYqevYpRg1R4i&#10;MphccOggbSeMAzzIvpb3QJPNFY5bWBhz8JnXRSBtudAxodqSYQOyQrL53KMoqz1d4VjHv7XDMZDs&#10;4rvjxhWh6rGG3ZnvMuqxGc2m88vZZ9hZAi2ox7XGUk2AZSEj3/KTCZVMYspDyHeqHGvv8fDhw2Xc&#10;mNGnAse3WsrxiuWyfPkyY6t+BzhOpudYg5dO1+n34FQ/A4n0HH/4PR3lZA6rXS0ydMggA8c/u+Ai&#10;+fXFv5GzfniuXPyLX0rvbj3knHPPk8sHPIQtufk7tlfbEAwQG7X4u7R2fzUL86kC63d5OxuOO096&#10;0/xuf3XJJfIKSoyOV/qu1ONlPNdCVnB/ccmf5IKf/1L+MOQG6bFwufxwF6nLCnr/q5D7dX5uTaom&#10;7fus7YVyxk8ulKv+8mfZTT+X+Q5zsK/K8XcGx3sPyP0P3SH3b+4vM7cOkvvWsV0/ROZuHCHzNoyS&#10;+Z+NkXlrx8qCj8fLgg8myIL3J8iiDybKQx9Okkc+miKPrL1BHv14MqcnyOOfTJIn102SJwDsRz8a&#10;Lo+tHSFPrx9j6sl1Y+XJzybIU1z/zMap8vzmm+WFLbfJMq97ZIXXfbLG5wF5zW+OvBWwSN4JelTe&#10;D3lCPg59XtahYG+MWCFbY14S78Q3JCD97xKS/Y6E5rwnUTkfS0L+Okkv3SLZe7wkt4KE7IogKaoM&#10;kbKDpF0fQd0+iqpak4CqnSw1TWlS35pFTzc9Ys0crDV5qhmltYW+ZsrRiiINdLuagb8m+p+xkTux&#10;bDuBZ3e19g9zMIhaoIqB9pFaCcRqmdWwJfrRsHsrNDo14InwJe1rVdXWqYoz5UC9VRh2AcUK2W2A&#10;tRuQ1q2OFlKV2oXi6qJX20kgmpP+bDcHim2o3qqGuxRGNdTJPDaWa4DOgc3PLlW1nQe4zIRLaQ8t&#10;sKcKNwejTajJWvXl2OAZOXKUHtrDJUlkyySgcGMZLyIgrTASgAmXPTkhjL0KNts9OSjV2QSbeaqS&#10;ELV9uWGEnNHrXRiFGB/N/Sm2+/RxyuLlQDkLHJUpHLwzH5ufr7GOA1ZGM7lc2m+MLZoPubbUW3AM&#10;LGORNsqx9hAbOCZGh7nYLU3NUlCQb+BYewqNpZqDXQVkTbu2Wol0q7bqz8Ox2iOPs1V74NiCVg50&#10;VQXSg90OadUO3ATNKMc6zknh+Ah2e4Xjw6TRmp5jArm+EI4B5ARs1YUZtCawkKKjmfQz4uZz0Q7H&#10;aqG2e411UUHDpRSOG4ASHYX0L6oNZdi+Xk/b5WbGrdsJHFNtGrpFcrH2T+pIK3Pgb9J6FQTURqqz&#10;jBWKUdF4L1sZf2OA16iHqhJjKaV3k0QxoIDTOh+X0oCjVrVMs61DKX7rteWy6dP3WFDCrkuIk9qo&#10;21CI2wDhVhwJZgY6AE30Oy8B5RllWaG7IClMZt02SYb2uFqmjx3O/ON+MmnsCHnnnTflhReekH79&#10;uss44K7zVZfLtLGj6EdWxRgXgBRJZVOgBGQvk9cDb5LXI8bJK3HDDIyuTO4rLyb3kKcZ2fRcSnd5&#10;Bjh+Ph44ZlbxUizVy1FplwKhS5lv/AI9yGpnXhaFrVkrEuUYu3PHlOmOcNxRDbYhueN4JxuA7Z7j&#10;ExOu25OtzesAnuMHAueo16pmR3NZDFDMyKkl9Ec/G3WNrE5VdZvQsNAx8lrw7bIu5kmpaArl599N&#10;cn6aPLbgPpkworfs9NvIogW/J2edxIcFyq03jAOOB8oNo0cQxNVHbpo4UmJDfQ0Uu1jM0H7kIkLP&#10;5s24iXTwa5gv3VvuvWsySr0GQQKVLMxo0JkD5475TOLkMY4G2mTc6sah9LTu64TFQ6s4bfZ9fL7J&#10;qXBT1vWey4Hmtuocrstkv0n7i6lsKof9GfvUQ7o/5X4strVxWs/rAlXrfgVpMhto13ESmOjku+gk&#10;JM8BXLdWAdYAdQv7UTculzZmp7c2EOKm7wUqsBPYdzD/2kUYnJllzGdeIdhSjy0FWetzcEzfsenH&#10;J8ndyinQ901nettwzHdUg7moNgPH1j5ff3bNKqgnm0D3qQeKCOQirboiJw44Dvg3wvENKMf/0lbd&#10;EY6157j7aTg+vSjwtRZFvu9w7MS2NoJmfAWos878gdmew1zaTz7+RAoYO/LH3/5OzvjReSiQfzc9&#10;rN8l4J1+rq8P6QaOFzml963bmXl8oZzJ73XYhN7yCEm2y5AZddTS/3UpiM/JypJzf3yeXDB0qpwZ&#10;3SpnRhLIFXLaUv2VFwZI+T4jtFn+38OWE6Afo8msf5aVWnuN9c+3rnN/039fZqvev/eg3PfQbXLn&#10;lu5y346+cufGnnLPxl5y38a+cv/GgfLg5iEye8swmbNpuMzeMMxA84LNoynAef1ImbtuqDy4dqDM&#10;/HiQzPp4qDy0ebw8ueMGeXzbeHls2yh5bPsweQToXripr8xb30tmfdpbZn/WW+Zu6CfzNw4AwAfI&#10;3PX9Zd66gTLv04Ey/5MhsviT4fLQJyNk8Ucj5eGPR1u1dow8tHacPPzJeIrtWmB87TR5+tNb5Pn1&#10;t8qL626VpZ/eISvW3SOrNzwgr2ybK6/7LpI3/BfJ34IekndDH5cPI56hRxHYjlou22JWiE/cKglI&#10;elV2pv9VwrLelqj8dyWh6GNJLftMsvdulvx926T0IGOqjgRJVXUIkB0qh2oi5MjRGGZqJjI6hCRu&#10;FO7GeqqBkLAG3WZIczOg3UyYWCtg2sKBHsp2K7DtYNasowlFmgRhLVcLajRzZ3VGqZ42lzdZ5cJm&#10;7gKW3CjfbZoCrEFIlFOTs7VU0QG6dBSLSZnFeu5Q9VpPc+BmlSYjK7iXWQd0OmdXC3VID2zb2kuV&#10;IFXUbUUIJZ6FgLYatrUcsKKuu48QtHYwE8hOQ8VJM0nfDXtTpZ7TdWyrK+jTJllXR23tL2X0F4ng&#10;+3bTs43qXA0cNwBJra3aA8h8YuDYCfw6SZA8KRzrAhHKcR0ulebmJikqKiBFe5fU1OjBr97PmnNs&#10;qcYnwDEgaNmqVf0EzCg7kMuJBdWp6ctq/9VxNzYce0Y5qT3SHuXUdICD3Q5wfMQDx1X0hpfnJ9E7&#10;SShXtsdWnR5HkngU6b065zhA4qOC6acksV3763VOqlGOeb9JPlfYYOYLSrv1O9Q+Yy1NxG3jd632&#10;1mN9xnw2SCPWUiA24AwEtykI00esQUwGij2lY5oUjl2AsQtbuYvxNDrGpo2+Sm3UMHsVLKaqGhsr&#10;NeUAjBuApxaC4vR5TEATirNaSbXvFF+s6U9tw2btIqGaVSJpRHVf/9FbMrDXNWZEUIjvZqBKFeo6&#10;lDy1rauFnoUNelWtnmTuy/vtUAeGPgYqdFzwFrn/5okyiP7j8SMYMzSoL3OOe8hgbNYTxo2S7tdf&#10;K9MnjZdIAs7UIi+A4QEA0TfjRfnrzpsJ3pogq7RHNwHQZF7x86q6pvaRZ5O6y1OxnVGOu8uLJEIv&#10;NUFbqhRjt+Y2SwHm52PpRT5FOFYw/jI4thXoz8Gxgq+q1EYd1q0F6SsSBrMdZKzeK7QXWmcuK7An&#10;dAPygXde3+rkIfJS3FhZGkAPcuDN4pOzTPY1R7DoUU5qfBDWfW/ebvqDCZUqTY+XeXffKsNgmxsn&#10;jZP+vbrKKFT5YODZyWJGo44rY6GkshSwnnsPynMXmYg9e9KEwUwH6SYPL7pfyssy+CoBmBpApSFv&#10;ns+kqIKsn1dg1wX4Og8Dr5S2rhgIZl/SxuJgG6nXWgQ2ePYtFjC7UZOFxUU5mk2hSNIKI9WENbJP&#10;0YVGRhewQMXWlD4m8E1uhbkcJ0/bkTwD0nYJkwSs59UkeJ3VrJ9JFt0AYxcznBWOXSwCaPaA9tUb&#10;MPaUfvZNeSDZgmO+Gzr32DP+TRV0UzoCTseV2XCsi0Y671j3o+xPdcFLW3O0FJJ1EbJB93U4bg7T&#10;2rIfB04lDpOsmCALjnHAfNV/JZX0h+vYipP8y8jMlW07/NuvsdOqj1eOTxGOV6xglNNyRjn19sAx&#10;v6PoFFTTb1BRKQ2SmEtgRIGnchokJpW+3m/wmN/k9Zj7ptGhkNcoSRmf/9n0dcVnM3uOilFAPoXX&#10;qfeJzeAxcxsk9hTvcyqP+594m8RslOPPwuXVV14yH8rA4F1Ezkf9y8+8gz/yxXzI3WZExan/W7Jk&#10;iZQzg/Sr/rvlxhsNFJ/BqCTdnvf/zpY3sCy9uPwFOfe8HwLHZ0n3qW/S2/vdW6tPA/I3AeQm+rQd&#10;0vfmd+Qnv7jYGnVFL9YL1Qf+T5Krn+eDp8CtyrSWwvHDe3bLhb/4hfx00oPSKUZOg/HXUY31PvRo&#10;Kxyfe+9zfE/PkJvvucPzNUcV45TuKdRwap37Zv9OBY5nLL5N7trQRe7f1hsw7i73buom923Q6i4z&#10;NvVEVe4t92/qLQ9s6iOztvanBsjMzX0B5/4yZ8tAA8/3fDREui64WK6f9RuZtHKgPPDeZHl40zR5&#10;dNtEecxrjDzmO0Ie8xsuD/sMkXnbeRxgfPa2bjJnWw8eq5vM5zKteVv7yGLvgbLYa6As2A5AU/N2&#10;9Je5Xv1kjndfmeXVR2Zu7yEPbOkpszcD1JuHyvytg2XR5sHy0GeDgeahWMQB+E9HypyNI2UW1z+4&#10;ZbDM4TZzNw2RhZ+OkkXA9iNsH/10hDy1caw8tx21e8NYeWozyvbGifL0pknywvapsmQHIyC9bpJV&#10;PrfJS353yGv+d8mbAffJeyGLULWflE8jnpP1MUtkc/wK2Z6yRrzTXhHfrDclmCCd0KJ3JbL0Y4mv&#10;+EyS922StINbJevwDsk95Ct5hwOlsBrLcx0p2Ixs2duEPbqF/u3WFDnYysFVK72u9BjWuVB727AT&#10;Cv3NhBC1OgFrJ8owSb2OZvqjm7ECO3RMj86VVUVR04tRU9SmywGu6PxbLYBLIdtFr7fbFNCM1dyt&#10;s2Q5CFZLtFEuPf2wlg3YYxk0W1WrAWdVP+kjNEmteoAIkJtRRDqbFwjUZFcN9HFrHyOJ2/iwgSpC&#10;megjbeUA1owNAmYdgLEuADnpK7bnG7vNUG9NrLa+AQrQtbU1wFuzgWNVji04NsZqFE8g2w71QjU2&#10;B706msgO1kEB0lAe03dMqb3YhESpTdjAMa9PQ81YTDBKPAe4Lu0f5MC/VW3VHjjWWceHCeU6QnL1&#10;AVS7CpTj3STRlmBHLyCUKycjlvnO2KoTdc6xL4FcPoy6CTAjnuqwibqwYbo8ixP44w1otKlybMOx&#10;hnGpjdXAMSqdJph7eo5N7zBArH3EapU2dmns0y5g2MXIJDczhx3MM3a0cBudX+xkCxw7XAQ1oZy1&#10;8l44CNqyAoisPYqb8DKFAp4IgMVKbXpVNQWb10F4lwK49RoUwhU8AFNKQ5/cBDg5CSv69P03ZNyw&#10;3qQgd5dhfa+XmXffyKzvBPObaa0nnZqROq4mVDucAu7magPWbdqrzGesWcej6WeSz8VOnw0yeWR/&#10;6XrlH2Ty6EEomYNk9NDB0q9nT+ndtYv4bN/EY6rivU9qWuIlMHO5rPGbLGsixwCPw1B/LfDV7YrE&#10;AQaEX2A0k1qpX0CNXaJKMVCqtmqdZWzPNVZIXqbXRVMoxwqvHUcy6eljwGuPZ+J5SLw2vcHcd4Um&#10;W1PLo7lMU695rJVYtlfHE/qlvcQKxlEKvxQzl/X8Cu0zNrbqwWwH8dwWMK8A3NVOrY+9KpHbAvtq&#10;vVb1eMkuIDp8hLweM0V25D4nR12JvB/8nloBRL7rh7Dvrlo0Ryb2JQWcMVlDBvaUfgO6yqtvLJUm&#10;Fjkc+nmhh7iO7/DfVj5Ov/e1Mhognj5pmIwfM1iGD+0jQwf3ko3r3jUzgTUlX8dwtdFXblmrddyY&#10;tSCnrSat7ANa2Rc4NX3dU/q9ObG03cJ8nwDeNsC3vVRJBoBNm4ECtWc/oyPOrNA6z9gks2XfxOfF&#10;bW7veQwFZxYJhc+phsy16SxsFsJcqL4uZpxbC0FWQJ9xkxiHxIll2an1tjrSqd1SbS+oecK41FLt&#10;MuPRcDxoUJm2QJheY16nWVDTcEhNr0bFxv7dwESFanImDhdnWj3HuUn0HH/3tuoRI0bI+LFjZfzk&#10;L4VjK5DLguMl3xocRwGh6bl1sm3dQVnz6j5Z/do+eW1rjcRnNkh82qmB59cFRBvKk0+AXAXz2KQa&#10;WfveAVkbUCeRnNfLzPOwjU+tlR2bD8sH66plF68z9gvgOCa9QVIA/nh+xrjUOglibMu7HxyRoPQO&#10;j3cKYP11f77v6/2+13DsYe/XXnpJzvqBpRqff8H5csmfL22fC/zDcy+QqwY/Izc/2Xba2vwf2aNM&#10;WjeLGhMWBMmvrxom/++XF8u9W7eZkCwbZr+pgqyPs4TSwK+VlHbCaulzLEyJlgv5TJ038k7pFOE6&#10;baf+unAMGJ+xq0HOvbKXXHD+T+XdTz4xB/06xkYH1Vh2Uz2c/a7g+Fa5e8N18sDWHijG9Kl56h6A&#10;+d5NnFdYBppnbLKgdMYmAHpDV7lnfVcDz3O9hsq9nwyVHosvkV9PPV9+NfHn8rspv5Qecy6X0c90&#10;lWmre8iM91CVAeXH/abIw97jZMG2oUDyAFng1VfmbucxtvWSBcDvQh8geGtPoLmnzPNBZfbqARB3&#10;l5k+3eR+367ygB8Q799FHvDvJjO8u8v9Pr3kAa6b490NmO4uC4DrudsHc58hMsNnkMzw68P9AHBf&#10;YJrnmsfzzt8yQhYCzAs29ZeHuO2jgPsCgH8hAL2AmrcZRRtVez7K+TxqwYaBspDtog2D5KGN/Byf&#10;DkHFBvQB7IfWoWhTD6+nX3vDRHlkE4sBGyfJY5smy5ObpsrTW6bJc1tvlBe23SRLtmMj33aHrNxx&#10;t7zk+4C8HjRH3g5dLO9EPC4fRT0ln8Q8L+uZcbopcbVsTXlFfDLfkuBcLOQFH0hYwYcSVbAWZXud&#10;JJVskJTdmySjYofk7w+QkkPYyI+Eyr76GDnQEC+HGpPkcBNKbmOyVGMlr2lOlzoH46WcmVLvZDSX&#10;g2TxVtLGW7FZYyHXamnhoJcDbpcDcGsFwAFvJwFqrY0cCFMuA9QcrGqpcm3GvpSZ8THNnG/igFVt&#10;mQ6ATkPV3KiQ+CIBU9QolJxmQKyVACj9XDuAYpdap/mbZa8ZnwyO6+psOM5jdnMogTseOMYtY/qV&#10;1YZt7JGqiHKwa9Kq7XAdC47dLu15Bow9cNwGHBOpa+DY3QGO7YN7C47zCAyybNUKx4f20P+ucIxt&#10;ci89heWFyVKCKlTAqJYcAtWyqNSkCF6jn4SGKhz7MfYqgoRu3AKAscPYLz1WU1Q2txnlZI1wssv0&#10;bHssrR3Tqh2qJGtQkgZtaVK0ju1BNXYCxk6AWMG4ldLTTgfhSS5gCKXV2caCBO9FC++Lw/ynAWi6&#10;P1G1nUUKbNNOVFwd/aQBTKbvGdgycKxA7hkRhLcf1kBxV6BFia4BWpY/t1h6d76M3tZeMnXsIBlO&#10;D+xTj86VA6TL6+O31vLc/O4UkJuwV6ti73YCGgC9GTmkaiPg1oLyuXnt3wiP6kO68vVy06QxMpwA&#10;rr7dyQV663V+TlWMq5hlnC4RuW/Km/63ysu7xslLCcMt8MUyvUzt0IRcrUgYYE4vATYVhl+I6mm2&#10;SwFPoxIbOCacy962w7ECKgCrM5BPSK620qsVjvV6ngs4XqYqr9qgo7pbgNwOy1i7gV/tff5COAbC&#10;TRgXlmqF5GXR1nNaz619x/parO1KHkfDw5YC2MtJ2F5JwvbrEbdIdOk/WdrIYBEES3Jdvryz/Anp&#10;e8lv5dbhw2TcgH4ydAC9yyuelEpaKhwaSqeFG2DTB68yQqu7TBneS6aMop+b1PCxLEYMG0rg2Yh+&#10;4utNYjhw2YJboIXvhs5BblaVFPVUAxLVau3gu+70lBk9BtxawYXHw7EdbGhvTwbPduuJ1RaiAYj6&#10;GNqWYrWiaFieZj2ow8LMYfa4XNzkRph9kM7b5nPvIEzMiTvEwWKYQ23Uuh8g20CT7K19wxcBsoKx&#10;zj7WVgwNqavme4HbRF0K6jhhIUjh2Hw/FI51BF8N3xGFYrvaE6vpl6YvuoHxgwrHR8mJOFiUxazj&#10;VMmO3fWdKccPPfSQ2MrxV4Nj+o0tOO4m73zoI4znAxxV6f3qFZ2GUpxeJxv/USFTh+VJ5z650q17&#10;tlzcr1ie/qRaEjMbJQ6w/DqP/aX34bkTANat64/IZ161EpHVKLGenyEeqN3xZrH0uS5PZv2tVqLS&#10;O7wOTqdmVMtfHy+XB+YdEP+iJh7n868xltcdGVUtH753RHwTUZmz+DnfqpC7buYLlm0B85e+xq/x&#10;nv4nPGZSjls+XBfx/VSO9UADm1rVnr0y8757pMv118lf3/yrBAfvlN/+5ncGkC/pMl3ugHwmzNeR&#10;Tl9fxTx933/ne9cg05lZPerBHDOqqxsr7a85mr4VW7Wqw69TSx1OeQolYNb2tTLlw/dkCgFc0z75&#10;SLr2vlI68zm67L4X5IwIh3TSxOWvC4j/q/cLrAGMW+XCVwPMCKc//Ob3kpqO5Yx/VlyIOXz1/GFX&#10;VP5m/75MOd6Hrfp+bNX3b1XARA0GUmdt7222D2wBKgHVmUDzsdM9zWkF6HuB5/s2cj/U3dmbR8iY&#10;Zd3ljzdfLJfdeJn8cfJl8osRv5Rfjfi5/GniL+Xq234vvWdfIcMf7ybTVg1CWZ4oizdPkUVbRxoo&#10;feATHpeas7Gf3P8JIL62q8xCrZ69pRfKbw9eD4C8vZs86NVVHvSA8j3eXeQe3+uB4GsA5Gu47jqZ&#10;qcDs11fu9e8vdwPGM4DiWYDzHCB7Lsr0HGB47vYRKNKDUZz7oVAPkkf9Ob+tP3A9iMtVscYGzvUL&#10;twHL1MItg2QRtVgLi/jDXPcQ93toB7fbAeAr5GvpeS9uz/0XbKMUtlHWF6BwL2Sr6vbCjdwGyFbQ&#10;XrRhsCymv3vx+qHy8LphKN/DZfGnw7CVj8A6jrKNffxx+rSf+IxFBbZPrptMvzawvXm6vLBVYfsW&#10;WeFzh6z2vUfW+N4rr/rfL38LmSvvhC2W9yMflQ+jHpdPYp+WDUkvyLa0leKV/rJ4p78mfplvSlDO&#10;P2RX4QccbH8qcbvXS9KeLZJWuUOyDvgRkBYkxUdDpbSGUK9a+o+rCfo6EicHqpPkaH2GNDQTzkUw&#10;WpOrRJrchIi5SqXeTQK5MOrFFAe0qFsKNm4BrLAstnLg2uIkJRnlUt1Uqh6z+QI4VkUZWzWA1dqK&#10;rbo4H+gMkcOHFZb4ftCv7GDGsd7Giq3Tg2ALjrXv2ChBKElfH441fdeTVo19/DB9xzYcV5JGW05P&#10;ocJxYU6CgeNs+jhTCTsLD/eXXQByfHSQ5KRFSQ193k7g2Kk9map+mQIAjBWe4KMO1XHOsS44dJxz&#10;rDZrB4sNqiJr2XBswBjluAVQMFstXAQODSPi53fyXjhQ1FtR0Jy6d9EebbYuZ700YaVuNmo/0Ktj&#10;nnTWrZmNrDOTPcnFCsoexdqBcqaJ19qbmpsRJTPvmiIj+nWWG8YMlLHD+tA33FNeX72UYCSUebJP&#10;XK2NJF8fYdEEazW9m62o3U11qIAK8mZeM8+H/b0Vt8E/Xl8ifbtcKYNwQg3o1kXefnWN1NcA++4K&#10;qXNnSmzxu/LPoBkEVE1GQR0nKyKtIKtVCsSotQrFCse2SqzbFxWM2Rp1WaETVXkZqrLCscKy2qw7&#10;hmV1DNzqOKe442gn+/bLYrqjLOuIKACZNOwVPJ7C8+du28FWbSVm2+oxrxeQtnqR9X5qt7ZUaass&#10;ONZ07eUxA2R14lCgm97qgNHy3s5Zkl21nu8Rvbt8Bz98c4mMYw70qB7dpM81V8rjCx+U4oIUlNTD&#10;fA6AO2AvNtxHpo8bIMN7XClTRvQxixHDBnSXsVjiB/bvLuMnDGPeeTi/Dz4vOAnasNE3o5I2aXAc&#10;cGwWaMxMbYCU0tYOVZEdfK4VgJ0nwLHJY+hQ2s5xXJmQQwVhFuCA4pOVBcmqVLNA157joKo1i1eo&#10;z60Egjn43LtxSWgbhVqpXbx+K3ndk3zfvm+wQbkjLKtyfCIcazuG2qotOHZpUjsOGAVktZefHI5t&#10;5Zh9BnBcU8bUBpTjA4WZFhzHhX2ncPzUU0+JpRyP+QrK8bcIx/GFjbLr7VLpc1mB3Pf3Gknb1yzZ&#10;hXXy91m5csGVRfKqV53EAa3xOU2SXcp1WiVNkobSq6pvEpenFzVLJpenqvoLuKYXe27HZVn5FvBG&#10;c9u4rCZzO32MLAXajCbJyz0ii4cWyrTZByTiQLMkGRhtlBQec8fb5cxJq5e4DAuM4wD19MImyeDx&#10;0wt4DWxzypokPonXosBceOx5U7MaePxGifLaK4MuLpbX4/W1YtHOb5bcPc2SyOvR16Q/l3lNPG4a&#10;j5mCtTxOH4vXl4wiHcNtYnmc9GJeL6/B/Bz6Ojw/R7r+fFymQBzN/dJOeA027H/fgPl7Dcd6mNCs&#10;fUS0Y1QflqI8+js8g1Lf+uvbct6PzpGL/4QV6t5IM19Y5wafhtx/J+R+3eeuM2nf4xfskYuu6C0X&#10;X/Y7eTQ5xqi7J1ONn+Xy5ylVg79IVbZt00+V5susbZtk6EOL5Yo/nie/B94uoH6gNv1OZ8nFF/xK&#10;Rky6Sy7avgdLdcNpMP46gM/7dubORvnT0Clmwer6q7rIgSr69QwUq65m4oU8mHzyfqOvgsunCscz&#10;NndFWcWyDAzbYHz/ZkCTUhi2odkGZ72dXj4DVfkBFOWHfSfIHW+PlEtv/q1cNvUqueamXnLFDd3k&#10;yond5C/jrpHfj7hUfjX4N/LLYb+SSyb9Ubrde40MWni9jHkWW+b72JwBvoXrJ8kcLM/zAMO5WJ4f&#10;XDtIHvy0n8xc10ce3NAbizTgjh37QUD+ga2d5d5t18p9264G7K+kLpcZ266Se7ZdJ3fu6CJ3enWT&#10;ewHpmduul7lbrgFQr5X5m7oA8foY/dmqLbwXoAwg+w1Bqe4LOGuhXGsBy3O2Y+em5ik4b0NZBn4X&#10;YfmehwI9x1uVaMDbR5Vt3faS2b69ZZ4/6rQWgD7PF0u4D1sWHeZ6Yxnn/V1gF+f19EL6vBfyeIu9&#10;+ptayHMt5LkWbRtoVO2HtwPOnnoI1XsxZbZbh7Cw4Cn6whduAsQB7sUo2w9vArDZLlzH5ZTC96Ob&#10;xsgTmyeiZquiPUWe3jxNnt1yE6o2/drbbpcV3vfKKu8Zssp3Jqr2TI4hHgS2Z8vrAXPk78GL5SO1&#10;kYc/I5ujlop3wmrxT3kNJxmLr9l/k7DC9yWs+H2JLv9E4vd+JokVn0pq5WeStnej5O0NljpVIjlw&#10;bdXxQcCaqr5qqVb1WN0S+u945VjhmEAuLLqtjkZs1fks8gbKIZJpzSISlmuF4zaNdW//xmgirQIy&#10;cEyfrSbPag+lKsfGVg3YaZryKSnHBHI1eOYcH0E5PgIcH0Y13k/fscLxHnoKSwnlUjjOzrSUYx0/&#10;FBEZIOHM502K2yl5pIHXkuptlC8NLvL0UqoCpn3gtmJ84pxjVVVbtbfcgEiH/mMs8waMsT63Aq8K&#10;yArHCsbNXGa2XNbiQOnT+bX0BjvppdT+Sh1do2UWElDWWhi91Ai0tqoqhrovKNIktRkLvlGRPcqx&#10;y/Q4W6nj2n+p6dea4Kv9mckxAXLntNHSv/uVcsvk0diih2Kz7i9vrF7J6DbGafF70z7QegC8WcFe&#10;lW61gaudX5+Pns46wEgXMCpJZn90/gPS67or5NlHFshhFHfkOammxSCNz9E/Qu6XlwMnyF8TJslL&#10;MUNkZWRf1OOBxsK8DODUBOrlzCleqkCswAkQL/MkUlunUWw1RToeOMWyvBxAXsFpWym21Vt7bFPH&#10;hOqOc46NDRsL9TKTLA0cE6BltsdBsj6uqszczlilj523QVhhuKOVWsHaguOejHqyRztZIL0CQF5F&#10;j/Kq+KHyUvhoeSNomnwWsVAKDmiCNbDIZ+TdN1ZJX8D4xnEjJTsp0owhatCQQGEsVlKo3H/nNBk7&#10;qIdMHtpDhvW8SiaO6CvTJo2QieOG0ePdSyZPHiU5WWrXZkGD0WNN6qhgxm8zn90GhVjbSWC2/C51&#10;8UbBWC3yHieE9uB+Uakdub14TO0XNq0bdhaC6eG1yg4bNBMCVElWQDe3tR7fyffHhXrsUneKthu4&#10;NaiNEDhjv7dTqT1Rf8ZZootndnVUk61+YwVkt9qxSWtvT6s2Pcf0yXvgWAFZ4VjHCp5cOVZbNT3H&#10;exhhWJZl4PhgIWP88tMkNz4cOH76O+k5VuX4eDieIl2CTmHO8YqvAcfRKY2AnaeSra2CbGbmYXmw&#10;T5YMuKlKtmW3oMgCf1R81CF54u5yWbWV9DhgMNL/oCxcWC4z55XL/Of2yT8C69mZ1so6rM2vrqlk&#10;ladCXtlcJynp1bJmaYXM5nYPLtorT6+ttmAXMI0KOyzP6mPM3S2PrDkofrlNsvOTChl9aaZc07NY&#10;nt9YI7vSFXrrZO2qSpn/8B556NmD4s/zJwG7wcFH6D/YL8ue2CPPvnxAPtxwSP727lHZyeNkp9bI&#10;317dK7N57JkLK+V9euHis2vk9QcK5ZILsmX8vEr5LKZeAr0Oy+uvHxZ/fvaUokYJ8TrIayqTB5bu&#10;lzfe3i8fbzwqgdE18s9XDsonhM3EAPwRoUdYSTwo2xPoywaGo6KOyIoFPM/8Cln1QbXEsVgQx8+Y&#10;yWv468vHv4ZYFhbiOqjPx/0eOv5O/o9OfxGUf5/hWA8yzEq66d2y/rl1rqTn35233mT1IF/4B5m0&#10;uFh09vBpOP66gPrvvZ8GdOmc6O5jtpBG/gO5ccXzol3wCsEKwPZWE6b/JpXyas5WWdFw8t5kva1a&#10;qB8vyJHrBnU184vPv/B3cnbfSXLRgMly1aCpcgHBUT95dq38co2vdEqj1zisRTpp4vLXgcP/9fsA&#10;x2eENsmPRtxuvo8Tx04wi1gKA5pLoKigf9o1qsg69c3+fRkcayCX9hzf54HjB4xSrH3GqLf0Alvb&#10;Y5CsQGyryLrV62dt7Q08jpZ73h0vV991uVw+9Xq56oa+cvWEfnL95MHSmbp+wgC5ZnxfuWJ8D7l0&#10;zHXyu+GXyEWDLpTfjv2Z3LRqjCzxXSzP7Zgnj6y/W1YGL5BXIx+Wp7bfLovWT0BpJTFbw8CwN6uy&#10;PAdQnrOhh8xDVV4ALC/c0ple5etl1o7OMhMoNnbr7SjMXDZv89WA8RXA4hWyaOPV2KQ7y2xs4Q/q&#10;z4ZlfJbauX3poUYdNwo5dm59D+z34cGtwDQ1exuqswI0MPsAPc8zAPAZO7rK/QD4DC0fnhP79gN+&#10;KO5+vIfULE7P8qUA6ZlYwx+kZvHaVMmercV95nKfeajbC/x5D6m5wPZcHyzl3M9svXsB2Fo9ZaFv&#10;X1kEcGst9gOm2S4EvhcC2rpd7AtQ+6Fsmxro2aJwc16vW4TNfBE931oPeQPYO4bJou2o1duGA9oj&#10;UMc1bI3aOIz3nMs2jSRMbYw8vnW0PMnlT1HPEMj2LL3cz5Bk/jSBbE/qduMYeQr4fh7b/FKvybJ8&#10;xyRAe5Ks3HIDo72elkoSavXAW2HNSRiUZYe2euv175b1t8taEjKJ1SaxnVFODbUE0jQY5TggwE8O&#10;HFDl8l/DsT6PBcccMOsoJ08g11eFY7VU11RgkWRm9VHAWNXj/aRVa6hRBXBcRt9xUW6igeNMtVUz&#10;HisyKlAisFQnxgZzbBUm1ftI5NVgIw3iQukyVQe0mIA1Hd+kc5Dt0rRqwMOAsZVabSdX26FcToVi&#10;QFghWQHTjarrZKulI5xcmrCL9dnFz+5w0k+MrVr7i92Ui3IyTqu1pYbQOCzNaqlG0SVJiEUDuz9d&#10;IVltpDy2ScXWNGydbayAzO3oG27l9WpoE/N2JDxok0wc2U+GkS594wRGxwwbJKOGDKB1bx2LEsCx&#10;6QM9gvqPNboBoALeFexVfS5g7NjfX31RCvMUygQbepS8uWYJiw4pnFNbeKHkAoAfRcyRl4InMq5p&#10;hBl9pL29ryYy6khnFWNLNj29wK9C7DKus6zQll3ZVoD1/JpErMwA9EoUZIVR3S5XqPZYqW1Atu9z&#10;YgiXmVkM7C7VHuO4HsC2QnEXQFmrq4HkFUCzqsiq/hoLNmUUZXNexzQpVHsu89i09fYrVdFGjVa7&#10;tnVab9vbKOP6s+kIKlWQX8Ja/WYUCd0+k5hLz/eqKYolj32SkxsjS55+WHw2riU/DTWVBQnmKdEf&#10;nyqPLbxfBva8Tm4YNUDGDsS6joL87hsr5KG5M2TY4N4ycEBPuf32qVKQl8p3hZ5jgtM0cM3F4oXO&#10;CFcF2SjHqP0mFI7foarHDh355IFj7aE3QX//qmwo9oCxBccaDKiwzHfBToG2+/M9wVeWrdoD1GxN&#10;b76maOtr0c+++czjEuEzZXrpPUvLOi7O3pe0b49TktVubanHFhzbo5xQj3XWMXBseo4B45PDMa9d&#10;RzmprRxbeCtjp7TnuJZgs6Olmcw6zpCDKMcFKPLP/lvgWHuOTxmOl2KrftHqOf4SW7UFY6ioWYeO&#10;qzhsyTFZKK8BVTK6V76Mf/6wxJSiENsgpyooamkqgVhRoQdlUb9M+WWPYgZ258mVv8+Qy+7aLwmZ&#10;R+Wx23Plz5fkyPAxu2XFpsPyz0X58ue/5MqgCcUypnOGdLquRN7aifobd1hemJor1wHBU6fkSY8u&#10;eXLni4dl3Yd7ZNCv0+WPl+fL/L8flVCez+ejMpk+sFCGjS2SflfmysSVhyQiu142vFEil1+cJQNH&#10;lcriZypkwe2FMnjYXvE51Ch+K3fLmP55MngqsNQnW667Za+8G3ZElt2ULxf/JEN6T9+DNatWPny2&#10;RLr/uUw+VqCNOCgLpuVK1z4FcvN9JdL7L6nS/aZKWe93QCb9Ll9mv817VNIoQR+WS48Li2RNNH3Q&#10;KUfl5cUFMhjb+aQhedJ9MPZznzpJ310v25eXMeg9X4bwGib1zpZrb94r74UD1KpA6/tK//aJv4f/&#10;6/Pan20WQk6wh3+f4Vj/wJg1+PajDstCdfggARpr15NMOM0k43Y68wy5bswqj3r874W803D+9d7/&#10;SQua5IaH2qTLmPcNYPW9abys4I+BDcbaH/wSKY+PR3vLvOfukDG9SLe+dypjIjbJUrfjOAVZ+4of&#10;yS8EXMZKp19fJb+450n53T+i5Aeomz9goevsYBTieICYYxgTwuVfcxqMvwngaxjXziY5e/htcuaZ&#10;Z8ojjzxkDg41gEgB+dv+92VwbNmqb6WvuIs8uB2wU6V4M/CHbXoGlmk9b04DkjM2qo0aKOT0A0Dp&#10;/VsAUUBTw7kWbJ0g9707RS6/7TL5w/gr5MpJPeW6Sf2ly6SB1CC5dkxfuYrRIVeP6yvXTOwtV4y7&#10;Xv44+o/S+Y5L5a7XCMLaPBNF8wF5ZtuD8m7qcllf+Jq8HPaQPL3jHiD5DgDtJtTlKbKYnt5FG8ZT&#10;YzhNovVGwrhIvp63uR+vv488gAr7AIrsLPqY5wDIc7dfC9BeYWqu15VsrwGir0f5BVY1EAz4XBxI&#10;2jb9yg9g3X6A7cwdgDJq8IOqCHN61g7Laj5nBzbvHX2Mwv4gQPqgd29uR1AZj3E/t9XtTPqk9b7W&#10;/bGEc98HgemZGjympWFiQPUD2+mb1gKyZwLXsymF5llcp+A8B8jX07O43lzG+bnA9ZwdADU1D5v4&#10;fLWK62lqvncPALk3oAzs87wLeH4tPT8fOJ8LiM/x6yrzAnrIgsBesiiwNwVoBwDa/ijV2NAXAdQL&#10;fVGuvYFurwEA9QB52B/12h/oBr61HqUn/HGfAfIEwP0U1z3pP8TUE5x+KnCoPBs4XJ7l/HOcfwZr&#10;+Vs+s6WkUgGIfmDUHTNbl32QqseIxyeFYwVlPaBtUDh2NEhxSYH4+fnIvn30C/NPVWOHsVTr98X6&#10;O2epRroY/Hk41lFOboU7knvdKGN2INcX9hyjHNtwXA0cax0CjPcDxlUeOC6l77gIsMtOj5H09CgD&#10;x1EKxxF+EhftLxlJ2MD3ZgLHHESbOdv0HDNfW2dtt2nfpB7kq1XTUybFmtK+Y7en91cAVK12UNa+&#10;Y09KtaAQt6ltVgOJ2Bo7qCbuktar5WamsNvYTFmM4D1xMO6nhTmwjSySNtN3rYsF2k+sgKHQo1DM&#10;EFlrq2VSq61ZywaOUZhNei/vo1qhNcVXraefvfcafcfMKu7bXSaNHiJjRgyQW2+cJGGh3ijZKPao&#10;l80ozw0KVKoYAzHVWGZfeGyeDOl1vaxa+pRU7iUFmRnH9ZoeLoSJtRVJ8UEv2RDzqKz2myAvR42S&#10;1YDxshjSnLExv5zYX17m/Gr6dw0Ye+BYVd0TZxfbyu+aJAuOrfMKzsfAWBVevZ99Wzt1uqPV2kAq&#10;NmlrxBOASxr2sriuqNYkXwPGy5ipvIzXtpxaBgwvtfuTVRU246RIyu4AyPoYCsQrFLQZL6U/m/n5&#10;zGm9vJesSSLci9esdmztT17B878aO1heChkhrwbcLNsz18iepkRpbNsrB1Hha5gR3HRYF1kOsLCT&#10;J68ueZxZx50JOesjIwjpGtz9z+K97m1Ji98pd5IUPqBvV+ne7Rp56KHZsp/wOAfBaQ4d+YTrICU+&#10;UA4zuxdyRU2m/xgYVjeDGR3GookLWLb7jk0ivoKxgu1JyoLgz8OzrQZbwV7WeLrjb2uBsQXHFkCb&#10;xSbtj1eXg/Ybt8OxtRBk9gW64EaLoTpLjpW16GZnFFhbVY8VjrkvgKwLatqOYcY5eeBYLdXGVm33&#10;HOvPZ3qOT4BjerwbK1Q5ZpxTSbocKkozcJwf/93bqkeOHEni+ziZcMMU6XwqyrHOOD6lnmOgOCq5&#10;QVLzD0sNO+eaxjq2dVLbWCu7K+slEpU2J2AfA5aL5JaXj0gSwVUdVU4FqjjAbufOg7J0caVsznZK&#10;fVOTrHuqkD7QMvmQwKznJ2RL55EVsiHfKcWlKKdPVchrm1ghrXPJ7vgqGfabXFmIerz+b2Vy3dVF&#10;8tfYFtm9t1G8398vzy89Igm7q+VJIPi2RQcl8gDt+UmH5P5uuTLzH7VS2OSSNN890ufKYnmVnsCN&#10;LxfL9UDrc6Gtsre8VpbfViSjJlRJCEmQTw3IlmFT9skuPg+1RdXywqr9snYXoVuBlTLqUgA9qVGy&#10;i+rk4xdLZWDXPbK5rE7eWVwk/fuXyNsZDjlUWC2LxmZIZ+1HDjgoN19VKIveAY6LGyV4LQD/pxL5&#10;a3ydbMHqPa5bkfyzrI3UvDpZdm++DJ7EazhQI0/0y5LhN+6XcF5DNa/hOV7DRyHY0lG+o1HrE7Pq&#10;zfv/nRW/78yiwxJpkrmPB+TvPRwrGHsyN+yD7E8//gxL9U8NRJ19/i/kx7/5s3Qe/xbBTqdHOf2n&#10;wrkNx11Hv2t+r1dPnixL+EOg6vFrfAAWb/hQhk8bIH+59FzLEn3eJeZ2w7tcJMvrqtst1s9xe+0x&#10;vmPte+b6c+e+LJ3429opus2yTWsBc0YhVqX4tFr8zdXyYMY4RTvljLH3EsZ1vgQHBX7bPHzc430Z&#10;HFvK8a1yzwbszWqTJmjrfqB4hoZtcfoB4Pd+gPj+TZ2B4+vl7nXXEsR1HVBMWNdmen5Jtb5nPT3H&#10;mybI3f+cIn+5lX7jCX+Ra6b0kGsm9JRrx3WXLhP7yDWjeshVI7rJ1WOB5sm95Mpx18ql434jN7yI&#10;6sl85PkfT5C5H40n3GqavOg/Q5YFPogN+A7CrW6XJ7fcLc96zZDnfO6XZ73vB5jvkye33kEA1lR6&#10;dcfJok8YKcX4pwdQPB8gnXoWvcHz6CeeD9DO8qE32u9qucf/Krkv4CqCvK5G1b0OUFRbNICJFfrh&#10;nYyhAi5nAplG4dXTwLOl9mIpV0im5gDD84DDecDhfB96lql5qLFzvbFga5o2pana8zw1d4datDVw&#10;jNrGdVq8ptmA+yxAeRagPJuaw2PPVYBVqzZwrgA8m5ql6jcArXA8h9eiAKwgPJfeawPEXDZXFwC2&#10;dTWnF3L/+Xq5AjO30cvnsQBgbud9vTzoexVK9tUy248FAy3f61CveS+4bq5vF94LAs1Qsu2aD1DP&#10;U3XbT8Fatzw/79sCaiGq+CJ/iu1DAfwOOf1wYF95LBhwDuovT7N9Crh+02+mFO9lVc0esQIc62zd&#10;FgcJyp62H1WOXQCvrRxbcAzSNdUbW3VJaaH4+noDxwCZHv7qKKgT4Ng6MO5oq1abJCOFUI4Vjl1q&#10;CTbjib4eHB8EjqsI46osSUU5ThUbjrPSoyWN/mIDx9HAcaSvxEb7SnpiEH3KmVhAAeI6FONanfeq&#10;42sY/aJjcTSAC1XOLlXENHjIjNDRwDMbkBVcFZIVLD39v20EWyFVoexpyJUCMlZnFGNNG7bSnT0H&#10;/LpQwKKEkwP/ZsYp1dNn3MjP7wRwkbss5dmjwBnFWJVihQ475ZytrR5rQJcLQHaqegzQa3o1g2YB&#10;2nL55J3XZTDq5JC+XWTKxOEyuH8XueuOyZKVHWteSyNQ3WL6lVul/mgFbsVlAPVwGYpQ1bPzNfLO&#10;318H2vl5mGXskEIpO+ov21FGX/OfJq9EjGFkExAMRK5O6kGaMxXPaeB2Fb3G9gxhA5GowPZ8Ykt5&#10;xUrtCbyy4fiYQqxwbPUKq1JrFOH2cCxLdbbnFRtoRqFeRrq0plsb0AWMXwSMl6Aa63ioZQme0C+g&#10;VnuaNfzLBIZhk9Z6kfMvoiwvMeoxxc+zLKYr9u7uqNDWnGOtlUC3jnXSn9fqZe5DzzGQTA/ysmh+&#10;buB7ddRAWRrIgkHA7RJc+J4camV0XFsV88T5rAG4TuZLr31thUzCSj0JC/XA3tfKgB6Xy5LHHjTw&#10;uytgk4wY3MMEcvXr01XefHM16j4qv84JBg6zU8JlwaxbZO0Hr+BGsGb+NqmVWq3++jnQApjNZ1fV&#10;XI8l+jjLcYfgKnse/Im2a6vv2ArzspOvj99qeB3PQelz6Nx4tVWbhSVN0VbHhIbusSikkGuNK+sI&#10;x5YrxaqOSrLde2ylVn8OjknX1/FlqhybMK4mFuXMKCcFdF0A0LRqDxwf5PWrcnyAnuO9CsdMGjCJ&#10;1eQUFKZJISn237Wt+hgcTz01W/Wpw3G9ZBQcYZ5hvVRUOaW80il7dEvllbRIFL20OYFfoBwTlqV9&#10;vynYglPy6L+NPSRzbiiSMTcUSv9u2dJrQLl8llItT08okDG3VYkXPbsJwHZBWa289kiZjBtfKCNQ&#10;ma/6JarPh0fl1QX58vsbKhl6rqnRqKk8pvYqZ6ccloXD6TmetV+CypslI3yf3HBFjlzdN1/GoMCO&#10;Gpsrl5yTQ7Jmjax7qUz6XVUqb6cA9dlHZentCseV4leF2ry2Qu4YUiCDRhTJuKklsgyLdyJ267AN&#10;FTLkj8WyOrSeRQIPHHfbI1uB4ZV3FMnIcZXiSw9yakmDvDM/X6bcVymf+p4Eji8pkb/F1sr6l0vl&#10;ivOzZeDkIpkwvVB6/TlDuvTbLR/Su+z/6R65fTCvYWSRjOU1rNiKYk6ftarxpr+Z99v+Hejv4f+6&#10;9LkO1zRIVvFhz6irYwFk32849kR/smJmFtI9/x5//AnpxFinX/15sAy8PUAG3RMho+fslkkLTtuq&#10;/1PheCKBajcgOHab+I4Fx5MmmjTpRzOSZNR9t8qvf3yGufyC3w+WKwc9KcPvDZP/97u/MMrrHHmx&#10;sVmWctvnKVWN33DUYrGfbm7/owWvyBm0qnei/aOT35FvDoLfRGH9b71vFAsP2rN9WWfp070bCbz0&#10;Rhpb6bevGusu4Mvg2FKOb5cZqMCzUF5nohorEM+kdPvgZhRQ1OOZRlHW1OrOVtlwTL/xfZsGAqQT&#10;5b4Ppsk1d18uvx93qVwxuTMKcVe5asz1qMZdpAugfN04gHlcF7lq/DVy6eg/Sfe7L5UH3iHcastQ&#10;mb0WJfYj+nDpkV2wfrjMZSTTrA+xUtODvIDZxos+myyPbr5JnvEClL3vkSV+98vSHffK8s13yiub&#10;7pFVG+6QpwHrx9ffIIs+QlFeS9jVZ/Qr8zNoD/Lt3tdSQDJA+EAAiizQp8rxXJThh4JIpwaS52Bf&#10;Vtvzg6raApSzgdEHFVIVLo3NGWs1qvFceoMXeAPIQLDWPBRlrflcv1DL01dsbbmc6xYAxVZ/MefN&#10;ZSi6RuHlOlV8fbkfz7GQ17FALdQKoIDqfF9A2BvIJYRsPnBqCojV0svmEko2h5rLIsA8T80l1Vtr&#10;nh/XoxbPB2zn+aGW+13Decr/Ovqir5f5Wn6dTc31wYLu2xnI7YaaDCRz3/n6OD7AOc8zUxO/PTbx&#10;Ofpe8DrnE3hm9VjznvjxuumzXsT5h/1QlwMHyOP0Z7/idZ/k7dnFJ7EWSOMAXMFN+2A1bdrzN6q9&#10;JcjYqT1hOqocs1CtcFy2u9gox1VVFhw7nMRLmX5jXQ22lOPPw7HVc3w8HH9xz7F9oO5gjFMLY5wa&#10;KrFIArc1lCrHx+A4RSoA5JICeo6ZdZyt/cZpkQaQY2KDJCzcW2KjfCQ9iR5pEq7ddTrfmDE0R5nX&#10;SrkJE3KpHbUDHJuROajGBpB1rJNaWHXmsMdabSykanM2c40tO7WCsY5Y0vAkNypXGwf0ag/VcVYu&#10;ert1q2Cs5WD+axMLAw11lQRxYUUFVttQns1jqRKoWw8U23Bsb83lgLMFRSiG5rRCs95XleBqBA9y&#10;bpY9ZYK5xuiIp2G96GVlsWX+3ZKXl8RtFEJYEEFgWvfROzJmyEAZP3yIjB44AEt2H9m68WMS0/dK&#10;c1uJVLWEy5bEZ+SvIbegkI6WV2OGy2q1StPXuzpRRx0BjMDxcuzHVniVle5sVF4zR9g6bYVjKVRr&#10;cNexWcUdQ7Ps+yoY21Dd8f42HNthWpaC64FpA7PadwzE8lpWMFN5harRGq6lCdnac6xqs76+Dpct&#10;N2FgwLRasRWCgWMtPW2VXqeWbQ9E8zMqqK8yidw8Ztz1JHGjMkcOlaUhk+S1XQ9KFL3+OvqtqZUA&#10;Kz47/uvfk4kEbk0c2J3xTn2lV5dLZf4D05g5nmlSmTd9/FcZSzDXCBTlwdiqN67/0Pqs0PbQUF0h&#10;Lz49Xwb1u0ZumjZC/H0/xWmgjgVGcXl64HXBxMWoOKdCqgKywrEZxYTCe5I6EY5tAG6H5Q49xR2B&#10;2RoFxdz2wxTKeOuBQtifWeSaks33x6GfRxa/jK1aZxqbzxk5HWqpNsrxiWUDsu4vrBRrewScpRxr&#10;kB8LTKcKx/ozM8rJzWtzkC/QuJfxe7vZX2goF+rxYWzthUlqq/5u5hxrz/HTWLhHjRolE8ePl4lT&#10;vhSObzWjnDrC8bsf+QJ9IrHA7OerjpVOejJa21CQGyWcxOYIwqu0VFGOJRArM+uwzEXxHHTzPmaP&#10;tUiaplNzeSLwufreUnnug1oJ2LFPZo4pkIl3VchDzwCA4/OwMZTLpykotkDwlHv3S+Ae7pt8VJbP&#10;AKAnlsn9j+6VhfSD9v1tnjzx0VH56yOF8vtJleJPSnQClm0F17TCFslJPywLgOPpcw5IcAXKcQRw&#10;fHmuDJxeJnMexzr9SKW88MZh8Ua1/WxVmQy8drd8lAdU51TLMuBW4Xh7aYsUEuYVvP6APEGf8oJb&#10;cuUv3ctkpW+dhO3YK0P/WEIAQAOBW/WyVpXjbhWytahGVt0JHI8HjvV5Sz1wPKNS1vkdlBuvLJSH&#10;P6iRuNImCV0HYF9aasHxS6Vy3a/y5bbHKmQefdaPPF8lb6yvlqCUZsk72CxB6w7I4/oabsJu3qNM&#10;lvsAyBryxe9He6/t9/+72Orvuwl31u79B/hs1PL8Te2fkeTcNvloXaS88r2cc+yxmOlBg6ftWK2a&#10;N996i4HjX3eeJDc/JXITSceTFzpPB3L9h6d1TwWOh94bK+f+/A/y41/8TK6//Rb5zXWXW5CLO6D7&#10;xNdl3NxSmUr42i1Pi1wz+mE5+6fnyb3r3pO3FIr50/CU70cy7rEF8vPzLZj+9R+ukmuf+VDOjWJM&#10;U0jjaaX42wZ03tMzt1fKWX0nyLm0N3zy8ccGivWPuMPxzcO3ji2JHTt1qnCsvbazgbcHGdU0k5Ct&#10;WWwfBJR1O1t7bk3frYZ1aTgXAK32YOp+oG8GSc1zvCbKzM9ulGvvv0J+M+6P8peJ19Fz3FWuGdsV&#10;KO5Oz3EPuW5Cd8D4agK6LpE/T0Q1XsJMY5TehTq6aUNnqgtBVAAks5TnbQS6NqLIrqfWAd9rCcL6&#10;lD7ZTWPloU3j5OltU+WpD6fK4qUkuS6dKO//7R55/4MH5J1P75c3P75dXvpgijz3DuOWPmbG8YYB&#10;ZkbzvTqCCiC+X3uAtwK9WMPno+Jq/65Csqq2D6K2zt6hdmu1U3PbLddTnTnN7dVevYP3gN7kWdRc&#10;3oe5vAdzVe1VpRYVdx41n1rA+QXcX2u+qrdYthdw2/nUPB5DwVhrIUC+CNBcDGCqErtQ+48BUQXj&#10;hUCtDanzAd/5gOu8AJ5Hyx81WYvRVnMZbTWHMltAd3YAp4N4LcH8fCGAcRDPz4LAAi5fyG0WcnoR&#10;j7EwsBuW8u6yKAjV2Z9tYA/O834EAeb+FoTPBYxna980wDsT6/Usf9RwTs/Ffj3fj4TuAILKArBj&#10;Y01fHIjFncseQll/zJ8UcJK/12y9R7J2hxiIcgkhUUCy9sCqJZpPfocDWAuMrd5jKz/DDuQq31Mq&#10;/v6+wLHCmCrHNhx/3lZ9YiBXGwqpC+ux1XOMjZhRNQwg/twop+PgeD8jripzpX6v9h1bcHxod7rs&#10;I4yrqjTFBHIV5cVLPqOcsjKjUY0jqCiJigmUkJ3bJDJsh6TGB9CjnCJO+oydtLi4Dme3w7Eqx06C&#10;jOwwLhuOFZBd9BybUVk6rxpAtsvZ3musYIxSrNZPtYGS0oscbpKGLeVcx1mRwutJ7na5aukzPkhg&#10;F6nDOvcW5Vct0QrEmkStirTpJQV2jGLssVW3K8hGUdbb2Cqy1Yds7NYkUCskq/X2CLbS556Yyxim&#10;y2XKhMEyecIQ6dOTfv+590llBYsBpI6v+/h9uWHsaObsDpTBvXrKwB7d5f233wDaUcfpnd3XHCt+&#10;2avklcDp8mqU2qkJoYoeIC8r4GJTXgkorlYlFoh8EYhcapKij8GwQmzHPmMDyTp7GOW1o2Vab2Mr&#10;zh3V5o5Ksa0cd5x5bF2vaq5Cua3u8rq0h9mUx7atSdRmhjFJ2SjN+hrMc+osZIV6A8BdjgPjdkDW&#10;GczYqi1rtZVgbT0nP2diT3kh7lp5Lq4zSvVAeSFiuLwQMFHeiV1kZqi3CIBWT4L1W8ulz1XMjmaR&#10;YmD3v8jNUwdLZnIQ73Ejyn2JvLn6aRk+sKuMHMr1fbvJhk/f5/NDj7ijWjZ++g9s2N1l9PAe0rfX&#10;FXLLTaOkKD/O9KYreDvMwo0mOLNYYnqAvwSOVUH+Aku1ufy4gK5jKdYaxmUgGju1Czu1nWxt+px1&#10;NjvP79YZzqjaTp1pfgIca47H5+FYL1N7tZ1wDxxrBoLe9yRw3Pb/2TsL+LiuM+2n8G3bLW5p26YU&#10;TpyYmZmZmdmWmZmZmZltmUGWZbYstC0zM7MYZ0bP93/vaGwnzW6SbZqSnd/JHYY7d0bnOQ/xvflc&#10;5ti6mc1vnDE8+I5THxLIdecMNeYmq6b6DWD85PJxwPEBDRr4zQVy/Z/A8ehRowDII5wqp/8dHMfr&#10;8u1HSkpxKwxW18DZZwF0BL7ibeOvKccfzqrOeAODqTp/NUGzu17Q7351XoNXx2jt8Cv69X9f0+Jb&#10;bt2+Fqf+FU7pwzy3tCYKcFzhsqo0faiAe9xvx13l+MU5NZobhyTapV1T8P9xvud66prw7eZ795JG&#10;7UnRlevxWjX+tpq1eaidUc/Vo9QFlcHDvIvnPnPquboWOafmk0nOfurWlWNP1bflA607FqfV42+o&#10;UKabWnwer7SBY5jj0pUfaM/NGI1re1PdJkXreIxHj/bf1fs/Oc/qfzTl7HdU+M1LGriDwKzLXnBc&#10;KNttrb+VoOX4jwsXvKoxR1L14PQztSp2Sh/Xvi//sGdqm+ms6g42WXWKtoy4rD+/SeI1iwrbllB5&#10;lZcU7yiPnj1P0oap99V3yDMduRyjkW1uqsfUGJ3gNTwMuqt3fnxezQHYwbDqYZ+7ePF5Cxpf32X2&#10;eSckeXSdBNmQKMLF/mnAsTHHoGKTqmUwx/bj0KNXbwf4fPsH/6UCdbYBltwZ4Pj/5nf952Vb/5Xe&#10;L4nVXT2q2OmB3inaUj/8ZSZ9+3tv6hdvF1DuGjNUqu0Jp+6pBqFdphCo2jUdIH1M3/vBz/Wn3/1S&#10;5WrWVL6K5fT73/5Y3/3et/UDwPSvPiyon/3wh8rxo5/o/RHrvP7iAPzFXzdA/Ld9PPYlcvVfth+r&#10;7/B9/CTTh4qLN38gX1eYMF9q7+cB3L/msi8DjlvDHLex4Cnkv61gglutNcaY8+sBxPQYW51SewBs&#10;e6fmyQbgEoDX2ny2jOacbre9rFqvqa6PW70LOP4z4DibMlXMCzAugKy6kD4okQPWGGl15Y/1HmnV&#10;OVu8q/aLK6nH1tL0GiMtZljnsR/sdTtAeXsk3n7WdczzduJ5OznhW/hkkSZ34jX1WgMIG19ADar8&#10;Qp3z/0KTeb5ZTYpqbqdyWj6ijjbNbamtK9tqxYqmmrmiriasqKahy+kkXonken0h3hdMMY/ZlTTq&#10;HoRVtYM5b72BQK+NAEzz8pqUGoDb3kBzBiB2WHUAdWtu24bE7HaAXruNAeP2jHYkY7ff+AkDubJt&#10;/e30J87l7TYBsHnsdhstBMxub4Ca983jm2+4I89p0mk/k06blBm2uN1mgO5WY3VhcGGH223LSo0V&#10;rzFj29ZYXQPDgGQbHQC97QG/vmHnOwCI7TYdYIL9dlnwF/sxgMHpTgF2nsG2awD7NjAfLDrs7x5Y&#10;bM53IiDMgsE6sO2AP7kjoxOjcwALGDDEXdmad7k7cmq7X8+gwuppjDFjYBCe4x3FaO5oRrNFAIfw&#10;M0vAcMCxl+ExaOxdGPKqJrysji+Yy7YGji2Q69at6w5zfO8e4M0Bx9Zx7AvX+LTn+C/Sqs2TyMTe&#10;J6v+UuAY5jjpPuzxHdjj23Qd3/Iyx15wHOWA44tIhi+cCYU5NnB8UMejDulwcIAC9/jr4L5Nijy6&#10;Awl2pFKeUTvz5DzMF+Fczy5mMMfU0CCBTc2odLLkaidoiGGnHVbMgrlI5LVeYPN6plmFjjFlKTC+&#10;FpaELzSdeqx0x2NsDDGycpLAvdJS2+IzTqWSh8TdVICx7QPoLcen6U2gzhiOp9hALmDDJ+F+xef8&#10;AixngGQvMMZ/7IBsr/c43R4bOffV86Fq07SaCuf5UDUrF4dJzq+ieJHHDR+slQvnk2hdhutywRrT&#10;if7JRxo1pK/iLIiJuq9oV5SCzk/TxF11NekwAVyET5nHdiKgchKs6QRY23GAzLFWzQRbOwy2dbgx&#10;tpY87QBkL+B9FRz7wK4xxz6w66tJMv+wgVcbBlp9XmRfoJfv9t6tXe8dXim2DWN2P81eewO+vI9p&#10;oNi3tURt57TzPMYkvwKOncfxeo9t6/Uie4O7fMy4UyFlCdjhBo6zaEg4IWDH8iPTLohdsrjG7a2l&#10;leF9dPn5dmq7LlDnGaqBPZop6/u/YjEijzavZzncZX795yzYnFT3tg2QwGdRWZj+Avi+A3dutm+V&#10;9u/epNpVSqoUwLla+UIqXiSrhg/tpicPUTzwmVvFWIpzXLJoY+nNGeD4RaCWjzV+tQvYTr8axvUZ&#10;MPySPcZvbF3GTu0ZwxLene+FV7rt8yS7rSPbPMd2HHIs+0LoyLb/lOf488Hxq8yxV1r9lcCxKTwM&#10;0Bs4foJNwhkWyIXahPC9BBbSYvmdeIb94skVhuUSHDNw/M0xxwMHDvzqzPHo0V8fOA4BNEccj9e6&#10;MdeVK8c5fZTzgrIjm/7vfARNLYhROAFZQf5Ir985BRN6TtlLXFKxUudVuhSrNnsBx+UvqWIjgC3s&#10;62nCqrpXOK+33zmjrLkvqGBNwOvHp9UMsBwMyzzL75I+fPu8cuU8rY+yXVTLcbEKQ848u8tlvfPT&#10;EyrW/bG2nUjR4cC7apLvgj7Jdo6J13kCl54q8HS8VvMa8713Q4sywPHwehbadV878TDvnnyTXrmz&#10;+iAnPc0fnFXp9g+1NhzG9ugTNf4oSr/PeplOxVjHc5z/45tabpLxqGca1vKiPnnnrPIWvqQs70ap&#10;aKv7WnsiWRv6XNQ7fzqjTFkvqHj9Kyr022uaGgLjfS5WC0cCqt85r9z0QecsdF2DVhC0dTlB2yfd&#10;VMHsGa/h/bMq0+Gh1oTClMPGfz6z/7e9/J8XHPP79qrnOGPycP/uA/XqPRCA/C394Ke/19t526ha&#10;jzRA0ytgkfRjS0Cu3CnhdYL1Pw2jbJ9VnMohkS/d6oJKMSp0vKXafZXhJ09UJT+r64pzFkPKtr2i&#10;H/7+v5yFEt/41YeZlKfKQpVuc1qVu1xT9urz9bP//Kne/d2f9dMlxwFzMMivfcZfzwIB3u3vAo5/&#10;+142/QefweBhJm73/vtbscb22F8WHFsIVxvAZ4s1BHCt4fQ6gqTWAoI53waw7JNZe+ud8PGa39g/&#10;m5oCKBv7I1XeVlQt6eL9qOXb+l35P+l9Y4nLFSCEqyB+Y8Bxqbx4kPEaV82kd6v9TqX7wl6urwYA&#10;LqEW+JYtEbozjKNt2wA+HS8uALLdJsAqvtuOgMvOMLLdkRx3RfY8kLqjARMAruV+qqHv/admvP1r&#10;jfvzf2vYh7/V2OIfaWLlLJpcJ7vmtC+m1YDlbQtaaf0qWOUN9TV6Z2313VoGYAzbST1Tr10lvMAc&#10;Ztj8wB3YdsjwBXekhqmDVTcB2v0IqTJfcXsCq9pbJzSS6HYEXlmtkyVLd3SCtACyWwHJJGe3R85t&#10;o4NdbinVsMjGQBv47gBr3JH7dsTHbN5nu7ytgWwD5jyW+YxbkrZtgV3tYZHb8hhtuKztZ0Y7C/MC&#10;SH968JwGqJFkd2BYwJc9ZgeTjiPftmEy6I4A5Y5IpZ2tAWG8w50Aun4A4w5c3t7piOa1kaDdHpm3&#10;H6DaAdGMboDq7gR79YBl7hFo2zzqFZRPvQPzqh+PMXRvYbzjdLBvaUyN5HaORBgeSyGGZfQ4KbHe&#10;QK1XwbEB5FfBcRzgODklXjdvXnM8x3fvGsNoPcf/F3DMRPp/8Rx/VlZt4DgeJijmFh5CA8c3AMZM&#10;eu9nVDldOheqCz7mGGB84iSe4wzm+Mih7VjqAhyWOZUKpzS6Wd0A43T8xukx+CuZ+Lte6Tg2QGx+&#10;Y/NSGkuWaiA53lvnlEZytbHGaciaUwHHqYDRNFhwF3Jqt4tuV1KhrZ6JX5FXRgq/KSQP834TYWXT&#10;DEhYgBdMsbG9vlAvb9iWlxH2JhF7A8A+NZxwLvNdZiRZZ4BjN4DbUqttuLksGcmtWIiICtuletVK&#10;0lmcSVXLFMbzWoxtaVUvV14l8lsfcn4VwefapUMz3Wf/WjJ1dNpxHbo4B396E43fUxFgXBrm1QAo&#10;wBoAPMHSpgmkGofvdxxA2ZEtOxJjkxy/lFL7fMavBmkZGH6ZPP2ya9gHjn1bp1cYYOsL5vKBbC84&#10;9nqTvc9lbLW3dsmbKm1bY3e98m4f4DZw7AR4ZYBkY4+94Nhk17DeRzOYYwcUm7/4ZV+yD3R7+49f&#10;6WOOwO8ckVODw7JqaEQOBv5mUrtH7S+jCbtra/PxIbqfvJd9eg3CbIfat6qsBbOHcQxcURLHoPnM&#10;r50PUdNaZVUa2XX+HJlUr0ZF3b91ldTwk2rZqIbyZXtfVcoUZFGDoK5OTXSLxSCzRBg4toWaVIb5&#10;jdNjvZ5jqzhyhi9xOgMYpxO69sKD7APEn610erX+yYAxigrfkCW8E2bn+PDt+5HhT3Y8x05oHc9v&#10;qgeTVadjoXAWiTI8x2bYcFyGn2WPX2WNvYFcHo8pLXzMsQVyvZRV/2/MMZpp0qq9w/OE7mXUJgmk&#10;28fdPIHn2MDxMcBxJMzxvm9UVv1pcFzzizzHXln1S3CcE+Z4O3JhOd28nx0hJ2GO73iZY+sUNoD2&#10;F7ezy87SO0wa9HqqkabMfKTJMx9rJv3GkUifjyGDDj2ZoJ3+TzSN66Yufap1e2L5gY/WbqqNArZH&#10;yz8gTkfO4jmmrulg0HMtmOt9jEUBsdq1/Zk2I2kOM+9tRIwWzXmkSTzOnLXR2ncagMp9Dh2O0bKF&#10;jzR/Y6z24yeOupKgHWueatqsR5oy75l2RfE68D4fPAiLvYG6J7y7EdRN7d6F54Ck6EPn6Fkm7Grj&#10;hieaaq9/zlNtAZRG4AMO47Xv2vxUsxc80YZDCTpwIEbrNnof4xi9xkdIz7LXNJ3nG0TydvVWd7Us&#10;JBWfTYyWLH2sKbMea+GOGG1dH6O9hFqZHDw0MlYrnPfBe9wSq2Bk3rZ/T/Ea/Ne/fA1bw7g9+8VY&#10;48/7fP7Wl9nn7WOOQ08SDMZ+9D3n8QvpWrbmH1VW7YT0edtfHDsWLHK6V6p5/eo9/exnv/GCom+/&#10;oT/naaoqXZ47oKlqlzQHTFn3cXWkulW7uAFUBpT/lZjWf8X3YsA3AQY53WGIbVTraiFrSarsgOJX&#10;3zOfJ4sfxZqt0Tv5uuudQp2Vt8EoVepMCr7dl8+9Ro901Rvs1jt5O+gn5lces0FvYBd7DY4JI/ur&#10;2W5Y4yMevdVrDnLq7+oXP/y5joVaZYn3D7gxx2aB+Fv8+3LguBGsKWDYH+YYQNya0QEZsoHjVqsA&#10;ZQ5AhlG2oC4k15ZY3QzPcRNCupqsz6ImdAi32VxELZZXUKZmb+n3yKY/REb9Xqk8eq94Xn1UsgDB&#10;XIWUuVoevVvlbWVq8Hs1mFYMBrgsYDy3GhPw5TCyyJSbE/rVEtDdBnlza5jW1kia2/hbMBhgE8+z&#10;eXc7UR3Vn9CtQZNzqFf1X2h6pp9q/Xt/0Ip339b0t/+gMR++qSHv/1JDP/yVhmT5rUYUeksjKn2o&#10;Qc0ya8DoIhq9pbZG0Bfaf2d59d5RRv32lFMP6o26bCviBGi125TX6XU2UNzRgDC9x+2t79iu3wLL&#10;vJUAr+3USpHY3BH5sB9pzx3x21qglsmxrZrpRSWT1TABSs2ja+DUfMvWfdwJWXJn5MmdSYj2o6LJ&#10;8TMDlG104rxt2yDFbg+ItuvtvDHYHQHuX2b4ma/ZupR5LhvWsdzBSdrO76RtOz3NvFbfMA+2gXAL&#10;KrPheLIB3W0Y5sF2WG0AdmdAczfeXzck193xP3dHft0D5tlGL4BxL4B2X24zZE9BDYWRn0SH8onL&#10;W5iIAqZgCF2OvNrrO7ZW7/8VHBMemJQc63iOt23bojt3LM3YxFFeaO39Q/dlmeP/Ozh+BtvmA8dO&#10;IBfDkVWfC6HW87BOAI6jSKwOCdvj9RzDIEeF79XDG1GOfNpk1AaMrcIJaskJ9nFSqi0B14bPcwwj&#10;ZqedsCPAsMPm+nzGTl2TMcDIw+mxdVPVZMDY44aFd/7OZ3iv01MBxnFKSnzihG+lWC2TE+RlHuGM&#10;x/SFcAFqjf11+cAxvcnpKbwuxqdBsi/Fmscxv7KlVgPSXYQV2XDz2lJN9m0AGRY5ZO8W1SxTRMVz&#10;Z1GV4kUZxVWpaDFVKF5Y2TO9pfata+v6NaS6HBP0uyji1nxN29qAfu3KmhVKfgbdvlaL5O0RzuYk&#10;VI82YAkDO9ZArOP9BbACSscaa8x2jLG7AFQDz2Msvdq5rfUEwzjbZRmnR8Pg2vDKni3kysv0Gji2&#10;XuFPg2MD1r7qJwPHBm4NxPLaSJYeRaCWd2s1TFzuvA7vcxu4t9opB+RzfowBZ5NVO+yzBYCZLNsL&#10;iF+y0Rne6Yx6KXs9XmbbQDLgmucfiqTcgPGwY4Bk6qSG2+MdKaqJBytqelADBV2coIcpBxTvOqnr&#10;1w/ozs0w53NPxb9rAXVWodWyTgWVKZRDBXJ8pMljh+nWlfMa2LMTAWlZVa5oHpVHbl25bH7t3bnG&#10;USgkJ1hSOZ+zUzVm0v+XQXIOMAYoOwOA/Jd9xS/7jz/FIBsr7CRUs1gEU+xhEcmGG6WFDTttC0m+&#10;oDpjmB2AbJexcGR1Tt5ALkLpLIzOYY59i0QGjj+nyulTkmofOLbwus+A41fSqk1W7UirLYDOwL0B&#10;egs++xxwnEg6fdytKGTVBowj9JRxJXLvvxk4zgDV5j8+cQmQCaPqjIuAXQCkA6i57rjvusuEVwEQ&#10;LaQrgusj2dp5n2w4Alb3VMZjnDRwfdEb6mWgzACyhXDZ458CmEZmPH44ANIuP8ljmR85xMDwK6/l&#10;mPmgudxuF8X9nNswDLyf4D7Oc3/m9R93QL13+B7LAPanHoP7hQOgT17Bs/wwSQs6wFg1uqOlJGqf&#10;5P37Xqu9ruNIo+39mnfY3keU7z3afvof9qG9hrDPWbT4W4Ni3+P/U4Nj83A5S2b248AfTHoN01NZ&#10;WWbifebUaRZgFurXP/2RfvzrrKrSNR4vqksVOlzRm9kb6FcfZ1XO6uMATPjhe7hVpVPqa4D8T7FA&#10;4GWHX47PXwio0jlZ1bq5+XxhnLvEox4g1KtbBpjmfVbsGKuGw6TMRYfqu5ZcPW6jt77pNXP814Nj&#10;KrG+cyBV75aqq//Hvi1ftILiCXy0fz5g/PeTVT9S6+6N8NFasrLJiwGCG2AQ2ToAGfC0esjqAAD/&#10;9ElEQVTabh0DibVJrZ0uYEu1ZtsCMOsM8+BuKqUWSysTyEWVU/m36DPOobeLZdO7dGdbjdMnSKwz&#10;Vcmsd6q+qcJdP1LHleXUcUNRkq6zqrn5emGFm63PrCZrM3E+s5oBuJut+5iOZdhTwHErq5oCnHfY&#10;AHBdDTBblVfD5+dX/0a/1qT3vq91b7+p9R9+oIXvv6eZH7+jqe//UTPe/b1mZPqTJmV7S/2z/Uod&#10;S/xcXXtn1qA1FdV/a0X13FqWaiJ6fAPKI+cG+CLZNiDcYUtBgCgSYgO/BG8ZIO4IM94RUOy3g/Cw&#10;7YSFAZTb2uC2bQjcautjnI0VRirtSLOdBGoYWLbWddyO4K0OgFYbfgBXG50MuBpYfmV0wQPdmQ5j&#10;u962dt653s7DWL86nNqlTw2rYqKWaTs9yDDx5v/tBpDvwtZCxIyd70Tididei9OhzOvys25lC/jC&#10;d+wbHS3Mi0AuY54N6NvtOgP0LRG7G6Da2PtuMNLdAM/duI2NnoDl3ow+AOvBeKgHw7JP3FiPecBG&#10;/ioxuQYcm+/4fwLHn5VVxwKOExJjnLTqLVs2Ia82Ce5XA8e+QC5vldOXD+T6LHP8BKD7ADn1Xdhj&#10;6zk2cHz+LDVOpw7pOLJqY4594PjokQA8x3thmqNgjQ0ce1kxY8JkslCTozo9x0y4bdJtXccZNU6v&#10;MrTCU+n4gjNqmwRL5nSw4jM2+biFCZl/0rcibmFEqVRfxSc8VVwsCdF4rA1QO8DYQG+yDUu/Buzy&#10;2DYM9PjAsScZcJMBjl+EgfmYZIc5/jQ4dthjgHKaAXg3fmbrMOa8YKz3bV6tasULqmze3KoPa1y5&#10;SCEVI9G6TbNqzEUCqOO6rCRPlKLuL9T8/U00FnvFjAMAPAK4JgImx5PgPApv7agwEp3x2o50JNSw&#10;x4DYMcEEbB1GYm1sspMk7QPHdj+SnV8Bx3bae5kBZS8wttOjHFBs4NgAqIFn6xQGHMP0GpD2MseW&#10;eG3g2NtF7PiFHQm0AWKAuzN4fU7HManTgF0vSIdJPsLrd8AxrPCL18f1zmN8Hji25/F6ln0M9KfB&#10;MbJxFgIGA6qHAIqHAo6HhJOYTTiZBX+NP1JC44MqaPbeRgq7MxeRuy2+Is9PQaXgyKD53Dl2zobs&#10;UuNqVr2FrLpIHg3t210TRw2hr7qIShfMoYpI4a27evn8SY4k33ztLjqxXXh8zW9s4NiCuMxv/EJW&#10;nQGMfeyxAWSfDNq2n5dI7VxGkJULabLbUVZQ5/X0Eu1gF51hp228qIty6p5egmMlcawS4uamjsy6&#10;tD2OXYO5rrHH9p3I6Ev/i67jF35jHzi28DrrObZ0exvRL3qOP8Ucfw449kmrX8qqT7H2BXPMb8TT&#10;K5F6cimctOqgbxwcly1bVlW+UiBXhqw6P/HxfzVz/HcEb98USPzi5wFk47OeS6J2zVb3tAJwHPUK&#10;uP7i+/99mOEvel3/7ODYq63O8B/bDwSdkg5Y5t/FCxf1q5//Qt/+7g/163cK6jfvFyXQ6V2HUf7W&#10;dxj/7//pJ2/+t0o0262avZFed3kNkP91GHQD0EmOUsBG5U6WVu5jmONUvZtHZdqf18/fLqhfGHM8&#10;1v81OP6rGeMM1ple4+/539Qf/5xJ32ffDhk0DNbH+530BXL9LVhje8wvZo694LgNPcHtNxUGACMX&#10;XofslvMGjtuvg+3ksg7+nGa0IzDLOn8NELYG5LUynzIsbseNpFUvqa6PGr+tP5T7kzIha36/VCa9&#10;XzyTshLMlbnSx/iN31Le1u+rwRRAm39Z53Fb491tj8S3HWxlKyTCrQFbrfHStkKW3GpTZiTcn8Di&#10;UkO0Ed8sft1OVoFEWnb3tUxWVxfXyK4faEKWH2vZu7/Tovff0bQ//1FTYI/nv/+WVrz/rpZ8+Jam&#10;f/IHDfjkp+pd8b81ZGweDVhbikTsYgR9Uce0oYS6bikF+C/Iey/A4gABYFtMPl3IAb7NWRRozcJB&#10;642FqK3CaxtAenZAKWTLBH1R42Q+bavAMil4R2TTHa12CRl4J2TUnRyptcm0TUptzKt1DgNIAc5+&#10;1lvM7f3wNttlXQGrNrpYN7EFdWWMruznruznrk6ytYHZl8MAriVkd0YmbaML7LUDpgG/Xdh2zRgG&#10;ng0o99hBMriBZZjobty+G6+nG6/RWODOAOEuJFt3tbRqhqVW+0ZXQHM3GOHufE49+Jy6GxDmM+pB&#10;/VMP7uMbfbidjb483hCk10MA9BPpp468tI7JK+m2AGSXA47p4H2FOfbKH709pL5ALjsdG/scX/5z&#10;p+d48+aNyKthXh0oCHNszNCXYI4NHFsVjVLx6SaxBbh9Xs/xZ2XVKfcvONUscfiOo2+f1lPrOYYx&#10;voes+i7bqxfDdQHm+JSPOT51RMFhgdp3YKuO0HV87GiQ7l09SbIuQMGRjyITNWDM1m0jI63amGKT&#10;pxpDZkFDTqWSw856Q6+84Ni6jC2Eiy5jWK30dJJ18Rk7ibu2zzIc3GmuFOqvYhQX91gJBI9ZbY+B&#10;Yw+MsBf4ZgwA8kvvMGw+zJhd70mGkUsBuNsw8JEE2IVVtuEEdGW8Ng/BXlZz47KAL2OReY1JJrdl&#10;m8L74k3DLj7SqplTVKVQAVVGTp3nvbfk16y2Lp422S/AKv28Lt9fr+UH22ja/oqaE1ZJUw4W0/i9&#10;eQjiyoWUOqfGAwDHHAd8HocpRU5slUjjwgoBBAtr8uEiSK0LOR7kl+CTbuBwgG0GOPZt7T7GOBso&#10;tmHnR+PXHYUkecQRC8qyNOgiLzzClnL9Ehwbm+sFtdZB7K1ZYhzNymPZgNm2CibrKHYGVVMmvQ7m&#10;tcMmjyJZ2nvawLK3p9kk2SOoZfL6mE1m/ZK59kmxfXJse20jjsAeIykfBWAfxv0HAcYHh7FPGKMi&#10;vdVRIw7CkB8sqTEB5TR3b3Ode7Ja8elRTP04vujpTUdFYAsX+zcugsnPodIFsqkyndRVSheFLS6g&#10;CsUKqiZ91bk/fhsWub1in/I5sgjjSX2KlPoewJgALgC2J5YRw2PSSZ1uvdQ2YgDevsF5u879HBBt&#10;SdMZjO+rFU0+sGwJ1C7Sp31ssQ8ge4ExIXYAZvPm23CAsgFoq0KLY8EpAbk1x7Uxxy46vk1a7SFU&#10;zEmthxhKfyX1/gVAdrqNXx0mq/4fwDHqDMICOPZJhec4/1SVEyD9L5hjcgqMOTZwHI2s+p8QHI+U&#10;FxzvyJBVm2T20yMESfFLWXWyw8h+9javz3v3SRjM85HQeO0NoXaJ/WQBZv/s+8Y+75eyalKzo5Jf&#10;vKfjdKL/I8uqPzvB9hDOZf4sn2Rz2/Zt+va3vv0p3+kPf/g9VatSRSPwQBbMl0/fASR/75c/Va4a&#10;3agLuo9U1yuzNrm1N+X6X1Gi/O/+nhJVA2l9tprj9e0ffls5f/h9vTt9l94IpXboNXP81zPHe5P1&#10;3XXX9V+/e0ffAxyvXr/ub4WF/+Jxvww4btO1MZVJhdV5VXF1WEZY1RJYy6XIfZfCNJIS3WV5EXVa&#10;AWu6CgZ1JeBxFQB6Fawyo80KmFNql/xWV1fzuTX0QX08x2X+oA9Jq/6oHInVJTMpV2VUKVU+VOYq&#10;v1edwYXUa2U19VpXRp3WALRhpf1M7gv73JYEaW8HMIDZapZsAIj9ANB++Jw7I73uTiBYF7a9Aazj&#10;1tOB2jeHxub4qea+/SvNe+/PmvnunzT1nd9rMZPxVW//ie2bmvrxrzUoz880tsPHmrK4tPqsBjiu&#10;hT1l+K0voO5bkHgbc27AH991W4K6zPvcHia5A3LqrrtKqfGq3Co+7k2VmvCWGi3l/a8HYG+rgKy4&#10;MuCwAqnUJQDuhRnsHxj29qR8d+S9tEUi3hYmvB3+4Y4A/k5bs/F+8SRvAvRv/JjbfcztP+G9Zabq&#10;yXt9e8B1e7zW1mfcCdDdCea8iyVeG/iGrW1PgnRbwHd7q5gy0O10HpNubT3HsLrOAPR2Avx2JlDL&#10;AHUnZNmdTbJtKdnO7bgfAN07APM8ZmfA7qsA2UBxV5NOA3Stw9hGTzsdkAv5dE5O51QvEq57AqRt&#10;9OXyfsis++NNHrKHiTwp1hM31SaDZTWA2MCxSattEmvyx1cYz1eAsaVU2z+zCMXGxig27pmuXL2g&#10;TZs26MYNJqUOc4wg2+7j1DLYMFmxN4TqL9KqPUxwqTyCjuImdPs64Biw4EzyvTJQ38TdmYxnVDml&#10;kD7rTaw+x7z/jJ7dOqlH+C/Nc3yXrVU5XYI9PncmWCdhjaMAx0dDA7V3/0twfP/aKSbzPIfPc4lX&#10;UoBHO+8AYpNWmyzVmGPfgKF6UaNkKdEEcLkJ0vJKqZGkkz6dDgj4lL/S2V9upSTHKRE5tXmNUxlu&#10;mD8LznKShZE9e5LNv0zIl3mZAb6+QC1jjt2WjO0AZO/wMcfWfewA9oz6pnSHPfaCY7d5nxleuTcL&#10;HzDIVvHjNkbcepWf3tXM4QMJhH1HzaqVUcThjbxSJL4wxlfurteGAz00cXt5uowJbgsuCuAtqGmw&#10;uBMBjmONlSV8amREFg2PzEJCc2YNc1haADBgcRLs8TgDu1aflOEJtu24CLvMZMheubL5gcdGGNh9&#10;Wes0PtLSq40xNhm1VTO97EQ2WfVLj7Kd9smqrfvY5zkG2AJQxwDgvcPOG0MM8KUWymTUxhq/lFeb&#10;xDq3hh8yUG0A+1Xm2Bu8ZY9tYNlA8wjA9PAjlljtBdHDWSywaqhRLA6MsDAvq36iOsoWCwwYDzsC&#10;sw6TPuowNobD5TQlsKpWB3fTpYdb+HbA3Jo3nB7pNI6tZTNGqWyBrKpQOLeqliyiisUKUamVn5C0&#10;wsqf7QP5UQV59VyYA4yV/NgBxh6+N/YY6db1y3nHb0zlkwOOAcEOQH4FJH8WHFuoli3+OAFbfwGW&#10;vZYDU1b4pNWOpDrDf+xiIcmGFyQbOIZxph7NPPlu7AEuVBVpLBq56Tr2+NQUHgva8lbCea0bGeN/&#10;BceW+p7hOXaS4BlUpNk+oNvNUU14vdXe9wE9jKcaNQgj3eqlHl3ga3JG8bctrfq4HuM3fmy/ERHf&#10;vKzaYY4rVVKVGv+L57hZs2aqXz+jyslhjl+D468bvIadSVYk418BGNu++VcCx8ZO+ZgpW52fN2/e&#10;p4Bxrpw58ZPvV1JSkiPvjI2N1YiRo/STH//Yud2HRcrhQ76LzBr5LRVclbs8IPnYwDK+1tcg+V9m&#10;H1TpQqJ1N5feytNJP7JO7CYD9J2DqXpjT9xfDwy/Lvb1n/lxAMffWX9D333zXX3/O9/WwVDz230z&#10;/74IHN+780BderTRgl1+WhzYRbO3ttOMza01ZWMLTd7QXBPWNdaYVfU0amVdjVhRS8OX19Cw5dU0&#10;GAn1gMXl1G9BefVZWEX9ljdUw3GV9H7t9/WbMu/oT2U+0UdlcipH6VwqRBBX9pJvq2itD9RhdHlS&#10;o+uq03TqfpYUVY/lVAEtg/Fchsx4GeBtOWMZgG4ZAG8pgG8ZzCaXOWMF7OUaWNDV+dRzBVLJ5ZU1&#10;uAMT6Mw/giH+jRZ/8AfN++D3mpvpz1rx8Xta+sffakmmP2hK7l9rRPU/aMHUspq4oqT6r8mnvgDg&#10;Xvin+8DM9qOiqIcxtQSAGUPbAxDZHYa68zpAKWC5F+C49ToYsBkf6sPOP9I7LX6mbB3fVpH+WVV1&#10;QhG1WVZdHVfX4vY1NTCgiXpsqUF9VCkCv0qqHb5tS9zuDKPstxkQTFiXnwV2baN3eKsB4iw8V2Z1&#10;3ZCJ5+Zy+oZb70BmDlDtAAPbwRhzfN2d8GB3AmB3MXDMda1geltnAOnO+LF7sIjQjdt2Jinbb8sn&#10;sNWZHTDenpRr8w7/xYD9bYt0ug3b1sig2zAseMsJFmM4MmqH0YZhxhvd1Rkw53Qbm++4M6DZqqYM&#10;THfjcXrCKPcj0KsvjHQ/ZOCD9xTToF3FNca/tkLOLQXIIr1Np8qJmiF3GhNXQLDjlcUj64BbY3uc&#10;v1cZriAujU9I1POYJzR1XNDW7Rt1GZDshHYhjXRxP6fT1AHZGeDYQKP1+1otizvaCSBKR3Ypt3UC&#10;I6kG1Llh0YxJcwOOLfzK65FE7ux4IPE8Ao5TSedNZsRZ17FT52Tg+JQXHCOvvotc+tqlSF2i5/jc&#10;mRDSqvEd4zkOi9invfu26uihXQRT7XeYY08sYNdh2ZhQvwgwMmDs7TP+FDA2gGzyTatVMqbO/LxM&#10;zl0AYw91TR7YYhe+SpfH5zO2ncXidyodwoSXOaDY6R+GLTavpD0371NWXwVQNmDrwsucZqACv6bJ&#10;oVM5bcM6iw1EO3VOAHIbXpBuDDb3RZbudrzGXmDsgOPkJ9wX5tkYbpe9Vp4LkOwGUKcYkCDc6M75&#10;CI3p31GBm+Y7jLF0Wndjtiggki7jrTU0eW8pZNSFNQ6Z81gkzZOtkxiwODZDvjwS3/HoMAPKWQGq&#10;OWB9YZQBppMJ5JpwHNaXUKphBjYNoFrXMKFVNizZeQRjGGN4JNcfA0AyRplEOxxpNGNUaHYND87i&#10;sMHjYGC9QVu5PhXy5QR1mRT7KOwzTPMYxmguG2mp2RaWxXYkQHsEbPVw8wcjzx55tAhgFlb6xSjE&#10;dQU09HA+ng/w7KRSkzjNsNfgeKutnimE3zKqmkZHICdnjAjL7IzhXDaChYIx7AdjqsfyXsfy3Paa&#10;RvFcI2HQRxzhNTHGBRfXxH30Q++srk1HB+n28/0sqNhn8VQxsMGDYYULUPlYtQTAmEqtisWLqArp&#10;4WUAyDUrltShwE3Od8dtknzzlNtCB/J5J7TNfPBWoYT32BfIZWFZ3sUfjmWf95jjzphkO+7tehsu&#10;VBMWruVLZX/hJf6cmqdXq598dWeOjNuCuOx7Y952guVMVeHIqvldMc+xfT9MkeL9XbCqODffFy9A&#10;fjl8NU52G5Ngs1BHL7jzm2E9x4x0jltbjDIbgx33puRwvhN8Jz0ZAN8HkO03Q4D2dJju1AcGjqO4&#10;KkqPr0bpCePy8UPfaJWTBXK9BMe1/udArq8bHIedSlHY6VSSlNNej3/yfWCfo32eoSdfMsP/auDY&#10;gLGBXkvDtdOzZs16AY4LFSqkkJCQjFV6byiQs2LPmD0Nb/LPf+fcNlvZ1iQdH9Kbed/Un4pmVUVC&#10;nKoCpl4nW//rsM1ecOzWn7O0149gjX8yOVBvcGi8Zo2/jjAuHgNw/O0NN/QG4PjN3/1GF657vZPf&#10;xL8vAse3bt7R4CG99SzmiGLiQ/TgyT7debhbt+4HOOPmg526wbh2d7su3tyoCzc2MNbp7NXVBEMu&#10;0tGT8xRyfqkOXFipQUu7K3Pd7HqrYhZ9UC6PspTIqzI1yqhYmbyqWqeIpi/sp0X+A7Vka2967ltq&#10;1qaWmurfSBPW19XoNTU1clV1jVhVQyNX19DYtbU0cnkVDVlUXsOWVNTgxRU0CDA+cGl59V1SRv0X&#10;ltMYmOpBrZEYfvRjLSCletGHgOP3f695H/5JKzN9oFXvva1p7wKM8/xas7sV1OxZFTVsXlH1XoAv&#10;dml29VmWBaCcm+TrAuqDfLonwWM2eq3OoX6A2kH+SJEB7F2Wc/0mnnd7NZUYDPiv8mP9tsJv9ceq&#10;f9Afq72pt2r8TtlafKDiPXKpVK8caj6zgkYGtNOgrQ3Va0NF9dtGhRQe7m4kgncjZKs7wVfddiOD&#10;hmXtxemBsLF9YXANKDt1TXQPt6VvuIP1Hjs+X0K4YI4d0M75DgRitQKctoEtNol0X7y9/WDfewLu&#10;zQPcme7jTgBoP9jgDtZTzG07wPR2AMgasG5HknVbLm8DqG0NALfRhvMmbbfQMKtvMtbZyzJbirgF&#10;e1l4GL5nwHEn/MSWaO0HU9yZ99CZ+3dl9EB23Z3bdkdO3Ys6p57IzodvqKWQs0uYnhLkkw7Ic0Bw&#10;htPHzQSVnlFvDZEXHDsOIHMFsUlMTGbB9hme44vaBji+cvW8c6UHZsjltsTrV8Exj/MCHDPJ/RQ4&#10;BiA74NhAow8ceyfuvioZWX0ME13PkwuwQOcdcBz/P4Dje4Dk69S0XL4Qge841AHHx5kEh4QFKTBw&#10;ow7u3UqVU6Buno+E7eJ9k+DroRNVVltkk3xCugws2PBN/o1tczycGWyygWOPeXpTnsGMGStmIWbI&#10;QJnu23AWBVgksP5gA8YJ0XQZmzfUqWQCOMCOK8ZChCxMCPYr6akjKzfQYz5hq3ZKsyAtQIaB5HQD&#10;w8YKW/gQgMCGs7+stikjgMtCuLwdydYbzSAczB7HScJ2AbaRubrwgdrjpQBg3JZyzeOmEKKUSv+u&#10;dFX3n+/S1uABmrujkWYEVMdnXEEzjpaBMS6lCYeLamoonmNY5IlHCtFxjGcdwDnJBozuFJjVyQDn&#10;SUiVp8CYToDV9fpzAYrIkycgqR7HdqwFXVmgFzJoA8LDkR+PwJ87EnBtYHTk0SyAY0Bx+CcaFpwJ&#10;QJpFYyNhpbneQPO4YzC5gO7RkQB2mOjRDqvr7SoeYzJuS7Dm8hE8/wjA/AiedzgAeZh5lsMK8zxF&#10;2XLsh9JFzPlhXDeE6wYD/ocay+3Is62nGRYYb/VIk4wTsjWSiqbhIQDhMNhyY8wZIyKzIp/OrMEh&#10;H/P4H/N+Ac/Ity2gzGG+AcfDAcnD2AfDnPonfNdHimlcYFnN3N1IAVETdC/+CPv+qaJJTO/RsZFy&#10;E4pWs3QxVStRTLXLlVXJfHnxG+clQHclnyNBbyx4pLCQk2yMr31vHNWAN8zNURgw3Cajz/Aee5lh&#10;7/AGdAGMAce+Y9qYX/MOfxYcf27F02dqn0xh4aRjOwF2PIctKJm33Tq2LWjOXp9JqmW1ZhlWA2OI&#10;M1hjA8e+4QXIL2XV/zs4NguDFxzb8Q/ydbrAnW7nDPbYLBKfB46tyukxPcePL0fpovUcD/hmq5zK&#10;lStHz/j/gTnOh6x64bIdOsl31WTBnx2hJDr7ZNURJEP75MPmVT0S+YxV/3vaG3xH+16Pf9p9YJ/f&#10;gZB7fJ5PYYpJBX/lOLDP2yerDjsVz3Ww4hnXR11EVr32Hzet+rOTbZNT2/D2SEpnz55V4cKFVb16&#10;dTqvzzmXGXBOTU391O3s8nWrNui3v/mtA5B/+Ku3MpKuv6U/5ammCp0vUf1kDPK/DkD8d34vBo6r&#10;dU/XW4Djn/7yl/r5/HC9gbLqNTj++sDxdzZcd8DxB4RG3bhvvaCf/vf3CuS6efO2hg3pz0SGP4hW&#10;H8MEKo1e1lR6WdOeMp6dQ8p2gXEeK+FZpUXT1xpzjomRXX5Wic9P0UVLVQjM4MIdc/RxuWwwxrlh&#10;icspbwkCecoWV4PalbRi8SQm79fxRJ7T8/gIPY4+rPvPgvQgOkh3owHjT3fq+uPtuvRgi87d3ahz&#10;t9brzLXVOnOFcWkFYZaLCZCcqwPHZygwYor2hE9RyLHZWjW+uUbk/JPmfPJnLc36vpZm/lCLAcZr&#10;PsmsdVlhW977raZVz6W9S7po/fr2mrWmgaatr6Pp66trypoKmryusib7VwWMV9TIlWU1YnkpDVtc&#10;VEPmwwAtKakhC0uq9+xi6jO/rAauqqlyPZGK13hXmarjo66Zg5FV7xJAlrnGB2zf1O+K/Ei1+pXQ&#10;5B19NHl7N03c1k6jNzXS4DVVNWgtTPt6HgupdjeqoToj3e5AIFlX6rF6wi53x1vckTCvds6wZGqr&#10;rTJvcEEAZ2HCw4qpMxVWFgrmt7sk7G4x9dpaXH03FgWEFyBgDC9xAH5jOoc7I4H2dhEjG99dGCk0&#10;QB9g2x1GuCvAt6t5lAG5Xalw6grj24VtF7bdArk99+9mdU2A8C6WTA0o7rG7CIAemT2P58djd6Tf&#10;uAOyaht+SKs7A5StJ9me327Xi/7V3oElNWJzHR05vQiOhhqYdJM/muQRTOwAYQO3PnAM4+NIITNW&#10;aNmaoik+9qluXb2onds26hqpul5wzGKvAesXSdW+x/HKqj0OAxTtTJwtzEqERb0Kjg0AvuhpzaiT&#10;+Sw49sqqzyGrPvv5zLHVtHwGHB8N3eOA4/17Nins8C5dPxumlCeEIj0BHDBkLLUxaXgWUwHjaQR1&#10;pfH8VuVkHk1nOCyb9RwjfUbCmgqgTaWvOIVqplQYLreFcDmLAvzNdgGMSfNOSYzmdsiuU544gNrY&#10;cXcMbK4NgrkUy34AIKcnUXtDKFmaDXtcpwM5wzdsrLpPhm1gmOEyphmgayyzI5k2ps4ZnE81IAxY&#10;SAOkOMAYjynnU20Y4OZ2VjuVYvVTMI7y3NPT5+E6EDlLM9e11vTNTTR1Z11N3lZZ03dX0szAypq0&#10;qwyJyxU0LQhp8J5SmrQbuXVgMU3ZW0xTg1hc21dUM/YX4fqCbAtrygF8x/sA0ZyedLCQJh8syCig&#10;yYcYeInHA0bHmkQbmfI4EqUnAJgnwdpOQJ49KYLLjwGaTbodnhW2FiaX7UhjZyORSuN3Hn0MFtlh&#10;mw24AqwBsaPYjjS/LyB7KOB2KOB2uI+hhrkeEQGDHA5QtWRpQPBQmOphPNcwtkMJz7LLRwCWDUwP&#10;B2gPQxY+jNsP5b5DYcMH85hDAOiDYIhtDOW+Q5z6ppzcjucF1A8npGy4dT2zWDCUxYAh+KEHc5/B&#10;gOthLAJYcNnYI8U1Gv/x1MBGOnBtuhI9JzheLmnVslHUNL2rEnkzqWGVcqpYuKAKZc2qeVMmKTGG&#10;BRR3vBKN8XUUAxxHAFGT4ruR2ttwJXGa8y5Aapr9vcAn72N0Dcj6xgvLgF1mHt0MdYbDuL5a7fR5&#10;HcivXOZ4840xtkonZzEJkI3n2E3FWTrHmalC0mGO0wHHTt+3dX07OTv8RvA9gRpytq8On+/YC465&#10;zwvW+KWs2uvx/3LgON3StWGOU2COnbRqrBdPCe17CkC+cmz/N95z/KXBcYMGDVW7du1PVTl9dXAM&#10;YxwVo5CI8zoSHKoDh4J18PDR1+OfdB/Y53c4OERHw88o5MRTh0H2AeB/JXD8RcyUDzT/5e1swiIt&#10;XLBE7737jn7321+rSIHSrEbV03e+/zPlqLLI8ai+DHR6DZL/ecE1PchdU1WDKq+3s3WiC/un+un4&#10;rfpWCH7jf2Yp8z/SazdZ9dqr+n+/+bN+8/P/0ulL9AjaPwsiIhfg1T7GL/rOftXrv4g5vnnrloYN&#10;HMDclUnLIya7d5l43CUZ9J53uO7B+twhRfQewSn3mdDfvaSUm4SP3Dqn1NsXmRDgAYONimVMmDtB&#10;HxbIoszF8qhklTIqU66kypFYO7J3Z91CfuoGDCQ/w5sVc15JgOyEp6eU8CxKSc9PKjnmNOwSj5kI&#10;ME8AiMezjQWMA8LTOZ3O5e5Eu56RxPWpSGzTL+nU1pmaXDK3ZmXPpKW5sml1jpxakzW71mbJoYWf&#10;fKL55Qrp3NrJSn10WE+e7NaVe+t18e5qXWd75eYqWPzlOnt9maIuL6JdYj5NEfMUeW4WNqGpCjk+&#10;GYXYLB06MV27QiZqe9hUdZ/YSPlq5VKWSnmVt2YRFayDV68m77dhIeWulEkt+9fS/M1jtGjrSM1e&#10;10/z/Ptq3qbuWrStu+ZubqcJa+po1NqqGrK6goYDynsvK6EuCwuq57KiGrShvEZs47qNFTTEv4L6&#10;ri6lHkvwMS8E7C4qoq6Li6nbMkDxilLqtJpgsKUl1XNxSfVjDEAu3ntdSXUFKHfahEccEN2NoLSe&#10;/kjX1xWBGS+ivusLqc+6gurNtjcBYz0ZPTYCfEno7kH4WI8teIphoXsR4NXTGbDRgHM73QuA3oP6&#10;qe67AM8O4EZmvQcQHYQHeW8+9djD7fAZ9wjkvTB67y2qvoElNALP8aGTi5ikAq7w9LkN2AKO3S5f&#10;1aB5hW1Sa+FSxvgYOvYC5JTERI6Tp7p35ZJ2b9moq+fPeq9we9Novam0Pmk2TDITXR84TrfgKoKs&#10;HHBs0mp8u45X1ib9VNOkW7iQsUCfA45dsMapgONEwHEC4DjuVVk1rPHdqxbIhZ/wXLjOn/Eyx1FR&#10;RxQeuV/7kFUfOUDPMczxrQte5thF56s3kMsLDNKdSb5XampbB0g4EmiGyakdj7BJoC1tGrYdn7Hb&#10;Hce+8wYOWWWNC6CcBCCOj3+sRIBvKhJnj4Fj8xrHAWAZ6San5ry4TXqCXYdEm9MuTrsBymmJnDY2&#10;2bzYGVJpR5Jt4BjG12XdtgaOLY0aRtik08YQp6cCmFJ4/SkAFSfAC0AMk+gBNLvTeG72uSvtseJ5&#10;DckOU83g/ncfhOnI8WU6dHq+Dl+ZrcDzY7QlcoB2Hh+ogBODtDG0uzaH99DGcBaywvy06lBLLd3X&#10;RMsONNKSvQ20dG8dtrW1cHd1LdhdVQsP1Nb8Q/U0Z18tzdpTTdN2VdCU7aWRFJfGd8s2qLQmAqwn&#10;BBXWhL2A6H0FNWkvnua9BMUBpscBokcfgGkGSE+AfR2Pj9lqpCYijR5nDKz1KzPGkkBtjPR4GGNj&#10;qyeYpBvgOxFgPAFgPJ7z42Crx3GZ9TJPjIDFRto91gA4wNYY6VEA15EmnTa22JFhM0ySDSs9wsA0&#10;jzEcgDuEcK9hBoQB4EON8UYSPpT7DzFAzvXOdTyGScmH4EkeAlts4VyDAfWDAc5DjW3mecdFIFU/&#10;UkpjqalbHNZCkQ9mKzk9Us+ehmj6lC4qVeRDVSiaU4WyfKj+HTvo6T0WMNKSEBjwefO5pXJMplE9&#10;lhKDbDiNz5yANk9GSJsHcOzBt26J6x4DxzDI3uEFx3/hpXc8uq8M60L2fe8AzukZSdSO99/YWLsO&#10;ptmAsItFJKfbGK+x6zl/g6zyybrC4zn2SF+XC0bXUtzNI22BXKYesXoz8x3/j+DYpNdm5/CpTUxS&#10;nZFUbV5jUr3TLafAB47Nb2zJ7izyvFR6eLMKjDk2cOxGcZJ836qcrOf4GOCYfQ1Avnbi7wmOv0BW&#10;3aBBg1fA8XDly8sfza/IHIcgvT15PlaPHyNxsR/11//+6feAhVU9fPKMKqxnVFy9ZIf/HcDxy27J&#10;z/8YPUisTd7GLiJ58yCr9pt1F/ll8AEYRZjkNzPnVf1BHvp0kz8DkONUiY5d33gNnv/xFw2s4qly&#10;l1gVrr9Lv/hDUf2Yz/fXNTvpW/vxHAfFvwbIXwfIDkrU/9t0R794N6v+g/27asPaDGwMC2YMmg8Q&#10;/A1+Vb8MOB4+aKDSHzLReALLcwcwfIuJyG2A8R0mJ4Bl27oBzwag3Xdhtbgu5dYVpdy4ooSb12HB&#10;nuvh/Qdq18VPH+TKosIVSqpk+RKqSNdp11YNFAGbZh60RJJ/Ux9cZIJzA9nqFcg8Jj02HvBcgOw0&#10;u+whz81w22X3rgDGvaDc84DXcB+mjdulcF2ayVTxOJ7ftkTjYainZM+ixblyA47zaH22PFqZOacm&#10;ffCRtnVppVS6Pt3JsN9pAOu0UwCJk5AGTPoS8IolXAI0EfSSzOtyxgXOw1AyXHGnkPSdUXLcGfp2&#10;AUuuG1rmP0MlapVQ3spFVbZxZZWqV0olaxVWmVr5VaFOQR2K2KSYlMu6/SBUt+4e1t37h3T34X6A&#10;QaCu39quq7c26eptfxZIVlGXuES7j03WmgNDtWR3by3Y3FmbggZoX8gYhZ2YpoNh47U3fJx2ho3W&#10;tuDhWhvYVxv2DfDelrFoZ09AeGct2tBeCze31fRtrTR+ZxON3FZfwzfXwu9bR2M31IERr4ZnvLJG&#10;rarM6YpI1ysxAOAryqof4LzfsmIauKYUowQy8+Lqs6aIeq+2UdgZvQhg6706r3qvzYdPO696UqfV&#10;k67pHqSW96B3uSv+7C4mF6cbuify7t6A7P4A6YEw2yPX1VJQ5EJCmJAzUzDjAtDa3xVvYI5NUi1c&#10;yieHtMu84NgqCVOTEpQa/YyO4WsKpMrpUlSUWQmNdmb4ALLJJO1xknlc8xwau0rKLpPcF+AYoOZN&#10;qzawiNz4c8Gxd6LreUxSLsDYwLExx4kZ4Pi5z3MMK3QPL+F1mGPHc3za6zmOOhmsiGMHdPDgDoXA&#10;Gp8IDdLti8eY0AN8ndAiAIEjO0VaDehwPMfO6YxALpNBwxS78Rw7XmNjgEnKTSeEiyuc4YSNsb9c&#10;rlhqdp4ogZCleFKIEw18Eh6UFg8THA3bTFhSGkDb44R7mYwc6TPA2ENYl5uaJzeg2oPM2gCyCxbZ&#10;bQAZ1tjrJ/aCY6+U2nqQAUvWb2uAyIK6AMaWZu1xgDH7DJBsnchuA/gW/uWwzga6nyohBnluPL5k&#10;XleagX2Ac5LLVCaoRxShZwrW09RDik4LVozrqB4l7tczzj9LO8Dl+/UgcZfuxm7V3bhNuvF8ra4+&#10;XqkrD5ezuLVQ528v0An6kUNvztXRa7N16NI07Tszju/TMO0AbG+N6i//Yz21/lgXrQ7voBVhbbQs&#10;tIWWBjfR4sONtPBQfc3dX0tz9tb0bvfV1Mw9VTV1d0VGeU0FVE4NKg/ALqMJKCAmsNAzYU8Jjdtd&#10;VONRVkwOyg2jnYuRW5P35dFUQPYUEqNtTD6QhwF4PoA3mhCuiYf5LQqGrSategKAdhwy8bHOAEAD&#10;usdZZRTAeizAdzTgeBwgeGIkt4O1Hs/wyr0JADNPtZOynTF4jFHc1wK6Rjjp1dkc+bjJta1PeWJY&#10;MZ4TFcuBsloR2krnHyzj+DmrR48Pq2/POsr+4a/VvFZFXT/N72EKQDE+mgUbjiXAsaWOu2CNbeHD&#10;k8hnTKCbI2c2FYB5fpE6O53dr7C8TuiWVZQ5NWW+oDnzH1s/MNcZKLbBYhGGXCwM/M7TF+x5wu8+&#10;w1KsLXgrNSOh2kmpthAuJ6DLuo/5rY6+BNFrv9scfybvNnk1LK+3ism8w8YEA3xZhDOG+FUZ9QvG&#10;2HIOnKwDs3NYToFlFPjAsXmNYdBfZY4/A46dhQBjsg20O/3MVkPFgu8D0qpvHyeQi47jK+F6diVC&#10;144TyDXw7yCrrlxZVWvW/t89x58GxyNegmP+NoadRlb9mRF6+hVZNUFT1lccgrT2xLkYxcQYdf/6&#10;37/KHoiNi+dzRVpt0umM48A+7xey6tPIqpHW+66LgvBZtu6fR1b9eZ+TTT5MSm1yazvtS7J+9bYe&#10;F7dJ4Wclo27Gd93t67eUJ2d2/ccPf6kybQNVt59gHUmw9ot3AHG1rlLt3lKdvow+yujRTXwtv/6H&#10;lZ/HOp9R+Q739Nv3yzoLHx/96Md6v+Ugxyf7xp7X4PhrYc93x+rbh1z6Q/km+gH7uGHTeopPZKXb&#10;QEDGd/Dzvodfx+/slwHHQwcNgFm1P/Q3YcsuMa8hpZeRxOm0R0xYAKTJnE68DetrLDJANQ2AmnDz&#10;kqKvAV7jEnTmzFmVqVpR2UhBLVOrrPIWzqrKFfJr2+qZzsq/m5X/5PtIsEn1TH0EqL7D1kCvsdQA&#10;cM99JhyPmEDBXqc/gIG4B3jwjbtcfp/J1gNW7h/AaDA8T6wb9oHOb1qmoflzaXzmzFqeL7/W58mn&#10;ddlya95HH2ta/jw6tWgKk7jLJOeeUswzGGrY6JSnZwHmAKD7gO/HgHAmbKmwFY7MlclYKqFMbpOW&#10;P4K55nQiI9kmfEj3AvZtUrEqpZS7TCGVb1BJZWqWUNmaRVWmMiFinerp8cPTfKhM1kyGGM++i4Hh&#10;TmJyF88WIK4YvDmxpJxSRaJk5LUA6ej407r38KgCt0/X5H4NtG1Gb53ZPEPX9y3hpe/hPie47RkA&#10;HsxpymmlpEQpJhFm4nmInj6BEb+/Vw8e7NGNxzt04fFWnXywVsfvrNTJmyt16uoKRZ5fpPDz8xV2&#10;HiABKx5yfjbbGTpwarL2HB+rwOOjtDNyuLaHD4a9G6B1R/tq1eGeWnGwq5bt66KlQe21JLCNFu1u&#10;rbm7mmnGjsaaAgCfuLW2xhGqNGZLdY3aVJVtNY3dXA1QXl3jNlYHmNfQ9HVtdPjEKsWbBJeJaBpy&#10;aAPHBn69k1UDx+Yf9gbppGfUDhoKTkuOh72KVjSsVuDWTToVHm7F4IasmbyaR9mqCg1swxIhp3TA&#10;MQDSwHG6I6sGFDvs8UtwnG7g2BJ3YY6dvuGMtGqHyWIybuDYzbGRBjhOzgDH8bfPYBc+pcewxg+o&#10;cbp/7aRuXDn2F+A48vhBBxwfzQDHN5Fdp1Fn4yGx2vEbGzg2z6SBY2NaHQ+lN3xLccYaGxC1cCxA&#10;pnUcw+aCDNhZzDsNJJPIy4HDlsAk3lMafshU2No0hz0z9tfSuAnLAjR7nOolS432VjAZY26JxSar&#10;Tgck+/zHaewPq3Iy9Yfd3wCyi8UD77B+W4ASHtJkXn+q4//0ek+9A/BkQMl8ytzOhgcg7IadTosF&#10;FCPTdVHHlY4n2hMHc81zsOLFa76kZBcLVW6+Y2n8nqShKEm5QgAbfm83vwfp/B54+D6mA57Ed4fh&#10;AlC70s0KZqobFq+ogkrz8Hvk4XuMgsQlunGFtNVzmstOUGN0TLHpYXqafkQP3YSjpQTqdgL5CTGb&#10;dO056pHHq3T2/jJnnLm3RKfuLNCx67MVdnWaQq5N0dErE3Tk6ngduDhagWeGaNepAdpxsp+2nOil&#10;DaHttfZIU6070kRrDjXWyoMNtfJQQ74v9bX0QF0tAmgv3FtN84Iqa+6eCpoVWA7/b2lNDyiJzLmk&#10;JgUZ0IbRDizK1gby8D0kagfBVAfBTsNwT2A7OhDAjCJjbFA+TTqAjBwmeBJA1xkHYcYPlIAB5/4H&#10;YLyRkxsTPuEIj3UY5vtAAVLAC9MbXUpTqXiaur2SNh7srQexu519ePK4v4b0aaZ9W1bw/eD4ok/c&#10;Tfid2xZRUBxYn3E6cnrryLZk6BfA2AHHdrzyuTv+Ygvi8o4XvmAL7LKFGRt2bFtQl30HDCCbvNoY&#10;V4Cwfd8MHLtfAcdmOXAx0sx2kJFQnQYAdQOM3Q5zzDbG/ubwN8XYbF6jB5Y33b4bBnR9smpbfMvw&#10;59v25fBKrp3xqqz6BTj2eo19w7z4Huv4zmCOvey4fae94Nhhsh1wzLGIrDr2tlU5HQMgRzog+fqJ&#10;fd8YOO7Ro4cGDRokR1b95cDxZ2XVGczx/wEcR0d7JzSv//1r7IGY2Lh/S3DsS7C2rQ8kv/hEbVWf&#10;NFEPCgk3s5hUtwFoGC4As01c1vuv0Y9/+kP98HfZVaC+P6xjHJ3IUi3AcPlOEcpbd45yVltOFdR8&#10;QNd1wJfVPyVkAGQvq/yaUf7HYJSrd0tXXRYyKndO0pvv1tJ3fvN7fdhtov609rTeCCSpenfMa+b4&#10;62COdz7XG8zrfzPrkH7+45/rt7/4iYIOB738ygGQ/1Z9x18Mjm/Tu9xPCYBBOZNdSwRlgsIEJB3p&#10;mpgciQkISNgrB2VC4DAGMAOW9uuKY8LLSv1GApPylMyv3KXzqkjVQipQMrNGjfRT9GNYCfctAGcU&#10;jADg+BnsMRMcl9VgWP3HUx7rCez0Q57TWGNAusMim1z7IZcbe3yHyQcSbzegPPXBDVo1mDxxnZiI&#10;X9+6RiMLImXMllUrC+bT+ry5tS5HDk2iymlNo2qKCd0BWLiKPBcpuOOjvsRjXACIG3NtkzOYcEby&#10;YxgL2GhjpFMf8XyAeBegOO3JZcUBlOJNFggw2XskQCWppSlUqYQq1a+i0tWLqXz1oqpQOZ/mzBwG&#10;48LkHkYw5RGT/of2XLAdPJfzfPcAxjDvugNouQ24uMnzPb7FPjF5YLTO7t6kdrmzq19eQodKlND0&#10;CuW0rHlj7ejXTSHTxur6zjW6HrBG8dcj+SxswsjjITF0wHYszwO4cKew6JAK6ABIp6dyvYtJKADc&#10;g9/Q5YCRM87WembTXHweKce57IRSXSfwjkcqMTUCIBuu2JRQPU8+qqcJR/Q09qCeRR/EM3pAD5/t&#10;1d0nSIYf46l9tE1XHm/S+Yf+OnV3jU7fXavTd9bo1PVVOn1thU5dWq4T59fqOix6MuDNTTKsm785&#10;DnNsi0KwyE4vqQOMjTV+VUVB/BTVRCn0HMc8eqAA1EsRR4/wt8nYHlNV8zhOujV/q0yqbV5cA8eW&#10;6uzzHFt9E4yxFxwbKDSvsYVUGZvFsJqlZ4BiPnOTdtpwP2E/PWZxBGl1yueC4ygvc2xp1ciqz50O&#10;hTX2VjkZc3wASXXwYXqOQ1isgFlOsWObxRd7Hi97zPco1nyTMHMWasT3yBKALQnXTrsBH5bC6wxL&#10;yEUObhVUImwrifvHACYSTe5qlUxWu2RJxEjWJb6HeLqtB5k3wJb7wtZLNngMsS+s1grO1hZ5eCEM&#10;WDJxW2fY6WgewySl7Ct7Xiexl9unWecrj229r7a1ihv2p7HELmO6bZ/y+pwQMKTaHsBx6nOAOH5x&#10;t/lYY57xUNz2WUZ9Fu8b+QmDrXlGkYMn8ZnEsZ/SYMxTedxUHi/VUpL57Dx8hqnsIwuIcmqJLHGb&#10;hQUXixwuFsgc+bjTR8v7sE5apxsaYJfGbdz8RqWjeiEQzpuWzedAMJhktWCvDn7vANdugLfbgDip&#10;2mni+6GT+HUjFe/he+EJV5wnjO8FC1LxQXoaF6RHMQG6+2y7bj/dpltPtujaI1LVWZy6cH+FztzG&#10;qnF9rsIuT1fw+Uk6fG6s9p8drsCzAxRwqq92RvXStmNIySO7aGOEH1JyQHdwa60JacXiVDNHTr6U&#10;sTCovubvrqsFQQ0YjbRgTyPND6rLZdVZrMKvvbO8pu8ooxnIyqdyeuouRkB5TdkFIA/k8oDSmrQe&#10;RnxFY23ZN1qPnx3me39B0U9YLOT3TfQW2z50E96Wzn50QutYoLH6LzfyadufTrWXk17uBb2+lHWf&#10;hNqTcRzbooypDexzcoYd2waejT22BSILwUMy7U2kfmlreGFvyEivNvBp7KyL3zcbtrj6YvAb6+Jv&#10;k6WjO8cq4Xve7m+TSVvIn6lK7LfklRqnF3VOn5NW/RfM8UtwbODbSWH3geMMxYfbsgJM8u0Ad37b&#10;+buS9IB0eyetGnDMb3T09Qjd+AZl1a/B8b8GLv2HeBfRGeA49N+IObZJuG987ofgBKLY7CPjdnaS&#10;4UrzhnolJidozIQx+o/vvuEwjb96r5YK1dqi4vW36/dZs+mNH3gvt/Hf7yOvbBEJu5zmAOTq3Tyq&#10;2x+2uUs6IDn2NaP8d2OUYfP9ElSixRkVbblDRZpt0n/9KpfeyJJf39r+QG9EvA7j+qsZY+uH3vmM&#10;BQYWGY5Jv2O/fjJwpf4LcGzfjZmL538jv4FfBI7v3Lmnnj06K2gbqdN7VyqUcXTPch0NXKoTh0ml&#10;Dt2iC5E7deV4gK6eCNLNUwd09/xR3TkbDMY4p2eAvycA3DlLZih7sWzKUSq78pTOqjpNyyrk6Hom&#10;KuZPA3gjTRZeYaUyMU1jcpTE5AgfIjpu5jRMnMw/RtiLkMt5L7dKG86/kPFxmgkK9LP3MjtN/+Td&#10;7Ws1BVn1tByZtSpfTq3Dd7wsy0caT0BX8JQBYAEAcSygEMY2hcmLB8Ca/tiAsflKkc3eP4stE+D8&#10;mJV/QJGBZzdb6670cDqFy+NhE2OZDLlhIwMObFOpWhVUrGYFVWlUU2VrlFKZSoXVqEklHd7v7wCw&#10;NABRinm0H/Lekau7bvOeYL0F4637vK+7TNxvIwe8TajN49v4sAFIeEufn4nQrLr1NSpHfs3OVZT3&#10;REJuDryFWbJoUM5smoCHe3yNirq0Yx0LCchT79vrBWgZ+22nje18fJ73g08W/5sxL05HpwEhgJEL&#10;iWRyApL4eEYM7F000mFj0WHWXSZXBGB7SBVOZzEhnc/HnQh4TwDYE6QmwFi6ySuTGSalRVabjqzW&#10;ncbk0A3jCujwiMsdEJKx9Rh4g3F0G0ADtFoFk7PYyt8Ttqkub7iUEzBl/ntHUe2VVds2GXCcEP9U&#10;zwBW2wnkCj5yCJbR5JDeW3ntQd5aKI9Tb4Q8m0ChdAPHNmE2UOwbGeA4/QU45vOwiiVjdtmHJun0&#10;MlgwkAaQOSaSSas2WXXC7dPM40/qMazxQ8YdWOOrF8MJ5PLKqo+fOOiAY2OODRwfPbJLx5FVX6cv&#10;1sCxm+dwGwg3dhpgnM7iUzpsnMfYY2PZnGPcZNB4d5l8u1ikssRpA892vQcW7+mN49q/bakWTh+k&#10;JXOGat2yMdq4eoI2rB6vzRsmsXgwS3u3LtT+rYt1YOdiKnkW6+iBJQo7gnIgdC1g3R+p91adPx6o&#10;i6cPUEUVrDs3Q3TvbrBu3zuk2w8P6cFzZM7xBv6OK8F1RgluvhMujik+3xQPgJyRxufrAXCnC/DE&#10;1rzk6R5ePx3WrAKxNZANoMa36TDdlhrugGlv13TSA0sCRwGBqiLx8SnF2n5GBp4KsE7CeuFIvc1D&#10;HQuDjSQ7jTCx1JhHfEceUp2MPBsPuhuw7QF0e+jA9sBQe6KRjUfz3HF83uavZsHOPNfetG8D2Jxn&#10;eMwPbYnaMI7e1GXAlTHrVmPl1FkZEOTzALi7CRhzA65tOACbYzmN37I0O81in73ndA/f5XTuT3ez&#10;VZXZQoSdti5nN0DcBeOdCkubDOBOSuc4cp9UvPsY2zAlusOdbXzaUcWkHtbzlAN6lrRPj+IC9TBu&#10;tx7E7dK92B2EFW7X9SebdPnuBp27vUqnbsBy31ioqGuzdOLqFJ24PEERF8cq9OIYBZ8dowOnR2rv&#10;qREKjBqincf6aAfge3t4Z20+AuO9Z5j8d45T1Gl/vlf8HrtMKp3B+Jof3lQAznHHZ2zBa5Y4bswv&#10;ixVOpRcqA8ev76gv+P21midHhWHp6KaAsC5ku21GKBy3dTvXs68t2dr8yRawZQtEFrKVIctON9+9&#10;r9LpFSba8ec7C0h2H28gl8eGnTf/rwF4F8cDv8tmp7BKN7NqWB6BKUqcXAKu8S66vRxeS4c30C+d&#10;tHz7zXDUGUizPRyjL/zGAG+3ee7t+2lp1ZYCb/vGvqM+cGx+44x+dAPHcXdO8ltBIJexx4wbJ7+5&#10;Kqe/AhyPpOfY5zneqVMwx+FIZj87wk4nvkirjjxjQU0mrU5R1LlY+ZjjkG3b1K5lS7Vs2U6duneR&#10;X/s2nOZ8q2HadhF5wjcy7Xn9JH/tHjBwHHXumRPI5TsO7PP2yarDkdiHn3553UkUPcvXHdGkSROc&#10;p969Z7/27reY/P/5n3nUr95j9fMr+gqHDx+uW4Tl/KP888k/LUAoOTlZq1ev1oB+fZU18ztM9r+n&#10;b/+/H3mTrb//Q7Vr00adCHn44X9+R7/KQj9olxjVJMCrTKubylxipCr4XVUNgPJrBvnvwyBX7ZLK&#10;4kS83i86WP/5m1/rd//1M/3OvMZvZdIPlpzUG4cJ4zJw93Wwpv9Oj2H7zLffjrLAwBzwu8Fu/Xj2&#10;PmUvXlMffOd7znekSJlSeE5h9TL+/a+LVX/lD8AXgeP7Dx6qXevm6u9XU4O71lc/v1rq2bqy+rar&#10;puHd8K52a6AR3RtrZI+mnG6iMb1aadIgP43r206zRvXW2MFdNHpUDzVsUVVZi3wEo0qvcfkcqtWw&#10;pGZO66+NK8fKf/FwbVo+QptWjdSuTZO0c+Nk7d44XQe3z1FI4AKFBC3UsSOrdOIo7GP4Bl06u0uX&#10;GVdO7tCNC3sJNqJe6iIexFuhengnTI/vhuv5fSaZt47rzJKpmlY0j6Z//K5WZPtI63N9ooXZ3tXC&#10;Crl1dz+SQTHhwy8s/MJiYuVI/JgMO4Ccia+SAJDJXG5MFl5KzNTOBNkB7cacG5Axb5uxUUzAgoJ3&#10;qGKj6ipdv7qqtaij4pWLqHg55JATB+gxYMrDZDDtCZNoGG4XYDj9IfJUC7tha8P9kMkVkvD0R1z/&#10;GBacSVYCE79EpHnxgK7V7fANZ8up5bkLaVmu/FqUL5/m5sut6YVIvc1Nqi5e7pt7/J1wp0TAbyIs&#10;TMLDy8xfLzG3PcfFp5HzndSDC8f14NJJ9mUkk+Fw3UTGnmDhTBZcYwwLE0qT7DoSyqcA+IdMOB8B&#10;BNimAerdT2BMHjOe85phAVPNj/6I28F0pz8DyD0HUDy3rmD2DRNj88qmMGm0lGXznwpJrjOBZoLp&#10;8SCzpSImzZUKuKWIyCyBTJLc/M9ttUxOEJehXe/wgl43Uts4xSU+1yP217adm3Qk9BBA2+qMgNNO&#10;C4NXzeT4CwHHICtGhn/Q5MjGGgOKvcMbxuUwx07NkRcce9krJt6AY/M9moze9RSpLosnJqt2EqsJ&#10;5Iq+BTi+zj5l3Ll6DM9xmK5cskCuYMDxAfZxsAOO97N4cuTQDqqcduvy6aMAQAA3j29SUaf6xVjj&#10;WNQFNsE3lYb5OgFmTr8xk3CTsKaxQJQOW+XIlm1izunoOyd0bN8arZg9mN7gZhrSk+9mv4Yahgx/&#10;SN+6Gty7nob2aqRhvRpreN+GGjGAMZjbDKqvYQPqawi3HTWguSYObcd3trVGDm6m0SObacKklpoy&#10;l0q1lU01d2sLLd/rJ//Q/vh2RxKONUJrDw7WuoN8f4+O16bgidoRMV17Ti3Q/nPLqG9bocMXVyvy&#10;Kh76myTN392ra3jsbz4IYeC5fxCu+0+OKxorQ3QsCwwE7928DON656i2rx2rto1KaOGMfnRHI6tx&#10;GG1ANMcKH07GALQ4MnILWeKzJTAKupzBAWQKglRuZ6y6wxpnMOwZLLuBMhefdxoAygWwcQGOXRwD&#10;lsBtMlm73uTndl83IC6V4yHVjmNjq3ksk7S7M0YabHQKlycCCuO5TSL3TeF+ycjTU5zxGA/4YwLS&#10;uMwSwDnuUliUSua5UwDkaSwOuTw8h4vPN43P1X5bYLYJVOD7wWln+Jh0tgBxW1RUus3/DGx7gbd3&#10;4clYb0ttN/vGcW6HigRW28NwAbxTPSxsuJH0phxlkeMAW/Z3coAeJ+7V47gIavrCsWJE8V3FPsKi&#10;mAd7h6MQQomSzqKZLYopme/EC6aY3wzbv/bb4XynM4aTgs7327akojsDFt/UPHYbjwXCcd46xc2z&#10;ngYDnQbQteEycMlvntltrObJhsfk1uZffhUc8900IGr3MWDt4rvjJFYb2LbvMgsuHhZgXM6Id5Qp&#10;aQZ2HXBsvw8Gfk1Z8ulcD28Apl3Ob4mzqEZeAexxehq/h4BtVsucxUTrSPeBY28PuLdOyharvK+b&#10;BTUfOGYhNZnF1oR7+I75rXh64wT26hP4uY98Yz3HPnBcvnx5VXNk1V8YyOWTVX994Pj04cMaM2IE&#10;Pz6NlP3H7yt/tXYabOdHLtDhm1ZG/RX/JZ7SyuErtP8yqyBf8a6vb/5/3wOvwfGX33c+cOzrQ/bd&#10;8/ixY/Lr0FblypZS8+bNtWbNGufHaOWKlfox/tUf/fENOnRvwB5v0q/fLqk3vv2G/pSzlsp3vAmD&#10;bIzy3wcg/js/rzH5lWDy38raVm/8+Cf6Ab9fv246SL/qNkPf87+F3zjpNTD+KqDeALHJ0A0QM8+z&#10;Gqw3J+zQn5v20E+rtNCvf/OWvpehpmjNQur5K0jZMv6lZyg5/lahXF8Eju8RpOXXvpVmjuyoRZN6&#10;acaIDpoyuJVmsZ01rL0m9G2myQNaaWLflhoFSB7TqwXAuA2AuZmGdm2uYT1bqW7NYipYOJOKl8+l&#10;nIU+UJVaRdW/HwtkLasDtKurf/ua6tqsjPp0qKxe7SvKr1lJ9WhTQX3aVlTvdhXUr1Ml9e5YUV3b&#10;lFG/LlU1oFt1DWQM71OXyX5tjehVV2P6NdboAU00dmhzTRjdRpOHttSyoR20sFVNjc/5oeZlfk9r&#10;sn2oVdne1+SPf6cp5bIoYGo3Hdo6CS/vVB3aPlfHdi7V8YCVOr53jaIOrdFJmO1z4Zt08Tjy4FMB&#10;VO/s0Z3z+3X/0iE9vBKsR5eOgp2OKeY+FR1MhBLxa27etVpl6pRTkZqlVKlJRRUChFeqVURB+1fz&#10;iQI4rTbIgp+YLEN3MaFkogUDxsw7YzLPRNMYNrdJP60eh4kWk+F02KjEWxFa36WZpufPqZWkbi+n&#10;jmoFQWNL8mTWomK5NDp3Jm3p2kJJl4N5fHyaeJkT8S0nIoFPAdAlwYKn3D8Pa40//M5FPcc3vnr1&#10;PFVrWEn129bTmGkjtXLjEu0I3KBIkpUf4Ll2M7FPj38E6PX6uD2AYhvpT5nYPmEYWwc4Tos2WSwA&#10;GNDv4bZ6xu0A1caKupBlJjBZTIIJSmKCm8xwMYF1QppYVDBw7LbEZZhirxQ6Q40ESnbbBNUms4aL&#10;vYKljOs9yL0TSEEnrfrxTW0L2KwDwfuUmGaJzYBjvMfetgWb+BrzDGgiwdlhgBz/IPvevIgZkmqT&#10;23oA655YJvE2qTdZNa/bK/X0dg+7bcKb4TlPoes46R7s6d3T3OwU6v8oPYQJunvtmO4BkK9dDtfF&#10;8yE6h4Li5KnDOgk4DovYpz1BG3Vg72aFHtqu8wR1xRJAl4IUOsW8zDDSJsFMi4ZRRCqaxsKLJQI7&#10;DLF5GQ00AFSSYPTTYeqty9Uda7dnVT4ONocRf++Yzof6a/+WWQpYN1G7NkzUNoDmppWj5L90pNYv&#10;GaF1iwdr9eIBWrGkj5YuILRtdnctnNZDi6b20sLJPTVzvJ8mjGqh0WMaaOyUBpq4iGNjXTmNIkBt&#10;7E4Ln6qo8bsqE85WQq2mZVPTSdnVbk4RtZ9dXB3nlpHf/Arym1dRnRdWVbclNdVzUS31XwwAX0at&#10;2vJWGrWsrUYsbq0RC1pp7KI2mr6mi2at7aqFG3pq2ca+Ohg+S4OGV1Wpsm9q2bJeCg9bokOH5ysk&#10;ZIkij61W2LG1iji+UafPBlA/GaTz5w/o8sVg3SAB+B7e70d3L7AQxfFNQnACXv6UZNQNxoIag51u&#10;i1gZMnKTkhvgdthsG3baBkCc+h+vh9vLGNpCUbrJx21RxY6fFFtcMUl5DMcwzCSn3XROG7PtsNuA&#10;X5OAp7DQkgKDaoFjbi5zwzx6bMt1aSYBN4kxn2M6ShiPLXhwHKbzOOYNd1LF7ZiEafXY/QGSaTC1&#10;aUiUbTiSdfOL27HrBLTZY/E9NeVGqgUSovJg4c+TxHGVyBY1hzsVhp/rktI4vtwszODJTvMQKuhC&#10;KeNigcs8xHZcsSiTxjHogGFbFOR3xIaHx/Tw2+IxRhmJtHidFubmBcfsVwPHBoIzhlMXBvNvvcZe&#10;Ntk7bJHQGewDSzJPYSEojWGnUznmk5FGp/BdSCUEzxQuxh474NjHIJuNxX5HrNbsRRq2gWWv793C&#10;3yxlPQ3Zv5vP0EPMm1krXIw0l2UYGDv8ynDsHLYYR+sxwNnFgpqBaWOPPQBqt3n67XO3x8JzbKnr&#10;rBZyNZ+XY3HgPTkqDrNF8DoA895kbfabeY/53Uh5ADi+gxqC8L7nN04yonQDRckg2iASE1nY+Yr/&#10;rkGqpaQaw/2X/06dPq9NW3a9uKJfv376FDiuUkXVan1hINdfguNFy3fqNAswEQRufXaEn3nJHB87&#10;62UNw2APLa36Lz3HxzS4SEf62Wx156/4F79NTf7UhCJ0+2K//vdN7QEHHJ9/5rDDvuPAPu/EJERi&#10;9x8r/EwCl7+87hRz2hX/hsyxz5vsY7heDfSyzyqByo3bt28TWGc/LvwZevZMhQoVdFiybKWHqN7A&#10;Z3o7z/vO+e++8X0n0Ktgg72q3v11HdTfA6TbokSlzvH6U47W+tmPfqK3R23QG6cAdXsSkQHHvgbG&#10;XwUYBwCMgxL0H1sf6L9HbtAvus/UD+v10C9/9Xv9JAMQ23H/9gfvavL0SYqL9X5HDAHYH+n/uU7t&#10;6/kV/CJwfAeJb6/unXR05wKdC96gkF0LFbx9nk7vX6XIAGSa6yYrYuciBW+eq33rZyh89zId3rZY&#10;W5dNAXAu15mQnerZsT5Vbx8od+63VbVaEc2bPVq7Ni7WsqnDtWX+JPnPGa3FE3pr/fzhWjK1t6aP&#10;aK/lU3prycRumjasteZN6KSpw1tqNOzWtFFtYMZgufrU07ThrTSyF2nLJKuO69dIA7tU16DutWDL&#10;6qs/QHtmj4aaXq+0xmd9T/MyvQOYfEdLYI3HfvJbDS/xoUa1LMH9q6tvtyrq1bKcxnTisTrU0pB2&#10;BEh1q62R3WpqTO8GGtO3sUbBuo3r11QT+zXTJBYEpvZroUl9mmvakA6aPqqbJo/tqVkzhqlV+7oq&#10;XCmfClfPr5K1CwCOP1bZqtk0aTL1M2vGO3LXrSsnadfqGdq3cYH2bJiH1HUZcvWNyNXXK/zQeh2P&#10;3KSoY5t04cxOnTmHZP0agVombz2xVau7NNTc4nm0Lk8Orc+cSRtyfKIVgP85eT7Q8Kx/0JGRnVGw&#10;whLFn1JcAp5IJK8Ow8SEVsigxaSTqFRHCmnJxkEH/ZWXRYv3Cn6ogtUKq2iNoipfh4XM9vXUvmND&#10;zZ8zRo9vI3GAUfVYz+5TGB5Y7RTzd8MSu40lNkAJI2bDYx5xGG9oVHAIk3N828aixCI/twlwAuAu&#10;gR7SRNjRZJge88amwEK5U4yN8fqF3WluyL8UAHOGrNqZtJrMmpFig8kroZEJ9Pc+JX35Pkz89oBN&#10;2nsgUAmEdPkk1fZgiLR5nzaBZPLppNWahDyaAbAx9scBx0xwrarIao54L+kxzLMAJsYee5A7G6vr&#10;MEFWHWOgFRbf5PRJTHbjYYKikUo+vX1SD5FL3kfefB9G6NqlMJ2DNbZh4Nh8x0dDA7WbhYf9ezcp&#10;5NA2XYg6iF8d37kFC5lUG3YpDbl+qrFMAAOryUllP6Wyn9IA5xYIl0CwTwL94q44q6sBQNAznvzk&#10;DPJsAA7DbX3jhMs9vR6MvWGPbp5GYXFiS8bgOY/REx6BHQKAeTZqNQB9rc4fWw+gXq/T2CSiDqzW&#10;sYPLFBHC9zxshnYcHKrFAS01/VBFTQoniTmsCDVGJTT6UAm6uHOr/py3VGnim4y3VHny+6oyJZOq&#10;Tc2iKlOzqtq07Ko5Kw+3ya+Gcwqr6axiaj6zuJpPL6nW00qp7fTSajejlNrPKKGOM4qrx7zy6g+g&#10;HrSACrOpdH5PrqCZq1pq3Kza6jGY6q8RZTV8ah2NmFpPwyYxJjbUmCnNGa00bgo1aFP8NGVaV02b&#10;1p3Bb8csQPeCblq8tI9WrRqs9WtHaKP/WG1jQWznzmksVMyFyV+sI0dWArzXKTJ8o06xEHbudICu&#10;XTioO9fDyPk7oScEKUXzeccBcBL4/tgijwFVA6zpdtwbK+3Iwg0sA6Ad77Z9v2y+zvUOGPd5t02d&#10;wTDPt8MOMwghI+6fYUyxHY88hi1KGeC0x3cUDgxAdbolhZs33glJs2G+boC2sdsAcW+AmsmXeSyA&#10;s0l9HZ+vvV5AtHm1jdlOAECmIAlOg6VOSwWQYlsxL3cKj5WCesZFyJrHUdFw/yRAdSLHZzLHJyA7&#10;NZ7TfI8tlMtUFm7YYXsNvg5tl/1WWACbAXaYdJcjmWZxx0Crk5DuDYFzhjGuLAqYVcDYYwPHxgSn&#10;cNz7wLGbY9/C8Xzg2Of/NxuCt/ebx88YziKS+fNt4YH3m4Zk38OCWLp9/516plQW1azSyfrUjRFO&#10;chbg7LfGhUrFbf3HTtYBf3u5jdthmi2rgKo089jboprPGuDYA/hMMsBxOrYHV8YimlM7lREs5sG3&#10;nYY9IOkOVU78NjxFAfQQ28UjxpVjBHIN+GbSqj8fHF/TT9/+wObe3n9Z8OgEBgY6TNbnpVV/beA4&#10;eZ965W+pEetIyHtlLuO6s0O9KpVU8eIlVKvtNB13wP9jhSyah/xqv7OepfSLWjNotlYfCNK6EQ30&#10;wY9+p/eyN9LiYwQYOIgjVBMqllDxEuXUvNdW52vo/MOvtXlyW5UqUZzramrUBlYqvp551L/do7wG&#10;x1/uI/dVPxlrbJN5A8f/m3f5zp07euedtx0w/PM/FNZv3i7xwof83Te+Q5fuH1Wo4YHX4PjvxJpX&#10;6ZwCm5+iLFXG6Jd8RlnLNtBPw5FSGzgOeB3C9ZXk5MYaH/bo+6vO6b8z59cP/uMHzrH+H298S3kK&#10;FNXgwcO1cdNmnTh5wn70vT/h/KF209Xqk3u9sCx8RevFl/n2fhE4vkUwVP8+3XXvfBAT+FN6eBlG&#10;8UIQ8y6SXi/vJVBkC7LSEN3nsqtMLGPuROjB1WCdCdtGwNV5QMMJdW9TU0VyvKUSBTNp3swRdGae&#10;p8LioM4EbdGjE0d07fB2ndu/XndOB+nMkQ06tmel7pxAdnp0s6KClusK7G3U3uUKBYyfO7pBwTvn&#10;w/jO1sn9K7V/PSB8E6A8YL52r5mofZtm6tCOudqFXPscPuk1APNxmd7W4swfacnH72lu5nfx6b6t&#10;JS0ra+vU7ki6B2nhTIDtGD+tQ+a9fDwM2pjOgPWOmo2sdN7YdpoNEz1lcHPNHN5aUwc3BRQ30MyB&#10;TTWhVz0N71qTnuYGGtgLyXmfhqpep4AKlP1IxatnV7Gqn6h8rWzq2LWiBvSvrU7tSqpXh3Lq256O&#10;4naVNKQzEvVWFdWnY3UN7l5PPdtXVb+utdUPYN7brzppsQ3Vt0dt9TdmfBCAvFdDDa1IOm2OD7Uy&#10;ezat++gjxgdagYd6Xp6PNDL7H7WwcRntndNPm5cN0ro1I7VhwzhqjgACG6bq4GY6mf1nKWLHYp0J&#10;3qITYbs0b/Fola1XVAVqFFThOsVVsEZhFaCjuQiMd56C7+M3b0p/8GFF30WKfSVU984d0rUo2Lrw&#10;XbqEP/Vq1D7dvRDi9P168DljugV8M2l+CiEAcBYsmvkOjXk1/6aBYbd14Xrw6FkvLiAh3WFgAMcu&#10;A6/2twPWxpUEixWL/JSRmsiElr8r2ARdBpANPCOfjcNP+vTJLRjuq9q5nePiyD4m+Akw5qRYI6s1&#10;+aSHCW+6G+YH36C3DxgG0KpYkEamp8PiWc2LAWTr8gWMmNzTyx4b48WE3QLYMipknLRyS1UHuCY+&#10;AhgDmmLuAYzvRLGAQFL1zePkqcEcwyJfhzm+cO6ozp89Cjg+4viOQ8L2KAhgfOjAFoUhv790+pAS&#10;kFVbl7EH5YHVvrgBxC5qaVyWtouk1QKPnGAuY8kAAsk8v4HmNELWUlEEpMEWp7PoYQF5iY8JswMs&#10;pxFql0LQnZuucA9p6KmcTn0U5YDmpMdRkHphin0UjAX3KBbcUNSw4SgJIlAmECyFOiHmTrCePyJc&#10;LXqHjt2YrSUHW2r8/lLUAhWkBohe8rASGh5Shr7qwmq+NrvqLP5EtRZmU/WFOVV1fk5VmpNT5Wfn&#10;VJnpOVRqWlaVnplZZWZ+rPLTPlElA81Tsqv2tFyqPzOPGs/Nqybz86jB7BxqvjCfOiwvrtbzC6sN&#10;THSneaXUeQZ1b1MLq//8chqyuIr6zCmv3rPKa8B81CPzamnQ/LoaMLeeBsyqp4EzGmjQdBbJpjd2&#10;toMm1dHgCTU1YnwtjRgHqB6LymQ0Y1QdDWcMG0Gn+JiGGju+qcaOa6axo5tp3Ei+16Oaa9LYNpo0&#10;ob0mjm+vSRM7aQa/FXNn9dGiuVSlzR+ilUtGau2ycdq0ZrK2bZiu3Vvnad9OGO7AFVRarlDo0ZUw&#10;3qt1/Ji/zp5EUn4uEMC9Tzcu7tP96yF6dCNUT26Gk7R+nGMJ//9zQgCRMTupzwaQM3p0nRA1Y7M5&#10;Vh05r5230wSjOSCNZHJHkWJSc4fpti3nM/p4vX7ujAG483A+FTBvQNhlPnsSzR2JuIFs6y+OBjBT&#10;L8aLymCCkZNzbCWz6JKSAMsMc+zGamLHZipS5jQY3BQ7LgG4yTDOiYDcRAO5LHilEVaVzOlkrAAp&#10;MM2pXOcyIMztXMZQW++1eXZZNLPvgH2/DFw67GuG59iCrSyh2gGaGd3HtrXzjtXB8faycGQJ1lbt&#10;lHFZmoWzZbDHqbD1ySxepMH+envOzX9srLANQ2YW+mcgzOtB9vk3iPxjcTGG+z7Vc8L5YvgOJsEO&#10;3+Fv2vlzh3XtWjiLlrQcYLVIsYU+Xn8iSfYJ97395wmk2CfcPI37JkqxV6hwAgw/PsffSqTUt09R&#10;4cei2cXQ3d94WrUjq37BHP8DgWNXwlFNKZ9TdXuv0ZYtyzWmcQ0VbrsZaHxH/h1bsbK+yHEOyHNE&#10;/fM3VLeZe1lhnK2qfyqj1qNY5XvMakf8ea3thYRl+Ga8GfPUtXYV1Z1BSg6rIlGLh6pV6TaauGO7&#10;ti/srtL1+ml22GvG+ctMFD97m9fg+KvttRcdlJ8zibfrDDz7tsuWLYMt+/MLUPz7N99U9sxZnPM/&#10;/fVvVLpVoONDfu07/vvIym3fl2h5UN/9/ht697dv6ePZR/RGsOe11/grscbR3v11JF3fXnVe3/7j&#10;B/rVb36qVn4dtHnLDl2n+sxF5sCr/7ySrr/sNv57yaoNHA/o2wOPFFLdxCu0cxDIc4NUYCbacbdM&#10;WhwEaYK0+DYTvisHmSydgw0zFg39uOehDgSsUPFcb6k44HjGuL66eTHECWCJvX6SGuHjkCiwMdRa&#10;JFwLZfIDmL56VA8vHEJ9THgJXZDPLxxGXXxcj87u1cNz+/B5HtPji/ScXjxIRleE7p/crefInBNu&#10;hMCs7tSTywf1mHHr+A4lXQ/V2g74Lt9+U+vy59OaPLk0K2smzS9XSOcWTlAs971zNpBwpPU6E7pR&#10;NyO36+w+2DQk1ZcJKTq+Z65OH1oOmwazu3s+YHw5bPkCHcETfWwHlUdbpioIyWpo4Dwd2btQm/FL&#10;t+pQVqWrZSapOrcKlPqzWrQtoW3bJmjrxtFaNLOLtgBal0+HzZrcVWvm9NfccX5aMKUb1/XUlFGt&#10;tHBqT80d31WTka7PmwAjPayNxsJYzx7VUQsGtdbY2rB2uTJpCQv8az7MpLXvAY4/+Uizcn2kSYU+&#10;JrCrmOYArkd0h0XvA8juVk1DANzDO9eGDa+nEWzH9Ub+3gePOAx4i9YVqZ7KpWJ1iyofwLhQ7aIq&#10;xrZEpTzI7oqoBz7zqWO7aCZjxmg/LZzUVYun9NC8iV0137aTumvBmO5aMrSrVgzsrC0j+mnv5JHa&#10;P3W0DswYr4Pzp2jH9NEK3bhQF8N36mIUix5IYS/ZOLOH8CcCoDh97TxM57VTpH7bXMUmrcgf06IB&#10;wjEO05PCgmtqmgFjpqxICQ0cJ5FUnYh8OxoWe+fGNToctAsGiq7kZNgg62WlzsljHmTAsTE/llLt&#10;BjR4DBgba5wBjh0fIaAhHUBgHmsDxx5jjQHHjh/YJuBM2lMApkmwh/HIdeOo8YplPKd+7PFdJNWA&#10;4/u3COMihfYO7LFJfC8zGb54nrTqqEM6dvyAQgHHe/dtxnO8DXDMvmCCnPAYmaoFCznsmCWZAwKM&#10;FQZ8eKw72AmG8oZuGVPnyF0dds28xwAUS6bm9qmAZBchVlZhYzLr1GekKgO43DDNHoYllnu4PI3v&#10;mCuGRPK40wCc0zwuqeUAn3TeUzop7W7Y8ORHx5UUFwpsOKIrMSu0NATLxL7iGkF/7siwonTlltaw&#10;0LLqEVRMzdbnVINVOdVofSE1XFdU9daWUJ01JVWbUWtVKVVbWVSVVudXxdW5VXk5Y1EuVZ0HiJ6V&#10;TVVmfKLKMz9QhRnvqvzMdxjvqsqcTIzMqjIts2oCruvCPteZ+LEaTc2mZrPzqPmsfGqzoKg6LSsn&#10;vyXl1W1FNXVdUV09VtRU71V16eJurCHrW2iEP98V/5aatLa5pq5B4bGmJdLtVpqzprVmr26r2Svb&#10;aNaKtpqzuoPmrfbTvJUshi1pq5nzsZDMa6MZ89tp8rx2GjcD6fd02Gsb01pq7KSmGj2hiUaNa6LR&#10;45pqHKB6zNimGjWay0Zx2eimGjm6ETZKQPvQmuo/uKYGDETNMqQ+Hm4sH4DuyWPa853qwO9hJ83l&#10;+7N4Wm8tn9mf34NBWjVvmFYtRPq+fKw2s/C3gwWtwB0A74BFOhC4BMXBaoWj4IkM2ahj4dt0kjDE&#10;MyxWXTi9X1dYxLpxLUy3bkTCeEfpKeFm8YDGF15p81Q74WNW7WXstXdRyFhqk0On26KQw1bbYhUA&#10;G3m3rF6L0LJ0kxGb1YOAMZGA7sF37IR1GftrYVQO2AVII+u2rccWwFj8Mv+0x7qQGelc5/Rg46u2&#10;rYf8hnR7DCeh3bbe8K8XNVDmHUaxkUY7QCrp/jYMEPtAsoFm+954LKnaAcYAd+tDNjDtWDdI+kd+&#10;nsJrTLVaM5j3BJjsB0juT58KRs1xSMdZ3AuLDNKRkN3ad2indgVt1pad67Vh6yoaFtZo8441WrVu&#10;nlasnqXlK8mvmDpQw4Z21PJlk3TkMJ30l0JYSLLQOBat+G1IAhw7TQT2ei0E8S5KjjssWDFSbp1R&#10;4nXISjIJnl4OVTR/327x/H9fWfVXAsc5tWj5jq9HVv0XzHG6Es7OVfU/NtZaU1vw786u0aqWqatC&#10;OAh39OmsBg1XOBZ7eUI1vHQr9Z1zkjNH1TUbfxyPOZyy4qMWqM4HjbTeOevW8RU9VDlHP51g1SN4&#10;VE1VKdBFB20xBH381as3dDvaOfP6X8YeqFevnkw9kD17duWg1sO2dr4NQVGv/nsNjr/eQ8bHgKWm&#10;IlchMCXsRKjGTByjxcuW6BIBRAcO7NG33vi2vvPd7+i3n5RWhU7XSLBOfw2Qv3EG2TqpCUTr8kS/&#10;z1VFv/zWt5Sp0QB9xzyzr+ubvpqsnP31LZjj/xq/Qz/8j++raesWiom3WgnvP+OKLUDIAb++RWvf&#10;9uv9+n3uo30Z5nhg3156fhWjNP7GmOuwHQBYD2xH/M1QPbt8CNvVScgO/vADEiys6CkM2nMkZLFM&#10;EAb3aqmCWX4HmOpDB2y4YmDbUpmsx+PVjcWzK3p/k26GKe5mMPMxmDgYrOc3wlAm0h8MyEjisTxP&#10;Ac0XYS8B0B7qlhJvHyN9+STY+5SiL5JQfO8EryFKz+21PObxHhxX3PWj5Gad0Mo2DTQOdnVjsWJa&#10;nb+gpsO47mjdVKnBgTw3ExjSm+/f4vl5Pyn2eLDeKfePMwA85w/CpB2nZcTCq4JhA04679+AeSrP&#10;EX3lkB7BqMfdD0d6Ga5rNw9p4IiWqlQzl2rUL6CSZT7UrFm9FPsULyRBQxcB4c8v79N1mPDLwf56&#10;cAYGFib8UuRmXY7aoshDy2Blt+lSCJPfwEXc3l+RQUsUyuT4PJPiC7uXau+k/ppcIq9m8Z5WZ/pY&#10;6zJ9omVZP9bE7O9qerl8CpnYTyf9kcOuGKXt6yfiNUVGunSsAlYA0BeN0uZFI5G8j9Hy2QO1fuV4&#10;DR7eViWr51HR6oVUtCZqM3qZsxf5RIVLZtPIEXQYI3V3QDFgeB4T+oXjvWPW6NaaM57QtTFttGR4&#10;G81uU0M9C36kXibvLpRVw/Jn1sC8Hzvn2+V+R4t7N9WB5eN00H+yAteO047VSOtZWNixboJW44Od&#10;PqEXKctjFUEVVswzowdM75YRuMSiv/kBLcE6OdUFQ2USSMBz0nOAHMwU42gg/cF7AgCK3M8WnFJg&#10;gizZy/ExGzi2QB4LQwUcw8TZcOMdNCYt3WGtqSiyqh/AQbqxxxng2MfYmqTa5M0pbJNgeGMMHD8+&#10;p+cPTr8Cjo/r5tVw3ea4vQN7fJPkagPIJ5FUnwAgh4UHOczx4YNbFXIEtUTUfhaSqAQzKSaskwdw&#10;nI7kPN1ALpJpR7oKCDbm2PEeWwUYz5/CaW+lEyAeFi7FgDJJ4QY+0kyyThVaImA3mUm7BYdZ9ZRt&#10;zffowq/sJpndFYs0OwZgzGKWnuFZfgLjTy2axybzpESnJkey10N0LWG1lkUYOC6kkcG5NDIkn0aG&#10;FmGUVO+9hdR6Yw41Xp1VDQ0gr82v+msLqtZqxhobRVSdUWldAVVcX0BV1xZyLqu/uqgaAJrrr+D2&#10;q/Jyn7yqsZLe8+WZVX1lTlVZklPVluRVzUUFVAUgXWluFlWdm5WRXeWnf6IyU42FzsLIpnKA5vJT&#10;s6vytDyqPrOA6swtpkYLy6jp4rJqsbSM2i4pqXYMP053W15efVZVZlRV35XVNGhdLQ3dUFcjNzbS&#10;2C1N6OVGnbENEL2jnWZuwy6xuYNmbumseTtZAAroofk7umv+li6av7mzFm3pqiXbumvpVhaGNrHY&#10;tQG1yYZOeKa7af46P81Y2VazAN2z13TW3NVdNGd5Z81aDAM9308z53bSzNmcnu6naVM6aPL4NuQk&#10;tND4Ec01bjiAe2hjshMaafRQ7COD6mr4QFju/nUITavFaRa4BjXUSMaIIeQsDGmusSNaA7h5HBba&#10;Jo7Fxjm2s6aNxzvOb8WcKYM1b8ZQzadGbhkqkeWA7lUrx8l/7URtWTdN2wF9u9bM1d4NC7HErEG5&#10;s12nUPKcom7szNFAXYjYz8IV4WlXIjmeIwDe4brL7+VDFiaj70WBqzmO7PixFH+kw+n85pvHlh90&#10;7zCvsAFe6+/m+yO+O/zRQCjLgo21AxBm57qDbcOOPycMj2HVZqaoYHiesKhjbDCLSGmMVOs9BjCb&#10;1NqSrR2bCB59frh5bB7XEvjtMmOeLRzLZNvW882CmPUdRyNxvoD/f9Wy6RoyrJN6YY/p2LkBi5i1&#10;1Zh8ivpNq6sG/fS1G1VRu24EUQ7vquFje6M66KH2nWqrDZabpcvH6+bNCAIMYcNhx00SbsxxqlPd&#10;xPfXaqYA6VbPZ4u/yK14r1hM8MKnYVFJJtk+gRqnRBYx7p785nuOvzRz3LCh13M8ZvQoVn5GKF9e&#10;A8c+z7H5ST89ws8kvUirPnY21fGjhp1OxXMc95ee478Ax/w0BwxS1opTFRnvZQyeRC1R/4rltPrK&#10;I+3q20UNGq1ysudEQfmIMq3Vb+5xCP996piZ1azD3nTixGOTVexnf9b72bMqazaAXab36I3spwMo&#10;BFJZIdw1qrVKfOy9rsmE7br5Ght/amJ45swZ/eY3v3nBWhpb+f777+vixZcJsXaHl+A49cVxYJ/3&#10;S89xIpe/vM7rOQ7+t0yr/qJ5vE967fMn+26fahOYjH8uTgfu3s8P/gS98a039Mds9VWjZyrBXKmv&#10;g7m+cYCcqBo90pW/wUb9FyFpvylcQ9+xIK6g+K8GDr8q0/qvdvvAWH3rkFvv9p7nJH7XqFWXiaf3&#10;mHcRPmTp7p5UAoesK5zL7Brjzb6p4MUvBse3NahfH0AhExgkdzFM+GNY+fbAShjjG33xKJY5JjhI&#10;pZ9cCINJpsbmBKCRrtcz4XvVoFoxDenWDA9kBL6za8is6c1lMvWc888ukuQPqE6AjX5y9QATreOo&#10;WSP1DNBtQDUGz188t0sDgNw/ux+AHoJ3y0B5JOAYP+2dYzwGQBUgm3yX1XhOu/BdJgFuk5jAJZ/a&#10;p5Wt6mhO/lxaXbiQ5ufNq6l0HYeOHyZdiSKoGo8mbMOjO4B5e9wHgF+AuesRlwPOnzAhtE7jBBi1&#10;xwQtWWhSIonTcQB2npj2ogiYgjMAkqt6cv+EHj89o/FT+qhStfz8HS+jenWKwvosBHQR1vWAxQCk&#10;lFYdlYCsMpb3Yo8Ry2QzATY86eEJ9hlpy08B9yRtP4GFTzUJLCA/9hoLB4B+990TenBok+bVq6Ap&#10;WT/U6hzZtDbzJ1qc/WONz/WBFjeqpMch25WKNPYOAWJP2Qf3YNVvnghg/ngUliJAN08G6B5+yrOR&#10;W3Wd55g+dyC9zLmpnyqi8vXKcJrwNIBx9+5NYKe2EkpGRdLOhTp5YKUiAOzHghYB3Bdw2UwFB87W&#10;gW1TdXH3AkXOHKyxJbJpWJY/a0ZuGOy8n2hyvo81JPe7mlq7uCKXjNKZnXMVsWu2jmybpqO7Zioc&#10;z+fhnUi9AxZr95YFGjO0s5rVQzbbvbnWreV2wdtgWwN16hSA884NPXv+XLFx8bRFJAB0AchJTxVz&#10;4SQNYGf0ICxUd46Fk6t1X/GPSA+OI6EWiXVaCiPNZNYw0ADgNKusQsbtJgQs3cAxwNgBx1YthHzS&#10;fJ5Oki69um481sYcp8JEGWtsE+A0mC5jw9yWKkyKcCqBaQl4MmOpt3pO1dUjFnIePDxDGxfj7hld&#10;AyifPhdMeNRRhz025vjg/s0KPrRVZ4/vI8yNCbPjnfSCYyQQTPA4Dzi2uZz1Yhso99Y2IUllpJNy&#10;bNU5TtWQ0xnLa7FUa0eeamm9TM7tPviYPQAMPYeZQx7uTfu1RHYL/uIYp1fcE02qcSzzHpNnI+tN&#10;jwdIEwD7LH6fbidsVNjDKVoQ1lDjDhXRmJA8GnmEEVxAo44UV/89BdXBP4earsimxsuyq+kqjntG&#10;reV5VJNRi9M11xZWNf9iqrKhmKqtKaqaq4qqzsriAOPiqrccoLyKsa6waqzKp6or86jGukKq419S&#10;1VcXU/UVRQHaxWCii6n++hKqv6a46nD72isZK4qoxtKCqroon6osyKuqC7j/gvyMAqrGqDo/nyrN&#10;y6GKgOqKc7Op8pwsqjYnq2rOzoYPOqtqw1w3npdbTefkUkvk3a2n5cb7nFd+swuq89zC6j2/DN7n&#10;yhoyv7KGLaqi4YuqatTiqhq/sqamrKuvSYwpGxpoyqZGmrK5MaORpm1tTJ8wVoyg9lp6uLuWUY+0&#10;4kgfrQ7ur7VHLNV7qNYfGKYN+0dq497R2rJ3nLbuG6ftQRO1fQ9J30GTFbCHgMDd47Vr52isAiOd&#10;sWsHC0k7xnGa227hPpvGaJP/KDzUwwG6wwg3hW1eMVIrSPxfsHCw5i8YornzB2v23MGaMau/ps7o&#10;qUnTuji+7DGTCEQbj097DGNUM40nt2EyGQ9zxnfTKu6zftEI1CG9yXjopEmMKeN6aMaUfpo3d6iW&#10;mpScarDtm7BpbJ2BVWOKAgDbexeNVsSSiTo2d4zOzp+oaytm6iaA+/raubq5foHuo5B9sBXSb9MS&#10;5/z1VbN1eelUnV3IfRaMUyiM7LnAVXpwYo9iWISMvRLC714EKqFTHMMs7jhefBYyAcY2TD5tPceW&#10;XO3OsCN47DKAtyO/NuCM5DvdqqfwA6eaNcE6wW1hDIBsyeIRZGEMGtZBbWhhqN+snKrWL6GqNCjU&#10;alZBtVtUVl1GK/Idho/vpfFT+8mvS1316NlAe6gwTLLqOl/3N/7xVNLjTb2RxnfVgDt/3Ly96AB7&#10;A/lImfh7yftAap1MGFc8f0tiSLM3ZdTtE//Q4LiR6tSp8w2B43TFHZ+hih911nazEvDv7v7Japq9&#10;nfbHPIY57qB69ZZ5/cPpIRpcoql6zWVVXEFq/3FLzQi2D5hFmMhZqvp2Q807cYU6n5u6dvG8zl+6&#10;Txk5CY5JiYQHPNI9OhJvhU5R2U+qy28NgQ1fhF7+za63GqR33rGaIUKhsmXT06cZH8gr++E1OP76&#10;Dgqff9K3NebY6UY2RMDpxOQYpeAHsX8P7jxUucJeH3KOKjNUjzrSql1TVaVzstOH/Fpq/U1IreMA&#10;x1Kp1uf041+/pzd/+CO9acFcuDde1zghl/6yIH4PKdUokt/sOccJ4CpTsbJi46ke4Z8n4/i32hon&#10;idfIYwsk4jvxN7AXf+6X+QvBMb+TA/v117M75h9NUPztK1QkGdtEMA0y0mQYMpsEJFw7rfOHd+tS&#10;2EGdOBhAvVKkAgia6ty6lq4gW4N+BfRdYN4AK/WQUKa7F+l8BFSzwh4HI/scJiIZABgLUIy9Ew4Q&#10;PcVtjkE4RAJ8Aa8wunEwzG5jhjmfAmuRCnsci4zQBXhOAyzHMKlKhb02MJ0OYI4G2M2rU1ILi+TR&#10;8qL5NatoXo2vUESntywiRwUGGkbYBcv2AEb6CYA67tkZ5ON0zwLMU2FEnsJupwBg4wE7T2/BVnPb&#10;eHseLnczaYth5T/BZKhM0O4TyPQYhm7y1KGqUbOkGjWqoIZ1S2kNk8ZTwWSC4NVNg21MR+qaAKhP&#10;4jnSnl3QU15/Cpd7WDBIgOm2CZ71vMbxejwJVv+BXxSGxY1cLxkw72JsH9pdQ7O+q+V5s2slfuOV&#10;+XJoIkB0defG1MMiT8d3msh+TI8n1AkwHsPzGRuZQN1PMs+bjDc16flZPQF8D4NtKlUDqWuTkqpY&#10;t4gKl8rM6y/ogHoXAC2O/Rh7J9LxscazcJGIdzUG8P6YyqzoR/T63mBxhIWBG3TszmXfzs6SSf55&#10;8mhVlsxaXiinhmV7S3uGd1YqKd9Pkbs/wat+/3aw7t06hLIgQk9us+9ZMEkglfbyuYOaP4v9VzWf&#10;ihT+QOUr5FVZarB69vTT8eN43J8+pu4nGvbYmyKbRO1V5Ir5Cp08QaHjxit04QKw3yXe20Pqr/AZ&#10;JgGIU+KxLtiI9ibXmpzaApNMUmoeTgCyMwwgp3Ad0up0q6+CvU64b583EmrY3ackkl8hETkcKevR&#10;0M0KidissDM7dPDkVgUQcBVIevLOsLXadnClApDl70H6uvMA1rndK+S/A8b/4GadPnNEIcipj8LM&#10;hYfscsCxpVVbiFAa798NALd+Y5OrWpVTKhJpHzDG2O8EGTmBS4QgeZ5xnqqs9KcAYULDnIobp4qM&#10;AZPlgGwAglNJZR5wEoO96dtM3gHHojYp/VkEQPu44hOCdf0hTOG9zYq4vkr7zs7Q5oiBWhnSQXMP&#10;klYdVE5jg4trTFgxjTlaVGOCS2rModIasK2w2i3LqabzIGHm4x1eXEgNFgN2lxZWw5XF1JA069qr&#10;jT0uruprS6nG6lKqvaqk6q0oo0Yry6nRivJqsKws58uq7qryqrmyDCC5jGquKYscG0k2/uM6y0uq&#10;MZfXX8Jj4UVutLSkmiwrpcZLCPZaURpgXsIZTVbwfMuKcNviaoakuzGAusFa7r+hhOpuKKm6a2Gq&#10;VxdS/ZUFec68vM5caoY/usPsXOo5KYd6j8isPsOzqOeYbOoyPrt6jc2jIaMLaOjIfIzcGjI8p4aM&#10;yKHB43Jr4KTc6jYuuzpOyKZ2U3OozcxcagXIbj4vl1oszI1vupB68Bp6rS2j3mvxR6+vrKH+tTR6&#10;S0ONpw5r8jaIrh2dNG93Ty3cTWJ44ACtDBqm9YeQUh8erx1HJ+rg6TmKvLSUsUyHjpOncGi29hxe&#10;qMADC7XvyBIdDqdvnlC1fSGruG6lAg+u09agVVq7Y5FWE5i4bOs0zSWAbO76IVqwic9y9xBtPAzY&#10;Dke1EQLIPoxq4+A4BR2ZTijfDJ295K/jp1ehbJjqAPEN/ryeLSO0HXyy7SBqjyMzdODILB09Olun&#10;IhfpLIFtYVhFtoxrq7UEFwZ2raPwjrV1rmUdXWpZT2dIv49sWVOhrWsrrF0DHfdrpmN+zRXevoki&#10;2jZUOIuWB1vV0q5OteQ/qJE2T+2ogIV9tXNJf21bNhBGm+f257VunqLtm6dr7+7FOn9yD98XfgvN&#10;gmDHOyngbkLDzF+cigUihVT5VPzSaSTNu0jEdpF1YF5qSwdPd3q1ozM82vGK5rsyd8lY1acVoVHH&#10;KqrdprwqNi+uxj1rqiUtCHXallOt5iXVpnN1POldtW71ZGwQe/QclZIx5s/4fY6K3EKf+QE8x/wu&#10;W+e7AWQWgF2WHWBSb4YLNtvN73wa+Rsp/F1KIqMgjiqnaGeR+QQLlof/cWXVxhw74HjMaPoYR75g&#10;js/yGxJJGvVnR8TZl8zx8XNe1jAc9vDkhc9jjveoS/bGGryK1c2MqUlq9G4NyJFF7eed1BVSy9bS&#10;R5e9wnx8xm6dnNdSVbJX17yoK7oePFblfl9YrbmdW8HqkrmgWozfqeuxhFU8j9DMxgU1cN0V3aGS&#10;Yc+MkfJruwmh0FPtRQLVoOFYBRF6dCdypipnq63Oa5GMfX0451/mkS5duqQiRYro/v3P92QbOD55&#10;4ZnDDvuOA/u8E5O9adURZxO5/OV1p1kkWrn+NXP8eQeIjzH+lHfSNKUwZoYEPKQEOh10THrs34rF&#10;y/Td735b//mrX6tYkxWq3uM5IVGpqtbNBUhOfA2Q/+ZMMtLqLumq2OWS/pgnn/6fecHbDdN3otyA&#10;468ADr8siPwXvd23DqbqV5uv6/3ClfUt5OltunTySqht/RNQbG0zzlfAuSBj/CPJqg0ck6YZDRBh&#10;9gFQIPgHsGAdvymAuFQGemol4q+6exb27pzJ7S7p5iVqh1ZO1/5ddAnj+7KJjAHihLus7uMrNSls&#10;0iMLU8F/bACEiiFjBOKZ/FgCsKX3Wl2OyZ7dSLVN0pyEJBuU7JWKWgIoTG4M6Z8mt0sHICTDXrsA&#10;6m6GAK0P9q3V9BrFNbdwXi0tUURTShbUMuqlogGQqSY9hY0gQpRQJatiApQCSqIJU0mzACYYgOdU&#10;Hxk4SeC2MQBk651NMr8pQMmYiwSr4XlictcHVMcAyvDurV+/RHXrlFeNKsU0anBXRR3ZqcsR9Lse&#10;26tkHs+YkHgmSBae5CJY6TnewBReRzrvK5nFAg9MZQJA+DksdloC/lbAbAosvYuwqwS6iD1IDvfN&#10;HK1BuT/SwgI5tJpu4xUFcmpS4ezaM64PABwfaQyvBVDtARAnI6ONhnH2wEImUjuUBoB3w3DY5afP&#10;7FZbAsVK1cytWi3LUOlUVHkLvK3OTFhvXT4MwDKvLY8FeHcTypPAa7YwKNsfcYD5tCQ+Q5M0wr6f&#10;XD1bs8oU0xIsSgH5CmpX3vxamjebxhfMrHMrpvK5EQzF63KRyJtInUwi9Tpyw2TiY7RuWXcGs5OU&#10;eFUjhrdTmTKZVZYU7fwFPsHTOZQwHAvQIkOWVC4XXmJbVY2/e10BeJxX1K/Lc5fTys6dwYh89p5E&#10;LyAmidZ6Sp0aJxJrPUi10y28yAHFL0OP0i0AidCedAvlwt5mzLGxxmnUUKXAuMZbyA7v8zZKgdVr&#10;p6jfoBbqQSBbz1Et1R1JbJvhjdRmZBO1GdxQbekV7oXMdciEruo5tK16UXc2e8l4BRA4Fx6xx/Eb&#10;HyaQK5RArtORex1wbD5LY8Cs4zgdhtjxYbJvHY8mAUZOp6wl8PI9SsZHmQYIcPNdSkWd8Yhj6w69&#10;1k8D1il+11rF45OMwycZwzZ+6zolbtmg6A1r9XzLOj3ZvFIPtyzUI2T6t3dN1xWAz9VzeOlvztOu&#10;yxM171hfDd9N3dJuktn3kga9vaxG7CymWZHVNP98bS24XF/LrzbV2hvttPFWZ6252EkLIztoTgTS&#10;4ag+mn68tyZG9NK4iB4adrSjOu+oq1qLi6n8vPyqtLS4aq4op7pIm+suAgwv4DSVTw0WVVaDpVVV&#10;cyHfmcXlVR0vcZVlJVRxaVFVYbTcCGMb1klzLgzVrHMDNef8IM0+21+TIroC0ttq6MHmGrC3obrv&#10;qK72G8up7cayareljFptLq1mW8uqyc6KararitruqaZu+wnwCiHhOhLGNKSJBqwrraGzClBdVUD+&#10;40pq+6hSWjesmFaMKqENI8toy9DS8h9aXCuHFdKCYXlhWHNo2Mgs6j3mY3Uc+7Gaj/9ITaZnVsvF&#10;edUWOXmL9aRyr86luksy894+Vv2FmdVoUXa1XJZPXTeU0qBdtZCnN9XMUPZXeE8tiOinxSxCLI8c&#10;qtUnRmv9aWwQ56Zo67lp2nGBNPvrBAuenam52/qp/9QW6j2uhQZO7qjBUzppCJLsobM6q8e4VmQP&#10;NVfvSd00YGY/9ZvVUz1n+KnFiNqq3DW/6gwoKL+ZlTRsfSPN3t9BqyJ7y//kIG0+OUz+4YO1KWKE&#10;dp+crEsxLPhcW6gdYWO0L3KC9nPZvvNTdeD6LAVd47VcRO1xYbpCz0xTyPGJpOlP0cWjkxS5prf2&#10;jqinQ50q6krrSnqOHDmOnvcnTavpRuMquoxM+XKTmrrStK5utGyom4xbzevqSpNqOtWsko50rabA&#10;qc0UsLKTdq7qTMVYay2m4mvBEqTti9pp/Gx83rPaau7KfgpkceDWA1Q0VFClk8Dvoes5NY1FJGfg&#10;L6buLg0/tAtftDsdYAzN6CE13IaddjHS0OWmkx7u4rKdR5epbqeSKtM0l8q1ZiGubT7V6VtGzYdW&#10;U5N+5dSqHwnti7rp9MWtPBe/V7qtm1d2a3/gHC1dOlAtWhXVtJldUYqgAuK6VBfS0XRYaxoC3GmA&#10;YoYrFQtDCn/bkvAc0x6QFHeSXAXAMb7+Zw8iCWnb/40Gcg0ePFgVKlRQ9S8K5GrRooX+puA4JVTj&#10;6vTXrF2sAL9ADG5Fn5inhjmzKWvWLCpSua92PPCK6NLvHtbkVnn0cRYS/np2VIfqY7V6PSu9QNug&#10;QZWV7+PM6rGRA4CPN/nBZvXMeIziNQZr9328NfyX9jhcM0nH/CQrsuosfDFmHdR9l822Xv/7vD2Q&#10;gn/pf/r3Ghx/88eMDzhY7VOvXj31n//5fYdB/tGbefVJmf4q1SrEYTSrdEp6DZD/xgC5kl+c6vb3&#10;KH/1FXjBCebKWVy/WntFbxx0vWaPvwjMWxDX/mR9n32Vu2l//cZSv/Pk1PFzliFh60HmM7bgLet1&#10;/csArm/qm/dFzPHNm7c1dEhfpJYAUyYISfyBT05AkplK+AhhPolxJOIyKUmlAzM+GgCUwKoyfZnH&#10;QrboAKxZAjJT62s1NsypwjE5HKv55utMMdaLFX6rz/FYryzdv7bqn0I/bnoM4THPCXUxiStS12Qq&#10;gmykx1PPQX2P1Ye442AIrVKIVGRX9H3uDmsA8E4lpMnSkqPD92l+k1qaVrCAlparoIklSyhs0WwH&#10;CCXicUt6xvMkPoHBBJDGUGGS9EyxD0lZfWYdo48Vx/O5YBKTeH1xT5GrUqtiHb12X+sgTaDKKJnX&#10;6El+rqeP8IXSVbz/QIAa1K+sWlWLK2jrShjIm4q+fhqZczBsLp48gFC89eMa6AdsxwH002y/IMVL&#10;RHbnNoYdKV40YNzYiARbgEDa7ea1GJNp++7c5uUaXTyvZubOLH8Y8eUw4zPKFtSF9fOQx5o8l88J&#10;5tsSZVOoHooF8FsVSioe6xQLXbJwKYDYCcKxWvhVU5la+VWP1Ozq9YqpSPGPCZsZz3u1zlD8tRY2&#10;g8TcZLqJbM37mszrTTBmhKTZJB7L/H4n1s/VlDJFtDBXTgUUKaodRQprRs6PNL1yET3av9FhNF3I&#10;HN1UnyThlU1z6mus1oZuWOpvLDQHDSKH/UMCjTqqSrW8qtewjMpXLKSVaxZ6U6f5rjiBdZbkzspS&#10;0v2bChreXytq19LEgkW0oG0blAcca8yXrILFqlissgWUySCllgwW8xw7VTsu65IGEAOM3RZSRGCP&#10;x1J7rZKGz9sNE2XSag+fRzLqBkvaTmC/biMBvf+glupGdViHfvXkN6Kp/EY3VzPSyKu3KaX67cqr&#10;dZeaat+trnoOaqX51HYdJXk9imC5kNAA7Q/y156AtUirN/Ed2QVrftqRbSezaGHssQsQbsnTlkZt&#10;nmPb37ZAk8rxYQqFBPMNo2YQx4ebru1rm+fpwOD2CqF260LbprrUqIEu12uga42a6mbD5rrVsKWu&#10;Nmqly81b6EKzujrRvIKOtiulnd2Kac2I4lqxrKqmbSc4anc1td8Ni7a1uFoGlFQX0qm7k0Y9cF9B&#10;TTleUQsvAIwvNdPKSy21/kpHbb3VS1tvDNCmq4O04epIrbs6Qcsujde8syM17eQQjQ7poU6b6qna&#10;rMIqNimnSkzPr/JUOVWYVkxlxxVWmdGFVXpkIWdbfGRe5ej3gQqOzqpys/OrHJLo8gvzqqKlV++q&#10;oykXAJF3xmjW5cGaeYH5NGNyVA+NDm2vwYeaqx/guPPO6mqzCUCzEWC8tYxabC2pZtvLqNnuimod&#10;WEl+e/Aa7yO5+kgDjQ9tqsmHGmk4bPSEUbkhqPIoslsJXWtXWpeaFdOFFsV1o1UpXW1eVJEt8mtH&#10;m6xa4PcRHe7vqc+Q9+U39iO1n0m6Nn7oZssJCNtYXO13lFLr7cXUZFN+NdpACveG/GqysYCa+hdU&#10;M0arTdxmS2l12FxeXbZWYd9Ult/6Suq4pqI6rKyg9ssrwMKzXVZFHVgsaElfdNsF5emMrqZWkyur&#10;6Qg8sOObqOOk1mo/vqVajm6o+oOrqWznoirdqYjqEP7VfFIj1R9XVaX75VP+zuzP7gScjUY+PqeA&#10;2iFR74gkvQtseneAeu8N5dQdVr778jIatb2B1pwdpGn72mjImmoavb6mRm/E37yppgZurak+LFAM&#10;3lRd43cgJ99aT+PX1tDsTfW1MaCttm5ooa0Tq+pA17K61raS4gHEKQ2rKbp+Fd2uU1HX+C28Ua+6&#10;btStrodN6im6VWM9bQFQblxZp1qW1aH+lRW4uqW2BHTQpkA/rdnVXst2ddBiTs/f0wmZentN28Hp&#10;vdRxHR2hXWdmKvTOSp186K+TDzbq3OMthBRTUfZ4hy489Y7zjHOPSQiPDtDVOEL/YnfrYkyAM85H&#10;79S56F26lXpYu88vUL3+hVSoxVsq0+UTVemfm57u6loYOkwHHy3XqcTNupqyU49ch/Q4db8eppAR&#10;cXuNjp6Zp80Hx2rKig7aFzWX6wiRTDmqOwkH9CD5sG5GB+l27D7dit6rW8+DdPPZHl1/sktXeY2X&#10;H27Vubu89utrdOLaCh2Omk9gW196jl8ixC/7t///0nP8pcGxVTk1apQhq4Y5HvV1M8e+SdDnvFtP&#10;Gn1bBBOlGW3wqX/W8cd15kfzFvZlXGurpqlOKIXvX/r/9Bj84XAeg/CKzz76l93xr2/n9Ry/Zo6/&#10;uSPh1UooOx0d/RyZ4kTlz59Xb/7uN/ref/w//ecv31ehentVsxcAuctrgPy37EE2cFynr5S/9mrH&#10;A/7zjwvoh8vP6Q08tK+l1f8Le27AeA/dxgdS9IdZh/T93KX1k+99Hz/YIi8wzgDDXoCMauIfGhzf&#10;0dChPejM3aXY5D16Gs9gEvAs6YgeJRzW4wTv9lky9S+MpDSktymRVF346+FdPMCsmiclIidLxgsM&#10;wE5OhDEFWHtSmfxTC5KeggwNtjANCbBgygyUmb/SUlBdeCndMGhuejiTYUFTAN4eUk5dyeb7hAGg&#10;IzTFwopg1lxWE2SeTFjIVOv4ZLhun4JNbKEx+XJpQflyeHVhNMKQeJOimgYwTcO7aXLaZFjtVCS1&#10;aVbbAShOT4zhdcUA/gHgJLamkN6aaB5UukZN1prC7S3dOBnJaor14bqjkfsCzF0xCo3YR4YJEtJq&#10;hRSFr826Qk1K/hBG/an5nOn/TAAkxz8EcMIGxhsDbsAVgBRHGJKbx0yEuY4BPLt474kE11iVkBtZ&#10;bMJ920dPqL86pKlVS2lslve0uVxxLSoGM16vsh6H7eZ9W8oyANaCa/ChppAEG2/BNrx+F4sRyQ+N&#10;FWf/0ZF6g9ohv55NVMKAKKxPKeqbmjSvpIsX8IIbYMSrF4tv1jp+7fNIRpJr/lZLv02A4U4DqMc/&#10;ARwDem8c3qxJFYvSt5xDO0uX0toC+TQpXxYtb1tfyRcJc4P1dOH1c9ETmkx1ksdkjtYbSiJ1Oiyv&#10;28M+TzfZ80NNntFftfAANm5eUfWbVNa2QH8ngCsxmUonWGOgsfM9Srh9XXsG9NFaMmOWV6+l7cOG&#10;IPs2DV4y86fkjEo0Jp0kVvNmAOakVcMcO0nVGeDYkwaLRNqui2obN6yxm8UaA8fpjgyZQYWL1cTY&#10;vkhhseAmsvvwiG1atWGyxs/to2GzuqkPbF4dv/Jq0a26Fq8drzX+02G+RmvzzsU6jr/7DLL9KJKE&#10;w8IDtW+vv4L2bNCRg9sUxef1DDbfFoxSAb2Of9JSpS2My1KnM2TVFrLl5nO070VqnIVqUTofje89&#10;gfC6E8sUPLmVDvlV0tkWVXS1dkXdrV5VT2vW1pOqtdjW04MGjXS9aW1F1i2ovfUzaUvLD7Sy50ck&#10;pWfRxCW5kf/mUOtNOdRyH0rFowRY0WPsd7SYugcX0oCjBTT8aCGNPlJUE5BTTzhcWhMOlqXaqYKG&#10;bCupjssKqMX8/GpOgnSTBaXUYD5S5nn4hOfjLUYGXXNeQUK1iqjy3JKqNKOkyk8qrYpjy6nyuEqq&#10;OKaCKowuo6JD8+rjbn9SgZEfq+pC/MfLCqkqj1tlKT7ixQVUY0khaqLwEc/Lp1qLClIdVQT2uTDy&#10;6CLIs5FT42Oui1y6JkC17uoCeJjxLa8rqNrrC6qef2E19i8Cq1tYrdZQEbWW02sIEuPxe/FcUycV&#10;1ZbehXWsRUHdrlFIj1jMuVe5sG5Uza+zdfLoUPNcWtcpq6b0z6xBE7Kr98L86kaoWGuerwV+6paA&#10;3mabCQHbWEiN/A0Q47vemFd1AckNtvPcO4uq6Xb2jQHnLUXVkNs13MBteT3N8GG38C+hlv6l1IrR&#10;ZlMZTpdTi3UVqMhiu6qsWq+ozP6tqsZTaqrZpMYA4FZqNbWd6o1toNJ9SihfpxwqAcCrOaWK6s1h&#10;wMhXm1VQ1WbDgrLv6q8ooHorc6vequxqtMZGNjVY/gn7LrPqLfxEDRdlVSv2WX+Y9Y7r6aGez7FA&#10;JVfLRTnUbClhayty4Q3PpvrUdTVZlAWWPJtazs+itvOzq9v83DDVuTSJBYatvYrqTLsyety4vGLJ&#10;RHhUq6wuVy2pczVK6WKN8rpSrbzu16mm2Ob19KhZNZ1vVFKhHUpo+4gymrWwrIYgoR+6urSG+1fQ&#10;YH/q7dZRebexkvpvq65+22uo79Ya6rWpGkCdFP6tBJQB6EduI0hte2ON39ZE47fbaAqAJ9CM0+O4&#10;bNyOJhqzk8sDSAnf3cIZ4wNbaCT3mXagvUZyfZk+76hUv7fUiuO215baGrqnsaZGoFQ40U2zwkgx&#10;DyOQ7UhHzQpqrfn722v+vg5sO2ruvk6atru9FhzsoYWHkMcf7K35B3pqMduF+3tp1u4umh1ACNsu&#10;gtd2dCDojZTyLa00cSOqhY2oF/zravQGFiBW1VLvft2xgLzM3vmyM+6/GTjes2ePjDl+FRx/7bLq&#10;L/suX9/uH3IPvAbH3/zHYnVPNozR97HISYkpOnRwn8aOGqVsH3+kH/ziPRWsH4DEOg0G2STW34QH&#10;96s8R9y/CKttvuN0FW8RqB/97Bf6bpbC+o/112GOX1c6/a+eY9Kpvw0e+C3AOM9PfuooH7r1GsCC&#10;pWmoYb5SYLResMf/2OD49u0H6tOvnQ6f7KfDpwbp4KnhOnRmjA6dG69DFyfo8MXxCr5CqMrVsTp2&#10;c4IiOB11dZou3Figc5ep78HDeOneBi5boTPXV+oaq/03HmzSlZtrdfn6at2+u1H37m0hwGirHj4K&#10;0KNHe/DC4k99elCPnuzTk+f79DRmrx4/38uWACPA+PO4w4pNPKro+GA9jT6smETCTVKPKSGN9NQ0&#10;fMhJhH4lW7druNb0ZbJUKrtmVCkIiOhNAmYkDCF+XzfyaRdg1A0DngQ76oJN9SBbTbLUX2SssJqp&#10;VkOSDrPtgelMQxpuaSAm14MpJy0EgA5oSUEajEQvAZbXg1zvGiFYTVuVUa3aeXTt0n4A4D18q+f0&#10;mKCy6Buw70ivE++bXBrAiicuzhJY8YImE5oUy+XuWLJDYKljkJW7YVgTLIgGybg7hsd5ADimrzOW&#10;7swFTWpoRJb3taZcMU0rlF07e7dTyo1TEKQsGsQC2nk8F6eTAF6xjwFaAL4kJOCpgD4X7LsLIPgY&#10;0Ny9TxsVq5hH9QigKVQssyZM7K94gFgaiwtuFhuSAeb2/OmAxiSrNSIIKpXXncRrdpPunAgzbhLl&#10;+2cOaEq1EppTKJe2VyyrpUjZJxbPo6AJA8HA7FOez5XyFJBLbzHhWOn0DvNC2CJ9dqGNS7OaJW9P&#10;69rNc1S7cWnVbFRKDVtV1679W5UGA5yWTlI14DiZvw/2L/7qJe3p3UMrKlbRtsYtFTlvPow8r4tY&#10;uyQk1alW40RnMqwCI8nbcWop2IBwx2fsgGSYY6u4YaHEw8KKh/eXbosfLCageXfCrNxIq5NZxEiA&#10;OU/CV+giiCuK3tr5a8ZqwsL+6jexgxp1qqLFpIM/oOLsJt74K8jSbxL0dp7gtZATgTpGOFwk4Tv7&#10;D2zG1+mvYHzHJwHLz2zxwTpeMzqO0wHGJmf3sBDkdganqXSyRQ/SfPj88ZEnRJKOvkNPnvgTVDZP&#10;x/f31LFlzRU1sqZOti2tG4DkR1SE3q9TWfdh8a61rKGIjuW1ti01Zj3+pDmj3tPs+Zk1dWNOjd2T&#10;V0MO5lPPI/nV6SgjrJC6RNItHFZYXQjf6n0kl4aG5tWY8HzIpXPDCOfWqJC8Gov/ePABArk2ArgA&#10;W/WWZgOkIisGeNZdRWr0qjwMQJmB1ZX4jJdVVr1F1QnCqqV6Mxqp8exWajavtRrOaaSK48uoyAiS&#10;qGfmJcyrqKouyaOKyJErLMqmSpwutyCXSs0hmZpttaWEbi0mbAtgVgV/b3UkzTWQLVenJqoqQK4m&#10;yde1NxRQzQ35VHMdx/W6fGqyLj+AmLEWJhfAXIvra6zNp+YwqcPnl9a6kWUV4ldSNxqW1sOapXWt&#10;ajGF1c2nnR3zatXQQpo6vaj6LDFwXRBmuKAa47WuvxmAC9htspWgMABv3XX4mNfmUROet+HmfKq9&#10;DRC/o5BqM2pty8/5Aqq9le3mvKrD9fW3FlBjwHMTRqOtPNbmAs5ouLUo50uqAYC7IYx0Uxjehksr&#10;qN7sGoSHtVSTGe3VeFo7VRtTR0UHFlOhQblVcTo+7LW1AOZV1Hwb7PlugHUAsvIAfNm7i6j5Hjzg&#10;u/Kq0U580YH5uDyvmu+iFmsn+2BHfjXdmketdvB6NnL9hpxquymPWm7AP83lzXbmUd3NWdVgUxYW&#10;AbKrxeYcSNZzklKeS23X51Dnldk1cnZuLRtSUIe7FNP1ZiX1qFE53Sbc72yNEjpVu4zO1SqvC1XK&#10;6E7NiopuWkN3mpdXZKtC2tuvmFZNK6G+fJYtFwO8lwDUSStvwWiyPLsak4DeeC3gnMC3OoD5BqsA&#10;7HymTbms8UpOr+C2APiWSwHzeN9bLs+pVhwDrVkMaEO4W/NlOdSIx23O7ZpyuimhcS24rsGizGq8&#10;NLtqzvwQ5cKbqj0vs5pTN9Z0TT6eMzee9bxqxrbJEl7DgsxqwXHYkuOxOV3ezRfmUPuVBWD7i8D2&#10;F1VrFiCazs2lNnZ8LCoEyM6v9kuKwP4XU4clRdWBhZwOLO60X1JQ7VjYaYMaouWCbGq64GM1XZSJ&#10;70BW9ejTRSnJZhX5av/+GnBco2pVVa9dR9kCP6fK6VVwXLdu3U97jlcQlsCCaCSe4s+OiHPJL9Kq&#10;j59Pw3dKYvXZtM/3HH+19/r61v9ge8ALjp/zGbteHAf2eb/wHJ9L4vK0F9edxu60csPR12nV/8fP&#10;0cBwGn2WxqR5HLkpKb7gCUuxtn9PnjxSgzoNHLDxVt5uqtQpjiTrtG8QiPpAr20/DyzHqZJfimp0&#10;FxVU4vT/dLuvArT/nrfFd9zNo/IdYvXbd+rq+2+9rx/NCdYbR1+D4/8RHAOMf7bphn7Wb5H+I1tR&#10;51itV7sBIM/8jszJUfN4qJrxZDDGzrH+D8wc3yUcr3ufFvI/SmhKWAttCmmrjUfba2Mw0kq8gFvD&#10;/bQ1oq388fBtC2+m7RHNtYVe1F0RHbUDb92OkO7aHtaXy/tpZ0Rf7caTuCe8uwJZkd8T6qd9oZ20&#10;P6STDoR20aHwrjoQ1oPR0xn7uO8RfJCHbUT20dHj/RUSNUihUYMVDkgPOzmc7WidOD+B3+AJsHST&#10;FXV5mk5enqHL1+bpxrEZmtGhgAaV/G+Nr/6OrmwZiOqYuqQr83Tl1mLduLtC1++u0vXbq3Tz4Ubd&#10;erRVd+5t06P7u/Xw4R7dZfvgURAJxPv08AmMOeD8GePJ00DFxlLDE3dQcTF01SYGA9SP4KWl3ikx&#10;RJ16l6TK6UNdub6dtGTSi0mcPhu2iw5nwsue47l9eA2MDOgh+CkOJjcF4JqKnDwWibg79iHg+JZi&#10;rL6EblGT0aZYmjEy8tgHgCUAaQq+b/9ebTWSROj5JWBoi+XW6UVTRNw1DDPydQB2knlmkQgnAZTj&#10;CZdyJ9Dx+QT5O/LxNOToKTz3c27TZ2AnlalSWLUalFe5SgRx7V6nFFjlZBhvl4FEWPNkk5TzGuOR&#10;dqcaSIZRTQBku5OeIE0HsMHC3joWqJm1S2tRqQLaUrG05hN+NrZMAZ0kndaAcRrPn5IMOHYlsPCJ&#10;vJkUaSh5wClMMDJpNyDWlR7vgNf9BF41a19NtZuWVbMOdbX7IAncSKNTAccpLC69AMfnz2l/jx5a&#10;Va6SdjVto1PLlpGGzmIDCS9JmM9SyLFIN2M/jw/6BQx7wbEbKbfHpNXWd+zIqpFTm6zaB46tTsZY&#10;YwPH7E83Mvo0mPhkFiriqBJLArRepfd7KWB42pLB6j+ug/qPbo83EQ9xzAVdhS2+Q9DaFRLCT5ze&#10;qxMEjR1n8SA4dJeC9iGrDtqgQ4e36VgYi0F3TjpJ2Gn4uE1O7aEuzcLT0nmOdFKwDRCno6Ywdt5D&#10;Sm5qKhVSyDhDzk3X8n3ttAB58PIDdbQZdm3P/EoKHlRa5zvB0jWvoqdU0jxtUklX21XQkf5ltHpG&#10;Qc1YnUcTt+XTqL151P8g4VMHP1HnI5nVKSSbOhwhZOpobvmF5pNfcF51OgyrzHZIeH6NjQIcR+XU&#10;8PBsGsptR0TkVz/Ac+tteGvXZ1L9DdlUa212VYWhrMKoxuma6+gpBizWWlYQH245QrBqAPLqqd60&#10;pmo4o40azWqj2tMaqML40nQeF8ePTEfy6sIwxrlIqs7lsL+1YFirk2ZdnRqoqoDvKstJpl6Rj7Cu&#10;fKq8ODcS7GwOiC4HCCq96BOVW5ZFFVdR77SS7crMqrqa17U8K95nguaWIJ1dmU0lYU9Lrua1Ls2t&#10;zlPyavHgooroVk4PWlbSkzrldIVKs/0tyScYUkiTZhZTH1jNpvQ4V/XPo8r+APSNuXlfMMPIpetv&#10;LAxLTNCXA5YBoTDHtTeSug0ArrUd9nonLPYubhcA0w1QbRQAm70jnxrsQn7N5Y0CAMUA1Abb8zCo&#10;tdpJwvdW3h/PU29LITVFil17UXFVmkiY2ZQGajyD0N4prVVpNFkBI0up5Lj8qrawuFpsrwYgxsO9&#10;nefbnNsZ9tgNAwDrAOJGe/OpXgBgM4jgtCAuC8itxgEAzUDY7t0GmPOpRSDgLaiQOgQWUkteTwu7&#10;nNvW3wmYCyB0jIWUlrvzcrs83K6AOu5jEQXp/TA+s3kTiiigT3GdblNct5qW0Y36ZXWaWrgTgOPz&#10;yKsvVi6tO1XL6Bmy62stS+lop4LaPrqoFvDe+m+ktzqgmDruLKK27LMOAUXUKaiE2rG/WrO/WrKv&#10;WgYAOvcWVbugImq6DTn7NtLFeb0deI/t7Tob3K7drnzeLe+nLafbsm23O79aszjQcmdutWJhoCUL&#10;A8225eK4+Ii0dFhwFjBa7UT6vov3zbbZNq5nAaD9dh6H70qbzSwesBjQegv357NxBp9vi/Uc/xu5&#10;HpVAK3+ei4WT9hwHbZDTt7PTjI6bCshvSwF13lrYGX7bCsmPz7g9iw4d2f8dWDDp2a8rP4X/gOC4&#10;YcNGqlu3jsaONVl1RpXTa3D8f4Q3/1p3ew2O/36fp481TgNIuFj5N4Dcu2dXB2z86p0KKtfuNsDN&#10;/TdkjV8CYQfk+iU63b8Geqt0TgP4Gmh9BSxzvlpXt2r3SVXJtqEq3e68avU0gPz3BLd/7XMbOJbK&#10;dbyvX2etrl+x73/bfpjeIKz4jZ3Pvnxi8xf5c/9Vrt+fol+svqgsuUvpu+yrH//wB+rasROdkBkt&#10;A7bgQ/5DullmXmGOPxVS9w1/5b7Ic3z39kN169Nc6yPqasuJZtoU3hwg3FybglsAeltrZ2Rr7Yps&#10;DlBuCDiup53H2Z5orI0RDbXzdGvtOIkv7Vg77TjRQdsjW2lHeBPtjWqs/VF1te94DQWGVlDg0bKA&#10;5IraH1ZBu4PLasfhUozS2nmkrHYdqaidhypq14EKCjhQSQEHK5POWlX7gmtxvjrAqab2HW2oHftq&#10;k6xamwTWutp1uIH2H26mw8jrxrb5vdoXeEPzO76lKwFtFLW3hfbgUdx9oKH2BjfXniPNuX8bntsL&#10;1A8Gd1Hwke4KPtpThxlHQnsTQNOPZNi+CmUbHjVA4cf66QShNidPDVXksUGcHq7T58cBgsbp5MVJ&#10;8uv7iZp1fk8hp6bp9AV8ZYcWkP5MtclZ6pmQNicCiI3FdQNQY+7DzAJmbUTfNzmtsbGEhMFWpqbc&#10;V6yxlYBTF6A5hpTvVPNrE8h0aMoIjSCEa0LBbJqHhPEBTCQdWI782oVHOxFg5/ilkX3H4eH2JDwF&#10;dMME48dOi30EM4w8G0bZwHFVQG0VErabkx5rIaEGwE0u7UZW7njADVzDNicA2lPYJsJix5GU7ALs&#10;plDvZRL2q/vWaQ6Psxzv89ZqpTWzcA6Nq1Jcd4/sAAQ/VVI84DgF2bQ70alXctOqgUYaqXUa79PN&#10;5eSlEKSVrkQkyIfw7DZQXWpVOvZswb5nvwGOU+gsNldZaoa1LObUGQW166gN5apqe8MWOrlkiaJZ&#10;YEgmgCsBYJzE3410i4I3pjnNpNXermMX4NhlfmMfc/xZcGyssYFjA/6w3p7HgFWk1ZZCG084WRIg&#10;9vGTk9q6e6Emzu2vboObae7SkYSjhpPiHak7l47ozuWjugggPsd7OWMp19TUhEYEaO8Bf+3Fb3wU&#10;yf2JiEA9uouKAV+4gWMPVUoeS5I2iwFWg/QkALL1F9tAUu1KvEIjyVndw/+46fhgDdlSQX32FNUI&#10;5M4zDgB+CaTaNbmkQvCg3mhcEv9nBcWwwHChbTHtH0VqO9LdgUHk0BzIrXahMG2R+FFDM6l5yEdq&#10;G0ZI7FHAcSi+y9A8ah/M5P1QHnU/nF/9Q/JrSFgOjTyWXcMjcmh4JH3HJwqq99F8gLePYGs/UE3/&#10;bKq6HlAMgKwJKKgNC1rTQOI6QMhKPO0kS9dfXEV1Z9eBOW6mhjPbqu60Vio/ppqKDS+kanNLIf0t&#10;wW1hgmHtasH41vEvADDOqyowejU2FHRGZRjBKnQj1yIAqyasdA0Yv5r0KNeAHa7GbWsCTmsBRqpv&#10;yguQzckwoJ7t/7N3FvBVnfnWpi5UoQVa3CEhhru7xN2NBLdSnAKlQo0KUNzdQ7DgCe4J7u6uIZ71&#10;Pe8OdNqOdKbTzp17PzLz/vbJkX32OTmhefZa/7XoTwaUWa3nOqoh9VON5pou5crqBhxPHVBXe7o2&#10;1dWIFroO1B32qadFHavrM1Kqu4wEMkm2boVC2ni2nVrS6ewG/HuhQvqgVHqhkJtjdAOS3BdhA59D&#10;LzP2ZZd5lQBk6qyWoGQDUz5AkE8sqnEMgV0osj5LANgl5nJl+QNj/sCeL9DnC8B5A3KeSyqhIqPs&#10;oiIHTmsib0K1gkeFyferCPlirfb8xl+tv2quFsNRqafWQQFuouBlpHUD3P7LULGXV1MQUOgR4yTv&#10;pSitQG8AMBm0Fqs3FVz+gGNQXE2Frq4NAKNgx9VSCOAZCowaFTkMKAzj9mDA2n8FijJQGWkAGvAM&#10;A5qDDVQb0AToe3Hi4ruR9TR/YB1tbV9Hx8Ia6oRfEyURhrjHvYmOeLXWidZNdKl1Y90MQEVuW1/x&#10;vWpq4Yi6+p7O617LG6iDBcP1FcVJhHYAd8e19dkCy1w2wB7FcbffUA9AN8o9tWG8Rx0S6il6PUC/&#10;ruZPqy2XI9fiEgDq264HUjfyeBwO0fHsg23Y2mqK4roI7hcIIIfzfrVbX19t19ZVu/gGPBYFmNWW&#10;52zH1pwAaMdzmpMBbdfy3tD3Hcp7Ek3H9xPQbsv7EbEMWOd+XdlHJx5jVmfu25n7dWHblZEFs8zl&#10;zhvqqEM8+04A7lfXVc9+3YHj/6yt+p9UjoMsOP7885ye42rVKmoScHyIk3a7UY5/vXb9TDnei3Js&#10;0op3ohzvI6367t37/+E/bZ4+3Z/5DtylU9Eox7tQjp98DszP+4lyvAvleDfK8ZPbDjxVjv/YH4dJ&#10;JzW9NnylpAB6bVrl1Du1INBukCwYbd3p3h8MyAaEHwDAOdVRrt2z5cPcrSerZedrQO9JuX7wEAjm&#10;+Q0oo1w7d021oNntg0eq7tNPb5QupLw2hIp02PobAP9bSvS/C7f/7uPvY1vPlNuHt2XTPES5zYmJ&#10;qEF6PtHUOT1NrP6LepwzY/wMNVfF6rnrNRO+VbGixk+ZhPqXc0b4IYFCKZaKxTemr+m/5OufgeMe&#10;fcI0f5ePYhODFbPDX4u3cnmbr5bt9AeO/bVqd5DWJIZq1d4QANlfK5IIWNkTqiV7w7RiX6TWH4jW&#10;7tNdtetkO+08FqyEvS20dAP22/UO2rizKopbY5TcNjp+rhV27OY6eKqJDpxszH+DUR+ON9WBY834&#10;72sT7TvE5SMtdOBwS6oLXeiPbaXEAy106Igb13tQReKMQuesXftdtC/RSyd3hWvUh4XU1+U57aUa&#10;5gZwfmiLJ925Ltq0E5VtZxtt2eXM1o3loY3bWJs8tHWTJ4DsChy7KWGLqxK2uSl+m6vWb3FW/BYX&#10;rnPTth0+2rHdTwkJXtq42Y/7AtuA+drNger6UX4N/N5Bq0ntXbK2l2Yt6KXFi4bpyL7lzO2SyH0N&#10;yAFMM4Gwe8wRpxEwlnb3MjUhqMX3rmOxvqI7QLSB4/skQT/icgZweYfgsEeowQwOK3H6KA2uX1lD&#10;qttpcY9IpdA9baVso3RmcXvyT8rxJd0DatN5vIHuZBNeBhhnAaoXmHH+sHd7uXs3UWuXevroo866&#10;ZSzUBJbdRZ02NSgpN0hsBrSzAO1kY/82ajS26occezZBWuY+Zp740KJxGouNcnaLmop1aajhNSpo&#10;AnUtD47yS5FG/VIygEwvcSbKcXoaSdLUgmXT752ZmsXML/ycSltBhqk4e6TTqKk9B0TJB7jr0jNS&#10;B4+Sts0vjlGXzX8PUh5nqdzetVvr23XQ4hauWuYXpkPTpvO6gX+mku8A4Q8zTSCX+Z0z9iOe5Ily&#10;LI7bgLEVyIVq/ASOmTu26l8A42wTyMXJhmwTvsZ7kc3PIcuo+JysMP3Dj0gS30aVy5AvO6tbn0Bt&#10;2DxXt27s1xVs1Dep+Lp8fKtOMWd8/NgW7dm3Vpt3LLfgOG7NHKpzFmrjVpTjXSt09QLVY6SHmyAu&#10;0zNM0SuhbaZv2CyAmf5hs7INQD9g/jwbJwJwvCRxkIbHI+rsa6NhR5rr2yTSujc5awkK7abe9XQy&#10;oqHuRrTUleimJAIDIiMb6IelhGwRsBUZT43RTlYSNuC92EV32itqh4OiNzsADo5quwmranwlQMJJ&#10;0euoOsJyPQRb9ec7q+mzHfQcoxoPxXrddwsQsaySfObZY2NG7Z0HJKKweixg3nghc8fM+3rPQ72c&#10;R70TdU5+U1rJd5yn/MeEUv3UTp7fh6rBx3Rrf8HMMLVOVu0TyranUZtR4txQ5lzmYZdm64YV2mtx&#10;XfZdCxgFRIFhN6zRHuzfE2j25Hp3Zn49FqPcLmHmFjB1BkCdl1YBEIFRQN07BvBGtW2F2uiMQuiP&#10;zbo/ncazPm2gbb0a61j7hsxt19OGyJqaOLCW+o6prfBp7G8ej2EfzRdXBrYrynM2UAwce2PXdceC&#10;2wqrbwtef0ssya0A8ZbTgWgD4yjUbliPzXIHlj14rPt8YB1Ad51rL+c53GeOPbehbnObOcHgtsiB&#10;YwfAF1TgBIAd7xvK7QTey++wVn/tJ/eh/goZ0U5BI4PU5qtGch6JAs37G27AGPgOAV5DUVEDgWN/&#10;Y4kGugMAwGBU2OA45p9X1QeKsYOzwlbXB/TqK4TbAlBNgwC1YLbhqN1mhQGmwUZ9xn4dwT6iAdf2&#10;PK7dWpRqQDqY54lYXlO9sIB/NbmRpn5aW6u61NTeSELNAhprH/8eJLo1QYlvrTMtm+piywa65M+/&#10;4x3rEqTH+z65voahvHdbAZCy7yiOI/oJEMfVUTSrHastkB6+oibqMcsA+zIUb+DegGq4AeF1OSsC&#10;GLbWhpwVbrbxzIazjUxAFeZyMMq5dR1QHQ4Ah3LCwNoCtuHAa6gFwDz3BuB8Pco1UBzJiliPig9Q&#10;B63Hfs3+QlZX4XcDsGYFL3NSQEwFABq3BX3gHYDwjsB4R+7XgdWJx5jVcR0Bcyj47XnuduyvHccU&#10;zfvZs59Rjv9r4dhHw6xArt8Px/uPPsD2yRlJlK6nX//734Es/oC9dvOW9h19Csf/kz9NY6s2AUam&#10;56Zf3w8sOH4jfwU5tB5CtdMt6obS/hBbtVGHW3d6KDcs0Z6MJrp0fyR3Qr+adziuKq7fyaHFMBVy&#10;9FTe0nVVpm6UaviO5LaF3A/FmPTsNl1vqky9Dsr1Ui7rGM0qWqOxta82nX9t/TbPdU9u3Xgu1GWX&#10;Ln+mAv7vAXLrjg/l0zdbtf2/V67ncumdqk31xqLzhHKlPQ3lMoq3Cd+Ku6dcu6U3PviRn/uzsrWz&#10;1c69e3/6tUll9vEhf6xnYQnF62kqWv9rvn4Tji1bNVbp7b6K2xeiuL2BWrnbR6v35qxVu321AlBe&#10;szuC1Z6Oziis09ipUWLjD/XR/guDdfJCLx052VbrExprUYyt5sx9T0ti3tP2rRV07lRdwqdaYv91&#10;o+KiDfOUbgCYKwFYJJ/ea6mHD1oR5uUCjDhb16eneqGeej5eXiQIu7E8mDEOJC3bG2jz0b07XtiC&#10;w5V5pasmD3pH8z59T6lHo5R1vh31P+G6eTWYmeYgZpqxu98K0OUrfsw7B+ra1RBdPuuvy2d8Ufs9&#10;dPUyc5uX3HTufBvmR511GoA/c86Z7910gdvPnfHU6eMezBZ76eB+V3pw/XTkeKCGTyisORuaaOux&#10;zopZH6UZCztoyfKhOnp4GRZqunOZJ34IIGcAsg+vEMhlgA44vgscp9+9DijT5wsQpxMUlWxSii1b&#10;9HXdBlSTsTlnk5q9Y+oPGtgYy2u9ytr6wydWndKN07t16TjBX6ReX2elY49OJTzrPqCckYZyjKr8&#10;CKhNZx8ZBHtdIbm6X/+OakUAkRsqz6SJX3EyhxTnjBscown0ov4EO7X1/EDwI2zWjwgkSza1XOw3&#10;A4g2IG7gOHH695rgiuJGoNH8ZiaMq7ziPv2QzmmU0Mz7jMvcI5DtJt3eqLepWJuxVGemM15ghF3O&#10;H6VbFU0msTWZk8+X9P2oj+XJ3GLP3h106TJKxeOesyxA98nfWLe2bNHatlFa2ARnAXB8ePp0wsdM&#10;IFeG7jJjnAxMm4RrC45Rjs2cs1GOM4HjHFs14WsZhHCl/cVWbazkGYBxFu+/UY15U5VNWjhpagAy&#10;JzJIF39gEsRRdy/R+/z5193U76MIHT+ZQL3VIV0iQfr6ye26cGSzjqMcH6HfOnH/Om3fsxJb9TKt&#10;XDuHrtr5Wr9pMSdYlunC2V1Woripysok7T2bpfukUQPfMnDM58XAsrg94z4VZsDxvfTN2rD/U03k&#10;RMz3SW30SRK1YTvravJ2Z8WQgLxpaCMdBfQuRjXR0c4NtHBgNY2ZCsCsbKzeKGQd4wGEzZUViFLs&#10;t4lQpvjyClpXWsGrSytkrY1C1jOTubYCixlQTmJ1J5Trk5219flWABnL9WfMJX+yrb76b6ynKODT&#10;BzXVm1lfD4Kw3OkT9gCEvefQL8zWF8utH3O+Xii8PqQj+09xk984P/mMDlKLL11V46Naajmykfzm&#10;tJTzdCzTzO26LQBoCbXyxJJq1FgPbKsGfN0AZgPDHoCygWGzvJj3dcfibK5zBc5dSYq2Hsdsbxts&#10;sK1Zrosq83jWImAZu3FLINIVJTcCeP9oXC1NG1ZXGwY11DZswat71NTMfjX05QjSnelK9lvE78by&#10;OnJhbtcVkPLCahuAMh28EEv04jp8X18uS+vKGWuuK3PGntht3QFld4DYm9ldP2aNzfKNQT3mmMwy&#10;13ujbBv7tad5reb+1skFYNsA8sIKcplbFgWdnwsKecDEhqjtbRTwXYACvg6lU7mdfL7zUMsvOJ4J&#10;KKm8Jz4AtvcCe+at7eTF1nOhA/s1cO7IsaB083w+MdjbOfacLfbuGBR9jsssb+aifVCM/bA1B/C9&#10;PycX/FGu/Zdiweb9CuXEQlteXzusz20B51BOLoQAzGFLa6ozP4OhdFiP+LqW5vaooviImkr0q6/9&#10;no20j+DAUy7MIAPHZ5vX1RHvOtrcrZZih9fTWGa++/Nz7ojNOBIrdxSrLQp2FMvYqdsCxNErgUgD&#10;zCuZ7wWeI4HlEO4famB9QyO1NWoySuyT1XYD94nnGIHUCLbhG4BiltmGAaVhbEOB3DAgOHQV6jEn&#10;EYx6HoZKHLEeJTqhEXDMPgDmaLbR69g/t4WjAIfyPEGAdeB6HBNYzNuuNfDLc2MzD11REeDFap7A&#10;CYR4rjeqMPDbcSNK8cZa6sL3ZnUGmjvFc4KB/XZMaID9u+F/v3I87N9Qjs1c8r6jyfwHlKbhu/d0&#10;P/nR0/W//D24jWp89sINfq73rbnip8rxf/7veRPUnokNNSOdlnCUt2NHDiosMEIvvUC9E6BW3XcG&#10;MJv1uPf434NALyDWbyAwHL1TlV2mq1jFUBV36Ky8Rav/BLtPoPfJ9u0iz6tQeS8Vtmmr/CVb/HS/&#10;lsG95N6ll3I9/5JqBo6yVGYzi9ym8z3LZu3aVfLnuZp22KQaATPl3OMas9MG8v+91/DnPB6I54RB&#10;k6ideqtISeV76RUV/niWnqXa7x+GUv1fsUr/o9dhrOXMGOfaL73dd7JeNbPwBfNrzYZV1i+LcZg8&#10;ImjDzBdncoInM40/1pOZo0ct+2/5+i04voAlvGevCK3eHqKEpCgAOEQrDCjvCtCaPViS97bX+r0f&#10;KH5vf21O/JSqqu908vxkXbk1h9Tqpbp08VslLG+iOePe1/hvXtK0Ec9p+6qijMfWodqoEeOqTejw&#10;bazUSw3p+a0PTDWmr7gB1zWi47gec56s2/VQWRsBCk1YjQGFptbKvmO2zQlPasFqTUpzaxS21sAm&#10;16UCyyd9teibPDqAjVGXIpV1MZAZ0hAA1A/1lJXiA0B6YhX2YCbWG9EygMf70jXsBaC48b0zTtw2&#10;2GhbAOAtsCi3Adr5/r4LSdXuzPAC8rd8qDjyRQ1mf/fa6uaVAM1dWkI7T7lq//loxW7w19zYtopZ&#10;1l/H6ctMTwaM6W02dU1ZKLEPUSXTmUPOvMP8MRCYec9YlVGJzZwr3b/JKLmPTKXUgxw4fgjYmnTr&#10;lSM+1Qf1KumTlnV1aOEkC1ANHJ8/ulUn98fr0J61zBqjcGLBvstzmaTtB8B4CoFT6anXUKXNzPFJ&#10;DRrUWQ0aOCgIlTZhA5VLBGKZpOpHJgSM+6YAiimWRZtjARxTSZxOBpDvU3GUwT6zmNUV9VSJwPpE&#10;t4ZYqumFbVRJIxtV1IEZI/kZYU3OQikmLToN5RjCQzFm/j6dqiUzXmBOflpjwcZabWoV+beeFbts&#10;JlVOrTXgow+Y7zYVT4wkmJNLphPcOC/4nbq5aZNW0DiyoGlLrfAJ0aHJkxiRRu0Fjh9gw35kwfFj&#10;5Rg4zuI4fgHH1EpZcGxVOVHhZBKrCTH7JRxjbQbwswnkyjbd2/RwJ1OjZOaAb17bp6+Gf6AffuzP&#10;yZVE3aJb2sDxFdTiiwaO928gtT1Be1GOt+1absHxirWztRwL+pqEBdq0JUZnUJpN3VmqWSjPGTfp&#10;qb5D9da9w3w+qOO6Q2gcK+s2nd93OeGRdYiZ483alPiZJjMaMGJnK32V2JjuXuY3t7XWEtJ9N3/R&#10;VEc61de5qPpK6lxbsz+tqm9mkjy9DLhZSQLxShTJ1bbyBYQD1pbFVluOP/TLqf06+nsTHJg7JnRo&#10;K8FMAHTn7TXUe08dDUY1Hsr1Q7l+KAFdQ7bVVr9NAM0yIHCWLTCMfRo11x2YcycV2otUaG+UYG+s&#10;z94oq57c7jENKJvWXL7MHrf+rrVqEuJUayhq8+RmgCDdxtOxYQPBLgCjywJUXqDYDXhyZ7lh1zbL&#10;HRXXLAPDT5Y7/cLmslGUXVGZPbFWm8c4A8OtUXxdAWJPgNRaQJ8boOfDvtoT0jWUBOzxQytpUf8q&#10;WjGwhmYPqqLvvqyqvpOAMBRwV+zhrQHiNqinbtiVfXlsMBbqYCzfAQaOY+vLFTh2YdbXE8XaB4D3&#10;ms/zMaPqY+CS99wsPyDS10Ayyx+Q9l9WT748zo+tWb4kWvsB2n4osX7MA/vEOsqXwLSwxY0UMrOF&#10;giZ4KHhMkPx/CJLn155q82UjgqQI3JrfSEGLCf8Cqr0JzfJeDBgvtuO1okYDyK7zDSQDx7wP3gaC&#10;gXdr8Tq8rGUCt7DCcxLBjeXO8uR5zWPcFwLW7MdjgQPBZg7MXROCxUmGIE42+DKT6x1TiZMHWJN5&#10;Lz+cVUsff1dFo3o5aGGkkzb7VVeSZz0dZLTidKvGukAOwbFWdbTNp4pie5Kuz/z7Z8yVd5pDMNVC&#10;wrZi7LGRE+rGClxCEBZ28KCYigrG+hxq4Jz3MphtEP+WexMC58MxhqA2B2MdD8LeHYzN2ti8zey0&#10;maE2K4gVyIy0uT5wFY8127iqqORGTWctM3Pd/NuHlT0Q63gwoBzC4wOxoQcu4fcEm3sw9wnCHRHA&#10;8geAfVfyXi4joGwpVV4o85E8R0gswV/sJ4IZ4ujVgH4cs8mrclZbwLktzxn908LWjeIehh3dPDaM&#10;z9cHzByn/fcqx9hTfgXHhzlpuOdw2l+t3YdzArlSmJNJPJIDTTn3S8UC9kiHTz/UwZMPnq7/5e/B&#10;oVMPdeDEI8JeUn/xGTA/7ye26t2HH3Fb+k+3HyRocuaCp4Fcf9Qf/gaOzYxmFpa4bKo8zNfNq3fU&#10;qUN3vfLCiypg74elmbnYbhm/GyyduySzj2Q5OY9Tmart9G4xO+V64VULdE23b75i5VSwNIEY7T9U&#10;uxGjFPXlZLUbTppqr09UxLah3sz/vvIUek9v5S+uEhWaq8OocZp+7p5mX7wrx4at9eJbL6th6DTU&#10;VzOrnCEPlOLmnebJvnE35SleWi/kATZrOatNlxuPw8X++wDZuWsGlvFUlagertd5T95p/4VybQOO&#10;jWL6/wME/63XaBTjjbwnU/eqdGhf5X7mBZUoV1oxsYusz6nB31Q+u+lmxthyP1DbZP6oz2D7eFTg&#10;j/o9+Xf285twfOGKepFonLClA9biDorbGKm4LdGAci/tOva5Dpwdq1PX5usCPY43724iBTqRw0lC&#10;GV2hpIQvFDOhtWYOe0eLv31JiUuK6+quSso8W4+e1kYEP9dRxtmaSj1WVZkXGhAG3VjZ3JZxuo6y&#10;zffXGioDQE67UgORr56yrtVV5sUawEpdZV+tr6wLtZR9uQ77qs+W7y+yvdJQmZfqS9db6+7+Jto9&#10;v6Ru72oonXHj/s7AsQfpw6jRNxoDnUD4vabAKZcvs+/rgPf1JuyPdY19XauDpbaO0q/XoYe2NrO3&#10;9QHhugBtXRKn63Nc3O+WC4FNrlhufdh3gK6ebKb160vp3HV3HTsXpGVrXTQ/JkQxS3qjLMcwz0sH&#10;MZD1CDUyC+hMvoKVmrld0+n84JKB4xvA8VULjjMANgOpBo4zgeObhHjdB1JT753Tku+GqgOW6q+9&#10;sc7uMPVUqM3nkrD17tSxPWu0e+MS5plJ5AZcH6I+m6qiuwaWgWijSKdi2b7DDO3HQzqrds2y+qB7&#10;EEo49gd6gLOoxUoh5drUGj0irTmVUK90oPghIV2pwHAywVU5cIziyvXi+n0zx2gys8+xWLQnNXDU&#10;REKNbm4z1VKAJ0CcDhynktRtVTdh6c5KN9VKnCgyEwb8fmShHJsu46zsx3PHSZsU3T5Qfft0B46p&#10;fDIdx9iprZEE6xcqQ1cT1ismJFALmqMc+wbr0PjxSqH72FgzKHJSCrK06UO2lGPAO/MxHGdTJ2US&#10;tvUTHJNIzvvxCzgmmdskVWcz+51l4JhU8azrBo6pIwOO03jvknYu05dfdmOGfaruo/JePLMtB46Z&#10;MT5/aKOOoBgfOLhBu5JWY9tfhvU+VivWzNbSdbO1KmEedvxFOsn9HxDylXLzEPPo7PcGM8gGkG/T&#10;Y3xrP/VOdF8/Xql3qENL20eNWgJw/LkmrfHT91tb6Zt9zfXFnsb6YVNzzV3mrITvGE3oXlcn2tXS&#10;jo6VNPML7NAotx0NfKywke8qA8V2Co23R2FzUIeNDqhaDurG6rG1oj7YUVldt1cCkp3UhRnkXrur&#10;6yN+bwczlzyYQK4hOytp0M7q6retBoqeA0nN5bEeA1GAqbuxPBt1F3u1NRcMMHsAVZ5GGWWe2GsG&#10;ivLUVmrwRU1V6ldBDZmZ9ZzZVK2pVsqBYyzPWKmdDeACfe5mbpkArCfLA2i21mM4tpKnfwbHBpC9&#10;UHUNILuilroYKzXw5wUYG2u1r1nAt0lB7sTzDR1TVcMHldO4PuU04+OKGjnMUQNHMXvNHK0PydFt&#10;UFTboJ66A8bezAYHsq8woD0YQA/gebwJ4XJjuQPG3ijWfijXXvM4UWDgEQDyBXZ9UVmNKusNIHub&#10;kC4UWC+CmTzNMlANJHsBx15svbFF+wBZPsauDtyHxDRW0Gz6pyd7KGCcvzy+91CLL5rIhaCwsAV0&#10;ai9vCsQB6jyXAUH/FQDr8opsmWFmDtYbuPQhXCsAJTYIm/RfFjZqlNogM4fM9f5c9say7It12Y/X&#10;6oMjwIt0a6/lvA5AMYCU6ggTSMXzhHF7AMfoz9xxII8xlusevFeDCF779vMq1Oc5aW1QJeaNqcNq&#10;WUunSdQ/38aoyDW1JqiyZg+ppZEkOg/gZ9BuAXAcawd8mmWg04Etn9OlQDIA6g94+pvnZwbbj+XL&#10;cbjNq8DP3I4gM14zIBsAxAaygsxstQFbcx1Q688K4DX8dNlctxTINcvapyOfCVuUcqqqlvDcBpSt&#10;/bAMHAPoIRyDWYHMOftzTL4co9cS0tmxvgdzciCEmfEATkz4odiH8lgT+hXKMYdy/58WsB/OdeHs&#10;N4JjCOe9DeWx4fyMQzmRYuD4vzKQKzDwb88c/+twbOaTzQzy0/V/5T0wP89fnyB5Csf/zp/iv+Ox&#10;lqMa5Y2/oJ70WyasXaNC7+XX86/mVYPQHVaicpvOD38XIOfMFaerWC3Pn5Tf/IWopxg8XB1HzdWn&#10;6w/ok9VHNOXCIy3hb7P5CBuLGA+ZjQjyefxxDVq+Q0NW7WS7W5+vP6FF3D7p/D1NvZSq7/eck02N&#10;Rnr5jVdV3Xu0XE1AV9dTKl694uPnekkvvvCWcr2YS607ngNAs3/Xa/hzFOOfQTp2c9Mr7eg8Si++&#10;+Izes62sN2bRd7yRvuOVQOL/j4Bs4Jiq0UruHVSMEwbvF31PMatX/vQBzwnZyukx/m/++i04Pn/h&#10;svr06ag9ez7BHvqVDh4brbOX5+navQ268yhRj6hAAlN4idhxdVO3LyZoc+wQ1JgWGtS2qIZ3fVtr&#10;Rr6rI4sK6zZ/XGccqarkg3a6n1RaWeeqKvVkJV3eUkwPDlfWo2M1lHKounS+kTJPAaVAsoHm5JM1&#10;lX4WGD1dVylHqivzTD1ln2moRwer6sH+yko/DiCfBaStbSPpQjOlHa0HFFfVbf6wF7PLutCc+dfq&#10;ur7fXg/OVNWVg+V0aX9JpVysouRzFXX7YFmln6mk7NNVOEZHPUgqr7t7y+j+IVtAnee8BKBfrY2i&#10;DdBfMdDcEHBqQVNTM6Wc4Tmvu/IWeOjR2RaohjVRbT117qS31qxspZiFgYozyvHBxcyrHrVqgR6Z&#10;OVajylLplEm4VTrrAeFcmaikqbexWBMCZYAtxaoR4j2+f82C4wfAaDrqZuwPn6l9LQfN6d1RGRfo&#10;RCYUa9PKWZo55lMtmjxc29fMo/OX+Vi6iR+azmOsyg+Yd35439i1CQBjXUUF/ah/tOrVKaeR3w0E&#10;nHOSp7MMgBtrMQnTKVixTep1OiFd91G6H6VwHesBQJxJX7HV+czlgzEzNN63teYDx2NRjedGeerB&#10;aeZpH10H6O4rxcAx1nDOMADH2JqpcUonRTrdnDQyDiHCszKzUviNIWea3ujrWJo/G9Zf3bt31K2b&#10;Rjk2CrOh6Mc0TbXTtU3rtTic8LfWrbUqIFSHqHJ6dJ4z1KjGmcBz+hM4NjDNydUMkZJNzzE/OAuM&#10;/wLHqMa8H9m836a+KgPwz+SkxBM4zryaA8fZj+E4lVCu22f3aPmiMZo04RMdP57ArPYBRgS2WHB8&#10;mTCuMwcTdBg43n9wvXYmxmnjjqXA8RKU41nM2gPHm+Yzd7yY5PRNJJKjCqMMZ9xGKWY/2cCwUY6z&#10;UY4tFfmuuXyYILWDVF4d0O3UBMXv/0IjV/nq043NNWhXI/XdhkUYS+nYuJZaztzx1kF1tatLVW3o&#10;4aTZP9am97WeuieQNAz8hqP+Rm0DTKhlitoM9Gy0Y9kqitTq9lvs1ZE06o7MH7fn+k4kWH+wvYoG&#10;7qmijwjk+mh3JVZlDdxNWvUOY4UFnkirdp/jgBW4MnO0JEoDxs4kTLtis3Zlrtd5FuFXc7A3Y5v2&#10;pALHa2pD1RlWQdU/KU+vcV25T6+vllOxQTNv7Ap0tsFa7UHqrweqmrtRi1Fhc+CY61FtzTIQ7Y6t&#10;2sOyVRsVmTljrN1meS4A9LBDu3M/N/NYYNgLJdkXqPYF4L2B74DZvH6erx9VUB99Vk6fDCqtb7+u&#10;qMGjKqoj1UCmXqkNs7DNgNVWzLe6oyr6GADFFh0KdIfw/CEco/+SuvK1FknVJrEa5diHY/Vi1teH&#10;x/mZdGrmeH2AZLPMZS9g+ZeL4zWp1iwvnsfTACmAZ6zXwUuaKGBOK/lMcZXneHe5jm4ltzFNFEQP&#10;cNRKFGVg25tZaG8T9sUsrrd5LHDsAyT7WPtB7QTIDMQGGRsx218sk2TNdf6rWViNA5m9NWqsP6Dt&#10;i3XYhzlaX5KqQ4DMKNTZaPYRgToaxOxsAHOzQca2jOW4I+r4APqbh4+pqekDKmtVmJN2ulXW4abV&#10;dKlFPV1EQd7jUU1xHWto5sjG+nZBI/XnxEV3VPLoNVQ5rScdG7ty2Drgm9lcs8LNlpniUJ7PbMMI&#10;kzPp2n4GbnlNZjY4guueLGOFjjRBWWb702KG+GeXI3h9EbzWCF6HqbMKAlojUHCt2WKuj8RiHYmt&#10;26xolgnZas/10bxPJq3bJHWHogyb9OxIfl4RWLxDmG0PAXajTHI2xxPNMbZb83itZsaY4zf76MBx&#10;dOSYO3CM0bznHZhXjubkyH/5zPGvArlmrNBhTkDuQRn+9dqNkpijHGcp8ShBTUY5/Bv3e3rd/833&#10;xfy8k1OydfrydX72KfzsM376+Zv6r6fK8R+MApaDzkyR0XNppRnxd+jFS6pknwOYNT3pO8b22wYF&#10;+PdB4kMrNKtZ1FZrf6Wdamjs7pOaeS1L066kadaNDM24mqLxp27px8NXNebIVY1mjTt+g9sfaeb1&#10;DO7Lup6u6VeTue2axhy9Zt0+/Wq6vt91Tg4NWmKxflbvlmiMTdsc97N6462S6j5hHkmPq/TGO+8z&#10;0zsHOMYi/l/Z23zPCj9r1fWyCpRtrCImFC1qsF7dkGoFUf1/B8ir7+sFVHPHtp+p8Ot5VLhsKc1f&#10;viTng89f+gaInyxT0/Tf/PVbcHzu3AUNGtyLfuEEFEPmI9P5I56OXzO3mZlhOmOZE6WCJxmr8MFt&#10;M/Vdv2bq4Z1HA4Je0edRz2vxsPzaNbmAji3Kr6Mxb+vMqrzYnF/RvpiXgF4HpZytqoMr3tbB5fm0&#10;b8m7Or+xDApvE91JctTp9cV0Kr60DsUV1an1ZXRmQ1mdWlVCl5iRvLLBRseWFMRSnE8XVpfU3R1O&#10;uhxfTje22uvhvuo6u7aUji1/Xxc2lNC9fRUB8bo6uq6gNs5+SScT3tXWBS9p09wXdCOpuK7tLqqT&#10;q9/UjS2FdHdrUd0F1i+vfk9nl7+jS+sLKjnJTneTbHUPqL+1r4IeHq2IuozKfKMl11W1jvnG3sq6&#10;vqcyanVN3dxfTWnMJ98+5quty9to6Ux/rYsZqBNJi61U4hTAN4XO4mxmgVMtOCYwCxX5PuFcmSRJ&#10;p5EofZeZ5EyALZWU5BQTCkX90h0zcwyYmvnfxd9/oo7YqjeN+tJKqX50+5RWx0zWeHqKY6Z8q6Pb&#10;47Do8jyo1MlAXRY9uckEP90nTCqNHue01Is6fWK7unXyVcumToqLnUpwFvt+iIJK2nUK4V1ZKL0p&#10;ZuaYVO2MtFu6Y2aWgd0Uk2bN7HJWxi2rKiqb+5zauFLjw701hdnlMa1qaN3HXbHFn0TpBqpRiZMB&#10;31RmjnlxVnq1mf9N49/1FJKnMwFeE7iVQTdxdraB43sw8EPNnDWBmegPgXjUaYuJrTkbSzU2AHxz&#10;R4Ji24dpoXMbrQsO16HRo/XoNPO6VqcxsVxZnE41yjH7Ns6jDFPjhDJu+o0tOMZSnZ2OlZpl4Dgr&#10;9RJJ31jIsa3/Ao4fzxxnMdedyrxxCus679127NG7t1H/dX4nfcPbqQDbo8untuocadWnSak+RI1T&#10;0oF1JFXHadP2WOA4BjieSRjdbK3eYkK5FtOHvImKLBR+rNPpt1CJgWMBxGK+WI8BOfse3zOLnAkc&#10;Z2Ts152MeK2jZ/xblOMhW1ur764m6r69rvpspfN6SxstjHHWym/qaEVPOy0d6KBZwOcX6xqoy3bA&#10;g4TqSJKn222vrPakUhtIDt+G0rXNUaHbCeNitd/uROcxHbaAcY+tVdV7Vw0N2FtNA/mMG0gewEmn&#10;Abtqqg9dyFFxgNkclDzCp1xmE4JFF3AbLNXOc+qz6CzGYu08C0gluMptplGJAeaJ1VRrWCnV+wbF&#10;eXpdaplqMW+MJZrwqTazUI1ZXiReu6PCuhJy5UbqtJlDzlnGYs1iztiEdLmZgC6UY6NWOwO7ZhlQ&#10;9iLoycMEdGED9gSqvQBlH7Pmmx5klFkgOZTgr07UQ3X53k49vrJRn9HYyKmHCjJzz8BeM8C2KbDa&#10;CvusG8sLxc8Xi7Y/wO0HBAdQ2eNHjZMPx+rL8geY/Yytm+N1R+G07m8UZ6DaG/XWLAPYXli0f7G4&#10;j6e1eA6jGLN8zWPpQg5e2syax/aY3EruuHDcJjSVD73R4UubULVU16qACgDgA1Zw0oGEaW+g0Rt4&#10;9GHrY7bAsR8KskmuDgLajNX4F8vYjbkugNsDLBsy9wGCjTLsCxD6AIRWBRSgbVUhmXonHuMHNPsA&#10;rz4ETQWQDG2sxT2wbX8+o7YmDaumZe0ctM3VXkebVtJV7NRn6Znf4l1JS/rW1vipTTWYjuienEDo&#10;zv6jWGHsL4z9hLINBbzNMoAcyv7DmOUNAyTNCgViA4wN2hzLeuZ9gc0nK4KALrNMUFdbrm9rQBm4&#10;NcnT5nJbwDXSLK6LBI4j45gj5v0zQV9tDRQTSNaWkLLIx7PNJjm7PfPOHVDW23EfY4eOwnZt3gMz&#10;Fx3JPHQkn5EQ1PlgLOAmtbo9z9OeWeT2j8O62nG5HScd2pnrOa4nKwpgNjPKbfmcfWAFcv35VU49&#10;evTQwIED1aJFC/3+tGoDx5xEfQrH/zcB9985cfEP4Rgn1lM4/uNRwMyQ5RjlTJKRoWWSoV1ylN4K&#10;Db8mFCsDa3TK74TjB9iZU+SOaluyUrTeKVhU/Wav1Dz+7h977DownAO75vKvl7n+1+vJfZ4A8tTL&#10;qZp4+rJCP/tBL73ynnXMJWybqt/cdVrwQFpAQGu9wGgVqRoC4HMsXcxs8n+ftdqElfn2k+xafKkX&#10;mPcOzJNfDmPWK9fW/w87j9ck6znguKhjfeV7PpdGzpr204c+w7KK8sf+4/7i/+1wfPbsOQ0eOlCp&#10;ItlXAA2AkZp517qMnxgOOaqzR+Zp3oRgfdq9mAZFP68Zw/IpYXopbZ9dVMdiy9IvXFJX1pbX9Y3l&#10;dG17GZ3dWFBnNhdE5auGVbWRLuy11eGE0kpkFvkKf4BnX3fWXVTeU5tLA7KldHR1EeC4pM5xn/Ns&#10;rwCjF9eV0KkV7+v8qiLsF4WXxN0L3O/kigI6t6aw9s7JrU0TntWmSc8C3u/oVpK9Dq/Kr+3zXwW6&#10;C2jX/Fe0k/XgYAVd31pMRxfn1pklb+nMwjd1jf1ejWXfi/PrXGwBjr2oji9/F+AurGOrCujyttIo&#10;0ajFl5vrDmm/SQveVuKCvNo5503t5zFHYt5XamJD3SYFex32wdnDm2v51J46s3cZCuBZpZM6nUr4&#10;Vvat80qj1inLguOzekA4VyYKsYHjewBZJrCWhhU69Qb3MVVOP4PjOV9/pA9a1tHR+UAt4VEp7PfG&#10;+X26ga363oX92MRRG5k3zgCuM7FIZ6MsP7yDLfsuAV/YplMfXdBJZmOjQp0VSvDVsYObAESeG9DN&#10;oMLJdCJnPqTHmCTtZJ47M/0ucEwgF93GJhTsrkl0zrhrVTtlMkt883iSZvSM1kgXOk+9GhKO9R3n&#10;TC7q7qPbug0YJ6P0pj0CjC045rME/BKRRYI73fam59vgMSdaMgjkyhBJ1nzSNm/boOkzptArTfCX&#10;EX/N7xR1TlmZJrjrke7s26oV3aM137mVEsIideTHH5V89CDPgTUbi3YmIG3NHBvPEdD9CzhGIX8C&#10;x1nAsYHkn8NxBlb07Me26kx+Ftm3OJnBSruOBRpb9R0s6NdO7dCNy0k6f26Hzp3bpmtX9urSma06&#10;e2wjSdXxOsissYFjE8b1ExyvmanY9bO0avMCxW9dRJr1RivIK41+ZAPHZuY4+w6vARDOvnuAzwbb&#10;xyvjdhL2+N26S1r1uoNf6PsNwfpir7cGJTGbvb+5huxvoW/3umj2ejfNHVdb0waU0ZwvHKhwqqeB&#10;hBFF7kBx4/ckdCvJ1MBvB+qa2m0hWIgZ4vDt2IVRiNsCyx22AombKlFLU0ndNjJPyu0DjLUaxXjQ&#10;ThRk7jcIS/WALYR7oSj6z2JmdDYW3tkEZTFn7DmrPqFc9alZqsdCwZ0NADN77DEbdRRYbj3WUXW/&#10;KqFmI21RkgFcwNgFVdkViHamxskVyPYEfl1Rol2wZLswX+qCGusK5LoCuGYe2cXMJgPHLoCwC4Ff&#10;7qiWLkalBrA9CNryWggsYnP2RJ00y8PM1xLuZZYV8EWqtSfbQBKvwyZUVNQYJ7WfBDBTFeUJQLuZ&#10;xGtCu8y8srupXTKqLDDnSRWTB0qtByDoBbx6ojB7Em7lTSexCbnyNkFiwLHXQhRbHmd1F2PHtmD3&#10;yQJWjeXZ10CwtYy6y1rq9HgBtDw2ALt2WGxLec9oKrfxTeU1uSUqcgsFL6J2jZCwUJTPQCA4GEAL&#10;WM7cMseSM89sABJoNX3KRu02AVYAXggwaFRhk2Ztlrn80wKwg8z9ULfD6F0OBuADAEh/IM7MQBur&#10;cjjvgVFMQ7jOFyXXC7izFvVIPqsrAo2V1Qe1/4eR1TSnawWt9SynfS3sAONqOuRWRXGhlTT907r6&#10;lKC29kBpJPbpqFUo0hasAppYvMN4TpMcbVaYCcFiWeFZ5nvU11BWkIF9llGBIwm2iiA4yyRNW/cH&#10;hM02jO+tEC2zT64zl43yHMoKs54HBdmEezFzHYLdPYLU6Oi1jamLakaadFNmhxtRUwUUr6inDqz2&#10;y0iwRimOxkIeRVCYgeJwgNlsg/m5mjnpMDNXDAxH8X60XcPrsxazxdYWqGZFoCRHoCqHceIhgoTt&#10;UJ77PwnHAwYMUPPmzfn72Vlu3j5yXHVKb5Yoa/4uzfmyt7fX6tWrFR4erhxbtQ9VTj9Lq34Kx0/V&#10;8L/jBngKx388/P7WHp/AsUHkHAlBate2kwWar75fmpCra6i/v3/u2MCoqWVqFnVIz736jPIVtdHH&#10;K49oOsrw34Lif+U6A8kzrj7StEsp6j1nszr8uFhfbTqO2pyqCadvW6p0627f6uV8RdWk7X4qoYy1&#10;2qjgv88m/ueAdc6xGGt1g/ADeuU9J9UxKvsX85Rrl6l1emytjruLimzW//GaJ+D4GTNvXaW57MuX&#10;1LGzJk2XTKSUR0rDyolu/Av1+Lc+3/+Tt/+mcnz2rAYOHoSV08BFFnPUhCthp4UOsYMyT5kwQLPG&#10;1dPEb4tqydTCOsQc44MT9ZR6tq4yzmONJo069XBjpR8hPOt8K2VimU69UEeplwnZut2U1QIllXWN&#10;dOqLzXD1tiEsuTWhXI2UfL6e0tmmnayhtBPV2RfrJPPJp1FmjzqhENso46Cjso6gDLNubAPGV76h&#10;I8tfU+Kil5S08DUu59PpjUV0dW953d7voJuJdrp3wEm32d7cVR4bdW1d3VpaF1cX1l0g+0pcYd3Z&#10;UFoPEyroAbbSWxttsO+WR7Euqps7efwurttjjzW8srJO1tX9xEpKWpRXiYvz6WBsQeC9rE4vL660&#10;g610emkDTfmwsH7sVlmx33fRxV0EtRG+lXENO7VJYMZKnXYN+zQWZlPB9NCoyFQupXH9/atHLSt0&#10;mlGOuY+B4/vXmf9FuU1DrZ2C5fgzlNrbezaiMpIqbVKksU/rPpY3ZoIzeVwWcJoGWD8y87JclwxA&#10;Jz+eOc5gdvjS2URFA8d9uoWQFE6fb8oNZpSxUBs4Nt3IwGzKPeaeUa2zmBW+R+dxCvdJptbpprmd&#10;FOoMMz+Mg8DMRc8b+qGGta6rH/1borzPA4KZgwaO75jkaAuOsTSnslJMWnQycJwJAoPBgGwGyi6Y&#10;zEg+KdaAr7l89cYlbMn7sHJzHZbqnBNOzCWjMDO8jLi6R3E9O2iWS0utaxuNcjxGDw+ivD7idiKw&#10;TYBXTqP4z+EYOCel+olyTAJcDhibLepxJgp7xl2qswwcc3LBzBwbOBYnKUSAWcYNgrNQjpMv7GOc&#10;+pBuXkrU5fO7SDYnDO30Vl04vUXnsVefAI4PYKtOOvgrOEY5Xrx6mpbHz6EabKFlyX4A/KbfQxkG&#10;is2ssQFjPTDqMWDMnLGshap8J5Fj3KtklOP19Gr/EB+srxP99NGelhqQ1Aw4bgkst9QE1ONxgOq3&#10;X5fU+EkV9cMqVLoEVDgUYd+ddgoBjtttAYI3V1e7TVhK2UYAyeEoydGAcKet1dR1UxV1o/KpG1bs&#10;nnw/EDgeAhybeeMh2LE/pvt4yJZ66gowBc9kVhPF1p9QJh+UYW9SiL1mkFqNKuw+HaUYK3WrKViT&#10;Z9aRD2qy8wQnNf/RliAulE2O052u4DbTUIxNh/EsZoTpLfYwtVBzK6IcV2Z22CROY68GbK2QLiu5&#10;mnRqk1Bt+o+xUXsuMjVPPBcKsheXrdqnx6nVptbJLBPuZZYL+3ABjl1JbvZkX/7MY4fSxRw2E+XX&#10;dCYz6+wF6PrxfL5GJQaQDeBacMzWHbBzob/YDbCxZoYBaU/g2MwSWzDOY7wXAb3M6PpjdzbLl8f4&#10;AZhGxbX6jK3Fz8NazLLGOnA7s6tmrhXQMoFXAewzNLY57yOhX9Q5+c1qBhgzY8zxmRnbEOzTgdQI&#10;GQAOYF45YFl9vq/LqgMQY/EGkv1RkwM5zlBU0FCUzlBT9fSzZeqYnnwfAhiHo2SGE0AWDCAHAn/+&#10;ALQfqnkAs7UmRCoCGDTA6YeC68MJF18UUm8UXu943qPVWNV5jR9PrKSxfctrkX8ZbWtTQYc9qmsX&#10;AV2Lu5CaPqKBei2iUgqQDFnN3C025eg1pJ6vpmOYz2moAVYD8cByCCsHdgneegzNpnbJBGwF8z4a&#10;BTjKSqvOgWMDvkZZtgDYgmrz+CdwbK4zt/F6DZwaq7ZRyfkZhfFeteX5I1Y2kD+fmTZT7OQ+zUkR&#10;S6hzWtpQHZY1VHtOPkRzQiIaW7xJ0Q5jmffBAHoIx+PPiQ3zmnI6l2ugVPN7xTby8YowNnGuM/3L&#10;ERyHAfVwKp9C/sPKcf/+/R/Dscs/D8c/r3KaDBwfQTneCyD9fJnwpX3H0nX3AV18l25ZIVx/K7Tr&#10;6XV/HWT2f+U9MTPHJy7c0r2HyQR2EcjGZ+LJZ+QQyvGsp4Fcf/Df+gY1jKGaP6AsOM6xqf44cpxe&#10;f+01PfdmPsDtPFD579UhmV5j1x4psq0fYUF3VWh5BnbpyYRrjT3616rxvwTIqM/jT95ibvmBppx/&#10;aG3Hnbhpgfe0y8ly6Txez7/8juoHb5dXnwzLJu5Cf/KfA7r/uiptkrRN37MnqdstmY3OW6yB3uE9&#10;en14jFVhZMHxKmBxPTbrNcZm/X8fjp8Fjp+p2kJ2xfJr/75E6zOZQiIuWtUf/Pn/c3f3W3B8Fjge&#10;MuRjrK7m9w7rlwkxurdLZ3cP16JxDTXuqwJaOb+4TjH7+5BgrDSCq9Kv1UDNrAtQMJeL/TjzYitl&#10;XXYFNNwBvZbwURugi8AsQrEe3mpGj6sL1TWEWt1tBRS0obqmFXBCMvVNgrRuYV9mxlfX2R/71lVm&#10;iG/WxNJcnWomB2aMsWYfLqWbu9/TlV3v6uLud3Vt3/skVZdnFriS0i/UVMr5GoiEJmCLwC/CtjIJ&#10;3cq8TCDY+QbKPNcAxypzx4fZH7Cbdrwm884Efp0kAOwYYH+6oR4wx3zvOPc931LZF1vQtFMTCzX2&#10;7cNVlXKipu6xHjJ3/OBwA+aWqZw60VxZZ311FKVselRhTY2soTXDPtDlzWt5PaRNA33JwHGGsUMb&#10;y/N9IBZb9QOs1lmEYBkV+d4lYMnqGT5lhXZlEcj18AqBXcwBp2FvXjjuO00f/jE/Dh7DzG/6feDa&#10;KJv3ADsA+T5AbMKyTLCWqWXKwo6dDIA/ooIpncsZBGVdu3BQH3QM0KjhROdnA7qowGmow+kAcQqK&#10;cSY26FQDx6jJ2em3lXIfizWW60fA8d27QDT1ZA+SsVYzk5zNHPSGSd+rX4sG+j7UVzf3bAZSb+oe&#10;sP+AkK0UY5d+RBJ2yn0A+T4wmsynyfwvg3/bAVkLk81vj0l3R/UlaTqd36fk5GQLjHPcGKbuid+x&#10;DGObBrbPHdPmof2pkGqjxe07aMeoH3UvCZBM4QRVGvcn/I7/s3/zDDm26gzmjbOzUI3NwlZt4Dhn&#10;YbHmhIFJ6DYzxxmcLDDW6myj2ptkcTNzzPubxfiAUY8fXT3Mz+Og7l5M0o2zu3X97A5dPrFFF7BJ&#10;nz2+kfC1DTp4YA093GuYOV6pLTuwVRPAtXzNDC2Km6JlWKsTsFUf4X4PsFKnY6U2qnHmjSSU4n0W&#10;GHMWByjmsllAc7aB4/REPcjaqA0nvtR3G/wI4nLTkMSWGpjYFIBtrM92N9OIPa30NRbaIfPKa9gK&#10;J326uaa6bTL2aScFY5sO3oy12swbb8Eeupk5UiqaorYAKVzXbksldaDnuMtmVGOjHm+spJ6EcvXf&#10;ZWaOAePdVQjlYlHpNHBTHXUiPThgmh0hW/T0MqvrMsWJRfjWdAAWMG5DSFNrbNNtWAaOja3afTqX&#10;6Q/2BEq9TMI1adbGDt1qBtbquSREozRbidR0/xpLtStzxy4EF+Vcl5NSbYK3jI3bbJ/UOrlhk3ZF&#10;cfbE6uwVwz64r7Ffu2N/No8zlU8mvMuN/Rgrtifzyj7c139hPRKY62GT5ntCtrxQYH0J4vJHIfbD&#10;Hu3HPKkv0OfD8gISPVkeKMgm/dncz0qBBqp8UJK9SFX2tNKxAX/eG38g049AL7MCuOwDKJvrTUhW&#10;zsoJzTLg7ceJBn+UeAuQgWYfnsMX8Lbqq5jfDoptCKRyvAB6AEpzIFZnK0XZBGRZQExtlqljAnKN&#10;euzPsfkC8aaOKcTqLEblBIxDmHcNMYnOJr3ZpDszGx3E1kpzNnO4WMkNNJtlqo4COcYAYD0MZdnY&#10;icPZhwHLUFRQo4AGAbj+gJ/fWoA3rqJ68TP7+msHTYoopzhne233qKktkQ00f0gDfTOBXmMU+dDV&#10;qNB8RqOxMLfFuhxuwBhbcyDwa+aeg4x6bBReU7MESAbyXIGo1cHAZwAQal67qVKKsqzUOVBs6pVM&#10;j3GIsWVb88ps6SMOIzU6bA2f//WozeuqsCUBey2BW3H2nECwRzXG2g2QR6IUm+7qakPeUbnuL6r+&#10;sCKKWtxAneOakcqe07ccgaU8lNebk4ZtVHSUbCsBm58FK4oZ7EiOxwBwBIq3mceOZGuONZLjz4Fl&#10;lGwzK23qpVD6/1PKcffu3dWvXz81a9ZMrs4ox17ef1s5XrVqlUKpAfAPCJSXNzPHn336U8/x34Pj&#10;JxB07EyGbt97RBrlNSD6mo4+Xf8fvQdXdeveQ504l0mS9S9PnjyF4z/nD3ljuTNxXCaWy1w2XwcO&#10;HFaJ4sX1zLPPq7LrCLmQWO3c5dG/BZQu3dKwaN+mx7iPnnvxVdXy6KLJZ5M16eydfxuQDQibOeRx&#10;J278Qo2ecOq2Jp25TbJ1mF56tZDeKF5BldymqnHU2v+C/uNHOena7Q/JvuW3cmo5WTZNPlHu/KUs&#10;OH7r2/l6dnc2cHxXz254pEKfL9bbU/YByY9Isn6sIK9+wPcpQDNb67r/AwFeRjle+0h56rrpuWdy&#10;qXfP7kq+zx/+5ut/Fxvrt+H4nIYOAZ4yLwEdx3Rj/yxtmR6t2YPtNLn/m1oz6X2d3uKgh6dqEVhF&#10;0vRltpeBWOzSukGl0g0Soq+68z31SHf8AGBvZlp9UTqpULpL0vN9bkvmtgcEWlHFlEVlUhbVTBk3&#10;SYI2+7huUqzZ35VaXK6J5boa8F1FDy7Y6c7xUrp7uLiu7yqga3sL6Obhonp43pbHYs2+A6DfIun6&#10;KonWJFJnAduZ16iDutUU4GxiJU1nXeT7y6ZKittZukZyNSna6ZcbAt6Efl0g+RqQz6DWKesWx3nL&#10;jTAu4PhELd05WkVpF4Hom6jirEwqpHQNyD/vTAo3r+WCv07PrqflHctqYXgdrR7QUedWLTVx+9z/&#10;MuFbJ4DgM6R6H7USpdOwVt+7ZLpsAWUU3rtXjHLM7C+KbPI1M3N8TQ8vUyuE1fkhALtszgStWzqb&#10;uWDCtczjgeMHzBinmssPLhDoBRyTUJ1CsvWDm6d/guOHgHemSZAGcK+eP6TvUaDXLJvFB/chgAY4&#10;m+RslGILjnmuNHMZODaqsql1eoR6nAwgGzhOwUVw9+Et1Gggk27kHQumqnurRprQs5seUrvHIDQp&#10;zijeWLJTsFGnA8aZD5knfmjqnIwTAcBFMTYwbKDYWswTGwg2luiMdNA5w1ijzb/5BpCZS6a5wACy&#10;gWldv6QTU8ZrXKCvxrWN1LoRI3VzH4qrqUqj3AC+Vjq/j2bP5rkyrUAuAsGyOF6zAGI+CH8Djpk7&#10;fgzHMmnVFhzn1DllXD+sR1f2W2D8gOTq+xeSdAc4vnlqO/3GpFUzb3z2aIKOH1nPf6PWaB9rd9Iq&#10;C44TNi0krXqGFq+aainHBo4PH96ASn+AxHIzb2zgGAC+lQQY0w93l2XA2Nqa7xOZQ0/U3axN2nDy&#10;a30LHA/b5aaPk1pqcJIJ5mqioTua6OvdTS0g7r/BUf2B4n7UMXXfAviSQB3OvHHgJgeFohwbtbgt&#10;qz23RzNb3B4INnbr6AR7K4yrw0Z7deJyj22V1BvFuP9OJw3eQ2q1lVxdQwM311UnA37T7OUx0UHO&#10;E+3VfFx5NR7DGmenRmMqqv4oR9X70UENsVI3HuegpmybYWG21ngHtZxC3RDhWK2o9Wk9Daid10Ke&#10;s021E1A4m9ldwNkN67MrirJZHgR+eZleX6zTvixvM1/M3LFJyTazym2wdxtA9gBynyxPc9mEdhm4&#10;Boq9zeN5nDcw7YVy7IMSayzRXlQceRCC5Wn6iLHb+gLBvqQW+5KSbMD4CRx7AYqei4z1GShCZTXw&#10;6YdC6wO0enCbO7d5LHayoNcPe7I3+zFQbeaPc7ZAtbmMEusJeHpyP0/mgz1Qg72MtRq7sTdwbO7r&#10;w3696CP2ROUOpOvX1yRgmxRm0qj9sTsbVdcXqPblfr4GiFE0/Y3ii/3XgLIPgOxnbNL0NAeY6w3s&#10;Anh/WQZuTWI1+wf6AgBJk3odBPQatTbYVBvxHP4cSwiPNbO6EUB0pAmoYj+RHEMYK8jMIa/FYr/a&#10;Tp1RwoeOddCoLuW1wNNOq71raG3nRpr1bWMNYya9K/c3VuMojrEds9LRq7FGr60LsALHgGMgABwM&#10;7BoAjwBIjZ06gOfzB5ADAExj8zZKrQnVMj3EbXmcsU4by3WIUYbNvDL3i7Aszea5+KyvIXhrDanR&#10;ax1RmbFAr8ftQJ2ZD2M/YdSbmXniDqsaMCbQVI2+LKK3fXLpvZAX5TmJNPc4bNbAeyRqczABdMFr&#10;UO0tEM+xmAcSWGZWEEFdbek9Due6J2BswbGZebbmnh9D8v8AHBsoNnDcp08fNWlC2nmb1nL19Ppr&#10;OLazs1Nc3CoFBYfIx9dP7h6e+uTTTzX0k6GqWrWifguOTYrxUQA5JY1Aiafr/6v3IJWf94lzGVb3&#10;sZld/rmz4Ckc/0lwzB84xh6Xk/9r/lDKRFF4KAfGI4zKa9tk2GM4/v1zx09UWrcPCPfqdktFK4cB&#10;3i+pnl9vrM8ZlvL7r6jF/8p9p156oBH7Lsm2jp9eePltvfDaGyper408sTH/T9mrnbumyr1nthpH&#10;Jipf6dp69rkX9Grud/TyK6Rr856/xqriEqE8q1CJ90rv9R0vW+aQ8/t01UvxqMhrUZAByJeXXlf+&#10;yXuUOw4oXp/2vxyQeQ3Lb+uZdal6YV2K3qrjrFzPPKtOXbro/n2G1M3n00rT/d/z9ZtwfP6yBvXt&#10;RPjR5zq6rIsWfVJLEzsV1pIBpbXnxyq6srixHqyjGokamZQdzZS6p6lS97OSsEOz0g+3Qo31UNox&#10;1kn6hM97Ke2sO+nTrsq46Alzsy66oeSiHN+gZuk6IHrVhYXSbLaXmgObKL4XUaGpacoGXlMu1Nat&#10;EyRMH3FAxXVU6nFg+ArK8HWUZlRnZQLbyUD5Qx6PbVupgC3wmnGFbuSbLQFd7nOT27FwkxYDwLdi&#10;vyRa3wJweYySgdu73H6PruMU9vXIk/lPjvcaXcfn6vP81D6ZKqkbVEbdwf5N5dPDaw1Q/FrSp8zx&#10;XuA5T3vpIgrZ2i5lFBtZU+s+asec9OIcKzWzxg+A32wU3keEPKUBsFlYo5OvolbeI4SL7++SZp1p&#10;kp4Jxko2878osPeu0H3M9ub1M4qdP1n7d61HiMWCjYU6DeX2AdtUIDkNO/U9E+L1CJWXhOn7wHHO&#10;5XNKBsJN0JZRoC+cSFLs3Ek6fYzY9QyUYdKw04HidCzcyTdRkFGr07BYP7oLHGOrTgGcDSinJd9g&#10;dhloJoX6XvJty2bNG6/dK+erh1tzrRn9A+/nBaDzPr3MN3Qn5aYeAcdpqVjyOYmU+QBAprve6Llp&#10;zBlj1reU4F/CsQFhkDbNzA4/mePnEajJZhlIFhVPD7bGa8Wng/Rjp3Z0Wn+lK/uASIg4m5WRTpUa&#10;YG206UxrwvkBIG6UY1TizBy1+G/BcSa29Uws1Vmmzgk4zlGPUfhZaViqH15K0v1L+zmZwTqfqNtn&#10;dukW88fXCeO6fGIjcLxex46sAY5XAcertAfleOv2GCUwZ7x89XTqliYAyNO0GvU4KSlOtwnyenQ9&#10;CRf6Xizbu3iOXUDybkA8Z2Xe2MNnO5GTPtx+HzhO2aL4o99q+NoAfb7NXR/vbo2q2wJVt7k+YX2+&#10;s4k+39FQH9NFPHBzDX24sbq6MDvcjpTqME5kBSXYKhwIjsRGHQk0R7EiUYujUY1Nv3GHzU5Yq3O2&#10;7al36sK2N/PKBo4H7SbReVdF7NXVNWhrPXVBpQyYico5DcCbTj8xdtRWkx2B3kpqMbm6mk+soSbj&#10;K6vJhEpqNrGimmKpbjIGUB7twLIDpG2A6HJqyPxxs1EouuObyWeSs3zGN5LfRCzLU7BOTzMLK/SU&#10;nOVK7ZPHDMAYhfnJ8jSzzQC1O24Nn4UNqPdpgqJrrNVGbQZamVM2dU7egK+vUXzNzDBzzJ5Ytn1Q&#10;V31N2rPp+EWtNZBrlkmB9kI19uI6A7FeWHk9DcACzN5sfcxlINiDfmE3uoXdqQPyRNH1YOu+2IZg&#10;LHv50Y3rY2CX5Q9A+WKF9sIK7cn3ngCe13LeO+DMF8XVh/t6872ZQ7YqmDgmP+y8fivqs496wGsD&#10;vkcNJjDLBGcFoLwGAHW+pv4J4PYGgr0BdW8um+ooL8DYmrXmtfiZ+xmLNIqnPyBrlh+Kpx8g7GfS&#10;qg18Asd+zAD7mONk+Zu6JkDUFzXbh2MN4r7W3C/3DQNUjUU4DCAM4TEhqMb+63iNa2wATFsN4YTJ&#10;iIE2mhJYTnP8K2hRj+qaPKq2hlJz1XEF6ehrHFGNOTHDMZl0ZwOURvX1B5r9UXsNaIZxAsCoupE8&#10;l3nOQAOiAKmpqTKVTSZQK3JVQ+7TCDt2PUC+LsvMVWNXZr9G1TZzvm3ZbwSW77BVjsAsM/drHbA0&#10;k9qewPtOtVkwx99ufX2CtWqq8Q/FVHHAW6o+pIBajLBR6EKs1SsJPwPiQ62kb14rxxhiAsRMkjbv&#10;o1Hx/fmZBnNioV0CIXWWtdosbN+AcBS2cLNMSJgJD2u7vq6lKLeNJ22b/eYox/x79i9+nbpEW0Da&#10;3w7y2rf/sBbFrPhpj0/guHfv3mrUqJGcW7eSC9zruOrkL2eOKzyG40Dg2Bs4duNOQ38Bxyt15Dy2&#10;atKo/94yKcX7T2Q+Xf8fvgfmM7Hnb3w2DjHuNWvhVn3z9VfWhzJu9XqtXb/pH37k0zMydZIPeda/&#10;WPny8ccfEwKC9///gy/z1lidxxYcm3TTnM5j51ZtLFB7ozxnrbve/sOsyCacq03XGypQzk2533hf&#10;3Sau0ayb6X83mOtfAeG/d9/J5+9rzOFb6jRiOdbuxspTsqE8e/3PwLFJpnbBpu7kPFGv5iupF3M9&#10;p7Ll+EMl6ke5+X6uMmVr6Y0XX9O7ZSvppQWH9ey+mypcooyeMz+LZ59VLd8uenPVXT23VXo3apjq&#10;v/G6XALaq+LMA3o+nvqnFf/LbNfGNm5U7w3A/XbprbgbKhM2kJMnL6ppc2cdPXXO+nxmIFVlP06n&#10;/m+vcHryz8ZvwfEFUvl7tQvQul72iulQSuM839QEj7e0JKy41kSX1YaoMtrR1U47e9pqQ9fiiuvy&#10;vuK6vavlXd/Suh5va2Of/Fr9QR6t651P6wYU0KZPiyrhk8La/Glh7fiihHZ9VVxbvyyqrcws7x5d&#10;Rrt/LK2kUaV1bJytjo+30YFxJQl3KqvDM2x0eGZ5rMqEd80ur2PzbXVqgYPOLnLUFVSY22vqsurp&#10;5tr6urW+sS5Rl3IJ1ePmeq7b3EiPdrdSyraWSt7aQsm7gPmdbZS5y1Xp27Fw7wN8k1yUcdhdGSc8&#10;lXHSC0u1h7JO+2K7Zl30o1LKW+lHAf0DKM6AffZld6s3ORugz77tA5wD0ucB67NseYxORurWjOba&#10;1KmCYkNra8NH7VGO5yn94hEg6ITuXKTH9t5pgq+OKJl51iygOBnbdAbwmQrw3jOzyEDnI0DarCyg&#10;+D5BXkbJvU0w17YNS1F+UTEBuTsoxqYT2cwU5yjHOXCczhyygWOjFmdg0X5AcFcqKdPZAGsaz3fu&#10;6F7t2hSHykxglwnausbzowhnAMePbgLEKL8Z1C8lA8zZwHEqqrF5XAbQ/gCYT027R3r2XeqhcBXo&#10;rnavWah+AW46tDKGEwo4Keg3NmnVd8ycMvPJaSjH2Y8IcntEYBbq7xM4NkFcJoDr13BsoDgd9dhs&#10;nwTcGSjOgWP+G/DwDv3VxwloW6OFw7/Q5M8/1am9gD6qs/VYUxVlDeMwp0zQVza26r/UOP1FOTaz&#10;xtkoyE9s1QaOs3gvkYQ5YfLEWv0XOE6+vM8C47sX9+nuub3cBTg+/Rc4PncsXsePrgWOVzIzDRwn&#10;LdfWHYu0aet8rVw7XbNjx2j+iokkV0/V7j2xun5hhx5c3cPPfxfj4jvoUt7JLHoOJKc/huUMbk+9&#10;xrrLcydvV8Lh7zU8zl+fb3YFjtug6LbU0MRW+mwvCwV5GPVOn+5qoI+21lHP+BrqzOxwR4K0IrfT&#10;z5pQTmGb7QjfAohNpRPLKMbtqHlqv9VJ0Rsd1Q7rdftNjpbF+oMd1dWfmeNBRjEGjAcByUN2VNNg&#10;4LgrcBxo4Bg7qu9s4AyV14OtBz3BHnMaAKuNUH7rY2MmnGseAEv3sSuzya6cOHKmvskNK7Uf1/uR&#10;wNzi29qq1ReIHsTjPmkg78/rym04PcMjqsl5FJbo0fw3iHwDr/H15T2hgXwmch9mcb0n1qfmiNCv&#10;ceyXIDI3LrtPqiMX9u88Dav3NGaXZ2CFRlX2Ionak637TNRf8z21Tj6m4omgL08uu8/lehKu/ZhL&#10;DkBR9iNgyhdV2cf0GGOb9sUSbIH0IgASmA40M8WAs5kl9iGx2ZN5Ya8Ye6CZLtxYe5RaJ25jLtjM&#10;BwN15rIBTQPMPkCV2foaQF4OQAPTXqiuPsZmDZB7Ae5+WH0NIPta27o5cIyC64f92Sx/li//zvly&#10;vQ8qtY/pKGZr+pW9gWNPwN/ThII9BmBfA8BYmn0BQrN8gFAfA8gAqJ9Jpgb2vAFj7xUGkAFj07kM&#10;HHtzrMbOHMx9jI06GEC0lgFjlNkgFFo/oNNvTXm1Bzg/muuob7600/C2JTQmqqymDamuEeOr0s7B&#10;iZklpYFUW+zUwCQAG81+Inh8CMpz4FqSsVFmwwDktjxPFKst9zEQGsxxBwHHRjW34NhKma4PWNez&#10;VijqeOhjG3a4NVdsIN6AMTVRzDeHrUY5Xu0I1LLdYJ6H411JvzInJyKA1+h1nJDhM+BHsno0aeCR&#10;Sxqp7dLGdEkD4JygiOC5TICZUckDeX9CeX/CuRxm+qVR+k0/s4HiaBK225pQLhTsKBRwY6m2krJ5&#10;DqOQ/0/Bcbdu3dSrVy81bNhQrVu2eAzHvwrksq1gpxVxcfIjjMuDxC5nN3cNGTpUH7OqVjHK8W/D&#10;sQVIVo3P0/X/23vw906YPIXjP4fULS0uJ6TastgZ6535+urLL/XSi89Sk/QyVUN3rEqmP2JO19iz&#10;3bETV24zCWXwedVwCWL2mDqnk7f/NPXYzDVPPv+AeqgUOfcYqLcLNfkfgWNn0rJdu6fKrvH31omH&#10;vC+8JtcanfThqIP6cPYZ9Zx+Qn0XXFZY6A/K9xIqciNOIFSto5dffElvvVtM7774tormflPl+43V&#10;e5/N1wtFy1v7KcfqWaW2bBadVC7OF+Vafut/x2yyAWNjDY9P00sxl/TyqqN6b/AYvfPKa3rz1Ve1&#10;bOka67NoPpsPONFlkndNEJD5o978Qf9nQvLPK6N+7/P8JhxfBY5D/bTJzVZb/atog09lrfOkP9W9&#10;hjY519Aul/ra1aaudlLVsdWlhja4VtJaNwetdC6n1c5ltM6ljJY3LazVrUsork0JrXIuqRUtC2tl&#10;y0Ja0byQljZ7Twua5dOcFnk1r/W7mtssjxY2zau4lvkV1zqfFrXJoyVe+RTjwXLNq8UuebS4zduK&#10;dXtHawKKaFNkOcWHl9W6kJLaGlVB26LslBBcVqt9iyo+tIR2dCivhKhS2tK+nPZ2tteOTrba3hXA&#10;7l1Fp/tW14EPSLH+qLKODGINqax9g5y0Z4ijjn5bR8dG1tOB4VRNfVtJB7510M5PSmr/F6RtT6ih&#10;s1Pr6szshjrOH/6n5zfQJdY1KmwexqCgr3BR6opA3fjORbvb11NccHMl9O+mC3FLgOMTWGhJprbq&#10;lVByb1G1ZGZZAcxHVwFawCwduH1w3VipL1tBVyk3UXuZ/X1o4BgVN/XuZV05lQQo04PM4+4C28ZK&#10;nUyIVI7F+rzuYas2CrRJsTZ26Ezmgu9TrZRKynQ6gPyIGedb2LgvnEyyoNl0GqfeRDFl3waQH92g&#10;ruvBTZ4PqL6Ocg2o3+eYHjInncZc9H1TQ8VM8UNmju8yy2xCrnavW6ThPdvpzE5CwlJRhwneugeU&#10;J9NbnJxxh0AuapSYNYbkWcwgE6yVxvpbcJxlgu1+Von25L8sxlptOpGN9Tr7EdVMl1F3r1/QjrgY&#10;jQeQDyeSEEiNkxnBMWCMNm0FfGVaqjHAbjqOTSCXWY+V4ydwnMXMsbGpGzjOZo5bvH+ib/mJrdoo&#10;xzm2auzUP1OOb53e+dhWvVWXmDc+fyJeJ48DxweXA8grgOOl2rJ9vrZsnac18TO0YOV4LV4zWas2&#10;zFBi4jLdvLIbpR7l+MZe5tH3Yq9O+mll39rHnHMSC8s1K4tZ5Eepu7Xl6Ah9v8pfX25xBYid9cm+&#10;1iwAeU9zDd3VUEN31tXHO+g+3l5bvTfXZn64ujozN9x2ewUFri+hEELnwhPKoxpjnwaYTcdx240V&#10;UIsd1AlQ7myUY2aO26OudWX+uN8u+oB3VtRAZpYHUJc2CKv1oK3sF9UycAYqKLPGPiRF+xBo5Ulq&#10;tDv2WTdSq11nNgCGAVdmZt3oP3Y3ay7wysiBJ8nVnsY+PRXgm9xYTp3K6MVKVB7WyqNyzYvIvnVB&#10;lXfPr9K+76pcQAHZhxVWlXYlVYP71ehsVmnV6VFeDXs7qBm/w20+4Xm/aSifH5rLbxT27B8byO1H&#10;rhsNrNO/6zUem/F4IHccyvNYwr3GAI7jgcpJwO8UjmMSAE7NlDfz0T5TSbxGufaaxOKy53S+R532&#10;4Xfcn+P3NVBPunYQSdmhdCqHkiwdAkwHAdPBqLWBzBwHAdDmchArmFnkINRqH+aofZjJ9TeVUFwX&#10;iC3bWkCtme8NMkFYxqpt1GxUbjNjHBjLc1qzxuwfK3IgM8IBZjbZzBubtHAA1ijJZn7Y2Kb9jZrP&#10;8gOKfUi9Niq4v6l7wg7th/LpjzXY76fFfoBUSzVGVTYKsw82am/2a8DYD5XaspTzXNasr1FKAeog&#10;gDMQMA6y4JjXZ3qP19EPvR5LPtDZnxnqYROqaGi/cvp6oKNGj6qnz6jy6rQApXZZWWaC7a0k5yj2&#10;19bMA2N5DsbyHABgB3E5DEBuawCZ4zXW7RBj9+a5Ao2yTLVUICcYwo2le20Va37YrJB1OSt0PSDM&#10;sYStY7+sMIDbLHPZ+p59h5KuHcYMsu9ye2Cbx/HaI1CiO5JS3X5lI8AYEMZ+H8ZMeju+j4prwPPV&#10;sX4+IUB5OO9TOO+NSe+OWsPPnvcsiBMIEQboOcZojisaNb2deY0mnMuqkcI+vqY+CjIWbWzW0Viw&#10;I5ll/k8pxwaOe/bsqfr166tVi+ZqA/f+lXJsU6GClq+Ik49/oNw8vdXaxU2DPh6qIawq/wIc/yNl&#10;+eltf191/7/63jyF4z8Hjn+91yf1OIcPH1bhQu8DX8+padReuZm+4z8o5dnAcYPQHXrutbwq4VhZ&#10;wxIOaeqlZGaP/3at0x+hHpv544mn7xB69aHeLtzoPw7H5qSAW48sVfT4UrleBIyfz6uAoBHqO+Wk&#10;uk89pm7j9qn7+P3qPumQBi64qiZNu1nga/VNO3dQt1F75R70nV7i+wLUPeVBRX7t+ZdUtIiTXn+z&#10;iBy5zr3DYOVNwHIdd/+/H46toLGHegYF/O3xG/V+hdrA/4so6bn0ygvP6ePBHzN/aZJz+VOcP9iT&#10;geOUx1BslKuceck/z2b9R1RG/RYcn796TX1DgrSvFaDo2Vy73Jtqi0sj7XBtriTqIA60ctb+Zq10&#10;qEUbHWzTRvtcW2mve2vtxF67072Z9nq30B7PZkr04bGeTYDpBkpybqDD7OeoVwvt92qqPT6Ntdu/&#10;ifb6NVaSR0MddOV2gHtfq5pKdK+r3Z512WddHXCvr2PejXXcq7FOeDbSQY8GOuDdUAd8Gmm3Wx0d&#10;8uI61/ra16aO9rvWY9/1leTDY33raptbNe3xqq1tnjUV71GF9NRaHE81bfOqrI0Af7yngzZ5O2mN&#10;t51iPW20mMvL/Ctrpbe91vqU1waSV1d7FlOCf2ltaVtRCR1rKPEzN63u31BzgfNV7ey0uX0F7exi&#10;r82dbbS7R1Ud6thI+yOdlRDiq4Q+H5LgvBLQAlTpDU7DUp1F13DafSzR97DuAsSpBogNmDF3nIry&#10;a7aZqMbZ2JllFFsgORv1NpvHpwOp+LB5LPc1Kmcas8wActYjVN4UoJkgLnPZBExlM3ssEsbNZWRJ&#10;CwCzqGNi+NkC3RQDglQsZWOjzkYpzgZ6jbU6G7jNQLE2c8Y8IUIw8Mw+stiHsXNnEdKVSmfxQxKw&#10;TcDV0d1rtGLqSCzvzFmwjyxjp04lQCyb+i9zX2aYOUgLjLNRndOZWU6n7ziTqqcnynHW45njnDnj&#10;nK+f/w4ZOLbAmPtlpNzTfaO2A/BHk7Zr6vhR2sc227JQGzRGZaYCkCEcAByQzrqDndqkVT8G5L8D&#10;xyYgLZsTDDlwzLw2Jx8ymQ03cJyJ0p967aAFxxYgY6vOgeNtzBxvAY7jOeGQA8cHDxg4XqbdiTHU&#10;Us3Wlm1ztHbjDC1cNQ44nggcT1Mi4Hzr6k7cAfuYhWem2MwbU+FktlkmmOs21U4WIFPrZGaS7+9T&#10;WvoObTvxvUas9gWOW+vTvc31MaMMHx9g7WusoXvragg9xINQfAcQnNULa3XXzVVQjlGFt6HcbSxF&#10;EFd5wrdsUYhtAOIK/KGO4kdCe6cER3WKd1RH5pXbM5vZHpWtewJwTNXTAMC4/9YK6r/ZFtUYe/WW&#10;muoOHATNwE5s4BhYNHDsNRfQRDl2p87JbVYDuRDE5Yya7GIW4OyK9dmEbhkF2QR3eRPcFTnbVdU7&#10;OejZ4s/qlWIvK2/J3MpT7EW9XuIFvVjqBb1Q8nm9VOY55S7/nF6v8LNl95zervii3qn6qt6r9YYK&#10;N3hHxRsXUNEm76pQi7dVuM0bKurylkp65lF5/wJyNICNmlm9Q2nV71FBjXo7qnn/ymrxURVrtRyM&#10;2vwp9uwvqKP6sqHcv+I1sFy/5niH85q+Iwn7+3oAOIA8AjX3R+B1DGFYY+vIfyxK8/jaCgC2/QFt&#10;swKB7oAphGlNw/Y7s74CAG2fydxvKrBLoncA1/mT7u0PeAfwngTNBbTmA2GcTAjgBEMg3wfPI4ma&#10;beATEKdTOQiruD8Kt1kBJHEHAdIGwkOZPQ7FHhxKinYwancgc9QGyk1FkwneCjYQZ4K8CGp7ko7t&#10;Z7qQAWALzo0TAFD3RwkPBP7MYwLM7DSKeBDAHGxUW2sLGLOfYBTxEGO/Ngq2UcexLkeucKDzuJIG&#10;AsP9hjtq4PDKGoqS32sOzoVFtty/AmFUQK9RVFGFTc9xBIAcbKnGBGWh8oYC75EAcVv2G8n+QwHz&#10;HMXahIjlKMc5cEw/9zq7x4tZ+nUOQLGZKwZ+AeYw9hWyysAvEM/jjcobymsI4TWYfQag1IfwWtsB&#10;uB1RhtsBqx1R6ruvaqZ2hLSFzkFFxp5vEqs7rWrMXDJrdWN1WdOUyw0VzgmLCEK1gpk/D+e9ar8e&#10;wCZ0qz0qeHteTwe27VCRo5g3jlyH+kzfeBRbA9Tt4lGRqYn6T8NxvXr11LJ5M7V2dftrODbKsYFj&#10;b78ghpJ91MrFHTj+5Cc4noJyfJR/GxNRh5+up+/BP/sZOPzUVv0foeMnfyylpqaqVs2aFpwVrtbc&#10;CtMyyue/rx6jHGOtdmo5VrkAOrP/gME/Wp3EY45c/dPUY1PtZNTpFu0/UJ7izeTdx8D+v54u/fse&#10;8xD1PUMtOifpleKv6vXnX5Rf0Cj1mXNe3ScetMD4pzU2ST2nHVf7z+PlVNtLxe3rqtuEA+q/4Jp6&#10;zzorp9L1rPfsGVaDFp3Ud9JJtYwYbp3E6JI3j9xHrMxJuf6j1GPL9sycs1F4VwHdVrXUvxn8ZfZB&#10;8vaLBI2VGTRZBQuV1LNGSc+TV072doRUfaTbt/lDm69MIDiLP/CzzPwk1mpz8sbAsZmXNID8Z309&#10;geMnCtvveZ7fhONr19SH8aPdzVpqrzNKqJuLtrm21jaXVtrB2tUawAWKD5N+ua9VC+3j+yQ3Z+0i&#10;QXinl6sSQ7y11c9Fm31ba4ePs/Z4tNYBHp/E/RLbtGQ/zbXZrRnQ2kJb2zRRUqumOkFYyAlmog61&#10;aKb9LoA22z3Nmmo//0E/2qKFzrRuo+NNuY3Zqd1NGmlX80ba06KJjrRsrsONG+k4lrGzHm4cU2vt&#10;bdNc+71dlOjJc3uyL19nbQ5oAww31Ub3JtoZ4gIQN9ZqQHtLUCttDmuDCt1aywM8tYnAzn3mxIC3&#10;sw56t9QhnxY65NsSkHfR1rb+ujrmKx37YSi2aVdtDHbV7sCW2upZS6td7bTFv7oOBrfQYcA43i9Q&#10;y9t30o7J43V00xqd3L9Zxw9s1Omjm3Ti4HqdPrxRF49v11muu3yYvtzD23WJ+1w/ulNXD+/QHdTd&#10;2ycTdePYbuvy9aN07B7bpbtn9+v6iT26dS5Jdy8dsnqO71w5jMJ7VLcuHEA9PmpdNusBNUQPbh4D&#10;aulEvoeazIzyI7qPk5lRfgQEphP+lYrCnIoSnYYVOsUo1KjFaQRqZaA6mw7kdB6X8YCZ5oco3tQd&#10;ZdNznQZ4P+S6zLTzunJiu84nbSTgjEopLN0M0PI7ALRnAttpNyzQRiYHnLFDp9KVncUMchYp2aRe&#10;Z2XnBHOZlOonynBOCNdfOsOffM7N75T5PUtn5vkOqvb9W5d14tg+zZgxQTtQrbPN76HVmfwwRzFm&#10;GTi2lOMs1GsDxxzT31OO/xEc/1w5fgLHt8/sZObYBHIBxycSdO7EetKqV1PltBQ4Xqq9iYtRjWdp&#10;65ZZWpswTfNXjgGQx2vluinas3cJyvEOlONE5o73cAIk0YJioyBblw0QG9X4OgtgTr+/V2mZ27Tj&#10;9LcasdZDX2xpBhw3IJCrrgbvr0edUz0NTqyljxNJq96LHRor9Qcov0b97bQF4AWEo+LLqh2d4x2w&#10;V7dfx5YO8varmRVdY68u/EHfeZUTCb0kVqPQdUOt672B8K3t9BwT6PXRNjsU4wr6mGCvoduAYwAq&#10;iPlSL+aMvadjWQaQja3azP66U9tkqcf0HbsBy25As1mugJ4rCqzzTOaHZ6BMMj/cbq6XmvWpA+i+&#10;qSIORVXappjKm1WhpErZllSJ8sVUrGwRFS1TWIVLF1YRViFW/uIFlK94Pr1b/F29U+wdvVOcVTKf&#10;3i6eV2+UfF2vlX6F9bJyl3pRuUuSm1EKsGa9Bmi/Xu45vWULWDu8onccX1Ueu5f0NuvdirmVvxqr&#10;+isAd269X+d1FWzAcTV9W6VavqvyzkC2ZyFV8imiWqGl1LBdOTXqYKv6rHodmaHuYaemqNlNAe9m&#10;fZmxZtuiH1VVH9PF/AknCsyi79dlGMncX9IHjdrtSViV53BOiH8HPI9AwR0FQBvwHgtUT2iooPEN&#10;FIKNPGRKQwVP5rrJADSgHTyNhaodTJhZEHPZQdOYh0XVDgO0w1HsQzkxEc77HbUIxRJ1OxJ1O5Ia&#10;q3CgORygDqPaKhwLeRiJ3qELuI6t+T6U6yMIAYs0ydJUUwXMpaqI7uZwFO9wwsoiUbZDjTI+3wnV&#10;nIRoo3ATHBaCWh2OJbzDgirqOa++enKsH0ysq56cBOhAaFrIfEfAFmg1YVtUKEUBoiYJOgJFPMSk&#10;aVtJ2jkdwlGmNgn4bLuU1Oons8TUOwVzmzkJYEK0otahPJM+HUkKtVlGhW6LRbstyrYJDDOJ2OEm&#10;ZZrHhxNoFgGMRlLZFI1N2goDY/8dqMDqtJQRAVY3qpt6LmuiXsubqS2fZ/fvSyuQOfnOCxupz2pX&#10;daNaK4Ru7nDe145LmqvjUsK6SBEPJNwtnMqsaFMvZYK5VtpbK4oVEWc6kAFyjiOYqqowXl8YIB2J&#10;9dvA9X8Kjrt27aoePXqobt26at60iVry33OHX88cl7etoGXLV2Kp9kda9lTz1i4aMOhjDaayokrl&#10;ipoy8ykc/7NA+PR+fzl58BSOf8+f5//6Y36uJHzYs1cOiL3yopq3O/BYPf73gNIoqK49slXVebJe&#10;zv0K+39GwZ9N0gJEjz8bjiecNMpxH71VmDPsPW7+QbD/2++Hc2dOCBAA5uT5hXI9+4yqVWqtwSsf&#10;qBtK8S/A+AkkA8g9Jh9R/4VXNTDmpnpMPKSuXPfBlKPq+NVm2dg0U+VaXur14z71W3JdnT7fpML5&#10;Klv26jqRvfXqtj9KPc6B2GcSMvQMqdjPbshQLlpkrEqpJ/3Lv7Na6rn4dJUcu1a1cr+ol155WR5R&#10;EZo+e64uXfjLrH8GAVx/Ky/gSYjQf0I5/nPh+Kp6BYcqvnFzbWiKPbh5SyW0bK34lq0U36qldni4&#10;a3sbZ21tjErcFIBs7YZ666ntLdtoPZC72q21Vri11PJWjbXZwwU4dtc+F1ftaNVaG1q31jLXltim&#10;gVEfF61AdU4ArHd4emoDj03w9tDmkGBtDGT5BGgHkLnT0w9A99HxwHAdCY3UFh8fbQ321/4OUToc&#10;FqJEDw8dZ7vby1P7PXxRnn11MDRCRzp00jpsZDuiI3Xmy0905ouhuvz1MF0d+a12DvhQsUE+2t/v&#10;Q10dN0LXx43Sw+kzlT55lm70GYRS7a/DHOtxTgycZAxrm6u7NoZH6s7M2bq7eIniO3VRvLefjodH&#10;6GSID8eIyh3USGdCXHWM/a7jNcfyvHHDP9XyaSO1YtEELYuZ/b8i1gAA//RJREFUoLhY1MPYCVq7&#10;bIo2rJihhKXTtGXpTMUvmqTty2fq1I7VOrlzjY5uXaFj2+J0eMty6/LBTUu5vEIndq3R4W2MgO1a&#10;rUM7V2nvlmXat3OlDuyKU9J2VMvdcdq3Y5kO7V6pQ7tWaOOq6dq8dhZzxou1a3OMdmxcpJ2bYpS0&#10;cwXhXnHay3738zwHdtHPu2ON9u9Zr4N7NuhI4gYd32e2awF54A+oP8W6xLzt2ZM7dQYwvHyOei9u&#10;uwbk3zvHLC7zuDcvH9BV1NUb1w5T23WciucjunfxGEnddC+TjJ2RRlVUKlVQKViu00mzzkhmm8KW&#10;eWScGEYlfqIc//z3yJpB5rb0tIe6fZ356jvXdOrkIc2YPkFbtqy3OpQt6M4CiAkKy1n3UJNRjoHj&#10;bMtabVTsnECurDSjhjN3/NhWbcGxUY0JMCNt6xe26vRr1DiRVv3gJ+V4L3fZoZunUY7pOL6Epfos&#10;qvGJo6ssMN5/IBY4XgQcz9SWzTO0Zv1kzVv+oxZZcDzZguNbzBWnAL7GVm0AOJtk6gys1JkoxtlU&#10;OGVR9ZR98xCd4Ps5ebFbKVmbtevstxqzwVtfbW2mz/Y0wFJdD/W4ngbtrQMU1ybBuhYhXdX14SYn&#10;dSGZtzMzlh1QgiNX2tBXW0bRK1GOmQ3tHOegntg/exG01JsqnQFrG+vj+JYatLaZPoylqmkOM8eo&#10;YkOYXf6YEK6hO4DiHQ76bGdlfYZluwcqXOD0CtiQCZECJjzoLHYHkH8Oxy7Arxv2aVdU45/gGGXU&#10;BRu2K/f1QkGOmOWiJr1q6p2KeVTCoYzKli8jRxsbVbJxlCOZImY5lLWTXekKqlCmguzK2alCeXvZ&#10;2TjI1sZO5cqUV+lSZVTGrDLlyMWwUaly5YDsciplU1YlypVW8bIl2BZjC2SXLqSiZQuquE1hFSv3&#10;voqUKaD3S7yj/MXyANxmvaECpV9X/jI5K2+pV/U2oP12qZeUp/RLylfmZWvlLfW88pUDsFlvl31B&#10;b5V/Xq+Xp+bQFucUinbeSowb2T+nNx2eB7ZfU4Gab+q92m8qP+v9+nlUtGl+lWxZUCVavK8yzkVU&#10;1vk92Xq9pwreBeXoV1iVgoqralgpa1WPYBtRUlUii7GKq3q7EqrVqZRqdCyhau2Lqmr7Iqrdpbjq&#10;dS/LKqfGH9oB5g6o4xXUfCDJ4IMd1OpjB7X+xEFthjlay+0r0sC/IgX8G1LAvyOw6wfs2D8Q6vU9&#10;s8YjsFuPQkUehTL8IyryOOB3AmA4BcVzan2FTSJYajIQPhlon9xU/syBB081AM9t4+up/UTgcXxr&#10;RY9poahxzRU2kSoqVPVAQD6AsZTQaY0VPrUJ16GcT+GkAKDvOxNVHtgPZEXiOohEXQ9nhc6mg9iy&#10;tKPQo6iHYck3K3RufVY9hbENZ8QlHLt+BCdlggHYYD5X1m3zGrIltGtOQ4XNaohLoYnaz22qdlj+&#10;w8dXU4cZnDjgdXkMKyO/r23VYUJtdZ9G7/EP1IgNKiGvTwnm4v1oP45j+LqKGvQsrIZ9S8h/NCcd&#10;5jTnBAQnOCZhC2duPZyTA8ExDtilsY0vs0VVRiVfjqJNzZOpyQrA3h7MTHgwyneY6XrmJMUHfbsx&#10;cvK3g7X+0V/H/2og1xM4rl27tppyErk5J5kd4n4VyFWuvK1il61gINlXLZzd1QRLWL+BQzQIm1zl&#10;p3D8VC3/nY6Bp3D8r4Puv/qIJ38kPdnuI53UhT/IX3j2VZWtMdiCY+cu/35qtXOXdNTjG7Jr0Bn1&#10;+GW1/X6alvDv1+hDV/485Rhb9fiTd9UseoBefu091Q/bjppr1OP7j9dvQ+4/rxrn7LN1J7acDDDh&#10;X627XOOse3Plfia3gnrMtNThvwnGv1CRUZSB4p/fr8fkw+ox9iDrgLpPOQJg71OfqafkHvatXnv1&#10;bRUrba980/YDsaYG6t9UeFeiGCdkqmi/SXo/uJ/Khg7QOz+sYzY453qrc/lffQ5zf8A4F67GIp2+&#10;tBTwyrVr6AYpuz9ZPUnDxd3509fends1Y9pEzZ49U0ePkkT8eF7yP6EcPwkr+ld/l8z9f0s5voBy&#10;3CM4WLHNgFsfTx2JbKv9weFKwG21pAnJxB5e2hEYpt3ewdrn7Acgu2tXU1fU1kAdaBeNwhqqQ1T7&#10;rHJ31VIqJLa5AryEmB2P7qCk7l21pkuU9n4PrE78XhfHfqcbWGNPff2ZFrQN0CrmdM/OmKQbixbo&#10;0rRpugGwnqPLdnO3Hjr3+RfKmDNTD5fOV8q6WCUvm6OLI7/S4UG9dX/WWG3t0V7xXqi2bbx0Zegw&#10;pXBSIyG6vY4N/0rpG1bp7LRJOvDDt7o0b47urolTXJ/eOjlmjNISEpT0w/fa+82XOv7lMCWFheqo&#10;t5dOu7fRCdcWOublDvS31MEB/fRo5Qo9jMdC+933WursBhCH6GqnttrrUU+HvOvofGBrnQ7y0Abg&#10;P/7D9to2+RutmT9SyxePVczCH7V00RitAJKXLRinZXPHKG7+BK1ZMEELJ3+l7XGzsPAeI6DpkPYl&#10;LFYSa2/8Qu3bGKND25Zba99W4Gv7Mh3YuRyYXaY9W2ItyD20Z5X2c93ebTEo1GtwZCfq7MF1mjd5&#10;mGZP/kzrl09U3JIxWrlkrFaTnLx62UQt51hWLhqnVTGTuG2yVsZO08pl07UKYF8RY24fpx0J83SG&#10;6qHTh9cDzst1MJHnSgTQ96/Vob0rdTxxlc7sX6cLhxJ04chGnTmCMn4oXmeObtGV07t17iBpzkcI&#10;rkL9vkOPs7FmJ6NKP8DOncKMcipKcCrAm5GZ48AwcPzrufqfuyXSUpN189ol5p+v68yJI5o5DeV4&#10;WzyPfchCLSYE7AkcZ1uAfAcF+RYLOM4Gjuk5NvPGmdjbM1NMXdVjyzlwnGXA+HEg189njg0cpzBz&#10;nAPHhGOdR7knjOvmmRw4vnAcJwCq8cljcTp4MFZJ+/m5JS7Q1q0ztHXTNK3fMFnzgeOY1ZwcAZT3&#10;7Fmi2yZ0C7U47RaJ1MZODRwbxTjHSn0QQD4EHB8hUJzKp2QgOmurdp/9QZM2Beu7ba31+a7G2KiB&#10;YxTkAQBr301YoDdVUz/mjLujBHchqbcHds8P1jfQB2sbqM+GxhqQ0Ew9Uc56Ms/64WJUvcn84T7c&#10;hiCsEnIZVFzNe7+nep1fV7WI5+U7rKiGJjQEwkkbNnC8zZ407Er6bAeql7G4zsjpOfacSqCVUdvo&#10;L/b4STkmiAs4zkmSBo5NINccwrLYOmNZdaF+yQulOXKusxr3qq68Fd9W6Uo2MqG5dmXL4UKqIKdS&#10;dqpUxoHL9rIvaSOnMvaqVN5RDmXsWBVkX8ZGtqXLscqzeCzbCqVtgWhH2ZWpJNtSToB1JWC7opxs&#10;K6piBSeVLlqSVZzrDGiXk03p0qrs4KBKNGBUKFtW9sC5k2M5OQDq9k5lZccqb1dSZSoUla1jKZUu&#10;V0TFS72vcrbFZWNXQmW5vgSgXQTQzlvkdeUp/IreL5tHhcq9wzavCpXPp8K2tDlwOU/JN6hsfA3Q&#10;flNvcvmt0m/o7TJvYCHHsVUSlRsr+Rts3y77ql4r/oJeKoR77d1ceqloLhTw51nP6ZWSz+rV0s8A&#10;4s8C4s/qTezlb1R4XnksFfx1vWH7ivJxoiFfpTzKw/cFqr2ldyrn1tsG1iu9oHdQxd+p8aoK1H4L&#10;WH9L+bCkF6j7mgrVf0Pv1XlVhRrmRi1/WUUb51bJFq+rdOu3ZOv2Lts3VKLVmyrVCpu6Wz7ZmOUO&#10;zHvxvngWkY3n+8D9+8yKF+D2QlxXQrbeJWXvX1KVwsvILrCIKhLmWCm0uGpElFcVlPfKESXk2La4&#10;KrQtIod2xVWxQwlVZVWPKmatmoB/ra4lVbVbMTl2LCSHjpw4iMYez8mAKu3KcnLAQbU72qt623Kq&#10;FV1O1SK5L/ur0raoKrZF4ee+FVmVogqqcuT7qhLxPvd5X9XD8ql6SF7VCn9XNYLfkp3bC3Jg1eG6&#10;Rtynlm9e1fHPq/oh76l2QH41DMMpEPCeyrZ4mZMYr6lieEHZhr+vUhFvqXy31+n5Jtl9XWNcGDWx&#10;XgPTODDamyRsrODRJFuHYyMPe1ztZCqxovmdjPwP9RybtGoDx6bOqSZuyyaNGqopJ7gd4k78Mq26&#10;TFlbLY5ZrmYtvdWgqZvqNGitnn0Ga+BHH6tSpcfKMU0Eiccyn66n78E//Rk4zH9PZy3aRlr1l9bf&#10;qU/Tqn/Pn+v/+DE/h+Mnl29euyOPVh6EZz0jJ5evLEv0Pw+Jfxs4W3e6Z1UpNY06qdzvVlSzqM6a&#10;cuHen1rpZDqQTShXp3GL9ELuArJr8o28egP71Co5d02zepwNzFpA+/P1Ezw/geifbX92P/M4587J&#10;j/eXIg9qq3z6Sp7Yt5u2O6hCFQItFb5ek3ZYqQ+rO1bp34Tjn4Pyzy4bK7ZlxzbgbGzYBHn1GH9Y&#10;Ng5NleuVV/Xyd6uVi1nefxlcf64CG4hNlAr1n6hyBIIVN7PPnCQp/tY7yt3tez2/5Ipy7eQ5DOj+&#10;KxZuKqjeWH1Xth9+p1yVGis/c+3jJ0y0Ppgp2fSzMlf85Gvzrh36hApAR7sK1nv33HPPqlmzZvTA&#10;5vQem2CuJ+rXH/3b8J8I5Dp/6bL6dojWya8H6+GEkcoc+6Oyxo7Rze+GKwH4nYbtOalfX9357gft&#10;DYlSfHMsx67eOkPwx60R32j/4N5KnTVJR4cO0Fysz+sBze2+AUofP17Hhw3V3q+GUAO1TAcnDNeO&#10;Twbo8Befau/HA7WsJ/A8AVheFasNX32hVUMGacfwr5W6epVOj/5R8V26at+nQ3R37RJdW7tQSwd0&#10;1rJOodrWu5OSV8zS5oFdtMrbU8tbtNKJwYP1IGah1rSL1NERX1M/NUPjI/z1jVsrrRjUT8nxa7Tx&#10;i8+VOGKEHqxcqUW9PtDUTuFa2TMam7W3DmCjPsF89HGPZsxMY8H2bKnLY7/V8cljtB4V+uaMqdoc&#10;1Vbx7m461y5cB7ya6Rjz1Zf83XQ2yFMJ2MkTenfQjunfAr8jFQMgL5g7Uovn/ajYBYDy3NFaMvtH&#10;AHmsls8fqznA8ZY1s7HQngIi92nV4nGKmf29lsz9gfv+oKULAOuFPAbAjl00WrExY7UEuF2yYIyW&#10;LUKRjBmnlTxmBbft3xGj62e2atOqyfpycJS+/7yT5k35THOmfgbwjtD6VRO1cc1U7vujlswbwb7Z&#10;z/wxWsRxLF44nufg+OZzbGxPAcZ0cenGpV3aQg3Rlg1ztHPzIlRoFGjAeXfCfNTnBdq3ZREK9BLt&#10;2x5rrQM7ULx3oaRuXqaLBzfn1CRh6zbdyJmZt1kPgOCcOidjrbZ6j5kp/i04zkRlvnOdzuhbV3Xu&#10;+GHNmjpeO7ZuQB1m/sUAMnCcnZ2jGpuVKZ5LN62V/QSOUYyzUnOUY9MLbWaqf51W/c/B8VbgeDNw&#10;zMkDVOMTR1cycwwc7wOO9y7Q9m0ztX3zdG2In6IFwPHiOH5Oaydqz67FKOwkVBvLNDZqC44B5cyb&#10;T5YBZSD5xkHU5P2MbO+nQmuXdp8arbGrAvXVqpb6ejMJ1Ztb6BOS2D/b1krDtrfWNySxf73bTZ8y&#10;k9x/XTP1iWuh7ouboQQ3VjSqXfgYFMOhpdW8T2G16VNKXgOoI/qwgiqSRl+kXi4Vr59LNi2eUbmm&#10;udS007v6ZH0zfb4b2/YWJ31MINen28y2mnqSbBw+x0G+JEL7zMixVecox2a22IRykVo9wyzmkGcC&#10;x7O4HruvM7e1nl2VXmL6fUmNjpjXimCtynqj4usq5lgS6CwPHJeXPdBrXxIVGTXYqZwNIFwWFRlA&#10;trWVfbmyAHBZ2ZYpLdtyQKxNeTnach/AtlzxkrIpYSPHUpVlVxIgLldF1eyrA9P2Kl2whEoVLIoK&#10;XVZF8xdQmcJFVK5oMTmgOtuVLC2bYsXlACxXKFlM5UoWVdHC76lEsYIqi/JcqFB+FStaEIW6OKp1&#10;OZUtVUJ2FWyAaJRs+wp69718ql2nhvr27q56daqqeFGU4AplgH3g2qa0SpYppkpVHRHmUO0q22MX&#10;Lw5wl5JtxfIo3Oyzii028uIAeBmVdyitsvYlVbJ8UZW0MfBdVGUc+L5CcRUrX0jFbFgVCqG0F1IR&#10;23wq5VhURcpjO0cdL8J+3ytVmFVERWxKqDD7yFcqvwravq93ygDopfKooN37yl/+Pb1VjNls+yJ6&#10;p3RevVn8Lb1e9A3U8LdUwBa4Lv8GAP+SchdhFhxIf60odvTiL+u1Yq8ov+3bKOZvAfqv6IX8uXgs&#10;tvTiqOhlXtW7Nq9jX8+Njf01vVbuTcD9TUA+N80iALpNbr1UkFyScq8pHycA8jtyW4WX9AbW9lft&#10;sL7b8hw2z+p9Pgv57NhfhVzKV/kF5a3K3DmXX7ZDla/0igrWyK18TsB8pXwqYJfHOraCFd7QO2Vf&#10;1LvY5fM5vKy3mE9/y/FZ5XF6Xnkdn8NC/6zy2z+v97hcvNqLKlP7FdlwUsCm3qsqz2XbOi+rQt2X&#10;VabK8yru+LyqMrteqyWwXz23ylbh9upvqkxVPqPVX1XB2pxoqPWcygS9q0q9C8iLufuu8U2ZOa6j&#10;DqRUd2SWuiOJ2eZyO2qd2q7H3s2y6p0I5GrPzHHUf3Dm+Odw3KhBfTVu3uKv4bgkZ5fmL1wOFHuq&#10;ei0XPqwt1bnbR+rXf4icKjrl2KqfwvE/DYVPTyLknER5Csd/9J////z+lsYs0Usv8w904aLy7ofa&#10;aqnHBhL/Fvz+EiKfAKcFnT+B5j26k7PVqvN15SvZTAXLOuqz9Uc17XLKn1bpNObINU2/kqzRh68p&#10;d15bzkAXk/eAM8xSA8jdkuVGSJgnsGxUXmsB79biegO6ZpnL7qjnZpnL1u2P7+8FBBvrtHO3FJk+&#10;53oR8aro8r3K1R2oN4pUsuDOpgS9mJOP6oPHAVy/F47/1uP6zjyrpv6D9WYugrraY982FmgzI/w7&#10;bc+mR7lA3CnZFyqqt5hnrs++ffrNU/3G4VjmGpCi3Vi5e4zQS/POYLN+lDOHTE/xPwRy5pafoY+5&#10;RNggOfF+vJX7JY0aN8aKo07mj3bTmWq+Ll+7ru8mT1aJCjlp3D9fzxJEdvUqlk2+noTHPQHkf0fl&#10;/ed/G/75e/6Wcnz2wgUN6dVTD6ghOvLDMMWhBO9ECU6eNU23Z03W9LaBih/aVxnLqarp2F5LmD9e&#10;g9X5+JD+AOl0Lf8gknTn75S8ZLYWBHtpKvbqQ/16K33+bMV1jNCWT/vp5oo5Wty9rWb6e2ollujY&#10;IH/NCPLWwTEou/NnaUygv8Zz3cIuHXQPyD0zArD09tUU5zY6Onq4Li+crLHMEc8EYHf2aKdHS6ZS&#10;HRWt5X5uWsc+Dw3pq/uxc7QQFTdhcA8lb4rV8RmjdHrGWF1fOlcP4pdrwYddtHHYJ9KWjbqweDZV&#10;UeN0Yd5IHf+kKzBPoJh7Ax0NaIk1vKESIj15PdOpkJqlg5NHSqiV50cO1zofN+3luJNQmY9hD7/E&#10;MZ4LCMQejg27TxftmDFSq+aP1mLgduG80YqZN1axBkBRjpfMA2wBUqMkz5n5vTZumMc87zmU0YOK&#10;4f7zZn+rmEWjNG/ut5o/7wfNA7DnmgVszwWS53KfBcD2wjmj2O8oC6AXzfpWezbNo393izbHTdJX&#10;gyP1+cAwDf+knT4fFKGp4wZq3cpx2r5xFvDLfqZ/o0VzDLSP1iIgefEio3ATHsX3c6YN19H9JLNn&#10;XpSpKpo79UvNZi2c/Z0WzuTYZnyrJayYGcO1aLpZ32gxlxdz3bLZI7RiNsc07QcU8CWEfhE6ZmzM&#10;zCxnEZKVlQ3MEp4FeVs1fU/gOCd4K2fu+G+dCMqm1unBTdKwWRdOHgb4gePN64BjE5JH6Bf7zc42&#10;M8eAMfPGGUY1tuD4Br/OKMeZhI+hHP8cjjOA9nTStw3A/y3l2Mwc/23l+JdwfPIoyjFwvA84Ttw9&#10;X9u3zOB9zlGO58R8r3lLObGxfKy2bZ6jK2c20nttapx2Wj3H6VQ2pV3bba10+o3T6UBOu5pIEBih&#10;XbcP0iu9VwdPzdCUFe31zSJX/bDWS8PXeWtYnLu+XO3F1kP95zfBHlpFwd9XkPtnQHD/YmrSo6Rq&#10;R6OkBbytqgF5LRC2a51b1UiEbhJsowYEzzk05KRsg/xs31WV5vlUpWVetWxfTJ+vbU09VH0NwaY9&#10;hGTroaRcD2GO+UOCjiLmUEdkwTGduhYYVyOluqqcZ6EME8pkVGNPbK7uZsaY5TKztlqzbTmHhGls&#10;2x4ENbVd2JrE6RrKi8JZ1KmEytgCvii6tqi4NmVLYaEGXLnOFnu0bXmWLQBcviQVgyWBTuASALVl&#10;W57rbFjm/jYoyE42lYFoJ0DbDnB2UAlAuIqTo0Z8+5WmThyjVs3oEGacw4fxjmb1sOJ6uqpB1Yqq&#10;zONbN66npvVrydfLRbVqVMK2XVSVKtqrciUHdevUXuNGjVTVSk4qA0jbkWNUqix1hi8+r7DgQF08&#10;cUyBnCx76+WX5FS+rIq8+44ceT3FCxZSsL+/NuI4adKwnt7Ln1elgfD3C7xDcCUQXrSQinOMZQD0&#10;Au/kVVR4CMc5XnNnTZevp4dKFQfcCRS24yRA2dKlVLYMr5eZ7NLMYpcrh22c20uXKovqXZn3ARUc&#10;W7odSrmxmRcvWVLFShQDvG1V3r68ylUoJ8cq3MZJBTtHJ9nasxwcOYFtjyWd97uiHWBeXPaV7NSo&#10;eUM1btFQDXm/bB2xrPMzKcvJgUpVq7Itq5q8P40b1lDJYu/JplxxVa5iz/3KY1nnmCqUVoGSBZWv&#10;WH4Av4gKFUOxrWanutUd+fkWRZEvpaLAe9kqNirhVEplKpaWfRWOrXJplSlXQGVtC6gE8P8uIW2v&#10;FSGUDUgv6ZCX/8bn0XvF8irfe2/zcy+u+nWqyJETB5U5uWJrW5DXV1ClKrzHfc0qqNL2hVTGjgR0&#10;20Ky4Ta7SijI9bGmNyytKrWKyql6QTlVe0/VahZWdbNqFVbLNk5q0doJLnxP5WzyqFLloqpemxMn&#10;Vdl/HX5PXPMrclQzRczATj6PNG7cGdHAcHsCuDqsYjGD3IF6qWgU46gNzHCvY1YaxTiK7y04pp6r&#10;53+o5/jncNywfr0cOF75K+W4WInymjNvuarW9JBT5Taq4NBM7TsMUB/UYydHR02dtVLHOLGZdDzz&#10;6Xr6HvzTnwHTjT37qXL8z/9l/gfe89TZY8r7ztt6/sU82GAmWYqrS9fsX6isOfCbYlmVjf3aAKJJ&#10;pfYFpv0GSN6oqO5cZ91m4BKYDBgs2dUJUe638qjz+Dmady/rz507PnVLE07dlVefMXrhpXdVxL6e&#10;ijhGqrCNv8rX+0jVPRequsciVfNg671QNXxZAQtVOyhn1QxcpAYRi1U/guv9Fqoa97cW96/puVTl&#10;ag1VgVKeKliG18QZ9Fwv5YBdXuCyYoVW6vDxKn2ALfqPhGJrX6jHfQn38u89X8WfeU0vhA/KmQ3+&#10;vXBMANfzzBlX9eigPM8/h5LQWn2mnNKAmFvqPeOc2nafoQpvFNcbvLb3fEnVthRkeor3s932WLE2&#10;yvPPLdd0GT+zLlV5P1us93K/Yb0vBfljJmHDX7rKU9LSNXP6DP6D2UbPvGrm0XOpTIk6au41QHV9&#10;e+tFKp7q1q71i0+2mZF8AsdPOlv/wI/+v7Wr34Lj85cuaUD3bor/fIjGeHloKs0Oc9yAzE6dlbJk&#10;vhI+H6iVg3robuwsbfywsxbxx+UidwKwBvbSozUxKMDttKZnRz2KnafNQ3prJKFbV5jpvTDqe01s&#10;3Uxbh/RT6rqlVB8tVFrMAmXPn69bWKfnBPlhe/5aWVsSdGfubKUAxcnLlyht9Qpt6/GBljF7HAt8&#10;Hv/qcyUvnqUVXSL5nnnmrp2UijK8Gjie5++s2R7NtWVAdz1Yu0iL2/pqw8c9lLZthY5O/EaHRn+p&#10;6zEzlUxn8GLgNf7zQXqwfqXihg3U6I5+mt09SCvbeWmdN8nbpG1vJGnbXD73zWClrFoIuE/RiUk/&#10;6sqC2Rz7fB0f2Ee7wpiLZlTrcGtvXfQK1dmASGzVPorv00Pbp4/WStThGCB40TygeP5ElGMWgGwU&#10;5GVYl812Fgpz/Pq5zKGdo8P4KKrwWM2f8wNKLhCMcjzfguJRmj0/Z81FIZ67cIzmAKCLAO6lCydo&#10;8dxRWozafGTPCsKvzhLatU0zxw7U8MFtNfabbhrxRSdNHNFbm9ZM0lZSkxfPHa4FQO5iVOLFqMQL&#10;WQs4lgXzxmnBnNFaMHukjiSthV8v6yLBUwaIF85CxeZ5YwHy5Tz38jlG/UaB5vslHO9SQHsp36/C&#10;Mr5yFicDJmNXj48FSgnlIhDLzP9mZQKtWKBzEqZNIFdO0jR3+LvKsQXK5mxVZhr5XjlwfPnUUQB+&#10;grYlAMfYsg1sZ+PyyCKUy1irfw7HWaLGySzgWOn0Gz+eOTa26n8Ex9nMTefA8X7yxvZhrU76ma36&#10;CRxjqz62RqeOMQd+cClwHIM6jK16E7bqjdO1njnjeYv5GQLHS5ePz4Hj08DxZeaOqXRKA5ItOL5q&#10;4HjPT3CccdUA8j6e9wA1XPt07sJSzV32ofp+U0/RQ+wU9pGNfD4spdbtsUMHva7qPi+qiufzcnJ/&#10;TnYuz6qC84tyJLm5ius7cmj2mhybvqFqrfKrOvOuFRsAHw7MwZZAMXPKrwZtKqmFd1U193VUE8/S&#10;8upup89XOetLupOHAsSD4m308SZbVOmqhBQR0DTbXn6oZr7TqUaylOOqcplBANXMKoAwc8jYpj0t&#10;SCYJGnW5zYwawHF1lOMqKMcVuX9FRS5oodYEVuWvlVeFHYurFEBZHrXYtrwd4GNHhgWzxcBtWWaN&#10;y5avgLJsBzjZqDTWaxs7Zo8N3HFdKdTg0iwzh2xj7gsg29liw3bCSo3aW7TI++rbpztz8ge0edMq&#10;rV45X0v5N+CTj3pq7A+fa+/WtfpmaD/16RKt+TMmcsJlnNatWqIxo4Zr4IBeZBUt0gJO7G3hc5aa&#10;fE8f9e+rkiWLqyQKslMlR0W0DdO6NSt14dghfffZx2rVoJ7aBQUqKiBA1bFsF8ufX2F+vrgFLqk7&#10;jpyqDiRm166uFoC4E+pyg1rVVbtyZQumywLKE0Z9q8unj2r9ilh5tmmhkgULqoodFvNytqpq76Bq&#10;jvYqjzpsQzhZySLvygFIdEQpLlv8fU4KcOKgFEFmBfMD1VjAAeiSxd5F9c6Pop1HRQrhEijEmBOP&#10;y/Mm9mnUcwPmJYoWVukShVWqREHGoJ5XvbpVtGrlYu0m7O6jfh+ospOdqjo5qGpFR5UoVFgF8+XV&#10;px99oNmTvpcN4WhF872uMkXyczKipGpWc+DnUYj3p6A++uhDjRrxhSKC3TVr/HfqGOiuonlyq1Th&#10;QjivOIFh72idYOjSpYtGfvutamBzty1WVHUrO/Lf2ELy8XPV6Akj9M13n6tBvapq1qimfvjmM3Vq&#10;G6xOYQGazgnKWqjwZQu8pdoO5VTdgZME9oA2KrydZZG34W8cWyz5FVicOKlQQrVrlmdfjqpdy4a8&#10;KezfdoVUpSLz3FVLq5JjMU6KlFP92ub1luT+2KqrlFf9Wg6qUQMLf1WAueFbih7RTNEEz3nPsEUR&#10;Bn4f9xtHEx7WPo7Za2b5DRy3BYwj1tHbTBeyqXZqR5VT2/9gldMTOK5Rowavua4aEmpp/2s4LlKs&#10;vGbOXsocgStnF1qqVJnGiojspw8/HCQHfkBTZz+F46cnBv71EyNP4fjf+jv9dz/YlOWkoSJ06fah&#10;BStv8h+QeqHr1Kr7WQt6jWLqBfj69Ad+e6WoSbt93L5DDUL2qZbfXJWp21klK0arQtPugHUC1ycx&#10;X5Koqp5TVKZ6uPIXzlEHfQYMUgxzpqP/xMTqMVRFTbl4X+NP3FEDyP3XqmSuZ17mOgNlL+mZl3Lr&#10;xbfe1kt58uhlTgy88k4evUQa9Ovv5dVr7+XRi2/n0fO56SJ+Prd1/1y5sDq9mk8Fi5TS+5ztfta6&#10;LpccSjZSeIdp6vb9HuoWzv79EK6/Y6H+p0AaOO4997xCe8zR+y/kB/YrK8/sg8q1Ecvzb80EA625&#10;1ibnpFE/mSFGdX57BlVehUvrNV6DX+fJ6jXtpLpyjD0mHbaCwsJ6L1KeXFi2KtdVLgJ0Xx69TaU9&#10;26ng5wt5XuadDTAba/dK9m8UZZToZwD2vB+M1puEkpn35gVSu9sGROjEgcNYTefLj7P+b76VA855&#10;ef+cvT5V5x/2aPDi22rs2p0TGq+oWfOm+o7/uK9ateqnz3TWT9U0OSrYf8vXb8HxhcuX1atjR81u&#10;31EjWrlqWUi0Yn2CtZB53lvM7e7AFr160Ae6FTNDK7tGaw6AOgdAjmsXQefvPCX07aH5gT46+6NR&#10;gadoea9Oujd7mg6Q9j2aPxx3DuirZO63sV8vxXXupI2duyguJFyzUJ8TPx2q1NhFOvjpYG3t84H2&#10;Y2F+tDxGhz/9RIsatyRh2kcXvx2uh7Ona3VUuGIJCtsVEoYqPV0nxnyp+ZE+muDaWDuGDdCjzSu0&#10;omOItn38oVIB29j2QRrZtI7ie3dRCtbsvSO/0OZPULvXL9ca4HhRn47a/GlvJX3UQzujgoBjF61t&#10;0UC7UMo1d7KuTflRq7uglDOTvL59tB5NnqjUCWN0uHNHbWvtqYMtfXXRO1LngtsDx35az/Fvm4ky&#10;PAcwngtwzp0IkE5C5Z0ILGObxsocC2guRkGeN32kNmEVT0fFTL59itngSSi0I1GFsWOzXQD4zkfN&#10;nYcKPYftXGB7LurzXIB73uxxmjcDmJ0JKM8aqV0bF1AddZJ6plPauGysPukVoIFdPTRuOCcY5n2D&#10;skyK8rqpQPkPQPD3fMZRjYH0hcw+z19AHy+qfAwBYYs5vkMEchmYvHJmNzbvnP0v5X5LeU3LZ6F8&#10;87qWciyx5rWwlgLFyzkZEAdgx3Fci6eM0M74ZdgpUIvpPs5RdE3FUg4cG+XYUo0tODZVTn9bNf4l&#10;HF8Cji/pyrnjKN+TtXnDWtLjDRybmWWTWk0StpVYDYRbtmrUagPG2awM0rMJ5PoFHFOplY5qbJTj&#10;bOqw6Gj6KZDrl3CcBKj+HI5zZo4vMnN8yswcY60+uH+Zkqhx2r1zAYaE6doaj6167WQtiOG9W4bt&#10;PW6Cdm2dr2tnNyvlag4IZ17by/ORUm1qnVhZ2KtNx7FuYK1m3jn18hGl3TiMYr6FNOwJmj4nWn0+&#10;oeqHLu+W3vnU0iu/nP0Lq5VPATX1fFdNvQuoic/7qu9WQPVdC6p+m/dVs9k7qtWsgOo0LaiaDYAB&#10;VLPSNu+g6L2FjbewyjuhXFbMh600r94tA0i3eVODYpvqm92Ef22rpkEbgGM6kYdRFdUXOA6bWUH+&#10;U1GPH9uqPVCO3QwgY5t25bI7CrIH37syX2yg2YJj7NVtuN0FW7XbTNJ8CUiy4Lgm87n2wHG58sAt&#10;6qNNJYC4IiBMmGP5ysBTJW6riJpYBcUSNbe8E9uKqIGVgWiux+FVrqwTqmlFgNoRKAOUUXXtsDyX&#10;LM3MaqUKmjBxpL4e/rEaNKzCCYytzKmvUndGMkYOH6LE7WsVByyvWTJXW9cu1/H9u7R3R7yOH03U&#10;ieP7rWUs098PH6bDB/coNMRPxQDPAqiX/oFe2ndgt/bu3qw9QPZZHvPlx/20gNyE3ZvWq5pDeb33&#10;zutywz2TuGOjNq5doa8/G6QBvbpq47pljEjM0L5dmzRt3Ej5kW8wDqfOwd3xZAgkaMPKBeoYESDb&#10;EtjBS5KQXb2Gvv30U80YN1pD+3+oYYN6qWs7fw3pF63uHX1kg226LBbp5g1xwnIi8IvPPlRoQHNG&#10;D77WN8M+kK9HXfX+IEjDPummIQM66vMhPeXt0lQ1KtlyPJ30QZcw9pFfjesalX2gTh3Zyuc3Rn17&#10;RKq6UxlVsuVkQHmCwADOcNoINq6epcWzvgfsi/PfS5T4Ng2wxBcA4HEBkBzeMcpPibtIcSeJP3E7&#10;ztzdazXp6wEK5d9nhxIlmAm35QS3PfBeTP0/7K0tq9epnY+/qpYoo7oV7FWmUCF9MmigkvaQ4H/x&#10;PNkJE7Wak7M3LxzlBGCCNi+bpxM71uuj6GA1IOG8Lmp0ddtSqmRXBqbDnm9va40+VeIESxU+H5Vx&#10;ElSxK8/rLavaVXFN1HZQwzpOFvxWq1jG2prbqqFi16tpr/o1AeKKZVUXxbtx7Ypq06y26tRjFr0+&#10;cPxtA9KsG8hvTjm1pbrJSs1GOY6iGqp9HA4OKp/areUk1nr6jknWjqLqySjHFhyjHP8n06rNzPE/&#10;huOi5TV9Vixyfht+uZpjN2igsLDe+qDnR5w5cNC02XFPleOnivE/rRg/OZHwFI7/Z/7kN4nB5uv6&#10;jVvq2LGLXn7lTb34ZmG9W7q+ytbsgeLaTeXrdlHZqt1VzMmLuRg7vZavnHK/XU7Po/T9HEBffuN9&#10;vfJGKb3yVik9wxxrzm3Pq0Dx6sDdas2+lfan2ap/6ko+fl0Tz9zVqMSL6jxqLpVOw7CKDwPwP8VW&#10;PYQ1WP6Dv1DllkHMuBbi+N7Vcy+8T3BUPj3zTAE993whLue3rn/9Lf5x5490/0GfY7Eeou5jF2jY&#10;+gP6ZscRRX03U6/nLaJKFdxRdS+o19xzVuL0PwW7vwOUu085rA9HH5BNxdZ6n/f13W9icgD1H8Lx&#10;XT0LHL/E/PBzsdet3uFcywDZg9J7nYfp1RdfVn3nD9Rz4lErMTtHpU7Uh8w4dxt3UKVfLaVcDVsq&#10;Fy7ntwP7qyzPW4STAy/PP6XX+05Q7oHTco5hj/QcAP4s8P16tcZ6zswPv5Dz83+Nz0EVlId8WN+s&#10;ky98Huo5eCu0wzj1Ach7z7+o/ouvqVC+otbtL774nJ57lnoxZpUjI8N08tQRC4gzTTcrc5JmnvK/&#10;5eu34NgoxwNRjrd9NkTjSWse3aixpjZDje3YSRkovds/HaDlqK7JG5ZrdT/+aMR+N96FqqQPu6MG&#10;L9Gugf0UQ4L0qugw3YqdofvrYnRzPsnMHdppUWvqn3p+qLS5c1Cde2gOynQc4V+b23XQqohIHf54&#10;iFJmTtLayACNb1ZHMaGeujj+ez2aMYXKJF+tJB370ldfKxNleVt0W62ndWIr7RMXv/5c2WtjdIk/&#10;gq9MH69Hi2bq/KhvOA4XHeqFJWTmZO1u11ZLWzRXvL+vrjEbfebLz7SDY76DVfz2HBbzxJkoR8mo&#10;1wcjgrUH1SaJCqr9oX66iHpyEDBO8PHWNlKqN3l66Thgf2NAHx3l572TFO+DVFtd8g/U+fBwraUK&#10;al3fDtqOvXilsT6j7i6YPwlInmwB8mIAebGxVmNljgUwF00bo03LFxDQdE4p105p9aLJip3JbPFs&#10;5oFnEuY0G2u2gWzWwjnjtXAuIV7sY+7s8Zo/C9ieN4XbAHBs3DsI8rpzMYnE6mWaOXqgpo3op7Ff&#10;drMur4sdre1rp2nz6smkZhsLNftfPEFLYiYDyCicqNoL5nMZQJ4H/B5MjLcU3+vn9gO+ADQAHjuP&#10;QLE5E4B+sx3PTDSgz+uzFsdpjnfpTMB5FnA87Uft3LiCfmQ6kzPuAKt0HWfeI4Dr4S+U41/OHD8B&#10;ZNN3nLOefGWjMt+/cUEPb11kDvqU5s2ciuK+ijl/Y9NmAAI4zsRe/UQ9zspGqQaMsw0Y08ts0qqf&#10;2KqzTf/zr5Tj3wfHGyw4PnGE1G+qnBL3kgy+Y542xU/VlvVTtX7NFM3Dwr6I93vFivGkhc/TNWaV&#10;ky/thNN3kxG2h0Mjtfo6VU4mvdqkVt8gwZoqp2zgOPvaCaUTBpZ2bZsy7sWTAr6YbucR/Nx6adQP&#10;wSiZLdStM4pVdGVFR1dSeFsn+YdUkHeArTx8y6G+lZcHanDrNsXUvFlRtWxRhi0qa/n8ejvP8wAy&#10;imIZlu3rKmr/mt4l8MnBObc+WpIDx58Dx4PjbVGO7ZhtpscWOI6YZUdvrwMpw1WYKwaGDRyjCrti&#10;l3ZhuZrLsyoTvmWWUZRrYrkmkAs4dsNa7TmrEtbs5nIdWo85zgIqAtiUQy12tK2EPdoJ8coOhdge&#10;CEZZLOfA4rKtIwswZlu6bAUUY1sUShuV5zY7GwK47CrL0aEaYMzMsZ0BbFssxSVYRfX550M1feZE&#10;FMq2Skzcws9mBZ+diZox8UdN5iReDP8G3L1wWjPGjFQizpWNa5ZrGg6R1XEx2sDlQlih24b5aRu1&#10;bGVLEkBFzVQJLMP9BvRQ0oHtCgx04Xd7IoFzV/RR3y48doT2bF+v6pWA4/y55dyqPjb71ajX+zR6&#10;1DD1wl1z+cJhHTuyExV7huJXL+H3ZBWQ/C3H9B2fkeW6deW4vvlsoGyxYBfK+w4qtKMmjvxR2zas&#10;I/huP66ObRr+eX+cHJNQwIeixlI7VSSvxo8k/ybjHhDeXxGBrvx7M56Z+J3avRXG2b9Vxw/t1L3b&#10;F3Xx9CE+n8s1DmX3+MHtjAAs1Vef9mLsYgb330Lg3wpS7mO1nP03rAHEcjKgQrFCGkPA4RUee57U&#10;+pWxkzXqu8FKAoI34wZqG+jJ7Dbz0u/nUVSor7ZtXK1jh3Ypfs1i3CoE0V05pou85uGfDETlLs78&#10;diE5ofb26NbeOpmwBbU8lNaCiqjHtZzsUaGB2kr2WomD6PDe3Sjqx/QDJ2fXxM7WpcO7dfMYneMn&#10;Dmr7mliFUw9Ynp9JRUcs0ISq2dkzu27PbDiWdCc+I064EqrZl1UV+2KqbFcE4C+pWtXKq3Z1G9Ws&#10;Ws7a1q/Nc3K5bk1b1UEprupEEjjbZvWd5Nq0lpo1tFWVxnkUQAJ4NJ9hr5mFsU47KopAvEjmjqPp&#10;RG4f1xxbNc7ktQ3pEieEi37naDN3bODY9Bz/D8JxA0s5Pv7LQK7CRcvxyxGLauysEmWaqXCx+goJ&#10;6aXuPQaoQoUcOD6OrXrf8azfv05k6cDJv177uf7f2u+TY2I/+9m/tS9z+cl+f3753zn+v/NY85zW&#10;c/0Bz/PT8f+D4zTP9Ye9Z3/C+/Hzn6Xpxp7z1Fb9H/+731IS6JY1Xw8ePND48eP4D2TZv1ZdfzUb&#10;mr+YvRoGdFKz8J5qENhN9f26qI5PNCuCFa5aXm3VNKK/Oo2J1Zebj2ns0Zsad+Lmn5ZW/RMcH7tu&#10;Pcek8/eZcU4lpOvRX61pl9M1Yt8VDVq6WwNjd2rQij36aOkuDVrGWr7H2n7E9UPjkphhvs5+0jTl&#10;fLK1v+nX0jXrRroWPJTqB3yg11/Ko4hPlqrXzNNWsvSfBcddx+zVx8sfqLprhxyIHLnqr+HYJEwn&#10;5sBqrtWA8JYs5Z+8U3Vta+jND5lTvsz1R6XSy/YSZGKvF9lPxLAVdCxf/QXY95hwiH7Fw2rs3EW5&#10;+I/hc92G6dk381rP+7xRhEs76AVOjLzy+lvKHTFIr/UbowI1WugNm6p6hdtLvlpO3t3Hq37LDipa&#10;vLL1uFdZNUo0VnCnieo15pD1fpnQsa4GxmecUlPXfqpYN1BOrEr1gunirG09LqpdsNIA4rSsTGWk&#10;PsINapSt/46v34Ljsxcuaijgmrpsts788IUSmBM+2Ju5XVTju1gOV3VA5Q310vU5k3Rv4UwdAUzP&#10;j/pBD5YaOB2rLdic1wGPsczgHhk+VNq5XmdRRBa2aq61zCcfAbKzpk/jH845QO8Mpc2YJU2Yon0o&#10;yPu6dNKjUV9re7i3lro30/oQLx3u10M3hg7WPl9/7XBnnrhDB53p21s7gwO0m8ToRGcPYNSdOeM+&#10;uoDSfPGbL5hx7qWEIF+tbtNKuwOoXKKSK9Gd+/D4IwHBOkqw2M7wUHqNA7WtQ6R2dCJBu32ktjKv&#10;vIe+4/0o4QcA6cPOreg7dtUebzdtJogskRnA/exjj4uLdro661hIgM5HhigJBWa/SyNdZMb5bFs/&#10;rfRuotV9I7Rt3nCtQKFdvMDMHU8AIFFl5xlVFhu0UWkNHAO1MVPGaDM29PRb1B3dOKM13GcpYLmc&#10;FO6lM1BkUaBjZ2HLBoZjgM4YswWyFwL1c4HjxXOnMMM8WQtn/Kgk6p8uHd3KzO8Pmj6iv+aNH6KY&#10;aaRWjx2kWWMGac3iUQDydCB3pOZMZ34Y5XoxfwAvXjQFdXoSM84TsXQzB83zHtnPeEHWLZTOfcAx&#10;UI5CbZ57KceybDavZybAzDEay/hi1OIlrBigegl28mVcv4Tb9wAFmak3rZqlNMA4Nd0ox8wGP545&#10;/oty/Gtb9d+AY+zTd+k5fsD7dPPKac2fPUXr18ZRB5UDxxlW93gOHGejHpsqpywTxGXB8WNL9eNA&#10;LgPJZg4605o5NsoxPc5m3TLK8XHWMRKjjwGth1FvDyiZEw4PLyViq95NWvV20qq3WpB74QSBXNiq&#10;TwLIhw6gHAPHO7dx8mf9FJTCyVrL7Pc85sQXA8crsVXv2pwDxw8fw3EmgJwFIBtIznwMykZJzr6O&#10;gnyNSqdLh5V2do8enlkPUK9S6vWVun+FOqhzS0gDn8VJlS81dWQ7fTHAVYM+JIirW0NU0brq2rGO&#10;unRgFjKSHtgw+mqDK8rPiwomT0d5eVRX1crFlDfvc8xVvocbpq7a+FVXS387tQkrJ88eZfTZilb6&#10;ekcTgr+qohrbY68mlGtLFfVdg03UBHJNoet4GirwdAB4ZmULiF2MbXpmRUD4MRjPNtczjwwYuxLU&#10;5UpatcfcavLFih01t7W8P2+iYg2oV3IqzRyxPcFbTrIHfsvb2DIjSoUTNtvybMsRxvVkWw57rA3V&#10;rLaojjbGbg30lDchXVy2A4zLozbblAeyLWUZW3OxEmrSpJk2bEDhP3VMY0b/oNEjvqUH/DqQd1Kf&#10;fzRAwwYOUOrNa+rfrQsA+r2OJu3RxNEjFLt4jnZv24h1uRQqrKeunD+hvj27kG5dTAXyvQY/ROvo&#10;sT0aN3Y48Buny1SXxS6ejq1+A/b5ONWsXkH5331FTZtU1+FDO5hJ38Y/e+P1HYr1pUtH6cFeqd6k&#10;2i+YM0VnT3ACm5GVHrhdtmyIpcLrir4dNkSlCr1HmFghRQWFavOaDVpPYv7Vs6eA413q1bUdv3PT&#10;NWn09yoLuJYpUhC1OYzk+u2awOsY0reXZvJv8pGkHYTrJSo+bhnK9mAdTtqrH4Hc4wd2Mbu/X2eP&#10;7aXmbQUp8zt57FoN7tOOk2fT9PDmaevkVt2q/DyK4EyoWU0JK5ZpwfSJ+nRQN506scsC/NMc+7lT&#10;h/XVJ4OxL5elwjEvtvEG2r93ly5fOouVfQkq8iaS8OcSHDidUL+VqodyW46kbxtCxj7kZMHuLWv0&#10;8MoZff1RH1Ug1Ky6k63ezZubueZa2kZd20ReY9KOTerXo4Omkk1h7nty12YtnjRaV3n+4QRBlmW2&#10;uRInJBycyskO6LZDubcj6M3BCnorKQcSx6s4FlGNKqjgzCKXK83IAbPI1SqTlF0VS3j1MsxGl1Cd&#10;mqjL1UnVdizEnHQpNeD7WnxGa1RhBr3h2/LoU1bt+cz7zSnOPDEjAvH0K69lnnh1E7UjCK/9qqbA&#10;MbPIhHJFrSe5ej1d0yjL0SjHEcvr/I8px38TjougHM+cha3a0ZWzUSjHJRooNLQ3BckDOMv0x8Dx&#10;gVPZhCbkgN0v1h8IaE+gcf/JnOcyoPbzy38IhP/qeM3rOmCBOc/5BM7/yddkThb8HHT/Gei1nu9f&#10;fJ4/43X/M/t8Csf/M3/wW6EtwPGT2U5zFMeOHdOSJUs46RWMzaqsXmU+9PnHVtnQjz/Tdwkb6Yg8&#10;zvzwLUD0pgWQOevGT5dHHbqGSnxT06+mauaNNCup2tiefw2xf9r35rmO39B45pDNc/9iAelTgOdZ&#10;N9M1+2YG2wy2mTmXb5jLOWvm9TRNOkfK9gkez37Gokqb12D6miefu6/JZ6/T71hcJQraqdsPO/XB&#10;P1Pf9DtUYwPcXcckanDsPdVoE20B6mufYW/ebuaOqV0ytumt2Sr61RKVr1RX+Rt66rmVt/TMMend&#10;LxarhFFy33xdL9WoqcJVanOmvqRefyaXqhWsp27fbNMHM07+slKKfuZe008poMcMvUQ11eu531Ur&#10;v8EKGrxY7xfKSZYuUsxBJd8qQ3UVSu8ruVXsbSxrhZmFazNAnb7cpL6zzqnn+IPq+N0WBQ1dosiP&#10;l6r78O3qNeM0z2eU6Z+dSOD5uo5OUpcfEzmOffpw0jH5dplkPU8dwi8weVq/HBlphAxl5pzI+W/4&#10;+i04Pnf5ivqiyp4jdCtr6o/KnDxConbpLrbEPdHULRGCtYz05i3tgnQRZSODnuBs6pjOfvKR4iP9&#10;tC7QQxtJZt0EPO4OCdSJ7p21h9Cqza2baFerpjrg46EjbcN1oj2Q26mHTnfsrmNto7XXz4cO5dY6&#10;EuytXe4tSIluRdCVhw57B+gYNVGHqGE86Oennb5u2upO3zKzzEeB35NtANXmzbTZuQWPd9UWoHxV&#10;G/4Y9mqjtS5NtMmtMftpqoOtGuk8SvJpOpK3B3prla+rVgagXHu00hrnptrm66y1LetrS+uGOsB1&#10;R13baH9r1GPPNoBxC21wQT334/4tm2lZ00Za06Kpkny8dDEyXPtQLfYxn3w+yF2nqaRawbxyXL+2&#10;2kKY1nLgeAnJ0Ma+vAR1dYlJhQZIYwBjo9wuRUFehK06ftlMpdKxm3zjhNYvna4FU0mrRomNnWMA&#10;GjhGoY0FQmPns1CNlxh79gKSkDlJscDA8hwgedaP2oVynHrnpG6e260tywHoSZ8odsYXGvdNDw36&#10;wE/z+P7g9kWaP+1rLJOh+mJod2YteR4s8GYZ6F6EJXoBCvA+upQZfEU53oclm+umm9liIBhF26jE&#10;McwmL2K7kOOL4XZjuY7lNS7j9liOZTFzx3uxsGam3bJSpNNJk05NJ1HaslQbN0XOMrbqv6RVG+X4&#10;ryudrHOhWWm6f/Oi7lw9reuXTqCgT9GqFYv18D5VTY9t1cTocdkEc5FaTShXJnCfjfr983njzNQL&#10;hHLRbZxyAQv6eaXfPa1Mloyt+jaXmTXOvH6E7SHE5gPA8T7geK8eXtytBxd2AsZbdO3UJl0lWOv8&#10;8XWWcmzW0QMrdCBxCarhfG1ePx2rPIFcpIbP5+c/fwknDFCOt26azeM2owQnKuXiTmUAydnMH2cz&#10;e5zN3LGu76F1ai9wTIo198m4hKJ8gXTrcwl6dHadks+vZsUp+SyQfGa5bp+I1YWkmdq1+isqwbpq&#10;1Be++qRvc/XpWkcf9Wqivh80UPfO9Bd3IBQoih7YsNoKCiVoqYmd8r//gmrXL6/oTm6M2TRRdI9G&#10;6tCbmqdBlfVlTDP9sLWJhgHHQzc76ONtjqRVV1E/KmrazWfeeKKtnMfYqsmPZdVobDk1nWinZhPt&#10;uVxBTSc4qBk9sC0mOqn5pIqsSnxvliPXOchtcjWs2a3UemhdlWxSUO9TeVSG4K0KKMY2KL5lTTgX&#10;tmgH1MPyBHGVLlMCiAJ4AGUbA8fcxxaYtid4ygByWf57Xw4AKvNYSbYt5wgcV2QRAMX9TFCVq4uH&#10;2kW1Z+YUBbBxY3Vp316doqOAuEZqyRrYu6caUt/XvFF9TZ80XhNGj9TQwQM0kBNtVQmoMirmMnIG&#10;pk8eh6uoggoXfFdVqzho4gROSCXuUMK6FZyomoSdfo0uAtFxfC5rVGNGt2gB5j2rM5e8nHGF2Vjv&#10;d+n8maNkC1zS3l1beI5+nFyaxb8Ps639Xzx/RrevXUSF5r/dI7+TPTO5JbEY98dxc/vKVSByK9vL&#10;nLhK1IG9OzlZdAnrNO0NKOQ2zFib1zBpzCjU4H3Uqu23ZvK3xq/W1QuntGPTBg3p34d9bNKQPr10&#10;8kASv9sn6EvfoG+xey+YOkb7tq3XaE5q7tnM7/6jm0rauk41md+1L1lETYDj+VP492HGZEC4ty5x&#10;0uw0YL13e4Lmz5yisABfAJUE7QIFeJ7+1L/tZXRkAd3pu3X9/Fl9/fFH6v9BJ508tFstm9Rkrji/&#10;WrDdjAspaQed6WeOa+a4H1W+SCGVJjHcm/8GHErcBbBv5eSAv/ZujufflqmEHP4/9s4CvKr03t79&#10;3/beeju9tWlnpuPM4G4DDO4OAUKACJDg7haDEOJuBHd3d3cPEBcCwd0SYuv/fjvJDJ1O25l22jtt&#10;4Xk+zsmRffY5J3LevdZvrcVUkicr9cxxTR7UX8e2b9bsYH+VfpfwufIklhOaWaUis8bly6oK3dkm&#10;GK0igWIVCAerVoWArZrME1emlqnsr8icAsRrMlv8yTu8T9io67yverUI+6r9oT6p+o7qVnkHqzjV&#10;UOXfJszsbX3wyc+wVbfQMMYCOs8qJRfmjF320KeMlbrPtsbqu6WhBuxuiK0aIN5em1lj6pt20dFs&#10;TvfRyby1AXCMy+q5CST8ev/+lp7jl23VXwrH77xLINfyjapWqyOA3JofRJ5I33EaPXryZ7bqv1k5&#10;TpFSkp7Lb2AqSXGXOOp1uXhxvmy8+s3M0YkkfW2w/AzOkgt1KTVf+1fdln3rm1qTlKs1YTdkb3tH&#10;e2+8UMzoa3IZel/7cA1d+orQ+lXAz8DwheTHcm17RZ5znyl8cqr6hDzVqcSvDq/nEosUZwPyRzbd&#10;kUOz65p/Ll8XAOALX9xX8zomPpVHz6sa7f9Yx7BFXvwGn89Xec5f9zav4Pjr/XB/U7c2dTkmBfjL&#10;ZjmfPn2qzCtXdPTYSXVDNTKwMnkNFlAefEHWc83JePhn1iMLKmenP7AA9Z8KxcXK8V+FbgO5X2HF&#10;/BmgN/c1AWO9pkfpv5mfrfdeW2zPF2R6iv8h6jGW7fGEctmOXKBfvvamPv7Nm/rV4iP6zqUC/T/s&#10;zK8zC1zp9T/oF7xHP2D9uEp9vdWqI0na7+jnP/+9WjjMoH5vmN5ndtooxuVrd9KwoBMaTbr2l+3v&#10;yFkXNTT8tLoNmyM71tj5KQBvpuwnrVSHfmHq779f/b12qsuAcLV3CVJv7x0aHHFao2claOwSo6LH&#10;WfPLYxZyP2zn45ZmauRCup8B4S92O5vHN6/bKJP0Pc/cP10DJ23FPs5zpC7ENyiYo+a3iq2h/0Iz&#10;x/Qcj+YA096ObXSa4JPjAO+JPl11zA7rNOrokS6tSHNuR41Ra+3v1EYnunfR6e42hFcBkEDzcfvO&#10;Ok6K85E2rXSqRSudISHzGJ3J59sDkO0a63i7JjoIvB5o3lJHm2OLbslt23XQyc7tgGLuD2geb9dc&#10;J9pQGdWOWV66lM+27cZcb0ftw+a8u2Mz7We+7XyHpkqjmimxWVNdpkrrYmtU4lYtdbB1S61v0oAU&#10;7SZa2ba+tnduoBOdG+pi+wZK79xKcd07aRdrGc9hoW0bUrDb0MncUpvbYn20A86B+3NtmikB1TiJ&#10;juMTvA4Huf1J+plPjRumfcOprxrUW5fHDtctwnkyUKXPsC8XgPBrKN3pzCtv6tZaW5kFPLA8mE7j&#10;ECDYBGeR3mzmclmm0smyVBOCtYHTlYtCtGvzAj0Hah/fSdDebYuZQw62Kp9eXgauTYDXBmaW16Pk&#10;rkHhXb9qPsFeC4BZZpLnBen4nlXYaTIshXPdPB9tXuyvfdipF0ROUhCp1dvWhOriyTVaOHOqBji2&#10;0+TRvfmwC8ii8q5Crd7ANtei/hoL9TmCzMzM8Z2rwDFQv2phGMqwUY+Bfeag1xC+ZdKy1wDJa03w&#10;GDPHa5hNXsts8gZus3pRGErpZhXmAqcFwHHuQ5ZRdM2M8Z+D4y8P5iqC41zgOAs4SNGda0mWTX3L&#10;BtLHH9zgSjO+UATGvAAvwfED4Ngs9qE4jMvAcWE2cPwcSH5yRXmAccGDEjhOBYoTLMU4/zZ1SoRx&#10;vUAxfg4YP7t6Ejg2HceHdDNtv5U6fQU4Trm8XSnx24Fj0wW9gRnLNdhIF+vobmOZnU+AGkFqzB2v&#10;2xRN2N8i7KEHqXC6oBwqsgqAYhkoJoxLWKtFvZPoPxbWamsGmTTrghvHlZ91BEhmVjkTSE7fpWcp&#10;W/Uwcb0eJK3Tg5S1unl5iRKPR+votulaO3+Iov1tNX1yS7lNaKop45sRStVCo8di+RzSXAOHtlHL&#10;9pX5PfX/1BSL9egxXTV4WAuNGNOUJF26k/0aKWRdS0UcbCI/4HjaoUpyP1JJbkdraCLzkwNWVlGv&#10;eZVkMxvYjTUwXLYIjmdVUvOYSmoSYyC5gppGcz666LyB5kbAdOOocmo9s7o6RtVX3VHl9WZD6oE+&#10;+oneIcCp1Lsf6l1Sm996nyAp5oVLMeP6PuFT71Kr9ME7BEYxn1rqPQKYmEstj+W6UoWqADMAbIV1&#10;fUwAF+nVQLKB56KFwgw8l8VJVOqDj1kf6X0e4+NSpTllNpbbVwCgKlDNVL4cgA2El/74A0CpBuBL&#10;4FcZ031MrzKzqmWpZapOUFRNkq2rcJlJsH7rzdexcpdTuzYt1LRhPdWqXkkd27VSF9LrWzRtSJAV&#10;ME8dVBXsvb1xunTmd8q4kcPk7emmSdTHjaX3vTOOlMGMfPR1dNBEAH3FkiVYlQOZhw5gbrcvUFZe&#10;7775BtBbR3NiouhMX6MQfz9NHjeWueWdOBM2avigfqicZVWeVO9BZDHsRiGOCg2U55Rx2r5pDbZm&#10;Pv9sXouVfK6mAePLFs6R2/jRZAYsUyyPdfrAPl08fkQTGB2ZFxFMFVyCLp04pBRA/hzg3KZhXQuO&#10;yxAY5jpyuB5ez9S9W2mEhi3n53227l1Pp/f8uPqTtF2GRO3SpGTbMGZy7tgJ3aHl4eCOHTqOcj8z&#10;OEiuo0cq4fxJtWlaT7//Fcow9Vf7t23QwxtXOTiIMEFtYIUP3td7r/8W+/VUFT57Rg7DPWsfN5A1&#10;8Qj7e8b501rO7PXZ/XtxOY0mA2Gx5oaHoVqb+q+PVAX1ugZBXDU4mFLTzB1zeXkqtapUpIO53Ous&#10;36hGzXfUoMFHqlfvPTVs+AHv18eA+sdq2uBD1OJ3mTV+j4MCb6kOUPwpKdq1a32savVK6b3ar6m3&#10;b0u1m45TYeQPZbMQi/WuFnLe0VLO2xsDyARvYaN23lVDTttqqfe2enLksl7basuR1GrHb5ut+r0P&#10;iqqc6tS3UfWa7ZDbm6n/ABPI5crwdrFynIWtutg+/LVO+Z2aDkQOrpOkZj1uas7eZ1q57inx/U9Y&#10;T7X1JLU/RnkFCC9fKVS8WRkGeAuYcS26/GIaX6cXX8+psR9f5NTc9nLx16fPv9B2KkcupL/Q/EkZ&#10;qlPlunbczZFPtxQ1a3dbO+9Ll9leHNsqeZzPFFjzvF56/Ms8vlGDv/R58thmX0y1VQIg0e+DBA0M&#10;fCxPpzg1mvxYJ4Bjc731PIqfi4Hfc8ZWbp4H247nvilxDzWgUaa81+UINyjBBez/rhwdLQbml18P&#10;8xzjOGiblvRIA2omy3bMAx0m4PKSAevi1+WL+2zuX7IP1mv0t7x3f+d9zGu0bO2rnuNvCnq/6nYM&#10;GJekAJdU5RhgNhbrvLzP5zt9g7wtOB42d6lWPCZY6/JNrNKoswnYmP9kmcv/iSrxVwXib/h2RlFe&#10;dPu53q/WHkD+nmw6ehTZhf+OjuO/BNbGhjxmThLVDz31U6MeN26rHzuN1S/K1tDPfvRTy7r89q84&#10;Km07get/aEGyAeEa1bprwsIMjVmcLmcStdt0nqbeE9dptLGCz6aP+c/MSo8AkEfPT9LoeUnFFuhz&#10;GjUnnroqLuPyMWZxnVnW7Vgj5hT3M5cow2zbmsUuWX9VOee2s1CuUY87OQQVWbJ//GNN8/KxvqXz&#10;UMK+Lf/+mnKcSSXVWKfeOoQ1ei824lXNG2p9yyba3b6VdqP87mrFaks4FnPG2wnE2tqkhbY3bMZq&#10;yvWtdbibDeCMegu0nmAmOM4GsG7XRodQbg3UbgRCV3dopjXcdku7Ltre0Q71tou2AKEbO7XQOgB7&#10;nU0bbbAFYs08cm/6hB37aBOJr2tRbtd0a6t1bRrrcAdsz6RkJ2DVvkzF06k2rXWW8LTU8RN0dsIE&#10;nfKYTKeyp85NJeyF1OoDQPmFLh10ffwYPYiNUgZJxxfmRSkZtSRrbqTivSZQA9VRB+hmTuzQXukd&#10;OymObR9AQU72nKScbWuVfRDV7shO5ZB6m79jnR5HhygR2/lJ+pDjOjdTlmNXZRAQs9m2CI4PLgOO&#10;VwLHpE2vped4A2FaZq0FKtehJBctwraoQtq1ab6ygeOnWHn371gKnIZat11nqprMAjbXA6HW4vxa&#10;FNuVzPauRjE2au9K1OcVcwN1dOcK5d9P1r3Uo1o1Z7q2LgvElk0N00yUoQVe2r81hlCuxQrxGYqF&#10;s7NiQpghp77JKNNrsW+vwU69BtV4Fds7dww4zr+lu9ewVZu5aQPHZv4ZAC4KCwtDuQaODaxjEzdw&#10;vJYE67WEiJmDACsXhtJ6tY4fANRb4PjFC0Ky8qlc+hvg2HILkVb9iJnjh3wwv3c9GbV6vrZuXKGn&#10;j0yNGpZqE/RVyOwIcGwBsuk7Rj3+e+A4/8vgmECtmyROfw7H2wge2oaaR383cHzu+Fod279Ux/Ys&#10;Bkzma+mqMC3kIMnKtWHaybz3lcQ9eg4IZwPH+VnHVVCyqHbKB4bzbpFgbaVZc5p1FDg/qtxrh5WT&#10;eQAw3qtnaVhQ07bpcfImPUhcq1uXl+vGxcW6lbBMN+MXK/FUNHOY3lq/ZKRiguw0bUpLTZ7YXBMn&#10;tNSoUS01dmxn2XWvqz+88V/UC32kCWO7avy49nLzaK8Zfh0VNsdGMVs7KPxAY/kY5diA8ZGKcmf+&#10;eJKZn8RW3WNuBXVbUE2dTEo11urWC6uqzXys1fNq8TVrkVm1WSax2iwTzMVtTYjXok/VbU5jdfJp&#10;QIgms8i9G3Mgu4PsunRRJ5wfbQinastqg6OjJaF4zZvVV0O6hGuSlly9YhVVrUD1EtVFpakr+pBO&#10;5HIA5AelPkBdRnHGRlsGGCpNNdFHpUqRwPwBSc3v0F38B277gT54H+DGOWV6iz8k2dkAcGls02+9&#10;9TozzMD3h+/qt7/5hQXkpfj6PdTIDwDD90lzfovOY3OfMtz+nbfpwiUd2qRh/+71/9V7JD2//Tap&#10;0FQbvf3mr/X2G6iSzLhWIMG5EqnUH5K+/M4br1s9yma9hzJazqiZAO1H77FvwH9pErDNZeb68qZa&#10;CVD/iCqmKqihNVDRy/J4lTlfjsevxtdVAWJzvgrztVVIay6D3bt6FRT9Vk2wBhNkRnBY/brV1aLJ&#10;p9aqW7uKpWY3a1yX17GMmtero3pUU9m1b6dhQHWjWtUAwYpy7NZBDjhv7Pk9bN+lnRqgmldmRrgs&#10;z6EeBwX6O9hyUG2AOreur9ZN6mgyrQXuE0erddNG1v6X+4hKpnffVs+uXeU91VM9bTqpE44bO9xE&#10;NvwN6d/bTnVJtS5LmnZFkra78bfFHVgfS7ihDW6d2jy3iryfnVo210hGYCZTJTh2cH81roVzgRGY&#10;US4OalqrqvpyYLZNo0/lwFiNLQcZqvD+VzWqcdmPVZ0DHjVRjz9B9a9dpRyJ3u+QZE6lVK0P1bhx&#10;eTVtVkFt21ZTg/rYqWu/qUZUPDVvzHWfGhv1+6pf633VAo5rUgPViNnkJg0qqEqtP+idqj+So2cj&#10;tXbl+23Qd9U25gPmiBtp0K7WVDo1RRk2vcY11ZcgLsedNeVAvZOjWcBxb352HDfVLbZVmwOEX+/f&#10;P0Q5/ohktHXrt6h5S1s1aNSB9K5WGjbcVDm5ceSnUtHM8VeC40KA8uUFYALHacDx0Ppp6uv+RBcR&#10;CbIYc7liFmpufHrRrPCFxDztPZKjnYdytPtEro4lAKFA5ZlLeToZl6cjp3O1+2CO9pw1ymq+jp18&#10;oZ2Hc7Qvjq8tm3G+TnOfhIwXWuh2RY0+uaGdd3Lk3ytNbbvc0S5gMjGD7Z3P1R4eY9eRXJ02M9DG&#10;6m1Okz5//L2n8nQOkP0yoDQq9dEzL7T7COvsfQ0ow4fH8Cda6J+uofNe6AzPP47nsqf4uew5mQsw&#10;81xS8nWC53L09AvtP87ackvN30xSv+DHOmDgF3A/fZkDBQbgLeU4T/uLt7HvTJ7OUjOYkWRex1TZ&#10;T3yoIxzoTeD5nDz1QrvMa3aseJ+L57rPxfM8eX3Ma3TAqNF/8ny++F79vV//6cGEV3D89X64/5G3&#10;PnPmDAEMFfT73/8ey0xldcO+WYm5FZMmPG75Bi1/WIi1+N8ffv+q+gxsz8WePRt7dT37gfrlj38r&#10;e5dY7NXYho1C+ldB8OvPKI+aG6/RAGqt2s76GWnaP/3JL/QzUqF/9r2fq1YVBw323KlxwKt9R299&#10;UtGW2qRJGhGNMjsv3grdMgA7ajbnAd+vtH/mebz8XDj/MvyPMF+jEpdUTn2lbf6V18XAtFHJBwTt&#10;JRX8O/rpT3+muXOYreWfCeYyYwAFBMmVHMz5a6f/qITrvwbHV4HjMYRKbSN4aguwuQwAXdMVO7Fd&#10;N23H+ry9h5129XbSNtamHr20o4eTDtq76ECvvkBsXx3Grrirt73Wd6T/mIqjQ8Dxfvo/t2N73t2j&#10;vU5NGKS4oGm64OfDvDJwGRyptOhoZUSH6crsUKUvjFYac69XVi/Q9XVLdW/jKt3fuFo316/QdSqc&#10;MhbO1Blg9TCPsR94PdW2nRIIyjoMgJ+jbip38zbln2KGk98H+dT9PD+6X8epmdqMmnPSjnAtV1cV&#10;bNvKEW1qejISlEMabSGnBScP6LTbeG3Fqn2BfY7v0FkHCTA5TZCYScxW+mUVsArT4/mDH6+HG1fq&#10;LH2V5wb20uluLT+D4yv9HbSlexttm9QfW3WIthpbtZk5BSY3oQRvwlK9ASg26c5rTQUSivLqxcGo&#10;MAssOH52L4m6pWUkQzPz+AU4NoBsrSUmORr1lvlFE/Bl5n6NDXoN8Hpo+1LlUgf14vYlndq9WAeY&#10;c10121Nr5k/jb3KUTtC7e3hXLLOVYxQZNFKrlmDHNTVNi4DxYkDeSOCXgeMzRzaj1t7VPeqEiuCY&#10;58JzMOqw6UdeYeAY0F+DqmxCx0w/8gbOGzA2QL9iQQgK6lrlZ+OgMDPHXwLHlqX6j2zVf67SycBx&#10;NnB8DThOB45TCCNapO0EmT19zActrNoF2LYNIH8RjlVgAPlvU47/EhyX2KoNGBfB8WZdOked08l1&#10;zHAuQy1bQlr1fC3me2DBiiAtWx2iLVtjsbtu1yOA+EnmUWVfPaIXVw5bKzeT89eOKufaET3nuudX&#10;j2KhPsj5gyjGB7FS79XT1J16nLKdtQVA3qpHqZt0O4GasQuE0J1foGtxC3X14kKlX5ij5DP0Ku/w&#10;0uqFQ3iv7TTVtQ1qZRPSgTuod8+6WFf/S83qvyv3Sbaa4WWriHBHzZ7TW3OX99LsnZ0tOPY9XFvT&#10;jlSWq+k5PlZDk/fxIX9JWXWbVUZdqHPqBBS3W1RNbVhtCegqguKanKfCyVrmctYi4Nks+pFbz6bO&#10;KbaOnGLbaexcF3nPmaTQGB9FYSMOCwtUSLifQsP8FBzireDg6QoNmUH6sqsmEKA3YRQQNWKkhvGz&#10;3pkDWF0B6lFjRmnosEGEc7qoH73szuQA9CZPwJ7cAVs+B3TmYF1HXCed+J3Utm0LtW7VFJt1SzVp&#10;XI8e43LU+tTg/KdUGNVGIayKWlwWq20VlOKKqoL6a76uUB5rMZBrkpArAZYff/SudbnpWH6fkK5y&#10;9O1+/PGbAPIvmXN9Bxcp9uI3XwPIUZcJHCv13u9Rdt9RaWqO3n3rV8Wnv0Zppe8XAC8NgH/M+v2v&#10;XyPh+udWHVNpepbN+gAQfxswf5e6pD+88RsSnn8P+L6p3//25yjgvy++/FeAMnANbL7x+i/oUSaJ&#10;/IO3ODDAfd78lUq9/6bepNHC2LzNZWVQUssAsO//DuB/g9on5pVLc0DgwzdJLef+Zd79HYD6lj6i&#10;9qkCtVFV2PYnVcqoahl6lrnu43dNjRTdwTznd9/8JbVSbJODCQboy3z4ngX9pd41dVN8HqNDukKp&#10;d/Xu75nxpXrq7Tf+l05r5ncJzirzEc8b6C7Nbc3MdFXAtvS7f8BOTs0SqnspuqDL0Jn8h9+8xmN/&#10;oErsU/n3f6cavKbv/57ubvarfCnqqHhNK5R5l+1ywINtlgfmK5XlPWJVK8+8cWnjPHjNmilu2aKq&#10;6tZ9X9Wq/Z73/m3Vq/sHgsF+wf78r2pXe4N6rfcBZJKv6Vuu8tHrzBu/R/1WaX1CF3Kpqt9XX48G&#10;Gr+EsQCft3BAvCfHVbXUf3NTuWCpdlhP1/jWirLfWUG9dlRVz+011WtrDfXcWI3TarJbXV0jJwyj&#10;tu9bAscfly6rDZu2qEMnO7Vs1RkZHTvhWDdNmFjUc/xV4fhc0gvU3pdX3mdwPKJRijo439ay4zna&#10;vPO5Nph12AAqCmfiC61wTdHrf7jE0ak4vfneZTX2fKLU+4XaEH5Njh0T1bp9Bm/0eb3RIFN+sXc0&#10;tHUiR6zO67edbmnH+TwdWnFTratlaXnyCy3xzFTjL8LxAykp/Ymm90xRuQ/i6CNL0rCFz3Qiq1CJ&#10;KXna7J9BLP5FjoZdVLla6Zq2Mw+19o+B78JV9nXTLbWtc0lvc7v3Oifp09+guszJ1nFU1rNGrY17&#10;rtjhSfrN25f44bug332UqK5h2VQrPJPbyCtqWjOBozWXODJ3QT///ln9iv2YjHq8b+Ntta+YqZjz&#10;BUpE/V7mlaEK77CNj86rXMMM+W3N11VmIoeVwDFK+MVLDzSyIa/DBxeZE0/T1F289tcKSdzL1tzx&#10;KQTgmH2IU/W21xR1vMA6EFGihp8Dvv/0/fri+/fVv/4ylf0VHP8jcffrbfvs2bPW7NHLSdS/+N3H&#10;JDQv1ey0h5rFDO9XAcf/iNugmi+6laOgM2n6MSFVNd9thXqc/g9Tjw18jpqfqGFYnnu7bZT95FWy&#10;d12jPh5bNDLmggW/FgQbizIQPXoOSdQA9cvwahTofxS8fxNwbFTmcUsyNMB/J4r8d1AVyhDOQyWL&#10;UY6ZlbRC5L7m+no/AV/t1n8Njk1a9STCsZLCo5Q2Z7YuE+iSNG+W0qjNyVy8QDdWLtO1tcuVCbTe&#10;IEX04Y5t9BYzC4l17vGuXXp+YI/ubF6tBAJUDvMhdj2dvxtIr97QBVv0AAfdZ6618DLzlRdJ5I3D&#10;tnrpkgpSElWQwIwl4Ta5acx4Zl5kxjJOLzLjJM4ri/Tvq/EquAbEYqfNO3VEN5l9OzVgsHa1aK2T&#10;HToxW4xFe/Ag5R88zFHWTD1LTMGSekvPL8ZpF6E7a/kQfcyul/b37KVLvjOUc+oodtUM3acS6F5m&#10;ImAC8O7dqsPjRmkzgVsHO6Iic3DgWkwkR2nNPiVjVU5R7pU0PT9yWGdJwN3Z21bnqFM5Y/s5HGcO&#10;cNR2LOjbJ/bXEXqHt9FPvJG1HuV4M/PDm1FXNwGPm5g1NvVI6409eVGw9m2ez6xwsnLuJerormVY&#10;CCOKYLp4bUSRNavk6w1cbuzP1uyxSa/GVr2GmeDDO5ZZynHeoxRdPLxah7fO1iaU4wURY7UkZixw&#10;PIuQndkE9YxXWMBAzY2ewDaC2B8zIwzEY5veyMGJ1cCxSavF26sH1y9xPXCM/Xu9Ub4BX6N+r2YZ&#10;OF6Jmr0CaDcq8jquN7ddiS18JcB9dD9d1c9JiTZhXDkPCM+iZumz+qbieeOvAMfmYBKDwp/NHBs4&#10;3rJ+mXbQl/3kr8LxfeD8847jr2Or/lI4LrZVl8Dxy7bqy+c3Ke4U6cMHl1NjtVT7mDteRgjaotWh&#10;WrEuXNuoc0q+vANr6gks2sdQhY8r77qxTR9n9vhEkY3aqMdWkjUzyTePsY6iKBsFmZTrK3v0GOX4&#10;USpgnL6FueMtepS2SXeTAGQCuq5eWKQrcWZxcCnegPJslOQIndrroy0rx2l2aB/5uXWVi111lXnr&#10;O+ra8mPNDBqg2RH9NXeWixbM76M5S+00Z6eNwrFVGzg2yvHkYjieBBz3XVYO5bg8ynEVapmqqi3J&#10;vW3pOG5rOo0t1Rg4Nl8Dy0VgzOJ2bahwakdgV0eTcB1bW/YzsXoD49NmjZF/mLvCgOCwMF9FRPkp&#10;ihUROYNTH82eGaiIkOny8phABZGrfKl883RzVa+edrQDOCqE9PkZPtPk4ztVfqQZ+/q6a8YMV3l5&#10;TZEn1UpmTSMh2WeGp3WZWTNmuGvKlNGysWnNLLa9/P295InbxKypnlM0edJY1PSRqO2jNQy78fBh&#10;A7Gmj9LIEYM1GAgfMrifhg8dyKmLOnZsoa5dW2rwEAe59OsuB8dO1urWpYW6d2ulroQL9rRtay1b&#10;etg7k2vQs0trtWvxqTq2aqhOuGo+RdWtX5cgs1aNsffWU9sWKOaN66CYV0fprcMsbFXU4Mos1N8a&#10;ZgYaSzuJ/p/UqQy0VUINrQ2k/07vvvtb1eGyevWqqibqrFl1uG9VKpsqVKDmiKAqo3jXxjZuVNby&#10;pq8ZldqAaDlAvWq5D5nRfUcfk/xsAq4qlX5blVFdK370lsp+AJS/9Uu6lkuhxFL/9f6vAH4U7w/f&#10;ANiLupWNel0Ri7oB89KlmNOlWqkUl5dnmzWqAL4cHDBdxB9z+hHb+/A9QNvclgMDpd59wzpY8DG2&#10;+hoceKiM6m4OJJQnSKsCMF2K/alWHpt6OR6j9B/gnN+jgJtZ4rd5zHexuwPB5YHi8iRSVwJu6c8u&#10;U+q3KotiXPbDX6tm1Xe5/nWCt1CFa3JQ4sOfcDDkTWz0wPlHPyKp+g1mzkurfcvKal6/DAr2H9Sw&#10;5kdqUpME66pvq3Xz0qrKzHHTnr/XmFmN1Mr9V2ro8TN1ivpA9oTNOa6pqe4ry6vrmo/UdUMpdd3M&#10;+U0E4W2sKrsNldRzc0Wur/ztgmMzk7BlyzZ1727PN3I3tWjRXpMmeWjyZA+ODFXW/CV/TTk2Vuds&#10;pTJDZqTtonVTCcwonk81yvFTTWgbr1//+oLeZ+a41EdmXdLHfe9qN/N1507d16C6yRqzvEApyTmK&#10;GpKoP1Smu+uKtCP8CqEwl9Q98Lku3HoutxaX9Js/pGn6phwd23tbrUrxQXFxtrYtuq4GH2Rq8ZfC&#10;8V0dyinQnCEpsh1wW2sSCnV8USYe+QwF7MzVqfP31fMNPmyuylNCAsqz71U1H/VARzOLQ7aMvRiI&#10;T73O47eLV9Put7USBXtHdIZK//qi+s7O1hmSmZOvF2DLuq0+dVLkvq1QV5OYEbaN1weNb2h7crYm&#10;t4xThabXNe9EPn+Y76jDh4TmxD7VyeuFOrzyhur/IUOx8XnasSJLzUslasLafF2+/FR+gzLlNOyh&#10;Tt96qpHAscOkRzrxKFf+tgmy93ysvVi5NwSkqVwjDg5cztPuNTfU/q0kgiIKlRn3VFPHZaqb9xOd&#10;w7590bJKo6JnPrTeo8/fr5L37W87vZDyHOu4UZ8/B/BXcPzVPpD/M25lbNYnTpzgj2UfvfazH+u/&#10;/ufXGjJzo1Y+khVsZdmov2GL8r/s9ngt5qQ/0rys+/oJCufvf/gHDfbY+TmQ/gPUYwOgBnBHzU20&#10;INgCYQB4pAW9xWo01m4Dyf8oi/c3AsF/7rUphuMhwYesHmYz/3b2ODOE/LNgANX4XwGOMzIz5Tlx&#10;ogrigdE0IAuVNB+ALMggvTfdrATlpV9i/tFcnqDclIvcDjWVwJdCZs/yrhNoxEwog5h6vHmLTnkS&#10;CNWnj5ZgrVvraKfrK1DTUy8q16i6pMU+vpKu5zeu8KGfVOAMtkVFT/411nWS2cy6eonHuajsK5d0&#10;Lz1OdzMuKy8TuxbQ+3D+Iu217aXdLc38MzA70EUvdu1ACb5CxQfbvn5TDy5e0u5p07SuazeUY9Kp&#10;Ub739euri5FhenqRbtn7N3XvaooeZDJnSodmBgnc6+hsXgrMH3WbqNxjh5SLyvyA1yIX2C5MzVB8&#10;FMFTPXvoIHUlcc7ddKYrgV82zXTNqauuDnRCTcdWPnGADi8JpfMXBXgZ1TsorZuxJG9G8TWQuxkF&#10;eSNAuZHL1ywMKoLj+0kWHB/bvRw4Rmkuvp25rVlbUGW3AtVbgc9NKLUbCcHasNKEc9E9zNrA9ndv&#10;mIcqGWfB8f4NsYrxG67w6f0V6dNfCyNH6MyBWTq6J5KE2yHyndaL+hYnzZ85BWA3+wjwAsXGWm2U&#10;4yO71jCne0uPbl62rNcGeI2abfqO1xqo57yB41WAuqUcG8XYAn9UcfbfKMyH9qwhfMbYnp9aynER&#10;HOd8Zq3+qspxAcnvJpDryT0zc5xqKcfbsVRvIeX70X1sf6Rf/3lbtbF1/31w/NSaN6YGB6A1M8c3&#10;Upk5Zu74SuIuvtW3fTZzbNTji2c2Enq0shiOF2r5ukgtXhOmFesjtG37bG4L3GKZfo51Ou8WadXY&#10;qE0gl4DiQr62QrmwXRfc5rrbWK1vHeP0GICMspx1gCCvvajKuxkt3wEYbwaSsVenbdS9lHW6nbgK&#10;KF6p68wg37i8ECUZF8a5mbpynkqfM7E6vz9EB9Z5KdTNVo2obnLuXFkrgdPlc4dr0Zx+WrygCI5n&#10;7+ikyIPN5XuwtjwPVdYk4NjtaDVNJH3XZUV59VoAHC+sDOhWsVKq2wEH7ZfWUofFtQDhIjg2VmrL&#10;Tk2yr1ltllQGpLk9l3WIrameMU0ZR+klz5kjFBAxBTD2Vni4tyIB4ih6yyPCvRQe5qnoSG+FBHho&#10;qttoZmYnyMfLnJ8sO0Y4ehCuFxziK2+Snad5TZTX9PFUN03S9OkGiMezJvK1gWHXovN0mvv4uPH1&#10;FOvr7t3baeBAR82cGaIguox9Sbz38/VSYMAMhQT7cZmP/P2mW2uGt6d1m9AQP4WwfH28uMxDdnbt&#10;NWBgD1T3AGsFh3goMMi1aP+pWQoL8kQVRwX3d1Own5tCWP7TJ7AmKszfQxE4aZwdumqgS0/NIok5&#10;LIj7sXy8eB5TeT48r0Cg38N9NAcFxmia51hNZ9+nMTIymTqpiROZY+Y5unD/9oQQuruPtZ6vh+d4&#10;jRs/TBMmjOB2o+XmPp7bjtTYMcM0fiyXUXM3fvgQjRjgrBGk9ruNH8moRR+1pQ9+AAf+Rg3to2H0&#10;w48Z1sfqhTbnhw2wZz/tCDTrpYH9u1Mj5qQhA+2pEuvJ1/YahHNmCL8D+zh2I/iM+VuXHhpPIrdL&#10;724aPdxZLn1tNZgDiEPIbRjYj20whjKYBoRhg/syL+3IbHY3ts9lZjs8lgN2+w5tGnJf9m/SMILT&#10;BjGvPVDjR/fTlAlDNHnCYJ5Lfw5k9KcSykkTxw8gRG2gPFwHc9qPxPZu2Ljbq5dtY7bVjMv6yNd7&#10;OPPd9jgKapAkjmUaO7VLX77Xpw/CReGoQc7tZNe5voa6dFYk3cxR/pPkRfuA79S+GjW2uTr0eUeO&#10;08qo5cTX1MrrV2rl93s5kcA+eDMJ1VtxVmyrLIcdFWS/p4YcSKx22sm88dbqBHPVVO+Ntb9dtury&#10;zCRs27adJFtH7Jbd1Y76B3f3qXJ19VSVKpUt5TiZyhDL/vwlKy41Wxk37us5APo8p/CzdfMe4Asc&#10;p6c81vAGJKWOfqD9NwCoeCzQZiXkA51Fc7MX43P4Y/JYSzc8lNfINDWpdEXzgePNQRm8SVcUcVy6&#10;8ThfM/slqP3Au9pAfUnalefyaHdJjqHPqHa4oaZlrmppygstnVqkHO9i5jjA2Kpt7+nEvWca3SBZ&#10;zXveUDT1KUuA0Za/uSTniOc6dPmRRnwar24jH2gu+7Bk0zMdNLPDxZZry3YN/Kbuuq0GTVPlMitb&#10;ySi3iShu/UsnamjMc51kX83tzUzx+QvZWrGM57LpgSY5JKtZw+vaABxPaZGolr3vahcup6tx99Xt&#10;41RNXJati3cLdXT1DTX+8Arg/FwzJ6fofZs7OsjftETmlk0K9jk+Txl7ulGOHac81hnmnXuWTlK3&#10;CXc1l+cTG31V9V+L16RtuQQR3JZjtUTqaB5jWXqkZTuydcwElxW/d2aW+/b9P36vXn7f/pbzV27e&#10;x+7OAYyXvj8Sqf9avu7VzPE/A37/0mMYVcHMHJt/ly9fVvWqlfTjX75D5dExeoqxU/8HzBJ/XVCf&#10;k0EAWcZd/ehnP9VPv/tD2Q+I1Whjrf4HgfEfb9fYt/8xFu5/zv5/ubV8/KIMObpv1HdI1W7Rvoke&#10;3+aXKGM2BdiqiyzVn9uqvwoo/yN+rv6acmzg2B04fpJ0WQ8B2KyUOAKELup26iU9xH78PCMJRRco&#10;BiSzqQHJSSY4CNU1DyB+iLJ7E5C9y+1fpHOEMjlVz/ce0CE3T823sdGirjao0DMBZ25z+TyJv0nc&#10;PhXQSFDmqQO6e4we1wP79XjvXj3es1NPSIB9tH2dnjDrS4gFM5hpup6ZRGBMivKuEPhw/JROjhjD&#10;PHR77Sepelfv7nq8aQUAD+ymoPRSS/X44mXtJ9hlQ6cO1EF1pn6pu04yM7etTy9doNYl//IFVLt0&#10;PQT4n98A/AH0k6Q/L6LL+dKaJSjWqcx28lx5XQqT03Vr1Sbt7DOYzmRqntjG1aFUp9i20IXOTf8Y&#10;jicM0FFsxxYcU6u0FXjcRYXT9qUxFiTvINl5N/3C2wDedUDnQWzVOcwbZ5OSfJhArtXz/LFCB3Id&#10;dmfCsbagOG9jtteszSi15rKNRoWmm9jYodeREL16fqgF1LdST+rFg0QeJ4jAmu6aOKSN5oYN1+71&#10;vqjHw+Tr3kUB00g1du3EvGA7hfkNJMxrhtYuDNFawrnWm9ljwrkObFlGIA42ZuDYqMHL2CfLBo7l&#10;26xV7McyLN7LWetWA+drqHsyqjLAv4Xzyw1M8zwfPbhiVSsZ5Tgv/1kxHJu01mJL9cunVlL1y6vo&#10;oFIJHBcFcqWyT1cIGVpFYvdC3bmZbtmqi+aNvyyQ6xuCY9KlDRzfIVDrRuq+z+H4EnDMSji/2VqX&#10;zmzS6SOrLPV4H6FcFhwzb7xsfZg2b4tVIgFen8ExQJx/A8X4OgB8HYXYhG/xdZFqfJwMMRTj69iu&#10;bxx8aQHIWcweX93FwSWCudI36n7qBuB4ve4mr9OdpLWsVYR0LdT1C7OVdX6mMgHkNGaR007G6mES&#10;gWFrZ6hbfSqCOpTX8qjhWjVvpJZYcNxX85fba+a2zoo43IpKw0/kfqAicFxOU45UAY5rqN+qCuo5&#10;n1qohZXUCTW4CI5rFMHxEuaMl5pVg/NFqz3n29F33JaO47bUPLXFit1pTm05zGoOHPeQx8yhCoic&#10;rJDQaUCnJ0DsociIqZy6KyLMTTGRUxUaBMx6jJDHlJEkPI8FfsarV4+usiW93j8AkAQevWcY+B2v&#10;6d7jgeRxwDILQPYiT8CsqcCk+dqcegKYkycPtxRfJw5q+ftPBajdgEw3Tl2tZdRlD9RqHx8P67w7&#10;cFlyai738nK1bm8LYPd2tlFYhCf7MgkFe7y1fGdMUIDfZAX5T7GWn89E+bF/IX5TAK0xHJgy590U&#10;GuAuFwcbDexjq5kRvkC0h8JoB4jiYEFYiBevwXT6kX0AdncFUAMVEOSuQK4P5Hxo6HQFcOAgPHwG&#10;4DuU16MNl09VTEwQBxn8FRkdwOvqy+vKwYZILOucBgXPUDB5LGFBfooODSC8yx9A9wHIvVHoZ6gP&#10;wYKuAPfShZGKjfLVTBT8mVFFa3aMv7VfBvbDeezQ4KnW/sVwu9mxQZz6ad6cEM0A/O3YF3P9EtLw&#10;w0KmWfeJieTAB89x1qxQRUb6c0DEh9MA3m9/th+o6Ag/hWOnj+T5zJkVpCmThsi5jw2p4P6kfc/R&#10;MsZHFvF7bumiCC0k0X8ZBxuX48iZOydQsTHeWszvnGU4cZbM9yd1nJT+MF57nxGElnVSz+71eS5T&#10;CD0LIHWc1zRqogL8hyOU2nMAZqLmzXLntRiv0UO7qUPL6sxBO2vrmtkcLAxRbNB4XqOh8guwV98x&#10;KMGTPlCjET9R26mvq6nHr2QTUUYD19bXoC315Ly1CjPG5bFWV1cvwNhpRy1mkfm5YRbZedMn3y44&#10;NrOI27fvUG9mqew4etypUxd+OLzkxh/tqlWq/AU4NkphnpKu3qKCwMzKmtAuoyKXLGCa38slcGw/&#10;4aGOPwT4gGETWnWJOVgTUhWHDXixzxXVLROvyjXjmQ1AYa2RKcRdC4672FxRJHB89V6eooHjzsPu&#10;auNlbNLAmEeHS3IK+wpwfPeZxjWL1+/fusi2E1SxSqI+aYB9et0LKxArKe2xRtdLxEZ+UR9XSFCf&#10;iBc6e6Wol9kKAAP0Lq65rur1UzRwQY6SmZm+fBVYLZtIME0RHFvBV+efK4ZAsBo8lyq14lXmvTjV&#10;bH1DW1BWJzXnAAGK9GFeg9TT99TlI+B4KUB5pwiOm5TK1OzDz+Q/OFHv9bynYyjKF3ktEzgwkcbj&#10;ZVqz20VwfDb9oXqUvaQ3S11ShWoJqgQMN2xzVeH7CixwP3vsvpyq8npWuKAyn6RqwopcXbr2+fMp&#10;gtiX36u/7bxR1M2MtHn/k6/d4v3PLd4u9vBXcPyP+Pz+N22zZEYzkw+x9Qma+B9qeqbvPa+VjKBF&#10;Xr7xSjX+gmpu4Hjetfv68c9/pv/97g/kOGjOPxGOv/7c8v8l9H6Vxzbz0cOjz6lyuY76/k//RwGx&#10;Adb3cWEedGzChL5gqS5JW/9LkPw3/SD8lTv9NTi+ws+PG3D8IOGy7qYk6FraZWWZdfmc0o/sVzx9&#10;xgmrljIXzIzjkgXKXDhPKXNjdWFBrNL3bASc41GBAWUOUuUmESSRdlWX6TFeYu+oJVQxGYu2DGjT&#10;i3mfDswbaYm6sHub1pDgumHYCO0fPFaHBo7SwQFDtNeZMC5U3tPYHG/zuAVs987VdF1LTWY2kz8a&#10;SWmK9/bTHsLDdpmZZicbPaMSCUuTHgG0jzJQshMSdcrHW1tt2uksIV5J2Bkz+/awapl2MZt4fe5s&#10;/qij8AP7T9PO0SV7ied9Wuf3bgQuqO7hYMCDxEuo2Fl6sne/jo6ZrF2duusYVu4E++6kVdvpfFeS&#10;uEmrzrTvoqsDemtnz07aRlfoYT6kbVwUAHAGaScf7A6vX6RdpExvxv68c/Vs4HMR0IxKO9dfezfM&#10;1bNbly04Pr4L5ZhArvXYkjcCngaGDRTvWjvHWua8geBVzPSaNOtNAOjqxQRkzQumx3g2kM3Bi6ep&#10;2kt90DJU4VCvvlo+a7z2AMej+1MpYltWw5yxAdqW0fABDbRk9iTtAOBWLgik6gk7NPVdy6nv2r1+&#10;oQroAX54w8DxTKzYPlilA7Wc2y0HpJcsCNZCErKXAPBLSaaeCdBM9xiq8ADqaYBn/+mjsMCO0jUs&#10;8qZa6RnVMAaO882YAUpv0foCIP9ZODa2akIXLeU4zYLjnViqTZ3TDd5vE8hVUuP0chhXfgGW6vxi&#10;OM67ocIXWfQuf/W0amOrziat+knmCT3OPK6HzAJbcJwCHAPIVxJ2KvniVmsZME68sIVe2c1UWK22&#10;Oo33E8pl4HjRama0SazevHWW4rntAyzUT4Hg3C/AcR6QbGzWuWYBxrk3UIuvH6JO6oC1DCRnZ+0H&#10;jHfraSap1Vc5iHRlG+oxtU6pGy0wvk1I152ENbqXuFS3Ls1n8RrFMRaBcpx+IoaDPWt1enOg7Bq+&#10;JadWH2pp2BCtnTdai2b104K5vYFjB8UaOD7UWj4H6shtfwVNOmLguJIm7K6mAWsqyX5heXVfTGL1&#10;sqpqz2pjoHcxEGxCuBbXLj5fohxXt+aNWxtrNaftmUW2mVsPW3UzDYmxlfvMIfKLAiJRWcPDgK1w&#10;ICXCALIbp8BxlKdCAidZcOzpOhL1dLS8sEo79+mB8tsBSzVQ6zMZKJ7A+QmcjgWMzSoCZAPDZpWo&#10;yZ6e4wDbiXz+H6Ue5CD0AUqNHdvHx9ix3QBo7NVs33xtzhsbtjs9uuY0CIAssmvzOFTZGUju5dBR&#10;zv27Ye/2sODY12+CpR77+XIeYPdj+bMCfOlUnjZWAUBz4IzJAPJ4TkmRZ99dHDurr31HFHI3hQV7&#10;cOpuqc5+XBfGAYOgAFcLtH3ZRkAAcM1pUBAKdaA7IG4uc9fwEX3ViYN0rjyv6OhAwNlbvoD2DF+A&#10;OhDlG8j34yBAYBBKuP80gH2aAn08OfBglHkUc9TmIH93OfTsoFGoxUaxjwqfDqhOA1h5T8Kn8j64&#10;WfsVGmwOYngpBFXcgK/5Oix4msK4LpL7eLqPxFbeTD7e4zRrpgFic1vua+4D8AcZdTzcl31EiWcF&#10;o55HcBoOaAf4ubJPU7mfP3A8SH1QfmfFztAiwHfBvEAtnh+sOTP9ANwAzZ/jD4z7o7h7A9dTNXf2&#10;DM2N9aLOyl1zY9wVHTKOgxADNbRfW9l0qIE1v79iIiZpFr3vwUGjNH8ujxs+nu1O07ZNOHFoFpg4&#10;2h7r+Bty6NaEcQNPLQWyowPGANoj5ReEsjyZ0C2vyqrh9F+q2u+/1HjyL9XBv5T6La2rYZupQttG&#10;INfWSuqzsxaBXJ/ICTDuvbmqXIDlvhtqfbvguCJl4juYieqDvasnM0edO3cthuOpRLK/DMdfBCgD&#10;w/kWHGe/+DI45vYWHD9BOU5Rr3EESRGMdbkEyoDpBOZg98Re0Ue/TVE4avCD7EItnJiiehWAYw5+&#10;Gzi26YxyTP/n1Xv5Fhx3GopybMFxttzbGzh+/pJyTM+ppRzf/Fw57nZPxx/naHKTRNlNfKRz/B15&#10;eD8fy9Yz7TiDgn32uebNfaojuJuePy7Q8pHJeu2Dq0JcVoIJxzL7y/PIJICrIzO+3Wc8UxIHYFNO&#10;YY1+N14DZmbrlFGWM/K0xiuNZL0MLUYdfvQkTyG9E4lEv6HN7KuBY7uRD4vg+ORddXw/WWOX5SqJ&#10;r48Z5fgD1PJzOVoakK6PP83SRrZ5h+uO7nyiecuzsS0/0UheR8fJT3TmxlP1q5CoIfNzREaYbl3L&#10;IzTkmQ4Q/nXk4FPNXfRcZ0kgzkc9d219WX9ocku72FbCNwDEL0N1CRyb978IjvN4vYzLgFluC46P&#10;cfTJ1/pIum3HHu3ac/AvfjzNzctXCrb8Aj4sf51/np6eukJF0at/X/4KlMDGixcvmAsapu//7Ldy&#10;mBGr+deeUtH08JV6/DIcY6s2ncez0m7pxz/9qd74/v9q4JiVGslc8FcBwVe3+VO4N5VOw6POkija&#10;XK/98jUtpLfS/MvD7s+n+j/5pv22wrFRjt1Ie358Lk4PLsfrTnKiHmek6ln8ZZ2bv1CLe7togwPh&#10;WwRwHaZ/+FAnW9Kpu2prN1sdoUPz0a5tKkhNV3Zihp5e4g9gxnXd3LZD6wFfA8dpC2arMPGscq4m&#10;6/G1ND7UJylr726t78f8cBdHne3SHxW2j851tdepLkBoF1vtJEjr8ORJen6KOp1rWdhaM7B188cr&#10;PkXXomK1j+v30JG8z7mznmyYwx+yeL3ISNHzK8B5UrziCfnZZdteF1GJrrBu9uqsJOqnjnTuqJN9&#10;XfRgFsAeh6316mU9BeQe3Uwqsu5eMwp0POo4FvLLcUqhSmV7jx46yXONp+M4DQU6rXdXXaDX+KJN&#10;c5RjAr8G9tEe6qC2jHbWIezSW5cYyGQ+ejdz2Ie36hxW5YNA57EdK7A4r9OR7csA59kEJ1FJxGxv&#10;/sN0XY0/QqDSfqWd32et1HN7lXR6lzLiDlgr5eweJZ/drcundwBl+xDi9yvh3G4l8HXS2Z3KQzV+&#10;RPXQqjl8UJ0xQO6jSSD2dtTW5dhRx7aWU5ePSaT9WP3sK7Gqy3VUJ2aZsXZvmY96HIZqjCUa5fjw&#10;9pUWHD+7l6xTh9Zr75aF2r1lnvahbO9ntnnXtiXaxf4f2r9OO7cuseB44mgnkrDHagew7+81UjOm&#10;DqfX9TwHiJ4q58UDuo6fFgOxUY7NeqnrGFAuKDAuC2aRrYT3op+bIuWY86RVP71/g/cmnQTtVEs5&#10;XrtygW5l8QfZKMdWWnVJINdLPcd0HVMezP2ZfTZwTL9xAVVO+JPZrb9c5ZRv9Ryf5fuuqOO4CI4P&#10;6Ca2apNYnZkIHNNvbODYgHFS3NbP4Ngox/v3oByvjeTzDQcdgOTt9B7Hc7t7wK+B4xcoxdbMMaeF&#10;KMd5prLJnJrLOM1FNc41UHyzSDnOuYFqfH0f1VIkXlvq8W5+PkmuZj1K20LvMYBMxdNdKp7uJ67Q&#10;3YQlQDJJ1kBy1rnZyjwdq0fMJ5/ZEiiHpu8Cx6W0BDhev3C8lswbrEULBmj+it6ata2Lwva30Iz9&#10;tYuU40NlLTietLemBq2tiHJcWl0XlFPnZcwRG7v0UoK5sFO3X/wJavEnnJYkVnNqzqMgtzULgO7A&#10;bbrNb6BeM5tr6Ew7uc8aJh9TNWbgGAALRy2ODDdg7AqguWlmNNbk4CnynjYKS/FoTfXAVgyc9iYd&#10;vgsHu7yBuhm+zBgbSzUQak5fXiVqsVGPp0+fBCibU2aLObUjod6eg1rGlmyWudwLO3PRzPJk4Neo&#10;zOMtq7JZ5mtz3dSpE4tvi0LKGIWjUyf5B04Bjs1yBY6nYruebMGtPyDsh9XbLF8UVX/AvGhNUgCX&#10;hQDRLtzfoVdbBQdMBhI9OeWgFtbsQGy9wajmBiwDsPf6+2Gx5jYBXB6AAh2MeuzPaRAK7VisxV26&#10;NJe7x2jUWBRoYNUozH4Asg8KtY8fIF2yeA6+PF8DxMGBwC2w6u/rBtBPkX3P9hrG/LQB3ajI6bwn&#10;KNNmJjzUDZDEBs5BgBDgP5T9NOAeCswXLXcs5+Y2U3ntRsm2a1Pmt4crJno6l3GAg+vMQQOzXwaQ&#10;Q1Cezan1tQFrc94o4tjPLaU5wkD2UPWwa8Z+eADHQRy88dci1kKAeMFsXy2aF6DFrHmxwDEHVKLD&#10;XOmoduc2Xlo4i+c+bYDGDe/MsuEARDONGW5s2yRL92mhbp1roZA7oNSP4qDFIPro6ZvfuUgxbKNT&#10;6xpq06Sipk5yIewwSHOx/ccAx5M8Ost5LKntMc1l60nC9cRfq4P3+2ozvZR6z/1EY7Y114gd2NKx&#10;UQ/YSdfxtrrUO9VEOa5K5VM1OW+sSV3acEZNviWBXP9oOM7AVt0fZdNmGKqpqVR6CY7jUVsPLMxS&#10;eWZ+u7jd0kTX62pT/Zw+qpyqSEa1NvmmqVWLdAUfka4BtGH2l9TC+Y7WcrA6GeV4QpMLsg14pvWz&#10;s/TJm1e0KCVXiyZnqFZ5qpzuZWtG52Q1an1b+/g7s3v+Vdl3ylCfcbfkOTpdTetdU8T+XFIn78u5&#10;5mXVd7nJ3MJ12TdLUsP+D7SHvw+XSuCYvy8Jd/K0bFKqmtVJk+Okm0SoJ+ud/7kgp5hsnQbkU9MB&#10;7uArKvVmgpx8eC4Tr6lx6TMq2/iall94rjF1k9Rh4AMdYs4z9fJj9a0UpyotMhW2m2TqFdf1ya/S&#10;UPEKdOLQfQ2pG68mvW8xO5GpjvUT1HbQAx1Pe6rB1Qn4GvVIx58Val1Qurp0vKohU25pjEuamjW/&#10;qZXY1Q+svKnOlePVcswteU/OVJt6yers8VjHTdfzKzj+j+RnM3NcUuN0+vRpkggrEc71ffX0mK2F&#10;NwmRS777Sj0uBuSZ9DjPp/O5b9AyfZ/U6Kq/ra0JMXFUGl16Bcd/q62cBOxx9Cp37R+j7/339zRu&#10;0hTjqFauUY3/heD4ytVMuY4dp8cnzulFShqqaQKdqskqTEjSxZi5WtvLWYd79cOi3FvpZnVxULKt&#10;g07jyNrXx0lpKLH5qYRWpWfp3qUk5ROO9fDEce2cMkmrHXspZXYk2zqtZ6Q+PwaQ829m6smxo9oz&#10;eLiOdHMCYPtS/+Sgc4RnnWI+eD91HVtInT3iMUXPTmJBZe73USpAQ56E4pOVGkzok5ODjtqTis18&#10;2aON84DceGaUk1HY+KPFTLN5zB2oMhd7tdOVHm2UQUBOFnCc6eikc9166uygIbq3YqHyk5jzvJmI&#10;Kpms+zcJ68JS/YL75yZcVPySudo5arD29OqmeAc7ZZnl2F1XmaVLIJ06ya6d7g5w0s2h/bSrB+nc&#10;zL6l7FhCivAeQPUcYMUc8C3mlm8D7QSMPb+JVfu2sVHzeFz3IJPU7CccLX6Wpdz7zFQDpXrK/pcs&#10;6zoue8wBUrOecV0OX7+4qhePU+js5UDAcy5/noZyHIcN/gD9xiiVy7FLz+eD/oROch3eUrGBzhoz&#10;4FP17PiBJgxrogUxI6mActcRKoeuxh/UtaQTup50iuMEx3U747zyeNzCFzetDuZnZib6Sbpe0KP8&#10;4lmmctif50/oJ+U0m/1+/CBVd25cAl6x1T+ibonTG9ew3j+/rvzcexwQNsD6DIAtsVSXKMfMC3OZ&#10;tVCHC026ezEcWxVOrM9njq/rPnPt91i7tq5hVG2+bl/nIIwF1swzk4rNC2StQj1gmyaMqxiO8wwc&#10;X7OU4wIA+ZuAY6McpwDGqdiqDRwnXtiqS2c36xS26mMkVhtb9er1MVq4IlSrgeQd2+Yogds8MHDM&#10;zLEFx8ZKXWyrfhmOLUhGOc67wdw764VZRkFGOc7OKgLkp1d2WbPHZj3N2K4nVoK1CerarMepdCBj&#10;r36YYiB5MXVP83Xt3FwcEut0bkewHFu8L6fWH2lxOMrxwnFaMncocDxI85b1UczmLgrdCxwf+EQe&#10;BytrykGU48OV5HqgloasqyS7eaVIqy6tTksrAr5moQgzd2mBMepxe0K5DAR/BsvGas31bbFdd1hc&#10;R13n1VdPArmGxPSQ28zhFhwHmvlcwCsi3PUzMI4BdGJjDIARpDV1pDzcRqAgj+X8RDk6dMMF2gJ1&#10;l6Aua4a42D5tZo1RjIsAueiyz+3VJqAL63UxBPfiQFnPnl0sEDZzyAaMzXYMRBt12ajM5msD0h48&#10;7qRJw63TqWYW2NsouW4kY9tgze6E+jzZUnJ9AcwZKMJ+PlNQi10B0CI4NmBsrWmcZ/nxWP5cHgQc&#10;9+vTEThug3I7CTgGIAHgEGA7ECXaguNgQJnz/qjS5jQQd4YFzliqg4DJUGBywvhBVgiYB3AcHc1c&#10;dDEc+3O9L2qsrwXGrijNLPbNwLEP+xaAam5BNpf7F8PxkEG9LAXbzHyHAsXmgEXRQtUNAcqLQdcC&#10;YmuZfXAFal1R/FGrp49Wt65N5OY6SNFRRlHmMVCfDRyHcOAg1KjPwLBZBo5DWRGhfA3kG5XcwPbM&#10;qOnynj5SXeiqDw6ciGU6CCj20+JiQDZwvJhRDwPLc2di7WbfZvK9s3jODHri/chSwAng4aKJI2w0&#10;cWRXEtobaeRQG40Y0hkodpT7ZCegeCDvyRBLUZ4b66ltG2O1c/McYNpOHVtWk7/nEES5ACrvOCgy&#10;ra+Gj22lvmNraXREYw2MrKVewRXUaMLvVHngT9V6xocasKKuhm5m1pp06v5bPtHAnQ0sSHbZxte7&#10;q1twPOqfDMeffPKJGtWnDq1pc1XYmqSfv2cF1xb9+3I4no6t4htQjvk7lkRYV5TbbfnPw36M28tY&#10;hUvUR9Pfe5606tiJV9SqZbJa2F/T5OgHHNG9pUW4uQ6svStv33tafQ6llsCrtZE35DXzifaiMscD&#10;wvNnZCkQa/Te7Q8p4L6vbVQmbVt6D7vBIx3OytXy4Dvy9H+iwzxuOnC9YsZ1dW6VrKatMuW/jTRt&#10;/gYYd9vZ7XfUqX2qmrZMVbfBd1B6X1KNi/fXhIulZ+YocuJVtWBfewWwb4NvafZWAJvncZm/vWfj&#10;shUyPJ049GS17n9DU6PuU1h+V2tO5WretNvynf1cJ9iXhMx8rQm7Tv9YqsYtfKGD+x7LHbv4Grqu&#10;kknQPrzlnhzapKoJ27Ebh43cZK+kZyvS9bYCFhS9jqm3XyhmWKb1ujXrlKXZJ7Gqsw+pRo1fdlOt&#10;WnF/no+zx0Pt53NC4meg/7dZqL/Mhv1KOf7XYG0DxkY1Nv+uoBg1bdrESq6u132Qoi7dYb724atQ&#10;rmI4npX2QGEXsvSH8rWpHfovtW08RmOWZlBv9O83B/zPUrlNldMEEhadg/db33ctW7VXLmqXAeR8&#10;Ptx/8d8XleMvVjv9X1U5GeV4ypgxenTiNNVFAOKli3qWxC/n9EwlzFmoddQ2He3TX+epcEplZdg5&#10;KrmXk45S87QNWExkpvgJluYH167qfkYaH+rN3O857STcajX1KimxIfxBOsvs8iXSnwFEVMA72LV3&#10;jB4JeNrrWE9H4NseS3UvbevfE0XZTtsJXrmyZpHysTfnXsvEus0v+6vXlXvwqM5MnAwYU6eExXIn&#10;1sZba+dacPyYdOmnNwi1uH5NqUvmaEsfgrNIkM0wC7UpnYqqq70Ae/veOubgoN0jB+nK+sUo0pew&#10;N6NoX7+CXTVDhZmEex09qI18SF7au4sOsz9JzDZn9eqq62Y52SoZME4ilOcewTK3hvXXrp4dtXvi&#10;IN06vAGgYaYZ5TUfKCZRDEsXkPsA5fsewWUPM5T/IN1a7DAqJuDGZZA0oHxVufdSaSEyt0njNF2F&#10;j4DSu8nWeQPKJnTrRvoxXT67RZkp+wFS6qaecsQ9L03Z986gSAdgwfYh8HudvCd0lk2zd7QwgvCe&#10;iVg4u1XUguhhOrgjkvonUslPbNDzW9w3F4X1Gap8tgmwuq08QLwwh69zsSTnZGFR5gh0Lgcm8jgF&#10;PFUIeJqapJLzBdzfhF8BohKXG1AtBFLzuC2hXAaOC6z54CJALlqfK8glSdZ/PHecb6nJkK2e3rtO&#10;tZQJ5ErT7u1rtXLpHN28xnw7CnQBXcoFpraJfuOX4dioxoUFZr+NrfoaodcoxubAAspxQbFyXGje&#10;A1bhvRQCunEK3L7MusjBmCLl+GnWKZwOf6ocX0E5TgWO04DjJAuOtwDHzBxjqz5uKcfMj6+byehe&#10;kJYDyFs2zmQmmfAsapse0pf8NPMwdU7Ypq8AvSxT2VSycszl1/ia9ZyO42dX9llp1U8zCOO6gq3a&#10;gHE688upRjUGjDl9nLKVtZnzBHWlbEA9Xg0gr9Ct+EWkWc9j9ngOAL1G53cGybH1+3Jo/YEWhQ5i&#10;Xn0M0DEMABmquUv6KmqDjYJ3NUc5riPPg1U/g2O3gzU1bD1wPPcDdZn7kTovqQAAV2SuuBpgXIsZ&#10;5DrquLC2OgLHnYDjjsBypyV11WEpoAwgtweOOy6qw30bFMOxndyYg/fB6hpsgAmICgdwjKU6IpJT&#10;VnQ0QBUMtALH7q4jmDk2wDpJjgTitW/fjM/x4yzV1wBsCciWgLKxUpfMHJecGjguUYmNamys2QaW&#10;/VBXS8K8ZgCNXkC2h8cYaz7ZG1gOwuprtmGCsQxsm237ApSODkb17WDZgUO4TQDbmc71PgaI2Y4B&#10;UHPqCwz7ANw+gLi1zGMC0YF+kzTAxYbAqFbA9AQLjoO4LBhQNrBsINmoyOa8ud6cBvmbkK4iOA7G&#10;Ch0BHE9h5rgbnevmNTKWZAs0sV4HBKAI+wPp7JcvKrMParaxZRto98GKbiDeqLUGjM2pAwcS+7t0&#10;tyzUBmoNmIeFun4GxyHBPC5wHAQUm+usBTCH0pkezmkUtni/GWOo0WpM2rczqi8HPSw4LlpGbS5a&#10;XF68DBgbC3cE3wPW47LtWBTnQA4GdGxfR/4+YxjdCNQCLM6LZvmgCvtoAWvRHF8tZNxjdvQ0C45j&#10;+b6ZwwGVeTEe3Gaq5mOfjg0br+jgMQRttcJx0I+54okWCK9ZEUJuQhA27RlYrSdbl63lss1rohRE&#10;aNfIfjhuZoxQpN8I3DBY/737aSJ5Dd2HkA7u/Bu1nfS2ekfVVCvP91XO+cd6z/E7ajbjDY3cVl+j&#10;d38qF0B44PZPNXhXPfXfVkMDdlWXy4Z/vnJswXGD+mpENeE/F44By/P83Uvid28Kv2/j/mgmuQjS&#10;zKyyuf4qf0cy+duRCvgl87cjgXnkS/ytTDEOMc6beeZ4rkvhb3qRogvwcV0yt7GgkL85RpW+DPDi&#10;iCSZuWheN9VKaTb3Z5ucv8LjmMdK4X5xxeB7kfOZxZdfYTvm8b50Jpd9TS7eVxxxSmV/k3jsku3E&#10;cTAghcus58J2rOdi7T/7ynMy+17yGph9yeRvYir7e5G/+WZb8cUAe8kc1C/ZHx7Pev7Fr2PyZ68j&#10;j81jlOx3EmFgZj/Os43L5vNR8f0zeNzL/wAwNq/PKzj+14Djl5XjtDQOmjRpZEHKiHnLijqOX6VV&#10;f6acz8l4rKk7TusHP/6RfvS9H8p50gaNmvfKUv33gPQwFOcp6+5q6Kzz1vdd9ao1dTWTX47/YnB8&#10;5epVTRw1SjcOHSSlmdnhVNRNIDcPBfjM3IWK7tZDS7FHb+xhq02d21v9wVtQYVejvuyYPELX9m1G&#10;FSM4C4B5wlyobgPJJw5qyzhCf1Bdk8L9VXiJlF7A+BlQ8/QmKuCl00peRf3M3GjdXDBLt5bMptN4&#10;jq5tnqerWxfq5r51qLrnqFFKAiQARKA1a9ceHZs+QzudnHTGCQs2KafbAeDrq6iKwg796CqAa+D4&#10;5lWls+3NpKke7tVe8XyIvdK9k1Kpakrv3kPpLv10BMV7DWmt8esWq+BOBj3B14CWDD1P5Y8hj/Xk&#10;7HEdIRxm5TB77emHpZok1yye7/UenXWDlNlUElUTjXJMSuvNYf3oc2bmeLSL0ncsxeZ6jFlQY8mN&#10;Q90jYZu55oeoxHfSz+oBlz2+xvz11Ysoycw2U111K/m0HmeR9M26l8Ftuc1dbvvw6gUUaILM0s9w&#10;HQB/I57k7lPklO0gSTpMW+jQjT+7ntf+iB7fP4Xqu1cRPs6aPKyVVswap2DPXnIb0UZdmr+vZjV/&#10;SeXir9S9bVnZtasEKH+qrSsjOJhAYvgd5rnvovzf5r25lagnKNtPWY+ZhX7MTPRDrN9PbifpKZD+&#10;mNs+uUtg2Z0UZQPx2fdTuA5LOwpy/mPmvZ9cQWlGYX5yTTlPyW3JvkMo10Pl5j3DXm1mj7M5cJRd&#10;NHtcaCD55WqnPw7mKoJjZo6xVd/BcXCfZPQ929fzwTZGVzOAeqMcUxf1MhxzJMJSj1V492+G4wID&#10;xzfO/Vk4zkwgrZqE6hSs1QnnNllzx5eZOT57fK2lHh/aT2f1GpRjPtgvo9pry4ZoXTpFeFYGcJx+&#10;EMgt7jH+c3B81cDyAUwBgLHpOc4ohmMA2YDy80xOM3bqaTrKcep21jbWVj1N3qIH8et09+JK3bm8&#10;TNfj5tODPFvpZ2byPblM53YGqnfbD9Wz1buaHzJAK5k5XjxnKPPjwzVvCUCzHjje2Vw+++pq2qFq&#10;cj1UjlWR+eMaGgEc28/7EPX3I9ksKQ8cG0A2KdRYpuejGAPGVl0Tdmpz2tEoyZwaeDaw3GXpp7Jd&#10;QHpwbCvCXnvIdSZwHD4R2AKYsOSGRTJvywoDjMOws0ZiqQ0KmgyQjpI787SeBGOZWWAnJzvCdZsT&#10;rAu8ehdZnQ00l6wvQrEXAVjTUZKLVGQDzROxVNsQytUWcCTsirnd8aQfjxnTn20xG8zXfsCigUlz&#10;38lThquvs62GDevN/mB9NkDKZa1a1lU3mxYWXPoXq8U+gLMJpTLLQLJZMywwNstAchEgGzgOQDke&#10;2L+renRvwe3GMtML0GKfDkIhLoFjA8jmfCAz1YEGkIHnIEA3BMt0qIFjZnbdSXPu2pGZYw4mzooJ&#10;sOA4BEU42AR5Acj+JhQMKPb1ZQ6aZWagfQkI8/NhH9hWoGXTdlcfJ6zDvXn/gdQIZsCNndoo9+EW&#10;IKPqhhobNxbpEji2lG3AmMvNiuTgRmDAOJ5PU41lzCIqkpllY8XmeQWa+wDsYRYkcyAEa3YUjxFt&#10;LdRjA82BPA428hjGNEJQyG061kVlH4FKjI16rjd26umaN9NL82d5M3fsBzD7EhyGBRwr/mws+Oa6&#10;eTOncbBnhpbNNxA9VbHhk+Ts1JyU6l68NsDz7Gmk7Bs4DtYqDlyFB41DwR9J2j6hhuQDzA7j+228&#10;g9xG9yCfoZU8x/eS6/juGjSiqdo5faCatj9Si3FvaPCipnwf19Wnk95VKZcfqPaUX8hlTXWN3ltf&#10;A7bRf7wV9XjHJ+q/vYYG7iaUayOq8/+Fcvz3wLEBVBO89MfLzJZ+PnN8EQAsgt1X6z/lNbjAe30R&#10;cDczxynMHF+gM9oc7DDPP4nPXsvXv5o5/jbgc0mwUcm++Hr7WpDSaxpHG29kY6s2Pce3XlmrUY8N&#10;HE/bc1Y/+flr+s33X9NA371WrdLfA4f/2fe9oBGEcQ0JPqqGHUda33fvv/OBTh9j1pJ/Jl/gi8rw&#10;y8qxNU/5hX//V8qxgeMJwHHGYeYZqW+6S03TfZKnswHF9F27tS88VHsDvXWaD1/nY3wVx0om1TRp&#10;+VzdOLKdepp4ZV27DFNe0IvbKK9UL6WT+rxxkLM2O/VQCj2mBWfoIjagm4kCCEQ/yKK7+BqAQ12T&#10;krFTAZOFmfS9AiUCtgrZZj5dxE+pkXpOiNfztCTFrVimdUMGaUevHrpM1+kFhx7a27unbi5fwO0z&#10;cCdnUuWEAsvtM9cu02ZqQQ6i8MSjFKV17aRMAD8ZOD7ds7sODOqr87OAw4TzVDtlcV/UXAK48rCH&#10;59PBjNdYD+MP6wShMDuG9NJROwC7p43u9LbTVT5cJ1q26va6P7iPbhlbdfeO2jjUUZdIo75x8YBu&#10;JR7FCX2BOdAzuhl/EiCO052Ms7pz5bzu0+N8OxX4orbqAUnfN5NOo6gTCpZ6XndSzwDEcbqB1fk+&#10;tzXW65vJpwD/i8DVWVKpCYi6flq71kdSF+Wn4/vn6jpwdBuL7coFk9S/Z3V1afGexvRrRKWTi5JO&#10;LVes3yDN8h8it+GdVLfCL9Syzrvym+SstAv79ALV9D7bvQ+UG3C/DYibeeP714FyA+fA8800ruf9&#10;uI8t/Db7cZf37Rb7/QA7+iMue8Bts+8A1SRcZ98FogHr+6SAP3vE6/r0pp48vaPsnMfMHz+h1ukp&#10;M/nPrfTqzxTjkoCul4K5SuaQDQA/Rjm+ecVs84r2bNuInTJC6cn0YVszx0Y5BpALH6JOF4Fxka0a&#10;5dhSvK9bM8dGOTYzx4XPsVejHBc8zlAB6nwhdvYvKsd/CY5vMXN8Nd7A8ZaX4HjLH8Hx4f3LSdmN&#10;ATr5EE6l1w5sm4ko/UaFfk63cU4Wc8UsY6fO/2ze2KRWU91kVsnl1w7xM4KSTNfxiyzmj7FW517n&#10;ABZhXXk3OE+90wvU5NzMPRxE4hRYzjYKcuI6ZowJ50pYWpReTTjXk8w1unwoXC42H6tHy7e1IGwA&#10;M+ZjCR4aStDacC1c2k+xG20VuquV/PfXl/eRGvI4AhgDx+77q2vEhopyWECPqwXH5QDeCqyi/uKO&#10;C82qzvnq6mQqm+g5bs/X7Thtx2UGkDujHHeb18CC4+GxVDnFUuVEinAY1UcGjkOAK7OCAJTAUJRT&#10;oCcAOJxKwrO7+xgrBMt0Effp3UvtCeJznUJ1kbc71xPKRUiWUYE/U4xfmj8uCuyiHonTqdOKkqvt&#10;7XFU2LS0UqC9AdWeHEBr3gK1m2Ar01k8dtwAKpBGWh3GTZvV0gcf/laNm9bU2PEDNYoDYLbdW6tm&#10;9Y9RbFsQtIWdmm0aC7WZM/YtVo59sV9/BsifQTOAzL76sD8GVAcNskVpbYpaPdKazw0ACs0BAQPE&#10;xmJtlnUeOA5iBXMfk3od7g9MErhlTqdNGqGuHZpYVUdzSKmO4GBDKMnWZgVjVTZKs5lZ9vMZXwTf&#10;Zm6ZbZll1GtzfThw2t+5q5zs21sKbjRBWkbJDgOAw41lmvciHFj+XDk2qrYJDWOFGkCeZK0Q0p3t&#10;e7bQ2JGOzBzzvpo5avYnEPA189NhwHV4KCFf2LZjeM9jgOMoYDmS6yLZ3wiuj+JxQvyZC7dpoOnu&#10;g/hZn2bB8VxmiWdFedB/jTIMGJsQrigOpgQHTcSO705IoB9hgYFWYrUB6dncNioEp0HPxho6uDMp&#10;1zOw6rvjTnDl/oyd0EE/l22FB47VmmWB2kZw3oJoN0ZR7DVuMGFrtqi/DkBwt1qysS2vVj3fUaO+&#10;v9anQ34hp5nMFXOgp3VAZbUOKqcWwe+q85wP1I9+46G76wLGddQPSHbZWs2C4/5UOf2fwXHzFijH&#10;yV/dVl2VQK6Fy7YrFfXRwO8XVxz1RSWBXJdw3hgw+rLbvbrs3/N1MUq5ed+zXxRacBxHOljJe23q&#10;v1asP/4qkOtbQMcGMIy1uqDYwhp/IVm1q9XWz379lqZsPKAld0mCj38Fx6byycCx586z+tFPfqJf&#10;f//nGuS37xUc/82zxufpZr6sgdN2qlypBvp/gLGBY7vuvXSPKiczb5yfbyyfZm7y8/VySvWXwfE/&#10;6kfqr6VVZ1J/NH7UCKUd2KmczBTdo2bpIenQOfT75tEdnEeKdU4C0EpwlYAoJZ9gcUr6tADRFyQJ&#10;30P1fMZ8LVHUyj68R6fpCN3EB9ldVB8lBXop79h+bk8lFNu7R3/wI+Z7c+7yS/YW1iE6kC1IRrUU&#10;6qVucTn7UXglDTs1IV8Ebb0gtfrp2RPKmBOjE4P76QKp0en9++pobwfdnDeb/UoFFuhOvmbgnKqo&#10;dcu1Y4CDTtGxec3FgVAuG5TfHrrYpbOOMHOYirUv5xx1EXdQNrO4Xzp/5LGFF+BAySVNO/+2sTUT&#10;SkY4VmLEDB1h1jGeWqibbDOld2fFkVadYNtWD+nqvMn+7EVR3jrKWYmbFhLodVxPsrBWo7A+Iyjs&#10;CbZtM09soPM5MJr3KFPPbvL8HmMTv8dj38CC/ZBZXuaec+7wuI+ucv945QJvudh+n17HOv3oCuCJ&#10;cnv9AiB8RLPCxsrP04lEaW/UyxUoqzvp6KyjupW/r3aNfqcpw1pqeex4PcGe+4KKoFuJe7SPD4Ab&#10;FvpqM2Ezp3YvA7zPW3Ccw3azsXO/uJ8KDF9SAbPFT24Dt2ZfmX9+zPv6gn3KxuKdTUVT7mNmjW9T&#10;2cW+PcMq/uwOndjPs3AEUO/1kIML3OfZfezKuQ/0IuceidX3AGIDxUXKcVHn8Z8GcxlbdQkUWwFd&#10;RjlWvh7du6Hr9G0bON63YxMptaFKTTQHoXJYhH1Zc80P2XYRGBfBMQGYVlJ1ERxbgGws1Tw3E8hl&#10;4NjYqr8IxwV3eP5/QTk2cJxJZ3EqIVzGWp2IamySqkts1SdIqz64d6kFx8uog1lDxdXOjbOYKkDd&#10;xab94tbposom5o1N+FYhMFxgFhVOhbdOWMvUO5mgrkKSq6118yjXFy3Te1xorUPc7oAKru7DNcHP&#10;ljlFUc7jQEl28gbGHLBWk1x9JwEXRvw8xtXXKulEtAZ0LyPbZm9oUfgAbVw8gTqvYaSej9TSFYM0&#10;e1MPhRk43vepZhytqanHqgDIlS04Hr6eKqe578tm9gfqvLA0SnE5rNNVZINS3Jmk6s5Asg31TV2W&#10;1lQXY7UmiMusjsu4fnltbkcgl4FjZo6HxmCrjhwk7+CxJCubMCvU1ECsvkFUKAWOk48/Ci6Wal9A&#10;zoMwLjcrFMtYrN3kTNp8u7YtsROPA0anWSnSBo6LLNNmZph548/g2MwgY78mKdqcTiU12lzniEra&#10;sRNQyvlpXmPUf4CdbEhZbt+hIZc3Vi8gcfAQe6C5nT6tX0lly70FJFPJ49LNCuHqQ81Qhzb16dFt&#10;DWQC86jHft6ostZML+BbbKn24bIZpmqKU2PRNmsGEG9ZnIHeIUN6EqbVFAv3CEVEEKRFIFcIgBgC&#10;TAazQoHbEF6fEFMNBVAHs8KwSUf4FcMxgDzdlTlf4HjCqH6aTSBXJAptOKAZBuSagK8AgNqfiil/&#10;lGdjVzbW7CJ7NpcZYOZ6Y2seRH+xPdkMBqij2RcLjlGOI4uD0iKwVIcyPxxiUrW53NipLTjmfYoA&#10;QsOCJyic5WTfSqOG97Lg2Nw22KjtPBcLtLFiRwC/0QDyTFTlGKMgA8cRph+aAyER3CYKGA9l35y6&#10;N5MnwVhzY4BhFF+j/MYQ1BYD9M5CJbYC29i3QOA4DFv3zBgs1qxYHncW95mJrTuK6/v2Zn9GdKeG&#10;1lRNDdO4MfaKROleuyKclOooLZ1PDRVzyusJJ1wNQAcT5uU5zk6O9CE7dKiuPsDx4MGNZDe4ktoN&#10;f0dV+3xfnQMqaOCqthwsaq6BG9rLaVVd9aAHvO/mCuq/k++T7bXUbzvd4NtJeTc1aJtewfErgP6S&#10;Aw3/igcQXsHxP+pj+je73ZJEUws6rElP8YFxugUqY1eu1AbCT1/B8W1LOZ9NTZrf4RT94jcV9YPv&#10;/VhOY5dplEmqfjVz/Deo5+c0Gkv64MDD+uF3XyP9+0caM2mMklMALL4X83JRxvLNjGVRX+uXrW8V&#10;HF+7pnGkvaft3aICEoFNjdEznksOwRW5pEOLGVzoRAWom4UohjLLgLFRWLldoQHLG1TrZAFUe+h+&#10;DfLXviEDCOuy1/7ePRSH7THn2AFum6KCFFRgAsBy7mTpJgnW984dUjZdx88O7dLDI7v04DBVNUeY&#10;wzxyRAVxBsZJwQaSc66yH+xb3v7tOjt2uE7adWEOuJdO9uqpW9FRzBZdpgfZADKzPJnA+qY1ljp8&#10;hnTpa1iws+xQfB0I/LKz0XmUoZy9ay0Af5zBc8xilhfrdtbeXbp5YI/y0jkYgOXZKKAFwHoefczp&#10;Xh5sq6cuOdspYWB3VOt2SqAS5gFJ1bdQyA87dtN++jlTtizmwAIKIYprIbbjF7wu2Sispjv40a0E&#10;5XBZwdPrpFQTXPboOq8Divd1XhdAOZsDBbn3OCDx+BpwzPwrMJrL7S04Bq5f8PXj6+eVcXmXIvyH&#10;aXi/5lo+fzKzr6t1bG+Exg1ppKCptgqe2kO21PX4TCIp/CyzpvsXakHoOK1CfXmQAYQ9TlXG+d26&#10;k3KKMWOeJ3ZtBsEB23TlAMiFhGllY5/OZSY6/ynq7x0g8jkWaQPIDzIBTM4D8/lcVsD1uWY2OpsA&#10;LjOrzGnhi1vKe47ygKKb/+I+B4pMmrQB2ZfqnJglNjPIxlptVTsVB3IVwXERJBfBcQFwfNOC44cE&#10;uR3ctUWzIkOUlnTBsmSbKqfP4ZjHIoirsMBYqu/QAlVU42QtMzv9HDh+zv4Dx4V/AscJ1szxV4Jj&#10;E8iFpdqs+LMbUY03Ku70Bp08vNLqOT64d4nWr51JF3So9SF854ZZSjzNPDB9yTmmz9gK5AJ0AWAL&#10;hIvhuASQzWUFKMvmcgHNulW0Cm4bgD7KebMOA9AHlG+g+Opefjb3UHu2i9FzA8cb9Zh06vsox3cT&#10;FjF7PJ+Mt7Uc04pWv24ov41+rYVh/ejEnkgV2Aj6svneWDNCszf2VMh2bL6761jK8dRjlS04dt1f&#10;VcPWlVOPOe+pc+x7aj/7Q7WYxZpdRi1iK6hFTAU1jymrlrGl1XpOWbWezWWzUNTMmlteLedWUKvZ&#10;ldQhppZswxuqf3hnTeTxp/qPsDqKZ5jlS/hRAKf+nPqNK4JjoNkdOJ7sZmaAUX/5GXTp66Q2rbHK&#10;jh8D2HkX9xRPtoKyDIRaYVyAsBd1QmbbXtOxX88wkEyg1rQxVrJ1b3IE2rVvyLZJLKaH2FRAmevM&#10;mjR5sMYRrDfFdSh26wEaNtwReLbV6DHOXD+aVGgUb6BzyEB+xgDs6SjMERxoM3Zlf2NVNknV7IeB&#10;ZR+gfIYBY6uL2SwA2cz8Yqn2M3A81F6dbQiwcjdwTNURYGrmckOM8oslOhy7s1kGkIMB5FAeIxw7&#10;dSRwHEGgVrivp3yYxbbt0FTjhzsTTDUDwOQ6U7UEcBrl2cwrF0EwFVJAZxCqrFnmvN+MsdZ1Jil7&#10;yKAe6mXX2oLjSKzORuU1cGxmiY1ybAA0DKgNA5BLLNfm+nAAOZL3KoyDG5Gc7+PQRsOH2JE4Ps2y&#10;aJvQL6vOCeiNMLBttsn5GNNlDYBHW8oxzxtgj8BSbqA5AgXdxb61PCe6EBjHrPEcb0sxjp3pifo7&#10;DTAm1ZqqrwhCwAwgmxqwSOqXzH6ZOelIlORo4Dg60hPrekeaTLpr9cpwS92e5jmI/RmHdXu0/IBl&#10;32lDUORH4KCYRkihl3zd+iiANX5gW43BWj1paHu+P7rLeTSw6024HDPHbWcQTBdVnfT2hhq2o5OG&#10;7GyhfsZKTadx/9215UzP8YDd2KoBZQPHViDXhH9OWvXw4cxNjxypz2aOXynH/54K7v8VWL+C428W&#10;Yv8RW3vZUv2yHXXS8FFF4Uj96f2Lv62l9ws1K/Xef3ytk0mrnp32SCMX7tKPfvhT1ancUWMWpWnE&#10;rLi/AQ7//TqLv65FfLRVgXVBP//B23rttZ+STrva+jY39tFc6mvysY6a5rZ/DTjO0rhhQ5S+lecA&#10;hDymwuh5ImpmOtB4EUA8e1YFF04p7zyK1QWSdLFIvzgC0O7frQd7tuvuro3K2rhISbHBukC105F+&#10;LjrY257ALHsd6mGjU6gbz08f4sP+FTKo0rEQA7vYlg8tIcmXebvThN2cI1jm5JShOox18RhzdKeZ&#10;L7xCBVQBXcuF2GofU93zjLnTwrjTikMxOuroqDgHe53r1UvXA/0JsDiPsgZIkjadTy/yoz27dGzk&#10;CB1HMU6xpX4J1fg488/7RvTTzTULAflEwqjSsDkDhg9JZr54mn1x0z7m+Z4c3w5wnEfxPQ8zAv23&#10;mUdme+fc3XUQGD41iKTuft10ARXpPjPHD4DwE6jRx6cM4zVcrLtYqp9iKy58eMVKqH6O5bjgaSZq&#10;+WVmc0ndfpBFeFmidfriXrGK/ARQJsDr2a0kgrmY1zVwaoK72MYzADaX++VgAc4mPfoZydRnDi/T&#10;ivluOrQzQteBoRsp66mJilL88YVKPbNCNk3ek3OXarpwcIGWRaOQjemixZETdC1uF4yKMnyN95QE&#10;apOMbWahoXkrHCyH4LCCpzd4TJTkh6RS38/U87uorM9R2B+wj+xz3tPbqMZGib2jfAPKj4xl+TZz&#10;xtdV8AIwJYgr35xiec7PA5BRjU2wlpkftqzQ1jJzx8Wzx8V1TkUp1fguWPkGkIvTqx8xc5yVgX2b&#10;9/c47oa50SFKjWefUZULX1KOixRjExhmKpyKA8KwVRP3zA8m81Av2apL4FgmJfwuByfMgRDmqwsB&#10;5MJbF7Eum/5rArmocnpwhSqn1IOYHLDLc5pp2aq3EsZlZo03oRpv0MUzG3Tq6EodObBUh/YxUkBa&#10;9bLFAVqDIrVjI+/LqXVs6yi7cYRtm+qmwwAwB4A4XwLIxlJtADnfgDOr4OYx9oVlQTHXWecBZlbh&#10;Te5PxVM+Cdb511CMcQ7kZu7QC8K6nmKtfpy0AWv1Oj0Ekm9fXMbc/mYqneZqMH3XnRv+SgvD+2vz&#10;kklaMXuk1iwiOG/1GM3f7KjInW3lv7euZhypDhxX0BTmjiftq6zh2Kp7YB3tGPu+2s4upZazP1bT&#10;2WXVFDhuEl1ejaJKc/qRmkZ9pCaRH6tx5EdqFFlKjWJKqSGX1Q/7UM1CyqtTcF25hHfS5IgB8gkZ&#10;a6mKZuY1GFUxFAgzK5gZ1zAAJ4DLPAHXKcwcuwGB3t5TAdW+at68scaPH4Vd2MuaQzaKsbFUG+u0&#10;N3A8AzCe4W0CuIDh6Sx+x0znMmOrNuFbzs491LZ9Y02ePNxKmbYUXR9Sm/nZN0nU3saGDchOtxRn&#10;6pwA4kmTB1q1Sma7/oDqEJRWm3bG+jscJZQKJxRoP25r+ouNZdmf+xorsx+nBpKLlulRxlpt1FyU&#10;0hGj+qBUN2KGeahVYWTmkMNRfo01OoLXJAKoNCscyA3jscOAx3DAPMKAM/PSxlYdwPPv0QV1dGhf&#10;IH06aqk3sEufsZlXBjL9gWAfX1wmhFsF+APIHIAoSr0mWIzXxSjHBoaHDOylnkYJB8CjsLqH8rhm&#10;pth0T0eY9wPoNMnUprYpzFQ8mfNYq0OD2CcTysVtjSrc17GtRgzFgcDtAtnnUJ6PpYKjCltWbLMA&#10;5CJQNnPGbANF28BxKAdIDBhHc10/IHv8sB5aQhjXPGB4HsnUs1GMo4Fg8ziR2NCjmE+OBLBnonQb&#10;xTiKywwUx3D7aNTjmFie1+BuGjTARsuXhlrq8ayZZrZ7GJ3ONupt30S9yF4YObgTUD5ei2e5a/oU&#10;RwV4Ost7Ui8NtG+skQNbE2jWS4MmfKJBM2rK3qe0Goz7uaqN+qGaB7wtx5X0H29qoN4bPkE5rkWN&#10;U236js2qoT5bqqnv9ipyWF0FOB6mF/+EKqdvBxzj/Lr4av3rvwZfZqt/Zav+R/DsN7rNP2dRDfPz&#10;1w++/9/63v/8RG+Vqaf2I0Lp9n1E7/Gj/2xANj3HmU+0+O4z/exnP1e5N2to3GLSql/B8d90cGAk&#10;FVgjYy+pZm1H/b//9x316Nudj+pFH+jzC5intJSvfxHlOCtLYwcPVPLq+ZYi/Cz+IrO4Jq36qh7s&#10;P6STgUE65OmqE8DjGeb8TjL7d2LKBNZ4HZo8UvsnDtbhsSjFzOMes+2u08z2nutlp0QnEqXtuurE&#10;5FF0KGMDfUCwEsruPVOXlH5JewhqWd0Hm7OjjU7bd9LZvp11wrG9jjl20EGTNE0i7TPUZN3JZOa1&#10;OOwL63TCzJna19eZJOreOu+IZZoPzYXM9b5A4byHwpx7E5g9dkInxo7XCVuSpknCNvuxZ3BvXVoY&#10;pdxUFHAD3KZmySRFp11U6uLZ2oz6sm14byXH+iib/uACoPbZFVRkHrMwHZDeukXn/L1Rxfsw6wz0&#10;Y69+wDafDnXhcdrqGJ2j6SjHdxOPkXydgBJL+jUK8tO7nH/GeeA47z5wzIzzA4LJch/ewMrMvloW&#10;axRYE4qFtbwQxfaZqX0C2sw2nhJ+lYtq+xzrcz6q58Nb57Vuma88JnTjA7KzVswZq4QTC3R6b5TO&#10;H5hLUvYprZw5WW7D2mv/eg5YHJynk7tnan7YKCUdX0eoc7J2EMZ1cOsC3btyhmCuWJ3ct4H9oSLq&#10;AYrwYw4W3M3ksa/zdRaWa1MZdQ/V+Ab7gV2Z88/Y7/xnd/SC0K1nKOB5L+7pKeq3OS3Mf0iLABZn&#10;apby8jhYlItybMDYSqs2YMyBI6P4WqdF1U5FPcdFfyL4scGCDSBb4zIoxzxuFgFcD0g5P4XDYH4M&#10;cHyZOXVLOabnmKRqa+a4JD2bMC6ZeWOTnp2Hkm1UYwPGxlZtZo4JDTMp4FZa9UtwXGjg2Cxs1RYc&#10;03P8MhzfBo5vA8dXE3bTc7y1OIhrky4Cx3GsU8dW6vD+JbR0LNamDcDxUj/ScYHjzZH0Ua/FIXCU&#10;FGwzb3wIoD0IFB/kgBEKMHZpAcIGjC31+A726s+Wsf7zNYCcbwEyt6XqqYD+4/zr+1nA8XXgOGsX&#10;romdQLCpeNpGcjUzzgR0PU7aTEDXauu6a2cWaUj3cura+DdaGjVIO1d5aP3iidq8cir766bFW1w0&#10;c08H4Lieph2sJPejZTX5SDlN3FtJQ9aXV4+5H6rTrFIEcJVVu0WV1GphZbWcV1XNZldV8zmV1WJO&#10;BaAZlXgWp7HlLeW4+Zyi1TS2nFpFV1W3qIYaFN1FbtGD5B8xwaoDCjcwCOREAT6m2zYCMI5AGQzG&#10;/joNwHVFnTWAPM3LzYLjZs0bMfs7DOB1B1xRhU2tU7FCW5TEbAKnUKG5r1kGkqcDtcZWbRTmAQMc&#10;mS9uRajXKAuOTXVTUYex6U0mlMmkXbM9DzPv7ElatscwVOR+VqWSL5AbREL10IE91akNBxEA52iU&#10;V1+CwwJRqM1ccJCBXwuMx322zP3M8kOp9mX5o5aOHusim85N5Dp5CNBHSjOXh5IwHYnaamZwi2Zx&#10;AclAA8UTrWXOGxtyOLeL4HbGyt2ze3uqipwBUtNP7E0IFtAcCKSj5vqzZvjyOrDMeWNDDgZITVWU&#10;Ceby5zHDCfEaNsgROG4LMJvk7KnW+2HmjMM5WBHC+xBGIrQJ2DIrwkAp3ccGcg3wGlXYUoa5vXOf&#10;Dho2uLuVtG2UazP7HATQBwPr1uPyHEqWCd4K4/kEA8UhxcsAclQxHI8a0EWLTJcx257JtmP5/oil&#10;ImpmFLZquphNoJd5nWKB+XkzZzBD7K15pFnPJrQrMholmX3u36+zXNgnM6e8akUYBw1G0ZXdGDju&#10;xLZQ8t37acrYHvJy7S3/qf3kPq67pgPGs0NHE8jVUyMGtdGkKe3lOKSChkyvpuEoxi0n/VQVh3xH&#10;lcb+t5qHvSH71ajDm+vLfm0t9VhVVU6kUztuqCL7dRXpO66q3uuq/9OqnP7P4NjMoZ5LzNGhEyna&#10;vvuoNm45oI1bqXx4tf71XgPeu207j+jgsSSdSXiuS/z9L1GqXynH3yjH/vM2xmepB/fvYxFbTr9b&#10;A0tB/s7/+7EmrNyrRbdyZdRTYzH+j1zAsTlAsPjOff305z9XqXdqA8fpr+D4b5075n6j5yep3+QN&#10;+uV3fqXf/eHX2rp/s/W9/iIXa3U+34z/KrZq4Hj0oP66tGIus4skFqfE6xFdx4XpV3R3525tHTZc&#10;61Fe95PwfBgYPdKzl473wNKMcnuE9NjDVBud68s8by9svCRbZ3S1UwZQmoHl+XT3rjo6foQenkF1&#10;vnWLtF5jGcbCm5aus2Gh2uPcR2epe0qwt1UqNS3pTswSE+J1EpX30NCBurd9IxZSqpWuFVUtiTTq&#10;tEVLtMO5n070ddEpkqsTvNyZiz6p56icd26Y6qNbdDaf1uExE3XcsY/O9XbSXjqRz/Fh8tn5gyiF&#10;dPRiqc5FvRVgem/dCh2nVur0wP462b+3jo8gdXpeCJZyAyPYy01YF7PVYhb7wfZ1qNpjtZf5w1OO&#10;nfUQ1fjZ0P46bttGB1CCUrYs0v2UEyjdAPF9Uq9JmX4KcOXSFWzmeY1tOvfeNfqUi5Xju8wXM3Nc&#10;iPpqKceoxPkouCad+gXglgscP0aFLgCes832UDivJh+i2sQDZaW9PCfYaNKw5vIY1UZD7GtpWcwY&#10;fgmeVRaW37lBw7U8ZpySz+IIyL6oI1ujdGhTjOKPrdWkwTYa078TYO2LSjJIAR4jGRc/BzgCk89u&#10;6wmq+jMOSuQ9uoG9HJB8dpfHz0I5RmHmvAXHqMkvUI6fAcX5eQ/0nPAtA8cFnM/JYfa34KmlGueT&#10;VF2kGhdVOBkoLjCK79eE44d8H5w+vBs4DlUKaedfDsemYuolODaBXMVwbMA4n4MU1rwxVvACA8Ym&#10;kIuZ63ws7wU3OWjCe1VAFdeLrLOfwfHDjKOIywf1F+H4zHqU4xXA8SIdAI43ro/W0hI43hSpSydX&#10;45g4SCL6Qeb6D6DyAraEbIn5YQG+ul08b2xs1HdPfr6Kwdioxvlm7hg4LuA++cCxUY4LCOYquLEX&#10;QGYcAEDOvraDOXdT8bRFDxM36mECFVKX1hDstUvXzy/RaKdqskE5jpxuqwXh/RTsZUuva1fmedvK&#10;O5qAqY3N5bunvjwP0HN8uIxcj1dCPa6uoZsqqdeCj6ljKqNOC8vRW1xZbUirbk3wVqt51QDjStin&#10;K2Gr5jJWqzkVWUDyPNZ8gHluZbWbVVN2MU00eGY3ucfwPYeTwUowBgKNsmhBFoFcZkVEoSAT9uTl&#10;PUquAKirO4nV0yZqID9vbdo0wTo6EJB1tfqHvZkztqqTjKUZ9dUETxk7sa8Fx1inUUiN4utVrBwP&#10;Guwkm66tgV7UXmZ43XGueBrARj2ehorsQZ/xNBRoD2zWbswDe04dgbo7iBAtA90mOdpVIwY7qmNr&#10;DiK4DsMiPE0BQKWZDTbJ0kE8/udwbCC5SEE2IOrPPlrp0aiqY8f2k23XFnIrhmNz/xDAOhylNYIV&#10;BVBGAZSRrAjmsc0KB3ANIIcxjx3Kvpvk657d22kocBtGb3AIadqBAKOB40DsziVw7O0zGps6c9qB&#10;7Is5DShW2FHmA7FtjyRMsCdBY15YzYtqlYyV2lQ2AdmozUE8rgHeEN6nMKP4mn5jILbIWv351/36&#10;dmR+uUtR+BYW7CAzM22p0IStsU9W+rbpbUbFDjWgb1Rkox4DxZF8bVTjWVilh/RppzEDu2oxivES&#10;E8BFMvUsDpzMn01y9bwAKph8LBU5nH0yc8vzZlLvNCuA6/01nx7kaOzX3j6j5IQCPYB9mk9X8kzq&#10;wYbTedy6ZXkNwDK9eJ6Xls3Dsh0JtFPb5D6+h0YNbMPMcXctm23U+WHq59RQfZxrqFvfDzVsOrP3&#10;EdXUevLP1WDyj/Spx8/VJuId4LcOIVyN5bzlU/XeVFd9ttJ5vKOu+m5hZplQrr7ra3374Hjnzp3q&#10;27cvhd+91LlzV44QFfUc/62BXAaa4lOf0bl7TTdv3daDB/dfrX/h1+D27TtKTs2kEuuxzHv7Co7/&#10;eRz7j3ikgtySBOACZZE8u2ffTtWuVVG/eP1Nee44pfnXnv3HAvLM5Luae/WpnHxm6bv/9V2V+UN9&#10;jX0Fx3+TalxiwR45L15jYi+rcW1n60BMjbrVFYfqaqlfeX9eNS6Zlf9H/Ax82Tb/WiDX1azrGjEQ&#10;2Fw2E8ctqcQkAz/MABgIqHpy5LAOjh+r/U6OuuziomSH3kq1s1dadxadwQkOdrpkqo3oO87sYacb&#10;gPGNTl11w6Ybfch2OtGdnmBmhB8cB44zb5KAfZMP+YQn0fV3MSRGexycddbRCXW3h9LsqGUy23Bw&#10;pFO5h44MGqC7m1A6sWM/RG2+n0HwE8rztfVrtZX9PdC3j04699XFqa7KvnSccKgrusNs9It7d/T8&#10;wiWdnOymPUD8ERTsS26j9XT/BraFjToLIMLabU5fYNONn+qhE04oxn1clMr2zvftqeNUu1xbMpPb&#10;YKt+iAoJTMvUB5EsnbtrleL5UHzOqavuujjqMTPHx/mAemBMPyVjq76XchKQZ2YYmH36BTh+QYBV&#10;zv2rKNyJyjWwCYA+uYFyTLJzDlbmp9i4C+g7fsL9TUBWDsFWD0kCz3uAcoy9+QGA/eTuZRKqUfQP&#10;LNLaxZ6aPrmLerQvrWa1fil/155YoC/qwv4FCp/qrMURo1GT5/FYhJld2KA5KCezAkczj+yk6RN6&#10;A8c+SjyzS+ePbNZN7NVGoTZ26acEkuWgHOdjoc6+RwejUY4tODbwzOtrZo65Xe5zLNZPbjBj/9CC&#10;4/xcoPglOC4oIISLEYNvCo7PEPY2D1t18sVTxbD9ReX4y+HYAmNUd7MKmI02vdEFplOaVYiFvQSO&#10;DSAbOM65Rmr31ZNY6+k5/gIcX0vYo1Rs1SaMy9iqLeX4JTg+uG+hNm6I1JJFM7RyCQFoa0N5fZcT&#10;RLeXWi9TzbSPgzP7ANYDlnIswNeaKbYs1UCwAeGSZYVwvbyMLfsggjiW6mLlOC+LtGrg16jDz65s&#10;RTnejJ16vW4zi3734hrdvrBKOajJWeeWaGzvGmpc+bsa26+WPMc208Rhn8pjfAt6fJtqakQTBW5q&#10;paCDhFUdrqVJh8tr0pEKmnyohoZtqirHRWWBY8K45pdR2wXMEi8AeheQ2Du/spqjGJvVanblogUc&#10;t2DWuDlw3GI+KvLsimozs7psoxppQJSNXKMGyC98POAEcAFNxp4bFoJyGjwO2+4Eeo6NzdqouCOY&#10;OSZpHUCeSir0sGEu6tSxhYYzHuHriw0WqDWp0EV1SgChAVQLjscBx8yV0r3ri6XY12ccM8smkGsC&#10;KdEO6kg38BTXkYAkic8mwAtonUES9FQg180oxhwA80ANdvMchmINoLsOBsJHsVChqXgaMbS3OrZp&#10;II9JQ4Fj5oVNWBYVUH7Yt4sev2jW1wCxAeMiODYzyYR3AbRmznrcuH6y69ZSkycMxBLMnK9JdSZB&#10;OgylNRwLtYHFKJTeyGCzmA0OGgsYo6zyWkUYVdY8Xw4KONGxPoTnFB46ncqlqTwnXgvuZ5YfYGvA&#10;ePoM9t0PFZ3qoqn0+Xp5j+S1QI3nOZp9Gz2itxXI5c0BgSiSpA3YRmCfDgdUw1COg4HpQBPsxXMK&#10;5LU16m8I+2eWUY/NqblsgIuphGpvwXFMJK8LEG/SsA0cG7W6KIW76LYlcGzmkI1yHMYstIHjeUDv&#10;IMc2GuHSSQuA4pXzfekwdtMseonnALgLmEOeN9fXCuaKQsk2cDw3xofrZliK8txZfswhT9P4cc7q&#10;Ydtc/dif+dzeBHINH9pFUyY5aKqbMxVQU0hq9+EgwwgFzRiq6KAxmjC8s0YPwF7u2VdTRneTs0M9&#10;DR3WUAPHkFbuX0/jYz+VQ2Ap2fj/QS19Xlf7yA/ksJL6pm0N1G9HQ/Xb1UguO6h02vkpoVzMH1Pn&#10;5LSmhmWrzvkn2qrr1Kmjxg0bqLE1c5z0p2nVL8Nxp05dvhE4Tkh7pocPKbl/9e/f4hV48PCRLqU8&#10;egXH/+rvZrEl787NmwQwDFX3bl116MBeLVkSq9d++kPVtulDKNV95m4fKOY/sP94wfVs+R9N1muv&#10;v6Xvfue76tQ9UGMWJL0K5Po7lGMDyWMWpmhIyHF9/G59ffd7/6MufN89ecSMJf/+VQK5rl7L0kgC&#10;tE5snG/Zea8RBnWNWdxnwOPz00d1YNJo7aFTOB6FN82uu652pfO3q4Hh7krp1UUJvToquWdnZXTv&#10;rCudqDzq0EFXu9koGfX3SC9+DscOI2iLQK4MZmzjUU6vAptpV5U6Z6H29Omns717K9G+h5K6dVEm&#10;gHwNRfqifU+dGDpAd1Yv4X6orPQo5xJcRb+QHhHatXf8cO0k7OsEadUJnpOVfwHIMEnKt1B4UY4L&#10;L19W4lQv7e1uq/PD+uvJslhs4qiNVCMVmnnVZJTxU0d0LTxQp1CM4wwc9+ypDJTwVFTwcy49lECX&#10;6oOVi5V3eL+e7tqqm+uW6sn2ZSrctkhpHqMUh9J9p4+DHtKXfJze4wME+CRtX0IlE9VNVB8VYKF+&#10;TlL1M6McPwVysVXnYOU11uX72KrzOH0B0D8pTq42cPzMwDH25mcEguXcozeY5/QcRbmQOWAzA/wY&#10;hfPFo1SANd6ae106i2CfPvXV17aa3Ed1UJSPi47tjFHEdGeNcWlKAFMNeY7soH3rg3T56FId2Bip&#10;49vnYLVerhO7F+v0/hUo26Rp59ywEqufEED2AhDPYb8Ks0mZNhZrAJ7/UOZNIJepQwKYLYi+hXLM&#10;AQ8DxwCxOTXKsVGRi5RjE5b1zcHxo9v0bh/ZCxwHK/ECiekm8brwL8AxgVzI/tbMsYHjPGas8wwc&#10;Y6vOJwk8/2U4Jmk7/8ZFSz3OJ/TMwPFTwPhx5nE9unLMUo5vJe+3bNVfhONLzBvHnVmHcrxch/ct&#10;YOZ4oTZvitaSxT5avshbm9eEKO74Crqu6ThmZV89gDKNtZq5Y5nQrZLAreK54lxs03kA8curyFJt&#10;1OMiOM4Fjl8wb/zi+l6e4m4UY2Op3o5qDBxfQTFOXgcck2J+aRUzxyv1PH2rss4u0fi+tdWy5o8V&#10;4Npey2IHAh99CHUbrEULXTR7Qy9F7e0iv/0kKB+spSlHqmjK0SpyPVxbI7dWl4OB4zml1XFuObUH&#10;eFvNI3xrnjkFhC0YxmY9F9UYq7VRkVuay+ezFqIiA9DtZ6PAzWyk/lGdNSWyv/wNHBsF1CihgHFE&#10;mDkdb8FxDDBk+o4NxE2cNECubsDx1HEaPRI4Jp158EAHKxXa6g0mqToQ6AwEOq1UZ8vaDKSaOVvg&#10;2ICyPyFfRkE2YV2DqGhqzzbGThhEbZSH/AE5X0Y8vFE5vQBFDyDabepouaIau00DJGeYIK4hzCaj&#10;QpuALwB7LOnQHYDjyeMGMevrBfQa4HO1bNRF6mgRIJv9CWTW2EBsySoK6xqnSVi1u3dtpnE4TqzU&#10;ZpPqzOxtuBVOBRCj1kZRjxRNCnR0iLEbj0VNHqNo1N8IYDXYB9UXyO7N799+dDGHmGRoEqL9gU8r&#10;/Zvla0LO/FDOmT025739R8vDewiAPAKr9VjmkQnr4j2YwEiICeSaSjjYzCgsywCygV4/wDoYxdqk&#10;VhuVuAiCAWIU5VCU6WAeI4TrQwKNXXqSpRo7EaZl1OXYaG8LjsNMwjUquFGeDTRHGPA2NmzLMl6k&#10;jIcDxqE8nxi+no9lu59dc43uZ0OCtL+WzfHSgpmuWjTbKMTuVDXRd0yVUyxzxdHMGVtzx5EmtMtP&#10;c6gZnD/Tn6996JgeS6J4C9l1aWTVPK0gpX/JAmqcVgZzn7F0Jk/VeoK6IqhzGj3EhnnjPho3tKN6&#10;dKiqwU6NNbhPM8C6gYYOaaDh4+tq1PQ6Gh9VT/3DKqqL7ztq6f07dYj6UL3X1pHLlgZqN/9j1fB/&#10;TVVm/FCNo16X7YoyVjCXy8Y6/3Tl+C/CcfnyFbR9+w5Kw/vI1rYHxeE2qMbTWJ6qWqXy31TlZCnH&#10;r+D4Xx2j/mj/DRxffAXH/xbvqYGR6V4z9F+oeP/zwx/rjXc+0h/efL+4aud7snOLotLokWJT7v5H&#10;WatNUnXwqWt6v1J7VOPvqX7pLhoZcVYjZl/6u5TTrxti9e96exPONW5Bqpr28tR3v/s9OfR00NO/&#10;AsjfprRqoxwPR4k9vmqm8rCY3mbuNTP1AhboS4RwHdVRVNcdPTvoPKFTKbadgGMbXbPtqiskP6cw&#10;K5zg0EEpzA2n0x+a1q0dluoOyqBb+DJ9wId7ddJhLJAPd2I5T+MPKEFfSgdgSbi+vmSR9vVzxvZs&#10;rySqmZKoSkrv0VXpDt11CfA84dxLN1EJC08RPoRSmM9ccQE9wDmHUez4wHkKe+Qlql0yJo5R9ubl&#10;yj65R3cPMHO5d6eer16lxLGEfZEwnTqKx+fD0/3lUbqyMFyZ82J0bVaMUplVPosl+gydyUkufZRB&#10;+vU1LOLXmB9PpwLqEh3KZ1DLz4wZrSOjhmv3YGcs4swXj3HCft1TF3p2033n3no8pL+O9myvPShB&#10;iduWoBCesmaNCwDhbA40ZAPHediqP4djZqgJJPtSOKbOyVQ8PQeYzXxyNnPI9zPjmP8188BYrDl4&#10;UfCMWfCsc7pwdLV2rgtVyPS+WjV3ivasD9TsoMGaHzqcRRLw+G7yHNFRp3fHKu7wQs2k73j3mmAS&#10;qwG8i9t1O+2QUs5t04m9y7B8x6EMp6BOE071zARyoao/JHwLW7U1f/zkFmBclFZtkqv/BI5RjEvg&#10;OM+czy6C48+UY2s+uCSQq8hWXQA4F4VzfbWZY2OrPnNkDxbLIOqrgEqTgP3X4NiEcbHyqXDKBY6t&#10;eWOU48/gmOdcSDdzPu/R14LjuG1KOr9FCWc2ysDxxdPAMeqwgeOD++YDxyjHi71Rjn20lffo0slV&#10;pI4fUQ626Lxii3Qhc8YWGGOp1p1iK/VL88YmnbpkmZljM3usO8wk3ybJmlVAYnX+TVTkm/t5inuA&#10;ZKrYsrBVE771JA1AJpDrEbVO9+LXkPa+XTfilmtsn9pqVvNHCvPqpnWLR2HP76d1y0dp9ZqhmrfF&#10;niqnjvLa1UBuB2pq8tGqmgggux75RKOpp3FcXE62QHGXhVWobjIdxlXUdmEltZ1nQBgwnl/VAuMS&#10;OG5h4HghtuoSOJ4DHMegsEV21JSofgqIQC0EsowqGQoARoQVKcchBHVFRWHZBZanTR/OzOcgrM98&#10;P6Mcj6fPtwNhWgNIjffFAu3DrLA/afgBzAoHAJ0GFoMBQaNEBgF/AYBtoDkFEH0AZRPQNQyVtFOX&#10;5qh5/eRH2FQAM85+zLROR9WchnI7DUB2R1H1mD5S0wBsA5fuU5lx5r4zUJlNRdMEMhbat64P2Pbj&#10;OXha6qvVIQwQG1XUBF4VwTGKqwXHZhl4NyBPzzDXuU0eJNsuTTR6GPVCJujKhFKx7y+DcUzoeGZq&#10;J7LGk+48FlAeo1hU5GhANxjLeBDA35fqqT78Hg5A+Q4CQI1a7EPqt4Fhf6Mg8xoHAqNBKMCBvKY+&#10;KKS+QHdQGEouQVshHBgwc889bKnI4gCfqXIyiuwMVPsxI3vJ3bUf6i9KNkqymSu2ArGA5XDuH842&#10;TWBXONsx9mozb+zYq5UFw0YNN6+JqaYqgeNwM1tOz3E024riOZuZ6kgDyMZijd3awPE84HgowV4j&#10;sUOvQiVeGuuhJbPdtYqDTUuxQS+Z76PFC0zXsTcAbpK1TcI2PchYq+fE+FlKfgz28ljmr6ei+Ldr&#10;WV1jR/SQ99SBfC8Mo2LNBzgnPI2U6sV0KK9bHqYQH+zzExzlzvxx19YV1a1NBQ1y4r0Z2lbDhpKw&#10;Prymeo8ppyG+1eXo/ZE+GfJjlR/w32of8YEGbG6oAdsbAccfqbrfz1Qr8GeqF/q/HEB6l4AurNXr&#10;av/T06r/IhyXLVteW7dul50dFoqOtmrRooMmTvQgoc5DVSpXegXH/xY49Pc/iVdw/Pe/ht+WLTx5&#10;8pQ/nO303e//QP0jlstj1zmV/tRJb5VuqHcrMXsSuQH1+IGMxfg/Ze7YzFkvvZ+vig0HWNbfT1v1&#10;1yjAeBSW4H9XWP3nP69zmrDsqpy9tum1H7+p37z+a23cvMn6scjPz7e6uM3pt7Xn+Or16xrpQu1R&#10;bAAzx6iIKJaFRs3MAmQTTusy6scex47YiOkH7mWDYgwYA4bJwHKCfUdAtgMqakfFAYjx3VqjwLbH&#10;otyJuqP2zA531IXhLnqwcKZy9m2nAxml6yBK1871Sgr10oF+PXTZ2LKB7iRb7sftUxw6Ksmpi871&#10;7KRUwPpOwAwlB3gpLmiqLhM2cxlr34URToontCu9B/vhQF3UcFKuxw7VbtTmY8MG6+LAgbqArTuZ&#10;YLDUPj10ycVWx5gTPoDCcqyfE73FvQD37tipUYlJ1b4MiGegGGfyuOm92usqHzZvAscpDnQlc7DD&#10;zFkfoxLqLKrTyQHddBTwP4tl/C5Q/RA4PtijnXaNc/kMjk39krBE52CJzkYxzgeOH3D6nBnXHADz&#10;4TWqg4DNP1aO6Q3GYp2HQvuYeWjTfZx5+RjBWct0PekUfcSkVaN25gF3T1B78x7S/Zt5lGqXIVo5&#10;Z4ouH1+iA5tDdWR7JCrnNh3aEqaVsydaM8f3ruzVsqjxmtC/tVypJ4mawTz3jVOoz9u0mu7juGMb&#10;LAX50XWSmtn+Mzqanxv1GFt1rkmmZg75OfPP2QSYFVL7lE3vcoGpf3pGaNcTrgeInxcHchXBMbPH&#10;L88c/51wfI16raKZ4z2aHRGgy2cJpvqrcEwgl0mrzmX/jHL8CCs188ZIq7z2zJHf50DEg2I4vo3S&#10;byzVhHHlFSvHT1CNH2cSrvYF5Tgrca/SL2yn6nszcLwBOF5vwfHpI8t0ZN88Hdo7X1tR6Fcu96NL&#10;NVi7AOX4U6uBY1LeS4C3OIW6CIqxiJtFkJq1imeOS0K5rAqnEmi+WwLIJrmaYC4LkFGRmTvOMaFc&#10;APIzbNVP0jYxd7yRRSBX/Do9J8n6TsI6TRnUWC1r/1yRM3pqJR3H4f5dtWRePy1e1kcz19sqdEd7&#10;Td/dSB6H6mCrrqrR+8pp7N4qGrYFWzVw3HVOeXUEhNsDwq0XVFW7hdXUntNW86qjEhNWNK+GBckt&#10;AGYLjhdhq15UZMFuN6eaukZ/KueI9poc6VwMx1hzUQ3DgbgobLNGOQ5GHQ0PR50MJSTLa7jcXLFV&#10;kwQ/Aziegj21c4fmGtrfASusq3w9sQ6zAgDkQIK0ArE1B2OhDgaEA1FHA7AQBzB76osCapTf6Vij&#10;TUp0FxTFMZOBY6zbPlT8eKOCTmUO1h2o9uT+HsaKjNrsz+V+KLWeKMgzuNwLNXIGjzMBxbhdm/oo&#10;2X0Beg8rAMzUIxmVOggwNWBepF4XqbsGkoOxWIdghbbOo257uQ2TbWfCoQb3QBU2/b4cJGCZOeNo&#10;HjcWO/VsDhjMjZioeVGcDx/H1+M0F1iezT6Hs/1wVOqBhBo6O3aylOtQ4DMAJdcAsj8HHAwQhwL/&#10;oaROB0W4KpAQqgC2FchrHRpJSjhgG4gibF7jnt1bAuwDsRt7KwoADuA18OA18vXi+4T3x0qYNj3F&#10;gLG1TG0S949iO1E8hql8GjHUjoPDLS313KjEZn7ZWN2tcC7TZQwoRwLjRimPQkGOBpCjzBwzr204&#10;1VIRvG/zAeeJg2zVuUlljXRur5H9mD8e3FE+nszI+wxnP8ahQtORPWOk1bU8e9Z0zZntAxzPsPZ9&#10;bswMzeNg6FyTAD59tGpWflMVS/9SLRrT8W1TW14eLpo+dYDGj+oh94l9CePqz/cLs+Ns188TZ0KL&#10;snLqUouZ5zbMIXfRmFHNZd+3nNr0el29JpRSm1G/1kfd/59KO/9APRgbGLK9CcpxPdmurqyOSz9W&#10;r01V5LyD9Oqt2K13oSpvrKfRE02Vkwkk/Hr/UrNoAXhhDir+6b/zFy5rzbotn10xceJElQRyfQbH&#10;LVpiq07+Y1t1mTLltGXLNnXr1lPt23VR06ZtNWGCG3DsDhx/M8rxjfR0HT18WIePHNeZ82d06vgx&#10;HeHrI0cvKOuJOVL66t+3/RV4Bcff9nfoq+/f/Yf3+TlvoDKNOyo66b6W3MnTgqznWnTzhRbeyNHs&#10;DCzV/2GBXAaOVzAF8na5KvpvZo1dvLdr7MK0V3bqv9NO/UcAHkPv8aIUDfU/oo/fqmMdhBgxbsRn&#10;3dsGjnNzjTpWVFXzbZs5zgSOx5HNkTptinI3r9bj3Xyw3otFc/c25Wxeo7N8EDyAOnGedOYklOAM&#10;4Ditp60Se3ZRPAAbx8zbOcKpzhtQBo5T7DsoCWC+ZNdW8Q5ddNHZXnHDBuj4qEE6Mm6ITowcpGMk&#10;Pu/vz0xyP1sl92ahNl8m1Cq+Z1slAtVppEHHd++AZburEpwddQhb9+7e3bWrL4DLh8FzfVCtgeMr&#10;qMxpWKHP92FOGMjdy9cH7e10Esv3WVu2wT4aBTvOCZjt01XHHDrrNHbsc6jFJ5yB3n6OpGwTNkZg&#10;1ymU7wt8yLxg34ZwsTZANeoxM8VH+/bWkf4oxoNZQ5047UkwWRedYvu3UI7vDnLRAWzVeyYOVMKO&#10;pbqXeopkYuaTCd/KuRZPHRRw/PhzOM4thmMzR/yncAz8AsemB9lYqZPP7Ne6RRFKu0AA02MAz7Jl&#10;pwHH8Si41Dvdu0jiMAmtoSO1YfFUbVwyVSd2xejYjihtXOxBl+00LYkCNqb2ttKrHdpWlH37ivIa&#10;x3x3/A4lnlync4eW6+F14PtBghLP7lRm0lHCuFL4Gps6Nupnt4FkbNXZD+mnNinPQLE5zafTOJee&#10;4xf0MpsKpyI4vmvNHRs4Nv3GRYFcZsygJJCrKK366yrH13AxmCqnIjgOBEaxJFMF9VeVY6vKif1D&#10;OTZwXAgY4222lOMCoxoDxwX3OBBhOo4B4/xiOM6mxunJ1S+BYxKrrwPHaRxUSDlnlOMNigeOLxk4&#10;PrxUh/fO1aE9c7VjS5Q2oNJv2xih/TtncjvgOOuwcgFdoxwby3SRGvwFOAaMS9TikrnjzxXkE0XX&#10;Fdur86lzKrFX51DnZAA4h/U4hZ5j1pPUTXpMMNfty+v0lA7kWwkbNL5fQzWs+hP5u3dVbJgTYNCC&#10;ftzuWr6qnxZtd1TUnk7y2tlQrntrkVRdTZOPVQOSmTneUlk9CeRqT11Ti8gyahpZXo1jgN9ZldV2&#10;bnW1WVCb9OraADOn8wFkgLnFgkpqvojbLKmg1ksA6gU11XVmfTmHkwAc0Vu+Ycz8MgcbBECGA3TR&#10;pAtHGihGGY0C5Mysq5nznUJ/+BRme73cqXWiL7Zrp5bU71BdFEAQlhepy8VwHGSUY2zPgUBwIKpn&#10;gNdQ4Gio/Jk19QHwpk0dyqLGZ1RvdWUWdbzrAECRhGpAy9OfBQy7oTS7YeX2BKi9Ca4KCgceAbBp&#10;qMjGguxNsJcv6u+kCSiSbT7VqJG9rVAxP56DPyqzv0mF9kXR9TWK9SiUa7OwJhs1mxWK3ToYkA5C&#10;afamBsqWKqcRg+ysfl8zc2sSqc2ccRSvx2wCyeYAxvOjJpPazCwuB7dmh43RrJAxmokVOIT9DAUq&#10;B/TupN783gwkjCzSQDBgbQA5EIAOAVjDSf4Oo/M3MJx5ZxLCA6O5PhLVOIrgLp6bP6rtZKDYqNgG&#10;jmeRCG1SpMPNzDP7MJvbRQPBRUAMzALFZkXSfWz1HPMYZhkFeeSwntizm1uhW8ZGbaVVm55mFGQD&#10;yCUz1QaQTcfxTGOJpj85nNcm0oRyAceLqWOaPq6van78a9Uq+2tVL/u/ql3ldXVuXUV9ezbVoL5t&#10;mLNuok7t6B7mvNe0wcyfm+8TF9wEw7UQy/U8ErX93Idowgh74Pj3ev+t/1azBqXUqW1V2XWtg/W7&#10;CXVcHTR5rKNcHFrwGrbkQMMo1Ovh6mNbV4FTXTQreJTGDmlF2nUtOQ+sppbdf6v6dj9R9Z7fVd1h&#10;P1bnoFIavL6hBce9N9biQNGHahL7e3VZXUYuO+vKYWN1dV1RWt1wT/yzq5z+IhyXLl1WGzduUQdU&#10;45atOqphw5akw/FNPclNlb8h5XhVUJDq1KihGlVL6dc//JXeKlVB1fm6dr2+WnTxMX8AvuY//rAk&#10;n03Vradf/wjD13ykVzcvfgVewfG/z7dCWkaKatWsrNL1Oyjs/HXNo7ooNvkONup71vpPTKsugeM3&#10;SpXXz370S42ac9lKWR4O0P3zFdZ/337kYbMuaPycJHXs5aMf/PhnGkC1Rsk/A8bfZuX4CnP6k5n7&#10;zSBgK2XIEJ0cMVxHhg7Xsf6DdXbAABKh7bA+d0Ed7qx4u05KAzyvEJqVSsfwZZvOiuuGagzgxmGt&#10;juvaSldRXzMA5bTuKL9A9GXmh0+i7u4GcA8Do8bGfBrAPsVM8hns0+dQo8/boTADmPGoxomsVB7L&#10;qNQJPVCQ7broCBbuky6ouP2oh8L2fM7BBmWaCijU61NYoU/3o1PZ0U572ObR/tieB/bWSW57DCje&#10;j6p70sVOFwY7kHDdXXGkUR8f6qwdA5x03J1eZs/xOkmwz2XSatNQOm5QBZKMKrF/EBDNfGHa0lm6&#10;tWUV88Zr9Wg7c5xUH112G6NjqNZXnBx0D2v2UWB5j5k53rGsCI5RjAvuMCfNDLGB4zzmhB/epp4J&#10;q7SB40cmZAsIzr1LVRMgXICFORsIfXoTdZPZ3WwTiMX9cwjwuk41lAnoysHy/pw0a6vqidnjQoDv&#10;8c3z1odnB5sa6terjnyn2OnU3lhdPDxfa+dNUbRfP/psp+ngxlBFePWRU8dKGu7UgConX6zbx5QC&#10;2J07tAR4R+nOzcDufUb3sVg/I6TKzDznmjljC46ZLwaIcx4yq4utO5vTgucmsRoLOGpy/gsUDqMi&#10;03dswrlySLQuoMYpL5+VSzJ1ASnVVJwRHW3VOOVjh85HWS6xVRdSgVbUC15U5WTC3kuqnB4/ukUe&#10;WpzuMXced/IA84dhOntsHzckBdvYswvoFWcV6oGVVF1gOo7NvLE1c2w6mKnPepKG4k4Q28u26hLl&#10;+B4Wd+A47xYVTjcvcLez2OHNe8jMMYD8MOMIodaHdYe54xuAcVb8bmXEbVfqebqOCeRKIJDr0qk1&#10;OnVwoQ7tmgUgz9Hu7TO1cV2Itm+iMmv3LF06sQJXAJZq4DfHKMgsE7RlAXKxtfqPK5w+r3P6TFm+&#10;jaqMBftlOM67eYhtYau+uptALrP26Fn6Nj1N22qthyjHd1COn13by9z0duC4sZrW+F/5unbT/GhC&#10;saZ10LgRtbHgttTs9d0Vja3adxf1QjtrazwVTlOOV5fb0Voaurmius/5UK3C3lPjkI/1aVBZrKMV&#10;1JD5y+YxJoCrFuoxa25NS0VutQCYoOqpGcpxUxTnlksqqv3CGuoys576RADHzDr7Acf+/JxNcx2k&#10;aW6DLKA0MBYJxMUAZCYMarrXaAuMPRjtmEa124RRQ9S1YysN6eeACjkdJZbaoulA31TmXlFmjc3Y&#10;13OoglB6DRzP8ASAUY8NNE1lbngqAVtjxvSVDSA4CtUwkBnWaSiG7sziTkNt9cRCbeDYHdXZi/0J&#10;Yl+CSM/25P5egPoMHmO6sVXTx96+fT2NGG7PfgKZqMUBfoRb+YxkDSeBG0jHtuuJJdnLfWCRkgw8&#10;BwF/QSikRuH2ch0q247AlUsXLMAkL5tqIwDZzBqHs72YEBNQZWaMRyk2FCAOGamoABTOgJGKBuRC&#10;ee1C2NaA3h3o623G49ERDFj68hx8gX2T9m3qsIxqHE6wlT+w7MvBBz+WP4q5gWPz3EJ4nU3gmE2n&#10;+sDxAOCYjuBwuozNvqBex3CbaPO+AMIRWLQNOBswjuJ+5msLlE0PMlA+cVwf2XT81ApCM8FeprvZ&#10;AHII9VcmjTsIO7kJHDNgHI2yHG3Spk0it0mqZm45Gov9HLY1fWI/wPg3qlLqNVUt8yt9UuUN1an6&#10;lhrWfk/N6pVS3WpvqUbl19Xo0w/Z71rq2aOhWraogM29O/s+SW5j7WXXrpZ62zVSvZpvq8yHP7Xg&#10;uGMbDuY0p+u7bTUN6MP34VgHXr82crCtr6kTHbUgZorGD+kg78kOWjXHQ+OochoyoKHGTWqptvZ/&#10;UM3OP1CFLt9V8/G/1sAldTRkQ0Nrpth5a111XVleNqvKqs/OWgRz1ZPDhmr6NPQXqun1cw0fO0S5&#10;2V9fMP1blONRo0apbt26RYFcX6Ycf/xxGa3fsFlt23ahF62DPq3fQqPHTMZaDRxX+oZt1c+3a3Al&#10;ZwXuYKbq7/n3YJ0cPhyoRYmP/p6tvLrv13gFXsHx13ixvuU3vRR3TpXKllLphh0Vei7LguOYhFv/&#10;cWrxy+q4Zau+m6+a7Vz0k+//So5T1mr03IRXyvE3pRxzkGEYa9SiZLlveKjBfkf0/ofV+YPdRufO&#10;n7cUY7OMemz+fRuVYwPHbgRS3ejcXRdJm95DDdM+xpEO2zrqiOktpr/4cM92QCg2apKc4+xQVO0d&#10;sEM7KY48jyQqns72sdN+kleP2DRDye2qLFTeBAK6Tth0wpLMNpn93YgVe6tRdgHl0/ZUQdlxSgr2&#10;QeqbDgCXxwj1SjBVTo5ss4cNUN2Nmieglh7hxAkjdWpIPx3pY4C3p06h6KYAqPFeE7WLruFd2CzP&#10;TBqllFBfPV2zSNq1VtlbVyhrURS9zKO0pX8PnZk8QtmrFyhv20odmDJCBzwm6TnzyTqPekfVlJht&#10;1lm6Zy8eUNYK7seH4EfUc+VjMb9+5pASt6zV7TPU76Sdl7atVQJdq6moyvcJADyMOr19RB8lb1uq&#10;R6Q+Z2eh7N4FLgnWKoHjRwBtjoFj1sNMap0A4xd3TN0TyiXVSM8JE3tCn3Mudurnt1KUfQcVGSC9&#10;wwzzo2vngFSsxVl8TwGmTwHtXFTPe1dOadSAdmpe7x2FzeivQ9sjdOZALL3Hi7V6Lh+C3Xpq77og&#10;HdkcIffh7dXu07c0wK42s8cBenSV55J9WZnxW5V+eauO7p6vE/uW6j7zzNn3CObCFm6qnZ4D6nlU&#10;Tb3ASv2ncJwFHHO73Jfh+IFeoDTjJQdU6Tr+O+H4yePbyki6oLtZqbp46hDVLpFYmPdQm/zQUo5L&#10;4Lio5/glODbzxn8CxyjfWKvzH5BUXawcF34BjvOA4xdZpwnkMmFcRz+DYxPKdTNxn64n7NWVizuK&#10;1GMSqxOL4fjMoUU6uX8++7ZYB/fM0dYNocBxOMDMwZSX4PhFcdiWUYY/g+PiOWQDzH9U5WRZrQmS&#10;u32SUQfAmAMa+Sawy8D1DUK9UI/zgONc4DePgK4CgrpyMvegGgPGySjI6VssOH56dY8epO/S1NEd&#10;1aDqa/L36KlNq9y0dP5QTXdvpREjK8k1sLY8F9aV9+bGmnGwiaYwdzzhQBW5Ha6uEVsrYKl+V82C&#10;/6BP/Uupjl851Q2qrE+DK6lBaEU1iqikZjOxV88BjlGSrWCuRVXUYjFwTJBXcyC53YLqwDEVN5Ft&#10;NHkmYErtWBizr94eKLrAcYCxyWJhNuFc0dT2GBV0BunRHnQcexCO58XP6yQcOTbtW6ofv4dCUY69&#10;PbAQE8oVNANAJmk5AIAN9BrB8xtEJY8Ttlh7oHQY6vEI+aEoe1HLNBrluFMnoHS0vQII/vIqhmN3&#10;YNgdpddjxghmjwHhAGaV2Rd/VFiPacNIyx5Z1JfsNU7jgeOOHeqTftzTUk2DSZEOBFj9eCzv6cCw&#10;P0Duzaz05N6sPliTh7Kfw9mPkZ/B8XRs1d06NMAW3cmyF5uZYwOkptPXqMdBQH2YSVL2IjhsWn9U&#10;4sHy88DGPX2Qwn2GonKOBqLHqz9pzHY2jXktUXdRfX1Rr/2A4xBmgsOwOxvVOJQ5Xj+eize29elB&#10;4+TNCgB6jW08mMf2Ysa6S+cGKPMuWjBrBrVJJEyznRiAOpZgNH/235vXNNwArLFSGzg288bAsYHm&#10;SM4ba7X7lAHY3uthWx5hzQEXWaqZd7aC0kyiN9ZsbOimwzkMFT0C+7WxVZtArkjAeCbbm832ffl+&#10;aFTjHVXDDl21/G9Vp9rbwPEfVA9Ars9p7fK/0SdVX9entd5SzWqvq3q136hG9d8wI92FvmNmv736&#10;UXXXyeowbt6Q7JnffY/TD9UWy3SLxqXUuU0Vwro+VY8un/IefKIenetY1u0Y1OJpE3qQlN2CA4tD&#10;5ONqz6xyL9LMu8lpRFU5TK6olqNeV8spr8uJ8YJBm+pp4DaSqbfVUfdV5WW7poIctlST4+bqAHMt&#10;dVrygZqGvWnB8YtvExxvAI7bte9qzRvXb9CqSDmm3uGbUo4/Y4UnWzW4MjMU2zgC+TJA5KRr+/yZ&#10;mjlzllbuuMAxTvPvia6cPatTZ+k1NF8W3NHF/WeVSDLo2WUTVO+3n6qX63ydwQpa9Gnqlg7NYRux&#10;C7T54LWXtv5Y8UfXk9DGdbNW6jQg8Orf138FXsHx13/Nvi33eHmG0+xTfNx5VSn7sco07AQcG+X4&#10;8X88HBtQnn/tuVw37dXPf/NbNWg2XKPnxL/qN/4m4BgoHjHnktUXPTz0lHoMm6uaVbvpv7/zA8ta&#10;XblKFcXHY6/l37ddOZ5CnVI6jQ4Xe9hre/fu2kZf8aFefXSAiqW92I03dW+uXSgUJ5x76HAPW2zO&#10;dB27EOJFtdOx3o6kTnfX4f4oukN7KWFAL7bTRUdRfI8O7q+EAB+lzIxSfHSozvhM1ZExgKlLf+3p&#10;aq/zw8fo+hyCsqIDdG7YQCqc6EdmH5KpYDqF4nx+wgg9WrdIebsIPqLPeC8K9/4+vXVhygQV7tmi&#10;wrjj2ojqu2XiSD3fs1X4W3X3yA5d2UOVzem9pAGjsMYd0SE6QHe6j9PjI7ssuN2KNXKLu6tenL9I&#10;rVSa0jdt1MnwMB0O8tGJyBnajFp1McwfVe8qNVLJWuE3Q16A/HJqoxJXL9KV+TG6OGmMrgwdrBtD&#10;sYkD9btI0k3YsAAgOYs6yOMa5fVWEsnTpFWjHJswLQPE+czyPgaO8zifQ4fwY5Kr86lJeoZqbCnH&#10;VCIZW3UO1uZHWXE6f3idUs5u1a2UQ8weoxQ+xF1G8vbtdFTIe5e1kEqS3t3ralDvhlq5YIo2rvDU&#10;rnU+Wj1vokb2aagJA1qpX9da6tzoA/VsW1bhXn21afE0rZ3vruspO3Tm0AI+ENrKqVttDXBoopP7&#10;lqNSJxIGxvwzqdTZKNiFQLJRjo2lu+CpCeYqVo6zAflHnM9FWX6ehTpyy1KOX5BorYJHKsx/xHUk&#10;Sv8dyvHTJ3eUnnhetzKTdOHEQS2dG6UTB3cqL/sBP1mfK8d/AsfGUg0cG/t5kXJMbROz34VY3PPN&#10;rDELaVWF9z9Xjo16nH/znAXHT6x54z+G41uJ+/mW2q/MizuZOy6GY6zVCafX6uKx5bp4YpnimfE+&#10;BSDv3BKhHZvCdBBb9cVjy3ifDxHIdUzZgG1JIrVRgQ0gF6nBgC7A+5mN2swZozQX3jll1TzlXj8K&#10;BAPFJF3nsa18bNoFBpKzDliAbKqd8q7Ro8x8+eOUrXqQtEHXCeG6R63Ti1v7GIHfjp3e5jM4XrNk&#10;MgFHpBOHO1BX1EyTfT7RYO+PNTiyrFy31MVa/Ykm7q8i98PVNGZnRdkteFfNQ98Gjj9Sbf/yqgMc&#10;1wmspDr+gHJgWTUGkFvOqq7WqMdt5ldTm0XAMpbq5ovLqtnC8mrLZTYz66Act7bgOGgmdmrU0QiA&#10;KxTIMzAWiJ3ZzyiiwGEIM67epEtPmTRcU5jZnOo2gdqjkcBXS/UHjkMCvQAX7MnMIgeQBj2d0K7p&#10;zM4uivXWlpURmsO8bjTzy4FYq6eMxcbthY0bCBs/xkUdOlC7M6S7vFEZPQNIpp7BY6AOuwLRVpKz&#10;P+FdwOcMgNcH0JzK5dOohvIiZdqTvuSJJF13al+ffuHuVkCVgeMg81jc3t/AuB8w7DuYOen+rIHY&#10;qoF289yA4wD6l/2mMQNtbNUox/2dOjJzjP0Z27EB5BDs20FAeiTbDEV9XhDtpgPbZmvfllitIf18&#10;DtboYADZ33MwyvEYDXTupG4dG6AcozSjHAfwWhr12FirQ7GFhxj1G4D15cCDF8A/FZV8OtsOAJ79&#10;UW39CcHyAvxtuzRGSe3DzK4XSjbzyLwP0WxjJq+jvxdp3cCx6VqOIpwrDMu5OZARgbIcbXqpgWyj&#10;ILujPBvleAaKv1GO/U0gGYAcinIcxorwJ9Qr0CzT5TzFspPPNJVRvC9BxibO98AsY2XnwEDTOh+q&#10;wkev6RMguR6Kce0qv1ftCr9VvYqvq265X+nTKr9R/Zq/06efvKFaNQBoTocObk3glqcWxmIdn9oX&#10;R4EL8Ftdpd/7vto0/VjNGr6vxp++q5ZNSqt9y0q4EGqph0099epCCjW/+9zH2cltTFeN4Xfm1NG2&#10;8pnigCXchXC2LrIbXE79vQFpn/LqGV5Og1Z/ooGb6qjf5lqyX1fJCuCyYebYaVMNOW6oStfxJ1aV&#10;U68VVTRy/DB+J3757PBf+jz99yjHTRo2pMrpS2aOjXJcAsfNgeMGDVvRK+aqyVPcv3k4frRFgyr3&#10;lf/WRFMuYP3Ly07RdvdO+rR6e34Qm6hJXVuN38hRYaVorr2jujosFb+6mYfZpWEVe2rK4rVa5tVD&#10;pX/6rio3HaY1CViOsCqdWuqiLjU7qEOLRqrfeJCizt/jTrm6hnVnKGXojajO6NCgqj7pF6U9V18B&#10;8tcFt1dw/HVfsW/P7c0MZ8kye3XxwkVVLFNWpRu0UygHn14px7ctK/lKfi3YTPTSD//nh+rqHIly&#10;nKgRsRde2ar/TkA2PcfjFmfIxXWLqpduYQGxWW/Qq12jSg0NHTpUqamp1g9Myffpt1E5zkQ5Hu9I&#10;tzBQnDRujE66T9YJNzclegO1Ad5KwAKXGE2yMx8QTzF/fIP6oxsL5+r0NE+t7tVTm/v10ZU5Yco/&#10;tEW5y6N1dnhfuoWpefLx1NO9AOtllNYzfNA36iww+4wqpuSoCG3v3V/naZDQeaylpw4oxcNNp2yo&#10;iurmpEx7A97YnieP1uOTuwkKS1ZyRLj2c5899qRGT5ykXGqm8uk13hoeoKPhwTwOduCjB7Qbu+X8&#10;8UO1kgTbMyvmKXXbOm31n64NAPX93exPygXtiQnSqikox6fPKSc+UQcXLdASAk2WkXx9INxHu6aO&#10;14npnsq7cA5AvqEbZ04refdeXd65XWdXLdHBwKmEf7no4gBnpfZ3RlnvSs/xQKVtWkxCMPO7wHGB&#10;6TS+mUhy9SWrfumJgeM7BFndz9RTbNX59zJRjgnXymLulf7gbAKnnt0wPc0ZBHZRKQSMPr0Tr6Qz&#10;WwDj/cDVcRqVUFBRizcti9BxUqbvEBZlUpPnR1MP427PXOII+jlbM5PoonULJ6tvlyoaal9fo3o3&#10;k11LwpQavqeAKT2xXLspyMNBkT79NAMrdv9en2i4SzNtIUDq8a2zHMPHBYdt2qjFplYKDzaqMbbq&#10;PwvHN/nwdw04ptap4B4qCXVdxuqc/+AbgeOM5Au6Sf/2hRMHUI6jdJTvq9xvGI6NpdrAcZ6B4+tn&#10;PoPjB+mHsVUfKqpzAo6vx+9TZtxOeqPN3PEm3h8OXpzboKSz65R8fo1SLppap8WoxqHavC5Qu7eE&#10;6/SBBTgAdmPTPqBHGXupXNr/WaVTLoCbZ9TgLCqaAN0XAK5ZuQBwLiBsgDiHCqjnGfupZNpPZ7FZ&#10;1DhdOUAtGrfPJIzryh6+3qvnaZxn+0Y5vnp6oeIP8fO4N4Qar1g9oQvZfVQ71Lj/BgA6aMncMdTi&#10;DNWKpaO0avUIxSzsodG+2E0DyskDu6jX/kaatLeqXA9W1rhdKGJLP1Dr6HfVMPhj1UI5rhVQSbUD&#10;KgLKZVUnAJt1UDk1Ca+o1rOrk9wLJGOrbrGonAXHZu64/UJmMGfVlXN0a02J7avgWAKYgOOZZp4V&#10;264Br1Cg1EBkEBbnAIDJA4CcMH4wM77D5ckIxIRxQ6lyaq7+Lr0UGED4FLA1zWMM9mXs2W7DLYv2&#10;zo1zCJeL0/XkA7p8aqM2rQiXN0rk5DF95AOUunLgq3MnQpQA2+lAnSew6AqMGTB2Y7kzn2y6gD28&#10;BqMYD8ZebYCZx0eRnoYdeirAPmniEHVsV1+D+3VTOGFagWbWGJg0cByAahwYMAJgxmJNf64v1UmB&#10;Bo6ZrzYhV4EAtj/BXn7URfWwoW6NMMNIrMfGbhxsBXcxm2zZqw2UDsVKPQ5HAmn8D8kveBzPr9A1&#10;VLgBnlPZLmr48IG2wHFDrONUIZHeHIL66o8t2wclPACLtll+5muWF9syy89UMQHSQYRi+aPeek0d&#10;qe42TTR+pKNmoxqb98TAeTT1UZFBo60u4BCeQxSQHc0yM+KRQLKxwVtWeJRks6Zghy5SjkdaXckm&#10;xdvUXIXQIx3qaxRiDgL4GzDmPed6y2JOaJZJ6A42rw2vfywwH8DBioafvK/yZV5TI0C2fv0PsFH/&#10;hu/d11SbVfOjn6rGRz9WhXe/CzT/r9q2/EhtWn+srl0q8164oFIPUH/Hhhrs3BwILqu6wHMPRk9s&#10;2lVUuxZlgOOP1bpJWQ5OfKJeXevJrvMncrJFBabCaQS/B8cOaCmP4V0UTAhYTDjvvW93tXF6V3aT&#10;KxAoxwz+ygbqv7qG7FdVUI/V5dRlaSm1mPl7dZj3nhzXVlWfjdVQjmuoN0F2RT3HJpDrnwzHjRqq&#10;yZfaqsuU0cZNWyj75km17aymzdtqImFcrm4e33yV05/AMdMvl2PU7Vf1FUM4IvKvTv1/9s4CrMo0&#10;cfuzuzM7Pc7YXRgIKoIoBmCQ0t3d3V3SSCohUia2iN3d3YmI3d0J3N/9HGTWnZ3a2f32Pzsr17zX&#10;QTjA4XBgzu+9K9+b2eQsXMB1LPD2gZN3FdilSDjeisiRtF7MYeYHm+HTPwjzzjdpzI+OVcJruBGW&#10;vuORbZOcoWE8FRxSwHJPDRjp5IOpGr7c4E7dEmyooa3ow4vkHigqKkJubi533yZ9f+Tk5KCiouLv&#10;7qEPcPzf+YBpLjVqhg3xXexjMV7vbt3RX82EmePrmP5BOWYh2XOEVG7F59+0ZymFIkLKjiNU2Kr/&#10;RTD8X//44KknEVlRQ/UgCT1aD5BAcctW38GdxVYrq1fjzLEzEju1eBGW6t81HN+8iXBnWqSD/fFq&#10;ZTXenjlEkCWw7twGem0JtlRbj67HVe5E7okLwL3504G6U3i0bT1WJUZjSw4Bt+YwSAk4OykFK1l8&#10;dSItGvUHt1LJOoubvN7h4gLsK8zEzY2Lqeby/3VUcw+mp2N/WjreHOUszfF9OJ+RhkOWToRjD1yy&#10;4V6vgzO28EnF7V1s5CQcn80vxFZHb2aLA7AjJgHP91Ntu3MTKwsmYUNGBhoO8DafPYkbbMM+Twg+&#10;tXwxDs2Zgd1Ty1Ea4I95wVSh9xLQb13GmsIszI0Ox9N9IvPJuaK6Grw5dVyiPOPsQdxaMB0b+DEH&#10;c7NplV6NW4e4XXzyBBqu8n/od6/hydGdOJ6fjlPBvqjz9cQOtm1vZyv3peWz8fjsfrxgRrieyu8L&#10;FnM94X7ua6qWYkP6rYBjQvEztoLXE5KbbNW1BGYx30QYvkWFk7NNT6l4v6a1+RX3jE/yyfDONVSq&#10;uaP7+sEJ3tVrMIk2z7nlaVi/ohSH9yziE9lAPvn04DRPGKIC+MTfRh6BLiyeMZFDMJ/wxfkawl5P&#10;Du58gpgZZYWJiY6onByKwnRX7nr2hyMhOtxPB9vWlhKIBZjz/nhMRfvZlaadZc47vWJbtdhpbuDb&#10;/lE5ZjnXC84lveKmcMM9gjKfmTSIOSceb6kg/2bl+C1n0W7jat1J3OFj4DRPsCycVYYdG1fyyaZ4&#10;viPmopoyx0I5bqStuv4td66FpfpXKcf83t4px5K8MY/XhOOXN4StmlnvK7s5afY3OL51disfvlsk&#10;yvEFnpQ4zymn8yzjunhiJS6dWokLJ5fxV2MZjuyfh/VrimitnoSta4txhBlw0Rj+ghD8nND7mrNO&#10;b5lBFjZqoRpLGqm5YSyOBr5dcvA6koNbyOKop3Jcf51v51FPYG64Lt4n1GMqx1epHF/jJd/+khD+&#10;lEVcj+qW4Oap2Sxk82ADsBtPsCzF5EwnKPX/K2JD9LF8URLmzAxBRakHd4UdCYOacA7qC/vY3khY&#10;qI6snTpI3KaE+K0DEbFRFu6LaUed3heaxf0xIm8gJ2vkMYK2atV8Zo8nyWFUXn+oTeoPXdqrDQnH&#10;epx50q5shuP+LCxSoK16ONymjENChSsKpnK7l8rtZCqQRYTiKSJjy4bqIhZyFYm8LNXj5OQg7hwH&#10;MBPL5uSkCApchGMTLbi7WxP4EjCB80gpKZxpYgQih5bnqBDRYh2CuhP8uyWeHTdcxzW6LZbMK0RS&#10;jBcbogm6tGkbG2rAle31GYTEFCrDop06hYeYbkoioCVRbU5KZUt2kjfBOJC7x36IT/QjIIdTPY5h&#10;gVUQ86ujmX1mTpulUqKZOkvYubOYo2apU16OUL/DebtoGU/2kTQr54pJKR6TqPDmpRH+qUDbm2vD&#10;hZ0IhbmERvYdFBBURZN1Pi8l4EgFOSXWk/vGUSx+W4tH9/j7f2QllszNleSSxdZxCLsRzGnxziVU&#10;l5dmsMhMzDOxwVvkoN8dWfy6Ewjwafx3OsE7m6rtRN7uPNqbc2h3ziRY2wg4DnbijniapBBMwLHY&#10;Vi7MCeYRytsUTks0gZhQLE5kiEMoyAKShbW6aGKsRDkWcJwQ68OsMduqRSEXJ6Ym8eeTn8H8MQG5&#10;gI3dwlYt4DiVM13xEbSKi0Kud597DueaJvHrjVYmHPdn5nhYB8gPaY1BA74hHH8FZdkWUBvUChqK&#10;bVgu1woqQ/j66K7QGdeb1vBBzB2z2TrFFQl0wwQScq1MFWifHgI/Qq+fuyZt7Bq0VI+ECa3VlobD&#10;YGMyAo7Wqswnq8LDng3kProIcBmLjEha5nlyo6QwiEq7PSz9+8M5fQjcSobCbfYQ2DFLb8PCLesq&#10;aVgu6AOLuX1gu5DXqSYQL2WBXfUA2FTLUDke/H8Hx+N0ILf2B23V/aggrVq1GqbmNtA3NIWWjgHi&#10;EpIxPjEZioMV/r1TTv8Ax69xY+V4DFWbiCPvThZc2ToJwdoOWM2z9FV+P4RjVyTNPcE/9ivh1s8L&#10;FYcl2Iy7WzKg2loZloEBCOBhqzEYw/oHYls9cGnTZMSYmMLOje8LTcDS48z4fHj5/h5ISUn5Xslp&#10;VnTEZV5e3gc4/gM8Tprh+H3l+ChVINnefd7B8Y3/bThm1nra5ceYdOQq2vdSlmw9m7nlI2xG7QdL&#10;9b9yYkDki7lrHLfiPlQ03PDFR3+W/J0ZMWI4Fi1aiBcvmk5sNr80543fV4zff8z+J34VS0pKsHnz&#10;5p/8UlcJxyFOLLsKCQb2cjf1Wh3OrKjG1qwJ2JKegE1UW7YyL7cx1gvLuS+6IzoUt9hqzTYi3N65&#10;DrcFQNeewMVppVjmaIMNPs64vWAqOKaLq3vWYVVcNN/uhJUs0dka74e62bm4vWo6DtDavCM1Bs8P&#10;0CJ7YidOMEO4i1nmGisXNlezoZq3aR2fGN/YXs3/4Z1AbVEBttl78u3+nE2Kxt2tmwgX17C+dDLm&#10;hYVgX3EhalYuxkNu4DZequGWMhXPa7Qxc1P5wJzZWDo+Afc2rQeu1GBrRT6qkqLwYM82Am8tLm/f&#10;gLPzKlHLyam6Gfk4yievByMCcbqYqvSMyajOTcFUWrcFVD8+TsC+zT3olfNQQ2X7jAfbrG0ssNXX&#10;FXVV0/Hy/GGKrrRSs9TqOU8EPGHB1RvC8csbzBZTHW6gnfqpgGNC8hvaqgUcS2zVt5klZta4/uk1&#10;idr8ilnY1w/PYP3ifMRyfikjlgVhO+fhVt0u7Nk4Fwe3VWH3ljksp1qM6SXcNk12oOrDWafKCMwt&#10;4xO6aBOWb6nCwWCQBI4dDQYTjG1xkKVRlUWhWFgRg60rJjHHaAdzfWkY88ll/gRPXD+/hdnl6cwf&#10;L+Tt5hyV2D7mbRJw/JJTVPVPf8RWTRh9zYIwoR6LQqxXLOpqJCQ31AtYfURoZRHXbyrkeovnzBxf&#10;5ckYAcdnDu9B1eyp2EI3wItn4jnPD+CYMbVfC8diyoljwITjGp60YAZcAsfHOIt0hCc1DhCO9xCO&#10;dzFDTjiu24m7VCJv0VJ9Q8DxCWaO38Fx7aFluHRyJWe3VuIiwfj8ySU4sm8ONq4pxIaV+di5vgTH&#10;9szGQwLsW7ZTv77DturbdFIIIJbMNDUd4Nslh2iwFtvHoqhLcojXxdt4iMubfNsNXo9WaxCicYNW&#10;bCrNjTwERL/hv0Xe+NWNVbhxaiZWVAaw8TwYaxbF0D6vh7HDWiAuTI8zU8mYNS2QeV4d+HgPgpEJ&#10;S480P8VgvY9hHNMJkdUjkLpDGck75Wmr7gvXhd1hMq0X1Cf3w9DsfhicKYvB2X0xTGSQs6ShPEEa&#10;KhP6YlSuNNSKZKBeJoMx5b0xukIKY6f3hmZ5P+gXyMMxn/bdUicUTuV2L/eMpzAHK9TJKfkELYJx&#10;PguoCoXdmjnWTBZsxfGEXAKV4QRCbXRMIMu0tOHobMISMTZVE5DTCcjpVGKzCJNpib5IiXfH8oWF&#10;uM4itZqja7CFf2vmz8yhChtGtZa24gTCsQEBydGErdRsqSYQJ9OenE7AnUBLcrqAZOaO00QxVwqz&#10;y4Tj2CQfRDNPm0LlOIOwJ26Pie4YNicLOE6TAG0OVdxJ/PhJhEgByZPYKJ3N/dwMKtE5bMIW28c5&#10;tEznMEedncx269QIOFiMg4OVjgSOi7mXXMh8bhn3gQvY7ixAWVishTqckxrMluoELJ6Vw0wyt6Cz&#10;+fnflXuF+NnAWF9FArhlzBznE1ILqeLmE1jFvnOemJZinjeTtyGNn28CYbj5yKHlOUtyYiEaDpac&#10;twq059+SNFq8CdY8QVCYS3v3xFD+mxZrAncFc8WlYt9YnNB4Z6su55TTtNJUziilIpuWcQdbbRZz&#10;ufP2CKs588bMGQs7tYDjSeLgz6uIby8XhV1UjZNjvSVlZUVUuAsFdBeIDWhXjKFaPGxYJ4wY0wUq&#10;6l2gpSkFM51+cDHmxJOdKmI8tRgZ0YYDgVh9VGdoa0jBzXU03F3Hsolam5/TBwk8EehkPZz3sRLc&#10;HVVZwqVGYGYDNU8YmhkqwNpkOJysRrOUS4uXtPzbjER0oAGCeL0YHyNMiHZmtt0XaXl2sA4eBLec&#10;4fCYOhx2MwfCei6bqBf0gtmCbrBe1JtALAeXagW4LFaE4xJ5vk0GtktkYb9IQQLH/3FbtVCOfwyO&#10;ZWT7Y9UaTjnZ2MPYzBJ6hiZITE5DUnIqFIcMxqx5bBskg56ke+iHx4m6Bpy7Sn32dQNOXeRJbjrj&#10;xHVO8Dhz4TkePeI2yvsvPwbHqxIxbEweDr2D48tbJiJIywlrbt/AAh8/OPstwz3xOep3IlbFA8lz&#10;j7+DY19MP0pL0js4HtV2NByixRmzGJYF5GHexsO4STgWLy9YojEpOpIzHGMxeEwEZhxh3uc/8Wzr&#10;v+RrlJaWfg/If/3rXzF//vx/uOUflOP/kh/mj9zMH9qqb1y9hlGElL4qev/ztuopp2+jmksnFnFF&#10;+PMnH6Nn697wmbCZ+8Y1H1TjfwGOgytOIKjoMExssyV/W/76zZ/h5uWEU6dOvnuENuK1KOF6t20s&#10;VONXr15J1OMfO6Hzn/jt+yU4vsYTtkHc893q68ctYjbeXqrFkUXzsCIpEetT4rGdeb5jVAB2cL5k&#10;hb0VVrs5YzlB8fyaKoImd5Fv1uHa+tVYyqbrVdwWPhARjBtLK/lEvoa7v1VYSqfUficPHPXxxBo3&#10;c1R7GWNdtBOWcstyVZQXXh7bjDfn92E3i1qWcvrpgKMDjru7YRPnmapZnnNpwxyC7hHUVUzBGltn&#10;rLZxxbKQMFzfvJbq7DXsmjUVSxKisI0ZxPXMtVUnhWIuM15Lk+NwdQNV52sXcX3rRiwbH4trq+jD&#10;usHvb2E55sX44c7WFWi4dAoHphZinos9lrFYbFOAA3b52OEas4yUbHnbDuDsqrlYk5uIPRV5eH5y&#10;J3D5MC7Mpl022Btnvdx4m+2wk63VlxfPxNs6Ko8CjrlJ/Oz2ac4uMcfKrOvLmwKO+YSCUPychV1C&#10;ORZK8nOWcEnaqu9elKi0Yq7pGTd3Jfu8z2qxfeUUpEVbwst2OMomBjO7THX7hcj8XqKSugpzpiZi&#10;H4ugFlYmsOHWGwtm0L6ZZInSHHdMSnJAqKs6VlZmsKlYF06G8pg3JRLnDizAse0zMGtyCJzMB0Ff&#10;rRtMxvVhyY8fLp/ZgM0ry7Cb9/uja8e5t3yJcHxVMu30kiVdAt4lyjHzxvXNmWMBx89YMMY9YQHH&#10;L19eJQzfpWp8l4VctFdL4Jh/kDjj1Mic8N/aql/y32/4/uYd8B+2Vdfj5fP7ELbqq+dP4tjebVjA&#10;Hpf1K9ke/liICJyFel85Fl/zza0m5fh1U1u1JHPMpmrRGC7yxgyFSzLHbznhJMC44b5Q9KnuE4zf&#10;UDV+RUv182t0CjBv/JiA9b5yfJuFXDepHl9mW/UFgtf5Iys4t0U4Pr6CgLwcF07QWk04PrR3Njau&#10;yufG8SQJHB/dPRsPLtNJQegVW8dvRLFWs2p8W6jH4oQLQVe0VwswFgev03TwbSzjkhwE48YbPKga&#10;g0oymDtupLW6njbthiu8FIoyP4+Ycrp/fhGBfi7L3xZi78Z0JISORoDbEJjodKFaOQiJsQZUaZ1R&#10;Wky7cYYJc7RacPaUh7zWZ5A2+Agmae0Ru3ooAXkoItb1gxshwISlXGpFvaGYJQW5jN6QS+uOQcmd&#10;MTihK5STe0MltReGjGesJK0zm3p7QnlyNwyf3AEq5d2hWtgD6tnSsM5RRmyJA4qns5mYhVjlhL2y&#10;SWGclhI23nDmc4MkO7ZFhOMswms8W51jCcjRPFEWFx8EMwttWFhr0zZMdZRqazob5ZMTWZbF3Gwa&#10;G6mT4liOS7gVWdmJnHGaMN6HGV+2TTOPnELFN5VFfracjrO1M0J8MmebBKARnFPSwznZxEu6MpKT&#10;RbO1HxITPHjpw6/rgRjCcRo3i1PSo5AQH0Irsxa82ZRfmJOMLKrAE5JpPRZwTLDMI5TmE/QyCdii&#10;JTuT0JjDeSOxh5zD25vHIsGCjHh4cAbPlZN3RYRj0eY8IVnYswmQfD2HIJ7DgrECQnuOKAMbz8ki&#10;WqnTeJsy2IAtmawiIIcHORGOR/EkBy3YzPCKrWWx/yuOrAwCO8FYZJELuRGfy4hMPjsV8ovSqRon&#10;E16TeB22WNPp40hI93Mzw8zSdCyckc28Nk9aMI9dlk/1ODtQoiSXMw/cZH+n3ZqwLI5JtIuLYq4c&#10;fq3QAFsY6CjBzcmAW9S2kvtlRpkA+gyWirFRnBvRhTwpmk/1fArV4wIB/8xyi5krMbcVEmTN6d0h&#10;UFWR4gnnrrC2V4ZHEB0NPlR13ZXh76qCUJ7wiyEAR1HddaMq7GQ+GB5OKnQDEEZZNmhvq0wlfTBn&#10;mmyYQ3eGmZ4s88ZSBH99Kv2aMDUYAEtT5t8NCLAmvK32apxzUudM1Cgqx6oI9lSnrVobQZx7CnTQ&#10;QEy4CYLjxkHPQwq26fJwncocMeeZHBczRz+9I4vmOsJl5SB40EZtP28A3JcqwWvtCDitkIczJ9Ac&#10;qSSLKaf/lK06LCwMKioq0Bg7VmKr/gfluP+AAVizbh3smFuysLaFsbkFH/gZfOCnYehQAcdr/71w&#10;POj9zHEjHp0pgzVV32JJ5Owt9uV5UrHOYuL4KVaHm3JvKxs8t80/cDNg2kcbIQv4B/rFUjj0MsOk&#10;PU1t1Y9PzoXvSANUSZq7WCx5bAtnG/bRVH0f24snYvI8YcUWLyuh3l4NzpX84/6feLb1X/Q1hL36&#10;q6++QmUln6z9yMsHOP4v+mH+wk29zJwJ1dcAAP/0SURBVN3xkUMVIS2B46uYcZlt1WduNZVyfX/c&#10;+cO3V085fQuLX9QjqmozvuvYA9/+tSUcwuYgfGbth5bqfwGMhZVcWNLdUtbim4++xccf/xnhfML2&#10;+GlTnKWxsQFvG9+CT/NZwNWUhxdA3Dzl9H/1m/Zr4DiQKu1q2oMfikwu1c03NSdpdz6GBmZtcYyN&#10;uYf34jat0Xs9vbCeKvBMbg8fZfPzy4s8KUDF8/rWtVjK9uYldtZYz5mk84sZX3l4CRd3rMeK4HCs&#10;t3LDejsnbGDj9NGiNELkVBzKSsOqSJZkHd3HvORJbCxIxTQqQku5NbyR5V7V7qaY5WuB88upQl89&#10;g1trVmINFeNKd0+sTEnC4/0EAxZm7S7Jx4H8CXi1ex0eHt6E09XTsJxAv4pK9G0qwqg9hZsrFmEN&#10;y3xuLl9IyKjD2appvL0+eLSKgH/uBG7OnY4t/vzeWCy204dzSN62OBPoigfMJmMXPwcVS+zjfNAR&#10;2lePbsL16hIcTArEYV9nnPVhBtqBLdzBnri2dAZhmrZqFmm9uc/GaTZUP6cK3MjSKjG/JBqoG9hW&#10;/fz6WcIxVWRuBz8T+WQWX72611Ta1cjCq8f8mBN7VxBe41HB7OKJXXNQmuUl2TO+QzXzwQ0qj+w1&#10;OcMyqPgQMyyfl4H502Lh76KK/FRHLJkVi7IcT6TwiV1RhjuuUtncVJWHnBh7Zo7tUcfSqJcEshO7&#10;ZlEl4VQJi2zKJoZgXXUh7+oteHiFhVQsEnvB3PSbeyzkeiaAmPBOKK4XhVzvppzeEoZfcj+44RXL&#10;uKgcv+LMkwBioRw3vKVy/Ob+93BMYpXMODWIhmlw6lJcNorN49c86nlwA1z8HvEQc05vGwQwE45p&#10;n75UewyXWMp1eM8WzJ9RilXL2Ar+SLS2cBaq/sHfbNU/hOPX1/nEibfpKQGfPwMQkgUcN7KIS8Dx&#10;2wd83sVSs7f3CMd3mDWmaizg+OW1g9wG3isBY5E5vl+3A3fqtuFWrYDjzU1wfGQVLvDkxPlDhOJj&#10;PGipPnd8Mc6drMbRA/OwbWMJtq2bgt2bpuE4LfGPmBsWyvGbdzvHkjIugmwjfw4CjptU5HeKslCT&#10;m5Xl5rknoSATlBupDjfSbi0AuVGUcjGr3EhLdSMvGwjHwpr97NI6qt1LmXFeSnv+Opw9Ws6MsR/G&#10;R2lDT6sDNMa0ZhlRLwLMSCqt+mwkdkfVfFpji92hb98dUmM/wiifz+GQ3w3BC2URsWoQ3GkdNZvW&#10;E3pUgEdzzmlIei/O1PQmFPeBWiLt1vG9MSqmG5QTOLmT3ZP5494YU9ITquVdMYofpz5NGtosMrKa&#10;NBJRUwiVpYF8fEdhNoG4ksrkvKJozCIoT2bGN59lWAUErgyqwfEs2opJCEIUc74x0f4w0hsDcwM1&#10;TjbRTs1DWKUzeEIshddJjKMVOpbfJ/d6o8KdWTDFxmru36Zz8zaBU2uhAa4I4syeraUpXJwsER8f&#10;iATmmhMJtnGE51hmZpMJwZMItYXcRU4Pd0QOwTiLduGkKM4yEabHE8QTCNnmRhpUW/UId8zsMu+c&#10;yJ3zCWxpTqe9Oo2gl05LtJhIigh3IbgGUtVm0Rfz0QISSzlBVZGVikAWF7oZj0MugT2HgJqWQnt2&#10;Lq3OE4XlmSBL+3M2VeMJvP1iEmoC4Vj8O5O3N4NHFoE+MtQN+joj2eTtKbFj5xCYswmqmSz/yuEO&#10;cgabqDM5QZVIS3gEb3so/5/l7GENZ6re0dEsDuPfyonMBDtxZ97JXBOTmYmeTyV4OqG6lHbwqcJS&#10;ncqpLWbBReZ4ErPMojythHZqAckRBFoHa3Xmfodg1LDeGDqwC4zUudgwVgm+FvqI46ze+BCeoEgW&#10;RWIEan5/oqlazFBNIhiLEq5iqt35/FwxUc4YNrwbukv9FUojuiAwio3TOTYsizODj/9I2PAx66gv&#10;BQ8DadhrdMcYuS/gZj2Y37Mr7OyHQWVUF6ip94WXlyHt3KH82TvBnCcEDcZJI5p/C90dlTFWuQNb&#10;q/vBWHcgd6aVeKJoLHeix8LTQQ2+VJTDfVkYF6DPn81oWDDvbGE0AA5e3DH2kYYV4dhmihwsGC9w&#10;YgmX9aJ+cFwmB4/VnG9aPQIuS9hSvZwq9aqhcF6hAPe1inBdyswxC+V+V3C8lnBszxZOS05GmFgQ&#10;jplLSk0jHEuU438jHD9aDtc+tkhfceZvhVxsqt6cYQkVeW2MG6dK/zxb0FazbIN/zu9vyYSNQmcM&#10;1BgHxygbjO7I1jzaql/X1yF7bHf0GaiC7C330fjmHo4t5v7YoHH8HKOhoeaKCVUM5fPMa83SLFiO&#10;GoZh4/g+1eHQ8y7HtmvM9vxfPQP7HX/d9etppfuJlw9w/Dv+wf2TN+3yxQuE48Hoq9oEx6U0eOQ9&#10;/PujgC3wJTV3/7CAXMKTADOvP0PmljPo0k8FH1PdtPAsQkzVLUmzspgd+l/PC/8r37+AY6fUVfjo&#10;k0/RvlVLnDnJsinxQjdPA5/RNxCQ+Z/kkLwuhlsl4Mwn/u9e/ycf1v/y1X8tHFd7OODqMqq0nBaq&#10;Xb8cayfmYW1eDpamJmI1rdHbggM5u+SKTTzhvHdCMp4cY5vv6YN4dPIgGi+colV6IbaxCGu2qzkO&#10;T8/liV+CYc0JnCxlftc3Civc/XGCsRZRpCWywZfKZmNV8Hjc2knl7N4t3CZI11HRvVJdiutLSnFl&#10;dh628Yng/sI0vDrIJ/7MBT84sAdXt23A/WMEBbYXPyLMb44Jxa7YYDyYV8piL9FGzcw0c7+NtH3j&#10;9FEC8BKcyEzCJj8WhxVl4yX3ik8SpreHslysIBcPppXjfEoiDhDc93IP+RDB/IQPm7fdLHGSm8kX&#10;oqJQx+cN51jqdb44C8eY2dsd5ohD/nY44+OE054u2OFghU3+zrhUVUI4Zq70Bk9UMzMs2qpfXudJ&#10;bNqRxfzSU/G2B5eoTJ7h90xQY+HVE4JwA+eFXhKmH986Q5XzMi6f3cXG3SmI8jWFH5+0bVqchw2L&#10;s7GF00CP7h3CQzYYXzqzjs3SlZhdGoMVhOPtbEeO55O6lXNSCNzbmTMNgsGYrvB1HEEBvBAbq3Kx&#10;uWoiTuyYjYObK3Du4AJaurdjOoE7wFkdm5ZNwfM7J6kOc8aJt+WVgOInYn+ZiutzTjYJwOcE0luR&#10;OW6GY8Lwq2Y4FqBMcJbMOrHAq55gXP/2Ad68FsqxUI2pEFPprW98woMt1hQK/gbHzOW/B8fit+Zt&#10;A90W/JiXL+/jct1x/rhPSPaN57MpfPniSjx6KNY7XnBLWcAxs81iyqm+STkm4TYpx0JBprrdyNvc&#10;yNvZDMeipfotVeM3hOM3D4TKT1v1nWN4JWacCMdv2Fb9/DI3ji/slsDxvQu0VJ/fjJu0nF+v2Swp&#10;46o7zIyxgGNxeWwFLpxajprjVaghHB+kcryZivHmNVOY4y7DoW1zCNgs0iLcvmbuuF4ArlCKBRzf&#10;aYLjZsX4+7Zq0WL9PiBL1GNhs+bH0U7dKPLHwlJNKMb1bfw3Z5xYxiUart/eIjA/YNHXk51UrSdj&#10;/858PH+0GaWTPbgN+y3GaXZkCZEMVeSe0BrVhupaD4T5adCWOhQ6Zl0xzqULrOL6Qj+6DZwLpRBR&#10;rQT7qVIwmEzwmdoPeqVyGJ3VD2PS+kMzkTnjmL7QDiOshHWCenIP6BWw9GiKNK3VwlLNo7I3NCpl&#10;oVshD9tiVfjn6CAqzhBJAUbIZfFRYSiLrcJtkRNig4kJXsxGU3llSVMKIx1RdHiEsR06MtIfESFe&#10;0NcYyaiANsoyElHAjfJUziqlEVYTOZczPoalWnEhhNwAREX78NKLIEvgZVFXTKQXnNm8r6mmDJUR&#10;SnAlHKcmsoyLanQ8Z5Xi42jJpjqbSaU5lznfkgS2TIc4ID/UCanelvCx0GKLsQ1LpwjacYEwN1aD&#10;jbkWlVSCLIunxhOOhXqbxJNmcfw8iQTlqGgvBDPHOz7Wn/BM+OYJNH8HC/iyoyDYwgzGisymjlFG&#10;Dt022YTmJFqtE2hxDuT3GxLlzVJHR7g4GEhapJPGe/N74wkv3tZUQm5SgrBsc1Yq3Au62sO5Ae1G&#10;aKUKLFRmzmNl8HIC7ea+vvbQ0RuFkWOHYoTmCMiNHIReA3pg5JghCAmlpZnFZlPY5u9mrQf1IbTP&#10;G46GJxungyw1kB/tjlmE4TKC/iRCrGilFjnjIhamlRKURXFXQpQLt4MHY/jg7hgs2wGK0u2gPqgX&#10;NGXoFOjZBZr9enM+jqIfIzoFGbSLs3RsMlX0Kfz5TuHf0sm0fQsFuoyqtJjxsrQehf4KraE4shNC&#10;x/NnVOyArFI7nrzQhpVBV5iObgVHLarKo9vDWLUtogO0qMi7wMCkP1q3/xgdu3wOV1dDlNHmHR/j&#10;yAw0d7g1erHhfBSzxvKcdOrMKaf+VI4HwYwKsxMh2M1eA+72Y9nWz3b/AANE0LLtrM/M/NCOUFVq&#10;DRP7ATAIZKFhCnPE5XKwY8Gc/WIe1XJwW6EE5yV8PC0dBreVIwjKw+HJGScPui6811OZ5vv+k4Vc&#10;v6gcy/ancrx2LWzZDG3O3UYjU3Puk6Wzhj0VQ/7dtuq3d3Bq5wlcuMtZgfefyry5im2LZmP27LlY&#10;se0M/4y/e+HUQc3+lVjAHNSSfQc51VCHmzf5Pwy+++6pzVixaC52X2y+9j0cWCA+xxys3H723RyU&#10;+Dwv+Id5HebN5vvmrsSJ2+J/Ph9e/tl74AMc/7P32O/3+lcuX+Tgu6IEjrOuvMDm6VU4bs4WXitX&#10;yXGcLbiriytReOMVptTe/0MCsoDj+Q8b4Jw1F3/hpJCioj4iqRiHzaolGB/5AMb/BuXYNXUNvvjk&#10;W7Rv3RrnapummgQMC+2rQQAw7TuN9e9A+R0UN6vI/xe/Pb8Ex1dpqw6hlXmtowVuLpomsUofm1eB&#10;El93TItii22kH6r5JHILG5zXUwU4mRSDV3uZYb7M69HiuiE3HQ8PbOeT+3N4sKUam6nArBvvjxvL&#10;ZrG46zQazp3D003b8Ignq98cFI3VB/BoMecHIzhREhiDe6vX8XrMB4vW6l18fQ+t0DtWAGvm4VTm&#10;eKxmK/SJvAwJ5NZv54nOXWvRsGM57iwox9HYSGx3c8UuFwccZtb5Em/jteIcQuxE1EyeiGMp47Hf&#10;3weHPJ1xjBvJp7ydURPqx+1kLxx251YzLdEn3J1x0MkGJ7zsCbs2OOVpilofM9R5W+E0bZMnXRxx&#10;lFvO+9y4zRzgjJ3eFmzjNsIpqi91Ym/Z3ZXN2nbY4OWAmtn5eF23h7ZoghaLnkRbtbBYg5vHQjl+&#10;do+zQQKOqYTX/xCOH7DR+g6t1wS5+9eO4SoBee/G2UiPsmN2WA1V0+I4GbSYDrPTeEhL7qKZSSzl&#10;isPu9WWEs2VUJrdh1bx02rDzsWddMRVjN9gZsCl4ZDv4sI06j5udJ3fM4aTPVrZV0zK/KJOQXE6l&#10;yItQbYz55UmclqKdm5ArLOHPb7Eo7CFzxAKSCccvfwSOG5gx/ns4vkLFWMDxHV4SWnm8/h6Oaa3+&#10;STh+8w/KcT1VY/HL9OoHcDyHU07VLEx7+OCq5HlQk636/o/AsZhyEsrx9X+AYzHj9D4cvyYcv2UT&#10;+OvbR1mUdYS5XVqrfwKOr53bjIvH1vAczCq6/Vc3QfIxHgKOjy3G2RPVOLRPwPEUZo4nY8vqUuzf&#10;zLbq2i20bu8nuLJgi4cEjiUZ4+aDeWKe9JCox+8d4OuSQ+SNJeoxr0+4Fkcjm64FHNdfpWWb+8b1&#10;17bixZVNuHJkPrYtS8fGZclIjR2HUN8RbM9OITCZQ310a+hodYGuZjeoqbTHyCHfQGnQ59DX7A5N&#10;jS7QMCLQ2HWGrn9Xrhz0QPTcMUhfqwfvWQowyu+OcQVS0C3idnGeHNTTBkI1qg9GB3eFVnh3aCX0&#10;wjhCs+5kTjiVEJ7Zbj16aneMninFyz7Qm0oYKVcjHOsiMFgT3mbD4KergEhTJYRRxfPUVUR6sB2m&#10;UTUWedtUNjrH0FIdwcbqRKqriYxzWOtpwn6cOiZGUhn0dYOnpT7CPB2QEMbCrFhuFcdHUBENJJiy&#10;RIvAO55gnEQFV6jK7i6WGDZEFtK9u8LJ3pSqaQzfH4hIqspxvG5aMmefWOplpzMUtqosV1IdAFce&#10;5oN7Q61fZ3gxI5xN9TctMRQW3HTX0RyOiGA3xER4I5YwK25vYlIw1WjatQmm4YyNhBBaE2MJtIT2&#10;hHBf2OqrQ6lXF4zs3gWje3B3XFcTZam0JfNvl4u7JZQ1lSA3QoZw2B9yCr1okZXjDK07MliqlUDo&#10;TiYcpwilnH+TRRFZNP8+644bibAgFxZbxVPFpuJNOM4TVmXawAMCnTBESQbdercnFHdH+x5t0Kt/&#10;dxjze0mlRXwi4yLFBGQ/O0MM6dEaWgN7QH9wTzhrDZGcIJjNDHUp27qLaJ8u4j5yCbePiwUgE5an&#10;T0niyYEoKrLjoK4ig2GDumKoLCeXerXHGN7HI9q3gVqfnrQpO1FpTqViHMfcN8vKmDEup22+jI3c&#10;hXw9h2p7PjPRk9lUHcqTJIOHd0LfgV8jMIa58EJ7JGQbIznFAPam3A2W/yuMhn4NDZm/wkS1PWFW&#10;E4E+GlSc2+Hblh+hQ/tPMVyxL+8DKt7MTOvpSGP40O/g763G2StVGPKEkJl+PxYaUz3WI+zyMeho&#10;pUx7uwrhmIVcLDv2sRvO6Tu6JEZ3x8ABjBkM+wJDbTpAZ7wMHGYpwXaeHKzpqHAgHAvbtM0CWqgJ&#10;x45Ujo1m9oLBtG6wmN0XLlSPXRf/H8Gx2lho/GTmePUaWNnYwcTcEvpGInOcysxxCgejFTBr/r8x&#10;c/x/8Yznw9f8t9wDH+D433I3/i4+ydkzpzBkQD90tPPB8vQpeE1L8QkTO+z14yyLVxgOufjjcaeu&#10;nH6ZgbxHDSjlzJHYAf4jHeXn72P61RdQZi7zc5ZF2YfMRMTsCx+g+F+E4ma1OWT6GXinbEC7Tzrg&#10;66++xIrNq5rgmAdN1RIbKL3V/2VwfBsh3DPebWeKV4tmMN/L3OWRnXhAEH14gBbbE9vZ5rwfdzfO&#10;xyk+uXkqyraO8/3L52NjMMHZk4BZVoinnHLC3jW4XJyG1Z4WtCkzLzylAE9WLcPTtSvwkCVed7gR&#10;fLEoB4eC/LHNilvJbj44nJSEw7QYHkkbj2MsyTrG8pIjYb44xie7+2j13sqM8w4vV+zx98DhYHcc&#10;DHTEfsLrfg9zZpNdcdrNmxDrhIOWJjhAm+JBZ1vuMbsSiD24ycwCKmsLnLI2wwV7C5w208cxU32c&#10;53XOcX5JHGdpia5xsUYtVeMzrsY466aH824GOOeoj1o+ga4j+Nbx5MFZlo3VMUd3nqryGRcznGc+&#10;+TKh/CLB+aCjLeHYHqcr8/GidhctyceowDbBsSjnovRIMZOuL8JvA3O778Px0xtCORZN0BealOOn&#10;Ta8/un6cSu5xHNg0E1VTCfkbyzlNs4BW6kW0V7N1N8qCVmg2d6/l37p7+5mj5dzU4SrML4tCdhy3&#10;qhdmYMeqAkT5aMFCqzctoiwNq87H4c3TmTeehfJcPvEtDsXmZfl0mtMuXLOFE1NHaPWu4+cTmdxL&#10;kuMVc9ANwlZN5VUoxwLeBRDXCwv1e3AsLNavnlKhpXIsdo6b4fjNGxZy0e9GUv07OBYKckMjbdYS&#10;W/XPwPGr+7hSd4KF5SdxdN82VFYUYcHsMtxnsdmvg2Mqx7xP31eOfwjHQj0WcCzUY7FzLAD55+BY&#10;KMcCjC+J3DEbq+uOvlOOJXC8GIcPcOdYtFUvZZP68iLs2TCdZV4baKffTVanoktbdD2bpiXt1FSO&#10;GwnJjZKs8YHvd47ft1WL1wUYNwqw5sc2FXGJ5mruHV/bxliCmHJiMd4dFojVrEB1WTBCnIfQWm+P&#10;1QujMKeCXTal3ogK06Rq2oK7sC2gMYoqr0pHyMt+jgGcd1IfxcZfXRZnEUCG6rXEYOOvYBrRBwmV&#10;ukipNoB3OfPKuVSAJ/TEmAm9MTZdBqMIC0ODukEltBv0kmVgmKdAdVkRuqXyUC+Xxegywl1FD6hM&#10;k8KY6YTmqYqwKx6L0AJTPh+3RriTJvz1FBFpPBxhnNXx1FFEVqgDZnH7VlhvM9lAHU3VNSLCh6pp&#10;KNLjw+FkpIsxMn1gPmIoDIfIQ0NOBj5WpkgK4/xSNJXgGHb0RHACioAcGU5opaKbQKu1sDYLldXU&#10;WAMy0p1hxjmnVCrTQjWOZlFgDBuW43kksj3Z1UiVimcHqHdvCa0eraDVsx10+0sh0skC+VSrM9ie&#10;7exgDEX53pAf0JP79rT52hiwOTuSABvCz0n7dVIYQsI8ERDkivHxnIjiXnMWrcWxgdxZVlbAqN48&#10;EdGHJWdDBiKS03eZBO6QUHcMGiaNHgM6o98gKXSRagdDE01Jznk8YTuOFvBUwqWYXkom/KUxvxxD&#10;lXycjgqCqDJPZJFXBuE8I5lZa+46Z9IinUFAduCW8ohRgzBAQQpS0h0kr4dGekvel57MKSXaqkOc&#10;TTGky7fQ6t8VjmMVEGOvi6m0ls8hEBezdbuIJWMid1xRyMbqXGbDmecumxTNrHgcomitHjO8F+T7&#10;tsHYwVJQkuL+ME8AqHTtBMuRSuxAoA2bmec8FqyJ/HQ+1WgB1xN5G3N5TEgJ5P5zGIqLmCHnjNNo&#10;DRl0lvoLXPw1EJ1hBr/IMYiK0oS77QBoyn8KNek/Q6nLR3Ag6OYkWiPIWxMjBFD3/gb9+f11afMN&#10;bE3G8SSCBxwchhGQpRAdYcCiLlXOOHVi7rgvIbk3DDR7w1R3AOzNhnDnXQlOZtwntlGCtx2dEsZy&#10;jL/KYMCgL9Fp4EcYZssTRuNZsMUdb7MZtFgTjh2XUflfNAhW8wbCY5UKp50GM2rwJWSi/8z29paw&#10;Yy7ZfQkf2/8XtmoBxzq6P9JW3U9MOa2CybsyLm0dfQb7E5kX4JTT4EH/3rbq3wUafLgRv+Ue+ADH&#10;v+Ve+31+zLatW9C2Rzc4tWqLZ627YWdGITP/93g8QDGhsfjCI0YdCvGwXRdsSs9H/p36PxQYC9V4&#10;1vUXyNh2Eh37DYCMLDf7ig8jjO3KQWUf7NT/ip26+WPFhFMoAVl5iBP+9Cf+z5llKBK1WPIi0sYs&#10;HKrnE/03TZbq91uq3//3T1msf3idX/Mxv/Tb+EvKsdg5jnRiCZajGZ6wpOVt9Qy8WDATj2ZW4Nr0&#10;YtTOLMT5eZNxkhMhB6mOXGGhygXuVe4PYnO0vT12O9JW7OGDPX5+OEtl50wwVVl7c5x0sMFxFyfs&#10;J+BuDw0gSHthAxWe3c52OMW40ylre5zgsceBqqu1KbbbW+Mg1dy9jtbYY2uBw052OOxgixOEz9Nu&#10;TjhgYYRjtkY4YaePI5bqOMd8co2jPc7aOxNQXXCBBV6n7MxxzM4SJ5ihPsGSseN2NjjvZIVaa31c&#10;dzLFHRcLXLE1xRWC8iVe7yLt0HUE21onW5ylqnTGyQi1Lka44GKCi7YmuGJjiRvWDrhp5YirFta4&#10;aW+J21STb/JrXebHXGWJ1xWqx7vtzHhCwBYn5xQQTnZyK/gE87nn8ELkjLlZzJFbvGYJ1xtmihvu&#10;s3CLtmqhHDey7KoZjl/TqvyIcPya+8bCYi1s2By2pb2ZFu0HR2mrzuW0iIcEejNY0DV1UgDmlUdx&#10;8zgN+zaXYfvaIlTNTEAEYXh8sAGuUsm8eHQxsmKsEMbSzgqWbU3NYcYw1g7z2G69eWkugbuUe8gp&#10;OER7dsPDU7SDHyfAn8UrNm03PmbzNI9XvO2iofoVs7rPHxCa38GxuBRwLCzWjVRnm+FY2KrfEI4b&#10;qRoLQH4raat+SQAW5VtUegnFbxseSezVf7NVC8t180kmui74L/owJMqxxFZ9/hiusJTr2P6thOMC&#10;zJ4+GXfvXPwJOGahqbBVSw6hHP//g2MByOcOsqGapVxCOT53vBrnTi3hrPccrFmRh2VU59dUT6S6&#10;X8GW63Us+dqOZyzOenVV7BizQIuq79t3O8fCat1A27Rk8/jdIUq7JMVdPCRZY8nB18XEE/PF9Wyo&#10;FjNOb7h1/IbK8dtrm/HwzDIcXJ2Lk9sm49z+chzekc/s8wTMmxHMOZvhUBn+HVRHtKVqJiuxmw6U&#10;/gI9u36EPj0+wWDFVhg2tiMGa7RBf82vMMy8JXR9usEovCc0AqgCRnSAJku31AnGI+OkMDS0B4aH&#10;9IRanDQMchRgUjwc+py60SIcjy0fgDHTuFE7nW3WU3sRjuliKFOEZf4ohBdaIm8Sc6jhDojh73KE&#10;wQiEG45EiIkq8pgVnkbLbSHLqybQZhxPC7PYOY5nS35WYgz8bS2h1L0zRnTrDHXp3tBVkEO0mwub&#10;haO48U0wjQpnNjmcJVosq6UVOyrKlzZoYYVmbjc5FBGhHhg5TJbbuXJUKV0l9uck5nKjCcaxtGJP&#10;pjV5Iq9rPVIOGlRZNbu2hnrXNtDu25Wgx5kqHsYaLH0itA5V7Iee3dpKDmMDdcJxFN2pvB3jwzCe&#10;eejgUC/48iRhclIk4lgSmDGeG8PjI+BPkDbgx47p1QmjenWEp4k2cnjbJrKkapzRaEYru/HogS5U&#10;e13oSEnLTWZemCq6sFMza5zCiavEJJZ9sVU/luCto6tK+7Qdy7hiJDlkAcapVI/TWEQ2gQVdCbR6&#10;m1pooJ9MJ/Tu2xa6BqqSzWZxciCRinmJaOD2tsPQji2gJ9sdbmqKSHYzQXmyL2ZxzqmcCmzBhECU&#10;sk28gu3ipXmc3mIWuYTHtKI45HHqSltFGiPl6TbQGApl6a5Q7NQaI7p0gL26Kgp5n4om7wlU5nO4&#10;fJDPRvBc3rZsQrwoHctj/ljMYRXSMZDF3WlzTit17UVl2I5lcKmmzB6rU9nX44kLtnvrdIeazF+g&#10;PuCviHZXwbQCPxat2UBLrS96dfsKCrI90LdLJ/SX6oxx2gNh56AEc/MBcHJQhJUlG9RVvmMGmcqu&#10;kTSMtHrCyrA//Fjy5U13jcW4XrDQ7glP5pjdbZVYLtYXgxRboNfQzzDCpgvM0xThPI3byLNorZ4j&#10;A63CNhhX3Am2tFl7Lmcmeu4AjM3jvFQ278cKFt+tVIAbFeX/E1v1T8GxtHQ/LFu+ghvHxtDU1sMY&#10;NS1ERsXxF2Y8FOTlPsDxLz2j+h95/wc4/uP8oKdWzkabzz/HCiqmx7KmYBLhV2SMC268bDrE69df&#10;YmdkMq4PGoop5x/w+OPYq6ewfGzx80bYT5iMP//lYxj6FSJ+8d0POeN/k2osAeSK4winRd3eogBf&#10;/eUz/PXzv8DQzBgL5i7E9eti1J4KWT0B+V079Q8B+YcN6+//9v2wzfr96/4r80+/Bo5jCKDHHY2o&#10;xFrhiB9VWALfPgLzLlcHbPawx1pC5Rbugu6mYrrf0RT7XS1x0MUGJ+0dcMaGG8m2Hjhg5YCDhMnj&#10;NrQlWxvjItXac/z3Xs4cbXSylnyeLVRe9hN8awjCtVYs27K2xAUqs6f4ttOE1VOE6iPWJgRgM5x2&#10;4Ofi5zltY45avq+Wb79ob4Zrzua47GBEeDWSfP7T/BwXaYu+SGg9Y2uMGgLvOSdaqG35Nfj2y678&#10;t7UOLtrp4LqjIYGXB2H8Km/DJSrmdXYs3+ITbvG1zzrzNvF7vMjW7CssF7tKdfuGpQvucULqjp0z&#10;btpa4bINvzfmBmsI4pfcbXGJVutNBPbFrmY4OmcSHtTsoAJ8/D04pnIs4JgK8uubZ9BIOH7O/ed6&#10;FnDhHRw3Ujl+w1zyE8L0G77+hJD8ktZf0Uj97NYR3GZedfGMJAkcX6ByfISZ4VmFLBEK1IMfS2bc&#10;bPj3LNcbS+cmY3pRkEQVXjEnGZO5Y+xupoDxLNwqYHNrWrglchPsMac4HHtZFrVqXip8HVQR5jEO&#10;x3YsIAyL2aZLVKEv8fZQbX12k+o1i8V4215TLX4mMtNC2ebr4rIZjsWlUJJfUzlueN0Mx9wern/4&#10;Hhw//76QS8Dx2wbmjt9Tjn8Kjl9TOb50/iguM0N+4uB2zGaz+EwC8p3bou30x2zVfw/HjVS0f0k5&#10;/lds1c1wfPE0N49Psq369FIcOzQf61cXYPWSXE4JTcbh7cLOTogVbdUE2zfvKceNYudYUs5FZZiH&#10;ZPf4B4e4TlPe+N0hyRwTkKkcC1t1AzPH4mi8sY0leetw/0w1FejNOLWrGIlhY2Ft3J1br1SFmdcc&#10;qcSdWKrG7k6jmWcdBUVuxvbt9Sn6SX+FIZzOUWBhUV9ep9fwzyGn8Q1GGLXCGNu2UHb4FiM9W2Es&#10;rdZqydIYGt4NgwNZvhUnAzUqyFoT5Gi5HgyNwkEYQ1v16BIqx1MJIzNloExLtWq5DOF4CGyK1RFa&#10;aIVMFsZNTiK48vfSTZUW1eFcVKCdOSPIllniINqMCbpUfCOpGscyS5wQwymmpDi2CFtDpU8PKpx9&#10;oTNQFmbMDyf6UgVluV9sUBDiIgmRhONoXj+WU2sCkOMI2PFUoJNZ3pXM8ixjg1HkgJ7Mt7IMl0px&#10;dDybsFnoJcnxMr8cxbIq3YG9odqRynG39tDo2h6ju7bDkPatINPqa/Rq14L3WUfI9ushsWjL9e/N&#10;lmVNREQG0VIdyRKxSETzazux4M+djpJUTtYlxhNEefIwm+CcHu4JJx1VKPfuAN2h/ZAR4UX4jJY0&#10;Wgcwozx4uAx6y3aBHO3QvqHMTGcnIZLgHU0gjiHMxtMmnpDIVm2WbMURmLV1VeDuYYFsMdP0Do6z&#10;qMROYDGXAORcbkYHBtuzFLgH+vfvBGc6ZNKZ607jdZJYXlZEUE4PdIFq9zawUOgLjzFU8P1tWZTG&#10;eShuNpeKSafsYMwoisE0Tm5NIzBPL4hCGd9eWRyHikncbDYeCfNxQ+HAzPLwvl3Qv00LjOBJDCc9&#10;WuCpGIsG7ywWlWWyVCyXW9K5tFLnEYyzWHKWx6+fRxVbFIhl0b4dEGLFfeNOMLMbhtwyP0wocERe&#10;viOnpDyRGj4OdowF2I7rwjiIGk8qWPN+tWSWvie60lI9SKYnFPr0hQy/ttKQzizpag8DgrCVNZVg&#10;0z7Q0e5IRZgnAOwU4GjWn2rxQIR7jkWkF9uv+W9L7W6w0e3F72cgDOm4UVRsib6DP0efMV/CPnUk&#10;vKepwrNyCFy4c6yW+TXG5beHw5yBcFmgAKsZfWBJW7VD9UBJW7UrC7mcqhX/o23V4eHhUFWl80FN&#10;7cdt1X379sPSpcuhPc4AY9W0oayqxrNEtCDExkP+Axz/cYjoX/xOPsDxv3gH/o4+PLGsBH4soDpj&#10;ZIfptEzn33pDKH6E3aHx2BWaiCl1t1Fw+y3KTl7DaT1aDMdn899v/jDqccWFB5ha9xgq5j6SmSGT&#10;0FIkVAs4/vmscXD5CU48neFxlm3WnCr6UNr1szZ0MecUNu0MrBwnosOXPfDnP3+Mrz77lIrMSCxb&#10;spQZSQIyn+kLRfmnlGABuz98aYbjn1OPf8uv26+B42gqs4cIjvucjLklbIT9VEhP2NnjqD1jCQTH&#10;XQTTw8wkiwzucdqvjzla4hjB8wwB9CKV2/PWLoRke5y0NaNN2YRwakhFV5/qLoGRivRuFuHsc7fG&#10;XhdONVHBPU4L30lbA0KvMS5wVuUiIbjOxgS1/Fjx9rNsrK7h9U5SYZEAL1XcWgKzOM4Tms8Tts/y&#10;a9UQwGtZ9nKBn/88gfksr3+OAH2WdukzBGphnz7NyZaTtjq0SRvgEtXmC/y4iwT2i7ztdUJZFuoz&#10;1eOT/J5P8Xs8Q0A+y69RS1X8LIH/lLkzX/fg9+JEy7XIJLNwzJXfD2/jUW8zHA+xxipXHVR6GGBv&#10;ZS7un2PD8c1jeEFbtbBRSwq5mDkWyvGrG6dZmMTWZ5aeSTLHhOMn108SSi+xBIvTT8xtN7wkkHIG&#10;6xWLsV7eO4vju5dg2ZxsLKC1et38DOxePgnHqBTvIXxVT49B+URvzC6LwDy+voFq5T0qiHNK2Fgb&#10;b4s9a4oR7aEJO21pKm4qCHfTpGI8EWf3zceM/EAEcAIl2IWbnr4GzB/PRiPV7npaul/eqcUTAjwe&#10;3+DeMkGZxWGvqBA/ZWb6tSgP4+uSrDGh+AWt1j8Px6KQS7RSN8FxI4u4BBy/qRelXCzoot1a2Kp/&#10;CMfsfOfD/S0EHF+sPYLLNUdw8tAOTlcVYkb5JNy+df43wDHVZmanfyxzLCnk4okIkTf+2UIuZo4v&#10;HF0tKeMStupatlXXHVnOgrSVnPteIinkOrx/tgSO1/FntX1dKY7smEs4plJ87yChlQAsMsff7xq/&#10;yxQzbyzJHL8r4fo+a9ycORY7x837x+LjJQoyrdks5WpkAZs4Gpg9Frnjl5fXUjBnadihaUgO04Dp&#10;uA4sT3LnjJAthgz6ArpaUgRjVW7CqsPJaQzUxvaCnHxr9JL+Gl36foZuA76A7Mg2GECVbYgGlTCD&#10;NtBw7ARt/x4YQwv1sJBOGBLaBcpRUtBgIdcolneNSuKRSat1rgxGF/SHSlE/qJYQiqf2pXLcB8pl&#10;VEoL5WA6cRQ8s4wQl2KPSePZAM3fp4Bxw2DDpmMfg+HIiXSmdVkAFNueaXcOozU6nICbwCxxBpVj&#10;L5580x/OLKeOGnTlpGmtHoh4Lxek0UodT4dKVHgQwvl6SFgAPy4IoSzei4jgwc8TSVt1TCRzv5wt&#10;6i/bGSNVuVfLv1NB4ZxHYmuzyPE6muthVP8+kGvVAoNbfo3RnVkwRdBS5qX0lzyJ0PIb9O3I3G5P&#10;qrC9u6EbwVlWpjdVSjXme2nLToqlGh0LT39XjFYbAW9ftjUzLx1Pa+147jSnsHF7IoE2lnNxBsqD&#10;mG0dwt9VAixBN4l54QQqvuraQ9Gl53fQ5H5xOKE+lnbt8MRwXoay7IsnFJg9Fu3a4wmWzXDsyhmm&#10;PO4ki9moDBYZZrFxO4226OQkTkAROMWlod5wjOGJiIgIF8meczJnq1LZhF3IjeQkb3uo0w6t07sj&#10;nGi7LuBJg0rapsvYJi7mtqYQjmexUXxuSRzmTI7BbB4zCiL4tyYelVPiaBe3RIibEVxN1TGCynGf&#10;776EIpVjb/59n0jozWXxVi6t1FmEdTHfNFE0VbOcK4fzVdk88lhElkNAFjvNE9g0bWQ2HC7eWpjC&#10;3facEg/kT3HnjrMXTwI6sBhtGNytpRETPIbzXaZ0A+hh+DDaqTt9iv59uqJv524YSYewtpYcho5s&#10;DV3DPvDwViUg9+decjtYmvREoAd/NgRkN1NZBNgqIspDFfF+YxHsNAR2ulJwNuRjYxwfy/y8yqM6&#10;QG7U17CLUoRP4QjYTZKGTVF32JR1h+OsfrBle7VVRW/YzmTOeCFBmVlj22X9YbeSlu3F8hI4/k/t&#10;HP8iHPfmmYPq6qVQYyO0yig1KA1X4ZkTNt9Fx2LQoIH/knL88CFboT/UQv+W52m/u4958PARTp5/&#10;LNmwbt67Fq+LfeuXrxtx/tpt7lzXf/++Wjq1Fi7bx1/0LMn3snb9ZmzczLbIn3l587Ye568zg/VP&#10;PmiSk5Nx+bLIVX14+TX3QPLUcoQRCk+zhGsqs8SF157jqJ07nn3VCs++bImTlk5Uj1+h7PQNnDS2&#10;425rGq3Vb/8QcNzUUv0UObsuQnr4OAkcGwcVUzm+/bNwHDLtNMKm03ZdSlW05AhfPwNhHf4AyLw/&#10;fkZxFs3f4bPOS6adDK1S0fmztvjLnz5By+9a80x8Ep4/fSp5yP53wPFtbkY6Mpuri4PM0R2ganqE&#10;QHyC84dnbYUCK+zKVIkJomcJorUET6GynuDlaWtzQi0VWGvmca3MmeE15nV1cdxeizZlPQKuAQFX&#10;l5+DBVZOhEp7Y0I2rdGuhGAHvp/vu2At4NgIdeIgTJ8iHJ9mOcw5wvEpqrxNcGzKg5+fluvTBNlj&#10;VH1POFpJrnuW2bgzLIQ55azDQx8naIk+RYg96e6Ao1Sr9/Lf+zx4uJtgPz//ISpPx5ydcYjHPs5S&#10;7XN2x25Xd2x3cWG5lxN2ujpip7ML9rj60AIehB2OQdjpFoTN7h5YzyeQm6hsbQi0pk3cnIc+NkUb&#10;YUmoPqYHG2FrZTaLl3bh0d/BMUvb7jG7S0h+eZ2zToTNFzcEHPN/Mo+oEr8Px2LK6Ql3kAnHYktY&#10;AOnFEyyAOrGBpU+rsWZOGmbl+mLF9DjsXDGRtugpOLJ9Kp7f3YODO6fTPluEu4RjkTsOIPysX5CJ&#10;ibRRW6n1QpiLOhZPTWAp2EFuFx/BUlqwHamOjA8yxp615ZxsOk44PMmJKdqon7CU665QkK9yq/k8&#10;4Zg540cX8eQeoZ1Q/D4cC6v1L8GxUIjrG5/9AhwLM7XI7hOLRdN7Mxy/fiCB40tnj+DU4Z2cJJrM&#10;7dSfg+ObEpt3s63675XjXwfHr3+urfodHF8kHF8+1tRaXce9Y6Ecnz1ahZNHFmD/7hlYt2oi1q8Q&#10;cMzZr22zcOc8N8SpDL9lEZewTYu8MUTmuFklFjNNP6kcN2WOvy/kEnAs5pzewXGDAGNJY/UOvL6y&#10;FU/r1uKx2DquXYJ9G3LgZdcfxTmOWFmVDB01lnFp9eIkkizMzRTh5qYBY2MFDFbqgDad/oRvO36E&#10;1rRYywxtD3nljhg6ph16K/wF8hpfwTyc265xshji1x5DQjpjbGI/zjjJQCWO2eLEXlBNIyBnE4IF&#10;HBf2hTKbrocRIhQLu/CS009ZfaBNa6pXthGSc9xQzNmmUoJerp8tAk1UEMXf49KMQJQw01osdnpZ&#10;yhVN1TeYs2uxsaH82xrObKgR7A00kODjCAsVeZiNHIiUQGdMYPZ2PIu7IsII0xGE6sgAqsL+BORA&#10;/pu5ZZZhRYb7SODYiX+HBsn1xPCR3LxlS3M435bOJmU/FkcpyvZG569ZwvTtV1Ds0AYjOrNcSqo7&#10;hvNS6tNP0Pu7FujethW6Efx69erGAqhW6N2LTd2jleHMmEVkVCgty4lwZPRCTqEfITaUu8mRkq87&#10;niVhyWyizuGsU2yQMyePlKA5oj/LxAh/2bHIIPxmTiCgO+miZ68WsLLVkti+ownCESwmSyH4ptGW&#10;nETQjWNZVnwiN6CZmW5SjukKyYmnpTqUcBzEI4Dg600lmTNSaf58O+9HX0s42WlLtpwnEFTj4r1o&#10;NQ+kchyFOKrlpoP58+zeDr56qpjFvHIFleOpxVSLS2JRNMGPinEoFk9LwsLyBM49xfLvTBwW8PUl&#10;M9MwnZbrSdx0DqWDRmuoLPq2/gay7VvDnydSCzlJlcnGa3Hk8PsrErZ5ZsqLeXtzaZ3PoDU8JyWC&#10;ueNITnjFYyKh3Ib7wy6MiOSW8WdT5Ijiab4omOyCksn8WafoITRwGG3wY+kO0IZ/kBpGqHZEh45/&#10;QR+p9ujcuhUUB8rA0VEb9s4qGK3eDfYuw2lxHwt9vS6ws5RGoBsL4Kz6s2RNFj7mMgiyGcTHkSbS&#10;QrQRaD+UM1SK8DQdAh3lHsyUfwuF4V/BLkgegZOUoR3eEsohH8OisAMcCcR6Be1ZUMd5NE6WuS6V&#10;h/3yATBb0gfWq7m9zMmnUJ4U+U/BsWir/lnluFevPqhavASjxmjwF2AUBg8ZDr+AENoeoiE3cMBv&#10;huOzF1/i2o27ePpcTAjUfzj+i++D51R4rly/jdN1Tz/A8a+hz9/hdd7PbiZPLUOIgGMzR0wVZVu0&#10;Gd/u3R+vPv4Sz7/4Dk/bdUThzRd8+02cNLLF9ph05FNJ/iMUckng+NozZO+6QDjWksCxeUARYhff&#10;+XFbdflxSYN1OOHOwqeYGZ0RkG3DXb5AFnjNvYxAvv/fkdH9I38OiYLMPHdk5QX4jF8F+X46kvtd&#10;S0cL164z58iTYc0t1c2X72eQfz/K8W3EUBU9ZaqLE5aGOMxs7wkbgqcVVWJLzhnZCjC2wEkrYZMm&#10;oLL85hSV5JME1jO0Ftfy8hLht85SFzWW43DGfhwVZ03CsA5VWX1ctNDFdQtDXOLHnWFp1gkqzyep&#10;Jp+xNyQcE4KZ/z1D1fY0L88yH3yS6vApAcJUfmsI3DWWtDrzNpwjoJ+i1fkIr7ufT7j2UQU+4KqJ&#10;fa4qhF9V7HQfhe0eGtjqZYDNXubY4GOL1ZxbqvY1R5W/GZYG22Ix94tX+hJyub28PDAcKyMTsDwi&#10;EVWhcVgUkYCqqATMCYrCVI8QlDmFodyBEyN2PJw5PeIWiEIvNnhHemBJhg/WTnLHunxrbCrm58y3&#10;xaw0W6yfm4nrZ9jMfZOlZg9ruJ17liqxgGMqrzcJvLRVi8zxy5tsrabVupFwLMkcEzzfEoSfUFlu&#10;oEorLNZPCcqvCZ5CPX7NyaG7F3Zi08JcTOfe8TxaqlfNTsb6qixsYnb4EWd8NrOlOjHKDDs2TOF+&#10;8WzkxHHTONYe/lYjEGw/ijvHuczHVlEV3s/buAoLK6KRGWtFmzXz2TvnsSzqIG8vlW1ao9/wNr65&#10;z8sHBHVuMws4fs3b1WyrFuAuJqcaxOYxW7ab4fglryNs1a+e3cLbV/e4QfyQO9+0V/8Ajusb/2ar&#10;/pty/Dc4bpp1el85pq36PeV4etlE3L5Zy18hZpn5ucSMUyMeSqac6jnf1ATHbKlm3piNaBJbdQPv&#10;XzHhJI73leO3D5kFf1fIJdqqf41yfOUkd44Jx007x7RTM3Nce3wJjh+Yi4N7ZmLPjqks5MonHE/E&#10;zg0CjmfiTu2Gd3C8lzliAce73k05vds0fmer/scirmY79Ts4lhR3UX2mclwv4FhS7LUTbyTZ4+3M&#10;MO/Bg7Or8KRuFd0KG7FlaTImJpsyw2sLP/dhGKfWiaVcrWGgK42xY7ph4MCvMHR4e/Tt/xXadPkz&#10;OkuzgKjvV2jbnRZVJWZi1aVYEvU1hml/B4swOZglymMUm6kVQzpAKZKlS8weq8b3hHJ8Dygn8XWW&#10;danly0Jtcj+MLe4DlWJCcVE3DMnvAcWMnhhNpdkrzxDJ/P3JTffFFIJaCdXQRE9jFnRpU8X0QUVR&#10;FIoLWMjFhuYITjmFR/kzExwiaax2oDvEZJwyN7zdEWQ3Dk5su04JtUFaDPPD3DSO5SZxJPPDYTG+&#10;CCeUhItirihR0EW1lpcJ/DyiqXrEsP4EpTHw58RbZmYirdfh0NdVR7f2LdHqsz+jF+3T/du1hFw7&#10;ghbBWL5TW/Rp2QI9vvsWHVt9i65UjHv17o4ufF8Ptk7LsiRMhbOqTuxUSGCjvxkhvp9sTwpyVG9Z&#10;thXH5uoktmInM9ccz9vuYDUOw9hGrcY26njOUWWlUvFlNjiL+8TRkZwgMlaCn68xt5LdWcJFQCQU&#10;j+fmcmy0E8I4eRXL7zWJCnE87dU6eipwc7egLZtt0ATobH6OTMLxhGR+3jTOU6Xx45MIwpzJSubn&#10;SE7mFrQ4eL+n08KeK7LYjM7YqynBWlke0fzbXJnHVursEBRNCqNTIwFFmX4ozwmUgPHcKVG8jCUo&#10;C0iO4evxmF+SgDKq0aE88Tl6UG/IMnM8nIp6fIgvJ6CSOTtFaKeVWuwwT86N5RTUeEwR0MySsQm0&#10;umcz/yyyxwViLoqN2C7uOnRnjURygROSCmwxscINaRPNkce8eu5EE540GYWohNEYn6GLkFgNKCq3&#10;Qgu2VXen4t6m1RdsZFflz90FJlZDITekJUwsFeDHgi8To16cbhrEffehbOgeiAinwQh3UEC0ixKL&#10;0YYh0m0EQp1GwIflXE46A/i9tMVgma/4s20Lc7d+cBk/ECax7aCf/C30s/k7Uc78Mq3U5pV9YLOI&#10;avGyAbBa0Q/mKwjH66RhvXTAfxSOv1eO1dWgpav3j4VcPaV6Y9GiaoxQHgPFoSMxcNAQePnQZhER&#10;xWru/pi9gJuKnMNrVgvfvzxR14BzV29TOWyQKIgn+Pe0+f2nLjTg/JXnuHzzMS5xfunD8d97H1y+&#10;9Rh1V5/hNH+mf/fz/6Ac/w4x+B9vkgCOep6cEYd4SSgphi/h5KyhHabSYjyJqvDOyEQ8bNMZj1t1&#10;wu6QeIlSPKX2Lk4ZWGFbQqbEev2HgWPuG2fvrEWfoWPx6Rff0AI0EzELb/w9HNMyLZThiDkXETr1&#10;FMYYBXLy6SP8+ZPPeHyKri36wDNsMSIXXf2QVf41WWXen+FzziOo6DBkempI4DgmPUnyeGzg4/LN&#10;G5Zz8XH6QwX592SrvnzrNmIJx3Wmeqi1MMZRguxJKsPHqQwfJgwfYb72KIH1BO2MZwnCp21YjEVl&#10;9xj3N4/Tin2cAHzKnqqtLXOrVIKP0Zp9iArtMVqoz3BLtI7Z4iuWNrQ/2+MQrdq7WdK1iw3Ue1i4&#10;tZOlXVuZD97k7ICtzizncmYhFxcmjtDOfJrTa2dNnVBLW3ONBcu1zK2oblP55ZO4Q36W2BOojx0R&#10;atjOJ0k7E3mZPA6bkqnixhijglncKWGmKKZqmhtrg5wEO+QnuSMv1gulbIydm5uPmTmlmFkwGzOL&#10;5vHJ+DwqJAtRMWUh8tLLEemTjmCHVCpZuYi1n4gEp2wkuCYj0ZtqRyqVklnJWLM4DKurnLFhCSfi&#10;5rmx+dkV6wirl09vwmMxByR2dN/BceP9y3jB5urnzBKLtuofg2NhZ356k3D65Bo/Vkw/UaW9V4uH&#10;nHV6zN3kx9cO4vqJ1Ti+earkOLNHbOduwrkDCyUt1UuYMZ4Qb4cLx5fj8NaZmFUQiln5obDWlEYA&#10;Z0quHl+FxyyCesVW651rJ9Nuy/spj9uuvJ9Ks/yweXERbpyhRZfA++wmZ6du8YnPUz4PosL98iFt&#10;4YThfxaOJZnj7+FYWKqFeix2jvl2TjCJreN6kRuW2Kp/Wjm+VHsUlwjHp4/swtxpk9EEx5z/ksCx&#10;gG8Bx/cJx7dZhsd9Y1HE9T0cN2eO38HxD2zVvwTHjy7twv0LO/62c0zl+NrpDbh8dK0Ejs/uW4JT&#10;exbiFJvEBRwfPTgHB/fN4pRTEdbR5r6ds1oHtszArXPrOBVFMBbHb4Rj0VYtOZg9brxLmzVbysUc&#10;VMNNoRhv4ZzTDry8sA1Pz2/EqysbafFfiv3rc3H5xGxau4thod8DqsO+JRwzO8zcsaaGFJRVOmHw&#10;0DaQkf8GA4e2xcBhndGtf0u07/45pPp+y+fPHQnIXTHWmEoxrdWjfDnVE9wBCsGt0N//W8j6fsPX&#10;W2NwKCEiqj2UkrpiVE4faBKOtcpkoMFd5NHlfaEyhUd+P2iky3FqUBvxE52YQ/VjLj4Q0zjnk5/g&#10;gURuHk9K80TxRE775BGmMoIJt14IYutzLBuiRQGVC50n2mMHITqIQBxhi2hvllmNt6Pl2pFFVSy/&#10;SuV1Ez0Jxu4II5BGiX1hbqFH0WIdz8tE0XjN6MWwIf15H3B+hyf40jilFBrqj6GDB3Ki72t0bfsN&#10;enf4Fj1bf4keLT7FAIKeyoA+kKaS3P6rz9GBlutuzCL3Jhx379ZJcghIFgqyJf+GpqTGswjKAkOH&#10;DUBIiBt3jn0RyAk4P1cjuBPoDbWGQklRCr2laFlXZqGYUK5pkU5h/jctwRNZKZ7MTltxQ9iSarON&#10;5PVATx242qrC2UYZjvx9Dgm0oiIcTMU7AkbGY+DoYCixJecSjnMIzdlUi7OSvQnd3oRllp+lcb9Z&#10;vC2VGV6ekEinkpxCpTeVs3vZhPIo7rvbcxIq1M4AubzfZhBSi2ilLsgLRnlxFCfffFGW7Y8FZTGE&#10;4wiqxpFYwBNswqUye3I4FpTGY1peFCI8zKDMBm+F3sz7yssghfd5QR4nxZiXnpDO3Djt1PmcmZrC&#10;8q0SWqjzWB6WTUDPEkdKkGRHeQot2x4eOjCyGISoCWZ8rPCg2yAySR1peQbIL7VExkRd/lsVIQkq&#10;cPUfDPmRX6NlBxbLybaClFRL2PP+8GTspavUZ1BQag9LFm65uo9mNrw3HMz7MWc8AhGuiohxGcy/&#10;8/JI9RuFOHduFJv2g5VGNzjo9oMDp57GDu6AMcw/6zGHrGvZDWaBtFMnd4NdQVcYTmoDYxZvWcwX&#10;EDyQUCwH48V9YVDVHfqLuQm+nGV2C3sihCdI/lPK8fu2as0fa6vu2bMXFi6swrARDN4rDkf/gYPh&#10;4eWH0LAIDBgg+5vh+H3rrYDmD8d/8X3wnpX6Axz/V/Dw9zeyWZUTb2iG4+ySKZAlnBzo1hc7l6xH&#10;LoWEXLpb1/NJ8PrcClqqXyKPb1tZPh9X5Ydjzub9mHzpyR8Ijp8ja+c59Bg0DD0H8ox48UGEzzj3&#10;d03VIcwWC6XTK3E5/4dhQpj7E6SGqMAybRLGOAVI4G7UMGtETatD0MwzH+zVvwTIAo7n1cEnZTN6&#10;fdQXf+L9p87/Ie3ezWmddydumi9/WM71e1GOm+DYEedMtXHGitZqllftJ/juYUZ3u4M+djE/vJcQ&#10;fIBvO2yvh0P22tjvpMUZpnHY465JG7I69rho0YKsj632JthG6N3q5Iadjh7Ya++GPXRy7DJ1xjpr&#10;Tyxy8sU8n1DMCeC8jFcoZnoGo4KOrnK/AFR6+WKJmz9W83pbjDywT88TBzTccFTLDYd1CdR6JthN&#10;hfpstD2uTnRFTbEN9pUbYNdcI+yZz1zzQnvsqPbE3ApHFs2YIjbbGmETHRBU4IygQg+EFAUgiPm5&#10;pKkTMYWRq+LF21BYfQBFy4+jcOUJFK4+jZIN55E6ey9coubB2X8ufH2qEey9FBGeCxDuUcFsbgFK&#10;J5Zj1doSrN4Rj5XbqB7vdMPajd5YMM8ba5ZkoY6q4mPmVusfUJG8c4YWaqEWX5HA8TP++y3B98V7&#10;yvEzWq0FGL+lAvuMcNzw+CpesATr+W3mf5lJfnzjBK3NtGM/5gzU/RM4vXMOqqjWnN0zD08IQ/cv&#10;bCH8rMTCqfFUg+Px6Crngm4fxO1zm3Bg4wzaqTkFQ+g4ykbq4zsr8fjuPhZ+7cLSWfEIclFFQqAB&#10;ti4pxI7lZag7sIa3mRNU/PpvuCPc8Ow2nlE5fikKuqgoPyOs1/NSTE39GuW44a2AY7ZWNzwjEP89&#10;HAv1+B/hWHRUN9mqeeqTvyJvuJN8HxfOHcbFs4clcLxgZglt1RNx68aPwHED40vNcEwF+e93jv8G&#10;x2BO+oc7xyJz/EPl+PHFPYyF7+YS1w/g+FQTHIu26jP7qnFy9wIJHJ84yG3uowtx/Mg8bN1UzMxx&#10;HrZy0unAFk451TTBsbBVS+D49k4qx1R9JTNOTZZqcXxfutVcvvX9ZZNiLN7/9tpOHk3Kszjqaal+&#10;dXkLL0WDNaeimDu+c6IKd04vYvnbGjy/uQ4n95SyuG0AlBW/pK26hwSO1cZ2h4ZWHwwb2REDBn+H&#10;wSM6YNCIrug1qB269W2J3v1aMZLIbWNDGeja9MEouw5QIRyrRnWF8viuGMlDKZbW60iWVUW2xZDY&#10;DhiWQjjOZhZ5cl9ol/eD9jRpaEyXxpgKaWiVy0MnVwEWKcy6p5tSGfagxdiDJ5yoHrMNeVKyG2eF&#10;vKlye6OAzeq5zJ6Op6U4jFnhaG4FJ3K+yIN5f42x/RHiZ4KCDH78eNp2Mx0IXXZUgB1paXZEfJID&#10;s7icUEoUZV5UapnzjaO9Oik2gjAYBU9OtykM6I1+tEUPY9u1lZkR87ga6N6lDdq2/JTN3a0hJ90R&#10;A9kWrcDNXuWBPWFKJXKgVBe0/OxjXudLdBEt1T06oT3V5S6d2kGK6nE/6V5wd+NtIGz70Patq6uM&#10;0GBHqriBiPAzh4PJcOiO6svP3Qod23+MNm3ZEK7UlxNOHlSMIzGBeeNsKryFE6j4Jtkjjlna2BAd&#10;BLmpwky9OwxHd2VR1CDJ9FBUCAu4JrBAjHBpYjgKjrb6tC9T4aUqm0/7cmEWoZQTTJNohy7ICqCN&#10;meCZFcgZJbZF085ewFboPF4vi7bqAqq5CSFOsNJRYuu3O/sI4lDO0q2CLH8U5AagvCgMpQTjMv5M&#10;FlAxnlsqssZhmF3Cv+VTwqgaR6KqLIGN+NxyDrKDFgvFFPp0Rs8OLeHv4Ug45owu562yCPK5PBEy&#10;kQpzPm/f5GzeBjZiT4jzoILsJQH4IsJ4cWEovNiVYGBCiE3Sxfg8I0SlayE6VQ2J2drIyNdFcq46&#10;XAP6wsG3D1wCBmGsPh+DzMirjOlOVf8LjFTuR/brivadP6HlWgp+wSZUyh1gbSkPU51uzEb3Rpjj&#10;QCS6D+bJz0FI9R6BWFqt/awGwFG/FyMnsrA1HAD1EXRHKPGEEE8ojdZrDevQviw9Zav1pM4wKe8E&#10;8/lSMK1m9n0pp8yWyUB/aR/oL+kBverOMFrRFUaLevzH4Dg4mCeT3ivk+gU4Hs07aAThWJFwTD/8&#10;vwmOf0xx/vC2H1fi/9vulw+Z498/KL/f7PuWzcDiZe3qtWjZuTP8CSj3e/VjPm85sp8DaXyfODJf&#10;AcunVeFR686cjAlE3pNGlJ79Y+wcN9mqnyN79zlIKQxHV+lh8MnfjfCZtd/DcTCV4vCy0zB3zECX&#10;L9vjqxZtoGoRgsLjt7D0DVB06AKfFI1Bi4++g7NbOaLnXpK0M/+RrdH/8vcmstozTiF40gG4WZbS&#10;WtekHiurjEFdnWjTbTp5I473FeTfk3J85eZtWsk4seSigV2e2tjoqYl1vuOwyl8HK/y0aU2mIhug&#10;h+1sPN7po81DAzv91bEzRB1bQscwgzsWWwN1sNHbBItph55vbo8Fph6oMvZBtb4XFo5jsYu+Byab&#10;U7Fw5a5meCZS4/ORGjmJNuBcxCTnUOlJR2ZMMqaGJmEBr7PaMhw7DMOwTycURw3Dcdg0AFvNbLDD&#10;2xwXirzwaHkQrq7hxvEmG1qI7Qh9VJb3cjP5YDQWrGKba7k1gme4wKvSAx6zfeE+OwjulZFwnZaI&#10;qGUzUbR7Dyp21qB0yyWU7byF4l23UbTrDioOPUPGikuwjl8Ju9BVcAtcz4mUDdzRXIlA90oEe0ym&#10;RXAmVm6dhhUHYrFsvwtWHnDEqp0emEcwX740Deeo7j6hRbnh/im8vXNKYquuv39VogT/KBxfO4lG&#10;2qgFHD8VhV2E4+e3anl9Fk49uy5Rj1+znKvhCR9PT2qwZHoyghzVsHtNKZ5IQPgAFd/1WDOf+9Fb&#10;ZuHpNYLWg5O87hncqduBjDAbjPc3xbKZqZhXGokLzMa+eXAAG6szaU01xsz8INyr3UJb9SFOTB1l&#10;YRVbqh+xdfohG6if3OBtFtlnWqxpTf4lOH4lPpa26tfvbNXfw3GjUIifSWC4AY8Jv2LKSRRyNSnH&#10;jd8rxwKKicXcC69vFH/XX9N9wcyxgOMzh1FzfA+quHE8vSwPN6+zMEwyDUX4brzXpBwTjhvf0hIo&#10;wPgf4Jg2QKrGkoPW6p+CY7FxLKzVYue4GY7vX2yC4xvnt+AalePLJ2irPtRkq645sBRn9y9GDWez&#10;Th1eiNPHFhGO52LLxkKsWZaNjcwd791YQSv7ap4o2cUo9E7ancWE0zbaorcxf0yYZQZZTDlJ5pzE&#10;TNOPHgKCeT2CsQSCxV4y56BeXNyE5xfWs4RrM4+teHZhE+6eXoIz20tQu7ecuePFeHp1JeG4BJF+&#10;ozFM/jMMlvscQxS+hapKV9pFu1NEono8rC36K7RET9lv0UO2Nbpzs7aPTFsoDO2KoSrtMVj9W87Z&#10;cNooQgpaqX2hnkVleCKVtWzasyf0gXqmNNRyaKWeJCNRjXW4c6w7TQY6MwnFzGWqsZhLf+YQGBQo&#10;wiB2EJwjVRHBvH5yFC2zBKPSzEBU5PjTzRGE0hwfFi8R7Ah3iTFeiOUmbyzzxEJ99PY0g7bGAIQH&#10;m6Ig242FTqaELUs2HVtwSskQwSGj4R+oxkyuJUuoXJFGQM5gLjdRZH7D/bity01flmRJd++Adi2+&#10;QLcObQnJLJDq2RHt2nyGju0+hYJcFyjJd4GCTBsMG9AJwwd0gam2Mob174WO336G9rTtduXEU4+e&#10;zGlTae5Oi7WivCyUhw0mDFP9TYlGJNVuE0NlRLCjoIItz8IuHsITieZaLC1T7IjeVObbd/wYAxV6&#10;cPLJHZO5Azw5J5onB4JQkOqOuKBx8HNSZMmVErw4QWQxth2s1DvD0UAGdgYDmFk2I/gGI5Nwa6I3&#10;EpZGY1BakIhpk/l5mCcuE03TbJOeks0Jplyqv5NCOMMUystQ/psnJLlfPIVwOjEtgLNMkUgMd4TO&#10;aGmkJ7hiVlk8rc/MImf58GSgP2ax3V6oxuU5fpyPi5FMyM0mHM+ZEsyCLuaQqSCvnJGCmXncjfZn&#10;0zeLzobJSVFh/wLW5vqYWp5P1ZgzU6KVmnCcxy3j/EzCNm9TfroXUqmOZ1P1L8z2QUkhN5Un+SE4&#10;QAsubkP4/weCcI4hErN0kJqnR2u1Lo9xfF0DATHydGqNIijrwd1fEfZuijA1k0PXzn9F6+8+Qrv2&#10;fyEc/5X3cQfmz61pJ3fh7ZGHuV4PeFlJI8p5ABJdBxKO+yPVi03pgarIitRGlLcybAy5hazdC6OH&#10;d+aJFO4nczpK36onQnNGw7tQHs4VLN9aJAOX1YNgu5ZFc6v7w3C1LIzWysBsTR+YrmQb+jopWC7l&#10;yY//kHL8Qzj+0Z3jJuV4MX/pxxCORxKOhxCOAwjHkVSOf7ut+r8N9D7c3n8e2D/A8X8HHAvgELbV&#10;ZuX42qVrtCgpS+AkrWVXPOgrj22pqVg3uRjrC4qxMScbj9p0wiGW6xRee0F79R9nxqmpkOsFMnec&#10;RneeCJSSY+siS6MiZtchkEVbwRUnEb3gOhsgU/Ex75+2PWQRMnU5262fYAazyiVnbmP+IyCiajs+&#10;+6YVhrQbzOmInQidTcvwh/bqnz9BwPsnsPwY4tc+gV/+DnzXvhctd52xdetWyS9S82P096ocX71x&#10;G6HejlieOA4r0/RRlaKDhRl6WJCph4WZ+lgywRBrMoy5EW7E3ydamVPGYVe6NnZnamF7lhq2ZVBF&#10;nmBDe7MLFtAePc3UDdOMglFpEIlKvUhM12PGzISKrX0swoJzEDyhEv6TlsAvZzE8cxfBqXQhXKZU&#10;InLSdObapmJ+JLOaXtmcisrmlFM6C7cm4KTreOxw8cbuWFdcr47Ai6PxVMb8cO2MG66e43Hag5nU&#10;ENTWJWLJdk6xzLaE30JXuC72hkt1EFyqQuE8PxZOlWmIWD8fxcePY9bBS6jcdR1zDjzEjIMPUb7v&#10;PiqPvEDOysuwiloGm6AVcPJbCw/PdfD3WY4AH95u73wUFE3F8m2lWH4gHMsO2WHFIQss3+WAOdXO&#10;WLY0hY3FKwm5zIRS5X1z5yThmLNNzXB8m6D8vnJMRfbZOzh+QzgWmePGR9wUZh75xd2LEov1C0L1&#10;C04ovWT79fNbR9kqXYmkEEvmjScR8I6z6GkbDm2qxI4VZTi4YRaun95IOGaO+e5x3Du/EynB1vCx&#10;Go2DWyqxf8tULGaZ17T8AAIJ96UXZeDkzlm4eXotr3+Ct7OGQM7tYrZVv7xNiKRy/IoK8mvC8VtR&#10;FPYTynHj86Ypp2Y4fkM4rmfmWMDxGxZqNRCOG97BsYDiJtVYwLEAZrF/3GyrblKMBRg3w/Fbfo6L&#10;tYdx4cwBnDu5F4vnlWNqaS6uX2UL+Ds4rm+4KwHkv4Pjd9ZqtqDRKn6FJx1+Gxw/vrwbDy7txG2C&#10;sQSOazbh0nEWcR1cifMHWcK1fwnOHqiWZI5PH1lE5Xg+jh6ajU3r87F6abakQXwP96SvnlzBExA7&#10;8PzqdrxkPvj1NW4T8xCg/JqTTG8IvuJoBt9/vOT7aYt/zeMtwVi8LsD46fn1VI030Vq9nUBPMObO&#10;8aMLy/HgfBUOcN9446JoHN02kU3D7iwhGk5n0LcYPPBLDB70LRubW0BW9js+R6Z1mo3VI0Z1Qw8Z&#10;wjGhUFqOr/dujd7S32LAkG8hp/4NRjq0h15SfxgRcLXy5aCaJY3BiVTWMntDgyVc6pMHQK1YFhol&#10;nG2q4LwTW6rVp/agrZoQXtKVb+sPPX6cRogUDNyl4UD4C/PRw4QolmUy9lBAa3RZugum0+6/gLnW&#10;ssxgpDHjn0jQjAvxIgiGwc/TFOPUZRDsr0dF1gopsdrM046jLVkHoSHDYGrSgdbmnizf0kZsuAkV&#10;STdMZGtzAjfpAxj3yGTBV0KYFwZyY7jtN58SjqnitvmaYPw5j7+i1Xd/grxcW4xV6YmRvF/G8OTA&#10;YCq9OioDoMt2aSXON8lyxqmvdCf0ke6CTp2+Ixy3hTR3deVkpODpStCbEMvyMD/oaSmwBMsYZRMJ&#10;g8nMCruqwk6HKuOo7hjSvwW6dPkLc8ltERDE77s4nQVV0ShiRjiH8QhvWzZZa7aFnV5HOOt1gt3Y&#10;1rAlINuod4EZFf9Qdy2q7p7ITvTlVNcomFOlLmGGd1phMgu22JlAZbaC1vRyQm4Fj/I8ZoZzmwC3&#10;lGpyORXkkgkByE/1kWSLx0fZc+KrO2KirHhbwqkYe/P2ePJz+GB2EeecaIEXyvGcsmjMmxqN2eWE&#10;47IQzOflrHw2Xify+6NLxVpbAaMHM6ferxNafPUxNNRHoig/k2Acy+xzBCZx0qkwh8p1JkGYTftT&#10;cjw4b2XFDWtLvs0JJQUeKJzowlktA2bM9ZCdxyz1JHMe/FnSUp1XaIRJxSbILmSRWsIQBMcqICJ+&#10;JCJjmEGO1map2igYjuuDvj2/QYd2H+PzLz9Czz7fws5Rg23VfHzQBeFgLs3mfnnaqKkcu8ki3WsQ&#10;sgKGIT1gOGM42ogLGMXitwGwNRuEEYPbojuL6uTkvoSz9xAkFtPOXcGTHouoMi+Tg+uKAXBYIweb&#10;9YNgvrY/TFb1g8XqvrBc1ZuZY7ZYL+1HOP7PFHL9HRwzc6z5o5njnr2xcNFiZo7HMjOhzMzxUGaO&#10;A2nP+Ncyxx9g85+Hzf+2++wDHP/+4VjcQqEYC/AQL0/ZDpybk4dW336Hdv2Hw376euwMSsCVkWNx&#10;deQYXGH3wFX+LdgTHCeZbyq++OgPYaduzks3wfFzwnENusgoMHvTE06Rc1m4VSMp14pacA02EZX4&#10;5otW6CA9FNGLd6PqGVBx4T7Ex4pjat0DTGMG3zg6HS0++xo6GhEI52SRpL36l+zF/+PvDyw5isjZ&#10;F+A7cTc69VFCD8Lx7t1so30Hxz/MHv+elONr128hONAJ86cZY1GlOebMNMbsOaaYPY8q8FwLVFda&#10;Ys1MS2yZYYWdFebYX2qMI2VsoS7Xw4lybRwr1cXpMrZd53ih2scJ0y09McsiFvMsUrHIPA0LeDnN&#10;hpkztwyExZUicPJKeE3bAo/SzXAo2wyLOdthU7kRYRUrMKWoGksTp2Nn4GTUeBbhklM+rrsW4JJP&#10;Fg7Sjn2QG5n31ibhzbl0OmODceeiOw9nqmPueHAhBFcvxmP5Dl/OkhnBc74dHKpcefjAYUEgnOZE&#10;w2lWCiLWzUfhieMoPXQepXsvYdqRu5h67AHKD9/HrGPPkLvmMqwjlxKOV8LRbx1cvdfA03cJvANn&#10;w80/D5nFU7B8exFW7Q/BqsPWWHnICMt2WmLuEgfCcRIunFxJvqQKyPbnN7dP0NZKIL5HqzSt1C9E&#10;Idf7meP34PjtvfNUfWmxZj75NcH4JRuuGx5fpwWapV73z+Mt94dvX9xLQD2GwzsXcN4pS6IMi0Ko&#10;VXNysX1ZGY9SnN27FM9vHMFLHs+vH8YUKkOe5io4x7mhVw8P8wmuN8ZxyzbcYyz3kss4R1TN1uUV&#10;tPweYxb6BOGcZVycmXrNEjEBx8/vskyMm8fCTi1uh7h8LQrE3ivkEnAsyrl+Do6bZpyEvVqAsThE&#10;9lhA898rxwKK3za8kRxCOa5/+0hiqz5/er8EjpcsmMpseDauXqY6zs/Z0HAfb97e5ud6D46bwVhc&#10;ikIuCRz/tK36FVX+Zlv1D5Xjx5f34P4P4LhJOeZ004HlOL2XivHeRTh7pIpwzOzxsQU4dngOtm4s&#10;wPqVE7F5dT5PSgjleBXbwHdTOSbYUj0WynHDTarHQjW+tYfzTvvYXP0Ltup375fMOPGA2Efm53x6&#10;fi2u0NJ9mVD+8vpa9pJRSb6xEntXJxNc7DjplYodq9PZAu0CteE8+SmUMM42de70Z/RlrrhP3+9Y&#10;ysW5ojFS6ClDO7UcleSR/dGNcNy1xxcYMKwlFMbRYm1PaIzhbFGuHBViWQxN525uXAcopnbFiLxe&#10;GFnQF8PzpXj0wMhCzukUdsSw/DYYWsCvOak1VAu7Qyubjda+nTDakqVGxj1oEeYOLIu4UgJMkOgz&#10;Dsl0phTGmGMRM/PTmUce720tKYsK4kZ6SgTLtgJsYG2iRDjWoaKsg/CAEYgOHYGYCG7QekhjnMZn&#10;MNZvhWgqyDEBmojx00OCnxm/hgE8zNUJqGaI9rWheiuNzswWd+nQAm1b/ZVg/Am6dvmMZU4foV+f&#10;z2GgTbBhi7ezxTCMISSrDqQNXb4HhtMuLN+3M6QJf336Mm/MbeAeVJG7dfwWSgrSiAzxJKiHIjbC&#10;lcqjPHxdNVh8Z41Iz9FwM2aedQztuPz9GynHbHNnZmT7fQe/QBuUT0kjKEYxt0sLcyYz054jYTGO&#10;cEy7cKBVb7iosw2ZjcnmLJ4SH+9qLA8/NjqHeprQ/qvKYxSmcOd42qTxmEyrdSlPLFRwo7giNwhT&#10;CbVl2QRR7qSXTiDw0rY9jQVbU4V6mxmAElquU8c7wsiwPzPaFigqDsSUQl+q0D7sLmBkpFh8LkL2&#10;xBDMLo1idCUSs8pDUFkaRHt1ECYmMMLiPBr6bHYe3q8lhnNLWWmQFL7+8mOWlbXnRnUoJnKrOTMl&#10;jAVh/rRUCzD2wfRiX+6ye/DkhSnSYnWp8BtwbsyUbdQGGB+nhSSesI2LHsON6jF8XR3x8SpITVNH&#10;Vg4fJ+mjuU89FMHhclwikkN6ug6t6aZIH2+G1Bgz3vfS6NrpE3zx1UfoyxMQ3n6msLVT5sZ1X9iZ&#10;sSjMbxjyIlSQHaiIbH95TAobiQlBw9hWrQx/p4GwN5WGp8NwjBzUGp1b/onFaZ0REcU26yJdxEwZ&#10;jtj5SgipHgS3xdKwXyIN2xWysFrO7PHKfrAmIFuuIBwTkq34/v+kchwREYFRo0ZB8yfhWKovFlUt&#10;4T6VJn/pR2PQYLaP+YWwkCua7XwDmDle95sKuf7bQO/D7f3nYf4DHP93wPH7ZVx79uzmH+GuVI0/&#10;YdnHDCx4DZTeeIHi8w9QXPeQh7h8gKIrVElr79FOffsPBcfi+6k4fx/l5x/BLDobf/rLJ+j8bVcE&#10;5uxBJqNpdqEz8A3nrL5q2wsJqw5i7j22dP/AUj7l9E3Mv18vKfXq2E8eLVt0hEfyKkTMo736g3r8&#10;y9NOtKyPGePVNKNlbIybN1kM9A6OxYmc36ut+trVWyy8ccasVQS89WxdXmOJWeutULnRFgs22GLJ&#10;WlusXcnps+X2OLiYzdULuB881wTX5/J7nKuHa3MMcXW+I86WMnNLBWS2DXO/NvFYRNV3iVU6lvKY&#10;Y5OCLNcMPpkp4/1INXb2TrhUEIqn7YHhvINs+txFON6AcoLz6vEzWLhVhKuuhbhjl48HTgW44ZHF&#10;WSZarDldcm9lCt6ezsCjmmDcP++Mu+cs8OisAwGBSnJtJFbu8OTElh68FtjCiXDstMgLzvP8aK2O&#10;hCetxTGrF6Lw2FFMZmFI/pFLKDp+k0ryHZQRkGcef47ctZdhGVkN68DlcPRfCwevlXDyqYJb8EzY&#10;BkxA8pRCwvEkrN3jh7VUjVcf0MfynTyRsMyBturxqKNy/OQaLbD338ExJ5waCMeihOsf2qoJx08l&#10;ynEdAfo8oVo0V1+halvH3DFt1M+4eXyXjdVsrX796DzhllNPL2kJpr1666qpVIPn4+bZrVQlN+Hy&#10;4TU4uL4SZ3ctISStITgTnp5fxIKSJKpPQ6g0T+RtW4q5tETmMZNZPMGNc07xOLN7LiF6r8Sy/YZt&#10;1Qwys6maVuo7VK6f3qKCzRmqfxqObzYpx6Kt+p1yLOBYKMjNqnFTMdcvwfErSeN1Xc0hnDu1D7U8&#10;li6chrLJmbh84bhEOa6XwDGzxlSPKX832arflXE1tVUzOy3aqpvhmK3VjQ9rqbqfpb28qan69T2h&#10;8jNzTGX+LZvGBSA326oFHD+4SOW4bitunt/6TjleQ9WYE048MSEKuU7vXYgzhxfhzNFFqDm1GCdo&#10;q96+eTI2rSlg5rgABzZX4MbpVfwae/GGICwyxw23dhBsdxCImT9m5hhix1iUbP1D1vj9tmq+/q6U&#10;q4GQ3SAmoZg5flTDYrDt5ajZXcaTI/y6i6Oxdn4oqqd5YmNVOLYsicOWZUnISjCFKou3+kv9FbJ9&#10;vuRW71cskfoOXbuxeKrXZ9w5/gKde34JOaU+tFIPQtderdGJ9t9usp9CTvM7jPWmpXq8LNQnUCUu&#10;GACViTJQomo8LI87xkXSUC2ltbiUE04ltKNWSGFsRXeqxl0wdno3jJ3WA5rcgtUvZJN1cDeMsWpL&#10;OO4GE2ae3YyEameK/GhrjGdpUjAVu0TGPKJtNeCsMRShbLWPcrVGnJ8Dkvi3yteV8z2eajxGwMu5&#10;P7xdZRHoKwdvtz4w1v0SlgbfIcqPAM1GYm/LIXAxUIATfwfiWNAU6WYME7VBkO/DKaZubdC9Ywt0&#10;oGLcvs2fMFC2JUYTgsZpcueWcz7RIbpICDWCmYY0VPozU939O/Rr/Tl6tacq2fEr3m/MG3dhc3Xn&#10;b9GNh4G2KgEwEhE82RjICIi18VBYGw6Cr/0wljvRYjumLeenWlEB7owxCt9QkSQc92kBbx9zlFLx&#10;LcllUz5V1elUbSclmcHPQQbu5l0R4zYQHlpt4DDqO9iO5udQ7QDTUZzkGsHiKOORzDKPZhZ5DIq4&#10;VzydU0hlnEuqyCIYUx2uEBDMwr0KwnEFVdqKTA+CsSfKU1wxJcEZBeOdkB5pjdAAHejq9YYnt34T&#10;ks2pfttiaj6LBie6Y/5kf8I2C7nyAjGTqnJlWTit1yFUjoNZxhWAzChjxHOT2F5nINQUOkJFgQVu&#10;PLkiTjp8ReXWwY758InJyGFZWHoyc+Lp/NoT3WjzduX3bMO2bD1kxBE84zSQHKuGyGDOLnkOgI9H&#10;f7jaScHbuR/CWLoVFTKUO9ZDERczjFlrNRapjUF01FCq3cOoNKshngWNqbEG3EEeixFy36JT+z/h&#10;m295sqM/56kCzOge1oalOee7jLoTjodiTg5PBGdoI9NHFmneskjl10jwU4SLeU8+LjvBz1kZ40Yy&#10;g8/Hhu6oHsxEW6Bsmg2SuHWcMEsRsdWD4bdEFm7MGzsTju2W0g2xor/ksFkmzZ3jfmywpkvvP6gc&#10;N8Oxlro6fjRzLNVLGlXVy2gVGYfhymps41PhlFMYyT/2V005nb18C68ZeflhW/UH2PznYfO/7T5r&#10;huM3/Pmfu3Lrw87x75CVBWi8fk0CfvdSWTkLn3z8F4LJ1wibu0miihZz67j4wt/AWMCxBIz59j/i&#10;IazRM6n8Tmebvm3SZHz+dQv0U9CCjlMMvv38W+axpRE0Zz3mP6xHGRu7fwjHJbxfpl9+jPxD1zFQ&#10;zVICeZYhUxFbdfNDc/XPKOOBJYcRuYDzV8VH0L4l1ZbOnZg33CR5ZIrHqQBjcSLn92qrFnAcTJVj&#10;9nZbzNvtiFk7bFC50wZzdtpi0TYbLN9ohU1rbbB/tS1OLbXChcUWuLnQBA/mGeHRXH08XGCMB8vs&#10;cWm6O7aEOWKRvQ8WWidQNU5GtVkSllokY45lArKdUhATXYaAktVwqNwGi+lbYUQo1pi/DwaVOxBQ&#10;vp55s+VYmzADR3wKcc1pEu5a5eKudQ6uOKXhhHsYjnPr8wGty41HM/DsVAito/ZUjM3wsNYS9y66&#10;4uLlYCzZ44bQuYZwr7KDTZULbBd7EpD94Do3HO6zCMcrq1B05BSKT1xE4dErKDp6F8WHH6F430NM&#10;O/gSmcuZOaat2ipwBeypHDt5b4Cj1xIWdM2Ec1Au0ksKsGRbFlbv82He2AQrD+rRVk04XuGApcvG&#10;4/wptkJf30/1tclW/ezaCTIbAfNGLeecfqgcX2SsmEB8X8BxHRVfzj49vcbLs7RQ0+L88iYtzoRq&#10;wjGeU7llodebh+eYB66jfXondq+uxNVjnAi6eQhPCG7ndy/isRgX963gpzmCxheXsX1pGWz1OUti&#10;rojiPGbBZ8cTkCOxvjoLe9aX4KJQje8cpmJ8hlBOa7WA8Lu0cHN6iv5w3i6WcT2gik279fvKsVCP&#10;JVNOhPqGp6K865pk7okSNN4+F3BMYK1/hDeSSacnfPw3wXGjyBqLo0HYq/lviXL8+l1bNW3VwlJN&#10;1bi+gW9rZBs14fgCd47PHN8tUY+XLZxOOGYreN2xJls14fjtW0Ix88Y8C0FLkWir5pyTUIwJxgKQ&#10;6wnHb5kzbhAzTo95+Vjch9yaJhy/lcw4NcHxm1vMG/N4fZOZ4yssLru0lxHsPXh4cRdPNmzHzXO0&#10;VtNWfZGb07UHl/NYRjBehJN751GZr8K5Y4tpq6/GiUNzsYMb1GLKaevqIp7EmIYbfFy8JBS/JtTW&#10;M2dcL8D41na+LiCZLhOhCovCLcIvCNBNlz84hGLM9wnVuEHklq9uZe6Y9uyrm9hWvR5PLizF4fVZ&#10;tMxaIoGK6vQCOzoFLBHhPYw7wPqI9B0LNaU2kOdc01D5thjAZl+xp9u1+5foLvUpOnb9M1//FkOG&#10;DISKyjD0H9QLrTp8is/bfYTeyt9A3Z054qhB0E2Xh0aOLEYzXzwkpxcUc9l6XczM8VQZjJ3KDPL0&#10;Xhg7QwpjZvSA2sxuUK/sAfVZPaHJt+tNloFqcGcMM/oWOuO6wEa3PxuSNTCdFt8lJTEoiLaEl74s&#10;PLW5P0uLrpWSDKIdzJDFjeJ4P0cEsvHZyUIV3o5j4GKtAHvzPnCy7gsPB2m42/eCJVVjJ/Mu8HNk&#10;HpQKobMxgUVfBtbM+gY7aFA9HkUw7QaZbq2YO26H/r149GmJjq3ZFTGsA3w8xyAqTBdhQeqIC9dC&#10;iLcqzGnTHSUmfbq3RK9vv0AnZpU7UXHu1bM9LdWtWchF9V2qA23UqvDknruF0Vh4uxjCTGcwLcZt&#10;CePdoTf8W5iofAtbrfZw1OsKDaVW6C7u124t4EU1e0peHDPAoShhGdnULDfMyHPChHCeKHDsw4kr&#10;afiadIG3QVeCNRXk0e1gNLIdxrEoKtiVeVvuIVsZqjC/G4IZhfGYwZ3oGSzhmsac81SWllWII9uD&#10;4OyFqcxpF9HCnBNhSFVeHaHOtBCbDIIxt6/Vx3bkid1e8ObjJYLKe06iMYrTrGnFdmMO2hXFBOSZ&#10;xaKIi3A8hSpySQjt+mzC5kJAkr8mvMz589CXY+a4F8YM78kcN6evun7DTenuzIx7I3cCG6uT+Lly&#10;PVFWQBt9ujnGh6kyX62ElMiRSKL6H+Y9gI3e3eFq0xk2xrSSG3eget8DHra9EeA6AN5OfdjcLYuU&#10;eE41hcoz6iItOSliadIeRtpt4WhBODVTgPG4/pAjFH9Lm7x0v7awtdeAq4cW7GwHw0yvMyJppV5a&#10;YoO1FTaY4CODMKsOCLTg25lB9reXhSsbrX0dlaCt3Ak92nyEkZw8y4wz5okBRyQmD0FkrgwiZvG6&#10;1QPhRmu1Ew87grJjFW//Ynl4VCnAtWogXOcpICw6CK9eNLkc/5mXuuucxXv94x937PhpVC9d/f2n&#10;i4mJgbBVfw/HGho/PuXUu08/VC9ZDjVNA6iM1obSCDUEhUTRMhCPQYPkfnLnWLRPn77UiHuPnuDq&#10;7UeSiZ/3p5z+20Dvw+3952FewLG4367cfoz7jx9LHg/Nj4Fa9nwsXLaPFt4syYNy7frN2Lh5x88+&#10;3t+8rcd5PsgbuHv6z7wkJyfj8mU+2fjw8g/3gAANYVVt3jlOTU2RwFyvwWrI2HoGlWLP+I+mDv8K&#10;qJ9y+hZmXH1KAAasEgrx54+/kdwvXaRVED5/GxY9akQ5TxAIG/VPnSAQ8GwYmN4Ex3GzkVB9V5Jb&#10;/mCtZvnWDyGZinoIs92hJcegbRiLj/78BYJ8ffkkvWnjuBmKf+/KsYDjuTvtMH+fE2YRimfvEnBs&#10;iUVbqYxussCOdZY4upLbw9VUjBeZ4u58I9yv1MWDWTqEZD3crzJDXbkdNgXboMrGB4utkrDYJAVL&#10;TZOxzDwJsy3i38FxOfymrIb1rC0s59kErbnbMbZqD/TmboP/1DWYUrBEAsdHvQtw3XESHtrxsM/D&#10;dZd0nPYIxzHugT6q4lTWgXTmjqkcn7XDg8sW3AA2x83LDjh3zQ8L9lC1mWdI1dgBNks9ObHhBYcl&#10;/nCcFwbnmcmIWr6IMFyDkmMXMfnwZRTtv4OS/c9QtuclKg81IGPxJVhFLIGZ71JYeROOfbfBhYVc&#10;bn6V8A6ehMzJE7FkJ+H4mD+WHjSlrdoYK3bbYN4KRyymQldzYgWeiJ3ju7Tq3iUcXz1OOKZNmnD8&#10;kvnjRqqwz3n5hspww/1LtF2fJoBe4OsXmkCZs0miMfol55REi3X9fdqxCcWHt1azRKscjzjt1Cim&#10;lQiv149uw/ZFU3BkTQUu71uIB6fW4sbh5bi4dzkeXzokgcVjO6tZLqPIGRglbFyVhZO03k4vDmHj&#10;bDTLpKrx9PoBZp0Pov7xWS43HWX5lwBGfn3OUHH7ie3Ktfw+eFsJv8/u8vXHlyS2atFY3SjyyXyb&#10;sFjXN8Mxgb7+BXeOeTTSEv3mJeH47WP+rW6acaI0LQHkeoJzY4OAY5E5Fic6GyRHI8u4GhrotGh8&#10;LbFck2ZxiSB86tgu1J09RDiegSn5GVRoqaKy0KuRk1D1r7lvTEBmAxoLwagci53jZjgmINc/43Y0&#10;obieRyOLzRqe1PJkANu/qR7X32NxGvPZb+9w4/g2wfjWYZ7EOMQSq2Yw3s1G8J24e55wXLOZ9uiN&#10;uHhiDc7xfj53aCmbqufixO7ZOH+EYMyjRuSOD87Hzo0lWLckD1tWsq160zRcewfHbwjGDaKt+g4v&#10;2VgtdoolrdMCjIVyLIFfsV/cBMHvH6Ko6+21JihuvLGdBwu9rm7k23gy7o5orF6FOyfn4MDaDKyZ&#10;F87bVYTMeH1UTvHBmYMzGJGIgRVBUTTw6mrKQp7AN0CuPeQUCABUjWUGtoZUd/67H4u1VFQgO4DW&#10;2LZ/QqteX2AoVcXR9lSMvfvBOFkROpl8nXvGQwjGclldMbyQ+8ZlLOqq6Am16d2hOq0zhld0xIhp&#10;HaA6vRP/3UmiHo+bIgPl0M4YrNeCCm03WGpQ+TUcjvQgC0yKZ+t0hDl310chxGQo/HWGwHXsECS5&#10;2SIzzAepzAr7OrNZWn0Q3K3HwIM2WSOt7jDW7EQo7gpjdU7raLTi+3rBw6oXTwp1houFNLxsCdnc&#10;dTbT5E6tyUhC82goyXRFN2aN5aXbM4dNC/iQ9jAz6sdugVEs0VKjbVsZns5ysDWlWq7SFiMGtoQi&#10;26t7t2qJtl98wZwy55w6t0JnTj51Ze64H+3WA2S6Q5rArKM2FOOZlbYzVoY6p7D0Vfm9K3xGpfdL&#10;OBh2kth29dk83anFR+jGuSgPbr+X5MUQjgOY7SU4Zjlhdr4zytn1kBI4BKEE5GC7vvC1ZEuy+new&#10;VCNw8zY56A1E3ngvnhTQgsZoWUkD9YxiNk0zU1yZ44u5LLialuaM0lR2QeS602LthimZdsiO1UFS&#10;4Cj42Q4gzLJZfGgLOgq+wjgq23pabeFkKwBUAVFBysiI53RSGifxmAcvyvBCJWebZhWFopIK8hxC&#10;8jTao/MTrRFLtdaL00suJgMIloPh5aDCExdKcLFTx/ChPWFkMBzJCW5IT3TGJLaUl3LnOjlCA5a6&#10;baGr8gVPaHRAmJcsbeIy8LTvzvuEJwKM2sCV+XEvm37w5OHLx5+rhRR8nWTY5D0cPs69YU+oNdH/&#10;FmqjP4O2WmvmjXsxk94bBuMGsSStO7756s+Q7tsebh5GCGMplwvVYNN3cDy/gCc3Sy1QGKGInMBB&#10;mMBSr4lRGsiLoWPAfwxi/MfCgw4CJzZcB7ooI5dwXJFhhuRIRfhGdGbpKU8kLJKD03I2nhOM7avp&#10;Xqim1XvhcIQvoD17riJ8ZipxUoxw/PJ3Asd9+8pgybKV0BpnhjFqBhipMg4hYfGIiR0PeflBPwnH&#10;AoqEWnzjXiPuPHiM43X3eNz/cPyv3Qe0qN7mz188DsTjofkkwwc4/v2QenMRl4BkX18fCczp+kZi&#10;xvVXqKBK/EdUh3/N91Ry5hbV48f8/u8jumorAlm8lb7pDDPJL1F27uct5SW0Vi9hq7d1Uonk/lS3&#10;jEbEzPOSQq8PcPyPcBxIOI6cfxm+eTvw9Ue02nHSY/3G9ZJfkvdbqn+4dfy7yhwLW3W4M2Zvs8D8&#10;PXZUji1RucMcs7aZYMFWE6zeao4dG8xweDV3jpcZ49piY9xaaIjb83Rxdy6P+QZ4WGWLq1M9sTnQ&#10;mWDsj+V2tFNbZlE1zkC1RQpmWCUg0zmdhSlT4TtlHWxm74A+1WPNuTuhsWgvDGfzcVqxmk3Q1Vgd&#10;Nx2HCcfXHCfivm0eHthm4aZzKs7QVn0y2gfPFxOOD2bg5dFQPDrtyuyxA+7W2uDWJXfUXAjC4t0e&#10;CK00hft8J9gs9IAVD4dFvswch8KVcBy7bBHKj55D+fELKD5EON57CyV7n2DavteYTzEydzkzx9FL&#10;YOyzCFZ+VLkDNsM9aA28gubBIygPaQW5qNo6AWsOB7KUywor91tg6RaeTKh2onKchLoz6/D0Fi26&#10;92jXpU356dVjEvh9SZh9xvxxA5VYcfmabdT13BAWVuq3tE4L5bi5nEtYrF8za9zAjO+rW6eoEu9g&#10;eQ7VoII4PL0vrMB1fDvhlfnlPStnYO/yUtykAnx0w1Qes1Czaykt54St+rs4c2AlQjxZrjZzPB+V&#10;Z/H29Smc2r8IS2amM6+8iicX9uMBN5Trn1AtptL9msr0a0n5F1VsKsFvWc71mrfvzRNawAnMr1ls&#10;9ZoW5VdChWUJ14t75yTve8ss8kuhJr+4jjds2X7znOrtG1qeXwhwFUAsQPjxr4djqseNjYRjAvDl&#10;C8dw5sQeXKw5jBVVs1A0MRWH92+RgHGj2FJmQ7Y4GqlaNxDORQZacgjl+CfguIEW9QaeCKi/d/J7&#10;OBZgLI6XPFnw9Arh+BIt1Rd24R6z3bdrt+HGWcIxN44vnVyL2qMruC+9jBvH8yVwfO7QIgIzs8ei&#10;sZpwvHdLOTYuy8fm5YXYs7YUV3jS5C1ntN427xwLOOYBWqObJpma7dNCNebb3qnGzXAswLiR121g&#10;Xrnh+nZ+HE/KS+CaueXrLOS6sZGX6wjH83BySwEt39Pw8MpyXDkzD7dqq2mV34a9m4tgZzIQqtwz&#10;1hjVk8rxd1AaxrZqFSl06vkJZFlEJdVDFBBx0kmuH9p1bYHPO36EzkO+gLJlP6g69sMIZ17fiznj&#10;EDY5p3TD4KwekMvshiETpaBS1BOjS7pDjRCsOq0rhpVxAqeced2pXaHK2ZvRZd2gXUzlOJzX128J&#10;Le4nG4/qDVPlPrDTHgh35o/jfbSQGWyIeCd1eFE5dtcchhRvTjP5OrNR2ZvN8TbQGkWbMYEwNcae&#10;EDWC2dzeVPiYaZb/KwyprJoKC7JJN9hQafWwFsBF0LUdSrvsUMQGmtBybcYNXil0bPEJ4Zg56pGd&#10;YWveH/5eI+DrPhSOVv0IUF2hM7YNDAneQ/t/BsV+LTByQDd0/+5rtP6MbcgtPmez9Tfo2PYr2ndp&#10;S+/2HS+/4MmFFnCw1ORsUgRcLDnBpMncqU5vWGp3gaNhN0K7FKJ8R8BArQch+yMC8qdUO3U438Tl&#10;iEwvwqs7lVoXTM21Y8kVc7gRykgM4O32ZHmZ80D42PSCr3U/OOv3hrf1cGSxCNGZJwpGK/fmnJUf&#10;c8IRKElzR3GCLfJCDZHJ1us8toKXTrDnprQV57IMkU37coyvAtzMusFcow1GDPiY00t/xlhmmk0I&#10;q3bW3RDoIwcfllXFh45mJtiKtmdORyU5MhfNMi/uUFcWx2B+aQJmTAzDFG5LF3AmKTlID7Z6vRDg&#10;MgyRbAz3cB7MEkYdTob1gQLnwTJS+P0VhCAvg6WNtGNPznKEt70cf3YtqM6358fJ8WczAn68dLbq&#10;A087WWbGRyPMYyTBWJ6APIAnNvrC264/Feah8HHi/WDdA+YG7aGt3pInN/rAylRB4orozJmsLh2+&#10;xJefUjnu0x5OLnpsMTeHK0+82PJzRPsoYvL40Zifo4O8oIHI9B2IdB8FxLpwQ5t2/GBuH48PVkck&#10;ITncbwxL4ZiL50mT9EAKDZ59Wc7VBm6ZPeE5j83rSwbRUs388VJFxncGwbtiEGLmjkL8YjWEz+HH&#10;RwdTOf6b0/HXPov+LcpxZGQkRo8eDS0N9R9XjqWlZbFs+Wro6ltxx82E9mp9hEclIjYuCQoKCj8L&#10;x0IlPM7j+h3WR7x8/uH4H70PbtxtlDwO3ncOfIDjX/tr/f//es1wfOPGDRgZGUlgbpx3GMHwxf80&#10;HAuAFoA89cIDzLvfgIV8Plp5i0q6UJ5/YbpKfNxiWtItxpdKNpD7dhsGv9ydCKvkJNSH3PE/nCAQ&#10;ZWWhFacxzjyh6eSMsS6ev6RNlM6G+nd26h+C8fv26h9arX/qfc1v/y2/VSUlJdi8efNPfmiTrdoZ&#10;c7eZoWovrdW7LDCXx5wdZlhAQF5BQN6y0RT715jg5Apj1C0zwtVqI1xfrI8bVfq4RdX4PrO918qD&#10;sMHfHQusArDMMZOzTtm0V6djoR3h2DEVWV6cbEqYxcfRBrjM2Q0z5o4NCMdGC/fCds42RFE5Li2o&#10;xpqkGTgYUIhLbhNxx5G2aqds3PRga7VvBE7H++MZbdU4mIlnh8Px4LgvHpzxIhC4cYs2BBfrYrFm&#10;D8twplvDf5YbrdQib+zF/HEgfGZHwIczSIlL5mHGoVOYfrSG000XUHHgJqbuvY+pux5gzv6nyK4+&#10;Dbv4BTDzryQcL4K97zK4Bi7mrNNUXmYgtSAH1VtysPFQFNbud8X6/c5Yw5xz1VJfLF2cjBpabp/e&#10;PEbl+DRecZ/4yRXCMW3Tr24ROEVzNYH4KZuWX3GuqRmO3xBABSA/vXpScl2RTRYH6Ywqbi23dg9z&#10;w3gCFs+gnZxFXy/vncXjK8w00/58p2YP6vYv50mCbTi6ZTY2VxVh3ZwCXDi2harrI9SwOCrcxwBz&#10;KuLwgoVceFuHh5x7OraDO7i1e3C3bh/e0Erd8OQC4ZgWY0LvG9q2m+D4EvmaYMyW6jeE4ifC1v3k&#10;PTgmeD6nsi3eJgrDXvLjGqjYvqGK/Ob5dW4O38XrF3RNCeVYKMYSOBYqMtVeAbYSYP4J5ZjqcWOD&#10;UI6fSeD4LMu4Ltce5Zb0HBTnp+PQvs0SMP4pOBaW738GjptV45+D42bl+BK3rM8fZ1s1S87eh+Oa&#10;Q8weH1qAkwfmYu/WCmxeUYhtKydj79oyXD6+nCdL3u0cC7X4LmH3Li8lIPweDL/7d6PIFv9g2klY&#10;qgVIN94gGN/iTrKwZV/fQsV4HV5e4kb1NZ6YqVuGmp1TcGB9DrYuS8H5wzNoyac9+/l+7Of2sg3b&#10;eodzxmnU8E7oy5zxiBFsk1aXZvnWXyE9gAqoTCd0FGpoz+/QostH6DHyG2h7y6G/SSt00/ocXXU+&#10;gZTlJ5D2+gLy3DVWmNATgzJ6QDFHCiMm9ZSUbo0pk2LmuAeUy7tj1FShJPfEqLIuUBWN1bRVj4rs&#10;ASVaZrWoHBsSjg1H9IaZGsuMdPrBx3oIwqnuhVqPhIeOPJw0CcxethIwTk0I4fa4HVSVOWdkNRap&#10;cc6ICTSkmjiEBVefSyDPTcwejevMLC5zw7RcuxLqQ72U2dStTGsuS5S8NeHpOBpDZGm5JTgpDmgH&#10;9VEdqHAOJHgPhY0JYYtgrEvrsqYylVS1rlDo+ymV47bQUe6PTl9/jNYsmmr9zefo3rkNpLqxjKvz&#10;N+jRvakdeQhVeD8PA8SGWUNbpRv0mQ22EVleK1m2OdMGzByxNxXQsUPaoh3huFvrL1gQpYFctlQX&#10;MA9cnOVCgLVArP9I+Nn15sb6QKSEjESMtxLC3RUItYMR60M10kWJJWUqtMobQms0W8FHE445i1SY&#10;5YUJEaaIceH9p9sL9hrsDjHuzSytKnISdJARrYbxtDH72/eknZpWZLWvCMZ/gmyPj2Cg1Roujr3h&#10;5zMAIVRSfT1kEMUW58IsG+aEbXn/WyFX2KtzOLeVyymozAhMSacVPD0IcwujkBRsxLK/VryfZRHs&#10;MwTuzII7EHBNTRSgx59lbKQ9M9me3FZ2RVk+G7TZcj0+zAAuVoPgZDaA9mnak2mLtmUZlhkVbW9n&#10;JWTEmFBpV4KZVhfe1o78WfdHhC8BlRAd5MXpLH8leFCJNzXqCRvLQbDhCRDFge3QrtWf0YN58BZf&#10;/wmdu3xNFhzBaSh9eLlrwMa0L6K8FDF3kik2zXTCpEA5RFp2QpBpF7jrd4IP4dmPP69IjxG8XdLM&#10;L38BDdriU2k1n5ZlAg9avjX0PoENH/+eMwfDca4cSx+pLi9Thf8cFsJmcX85lfvLmTLwKxpG9vzP&#10;Kcd/D8f6kFtbixY9+4rnJ00v/fr1x/KVazkibQttPQuM1TJGVGwK4senQGHwz8Px+1bqy7eFvfbD&#10;8b94H/yYpf4DHP+Wp+f/fz6mWX2rqalhPkqlCY49o5mbfU44/uPMNP0atfinriNpomYW+eds1O9/&#10;rASOuQ1tHlsogWMlaV2ETDyAkFk1H5TjH8kdi7ms0NKTPGsdLHn82brbSh7sjfWE43c54x/mjX8J&#10;gH/u/b/lN+nXwHFIhAsW77BgXtcGC6gaL2DBlLis2m6GFVtMsHGjCXatM8GR1cY4tcIINUuNcH6J&#10;geQQGeQbVd44XxaK5X5UBCxpvbOlomDNzU3rWFTYcrvTMQZpnrQ0RxcjcGI13MvXwZaHZcValnKt&#10;hVvpMsROXshM7CxUjS/CRhZfHXZPxVmXNNS5Z1A1TsI+z0DsivLEjUXJeH0oD09PpODeiVjcPRWF&#10;2ycj8OhiKi6do510Mwtxck1oeeMcSrknPCvc4T/dBwFlQQiYHI2UORWYuX0nKvccwPSdh2kjP4u5&#10;uy9j4d7rWLz/OiZW7YZTdAmM3LJg7joZ1i5lzBxP4ZFFa3UcUialomptFtbvjiMUe2P9Ti9s3BaM&#10;FcvCsGJROu2rq1jIdZwgdJZwfPpvcMxJpufcPBZWaqEcC1gWVurnLOxqUo5ZyEVbdSPVWmGrfnGT&#10;iiZV2beEz9f8PFuWTUXVzAmSOaHnzMiKr1FPGBVf5xGzsTdp991cPRn71s7AuvmTsWpuId7STnyF&#10;OdmYAAPaNnli4QFztY9PMye7lPNPC1Czbw03jg8we0v7NlXfZ5yaesPCqtcE5Od8naFbgjG/Piee&#10;6p/S9k3V+i0v39Ca/EoA9XOxfUyLOP/99imt4yLXS2B+y3z0G1GERZvz65dskqa9+m9wzNe5TVzf&#10;8EBir27OHP/NVs3cccM7a7WAYxZ5Xbl4XALHQjleVT2bDoM0HNjDySpasxkkpmpMdZogLvLOja9+&#10;vXJcf19Y2puU4x/C8bOrzBxf3vt3yrGA4xtnWX52ah1qqdT/mHIs4PjY3krsoq16/RK2VS8rwK7V&#10;U7iJvIQ/d+4S8xDzTY2E28bbzB0LJVhyNM04ie1icdTzOvWceHrLXWNxNE07cfKJM1Bvr23l3jHz&#10;xswav7rEZuqLawnIPK6sxb3TVbhfs5hFa6WYMYmFR1n2BC4H5kP9kR5tQmBrjxHyLTBmBG3A/b6C&#10;snI3KHPrWH5oKyrHLdC959do34kTR/2+gLbDQJiEy2OYGzeAdWhPtf0SSr7cPPZvBcVwoRx3hxJB&#10;YEB6LwzKZPaYKrJSdmeMmNiFjdVdMHKyAGXarculJGA8qrg7xhVz7im2N0ZYdID2uJ4wHtuXGdr+&#10;sNeVJ9Ty9XFSsNEh2OrJwJG5Y1taqIOcjBHNOafEpFC2E3tglNpg6OsPRxiVwOgAIwSyKVlvVGdo&#10;jmjN/KoWoqn0edoMhJMp4ZjKsa+rIpVhaaqK0rA0pWVctR3tz1QW2/6FCnp3mBtSAWSxl6NFd1rO&#10;P4OFLt+mJUUYk4L2yC7o3+NjZrW7wkRTAe2/5n5uCxZ4tfwG0txHlpPtDpm+7bhx35rW6q+gz6xr&#10;oI8ujPi9KMp8wtvVHnaGUvChhTmeinE0odGNqqgyM6wd2KTcscVfYG8xlm6IQJ708eLfQCcC41jY&#10;m3Tmx7VHiHt/tmsPQZDrIPgzRx3o1BfBvK0x3OLNT7JDeowd1PnzG00Qn8zN8ulTQpEZaYxgG4Li&#10;KKroVIPdDLsjmju+4e7y3FqWpULPHK9xG0In4ZmZ3uED/wwluT/B1aEvAvzkudVM6AwaxNwxS8xC&#10;VDA5zxGFee5stLZnaZYz0uK9kBTpSQWcij5z4KkhrsiL8+Ae8zBoDm/JrHBPONjQDk2L9MiRX9DW&#10;3BqaYxWgNWYgdNXlmPkdCgt9FqVZqUiy456OKpxO4v61Bp0Fo9vz59QX9tYDGFFSxYTx/FvuoMCT&#10;FfwcI77hyQ4ZbmNrIyZ4FFV+2usdZKkYd6VFvwOMuU2sO06aPw+2kHf8FEqD+9AJ0RodOnzF1SK2&#10;R9syXhtgCAergWwPV8Sqqa44viIc5VEjkeoqgzTeP2k+I5AbNg7ZoTyREMziN37tsUqfc9LrLyjk&#10;jOHmKn8WdUlBSeUjmAa2gk/5cHjNYdZ8LnutZo+CI5vcdfg7MtL8Mwwz/wQWYSwTiwjG61f/OVu1&#10;UI61fypz3E9mAFasWstdTwfoGFA9HsczKfHpSEhMxeDBg39WOX4/p3uMPRgfjv/N++DH8tof4Pi3&#10;PD3///MxzXC8f/9+yMj0a1LuvJMxg8px+fk/bvHWvwLLv/SxAo6rXzKvHD9Jcn+a+k9G3IIbCCw7&#10;+gGOf6KUK2LORbjHr5TYqhWUBuN0DaGCL69fi6Zdbrby+LXq8S+B82/5Tfo1cBwa7oolGxyoiDpi&#10;7jprHjaYz7bqqk3c8d1oh/X89za2Vu9bY4fDK2xxdKkNTi1jQdcyG5xZ6oy6xcE4VhGOxeGeKHX2&#10;QolTJC+jUeZKi59rKAo9QpAZGI/k+ImIz5/NncilzGqvQMiMlQibugSxZfOQXVLJvNw0VGcXMXec&#10;RRAmIEfk4FhELo5FZ2EvI1G7sqJxdU0+np+qwLO6ErJbMR5eyOeeby4e8vWr56Zgx65sFEwPRMb0&#10;UKTMjEByZTgy5kYim0VUk2ZnonLFfGzYvxe7zpzG1lNnsPVkHTbTYr3pKC8P17KheyeyS+chOacS&#10;6TmLkJW7DBPzlyBv0mwUFJdiXlUZ9h5iK/S5aThzLg9na/Nw5kwR9mzPk9hoa/avJhALVZftz3fP&#10;4snVo1SDWcZFG7SwUDey3KoZjhsJpe/D8XPC8RtC8qNLRwnKIlvM1y8f5vd2iLnXfbhEKHt27xBe&#10;ckP56S1CHe3V9y8ewnGqwBeOsiTqwDJcZ3P1xSPrsW1ZOYF5E47urOQEjhH3T4Pw6NYBiWpcd3gV&#10;p4jW4OrxzSxzPkHrNCGcn+sp1erXvHzJrytAuZFZ4tcCzmmzbiD8PrvXBMevH/P7eURb8nN+L5K3&#10;EY6fNcGxKMB6KwCZlw3MATfBMRVeiXJMmOXRpBz/FBw35fUluWMJHD/D1UsncJqFXHVnDmLV4kpa&#10;MzNwcO8miWosMsn1b8SmMsu43tBa/S/CscgbC1v1z8Hx+7bqk7vn4fgPbNXH98+RZI7XLs6VAPKO&#10;VcW0OTPfTbB9dmUbXlwh2DIvXH9dFGoJ2BVA3ATBb7iDLI6/AbKAYlqwJfDcBMf1tFU3XBd5YxZx&#10;XWYh25WN/PcWHoTly2vw9OIKXDw0C4c3F2AznRbZ8cYwpgKqPOBrqCu1hDLhePSwdlCmvVqZlmIZ&#10;WRZ0ca5Jqs8n6Mkm6z4Dv8Zgjdbwzx0H6wlykHH5GL2c/gL1pB4wzh0IjdSeGJtBGzVnmQYkEw5T&#10;uWubQetsajfIp3TA4LT2UEhvh6HZnaCc3x3KkwjgBV0xekov6JfJQytRFqo2XaBDC64Zs8+OOorw&#10;tBzBjClzmyac0LEeBA8zOVhr9oH+SClmihUJw8ows9GlndUaY7SUOMujw9kktix7c9IpQI/2aTZD&#10;60sTljURH6QJH9pwXWiP9nUdTLv0MFib94a5yA9zO3jY0M8wXOk77vp25dtZoORI1dJGCl72fVgK&#10;pc5NZG1uGneGIdVYHWXaz6U+gyZ3j/XU+6Nnx8/QTdipW32H3j06MWfcBf0If0OHdIK+jiyiua2c&#10;EG0KDdU2UFH8nJnaroRaOUSz5CorWgtZsVq0eQ9haVVHSLX9GC0//wj2tF9PKQrApDwHTEg2QmTQ&#10;CLjZ9oS/q/h+FBHsMYi28H5UwzvBVrclZ5w6I8pzOIrTHZEVb4/kOHsY6vEEg7USJ5EsONXkhMJY&#10;I4ynPTjchoq1PZVgJ7Y/W/cmHMvwsitnoLhpzAmjYHdu9BIuzbin7MuccRC/ng+zvyGB8jz5oAh/&#10;D85RuSnBy4UZZU9d/tuQpWNcA7Bn6aGVHrxt9NmGz9kpdYIvm521RrRBgDtVWge2QvNkw2BmrTu2&#10;/xTDFGU5ddWHroXeGKUkDQWZDrx/usHRTJnX12a5mhI0VHifDf2CJzB6UcEeQOVaEdHBo+HD+89S&#10;vws0CNqayl9RXZaCLW3zRjptYc5cucE4TmMpfQ0FugcUuN8txZ9Xpw6fYCi/Xr8+XdC27Zdo2/5z&#10;KLEkzM5mBO/vgbwfBmHWBEOsK7VDGrPLMVbdkOgoy93jwUjyUsV4N1VarJUR4kwFnPl1G4PWfJyx&#10;r6rICEGe/D2w+Ao+yQPpHNOEb4U2Amfqw6dYHRoenVlex+Zz1c+gYUUlOoq26shQvHr1n7FVi0Iu&#10;CRxralIY/jHlWGYgVq5aBxNzJ+gZMqOgQ5tCQgbGJ6ZBUQLHHHFnb8OHwqoP98E/8xj4AMe/5en5&#10;v/9jJLZVQod4WbBgAT755BO0aNcN4fM2YO7d+l+tlP4SLP6vvV+UdVXeeAUNAo2kkCtmJuIW3/5Q&#10;yPUzbdUh004jfNZ5qJlE4s9//hNsbG3x6JGAgKa26veVY1HK13w0srRLPI4bJOVdTa9L3saP+fv3&#10;CVBoOn7Lyy/B8eXL1xATE4hz58px7sJUnDxXguO1pYyUlOLUhTKcv1iBi/z39ZpSWnjLqUyV4eEp&#10;gumpUjzl609PleHFmRl4dGQ2Lm2Yg5oV1TzW4vwqZjPXrMXFtStxafMa1O7YitP7D+D4qRocqr2K&#10;fXVXceDidRy/eBWnztfhfO0ZTuWcpBJ8APcP7sTTfXvwcvcBvNp5EK/2MQe6fw+eHtogUd0annAj&#10;9sk6qpTrWba0knDGPOfztVQrN+PJ0x24dnMzbj04gNuPjuLmo/24+Xg37jwkGD44iSePWCz17AFe&#10;vnqAZ8zDPn/5lJdP8fDJQzx99hCPn9zF/Yd3cP/+Azy4+xgP7/B9t5/w8i4e3r+Ix2x1fvGM2dSX&#10;vH1P11IRWMeyla24XrsEO1eV4fi2pXhMG7DI6r6l7fnpOzh+STh+Igq3mBMWkPyKbdSNfF2oyU22&#10;6lq2VJ+WlG29oqX5lZhVovL7lAVc4sAjfq4b/J4ubsHFk+tx//IhuqYvSeB7+4oK2mdXUm3eL2me&#10;vnp8HQ5vqcT5A4uwqTqDVkpdTEqxJShNxNFtM6kqzsfhDTPwoJb23Ac1LKBiozYVY7HDLAq2XvD2&#10;PLnJCSoqx68E2BOQv7dds9TqLVVjAcyNzy4xc8wcs7BV87a+FDNJLMN6y7yvxFZNYP3NcMzWagkc&#10;NzyRKMeSQi7CsbBVlxROwL5d/Nm/ffBvgWNJU/V7ZVzNcCyZcWLm+G7tduZ2t0kKuX5WOaat+iy3&#10;jk8fXoDdzByvXzoJG5fnY9catoIf4f404fYlH79i51hSxiWOWyzfElZpZo4lh6SMiwev873lmjll&#10;SSZZlHVJ8snChi3yxgKSt7472FrNxmrc34EndStx69Qiuil4WVPNqa9FqJoWSRXZHW4W8hjFGSGh&#10;1IVwK9jLnUVK7mPg7DQUqpwZMjGVxQi1Nhis0wIxs3RZbsepoBlU58r7QiObs0zpnaBBhXiUUIkz&#10;ehKA+0E+i+VetJAOJiQrJnfh7jG3gJMJyATlIRkdJceI3C4YM5lTTiUK0OQc1Cj7rjAkCFtQaXXU&#10;HcwsrhLsTDldRHtzlP8oWn81qZCqckqnGzdzO0B+MNXt4ZyLGscW7SG9oGuozGysCiwNmUtl1jXE&#10;W43ANhQhHipUjseyoVuF7cZUXL2HM/s6EJZmPWBi3BV6ep1gYdkbtqKMiuqqs4McHG17wUSnlQRC&#10;C9OsmMUdBM0h7ZjH7U8FuT+niZjRVulOlbkPy8raolcXTlyxmKtLu5aQpjI5sF8bFkL14vzTcERQ&#10;bQwLGgM9zXbMLH8HU+12nGTifjCV2/H+I5DKBuqk8LEErkEYwhxze04N6bIoLDJCh7NELAJjvjjI&#10;V555X0KsSx/eHz3YvtwF5jos+lL5DEZjPoWVxv9j7y3gqs7z7//Z3p3Z6XDsBgPFwsIAxQC7UFRE&#10;xe5CUBFUBFFCERUBu7u7u7u7W+wkz//5/iCzs/ud/e5Ofb//33dlHu+5l8vte8H7fJ/zOuczdURd&#10;NRsIXvXstXx+mNq3dpZLxazYyktqWLdqmujfUON9XDUU1byXu416Add+7UsqsEc5ksxLyY9U6O5Y&#10;qLu3tiPYCvhuTW8ytvLuzOK2b4cVvXdp4BQopfaoXPEPVdLuc2qyHNSGeq1WTZ3VzqM6wWckVDd3&#10;oYu5pGrzOlWw+6sqFftEAb3rqj/VUE7lv2ED4Y/Yzf+iAvmNyp6X5yqXSqC2l7LLTue2LdALfLao&#10;qE5ejmrdrAgd1rkIBMun1p651c4zL9Zp7ldb7iMKcbPahKeVYtPe9SveKyRat8D23dMZpb4y7q3s&#10;yoc1vAAd1QV5XrNn+4uKF83D7WZT1qx0WQPH5RwJNCMkrHEdG3XlstNH1NXmya01soOt+jXIpIEE&#10;uQ3CLTEIG3fvRswO10Vlb8h5SULv2jo3KnpRLZyGtXwEgXG+dlQ6uanzCCfV6llE7oOYaw+pLfeu&#10;5VS9EfbwTq4Koj4revJgHFO+evMG1eFHfv3UmWNnZ2fguNq/huM69bFW12oq/8BQBQ4NUalS7+H4&#10;xwDh+/O+D+T6kb/Tv/LZDSSkw4T5Gj16tAVyuYpUUMiW05p17+17OP43kq3/EfyN9Xr6rZcK3XlB&#10;eRycree01cBZdPk9oMqJtOr3M8c/qJ73jj8hn5mX1LjzBP3xN7/TH3//W5m5n4cJ2Dz5SklKUTK9&#10;cGkpf4Ne8/41C3R+l85rIJplNn2sZeYtTSCRSe99B84/Mu0+45fwX8HxtWs3NCTAl9nRvUDfYb16&#10;dkCvnh8AAvfo6ZPdevEEKL2/g8pdFK+721AaNzPfuFFvr27Q6ysb9PIKvb7XFqNurtRTumCfXwZC&#10;zx3RM0Dm2dk9gDSnndupZxf26v65A7p+5pAunDmiU6cO6fTJA7p0/IAuHt6l84c2Y1PdoLMHVuok&#10;Ccvndq/U+e1rdG7TWp3fsk5nN6/SkXVzdGLXHB3dN1X790zQ3p3R2o1ie2DXGO3fMVoHdkRr//aJ&#10;2rONDuA987V/5xwUXQKrtk/Swe1TdWjzDO1ZzVzuwmnatHiS1s6fQKXRZK1bNFmr5k3U6gUTtWp+&#10;tFYvnKC1iydr5ZwpWj13hlbNmaaVs/jZnAgtJthqNl3BC2cO1hLmmJdSEbVyvr/VGbxixkid2rlC&#10;jy4eBrZQYzPg+F36s1FmDfwaODZp1Bm26u/gGHiGaKzLvbxNyjUK7qs7J1gnyaVC0b1/RLfOrtOx&#10;HfN19dhm0pdRdrFcv7x9iDlhznebqiAg6jUpx3dPr6SOaKMu7I9jZrGiWtXNyeOlaurADM2N7qb1&#10;swL1GkVSj48pLQH4JsHZhH8lona/BOSfAeqpzBxnwLFJen7JDHX6TDIhXQaOsVWb+ecU5pGTqUtK&#10;D+S6AxybQK677+AYy7OZDTazxpZybBRjEqz/i3JMd6KVVp2hHJv3v/lA+dKC45NHd1LldFBrsFVH&#10;RwZp68ZlbEzwO2Ypxz/PVv1P4fgaSdWX05Oq713YZoFxeiDXv5g5PjSX92C8Nq9i5nj1eO1ZH6sr&#10;R/9mq36L+ptqVTgBt8wPWzD8rr/4bzPIGUFdBoa/B8cWPJtQLq7j3UqhzsmoyKl3tyrx5gbeKqt4&#10;7dfx+7iKGqpVwP1K3hNbcR+s1SDAqVKxDxXYv67mTPNT9JiOmjKptyaO76DBA2to0ABXVav7jcrU&#10;/4v6TSsn31Vl1XklibxLi6jBFAK3Rn6jSqEkUIfnVDlT4xRWQCXD7FQytLBKBedXmeA8KmegOYhZ&#10;3aFZAeSschieVeVGMXMclUdu44qqyiAbVfLMroZNC8ujFhU4NUk4Bkg96ueTV1Mb4NhR8REkNk8g&#10;ZZ6ApaLAjp19FtkUyyobOnSzo9QW5nj5st+qTPE/qV9XZ9KL3bAIM7fMrGo3r5LAJyp0I2Z9Wxej&#10;5ien6tYijZrDlsz8duhMCrZ3cWZiiwPGphv5K5RaW3qg66lP24qqVuIL1aQmqS6hZS7cRrmin6gi&#10;M8LVnW1VlhqovNm+UjbgOE+Wr2VfIKuKF/lGlVGavTwd1Ll9WQCSzlt3YLkZQVx1sljKY5eWKOIo&#10;nj4AeDBzv30ImXJGuc+V+QOg8U9qgHrbqZO9unUrRp1UYbUFDluQ4Fzb5c9ycfwdiulfmOf9E+ne&#10;n6hRRYKzHAk0K4EDoOjnmhU7mHRpNx471UItyqtnk+LqUddWnVyyqI3Tl/Kulkk9eF57M+vcmfvU&#10;i/Trbswcu9f8jLns3KRDF5WXRyG1wO7t5WlLonMB+fQtr749yzPPW1xVsKsXL/QpoFxOvbqgnHap&#10;Z91e51aVUegdsR5zXu9KqOOo9oxw9O9URx51S9On/Rn289/qy8//IDvCzMqWLUy9Eoneeb8CkHlP&#10;FM/Bc5AD8Ke2q3U54LOq+ncrCyjnV7uW2dkcMHBsp65tC6pX+6IEdOEkcP4rQWd55dujAtbuGhrq&#10;VwdbdjmU+hyyzfNH5c/7kWzyme7pv8q+SG4VKkhPcb5vlZ2gNMeKNqRmU1uFnd/A8YIxTXV5S6Dm&#10;h9RQQIucGt7OTiOA2/De1RTS0YVNheLY/bNj5c5FSnoejQysoK1r+yh2fGN17Y67oW9ZeflUVqdh&#10;DRQylfTu9WO1ZH281mycq737Nur06X06cmyn/AcP0qtXzKv9yK+fD8d1/+vMcaHC6cpxI/c2qtug&#10;pVxrN2XeOJSZhRCVLFXqvXL8rq7oPfj+OOX8vXL8I3+7f/GzGzA2sxvpqrH5g9O1a7d0lXPQIC1L&#10;RDVmxvY/TfH9JR6vgeMZd14pePNp5SxW2XpOW/abrIBlj/mQdEF9pzN3POnke3v1D80em2CuKWfl&#10;7h6izH/8RH9gXtujuYcuoYhmOBz+8VchxcxVWu9lAwPJVp/hW5Tjt6bYxup5NWBggOHnff0rOL51&#10;+w4Wui6aPSGAD6T96bPsron0ZEaNwOYX0p0U1Z7YMtspMqC9xg3rotGD2mnCkM70aGKXDuiomNBO&#10;zKS1VcTIVoS1tCfNtC/VH8zPjehFfQgfJEZ00fhhpK+OJOU0pIeih3bl9AFWoEvsyH6aMWqg4of1&#10;UkxQd00Z66vosO6KotJkUswgTYjwU1zkYE2OBEjHh9Cz6aPxYb0UHdFF46I6a2xkR0CpA/N63hof&#10;0Za01zYoP+00Phhr9wgeB7cdN6qL4kmBjSPBNY601LnhBGlNCtPi8QEEsgC2U4K1YLy/Fk4YrFXT&#10;gzV/4gAtnTJEywm/mjd+mJZOCteyKeGaPyFQq6YN04qp/pofO1ArZocAzsOpVxqpnauitG3pWKtT&#10;+MLetYRj0ZcLHCfdBzRRdtNMdzDW5ZfUNqU+ASJRjV/TaZyuIp+yZoyNcmzs2KkEcCUSfPXsBj3F&#10;QOibeycBG+aLqR1KYjb2DcpwwiWUcIK4UlBqU6iMSrx7kPMeRrHeAOCiBr8hLRsYenJhkbYv8ZMv&#10;SlDzmp9qQWwHbVs4kMfdSodWB+nCznE6uWGMbhycrbukKT+7BniR4GwA+e0Dqo6A4ySAN5HUbFMr&#10;9cac9vKGZb02P08DiJMA+GTOk0JadeLzG4Rg3VcS/chJL+8RyPXY6jk2XcWphIOlYqdOA46RNy04&#10;TmFeOL3rmIh8672eXuWUfvg3W/UNbNVHD23VuZP7tG75XI0JG6INaxYCx1ipgeOkt1i3zcwxturU&#10;N3es/mXTcyys3Rlp1Za6zeuQ/PQij4swNJ7PZKvGCVv5uyqnDEt1Rlr106vv4Bjl2CRV3zy9kUqm&#10;DbrJfLcJ5DJVTmeo0DJp1ecOMsN9COWYtOqThwjk2jFZm00glwXHcVjZl7B5sZOZ4516i5U6zbxO&#10;ZgG636VVs6khQrtkUqwthfjd9+bQCuhKT6s2AJ0+k4zF2po/3mJZq5PYtEq8tl6vgOBnV9bo/pkl&#10;dIGvYrNmJYr1ZkB5DXBWiSyJ3/BBv7HmTfehM7qTpsR11WzS5udMbqfpk9qpv385Ne35jfpNLSr/&#10;TaXVbV0hea8spIZ0FlePyiznyCxyHJWZ+eKcKhaaG0s187UjiwDAhVRxpK0qhDJTHJpXpYfnlgOJ&#10;1g7DsqEmY6MdnUeuwHFV//yq2DKrGjSxxZJLp2xt+mubFZd3MzqJm+QCjgqQwlxL06M7WfBVyv4r&#10;q3KqcMnsymrzmXLZfqGCRb6ilvUjwpd+Q3BTcf72uKspQVql7X5LbROp0M0LMfuKCtnMlnqfTGqM&#10;aty+HbADHNfFltygYRZs1llUu+bngNWHChrgpriIDnKvZiv7HH+Qk/3X1DBhwbb7i0oV/qNK23+i&#10;SuVQsakHKpgni3JnzqRc336hQvm+VmGbT1QSK3pz96LAcWls2qQto9R28CRgDKtuH2ZZDRy3aZBd&#10;Pegs7tMRizOKdZNaNipW6E8qXepDNTJhUB05f+fC6tSB39cmKMWAceUyH8ipzG+Ye/29Glf7XO3q&#10;ZlPTyp+rLvVL1YH28vn/qn4ETdWrwix1qUx0KNupbfX8akUPcvNSH6tJyT+qJWnQbehX9qQHuGXN&#10;r9Qai3Cbht+oKe6AlvWz0CWcU+48V+489y2xc7f1JpAKSPchCKx3V0e1JMm7Dj3ILZs6MOfrTK8w&#10;Sm+b0qi3+dm8APyB6+7Y2Aeh3g/tWZ9NBVvZZv5Qub/6WF8SiJUl259UtATvF5LRi+ECsLf7Wg4c&#10;li+ZhceWBXXdhtA0Jw3uXQWV1nQMs9HQKJOa1f0MZ8DnPJc5AWQ2FzyBZtK+u7ctqsGAdAjW8Q4t&#10;HNg44P1l96UK5v5Ytnk/J2jua+XL9RW3k1uFC7OZkTcT9+Ej2RfPqlpuhbBjA7stCmhuRGOdXz8Q&#10;OK6uIOB3VJfiCgXOx1PlNM6vnoJNlZN5fCjHrd2zolKXYnOuv0KD6qsrzoSRoztrBR3m+89t0uEL&#10;O3Ba7dHFq0d0+cJpXTp3Xtf49//MqZPAsf97OH4Pmz8ONv9fe77ew/HP+6D+8y9tPjiZ2Y10OL5/&#10;/76aNGligVyzADpV+Xxlun5/CVj8T7yOyVeeaOzxu/IImqTPs+VX/k9ssJ6FqUc0oVyxx9Vn6tn3&#10;gPxPLNa9p57RAGqvuvSYK7s8lfWn3xNEYpOfWdUI7Tm8W6cvn8Lue1NnTp7V4llLNTYqWlt2btLD&#10;hyQ+WkqyUZlRiXlrG5HYqMdm/dyvfwXHN2/dJnilhzbNHwf4jdLiSaYjNUpLp40i1GmMtgJ8K2aE&#10;c9oYbVuGujozQuv5+b41U7VmdqTWL4rSzs3sli+P1Jql0dqzZaa2rozXtpWxOrxtBlU21Nksi9Rx&#10;PkQcWDNRh1fH6+LuhTqyebqOo+Te2LNcp9bP0qktc1CQl6P8zmCedAE9tutQfU24Ebbsk9t0au9q&#10;TYumL3loe42gUmTEEMJo/FsqNKCVRg0FzId5aTSnj6VHc3xgB8UB8tNCu9P32UMzwqg4oaNz3pi+&#10;OrwiXi/P79TDo2t16yBWV1TBBGZ5n5zdqFfXt+v+adS2S5twNO/hOEBxcZeeXyXVmQ9Ar27s4Phm&#10;Qqy2ArWHEHl367Gp+UFRvHJopc7xWO6f2aMX109acJyIPdr0DSc/MuFc6YFcZubYqMYWHJtu4+/B&#10;8QvTifw9OJaB6vunLDhOe3IeeMY2/RylFiv0ExT6VKPi3jvGDOsOPbu0VscA3WsHpunq/qnavSRI&#10;U0NxzJF2GznQkb7UYhozqKLmRNbXrLDamhFSUzOD3TR1iJsWRnlpwdjO2rN8NOBG3dAjlG2gPM3U&#10;NjEXbYGysV0D+6nMIb8lvdqAcprpPOZ4Kgq26TxOfm6g9AFW9/vMHZtqpSf0HJsqJwPHz97Bcfrc&#10;sQXHpoYJ23SqpRDjlnjXcWwOU9ggSk01aku6cnx4/2adOb5H61fMA46Has2KudjZH/xkODZVTukd&#10;x/89HFtVTpd2YqneqltnNlk9xzdQj02VUwYcn9g9C8fDPJ07NN9Kqz5+YJZ2b43ThuVjtHnFWCux&#10;+tz++TRjbdMr5onfmLlhY4lmWXBsEqpJpk67885SDTSnq8nv0qzfwbFRkNOwVKeZnmRLQcaifWOL&#10;EgFjA8jJ1+k85vjrK+v07OIqPQWQH17gPXl2qZ4R2vX48kr5d3FS+UIfaMSg2iSYd9PkmHaaNL61&#10;5k5poxVzOxAq111hEdXUyT87f88IP9pcQr5bseCuL6pmM3Opbkx21YvJCyTTDRyRk7TqnLIPwU6N&#10;rbq8Bcb55Mg8soHjsiPyWUqyw3BU5CAU2LAcXK6wXAJs5NQaQHXPr9b1UXLrFlEnAKw9IOvN7K93&#10;s9zAJJbZLpWw7ZZTVcdcsrfPpPyFv1KeQl8qb4EvlCM389HYaIsV+QCwy6GQgDpYxVGkS/5O9ap+&#10;qWE+1QDTohZwm7nUllip2zB324zbqEEqc7VqH6uaM7PHJX+DSllEkUHNsZyXVVmuO88Xv1OJPIQw&#10;lfwC6+/ncnb8HJhDiUQ9LZT/K8K8MqMeZyLQ62Plyf5X5c3xexXM9ztmX/OoQ1sDkGWwBNupHd28&#10;ppbItytJ06QjdyNQqz01SW1JRu6M1drbo6TcquVgNreAOmBh7tixgLp3LYKanUN1qv9V1Sr8VrW4&#10;jx5UFXmgQHtiCW/HY/Go/KVq23+s+sw5V7T5nPuMEpuXmVvus1tpAq3KZ5VnuW/UBsXXq/zn8qr0&#10;pTypuGpe7Qu1dP1CregFbt3gc2qRAGQqtWqTWF2v1tcAehaU9Zzq1KWgOndBvTaBXai0zUyCN86T&#10;xlRRNQGkm9M97Mk8cXM2GNqgqnoC/c1qZqFuC4t+0zKyy/4nffXHD5Tjy0+U9ZsPlZP7VajY5wAy&#10;wFr8Kzk4ZGEGGcu9/ZfMHn8oN6fs6t+FWW8U2x4kT7d3ZxaZjmNPEtJbuH+jjt70CXvntyzmPTsU&#10;Yc68FCGDFUmtdlLjmrgXCJYrmAvrdu5PsL1/yxw4DoM838g2f2bZ2mZVzlxf6ouvf6eCvH9qsxnT&#10;sFYeKrEKaEFUM13bPoyci1oKbpdfY1GCx/Z3UmxgHY0h9CuQhPD22PGN9dxsIPQm9XzrOv49WzeR&#10;f6OW6Tp5EOcuH9bZK8d0jWDFy9eO68b1M7px+ZKunrvC4U1cUuc1ePDgXx2OBwwYoN69e8vPz09V&#10;qlSRa43qcq3zg8qxPcrxBpTjtqpTvyW26mYoxyMt5bjUe+X4/az1T1TO38Pxz/2o/nMv//dwfPHi&#10;BVWuXOGdcjwE5Rg4JlTqPxFsf5HHTNVTHHPHcxOS5Tdvq+zK1tefP/hUn7AcMjmQPjlVPtOpdXqv&#10;IP+wxdooyNMvqP/My6rdaKi++O2n+i0bN7///Qf6Cx+4shfMom9zZbLer2Z98ps/qIpzZU2dPkkJ&#10;CeaDPr8fiMkprDdYqsGFn/sLo38Fx9eu39QQf1/gCshjlvUJ4Pf69n6Cndbp3rmN2KV3YuFdyewi&#10;cHhnv+7Q43v3HArl/YNYTNcCCxsBpRO6cW47lt8dgNRpYAIL9fntBDwd0jXOf/sSwUEJR/mQvklP&#10;gYwUZmdvn16LVRVr8J3jzBnvBEj3cp0ndBOFLoGU4KTHZ4CRrYAoc5aEPj29vEdLJg2j77eL5sT6&#10;adXcYG1dPFbbSGjeCpRvWTpG25dGAXjjdGh5rI6vnqwzG2bo7DbmoHfP0wWA++qhJST5cpt3j+gF&#10;0Pv4HPOawOVL+mxfcZvJqLKPrxCaZADx/jFUt90EKDHzfOcokItlmUCrV7ewmXPeNKqaEpnVfcEH&#10;pITzu3XtCN23dAo/pl/41U1miu+g9AKTz5kNTjLnteD4nAXHZrbXBHFlwLFRjU1a9T+DYwOqQvF8&#10;efuoBa6vec5uYKt+wu2mYrVOvb9bB1aGKm5oI80f3UZLJ3TW4uj2ih1aXxMCXbV4YgtNG1lT00Kc&#10;tXiMm5ZF1VTsAHvF+RXTpAGlNTnQWXEBtbQMG+vjC+vh0fOIroe5T+ctFTkJJTuFxOpXtwFJTjPf&#10;m7AxksOorOK+YxU3gPz2yTVU27tYrO8Bxw/pOQaOXyeQJm0CuIxKjKX6XSjX38NxunKcxps/Y6Wk&#10;mkC7F9/B8cG9G3Xm2G5tWbPYSqtesXSWXr8yG0vPUY4B8u+U4x9Oq/5H5fgf4djMHH9fOX7OvPFT&#10;XvMnRj2+ssuyVd8m4MzAsUmrvkCN03+B44PzrI7jkyjxBo7XMeNt5o63Ashn9s214NjMHCeiHqca&#10;ALbU43cqMXBsQbKlFpvTgOYHfG8pyenLmk3OmEnm0ArzumlUY8AYBTnNBHzdYOzh6no9v0SHNYrx&#10;owsr9PD8cpTk1fwOrdBwAKR0vg80lETk+VPYQIrz1vR44DjeQytmtdbSWd4KGoo92C+TAqcWVOiG&#10;EgrYVFz915ZQ62l51XBMdjXGHl1ndG65hBO2FZYHBdlGjpEF5RRZQE7hAGpYfmzXtnLEcl12ZH6V&#10;QDkuBhyXwo7tMsZWrkEFVaN9LjXG4tuGuWNvKoda1c6NipkDhS6ntbxIPO7QtIha1LFDXcwG6HxC&#10;ivYflCPvX5Uj54fKk+uPgPGfVIF06aaorgP6VAKssd1W+ZTZ3I+oPCoPWBdGHc3K9ebFemvP7DE2&#10;amaa3Wp+q9Ilf0s41O/U2sOWSiES7ds6yYYqpvyEZJXK/6WK5v6THJmfrVYBZbnyFypRBMtuLoCc&#10;WqA82b+k4/hjZfriD1afbk66oAtRheXqkksd22JF9nLg9koC5yWwAqPkNuH2sW/37UTgVftCQHN2&#10;VGUU0palmXkuo45YsdtjG27XzlYtCMtqUv9bwrhQoVsWlGe9rGpVPxt1UIRxof42dyaB2oHHaPex&#10;GjoQcgYYZyf1ulC2D1XG9jPVKAnwUtPVtlI2eZNMbtTjZmU+BY6/VttameRd7ysgG5W71p/ZjPia&#10;YKsv1LD2p6pXF0hGqW3c9Gu175xXPXoB99iaWzXPpXbYsNujrLZshprb+Ct5e+XmuQRWPfPxWPKS&#10;yP1X5o5zafHU/sxUN1E5VP28mf+IFTs7AVm5rP7swsW/Ru3/AgcAKedlsOST/m1fOD01vV0Lkse7&#10;VFVP6qm6EB7WxRMHQb1MbAp8rm6dCjCPzex4Nzt18s7LnLy9+jCT3b1dMXmSQO5CAJg9z33BPH9C&#10;xf8YCz6bF2wY5Mz+kfLl+Uq5UJCzZvtUmbN+yG2TkF6jIHBMVzTW9xlhDXV5+1CtiKqv0E6FFO3j&#10;qHEDqyp2GHBMF/Tgbg7MZRcm9ZyE8E5VNSt+iM4d20Kw4SXdu35RV86f0b07N3Tn9jVcYvzbde2U&#10;7t08x7qmezdu6dGde7p55YoC/tfguB626kt/X+VUqPB7OP5/TZX9f+H+vofjn/1Z/WdegVHS6MV8&#10;p6jt2buLmP5v0pOVfQdrGVBhEpd/EVD8CXO7/2du98JDzbj7RjPuJaqK12AVLFtav/n9n1XwDzbq&#10;6btSfaehIMcff2+x/iEVmefFKOz951wnLTWWf7grKHO+EspiU0pffpVHX3yaQ1nyFWdHuwJqQ3l9&#10;8pcvrPdv164dcJOmOyJSElP1ihlkhOSf/fWv4fiGggIHKYm51Yd88H92hQ/vtw/o9vG1fLjehjJ5&#10;WLcA5QcXtwCvh3T/wiaOE/5DavK98xssCE5GRbxzZh8wjdXXqKUXAIrzuyyYu3Z2Kx8QOA743jvF&#10;/PEFA3THCbDarHuA92sA88FZlNmLBzh+GvAGWuneTWb+NYHjBgDf3jjMbPNebWLmd2HMQO1eSTI1&#10;wP7MAPiFnQisO/Xo0jbAfhsp1tuVeInqG8A2BcU3CZBNBNKTHx0jkZn+4QfMVfP4Xl47SKovNUYJ&#10;Z1CA97MJwHlRER8bUL5rIPQspwHDqLaJAP9zIDnpwUlU36MA7wGlmiCq+4RoAcIJF0iSJiH6EjVO&#10;jy8f4OfHgehTwC/dxneO8VxhfQaOX9wwc8bXgdtzPwjHL28RjPUDynEGHCc9PIWV+SL365D2rZqu&#10;/ajgj07Rt7tjoqYGNdKo7hU1YUBNjfdz08geVRTgXUbDOW00iamhfKiM7mensb3yKrTD1xrd5VtN&#10;8cuvOUNKaHqAg8b1LcNlawDZYTw2ni9Sm5N47K9uGmg8yfNkgJ4UboLCkszssQXHKNfMR6diuU57&#10;QXUTqjIvolKeM3eMepya+OgdHAPGKcwGm9lj7NVpQjFOSVeO023VRjk2Iwbm77tZqMZYrdPhOD2Q&#10;y8Dxeeqcdm1eiRV4lJYtmq5XgLj5eXLi3+D4h9KqU6mWSiFtO8NWnUK42T+DYwPIZhk4NhsiT3k/&#10;POHwAQ4Da+aY3xEzc3z+yPJ0ON6HUryLTRiU4/Mox8ZWffrwPO3cEqvVi8KYXQ+34PjsvnnfwfFb&#10;U9V0Z8ff4Pidcmx1GBtV2ArqSofn7wd0meMp2KqTrrPBxPFUQrkMHL+9hqXazB+b2WPgOOUOv7e3&#10;Nltw/Pwqm1BnyARAQX51bZWCe7uoSLYPgEcHzZ/cXlNiWmpGfAvNnFCfufpWWj2vrcKCy2pAIDOW&#10;04pr9NoyCllbSoHLSSyOL6RmobnkNbqgvKILq0E49uhhVAEF51DFCBs5j7ZRlYh8qsyqwPfl+LkD&#10;Pcj2w7KomEmwDv1WVSLzq/aIwqrVNa88zBxuUzt1qGcDHOckcCkzCl0WtWqEutrYhm7gYqpDRVGx&#10;/B8rf56/KidQnDvPR4QsfazqBGB5orw2bZxPHQCljq3tqQcydtw86sw8qUmHbs91VCn5B+zI9Bg3&#10;KQjIUe/kUVT1amCvRUntR1du3FhvLLq1VITrzfHFb2SX4xMVzP4Jt4mNuvRXqlT2E5Ur/RcVs/sD&#10;4PUxqvGnwDEzrVmoC8I6nP3b3ylX1t9irf6LHB2+xsJtI1fn7HKhI7lBzVwoxCXU1h3orZeN2qJC&#10;ADIqvLcNQFhQzRoU4v6bVOdCauKeW16tSMeubqzE2TU2xF0jB9ZG5SW4rAL2aODWyxWFFhW4YWnC&#10;sQgMq2n3jcrTR237NR3VwJ8DFUbVgNBGqMetK2VFNf5K9ex+r4Yl/yKv6t+qA5DtDXS2cv2rvOp+&#10;rB5tcjI7bEuYVz66iL8hjO0bNW+VVW1IY+7YlZ7etnkIxqJvuH1Bgrry8zxj/fYmCKt1HtTt3KjK&#10;KMiN86pu1W94fotouG9j1XchtAyrdzEU/tIlSDInlTqvDWq/AVaU3Tw8f4UINStU4Gvlzvln63y1&#10;qhdSG9Kqu2HX9qGGa1Af7NUoyM0bsonQkZnjHsVR1QujrmNVJ227LTbnRrzW5Ut+KDsUe9ucqMJ5&#10;P1RBbtcGQM6Z80/KxkZKvtxfE8z1pbJmITwtJxscpXKrerWCqPU51Y708olD3XR6vb9WRDfSCBK6&#10;R/ZwUGhPUsCHYqsOqs0GUmXs+czDNyuF2ytcD2/w79OV87p18aLuXL6qW5eu6gYCzY1LnHbtnO7f&#10;PK+E25f04NYV4Pi6Ht29pZtXL/7/EY7NzPF75fj/Bej8f+U+vofjn/1Z/Wdegfng9PrdXJq0YsUy&#10;Cyz+/OHHajsqTotepr2H418Q6k0l1rzHqVoLpNX1Cdcf/vKlShZ0Ywb5nPpMPv0ejv+bFOteBHX1&#10;m3VJA5bc1WBCzQJXPFGv4J3qNmCd/Bfdk//Kxwpc9kht2kbrw99/TGBIdvpyUe3efb1mBjnZJFT/&#10;2oFc14HjIf6A0CkswbuwXwKBBEDdPbEVsRKwpFLo1sktegCEvkJBvXd+B4BM6i7K6h2U3YcEbb29&#10;xW4586APzgDHAN6Lc7v1Ckh8i9J459J+3WIO6xlAmHAeyGUeNw2wvAdw3LmBBRnQekJ10ePLRywr&#10;8lMsas84noK6+vzSIb24coAP+scA5EPatZRQrCkjdHjtNCWcIpkapfol8PycWS8DMi+wQieykoHx&#10;VOZy8RgzownoJgC1j7AnPzaHAPLDY8DPUaDYQPAF6pBIyAaEEwFikwL9gufiLf2+j64dJZwKizFd&#10;wo95DG/unQGOTwE5WJpRUlMTSJa+w/m4n6Y+6TxVSg+A8mc3jgPAJpk6HY7NbOtbS0VGgU1AOcZS&#10;bWqbUh8RcgVEW8ox98MK4foOjg9barGxVVsW5yd0H6PQp76iZukuyjG3l4AKf2XXdI3zddOcUHqp&#10;Iz3kixrnRQhPi0ooSBUyqUaxP8vHE0t1Hz709SWEZriDJvvm0ZT+2TRncG6tCiupXVNqa2l4dY3t&#10;U1aThzTUkVWjde84s6rntrJZwvN6bT+vzQkcBWaW2nQCn2BjAFDHLp7I62eUZAPIqcwe88CofcJi&#10;bcCVNOnUt4+AV7qI6TpOtuzV6XPHfw/HprLJjMsY5TiR8wDGaa9Rm5/z/k+H40P7Nllp1fu2rVHc&#10;OOz/86foJRBOUtkP9hynzx2nr38HjpMf8B57B8Zm5vhfwXGGcnx67zwd20kCOHB84V1a9Ykj87Rt&#10;4wQtnzdCaxaG0XUcpdN75uBK2MR7FGv1NYDWqL3UL6UByamm95gwNRn45XgyCnASoGstLNgZy9Q7&#10;Wcry40PW7PGbqwTjAcaJ1zfr5SV6jq+st+zVrwjnMrbqNze5PeD45uFZ/D7P1UW6j/28y6pi4T8D&#10;j8U0bVwzzYhtTjduY82Z2EDLpjbTKgB5YqSLwnlfjJ5USmMXl1PEsvIKXeikwGkV5TfBkWq0Wgpf&#10;1kADZ1VVi7FFVCEoCyFcWeUUkQv4zY2CnJt0amaOw/JS6YRyOIQe4OFfq9DQzwDprNiqgZR2WdWM&#10;VOIOhHIZOPaqk5u6nGwkM+cERmxQfe2toKf6Tjb0DH8E+HwhGwArd66PANUv5V6vBBVN1dWuDcor&#10;lUWN6+amw/kzC6pDfGpochgVRyQZ13X8VI2dM5HsjALYsJA8qI+q7ZwVG29VzRjfja7e6iph+xf6&#10;hj9Qti9+rwLZP1Vuko3tbb9U5fJ0NZf9XKWK/5H1Z5UnlKuI7efYqD9irvUL1OwvUCex9ALrJVBL&#10;HZiNLguclrXnvrIBUYp54s6ERfl2q4yFGkDGftycVORWTbJY89C1XHKqsuO3qki4lrMzydYkNTdr&#10;mFeNamDhbeuors1KqFmVb9Wk0ldqQs1RUydmpyt9ocaAdzO6jV2Zw3a0oUaKnuUC2UmUBo7rUKfk&#10;4ZRLbVGxO1XnkMt7VWPVzKxWAHJrN6Mef8OMdzYszHlRbIupHf3G9ep8wzx2PnXrXVydepjQMtKw&#10;gWLv1ljBCejq2AGgR7ltA0jXIi3apfJnKOrfyM05B7PBRUj6rkmwFrVfKPp5s/5emb/+QF99+YE+&#10;I5Dr449/py8+/6O+/OJP+vrLP5Ne/RHKO+tbNhcyA7NZ/0qo2VeqUdUGizzz2cw19+mOtb9DBbVg&#10;c6FuE4K0WJ5exeVBb3ULUq1r8tzZF+R1wE6dP+df2Txh0wL4zpbjQ32V6QN98RWvZ5bP9S2J4t98&#10;/ZkyZcZyXTw3VV5FVL1ydrVgMybavwbuoiFaxe9BYBsbBXUiLI0073FD6zGiQ7d2zyoa0KuWVi2M&#10;AoaPKuHmFd29ek23L1+jNeCGnt69o4fXrujBtUt6cvcqYHwFtfiqtR7evIrCjKp87fz/Chy71ajx&#10;zlb9g8qxqXJq885WzexNQHog13tb9f/tueBfE7Tfw/HPZNuffXETyGUseOm1NnFxsRYc5yhcWkHr&#10;j2nm3fdJ1b+Geh1/+bGW8tk1X6nq1Gb9GevwOSuAqtd/B4fvf/Zfnp8+KO59ZhBsBjib9G/zvc+U&#10;C6pZoaP1Pi7iUETL1iwFipMBCTODmVH39OtVOV27fh04HgzsXALysBvfOIXSeh6L9R6SpwEG7L/3&#10;mKN9cgVFje7bh9iGH105aFmFH5zfB8weBWQvYVE+CMsd4EM+EHWG0CFmYpPMZS8d1t1rp4HMayi7&#10;AOplQO/BJd25uk/Xmed8Bvg9uYadmdkto8QaODaBVm+5Dw8vknwNoCbSGfwMBXPz4nitnDZaxzdQ&#10;U4NSnUTHbyLQ/PIWt31jn55jh07C+q2b2FABY908AkwYCEXlBTSTUF2TnpxB3DQwfhjLLPfddAkT&#10;mvXcgCmhTU+B1VdmXph54MdArgHjJOqMnqEGJ6H+GpX8KdedAkgbOH6DUpABx+cOLNN9VOyXbAok&#10;cr4kNgGecf+SUXxNldOLGwaojXL8Nzh+YXqGUV/T4fj4D8LxaxKrk5kzfs6GROIzlFszE4w1nB4t&#10;Xd4zRf2YtZw7soEOLfZRkEnhrZZNTcp8JQ/qZ+qgIvm2dtS0QDfNHFRKh2c01LHZdbRjQhltiSqm&#10;LWNL6NySxto7rZEm9CmuoYTdjBtQT/uWROoydvSHzNc+YPb6Ba/X65sHePzHCQFD4Qb4iSXnuTUJ&#10;2xe5L8ZafRk4TleQk1GS097eI7WagC5s1cnJzyxANsFcxlqdlIKqnAw4m5lj5oqNemxC6JJTXnPa&#10;KyWlvuT4s3TlmECuIwe2YGM8YsFxTNQILZw7SS+e3bbg2FiqjXoMqbPo6HwNoAPHBooz1nfKMZsM&#10;31eOU9g4sdZDQszusQECGP8jHD9mtvw+VU5GNb7F83Ed5fjCMWzVh5bK9BxnwPE5bNUn6Tg+vG+G&#10;Nq+L1or5oVq3JIL5+2id2j1bCZc3YtMn8R3l9y2Kb/Id002Migz0pt3CSv3OMm1mkVNMD7IBZyA4&#10;ff44fc74+aUNjDyQiH5uDfZsruvqJr25svFdMNdWHVoRoUh6rc06tyOe8zDKcGGZLuyKZWOpl6aF&#10;eWjG6KZaNKmNZkxoqnlTmpO83oK09laE0DXT2jltLEBesaCp5s5307TFLoqZX0UxC+oobkETTZjV&#10;RFOXttLkFc0VPq+OBs2qptrheVQxPKtqjMsr1/F0CU+wUdUJBVV5QhE5RhdUKZKtS/Bzu+Avgegs&#10;quKfQ1VafaWmHiiUzezUkZTpVsCtO127TVFYW9JH3KYhwVTMr9Z3KiR7E7KU+3NA9DPWx0BqNs5r&#10;oK4ySmYlKp2Y3XUhvdr+j3IivbopSnFovxqaTVCfL7U8jQHLlq5cf1WCp6oR0lW/iMLJK/Dt6KoS&#10;+f6MYvwBNuAPlOmTD5Qn68fYc78klZrqJmdmoyvToVv2U5Uv8wmwnEkl7D4l7OnPssn/qbXyM+tb&#10;1KikhD2VxrZbFIAvnPtD4Pi3qM9/xuYN7Htg6cZe7YU63LzBN9z3L+huzqy61fOhFOdDmf6cnuS/&#10;0FWcXW2pl2pWy5aUZCCQnzV3ZsOgCiFcBGw1RgluVPELuVdmrhhFvX5ZNiKKZGHmNpPyZfuzShT4&#10;lD5rFPWa2NVRRzu7ofrWyaNW2LEbOH7C5b9UW7cc6oy63rZuVjVBpW5ZHzWauqYGbEx4taEyidCp&#10;9sw9dyAluhu1Tu2MIs/McSNU50bM3dYDKp3pcK5ZNTc2cltVLY+63NRJfj08mI8uKkfU2RpViqli&#10;xcJyrlZS7s1d1cqzAZsYTZnHbsbr5aGO7VoAvp7MV7dVv76d1LOHNwFgXurS1VPebRoC5Y2Yn22p&#10;/r7e6tyjBf3W1ZhP53X2qgHA1+A66sqruRv3oRw1X4V5TQoxZ2yLIp2fueK8ymXSqXN+jXr8jT75&#10;+C/66KM/KVOmz1TUPo8qV+Q+V+Axu+ZSuI+zzm8artUTWlDhlFfBXUspwreqJhDuNtyvgYIGNWcs&#10;gupC/l4/unlZNy+iEF+9rIdYqW9dOsu40Ek2femHB4YTsFk/wl79iFyRR3dvAMr8W3L/Bv/2nVNA&#10;wGC9/JXTqv9x5titZk251TW26os/ZKt+D8e/Jij+J173ezj+2XT7E6/gnb/UqrNJDyl6+eqFuvfo&#10;bEFFYcfGitx3XdNuPn9f4/QLKscZoD356lONPnyOpNAipE9mVd+pBo7PvIfjX2ADoN+Mi+oZukUl&#10;81ci5foDZc6ZWVNmTFViYqIVzPWrVzkBx8MCB8MV7H6j0D1nburVTTqHTwLHQEnqwysoyvsscE4E&#10;Gh8ArA8vGTg+DxwfAJoBTGD3oQFlAEpYpl+d2aa3KMbJ1AHdob7p3jVmbh/eUsLZ4yi9J5ifvAIc&#10;H0Q5xkpN2vLjS/tQfo8CXIAmNUhPr52gQugyH0CweqOwviIY6gGK9MblM5mLjNXRjdhFL5DcjJr7&#10;9jbQngCQowi/eWyUV64f23QqaifecIACCzBQn4IFGLqDtQiYQhl/gBXawLd5HI9Riw0gm0TmpzdO&#10;oswCtjzuR1z/Ky5v5m1f3kABNsCLAvzs+n4r7TiF3uNXty8wY41yfGyDzh1Yymzq1vRuY4KqEh+a&#10;1GmjMp+xYP/ldey8j8zM8ZnvlGMDx0lcbzIg/QKF3EByEpd7bsAe6Hxzz1Q5AebYmp/c4X6icCY9&#10;MZZvYCmBHmiqe+KH1NXs0PraPaen4kn57VoLe2bRz9TOraS6NamsAd6uiqPreLpvKe2Ora2jM+po&#10;f3wlHZjkqJ1A8ukF9bV3an1F9yiCvbCkIphLXTd5oPYvG6sDq2J0evtc3gNGhUSVB9ANICcZUOe1&#10;fnvvqF6buW3s5k9vHmYzga5kVPdEU+tE3/EbQrrevmHuGDBOYaWhBJtaJwPGiUmm0omgLuA4Ne0V&#10;MPyC07FJc2iW+ZmB31u8J48d2qZrF49RkbRaE4DjJQumfqccp3A9Bo7T/k04TibcLIXXxCj6BozT&#10;cBWk8h7KgOPXtw+iHBtL9e7vZo5NIJdJq74JGBtb9UVmjs8fXKKTu+dYcGzA+Mx+wHjnVG3fFKN1&#10;KyO1csFIq+fYJFafQjl+chXFGNg1Xd3J2KBNT7EI4bKUYwPHGTPHxlZN2JZV9/QOjJVwgA2oNcyO&#10;d1LXRsUV5eeuOyeWWypyIir0q8vreG12KXpgY5XLRUhVxUxaMclHeshmzdXVOrB6FAFtzTU/urXW&#10;zu6iNfNIqI5vzsxxY82e4q4F09xJrK9LonlTTR1TS5PGAgnjymvcJKptJpZRZEwVjYqqouCRlRQ+&#10;xkVBEY7qF1JM3SOLqz4qscvYXKo9AVV2AnAcY6MacSh0k0uq6qQScoq1U6WJtiozJoeqRuWX6zCs&#10;155fqH7jLKi5+dXW2Krr5VX9GpnoE/5YlUt/qErFP1bNstlUtRS9uLbfYGf+2kohzpMDpZZUYmO1&#10;NkptRcfsqlCOGWLSpEsV+IPKFfw9wPh7eVBjNC6gscb6N1D98p/JzeFjNaULt2OTYhraq478qCJy&#10;KZlVtqiMtll/o0L08RZinrlEkawAlJ1ca5ZS1aoFENOw4xY3ajUzznZ/xj79R+XJ+XvLupv529+g&#10;TmLptfnU6jouWZQNABTl/HTsFs37qUoX/kLl7D9TPaPgGnsuIWPtmaf1ADSrlEN5Rf1tWNteVSqR&#10;6F3iY9Kwv5CrUw4Alwoo7L/NnPOpQZlMqlfic9Up/qmaVPhaTZy+UWOnb9WIhGa30tlUttBXKsSG&#10;QbZvf4uC+gdVxtpdp0JmIPprwJogryo4SOitbszl3Cthi67LZgQKuqcbwVqAcou6NlROlQBcywOn&#10;ldSjjzOrsnr1dtIAupd9+9Rm1teJLuyq8uvflNM8NMjPSxGh/TSGpoHhg3oQhtZbY0YM0ujQwTQN&#10;DNXYMSEKo24tanyYZi+YolXLZ/P7ME9rWSuXzdGCedMUHzuO843WyJEjEC4Hq19/P+zTvQD0dvRf&#10;N1ZVl+pyqVFLFarUVMnylVWqnCO2aAc5lCmjMg5lVc7BUZXLVVXF0tUB8uoEfFWTY/nqcnJ2U/lK&#10;VVWhshPVUWXZwMivXDlzyrZAfpUuY8/7pZAqlM6qhrwmwb2r6vSmUG2c2kkhzBcbWI5gLCVqWFON&#10;HdGVja1J2KhP6BE26Zvnz+nBjWu6ga36Ng6gB9TxPWITNIEQxUf8fXoMHCfcBIrv3NHju7ct9fjZ&#10;vZu6exk4/h+cOTaQXLVqVebqa7yH4/9ESP3feszv4fgnsu3Pvli6UpwuGKeD8unTJ4jpz2PBcS3v&#10;YM19mKy4Cw/ezxv/wnAcZ+aPb79W86Hj9Mc/faiqNXpr4Nxb6h3/vtbpl1LO+82+ov4RB+VYuHb6&#10;+7lePb16Y6ym/0NwHOCPKmzU0ZPMylLlc++i7p3dj8UaCALq7p7eY9mekx9eskDwEWqwCZAyiunT&#10;qwaWLgLKzO1e2U9Q1WnmgPeQmHtIKSitDzjv45tngJEbANYhPcZancr13EWBvnsV6zUK9CNA+inq&#10;sZljTQC8n1BplETN0V3A+z7w+CLhshK4XxtXzKZ7mA7jjQRfXcC6zPneAI7GZvw2gUqkx9ihmZ1+&#10;y3xyKtZn3QK4sUUnAWspqML06KSHSAHtjy5zX65wm0Dss+tYuW+i2gLHz7m9V6RJJz28zHkOW/bo&#10;FC7/kg9Byd8lUPPYjK0aODYq8GNU9evHN+vy4TWW/fwF12cuYzqIzaxyKqrvW67z+XUD2tQ3Afwv&#10;jJ2aiqQXQP9bVOVk7NQm8CoVldpYlV9x3xm45rU4xnGjPpt5Z87LzK8B8+cAnJ6dALg3KaIv8BvQ&#10;QEdWhABHDeRKT2tFumG96pRXS7cK2DNr0N1ZR+N6O2ptdBPtmOyhTTH1tDm2jrZOaqijSzppU7yX&#10;IntXUFT/Wgrt5aaYAC9SrXtrUkg3LZ8UrH1rp+vUjsW6vH+lrh5crQt7UE23M1+7c5HO71+miwdW&#10;6fyBNSSLb+fDIgDP68cTqaTnt5UIHKcCxkjLZlvTskqnJVHnlJigNKzWaanMHTN7bOA5mRCv1JR0&#10;iDaHPEjd5H15FDi+fOGIdm1frbiYMC1bPF0vuG5LOU4kERs4Tk0yyjGzzijHploqlR5ms9JQtdOe&#10;U6vGrHEKVVWprDRL+T/1TgVPV44zArlMIN2LG6SUMxP/9Oou3p87mIXfzOz9BmvdOLlOlw6TTn7Q&#10;KMfzmDkmbX3vbCCZHu1NpFSvjtbKJWHYMcN4zxIaBxyfMTPHqMaJ1DElkVCdDBBb8AssG3U41diq&#10;TTiXmSVGNbbs1swcpxp45jQ9OaK9hHt51iig0rl/g702q45tjOH9zEbQg516c309wVybtW16gDyY&#10;le3M7OvS2L5sYjAGcX6pDq0Np8bMSwO8iqhWuY9JVC6syOg6Cg530bCQSooaXUNjsdbHRzfUkMGl&#10;1bF7ZvUcml0hM0oqeFZpDZsODNNn3Ms/n2Km1FDsDDfGROzUbFhe1WSuuEpUPlWPtlWt8YVUKwbb&#10;63jgeIK9asaVBJSLq3J0ITkRxlVvfEnVCbKTg/tfVaHGRyQ8Z1bTmqQgu+aQGyDnVP5j6pn+KDub&#10;39IhDGQSMmWbB/tyLup5cmcm/IqwJxTBXCiB2b75C8Fc1PcwZ1qAfttiBT6SU6kvVb30F6pGPVJf&#10;bwdFEUrXDqXUwy0LFm5bErArKGKIuxqhetoyL1yY2qYCOTi0+ZDwqK/l5FRA9Rs4qrqrvcpWyEmf&#10;8qcqQlJ14aIEOnFYojS26fI55FjJRqXL55ZjZTaiapfiMuXVomU1NW9WVR7u2M2buah1S2P7dlWv&#10;7o3Vv19T9enVQP37oop2q8e8rpNaNasJlDakc7meWjavKvdGjszyVgOgXdWuqQv315mZ7Apq15ja&#10;JFKWPerkZ9Y2h+q7ZlMd3CFVgeByZaibKkPYGTPIFSuScl2roFo0Ygbbs4x6ALzd2pZljpeaJCA3&#10;oE8jDR/QXCMGt1DwQA/qvFopLKi9osJ7KSqyn6LG9FN0dH+NoeJuNN/HxQzR9MmjNC0+nMMxmj8n&#10;XvNnx2rurDgqv8ZrwuhRigwdrpChAQrw9dXwoUPZaB2mAQMHqa+vn7r39VEf3/7q17uXBvXrq4H9&#10;+qlv917Y4DvyPHmqYYPmqlO3qarVbKQKznXl6FRHztWbqFKVhipVuoaKO1RTQXtnKrxcZA/8FihC&#10;Tkfhcsqbr6Ty5inF615WeXOXZnbZQXlzlVYBcjwK2zmpcJFKKlHSSZWdXFWxUjVVqOQi56o11KBR&#10;YyoWm1DhVU3eni70WrfS8e3x2jgvUAEkbYf0raWg3qy+7tq0bCr26VPYo7FSX+HfK4K17l69ottY&#10;qB9in064TfbDHTZWGRd6cuuCntxEOQaijXr87O51Pcdm/ebBDWzX5xUIHP9PKMd9+vTR38Nx/R8O&#10;5FpJz3GDxq1Vu14L1XD7ZWzVp8mbOMfm8w+tM/xb8EtD2+lr0tkbgMBPTFf+pe/Pf/r1vYfjn025&#10;P+EKMtRiemGZwUxH4zTNmjXdSgH+9Ksc9DGu1/znpuP4fRjXr2GrnnbjhfrNWa8PP/pCZSu2VNfo&#10;vRqwAEAmnfmXAsT/yOvBWm0s1oPXPNOQBfeZV6uv3/3ut3xYDbHe5ckp6QFdGerxT/jl+TfSqrFV&#10;B/pbc69PgRozA2sswHfOMsdrWYkvAMp7LRtyCn28Dy+gYL07nmBszwBmCpc1xx8Dy+Y8T4FFA4jJ&#10;HLdgmvOYLl8LplGI0x5fwn68Tw/NPDG25aeAtOn1TQEQzfkfcnlTEZQAeD+6joqMivuMueZNJBSv&#10;njdFx7atBVxNl+9ZIOao1s6Lpgd5CJbrUZpNf/L+xRNRsE8BGliWgcm3gGwScGy6b9Oe3gBGz3P5&#10;I+m2aiDf9AsbBdfMAJvjr4Fnc/oTHucbjhuYf2nszzyG9HqmdPjlicDBe4rzkcp9mO7bA+uofNqD&#10;8g5I87gSmVF+Rpq1qV56DSinq9PY8FCOnxvoNpfn+i045rbNDHSqSYPmvK+xkQuASzTKLHbmFA5f&#10;mRlono87pHtfOrKW12gTwDqTYJk2pFT30v7l0Zo/foACermrT+dGGty3vfx7dtDoAB/NH+evBfRy&#10;bp2NIrxkmPYtDtDRlcN1bO0oXdwRoxMbxmn9jKHaviBCqyYP18r4YG2ZG00IWrR2Lpmig+sX6uT2&#10;lTq9a6X1OC/uXwMYL9WF/at08+Rm3T27C9vxbpKcd+kBtvg3uAPePryuV9jI35qALqqdkql1Sk0k&#10;sZqgrhTs1sl0IfPikEAHNAPDSOL8jB5kkq15oTh8YsHvreundGAfyvyZ/dq7a50mx0Vo/tw4PXvK&#10;ZgewnUxaddIbepWxcRsrd8orEwj2NzBmcJ2ruWzVYaWhGAs4RoZFVUUxNnPclhLOfcZS/QqL/mvs&#10;+S+vs8lxlYosAupM2Jup67oDGN826vEJA8crmDNeqjN7F+nErjlWbdm+zVO1Y32sNq2J0YrFkVq1&#10;KAJbJtUvK01aNcqxmTUGdhNNqBYrGRi2wNcoxvQYy4AzAG3VNQHQZpY46QZzyWbOOPWydq0ap3qo&#10;qZUK/VUDUPLunlvJBsQhnAjYqu9v4fLcXyqjQpqUkW+94ry247D37yIBfpFlqz4wP0DBncrIgbTq&#10;avRedxhQQu18S6p9nyLq2qcoyl1hRY9vorHxjdRlmK06j86r4WsraOj6ihq8uqK6xxLMNDK3Fm/0&#10;0Jod3vIZ66BGIQVVPbSwqo0pTs1TWTWbXFktp1ZV4xhH1R9XRk2nVFbT6c5qEOuoJjGV1GpCNTUd&#10;Xl5ObXPKzRNLbtuSzBgXJzW5kNzrFlDd2vlVoxrQ6ZgFwPmGOePP9AVzq1998RflyJZFWTNloUbJ&#10;RvmyowhmzULg0hfA0Weot+nduZXLZlW18t8y32tLxVsDxUV5KpjkYd8epdW7YwlmSCto2EBXunFR&#10;jenfrVw6u6pUzGupxHXqlVSrttXVun1NubeoqGaeldWqfXW17Vpb7brXVYfeDdRzEHbsIe01cGhn&#10;DWIFBndTSFgfjaDfPTzKT2PGDVbEmEEaGTlAI8PN8teIUayR/godFahRo4YqNJQ1YqgiwkIUHoHK&#10;Gj6cGe8gjQoN4PTBCgn2IzG8j4YEdNNQbmvokLYaSl3doMAm8hlcx1o9Cd3r2rs6q6Z69KunPn5N&#10;5Av0DhripQBWcLC3Qkd2tNbYKDrro/po5Kgeiory1ZRpIZo9m+72eWO1fPkULV08xQLfObPiNW3S&#10;BBwDY9gswZ4fFqbQkBHcj6Hq3b0vCdUdsLK3UxvP1mpYp56qVqqCtdlV1aq60dVcSUXsygGn5VWo&#10;SHlAtrzyFiwt20IOBKgVYz64lIrxfaE8xWWTuxiBXGVVrEQVFSlehZqnKrIvXVMlytdRiXJ1VLJs&#10;bTmUraMy5eqqtFmO9VSuUkPU4Maq6NRIlZwbs0jFdqyvEg5Y40vU5LarKn/+isqRo4yyZSulLFmL&#10;65ssBZUlZ2Hlyl+C+1OOy9Sh49pDzTxaEPDVWoMGdNGC2VGE0gUyX+yunt61NKBLI80aH6Qrpw5Y&#10;c8M3L57T1bOnmSvGMn3rJrPGhG0Za/UNZotvmcUmqgXGwDLjRU/v0irA4WtW8oNrKMpn/8ds1QaO&#10;Bw4cKBcXF9X6zlb9AzPHGXBcy4Jjdw0K4EX+qTPHgO+Zq4k6ePi81q7bpZVrd35v7dDKNce16/Qb&#10;nQRmfymQPX01RUePX9OmrVd1iL/tp38F+P5Ph90f+/jfw/FP+Xj+cy9jvKVvEI2x3ZFSbeD4UUIC&#10;6Y7p/cZ2FVE5Tj3UlKvP3qvGv7BqnAHak5g5jr/8RCWrtVCWLHmV266C2gauUJ8YEqvf1zr95A2C&#10;PgSb9Zt8Vs29x6uEk4d+x/u5gG0+nT55zHqfv04moOh71uqf8pv0r9Oqja3aH8GN0CkgNgMO7zBn&#10;bGDZpCxnwLGBQ6MQG8g187fmuDUr/A6aLUUZUDbAbK7HHDfnNXBsrsdcv5khNjbie9iwH5vZZTPH&#10;fJ5EYADZhGOZOebHgHUS/boPLBUZ2zEq7guU4x0r5mg9Nr1j2+gixgJuJUADoqED2qGs0CXatra8&#10;OZwzqj9KG3OwALKB4zfAcaIFx7dhMGy+94B27stj7ss/g+NkA8ecx8CxeRx/g2NUWx5bKqpvGkD7&#10;CuXXwPHVw5sBxvV6cG4fFmwDx6byyHQTM6ML6L8GlJ+gTicZtRgwfg5Um+NGRTYdyMmo49ZzaWzV&#10;BHk9w3Zu5nlfoYS/MSox9l8z033v9H5U2g3MsJoqIRRc5pzvAWz3j63RrUOrALhNukqA2ukjm3Tx&#10;5F4UD8LPzmP7u8CmAz9LIHk84dRaxoU3APG7qLAinZwZ7RSCy17TyZxoNkd4rl9ewV5/A0jHNv4C&#10;W/xTVJQnV3iszIS/wG7/+qax32P5vmWSubG0W2Fl2MFvsSGALf8ls3gvUU+e3gP671/WM2DZHL54&#10;gHLOh8andzmN9fbxLWbBqX56BTxzmMKhgWeeHA4fcvgUC/5p7d6+RscP79DOrauochquWdPGfwfH&#10;KW+YayYlO/UNNU4sY+dOYd7YhHGxS4OVng9mKMcm1MwoxgzsWhsPdIhh8SdYzMAxmw9vsOi/umnq&#10;ug5wMRNOt4ONGwPH9F9TMXbnNDPHrOvA8UXg+LyB4/1LdHTnHO3fOhXVeJK2rgGOV01EOR6tlcDx&#10;xuVjLTg+sXsmGz90adNzbHqpTWJ18h2jHr/rNr6L2+GOcVxsQjE2VU4GlDdb4VxK2MsM/AFtnB+s&#10;6kUImELRPLJxEvsHWO+fcH9vbGTWf6seoU5vH9lDk9vUUERLJ51YNYb34Xbdu4yyTxjXyRUjNLpP&#10;VVVz+I0qOP1JVQiGqktNT/MOdmrsmVtN6bgdE+2umOkt1CO0hLpF22v4upoKWFddg9fVUo+ppdUu&#10;JI8mLqitWcs91CmkhGr62col0F7VghxUK6S86g13lJt/aTn1tVOF3gVUoV8hOfoUUGVfOzn3Laqq&#10;3YqqegeWZyE1JGypefMyqKAF01cN5lQB1WpVC6l6DXs5ViygfDbf6PMv/6isWb/EKVYQpTgPgJxD&#10;mb7Kgq35a9oqCDPM9rFs8uKWKJePedcCcquaV4N96mvp3MGaPbmXIkh+HtTPRQN9qqNe1pRvb5RZ&#10;z0pq0bgSym0d9e5FkN3AthoQ0F7DRvbUiEgfDR3RE+jtp4ixgzU2ZrjGxYVo3OSRipkWrrhpkZo4&#10;aaTi6YWP5bSoCUM1OjpAI8J8FBreH0vxQI77KXgEamrIAA0b7qehQZwGFI8KG67gkAANHz5IISP8&#10;+flADQvyVVCwL6f7cryfAob2lH9gVw0e2kn+Qe3kP7yNAkZ4adBwA+Ye6ceDveRH1/ugYa0VENwR&#10;UG8PGHdUYFAXDQvuAZT3V0SUv8JHD1TkaGA9YiCnBWhcDPc/fqzGTYjQ2OgIjR4TruHDhmKVHqie&#10;3XqhdnvLo6kX6mor1azeAGXaRcXtAd+CFZj7LqHc2YqwKVFAOTLnY+VXvpxFCMMqQXVSMSzm9rwe&#10;9lRuFVOWHCWVKXtxZctpz8/ssMMXIsjMHBZRXk7Lk7skXdUllDlHMX2bs5iy5i2lHPnLKCcrd94y&#10;yocqbJPfqMTllIfjBQtVVvESNVDIXVW6bC1VrNwI63UzVaveAuW+jWrX8VaNml50/LaQS7VWcq3t&#10;LafqHioGdH+bvYQ+/CS/vslcTDYFK8rOvoIcK7ioCvZj98Z11b4tr3+f9urq7a5QLOIXj+2xZohv&#10;M1d848JpFOSzSjAwfPO6HgDHZiVgsX5EZdNjAPkxivHTO2zg3mMBxa84fM1KSbjB33wCuf6HZo4z&#10;4LhaNXIAXF1xoP0z5XhVunJcq25zLBI/H47P8uF7+/oNmjN3g9buOkGyaMY6ro3bLmvf2USd+iXh&#10;+Eqqjp2+px177+rIe+X4F1flfywYm/O/h+Of8vH8F7iMSS81IS10v5qvPfv26pNPP9Hv/vCRGvQd&#10;qdkPUt6D8a8ExhmAPOXaU4XtuahBKzbItrwjO7RUVPgsJpyLgKlfYPb2P+06ek85rb6TzqihW4C+&#10;+ODP1kZPpqyZFBkZxjs8lbRe03OMU4LDX1s5/g6OgTOjFhs18/ZpM29JGNa/BccXrfldS1HOgGOu&#10;x0CzAeIMyDbnMVblJHMertsosGnGyszM70tjxQXQHwDKBijfoljfoRrqCcfN+U1Q2K5Vs7Vh/iQd&#10;3bqCy6df/3PAbExQD7XHgujjXYcZW2ctHD0Y8AGAAGOjxCYyu5v86hqqIunGJCkbOH7I/TJp1P8U&#10;jt/dxww4fmEBr1GODRwblZl0ZtZLZs/MY7x6ZAuguh6IAo7NHDH336jxBqSNHf01l3tkQT9AzeN8&#10;iXqczPGnwLU5nkpHsDV/bOAYsDfPSRo2YBP+9eDCDiCZ+8vz9wIl4pmpjyJt+wEVVI+Z8zbVWAae&#10;oV5cyGwKvL2tty9vAaZULL1EfX0CbCbw2FFy2XFgoXpj3zYhWhThcjqLFG2kDxRVgq1eoOQm0FP8&#10;AGXXXPYRpyUAng9u4gzArsz1pFFJlYZ12qjqZqPEPI+pdDinPLmJjf0myj/W5qcouk/v0X/M7DEQ&#10;/OoBYWSsV/evEdB2Jf3wbvrha9YLYPmFOf0hp9+/SpL5Vezw91BwLuj4gW06tn+rtq1fqvGjh2vm&#10;pLF6au5zGvf1DUANIPPCsoBjwrhSCAVLewkgm8NnvPZmBhrHguluTmOzhJ4wHjeATE2XAeQknsPv&#10;4BhAfk6F01MC4x5f3g3U7qSmbKsFxreYvb5+kkAuY6s+tFynDizSIdT7PZvjtWPDRG1aPQFb9QSU&#10;49Fajq16PUnVW4FjM5f88KLZkNhBivQOwurSLdUmaMtKoL7PSALLJFIn3yStmsCutHvMJD87SDXa&#10;KsXjDqhXOo+cbT+UL2B3Yv1kwJrzX9+hRID6+ZElWtKnmWa3qK7p/A4EAolxPg1w5i/ld2Q1dvhY&#10;nVkXrrG+rqpZhqCoujnUtG0pebSmk7erszp0Lasu3Utjq22hURH11NGvKPBLvzEqcNdJTmo7vpJc&#10;fXLIpf1nGjmxpqbPb6XWvsXl0CKrijbPoXz1MytHjS+VvSo1RyQv5ycd2a5+btnT8VuCyiYH5m0d&#10;WxVVFc8SqkdAXGPPiqpbHxW7WA7ZoPxWLldYdRgBqO5cWvVrO8u9iZsaNnSVq1sVbLGlgRkHLLJl&#10;ValSeVWqXAFV2V5582dRvvxfqwhzwiWK51Ttmg5qDvA2b1xeQYO9sP321KjhbRUc6Cl/36Y4ZNpo&#10;+JB2GurvrdFhAxQ7YYRiY0cqdtIoRceGKnJckKLjRypuxljFTx/L6VGaGDea+dhogHIcxw1URip6&#10;XLiixoawggFPVOBRgxQeCfCG+ChwaC8NGdYb9baXAof0UdDw/gCvH8cB32GDLCgeEtAH1bIr/b0d&#10;1btPW/Xu21oD/Dtq8LDuCmANGtoVKO6mIWx0DB7ZVX6owH4hrTU4tCPg3ldhY3wVMqqfAodzG8P7&#10;aChQHTDMR8OZ+x0VMQw1erjGjB3F/QvXqPBg7kOA/AcP0uDBw+TnN0S9evRX29ad1aRxK2zYTVTd&#10;pR6bErWYe8bCjKJrV6g8qyKW5VLKnqWocmVDec1XEet6eazt2JhzFGfuuhiQW4KfAb/8PFd2BzqF&#10;y6YrtzlKU9tUHvgtp1x5yii/bSlgtwhAbMdhcRVEQS5QsKxyU2+YLW8JZc9f0lo5WLn4eW7U5XwA&#10;d36s03lylVJObi9XrhJctrTy5S1NHVRJHAXleN2d6C52VtHiLipXsT4jXwihtVC1m3RTu04BGhgw&#10;Qb6DxqtNu6FydvEGiusod35nfQ3AZ8lehNuxUyE7e1WoWIEU6yokczfXxnUr6Cm+TE4G9YSXT6MU&#10;A8Yowwk3sVNfY7yHdOrHgPGzO7ewU19nZIjvWRYc87fsKZuCZtPvOceTHpnzXFTg/yIcF1v/A8rx&#10;CuC4fiOvXxaON+zS8vXXdIK/w+f/wV6dYas+w78/Z/ibbQ7PmuPfU3wtm3TG6f8A0t//WYZKbGzc&#10;5xmrOfMOjv/u8u9uxyjV/+U2ue7v4M+o3v/kNs39/O7+vFem/yWAv4fjXwB0f9JVpBDokgQgp5uq&#10;p82eZsHEh3/NqW7jNmnuo+T3QVy/Jhyfe6D4iw+pypJW8/w3HzFKf/rjR3LvHCefmZfew/GP3Rww&#10;NU+EmnXvvUCZf/OlPvzz7wlDaa+du3fq2XMSfUmrTqTKKZX3+/9EIJdV5YTKmaEcGwXQKMcGYI3l&#10;9ztbNbD3na36nZX672zV/wDHGcqxgWADisYyba4z7dl1bNQnqIjaidK5k9wsQqwIv0oD0gwcG/XY&#10;KK8PSbw2NU8GvJ5dO649q1GO58fr0KYlXA+nc50PqJsaGdBRrRpWoNcUG6Srg+aE+wEbBnxMaBaw&#10;iaU25S3/YCdhu30OqDFH/YD7mmBVOXHdKKDPgVRjczYwa2qWzG0aqDcbBcYSbrqLzWMwmwXPsDan&#10;AMYpqNsvOO9jrufq0a26gPX3PrPaBo7N+Yz6bGqdjHX8DfcngXTtJGzVL1FZnzNfnEbQ2EuqoV4Q&#10;EGZuz6jgiQRamfX8Bs8HkPyaeepHzFCbYK4kZrtJMNPj27w+qNWPCPAygWYmXIq0M2uZue2kp9eV&#10;AjA+NkmqdG2mPmWGNwHIfcAHlyeA7mNA9yHPBxBrDtMeA84Gip9ga35oFu/B+0+w/jLLe+8RtmPs&#10;0AaUDSRzvlTC1ZIfAslYplMeosg/NqBMlzAAnApgGzB+ff8W9+0urum7Sn6Czfkxs8fcXjIfGM1K&#10;4Xgqp6dyeupTgPbRbRj3Os/TNet8iUD4y3vXWTf4IHpV90l9vX3pNHbHw9qyZrE2rJiHEs2HH2PT&#10;xqINdQPJ3MeXxh2ApZrZcvM+44m04DiV18qo/amo+MjoFiCnfQfHPIcmXAzl2FjYXxEU9+zaPlTy&#10;vWzmoCLRm32PTu3bZ5g7Bo6vGTg+ssqC4xP7F+rA9mnauSle25kB3rx2PHA83rJVL5kXqtWkfm8h&#10;lOvo9qkE2W3Ask239w26wYFgE8SVbqk2NU77gGEWSvJb0qzfXNuIok8X+MklWhnnq/qECOX98wdy&#10;sfkrPdYttTZ2sA4tGaNXqNFpt7brIcp1bP2ymlGztKbXKK0AhxyKbFVJL87ScXxlqZbHd9fkwMYK&#10;aFNetcp8hmpalNCluurWsRZzqTXUvXMVaoRs1J7gqM4kFHu3p3uXTtuGnW3UxKeUmvlXVpP+peXV&#10;n87jYBcFDKysBs1JWiZIqwzXVby+vRwalFLlphVVvaWL6rWro/od6qlmm5qq5lVd1VtXUy3mb+u3&#10;cpN7yzpq1aIBPb9ujJIUIe25IIpvVeDWTVUrOqmKUxW5VHFBuayh6tVdgGJHLLXlsNGWVKmyReXg&#10;WIyApiJyAKgrVymh+g2d1L4DtmLfDurXp418+7ZReKiPxqKWThw3TLOnj9HMaVGaOjVak9lUmQTs&#10;zpyJnXj5Yq1ev1oLls7XlFmTWJNRhWMVNS5ScZNiNH5clMaEj9LoUWFcX6hGDA9hBbNQf4OA4aHY&#10;pYMDFTzcXwH+fTU00EejRmKNDkGpRRWODA9imfP6A8N95evTk5njHurToxPzx53Ut29n9evXWT6+&#10;XTRwcE+6pXupP4c+HA4Y7iP/UD/5BPVWz4Au6ju8u4ZFDgbgwzQqMlRBI4LkT8uA76AB8vHjfCi/&#10;gcOCUY1HMneKDbrvQHXt1o/XsZu8vDrLo1l70qbbA8LNValCA1UoX49gq1oqVpTe60JOKmRbERhF&#10;qc1dFgAtx/GyAG9JVN+SgDBqbg5s0rkqcIi6y2n5gd6CNsAys765cjgAzY4qWKAq0OoEdFZA8a2k&#10;3Pk4P+pvPqzVOW2KKjswmjNvUeW1LaE8tgBxPtRmLNfZ8xdHOS6qbHmKKme+oijFxbh+4Ds3GyC5&#10;UJlzpsN47pxFWcA4h9lzcH5WTkA6tw3AXLC8bIHlEliyK1RxlxMut/pNeqh1hwASr0eqU7dRWOaH&#10;qm6j3nIo34T7VFlZue7MuQpw+YL0MNuqbft2OnDkoC6gGF+9eFx3cMo8pJv+ETPFDwhTfHjdWKiv&#10;v1ON6TE26jGK8hPUY/M36tkdHDH8zX16h7/7bPIZV8wTvrfg+OWrH/3J9/LtB3rL54Af+jp+4oyW&#10;LFvz3Y/MrLFRjgcNGiRLOXZzU+36DWT/r+G4iQYN/nm2aks53rBTy9Zd1lEDrAZuMxZgaYD25Nlb&#10;2rDupLbs2M0dX61FK3do05G31vnOXn7JvMweLVi8SgsXoT7vvqMj7y535sZL7di0Q0sWrdLiFSQy&#10;Xkzj+tN09NhFrdtwQQc539lrSTp48JiWLlquhWsPad2mA9qy+4YOnXumbZtPa/P2/Vqxep0WLlmv&#10;Nfue6AThnAaKj5+9qXVLV3ObG7V6200dNTPMXN+5iwnatmW7FnCbCxdv0cZDz3Ti3f35Karqf8Jl&#10;3sPxj/79/kUuYAAh8a3pweSzDqpGu05tLDi2d66uWbeeKv7So/fK8a8Ix3H0HU84eV8DFu2Xz/wt&#10;cmzuqb/86VM17zxN/WZefA/HPxKOzay2qcKq23iYfmPex+UL69kzFD6+kpgzTk59q6Qk+l5TDByn&#10;1ziZ9VO+/qWt+lp6lVMKCqCBY6NeGrAzcGy+/0c4zpgzNsnSRilOn5NND+f6vnJsAfG7OWOjuhr4&#10;e8C8sgFkAyom9frAhvnaND9Wa6ZH6fC6eSh3WHeB5IcEdCHJWkFXxpKd9oQPIKiuu1eTerogVoc2&#10;L7aCwEx38J3zexQb6Su/bu4a1sdTgzs30ZpJoahyqKiAYgogZM0bo6aSqPUOjvmwY8Exs9AGjgFj&#10;Y3P+Z3CcDsTpcGxA+QnHE3k8SWZGGYu0Afhrx7Yxf/s35fgtAGzs1GaW+i0BW2Y9uoYdnbTs53dJ&#10;OMU2bVTi1wSGvb7HbaPkPmcm2aRnJ3G/n6AcJwO7KczJvrjFDDcdw2+B4+eWRfmirvEc3eH6ks08&#10;rQF/oxhz3WnYiZOBwpSX9/UStfgFXZzJjwDdh1Qn3b2P8kvtEaCbfA9IvY/Ceh84TWBe9yEg/IDg&#10;rPuPqebC0vzwOe8JLveArmKWuZyemMN7qNeXAS4U7KsmZIx5auqsXt5A5WY9v2Gqsfi5pahgq77B&#10;470F+HOeZyjAL2+bOWtsh9bhZWzrfIik5usNFuyXqCzmfG/vUwUFYL+hCuUZ12MA+Q2P5fUDAPsx&#10;t8/pCdRivUTBfgNIv0ZBfoNqnYz6nmqAGOWYN7IFxubQQLIFxyjHorpLzLanohynGGcBqrE1ewwc&#10;J5EG/tbMHKMcP0M5fkzH8yOU44d0V99Dvb99Nh2Orxo4PrpKZ6lyOrF/gQ7umK6dWyYBxyjHa8Zr&#10;45p05Xjh7GCtNKFcSyN1cPMkgrHW8TxtZyNoCxb2LcwUb7VqnKx1gwTrm8ZmzawxyvHTC2t1hJnh&#10;PYsjqGcap37NK6ts9t/LMcdf5OVcWLNHdNeKsf2UcHQRG0E7dGXFGMXWKqXZ1Utrds2yGlQ0sya0&#10;cdGr00uwxC/XlnmDNW1Yc/l7lVcFm9+rSY1CGoEVd0A3D7VwLUs/cDl18iijId1c5deugjq0KKKG&#10;9bBatyyudgQVtR3QWC371lC9lgU1gFTfyMD6aulur+p1i6usm4NKugKvtauoTA1nFUfdtSvnIJtS&#10;xZSzKDOfxe2Uw76gchaxRSnMo0zfZlHOzNmV4+usyvxVNmCrACBkhwpZABWS82TJp2+/zoFqmQvw&#10;yq2s2bIqV94cypGHmeO838iulI1qNSLwqkNT9ezXXkMAyajxIRodNRyVdoDCwoYxZxtGoBShUePH&#10;KTpqrCIixyhkZARrtIJCIgHLUGZ4RyogKFwDh4QwQxyi4LAIDQ8dhfobpLBRESQyhykyOJTQqhEa&#10;ERDE7DKq7PBRCgNAQ4ZyWwGBGhE0jDArlOSIUYA0AA00+/v1A4C7EDzVmoAtD6zKLdWubWt16dCB&#10;1OdO6uDdiZqkHtQY+WgAYGupuvwN9gsYpE69eqhNl65q3bW72vToKc9u3dWkQ0c1aOutxiQ5u7ds&#10;Z1XUGuGvdj1PZscBwaoNVLVaEw5Jea7eTC6sGqiorm6ecqvlqZo1W6pyJWZ0SzeikqqRStjXVuFC&#10;1VWggAvKu1M6yObBDZaznLKhAGfJWpJDLNSoxPmwNedFMc7Jz3LlKg+UOvAzgBk4tgGO8+Yti7KL&#10;wgtUFy5UVYUKOXOdWLBtKzFvzCJEK3dhB2UvAAjns+f1B2w5NDCcNW8RZbfhdNviygIUZ83L+yQ/&#10;cAww5+FnuXIW4rrteG/wPaCcPUdh7qMdtmuAOlcRfYO9+9vshS31OXPu4izs3QUdZYuabGvPPLOx&#10;YFdkRtmF56BuF9V378vzN4De5F5830EVq7oz51xNn36bQ7kL2GnmooU6hzJ85vwZXTzP33QCAG9S&#10;13SHv3UJWKef8bfyOX//nt67w1gIxzl8yfdvHt1nE/Ce9ffppfmbZcZJjCOGjccH/E00adX/U4Fc&#10;PwqO3Sxb9b8HxyevpAGOj1gPWA/fHT7RKQOnV1/wB3CzZs+Yr/lLDFC+W8Dq/HXndOg8lz1zVotm&#10;zdPCDee0++BlbV6zWnOWndHhW6k6dPC4VizZqnWHburA3sNatnI3x5/rzK007duxVSvWn9S2Aze1&#10;df16LVx/XocuJ+nw/oNaMP+A9t1I05Ejx7V88Tqt2X1du/cByfPiNHvVGR0481BrFy3gdg5q28Gb&#10;2rVlo+Ys2K9dF1J08uIDbVq7Tqu239KePae0Ekvkqj08vjvJ2rd9N/dhnzYfvqn9O3cD8oe04yQg&#10;z78t6aCbyuNP+N5zYZ6P/8vrvk5ewRr/31jY38PxT/l4/gtcBkBISkxP771A19wnn32sv3zypTpE&#10;TdNiNuRizrwP4vo1grjMdcaziTb3cZo6jVukr3MW1KffZCUl1F51W41S94i970O5fiQYG/t470mn&#10;UI7Py6XpUGuTx6Oju/XeTgOGE1OYq09l1tgsc9q7rmNz+FO+/m04NrD7A3Bs2aqxCmeArxW89U4h&#10;Tk+rxpqcEcj1A7Zqcx4DxwYqTX3SY+aS0wCZhIuHtNcowXNiNCMyUHPHhcAth4GtE5ba+pCk6v0b&#10;F2JjO2YBziNuZ8eqWVqzIE4Ht6AcA6gmOMz0E18hKfo0wVDXjmN5PbJBj07RG4sya8Exc6YGSFPf&#10;EN6UhG34BZbje1jkCOQyyrEB3GfM2T5HAU4GoJ6adGyjHLNZYBTiN6RMmworc9zYo83jMIqygViT&#10;dP0KCDdp1zdQvy/uW2t1Qr/A8vyGbuIUbv+ZmeOly9nMPpvOYxPOlVHPlPqU+TTTC23Oa+aMCe9K&#10;xOabzEzsK8LETMryw0t7tW1FnFbMJi12UoRmEUZ1h8e+d88KTZ8yikCZ0Vo6i/AnDjdTPfKQ5w4K&#10;JJDqPgIxCv0to/JSmYRynIJVOgUQTjYWadRjo9oaCE1CCTanp6+HWIyZ4QWWkx7yoe8+6u99LmPA&#10;+dEj7u8tHh/ACgS/Iozm7V3Sv4Hb1/dMCjens16goLwwt30b9fcW4MrPEwFeA8BJHE/iMm8431uz&#10;UFySUYiT+FD5kut7Amw/x8L4ktRXs55zXenqMe+ZGzgFUHCeANTPUZkf3TF2R5QdZpwfYW9/gcr/&#10;BvdBKkoxb7p3cIxyjKXaOASs1HILjHntSEk3/dPJD0+gqvP8P2CE4B7VWLf3MXNNZ/Z1Mwe/Gzje&#10;yYYOic8XtlkBaDfpOb5GWvWFIyt1hiqnUyjHh42tessUxBOSqgnN2rDaBHIBx7OGa9WCMJJvR2s/&#10;Kdb3zq3lce8CwHcq6Z1ybFU1mXVnL4es+wR20V/8nE7k3cvHaM/ScXpwYoOGdmwohyx/UtlsHynH&#10;7z6g57aIppI0fGPPDOB4iw7NCVBEzWKKRE2Nr+Uof+Zvp5GQnIY9+8X1dTq7M17b5g5R3FBP1a+Q&#10;Rc3rFlOQfxt1akl3bK3yCuhBfU1ge82N6Evfa23186qgwT3ralRQZwWH9lXbXi1Vwjmvctr+RlEj&#10;PbVhboBq07WbJ9cn+pxQrL/mzKov8+bXp9ly60Nmgj/KlFOfZs2rL3LZ6ut8hfVV3oL6Nj+AXAD1&#10;L38RFQSIbPPYyyZfCcKUUBqBm+xZC6EQAkXZbZlnza1MX2fRl59/qS++/Aw1MRfW2dJqTl+uHxbi&#10;yInhmrFoupatX6alOAmM6jsCOB0aQnryqHANCRqlgYNCCBnzxzI+iP7eoaQnh6iHz0i17zZUXt4D&#10;1KJVP7VktWjVW3UaeGHJdVfzloTYAcGBg4ZoxJAgjQ4OUURQsMKDAOZhwzgtkBlmZo/HxqAKR2ko&#10;0Ny7Rx+1NiFV9RrIqZKTihctJoeSDijgVdW0iYf69vYlaCtcEaPGoiqPU8jwiajJMRoyZCwVRsPV&#10;rae/OncfoHZdfNWyfV81a9tXjblf9Vr0kWuznnL16KN6rfzUpO0guXv5yd2zP4FhPmrYrI9qNeiq&#10;am7tVbVmW5Wv2JSEbXeVLddYZco2worelMTmFijvHipZso7si7ryXNdQrtwVLBDOm78ySq0jc78O&#10;VAiWslYWVvbcKL35S6OmYn3OxyywsVcDytk4PRs2ZzMrnAsgzcVrlxP7c17OY1uwHD3C2LJJis6b&#10;H1jmZ8ZOXbCYo2yKlVceArFyFUaBZuUqhNrMYV57RxUqA8Q6VlPhclVkV9ZJRcuwHCrJrqSjCtuj&#10;YhdwkC3ntSnMZWyKc79Qkgn3ysf3eVCkswLaXwHImVCBvyXF+tOsdvr424L6Cit2VpsyymMHoNtX&#10;VcGSripQgqCvys3lUqujajfqpoYtemDv76ZGnh0VP2uBniDAvOKz5ovEt0yT3Mdkc5tpkptMpADC&#10;CQ9oTXik10+pnnvzBpfKWxaCDZWLFK2z8cphEp9R6WknfZD1gr/Db/QMJ01AQADKMba7H/n185Xj&#10;hvpvbdX/LhyfNErrtcd68fo1jznxu/XkRRLQZOD4uXZs3K7Fyw9p58l72nc0Y93V3hMvLKX21Omz&#10;QOsKrTmYaCVaHwFuFy48rP03U7V/7y4tWrBNOxh1OY8KfOTMcx0GYM9cuqs1KMlr9j3WSS5z8ux5&#10;rmOjthx/BVAf1ZLFx3Tg8nPAfIsWrLmgY5zn4s2X2rZumRasAI7PJtDHxR+Ibfd0nH8PznIflszd&#10;oe3n3ujw0RP0Ae7UTjZLz91IJNRihxYvPaaDN1K0a+NaLVp+Qvu43+evvtWh0y909GKqtRGQ/lyk&#10;USfyt+fh+8/J/83jb3Xt7mOduPT2nwLyezj+kb/dv9DZU1NN52t6v/GiRfMtoPgqh60Grzisabde&#10;KRbb768Fh/+p1xuHjdr0G895nKoha/cqG7aoAnbV5FyrpzqF75DPtAsW5P2nzQr/Eo+3z9SzVle0&#10;g00D6rH+oGFhAem/KbzFrcmB1BRA2bznf5pa/P1fu38Xjo0qauaBja3YqMUZyvE/g+OMEC5jq844&#10;/n3l2ACxUZQNTBuANrO6Js36KYFOicz8Xj28VWtmTdQsZvdGD+6tSP9eWKwBEmaJX1MrdWTnak2L&#10;DgaIDCTeJlToMLObpFXPj9P+zUsJ7TLgSvATcGm6dZMAHtMLbFllsTCbfmNZMIQS+Yz5r9dAUmI6&#10;HCdy/Q/f2aq/D8cpKNQ/BMcm3foptu4MOH5igNdUKmHNNRD8Aqi9AaBfBNDvndluhWm9oqc4BVXy&#10;GXPBpo4phXCt14ReXT1KmNOBlYibbBKg9r7APv2SlYKS+cwoy1yvAeQXpsoJO/jBTbM1anA7hfqj&#10;kPl4KzigB7VGGzQTGB4wyBu7JvOKBAr1JFjIr0szHdm1gh0VFF+CrUzX5ivgVo8ec733AG6AFfB8&#10;CoA+xS74lMCt56SAP71BHRW25SfXWczaPSWMxjpE9XiBwvuE+pJnNwDU6zewFwOil9iUuAakoqg8&#10;5XLPUXxNAJeB2mcA7FOzUFoe3zCwy8+AXgPSL5nde4OK/MZ8z3nMoVnJgHOqUYqB5BfmNAPLD+8w&#10;s8zccyK9x695PE8B9leP9ebZA70y88tP7+gRtuoE6lQe3T6nh2xwPGSTIgGl/hkbI695T0C4ViBX&#10;CnD8lvfCG+ztb3l/vOH5fYsdPREwTkogMO0RLocEXtP7+0iS3gMg0/F9nZn7KzuUcHmbtR5cJJDr&#10;LFVOZzbo2om1uoCl+uz+xWzKLGSemEAukqq3Eca1nsTwDSsnEMY1WotnBfPZLkJbqXM6yEzygwvr&#10;SVjHNv0PcJxhqzazxynUOCXf2cbzgT2f4K6HwPiupTFqUQ3Y+OT3yvPRb5XzLx+oX+taWj9rpJZM&#10;HKCbR+fqGv3K8/p6al7nFjocNUyrh/fU5kmBukT38s51o7Vx0TAtm9RXk0a11Qi/Rgol0TgytJu6&#10;EmLXzauOhvTyUn9vuq4HttPofp4a1MFNPTyrqYNHbTWsW11FSxdRjkJfosZ9rpjRHbRqxgC1rFOM&#10;GeHicnIl3KhRE9Vs5iW3pm3UwLOzmnr3Vktgr02PQWrTe5C8+wKp/fzVY+BQ9fIbJp8Bw+XTl+O9&#10;hmIDDlPfPsNQUgPl2y9APbr2UdeOXdSiqYcaNawvr9YtNNDfl+CrMZq3dIFWbFqjtTu2sHA+rl6j&#10;2JkzFYjK28svQN37+6tjj4Fq13Ww2nYKlFfHoerhG62+/rHqOWCCOvlEqWOf0WrfeYRaewWoQ/th&#10;2I79VK8+/boAcof2PRUaHK6JY0ltjhhD3VGAhvn1R0EeRs3VGMWMiWB2eajaeLVXzRp15exUg35d&#10;6oMKoZLnyKtCBYupahU3ZnoJxhoarvHR0zR18gJNn7aU+eb5pEbPYyZ4IQnW8+Q/NB7Lb7A82/rK&#10;o42Pmrb2Adaw0LfwUx33AXJtMlC1PYZgRR+hRq3D1Lh1KIA8Qh4dRql5x1HyaM/xdiFcNghg9peH&#10;12AStgeqZq3OzNG2AJCbqDRqcbFitQHYikBxadTXEspEcFbWXAAwqm8W5npzFEAxZtY4MzO/WfOi&#10;Guc1Nmc2K9i8MEnPNqRQFyzmBIyiIDMnnBNINQpvdjNHjEXaFlAtWMSkT1eWXVFHoBqAzWcnG56T&#10;oqUB3TIkSZNMnYdgrzxFmWW2r6yCpauppHM9laxaT8Wda6uECynV1VhVa3G6q0o60W9cuYYcnGup&#10;FJVM9o5VZQswZ0OBzsL15y6Cql28vLIVKqWvchdVjsJlZVuqqnIVqaivmUn+LHtRfZylkD7JWlhf&#10;YsnOXoDHb5TtktxmeXc5VGgmpxqtgGTmvv1GwnVbEBVXaub8xYqJn0KdVTSOg2iFjwzHWTVcA30H&#10;E1jWB2v8QDY4Rik0KBT3ABb7YcM1KjgYlwGBbbgHJk2I0tzpk7VoznStWDRPyxfN0UAsz6/hyh/7&#10;9VPhuHr16szvp9uq/wkcr7OsBxlwPBBbdeA/Sas28GsU4+c8gOuMrVwAQC+x0WyWOZ6uHKfbqpev&#10;u6JjjOicMzO/79ZZM2NsoPLUOS2dv1PbziTxsxQd2n9Yixcf1j5+dubaK+3ZvV+L5yzW3HkLtXTT&#10;Re3HCXXu4g2tXrxMs2Yv1vzFqNALl/LzDdpy8nU6HC85pn3nH6JCr9GiTbd1wgAw92nv9q1atvak&#10;9qMcr1uyResPvIPrk+Y+7AbCX+vI0SOaN3OB5i4CpLnuudz2otXsOgPLZ68+1rZN27VwziLNW7BY&#10;K3fe1xFOz5iRNrPMF989BxnPxf/lwwtmo/lViq7eTQCQf1hBfg/HP/bX+5c5f1qasVSn6DEf8mpT&#10;bm7g2NG9h+Y9TVTs+27jX2VjYOr15xp/8o7ahsayO0t6aP0+6hOfrnj2n3X5vWL8ExTjXvGoxgRx&#10;+c6+qj4jtuqjD/6iL1FF1m8yk9wwDSycYngYa3Wa2RDiPf9zv/4lHF83tmpT5WTCs7BJo4oaOL5L&#10;fZOBZctWjXKcAcEmcMoczwDfJyi8qSQtP0IJNvPIBpQNDJtlArYekThtqctWFzKznKRMp5BcfI9a&#10;nssHt+vC3m1aO3uylk2dQODRIUAL6y2BJmcPb9daumzvXyM9mZnW+8Dw9nULUOImaR+BXAnX6PhF&#10;4X3NzO5bFNpE4PINCu0bYDmNgCs8rBYcJ2Gjff30shKp9kkzyjFJxmZ216RVG1u1CcUyluqnzPum&#10;EA5m+odfoUCmGRWZ58J8n64W/81W/fQqCnCCUR5Jc75F4NiVfdT7kA69h+ToU5tpDtqPNfcQc63M&#10;EzO7+pI5Vj0+zWPfq3Vzx2j7sljgy5zG/UYhfnObDQEzP8xhioE3bNcmiOslIVybFo/XOCy0seH9&#10;NGpIF80hLXfv7uWE7/SSn4HmUNJ1SbXtR3WTX3cPHd+/ljcSqu/re5a6amzIepwAzBrrO6o4UPwC&#10;tfU5oV4vUFtf3T6TvoBMs17T3/mGmTlz3CSEv7ptEsGNkouyy3p81cC16WfGNgg4v8IGnW6RNtZp&#10;ANjMOVuzzgRqGas0gP6S8xroNZZpY6k2VurXBpaBb3M8OQHl+tEdNgVucv3Yyo1FMeE+sLlM0QQK&#10;RUcEa/aUCVqzYj4jZKt05NB2XbtyQncB+xdUc5nHmvzmjp6xQXKPjYrblw/o2tmdBOiQ9G02TRKx&#10;1L/hH3jTe/ycuWMWsdA0SJ1lLhqV/z72dOD4LXD8hqqlN1QqPb++nfc5nc2XtrDBs9la90n4vnly&#10;ja4cW6mLWKovAcinqXI6vn2ujmybzeZNjDYtH09aNcrxwghchMHpyjG26n3rJ/J7tAalfJc1c5x4&#10;829zx2b2OM30HBsF+Z6BY2zXzBsnm5qnF6e0c+VENXEpKsdCWVXa5ls1dnHQFnpYT7ARMjd+uHas&#10;jtOJHfN0eMV07Z0brz1zJ2oJlUJ+XWqpfeuypNE34HNgHy2e2ZcRBC9NGd9Z0ZGd+ZDfSYN8vdS9&#10;Y2N1bF1P7rUd6dWtqqG9mmkI4V59OjRUlzYewGNzwrtayrsfPckj2mrhgsFUqvlr7MhOBEz1Jjk5&#10;QL1QVfsMG8HPsSyPjNaQ8FgFhsVoYGiUhoyeoOHREzUsaoKCx8VqRHScRoyJUfTE6ZoQO0djx83Q&#10;6NHx1AzF0LU7TmNGR2rcGIKvxoQBlNSTLZjFeOEard6wQbP5fDxu0nRFTJii4DHxGoAS2zswTF39&#10;gtV9QKg69w9Rp34j1LFvmDr3Hav2PceqLav7oCnqO3SWuvlPAtLHqWXrADVrjEJbv5vqkWzcudMA&#10;DQmM0IRoZo9jpygGG7ZXk8Zq7d5YY0cN16RxozWof281ql8b4CxD53FplXSoSN1QFZV1dJFTlTpy&#10;b9ZOffoOISF6Mo9pNrVYBoRnklYdp8GBMWxmcV/7R6s7t9+lbxTW6WA18vJhM6GvGnr2A3b9eZ4H&#10;y73tMDVpM4LTR6he8xH8LAJ1M1K1m4+Uc6MAOTUarOrNhqpaE39Vqe8j16YDAOdAubcerMbNfQmm&#10;8laJUnXoBDb1RpVQ5yuQ/OxISFYxZca6nhmlNTvQm4VZ329ZWQqU0Oe5C+vbgvQHF3dUdoAzCwpt&#10;VuC3IN87VW/Iv//NVcaploqWc1J+Hnu2/NiZWbmA1byFCMtiFbArowJYqG05XqhICZTfEijA5VBs&#10;nZW7qLNykBSdvQCqNYc2JVyAYPqM6TUuWrW+irg0UFGXuirMbdhXra2S1eupqHNNFa9WW6XYhChG&#10;XVTBCsw0c/v5AO4sdqRhF+T+c5+/LVBKuYuRQl2upiq4NleVel5Y++vKlp7kLNisPyFJ+9MsxZWJ&#10;ueh8RVDPSzVQ8dKNqYlqSq+1p2rVbs+Mbms2NRoS+FaLZGwH2VNFVRxlu2jRcipevAIbDBVkx+Mz&#10;35cqWUFFi5TieS3MDHQ+Zc+clZVZNnlyqmjB/Cpe0IbO7fwqmj+vyhYrwgZQTyUm/fDs8H/37/uv&#10;D8d1PPDlN2bg/V/BMRYiHoCBpGP87TRKsFlGRf0+HJuZ42P8rbWA+B9WOhzv/h4cH3oHx2k6dSlJ&#10;x86/0dHzr3TixDl2FdZq2c4H1D/ds5Tj1btu69DF1zp65pkOnnzObSfp0AED1yjHl54yk7xZC9Zf&#10;sdThCzffomJj6155GuXYwPHW78Ex6rUFxyjHR45p8YId3J9X3PZLHT71VIfOvNEJ7OMnrfvD7Z17&#10;RUXCYS1ErV535LlOfq9XOeM5+E84ZLxbr9jcuXn/wT9Vj9/D8c/9qP5TL58OCbu27tHHf/oTcPyR&#10;WgyeqflPU1GN7/8qcPifqhibrugZd1+r75xtykZ9w7dfF1LjrhPlM/2i+rH6TD6tXqaf96fA4X/w&#10;Zcycsc+08/KZcVE9wnbTx9na2uQpwD+mp04RUsV/iVincVYDx/wP5dhsCP3crx8Hx+nJ0v8dHJv6&#10;pow54/T5Y+D4ASmepirov8DxWQukzfxxEurrvTP7gGjAmjTiRADYSj4msOnBxTO6eZpO46sXdP/y&#10;GRRA+oux6V49w3UCconP7hAudUHrlvE7P32cjuxeT/Iz6qCpQUIhNjO6RhF8e595aWzOaSjKViLz&#10;9+D4jem9fQfHicDxQwKtTJ9yxsyxgWMDyqbn2axUjpv5Z5Ocbc0ZG9jnMJXZ4Jd0EKdQBZTE7b1B&#10;4X1yea9un9ioC3uWEn4M2FxnbpVQp+T7x/T8KkokVUF6dh5Beyt9wTPYFFhjAbGZeX1KndVLcxtc&#10;71MUZ6NEv75F5vTIAAD/9ElEQVRDPRJgfOXYWi2cHKQ5EwO0aOpwxUT4aOPqqdq+bYHCx/gQxtOa&#10;yhdv0nfbKtC3lUL8O+k6AWU8cL1izvYRwPoG8HyLNfDZFWZ0mdNNZGbZKOBmmU0NU0dlNgLMhkHS&#10;fWMbJyE64d2yzmOCrNJfpxSg9Q0W57dYoFMI8UrDlp2Gipv2iHAt5n+TCOlKZL0Fyt9SY5LIbSeZ&#10;1GrA11omfMtcjvCt1HehXCZ4ywR0QfLA6gNUZ+4zQV6XThxVJ9Jjc2X5SnVqVtEQ//6o5L3Vsb2n&#10;2mCt7dyllRVkNHrMME0nXXjblqVKYCMnkXnjFzyXdwk/O04X81X6l2/Rp32TXu37KPQJt4/pARsa&#10;99icePOU98mbS2wg4D4AkN8+OMBmC7Z4lN2n17ailDP7y6GpYLpzZjUbICtZq3T9+CrA2HQ8L9G5&#10;fUuA43k6uHGG9qyZoi3LSateFq01i8do6ZwRWjE3VBsWhzNfH6u7p1dZ88avuF5T4ZRquo6B5Aw4&#10;NiFdr6+t5/dpG78fpFUn7OE53KfZE/3kUbeUBvdphaV5IN29IYobS8qySSQeNUxDBvSSTw8qf/p2&#10;U8/2LeXVqIa8W1STh3tpYK2mZszooUXz+3J/emnOpM5aOKMvsByAojkMdcwf1WuAxowK0Mih/RQW&#10;yGYL76O+zPD37dpCIwL9FBkRruDRozSIeqKgsT3JtRmmlQsCNDGqF3VFveUfPAhADVB/5nADR42m&#10;aihSfkNHqp//cAB1ABDYQ17M0TZu3VZ16Zh1beyuKrXqyaV2I1VENSzpUFledOiOj4klLTtKoyNH&#10;atrUGM2ZM4ke3vmIRTMVN3kytUoAd0i0fPwj6fkNV/eBY9V5QLQ6+Y1mRapHQDRrvHyCJ2vQyNka&#10;HrUSWI5jbCVcLTpHql2/ieo3fLa8UY6r12ovF6dmatqwg3p0I+U5dJxmISTFjo9VP2Z9HUtiG870&#10;tQJ9+mrutEko2e1UpoyDypWnL7dKdZVD1SxZ3kVlKtGJ3LKzgkbGKHYqSepxizVyzEyqoCZTDRWr&#10;Xj5j1bFbGEr1KPqTQ9W8fYhadQ1T296Rat0LBbjLULl3GKxG3gPl0XkoinCIPLtGyKtrtJp5j1GD&#10;lmGq22ykajcJVdUGQSpXP0AVAeQydXxVsmYvOTXor8bew9Wy6wjVbd5Pji4tVNC+GnZkgLiAozU3&#10;nBcrdF5s0FmY586SswCKLwnUAHDWgqjI2Nu/LQRg2pUGPKltqlJbhTjMyffZmAcugC26YrUGcq7j&#10;jpLrqqIouEVRyguVKq/8xUujOjMLjKssN5Ca31KQy6hwUZa9gwXIBbieXABqTkK/8hRBPS6CuluY&#10;uWR7gsAq1EUxbiw75/oqhIpctEYj2cNqRapxnATtoijJRarXUoGqNZSvYhXZVHaRfY3asgeYc5Ys&#10;r0yF0u97ZgPzBR1QpivKqW4Ltezsp2btfVSzaQeVc2suuwq1cT1U0hdUS31NB3I2bOV58lcFeuur&#10;oqMHs9gNVbl8I1wQ7nJldrtpE+qsmnVSw0btcRS0VZ36bahF8kKRNyO6Ta0x3Vp1eO80ayNPT2/q&#10;yDzV3KO5Wng0VeMGdVXfrabq1nCRa2Un1ahcSb1798J9nZ6Z82O+fiwc9+3b1wrk+veV4ww49g/5&#10;F8rxA8tKfRFV1rJIf3/2NEM5Xr8VKzKBWeefpoPm99ZRLNInThpL83ZtzVCO9x2wbNUHrr3V/t37&#10;tHTFAW0/80Inj5/TysXrtXzXfZ24napdmzdoxWbqoE5jtT5sZoNRdy++AY4PsUt3iJljM7N8kMCu&#10;Tdp45Al26TNaTt/jXGzWB88+YOZ4k9btf5Ruyz5xWostW3WSjp+/o/Wr1mrtgRc6BkRv33JAqzff&#10;1HFs2Ts3ojyvP6Xd57CEHzrCH8/NWn/07+H4PyFkK+MxnmBD5CVwfOP+w/dw/GN+g3+l8343Y2mN&#10;Wqbpzes3BFx0tYDCtkwdTTz9UJOuPH4Pxr9QENdENhlMn/G0Gy+0lL/jPSYv1x/+9LGcPQbKd+Zl&#10;bMBn30PxT4T7PgaMZ1xS34D1cqnYXdn+bGO9j7MQNDOD1NQUQPgNSrFp87aGB0z4FjPHptLp5379&#10;O3BsqpxMHY9Rig0EZqRVm+/NXK9RkTOU4+/DcXpytbEPY5/+HhwbGH5qVFlsrKYD+MlFKp7M3C6W&#10;6edXSWYGfFOx0qYRsvTGpBrfu43d95ruEoRy/RRBKGcAGGy7D4A5k/b5nPMmoCjPIWk2emQg1Tnr&#10;UHqBYRTPRAKxTFeySXg2hyn3AB7uM0OizBxfTk+HfgZwoRqmJaOiohy/Mb3M72qlUoFDA8Pp3cWo&#10;m8wcvwKuU7FYG/h/wXyvCQQzIG7gOJHrN1boZGA8EdXaUnoB3UcX9+jKobU8D7uBYuDa9Og+I3AL&#10;K3Uqh3rFPC5W6+com+Z5Mwo89GUp7SYdmzNy1wB0o3S+RHUlhGs3sBUf2U8LpgRpPiAzY+IQHd63&#10;TMuWTdDosT70mrYlpRbLaf8W8u/fUqOogXlMwBc+ar0ksfoJGxBJQOnzqwSDXT7Hc84HBAOiJEun&#10;Ab0Zi50GgIwaJpaZ/7VmgHmNEunsNMCczGaGmU02y8wWvyVROtWkTZNWnWqSqp8YeDbJ1VwWkE5+&#10;zM/Y0Eh7TgDaMxbqtYFjM9v8Fhh+a52PoKynQDKJ1WmkVev5QyvlOoHXPeXZY2z0l9SzQzvUmByq&#10;VbOqlQ4cTDKwj29v5jM7qH0nAo66t6OmxUNNmrrxgbC8mjVx1WRmsq/yfnuNovwYB8DJQxs1NXaE&#10;+vX0VNcOjdS/D+qnLwpfjxaaGhesi2xmvHrM6/WSjYNHx7GB72KThn5jDhMub2HmG9WYw/sXNuJs&#10;WEvH8Wos9Kup7lqhs3sW6czuRTq6eZb2r51qbXxsXDhWG5dEa9X8cC2eHqRVc0K1flGY9gPHd06t&#10;tMDY2KqNcmwCuRJvbFOKVetkLNXAMr3GqQ9Isn5Mz/KN9cw1z+KzXojmzwzWdiz2Gzcs0OpVCzVn&#10;9izFTIhT0LBQtWndSa0826lWrToqXowO4aqOGtC/nebMCNLObePZVB4FsPtpzdxemh/bQZPC2you&#10;sqcmRg7QWMB2KqronPgJmk3/7YyYSEUM96UL2EtD/LpoQliIYgHWyCgCqmJGKHpyAJ9DQwD+UM2b&#10;ShgVHbo9e3dS81Yt1RgbdIMmTZmBJTGYxOmKlaow85q+KjpVIl26rEqUQXEtV052JbDw5s5PJ24e&#10;lLpi8mjeCstxlGbPnal589kEWzhTM2ZP4nbD6OglKGvUGOqNxqrvwDHq1neMOvcep44+E9Vx4CR1&#10;GzwVRThOHQHltv0i1Au78oDQ2Ro0aoHacb6m7YwtOQhAHqUuWKtrefRWeaeGPGedNHjQcE2ZPBMY&#10;n6FBA/1U1sHUF32jb7/4jPTu+lSGTVLPLt1V2qE8fbqNVBNILIu6WbV2U7VoT23TqAkaP3WJRscs&#10;0LDw6ajl09V/SJy6+3L/eqNadxuj1l0A4c5RatEuIt0W3TVc7bgfnQMmchillr1C1bD9YDVsN1ge&#10;nUZiRY9Wu15xatV5gtxbRahOkxCCz4apgpu/ytT1V4XGgSpd20dl6zJz7Bmoxu2GyK05KcxVm6KM&#10;OgG/DiQwO2BvLkWVEpZjlOIsWW2wU+dVllwFgV7s0nacB1tyHgcnFajkqkJOdVSoch3ZsWzL1VAO&#10;5sCz2ZqZXUdL+bUt5UzAWmVmg11UtEI1IBlQrViNMEkXZoodAeCyyoM927aIo+xQWQuhsBbkNgrY&#10;0VfMfcoPFJuVh5TobPnLK6tteeUmNKtAuVrcbj0VroJ6DBwXdWuswlitC2KnLlIdJbkGcOxSQ/md&#10;XWTLpkThagA6qxCgnKe0o7Kg4GYr6sD9LY0tnMonbq+Mc1051W4mR2qqyrqyAcMseRlg26ZEJZTu&#10;MlQm2hMKVxQrPOFxRaurdPGacnKsryqOdeRcvqbqAMDu7h3VrHlP3AA9mEfvwOveWi6unqRgM9dd&#10;qY6qu7mrj0+gwkaPoy4rSiOxX4eFjdLQISaQzVeDfEgb9/Hl77Kv+nP87VtmlH/k18+C41q1uN9Y&#10;6n84rXqd6jWkDPo7OA6mayxYpUqV0sx563SZfyczwCjdVv3fw/GZq6+1x6RNz8X+vGgFKc8ZCyv0&#10;gqUEXT3W0dM3sP4c1s6zyajKKTp8CNBdjbpr0qovPNGOzZs1Z/5SzZu3Uiu3XSN0i1RqwPs0s85b&#10;1m7iupdw3Zu16egb1GpCuA6f1spVp7Sf85y7lqgDBra5/XmrN2nRQmwmG6/o8MVHdOvtJ1jrmaX6&#10;njx9WauXH9auc9wHvj966iK7fMvYfVumJWtPaO95grauc7smWZuwrjnzuD/zmeHYl6Bj1vPwDxsD&#10;/yEdy+/h+Ef+5v5SZ7dmLC3+/e4rBW9pRpWNSew1X2vXAmt/+A2BULkUuvWiZtxh1vgXAsP/5Osx&#10;UGxqmqbzfE5idCTq6E3FnLukbuPn69Ovsup3QFz1Gr3VJ/ak+kw5814x/pGA3HsGNvQJJ+XRMkKf&#10;ffi1BcUff/RXlStXQRs2bbTe22YjyKRRW4dWr7FJpzZJ1T//l+zfheNEY4F+B8cG1szMcYat+q5J&#10;rn4XtmXALiOEy4DyI0K0ks0M7/mD3ynH34fjRxcP6BF26hRgLBlYTTbABvC+NQohScTPrl/F4mvs&#10;tFd19xwVRedO6+bZk7p47IAuHt+PikwnMHD8FtVx2aw4RdETunfDcmZkUYlvUbOEJdoAciLp0AaO&#10;U3kcFhyjVEM2Fhy/es7tmZnjH4JjVNOXXIdRiE3Vj6lTMrZqk25sZqQtFdlAM/BsOo/NDLYFs8yx&#10;QlBWbdALLN93z+xljnoL1vH9VF/ts+D7xc1Tln3bzDE/YsMggV7l21Q97V+/WEc2r2SWl59fPoZV&#10;19QFHeU530vgE+nI2LYvHlmn5bMjNHnsAC2aHqLpEwZxGKrTh1dr1oxQulV7aFhIZ/kNbCU/nxbq&#10;37MZ9s/+zOTyD3bqQzYEmC9GBU5G8X16kXlm5oQNHJsaplTU3RSjEDOzm8xKMbBrOozvUbXESrFS&#10;rDlubWBwXksFTu8vfk0KayI1JamcZoDY9B0TTW0BtznNAmQODfwmoxAnktj6Ftg2arNJn35thXcR&#10;xEWHcRJw/Yrrs5RjIDqZkLCntwnuIgzHVKYM6ttHObJkVu5cOan2ofsWi6t786aqjTpTza26atSu&#10;wYfWGnKtTRZClfIqU7qoihXJp1o1KmHLDdGVc2z2oJSfOb6HSp+RatGsjtxcK8rNrZJ1WLNaWbXy&#10;cNUMem4TzMYE9vuEa3RxX2feF9X/4VWTUs28MYFc5vDGKTNvvA7VeAVz48ssOD69a4FObJurwyjH&#10;B9dN1cYFUdoEHG9aCiDPGUW6egTW+AjAGeX4HRwbQH5FWrUFxcwZp97bDRjv4ZC+40cHeH53AOEL&#10;mRWOwiE4QaePL9Pli9txAm7QsuVzFD2BWUhmIoNHRqn/wGDSmgFG5mybuDdXj+5dCWobjyhCSNjW&#10;mdq4IkwxYZ5aENtJe1YM07RRXhrYroq6N6uiTmwmdGrUWP6duismeISmjR2taVGjse8PVH+U6EG9&#10;OyqMWd9RBAqFDBlCgvMQRYT1U/SIbpo4rJPGDOmuwX07qj22a89mTeWJeta6RUu1ao5617SZvDw8&#10;5N2yhdp6evA8u6tNK87XspnqN2ig2nUbMPbIeVCMh2HHnoiVeeq0mZo9f74mxMdqSDAqdEgICmwY&#10;SvRo1Olx1ByNVzcsyZ16jUeRnkyK9hR5ApEte4xX6z4Apd84tfcdo95BccDyeLXvM0aeXUZiS0aZ&#10;beWPCuuHat1NLnVby9O7u8ZEj9f0mbMVCtQ0bNJAOXJlQR0uAUxmln3hQoqbECO/fgOpOiol+2JU&#10;VzXpoNoN26mJVy/5Dh+vqClLNRa1ODB8mnyGxqgntun2fSNZ6VbuNj3Gyqt7tLy6cf+6T0TRHI9C&#10;HKnGnSPUbmC8ug2frs6B8fLsE6F63oGq2yZADb2D1axDBAryOOaJx6oh/264NQpWldoBwPEAOdYd&#10;qAoNBqh8/X6q6t5fNT36A4FtVahsLeZwK5LWTA8xgVW5TAJ0jgLKSjZLNlbmrPlRTLFCoxrnROXN&#10;V7IitmWqnADSErU9VArFtUi1RkByA9k61lKOopWwV2NDJmTLzPFmNzO9pZ1UrDJ9yFXrkkpej/vT&#10;GAj1UGmn+ipYwoAvdVCFK6kAl80PLNsWLMM8cnngmDRsfparQHnuVzlmlulDtmWhKOcqyvwxt1eM&#10;2y6CQl3EpT6qcX3U5NocJ1XbxZVVU3bVaqpQ1ercP+AcUC7tykYQinL2IqjHNiSd2zELjYqcidDQ&#10;HMxEFy3rrFLYsu3ZoClFLVgZl+qqUJ2O73qkVzMTns9Yyr/Jpy8/y6UsmWxVxLY0kFxRZUvwd6QU&#10;CrRzA7nyPqnTsD1/Z7wI8fJUjbqt5OzaTOWc6smtQUuqt9gsisVCj9tgbDQz6rxfxoyOUOQoZpJN&#10;7RdBbkFDhqp/f/4umxCvH/n1/wYc/x0gYkm+nPoD69+DyvTLYrP+B2X6lLE6Z/zsHwD1NMnRx85i&#10;tz71Rif5t+gCIUTb1m7W0nUXdYjzfr9L+b+ovea6vn+bGddtHf7z2/xPUo3NY30Pxz/yN/eXOrsh&#10;gO8JZAYQDBxboJCc/oNXr1+pStUKFliUrd1FCwkCjLvw8D0c/8zNAUstvvJIM+++UeT+K2rgE6JP&#10;MxfWJ5/mU9ZviuvzT7Moz+e5CAyZoL6TzxDAdfI9HP8YOJ58UgOiT/DBK0Qf/f5j/eHPf1Sjpk00&#10;KX6aHtAfm/Fl3u+pZhlAftdtnAHLP/fX7MfCsUmsNkB4+/Tu76qc/hGOv68i/z0cH3w3c4yVGlur&#10;AdWnpu7pElbqR6jFwHEqUJTI7OkbFMJXzME+vQKEXrmKC/oC8HFS5w7sJexor07t26EjOzZSuYRi&#10;CzwZxXLptBhNCB2sPetMlRNWZKAz6SaHwG0Sc8ZGNU4zUHwXpdYsC46ZjQUY31JxlJacPnNslOME&#10;ZqEfXzG1UszTch3Prhmlm/naG8eAX66XNOqHdC6/MOnPwLG57hTmshOxW98/f4iO5n1A0nad2bOR&#10;/uWFWjUzTjOiQjWJGpmIwf2A+IGaFTNa85mVnRU3VuM5fXxEkCaNGanokEBNZp5yLErocL/eHA7W&#10;6GEDFDmsP8FbPTQ6qB+zqjGaOn6IpscO0bxpIcyJ+mvd4gk6RZjX9CnBGjmqp4KCu2Cjo9e1X0vg&#10;2EOzJ49U6mvU2Lf39Owx9Vf32BQAeg0cv7yCIksgVwqgmmpgOGMBs2kAs4DotIem0sksuompLUnC&#10;Qp3M5RNN/zCqskmczphJTuZ7Y6XOWGlGRTbAbLqTjW2azQyjFiebJGyWlY79hOvmZ8lGPQaK37JR&#10;8oqALqNEvyCs6xkVUI+ofrp/heT0mzc0Iy4eoG2uVi3bEJ7UTp2AuM7demFV9aN+ZxhqIkoNABUy&#10;cqTCwsOsWdXw0BHq0akDal9HrVq6SBfOnmDk+p6uXL6A4r6Y843EatxTgYGD6JntrqaNa2OZbaVl&#10;86bqHr2mKc/YPHiONdvM4GPRf3ILVwCK/52Lu6lwMh3HG3QVQL5Mz/FFZo7P719qAfK+tZO1fekE&#10;7Vgeg3ocpS1LxmnZdNKqZ4dq06JwC47vnVpFENl2a+b4NYrxW1KpE29T42TgGDBOou/Y2LjPH5yv&#10;Q1un6NzR5cD9Ud2/c0zrmLcPGUlola+fuvXpr94EBPkPD9NwVKvOvX3Uyrs94DoCF+IqHdi5hu7l&#10;pTq8bZ5m4jAI6lVPC8f31r5lEZoU1FHDmU8P7d5WEdg9gzr30cDW3eTr1VF+bdvLp00ndfVsQ99x&#10;M3Vq0Uw9m3uoN0nMPt6d1cfbW/07tNLg9s00sHk9dW9cVy3caqgu9tG6zlVVh67iWk7Oqu1cRbU5&#10;dK1QQTUrlOO4o9wqV1DV8mVVHrty1crO2OO7aATQO2PGQitvJyZ2BrO6MbyekdQqhVn26ZAxk1Fj&#10;J6vfkAnq0j9KnYDODr1j1KHnRLXtHqtW3ScBxvFqDny2QqX17geY+oZpYBjzxcMmqKUJ5OocpKae&#10;flbnbZUaLdlUacHc7zBNnr1Ak+bMVuc+vZS3SAFlyZtNXXt3Ve9+PUlyzqFOHTopZny8qjEHm4M+&#10;XcdKjdSsVX9Cv6I1kuaGsNilzFNPUaf+WKB7hgLEo9XFb7w6+ADCPaK4bwByL+5nn3i17hkvL3M/&#10;u8SoAXBcv30kfdGT1Clwpjqhenv1GadGHUeqcQcs1IRu1W7JajGKtOow1fEYpRqNhssZxdipzgC5&#10;1PeTcz3s025dVL5GOzlUaa4CpWoqNwpvXhKhcwLFWfMUUpbcpINn59/xnCR/5y7EskPZpYKJeVrb&#10;kpVVpGJtPku1kENdTxUF+ErUbSn7Wh4qVquFilVvSv1WVWUt7Mh8cRXCtFCOHVBZndxUpiYdyXWa&#10;qGI9d1VAmS2PDbqsSxMVL1cbKCdsC/tygaJVlBdLty1wbZRkG2Z3c5NQnRvrc34T7oX92dYeazMJ&#10;19kLEKzF/SkKdBfD0l2sCnPNWNULliM8q3wVFapQRbblOX+5iipcobLsK1dRCZwIJQFkxxrcH+dq&#10;ys9ss23RkipUglRrY+UuijsB67dz7To8Z3VUjc20Gg3rqIlnM/XCedLTp5easpHj5oa1n1nmiswy&#10;16xeB0u0O13QjVW/fiP+zW5FwFlXebXvo5Zte8mzQx95d/NTm6791aJDT7Xh98aHVPOg0AjC1SL5&#10;uzJakZGjNZI+7GDAOIiU8xHUggUByAaO/yeUY9Nz7O/vT40Xv5OWcvxP06r/phy7mJlj/5+hHH8P&#10;ZI2y+kPrO5j8B7A188rfB82My/4QxP7gz7j8WdKk9+/Zh1rMXPCB69q355CWL9msVai9JqDrv6i9&#10;P3Af/tl1/9P78x+iGL+3Vf/cj98/5/JGGjNGUrPeyWQcpAMyfa9JAAPHZ8yYpt//9gN99FlODVt3&#10;TFNvPH8Pxj8TjI1aHnchQdMYsfCbv4vwjQr64tvc7D5XUoUaHeTRc5pa9J6uroNXpYMx1uBece9n&#10;jf/dWeue8SfUf/YVtXUL1hcf/FWfEbw1MHiIXie+20E2Y8W8x5OSk5ScnGzNJJnvM6qb/ufh+LwV&#10;yJUBx0Y5Nhbrtxmdx99Tjo2KbGzYxhpsqpqMcpxuq6a7l9OfmGAvVgpw/MzUQxFmZWzVrwmBSmIO&#10;9i19t88v0Q984YwSzgOhFy5h3T6rK0cOks68Toe3YCcFjo9u3wCImjThWyixx7UobrRmRgUDGouw&#10;CTP3S5J1CvCaAswnox6nAMhpVC9RfmytVOZoDcz+DY4zbNXnsUxTK0VwUypdwy9IODYhW0Z5NscN&#10;HKdS+fPagDeQ/JLvL+1bo32rZ2jDnPGaNyFckyJGaEzgQIXwYSuoT3cN6d1dA7t21ACgrH/HDurq&#10;5alOnqhmzZrJvU5t1aleTfVca6h+jeqq5eysetX4cFe8mMoUKay61ZxVs3I5OZctptJF86lejfIE&#10;UEUy0xmg6fGEUU0doSkTA6kMWsiGwWJFEMYVFNRFIQR1jQjproAB7eTbs6WWz49RGsFUKQRUvQBW&#10;X5j6JJTgJ+cIDiNIK9XMCluWdrNJwZwxCm4ymxUpnJ6Kxd1AcRqVJWmPmP/leIpJjGZu2Ci71rww&#10;arCZFU8EulOwWhsrtmXHBm7N9ZjrM1VNbwniMh3Gz0mkfkmY12tT72QqmJgnT7hwQg/OocqeO8rm&#10;AzPAFwlW4/3w5MoZ3APY3YHYaydR4i9dAg5P6PihkzjoTmnDhh1atYrRr407tf/IaZ29dFPnLt+w&#10;1gVCTc+evaTTZLkcO3xcxw4cYd74sPZs30WA11asyJu0iTGyTZt3cHkC4NZt0rIVq7VyJSGnixZp&#10;0sSJbELEatPKZTqxZ5dOH9ypU4d26ezxvbpB12kCwWWPeX89wBJ/l2qtW+d36DLz4GcPLNXZfYt1&#10;bNscNkji6OGmZmzDNGaPJ2nb0vGaEzNQK2cEa+uS0UDzGGrGlvC7QLXSFdbVTdjdNwHI2y04fnZl&#10;M0nmOAq2TtXRHXN05fRGJdLP/ZTnefWKJRrsP0Rdu/dXz74B8u7cT6079iCUaoLGMZvrM6yf5iyJ&#10;14ljGwhqXUA+zWxCwSajXsdpDRVgMcG9FObnrbEBXTR+SC9Nwko9h27e2RGjFRsUplEkRA/p2FuB&#10;JDX7d+pH97GP+tGv262Nl6Ust6kJWDBj2wBQcStZRm6Fi6iWbUG5Fi6uigXt5UQ4UtXiZVWxcAk5&#10;5CuosgUKEx5WWOUKFGQVUHnCiUrb5FM51NiGNVx5r6I+R8Zo2pQFWJrnKywiTgFDgOKAcPkOHg0c&#10;x6AWT5dv0FR19Y1hPnccsIllulcM88JxKLKxqLAT1KrbJLXm36jWfWLVFnD26hWidj7DNWLCLIWO&#10;J3yrf6i8OgxSLZKoXVz4PcQqGxQ0hhn1hQpD6XNzb0YglQ2AV01+w4dqTFwMqmBlVQDuo1ED27Tp&#10;guW7rNyw1A4fNV1BYXM0NHyBBobMskC4MynYrXuEoQ6HqxP3s7NfHBAcpeadR6tFF37WK15t+kxW&#10;K+DYEzj26BqDfXq06rULRy2OUwf/GcAx979fjJowE+3ehRnjtuFyazlCNZoFqyZhXK4cujQKlHP9&#10;gcz9oha79VTVWt2xdrciebmO8tmh2BbEHm1mbgtTx0R11pf0Q2cnRDM/r08uUqWzYqXOgb06L4+l&#10;YPHKJEHXkz1qb0k6kksCxUWBZPs6nirs6mEBcsnazVUQeM7v4KICZmGpLsbrX861AVDc2FrlazVQ&#10;6Wp15ejamBCsZipWoQ5qsLkfFbkNF+VHKS5MKrUdVubCpSoAsEbNtkc1xtJtW4xaJmaV6TL+mtqu&#10;r5mDzkP6dPFK3AZzxmWd3ViuqkQolxO3UwWXgVujpmrQwlPN2nhTd9XBWt50QXfHutyrv596m0NW&#10;bzbOfHwHyc8/UAODcB+wcTY80rgPhmDLZ7Z8TKgi2KAMI1l63LiJGhcdq/Hj4gHb8YTCjVPMxEka&#10;NzFWkbgKIvj5aEYXIvh5RMwk3h8zNHbSTEWxuT0mdqrGxU9V3NSZip1MgNvEOMVyudjYiYqKHsd8&#10;fLTGxkwkmG28/Oiy/p9Qjn88HOM9r4p1YMCgXwaO/zcUVQtgLz7Xrm3btGgpFUyLN2rt7rs6+q9U&#10;4/8wwP05r8175fjnQO5PvawBYjNbaZahYpPYm24xTTa9cXwdP36CAvgcqMZ/kKv3CM17kiJTM/Sf&#10;bIX+JR67Fbx156XCdl8judJJn37ylTqO2qyQjSkaMO+mfGZeslbf6efVC9D7d6Hw/fmOW7PZvaee&#10;Ud/RB1Uob7rjYWDIMCVT0WS+3tKKkEI3onmfpySnWGD8/T7j79usf+pvVsbl/n3lGKgFhs0yyrEF&#10;x1iBrSqndzPHJqE63Up9yKpmMnCcMXNsgraMtdqcbhKqzayxgeOXgLGZDTZgfO8UYUeXsCdfpQLo&#10;PFbjs6d014DQqdO6dfy4Tm7fAlQsBCbm69yebboEpNw7Yyp26LW9dlpbFk3VmhkTdGTjEi5/UKmE&#10;cqWhHqdx/WnGCm1Spu8w62vgGOU4lVnoROzRFhy/RtFMuc9sL5VBKMQGjh8R0pRKHZOZITZhWKnM&#10;DyeTeG06h5NJub5xbJOObVmotXPGKjbUR+F+HRTQBZW2Q2v1ad9OPbzaqGurVurfqbMGdu/BaR3V&#10;uom7GrvWVr3qNVWtQiWVK+Gg4oWLqlypsipVDHgoVpI00yKyy1dAVVBEqjpWVCkAuVwJe9nZ5FaB&#10;PJlJD26hxfPisAIP06ypYZo3J1KTYgJ1Dlvt+kVxau9ZU726u2vUqD6WzXXksB7y79dGm1bMAI6Z&#10;731DsBXP2Uuj+t6n8ujMab0hYVoAczIdzynMEacAyIk8R0l3CeICalOwP6cw80u5Jxbnh8wAJ2Ab&#10;Z16Ynk5jqX5j1F4g+Ok1IPYSiuqV04DuSV7zk7p3Grv4ycM8XweYxd2H5Xi3zu7drlM7t2E93qnL&#10;xg1AleWFvTt1iZ/dOLqf1/2wHpw9al3HI6D5Ptdz+8wJXTx8UAc2bqTbeRXq+TItnL1c06cuUnzs&#10;bGZsZ/IhdLYmxs+jbmUec9dTNTp6iiJHx2n8+KmaHD+LhGMsjuETSLiOoW4lnERmo+ZEKYTDUeHj&#10;FcrPQsPGKzwylhnB8ajNMXw4xq4fHq3RdNGOCQlTBKpPFEr0xHFRWK5jtWTedNpCFqHIrtbZo0Ds&#10;aeCYdPLTB5bjdFimoyRVH94yg7niKZpGUNr44V21CfV45YwR1JWFatuiSO1aFqXrhxah4m/Q4wvr&#10;LDBOfoCVmsCthxfW6MzOGVzHZK53pd484fXC4n2L53j7pm3UyUxQ755B8ukHhHUZoroN2lDd01ax&#10;MyZq8frp2nJwrjbujie8dThzxoM0e8YQTYodrDlTwjVv8hj18G6hGhXLqk2zJhrYk82U3r01sFtP&#10;9fLuoC4o8j1Rizs0bKlO9T3VrmFbNa/XUnUBYudy5VWpSBFVsjWrpJzom62M+lglfzFVzllYZXMV&#10;UTGWfbaCKgbkFKHXuHDmXCpOgm+JnLn5Phs/y6bytjZq4FxZPVq30ZjgUTynM3hupyk8LA7nQxhV&#10;TuEEy0Wrv38UIV4x6hcwRT0HTiNVejKW5Iny7B6vlqwW3WKZyR2nZh2jgc8J8uzGaV3j1KxTJIeh&#10;nG8IgDpcY6fNVdSkWaiEVBw170yoUmt17eKn8WOn0Au+hPRuxivLO+u3n2XCmuuK0jxG4XGTVbV+&#10;Q32RLafadOyuTl37AcVN1aHzAEVEzVXk+KUaEDRNfQKnqovvRHljm27fdwJKMVDsG8eKB8xjgWMU&#10;667j1bJbDFDM3DCrBSp3ix5xatp1ggXH9QHgVr0nqtMgNp9Rj9swO92Y0LCGKMf124XJjeqmGs2H&#10;W8ulSaAq1PORY+1equTaTRUrtyYh213FAeMChVFobR2Vh/niLDkL6Stmir/NmR/wLIySyrwvPcE5&#10;CNXKgmqcI19x5bZ1UOnKdUm97iyHGu6yJZm5iKu7ivG6F6nXQraIiHbAbgnmqe1RzAs51iCcCwW3&#10;DMpuRWcu4yrHOszzNmysyiis5WrVJz3bA4BvCyA3Rbmmr7pwBdkWq0QVFCBM4nVOmyLYuAsyu1wY&#10;BbmYipQsLYeyFVXJuQZzu/XlVq+J6jRqTn91J3XpA+T6EuzmH6ShuCKCQyMZHxnD888mEHA6kYql&#10;+CnTNXXGDNYsTZ42Q9NnzWEUlVHTBYsYWaWZZwHz+HPna9acBZpBO890RlVnLVxCRdNcTaNeafb8&#10;WfDTAi1cvEQLFy2nDWitFi9ZT1PQWq5ntcVXi5ezabZiJbVhSzR7yWI2npZq1uLFmjZ/oabOW6Bp&#10;rMmz5imWMYB44DgmdhJJ6+M0NmossD0OOObvC9+PCB+joBEjUY59/5fg+F/NHP8fgOMM6DPVUWdN&#10;lRPLJGWbuqWfA4TvL/u35+89HP/cj+E/9fIGGLBPG042cMyMcSphRKlp6QEG3bt3SQ8vyl9d0Udv&#10;awrdu78EHP6nXYexUBsgNsvUX027+UwL6aUfvHqv/vrR51Zq48BZN96D8I+xTf/AeU1Vk8+sSxq+&#10;XfLuOF2f/OZj2RQuoOMoo+bLbPokp7xWYvJrjqd8N2v8fSD+34Bjo/ga1disjJljA8qJWJBNIFfG&#10;zLEBYhNUZc6fAcop2KUfo+TeP0sC8B1CuLhcArPISYByMuptiulQRlW+sm8joHZAL1APXwBDT88B&#10;4aeOA9/AMenERzav1eYFM7V+9hRdoebpKXU9t05Qq0Nt0xsqhfatXqDN86fq0Drg+CIJ3zepbKJu&#10;iEFeDgFjDtPuAsYo2UY1TsJW/crYpp8Bgq+x9iY/UBJpxi+B46fMlibePUpVDtVRt0iJvnsYIGSD&#10;4PpebK0rtX3VVM2JG6m40YGKGjFAw3y7q1/HNvS+usu7uZdaN/fWwH6DFczc2WDfQHVo3UEN+LBY&#10;rnRZOZYtqyoEEFWsUF7du3TWEj64LVm4WJ2AkbKlyhH6g9XUtS5hQEPUBxWttiuBUi7OKmibh/nG&#10;XBoTFqgl8+MVMy5IM6dFaMb0CPpSA5g3Xq/4iIGkoBZQi0blNZzu4zGoyNGh/TTct70Obl3OPuMT&#10;wOo2FVhALFbll7evArA83wSYJfI6vOZ1S3poZobNPLGZF8ZS/dTYqvlAwfOWQmfwG2ahH7Apcfkg&#10;QHsI+/jxoyiph7R/505qtLZp94Yt2rV+i3agwG5GfV29aInWLllmrWV8gFw2j8c7Z6EWzFigeVNI&#10;GwZsF6IQLpq2QMv5wLpu8UqtXbhca8hqWU2v6JKZczV1bIzGAqbhBEyNGjJCQYOCFOSPbXpQFAE3&#10;YxTCHGnYyCkofxOxREdrKLbZgCHjFDiMNTSaFaVBg4EsVtBw8/MxfB9GaM4w9e1Pp64fNUOAmB91&#10;P126DiAkJ4j+0eH0lg5Rr55+2Gh7qW/vAfLlteyHkurrOwzFB9vksFEaMnioAgf5K4aZ3PnT47R2&#10;KQFc21bo6O7VOkUi9ok9K3Ri3wod2DIfK3J1OZfKqRUzw+kWHqsVWOLXzhyhA6sm6OFpwNcoxpfW&#10;Yq/ezGYEKednV2vP+jid3LuABO1dev78tB7SiX2eWf2dOzdq9ep15MWsACBJOvbooiYk6TYESAYG&#10;+GnF2lnasGO64mcNUGBwU0WM8iZAarBmTqX+atxQAGOg+vr2JSm5sxq6t8BK2pbgK281qOuh+mTx&#10;1KvTnBqbZnKt0VC1KtdWrbI15VKsqioXdZILCmM1ApuqMW9bDVXSmfnR0gBWcbpvi9MrW/BbG+XO&#10;lF+5sxQg1Tm38mfNpbyZsrIyK3/mLMr2+WeyyfytqpZ2UPsWHmw4BBHshToXEc3mxDhmisdiSw1X&#10;n0Fj1D+A2d5hk1Bvp8tnyAyrdqkDiquXgd8uQGXHGJKcSZ3uGq+mnSeqaacYa7l3JLCqfbTcAUqP&#10;jsPVuG1/tenmq5FjJ2oodtfqrvVUp24TDQkI0azpzDJTFdWhdTsVtSuqb7LlUVYU78oNmtPBPJiw&#10;rr7UDREohdLZiPTpLn2GaEQk6mAcM8Wh09UDpbjnoHgSsqmC6hujdn0MGNNTPGCqOvpNxT7N7HPP&#10;GDXvjqLdG7W4zxRrteR4M8DeHYhv2GmC6mCrrtNmFMrxRHUJnKWuQ2bJ23eSGrQHituEyq01NmrP&#10;ULk0C5Jz4wBVAozLunZV2eod5Fi1jRxKMxNsW1m2BVBk7SorP7Oy2XMXoZ6pgL4BjvOSHl2UJOcC&#10;9mWsiqVs1DFlA1Jz8zrmoPKoDNDbsC0W86bessXKnJ8KKnveD0UA4oK8D+zdmqgEgFyock3Sq7E0&#10;l8NSXZY6KIfSWJwdVbpGTTk3bKqqjVuoIonN5QmmqufZhX7rtlYwV9a8zP+ymZLLpqCKlsBZwN/B&#10;JmzKtGnfRj369NTgANLRCVibBOjOnD0PiF2o2dTJzpm/DHBdymmmWnaFli1dr6WA66LFgOrSddbh&#10;PM4zh78fs2Yt1PTp8zR5yizFT56liXFUglHtNXHiNMXFoeROZPMlhoTz+PmKm7SAefbZio2fqUmc&#10;36xp0+YrPn42a46mTV+iSZMXcR9WW2ti7Fxglw04NlfGYKuP5D0zlsMxJKWHRxK+FTaWTTas9aOi&#10;NZwRgBGho5nFj9KI4Ejrb8XQgBHyJ+TNH6fyYBqSrL8nViDXrz9z/HfKce3aqssmxn8fyPV/CI7f&#10;w+yvtxnwHo5/Ktz+Qpcz48UmpNeoaSnpf0h27dqmr778Un/6KJP6zdqgWffeAnbvVePvg338pQQr&#10;tduawf6hWqtzD2TOM/dRihYBw4tfSbMfpmr8qUcK33eJII7G+utv/6g2naao/5yrv14iNWpqT6Oo&#10;Mofby6z/c3VQx9SPqqb+ky6o09ANauk3R3YODayNHX/mGxMT2ezh/Z2c9JbKphcMEry1Arf+0Ub9&#10;v2WrNrBroNeowiZ46o6ZOX5nnzYzx+Z0cx6jImdUNplDA8jJQNeTq8fIwTqEndbUHp0g3Zfzmzql&#10;V6iRhEM95rpPUrfzAPX41QXUaWy1T5kHvUONlQnhun7sIHC8SiuZK15OKvX1Q1t18wgVhbMmoDiu&#10;s5TOQxuWavNCgo82rOT6TurtVdKibwDFZlH5ZCnGgHoKUGwg8BVzo6+fEiBlapze3kGypz/36TWU&#10;OWZaqVi6e2qdUp+a2qZj3N/NJAMv0ZolYzUtNlATxjIHHO6vkOEDCDnqpCYkfzbig7a3V2cUPKyb&#10;oXGaOWuV/LGC1qnfEvUGNbh4STVwb4JiEIyyOVatqBzy9+/L6/5Gjx7cITG5h5yYt6xBmEzDxh5q&#10;6dUWdaqB6jEbVo/+1Dx5sqpo4dyKGz+ChOI4TZ6IU2ZWtGJjqO6JDdHRfas01MdLro555VYhn9o1&#10;rqgAFORI7LIj/TrrwuEdvMGek491STexoyeQ9v2MTYX7vI4JVE69pFc59Q2vRxLz7gRgmSqtl9fZ&#10;FDl9QLd3rtI5bOOHFjI3O3u81k0fr+VT4rRg0mQUyJnU/vABc+IsxU2ci3VwPvOYc1Fr52gc9tXw&#10;yDhLiR09dhJqzzigLJpu14mAarQGMaM5hGTekIB4KqcmsCEwVgGDx8q3/0iexxDCxAiU8mfGdCD2&#10;x8BIjQmn7zZiEvOoqLwjJgHEc3gNZnIerLcDY9S3V7h6dAlm/ngo/bt+JFV3V4PGXQhebavyztg9&#10;qYapVNNDFZmbLEu4ULEydKWWcVNxB4J97JxVtqyrKpRzVSngrwSzkCWLlbd6S0uXccZS6yp7lLKS&#10;FVDInJuoSvUWqlXXSw0btlFT9zZq27qjuhmXQL8+Gst87+xJ47Rg+kStWjxT2zcu0ym6uX17e8up&#10;bEGtmE/X8IwIy9a8fk64di0erTtHFinpBlbqGxt43jfo8tEFbDTE6vTRFWzg8Do8PU/FJlbwQ2u0&#10;astirWB8YP3W9dq6c4fGE/bj7u4OILujgg/W8mXTtQ7VeBE1UYuXjdTO7VN0ZOdiNhsmK34Cc5Dh&#10;IfIl1KqdzwC17T+Yedwh1AMNQqHrp6Yte6uJRy/Vd++uuk17EFLUXrWqeahm+VpyIUHY1a6K6hd1&#10;UQM7J7nZlFPlXCVVKnsRFUAhzg4Qf5MpjwVkNmaOFPDKlduG5F+UQXpds2T+ioCjL3le7ZgVpy85&#10;YCDQMh7gQJ2PiWOGeJz6DY2gcokqpkBU7aGx6jFkinoETlNfapZ600XcyXeyvAna8u41hXndKVQd&#10;jVeTDliPzeo4Uc26TFaj9jFq1DZaTdpFqWEr+oI9B7H6qEnLTvLu0E2dsdx6ebXWKGy1Cwn5GjUi&#10;RPWZQS2YPz/304bZ1OLKA/yXqV5ftZq2Z36XoKUadDp3HWIlTo+ZtEIjxy8G2Jkr9olSe2aaO6Hw&#10;dugXi2IcS+r1VPUYPEsd/KapGTPPTTqPkztqcf1O0WqA5bshKncjoLh+l4mq236canuPVS3vKNVq&#10;G6FaBo77kmgdNM+aO243aJrqtQ9XtZbBqka3sUuLEXJqMozwLV+Vq9ldZaq1p2PYUyXLNFBh6pDy&#10;E2iV14YkaZTgzDkKk75so1z57Am/Kik7+3Ky5/2cn4Cq3IByjgJFrXTq3Hyfr6SjNcdbtnZj7k83&#10;lWvYQjbM+BYw1UkAsT3r/2PvLeCrvu/9/907t3b1FlrcQ5QQIRABQhKihLiRECVK3N3dCVEguEuh&#10;lFJ391J3l9W9XV//5/dQdnf33/1t3brOmj4+PZJj+Z7vOXxf75dZU1NkRa/xPKTN8/mdFdJpy2We&#10;1C7RI+y0WAsJyDKCuFwYrCyFkV+Ch9uZiqNFRi8xvmAHV1c83uHKKcxUa0ctbQyoG/Zu1xH8/0cP&#10;H9Dhg/tp4zmsI0eO0MSzV2NjBpDdhHpjTF18j3S08z3SARjtIKmc1UpndFvnGN8vrPYxtXeMcv0o&#10;t2F1bYJV3kKa+Si+3xESo0d5v0fV3DDKMG1QDfUbsZ4MsQ/20GHdo+rKbtVU4WWvw9vOaQ3DtZrq&#10;fhYDtopuvps6sC90nj6t6KL+t436uCaVlzQxpIPJZp9tpAu7qaZTjSzj+rLiRlUwxDNuV8h3WUFu&#10;nYr5Xisvama4R+c3vdv5+QRyfUdp1eXl5fL09KS72wDHfwFzvPxfXFb9PSj++4Hi7z3H3xK4/Vse&#10;5mtgbCKQSeo1UMT7H7zPh3ylCVy4RpYgp/7CVDW0EbD3n8b6/qm/12CCR2HRt7z4iUaeeh8m+BMN&#10;P/1bDRjssMESf70GH38Tj/Ynyt12teJaOejo3KLVuS38gxesSfxj+gvk6h6eWcobfUwG6/mtg1YD&#10;FG+8T7mbH1Xx7hdUSFdy/qbHlbPlsW//uf5G1vevlYQboL9w1/NKb71Zzq6xmnyBpWm/NdbEyRN0&#10;M5LS07QxPmOY488Ea8z/z4Rv/bGk+h/BHH9heIUBwAYg/lPg2LjeqB36Y3BsAsqA47eM+9J5/DlS&#10;5ldJZH77GbqNuf1z915L9c11+Exv0RVbumCPT+jjJ+/XOw/dqXcefUAvPnAvQVwP6LkH7tS9Vx/V&#10;wVHAYH2xdvbWa7CuQGXJYbp2z4i+euMZ5NSHdWzbiO699jiy7Yf1KQznl8i1f/cC6dEvP0EY15Pc&#10;zujqhS3G4/wRYVyfffCCPv+AICrWV4RxffkBDOkHzxKmdEQbG9J054kxmOJDJEO3abinVKMD1XhQ&#10;GzlIq1RmptFzCaPm46e1a5MBdJUwB/0a23xAG4Z2KoWAltWwcZGEFc22spats4Pq2uu1ZfeIDh7b&#10;ocKSVPkFLNWJK/fqyP7tgGsOLJc4wWgRAkOQjKOzK7Un1lpIUJF/wErNmzdZrs6WtFb0a+d4B1VD&#10;dWSLbASIVgCGhnXHzQe1LsZLHvbT5WE3RauXmilkuaVSwz3VWLiO7X4vsvG39Rbe3acfokLr5Sfp&#10;i34SoHwbCumH9OE7j+ol5O4P3nU9rO8RXUEg0fauTvUUIc1Oi1dpdKCKIwJURehSG4zjhvpm9TfC&#10;lNQiSW4hnbdrDI/zAAedHHDiCy0r71M5B5jFHEzmFzapGCawtKqb0x6YTX5fNqyKUgBzxbhqysZU&#10;yeXq6lE1NY9T27OTTttdyBA57RqnZxZmpmVIdQDr7JxqRcdlMXRIkKfXWrk4h8sBYGBpvkKW8+li&#10;tULuSVfqHBN75ionQLBnQIwcl6/SdGvqWiwIErJxBQC5mMKBZhASNGW6vS6bvEBmZsjYCRiajhz4&#10;0ounadKlM2Rt40gi7WqANUDBnscEIFsBkG2d8V2aOwBAZmvy1Dmab24FkLbhPVqsVT5epDATTJW3&#10;Xh3NDC/6e5E0b1ZKQqxcHReYAr4ObhvQofEuXbWrRzfsAxzff4DhzS2oKA7jVd6sh2/dqjepcCJa&#10;XS8RBHcbn41rbz6mY9ce0NVIuG+49QTrpO685ybaUagaKstBQl5DsBgp1Cf36tbbjtKRfh2e61tJ&#10;s75TN588pt6WVq1LTiWgax0e3WLFrC/XmtwaWM0a2NZShcYzUIgGIMcUmoKqQqJLYJWz5bM8Qstt&#10;3eU6jxAt6na86aV1n+aoxZNsZTfJRuaXWWjapHmaMdsIP3KkMsiB9OEFJu/oPAsbFtvzsomkAE+T&#10;D9umiDqbATyXY5s2w8Ihf+8fUVVzn3LxFmcCRNIZkCSzn6SUD8CgjiEv3qx15WNaCwCNIX16DWFW&#10;SflIqwu2c34MSfUIgVX9yI5JcE7aYDo1JT8TYOUfXoofNZ/KoxS5wX4GBIUpNy8PdnGT9u/bDete&#10;oEV8xqZOnaI5eKVtF9prnjXMKkyn2SIP0peDtJqhQUXHdnVuvlKVHbsBvgNKK+4ncKsHlrhbcVnd&#10;bE8SsXMGuG5M6aXj+I63aE32IFLpLkK2OgHFvfJN6pKP4SsGIBtrJV3FXrEdAONO+SX1yD+pE2Da&#10;oigeJ7WaQC4k5Ekw5auSW7UsvErLwqq11FghVaYOY3v3JEBnCGFTKzUHYDx77mLNIeV50jQbnXfJ&#10;LHp7Z/MeWLOfO9Av7MD7YA9ja4DjhbDGyKnn4u/FizwL368t+/d85+Uyc10BCE+QD8FSNn5huow6&#10;ptlUOZnz+ZnnipzalZRoliGtXugbJCfCtxw98ALTL+zoGaBFXoGEcYXgg2YI5RPIQqodFkJIWgrS&#10;81I1tDM8JHywrauRoU6nenu6GDR2qr6GgU1+CcPGHKWsW6+kpEzFxWcqlsCruPhcxa3NIb2cFYun&#10;Pq5AMbH5iuQ0am2h1rDfxieVKDmlnI7zCiWvK8ODX6OsvGYCtlqUU9SuIr6PKqoGVVczRijWGGB5&#10;M+AYoEzvdWvbOIO2LYDnzfxuWGV0ZFeWMbwr7lBBXovysmF5OS4q43J1BWAZdUoFALkeZUpjTY+a&#10;GeT0NG5URy3DvkLUQkUNKimsN4HiynLug3qlHtDd2oTEmkqvzhaAOgPC0vxGhoAGOP77M8dGz/Hv&#10;wTFBZP7kBfxJ5vjyoyeIimfKCnP8PTj++4PLf3UA/z1z/Leg27/2vl/3OBmA+Pd1TqcTqrvpPPwZ&#10;6b5zHTzUfutTAMH3AMXfs8ZngPL2Nz5T7wOvyyWykH/AQpXAtHXnO4Jd/0zjL3+Mn/gTTj/RMbZl&#10;RGWzfnHuFBNY+2/WpRfaa/LkhbLgYDOCA43cDQ8qd+sT3y5YNVjiEfp9dz6ryqPvK6f3PkXmbtMK&#10;t/UKcSc4o/sO5eDL/WsB6T/T/Qp3Pq/s/odkNtfDtI1/fu6POEiZRbXKah254rCpo/vLL4z09a+t&#10;A6ZU6tPp1H+4/hAkf5eBXLX0HBvS53eN2iEjhIue3z9mjv9f4Ph3MLRG+rMBkD8lLfoNJNSfIqk2&#10;Lm9oyCWwKkZj7UX4dUP1MOzxh0/B1N5/m95/Ejn1QwYwvo/03ztJ/D2sk7s3q6OMROLoABUmhqqr&#10;PBM/5jECpJ6CMT6gY9uHqEI6hOeVRGkjhIuwrC+oXxJe469gjr9AVv3FG8io3yIVm6qlj/FJv09Q&#10;12e/fVKgfphspMTvPqGHbt6r2oJoDbUXaLCzRENd1do0QOJxS7Uy0xLl57OS3lgfU/9qXkEZAS49&#10;hKsM4Wk7qEE8k0nrsmS10EF+QSEKpuN1mtkMJa1P1HV3nNTItm58aX3atR8paNRKhYZ6KjUlkmm+&#10;uxY5OdL3uoi+V0d5+vnhu/OS23JXhYQC/iynk87soeNHRvAYVxDEVU81JJ3G7Tm67rrtuv7KbQrx&#10;dpDPYjN5L5qtAGcz+TrNlY/TfOWTIPwGcnW9/watSk+bwPGrTz+kN2DxX4O1JwVNLz17h0Y3wNZm&#10;w35nZqqAg9Q05OAxAdTsEHoTy0FuYsAqKn7CtC4sDi9qlgrSKpSfRb8w8uPi4npYlm7qSfoByYbE&#10;eVgFhR0qLOoALPez+gC+BsOzgwPT7QDenWpp2EGAGB5QgowGNxzR8NDlAONdHKRugnGhgoiD3Nho&#10;2F//GACMB0yklcw4uE8jeCoTSbSTs58um0R4z2SChS6br5kz+d7C07hg4TI5LPKSw+KVsJ/0PVeT&#10;Ql3VJI+QaBJtATwk3zotXSXX5aGyXwL7BfCzIHnXgX9PPJavlp0tUlHAw/Tpc2RpYydfOnr9IqK0&#10;LDAEyWiYlq4KBgh4U1XjK8elAEVv3sOsVN73tQwTYZkdbGRjPV9Ojna8dn+l04VbVVlrAqbhQcGo&#10;Dwa0b+uo9o/369BWI5BrAMXFCT5XB+lGHsMFcEiv4D2+65a9OnH5Zl19fI9uvuG4brzhStO67bar&#10;decdBJCd2INCoU8dXVXIR5t18PA4w7ar9CKDj6eeeUzX3XAddZy7YZNblZdTwoF4pTKyAcSJJFgD&#10;hteur8f3WqvVCYDixGIqgsoUElsAg1yEsqFU4VQB+XnFy5Ehgt0MWy2iI9d5pr0cJ9vKZoKFrKfY&#10;yHqmnebSmTsHQDwXVnKOwUwCxGbOtzcxlfNJC54+c4aWLl2KVL3U5L80apn27T+G7HWHqWqqhP3G&#10;kFCnFnUqmeTppAJqj4rw65ZTaVSNjxcvb3whnuKMbqTTXV8nUI+Q5LxJIciRQ1L6FYrPeBVA1Deu&#10;ndojPLp0Bq+KLJdXYIaW+zBEWYHENziaAU2NxrZs1qZNo0pMSkSCjPR7CpYFCys54PG3IlRsMqFQ&#10;c22Xyj0oAVk1YKd9m6q69yi7ZhQ2mPAvupRjsztZHYozkrBJlE4iOCu9ZBOyb4Yg+SNsW15vGkxx&#10;QocCk7sVgqQ6kCCuVayQTHzEGQMA4i6Y404FrutRkHHblE6AcqMisnu1rgpJNsOjFGqdgpOatTSo&#10;UC6BBex/pFKzlhC8ZbEoDL/ucry7hF3RIzwNxngi6dkXXUot03Qr5NOLZIHqwYplbgPYx2dsdAwb&#10;gHkC1U1TjNomrjM6iV34nFuRzjx14RJZewZqZUKWXCKSkFb7IbGmU9gtQHPoOTZb6i8b2GNruoGt&#10;qGxyAkAv9Y8g+TkUIIw6g5TnxT7+fFYCeK3ecg9ZCYMfiu86VesKUrUmOVYJaUmkguczIKwgDLlB&#10;qVSNhUelatXqteCyOAYySQqNzFBI5HoFhq2Xf1iWvFenyStgnTx8U6loW6cVPilyZd908Ypj6GH0&#10;DMfJnWHZMs67rojSEgY6Tss4XRGNH3sNNUtr5e6TRP1SJp3beYqMKdKataVKSK5SBl3SBUXd1PkO&#10;wgoPKCe7GR8/rG5uM73n7ahSYJUrNgCGN6oRUNvcaDDPfWqu71dHE6AXUNwAe1yeXaMShneNtd0m&#10;dru/j4FK52a++3pJwW9UGsqDOEB9SDBqFs9oLXbyU9b69frs89MZOt/k56+pcqqgds3LywvbxPfg&#10;+HvP8bfku/4eHH+Tj+23dVsAg/BdGuDYaHTCg2n83H7nzYRwTQZo/ETrx/BcvfXF6RCu71ljE2u+&#10;+cUP1PvgS7JYGgjY/YlmIa2aSJBIBNUYLbc+porLb1XlFXeo4fqHlDG0Wz/82U913g9/opVraxWc&#10;1qmk+iuV3n4zoPg+Fe99WTmwuuthd781wAkwzt38GL3Ij8IE7GPCTF3GXDf96ucXmcDj2T/4oVZ6&#10;5ylv/Mk/8jiThm3Irb+J5Pqb3PbvwCznjT+hjO47NW+uu3760x+SUJqgw1ce0h133ao3XyfcyPhh&#10;9/7yc8NLbzDHnBr/ThrzIFOf8Z8GyN8ZOH7uecBOGf7Tp6gzut+0jFCtlx+++ffBW2eqnP4v5vh3&#10;b1F78/RdMJe3AqxPnX4MwrheeeRmNRUlKMDFTIvnXWhatx/drt8RBPXBUw/obbywLz/8oJ4HID91&#10;z5268yoShMeHdOVO2OFrDuvWozv0JGDT6Ed+n+qmW2Bjr963WTdfsQf1tFE5dS9eZMLBXqEqiiAt&#10;nvB0OJfhOYYx/RL/8xe8DiNcS5/jq9WbdO3yXLDGJ/Zt0FA3/swhemA76wDF+FKzsvBjrpYXEsHA&#10;wBhlZJaqf2BcGwbxq23ZqaN4bDt6Nmh9XqG2bIc5zsiQ5UJbzbO11MSZl6q8qUz3w6TvQ5585Kod&#10;uvP+a2BQM7TAdjYHLEs4WKKCxJbbUztiZrUQeesaumpbADc78M9tlJOTpdJSgnXLdbs1BjjeMlSp&#10;fTua1NW+XteSgrxzrEXhvkvkDRhebDZBjjMvlIvZpXKznKY0qnXephNan74LW/yiXiY06/VnSVnG&#10;i/02AWsfvvW47keW3dlShuxvPT7eciTNsONphUpNzFZmco4yEjNUnJWvEry3xVnlKqfabR0+TgO8&#10;JlJlEhyaoLCwdcrNaSLkajOy53HkiIPIEzlI7N0Hs7xLHW3bAPO71NO1T4P9RzU8cIxwqCP4p/ep&#10;o3WrsjNrqVCJ1iIHH1mTZjtlEn7Ji2Zo8pT5ugAm95fnXipblxU6fO2tOnHTnQQqJcL6krQLmJmJ&#10;Z3LufPpTkfPOAZiZ2wB0HJZqCWyWb1S8fKLjZceB+3xXd9nQZWqHp9KBg/0FTl6ycfSQjZ27bO2W&#10;yZ0+VWdnKmBmzoVNnAngmC3HZcuoz6HehZ5et+BgvJ5+gAAP2DYXvK+JpEL3qW+0Wy2kpTe0VODl&#10;TVdETLA8VroTjrRAltYLIWJWsc/kEQLWStdpq1rra9jHWnVw+0adPDiqE3t7NNCcqoNba/XEvQdh&#10;oZLlZDVRS2ynK8R/qXLT4/Hltuhqwr9OXL6T0Ko6lRcnw04l4iGu0knC4Z6mU/vJ50+xLx5TZ98g&#10;6c5NWpdBgnVKmdJz65UHi5VV1Kq16dWKS61WbHqt/JFR+0ZlKQnGK56D+8CoDIKQ1tIdHS4ngp3s&#10;zZZrwUwC42YskD3DBwcA8sLpC7nOTlYkHFtYLSZxeIlmwLBPtrTTdE7n2joBlqnmwU6wgv7Y1NRU&#10;U5XN3j0HCDk6pp27j/DZ2U5qMBLqvCZeW5vS83upZNpAP3E/DCyeW0K3MquMUCpAbBGhVVm9Ckrt&#10;VHAqQDOtDzDZfxoMx7bJjxCrVfFIkgmr8oysUUBcg0Li+dvCck0gaQmDkOi1aWrp7NVmQpo6epFb&#10;Bwex71BndNkUQLEzMnkfORPAZUaXrc1iD4Ul5qq4YUiVnTtUQDp2Mr7imPVdgHRSsQupZOL1Rmd3&#10;MVwgfIvgrfQSgsIqtsIow3CTnB2ZjpQ6tUfBKQB6zodxXUgGrxuZtXE+dP0GAHKfQjP7aH7YoIis&#10;PsBxqzzWVCkkqx3WeJi/u59hAcA/sY6BzHotDWRxumhFoszsV2syoVuXIaOegrd40kzYYjzev7pg&#10;miaQPm29yB1gGMB+jh0AcGxNt+8CPg9zGVxMnGaEcMEaA46nmi2k79dd9l4BskEmPROmeJqju5yC&#10;GPQwALOlzmkO6dUW7sFaSJXTIhKsHSAV55MYPYfPor13IPVRYcinV8vBw5vPxDLZrXAjmMtDvmtX&#10;MbQIJTE8VlmV2SptqlQ9Xb8bRsfxa2/HC9+v3OIuJWU2kLBeTR0SlojsVjzlbUjV2wk2a1dsWivp&#10;480M6psUltCg1WtqeF/LqbAqAJCnI+FOpZs6XZ6rMgDQ6+UTlEV6NXaA1em8rnUMseK0YGkkadfh&#10;DBNC6ThmCGAfLAvbAIYFsOCW3gwjVxHCFkQYGMnXPonsr7V8rroZ0OEdrhlQSz2J1Az22hnatSPN&#10;bmseVDeEQ3fbkLoAx03l7conq6CmqInP6BaCEAdVBHMctSZLnj4xdCeHyG6RnyysV2A3cOH7ajGD&#10;PnqiqbTKzFyvzz83Qme/2c/fBI4ZvAYwpPueOf6WAOK/Ovv7t7z+78HxN/vgflu3/hKA8AUJ1TTa&#10;mNi0t+nGDAjwMoEo//Xt+GXfM3Xxfi+lfsMkld70/HvacOoNzXYKO72NggpUuOkhBYRXa/YFNprG&#10;1P+yyVa6jK7DiVRq/NePfqkLfvALRQSVqfLIOyo7/I4Ktj1tAqbZgGJDEvyNwOifA5hfA+O8LU/Q&#10;zZil884yksZ/QHfyz6h3mCK7JQv063N/posunK5MQGUeidiG7NroUDaqj4p2Ib3e9RxM9tfA+f8B&#10;frORZuftfOZ0zdR3DZJ5PuNvzOy9U/Onu5r+xvCYML33KcbuP/z5Whxx5ioDIJucA3/08w8L5DoD&#10;jn8Lw/r8/w2OjT7jz5EqG7Jqw2d8JpDrjcdvh3V+HCBNAvGpm7n+MZM021jG4z14/QHtH2lSRXqY&#10;KjMi9CTS0Q8J2PrwWQK5SCl+6ZEH9eIjD+upe+/R3dec0K7BHt1x5UHpw9dIRb6PZfQPPwVTjOz0&#10;OKm8SKxvg01745m79N6rd+rjNwjWeuNewD2s6esPswCIhHHJqHQieMrkef7wOXy49+rU3Xiat7fS&#10;lbxe7XW5am0oIdG4TKUFeYqLwf+LJNPwl+blNsF+4rHFd7h910nqOg7oxtsf1FZY4zX0n24nYOud&#10;Dz7CV1eExJRwIhsrElln4nV1VXljGfLRMm0Y69SBoztVVVuiJc72cnVbIo8VHlpMp6Y1vZ4Gu+MB&#10;C5NfVEnQDEASptHV2Y6DtALddDVJzLzGrsZMDXbnI9kt0p106Q50wL54L5HT/Mvol3VS/trVSli1&#10;VDE+zipNXaP3qU/SF++ZUqrfpkv6s/de0UcEbZ269zod2z8M4G5Ua2M53jsSYUmFTVtfBhtarvTs&#10;CmXklCu/uEoNBBkNUFMyMrKD9NUx2JN+DQ7tUiOSWA+SbVfgyywsJAG6eavqa/H71W9XT+c+pNH7&#10;1dOxhwPK3Zwn0XXkuEaG8Egjv05MLAKQEvhD5cwFF8zQxYQ52dsuUzDKPiu2w4XnTwIcz9UEamgu&#10;nGJU6/hoz8lrtWnvIS1y9cCaMAup6CLNNbfnYNMGv+t8XQorNpEqmNn4RhfgFTYko1bLV2oBQWeO&#10;5Ci4rAqjBiYY/7Cn5lgvISkXxhO59TwLEpi5vTdDEHPLBXxXTtVFl00CQMyDqfOSD+njfnGx8oqK&#10;IInXX7buzgpNilbThma1DTarHga3rqNMte1ldAxX0jVcqpT1afIPJUEYRcBcHtMf1nl9Zrbqqum8&#10;bm5Cdl2n7uZqbeysVmd9jioLYlWWG6WkGPpIV1jT/ztHjlZTFRm4TI1lGdq8oZH3ukJl+WtVV5Wm&#10;Y4TDPUOA3FPP34fc+rj6RjbSt1tm6l1NXl+rzIIuZcB2rgOExOc3E2JViUy4kI7cLK0ITGbYECiP&#10;oHiVt25UeUsfvlyC4RxWkJruJMupVOiwHOYt0iK2zSJ6ae0I37KlN3ch0nSrBUj/AV6GV3Wa7SJN&#10;JXV9BonDk+bMlzkDgYjwSIYBjdq2lRRggtmOHb1Khw9fpWaeKyO7lpodQreKewi4gi0G/CavpwuY&#10;6qV1hZuVXbnD5DFOLtkIMO7UasDRKhKbDXY1APmxdzy1RgRU+RqgOLZBPmvqSHqul++aaq0ML5R3&#10;cIaWeUaa0rsLCFfr3TBiGlpV1dWjKFiM9HgG+8t87AvL5cbAy8nNGxWBl9zxy2Ygi23q28H7uk8F&#10;DZuUgi8+AeAeW7BRawDCsQWswg1I0vsUB5hfVzyM1HozwNhgjPsJCOtCpt6lMNjgsHQWUvBQrg+i&#10;cioYQBySabDHXI8UOzKnnwAuzmcQxgUIXoY/OjijGdZ8I6AbJj2vS5HJNfTxprPPJmMPWENehR8h&#10;Wi5sZ+TgBKIZFUgXXDZLv8bvPZEuY8vFK+TC/u3mGyL7ZUigFwFY6Qe2W+Kh2fPtdCngeBaDpBmc&#10;n8qyAkAvABjb8h1n7uanyQyKLD1DaQDJlUv4Os3Hq2++bLVsuW4RwNhuZaDmst2mG/3CRrcwHda2&#10;LHsPdxK0/QlDiwHYpyu3uUTVfQ2q6W1Alt6oqg5UJIRWFaMUSM9BPh5fhSe8Atl1Cd7uYvnC9PtH&#10;k7gew+L99Impk1dENdVVlaZT70hSukOrGaiXUheVw/OlAsjXURmVyt+bDkg29ulsgDMrJE+e4fkM&#10;tAq4b76Wrs7itkmEjsVrsSf7uFuMbByC6Vr2YlDgrAsmLtT5l1hr6fIYlZT2kmvA9xsS62aAcRvy&#10;6w7AcWfLJnIP8D+TfdDRQko27HCTUTPG92QHbPFgzxbk1HVahY3DUK5MnW3P0MKe5yBQEZ/+jHkE&#10;mMH0z7FYgbJiGf8+uCkzywDH3x1zvHLlSoa8Z8Dx0zp72mzj+OT0zzwzSx35Wla9klS+5R5BKvob&#10;qpweMZKhv1//ntvg2dOS8+/B8bcFd//yxzEAwadfEk1Ev6sBGoyfrvYa/fQnP+YgJ1gjSKm3vfqJ&#10;CRR+D45Pg+Ntr3+qgVNPmcDY3GmLVDL0iAr2vqKC0ccVX3pEgaRihhbs4KAhWzYWq2TvEA0wblH+&#10;RiMI62HAMAzxtw2I/wAwG0A1e/hhLfPN1k8I+po5dQaBGDW67ubrdP9D9+mxJx+lQ7Ld9PotFvip&#10;aMszqjvxmQq3PoucblQ+oY1aHdHJAd9Rle98yQR+/xj45m9/WmWH3lJOw01aEzOonGH8zIfe+Pt4&#10;pv+PYYCxHYv3vKy0gTtNf8tsgl7uvxv5Kj9fGElb3/DnHw6ODfnx8w+Y1mev4U196EYCuu40McEG&#10;A2ycN65/9dQt/xscP3YbydDUNz1JUBfe1i/xGRs+ZANE/w7A/dkbp7h8OzVNB/XIzUdInr7fVP/0&#10;LrLoD+jB/e1zzyL7fZJU5LtI7T1Gwu8OQPBB7nM/lUBUKV1/mOfGBw3YvRcv5qEtgOer9+n1Z/As&#10;v3YPadRURf32AUK1AMZv4T1+DQ+y0a380C16jVCvB687pGv2j2gvtTajPTVqrspSRT6VTCXZKkb2&#10;tyYmVgGAKV+fcCUkFAJmYQv6Dmnz1uup9ridg+1rdMvdz2jPkeuR8PmyvDnoK1VZdatc8OTNtYLJ&#10;JBl2Egmt06hsciEMxSPAH5nnSqSrscgGo2Vrj98PKeMy5IquboGEP/nAYK5E8hssV9QfvsgVA+kO&#10;DaQP+cCOMcKchlUOE9NQmqzG0iSAVY4eIqSpvmSdwlYuUUq4tw6zHe5Hor61q0Z1OQnqqS1AOo5k&#10;/LPf6vP3X9P7bz5LI9PTevzBm7VzU4/qKnLw060nbKYImXixkuiyTcwkbKwExpyU1ZaBYe05foX2&#10;XnlUY3vwAY+M0A3arEa6P1u6SOKNTZMnHaglBNZsHDykHpjidqTSPZ0H8UQfISBnrzaw3bZsPgHQ&#10;P4jntENeMMSTp1vrJ7+6SD8762KdfcEkXXAJibp0r1oDan1gotycV2jGtLnYPGbg7Z1Glc4kOSNl&#10;3nL5EfWNb5c9jNekmeawQIs58FyAAgUmDN/rpbDJl860ZihBZY39UlmRumsOSDDnPbH25HvPkH/i&#10;jTSDSTO8pdOQn84igGsmANvKzkUrec8XLXHVVJjFSdOn48+crnkLF2g54WjekTEk8oYAAjh2XI0X&#10;eeVyBcaFqL63hpqgDjX0lquhr5zAphpVtpSooqVcZU0VikxaI2snO9QE1tTt2KMWWKnsbJLEa+pV&#10;X12rjsZGDfd2qKWmWPkZa9RSTdJ4awGSzQwNtBVppLdUG9pyVF0UQ4BZog7t7dMz9Cq//Q5hdPde&#10;r/6RXuWW854BjItq2njeQRXUbVCaIVVmYJFQ0qFYgoDCMyphWakiiuA9I2zKmQRir6AI/KBNAHq8&#10;satDZEnehL2ZnZbMBxADhhfMWShbBhULGSJYGn24bNe5yKjnLyQZmX131iJnum9ddImZmWbQzx0U&#10;Fa7qWoLrqLvau2OHrj1xUjdeewN++QP4xkmgNtLBqWbKLuzCFwpQAmQm0gEcn9altLwh5ZaiIqDK&#10;KLUIMJrVRuhWnQJhglcnNtMD3GJKbvaIJqAqqlZeMbVyDyelPbKY96GSKqJ8/qY4LWVQExWdxvN1&#10;kHq8H3/zuLJz8+Tk4kp68xTUGXZyXu4rm0Ur8EeTtu3ir1B8rfkEMzX37iB4a0zr8RZnVxqp01Qu&#10;ZfYoymC18cfHGCDZxCAblUukVOOHTiepOgE5dHhyO33ELbzWdoUbjHEGwNgEiBk8sMLWc4o8PCQD&#10;8AwTHc4KoQs5MAWAn1Ct5THFsMsNyKn7YPLxiOd0KDqhkg7jeC1wXC0za0+AFUnU85doOgoJow7J&#10;qGi6iCHRNDzF9it8tYz6I7eAULy/gXIE+NsTnuXIMscuMJXPxRQ+I2YMheZiUZi7wBmbgT9gMxz2&#10;OFTmsOxTSSafucRXrhHIfxNyZedHbzJ+47nOsNCoLqwI3jJzJfzLiYHIQivNcrDQilBfJOipKsJ6&#10;Uj/Qo5p+sgXa25RL9VlycRn1VfnUbOWbfO0BgFbf1YYPvAT5dRGfp2LAK13NLOeAQuqpCuQUUKDF&#10;gSVaRIezA+Fji/yL8DeXmNYiv2Lk3Fz2zUXCnYXnOR1veBKDsHjZuMAUu60lOTsZIJ+mJQEMSYJz&#10;tSyE2/qmaaF7PLeNZSgUBbseQsfySp13KeFlkx0YtoUi8a6nImqT6uoHsYcQJohPuKt1M8O9LYDh&#10;zdTAAY4Z7vS2b1RTdYdJRdNMGNcIjHE+5xdj/zDnczOTgdJ0MgxmYUmYbUm3s6lzeilBaAySUGPM&#10;MHPHm78UcJz9nYPjQKweq6gVtDrxdwLHRr/wA09+qetueUpXXHmdrjhxw/fr32UbXHmtrr7+Ad1z&#10;6hMZ7/P34PgbHs1/Szf/AhrtMwCy8fPkEw/LfuHpMCN/AkSMkKnxVz42BU8Zicz/6QB5hMCt0aff&#10;1ar1dfoJ28jLhQCMfa+YmNf1MK+Gv7dk90sq2/eq8kcI2Oq/XzkbHlDu6KMAx+/A3wvoNrqR1zVf&#10;R2rpPJ3zy19xgHdYX3x2+v0982MkN+fmZusH/0VF1zT+Ibd01QQkfb/42fn60Q9+rp9Rf3Thbzi4&#10;mevKgcoRFe14zsQsGx7lop0v4P/aSTiPK+zzLJ31w3N12RRL+S5NUU73Xcrf8fR3wiIbryW7+x4t&#10;tAjXr8/6pbp72k1/njEh/tLUS/bNfv75wPENJlD76auPAI5vMvUCf/baKRM7bNQ5nek5NjHHVCO9&#10;aVQ8PQajDIh9h1ong2n+FB/w+y88wO1vA+heqRcfvBEQfTfrXvptHwQkP6o3nn5CLz3+qB657Vbd&#10;evyorj24m9OD3OdePXnXdXqIFGUjCduol7r3uoM6ON6tu2GjX3qciqe3AN5Iqh+4/ZBuODyoawk+&#10;unl7r24cbtM+Qr3G8C5vaijVUGu1yUvcWFOOpDibROEcJSWmKCYmQX7UmKzkoDE0NA0/KX5jPIY5&#10;MEZFhEeVcNBcXjui7XtvVHFVD/LN1cj64jiIjcTzFiafwAStDIBxXvX1Wh0LaEhRWBzVOeEJ+B/j&#10;FBSehMcuXqsJCwolGTg4OIvTXEVGFSh6TYFCwtIVHpaioIAI5WZk6fZrTurors3KT4bdig1QzCo3&#10;5a0L1SN3X6XSLNgKZNRhXk5qg2HsqlivrGh/JeNp3ok8/HefvKovPnpFX370ql7kPbjx6gNIAEmD&#10;Ls3EC5qtHFKWM3PyYIqRUgPwcyub1AjbNkA/6PjRwxo6sEObkPP27xpVcRuMZFUpoKFIq5Ar+5PW&#10;XEbY1uDIIWpNduOBpUpllGqp4Svpq91FPcpVBJVdAShqkwsDgHPOnQBAmc3BcaSW+wfKxtlNZni0&#10;Z87HJ0mA06Qp0zV/vqUc7Z0YLM01eUInT5uucydcIs+gVdrG69m4fTuSaDcO9K1gZWFmrAiComt3&#10;KkBuIn7Li6da6kJOpy9w44A+AHAcoPlIps09ViERhfX1wEMJ4znd1kVTAQlz7GB1kGKbASCWr0Re&#10;6Qd4Nl7PPOpnZhK6xXJc6g4bt9rksVzJe+gbtZaEXkLAXB0VlRqposZcZVChFZ8TDrAJV1xmOF7U&#10;tXTfJisxJ14ha0MUGhvKvoHn2cUFAE76MyxcAfVQzfWdpHKThlxSTBdznbYOd7CatHNzo/ZvbYYx&#10;LlJfe5q2jJTolhu26Y3XH9TThNztOYA8ta5G6wEgeVV4JOt7lUdIUGZ5p9KQLUdlVCPtLdGa4mbF&#10;VyKpLmtWckUL3tk6mMlyRa9LR9KaogKeNzs7S8tdnGVnbikXQqlcAFsu1osZpNqzHUg0ps/YCN0y&#10;TqfC0k8147wNAyAHJNXWlrJd5gK4zaTeph1Pb58O7d+m2264Rg/eebeuOHSUpOB2PJx1VGvhMyZ4&#10;K4HPVEIq3s5SADHeWgMk55eNqLR6szLy+hQBWFwVBZiKISwsqV4RqW0KSmyCvW+ALa6TZ0QlIL9U&#10;XgZDGJatFauS8aFG87nDEw9QGegf0w6qfTYMDBLwlCILS2skrfO0mNApJ8DifFs3zbBwlgMBlNGE&#10;OZU34ZVHRl1MqFxaAbLezGYGRIMMFwDD2f1aC0McDwiO4rVF5vQoDsnzOpLSU0sHSc/uVmRKk4Lj&#10;YbgBx0Gw2xEGMEZGHYQUPCgNiTWg2Fir1gGG17WYQHFwhsGG1xO6VUtgF6Fb0fkw41X4mtsVs45E&#10;8bQG/Ld5cnRarfmwj7PmLtHMuY6aaebAEMhM51x8mS6exPBmgaOcPP3ltioUoIkknhA5ey47rMAC&#10;wBDAiTWN4dFEOqhnzyN0DDn8PPZ3C/vlAEoCtbzCtJAU93kMCWYu9tVldstl5RkCQ79eLiFrtcCT&#10;x2NfdcBPbLNiBbYtVz5HrrL1ckE+Hq4y1AyNgx2q6GpVYXOr0qnIil1fSc90CZVapQpYU0ylU578&#10;eb8CwiuQPpcifS7X8pAKLQ2uMFVTuXLeLbSSU0BmECAYsOyEqm1JcDmvoVJLgsrl6F8sewMYrwIg&#10;A46dVmbxGVwni8VrNNcuXLNtQwnNi9Qch3DNsAvRfJcYpN9YFPxTAf8JqEjiCDKLk/WSUMLI3HXx&#10;9MX6zUSGBTZeSkxHHdMyRh3TJuqYYIcJKe3uJC27ezMNBUjBqe/qbRtRX9tGhpIEcxXUoOZo0kj3&#10;JhVklsllkSdZLYa3m/eI4cVMGOMZAOPJHKtMnLmEISnfV3Nh3M09qLYiRM3Gk/30uwPHlZV8Xgzm&#10;+O8Njo1e4Tse/C2R+Vfp2Wef0m/feuP79W+yDV595UVdf921uv7WJ0y90d+D4292MP9t3NqAEJ+b&#10;2OPTtPGTdJ8usDkNjl3CktR6yxNqv/MZNd94ivCpl0xp1f/JAHnsOTqeH3tTZnhrDHC8anmOiva/&#10;+j9g8Ou6JJNMGQY3x/D9Ip02yY7/nBz6b/n98IOwxQ/iMT6l0oNvKrnmuH7zm0kMOmz10ouG1xN1&#10;61df6EPMtp98edp78+5773BQkqYf/OR0qvOMyZeRQBmv+jZSVaOD9Jtzfn067fmsmYqrPqayg28o&#10;b+SUVtN7ee5ZE/Rf/G4B0+ykpFh5LrXXT43LVv7K7LpD+duf+vsCZP7WvC2P02O5Uz/keWctmK1H&#10;kQobP1/gLfryd6e989/k5ww4/uOArm/yGH/qths3btS11177fz7McyZZdbmIl/695/gTvLvP3XeN&#10;SSr9+eunAKq3AI5v4/yjnL/198yx4UU2VTkZbPHjd+r1UwY4flLvIZl+6wnDD/wop3eZwLTBJL/w&#10;wPU87o2cv5vHIyyKYdjLdB0/f+pBwPHNuutq0noBx8d2biKg62ZSrG/Xcw/ehE8YqfZz9+m2q/jd&#10;rgFOd3K/2/TF2y/o3huPqacexjczWp158epIj9SG9BiNZCapMY5KkdDVSokI01oY4jXRyQoBqIau&#10;TkYWF6vVeO7CwtMUEp6uoJA06m0ArqTehpHkG7amRGGxxQqJyVfE2mJCZsqVmFHFgWyVohKMSpwS&#10;xeGhi0msUFJGI9fXUodWoTgCptamlik5s0oxhCCt5X4pafWEwnAQzMF/ErLKFM6v47rEpEoCXKrp&#10;QkaaS/doJcFfj8Ggv/DwPbp6/2btG21XTV6Ctg824ie+X+P9dYrAc5wS7qWcuFXKjPZVcsgK1eSs&#10;1WP3XI3f+BV9RejYK9x2766NhMvkqqQgRYV5yYTjkA6blaPY1Cyl5BSqqLZF9d0b1LwR9mQjjCRy&#10;67AMKotgNP2SwmC7kvisJWpxQKBWrUlWBeE0/YP71d6zQ129e/CTHkJ+fbk2j5+km/QaWMRBuXtG&#10;YOewBGSaa8kyd6Xm5mjTfjpF9+NF3jSsNZlpmmltwYEkHbmzZmix8xICaxYDjmdpJgzulCmTdc5F&#10;F8g3bLUuv+6keglUmmtNj+uMeZpPd6sBjucg/Z3Ogf9U2M0JsNITYQRncZBv4eZLBQ3VTV4ADJjj&#10;+YBjKw+YMDyTs2GnZzq5a44jt1viKUuH5bKlwzUsMg5GH1/g9NkAdap9COeaa24D20jYkC/sMSs8&#10;gXC40moYxlKAcDxyzqUwdTZaQY1WVBr7VmEcntF4wPIaQDJexiJCifLTlMH2jsOHGxAahReR54XF&#10;i4xMQdLexPtiMMnlDC6adJD9efcWgPFAqbaNVOItH+JY8zo9+/ztOnx0m+qQZBdUVKugqo0O4B7l&#10;VG7gOXoUyf62ilCtgLUALZKWVxPAtQYwHF/RpDg6VuNKaqgJqlc+ieO5hPTkM+TIAxgHESzmOG+e&#10;ltkulDsyaZtpZlrK4MEBuf8Uen8vm23BAb4FclxbGEsLXUJN0zSUmLbOLkrOTlf3YLc2DHepD5n5&#10;/n2juvfOa3QNoYP9bR3KI+Atgbqr1QGRqCRWabHLKi1yCYatow/XNVyrQrPZDztVVNGvTIKQUjJq&#10;Ae18nuIrtYZ6rvisVrZxm2KRH0dntNNv3AjoqlVQHPU0gWly9YySDxLqdWlFpBD3aGwYKTdMdS/9&#10;s5FhUTIH8M9GRu2y1IPgJjp78ZfPgNlb6r1GWQQulWMFKKgBoLP9Etc3K3ZdjZJgbrPKB/FB98Jg&#10;w2zDGEdmd+M3JoALQJyOnz69nFqpnE6Fw24HralQYCy+bRKng9d1m8BxSBrAGK+0sQJTCAtDHh7A&#10;aw/CSxua2Q6j3AI4rpVfPH/HmkI5IwcPSEAWn9PKd0sF1qgsOS0G5Jkv03wzV+qalpjA7YRJc3Xu&#10;hZM1EauBOaFx9iTcO1ED57gSIOwbCGsaABj0lR2WgsWwxwsWu8OQYzvAjzybIZLBHFuiqljg5CFL&#10;J0AdwXRWS/l84C+2dF8tixUE0xnK2ogEeUQlYCVYK8+oGJhYf6TXhN4RPOefFKUsBo3No6RNbyQR&#10;ugU5OPvWGkL6wqlTC+H7LCShiW0CKx5RJXcAscfqMq0kbXtlcJU8OV0G8HULLpVz0OnlElwm5xDs&#10;JrDKTkFFWhRM+FhIMWC5SI6r8gkYXS9b7yzZwRjbe2XCBKfI3GmNZi+ABbYOIon+9Jps6c/Axl+W&#10;bgRf+WIfWBErS9cILVhG7ZVbBLdfqXMuswEYw3xbL1d4XC5J2iRXd5FY3Tig9k5AcO9mshJGtbF/&#10;XIN95EtQG9WP13iwewgFR7Vq6Tof66MqCoDsThe4Bd879nzf2NitkPnCFZpn54k33IdTX82x9TMt&#10;C8cg3qsokzx+oXMogVw5+vyz705W7e3trUDew7+IOXb3DEIOVE9SWb1sCcTYuutKPf3a/yQ4P4Ss&#10;9pFn39An/AFPvghQwrpjSG0NcHzbva/qxhuv+1uPUb6//z/hFnj4ofthjx/8Hhz/g94bAxx/CTj+&#10;3Agl4vQLjMf1dVUEG/1EP/7ZL/SbiyfqnAmX6byJkzSNKoOOu54xscj/qQB5+Mm38Bx/oJT+Xfrx&#10;f/+3XBevVQUe4lxAac4oNUyAtv8NgvET/y2g98/cN3vYYHMfVd6mx1S09yXldt5O6m6j5hDu8oMf&#10;/JeCI0L0+pv0qfI+f/LVl/rUeK9RCpxRHb/3/tu68eZrdfP1N+vpJ57WBx/Q/wt4fufdt3XrtTcp&#10;iD7FH/M4v/z1ZA4A0jiI9tLPfn42MsgJGhgf0CuvvqwP3n9fr7/xkrq62jXlwgkE4/gruxcGG+l1&#10;LtVUBmDPMSqq/n/b5oG/etsYg4B8Oo2DM0dNAN7W217vf/mWMerBTwxv/FfIqo2P4B9XOn0bH8u/&#10;DByXCVOvPiT1+XQg16MEZd0A8L0F5vghzl8PY3yjiTl++eEbTUnWX+DrNUCvsYyka8Mf/Pqjd+nz&#10;155CMv0gYNkAx49x3R2A4dtNUuvn7rtOzz9wE497H5cfxBb8gF4lsfrFxx7U43ffpvtvukbXHdqt&#10;w1uHAMtX6w1SrV957C69++LDegcG+o6r9+r4nkFOd+sdXueXbz6v6/Zu0zA+30HCYEZg71ojfFTB&#10;sKTew1XtoYGqiQxXUVyCshKzlJpcrHVJ1VqXUKuc9Y0qKm5XaXk3vt9WApZaYIp7qAPpVhYdvNnF&#10;eCVLO5F/IgtFIpxf3o+PbiNAZYNKa0ZUVImklYPqfFZ5HXK7so0mb2UBB/6FVIGU4LUtJeiltIq+&#10;3yoYaLpcS8tHqTfaSEUIfb/GbUo6TR2bdTVdqiltUG9zB13FdE0//YjehGE3QtGeuvukHr3jCj37&#10;wLU6dedx3X5yjx655Zgex7v9xB0n6Idm4PDADaYe568+eUmvvQjTuLMPP3AOgTNpMJbJysqIB6yn&#10;AgKqVdXVjzR4q4a271b/5nGkwVSWtJNg3VyJhDQdb2QKoKoIkJwm6xUrtTwUxpgDyeHNR2CMd6iz&#10;e4cGhw8DjA9qy9arNDx2zFSpYrVguc4hR+CiSbNIQ47TjkP7tJ9U8c1Hdmns6B7tu/GEKnqaOYh1&#10;Rxo6G1Zyhpw5AF+E/Hj6tCmaNmUq4HgSKpBJ1AyF68jVx9UzPISPEr+rzULChmB8CYKaMW+hKYX3&#10;gslzWfN0GdLgOVQvzXBwhQ1bqvmELs1e5qHpzkgcnVw1A+Z26iI3TUJKbUZA1zSYtDkLqHMCKK9E&#10;zh5OKvdU5Kpz6YOdCQifRlaDNT5bp6XBWoxPenVkqsobOvl7DungyaMa2jGkVnqnG3rZlp1lKmst&#10;VklzsQobAJ/VBWzjXBjJLKUj2U8giCcMsBgUSfo5/mpHQqDcSAs2AnrqAMctqBq6W0rV01JIaFeH&#10;7rn1kB579AZdfcMBOoFh5nKy8BUTlEZdTAbgLgafanA88mOCFVethXFdWy5vapm8o2gAYN9eWwBT&#10;zH60FvASncfwppChC+nRyTzfmqhoBbivkPN8ErZh6lciU19CUJM1QMrHCHVCvj6VFOc5dk6aTmDc&#10;xBmGB5ztAsu/OiRMFdWVpGVvQFLfreGRTpK0IYyeuUeXH9yi3LRkfNOAKVhmp4XOmocn9txzJtOH&#10;PBeQhzR4zmKde4nhgXWWl/8ausBRVbA9otZkKJsqnlxDeo33NpO1jpCmREByQlYLncMMg5KQ6yYU&#10;m1QaMbEZeEQ7NdAzrG2bd+jg7oMw7QRerQrR7BmzNRfGeIWxzwIUp1EzZYGvPSgy6/Rnt3ZUOXh8&#10;MwnAimc7GsFQaQD09YQyZZdRq0QAV0JOl0niHZXRgky4Vxl8dtNK+9jugPT4CoWQ7h28htooPLS+&#10;SL196Ff2jW00Mdw+sbUAXtKzSZ0OSGwgvZpgKVjmVetgjGGJfeNhURm6LQ/PlnPgOgYaxYpKqaFj&#10;eh1p6T6aMQMgCzi2tSEojmTwiybOxIJAnzSWg/kw/AsXuQJ+SaRe7Kz5LKulqBkYQC0kDM2RIZCr&#10;Nz3FeMOnzz3N/s/Db2y10A1bgtHZTegasmo7fMXWywK10IPsABQtXrEkQqMK8YyO08oYkqBDGWL4&#10;eGuhpzu/X63EkhyV9zFEG+5VGSFbWQx1EvLpFyf9PGIdgWgJzWwXgtKiW+QT3gBrjF84uForVlfi&#10;Cy4DJJczRCoFHBcDjovkTMDWYtPKl5Np5dC1nC0HQsgcWfYBmci7kU8jlbYjiMue5URi98LlRjhZ&#10;OGysP/5pX/ZP3l8LX02Yu0KT8BNbG0CUVGsbt3CCuSLwRodhpViuX11kpl+dP5uBj71C4/jMtQ6p&#10;GUDc2jkMcwwz3DOqDf2b1NcNOAYkD5CxsJE1YPS217aqjPT3wbYNfC/3KASFkZ3VEgb+S7XQnmC/&#10;RXSnO/mSAs6gwZlt74yEeTFhYIuCkXNHkD9hpGwb/dQR3yk4NphjEzj+S5njvw0cv6abb77RdJxi&#10;JI699957ep8Dsu/XP2YbGNv/k0++eWfYnzrQfPTUw/xD9ND34PjbOAr/Kx/DCKj+nARfAxgbP2+9&#10;9abKSks5WJmtSy+9mJRJczomz9XPfnm2qq68XWPPv/8fC46NoYDBnm9+8UPFNPfrnF9dQJVFgwp2&#10;PK88kqFzAanrR/4YIP/1IPD/BNaAw1xAcf42wrD676VuY4dcCM44+xfn6kf/9RP96If/zT/MFrr2&#10;tmtNLOqnAGNjbvp1kxGiY8YifwGAfPftd3Xi5BVa4mSvX/78V/rJD3+soLAA3fUgflYT5P6fnw/e&#10;/VDhwaH6+Q/Pw3t3RCVIy3NGAMejp0zbxmDRDWn2tzUsMJjjuIrL9bMfXoR0arYeIxnYiFz/8tOP&#10;GfR8c+b4r/z4/Nm7/Vlw/PzzqqHK6avfkgiN39gAux+//DCA1pBP3wRbbDC8yKqfukW/e+sxk6za&#10;YIwNtthgjV/hvFHfZHQcv/oI0muY43eoEPotXcafkUr9W/zC7+ABNgK6nrvver38iBHodR8A+x69&#10;TC/vy4/drxdP3avH7roJcHyVrj+yR8d3b9Kp26/Ra7DPzz14C7la9+uDV06ZvMaX7+jXjaRBf/Di&#10;Q3rniXu0palUA/QJby5M0nhyiDYQVNVmNUtjrot0MDJU+9LTdKS5TcfGdmnP+BHt33WDdm+/QdsB&#10;drt3X6MdO09o05bD2rXvpK685k4duuJGDW/FR7uJkKwtAMBdV7Gu0ejWkxrcdEIj41drhPMDm2Cs&#10;hwCMGw9pCEnx6NartXkHa+dJvKEH6HXdriEe1wCVfQM81jCJzXh1N2zYo9GR/do0dkBjo3sJrdqp&#10;oYFN6mnv1g7A4Iun7tFrDATeQNL+zL1X6d3n7tT1dByPUIX16J1H9dKjN+n1J27TJ3irP4bh/4Ta&#10;rQ+ps/r07Sf0MLffthkvakUqgVtJKoA1Xp+VgJR2napbmtS7Y7d2HL9ah6+7UXuPn9D4vv0a3bld&#10;wzu3asM4jMrwgPqRMg/sPkDtD3JGrxi8tFs0BjPc2bNTAxv3UdFzVCOjh6kXulJ9XOe+ItIEgiZj&#10;j5iOLHfqXAulFxboIJ3V247s1I6r9mn4yA4NHNyqBhjHQuTt/jEhcljqLG/YDTt7AoMmT2EhqzaC&#10;sZBW+5AUXddGwnF+Dj5RF2ShdLfaUVEDSJ6/wAHQuhIGL0GZxTCiMOCFDBXSKpGpFhUptrRYoaRx&#10;B63PUnQhHtX09ZrH7WdR7zQPcDyPwKL5MLnWAGpvKmpi18BK4b81+o5nTJ0HsLOBRXaUrQMhX06k&#10;3BJctXi5j9akrFNNe7O6hvs0uH2YsLAt2nJgq8boH+7fOgID38OQgQFLU5PyKmHUYhPwtyK1zswn&#10;sKuIxOZSEqXTtNTdna5rByXGR+F5T1NxTrJ2berVI1gI7rzpSsBnH52tVNAkIYVOzdParCrFZhkM&#10;KmFUcYYvF08uLJ0v7KVvDCAEGasHMv3gRBQL6wEuJKyHcb+w1FxFkzwemZxByFy43Byc5QgjvBTf&#10;tg+MoivSdKvJ8+XuxLYMXKMlAKxZDrDyNjDG88wBWk4KDI2gniafzu92OqjxEGNJaG+u0ZGD25FT&#10;b2EAk6/oCOrIXAmYmz5Pl5xzqSZeMFWXXIA8nurAX/7yMv3kZ5forHOn6+LL6EGeTDI5bOi0WfRF&#10;0yftikc8PCKdjtsSaqWKFW/8Dcl4t2NRbkTTd0sGQEJyoZLwsZYC+jduGNXurTu1l/Cv3ZuRwfKZ&#10;CSCAbcL5F/O+zZMbwVF2dkiJAYYLSShPTq9UE93F3RsvZ4BF/VJ2G2w+wwOkzGuS6MrNrFZaTgPn&#10;yxUEcDXYaTffRILMYP0zawjfamMo0YHPuF7hpn7oXGwT+aQpl2kV238V4WBBiWRkxNfD4JOczQrA&#10;N+3D++Ibizd6DYnLhEUtp6poKZYKY7mhUFkRmkGCeK5c8U3PnLcUi8Ei2g5cAcdYDwhCu+iSmfrN&#10;+ZdRx2R47ReRvEz1koOLbBj2WJrAMb5wpPFm1FLZuC1Hag2T7O6rWfQZz2AwYfQdW5MuvogwuiWE&#10;kDkQxmXv6q1FHsGyMfqMGdI44vd3obJskT9qC9Kn57s6AzJd5eznTY3WOrzETXxeN6hyQ4/ymknW&#10;Lm2h1go/uwGKkb0HGaA4plV+kU2A4np5hfF3E6blTajWCpjhZXQ0G8sdMOwWlMdzkSoOEDbWYpYT&#10;YNiJAC2n1RmwxWlyCEgFGCcjpyZQyzcJ1hhg6Z1IEnWSrF2iYYEDkUh7IVn2xOfLMkK2kC9Ps/Dk&#10;71nNdqCyzT1ctq5B+HzddD71bz8+e4ouZL/zC16r6qY+0t03q70bKTXDlV56t/v7AcUbAMRI8zdw&#10;/QayFYZ7x9TT2qfqQvadijqsDiSUJ2bKhqGcNaoVR/zr1jDHC/Fr27gEyIrns3TFww9DbIOib4Ez&#10;4Jy1xKibWplAKFj4PwQcrw4IoC4r9M97jr9NcGywGx9++OEfrQ/0/nvv6t133tE736+/6zZ4++23&#10;9fHHH//Zg8K/5AanHnnoe3D8l2yov+Ntvvjid4DjLwFRn+uzz04PPT779HO9/tobegFJ7m/ffovQ&#10;nBD96je/UcWxW//jwfGgKbH6fW2myzi0vFG/OXeipp1P0IRNmBIK92n9AP3Co98eCPxjMGmwsAVb&#10;nlTO0EP4kIY14Wcz8Qn/VD/60Y/0q1/9kn8MlhJS06h7HrkbqPiFPvniE3346SemkKrTVdaoBLge&#10;Dvl0hZeJMT2d4PwlwWyfot75HA+6IS8+8/Pum2/p8IE9Ghrp11u/fZ2rAZ9ffarfGRLmz9l3jEdk&#10;H8qgu9VgchdQfzFzqgPyaybv51nI6tzFis/ba5JC/zUMskmiDjN/Zq0ffkB5yNVzkHnPZpL9kx//&#10;kJ7RGtPL/fLzMyOAv+OH5hs89J8Fx4asurpCX71DgBNs7JtP3AGDDKN7ChAGOP701fupaLoewHYD&#10;5x+ECTZA822mLmSDETYxx289DYiDCf4aHL8N4/vm44bn+HG9doqgLh7zk1ceMp2++9wDgLpHAcwP&#10;A8Yf1advPEvi9DOA5HtgTW/U7VcdhDneqDuvPgxApuv16oOwx3foI+qlbj6+Q4e39VKLM6KP8UI/&#10;C5PalBGuqhgvtUQuU7+/k3oWztQuB3PdHxWik6v8tAdJ9YObxvT2g6f0DN6Zh+55Rrfd9JhuuPY+&#10;3XTDffQH360TV92qm269Tw8QdHfbPQ9SxXWd9l5+lfYfvVYHj92kg0dv1a4DN2nHnpu05+Dt2raX&#10;btkD12t8jwGUr9A4gHjHnmu1cfQgHmWSebOKYYpb6Vrdox27L9eW8YPatvMYp0c0NrJHw4PbqALZ&#10;AAsGc40HtZiArOLcXPqWW/T0fbeYvNkvP3SDnr7nOCD5Rl21t1cbm3J017W7dN9N+/XCQ9cxjLgX&#10;dvkuBhmn9AmBaLdds1tbhkmLrVhHH3GS8guStZ7e5YL8THWiqthz+THtPnmdxi+/QpsPHNLIzt3a&#10;OE5F1Y7t2rJ/r0b37EYCfZBE5nFFJObJZzWMadVmKqZu0ODAFRxA7tO2Lce0b/dJ7efvrq7oJHEa&#10;qTJ1PzbWMFSASHuky/OQQSfwOdx17KB2Ht+Hl3m3NuzZrDGGHo3DhPj0tcNet/AdATtfWAhLSzUQ&#10;aapzZtHJiq9yCsFc9g6L6SpdDXu7FH8wYHXhQiSMBkB2NC1XpKTRyWkqaWjWRgD/4Rtu0LHbb9VO&#10;0s6Hj+7XCGnnW04e07F77tGO625QDAyqO1VP/gkZqkAuGU1w0DKfEFhLZPBxqXIFOF9y0RSee7bm&#10;wTjOnIU/0QImD5bI6JGdMhup+Kx5BHpZ4l2l8ziADtGIUEWnpiClzmPRKZyOJD8hVatjU+QTYhwY&#10;B5mewy9kDT2ua2BKw/A4+8NWkxq8wEznnfMzBfq5I0k+oMfuu1PHD+xWY3W10nltaxhMJKSXwUDj&#10;G85rh6lDwpsCQ0lKsw8spR/LK7KChN9iuQfnEXiEFzcIP/ua9XRu0yUbs07BcWkKXZNKcnaUXJ2W&#10;axEyaTeAsSfA0QcGbDnJ3YvxTnq7B+F/pw5nqacmwSpfNneuzO0dsBbE8P4j54YBj1sTo8jQYMWE&#10;h9DhvIpeZHc5L6IH2XIOaePz5ICX3JHQJ2tCimZNo/N4CgDNzElz55EYzfkLLp6rX5x1qc46bxIy&#10;YUDzWRfCik6iw9qdBPRQuVGD40gNzgJbD957L4YHbCefSMXHZ6F+qKVWp0M7x3dofGSY6rUBHd4x&#10;rk4UZstJBz+XofnUiZPlsthFC20dNZv3yt1jtUorOtQzsBcbwG4A8m5VUdUUv65Wi5DbWpIEbUUg&#10;no29F6zsck2YvEDnwWwb7PalVFhZ04U9DVnzTALcHEh29gtJVAh1ZiHRMPCJdEgjkY4GZMchmTYq&#10;iEIBxMGsUGTXhm/akIKHJAKe42BPw3JITl/HSqL6KIlgqkTqiWJlxd87fS6hW3NcNGeOKwMaN/Y7&#10;O10IMD6PbTR9nhXvCSAW77SlHUqHJcvl7AEIXuGJx5jPGsn3VgSPLQAcL+Q2Rj3VVOwMM+dYI88m&#10;bRwG34VUdmc3Ty1yZruyrAxrAddPtVyID99OU2wZChk2hwUWALwl8gwLJmOgUHX9/Woawhfega+9&#10;ulFJeNljYdXDCVMLTsRLHdtK4nSLvGGLV8AUrwzHSx1dhz+/mscAGMMKuwbkAI7z2D+NFGnY8lUA&#10;Yf8MwHg6K40Qrq8X22aRfwqBXIBh3wTTcvBJkB2dxgs9kCW7x8icCqYZ+HenzHNnuxDgN9+T7mfU&#10;IebUJhFeZmbvK1s3gD8s7iwrN4LLrPSrc6fh056vFd5hqq7vRkptsMUb1L8RZpg0/oEBgzUexrM+&#10;DEAGKHcNamPPiAkcN1Q2U9lUTQ0b39FldVqBNWM+QwdrvgusbVxQWfjIDmn6ArfVgGPk6c7URi0J&#10;ARxHyG4pIWCLg/meCKd7Ge+zW8h3Co6rqqr+MczxB7CWTz7+uJ586mk98+yzyEqe1lMkbT755NN6&#10;6fW3kAO+p/feBST/xes9fQDQ/uD9977Bfb7J4//73dYYPnwPjr/B0fE/+U2/osbpUwKaPv+SICN8&#10;qZ9/8b/Dm15+/iXSM+fqJ7/8tWpO3q1NsKZDyIuNZciMjVODUTWSnP9w/VtLr/lbR/Efjzz9jqov&#10;v0OedJH+93/9SJf+ahY+pgMqoArp71FtZFQXFWx5isqLPZo3zY2O5f/Sb379K7x6k5WclaJrbr5B&#10;v+W774zn9osvPgK0fsaw4zTYNRhjAxj/Tp8AaD9m8R/I2KjzOn0ecAyY/pj7ffz5R3jRAcB/AJLP&#10;7Mq/Yz8x5NfGvmOA4k9+d3qf2b17l35NCJgBkM9lmGJrZ4Fs04rX+EtN++lspdZcZapf+ibsscHG&#10;m5jnEVK4Wbmw0fl0G5eQVJ09+CChHCtMz5dLR67xY4SPGa/rn+Xnz4JjmONamOPPCNJ6HbD726fu&#10;0kcvGf3DN+ALvoUu4Xv0woMn9frjhqz6IcDuTYBi2GKYXEMy/SpM8KevP44E+m699LAhw37cFMj1&#10;1hN30zFsJFffQUI1adOvPKjbj2/V0e09uv7wmG48slU3Xb5N91x/ENC7Uwe39Gn3SIeGqMdpLE7X&#10;lXtGqXgi5frWEwDzO5F9P6dbr9ihI+OEbsEcf0Zt05O30RWbH6nunBBtXOenTu8Fqp91gbZaztLj&#10;cZG6GVn1kTURen7/Tr136gE9cd+9uuv2u3XXndRC3Xq3brn5Tt1042265uobdPLq63XN9TfpGKm7&#10;ew4e0d7Dx6hiOgkwvkYHSKree/B67dl/g3YawHjf1SwqnjYfUv/wHkKq9rL24GPDp0hfcEJimpqa&#10;WrVlyzjs8CY8bf30AncgoW6iW5gKpZRsPJJrWDEKDQ5TREiIkqIj1Qcr98rjxna8me12G9v/VkDw&#10;bbrjqm3a0lOG13q7nnv4Wrb17VRg3UJIGYFkBJ9dc2gLCdzxKmU1UhVUXJSs/MJUFRZlq6qqUv0b&#10;hqj/2ay6nn7YTbyD3T1q7O6ldqpZJfWNMKKd1K90Ki4DlmclYT8ekYDsIe3bdqs2953QaPch7aZv&#10;/gBs8fH911Jt0knVDwfjdK76EeizyieCGipfQEkQlTl+8kWGm19ThdS4SkmA86D4aMXhV00qzKYn&#10;tlQVba2m50xZn0fVjgXfH2akIxPMN2WOps+YL3tk0O50strClM2FLTZfaIBiKpscuWxFnRPy3VkW&#10;dB5TK2Tjukyr18Zrw25ktlg0xo7u1W7qjnajQijt6tDq5GTYujAtxZPqHr6GHtsiEnWz5BsaAzgv&#10;17r0XGS4Ppo0aSadx7Ca1ENNnkpFFJ5No/ZptiWAi7Cq6fMIEYPJm2llS7WREwfsyIjdVsiO9HKj&#10;SsoMmfYsW6Td1i4coLsQBIWvGZ+nK9U57khe3dy96EH2lrePByBwvnxWLtWeHZv0+MP3adfmMRVn&#10;4w/PI3Art1ZZVInllnThde7l+7xNkRn0v6YTBJWKTBe5rjeJzUupsVlK5+sy/KqusG4uPmvlHUQA&#10;HP7R8OgU7C3xVJOtlrMdHmkSj12p8/GAUfRbsFiBgGUve1etpMfWHwAfEBhFuwEJ6otIEA9cZQr/&#10;6hvsp9aL3mQjxA31RU5GuvLWAw7pgfZY7s77vQymFpAMaFtE364DgNKRBGQHAOdCW5hKeqyXLguV&#10;Bz5hV04XAXgXEwS1FK/rEmS+dmwvexh8V7zJPni7jQwAox4njNcdH5eO7aGILIR69Xf2aMfmTdqz&#10;dROe7H6YvA5S26nxWYxK4cILAMaTkLvaUjsFE25pq6AgGPnSRtVhBSjDspBTiKoAf3FyRh0DinUw&#10;tc4A9Lm6aIIZa67Ov2gmgHQ2IB5Z/eyF+H2NXmdHTZ1hRu2Pka4+lYAvAKcRbLVgqawXeuGnj6QO&#10;q4BwJ3qj8UqvScKDC2COoY4pKpGsAZjpSPIIQtaW4NfPh1Fdz/AiWUvow7UlrM4Mr+o0+m+nzTLA&#10;lgchYgQ4TbfTeTDuRqL7ZbDgi9jGnquDCdnyQjnhYgrb8ggIQaq7Uku8eA2ELtkvAxi7YDuwtTel&#10;WU/hNc+da0OSMtuDhPFFhNGZ06c+zUjSn2uFlcFSF03h70WdMQHf/6+nXKwL50zB6rCczuYkPq+1&#10;ah4gq6B3owqbepRNdVEylpMIkrVDU9sVlNwBQ95Kn3gj1Um18givAvzjLaaayRupuWdYEftkDuxz&#10;lmm5BmQDlPMYCBD4hWR6MTJpR591gF8YYh8YYphhB5h6R1hiO+94LsdzeS2X42TnGUP1VCThWhGa&#10;6+CPHx5PPEnQM+bxObPw0BwrL8L1PAHHK0yDBntAqpEcfd5ELBcT5uns86aRaeCt6poOdfduUlvH&#10;gHp7YYc3jmjjRgMY853Ys1EDvQYoHmY/G9Zw/xaT37gsr0qtdW1U340okpT3uWxXS74DbAn2M7ID&#10;HNwAxuzLC1wDZY39wpBz2yCftnWNRBETQ60WgYCOvgSCAZ4X+QKOv7tALgMc+/j44Ps/zRxbX/Vn&#10;0qq/Leb4mVOntJEerw0buunFalIzso6+gX5M3Zt04v7n9Ob7H55mkP8icAyQfucNvfTcC3rZANYA&#10;77/sfn/p4/973u57cPzPctj9t7+OMyFEBiD+HFn1FwBkg000wMUZULR5dEg//fGPAMdnq+WmU9rx&#10;1u+0+aWPTCB50wucvvCh6fKWlz/UlpdYL58+P/zUb//tK6CGnnhLByDbq07cqh//8jeacPYsJZdd&#10;SWLz/7/+6JsAwj9121xkyZltt2oliZOGn/jXv/wFX8LLdOgwnbNvEODwNR40IPCXBiv8u0/1FeD2&#10;C5jgLz+HBTbRxgY8hu0FGH+hj0z+XBCxQRlz3gDQAEsAsnFeX8Eg61O9z/rIEFGfpp25KcMUzn8K&#10;aP4U1vh3nwOQDSKZ33324adMgPuREQbrGLJRg4k2gHrfhi798hc/g3Uh1GYM6TmycKPf+cz6vwYJ&#10;xnbMaLmJg/1aDoITSMSNJWQjXWE525XecydT4bUmYOzk5KBHH33oNHPMi/nd1wFzf/sn5G9/hD8L&#10;jmGO6wjk+hIPsQFo3332PiqWkD3jM373eZjJ1/D9nrqO83fqK6S7bz1pAOg79CUy7A+eRz6NnPp3&#10;7z+vD5H4vvcC2+Dd5019yJ8Ang0f80cv3W+SZn/y6n3aP1qv6uwIVWWT+psCSxHhoQifRQpd6aA1&#10;gW5Ki/FTSqSPksN8tJcAmNdJtX6RkK8nqHR6BQb62gObtG+kTbcc2440m3Tro6NqL1mjgapE9edF&#10;qGLlQlUumKEdBMk8VZKvl5HmPjUyoNduvlrPwMjefw9A845bdbuRjH3LjQQyXq1rCQE7ceIKHTp0&#10;QHv37dHuvYArGNRDx67U0RPXsq4nGOla7T8MIN5Ndy+dxxsMKfQYvcP0/w4Dirt7NqkDn1pf7wjd&#10;wAPU0XUTulQDI5yrrNRkRYeHahU1TWGBQQSDxSsuOgGQEa/EuBQCjBKUEL1GRVkZ2jrQC1N+uY5t&#10;36jr94/qtqNb8RYf16O3HdM1B0ZI696P/PxKvNoMJN58Su+9+IiuO7xNzaRRRxEUFUqydVL8ati+&#10;ZAKyitXUTP9oNbaLwirko4VKJqk6s6iEcCeSj0vKtGZdGp7OVFJ48zmIT9QkZJn2rj5q69yso/tv&#10;JhDshI6OXaODI1fq8m3X6MYr7lRpZqVsZi7QJb+6WBaEby3Gn7vQHJknTOF8qk2s6Ma15aB80XJP&#10;JKq+dJNSDePgwAGlm5bRvelHL24SryM2NVNLqKQxQoemkjg9Be/rpaTsTqOGZiFgy9MXySeSUHMO&#10;SK2MqiaWtf0yzaNqaMZc2GaqhoxapmnmSEkBRgGxa1Ta2aqWTYNq2zpI/ypBQEEBMlu8SPMJ/jL8&#10;mZawbOaAOhuYNjtXPMd8TwRHRMtjpZ8sSQKehL9zCuB8hsEeA5RmmznyPMi+Z9uaQsBmApZn2eDJ&#10;tQI0k3htjZ/TbnkAtTGEf5EGbO0C+wmjtNCNTl2SzZ1hZd0IPfLwJr3aLwSw6KGlKGtKigr0GP3e&#10;9999h9oa6lXBe5Kbka10hiZpqfjiSdRNyarj/WrivTFYuxal4X9d37RJiXjaQ7PqCUoiEdjw4q6B&#10;NQ5bB4tHyFzYWg6Io6gmC0bqDGtICvVi5KDLAHwrqc4KclqqKN4XL/tFcnd0YrDhLRc83YuXuCkq&#10;IlLV5WXaNDqsnbu2atv2zdq6Y7O2bBtDSj+izagvhgZh2HoG6bIepLprRO3tw2psGlRDM7VfNf3K&#10;K2wjrZxO2DL89AD7khIGMIZHv7zPdH0+Hv+Sii6VVnaRBt+mPOqe8ouaVFbZpqrqdlWUN6mqslEt&#10;TW14QPu1bWxU+7dv0Z4tw9qyoVMjXQ1qrcpXUoSvVjiRdG49XwvmW8jGnH2GfcAdIJmQnKmM9YTp&#10;RaZppf9aQH8UydUh7FP+qAHcdOkkC5LUp+i886cQ+niZfnXWJXRvT6FdYbomMyCZNY0BDUnqc+fM&#10;hdGdoxmExU2bwSmS9DkMGcxpVrBZQOAXjxsVV6C4xBKtRaKdkIL8HVl4NIA4xhTYV6QIpNjRyWUK&#10;IzRtqe8aqsJgpPmcWNgSkoXSwgam3MJyGR3fNrrw4jk6/2JqzgiGs1rsJDc/H7kzqLAnPd0cSbUD&#10;nwU3apucAceLYY6dWIvwkC+gXusyVA1nnTcB5tlc8+ZZo8KwIFEZzzXLCJmbiBrjsmmzdNn0WYSt&#10;zdGEmXQlz5tKAjlDmjUBpFBTzdTfho++m0UXNhLkHPIXUujOjkqntgrZ+Cpk/f4JdfROI5smjXo5&#10;ncXuoSWclsgjgvPhBaZhjQus8BJ8w86wxAZAdvFbTxVTBisN/3AqdVKoFHxTqWli4bc21iI/mGND&#10;Rk2Vlb2JMY7GUx0hCxdCypYEair+4Ymzl8AcuwKKYXFtqZpy8ENRslJmdl6ycvQBMLtSx2YLYzxV&#10;Z50zRQtQfRSRmt5r+Ir78BX3DmnQYI03AIT5Gzf0DeI1HiChegg5NexxzxgBeVuoVetVJR3Yo8ip&#10;m2oaZG9DTd/EaWxLO5Ok2orHnUc6vpkjcm5nQPLyMFj8aL4HYmDwo/CFh2k+r23OAlht/ONzbVf8&#10;Z4DjzzjQe+fdD/TJO4/q+Nh27b2aSfpnH+uDM2D4vQ/00cef6BNkhJ988pE+MAFlPMoffKiPPvoA&#10;MIzsmssffIQs+6NP9Pk7D+kI/8BeQY/iOzAmpx/nfX145jE+Bmx//djG/d7/8GN9it/WePyPP+Tx&#10;3n3nPw5Qfw+O//YD5n+mRziTzvuHYUQGqDHqfozr8ozKHwDID37wQ4WVtSpz+JBS+/comTL2RCL4&#10;kzrHVXH5nep7+A113vU86zm13/Ec8muA8/Pvke7879uRPPTkm/RAf661HMz+9w/+m4qHbJXtfQ1m&#10;9NsN4jIY0/zxp2Q7z9/0Xlx44Xn4dXr4HvroT+5KhnD6dwbw/Vo2bQLOZ5ZJVn36P9N1Bstq0lWf&#10;Xqb94OvrjEGJwTObqpG+vr9xM9OvTXf9+rbGw/8/2Nq3fvsm0/R5mnKOrYq3v6CKQ7+l8uplE/tb&#10;tOtFE5ucjVzc1AFNCFkW289I+c7pu0+Ws08zwxfAUsyfa6YLz7+Abf0TUqpPp2nb2S/UbbfdchoY&#10;A4q/YNDzp9juv+Qz9w8J5Hr+BSSypfoIoPUelUkf4uX9DD/r+8/TIfzag/qU7uB3nr1d7794tz58&#10;42HCou7g8l1656WHAcp3m2qW3nrpAbqKYZGpdXqN4K2XYTVfeNBIpj6pUzcf0EM37jKtHRvK1F4e&#10;r4aCGJWmBSkn3lfBHjaKD3ZTc9k6dVRnqSp3rUoyokmgztem7hpdj1d158YWNRamqKMiS01FKdrQ&#10;gKeV3uLemmzVF8arpzFHzSWJyg5doaTFlip3d9G2dUl6atd26fkn9cZzj+qOO6/XtTcT+HXDtTDG&#10;N+jmG67SNScO6sQV+3T8+AEdPrRHBw7uYahyhU5ef4Ouv+k23XDTHbrqmpt15OjV2rsf+fS2A4QS&#10;GYFUhv92m9raObAi5bSjdRAwDPtaDtMG0ExPWqdoZKiRIauUQB9sckyk0uPjYAdzqJEqBDDnaX1q&#10;vtan5QOK8pW1LlNVhSVqY+qfFROhaO9lSgz0VIy3i1JCVqooOYphQpRK0qPVWpmh0c5ybeurp/O5&#10;TwNN5aogWTovLVrBAUvx55vDTrpqHUnTlZU1BIDVKyOD2qbCCupzapVfUUmSchEsF/LbyFjkkQCq&#10;uCQ5ePgAZFfRabxRVx29XocYAhwf3q+78GXfc/AWndx+Ug34My0vhT09b7Jsps6X1RRzzbholib8&#10;ZiosMozrpciPJ1vr0qkWumASB+Uz55vkodNnEcaEF/kyUqEvRDo9HY/vZXQdnz9xNnLW2VQ+mevs&#10;c6aaAMLFl87XJGrdLPH1zUHaPGOuk+ZQ22bGAfKc+a6aRbjT1Jkwe7McOFB2Bmxw8IrXeTLBUbMd&#10;YZjxTc5zARDj67VaAtvsslgWJGKbOznjC3QjsAdAQeqvBQFfNrC/jgBmN0CiOWFU5186BUnmTFi4&#10;ebCJZnQ0k4Rt5gJbtQTmbbGpe3Yq4GYqw4DpPPcMJJazOFg2M5KAGSpYLwUcE3zkCGA2hgyLqZZa&#10;SviR23K6aJ04qJ+/UMuXeREoNaDjR45xYN6j9enpWkoS9Byk5TOmzDb1Py/hvm74Q70CYxUYs573&#10;J5c+3QrSqJvwUTcqMpdE/0zqc9h//NYSqoQKYUUI1VN0NHt6esmVv2uJxUJk1LawxfbyI8jMj78v&#10;CK9qqPtSedLF7GBjBsNr7CsrlJ2TSTpvp47t3qmrDu9HNr9NOwHGOwm728HaDEAdHB1lGLSZYdBO&#10;yKFd9FzvQpFAcFjvfrV07mK/QRbetl01jZtVi4S5ntOaWs7j9a3nck39mCpJii4zBdRtAEwPwFAD&#10;xKq7VVLezHV0MNe3qQV/a193N8DYUC6Mas/mjdqGV32ws05NZXw/5CWpdH2colevkJujrZyRVi9z&#10;wT8O8+1PV7ivfyjS9RAAsS8A1NMkmza3WgYwdiUcjG7aObaawr47HYXATLzP02eQ7MzpjKmAxgsn&#10;6ryzztbZP/+5fvmTn+hXP/uJzsIqdPZZvwFMT2B4Q8AYFUtWPJ4LwGgFdW7LlhNutSLCxJAb/nsf&#10;v7XyQz7tuyqRpHKCt0JTTLVvc6zxFs8i8Ix9x559wQZG39KK/Zn9+AI+Q+cRZjeHvnSDCXZYvpQO&#10;Y6PLmP0Ij7qFkwteVsLUGCa5ErZkz6DJAMUOS5exHy+CLZ0MOL7YBISnEqI2ZRL+eQY9RsCcGXVp&#10;CxchoV/mJu9Af2rmYP4DV8rF11VrMmLUONCo3q0b1DpIKGAHNg/C5/IBxqkFJKKv6yB0q0PByS3y&#10;TaBnGpC/HN+1Kx5q1xB81KgX3IJy5Aoodg6EGfYD+K6EBfYA6OIVdvAE+K5MwzfM9R4wxpw6GJd9&#10;CNryywAYp5tYZFsPwrSWIzV3iwQQh8ucCqZ5SKnnOKxC/u0FkF+iCbDsMxkkWNh5s1aaljm/MwOE&#10;TuP3F/K9Y/iLf33eVM0iUToru0IjfE8bg5yhDVs0OrQVa8gI50c11DfE8GWIz+HXq2tEowPbqHEa&#10;VQWfr46mAY0NblFMRIxms01n4ae3snTAJ78ML7vhd2ZAx/s5x3ElcvQg2O1IBm68dsdgQLGRWO2F&#10;fJ2EfJtlrO+u5zgPi0c11gxfhpJBq1ZpNQFr3xlzbIDjd9/7UJ+++5hObNqhfdc+rNc/x1MH6/se&#10;wPjD917V4w/crdtvvV133U94yXsfcd3beu2FZ/TEEy/oDYK8PngXLyUy7GdeekkvPn69trb1a2z/&#10;NXrkVYM9NrzMb+rp+43HuEP3PvSc3jJA9Xvv6yPjcZ575PTU+7a7derZV/QOoPubybj/9dnk78Hx&#10;X3KY/a97GwMgfPrppybWz/jZsWMH/4iYa8LEi78Gyaerf/5w/fiX/GPgEKQp1r505rrjnVqpqBqm&#10;hI+++e9b/wTo3/zi++q57xUOCFfrrJ9dwMHTPhXufsHEiP6tTPEf3j9v65Ok2O7SWT8+V785+9d4&#10;J7f8fgcz3qe/Np3577mXGgD1D1+bN1K0n/zgNwotHGff2K+Qkm0KKd2pmKqDyuy+Q3l0QRfuft4U&#10;2pW39QkVbXtOTtbRpv1s0QpnZLUH9fJzr2r/3gPU76zTckJMklOS9dBDXzPGbAcjsNF4zr8GHP+j&#10;qpxe5N8ho+Llqp3DunbvqK7eO6SrSYQ+TLDTroFqbest1ebOIo205mmgIUu9tWnqq8lQW0my6nJj&#10;1Vaaotq8NarOiVV9foLqqFOqQ95r/K4iPVRFSX7Kjl2h+twwdVfGq7MiHoBL0FNmkPIS+Ud8+Xxl&#10;r12pYR6/qypNdUUJqsiOUx51Qjlrw3RgtFc9NfncbqEyY/yVHuWr1EhfFaaEK3PNKpVmxxJqFKfE&#10;GB9FBbgpxNVWCSuWqAYp723IqT9+9Vndh5f5+MnDOnndcWqtrtT1JCHfeM1RXXOM9OvDu3QCn+qx&#10;Iwd18srjAOdbdN99D7Ie1gMPnGLwcY+uPH6dtm3dq/4+wlza+tTc2AUg7scL2cdlmLG8Sq0j+TUV&#10;9jUJBi4Jpjg3ca3K16erLCtTFTn5qiU8qrygQhXFDaooAQzAmpWTQtxS36Pm2ja11TRz8F+plLAw&#10;ha1YqnBPFzpoZ8piyoWaN/kCWc+6VPOmnCPLWedpsfVkBbk7MBDIZXvlALxjlcRBb0JihJa5L9Kk&#10;yRdTa2OusJAYJLGFysupUCagPWFdqqIT6V0O5wAZieaKQLqaw2MVTKJycmq2tuDFu+PIldrX2K6h&#10;hHTtZG0Pj9fWmDR14bv0vxS5568nyhPZsQ3s22L8pBEAg1VIH329YvE4hgJI/AirISDHAXACo2NL&#10;1YkNPkA7El4tLF1gYwkf4nTGHEeAJwnUSErNLDnAnUF3qIU7IHiF5vIdboWP0Mza8IRyEGxNhYqN&#10;r+ZbkhDLwaexLKy9YXt9ALUrkS/DCuJ/nm6xmIAeR10I+zvVkJYCQmwJ3rJ2pHaFrlczqn0sFsHW&#10;UeVk5UgwF2m+No4k/lJ1Y3TKXmZ0JxMadf7E+broUluYZGcAORJOZJyz5i9H0u0Ja+TFQTrdyRYu&#10;LGcWXafWzjBErjweadl2MItUI9lwaomE2Qqm2doKMEoKdAC9ylHIu73xjbrjF10TGYnnF78zwGbq&#10;BAYMl07TJE4N9s+Q9Z59gdHUMFOTGSbMJW3bnnqqFUExVOasJRE4Qi4rAwhiQl4LC+642FVuTovk&#10;4WAvL4CwF6yhFzJaP05XWdsqxMlJocsAzdZzZTH7UqTR9kpPi0Fq2kC41lZddXCHrtw7roM7RnRg&#10;92YdpoJrJ8OlsXEqbsbG1Q2T1kbXa2fvdrV1oVZo20pPLGCYpPayapjj+k2qrB9lAGOAXxLZqwdp&#10;hxlSJfL8slKCnSq4rnxA5bDKVVUEHlWTgFxhhMfRIlNWoYbaWm3o7dT4cD9M8aAOEXq2b8sGfJ91&#10;aqnOU31lDix7qUY3dmj7+Eb6lCuVk7We/TuPcDPCy/BXx0SvQ1aNvBz5sotbENuEZGYkrrYsa+p2&#10;LJBEWzt64ykGNCORnmfJ+wvQMWPQYcN7Z4Nv2gyGcB7bezbd2pdNmq3zYZXPO38q8mpjcGNOirSl&#10;Jk7i9/iFLdhXzdl/jTXv68GNGfuGNQyxJbJ6c4DRXPb1aaQlT0ZtYTyfkSBtjerACM26dNI8gDES&#10;58sAYDznwiWoMAigc1y2lCCrAHqdg+WKRNbObRmAeAWhlz7UWZEmvYTHgf1fCGieZ71Q51xwic45&#10;50ISwi/URTQ2GOF2c2eTcm1mJgsLljWDkEXsC0FL6ZwOxc8ehYJkndo2tGh0F+8p27yqtU3FSInX&#10;E7yVmN0EMG5QEOnbhsc4hM7mVdRe+VFVt5LwNI+YApK3C+S1pkhe0acTuN2op1oSmIosOkkLVsTL&#10;2h3Au8I4n2KqYlq4PJlT1gqjconr3Y2VCCCOIWAsDIVHmOY5BWu23SrNoA5pth3+YTvSqa09NJFt&#10;PZnta873iQ0yZUuk+3Otl2F3cCULgKHWRHNdyGf2F7++VJehPomNy8RLvEXDgOJBw0dMFdPmYfIV&#10;BsZMa3RwszbyXb6R6zcgtR4isXps41a+i7tVWVwPUB7HntJmCnebTJK9BZ9fW9h7Mysn2RJmZsn3&#10;ySxrhi0L3An3I5jLNRgJdTB1TgEMzgDFxiBvoTuy7+V4pV2VyX76+ed//yonAxzXoFj6h4HjM8zx&#10;lQY4vuYMcww4fv91PXXrPo2QgDaM/GQUo/feW57R2x++oodJ2RwevkpPfvqZvnjvCV09vl27rryJ&#10;OHwqEarr1UIB9TWPvKi3PnwPn9UV2gX9PzLAm9e7VScee1HvffIBE/r7dA1fGF14h7bA2gyMX67b&#10;nvktnuX3/6PY4+/B8d8TUvxzPLYBLoxB1GnQ9ZUefOhevH/7FEga8VzYO2trG9mTchoQ5KeQsCAC&#10;Yax00fnnwej9QD/67zPA+Ycwy/u09wNp7Ll3/u0YZMNfvf2Nz1V74k4qVIwuREultFyrvPEnv12/&#10;MRLkkr2vcJAXaAKKBYW5v99JDDBoMKX/jODYeE0mWfXXQ5ZuWJpfwgL88WDFuDxlKumtntSvtN6s&#10;wvGnVbTjBVI5h3QWfcr2zrZ65jV6/f4fP8ZznAHGf+2w4Aw4PsMemzzaf0Gi95/7xP45WfVrr7+u&#10;eAJ3Yn04cApw1xofF0V6Oip8xUIFLTVXoOtcwJqFQpabcX42580V5WWjCA8rRXhaK2qlrSI9FijS&#10;ayGMp6NifJwU4+ukNb6LFOe/iMflek9LlSb7amMdPa+ZgaoFKNcgg04MdlJK8BI1F0RrQ32qWkpi&#10;1V6ZoqLUCADwKjXhUd3HgVtzUYbCVy5SfIi71ga7KzHMW+mxgSpMX6OyXGqaUsIUE+qhNSGs4BVK&#10;CPVSMQf+x/eM6dWnH9BN15JSTQL24X1bdQVVUSePHtC1l+/X1Yf26oq9O3Xl/n06cegwVTp36JnH&#10;n9brr7ypN157W4889IR2bNurwtwShQaR+EtVkIORlgzQWUQ/bsBKXmNNkzrrCU4Kj1ZqeISqM1LV&#10;DBPXmrtezfT8NhaUqIXgvFaCujpakF13blFXx2a1Ng8RyEXwTX2/OpsH1EwIzCB9rYfGt+G7blR3&#10;TYnykgG38eFag8w8MnSl/L0XUZUzTV4u5qqGQRsjaKu7sUWlJKvGkYy8JimOhN8YucMOWs61lBdh&#10;QvExKYCHZMXFrtWauLVKTsvS2pRM6nIKSZWuUXl9F4E0m3QNwWGP7D2qKwHxm+lP3eGyXIdhIA9Y&#10;2qjvsqmqAbRVEPiTDdMWO9lC4bMcVUkv9N6uPdrQvA2P9RZVt26l1mhcxfWbVV7DZQK9KuiKLaE+&#10;p5y6HAMkGVLbEupxikp6lJtPN25BF4v+XlZ2PrU6eZzm9eK7pUonp5twM8MzSsUP/beJ6xqVSv9t&#10;RibXIffMWt+t9Tl9XEeicFKDkqjNSc/CX5pei7y2inCrJqXgB42jhicytoyKKCNxuIDuatKQY0i1&#10;xjcaSvpwON3WIREkPkfkEJ61nt5Z2NrgAgWFcvsIaq2iYGmjOc/tg6LyFBhBX3BkOpfpxw6jqiks&#10;XuFRSYqiRzs8Ig7fbKRC8JL7+fjCaHoqPCQQyfRa5ZHLsI6hTZCfJynL7lrtzXuKFznEN1hR+H59&#10;l/tplaefPGG2He0dCbWygCmfC/Ay15x5ZoDm+fxbZysnxyVy4sDdwYZ9EW+pI2FMLtYO8kBe7E8n&#10;cRge3BAY+0C8puGApzA7O+TUeIwXLyC4cbZiGTL19dXqyOEtqCd268ThrTq+b1hX7hvRlQfHdfzg&#10;TgDyTm0Z24ZCiP21Z9wEiBvbtqm2abOqGkZVVTcK8zusylrY4OphlRqntRupOOtRYRnS6vIOQHAv&#10;SfgDDIN6kGz3q658g2qRVVeXEXiEoqGOarHWukpt6KjRloEW7dvco2M7Bsgl2MAxcKMGWorVSld3&#10;S10RstgW5N3DGsWf3T84pPa+jWpHDtvWNqba2g0EzzUrE1/x+swGpabWAZDKeT+oXgovxEeN9Byp&#10;r4s38t0Va5G+R1HBEwLTRx82flYLhisLnFcDQJHIknq8EBn2AtKHbUkftnaioofB+0LA2wK6iGeQ&#10;MTFhGsoBwqGs7FcxCKFPeSHAG7bQCPmygMk0APFMJPlGgvsUurjNsQLYAahsbJHjIs23RO4+Y44V&#10;MmqUChMZisw2A/Qt0RJk0gtRERjMsBueYg98o8vYhwz/sZ2zq+xhle2dlwLQCIVy4jze/BmoMs75&#10;zYU6/9yLNIs6K3MA8Qyq0WbMmAyTfKkunnAOKohfa77VpfL0Maeb3VMlValq761XL/3mzXi6q/EX&#10;VzYgi6/oUQIVd2F8doISWPSxR2S1KzavXzH5GxSZ16cwPo/BaU0KxYcckcVaX69IVghWAN/4YmTX&#10;bG+CyLxI6l6Eks18aYLmu6wlXTuONGwAM5etXONktihK8xzDAcYRpE1zyna2XAJAtg9EkUFvsEOg&#10;5tj7aYrFCl1KYNlMQLIRuGWBjNraEauGHSQIMuoL8RebJOkXzNQlqFACA6LJeCBoC4vLYOdGOoqH&#10;TYnTo+CyEVjjEZoBhgDIg3znDZBS3d8HVgM493exnxZXmarBNgGeo2MSdRnp9ZdOmcv7ii2DvANz&#10;Ts0INFvojFIEFnkOANmC4Z8d3uOFMMjmjgGm12kw3LMIKTTWbG7zDwHHgYF8L7H/flee4z+UVf8v&#10;cAyz+95b92hPe68O3/MqYTKf6I37L2dD79MDb72iR687pE2brtFTgOPP33tS1+3YqZ3HHtQ7nz2B&#10;dGm3jpOg+S7+vPeRsR0ZGNTJpz40RHp66e79mMev0FMfvqXHbt6t4c69OvWp8as39AAM8s0wy++a&#10;5NX/+ozwX+q3/kvA8fOEzDz99NN67rnnfr+eeuopvfgiJdZ/8PN9WvWfO7T+7n9/BiQY7LEBvM6A&#10;G+OVvPrqm3gG79OpR5/Qs88/i9fUuM1nevyJJ3Xo4CHYHKo2OpvkRn+mAXpm4f8qPXyHtr3+mUae&#10;euvfyoO88dHXtftdKW/HgdPyXudIFYw9TlL1w98qa5xLn29C2eX6xS9+Q3jJr/Xww/d/LSE+DTyN&#10;78Q/fI+++z3m//+Mxj5k7DsGYD0DMt/87VuEcnThRw7T2vhEDvIqVd2YpzV4NBctXqizf/pjXfSr&#10;mcjE8pGEJevnPzrHtF27+ztNT/DFVx/qCx7v889Os8PGzxlLwBkQblw2nvOvAbX/KObYAMdrY6IB&#10;uC6K81uu6JVLAL2OivVdArhdDOBdqMiVNgDeBYoNsFNcgL3W+AF4fWwBwHZaGwBoBQzH+y3WWn8e&#10;w9+Z3y9RLMnRa1cBkgHP8dy2JMFbbUXR6sAj3ECIVg5scXKos2qyQtWN1HqgMQ2Qla7uhgzlAXbT&#10;14TgTU7Hp7xRbWU5CvPmOQDHKZErTcC4MpdO4+p81eG3rSJ8qrY0XRVUF2Umh6koJ57wng49+fBt&#10;evmZh3T5Pmp3kA0egiW5wjjw3zGm/ZuHdIgKngNbx3R41zbSnk/qFf7N+JLwOOPn1INUoxEYZUvI&#10;zyVUxZz7q7N0/q/O1qUXXKgJ552vs+lhn0kFUXN1jfZs2gRbnquM8GBVJtMLHBehlswU7elq0z6G&#10;3EOwyx0NG2C7BkyMWXFxC0FHDcpeX6vMtDIVrK9SPF241aRWP/vQ/VQ1PaCnYLtvu/qA7rj+iG67&#10;4Qh9sgzF8VtvHWnRzpEm7R1u1Z7hjQzKCZiB0evqhKWjh7QUFq4QljiPKp+qvBoTAKkuLVRDRZV6&#10;mruREnL7ARiV4R3aMX5AV+4+pitIzz5YwWMmZuhyJLr3ILO+JyBY9yIBvtPRWfuQQw9NnaUBGJRq&#10;pMFxVACVrYzWlkpYvv796m8lfbt9h5q696i2e69qSQduaNmjpoadsOzb1drCKSxjc4shRd+hDmS4&#10;bR1cx/2aW7lfG+fbuX27cb9dqm/aZbp/Q+teZLo7+ZxuV0PbLtNtWjq4vnmH6ht2qLGR2zfsUl0d&#10;l+t3ECBlrG3cf5zfswDotQD0GgOo121VBSynUelTwSqtJgQLVrOk8mtwVznEdcP8ji7qGhhQVhnq&#10;o7K6MYLLxlTVAjOKt7a4pkclNd2qaGQ1dKii1pAE4xvGx11mbHtqrEoKClRVWqIa7Ap1FcVqZtDR&#10;VleiRvyyTZUF6qgrM6UtN+PxrUNOX8dwozKnVIXrclW8Llsp4TGoEOJUTo1SeT7y+5QUZcTjVQ8K&#10;li9s4Qp8kC6AKzc84t4LXeUJ2FpBCrUvXulgZMMhc2wUglR4DYA5EEDtNWeWgp3ttD4hRIN9dbr6&#10;5G7deONBXXPVbl19bIdOAo6vvhyADDA+BGu8cwvyU45Duzs2UuNExVf7ZjW2sC2NAUgD8mhAcXkN&#10;kmhAaQWrrMbo/uZ8HaxwQx+AuYvt0Y7fvdM0AKoHJNdX9BLk1scimK6kVg3lhH6RWL5loJ3PYpeu&#10;2LlBx3ds0KGxDtQqddrYWIy1okhj/S3s9xs4fh7lu3iD6oxgu6YuEqiHeS0ERxFcllvQTmc5HeV4&#10;ZLOzO+iRbgeQdCohoYEu5WqGGOUKjKqgj5d+4uhyaoeK5BmSr5UkfXsEr5c7oWbLAzNIV07X8lUZ&#10;cidZ2QXpr6tPppyRATvBdi6BAXVGLuy4jARlo67HiZocu0CYWx+6oKkJQ1VgZgVbOB/pPUzxjLkO&#10;mkstkwUBbbZYBOzwGC9YuAxgbLDTDppEV/fFl+JxhjG2cSRwa5khm/aEOcazD0B2gC12Wo63mGXv&#10;SkUV19tgDzBqzYzziwnjcgQsX4Kk+mc//SXqhAVKSkiWJynWl1xyMV7qX+hnv/gx4WNnw2TPZ+jj&#10;pazCtapsYtjQS15SFzaQRnzgpa3YLFqVlNmoKELEgunOXrW2jMqwcjztFfJPpE+bFO5Vyc3yo2Pb&#10;i+23IpLtx1BpZUwuKxswnMP1hMOFplFdlY0/uUJ+gGsntuOcxVGaZR+muY6A4CV4iV3WkO4MW+wU&#10;wQrD6hAJcDbAMeByMctpNedXcf1q2OOVWCZcSVBfolmwtNZOKEUMBQoqkPkMGiYSonYJapYLLiTh&#10;m3RqX4IBO9oGAb6AXb4PxwC+44DhrUikNwN4Nw2Qvr9xM/v2FtPqhzk+7UXexHdzG9+T1abbdXX0&#10;aiFM8QTAsdeqcDqSGaq4o1TBs2+AYwtUIRbI4uegHDFDtr+AQDBr1pwFKEvwQ5svRJmA19iMNZ/+&#10;96ys7yaQ6wxz7Ee2Q/DqfxJw/CFy6XefuEbDA4d05/Ov64NPP9AbL96lIySj3fj4Szr1J8Dxrise&#10;QDL9qI4O7tDltxN0Qo3Ne8/eoM3tg/TnHdYVVxESQmJnL1/MN7/8rt54/nZdQYT9jh1X6OgVV+i2&#10;R57T2x98pg//w3zHfwk4fuSRR0xy3J07d5JgS7fj1+cfJ2n8e3D8zwBf/u/XcAZYnPFummSqeDl/&#10;9w0SgO+75wHkVul4ydx1yTRb+fMPpuE/3vT8u/82HckDp17TPmZoZUePmUCcJ6mRlUfeUdbG077Z&#10;b2sV7X5Jnn6l+jH9xZEJwUjeT/uM/9f78ycSpf+Re9mfAppnXs/nRojXH4RJG8nZL7zyHPUOG5HT&#10;mf2eWbZdCKhbu1anjGEAIWG/+5J07c++NKVR/yEo/sPnOsMa/+F1Z86fkVufYYaN13NmXz8D4P/Y&#10;c/zXgOw/3u5/jjl+FXCcEBcDkAWshvlpLV6+NauWIu/1UFqEJ6fLlBTirNQIN2TN7sia8cNyOT5o&#10;sZKDXZQahqcqbIUyAa3r1/gjoQ5QTtwq5cT6K2eNj3LXrFRBrKfKkwPUW0Gna3+ZStatUgjMc0FS&#10;gGrWR6g+J0Ibm7O0qa9QXfXpWp8YpNzkaDUgGT6ydVSdNQWK9HNWTKCLEniulGg/layPJ6GZPk7q&#10;ikqzk1lJyl0Xo6ykCPW0VOjUvTdRoP6Onjl1N57FHvW31Wl8sIdO2Y0cLHWTwtyija3VGibk5+ie&#10;cT3zyH36AoWWoVR54N67qa0J18QLL2RdoFlTp8K42cjFbqEcqfOxNZsrs2mTOZ2D7LOdJGcCiqqK&#10;Af/rtbWlSjmhvmpMj9NDJ47oaqqS6gtKSUCtUDY+0eSUAq2lKik+qUDRUZkw0olaG52mpDVJykhY&#10;q1uOH9Sz919HCNdRPXLHUcDydbDfd/N33KqH7rwGK9adevjWo4CITh0ANOziGKOfzvMhGL5NI+NI&#10;AscILxrT1g2btWsI7+gYYUoMBnaSvLoLSeyWfv5dpMd5FCnhwZHtunbjFvVGJarZ1UNHSHN+mtf6&#10;blGlnolcq8eoI7qdg9DDM6y0efp8tRP0k8fKhzkZRRa+nayDvsZhdRIU1d4O0O0EnHYAVAHAja07&#10;CQQ7DYhbWgywSkUKt2tt36r2zu1qp3+2jdO2boAx5xsAynUwz/WA6DqY6DruV8f5+hYes32nWnv2&#10;mB6/sW2cJOJR/KljSHoBrdWjJl9rE7czmM2ahhFYTTzg9SNqANzWVMFycpsqzpfXGqDXYDiHYc8G&#10;VYz3tax2EEkwl6sHYD37VVjRrZzSdrzZALxGpMCkHudVtiu7jKTxmlbARScsaZNK6+oAF/WAxErl&#10;l+TBgmcSOpVJHy/+9/pK/IsAPzqL94yPaN/WIW0f6tZIZ6NGuxo11Fqn/vpqbAr1BMqVoZwoVU9l&#10;gwZ4/LG6Do3WtWqQCp0OWPzaDNLHYf5z8T8m0mcbBEvsS3qyIW335n1ZhRzcd46dvKbbKBBAFjgL&#10;xQddzT6T58h9wmS5XTZR8XjwNyBNvu7ycd1zxzHS2q/Uddfs1zXH9+jqI7t1dPdWBkabqUoipKir&#10;S+0tbSgbetTUSGJ1/Qa8wwDf6tM+YQMMG6uyjlVvgOFemEeUAdgDSmsI1cIiUGUsbAI1rFoqzeoB&#10;yo2serzFdaX1DAeaNExi+jajlmn7oE5g5bhy5wAWig5t6azVcEulNnU0ahvd0TvHCFDq6jYFyxUX&#10;1xHuxXtQ06fichQGBQDhPMAd/cVZuV1YB9pRENQrho7hqJgq1ABlCgguwoudR4cxMuDgQqqHSGSn&#10;ZmgpScoegbmEXhnnAcG+KVq8MgmpejK+3lQt9khBsp5CIFYiNUprAKaRACCDPQ4DzAbjd/U1ye1n&#10;zFsGEHbT9DkERs100OQZAGO8zfNILLdZCCgmuMnWniAnI+naFok/YVxz5jkipZ4HM2lukv4v43O2&#10;3Ge1lvmukrt/oJZzutTbn8v+pssrAgJhkQl2gw30CCS1ejXJ8AErkfHb4LE9VxdPRCbv5S1/bjdr&#10;1lz97Oe/0g9/8lMqtC4mWZugQzq/i2oqVEl3cTWguJ6U5jJCtzKL2pRAh7aRrB0ax/AgpoSeYkBv&#10;eJ5WRuRpRXgOcmkGBfiJDW+xM9vJ0TuZJGnSpAnNsvOIIkALv+1y1HukNtthsTDCtBYsh5nHPzwP&#10;JniWQzDyaCTHDqGA4wjAcRQgGIYYT/FcWPe5BntPT7EFVoz5TgEkU/sAihk0AIRn2Xno0nlOmmJI&#10;3wHFRgCepaMBUMkiIGhu0nSyDS6eweD+ElLSPZFCw/qOEpBIWJzhId46SLAcwHgbfuMtQ+OA43GY&#10;YwMYYxVAct1HWFefCSAPkxdRpwY+czu37FJhfinvzWxS6ZeYAsq6xrYqFVbZYjHyeZ57FpVONg4E&#10;pcEMzyPkzZpgMOuFdKhbUpdlR62UAZYdCA1D/m2B9/i7Asf5DNIMWfU/Hzh+/GoNbTz8P+D4pbt1&#10;OfLqGx57SY9cC3O8+To9g+788/ef1g27dmv378HxTh29g6RQgr0McLypHTP4rr06cPgQSbDHdf3t&#10;9+mZ1z8gnfUzvf/6o7r+wAEd3ImhfCMekftf0bsff88c/6kDcYMp3rdvn/bs2aP9+/fLYJP/+Od7&#10;5vgfCWG+yXMbbI7h2TAYOyO22Fiff72M64wUZAP0GEzh/yCf3bsH9cuf/1A//PFUmON3tfW1L0i0&#10;/uB/GOQ/rn967I1vDTz//6qljGCwM4vqqb+paorHGSKNe8frnyuOgxgDHHuvqlTJgde+Vb+xyX9L&#10;urOdY5R+9MOfqLGr7vc1Td/k3fuH39bYJYzd5Q9awr4Oz/5fL+3WW25XYmIiB911evjUo1//zihg&#10;Zt8z7nB6V/uzP2eYZOPUGCIY7PqZ0zNe6DO/MwCwwTYb6+/x82fB8WuAY5J+YwNJeg3x1doQTpEl&#10;r4vyUXq0jzJjAbgJfgRCrcJXHEmgVrL6ajORQWdxcE83b1O+RpoKtbG+QP21eeqpylZHeSZe5DR8&#10;ySlqLYhHZhylMXp69+Fhbi1eq0hvGGiAbklauEpSAMJrvdVTtw4ZXI5aqujnBRznpa5RbUGWRjua&#10;VJNP4nOAi2JWu2ht6HIl8tpSYlYrNshba4y12lvh1JFEIAtPXxuqPkDvDVce0N03ndBe/IlttSUw&#10;doV4F0uQL5PiXJGvDnzMdYR8dfG6r79ijz568znTDvLCU6cU7O+Fh/+HhCRN0hJ7W7kvdlTEKhJy&#10;nR2VFBWmqoL1Cvf31GrqeAozExUd6EHytp/uv+5yPXPP9SqOWaX1QR66mr7m/YO9aiktgymrRkIN&#10;eKgieXh9mVJIJc7KqqQyqZOArkLFA36So4N1Iwzes/cd1/03bNOtx4d018lxPUCo2X03Xa4bAc73&#10;3Hi1brh8J6C4STt6AVptsMOlBWrk4LeP/uARLFc7Bke1A5ZkK52dWwZgUGjU2ExdySYYwAGCDDcM&#10;GweIIzqMl3QUdjx1noUqrKx1OQOBj3t69RHg5ZmwOL28OlYPOfnqyFQbDU2cqzo8kvl4MvtgN/ci&#10;SxzfuF3dbTB6HePq7dqhboBue/cOE+Dt6N2tTgBtFz2znVzX2j4OKN6mrl5+1wM47t6mzj6CnQb2&#10;qI3L9W2w7y1jAGQqp9q2AIjx/ZkA9y46SncCxIaUS61MWRWJukjSG5uHTSnJDc2bAOJbTKC5gfvW&#10;NgOWub4ZprMViXdTA4+HH7bmaxlwBWC4EvBcDtArrkTeXdkNIO5ULl7LPBKUi2tIUgbIFZWSolx1&#10;OiiqrKJBZeW1sJOlMJPZSl2XjHQ3Hgkv4VDFmbDjxRxsc2BNB/chfPvHDu3QFft26BhhVocIldrU&#10;00IIXZbWR4eqgIqxmoxk1WemIb3P0Ybycg3COveXAqjxpLfCHpeTZJ6F1DpmyQpk0gu0gkAgz2nz&#10;5DuFRbp3IL7KsGlWCmUFsYIJMFs9w0YBJH37z7KUD4nLrhdNlNeMqaqNj9LtB7boybtO6JF7rtKj&#10;D9yg22+5SievOKzL93IcOgyb1jlgkpO2NnWrtqaNgQJVW9R11VQT0lRNNzVJ1AZAruR8GdeXwv5W&#10;wA5X1nUix+1SFUxudTPn61th46vZdmV4iVHm8HfVVdUBjBvZ/+vUzPm+lnb2yX7tRSJ9CAXHif1b&#10;YI03ahf+103ttZBDDRrvadf2DbDFSKdbqD+rKCVxvaCObV+HlL6JADFDUo+8PqdDGfldJHu3kRBd&#10;pbCoUoVGlhFEVEIgVj7y+CIk1bCcnPdYVWBaywHKLn50D/tkkyCdywIAepOc7kVo1AqDGY5nJWjR&#10;MvyxzsiBHaJgAWE+sRXNsvQlIX0lsmkvwC9edPPlmm2+FPbXFXDshFSabmfC46zt8LrT12yH/NdY&#10;VguMQDAC4fAg2xjd4PQ/T5xkCZgmHX6Jt5auJMncO1juJJp7U0XlHRwBmA/VilWrtcKf5PFVwbx2&#10;IyOAtGofJPeofJw88LyS1j1xxhSCvEjStrCgP9pQO/23fvLzXyMHnqEVK/n+zitQUxfvYWe38hta&#10;lMXAIpV9OzK1VN5hWfIMzgRwZ2g56dEu3gly8ozVYiM/wC+BgE+GBX5JWkLdkrNf8unF+UUkSjsC&#10;gh0Bx05eMVpE9ZuDe7jsl4fLdikDhKXhLPp+qTeyIFzLHJbdAkBsDUNs7RrGeSNsyx8Q7KMZsK2z&#10;kErPBkjOgGmdBZicxfaby1BhBsOEKZYAYZQRc/Fpz6fSygw7y/T5NrqETvKLJ86CIZ/IQMAWP3sb&#10;wHivelHRjAzu1FZA8lY627fBFI8zANwMSB4DFJt8yIQobuhjsGckVHNdJ8qeSvqMO1p7ND66TeGh&#10;0Tr34kkMCxI0tGu/hvYeVHFzF38LPe68hnl4020MsI6vfC6BfebIqG2Q1VuSkWBjS84CNU42eNst&#10;AfnmvN/fJTiuxbt/GhyvxlIQYZJVn0VSOceIp3/m4bs4cvSEAlavIbkunNj1IOLlMf4jf7G1tdXW&#10;XVfqadpHHsZKZqyHWI88+4Y+4SDmSZS3Dz59+vpT4Knb7n1NN998o+m45f8pq37zbu0mrOPy+17T&#10;JxxMvfngUabVe3X/26/riVsppu8/oIcNtfRvH4Yt3qjNVz6EH/kUMupRHbjlKb3NwdEHrz2gQ3QS&#10;Xv20cUOej3qN265/SK988LqeZhJ+zQ0P623jF58+pWN8eQwcuUuvIuH+fVr2f4C8+i9hjs8cZD7x&#10;xBM6SJCOIa/+Uz/fg+O/x+H43+Ex6bX9PbqBxTMhFePUSEM2LQCGUfFjpAVz/gxAPkzYzs9JnPzh&#10;T3+N/yVBzvjHSg7eg8z6Ew098aYJKI+/8unX6xNqod7X4BMA178h4dqQO48+8zaP+RHrE9bHGjfq&#10;pc7UTHFq3OZve47XTH7jtlueJIjCkn+UXZTWdINyxx//1hhjg3nOHTul9K7b8HPPMAHwjTBVRoL0&#10;v+LP6V3ldLq10af8BfvUZ1/Qo2z4kj8hvOuz06j38w9hxr8GwMaeZnQwn2Z0T+92f+7njNf5DGP8&#10;x9YA4/5ngPEZ9v3Mff7cY/81v/9z4Pg1wHF83BpFrVoB+PQCbHoBQL0UR/JzLAEuSeErlBHrraw4&#10;IwQrmBCoJBMgHm0r1lg71S/t5RpuLtZIc6lGWso01IQcEpDcCjiuz1+LbDoSxnidtneVqa8yTUWJ&#10;gcqI8lZefJDWwzInBbkpfrWTumrXcTBcoq7GDBVkRmo9DHBhWjze5HTSq2OVnbhaxenhylsXqsxE&#10;gANpzquWL5GPiwPpu7Za7mAtv+WLFR/ur7KcdfiAS9XVUA7YLiQMK0vVsLrV9P5WAmzLc9OQZSNj&#10;zovTYHupHrzjSt7bD/TZR28ggS3SlEt+ozlTL5H1vOlahTd02SKqfCZeoouRKhakJ2r7cLcS8USH&#10;+LhptZcztTjzFQWzbdRNvf74HSokNCw9cJl2deKlbK8jURqAUEkYV2k5B/UF9NAmKi2jBIl1l7LS&#10;S7XIlrRVpNpLF5oDsHfSMX1ET9y+Rc/cuV0vP3S5nr/vqO69Zi/M3z7df9vNOr53K37jKo331ai7&#10;LoeE1STqo8o0Dps80g/r2A4AgR3asYGDQw4QR5F2D3cNYcvahF9zXK3DhNSMb0bOOqaK4CBFTp6k&#10;cnsbHVsXr68O79XnHJ+8hi/5t9GpemCRj/ZNtlInibqFE+eoh5Cvw3SDboah7uomoIy8lM4u2Ofu&#10;7YTb7IKF2YX8dZe6NuxR5waAcd9OQDJSasBwD9d3c10bWSqt3VsA0Mix+5Bd42ltgoWuR8Jb1TSk&#10;KgP4Arg7+nZz+/0wy+PKzIURXJtN6nYt7DAsZWUrbCYsWBO9rK0A4ibYn4ZB1XBfY9U1jcAec1oz&#10;RNcpCz9sRXU/XthuaoQ6lVfcise5Xuvz8anmI2+n23R9QbVyCeTJKyA1PC1X69amKg/mtqakQmXZ&#10;ecpKSFA+KeitDFiGO+oAlp2mjuk7Tu7VLVfu0Il9G3VgS7dGe5rUBJucs5ZwthA/pYUFqiR+jZqz&#10;0rSxrFg7W5q0s7FRg0XF6qPWqgGbR5aPv5IIXQqzJlkagLuCMKhl1At5Eci1apq5gkhYDiFFO2LK&#10;fMVMtVQcYDhi0nwF856EkRoeOMVM/jPnyWPaNC256EKleSzVFYRXvfnQrfr4xQf11vP36Vk6x584&#10;dafuvPVGHd13CBYbDzxS524Y9GbAb3VNLz5h/KcMIKoYGhirDpa2Hml0HZ75GhLZq2s7kKgjbUZS&#10;Xo0UtbKhFY9xNSw8svKaWmqZKhhG1Kirq1XdnS1qqq2EMS7js1iHRLpb+8ZHdfmuLbp89yiKjVEd&#10;HN+g7UinB5sq1FtVyuCtmjT6VpLrYZ1LGlWYU6uMtCqlptVqXVqDUlLwnae2IZ3mM5jWRlUSftdY&#10;5L+hBfKhU9cAxP6ri+UdAAPqDwPqny/PAICxP8DYL0+ugGEDGC9Zma3Fnjla4kEnrwdVQytSSRkn&#10;adklFnY4GnBjgOIQeq4DNdvKWAGaYeFNOjqBS2awxfOQT88CqJGePms+aeMwiBYEMNnCYNov8kZG&#10;Td8zawHspyWpxfOpgLIg4djK8CQTLmUkoU+i23i2+elObDMq0aypMLNwINTNHrmunRHyRmidNYnp&#10;rNn4y6cxwJowb5Ymms3UZfNmauKs6ZpEX/Gk2TP1q/PP138ZbPGEiYAzarqCQ5TH901Td5fqOztU&#10;UFunpCKGBwy2VsWl0r2cIq8QZNirk7TMO5ZtEAFTHoyvmX7xJYTpLSF5nW5qS4L15tgCYAGxs229&#10;CYbz4fLK095aY0Bgw7CAYLx5+K7NFhKaB3Nq7hAgSwCw1eJg01rgEiEb5zDZurDwdS+gosly8SpA&#10;M3VMfL9Y0JFu5rSS9GfkyEt4nMXeLB4XKfosgOgcgu3mLiC1nryH2YbNZepMwuom6hdnXQQ4tVdu&#10;bhVWEbIaIAxHAcbjY/u0Y8t+GONtAGPsKAwKN2+kc56GgWEk10P92/iuMmTVDIZoHzCCFetrWqgp&#10;GyLNekTeXn46n5yF/LpmbQNH7rv2JjXwfefoEQCLbacZyOItjTouQrfm0Zttxr5gdHvbwR7bsm0W&#10;2Buhb/jPCWb7LsGxIas2wLG/v79C/nHg+BEdHdqinVc9ADg1qpyMQC6Sqm/cDW3PGzGGx4k+rZ3X&#10;P6bXPvmQLsg7dGigSa0DO7T38HYNdY5q79H79MaXr+sWvBYdrV06fOfzeoPU6+cfvJzJ77jGN/EY&#10;I5uoizqlVz98V68/fIP2U4LeRRDYDrxGI+NHdMuTr+M5xu/8HwCKz3iSvwk4Ng4mX3311f/zmPJ7&#10;cPzXHG7/A+5jsMEmwvjrHp8z5PEZItnouAXkvI/k9TOjUvdrwPzyyy+puLBQEy+95Pdy2RlIYPoe&#10;IOmZjuSGqx9W+eU3s25U6aFb1H7rMxp/6WMNP/32X+VPNtjiLQDsngdfUcUV9/K4d6jy6N2qOv6A&#10;6k8+ourj96n25EMmOfSYUTP1VzDIxnNsfvED9d7/ItUlXvqvH/xMQTkjqj75iTIH7vnWwXFa1606&#10;5+KpOu+cc/Xw/aeTmf8S9vQfsJf8n09p4Frc66b+ZUYo7Eqne5Y/+fJDffzFRyY23NTFjOTa1Lts&#10;1Cx/aniqjRopYyxjtDMbj0D42F/wxxvs8BlQfCa5+qOPPuLfiPf+12s8A4rPhJp9GzLqP94Ifw4c&#10;v46sOm5NNEFAzgr2XaZQv2WKRFodE7SCupSlMMnL8fgC9mL9lBq9Uplx/ipIDkEaDeubGqlSVhmr&#10;PDVK5QRkVWbFqZKqlQpqQsrSuB5A2wMoHqwnbRYQV5MZo7y1QYAGAPiqZci5XQjmckY6vY6DmUpS&#10;mwEkqWF4LlfjOwYIx4TiTfZWQvAyQro88R3ji6bPN2CZo9wW0rNrMU9O5nO1iOVma61AGJWUqGAV&#10;ZSSpIi9DVYbcNT1B2YRV5VNvVJS5TsVZySrmddTiwdvUV6VHYNV+9+kbsM27tWDeZZoz5QK6e6dr&#10;TSjAZi2MiPkM/Yzh0PwpE0mUzmNRreO/XJGr3JFCh6qEvzk7IcjElneU0hu80kkF0f4aqSsmgCwR&#10;kJ+oAoBRXEyUgglqyi8ox3s7oLi4dF18wWT98oc/1y9+9AMtmHGBrtnTwqrQwcFU3Xu8RU8bIPn2&#10;XbrjilEY7u2649bj2g4I3thRAQiuVEtlnup4TRUl2ciIGS4AxPsamrWJgJntSAi3DG0icIZQGupL&#10;Bls2qBcmuWNkWL1DGwBxHWpEyl3uv1JHagv14pGt+uquk3p3c79eKszXQzBY++ZYq/FXE1Q9Ya56&#10;vYJ1FJ/iXlKtu5EbtiPNboeFaW3nMkFj/V3bYZBhhLsN8Hsa8DbwuyZY4ZZ2wDAMcRcAuZ3TFgB1&#10;K8C6CcDe3EVAGQC5mcs1rfh+kTPXEbTUBqhuRXpdDoBbm1SokPAkpVBftD63DFl6tnIIFKuux8/a&#10;MoQUGwAMsDZWOZLfUkBeRSU9u2WclvXCLAGo6dnNz2tUTk4dB9S1rGoTI1lUVMd1JI6vyyPxOFVB&#10;/tQiuXjIz9lDIXgNU6hJqsU3ON7Rqat3btNDJ6/Qs7dcq2duuVoPntinw0NUEJHSnk1vd2KAK6F0&#10;SwlnC1QV+2A/nuNtLQ3a3dqiPc3NGoNVrcdPnA2rl+yyVDEL7LR6jpn86KD1oubKD4Y4ADC8Gs9w&#10;6NwFiqLPea25oxIAAWu5bu10S8Uix40GDIcCnIMvnaVowLQ/FVRuEycoiHqmtoxEPUE6+yf47d95&#10;8j49dudJ3XbdYV11fJ92Yc0bHRpVTyv1PQQwdZVvRPHB+1A3onKY9JKybrqJAcW1/chUN6gRH3E9&#10;bHoNXcT1yKUbUT/U1bYgVW/gfUHmXFnLe9DEe9qnsS1bdOTyQyS836j77r5FV195kO5YWPOKPG0f&#10;6QEMbzKB4mP7jDWs3Vu6GDLUsl/WAYhrGaiVoU4pxn9doZLsKmVn1MDSV6PmqVFicoMSU1pIZGcl&#10;0P0cR5JyVKW86dv1RCptnPqFIQsOLJQHINgLQOwJIPbwy5e7bz4AEFDslQUYpnJoBVVC7pkEXWXB&#10;EFMttBzWeBnVQ2507Bq+WDyys+b7aoaZN7Vj3oRwAQbNYTbNkVGbu+MpXozs1kgzp2sbttjSAMXU&#10;+tixDEBsAGQDFNsAjoxlDSNq3MYAyZbWJFyTym6wzZOmO8CALtDEafQcM+CYQNjdpbyXEzmdMMNc&#10;l0w3o5PYTJcSrDaRdTF9xhPmzAMcm+k8rB5nTZigswHD5116GbefAbB3VijhikmEAibwPbeerveK&#10;lhoVopxJL16vDLIbMlCZ5DCEKK6vVXlDE1YDlBGEClbUtZhWGT3ThcjXcxkYZayvZJsXKyI2V/5h&#10;6TDaqbDwSTDdMMfLDN91CBJiwsuQmVsRpGVGW8j0eQRozXDRRVOddMFldjp3oq0umuKk8yc5Uu/G&#10;3zuDbTfHGVDvDMBfoolzFpFEvYQqNpY5lWlIlY3TqUayPbL0uQwNzGCN5yxYxGDCRhOpVvolqdw/&#10;+/W5mjnXRkkpeRod2Q0DbHz3jGkzvfNbx/Zrx+b92jqMjcTAY7DFm0mj3jS4HXwGON6wjVqnccAx&#10;ChoAcwefhRYyBEzgmAyHIHJJpsyer9jMXJU0sb/3Dym5sJxuY14bmQuzraiGs3GTLeDYksRsM/6W&#10;BQwL7KmZWohPegGnNuwH1uwHVrDgWeu/O8+xAY4DCHILDQrCVoAV4Dtljt95l+7h1/AoPaYnqFP6&#10;7Qdfg1NTldPL/EN7q26gJ/GWOx/Wy+9+qA/e/0Dvv/0WXqF7dNP11+mW++7XQ48QFvX0y/otkujX&#10;nz2le265XvfgTX7r3Y/oQ35DT/AYN153g269i8eg3ul9Hvvj99/Ge3S/brzhel13/a168KmX9Q69&#10;x2d6kP/SQKt/9dt9U3D8/zpI/x4c/zNBmP/HazHQjYnG+xqYmTSxBlg2Tk8nWn/51WcwxwR0AYw/&#10;w77wJUFdxs/HH32sW267ST2DHciYTtdBeSaUquPO56jIcNO5l03jHxkqMy6bwWQW2STywN3vCPD8&#10;B/LrvwTEIskeIT1+4NSbWra2XpdwIHPBlDmsuboYb8ylhKRMmGnJKaEppLT23f+yCYh/Y4AMON76&#10;6idqvvkx/ehnE01/zwJzPyUXXaHcrX8f5vjci6drysRJeonvnH9FcGy85i9hir9iHwH1srd8os++&#10;+kgff0VnPNcZcvyvUPsYLPHnhr/9C3a0L4DBgOUvDDUCO95n/Pe5CVj/efr4TCDYGWD89LPPcJCR&#10;KFc6WINWB3FgWan7Hrzv9zv8mWT2fwQ4NphjAxwHerspfLWnIoNhj0lHTooJpJ8XZhdpdToe4mzY&#10;2tzEEOVwmpcYSnBQBOA4ynRalkpvcWo0C0BsJEhnrDFdLqKOqSgpRE0FiRpqyCOtOk8F8cEEdrnC&#10;tC5VBOFfsX5GiNdi1eRGas9IPUFFmaRQRyDt9lGMnweBX14kZDsqaJmVwjxtFbjcSt6L58t7CR5g&#10;m/mA4/mAYzPZwqIsmDlNzlbzYZMdqXVaqcSIYCVHhSgpMhifcpjW0TecGBGi1NgwpNvB9KVGakNr&#10;EcnVW0wAeV3sKl1y9o/lRKKvN+C7qjBDmQkRCvJy1RIrUn6RbzcDRGNWeWqR5UzF8hrXp0Qqg7/R&#10;2EYBS5G1ulgqysNBacF4uGHig5ctUQCez4CVKxTg7yNPKsXa27s46M/ShbAfv/75bzSD7x/7eVMV&#10;uHSubjzQpONbsgj2slZdmoO6Cn10crxCtxzs0dVHh3TTzXs1NtSoDe3V6mmoUWNpKZLxaqUnJisr&#10;OYWMkibY+2Y8rXhYW1tN9Tg9PW3q47qNeFn7+vrVMdgPg9yrjaRij9dU6WR/h1655Qq9czdDggev&#10;0afXH9QLdXQpL7JTHeE+68+6QE1UIB1HcnuI9Neetl5A8YjaOdBsRsbYTvp2d8cWdSPbbkXSXA+4&#10;raYrtIIQsoraATyoA6pFFt0ISG7vhUVmtXQhm0aS3dgxhqR6xHTazHX1gOXKZmTP9dyP+5RX9Cs9&#10;s0aRMSREhyYoltqelLQ8mPdilVYg/yUAqgpms4ygrGKYTkMmXVDeqcLSDhKx2wnIQupL4FCJcZqH&#10;bxhgbKySvDrSo8uVkUzFVUyGwgLXyN8jCJWAp5wsneTG8oPJS/QPV1VKtvoI6xmprtMwzOhoZbk2&#10;FiFlTwYQ0xkb7bpQa9wWqjjKXwN08e7opIOa7XvF6ID2kyg+VFykqqgYpS33AAzTNwzg8Z08Q76X&#10;TVcAgHg1ssfgGXNYcxU621IRZgBipKSJMGZJnKZYLVIC/37EAIhjYZDXAKCj+Hcl6NLpMMozFTXf&#10;Wh6TJivCaaGOj/br5btv1kNUlV2HwmD7hnZt7GxQDx7ettZGUsWbkYF3MEjpYBDVTxDeJvXWbeLy&#10;oOl9MpYhoa6DRa5H2dAEW9yMl7gJP3Qz7Fp9VQP+TELe6MxuJ+BwaGRMV5y4WrfdcTfVZw/oiccf&#10;1YvPP6WXn39MTz96j647vld9beWE3m3UySOA5z0b6S/uASw3c32J2mvwW7OvdgHQavIBxZnlKiao&#10;Lpvk6RS8sEnrmkgs71ZKRjcgrUGBIeVaHYyXOJBk5NWFVB4BfAPp3zVWADJpb4KhvLMBxHn4eOnk&#10;pYVgiXu6Fi9PJdzKWADhpfTtusEUs+xckwjAiiNUKYLU6dXIpakRAgjPMqND18pf8238NcvcE7BE&#10;MNRMAN2sxZo0055+ZFhfOrjNqSkzgLADHlmDMf4fYGz4jA1QfPrU2tZgkGGGqX+ywJtqQYDXTEDi&#10;ZdPs6NB2pAPZFtBoo8msiXSAXzzNjGOH2YBevMmzLUyd4Rchr7+YdOpJyIrNSCy3Ibnanp5uw5vs&#10;jyUiIn6tCRSvy01XJmqZtMJ0ZRFYmFHMZYZ2eRXpeOVzUGaQAk5FVncf7H5vG93teHWRuW/ZQlbB&#10;OPvM1l1U1+3j/AGNIVXesHGvSQXS2LVVNUYwHfkBpTUjKAYG8dsPorzoU3o232kkWcfD7EeurVRg&#10;ZKF8CTrzCkgl+yUBRjqSGisANCzzbP7+qQRtXTLDARC9kL/VVmdTx/TrCcbfvEBnX2qhX11spt9Q&#10;nfWbi+fqnEtm6tfnT9FPfn2Bfsr65W8uNgWZJRM62Af7O4i9Y5jsphGY480ju0hZ36Ntm/ZQCwYg&#10;JpBrrJ8wrt8zx/iN+08D5P7ezXw/Gt9dQ7DHPZwOaNPwOMFmqfjILdm2Hsjt/VEZ4IWGzTeOD82p&#10;hjOjts3cBqYfubylpRsNKothkJfIinAu4322MgYi9mfWPwYchwUHYzFA2v7dguN39M677+vDjwGy&#10;BmsLWP494DRA7CefmnpaP/0ERvk943fv0I1Mv/FHHJB99qk++fhjfcx9P/z6vu8DcD8hxfpjEwPM&#10;bXnsj4zH4Lb/8xjv8pzv8Rgf6zPjsfndx0b/8X9YGJexnb8Hx/8igPbbfpmnMfD/gLM/vGz6BX27&#10;X6NnU8AR64/7Zq8gIGeh7QLCKn7B1NLKBCyXu7lwIFAlSw6wjcu/+M0ELce/NPL0m9rz/lfa/NJH&#10;2gPhtw+17fY3P+fyBxp+8i2TLPvMMgCuweiOv/yh6q97gsL6JabHmjl9subOmqFfkoT8vyuEfqyp&#10;FgsVS4DEwU+/Qmb92jcCyUM8/zDp2/XX3Ce3qFT9iOcyn7lM6c03npZWf0s9x4asOq3rdvw303Xx&#10;JRfqycef+JcFx//jVT8tOzA4YUNebTDBXxnSaWOf+XreYhq4mPYv43emW5juYfz3lzHHRoAX9PPX&#10;/vfskgL94L/+p5v7vzhvYWWhQ4cOmbbn37MO688xx6+++pqSEuO1LiFcKfFhAIVAOoNXKy0+VGmk&#10;2yatCVACvcJJUX5aFx3A8te6SH8SdQHQBoimYigxaKUSkGPHBiw3gd4og332cVaYh6PC3O1USifx&#10;WGupOkszkFGv0OplDgpb6arVyx0VssyeaihHGOYQ0pcBx/iZDQAeSs+v3xI7mLvFAEw7+Tubmaql&#10;ggHHfkvma6WjpdxszAHDloDjebLBX2k++TJZ8ZmznzdDrrYW8lm6WGG+Hgr1WaHgle4s43QFjK+n&#10;4oI9AMwrYYHTCUzq1XBPraxnT9TMiefK2XYuHmNPOS+YL1c7S2Xh2yzEY1qZnUFv8TolR6yWp7O9&#10;ljsRjORmpxWuC+TubCkX29lytZ5J7dUiBbs5ydViruyRPS6YP0e2Cyw5KJ5Pd+YCRUeGaypg5qc/&#10;/KlmM5xzXmCl1fQWJwTaw0yW6yrAcflaM5XGstZY61BPuu463Kvrjg2SMkx1Ege2dUV5DCFytB6J&#10;ZGYsKd1x8VRg4fEuycHnvU6tJHj31BWovZmU5MYydSBX7asBIMFeNuNNHgK89VOj07c+U7ehSHv1&#10;2sN6+Yod+MiQmN98Qo+XFah+1jRl8bmvdXXTaHqBduBJHWqn37kdpoUwmwaCb2rqCazBH9yHn7it&#10;BbALc2t4gstr+wCsfaptGCYsazPp1NvU2rEVeTXeZOTSHbDCLbDNzQBrY9W0GHLoERNjbADjPOqA&#10;isr7YH8HqH6i4im3AQamklAmwx7XRip3M+FMLbBcTSouaVMBKzu3CR9qgzK4bU5Bs/KLmgHHzfR4&#10;A4Qzq1AQVDJ4qUA1UIkSAt+4XwwKhCB5LPLSchKFl8Ja+XE+wiMEKXQKCof1KozPxiecrjxqmjJW&#10;RyqBrtnVtg4KdXTUOqqYGpITYYUbdROBVvcc2qNrSEHf1lSr5jRu7+utaMdFCqFiKRCAsxpwE0QC&#10;bjDANoTArPCpcxUN6ImBFYwGMEcb1UvUZYUzWI1gRc2yhhUmdRqwFI3fOAq/cYxxH1bMHHOFAKoD&#10;pk+X2yWXKBpf/BWjQygNbtH1+wAGyGk7q6rVWF6prlaAMF7fasB9NYnmbW3dyOBhjPEaD7QOqBOZ&#10;ekMdtUsMGRpIVG+k1qeJgK0War466PTuhC1urKjDu9/IbQmy6+6jB/mg7r3rHj126gk9+uhTeuSR&#10;Jzl9Qq++/Io+eOdNffLBW/ro7Rd05w2Xkxpci/96QMf201+8u09bhhvwOJeou6VEAx0MbJp7sT40&#10;ouqoVF5ajdIBxcnUCCUAtNaua1VUQhPS6Tr5hJWSHpwvH7zD3sill+EddvZDIu27XkvwDS/2AgSz&#10;XL0IkAIku3G6BEC8eGmKFrniJ2bZ4SNe6LQWcJxM2FYSsmFAMYFRs2GFZxKuNZs+65kAt3kwxOZG&#10;xzay4amznXXpdEdYS6TQVJhNne0A++tMCjVJ0uwvRuiWnYMHXd6c4p01JNXWpBQbbPFp1pg+XPqP&#10;55g5U8vlpvkW1ADxHIa82ljzkFzPhjmdMZ8+ZMLWJtGxPH0eXcqkw1sSCrVoqSdsbYC8YDT96bgO&#10;Jj05huFacna+ktcj/8/JVU55iXJL6DQvzVch+QpldEJXtVWoGttLdRtqhY4yvPtYTXrKsTlUqZfU&#10;8qHBNm3Z1KeddFvv2bVZe/dsZZFnsN0Ax3sByYc4PaLNWy7XyJajqE32o+bYxWBrN5/dfaTH78Pv&#10;vx8LAwn1jXsIyvs6Xb5hG4OtcVMqfHntJoZWI3yWh5Rf3I91oUvpOW1ah3c8MaNWcXQnR8YXanXk&#10;evmGpcknJF3L/BPkgHfZytEff7fxnjhrKgOJi7AQXHzpbLb7UoBxPnaOEQ1gHekD4A7BCo9vQkqN&#10;nHp80y5txju8CZ/xKEnUI4QTGssI6RqBYR7asJ2O460mabVJXt09Zkpm7+0aRFUxrlICCc05PptP&#10;2ruFLcDXxhGpOwwxKdWzrZfAZuM7prPagsGIoQaYRWf79Nl2yOqp0EMiPx/gbCwzapyM06zvsOf4&#10;DHP8DwPH/+rs67/y6/8eHH/bqPPf9/HOpAr/4V949913yYoAiwtJeRwZGdLLL79sAkBG9VcH3pxz&#10;zj0bIPtDmS8LVcbIURXvu1HWHvHUEXgqpLBXRXtuAQR/ql3vfKWdb/0O/zKAGZZ59Nl3teMtfMA3&#10;P4/0ZqkmXDRJx6+8Uk8++aTuu+8+Dmpv0FVXXWVKT4+MCEMO/QP96rwpyt1+PY/zOWD3tyap9eiz&#10;75iArwkAs/4Us2wAcQOYH+UPKz10Oq3aySNJxdue13p6ib+tpOoz4PgcwPEFF5+rJ5/6VwbH391+&#10;/qUhqzYk2gDsN998B6mdo+k9CoiuU3LndXJxT9OP/uvXBInM0i233GLa/wyA/Pf4+XPg2GCOY2GO&#10;vd0XycfdybT8PWE7TYsuXy8uw9z6LreX/3LScDm/mtusXuGk0JUuigYIx/qvQCLtaQr1ilu9EtDs&#10;R5hXgLJgnteFeqoWmfUm2KPWolTkpj6KQr69NthXKREBSoN9zaZ3tTE/DpaLA/maTOVTx7R6qaNW&#10;LLTQSnsLeS2cLU/bKXI1v0juCyZRZzNPS+ZPkyUyZ7PLJmjWxRdoyrm/0eRzz9KMi87R3EsvRAI9&#10;QYuszRQJg5xDvVJlHr7jghwk0GnKSYlDuh2jyvwktVEHNdSFn3FNsKZRVTZvysXIqGfJ29VRsyde&#10;qMXW5tRIeaixuED7SM5dFxmGRLmbwKWdig72k7urvZY4WmiZs40cYJOX8JxuVuZynDNbZhMnau6k&#10;SZozfZpmGv7AqQR8OTnIipTrs/AHTr14gmznIgmfP0ueDgAeH0vt7k3TlWOZyguboco4S9Uk2Gln&#10;81rdebBT1x0Z1omjSJPxdNbnwUam52qtbyADBsLKfBeTGO6q3GhH5UfaqnitEwOHlSrJgfmEzWxH&#10;rdBH7VArUsqmRqpyWrF5ZaQp2dZGrd5euoZk8Eeba/UG6dvPV1bqgLunss89X+ULFmhzdq42Nbfj&#10;BwckNRLUhASxqtEAvhsBVYNqrhvCszrI4w5S+TOs2pZB/KgDaiDJugNZ9IYNBzSw8ZD6+vex9qi3&#10;/ww4hj0GUDfBONfiE65qGKKmx0iO7ldOcQf+YgByEanRsMflSICLALslpGSXA4yLCusJaMInjCc1&#10;F0Y4Jxe5NOA4EyCcmlWtTK7PyeN33CYrtUSFGRUqBRhnr8lRhBeyaTyBzubOWmK2WC7IOP2dvBXl&#10;HqrscBLQ1wIwOGDPiyOsLAQg4gUrtyxQcWTXZARGqi2rQHsAmNdu2qp7DxzRrTt3a29bO9evV6b/&#10;KoWRdO8zm312KvUy0+henU6IFuA2FDYwCll0JAxwBEA3CqC8ZgZsMGzgWoBxPGxVJKngoQSfBV86&#10;h9O5Cud+EZPmKJIVPfk0OI6AUQyfyWNOnyGPKZfJz2y2btw5rg+ffVaHkDYPtaMWwLfbDtvb1dKn&#10;znbeJ96zepK2e5CIjhDENjRME0pPt9qbCMuqJiwO/3ArsvuGui7StjvViHTaCNLqpjqpA1Dchp94&#10;FOn0yUNH9Twg+P3/j72zgK/qPPh/BXcSIEiAECPu7p5AjKBJIEAgeJBAEiBIgiRYIEBwd9fiLfVS&#10;d3df3bZ10nXb7/99Tkjfvtv+77qt6/tuI/08PVfPvfeccy/n9/zs08/18Xsf6J7b79Gxw6f0wP2P&#10;6LFHntQLzzyvLz/5UH/8zc/1Fv7mA9tW6ciuVbr74l7df8chGlhIVsfKsHNLDSFJa5B3U/dEINrM&#10;qYs0hQqgSUWL6GFeqHzql4YVUCOUv1D9h86lcmmOkvAUJ2bNoLN4mpLTixUDEI4wI426JVO5lDZZ&#10;ESRMh5EwHRpHuFTiOEXGF1F5RLdx6HCFRBQAZkeSLJwH8MqndmeQHNyT5eAaAwCjg9gPHyng1o1j&#10;whFm2M0zWk6uEXiLDSCOgD3GA+xjgFGs/AA9wYQyGVAcTBq1NQhgMiMI5tAMA5z8roNkD7zFbvhT&#10;/fyR4volcTkakBwnR5dgq5KoN8nj7l7hCotOVSrJ1UPoyy6cMAWv/Rx6pGuoNmOfYL9cwvYyo3rN&#10;OoK2CFBjsqsKSfryOnzaG+qQt8PwoxJYQQp/Hd3Ra7fCDgOCN1Ntt3v3Wu3bux7bJ754chP27toM&#10;EN6lo4f3AI4NMEY1x/nJ3r3Ij3cc0nbkytt38N3dekJ12CFWkiuwjLT5ZbXUr60+zuuctMCxAcaL&#10;qo8wUXaU7/0R/P+HGActgFyJZH++SYxnuYixkOT4SljnyiVmmBo1Jr9Iia/A927S4+cwGTa7kt5q&#10;erHL5tUz+WX60AHT+M5HjZlJZ/kMJsGqtJQJnRUcrysZdTC/mzfgKd5uurkNc3yYcK792gMLvAv7&#10;605Y450Eb+287knejr11K77jzfUEc2Hl2FS/m/75bciqd5D4v5/LG5XRD585yfxeeIz9qG8KIlXc&#10;HRWHizdJ5NRzecMa+zCMbNqVyi5Ht1D8xYBjaqbc/ZCBk7DtRpiYJ2D6pwTHSwkTNbLqG+D4P8hr&#10;/Pd6jv+nE84bsup/xun4/611/iWA/NJLLxGy98B3b/T7lTp33HlBSZz8GzDTvI0NANbuO9b31iat&#10;kPf0IlkxUx6xg+QaMVCRuVRtnLpXqx56WasffV0LTz0oB49QNW3SjMqMx/7ixvj00085sZturdc/&#10;ZTQMtSxwvPjK08i939Te936lAx8RFPazX2v32z+3gPKfgWSCw47RPDNj7zFrPf0GV2rBbV/8qFVO&#10;M2GOp8Icd+qK9LxDGz3/0gv/t3bu/9F3gxJbvzEeZv4ef+w5ubr0VftbkKeuw39+8Zf0Ub+qgJBh&#10;ata0mTZv3mQ97vsVTz/mx/qr4BjPsQHH/eJCSGWGAY0OUr/4UEaIUqMDuT1YGQDATG7LSgizvL4D&#10;kyI1JDVGBYBik3A9cRhsMh7LScMHaczgDOWTHD2KgC/jKR43OEmLZozWNqR8y0idnoDXOA8Jd256&#10;IonV/TUmK5lOZdQbJaN0fMcyQOh41kHq9PCBKgJox3j2kb99WyV4d1OcVxd5d2+iECdbRfS1l1s3&#10;G/Xu2EZdWzeVbfNbZNviZnVudYtsWtyiLq2byKFLOwW6OyiFzzUAL3I+dVUTR+YR9kUX8azJ2ra+&#10;Rvup2FlHGFAKn7unbWt59OlOXRPpwNFh8gR45KQkWSFMi0vpoJ0ySUvKSvUevx/3Xb4EOB4IMA6Q&#10;j6eT/L2c5dq7u1y626kvFSqONl1k385G9rbUQdl1lV1XO06WfZVOvVzPzjZy6NxZYUjCw/BKB7r2&#10;UnqEh/JSvancGaW3H0LeuDxf2xbmaN/SfB2vm6wHT9bp2vnDunr6rOrm12hNWaUOriREpmKy1lUM&#10;0tp5sdq+JFxbF3ppd5UvEuBwrZkdh38zm2Aj0sMJTaqbtwKQvFLrqldoz9Jq7Zs2Q+X4GCu79dIm&#10;QNy1lCx9SFDPS+nDdcApWBs5ETwxdqoO40tcVbOMk/CVqkSSu2h5PSyRYRe3qpbKpJUkPy9jrFy1&#10;g5P1zfQFkyi9bJvWGw8yydVbCNXase2stm8/Q8uGAchHYH1gkvEj1wCGq2GbF8MWL0TmW2X15m5U&#10;Od7XmeUrNWN6jUpnkho9r05zAcczp1OVRS+0GTMMGwwwnjFjqRXaNGP6EoKbFmhScYWmTp+v4uLZ&#10;Kib9ecb4mSqBAR6TNUo5pG+nwPgkAHySATmGKR6WMFATB4zVLJir8rypmpozUWP6jdEokntHkco7&#10;hk7nyTljtYj6rYMrNukKwOHwcmSYJXQZw9pP7T9II8JgnfEIZ8D8DnD1xDNMorS7j0Z4+isX7+iQ&#10;ngBawO0IRj7s1zCkork9nAG9rsik3VUIQB4LuzzWMMV4jocTvtUweDzA2IDpPHpxhyGlzsN3ORQZ&#10;dr9ePRXOsbRobIHefPAe3X78ECGw7Ft+U7Zt2Mw+IzgLln0ZtT27YQEPHbmgXXuOafe+w9q+i25s&#10;JkJWUiu1elUNUuvlqmXfrkB6vxYgtpbJkNqlNapfsUo76wHFtKc8du+9evL+a/r8/Q/0O+x+77/+&#10;tm47fhY5/UZYxmO654579cwTT+qNl1/Qs49dw1+8i/C6Wt2BbeHOC/t03+2keJ/eheR1HanAG1Ab&#10;rFLZzAWaDHtYOHKORhfMpd6M0Ci8wxlIpFNghpOzZykedjgue7qiqFiKTC3COzxO8dQuRaVOICUZ&#10;BjhpvIJJmQ5NGIMUdgze21EKoV83OIr0ZOqX/GGGA4IGI30mvTeQ/lwPPMQeqfiJk+RImJIrwNXd&#10;h8ogR1/1JvDMke3v5OTH0p8RKAdqslzcI+QJM+gPGPZHZRAYkggATmK9iQQzJVngOMj4jOnj9fNP&#10;VATHmT+XfZDd+gOSvTnWzDIEua0bzLODg688DRgOT1FWznAVFmHhKJmL53eplgN+16zfRKI7Exvr&#10;NmoDIb316zcTcrYe5cUaFBgrWbJ/2H61VIbVIY2urWOJfWLthlrr+vpNa7Rp23pt3oZ9YttGbd3K&#10;MbF5s7ZvRC1Qv4l8gA3axDo3Ea5Xvw6AubbeGqsBhstWGR8/EyXYHapRcixlAquaJPmGsZtBMjzV&#10;adV0ki9dcRQg3DCqVxxjsst0lR8GMB8AMNOLDXO8hOVSxhLk+1V0iVdVbSH5fDOe9Y1YH0iKn11L&#10;En0tGQKrGWsIy1tLVddGgDRSf6rXTKDeAnqy51GxVlVZR6/5Om5brUp88MtQOKypBRwDdLfjH961&#10;/QCs8SHYYyTWsMe7AMg7qXLaQa2TCesy0msjqbZk1VhC6sl/MuC4rpbEdgIGDTg2zymdPkceMPg+&#10;3qHsV1hgXzqmQ2D9AcB+7GufENQABiDjO3YDDDuRCeAZzD7GiuHLseFjgDK91gGA5Z/Sc/zn4PhN&#10;taOj/idJqzYg7ecEZ90Y/zvbwGz/XyNN/zH+boDjH2Mr/t9dx/dBr0kINnYH4+9s/DP3/+Y3+E4Z&#10;5v7Gvw8/eB8Z2kr5eXurr7OjxhWNIPmU6oN+8erSyVZNqTW65aYm/ODcrJtvaUbXYBe179KNxEg7&#10;/DC2Fli9hXH16h3WKk1Nj3lt8zqNf1evXrXY45aES6TBbPinDiFoorO64E8OHTRJSWMWKHLobK1/&#10;4kUd/vx3yLy//A4gG9Z4P+B54W2PANadCfVxVtHcsyo7+MaPJqk27PPMXS9oxtrH5NzVV7fefLMu&#10;3Xnp/+7O/j/0zgxp/Nvr3c/33v+g+pAga3tTL02pe1Dlh95S+b43FB01Xk1uuVXFsHf/zL+/Bo4/&#10;/vgTjSIoKjUmWEkR/ngu/QGK1MdEBXDdzxrJYX5KCfNFfoq3kZF2fWTwnAHxEcqBZc0iNTorLkz9&#10;IgEIsaEAZMK9YJ0zor01jV7iTdVlqpw2igCuJBjmNHy88cpOQHKaGKmBsK5LS8dQP7REVbNGE/yV&#10;hQ9yHoC6krTrscpLCVGUWydF9m2vAIeWCna0UaQ7Euo+XeXZy05evbrKz9leQfh2gwDTvi495e3U&#10;XV6O3eTZh/tZuvSwVa/O7WBrbRi2cgcEh/m7K5n3nYBX0xmWuIdNW7nDRrs72Cs5Igy5sz/1UFkk&#10;W5do3tRiEojn6vG77qJn+EGlRkXhF26h9JR4jcbTnITPOQLw27enPQx2Z3naOyoYJjCShNWQgBBO&#10;nsM0OHewIsOD1blNK0B7X0UH+cnXubfc7G00ODUUGXqA5hb101fUQn758iW9+/BBffzUCT1+fr0e&#10;PLtBD5w9rHvOXNJqGNGqsVO0a9Ec7V9WpEO1Gdq+yENH1rjoyEp7Xdzgocubo7R/RZLqFg5STcUU&#10;rZhXRZ1QtaorqlUPyN22YKGOIMms9g1WtW13HSN4673BY/R6Wr5uR8p4IXawnixDLly7RTuXE8a0&#10;grCe5au0APa4EmZx8RKYKxjeWhjjVQDj5YQ31eAzriQgy/TfrsOfuA2f4vZNx5FmntfJ43cyrmr/&#10;3rMA5aOkyx5G4rlXdXiM1yNxrEfquNyEceEZngeTuHDRBqTTdNcWV2kKtTOzy+m5hTUuwZM6Y9p8&#10;QHIlvlRkuCVLNH1qlaZxeerk+SoaO1PjAMOTJk7XxHGT8c6P41ikDgcpZBRgJwpQkogEMpOT12Hx&#10;WQRojdSkIUWaMqhIEzMBwwlDlUeS7tjkAk3MwFNMCNHckSWqGIXEejisMoFdJQMLNJyT4FxOhof4&#10;mnRpf+XQNZxFgvRA1wCN9gvTKK9ApM9+Ggn7NByGOK8X3mASqAsYwwG5+YRpjbgOjMcApIvcvTWO&#10;42UCXkoTvFXgSAI6LLIZeUaGDbge0tNVWd37aIgTnngHR0V27qRsX0+6kRfo3pOwYWuqNWX8SALF&#10;0pU/dKjG0Y9ciz+8fgMAZel6/g1DPr1sPWCZBONlJEmTmr1uAyCKPuFNsMjr2MebVq9BOr0MlQDe&#10;dbqITx08QGf443r12ad114ULeuKBa/rwzbf1xvMv6fXnXtKjDzys2y/crmv3kYNDns4HNIM8/ciD&#10;eIo3kky9WfdcOqz7bz+qK/iNL57ew2OP6cwJKsDW0FGM8iE/b4ry6NUdMrRUg+nSHUjvcHrWdCXC&#10;AscmT6J3mPAsLkf1nwRLPE5hTCZHpowiUGsUYBgQHD9awXGjFRA9gi7ifJKm8xVCn24I1UF+wdkK&#10;DBsEe8syaIC8qWFycCD52D0JpjYCmTThSshjQ+nPDY1M1ICcYRpKCN2wwfhjfULVyaan+roE8rxI&#10;AFIyrC41PZHU9cAYh+LBD7EAcTKjARwHUtvTAIaTFE4Ksx9MtBfyax86j/0DYglsglV0D5GHW5AG&#10;5YyAUZxD3RVqDuPhX1MP+K3X+np84Fu2MpD51nOdfbB5wyZkwLTTbGA/bViNz5ZJMUDwRpLpt5BI&#10;bpZ1+NzXrlvGc0yuQC1LbodJ3rxpPZNUAGq+u6vZ92uY1FrF93MlHv3lJJBXLwZoAjIXMYlSRabA&#10;gkVYFljOB4BWmu/zcnrAUYhULcWLznd8ETYK0yNeCWitpDe8EsBbiXy6cskuxm7uRwVCB/kiWOFF&#10;S7aRnsxyEUF5jEpY4YWwxAsqCckzPeKMecY+YWwRZAKYMZdJsHkmPA/WuKKC6rD55ndgHc8jFI73&#10;vIRwuKVL6izGeDW/TWtq6eaG/TVM8HYk0zuQV++mv33fbthjgO5OmOMdBBxvp87JgGfzGAOMje/Y&#10;gGMzNlu+4y2sB1XFViTaJFOvQ3GRkTKA8z9f9n+4xer7s9/d/eIAx/iKGQYc+7L/PfltcSSoy8U3&#10;jLTuWPmEklzO74sZfgDlnxoc5+SgXhna6Dn+J4Pj+++/5595/nJj3f9LW+CF55/V1Xuf1UvvUt/1&#10;uvCRS+9+/CmXf/tdzVdj3ZdZvvaBdOzsI3wpV1rv+PLtd+kqMe//09/vCPd5/WefYD9sNMz+sA9r&#10;yrz/UjfzD3v2jUd9v1KnkZUzLLIBqo3XzeXvd9J+HyCby59//oU+++wz/P1f87xvSBsmNf7jj/TK&#10;C8/wj/x57drBPxSEs4yCeQvnpLdP7x7qRYCNQzd7zSLd1DDE5u9PX9/c9vnnn3MiN1Zt27ShxL6t&#10;WjRvqW52tsxUd1VH245qQVfhTTc1Vct27ZUBW7Lr7V+QUv0Ly5+878Nfa+0Tb5Ii7a2Wt7TRgJEw&#10;KnQSm17iH0tSba2H9ZVvfwFP5zA1RWq+nlnof9Uqp7/nG9G4376/bFQi/OnxZfnc8S6bGrFvvzWV&#10;Yg0y6Vfffg3G0Ectb+qkSWse0Jwj71jd0dERRQ1S65wB3721/61ALlPlNAYpdMmEAlXMoLt1+njq&#10;k8bhr52ghSWTtIjqoyUkP5tRM3sGvb2lWr1wttZUzrk+KlhWqL66UhuX49dfu1w7OFmbN200LHOQ&#10;Juenq37xLM2eMIzapmQ8xYRYEXRVlJejMUixh6fHANhKSY6mq5vqp1kTc0liXqw19BFvrqnQ9uVz&#10;8C0P1vSCJE3OpV6KFO0i1lNowsPwO48akmG9/zHDMjWczuEc6pWyU6Ms9jvCv68CYI99AMxeTvZy&#10;7ckEVPsWanErypBbblJPgLILYLhrh7bq1KYl9U2u8nTsrTikseXFk7UYOXVx4WiFkhCbk5SkYzt3&#10;agcn9t3atZMbHueDu7fCMkzU0Jx0XjcFJhgpHmFLQYCiOPxq2SkZGkBNz7DcYconFMy+axfZtaVa&#10;zt9H4XimPR17qHfn1kqP8VdevwgVpEfo1NZlBCod0XtPXNRXr91LFeRRPXHnXj16x0n6j+/RPuSV&#10;y4uLtYke6f3LRupUfZYO1/rr6AonnVzZS1c2eOnC+hDtq4nW5uqhSMeLtaiiQlUVNZykwh6vIqBr&#10;6RJtmjFDxR6emtGlq1bBLpyKTdbZ1GzdXjhJj9TU6fGDx7SHk/VFyG6rmSxcumo13mBknUh0lyOr&#10;XoN0ei0McR0VSivwqS4xUsc1BHZRl7KRiqZdeIuPAYzPn71TVy7epzMnb+fknhPoyuXInedrzJip&#10;GpE/joToiSocM01ji2YAastJ88Yba3p0K+mynVKhCeNmAaTmAojnA4DnwAaXU7VUoRmT5uJPLdfE&#10;olJ88zNVhDd4DO99TOF4WEi6uwkpGpiSpnDAZ0A3ByWQApyIrLk/LM+oxAGaMGCEJg0doyl54whP&#10;G62izAIVpXMbDPOMAeNUTMXNtKxCzcmfrNm54zUudaDyo1I0lHCeLG+k00wopAF8kwG6GaQND3IJ&#10;0FC6hkfAOI1wBtjCCI8kPMsEaBUihx7DGMtt45BZjycNdwL90pMI05qIJ7nIixRqmObRbr7K4/GD&#10;AdGD+7jRY+ypAfiT+/dwVGKn7orv3E1JPXoqDFtQ3+ZNNGVAuo7AFG6nI3jFYkDmoCT1S8XvHo/f&#10;P28ILFs1HuJa1CETFQsIDKcqKC42BXVUP8Ul4rNOhbnMztSQrExC98ZpUy1VYHWmi3izzh49rGt3&#10;XdWrzz2j08htV7Kuo/sP6rUXXtKH77ynT9//iOX7+ui99/T1V1/o84/e17V77tCRvdt06sB2PXDH&#10;KUD0Nb3+wjXdf/WkThymQmzLBtWQbj1lsgHE45U1YLwyBxQrud94xScWKgV7UEIyl1PGKzLBdA6P&#10;VRi3R6aMhTXGK5w8ElBMNRAVQb4G+IYPo3rIgGLAcBj1QSEDGFkA40y6hrMArdQE0UXcu3eQenTz&#10;Vc8eAXInCCsU8JpIv/CQgvGkm69gomaj7rjjDr30wot66tEnYdFXKzM1R6GEL8XGZCiKuiHTXRxM&#10;5VAoNUPBMMiGKQ7EU2zAsGGMzTCXgwBNwXhP/QxbDDD2g1kMBED5E/LmQgr1wAHDrE7d9ev4/tQB&#10;VFfU8p1crU0bN/C9Wc9YSx/5WiYs6mB4Ce8k6XzDSkL2VhOqR03YNsDxNlLA92xbS7d5tebPmQp7&#10;v1gHSJnfuZWQNELYdm1dr90wxvs4R9m7bQuM8RaUMvhu+V7uYGwjMX4zqfIb8f2vX00yPIqP5SgM&#10;qvluL8JrXmV1WK9n2wBUCWZbUEm3Nd/HBTC38xeusRLNzQRWJQFu1li0yWKCK1F9VJIuv2DBWrrB&#10;meRiVFCbNnfOSmvMq2CSbR41bPNRoSxgWcmSWjbDApte7eXLSFHHmrFy+U7UDDu4vIP3Rd81728N&#10;0ud1+ILXrWXiAAm06Srewm/NVosJJpQLufSOLYDi7UdhjY9cZ4zxG38Hjs2EXUMg1xZk2NZyo/Ed&#10;72LiYReXd1mAup6k/z0wzYuYSPTsi2qA73RgKOw/YNcVK4aHn5FUU+NERoEf4NjfSKn9I/GI41Gm&#10;B9k/zMitAc7B5v74/xVwnMfkWO6IAgK5/ong+JFnPtOVK7fLsEkmROvrr0mlvjH+l7eB2Q//2Pji&#10;8890/30kf5P6ewMc/z3Q4d/zOQ05TD90IoNYJ4KXTNDel6TJ/+zDt/Tue2/iY/6AML3/Yqgbt1Rj&#10;9+3vrvtLvwR4Xzl/kX+c6vHG7NDzzz1B4Ny7euTRe/hHczXe5JEA5q66+eZblDF1AX7kn1s1TvtI&#10;qx7EbKsBV4lRI6mM+hKvMWDWANofecw5/I4Sc+YgAW6JnLKK9OZ/jjf2/+LR1Li/GgFxAwAm9o2J&#10;E3O5cWKlsbap8fb/+iwN2yod36tRGYwqxE+173WV7n0V/9tIizmePn3a/yo4/tkHH2gacuHNK6u0&#10;ez1VM+uWc5nwphp6R6sXIsOdqzrG2qoKrZpfpuV4Uw1ANsOA5aqSKYxpDMKqSEotmzRGZVPGqHxK&#10;ITVQhGGlhWkhtUnbCeQyFVB5/aNUODgNefMQ5K4FSLHxzKZF0YNaSkcvTGDxME0cnU1FURnS7DQC&#10;rpxJrY5W+fgc6qGGwD6TlE3fcnFBJl3Hycob0FA/NTSDgC/Wk0WwVf+EIMWFeSnYB/aWSibfvj3l&#10;49pTIXiJw3zd5O3aW11t27P9b1KLJsix27dRh9Yt1L5lU7kDjD3wBjt376risdQ/AZA9HXqrFcqJ&#10;3ra2GgfgmpCbpxA8xbs4eX38/qvqlxCpBGTZWbDIiWFhivIOULi7v8IJ1YkNiVQilT2ZWf0ViVTb&#10;sM2O3Xrw/kIU4OmqvnicnWGOw/ErDyUVOz8jCV9srhYxQbG5Zq72rqvU6b0rdHLfMh3buxqv8x6C&#10;tBZpydSJqisv0paFSKBXDtTR1QDbunhd3ZCoezYn69SKWGTZCfiMh6uanuk5sN9LAcaLAAILALur&#10;6Z1dNHmScqiAGe/iqjnevlqbivd4UZXeOn+bHj1/Rkf2U8NUV0si7RyCsOZoIQFPC/E/VrGeGpil&#10;1cs3UR1FoBMnr6uQG69ZS5/ynuPauecEJ5oHdP7IVT394Au6984HkCruQQpNonACHj38st3s7NW6&#10;VTs1w6rSrGlrJgfbqX17O+SsXoqhQmlYbiFpxSWaQr2SAbwj6YYeX1QMOC6DHS3RuFHFmoRUeiKh&#10;WcUA48njYYrHT+Ex4wDcuZqGFP7ANmSkAIv8hCRF2PdRGuFXOT4hGp+crWl4hycN4fjLQ049bjrH&#10;5kyVFk1XyeipKhs5RTMGAZozhqsgNkvDolOUF5esAaGkWLt7KAQfeT8mQfIjo1UYHa+CYNQPpEwP&#10;cw9SPm0EY5BXGwZ4EuzxBHc/TUAuPRlPcTHgd6onw8tH09jeU3x8AMa+1DQRyIVHeZiTiwY7wwqT&#10;YJ3cvZeSuvdWYo8+imFbhaIwCmjXUaGdu8izVWs5NW2iqD49taJ0mg7CFs6eOlZFo+kQLyZBnnTi&#10;WdgG5lYQ1DRrOoCkgsmLlUwwsL3GU/MDozxyZCHVWHnKGDhAiSmJymOSbhV9xPsAaAfpuT4NY3z5&#10;7Cldpprp+JHDOk944PPPPqfnnnlOb7z+hn79y6/17a8puPvmd/z79yuCuF7Tnbef0bnTB/AXn9S9&#10;V07q5afv1cfvMpF8jpTjBTOYMJ6oCUXjNWQw8vaccRo8ZBo9xKik+hcpIjZPYcigE5PGANyLeE/j&#10;FMvlCMMMRw+3AHBAdC7sMPVB0aY+aBBghT7dkEF0Eg9G3mqSpdPxgqYTitQfuXM/pMwJqHYCGUFy&#10;xy88GGl8OX3ZE8bNBpQRRnX4tK7c/YBefPV1vfPe2/rZ+2/r808+0oP3cF54+apWLlml2IgUJcZn&#10;K5b+3xB86v54TANhDQPN0lT5wA4bttgkFRufsfEch5r7kGAH4E0NovIn2CQb+0bIFRYyMjwO0LeS&#10;iXUC7czERfVSAOByQu3wB5Mev241l2uRs5MJsAmp9EaWJpV+/dLFJM4vVT1hb/XLF2vjCnqjmRQx&#10;ne2D0uNggmfr1KFt2rJ2qdZUV5BQvlRb1y4j8GwpGQlrkLdvxft9UMf5fp7af0on95/VyQPnGgaX&#10;j3Hb4X3HUXYcwZtMcNUO6o5Ie95EIv0GAOQ602kOu2oY2+XLsFXw/V9YtZrO8OUqt7rB8feXLSYX&#10;ALCOfcPkApilAb1LmehaQj+2GcsJeFu1sp7k9HpYX2TjazZeB7vbtYGQPxOOtWE9YBWZ9BZTuWR6&#10;iekr3goDvHnzDoK3dmrnTthgpM87uH3X9iOAXyOXPszEAEFcO45r784TDJPqf8Bijhtk1YY9Zl2N&#10;VU6A44ZKp70wxjsA2LDPm3ZaUuyN67cS4LWbWqfdyhtaaEntPXyQ1QfG4yM2bHA/K5Hal/0fZMLY&#10;OEZ8AmLwIwcDksMVFJXMJArye0ByAKD6f4M5/qeD4xfekp5+9Xe6et+LunDpdgJ27rox/k22wcWL&#10;t+vKnY/psee/1otv32CO/y+Ck/+N99SQTAz4obrnD1Z1z++sjOLGauWGKh8Degz4NcNcbqz3abzv&#10;///OG8HVf7HUjf1UDW28Des0QccNDORjDz/BCbujBa7GEn5x6LNvteLa02pt4yjnnj4qqbmbCqfX&#10;f3RQ3AiyZx96m4qMuZzEttC08qlWUv5/yt+fMsffB8eNwPgvbYsvvvhS99x9pw7t20nt3mVkgRHW&#10;REaK4wCVbXlWZUirQ0NGqlXLVvi86hr293Xg/WNv278mq/4Iz/HY0SMBZQBMEqKz48Nk5NJZLAcg&#10;e84klTk9Ktga/aOClIbHtl8E0mmSpM3ojyQ5NYz7CJpKjw5XGo9LjghAdsyIgD3LjFb9Ejpi66uo&#10;gBqszLgAHmP6iGPpCk6BMQ0G1EZq45oKWNgVmjV1mLJSQ5QQ4UN6dE8Fu3XX2MEJJO9O1oq5hVrO&#10;qC4fQ0LzAMK24jUIsJ2eRGI0FUpJSLgTqXlKjDJLvJ9s9wI8zv0IEwv0dlSAh4OC6Cz283CSC8Ci&#10;Q4d2anLrrbqVfdOiyc1WqnxPmF1fEqbtO3UEUFO1AxuciMQ6Gol1iJcHCdfDtXD6dC2eOV0nYI2H&#10;AGbbwuB5IOP2cXHAc9wNzzHSbICNG2ylC0sXkqmdSdHuaNNGTQHZTgCfyIAg+cJSO/bswve4M2nz&#10;vZWA+iQnOQk/N/26jBGZ/aikSqJSK53U8FR8mQDnabmaDvM+fWS+ls2cpNrysdowfwQS6xE6tHiE&#10;zi4bpfMrRurI4qHavbRAW1fN1KIF5CKUzYINg/1dUg3DU4nPsE7rYI8XjB6jrQRunYfNe+LIQb3A&#10;8Xrv7ad1hE7ajTBTdetWkVq8hDRhqpNKZ2vWjFK8vWUqmT6XaqQqVXFiXFWxDIZouVbUbtQWJI07&#10;qVE5uPe0Hrr9cd1/5QHun6+kuFj1RFXTqllTNWlyq9q0bqX27dpYy7Yw6S35LtzCZNHNNzdVixZt&#10;1AuAGBNN6nk+DPCoIuUOGwHoHQW4AgAbdnjEBFLVpyifCqa8nALlI4fNpdszLTleOdmp2spEz+fv&#10;v64PXnlOc0bkK6GPk1KRIw8PjVIJzN2ckUWaVThB08aQSj0ZT/KEaXRrT9Dw7FwNiEtTfwDv8OT+&#10;KszK0czCQpQS81FFLFH1nBns+8k6TP3V8Y11ukBf9GMnT+nuPft0Wy1hVnmFmo60chYhPrMCIzXT&#10;L1QlPkEq9Q/SbPZ5qb+/phMIWeyFx9jVRQVOfZTL5MtAguX6c+zEkTwd0qmTfFAMubduI5dWbeTU&#10;oqUcmjWTW/sO8ujYUT3Zfj7dOquUFPUDvA8zkbTQ1I5NLkRKnU+XNhNHI6kXm1Kk8rIZVFnx+ei+&#10;HT5skCW5HpSTofQMEpBTYqnaSVVBIcdS5Xwd3bZNh5DzHtm5Q5dPndLtt53TbadP68K583r77Xf+&#10;20/THwhW+PXXgOL339HzzzykK8inH3rggh4j7fzK2QN6+Zl79e0v39frL17TwjmT2D8kdzNpUTBi&#10;rAYOGqts2OL0zOlKy5ysAUMNSJ6gQcNmwmJPUb+08YqOGaHYuJEwtgUKpkvXL3QQFToDAMBZFhC2&#10;RlAWACUbQJwhN7qD3bxh9+gR9oPN9YK17daDXuBubgqD4R02ZJxqsAKcPnY7su6rOnrsou564BG9&#10;/eEn+jkd9KbOT6h9vv7qcz314DU9+8gTViBZHMAnKozqtrB0hUdmAYwB3lZ3MYwh4MgsA6hqCgom&#10;pZowr2BeyzDHhjX28ggDEAcgow5WL3zmdp16KiUx1QpB20ia+AqC9dbQgV0HKN5Qt1L1a5C5r1zC&#10;AAjjA9/M7dvwkG9bzRKQvHNNLWOtpVzZSXjooS2byEKYwe9nrFYvmavbYOZ3bqgGEFeyJHSP5UaC&#10;EHeRxL9340rtQz5/gOcc2bFDp/Yd0G0oQ84doqf74Akm3U7r0qmzjDPI38/qAkFz57h+7tQ5nT11&#10;XqdOniOwiwmzwydJtwaA7j2MfJvwvepVWr5iLczuOmTPK1S9lGA3LhvQux6Gd/PGndpOAvQWKpU2&#10;AT63btkFsDUDkEsN2E4u79qxG1C6F9Z2H2x3g0d4L77+faaOae8hHTxwRPtRLOzatYuA4JzAoQAA&#10;//RJREFUsO0sd1M9tU/79hyGLT+Bf/0EoNiMk4DiU9bSgORdO/kt2gE4Zr07APoN4Pg6KAYcG/Z4&#10;M13HhjneVG+8x3TBm/e4aQeAeavFJC+HSU9IzsGjHkKaOBMchKh5c3wZ5tiX/eyP5zwAdYG7Vxi9&#10;117qTeaAG5VPbn6RPBY5NozyTxnIVV1dzcRTDqD+n8wcf19S+9wbf9SN8e+1Db6/f2/Iqn/s0/J/&#10;1fU1lirzj6UFVM0S0Hu92sdc+OMfvqWq5zcAmt/Qj0sL7u8AsjzsWwDON9QD/YaH/5br122n320I&#10;A4AMy9gIhEzdj1nPH/9Axy4dzb/7Fvk2SwOxTaBTI/c8a9JUCxxH55bq4Ce/lk9yPify7TVy2k7N&#10;Pvb+n/uMqXKa/t/GU9b1v8wqc7u5z7r/z8fsg28pecAcWLam9Ckm6hf0uv+n/P0lWXUjO2zk041/&#10;v+LkqtFP/t777ys3f8SfVHc11Dj53+SgGesf1eyj7yo+vAjvelNNnTr1O3D8z9iuPwQcjx5JWjWs&#10;ZmpkkJJC/Rl4ja+PFMCwuZwcZvzGeJEBvmak8dh+gGUzMmPCAdQGVAOok2BvAdUp1BxlxAZoyqhs&#10;Tu4WANIq6C5Gzgmja3zLA5IA4okxgN/ehH0R/lQ7T/t3rNT40ZkkQPtY1UgJgOuUSC+VTxyqbSvL&#10;tKJiDDLvfGqVhiDJTiNkC49zfJDiI7wVSY1SOCxzRKCzYkLc2b7eSKsjlIvHOSGSJFjsCq69O8sN&#10;/7ETPuXuXWzVybaDOiKnbn7rLRY4NiC5+S23qCuJ9Q4kYNvBKHs49dJg0qonjy6AEZ+kpXPLVDp+&#10;DOAVBgG/cLum1L8h0W7DsnWTm9QO4NKW/dqOXIJWWBGasc7WzZowEdJUzZrdhD3hJnUnBdrfAwaS&#10;JGwPp57YMDrhc+6J/9hZnr0d5A2QC/U0YV30OAd6KyzAWZFhToqKAKxnhVs1WzMIYZozcYwqJo7U&#10;inJY5sppAOSZ9BbP1B4u76gq1h46nHeQxL1o/mzNKy/VUgBQBf288+fNxSOMDBeWeN3CSjzLtTpd&#10;v16X9+3StavndfHiMe09uAXmaK3WwWKtWrIYafZSLa4g9G/OAlWULYAFnKtZ0+bSGUwKdNkiANgi&#10;gPcqukN36PDB07p4Bo/x3jMqmTiDCQB7tWjKdmnVUr0ILHOFnXd1csCGwmfvZa+e3e3xd9oClttZ&#10;NpMmTUyew02ygSmNiYxj8mYckunxJLAOVx5sb0H+WI0bY0ByMb5ApK/IGb1c3dm3jnLq2U3Dh2bp&#10;sXuu8CP6Cz1x6ZwieR2ftq2VQnr0ZOTEm0sJh5s4TSW5I1WYOYhu6kSFI2v2cXSRK53TmfHx9G2T&#10;7r2qWpfOIG9/43l985tP9eUX7yC7fVhvv/EUkuKXdOdtR3T3yYP6LYwj/xDoDx99oAsrYXFj4zQv&#10;mhERpXmhEVpInVNFcLBm+cIWu7mqkM+ex+fO5hhL62KjpM62iuaYC+B469OyuboygWBzy81qZxoN&#10;GG0ZHZlUseXY7MDlzk1vxuMfQe3ZPK2rWaD5pZNUPr1Ii7EhVNMbbMa8uSXIbUu0alkVXtMqlcHa&#10;FhfBlAOeJzK5UjQGBcTEfJUCXKup+9qJFPfo9k10jW/R5ZPH9Pyjj+j1Z5+nq/gVfYAS6ue//Epf&#10;sz0/+fxDvcekwwsvPqHXXn5Gb736tN559UG988o9euLaKZ2jsun22/boqYcv65Vnrunw3g0aPhiw&#10;njdUI3JHcPzmW6zxkKEzlZ0zQwMGIaefsEDjJ1cRolZjscmJSQUKCsrGqjQYwDkItnYA0tUcCwy7&#10;+ZImzXD1Ij2YvlzDFHvSHexmapFgcE19jpsnCdNIYf1g87Kz+axFJTCZK0k4r2HbrAf8HMbjiywX&#10;6ezJMxf16KNP6c3X3tQ7MOIfMQnw2y9+rqN7DikrKQPrQ7RiCG2LIs08LDxdoeGZCmYZGEY6NSMM&#10;FtmMECuMCxaZSiY3fMpuhHj17OqiDu26qgvNFc2bt1FHAvr6UYtWSj/2qiXz8bkCiteSMr282hr1&#10;gOH1yxdRr1WtXSjHrFG/FntCHWB3NXVza7hMuNrGeu3etE6Hd5HWXDVHI5kMWcHS+Lz3bK0jpbmW&#10;0LM6ACbLXXU8jpRqbt+/vV4Hd27SUWTvZw7SOX34sC4cPY7CA5CMhP7C8SO6dPKoLp0+zgTHSVQD&#10;p7GPndEdV87p6h2XdMftl3XPXXfq2v336d6779Llixd0jOqnu5HeP40v/e6rd6IwOEciOWoDAPSJ&#10;QydRHcBSHz+jo1w/Chg/cuCYDgN2D1EXdfAQg+UhAuIO7zkIs01a9p6jOrrvpA7CYu/b1wCO9wCE&#10;9zL2A+j37SVwaw/gmeWBfUd53AkA8int22UA8Qkk1ShXth5lHAIUG3BsgDF+YwC3AcZb6TzeTH2T&#10;AcZbAMaGOd66GVYaWbXxHG+g4mzrpl08dje378PPvZswsXUahP0izMjrUREEIKn3QzYfwv6PjO6P&#10;PSFbMXEZiiBpPCYhQ9EJmSSlZ1EjNkCx+JZnlMy0bHl/698b2DF/izLjL/098+yLOsWx2/g3l8nL&#10;0tJScgWq8e0PVN6wnxAcP/+WdGP8m20DfMSNAPkGOP5bv7r/ro83TG4jK2x+mGBz8ZJanbV/MPcZ&#10;dhf29I+/1B9+9yWysl/pjwBZc9fv+d83f6SHnBOlb69X5X5/Kxlg9d+8qlblDzw1D7b80PjTf8dj&#10;fmduhznGEW09fScynzYwCMEDCrT8nmvq7eEtezsHTdv4uEzd0vdBbwkhWmUHXlfFsZ9p3vEPNf/6&#10;mHv0fZXsfP7PgPSsvS9bYG324Xc1a8/LfzJe0byTHyltyEIrgKwX7Nann37277rj/+xz/U+yavPg&#10;1998Vbv37iJ5fBrhIbNJBd2iQUMGWyf2Pdr3JpSFYJjYQvXqHUAIlLsGhU/XTJjj8oNvqiBvmfW4&#10;kNDg7wIGG/QJP+7fXwPHH8McjyooABhHwfZGktLcMFKiwgCmYVZqc2oUzCwMcQqssLmcCmNsRlo0&#10;qdYxhBsRwGWCuTK4fwABWzkAZAOah2cnacWCEh2jOmTLykqNIogrPsgLoB2owSnJGjMoRykA7/4w&#10;yYvKJlLpMl39E/0Bu+5KjUOCGOBAd7ATjHYI0upI2GwvxQf3tkZssBNA2EUhfs6wwiRae/SGue3B&#10;6EYKtDMSaie5OQCGAcQehHL17c1wsJNL767q3rmDJaNuA+Pb2oxmt1r+42b0Txsw29wAkDYtSJpu&#10;x7K5OpKE3btTB3k79kRiDZjr2EodAMMteVwrntMaaXZLGOgWAOOWyF1bN2+mdi1bWmCwfds2astr&#10;3QrYaQKIbsrjjYzbk17mAA83wsL6EBbWndooKqm6d5cDrGFfKqD8YRW9zGM8XTjZtpdjbxt5ONsp&#10;BW+yYY6XzJ2ON3sUHcz5eLuLkK7jnZw6QZX0MC+aPpmE8GLV0IVcjSR6XkmJ5nKMzi+bqYV4qJcA&#10;kg1QXkrA2Bpqm3bjZTy2aa2uUOvykJHEnjtKENN27eWEeiMM1vIqqlMWLNaShdVaPL8aJnAxgLhS&#10;88sXWz7mJQvoTl68Bh/kLp0/dUnPPf4SQUz34dUuhoHvoeZNmsIE28uJz+oOG+9ENkMnWPsObVqr&#10;C6C4m21XdevUVV272BEu2NmasGjTgrwFQLJrb1Kds/M0dfw0jRo+VoOQQ+fljYFNNlLr8RrO5cHZ&#10;Q5Uan0zaeqyGpmdoFTkQLzz8MD/Iv9fDZ08rnq55/45kNyCJnj80V9tmlmv2gKHKwTccDUPt1aGT&#10;bNiX7RnDYVRfeOIBvfv2Mzp/+aCeePYe/eyTV/XpV2/rs1++qy9/9b7eef8FnT4N00UY0iNXL+jb&#10;zz/QH37xuR4GWCzJpw4qMkSV9FwvYLKoku9PZWSopqJGGNWrh/KYHMgmUyKJ9xPLMppJmiBqyFwB&#10;xV04jppzfDQBBJvj5VYumwmbZgDjltzWluOrFbd3xhs/emi2dsCO16+o0nKY4+r5hMbNnkJHK6qG&#10;hez3qtlIbSu0fsViGMhqbWGSYxtgbM/GWjynptJrDj7XuUhYq/C6LsK/ukrHdtfrzP7teuSOi/r0&#10;zTf0JRN9rz//vB596Jqu3nkRpR2s4pWjOn/hgO6996Q++/A5/h38SH/86lm98/RJndpdBRO5Wh++&#10;9oheePwugM5W5Q7IUGYyOQDpOeqHnD0hhvqzpKHKyCrSgIGEceVPVy4p4YXUZ2Vlj1EMQXDhEdkw&#10;sXh7wzLxBg9AspoGS4dkOqCfXDwT6CQmGAlg7OkLQMZP7EotkieJ016EaznhEXWkKzgsKkmL8c2f&#10;v3wvgW97UEJc1jEY4zO3XSOA7ASyYCZ/Nh+DtTyByuGMjh04gxT8Pn3w+s906cR5lC28V7ptowlX&#10;igpHlg+DHBJGdRMy2rBoQDKgKBgwHAAQ9+wbJMc+XjDVrrLr0odJtZ78/veUTatOatWirdradFRz&#10;fgO8OQaKBmVTFTaCyULS42urtJKJi7XLVzARQ9AWgWgblrG/ahaRs4Csmtq1jTDEawyzbIK2NuJL&#10;3owfmeNuGxVN+/bi/a+erXGFeVqO1WLntq2wqbCyBiTv3aR9+7fAuOI53o2Hlhq6PTu369CBPYDV&#10;AwDYgzp9+JBuB8xegjU+e+QAwPigLiOLv3BqP8D4GGoAxuUjuuPOEyigbqOO8qIeuv+KHnvwqh67&#10;dlVPPHyX3nrlSX38wav61S8+0lcfv6PXnnlCj99zH+s5T5I5QPk4DPTZc0yW3cb6WR4/r7PHkHKf&#10;OKcTMNLHT9yGF/001pETuo2e4rMoTk4duE0HD5/RnkOneP8E+iH13r/niBWy9V/DMMuN1U1Iwalx&#10;akyj3r4FTzUscQNTTLXZZiOZNkAYYEzmgZFRb0TC3cAYG78xoVwMwx6bOidz//q67bD7O60aNJOT&#10;UMf1xfzGzZtPH/fcpapgWUl42WLCwarxalcBoJcuN0nfW/Bsw6Ib/zYS9HlVJLKXlRPI+l9hrD/0&#10;X/i/FRyXlfE78M8Ax8+98bG+IaDn9feQ2L7xX6Dp++zijcv/vtvFgONfg3ne+egTPfPab24Ecv3Q&#10;b/C/3eMMQDGg1Axz2aDc7w3rdgOQrwNni1WGTbaIxAbW2ciw/9S13Nhl+2dsZMPTLdBs2Ehz+ffm&#10;srXChrW8+cob6s6Jc4uONurh5q0mnDD1tfO0apZKdpIofd1nbMBt2c5XNGnZfcqbe1hD5uzV4Nl7&#10;NGT2fo2cc0Tle18j0fpNq+6phD5kA6JL6p9U0byTKlp0WiUbntKMjWY8aY3pjPK9ryslex7guKmc&#10;qCT68OP/LHD8Z/vL7BX2zVNPPapo6o0MwG3WpAPbp9V3bLFjZxeNnUSP421fauH5rzR1BUCh6opK&#10;D78lM3kxa/fLKiG5ul2TjuzXLnrooYbAx98baZ85vq4fdj/GV+uHgOORBHck0MWcFG5AcYTSYqIZ&#10;UVyma5iT+2QAcSKscRJscTIAOI2E535xEQ0DAJAKk2wk1v0iCCkCMGcDDNIBzTlJEZqCt3jpnGkA&#10;uHH0IicoMYS0YMKu0iJIsuZ1onz6knIdSgjYOM2YMEJBXr2RNVOnBAMc7uugCG8mGbzsFenVkz5g&#10;EqY9uyncpwcyZ0fYYR9FBXnCGMMa+/VVIGnVXibB2qGLPHp1liteXncAsUmv9mVix4PwKw9He9ha&#10;5M4wtc4ANmcAiwOApTcyVdfe9lYYl6vpTrYnAbsvwAlm1xGGz5n7+9rbWcsAVweF0k0c7uPO6/vw&#10;PqjBYkIhkc+TGBujftQ/paUmKZP+4Jxs2KfQIHUAEDeCnTbIt/t06yI/AHBAX1c6mR3kDiD27t2b&#10;dbvKDabVxb47770XJ999AZS9YVc7KsTXVYPwJQ9Mi9GAlCgk5XEaji+7YGCGRg/J1rjhQzWlsADA&#10;PEZTx4xFMlxEyNJ4QPREGNzxKsUTXo5HvBTwPHfmVPyKM7SQ/udl+Mg3Vs/Xfqqtjm6q1XFA8SFO&#10;xNfjOV+zpBLv5VJVzVvEWKLKuUsscLxgNv7jOUsAy8sAzitIOt4AI3VCzz76LDU+z8Fmzsdb3Udt&#10;AQcerm7yhQXv0smG/vdO6opk3Uwg2AEaesPU9kZmbgur1qlDR/UAIHennqiHnY16UX/l7eTBsYcn&#10;loToUSPGk2g8khC7fA3n8lB8yUOHYgkYNlJ5g/IIZ8vV5JGjURhU6AF801+8+pJ2Ajbi2Y9BrC+L&#10;iq6ynGyVZ5NSDYMXbNtZLs1aqC+SbkfAaRzb+p6zR/Srr97TvVeP68kn7tBXX70Je/ORvv7Vz/TN&#10;t58RyviuXnn5YT315N165+XHpV9+qm+++EBXAYJzhuZoOr7zOQlRWsiYw/elBOZ/vLuzhvC5s/C5&#10;Z/DZkg0oBhCH4mH3YpKgB0yxYYRbAoZvYZLl5qZNrXErEy23cr3Z9UkXM7FiR5d3Yf4QQpZIOK5e&#10;QLDdCM0hRG95VRn7aTYTFlNUicR6ZWW5VsEm1i1ZoPVLFmr94vmArUrkuUsAZnhYl88jmZrbV85V&#10;LX7/dStQGaxfrN3rVtA3jvx4924d274d5QETJNQF1dObe/jQJhjCK/ri0+f1q89f1K8+eVZff/KU&#10;3n/2nO44VM3xU6oHL+1Byv6IXnn6QdUsqOC7GaCIoHAFkubr7RaA/5aOWHphnZxDlUiv9Lhx5cjn&#10;MwkKw8+Lf9efGiST+hxAP7AJuAoMTkMqzW34PANC+lvssIthiX0SAcfxyFkBxnQPexnG1osAvpgU&#10;jZs8nUqjLbpw+9167a2f6fGnX9LJs3fo2MkrunL1UR09fgd9vlzHE3/65D06e/KqLp5lf77yvq6e&#10;v0qOQS6/dYlKQ16fmpiBFDpDcXEAYgCyL8FangRr9eW1nPCi9uriyD6xl41NN7XraIdvvguTF13V&#10;uVkndW7dSR3bd1Qr7AO2XTpQ++avKRwjVWNHab9Jll6zCI/xMhKkyXkgZG99NSAYYLwR1cJG1Brr&#10;ltIvTa3TilWrVF0DkKZ2azms8nImPKqXVgDcjCpkjmYVz0ACTo3TKtP3u5dALwDeJkAdlV67du1E&#10;XrwbwIx8GVnyrl1bderEfhje47rtJKzxyTM6c+goY58unDiApPoQ4JjKLe6/dP46QGZC5J57TutB&#10;ZPMP3n2bnnngit5iAukcAWB3Ht2pz996Tr/+BKYJgPxbvgtvv/CcHrjzLl247aLOngUMG+8638cL&#10;x5FuA4ovn76s04Dk4wDnkycvAI7P6PS+Uzqz+4ROIZM+zuX9B09pN8yzYY8NMG4Ex3thl01Vk0mk&#10;NrVNO5Fhm5qm7XQZm9EAhs3S3I53mmH5jA1rfB0gG0D8p+C48bYGYLzNqnfaRICZqXiq5bdt/Vq2&#10;LTLrrVtItkZyvZHLm3mtTQR8bQaE17PcsPmAlcC/cvV26rT2aAPp2CtXb1V5+ez/1lTyQ/9d/3vA&#10;cU1NjcUc5w8bprwCOr1/jECu9z7+Sp999Qu9hELmuRvg+C+Cw3/nyQGzz3/26W/0yZefcwx8+xeP&#10;gRtp1T/0a33jcT/mFvj0o8/kRgCQAWJmtLq1hfonl1nMcPmRt0iVflalB17VpOq7lNB/pnrZBv5F&#10;WW+/wYs0ve4xVZz4QBXHP9DYJZcU6D8Y2R6sxE3N5OOfI+/ggcjXBuKrGUinHx4vEkC7dfWx1ldY&#10;NFa/+s2PU6P2Y26fn3JdZs7CVMkNGzTQ2ibuHnHKm3FQ2QVrFek/jACXYZpScUFz9jEJsZP0cCYi&#10;Zu5+STP3vkJo2rMWc18C21+65xWA1SjCiG4l5KjM+giI863Ea2v+5Ydmwv2VD//DwPEIgHEEtU0R&#10;So4EEMMgp1rscThgOJTbGsBxAtLqRICwAcsGNCeZ28PpQkZWnQkg7g9Q7gfjnM5z+wOSU8L9FBvg&#10;roTgBil1XKCHogAoSSEGHAPCIyOUCnBMA1QX5ebgrR2CnDoY5tgXhpT1xgYpPRYwzvU0PMiZyLQz&#10;Yv1gub24D3k3IVgGrCcbaTdS7jHIacsmjlY5oWBFXB6UEqPBafEa0j9JeQRiDc2AwQK0Ds7oR+fx&#10;AHqK6WXOG6YxeCHNsghv6rj8PBVxfSJS8/EF+SRgDwJ4Uu1DDdN4wOdY+pzHDh2g8XmD8B/nakIB&#10;8lSqsMwYy+MLkI/mDx2koQOzNXhApnIy0/EsBgMKbdWuVdMGltpIZQE8vaniMQxxIGFMBhj3ZQLM&#10;tVsDe+wIMHQDwPfpYace1E8ZcJxIX/PYvGylk8Id4NbL8mQH9O0FuO4uP/zOYV59FYVUO5Gwr37R&#10;UewPUpWRCA/CvzyoHz7mrH6kEqdZY9zIXE0dh4e3YDDVWQM1a2yuls+erHqOxa30PtcuKNU0vKgz&#10;JxYR6FUJOwwwrliErBrGeHYVIKzKAsiL5lUjEV2j7bAu999xTW+8+CZhX6thvT0BxnhmezsC7l3V&#10;DUa4c8cOcgbwRzOZ0D8pEUl0CoxvEuxchEL9qULhsV0MQGZb9ezaSS49zaSGpwIJt0qO74fveBTe&#10;0VFKTx+qzOx8JLnYATKGMAkxUIOyh2hI5gBlJFLJg2+7fOJYrZlfqrF4avtz/PXnOMyNITkdj/hw&#10;jtsUAHNEzx6KwfPrz4RHIsfleVhTffMlcuzP9DFy4Q9eBPx+bRoHzG8eNpqff6CPX3tSP3/nOX3z&#10;2Vv65MXH9PrdF3QeQDkzI0WT46I0t3+qZvC9KWeiZEpgAMnTfZSFjz0JEBwHIx7DhEAESdMBLPu2&#10;b6euTBK04HhoAvBtCVveoUN72QCebakMtOEx7XlM29YtrcmEDq1bI8X3wes9Q2tWVLMf+8mTSR9/&#10;D2cqyULwX6daY8zQDE3Mz9Gk/IH4/EdqPt7j+ZOLVIWqYDETI8vKZxC+VYayYDo1ZZOYAJmrbQQ4&#10;7QKwbQKErUVVsJG2jC1UOu1YvUp7N9UR6LRGt5/do5eevAwz/IA+eeVevfHwaT1/1349fmG7Lh1Y&#10;oRM7qnXuIJ3IZw7AGm9BBUJdW7/+mjRmggb0H0Dyc4TC8WN70x3bC2CZRH3h9BmVMMkD1aO7h7p0&#10;dpI9PuFOtn3U2c7F8gzbdXNXZ3zD9lRwOToHqzdy5d4uQTDI4XL1pIucmqXQMNM3HKvYhHRtI1Dp&#10;ff69fOrZF2CL8U3fea+ef+k1PUP11PMvvaHnXnxDzzz3mh544Clkwo8gEX5Gr774vt547WeWzzUn&#10;Y7Diozg2U7OU1X8gyd/ZpHun4SWm6xYPqQOJ53b2rrwnB3W27aEu7bowqWPHe+8uO/IFuvdwQAnB&#10;7a2xZbRj8F1u3qKJ7OzaYwOJ1bS8wVpLSNpe0vzrV1dpPaz+uhUNfdL1MMi76pYz8BjTZbwVgL9p&#10;+0G8//tgLzdYCdbbt2xGMr1TJwhMM/7gwwDE3evMIARv1XFtWH2MyY6dALotAG9Sneu2EvAFwKPD&#10;en1dHexpHcByvY4d2k3y+H7GIR1H2nwb8ujzMMcXzxzV5TMndfHkaQLZzurqpbO64+Jx3XX1BLVd&#10;5/Xkvef1yQuPctxf0lTq+Ebz78EKJPq7KmbohUsn9e1n7+uPP/8UqT1d8A/AIF+9onMXkFafOKTT&#10;R47ACh/RMcDu6aNnYLDPIrs+zSDJ/CADIHx071Gk+EeRUCOppjt7nwWMDWN8SHsJFDOBWQ0VTaaP&#10;2Fz/PlBuuH3nNuTUjF3bkVazNAC50W/8fQa5kTU2jHIjq2xAcz3Bgo33meXa1Zu5zSRkbyMolVTv&#10;ZXVWoFjlwmWazW/gPFKtqxatZhJjs1asNGMLsv2dVGvtpTZt8/8qOA644x9NqwYYffyF9NHnX+q5&#10;N38Oc8h4/Rc3xn/QNniaff7WB1/oi198o1epdvpLEyQ3wPFPCUNuvFbjFvgGA3PhmNHfAd62Ldsr&#10;Z+hCja+5qgkLr2jB4Q81F6Ac7J/bAJ47t1cECbrjALOVpMyOo/vSjRNnc1+gzxBNXH63Rs87RQpj&#10;IP6+m6jD8CVAwpWO5ma6uQUAHImp1dXMfU3xtzVrfisnazY6euLw9Wiy/9R904BYTcd9AExYi+Zt&#10;NaL0gBbc9oVV0VS24yWV735Vs+ibnv4/pIeX7HjeqnNKHlppbecCgEkDOjbS/Qby+KcEx0ZWnRIV&#10;DQiOAvyGWwFUZpmErDoRIJEEGE5CVp0AiE0y0mr8jmlxgGcCuAxATgLsJBr2lMenAq770QGcHhsF&#10;+AW4wpakmF5kupPTAHepYfiUAcUZALf+pP1m8LoJQQEAuiC6lsMUz3P6J/J85NkpgF4j486AqU6P&#10;DuY5gCrTwQzoTuW+ZN5PXIi/EhgDk+NUUjQKWeIi2IftOn9oDx5KTmpgYconj1cxnuFJBvzm0v9q&#10;ADBJvaPpghw9ZIhGsSwYmEPAVzZMbLbVbZybmYFEFyAJsB6U1jByCHsyPul+AP9UXjs5gs8NuDd9&#10;xSHeHpZM2tvNGU9tL7mSeG38td3wk3bv0lF2tlRFdWitjq2bqQ3fq1bGRwpjaA9g7ANw7E3QUneC&#10;qXoQutQZSbYtqdZ2ACqbti0tsNjXuaey0+IAqyNVNDwHoJ8I0I9VekK4YmCvQ73dAMyO9Dr3kgcA&#10;1MsR7zLAzLDSXn1M97Oj/N2cCBmDjQ/w0rDsfho9bIAKh2UwoTCc0LQyHUOqeWQT/bcwj+Nz2RbZ&#10;/QmrmkBY0yIYYsK7AMYV5fMBZ4xZ8wnoWkAQ1CLVUM20C4/ei0+9SPXPA4oJjVZr0u1d6eL1J4m5&#10;C4oXW0BeCGFUEcEB1uTBGkKJZkyejFc8hO0XBjM8lGC1VJK77WWP1LgbLKuZPOhDLZ4z1VjB/igS&#10;Mgdr2NBR6td/iOLx86X0G6q09CHKoMc4K3MggCZNUcGBVk+1a3fk9N1sFIiSIMaL9Gd/NyXzG5dE&#10;Ynky2yoEZj7FF1866eJpPCcrJlJ1ixfq3otn9fi9+Cmp7DqyYoWuIT19/CJs2R0XdHX3Jp0iAfie&#10;PZt1qnaRtpIUvDh/kMYxQTSGfTCBY2FsgL+GoLDJI5F6gLOrEmkbiCVhOsbOTlFduyoChUAIygR3&#10;PqNdq+YWMG6G5711+5bqxG298Uc7oWxwdeE4QlbvxP50AMTbM1niQnBXRChhdbHRSqeCqV9qMj70&#10;UHm6u3N89AEo28vPrafV9x3u40oFX19FEvoW6+1pjUgPd8USBBZPSnaMj5f8+2BR4P0umDENH2sd&#10;SdXrAMOrYZdrtXsN19euI0hvrfYDjvdtXKHju9fo4rFNuvP4Rt1/aovuO1qvR05v0zNXDukaPuM7&#10;T+zS8Z31On/sgBbhzU/gdyA1IVmDMnM0edwkTZkyHaZ4sobA9KcAlnOGUJtVXK7xJIVHRaZRdxSt&#10;0FDj2w2Xh1coYNiXpGkfhrd69fG0hiPg1NWT9GnvEJKiI0ikDlckyoLZc5F0n7usl1+lLYKQrdsu&#10;XqTbGTk5IWN3kz79+Zdf6pcEiH3Bb/eXX36ld9/9SB98gC0Ksc7zz70O0KlW/7QBSk7oj9pjCKFg&#10;WVblVSCA3pV6rZ59CNTq7qiOne3VHqtAZzuk0117yb5zD5QQMMWdGQTxdeF4tcMm0BUW2Y6+c3sC&#10;1jq2a0livgMTUCM0b+xIbYVR3127hGTpJYBZWHwCuDYzCbGLruk5WCWGmQ74fknKHpTPvxETlJoz&#10;kqq4AdYkXeHQwZo4YjiTP+OtUMAFU6ZpGRaHZXSSV5dS0bZsJ0Fc1M3hoT0EcDzMOESi82EY11OH&#10;Duvs8UOk0GOZwF++c9Nm7dy8HaCMVP7UcZ07uR+P/WE6qY8Djk/o6tkzuu/KGd195bjuueO4Hr37&#10;jF5AWv3Fcw/r/JoaDeG3ZBS2jyJUNFPD/DR/QIr2zp+l9x69D6vBh3rz5ed0/7130PZDijky7bMn&#10;AMeHAMmHj8NUn0JeTWI2yxOEfJ04esoCyUd4L4f2A5AZZnlg35Hvxn5CwAxI3kPQ1i4CtgyLfPA6&#10;s2wk1o1AeTeTHA3j8J8B5EaQ/H1AbABzI2huBMmGPV7L5IKRWW8ludr4kdeT1l0Pa7wBkLx6FXVV&#10;85aqmEqyIirpSqiZMyne69fuJJDM1GKZmq5dWsHln5o5HjRokPKpDjTM8V8Ex+cuXGFmcZT6Z+Yp&#10;OW0wGvFq+reqMfoHaf+Ry3rjo/8uEX4GWe2Hn9M/+oufwyB/qc9+fmP8J22DT9nnn//8d3r5enL1&#10;X2LJb4Dj/1RQ9L/3uX9PKqj5e/DhB+nL9f0eQO4EE9VT3Tt4cnJYDmM8lWCh1orHc3f4wlm9+h4/&#10;aJb8GwH4H36ra4/cT9jJAOv57dv0xsNsZ10OjwjWMy8/pYeeuqYjpw5r+wGCSgjt2MQ/njt279Ke&#10;fXu1i+WRY0c4qfiCYAnDbv5ItOb/3mb9O1+5Qepu/ENFALHmzdooeywnNCd+RuAZcnSYYqtr+v8b&#10;ftZQtWUeMwtwPLSgTjezD9IAYNZfYyT6j7h5fyhzHI+sOhGpc8O4DpABuwkAwHhSlOMAAGYkGO9x&#10;jAHH0YDkKEtOnAJLaZ6THBkJYOT5AI4GBhrfMqA2ORJAawFdLofCAnKCb2TVqVTjJIeGApojYZ+R&#10;JPOcaEByAqA7FqARC5BKReadDnBJ5nYzUvFvplpe6HDuM1Jw/M+A+XQel4x/O4X3OiwtGdaM0Cr6&#10;m8fC8GeTlJzG+0vnddIB4wa8J4cDKgMCFOXnp2iW4VTzhAAeggG4YQCJKH9fRfh6MTwYnviY3ZF3&#10;I6P28UTe3ZcgsT4KBAiHIMX1d3cCkPXA12wvd1KpPSyg4khAVC/YUNjgPki5nQGssHzefY3XGJ80&#10;wUx+Lk6EetGJ7MZrAnCC+7op2N2T9wBb6s5tfN/j+KwZAPM4GPz05BgV5sJ4D0rXCEY+3cqjh+UA&#10;7nOos+oPO5yizMQ4WHX2DfslCeAUC/CLYfLBLCPpVQ7j8/SnA3cMHdOTC3O1EK/3yb31eures0hp&#10;6TctKdKIjAT6gWNgz/NVWV6mxfOqmGSDIZm9EGA8T3MYZjmfYK6qOVVWqu9RTmIfu/YoUut56oyU&#10;1A5AHOLnj1ydHmdGdGgY8tpAZNNdLPbzBKBzGeykI2CiU7sOMM19+Sx5pH+nW1VavTojuQYs2sKW&#10;2uFLdnNxs1i8IUNGKjlloKIIwIlNygYgD1L/9EFKSkxTSlICoDFBsWEBbFvk8TDuHt3osWZiIhxp&#10;ekqQt+KQ8acF+yuIiYMAByYPutF/bW9Ye3v1Asz4AmjjffwU1rW3IrvY02PsolQmF7Lxiw7z94Ap&#10;89fUZFhhJiVmsI2mYi3IAyAM7euofI6FHEBtPwOKScaOI+Ar1tGZyiVHRbCOKG6PYF8HODnKoUsn&#10;K+W8OQqCjkis7fnMThwz7n2d5YEM25Pjw8tc5ra+SP0de/WUO+sO4lgN8OO4jSLMLjhMnTrbqYNt&#10;F3W37wnr2gWJOioDJLyO2DXcjc+b7e2GdN2P9+LrgEqBjmU/B45ZRzf17YaFwcFVg1MzNXHUGE0Y&#10;Rdr1CNQEjMkjChkjkamP0NTR+UwuDdXUwoEqGTtAJSMzNKsgQ6XD+2vBmIGaM3qIZo4aqkOb1sBk&#10;Euq1Z7dKmPgYkJ6Fz7gfEyR+6s029vSALU5KYZ9lKCGtHynVuRqaX4hEfhyd18X8pk5TYeFkjR49&#10;SWMJXBvKRMhAPOYDAYlp/WBwE1IVn5BG+BFBWGEx9A8n41NG/UFY26VLd+jzz77Qgw8+jE3lYb36&#10;2it68qkn9dLLL+qdd97Q17/+OdL4L/WLrz9D+fMlVYu/1scffqrbzl6kc5msg/7ZHEfZGjBgCF3L&#10;hG6FRcmd992L/d/N3gHQ20udqNTq1KWHOgJ+bW2MooOJHBjjzgTsdbSxATh3li2TIN043nvYdbfS&#10;2U2veZd2rflt8ldF0UhV8u/GtoUV2oU0estqvMX1S/CFL6BiiRo06px8SK83uQdtec5NbbuovVu8&#10;YujfjgigT5v8haSAPgpx6iA/+1vl1ukmeXQmt6JPW/n1aCdfUu+jmfxJZLLQ/D6aXvZswH4efu9J&#10;KGPKJhRqxcJZ2rSq0vKrH9u7R7s2bdXurTtI8T6IvHwf8nJT4XUIf/BhwPFRPQAwfuD2Y3rw6jE9&#10;dOWY3nrsLr2BWmIpvx8Fbg4qQ020iEnNFSSfl4R4q9DHRYuHD9JjMMW/f/8tvf/Ck7p25zndfftZ&#10;+s6PwxgfgZ0+R1WYSck+STDYKW7DZ3ziLB5kvN8kvx89irT64HFrmCCvI4zDhHkdJszrICFcxoNs&#10;QLIZDX5k4z2GRbYA8cHvJNf/EzhuBMTfZ5IbvcdmWY+Meg0A2IxNhAyuXb0JifUmi7U+cfSsBcTP&#10;nb0daf5ZLSOhewE+5Nrl9QDjjaqYjSd5Tg0AeqtqYZJnz57zk8qqfxA4zhk8+geDY8MUGq/xRwDk&#10;z74SAQw3xn/SNjD7/BUYYzNJ8v+Tj98Ax38nprjxtL97Cxhw/LvfN6ClawDkmdRyRAIEOnRsS5ei&#10;j5yZ/bdY3uuS68Lxk0jPbgjy+o6NvH7xk88+VmlZKRUZcfL18edkM12nT5z4m97bfxI4/tNJAMsb&#10;fn1fHENqdiuMupNjpGYsfwjp9H8PRvtrfdOm63jayvvU5taO9GH6NVRkmd0Mk/F7vOe//5Gqnf4a&#10;OP7kk080YvhwTr5MN3AEYJjOXiTP8YCyeMBqPAArHkCaANCNhyVOAKQlAY6TDWBlJBlwHBsLSGZE&#10;xQJwYyz/cgLgMxmG2Miyk5DeJYbDOjMRY5jWJMBxKv7m1HB8zci5E0J4DUByEuA1OjwUIBUM+xgM&#10;K30dcAO2E0j7TQxBDmtAOCPBMGjIh83lJMN0I9WOB3zFUbkUAasfTu1SLOAsieeYYZ5vXjeFz5Zq&#10;5ONmMiAYyTjr7geo7w9gNqA5ifcRC5sW7Qc4NiDZjxN6w3Zzspkejcf6emWVSfdOR0ZrGOXB/ZOV&#10;k5YIOE3WUOqXBpFunWMuI3vNG5hujfxB+IKRY48dPkTjR+TCXg+DBUKyDXg3oyA7W7n9+2tYeibs&#10;NZ6xAQM0BL/yYAKNhgzMUhTbLY5tmAvjO5z1FQzOYv39AcnZGps/lHUP1ggjFTfrgwkvHDZEI+iw&#10;HZLeAJoH90uDaU4kgTdOwzKphYIZnjB6sKrnTde5w/gQ967V1JFItqN9NTwzSbM4ka4msKt6QUNC&#10;9TwY44oygPGsCoZJqZ4LOJ5PIBesVVUNybQwPXv3K4btaoCxOwDQw9lRHQgl8+nrzr6NUQ/UJyZg&#10;yh5G+MJpwneYcAsEMJnfrzaEdpVPhQWjMskEwTkazzEKGDukyDaEmvWx76XkRLbtICwAsMYx8ZlU&#10;rAyEQc5WcnKWBY7j42IUB6sfTuhbXKgvsnoS0VEdxPq5KSHQnRoyZP7+7koGPMQF+AEYmaRwgfFH&#10;Au7WE385QNEVWax3L0d52eFP70igW9v28kEGHdyjk9LxtefHBGh4lJ9GkbA+IS2aHuRgDeG1hqGQ&#10;yPb3VH8/byXBkIf2ZZKDBO1QPp+/iwsJ5I4AbxcC41zkBDtuQ3p2K7znnQjmcgY4e5Fe7uPpIX9v&#10;d0CwAwnmXQgpa68eeJSNAqEP7LGLIyFzTKB4wUoHBoerj7M7Kp+WuomO6JubA6ZoNGjRqgX+djqj&#10;27RVxzYdZNvWRh1QGnXHExuKTzY2OA77RzRBd3F856MU7BmK6iFUvkjXvT38FeAbzKRGqIKonwr0&#10;9MUr7KlQJlQSqWYbQpf4yEFUjVGRlsE2SKSb2x9fvysVZbG8bzMZVT2vQqVTpiozLYMKNWT8KAIG&#10;IHePi4lTCN9BDz6jAyDfC8l5IsdkBmDUEybY2dmL4S0HBzeYc/aHu69cXb2wE/lwvx9Lb/nQHx4K&#10;aI2KjCUkiwmv1P6wdkWaMWMmrN1KANJeXTx/SR99APP13yZwGzNCTCiSGb/V55++j5R2Iwxbngqp&#10;MyscM045vNfI6AQ8xUFycHJTt56OFiC2ZXQGFBvpdKdOdsjdkUvb2iH9BwQzOdHZKCM4tm3JJujE&#10;fusMQLYFLHdnAqQLWQOdkcT3DwnQdFQpi8YY5pggtIVztGZhubZSt7RuWbkeuHRKm1C99GnfSl2w&#10;X/hA4tl5oxCYslJbqJ86vr9Wz9+7Vg+cmamz2wfqzNb+Oro+Vqc2J+rA6hhtWxJB8ny4Zk9wpjve&#10;HttHT0BxF5Q6bdQ/rJ36hbRUol9TwHULfg/bMcnXjc72DEDwId1Fovvxw7t1ivq2i0jiLfb41DHk&#10;8cd0z3kA8sUjunb5qB6786Tee+Z+3bFvo8pgiRdkxmsx2QfL4sK1hInTJVhvavDaT8faUcE5xjPb&#10;dnBS/bLef+wBPXLnBd15+axuQ7J96sRJmGq8x8fO6zzJ9ucBm2dP4j8+c1ZHTwOQj5/g94S0awOQ&#10;Tco1TPORQ4Djgw1s8kHDJhsWmUTxvbsPst9JsN65X7styfV/jZ30HDdIqhs8yMaPbPqMt5BA3bg0&#10;lxuDuAxL3DDoXIYpXrt6I/L0daSKbyJVfIs19vIaZ/BN76I/+ciBE/Qr77HS++fMmoecfR2KmHpS&#10;/OeptGSBViOvrsNz/L8Bjofn5ip/5Kj/P3NswHE60fFJP4A5bgREBhw9/dqN8Z+4Df6a1/wGOP6b&#10;cNSNB/9IW+AbALKpiWr8e+mlF3UJ2djzzz2nO+64Q2GAlkY/cnP6MA8dPtCAiw3aaqxevv50eF+9&#10;8eY7evqp5/XO26QPGsKSVNdvqJgyCdtWKJhFYgLQTNfy9WGRmj8io/kjbZp/6mr+NK3aCue63shw&#10;6MJx3dTSyGOba0LWRs06/MYP75qGWZ617xUrudrjVm/1JBTq2mPXGvbFb0kp/z055Ywfg6H/oeA4&#10;DHAcAziOBdRGAyKjAZ6xgOI4QLE1zGVAS6xhI7ls3cf1OMBprAG4gJ/4CGpPwiK5HqV4TmIbQDLB&#10;O7DN8SRUxwJK4g045rYUam7SeE4qTG6SAeSsI5HL0eF0CpsRBli2ZN6RSKcBwYDpZOOLZqQAZs0y&#10;0QBwJooSeLxhRhN4jkncTuK6BZ4Z8SGmd5n3wTpiOCFPAPwagJwcCrMdAlBmHZmA+0lMEKwhlXlv&#10;fT0MDl2dCxZo0awSzRpXiH8TXzLJ2oWDBqhoCJ7j66NwKJfxIo8DnE4cmadJo4fDwOUDVodQr5LN&#10;yNKIwRkk9qYBZAGo6YmEaTEAqWbkpCQQRhbLe2AbARySmSRICDGdymZiIBrGPhyQYgCTh8UixrDt&#10;hgN4C4cNxns8lCWBRrxv44+egDR+/IgR3w1zfdKokdZ944bn4ZfGGz08F283NVi8v4mjYNYnFJBY&#10;PR0maaEqpvHY/AyYwVwtKZ+mmnlztGjOXC0oawDD5TNnq2xGOWFedBxPKYEZJC17Kv3Js8q0fPFS&#10;ba3fwO3FsMSElsFYBsG223Ki3x3/bG4W7xkQ4oO/2oROdW3fVsf27dFDVMCkUXvUHSAxICVVddVL&#10;NbsYxpDJhUCYecdudPrCgtoCJLt17IR3Gw/5oOFK7z8UQDzIGnGA5Pg4U7UTB6vqh/zaS4GAtryc&#10;VO2BHVu7qFwr5uOtnTlOS/FUL5w1QTP53LMmjWXioB8sejwWgCR83MnqH5fEhE4Mx2M04JpJGhj3&#10;eKNG4Pg13vc8wEBBTrzy+kfQRR2mnMRgvO4mtZ1JmRAvmHkTDucNMw676+svLyTlrgBiZyYK3Ahe&#10;c3FyUp9evdQZIGWk1CbR3Nn4qvGc+wKaPami6oP/2aG7rTwJggvxw6NvJPtsy75Mgvaxh4WnM7u3&#10;A+sBGMfDcI6ho3nizPkaPHK8ogCjPsEh8mDi0zCetp26qyvy37atbajSaoOCwZNu7WBqhnwA4P54&#10;wf1hpv15j0yyOnnJoY87wNRLffvS1drXCwbbUz5MMvmjmojH3583pJ8mFeXC8GewjfwV6etO/VVP&#10;uSL7D8VXnh4do5GDhyH/z6B6jO0YxyQREuWsjAFKTaF6bQB2ACpm4vGEB/BdjU7A25s9kMqmOAsU&#10;9+zpoh498B3bO6srrHZX2Frj4bW378PnZvICkByCBD+ESa2o8Gj857laVl2jM3Qy33vXvXoJX/HX&#10;v/jVX/g34Rv94qsP9c6bz+qtN5/W++89D8jawvFcrBnFk0k9H660NFKo+d1ycnFXV17P+Ie78tqd&#10;u9KHDktsawPoBRB3oF7Mtr0JjOtBYJw9ExhdZNuhg+UT74DaoY0NSetMTrSjlsxYCexIZHegniyb&#10;CdCKwUO0ckKR1peX0FFerNp5s7RywVQtmzdBz127rNv2blGYK7J7bAAxKRmy809T0cqT2nn+Tj39&#10;KEDz67368IlCPXg8QM9fCdXLd4fp3UcS9OKdEfrs+aH69oMpevfpXL355GC9/MgAPXolSc/dO0hv&#10;PDFJ953M0V1HcnTPsTysE3izlw/FOhGq3fUL9fLTDyC33q2TR3foEqzx5bPHLEn1VZLe78SDfO+5&#10;w7oGQH7+2kW9+thVraucoZlD07R2Qp62oSjYkJms5QDj1ZyHbGeycBO+/5XI0fdnDNVLAMw/wOC/&#10;9eC91MRd1OUr53Xm3G26eNslXToKQD5EivVhwDH+42P4nA+fPKlDx0ztE5VO+w8jAT9MwvZhHcQb&#10;vZ/6pv1UO+2j9smMvbsPWGPPLgOM95E8ztj+X2MnAHY74NWqZaKeyfQWNwyTVI1CDhC8qb5hGEDc&#10;CIpNx/F6vMUGHK9cvgZmeBX+bx5HzVM9/c17eI21q9ZrNhOEJVNmUY82BYtICQqbJaqtXqMF1NpV&#10;lFURtLaBx23U7J8okKu8vFzLli0jtHAwKf7/BHD87xw6deOz/WNp2zfA8T8Vi9xY+V/YAia1+htT&#10;82TVOzXYUb//R4mUnn/hGWYoaznx4GR90ig99tSD//UQA3gtgGsAF+zkn/4ZhhKm+Y/fsiZqpf5o&#10;Jtmt1GyzZpO8zX/WOizE/KMmKf9f3+F/mlRtJYizDb6he3AYgUY3caLvauuusrWkf/9JpdZfY45N&#10;rVbpzpcIFqoilfYWFRIiZWq9TB7Xt7//Rr/7hgCg65L6f2Q7/VBwHOofpEhOOo38NQogGQlYiwIY&#10;xMP+xgIuY5AvxxhWl5PaKECnGQZER/F4A4hjDKMTGqXIkEhFsoxGMh3FiWwU4DQmJNDy5UYG+loA&#10;1QDWRMBtMgA5/jprHGdeFxY30rwGADcKgBvD9TgAdiwn/AmA2UReJ5GTYgvAAKQNcI7nvZmRwHMS&#10;Ab0GkBt5d0q0uT/CAjnxhnlm/QZkJ3DZAtVMBCQGAUbxvPbjfQwmHGo8s+3z6J2uo/93D/6/zSuW&#10;q3LGdCqosvEax9LfbLqZzYi3LveDQU9hksB4jy2ZN6xlEl7kmCBfReHrjSOZ2zCYUUgiI2Avowgk&#10;i/BDmg0bbXzS8YCvKB9vhRoJtacnbLW/JfMOoeM4EvbajACk3P5ebgpl28WxbbKSky1meQxgc2z+&#10;cOTRwwG/AFsksZNgwMyYUlhEivF4/MmT6WYu1mwY2TmMedOoc+LzzAf0L5pTptql9E+vXY7flJqY&#10;ZfO1mkqgFfOoAaICqpLOzIrppZozfTYp12WaWQwgnsJJsVkCjKfgIZ1UNAGAPF01VYsZi6jr6Q/g&#10;ayqXPj0B9G70FLekbstfi+dUaOn8eaTqTlJWSqL6s+2OUDlzjl7VYVmZfI48HcAbumT2bLaBDyCU&#10;yYT+8QCv7gST2VCJQ7I1DG4kJ9yDs3OVidc4OTHHCnJKo+fYyK0TYhLIU/AhnMoVptoBkNZP95zb&#10;pyPbqnVw6xLt21xFqBTLbYvpe63B67iRlO0ZWASCFYxnMhapdRwy/gjY30j2X5g5ZtmnyXjZU5Oj&#10;lJ0ep9HDMzV5/FANH4J8PZXJFdjjxDi+A9gGfGFXfWGNvby85eLqIWcSuvs4uagnvdV9YHxdkVM7&#10;Ao7tSSJvB9hvATjuRuCWYZNDYWe9e/dSb6579umB994c736wzFSHcd0LSX4wkyTm++fL+vsAjrt2&#10;d9DEabP12HNv6oOvfquX3/1EDz/7sm6//0GdPH9Zx89c0D6Yt2079mhV7TrqkkbiY8a329NZvewd&#10;5QhL3qe3q3rDmBvw2QPpcHeGPWxpL4LRHGC6nWH++7rCans6UluETJwasQGZcUpLZAKH49rPw4na&#10;otZUm8FM8jsxArXD6KF5+GOHKB3PbmI8EmjCrQygdUbW7clkQWIiExCp/RQZlwA4TlFsPFJpJjci&#10;whMVSuhVKPVJQUFRbM9Q0qoJaguNATzH0CUcrbDght+WWJjj+Oh4gO10PfPE0/rFF1+RMP41Kdpf&#10;6b233tO7r7+r1196VQ/ff82S8W5cV6ulJHfXIl9+7un79NZrj2k9kuaFs2dq7MjhhIQFIGfvC0B3&#10;VDck6J1hirsBjLsCkDvBFtt0BACjIuiGr7gLyy7tO1ueYlNB1hVJuy0ham1g7FvgIW/ZrpXakBXQ&#10;FnBs066tbJs2UyAy67EoaxYOHEJ4FWnqxeNUM2OSVhMYt3jWGL5vY/TCI5d1PyB0QDSKLjIdIpJy&#10;ZB+GXH3bndp+4ZxefLZOv3q7TB8+nKJnTjvoiRN2evVyH712u4vu32erDx6K0bdv5ev9R1P0xQtZ&#10;ev1atO4/4axfv5Gv3749Rk+eC9FbD6Tq+duT9f5T4/hHDL/u+gL85VP09LVzfBd36NypPfQb03d8&#10;+oiu0HV8mWqyOwHL958HHDNeo57riXvOambRYE3P668tWDAOFY/RPiTWm6nv2xYfrUOE/x3vl6mT&#10;9PveMWCkzuKXfmnDVv36ySf15J2Xde99V3X5nqskWF8gvfq8bj/KACCfP0I38rHTOgRrfPAYfch0&#10;IFvAeP9BgHHD2I8yZf9eA4rxG++m+5jlPjqPzdizax8A2YDk68MAZcbO7XsI5TIg2YDiHdqyyXiI&#10;SZ1mubF+G4B4K2FnJp0a8Ht9ubF+K0FmG7Vx7WatWbnWCiI0wHhdbb1WApTrltcRUIh0GhVNRUmF&#10;yorLVD6tFIvKfC2pWIz6ZZmVw7B22VrA8mo8x+U/mazagOMh5GjcAMekp98AvD/dNrgBjv+R0/Qb&#10;z/17tsAfDTA24JYn/w6E+jvQ0ze//7aBXfwDbC+XG/8+/vgDffH1V0BaA26vI2nA1u9AdL8B9f4B&#10;dhhqmMq63yDj/RXgCw1vQ0EzoLgBIDc0VJnnm7XAXpq1fT8oytz/H8Ig/3mNU8MHf5aZcNPF2vzm&#10;pvSuVmr26Q/xGTf4iX/wMFVa+15T0YJzandTGznS//rE0083sMds+9+TFNMo4f57jpvG5/wQcDwc&#10;kBXsG4gntBEcA1IBpAYgxxpwCpiMNeys8ekCLhuGuWw8wuGKAGiGh7A0J68hBiTDAFtAOYJlKI8z&#10;QJrgKgCHAcoG7Mbz+HhSimN4jXjujwMsRwNyo2GCo5Fqm2UsgNeE+sRzn/FEJwCODTttRqxhlDkh&#10;jwMIx/MYU6FkHhvD+4yzZOGGweZ9W++T924GANmAbMNSJ/Ge44yU3A8mG7Y2HhljhLe3YgCnxged&#10;jo/aVE2lmufBSMYGczsgOAlPs/E5G4BvwFQcoCqek2uzjKG2p2EAbg3rB9CKB0QYli2RER/G5XDS&#10;vgHQqawnhRTrJNaTgBw8GilupC9Amtc3y3BfH/zBAGcAVxge3Wi82jFGOs7nSU8gIKx/JozsIJjk&#10;oXiOSdXOM0FdoxijSdkuJD3bAOWxKh47TtPHj1cJdosywPJswPKcaQDk0lnU/5BKvAZwjFfUdOCu&#10;XjQP1nimFsycATAuAVjPVGlxqUqnllks8fRJUzV1whRNm1hsgePJgOOZxdPwIxuZ9UxrP3dCRurm&#10;AutLgnbPbp00kGTwmZMmI5meqhWLFnISOUVLYKU34q80l8eR8D1vJmAdb3MMkwE9eX7xqDzNmVwo&#10;nz7d5IC0uhsArA9S1QQmYHL6A4YTspSSkA0oHoh8dxCJ4IOVBVsZzbHkC8Pet1c3EqvDdduBOsBx&#10;pbbXzcJrWagFpUOQgg9DBj5Oe7ZQlbOyHDDdA39uO+q/7OTj1J0gM6rACLbywEfsa1ho9mcQkxtR&#10;1IZlpESQip0AKGYiCaY4DPm2n48bEuC+gOG+hEUZQNyXTmeTutwb0NkToNkAjp3wljvic+5q17lB&#10;Tg17brqugz3dAcj0P/foxue1JwAuXiUTRmnG+AImVdwJJWsLSLYnYT1Fo1EwJMfH4a1OxloTr+mE&#10;op2mT/qxF9/Wu59+TQ/zb/QLJu5ef/d9ffDp5/r1N9/ql7/6tX7Hb/tdd91FTZKf2rRpxXvoIvvu&#10;XZEG26hbl87qyWt357q9fTfeO4woEm5HQHlfwHlfl+4w3nRvO9oAzLsryK+3/DypN+tlS01RCzp+&#10;e+NdH0FP+SxNIwCyYOhQttFAGOPBsPz5VlBaQlyy/HwDLHAcGBAM+A2nGSFYXn7B8vENg50OlYdb&#10;IK8Dgw2L3aePB8NdLi6GwfaFwfbDg+3PayGF9wiEUQ9TeEC4huUMA7CsR/I/T1PGFzNZM0UFuaNI&#10;oS/AypBLInqq0mCnC/KGcNyOQfY6X089aljYq9pKMvfkwuHWhJ0bnm6XPkwM4Du3gxG279kHCXUP&#10;2V73FnekB7tdq3aAYht6u7uiZiCEC5l6J9KoDYvckSC9VoTrNaWnullL0sfbtlKzFs3oP28iW6q4&#10;slARzMMbPTs5TZWDc1RLbd3KsslaMXsaAJk+8tmFuus2qrN2rFESkxBZeIW9w9LlGj9GG25/Vcev&#10;3a6XX6zRL98Yr48ejNFnDwbqhdO99OgBQPE9Xnr+pKO+eDhJf3x3tB4+6qLHT7vq48fj9OpVP/3+&#10;zYH65JF43bu3k14CSD95mxMVZwX6+duVWj8/iuq2Ej11Dx3DRzbr7NFtTBphsTi8E+C6n0HI2m37&#10;dO3SIT2EvPqlh+7QyX31eNAHqGz0QG2aMVaH+J5ugzmuR1a9i9/sE4TiXR2cp4fyxuqVcaW6ljtR&#10;+2CQP6Lr+HMqnu6/h4Cu+6h5uv2qbr/tDt1z6nbde/SSBZLPHgcgnzilwwDkI0cAyAcPI6UmVMwM&#10;grzM8uCBBga5ERSbZQNQ3mcxyN8fuyw2ea8FkHds3U338U5t3Qw4ZmzZtN0amwDuG+tN8Bay6fUE&#10;OK7bTKjWRsK31mvDmnrVrQQIL1xKOnwdEypcBxivW4l8mvTvVYtXatn8pUz+VVJbtkRrqldqbQ3g&#10;meXqpcuRy6+ia7ymARz/RD3HjczxCAInh48a/Rdk1R6+uu28CeQynmMS39KGaO78Gi38HwK5boDM&#10;nw5k/qtu6xvg+B85Tb/x3L9nCxg49i2g+DdIny1wDLj9LX3sxpdqVTAbbPsN4PZ7gNVgXIsBNoP7&#10;jZT6m+s9ymYdvwFQ//rbb/Rb1mU1OlvMMqDZsMe8jnkysVPc92ue+2uWaIkbK4YsZvnv+ST/es/5&#10;U3Dc8An+qKr55ZaM3aGji0rWPPQ3s8YWgEZaXUq907TVD8nJNoQeTFsdOd3g//6GffMHE6P6I2zn&#10;HwyOAYmG7TWS6CgAmMUIG8BqADFA1AwDSKO5LQbwGQOD2zgieE44wDUCUBwB02Pkr5FcjgyOYD1m&#10;HUYqbZhnpNowzzGAzziAc4wBzwAac908xrDGEfiHI/EaRyDfjjTsMcMw2VE8zgLsANmGEQq7x+C2&#10;4MAgBifNAFyz9AdcmhESEKgw7gsLCmYE4UUNYj0EfQHiEvmM8RYoNlJm2F8j2+ZzxfL8SB9Aqi+h&#10;TDB6UTCZCYBSK5HbhIUBUhNg1OO4zfI8Iy1PMqFlAORkThBTGOGkBAe7O5Ig7ULYlwdA1xUQ5Gh1&#10;MUcR6mSAcwSSVDMiYZGjAb+xJjQLVt0EgUVbYByprvFdsz3SYJL6wcpkJScoA2CUBCseZaSl+E6T&#10;8EhmJmcAGgeQQE2NFKCgYNhwunABy3T+TigcqyljGSyL6T6eMW6Cpo+bqOkTJgB6i/ETwxTjgVxG&#10;gq4BOPNJLp4Lw1xOsvCMCdMBFdMBw2ZMAQyP13gAt1lOA2hPmzgJwDwFafUsbh8tB8BVb/qh/WE5&#10;u9l1pLapuzJhiv2ooQtnf4wAGCwsn0VlzFEqoMoBm4nIzdM1HvYuhYmOFjffrK7UFs2fNkHV5VPl&#10;79RDzqynSxuSu2HhIgFUg6htyoAp7peYybLhsgHMOUwWGPWBF0nPvTt3YFLCk7Ty5brj9Cbde2EH&#10;vkZTR1RJgu8iHd5drcN7VsIgr2CfwI72siFMrZOcunUg6bsrgWCkSROQ1ZfkaJP+7QN48oe9DSUN&#10;PJywrDBSv4NcneUL2PXs1Ud9YVtdkQS79HJDJt2X9eFdBiA7A7JcWLrAwvYxcmhY406Eb7UBOHXr&#10;YiNPw8oSHObOa3o72yO5j4PlL1LtIvqJF8+hrxoJ8+B0q75r3AgmQvCt94fJzsnK0kDY2cUEAR06&#10;flEHT1zRQ0+8oldee0Ovvv6ynn76CV27dp8effRBpMQv8+/DL/T8Mw/DiHvhB2+BH7yb+jIZ4NC1&#10;vfp0Jwyscxv17toOmTCjG7fhI3awJy28e2s59WxDL3g72O0uHOO9OR4JHIvlexHkiHS+N5Mkw9iu&#10;G7STmqFFc2fDxI7UiNzh1GtlI6VOV0b6AC4P0AAmcrIBymmpGYqJSZR/IInU3kHy8CB5Gmm3Ux+v&#10;huHkzSQCEm8Hd4C6m7W07+HMcdWXFHik3s4AZYaPawDbzo9jLZjt6M3tsPZ9/Qm84z76lEMBz3H4&#10;krPS0jVz6hRtWb+GBOc1WsF2XUZd2Qwq30xVnek0d+S4NRVj3UkW7wz47WqCtwDG7fFrm9GxLZLp&#10;6+C4dxcmEAhq62rTnRRqQHNrZNQtWlnguPmtN+vWJjfrZoZpemjCvxF2MMf5fE8XZQ3WHKT788gk&#10;WDapAOa4SIumF1GbNZ2KreE6t3+99m5YRp+7E8oWepTpcY4bVq4LL36lO59/gKqpVfrlm1P03r3x&#10;+urReD15pKfu3tJWr5530zPHXfXLJwfo29dGavmEdto852Z9/VKGvno6RXprqL58PEWPHbXXo8c7&#10;6YHDXfSb98bq45fKNb/ISUtn9NOlQ+t0G0qKw7tXq762QvWr5unA9lUkStfrjrObkVXv0GOXjuvZ&#10;ey5q5UJ+C0bnaDEJ9+vH5WvfyGHamhCjnfx2H6ee7Xxmtu7LL9Az46fphfGz9OrkCm2m2/r0uGJ9&#10;/cSTeuqBe3T1vnt05e576ZS+U/efvVP3Hb+iu45d1IVj1DsBjo8ex2N87CgA+ZCOMo4BjM04evAg&#10;Pl/St/cfwHe8Xwdhkg/s3Ucg117t27UH3/Ee7d6+u2Fsa1ju3Epy95Yd2k4qtxnbNtFXXL8ZNcHG&#10;75b1dfUwxSRNA4jXrcZjvJrOaZZra9do9fKVTKqsok+6CqBMHRYqjLoVa7RhFcuaWgsQ1y6hj5pR&#10;V7OCsRxwXKPaxUissZtUz1+g8rIywPFfUO39lVOiv6fnuJE5HoEa5wY4vsEe/2Ts+Q1w/K8HcP4d&#10;3rHV7mP8rgaaGZD7fSRsgDCjUfpsyZ//RALdeNViJf+HYb2GWZnlOG6UVRsG+Xq3UOO6/x026g/4&#10;DL9nosAMs83N0vx9+OHP5O7lbIXfpCUipzr4ZkN/8d/CGjc+lrqnuYff07Dyg5xU3aoFNYus1/g9&#10;8urf/4598aca+h/wnv/0IX8TOIaZM4A3ghTcSAOOAcMGKJvLEQDI7wYnexHXh2GHwwHAZoQhqQ4L&#10;jrJGOCMCcBwO+AwB9IVYflBfmCczSAv2CbBGMKxKMIxWIMOf+/2MlBgprmG5/AGmgTCogTC6ZgQB&#10;Ws1zg0nrDcTXGQzoDQTMenOfB4FGXtTU+ALCvAjk8iTx2ZcEaj+e40f6cKABy6wzLNAPhpzALcNY&#10;Gyb5umw7HkbZeJ/jLZ8ywV0wz4nGw2w6m0l/Nj7mGJ4bw3PjYHvN40zgWFoMrDXA2YDmAYnRVv/x&#10;wpIpqiot1tSx+fhaAbQkG2clRVrLHEKihtG3XDAwg0CuAVaP8pjcQVRLDbN8wZNGjdCU0SOt5Xg6&#10;lMePoH+ZEK/RWCbyCd8alIXfk/fjS7q1AxJQM5wJkHIlidjLBSbTg1onJPLGP56En7cfLFRmWooG&#10;Ink2cmzj/R1XMJruWaTXEybhlZuiEuTOU5B7Go9y8ZhCGMDxyLIn4qUz0uliTRw7wQLZ45Bujy0g&#10;zZjLk2CkG5ZmPRM0lBqsTqgpeveEeQU82lBN5AzITACAGGDbBuDQlfun4uG+SNDP9EnjYEGjVQRz&#10;nI9sPZGTaxtYt14EVG1ftVQ7qbpxphvWrk1zdaAL3A6Zaiz7yEh2M9MyAYkGKGbA4qbSlZzMBAIy&#10;XY4FH2cn9QXseDl2I/zNHa+wDyFnEZo00tRSDdbyBZOouuHkf9sKbaytZH96AKbbAZJIdQbMezja&#10;A7B7yZPeaU+Cs/wJywpDchuD7D2Z4yeV10jh2EvgmIpy81IIQVKBALoAaof8nWA2uexnvL193OQJ&#10;YPbo5Sx3ZMp9uvew0ottYIzbID3v2b0TAVh95OZMr7V9B7YFxxSS2pLJI0kSXkbH9FD8zcl0FpM2&#10;jNd5DD7fgkH9lUr4UQDhV6FM9CxcuET3PvAEXbIP6fId9+vtt9/Cd/uEbr9wBrnxNSTGLyLHfVAf&#10;vP28Xn7mmqaN54R5cAr7MFOFef04rjKQ5Gcha+dYHEJIG2MMctkJBLNNGJmliaMzNW1stuZPHaK6&#10;hUXaUTtDBzfO1YENAJ4VMzRvxjAmPOKYeBnGMWNk/aM0Bo/7LAKypkyeSu3WcCqRMpFXI0MHIBs2&#10;OZNJnNTkdEIhU5kAS1IoAWEhgUinQ+L5DUngex9pjbCwBOTUiQogNMyXaqcAv2juT0SpkkyQWAIh&#10;YbH4p6lzImQsxD8K+0EIjD+WBOqdYnhubES8BqMoGJk7wvLCX77tNGDsDH7QaRpDmnJ6QrT88IE7&#10;wZobn3x3Ur2NbLobzLEtMmqbDjD8LdrSS95G7Vu1t+TU9l26qxf323Gfjek3Rlrdnuq1VuR8NGNi&#10;pzkViM0NKG5GNRfHbXt6q3sCjjMcXTUNJc0sfivLmNyoHDlIS6aOUtW0MfROj1Lp2BydIzH+8JbV&#10;TK75y9dI8l357cmbqW0XH9KVx+8gWXufvvkA9vjlYv3mpSI9dzZUr16J1vPIpZ8+FaZv359JxdJo&#10;LSxso0MruuvL5wbrkyeypPcn6tOHs/XEcXc9fsZB5za3tRjoD54jOK2gj0oLo3V65ypdgDk+eXC9&#10;Nq8lSKpmlratr6J2aa2untuiu85s0VNXTuiB2w5TizdcM2GNV00ZqbXIqffQ5b4P1c4xVD6X+gG0&#10;s7N094gCvbtwsZ6aNFPPTSjVJfqsl7gH6OqyFXr38Ud1jf7ji1fu0NWLd+ru01d0z9GLunrkHNJq&#10;Kp0MKCao78jRgzp8hL7sQww6nY8e2I/Mep8OA4oPAYgPAogP7N5jjX27aNXYsYOQrB1WNZUZOwDB&#10;OwHFO7Zs1baNW/AMb7bGlvpNAGOAMAB4XS0s8GrGKsb1y2tZrl21hrFadVSa1QJ2VxP2Nncmft5F&#10;SwHG9BnDBq9iLFu4iGW11ixdppWLlmh5ZRUM8kKWCwmmm2eF05m0/zLA8W//r4Bjd/6BMMxxNlVO&#10;/ahyMoFcc6lyusEc32CH/xHW+gY4/jvOzm885cYW+BfdAn+AWTfjm29gcq+nR69dU6um+AV723ho&#10;ei3p4Xte/vuAMQDZ1D9VHP2Zxq68w2KiRxaNbiSnrf7N7ynm/+4t+EPAcT6yaj+SYI03MDgwBNbV&#10;gM8gTlw58TQA1AQMAUr9AbLW8DHsbOMIAnz6W8OXdfh6cztsTiCJt8EBhtU1z28Aun5UI/ngmfTG&#10;U+vLv9Fm+JGI62fd1uDX9DZglsf78XoG6BpwG8AIbFzC6AYyzPsxtYxBMMEGSBuA7A1g8UcqbYYv&#10;ANqH677XwXEQsuVw5MuRyLrNiDYBXUimjUzZSK8N62gStk0tVZKRdFu+aMK7uNxQi2S8ygYsG18z&#10;gWTcn4QMPI3HJ8NyJ5EknZNE/RFAdg3y5MPb6nXu0C5dPL5Pt5+hY/TATq2rqQKgjcUfnAsbOLAh&#10;sGsQncr0CZvU6yzjZ06KRxJMSBQ90kZ+nYgM20izI2Gcw/Exh9Kn64+U15WAJnvScbt2srXScjvi&#10;yW3Xsq3at+ZkntGxbTt1xgvZg8Tc3qQd93Ug+IlArABAngmMMpMe8QQoJQKgE2GijdQ8BaCflQyb&#10;S8dzLkA6F49k7qBc5Kv0CxOmlE+gUMGwXACHuS2HLlbed2am8giAiWSyoAusqBN1Vl6wqz3pGe4L&#10;2xqO17wb76M5x3dPkpcX4PPcvW0D/t0hVP2kaFLhSBjvDGqpMvn8eMnx2l4+tkcP0IsaAfPeGZDR&#10;sWVzK+k6jImTWPzhvub48fJlieSWACVXBzqBezrIGVmsW08qs+h29sTD60KdUaeWTdTGMHitb1HX&#10;ts3wx7ax2Gi3Hp2RatvKnvdm06KFbFu1QSbbngF7ioTbqXt3GOEesMYwpPiFYzjGjMw+G69sBtst&#10;xYTXwWSHeflxP8CYECtf2EsfRw8LFHvCGrvhWzWjL5ede5iJDPyrBDR1aN0ctrQ33y/zfeiDrLmd&#10;ZkwrZHvZMQExUCurSi1APG3MYOp3mDzIiNXInESNHUYHb0qkBd57UhGUntZfp06e18effKWvvvqF&#10;vvn11/ry03f1zqvP6JdfvM9vxq/06c9e4bY39dlHr6p+Jam6MwBkFcWcwM/UCoZJK69dbELLpmlV&#10;ZQkMGCFRVSUwYqUkKc/T9tpy7VhVotNbF+jSniW6tHexLjKOb56DHDgP7z0VW7F4kVOSSFAfpKH0&#10;hcezjQxrnEMSdWpKfw3mOMrDi5yP/N8wyClJ/bFOJCENT2JCLRZwzEQaXuMo+opDQmKsERqeoIBg&#10;ALBfFFLsGKTtcfyWxKMAwZsMOA70jGKyLIbfh0h+R8L4DUE14E7CNjLtOEB3ZAjZBMi5s/tnaTCB&#10;cEtIQa9bWQNQngC7nac8AvaMEsUkh9uzv7tQx2TTlmAtWOK2gGIz2jRvw0QG36s2Halr6sI278X3&#10;yZ7vli238Z0DMLfhe9aCzAjTV92Wfxfat2qiLhxfPew7y4WEc38UQWns+0J86IWko48lXG0uEx2L&#10;pwzXohkjVTGRiqUxQ7SvrkY78f+bPAJ3jjkv72D15XOHoIoYNCoHBnO4Lh+ZqHuPF+qpS2P01MU8&#10;vf5Aod5gvPvwRH39xkL99t0leuvRyfrqrbn6/KWp3DaL6p1qvX3fKD16IlYvXI3Rw6dDOCxW66VH&#10;5qkou6eqZ+XqImn1h7evptppLanY9Tqyez39yOt1itCySyd26nb8yI9fJCBry0p+39I1t2ioamGO&#10;NxA2uIdwtQMof44waXSWcMErfJefQn3yu3Pn9DGy5CfHFuupYTDkhL8tJfDuJcK4nn7wAV06f0F3&#10;X75Td5w6T2/2bbpMz/HZI0d0AkB85Mh+ZNR7rXHkwF6AMct9AOO9e3XQAOJdu7V/5y7tBRDv3rpV&#10;u7YChDebsRVQvKVhydi2YZO2b9zEcqM20dm9oW6tNTYy6unzrlux8vpACr1iFdJp5NDLV2hVzTKt&#10;WArzi3935dIaK3CwonQ2NXUV1uXGUUVt3eK5WFEq5pPhMNsaS+bN5bbZZDbMUiXNIBUlM1RGfsNP&#10;DY4L8vM1YnThn8uqG8DxZcDxSMBxLuB40PfAceBf7Dn+R0DTjef+Z4DuG+D47z5Hv/HEG1vgX24L&#10;NILjb41Xm79f/vKXSiZMyADZyISJmn347YZe47+HNbbA8dOae+R9ja65ZK1zxOgR34HjP/5I0eA/&#10;CBzn5VMlA7AE8Pp6+3HZgFXDuprbAKoWwASMcJ8ZPl7+fzJ8ue7Lc3guFSyegAVTC+NjgAMewxBC&#10;r4IMIwwz3Lg+A8DNCEbObYC4H69twKwP4NsCtiwN2DXgNgCQbLHN14cB60FIpv14b/6A3gC6X/3w&#10;6vrxPD9/wDngOIARCNA37LIB+ZHGOwzTmwDYjYfNNIDQ+JWN19l4lS2AyP2ma9l0NycDFFPMkutJ&#10;SKcbQbJZxsGiRwHMrRRtnmO6mBPxD6cgu06izzQa2bSRV4/M6ac5xUVaWAo7O2E0LGAOPcQGiAbg&#10;tfYh/Al5tQmAon84ipTjSD/6lGEFw5Blh6BOCIJZNMtI5NhGnh3oTZWPSw85IcN1gKF1pEO5D7JQ&#10;+652+EdtYW7bA5SRIdML3BkGtlMHAB9g0LZjK1gxA5RtuI+aHwKh2rRqzQk+dT+AahtO8DvSJ9yF&#10;dF17QKgjbJoTidOOAE0H0pSdAJomLdnVwQxAHyfvrgBQDxKWQ9juHoBuEz5kqmt8PPoymeGJTNUe&#10;KXE3Om77yo3nh6EAMF7jC6ePaWV1Jb7UNI0aPlhDqKMaQC+1qcIaRT3VcPyLG/CGbqyeR++0I8C+&#10;k/U5OhP6ZGTb3fmsbfF0doSxs7OlOqdDRwBJG7VuClPXrLl6d+pMbRL90S50+VJ75Axj2w221g5p&#10;dheCvezpj3Wwaa+uVEy1v+UW2TRvpc6tkc0CgjoCeDq07sCkQidYXjs+Px3VyG3dGL59XdjnSN9N&#10;EJ2R6HOsBQHSvWGV3Qna6gvD7NzLAbBFJzEpxn1gGftQ9eNA363pcnahiqoX/t4OSKq7kmjsTTe2&#10;PxJaV0c7VBYemjyRNG8Pe8DrWM0rGafKWeO0rGKySgg/GpcLozskWcUwuqNyUlAweLLOzhaIikCx&#10;kZdboCWLamDRdum5Jx8CCL+lX/7iI/3yy59x+Q394uef6IVnmMibUshxHURfdgRVY/H41hOZlOgP&#10;qIU5HmbY5CwVjciBMR6iydR8zZqQq+Wzx2tbDYxxbamOrJ6pU/VlOr5ulrZXF8F8ZlKTZcvx6YTs&#10;P4ZwNZQN2QPk6e5D6BieZBjWju07WWysq5OrpRQJQ0kSalQnWC/iYf1jY5IsK0ZoUCQp1NGEchG+&#10;FUbVYECE+uIv9vYF/FI95eMVIY++ofiO8Si7RcjbNYwJhhCStgPxRfO75RlupW879qbqqq8PHmk3&#10;+bjj2ed3IJjfj8zUFELbIphk80QO7sUwNYhOfC/wteMP72MCyZBMdzOyauqazLIzlU2GRe6Kx7gH&#10;ydk9CS7rSBhX65awxS3aqWmzlmrStAkecgBxm5bqZWtk6jZy5jvq7tGbiixnJXu6aiBp5eOYYBnL&#10;cTIST/zcIemqnDiU2qVszZs0TJVTRqt65nRtIK09iEC5ti2aMGGC75vj1wmljYMbKgYXG0LPeikr&#10;urMGxndQYU5XjR9ipznjXLW+MkHVJSHatCRNZ3ePJP15tI5vy9Q9J0fpycvFev7qLD17ZYJeuLtA&#10;rz00Qb/9fLvuPVWmkRmeqi4dp6NM5G1aWcXkSYW2rVtMT3W9Tu7fpuO7YZN3b9KFA1v0wOm9WlY+&#10;XnkZkaoqztfKcUO1eUiGtjNBuBeFzgl+h8/xG3qVSa7nSkv0+0vn9fWOnXqscIKeyM7XqcgklTj2&#10;1WmC+16jkvJu2jbuOH8R3/EF3X7qLJOIx3Xm6CEdP0KI3uFddBpvRz69A7Z4N2zxbh3aY0DxLkDx&#10;Tu0DFO/dvl17CPHbteU6GKavefvGzRYg3rJ+A2M9gLjOWm5etw45dK3WrlxpLQ0wNst1qwwoXgEz&#10;vEyrqqu1YskS2OFFql64kMCtBdblFUuqrcDBJQsqNa9sthbPhxkGIFfNY6KpZBbgd6bmAYTnEXI4&#10;v3QmtpFSsg24boIPyVKYPW3qDXB8AyD/+wPkG+D4Xw7f3HjDN7bA370FGj3HjayxWRbSU3nLzbcq&#10;NmEK4PgdmdTpvxscb3taFcc/0OjqixY4HkY3bePfHyx5+z/+94PAMcyxAbYNzC/AFFBrwK5hgxtB&#10;7H9fws7SBWoYYmsJyA3wC2QE8xxYW9OZ6hkgb9bja5hmwKw/J3nW4CSqYQTCLhsvMIm0yK+DAsK4&#10;n+cDpn0Ay57e1MzADHrzPgJ4H0Gs3xqAaAOmDfg17LHFIAOUg433GBDeAIpJIMaTG46HOtqEd1EJ&#10;FWcFeMH+AoyTAL4JsIAxgN8YU0UFwDU+6igriRtfshmA3SjDMBO6Fcv1RJ6bzHMNGDYMswn4Mkna&#10;BkwbwGyYZeM7TqSyKj2W5GqqTeIAMZG+bhbra8K5QklFjmQZBzuaFBnE+gjjug6UowjxMkA5HFbY&#10;gONwL1KMTUqwm4NC3HvDUAKU/ejJ9erNST2sZ6/OAAE79erRRT26woB27XS9Dxcw1ovApN49eExX&#10;7u9E0FBH2eOn7Wn8u4DjFpzMN1a/3XzTLWp68y1W/7DxSDZjNCeF3UhEm7FsvN3c1hJpdEtCh1ob&#10;QEDYUGvkpG2pI2rdojnLFkiEeb/4p/vi++1iS5VNh9bIvOkGpn5q1ZIqZJv7OLmczX4IJOU5TCV4&#10;i9Ops/Jzoy8Xttmw70OM75bE/eIRA+VFIFeHti2o0GnP+6dbFnDflgRsI1ntQCJw507U6sBWm8qc&#10;DoD9Dng/e9E7G0DHsPEnR3EchJJg7eNKOjPbxwEvskOntuoF2O4Gg9udIKUuranboZ7HpnV7taYr&#10;uD3MofGemtqkXt2R3ML29uraFeltN7kgtXY3XcNO+IydmCjAj+xEgJWZqOhtb8djYRcB1WayomsX&#10;s29gJbt2g5nE04rnuGtHQBXb1b5TB8tr7EXQVg+bliR407FNyFd2aoTWLp+nudPHaicgpXLWWKq3&#10;kEEPTdLIrBjNnZSnCuSs44ZlKYCqKweUA46EfnXC+2rT3pYe5D4ATSZe6OCO5RjMSEdunppAmjaA&#10;nr7xnj3s1KxpU0K5WlohUnYdbXnPPZh46MBn7WJNRJjP4NiT94zUvHuHZvJ26KzB8YHaOH+SzmxY&#10;qH01xdq/YrJ21ownlClGPr2ay8mujZWsHgdQN5NdhaOKNHf2Ao0aOZb3Em+pQjwILHNge5jJjDYo&#10;G1q2bKPmbO+WLVrLtp0tx7C9laYdzO9BRESCgmCS/QOjGbH8JsTScRxFaBcA2CUMz3G4vFwJ9fKI&#10;Yt0RhHbhW3YNBCj7ApSpz3LyIBDO2VIVODOZ041ebT/TIc3wonLKHem96Yx2pzvZn17nAN6z+b3z&#10;cPNkHUit8Yg7kgjerWt3jj0monqjhCDVuxvp1S1a8v0BGDdr1tArfUvTm63JG1e2rR+MfiATWn7+&#10;zgoJ4zsf6KY0b1cNcuyl0eybMXjXR3Aszh7QzwLHM8akavb4gVrA8T6dGralsJMFgwdwfHXneGJ/&#10;ujKp4uEsN0LbPOldDuzrYf02BLjwWs4dSbjvpJC+torB++3vYKsIJlcSghzobO9FoKCdMqM6akS/&#10;7ioZ4a3Jg/toZHo7TRzWQ5Ny+yovpa9yOd5WwnTuqd+o7WupPVtBoveSmdq5YYmO7lyrY9vX6fiO&#10;OkvyfWX/Bk0alqxBqQEA+iGqQQq+JitRtSTpb6O3+hQTn3ckxOkB7B+PEX72amWFnkdOfB9qgSf6&#10;D9bVxP6aT1hddUaGnqYm6tE7btelUyd1iV7j8wYYHzPAGIb44A6SqbfowJ6NOrBzow7u3KYDO7aR&#10;D7CVEL1N2r15IwGCG7ULRninGbDCZrmDKrnt6+u1BYZ4E1LpDYDfDciiN6H0MmP9SgKyVizDUw1A&#10;XrnCuly3rJrEfuTQVXS1I4VeVgXwZaxYxHWAsRm1sMhmGAa5orTcAsgGHC8CHJsaO5O3UEFWQ0VZ&#10;CcFwBiizhC02uQ0VAOSyKTQG/ITM8fLlyzWUULwbzPENv/FP5jc2kx83wPE/frJ+Yw03tsC/yhYw&#10;YLjRd9zoOT544hAndU1l1wKpXAkerH2v/t3geNaelzRr7SP457ItsDJ9xhRr0/yBKqc//OEbKzH8&#10;H/37oeDYMMfenkYaDSOLbNoMCyzD9lgSaiOlNpcZAVwPAhgH+cIIWyAZGTbANRBAEuzPbX4Ms0RW&#10;bd3OMKFZRqJtlkGAWANgA81j/MO+G4FcDkTaHRBIZY05YeU1DeAOCcC37I9M26zXAuPczjKU9QQD&#10;jA04Nus2DLH1OiaEC3bXhIfFGUaYYaTTVhgXIVcJJs0aOXR8HOwV/l0DjqOv11SZHuc4hhUeZrzE&#10;ZpjbAMtxpqOZy6YaysixjRTb+I8bPMgN4Vn9YiLpvo1hGQajDLOMNDouxA8/rA8Awsfqe47ntiiu&#10;hxnADMvcMJA7UwcURkhXqE9fwrrcqH0iyMvdgRTlrvJ1whPbq6McuuHrZTj3tCU0yg6w1g2wYA+D&#10;CZNLN25fapScADe9SYru3c0WkNcFAGcHw9yJAfCBze0OUGxN9UwjQL7FgGNYVAOEG8FwE8Bw0+vD&#10;gOam18HzLSzbNAcQwSgHw9ybsDTjI/eGGfOjEzcQVs4dAOBAMFdnQIM7gGB07lBqTmbBTA6llshB&#10;bZvfxOREqMUg58Jcdmrb3Fq/R+9uJGVPotpmGpMLfrCwnWDukIq3QyrOaEvSchtAbTsut+L9tzTJ&#10;wLDFrVoAmJu3IBCpidq3hBnuDtNLR28wkzJ+3p5WQJgB6YEMX96bB+/JCf+vE+C3D+C1F+C1J+yu&#10;TQdbtg1yauqV+sL2GXBsgK7xCneH9TUgqwdJzwYA9+4BaLICyBpCyMwkhQGWvZCw28O89wBU9yGp&#10;uieAsDfDnVonO1j91mQL9OpsC5veQ94uvWRv04oJlwCqp9K0fOFMgtEINxs+ANa4mECuwSQDG7Y4&#10;XkWDkrRu8UyVjBmkggHJhL8FyAHJrrth8J0Ab3wOWxjy9m1bqlOn9uqAYsBMItgwSdECJrI1QWdt&#10;6NttDzht184GZheWvK1h3g1D2o3JjIbPZ4YByx1h5zu0YCKEY6AnExRFmTHaVjVN+5aXaGvVeK2t&#10;KFDV1Ez82Ey62DRnO3Zl8qAPgV49VDhiNJU6u3XpwgXdeccl3Xv3ZWS0x61u4U31K+iNna+Z/NaN&#10;HD6Maq50fOPR8mKCpCvb2BHQahQfQUyYBcAmG2m1P+A4EFl1UEA8+xKw7B3Db4qRWSfyGxKHIgXm&#10;Ge9yeFg8kwB4lfH3xsXEqT/JyWMICCsFpOQOGkhyOtJ9+oxN2KBhsIMI7fL2CiAZ25n91RN2mAon&#10;K5TLsMVdYYltSa0mrZtOabNsz/HRDEDfpo1hjttYORFmsqYP+9/buTcTFkwO+TgrPILAsigfBTGR&#10;FencTSl8//ozsZPSoZXibNqoMDpYc8cMVOm4LM0ak63yMbmA41zNnTwRMDVehfjAB2ZSRRdvJjqY&#10;SIKVjwuLRamAHYLfzUjyG8xxHInaxIQGegHk/ZkICEC67Ym6I9TTmQC5zvLq1UoJAT3ooG4n/55N&#10;6VBGzt/9JrnbNVGsTx9NJv183ZKl2oCUeEf9Km3fUK3NdQu0G3C8e/1SvOU1Orp1pW7buUa3cTk/&#10;3k/56cHIwNO1eBTScHzyVUwObUIVccLVU3fFxOrpEXl6ZlKR7hmdpzsKcnX3kMF6MnOQHkjK1Gav&#10;QJW6uuu2JfiRL18AFB/WqWMHdfwQbPEB2GHY6r17N5E8vV77t62lfm2N9mxer12b6glTW6ft9WtJ&#10;GYcNXruGUafNa8zgMjLpLdblOoDwasDxatLwV8GEL6fDfYU2GGAMEF6/vIawMSqWlldbk3XLKhcQ&#10;Rogsen4FwVnzAcd4iGGK6wjhWruCrvtqnocfeX3tWnzYtaqqgC2eWaqlCystpnnxgvmaP7tU5SUE&#10;GM6kKg9wPBsFwFyOtzkwxmbMmjxJpT8RODap2AYcmyqnG+D4Bji+AY7/0bPnG8+/sQVubIG/uAX+&#10;Ulr1e59/pOj0eAtY+NgEak7tIyrZ/eLfDpB3v6DSbS8oL6bE8mN6wg6YhFnz9y3hHX8EHP/Bihz/&#10;x/5+EDimK9ekvHq7I2X2ABB7AUyvs78GoBo2OACGpQGcAooBxsE+IYB6wKi5D5Y30ADk6yFboYDk&#10;CEBuJCMcoBvGMAFeZmmY3yDuN+xvA0MNgGF9AazLYqJJsDUj0Kybk9dQuk5DDIA2j+F9BXKCFWhe&#10;n/vDzfoBxKEEfpkRAUg1jG84bK/xFRuAGwmbayTQJoArGtBsRgysslXvdL0KylyOplrJgOIEgrcS&#10;ALkGEBs5tfEZJ5JGnRhhPMgNNU4mrCsJ72tDdzJ1V4BuszRe5EZvciw9xtH05cZQARULmxfP+4rn&#10;uabOKpzAsTCYlmCqmozM098b8AYD4+fphifYTUFGVg3jFAY4DkFKHertCCPtBSMdoMzYYKVF8HmR&#10;bXqSsuwDixzUtwcnxvYwS3h8fVwsGbbFPrPeWELETP1UMsxhSnwkHsxkDaBeKZQ0bMO+WuwXJ/k3&#10;AY5vgkW+GVVEkybNAMtNZVjlWxhNAM9NeNyt5rEED3VAju3uwntjUsL4wQMIQvOgqsjHnduonjJL&#10;NwPSYdP6dOvCSbwfnlTqfABA7QgrMmA7FDa9YuZk5Wam4vm9GYDVWrORoJ8/up8QskHIkG3pkG1r&#10;dQK3bNkKgNcSlrGVWhoQTMhRM95jsyZNdevNTRre5y1NGt434+ZbWN7aFIa8uZrDbneAWe5m6osA&#10;ugbwWjJxJMkujviBzfsmvM344L3wYxslgjW5goTaSMQ9kcGapS/7xQtptTtSch96qX1hIX083PnO&#10;ELxlpNWwZ24wkmZphhcJ3V7Xb/ciYMkTmXd3AGgbwLyRrbs79iTJ2g7Jth09y46Et+VyEl+lxQRG&#10;TRphpNQkVA8lyXtImvL7R2oWQHnHmoWwxv00rH+MspFGexIe1gPw2wMvd0+2s1EQ2HXG74rf2w6V&#10;gAHGtgYoIyNvZ4KjYMdbkrrcEvazTWvAcXs7Jh+6AY4JmWLZ1RbG28ZMBlBpxb5yhwntgSQ/zMNB&#10;G5aW6erRLdpWXaLlZaQil43QkpJhdITDpDNR05sJBCOz92Rk0nW7pHI+YUo7Vbuc8K4Ni3TuzFa9&#10;+Mxl/M/P6s1X7tebL1/TV5+8ordfeVjPP36nnnjwCunBK1AUhMMEs04PN/V185CLmw/DjxHA9SBL&#10;Qu3hFkwvcTDLELIG8Bp7hDJhFqFIQrhiScJOpOosCyA8lnC5vfRpv/HKy9qwdq1G8TuXQD+6Dwyx&#10;O0ysIz3PRjLdgcmCtigIOrTrwHfChokEPMf4jFviOzbAOAgg3RFffwvUEa1bt7ImYlpzDHZAmm8m&#10;Q3yRQgfQ6x3g4wrYxvsOs2vfvS37pblcYdWjqcNKgg1O6NNF/h2bKw0VyPTcdIK4BqmM/VqK57h8&#10;XJ5Kxw/XrIkF1J6N0myCumZNJSCPELVJgOfJY0doAlkFI5BkD6fD2yyHZiUpOyVGmWQdpKEUSKZz&#10;3VTKxWLTiGHiLQJLRjCTZtFMtiVgywhzsydtvbcS/d05ppK1YNokwPECrVliEqorAYBztB72eOe6&#10;RdqCxHp77Xwdql+qM/XLdHDBTA0NcNaknBjNG5upJQV4j/HMV6Go2NzZXns69NCBrr11lgnROwkN&#10;vDw0W1dHD9OdQ3L0SL8sPZ6QqUt4xtfgy6/PHKC7d2zWaVjiIwe3E661Vft3b9HuXRu0Y9c67aTS&#10;at+mVdqzbnkDaK9fTUBYLZ3sq7SpbhX1cythhgG9tVy2QPAKgG8DAF67bGkDCGasr1lMf/sS1TPq&#10;llSSAj+f4Kx5BGnNAQwzAMY1hileupg+YhhiA4pXGU8yHcdrNmn9qg2MTVQ3rWdZb91uAPK0iRNJ&#10;r56r5axz2eKFmgtbbAByBSC4pLiY/TfNYozLi6eo9CdkjhvBscUcD7/hOf5JweF/unT8BnP8j52o&#10;33j2jS3wr7QF/nKVk3TfUw9zst4UiWkbjZx+UKV/M3v8tGbte0UzNj+t3s3dLA/onh3brU1juqv/&#10;SFq1qOuiz+kf3lx/HRx/rBHDCwCfoZzghQCKg/ANBzIAyjAVAQDiRvl0sGFvYWwtgMowTEaAkWPj&#10;7Qsw/mIDkAHKwcZbyOPCANYhgGfToWzuM48xPkADkEMBtgYkmyCwAAN2TYBX4/CFKeayAcVmGcz1&#10;IAJqggxoBiCby8E8J4TnhwJkDDAOQdYZapKoAcMRnCAaSbRhe6MBgVY/MF5R4xWOAaDHGqCOTzkc&#10;UNvY2xwLCI5HIm2AsSWhJngriesmsTqB9STA9iYhT03hvjQ8ymlRMUoFJCcjsTbBXGYkAqwbloZd&#10;hnmGaW4cUaRchyM5DoZZDcbvaHyQZtmQ3k3gGLebEcJjQgjlCeUENsywxwFunPyGaeaE4dq4bKGO&#10;b6/XWU4mtwGkFk4do9KiXNjEIfhRczQBz+hkPKMzSMkuHU9X7tiRmjqqAN/qWDzPRSoeRwo2toDC&#10;4blKS4pDOtoLoNTC8k3efAsAGfB7E0D4FgOMAZ033XQrwLMJABTAzP1mNAdwtgcc28JAGpDcCqDQ&#10;1gRaIdN1AHgGeAEmAOWuvUhhNuw1vb6uSJTNxIGZcOgLY9oeUBHJpEHFzClWcrdJlp5cMExbVi8j&#10;+Xg4MmiY3Z7Gr9qa93YrgJf3ANhtwjBg2NgaGt4TgJhxK+/Tut8Cx00B+uazGKB/E++/YdxqJOLX&#10;ZeJNmQhoRnhSM2TipnO4I93Khi3timfaAMNesL4OvOcGVhh2GXbMGQm1mwvglwonf8LfApBre8GW&#10;uwGuTVWTIyyxI9JpJ5ZGgu1I0JMzMmwnfNt9evTith6Wt7sl7LY928QH0O1LqrcTsnfnHjZ0Vich&#10;px6npXTfTisk9GxAisaQLJ0HMB49IE41c8ZzXxGJ6P4AomCNBCTnDUxFFREIOHfAu9wTkEv3OmnJ&#10;ZrRgEqJF81ut3ykD6DraAJaRUbdp0w7VgJl0sGEfmsRlBkvT29vNBrYUkNgN/7rx5w7KSpW/Wy85&#10;d2unsbyXjYR11c6doJpZo6ghysNzPFTjhyXCgCMtByT2REruwPYbiVJgx8Z1egmfcx1ga/2acnyj&#10;NXrg7r168elz+Dgnauv6eXr3lQd175WDOrG/DnB8Xq8+f40GgDC1bUU6eVcbdWfbdyNkrRte3652&#10;yNK7OiB1doLdd2ISgMt2SJ0ZnW17sWS7U5vlBEPv7gaLihc+Pp4gsxH5VO/NUwk92wkEqTmwL7rj&#10;J7ZjEsCOz9wRSXe7NkjqmYBpa8LszCQC26cFYVxmGxlw7A6Ybtm8pdVj3La1Od6RpnNc9rGj/5nj&#10;PBALRGQw32fTS00lWIcOTbAAYDNw6UaPcl8N6xejIvbVmAzC3ACUg6L8NS0vU9MLsjWD761Jfy4B&#10;KM9glFCNNXNSvsqKR6hs2kiAVqE1ZhPYNmf6GJVxuZQxZ8Y4HjNGJZNGaubk0VS0jVBxYb4m8j2a&#10;iEJjIqzwBPqdi2BuJ1HrM430+8mE4E3OH8TrsU2wNKxeUAY4nkOAYCn9vNSHVZfTzzsLYFmuzctn&#10;a0tNufaumq8TdVVaUThEA316qah/iMrzkrRocJLK8c1X4c/fyfbf06KztrWw1Y6uPbWTSaPjybF6&#10;YNxw3U0i/z2Rcbof7/jHOWN0Z3S6avjNv6++jiCwnfiICQDbswn59Ebt3bZOOwgG2w5bvau+Rrvr&#10;qrWNoLItZtDDvqnWML+A35VLtG75EhhgRs1Sgg4BvwDcNQYAL14AAAYEI+teXVWh2sq5WrlgtpZR&#10;HVfDWEYN49J5ZVpagTy6iomBZTWWF3kdMuyNa+tJtN5KovU2QPhWXmcTAHwTbDRdyIDlejq1jbx6&#10;IcFbZSgfSqdPogpvJkB5tubMmkEC/yRNpeJuJhV3pTDGs6nKmzFhvEqRXv8UgVzfB8cjhw9XQeGY&#10;/ymQq4BArmEEcg0kkGspadUY3kms3H/kst746N/fI/ufDmZ/7M9/Axz/w+fqN1ZwYwv8y2yBPwPH&#10;1yu0Pvz0E6SJrWHXmitn4CKVH3rrb2OOCeIqA1AXr31QLZvawDZ4EJrzhbVdfmdiqk2t9K8Bydfr&#10;o/6RDfbXwfEnGm7Sqg3QNawtzLBhig2ja4K3/CxZNYAUaXNYkAGVAFVArwHBBuz6M8zlEGTQhjE2&#10;wDiY54VwAhTK46zLrCuU+8NgFSxAyzIsEHDMeoORTZthJNoNl2GnjWTbvBdCvfzcSaY2760RkPPe&#10;QgHMYQD1UPzJhjk2jHE4INgkI0fAGhvPcDSAOJZhgLElpTZSaJjeWEB5DFVVEbDJkYZpNh3K10e0&#10;6V8G1FoSaktGzTBSbAB3DD7hOMK24gDd8bDQCTynEQwbH7IZKdSZmNtiYB0NWxoGi2qGAcVmWJcB&#10;8I3MdqT1PpF/m4Avy+fMdUaYeSzMT2yIL6/nBZj3VEZcKCfZcZz05tABPE271y3TleN79NCVU6Q7&#10;79TWVQst5mlYv1glh1E5BLucBpiPB5RHAcLDkBb7czJrZM0eeIJNYFYP5NXGs9seOW4T2GMDJo0i&#10;ohFUGgm1YYubAjZvZdwCqGwBEG6Nv9fImZsC9JqzNExaK7ys7fAeGw9uMBJxNzy53fEE9yTgqwdy&#10;Yjd80GbCIIOu5sSYcI3KH6zZVF6NzQfYjy3Q4tmzlDcgHalzZ54HQIPxbAYYuckCuA2MtXkPBqA3&#10;MyCd124Be9cCMGw80wYA32LAL6DXfJamt96KLxrZqwGI+Hxb4w1tR4VSa/zWpme4XSt8y6RGd+J7&#10;bMNoz/U23NfiFl7rurzcgKEmjFt4/q3cbi6b2wwj3RIm22wDMwyTbbaF9d5YtuS1W/LarbivJUFh&#10;zWGyWxPe1IJtZLzRPTrjGQdM+tBz7NGHgLXutigaPKgFYwImzBNfZziVYP2ZMMgg1C0G0JSlhTOH&#10;cwz4oBDojD/ZSznpYfRYZ6u0ZKymTh6lIgB1dj9qjjj+DXNvwsTsbJFQt23De4Rlb8Y2MxMN1/fx&#10;d5J6PqthQY0c3Q7ZsA3BbK1IX3ZAjh9MP7drT/zqgL0YPwdNJal4Pl7ZpdOGa/6kQZo9jtfHe2qC&#10;40wSuQOSZCc8zEWwVjuRwb732jMsATlbllLftUUvPnVBrz5zRfMB1ysrp+n1p+/Vk/ed1XakvLfB&#10;Sr/23P30V4cAPvFlw4J3wZvdsUMHdUHi3IFgr46A+M62xiPdHQm5HcC+BxMb3fmMBJ1xn0mPtoWd&#10;N37v7si8exEq5wqb70llkx/qBjPxYdse3z2AriPMcPtWbB8C2NoCjo003xqEu7VgWxhgbMC2IzVM&#10;tiRZ38zx1wYpf6tmTdiHTZCRd8QG0JXfNxcmzeg+J2PACX92+3ZN5eraQwWA3uLi0RqSk0ptVASg&#10;dyTsf4FmjsI3PqGA7VigaSMG4OPNALBmMYkFMB6LD5kk6Kljh1hj+vhhmkUncin1XqWTG5eFsJJj&#10;8LNO0LyZE7Vg1mRV0Qm+qGyqFpdN06LS6Vo8a5qWls3gd6JEy+gxXwUoXAMQrp1folUVU7Vm/gyt&#10;r5pFxzLp5POLtYqxfN5krV40TWsWT9fqymJtWVamnUxsHK5bqGNrFqgEaf/QUGdNyY5UeU6sZkcH&#10;aDr7vJYJhsuw+I8Hxum1rFy9MCRPJ5gI24lt5HYsExeQhB+nZu6O3l76MmOUnk8dpqX2LrpYMVf3&#10;Ht1Dqv9aHQEUH9y4Rvs3rMI/vIJQrRo80Eu0fc1ibamtQhq9yBobVlTBCi8ExC8ADFM5Vc3lpZVU&#10;KS2AFa7QqiqAcOUc6toMCC6jk5nLgOHqOWXW70vNvNkktM8jjR3wDGNcu3SR5T/eVFcHKIa1JtTL&#10;jK3rqX6qZ1m/hWorqp/WbGDUa8Ma/MwoEOrXrNDCuWWaPI7vHWx+SfF4vMewxTOmwiLPUvk0QPG4&#10;cZoxfhyVeGN/UnC8goCxYcOGYVm4AY5vMMc/obT8Bjj+R07Tbzz3xhb419oCVqf09TqnxlAu8wne&#10;fPkt/HxtLCDh1TtCc0988Ld1HdOLXLbnFY2avMtaR3xqLGs1Pdb0S5uU6t9w9bcsf4TE6h8CjvOR&#10;GxpwbIBpSGA4DAgsMmC2MWjLeHyNfzgMj68BwA0McQMoNssglhb45b4QwrkMMA7jORGA3Qh8xZE8&#10;N5awnlg6lKNZmh5l038cbEK8eL6/Scb2IKyLUJwGaXYD+PaHlQ4EXAdz3aw/nHWFs65IgHVjF3MU&#10;oNcEaZkqoSjAbrRhi80A2EYzEW6GBZABs4Y5juV1o/kcBghHMSIBugYom2F1H8P6GoDcGMQVx3Pj&#10;6DC2ADLgOyrA9ztw3CipjjEVUYDhCOqqwny8OWH2YLgrGAbVAOIInmOYY2sY8G6CvgwYtmql8BBa&#10;I9ACyMbnbIF6AHYiAVVJpF5HE+wV5QeTjJcw1MNJUUYmGeSlAfQmDycUJx9GKjseZhaAZQK8Apx7&#10;KhQgHEqYT6AL1wmQ8gUQe/Sh6ghQbNgu40vuSaBTJ1KtTUBTOzymLQGNzWFpmwOODLva6Dk2LOst&#10;gENzrBqQajzKjeDKAEILoAJgjVzaFqDpiqTaw6WP5cU0FUydARw2sMWmUzaSz59KZdNg6quyCYwa&#10;BHM8NLMfExb+AMYGn7QdcuqmAFKL9eX1GkFnM96bAcbNrjO/LQCgBuy2bW7AZxML8BqPsi1+246k&#10;U9vhv+3B5U6mXgdfc+8uBE91aa/eAJs+sNrOhGi58177sk2cCdVygdV2Bdz3ANQ3BwTf2vgerrPP&#10;/xVidn0S4bvtAXBnmxipt0kBN6x6O0BmGwO2YBxbNYO5BYDZ2ZrAK3tYVvMaNgBPqqLYP254rX1d&#10;eiqQVOJeNk3l0rWV+kV7a/SgBMK4EgjlSsS77kSYWDOF+/ahvzeU70d32OteyCczNYt061kzxsNi&#10;lcJqlVtj5rTJmjBmFJVZuSRIpyujfxJqATrMmeTxpSLL09VBLiZRHHbWyN/N5/aGBTep3O54133w&#10;ukcSKBUPWB+SFg54ywYMUy1VmK1ZIzMAytRwDUvQdC5ncRzaA8S7GPUAwH8sVV8nSBj++O1XdP/l&#10;Ezq+d53uvXRQH7/5mH72ykNIZmu0dXWVPnztKX3y+hNIeOdyW7VeeuJuepPTSA6/hQkEQDGycKOq&#10;6UoHcQdS1dtTtdSJBOzOxgtsGO+OXTluOwFIzSSPnWxIae/UqROsLSCairMe3QHrpKy74R93gMnv&#10;AXg34LgdfmHTXdymOSw6l00oWFOUB2aSoy3sfgcY9h6Eb/Xu6axOSM2NnL9FMyZ/8G23gpHvik/c&#10;5ACYkLzsJFPnhm+5a3tk8p3UPy0KOTcJ1Itmaxr7JI3JqvR+iRZ4KkfGXDZxjCqnjoV5H6f5gOe5&#10;ML+l4/NRfgzShOHZmgJInjxyoCYUDNREbium73p6UR5gK99ih2dN5PE8pwy2uLwYBpl1zZtWpPnT&#10;xrEcp4WA5qqSiao0yxkTAcqTVVNWzJik5XMmAI5hjAlXW4UCYPnssVqBGmFlxTiCucbDtE7W+iXT&#10;Vb9kGsnXM7SFcXwtapXaCo2O8tTwwD6alhCgyQGuGs/3Zw7744ijj15KyNHPc8fp97Or9M2CRXp0&#10;4CDtwnawG8vBRlQUe0grP9qxpx5zj9D7g4pU29tdh8YV6Ynb6DPeUquDgOID1FgdgCHes64a+fQi&#10;/MOVKEkWaNOKCsYCbSSobsOyBUil52nt0gpk0nO1Gjn46sVzAcUG9JZafv3lyL+XL2S5sNQCyTWA&#10;5CV8L6rwAy/GH1xD9/BKArjWLF2KHHslrDRsNaFeOzZu1DZCvXaQeL2baqhdW7dYFVHbAM3raldb&#10;NU8rq2tUzXMXLWiQVK9bU60qXrN44mi+ayM0sYhgtckAZXzH08cXkfg+StP4nD9VIJdhjr8DxyNu&#10;gOMb4PgGOP7XQhw33u2NLfAvsgX+lDk28NX8vffGz2RDaIs5WbZ38tP8Ex+qBMD7g1OrqX8q3f2y&#10;huXXWuvoh3/M/P1RsMV/gDlGTf2H3wOVrzPV/8jm+iHg2DDH/gaEGnBrBWqZICzYWgKNAk010vV+&#10;4yBToWR6hr2RAlOzZEYwlwOpfgolUToCH3GEAbE83ywjAMjhjDAAcwS3hXN/MI8LZn2hJkDLhGeZ&#10;ShzWY0C2uRwBcI0Kwa+M9DkSEB3J5ZgQArQA1XGkT5tE3Fiux7CMQdIcDVMbCZg14NgwsDHXE6cN&#10;CDPVO1H0b0YTYhPN68XAMsewjMIra3qODWNswLFZWh7k69Jfw3A2MM7Xh5FoA55jDdBmndHIuM2I&#10;QsrdAIp9+axUMwGOw/ERhyKPNkyxAcMx1+XdZl3mslkaVtq6ft0b3di9HGXk34BzEwIWiSc5nDCp&#10;GIB1LAE80awzmo7UaFhZMyIAyAYoB5B47OfYnQCeHqTlNiyDCXoK6dtHwTCTgTDFfgAEL4CfB2DI&#10;3aGHXEwNFB7V3nTlWl5VkqDtkYgaoNwRMGLTrhUSYNKfAZsdGW3pGW6B/NhIdJvDQBqQ2tQAVeTY&#10;zQHGBjw3BTwbmbJJuG7NYxwAXF54R1162hNABRuMbLk76zfyW1Px5MT7cAMYerk5A4g74501wNXU&#10;NiFpheFsBKJ/ujSA2aRmtyOMqwuP7Q672IM0a8M294Z1dkNe7ObIZ8TPawCnCScyI5Y08PTYMKXH&#10;RzAilZMaj5Q5jXTgTNK00zUIoD4QH2ZOapLlD+8KK9YC0G2x1sZvfZ2dtiTalhf7Zgu8f//9tYAd&#10;7gj4susMi4k8twO9ycbHamS7HUnENhVRXWBnjfS4r6nFQrrdF1Dq7kCoGtvDvM8IXyd6mFtTY9UT&#10;sASrWJCl7MQgmPc28nPtxHtHseHZg/XcTMBae3y3PB8vaQifLwErwCC6p6eMHQMrPw0Wa4YFmBfD&#10;oNUAJGoWs1w8W9WLykjbJTho1niVT0eySzr23BnIQSfDdk0aa1U+zQbYzQF0lxWPAogNR7o/GBlw&#10;piYOIT07Jw6ZcJxGZUZqVHYcEzSpvP9edEq3hGXugOfdF9A2BcC7Toe2rtP5Izv15L0X9PFrTzCe&#10;0lvPPKTnr92p33z8jj559Ukd2rJcJ/bU6bP3X0b2P0yt2b/dkIjbMdFhjsNuBJjZwIC3Z8Kho6kf&#10;u95Jbcu2bI9fuANg2cb0FNtQVcax1g3W2I5jqSvHdA9C0hx6dKeeyRxbHWHFjcqBySDju27W1gLH&#10;rUnObpRVG4BtR0BbN+TBhq1uQSp1O3zaHZgMbcmkUZuWtxIU15GqsC78Jjipf4yPPGDXe5E6Piwr&#10;WeMK6PxG8TEsd4BmzirWPABaLUzjSjqWl8BW1iyE3Zw/S6sXllljxfyZqqmYQS/uZFKOJxDiBJhi&#10;+5dMwBIxNo9AtmEqHgWbzNKMGXjTS8Y1jFl0YJdNQn7NcjbLuVMKAMijAMaFWshyQfFILcC/XEW3&#10;deX0kYx81ZTjFy+nOmrWCOTxBYDjQq2cOwaADFCuGKM1Cydqw5Kp2rRoqnZUz9Dh2jnaMLOQruZ2&#10;SuvSWjmEAQ7r0EKlbONdBDie8QjRFc8wXaWP+hyNA4f592IjkxGVVLvVweBvZDJoHfVqB+wd9WJ8&#10;lp5MHay1VH2do/bonkPbdAim+NDGlTq4pkaHV9doH4Bz2+pKkqbnMyqwkszRxpq51LvNUX11hdYv&#10;nat1jLWWHJx07Uq2L9txVSX93ADiFYDjlQthzFkuW1CKtxhwXAFzDHu8iEmjZVQ01eEvrqfXeFNt&#10;HanXpGDTibwfIHxkN6FgVEVtrV+nFdWLVAGgnjB2lHKHDNLArExl9k9Tf7ITstJTCbyC2Z/KZMQ8&#10;ZNW8fhlBgkVj8jWuME8lAOTp2FjMmDoO5vgnDOT6AeDY+3rP8Qhk1UOVmJaDrHrJDVn1Twgkf2xJ&#10;8/+F9d1gjv+R0/Qbz72xBf71t4DBq7/95huNHDO2ARw7+mr+6U//Jua4ZOdzmrX7JWUNq7HWEUZq&#10;csMfXuM/oqn+FpjMxX/ccSz9EHCcn5uP9NAd6SHVJnRW+uOnDMSzZ4Yf/kq/69eDuG5GCFVMYYDO&#10;MGqTQgHMoYDbSC5HX2dlTaJqBEA3FOAc4oWHlmUYgNjcHsbJUxigOBIgG2mBU9hgE4AEYI0wwNVI&#10;jAnMiuL2xhEDQI4PMxVKkd8tE8KoYYL5jQEcRwGMLfb1OtCNAGRGAGJjjKfYAF8Dihmxhjk26zXB&#10;XN+TUzf6ji2wbFhgA6qNNJrgLMP6RgBUDQg2KbHR5naWprrGjCgeY4FlA5yRdhvW1zDPBvwav7NZ&#10;j1nGwj43gOLrLPT1mijDHjcM816Nt5lgHTzNBoSHkkQbiTc5ns+RyGeLM+8HkBxKeJvpQ44g2Toc&#10;FtBUPoXTqRphLtMNHEB6tQ+Ayw+m2J8aGR8DjElXdocl9EBu6wZr7GpPhy/MZV+8tKZ6yZH77AEU&#10;pgu5F3Lr3qYainAnBztb0pxJcWZ0Q+raGRBrUpFtGLamTgnAa10HUBsw0xn/ri2Axt4OmS1gtTeJ&#10;yr1h8ToZ3yuyaxsSlNsgdTbS5RZ4Y7t0hGGFjWsFIDKJ1eb7YJKyjQS4DWyzYQ0dkGR7EADmz/YI&#10;Q5Zu2HVTydUfyWZWchydvYnKHYCnM3+giouGa9r4EQCLfE1Famz8u8Ujh2ja6FyVAjjKYHnKJhbC&#10;xhVY/sxReCJz0pB6w9Kb8LSoII5/wre64wtuxes3gmMDhs1ogmTasOeNLLqV8n19GPbR8qZel1gb&#10;JtJIdZsDyJreivTa+KRZh+mU7os/2QVw7IxP25N95MaEgadDd9hIF6vGK5NgqvJJhfhGc9QfX3GE&#10;r4uCPfvQ3dyTCidYaNhLU9HVuoXxhd+kTlR0dWXf2LRqhZTdFsm2M9uKiRUTJEcyeL9kJgQy41WQ&#10;m6GJ+EeLkexOx9taMmW4ZhYX4GUt0qxiTuRZzqB3dzpS7RlTqNQChE0BGBvZ79SCASqGqZ6c2586&#10;oH4qHJhIL3WsRtNPnYifvA/A1Jlgrg6w+LaoEHqgIujF/g0jGCqDiYkCuq1nECy1bM4sbSI46ey+&#10;XbpwZLfOHdqie88f1kdvv8j+yFI7QGh31AOd8Zx34niyI1DM9GjbMmwAqR05lmxILLdhAqIjAVrG&#10;J9wG0GzSuDswYWLDMdme1+5AlZgdkxxd8Fvb2doAkDtzvMEswzobWXUH+q1tAcBd6Tc2UuxOAOMO&#10;AO62sNRtLLk1YBrw3JCGzgQR0vyObZqiMqBGyaenUiIIz3Ptoi7IwIemxagKltaLfenE5FMZwHjl&#10;qmpV44utXb1Sq+tqtXgxgWsLK7RkrmE48fcuNhJfwPLiCuqDkABXMXmB/HnpvFkAuRkkvE/RgpJJ&#10;dOZO0ILpE1UBcJ4N4J1DUFfZZIAxkxalkwFjMPozxw8BLA9VKbL38skm+ToXwEyXMmNuca4qpubC&#10;VOdqUclwLZlZoKUlI+hWLlBN6Ui6jkcCmkfDLI+BWYZJnjNW6+ZP1N7lZVpbNlbjU7BDuHZVqn0H&#10;9eveRoOZHBiDyqOEfV3G9izmmC9ismwwx+EAvtP57ZtoeKubNZVk7hImOSYxobCYibjT4TE6HBGj&#10;gwNzdB9hW6e2rGLyZKUObV6l/XXLdIDttXvVEm2BKV6/DBBMmFt9NcC4Gt/60jn4o+eqjsmdNWyn&#10;1ZWzYboZMPS1BiSzXFUFcwqDbNjjGiTkSytK6FafpaVGWk0i9QrqmtbWLEeyvYEk7B06vGOvTuyl&#10;Qmrvfh3du8eqjVq5aCFp60OVTNWcD983e5QsnU03vEl75/erHd+vju3aWaqGnmyDQBQ9Qwf118zp&#10;/6+98wCP4ry6f9ywMb333iUEqPfe6L1LgBBNdIQAid57B9u44N57b3FNbMexU5w4xYmTOPnHX/Kl&#10;xylfT3L/v/POjlhkAQJs3Gaf5z6zOzs7O/POO+W859xz51olx38+7P4snMcXlJbgVD2PgaqSCyqr&#10;3gMbPhnlxgxKg+kZJea596xxt966XnmvfoxkP/bEMzZyXLENBhznAI6rAnAcsMznOTgQgOPPPrgJ&#10;9iBogXNvAUBrqLzSE0897h6Q23XqZ+vufN+WwQbXlTkuP/59q7jpHSscv9mZIE2g/IVHHVO6SeAY&#10;OfU/AMfnX8jpzOD4t7/FkIsbaRIATMZWMhoaBAiJhQmVyZVnFoWBFFPP9Mp3hZYsmVxfQFwKAFmA&#10;U5EqVlYBeE5lfgruvwqxtQKnki8n6zvAXrik2eUAh8Btqt7zW63LAdkQ66vfC+Q6ebRCOcKUZVJI&#10;Ju3nEKfLfZrvswDVOZRz8iOXWscqwaT1CXhrO5wxF1NFggYEGBxIYH+TAcQpAsGAMYHkVFhgNyX8&#10;PGblMuu98ptPBsKeEZiYY//3jkHGNVryYZV10neSbos9zpBkW0DeBXnCbKMYbrVjlqYaUGCQQay0&#10;A+naNuTaidREjgd4KOczrl83QBWAKLIH0mrKyiCtjsFtOBomdVC39rhaU+6pS0eLBBwLIPcjH7Mv&#10;nyMAx5Gwy327yj0ZsIbUWJLjdsiRWwNk21N+pj1O0u2oD9y1Qyv34C/Q20GuyEQn1VgGULcFGLcG&#10;FHcAyHQBGLfnwbhN48utDfLmJsiTGwJ4m8E8twUsdcJsqQf/PSgCI6O4KMtJjbeCDAzOsjKRDA+x&#10;iWNHECNtmoyFYEFXLF1q61dVwoKucmxOJbl9FQvn8fCJnFhMJyByObVil82dBpDDiAg5qsohlYwd&#10;guQ818YXpNvIbIzUKJmUm4CTLw+0sTDrfVUHGvlumyZXWguk1y0b1qOsFIZLsNKq33wFudQCujL/&#10;kmu32GPfmEzScuVmCxj7YNiVxAqFAHT4fGci5vK3kV+zTCsesLsCGLoTEWp7MZwAue6A8ihctHMZ&#10;bBmZSakxDYgMQKKPI3IEbdaPgQ45gbeFLW9Ie0rKrm3TYINk8PpcX8H7K2D0G1HGqXkjWPYW9WFg&#10;KXMFsOnZhVJSOCcPgp1OxIE4Oa4XqokBlkeJoZGDM2HIMm04YG/sqDybMq4QwDrUZpIbWzwq3yYV&#10;ptt4pMRjiVE5CeRJ46COXFvpA11haqV6iCHnuQ3gtTXHvmUDDM/qoSZgmxoSTS4h6A8tyIPuRtmo&#10;ZNIPhmamYMxGLWdY/L5d2lsjQGgj5PJNMb9qCiiRckEmbgK4rVEgtAb8atq8aRNrpdJTgPImOJI3&#10;Z14r5OrNmzVGbq1UAX5Dm/ai3NWAiAjnrD4QbNC3u2ouU/+4ZXuAM8ZcrXDsJldZbL+A8RXOFR2m&#10;mrzjhphzaZDjCtX3ZlCnXQtqd/dtj1FfH8z4+sLyX2Ex3WFIt68jt3cF+9TcCtOT7djhvZSs2mRr&#10;YS034ty9bv0aq4K9XIu0d/nCMpj9xba+crmTW69jur6q3Jk7bQQ4b3aBDJjYjnnUdta7nXlblFtc&#10;Od+2rJlvG1bNtY2Vc21TFfLsihJyj2e6WFs+HTBdTEk08prLYZQXTYBdHocUG0k8wHnFbHLF5463&#10;dQun2DoA9Nr5k2w97zcsLgKAF8EuE4sx7Fo01bYycLKKPPM5Q1Nsw8yxtmcx650+0tYwOLJ2bL6t&#10;G5Jtm1BgrC/MsDU4qC8dkmxlg+OtfHSabRifY0fJiT8wrsAOsez1YwfbLSOH2tOLy+zV/dvtuRsO&#10;Ukt5v91xwz7nTH3Tvu12464tdt2uzXZ0xzo7tH0txmAbAMfr7AjvD29bCzBGRr2ZwYRQLvFujLZ2&#10;b0AJATu8ZXW5bcLMbj1ttAEZ+XoGFqoYVFgJu7sSOfvqZUts40rakfrEB7eRZ7z3CCD5GrvjuhsB&#10;yTdR83iHA7VJXBs6tkH10Qj/AfrtlZSdu/Jyzln6bH2UMkohqfYkkJcBKQAd2zW3nMwEgHGRLcNx&#10;fyas8qwipPBlc2zhbAzULqAhVzU4nuaD45/XAo4fBxyPBRwPBxwXAo7XwhxvxJCLm2BgyBWYkZ0L&#10;Ex2A43OHFcEvgxb47LfAv+x/Q3zuD77/Q0y5GiE9bWWLlt5vy2+ve71jgeMVN/3ICsZssMt4SFzL&#10;iLYHjkHE/INJUs1bfTrf15mYY4Hj6dOn4U6b5mr9xiENHgQzGTMAhhJwmMTDeSIRr9JDoZArtErd&#10;JMuBmRBQFeBMEfsroMxU4M6XMAscJ4ciwbk0D4RxZp4DpXKXVu4t4Fp5wmKB9dkxs2Jvxcp6rKry&#10;htNlkCUWFTDsag0DjHNgWrNxjlZkAYBVriU7lRAYBhz7NYl9BtnbVkzGkIjH8cCcoPI9YsQJt138&#10;b5pKP+k/5XIthlqf2Q7JtAWKxQ77+cn67Ltia/v80lHaZn32t985WLNv2QBlv3ayV3dZTs6UhXJ5&#10;0r78G7APKE5Bkp5G7namXLbdQIHHaCc7cAyTysNcCnWSUynVkobcOhWH69SBfSwV4JxCeahkQFUS&#10;0uXEfr0sgfI8MT27IcPuYgMAYFHkIg/CgTkaljESkNwfE63UaNx0MXaag7Pt3KKJVjJhFAwt9WCR&#10;a3dq1YhoDOvZFmMvwDey7pSY/rRvHIZkCQ4UjMrLtEmUZyoeO9SVZFpSUoRL7iSbTzgnXZxyF87B&#10;QXvhLGS7PLRiyrUB46DNgN611Apdh5GQcjPL5/NgObeUnNkplOCZYtMwmZlCrdoxwwbbYJQWufxf&#10;fnoC7uC0Z6IGC6gJTcmh2D6A7p5tLRZTJEnMI7sAPqnx3K9za963dSFQ3LtTG1yi2zh5eXfMp7pL&#10;Wt4ahhE2vBk52JLRiiFqwrQBJmTKxa4Ha+yHZOTVTtiO7fZyrr1a0V7ZK2fiBUC9BFZc3+s7AeN6&#10;fNeQfOl2gDjVPBYg7kH+dy9yZHshue6Fs3UkTteRnWGUyZXtizS9l0pQUV+5G+Wo2sFwNgYw1lP+&#10;twPHXn62A8aAz8aA5saA4obI2xvyYN+IesVNAP8tmpCT3QR5POyetuUKlm1w+UXsn0ymMOWSQZkG&#10;NVo3JpqgFGDwo31z3LZbIiWGFcY4rBt52z0BA6pJPQDZuvrBQOr79kSFIMm8yqGlcH3oSrt2JHe7&#10;naTv7Gd7rpXtmrBOAGg76gS3RMrcmIGHK9UmIUCvfZB6oD6gw00BpPVlIibGnn29Eva2EayxOzbI&#10;rBvKOZq61y1ghlsCitsx0CApdVMY5+YM1rRnG1qxDV1g6LsjY++Gc7gcxTtSy1plq1rgVN2Q7biS&#10;nGPJql0g2b7Syawb83+Yc8H61+carVSBprDG3ShblRLX2wrICY+PwEytdX2bO3G43XvskG1YOMdi&#10;kMePom7zDUf22103kbt67dVUIrjObrjmiF171QE7Aou8F9Z8x5bNtnFNFbVxK2w9zsnrMXhSzdw1&#10;+gxY3gC7vhETKcVmPm/h+y0A6E3UAN+8BqBXuRAAvRiWeQnfLYQdXQzrjAkX022rF8BOz4M5LYNB&#10;VSxATrwEIIkp1eqltgMQubtqqe1Dzq3Yi8R+91p+v3o+9bXLMOhaaDtXzbHNS2CYYaoPrJhrN25Z&#10;CbO7wW7etc5uo+zTPZhl3bN7o927a6Pdt3+L3X90u91LLvk91263h27cbc/fdcS+9+Tt9tNn7raf&#10;P3u3/fLpu+1H995o37ztmH35+CG7EzdqGW9de4TaygeotbxzC7nEG2wvbPpOWOEdYnvXrLJNK9hX&#10;BhA2kMe7HoC7BrMrlUhaiRv0qoULcYReAADGHXpRGWkBc1E7MGBGregVi/W+lGDwDAa3kt9VLVlK&#10;W67GrGsLMmycr3fuh2XehEP+TEzTMp3KReeQgHCDK+l/KAIaAn4FjgWM5c7fFLf3K+kPGiy5nPO6&#10;/mUCzRehoGmAX0YfK0KJUobj/vRJY61kynibN7M4BI4Z9D7L189+9TtUajwP1PL67ts/tIceear6&#10;m9WrV5tyjn1wXDJtms2YNRvmuFZw/LSNHFNkg4dNsJyC0Va1JhwcPxu4VZ8ni3ou4PKz/psAHJ/l&#10;2R0sHrTA56wF/usf/+n26M9//osNGzECd9sGNmnKAau875d1Y45xql5xy49sxa3vWLt2ETisNrN7&#10;Hrg/DBwjpnb5xh5z7GU5n/vrjOD4d7+zaZh3pEjaK6dkwG48pYRUfzdebstiTkPlkRKRacarHFF0&#10;FCzyAFc6Sc7LmbhAC3g6lld1hAF4mSFwrM8Cy2KBBZyTAJ8CoNWMrQA2bKpcdv1w+cLK6Q3Jm8W6&#10;ulxcAUi5SQM6BTRzcYc+GRjDuIoZVj4yMmxFmnKYQ/+dACucCBjWdqQg8U4gD1rScMm5HUgX+JXc&#10;GkDs5SALsDINMdY+uHbAXOWaQuHJqEOAOfQbAfLsRMA7v9d7sdd5gPccllUt5Pw0cqdDzLO3HgF/&#10;jyn32krsOQw3rtyZ1HvOwihNknDHVIfk2mKlUzgmMgnLoKZyGsdFodzkVMzAkpEHp1AvNoVpKgyd&#10;5ul9it7DQqcQSeQ1J7BMPCGgnEsfKAeUXn9wjz10+3F7+oG77MuP3I30kLqfuyjpwoPrXtibXRtW&#10;wVQtIj8SZoaolGPrYh5Ceb9qfinSTsyCkOmuXkD+69wSW84D4/xpE8nJnGAzkQoXjR9uE0cV2EQM&#10;ucYU5NgQSgdJ2pyF6Vkm8uYM9k0y9QzaS30lUQw/AyYyO4thWxMZCEhEVh4fCehHUh6HgVQcZYeS&#10;YdETAclJ1A6OZV40ZaEGCsD16kLOblc3jYRRj4B97Q0T2xO2XMZUvWFv5fAsgypNuxKdAasdAVwd&#10;AK/txVCGcrKbAsiaNqT0D2WwPKklzCYMpxcANlyNlTd9KQ/Z9ZAI63NjmM8GzjgMx2xcq1UKqAXz&#10;24phlQyddQskd2vdCuOtlk6i3AvZam/yZbvy3+1hSVuy/sY8pDeQEze/v5L3V7K+RmxDM7anGaZj&#10;Ta4EGBNNGlzKvHrkOcMYh/KxewJou3RCBowkVIBYpmcCAgIENfOnw3OpBaTrA6jl/N3gUoA9MvgW&#10;DCBIMdAZxluSe0lP2yDrjoI1jmIgprXLGW5sHdkP1UDugmy5A0ZXLam13ArJcltyhdsjYW5LXnZb&#10;BiE6kjPcivdyy24JC9xC7wHTTflOJZYaIGcVeG2M6VcTojHHoAHtJxO5JrShXNebNRWwxS2cfWvD&#10;tnUidUDfKZoCzpuwnjYMLEhe3RgAXP+SKxjswMmb46H62Z5jNW7dhJjjyy9lUIRSYQJGSgVoC2sc&#10;iaw9MzkSpcMgBomaur62jDzTZdMn2cScdEtlIGpsbhau0ThDb8ZReesmOwYgvoX863tvvcEeuOs2&#10;e+jeu+3OW2+1667BBfmqI3b06CE7eGCv7d2zy3bhoLxzy0aMn9bbFmrpbgQwbwQwb1kNUOT92oql&#10;AGQANINI61cC9lavQDqMFBswKQnxVnJgt6xGkl25CGn2Ymr5LiPPuYLavjpvN8C64tRMHMRY6ijl&#10;j45RA/ja3VsxSCMObrXjGGLdevUuuw2we/PBzXYbcQ91ju89stsZZt2qwCn/zqv22H3HDiKNPmyP&#10;3XSNPcb14dHbrran7j9uLz52q30NUPz2y4/Yz998xn779sv2O+L/vf6svfbo7bhT76NEEjWCt1ba&#10;VvJ1t8EAb8XkagMs+yr2ayWs+uqlDJQtWw44xmCOWLecfS+vYLqK9kCavnYDDPoG2mINtYfX2tZ1&#10;tNfadZRV4jtKd23bsNb27thkByn9tJ96xwco97R38xY7fuQqrm1eXLfvMAOA05yTfhOdR0rzQCnT&#10;pX1T69YFNUxb1DCcK20ZYJGsv5FczBk8aURf1ODYFZwLGoRqoLJpDDTpfIvu39uKAchzplOTmnQD&#10;AeSKiuUuFetsXwE4DkDqZ0buHYDjsz29g+WDFvg8tQDM8f/9BwTv/wBe/2nX3nCjk0Unx5LndeM7&#10;dZZWr7ztJzZv9wtezjIPv99/550QOBYUlrTaA8d4V593450JHP8OcFxM6RXV13XlhAiBVH0WOE4E&#10;eDlWV+WSkHomAlB8eXWiyifBjDpQGZJVZ5IvLEDopM8hCXQ4wEwJSZmVs5zspNT6vfKNT4TmKSdY&#10;5lqKLCIXhliRgwmXA4khCbbArC/VVv6zxwIDpmBd/RBLnCq2WOZc/KcDrDDLGeQwZ6WkAbAzeOCV&#10;NBsgzDST+Zo6oC1zMAD2iRCjfGLblPcshlntIxCdBSDOTACk0w7KwdZ75Up7+dIq9RTaDwei9Vs5&#10;Z3tO29pvyb1dPrR+jylZRjyy8Xh+m8A2uVxs/ZfazWOQPdk2ubJEOkx/mgL234Ff2P/UKIy8cNDO&#10;YF46gx6an8EyuQDzPIFy1pfBMc3SsdRygO3BMMDDslJt/JA8gPJM6ohusLuuP2hP33+rvfbsI/ba&#10;M4/Yo3cedzVEF1GaZiI5v6PzyP/F6GpYBqZXxJA0nLYTB1huTKTlwWrnREfAfPejTQDuuGqnEEnU&#10;ck6RuRhgPo3IoM9lyw2cbUhXf0RCLkCciNJAqoQMma6F5OrZAOlsak+nxbNf1I5No8Zs6qA+rKs3&#10;+9GLwYW+1NgG9Ef1oR53L8pY9QIc9yAXt7v179Xd+sGg94FBV/RjUKA/5X4ievXkszc/guX6ITfv&#10;zfueAGeVqPLBswB0V9VABjx3gS3tAgOtaWeYyk7kandUvrYMz3Dr7gR47ATA1mfv9+2dS3gnWKpu&#10;sNXdWLY97GprQHVrmNsm9S6yJrBRzQFjrRoghwbwtkLeLol7C0mUAX+tkKu3l8wdJrcnTHhUXwYE&#10;aN88mPQCciWH5afbBEyypk0aA/M+gUABQEyeMMYmjRtt40YPt0jaQ6Wy6sFgixlV6Su5c38pFBeF&#10;ppcA7l0JK+TgAoliy5QTLvDfGFAvUNoUtl2l7VQDOCqyj6XB6ndAet8UB/S21ExuLgDcXEyyXLrb&#10;I01ui7xe5mQ4R18O6L2UXHRAc3OMy5pgftWkAfnDgBCZmbWU0RagWrnFzZsRgFu9bwxoVpmqhsoF&#10;lfSawYErkGJrH5qSA9+fAaCIfn2czFrfNwHcNGN9chJXbnEL1tEUk7RGuIvXRxmgcleST9dneySl&#10;FkCWwVp9J6mWK/pF5OM3QmnSg2vGAAbO+iMBb0m+9TCbPY72JDe1J2x1b4DUcIzRFk0rskWoJJbh&#10;YFwFo1mJ9F95w1sAtgK/e6nPu2/3DjtMLvI1gONrKH117dVH7ThM8/XXHLVrDsMyH9hDqaGd1PPd&#10;bod3bqeG7xZyk6ntu2e/7WS6oXINLDKAcM16W7uyCsa50jbBIG6uqkKeXQWYJmClNyHn3sTn7Ws3&#10;Mm+NbataS+kmzMFWr0OuLZmyShsxj1xexV6M2w5geiVn6Ov2bLSbqDd8M+D4BhylryNuvGq/3X79&#10;VXb/jdfZI+TpPn7LcXv2jpvtpfvvtK89+aB9+6XH7YdvvGC/eucN++Dn37G/ER/87C371fdft7de&#10;fcaeefROu/+O6+3uW65lPdfYcQywjh7cb/vZ3320x6FDBymdRNmkvYfY/wN2WLH7IO8P21X7VVbJ&#10;i2uQRV935Do7dvSYq0983VWUYLqK90evgaU/aseO0Ib7dvJ71UfexUDFVgb4dnM92wVzvMXKiqYz&#10;eNbbDVC1ZLCnG+dTLA7kMRzjQVE9cHVHUaNa5Jz/XbhPd0Jx0BLDvSaA46Ys35z+3QFDwLaoLZpx&#10;bjYCJLdEyp+Cb8FsVDIlU8bZ5DHDbPnycvufTxs4HgFzXAhznA1zXAlzvB5ZdayTVQfM8Wedxf0k&#10;tj8Ax+f9rB6sIGiBz3ALiM6FOf6/v7t9eOdH7yLjQ+bYqrctPfB1q4ARPlPesS+pTsuc58BxfkGe&#10;/e1vf/MoYpdk7Imp5Yyt0k7n+zoTOP5tiDkWQ6wQGNZUcmkxxXEYQCWoZi/gRIyvpMfxfFbEAc4E&#10;lMXs+fnBHkD0GFcBZJ851dQDkp5DtGoTpzgJdchIyzfgCnORVu6wc6QWYAzJjV2+cIhd9SXakml7&#10;kmjJtFWayXO89lyvBbAFeOVurTzlJACqB4o1X1MB5XRArZbVVKHvxEBrHSnMV+h7GYj5dZFlKCbW&#10;2SsFpW2U/FpMs/KaT4BjmYllJ/E/gGNNBaA94Kz/A/BWu2Z7n7152nb2gbJVabDG6ciq0/gv9/8A&#10;W1f6KcSs+2WiPMl2nOXQrjmuRjOAUjnSHCMBYgFfV6c59J2+d/WaWT4T5lw1nXNVxopl4wAWMbhN&#10;pwKoMykllRMXYWPyUm0mYGDulNHU36UUU06aFVJqKgsVQSby6gwk2Rmqzwx77X2OBOxGWD5Oyvnx&#10;Uawb8JvENhCZ1GLOTJIkP8bJzPPZpqGYkQ2jXvRguYYzWOK2n/6RBNsvWb4k7mLblQvuakjzP3FR&#10;vR0ITkZansL/pQyEMUdqng6Tnsr+prBtfo3pBJjzWDHPmqKM0HQgJWeiGUBQXn0MgwMDybcX+xkB&#10;gB4E0IulPvRA5fvirK2I4mF5QL+ebtq/T3emCuYhMR9IDvVAymdpuUiiHwx1T0y2upHH3V2lopDc&#10;uvXAYPfrTr53D3LAWUYO4jJJ64cp18DenSwO1jslpi/tNAD5bpyNJqeziPzpeRiLLcNUbJVK9lRS&#10;13ZtOewipkM4Hm/DhGgTUtn11LvdQL3bdUxXkd85D1n75LGjbPTwwRhzpeLqziAOqoU+vXs5Flal&#10;i+rDyIo9lfxbdaW/pLJdobgUc61LMBrTIOClF6mUlnKwVe8ZeTZ52Vcic67PtAHTy3E0787+FGCS&#10;lsEAS7++faxzh44ACQB0A4yziBYNBYpbwyp74LgpoLghLG0zvmtFmaZmGGQ1ZN7llL+6sj5u0gDl&#10;+qHaw5o2aIDLNHnByg0WWBbobeDk1VdWM8g9SBnIz8th0I8cUva3JWWmGsDcN1GZppCDeBtqJ7dt&#10;Td1jgLfmN1COOXWpryTf2AfHV8IUNqJtVMO7EaZSndo2xo+gJ9cRjAsjUB+Qa1wxb4aNykqxZlzL&#10;GxGtaK88Bq7mThpvC6dhCDdjKvWNiyl5RQ1jlBNLAMyL55Ta0rLZGMfNsmVIflcsRR5MSoGcxbeR&#10;nyzwvG8nubf7d1Fe6ACOyofttmuvgX2mzNA1x+2uW+62G66+wQ7sPGAHAY2Hdh+yPdv22q4tMM+b&#10;KTe0fitgeBP5t+tcbKhah3x7ja1aVkkebqVtqFhDWaN1tnUVjCvM664NsLgb19v2jWtgrJlHTu92&#10;mOadqENUL1jlkHZtYbuoKbxn5ybbv3sboHOXHdu3B/C8x47v3G23Mb338EF7+NhRe+KW6+zZ+261&#10;lx6/21598h772mN32Qv33WKP3Xm9PXD7tXbnzVfbrdcftVtZ9uajR2CrkZxffZUdueZqO0jppEOH&#10;r7KrDl3tagxfS73hY0eO2dWHjtlVB6k5TBwBIB8EKB8ib1jvD7D/u7btYbu3IVXfaGtWsq8wzcvw&#10;JSgrnYbRXJnL/y2fN8cWlUrRsthmkaYR0aUTZd6ucN4L0XL+BwzHk54xMBIXfVQn/VCd9HbnMA74&#10;1MtW7nr3Dh2cukTncl/O4f5UBuhNmkYPUjM02NUGA7nOpB4MY7CwmJSUSaMx6/r0geOnbMSYqYDj&#10;8YBjarSt2QI43hqA44CpPmemOgDH5/uoHvw+aIHPdgv88z//0/75v55E6u//8R82EwnqRTw8jhrP&#10;A8kzf3cu1MtOU9apghJOC/a9ikSxBQ919e2+B+/1GkTAOAwLu5rHFwwcF7v830QBXhlxkYubAuBV&#10;xONWnQA4SST3NTHEyCYAlBVxfJ8AW+sbWvm1gsXsKj/Ym54wz6p2hQ7VJXa1iQGrqc5MSwAUkyzA&#10;kEJgU8BToNwr96RcZUCRzKlggpOJJD4LNHkSbTHeAq7JhA9sBW49sOsMu0Ist2f85YFdX36t/xOw&#10;1jzvvwXcPZAaDrQ9gOwto+W1LW57AK8poUhjmh4nAKzwAS7gPI6ABU6ljrSrC+1+G+v2KxYjNA1C&#10;yPCsOvguKUaMt5hrbYvcuRlwSKVNye10EvNqSbdnDpbD9/lyvCayBSZdjjZ50gLOqALy+F2uBgkc&#10;cBYwBUhLgk77ZYv9Vr4326HfFsKA5chEDNOsTBjfdNheTTNc3WWB5oGwz/EYE+k/xUT7QT4wnwvT&#10;YJBhdwuprTs4JcYKYJNzUwG95AlnSkKNlDxHqgCOTSGDIAUMhuTIuI32yKE/itWuHnRRX9IxlKGb&#10;csJVFovfJ7MNivSQwVkqjLOMy+T2rdxXDfYokiVBZxmpIjTwowGgBPedNxCk+cqvj+O3As3xgOK4&#10;qL6UTYJx7tfdBhKD9ABNuaUBMLURSLX7UTqrd1fVR26D6zc5zcyL6oN0G3O0gUxjcA4XO56bFm/D&#10;CzJs9NAcmKShNg1H5umTRiG9BDDNm2lryLveghmTHIwP7Fhj+3Dn3YPkdC8OvfspX3OA2OOcjKnX&#10;CihehWvxAozHppPrOmlUro3DDGk09XVH5DGwkJXIMVZdbznF9wXAdYadxuwLtroD+c0yuJLEuBWM&#10;bmucwFUX+EqkzPUAuwK9Tk6NedhF1JN2U65tlyA/vuziy2GXFciQmVcPRvUymNqLYZC17GV8vlg5&#10;mDBovWDcBY4zM9IthutGVN+BMNy9rX3rTgDiNjDfSKgpv9QWYNoUsHs5661/KZLp+sioG8IKI7tW&#10;vm9j6ui2gDluhvy6MaxvI6IJzF0zfteqlYy05DANm0z5qGZIsLVPHair27M77u1cVyaOH2+Z6Rmo&#10;czrAYjcCJAPOyU+Wm7V+I2ZapbfEJGs9As4+MFaJp0aAc5WOash+tnAu1S04nr1scHYc5euQ6nP8&#10;lT4wAVOq7sjK2wG0ojC6G1+QC/gaZ7MnjrGyqeMByJOpC61SWLimI79eMG2KLQQkLwA4L549nZI/&#10;MwFvGM+RJ7tiyTzKa5XZ2hWYb2HItU3gdC25pIDmPZsBp5u3w4ICiHciw966EyOpvZQ8gmU9cNRu&#10;BDDfdA21eY/AoIpVPXwMYH2D3YEr8x033kbd3hvtlutushuPXmtX74ap3bQD8LuR/GTYZEmT168F&#10;XFba6pXlAMxyJ+mWnHsz/79ubSXGYkiWkYpv2wLrDIDfQ970QaTK1+3YbTdRGunGXTvtdiTkj954&#10;zJ5/8A577uHb7cm7b7BHb7rKbqVU0yHKiYmV3kNaxm7WtRvp8y4k0Ds2sL6t223b9t22acsOW79h&#10;CyWSNtumtUzXbLLVgPtVK1bbCoB9+ZKVtmT+MlswZ5HNLZ1vc0rm2azpc2xmUSlGWDNt9vRSmzNj&#10;lpVOm24Tx4xwhmfHDu/Bw2AWdaOn4oMwxeZOnezSNtrC8vZG3ZHMoFocZoaq7R3B4FSPrgxm4VXQ&#10;CSa5CwNbSrvow4BLB9Qe3XH9j+yJFwDl86IooxdDGofO82jqysfg6dCH3Pu25LxHc72YMnqIlUwe&#10;c8Fl1VPwaDhDznEAjj8JdvXz/J8BOP5sA5tg64MWON8W+Nff/wk4/pf9HTtpcbtPfw15tExwLm0A&#10;AJhls7Z/GQb5x7VKrFULeeWd71lewiKX4zelZCK5SP/tMcWUbwpXUV8ocOzJqoucHFkA0zk4KzdY&#10;QJQSTckCyuTmKv9V4E9sZopYTSIRkJgIaEmqZk8BqCFWV6Am3G3akwN7+bxijSXHToIdTAbw6fcO&#10;bLMNsTLJYioWOJ4Ha9VUVl1kXyrtgCv/K2Ba7ZBdLbEWkBUDnAIQYvvYZgcuHdBVeI7YAukCzAK9&#10;PnvsA2BJqvXeZ6H1Pwp9Vj3mmP7e9ii0bV7ovRdxROIA9gsTLUXiAGo7R7IvREJ/HMGj4t37mEic&#10;wantHB05ENYxErbCYy/VJg4cO8Mzba/HZnsyb7YbQChgrPANwXyALCZZzKqArfKy5X4tcOwAqCTU&#10;Mv8CTPt5z3kA6Byk45Jra5qHgVkuIDXLAWbcnQE3w3Oyqa2bjmFNqnMlHkKJoYK0RL5Lw2U43U21&#10;XD6Mby7/k8fvh+A8PRSn5SHpfAdAHpqWwGfWx2/zmWanA+wpxZTNb/IwU8th/7LpV/kcuwKk5LkM&#10;BmQNZNtpc+WsSzngSnCJRQYYq43S+K/s9FRLZ3/EpLta1SHTNOWUuxx48qeVz+4DZF8doZQBhaeQ&#10;8BUTA5xKYmBEH1jfbhYFa9SfklgRPTrYgD6dAcu9HdtdkJlow/PSbMzQbPKmhyCfHEe5I8ohUZu2&#10;ijq163DK3Ube5y7qr+7dstr2AQj2bQMUEPtx4d2xkXqrmCCJ9d1Ebuh6QFAVgKicvOz5lJuaTqml&#10;KTj8jh2WbaNgjEfC1g/mP7NkOoZ0OhHTnzgAejSO5NFsV2xEF3KrOyMZx428ezuL6oZRVrcONhBW&#10;S87kvQDF3clZ7oj8uSMlnjpjWKXSW8rZldy4HrmWl7syRV6pqYtwvr4IdvhiQtMvfUmgWaD4CqbM&#10;k2t3yGzsIq57YpovkaM3gPlipNcC15chQ+4GoIhl4CGG8yQ9SWkLOfTfbM6bRHK9eyOtBpjD/rZE&#10;2tzwcmpbX0LJq4vJ+wUkK64AMHu5v3KOhpVG4nzZZZiQ1UMCLXYXY6RGsMpNAK/NkUgrL7khEunm&#10;sNGtWlCSDGOzTrDW3boAanjfmkGAtuR0SwbeBHZPjHNjfqvfCRS3kGRbTDbbo2hONEPm3UKsMtLy&#10;Vjh+awAkOaa3Dc3hetUf8zfqS2/AEXlT+QIbRp+OhFFUubQs+twEculnAI5LkbbPAyCXAZLmThjh&#10;Yj7vy6YSRWNhkqldrPJjs5FgU4Jsedl057y+clEpebdzbM2yMlyn59t2zLi2kVu8EXOubeQib12z&#10;GuBaSUguzeDJ5k0udhP7tiEf3rPbrj142G699jq795bb7OG777FHH3jAnn7kUXvqwYfskTvvskdu&#10;vxNfgTvtvltvQ958A8D5Orvp+mvthmMAaxjcY4cP27GDB+2qAwDp/bvtEJLnI7w/tH+vHdoHKOe7&#10;41ddbXfy28fuvMO++sTj9p2vvGA/f+sN+/d3v2vv/+hb9sNvvGRfe/ohexHfgqdgkx+647jdTp7y&#10;YUpcafvXVpRbxeIlVja3jDrB82zu7AUuphfNtglji2z0yHE2ZtRYGztmoo0fO8nGjp6Am/ooK8wZ&#10;YtlpOa5vpSXgls6AY/xA3bu4BxEa4NUg4ppVS9n+XTD1pZxfRZhvFXGNiiW/vykmeM05jr25vqBA&#10;ARz341zv0hH3fUqkdcGArhu10nviDq90CKVYdKF0UxdM6lRKrTO1yDu3uRITQ8C1zAApvzYIB3yV&#10;ZeuKW383ltM1b8bEURhyLb+gsuoAHAcM8DkzwOcK4ANwfL7QIvh90AKf8RYIuWT9r5KCef3pb3+2&#10;UgyILsOcQ8Y17Vr0sqlzr7eqO39hS6//7kky6+U3/sAqiM6tB7iH01de/6oHjMkxVoS/PFn1Bco5&#10;njrVOUg7BhjgkQRTmwBwSxwgx2iBUJltib2U1DcZcOpFEmDGB8fJDiB7bKrL9QXYJhEJArYhMCmA&#10;KxAcD3iJ5uFlEAZZsQLEIVAsYOyHALIDySyfHGJyfTZXgFH/46TWKnUkwOvAkUo4+cyxQK5AMuC7&#10;mqGV/BrZuBhvtsUH3tpeH3xXb38oZ9ktx3ap/rPKwPTvE4npCg/9gGAB2/AYCEMWEwErOYABg4G0&#10;BUAgkfeJUQk8hOmBOt5iAcbRAONYgHJMZDQs4wAHjrX+WGTr8QDcOBlPSbqu8llyz3Yg2cut9py9&#10;vfAl5n65q5MGI/yyWrRPthhZxzR77LLAtMzBCnD19sCxmF7KBtFeikLYtqFZ2TYkMwtAmwUYAKQV&#10;ZtlYcpDHDM6zUTBjI/NyWSbT1WTWsoMzMmGKAc9Mh+fk2vDsXOZlIAvW+pIwMEqyvAzAOMZbmWIV&#10;kfZmsXxBehYPq0jOYdQLUygjlJ4L25xJ3jHSdo6xtk1g1ykEQrJ+Z84lFh0wL5VBEu2ivhJPf9Xx&#10;iqHsVRztGYdMWoBXEupYpp7BHP0cQJwBi54tFj0VUM42DsWtdsKIobCx4wG8UwC8xZSAmYV8eQkS&#10;0xW2W3mYO6m/uhe2jBIzB3dvQOK5ldzHrbyXJLUC+eoiHvZh/QDJ5fOm2VyA8wxKIBWNG8y6c6jJ&#10;nAK4RsqeRs53KrLyBHKlYeNTlS9NJJMznUAkIgtPwHU8Bpn2oD49XWmkOBzk4yJwke9Lvec+yLfl&#10;Oo67eCxAPgap9iAk2irbFU3JroHIQAfhPj4AuWh/HuyjyJfuS66zHK97Ad46kBcrk6HWlOISUGxM&#10;zmVj2OMrkRWLGb70UoAyQNQB3ovqkccrtpj5XwIEu7JRqu2MiZfykgHHF1+s8jaUlWKq0lZyz5Zb&#10;tGSoPTr3oDROZ9h1DN/6McDEuRAdMQjWrS+S1F4wcL3Ine5Kbe2OMNttXQ3i1sirW2LY1QrAKndg&#10;hcyQfNMsgVqxvWKO27dpb+3bihmm1jG5ws1hmVtIst0S6XYrzMLatuO95NqqfSw2GlMlGXTpM8BX&#10;bteSXDckj1Tg2stzbsV/k+ss6TbLXIkbcZumVzgZdeLA7gxKReD03pLSaM1t+ZwpODyX29QRBdSp&#10;7mBtYCP70f7DMOWagbR66rgRNm3cSJjk0VZKibLSMUNsLv1hzthCmzN+sC2YMsIWFY+2BcTiGbDL&#10;sybZklIUBbOnUIJpmlXK2A7X5Q30qS2rFsAmL3QmW9vWMsCCW/UmXKs3rqK8Ey7UGpTZhsxeCgMn&#10;iUYevUPljjYBnreut924QR+gXNJhyaLJY74WkHvjkcPkEB+1W45dazcDpG++4Qa79cab7Labbrbb&#10;brzF7rn1DkzE7rEH777bHr/vfnv64YftuSefsldeetm+9c1v2bvv/th+9t679uvf/NL+4+9/tv/6&#10;2x/svz74tf3jP35r//zv39t///3X9vt/+7H9+89/YN969Tm7hjJOM1BNyC8gnetRGgA2metTMtfu&#10;RMwH3TUyIo5rbQJ1huNsQH+ukQxARgN842M0EKuBWQbFEhhUS89GkTEU1cQIYjjXpmE2ceRonPLH&#10;WTHO9nNKkLMvmA2TPAkTwLG2dO4Mm82gRCTO9d3bNOa8Qt3RVwoPziXUHj1RgDh3dvL4uyKTFhju&#10;QapDbwab4vAu6INKpC99ILJXa2TUjQDHl8MkX8nvSYWgJnIc7HF8ZG9c3DvjQo8En5SPCfQLGXJd&#10;yJxjB46pQHEat+qAOT5XEBj8rvZSVwE4/owDm2Dzgxb4GFpA8uqHH3nE4gEdYk5iIwbbisNveeWd&#10;cKd2eciwxivu+JlNLaiwy2Fg8imXI9ZYoPgf//jHh8DxR7WZdck5Li6izjHssM+OxjlgHGI/o3kg&#10;IcTCKhJ4n8BDih5U4gHMikTC5eU6IOq5QMcBVBTRkYC/fjCjAMtoQIvY0kE87ERFRlmkQKGAs6TS&#10;WofL703iAYh1sp5EsbYu35eHJz6LGfBYZI9VFnhPBLjKgVpO1AL0CQOQgus7sQdIl8X2RvNf0TCz&#10;A/r2BYz2Qx4bSfRHAhvBPHJO+V6fBapiWZd+44A84bPWAvT6X61TEmqF2iUZxsL/nDiIhztAcZKm&#10;A2gHIhGALJCcNABmA2AgUBwPYE5gXmz/WNpFoJtg+2M0SADbFg2DrDxYRQwy33g5fFfXZEYCLMZd&#10;taJD7HxqqBa0qzEdkrKLORV4VkiOnJ0MY3uSw7bnoC1wrGkuudA5gNS85HSMz3ivMlnKzwaACgB7&#10;4Frlk8gzzsz0DMb4XX5aJsukA7apU5yR7ULz9FnrcSZqKTDBSK4lg84gUhWsP82x4crBFnsMUIcB&#10;kjN3ZjSANYmSUMNH2tI5cwGby5F+rqbUUzmloKbb2OFDANZ6mFYprv6uPcSqD83O4WF0hE0dO9Zm&#10;MeCzOJTTuXIJNU9hqDYiEd2BLHQv7rWHMEPyzY72b9+CEdE6x8htIu9zQyU1Z1ctsdXLF1AWZhZA&#10;GaA7YwIP9SORRQ+2ccNzHLM7ZmgWuYW0XZpKf2E0FtePPHDynWU8Buj1gC/u4NF96BO96Kc9Xc5q&#10;MvNSWSYJ87BEzMOSB/EZ47JU5J3J5GorR1p1tpMwUUukLyRKpSBlAedRohzXSXWII1c6lv4c389z&#10;Go/DYCu2N0AZwByNiZhCILk/Ms9I8pkjAMgRKg3F554dcOQGLHdGUtqe8lCKTjhKt8NZ2jGoOOg3&#10;R2bcjLrBkjE3ATBKlqwSSnLqbkx+bn2kxvUwD9OgYD2BaQC0Si3J4MuVicLEqw0S5vbk9jaCAW50&#10;BYAWOXXntshWO5G72RGTIwzNulOqqmdnydRxue4DYO7d1yIVvfqQ+x1Brmcv64VMuivLC+i2a4sJ&#10;GvvRpxcgBBVHf64r3bp2d4C2WRPqILekRBPAVuxxWxyytT9yt26GA7aMunwDrysphSWna001z885&#10;bgAIbwLQbgIgb4iDdRPlVcMct2+ByRfsfFxUN86DfgxOtIKhb2FLZ1JHuGwG/TXa1XWWeVp/WEa5&#10;z4+j7NhU6nWXUNZn9mQGXRxAHmolI7Nt5qhsmzUuz+ZNGupiFkB5DtP500YTozDzGmvlcybZirlF&#10;5DUXAZKpX7xkhm1aOYtSTZRpIrZUznGxeeVs3LF5T+3jLavKMNxagEx6MecMeenI8LeuWcoATwX5&#10;zMR6gWdJ+BnwAUDvI8f4wNaNdpBzQOfBQYy/jpBLfAQDqwM7MLPatQdAu9+uO7DPbiSn+BZMw+6k&#10;NNUDd95mTz72oD3//FP22usv2Q9giX/163ftgz/8wv7zg19gy/FL+/sffmzv//RNe/3lR+3um49y&#10;Hs+1icNyGDRTXXMGzHLTrZD89CFDCmwM5+2kUWNs6qjxVjxmEufaNJtZXGJls2fZAs7jRWXzvJhH&#10;zJmHHH0eNc1nE7MAvfNg3mfbYmqiL50z2+UWL+U3i+eUkHNPKbjJlFeCoV9UOsX5HnRr2cAG9GzP&#10;9bgbCgxy/ru1Qc1A6kGH5q6WexfqvHfGYG1Q/x6oUqIZvPTAcz9Y4gF9O3Cf6MBvO6AuaUlpu0so&#10;cdaA86+TZcf1Z/0YI3LeR3ajnBzqjvHUWVed4wsNjmdOn24lsyktVrOUU19udI8+/pQNHzPFCoaN&#10;s6yCkbZqzeZQznFMYMgVsM7nxDoH4PijemQP1hO0wOevBZ5++mnkfvWR4rW3klV32+p7/w322APH&#10;5ce/Z5X3/NL6txlgV8C23IzDp17/93//94mCYyernoqsGtAmxjMuCkBJJAFQkgEqMVFIgIn4QXxH&#10;xAII4wCEMYDjWEnZYliO3NokwGICI/+xgOqYqBjMjADBxMAIZMNiWJkXA7iNQWocA8AcxHIDYV/j&#10;+RyPhDZ+IGBSUwClPic6QE7wn4oEvo9DohzLegQqY2BvBbYF6MUM+yBWwDYWkKzPJ4BxlGOJ9dkD&#10;vp5s288X1jQRgCl5d7Lk14DCNIE3Sa8B5r5TtcpCZcCYC8xlxuN2HedNMwFymcj7xKonO2YjxQHm&#10;RDEdToou12vqSLNsaixsJ7nHSTCjWlZtp0iUvNxFEgMOHAMZosHyKhJgizVNCuVM+znRvvFYpjMW&#10;g02pNvPyTMP0OVMyaUBoFtNsgKrCk5V73wkYq1a0TMSyALy5gNocDMr0XlJuZ1gGaM5in7IwFPNl&#10;507uzW8yAdNZsM4KvU9PTPUctmmjPBjgfNWcVgkuGFoXSLkzAOrp/LeY3+xUtR1tyW8ynSM3smoA&#10;89DMXJs2ZgL1TSvsBuSbT95zt73+3LP2gzdft2+98qI9du9trpbsDUf22m3XYe5zLQ6/ONPul2kQ&#10;QHcvpWr2b90MECCXEgnqpqpV5HEi4Vw435bMm21zS6bZ5HGjbBhlpAqQjQ/OBdxjMJYjyXcqudFI&#10;wfMA9Xk4L+eSP50RL3MvMb3kM5PPm0UetUK5vTL/SovFNZtpOvnZqXLkVo42bt2ZznyM73HUTuXh&#10;ORmDsmSAcDou28rlTsOsLB132wzKVynfW9L4agWA3N51bDgWieqjDATJlE3u5lI/SO1RbZ4HKy52&#10;S/LOWAzDBsAo9+/WBZk1OdA9yZfGUKg/EuM+1PztQV5uj/aUsAJk9qTub1dycp0jN0xzZ4C0ohss&#10;dI+eXawLTHQn2LPOXdpTBooprtzKvWxH2aa2zalbrCnRvhWlmYiWkixTM7kZJllt+L4jMm6VwWqn&#10;fGDKVHnlsTxpd6P6Xtmplrh1qwyU2OyO1HHuEALr3boiUcU0qTOAXtGFfN7ORCe9Z35XmOn27du7&#10;cnhNYII9QI8cmlrKzXDQ9lhhpNrOjItyT3KsxmHYldvCGfwKHMEvx0DLgWMZilVLttk25Rqr7jEm&#10;Y/UBxx2RykaSRx4FmEoahAS3c3Pr3b6xTRicYYPJo28J0L6c63pvclJTVeqOfPUCFBNTcQZX3fDJ&#10;I4a4HNQpo/KtaFSOTR2ZBQjMtZmTh9pMQPG0cYVWiqR+Fkxy6RSmU4cxfzB1xgvJkx1hy+ZMxEiq&#10;2FaVTbKK2WNsc0WJbVk5kyi1bQDkTeUzbfMy5i3TtNQ2LZuFO3YpMZtySGU4WC+AYZ6DLBsQXTUP&#10;l+oFOFYvtt3rVON4me2Bcd67YbntR/Z/YOtqO0hKwH5SAg5tX29X7aYcFTWNr0MtcdPBbXbXdfvt&#10;wVuvtsfJJ37qAVyqn7rT3n7jafvZ975if/zFt+1/f/9D++ef3rG/vP+G/eK7X8bB+nZ7/NYjdvN+&#10;ykeRS39wcyWgHMMvUg+2kFO9cQ259JRxUr3zNeWLbPUyBrOQkq9YPMfFcgaolqHOWkJu9mLc8xfP&#10;IWbNtAUMlC2cOQNgXEIOd7HNK55k8zA9Uz31OcXUaZ+OKdqsKbZg5mQrL5tGGw+2/l1bWUTXlgxM&#10;dQfgyjiPAZpOzRi0ERPcCKO89q52fEbyIBvBsZ0wptAmjh1s06dyrShM5XyjVnwk4HhAB85HapB3&#10;bkjZtUstqmtzBvXIR08ZaENSOedjKC/Xpy0DdrFW4Qy5aq9XfLqnoHMt5STmOADHAcg9J5B7rsx4&#10;AI4/f4Am2KOgBc63Bf73f70b399xnZ4zd45jj+Ngj1fte8OW3+axxwLHAsvN23TlQe0Ke+MbX6+W&#10;VP/zn+Qv15BVn+82+b8/E3MscFw0pYjthRUVuwlAViQOgsEFHCcAkgV64wGqArY+qI1C7uYC8BvZ&#10;O5KAie0bBUs8EFAc7QB1LGB2UP8YGB5AsgAzrK7kcYpBoakD3YBxAV7HuvJ/SQBuRYoAJNvggvfe&#10;Z4F2QsytpNUCsmKcT5Jee2ZavkRa4DfcWMtzrwbEhWohO8MusZiAtcxUXKyZChwLHGaLRYUZldO0&#10;AKLAWzbALzsEjjPiWA+MZ0ZihmNBMwB66YDJNJyuUyXxBiymC2iynizWk6HvWFeq+x7DMN67z/yf&#10;C7YlWXnZME9pqfyeSJbxlHJrBSidi7aXL+2bg/nu2r7hmRy+BXz9z74jtg+elXftmOdQrrZnVuaZ&#10;j3n5zZ6bt6auXQSMAfeZ7F+6tpfPvrxe+yBQrND+OzM0wH6myk/RTo6FJrdYTK/AcSbg2G2bQLoA&#10;Petz7HEIYGepRjWDBplEltqa45rH9o0i97lo5DDyNCfBjpXb7dcdtqcx/fnu6y/ar37ytv3wW6/a&#10;0w/daTcc3mXLeYgekZfl3K5V2koGY2mYbQl4piBZFyubrnrRyDoVmYBgRXpSDKEcWaYYdMmgTLna&#10;OWK8Aa+pMQBjplkJlL5KJL+bqUJGZ8rjdsvqOAGkUwHGGSl8JwMychwzANIZsFAKfc4FdAt8a936&#10;nUI54IUw85K8Z2vwggGObDeAQXu5HHLWg5w+BVl4HKWvojHckpt2POWwYgcguSYfORY2WiA5Gtfs&#10;AThuRyG/1nQQZapUtiYaWfZA5Mz9e1CmBlY2kvcuKF0VQc5kH+pA9+zRyUUPjIe6dQeYdqV0VTdc&#10;t3He7gFI7glI7inHXhjoXoBBfe5NDeVeSLi7w7zJ/KsbpZy6AaS7ue+p1YyxUdcOOPoy7QZj7b+X&#10;6VEH8j9bUhe5eZMrMc1qTPmlZi43WNEaYC05tECuDAz9uNJ9lqM1ucrUj66nUkxM5Zhdn2n9Ky5z&#10;vg4XA1jr1bsEyfTlgPF61KVWXAbLTZ1ncqYvw0TMq5d8hV2qclbEpcqhxpzsctWUZn2NWL4TtZz7&#10;YbgWgQlXMkqAeNyqe7VrTNky+gama+2ocdsD0B9NO8rlvSfOxZkcp3GkIeQm0Q8BzLk67hjTDc6K&#10;s5EFKTZ2KCW3RmQhBc5xxmpTxxQgBy5E2j/EJo3ItunjC8g7LnExawrs8sQCWzZjlK2cPda2AYp3&#10;rZ4DsC2zXWvIe142zTYAnjcsKLJ1ZVNt3fwiW4sse/X8YmTZM2wNrPPqxbxfXESOezE1hKfbpgqA&#10;9co5tn3lXNu5ap7tqppve9cstL3rFxPLbC/A+cDG5XZoy0o7sqXCrtq6wq7dWWU37t9gtx3ZYvdd&#10;t8ceu+2wPf/AMXvzy3faD197yN7/3vP2x5+8Yv/zm2/bn372iv3o9Qft64/dZM/efsTuPLLVjmE2&#10;t28DDusw2uvLy1xOddWy+Thpl+EqDdsLU74ISfniOZNtful4mz9zIrnCk6xsBqAXeXQZ5mbzAL+z&#10;p0ywWbDx84pZbvoUphP5PJp2Gk3tYph65NMzp4wEII8DSJMmgb9HPi7jvTs0cTLo5GjOh4iOqBca&#10;Ic0nfxhw3Jec8pxk8sWH5WOYNxJZ9njSQGJtEhL4tdSNnotKYDltOWVsDudYe2TZrSwhsi2KjAbW&#10;veWlFtuzteXF9cF1P9KGZ8itvwvXoF5Wvmyp/U/oGeFs7utnC44rKeW1d+9eCwfHsc//3Bp3661n&#10;Eu8VMMe1y4LPFRQGv/PaMwDHZ3NqB8sGLfDFaAGBW0mj9brvwfspPUINxC81taKZR63y9vdc7rEP&#10;jpu16Qa7XM++9Z1vVoNjgetPGhxHR8DIkuPl5cLC6vYF0JJDK9AqsCvQG9V3gPUnIvv1d9HfRRTz&#10;MTJiOgh5sDOmkrQZdjgBGbabEk6Gjew6AdCT4KYwq2JVAZAO6PK9gJUPtNIBVj4I09RzoBY7qgiB&#10;UICcGFMBxnBnad9kywd4/tQHw375pnCA7ANjHxwLJIopldQ4FyZVobxcJzuGJZYMOBsg7EdWsthT&#10;cmVhQpVLm03tZJWIygJsaxuzmfqfHSgEdAqAa3pyiFUlyMnNxOwqA9MpAeRU2Nea4LjmgIArqSVT&#10;KoCVzw77pbL8+QKm+l75yycv65WyciWpQgBZ7SMX8TSBVVjdDLHCAsihqYB/TXCs7zwGWIMJhMpi&#10;udJT3v/5kcJ6xdJLPi/zNB/wi8F29aD5H0WWSnPh5J1C/nAaoFYgIwOWNg/H6wLq+k4kp08PzAtm&#10;TrXZOAKXIF2dSI3fIVlp5FRL0h2Sk6tedqjEWLZUAa4uN47XMjAT+NX2AWbSxQYDjgWqxeQK7GYD&#10;oAWGFTm4bOdjSCZGORvQkyPAEwK2+RynPP4vD8YwX7LRTHKMybPOJa9SdZklTZfEXNNCyir5ZmbK&#10;3R6ahYEZBmf6fQ5GYgJWAuM+I53h2GlqVwPEElW+KqqXMwlLUAwkT5lIoLZzLDnLMYBjlZUaRA5k&#10;LIZDTqpNJJB7najSbEjR41TOipAz96CofuTS90DGDJjGkTsS991+yEgjkJNq2qcPJW16I2Um+gKY&#10;IwiVoIrAdKtfZ3Kaed9fZalgmSMB0/qsvMv+WkblbphGArb78X0fQLQre0M+Zzfkq51gZFvj9Ny0&#10;MS7agOOmTRu62sTKE1bOsEy1WiKRboxplsJniRuQI11fkmiArco4CeBeIWDMvEZEY8CwQHADQLBC&#10;wNibh5QaEzKBXgHk+jDHjZFDN0LxU/+Ky528ugkmXS2oo9xAYJu86kYwzF3bwRxj0BbFfqZgwJSE&#10;IVfXFvWpHd6HgZsUG45p2pAMrmm0fSeAvvKPcxJVjmwQ8+nTCRgbDiS3nGOUkUC5s8T+rlRXXmo0&#10;ZnbRHPdo+mss5neJ5POnwEhn2oEtlfbW155l4OdlSh5tt1kTCjDzGmwVM0fb6rIJtm7xVNsIKN6y&#10;fIatXzTV1syFXQZQVpZOsMpZE62SfOiVgMzlgMOKOVNthd7PmWDlsycg154IcC4CUCPVXiLGudS2&#10;ls+y7RVzbAfy7B2AZQeaKz3QvGd1mR0ANB/ZXA5IrrBrtq+043vX2p1XbbOHb9pjT9952F557Lh9&#10;47k77K0X7rKffeMxwPL99upj19vTtx+y+67ZbtcBrPetXWJbVsyDBS9lEGs6JmTTYXVnYkKGYzef&#10;BYbnTh/LOT2OGOs+zwPYngyOWYb63XOmjLc5MjsDLOvzrCljHCguK2YeMbsYEzTy/pew/zNgfwfK&#10;Ub5LC84rDLRgjXt3gTFuB/PbuZl179yC61CEFVOqrpT85KnjhpCrPI7BWg00dUV1ssBeePp++y71&#10;m6tg6ccM1uAW5nh921hCH2TZrS+3fhh05cX2sWGA44mF8TYqW9esLrZ06WLzB9DP5onobMHxqlXI&#10;5Pfts6mklPjMcQCOAwb5gjDIATg+m1M7WDZogS9GCwjY+je/d99919IANGKPM4YvtrX3/sZW4VBd&#10;fsP3rOqe960l4LhBo8vszbferAbHklZ/ouAYWfWgfrC9sMcCw2Jy9XlAH3Jf+2E+hYFUNAyw2GBJ&#10;mwV445R/HALAycoXBuAo59i5WStH2EmGxe6KwYX5FLsrsEWkAGaTAU1azjGQLCeArN8qvBxerfPE&#10;PK8kk1eiKcPJewXSPAY4vEaxz34KACtyAKkKvfcZVgdSQ5+rHasBtAK1YngztE4xtPynX7c4B6BW&#10;APAdjAmMA8dELmC5Ohw4FiAGBMvoiv/MTddU7LNAfCgAUJkngeOTAXIGywkcp0l+zG8VaQCmVOfK&#10;fKKsVDgT7r8XG+xcm5FNCwT79ZN9hljzvG3S4MIJabWku9pevy3DwbFrT0muBYgJf5DCgWQ/QoMW&#10;DjwTklQ7ptmVrpL8+gQ49uTeGgBgQEO1r1X7WdJq9QvVp5ZTtQCy/pPfZvP/uQK1Av2uFjMAFfCY&#10;DcMrYCq5cwYS5SwYWcmTU5Ep67s8AVIBTdoxlzZX7rSXA53Kd2lO7i1DskKctgsBpYUMRMiYSwZd&#10;uZJT81sP9AJ2nWlXEstgLhaKAkzF8mHD8/mfApy3CznnBW6HZBHZyr+GAWa+/lvgO0sgXEA7lPet&#10;XOxcbRvHJB+mWKH/c4AY2bVCeciaSqotCXY6Uu00wFUa5l3ZMNM5ydp3z9QrnWmKQox1Mm7dahva&#10;IQ3Zd6rahTbSNJF60AnIRpNYbzLrTEDqHUvOcxwGYALXCThixzGNA4THkhutaQwAQdN4Qr9NpK60&#10;QGAy0uFk1Zim3FUC5a3icPiOBkDHwD4PAkAPVGkrwHK/TpgYIc2OwPm3PwB5AHLtQci+B6rmM++7&#10;w0Z3JToDtJUXXI/yUFcgcfaMtzDGIoe4RYtW5BvD9CEN79wZB+oOnQDPrXCgxokbBlt50+1wo+7E&#10;+25isMmx7tMDQzCk4pKM96fMjkp3SSkgF+N0cuDjaOtoBgaiGSDoH9nX+mJ0FoUnQQy5/ipp157S&#10;V/W4jjcFHPeE4e6PG3h/mOMU8sbTB/XAmbqZRZO7OnFIllUA8opGD3amTK2Qig8ARGejKkiCzZ8w&#10;NNfGYGhXmK4+oJrdvV0dax3fdNo/RQMbym/luKYju0+M6mEjs5LstWcelh6J+E975+vP28wxeTYe&#10;mW7JiHSbMTLd5k4kZ3lyvi0sGkyZqGFWXoT8eupwpiNtBbnLy2FNlwE0lzJdCshULBKTqvkzx9sq&#10;wPOasmIYZpjkBbDOC6fZxsXTbfPSGUizAc1MNzHdXF5iW5Fr7wI071u70A4CkhVHtyy163etslsO&#10;rrN7jm21J+44YM/cc8iev/+ovfLo9fbC/VfZk3fss7uu3mzX7UJKvQ4n95XzcPiea5WYjJUDhhfP&#10;LnYDW4tmFfG+iHJLgNypsLbsy1yBW7ZVjvClU0dTFkn52+RtiyGePJYpbuDELMBsKSZfMymRVjqZ&#10;Emmwx3NYZj6y6qW4gC9knSMy461vuyb00860MYAXp/G+3WS4pbz4BqTU9LNJyK4XzZ1mK2CwRyGp&#10;XkLbTJ80AgO7K6lXXGBvvvKsPfPwnUi/Z9ljdx+DjacEIhLr9P6dLbprC+vZ7HLLpEb56IyBVjwi&#10;yYqGc74ndrOlSxZfEOZY4FjMscBx6YwZVoJfw2nA8WRyjseSczyCnGOKYm/cQp3jIOc4YILPjVkP&#10;wPEXA+wEexm0wNm0gMCtQq+//vWvNmN6iQPHvftn2cz1j9iya75ta+7/ta1/5A/WsElru6L+pfbm&#10;t0+AY9+t+uMAyHWSVQOOfVAsaXNKLOBVkmreKxKRU4vZdbV8HQhG9hxie2XSJfnyiXJJJ2oDOybS&#10;1S4+OVIASGIOBY58abAvEw53jlad4w/LpcUwq7yRxzaKDfbBYW3vfRbZz5XVb8LBsWOIBaJxWc5J&#10;E/PrAWe3LoC6wFo6+yoX51yAXz7McQ7AT+DPA3CAXeXehiTJHjD1wKlXrgiA5hthqfwSgEoljJR3&#10;68ue/bxgB2hdPq5ynpX77EWKyzeWQ7VX1imcAfdZcY8FV06vl0Os9650Vij32AfNAsbZADGfQfZA&#10;sn7nyajD5drewIH+z2OMXU51yIzMTdUX5FpO31A/SEF6nxbL+kI1ntOQ4ydjapaCpNnVF3amYl55&#10;KgF99QENgHhMtMf+p/M5k3ZX3WWVccpimWyWLWC7Xckox6wmwBoDKgGscr3NJidYOcK5MLpiagth&#10;bAVKJUcWEPbCc8aWYdjgzBxymnOco/ao/AIiH7Yuz0bk4n6bk+ViZB7LwOaKfdZ/ihVW7Wi/DJbA&#10;sL4TeHb1oZFsZ6nOtGpPM02R03h/GWj1ByBFASJVf3mAY6vlrC6jNOfATW682sh7LwAryTc5izCN&#10;GZRvygYA58Io5iHvzIFhFNuYTT5kQToMdjrMJGBYwDiTZTOQhKarhnQqkm9MwjJYXvMyHRvO9wkw&#10;8CybjHmYH0kJEfQtcixhMjNwz04BoMUB3hQJgIgk2LS46N6oRzAvUuDuO4gSUiojFQcgTorsAXPW&#10;xRKJFEpMiUnNBETnAPryMScSozqZ+s7TRg22mRNGwuhNtCWU01lMnd/ZUwA95ImW8nnevFJKyk12&#10;ZnRX4Jp9CWWlVMLpYueQLcfsy8kJxlEbR+oGVzamnBNS6/oqw4Qcm7rFyjFuFcpx7oKUuyuy796Y&#10;kvWVrBy3b5XuyuD8G4yL9Fjyf0cOLeCcl4LDO7/iMD8biBv4IBmd9cfZnOPVEQa7PrLsNrDafTq1&#10;IloC9FsxCNAJJQNtQb5qT5jHHNpzPkzl/OJxzjW8Ab+JJj85h3aPwZRpRG4K+a5DAcn0ObHMfB5C&#10;mZ8cyfMZ3MlFkZDNwEX6wAg3TQVQp1Ba6PG7brTfv/d9++PP3rbvffUZm5jHOdO3nRXG94adjLBx&#10;ubE2OivaRmcOsAm50VY8ONlmDEm1WcMzbS55zbNG5WH8Rc3lsQU2Z+JQDMGGwT4Pd+WkFgIgl+GO&#10;vQLAvKJkglWUjOP9OKsit3nN/Mm2buEUWOWptgEZ9oZFimLbBHAWSN65YrbtJn95/5r5dnTTErtm&#10;2zJY5Cq746qNdu91W5Ba77WHbtppd1yN/ProBrt+N/W6AdObllOeinWsolTVMkDxfKTS86j1LcXH&#10;HNpO7PCcYoHeETDCwwHII2F/AcPEDHKxp00chtScYB9KkD3PBAiXThmF2RlgGHA8W7XDBY6J2Xxf&#10;VjQOI7NS3o+wtKieFtWxJf2zt6WSehDFoEZv2OIOSKojMVqbQzsUk/O9GMC+h5zrmYDx8oUllICa&#10;zrkRBbNdYo/efROS9Nm2b/NK+/W730SaXmLD0hi4goWOw9Srf5tmFkv5p3EMYEwfmWKTBsdwv+hh&#10;y2COL4SsOgDHAUt8QVji2gYQAnB8NpAhWDZogS9GC0hS7cuqtcfPPPU8DEcXB5BbNkJmGDfcxpcd&#10;tU0P/MFiBs8kL+4KO378eHUJJwHrjyvvuK7gWIywjK9cri+MXyqh3F7fKCtJNYOdO3MonIs1bsyq&#10;5xuqBVzb1MlyHUssFtkzvRJgFjgSOxue6+rnCQtA+WWbwsGx/z5cQu2DOZ8BDpcGh7Ormq/1uvrI&#10;ISDrr8+BTZf/6jHRyg2WyVWGwKHAGuHlvwJ6AYU5yqclMnifLjm4X1aKfcoEbGYAaNNhCjNgp7JC&#10;+aS5rmwQjKTYRCJL7s+A4GqjrDQxqLDVyH9Vw9eBYhlwOdZV7zU9AY79vGAfyAvgulJPoXBluQh9&#10;Ds859nORfdDsA3S/DJczJwuVtvKArAC2Vx7LDYpIHu9cw8kR1/Hns5PN81kO56n0iwzAcYZyxF2d&#10;Z9zEByEpBdxrexJVlon20r4IHEtWrT7lm4sp51gMrxyy8wG1zhWbY+EYXzln00YFAqaqrwxTmwMg&#10;zhZ7m0kpKFjbfACPF7hqp1NeKiOLdSGHBxzLQVsAWW7aUgAIHA/NynH/47HU8S7vt4BjITCsQQ0B&#10;3QyAr/J905WzjLRboc+Z+k6DFkiwUwBXvhRb9Z7TkbinCAzjNJ6Bm7bqTWvqmGL2TcxxFn1FZbaU&#10;Y6zPYroz2JdMgH5GKkw5wD8DtjGH+tC52QD9bMA4kQuwUr3oPKTbuUjLs1lWRmIu+G02YDoLgCxT&#10;oXTAdDqgV5GRxIN8EsZgCbDAMJ8D+iF57tMeUEgpGmTCcbBeAnMD+1AKCoYtbkAPjncflo+k38bQ&#10;5nGUKEomJzPHZgBS5pHbuQhwUwnbtg4gsRFGcPsqTJ4obSRjpyPb1tpVOzbaVZg6Xb9vm91AGZ+r&#10;dmyw7biBLwEcj4dNHZrHoBTHLpHBk0E4s3fjutkYp2i5Rjdq0ASQDDAmLgIgfwmg7MVlhGoyX+TK&#10;RimvWHEpEujLYZ0llZZk+greN0Ri3RQTrqaUcGqC/LoZ+cttYYTbYh6m900x6pITdyNKOTVAVt2I&#10;3OPGRAtY6wZaF+tt37SB9QZY9cLNuC91cAdQzicpsovF9CYHG3A1EBfjwbRP6cQRmHRhCMbg54hc&#10;ZPMMYMRSLmg8NbEXz5qKgzKGWhhMrV+xxDasXMK8aRh0DbGxhTif52Ugw6XPYgY3SseZ2rvHabOf&#10;ffOr9tuffheJ8rMwxjmWSF5rTnQ3clt7Uhe8t+XE9rDs6K5WENfDhiX1tRGUmRqdOsDGpg+00enR&#10;NjJ9ECx0jI3NS6S902x8QZpNHJxuxcOzrWR0vgPOpTDSpaNzKS1VYAsmDbHFGICVl4y2FbPGkt8M&#10;aGa6Cjn2ylmwzbMBz2UAZ/KXt5bPsN1VgOR18+3w5sXIrZfatbtX2i2HN9jx/Wvs1qMbeb/Rbti3&#10;zo4gxd6NAdi2ygU4bi/AuZpc4yW4SuMEPxNwK8AroCtDspkThlD6agggGWdvYgYGZQLHqgE+feJw&#10;mzbhBEBWjrEDxwrHGAscA6qVMwzLvArJdtHwPItDEq8BnCxUEcmw9AN7dUQq39g6tm5oUyZgijZt&#10;LOqCTrYUefeDdx0HFE9zpdw2Vi2ByR7jjlsFZbUmY6h227X77eUn7rEpwzJtPts1JpMUDQaKkjGx&#10;69OsoQ1NjLSSUWkMWkQySNT5UwiOH3vSho+eZAVDx1hW/nCY440BcxwA6/MC1gE4/mKAnWAvgxY4&#10;mxYIZ34FcvV65PGHrQ+MhQCyQg9xQ0dUWW7RGqtHaZMRw0ZWO1j6supPijl2btUAHDGDnszZkzuL&#10;HYwjf1igR0AnCRfpZIFhQixhKm7VaU4O7eWq+uA43AVapZ1SXI3kE6ZP3vLeZx8Q++yzph6IFSir&#10;zWzLZ6Y9UyrfjMuxjgLhIWMu37jK/w9/+3wQ5i/rg2Wx2AJrAsgy4FKusTPgkjEUkSPmGNCXxf4q&#10;7zgfJjVbrsyEclg9ua4CUCV3ZjGISDhluCTpre96rHxUAWTlnUpuq2Udy4mkNwfQJ/DqwjG2HnhW&#10;znIm7K0zDgtFOCPus64eM0t96bDwc3x9MOznGws0a57/f+Hg2B9E8I+JjpXfJzSVi7iAcRIscQr7&#10;7+eGizGWCVdeMgCUUM5xuhy+aVsx1mK0BeK1vZKeZyHxduAeibXAfq4DswKyHjCW9FllogRmC6i9&#10;rHkFsMdDyNEdBssrMCyTrxxY5ALqFOdlal0y1mJgQhJm+ofcuJ2ZGqDb5T+zveq/aQByHVsNbiRT&#10;EiwJ5/NUynilY9iVpojFeEvHr/o4+RJpwCsDH16uso6hVz/aHUu2JU95xYDsLIBwNgMaBeyzcouH&#10;wEIPx1RM+cUFAHxJqt2xpy8M5jvtSy7bn02udCbu2Rm8T0fCrWkm32UA+DN5n8X7NP4nxRm00V+V&#10;j877BLY3mhqrMRhxxcLmxsI8xisvGcYsVqDXMb9dOM+706cibEhunI0ekmwTR2VY8YQ8J2VdVDrZ&#10;VpELunY57sarl9huGLIDO9dRy3mL3XDVbrvu8A7cwXfZbdfst7uvP2x3XnsQALTHbjm0E1C0Fsnt&#10;Utu6fB75r6W2AjnrEhjJUoDMMEDicMr35CILj0d2PYA6sn3aNbMOTa6w5jhHNyXfV/m9V2KqpbJL&#10;TcktbtoYB+pGzQHGlwN6Mcu66AoHkC/i8yV8/hKAWfWWZbrlG29p6l9vVYdZgFmf/WXCv/eX876/&#10;KOw67dWr1/W63kUXOQfqVjhb92jbzPpS7ieie1vyiVvjRAzYoj0H9miDXFyS69Yudzi2XxfUA1G2&#10;EQA4bkim+zx5RC7lkLbakw/eRq3f5+2H33zNvvv1r9irzz1h99x0LeWWyhloIId20hibRr789FGF&#10;lHsqtGt3rLdvP/+Y/fStV+2Zu663qUNwu4/sZIM5fkNhLLMxe8pL7mP5iX2sgBic1MexyoVxRDzv&#10;GQTJi++LoV0/VA8w+YDm3GQGOpIicdgegNQ42kZkRNtQ3osBHZ0dbePz4m1SoSTB6TZ9dCYMaIZN&#10;GUoOdAHO20PTYKALrWzKEOoyD7NlJVQBmjve1sAyr0NivIH85+1V5CuLUd5Zaa8+e49946WH7Y0X&#10;HsRp/n772jP32ytP32cvPXmfPf/YPfbKs4/YVfu2euB43DCbQV8pheEuoazVzHEFVjIunxzgQiue&#10;ONimwXorilimaLzcvVmewQjHHjvGeLTNAxwr5op5pr54GXLrJdMn24i0eBvQqbVlyYWa9IFY8uGj&#10;kMe3b16f61gfW0SZrP4MYjS+8mLbsanKfv3eDyj1tsEeuee4PXjHDTaBckxFY4dT3z0DRnusPffo&#10;3XZo22rk9OlWBbO8kP8fitojjVSBnqgMMiK7WtmkApuYj4JjUMcQOPaUZWfzOpec43BZ9czaZNX9&#10;VMoJcDwMcJwPOM4MwPF5gcJAhh0Ycp3NSR0sG7TAF6kFaoLjf/7zX273v/rqyzZy1AhrS21O/yHN&#10;fyibOH6i/e///I9b7uNijbXuOjHHU6a6msQeCPJqFfs5vyohk8B3qh+cgNmWIpH3yQLTAAvJYD2A&#10;CytMnd3w8OfFqxYxjKG+8+fps8ciiqn03uv78OXEWiq0jB8ek+nJqn0A7APicKCseT7I85nmcAl3&#10;ODh2YD3EZGqd1aWMlHMcck7OZrAgJ8QeCxwXkF+cL6kurKSAWyGybLGZ+QBcB3ZDoCob9jjXORID&#10;tJyBk5d36gOvPKS5bnkBZuUYh6TRPsMrUJnHuiX39nOCfWDs51L7+dW+VDrc+MrPP/ZBsD773/vl&#10;nLz/0n97Tti+dFv/50mtNRDhyau9nGzPtVrTTLYrG0ZWofzrgrQsGLMcTIhyYcGy2G9MzQD3BVkA&#10;ZuojKyfbydhps9zMLPYtqzovPJ/PDhCH118Wiy+mX+y8ajgL4GpQBHCfBIhNlBs1rKwrbwSzq0gm&#10;ND+ZPpWq0kdSAKiclmTgKg+mGt4oJVIByQLH6QzyZHP8c1h3DgMGWYDbbMCvcpAFXBUC5R5bLWCO&#10;5DobeXboO+UYFwBeFYMF2GGTk8hjjaMOcUJkP+TU5AWT76p15sAqF3C8CwG6ju1mOpTf53Pskynf&#10;lUI/SaLvJOKAHc96EtgWTQdEUStcta9ho6NYZxTy3xjk2olipJUzrr7HOoYCrCcMhw1Esrxk9nSr&#10;WjqPEj6LKZuzkjq2q3noX2PX4jR8+w177d7bMEq6/bDde+shu4PyPHdcd9DuvOGw3XqMuraHttvR&#10;PZuoc7vedm9aaaupUVs+bxpS2AkwdSNt2uhCG5sP6IehzpXBVEwvS8HBObZ3O2ott/XMjzq1cDEI&#10;IDKoZwfqAre1/p1bM4Wt7kH9Zcy5euJe3Rln59Y4UzeDxW0OMG4Ca3v5pQLFl9nll1Bi6ZL6DiRf&#10;DGN8sUCxew+jfAmfAbY+OL4YMKtwg5EXA3IJ/3pbDaAdYNZvLmaZS1j+UqaXAroB2sQlzLuUqaLe&#10;JRfbZaxLhlydWjezfjIgw7G7JwxyBCWBYmEa4yO6kEONhJv840Ew7tkAYzGgO9ZX2DRAXBJ1rDfR&#10;/t95/QV7/93v2ttvvmxff/kpe+PlZ+z733gFp/Xv2Xdee9Fuvmof9YynWyXMZQVsaoVycMm1nQ5b&#10;PCk/CaCVBIAdCEM9wCaNzIS9T8PxOh7H6yTSAmCb82Jhn2NteHqUDWeZkRmDKCvU3wp5L1CckxrJ&#10;uUeuOpEFiM5Flp0JuM4GTGdG97CMGC8KEvty3kZaIc7Ow1jHyMwYjnWO7aRW8irY1OGZsTauABZ6&#10;SJJNHpZq08dkAmJzALN59IvBtgA37fkzRtv29Uvtnbe+Yu//+Jv27ndeth+/9ZL96FsvMTDwkn2f&#10;NlD89Htv2N03Xe2YWcmlS+lXswC1MwHHs3HsLoHJnqHpFJhigHExDO80mGOxx16o7BXMMb+fixx7&#10;wTSk7agZ5lF2aX7RKFssd2sAchYy9UhyxnPxI0iRi7tc1xmcaQc4HgcTXDaniFra7WGOu9n1HIcf&#10;fed1Sl4tspuP7aH/b2BgK9F2bayC6S5zAxnPPnQXqQGTKTVXwMDATFtPqakJsP5pvXtaf8qcRXdp&#10;ZWVsd+lorm0xn1zOce3gGBdNB45HAY6HAI7zYI5XwxxvCHKOA6B7bvnGgVv1FwnuBPsatMC5t4DA&#10;7j//4THI//Zv79uTTz5phw8ftk7U5tTDWhqA58033+Dbf7lcZS3/PwDlT4o5ngo4joU58yW1qgmc&#10;oFxRAUwBU2S2yYMkmxUw9kKfU6Pl8CtJrACuagczH9ZS0wSktO6zk9JSz5iarArND49EyuzE88Cv&#10;SCBPM3w5gR9fHuxLhH2X5TRAg2/E5TPW4VJs7Yv2QRJhny0OZ7d9htr/3gfHvuTasdLkvgr8p8Ni&#10;+6WFxCJ7TLIn81WINRZ7LCbQY4XlkOwxx5mU3pHrcRaALTNe+Z+AGeapVJDei2F2LGTIrMl3kPbL&#10;LrlaxDIKExANlZ/y86Z9Ey2BTbGuMtvy84nD85k1T+HnG9c04/Jr6Z4A2V4pJwFyPwdbJa3kwO1y&#10;swXWAbfZYn6diZm3vM/yFjqADHhkmidZNGA3T4ww4dVjBqjKqdsxyZ4CoJrZB9CmEGkMlCjnWDnf&#10;6msJlANTjWqV7/Il8n4/8vtEEmytk6EDlJMBjcn0TS0rZjpb9ZhVn5rjliPjNGcY5rliK4/cMdUK&#10;tknSasngNcChwQsNeGhAQ+WUdKwF4D2ZtjcYItCsAQ4B44mUm1pIDeWqxQts25pVtnNdla1ZushK&#10;Jo51edLJg5SDjOkTLG9sf0oCYWgVI0Mr5iXHYJiFS3WSnLFhjYcW5NroYUNs/KiRVjRxnM2ntusK&#10;zH3WrlxhO6njfHjPbrvm0EE7ftVVdtv119q9N99oD91+sz1+7x321P1326N33QIzecyVvbrpqr12&#10;7MBWAO9620tJnm1rFyHvnW3LF0wh13OUqwE7EYZsLC7JI3LFgMutG1MwmDUZRMXh2DuI3MyBvToA&#10;bAG3gImBGFRpGsO8uH7U/4WhTmbZZKZJUbyHwU5EwpoQ2d0xqLFItrUefZZ8e0AvSiPhZt1D9ZPb&#10;4UyNqVZHBhJbN28Bi0dOMTnHja5oBKN8JSWXlId8mYuLQ9NLqkFtGAh24NiPE0yyN+9iL8hnliz7&#10;SwDji5xEW1JtfYdUm+8udiGw7Mm26wGyWzRugMO2nLbJM0Zi3QfQHyEGWfvD/kb1UCmr5jhyt6av&#10;DLBRSJjHIadev2KhfeOVL9sPvvkK9bgP2da11PKtmA/4YsBi/UqO1S32i3e+bT/57tftRo7RBur7&#10;rluKPL1yia1kMKIQsN2nbQNLH9DVpgzPdDWRyzDTKkZ2XFI0DEflUQDHQqTGSKMnMx2TY8XUUFYd&#10;ZQHoscRoGN/Rw1OJZBs1LNGG5kfb8IIYG5ZHTmwa0t/E3uQ990UNE2lDAOCFgOnCFCIVp20GP1Yu&#10;mGHvfPNVux2lQPIA5NzU8h0G6zw8c5CNBpCPyo2x0QD0ifzXFID0ZGTaVeVz7C0GBL7x2jN2YMcq&#10;+tsCBgyW2K4Ny6izjLx6zTL2v8IqF8/m3ADkAoynM5gwg34o9njWBNhi6kBPHZ3nSlupLFMx388G&#10;BBfDHstNeioO1GKQxR47gCynamIBy8wvGmPlDDJMxgwtmsGYaNQKaeTED8Igrg9lxjpTMqwnAzWz&#10;AblVDF7MJzVgIYMT+3dutPIFJQw6ZNpk/nvSSAH0kWx7pa1cNI/tLbONK5bSvgWUyJpltwGmj25e&#10;a3OpmZ6BqVs0ZnB9WjayoiEZNpt2kPT9Qhpyya26qKjIGXIF4DiQSl8wVjyQVZ87YAh+GbTAF6kF&#10;auYha9+//NyX7cCBA/b222+7phAwlsu1lv2v//qvTwwcF3MzTcAQyAO5lHSKElgd6N5rfrIYYd7H&#10;RwFQBJwlQxVgVn4q4RhfLSMgDVOn93GwxTFaj4yG+ByP8ZDW5bPHPoOsqb6LQ9Kq7/3/FNvs/pvv&#10;Zczls8g+k+wbO9UEvDVzmH3A7Eu/w+XXAsbV+c0yB1OIQYahVG60kxXDoqcSYpDlXK3Q5zQ3T7Vn&#10;PXOlNCS0yjVWzrEz5FKdWj47l2Iiy+WcevVz00P1at0yzpwJEOhKMIkl9+oPh5dj8oCyV3+4Zjkq&#10;/7MHZD0QrAg35hLA1rzanKoFmBUeuD5hSFYTHLvPKk8FKHaAGGDoR/U2+KWvQmWYJEXPor0ylYut&#10;eskqoeRMuNS+5C4zuHKyBJ9jLbaX/qL8XNcuAsP0McmzlQeu/fScwD2Ha63TcyVHeqwayq6msupV&#10;y5jsBMjPEbstMzWx2zDbOZThymT7JLl25brYPheSOjupuzfA4Q14aBk5djMwIgM3QsBYEvBctbdT&#10;AiQ4FngS4Lhq8Xy74dA+e/7RB+0t1CM/+uYbMGavI6l9yZ584C67/tAe27BqqS0oLeZhHyaWWLGI&#10;erPrV8FQrbHDOzfZLdccBOjeaA8T9950HXGt3X/L9cRxu+/G6+2eG6+1248dtWN7d9qeDWuo/Vxh&#10;axcvtJVlcyhdM4PyNlOsZMJo8l1zbRg5y4VIm1U2KIt8yLToXoD07gDfnrwHzAK84pCCCsDGC9AC&#10;gJIoEaWyQ+mxOCrjhp0B66apCxytU3FYlstyGuZbctBWeSMtnyoXZqZJA2GSYU1TANd6Hw9IjhVI&#10;Rt4dg4RVLGsUeZ+RuFr3I1ezd8hVWs7S3Tp2sk6A5A6t2lnbFq2tVRPygxtSygkzrsaYcF15eX2r&#10;d6lk1TDAANhLYXjFFF8Uyj2+GEm1Y4ov1nwvxAqfAM0AZQDwRTDTiovdFIAs0BwC1xdT79j7nSex&#10;vuKyi61lkybUxW1D3ea2jnns0a6pc69OYEAgnoiAMe/evikguQUlq1rZuGG59sqXH7M3vvpl27x2&#10;OYMr5HxjoDY8H0MuBiDGkfer3NaH7jxu733/Gyz7KOCLWr/I21cC1KrI4y4l/zae3PB48ptn8L5i&#10;UYmtAnguX1pqq5YzpQxTBa7SyxdPoyTSVNh9LzZQLmnnxnLk8QttPqWbZhSTVzsddnYmjGtxoRVN&#10;AnhOyMaFOdOWzCOPuLzUKuZPtakYeI1m+yYADscjC580PMcB2e+9+RW7+ep9gP50aogn24iceBy4&#10;E20M7PWogjgbOyQRxQL9fxSgnPzllUvn2De+9ry99OyDNmf6SJsyBsA+DnnyeAFOADRmYZKdT2T9&#10;AsUCx479pXzSHPJ455BfvIl92LBivjPomsn3RQBnscxryFfetHqpbWa7VmKQJSfrmUibF+BKvTDE&#10;Hqv91lM7eTAGdQOo0z2J/PZZ40baEPL4OzVrZC1wFE/BrX0z51wZy84umYwp12Tcqqc7E66bySte&#10;Q4qAzNOUFz6O2sczqa08efRwzqUkcu5HuMGC//f9b9p3vvq8bVuxzOJ7YP6GW3p3ctTzOA/GZqE+&#10;SYy4YHWO/VJOZwDHkY45HjpqouUNGW0ZecNs5eoNtm7D5sCtOgDT5wymA3D8RYI3wb4GLXBuLSAG&#10;2AfHmvrscPjaxBZrvr53THMoV/nc/vHUv6qTrJrSDzE4tPpMnM/exuHYqvmxUVFuGh0ZBdvlscpi&#10;5RwwFYgkHJiUPBkA4QEfSj8BeOMcKAZYM02EAZRc25PuKlfVyxEWSNX3PlAVKPVNoRLcb+Ra7eUa&#10;+yDXk35/OHxw7EuCfWYyPLfZZ4d9BtLJryXhDgFkV38XYJYASEsQgBb77ECaF2IyUwB2YjdVLzel&#10;BqBNE5hlHRmAXGe4JNmrA1eqGSzWWLmsMJIup1b1gD2pc7iztA9ofZY3W4ZNAqQhqXM4y+ubcznX&#10;a7ecxxKHO1OHz/fBsweK2QbHOJ8Igd0T60RWLSm2XK1DtZlVn1ltpamr1RySYnuu3YQGEmRWRl5y&#10;Ou2lQQCBWJ/pd8dCucvKWXcluk7IusXAuxxuBhhyCP+z2qowkzJaIRm2L8fWdmrbHViWCzgMbla6&#10;gLzPlJ/MgDtwnJbjJOACxV4I/MoQy6uLLGCs3HEBXgFfgWPvWCEJp9/qN3K9ltmX91svb1y/K0CK&#10;PSIX2StuyNNhk+ZPB6hULAVYHLIXnngYKe1r9quf/sB++4sfuem//eT79ssfv00t26/ZS088aHdf&#10;d8Su37OF+rJLqEM7k5zO6eTvFlOuB9CAy3Dp2KHknubiVJxmIzDjKsTVOpeSQFnUf86WxJwaxgmR&#10;YnsBqbDUqdQ3ThXAxT06E7fqdNynVTIoA1Y4FwfrAtjBPIy7cnGWziZvUuWH5LKcSX1e1ebV5yw3&#10;PfE5h7JZclnOJLITkFUDQLL4jUppKVIoR6Q6zIpEQLaAcZzLg4YxpnbyAJyulbvbt2sb6wNwUfSm&#10;lJMAsqJH547WvSPlmDp2sK7tKfEkRrlNaxcdWrcEMDdzMmyZbDWivnFj8pYVMtzSvAbUN1bO8SWX&#10;SiYN+yuwDMj1c4+d1FqssAPAgOTQ9EuA4S+xrPtekuxQzrKfElPvkkvJj77S2rdoah1bNbEOzRta&#10;lzZNKQnUltJ3XamHq33DlIn96oFx15qKhfbma8/bDdccwBG5i3WhVnJv2OaB5CsP7NeJ6x2SZpjh&#10;Efmpdv9t17s+sH/bOkAwBlTIjLdiBvXlR+60dUjau7dswPGLtKkAyZXkhD9w70321a88Yfv3brRl&#10;i0ussmK2VS2bxcDLNvvqMw/Y96jH+92vP2ffefN5e+GZe+3ooU22aOFkau5OJQe2CFA91XZvW25P&#10;PHSTvfHK4/at1560N77ymD332B129b6NlFQaR3mlyXbH9Qft9Rcft3e+/TV7/aWn7Yn7b7Nt65aS&#10;g5uLWRas6qQ8mNUc3KPziUKbMw2QS/mozeSfv42Z2CvPPwrYnGwLZ4+1WcVIpqcOBSyPYTnVJJYk&#10;2osSZNLXHdphLz5+N/WdV9ld1x8gX/lxe+bB2yn1NAnwO8K2AIg1kPD6S0+5skpfe+lJe+3FJ+yO&#10;G4/YCkpDzZGkmliM6/U9pAc89/DdtgjAu52BiWfuu91eevR+e4CBptmA3HbNGtgozqPtW9Ygqaa0&#10;GKXJ9u4kz/i+21jvU/aLH32b9njabjl2kJSCBbZodgkM9jgbnpdtFQvn2tMP3YMa4FX7/f/7sX3w&#10;q/fs688/bYumcR/tRpmxhvUoG9XUkpDd5yNPX16+rNpf5Gzu7+eScyzmuLi42EpLTskc++B4AuAY&#10;ujuPDhWA43MGhYEUO8g5PpuTOlg2aIEvegvULM9UUzLtf/aX+7jaqy7geOqUKTagb29qGZMniWNs&#10;Im68STxoJzDVZ9X8jEf+nIDMOUkuyMr3hAlNEoDUVHnBMIIuBI5DzKvApWOUQ+BZzLJY2VOZZdU0&#10;9jrZNblGiaiQAZifb1xTWu2bdYUbcml9Ci3rl33ypeTaRmfKBTDz9yHRgWQP/LvSU8qvdjWZWZb/&#10;T3fz5CQtEyixlsrJVY4ugwTsq2OcYU4dgJKBlwy+yH115lACdSybIWAZcs8W0ynA6phigUNAXhbr&#10;FCOqnNLw3GMfJPsgtiZz7APgmu7U1YZfITbZk1SfMDKr6QjuDYDoGGvwo7ayXCeOi2d6BXikNJNY&#10;Y8ccCyyrbcIk4QLKmeQSZ4XqG3s51B7jrcECAVXl5irk9u05OpOji9O0lw8u4A/TDUBVbWkxyQLL&#10;aqtMDQ6EBga8AQKvrrOmjnVWbrR+K6ZcTLgYcf232kE1iWXwhTRe4FhydwHkXEC353gNa659U845&#10;26LPctKWtFr5xwLHcrROpWxQCudNyqAo9z4VJ+tMFAOF5CRPHjnclpfNtv1b1pPfe4298NiDAJlX&#10;yc0EJP/gLfvGC09gvnQjdWE34A5cZOMo/ZNNHeIc2Nh8QG4OTK3AcL5KJcF85eNqXEgZJzFihdRn&#10;zmV7c9hu1XmudtxORr5P3eNcnJBzkMnmpMayP3HkTyeyTTioMz+PcljKiVd+fD7rcUZyTFXDOY9p&#10;dqLSA0gLILKUKgAozsAELJ0yXdlKFWD/tL9y7U4cQDkkGYNhSBiHZDwWOWtMyCRM0wGUOYokB7kf&#10;rGsEsuwIZK8R3fjctQOmVx2qQbJjk5Gp9kR23Yu6xb35vpfylKmZ3Et5o0y7tBdopiQPuZ6ded+V&#10;Mk7tWze3lk0b4kaNLPvKywHL9dxU4FkhB+uGOFNfWf8KKgfUs3q4W19e7zKml9llmpJjfFk9co8v&#10;u8gugzG+Aufry/l8GWD7SqaNWF8TTLpaYiTWuglguVVjtqUVABizMUCytnFgv+52243X2KvkFleu&#10;WGTtWjWz3j1gyNnn3kive3RujlT7CtbFf15yka2uWGzffPUFGMvDHCcNqsXYapjPH3/n63bHDUcp&#10;IdUayXY7rg0DrWz2NHvxucftlz/HOAqp/HTya+fPmmQHd621N7/ypP3mJ2/bmwDHr8DafgOX65+/&#10;+237Drm+N924z1ZXzrW1VfNsP3WHv/X6U/b+T78Js/0YrPX9gOCH7d9/9pa9973X7PihrbYN1vnl&#10;p++1H377q+QHf8N+Arv9o7des1uu22vL5k7EvG2KrQZsry8vwn262NYsKya/fbZtrppvV+3fZO++&#10;/TX7JrLqdSvn2Kql02wZJaLEUi+aBcNbOt4Wqu4yLPkyXLznkV/9yN03koP9HXvz5SdRXHzZ3mZg&#10;4Tnye8UIb6xYYG+/Qd7yW6/bi089bM88eq89/sDt9p03yGt+920GF66D+S5xAHlxyST76pMPODZe&#10;YPq5R+61u2+42u4+fsxee/ZJl3YwjsGrEYW5tnPretzgU61s7gz7fwxY/et//mIvPPWQ3XmcWs0w&#10;+T9/57v23BOP2K7NDBiUlpDWoAGPr9hv3/+pvfbCU3YLx+vBO25EGcK+vvwc4HwSAxmNrGOTehZD&#10;Hx+WmQA4Lr+g4FjM8awSVAdz5324znG/fgE4DgDtuecWn6rtLjRz/P77739cz8zBeoMWCFrgC9AC&#10;1113nb344oun3NPf/u53VgRzHIdpkCIBBiqJh96kWBhiHuzj+RwPSBYwVh5nEuVrEpAFx/FQrIgl&#10;4gGCCQBIhd4rBCwFOBND5ZuSkQ/7UuVwl2ovZ1lu1t7UZ5HFNjsmGaY5XBqdJofrUC6pY5RD7HG1&#10;PDcklQ4H1v7vqwF0KG81HIy7MkmAslRCANkHyQLKqXKOFpANhYCwb4old+vqHOBQLq4zrVLtXrlZ&#10;OzAFcCJyEgFnSTKu8kysahpsufxegKrLs5bJlGohA4w1FSsq5th3pvb3yWfBBbJ9llkMtJhoyeT9&#10;XG1/qvl+HrdvzOXJ6UMMfXXNag/0ennnKAO0vpBpWfjUMcghcO9LlPOQLBcAIAsBv8rpzRRoDtVR&#10;9lniHOUjZ+a6+T4wduZjriaxcrkFygjVEnbgVK7VMkETCBW4zQYQ59Amqk/NfMy83ICAgDXrCM+z&#10;znFlsgSQPSDtybABtgr9xoHqUBklQKXqU+djluUZq3mllvK1vRiMZYWOoaTZBWyDDMdUmqmQslJO&#10;iu3qHHvGW6p57PLN5V6tXGhy6hMZgBJwTmfwKR8AOpp6ytPHjrKqRfNt74Yq21G1zNYummXLKf2z&#10;kNqvM3AuHk0Zp8HUK1YMBdgOgzEeThmnIYCoXFjcXFjdfIy8hgC+Je32zL5oR/Yjg7z3NIBtOgA5&#10;m1JiWS7YPqb5Ar7kQQsQazsFdCX913uVpcrAIEzvBXz1OYnrg0IA2IFgTMLiMQZTTedUrhGJKEz0&#10;OS6CPGoNtvUhrxqAHAuTPQiwOLBvd9jVHrynlA7mR5oX3U+1k3kPYB4gF+GeykXW+67IrgHRPboA&#10;oDtZf74bQCme/k6KTXk88p/7K2cZUN0HMNoX9jmCfNIoloth/QnUDFZOd1TvbhaBdDuiR2fr37ur&#10;9WP9PTu3R7qtWshtrEPbVtYWMO1HG963at3UWgNmW7akdnLLJtYW8K1o3bKZtSWUf9wQAC1g27j+&#10;ZdYUoNwaJrIjdW67dGjppoMYFHjw3tvsuWceBbxOtHYYerVj3e1aNwEoN7QWTS6zS2Go5YytslMr&#10;kOK/9sKzdg+y+fiofjDSLZEijwDsvmA3XX2EfO8e1oXf9+vemfzzsfbIg3fZW9941TatX0FOegGS&#10;6hL7ytMPAS6/a4/efr2TFMtAbTn5wrceP2Tvv/e2vf7qMyxfbssWzbBbjh+0f/vpW/YS4Fc56Pu2&#10;VODAvJISRXfY+z96HSb0fur5LrVj+9bYY/ddb7/++fcB0U+Tt74Zk6rVSPkX2sEtS+zwdko47Vxq&#10;V+9aZtfuW0k6wVq75ept9ti9/Oa9t+w3v/iOfft1MbwP2OsvP2ivPHcfCoo77CvP3Ge3HdsLoJ2O&#10;cdxUylpNsYfvvJ7c69ftrdeeI7VgPbnJlLxiP5bPKrZ7rz9iv0Jh8fSDd9vSedQfBggvJ+f3yN6t&#10;9m0Mzd762ou2eyMSaYD0Ytjil5960H6C4de9tx6z0QWZeD4MpHRbuu3ZvI5BiBcB7Mts0tiRtn7t&#10;Stu0qdJe+cqz9stf/Bim/RUk28uQfRc4I7t33iIl4tvfsKMwsgvmzLZH7r/HfvWLn9nhfTspgdbd&#10;ZgDG7waYf+v1l+zd7wqM38y5EmHdYPqzUWkUMgi1bBnMMelTZ/s6V+Y4AMeBPPqCM+EXEhxv2rTJ&#10;3nvvvZPkmeFSzeC9V1s2iKANgj5w6j5w9dVX2wsvvHDK+/JvfvtbK4I5TsZNNxEZZtygSA8UwwJF&#10;47gbAws0qH8/G9C/rw1CsqlapIN4MPZjoD6TnxwNmI1GGj2QvORB5CTHIjuOIwaRoxzDvARYVOWY&#10;qjSUyka5+riqk0u4mrkyXWK+vo9l+RgMmOIHylBLwE3lneQ+7YU+u3WE6vEKSPshebYMxSQBj8Fk&#10;TCZOHy4TBUCUVFoyaee0fQL8Jan2rhhjAGaCAlCozwLJKSF5sYC0XxvZLwGVIbkzwE0OzhkAw/TE&#10;DBhh8mDjAbwJADIF7zPjAYNikQF1HkCW2ZaWBxRrgEH52piWiamXwZQbkJDRlMAp4RuN+WZj4cZi&#10;vhGaZPGSxHt54x7b75d38peRhF7z/PJPrh51qDRWeN62c/VWG6hAhU0AACCJSURBVAlwh6TUvvy8&#10;WlrtM98h5tg5e6v0FeZXqg+dJlOzkPFWKky6Sj9l0AZeO0lWDeMqyTn/IdMrZ1BG/rVvUpatetDK&#10;W+Z/fHbaybdZh9blDU5o4MCTp6vGdBq/P1G+Kux9SBKeLoduwHcG69bgQxogUk7RKbCnaUkwrao3&#10;DGgUuFTtaW/7SQVQ6Sr2SdvvOXmzbjcQIQO7QQ6IZnDM3PYyVVmobPatQMCf/1PueS6fVVM505V7&#10;ArTGwuY60zZPxpwv0AsTnBYr1hm5NEyt2FuB2By2R8ZecrhWiags5qeJteW3MoDT/6fA7iYrNMgF&#10;wE1lf9IB7pnsUzrrSGEZ54xNJAOIE1GGJAvsci4nMU2WcoRzPZn5Ar5JuGIn9I+EBe5HLWQk05Ju&#10;E+5zBDWTIyMB/QDjflwzemFK1KsP5ltM+wgk93G/je7b0wYC8GIAy9H9MEbq24N53fmO/Gek18rb&#10;jUOWHCdgG6XPmJW5KesAUEuWnTiwt8uHjiE/ehDO2Fo+BsCsmrUxfcmb1u+JDFj1IVkaVImjLyE1&#10;J186mTzpJBh4rVPgPKpPN5jertYHsNkTgC0muicMdg+mXQHaXckr7tqpDXWXNa+Dm3aFqe4Oi92t&#10;YztyoltZm+ZNrHmj+o5FbtwANrmhaioj7+a9fnPX7TfZY4/cb5MBs61bNrXmzQHbGEG1aFrf2rRs&#10;iPlYC+vVrRP/3dHWV62wV158Drb5etfn9B9jRwy1rzz/rB3asxPw39l6KJ8VZjwfkHfnLTfY1195&#10;waZNGYP0vDnS48mO6fwqrKccmqeQ7zwVR/EJlJFatnCGvfrSE/bNr79kh/ZuI894MCzzJucW/fqL&#10;jwGAN9iK+UXkq0+2XRhnOeC7FeOslaW2raqU/Pft9kvY569++SHqM88lL34x3wOc9yynhnEFsdxu&#10;O7raHr9rrz1+90F7/uHjANzH7S+//qH9/ffv2ge/fcf+8Ku37Xfvf9fe/8mbpBN8y/7w/g8oiXSn&#10;K3m1tnyercT1+WFY3t9QRukuWFvJpFUXurwUVpp8/MNbAd1H99luBpDK55da+cLZMLmUj1pTYa/A&#10;4P70B9+k9FiVa4flZTPsRZjj78A0zyBXuZ/UCRxXDZqUzSiyb7/6Vdu/Y6uVFE/i2IwGHK+xX7z3&#10;I7vrjuM2a9oEG1lIrjVttLFyKW7uN+LwvsMqYX8XzZ1rb/Db1195mbrIk+kv7TC+mmBHDu6wm284&#10;Yi9++XH7+lefs1HUke7XuQXAmPse/XrRooXOW+RsXwE4DkDuBQe558qqX0hwvH37dlOC/ebNm4MI&#10;2iDoA0EfOKc+UFZWhjP2m6cGx7/5jWmZ0pklNqt0ppUS/rR0Jp+JmXx3Irx5Wk4x032v96XML+W9&#10;N3WfCfcdn2eFPvvfzSqdxTxFaHl/Gf/3YevRMieWD/3GzftweNsR2saw//b/K/w3s/X7Wd76qsN9&#10;nmWlmhL+frjfh+bp/WzeK/x53ufZH47S0DxNXYQtNzt8+RP7deI/T72Pte77SfvttUFty9U2z9+f&#10;U021n2dapvp77SMxJzT128tr6xptF9YP/O3ScXExyw9vfd78sPc11ueOhzumoajRP7z1ecfsw/sS&#10;9rvq//X+362vejtD/dY//qH/8M8HLXtiO/39oC041nPoH3P4nRf+e2+q35QihZzFMXOf1fd03uE6&#10;q+M4Z7b3O83XuubOmUPQf5jvbZ8idF6GnZ+a7/aV5Vy4/ffPxxPL67f6bzfVusL7To1+5b4Lzas5&#10;LS1hnZJ0Vv/G2yfty4n5+t77PIvpbPef3nsXoWuQpu670Hy995ctnTmjen74ey07B1dvtY3XZqE+&#10;VL3O0H/r/9W+ys0MixLeu5gx3Yvqzx+eN2P6dJs+bZpNI8ezuLjoRCBr1XcrKpbbqpUrub7Os+nT&#10;WY5lNZ0+rdhmsG5dU3Us1FZLcCGvqqq0iuXL3fGdSdvMmzfXqipXkSe8xG2LtlNT/UbLrWZ57efU&#10;qZNtPv9RuWoF/1luc/l+HvPn8/uyuXNs/vx5bEeFrVld5SS++s3SxYts3ZrVtnZNla3kN4sWlNlC&#10;llOUzZ1lCzB2W7ywzJagaKgoX2Lr1q5mW1baElzYlyItXkYsX7bIKkKxYjnbv6qcYLsqV7DuKtu0&#10;YZ1t2rjONjLduGGtbVi/xtavW+2mmqft1XYoFi9aYCtXVPCb9VbO/i5auID/92JJKPRe87X8EmLh&#10;Ar6j3dQO69etda7QC9kPLVO1aiX7W+mdE66v6Twqce20pgqADZu7YH6ZzaEtFrOuDevXuXb274ML&#10;aIdlfC5fhnEeyy2YP5/1LrQ1tNkq1q31qH8tXDDfbcuSJYvcfLVx2bw5HKvpfF+K+VmRVVZWumoU&#10;Z/sKwHEAjgNwXMtZ89e//tV+w4NrEEEbBH0g6APn2gd+//vfn3bUWqz7n//8Z/vggw/sg7/85aT4&#10;C5/rHh+ctOwHf9H6TszzP1dP3f+dKvztCPtey/txyt+d2Adtd/X+hP82fB21zf+k57l9C237qbY7&#10;fP9PapOTj1+t6zlTu3zS+/+Z/X/a/gNFWD896/c1fl/dDz683j9/aN3+Mv52hE9r26aw72uc9zWv&#10;A2fz2b9e1Pab8HPydMvV5f9qruuk33AcTrRPaD/D9vH017S/ch0LD/8aWHPeX03PaKcKreMPf/iD&#10;6fqr62vN5f7Cb73/8db/xz/+yX73u9+736gPaZ5+9zt+/8c//jHs2vpX972W0/L+uv8UWvb3v/8D&#10;8z4IxZ/d9E9/+rPbjt+RQvMH1qV5WqdSarz//KNbRvHHP/2J0DQUbJe+/+1vWdZtC9+H4g/6zg+W&#10;+f3vFWyXgvVKleTF79zva4aWdeviP/9E/J59+i3L6//8eZrvtsn9D/NDy/vfaz/0X1q33nv7QVu6&#10;/VX7hN+D/mKunULtoPdqP63T+1+v7dS+3vw/unn6Xut061WbsW79Vue7azO3nPY9/D91nE6ct+dS&#10;pjEAxwE4DsDx2Q4pBcsHLRC0QNACQQsELRC0QNACQQsELRC0wOeuBc4WHIuh3r9/v6tzfBpDrghK&#10;OT1hQ0eOs7zBIywjZ7CtrFpHKadNzkDk9nuetZ/95qM3bDpXuW7wu8/GsbiQsurP3Zke7FDQAkEL&#10;BC0QtEDQAkELBC0QtEDQAkELnLYFAnAcMMcBcxxcJIIWCFogaIGgBYIWCFogaIGgBYIWCFrgC98C&#10;5wqOVec4YI4DYH1BgXXAHH/hr1dBAwQtELRA0AJBCwQtELRA0AJBCwQt8LG1wLmCYxm/yZiu1jrH&#10;fftF2CPIqocgq85FVp2OrHpFSFYdE8iqLyig/DxJxgNw/LFdB4IVBy0QtEDQAkELBC0QtEDQAkEL&#10;BC3whW+BcwXHYo5ny1F+XpnFPv9za9ytt33Jf/ngeDDgOAdwnAY4rgAcryXnOADHn4383k8jqA7A&#10;8Rf+ehU0QNACQQsELRC0QNACQQsELRC0QNACH1sLfMzgeCzgeDjguBBwvDYAx4EM+7xY8wAcf2zX&#10;gWDFQQsELRC0QNACQQsELRC0QNACQQt84Vvg4wXHIwDHhYDjbMBxJeB4PcxxTOBW/WlkZT8L2xSA&#10;4y/89SpogKAFghYIWiBogaAFghYIWiBogaAFPrYW+BjB8eM2eMQYwPEwwHEB4HgN4HhjAI4D9vic&#10;2eMAHH9s14FgxUELBC0QtEDQAkELBC0QtEDQAkELfOFbIADHAVg9Z7B6odnmABx/4a9XQQMELRC0&#10;QNACQQsELRC0QNACQQsELfCxtUAAjgNw/LkHx+/+228/thMoWHHQAkELBC0QtEDQAkELBC0QtEDQ&#10;AkELfD5a4Cfghv/+n/+tdWe++/YP7aFHnqr+bvXq1VZZWWn79++3OrhVB7LqC82sft7/71yY43/+&#10;61/2h7/8zX79hw8+H2dssBdBCwQtELRA0AJBCwQtELRA0AJBCwQt8JG3wL//8QP7/Z//av/85z8/&#10;DnD8GDnHo8k5HkrOcX5YzvEgu/2eZ+1nvwlKGn3ewexHvX/nAo7Vs/8lgPzB3+zn//77III2CPpA&#10;0AeCPhD0gaAPBH0g6ANBHwj6QNAHTuoD7/36d/b7DwSM/3VK0H3+zPFwwHEB4DgLcLzKN+QKwPFH&#10;DRq/KOs7V3DsA+S//ed/WxBBGwR9IOgDQR8I+kDQB4I+EPSBoA8EfSDoAyf3gf9yhNrpXucPjnGr&#10;zgYcpwKOlwfg+DOT2/tpBdvnA44/ct1FsMKgBYIWCFogaIGgBYIWCFogaIGgBYIW+MK0wHmA4372&#10;yGOerDq7YAjgOA9wvJpSThso5RQwx59W8Plp364AHH9hrj3BjgYtELRA0AJBCwQtELRA0AJBCwQt&#10;8KlqgXMGx3369bOHAceFAsfkHKdk5Vo54HhNAI4D9vg83MEDcPypuj4EGxO0QNACQQsELRC0QNAC&#10;QQsELRC0wBemBWoDx6tWrXJu1dOmTbPZM2farHllFvv8z61xt972Jf9VExynZucF4Pg8QOGnndG9&#10;UNsXgOMvzLUn2NGgBYIWCFogaIGgBYIWCFogaIGgBT5VLfARgmNyjisD5vhCgcjP6/8E4PhTdX0I&#10;NiZogaAFghYIWiBogaAFghYIWiBogS9MC3wE4HgUsmpyjmGOA3AclK46X9AegOMvzLUn2NGgBYIW&#10;CFogaIGgBYIWCFogaIGgBT5VLXAqcLxv3z4rKiqqi6z6ZHAcGHIFAPl8AHIAjj9V14dgY4IWCFog&#10;aIGgBYIWCFogaIGgBYIW+MK0wLmD474Ycj2KIddwwHHgVh2YcH1E+dY1wfHTz75gL3/19S/MCRns&#10;aNACQQsELRC0QNACQQsELRC0QNACQQt8Mi3wzo9+ag8+/FT1n69evdpkyHVm5jgAxwEg/ogAcTjT&#10;XBs4Pn7TXfbGN94KImiDoA8EfSDoA0EfCPpA0AeCPhD0gaAPBH3gY+sD997/mN3/4OOnBMezSkqs&#10;dO68WtyqPwSOc4M6xx8DWDwfifJn8bfh4Pgf//iHvfvuz+yJJ5+zJ54KImiDoA8EfSDoA0EfCPpA&#10;0AeCPhD0gaAPBH3g4+sDjz7+rP3wnXfPHRwXDB9hWQWF1DnOxpCryqrWrrNBgwbYg4+/Zn/4L7Nf&#10;/jGIoA3q3gd+9x9mTzz/Q7v6qiOfjJYi+NegBYIWCFogaIGgBYIWCFogaIGgBYIWCFqAFli/fr1V&#10;VFS4Oscy5Dolc9y7b1974OGHrWAY4DjfA8eLl1fYzj17LC4+3sZPKrHlVVttSUUQ59IGi2m3z0to&#10;/7UvdWmH8sqtNnXGAhsxcoRt3LTJ1qxda6vXBFH3NlhDewXx6W6DoD/XvT9fqLaq+zlTxfn1oVjN&#10;vE8yTjrnL1SbBf/z6evHZzomde/nn+5r6Pnux5naKfj+s9G3/evuaqusqrJVlZW2clWlrVi5yioU&#10;K1YSer/SzVvBd5WQeJVVq005pIo1XDu/SOHvdzA90QfO1BYCxlOmTHHAeNeuXacHxz169bJ77r3X&#10;8gYPdeA4PSfPJk+bYYeOXmW79uylM66wZcuXWXkFoWkQJ9pAbUIsryj/QkV5Hfa3fHk5F7eVVsmD&#10;5pLycltavvwTiyXLyu1CxVL+y9/XZQwyVUfFCvrKJxfL+e9ag5vO8iDq1gahNjyf47iMdZzUL8L7&#10;yDm8/yTPq7r/t86JE/GRn4use9ny5ZxfFRxH+rnfn3mQWk7ogepEhB62/Ieu0NQ9cIUeuvTgdTah&#10;h7iVPKidT6zg9/pPPQj6218e6g91b+dP7hr7cW7jR95fLuD94Hy3vbb7Sc3rzwW5fp/q/nGa+edz&#10;nfwofutfa72+6d2Xz/d4fJF+/3Ge0zXXrXZdvHSpLVqy1BYsWmzzFyyweWXzbS4xe16ZzZo7l5jn&#10;3s/R/PkLbP7CRbaQZRcvWWJLiKX8ftmyZZ+q0Dadb4TvUzn92I/l3PPCQ2zo2cQK7pUfZazkPns+&#10;IZOsjzt8xviOO+5w2zp9+nSPOZ412+UcN+zS077kv1Kyc+zg7Xdb0Zwyy8jNR1o92PKGDrdJ06bb&#10;Ii4m5dywl3HDVixl5OZTFxUrbemFjLA28Ntl2cpK106K5auqToqKytV21lG1xirqEnVdt7+uOi1f&#10;xfbWHsu1f4zoSXYfvp/+vtc2PdFGXh862zhjf6vDsV+yfIXVNRaXV9gpY9lyW3y60M2XB1r1x3L6&#10;hNpJx3Hl6rW2cs06q1y33qrWb6hzrF6/0WqNDcw/y1izAfa+tti42dacZ6zdtNnqGus2b7ZPMk61&#10;nXVrA9pw44l2XM2xrBk6vpWMTla54P3a9SfFKtJVVqKgqBmrNE/9hMGkFfSZFZoStV4Hws5j/zw8&#10;3TnofbeqRnjzznQ+LgVonvEc1DXxtOfhCr4/Eac6F0867zjPFtUa5cw/OaR00j6qTdds3GjrNm2x&#10;9Zu32votxNZttmHLNttIuOnW7V5s226bFNsVO2zL9p1e7NzlYmt17Ob9btu2a48Xu73YvnvvSbFj&#10;zz5T7Nx7+ti1lxHrWmIHv9M6t+zY5bZ1Lfugc38V1w1dR5aF7sN1Ph7nea8+U784/fd6ZjhxTzzV&#10;vbHmvVKfq58zwvrT4rO4fp/ctyrc9Vhx2uv66a75/neh637tffJUfbW2+R/uvzX784nPJ99PVnDe&#10;6xrhrinrdO3RfUDXpPO/hp95Hbrubaz9HnKKe8vZ3qNOufyp7oPMP9X9VG2ke653DV3tPceGrlPq&#10;T4s4rv6xPOU9Xf3mo+g7delfYcv4ffbkad2fYer6rHPG5dw1+8I8X2tfF3JdXwA4Llu4EABcZqWz&#10;59h0QEvRzFKbMr3Epswoce+nlc62kjlzWWYBy54AxwKRNQHjJ/1ZQPZ8AbvWof0QsBOYFair5Dm8&#10;CobdZ8zXosxct26dkwxv2LChOjZyP1RsQr1ZMzbzLKbYsmWLm/rvt27dameKbdu2Wc3Yzr00PHbs&#10;2GF+7Ny5084UYnLDY/fu3Xa62IO6ubbYu3evnSrkUK3tUBvOnj3bZs6caaUA5PnrNlrC1/9ovRLT&#10;T4DjTPKMS9ZvtdVHjyGhnmKZeQUOIKfBIKdk5VhyZjahaY4lZWR96iIxPdMuaIS1gd8uaqOUrFwX&#10;qdkEbedHGgMOZxvp/Cad43CmqOt63fq0HTl12ZY8tvcUkZPLOvw4sY/+vtc+zQn1I68PnW2cqc/V&#10;5dgnpGXY2UR8arqdMlLSLP40kcBvtU0prk/kuPMog2OZiSoju3CI5aDQyB0y7IyRE1pGA1U1I3/Y&#10;cDvbUNrEKWP4SCs4zygcMcrqGoNHjrJPKk61jQVsf53bINSW+e7YDPtQ6PjmDBnqBcc7Z/Awy2aq&#10;yKIP6PqaWSPcPPqIQv3FhZQ8tV0Hws5l/zpz+nMw15Lpi+qPJ8Lrn2c+H7PrfM0/87mYwblx6nPx&#10;Q+dc6DyLY3oiUnkfiuRUiyX0nf5b163cIUPccRwycowNGaUYa0NHezHMxTgbPkYx3oaPHW8jxnkx&#10;avxELyZMqo7RvB89cbKNIcZOmurFZC/GTS46KcZPKTbFhKnTTo4iPhefiInF0622mMBy46cU2Rju&#10;wSPGTWB7x7j9UP/JyC9w1xHvXlz343Gma+fpvj9zvzhd3/G2s2afDL8vnuq9v381+9LZXL9PLJvO&#10;dd+L017TT3e9D/+uluv+yX0zvJ+e6n1Y//X7cW1T+nV8cpqF30/SeLZwBEboXqLrjO4N+boenef1&#10;u86/P919pMZ32q6zvU/Vtnwe97vcWu6D4ffFmvdUXXP9a6qupeHPs+pb6iP+sTvl/byu/eKjXi7U&#10;Z/2+603P7hnmI1v+Aj1fq5/HJqdYTGKiDYyNtcgBA61vZKR17xthnXv3sY49elqHHr2sc68+1rVP&#10;hPWMjLLIgdEsG2/x/CaRSElJsbS0tI80UlNT7aMIbdvZRHJysvmh32kb0tPTLSMjwzIzMy07O9ty&#10;cnIsNzfX8vPzraCgwAoLC20I97+hQ4fasGHDXAwfPtzFiBEjPhQjR440P0aNGmXhMXr0aKstxowZ&#10;Y36MHTvWwmPcuHEWHuPHjzc/JkyYYDVj4sSJVjMmTZpkfkyePNlOF5JH1xbKI1ZMnTr1Q6H5xcXF&#10;jjEWMJ45Y4atZFBl/C0PWOS+my2Wa3w1c1xIo0UkJtvSYzfaok3bbAI35ywuJtm6AH8oAM4Cz5+q&#10;yLdMHoouZPj7nx3WTjk83HpRaLlMc3kIVuT5wUOOpOt1iyGWz43vTFG3dek/2Q4in4f1uv3GW/5U&#10;kctJqO/8fTyx734bfHhae3+qrY/VnKe+eLo+x8NCXt36QAbA/syRZ+moKWqPXEsnJ//0kWMZPMRk&#10;6SGG/qG2yee4F3A8B/OwMAQQNnTk6DrHMB7wa8Zw5rngAbquMYJlvRhbewAYRpxHjOS3IwEbdYlR&#10;LDdKgOQTjJrbqW0aObaObRBqQx2DYaNGnyJGMV/H2jveOu5ejLTBPMgOxgCxkP7woeAhsBDArf5S&#10;oAffU14HvHO5ruegzj9dm2qGzi0vTn0u1vV6f/prsM7R3JPiVOeid+6dONfSOOdOjiw+E5lepBLp&#10;AH3tRwFtN1w3do7nmPETbDSAd8wExSQbR4zVdOIkGw/g1WDwhMleTJwy1SYBTidNVRS7mByKKQDX&#10;KQDcqQBbF6iqFEWkH/lRDLOhmDZj5oejhHk1YnpJqYXHNDEiLFM0fYZNLgJkc+PXdo8YM9b1GV27&#10;dex0nOp6PM5nufB727leu2veF/y+evrp4ND1PvyafuL9ma/fNa/xXI95iDz1Nb2u39Ef1S9rXP8/&#10;3Ddr9tXaPof6r/rwacL7rxP3kxzuJ3ncTwo474dw7RjK9WQY15bh/jX9PK7fdb72n+r+Ucv8kW5e&#10;3e9Rp7qX+euo7V7oz6v9nsogLNdZ7zrqPQfpHNLzQgaDTTqe4cev9vt6XfvHR7uc+uyHoy7PLx/9&#10;Mhfi2TqDY5EK8EsB3CYmJVlMbJwNih7kQHKf/lHWKwJAHBHp3vdjXlR0jMXGJ1gigDo9Pc0yiZys&#10;TMvLyf5YIjc7y84ntG1nE9mZGeZHDmA4l+tEPn2igHtoQV6uFebl2RAA8VCexYcDiEcAiEcCgkeD&#10;58bw3DGOe2B4jAfUTgDM1oyJANoJxCSAbHhMBszWFlMAtNUxiffEVACti8leFAFqXUyZbMXcxxTT&#10;AKq1RtFUmw5gPSmK+UzMmFbsomTatFpjpgBubTGD+UQpwLe2kIxa4QPjpYePWfzND1vb2ERLTUo8&#10;AY6ngp41gpY8bZZNv+kem3HVcRs2a67HdHABDo8cLjT+5ywuOJ+GyGZU0d+OTB4kL0Rk8QDm/6f+&#10;X6G28YLRfiKXG1d45HETO5vI56E7n4fvM0Vd16n1FHCjquvyp1tO++V/H76P/r7XNq3Zl+r62W/X&#10;U/U1v/1Pd9y94zXMMsTC1DHSGdSoNXg4ST9DZBQOtixuxvpPbX8eAEnHs5AH3cEAsKE8tA/lob0u&#10;MYwH5GE80NcWw3nAP9sYwW9qDTFW5xkjYdTqGqMAI6MAI59UnGo769wGakeOy3AFYOtUx8g/xkNg&#10;A8NjMOBNUcgDbXgMdp/HWkHofC3gAbO2a4B/Lte8zpzuHDyf87Ku1/q6XH9PdT5mcs4oTjrvpGI6&#10;TehcTOWBN43Qb3M1+MA5pmMyCtA7GrA7GpA7BoA7NizGAXLHAXDHA0YVEwC2E5HtTQTcTgSkTgS8&#10;TgrFZIDr5JmzbApyPhdI/abMmmNTw6IICWDR7LlWjNzPi3knx9wyKw6LabyvLYr4rdY7if8cD/ge&#10;zTmivqU+omuujmFdj8X5LudfW+t6ra7teeHke6Luix++N57ch737p9al7ff707lcw2u71p/yun6q&#10;6334fMBVzWv/6frmeX3HPSSNSKdf636SyX9ncz/J5X6Sz/2kkHv5kNC9RH1d94E6X7vO8zp/ynvI&#10;qe4toflne6+qufyprrHh88Pvqbp36rOuB951dLR7JvP7lvqH+oN/nE55X9dxqEv/+AiXyeB41/VZ&#10;5eNeri7X9PNdJqNwqKXmYQiMujEB1UlsSrpFJyVb//hE6xubYL2jY61XdJx7HxGfZAOSUGCkZVoS&#10;as0MkSNEDsepbuRPXUkiltOgiu4rIbLr3KenJo5qJ5cYCNVgqBsQFckC6cb+aZBHoUFgDfxo4FQD&#10;9BpY0kCqCIfRPF9qYHUs1wU/xk1iMJj7Yc2YwHOYYiL3yfCYxABtbTGZQeKaMYX7aHhM5X7qR5Gk&#10;8AoN/BLFtYQbGK4lppeCSYkZ3G9rDe65M4iSU8RM7qW1hWoalyKpnrtuk4275T6Lv+lh6zh1lkVE&#10;RdkwBhqqmeO5S8ttAjfhWKQ9vZDxJFdttoE3PWEDnvuJDXgmiI+qDQY+81M7mxig5Z+tQ9R1vf66&#10;6rr8aZZz2xYKr31+GorPT3+JevonVnu8y/wzx4f7TR2O5SmO96Bnf2a1xpeZH8Qn1wb+cdExOMUx&#10;Gsj8Op3HdTnXay7jzjv/nPv8nIMnn3e1nWs1z01vmQGcs2oPv71PPjfeo5+8Z9E14znm1TFinvu5&#10;VQfmHTHhoe9qzjuPz9GsT9vl74O/Tx/V/eiLup5TX9dPdb2vva/V5R5w6mXq+l9azu/b9O+w5zF3&#10;/62+HnxB7gOnug9qfug++OFrbdj1t7bnFHefP/P9/Pz7zdkcc2/ZL9Q5GnYc+j/1Y+v/5I8t8skf&#10;uYh4QvFOKHjv5rMMy0U9FXZ+sI6Buv5/DOHuLRc8dE/zQ//vXQNO3j/vWXwQ14IPx8+4351P1HK/&#10;rOUeGsN96uOJ0P32VPfR0P1YRlpnHS/93Abd9xXrt3abtYtPRqEQZYMHFzpJdzU4XophwSwc3yYy&#10;IiC5bJ8Bg6xpl+7WtFc/a9qznzXp0TeIoA2CPvC57wN9OMYXOLrzf59UnPe+BtfFC3VvaMq5V5f4&#10;8PbUvX81ph9+2qL63PjcX3s+u+dSXfrl+S5T9/PsQl2/P7vHq7a29I9P3dv587X/n5r9Dj0L6Drc&#10;qFtva9S1l4sGXRQ9rUHXnrgJ97KGzGvYle+7edfs8GeI8z3XPq+/P+Wz3Sf1/PUJ/2/j7r2tcaeu&#10;TqafQU63pOkCxiXIravBcfAmaIGgBYIWCFogaIGgBYIWCFogaIGgBYIWCFogaIEvcgv8f0f7MQ4K&#10;UM5mAAAAAElFTkSuQmCCUEsDBAoAAAAAAAAAIQBDlmDy1AgCANQIAgAUAAAAZHJzL21lZGlhL2lt&#10;YWdlNC5wbmeJUE5HDQoaCgAAAA1JSERSAAAEAAAAAwAIAgAAADXYgloAAAABc1JHQgCuzhzpAAAA&#10;CXBIWXMAAA7DAAAOwwHHb6hkAAD/tUlEQVR4XuxdB4AeRfXfr18vucvl0nsPJIFQQwgtgECoUgQU&#10;RBAQO/5RUVBRQMGKFOmodKRJb4EAIfRQEtKoSQjJ5S71+tf+v/fezOzsV+6+uwQB3c3mu93ZqW9m&#10;Z3/vzXtvAhf/44nq+IY1a95Y8MQbG0vLV21pSiWSjpNOp1JO9hEIBBwnEAjiDy7pcOhKgugZnvIT&#10;nTSdTuOefuk/5YtfnBIBofwH8dNpCuLsVS7yh8MkKd1RPhzLHCYzypzT8FMUpKvBoQ5XwtRMLrj2&#10;ur6eXFXlkIbqyP8kd/VHV1aqoatoVcu+tKoozZasVPGcnmshWUnWdhN1ZSSp0EL+Zx6GOJpiQguJ&#10;5iYg4tj3cpNVaJ7mKBJbBLTqnV0j6Xar0kwO1T4ZQYoWecvrwQNFWk1k1YFcA9ODip52YA9K8KP6&#10;FPAp4FPAp4BPAZ8CPgW+MBQA/omVlk2u61tcXFpRWVVRUVlSUhr42V/vjH+ybOWKN5qTxV854rAv&#10;H3l4LmCpGpmBSq2m53zSRU5dUS0Lr/5HSJzBVOQps4dNEuhfYKL81HUr482qwIy7oZ/mRlS0wuuc&#10;VeFMtsUuWDF77khSxRbSak5UWGOFS/uPjJj/bEn/sSb5Bf2nKNDVdFrwa/Gfqmzucr4g1fzUXtV8&#10;kpit7pX/3BSWq6qfYbd+hg3P0+peEaNXiboYNds6v60eoN4Mele9rvu6d3mGgoEzTj/jb3+7apu0&#10;8Nprrz3ttNO2TVY//NZpf7xym2TVi0xOPuTAmx567OGFyx97as6jd/9rr0nbhUPhquo+gTN+/udN&#10;H7w1bNTQ737ve5sTqYbmthUbt7CMF/9siTqFhdAnSkIdDAWDuOEQtSCAe1e0yzCSxa4plr2nLAG6&#10;QZwCCq2ODiINhdECBNI4lAwHfmlBAhkhlGXVAvJUpmpJwQh/iT6Ij8wIDPKKAefJdFMS/6C7jBEM&#10;cky1JuDmQhVIpZIomIpPCqxEBfgQmCwZUktpvYSKkitZcKBCSe6cQmPkGUfSkmhVJJGRKkO1QK1Y&#10;EG+9GUIjoiBXgTIjwlADuRqUP3IgUgi5pXpMNeE+UmqdRZVMGXIrhCa6PVxBxOeMpHFMeNzwSOA1&#10;A77j5ZpgiMZDMISah4IR/A2Fw1R3tIIpK/kLxbj3qWL0Q+tBSuiPLPX6iww1l7aqypKDbpF1l+NS&#10;DTDdJmmh7gJFE66DkMelsV7jyc04ZE9STEfVqdK18msO6v6ueKEu25GVsKCschVnllk85fVoWs3T&#10;itw5d909n8unXq5UjbNcY0sPQs+b6Q4N9UrrkdpFW2V5lH55zVQOnoHoFwnpWs2xKpvsHjOrZqYg&#10;O447L+nHGf3lyZBvvMn1nbfgfANHF5fjeY5aSZW6G4SFDLAcfcevvP7xXLhrkFbfWNONTBX2BGT3&#10;tHpqMufZXNa11cTCHztrKlWzK02kGeF6jKhpCH2dmdD6jskje3SpD0lWHDtbe/h5RqYa4NlTmh5p&#10;ejRiEIZC+MLTYUZpzlHddf6ZNfdWIHfrrPZmky4vMe0vpgcI6A7KVXv3DZR30PsrtzRaez6Zq0+g&#10;Pdg9Y1rn6H37jA6F+4q4ERij8H/z9hi9AfPIPDeTgGTACRWNBOxYmaj3kXU5zEiQ1zRzLlEgybTL&#10;rYxbPamMlCL9JbmY3AVZ8mdTHVohwzsxcPd4W2xnYvWoNWHuO2LAKaeddvN11za2tHnS5plzupi+&#10;qopjN91w/bfOOGP1pubuZqycL4c70VUWxR467/uHfusHzcuXICpgs2QYUlHSYb7FaONvQJpAoZPK&#10;Xaie4tJOkIEgExN/+RfaO4QG+RYHhaSdksHDzj33nN/c/u93N7WUFEUXfrjq8vPP3XHIkFisKLih&#10;cU1LOv6973///c2tr6xqAPo3rxJfuB8DA9yA8+h7hfLpq8XX9DnDLfgB+q7RL3BhIBAOOGFcAB0G&#10;Q5FgMCxngH7pli/oDJlHAVxHggE8jYZCkVAwyjHpZJgZDgFn4hdJzC+S0FwFzi+MEuU3gBwcfYsL&#10;VMNBCJ8cISwlIq2KjzyRA9UZgXyGkIPUk2ZDukBlOBU+0ojAyeUC6JcqQCFUE6BjuqBHVOeAVJ5C&#10;QArMKRJNJaG2UDQuiBoeQXzdaotQgag0PEy5STi1hYvQ8ZE/nlImlBVdc+agpKIhXUQDRFuQkX5N&#10;fHUBygQiYVCeKEMJES2M+EH8RiIID/M1akH5o0XcKUIEbjIRkDqdktNT6lBFB6kqSteViVLNiXTc&#10;cG47n6ihumCac3z3qYmWecHtpeqhXdJxVDFUifIXDgv9S++eOvTEZCa6XC+cmss8s40Gbd4PRp45&#10;YGuDsz+xBebYBUIqMId80XLnvJWZfhbJ+ZvXg7k950ecv23dZ+L2o+aPhWOkaZqxpHutArujiA16&#10;rLg2rpXgHvVXvsh5YaMqI8dzO8jzuJu8WK7hQeA5SFFIx3XfK/oTJ7nZeMfLvXiQGnW3oEwWWPFt&#10;5higeYMFVWZsyKxjt8RG/2YUZY+lzBBvWfbT7tN2N1ZlTLrQTGRX+Y+uS7SbnC9mdv27yLOQF62Q&#10;OKZBRmqT76K7lzD3c3v0Cj7T0ij3bTEcp4qghFMuL6oiaDaT8/C8zDxpqApYuZlLE5llkfxSSSaq&#10;sWpyMGyz29NGmpYxfcjMpGcVuzJSgsuBy7wmb4EksCog4YBV9GVWdZKK2VI40yXWVGC31x2XesLM&#10;HqruTJJnFOvGdDcl9XYcmLqnIUqG1DYRx5mMx1Nxvkh0phOdTqIjleiQ3zQuOjtTnQhPpPKf9LSz&#10;EzGRyiSktJRJJ840F4GCUArySTBD8MnG5vfWrB/Yr9/xv7xo7sK3N2xYH5g8efLZPzl31/32f2Xl&#10;Opu5VEJaxchRK4QXBoKlOY3+kLBKyawBrZjDEyZSRNiCnAwLaKT1eszy5MiTqETmrud5mEWyIjcW&#10;kW2KFwRw4EKPYN0h7ohQo5zYThJ6W8PU03kibiOORRgZdc1xzPSsDCC4aGZW5QsNATx/mWTUov6q&#10;6tJQz+upP+cs9pb/MhjdQaoE4FwP4qWQoyxGyEsjrxC3l391VXRF9IsjpKE6MkOIJPaKhEIX6rVX&#10;L6J+zXh2J0G8TArSKOIgU+hjgSf8bZOm8n+hE5rDnI4IiMDOEI8Hxha8kIwDEYGo91laQas3tCpB&#10;N0x1/niqvuFuV+VnvYuGEp6OzL5RhJAxo2Y5ueCxxMSXDxpL7NUw40rKP02ArKyzpwf5TNq/9jqA&#10;dGJ2DQtDJJmxCv2kFbgOUFAlpJ+7iloIAuumwz4fjzOxZvZnxDsw3PjemOoNykpuvjFKoKVhEd3i&#10;TTGix6xFAClWywU9xFLEt/onu6vs3svuLDe+B9yqMk1h3kxydFgGpM2I0cUA6pZp6naA5WQSMsif&#10;iRKs+tkvdTayyZgMrPmYnujZ3p0x1IziTqRmynVl/CahmwPbqtkgW384ZNKzq++9zlpzsCmfL6GJ&#10;Y0fI6DIzIGUFQJYCsrmXfMUpuuWqeb5m2kns5meHd0UTvTifESf71q65tMscpqX2gkDXbc85h9my&#10;fPdVopeZ32g3jS1SzyEpdyNbLzwlt94NeyoQ9GWeq4IUqtJF67ScT+6lAFUux6QfDc2k4sLwmrp5&#10;66NapICC1VjTauvFDyQS8UQiqUNkRvQcqoIcA6Jnm3zZMw9C9h2pVgCaeAXAOvKnNa3yJsAKwHXX&#10;XvPds876ZFOz/eSRu+9/dd4rOftdAqdN3+lLRx1mR0BW/z7nW4d+5+zN77yBcBH8M/qkU8CzEv/r&#10;p3e+8f5z7zdIJnuOqDt2yvA73vjgWR0yY0TdMZNHCL6yZP+EfMiEV0EgusBt2bBRP/75uZf86+Hn&#10;PlorGSYryh+4+1/xF+YGjjjqK3fe8c873/7A9IrQye4kGgLIidE+jzCWpzJwlomBparaMlhxAjJq&#10;ZKCKtor0l5k5casi8OjiQ3cpa/oIoHc5AQQB4/K8qGmrNV5UzgbEKTSuWBDJl0pRQ5XqLHeseGMP&#10;Uq6BKUNUl7hQrjfzFiq+VtTh9PzUM2VLHzC2FCUYaZPKR5fJHBPTkCvBLIF6wTTw1/kqYnAOgm8R&#10;UfgRVY5S3xGbaildUVyTk/PU0ivB5C4pNWGp5pamk/ScAu7EEShiyijRqgy8AsIjgpgYrczE/S3a&#10;UQZje19waTfnL91qf5WFfBKaEW7qbV1oAMbFaf0xgf7UoCRf4JfZAGEGFHsgJbgcUFbu2aVzNpyV&#10;ZgPMhWqv9y3KVeH8YVngqNc8QG4UlTHLdl25/EitW4jWs1Z/RrF7ygB4xmNOHoBHQHZrMFpcHkBe&#10;H55AXdihkIgHb0lfZXSCnjC9H0GryOwezhhCbgQrqrnM2bNdQHYrt8yS7fttNO5UO/NxavLY/Uqo&#10;e8+nw5DKzkRPpZ701tdGXdJMoVG7BFHPqu+uFYdHgR3ZzAwZFzxjZyT03OoW5KhAxqNCbu3Ss0ep&#10;jEFB/4YHkJB8L2g2O5ERktG6fHSwK2/nINf2b3Yz+RNjf888L2B2DSUH933UrTbNNy+m0crL1/wc&#10;NKSsOX8voDU4x37nTKBOJAmt6qm6mrw0ZvGyAV4Il5ncZjUyYpqZwX39FRKRTOTzbFVIN9jkmTFH&#10;WakFe7meW1RMnYOI0JJJ+iwbNkAKzZjihJxuzT0I1a3QfiP6f/200/5x7dXrtmQwAFJ/t69yzUU6&#10;jP9WF8duuP66b595xsebWnQP0N/f/t8v7ri1K23+Y4//1k9/f4E9KsAAPPij0w79zjkb336dgT50&#10;oTUbILJ1xxEtIMUbOM73Hn7jX3dcLZl8+djTZwyree7DJjvkLwdNEXE4QR1GT6T/I7f65Ntgycgx&#10;Pz3vZ5fe95hhABLR6I1LPiz62++Cb69rTGjwar5HCo+qV4KkuQB1hP+ZCWP9JGZZNNfCaj8O6cwo&#10;ZRvRqxFtFqO8AaUR1vDBCSUTqJTQL6mO8zWfrLKCE4ocsRDpqOA3Fg7GwnxB16EiXPOJOEgu13wr&#10;EcJ8K7/IJAzNGXqqokm45INsqSDWGyFdFMpBdE6kkqR3FGCNF505aiXJWROG8o9IxYJSK8qBiuZS&#10;qAkSjjqEiyKRonAEv7GIqmEUF3RyZXRLizhbbj4n17+i2aIbhXBPS4tQYiRUTKWEiiNh3OLEBV1H&#10;QkW4oFtVOqpUTIGUg8ShhOFIMU6KgyTh4li0OIbbUEk4VBKhcEQrwRmVJAjEdaQ4hIRoI5/BAHUZ&#10;0dzhagdiFBLgpgV0NCI7UV6oJxfc9qIgNRZnsT6LKG2gOBik0wrPfx0qRj50En0kQ6pDMBClQehE&#10;MDgDToTfMZz8HqaD0GSjpQ06g/yb88x+JPy6nJTWeyuZKD4s6yJfKV2EY/WwoFRZ0cDM5UiIFZ78&#10;jf1fe0RjgBhcTRPu0N6dMhiyTxkJNCRMB0lM4kF5aVhOFhVINCsm8ewZeXJuJACgU5coRWSMPUrL&#10;Z+6RwHXIVWGujFTbzUG1ImcDVWCOEZijVhk5myLsC000Ej/lPNXbp6vXTT3lPc3uHat1XIoZBlnT&#10;gluQeuVNZO536o6MAUAzDInPUiY8e4TQ55+6wNNGkq9xiLnIuJY5x1uB/NNXT4a0jL00MFkyaa49&#10;AzKLhjkblXsizapJvrT5XiUz5ebIX3ohi25ZpHOjCeXJKM46JcT+ze6gfGPSDQfGEwUGeVVFhMYn&#10;hyuhGn8mVKBEMDEFOruBAuvUEHXz0fEZ+pkiBLJbyfkpTQJa9OX5PJlJgy5YGmZNWZypnnDMJOOJ&#10;o793Oh8MIZ7cWEZGwNs7R5nXH28HSw6lboqHtitgf0Ml3G1vzi8sj4FkMtURj3dmn52JTpzxRDxO&#10;v1kngmlJAn9wJokzIRGr3EoS/NrIPt91Rs7Ix+lIpOOJVEdrsqM10dGeaG9Ptru/ab5OdbYnO9Xv&#10;9EGVwP2ijHfnbVcB/eNXbhGOp6mOdpwJToIMk23tqTbKRE7JnMI7WkWbyAwt0CfS0RmvrVu8Zk1g&#10;1Ix9Fz/z+B1vviu8vs0j9Vu/spCmIk5i8BjR/hdnoPyLYUQmvcwL2ooeGVmiz/NKhUSRh0aF6AIp&#10;Q1fmcrQohHkeObQs3FxI3iIVcPlFrpF1K5KbnJXglDKI7WqL+CebNkaGo2sj41mZ1SqxumSnRf4q&#10;E6IXV8FUxoh67AbygFfaSfzV0A9dAYsQzOjqqNeKiSBCFPlj/nsiS2JzuASl5LKO6LZbNIO4zqrX&#10;ZYlI2EYK5zUhtzChiu4Q3XLOIFMGqwNyEDmb7Dpf1TqqIkYOfcVI3p+CbAFvMX4TqVQCF3KyUpms&#10;CdDokqaaauQpNztYVgAydIE4Sz3x5ZOadiFNzd1Ez6pcnigcnCvnHALdwiuQ9wXNlG91VasvwjPP&#10;MMw5BmwRo7wrWRNBblkjRzOPlKBfZgEtd1FvDsteTQQhm/SVtx+0FND7wI5ji9CkNRziznY5RIZW&#10;IZ7ivJIzTZvMkeHK7bK6O0PyJ895+sg9vExo/tGnysj9sgrBTSne+qhpUPWflYE7PXrIrTpZLVJa&#10;4nruUz1XS3Z6ijXBuFDLBfhqeIaBGRLZY6bbmCqCZ8JWFTBttbPNOSxzj1U15NQigLEG/gwVgfJR&#10;Q40i+63srSIQj0S19JEh+89+H7NGd2ZA9ruTYykg86W2ZfS5VgDMkLTF8/xW6+JkPlGVMROEPJdg&#10;wGfWOtBx3Mi21F4ScG52TEtG7zbQwlKqlKzqmdKtFrgVwNcXmJt8nJBWjGeicWuu5zLVTZI6a1ZE&#10;XfYbOeDrp37zb5dftnL9puxyVbr8c4pNhX4VZTdef913v33We2ub7A7+2wWXygoAJP0ZHW/Cz/zF&#10;Ofajuoqyx75z0qE/+Om6l55jc1l6yKbASnQYYj0LMQ42lsH3fbBx/trW226+3M7qKyd+e7d+JUcO&#10;rxIWla1+xV+OCP6VBTAwpnqUdiomTj73F+f9+bHnnvtojcnqus7gu984KjBi+t5L5z5x64Kl2pJW&#10;zSioSf2GVWv6DKJe4VHVt2lV31XHS/pEMt0JG4NEur0zFdz+X8lBo8XsFf/EGlg4AdEd40Gphp/d&#10;EvdDxKFmks2Y02SG5WmVdWn0dzQnBJd8FC8pH2iFqs2Q5pEjvmhsLZ6MnrSrZH/kPR9SfeP5BGV8&#10;DsxXn6E7ZEHygZDqCJfOd7ix5i63NqaZBvrrT44HTFMm+uOj2qU/gfpLaP5mohiK72If94umO8Xu&#10;KFWo/nLrZFoljHuaZhh2qUDXFMPqfEMqhOX+cptwz3c5q3syErMMQTT7jZY/gD5WtxjxE/SPp1Lx&#10;JC6YDVBcAflUEqUgGmMuQstXtUy8Z7B+BhvQPQ9QAP7OhdpzDdPssKzMc2QlA7Dgo6u4Pcmn4AI/&#10;i4j2m5F3dJoX3B6g3thq5snKQuM/lwEQ7tkwAmIPoICIimUTIhNGZH0Cbdxqd4t6UfW7aH+1BXfk&#10;Gwqa9/A8l9wyk6jKCNrIepirAOSjZkBvIz05dDtIc/VURpj9sdBzlkK/9nzNDtN0UmWhpj4ciM3z&#10;qq6N7mINxK25Q+doswaUXGmK2lIUO5WrVsQTr5uL0CYjxJSb8Z7kA/29YAAEB2dbAnghn/2pyuyJ&#10;jEK7wPH52pvdnO6ZgSzSmSp2zfCYt9I2ALDRv35VC5qaPMPWejVMYoNprZge0hIqsF5NiaZT5QHx&#10;KokN3E05nFzeTg8voUOsyURwsKmYN5VHnuvlN1TOGQndBmbRgb/b9IGmAytOUkedwMrHBAlbYtXV&#10;e7v/qIFfP+2bf/njHz5oENRuCJbRa7mnFbvoAX2qbrzuuu9956wlH7PqvE5x86VXXPnXXyPgW985&#10;76v/922T7z8vvdwK/46dZEB1xZyzTjj07PPWPP0Ewsl4lm0AyA6SlH/SoQAtEsqpGADWr7l/TcdL&#10;G5KSrZS4S3XosPqYKP8gsZCMxPvMBiTToYQsNRldoJRTveO0c3/5iyueeeW5Dz9h3EstuToRfv/k&#10;wwMjdt9rybNP3vL6UvJLAxcwlnS8fj0YgMFoNotzA3WNK8AAjD/wRiow2ZJObHYSTQ/e+pvK3e51&#10;howh7zfw9qMdAQUDDfNOn3DWv39999qzxvHkhRcJv0uvqTnyvEOveuvGPRuvmrTPz86Zs/5rEzM6&#10;xr11EasWtHDDFLBNv/O3abPO8045F9y26ozRrpjZRptmMAQC6576ydTbZr9+3e51eYumB27WuiII&#10;fOfqnQ84Xye74JaVp4/SGWcxJPY81DD/W5N/6Nz8wBX7bLh+wNfST8z7xgSVjl4AxaNQmevmnLfz&#10;HQe//Ldd+1pV4PJNJcydrqMdwKncuHYDPbOfF+a7Hz3T7g3Pfvsrpzu/fvav02o1Kbiq5vPoUojq&#10;r1EEzxtiZi3Yhmpg3rW08/6Ng0+/yNQqcMYDK47E+HCPd+4efcDi61772Z7c/q6Ohpe/N+28wN9v&#10;+/PeG24cclbwsYdPGo/ovJBLTBZBfJL6k+AfuF/Qv/nlpQC4eKU42jDAZgC6Kjj7q4YQwwDItfml&#10;1ucEV4WB5l7yAAUyAFy57ujsPu8GJBae0TaKmQv4bV3WPWEAePybtyEb68v76w23BMAWD6AvtQ9Q&#10;uZeFAHf8ZH87pa1ZH0tPqOlhS5CgUIDuTgMycg4F9WZn0FXPMPaQyKhgDh7Afe/1lSv1sYaZt10Z&#10;zcnfwVno00RVYN1Nai/46c8JPSURjcyf3GwG/dIsOhjE87aVcojAgNcD7G+FJM/AqWrhV/MAlNoa&#10;DCo/K598wNckVBdcmQJBfzb87QIQS6OzLQEkMF8vdF1EF43KJkjhLIGhnkuKnvMA+gumXj1ppvk1&#10;F0KW/IPQ8yQzngdU87DSQ92Kab+WKoJJJ9HcyFZV+C1WyFhfq9zl1iSkkawzsSqgY+n3NpMHMKib&#10;aWsTISMTfuoWaLdRleuloERgpTO1JC85aNpIm3WWminS2VrE4IizRg065bRv/vTn57323oc2sT5e&#10;8Hbjex910XF9Rw4dvMNkTTLKdtzA/v+46YZzfvD9ZxYutQn46h33G6A/7djDTGteuf0+E77zcYfb&#10;fTVmYP2rJ8w67PxLlt1yvajZQOMfOvOYPAD3wQCEAymECAMgF2Rl6zhPRAcuCNXaDMDU5LpZnR8L&#10;3gf6F70wqCUR+icGIAgGgMJT9CtWAQNmHfLz3178j6WrnvvoEwpg2feV7bEPTzkEBdGLpqwiBWUy&#10;ctMfCTXaZIKD1J+gf8fqdPuHTttSp2XxllbSiGInMMqHJlYxxDkmbRHgnHft0w24JReW9Lv4tfNp&#10;DJAPysnfXta06dTJpJ2f79T6+qw0z7rp0F/nX1J5L9r+rLfXrl+4dslVhzkH3LJ4IV1/e5JSrA8X&#10;RXFG6JSEOBHCOvHIDa5qIqQxLyryuc9YNKRPUtZH5Obnvgn0/39PNb21hs45t752wuBvvrqB9ekl&#10;f31yQsQ/fdeznmmGrnxk4N7Xrltw7QEDo5EodTiU7LluUiXzSxr2VDeYByhdfFN5UcTnJMU4oaBP&#10;OfA18o9GShDCF3xNGvwIsQOLo1EVwmlNBAkslfib5/12/Hff3hwtjUYH7Xf1s+9dPXNgtDQWhe9Y&#10;OnGhTioCJx7RiUfRMCXHb4R+lWkBN4cDOZweRYrQvPOffP6jT+h89Jd/mz34ty+spzjclo//ccDy&#10;m968cL8BiIlz9T+HHHjzMrnOOgfuddUnz125/yA0md4YMktg4wSygiCzCnQrWWLADoEsN5RdhxiZ&#10;sNNYMmtRKkuitOYOfHXNc02O0xtT/LbTKwBHSOwww4Rol+6EGTJP0SfODveGZBffbZKcEUSxNHc1&#10;5F0v4OTJIdfZxbT6aT4qoMqFNMuKo6A4EYSENKR/bU2HUp7x3aCYXPuD3IPWEmrMc0gu8tDNUaFY&#10;r1iC5/cCDpKccI5a5Y3YVA7MkHNk5aVwqqcc/mJwWi/0FYYnb4WymSTJRy/aqfrkyqKQRkr3uEe3&#10;ME3KVpTmtrBCNlNJub+ka64jKRWKmiYW63Gycj/p95PEDmIvMSjiEx++YDpFv3It4Wm6xiovDx/X&#10;rEL0AUyInYmb1mSri7ALQlkmlZRoEtrXdpwuSrGjYbnagWJGKokLWrpOJtiYAVTylJhRes6C3Apn&#10;NaGgZnpTdV1ERoZdRM5orDQt52keFZibRJNudZMQAwlzTZd6KoI2s2H8p1ORjYcZJ2THJbeebFFb&#10;nT9dcD4qgmu6w3Hs5NKJ9mnZ+ShlfXlqh5PDeatKfG0300RmWrltZzULedPYuiAzWx0TRnrk6Jx3&#10;lrLicCoxIaCGZOZgDUXdInqjE8mk0sLvTMQ7k/C3CfQPC9ouznXvfdRJBgBJnJI2kUQ2ZKCcbQPQ&#10;wQdKAjMA3C8nbk24ThKnAzkho3hnOhlPQmtfdPehnc+a+ghJdrbxL7T/O3Am+UScx0P9gP7/9Puf&#10;S7Y4cL0g1PfxUH2qQ0fT8SkVAknpvyPRLtfIpCPR0YE3N4mXl78q0gu4JtdLsFmSGRwTHrSi0WCa&#10;+WjuE3MSp1/TSpx1+G1cgVuYGaTbP3Bal6dbFqeb30m3Lm5pIwaA9X+Ya2EhFtsE05yI49Hb3l5P&#10;kIs8sq9/6vcXMoiQhYICTmKS2B8/WRUrJ/2Wq37lsJ+4JeW8n2yOsQkAn7IhgOuw34TQpCzbFLCT&#10;ePdUpUjFVHKVCfJZ9Njx9x9w25Kvb6fKqt/vxnsuuP+s+97haqhKql0IVB2Im1K7DbDjf979gKor&#10;zv7dXQ6Uq3sqlL8oyhG+cpBPLvmVW33X+X0Atq2eHFzbZSucrYdxwpqZ4kuhbOgcUhds9GyigTJk&#10;qM0m2hSHTmWRLLsBxMIBbbzrJiTzX84HaFtlRaWQCbW2AucKkGN+ar4qeuIZLz92wZyT//0RVykW&#10;XLdp9Jzf7lsvBtCUlmllVS/3NUUjg2O2J2asj2sZALIlAtum824AwmTzZ1veB6X0qz78XkSm0ImC&#10;OxqsGMjgRjYygAwBmImRsVNYF+Av65FriynVURCu6yzwClt7k2k/SOINKffZkyplx9VOVvNQzJCu&#10;8AsCXJ/VaZGIoJ++dZut0bk1AuQTZ53KuM8bLtYu8okTXEn9pM+MWzJjcSOoT6j6lmaOSQVR5TOb&#10;FQdNIB1bBv282i7DSC282yPCro89ej31tAiilu4tv/GQ4vFqPj6csKLLPuWTSr9qkErWpKlnkYKH&#10;r316jDS1IQ9p80kR/IXDSf/Jcg8nFUBN5S0lySCIhIzqFIzP9NBVV/ZC9B3kVDoD4QYUP8BWjerk&#10;D6T5qNJkwivv+KpKL/BcIOqIHNOYgComybBfLh+WJ05GWmFJ7eTZIdmZF1iH7IQyUIiYMmJM72v2&#10;MWdZ+QK7oEO3jZIIdmPzNlzTJ7u4QjrCKJFmNLl3bbdMc9X3Ro0QTUBtKqxHDoerQHMtbrS1xFdF&#10;4GFm8hftaPdWs+NqchBWWwrVw1LhPCvEFC2VFNNoXS5/fFiSxFOTmW0U0y8zhuTJCWUOV4eRZuhJ&#10;Vb0Ipg48K2peQb7N1N96qtTkEhgrtbIJol40Lo3UEHgDKtqDij3UIPC9Lg9EYCG2kmbLNe4Y0YqG&#10;u0i5KatOPn530TkZp4TzIHXhLbvPCaZDYUh+A8VFwZKiIH6Li5ziolBxLFQUc2LFTqzEKcJZnC4u&#10;cYqLnZLipypGvhGtR/6S5w9+9BtTKMLxFHFwcvySYFFJACdlUhwsiiHbQAnlTwWhuGgEElKmpaIO&#10;uikh+05qST9mMi3XYR0OsVMo+taBzhkHtX3z4PWnzsbtZsj7W5akWxYRA9C2LN36QVsHZctST1YB&#10;or1hHdqACU7hg85Bd959/r+PfngRb48VXLfktnvPu+vuQ9jUI9T4xHf7nPRsAx4tvKmmYkQfOa9Y&#10;JmR+58qRdFs5os/J3zml8jtPNiDncOOT36upGl1bNaa26gdPraMQOtVOZFwEneuf/sa4uj44x9ed&#10;8nwjCWVDocX/7IdbPq9ZjBC07cP7vz6+rhrnD5+mrPjk/3TIrfdsWvumc/iXp9RTuJQVCvYbe7hz&#10;/vPvhhpfOK3m7DmSz7p53+xz9tONG57+xszj73f+fexe/WpuXhJ899qa7a59By6PQBYaaFx5U8S7&#10;19Zu378vzsnn30bk50cbnjl1yoA6Pk+b36RqJV6SNsw9beqZ19x6Zr+pg655LxR87/p+Owyic0fc&#10;oojQ4tsG199+/TXTBtfziTh8rH/m3CH9d+Jz5289vYlcMIXev3HAzjdcd/vQAbvgnHbiU84DP5g2&#10;YNcbFoeXXrvrsGvfR3FLr9t12HV33DBwt2F03rlUtmNrevnbg3YfTud53z5z95HXf4C91bjavKWa&#10;p3W8fxmlYtKCv+Hd3OTcfubZ6fMXLKX471+//fe/ts/Og/vtPORaNOr96/udeIGT/tU+uwz+5ktN&#10;dLvLYDnr71Tx+1E9qThaASCnUk1zzh9Sv+ewAXuNvH5lJBTFvmXa2RRtZMZepyIR2kwNC1K0GZx1&#10;IiTHKVNI9pkVOYyyrDMCx0/6VrLl/eFoxzjPmXOkeQMpodowT++lhwg5a5snMKOl5lZlkl2rnmTu&#10;1iRPW/Tbot9P86J2eZH7HSyAXNkJc1TA1mzIvvZWTG3yl1FbGeX2mR3CT20bSv6UuAnp+8KGU3KK&#10;G10WpciuirQGrCyrpCCKz3uw6HLVV8mjqEFx9KmWumSJliXVnC3JSNUaB031WeNbTaxmT0TZs1De&#10;aky45muo3MNJnUlUQ7uH6K84G+ILInA5BgLTSqZHUj5eapHmmyU5RR9qpjXsmQ78PaalcXGNI6Zv&#10;wj8InJe/fAijxdIU832SzSPNSZ8lrraiv7uCpz/3rINFs4teC2LdRtnykjJWhMQKPqMMllLJAriK&#10;wHs+0hdKhA4criNb0UxuJqEJsS+yn3YdPzuTnsZXIl4tFzfi/5zVk8CMImxqZLQlX3O6aKaHsLoL&#10;TLkZZM9Zn+waul1pr9h41xxk0SMjZhdEyHhEvm7MKT7oAm5uMooEpdrhFCg+61QEbTAqw8mc7GnK&#10;Ho3Ua2ohSLuqo8hqwUqPRl6t0haeoo8u0jE9qnUSHrrqTWLe073WNqwk01CvBi9i6BbJmoa8NaLE&#10;o14oCScnV8YjHy+v0fjBfMTvnVoc000wSxa6LSorrK0ZuR4z5PhBJlDxwPvOMIM+9AhnaXzeAxHk&#10;u8fzHIMcrkkojdeZb/kEhCgoKx1fwx5IiMNQfQmXlASLS0KA7MUluHZKygIlZeHy0mB5SbC0JFBe&#10;EiovdsqLAmXFbwRrf/OrH0h1f3zuJVOCG/ErtwjHU8TBGSovCZSWBJFtSUmgrCRcWhoqKQsiz6KS&#10;CIqQsqK0h61FeaItJkrMxKzMx0sCMpkSr49JVPrTcbYkgjv+/pYdv3vhpgTF3NKaTLe847QuC7S/&#10;73R84qRaIe9hdkdpzlGexFhwb9MMvP3uFwV+/dxC6pNF/zr53ounT1YsiOFFnMB239i45aNNOF84&#10;P/DTvz6xxml4/Kw9fvLzeRw4b5eH7xOtg7dvGHfU1Oe3fLBh8/tL7w4c++NnGmQ46T6Xy0VXTj92&#10;pwfWb1q+ftMLdwZO++kTjYFFN9VOX3D7UoRA6WjZmZO46PsufuWEeU2b5t1x+CPH/gu7M9vso87W&#10;5M9FNCx/1Nm5TswGlAzPqanfGXcqrVUdRKidddPzdxzuHHbXc40bT5rIOZjagjrqnaDQxqe+fuT5&#10;F97TsH5RQ9M90+5/TCK+c9Vex+9099qmhWubnrnVOfNnTza66gic2QPnvfmVd95ac2bN06ce/ert&#10;T61Z9+aadXf+6rxjrlkkJPn9LwN3rm5YsHrh5bPPP/b0p5qcRTdP+Ypz88IFEhg4fta1i1Qv/Or8&#10;wBNrX/t47WsLbt3POfSyBWtf/aa2zFAE/sWfAk+9snLNrec7f/rr0zCuWX7t5O8Fbnl05Scvr3zz&#10;EOcB1TR+xXlAsKTTHFQfNoITMhhK6N5DgsY5px73+u1PfNL4+ieNt//y58df987Y0xtv/5UTuGDu&#10;659cv0e/AG7xiJ7+Kv2Hy55az0o7auSpi3dum3rClCcbX/tk3YsrTx+tNThRmmAzxlQu0FJjVml9&#10;aNNLc6vHtMFnXV90DXNNWu/MrWbWAouwo1HDNXDMuMgqwv1WyJKtieAmZIFJ16ekYoSX8f3p5jZn&#10;tl1UskePRA+j69PN0LxBnu9ndv0ZznYTR6VSqFSIk+ckZJznES/Pq4SkHCDyY1cjBHqcgB4BeUQx&#10;mf52Kv6qW0VzBHXqRXp+8ejdk+UkPWUpjQQWl7mjghrufsxVM1UpSutJKY2JlgBlzLJAd2KUNWY6&#10;FBZXUnMVS8kEyR0ie1PT86deG5FRqt9EjR0UglBeqGUO0cspljBaGmfmGdHt4y0fDaCQ2VsmI7GX&#10;0/O5fMxM5ekJKx+wF0iSacrEZmnMKk6DNmHUqzrSWKmerNmp+dCdG3NF1sntfDLylGwz1poohKXD&#10;9qm/UKomXa+82ZHzxZTFE1q3Maso+Zf7siuZUbccTbDkj3mbmdXGrtvVxdN8TZbtelhE7VmPygjp&#10;KmezwONVuRQYq7hXkbuy+2EToiJ4w02gLF4HKD6NAXlBTYaiIkONEjftwiDr4kTMy+FUnEkuIWo1&#10;nNOKO2Qhjnb3zkm093ddrnplqKM5B5OtKlRnosC7JoVCQCZDbos56cMCOR3pi0NR2IPCDNfPBUkq&#10;foPVqVohIZFYDG9rLBqN0BGVo270iJ//4k9dnP1Gj0AKOSORME6W1hAXEOGcJB/8rR8zsuusEIGL&#10;llR0kugzXATZfLgccL8sXMlnRVmUL0Jl5cGKihCfwfLySDn9Ti1qNaXsUNR6YFUHfk0IngbKK8Ll&#10;FU55ebiyPFBVEaqk21AFbinPSJUqJVZVFQRXEI7INMgzIbNfpMlIEy2bTLLfRplC6B1g/VAcm1Kh&#10;to8+3PLWmxsTxPc0tyavu33BlXd8cNntTZfd2XbZna3uVGvPxtIPDMvGH3X3Iede+vSawOJnf3rQ&#10;XUeP53nRhsK4XnxlxdDK8qGVu1/AE/C6t2558PC7D53EmUw6+qYjeFZe+Nyv085v9igfXl0xYuxR&#10;Dzn3frDOGiJ6ICx57ty0c+7sPpWj+1Tufsy9zv3vNi189uL0Rd+aVc+5mJIPv/a3+/eFa6PJJ37J&#10;ebkBmyCbR+ue+F5N5Vg+v/ek2jhNvjYOYrpch3oXnMPG1KqnQoyMBup31TOgKY7Grw1Lbrv/gNuP&#10;GsvkGnvknQdwJkuf+7nj/PyofjWT+tXsRSsJy5vUN1UldQ694yf71jkBSu48cNy+9X0n1/c95hfQ&#10;SlvTxN+2Hz15xhj6/PXb43u/dh54t+md5//g/PrUfYSDqZv+vQucXz6/TL6Cv5xzwoSMNqhvvMbs&#10;v7r1tImIMXqPXzkPLl8feOeVC5zvf2ffPpSo3/Tv/oqrrBpOX9yGp346qH7awH47Dqj7yRz0k/VU&#10;0UjEAY6z9pO3nMOG1q1dcgfaeNys/rU79K897hdO+tVP3PYK6d65Co/kqUtmQ2+6mHjCmmfS+506&#10;b52L4l3JA0tPWRZoixvtayODzLgQgaonUESumYEsfFZrYUrW64qsMyL37DY33NcyUVFX16ebM3Pl&#10;2SczD/ka68kqd7be4qw4Is3NnbOdlUhke33mq1XeDG0Z+1aUK8vB7glrHXPLHyg1TjKKU4PR7ghe&#10;aGaWUXrH/tbh1nazbh5JNKs3MwY5V0CjCRVNS9dZKCe6tPzxVHORwcT4lnrMHdhYJAOwKDSRkirw&#10;r0j2RK6olusFO7EwnvWA4H5aFHO0kg4p/4hKjZIRCPgmJKEYS41PKHMLH8k+NChUaUGIyF/UeuSH&#10;1H5E64eKUHo4sgmlNJDaaNYQBD+Rka/iBLhFHMhNZ4JQuwTCs/YL+RDT6jDiXIwUnuik1Q7WPNLq&#10;MtJ69jZMFSKf+nKqDERNKf+pGqQjKGUlK34hITnzz8i562qQuhbpQtMJF+jm1wR2m1yRxXSRUEm6&#10;y9ucfLXtBSlUEbqUHjXZNC3fRddN5g7mRSlZi2KeTdhQ/WOxtsKdWgfdqJgu52sFqocqjYLqKj2/&#10;2So7/TnmL69kyX/4U6yLFIhmsJpMEAYIuG+mzVPLJKLaomETZ6EAEUeQt0pqo6YbXZJ6oMriCqnk&#10;kobzESjlTamnLYFYLmATvlqnwLPSiopAKllZUlIcLSqKxmJgCCKxcbvttufXTlDnSSfsedIJM086&#10;kc6TvyrnuOnTY9EiOYv4xBoC2ACwI0WRIpyxcKwoQueE6dP3OeVrXZwT9pguOeCEqSZOMBQBcDbI&#10;p7K6uLI6WlEdq6iOlNNFBGdlVayiKlxRFamoDFdWhaqqw1XVBwwI/2xEp5xfGhBGIH7tEMShsxJJ&#10;KqPllUgbraqM4LaiKlpWFS6vilKGVcV961Ml5VUVZRYCJRKnoMtEMxyuCf/T18udYUXZDgxAIrT5&#10;rbc2v/3WliQxAMMPeHDc7Ie3P+LRHY5+bMdjcD6OX4QbuZSWHlkwuH7K0Ufee9c9l//1p0ccPbm/&#10;Fx7T8Fj35EkH/vTiRze3fLT5/b8f6Y5Xd/irUYpyfvvIpuYPNzV/wOc3tlOjzIwhNUIunLd8w2Z9&#10;njXODDgRXpphmnFtyqvb/7L1m5fxedmsevNuOtvN/Klz391vr7XH4ZLnz3V27g9GQmFcM3oNsfXn&#10;TI9tNcjV18jzVnLd8JGjbuF34NfPLly3Xs63131rrM7KvMjm5d3/1sVvrW1S53WzaqU+wu3p10k+&#10;c65cU15+9XrqOcK8gu5nkZNYs5Rc0xtoyTPkhTQfU6duv4s/Xvvq6obXVq/7LXEpXLaZCqSZHL9p&#10;4W1PBHaq60cFoxUL1jap81q0Qk8i+Nvw5I/3Pf9Hc+jpE7ccpmYYt16mgpNOfOu4B7av3QWqUFwK&#10;HQQaxAbWFeuKhh4pYPAivdgFs5JD7hM6bdmnrU4g16xjlHmaR0o7KltJJU+hnspoBQyPAoMU2tVp&#10;LV7mj6bVtqjthSgXZTfco1lRGK26zsRtZlZu3SfMoLBX8aPbqmLBKONkExwEaksjUeygwZNDOSxj&#10;nEhWvAmilVwnFC00pTFpVCc9CgS8tXY4TJoqFimy9HaMHZJ3oIpeJtZ/qcI04umlUDo8rAHDPIyx&#10;iDezoPr62y82L55xfM6EWGlX2UhNNYzaFWoWXkC050UTSFTiRQHZwA7mJ4R94l/mo6jOpGtkL6wx&#10;dmdWXH386cvDGSsVdaX1z8BLgQJ5/5VuDzFdSr2SyYKGME2oRcK1yfo/AlnhUjSO9LSsNubixtnL&#10;LHItAkl4utO/+kJFlkd6AY2jyYyp9Jo81wjMzi0juV0HyjxnrbwldpFDjhZZbRRPI3wyL0ScF/1q&#10;rtLlUs34cUlnvrPuhYmvRZIyk8tXjy4Mq6a/15pWFipQFPPAQisTlaFezuqyPp5SCN/aK0r5jTes&#10;L5plUcsabtwdwnILXBWpPH/SbFEAD0/mOV3WXn22PDH5a86RZS1Ls+eKGzd5SinWrcLgskhoL4LJ&#10;UrC8tjxmBZKYIUlFSFEySKVw9ZWX0MxbhV8sqMOlc86SA+diCtKtdrNS1aD3Ht9EAQkyPciF0qbj&#10;ghUboChHBObgjR2dYyZMfOLJx4b3r6suLyspLi4qKqL/dOAvn7Hi4hh+i+iMxopjRRmnPIrCtQtr&#10;EanUCIvRSYekVSfllnF6I4CpYMc1sWikjMB6rKwiWlYRKyuLlJfFyvFbHi0rj1aQ7D9aXhEpKw+X&#10;ldPT/Ge0rCxMZznihwn9V4Q5T+SADKNYWygri1ZVlfUbWDNpyruNG7ffYRrP5abXeJVVFk4wWM10&#10;JLhfmFdhAO544IG7P1i5KUlLBI9vGCbnww2D71s5ACGpkeR7Ub0wnJFWyhSrK8hA6mb88LcP//Qn&#10;D130o736id2ITNsiW0mvW3aPc9HMcbha88Zd91BYbf3OgXuP/PfblNM7V4w8iQJT6Ukzzgv85PLH&#10;P5ElWKPqyTdUA8lz7B4XBX526TNr5I6/DhNn/DTw09lXUnbuoaJLPfg7lW1xmGGFlp508B2HP3rM&#10;mBvfVksli6+sPOxnh1995MRUuq7vTs6jt7y5Lp1ueOKc0+7XLeS2ar1UCmThmJiGUcH8t652mvPY&#10;cf9aTNdv/33C0Y+hMan0mD0udM77w3NruQkquvp4cgDRnqUMfcccd9jjx/9riRirqZOe//5PT66j&#10;lGuf//N5zq/2GDVhj7Od8469eiFlmFr73F/Oc365xyj+LFPFdPOVxIurp3pKYmhq8HXt0EOcP/3l&#10;qUYErn3qJ7NIJm8UfflCSwG1oaG6V9kqWLDuyVNmnfDvHz15+qh03ZhjD3v8hLu5FfZJPUsh65Y/&#10;Efj1jhPwaM3i2+8XSooXE3MhW33F++53wcdPfzd93isLlckajUm1Fi9Up6lDIxAjSzAz2lZdsNyf&#10;cFWm5rc7/+XIX76HvTisVzp36ozvZc7b3Fxxjs+2+5lUVMsTpzcNsbLKwCKZdc744Oe89VasC3CT&#10;kyDqu6a/lpnowLC6VjvVipD+xOWmQJ4xwDOuBgdyw7f6koertf2fyTxzyKiK0Z+sdsnLrKCJ7PzL&#10;K778X15eeHuROUQJZ8malgxqxZ5WSdvZEwdX0HqPJBOqMP6KailjIKVNoZ5oQR3NezL9cp3Ye50g&#10;P1sMkctllVosETk9JaAPjkJYilpqMVvpJhkAoUG8pdZFGfCh9H8UTaQnFECXkUM+9TC3QD+WUK8T&#10;591F4ul0J/06uKBrJx3Hydf6dBCB4phw2A7qp3CdEedTx1EXcivROlOpvE91Qjc+QjD7eSqQplLs&#10;Eq2neGQ/RbSM24ys5LYDDlLgJiWZgr8UY9+tt1bkzVUKOh0aT/DUrLdlVNcqLe/PSA4N1a9cZISY&#10;gqBNZfLJcZF20FlyildEcysh9m3Oa/IcjY6AKxi+sK/JAl15miZ/08rNNPmbpshCH/E0zSiDXxxG&#10;s54pRLERnrdZTwf2d0GllcQyTBW/pK80uDMzhwv3FF7WeejEMtg5Sy3j44+juuVPg0HawiqomckA&#10;SZmouArWKfOBiq3ZIClHf2/4xpruhLfgXPD1hLINfk22SmFPliK8HyJTrjxasan5qAP3f+Ottx68&#10;946BJYFpowZPHTloyshBU0fShTkpZJQ6p4wcmPOsLCsFZ9CvsmzKiIHuOXLg5BGec8qIAZPpzAy3&#10;QyrKyopj0YqBQwftNmPQrursv+vMAbvMrOezdpeZdTvvWbvTnrXT9qyZNhNn9c57VXV51k7bC9Fq&#10;6dyz78579tt1T2RSvzNy26t+170G7LrXoF33Do+f+ua6Tfdcdfmhv7p4+YZNulNoJmXVLicwfPpe&#10;C59+/I533hcgLZ92WZ8e3LjK/QjxFXD/pPoRjc3O6g3OqlWvnrFLS3zkuMh7S4KjJ7CLHvrEwRCK&#10;u77hhdPG3nfckj/N6h8MLvx7n+npuZtOhvp9wxM/GHfz4Yv/PjOgLvbqt3buKWO+eZ8q6sA7lv55&#10;Vn3jkyfvAQUeHIdd9BPn3DeOp0Bn4ZXj9/wpfzYQfuczN+zfl16qtc99Y+y9xy25dL9+8mTp1X2O&#10;+bmKtf9tHL72yf+bdPTj8viC5944cs05k2459O0b90CKBjy65bCFN+6h9wRQKT0tt8IWXTV175/p&#10;hxfe3nDmGLmBiHrSMbTHw6EX/tD52dtfWUKSb2fhLXV7/tFxfjhn/U7P9/mK8+yrp09adnWf4525&#10;uEBc9RF0GuadNuH7UKR3nH1/9WvnF68c8sZ1u9U5y6+p++ovVVH73rzwwr3rTD2a5px6yB3HPXj1&#10;vn0oqGH+Gdud/aCK+Z3H1hw7YdEdg/ddeMjspx/kTA+55f4r967Gxbo5v9jxxKcl4sE333flPtVO&#10;+t3rBn7DeWKu2pfAeff6gd/AphPnPfHM7vP2+pJz3Yenjlx87d5fcq798LSRKGvxtfsclL72g9NG&#10;Ou/cNfyAqzinM39+/lUXBq5+71TZEoEapV50L67lCeHd6+pP+ZUh7mGXLrhmF+Xxf+2LZ2x/jmpF&#10;4DuPrzkaOyU0PPmLHU542jnskgXXjH77tCO+9m+Vcvat91217/pr+30jMGfuqRPf5YtnTnXuHLTP&#10;FRxj5t/f/OnMWmy/jW+2bAVAX0c9R1NImm7xXTdbASgux9PvnptcA0ManJlGfIZk/yo+zoJ2dkoP&#10;5stZDRsU6giYDPNWzGSSKyE9tMIlExPQfZ48VeSpZt5Hhlrd599djO6e5+9I+4mA0C46XWCqOnJE&#10;pCA3WMNaCvREVhJpb6ApG8nMp1U+miRo5/eF51SjdKPEaKo68unNqrwKsTsXYxFbwbM0AmheXDQj&#10;L9KxgRooliYUP6C3WNf1lDdZif7U9xl4gbKh5KwviuqJ4g0FYIdIYQBYE8IhfR9qOoyEWUkZ6xYs&#10;VmfraLZyxmcITnyZ2WLfDPx556pxszPJTywKVDNE9Yf29aCtFVmlhHYcBFDkTxeqwrJ8kusHsfjO&#10;njxYaiok505DHeNEE1EbQgSEUsHcddQW9RKT8hI1iV5qioG/0jumk3VPq8rKh1TP7RJNAUATKLMN&#10;ismIJpF15tIr7q0Jt6NlJGESutna+Wekyr61888aVgI50ZWs/IheFMMqZbous1eOFz+jAqrQnI2i&#10;1qreEYmevFos6VFk1N0n3SSGFpkRPO1iUmQTWY8Cl7xSgt0EBXdF+E3aeuplNBdoPlXArp0ewQin&#10;ASdG+NrUn5CVQdBcXo6X1ztXmwg6OJPKCn/rnOzUBpkL9aysPJmYJBLBFJRRNLMCdgThGFySmcdu&#10;Qi7VTWgqIWqIOp4qV+cut+h/4jFp1pK47mRHM5JukKqtHnwyCqsi4RGVZf965LGlb7/VtGa1ZKyJ&#10;kGOIWq2249J1FMuSnu9kZoRC7qXy/d98doPs2iUZ8lqI4uN4xuchw+GqxW6HuN8SPd4khCUpljBb&#10;TVMiMiblx37lJeMmbjfrwr983Ny+iac7TTnnV+3VG06YQQzA23Mev2Px++YloTrwiz2s6ePV9cPA&#10;h/X7+L11A0f2/fi9m96qnjxq+483OGubkiuWz/3VUaGOEeNi7y9JjSIGQNC/rCnRr/LxQCsNCKGP&#10;XBa1eKZ0QzNQCD9YeHPdjDdvVfie5w0luJLpQSYKk0c3n2tK3VWX5XnIwXpyyI5jlW8yVx2lJweV&#10;gaF/xgSYHzhkQgY9KZqPjjtjWo17557hs5yHVx05XmZQ67+OpJvEsvEMkmTN2UJ2HUv3gb7fMPes&#10;k0/f8c9LThkmIfIBxIW8lhaC4eGtBAkqble90ZNn/DXlT3SAFW+pukpKxHCf2QB1Aegvj/Rqg/bW&#10;l/2x8lYhG7/lrKJ8cgwDYHMCbglZL0P3DIAaPRkpc89omRUTZJMR2us6qKwy09v5F9ScXO9bzne5&#10;J0Mho8+6eeXt2BnVoXfN7XJ5aP9aSa1KqyRZYyU3D+BGkzdGMQJCPUH/LgOguQJD25ywS3+J3eoJ&#10;ahYginEp+JX8NgNhA84y8pYPBgn6pZXSIlkeZugnOgFUGeiP0koAf/6JAQgKhkYmLPBkvxC8cEDX&#10;eBX5yyZTHMHyQJgYAHLKSzoHYD/wABHwoREK8H+lB+LpS1n6Zf+iVBKr4HMQrrnGVBapseF7I07T&#10;qCAoX/H3jIqjpqm5jBgI5EMtEKZIMD2iURgqwcwLC3ETCZpMGIaS4bLsDqa1ZF3Mak+R+kMlg8Gw&#10;HIYxcKdva4yZwaZS6Xk0V7g0xR2wnjj5GYB8qTxvQa5pjgeVKInTh55oqry6sWKVGiLeV09emOwX&#10;gZlCNUr1x4Koat4uXtvFiFJfLmHt9IeFiamQk6KQ/iLJYJND9zP3FKMkFS4jXHWbpNSeKtWYl4gK&#10;qjP4V9on1HbNCQi+NzMgF2C+ezSACdBxUnYe6br7kpcpA/7ahMuYOU0RFrj3cAkZPABXXeXHf938&#10;7Pk6Y+rg4WzDaU7pBf0mV56qJILqDE9s/fWX+DxmTPvo0kNmFyl42CFUj82GZPlEbA6sTFTp1lQn&#10;YENH6ldWPKyyHNsZ6Zp6CKyqpcOyPoN2ZG9cD+Ezo6lxkzs4T2i3Zdvpsj6XpjrWRJCjoPc2bm5o&#10;abM//yj2V+2160/YLTBMGIBF75k3hkjGE/3IjWtW9h0CzeH+az5oGDCybvV7Fz8caG9PxDuwMwLx&#10;Mpd+rbh52NiyD5d2DB9HnC47sCdmRmZw+c0cjlw/rq+ptBAh41a1452/7bLvy39884bpkNZrqCpv&#10;s3ye5ULLCNRrbhHKppmec3KQKIO0FNOdo/Nkp7NRXxTvsNbJ9Xi3C8iYErUajovEuVE2MNeTlycK&#10;RyLgq6hnZfvOA6MPTD/w0SFjTVOFWpktFwKqw4qSETEzmplNKeW6N87e/Q9THvjHV2lHX24uyfoU&#10;NeTLwBOnqzeoptYsPNqjNycjMtNLjwqla0wry4zyaXsLWQXm5fsM9C+tE7WqLAp5iukRAyAzlzJL&#10;1PyABFKmud78jKk/Nz28UF6PusImkoz5K1ciZJhdjfxk8WZhxeuiLZmjq0f93s3L6J1KusnZ2+N5&#10;Gmmr3+QbIPbAUP3Lb1OOQUqDzG6D+2rToFCH6gKXAfCsA8inTn3cs4eS9VXUbzap9dBu8aSVib0i&#10;WX9GwDzuWTTOWnmEeIUBkLdBZm9BLAJhCL/zZ5Y+ycQJAPdDds4KDxQKpSHCbXjHCJSTDhH4DUqM&#10;JQB6AI1aAkS4jxAuIh4E7rH5GwFbFm6YiMCI+8lcAWCIj3+JTrzExNPgH8AdMfeknkOyfHx7oLOL&#10;TOD1gnLmW641W29z24Qo9GIC2ZM+Eqk46RUAXnwAoYIO7TGASYOMYFGAgwbSLMEMABOFVWjlM6Rz&#10;VUBfihFAqIvk157vZdK2whVCtSboTGRv4ssclQv3m3D+IngWFrpIoqrhHag5vhNquiL6MxamHjIe&#10;s5mBJH4g56SWnRtPyUYaaD3nVReXdkJWxu6Znyl5h9RMKFO/UAaj13zlBZDTELYYMNVVtGTElFTY&#10;Q9RJ3UNLnLll8v3CDy1b6U+ZrH3wEKVFMKkmU57KJBTEO8RBi5wsengHHlnmYnQk4Egd2dNwxuRp&#10;InTNAyC7DMjOIerHyxVwqIBmUw1RqdMhVnyZcHRGktROacp1+RqF693MXRzYFQ/grQ+Nh3gC6lR4&#10;7RSYdCvrVspti6mnRDO1NHGlPvZ6gorpTWn3SCZJs3iADEJ5CeMOKfcq+9OY/+vteZLrCyWle56Y&#10;G/u9VgPdrcUFnbXrj9s1MGz3mW/Nefz2hcslshoCPDjGNLP/lgKOliFjZFJQciLuLvOZ8hBdGOWM&#10;lpjKybBKL7xryD6X6zjffrzhmAk6jX5PzW4XmrUX6a9CgdlVdmfcXN9w+6mdNhfBXXLbJLWapDtE&#10;d53bHZLU+ioIwWnacv9w+VZ2fCmzm1u1jO+A6jtZbqdj8aMTD3Huee/AseqbI6SxeDwdIFlKImua&#10;zSgqg79C1M3zvn/Od8j+m45ZV//utzMqdEZeojF8kClU/+gFfos1LGCMdRNFj178pc8Lt0a5CWcG&#10;izCClvpDXGhk/zJvS3xDiS7K6ikPkM0A0HSGI887nz05ZFYmlxDCmngz3y1P8pwCjFzfn64o4M0x&#10;X8x8Dcl8p7yvQ0EDwZNFnvz0eCgoQ/cdyBNd9bqaYTzRva+3ep+s+HaOmjfw1tk78ARwo0+MFpCL&#10;OeRl0py0zjnjW6yC7a7GCwAUyx9eBXblI4icSIguKIaEbXhOfILMBRQd1yz0RBABdBbgE+KHDzky&#10;VCU4TFoxvLkXJWO/LqzizcYDQM2MtAARoY+HA7CcXP3RRhYR5gQIOMrEoFYACP9zE6j9StNGURV/&#10;ZIexeFxxF1jWIPk9TBX4PSYGgKzeCY7Cix/tEQO7fEAvhm6ZDADRhNtKWahSuSZSKrkwYrqREyNm&#10;AGga4aUAZaSrq6UmaN33Qj7CgmZWkdEo05I11XAIr41ryO7yBnoIMfq1BdsZc7/FTui5yWRrxl4G&#10;Cu/6VlfVHbk0GjF6mFA0AHj2Ij/psq0FX1B3aSWr7LfIUyJLQ5jRUm2h5nOe1IOMIhigMzpXGN39&#10;OOkdoBQnxg6fPN9IIb5iYRmSGOKrN9dwILL3s4x2M/2rtR0BvKyboX9FM0LeR34PMHThBpPGDH97&#10;qSMlEUN82vCBt/6k7V/giZ3UpGXMa3xkEyrXNOwJMzf61c588TVGVxHtGUA1RmdhZWVnoqpPTeCa&#10;5YC2kpGqt5rjqeM0O2E9VfjbrrabUIOOjLqqciV/noCwjS5NKVwb71OpudtKtzaemqsa2d+jDGqY&#10;XlCd5227rov9UEr2vCAZQdm9aRNOMVq5I2W/PfnAgqcCub6KmR9HGxxckOi7/thdAkN22xMMwG1v&#10;L1coU7PQxPnyChY5MGWnCEIAobge4vyCqBVRcZ6mnkoLZSnAHhN0404G/NYLy8wPKDN1YdFX5gZ6&#10;7gJjtTpIIbz1jG4prelmMxgKDeRGeFlEysGg6CqYuEpxSSYw6YfMfIwAQp6qOqg+s78ZPM7p82XA&#10;qAtIpTn54KmmJE8+QqDsNupdna2qZmSo50ojonLpaTdK62KasIyyFDHcJEqDmJbVLbkJDx+eRHlA&#10;5RjuvQzS3I+a0V1OQMN9tuFThJbrHqJ/Lwm7qSYDElbGs9YBTKBKnKv5veABPLORdyh6hmVO5iG7&#10;Djl7RWeU9b540mc87b4thoq2WCD7ncz5inXXA+a19L58XSbLU7RN1Az8pGYm/DGqBC6b6M3OA9Gs&#10;ari0VcYAwgMI9bIVgfj9kSjukdGNNhogjMw2AASsSIWd8iaHIWmI8LECwKo80Ieh0UmidAacBMV4&#10;7hEMRKJ62TkLnwQCgqTBT9vJEPqhFQZqPPvBxAmkLLv9iotMYlpkxuYVAFonZgZABMfMXjCUVPBJ&#10;/aF22/w2v9fiW1QxAIDnXKhiANgggXbxodkFDACtAMDHElVbGBchlhCbVy1YKZYNGESbg75AwGk8&#10;FGXX205IIJkB6KQVAKwf0q7C1GaCidYEmCmykclYCeNlwMi8pOrgXrjRKI7VYJVKsQ3WtKpxs/vq&#10;eENUJlkjOTvzjMrYw8k7yHms0WcmSUOHVaRoVzVly8Euk3iBKN+rlcVy8CIADTPUkj4FSn5Ho4jd&#10;SBGzQduWUDReUqaoHEnJ/gji0xtChtrEThAM4EHIqx/6ZeBBrG706hZ3DJUOuxEatMTO8tZHwu+q&#10;nmLPTpw/a76JqYOYPqjVAFYr43dH8DxVT4ARvTTUCnIexjsw0c705FIeDICsf3G8rCPXTJz7Hbde&#10;fc8skMEDcEVUMfzXnTNMvhKkb7ktfMgfc2fFl6c6mlVBabxKqHKxALpKlrvhJqWdnF5DVgSSV8Oq&#10;m9sqtsPQh24MM2Ae+ro1063LKFGTyaKGNwtVkE3PrKZkdGuOptp9YNHdJmm+l4jD1VudK2d6RVVa&#10;6923v6uqFJ4ufpWo33DsToHBu+zx1tNP3PbWMn656FVQ8J7/8BsOMyryIEhvkgxt3c+4YzsGUQ0k&#10;QEeP1HhSHcAUkTyl/lSKaaFcSVSeLTkWQtX6qu4U03SVHJ8TjsIrbrI7C3ECGvPZ86hnGsyaE6Uy&#10;ZsKwn2cAEou6qgUZmampW7fAbaWEeLsm48PGMTRa1LW3ORk1w4snDc9HQgim//FTI7A3pBapiU5o&#10;fbc4jIQoeuYzjZKh4B58Y3/zvBHUrOtNwn3NE6eSWrImrnADwgXknAftYnt6bWpIXysL39Nng9cE&#10;6JdrqQxo1Kj00KSnhbrj2X7x+DMjh1kHkGsJ5KGfo6hCQbO8NVYGBREzY16kOuSZTPJQIcc71IWE&#10;gj6Q+cmZ9Sh/XDX+JK8epMtZeHYxOQZ7RsrMNJptznxH+D3zTiSZOcm76M1Qv19q/tQMgLwlWujv&#10;atKZ9QGTt/uFliC+lyEh6i5MOMJV9Dryi4nnQM/IikYkMwCkKcRYRuZEqiS/sgTLoEvDAAh4GhGB&#10;+MhNPqE09vyWJEZC7HF5xY04ABrqwGTkgZCSIEs2zSVhPDRzWNOHPjA8RbDEnz4fWq+aBVBeGrEC&#10;EFkWJNh4n5kNKpqdUlKZhOMJ9yM30vyRgmhBQNS47cFD7yEBe57+wAXJMgexJEQXqjSKSQH3Jzrh&#10;3iXldNAKADEABDK5P8wolD0HuE/dnlaINmMo6PdeQKg7kmWq0od6ZH0raSbVEfLElAq4Qyvjw58x&#10;5DKGX+Zo9I5P/r4TsweITdc0pGA7Lp3JyyzKa6ps4Zrj8ORPjaUt4PSnknqGwDPXXaAAoXswGxxi&#10;bTIhDAAZroABpUErbJua6kWFSKk/qdy5022yMAPB3zsa6rK3LrTUaNDTq8E1YKdDQWEeYO0unizp&#10;NeTVKrMIQHdsRiPsEbJFDNRQiIBqg0K0A30QtqTEAOACu8PzbjTszzLXkR2aQVL3NXej9pIH0JME&#10;TxSGDaAGWPjeTCJWsJSsOR255uFnfUxUHC87wQXpH9183Q63oXZaIiux/KT1pxJ7KshzhtRHXmBV&#10;s2zAL4yZ+62yCesGe9mCrrtDPbUi5eKLcnR0Fg3coZB7WJgGdvExVT2QOaoyvjNMA8rl16mB64/e&#10;MTBo5+lvPv3ELW+QA0ZBTNQGNVWqpS7ZFY0ZYH79xVxZK5+zMqRBcwq5m+GtOQIUyS8ylW19y+VV&#10;0aulIgIiLG9a4Y4OSkfTPNdAGAB6dzlAZ0oReI5wiWHPqyZXa6516aX1AT3wwtTVADYmEOevc/GI&#10;gtR7oDNR9ZWGM6diFWhzBS4w5CboN8qtvueDobE4d5nLAMj0b+pmStPfHa623uVNaio/Rmtf7lWe&#10;3mbqJ24yPa3T3+yRKR9XGRkM9WUFVR0WqulizGeO5i7uaehqW0NuhUsML+J36SP8gOTZzZtVWEUy&#10;QZ0g/aylAOEBiOx5vpddIGq3IrnSds8D2KnMAN6aaugKSdFZZLQ6131fCqOm9aZk5Zs9rXny7Fmn&#10;8ogooE6eOFmYyQZ0Mj9I/KycrTfUaqIbWb0v/CwHAyB6CPqR5JDxCmV+dllEzwMRrz8bvCppC4A0&#10;9ngniT7gLjMAJE4hkapMDfw5ZI0X7GTPDvIZYhNEU057EI/BvbC1LE0nHMb7ZpFGECu80WIDFcnI&#10;h/3k0noCYSHlJABx1FIAl0ctYjGpl+LCvcOfF6z6icFQTAsVJzJCQATCpMiCVf+ZAcAtVzoDckkO&#10;lIrZF9oWQFgils4SCkyQOhTQfxxaCHCyyZbGyXSADAIoiiBL1YHafZIKUX0pNqka3PO8qoaaB6l7&#10;Jy5r5HhAv/VZyMEMeDCuDDv+jtqjNN+1XaL9FtjxacTxvmtoNpuAA3urfSSwSQWbctCeJIyI887n&#10;zBQRRQRq0yjigch5SgiLHWmRhVWAWFOI0Lmy0yWAjy4gXgzmK4TLyUmrYgC4yWbAiM22+Dr0EAfh&#10;wsbgF3wEBh6JEFmeiNUq5fUf2QJjYNCiFFnwwShiTlyJsHhvCf6GMe4XOMS6YRpjAptg7MWg/BNw&#10;wAZEaaOOYJTXAYh5zk+lzNc5A8qa990z12vwqwCw6kYVxftVkPxMJxkwythOTVcemO6JnCOtZCUj&#10;3WUkJNA7E5k7G+CZKpt8zIzGJbvfUKULZOdrlaLysf4w7LAOxbK4IZqH0dQzT7L4FvPEHd6mIO94&#10;z/4E5+xqT0dl5mBXOuNaorrzYsbLJi9YvrdYhfOEc2F6cOOXpwYG7rTbG08/efPr77DWneBps9Qi&#10;Ax6b2MiGKbyUKgXIJEnfB/pSsAc1ft0MY0CNpndBaVRyBI3TmU3nfCS6zBqYArT6pYFoNIdJNGk2&#10;W4MoAnDn8uutHL3TN4bET7IO4JntXIJ4wLqQ0R6MFmk1hvCgA0XfLNSoZnwdV4kf5COq3g1VkLA3&#10;HmhguCI2wxPEqBqsYlJ00aalr4hujfmcUClKpqQzthC5+gB5vz2GFdFvmB4b/Bqrf1JWBtNiSz4l&#10;sfsddDPhlqv2C/qnb6bSIGAEo2fSvCC4i7cg+5EHKQgPYzrDEE2NCd1ZbuO8qXtUcGbkjKxUd3od&#10;g3oWATxSCSu3Lr8Q8gqaQWKP764/LRkj3iQk3im73RlziRUhO7Lqx6wHNjvfI8qqcWeP+J6k70Gf&#10;0lDR72r+IjJi5GVBLJ5ddVAWX6jDMwrTVRavF+7X0hU6MgYRkbziDTxfXKu/7I8dL0AB9GC2FaV8&#10;gePU5VhgJ/0cFtXTWCWTAJpG5fukpmcpTm9uwSsA7LYOz1kFSKYteuO130/eH5f4AZnKzIynLIlF&#10;mCpapSx6x4QpNgAIIBQpzWM5lDt++K0mmEbmuXAERFuyUv5UOkmv+AtCDoCoZqygLgsClA+DRXe0&#10;03TKqxYKX0C1nfbFpISqGg4Vkkq3Y/dbWnFwOgj4w60+2QCwwpCrNE6VVHO4+7HQk5/7JdIwVBrl&#10;mTjVbZYlgNSO85df60W3wk2E7Av1ubRSFsgS2EOXP8Fs7cp7fwnB2SKcNaZA8DSsOwATxEbEfKLt&#10;4a3W5xXIFJUbOnChOD0K4VEa5M6lJQLqXLHWNd8+cvWKiATQyYgcPt+EMKTIQwhBf61k2NC3yWsS&#10;TUtSnBuWeOBoJsz6C+BouXTiN3jbB/A3QVoeCgSTouOMSonkXwlFhbUU9oJ3x2ZPWhg9DIIRintk&#10;HgT0JxWgcKgI6kBsAyA7TxLtujw8U6+8EF5oxy9PZrgJNA9VPm5ijqISSnILp0uVrGyt5PrSkzaD&#10;H1AfER4wKi/ii/SlaZSugPQRw0k14Nzq6YrIREVKhfF43LzEJp5dLRmobiNcbOGpvCGlTVIPDuFM&#10;7C7wdIcuxZ1RvHNLgTyAS2u5yigj//DIrIwVM+9XL+tzdXFgWOOXJwfqd9jlzblP/eOVt3n1TJyh&#10;sCSVZ38mijH9YksAAm4yH5ihYr4UisGndLISoEE6vZwKybM7ZQP8ZZ6nQugFlj6wZijKQogj6qAU&#10;h+84stb+gjBA3n4SUpA/CPos6LXAbIqYqdmmsJkvvIFeEZSnbhQxIyu3LNTSwHr9/ZOnyvLJDHir&#10;tSIto8lV/quqCLZXlDDuCgSzKEGdWrxUnx8mlEdDwfPtsT8pXAR/vTTLoeVV+on91VGY2lTZhWjZ&#10;Q1BXX75gAmg0A6BER0axwfPu5R/3hTwx3Iqinhe1eXkZbnshmWbFsT+i3WZAnellAEyIm0+Ot7+w&#10;+SA7oZUuX+tyETxXcVmZ585QpgLOIE+EwtriktLuPRmJOciciYm67YmuIhQ2EGwgZd4QydaLzjIq&#10;nTlgstqn85DxqgVp8trod4eJbGEQulQh6jue1UCN/0ijneAUD0VK5sqmAbngxoc8ZDF+UsrQ8qbI&#10;t15N0KwAJLwInmlJGE3mAnJpzqMMkEStBshfzkNmKzYHYmUKAkGs7E2ZczGyrCFYQJqVgW9k/mdH&#10;QMRdkMtRtWpNdguM9ZhuLMIXBkMK4j/MrlgHLyWwkFc4B7Js5rZyPZCV7BDSgRUAWmtwOmFoQIYB&#10;2DqK26MZZneaNiPATNz6UyafPz0GmFrEyLgjRjXN++3LmqdV7TPCs6N5QzI+qfbn1XPN4y7zLTDd&#10;R99aIr52JU4MAG8iwes5uKY9U0m/RR168HjeXfn0cyHs14W/bMxKyuggjW/8CdNXHstHKVppYgaA&#10;dc3o08/KORQZ6J8tQ0O8vQVlIsOX2VfrO2ihOPezRco/xMxA9k8rAOkkyfJ5HCC6YgCcYJy/rlAO&#10;I8MCXlZSAlF5B9nVLK0RELPAw5WWxbQSFDGIKVAkRm5pyQYASwGA/rgAJdk3aDcMgE1A9QbxsLPH&#10;sIG6XiDrRlGDXidSr7P3Vt45uzjqGQv+ChjmH43GFNegCjJMgMJq1lOeExQOlNjua+1e63zcxrkf&#10;KFM1vIWJOPokE3WbaUKaIM81Zdxa22+/ycO9UJWzKG0R2pOnboa3JzK/lFYlMnvN7kGXspo4GU9z&#10;3wqa7vbwvM2Zr/al4dENR00K1E2Z9hpWAF5+i0U1ZE+DbKePGlociWjSayNfNhvDqy4NsoeI5C1V&#10;onDrmY6rntupTLcrYplnblXlTXYbq6Z4U7oeuQofy+aTPI+5k7AmU05qZEeTJqjDS7RMEqrBLXFF&#10;aq4Pt0mSnRAsL9wUZC3JlfhdR8+qTEY7VEpVgOoBDxqRivH8rR9nV1geeUBMFvOTu/rZXEAWpWWV&#10;R72c8oVQwEWurdnGUHBbXmR3XEbuHsZgK0vOVRgPSMVa6e+/7nFD8xyvdCFvec7q9iphnkRK2Nk7&#10;sthTQ+9yyPnWdPUy9baYwtNldnH2fc55xS0gmxHNV7h5O1xgLABZXic1R3t7Ts+XbqjFjXunBotv&#10;0bCR30aZUD1IQZRedJkCCayGu1OMNE5l55kzOEeutEL47lfE+q7LbGAKyp6DeX7XU6aeOa1PkqGO&#10;FKb+Zb2XHKA5F4NwDB8r6FRMgRFV1pYJA6uusmnuDkfvDGr1qukC896r2TjvNybXxCp1VtnmGGSe&#10;52pOd6f+jHRW5+uKdjdTMgq3PhPSmfzDnKEwWjm1gNTXRyfOmmwoY2EOtKYs3fIX34W95svOvcDb&#10;RSsyEk5g7kCvZOp3zDtGNaPIWEdUzIDgNXeoknMppGZMxNbWwFKQ+ZBxOzlEAg1M0Z80JBWCkMtU&#10;cnnLtsQ8rOnXC+WtgdLlZS6qSb1MsmxomJnIfa09T7K/w/kqac8LGcWpR96Zw22SfpxRJevWnVUM&#10;X2GSy6dTRlCOKc9TLZuMWVRTyWWeyUHw7Bk0Z69kpbV6IU835iotozG5oxQyQkxKM+ZNSHsiseDj&#10;tXYml5Vu98lh4wJ9J+/48lNP3PbqQlavIS5g+sghTz/x+F2PP+UydpJN9recJ316ogqUe55T9WhS&#10;NNIx3RlfhSg4yO+tSPdl2w43Vz2dU0EkBuCXhyLrt0gEVL19pTIIm2/kFkL/3sbxfPx6m0mv0nU/&#10;YHuVrZ/oC0OBvPDj029BjqK7wx/bsFJuUf/BQrdh/XuYlcLL3qnVK3PwyCjUVJ6FLATr0FP1UZDl&#10;XMUwWIIXl+fw1DTzw2BhA/dz2uUkrFvCX4gMdMe15tQa9+uK5vzOS/Is9CYYRJAGbSTCHIAsZrD4&#10;WWjT/Xe6twOrt+l6OCQKj64oyiIM7m3+5NuoQFFcKO/+ShEK+qvyRHXKyIRMLYjqLDqEY01OpJmN&#10;DFqLT3iqAjMbLPM3WiZum4zmWA5qcs6iUiDmv4zIVaOkcaRXzL9cFRpN2VJXLdzkEqTOIvy0xi+4&#10;IoL+tBcY4RThB5h36H78FN5BfkyfAl1T4IhZ++x7wJcWfLzGRPtr+ZTVh44GAzBt/pOP3vnaInml&#10;MdnNGjfy69/74Ql7fN+nqU8BnwI+BXwK+BTwKeBTwKeATwGfAl9QCtz36pXX/fmPL3ywytT/isod&#10;Vs8eTQ4ciIFWu0CSuIM54c+dEOILSne/2j4FfAr4FPAp4FPAp4BPAZ8CPgU+EwqQPzbZ11yfgvPJ&#10;VQKWv7BvIgx4wjgjEVqfImc//uFTwKeATwGfAj4FfAr4FPAp4FPAp8AXlQJq8wreuFtOaokYpeCP&#10;bPhLzIB20PhFbahfb58CPgV8CvgU8CngU8CngE8BnwI+BcRghozmyZst/WoDdrFKl83eyakveZju&#10;ci8Pn5g+BXwK+BTwKeBTwKeATwGfAj4FfAp8/imgTM6ZDXD9VJFnKvZhS1t4YKdH0gGiDVTUAsHn&#10;v1l+DX0K+BTwKeBTwKeATwGfAj4FfAr4FMhJAd4WPSj7o9M1qQAB+fMmfFgCED9YxBqorX59MvoU&#10;8CngU8CngE8BnwI+BXwK+BTwKfDFpwDveEGnWPmqfSrAEoAzwDbVZAtAezUyf+AfPgV8CvgU8Cng&#10;U8CngE8BnwI+BXwKfEEpwLr95N1HGQGHLSNgXggg7E+6P6wRRLH9w6eATwGfAj4FfAr4FPAp4FPA&#10;p4BPgS8sBdQm1ID3bOgrCJ+Ufgbtssfzjz784NKP1BaH6fQeQ/ufevY5R0w9NbOxtUNOP2VwjRXa&#10;NP+Nq59r+fRpUjrz1CnT+6CcpvsvWbJIlWcCHU81UMnDnXuvW9Hg5EzFiakhJc+7WXGIpLLauPSB&#10;eXcvlsK6roBVK5N8/crrqA4ZR+1R59QusctVlQFV7aZR6FHnjB0rgdm17QXFx487d3bxvBsWzG3M&#10;Tkytq51nGtuL3AtJ0qvu+Gw70WnNQ7FC2uvH8SngU8CngE8BnwI+Bb6AFMiCu1782cMWcW6NLqTU&#10;yXOU0jXq6BKt5SvFcf791g3X/vHS+avXmXr/NTzmk8PHsaRf9t8mi2AxCYZX0Hz7VAOSzrtInUsb&#10;d5ty+ozSvJRAbc4ZN7GHhMqOPvHwKdMbl6LQ+5fVHHZ4rUSgQGfldajJDSud3cbMVMFO3fgaZ2kT&#10;kHfOVJy09igvG4MgnYoeoZOogQ80jZ09VbLNW4HMWlFyZ/4bSH7d0ppTdVULIEBr0/qaceOtiONr&#10;x65vbZKAxhVXZ/AMBeSYGWXxkoseaJu+hyaT53HL3Os+bfTfu+7oXapt0IkyBq6b70w/ZRsM4F50&#10;l5/Ep4BPAZ8CPgV8CvgU+OwoYMNdxp+nDqnrVW0m7pEL/ausPKUQTust6uiyFCoMSF+deqffIHYD&#10;I/RPhsBsAszGAfngv7ftjXc/0FSz2+Cth/hdkrR23JjWec+T4HrR8yubxtRycRx4H4vYCR8bwXbp&#10;+LHOksVYlMiZyqmbMfXcc8bWLmtS2FoVrFMR7F75nEj9F6+ct76ktq8uK2cFMgJrS2qdpud5SaTh&#10;uZVLxww2bEl3Y6ZtydLW2lqXlZo4tmbpUm8du8ui++fgAe7LIf/vPuE2iNGr7vjsOnEJjwHqRKe4&#10;NifTtA1o4mfhU8CngE8BnwI+BXwKfAEoQPizTwlBwp4fi+4rWMa6uLHXqKMHpWiIr/YBwB9sCKxu&#10;mBcoqI12XaFkcs50dZLwWwTtNYedo+TorNYiEXJLVScePj3HegKh6rZGAa6NrY0CyOxAT0WLAcEX&#10;I3LOVJQDLRpc/Xyrt3U6FSCyq7dTXEtKR3myypd/QVTLEalxcZMztkYzl4DLTYJBuQLWQopLZENV&#10;itE1YZ3MrsmoABaVph8l6w9UlvSRzt8u3Vzj4tRxR52aoyt70Inddsdn0omNTUvMagwxhDyc/MOn&#10;gE8BnwI+BXwK+BTwKcBQKRN0MTqaSSJmQlAWlO0OnmXQE6hj2Uqlqp0PuY1VYLvwUrTEP7PzeAUg&#10;nQ6mUoFkMphKhFJJYP+gkyqsl9satZj8qNk1UJoX5RmHhN+Nd9+wsom02EU8D5Q51lGaFcU5V1LA&#10;vhRqUdC3pGZ9q6NprcArCgHtGluzNO/dpjQsbszxNFequhmD3dWAwmjB/InS5KHkjiwgFHYAdzo1&#10;40XYTCOgUZs62MlrjyI9fiFy2/TDZTWqW8IiVUbX5KuSrTzT3TpUnxpnHmpiTDJUnj3oRIjYC+4O&#10;u8aFp+pNJzpQiHqjcTpzQdNbcxlyFNahfiyfAj4FfAr4FPAp4FPgv4ICULCpUcAsH+iqGecsEwys&#10;VWO6hWcgDaTkWnSOi9k1TU1tTLC8yG1sbStpv19CSviMfgspJXcfBAOpJPEA8XYn3iEnQsAM9LDL&#10;Gu++RK9x0LJA1lFbM66PkmqTZkUfDXZ7WIwbvc/gPTStXWV90pzpscCW9W08qaApdOpubffnsOLt&#10;urrE89TOpr48woEGUY/a1rJ4qTNuPGkBZdfHykgzFWaxonvCdtc1JndWYVIrD92vQ7U2uvYkPWpp&#10;N5G7bH7etNuuE8GvTxm3VBtybAsjlm1JHT8vnwI+BXwK+BTwKeBT4FOngAea79H0hlKizgu6Wln/&#10;3HHWaQPO7uEZYnttAFyj1rzIbek8cTDTuGSZM3ZsrVNQKR5imQWBYIBXAALpVJDOJGT/tDNYusAV&#10;AOjJaCDoao/AfU3Ow1AzX4Se9Of6lfeKAyKPsr6lOVNoZl59GxgEE/p35t2QKdsuKD8ySCAJ/dXP&#10;OS5lCkoJcbhoAWXWx0qNAbHUYQYDp7vu4XKQeQjbfddwIbyuolG9WdvJV3utl1VY6wqO1UXzu8hj&#10;23VihiGHbwNQcM/5EX0K+BTwKeBTwKfAfwsFNDQnZRansdH2eJkTzeYERT3EvaRIouW83SG3dU1G&#10;m72HpegeAuDHCkDK6ezgs51+EZKKF9SFUFYRBX1yP1SzRLRTLlmaYwWAsrMZnZz+KHOVafT+8dAo&#10;hYPByrbGsDVncqbK2SSvvo2S/btWxZbhgV2BbvPPa6WQn67IEwsj40tqXRSeHZmYQu2kyJhSdEnY&#10;grqGC/JQ1WLtChoKXUbqllwm9eeqE7e+4X4OPgV8CvgU8CngU8CnwBeXAhDsWm4huR2Fo9nCYxoC&#10;sVS9AOTWt6ZE6wt1XwpJ/bXk39j4ggFIEQOQiDvJTifRkU52pBGSTBTQWaSi1DR/JWmrQ3isTXUn&#10;Hm7LobUTFdu2smfuQbHMUSL+K10drMYVzy+r2UM8kI4fPJ2Vi+pqiy1NnlypcjXJk6p2yBE5ZP85&#10;s8oZCO0R7TnUVRcrgJAqCuc5e7C4Mc1xEN1s21+O0i1h83ZNVgmWDQPZIUiH2oYN42vsXSAKbxiv&#10;VWV1Yrfd0btUW9mJTE8ZWmzI8SktdPSEeH5cnwI+BXwK+BTwKeBT4LOiwOIl9wPDiOFlt6DLVLLw&#10;mDoJGy6y65H8yG3sdK5G7ZA9xvC6REGl5DYDDlX1q//617763idr4PiH1IGCgUG1NQ8+9sjoQbtn&#10;krqkctrU+qnTh8xQZ23TA/P++RqvFTS2BcePmLUfPeq7bOmC0v61TSsXr0iUAZ3vPqRu/crFjfGP&#10;Xm+bcMrUI5B2amTBDQtfyfDEQ+72px/Zd/1rKzIXH9Ytaas7dCwSjqtpuv/6FaKjsm7J+rL9p5yA&#10;EseWLH0A6wml0/avaX19zUc625ypVIuoIZEV88BleVJN3H/S1JrIkKmmgVJzlJWzAtmBrYvXV51w&#10;3FgQYVxg5XW3fpK1R1rJhOkljVSudbiVcdYFSmeMdRY8sYJaYcLNReum13T+iDZP0bA7wubsGo/J&#10;Q3TYDvUlK9HS1sVLA3seN+kA9JGbf2tTsHb/fUeiUUNXrVk5OEL1t+qcMUh61Ilddwf3cg7Kf8qd&#10;GP9oRWDaoWNBhB0GxzWRP6tZxy/Xp4BPAZ8CPgV8CvgU+M9SIAvkEBrZb8T+fdueW7IpB5q147vX&#10;3cGzTFAN1LH5/r++92E+UN1IaK2tMbH/oWNnTK1sm/8GI/DuSnGcpWsXHHrA/qu2MD5m+f/LwZrm&#10;2y8PDJ00+dmnnnjspVd5A4AEXIHuMn7iGd//7kG7/+Q/S+//hdJy7QT82bf7P7MT8GffTr8GPgV8&#10;CvgU8CngU8CngE+B/ykK3P/W9df+8fcvfLxOKf8EnMvdnYBBiWDQAQcQCKQDIdoW+H+KNv/rjd2m&#10;6v7/68T02+9TwKeATwGfAj4FfAr4FPjcUUBhe3cnYHdvYA6jLcB8/P8pdRtMeHvlXOhTqg67PMLW&#10;yP52V58agf2MfQr4FPAp4FPAp4BPAZ8CnwsK2PheNgLDD/b/gutPPgvbBfhz0RS/EltHgYbnFpBP&#10;oR7veLB1pfqpfQr4FPAp4FPAp4BPAZ8CPgX+4xRw9wEguB9wgqGgEwqRIlAwTIsAtA7gHz4FfAr4&#10;FPAp4FPAp4BPAZ8CPgV8CnxRKSA+QEnUb7UA19D7lxDI/pOM/AvcAuyLSgi/3j4FfAr4FPAp4FPA&#10;p4BPAZ8CPgX+hygAsJ/G4bYYDACL+4MBQv9BuaGr/yGi+E31KeBTwKeATwGfAj4FfAr4FPAp8N9I&#10;AYL9WrXHUgFilX/yABQKgAGgk7gAXwXov3EI+G3yKeBTwKeATwGfAj4FfAr4FPifoYAAehL+E7hP&#10;05ZfvB8A8D49gP9PpQXkJNkLkO8I6H9maPgN9SngU8CngE8BnwI+BXwK+BT4b6QA6/2Q9k86lUrx&#10;X+IHgPyHT91+7uNPPPH2a/AHRCHB8M4jx53+g+9/aacf9ZQOh0ReKGnYFE4m0sF0MpjsSHSmYVwc&#10;ihBzQVyH2oFMXcitMBpyYd/CIsFJtSfaUsFkKBwKYncCygC5wEyZjnQ6kOxMpCRZ2uFGUQOJvwmE&#10;UoFwPBBKBMOBYBBrGukgWTakqOkUDzHA95A9BKLzCYUnWvxIB8JOqshJR5LxREdnIpmEUXQkEgmF&#10;g8l0siPeGU90lpWVhMPBjs6OFJoYDEYiYdyi4EQ8kU444XQ0mA7nbZRpo2LH3CbTqouTTqKWAWSO&#10;ZkVCpRUPlu3R0y7w4/sU8CngU8CngE8BnwI+BXwK+BQQCty74Lpr//T751auVQRJp68pmbD6sLGB&#10;4TtMnvv440+9vcAJpBhjh3caMfaMH/7gwGln95R24+f8uvyDNeUA4NFg0km0dbQFUqlYIBRJOUFC&#10;51AzYgvjNNAu4Dff4poYgKxbqk0yEUykAPWdFPYnwwmATgwA6yg5cFoUioAZSIITSDsd6VQnsD0F&#10;B9PR6KZwZE063R6LRIpiOCLFsVA4EgxDyQnZElOAFZBkMgnUnuiME7CP05nq6Iy0d/RPBeqTTjSe&#10;QDFIAZSPRKlEIhWPJ5OdIQpBE8RfKn6JgZC9E5jPiAbSobyNMk0Ww2t9i2qnIqF4KNSRTKF67Ylg&#10;MhiN1NS9fvi5Pe0CP75PAZ8CPgV8CvgU8CngU+B/hALhkBNNtfapKatMN5Y0vDOsZH2fDYtSjQ3p&#10;1vZke2c8FUoVlUIATAd8XQIvRsKBqvJIKBjsU/Pe2tKW4r6bB+/c0F7Sngp3piL/lUQTBuB5iwG4&#10;mhiAcWAApjz7+ONPLnqdRfQQQIemDR97xg/AAPywp4QYe9MZfd5bUxsORWKA7QDWnZFAoDTtxDqT&#10;YUL+GVuMdX1LakrB0jB+4x3tyXgSyD0cCAP1o4boxrQDMX8w4QTaAfSddEcgkAgHgyWxorIyp7y8&#10;ra6mdWD/zvKScHFRUXFJuKQ4XFQUjkUC6H6xdYYAHxJ+QP+OjkR7R7ytvaWluaO5NbKluXjFJ2Uf&#10;N8Ta25IQxccToRSB+lgggBPrA8FkAsxDOIDRhNUErBLE0TByoBqJBAPhVCepV+mVjkKbDO9L8Ui4&#10;NRxsARcRLe4MRtvBRVTVPnf6pT3tAj++TwGfAj4FfAr4FPAp4FPgv5UCELlWRjpqq8N161/rE/+k&#10;onllbOU7TiTaUdq3Y0NzW9+hmwfvuMmpXr+hzSmtTEYq29NRCItjxbFUKp5KtMchzE11tm1el463&#10;lIVTs4a1RDasSq1fmyqt27Qpsq5u6qrOuvXBuv8mPXi1ArCiwQyJa0rGfQwGYMS0HeY+9ticJW+R&#10;0g3xAKFpw0af+cMfHLBDjxmAXW88c+AHDTXAv6FEOhVPp5KxULAYuBnw3eN+tJBhCSzsONEQCdsh&#10;myddH4L+EMsD9MedUHva2dzZkYzGwtWV4ZrqQE2fQG11pKa6tLo6WFYWGTSgePx4p6TYCUfA7UGP&#10;B8J8ZMDQHJJ7dnaUhJIR7lIONG/AJba1xVvag60tLcuXtb7/Xmrz5tamjZ0NTYnGptSmLeH29pJE&#10;siSZLk5hKKXD6SQYAyg6pZ0EVKfAmmDlAaRz4liucE2tC2knrQSgLqFwezDYCiYnVhaPFm2OBzrK&#10;Kv79nT8XmIMfzaeATwGfAj4FfAr4FPAp8N9KgZqy1IDyjvoVT9W0vV/S8F66eVPrsKlbmhPrxh7c&#10;0FLUEqzY4PQhPWr36IB8uLIy9snHy9c3ra6qKtu4qWnz5vXtrS3t7e0bNzZBQRxQsLyiLBaLQlWk&#10;rChcEQnUxNL9y0J9qwenK8es6axrbCv5L6DnPa/TCsCzH2kVIMe5rmz8x4eODYzYiRmApQuhgs52&#10;wOGdho464+wfHDD1Bz1t9r7/OGv4ew3VpA7fDtgOjgK6+pDLs4Vxb7ipRJw6MxyNBKOxRDDUmkxt&#10;TiS2pFJt0JYpiiYrymP96/qNGd134vjicaOcQQOc6qpAUcwJAfFHnaIy2tSM1GyId+C2pCD41wwA&#10;WAtWQBK3p6SFk3LiCSfRkY43p1LtYA8Cm5rTK1avX7Rk7dtLWj/4KNi4sai5NdXUFGnvrAiFS0PB&#10;KGA/Nk9IJZPpOPT3iQMg64Sekg3xSdEolQ52JJBFcSJcvDkRbCkrv/vH1/YiLz+JTwGfAj4FfAr4&#10;FPAp4FPgi06BWDg9oLxtSOCjvksfrNi80mls2jRhz8ZAv5V1u29oCW0M1tiy5VA41da8trIqvHzZ&#10;a5s3NTjp9rVr1yYS8Wg0BggKwX84RHahIViV8sGWo5AxQx+cNDqgFS4HG8uma6srBvXvN3bUDiW1&#10;kzZsiaUBJr+wxz0Lrr/2j79/llcAxPPPNSVjaAVg5E47PvPYY88sfxsEABBOB0LThow88+wf7D+l&#10;5wzATaePAgMAgX2gjcxuoToPKpJhsaj9Q4eftYwQBL15vlXK8PQU/0jXn/qDnxJgjyM57HBjiUi4&#10;OehsCQSaI6F0n8pQ39qioYPrpm4fHdAv2qcmUt/X6VvrVFQ6sSJYz0KNPo3/STLr5T0NCKdDTx/N&#10;M8J55gNIKSyYwkN4QAU/wDbETqI90NEZjEecQDEYovaOFNYBVq7uXPZey3sftq/6ePO7HyTXNkVa&#10;WkMtLbATKHWcImSfSqY74+CgsOIBGwRhdnQbTaPcNmrDB9VkslygBE4yAX4i0hkuaXairRWVd5xz&#10;4xd2vPkV9yngU8CngE8BnwI+BXwK9JgCJZHkkLLmoS0L+i19MLxlQ2ekYu34A1YVj1/RVtPilNnZ&#10;QQE7EmnfvHHlhg0frFqxrLOzdePGjcVFxdD0hlwVTlpsp/bZDu6VPxw2EJBDuclJpWEY2gl/L50d&#10;JcXFI0dNnLzDAWAK2tt73JbPQ4J7FtwABuC5FeukMgDF15SM/viw8YGRO+8499HH5ix7CzJwhsDB&#10;aUNGf+tHP5g1uccMwK7XfW3s+019AfpD7aFQKgShNrznQM7OaD6oGQCGxtCfAVJ3GQBwA7D6FQaA&#10;kTJh91CwCIL1LcnExmCqrSSW7NunaPigiu0nFE/ZLjpmZNHggU5xsQNT4EgEVrNQwycwj3xYxyfM&#10;GxqQfS6gfxDK+2KAzAyGQv/EAiA07AQitEzBtsXBQEtHa2uC7IeLaekB1YCCUJuzcVNyw/r4ho0d&#10;H3zUsXh509sLGxcuSa1trE4E6iOxinQw2N6RjLeFaLUBRgKKAeA2mkYRCyS30koQhG/JyBiVFkPo&#10;eCDYGS5uCRW3VvS54/s3fB6Gjl8HnwI+BXwK+BTwKeBTwKfAp0qBokh6SMmm4Zvm1b/7ZLhlY2vV&#10;kI+G7LcyOuaTeG2CxaTmALyMRto3bHzv45XvfLL6/ebmZnILE4bPRtLDYN8t7sGQN/feVnkZAGEG&#10;kiQmTsBfTGe8vaN98JDhu+5+WCg0pDP+Bdsp694FN17zp0ufXdFoVjGuKRmlGIBnHn306WVvs9ic&#10;GIAdh4z61tk/nNXzFYBp139twkdNdU4yDhUgJ0GK8aBSEjA8BADOwniAbwL9Iv/36AURLGZ0zosF&#10;MPBNYTknVNKccDbCr2h1WdnYEcVTJhRPnlgyYVRg5BCnpjoeDiegOePAIDhCDnuA8ZFFPJCGG024&#10;AioCA8iuQVn2z+pNYE3EWSjZFEA3iE9aAQAPIHwR/nd2xDvicVolwkgC9xhChVhLHyc8fW7c5Hz8&#10;yaYlyze+9lbrgkVtyz8KrttQ3p6qDoSLofKUanVSHcphKUF8Kot9FolnIAb/bN1AHkHVogdqATYA&#10;Kk6weQig7m3BSHOwuKWi5u7v/eNTfdn8zH0K+BTwKeBTwKeATwGfAp8hBeCWZWAfZ2Tby4OX3h9e&#10;+UFHn34fjz34veIdP26vzlKpTpeWJhobFq1a+c4H7y/u6OggN48a9wvkN+gfFwL95UIOmxOAsJ8x&#10;pzpwrb3ki8948RxEbAD+4QLLATAeGD5izG7Tj+uI9/kMKdbTou9dcNO1f7r0uRVNmgrONcUjVh82&#10;IdRnYP+vn/jVDxrXMFQnjZ0BVTUPPf7oyPrde1rGsDce7L+5pZxUqhKQ/ROQZ/QNQThE61DJIZ+e&#10;7HgfnAbUggDYyZ8mnpFSElA/+hqudGKpSGSTk16ddt6PxNbV949MmdJ3n7367b9v2cw9o1OnBoYM&#10;cUqxBhSKO8F4IJx0wilI8KF+HyC4DmxNqj9gAsF/iLGvaPlriM9e/4H7g1D7CQdJIwwn733MPACh&#10;c4B/hIVQsyROeBol/oEWEMC0BCMx6BoV9RtQNXxkn6HDA31qmkPhtclkQwrYn1wWxahhEOQT9sd6&#10;BEwgmKchOwSsODDyJ16Adh5gJkS5DaIaoGakhAVeBfbJ0HpatPsxPe0CP75PAZ8CPgV8CvgU8Cng&#10;U+DzT4GK4tR21Wt3W3Xj+Pl/7rP2jU+G7vvGrj+dX3bA++mRmxPFdv2DpFi+9p1FD81//q7ly97Y&#10;tLEJezQVxYoi0Qhk/3IA6JvfjAvzSNYHzCHsgeEZhEMQNGh+eQMngnTIMxqLrl/fuPCtZ4cM61tW&#10;NhDGA59/IqOGS9a8eeiBsz7a1MbyaDpfi1Rvuf0KzQA0rSHpPyvBMAPwWG8YgFce6Ld+cwm0dlIp&#10;9qAfIkgP9Rhy2Qn5eQoSctL0YZUcgGMwAIKF2SiBvPinQ5FEOIK1nKZwcHVF+Ybx44r3nzXs6CPr&#10;Dz4wOHWKU18PF59OcWk6UgyFn2A4Fg5GogFAcpj9kiyf9/Nip5y4N+CfmyuSfhQEJkFAPzYFCHM4&#10;97SctEMYuBEaSNDmB3+AC7IkQBM4A/JEFA2koOkTdCqqgkOGlo8dWz5iWHufyo+DyfUdLYGO1mI0&#10;Puh0gmUg7aEkMhCwjyWNJPMRtK0Bl2s8hkqHkDuiJGk+oYw0rFBCkTdnHPeFGFt+JX0K+BTwKeBT&#10;wKeATwGfAgVSYFB1chfnhV3f+G3dK/ekqvos2u7U5/udsDi03YYWgCSPgk1xcceGptdffP62V195&#10;ctPGdVDrh9Q/GokSbGdz3py4X2C9sAFyxXjOi/4t6C88QAYnoPkB0V8RZQ6HNn8NBRe+9VJJSUdd&#10;v7HwF1Ngkz/DaEsb3pp94P4rtrQrmBsIvBau2nIHMQADTz7xqx+ub5I9dKF4P6Cy5qEnnhhZv2tP&#10;qzv81Qf7wvwCSi9pYGDauYsYAMbP0PgR6I9FBi1qp+yDMZK/JzuJjwoWl3ZGi9YmOhtD6eDwwfV7&#10;7TnuuK8MPeSQyu0mBvrVOsVFaQjm4dMzDF3/ADYBRm3JMyib+tLJqjXMuFkSf+tOy90FkAsEd5cG&#10;TGOVDa9mALUDI1m5IA4G+/8Go1HalwwtLYpG6+vKBg+CuXhJZXHn5sZEW3NHIoHVBfiVind0Yokj&#10;EomhjXBmiiyVHTlnJkpBtBxCF1J9MVcOghzJcGzBzK/0tAv8+D4FfAr4FPAp4FPAp4BPgc8hBbAb&#10;07i6lhmNN098/o8VH7y6ZsJBr4/52vyyQ1Yn6zvhYt06AO8Czrr333187pyblyx+HU56irCbU5g2&#10;gwKWJ7DOeD5D/G+vAwjiD3ESDzOgcT/+KoE/yX5z2wy4KkOsum3wIZiQ5UsXRSKtAwZMSHzueQBi&#10;AA7Yf+UW7JjFou5g8NVQ5Zbbr1S4kxRxlJKMQdDbZPCQwSs2YgNPgJKwHRhOoF/wAfCfHw86iTiU&#10;XaC/H02FYhvi6Y/TyY19ymOTxw6atefgQw+onjm9ZMywYGURqI5Nt1irhgTqYNXQrdlWHcrd6Nat&#10;yYhPUCKH5ihs/o54QCg0YSc5nFhriEacivKykcOG7Tl93FGHDp09Kzhl/JY+lZvgRLQtmYiWRCr7&#10;JEJBbDcMUwKG/ZQ72i4nL4lsXXW3SS/5mfgU8CngU8CngE8BnwI+BT4dClTEErvWNxy18qKdbj6x&#10;YumL70488qF9rnsk9uX3k8MTXg+b2LSprGTzkkW3/uuOi155eQ7070vLSsNAXCLsl3/MCGSjf4QQ&#10;k8CnHBLS7UGchHAX3sOzZMAlGx2hyqqql+c/vfide4tiHgPlT4d+2zJXMX0mwbPozsCIFqgW7nCg&#10;4sIq+duiPWzoCgc3ScjKg1gToP17yU0+AXmC2FgL6IynE4lgIlS0xQl9nEptqamsnrHz4OOOrJx9&#10;QGjiOAc24W2d6Ta458cOYOQViNkXqjK4wwx6eIB0LzcecLMEG0BLBGQw4FkoQNEJbCIXT6RAJWw0&#10;FovBy2xHR7tTVlQ8fnT97AMHfeXLlbvt3F5RuTEUbothc4pwBxoLKhCRSd5P2lAuA4Bi2FMqGQr4&#10;nMC2HOJ+Xj4FfAr4FPAp4FPAp8BnS4HaysDMmmVHLDxn3A1nBJvXLznkF/fseNmz5Uc1tHm0/FFJ&#10;gHxA/0Vv33LV5T965aVngbZLS0qh66/UJCzfPhnKPC4nwKo+NuhHcqB//OCP56Rgz2E0hYxFgSnF&#10;Wh7wLBRU96l+fu6jG5pezpZHf7Y0z1m60Xkx6BmAnBZB0vChGYymAjhJMR67AWyj2pPLTYb6tC0A&#10;2/yyt32USo450Stl2PeqIZ5aA1H6mGF1X9p34HFHlB24rzNxrFNdQehbFKzg1DMaBmfCmzWQbbYs&#10;V3yakFlq7uoLCScA90EJ2k4aLvudFGyPUW34H8IWwE4iBVuUMaMq953Z/+gj+h5+UGjimIZA8JPm&#10;1uZkIBErTkaLlIIPI30iCiwheDWAbCaYKv7hU8CngE8BnwI+BXwK+BT4L6BAv0pnVtmLs587ddg/&#10;fhIPRN8++rf3jP/ti+1TNicAhzKOVGVFy9tv/P3yv/zg5RfnlpeXl5aWioq/HKKdL+L/bPSvNHw0&#10;H2DJ/mmpgAX7allAFgdY2E//mQtwlwgU9M+lMqRtCdxFANIgcpw+ffrcc9c15aXNn//+Eo+WtrqP&#10;iLmBzYNw28O/5DuTdPe3zUFebqDqwhvtwokmMQAoMQR1/lQ4mI4FwiVt4eKNpSXOuFEDDj1w4Fe+&#10;HN17j/Sg+hQc/JeUOCWlgVgUe3ux+gy5Y4JxLATw4ACkdlst6O+qkUwrQutghoyNASoBZTGMGnju&#10;7MC+cYF0qKy0qKYmWFJCWx/DILmmtmzvmUO/+bW+hx6YHjp4S7QI1hWbQuHOaDTBzBVZEnAnEDtE&#10;1hL0q/cG2DZE93PxKeBTwKeATwGfAj4FfAp8JhQYWBk/MPrUwXNOGXjbJR3lfRcec/E94y98rWVM&#10;azyHcDka2bJ44e1/+cN3X5w/t6ysDOhfqfiTfgpDRj4E/dssgeEE2C5ACf5F5K/BfSQShcFwFIE4&#10;ovqQW0igGftHhEkwbIPkllf879ljgKpTVFz8zJybIpFthps/1S6za8krAPDRGYBVaywVjKTpAj0E&#10;qLrVB4F/4ifgDIhcYLLMmx0qYbfcaCBdBBPaxs4U0H/VTjsOO+KQ2kMODE6emKqsbA+G2sLRVFEZ&#10;2/sC9dMOzST3R0rwamQbwlyKcDPb+BCegmT0nDHXmjWXoMEjF/DsCSNwLEfE4fozHm/HggA4qHAs&#10;GSvuSIcS0XKnoiIwdlTdEYeMOe5IbFywqbx8fdrZmEi3h7BxQRh5YMsC+C4lp6JcFO9T9qmuZmxj&#10;GvnZ+RTwKeBTwKeATwGfAj4FMigwqLLzoNhTB845tf6+Kzrh3ucrF907+jevtYxtzwX9Q6G29pYF&#10;/7jhxy/Oe6K4uFigPyF+2HmyXa7I+wX9i6GuMfz1WADbsn8R+VuCfYH+DPm1FpAwAKQaRL+ILA6D&#10;PHYFfJPpOMjYIRh9pGAA1slLFi9MpT75ogwGwwOQETCj3RA2WkukwglY7KbJ//02aQmp0JC2D3nR&#10;F0yN4uAFNJAOp9OR9mC0ubw8Omlc3ewDKg79UnC78R1F0c2JZHsoloqVJYIxcvtDu3HxKa452QIY&#10;KkBx3qFt29TS21RlpECu+42BOPvs56UAGEmw01Jy1okhBudFWzraNre3dKSwcVlJNFaZTEe3dKba&#10;wpHA2JFVXz546FePKpu6XVtJaWs4ghM8ALIB+o8mAzGsCLDxNXfGF4N33Cajws/Ep4BPAZ8CPgV8&#10;CvgU+G+iQF2Vs3/p/P3nnt73ritSkdjy2T96YPxFrzSPa4Oic9YBMXAktOr+u391/dW/hXS3tLwM&#10;aJuQFUl4FbIzrnmMj85M7R9x9OmB7RzEyF6L+V1TYKP/I8J+xQRoQ2F6ansOZW8z9uGq/2v+hHgV&#10;PsBgLHjlQdgwfJ47NFvRXBiAAKywSUzPKkCkneI1yt6aJoEeYvvLLnpYnp6GIDzaHIysBROw3YTa&#10;Q78U2X0nZ+TQREVZZyiSDBalw6X4bU8F4lD9IXf9tFUYOIgkjhQrEYnpskbNtgMjVdUcQYU2wqgV&#10;KfaC78UYgDcC4A2puS3hoAygCCzSyTNpMpBKwVoFfEtJuxNqCQXah9RXHrT38KMPq5w4bn04vDEc&#10;ag2GAfthco190bDTGPZHUJQptHZ+PJ8CPgV8CvgU8CngU8CnwOeFAtXloX0qFhz0wpkD7rwUrl0+&#10;Puq7/97xj/OSu2/q9Hj2NNWNRVtef+WGK/7yk3Vr19b0rRHoT2Aaihb8m3FovO0aA8hSADEG/Css&#10;AAT/JJfV4J6k/YTpXb89Nr3UYoKJzBf2OkC27N+YIph8DK8SK4otW7qoKNb6eemSPPXI4AGU93zA&#10;Wui2ANNiDy2B69umGaz7D/+d6BdoFwWS6Ui4yIkUb0g5GytKI1O3qznqkOIv7euMGOLEoBEEfazS&#10;WLAklIqmoEuTdrD5sto7lwwAyDKBTma5ZFlIDHO34SHif9qL1zYwkMULnKgQn7RrGW30G4gFw6WR&#10;4pJICbYkQ11hoxDCVsaxUqwGdKYiHYFIon+/in13H/S1o0tm7rYxEo1HYp3BaAftJFBE/kRpVQHM&#10;TYCK9A+fAj4FfAr4FPAp4FPAp8AXhALlRak9qpfPfvP7Q275dXBdw/qZhz6699+ejO/VFC/L2YJg&#10;MNnW/MbVV3z3pflPF5eUxIpca2Cl/CP7IikNIEvmnssFEPmD14o6JLzXKj0E5VllxAD0Lsgp/IOx&#10;AbA2D1MMhm11YCrpYVG4um1tbRs2vPd57jclGLfwvYLQjK3JTU+S/NEAym4bXM1uc2j/W2D1SCAS&#10;hDlAMNoaKdpcXhKeNGbwMbPLD5jpjBjk9KlKh4tCTlE0GY3GoSkPowTak5jcE4lFsuhd0fbCVDEE&#10;4iSlfM0AuGzNVsj+pedQWpJ5AKULJKVxPdI4sQMZGUrDSEJMJcAz0fZp0UAoigpiwSLphJJODFuF&#10;hcqCkbJ4MJys71N++H4jTjy6bOyYZHllawSrH6FOiks8A2yCiQegnYj9w6eATwGfAj4FfAr4FPAp&#10;8HmnQDQS2KF27ewPLxx95znB999vn777i/tf8kDZyR+35Ib+aE/AWf/qi9fdcM3FuCYnP4TrCBzK&#10;P8H9FM17yGMJF10gI/63jIBd/X1x5i8uego8KEPt+Ud0kIz6j12Wp24WjyKllJSULFn8Uk+KLbB2&#10;2zCa8gFk1OcVjdjNDqm6yLmNNNJpq1wswER4r990IOKEijfEU02xUMnk8fUH7RPdbYpTV+3AyQ9s&#10;YgGqE8Eg9GOwDEEnbUxAnU7O89UpDozM7aeBmJG9UlaSTd+8h155YLyuKEWsEnECXGF2qEQnmxAD&#10;3qNBkfai4nhZcfnE0aOPOiQwekRzWelm2AR3dJJBcDBC7EQAvBGtBviHTwGfAj4FfAr4FPAp4FPg&#10;80yBMX02H7b56sn/+nbszdedAXXL9vvhvwec807HyHwoJhRKJ+JLr7vqh/Ofn1NeUW50fuw2Gv0f&#10;EyhYPwP628o/rvK/tgMQ8998gn/DWWTTVjkS1UYFolokZbm7BVurEHYRki1KXvPJipLiHjAe/+Eu&#10;zu4dU1dSqxfJOkHXbbQCwFr/tMtYMgUzgwAcpTYWhRIjBlbus1v0gBnOpNFOZRnQPhR+AnHsl5sK&#10;ki2CA2dKsYAThXqM7MOlQT+5K7JO4WXcOiu3ney8c6voKgr/ZPfLF9TR/F9YAy5StJGgC8SKSurk&#10;vb5o5QLK/fE0TjL4BWsQLMZeB87QQSWH7Nvv8P1TgwfC/qE9EN6cSKWj0CGKyD5gW1VlP7FPAZ8C&#10;PgV8CvgU8CngU+DTpMDA6tQhzn17PHRG6bOPAGut2e3Ih3e94gVnRmu7OE7McUQjHe+/e//Vfz0f&#10;z4D+XXxvSctt1RojW5eYxvWnbQrsWQTgG6ULpM0JMrgIg+9NJhlMAjmV0U6HtGmBWnAwyw6Sp82W&#10;mGupZyKRaGlu+DTJv7V5ZwBNYgCU50vyRQ/suk2d60NQjk1wgerDRVvSgUbcDh1Qs9euZXvthm2/&#10;EuWlCTKfDTuJEJshC3wmhRh4ISVbBK+Kv9mUV4C5gf5bSxIrvVAHhDCueQT+00kqR3yhNiFTSkFA&#10;/7zFGRGS9IGwfoHNAVIpeAjCZgHYs9hxoolgUaK4zBk1tPzgffvtOyM8sP+WSKQdJ8wtYsWJUAhO&#10;hJBsGzbEz8qngE8BnwI+BXwK+BTwKbBNKFBdGd6nz8JZz5zZd84/0m3t8ZGjXjvq6kcqvrp2S1de&#10;48vKmv95w48evPe2ktISaHFDjRqw2kLnrv6PDdkN1M5QCjJYXJSH5HCtdXmXALuxJoLYCJuNf5UB&#10;cRbosv3+sOA3x5GPmIiaTCTXrFmxTaidvxRhQtSpCQU7WyxBdIshGadaTidZ40pO5KhwLt9sm4P2&#10;uIKAvy0YbgoHO+prqqfv3OdL+4a2G5uIRdqTiU6yt4VZCDAzFY4tdVNhJ42Nv8hbUJKWJLo47HZs&#10;m9pSLuxhiE4B++ognkPIo50BKXZEBiCWf9gxEWwXgrBgiIOToqZAHQh7oJHJQKQDqwLBsDNsaN9D&#10;D4BZcFt9bVs02pJMt6RSbQGnk3cF9g+fAj4FfAr4FPAp4FPAp8DnhwLAPpPrNx/yxtlDbjsv0LQu&#10;UFK84sDv/3vSb99u7NNFJeETc+OGV/742zPWNzUC/UtM8aKe8xCsL4ctWc/A9BlmAATUtCMgOweT&#10;iZiP8lYAsVgM/2kzMNyKrn8OhkFzFhmC/65rJWYMyVRy48YNn1LHoaX1/dqHDNowdLDnHDZkw5BB&#10;Tf37NRcVd1cy6/fbG2hpikunECmFF9g2B9nvhiOdodD6VLKluqxqp+1qZu0ZnjoxWVXWmkp1wG0O&#10;dsASe1sSmzvpsJOE8JyckUJjKCGq9Io/wRVrJrEVsHW9bWqqhx3TAFa52jBXTCOsQ1T+aXNgqjBx&#10;BeC6yJgFJ6T48ZTTkQ52whCYeAhUGBwBmVSHsB7QnggkMFQnjelz5IEV03fcXBzbnE41tbe3g0X4&#10;omwit02p7WfmU8CngE8BnwI+BXwKfG4pMKjGOThx1w53nRb+6D14amzdfrdnZ/z2qc49t7Tn2NPX&#10;tKIoll614pFbbvw9QoqKXVc/EiGbDTAGADnZgNyieCV9VQsA4jzUA9b0rmGA/thlrLSkBJsMl5aW&#10;oT6RKDEAuXkAZihE9cMcNig2bIPUmTCqLSvGZlWfzlFetqmz/cPm5rU4t2xRJ643bVzd2ty8cVNJ&#10;S3NeiTnJ0smXDRzZKLc2qiNMVcXEdpvq/4PXCMTDoZZwqLkoUjJqaL8Zu5RMmZguL+lIJOKkHg/X&#10;n6HOVBpIH/r2LHgnK9pkIJEIxBPBBLSHWOFee+E07jjzy/4zVkZ60RHKAkAr/EsOSksKCxM4yUdQ&#10;OgHXnQFHnaggVTOVSLUnHWxg0AkGBhYMJPrHAWf/0HPCTnbBCG1oHAlV7Lh9/y/tHRo7uLEk0BKB&#10;ilAUI05pH/Wixn4SnwI+BXwK+BTwKeBTwKfAtqNAWUlwZumCWXNPr517G6GeouiHX/r+A/2//258&#10;cNeFpJLrn3r8z/+6/UbG2WEoOGfHFyPbnPnYUD4b1hvMbXMF5PbHWkAQUE7KGXBCE4kUFcUA/av7&#10;9Kmtqa3uU11WVlYUK6LdfwXoew8X9HvBfXZMPJftij0ZfDr2nDV92qPhtVi3IHel1omio0U1LR1D&#10;m1u6ktuLUruI/9k0V/WIYVZkXWAbK6Ijx5Z0alMkFBk8oP+OU0q2386pqcZ2XomEEw0VhbAZLjnE&#10;DCSgLkPSdGjEAzPDE2kiDh4gmExChK4qbDC4dZE1dtARCqlvxTtgFhyInMyAiNEvgX6c6WRnKtWZ&#10;TsadFE5UMh7AmUrgdBLJNNiZDgj6k8FUMpRMhgIpqlMA1sxRJwBHqNg8AKbCTkV5+U7bDzhwRsfw&#10;fqmaCrgMTcKSmLSL/MOngE8BnwI+BXwK+BTwKfBZUmBC382zV/12+IMXOhs2QJmhbcQOz+77l6c7&#10;9miNQ2bZ1VFdHb//7gvfeO1F7I1l++K0Vf/t9AZD55Dfa0xPUN72wMNWBEp/x5bT63xNGLYCAANQ&#10;UlxSWVnZv75+0OBB9f3qKyoqi4qKsEtYtpKPXbEs/aCCuoO3p9rGB9B/wPkoW8UfNsfhSNWW5gGt&#10;Be0/xugYzinJn71YbOsdfxVnoOxq1R64PW4EtP2NN1FeTkhB9T+VXldSHJk4oWTaNGfQINpLF+g/&#10;HIuwB0yqCJSAwADA6Q6QNrYNS9H2X7wVFzM0n4l3TLVKwuwE04oXT4g6bCRNTlQ1t+S6DeXaCsOC&#10;QEj0g2TKgLjY+pjvsYtBNAL/RsFUKhXo17d6+i4DZuzaUlnRmErHI1HaEgBcdtDBttk+N9Djsecn&#10;8CngU8CngE8BnwI+BbaOAjWlyYOjT+xy3+lFb70MsSWk3B8det79w855r6VvtxlHIw1//O03V69a&#10;Bdl/t5ELjGAYg5yGAdl6/CZbeQSBOZT+y0pLBw4YMHrUyJqaGqB/s1FATrm+5ECIz3tkR04RQFTR&#10;cA1+o29dfYHtKjBav77YfPbDbKUpoP9ItGZL88DW1rz+l6wi3BUA27wVazD0QCxa2cyVVYF6Bbsh&#10;83Zi5L4nyfvlBsPY1Cu6Nly0aeSo6gO/FJi2q1Nd5wSLgsFiiP8jThCbRMecdBQ+f9jklgrGhRMK&#10;Y79gJxJxIuRCxwjkVRVNXbVxQIFU7FE0XajHAxDrKJGbH/CUDp1RbJvsgI+hEzYDtJtyEEpNxRD3&#10;kwvTNHGpcEiL1slKFw+UINwigSNwQiXhAcMH77Fv88Dh74aKmiJRLBekI6QRtCWC1YN0lNYE/MOn&#10;gE8BnwI+BXwK+BTwKfCpUwBqNNP6rz9o4Tl9H72Sd2F12vsOf+GgK+Zs2aEt0ZWrHwHMGze89pdL&#10;v9fags1Oe4n+88FxO9zDD3TnsJ44APZugwMWuvF4HOrn0EGBEFaAuxLt5iGt7AJrHmazBHYOeBqO&#10;hGtrB2zDfqrrm47Hl2GtIoMyaEusuG7jZsj+IS3v/lBufsR3EAT/Il0XYwxB/DBqpZNxeO+MgFOh&#10;ZCICWT7k29AXgzA/0JoOttf1K911euX0vYJDRjnF1U64PBAqhrsfePohViAYKAo4zGSKFx0sB8F2&#10;PBpLx6LpSIiMbfV+v7ZqjnVtMLooYrkWw93TJE8M4UO0JyDeEI7IBItxQv+oH5R5+ORtgNljKZ/Y&#10;7gDmLmkH1u74xXUQDAE2QcOuFLSpANY0aMxBmQgef8JOZ8iJVpWMmlw6ZZdN/QetDoXbw4FkONAW&#10;cVrBQYEp8hmAXvegn9CngE8BnwI+BXwK+BQomAIDaoKzk3dNuu3U8MqVAeCvzmTjPic9PPnCpZtq&#10;u80DGviNDfNvufESAOteo38ppQuRvF0NiZa9W2tGVQHKoXMe7+xsbmle/ckny5a9u2bN2pbmlk5w&#10;AhYbkJ2KFT48QthsToDQnFVh3IbDsDeo7pZcBUYA+k8mloXZWZGdBOg/merbtL5vezvsZws6ZKdf&#10;MWIFzidTVj5kh2VLzq44poIyzYwUALMSR+WC4QBUepo7OrakU33GjBm66y7Bujq4A6KNb0NR6MFD&#10;Co6uEw86RmuGFY8EwMMklk7X/4403xChdwxKr9rUk0TMOoBpwb5mJP6n1RTFXynxP0KDAaxtgBNI&#10;pGC74dTUDdll1+oJE5qLilrhDBS9QtsgmD7pSeF+XJ8CPgV8CvgU8CngU8CnQE8oEA07u/b5YNYz&#10;p1fNuT0Yi0FUmS6tfPOQix9Mzd7U3r0sH/LptpbX7rj5L+xwM8dCQT5j357UUUnijcC+O8m90tom&#10;i9Nkoq2tbdOmTWvXrP149ep169Zt3rK5va0tEXfXAeyaiFaPfYCrEWbABMq1nUoS1dTUtbQWCsq7&#10;bn6/ulCicxlvbJCJ/p3AoE2bazrgRrPgQ+9gxQJz7eGG0PawXWfOffShx95dbVqz26DaM37044O3&#10;O6ngzFXEGf/42rDlH/ZLpSORcFsy3Rh3NtfUV5/0tfozTg8NHcwy8IQTxkZZUPVP0kABJ+ItQzXU&#10;hH5OgX5uwqA34nh1sK8BrQwQA8PqVMowAOs0sG8gPSboR7W3B9o6oSTkJJzUxk3v3HPvmttvHfjB&#10;sprOFicKrigUawmEQxV/+dX9Pe0CP/7njQJ1M6aeuptygdxl3Zruv2TJogJrP37cubNrOG4hqWqP&#10;OmfsWIrcOu+GBXMbCyzjcxKtdOapU6azs+mm+W9c/VzL1larZ6Tb2tK6S19460wn5suykJHQXXX+&#10;1573bDB8od+jz6RrfYp9JmTvWaGD+0V2XnlD+Qv3Yh8pwDOnvXPLbgc/V3HE2s6CJNmQ/bdsefX6&#10;v/1Ods9F2QbuiwWwGMWSBa88Nfa8fEuOOIPwkKh+4bSHcsEvH9i5C9eiry9eO7GTl/qj9vSiMJj5&#10;4kBAhqYQbiU+FiUiYeX4HxJqQH+IqvED5sDoAhmqQbeeNYXoT4I81tABmbu6AHjVRyqZkmUEOpKp&#10;pqamY48/K1o0uWcdkCt2v7pwvGMh0cbaNA0Ryeo3OqxhXXFPXQ099NZNV/3hkvmr9Oc/4FweHbXm&#10;8Ans9l+k7qJdzxkbJ0E9awn574H6D1zfhNuD4ZaiaNnwIX0njg/V10HUj8UMs58uDQXiQ2iVxVOE&#10;OPExxxdKDV6sGHhDMBryuewo4A4UlsGhYDQWLC2GKTTsgYN9+wzaYXK/8WPai7EIQGsjkWQQuwf0&#10;gLnrWSf5sX0K+BT476NAzWHnTD9q/H9fu/wW+RTwKfCpUCAaCexWtXy/p75e8fw9QegjkE5G8MOZ&#10;p/+77JQC0X8kEtyy6WUb/eesKMTtMAxo2dLc1uLxVgOwv2Xz5vWN61uam8WJZ04le6Dr1lZ4um/G&#10;LwnjLUm8uLcXBJ4pkufwtva25i1bmvnf5s2bN27cuAn/Nm5EVhnoH9i6o6MDawUtLS14ioP+4Br3&#10;zc34AVeAoqUgeynA1AecRp8+3ThILaQj6wj9L8qJ/mPFY9Y29Bj9c6EsjdZbaWnRO7nf56eaD1Bb&#10;G/RuKzDyfkmehbA00Qzf9zV9yidPio4aQUa+pCxFfnBIvZ5ZQOXjR3v1LIQun+841EAxHAAPwJpN&#10;mfXFMhIk/mCDUqGwg4U2OiPwrVs5aVztTjskamtaYrEkrCPipKmV6F0XfL5p5NfOp4BPgU+PAmNn&#10;j5v46eXu5+xTwKfAfwsF6qvTh7TdOu7enzobN2Fn33RnZ6Km7uWDL3s6uH9nwToskyaW/ev2vxF+&#10;9AqqbSIB/R934vG/+d1FOGcffmhnZ6c8ZdiePuW0Uy/83cVfPvaY9vY2yscLe0gbhzRKIl876aRv&#10;ffusk04+ubikBPJ3VxdHvDMKS2DxALgDmkcBQ4cM3XOvmYceOvvE44//2te+euyxxxxyyMHT95g+&#10;YCCZ6go7IRc7TttxNh9HHHHEkUcdefTRRx933HHHn3DCiV/96klfP/nr3zhl9NgxyNOG/kZZiHJI&#10;p6qqqtJO5VYOEMj+E53vYDHGlv2j0HgC+6lNWP1JV5uvdV00yKTAPptEM+wPhKoHD/v6iSe8v3GL&#10;8Ac4BlWUPPzEk6PrpvS0JcNeu6t2Q0txINQSDGyCw8uxo6v32yeyww5OeTlWemgRCHukseCfvf24&#10;Gv1uzbKL/EJpATEbJUyVZbUgoeTYVOT62N6MGDDsUQEPQXRRXpZq2bzl3aXJDZuKWuMlcVoZ6YwV&#10;vz7z2J52gR//80aBlhVrnpu30j3Xl84YKxpB0NlYcI/7qHFd4VXvW6szaVs6r9uEJROm17IZV3zl&#10;gjUfFeQwuPCqfNoxo8N2qB/CO5y3rVrz2gqSwWzV0TPSbVVRBSQuvHWmE52lD8y75n5rRM1bub7v&#10;kHGiEeaUBNavXPwF0/IqgE6fUpSeDYYv9Hv0KVGw62xbF6v57Qs37Xwm5PoPFQogtlOflbu+8LPi&#10;hS+nS2KAK6nWji27Hvz0mHM+2FRWYCWg93/EoWN33XnYuqb1r7/6msffvwbxQJkd7R3VNX2uvuZv&#10;M6bvPnXKZMjwH37goVhRER6RR5Rk8vxfnj9r332isdidt99VUloi236pXYHZ9397W/vkKVN+fM6P&#10;Jowft92kiUuWLvvwgw/g1pP3EePYrFRkKRYFoawDzZ4pU6cceeQR++6zz9gxowcOHNCnT5+qqsra&#10;2ho4Ax0zetS0HXf8GAYBq1dDR4h5h9Tsgw/eYYcpw4cPGzFi+KiRI0aNGjl69CjERPJxY8fgXL36&#10;k1defjkWi6kFB2slAPo/qOd2k3cpr5qULfktkKSIBtl/gmT/HvQPnaVAoKitY1DTht6j/2Vr3jhk&#10;/1krNrcKj4Wfl0J9Wu64IjB8t5lzH3no8fdXk8d61gDadVDtt3704y/13AZgr2uOG/3+2rJAcEMs&#10;tKG2ut9BB/Y59tjg1B2dUjAA8JpDdCD+iWwQWF9GQpg8sndCDu+jXxgGwKgzwcBZQ37o/OulFaB/&#10;8NXisQl2Amg3vIjCXjiV6ISSWueit9bc8s/1j8+pWr6qb3McGyQ0V1b8/dy7Cx86fswvBgUKUDvO&#10;NhsA5rt7sdU+bybrPGYG2brgXWjiejXL16+87roVDVl07L4+tUNOP2UwQ9CM0t38M5uQu7dcnXjK&#10;i5T+nfw2AAVVPrOcnpFOp3YbKCE5rCkMlVDte50x2vDDjtmj1mVUvEtKWtXLspQohEqeiuVuoKEb&#10;D5K+h08/bIyuYZ5hQ48LoJsbR/JxO4gyyDVsCqgtV637cduzwbC171FGj07UNOQ22t3kvkR2E3La&#10;wHTfRlWqh2hCVW8F3NoVlmchvZCLYmZIFNrdX4x5/YtSy7rq8G7r7+jzzK1wj+/EQnD140RCH838&#10;1rzE7h2wXiz4OGDWiB2n9kf05+e9cOxRxxgDAITYNgBgAI485st/vezPkvGDDz1y+jdOq6iqBGAn&#10;/JxK3XzbrdN2nPrUnKe/+Y1v1tTWkMY/BKO8g6/o/UN353s/+P7xXzmW1N/D4ccef/Kyv/wFu3qJ&#10;TYCo+NPOuGwDIGi+tLT08MMPmzJ5e5SIBYcPPvzow48+2rxpM5YOYAxQXVUNlN+nuvpvV1+zvqkJ&#10;WSAJHp188kngMdY1Nr311lsMUGlFQf7JIsPcuXPffOMNFEcK/3DDI//4GnG2bNly7PE/dIIjCiZh&#10;ZkTS+4fsnxzguB0BI4RQqKStY8iWLb3OmBL++40br/njJfNWNQqHhZC/RkeSDYDkKihc1P/p6BXs&#10;ZnuNCDb3jcdiwbraoinbB0ePcEpi7ONT8icVJFL2wsa6oF1Oha+taubnMjHISrr/5NNUNjNgb6Dw&#10;lIozAJdJuI71ramYMD7dty4ZKYYVALyIpsK95/Y+l1TwK1UQBfBVzjYaHjt7+rmH5/TFVrzHqRnx&#10;C9UFx2f+XGUcrCvWZ/CpWXrkPaxPQW3MHQlo7Bxl7ysRanabcu45Y8blil1g5busTYGkA9CZfq5i&#10;b0x+JdNPmX7uqUPqchYw1qB/PG5rFHl8T1q3FUT0JC2ISgBkXrJzFtTA02eU5qpJzRHnWOgfMXIN&#10;G8fpOd2ckhkgtbJuVyVj5HuqUXBtezhuCxwMOehREJG77tGxGPlipq8G/mHnQJWLCGhPBXgdMnqk&#10;0DZmES3/fEJcQffzT8G90GW7C+jubfUm+PkwBbavaTzgzf+rnnOrUxyDCWK6M56uqn5tr1/P6dij&#10;R+h/hykVkyb0WdvQsGHjxh132GHCpIlGl8amtAQecMAB+F22/F38FhfD0qCrQxA3Ygg2BLYuLSvd&#10;bbddcPv8vPkImTx5e6B/qOOLwo8ywKW1BDqgogN9oa9//WRB/y++9MpfLrv8uuuuf+ThR1544YWX&#10;X375+eeef/DBB6+++porrvobTAKMzyL280MV++STT2644ca/3/T3G66/4bprr73mb1f/7aqrrrzi&#10;ir9edtmihQux8qBUgAxnwPWEKXBlVVVJ6dBeDzT4/MlG/wDJ0WhVR+fwrUT/VCvmYoSZIdUrMaUw&#10;OwEzMleOVTlybxoSwL5YoXAiGEmWFAf79Q2OH+PU92NHo5S77EFsOA20jRYDrHJyMB294kN6U/Vt&#10;kIbsqHmf4KwmsfkDPQYJ4P0TOm2BEE6sgcCAXG0w0Kc6NHRoorpPR6wILAGdPgOwDTrli5bF+HFK&#10;sArx2CXzLrpk3nXztcrOmMEzc7AAJTXsISfj6F4XfPy4fL6Jxs6e6hbU4/r0muC1R3mRn84oVwML&#10;rHw3dSmIdBMP9/AkniwBfHNxZTV9LKdPyxrZs1NPWtdjEpbOPFyWX3C0LlmsHSUVRCU7bWbBNbuN&#10;yTHk+pTosjzxM4ZcL+jm9KkZm2sw1+w2WBs2FFzbHo/bggZDjp4piMjd9OjYMdkUBRufY+BZpCCW&#10;srC5ovaoTPaV6zNmrLuGYypYUJ4F90LX7e6+u3v8JvgJ8lGgrDh4YNGzO953VvjDZcFSQuHp9o7m&#10;+rFP7fHnt9pH9ohu/fqFHn3kJuDs1avXvPPOEmD6vffb184B8FJu453xwcOGzJgxHVa4r7++ACFl&#10;ZeUQb5P4vEuIaSTD7e3t4ydMGDpkyObNWwDc29ra+9X1HTd+vOj3G3tcArTaS8/RR3956JDBWC64&#10;+9777rjjDjj9xLJASUlJMSpaVCS/EIFv2rTRlCJpxSENHqFpAPrQSsKJyOZAzTMsgA0zAEPhXXab&#10;1dbe7V5puSld1xey/8XZsv9ksk/Thv5YuuhRB+WMTGhb+CW5EPqTMr42w2U59dboLzkdHfFUOtSa&#10;TjdHI7WTJkb71zvhEMxe46kEa/7whgNY+iEYDNm3WoqQtQGB+rxJG1UVXSLElcbItTH0xjVt7oA9&#10;B2AOwk9pSGl7DoTIU4SjX3PGUT2X54+hYEYdyKcsBoo2OpEidE2UNQmgPpxLwcMUR0vTfmia6eE9&#10;Aqj92ASNNg/mlRDQBetd6WAoNmjgoOm7p6v7NMOXUigEY5Ot73U/hy8WBSaOVVBg6TylitOwuKlJ&#10;taGkNvdG7FAyIVbBwy04NXvkFt9KXqUzp2vMoTmNiy5ZulQXNH0PxWr0qj69IXndjMGuBHTZUmmO&#10;VSU7z0IrX0A9uiOdwUPIyyXUvPuX6bzHjM3teMc04T6S//ekdd3XmsS359inhRSXrdRuXgukUnGt&#10;wtxQO1Gj6KIH9IhzSsaNz7kI8KnRjXSrVDVcIjs145R3o0Jr26tx212jcvRMgUTuvk+h3sMD/o15&#10;6+3IqlNcKYBTLNY8OApsoz32dCnzLrphpelju7zC8iy0F7pvdjfdXUAGfpQCKDC6PnXIqkvrH/oz&#10;vLAEYjH4IXc642umH//IpAtWbupGJJ+RfXFx6M5bfwuXOEDDEHu/+uqriDBrv31xK0LljGOfffet&#10;rKhY8MabH330ER4JsM5XZVv2jzhAUGAAdt99d2T+3vvvL3j99RXYoSwQ2GWXXQR6kTt5Bn6Ca+HA&#10;Z8oUaP5PRtpHH3vimaefAXbP8A0qRSMTKKvgghR4GCOSo0/lX4gD+VA566UGA0EZQGf6Aho6bCeD&#10;VwvoEzdK377YQDdL8yeRiEQHbWmu6+zcNjhQID+BfOgrAVxzX6kVANtkdWtk7ql0IBkIdQD0V5ZX&#10;jh8brqoEK5gCock1DmXMNgZp0BUX6ADQF2MIvSh6SArfe4GvUrFimCw0M1TWHIRLSgHoBqMrXoK7&#10;UXpd+rXr7jGcpeE3TB2yO9gwHtwu8LVUEts407qHWmdR4xMaP2neS5i2CguiRVgKgCKbjMJ4Ktq3&#10;tn6naYG6us1BJw63td0tlvVokPmRvxAUWHSfQj+uxn9ja5cmnR5l9IbnFhjYVDO2JreCCghRWzNO&#10;wb7WefcZpf/Guw3yqy2RtD2vT+/IXDpeGUZjqXjpRQya+Wi8OxupFFz57qrSPekMHiL0b1lHLLrP&#10;BWpjx2avy7TOe97utJ60rrtKd/UclTSk6zGVSHNMaZgsXqIZsHk5N15Y+oC7m0TOIddbukHj3815&#10;0fO5QSpToJva9nzcdj8YclC+x0TO03vrV96rNrhoWbzUNdJf+oDaGCSnFKDANvat0etRy5a6vdm4&#10;4upcPECBeepm9GDM5Gx5wd29NW/F/3RabCI7vc97e9x7UtFb8wJlRdDRgNoPAMe70894NHpkc0cP&#10;lP5BRyj3r/3kuYVvvlqHfV1ZwD/3mWeAXiZvv912U7a3JbCG6Acd9CVcv/DCPHjUxEVpaUlpWQn8&#10;b+bsFaNtL/o1iFZRUbHzzjsh8ttvL1z98epFi97B9fbbTxItIIFqAurEQmC//fZBhBUrVz355JMQ&#10;5DOK94iS8dRIk8lWGJJi9vqPayUTBzxmZoDQo+YADJJUaVl73UiHwaVsN3nnllZ2VdHDo67WScaB&#10;/l2rX2QL7iZWNGptQ3keOvWwDI4uNWZrBcjfjZ4VoCqvfLCKCh0epZweFhQpKu7E5ldlpSXDBjsD&#10;6rHek6QdsWKhcJSQMW3/C6UX6hQy3yBDBxbqszmwcFfYSBl2BLgkYCzLBRq+I4IYfUuI7A2BW4QT&#10;P8e3kgkOMQmXJGiEgH5hIaTbhHnId5h2myJkcMtWFJIJ0mLAiWtYDDXUhZkBZtfICyj8/bOdO1x6&#10;ErfFSlDgkLANMiv94BlogU3RIrImAiPp0spUdXV0YH1baawl5ERLc8reetglfvQvKgVYhZoEvbZy&#10;cHZjtIq5frKuSQOIPiW5FwwQs6/R4mBddiNONko4OdIWWJ+tJXdTEzmDc4/GpiUemWjvKp+zVt2S&#10;rtRIW5uWNnltoy2gppklt4z1Tfn88HTful7RDzadBNltA+5Cu7it0SIvG12o8ZB/S4GmJbY9OrjE&#10;pVqarIZNb+nmtHocWuVgfXtR2wLHbbeDIVfHFErk7jq1sdWMroZGM/4tOncjBeiijVZfZL5ZXUsW&#10;usizF72QkwLddnd3dPOfd0mBvhXO7OS/xtz9f06qIwi9F6CQzo50Ze3Lsy97LrRvLzQMimLr/nnD&#10;X1BmdXU1fgF833h9wYcfrYBYf7/9Z2XUBewBbAN2mDoF0PypJ56C631EYA0cuLFnBXSWsJpUSihN&#10;4RQIiAWJPvR/RgwfhhxenD+/vLz8pRdfRHj/+vpxE8ajdMpAMwBwNjps2DA4/UTaefNegEkunvJm&#10;XvRjRMMiIOY9vmivL5gIC/rHtVF/EY7C5CyCYFkR4P9sG2yOVBq7BOw2/chkssfC8359A4nEUjBp&#10;RrpNdU4FOuKDVq+J9G49Id+I4CqzkF2ZAWgVIKWfQosa5Kxfs0G9ebeAYpuRTUVZ9ZjRwUH9naIY&#10;qxUFsOJEAFpKJEsEIH5iNCKhcCwShekwAtElRIYgg2a9woL4AuUF9xvhvRDfWrVRw4i2fGP9LSQU&#10;NkOagQvhDYRPyMmqmgbLFnRyK30g2Uo1JNDuG9V5MG6mDezI0Bfbx2Fwib0zKol1N+xoRzYA2NaZ&#10;nICKLTSzAUQaJET+4M5LghWVFaOGJfpWNibbWzvbe9MHfpovNgXMdze/6rndwPWtGc5DLQCxNYQw&#10;mgY9rI+lotCT4o1SgdPYuNV7/RZYh+5J11WtXDp3wWgpEmzb1pFjnAx1kUxL2YJIL13cMve+3IJ2&#10;VjTq3a4C24pu2c0ovLY9HLfdD4aCaJoVydXY6V36LlMV0sYu+sKD43VBheRZeC98Co32syyMAhP6&#10;tR2w4JyqOTcHimKBUJTEka0dbUPHPrXXFYs25l0b7iLvqqrA9Vf/QiJApV4u4OTn5VdIC2jvvfbG&#10;L5C0nQO4AsR8Z/GSdxYuElQG/I8LG4BlbAVrawFh0WCPGTOAvt597/0lS5aUlZctWrRo1cerkc+u&#10;u+wKBkOkvYLUgePHjhsLjAbG4M033wQYI4ivDwH6OOTC/NJev7zdr1HlQH4wMOjEaR0IQTQpaPOW&#10;zZtgQIDdxGABvWHjqpUrp+40vaW1srBucWNVVXa0ty0CZwH2BIXJMkbaiaRS41paLSuynuabJz5J&#10;+Rl8s7kE6aogojYC5gdiC2BYgF6U25kOtCRTgT5VtePHBGuqAWyhDEMLME4KWB9AH3nioigao6UA&#10;yM4tFX+jt8P+pJRcH/FF6C4MgMQR3094hF/lCNbyOytwXCC7MA+C3SWmyaGQ1omNgaz+mPiGIRGm&#10;UJTM5CmaBqiPlQs0ENYjKBxMD9oi6nG0ETJttsw7AoD4aBP2R5Nb3hkBYdj6umbCmOjIQZsDyc3N&#10;W+f2qZAW+nE+XxTI8qxHquRGNT9XXbtAn1mYJld6S/PbqIDThWhi9Lw+GWXUluR0XZRVExeL1NYW&#10;vvDVdeW769ruSddVrepq9YJv93TuXeu6qz+w+3WuJhKE93lk9t1RCdogtq25p9iaw3L7nuq6br2m&#10;W6YYPkcxBdW25+O2+8HQdZO7I3K3ndnjCAW2sYu+cHkDXXiBeUI1b5uMmQK6u8dk8RNgZ9HgzOJX&#10;d33gm5GP38cOX6SMAJPL9vZNux/+yOjzVq7vmdqPEDQaDc6b+/f1yqOZA5/6CNywcQN+n54zB7/b&#10;TZqwy+67GuoD7wCl7b///gh59rnnKPIGigx+IFYUg26PMuhkbXBJJYJ2XBBOTZF4t6q6auedpiHk&#10;1ddegxPPcCjc1NT0GhsTT568XWUVaQEp4E5qM3E4+MejhnWN69evZ3hGcn76EdAPFN/eTthf4fsO&#10;Ss4yfa03TtWAW9Fq7BhQDWehdPapqcFZ27cvnPwgWnlp0YnTx5y259hv7jP+jP0mnT5r++8cuuuJ&#10;u4yfWL56x+pVQypp+X37qtU7VK/esWrltOoVdFZ9NKWmMeo1D+5fuXlCxxN7rHti5of37dbw1MTO&#10;94vSHWmndFy//oPSqypKMxcTBpVsmlqzpiSSw8qiwBGvJftiCSCrLKKtzofsXKvMBArMMitaZ8rp&#10;BBqurwuNG+mQpTnp9gB3R+HxRpUCxCvGAA6WbNpa2tAf6AKAZPCFIrDnZQBXBm8KAY4HrDZrJQLE&#10;0f2yN1t2lUXkL+sGcsggM8sCXbcS+aM4AfemUJNEdIfMmgDCZSNrEvOTpa/y+CnKSfEkxlkcAn96&#10;D/EsImbPHJs9g1IrkulOvBUob+yI4KhBqfKemeb0tsf8dJ8nCrgqxVrK62rD56unsY9UEVz16y5a&#10;tq5VK21kJvck6k19vKW6OhJd07lFf1mcmhqvJqVVB5VFgZXvvmO7JZ1Vq0yDCkut39LfyFNmT1rX&#10;fbXtGB5ZrMcPTw+pBFV+o/dvWd/CXERZg1il5qeb4oW2Fd3y0qKb2vZm3HY7GHJVpodE7lnfdh27&#10;0DbmH3vjay3Ho1xYoXmqmvVkzGzLpvt5dUGButLOg9tvG/HoRelE3IkBRQRI77uzc9XuJz9U9rVN&#10;nXkNcLumarLzvWeeesjEKa8ox7Wo8s+fN2/1J2uAXPaxfAEBdu8wbYdJE8cDND/5+BOI1sY2ALBt&#10;xJGtgmEQnEamTltb64SJE7EhFyK/OP9F+O8HWEcpKA4h9f364SkgpAA8lAJch414UQRk81g64EBU&#10;kFT8xcYXgNDerlgYDzxjVSBEVSpA48eNvewvf/rjHy7985/+gO0LLv/rX6684q9XXXn5uef+FDHL&#10;i6MHf/LS7GVPHfHeM4e/+8yR7zx27LvPTH74jzvc++3tbvnucGc58px80/enPPyDSfMvnjD/9xNe&#10;+P3E5y8av/S6qKP2P45FgjMicw948Jtjnr2jeHMTvL8UN60e9vRtZYGyTVuGtK7duOPNZ9VEMpfB&#10;B71259RH/q+inVY/enmw/J/XS0jZSulZsWtKOkSphWTTzAbkANQFFAsWJlBcFBnY3xnYz4GtK3m+&#10;J2X3ZcuX33rLLVf/7eprr7nmHzf9/c477rjnX3c//tjjTz89Z/4L89964821a9aImB+FiAY/qrNi&#10;xYo777jz2muv/ec//3nzzTffd999f//73//2t7/dddddixcvJtUaPhB57dq1Tz/99D/+8Y/r+bjl&#10;llvuvBOF3IEkDz300AMPPPDGG2+IHhjYjIULF95666033XQTcst5oKwbb7wR+Tz++ONgW5ubm595&#10;5plrrrkGRaMmKOWRRx5ZtWoVisZiE/K/7rrrEB8H5XbTTf/4O1UDTX30icfBeIJJwOpRIBJuT3S+&#10;/OrL9997992o2N133nnLLffcfsfrL73U1tocitLaQRKsQGmJU9cn3qfcKYeqXC/f1QI6yo/yuaSA&#10;C5ct9d/uhOi21064JDeu/bLU1q0mW4r1Fmo0q/96z4He1KfEeBCiDZ5ye/bMQXzXdGHMWGvHg1we&#10;DAusfAE93C3pLO32wadaXv9tH5dLl3a/724PWldAtT1RGlfcaxzFwjTWCOwLpBLtTqCU/o2PeViC&#10;Wm5nclQI2kFmtSHnkNtWdMssu8Da9mbcOt0OhhyEKJDIPe3TQuIX3EZ77LnbCOR8NwvMs8BeKKQV&#10;fpxtSoHt+rfu/+a5FXNvCwD6wyc7NA1Yz2LJl//8RHQ2nP73rrTqquA1V/3KTltRXoFbaMLgt2ld&#10;0/wXX8TFPnvvDZhufAEddMjBwPpvvb3w9Vdfx1NI3gWm1xjLKkGeGmyK/aQoVuC3pbl1+vTpiA8b&#10;g7ffegvSWAQiQ+C3NWsbgPqmTZsmdsCGAcBT5ABZP8TKEmgOuC06+esn//IX55+Hf784/xd88ZOf&#10;/BjZSsVsDRRyVZR1QLMc7MeqhvVnN4/+dnDHU1rHX9Rnj2RV5UeD975zz+tun3Hj7bNumr9lUiSQ&#10;cEqdpjF73T7uT7dP+OMdE/5w+6S/3F37w+YEaUDFosED228d+eCfV848eM5BP5k7/oRnh8x+ctzX&#10;5h157fLNowBpw8FUsAyC88wVADjWDxRHU1qS3ot+FMG/aPgwwleC+LBxzc/kN3vY9qIIpwNubcpK&#10;y/v3dcpL4O5eDF6x2LNo4dt/uPT3az5Zg62eYb4N2sLGtwpXlZXFJSUw9J4wYcKMPWcMGjwYW7iJ&#10;OB+98vqCBVdfc/W7771XXVWFJScYni9btgxeXWHqceKJJw4ZMkQ2fkNkMABA/NinTUaY+HzFyEDO&#10;smgwcuTI/fbbDy6ikMnrr78OKI98DMuR0VSEY1UBwH3vvfdGQhQBB7TgOpAhWEyMuR122OHMM88c&#10;NGgQooElwAYTKI58GcGYIZlC6WAnW9pb4QBr6o47lsaK0sHA0neXw4oFJiwfvv/Blo0bydABo6Eo&#10;Nmb0mBl7zdxp5136DxpSVFISCJekosFURVGgrDi9vqM3feCn+eJSgASKNeyek5x4LiLHIHl8eHva&#10;SIa80zNb3fS88iuSkxwtc+c1TVfonFx5HOaJpZ3YFF4fNlJUjkWB4M/JlC122ycNz61cups2d+4m&#10;h8Iq322RFKE70i1eOW96zXTxmETbXQ3OzHXZUs8OzXkK7UnrCqq3HanhuWXzxmqLEXJL2shVKoxK&#10;ixuXzq6R3iIL4N2yhlGm9bOKQBYCszMiW0NuG9EtszYF1rbwcfufeY963KUFJCi4jfbYy9nFbmEF&#10;5llgLxTQCD/KtqJAJBzYPfLKiPv+BK38QHExQUiAjI54uqLy1Vm/f3tdVa8LgmD2tVfuhL6GnUN5&#10;eRlu2zsURIGM/6gjDh8zetSOO017Edt1pVLANnvOmIE4Tz75lBgGQFoPUA40Ba1p3MomXhm1gnha&#10;NCkQs7yyHBAf108//cy7S5f361/P6hSh1as+Br+B4rbffruysjLgMeB+ZAbEKFoegGHEFUDkrzVK&#10;SPc7Hgca7NOnWuAlWWuy1xagXzwSXRJ5tOidxX/+81+wrTALy9VeY9TYtjZmTlKrGxphBwwj44rS&#10;4nTMiQeL2sPEDtGRcqLJtlBJKBUIdgRipOlNB7ElOEDJqUWvV91x1/tfOemN0IhIghxAQus7lR7+&#10;4SeIQ6WnmjfBpYx3fyxOTGaz6NResnDIQHgKMkKlG3VLZqpSOc6cnNfwygigu2pRj/4knEAEfdKn&#10;DyAv3P9LHmGoxaPjgsGKinIAaKB5+IVFqRs3bFi6dClg8eOPPwFx/Z133YU92KiKbIDb0ta6YuUK&#10;9Fx5WRng9cCBA4cPH96vX7+amhr0CgTzsookfSYrBuArkD/wN6318IFoH374IaT1c+bMufLKKxcs&#10;WIC935A/hqCgf1wjlb3Xgzj2QQ5gRVAu+AdhMTF6ULRki0DRI5LFLCRBoxG/tLgkGok2b25OdiZw&#10;jUzaO8iQd03D2r/f/I+LLvnt08/ObWhqgHVvc0dbMpBqj3e8+OpLl195+Z/+8pcFb7wBDhGtSQTS&#10;1YP7l/erbe/0GYAejb4vfuTGFc9rB/PaH4vHBVAO/fhlTdp5v918+DRUDgTzEmXxknxS3qb5y5Qv&#10;+R7Ux3Ih6imytSnDh0/eCuXy+EmRc+VQSOW7HQ4Fkc6jZ5+Zpe12s5vietK6bmueGSGPIlBBVMpX&#10;MS7DdU9pF9m01GyD4AZnDLltRbeMphZW2x6MW51/QYMhV8cUROQe92j3CXrQxtxEa5q/MnPqKDTP&#10;wnqh+zb4MbYNBepqooe03Tzi4YuwIS3QCWteO+m2eEfd4Ln7XbU16B/1i8U2PPLAXXZFgZoAdxAC&#10;Y1gJf/aZuZ+sIS2gvfYhL5w4wAmMGT26paVV9H9wwFxYGAaxH5DDbBnGev/i/JMwN3R4IBQeN3Y0&#10;4kDU++uLL/zBj87+wY9++L0ffP+nP/9ZXV8yYh48aCB2BBNtHyRp3tK8afNmhFdVVQiKYx0gOkUu&#10;/Le/XX3uz88792fn/fDs//vX3fcgJj2wFgoE9EKt47133/3g/Q8gq/3g/ffff+89nAj5+OOPBXOK&#10;mxlkGIM2D2FpLxuDTLQLGZtokFQPqN0wbN6VHVOHLC0dz5shgEMpDYUnbNioOATEZ2vQHAo4bLLb&#10;Yy9DdgUIuVIeYHxEzV6xAloFSOn/kGpQr8A/93E4hDWRCFxEYQgGo/Bzg0Bxtood2ICbcTFk6NCv&#10;HH/8t84667DDDoMsv4RGUhq7PMyfP1/6T+oJ5RmYWaN3MSzgcwqS+P79+2Pkgc8D74VDjMpFEQj9&#10;LZJ+PMUtZPPYffroo48eO3YsYDkKBfeJ/gMbgEUrMdtFuKB25CMrCXLgKdYlAPdxjYTGARGyFZMA&#10;MUoWLgUDAvwGkhCTkEoRBwJTEdoRuhSBGCbEZjoOtqF+6MGHsNdXhMvdccdpxxxzzL77zepb1w+D&#10;HVvcPffccy+++FISiyZgSUPRIWMm1A4Z2pHeBtu/2SPAv/78UyBL+4KNC7V7/lyu/RvvvsTalwot&#10;pP2qXGfqXTSZVHgzfYFTcbbr9x7UB87jvbnxrkPLlhROdLIs9G6ExG3xuNTXuRVS+e5KLpB0wLLZ&#10;GyfxplG2283uCmO7yUJb121mmREs6CbLRxKhICqxQadH75/Tkq+hPA1cgt0q3M3C8g25bUS3jKYW&#10;VtsejFuVf4GDIUfPFETkHvdo9wl60EYimseXADr36ufcDQdMYYXmWVgvdN8GP8ZWU2BsXccBr59d&#10;+ey/4GEHmysp9N/a1jp5t8enXPh+owsue1FUUVHw7jv/lJGwrKK8iDcpAlaWR3CGA/0GXOy910xo&#10;AeFiv1mzgH3eePOtRW8vhDUwQoDBOjsInkGumrMmtmEADAbg/0cw3qz99jnl6yd99YSvnHj8V044&#10;/riTvnbijD12Rzgw2M4772y0gMA5rF2zFuFgDwDAlGa/WH8yBIW7nneXLQeUX7Z06Tr2NyzqRuZQ&#10;yJfXGeiA0TEBPv7R3iPZ6VCauIp4fMaeR0bIiUsWXqbVF1pbMGdxcbC8dE15+zux1Y1Nw6d2wEUk&#10;BMfRvlvahjas8/hNIpPQVLI4FC+JOaWxNJ9OcSxQPKwem6L1ogc9SRhbs3RcwWy6GLLLns89+tDD&#10;y1eTkhCtPQR2H1J7xtk/nj355J6WV3zDWbtPmbrLd77uTBmdwnAMwBNOUbwj/u9/3//HP/0RowTk&#10;O/6EE84661vYYbl5y5ZPVq+54cYbHn30EVC1b13fH5599sEHHSQeplauWnXxxRe9MO8FDAX4gj3o&#10;oIOAy2+77Tb4gUIlDznkkN/85jeyAITugVoY1O6hqS/2A5MmTTruuOOgqAPZP3T3X3zxRVniGTp0&#10;6AUXXFBbW/vaa69hOIp0/1//+tc777wD1A4tMZSLnLfffnvwFUgyYMAAZALOASpDTzzxBIYjrSUl&#10;Ehh23/jGN3bbbTeYB3z7298G6wJYj5qAtT3ogC+BYYWCU2eis7aubs+Ze0Id7fxf/uLee++p6VNb&#10;WVl+4IEH7r/frIEDBsLxE+wWYGuwfv2G5pbWAw86+Nyf/GRQf3Tz5mDTumV/vXzFrbe//N17e9oF&#10;fnyfAj4FfApsewpA81vpjIFL7G59adsX7+e4zSlQe5TeYwT8QCGabNu8Bn6GW0MBoJHd6j4e9+BP&#10;IDAnwb84FgE+7ehYv/sxT1Ud39zae6cxUrGi2Oo/XPyDjEoOHjbkwYceqK2pOevb373vX/cAKQFH&#10;HX7UEVdc8VcoRR955JffeG3Bk888BWvan5/3ixuvvR4sAdTy6wf0v/+B+wYNHPiHP/3lj7+7tLS8&#10;TLxq3nH3XTvtuMMTT845+cSv1fSFkgWJVgGvb7vzju23m7h4ydJnn32OPDqy8opY7iLVPvvsNXzY&#10;MJgHnHnGmQCEAOgQFh908MH/96MfIsKlv//jk088AXyopN5elXrEPGT27DPP+CZqe+a3vr2uoUEk&#10;yxf8+oKdpu34yquvnfN/54jJAcS6Zh8x9ifDGkHpFKDsYUeeOrhu+6Ne+ObS6hnzRp5mSBRNtB3z&#10;5neC8c7mjjK4X8I+UDDubN1rl7nF220XbRx349VLTzptYbp/NDZiS3MFdE0yaLtD8eLJj/3CqawI&#10;VFQQF0EHTGkjkBMH0okHt79wbYA8HfXi+NfL117z59/P/WAtgX4sM4QC11WM//jQcVoFSIaPZZPR&#10;izJawqFUTa1T3dcJFkG5htcssBUXdIDgDFQZH8N+HG6VgJj71ddP2WHKsOHDwIyAoURXrVm9Gio6&#10;Ui5GwKaNm9DTWLIA8obyDw7jBQg9JxvLiQ2AKPOIWo6sByF/aA1hy2iAckBzMBWIAOdQwP1QJcLi&#10;A9YHvvzlLx955JFYLhCdHyB7FIR9p4866ihI6PG75557Ih9R8hGRf4bZAHF67ENK3gFUb+999/ny&#10;sUcfc+wx4ED22Wuv0qLidQ3rUvFEaVFpe2tbWXHpgfsfuOMO0+rr+2PHip2m7RQKhjdt3AwKxTva&#10;mxobyIlQsMSJVaViJUlaX/IPnwI+BXwK+BTwKdBLCsBKO9vOG3nVzRisLXW8G3L1shw/2X+UAmVF&#10;6S/Fnhx727cB9+H4k/dvhcg5mY4nVu1wzCPFx2w9+i8tC99522XZrSJXnlHiN8wKAK7nPjN3zZq1&#10;gEA77bzzqLGjYQ8A1YannyIPoTgAkKC10d5GMmwYaEqg0f8xRYjKfWtLy8TtJo0dMwrht99+xwXn&#10;//LCC37zuwsvvuTi313629/9/pJLzz/35w88QC6JbC0giOrh/l+0SPbaaybAuvh9EWtgI+YXe1/x&#10;go/Dlf/DB6N2QsppOBXvIkzQ30L/2PZr3Pjt+tbtDJAaCCv/ljaVUvFUbGi/IWeeNPiMk1NHHbp2&#10;vz0bqshgFaYJUBdKBYqKSiau31Cejf6JUKhYLPThiANfS+/yWmQPPvd8NbTbWqcfMPvWjDDZxQo/&#10;5GWf3eIjN0LOkilbF9AokrN3R7i4KAjfNdD80dlK1oTN8Z/VZ4SgJn+EYIM3wfFQERNYT9d8iEQf&#10;EQDT+/btKwsxiIxo4lZWlPIF/Yvjf1nWoY0bWDsIqjiA9aRhxr1rtLgQLgYAWJBCKsTHIwQC8SN/&#10;UfOSnCVPU2HhKe1DQoRPqO5TTSYpAfLnKUwkbEdAbzS9o60N/qbKS9l/FlurFMWgGFWC1kHlqIh1&#10;wqh6oF6kKFJaFmFbGf/wKeBTwKeATwGfAr2jgL0zoL3T86m76c2G8m9c3bsS/VSfNgUG1oYOWntZ&#10;v4evgHYIth8CeGPcA58/yff3/7+nKo/tTG4D6WHLlmUrP/wguy1QkMZ+XmSKuV4ZeAEmbWhaP2/+&#10;fETeaaed9t5nH+Cx+S++BDV60f8BkOKtteK4LisnCORaAGep0LS2tM6YORPwCQ494Teltq5vbd/a&#10;qj7wyl8FD/2AWIOGDEZ4W1s7SoGnIPAVaD2kzCju+edfQObYfnjGzD0BEW0NH7kWKG97HFLhZHug&#10;2kreQzmSHLIUILJ/CIuBNQ88+DvQZgon2kD8HH0dT0SHjiw+5IfLBu33bHzoWyUT3g/0Ax1aQ8WB&#10;0nQ4WNPY6N0UwMqCHeA4Swce9uaIY98YcjSfX35z8Jc/qd4+h65RT8aZgsrYqQq7T+nRIW7r6eC2&#10;i/kvnT3J2Y1bXFIMQA2xvLYx5jwtxJyNnoGzxXkTDqBw0FeuoV0DnRzpG4DywYMHQ3VHID4OcJOw&#10;GDaeQMWRk1kEIBryQaOtrAxYHLwEcsZwEeRN7dW9LZyQGhnMb2S03XCQZjR0SxxhH6UU0WhCJtB6&#10;At+y6J1FuBZGCDvb7bXXXkccccSs/fcfP2E8FsWY90o74VC0tLSkrPAdkbqtkR/Bp4BPAZ8CPgX+&#10;9yiweEm2gYdFhdZ5961o+N+jyhe3xROr1u03/zslr88NlJDeBOSrBBqwAWsouPiIP8xt3znVW/xm&#10;0wRecB769405qQRIAwADhCNa0+Z48IEHcY0tuqBHjYtHH30Uv2wFSb/QAsL+uriGWxf8Cq42aUX/&#10;noXtafiKnLkneRBa+M477y1/F/iNTYTph1VySNK6fNnydxaTs7Mdd9wBSiUAexQeCUNLfNOmzaje&#10;mWeeAdXxpsYms52rYQaw969hP6CERAsCXG5bu/iVcQT9Z8v+gevaWlq/etLPLM8WuaBywIG1w3PP&#10;vzB//osQWUPOC+NPlNhaPipVX1m/TFlF56Qtq+cnI6FM+89wamtdwpAmjgjMWfwv3pZcL0DiAEiC&#10;er0EAGl6tLgE+FUzFIo6IoAXgtrSdCpNa9EIOQSOo0uw5Rv4AR4oJJgH+hfnnuh7JBGjXjP+EMes&#10;8qDvxbGPIG/kA9gNNgCBGCVigCJwnzubqoQMxesrLgyHYKoqfIUsPkj18vUc0oJvwVOxJ5bmCN+C&#10;R7BhwO/DDz8MmwThWMBJf/3rXz/99NO/853vHHHkkYhJCzLkmorXIvg98Q+fAj4FfAr4FPAp0GsK&#10;wLQ3y9yfM6ONxgtyGNDrov2E25ACMPGdUf/xzo9/P/jJavb1SQCKPGrGE/D6/9r+v32xaci2Ki4a&#10;3fThezm8fSF/mNgCKQlIs4t78YX5K1auwna8O+4wZd26xjlPPsX4zdWegMweIYLBBP3byiCSFUxD&#10;J0+dAg0iXD///POiNSSugfQPJYQezgsv0ILD0CGDAfSxaADUDpD27vLlV119NdmU1tZceOGvZx82&#10;G1gLut/QLQdcxAHZ8fqmJqO8ROsBigegDdOQIdiD1atWw54YJzzX88WaT1avbljTAK9Hx57wrY54&#10;vW51DvSPjWah99/Q3Im9CwSsouLxRDIcHfnuJ4PW7fqVigXPb9c3v2s8tsLNIezvtWcet4coYwH5&#10;hPY1knURrcjEGf/3sjRmAIqhKc+FkkUK97R7mFtTK4HgsguDEeEDssO1P8IFdiNbeaT2EAgGwdVh&#10;BQB9KfkIdpd8hMORVQX4/MEyEAIRH+EA3GJXLmUxIQjxm9JdWmnlIoRI0dm6QHZkXCMOhhrMkd9+&#10;+224N4WxMpxHoUrQ8IH1Ao3s5mZU46233vrjH/94zz33YAgKY4PFDVjG9O/XH6pA5FOKjcejsagY&#10;2vuHTwGfAj4FPnsKwMsTHFLR6VsAf/a90eMasN8es9mzuuh+o/Eel+Mn+JQoUFYSOiD94Kg7vwc9&#10;nwB52oHeDzy3p1Pwf19TN2+3n7+5eZuhf/hIX/DaI/kaAhiGRy2tbRDqmzgASJs3boKHftHReGbu&#10;s40N6wRlGR5ANg4DIsonSAX4QZ57zpwJaAS89NzcZ0vLaGMo4x7U8ABQnp73/PPgKJAV/AVh22BR&#10;0IDY95677v79H/4ID6QwU/7Jj8+57K+XfePUU2fsuef48ePHjRu3y667nnTKKQceeABqIhsIiDg4&#10;mYgL4BoyaNDPf3ne//34HJw//ulP6Dz3p+ee9/Ozvvujmft+tbh0socsgNLWOgbhwFg4VBIOJOGc&#10;htRVaGeDYHDihGmNTdiZKv1y8QGJoYN3vPPUqWXvRRyXeiXBdnB3Ak1zkh3htDjQO/f8nKPeB0Bs&#10;AVxFF2EAbMf/vS8EmvPiBEp2HJN1APBrpk3ZzZPhIuFG/QYDZfXq1QLToQpmtGjgid+o7INDMNJ6&#10;yUQsdJEK3B6A+L///e8bbrgB2wmjd9esWYP80f2yCYWYC8uB+MIhyGHCTWWM6pjwMTm7RwYT1iWw&#10;7HXVVVf9+c9/vuyyy7B9GNgPNAGuhCZOnCh+qfALp0NYqIJ7oqeeeso1eoZrKbzM5AWWLDWwmAW2&#10;I19ZfrhPAZ8CPgV8CvgU8Cnwv0CBflXBg5qu6jfnegc7fkHGDOTPHlbS7Z3J+iFzd/7NMmfcNqRD&#10;NNL+1GMP5MsQDhsJOKVSHVmOKR979DFJBa+JhOi8GhOCqbARFMxBjYI9AB4CYyyZJX3v8rL99t0X&#10;1wsXLV686B1IQkX8T7o/BNVZPYe1gJYsWbJ0Ga1RTN99N+wuDM5B8oQi+h233X72j3704ksvA25N&#10;nDD+1G98/cLfXHDllZdfddUVl/zu4rN/8L3tt5uEmB98+BHWBJA9Mob0NhajOgwZMvibp34Djkdx&#10;fuOUk3EiOX6HDJs5dPhMCyHCWjOYbm0PB1xFpvLyUG3VulCqo2rJ2/ssuXmPRf/YY+GtM5fcPPHh&#10;s4dW0VJG0+b0k5N/0TJ55uS7f3Tc0v+bHbjvS7E5R3T845g3zxpaRtxRKJ1Id3QGszb8CqGYzc1B&#10;bPDc20NAsloEIBm/Wr4IVQ4aesqJxy9fv0VMAJD/4MrSBx9/cmz9lJ6WVduwYPDwEZWjhjtl0RQp&#10;AoUCTgguT5cvXzZ/3guQeaMjsbsbHGgaeP3qq69CKA5kjHEAt/3Y/QF+e+C+E9v64hf9B+0dmJXg&#10;QBzs6gXhOkAz8oE4f9asWeAmUUmoA2F/X7AEsp6AAxv9vvzyyxDGw35g6tSpcNwJY5GZM2eOGDFC&#10;Nhs2iwBwHgpELr78sT6w//77Y3cCGt/CcvE2w8gcRYsvIEQT96CQ3KN6Dz300MqVK2VnMdQQnAZq&#10;iAPxwaugpbT3WXU16gmuBrWCXhMi4wIW66g2blEfuEXCukVzZyuYszBvA518b+nmtxYsGqK21ehp&#10;R/jxfQr4FPAp4FPAp4BPgS86Bcb2i+/x6nlFb88PFpcwJhH8H0i3tcZHTJwz5YJVW7axtvD6pjff&#10;fP35fHTrV98PznEg7H9mzjPAWwbL4aKhoQFO7l966eW7br8DqNp+BMgZKy6CHTC22n1p/nzgKFkH&#10;qO3XD57QX3rppQWvL0B8CHmHDR8O/573338/HPbDclJUSSBQFh+g7AqULuLxznZSpU6u+vjjt996&#10;G1DeLCwATK78aOWjjzz6KsHChi1bmltbob3fumHjxg8//OjthYuefHLOzTffctMNN0oqWWOorKza&#10;sGHjsmXLly9/F7/L8Lv83SVLl7+9cPG77zUsf7cjQ/wbLCkvqStbO2JWYzspNVWUp4oiH6VTm4pr&#10;y5rrBnQUVbZWb99SOrylZOiGosENxaO2tFN7m1PF75bv2j5tv3AoUfzm85H3FyaKyj+aetKK1toO&#10;7A0A16WDB34UGtPW6dEvKh4+MtW334rS7Ts6e6mes2ztGwcfMGvlplbS++clgFfCNc23XxEYusue&#10;zz760KPvrmaleKL29MF9Tz/7nF7sAzDmrWt32XOfwfvPdOrKEiXRgBMLOtF4Mo5tsC793SUbN9I+&#10;AN/85je///3vm666/PLL//nPf4I3AFyGd0645hw9ejT89P/pT39avHgxEDbQ9gknnHDiiSfiGvL1&#10;G2+8EfAaHQaZOqTseIpaY4tf7AMAmA48jUdA6igIXYulA6z7gE+YMWMGvIIKrykrPhhqoqb/s5/9&#10;7K677gJMFwuBiy++GIa59tCHMg9WErCJmMRHNHAjsg8AijjzzDNfeOEFJJfFBxlMwofAo+i5554r&#10;NYS20rx58x555BHgftBBeCEUh4TwVXr4EUdMnLx9IIrETnEiEEwm2h+5b9XNN965+6++6JOXX3+f&#10;Aj4FfAr4FPAp4FOgFxTYqf/6iff9INDRHCDPm0CQDNGgLNDS3j5p5zljftJAguNteQCFvDTvypfn&#10;P1t4pgbO2Tr94v/HHGIHLLcx+IokjQ8CxHCTKIGQ/cv2tC3NLcgHceAlRR5JTHFgSXJsNiyGY0ng&#10;KMA55AyzBNxyTHokEXDQ5sMdHVBLwVMEkrAfnj2xkxfvDUy65ZDiaysFaHAQgGTrUGUCnE6Db6jr&#10;3//Ek37T1q69ZuWiy8ABMExdFgwkg4EQbJ0jkdLO+MDNW2hJ4XNyPPDmjX/7w6XzVtIOaLwS4FxR&#10;NPqTw8drGwBlUNJrA2DuJ9aUZ90fgsDSclJptwxBbEUaXIsKvixPqEUKNg2BmB9QGxGgcIYDF9Cx&#10;gSgd8nLkiVToLaM/Iz49RccG/Yo49fX1kNAj/IMPPnjsscegjQPkLUsHxqhXqidqOaLbI+pA2R1m&#10;6inbzhm+1o6JKqGG4Dew1IADaw7gZIzyEmqy3377/eQnPzn55JMRhx1pFSNb6AiheldcccW8+fOw&#10;VTB6hrSAWNWrC4Pjz8mQ8qvhU8CngE8BnwI+BXwKbHMKRCLBvUtfmXTnmYF4G/b5Yp0NOPgheJDq&#10;iLdP2f2x0T/f5ugfrSgpTi94jexre3GIoxQ5XEefnBE04AHECYtrxkDsgKHNT97QS0vERQxCoPcP&#10;xz4ASPC6QxvvWv6CXGtghvLIjX3DsKNFctWp9u3iS4Kd0OmACgn54YkQD4Bf7GCAnKGRIdhM/Hsi&#10;LRw3IjdARzhfKS4tQR1ow+OiWL8B9cd/9bwu0D94k761La0tC4MBIEOg0M5otL4zPupzhf5NV2Lt&#10;CCNINimWQ9sAaN8/vbcAgPcbaCqBD4MAPhiE01f0HmmzsPKWKOjjIHsL7YsTt2K/S95VWbtGgDj4&#10;sMbGRhHVA/0DzQsaxia7gM7A6OLZE/o2wnEKUyGeQME2gE/APlyXXHLJWWedBStbQH9s9/vXv/4V&#10;mvdIQgykGELwIbdSKxm42eNe8schTZBKZhwoF0MNO4ih0O9+97vnnHPO4YcfjgEntRK/QP3798cq&#10;B9gALHRA9o8SaZQnk1jxgHegNxe9taW5mYgTjhCfoanUi/fQT+JTwKeATwGfAj4FfAp8ESlQVho+&#10;OHXf0Id+FwBuCkeg/yKCVUJv8cTGodMeHvKjDZtzCCu3vrENDcts695CMrQF/3Z8mwcQf6CEOIGU&#10;jXTYa0GLp8YbPwN4JUcWHkAwfQbKl1tB/GIeYDgBYHqbKxCgiF8CpHxKWmNXYGVEBWHjAiwszD7s&#10;ux2d1fmIgA1m+9VuSMU/ilAfpRPxVHnF+PUb+27ekunHsxAy/gfikNW4ks+LyFvvA2DcA7EZQC/V&#10;jNheFh6p4JpWacKgDHAF4gdTZOdA/KJLo0cDYXED/QV/Q7UG+F7CoRMmWjS4raurE8QsmjbGVaho&#10;mwmsBy+BIoYOHTplypR9990XO4jhKdgJmARA1g7l+wwqm2UHg++76Iacsn+Jj1JQ7vbbbw/B/8iR&#10;I2FsgDoY90EmIZiTyZMnf/WrX4XrT+w0TPvDgf1Ip2EI8fqC16LgFCJRvCIgYL6X6j8wSvwifAr4&#10;FPAp4FPAp4BPgf88BepKOw9ed3n1ozcGYZYq+7+Kn3yAs9b2zTvs//jYczZ7XPBvyzrGO/M7qcxf&#10;Trc8gMjyTQYZ8dXOXFr9hlrMCYQHkP0BALHoBr987VkNYPtgkeXTP4X8FUsg0mFzCJ9gn8JeMA+h&#10;nI1CMamoqPhLh5wViQ3P1+iS4mR5CexU1wLgkrA7UB4MTVyxKijuRD93BwN+QH7S/yEPUqqC4g1T&#10;BheNsgwnQT1qBu23Bef9MO8A0IcfG0bzgstF6i89Yfe98GQGH4v6Pvy2SkLZugseP999910o8+CA&#10;5o9I05EEDID43Zc1AbAZNE54zMCRKAKxeoC1HoRjuQe3sCqWrQNyivB71NKckVG07GQsek24EN+g&#10;MAiGPcOyZcvgGFQiYCngqKOOgmHDmDFjaP2ruBhLE0veWYxdi0NwowQOB0Mx8TllIreeUH4OPgV8&#10;CvgU8CngU8CnQAYFRvZN7PfW+cUvPhEoL9EwTbZmDaQ6Oht2OerhypNaOzwWotuUhqk3F9Bmutvw&#10;sNcBsnkAsx1YBg8gSwHCA9hLAWo1QHkGVTo/pJ4hHAKjeCPaF8UN0fPJONxFAJZbywKCxAHILK+o&#10;POSw70aiw/LRoV+/dEnRR6nUFghwYYgciQ7Z1DyoacPnHbOR8j+0zIH0hRmDSjz/Ye9ADMOzHBD1&#10;YCR0trcnOuLsoDYIwb+s+YAdE9V8Qfmgte1tU5gB48EToB8YHbbkCBfNGYDmu+++G2a4MP+98847&#10;4XJHfPyD2YAXHdkKQIT3wjwYjgK30LyHVF6KkIucKv49aGH+qKIaJBtMyMZhuMUvuBTY/l599dXw&#10;+3n77bcLxyLsEJYLYHAMJSUwta1bmtc1rGtrb6POwc4ebe1x3snYP3wK+BTwKeBTwKeAT4H/egpM&#10;HtC655xvRT9+L1jicfhI+j+t7etmnPh4+fFtSfa0/ukcJcXhhrWrkfenZ4JYIA9A0FHzAHLtbt/L&#10;4NVWCjJ6QcIJmJOxfe5DKRRp0C8aQTi3bN5c3afmmBPOC0eH5qRxNBLo17c50bEUyJ/hZjQcHb9m&#10;bQlMVj+dPtlWuao1JHGppLZeVipAsjGAnFtxiBkuZQCv/HBoSf1EBSFXQGHgb/wClAuCF6Quv+KY&#10;X3A8xP9gAKQWAPEQnz/++OPw//PAAw8AScMpJwJRELg07BUgAnU7N1lwMIsMwP2i4g/dIawDyO7C&#10;XWjy9Lr1qDwK0rvcKW+kKAjeP+FH6Mknn8S+BHAEJEsQ0l5Ehr4QfmGqDprAfqIdT0G0YJDWUqxd&#10;NnpdKz+hTwGfAj4FfAr4FPAp8DmnwK5V7+/4r1OdjRuDss+X1vrB31RbZ8PM4/+fvSsBjKq62nfW&#10;bIQ9CTsBkwghcadiUFCgrQEVbAWxWtc21K1EBX9/RdtSSquihrq0SV3/akXUCojEhUVAIoh7QoAk&#10;kARIIAlhyZ7M8v5z733vzZuZN2tmJjPJeT7D5L67nPvdOy/nnHuWz4xzTdStMoiX2dzc2UFZlBBb&#10;IDufA8jReCh3p4jMI1sEKY8CZPcAB92/s+JfLpFPAJTGP5DLLHl8yq9+/eeODhpf3vkaOsQ4YMBx&#10;i+UYsJnA60ZHj2htH19XH+asP+OQOXPPlP/sV17ITwBYui55y/ntAwDsPyRUAP22uHXZP9ySh1vD&#10;y54AnNdn9Ag82g9X+UMh2OuDpT5nkYEtBq9fyAwApvNgzwO8MvwER21uBQSiAte48565JwCP1i/H&#10;9uGHAHzVoQLw31z7HvCLnwDwzrlDAj/WgClwV2AgFWbKJRB+8UBUXASiZMNENDqYDPwKMEJwooAT&#10;iR0iAogAIoAIIAKIQPggAH/8Zw36fuKGR2hYfaoeFXWxLOIPxPtvb5h202bj9V3m4HL/AMjpU3XA&#10;pfiHjBuZwTkikHwOoHQI5mKA/Eh2AwBFO+esmOm/aBrEa8q+AbJ7ABcGuJOArPx3/qw8KKB+BYL1&#10;9KnT510w+RfzH29qtgtgKqMxaKBJpzkoWM8wKw2jMXpizfH+bW22RGD+4RaiVtyQSjT/oZZSfFxR&#10;AOCWQHJoHP9oMpvMVojqCjwudyrgxwrMiwMu4HGB/YXtJZsDgSIfFORQyM8NgBsGXhkiY4LZDPfN&#10;hZxct95665/+9Kfly5evXLkSPkB4HyiE3kD3D225AMCNf7gAwCUH6JD/yll/+MBZcF7o3+zct+J+&#10;DnJkUhgURoSfkH8ATh7gEYguMDueDZtfMHE4xAAQDIBMezsYUMVA2gugrq0dbIn8/h4GY3bYJyKA&#10;CCACiAAigAgEFoGYaG227uNR7/4JNIIamj5VvKjKFjTfHe01V9//mfEXnRaV+ISBpQR6O3O6UWmh&#10;7Wv/3AlTtZWDDAB1lDKAUgzgj2SnYVtAeR7ykXF6XCQQK0GJFDCUc/zcBoiz9e4/ixKC2dLY0Djz&#10;p3MvnZpz+owK/Qa9MHJ4m5YcslhpOjCjcXhn1/gTdUHhJH3F3Mv61MuBSUbMTVaMuGqLAkTN9kH3&#10;THXXLEmAX1ODE4CutlYI4kPtWFjeBiCOMdxUzQ+febpc7gcMxjyQLxqy8HI2HZhjsIYHn13goeEQ&#10;gB8IANPMk/jCBXm1IJUvJOGCuECcoQcrIG5Sz6UFrkrn/D0vgQ9c7y67I8MoQTJug55BJvnggw/+&#10;mZ//8ssvr169mkb337UL4s6CAMCDGgHHD5mPKw8fhm0HbubweevWrZAXDIDS63RwyhENqcrMAjlz&#10;1tzcojwr8HKNsRoigAggAogAIoAIRAQCA+KE7Nb/DNn4D01cNNEruS5mp93ReXT2g5vNM7osfjFk&#10;vkMA5hdge+wqHrrv/dm1cCMDMKZfyhyliA0qewbL3sC8R9koSDb4l4UBpfwgCxKuPkBl4A/BMCTn&#10;3scmZM4XBJqhzOHqHy/063e8o+MI8LMaEq03nnu8fmBLawSY/dhPhNn9A7aQawqglkC2iZX+h/+U&#10;xrF0dZpbWwjIAKKZDefFxeicsMBgvXP48GHwhQV33rfeeuvNN9+EX8FKBx5BrcQkGuWzvb0NbHu4&#10;AABcPrD4spkQ5+y5QRFcIKrKPgByaH8ug8o7mJvm0x3DZAxZTujmVnZuDoZGIJBAOP8Xn38BuH9I&#10;O/Da669t3769/mR9ZmZmSmoq+CtDymtwBnjzP/+B3MP/efvtd9a+AxmwT5861dzSPHrMmKlTr4BQ&#10;RnB4AUJ/V1OTBdyp8UIEEAFEABFABBCBXodAYn/zz6ue7f/5O9r4GKbCpLyreFMjh/aa7NytnZe7&#10;UKkHBQ4dxG5h/FJ3fAC8twXizLo8E2dzIGUFpUWQHB7U5hksafvFQwCPvD+r0NLcTNM33fSgMfp8&#10;i5OFFSCRmAgGGod02iaq0dYldXSNrwPFf3eyZQVl3Tx3SsOkQkQeODgR6AfRDkYjmQDxDmz5sTx3&#10;qFIjBvTcJ+stpxvAaQXMcLi1FgwIyXa5wh529Vd7vgJjnj//+c+vvPIKBL8H/h6s3SH12tjk5MSk&#10;JDifaGlpBaV4a3OLqbMLVgjkM9gW3G8YrqioKB4pCFh/aAtnBTR7M7O3gQ+gaIdynq+XHwjwrczL&#10;uQGSgw8AVKbZollbuJz3LpTwOrwCzII7LUDP8JM/gkK4eBRUILurswNERWNUVFtH++mzp6644opb&#10;br4ZcgOAj8Ohioo1a9f8acXyJ1c9vXnrljNNZyEMKMx95k+vnjLtSggbZDG3WbpaOpua9O1BSfPh&#10;18JiI0QAEUAEEAFEABEIDALnjNBds//xuP1F2vh+YH0h3TpgM2k2VUGonZ37Wde0UHL/MLHhI0dA&#10;QlyuQg3MPJ168fIcgPFX4pmAbA5ECyVEnHX/dvFG7aIBKQ3+bZ/PnD4zcdJ5OXc/O3DIRTK7KNMb&#10;H69NGHLSYjoEqde02niLdXx9w6Dmlgix+HeCHYx/WFBVBpsUBQg09PRUQ3GJvsL+rf3gzi5LxaHm&#10;yjJiaRaIqQtMs+CEBX5odGC3A9p9sHGHO8pghJzQYOAG/xijDBCd5+JLLrn19ttHjRnT2tYO2dQG&#10;9R8UpY/qF9OPPjdGyYZDXACg/TBvYDCtgbMC8BmACqCA53F+QJ6Dn0qBAZrAIQM4E3PvYW4aJIsB&#10;UBOawFNoBRd3IWBmZKL8AE2gHNpCJ/CBDwSfuQAAbeHiQ/SjAf2jBw2MHzRwQFy/2Ji4GEOUAVKv&#10;DRo0cMH8Gx7IXTzl0smJSQnwBbdqiT7GCGk+4gcOmDLlsv955NHbf/u7QUkjW81dTc0nT9ZVtdfX&#10;R7eiAODfNsRWiAAigAggAohA+CJgqCn5Zsicr6c88vWF93114e+V99cX3Lv78j9sNk0PvaJ5wIAh&#10;kFCp+6i5P0BQlQFcuQQ4iwFKax8gVRH2U8wa5lDBeTqgzYWAP/Nvumvmzx44dcbmd8FrAoc4PMlq&#10;1JWbTQ1gNWOMHnumaeSZswGApfvA+t0DNQBiNkB0glqq6+cz1YydMm3nx5s+PXxCTDZHyKUjhix6&#10;6OFrzrvd18Eueu3exJbmUb+ek/jQnWTIcJMw0KqJAm66tqb24P59EGhVr9VBeHvguYFR7uzqgPQW&#10;4EoNNjr9BwwYN24c8M9aq+bw4cqKsnKtBXyCo2PiY85JOSchMZFr9OECLTukA6uurgbaoB9IEgxp&#10;d0H9D2m2QBKAanA4AMIGJNgaOHAg8OWQRgDqQ2Uu0cIoY8aMkVOGAbsPhviQWwA4e37OAPmDaWB+&#10;JmVCt8DuQ4fQOSQRg89cNoAKKSkpMAocBezevRtclkEGoE7A1HiOwBGaWbB2Ws36aGNSUuKokSMH&#10;9Rug1xlams8C4a1trR0Q34elrAYnYQhRNCJpePL4cyBv2llYms423cnq+m2f1r74Zv8fKz/+43pf&#10;lwDrIwKIACKACCACiAAi4CsCcXHktYL7G+rEOOy+Nneo7/4YAQ49nOo7ujooewBjcrk+HJk4tFXp&#10;DcLBO4lQwPg2NzUPHzXimrm/i42bADyYQz/94jQD+p9taz0KQxuMg82WYScbI87cX2Xd3vnq7y/n&#10;Pbe9qkYHoSaZ02lBXEbNdRNEAeCzw8fFWQrk0pFDcvwSAK5464GB9XWD500f+dg9ZOQYq2ZIF4kC&#10;uQPCYXqUnkwQ74plI4DKSvLBlRtWkdv0g7ENsOygkldWADZdDv7jUC6HG5LLwWKHV+YhergvgQNa&#10;/PyLOx7QTaAmEFOnBeZ27PGkzETMIDTApCAuKExO9RvVbhXarRYIZmToaDXWVZb85826V94dc6J1&#10;wxPvd/MbiM0RAUQAEUAEEAFEABHwiABEISr88M9lB0o81vSygq8yAHTrwNw79KAUAzgN3ggDvCao&#10;Xjs7OqdOm3XJpTeaLf2dxA8yZLBZIxwFc3W9IVbQjDh9ymgOStB4L8ELZLV39r7wSt6zO6qZAEC0&#10;Oq0uP25S7dwJLFCP+D8dD0xW/AsBRNuChwEEsD91lsBt6tIQ6rsOANJwTdQnAFwQRCkDwjZ1tlOD&#10;e2q+z85+wPANWGooMVtAKFOIXFIoT3gEzLocXpNjwxMLcHMd7v4rl3Pun9cHvp/XkYOEwiMQJGhc&#10;JJvvOf3MO+QGQqDy5+GGZHMg7l/CuX9lOFF+OsEQgMrQFj5bTVZzlxX8SiC0lxFELtD5E6tZPIaB&#10;OTM/BZi5CW4TnBkIeiJEC1ZdU2vbkePmsy1R7MABL0QAEUAEEAFEABFABIKNAPC7F158BYziUbPp&#10;JSW+2gIxRs5O4+7Qg2zbLxOg9BDghbIJkPIDuJWC8faNtyy++NK7nLn/IYP1SQmNps4DEOhTpx/Z&#10;1j6uoaH3cP+ACQvtSU1+mKuv6O3LfADEiz9jNf098ehsawNXX3LytOXwEdLcqhFAAKC5BagYAAp1&#10;swnsXtjy0AwNNG4PFz0YF05JoSp5So8J/ABY1FL6VMrtxQUAuIAF56Fquaoe2HRZMOD5BKACjzQK&#10;PcBnqCPz+nIUIC4JULsdxtDzz/wwgRJgMvGMAdBQPkbg+n7O68vqf9lbgHUCspMYcYiGpgW+HoQZ&#10;Js3AGJCYgKZdA7MnMwhZNOgqhGMC72iTxWyAZNJ6HXQN3jddNfWWYw0xXdYog3o2Ci+/eFgNEUAE&#10;EAFEABFABBAB7xFIGjGBM1feN3Ff0z8ZwCE6kFK9K3L5zJtXHtpNoE8I/tLW2nbFVT+95faVQxOz&#10;gCVUEmw0aEaOMBFrSWdHnTE6QaOd2NA4IAKjfHpYLnAzB64VjP/FaP/c/ko+T6Gx+rl/gPi/P6tv&#10;Aa1/Z5fpeP3pH/dbT7eAEb0WWH2rpctiolFxDMCps4xdVgu15KF+wJTtpmp4yhxTrpqJIExmYM+g&#10;MvDinK3nFxcDwCyHc+H80IB/5jl3uXoepAKYKOf+4eK7h9fnWYShCTcH4pmD6ahSnFAo4WY/vBXf&#10;vpwS6BBG5z3zR2AmxMljsgGEWRKbwK/R4MCsh7Cy4M4AkgMk+zJShT+EYAIZAG4QheA8wCKY4KZb&#10;2aKDQbpMZw9V6U409oewqP6sALZBBBABRAARQAQQAUTAHwQMhmEDBw/yp6XrNh5lAK6qd+jAWbWv&#10;ZMl4ZdVgP3I/8BRY/wED4u/+/YoLL75D0AxRDgFMZkICWPwfaW0+CH6pVjKu8VRi77D4d14KMEGn&#10;AgCEeQUTeEn5ThlXWe1P7dSlJNT+pZ0w6rRRRGNqOHWy5KC1rpFAejaNRasRQIsOLD0/dQBuGIQB&#10;MEGi2nfQ05spS0217JCfgDLAXSaLieUrpgIJ1ZMDrezimng6B8avc6seeWPJ8gDnyLkoIavneUPO&#10;x8ufOSvPy6EVxPGED/xXkSQpuRjvXD4N4IZAvC0/keAD8XE5yawnCjk9haCjwvwBeTgBoLZQEBqJ&#10;mOihB/NogCXRgsBhsJitZ5vPHDikP3kmHiBgpxx4IQKIACKACCACiAAiEAIEOjrI9b+8K+ADeXOk&#10;4CwDMJ6NSgdOsoEsC6icVHCpAEK2Q6X5N+XcdfeLWn2qxWrngQlxWxKGnLKaSqFiVPS4sy3JZ87G&#10;gNlHwCceJh0yTlfDoswCJ02ZV8ruyiZAXOfOM+j6TXGUXt9Pb9C3tndWHhUOV5P2DohnG60RIP+W&#10;ydzVaeoCMxiRg+ej8dMIapEEnDFoxamnLPDEQKRJsLR3tYMJDfwKRVwBDz9lll224XHg9bmcADW5&#10;tp4z/fI5APzKxQYl7845fh4hlJ8McPsfWdjgAoCTMwqtAGcFvKHM+jMEtVazFeId0X6ojEUPAdgx&#10;ATPE4m4lIPLoIR4oxJiF8xGYbqe+tcVaU9Nedij6dHM/sBKivgR4IQKIACKACCACiAAiECIERo2Z&#10;AtkAAj6YlzKA92IAp9D5WAA8feG+aHLW3fc/mzRiZlubHesPQWSGJ3ZEGw+YTSeIdlhrxzl1DXGQ&#10;pCrg8w2rDqn6mfKwlPmn5kCSpy+3BKKsP2XAqSVQN4CwWuIM+jgrMYIbwMEK0tgIZi1wa7kzAOO9&#10;KduvoZb0lDlmjDnEcZXyEhDK7DOuHYosLGExB1F2w+W/cvbdgSPn+4Bz5Lw+jxcEhdxw32H/yZ67&#10;XEIAqyHZH4CPyF2Bud0/74T3xsUJrvVXUkJdEYBkOh0+XUoqk1joyQp4QptA9w8f9cw1GXwEQOVP&#10;a2lgpoKpnZxu1FZXW47UxLR09Keuw+ohg8JqVyExiAAigAggAogAItBrEDh12vLrOx8KxnS8kQEo&#10;9+XCA0H1NECmEzrnrP/EzPOWPPrC5VfebxESlfwsxDgaOqRrYHxVe3uFwZCg0WU2nhrU3t4nrK25&#10;bp8xo5T5lxX9PAoQZfxp+B9Ay/8DAHB17QJeP45oYlramw6Um+vriLmTWKgnQJQekmKBtT3lfal5&#10;D+WAWbIt7iTLSGDcM70gWTH1GTCCZywN+8P5bG7Wz3XtskggPxXFBvY7lxA498/r80IuMCj1+tzU&#10;h7P1/NCAK/W5V7HM4vMR5aE508/7lCUTJmHA8QHQTs+k4CQD0p2JnTOZBapDTmNIjmaFcD866BzE&#10;ARCBNHDeEa3RG2H0E7VnS/cZzpyNs1gNcF7VjYUIxlcX+0QEEAFEABFABBCBXo/A0KGXpJ93fjCm&#10;6b0M4F4McBAGwHgc7rHjkhfdt/zqOf/b3pGgdPYFzjExQRg8qMZqrjAa+2n1k07UD2481YeMLBgT&#10;SxX/jIGWQ/6IUYBAX83V1vyBn7wnWN9YTZ1RVktUe8fpikNdx2pJUwsBmzKzRcOssiD7LwxAw+VQ&#10;bwQDNwGiNw2bKXB7fHpKAW67IA5QXToN8so17g57kTPl/BFnzWXDfZnF5xX4WYH8gffD68ud8DrA&#10;+ssDKX9VEiAPJ1v+8NF5Q3rCAVFMQZJhENI5sJMDNhFg9rVtsEnhPCTGYIiP1kXpBY21S+jUErPB&#10;ZGqGFGh7voruaO+v1Vm6aLqwYHz9sE9EABFABBABRAARQARcIdDaZrl27gP8qTP31U3cnI12XHXo&#10;Macv8Fec9YdsqrfcsWTeDX/SG8+FBE5yh8CXJSaSpIRaU2epDgKy6ybW1g09dZoqZPvUJQXWoWyp&#10;aP7PF1dEQdKtixp2v0QAcDEA83s9sURZzPrTZ0nJfnKkljm8siA/wBTTKDmUQaa/6OgaKAP+S/Rw&#10;CYRZ0YT24vKAfDn86pEW5lFh1wX/Rc6sQIWKKIOg14JFFA3zA4y/tQsOSSAzm/nU6bNlZaYTJ6I6&#10;O4zU+p8i5nFErIAIIAKIACKACCACiEBgEWhpjXl42UvQp5c6ez9G975n5zBBUAJRZOA+d1Lm737/&#10;Z2D9BwyabLZEK1h/TVKiJnHo8c72YpqNlmr9E06dCjVX6QcsQWnCeGqu/mfqaZG9lAQAZvsDTxhP&#10;7i/rqQFvWsh2a40SBH1ra92eb5pLDpA2sAKygCGQxmoBa3qwEWJ6cvoPBF/lQYHYJRr2gFgARGjh&#10;MILeQYEiaJ3SkwCWCoAz/hRHKumAxy8zF4IbfI0hCi21i6IBQS0aiynOTA1+Wo/Unvpxn/5Uo8Hc&#10;qaWhk6i3dtDoxI4RAUQAEUAEEAFEABFwiUBr25CHl/094CcAyvG8lwEoC8XsfjjfDw3Pu2jK/Q+u&#10;mnPdMp0+zWS2eS2DrX9igjUp4XhX+z6tDrIsnVfXkHjqVN/Wqcp8PbX2EXl8apkict+S2l2KDuTP&#10;t8KqAdU+2PlY9BDVvr3jRMm+lm9+IA0MeDAEAm8LEMTAp5ZmyYUoniz4v3ggIdHE7ZAoE22zUvKH&#10;lJ5qAwdOWlDo23h3wBcmrAeRBrYuxEWlYo+pE+KOQuQfqxlSBEdDkoCTpztKD7aWHzI2NRlBKtCB&#10;hVTgz916ChIcFxFABBABRAARQAQiDoHWtqRf3fH44KFDZcoDLg94KQPIhkP9Bw644abfPvDIv6Zd&#10;+XsrGd3ZaQM1OpoMGdQ+aOBRi+mQxRrTYUqtPT6ksdEhiEzELUIACGbKaFDwM7W0wvTGFvpfssf3&#10;3yfaTHl6UGxbweI/WrDqTp1t+2GfuaKKdJmpAAALBfE3qa08pL6iLrDcAcBmCERtfvgNtLC0BN2I&#10;SRoAzPzoQvKhgKmI8WnhhAM8AqxEB1On0FNPZxOcAIDxj9UEbhCk09xVfKDl6+8NDafjzeYo8C6G&#10;qKc6aBNhxx9+oIVNEAFEABFABBABRCBsERgwIP2396z+SdaVnEIv+XWfpuPGK0B+FBffL2varIW3&#10;LL39N6uThs/q6uovgLmJdMXFWkcMb+sfV6nRNBiNSR1dafUNA9o7Ah/M1Kd5hVNlaoXPrICYHCDF&#10;sBHDgLJSSi13yvXvMkNoH3D2Zc2jNZqhRN9aUd34Qwk5eRqyAlMXZDD+sUD+XZYBgNm5U2Mg2FLU&#10;Jp4Pzihk9j+Rx/5T6mmkJZgLRP2Hm8sAlJO3UKMmyJMAKQNAuc+WwKIFTMBBov70id3fnvy+ZGBr&#10;5wArmKpZTVqTGUKDgtCAFyKACCACiAAigAggAj2HQEuL/orp9yxe8uehieJRQMDPAWTpggsYMt8f&#10;FR2VecHFt//2f3PuWX3xT347JPESUO3LSEDI96GDLcOTTkZHVZtMLUSTfKZpTM1xY2sb6k8dtwtT&#10;KYvKf/kMgIcBZUwqs8ZnmYH9lADAwJ9yvSCVaQWDIAyNitE0NjV+V9xZXk7V/wYD2PxbujppJEyN&#10;HjJhmayQ9ReyBbO4QIxapiKnxICyXAthgULuB9ytrxg7uhC0YMRDuX/w5GWOz0wOAM9nCwu0yiQc&#10;qKUDQyk4LznbbKmoPvNDqenoiXizJYrufXMXpAbTgolbH4pR1S3YsTEigAggAogAIoAIBA2Bjk7B&#10;Ipx7z+J/5Ny3dNSY0arnAKoBG/2gCDpPGJaYecGU397zx0X3P3/VrKVx8Rd0mfrJ6QFAkzpooDB0&#10;yNmB/Y8QzXGBxJrM4xtOJtaf1IBaFS9nBLihDddRi87ArJLsA0CTg1HuvzuZAEB9zZhgMIMHe/c4&#10;oo8zC/XlFWXffNPayDwBwIfDYoJ/gAzKFYNfsMLjmEb9ZPEzxbsbZxE9tQO4c4Ws/mcuDkwA4DKA&#10;Gc48qIkUnINQtMGX5WjN8W9+aD50LLrDHCNY4fDArCEmHSAD8gKeAPTUMuK4iAAigAggAogAImBD&#10;AEzpGxutAwZeuvSRvz++/C+zrv5ZfP94JUBcbe8KMn5o4OboIDom5qpZc2b+fMGDj/zjpluenDYj&#10;1xg90WIZQJXE7AId8sAB4ODbMnRIjV531GjQ6vXjzjaNPlEX29SMKn+3e1W0AKLcNZUFRBMgWQDg&#10;QTe7w/1DiludAcLXUAbeoOsAf1erdaDB0Hqs9tCer7pO1JLOdmB/gccFN2ALmASZgdHVQm4wTrXo&#10;lyxlKKamNOJ05HUN6QJzemTPaRfQOpBE4ZMPNOixhtye+gRQAUAPgZKA+4dQPyD7mLtaqyqrvtzd&#10;ebRmsFYXxeMGAQJ6mq4ZbKnw3YMIIAKIACKACCACiECYINDWZimr6LJYJ9x40+J/vfba3555+ra7&#10;7pg85SdDFI7CqqTKtj0QCxFug9FgMEZfcunUa+b9+ooZC3KXvvSr21dlXvjrCZN+2dk12GKNlU1R&#10;YmM1w5LI0MGNQwad0GuORkVpLNbhTc1ja0/En6in8WTCBJlIIIPzmHCJMpUmecr0XZ9u+ry6Tqb+&#10;omGD73pgyZzM232dzxX/vjXt0JGhICdCxqt2a4wh3qyN3tfedmrk0HMXXjvyl3P0qeNIfJxgjG0X&#10;dO2d1mhjrBFsgdgpgOiDAJby9BSAFlExBUJoit4JNFsYFQpEvphLK/wSvQdEeyGJbwYvYl/p5/Uh&#10;QTENTspPS5jPNHOUpuTA8DQtsSwmgaESWPywcZh3NRV+zfTwA7T3NLWYUdDqwZgfMnrBoQAkNwOj&#10;H725U9NuJZ0xJpP5wKHyt/5b+97mhOOnk3UkztQkCB0mg2AxGkxdpNPY741HP/RvCtgKEUAEEAFE&#10;ABFABBCB4CHQP147eLB2QtrAqGjt9p0NgmCuO1F9pLpy/Dmjzab2urqjwDFBKlSD3gCsUkLiCIM+&#10;eu9X3w9NSEhJzYiPh6j8bQZDDIuUbneBWrhfP53V0goHDB0dp41RGlOXNTpmaEurvqUZuH8/Wbvg&#10;4RD+PW/47pVX8p7ZW3tS1GtbrXlRaTXXTZBMgETvX24j5O/VoTeYDTqzTttm7QeW7pZO0nk2RSek&#10;1Dec/GDd6U8LrQ2wITo15jaD1QxewhAEUwf8MTjI8pg3NAWA1aKBtGGdFqHVLLSbBMiba4abxxcC&#10;+yF602ia9GaxRE0WeCRYgWsHzh/sa+C20jKIt+nnLCA8Z4fF0mmFHL0QshO8GthP1jH0CwcXFlOX&#10;QKOYQih/ZtIj3tSwxwRNre3E0g46fgNw+9yKiR8E6LUgF8G3QmvqiNVpNadOnti5reaLbYPO1o3R&#10;dMZ1tsKhCEARZSZRnVZ9lxVigfo5AWyGCCACiAAigAggAohAMBFoarZWVZu3bGvcvqMBDMD1eu2Q&#10;oaMvuviqIUMm9Ys/f9w514wdf+24c64bNTZ79NjZ0TEX6AwTpkxdmJI2k2iSmlu0BmM/SHik1Vrj&#10;YnWJCfoBAzqGDG4bPersoAG1A+NrY2OagQcymYY0Nw9rPD2iptZ49qwWuf/urCdTo1OeVNRbK30A&#10;WI4wxq/SEfzhPrWQBRhcgK06LTXzgR5oOJwYYhps7Yo+UXdyxxdt3/xIGhqF9jaNucOop3F+uMOA&#10;GDqfOczyGEA0kigPBkQvLVjMM+IgZj7bMDRMPstqRovgOf/I1PB0ZJpGzG+YwPmY3nwEOSMBjME9&#10;XNjFRmTPWeIvOAYA0YUG+jd3QS4EONqK0kNKNHaSAZIIpEcGVGg0UItBR6LgbKCp+fTeb4/t2BV/&#10;6vRgU0d0Z6vO0smypGngxMBgIXoWORQvRAARQAQQAUQAEUAEwhYBk1k4c1ZoPK05e5ame42JBRbn&#10;TL9+LWPGmMYnm0eNNMXGnIqNORkbXR8TVTeg36n4fqeGDWtLGd8xbkzT8KRTQwbXx/eriY1piDK2&#10;ayjPNKi9I7G+cVj9yYSaE9HNrRDSJ2ynHmmEUWYZfH0ZuyxG3OeRNznHzDwD/OedHdAAlbyGdOis&#10;XVGQ7krQ/FjV9van5m8OUgnD1AHyYpfWBBFvKHNMcwNQdpkFy4fgP5AEgFrLs8zCej2TERhfTjlu&#10;KjJoQIUOj3jMUhZ6k6U4YMICtdSRLIr8WR5I2gXJuaKsGqMgGEFxD74NkMqXoQRda3V6YtALwMiD&#10;Rl9LU3YxXh1uOirkm9ZrDDqNAR5ZzVYBonxC8B+IRRtNLHAioDVpIQ5oV1fzj/uPfrKj/fuD/U+1&#10;DtJRWYHVE6kNGP7+zB7bIAKIACKACCACiAAi4BsCEIGnvUPX0CCcOhN3tqlf7fGoYzWaEyes/fol&#10;DRo0bMCgpIGDk2LjB8f3G0KE2JbWaJNl6JmzA0+fHtJ4etiRY4PrGwadbIw/esza1q7v6PDXhMM3&#10;kvtSbcn+nxqxc4afabAp4y+x0lwSCBgLCv22EQtkY4iPiRnQ2N76+Vctm3ZqDh/XmkAhDpY6nV3g&#10;CQufICo+GNdDgBwLMNQ6CCKqFYzAeGs1elkTz8lk+QK4nRLVwoOgoMy7C5p4OEGgAg6LZurfBSl7&#10;9Ra4qRpexwQAxv3zS0xRIGioqAJjAd8PN5M54NYbtNE6Alb8GrAcgoQIYJfEiokFcntpIAECSAqa&#10;rsqjxwq3NhZ9M/hUe3xzZywcaRgh75cnf2P/JoOtEAFEABFABBABRAARCCECoEyGkO9dJh2EN69v&#10;MNXUmo8fF44fJ3DXnhBO1BG4j9V0tYG5tMVgMtEIkSGkru8NxeLrUC01Z515vH9qx8IFARZ+hsXw&#10;oYx2oOABUUMvCFFmq9EqxBn1ltbms1u+6Hz3M215LSjCtRoIjQn+ruYuYunS0BiZNFQRHAdQUyIj&#10;lQEgXD53B4bNYbtZVE1KMJwG8HMA8RLzCTDP3W5czJsXeHcevlPRF/wGB1TgtmDmfsr0TECURgBD&#10;IEYD+Q/MWsEE8oEWFPuCUWs2gAsB7O0ujaVD19UBFlCNnxfVf7Yz5mhdkkU7ACQkmhgBsqR1g15s&#10;igggAogAIoAIIAKIQG9BwGjUGQxadtMPEPRTvkePihufHD8uuX9y8oBxY+PHje1Hf0IJ/RAHP5PH&#10;xjndsePHxSUlxcRE62JjdDEx7GesPiZaD5/Be6G3wOZqHpzjZ/Y+iiS7muTLphd9UvjFsQaq3qZt&#10;recnDroTogBl3OYrItPzcyZWHxkMQXSslKO1aLUmYN51NKgO+NRG9R/c1Gluaxfix6UOnH+t4be/&#10;MI9LMmn0XcQIenK9VWu0gK84taqhofNp2ExBa6AmPQJlx5n9jUyQmDJYnJDMpXPPXxAjoCaE0vTz&#10;FKALknFRVT01LAKzIx1zLWBChSwRcFlKEp5EmQn0+zBvwUwzoenAQEhHwB3YorOAiZMBzgA6mkjN&#10;8c4f9pW99k7rjj3DukxDNSQa/Ji72qFvMBuiuQEEAfwnBJ2uzUxa4wa88vgGX5cA6yMCiAAigAgg&#10;AogAIhCeCERHgyU0D7JI+TWDXjtieDy4UNJfGKsFPB/w5QMHgN6Yz4DaR8DFPtNqIA+w8EI8qr1D&#10;4BpHvo835P6tFsiwStNQAatFW7Ee6KfOTmtzi5lTBC6eEOr01OlO+K3LRNrbe0NqsQ0/vPZq3tPf&#10;Hj/FAYV5/k07/sS8iUq5hzrdBtD+h1nNW/VWIcpKDDTUkwWi3/S3WjsPVRzf+Kl5xzeG6oaYjvYo&#10;0gG+wjSBrkEDcXNEfwDK1ENr5pXA+W+WMJgVM/plrpzG5WSbhnH/VHVPH/rJ/NMeKCtOzyHoT+D+&#10;oYQfP/CdSLedKHHYNif32QWTIebVzCQsYrJaO8wQFKjTQMwgAGjPnD1TtLd87YbOb/cltZqGmISo&#10;Ljj2MIH9kI7G/e/1Amh4vouQKkQAEUAEEAFEABEIGALAoA8YEDWgf9TAAVGDBhozJg09LyMhM2NI&#10;Zsag8zIGXjp5yORLhvzkokGTLxpwyUUDzj+vX2KikJQoDEsk9E7SDh8G3D+EfeyAwOjs7qSxGKUM&#10;q8DfQRB1s9lqsVhN7Cd8httk4h8gVKPdDRVYHSikAgX1IgU3U+pRSs3NWbAXkDc0wxKNSQkGCEaU&#10;MFQ7erTx/Mz48zLjz8+My0zvd35m/3HJcUMGG6OMkcqnMd0/s1rhHsASh8zmY59z13/e2Xn/gFM3&#10;xMrUkJjoKKG1NdoM/uBgVG+2VFd3vv0hWb9dc/iEwdSpI52QJYsG3NQSuC2MVspMi3w+XSUILCQu&#10;F3MGpr4Aok6eOgbQmEFU0GPmQuz2by8DG2/SCZ1GocNITHoNEGOmEX4kyZPa+0PmAhZmCKDkfD/L&#10;cAy7lcYzZdsLxIZOjdBu7TJbu4xgz2QFy5/jnV9/f/rj7S1bvuxfdypBo+knWPRUHDUboiEHGDgS&#10;+Emwf9PEVogAIoAIIAKIACKACHQfAeD44+L0A/rrR42Mu+TCIZdcPPii8wdceH5/YO6Bkx4yyDJw&#10;oGnQQMuggcLAgWAX0WExd1qskE0M1KRmzsEDD0UTKAEnxSK7Q8R3KZYLPSxQskdc1csvpabXS60v&#10;97ZkXdBu5Q88zDxj5fhxA/0BpxODBhsGDNCOGmnMSI87LzNu7GhgZh0TF3QfQG96YDFwtKAvhpta&#10;QxnpzdTHnnl2sQZjraUgQPSTLNAw9JgzMCUlgOwo7VEARw/wqbV0dRKdZeCg+HjBfPaLLxrffM/8&#10;Q7neRGK6OqMgPwAozUE4AAGAWd1QnTg7nmFJAsSYoFbIJExDf1L7G3HxmHUQ4/z5LS2sN4iq1QFL&#10;HBPcQA0cBfADJx4AiN1goQQCAKy/bAJET63kCxoALUwG0BpIP6M+Ghbn9JnTX3516ION+U9JaAAA&#10;//RJREFUzbu+GXa6LdFiiTYQXTT4OVCvB60BjH5IFyQa8JdgbIcIIAKIACKACCACiIAfCAA3GRur&#10;Nxi84CM1GmB/BwwwDh1iHDsmbkJa/8xJlMW/6IL+F2T2y8wAE3xDTKyVZjwyd5otXaB3N1EOnzLW&#10;8i1b/4gBXSQFtJccvB8T9LsJVSgz4mmQGqsAKKWcEz18OISoCcUFUEdHaZMSo885p9+45Bg4kbj4&#10;wv4XXtD/vMz+I0ZEwz18WAyXAbyhhrL+tnriR8pH86MBOb+tN335UAe09SDldYKaH/xnzdquzljB&#10;Ei2YLW3NZ/aVNLyzvv39rYZD9dEWazS1vgEDfLCkoSw2D/nDc+tC2i24u+ADOwqibDY3w+ezANac&#10;x+Jhpj+yyt4HIqWqwIXTRGAC5DCj9vzUWgw6lLh/JgDQX6XjB8q1U4sj8P6FsKY67nxAb5i0EZKd&#10;dbRpa2s79/xw/L+f1H2y3VjXMFSv66cDIYhNQgteEiBu0nihkiTqB8nYBBFABBABRAARQAQQAXcI&#10;MMscY3y8Pi5ON3J47KiRMYmJYKVjHDw4Kj5eB6ykQ2PgLMHoZciQqOHDos4ZB4z+gAsviL/g/H7n&#10;TYqbODFu7BhDYqJ20CBD//46owE0tszK3matL5r5hyFb7+su4Spz4NZaWywHytpqajt97cFjfei/&#10;X5whvp9hWFJ0+oT4tJTYlPGx52XET5oU378/QGs1GvQ1NV2l+5sPHGg9cLC1qrqtqqqt+khre7sF&#10;bJ889s+OOxT6fUnfDNwsvRjfzC2DqMFLANXRwNxSTho4XQvYwwgGkAmbzpCutpiYKINGaPt4a8sz&#10;r5o/+kJzpMEoWAygdrd2QkIt6j0AOngL5NaFWPpmi8ZqhrwBhPLlXdwcDCzxRYmGbjlOP49uxI4N&#10;/NSnQzM4huqC3MP0IIja91BNPxcAWMhP+hjGZicNZoheCjd1GKCuC1atALl84SALXBpAva+HWRw/&#10;cXrbzpo1G0zb9ibWnR0MzSzt4CYMeYKFzjbwEoYUATBHMCGCTAd4IQKIACKACCACiAAi0B0EgHEf&#10;NDBqyOCogYMMw4dFT0iLHz+uHzDxCUONQwdHgX+tQa9pajE1NppOnTI1NZtO1LXX1XW2toJGUgMh&#10;cRIToseMjp54LvD6YMMTnz4hNjUlduRIyNSrAckB2nJfSEmjL7JDzACjV108wyzw/Z0dltZW66HK&#10;zu+LW4D77wI1dTcuJkvQBRo8yDBsWPR5GQPGj4sdlxw74dy4YUlRkPeqvcMKMTKPn+j8oaSpuLi5&#10;vKIN7oPlzScbO1vbLC2tZv/8kpkhC5PKZNMpGllHWjTufx1IJ2COEWPTWYR+aqsPFj0gC+jBL1bo&#10;gnOAgYJVd6iqaV2hecNmsv9wVGt7NDD5ljYLZMaFkwNzJ9x60LAzm3vJvh+4fyuEFeKuuPKe4+KA&#10;fPu3QCx8kMag0RmJDmRaSArGE32JDsj0GAvOs2jIWgYW5/jpLTDWv8vU2tXVqjV36CHu55mzncUH&#10;ajZtPfHp9v7HT40zxvSzmKEczKFMOjgKgcwAjHg2B5rGDC9EABFABBABRAARQAS8QABYOeD1Bw8C&#10;U5DopATQ00dnTOo/4dz4MaNjE4bqBg40xMUY2zsstcc7amvb6+o74cOhyub6ho4zZ83Nzab2DupK&#10;C9xMbKxu5Ajg8uMuvABccuPPTYsZNzZm6FCIj6mJioJ4O6IZDIuO3rutFcA5WGT6gSFrbbacPm0+&#10;WN7xY0nrdz801dS0A1xeLItYBbh8yAsLNwQeBTOepEQQyYzJybHjk2PHjo2JidUYo+iRS+Mpc11d&#10;19Gj7d/9cLb8UMuxmo7KqtaqIy3A60Nsoi6vtPueibLJZlxQY7/DD13/UWN/++tbjjZBMEpRcz4s&#10;LvqDjz89N+kCz73a10j+5sOEs2djOKNOmX4N3y30aIjZ84AYQBldyssDTw9qdXpZNBrz2Za2iiNR&#10;Z1p1gwdqEweAWTx16bWa9ZBTFwL9m8GezAQeGjQ+E+T+4u2JAHnCuGCg8G8Qz6DYaYA//tpUAKIp&#10;iMGAX2uEyKRg88PtkLizL4QbgsikYLWvJV0COLAAVWYBRBoa/AekGzg26DDoBND9mysq6zZ+Uvn2&#10;B517vks40zpUsBjN7XrIeKa1mnXg60yPRJjzAEwGJkuTilHfdIoVTTcMi24yRn83/SZflwDrIwKI&#10;ACKACCACiEBvQgD4SGqQE6WDSPYD+0OQHP04iGo/1Aguqv3jgUuC4OG6jk7ryZOdp8+YTp3uOtlo&#10;On26C7j8jg5rZxd42kpRNBWgQMNRI2OTk2NGj4waPFg3IF6v01MFKPNq7E3gqcyF+x1wCYr60DJd&#10;LChxz541nz0rVB1pr28wV1XDTzgYAUcGD3AwRh+QI+A0nJgQExcL+l1hWFIMcPxxsfrOLgs8BMYO&#10;FqixsQukrzNnzE1N5pYWS0sLlcTAhoe5GQQR84Mnvp939U+Pt7TzMWCoLzSDWta8AEw4/YXGtmTs&#10;uOgZHSBaWN+Sz7FWA969ZogGysQBvcVitJhio7R6vclyup4UHzz9fmHDW+917v1O29qiFTq11nad&#10;qUPf0WkwmaM1mlidPhoYfoupo6sNAjoB809JddKbM39h/3GE/oD1jwEfXTDPoXy5mPqLLw49x4Dz&#10;AGYqxYQaQWux6iGRndlMbyt492oN5o7OkpLyte/t//eati+/STjZNEIgYPcP5xiQERg4fxAUwGqI&#10;2gnR2KVUutCADEQlmW7Q7f+MsSUigAggAogAIoAIhAUCoDmOjtZFR4PxvTFlPHh/RoNi/pKLBmZO&#10;ige78IQhRkMU5UDAu7D8EBiHtJaUngUTkcrq1oaTnS2tFjAKp2bFbq9Bg4yTJsZnTKKGPf3iNDqm&#10;jqSBd/h/vevigS8ldh/i6NDfzGDIIWiaWyzHj3fWNVhKD7b/8GMr3MX7WsoqmsEyCsQnN2IQcPwQ&#10;9WjM6Lh+/fSwUkOHRCUmRNHTAy3NG9DRIXR2Csdq2g4dbj1ytA0Y/YaTXQ0NHS0t1OIb7tCnPeZK&#10;fx4zn97c85dr4UWJgD4Qs24Fjj7ulSsHIQU9OY3gCXwvlQGsIAZ0Gc2dURqQCzo7T9Q2F245WfCf&#10;9o2bSc0RjbmNQOrctg5tp9lotYIy3kCNzmiqLZDYQNoSxbaAblbuWgyWP3pQyVPFv3RYQj19wVRf&#10;S4fnRydEAKqiu8xR7SZDu1lrItoui7au7uTn20r/783j6z+OqTw6ymxNgGrmdmJuh4CoMHUqRICr&#10;MBe6oAhCmoLCH8aivgZoBRTQtcTOEAFEABFABBCBsESAs6VgYzNwgAECaEKe2okT+p2bGnd+Zj8I&#10;9gKx58eOigbf3NiYqIaGTmDxwf209EDL9z+eOXy47chRUE53tFEHUJ/59bFjYidNjB0yRKcD1oMp&#10;nn3uImzxZD6gcIPhPo+PCR+6uixgSGMyk6Zma/WRdnClraru/P7Hlm+/byouAXa/7cDB5sbGTkgE&#10;1gYZWL27YOFAbQ8nLSBuAa9/oq4D2H04aYHzljNnu842dQELHVYaXVDwixbzTA7gaa3gIz0B4LYo&#10;7APLqaUwrPcODZe1qKDKgvbTmP48lifz2GX+u5SjtnS06Trb48CuJkYwGs2xtfWdG7bW/PP1k+s3&#10;dB3YT842Q1AeMPknnTQhGzF1xkAEfSNERgJ9Oo/P6XgxE6NubWgxNqxo88PGAGZfB8cX9ARD0MMk&#10;AEyLxmIyWAQjpC6GPdPcSU6cNpdW1H7wYfmb/6n7eHPcoSPjzGS4ThsFG8/S3mXuMJlBPqDoglyh&#10;t4BlERCphX+hawgLBMXBisLUzSXE5ogAIoAIIAKIACIQUATgD7/RqAOX3Ph4iMwTZbFoOzo0ZrOu&#10;odG6/0DLvtLW74ubwS583/6zYBfeeKoT2FOPqn1vCAQ7IikyT0S6Hsoh34E3A6U73JTdB1fdTmsb&#10;PQAROjs0J+pM5YfaD1d1HDrc9QPw+t81ff1t0w8/NoFVz6HK1qPH2oBx9+aoxBWeIHeBKzDX6IcX&#10;p++CYknG4/4c1OCH8vlUGc3IV8Syp08CdwIgHjqA7huU3GCyz0Nl8nMBKAJrf7CKEcyd0TrQ8XdF&#10;WzuiWs+c+ebbg/95r/ad9a1ffmM+WktawC2YGt9ozRAqVBNN9DQNNMQFdSFhyTmCvfkyOAkQ4kkJ&#10;c4igHsHUk4FZLkGCAhP8BHGG8v9mavwDQXy0kMhYECprOz7fXfPO+n1vvGvaWzK2tWu4yRTVfEbX&#10;2QruzjQvMMjaECeUH31QvwLqWgCeBAwQEFrBr94fjwV/JohtEAFEABFABBABRKBHETCbwVDEAgrj&#10;o8daj9W0Vh9prqxqPlTZdOxY66nTppZWMAwPimq+4lDL/gPgE2zq7ILQJWDoTBlolhCX28n0WNxO&#10;bmct65/lXxl/LxIJn8GeXq/TRRkN9XWW0gOt+8vgbKRjf1knWO+Aq+533zft/eZ0WXlrbW3HsWPt&#10;NbVtYHkP/LpP/rs9ui+CMzjbSlS7zYN98ouZADFJgLrrik4A8Dtz3g3AxQ4VeGBRLbC8egvcWvgJ&#10;6m4aDAiyZUXpdUaaElfT3h4DGbGMVrD4ibeYEg6fqF/7ccmb75V//NmpkhLSeJrGzac+AOAbDCkB&#10;zNR0hmnneegicTpS6gD/SWe9iWRTpwUNRCwy6UkXmCiBAEAInLnBdgJnZvAQIO2dpKbe8sP+uq1f&#10;/vh+4aEPPutfVjO6rmlkRxdEc4qFhuY2s7XDEKU3xkdrY8CqiNs+0ZMQvVVnNGujLTrwHiEaPXwL&#10;/acZWyICiAAigAggAogAIuAJAZArIKDkwTKIbHPmh+KWQ4c6jh7tajwltLYI7RCfHCIvMsGDCwMy&#10;881YLbtAi5K0wDlKxc0FCRc3S2QrprOln5kKn9/Uj5YmUdJrtBDhxaDTGnXaaL0+5uxZAqciJxs1&#10;jae0p0/rq4+av/2h6evvzlYcbgHb+vr6zvr6jvr6dtDos8ikgeFdPaEYYc9F9w4xZS1gRC1oqDgw&#10;7KLLv9n2yRfVDfAZ+H5YtguGD7zxntwFk3/j6xSv+FdOetWxIWAkDwm7wE5GB9Fs4IAEOHXqZMKC&#10;6TD7I2oJQ0dixkZgGsR4XwH065pmvaYDPGAEXYxJd0pnrB4y9MzoEf1SxydfcP6oiy4wpp1DhgwE&#10;Q3y2PUFw1fOGXAKgmnStBmz0Ib8uSLM0MQUzaxIDA4n/KqVbGoNH3OiiEEEFJBqWn/VHCRQjAFF7&#10;I0CQHkNYusC0zAjBiEBILz10fPe3dV//cPZglbWuYWDz2bGW9gGmFqKBWJ/0ZIPG96FuBMwGih66&#10;MLMlFvOH5g6AowxwZebezGDqZIFcyBZAyqrXtZg1LXEDXl+23tclwPqIACKACCACiAAigAj4igD4&#10;ttJQNgYdpAwD7pyGHqKHAxAcUztiZD8IUU+D/zMbch5rhduTOIxCzxAox2e7qO03NZ2gVuAnT3ZZ&#10;WCZX6aSBe+fSLFXALdaeaOHpVxlzRr1S4R84J/F1IljfAYH/fvvqm39/5uuaUzzeEfx4yjj+6LUT&#10;NEkXTf1u22c7q+vpkjLsLxg+aMHdi2/8ic8CwE8K7kyvOjGcrhtNpAtW7hCwny095XEp98wuATT9&#10;In9Na8AGA4kQKnTQmP8awWAwWjQGyMUVFXciJq5Gr22O0sclJSZNOncQ+MVMTIsdPYokDiVxsbQ/&#10;YPINBkGrB6nABHF1IKAOM9wBycDAvHaZxY0oedBo/fRXtg/ppoMnNIcyjRkqOg7QZF8dNNcYM9uh&#10;xFrB1l8vWGHnw/bUmbs07W3kTBPkgju770DTt8Wni/e3VdUYmtsHCZohGusgc5fB1G4SYMOC14BW&#10;b4A+ICYoFUxpUgnWIzMq4u4QNKQp2AFRIQEihIJLMJgCWcDHWdeqNbYMHPzvB9fgPkYEEAFEABFA&#10;BBABRAARQAT8Q+C/37z65vPPfFN7CmQqrhN/0kAFAOY1TZ2mwWGaxtlnMZJsNkI+DdZhtbRZqfab&#10;GrRAJyA4MjmSadUhxKqUTYt60QKnS/Po0rBJwLhDyi+ICKQBkxhNdIdZb4Lg+hbS1Tq0vSm1vTX1&#10;9JkBZQebPvn02Buv1xQUnFzzdvPHhR1f7yVnGtlRgwXU8VJMINF4B7h8s6XLbAEHXDD9km5igUD9&#10;JmijYTeNKAQBXsESj8dl4m7bzAWC3tRTmqrkdRojHEd1tuvrTmj2Hzjz6WfH3nzzSH5+1b9ert+4&#10;3nigOLnt1ERtR7LQMtB0lphaIR0Y6PVh3kCSxWy1wFRAEgAJmv5Ob9o1d7eG5MgwdaHLCvIStNKD&#10;QZQGsgxD6uN2QdMGLkJ4IQKIACKACCACiAAigAggAt1AgIbiYYluKdstmcIwTh204FQvLfL9focB&#10;AndXi94IemwTKPmB/QcPX7hBE07j6DCnX5YKjHq+0hL6k0cIZY+oO4JBIBDuk2rcBYiab9Z2NMd2&#10;tozQWcfptSM7OqKrqpuK9hxf99GJf79z8q33mz//suObYsu+CnKsVnvmVHRnB6TajRfMMaTLCGp0&#10;iB1kBjZfEEyCBm6zRg88NljeC3qjVQ+uCDqTVtfFfpqJDuJxgvWNFfJpkDhCBhBzP2t7XHtLfNPZ&#10;WLA+O1TVsee7jk8/b/5g05HX3ql+6/2Wz7+MOVSVeOZsUmf7UHNHvKUD3JeNgkkPw9C8YNSqicb3&#10;YROH+YJIBD3zKbObpUQTHYzBG0KgXjggF1DjO/A51rdbhBYIfIQXIoAIIAKIACKACCACiAAi4DcC&#10;zO+Xafd5VH7RD1gz/JLLv9366e6jJ7nmG7jQ85MG3HD3Yj98ADJevXtibcso0KR3ntVY2wUt6NfB&#10;h1YTDepv6mMM3D631mcGZPxXbj/GnXnBMoaHpWJPIWMuWOMIBp3eEA1iRJfJ0t7Z1QE2/oZoXXx/&#10;S2xsU1S0LjFhcOr4gRPSjOcka0YM0wwdSPrFkuhoYoBcXrGQzFfsXHIT4L7NEEyLJl4DBp2eT1Dd&#10;vCj60KcW0tZobT8tmE2kuVVzvKGtovr0gfKW8kqhtt5wpknb3KzvaDdazUZiBudlPfUTplMC5xMw&#10;+gdrJGD0lbNQTEoxRw6+PGV6KkA9BFiShBhrTPwJs9AYG/vpkjf9Xm5siAggAogAIoAIIAKIACLQ&#10;xxH44NtX33rh2e/BBEgEQrNCO/bodRM0IyZfAQLAVzWNlHFl/hwZiQPm3734hkvu8hWySa/9/twT&#10;bcPAkqajCaLmQJpciH+vs1ridHr4ydh8+eLeuQ6XXEg/QKAfkw4MdajrLEQQgohBegjCD/p0QW/W&#10;6DqJttlq6YyOtg4aSBIGW5OGaocnxY4eNmDMiH6JifrBCWRgIomOJQYjxNqlNzXH57ZPjPeG/3ke&#10;DpgyWAaBur2jk3TB3d5Uvf9kRWlrQ317XYO2sSnmdJvhdLO28Yz2dIuhrSNep4mhngfUmgcOFyAg&#10;qAUYd+D9IZwnxPahGcRo19IgfEQ3E6dPaXQgCDcE2Q6geXS8Jnbg8U7TqajoLQ+84usSYH1EABFA&#10;BBABRAARQAQQAUSAI/DBd6+9/fyzP5wAAUDkTv9Exh4DAWDUT674hgoApyhbzKzgMxL6L7g39xcX&#10;3ukrdpn/9z+ja5oGQ4KErhaj3qoHi3bwp+3qgIy5Oh5Hx3bZeHG1QvoUvG6Zf6yFuhODcy61nwE3&#10;AbAS0lnARQBU7dExHTpdCyGtBCzmiSnaqO0XFz14gLF/P8Pg+Nihg3WxUYbYGGNcnCEuVg/ZLwwG&#10;ZvpEA/lTt1wm8ICPgKmjo6u5tbOpqbO11dLWZjrZSGNKnTrdebZZ12mKsWpjrSTGSmIFbQy06ezU&#10;WumxBpUnxABGVHnP0p2xdAo2CyqZ+3czcVoHFP9mva7dKrR1mY0x8SS6f0OXpaNf/y8f+KevS4D1&#10;EQFEABFABBABRAARQAQQAY7Auu9f+8/zzxafOM0jLMF/fxTG1sydCALAtG+2fvJ1LQgALDqOIExM&#10;6H/jPQ9cf+EdvmJ34bonE481xra1W7ta9Uaii4agOmaNuUsPYfvBtMbxcpABHH/VCpYoiEjFTIUo&#10;i0yV7RA0CExtoADEC51VawSjfUgqYCbaLsHaQSUFiAEKynmrJspiiAVjf8FgNBijo41RNK4VnENw&#10;n2NmAURPJGC2FnATNpk6Ozo72ts72zutneBFEBVLogQwX4IApmC6BGZMEP+HEOgpymAwQ1aJLpMB&#10;KGDhaqOYzQ+k0wARAByLuwxwaqGcp4c5cqEIThOsBgPEP23vNBso3TFnIWnw4CFf3rLc1yXA+ogA&#10;IoAIIAKIACKACCACiIBSACipO80tUoBpfcI6mgsA1ATom+OneXBQuCYM6b/gnsXX+34CgFgjAogA&#10;IoAIIAKIACKACCACiECYIAAnAGACVFIPfD63AdI8ZqECgJivgaas4klq1Wzzw2QOSAYigAggAogA&#10;IoAIIAKIACKACHiPAA0DSlM7syCgXAhgsTfpJzBjF/X/rD/lZ+8HwJqIACKACCACiAAigAggAogA&#10;IhAmCFCWXnFzCQAKtDwSJ4+EKSUHoC4CYUI3koEIIAKIACKACCACiAAigAggAn4gILP0oo0PC/gJ&#10;F6T/opds/MN/d47Q6ceQ2AQRQAQQAUQAEUAEEAFEABFABHocARYCSExVRQUAFvqHeQVLBwQsBmeP&#10;04kEIAKIACKACCACiAAigAggAoiA/wjQOPyioh/C19Ob/g6BLqlPAETb1Gn1Oi39CQVa6ijg/1DY&#10;EhFABBABRAARQAQQAUQAEUAEehwBZuHPHICB6RedgKkPADf54Z7BcEOofOoajEZAPb5gSAAigAgg&#10;AogAIoAIIAKIACLQDQTgBEDy8wX1v43Dp2FAKcdPhQN2A++v8AbuxojYFBFABBABRAARQAQQAUQA&#10;EUAEegwBbtQP6n35or9TEyDG7oPiX76hAMQAvBABRAARQAQQAUQAEUAEEAFEIHIRYFm+bMF+RBN/&#10;pvTnkoHtEABzgUXuMiPliAAigAggAogAIoAIIAKIgIyAUv0vOgFQ2x8mGuhE/wCWI4x9RuAQAUQA&#10;EUAEEAFEABFABBABRCByEVCN68mcgJkEwCP/8Jv7ANBwoXj3FgQid+Mi5YgAIoAIIAKIACKACCAC&#10;fiPAfH1t8X54P5pzLrvim62fHTrVBGKAwIKDjuofO/+exVdn3M5rPLT4Er1e7/eo2LBHEHjymd2q&#10;4967KKNH6MFBQ4ZA/stvhWwsbwZa9JubvamGdRABRAARQAQQAUQg4Ahc+duHNhSsLj/ZJKf5XdyR&#10;dPS6iZqUrGlfb/n08Olmmv+LDTsyPu6Ge37PBQDk/gO+EqHsUBYDkO8PJew9OxYIAA8/dE/P0iCP&#10;/tQzL6EAECZrgWQgAogAIoAI9EEEQAD48F9/rzjZzBIBU7P/+9uZAHBO1hXfbtl8+AyTDASaAhgE&#10;gF/e/fvsTCoAPPzgpX0QrF4z5aee3cPn4iAAhJuSuNcAHiYTCSsBIPSYoMgResxxREQAEUAEEIHw&#10;RAAEgI0v//3wqVar1co1/fe1JzIB4LIrvt362eHTVACg7D8IAP3jrv/d/XPOu8MbAYCJDH5esicy&#10;tA9UP25ICcEQ3bGVMpvNfuLoullXV1feC9+pCgAP5S4K+HB+dPhMXj60ChNiXNEfEUTKxAO1XAAY&#10;OHDgmTNneuonpwdOAEK8uDB9FAD8+CZiE0QAEUAEEIFeiQAIAB9JAgBn2e9rYwLA+Muu+G7r5soz&#10;TbSUHQ/ACcC8Rfdfc/6dTAD4CYdjy5Yt8HPmzJkO6ASKqw5UP71JANjz978nT5+u1es1Op1WRy/4&#10;DB/oDZka2E94RLM2aLVVW7eOuuqqqLg4JQLt7e3P/6OYCQCTlOVwAgBsWVtbW8/u9djYWJm37nFi&#10;XEEREUQqif9Hwb97/ASASx1cALg759ch22Z8sVAACBngOBAigAggAohAmCPABIDnq87QEwCmtBfu&#10;aaUCgJZr8Kn7L/UAFnMAWCW1PvDl/OLTAw23XKIslyf//f7qiiP1FdX15dV1ZZV1BytPHDh8ovTQ&#10;8afy3+/s7HQWHhz6//zjMriPHDnq5v5sw364LRaL3JsDSa5+7c4KhX6IPf/8pzY2tnrnziPbtx/d&#10;vv3Ytm1Ht249tmULvTdvhrvms89q+M/PPjv22WcGQk7s3AmwKEkNxqlCd2DEtqFEALjwUA6nHItz&#10;/3ghAogAIoAIIAKIQI8jwKMA6aki2RbmHwQAAdh+niOA/sNkAFrGgoHK14wZM37+8597M4eJ54yc&#10;mELv9LRR6amjJqWOzkwbfaTmiLMA4Nxb8Xcnvvu6bvw545T3uPHjxo1P5jeU795xdE/R8ZMnT1Jj&#10;pki4DhxuWLd1/xsf/ljw3ncffFbc4SQIOU8CpnZkx47O+npLS4u1tdXKfgrs1owZ02/yZNLSwm8N&#10;u7WtrVr288ShQ8reQABwWEdfpSYvJR+/q3F6/G4emoYRQaSDLA00O3LhFaunKnKBLCq033eFizSa&#10;qasrvPhGQT+eKiplj9CskfP0vZgJVkEEEAFEABFABPoAAhKfz8L9a/mEtZT9B/2+HPCe8WOqnLWJ&#10;XW5wArb1ww8/ZPwcPVLgJwfwHxw5tLS0VFVVeWTZIUgp7/+br7/h99d7v9771Vd7dn/15a6inTt2&#10;Ak/T1nGyoa7OPSWuiPzg071wQEFPJ6ro6cT+wyf2VdQWl9X+APfBmu8PHPt+/7Fv9x/7Zt/Rr/cd&#10;Xbtpd2trazf3xSdflG3+vu3Vj8++9smZNz5pePa9+kVPlRw/Uee+WwCu/PPPge8Hjp/+lNh94PjT&#10;Z80aPWmShnP8/G5t1TU366DOiRPNZ88qe1aekziPGGLOzHk4JUk9Tow3B0dhS6SSMBlVlROArLxy&#10;sWp5+gqNQgaoWL2iJK981+IUQtzw916w/nx0pewRStC6+W3F5ogAIoAIIAKIQO9DQLbw4Zp+UQAA&#10;ax+J/2e8P//VyQRoK7vc83BbtmwF9baiDu2HWhzBT0HYvGUr+KS64vkc4F6tXb1aw27t35/XP/+i&#10;8YV/RP/zX3H/Oq47Hh01eNCgwX7wjnR2hMABhcmi7egUJp4zCo4pJqWMnpQ2alLKqPSU0empYyak&#10;jJ5Q9vmE8u1pAwxmSyfY0POBvGRiVJnsT/Y0tJw9oW09ZLYaTp3t2Lr7WM7jaz2y4xbQ9zMBwMb9&#10;gzQCXD67NM3N9cePtzQ0gAAArD+XAdr372cGXrbLvQmQyqQ+zR048KcvHfZyur5UO/zST506drmI&#10;UBm4V+nK/VRtILUOvSfI+4m6I1I5o+7R4z3lHmvKBLu1w0lZ/EZeyQpZ45+yeBfj/t1f3tWCPlye&#10;ANivLFRTX1znSXoHr6cJ4HNEABFABBABRKDvIgDsPziSigIA5SYZS8nkA5onjFkBqV9Go9H5walT&#10;p3ayq6amZviQuHfYtebtNWvefnvN2/95++233n7rzQnD4ixm84b1G9auXbt3715XRwHy0cPkgT+5&#10;7PRl91vuzxv73HNjnnt29LPPjH5m1ahV443nABffHdsfkAFio4wxMcbKmkbu9MwOKxiLz2QV4aP/&#10;a1n3SldDrdkUgLA8VlP7sJa1/3o4c/Mrtz3+S5NgHGDRGPcf85xYTWMyUbMfpvs3NTdf8swzFz71&#10;FCj+RQGgpSXrmWfOW7ny7KBB2uZmQ3OzvqWl9Y03HFbHzQkAna7T9elHr992W/oHhYecH/lfcuil&#10;n/3spUPUrcRxRAo3u5yIEcjkv3zdyK6v/7LvaWjufKl06D2RM5/5+i/k0dWfem7hjki7GTF6xMna&#10;d6ta6DCyN3U8E0tryHvAgw9ASlpGUWk51LaZBoFlT8Xq23KLinJTmZEPNQuSLnpcYH8CILdzNghS&#10;yh72VCtWli3vM+P59vB4ebXc8mL13bc7zhwRQAQQAUQAEbBHgHL4GnADEG9RAOAqf9n919bE3nj8&#10;qquucuUD8O2331155ZXTp0+P6xf3s1kzMjMzzzsv84ILzrvggvMvvPCCiy+66OJLLr7h+mv7D+g/&#10;Y+aMCRMmvP/+JtemNSJH+Jthd03QpJ3+5r2vt21oaWmOgiua/g/yCWUWLX7GHmXsvjB+zJBzkxOT&#10;RwxhfD9j/dmZB7BOIAI0tndUNbW2m4D/D4AAMHvGBQUvPHnOOeeA0RVgeP64aGKINug890y9rZnx&#10;DxwCXPHyy7Au1o4OMPcXl621tb2kBD5n3nNPi8mkb201r1kT4+RdQE8AXDkBqBxrHCovvTX7meyJ&#10;6z4+5FHP7H2F5EWFhYuSuQBg30q5P+2eKCsnnzNx78EK5+HUOvSeKEEAsk4+M9NzC6+IZNIjnSCf&#10;rEOv3pCq2tAzdSo1ZII9eeKmpmeVlFGOf+0CbhhUvmDtbR/NeSMvCyyF2HlAdr7Uf7nyuICPUPh0&#10;bsYm2iqP5D7t4FDg8gTAGQpvwJHh9QQIvvMRAUQAEUAEEAFEwAkB0cVXye2DD4AY+kcMAMTU/zJ/&#10;rfyDC168cDn8CWZjCGCR39HRYbEAj+ryghMA0PKBCzL0wE1TlF1xWikbzsY2RkVNyjzvrHH41VNS&#10;jmx+Yd+P38VEx8TERIM6Eoxc4D+XbJlrFkFqIp5v8KEY/y+Ny34xPrsx6e8f6ZInKLWJnhgP8bnq&#10;npPtrV5b/8OPlRZN1MifjG5wrukwBBcAwAEg4brroLK1s/PHm2+WTYDA5qfxqafaNm+GR2lPPWX6&#10;7FNSe0Q3sJ9DJ76ZAB36dP3E2TOFcWlk/aeiBLD5waHi9eBm3rd9yaF/Zmf/U6wrf4YPYiP2TCzn&#10;62t3uV5EReVDFfsnp41TDjx0KCOG1aGdP/ggGy/7n5v5wJwiG6G8vq3mg5sdKGQPOcnybGRCvSKS&#10;1pbpESctdbj5n/cu27t32U9417ah2SQU9Itj2yowarxB2AWqnqIAlZcWZaSRj9ZShT/T86eC7n/t&#10;R/RQQLpkJT88ctyyID8UzAbH4Y/m7BLys+2fuvYBcNgGh2zguJ/pT5bt5fvHae2cXyOqX0MsRAQQ&#10;AUQAEUAE+igCLK6PfHMQwBeYMsTyQT8cECjFBBmpz9mlChzn++FPPvD3YOXv6gJzFKjAA4m6WgB4&#10;BJXq65vAT3nAgP4pF17+7Zc7p1yRNczy7p6izaBEP3Gi1ZX6P9r+Uh2C+SSzH4R0dHa1d5ja2rva&#10;Ojq+2v3Fv994+ZWXX/r+6y83fLCm4KXnXn/5hbNOoQy9GcLV1NZ+WvbaFt0Zc1L/U2ueWHKbxy0I&#10;YT3BBAg4/nOuvx4ql959Nw34Az7BzAqIu/+25NMsWnBZa49o4+MM/WMdugXMJbnOcUCQDZrsr+KN&#10;/02ZPrmpaWjW1Zb/bixuair++88Xml45xK5XTAt//vdip5KSTouls5X308o/F//97v9evZU12nr1&#10;f+/+ezEvF5/aDSnLJ47EQOW9yy5NYNel/736yZuGNjVN/gOnBLp9vOQpRbd7S8Y+SQsty57q5B8Y&#10;9Sr1ec1Dt+9zoLBpQ96yFDpR2kneBntYvCKS0rlsr22ayg7XD3/y8YsuenzrGpgFgMNHopNY+PsN&#10;FDSJ/osc0HvlJuKAmyuE7QmWV9rDCUBFWUlWeiqtnUMV+eK1azErYlfholT5cCAvy3EHgUMAbbOs&#10;FKQHx5BCStnDjjrlytLVzbOBo9whtpmKcB3iaDjvLheL5fH7hRUQAUQAEUAEEIG+g4DCD1icNAsG&#10;pAgOyKOBin4BTsCAFY4zWFarxWAwxMfHDxwwABLxuLrgrz08SkpKkiMQqeEuQGqr5/+844n7N/75&#10;oU/ffKl89dtdH21cD+Y6g9veu+dXTz7/521anV7VSwGEELlD5WflKHByICr+BRIVZYiO0sdEG7d+&#10;umnb1i2HDlVEGw27du0EI6V77703IyPj6NFKBwq9GUJ1M73wnz15HzSfNA8f2vjPjf+4GSyCPO65&#10;aBBUmAOAISYGKneUltJfm5sr5sw5PGOG6Pvb1GQ5Ug1PdVMu1faL0fWLdvDecB8FyN7sunLLxm/f&#10;vgtIO2fGn7/9duOWSigQHrtrGq81bXn5O7danUrGglGPrRv6mXbz7Z9n0H7Ejg6LdZydDpQgONiA&#10;Cxc+trmcX+/cOpo9rHz1BtYr7ZYNyjsULsyezirYPnCSnOvzms4UVo4dfyGd+g1bpr9TvlycsUSQ&#10;d0SWl29+7EIbVY4dinNXQDp6evaFBw5XOpBNK4jTsUIfimlyctQRhl4Ul0yw2xMAauufsWxxSsqc&#10;BVkF67gFD9X3O7DyGWncMxhOCxy2LK1Mjf+z88vzqCmR3WPXPgCwTPLKwuJStOWNobKX5B3I0VBZ&#10;O/W5e/x+YQVEABFABBABRKCPIMDzAMg3nzUVALhzgO1ogGUCcAAFrPxd+QAAl3mAXUePHuEflNf7&#10;+/SvHxz11oEEyO21b9++4uJiNxE8uQlQXHxsVEyUIcrYL37giFEX/nfnsM82V02acM6jd5dZrFV6&#10;o14jxjB1XDjOoLvi/uER03KKdv9t7aa2DlNrW9fuPbvvu+++hx9+OD09HXimqVOnQpKBI0eOqJ5U&#10;eBxCdTOdbLGW1xnI8Y/W5N3mDfcPnYCkZW1uBhMg3iH3BqYh/5ub4dacPWveubNr53bBQN2yjTqi&#10;jTHqYxzFMx9MgKq2bUp7uUy8PnuMbNpWxcZ1stlxXcLrw48b5Y7Kyt65baxc7pcJkDje9mWzNs3+&#10;jNH32WMXSoGqpDR2kgWObIojuKrPa9pTOGbMbe/Qju+tmJWaumy7H3ZKtnH5ZB06lJFUQuoAizNK&#10;bkoc6HdaJLZnVE4AJGMfMPcpXcYNd0CRv4mAKQ81AQJ9f342dQ4GmyCQBLKX5pXwJ5rZBY4bm4YR&#10;Isx2CJq94RBByHUeADebyg048vo6r5363FW/hliICCACiAAigAggAhwBF6y0GjzcB8D5Cajgiov3&#10;l5VVnj59prKyyuGOPfLhiOrXEo78Bxx/KyuPVlYeM5ttSXwdeoM/5kyhRy6Z1v/GO5Pvun9S7v9O&#10;Wb5q0Zn46bu27x9/znn3/qrk9On9tiimTtS44f4ZZ2bz+qXq/yh9dLThogsvqqurA6uMUtCyE/LJ&#10;J598+eWXp0+fTkgaprpL3A+h2uSjHceizA2jtV9PnDjRy50XBViwKEBdjY3QJHb2bFD/gwBgrasz&#10;f/ON+euvidUsGPX64cPhqaWyQhNl0EU7xmjyPgpQ5bZN5ByuaYdr9LRssunw2Gzyl5c/5yWfP552&#10;4+tWKHYoGZv2XYWogK6s+A68YKHphe98xltVvn5j2uOfi/F/fIwC5BQyCJwdxopHAWwgx27l/sUP&#10;LuqzyTlQSOm88fVK6+V/+uTRC8uoWl5xyXKgtDnlZw4z4r+yn44dSjUpriKAAPh3dEL2ZI8GPDdt&#10;4wSIeHqDsHcnAKLNjsgxK8z2ZV9fHgmU/0qf27WAhzwMqBQMVH7qHEDUXRQgx5WVwVGbqRIu9d2l&#10;vlhefsuwGiKACCACiAAi0OsR4LH/nX0AxInL5kH0d5oJmF6yeo37ANjrRkW1J5j1Q8j8zq7WPXv2&#10;HK45deOvbsmcn3PBzfddPueG+2eeM23ODUOTz99f27Z9+/YzZxo1GuD+xeMFZW+cCBiWevgK1tiY&#10;qO++Op7/3HdgqBMf3y/9vMkH2y/7cue+8RMn/+6W2ob6YuVqOVOlWkInL1oAsYFodgL602Qct3Pn&#10;9yeOn+zUjCg6rPuq6ds777rzxIUnvo0q7DKLiQu8H0J1GxW9Nm/PPzM3vLnSzSZzGCIaTgCYE/C+&#10;26jDwKQnn2xtaDBXVAg1NZC9WQfLqNcP+vIrChqk+4VTEaPBYKTRRZX9sEzAzKrL0/XqSpI9nenq&#10;2TV2ejZZuSX57QKSAyZRcOWQgrdvHTv2VseSaXc+WiZW+UcZKOahqa3OzwuzP/nTNE9De/dcMVDO&#10;O140cVPficKxt/7tUbLy5zBNoPhvt9pg8GIc1SoOHU5LTvsOuv/DDgDnbyJeLrCZ9qeCNEbJhAki&#10;nv4j7CkKkL+z86KdO+sjCoXtumk7kcBRm6kNLhLM3eXFlLAKIoAIIAKIACIQiQgwppsb9/CbXvBh&#10;5ORp+3duPtrUJof+SeoX/fM7750/+TdQ4ff3nM8nu2PHDvgJVkBybixeDtx/dXX1psLPGupPnT7d&#10;kDgm5d6c275v0be0mgcMij1xsn3Y0Ji6vbs//OTTfl0NQ4eOAGb03LTkq7N/PmDAAKWBCvQDvT27&#10;fJvJpAE3359fN+pI1cmS79vue/iCjvau1vb2g/trXl393mP3Gn4y8+Lvvy49bpl61YyfQkwhaOXe&#10;0EVeLBiirLL2WE1NsxRNH3jlk2c7T7WknDnVNuvSmLc+PlLfbB0xZi9JrR040nik9sjM6Kt/83OK&#10;g5dDQKAi573RZbJ8tP3gV/vPlpTXrntuHqfZ+VICC5r7LfHxUAdU+uANPL2hwTB0KPx65LnnGh58&#10;EMbQXvqTlE8/0/fvD4UnM8dpYqK0YP8TbTy67NnUSy6RO//mm2927aHA/u43dicP+S+/dd/dt8PC&#10;9exOHjt27Av/eB1oCAdiXEHRY0Qe+ffN/0v++tavx/i4SB9u2vbwQ/dAI+DCe1AG4FQ/9cxL186+&#10;yscZ+F+dL9ai39zsfxfYEhFABBABRAAR6EUITP/Ng5+9/uLxZpuj7M0nBxy9dqLCBMil6y+FYdq0&#10;aa58AMaMGXPXnbcuWXLfX/7yp1kzZ0Ll9z744aoxcS+/XnTl6H4HKptBKR0XF/eHPzy+dOn9UO26&#10;udfCr6rYWqxmCw0WajVGGbQ6LZwFtEOUHmCNOzqjomIHDJz0/Fv6H4pKE8Zf8srO//ux+AdVM303&#10;q5aaPPyKSy+YPWMqv+fMvHzvQZOgGdpkin/+rSptdL/YaGvF96T21LGG4/XNNWfGDkru/h6oOHLq&#10;r6/sfnnd4e8aJm3Zut3LDoHL53p7WKE9CQktX1Fl/5gHHrhYENIFYcLuPZz7r5+YzA9rCPhW6yCG&#10;k93lvQmQnSFFqH5xbV0TKgq8GKcHiVTL1eaZYnkH9CD3rzwB8Exx4Gr4+kLw8suI1RABRAARQAQQ&#10;gchFwD4KqMgqigKAHFeHm4somR7ZpKSNXQ6WKlAZmkCGYB78R28wQIXk6IbnX/swwXzs7y9/UPLp&#10;Z3DOANXkOqAm5/p+ZxOgaxZMbKw/1XiyccfOL5u7qoan1bz33w/h/u8HGz/5ZJu509DeMvrRJ1tv&#10;fe3/Lp2YVXO48rtvv/XSOIfPCEiFgEXK65bs877bX1Zd39RsaqmpqT158qhmyo6TpcerDx65dsQN&#10;F53D7A5UcmapD6u6OVLHDBIs5qghGcKx/4xLHu1qAzn0mDhyJPXalsSA0ksv/UGnO/vvf5sqKy21&#10;tabvvmuYckndyAQ4m6AdSuZdSqst6NCXKECB48K87kkJhdeNQl2xx4gcdfP//d/No3yfrkywpzwA&#10;QXyVuYkC5PuEfGgRxClh14gAIoAIIAKIQMQi4GwMbjsBkBIAuAzS792shd3f7R/aX5s4WJc+Pn7c&#10;MMN5KdFNzae8a0smTBy54oU5f3z26ltun3PttdkLFlx/220Lf/e7O3IXL1r2h5zn3/rlP9+55YV/&#10;P3h7+vzRlviRRUUnN23ywyVXSczUi0evvH90ZsLR0f1aZ17Yr+Dxn7214I31D3/49m3vLZh+I9gp&#10;eUm5m2oGg37323d9sLRr7zu/S021RVl30wS0+ZYpU3SxNK4/FwPoZbXW3nrrkfHja0aOrL/sUnNZ&#10;ma0HGt/UelI/oP8YO4MRN5ZL3gtOQa3pk3wVVErcdB4RRMr0y7sCuHAuA/TUzx7BrftfWOwBEUAE&#10;EAFEABHofQjIrsB8atQH4MDOzcdstkFCYmzUT++458ZLfwuP712U6R4C0OsrK4CyDjLzOAf6BM00&#10;JApwSCMAKcPktg79uB8UQvRs+fTTig0bpufkXHjppW4TC9h68mkIBwKUpLqhzZVpkzfbCKIkKatV&#10;VlaalzwQPWgoZFCG4xLwG4Cf8q3V68DxV2s0QPAfwj6cKj74zcKbZ82bp0QDHK9LDgyGbhfd5egD&#10;cM+iWysq7IO3e0NlQOukpKS8lP9/0GU4EONqZhFBpJL4T7cUcR+AcLjAB+BnM51yiAWNMr5Y6AMQ&#10;NICxY0QAEUAEEIEIQwB8ADa/8VJdiy2M58L6ePABkAWAdnlCIAD87I57FjAB4J6cDPcTVU0N5iU2&#10;yqCivvYDxkhg3wKmRJCd10vu3NchlLNQjX/qPM1+/fp5OXfnapDY16Gwvr7+u+++cy53bgs4wNlC&#10;Wloat62Sr23btu0vT1AKAOD+6zeF2DBSEAgrASBSQEM6EQFEABFABBCB3oQAZwYumH8XEwBsTsAL&#10;6/srBQDxAYTgTIqLBgGAnwB4FAB6E1K9by6fffZZeSVNFCCfAIAAED7cYe8DHGeECCACiAAigAgg&#10;AohAjyMAJ/BKAeCEdAIABsO/aqACAJiX0+xYZouF3xYLj+4vegKIv/eU8TWO2z0E3DsB9/juRAIQ&#10;AUQAEUAEEAFEABFABIKKAGQpNdM4m+yGbLvsov6lFitpN1vbzBZ+myE7KfD/LGNY/qsHwKy/e1wo&#10;tu4ZBGBlDx8dLWZ+C+rOws4RAUQAEUAEEAFEABFABMISAWDs24HDN5nZDQl5RQFAONPR9eXRk18e&#10;bdx9tBF+Hm9uk08AoArIADybLF6RhcA/Xi4Ny32IRCECiAAigAggAogAIoAIhAiB2ub2HVUnd1Y3&#10;7qhuhJ98VM2oSy4v3Ljhha/KuNYf1P0LJo3+n0cfW3jZ70JEFw4TfARy7pzAB0EfgOCDjSMgAogA&#10;IoAIIAKIACLQkwgofQD+9pe//PvHI0AN5fQJ+XHCZNEHAAqs1PqfXuAGABZAeCECiAAigAggAogA&#10;IoAIIAKIQKQjAJb9wNzDDVp+mcvXcpdf2dCfigcsaS5eiAAigAggAogAIoAIIAKIACLQ+xCgUYAY&#10;0w+pZC0a+pOHAEIZoPetNc4IEUAEEAFEABFABBABRKAPIiCz95zDF2gUIP6JygDA/tOfTApgUYDw&#10;7iUI9MGtjlNGBBABRAARQAQQAUQAEVBDQEt5fuD6Wfx/MAQiNAYongDgZkEEEAFEABFABBABRAAR&#10;QAR6JwJayu+z/3m4f9n4B7X/vQmB3rl5cVaIACKACCACiAAigAggAr4jACcAvJGGHQWg7b/vEGIL&#10;RAARQAQQAUQAEUAEEAFEIHIQgBMACAnK3H41WrB3B6t/UR6InDkgpYgAIoAIIAKIACKACCACiAAi&#10;4CUCohMwiAHsJEBDXYD9uE5qX8zVL1XcL27ngoR3F22uO+BdXayFCCACiAAigAggAogAIoAIIAJ+&#10;I0C1/lTxr9FotTr4oGXnAFQU8DH8DRwh/CbPskq8rcM+0L24XettJ0OF+/KsE30c0dvOsVvxVMfv&#10;TYINEQFEABFABBABRAARQAR6DwJwAsBU9VqdQCUBzv0z1rpbl3BDjlD1gQaV+t1CERsjAogAIoAI&#10;IAKIACKACCACgUZAPgHQgvZf5P75GEwQ8OF2aDJJmEJIfSPvQfNerm4JvbUH4NdG7Qv8A3u0Y7Xu&#10;vR2KkgNaVpNW3iE2d+rBJ8KwcjeluUDvOewPEYg4BCpW79VotsO9qDDiaEeCEQFEABFABBABRwQ0&#10;Iy6eWrjxw+eKQFlPXYAhEtBNmWMfeeyxmy+/RxWt7OtGKssLN9TQX09qX/gzmbXaOsH2TLMjT1v/&#10;c8sNE+UP5OR27d++I4/kCqXiI9bwTbLwFrJGbK55b7Em8XHrtKGE7Ncu+QQqW4cS5x6gULwc6Omb&#10;KyyuguvJ/+a2NP4w/+W3Hn5IfWX7JnQ4676GALDyqbltKrPOSi7fNTZFHY6GRZrSAkJyNk3Pz3as&#10;UbiolOSnOxWrdtS2eure3CJCxLEcfg3MUhQu2j4baCUJmwQvqQrMuJ56CcfJSlg5rKy43CQnXchP&#10;8DSvnnwe8rWWkBEnrbLHZEihSlbe5F2LYx0A8lRB2ie8mbtvZU8ij2MjAuGPwFPPvMT5vQvm3/XX&#10;FSve+L5apnnfpEuPXjtBjALE7eRZRCDuAKB+AbednjxCeXuG4KTmx0ohYyKtOHS6MKWSlJ4U0i8U&#10;dv9IBzm5j5ALBZmbZ71p6hvYvxOtqyj3D5Wce7AN60BP3/wVpSDP+xBrIALuESiqSnWl4C9sAI4a&#10;uBkn7h/4Ic5t4xXZCBSsqK6I7BkEn/rCUg0TgxVXw2zN3tU24IB3t/s6FOXu1Szif8755alCRfVU&#10;DZOQ5Yt+K0vx1C34q4sj9GYEeIYvfkOkHznYj2bEJVcUfrghb3cZnT3w5FZhYcbo/33ssV85nQBw&#10;7v+Zv+9VwUntBEDU5RM4HNBU2doI14GCHwpB8U+PAjTkFvar7QABDgG0u1n9Kb+DAwR+vODUg73Q&#10;0JuXzou5PfT7yaVVtW7OAfAEwAsUsUqfQMDlCYA4+9i88smLXRwEOADUbf1rOCrFI2sTdHMJlNpo&#10;xfEOngA47wJZMS9p/YFZT62ivLqkpJe+WdI3CASG2ZT7l4H1WMHxQEbqQfUkIbI2KlKLCIQeAfkE&#10;4HzFCQBP/bWfnwBQtl+MA8SSAIiZAFhgIPuLU6/ygBY5PduvASY+MYE/En7zd+sz4i1Mh8IEYdYI&#10;zYH9mh8JmSTWkbsm83nN3wm7/wmuAi56cEFH3yx2uzTy8oR+++GIiEDYIgB8zHTBdqfniJS25T6t&#10;1FkSYEq49T+9FepMBe8IelB4KukpqRZT0cRJRUr7mepS3yw7G4gjuq4pI6ugUKmOFZ9LT5VqVHpw&#10;Af1PXa1mCkXEp3SyVOkrzoU7PyjIUxmL2M/dvn+q/XWYe8Any+fsasnc70XPhwCuZyeNaI+JVF+J&#10;g2vaugE7nZjU3Gl3SSDvXV0o70wbnV5j1VrKFfM5CaK1W8rYZfw7U9RaTv9p+2gt2045yaL8nJ2c&#10;l0ULCtbxL5TnCmUlrGJW8lI+RnaCOEJpq/u1w6eIACLgJQJKAx8qAIi5gL1s7VU1zXv/1CT/UqCG&#10;P0OFC8Zp9pWyZic1z/9es599nJgprPunhlxkb/9DK2h3nrQfw0UPXhGClRABRAAR8IxAQr4gyQAl&#10;bZJRg5OFTwG1gnBnkAAcM1eL2q623FQ1XlmNJJXTCQ8mEA42FTBW4EySYLJMg8uvgtmUfVe4T8BY&#10;dlBQRtN+7tQCxK2o4+iMEYDJ+r5k8gyLqp52vbTuZ5c9j7sKtJUyXphfFR/Vs50Qu2AOt4P3jjYf&#10;Yec9z1Ya56jD2JY7W9qZWYlz6BmXd/SIs4EvCBOYXTpFiBJCVnqcBEBsWgb7KH6hPFawQYefEAFE&#10;IAQIQKh+W6QfxXh+CAWal3+vfUi8NeR31vuni/1d8YBA/skeLddc8ASTCuBKJ5cRYZZUR6w6VLj/&#10;d8K65azyPzXzpMrqPYQAHhwCEUAE+goCCUvzGKMmajRBkcwtnuWzAi4hNKxgivPs/OmbxFMDXgE8&#10;bttWr2AcMziPcm6pPJnpQNvWfqSqa3dAtuFp7p0sN9/E2UpxRJV1KKwSDaalJhJJgVkzML2gsxDJ&#10;YKRtovMq50ApCauovo0TDwYhbO5inaKq21ycMwRjsu6XzDUoCXlsRi4PATzOTtJVS9puuuiiRlzk&#10;tj1sJyVtPsAuN5NglxarYbad8T2rJ9dhzu7+YiUP2bCOOwTwM4GKNq6+V7n4F8pjBRI7ZwH/AkqS&#10;GPO9oSOI8pXrBcQniAAi4DsC4ARML+4c4P8FjLvNyIca8NyQruxMuEF6eoXNdh8KJWGANpcFA0Ey&#10;FrLaVxaNiBSF/tOLLREBRAARcIFAaxk9AhD5m6y8ZCnCjyghFOVWudAUxy7eZdOSKnXGRd7YMMgc&#10;UkGD2H+2KEg4h1LhlBeKxhUJmyS9bHa+bMvU7eXNSn6Dh3CRuFvZNiNlTiITbGxX4dNcu5ywSYqk&#10;lLJ4MpdG1OEKymT9WDJxCmmLkymxLg4BvJidJD3Ka1fRsJYhkrUggXmUeE2bL7BLCxCb94YUwCo7&#10;XRQCZUqkSjnLlEGuvKbHxT6S5IfYvKUBC5Qk7xl+3MQPoNSc77u9t7EDRKBPIaBk9CHaj8TuUxMg&#10;vBABRAARQATsEJA4VGrHItnBSyYrXEJQvSRLdztrGe+gTUlYILLV3KnAjZk+77BNtJmWzbJpYcI8&#10;yZvBu1Fd18qIdfSFdi4RW0uUZMWlKvpLTecHBWpwBWOyfi4Zp1jk4NUOAbyanSQUNazj0lt5K5eI&#10;lnEhynvafIBdxjouTbFULmCPTVeujff0qG0Q2QEmK2+Slx7z3u1GCWpF7aK1DRigyTv0sBYi4BsC&#10;ogAgGwL51hprIwKIACLQKxEQGTif5mYXwpxZy/ikj4cDBMf6XPxwkX1M8sv0iUYFM+prO9f1JUrs&#10;mdeUNG4ObmcZL3UShMn6s2S2OaW4PATwbnaSSMOtgMTDGVk26x5tHlbKXu7yalm7QY+C+1cJ8+/V&#10;6OqVlIGGFBZ04NLgbM7UjWGwKSKACHAERAFADhFKy9jpAAsNZHfzBs7lWNLjCHhcGtzuiAAi4AkB&#10;yWibMH1qahxXx3Ord/vbRZxQ2eqDmc47pwzzRAA8F10tJSN7sYUL2/S4dE6izWvZixGCUkWdkooy&#10;HrzFXvdsIyDQk/VjyezQkA8BquzN2b2cnWTCTm1vRAMbm/F6d2lzu2yS14oPa+svPS65/5RY7vGr&#10;cnH5xGMF29dHMrqTAw05mTP5MFOsigggAiJb7wgEmgDh1kAEEAFEQKG851pbiV9RuHV6QknSqmak&#10;SdlPJUMLRWgU951QMiCzEhhDc5FDtOdW5/CkKCt2TyXXTGkcFYOQbmh/XVCvSgkpL+Wuz3YGKooe&#10;Aj1ZP5bMfj7SIUCbfRwnb2cnNgeTp9XcezVhnpwgutu0ud03kt0Rq+QJdlbJL3qUcfqd/FJEMUlh&#10;sSPZ84jnQh4rePp+4XNEABHoJgL2WX7tBQC/HIHjYtsz09tHjziBdwgQAKgB8G7uAWyOCPR5BGx2&#10;9szaXs4/Kjs1Ssb0BaWSBY4Ual0KbenIW0taVUlh37b6NjHwondOwDwNalvubXKWAHXrc3ntpOiT&#10;tpAvkmum8/LKkYikUEUB3QHZS3m8o4bZEjjgA81zJCu8qBVDijlfAztZz0vmadIJ+YqQRzacvZ0d&#10;J6AtN5cHg5JC5nNhgPtmuN5Onmhz97xgthSStbBUTE1tN7pzW5/pkRcUolSpnW7JMXzqP+I2+1KI&#10;KukYxFMFSSYpyt0nZheuqF7BwwD5YePUHTSxLSLQixFQyAA0E/DHNBOwGL5YIMLCSaMgE/Cvp93n&#10;gMDPrhkOmYDzXvjGofyX88ZExRgThwzoxYiFz9TqG882Nbdt3FirJCn3voshE/CnG4+7ovOOX4s+&#10;Yvkvv/XwQ/eEz3SQEkQgxAi4zwSsSAcLdEkZYe1IVKQKljKVsucQDDS5bKosSNhPC8J00kA9Dql/&#10;HTMBu6DNXXJiZS5b+yGdMrY6Ae0iwapzHlynEikLrLIHdeLFicPYIZmsxyWzB0EtkbDyLIivGr08&#10;zU7q17YlnFfN/XbyB3bPq2+j3Fd6HLaLKvG8jrTT5CVWNrVtAMUecFXB7gslV/IhOXeIXyY4HCIQ&#10;zgjYMgHfcOdf//KXN76vFqkVSGmGlAm4+xNA7r/7GHrZA0LtJVBYDRHwDQEWJd1etQlG6pN5NlPx&#10;onUUDgByyEX6GGLdgGOrsj4wLlI4fO+MmKnlj5g6QB4SuCsXLgesiiIdAf0VBBjHVAApY3cp+6RT&#10;8Mk12VsUnYmn7hMu80YxM6eAT5Y6UbhdMs+ziV28TCWupbezs4VM5cm2lFf3aXNFPWXBbcGf2BLL&#10;xkeuZ+wLPVJIfrf40TC4yu1HExrYbQBPFWjcW/vN6fCN87x8WAMRQAS8RYCeABQqTgCIICzM8PkE&#10;YPSogEUC9pbwPlyvouo4ngD04fXHqSMCiAAigAggAogAIuAOAZcnAISUTnJ/AqBMEcw/88tVOS5E&#10;KBFwWAVXS4PhXUO5KDgWIoAIIAKIACKACCACkYAARgGKhFVCGhEBRAARQAQQAUQAEUAEEIEAIeAk&#10;APgVCEgkpmL1VI3z5SKJjX8TKFxkGyCgHftHDrZCBBABRAARQAQQAUQAEUAEIgsBRwFA5v+dGXk+&#10;MVfl0rRzNgkOl1/5cNRQpMz/bCL1X56XHllQB5Jah1VwtTRytUCOjX0hAogAIoAIIAKIACKACEQy&#10;ApFjAlSxekUBSBeyOJGyeLEXcQ4ieW2QdkQAEUAEEAFEABFABBABRKB7CIB6X3nTzpwFgO7YALkm&#10;j1oHSSY78mf4MHXRImo2xB7ZLIiminlA5P7gUWpuESmYbVN9O9XpHjbYGhFABBABRAARQAQQAUQA&#10;Eeh9CDiy/2oCAJ11N4QAJY/OuHX3lvpFBWQZmAyBXr9wUWpuBrfv2ZSRm2rfLGXxGxCOOyuv3GZe&#10;tGuxY5Tl3rdeOCNEABFABBABRAARQAQQAUQgwAgE3ATIyQfAgwtAVnoqm1JFWQnJmceNerIhaXpJ&#10;GU8nzq+K1bfBAUBRbqp8AtB7PYBV/Kg1itzNAd4A2B0igAggAogAIoAIIAKIQK9GwOkIIOACgK/w&#10;ZaRxRX55aZEkCxCSmp5VVFqu6Cpl8a5yOAJQSBcBcy32leCg14dDDocxnEuCTgQOgAggAogAIoAI&#10;IAKIACLQSxFwKQD4GwXIX5zseH47aUDsMWXOgqyCddRXoPdfSo5flfvHKEC9fxPgDBEBRAARQAQQ&#10;AUQAEQgOAnYCQDdM/z1Rl5KWQUT2veKjtUXO1RUVSOG6AiKdDNhqpixellMwW/b9rSgsVBoJeSIg&#10;0p5zvh91/5G2bkgvIoAIIAKIACKACCAC4Y6AKABw31olsWB27nDzp67KpbZOTsCiG3D20rws/uw2&#10;siBHBZbs/PK8Eh7lZ3ZJXrmaiU92vlC+YK3oB5C6oizcwe0mfW64fy+XRq7WTUqwOSKACCACiAAi&#10;gAggAohAr0HA3gTIyfrct3mCpb5jFjD6O+fl5Ye7Fi/O52W0SMHo25q7jvCjGALDAPm2OlgbEUAE&#10;EAFEABFABBABRKAvIeCQAoAr++GncybgINoB9SXAca6IACKACCACiAAigAggAohAOCLQ41GAwhEU&#10;pAkRQAQQAUQAEUAEEAFEABHorQioCAB4BNBbFxvnhQhEAAIV1VM12zWOd2mAAoA1LNLYd6U+3F7H&#10;ZOTdAY4O4SX9QB4b2ocm3aHM17Y9gZ6vNIamPts2KtlovF8472t2d0ZhumqFi9jXfGq1P9E8ZPSc&#10;P3QXLmyPCPQVBPAEoK+sNM4TEYgcBBI2CdMFuzudJwkM/JUydhcfqDw5i8jjTg5konE6hI/0+9Ek&#10;dAylYhG6j16PkO3TNlKjsPDpqoxN01VCVbhfOGVXfiyxT2S7qRwWq9awriA2r3y6sGssTwXk29WD&#10;6PlGKNZGBMIXAa0rfX+o8wCEL0ThSBnmAQjHVUGaEAFEoG8gkJ2vxv33jbkHZpYVbSUkTkwDGpge&#10;sRdEABFwgYDs9iu7A0NFQXIC5oV+X/WNZ/1uiw19QgCh9gkurNyrEFAqUJVH/1NLF00FcwJmZmMz&#10;6em2GY9zV6oEwKCFpZLNktqg9lYKq1fv5ZWnrm4TV0duvqhBLHEcSLSJstmc2EbcrqGtGhalVhWR&#10;htncgoheYPjBW0nWR96g534iPm0mr9DzgmyP8NotusIsxxEitjeUW8W5gkpXXlCo7FYJsiOY9l3Z&#10;HSxIi7WoevVUNgVXO815Wb3Bx/uFC82qwSjidmWTVVmINorDaskaEHa4TBj/jng4OHLa/IFFyXs8&#10;sSYiEMYIBCAR2Hc/nO6yCMfqz+AdAgQA6tJ9zWG8o5A0RKD7CAAja+8GIHPGqn0XNZBlYMYDZjaU&#10;xwLbDGrSsykuN9VLy3vVTr3vqmHR7FZqzMAHvc29TXPDWjKJ1Uwoyq1ijg3QvCGH0Vye3lrgSIuC&#10;jPLkktl8RrYm0A8pqFpdkZAvmjBx4yXgn0oJ7zOvdbZ7M2slej5MxP0qe4meN2R7hNdLiBjBdpMV&#10;YZcwZMDK+0dE2xsKld3KsDiT7dCVXJMuVkneZLor5rXmqqTJtKvptKwe8fH++xiqVQMDHsniLj/b&#10;eTOLBBesJW9Q87z0nIJSyB9EP0Mrutvdz0h18wcQJe/xxJqIQFgjoBl+yRUff7jh2S+lrFqC9abM&#10;Mf/72GN3zlzsQPiMnyemJ494If/7sJ5QnyTuvkUXlFbVbv2k3tXsf71wHH+U//JbDz90T58ECScd&#10;IQhQ7WDrMlWjeeUj+TP9UL+gnDG+dm1BC1iVzsttFxQ2zPPYOdRX7YooaLNVoE6WwJapJS9kA7sn&#10;FdSfK+LKRUtoiWZ5ILunqivo1MQn4pXoUe2y24nQCoFGT3VN6UTl5fNElW8QSVvFDktprHLlWkg1&#10;PFJIF8t5B6qR7XIDyxsemNe9pcum56eq7TT17e0Jn/BcNfWvubzoEg7U9Ufts4yP3ZeLwegnShHy&#10;ekQyEQGvEXjqmZc4v3feL+/868oVr39bLTc9kDnlyDUTnPMAeN03VkQEEAFEICwQkIyJy1uLsuJS&#10;RZLi0rPaSsv9pc+HrhLyhXQy28lKR31kR7vnirJWNyS6fGoz1Sh1OjTg/cmnKK4qyMPKJPk0EbfA&#10;+oCeQz/OZHugykeIFPg7Yeh+LSRCVYF1NmcPHJj2sop0OCYva+AGCuGq2c3J82b29Vvs8y7ydQCs&#10;jwj0AgQwClAvWEScAiKACDAEUuOyilolnr+1tCg2XZIGfAbIt66ACeMmQAkFopWOtwOmpMW5qar+&#10;VFTb80BJ6Tnq7ZWRlLwPauT/ROyo8A09ZVNVst1R5SdEahi6XwuJSu+BDRCYdsj6jI+3G7FbX59u&#10;UOXVZvZhEqxqN+jxdSisjwhELAIuBQDvowA518SSECPAt5+bQSN2fyLhiIACgZTYDNKwjlnBV3xU&#10;r2IsrahAChsKuhNmRLUrVQKo/rIbDsfZCTlFVU/zSa2uclTnK54yx0c2EGhqpakVLlIq+FvLuHl0&#10;SsKCLBEom7ukR/S6ORHlVvUePdrKLdkeqfINIolKVQxVu/JIoep31CXZ0mTlVmyxVnCP8MIq0QdA&#10;dbFUl9UjPt6/QkK5ajJVLjez93Tb1ww2Sv7She0QgR5EQAMsotPweALQgyuCQyMCiIAqAk5OwGLS&#10;pYSlebEFzNjmNpKopvmmfpYl3BqH+rP6GH3fjhbVrtQIAI9G6nDs96C2gdQmpSCD+qcyXX52cl6W&#10;CNGK9PQ8bulE+Z42IINFCopdvEuySqLm6RwHT+h1dyJK+LxHzxPZnqnyGiIlgaoYErWuPAOrtodV&#10;ybbrSm5FFysjl8WGWkFysni56mKpLatnfLx/yYRy1SSq1BfCe5qdawYbpe7Qhm0RgTBCwKUT8F2z&#10;ch3IvOpnCeAE/GLBD2FEPpLCELg353xwAt72qRRD0AmWW25M5mXoBIxbpm8j4NqNtW/j4t3sET3v&#10;cPK/ltLh1f9e7FviqgUKSewHEYgkBJROwH9jTsByuH91J+BImhzSigggAogAIoAIIAKIACKACCAC&#10;rhFQJvuSxQDRBMg5C5hGAzbldjfv2bkcS3ocAY9Lg98LRAARYAjQkCnMHgYvPxBA9PwArceb4Kr1&#10;+BIgAYhAGCEgOwPYfADsZAC1tMDnjk4CO5MwmgSSIiEA6wKrg3ggAogAIoAIRDICYL/uOqFEJE8M&#10;aUcEEIGeQ4Dz9PwYwHYYIPoAPFNEE4FpNAIRBJoI7NHHfvOzB5xpXXTnpINH63puDjiyOgLA/ee/&#10;us8NOjcvGMufog8A7iFEABFABBABRAARQAR6NwIKH4A7/rryL69/WyXP90DmZZAIzE4AoDIAYZmA&#10;XQgAUOGe357XuyGLxNm99K8f3ZONAkAkLivSjAggAogAIoAIIAKIgB8IeBYARlxyReGHG55lJwBw&#10;WQXrzSAAPKZ+AuAHBdgkHBBAASAcVgFpQAQQAUQAEUAEEAFEIAQIeBQAtNQcCP4X6A0XMw/CCxFA&#10;BBABRAARQAQQAUQAEUAEIh8Bpf2/xOZrla4BfIq8pMcj2yABAUQg8jcvzgARQAQQAUQAEUAEEAFE&#10;wD8EHJ2AMROwfzhiK0QAEUAEEAFEABFABBABRCAiEUABICKXDYlGBBABRAARQAQQAUQAEUAE/EPA&#10;tQAAqQLw7jUI+Lc7sBUigAggAogAIoAIIAKIQMQioJ4FgBA7AQD9fyN2fZFwRAARQAQQAUQAEUAE&#10;EAFEwCsEnE4AUAjwCjeshAggAogAIoAIIAKIACKACEQkAi5NgDQYB6gXIRCRexOJRgQQAUQAEUAE&#10;EAFEABEIAgKOAgAeAAQBZOwSEUAEEAFEABFABBABRAARCBcEMApQuKwE0oEIIAKIACKACCACiAAi&#10;gAiEAAHXPgC9JgAOTgQQwAsRQAQQAUQAEUAEEAFEABFgCAToBKDO8vRdln2BxVTus5udd7N5YCeF&#10;vSECiAAigAggAogAIoAIIAI9ioBrJ2CNL5eWKZl9aeG5rtznMP3Dr+ozPDdQ1GiwUoGEF/jR3Kex&#10;IqFyj+4xHBwRQAQQAUQAEUAEEAFEIIwQCNAJQBjNCElBBBABRAARQAQQAUQAEUAEEAGXCARZAKi3&#10;PHVn1+/obdpaLxFhK+x6q1gqLDazaux+w2pHL61vLuFFtmqKDh3bWt96xHKYWF/ggyqbO9PDnm79&#10;zMSHfuozDIOE3xZEABFABBABRAARQAQQgd6MgGb4xZd/vHHDM7vKCBGA+RWsws3nj330sccWzX5I&#10;dd5XXDVYWb5z2yn6K7DRjwizwVDHro31rTvN5AHjzZmMcX+O3EcrKAptrRxqCgv+ZphBpD7tqlmG&#10;w6NE1uGHmuWP6hKVHdJR7Nva0aZGD+3cQm4yPPxTjYJIcRoOkw3njSAuhAsSF/5iNH+S//JbDz90&#10;TzhPBGlDBBABRAARQAQQAUQAEegOAk898xLn9zJ/ecff/vKX176plHs7eH7WkWsmyCcAjppv1dg5&#10;wBCnJ49Q3nI16NexSb1QQ7QXZLLyTO0VRKivJ5pi684U3c94YaLuf17Vg3SgIdpbXjXeYqtJieSh&#10;a3ifig/C8TreoT7/UV2SF21tzVXpYX1fcr6G9pmkGW8/C4fJhvOvsDRuwh11Zw9hW0QAEUAEEAFE&#10;ABFABBCB3oSAfAJwEGalPAH4ndMJwOWM+y94TTTGsUOh3vLkI8IchxOAYvOiDzV/pkp62veWlabj&#10;1xp/dsL0+F6tVKjog/YAdjv80sAJwEwi9WnXufXNO807WaUrHqAyA73ctBWfMtrU6LklSUG56iwi&#10;ZLVz7sgorar9gh/IOF034glAhKwjkokIIAKIACKACCACiEA3EVCeAPzV/gSgzP4EQDkQOw0AnbjD&#10;LTLnTuW0Gufb7R8N04yvEOrFQuF4hWb4ME3icDFekF3lBuDCrZc8GZX/Gtz6K8Su5D6VnetuoXWi&#10;8h/U7nzOXAKde2iroE2NHnvK1WbhjEN4lrhbHUwE0M3vETZHBBABRAARQAQQAUSg9yAQTCfgRM1I&#10;Yv2eu/mC5Q+Y2MBZANgCVVg+5YX15ifv6NoCfrp1wmH+lJCS10UFvwrGcn3lM5dthTrZ7ZjXV6Wn&#10;9ywlzgQRQAQQAUQAEUAEEAFEABHwjIDNBIg7ATAn4DGPPrbsd3OWOLS+/MpB1ATodbV8X8Ca/49s&#10;wEPbjf+V8X/ArdZWrlnwpHEmY/EVheSKB6OYGY+w5S9dayt4Q/0lX5mPXxd1SxL0Kcx5zZBBO2Ef&#10;4HGxadGzPEaQ3KFa20yxkPYv92M3tNRc2bnys2fowqtGzu2TqAnQ56dVybrx+lG8vEecgJNnPxFe&#10;YCE1iAAigAggAogAIoAIhAcCVZuWB5wQjyZAVAAopFGAqA8A5cT9EwACTjh26CMCKAD4CBhWRwQQ&#10;AUQAEUAEEAFEoOcRCAsBwGoVbjlvzKPLlt3tdAIwlZ0A/Ev1BKDn0evrFPyWnQDscnECsCAMTgCK&#10;31na1xfJx/ln3vg0tEDcfIQNq4cOAdyiocMaR/ILAdyifsGGjUKHAN+iwRUAfnHHX1fahQF1cgKm&#10;MYDEYKCYDSt0i48jIQKIACKACCACiAAigAggAiFEgDkBC8D5A+/PEoFxGQB++BYFSDU0EBaGEAG+&#10;aVxFKArhlsKhEAFEABFABBABRAARQATCGQG7KEAy8x/OFCNtiAAigAggAogAIoAIIAKIACLgNwKi&#10;AGDT/zMhAE4D/O4RGyICiAAigAggAogAIoAIIAKIQNgioBl28eUff7jhqS/2Cyy6pkCst56f/L+P&#10;Lbv3uocdiJ46fSB1An6j1KHcaGgeOazrzJmzYTvJ3kTYwIEDak4Yu0zxDpP67W3p1Al4+xnVyS6Y&#10;N5KX92AYUHRm9XUfovuar4hh/RAjgFs0xIDjcL4igFvUV8SwfogR6EEnYM2wiy4vBAFg534+Z6tg&#10;vfUCKgDcP9dRAMiaRgWAl//PUQD4+YyEqBhj4pABIUatbw5X33i2qbnt8x2O8f5/cysVAIp2qAsA&#10;8+eiABB5+yVc/nTVfnnjA1+IX/sr5hbfl0ahpIWNd79zzZVKXBWFn7/w9P07CRl7+YNjvniWffjw&#10;qcuS/VmEsmU37jrnuTvG/ffpf4y68515Q1T78Go4VZr9IUlsU7Xutf8h17kiydaxPK6bD/6RAR3+&#10;d8g7fEV64gqXLao6d3HfTnzebpfCdlq/njgUBhQ75fdF7Hjog8/dcceIgI4idYab0D2sYb1F1Ulv&#10;fO3hV58dI71ppTr0FUccC4Oypew79XaDdZOUQL2ce/qV6AcMoRIAVrz2TaVMXtn5U49cc67NB4B7&#10;APtn+oPcvx+r7l8ThNo/3LCVnwjs3ZhJGf2lcIBT/M6dDx5Zn/lCmcuuRlz2jshslW3eCUzP0uKn&#10;hhwSP/jH/XtJtXfD2cjzslv31cpefjvhbhcCiV1LN+N2k6QRl91N1i/bG5Dp9MpOhqaP3b9Zic/e&#10;svVjh6YHfa4gYPCvDLuXJDz7wMbPvRkU2Jcbvasp9oab0BtYI6vOkDvmTyQ7y+w3DLziyNxLfRH1&#10;fd5Lqih5vcHcY+yRmG6+CeXR8ZXoy2aXfQB4ECAW/4f9o4GIMvY3f+Cq3JdBsW53EfB+dXhNvBAB&#10;vxAoW7Zq/9wlspp/yB25l6fv3PVarafOahvLScI4UHnKHzy18Pg8edTQ1JHq6n/bKIEbziM9Vet2&#10;ld902ZUe6wW5wpWXTlz/7pdVQR4lYrtPuDpraHlNo0z/53v2z82aEOrpTE6bSxoqPX5rfCcLN6Hv&#10;mEVCC7phnARXMnHW5FATHyYbzKdp4yvRe7i0jPGn9v/8xgsRQAQQAREBUJc6/NWhehqFMQOcD9z4&#10;NNyiEpqreUQTiP33wyNqO0Q/LFv35Y0Pb1z2MFTmCk6wxKANpV+dIJd6lg8ckufdsYL//ZMfQXM4&#10;jlAdDpS+DtWgoayFgg8eibE1f01N4GncVkSu/gkXSODInk2Qz4iTJH9Wjuu8sewUY06YONCpShLw&#10;CtUHtgWBuewd34JxP5lAisokAQnUqBNn/UQxM9VNotwbtqX8kq6yeJjgafc6YAffoyumUhMg5YIq&#10;l178XLZM/L7IW879QLgJe8cmdZ5F2qwryPo9trNWEFzTbeoGtRfFjRtfW/cafxvfuA4kXu/2kg9v&#10;Of7+5C9t+Yug9iZnm9kDMe5fzo7NOT5q3wV8JXr3DeBxfTi3z2/ezi4MqCL6D2qNvcMVayECvRuB&#10;sUOSXU5w//170piFw8T1qxR2CyAkPHd5OjWzXlosfVgBXFf1fjIfLCLgPAE45vVkCbWO+PCmhvsf&#10;dlZg85MHVmFUw3o7AmyPYFwCxxFEbbjJTtUcWGQPxEDzBmrCxO038pworC37uJodcUjX+iLyJLX3&#10;mDt35/rMPPYZ5u7NaYnYgwtMbHS6ImnIOWNPHqrp3buwG7MbkXY1kQQkyoinXWnrzMUmUWL+wBep&#10;4j488Gw1b+lx90IdJv3K96r96aOkwytb5yps3wrx+8JlbE8D4Sbsxr4I86agxlZYAVETR4W6QfXl&#10;uf9jch1/G5e+/eXnJM2LveTTW45KFPy7AG+2cvGF72qLuifG08uZODR39V3AV2J3d7FkAsSkA+ny&#10;l/uvWD1V43AtKnSgkNVxKlVUohXcPfd2xoHqx9vxsB4i0NcQGPrgL5hN6sgh3hlVDz2H+6JTxkU8&#10;zk6eN1VFgU0NtS//DdP30wp2uKateGepeBRAD8pdXR6reSRG4qonX1Ps7L5c0+gQDGHufO7kAOw4&#10;ET8D6+k9a+4SE4lO2rkqSUPGjSFKK5e+tgs9zXfIVVnk46+oFRC1/7Gzona1SSTMVfehx91LCbL3&#10;AXjucvL2BukcSbmgbmn3OBBuQk9rH8HPJ1/2oOy+QvfhhKu4usH1i0KUEFTfxi5bef2WU3wXiGyv&#10;7x8xIJx4eIdL0o48F9/ox1eitxtfOgGwj/xPZQHvMwHbjZWziboSi9emnILZU1dXKCoUPp2bsUnI&#10;z3ZNX8riXW6fezuz3l3P+9XhNfFCBPxDoLqxymVDOxW4F90r68sqUgjJ4nhV1TS46812Eq3S1tbQ&#10;QzX3xMCfqLlklfN5t4Iud2cjXoChUkUVE5lOL0jyb9je3ipZtAJi9j8OVtTqm0TE3H4fUtFOutzt&#10;XhU4RwxJlYU37hvj7eVpINyE3iIZcfVAcB3KrYCo/U9WWrJtBu5fFK5m6tzKi1eKtMFcv5P9IsaH&#10;l7ObL50X9EfcsoeWYPtMwHxsyi4GhmXMXpqXVVRarphSdj5y96FdYRwNEfAbAWdfNGaIGYiwM0oV&#10;qWOExOSRCS5Jphb/B67mxjlgb+OqnpfVxOaqxFA1lYqBE28Cqil3opF/iLvDhPXoliT/xuwLrYD/&#10;BjeJvY3lDuyyp01ivw8bD4kmQACZx5VyhtVrxb9dU7cD4Sbs1bsXBNd0iAVU++U/dk60jzbmx/Zz&#10;tWm9fcu5fif7Toyn752LVfX9Ld2rt0dAJucsAASG9VcjrnCRaB+ksPCRrYYWrRZNf5SmOzabIukc&#10;gT2lVdllO12Q+4bSQBgQBQRc7AQRiHAE0n5z09D1q2SXRGrxKRvn+D81ahsjxbhQDQ9HHVu/eJk5&#10;XEIYCrsjAmr2IOpQP3/B9QmAl9VgAFViKFWqvr/+T9pDS4+YuCSpsfIIcRkfKWj0RlTH4FJ58tlV&#10;XxA7NSohHjeJ6j70uFJO0NA9LJtwyE/psYD4Laj66oDCokyKF+T7QN1dFI8j4ibsLsS+tGfL8Y+8&#10;A6VKxxWPa2Q3gtu95NNbTvFdYN7A7PXoHzEev3fOIPn2lsZXorfbzN4JWOEI4L2NiZuhwOCnKGce&#10;s/cBzn02YeZB5Xklkl1Q4aJUahFEC9PX5hY59GR7KmzKyE2V+fqCteQN2mZTTlHu08zHoHDR7ALR&#10;9mhTDilYYWd15C0UkVTP+9VBC6BIWtfwoxVi77Ao5twYhqWn8TOfl3JuQ+54SjKwoep8+2xitCL1&#10;YCtnFjj/QybYqfmZaSz3sPzHqLkPujKy97IaHUuNGDBylWdNvYGdKFT+QQrMqnnCxCVJoJn2T7sc&#10;GLojohfqUklkN0qJZM+bxLYPrz2WMJdwnD2tFO3ezgn42rcTnlf51nDp2n6TM78R+LqxQzZPA+Em&#10;jIjN5z+RNCFAafVJe8cVT7vCJmF62ku+veVs3wWI7Za6hB/b+kWM5++dM2Q+vaXxlai+52iyL+mG&#10;GvBZk3TRVMgE/NftNBMwdwO+/aJx//voY7nXO2YCnnL5AMgE/OqbYs5geYSfXjl09Ch2ZA9Mfqod&#10;G5+VV75rcYr0qHSZaP4D6voV6fCkXPyX1YBCKiHkp0InrCbtzakJgcK1C3ivdhVkcqTOaU25uf9f&#10;wdC3hDMM50GVKdoqqo7v+OKMQ507b5kImYB3f3FWleBfXiuanea//NbDD90T4kklz34CRgRrihCP&#10;G+nDRWAOy0iH3Af6Q5Qg0yNFEAjv3SH+Zln22LuHCn1pi4oZqYOU0Ne/lcBN6BG3vrRFPYLhc4Vw&#10;2WA+Ed6jr0SfKOWVQ5AJOOMXt/9t5V9e+eawTF7F+ZdXKzMBw4NAWP9ITsDleVmEZKQx3l68CmaL&#10;JkCzC1hJRVmJ4mlqOjRQXuWlRVnpqWIJPJWdCex75RVsxkJi534sQ5g0cU7H7G+C5jCZEJKBCPRC&#10;BCA8USoNt9fDF41sIwYg6mFKeuHwShsJmhPDJ//dUOCBmzAUKPfhMcJkg/m0AvhK9B4uWxhQfjSg&#10;uLzPNqs2HATzcYwBpAwQRFX4KWkZipbA79v3o+T5iZ004DgePQqAYwEeeghsgCL+UnL8Lrh/71en&#10;V+cCVqQmkaJu+2e6Deo91w09pjGP+B2HE/ADATDhaPgHzbnTcxc4CB4R46X2HBG9d+QRlz15ExHt&#10;31QtwXp+6rgJe34NejUFYbDBfMIXX4m+wOXoA+BLW091s/Oplf5tzCA/Zc6CrIJ1PCmA7OabPU+2&#10;4q9YvYIfC9guKh9ITQrXFTgcJyhrUtlBPBag3gCe6IqI55zvR92/F4tlH3Kbmm77JwO4HsoW9phl&#10;uvWCJqzSFxAAB4l35kkJnnpkwrAzA+CS0SOkR8ag1AeGB4NSJsAOJ9pxE4bTavRCWnp+g/kEKr4S&#10;XcGl9ACQlP1qAgBjPQNycRGAue/SEwHCbYCotp5nAsjOpx7BrKw0I4fYLH7Y6LanmtkleWITNbpo&#10;tFHRvmhF+ibHyKMBmUlPdILcvz+oUwcjTIzqD3LYBhFABBABRAARQAT6CAJOAoDI/Avex5mxIaWS&#10;wwvi/gtS5H/2mV6iYzBtSJuwK3+e2I+yE/mp3MTxKRcklPWyxURivTqhmPer03ejAIHdzsMblz0M&#10;QTaYzt5mLKQ4HwBvIRZPJvMFmm+FXkprH/mz+IHmQi+l8T2kHuTmIQ4Z2UdeTjhNRAARQAQQAUQA&#10;EQgOAs4nACwLcHAGc+yV2gJJofzdG/mEhh4cpRcgsPfLZ6ulfJ/V+8l8OLuHGI6Ud09dwvM6gY0Q&#10;N+MpW7Zq/1xW+OGoBud8tE5g0Dho6TQHEI+ABs0hQKTUZ96XVb0APZwCIoAIIAKIACKACPQBBMQw&#10;oCtZGFB6CcLtFyU/+tiy3F884jD9S6f2hzCgr711wKF81vQhYhhQ3/FSBA61hQz1vZu+1QLCgO7c&#10;5Rju846bJ0AY0D27mlSx+MU1w3l5bwsDSnMKglZeeQ198DnGoIvpBuXPjXdTSYAx7jfuOgfq1Cjj&#10;J0qFBDqUatIe2GfnD2I/68mSpSsmB2v78ehgeCECiAAigAggAohAL0agatPygM/uqWde4mHfM65n&#10;YUC/VoQBvfDy6jnnqgsA//vYsgd/+b8O1PwkKx4EgNf/c9ChfOa0wX4LAAGfcF/oEASAL4ocGf3b&#10;f3UuCABfFTWrInD9nGG9VwCQOXv7qctcOxTbBQaGdLavHpq/9Dc1r11bNEEKoO6HAMBlCTEZLZwk&#10;BFwS6AsRrGGOvTtBRO+eIG7RXvAXB7dopC9i715BWJ3ePcFQ5AFwIQCIJkAaCAEKvr/U7ZT+FyIT&#10;oEj/2iH9kYLAyCHp1Y1VIrVimsDkkSx7XbeutBU8QsiSietXYXSgbkGJjREBRAARQAQQAUQgZAho&#10;JV5foDIA5f6t1AzIISVAyMjBgRCBYCAwYkgq2b95L+taTugzOW1u9Rcvs8KqdbtEHwBFzaqvDtgb&#10;F3HKGipr2b/KJEHBoBn7RAQQAUQAEUAEEAFEIDgI0BMAKVMUFwAo++8r/1/f6GiSHhxqsVeCUPu1&#10;Caj/bvkqFvDHltDHVvg/ZMJcsV/IezJ0PaupKJTGHJF29diTkBhoGYgNEG+Y+hM79OkXddgIEUAE&#10;EAFEABFABBCBECKgGXZRVuGHG/62fZ/VSuP/WKkT8PhHlz3+4A2POpDhygdgeFLUpMyBIaS5rw+1&#10;r/jM8bpOBxT6qA9Ar94LaGDdC5a3L1ivohdHRG9U3KIRvXxAfO9ewV4/wR70AdAMvyhr04cbnvy8&#10;GFh/kACsFuH2S1LACXjJgsccvhWTL6NOwG+87egEHOlfnt5B/203USfgvV+qOwHPm91LnYB7x+K5&#10;mAUKAL1geXv332bcorhFwxwB3KJhvkDekNcX3qI9EgUITICoxY+GWOH2x/rHm9XDOogAIhBKBGxZ&#10;z6Q8aOLoEAGJ2S/ZXaqFXpOrSJ32+QvMIOrhIKdEsJsdG5HnelNerI7TTBU1HLO8eZqvxw49ddCt&#10;5ypTVpt1t8YIbWPcoh53FG7R0G5Jx9Fwi+IW7dkdGPzRwQkYuH+4rGD9o2GBgFAMCD7sOAIiEDQE&#10;IOapnPWMRigittTF6mMOueMpH2OYKvMlgy+ElGBh805IwrC0+KnLkoM2OaljSMfG4i+x+/kr9t9v&#10;L3V8/l+a982rwKw2+t0R7UOHwZq73ZTZxHleC78u5Qr61UG3GuEWJcSHHYVbtFu7za/GuEVxi3rc&#10;OD37FvVInhcVeBhQsP6hwX+oGMA/UHcAvBABRCDiEGh87V2a3tjG+06+5sObyLMhSFRc21hOEsbR&#10;HMmhvq78xeWKMK909Cvv847795rSgHfo9ci9ryJuUdyiYb6rcYviFg3zLRoY8rRM3w88P7gAWEAM&#10;4L8xYYAHB1Le/JFzOZaEAwLuVycw2wV7CXcEass+rp44yz45cfJPJqRXH9jGo5fCtWcjM5t5+sZ1&#10;jex3pQkQpDZzMqpRHIUzo5qyZTT78n7xYIFrQcSUzFDo1vAmFPCpTQH0eeK8ns58ocyOCqUWx1bt&#10;tddkuGi6NxeGRqGYjhdjOC4Qa+I8Zaj28MZlD7O5KFfQixECWQW3qOqOwi0Kmwy3qPjFxLdoIF85&#10;XvUVWW9Rr6bkuZKWp/+CEEDg/gs/BbAE8jkKqOdhsAYigAiEAoGaxtKxQ5IdRqLJDU4eqhFL1x8Z&#10;8iE1IJmb+var9lbyIAmsJ0uoUc2HNzVIRjWU3QdzGmpzQkOpgrU9DZ+aTsAi5Y47ZH0/WCmIhQFW&#10;vXsDGlhTlF6RdqUozKhNYRU9FeEp28jOXQrmXtl92TIaIpZXS5DOTFQx8YaogNehwpVNjIHPoiTj&#10;vEBMSFOdcvV+Ml9cSscVDDi9rjrELar6LcMtykVu3KL01Ypv0SC9j3rLWzRA8Gh56l8w/OGqf/qT&#10;fdJoHO9zRydBnBnnciwJBwRgaWCBXFESoN2C3fQGBObO5zb6abOuIOv3KNThCtVs8rypc/mhAeRN&#10;G3v5b/iRgne2yCHByO49/o9Rdxbfl0bHVZ0CSCzyH1TI/uaOPklMmnyN6Mmg3mFIpug4iJMPAJ+y&#10;+gK5mvLQc0b2CPG+DYpb1DVeuEV920tBqo1bFLdokLZWMLrlan3lzUeBEwCNQDQWogHNP9zwq6vh&#10;33r3ELCYl0zph3cYIgBLAwsUjK2DfUYSAiOHOFjDS8SrcH7Jo4Y6TU1mrNfz1MhVNQ1hOX2JG6bH&#10;DiR15BAFkY5TYIIBDQrE1OfivNQmBUzzXMKzxdkZMql1GDaguFwg9Sn3jJOGHVq4Ran5nNNuxC0q&#10;7hLcoiF7ueBbVIQ68t6iAdojzAQIDgAslPtnt+QFoDYAsJiQCgDvMEQAuf8AfSMivBuaq3j/ZvtA&#10;n1Xrdq0fO+EqJ/fcqmMn00cpWWeYu1LNTC18kkcmhDUiNB/zxPWrlCb7jlOg3P8DB67mtj3vzHV7&#10;AkAV59xSaD01duKXU4fhhIj6Avkw5ZBPBreo847yYb1wiwZ/x+IWxS3K1Ube/uEI/p4MwAgqZwB6&#10;pvHXCGI4ULD74eO4PAf4vzX2LnQBIAu7QAQQgUAhMOSO+RMzVz0NpvxiIKC9G699mzz4nC005/p3&#10;v/zN5MuSa7/8x06SugQEAO4KDBY+IDy8unnvNVeCwQ999zXeDYEmwWZm1fqX915GexNfiHfcQWs3&#10;VNaSK3si5o8jUpOvef6Kp+/P+/IqCD+qOgUwOicJdzNSP38BTgCGPqgKtjw75aRUOwzUWgWkH9UF&#10;8mrKPbWCuEWdvmVerZfiC4hbNCDfHZed4BbFLXrHHV59K3vqLRqYLwD4ANDo/5ADwApWQBpqDgQ3&#10;EwGcnACwJHIRCMxuwV4iAQGwX1eYsmSuInbeuoTMHdN4LYsDQ2660z5SPiQEkGxgqOaDh5mnLr/l&#10;3DCGegMzx1/KFp989oEeD1UhLseV982dW/3FtdQpVm0Kky97cKxodPGPUXMfHGvzh7ZbTnqYkACT&#10;ojOl3sB8+qqY9Mg2cHJfE+2U1BbI45R7dgVxi4pfKOlb5nG9RBEdt2iovnq4RXGLevxW9uxbNBBf&#10;Bc3Q86cUbvzwj599zyJZgjAg/OYnqY8te/zhmx4PRP/YR1ggMPfqRE5H/stvPfzQPSGmKXn2EzAi&#10;WFaEeNxIHy5USewh0M2rh+b3QNwJWKDeneO9108Qt2ikv2RwiwZoBfEtGiAg1brp3X8m+Fu0atPy&#10;gCP41DMvcX5v0vW3/23lile+PiwPcejCK6rnnAuJwLi1j5ZotALXcFNBAKP99yoEAr6xsMNehEDj&#10;oerICA7TizDHqfiEAG5Rn+DCyqFHALdo6DHHEbuLAM8EDH7A3PKH33ghAohAn0Cgat1rNDCOmotw&#10;n5g/TjLsEcAtGvZL1NcJxC3a13dAxM6fnwBoNOAEDA4Aoo07CAQoBkTskiLhiIDXCCTPu4MGvQH3&#10;Wa+bYEVEIJQI4BYNJdo4lh8I4Bb1AzRsEloE5ERfciwgOj5Y/tB/lA6/eAgQ2oXB0RABRAARQAQQ&#10;AUQAEUAEEIHQISCaADkNCIcBePUeBEK3oXAkRAARQAQQAUQAEUAEEIHwRkAz9IKswg83/GlLiUgn&#10;RAGafM5jjz32yK9o5Ba8egcC1/5cTOfUg1GAegeSOAtEABFABBABRAARQAQCiECQowDd9re//OWV&#10;rw/JBB+6aBqPAuR8cWshvBABRAARQAQQAUQAEUAEEAFEoLchAHkAsgo3bvjTZukEgMAJwPjHHlv2&#10;yM14AtB7Fvvan/X8CUAwBNzes0JqM+H5E3o3bjBHnGDkbmPcopG7djLlvfs7iFsUt2iYIxC8LWrL&#10;AzDvtr+t/MsrexUnABernQCg8j/M9wqShwggAogAIoAIIAKIACKACHQHAVdOwN3pE9siAogAIoAI&#10;IAKIACKACCACiECYIuBSAJCzgnn14UTn8gVNv7a7Wz45YZ9Ml9V57XunDLu0vO1HKQmZ2+FMry1w&#10;6tarhr0qra9XK2IPS5juPiQLEUAEEAFEABFABBABRCDkCDgKAAIkBfbz0i9d2/9N+X5U++bvWz4+&#10;Yevrhw2dox/tf+cFTr0Pi/rD2tjz/RwUmyECiAAigAggAogAIoAIIAKIgA8IBM0E6IKoW9KstQoB&#10;4PwcNe7fB1KxKiKACCACiAAigAggAogAIoAIdBcBOwHATvmvUWYH9uKzXTZhqM975g3Nry5ouoXe&#10;7T/wbuu6/rSs/dVlrAQ+K8vFmi0f10mDft/O2jbd8i8z69JFn74S3Kfqd3efBK79sR3XzH53i7I/&#10;ucT5Eau2ZdUT4CbPbvuGgSMKeyIO4NNfRdiX7JbhaSi4z+1CqLcKD3RVd5fLWb9YcEyNbMUEk+/b&#10;UdlTM2t+f+r66zXsXlQrEVGbx0s06x9Y3axGmaKVZuv7FaxKxcEHHPuh1fIKe2pq3o/r5WbzZt29&#10;HzRMarp4VVLqZFh6cH/SjbVa+kutIfJmUi10hpRWW2QrXj1V7MquH0WFMFkUv8lQrubud6U/duLr&#10;95q1DX533PMN3XxJ3ezh0NCNb1FCRAFAgMs70C+8JEZ5u2z0XcebZYaLL4Tn1o8fayOPDnjz3QHP&#10;3G55+rHOOt6mzERugEKl8Y/p1fs7RrOabz6qe/P+th9oPdOrK00zePORlq3ieC76ZE8dKOwLv3q3&#10;dGFfa9S0jZvmz3Qks7Rwa9KjBcshWGSVytOwn1RkEFi6JMcWCZgQ+uuEJxjmT2S+t1zkhresen5l&#10;8kIofGVG8V2rSp1mpt4qPABwmKBI1JY16rPedjtZmaMmbR6rK5lBEaD3C9PG9czc9iza+mbG5A+E&#10;uR8Ik6cX7GXsPvwx21udN4MXjs3dqsbBNx8tGvkIrQD3jF+mUOL3PH2A0FbQzwFRJCg8CJ3nZvfM&#10;1Lwf1dvNZr/Equvu/aBhUlN9MzPi6CNy+/2wP7dNK75K5UsamikUktRcsgkMigWyKYfMnkqouKla&#10;6EwPq2a7Cgn8Vs76WbFaLH4aOs8PzUyCP4r9ak6ZL75e2LuXkMwHFoghvINPScBHcPMldbOHA06G&#10;aof4FqWwSAKAd5gDM52ePEJ5K9qZnp5/9hb5Xmm55XnG3J8w7RElAZI0J3pGWdd3ol2QdsRw+1FP&#10;WI8SLjMAF2+YQSzHoeZ3pq1p0XNYIW3OW7jskz50oLAv/Arr4t0CRmCtYycPkMRzRkUg5RFCcuXa&#10;F5NnrzkwIzNDJnj3vvfGz7p3Cvt9ypWPjq8ro+pwJoktTIdPMxfOyti6z+4YB0rVW/U8CioT5ETt&#10;fveuqiTbrOlOy8xmsx634KobSP0hp0OALV8UZ4zp6b/HtV8WxN+ydASbwoj5efFVpSAAxP9y19zn&#10;FsfzwstySHWZ0yFAYe32rHj7L1LzsRIyNg1axY/Oaj5aDm2b31/RJHXe80vnmgIvN5vDEquuezhP&#10;04k2l5uZ12R7mLOMdA9v3aZ+kBXsKReuI1l5hAuR2UtJVhGBvaVa6EAJVfbPJjk5tuKKMkIyCEir&#10;qemkiCkd4HygROo82BMJcv9uV7N0yfLiG55w1ogFmaYAdu/iS+phDweQADdd9cm3KGj55ZtjwwQA&#10;pfJf+uwcaoZz//9575DylqsRYnj43QFv2e747GFi7B3Q4kuyQRuo8HkTQnQjbBVY4XFLeZoOhAJW&#10;QTcSXAiOk/paC1RVjOKuT17NgcK+8CusC6yOm+hAoflOdXcUVesgqpkuvmv2E0vWOtkOdXc8bM8Q&#10;GHPVtk3LNy5MssEBWiiberuh7DB7opTERg2d4Mwfq7YKB4ydJ0ipaih4k7zyCOjYpGvUxOvGFxdy&#10;eyf6pyvzp45iZ8OhqqTrsnpaABiRK+nv6apQ7t/+qji4piD+8jlcGLBdNWVNyQtGjLQrix+VwUUF&#10;OByIH50KTBqo/yfww4HwvrzabE5LrLru4T1RR+rUN3OYzSE7n+xaLNFUTorYR9VCB8LTltFDg6VU&#10;yyBeKWmElNADhPJSksXKQf2/TO48zCbuKzmuV7Ny7TabFsbXbsOkvqsvaTjsYXyLsk1i8wHw3grI&#10;992llA3irx7mooPhutQyi+Q2bKkp044cTpJG6FzU9q5P32nFFsFHgDL0NktHO+MT+8HBKKhgVgbJ&#10;fGXT8lVZwaerT44wbkq6G1MW//4O+dcqSPCrTrBy7doN0660tzdLyHnh/rQ32c58M2mbioUPlYU2&#10;/I1vXRdOAkGag4tuGa+vUNgzq9ZUsOqZ7MzEU1Fh7V4HJ4FLl04guVuv1+zdngN8f6So/+3RcLXZ&#10;1JaYqBaGdtG6NZr7byuhkrkoxFJYCD+769Fr9QrbaYBMiGohPM12Nj3LJnmg/teQ2QWU7+9F6n+Y&#10;ruvVbPhsR90Nt/SUkWHgN4zyS+phDwd+cA899uW3KBUAwFLPqvQB8NIbwMt1GmaYkmb6+jtW+0Tn&#10;H+dzy361a5h2NJFqguUP0Q0HUQFsgco6NrLmdR91iD4A3vfpJZFYLaQIUIbeZulIWXy8whEBOKu9&#10;6vXEV3w0dvevVWjnX/rijsznHY1rS5fMfn7DNMl+2tnjnJ6BkOse4Vv3qjJVJ4EQTgP8d1MPjN0k&#10;WvOzgakhkAsfAGrtQxZwz4G5C0slJ4GUc5/jXgH5I2pW72Xqf8mZ2OZeHMJJ+TqU682mvsRq6+7r&#10;mOFcP31VwawDy6mMej+56tHxPU0qmPTkZihOAxg9qoVuKF28ix4LwJ1dQW5j6v/CRY5uwT090QCP&#10;f2z/hsOiOWKAe+6J7sL5L0IfeYsqjX/4Z34powDZyuGTxuniDZzLaYm7Z7rslXGalWdvnn/25vu7&#10;pjwfd4FDfVtb42+ejz7Ka660/JrX1NgK/6ExMo0dFKr1qU5Znyh1Bz8DoCe+9f6PyWwEmZ61x5zY&#10;/Ce+17Rkb23yaIFvRqj+tQoxaFtWrSHO2jUH+2lnGyfqpH5vjs0uSMVJIGQTYX+3wH9XzVtX1QdA&#10;6SRAqXRyEqh9N7f/I/kj9izizsQzbinZG+6xgNxsNtUlVl/3kK1ZaAaiu5TKqBsXkLLDSWkh856S&#10;Y/UskoL1UEYfTHfsvXVVC71EpvBpkrGJZBeS2SXULbg8j8zuRbGAFCBUFhWXzJjkFA/DS5jCq1o4&#10;/0XAtyg7AaDSNT0D4Jc/22d49J/ei7vAZUvDXe8N/A+9+2dzx19lfcfP9jXFyrTwT3Oi75J7IE59&#10;+kM3tglHBMYtuFc8H1iiMAYNR0p7LU2izkbJ7yrt/l14Zqu0CkeEwJuZvMe0pMmyh4kt1Gk4UuxA&#10;k6i1kr1+A0ByzeoD1XnnXkpsbsGSe0AAOg9KF243m+oSR/y6+4ZjiMMnyHr6fGbGw9X8wi7qvytf&#10;qoXezqqCrCghS7OJ7BYsuwd420PE1Dt8pK7ngw0EAq1w/ouAb1FYYX4C0A3WPxC7BPtABBCBMELg&#10;2I77VXT/6dkz6lauoYE4aGhFZwWVeqswmpZESvoq2QJN9jCB4D/MCfg5FnWb2U87xZ6iIbql2KDA&#10;Xal4CYdkss3v3+as+6d2O5LCHph4Zydg9xWo+n8hDSJkcwuWAgSFZE4+D+Jhs6kusYt193nscG4A&#10;ZmxS0F7VL2loaAdL/Vwn3b9qoff0UPX/MipOyHy/LAl430lk1IRgA2RCj0cb6z5W4fwXAd+ibH1F&#10;EyCrlZ4AwE+bcZBzTBm+IdzEmsFHPYWAx6Xp/pcZe+gzCLDQ6XUrc2yO2jwX2MwlC2/YugYU53dt&#10;zXxFOpyBNG08VY2rVpEDW0LOI7PI68/DBJW2T/IEyZT5226vF/3Xc+oe8NE1IlA4QKCeIlJFPXeV&#10;ucBG5JZPqJ7NS7YeXSY5BhR+ff3UgzV0aBcVGFXM7AfU//S6NJ+mEYBOwjobgKvNZlusQMEdCf0o&#10;Zp2+6olE/s29q2rWtp46QYVAPRD6Bzx35WybYBakWgjwLtKQ1TwrnZuLmf2A+p9e2WRTBu2cphro&#10;NdkAlHOHYAMhtN3yBL3fz8P5LwK+Rfmyaoaen/XRhnWPFn6r1WrBWFwLKfimpDy27PFlt/7RYeHP&#10;vygawk2+/V8eFBCvMELgpl+ML62q/eHbDlc0zZ45hD/Kf/mthx+6J8Skw18jGBGsekI8bqQPFxm4&#10;HduxpGjiKn+z1cAcw31jRPQEm99fVDsl/1z76J+B+2KE3Rbt3mKpAoNbNHD7Ra0nOBn4aA5ZHKzY&#10;s2G3RYOAZgRs0e7NuocnGLFv0aeeeYnze+nzbvvbyr+8vPeQvA6VF0+rnnMu9wGgl8ohQPfWDFsj&#10;AohAr0egsqgurcdD4wcT5YieYEXt0XSH2P/BxKrH+47oxfIbvcie9UelZE6wuH+/IcWGiICMQC9+&#10;i0pRgKgEQG82Z/pTcXonHuNxOJzLsaTHEfC4NPhlRgSChMC4BfMVgXGCNEhPdhvRE0w5N1dMD9yT&#10;EIZu7IheLL9hiuxZL863cxT2GwVsiAgEB4He8hZVCfAjZgKmrH+3wgAFB3jsFRFABBABRAARQAQQ&#10;AUQAEUAE/EWARvukfD7T8EuygBgFiNv/cFMg8Rk6AfeUR68f40pHAC5dtP3dNNgOEUAEEAFEABFA&#10;BBABRKCXIWBLBGbzBLBFAvIwWY1weuiAY3phH94hQwAAB9h72S7E6SACiAAigAggAogAIoAIBAUB&#10;ycpH2TmNAvThuv/+z4avaAggLZUH7r184hN/+MPjt/3JgYjzLoyCKEBrPqiUy6dO7hcVY0wcMiAo&#10;5GKnagjUN55tam77+ju7gD8Lrx8HUYB+/K7TFWbZMwbzRxgFKIK2FcaviKDFckVqD8evCDKCuEWD&#10;DHAousctGgqUgzlG715BQK53TzB4b1FlFKCVK/78rz0VnMkHbr/yEhoFyE4AoM6sWs29Uyc88cc/&#10;eikAjB6VEMyNjX2rIFBRdTwSBQBcS0QAEUAEEAFEABFABBABBwSCEQ7bTgD4858L9pTzcP/2AsAH&#10;/314/R5eCkbk91+RDgLAE7c7Rm3PvMAIJwDvrKuS6c66JA4FgNDvYxAAvvneTtl/47xkOAEo/r7L&#10;FTFXXzUITwBCv1LdHDF4ioFuEhbA5r1btYO6qwBulZ7qCrdoTyEfkHHxLRoQGHu2k979HQzeFrUX&#10;AJbnf2kTAKp+Ml3MA8CXlgcC5VfPLjaOjgggAogAIoAIIAKIACKACCAC3UeARgFy4vBFJ2AxNJCC&#10;/fcmCFD3acIe/EPAYXV4J26iB/k3CrZCBBABRAARQAQQAUQAEYhoBCj/TwOB0lCg8JMq/YlgiwJk&#10;mxs9AfDxEKBi9VRuQmS7pq6usIeL1VlU6IQhLVcpVsO6cJHGqduIXhMkHhFABBABRAARQAQQAUQA&#10;EQgeAgLh4f75Tz6OowDQDfufnE3yAQN82JSRm2rHrBc+nZuxScjPdppfyuJdasXBwwF7RgQQAUQA&#10;EUAEEAFEABFABPoCAiwHGLUCkn+qCQA+K/9dQJe9NC+rqLTc9jQ7H9n8vrDNcI6IACKACCACiAAi&#10;gAggAmGDgMIHwOUJgM32J5BOAGC6wy/J1AfMfqYuWkTNhhYVKk2AbKZEitMDW+t1Ciyd+gwbnENB&#10;SOQ6ARzbcc3sJ8DtXXkv2R0KzHAMHxCQl+m+HbbEH6qFcqe733VY1mvWNvgwYqirNhTcJ25CRzrp&#10;NN/d4oYejxWCPZfCRRCxmd1TiWxpWbFaKtSQqasdSbA14Q01hNtorp4q/iobZ9J+FgV7BoHoX15B&#10;XxZL+f5R7u1AEBSSPjzO2vXGDgl94iC1eZr117P7gdXN0sCqhUqq1CpUHHyAd7WoVqra/P7U9XnO&#10;1sShnF8gx1J9n/T4SyaQM7Tvy/3fkeCN69Bzn3uLKk10XJgABQx8sPgpyplHDX6AqZ9NmHlQeV7J&#10;bJmxLyogy6BMaRNUuCiVmgnRi1oQcWmhcNHsAm5dVJ5eUiDS56LPgFGPHQUVgcxXNi2HqLfyvWpK&#10;UIfDzn1FoHRJzmZy+/2wQNumFV+1qpS1Vy1U9Dxlvm1Nn8gkJPOBBeGbJGTLqudXklnbYBMWzCKv&#10;ry04ZpvIljWbS9wBRnFwW8FXtH2sDwz67BJSzny6NmWQVIlZLy8lOZuYo5dAdi127DQ7X3xEW+UQ&#10;kkMWp8DbleQS2hWUrJBkhqdzyaZ8H2nqgep0BZMXwpZ7ZUbxXeIWVSHDcTWP1ZXMoK3o/cK0cT1A&#10;eLeG9DhrNxu7WwP71BgY9L3VeTM+EOZ+IEwem7uVMeuqhcpu1SvsefoAoV1Nnl5w4H0u7RYefDNj&#10;cq6zNbFPNIZNZfX3iae3UNiQ7zMhnv6O+NyhXw363luUuvYqLo6anQ+A0vPX0acXNEbsUpbbA18w&#10;W/lsdkleOWPuKz5aK0oCJGXxspyitR+JKqus9FT7DirKSgiXGQjJnpdDSsqgZuG6gqy8payQNuct&#10;XPbp11YIs0bOyNP8DPaXQx3npVGtEGYTRXLCFYFjJw9I7Pu4BVfdsHUb5Y9VC9VnULpkefENT8yf&#10;Ga7zA2GmcGvSo48w/m/UtI2b7s0ZJdG6+927qpIyXFBeufbF5NlrDszIdFUhFDNOWUyEXQS4d/ae&#10;JKREPARYV0AcX6mq5BSS2QUii19RRkgG7So1nRQxMQ/+LpbkkQjgrdgKLkwHkmcunJWxdZ/6iY3T&#10;am75ojhjTPjKpZ72j8dZu97YnroO5PP4X+6a+9zieNbliMtySHUZHAKoFipHVa3QfKyEjE2DruJH&#10;ZzUfpTbFze+vaLpl6YhA0ttTfbl8n7h9C/UUtYEZ14e/I4EZUL2XPvkWlR0AbCZAnOm3i/vjYwQg&#10;CV97J2BhF1UwiZcsG8BfHvnKSLNVYIXlpUU2oSA1nbkQUKFA/VLtM5g7JlR9O/thd8MzO1REB2Qc&#10;2+n8i6JGVnkMKn+GD/e9u4Tab7y75diOgIyMnQQQgcq1294bP+vecD7VoX+EEs+RmX7b5BsK3iSv&#10;PALHFy6uMVfBocHGhUkBhKtbXa1eQbIWMGGggpRkkTkOr1S1vmkTicVPSRPlBzg9yKLMNAH1/zKn&#10;04NukRicxsoVHDV0Aqk/pDjDkYZ0Xs2GQ1VJ12VFrADgcdYuN3ZwVsGLXisOrimIv3wOFwakS7VQ&#10;vUL8qAwuPzQfLYofDTpDqv6f8EsvNroXxPV4FfX3iae3UI+T3csI6BtvUZ7py2K1wg0f+BqqhQEN&#10;/OoqZQOlYGA/ksjz80JRGkhJc6Vr867PwM8lFD0qOf7eyP0X36X0AVBYmEx4gh3NP5G4MsetXe/h&#10;YnIL1Jw/c9S0UKxHXxuDclTFhcwxg3LzpK4MuCvVQhVkGj7bUXfDLeFtXAF2IOOTCFXnUzcA2QWl&#10;cu3aDdOudHNwMW5KergYjXCL/1xC3uD8ejkpIuQ2J8cAxwWqIGuLFCx+NskD9b+GngkA3x8x6n+v&#10;vpBqq9lQdphs+Bv3/ZC0DF51FiGVXGzsnqGeWupfnwoGPJMV/LpqoZI+xwqXLp1Acrder9m7PQf4&#10;/l6k/odJq75PPL6FemY1AzWqt39HAjWe23762FvUgwlQUCBPmbMgq2Add9hxH/KfMvtSTbD8IeyI&#10;AGyBinKfZs0rVq8QDxC87zMoUwpFpw7RmkIxZOjGsPcBWMJUj+xkMJurjadMukFdpSeTmJSmor4N&#10;3QR6+0jpqwpmHVhO+aT7yVWPjufTVS10QuLY/g2HpXUMZ5gOb36OLGDSZuZ7yzkvWPrijsznw9hv&#10;wQ5OeoSt8AGgxjwgDPBkL8tsjgEOS1DxESnKsbPwWbxL9A3IriC3MfW/7BsX2V6WaqtJXzLkuke4&#10;99FVZe61DOG8e93QprKxe2gm1KRH4QPAqVAtVBLoVCHl3OeoL8HcD/JH1Kzey9T/kq+wzS24h6YY&#10;hGEj6i3kz/y9+zviT8++t+lLb1FlGmD7KECOFua+4+iuBcT530S4f0Dq2gXcMUD9ys6nbsKspuxC&#10;QGyFt5EFog8AuAN422dg5xLS3nqj7t81gEx3JbKaJCFtPNM6u7xU7TdCujq9fDBqGU/5pI0LSNlh&#10;SdxSLbQHorKouGTGpDC2/pfIHT9L5PWnXPko22xbVq0hYXtwIcfqcUiZKPsAKE1a6RQlxwCHbfrR&#10;WnCzUt+6hU+TjE0kGzwEmIdxeR6ZHRGxgNRno76aDv4eHrQMkfkVd9rYPTwN2QdASYdqoccKte/m&#10;9n8kf8SeRdzDeMYtJXt7USwgNv2wfgsFaid58XckUEPZ9YNvUQYHlwQ4MpIJEA8r6fflIZkX5ADg&#10;l2T/o6zv+Nm+JpBEK/DGi/NtrgVOffpNPDYMBwRGJWUcrjssUgIn9ajjD4dV4SczTuKWa1Pjw0fq&#10;IsDJ0m6zcZzBe5K8xw49kmmQH2qlFkbRaWU9vRv9iTf7pbTIhaNwBVlRQiDYguwWLLsHeNNt6Oso&#10;7f5VdmN4r6bfcHmYNdjpKd+ifg8Tng1rVh+ozjv3UmJzC5bcA8KTXn+o6qX71hUUIXZZ6fNvUY8m&#10;QHbOwP5sYGyDCPiHgMI0kOze9x5nOpX2gqBa9q9nbOUzAqVLJAtpGo1O1OirFjp0DU6WZEL4R1kZ&#10;Ne2BGcXP8TQFuz9fSW2W0lfJcWkLZmUQaqUWptFpqYmOpJsHfp07AasWOq47OAoT4hh7gVWi6v9l&#10;tB+Z75clAZ83T2gapGfPqFu5hkYuUmxReWgXq0lTVUjORcB8jM/8aYRZErqfNQ1p5bSxQ7Mc9qNQ&#10;Ex1JNw/8OncCVi1UtnNfgar/F9LIQja3YClAUE9MMThjRs5byP/5e/N3xP/evW3ZV9+iSkMgwErh&#10;BEyNRzl69HjA9zCg3iKP9bqPQG8MA2ozDUxeXv9oAQ8imX7v7UlcL3s/ybyh+8BhD14hkL6K+mFT&#10;2O+qmrWNO2mAD4BKIZxZP6FIpBUxRzczl9x/3Y7nqb7fU8RS+wl6BV9wK0FE/7wSMXtXaqkY8l+1&#10;EOhYJCX8ojSBo3AWcQi+TMuZ2Q+PtQz+ATS3gIakhns2gJlLFt6wdQ3dolszXxG3qMNudFqHKfO3&#10;3V4vRiDIqXsgAvMAeJy19xs7iLt0RG75hOrZPBHY1qPLZjAnYNVC2HxfXz/1YA0lxkUFRicz+wH1&#10;P70uzae5BaDn3pQNIIirEWZdq/8dCTWRffIt6mxVrhly/mUb132wZP1umfv//RWT/vjn5cvv+ovD&#10;kqRn6tOTR7z34RG5/NILY0aPitiQaqHecQEbr6Lq+PfFJmV3N1w7prSqtrTY7GqMn04bwB/lv/zW&#10;ww/dEzBSvOsI/khDRTAo96461hIRiAzcju1YUjRxlb++szDHcN8YET1BCHPx0RyW8ysoV9ht0e4t&#10;lipGuEWDsnXkTpvfX1Q7Jf/ckUEaJey2aBDmGQFbtHuz7uEJRuxb9KlnXuL8Xvq8W//4xBOrP/8R&#10;PnP18ZlZc6vmpGnFFABS7H/JN6B7y4WtEQFEoG8gUFlUlxa5gdW9WKPInuBHpV4lB/ACh4ioEtmL&#10;5S/EET3ritqj6SOCxf37iyi2QwQUCPSCtyi37lfeMD/BdR4A7hWsvDkeziW4U0KPgMelUa0Qejpx&#10;xF6PwLgF821pdHvjbCN7govzxZzBvXFpnOcU2Yvl7xpF9KxTzs0Vcwb7O31shwgEF4He9RZViwKk&#10;xM+XcED1jWeDCz32bo8AAo47AhFABBABRAARQAQQAUTADwScwoCyPiQ7IG87PFzd1WURjtWfwTtk&#10;CADgNTVWb1cI6yECiAAigAggAogAIoAIIAL2CGiGnHfZh9wJmF+CsHj6pD/+afmff7vSAauJGTpw&#10;An5/41HEMNwQ+OU1o8EJeH+JxRVhs67ozx+hE3C4rZ0betB9LYIWyxWpPey+FmQEcYsGGeBQdI9b&#10;NBQoB3OM3r2CgFzvnmDw3qKyE/DEubf+6Ykn8pgTML+af3591WxwAqZOwcq96esxQDD3NfaNCCAC&#10;iAAigAggAogAIoAIIAIBRYCeAGxc/8FD6+QTAOvi6Rl4AhBQkIPeWUScAAQdBRwAEUAEEAFEABFA&#10;BBCBSEMgGOGwPZ4AiALAkvV7RLcAQRQAVuQ4mgBNmERNgP77EZoAhd3O+sUcagJ0YJ9LE6CZl6MJ&#10;UNitmkeCgncy6HHokFXo3We7AGPvniBu0ZB9U4I3EG7R4GEbmp579wriW9TvXeRRALBlAobUAH4P&#10;gw0RAUQAEUAEEAFEABFABBABRCAiELAJAECuhkb59z0YUERMFIlEBBABRAARQAQQAUQAEUAE+hoC&#10;wN87afntBIC+BgjOFxFABBABRAARQAQQAUQAEehrCDABQM4PTCMCoSFQX9sDOF9EABFABBABRAAR&#10;QAQQgV6KgMzn8w/scjwBEOABkwFAEnC4eAPncizpcQQ8Lk0v3dE4LUQAEUAEEAFEABFABBABzwg4&#10;qPjRBMgzZFgjkAgc23HN7CeSZ7+7xa7T0iUqhd0blg20RApv272++kBrCpdyURoK7oNlclgpufCJ&#10;a9Y2qIHisUL4IOmaVEcolDSHxwQLF1E1Db2nkgqJvIrVYuHU1e5QptUW2Sqsniq2KlT2o6gQPivm&#10;SInqFpUq7X6X7V7bLe5Y8f1DyyP45eBuizIEPFYI9rI2vz91/fUafm99X9ykisJFtWoU2Co8sLpZ&#10;rFBx8AHej60JrZYnb9hgTyWI/dt26YsFx5y3rqIwiEQEs2v1r5vbb24wybHrG9+izicAIQMfB+rD&#10;CCRljC8uVLLmu/e9Nz4pI6CIbFmzecITy1dNCY8/hwGdWhA6K12Ss7lE0e+WVc+vTF4IkYlfmVF8&#10;16pS/oQWklnbNi2vKphFXl9r+4slNfRYIQiU+9mlG1Jh5yihUA4QFhMEDn52CSkXIGs72ZRBUjmz&#10;XkhSc0leOS1csJYscs0dPZ2rmFEhgd+gq005ZIUkNkCFTfl+whrCZqpb1Db+lPmwe8X7iUxCMh9Y&#10;kEAI3efwWqDlT2S+tzxCGSzHb6sT6h4rBH+dmo8WjXxEmPsBvWf8MoUOuGfR1jczJrOSydML9tpY&#10;fIkaW4XyCSR3K2fx9zx9gOTNYE0OiIJE4UHoJzc7+JMI7gjAHC+vf7SA78bElTlM/6JaGFw6gte7&#10;+tfNwzc3eOQoe+7Db1HlIYDtBIDZBfmQBthqORUfXWnp+B7vUCIAmAPyofmOBG2UxOumJR04YlMh&#10;b/mi+IZp8Ec6kNfMJRL3H8hee2FflWtfTJ695sCMTIUAVlq4NenRhekw25kLZ2Vs3ceOa1jhI9PG&#10;wcdR0zZuujdnlAMaHiuED3quSd397l1VrmTR8JhgymIi7CKMpSLZ8wgpoYcAFWWE5JDFrHTxMlKw&#10;wnYyoEQdlF4lWbYC2iqDdpWaToqYmAd/F0vySATwVqpbVHWDlS5ZXnzDE/NnwkOqaJh1L1cKTLny&#10;0fF1ZbLaNXz2pltK1L6tdg08VgjNRAtrt2fF278gar8siL9l6Qg2/oj5efFVpZKOXySp+VgJmT6P&#10;VUg5d2EOqS6DCrRwbFo8IfGjs5qPlsOz5vdXNEn9hGYyQRpF+RadMukGUn8IdqNqYZAICHa36l83&#10;77+5waSvb79FbTIAZAIuOnwi67l14v3sB+98Uz7xulv+u+mow72vsgaShcmFR47W1508AyV4hRIB&#10;wLy8stZhaYAAWB3nJZNLzkjXk6teDCW1fKyx2Y/DLY57dPuc7LWb4ee92w+LRfse4iXwk5d8uZY3&#10;offT+xQNecn2/Hsff+hLQWBN8t95gdec8069NDXokDfnHcq/vpB/lFWhDXkFqcRuUEWhrSYbkV8q&#10;zevz730h/x2JbJlm29DS1FwNpLYqdrgFbdkOf7mPLoQSf+VnOgUGiF2hGjUeK7iYY9Bm5rpjl6TC&#10;OtpvRWUfYTjBvCwhK4/SWJ4nkByJ2E0CyRLKnadfLmTlqNfclCP2k0OETT4sSGi2qApBqltUjfDD&#10;8H6wvWqUNehrwfaldj1p27vLB2CCVVXl22o/lMcKzpQFYYLH8rbk5jW5AWF3zrp5OZShUF7QSiqs&#10;eY5seY9tYajJupJKNu11bugO7R7bor5sAdVd6nrrOnYdhBX0hXqv6kpfN6+/ucpegzvB3vsWlfm9&#10;Cdf9+p2vyy9b9b58ZxRb+41O6ZYPQOKQAcGU0bBvFQR6CeajJl5Hij/j6jfQE8yYRPVz4sU1duIx&#10;Pdm6jZma2A4Tt40pXnlYrly8gSzgB/olr3/OFNVgX7iGsObbbq+/674dlSR9VcGsDJL5iqi0Vp5L&#10;Sgev0L/yNPZv0MpuUDB6ObCcm8irNofyupWvk1eo1cHCG7auYQbHzpSw5ioD9eRWHzclnSr1PV7H&#10;6krGJxF6XODCftpjBY9DhKyCC1Ir167dMO1KxVa0JyisJsgt/nMJeWMxpTIljZACsAOi1+oVhBQR&#10;qiy1v1bfRhYstS/KJnmg/teQ2QVk2eLIUf97v1EaPttRd8Mt7NjK/qpcu812GuB9fz1d0+O31WOF&#10;kMzgGGj31+7lPgDOpj6k4uAa22mAjaCRi2e8kH6AtTowulw0HLp0KTUHul6zd3vOhF+m9Br1vzxr&#10;ZiV/1etEPFzl5aqFIVm5IA0Spl+3Pv8WVRMAmB0QdzFT3nxnyCVB2ijYrTcIuF8aV2vnTc+hqpPw&#10;02lkQxG1AqL2P5dTaxPpSl+1SbLeoQej7FIcJo5bcJVYSB8kXZcFpr1wciqZbRzbv+FwZjY75ac1&#10;D0tihtz9sZMHiFiByAev9KlkDwDWwy8wjkF5gklPZpkVgcvmRDQzIOn33p5UAgZOLilxGihUoHd3&#10;nMObn5PELXX7aY8VuktB4NqrkFr64o7M56mluOsrfCZIj7CVPgDZpDyPzGZffbKMKMx8pMkUkrUL&#10;RBsh5fwW76L9wJ1dQW7LpWKA7BvXC7wsFd9B5aTBTuaq1xNf4V9zvAKOALXbIQu4uf/chaWiNb84&#10;DDj1ph4Yu0nk75Vj71m0/r61I1+AVuUjv0iV3HxTzn2O+xLkj6hZvffNDBADavMc3YIDPoWQdUj/&#10;sih8APi4qoUhIynQA4Xv161PvUXVIvy7OgHwwRkg0LsF++sTCIzLyiQ79ldSy3KJHZfnbQsdsOY9&#10;Vlh5pF4BSkLaePm3xHMcLdHhUfFdYvQPsbkdoEyPK3UAXXF2HKSOhWS5GDOEhwexH1TqQ7253Qjj&#10;xiSSqpPsDMGZEpWBIma9x88S+WNX9tMeK4TPVJ1I3bJqDVFTFduR3FMTlGP1OHj3yj4AQCX/YwY3&#10;HAkUZZFUe6wXzabMvZur8GmSsYlkF4oexlSciIhYQO7mVFlUXGJ3usi+15T7J48WMHker2AgEP/L&#10;XXOfWwyG++LFrPnZxbh/cOpVc+FlPgDLzh1J97LsA6Akr/bd3P6P5I/Ys2hvNXULnnFLyd5eEQsI&#10;5minipLmrFoYjPUKZp9h9HXDt6jTQjvlAQjmVsC+EQEbAqOGTgD1/O6TB2zsOHsI3H9O8XU8NgKY&#10;07AyylLbroYymwmQKqJg7SMFAHH2VYWzgsN1UgfQVVKaKELQkwcpPAi19rEfVBrIZXMbJVRySB7K&#10;lIuqlDgOFHa7ApaGe6TR5YADEyZl2U1cjWSPFcJnniqkgiBK3uMSIA2IRCU3xzCRPThBWU+f74V/&#10;ruzaawO8EOyDxPMBCBYEv8BBgZ2Cv4KsKCFLs5kzMXMLpjZFzL04PC/VLepE6uEjdRlj7I50RGWk&#10;igt7eM6zV1El6v7tZAPvJ1iz+kB13rmXKtyCR2VwR2G8whUBla+bd9/coEyoz79FnfP8KgQARXow&#10;39CvWD1Vo5m6WvG3gpa4CUTnW/cuagdiDEY5vxTkyqXKKagV2prbzT4g0+sDnaRnz6hbuXwzmTbR&#10;7iAeVOyc46RxJyUVPuhCDm9+kSvmwXjXDTrgXSDHGLULhi1xtPQFJAUhBSMfPhat6RQTUDGorYJq&#10;c0bPe2+KngMvvl5HjZpUKVEdKOwWmy3NGhoWhsbE5DrUUdMemFH8HA//v/vzlZKdlY12jxXCZ5oq&#10;pEpSGQtyyjxGnKJIhckEqYmOpJsHfj1rAYsIVGjLCQBxPHPm2YOdLR4OwPkAqPYhXhC1+VFUoer/&#10;ZXZ8v4oUET7rB5SobVFHAhsOVZEJSgHg2I77UfcfgmWkJjqSbh70+vGXz4HTgOb3b3Ol++ckxU9Z&#10;EL99xcEa+EidBHjwH/mi6v+F9FQhXuL75QBBIZhRMIagSQCk1CugZxmf+VP4S6RaGIzRQ9Cn+tfN&#10;m29u8Inrq29RF4nAnEx+HD0AJPshudxhiYpyn440k9HCRam5GTzkxaacgtkiEy+X0jJJBFArtDWH&#10;P6m5qcEWeOzwdlgd/sx5yVwtVvC/Xl6NMPNyCP0pGfHLLah5iWg589yYhVKoPurIe4ApaK86kngD&#10;kdX2zgMl5LwgGfPQkwR20E958bqVOVyna+sqmfrj8grTNtJIzEwBLBcqa9Lw4TzwpVpzRsUNyXVX&#10;UdOjNQduv5/lH1ClRHUgr+AKZaWZS6grM6Bx19bMV5aIHhozl9x/3Y7nGURSXEUqpNmSgqlWCCXZ&#10;3o/lPalhN8HsfJJXIn7bU0vJLm7Yk81yAjAfAIjjKR8ULNIQpWpGHSBm9gPqf2U/cFAQ3tkAVLeo&#10;crHAC19xvkfnxjI80PeAnCAsgnOBKZbSftbefwmCVnNEbvmE6tliFrCjy5i5PwTvLyJV1J1XShDG&#10;E3sVfn39VMb0EzJy8eRbyIH7oIKTmRAz+wH1P70uzZ88lvZDswpEcjaAKfNpmApurZpT9wD3SFEt&#10;DNpCBbVjV1831W9uUClR6byvvUW5fp/d3EeUY6IZfN5lG9d98NA6OS2TkDst44/L//jXu590QC11&#10;giY9ecT6j/l3lVyUYRw9ip2ugiI8tXRBXsla8sYuHoialSwTvDmu9nvduz1G4SLNivRyR4oVpbYR&#10;1Artxrfry+8pedmwour4vgNWZeW5V48sraotP+DSc+PKy/rx+vkvv/XwQ/d4OVCgqsELDroC65oA&#10;dQhpg7elFTjHoQ9Q9/50AwF/ni+7JcCZBwKNmz8T89zm2I4lRRNXufeddd0LzDFwG8Mzsf7UiOgJ&#10;QpiLj+ao+P76A4RKm7Dbot1bLFVUcIsGaLO46Kb5/UW1U/KZ6X8wrrDbokGYZARs0e7NuocnGLFv&#10;0aeeeYnzexOuu3X5H57I+7xYXofmn8+rmp0mmgBJ5wIKDtLHI4C0xW8sWKt2COBgJ2NnuSP/Agy0&#10;gyUOe7RaMtEB9bqqYc46sZ2ovYc6UxctomY9XB/v3K1iG2bnCyL3D4XlpUXsUUVZCclI40l2UtIy&#10;SEkZS7KjUpgyZ0FWwTp+6lG4riBrwRzeKjRX7zgC8B4rpeWMbLfjfXOsGTQEKovq0nggpl56RfYE&#10;PyolIX0x9fAmiOzF8he8iJ51Re3R9BHB4v79RRTbIQIKBHrHWxSU/k6BgGQfAL89AGSYUiABpWwz&#10;I5UqzWwyqJ2Mkm+u+GgtyVuaDWz7bMJMccrzSiRLHNpBAZwpSAY6mtvY5/K8rIIV8pl2QUk6yxWy&#10;iXXNxiyCgNZQAocPLrt13toVq1cUZAElPm36lMW7ytNXMLnFdpLgUw9Y2WsERk17/nbiZKLjdXOs&#10;GDQExi2Y75QSOGiD9UTHkT3BxflizuCegC70Y0b2YvmLV0TPOuXcXEW8IH8hwHaIQPAQ6A1vUUm5&#10;T2UAG7dvcwJ2dhD2Gc/spXklNu6cNqe685x5onHpvByqULdJAJT/B705/FMk1gEZIqdo7UeSO3HO&#10;Mm5RlJqeRcTPtHVRqZTjRqqQDV1L2visdB7/znW3DvOitjzgC2A7DfBy3nC8kLp2ARVAyhesTQ2c&#10;07Pklmz3r5c09eJq4xbcy+ICwR1Wxj8ccjD3D7D9Ty9eSpwaIoAIIAKIACKACIQSAbdRgKgXqYbK&#10;BlxC8OdKcbQDAssaiSFnfDzl3SkPTy1rRP6fjVMwW2R3ISOlPxcVEcRLMuDxrlvG/ZO8ct/dFZhs&#10;wyUUKrdwY6FAXCBROHTjXBKIcbAPRAARQAQQAUQAEUAEEIE+gYCLKED2cwcOlNsLKW9eRS5RR4vb&#10;AX0kPRR5fv6rJA1AnYy1HxVy/T9/lMOD8bDLZ1W8omsHojx0K+r+lSPKdv/Qk2z6r1oYzN2i5PhV&#10;uX/3S+Nq7YJJMvaNCCACiAAigAggAogAIhDGCHAPUs7P8yhAS9aLUYAEqzV3euYf/vTHJ+99ymEG&#10;KecSiAK04RMWu4uQCycZlFGAbDF/GFtdRHl6UKuDnQy176cKdsVH9hms7nkMHkU8HdtHZZAd1c+S&#10;7h66kBj5/FRl9CHVbhVzos/BhMdR3pDJdKSXTUNRaGsvj++bE4GnHQKymir3D1GASg/anRJc9/MR&#10;EAWo4qDLHqdPiePPejAKkKfp4nNEABFABBABRAARQAT6HALBiIaniAL06+V/+uNqFgWIc5XNP1NE&#10;AQok2GAHlCcb5GTnU8deZt8zu8RmaUON9iUDfrCg2bUJslTSi3LkPljj5GSUptJWqkY8HrotfBqk&#10;lKJc2t4uAlF2Pk0AQOktyNkk0aJWSOcJ8f9djt9tTNHyp9sQYgeIACKACCACiAAigAggAo4IOJ4A&#10;gHSweHrGH/74xyfvczoBSGMnAJ9KJwDp0gkAohpaBOgJQJn9CcDP2AlAmesTgEt7/gQgGAJuaIEP&#10;9WgYwTrUiAdhvB6OYB2EGSm7xC0aZIBD0T1u0VCgHMwxevcKAnK9e4LBe4uqngDwndj007m2PABO&#10;m9MpXmgwty/2jQggAogAIoAIIAKIACKACCACoUHAFgZUOZ6fQYBCQzKOggggAogAIoAIIAKIACKA&#10;CCAC/iIAAgBLCiBYpZsx/4LA/ITtbj6EXOjviNguAAi4XxpXaxeAgbELRAARQAQQAUQAEUAEEIGI&#10;QkAtDwD1CBaI1SLegoVKAgRuvBABRAARQAQQAUQAEUAEEAFEIJIRYJw+aIcViYCJFn4De38tsco3&#10;K0EjoEheaaQdEDi245rZT4B7jf39YsExv9Chvb27xa+m4d5o97sSRApwFOgtEUMEwzwaCu4T8bxm&#10;bYPKvJSY37ejMkxm7jwX25QV01EtdJiCOiw9NM+K1USzyDY2/VU6/Ju62iVNDq1WTxVbFUotHCr0&#10;0OQ8D6u6b+2aud6ukft17s6sPWMa7BoVZCrfoop9qxyzcJG0h6cSObFm5G5Rz3D2xi2qnLX6XwR5&#10;1j36J1X5wpTffpx4N+9AuZXyHRsJW1QK/W+3KUEAsGoEq17okm+QBGihkx0JbyeXw+f6xrOedzjW&#10;CCgCHHOH1XFYGldrF1BCwr6zUdM2bloOoYeqCmZlkMxX+OdN9+aMUqM8chmCbq4DTHx5/aMFDJwn&#10;Elfm8Ddy6ZKczROe4IWZ7y0XBYMtq55fSWZtY5CS19eqiFLH6kpmLGQ4L696Ydq4btIWmOZqc5ky&#10;XySSTZCQzAcWJBDVQjsa1GEJDJk+91JIIPyx8iovheQrYL1J712LXfTn0KqQQB/lAtmUQ1ZIMsPT&#10;uWRTvs/khLiB+r61I8L1dqXrWBJiggMyXLdmHRAKutfJolSSwbZoTgFZ5MBzMa5rdgndjVBhUwZJ&#10;5UJCxG5RL6By80bdsiYyt6jDrNX+ItBZJ9M/E6/MKL5rVakXOAWjCnsTbuKbLYfMVgicsOUcXq22&#10;8dmjvHLaasFaaQ9H8BbVAvcP7L5O6JJuE/yqpVZAHq6jtZYui3Cs/gzeoUQAMK+vxxhNnnYnPvcS&#10;ASomSULRlEk3kPpDcEKye99742fdO4V1MeXKR8fXldFjk9LCrUmPPsLYemUrxUBbvijOGJPg5cgh&#10;qqY+F3nw0iXLi294Yv5MO2pUC13BEqJ52A1DFU6zSU6OXeG6ApKe6o4a51Y0cnAGgWSMqemkiP0l&#10;BiasJI8ENqNhMBBS3bf2i6i6XSvXvpg8e82BGZkZwaAq2H36O+tg0+Vd/4WkIIssZXtraR4pWOfY&#10;KmUxEXbR3QhX9jxCSughQORuUc+guH6j7n73rqqkiNyi9rNW+4vAZr0wHSrOXDgrY+u+njlXL1xH&#10;sqQXXfZSklVEyhnpqq9WeVJ0N+YQmr6WkMXLSMGKSNyiPO8Vn5MWJAAtEYwas3SbqC2QxrMAcOqs&#10;8P0P7XiHHgFA3vO7BWu4QcB2Lsl121wjWHzXbMkGRmkN0mMqilAvYeXabe+Nz/wpnJCALtymv28o&#10;O8woOXbyAEk8R/X8RKS04VBV0nVZYSYAqM5FgpZNWRJ13BbSh267CulqpS2jKqil9I+odFWQkiwy&#10;h3NPLi7nVilpIpsFpwdZrDdQ/y9zdXoQ0il6P5ht3yrbuNquY66CI6yNC5O87z88a/o263CYg8zK&#10;AzHyxnNF2OoVJGsBFQZ6xRZVn6XLN2pDwZvklUfgZDLSL7W/CMpZjxo6gaucQn9l5yuOSctJkUSB&#10;yqvVE3GRs0VVnICZtY9g0Jr1GhO9CRMAiMUpCJCkdXa2L8GSHkeAb1E3ZHjaw33pudKQgxu9pK8S&#10;zYS4LpwrgEUDGLJ1m59uAxGEKZOIrnqdiAp+BeU2FhkOc8cnEapApXbzCscAuTYVFTb8jVvV++tr&#10;EUzQnNj9hs921N1wi4OpkmqhI1mqkkMwabfvO9tZRc/+ht3GDTeVx9mKhiqtskkeqP81ZHYB5fsj&#10;Rf0vz8n1viUutuu4KenhYZnWjc3i+6y7MVjIm3Ib61xC3uCCaIRvUTf4udiilWvXbph2pf2ZZMhX&#10;ITADhvtfBHGWVNqUTwPcnn5SXr8ATIToBa3gnUvPDSJjizIfYMolih/Yr1pQ/4PLr4GY+K3XmJkA&#10;gDrmwHwDsJewQ4BqIDKzRfsWyejFjsr0VZuWr7JVCLsZBJ4g7i9h8wEQRwB7iateT3xFPg04vPk5&#10;ssDBMcBGDAWWXPcI97W4qkx0Jwg8sf716DgX6OXY/g2HpZ1g4ynVCu2HVOnKP5oC2IqnAX+DmbQK&#10;yyT7aS8GWLxLdBvIriC3MfW/7IjpZKTtRXehreJi34pEuN+uoaU0kKP17llTQyClDwDYWkTyFnW/&#10;8CpbtPTFHZnPg0tSL7jC+y+CxP1PJbkZrp2mHJYhm5TnkdlMz0KWkSzpacRuUSoAMBMgi5GYDcRs&#10;ZCcAOgwD2gu+fjgFVQSY3mW8+CghTTRwt69qsxFa817fgVH2AWBTZmwuebRAYR8/fpb4l8nmGKBA&#10;x9ExoIfOdtXWS2UuMMGi4pIZkxw0baqFyi5Vuwr6HpGjTDi7TvKxlfbT9HdmP+3TVfg0ddDMLhQd&#10;MenfORehWnzqNgSV7fetbUD32zUEhAV1iIiYtcd96woi2QdAWSFyt6iraTpt0S2r1hDHM8mgbqNg&#10;dh5ufxGcdyOU5EIUBF9iHnABFW44oCrKIg5eV2G8RWkAUHYpDYF4GFBBr7EadMSopR/YmQCt63CL&#10;jdUeqdbHwpAh4HFpgvktj7S+RyVlHK7jZu0Q17LscFKag107cP85xdfxwDibFt4QafMLCL2iklsZ&#10;NMkOt4AMEqJOVObCRj58pM7ZZVm1UCbUVVdBn4msYcoPkn9uBVlRQh00ZUNtj1baQZ9z9waI2O3a&#10;rWmH26yV+1a5o5T+AN5OuC9sUXCQJe8tZ1aUoluaqrGlt5CFYz2l3b9nv7KAzsDhLUq5/wyb37mv&#10;Q6ns4TDeotymh1v/yDZAohOwhhhAANBYgfuHG2yEwDPYVzSwPiIQGQjQF1BxIY9tDyFibI6tksYa&#10;jgikQtDH9PITAOruLAVjhtcxdwI+tuN+B90/YDVq2gMzip/j4f93f77S2XhGtase3xOqc6FUgYMa&#10;meAYs0i1UJqDy656fJIQLBECqEsKe/jLxB0ovb+o4mqZnc+lPyya9+N1u6bHzeZxu3abhB7oILJn&#10;nU1yisjTzLAMfM1z5jkC6H4PR9wW9bg/VLYotT4VIxRL0atFY1SPvYVhBfXtmp49o27lGhpzjIY6&#10;dTqDDdE8wNUk10fdP6Ws0OZh5byHw32LCiz2j50EACcANDOYHnT//NbQSqopA0K0MDgMIhBcBKjL&#10;7wGuZaEh8JmJy6iJ142vW5nD1C3UvgUiAtEKz41ZKAXBDC5NPdb7lPnbbq/nk03OqXuAmfuzENQU&#10;DTmHGnf5nbnk/ut2PM9ws4XO3LLqCTEpmFpXPTYvaWBXc1E//FE7EZIn6LqrHp8l+KHlk7wSMQxA&#10;aun/t3cv8FaU9cLHZ9bam5tHQCRNBAXZGxEQL5EamNdOAV6yjtEpLet0Xug1T/h5SXw/b3ExzRSl&#10;1Iz3QHgq37A0NQQR63TKG3jJ0jyIJigIuL2BsiGBfVlr3v/zPDOzZs2add1r770uv3HcrD1r5pnn&#10;+c6stZ9nnluqSess27o1b2Mg3ezHjM8oHdrUEOy2HiS7mJrxHjbIcrOl7sYst2sPR7PMp6v2VC99&#10;yFo2Xd2ly2Zafl2Wf4tmu4dNxqvqbtECrn3kN2oBx1XJLllu13O/9c8X/+FX8nfka384/o5vBYcy&#10;68F0SfZduvDKF50/dEqOLk+pb1Hv61GOkuGS0+pjK/oWDT76N12BjbU96oQJqx544PbV7oNOx3Eu&#10;Pv2cBQuv+fY37whdjVGjE+NGDlvzX2/34FXiVAUJnHfu4Ru3tmx5NZ5t79Mn9TNvLV2+Yu6cywsK&#10;tHw7yUddApMHG+ULsi5Cqg63HY99a/1xN5faa03SWOk3RlUnUB50rTnPHbi6Gz40FXeLdu1iRQpx&#10;i3bDjRMIst5u0W7QrIJbtGup7uUEVu0tumjxEpPfO/aCL1373YW3Pfqi5PDNpdjzjxdumT4mZooB&#10;th0zswN4L7p2uTgaAQTqQ2DL+rfHVNrY/2WVr+4ErtmYZ3KAslr1emDVfbFK5avuVNfZLVrqRea4&#10;3hOoiVvUdAIOzgImv8bcugBdD6J7B5vyAXPN9t7dxpkRqB6BUTM+pydPqNmluhM4e2lxnQGq/DJW&#10;98UqFb+6U11nt2ipF5njek+gFm5R1QjI7wPgtQByYt7UADHHiSXdgX8E2u0JEJxa6tgRqp1Jr895&#10;RQQyBeS6yNVhHrDe+4bgzAgggAACCCCAQNUI2CNPnLj6gVW3P7jSkimBZXTTZOJzp589f8HCb88O&#10;9wGQNH3qzKF/204fgIq7upL7/+2jO3NEa8pHer8PQMWpESEEEEAAAQQQQKC3BbqjL1ygD8Cl1333&#10;mtsee9GkUnoCtH5C+gA0uwWA21b/xnISMiRQMpmY8fFzFixY+J3Z/xEJMu2cw3obivOHBdb+4Z3c&#10;KJM/0tfs0IudgLlsCCCAAAIIIIAAAiGBbi8AXPvd2x7dEC4AHH2CqgFQBQArIVOAuQWAhQvnzf4p&#10;V6hmBHq3AFAzjCQEAQQQQAABBBCofIG0GoBrv/ujx9xRgPwaADMKkJNUdQJqgmPzknnAKv/SEkME&#10;EEAAAQQQQAABBAoX0OP9qEX6/upxQVXj/4STlH/0b+5YQIUHyJ4IIIAAAggggAACCCBQBQK6BkDK&#10;AMmkyvarn1IDYMYLZa0hgSq4FYkiAggggAACCCCAQJkFVI7eW/ygVQ2AFAAsp9NKJKQfsK1qAPzJ&#10;wsocA4JDAAEEEEAAAQQQQACBXhFINQGSgX/UqP9JGQIoGVOv9a9R8wAwAH/1CvTKTcZJEUAAAQQQ&#10;QAABBCpQQAb+0dl99ew/aTtJqRFgEuAKvE5ECQEEEEAAAQQQQACB0gRMIyD/WBn6XzX+l64AcVuV&#10;BNQv7lpa+ByFAAIIIIAAAggggAACFSIQ8WxfCgCObTtxK6FeWI78Tg1AhVwuooEAAggggAACCCCA&#10;QBcFgs/+TVDy6N90ApZWQHpNnaGYYYDe2DPn7F1/KmjkoAO3nf32yjdsq4hDiolJQXGowwC7eOdw&#10;OAIIIIAAAggggEB1CwQ7Aassc1we/OsmQLoVUI8sRw5a/MehHy3qVG+0zjl755+KOoSdEUAAAQQQ&#10;QAABBBCoVwHT8j9UCaBrAFS+X4YA0rl/PQlAzxUD6vVikG4EEEAAAQQQQAABBLpbQM/4K618TIsf&#10;fTbp/auz+/L0X95Rqx4JVL1R7JCXumxh2S3qIf3K+96advZ2Wefc1+GG88xOs2Xa4g90McTd81l1&#10;bvNav3v29tue8U7tH6KO2m/b+2+7dM9Ga//8s99a2WL22X+be9TOQDgZryXwK3bedoUErt9KBeuH&#10;U3Rii8Xp9f27+94ifAQQQAABBBBAAIFqEdAzAZuB/932P2YUoKzLiKM7gmvUfvsftw59+JERD9/Y&#10;f+PtrbrFzv5br94/7cYRsvGOkZ1rw8fsv/WSPUfrdx9eMfD1q00jn9QhEo71YOtv3ug/e8XAcVb/&#10;ax/58GeOlB06fvONnZYJ84rOed9ofSNHpF/cb31Z9pQWRxJs56wV+lw3Niy9Pu2oUNKq6NdquduI&#10;JwIIIIAAAggggECvCARHApWGPyYOgQFA1ZboMoDkiceNHBZcoxLQ+PGPNartwxvHmbef/mDt+IEX&#10;n6peHnnxoGmhYwLvWkcO+oHKpsvSf/YjI2brQ6xTDwofIhvf2Pf4i/0n+2G+uP+ZXCWAxqOG+2ft&#10;2LbDBDv04R8PUkUJbwklrYp+levSK3cSJ0UAAQQQQAABBBCodAHVwt8b7V/H1T5mfPPqVauX3v8z&#10;E3VpAPSZsy6Yv3DhvKvuCiVmxNHtkif+7aM7IxL5Ruv/uqTjC5J391+oPLq7cdi9b37tjwPucHPb&#10;+249q/WoFUd8xop8NxC2Orx1o7uhcVbgEFVCSHtXfo/cISNKKjSJwE5TCzHtxqPcMkalX7c88fvU&#10;mUM3bm3Z/nqfbPuddqIuklnW0uUr5s65vMqTS/QRQAABBBBAAAEEsgosWrzE5PeOveDS66+97keP&#10;qwy1o3sAvHfO9C3Tmt0mQJaTlDXpyH/+DmVjPXKEm/uMDDH6XZW/3/fxFUc9/IisQyNqAFRYA65V&#10;75r1CN0uqJBlwGxzyI0D1rrNjQo5in0QQAABBBBAAAEEEKhWgbSZgE0i3H7BqmCgOwGXdzDQUwdM&#10;e7H13qdVuG/c2xruAxB4Vz3XP+vN30hjnh0dG63G4TpP/6eb3Qf2OmIdO0xTnyMHfHz8vvU6TH2U&#10;7jlwZOPRlrvxjSf3ebUHgevkh1+t1454I4AAAggggAACCCBQikBqHgCv7b8qAviTgkmQmQPXmPNk&#10;G9BGv6fe9V8EXg+48q5Br1+9bepZ2xbbA6Z7gXh7pt6deknryEVHfHa4ZZ826OsT9s07Sx3yy1FD&#10;vz6hY/sblj18wBkTOpZesk2PFNT42SVDbR3m1Ev2nXHX0FPU2Qd87t8a1wZOFI7S8EE/XNQoIaij&#10;ru74untU1Y8ClPvSuBeilPuEYxBAAAEEEEAAAQSqWyDY/dfNNI4a1yR9AP793jvM70nL/uw5F85f&#10;sHDB//5VKK3Dj1J9AH73WFQfgOpmqfrYf/IM1Qdgx7asfQBOPYE+AFV/lUkAAggggAACCCBQiECo&#10;D8DtT7wkR5k+ALvOnhboA+CPAqTe66nJgAtJAfsggAACCCCAAAIIIIBAaQKmeU76YjoBe50AArl/&#10;U1kQXMyOmdvZ0usCeS9NaTcMRyGAAAIIIIAAAgjUhkD6PADhNOm+ACwIIIAAAggggAACCCBQiwJS&#10;A6Dz+8mkt5pUUgioxatNmhBAAAEEEEAAAQTqTMAM4eNN+6sS7zUB8iHURABUAtTZfUFyEUAAAQQQ&#10;QAABBOpGICZdgmVqYDU7sJ4LzHv2Tw1A3dwCJBQBBBBAAAEEEECgngRUEyA9C1jSW9UvNAGqp3uA&#10;tCKAAAIIIIAAAgjUsIDK23sNgVQyTRMgnen3V72p2InAsk0QxvYeEDA3bI4T1fAdTdIQQAABBBBA&#10;AAEEcgj4EwD7+0gTILcIoPsGeI//aQHEfYQAAggggAACCCCAQE0IhMoAfidgleXX2X7y/jVxnUkE&#10;AggggAACCCCAAAKeQMQ8AKlW/6oSQBcDaAPUA213ynUKc2lpA8SHHAEEEEAAAQQQQMAT8Br6qNx9&#10;sI+vPWrsqNWrVv/fXy4xe0rG/7OfvHj+woXXzLs/pDfsyAPjRg77/br3gtvb97/TJ/bu7t2tUPeM&#10;wODBg9qTH+rT/7Dg6T4xZcjGrS0tb/TLFoePToibt5YuXzF3zuU9E1XOggACCCCAAAIIINDzAosW&#10;LzH5vTEXXPr971334yde8uPw7hlTt0xr7moB4NijE3379zns0EE9n7b6POM7u1r37N239Y2+FADq&#10;8wYg1QgggAACCCCAQG6BvAWAjInAvPCkT3BoNe9kbiT335N3odEu5NIE9+nJGHIuBBBAAAEEEEAA&#10;gUoW8AsAahAgdwm8rOSoEzcEEEAAAQQQQAABBBDII2DbwT4A8jpYA0DGn/sHAQQQQAABBBBAAIFa&#10;ETAZ/6RlO7b8VKtesjcBMmMFBRZzQOTGWkGqmnQUcmkyr13VJI+IIoAAAggggAACCHSbgCoAqNEj&#10;dbNyk8Mv7VxTMgoMtj3l1s2lBcZRCCCAAAIIIIAAAgggUDaB4FxgXg2A12O0xOy/Za1z9LLplsnW&#10;zIfMa2fd7KayRZqAEEAAAQQQQAABBBBAoGQBvwyQ1gRI1wSYpeSCQMlR4kAEEEAAAQQQQAABBBDo&#10;doGYyerbMVvWYEugsp15861e6yCvRZDaMmutOUHw9dpZXjMi2g6VjZ+AEEAAAQQQQAABBBAICmTt&#10;BFwmprWzmq+cYJoEPTThymYv3x8R+tpZ0zfcssnb8zK6D5TpChAMAggggAACCCCAQB0LBFv/GwZT&#10;AFDdgN3n/35f4LKMArT5lQ3WzIum6ZNMu2imteGVXN2C12/cZPZcWs/dByJ6U8vFSV8YBaiOP8Uk&#10;HQEEEEAAAQQQ6JJAeh8Ana8sZweATRvXTx7X7MawedxkL4sfEWfJ9T9kTXdztjlqCrqU3Go4WCpB&#10;QtHM3FIN6SCOCCCAAAIIIIAAApUoEOoELFH0egJ74wK5HQOC3YODb+VOVFqeP600EHWclAFME6CZ&#10;y6bXcxHACub4o3P/oatjNDMvmb+lEu894oQAAggggAACCCDQEwKhVkCmAKBy3d7Jyzr+T9OYCday&#10;labD79qVy6wJY2Rg0MDGzWvuWW9OrHoD0/c3dQeYK8Kz/574THAOBBBAAAEEEECg1gUy5gEIzwQW&#10;GA60qxbTlm66ZYNp2KP6+C7V3QGmXXXL5GV642XWjJnmFE2z16lewqE9u3r6qj6e3H9VXz4ijwAC&#10;CCCAAAIIVKaA2wTIlAkc+a+LFQCSj3dMLt9b1JbwvGD+tnWzZy/19/daADGDWGXeK8QKAQQQQAAB&#10;BBBAoHoFghOBmSy/lARkTWX/y9IFoHqBKjzmdAGo8AtE9BBAAAEEEEAAgQoQMI385ae/uvn+YNzK&#10;OgRQBSSaKCCAAAIIIIAAAgggUJ8C0dl/bx4A1yRzmoD6xCLVCCCAAAIIIIAAAgjUqkBMt/qxrZhZ&#10;9Wu1RMxGZQgip6CqVZ2KTRcTgVXspSFiCCCAAAIIIIBAhQukzQOgSwIVHmGihwACCCCAAAIIIIAA&#10;AqULZOb3ZQzQ4kYCemdXa+nn58giBdAuEozdEUAAAQQQQAABBNIE7FHjjnlw1YNLf/0Tszlp2Z85&#10;96J5CxZcv/A3IaoPHfbBuJHDHn0mLbt/cP/kYYcXV2DgCnRR4J23nb3700puZ54yaOPWlnffOShb&#10;yCce676zdPmKuXMu72IEOBwBBBBAAAEEEECgYgUWLV5i8nvN519yw/eu+/G6l/2ovnvG1NemNUsB&#10;YPSDq1Yv/fVyrwBg6QLAwusX3l9IAaBiU15XEaMAUFeXm8QigAACCCCAAAI5BIIFgO9fJwWAl/yR&#10;fkwBIKoJEKIIIIAAAggggAACCCBQ7QJqHFA102/6NAARfX6lB4AZGEi9CK5GIHM7W3pdIO+lqfa7&#10;l/gjgAACCCCAAAIIlCDgOFbScWQ1pQCzyNifqWx+YCLgEsLnEAQQQAABBBBAAAEEEKggAcn5J5Mq&#10;/6+LAF4BQP8rj7BlQoCYrVbzBv16K+jKERUEEEAAAQQQQAABBEoQMFn/yAKAWwmgc/5e1l9VDaSv&#10;ftEg8y229K5A3ktTwv3CIQgggAACCCCAAALVLyA1AKYSQH6a1EgnYHfq31Rmv8h5AKqfhRQggAAC&#10;CCCAAAIIIFCDAibfbwoAfvK8UYBSD7Bp/FOD154kIYAAAggggAACCNShgN8HIFgG8IcB1Z2BA8/+&#10;1S/piyHL3M6WXhfIe2nq8HYnyQgggAACCCCAAAIy9k9mNwDp+xsYBkiVAHQNANUA3C8IIIAAAggg&#10;gAACCFS7gEwDkHSSiaRZVWocfx4Av+uvjAuq6gEiSgDHjjh849aWakeoyfjLdZGrU5NJI1EIIIAA&#10;AggggAACJQuo4f+9xe8EbB8zvvnB1at/8pufm34B8vPTZ57/nfkLbrzm/swzfeykAX/b/nbJMeDA&#10;bhKQ3P+Tz+3LEfjxzW6n76XLV8ydc3k3RYNgEUAAAQQQQAABBHpdYNHiJSa/13zeJdcsmH/zfz4n&#10;rXzi8XgsFvtg2mdem9qcKgCY3H/uAoDsc/qkg3s9VUQgJPDEs3tzm1AA4J5BAAEEEEAAAQTqRCCy&#10;ACBlACkA7D/vn4IFgDu9AoD96bOmz5u/8IaF99WJUT0kkwJAPVxl0ogAAggggAACCIhAqABw0+/+&#10;4o9Y03bB56QAoDsBy//S9F9PBKzVTD9g3RmAtTYE+DQggAACCCCAAAII1KtAaDJgfxhQz8MtA9Qr&#10;D+lGAAEEEEAAAQQQQKAmBEzzfrPKTGCymmRFzQTsVwLURMpJBAIIIIAAAggggAACCPgCugbAHffT&#10;mw04MB0YUggggAACCCCAAAIIIFADAtIQyK8BMDUBbjcAN216PjDWmhGogVuWJCCAAAIIIIAAAgiU&#10;RcDtA6CmAHZLBDz/LwssgSCAAAIIIIAAAggg0LsCwV4A5rV+8m/G/JEn/jE1BpAa8sYbBYgqgBoS&#10;6N17j7MjgAACCCCAAAIIVIyAGQZUcrox3SjIDADqvaiYWBIRBBBAAAEEEEAAAQQQKIuA2wTI9AnQ&#10;DYFSjYL8KQOKeLHjva9/5JXTzXr934s4sCu76pMuWpcRhNr+5tOFhFz4noWEVnn7lOVeIRAEEEAA&#10;AQQQQACBGhDQTYD0XFd2LK7aAbkjApWUtCdapny67at/OXadWkfO3tQy5Xt7Swoo+0Hbd806ueWp&#10;9PefunPnMbcde/XpGUeNOHTpX4adli2wYFC59yxzGggOAQQQQAABBBBAAIFeE/AmArMtx3bk6b9j&#10;OgeU0hN4743f3HvhbX6Gu++Ma4dOuG/XPdu7PW2nfTsq99/tp+UECCCAAAIIIIAAAghUsIDu9ysN&#10;ffzVxNWfCVheSDcA1Rm4xEQ8sXeVdfCZwcfw6rH6yBkjdHhSOXDy39zVVAvIA/ivtNz4Fdmon+hn&#10;7mD28Y668Qn5fe+Nn965wdo75+StXrli743uDl61QDDY4DP+VPjm2PSg0ioWvDC/t+uer/xNnTf4&#10;buSewUqJ8IlK5OQwBBBAAAEEEEAAAQS6Q8DvBOx1AC6gCdDgQ1qDaypaE/sOj46jqRzQTYNuO9jy&#10;qwVe2Gv9q2yUSoPIHVQeXdr2qKMeGPraNyWLf/DVDwydYB282C1XtN3zlRZL73D3t9rnfGXXDnP2&#10;VLB+bCT89tkPmAj0uXWe7BkKyt9Thfnat0aqPc9su/WFHOaRZ888USqEkFsZf+2OO4MwEUAAAQQQ&#10;QAABBKpeQPdNDaUi/Xm/NARSXQJkn/B+/mGSbR03clhwLcDl4Kv/4rXSOf3gC1MH9B11tPklagep&#10;Upg49BJTpRDZRn/73//rBbfOYfgXD73whb3r3eZGfrDBqLVteV3/evqwdT87NEtBRR72qzC/+sW+&#10;es9DZ0/MnrisZ896opBbGX+Vi1LAVWAXBBBAAAEEEEAAgXoUCJUBzDwAuuWPu+opArLk/03uf/1z&#10;HwTXlOILbe4z+EzYVGOellWpd/scZRoIyZKxw45t7QVcH2kOZFoWZQnWDUIKGMOsb7ptkHRrorIs&#10;mWfPdaKQWxl/lYtCGaAsV5RAEEAAAQQQQACBmhcIt/jXT//Nj4jFcESPcvnxgy+y9j6+Pvjm3ptO&#10;/ttNsmXHrlmf3nvuqrHrn5N12EVuEOofN6yoHUaMVI/hM84VOEpFc+BiFaZZR33+KFO88YJNez3w&#10;f5vdbh+46ptvPuVWhmTuGTxcHR8zAyNFhBl5dtk580TdPixorusSVe9T87c1CUQAAQQQQAABBBDI&#10;JqALAGbyX3cK4KyNf/IhDvziVX1XXrHlbrcdTtvdl7WsnDj0i1Msa1v7Bquvedj/5HUtKzMDitxh&#10;yj9c9MLOu9bpvbfvnHlSKuRt5hQjDj534p7HUzu0PJktimmHB3dqc4Pyt+kwf3pXm9qwbpfbB2BE&#10;nybLPdGOx/duMDtHnj3rifLh8T4CCCCAAAIIIIAAAt0mYB5Im+Bj7kTAei4A74x6JNDil+FfHLX+&#10;9r63Xvjy5JNk3XJr87D1Px+qWttPkcb0e+aojS//9Jhhsye2vb4tPfToHQbOXTV08xU6tAt3Nt0+&#10;6vNShFDZ7jY5xSKV7+/7+Z8Ps9wdpIZh2MeyxXnE0GV+xK5om232TAvKP1KF2XTTFnXSZdZFbh8A&#10;U7ZRMfmuJRUdZok6e+SJipfkCAQQQAABBBBAAAEEyiGghwJNrRKkY4+eeNzq1avveOhucwIZJfSC&#10;yZ+YN2/BTdfel3nKgYN2S3Pzp/66rxyxqfww2u7+8patM8dGTDFWYXE/7YQBG7e27GkdnC1ex43s&#10;MG8tXb5i7pzLKyz6RAcBBBBAAAEEEECgbAKLFi8x+b2m6V+8ZuH8m373Fz/oxEVfeG1qU0w97Q/M&#10;DpBU78uUYCwIIIAAAggggAACCCBQ5QKZFQBq8i9dJZDQa6f6qXL/7nzAVZ5eoo8AAggggAACCCCA&#10;QJ0LhBsA+QWADicma6cTSzi2VAKo2QCiVwOY7d0a297v83ced/XpVZGovNelzu98ko8AAggggAAC&#10;CNSlQMYsYKIgOf5Y0oodcPqYdb/TJ+HEpSRQl0IkGgEEEEAAAQQQQACBGheQJkDS5sfutBrMmrAa&#10;zJYaTzfJQwABBBBAAAEEEECgDgRC0wCrGgB5/C9rh9Xor0k7npDhQdUcWeHVEEW+xcZeFMh7Xerg&#10;3iaJCCCAAAIIIIAAAtECoTKAfcTEE9esXv39Nb/zd//KlFO//Z3v/Pt1d2UGcPDA92UY0Kdf2O+/&#10;9cGelmR7y+7drXj3jMDgwYNifYYdNHBY8HSnTuwvw4Du3XNItjiMPbrdvMUwoD1zmTgLAggggAAC&#10;CCDQWwLpw4AuSB8G9J9fndpkH3niSWtWrb7pP//gyBQAevnSqZO+M2/ej6/5RSEFgGFD/t63f5/D&#10;Dh3UWymst/O+s6t1z959u/YMpgBQb5ee9CKAAAIIIIAAAoUI5C0AxBxbVtuJN1oNfeSnWmNx2Vjo&#10;IECWRe6/kCtRrn1c7dDQRCb0HOMVlev0hIMAAggggAACCCBQPQKR/XpjcduOxew+fRpk7du3UdZ4&#10;zI7HGAWoei4sMUUAAQQQQAABBBBAoGCBmOT+pcNv38aYv6oCQJxRgAomZEcEEEAAAQQQQAABBCpR&#10;wLTwD00F5o320xi3/DVmy1ZpThIxqo1JV/CtSkxpHcQpdHUyr0vkDnUAQxIRQAABBBBAAAEE0gRM&#10;ttAtBeh3YvGYJWv/Rses/RqcBr2l2GWKDC8UXqbcurnYYNgfAQQQQAABBBBAAAEEulFAGvs7UiJo&#10;jCX9VboEx2QqsCKXdTKKkCybbplszXzIvHbWzW4qOJTNt06xZ60teHd2RAABBBBAAAEEEEAAgRIE&#10;pP2/yu43xBJmjccS8qsUCQqcCKyEU3JI1wVCV8cEmGMmsq6fkRAQQAABBBBAAAEEqlfAtNQx8ZfW&#10;/mqRTr9qlReqfZAaT7Jsi3q0bxavRVDwYb/7eu2s5ivXW8um+/tYa2e5RwWqBfxtqd3KFk0CQgAB&#10;BBBAAAEEEECglgSiuwBLAUD1C5Y3k0m1OrLKr+r/MiVe5ewnmCZBD024sjlbI59pS922Q6bVkBQL&#10;plv6qE23bJjuFhzWzpq+4ZZNXlCX0b+gTJeIYBBAAAEEEEAAAQTqSSDm6Mf98tMdH0gXANRalmXz&#10;KxusmRdN02FNu2imteGVQroFb15zz3r3qKbZ35m5/p417lHrN24yQS0tqn9BWZLSY4FE9Kb26mt6&#10;LA6cCAEEEEAAAQQQQKA2BIKNf0yKpA+wyusnk46sjqzyvztKUOS8suao4Fs5ZTZtXD95XLO7S/O4&#10;yV4OPj+nNAcyy/Rl7s6S63/I8rbWcH9hVQGTvmRuyZj1N/O6RM4VnN+dPRBAAAEEEEAAAQRqW0DV&#10;AEh+M+HYqhGQZP/9/H9Z0p2W508rDeQL3h9KKDiakJQBTBOgmcum13ARQDfC8pao3H8+PN5HAAEE&#10;EEAAAQQQQCCLgBQAdBcAx05IScBRZQCzpTyjADWNmWAtW2lG91y7cpk1YYw08Q9sVI19UjHzGgg1&#10;nTdjsneU32NYvaijiQVMvj9b7p9RgPhEI4AAAggggAACCOQV8CcBdjP3+oCY40i+305I1j/hJHT2&#10;3+Q88wZX2A6qd+8G025HdeFdqrsDTLvqlsmmic9l1oyZJiCV6V9/ZbOZC6Bp9jqvtU/zPTPMUWqb&#10;dCMOBVVYLKpzL579V+d1I9YIIIAAAggggEClCESO7enWAHQmLMn9SyughBQFsj53LiAlkk13TC7f&#10;W9SW8Lxg/rZ1s2cvdfd3t3kHe619gr19/W013AW4AGN2QQABBBBAAAEEEECgZAGpAdADgUofAMuW&#10;CgCV+S/X0/+SI8WBCCCAAAIIIIAAAgggUA4Bf/4vPzAZBUg190k4yURCDwVkJU2BoEydAMoRa8LI&#10;FKATAHcFAggggAACCCCAQEECTqgMIE2AdHZfDQIqpQApAphJwKgFKIiTnRBAAAEEEEAAAQQQqFwB&#10;rxNAsAygZwJWS1KNAaRGBFUlADUKUNRq0lbwLACVS1HtMYsc5D/ykpmNLAgggAACCCCAAAIIGIGY&#10;yvdLsx+n07YStqPa/5Bl5OZAAAEEEEAAAQQQQKA2BPSzfzMcqLvoGgDHiUnu307aUg8glQCqHqCI&#10;5Z1drUXsza5dE0C7a34cjQACCCCAAAII1I2AOwuAbt8jY/546baPmXTCg6tW37HuYcn9x3Vp4PyJ&#10;k+fNn/+DBfdk2vTrv3PcyGF/eandf6tfQ/vAQZ11o1gRCd3T2nCgs08wKicf12fj1pYD+4dmi9/o&#10;YfvNW0uXr5g75/KKSAaRQAABBBBAAAEEEOgGgUWLl5j83uhpX7j2moU3//45ea0H+rQ7P/35V6c2&#10;2aMnTZQCwE/XPSSVAzFbFQ+mH19EAaAb4kyQRQtQACiajAMQQAABBBBAAIEaFYgsAJgyQOen/1kK&#10;AJLnVwN+yj/SGMjtRUqn0Rq9G0gWAggggAACCCCAQF0J6KHjw5n7mN7ixGNOzKy6A4DaFhpp3vxq&#10;lsi32NiLAnmvS13d6SQWAQQQQAABBBBAwAi43QDUC8nNmy2qE7CuBFBZf2kBJC/cd1BDAAEEEEAA&#10;AQQQQACBmhNQNQC6CZDK+ktDIFMhwNjxNXehSRACCCCAAAIIIIBAnQpIK6C0icBMs56YZcsaaB/k&#10;zgYQmlvq2BGHy2gzOSac4q1eEZCLIpeGicDq9DNNshFAAAEEEEAAgWIE7GNPOX71qtV3PfWgOUrm&#10;Af7U+NO/PW/+DxbeGxnOxObY37a/Xcwp2LfbBST3/8ImmcQt63LMEfvMewwD2u0XgxMggAACCCCA&#10;AAK9KhAcBei6716z+PfP6zFA1dJ+4YxXP9VkCgCr7npqtWn2k0xan5ogBYAF2QoAss9JYxt7NVGc&#10;PCzw3MsduVEoAHDTIIAAAggggAACdSKQWQCQhJsyQO4CwPwfXHN/nRjVQzKP+fAHJpnUANTD5SaN&#10;CCCAAAIIIFDPApEFAFMGMAUANQqQBpIGJAn9M1dLknqmJO0IIIAAAggggAACCFSRgMnly1A/Jovv&#10;5/KlABAcH9RtHlRFCSOqCCCAAAIIIIAAAgggkFfAHwhIFwBUhUAo6x89ClCvDHHDSbsukPeGYAcE&#10;EEAAAQQQQACBOhEwBQBVBvDWpNsmqE4ASCYCCCCAAAIIIIAAAjUtEJ4HwOsD4BUAVFUADYFq+hYg&#10;cQgggAACCCCAAAJ1IhCc6MtLcszN7UsboGRSVq8eQAYF1dMCs9aGQJ3c4iQTAQQQQAABBBBAIF0g&#10;OAeweceMAiSr1znY0WWAcJcAIBFAAAEEEEAAAQQQQKCKBdI7AUt2X/L9/qrSRSugKr66RB0BBBBA&#10;AAEEEEAAAV8gVAngzgPgJBO6AJBwHP1CDRhK85/aEeADgAACCCCAAAIIIFDPAsEygN8ESGYB0xOB&#10;OUmpDqAJUD3fH6QdAQQQQAABBBBAoHYEvLb9gSZAKrevmgC5lQDMBFw7V5uUIIAAAggggAACCNS7&#10;QLZOwOKiugKrUYDcYUBlIjAaAdWOQL3f+KQfAQQQQAABBBCoSwGZTzZzcWcCVvl+nfXXZQBTHmBB&#10;AAEEEEAAAQQQQACBqhdQxYDAIJ9eJ2BpAiTdf1X7n1InAnv97cvGPH9C+nrtY6V6qdC2PiFHZ74o&#10;NcjAcbuvHfPyitetJ+Y9f9nPDxQXnh+fyMNyv1vcmdgbAQQQQAABBBBAAIEuCOhH+qYJkPrpPeE3&#10;NQC6TOBVAuh5AGSv4ldr8I83nfjXwDrvzOIDMecdefjPN4083bxWUU5/UULcQocUFeY2XRrJjFhk&#10;NPyQux7JMobQhTuHQxFAAAEEEEAAAQSqWMCRrLTO/acXAOq0wc9Ro/s1jepXxZeTqCOAAAIIIIAA&#10;AgggkEsg1QtA1wSoxa0BUAMBqWoAtZTf8NGtJzQ/767zduvwD6yY8fy1P3v7MrNdNkrjGf+1vK9+&#10;1U2Aopfd17oBBvZJnUU174lY/B3cOFhHfWWsqqOQJTOGEoEZW6+doaP3iTeft3Z/o1kHG4yYH+fm&#10;5699NPOEJUWy/PqEiAACCCCAAAIIIFDvAqF5AFyOwrP+DQ1vBdcAp+SSvYy+ydarZfe1/7r74uW6&#10;adDywdav3vJz5/c+ZF2r2guNvPhXW0+4Sr/+/REnBnbIcqGk8LDV0gGu/vaBb8x4e5t7lgNzf2/O&#10;0m/RVWZjcElFY/XoA/dmeSsths/ttr6hA5RYqdZNYy85Oj3AT7zZZNL1+yM2/2uouFJ0JEOqxf5a&#10;7zc16UcAAQQQQAABBBDIKRCYByDLftmGwJSM6biRw4Krv6dlDV6y+cQX/PW6wfqtwfM3nzj/LD2q&#10;6FmDL5bT6RFG5efFVxx+tHrd75iTvdcjB33y5AOvva53UJ0Vol5sa/3dc4PP0QEe/dUPX/zc+49v&#10;M7u5B9pnjXzh1ybkwPrY7ntPPuIr/lFeNHLF0Op3zKhwHFIRCwRojzz8zs0jPx6MbfGRDKkW+6tc&#10;lxyjlvJxQAABBBBAAAEEEKhPAcn3h6YCME2A3N6mpvlPjkZA8bjK/f/3q8ngmp/y9be/3PT8RLVu&#10;TX/0nv/QLHvsvjwcoBQzRlpfM2d5/rsZDXK2bck52k90DPuNTHvknxaXPAGqfYuLZEi12F/lusjV&#10;KRmUAxFAAAEEEEAAAQTqREAXANwsvyoGBBoCZRvjJlVgSB/ix4hlHCV563Pf/+R/nfTCZllHqRqA&#10;iDF9ggea135okS+kqsEEKOtxl8rTfnXIIfPNljsG3/s1aZCTFpOj3M6+/sbAGaNjGExOxOuMAP2B&#10;ivz4Fx3JUodMCp06x4Wrk7uaZCKAAAIIIIAAAgjoUX/84X+8pjWy0RsGtPuItu5/3nIfpT/xnS1l&#10;qAE4evAnT979B/OM//W3vty0RU8XIC9e+kVk31+TtDMPufgvb/5MH7XtZ2+mRaOgGB7YGgo8EGDE&#10;2UuLZPddBUJGAAEEEEAAAQQQqDsBM7qPGQE0NQ5o2ihA3WJy5hFzT5bGMM9NbHpuWdOoudLEf2sX&#10;z9Pv0ntGWV9TAU5UdQujTpfwjv7wnXf0W3Su3vi1A3PNxrRl8Pz/OmKzPuo71iG6IsJb8sZQ5eYP&#10;SODpLYtSAU48982mO6QiIhhoaZHsogyHI4AAAggggAACCCCQJpDZB8A+dtKYVStX3fnInbKjvJ10&#10;rGknnzdv/sLbbng4Ey8ef1P3AeiGoUK5Ul0TOH60vXFrSyJxRGQwRw3dY7YvXb5i7pzLu3YqjkYA&#10;AQQQQAABBBCoXIFFi5eY/N6oqf98w/eu+8EfXpDXpp3//umf3fypprQmQMF5ACKHlDEJzTHaDG/1&#10;lkDuS1O5dygxQwABBBBAAAEEEOg2Ad3uR/L+7qrP43R/H4BuSw8BI4AAAggggAACCCCAQE4Bx4wB&#10;GmwIlLUAYHYKLd5j5sg32dibArkvDR8MBBBAAAEEEEAAgToUkHmq5Ol/5DwAaRqFTwlch4gkGQEE&#10;EEAAAQQQQACBqhagCVBVXz4ijwACCCCAAAIIIIBALgH1+D+9EoACAHcMAggggAACCCCAAAJ1JJA2&#10;DKik2wwDOn/BNbcv+m0mg223yDCgL25Je2f3ru3792zdvbu1jth6L6mDBw/qP3Dk4ENHhKIwfpQl&#10;w4A6zrDIqA0f4l4dhgHtvUvHmRFAAAEEEEAAgZ4QCA0D+sM/6mFA9Uig+6fJMKCjy1AAGNj4bt/+&#10;fQ47dFBPJKjuz/HOrtY9e/e1OeHx/ikA1P2tAQACCCCAAAIIIKAEQgWAWx75b9PFV/7fN/UzUgDI&#10;0gRIDRZUxELuvwisru0Kddf8OBoBBBBAAAEEEKg7AXcUIF0MkIU+AHV3B5BgBBBAAAEEEEAAgXoW&#10;oABQz1eftCOAAAIIIIAAAgjUsoA06yliIrBaliBtCCCAAAIIIIAAAgjUg0CgYb8/HVg5awCmRMyE&#10;O+XWzfVASxoRQAABBBBAAAEEEKgOgXIWANZJB2NZNt0y2Zr5kHntrJvdVDDE5lun2LPWFrw7OyKA&#10;AAIIIIAAAggggEBuAdMKyH/8LzuXswCAPgIIIIAAAggggAACCFSUQFreX8dMFwBUuUCv3bSoR/tm&#10;8VoEBR/2u6/Xzmq+cr21bLq/j7V2lntUoFrA35barZsiTbAIIIAAAggggAACCFS5gG3rsT9tmQXA&#10;drP7dnoNQLeUAVTOfoJpEvTQhCubszXymbbUbTtkWg1JsWC6pY/adMuG6W7BYe2s6Rtu2eQFdRn9&#10;C6r8jiT6CCCAAAIIIIAAAt0qIPn+wGJO1f1NgDa/ssGaedE0fbZpF820NrxSSLfgzWvuWe8e1TT7&#10;OzPX37PGPWr9xk0mqKVF9S/oVtjyBh7RldrulpJZeaNNaAgggAACCCCAAAKVJmCa/juW07N9ADZt&#10;XD95XLOL0TxuspeDz88jzYHMMn2Zu7Pk+h+yvK212l/YzNUcXDK35MdjDwQQQAABBBBAAAEEtIDk&#10;p6UM4Df47/4agLQ8f1ppIN8V8YcSCo4mJGUA0wRo5rLptVoEsII5fnL/+e4T3kcAAQQQQAABBBDI&#10;KqCa/uuGQP4e3V8AaBozwVq20ozuuXblMmvCGGniH9ioGvukIuw1EGo6b8Zk7yi/x7B6US8TC5h8&#10;P7l/Ps0IIIAAAggggAACXRQI5v4lqO4vAEhrfdWN17TlkS68S3V3gGlX3TLZNPG5zJox06RJZfrX&#10;X9ls5gJomr3Oa+3TfM8Mc5TaJt2IQ0F1EaRyDyf3X7nXhpghgAACCCCAAALVJtAtMwG7CJJNd0wu&#10;31vUlvC8YP62dbNnL3X3d7d5B3utfYK9ff1ttdoFuNruJOKLAAIIIIAAAgggUMkCpumPaQhklh6o&#10;AahkEOKGAAIIIIAAAggggECtCkjDfz0RsO7/2501ALUKSLoQQAABBBBAAAEEEKgygbQBQKkBqLKr&#10;R3QRQAABBBBAAAEEEChOwBv8x5sGWB1NE6DiDNkbAQQQQAABBBBAAIFqETANgGIx1fxHflADUC0X&#10;jngigAACCCCAAAIIIFCigMn2l38egHd2tZYYIw4rUgDqIsHYHQEEEEAAAQQQqHcBXQZIdQawj500&#10;ZtUDq+585E4Dk0xa004+b/7Ca26/8beZVLbdMm7ksBe3pL3TaB8YMOBAvbv2YPr37evX4fQLnXD8&#10;KGvj1hbHGRYZkeFD3BLa0uUr5s65vAcjy6kQQAABBBBAAAEEelRg0eIlJr83auoXbr7h+h8/vlFl&#10;/9UMs9auc6Zv/lRTGQoAPZogTpZFgAIAtwYCCCCAAAIIIICACOQtANAJmPsEAQQQQAABBBBAAIHa&#10;FdANgExvYLNkFAC8N2rXgJQhgAACCCCAAAIIIFD7Am7vXz0RmFlNSYAagNq/9qQQAQQQQAABBBBA&#10;AAH/OT8FAG4GBBBAAAEEEEAAAQRqU8DN9Putf3QqvQIALX9q86KTKgQQQAABBBBAAIG6FsgsAwRq&#10;AFTXANGhKFDXtwiJRwABBBBAAAEEEKgdgaisfXFNgI4dcbgMNl87IjWUErkucnVqKEEkBQEEEEAA&#10;AQQQQKAMAqbzr37O75YGiisAvLwtLrlMmQ6MtdIE5LrI1SnDPUIQCCCAAAIIIIAAArUlkN4FwDIT&#10;ga2+89Gfm2Qmk/a0k6fPXxA9E7DZR+acYqk0gdD0zKHoMRNwpV0v4oMAAggggAACCHSTgD8R2DHT&#10;vrD4hu8vWfeSnEimAZbl7TOnvurNBBwsAMSmnTwtdwGgm+JKsN0nQAGg+2wJGQEEEEAAAQQQqCiB&#10;yAKAieFbZ6gCQHFNgCoqbUQGAQQQQAABBBBAAAEEcguY+b+Ci1sAsP2WQQwCxE2EAAIIIIAAAggg&#10;gEBtCJjZgNPLAKkaACkDpIoBtZFgUoEAAggggAACCCCAAAKRNQCwIIAAAggggAACCCCAQO0JmIY+&#10;wUoA+gDU3lUmRQgggAACCCCAAAII+AKmmY/87+b85R/T6t/MD0AzIO4VBBBAAAEEEEAAAQRqTSA4&#10;FUBmDYA7U1itJZr0IIAAAggggAACCCBQxwJ+GSAmcwI4lp10YmaV1/4swXXsQ9IRQAABBBBAAAEE&#10;EKh2Acnzu818vPY+KkUxRzL9jt2RbNBrXNakY6tiAAsCCCCAAAIIIIAAAghUuUCw8Y9JSqzTsROO&#10;va+zj177ys9OJ96ZpHNwlV9qoo8AAggggAACCCCAgBYIlQGkzY9a25ON/ioNgRIOBQDuFwQQQAAB&#10;BBBAAAEEalAgJg/7Zf17Z1+zftDZV1oBdSbjNZhWkoQAAggggAACCCCAQF0KpI0C1Kmf90u+319N&#10;T4C6lCHRCCCAAAIIIIAAAgjUkIAa38fr3OsN/q8H/7HsA4m4u3bGpUuArIWme98LLz7282fD62Pv&#10;F3p89v1UyOUIp+sxIQQEEEAAAQQQQAABBGpFQLX/SSRjH3T0+6Cjr1p1E6AiawBGjT7jsklp6xmH&#10;dB1owMTxZ5QjnK7HhBAQQAABBBBAAAEEEKhyAf8Bvxr4X2oATKY/NQwonYCr/AITfQQQQAABBBBA&#10;AAEEREBNBJA+DJA0AbLVPACJuL/KzABFNAHK4arb8LRsW2UaCL24rdXdd+djXpOhVS37/OO3veq2&#10;I/Ka/QSbAPkNjV56oeXPP391p2VlC9zKCEfOEH1GbgkEEEAAAQQQQAABBOpCIFgGkFnArKRjdSRj&#10;+vG//JTcvyVFgkwJ224JroEdtnh5d68zwEvbvHe3vG+dqVoHjRu1f+tfdceAba9u3D1skm4yNG5w&#10;y0sv7FcbW1v+/EdrnNo4fuTuV/9sNgbKBs8+18+8e9DWlg/87ZmBR4YTeUY3kFCiqu7XurhhSSQC&#10;CCCAAAIIIIBAFwTc3r9ePYA9cNwpD6564PJfP6nDVBn/uecev2D+/FVLfhk8i+SMx40cFtzy4hb9&#10;mzyJf3b3sMjG+uqtrYdMunDYgOBu8oRe5fVHDw0ElhaI7PB8fznK8kKW5/evDx7/kYn9TfnBHD4g&#10;KvDIcAZEndE7+fhRXbCsgEM3bm1xnLTrEhmp4UPc6pely1fMnXN5BUScKCCAAAIIIIAAAgh0i8Ci&#10;xUtMfu+YaV/84aLvL13/ijmNY1k7pnzi1alNWSb8Sm8nZHL/kuMProXFd3B/yf2nLUeNPuNsa6Nb&#10;V6Aa87iLX43wx9AIQvv37Q4EMKj/Qf5vmYHLW5nhZDujCieUqKr7Va6LXJ3CrgV7IYAAAggggAAC&#10;CNSdQGgaYEl/qACgOgnI1oIHAS1NUHLkpgnQqPc3+gN9BocS0pUG3tJ/wODAaVr3p5oARZ49MpzI&#10;M5YWeY5CAAEEEEAAAQQQQKBqBEz+XlY/369e+Fu7Od+vmVTn3WDfX71xwNGHHLTlPVMbkDn8/9CR&#10;h3zwXIt+d/+253PNMBAZTuQZq+aSEVEEEEAAAQQQQAABBLokEKoEiMnsYKoMoBb56RYGijxDRifg&#10;x/RAPZGLjO4vfX+f1U2AVG9gM9L/oGEf8doFqW4DoeH/jxo96aQDutXQix8MPsQ6JKNZkX+mqHCi&#10;z1hkEtkdAQQQQAABBBBAAIHqE/Aa+ASe9NuDx58qnYC/ed+T0i3AUYs195zj5y+Y/8CP7/IT6PcB&#10;qIAke12Ew10LKiBqvREF6cRcSD9gOgH3xsXhnAgggAACCCCAQC8IpHcCvuEnT0onYMnpS1bf2mY6&#10;AZsH//KPNAaS1Za3bce21U6VsgTb8Ozc+r4V2fe3UiJLPBBAAAEEEEAAAQQQqAwBd/xPnc03qyy2&#10;KgDIy4aYE485sZiUBNRIoD3RGaBwlQETjxlpZbQaKvx49kQAAQQQQAABBBBAoN4F/J4AMdUJwLYa&#10;4nZDzIqrqgChqaTH//pK9T/qQjVqkFrTBgiq98tI+hFAAAEEEEAAAQQQyCag8vleH9/AM37J8KsG&#10;PzErKc/+1ap+RREBBBBAAAEEEEAAAQRqQUCVAdIX3QfANAGyk3ErqfoAVFwFQC3QkwYEEEAAAQQQ&#10;QAABBCpBQDf5UYtjO+bZv87+UwaohItDHBBAAAEEEEAAAQQQ6LJAqBJAmvyYHL/8owcBVXl/s7Ig&#10;gAACCCCAAAIIIIBArQnEdGbfSThOMqmnAXBbANEPoNauNOlBAAEEEEAAAQQQQEAEYibLn0w4Sfmp&#10;agEMCzUA3B4IIIAAAggggAACCFSxgBn4x50CQGb98noDx0y+vzNpJWR17KSeCqzSZgKoYniijgAC&#10;CCCAAAIIIIBAJQnYh4yftGbVA7PvfUI9+7dtKQZ869yJCxYsXPnjX/rxtO2WcSOHvbglLeJvt7y2&#10;590XKikt9RKXgR+aePiwY0xqx4+yNm5tcZxhuRM/fEir2WHp8hVz51xeL1KkEwEEEEAAAQQQqD+B&#10;RYuXmPze6OmX3LLohuVPbZLXpnnPltPOfnVqsxQAPrpm1ap/u/dxXQBQLYK+dY4UABbkLQBs+uvK&#10;SZMmDR8+vP5UezPFO3bsePbZZ5tPuIgCQG9eBs6NAAIIIIAAAghUqkCoAHDH05tM7l9y+6YAoJsA&#10;WdL+x05K+x/9s/Dm/+T+e/66Y97z5pwRAQQQQAABBBCoagEzvI8/IZj0CtAFAttOyoTAqnbA9BYo&#10;YhSgVpaSBKr6NiLyCCCAAAIIIIAAAlUqIMOA6kf+dty243omML0Wkf+v0oQTbQQQQAABBBBAAAEE&#10;6kUgmLvXNQB67H9dElBrvTCQTgQQQAABBBBAAAEE6kbAz+VLAUCe9/sP/v2mQUUUA35xS+byi2fe&#10;qxtLEooAAggggAACCCCAQPUIxMwTf1stlswOYMfdXgGFJ+HSK/Xy5clDrbHnm9dXXnrKkIIDeO+Z&#10;X9zy8OaCd2dHBBBAAAEEEEAAAQQQKFkgKrtfxNP/ks/LgQgggAACCCCAAAIIINC9An7znuBp/AJA&#10;cSP/FBRT9WjfLF6LoODDfvf15ofvXL/TevlBfx9r88PuUYFqAX9bareCosBOCCCAAAIIIIAAAgjU&#10;t4A/yKf7mD9UA1DGh/8qZz/UNAk6f+j6O7M18mma6rYdMq2GpFjwoKWP+vLknQ+6BYfNDz+4c/KX&#10;vaAeon9Bfd/DpB4BBBBAAAEEEECgCwKmAJD2+L88hYD33ttpjW1q0sE3NY21dr5XSLfg9za/stM9&#10;asgpp43d+cpm9yjv8KapRfUv6IJMrx26MmrptdhwYgQQQAABBBBAAIFqFVD5et3XN22mr2ANQFlb&#10;AUkBYOgQryfwkCFDCysAKFxpDmSWB192rSXXf77lba35/sIXXXRR6B7L3FKtNyHxRgABBBBAAAEE&#10;EOhtgaLH/Ck0wml5/rTSQL4Q/KGEgqMJSRnANAEa+/KDNV8EsII5fnL/+W4Y3kcAAQQQQAABBBAo&#10;QqA7CwDWy5vN6J6bN79s6eoAKRV4G1Vjn1Q8vfqBIU1jhnpH+T2G1Yu6m1jA5PvJ/RdxL7MrAggg&#10;gAACCCCAQBYBaQTkjwjUbQUAS/Xu3Wna7aguvFN1d4CmUyYPNU18HrLGjDXxU5n+nevvNHMBDDnl&#10;Uq+1z52vjDFHqW3SjTgUVO1fXnL/tX+NSSECCCCAAAIIINDjAvbA8aeuWbXqivueMae2reRVZ49b&#10;sGDByttX+JGx7ZZxI4e9uCUtdpv+utLkUFtbW3s82rVwwkGDBpWWDOkk3HyCkpdl/Chr49YWxxmW&#10;O6jhQ9xrtHT5irlzLi/tvByFAAIIIIAAAgggUPkCixYvMfm90dMvvfWm79/x9Kt+nDefcuarU5tj&#10;4XFBKz9NxBABBBBAAAEEEEAAAQRKFUhrAqQHAC3PKKClxofjEEAAAQQQQAABBBBAoBsFovoARE4Z&#10;3I1xIGgEEEAAAQQQQAABBBDoIYHu6wTcQwngNAgggAACCCCAAAIIIFC4QGYBoOgmQNKZlaUEgcIv&#10;EnsigAACCCCAAAIIIFAugegagAILATt27ChXPAinQAHMC4RiNwQQQAABBBBAAIFIAXuQGQb0/mcs&#10;x93hqnOOW7hg/m9+lGcY0LdbXtvz7guw9rzAwA9NPHzYMea8DAPa8/6cEQEEEEAAAQQQqGSB8DCg&#10;zwSGAf2oGgY0UAAw6XCsAgsAlZzs+okbBYD6udakFAEEEEAAAQQQKEQgbwGATsCFMLIPAggggAAC&#10;CCCAAAI1IiAFAFsN/a+G/gy2/C+wF0CNKJAMBBBAAAEEEEAAAQRqTMBWOX07Hov5qyRQcv2BGgC3&#10;GFBjCSc5CCCAAAIIIIAAAgjUo4DJ9zc0xBu9VRcAVLkg/3LsiMM3bm3Jvx979LiAXBe5Oj1+Wk6I&#10;AAIIIIAAAgggUOkCkteXJj6xWMyW//WiY5xZAIhq+/PytrjkMm27hbXSBOS6yNWp9LuP+CGAAAII&#10;IIAAAgj0uICpAejTGPdXiUJMCgWDxp+2ZvUDV9z/JzdKjnPV2TIM6ILf/OgXoUjKgDMslSbw4paC&#10;YjR8SKvZb+nyFXPnXF7QMeyEAAIIIIAAAgggUIUC/ihAx//Tv/zwxu//aoOauUv3+rWeajpp2/lj&#10;iygAVGHyibIrQAGAWwEBBBBAAAEEEKgTgVQB4OKv/fDG6+/e8IZJuJQAnhx90rYLxvp9AEKjANWJ&#10;D8lEAAEEEEAAAQQQQKA2BRpiagigvo0N/irpjGV0AjaVAywIIIAAAggggAACCCBQ3QKq969tN8bd&#10;tSGuMvoRowCR/6/u60zsEUAAAQQQQAABBBDQAuphv22F5gFQ240PDYC4TxBAAAEEEEAAAQQQqCUB&#10;eeQfj8f69Yn7q1sqyEgkdQC1dN1JCwIIIIAAAggggECdCsjj/5jtNMRSq3rubzsFTQRWp2YkGwEE&#10;EEAAAQQQQACBqhVQQ/6rJkCpVRUA/CZAVZsuIo4AAggggAACCCCAAAIRAirrb9t9GlKrrgHInAkY&#10;PQQQQAABBBBAAAEEEKh+AXn8L6tuCOSuETUANP+v/gtNChBAAAEEEEAAAQQQUAIyCpAUABriqVXX&#10;AHijAKUjURDgpkEAAQQQQAABBBBAoLoFzOP/uJoOzF1DBQAy/dV9gYk9AggggAACCCCAAAKFCARH&#10;ATKTAVASKMSNfRBAAAEEEEAAAQQQqEoBhgGtystGpBFAAAEEEEAAAQQQKE2AAkBpbhyFAAIIIIAA&#10;AggggEBVCkQUAGgDVJVXkkgjgAACCCCAAAIIIFCAADUABSCxCwIIIIAAAggggAACtSLgFgD8zr88&#10;/q+VK0s6EEAAAQQQQAABBBCIEKAGgNsCAQQQQAABBBBAAIE6ErAHjT9tzeoHvnn/nyXRjhoE1PnW&#10;WWMXLJj/mx/9oo4Yaj2pw4e0miQuXb5i7pzLaz25pA8BBBBAAAEEEOhlgdtvv33Hjh1tbW3ljUff&#10;vn2HDx9+xRVX5Ah20eIlJr/3ia99/abvX//YG+/6bXx+0jhm18Xj7UETPrZm1QPfXPlny5GFAkB5&#10;r1GlhEYBoFKuBPFAAAEEEEAAgToQWHTTTf369v385z8/dOjQ8iZ3586dd99994G2trlXXZUt5LwF&#10;gEATINu2ZbJgFgQQQAABBBBAAAEEEOiCwM533/3CF74wZMiQfeVeJEwJWcLvQuws+gB0RY9jEUAA&#10;AQQQQAABBBAIC3R0dEhO/cCBAwdnXxJ7//D6Y2NC64B3z33m3oE5jpIwJWQJvyh0aecvq79QAChK&#10;j50RQAABBBBAAAEEEOiqwO6WB3Y89/VQKMcdN+KRR//U1aALOD6zAEAroALY2AUBBBBAAAEEEEAA&#10;gewCqnet9K/Nstjv/8eEU7+etn78R4Xk/nMHW+AFoQagQCh2QwABBBBAAAEEEECgPALJtr8l9qwJ&#10;rtb+deUJOhRKoAziv6QA0C3UBIoAAggggAACCCBQ5wI5agCSjpVIOomEk1Q/rWRCMufJINd76377&#10;/AXHhtbXH7o7R5hZtTPqITIKAGYD7YDq/IYl+QgggAACCCCAAALdJpDsdJKdSVl0GUD9tKxO/2zb&#10;f3vfthu+GTr56BEj/rZgVlliFFkDQPa/LLYEggACCCCAAAIIIFC/Ajme1icSkum3Ep1WZ2dSVlUA&#10;kEoBy5KNfVqO3HX7/8nM/T/5p2eljqCUGgAJK70SwC8ASKbfrCwIIIAAAggggAACCCDQjQKdSacz&#10;4Wb9E52OlAEsq0MVCRxr4vunnPiZL6Wt/+t7bu5fVRSUugQOpQ9AqYgchwACCCCAAAIIIIBAFgF5&#10;VC9te+TNH659bcqCR0NrosPp7JACgPrZIa+lOVCnrgZot/7+1o69zz4SXK3/fko9+084jq3CLLES&#10;IFAPQAGA2xYBBBBAAAEEEEAAgW4RuG7lpnuf2h4KesyoER2S++9wOjoS6kVClQGkT7Dk/juS0jk4&#10;vKg+wjr3X3rWPz0G2QoAtAXqlpuAQBFAAAEEEEAAAQTqREDy62ufa8nM/T/+1LM6058wNQCd7VIY&#10;SEpDIMn9d3aqJ/2qh4D5T61SIkiY3L8UEspSBmAisDq5A0kmAggggAACCCCAQE8LfOmTJ3/pkx/x&#10;129fcrrk/iUSkvXvkO6/7erZv1QCSGFANQqSPsHtUgMgjYE6VQ8BlffX+X9HZfxV7t/uQh+AQNJp&#10;AtTT9wHnQwABBBBAAAEEEKgHAcm1P71p59Ob3n160zv657v/vf0Dk/D2tmRHe7JdZ/3dhkBSG9Cu&#10;agBUvl8y/Z0J9aJTSgJSUJDKAN0EqKO7agDq4XKQRgQQQAABBBBAAAEEul1ANe7RTXwSqpVPu5No&#10;l1NKWx/p9SsFAHn23y4/2x1Z9aBAVrvUAEhlQKc6QC+qLkDKAyb331lSI30nNAioZVED0O0XnhMg&#10;gAACCCCAAAII1JuAZN737NmT6GhLdLSr3H+neaFa+jvy0F+y/tL4R78jbYF0fwApDFgdamYAefbv&#10;Zv5NMUBKACb3L9UAEqZs6SKmXwCQFkVmNUt5Ghh1MXIcjgACCCCAAAIIIIBAlQqoKX4l3y9r+4FE&#10;uxQA2qSZv+T+k8kDqkTQkdCP/2WVooF6/K9y/1IGkEx/R2eH1ALIv/JCigPSIEjn/s3wQEVo6If/&#10;TtIy3QhkVbl8x6sBkFfeat4pImR2RQABBBBAAAEEEEAAgUwBP+uf6DjQ2X5ARvqU3L/V2SZZf1lV&#10;GcAUA6R9kGorpMoA0gBIZ/5VMcD81G2AdO6/yMY7MnaoZP07ZMQhWfWUw7oA4MRs25K1IW57aywm&#10;22QTCwIIIIAAAggggAACCJQqIFntzjbJ9+/Xq64H6GiT3H9ne7tqCqTKAOqn7g0sbYFkXCDVB0C9&#10;1Hn/dr8WwEwNYMXUbAD6WX2hi6kB8B70J71DY3Hblgx/v8aYv8ZjdjxOAaBQWPZDAAEEEEAAAQQQ&#10;QCBSoFM/+Jc10b4/0bZfcvWS+0+2H3B7AOuJwNQoQFIbkHAk969GAdJP/dtV8x+pH5AXMgaQPLrX&#10;uf8ihwFV5QWpAZA+BrLqegBdA2C5NQDxeMxbpTwgtQsUALiNEUAAAQQQQAABBBAoUUDlvaUPgGT6&#10;21TWv0NeSBMg9bT/gNN5oL1N9wB25wGQqQBkmH+V+1fdAKRRkNv+R40GZAYCMrl/1ZRf/i+4EkBq&#10;DRKOVClIKyApBqhVFQBkFCD1vD9mD+jb4K8NujBQYlo5DAEEEEAAAQQQQAABBLRAhzz4102AVElA&#10;fqp+wFIbcKAzqdr9q1V6AKufemDQTispZQDTCdjrCSwDBplhQCXnn5D+vMUspvGPlAFklfY/pgmQ&#10;qgGQFv+y9usT91ddAKAGoBhd9kUAAQQQQAABBBBAIF1AntbL43+9HujoUC+kT4Dk/q1OGQVIjfsp&#10;j+TNcEB6JmDZW3L/qhNwp2xQlQCqN4AaFFRmAtO5f8m7FzUKkK4sUFMIy9qpV7cGQHX4te2Ghpi3&#10;SqcA1SuAK4gAAggggAACCCCAAAJdEdCP/1U/YLcGoFM6AeteAdIgR4b2l6y/fpGQkoBqpi+zgKmZ&#10;gOW1OwSQFAGkDJCUiQBU7r/wxj8mzuapv3Qg8Fe3ACB5fWn036chLmtfWRvj8vhf6gW6klSORQAB&#10;BBBAAAEEEECgngVMHwAZ/McUANyuwJKd14OBypg/unOv+qmrAlQeX3L/0mpfRgQ1Y3/q6cDUT+kD&#10;bHL/JszCiwFJSyYQthPuauk+wKoTQEwHpWoT3FGFHOn/yyig9Xy7knYEEEAAAQQQQACB8gjoeQDU&#10;6J+q3b90AEh0SO7f6WhTE4KprL9bDJCSQCJpmzm+pL2PGvnf5P69OQDc3H+R4/RItYFk8VUTooQq&#10;YHhNgMw8AJZk+fXg/7r1T3mSSygIIIAAAggggAACCNSxgBoFSLL+HWYaYBnxp01+l9y/tOtR+XJd&#10;BlD5clmlkb83xa/0BZCH/mZR/8r/+km9PM7/8Ge/WlQfADUJgGoIZMuxqjbALT/YXg2ABOyupoBR&#10;x9eKpCOAAAIIIIAAAgggUA6BhPT6VeN9tkljIF0GkNcdn/zYcapRv876q2f/UgyQfrodKv/90U99&#10;u1Oy7JIxl2f2qlCg/lUzAVv24ElnXHjz8qIiZUYBUsUHfTpZ5XA1E7AaT1SqIsxExLoPsh5hlBJA&#10;UbzsjAACCCCAAAIIIIBASsBttCMP+2V8H9WaR0b6VGN7Su7/vn+/Nin9fXWW210ld550JPc/41+u&#10;k8H6zcy/gcUZftmVM+75o8m+F/6o3vQc0CdySwImfm4NgJQtJOtv5hw2BQ0uIAIIIIAAAggggAAC&#10;CHRF4PlVt+n1VvPz3xf8q+T+JcDZt7d/ffHfg+vZX31Qcv/y1r+86nzub4ngevJPfz99weKSoqGr&#10;ANR0wFILIA/43Uf8qgZAfm2XCcc6OmS2YTXpsC50lHQODkIAAQQQQAABBBBAoN4FGhsb33///SOP&#10;PPL5ci8SpoQs4RdCbAb50U2I3P/lKNUESJUKLD1Tse5woLL/0kCIJkCFoLIPAggggAACCCCAAAIZ&#10;Ah/60Ifuu+++AwcONJV7kTAlZAm/IHXdWkjl69Uqswm7B9kfmnjamtWr5j/8nGocpHoHO7M+duz8&#10;+fPvvuX/FRQuO1WDwPAhrSaaS5evmDvn8mqIMnFEAAEEEEAAAQSqWODGG2/ctWtXR0dHedMgz/4P&#10;PfTQq6++OkewixYvMfm9Ey7+l5tvuP6Xz2+zYnZcjfTpPNX80e0XjLUPm3jag6tXLfjd82qIIFtV&#10;CvyPU4+dv2Der35IAaC816s3Q6MA0Jv6nBsBBBBAAAEEEOhBAb8AcPw/fXXxDdev+OvrkvmP6TFA&#10;/zT2lO3nj3WH/49LsUBNCSATAqiVBQEEEEAAAQQQQAABBKpawAwDKjMIyKrHAVKLbIjF4jHJ+fdp&#10;bOjTJ97YGG9saJDfdVmABQEEEEAAAQQQQAABBKpWwIwD6g02Kj1+TUr0TMAxq6Ex3qDKAGqNx2Oy&#10;Vm1CiTgCCCCAAAIIIIAAAgjozL/qBKzrALyZvqRQoB7/y2Iy/Q0NcVUBIDUAMWoAuGkQQAABBBBA&#10;AAEEEKhiAT3xr5kGQI8IqooDbg2AKgA0xGWNydqoWwBRAKjiS03UEUAAAQQQQAABBBBQuX+V6VdT&#10;AKhF/TTbYnoaADOnsK4dkH/9MUKBQwABBBBAAAEEEEAAgeoU0BMAy/9SApC5vtSi0+G4owDF4ra7&#10;NrhbqjOZxBoBBBBAAAEEEEAAAQSUgBrh03L0T/PCnQlMDwmqh/70V/MrCwIIIIAAAggggAACCFSv&#10;gC3temwrHnNkjenVlApipv2PVAz4q64p8GYKrt4UE3MEEEAAAQQQQAABBOpYwHvqn7QtdzUY9ohT&#10;Tl/9wAM3P7XRx7l0wqh58+f99Hv/UcdctZb04EzAtZY20oMAAggggAACCCCQLjB3zuWyYcJnLrn5&#10;hu//4i+v6Fy/auHz1wnnvH5esz3iVFMAeDFQADhm3jwKADV1H/kFgEGDBtVUwkgMAggggAACCCCA&#10;QBaBif90qRQA7vrrJpX/1/s8O/bsbec328NPPf3BBx646elADcD4UfOlBuA6agBq527yCwC1kyRS&#10;ggACCCCAAAIIIJBT4IyvfUMKAL96YbO7l20903zW9gua3T4AyUSnv+rJAugDwA2FAAIIIIAAAggg&#10;gEC1C0iuXg31r376owDpqQESbQf2+6seJLSz2tNK/BFAAAEEEEAAAQQQqGcBmQTMkSkAOjoSnR0J&#10;+dneLhpqIjDTHsj0EfZXv3xQz2SkHQEEEEAAAQQQQACB6hUwo/zHbTUMqFl1tt+yjzj51Pvuv3/R&#10;Y3/y03bx8WPW/f53Tz71dPWmlpgjgEBRAr0480eFNzdUk6TrJSKeah51f9GzqZvnKnp39Y+eaF3/&#10;4gYQ3D8qxKIuWuk763EgynzNTXAZSqmzhF65v+qYmJln5I+U/4uJYUHRdK+CsU6dX4Vmgi1tXhtz&#10;FcMJ8sIqM17plzLLrdm1AAs5uqIEColwd+8T+mynPvcR3xzgdffVqKrwu+F2cL/8XIazT5/y8X/8&#10;5OoXN/mbnz3+vO3nN9kfPumjv7zn14sfSWX3Jx5x2NjDDx3Ur29VCQYiW6ZJDLopX5J5qSP/PpX4&#10;Ryt8zQpJhI5RdrScQcibcri3S5ZdC4lERsTTDgpls7LfmflOle/96JBV6VkXoc1V0f8WcoG6+rHu&#10;6vHFfYLTvzGKO7bAvTOyUwUe595i2e+vwE1o2X6WPRi6n0sM3rCZp3ePTftMeJl3vXfaL+Z49dmR&#10;eVZSmXyzj1cYMNvduIeTkIqWF5eIRKblLNw4pBU9/HS4mVZvH/Wv3KgxO6YXeaWqfFO3rpfBDtxo&#10;fr47ZZN2G3q/qH9VujPy9+kbom5hL1/uXVXDpaaq18Um9dNzLTDrbq5a8LoHPp6FfFKz3odpYbrl&#10;ifSSUzCFgdKeG6J7QfJ9ibq3VmlfT/6dU+Dh6bsVcpBXLjNlKnVDaVT/a7BLxFH2hUSq4O+ObDtG&#10;nyTzE+rdWbqErxevdJ/172bgIx/9ndelcmT034Uu/7XIHkAP/Gno8tUsNID0hzZ5j0p9o+a9T4N5&#10;qNSTDH2Ym33wvntT+Qf/KYX/PCbH92euCxSKXfhreU9b+6Z3d7301rs6NurH8yd9Ztt5o+3x48d/&#10;6bafvNeRfGlHSw6MLt9ceaHz7FDcN0KhZYDwX1b3ezj1jVrcaTPTEBkR7+sy8LXqZSz9EIJfqXnx&#10;c/+ZjMwPpUU1XyqzheBv9yMQnfdK/U3PfpWDcXC/YCPiaL6Bs36jF3bdI0LIeaD5uKoMlGXHTVZK&#10;XuufBd3WGdcv7wWNvA3MxsKPLShu6TuV/Q95KA75b8Xs37KZmTyzr9ou8xx6V9D8rXL/TgdDc/P0&#10;3v0TOMQPR45NxdB2knosBPd5vj6Vbiyp/nH/LPgXw5EDZewE8wxajaGgf0iHK/UjYX53Q3DvXvWr&#10;yfn6+Qt5pXcKlKjdnb0d9Vs6QiZu7s4Zd69n5d4wcqM2NMQbG6VvqCAAAAi4SURBVBobGxpicgfH&#10;1Z2s427+MLlFAu8xvPeGdwLvfVXKscw9r5VN6oNfPrbMLJmeWUg9wzfvuYt7oylQEdV6naqZqioG&#10;JKS1quLSlu4RUfklNbWlvhZq4kq1s56/0mVxi+o6s+pFMRVI1g+RH6b3PaPjoa6KHCKfeZN2/U3g&#10;tp4NfSDN+BlJuTxufZC+nGkXKOrrS29LepffHONZBf4N3A6Z7xb34fJLpIV9Z3oPPdTXXjyuvgX1&#10;N6HcSd7TkHJ/MeX7o5QGUFzaI2RDoYX3kAtqrmnmz+gMvhpIRcre+oOqv6DkhSk9SdD61vG8Iv54&#10;hyizyKZvzppHdz+l+dLsflVE79bdfxcKiVy59sm4VTJutNS3SKACMPAV7MXE/BFIOzz4nCdYPHY/&#10;JuoZjHkgo8rQ5pmM/gqNqO8MVopmpj0ifxi4H7yq1GwX1R5w2GGPH/mxveePsidNmnTktM9+ZNp5&#10;u95887Wd7+dQLvcHvLgLWtTXQY7n2RlnzRVwWb5WMr9g0y5eetbff6tHCwBe5XuuvHX29gpylIpt&#10;vr8oBWF6VyO6IKEvnnkCk+3uKeQsWffJ8rfQ/+MnL1IFAP0BNp/e4m5lT7uQoyLDLvp85kwFxLPE&#10;kAtJSdq3ZuanMOfH0Lvu3mHhZ/zuBVX3YOjrOBxsqmCQUQBwA3e/1fX3vc5gqny9XiRrZ3y806mv&#10;2dQJJNPq3Z7qL4jKjeodTf5UB6Jv3EAmzo2tVyZRe6izpKiCr7346YAD0VBHeYULb580B/3xlExb&#10;Q2qJq9tB8iFe9lp+NWXZQLFA/xpsk+PuYP5imXfNIX4Ww83te1ljNzbyQfH39nM9XuczeUsrOJb4&#10;deoclvyUIpMarkLr5f7mV5fIL3vpq5v2Feo9rvZNzYvc97kXpo6XF6abSF2Dov6MhxIZvGjmGL2k&#10;NucuAwQSmfpyy0x6+t0dSpT5NXjOyB38eyQQt1w7eu8pWPMcxCymGOAXAFJfgyncMnydFPh3v7BS&#10;TGYyo4PPzBLqG1Nl6v0CgP8iEGgqvWr3hIjpkn9SlwT0Xeeuptjt3ouRSgXQRe0SLgZ4H9FCLnCO&#10;fUr4G9fFM3bf4fm+UTI+RYEnQOmxSmVWMj5K7lupnIP3rEU/OnSz/n7R2XyI9C2iv12Dt1RwS0YW&#10;372D/P0zdkj9zff+7MiWo4cM/s8BQ3f+51r7/p/aF1988bpNW2Z87+bGfv2Tf9/z2q7due6D7rss&#10;BYRc4HdB5hdczrB7oQCgL3TgazJQBlBfEJlv5cPJnbUr6I73npuGThX8C5YtFt4f3Wx/7dKOyx+Z&#10;nGUAPyw/WxbxpZ7vr0GxBQBzvcwfP7f87v8h9PNQOa5B9Dd1vovqvV/GL9+8f1XKeK4cd0vkW4V8&#10;uv0Ll3kF1RZ9Cdy3Iu8ir4RgdjZ7ZhQRVOzSsm6mHsD9rvW+R3UQwUKVF5qXx/czgKYkYLKSOkub&#10;dlIdXmoXn8Y7j95gcqLue25JQpcx3HgFgkzF3CuPmOPlyjboMkCjXtzvGdOgw/ujo7Il3l8f97XJ&#10;sLgZF38/b4uX9Tfl4NQzzYxSsX9f6T1T5QFVJ6BGolYBSgFAXnTofJYqACSthFeM0imPvHnVkebB&#10;rAucdHQrJx0h93tVV925SyGZ00CY6iZRETIhaCv9wpbsb0SY/tXTj31DZQC36sbbJ+O+8zeUUFTw&#10;Txy8UXJ+osLPUPJ9Z7qg6WUA9/tQFwfMDsGI9PDr/H9ZoiKUFSnjjdCzf/2rqhbQ5HpvL/XqY6lv&#10;SnNzuuVzXcb2snmqCin4sYqIWl7LaO2Iw8I75gk5+9u9en3LeTvl/oipKxpVkA59RgJ3SJZmRe7D&#10;CO9LQ2chzNMDU3QOlJ79j0/q6zg9wf6HK9tXmH9HBb/q0r6U1RvOUYcM2tRw0F//3vbW//mfzUMG&#10;2bNmzdq+ffvrB3/oI1+Z2ffgQYnW9/e8q9sJRS1578lyXqS0LzX3l0JyCanjCvhSy8wAZCahtG+W&#10;yO/k4MasZYDUs4HUV2pe+a6XAfJrZdnD+OhbLZU9ynYnFILp5qXyRSh3UHlPFLFDzjP6BQC/MOA/&#10;/1LJz/ZE0IMI/XXMe0HzfpRK+HOb86SBXGbXI5cj9lk+w3k/2rnvinABwBRoda7bvS/N32idNDco&#10;/Ujfzcnrvb23Ag2KdBbQxM1k/UzGX3/j69xs2kdaZ0YNpFu6UO1H3Ey+26Ao4jPinTnYusiNkPnT&#10;4h+jo2hOqU8ReDrl3by6VKBPn3aUarwTkzKA5P6lGGAe3+pigAlN/etncgPJDbRU8IsHwQpmT8DN&#10;GLuBqbqFoEzq3UAgsm/MNAvS1YfqkX/STqgHpqoAoMoAuvLE9A3IsejnsgktovaVz4XsrzPrunyh&#10;/+ZGHp7jNnfDNFc/FaZbltCP8HJ9SAL5/2A2IZiOiDSlZ0vMDpG7pWU9MpKW/0vYPSQtOnk+f+6X&#10;vF8A8GtC3byM+3Ak54Uq5c18F7+UMEPHZEt55qlNQ6DMVkDm06g+Rd5dL7eNDK+ubmu5txMJXQmm&#10;vojUB0O26WxgejTCt1Nhme0sN2H6wYUF5Uen3goA7tdp5p3kfh5zlhYC37qBANy/Ad7DFe8Jr6kv&#10;87P9qgWB+UCZLIX/JMb9Pk4FaC6J/10dealC76YfYr5HbPvQoS82Dmjdveedn99+5PbNHz78cPvS&#10;r//b3j2t77715tb33ht90Rf2jjux87hzyvCpIggEEEAAAQQQQAABBBDobYHOV5+MP/3IrpW/HDXo&#10;Hw477LCBBx9sf++mxVIA2LNnz949e7a8+urr+9ra/r5XN1xzW772dpw5PwII9ICAeQzdAyeq8lOY&#10;5+TmkUxGUlJ+gQf3hSQ4O3y+S5Lv/ULOnmuf/NVBRT9fD58uQJoNNkcMAx0r1IPY8HOyQLumwim6&#10;I8zCz86e1S4Q7Oxj6gzdRb/K2mG32pNN/CtWQNcX9xnwDyP/od+Agw4aeuihBx10UP/+/f8/sJE1&#10;PWgWTywAAAAASUVORK5CYIJQSwECLQAUAAYACAAAACEAWxX2T2IBAAAyBAAAEwAAAAAAAAAAAAAA&#10;AAAAAAAAW0NvbnRlbnRfVHlwZXNdLnhtbFBLAQItABQABgAIAAAAIQA4/SH/1gAAAJQBAAALAAAA&#10;AAAAAAAAAAAAAJMBAABfcmVscy8ucmVsc1BLAQItABQABgAIAAAAIQCdobUvVxAAAL1cAAAWAAAA&#10;AAAAAAAAAAAAAJICAABkcnMvZGlhZ3JhbXMvZGF0YTEueG1sUEsBAi0AFAAGAAgAAAAhAH6xJrnc&#10;AAAAQAMAACEAAAAAAAAAAAAAAAAAHRMAAGRycy9kaWFncmFtcy9fcmVscy9kYXRhMS54bWwucmVs&#10;c1BLAQItABQABgAIAAAAIQBkXOLrJQEAAGYCAAAOAAAAAAAAAAAAAAAAADgUAABkcnMvZTJvRG9j&#10;LnhtbFBLAQItAAoAAAAAAAAAIQAxUoDvRFQDAERUAwAUAAAAAAAAAAAAAAAAAIkVAABkcnMvbWVk&#10;aWEvaW1hZ2U1LnBuZ1BLAQItABQABgAIAAAAIQD4H0dy9QAAAOECAAAZAAAAAAAAAAAAAAAAAP9p&#10;AwBkcnMvX3JlbHMvZTJvRG9jLnhtbC5yZWxzUEsBAi0AFAAGAAgAAAAhAMA0z7rcAAAABgEAAA8A&#10;AAAAAAAAAAAAAAAAK2sDAGRycy9kb3ducmV2LnhtbFBLAQItAAoAAAAAAAAAIQDH/GuM4ksFAOJL&#10;BQAUAAAAAAAAAAAAAAAAADRsAwBkcnMvbWVkaWEvaW1hZ2UzLnBuZ1BLAQItAAoAAAAAAAAAIQAW&#10;2b1jCPUEAAj1BAAUAAAAAAAAAAAAAAAAAEi4CABkcnMvbWVkaWEvaW1hZ2UyLnBuZ1BLAQItABQA&#10;BgAIAAAAIQDGcRsjiAUAAGkXAAAYAAAAAAAAAAAAAAAAAIKtDQBkcnMvZGlhZ3JhbXMvbGF5b3V0&#10;MS54bWxQSwECLQAUAAYACAAAACEAT4Ox4M4DAAAPUQAAHAAAAAAAAAAAAAAAAABAsw0AZHJzL2Rp&#10;YWdyYW1zL3F1aWNrU3R5bGUxLnhtbFBLAQItABQABgAIAAAAIQDLLe2jFAQAAOFBAAAYAAAAAAAA&#10;AAAAAAAAAEi3DQBkcnMvZGlhZ3JhbXMvY29sb3JzMS54bWxQSwECLQAKAAAAAAAAACEAa0mjMaUg&#10;CgClIAoAFAAAAAAAAAAAAAAAAACSuw0AZHJzL21lZGlhL2ltYWdlMS5wbmdQSwECLQAKAAAAAAAA&#10;ACEAQ5Zg8tQIAgDUCAIAFAAAAAAAAAAAAAAAAABp3BcAZHJzL21lZGlhL2ltYWdlNC5wbmdQSwUG&#10;AAAAAA8ADwDtAwAAb+UZAAAA&#10;">
            <v:imagedata r:id="rId51" o:title=""/>
            <o:lock v:ext="edit" aspectratio="f"/>
          </v:shape>
        </w:pict>
      </w:r>
    </w:p>
    <w:p w:rsidR="007F35D2" w:rsidRDefault="007F35D2" w:rsidP="00CC124F"/>
    <w:p w:rsidR="007F35D2" w:rsidRPr="000B1E83" w:rsidRDefault="007F35D2" w:rsidP="00CC124F">
      <w:pPr>
        <w:spacing w:line="360" w:lineRule="auto"/>
        <w:jc w:val="both"/>
        <w:rPr>
          <w:b/>
          <w:color w:val="4F81BD"/>
          <w:sz w:val="24"/>
          <w:szCs w:val="24"/>
        </w:rPr>
      </w:pPr>
      <w:r w:rsidRPr="000B1E83">
        <w:rPr>
          <w:b/>
          <w:color w:val="4F81BD"/>
          <w:sz w:val="24"/>
          <w:szCs w:val="24"/>
        </w:rPr>
        <w:t>Le premier onglet : Onglet Accueil </w:t>
      </w:r>
    </w:p>
    <w:p w:rsidR="007F35D2" w:rsidRDefault="007F35D2" w:rsidP="00CC124F">
      <w:pPr>
        <w:spacing w:line="360" w:lineRule="auto"/>
        <w:ind w:firstLine="708"/>
        <w:jc w:val="both"/>
      </w:pPr>
      <w:r>
        <w:t>Ce premier onglet présente la fiche d’identité du magasin, avec quelques informations pratiques, telles que les coordonnées du responsable magasin, ou bien les horaires d’ouverture.</w:t>
      </w:r>
    </w:p>
    <w:p w:rsidR="007F35D2" w:rsidRDefault="007F35D2" w:rsidP="00CC124F">
      <w:pPr>
        <w:spacing w:line="360" w:lineRule="auto"/>
        <w:ind w:firstLine="708"/>
        <w:jc w:val="both"/>
      </w:pPr>
    </w:p>
    <w:p w:rsidR="007F35D2" w:rsidRDefault="007F35D2" w:rsidP="00CC124F">
      <w:pPr>
        <w:spacing w:line="360" w:lineRule="auto"/>
        <w:ind w:firstLine="708"/>
        <w:jc w:val="both"/>
      </w:pPr>
    </w:p>
    <w:p w:rsidR="007F35D2" w:rsidRDefault="007F35D2" w:rsidP="00CC124F">
      <w:pPr>
        <w:spacing w:line="360" w:lineRule="auto"/>
        <w:jc w:val="both"/>
        <w:rPr>
          <w:b/>
          <w:color w:val="4F81BD"/>
          <w:sz w:val="24"/>
          <w:szCs w:val="24"/>
        </w:rPr>
      </w:pPr>
      <w:r w:rsidRPr="000B1E83">
        <w:rPr>
          <w:b/>
          <w:color w:val="4F81BD"/>
          <w:sz w:val="24"/>
          <w:szCs w:val="24"/>
        </w:rPr>
        <w:t xml:space="preserve">Le </w:t>
      </w:r>
      <w:r>
        <w:rPr>
          <w:b/>
          <w:color w:val="4F81BD"/>
          <w:sz w:val="24"/>
          <w:szCs w:val="24"/>
        </w:rPr>
        <w:t>deuxième</w:t>
      </w:r>
      <w:r w:rsidRPr="000B1E83">
        <w:rPr>
          <w:b/>
          <w:color w:val="4F81BD"/>
          <w:sz w:val="24"/>
          <w:szCs w:val="24"/>
        </w:rPr>
        <w:t xml:space="preserve"> onglet : Onglet </w:t>
      </w:r>
      <w:r>
        <w:rPr>
          <w:b/>
          <w:color w:val="4F81BD"/>
          <w:sz w:val="24"/>
          <w:szCs w:val="24"/>
        </w:rPr>
        <w:t>Palmarès</w:t>
      </w:r>
    </w:p>
    <w:p w:rsidR="007F35D2" w:rsidRDefault="007F35D2" w:rsidP="00AF3189">
      <w:pPr>
        <w:spacing w:line="360" w:lineRule="auto"/>
        <w:ind w:firstLine="708"/>
        <w:jc w:val="both"/>
      </w:pPr>
      <w:r>
        <w:t>Cet onglet permet de connaitre le palmarès des magasins, que ce soit au niveau régional ou au niveau national. Grâce à cet onglet, il est possible de déterminer si son magasin est en bonne position ou s’il doit faire des efforts.</w:t>
      </w:r>
    </w:p>
    <w:p w:rsidR="007F35D2" w:rsidRDefault="007F35D2" w:rsidP="00CC124F">
      <w:pPr>
        <w:spacing w:line="360" w:lineRule="auto"/>
        <w:jc w:val="both"/>
        <w:rPr>
          <w:b/>
          <w:color w:val="4F81BD"/>
          <w:sz w:val="24"/>
          <w:szCs w:val="24"/>
        </w:rPr>
      </w:pPr>
      <w:r w:rsidRPr="000B1E83">
        <w:rPr>
          <w:b/>
          <w:color w:val="4F81BD"/>
          <w:sz w:val="24"/>
          <w:szCs w:val="24"/>
        </w:rPr>
        <w:t xml:space="preserve">Le </w:t>
      </w:r>
      <w:r>
        <w:rPr>
          <w:b/>
          <w:color w:val="4F81BD"/>
          <w:sz w:val="24"/>
          <w:szCs w:val="24"/>
        </w:rPr>
        <w:t>troisième</w:t>
      </w:r>
      <w:r w:rsidRPr="000B1E83">
        <w:rPr>
          <w:b/>
          <w:color w:val="4F81BD"/>
          <w:sz w:val="24"/>
          <w:szCs w:val="24"/>
        </w:rPr>
        <w:t xml:space="preserve"> onglet : Onglet </w:t>
      </w:r>
      <w:r>
        <w:rPr>
          <w:b/>
          <w:color w:val="4F81BD"/>
          <w:sz w:val="24"/>
          <w:szCs w:val="24"/>
        </w:rPr>
        <w:t>Historique</w:t>
      </w:r>
    </w:p>
    <w:p w:rsidR="007F35D2" w:rsidRDefault="007F35D2" w:rsidP="00AF3189">
      <w:pPr>
        <w:spacing w:line="360" w:lineRule="auto"/>
        <w:ind w:firstLine="708"/>
        <w:jc w:val="both"/>
      </w:pPr>
      <w:r>
        <w:t>L’onglet historique permet de comparer l’activité actuelle du magasin à celle de l’année d’avant.</w:t>
      </w:r>
    </w:p>
    <w:p w:rsidR="007F35D2" w:rsidRDefault="007F35D2" w:rsidP="00CC124F">
      <w:pPr>
        <w:spacing w:line="360" w:lineRule="auto"/>
        <w:jc w:val="both"/>
        <w:rPr>
          <w:b/>
          <w:color w:val="4F81BD"/>
          <w:sz w:val="24"/>
          <w:szCs w:val="24"/>
        </w:rPr>
      </w:pPr>
      <w:r w:rsidRPr="000B1E83">
        <w:rPr>
          <w:b/>
          <w:color w:val="4F81BD"/>
          <w:sz w:val="24"/>
          <w:szCs w:val="24"/>
        </w:rPr>
        <w:t xml:space="preserve">Le </w:t>
      </w:r>
      <w:r>
        <w:rPr>
          <w:b/>
          <w:color w:val="4F81BD"/>
          <w:sz w:val="24"/>
          <w:szCs w:val="24"/>
        </w:rPr>
        <w:t>quatrième</w:t>
      </w:r>
      <w:r w:rsidRPr="000B1E83">
        <w:rPr>
          <w:b/>
          <w:color w:val="4F81BD"/>
          <w:sz w:val="24"/>
          <w:szCs w:val="24"/>
        </w:rPr>
        <w:t xml:space="preserve"> onglet : Onglet </w:t>
      </w:r>
      <w:r>
        <w:rPr>
          <w:b/>
          <w:color w:val="4F81BD"/>
          <w:sz w:val="24"/>
          <w:szCs w:val="24"/>
        </w:rPr>
        <w:t>Détail</w:t>
      </w:r>
    </w:p>
    <w:p w:rsidR="007F35D2" w:rsidRDefault="007F35D2" w:rsidP="00CC124F">
      <w:pPr>
        <w:spacing w:line="360" w:lineRule="auto"/>
        <w:ind w:firstLine="708"/>
        <w:jc w:val="both"/>
      </w:pPr>
      <w:r>
        <w:t xml:space="preserve">L’onglet détail permet d’avoir des renseignements précis sur les résultats du magasin. </w:t>
      </w:r>
    </w:p>
    <w:p w:rsidR="007F35D2" w:rsidRPr="000B1E83" w:rsidRDefault="007F35D2" w:rsidP="00D76E82">
      <w:pPr>
        <w:spacing w:line="360" w:lineRule="auto"/>
        <w:jc w:val="both"/>
        <w:rPr>
          <w:b/>
          <w:color w:val="4F81BD"/>
          <w:sz w:val="24"/>
          <w:szCs w:val="24"/>
        </w:rPr>
      </w:pPr>
      <w:r w:rsidRPr="000B1E83">
        <w:rPr>
          <w:b/>
          <w:color w:val="4F81BD"/>
          <w:sz w:val="24"/>
          <w:szCs w:val="24"/>
        </w:rPr>
        <w:t xml:space="preserve">Le </w:t>
      </w:r>
      <w:r>
        <w:rPr>
          <w:b/>
          <w:color w:val="4F81BD"/>
          <w:sz w:val="24"/>
          <w:szCs w:val="24"/>
        </w:rPr>
        <w:t>cinquième</w:t>
      </w:r>
      <w:r w:rsidRPr="000B1E83">
        <w:rPr>
          <w:b/>
          <w:color w:val="4F81BD"/>
          <w:sz w:val="24"/>
          <w:szCs w:val="24"/>
        </w:rPr>
        <w:t xml:space="preserve"> onglet : Onglet </w:t>
      </w:r>
      <w:r>
        <w:rPr>
          <w:b/>
          <w:color w:val="4F81BD"/>
          <w:sz w:val="24"/>
          <w:szCs w:val="24"/>
        </w:rPr>
        <w:t>Etude</w:t>
      </w:r>
      <w:r w:rsidRPr="000B1E83">
        <w:rPr>
          <w:b/>
          <w:color w:val="4F81BD"/>
          <w:sz w:val="24"/>
          <w:szCs w:val="24"/>
        </w:rPr>
        <w:t> </w:t>
      </w:r>
    </w:p>
    <w:p w:rsidR="007F35D2" w:rsidRDefault="007F35D2" w:rsidP="00CC124F">
      <w:pPr>
        <w:spacing w:line="360" w:lineRule="auto"/>
        <w:jc w:val="both"/>
      </w:pPr>
      <w:r>
        <w:tab/>
        <w:t>Il permet de rédiger une demande d’étude, qui sera soumis à l’approbation de l’un des trois chefs de produit.</w:t>
      </w:r>
    </w:p>
    <w:p w:rsidR="007F35D2" w:rsidRDefault="007F35D2" w:rsidP="00CC124F">
      <w:pPr>
        <w:spacing w:line="360" w:lineRule="auto"/>
        <w:jc w:val="both"/>
      </w:pPr>
    </w:p>
    <w:p w:rsidR="007F35D2" w:rsidRDefault="007F35D2" w:rsidP="00CC124F">
      <w:pPr>
        <w:spacing w:line="360" w:lineRule="auto"/>
        <w:ind w:firstLine="708"/>
        <w:jc w:val="both"/>
      </w:pPr>
      <w:r>
        <w:t xml:space="preserve">De manière générale, l’utilisateur aura la possibilité de modifier les informations qui souhaitera visualiser à l’aide des divers filtres qui lui sont proposés. Notons que les filtres, disponibles sont identiques pour chaque profil. De plus, les filtres non exploités par l’utilisateur doivent rester visible mais inaccessible. Pour cela, nous avons opté pour un grisement de l’item. </w:t>
      </w:r>
    </w:p>
    <w:p w:rsidR="007F35D2" w:rsidRDefault="007F35D2" w:rsidP="00CC124F">
      <w:pPr>
        <w:spacing w:line="360" w:lineRule="auto"/>
        <w:jc w:val="both"/>
      </w:pPr>
    </w:p>
    <w:p w:rsidR="007F35D2" w:rsidRDefault="007F35D2" w:rsidP="00CC124F">
      <w:pPr>
        <w:spacing w:line="360" w:lineRule="auto"/>
        <w:jc w:val="both"/>
      </w:pPr>
      <w:r>
        <w:t xml:space="preserve">Maintenant, nous allons vous détaillez précisément chaque onglet. </w:t>
      </w:r>
    </w:p>
    <w:p w:rsidR="007F35D2" w:rsidRDefault="007F35D2" w:rsidP="00CC124F">
      <w:pPr>
        <w:spacing w:line="360" w:lineRule="auto"/>
        <w:jc w:val="both"/>
      </w:pPr>
    </w:p>
    <w:p w:rsidR="007F35D2" w:rsidRDefault="007F35D2" w:rsidP="005664DD">
      <w:pPr>
        <w:pStyle w:val="Heading4"/>
        <w:numPr>
          <w:numberingChange w:id="231" w:author="RBABE" w:date="2010-09-08T10:28:00Z" w:original="%1:2:2:."/>
        </w:numPr>
      </w:pPr>
      <w:r>
        <w:t>Scénario détaillé</w:t>
      </w:r>
    </w:p>
    <w:p w:rsidR="007F35D2" w:rsidRPr="001D5928" w:rsidRDefault="007F35D2" w:rsidP="000E0838">
      <w:pPr>
        <w:pStyle w:val="NoSpacing"/>
        <w:ind w:left="720"/>
        <w:rPr>
          <w:b/>
        </w:rPr>
      </w:pPr>
      <w:r>
        <w:rPr>
          <w:rFonts w:ascii="Cambria" w:hAnsi="Cambria"/>
          <w:b/>
          <w:color w:val="1F497D"/>
          <w:sz w:val="28"/>
          <w:szCs w:val="28"/>
        </w:rPr>
        <w:t>Accueil</w:t>
      </w:r>
    </w:p>
    <w:p w:rsidR="007F35D2" w:rsidRDefault="007F35D2" w:rsidP="000E0838">
      <w:r>
        <w:tab/>
      </w:r>
    </w:p>
    <w:p w:rsidR="007F35D2" w:rsidRDefault="007F35D2" w:rsidP="000E0838">
      <w:r>
        <w:tab/>
        <w:t>En vous connectant sur un profil de type responsable magasin, vous tomberez sur une page d’accueil qui ressemblera à ceci :</w:t>
      </w:r>
    </w:p>
    <w:p w:rsidR="007F35D2" w:rsidRDefault="007F35D2" w:rsidP="000E0838">
      <w:r>
        <w:rPr>
          <w:noProof/>
          <w:lang w:eastAsia="fr-FR"/>
        </w:rPr>
        <w:pict>
          <v:oval id="_x0000_s1148" style="position:absolute;margin-left:421.6pt;margin-top:307.9pt;width:25.8pt;height:22.95pt;z-index:251692032" fillcolor="#fbd4b4">
            <v:textbox style="mso-next-textbox:#_x0000_s1148">
              <w:txbxContent>
                <w:p w:rsidR="007F35D2" w:rsidRPr="003943F8" w:rsidRDefault="007F35D2" w:rsidP="003943F8">
                  <w:pPr>
                    <w:jc w:val="center"/>
                    <w:rPr>
                      <w:b/>
                      <w:color w:val="FF0000"/>
                    </w:rPr>
                  </w:pPr>
                  <w:r>
                    <w:rPr>
                      <w:b/>
                      <w:color w:val="FF0000"/>
                    </w:rPr>
                    <w:t>3</w:t>
                  </w:r>
                </w:p>
              </w:txbxContent>
            </v:textbox>
          </v:oval>
        </w:pict>
      </w:r>
      <w:r>
        <w:rPr>
          <w:noProof/>
          <w:lang w:eastAsia="fr-FR"/>
        </w:rPr>
        <w:pict>
          <v:oval id="_x0000_s1149" style="position:absolute;margin-left:198.1pt;margin-top:307.9pt;width:25.8pt;height:22.95pt;z-index:251691008" fillcolor="#fbd4b4">
            <v:textbox style="mso-next-textbox:#_x0000_s1149">
              <w:txbxContent>
                <w:p w:rsidR="007F35D2" w:rsidRPr="003943F8" w:rsidRDefault="007F35D2" w:rsidP="003943F8">
                  <w:pPr>
                    <w:jc w:val="center"/>
                    <w:rPr>
                      <w:b/>
                      <w:color w:val="FF0000"/>
                    </w:rPr>
                  </w:pPr>
                  <w:r>
                    <w:rPr>
                      <w:b/>
                      <w:color w:val="FF0000"/>
                    </w:rPr>
                    <w:t>2</w:t>
                  </w:r>
                </w:p>
              </w:txbxContent>
            </v:textbox>
          </v:oval>
        </w:pict>
      </w:r>
      <w:r>
        <w:rPr>
          <w:noProof/>
          <w:lang w:eastAsia="fr-FR"/>
        </w:rPr>
        <w:pict>
          <v:oval id="_x0000_s1150" style="position:absolute;margin-left:421.6pt;margin-top:158.95pt;width:25.8pt;height:22.95pt;z-index:251689984" fillcolor="#fbd4b4">
            <v:textbox style="mso-next-textbox:#_x0000_s1150">
              <w:txbxContent>
                <w:p w:rsidR="007F35D2" w:rsidRPr="003943F8" w:rsidRDefault="007F35D2" w:rsidP="003943F8">
                  <w:pPr>
                    <w:jc w:val="center"/>
                    <w:rPr>
                      <w:b/>
                      <w:color w:val="FF0000"/>
                    </w:rPr>
                  </w:pPr>
                  <w:r w:rsidRPr="003943F8">
                    <w:rPr>
                      <w:b/>
                      <w:color w:val="FF0000"/>
                    </w:rPr>
                    <w:t>1</w:t>
                  </w:r>
                </w:p>
              </w:txbxContent>
            </v:textbox>
          </v:oval>
        </w:pict>
      </w:r>
      <w:r>
        <w:rPr>
          <w:noProof/>
          <w:lang w:eastAsia="fr-FR"/>
        </w:rPr>
        <w:pict>
          <v:roundrect id="_x0000_s1151" style="position:absolute;margin-left:213.4pt;margin-top:181.9pt;width:226.5pt;height:143.25pt;z-index:251688960" arcsize="10923f" filled="f" strokecolor="red" strokeweight="1.5pt"/>
        </w:pict>
      </w:r>
      <w:r>
        <w:rPr>
          <w:noProof/>
          <w:lang w:eastAsia="fr-FR"/>
        </w:rPr>
        <w:pict>
          <v:roundrect id="_x0000_s1152" style="position:absolute;margin-left:81.4pt;margin-top:181.9pt;width:132pt;height:143.25pt;z-index:251687936" arcsize="10923f" filled="f" strokecolor="red" strokeweight="1.5pt"/>
        </w:pict>
      </w:r>
      <w:r>
        <w:rPr>
          <w:noProof/>
          <w:lang w:eastAsia="fr-FR"/>
        </w:rPr>
        <w:pict>
          <v:roundrect id="_x0000_s1153" style="position:absolute;margin-left:81.4pt;margin-top:98.65pt;width:358.5pt;height:78.75pt;z-index:251686912" arcsize="10923f" filled="f" strokecolor="red" strokeweight="1.5pt">
            <v:shadow color="#868686"/>
          </v:roundrect>
        </w:pict>
      </w:r>
      <w:r>
        <w:rPr>
          <w:noProof/>
          <w:lang w:eastAsia="fr-FR"/>
        </w:rPr>
        <w:pict>
          <v:shape id="_x0000_i1093" type="#_x0000_t75" style="width:453pt;height:339.75pt;visibility:visible">
            <v:imagedata r:id="rId52" o:title=""/>
          </v:shape>
        </w:pict>
      </w:r>
    </w:p>
    <w:p w:rsidR="007F35D2" w:rsidRDefault="007F35D2" w:rsidP="000E0838">
      <w:r>
        <w:tab/>
        <w:t>A l’accueil, on rajoute dans la bannière un sous-titre qui indique la ville du magasin, ainsi que sa région. Ceci est une particularité de l’accueil du profil responsable magasin, et uniquement de celui-ci. En dehors de cela, l’accueil magasin se décompose en trois parties :</w:t>
      </w:r>
    </w:p>
    <w:p w:rsidR="007F35D2" w:rsidRDefault="007F35D2" w:rsidP="003943F8">
      <w:pPr>
        <w:pStyle w:val="ListParagraph"/>
        <w:numPr>
          <w:ilvl w:val="0"/>
          <w:numId w:val="35"/>
          <w:numberingChange w:id="232" w:author="RBABE" w:date="2010-09-08T10:28:00Z" w:original="-"/>
        </w:numPr>
      </w:pPr>
      <w:r>
        <w:t>Une partie informations (1)</w:t>
      </w:r>
    </w:p>
    <w:p w:rsidR="007F35D2" w:rsidRDefault="007F35D2" w:rsidP="003943F8">
      <w:pPr>
        <w:pStyle w:val="ListParagraph"/>
        <w:numPr>
          <w:ilvl w:val="0"/>
          <w:numId w:val="35"/>
          <w:numberingChange w:id="233" w:author="RBABE" w:date="2010-09-08T10:28:00Z" w:original="-"/>
        </w:numPr>
      </w:pPr>
      <w:r>
        <w:t>Une carte de France, avec la localisation du magasin (2)</w:t>
      </w:r>
    </w:p>
    <w:p w:rsidR="007F35D2" w:rsidRDefault="007F35D2" w:rsidP="003943F8">
      <w:pPr>
        <w:pStyle w:val="ListParagraph"/>
        <w:numPr>
          <w:ilvl w:val="0"/>
          <w:numId w:val="35"/>
          <w:numberingChange w:id="234" w:author="RBABE" w:date="2010-09-08T10:28:00Z" w:original="-"/>
        </w:numPr>
      </w:pPr>
      <w:r>
        <w:t>Une photo de l’extérieur du magasin (3)</w:t>
      </w:r>
    </w:p>
    <w:p w:rsidR="007F35D2" w:rsidRDefault="007F35D2" w:rsidP="003943F8">
      <w:r>
        <w:t>Dans la partie (1) se trouvent les informations suivantes, réparties en trois colonnes :</w:t>
      </w:r>
    </w:p>
    <w:p w:rsidR="007F35D2" w:rsidRDefault="007F35D2" w:rsidP="005D44F4">
      <w:pPr>
        <w:pStyle w:val="ListParagraph"/>
        <w:numPr>
          <w:ilvl w:val="0"/>
          <w:numId w:val="35"/>
          <w:numberingChange w:id="235" w:author="RBABE" w:date="2010-09-08T10:28:00Z" w:original="-"/>
        </w:numPr>
      </w:pPr>
      <w:r>
        <w:t>Coordonnées complètes du magasin, avec le numéro de téléphone de l’accueil</w:t>
      </w:r>
    </w:p>
    <w:p w:rsidR="007F35D2" w:rsidRDefault="007F35D2" w:rsidP="005D44F4">
      <w:pPr>
        <w:pStyle w:val="ListParagraph"/>
        <w:numPr>
          <w:ilvl w:val="0"/>
          <w:numId w:val="35"/>
          <w:numberingChange w:id="236" w:author="RBABE" w:date="2010-09-08T10:28:00Z" w:original="-"/>
        </w:numPr>
      </w:pPr>
      <w:r>
        <w:t>Nom, numéro de téléphone et adresse mail du responsable magasin et du responsable régional</w:t>
      </w:r>
    </w:p>
    <w:p w:rsidR="007F35D2" w:rsidRDefault="007F35D2" w:rsidP="005D44F4">
      <w:pPr>
        <w:pStyle w:val="ListParagraph"/>
        <w:numPr>
          <w:ilvl w:val="0"/>
          <w:numId w:val="35"/>
          <w:numberingChange w:id="237" w:author="RBABE" w:date="2010-09-08T10:28:00Z" w:original="-"/>
        </w:numPr>
      </w:pPr>
      <w:r>
        <w:t>Horaires du magasin et nombre de caisses</w:t>
      </w:r>
    </w:p>
    <w:p w:rsidR="007F35D2" w:rsidRPr="000E0838" w:rsidRDefault="007F35D2" w:rsidP="005D44F4"/>
    <w:p w:rsidR="007F35D2" w:rsidRPr="001D5928" w:rsidRDefault="007F35D2" w:rsidP="00CC124F">
      <w:pPr>
        <w:pStyle w:val="NoSpacing"/>
        <w:ind w:left="720"/>
        <w:rPr>
          <w:b/>
        </w:rPr>
      </w:pPr>
      <w:r w:rsidRPr="00CC124F">
        <w:rPr>
          <w:rFonts w:ascii="Cambria" w:hAnsi="Cambria"/>
          <w:b/>
          <w:color w:val="1F497D"/>
          <w:sz w:val="28"/>
          <w:szCs w:val="28"/>
        </w:rPr>
        <w:t>Palmarès</w:t>
      </w:r>
    </w:p>
    <w:p w:rsidR="007F35D2" w:rsidRDefault="007F35D2" w:rsidP="00CC124F">
      <w:pPr>
        <w:pStyle w:val="NoSpacing"/>
        <w:ind w:left="720"/>
      </w:pPr>
    </w:p>
    <w:p w:rsidR="007F35D2" w:rsidRDefault="007F35D2" w:rsidP="00CC124F">
      <w:pPr>
        <w:pStyle w:val="NoSpacing"/>
        <w:spacing w:line="360" w:lineRule="auto"/>
        <w:ind w:firstLine="708"/>
        <w:jc w:val="both"/>
      </w:pPr>
      <w:r>
        <w:t>Cet onglet du tableau de bord fait connaitre les palmarès des enseignes dans une région, ainsi qu’au niveau national voire même continental et mondial. Le responsable d’un magasin particulier peut donc identifier le comportement de son magasin par rapport aux autres magasins de la région (voire national, continental, …), et dire s’il se trouve dans le peloton de tête ou pas, s’il est en progression ou pas.</w:t>
      </w:r>
    </w:p>
    <w:p w:rsidR="007F35D2" w:rsidRDefault="007F35D2" w:rsidP="00CC124F">
      <w:pPr>
        <w:pStyle w:val="NoSpacing"/>
        <w:spacing w:line="360" w:lineRule="auto"/>
        <w:ind w:left="720"/>
        <w:jc w:val="both"/>
      </w:pPr>
    </w:p>
    <w:p w:rsidR="007F35D2" w:rsidRDefault="007F35D2" w:rsidP="00CC124F">
      <w:pPr>
        <w:pStyle w:val="NoSpacing"/>
        <w:spacing w:line="360" w:lineRule="auto"/>
        <w:ind w:left="720"/>
        <w:jc w:val="both"/>
      </w:pPr>
      <w:r>
        <w:t>La présence dans l’interface des palmarès d’un magasin s’identifie par :</w:t>
      </w:r>
    </w:p>
    <w:p w:rsidR="007F35D2" w:rsidRDefault="007F35D2" w:rsidP="00CC124F">
      <w:pPr>
        <w:pStyle w:val="NoSpacing"/>
        <w:ind w:left="720"/>
      </w:pPr>
    </w:p>
    <w:p w:rsidR="007F35D2" w:rsidRDefault="007F35D2" w:rsidP="00CC124F">
      <w:pPr>
        <w:pStyle w:val="NoSpacing"/>
        <w:ind w:left="720"/>
      </w:pPr>
    </w:p>
    <w:p w:rsidR="007F35D2" w:rsidRDefault="007F35D2" w:rsidP="00CC124F">
      <w:pPr>
        <w:pStyle w:val="NoSpacing"/>
        <w:ind w:left="720"/>
        <w:rPr>
          <w:noProof/>
          <w:lang w:eastAsia="fr-FR"/>
        </w:rPr>
      </w:pPr>
      <w:r>
        <w:rPr>
          <w:noProof/>
          <w:lang w:eastAsia="fr-FR"/>
        </w:rPr>
        <w:pict>
          <v:shape id="_x0000_s1154" type="#_x0000_t32" style="position:absolute;left:0;text-align:left;margin-left:100.8pt;margin-top:33.7pt;width:170.7pt;height:95.05pt;z-index:251579392" o:connectortype="straight" strokecolor="#002060" strokeweight="1.5pt">
            <v:stroke endarrow="block"/>
          </v:shape>
        </w:pict>
      </w:r>
      <w:r>
        <w:rPr>
          <w:noProof/>
          <w:lang w:eastAsia="fr-FR"/>
        </w:rPr>
        <w:pict>
          <v:group id="_x0000_s1155" style="position:absolute;left:0;text-align:left;margin-left:53.55pt;margin-top:20.95pt;width:47.25pt;height:12.75pt;z-index:251577344" coordorigin="6540,5850" coordsize="765,255">
            <v:shape id="_x0000_s1156" type="#_x0000_t32" style="position:absolute;left:6540;top:5850;width:0;height:255" o:connectortype="straight" strokecolor="#002060" strokeweight="1.5pt"/>
            <v:shape id="_x0000_s1157" type="#_x0000_t32" style="position:absolute;left:6540;top:5850;width:765;height:0" o:connectortype="straight" strokecolor="#002060" strokeweight="1.5pt"/>
            <v:shape id="_x0000_s1158" type="#_x0000_t32" style="position:absolute;left:7305;top:5850;width:0;height:255" o:connectortype="straight" strokecolor="#002060" strokeweight="1.5pt"/>
            <v:shape id="_x0000_s1159" type="#_x0000_t32" style="position:absolute;left:6540;top:6105;width:765;height:0;flip:x" o:connectortype="straight" strokecolor="#002060" strokeweight="1.5pt"/>
          </v:group>
        </w:pict>
      </w:r>
      <w:r>
        <w:rPr>
          <w:noProof/>
          <w:lang w:eastAsia="fr-FR"/>
        </w:rPr>
        <w:pict>
          <v:roundrect id="_x0000_s1160" style="position:absolute;left:0;text-align:left;margin-left:57.3pt;margin-top:20.95pt;width:43.5pt;height:12.75pt;z-index:-251740160" arcsize="10923f"/>
        </w:pict>
      </w:r>
      <w:r>
        <w:rPr>
          <w:noProof/>
          <w:lang w:eastAsia="fr-FR"/>
        </w:rPr>
        <w:pict>
          <v:shape id="_x0000_i1094" type="#_x0000_t75" style="width:141pt;height:106.5pt;visibility:visible">
            <v:imagedata r:id="rId53" o:title=""/>
          </v:shape>
        </w:pict>
      </w:r>
    </w:p>
    <w:p w:rsidR="007F35D2" w:rsidRDefault="007F35D2" w:rsidP="00CC124F">
      <w:pPr>
        <w:pStyle w:val="NoSpacing"/>
        <w:ind w:left="720"/>
      </w:pPr>
    </w:p>
    <w:p w:rsidR="007F35D2" w:rsidRDefault="007F35D2" w:rsidP="007960D3">
      <w:pPr>
        <w:pStyle w:val="NoSpacing"/>
        <w:ind w:left="720"/>
        <w:jc w:val="right"/>
      </w:pPr>
      <w:r>
        <w:rPr>
          <w:noProof/>
          <w:lang w:eastAsia="fr-FR"/>
        </w:rPr>
        <w:pict>
          <v:group id="_x0000_s1161" style="position:absolute;left:0;text-align:left;margin-left:227.55pt;margin-top:8.8pt;width:233.25pt;height:63.75pt;z-index:251578368" coordorigin="5685,7710" coordsize="4665,1275">
            <v:shape id="_x0000_s1162" type="#_x0000_t32" style="position:absolute;left:5685;top:7710;width:4665;height:0" o:connectortype="straight" strokecolor="#002060" strokeweight="1.5pt"/>
            <v:shape id="_x0000_s1163" type="#_x0000_t32" style="position:absolute;left:5685;top:7710;width:0;height:1275" o:connectortype="straight" strokecolor="#002060" strokeweight="1.5pt"/>
            <v:shape id="_x0000_s1164" type="#_x0000_t32" style="position:absolute;left:5685;top:8985;width:4665;height:0" o:connectortype="straight" strokecolor="#002060" strokeweight="1.5pt"/>
            <v:shape id="_x0000_s1165" type="#_x0000_t32" style="position:absolute;left:10350;top:7710;width:0;height:1275" o:connectortype="straight" strokecolor="#002060" strokeweight="1.5pt"/>
          </v:group>
        </w:pict>
      </w:r>
      <w:r>
        <w:rPr>
          <w:noProof/>
          <w:lang w:eastAsia="fr-FR"/>
        </w:rPr>
        <w:pict>
          <v:oval id="_x0000_s1166" style="position:absolute;left:0;text-align:left;margin-left:292.8pt;margin-top:34.05pt;width:45pt;height:23.25pt;z-index:251580416" filled="f" strokecolor="#00b050" strokeweight="1.5pt"/>
        </w:pict>
      </w:r>
      <w:r>
        <w:t xml:space="preserve">                                                                              </w:t>
      </w:r>
      <w:r>
        <w:rPr>
          <w:noProof/>
          <w:lang w:eastAsia="fr-FR"/>
        </w:rPr>
        <w:pict>
          <v:shape id="_x0000_i1095" type="#_x0000_t75" style="width:223.5pt;height:51.75pt;visibility:visible">
            <v:imagedata r:id="rId54" o:title="" croptop="11901f" cropbottom="45232f" cropleft="5257f" cropright="33378f"/>
          </v:shape>
        </w:pict>
      </w:r>
      <w:r>
        <w:t xml:space="preserve">                         </w:t>
      </w:r>
    </w:p>
    <w:p w:rsidR="007F35D2" w:rsidRDefault="007F35D2" w:rsidP="00CC124F">
      <w:pPr>
        <w:pStyle w:val="NoSpacing"/>
        <w:ind w:left="720"/>
      </w:pPr>
    </w:p>
    <w:p w:rsidR="007F35D2" w:rsidRDefault="007F35D2" w:rsidP="00CC124F">
      <w:pPr>
        <w:pStyle w:val="NoSpacing"/>
        <w:ind w:left="720"/>
      </w:pPr>
    </w:p>
    <w:p w:rsidR="007F35D2" w:rsidRDefault="007F35D2" w:rsidP="007960D3">
      <w:pPr>
        <w:pStyle w:val="NoSpacing"/>
        <w:spacing w:line="360" w:lineRule="auto"/>
        <w:ind w:firstLine="708"/>
        <w:jc w:val="both"/>
      </w:pPr>
      <w:r>
        <w:t>A ce niveau le responsable d’un magasin peut obtenir des informations (plus précisément son rang, son évolution) et avoir un début de réponse en ce qui concerne l’atteinte des objectifs fixés pour son magasin dans sa région.</w:t>
      </w:r>
    </w:p>
    <w:p w:rsidR="007F35D2" w:rsidRDefault="007F35D2" w:rsidP="00CC124F">
      <w:pPr>
        <w:pStyle w:val="NoSpacing"/>
        <w:ind w:left="720"/>
      </w:pPr>
    </w:p>
    <w:p w:rsidR="007F35D2" w:rsidRDefault="007F35D2" w:rsidP="00CC124F">
      <w:pPr>
        <w:pStyle w:val="NoSpacing"/>
        <w:ind w:left="720"/>
      </w:pPr>
    </w:p>
    <w:p w:rsidR="007F35D2" w:rsidRDefault="007F35D2" w:rsidP="007960D3">
      <w:pPr>
        <w:pStyle w:val="NoSpacing"/>
        <w:spacing w:line="360" w:lineRule="auto"/>
        <w:ind w:firstLine="705"/>
        <w:jc w:val="both"/>
      </w:pPr>
      <w:r>
        <w:t>La détermination des palmarès pour un magasin est fonction de certains paramètres. Ces paramètres sont des éléments du filtre, et permettrons au Responsable Magasin de définir ses besoins.  A l’entrée dans l’onglet palmarès, nous avons par défaut, les filtres suivant :</w:t>
      </w:r>
    </w:p>
    <w:p w:rsidR="007F35D2" w:rsidRDefault="007F35D2" w:rsidP="00800E87">
      <w:pPr>
        <w:pStyle w:val="ListParagraph"/>
        <w:numPr>
          <w:ilvl w:val="0"/>
          <w:numId w:val="52"/>
          <w:numberingChange w:id="238" w:author="RBABE" w:date="2010-09-08T10:28:00Z" w:original="-"/>
        </w:numPr>
        <w:spacing w:line="360" w:lineRule="auto"/>
        <w:jc w:val="both"/>
      </w:pPr>
      <w:r>
        <w:t>Devise : Euro</w:t>
      </w:r>
    </w:p>
    <w:p w:rsidR="007F35D2" w:rsidRDefault="007F35D2" w:rsidP="00800E87">
      <w:pPr>
        <w:pStyle w:val="ListParagraph"/>
        <w:numPr>
          <w:ilvl w:val="0"/>
          <w:numId w:val="52"/>
          <w:numberingChange w:id="239" w:author="RBABE" w:date="2010-09-08T10:28:00Z" w:original="-"/>
        </w:numPr>
        <w:spacing w:line="360" w:lineRule="auto"/>
        <w:jc w:val="both"/>
      </w:pPr>
      <w:r>
        <w:t xml:space="preserve">Localisation : Régional </w:t>
      </w:r>
    </w:p>
    <w:p w:rsidR="007F35D2" w:rsidRDefault="007F35D2" w:rsidP="00800E87">
      <w:pPr>
        <w:pStyle w:val="ListParagraph"/>
        <w:numPr>
          <w:ilvl w:val="0"/>
          <w:numId w:val="52"/>
          <w:numberingChange w:id="240" w:author="RBABE" w:date="2010-09-08T10:28:00Z" w:original="-"/>
        </w:numPr>
        <w:spacing w:line="360" w:lineRule="auto"/>
        <w:jc w:val="both"/>
      </w:pPr>
      <w:r>
        <w:t xml:space="preserve">Période : période, mois précédant le mois courant </w:t>
      </w:r>
    </w:p>
    <w:p w:rsidR="007F35D2" w:rsidRDefault="007F35D2" w:rsidP="00800E87">
      <w:pPr>
        <w:pStyle w:val="ListParagraph"/>
        <w:numPr>
          <w:ilvl w:val="0"/>
          <w:numId w:val="52"/>
          <w:numberingChange w:id="241" w:author="RBABE" w:date="2010-09-08T10:28:00Z" w:original="-"/>
        </w:numPr>
        <w:spacing w:line="360" w:lineRule="auto"/>
        <w:jc w:val="both"/>
      </w:pPr>
      <w:r>
        <w:t>Indicateur : Tous</w:t>
      </w:r>
    </w:p>
    <w:p w:rsidR="007F35D2" w:rsidRDefault="007F35D2" w:rsidP="00800E87">
      <w:pPr>
        <w:pStyle w:val="ListParagraph"/>
        <w:numPr>
          <w:ilvl w:val="0"/>
          <w:numId w:val="52"/>
          <w:numberingChange w:id="242" w:author="RBABE" w:date="2010-09-08T10:28:00Z" w:original="-"/>
        </w:numPr>
        <w:spacing w:line="360" w:lineRule="auto"/>
        <w:jc w:val="both"/>
      </w:pPr>
      <w:r>
        <w:t>Caractéristiques : Toutes</w:t>
      </w:r>
    </w:p>
    <w:p w:rsidR="007F35D2" w:rsidRDefault="007F35D2" w:rsidP="00800E87">
      <w:pPr>
        <w:pStyle w:val="ListParagraph"/>
        <w:numPr>
          <w:ilvl w:val="0"/>
          <w:numId w:val="52"/>
          <w:numberingChange w:id="243" w:author="RBABE" w:date="2010-09-08T10:28:00Z" w:original="-"/>
        </w:numPr>
        <w:spacing w:line="360" w:lineRule="auto"/>
        <w:jc w:val="both"/>
      </w:pPr>
      <w:r>
        <w:t>Familles d’articles : Toutes</w:t>
      </w:r>
    </w:p>
    <w:p w:rsidR="007F35D2" w:rsidRDefault="007F35D2" w:rsidP="007960D3">
      <w:pPr>
        <w:spacing w:line="360" w:lineRule="auto"/>
        <w:jc w:val="both"/>
      </w:pPr>
      <w:r>
        <w:t>Le rang se calcule selon le chiffre d’affaires réalisé.</w:t>
      </w:r>
    </w:p>
    <w:p w:rsidR="007F35D2" w:rsidRDefault="007F35D2" w:rsidP="005D44F4">
      <w:pPr>
        <w:pStyle w:val="NoSpacing"/>
        <w:spacing w:line="360" w:lineRule="auto"/>
        <w:ind w:firstLine="708"/>
        <w:jc w:val="both"/>
      </w:pPr>
      <w:r>
        <w:t>Voici le tableau auquel vous pourrez accéder, en tant que responsable magasin, lorsque vous cliquerez sur l’onglet Palmarès :</w:t>
      </w:r>
    </w:p>
    <w:p w:rsidR="007F35D2" w:rsidRDefault="007F35D2" w:rsidP="007960D3">
      <w:pPr>
        <w:pStyle w:val="NoSpacing"/>
        <w:ind w:left="720"/>
        <w:jc w:val="center"/>
      </w:pPr>
    </w:p>
    <w:p w:rsidR="007F35D2" w:rsidRDefault="007F35D2" w:rsidP="007960D3">
      <w:pPr>
        <w:pStyle w:val="NoSpacing"/>
      </w:pPr>
      <w:r>
        <w:rPr>
          <w:noProof/>
          <w:lang w:eastAsia="fr-FR"/>
        </w:rPr>
        <w:pict>
          <v:shape id="Image 81" o:spid="_x0000_i1096" type="#_x0000_t75" style="width:453pt;height:339.75pt;visibility:visible">
            <v:imagedata r:id="rId55" o:title=""/>
          </v:shape>
        </w:pict>
      </w:r>
    </w:p>
    <w:p w:rsidR="007F35D2" w:rsidRPr="000D5495" w:rsidRDefault="007F35D2" w:rsidP="000E6D7F">
      <w:pPr>
        <w:pStyle w:val="Figure"/>
      </w:pPr>
      <w:r w:rsidRPr="000D5495">
        <w:t xml:space="preserve">Maquette </w:t>
      </w:r>
      <w:r>
        <w:t>RM 1 : Palmarès n°1</w:t>
      </w:r>
    </w:p>
    <w:p w:rsidR="007F35D2" w:rsidRDefault="007F35D2" w:rsidP="00BD39A7">
      <w:pPr>
        <w:pStyle w:val="NoSpacing"/>
      </w:pPr>
    </w:p>
    <w:p w:rsidR="007F35D2" w:rsidRDefault="007F35D2" w:rsidP="0058202D">
      <w:pPr>
        <w:pStyle w:val="NoSpacing"/>
        <w:spacing w:line="360" w:lineRule="auto"/>
        <w:ind w:firstLine="708"/>
        <w:jc w:val="both"/>
      </w:pPr>
      <w:r>
        <w:t xml:space="preserve">Ainsi que vous pouvez le voir sur l’image ci-dessus, la colonne </w:t>
      </w:r>
      <w:r w:rsidRPr="00BD39A7">
        <w:rPr>
          <w:b/>
        </w:rPr>
        <w:t>Variation</w:t>
      </w:r>
      <w:r>
        <w:t xml:space="preserve"> indique les places gagnées ou perdues par les magasins, par rapport à la période précédente. Dans cet exemple, la période précédente est le mois d’octobre 2008. Vous pouvez également remarquer la colonne de fond bleu, qui détermine le critère de calcul du rang.</w:t>
      </w:r>
    </w:p>
    <w:p w:rsidR="007F35D2" w:rsidRDefault="007F35D2" w:rsidP="0058202D">
      <w:pPr>
        <w:pStyle w:val="NoSpacing"/>
        <w:spacing w:line="360" w:lineRule="auto"/>
        <w:ind w:firstLine="708"/>
        <w:jc w:val="both"/>
      </w:pPr>
    </w:p>
    <w:p w:rsidR="007F35D2" w:rsidRDefault="007F35D2" w:rsidP="00CC124F">
      <w:pPr>
        <w:pStyle w:val="NoSpacing"/>
        <w:ind w:left="720"/>
      </w:pPr>
    </w:p>
    <w:p w:rsidR="007F35D2" w:rsidRPr="00216B0D" w:rsidRDefault="007F35D2" w:rsidP="00800E87">
      <w:pPr>
        <w:pStyle w:val="NoSpacing"/>
        <w:numPr>
          <w:ilvl w:val="0"/>
          <w:numId w:val="51"/>
          <w:numberingChange w:id="244" w:author="RBABE" w:date="2010-09-08T10:28:00Z" w:original=""/>
        </w:numPr>
        <w:rPr>
          <w:b/>
          <w:color w:val="1F497D"/>
        </w:rPr>
      </w:pPr>
      <w:r w:rsidRPr="00216B0D">
        <w:rPr>
          <w:b/>
          <w:color w:val="1F497D"/>
        </w:rPr>
        <w:t>Palmarès régional cumulé d’avril 2008</w:t>
      </w:r>
    </w:p>
    <w:p w:rsidR="007F35D2" w:rsidRDefault="007F35D2" w:rsidP="00CC124F">
      <w:pPr>
        <w:pStyle w:val="NoSpacing"/>
        <w:ind w:left="720"/>
      </w:pPr>
    </w:p>
    <w:p w:rsidR="007F35D2" w:rsidRDefault="007F35D2" w:rsidP="0058202D">
      <w:pPr>
        <w:pStyle w:val="NoSpacing"/>
        <w:spacing w:line="360" w:lineRule="auto"/>
        <w:ind w:firstLine="708"/>
        <w:jc w:val="both"/>
      </w:pPr>
      <w:r>
        <w:t>La fenêtre ci-dessous présente le palmarès régional cumulé d’une région (Sud-ouest) ayant huit enseignes. Il s’agit du palmarès des magasins du mois de janvier au mois d’avril 2008, c'est-à-dire le classement selon les résultats cumulés. Pour la représentation du tableau avec pour titre « Palmarès régional Cumul Avril 2008 », tous les indicateurs, toutes les caractéristiques des indicateurs et toutes les familles d’articles ont été pris en considération. Le rang est définit selon les ventes réalisées (comme nous pouvons le constater sur le graphique, la colonne en fond bleu) et la variation par rapport au classement du « Palmarès régional Cumul Mars 2008 ».</w:t>
      </w:r>
    </w:p>
    <w:p w:rsidR="007F35D2" w:rsidRDefault="007F35D2" w:rsidP="00CC124F">
      <w:pPr>
        <w:pStyle w:val="NoSpacing"/>
        <w:ind w:left="720"/>
      </w:pPr>
    </w:p>
    <w:p w:rsidR="007F35D2" w:rsidRDefault="007F35D2" w:rsidP="00CC124F">
      <w:pPr>
        <w:pStyle w:val="NoSpacing"/>
        <w:ind w:left="720"/>
      </w:pPr>
      <w:r>
        <w:rPr>
          <w:noProof/>
          <w:lang w:eastAsia="fr-FR"/>
        </w:rPr>
        <w:pict>
          <v:shape id="Image 10" o:spid="_x0000_i1097" type="#_x0000_t75" style="width:391.5pt;height:294pt;visibility:visible">
            <v:imagedata r:id="rId56" o:title=""/>
          </v:shape>
        </w:pict>
      </w:r>
    </w:p>
    <w:p w:rsidR="007F35D2" w:rsidRDefault="007F35D2" w:rsidP="000E6D7F">
      <w:pPr>
        <w:pStyle w:val="Figure"/>
      </w:pPr>
      <w:r w:rsidRPr="000D5495">
        <w:t xml:space="preserve">Maquette </w:t>
      </w:r>
      <w:r>
        <w:t>RM 2 : Palmarès n°2</w:t>
      </w:r>
    </w:p>
    <w:p w:rsidR="007F35D2" w:rsidRDefault="007F35D2" w:rsidP="000E6D7F">
      <w:pPr>
        <w:pStyle w:val="NoSpacing"/>
        <w:spacing w:line="360" w:lineRule="auto"/>
        <w:ind w:firstLine="708"/>
        <w:jc w:val="both"/>
      </w:pPr>
      <w:r>
        <w:t xml:space="preserve">Le bouton en bas à droite permet de basculer en mode graphique de même qu’étant sur le graphe, on peut basculer en mode tableau. D’autres types de graphique sont disponibles en faisant un clic droit sur le graphique (fonctionnalité expliquée dans le scénario du responsable région). </w:t>
      </w:r>
    </w:p>
    <w:p w:rsidR="007F35D2" w:rsidRDefault="007F35D2" w:rsidP="00CC124F">
      <w:pPr>
        <w:pStyle w:val="NoSpacing"/>
        <w:ind w:left="720"/>
      </w:pPr>
      <w:r>
        <w:rPr>
          <w:noProof/>
          <w:lang w:eastAsia="fr-FR"/>
        </w:rPr>
        <w:pict>
          <v:shape id="_x0000_i1098" type="#_x0000_t75" style="width:391.5pt;height:294pt;visibility:visible">
            <v:imagedata r:id="rId57" o:title=""/>
          </v:shape>
        </w:pict>
      </w:r>
    </w:p>
    <w:p w:rsidR="007F35D2" w:rsidRDefault="007F35D2" w:rsidP="000E6D7F">
      <w:pPr>
        <w:pStyle w:val="Figure"/>
      </w:pPr>
      <w:r w:rsidRPr="000D5495">
        <w:t xml:space="preserve">Maquette </w:t>
      </w:r>
      <w:r>
        <w:t>RM 3 : Graphique Palmarès</w:t>
      </w:r>
    </w:p>
    <w:p w:rsidR="007F35D2" w:rsidRPr="00216B0D" w:rsidRDefault="007F35D2" w:rsidP="00800E87">
      <w:pPr>
        <w:pStyle w:val="NoSpacing"/>
        <w:numPr>
          <w:ilvl w:val="0"/>
          <w:numId w:val="51"/>
          <w:numberingChange w:id="245" w:author="RBABE" w:date="2010-09-08T10:28:00Z" w:original=""/>
        </w:numPr>
        <w:rPr>
          <w:b/>
          <w:color w:val="1F497D"/>
        </w:rPr>
      </w:pPr>
      <w:r w:rsidRPr="00216B0D">
        <w:rPr>
          <w:b/>
          <w:color w:val="1F497D"/>
        </w:rPr>
        <w:t>Palmarès régional du 1</w:t>
      </w:r>
      <w:r w:rsidRPr="00216B0D">
        <w:rPr>
          <w:b/>
          <w:color w:val="1F497D"/>
          <w:vertAlign w:val="superscript"/>
        </w:rPr>
        <w:t>er</w:t>
      </w:r>
      <w:r w:rsidRPr="00216B0D">
        <w:rPr>
          <w:b/>
          <w:color w:val="1F497D"/>
        </w:rPr>
        <w:t xml:space="preserve"> trimestre 2007</w:t>
      </w:r>
    </w:p>
    <w:p w:rsidR="007F35D2" w:rsidRDefault="007F35D2" w:rsidP="00CC124F">
      <w:pPr>
        <w:pStyle w:val="NoSpacing"/>
        <w:ind w:left="720"/>
      </w:pPr>
    </w:p>
    <w:p w:rsidR="007F35D2" w:rsidRDefault="007F35D2" w:rsidP="00216B0D">
      <w:pPr>
        <w:pStyle w:val="NoSpacing"/>
        <w:spacing w:line="360" w:lineRule="auto"/>
        <w:ind w:firstLine="708"/>
        <w:jc w:val="both"/>
      </w:pPr>
      <w:r>
        <w:t>En jouant avec les filtres, toutes les variations sont possibles et imaginables. On peut tout à fait visionner les résultats d’un trimestre par exemple. La fenêtre « Tableau de bord Responsable magasin » ci-dessous présente les palmarès régional pour le compte du 1</w:t>
      </w:r>
      <w:r w:rsidRPr="00C0066A">
        <w:rPr>
          <w:vertAlign w:val="superscript"/>
        </w:rPr>
        <w:t>er</w:t>
      </w:r>
      <w:r>
        <w:t xml:space="preserve"> trimestre 2007. Seul l’indicateur Chiffre d’affaires est sélectionné et le rang portera sur le réalisé. De plus, les résultats sont encore filtrés sur les familles d’articles, puisqu’on ne garde que les chiffres concernant l’Hi-fi. </w:t>
      </w:r>
    </w:p>
    <w:p w:rsidR="007F35D2" w:rsidRDefault="007F35D2" w:rsidP="00CC124F">
      <w:pPr>
        <w:pStyle w:val="NoSpacing"/>
        <w:ind w:left="720"/>
      </w:pPr>
    </w:p>
    <w:p w:rsidR="007F35D2" w:rsidRDefault="007F35D2" w:rsidP="00216B0D">
      <w:pPr>
        <w:pStyle w:val="NoSpacing"/>
        <w:spacing w:line="360" w:lineRule="auto"/>
        <w:ind w:firstLine="708"/>
        <w:jc w:val="both"/>
      </w:pPr>
      <w:r>
        <w:t>On peut souligner, à ce stade, un point intéressant, qui est la possibilité de voir tous les chiffres dans le détail de tous les magasins de France et de Navarre. Le responsable magasin pourra toujours se comparer aux autres magasins à tout degré de détails.</w:t>
      </w:r>
    </w:p>
    <w:p w:rsidR="007F35D2" w:rsidRDefault="007F35D2" w:rsidP="00CC124F">
      <w:pPr>
        <w:pStyle w:val="NoSpacing"/>
        <w:ind w:left="720"/>
      </w:pPr>
    </w:p>
    <w:p w:rsidR="007F35D2" w:rsidRDefault="007F35D2" w:rsidP="000E6D7F">
      <w:pPr>
        <w:pStyle w:val="NoSpacing"/>
        <w:jc w:val="center"/>
      </w:pPr>
      <w:r>
        <w:rPr>
          <w:noProof/>
          <w:lang w:eastAsia="fr-FR"/>
        </w:rPr>
        <w:pict>
          <v:shape id="Image 9" o:spid="_x0000_i1099" type="#_x0000_t75" style="width:445.5pt;height:328.5pt;visibility:visible">
            <v:imagedata r:id="rId58" o:title=""/>
          </v:shape>
        </w:pict>
      </w:r>
    </w:p>
    <w:p w:rsidR="007F35D2" w:rsidRPr="000D5495" w:rsidRDefault="007F35D2" w:rsidP="000E6D7F">
      <w:pPr>
        <w:pStyle w:val="Figure"/>
      </w:pPr>
      <w:r w:rsidRPr="000D5495">
        <w:t xml:space="preserve">Maquette </w:t>
      </w:r>
      <w:r>
        <w:t>RM 4 : Palmarès n°4</w:t>
      </w:r>
    </w:p>
    <w:p w:rsidR="007F35D2" w:rsidRDefault="007F35D2" w:rsidP="00CC124F">
      <w:pPr>
        <w:pStyle w:val="NoSpacing"/>
        <w:ind w:left="720"/>
      </w:pPr>
    </w:p>
    <w:p w:rsidR="007F35D2" w:rsidRDefault="007F35D2" w:rsidP="00CC124F">
      <w:pPr>
        <w:pStyle w:val="NoSpacing"/>
        <w:ind w:left="720"/>
      </w:pPr>
    </w:p>
    <w:p w:rsidR="007F35D2" w:rsidRDefault="007F35D2" w:rsidP="00852DCB">
      <w:pPr>
        <w:pStyle w:val="NoSpacing"/>
        <w:rPr>
          <w:noProof/>
          <w:lang w:eastAsia="fr-FR"/>
        </w:rPr>
      </w:pPr>
    </w:p>
    <w:p w:rsidR="007F35D2" w:rsidRDefault="007F35D2" w:rsidP="000E6D7F">
      <w:pPr>
        <w:pStyle w:val="NoSpacing"/>
        <w:rPr>
          <w:noProof/>
          <w:lang w:eastAsia="fr-FR"/>
        </w:rPr>
      </w:pPr>
    </w:p>
    <w:p w:rsidR="007F35D2" w:rsidRDefault="007F35D2" w:rsidP="000E6D7F">
      <w:pPr>
        <w:pStyle w:val="NoSpacing"/>
        <w:ind w:left="720"/>
        <w:rPr>
          <w:rFonts w:ascii="Cambria" w:hAnsi="Cambria"/>
          <w:b/>
          <w:color w:val="1F497D"/>
          <w:sz w:val="28"/>
          <w:szCs w:val="28"/>
        </w:rPr>
      </w:pPr>
      <w:r>
        <w:rPr>
          <w:rFonts w:ascii="Cambria" w:hAnsi="Cambria"/>
          <w:b/>
          <w:color w:val="1F497D"/>
          <w:sz w:val="28"/>
          <w:szCs w:val="28"/>
        </w:rPr>
        <w:t>Historique</w:t>
      </w:r>
    </w:p>
    <w:p w:rsidR="007F35D2" w:rsidRPr="001D5928" w:rsidRDefault="007F35D2" w:rsidP="000E6D7F">
      <w:pPr>
        <w:pStyle w:val="NoSpacing"/>
        <w:ind w:left="720"/>
        <w:rPr>
          <w:b/>
        </w:rPr>
      </w:pPr>
    </w:p>
    <w:p w:rsidR="007F35D2" w:rsidRDefault="007F35D2" w:rsidP="00852DCB">
      <w:pPr>
        <w:spacing w:line="360" w:lineRule="auto"/>
        <w:jc w:val="both"/>
      </w:pPr>
      <w:r>
        <w:tab/>
        <w:t xml:space="preserve">Après un clic sur l’onglet historique, vous obtenez la page suivante : </w:t>
      </w:r>
    </w:p>
    <w:p w:rsidR="007F35D2" w:rsidRDefault="007F35D2" w:rsidP="000E6D7F">
      <w:pPr>
        <w:jc w:val="center"/>
      </w:pPr>
      <w:r>
        <w:rPr>
          <w:noProof/>
          <w:lang w:eastAsia="fr-FR"/>
        </w:rPr>
        <w:pict>
          <v:shape id="_x0000_i1100" type="#_x0000_t75" style="width:448.5pt;height:330.75pt;visibility:visible">
            <v:imagedata r:id="rId59" o:title=""/>
          </v:shape>
        </w:pict>
      </w:r>
    </w:p>
    <w:p w:rsidR="007F35D2" w:rsidRPr="000D5495" w:rsidRDefault="007F35D2" w:rsidP="000E6D7F">
      <w:pPr>
        <w:pStyle w:val="Figure"/>
      </w:pPr>
      <w:r w:rsidRPr="000D5495">
        <w:t xml:space="preserve">Maquette </w:t>
      </w:r>
      <w:r>
        <w:t>RM 5 : Historique n°1</w:t>
      </w:r>
    </w:p>
    <w:p w:rsidR="007F35D2" w:rsidRDefault="007F35D2" w:rsidP="000E6D7F">
      <w:pPr>
        <w:spacing w:line="360" w:lineRule="auto"/>
        <w:jc w:val="both"/>
      </w:pPr>
      <w:r>
        <w:t xml:space="preserve">Le tableau affiché l’a été grâce aux filtres par défaut pour cet onglet : </w:t>
      </w:r>
    </w:p>
    <w:p w:rsidR="007F35D2" w:rsidRDefault="007F35D2" w:rsidP="00800E87">
      <w:pPr>
        <w:pStyle w:val="ListParagraph"/>
        <w:numPr>
          <w:ilvl w:val="0"/>
          <w:numId w:val="52"/>
          <w:numberingChange w:id="246" w:author="RBABE" w:date="2010-09-08T10:28:00Z" w:original="-"/>
        </w:numPr>
        <w:spacing w:line="360" w:lineRule="auto"/>
        <w:jc w:val="both"/>
      </w:pPr>
      <w:r>
        <w:t>Devise : Euro</w:t>
      </w:r>
    </w:p>
    <w:p w:rsidR="007F35D2" w:rsidRDefault="007F35D2" w:rsidP="00800E87">
      <w:pPr>
        <w:pStyle w:val="ListParagraph"/>
        <w:numPr>
          <w:ilvl w:val="0"/>
          <w:numId w:val="52"/>
          <w:numberingChange w:id="247" w:author="RBABE" w:date="2010-09-08T10:28:00Z" w:original="-"/>
        </w:numPr>
        <w:spacing w:line="360" w:lineRule="auto"/>
        <w:jc w:val="both"/>
      </w:pPr>
      <w:r>
        <w:t xml:space="preserve">Localisation : Régional </w:t>
      </w:r>
    </w:p>
    <w:p w:rsidR="007F35D2" w:rsidRDefault="007F35D2" w:rsidP="00800E87">
      <w:pPr>
        <w:pStyle w:val="ListParagraph"/>
        <w:numPr>
          <w:ilvl w:val="0"/>
          <w:numId w:val="52"/>
          <w:numberingChange w:id="248" w:author="RBABE" w:date="2010-09-08T10:28:00Z" w:original="-"/>
        </w:numPr>
        <w:spacing w:line="360" w:lineRule="auto"/>
        <w:jc w:val="both"/>
      </w:pPr>
      <w:r>
        <w:t xml:space="preserve">Période : Cumul, Novembre 2008 </w:t>
      </w:r>
    </w:p>
    <w:p w:rsidR="007F35D2" w:rsidRDefault="007F35D2" w:rsidP="00800E87">
      <w:pPr>
        <w:pStyle w:val="ListParagraph"/>
        <w:numPr>
          <w:ilvl w:val="0"/>
          <w:numId w:val="52"/>
          <w:numberingChange w:id="249" w:author="RBABE" w:date="2010-09-08T10:28:00Z" w:original="-"/>
        </w:numPr>
        <w:spacing w:line="360" w:lineRule="auto"/>
        <w:jc w:val="both"/>
      </w:pPr>
      <w:r>
        <w:t>Indicateur : Chiffre d’affaires</w:t>
      </w:r>
    </w:p>
    <w:p w:rsidR="007F35D2" w:rsidRDefault="007F35D2" w:rsidP="00800E87">
      <w:pPr>
        <w:pStyle w:val="ListParagraph"/>
        <w:numPr>
          <w:ilvl w:val="0"/>
          <w:numId w:val="52"/>
          <w:numberingChange w:id="250" w:author="RBABE" w:date="2010-09-08T10:28:00Z" w:original="-"/>
        </w:numPr>
        <w:spacing w:line="360" w:lineRule="auto"/>
        <w:jc w:val="both"/>
      </w:pPr>
      <w:r>
        <w:t>Caractéristiques : Toutes</w:t>
      </w:r>
    </w:p>
    <w:p w:rsidR="007F35D2" w:rsidRDefault="007F35D2" w:rsidP="00800E87">
      <w:pPr>
        <w:pStyle w:val="ListParagraph"/>
        <w:numPr>
          <w:ilvl w:val="0"/>
          <w:numId w:val="52"/>
          <w:numberingChange w:id="251" w:author="RBABE" w:date="2010-09-08T10:28:00Z" w:original="-"/>
        </w:numPr>
        <w:spacing w:line="360" w:lineRule="auto"/>
        <w:jc w:val="both"/>
      </w:pPr>
      <w:r>
        <w:t>Familles d’articles : Toutes</w:t>
      </w:r>
    </w:p>
    <w:p w:rsidR="007F35D2" w:rsidRDefault="007F35D2" w:rsidP="000E6D7F">
      <w:pPr>
        <w:spacing w:line="360" w:lineRule="auto"/>
        <w:jc w:val="both"/>
      </w:pPr>
      <w:r>
        <w:tab/>
        <w:t xml:space="preserve">L’onglet historique permet de consulter les résultats du mois sélectionné, les résultats cumulés du mois de janvier au mois sélectionné, ainsi que les mêmes résultats pour l’année précédente. </w:t>
      </w:r>
    </w:p>
    <w:p w:rsidR="007F35D2" w:rsidRDefault="007F35D2" w:rsidP="000E6D7F">
      <w:pPr>
        <w:spacing w:line="360" w:lineRule="auto"/>
        <w:jc w:val="both"/>
      </w:pPr>
      <w:r>
        <w:t xml:space="preserve"> </w:t>
      </w:r>
      <w:r>
        <w:tab/>
        <w:t>Ce tableau affiche donc le chiffre d’affaires (en milliers d’euros) pour toutes les caractéristiques et toutes les familles dans la région sud-ouest lors des mois de novembre 2008, novembre 2007, ainsi que les cumuls de janvier à novembre 2008 et de janvier à novembre 2007.</w:t>
      </w:r>
    </w:p>
    <w:p w:rsidR="007F35D2" w:rsidRDefault="007F35D2" w:rsidP="000E6D7F">
      <w:pPr>
        <w:spacing w:line="360" w:lineRule="auto"/>
        <w:jc w:val="both"/>
      </w:pPr>
      <w:r>
        <w:tab/>
        <w:t xml:space="preserve">Le responsable magasin peut ainsi aisément vérifier si les objectifs ont été atteints et comparer les résultats par rapport à l’année précédente. </w:t>
      </w:r>
    </w:p>
    <w:p w:rsidR="007F35D2" w:rsidRDefault="007F35D2" w:rsidP="000E6D7F">
      <w:pPr>
        <w:spacing w:line="360" w:lineRule="auto"/>
        <w:jc w:val="both"/>
      </w:pPr>
      <w:r>
        <w:rPr>
          <w:noProof/>
          <w:lang w:eastAsia="fr-FR"/>
        </w:rPr>
        <w:pict>
          <v:shape id="Image 1" o:spid="_x0000_s1167" type="#_x0000_t75" style="position:absolute;left:0;text-align:left;margin-left:234.25pt;margin-top:25.6pt;width:18.2pt;height:20.4pt;z-index:-251732992;visibility:visible">
            <v:imagedata r:id="rId59" o:title="" croptop="60183f" cropbottom="1447f" cropleft="62281f" cropright="760f"/>
          </v:shape>
        </w:pict>
      </w:r>
      <w:r>
        <w:tab/>
      </w:r>
    </w:p>
    <w:p w:rsidR="007F35D2" w:rsidRDefault="007F35D2" w:rsidP="000E6D7F">
      <w:pPr>
        <w:spacing w:line="360" w:lineRule="auto"/>
        <w:jc w:val="both"/>
      </w:pPr>
      <w:r>
        <w:tab/>
        <w:t xml:space="preserve">En cliquant sur le bouton graphique (       ), vous pouvez accéder aux graphiques correspondants  au tableau précédent. </w:t>
      </w:r>
    </w:p>
    <w:p w:rsidR="007F35D2" w:rsidRDefault="007F35D2" w:rsidP="000E6D7F">
      <w:r>
        <w:rPr>
          <w:noProof/>
          <w:lang w:eastAsia="fr-FR"/>
        </w:rPr>
        <w:pict>
          <v:shape id="_x0000_i1101" type="#_x0000_t75" style="width:453pt;height:339.75pt;visibility:visible">
            <v:imagedata r:id="rId60" o:title=""/>
          </v:shape>
        </w:pict>
      </w:r>
    </w:p>
    <w:p w:rsidR="007F35D2" w:rsidRPr="000D5495" w:rsidRDefault="007F35D2" w:rsidP="00D42FB6">
      <w:pPr>
        <w:pStyle w:val="Figure"/>
      </w:pPr>
      <w:r w:rsidRPr="000D5495">
        <w:t xml:space="preserve">Maquette </w:t>
      </w:r>
      <w:r>
        <w:t>RM 6 : Graphiques Historique n°1</w:t>
      </w:r>
    </w:p>
    <w:p w:rsidR="007F35D2" w:rsidRDefault="007F35D2" w:rsidP="000E6D7F">
      <w:r>
        <w:rPr>
          <w:noProof/>
          <w:lang w:eastAsia="fr-FR"/>
        </w:rPr>
        <w:pict>
          <v:shape id="Image 2" o:spid="_x0000_s1168" type="#_x0000_t75" style="position:absolute;margin-left:130.75pt;margin-top:23.5pt;width:16.9pt;height:16.75pt;z-index:251584512;visibility:visible">
            <v:imagedata r:id="rId60" o:title="" croptop="60328f" cropbottom="2025f" cropleft="61955f" cropright="1193f"/>
          </v:shape>
        </w:pict>
      </w:r>
    </w:p>
    <w:p w:rsidR="007F35D2" w:rsidRDefault="007F35D2" w:rsidP="000E6D7F">
      <w:pPr>
        <w:spacing w:line="360" w:lineRule="auto"/>
        <w:jc w:val="both"/>
      </w:pPr>
      <w:r>
        <w:tab/>
        <w:t xml:space="preserve">Le bouton tableau (        ), permet de réafficher les tableaux. Lors du changement de mode, les filtres restent inchangés. </w:t>
      </w:r>
    </w:p>
    <w:p w:rsidR="007F35D2" w:rsidRDefault="007F35D2" w:rsidP="000E6D7F">
      <w:pPr>
        <w:spacing w:line="360" w:lineRule="auto"/>
        <w:jc w:val="both"/>
      </w:pPr>
      <w:r>
        <w:tab/>
        <w:t xml:space="preserve">Comme vous pouvez le constater sur la capture ci-dessus, quatre graphiques sont proposés pour l’onglet Historique de base, un pour chaque partie du tableau. Vous pourrez ainsi visualisez aisément et rapidement l’évolution des résultats d’une période à l’autre. En un coup d’œil, vous constaterez les différences grâce au choix d’un type de tableau clair et simple. </w:t>
      </w:r>
      <w:r>
        <w:br w:type="page"/>
      </w:r>
    </w:p>
    <w:p w:rsidR="007F35D2" w:rsidRDefault="007F35D2" w:rsidP="000E6D7F">
      <w:pPr>
        <w:spacing w:line="360" w:lineRule="auto"/>
        <w:jc w:val="both"/>
      </w:pPr>
      <w:r>
        <w:tab/>
        <w:t>Vous pouvez bien entendu changer les filtres pour afficher des résultats différents. Voici un deuxième exemple de tableau où vous pouvez consulter le nombre de ventes (en centaines) réalisées dans la famille Hifi lors des  mois d’avril 2008, avril 2007, ainsi que les cumuls de janvier à avril 2007 et de janvier à avril 2008.</w:t>
      </w:r>
    </w:p>
    <w:p w:rsidR="007F35D2" w:rsidRDefault="007F35D2" w:rsidP="000E6D7F">
      <w:r>
        <w:rPr>
          <w:noProof/>
          <w:lang w:eastAsia="fr-FR"/>
        </w:rPr>
        <w:pict>
          <v:shape id="_x0000_i1102" type="#_x0000_t75" style="width:447pt;height:336pt;visibility:visible">
            <v:imagedata r:id="rId61" o:title=""/>
          </v:shape>
        </w:pict>
      </w:r>
    </w:p>
    <w:p w:rsidR="007F35D2" w:rsidRPr="000D5495" w:rsidRDefault="007F35D2" w:rsidP="00D42FB6">
      <w:pPr>
        <w:pStyle w:val="Figure"/>
      </w:pPr>
      <w:r w:rsidRPr="000D5495">
        <w:t xml:space="preserve">Maquette </w:t>
      </w:r>
      <w:r>
        <w:t>RM 7 : Historique n°2</w:t>
      </w:r>
    </w:p>
    <w:p w:rsidR="007F35D2" w:rsidRDefault="007F35D2" w:rsidP="000E6D7F"/>
    <w:p w:rsidR="007F35D2" w:rsidRDefault="007F35D2" w:rsidP="000E6D7F">
      <w:r>
        <w:tab/>
        <w:t>De la même manière que précédemment, on peut accéder aux graphiques correspondant à ce tableau en cliquant sur le bouton graphique.</w:t>
      </w:r>
    </w:p>
    <w:p w:rsidR="007F35D2" w:rsidRDefault="007F35D2" w:rsidP="000E6D7F"/>
    <w:p w:rsidR="007F35D2" w:rsidRDefault="007F35D2" w:rsidP="00D42FB6">
      <w:pPr>
        <w:spacing w:line="360" w:lineRule="auto"/>
        <w:ind w:firstLine="708"/>
        <w:jc w:val="both"/>
      </w:pPr>
      <w:r>
        <w:t xml:space="preserve">Comme le tableau ne concerne qu’une seule caractéristique (Réalisé), il est possible de comparer sur le même graphique les résultats d’avril 2008 et d’avril 2007 ainsi que les cumuls de janvier à avril 2008 et de janvier à avril 2007. </w:t>
      </w:r>
    </w:p>
    <w:p w:rsidR="007F35D2" w:rsidRDefault="007F35D2" w:rsidP="00D42FB6">
      <w:pPr>
        <w:spacing w:line="360" w:lineRule="auto"/>
        <w:ind w:firstLine="708"/>
        <w:jc w:val="both"/>
      </w:pPr>
      <w:r>
        <w:t>Ces graphiques permettent donc de comparer rapidement les évolutions des ventes entre les années 2007 et 2008.</w:t>
      </w:r>
    </w:p>
    <w:p w:rsidR="007F35D2" w:rsidRDefault="007F35D2" w:rsidP="000E6D7F">
      <w:r>
        <w:rPr>
          <w:noProof/>
          <w:lang w:eastAsia="fr-FR"/>
        </w:rPr>
        <w:pict>
          <v:shape id="_x0000_i1103" type="#_x0000_t75" style="width:453pt;height:339.75pt;visibility:visible">
            <v:imagedata r:id="rId62" o:title=""/>
          </v:shape>
        </w:pict>
      </w:r>
    </w:p>
    <w:p w:rsidR="007F35D2" w:rsidRPr="000D5495" w:rsidRDefault="007F35D2" w:rsidP="00D42FB6">
      <w:pPr>
        <w:pStyle w:val="Figure"/>
      </w:pPr>
      <w:r w:rsidRPr="000D5495">
        <w:t xml:space="preserve">Maquette </w:t>
      </w:r>
      <w:r>
        <w:t>RM 8 : Graphiques Historique n°2</w:t>
      </w:r>
    </w:p>
    <w:p w:rsidR="007F35D2" w:rsidRDefault="007F35D2" w:rsidP="000E6D7F"/>
    <w:p w:rsidR="007F35D2" w:rsidRDefault="007F35D2" w:rsidP="00D42FB6">
      <w:pPr>
        <w:pStyle w:val="NoSpacing"/>
        <w:ind w:left="720"/>
        <w:rPr>
          <w:rFonts w:ascii="Cambria" w:hAnsi="Cambria"/>
          <w:b/>
          <w:color w:val="1F497D"/>
          <w:sz w:val="28"/>
          <w:szCs w:val="28"/>
        </w:rPr>
      </w:pPr>
      <w:r>
        <w:rPr>
          <w:rFonts w:ascii="Cambria" w:hAnsi="Cambria"/>
          <w:b/>
          <w:color w:val="1F497D"/>
          <w:sz w:val="28"/>
          <w:szCs w:val="28"/>
        </w:rPr>
        <w:t>Détails</w:t>
      </w:r>
    </w:p>
    <w:p w:rsidR="007F35D2" w:rsidRDefault="007F35D2" w:rsidP="00D42FB6">
      <w:r>
        <w:tab/>
      </w:r>
    </w:p>
    <w:p w:rsidR="007F35D2" w:rsidRDefault="007F35D2" w:rsidP="00D42FB6">
      <w:pPr>
        <w:spacing w:line="360" w:lineRule="auto"/>
        <w:ind w:firstLine="708"/>
        <w:jc w:val="both"/>
      </w:pPr>
      <w:r>
        <w:t>Après avoir donné la possibilité au responsable magasin de comparer ses résultats aussi bien avec ceux de ses collègues qu’avec les siens passés, l’onglet Détails propose simplement de donner les résultats du magasin, en fonction des familles d’articles. La capture d’écran ci-dessous est éloquente.</w:t>
      </w:r>
    </w:p>
    <w:p w:rsidR="007F35D2" w:rsidRDefault="007F35D2" w:rsidP="00D42FB6">
      <w:pPr>
        <w:spacing w:line="360" w:lineRule="auto"/>
        <w:ind w:firstLine="708"/>
        <w:jc w:val="both"/>
      </w:pPr>
      <w:r>
        <w:t>Il est toujours possible de visualiser ces données sous la forme d’un graphique.</w:t>
      </w:r>
    </w:p>
    <w:p w:rsidR="007F35D2" w:rsidRDefault="007F35D2" w:rsidP="00D42FB6">
      <w:r>
        <w:rPr>
          <w:noProof/>
          <w:lang w:eastAsia="fr-FR"/>
        </w:rPr>
        <w:pict>
          <v:shape id="Image 106" o:spid="_x0000_i1104" type="#_x0000_t75" style="width:453pt;height:334.5pt;visibility:visible">
            <v:imagedata r:id="rId63" o:title=""/>
          </v:shape>
        </w:pict>
      </w:r>
    </w:p>
    <w:p w:rsidR="007F35D2" w:rsidRPr="000D5495" w:rsidRDefault="007F35D2" w:rsidP="00D42FB6">
      <w:pPr>
        <w:pStyle w:val="Figure"/>
      </w:pPr>
      <w:r w:rsidRPr="000D5495">
        <w:t xml:space="preserve">Maquette </w:t>
      </w:r>
      <w:r>
        <w:t>RM 9 : Détails</w:t>
      </w:r>
    </w:p>
    <w:p w:rsidR="007F35D2" w:rsidRDefault="007F35D2" w:rsidP="00D42FB6">
      <w:pPr>
        <w:pStyle w:val="NoSpacing"/>
        <w:rPr>
          <w:noProof/>
          <w:lang w:eastAsia="fr-FR"/>
        </w:rPr>
      </w:pPr>
    </w:p>
    <w:p w:rsidR="007F35D2" w:rsidRDefault="007F35D2" w:rsidP="00CC124F">
      <w:pPr>
        <w:pStyle w:val="NoSpacing"/>
        <w:ind w:left="720"/>
        <w:rPr>
          <w:noProof/>
          <w:lang w:eastAsia="fr-FR"/>
        </w:rPr>
      </w:pPr>
    </w:p>
    <w:p w:rsidR="007F35D2" w:rsidRDefault="007F35D2" w:rsidP="00CC124F">
      <w:pPr>
        <w:pStyle w:val="NoSpacing"/>
        <w:ind w:left="720"/>
        <w:rPr>
          <w:noProof/>
          <w:lang w:eastAsia="fr-FR"/>
        </w:rPr>
      </w:pPr>
    </w:p>
    <w:p w:rsidR="007F35D2" w:rsidRDefault="007F35D2" w:rsidP="00CC124F">
      <w:pPr>
        <w:pStyle w:val="NoSpacing"/>
        <w:ind w:left="720"/>
      </w:pPr>
    </w:p>
    <w:p w:rsidR="007F35D2" w:rsidRDefault="007F35D2" w:rsidP="00CC124F">
      <w:pPr>
        <w:pStyle w:val="NoSpacing"/>
        <w:ind w:left="720"/>
      </w:pPr>
    </w:p>
    <w:p w:rsidR="007F35D2" w:rsidRDefault="007F35D2">
      <w:pPr>
        <w:rPr>
          <w:rFonts w:ascii="Cambria" w:hAnsi="Cambria"/>
          <w:b/>
          <w:bCs/>
          <w:color w:val="4F81BD"/>
        </w:rPr>
      </w:pPr>
      <w:r>
        <w:br w:type="page"/>
      </w:r>
    </w:p>
    <w:p w:rsidR="007F35D2" w:rsidRDefault="007F35D2" w:rsidP="00F976FF">
      <w:pPr>
        <w:pStyle w:val="Heading3"/>
        <w:numPr>
          <w:numberingChange w:id="252" w:author="RBABE" w:date="2010-09-08T10:28:00Z" w:original="%1:3:4:)"/>
        </w:numPr>
      </w:pPr>
      <w:bookmarkStart w:id="253" w:name="_Toc255897188"/>
      <w:r>
        <w:t>Responsable régional</w:t>
      </w:r>
      <w:bookmarkEnd w:id="253"/>
    </w:p>
    <w:p w:rsidR="007F35D2" w:rsidRDefault="007F35D2" w:rsidP="000955BC">
      <w:pPr>
        <w:spacing w:line="360" w:lineRule="auto"/>
        <w:ind w:firstLine="624"/>
        <w:jc w:val="both"/>
      </w:pPr>
      <w:r>
        <w:t>Cette section du rapport vous présentera les divers écrans que vous pourrez rencontrer en tant que responsable régional. Nous commencerons par vous donner une vision globale (disponible également dans le livret des maquettes) des possibilités qui vous sont offertes. Nous poursuivrons ensuite par une présentation plus détaillée des différentes fenêtres qui sont mises à votre disposition. Cette présentation a pour objectif de vous aider à vous fournir un aperçu des fonctionnalités qui vous seront offertes.</w:t>
      </w:r>
    </w:p>
    <w:p w:rsidR="007F35D2" w:rsidRDefault="007F35D2" w:rsidP="000955BC"/>
    <w:p w:rsidR="007F35D2" w:rsidRDefault="007F35D2" w:rsidP="00800E87">
      <w:pPr>
        <w:pStyle w:val="Heading4"/>
        <w:numPr>
          <w:ilvl w:val="0"/>
          <w:numId w:val="55"/>
          <w:numberingChange w:id="254" w:author="RBABE" w:date="2010-09-08T10:28:00Z" w:original="%1:1:2:."/>
        </w:numPr>
      </w:pPr>
      <w:r>
        <w:t>Scénario général</w:t>
      </w:r>
    </w:p>
    <w:p w:rsidR="007F35D2" w:rsidRDefault="007F35D2" w:rsidP="000955BC">
      <w:pPr>
        <w:spacing w:line="360" w:lineRule="auto"/>
        <w:ind w:firstLine="708"/>
        <w:jc w:val="both"/>
      </w:pPr>
      <w:r>
        <w:t>Le tableau de bord du responsable de région est constitué d’une unique fenêtre. Cette dernière se compose de 5 onglets distincts que nous allons vous décrire plus en détail au cours du prochain chapitre.</w:t>
      </w:r>
    </w:p>
    <w:p w:rsidR="007F35D2" w:rsidRDefault="007F35D2" w:rsidP="000955BC">
      <w:pPr>
        <w:spacing w:line="360" w:lineRule="auto"/>
        <w:jc w:val="both"/>
      </w:pPr>
      <w:r>
        <w:t>Le schéma suivant récapitule le contenu des 5 onglets composant le tableau de bord de la région.</w:t>
      </w:r>
    </w:p>
    <w:p w:rsidR="007F35D2" w:rsidRDefault="007F35D2" w:rsidP="000955BC">
      <w:r>
        <w:rPr>
          <w:noProof/>
          <w:lang w:eastAsia="fr-FR"/>
        </w:rPr>
        <w:pict>
          <v:rect id="_x0000_s1169" style="position:absolute;margin-left:-2.05pt;margin-top:13.05pt;width:514.5pt;height:216.75pt;z-index:-251766784" fillcolor="#8db3e2"/>
        </w:pict>
      </w:r>
      <w:r>
        <w:rPr>
          <w:noProof/>
          <w:lang w:eastAsia="fr-FR"/>
        </w:rPr>
        <w:pict>
          <v:shape id="_x0000_s1170" type="#_x0000_t202" style="position:absolute;margin-left:-2.05pt;margin-top:13.05pt;width:514.5pt;height:33.75pt;z-index:251548672" filled="f" stroked="f">
            <v:textbox style="mso-next-textbox:#_x0000_s1170">
              <w:txbxContent>
                <w:p w:rsidR="007F35D2" w:rsidRPr="00045D77" w:rsidRDefault="007F35D2" w:rsidP="000955BC">
                  <w:pPr>
                    <w:jc w:val="center"/>
                    <w:rPr>
                      <w:b/>
                      <w:color w:val="17365D"/>
                      <w:sz w:val="28"/>
                      <w:szCs w:val="28"/>
                      <w:u w:val="single"/>
                    </w:rPr>
                  </w:pPr>
                  <w:r w:rsidRPr="00045D77">
                    <w:rPr>
                      <w:b/>
                      <w:color w:val="17365D"/>
                      <w:sz w:val="28"/>
                      <w:szCs w:val="28"/>
                      <w:u w:val="single"/>
                    </w:rPr>
                    <w:t>Tableau de bord du responsable de région</w:t>
                  </w:r>
                </w:p>
                <w:p w:rsidR="007F35D2" w:rsidRPr="00045D77" w:rsidRDefault="007F35D2" w:rsidP="000955BC">
                  <w:pPr>
                    <w:jc w:val="center"/>
                    <w:rPr>
                      <w:b/>
                      <w:color w:val="17365D"/>
                      <w:sz w:val="28"/>
                      <w:szCs w:val="28"/>
                      <w:u w:val="single"/>
                    </w:rPr>
                  </w:pPr>
                </w:p>
              </w:txbxContent>
            </v:textbox>
          </v:shape>
        </w:pict>
      </w:r>
    </w:p>
    <w:p w:rsidR="007F35D2" w:rsidRDefault="007F35D2" w:rsidP="000955BC"/>
    <w:p w:rsidR="007F35D2" w:rsidRDefault="007F35D2" w:rsidP="000955BC"/>
    <w:p w:rsidR="007F35D2" w:rsidRDefault="007F35D2" w:rsidP="000955BC">
      <w:r>
        <w:rPr>
          <w:noProof/>
          <w:lang w:eastAsia="fr-FR"/>
        </w:rPr>
        <w:pict>
          <v:shape id="_x0000_i1105" type="#_x0000_t75" style="width:498.75pt;height:161.25pt;visibility:visible" o:gfxdata="UEsDBBQABgAIAAAAIQBbFfZPYgEAADIEAAATAAAAW0NvbnRlbnRfVHlwZXNdLnhtbLSTy07DMBBF&#10;90j8Q+Qtatx2gRBq0kVTVggQlA8Y2ZPUqh/BdtLm73HSZEFEH5subeveOTNzvVgelIxqtE4YnZBZ&#10;PCURama40EVCvjcvkycSOQ+agzQaE9KgI8v0/m6xaUp0UVBrl5Ct9+UzpY5tUYGLTYk6vOTGKvDh&#10;aAtaAttBgXQ+nT5SZrRH7Se+9SDp4j0AWMEx+gDr30CFOpRbR3FuMsPiYEWi1VHTlk0IlKUUDHyA&#10;prXmsXITk+eCYZxZt+5UD62KposMc6ikj9aHUPLYZamLkZ9QLVt7HxSnaLiAwoJyVEJjKj+7guvv&#10;IHpGblilQvsxt7APc1Yy7q1fO+OB/CIHBw83oMiC7dUMP5Vguy/fSLwBSec7oPyzSIvSjTY5TsZo&#10;A30M46Ds0uO2onRnKpyPXh+xi4tiRhrrbjCgVWc88J/kMHttsb4ir3/+URZkn1gP7rT78ekvAAAA&#10;//8DAFBLAwQUAAYACAAAACEAOP0h/9YAAACUAQAACwAAAF9yZWxzLy5yZWxzpJDBasMwDIbvg72D&#10;0X1xmsMYo04vo9Br6R7A2IpjGltGMtn69jODwTJ621G/0PeJf3/4TItakSVSNrDrelCYHfmYg4H3&#10;y/HpBZRUm71dKKOBGwocxseH/RkXW9uRzLGIapQsBuZay6vW4mZMVjoqmNtmIk62tpGDLtZdbUA9&#10;9P2z5t8MGDdMdfIG+OQHUJdbaeY/7BQdk9BUO0dJ0zRFd4+qPX3kM66NYjlgNeBZvkPGtWvPgb7v&#10;3f3TG9iWOboj24Rv5LZ+HKhlP3q96XL8AgAA//8DAFBLAwQUAAYACAAAACEAqmfKOFwQAAAAXAAA&#10;FgAAAGRycy9kaWFncmFtcy9kYXRhMS54bWzcXNtuG8m1fQ+QfxCY5xrV/WJEE9QVMeAzY4x9bjgI&#10;ghZJS0QoUkPSM/YJ8j/Jd8yPZTVFUiQtcaplidb4wTTVIlu9d+1a+7Z2/fFPH67GJz8NZ/PRdHLW&#10;Y9/Q3slw0p8ORpOLs95/vi3E9k7mi2YyaMbTyfCs93E47/3p29//7o+Di6sXg2bR/Md0MByf4C6T&#10;+QtcO+tdLhbXL05P5/3L4VUz/2Z6PZzgt++ms6tmgR9nF6eDWfMz7n81PuWU6tPBqLmYNVe91U2a&#10;B9ziqhlNet8un+l68Wq+WL89uWqf7uXgrPd3bVxQygqipA5ESq2ISyIQzq0umvJQovhH72Tx8RpS&#10;Dqb99e1mb4aLk/H0La6393k/m7y4GvVn0/n03eKb/vTqdPru3ag/XP3XzBatUOrUno6bj9P3i9Pr&#10;V6P5gvdwi9gs2juM8XPv5Md59zv++H7U/9t88XE8PJ2Prq7HQ/YH2d5pdeOba72T/gNu3Z+Op7P5&#10;adPvDycL9lf+B9HeZ3Xj1dXeyfXleDCDlfRObxQ8v349W72FypsX59PBx+WV5sV4vnizfNL2+nX7&#10;MpwMXjez5ofXs5Nx01rXuxkpP7S3Ol1+4rS1KNxm+f/1XUsojJDeRUqU5ZnIIikJlFrCLXXSCK+s&#10;Yv/YWbflA7896/3f2+GHxfAvD3puyHjSjC+wO/qLWXuH5sVs+fKpIA2e//vJxRgW87oZXzWzX/45&#10;P5n98q8LbK5Wyla65bdrJWY6W+44rFQVQyR1lHjPImFUu2gLNYnmjdFeN7O3s2Yyx8p9mCxt3mqW&#10;jGSGmGAokVobYrNTRDLPgwyUaW92FPaQdb3Vz/hGO5+/0EHnlEIuRNucsFdZIN5ACy6nInmRTkcs&#10;9GqvzkfnX4vY2TKWZCbCZkEkZ7BvnxlJOmgjQ7KJpp3lutmQX9i+r5qLZj56mH0nzzUvIpGcCww0&#10;BkaCk45IHwSzXqmobxf6U/sWQuSiAeKu4EVmmIgPUpOCWxaGzUHNs7Rv7mJUyjsSucFuzC4RGx0n&#10;TpuUQ5RFZ3nAvn+rYlPKWVTtcnkviQxKEq99JkmplBXzSqrd5fqC9n0JLz2djX58P3wQcCubivap&#10;EKYiEEyzQpzSkRQpXXHSl8IPAbeTOqkM7OMITYgE7pFgoCknHDPcZB+t30GCZwLcLmatfYFNJ+3h&#10;ZlwmocBfeYRYIlkanbsV+1Pg/q2KXQo8rcuKZFEA3MaWFsYM0SX7BBxnmu8u1xc07PTLvxbNaPww&#10;q46MZwuARQwNOa2n7VZWRCsrHU+SWnqLW5/CtfKUyyIYMao1kaKA9hK64o4JwSXCuEifo1Vb72RS&#10;nAGpE3yTThRwbSJJ0vkAkaxVh6z6tyq2R8iBxEiQoC3guhgLEMKLhWkjDndWMKz2KtVapklfLtyG&#10;Ub8fPAyqaWDUcQU3ZCOMmiEQsYoqwoXzjAFxeQ4bZ/ypUUeGSNwC45xgQPoYDHGIURGSGCiraJ32&#10;9v4zgeoYAU7WeOKs00SKJIFZSKtKZJkrrl3QeiP2p1D9WxU7FaVoAfxQaZBRKSNgz4AwxCVJZBe9&#10;VYDqVWpxPUO1Y8fAccHP59P+y1RfUmjv8l1zhbJC+4oCS3thmRzHyeKsRzd/YTh/tawZ/Fczm9/8&#10;1cFotjIXfGX0/8M/oxAzHs5PfmrGZ73hh6a/aFOum4wZn9j++uoiqhdfJFcvBRuAU0MCZxzgAdQP&#10;BYaG9FUqmzNSnFvMfGw9n//tYvDm8npL06/OobBmPLqY+H6/TMfj6c/foTTEtj7ycvChXYy91dmv&#10;ddxfnWBSOO2KJVQVuIriLXGMIcR1ybJgQkAK92SWNR5N4vRqW+KVbe2izf1Pn4xyWBdBckQ2IoH7&#10;LRwIUrhzeCNLkLflsV9Zr7o6zVLRN/sCZbTrdjn2lU9b627LQqtC0/2PLygrVhgGlVs8vkWS4X1I&#10;KPEBx7hkKZtYq/zOjz/ZffSlrbXXft261IG9f/5+jEJSnjTn4+HgZscvjXG1sZ/VbtdWIwAGjNrU&#10;+tAWVQOzlhgUmLREcJhMNap2Vv9o8tNoPtqzn06LUGtlmQZUHYODzwzwmQoFSGuwXQJ8pnLYKSoj&#10;gK1zHt3FRKHlLiHfXby8ung9bvpV9nbSfz9flPHo+s/TZSV3+fObfjMe/s9ZD6GAhNG2H1le+l/U&#10;eplCbH5z7dVoUuByvhuOLi7PpzN8AWECELP9/N7v8M2dzdsWTM/xV8toPD6ZTRf/PVpcvrls2lp7&#10;6/9ufrlqAOC5fr2HcFN1T9P++ytUrG8aCbPhuFmg1Dq/HF2jCjp7Mbw6Hw7OerOXg+XOaV7MF7Ph&#10;on/Z/sF3eJIfhv1F6z+3foH36+dcOdYWe25QCJ706WvcXrDioybGIHmWPqNaYgVq3Cjlxii59pLX&#10;mlhlGfU2PrkN8zYhynIfra/z9OuQtrPsq411DMXxQrV0UpAY2uTScdS6S5ZEZMTxKWvDVL3iqgqx&#10;j+rAEkq8JfhIVCkR0QPz8L9MoADEfFApFiOr46XQ9fGrHdj28i8DjK/FgXHuuUicEppbZDcBFRyP&#10;gk400qGOLJRtK8l1yN5Z/R0d2B2LUOvATJZok6HKzigyVoliDtAFEMOosEYx6rOodmDdxezuwO4Q&#10;dc87wevuhOhrX/KlHA2/6YE93NHcH+PawLPyEsAAY8TioW0SsmYkyxCCQP7qFdpDdTZa2YH4OlxD&#10;VEjxY0loDrHWNTCH6BTpWdQ8moRszelqq6/rYTyqa+BBe6GpIxrBJypMBdiEWgXhUWc8fEFTpXrd&#10;Oz9+tWtAjLgJGr4q1yAVuhcFBUGmEe/L4gTBJkRqqR3nKPoFW58Zd1Z/R9dwxyLUuoYihck6CPiC&#10;BHSRCdVeqiIJqIVSgVzHtlyBOnTpLmZ313CHqM/cNYincw3MGPjyEIkp6Keg74aGMneSRM8UmjMG&#10;Rd3q2lNlD+/rcA0gG7jsAKvORWCrBE0GVX+UwoMBw6ZIy5Krtfq6LuCjugbFQFtTYIzwFC066ogG&#10;HGtfJDcF3s7Q+myx8+NXuwZwyb5O12CLNwmRMwFbBdbjA9rdDjlnRIyNeioyUl+dtHVWf0fXcMci&#10;1LoGSYuwHn0xHWBqElUI7A84RLCzFJCFohlaXd3rLmZ313CHqM/cNcincw2KewOIQPCrPEqzHsGv&#10;tR6MQlQVjE/ReW1rEa6yEf51uAZqUQ5N1hPlUMlGjoWadkBAxGXUIJraGHS1a6hrpT+qa0ADN2QP&#10;1miMyPKlWra1kydgYCmetAb587a/267YphXREp7bC7eNzs6PX+0awF/+Ol2DEwWkAmw7FkHaBV0G&#10;OScoiQQUXqtpQe5gn079HV3DHYtQ6xooGE8GBVbibULfjadArABBSFDHEIJYn/gWI+iRrWzU3TXc&#10;Ieqea9AYDdhuO37pgpJ6NNewqixtxiPAEt9+vzUrkcDuSFJbIsBgQzqBnAKMe4lZCbDGBYJitFV3&#10;fMb37zAlMusvSeeVYDEYzpfjEH+vBCrc/vsZmjnoN7VfXb9v0eNz5jJWhg5dbMtvvNWWw2cKijKp&#10;EKDdBwpPEBWlIMD5wnY377b8lY29jfyVretjyu9QUsJIhcZkBdoo0gkEfNkz7GooxVrDqNyNGbbl&#10;r8wfN/JX5q7HlD+KiGqqaFlBKLfKjLjegc5CFJPAdMZB0lf32n9lhLuRvzKHO6b8KCQ7UCYksSGD&#10;vBMN9n9AJGSLU0w7oXdo+diB2+tfGSTeyl8XoB5T/joe8gbxKkfLNhJXlsfWEqPS1X51g3irMZ8l&#10;2FbyzNcN3OV36jboncCYcxARVG5iHLJe8NJBHywC70QCe4jJZGK5d2NUir1RU2Xde62mYziGOirv&#10;gw2jEjrWEiPPvd8w6qjaO4ZRt3PvNIy6kZQHK6ay17hWDNqG9yqmcuRoRzF13bI7FRO9z+gzJewY&#10;hcqsw9CPNZhZBNeYeSMxN6Dud6WVBI7NjhF15JG1mo6xY+p4wg82jMpgcy0xwv97DaOSB75jGHUk&#10;6jsNgwqdmFEgqCjU09q5VkwI4UeQ5TBOgOZS2CvZb/vYrh6nkvW8VtMxDCOAKUhDxgyc9ZBfRcQY&#10;FIEmRkGsAF+Hcnp/jF23IZdrvXR5la3zY8pfN5v74I1RmYXcJ/F2jFE5hLyzMeqQ686NEa2gmFdW&#10;xGcOKk6RDMkn1RjKcCDuM8uEvT/5rHQUG8SspF3dp6anSD4VmgpSY2MwjvkqyT1irChxWoG2UeWY&#10;QminpLYasa+b2TY2VO71jQoqmfpHVUEO6MlpdFNMQF9FgathDQZUMsUUlrRRysweUwWV1P21CvbD&#10;i6ewAsmlt5Jl4pMFPGaO+qEQup05Yz4bqqM5aAWVIm2soJL/v1bBMTyE0ZwrxtFOYxq1xWIDiNZ4&#10;MSw4gZojDjY4qIJKkTYqeIaFGBMTWK0YKUMRH1iokGo5i32hknCY0RLZlF1S6z4W1E11bFRQyeNf&#10;W8ExNkLACRaoJGMjhHa+LmC0zvuISerkcDYGDWhm7LKfPlMFlRz/tQr2k/OnwAKN+UudkTQwY1GO&#10;FfCNjoHsURh6zEqUGOIuu2NPBV2xoGMacRQrwEEmhoJ6lZezqKpVAbfgu4AERw0iSUyZHPIIXVVQ&#10;ySY/phUgPwE3HPVoFdtRZJwPgNm6BFRgGDjjPKKttBsX7VlBpUgbLHiGoRHqrkHZAA4nw2wXRsct&#10;gkScm0FBX8YQLkbuwkEs6KqCSlb42gqOsREyR1QA7CMYOUZrIuJkCIehEOSOzkQMXOLfbmn6M62g&#10;kjG+VsEx4DDYgswRMzEGTRp4BLgFJzIlPCcBZ9myG3Zn/fZU0BULOiaP+1W5p/AInoHwXUBCZQEj&#10;tjhsA5SvZBz6NZhhKBFzp+ZgXNBVBZUM6rUV7JdZnkIFGF4AzcpilMG2G8G2NTXoAEfqRGZxtkQu&#10;YrcUvWcFlSJt4PAZVqMzDhgwFH339kgYbAS1PCYrI0BmJkAZCq+HnGJXFVQyoddWcAw4BOsg+YSD&#10;dUCQBxaAcACSzjJetjiBx0rq1aNaQSVLeq2CY8ChkOhIKxxH4jnmxZb1kuDBU0LUjOkQpAmKHrSC&#10;rljQsV+r9kquT4EFyAg1utKa6NzGBRo8m0ATjsmDs+Q45VHkuMtC2cOCriqoZA2vrUAfQQXICCNm&#10;sA1JGAhp6V6GeBw+AsqGTDgxz6AHcVAFlSJt4PAZdq2dk2ApoI5ccOZKiwW6pXG3HUomgIiZhcNw&#10;2FUFlezftRUcBQ6dCQmH9hCR4AxkKIDDjFKiEogWvaGMhYNxQVcVVDKD1yo4BhwmwSkISoBDhQEI&#10;BAKoF7QhYgkWM18FBwZun7wGNPpMLKjk165VYI6ABTQnKwr4OlTjvNu2koiRQZBAow6+bdfj9LiD&#10;VtAVDiuZsmsV4EThFkY2fIan8Aigq4CzHnGckRFou+L4VBRSMTgHZoswBjmjjAdzhEqRNnD4DEls&#10;kWOQBYfPIDTSUIHXOF8SOIADnpAztJR9bw8W0buqoJLxuraCY8AhNwKVQyowqdBaAeqG4L7j1Lks&#10;glS6xJbAcihA7qqCSjbsWgWPD4dLiuc2r/P8YtVj+/lyimOjV0dabM7t/vbfAgAAAP//AwBQSwME&#10;FAAGAAgAAAAhAH6xJrncAAAAQAMAACEAAABkcnMvZGlhZ3JhbXMvX3JlbHMvZGF0YTEueG1sLnJl&#10;bHO80k1qwzAQBeB9IXcQs4/GdpJSQuRsSiHbkB5ASGNZ1PpBUktz+whKoYHg7rzUDPPet9Dh+O0m&#10;9kUp2+AFtLwBRl4Fbb0R8H55W78Ay0V6LafgScCVMhz71dPhTJMs9SiPNmZWU3wWMJYS94hZjeRk&#10;5iGSr5shJCdLfSaDUaoPaQi7pnnG9DcD+rtMdtIC0klvgF2usTb/nx2GwSp6DerTkS8PKtC62l0D&#10;ZTJUBHCOjrSVP/MNj94APmZ0izG6OUa7GKOdY+wWY+zmGNvFGNtfBt79+/4GAAD//wMAUEsDBBQA&#10;BgAIAAAAIQBkXOLrJQEAAGYCAAAOAAAAZHJzL2Uyb0RvYy54bWykkstOwzAQRfdI/IPlPXWToj6s&#10;Jt1ESF2xgQ8w9jix5Be2S+DvmaQVKiuksjszI10dXXt/+HSWfEDKJviGVoslJeBlUMb3DX19eXrY&#10;UpKL8ErY4KGhX5Dpob2/24+RQx2GYBUkgiE+8zE2dCglcsayHMCJvAgRPB51SE4UHFPPVBIjpjvL&#10;6uVyzcaQVExBQs647c5H2s75WoMsz1pnKMSi3bbeok5BqqtdTUlCWm2qNSVvDd3Uqx1l7V7wPok4&#10;GHmxEjdIOWE8OvxEdaIIckrmhihlBPo4TFO94wnsUeWLGS7+EXgJwQ7+7jxobSR0QZ4c+HIuHlVE&#10;wVfPg4kZu+QKbdJRVRPbMPPUMX/PM68mlmd+nIpmv+q5npGvv0f7DQAA//8DAFBLAwQKAAAAAAAA&#10;ACEAMVKA70RUAwBEVAMAFAAAAGRycy9tZWRpYS9pbWFnZTUucG5niVBORw0KGgoAAAANSUhEUgAA&#10;A/4AAAL/CAYAAADftxzcAAAAAXNSR0IArs4c6QAAAAZiS0dEAP8A/wD/oL2nkwAAAAlwSFlzAAAO&#10;xAAADsQBlSsOGwAAAAd0SU1FB9kBBBQOA1dCLjgAACAASURBVHja5L15tGVZXtf5+e19zrnDm1+8&#10;iIyMiIzKrKqsIqsKKKCBRgShW0UUsemlCIpSSiFVjaWADEIjo7hE6SVI95JWZGiWgC2rtZVWRFkW&#10;yurCUnEoasqsyrEiY3rxXrzpvnvvOXv/+o+99znn3neHGCqlko5cL3/3nH3Gffb+7d/w/f1+wuoV&#10;3Sxyft+XfDGf/wd/N5/xWZ/BW65epQA4AgccdeG0glzBCGAAKiDD+LiphH8GNAPMEMGC5ngf2yX8&#10;iYRDbes3wHjcbBsDGttFwj3UMfOfxnubjMX/ZPIc0Xiutu4Z94mPNJ7j47N7mX95a8M53oe/dK36&#10;9um94/XEh/4VH7ZzE7aNNtRLc7y14RkMoW/UgU+fw4ArY5/pbOpdoOl80XB+ov0uOAV8aLcSKD7s&#10;T9ui4X7T10/XxYfrpecL/4vfcapPfHsMxOtMfNvWt/PV4s/bvu69/mufk2X3f077t3Nnv7XIvT+L&#10;90vuK7yi/5Y9qzUPd35RnO3HNF9eFf8etv+V/1//8w/Zf+YV7r9pXi3T69Nocr9MrSdVdXYetH97&#10;bcbQLP4wa62Y+O3nzzeR5fNoen5OP8NS/qMPzts+3t/nQfhPOn8e/74f3jvrWsvun9nF5+f5kmdY&#10;8n2MmX/te2E/y55/NJqcG8ZMzoNlfXk/3+9+v5Xq2fXlXvn3vY6BZcN9un+mf1fVbP6R7l9V/xXW&#10;oN/K5VMW/76f8fFA5+v9j7n2N1x2fWOWL/+L5tiston3fMj7i7+//ptYu6Lsr1O8pLWkcfcIOnnQ&#10;QzbXYDAAdZ6qGnN+q8u3fst38e3f/u1sbfUwMjmUB0Ow2f1/v/a/01PHu9/9bn7P7/nv6fXCvuEQ&#10;et3wnA4YxDnqKygy6HficyiMRp5xVbG2WjB2gV+fjqDTgYMjpd8RugI/9lf/Jn/+G/8c+BIKCxn4&#10;0RjT64ablK0Osh5yB+Jxtw+wm1ux4yrc0SG224FeERVGF87LskZYUKAs0YMBcu5iVLxmv3+1e5ts&#10;ZwsETnb3+aNv+1r+/v/9j/jn7/51fvGXfolf/dV38+z73ke+uUmWCfyhL/0y/sK3fBMnueP55z/G&#10;v/jFf8mtF15mza6ydf4iJ52CveMjOqZAcGBOMFSIWCwdjK4iFOFtZQT2ADUlqAHtoH4dMIgOQEpE&#10;BBHFYjEWBIsaJTc5YhSJ+zEZxph4vGBFo7KucaBq/RugdIs4p0ckaPtpAQ3nS624WsnwKPiwX6dn&#10;QpZFhVdqqqI19ZXH41GnVL5CneKjFqyAdw7F1PfDa30/jzI6HU5s43VCsR6eVmAEEYuqi8YFh4jF&#10;GOj1VmhMAR4RO7FtrG9NajnTjycnJ3jv8VMSoKrivcepRAXfouIxWDBab4saPA684LTCV4rTKoxn&#10;VcSnvp38biqBY7nKTygHGqUtjVzLVw6YOrf9/cvyzHO3BbfK64xFf/b5OoPLi2qckLOP6XQ6dd9O&#10;/6mAW7Jy+CWSt/4WL/rO6RLBTpcw5tOJ8ZbGlff+zJh4kOsvWRZbFzLRsnefFD8xn+6Ptp5hzvUF&#10;u/Q50jx7NdIH67cWTdbSB/5+M7TnqfE1PW/T+gPQ7/Zm7m8Ut3xKcJJJfitpHZKZx5gouc1rF51/&#10;7XuZH8bKwvNlieYnXjHMv8ay+4uYV3B+M3PdmuT//ux+nc/Pp7eTfDFL/ki8bNG7tB+vfV6bPy58&#10;hgVrz7y+bB/neTj+2u12J8Z/+mvvezjDji5+/iX9OxwOF7aHfT7KFQ1fSdvT+6f59730T5rHbR4x&#10;3T/t/e1ns9beyyh/FSv+D8d/2uNr1jnzriMSZHzT4qGz7lVV1czv3HzDxe8yPf4n7iEea2Xi+00/&#10;w6w1pb2dt8bHrOMW3j/yj3nfIKg32dxrJ9mzfvroAfY0z7y6uoq6knI0ZGNthdHwFINSdDI+73d8&#10;Dr/4//xTvuqrvopnny0Zj8fkec5gMGB9fZ2DgwOKTvehFP/t7W3e85738Ja3vIWDgwOqqmI4HIa+&#10;ySyVDzL+xYsXUVeyd2cXdRXqSoqiYH19Hecc6oVhOQZjubO3x5Urj1GNHcYplzY2ePY338/ub36A&#10;55/+AI4S7eZoljMeO6yHbmXIvMfgqaxnmFeocWz1+hwf3iXLCoxkXLp0ieeee4HuSh/vPUYJRpKd&#10;bV544Tl2zm0zGo1YXe0zPC0ZjwSlQJGoi0V5QT2I49zOFk8/8wy26PCmT/t0esbw0jPPMzw85n/8&#10;g3+Iy1cf45/+0j/lN/71vyH7nM/+b/mhH/oh/v1v/Ad+9Tfei7NCN+tw/tJVdOzZHZxwMh4gRZeh&#10;s2HyYDGiZBKtD+owWgbBRyyYFVQqPEnx7wdnv69aHn3BGFtTsUKRFdGSHPZbm7UWF8gMZxSH9gLh&#10;nFu8sBg9s2irF0Q1DGgHDgXnozdSJyxeNivAKFYyMDoh2HocJRWCC5YxL3gU1SpYbqLHOlnI0qV9&#10;vI8ieKTe9hGJ4L2G4zF0VtaCMq8GxeEjXMBIhrHU27Wg69uCb9UyCEhUppPVLvzXW1kLCr5zE+/u&#10;nMP5qLgYqRX+1A9WsiDYe8HjUAfiS3yl4Mta8dexD4q/96j3sX+0VvBLgsVLo6Gj/lZR4HdeJhT/&#10;aUEhTYS6nda3Bkrvzx7TVvz9bKFDNRicxGvNfGY+g80nmHCbqoSxtUh590sWdf9b7DF2D6mY236v&#10;PiYp/OJ9gEqo4pfNX33YDjCvasVfefUq/g+l8H/cFH9/L9Jp/SfGNG5N4NRpo/RwVnj3mk8KTtoW&#10;ojyV8wT81mxB1ehixd/Mu7YuF5rBY1vGL2kr8PG3LHAnSpT1RBcI8EZeUcV/uWF0SnFsryFAqZH/&#10;yuQxzRqhc/l/kAHyievW/8X2ylfz1wY960yYfl/T7dRfQGe4H8W31qN7MGBMX98vgQws69/DkZtQ&#10;+q21E8p/vgyysNSw7Bb2T1u+m/WOeXdzYf9MK/5tRV/VLVX877V/pg0jqX+SYjWLdwBYtb8tFf6F&#10;PEcaN7IuEXASf7xXxb/dZkWw/qzi3z6m8vaMflEfIx5jZOH9DJP8e+Idg0uQxAJn3V+nDL/T1Bk7&#10;t12nXP5p30QfIAvXFxVpIROmrh3Hn5GgP3gMYLAtnj+uHKPTcXCgmSHVeExuBbEZW+ceYfPcNucv&#10;PMJzzz3H6ekQOy45Pj7GZjlZXpxx3M3GTMz/V3QLPJ61jTWu37xOWZZkWYb3nvGwZGtri1u3jnj+&#10;I89Q5BndbsFKv4tIj8wId/fuINZgTEbR7bOxtY0Yw8nJCXilayyGiscunEeHx5SH+2S5cDpw5L0O&#10;PVNgvKFXGXINGp2qx0qFisOPDri6vcPHPnadvFjh+vtfYMXmFD6j2+1iRNjdv8n+wW2e2LnEyd19&#10;Voxy69pHuHLlCsPKBf0KS4UEeTDB0/Fc+9AH2VlfJev1uHPzOqOTI/rdDru3bvL8jeu87g1P8mVr&#10;f4QPfPBDZH/qbW/j9u3b/OZvfoDLl69y6+4e41FFb3WFla1VimqMH54w9kHxFRRrPMaMycVjxZCj&#10;CEpuw/BS08FrgceidFDXC4KHjqNMFT341mKsJcuCgq8akAAmtbUWFxGwomeU/uQtFJHa4zqfdZoz&#10;FnqN8QOqirdgVNGMxgsZPfRGwNgcLGSSoSYgFrx4xAsOB5rhcGilqDdYA6JVbFdU8gnB3zswbQU+&#10;69YKfZuiwdwyHIWPboDKGwRFyTDGosay0u9OLFfJoCGq4Tm1RE1gAGqkDiUIoQVKORzhjceEt0C8&#10;BkOIN6goNstQsWcW//Q9nXPhXtZjXYZKhXE2XNNLEIy8RiREifNBGAkLqsFL+D7eBGV/QoFXi2tJ&#10;obXgNYG15IxgVhs2FMq4p73wh+8fFv6ss3pGMFB1CAa8w6pBdL6HYOTC+BUJ38iYDKNEhU7jZJ2v&#10;2KhkSxUgLx6jD0aXKUa6SLECbGFbaoCeoUbMzP2JjkZjVD1EA5dXwXnFq0XVR0TG/POD3DW/fTFN&#10;A8TUy+B9UZH4Wx7s/GAZaot5Z2iw2E8ZCVpUBby0jAevJoqJUP3577eM6oTi/CDfb/E4kTh+A38T&#10;RCUY+6K3p9/pIwZEgqHaiA1edBXEQFX5Gp4lrXgqiXFRarSej2q0npdpHdHWfK3bCe3g8RHBJWpq&#10;w3NtgMbXBti5iAtpzQaR+u1NEu6igXTe7MlUaljktHC7zHAwiQ99MMON18WGMRHbQsYEz42Ki4Zy&#10;cMZHpJ2EfiEY7EUNanwwULf2o8GQLcngJhaHC+u5TFIvHmxWf7/6OFz8jsFj5wGjgheNIX6KUcHh&#10;qUblxHZqlxiPF/jzJNUUlycxFEA0vm/qF633exfuO38e2IXzo+j2ZjhmouNGwObFQ/BnRSOir97W&#10;ht+r+oj29PV2ak90VCMCpabp+HCOxrW+cTY01Mb2Bfz7PvsnURET2U+LtvfH84NhcFE/8XCGz08Q&#10;2jZwSxyv0/N3pnwiWZCT1eATf2zx0TQPE/9MfNUS5Auvgmi4T+B4QYZOyFjJiyAPqqC+mpAPk+JO&#10;y3AgyJRh1pwxpDZ8UvFaET1oE3pQc/5ZhT4ZRkQE77RZylrXSGuWtI2E9fVb+s8So3EyvLTPa+4h&#10;oc/ieq4SdL40f0Qk6D0IWdEBk2HzIM+dDkeIWPb3Drh79270Yq/S6/XI87xGuyx37CxuPzo6oqoq&#10;qqpiNBqhqqyvr+O9p6oqfu5n/x5ZlvHCc89TDk9ZWe3hyjGqyvHxMevr6+R5zubmNk49X/o//GHW&#10;NtY5OjrGGsEZ4c5dR1mdcHy4T8cqj+xscfNgD6djquEQ8QbvbPTSedR6bFVRWWE4GvPSyYAPP/1R&#10;PviBj7CxeYGbt+/yWZ/9uTxy4SJPf/jDPP/8Rylyz8HeLX7HZ7+Vt37KU5w/t83+7k16WRdRwUsW&#10;wrOTvkSMz/ZDtjYv8PLtPS5ffJRROUQzwwvXr2FWVxk8/wJvfMub+NTP+iyy3/t7fzc/+bd/gp2L&#10;l7izd0C/u8rqaoeydLy8e4vTakxnrcfOznlOD0uMeqzJyawnNyVWPLmUAYbvPF6CJcJphpLjfY7L&#10;wpDOpcCg+KQ42pwsy4Lin1k6RQ8xipWoVBqwNog9IoKaxlvYhglLNAJUU0FSbWiIYoLiGL3ljeLv&#10;JyBwqop3YUB7H7xsSSBSYxELIhk2E0QNkgL0cZFJOLwomRp8pWRYiKgCmzUKSFq4vHd4r6h6BoPT&#10;sE8V7zXuDx/VqWKLAsQGrwvRC20NmbHYPKOq3JlQgTpkwHiKLCxcnrDoUAu4IX7f9CzWO3y8jrpg&#10;uvHWBZinzVFj51r8nXP1N3HOTfypBoOR9x7jFEqD9wrOoRFe42vbYmAgZ+CUBMV0FtqjtshHyGlS&#10;IUOb4GN4ho+JGzTy8GA1C2x3MBxNCBIaBY20bXW2QJIW5izLo4jhMSoYjTSGqDhp4/Vn0ZRAYz5V&#10;DP4BaeDm82l4tHntcJqCGB/QY21NjkQDgzFClK0DjQLyQsHBPYTgE1SXB4+XqJnJQ3he1N4zlPGM&#10;0XIqP8qr8p8uh+st9hg9RN+LAtW9C6YmKgGRqniOBqcEEECGMWBtXhv6RJQ874BGA0LkC9JYJKOC&#10;ZGpDABqUAzTwY/UElEGK7xIT9mvi1yaKlyYohCpRt0uwP4NGgXQWRZIhANQ0IW4QQ7h0fo6YhDgy&#10;U14hXQQtnQ+9i0Gz90d9CpKd026iYhAUYqI7ItzPE/l+RBuqmGgdDwYej2AzUyvaSlDKFFMr4vWa&#10;JJyhChhrwhhVmRD+0xIxHJfhKskQkwwQETGYZwUm7hdceDbxcdLPoS1PtWRNaJ+0DNNioyFDgsfu&#10;gQy/4jkdjhGjNcLQiAtyEBYxSl7pPSt8Mw07bUfH1PMort5u0/b+POs0CZPaclmMH7Q2O4v4nBM2&#10;OhuR4u6pf1Koauqn1D9t2t6fzi/y7j2EKi1fxz9RqcbJIpKoNIAWFbLMLpR/xMT2Fn+c5JMxKZeY&#10;6Fk3NX9FLL7yGAyKRIU2IpYTXzUW1AYF2Avqtc7VBSY4NsRPeNPbyrufUth14neUI+P50+cGL/pZ&#10;pX+i3fsJQ0D9X0uJb6Moptt1jpG25lXm7L21hVgwVA1iwtj4vLa+deUVNTYYOBWQHFCGo5LKebbO&#10;7YDJGJWO4d1D5OAIay2j0Sh4vOes7806pQvzBG0XOb3VFYblGDXCcDji7tEhJycnWIQbL1/nB//K&#10;D/DYYzv129++uccjj2zX1zgelOzvH/A93/e95HmOiNDr9Sh6HW7fucHli1vkG136G10+/J+vcXx8&#10;i+NywObOufD+zmCdRXzQnfCKVx/sPSs9xir8249+gB/9B/8AxqCmy3f/5R/k1z/0Pg729/nxn/sZ&#10;TE9gdMI7v/xL+ZTP/wze9x9+nbc+9UkM9w+xCk4NLuo0KYRYBYqe4frNa1R5zou7H2PtwjleuHOd&#10;8699jLvDkt3jY/rXb/CmT/4UsvPnO1y89Chjr6yubEJRUAGllmyeP8+FrsX5EcPBIb2sg1WPNZ7M&#10;OnJTUtiKXAxWDGiOagevHRwWR06lOaoZiqPI8toqhrVYa8nyDjYrgoJvba34WxME4SwNQqNItAq1&#10;lf624t9LGR2mlH4TrSPOx9gI1QjtCla4BLGuqirC/0MyO++orcJegtI47eluFpAM9WOMJq9AsEJ6&#10;H/IXJMFuGnomPgwSVWV1PT/zbgle5hGc05lxQcl4chbNoBPx02VZhtAcsZE/ZsHiisGIYouczJU4&#10;p/ho8XSuxFnFeD8BY0vfq0FkCGVJ8Fp5j4sWMmcEbw2VwshXwXJfVkGoLsugkHvBW6WqfK2s19DI&#10;GBfhYwyAkkIKJnMKTHtqNFqSvaT2CGWSJChLWFNrGmJ0NWY6TLkZwn2ixyF5BKc8NcmD4yofEBUK&#10;3hiyiLjI4sSUKGCLct90elzfL20rkG2kR5uKLm4viiJsexNRHJNUnMzcn6gvfTjOC05Cv7qwDAdk&#10;yZLnW9b+itLg94vbD4K4uIf7LHi/pGB8HADzvyW0gRM++PhPY+CV+s44j0ZepxIMfSqK8SlGM4+K&#10;j8FkgjVNjpP0kaLzdebzB6hyyPuSPH1Bnm8hDpzWgmk6LvHETKKnl+RtaRLUBo9SQBz4eNNp6pIR&#10;GYP4SEVxCXFksoBowpyhQdG0gd/VOV1kIuTNLAlFafh06x1a1MhU/01RXdauHq/NehA89r7OlVMb&#10;iDUJ4rFfkqfcmOg1ExJ2ybRCAkQEk/LcRCqe2nc4zXd1iiYo/DTEPNzFhhwqGg3LkaqfgqTHC/rW&#10;OpjeNzdZWOPiekZr/CXP4KLx752L/Fpn0sxmYX4E2CBWbLSNGdRqgNUu4P9W7eJ2I3hjJ9YRJy62&#10;N/vFRaSFa4534gKSMBnZaa0zPshvBdHg5QUvAenhJSIy6u35fNxX99Y/VkPCr9RPqX8KW0y0W7X1&#10;tjfBsP1btr79V6AylazaqBJBS3gJ/DHJVdM0IP60np9t/hjk92Rw1eCN9jH0x0UDQZKLRYMOIsEU&#10;oWhg3SbyD4LMnXJ0uZih2uMpJEfxGA38XoIwhNHID314mbDt4rqQ2pPPXML5os3xwb1WI7jStmlt&#10;ox5jsqiAB53CRERDvf5EPtDOvZXaxSiVl6hcmwbxIIrGUDz1REN2kyOs2Q53Tsq5+rOyqQnWLDyG&#10;cjwKzsQiD8bTLGc4rhiOS6zNGY+HeO/p9/ucnp4GmL+fHY5XJyeXxYjPu3cPGAwG7O/fjSiCLIaA&#10;h/tkmeHSpaD0DwaO1b5lc3MTUTg6OiUrClZ6Of3+Djdv3GY8HnN0fBJyu+SG/kaHESUfevqDuC/6&#10;QnqdjO21Pv7olNHx3WBMVkNZgUTjsxhFM4e3Cjrk8HjIa69e4s+9/U/wN3/2FxCT847v/Av8uW/6&#10;Zn7q536MEugIvOtP/2keu3qRl55/ms9565t57kMfZL3bBwWHCWhZDc5Sj8GJhr62Gddv3Oaz3vzJ&#10;XLv1Mnm/y3E54mg04sKly3zg6Wc4t7VNBnBajtncusDYW4YudNT29gaD0yOe+qTXc+fGi2y9ZpX1&#10;3gY3r73I+Z1HGA1uY+WYjTWhGg44PT2lyPuMxwVZscOzL95hc2OHW3eOOHdhm4ODu/Q7GXmec3R0&#10;QifrIFnG5tYGRycDev1OMwhGY554/HEO9vYQPKurfW7cuMHK2iqrG+uMxwGecbC3z+pqn9Hp8EyC&#10;i06eMxqNEBHWVlY5OBzQ7a6gKhwfH7Ozs8PhySFlNeL0dECv10O7gflUzgdLX4ToB6ufkuWdmIW+&#10;Fbsdcws457BI9G4n77TBZuEYCxixwfs6FaaQ/kajUbBtmsDgzFRYQ1FIHReflPAsyybCIpK3PUFe&#10;IMbUo2R1DJ7BZoYsK7BWaqiTMRnOZROKv2oRqxRUwXO9IMavU2T1s6ZnKMsyPIt3IDlj56IZQ0Ks&#10;Gy6iGxxOXctLT0xioTFUIYRbePEhLCQkQMATtoOCrnW7J8Uipe2Yu6EN9YweA2l5XtJ+kmDbMixo&#10;RE4k6Kf3gppIJeIVkqQXQ0iMCK6GSQXGaqIAZ5BaUPF4rNi4MMkZ2iANHlD10pCcUUzI/TCbLmhP&#10;WW2jgB0E00lKhEaTEjlOUWMkeAwNmGShj954gw1hH+n7q4Y+dL51fRZeXwjCREBcTNGYBMWIuQdc&#10;xSzqMfXS/SB/zaIqCUI3RVHfQKlnUFGp46xn0ZC8J8H3PrHomYX8PmmI02xhY+Q+aYTDzR0fUbnz&#10;0cWTHGziGy+3kTTGIizcp4cKQmlmY7LXlA5FfUA1+aCQW9OEwohM0jC/fctjqxM0uqdBIx4qlVbx&#10;Ws/vkP+ldX6CbCalz7umXE0qr2KaMjbaQtRI3B8oEWlFDEkIxgsTjbxNyII/E6oQ+Fw0dhD5cdye&#10;pinPybx2kQjlhblUY6igR5vvFj1ZvmrKy2iN/GoMut5VZxXyGOplNfD/2koc94skdFrkz9KiLdNG&#10;QKS5OP4TRD9+72iwMfX5rTC1VviaRK+iMYLDhPeMhmsvJqDnkkE6os08ivi4v54T8dumca8B0RfG&#10;r4nrZghXMZLCVUJVFx+P10qDsIkJYS8IrhqHLovPluaLRKq+mrluTK8fgoTcLxrGTnq+hv8n/7HG&#10;48J2Wl/C88S4+rjehE/mghFETcTBRai9ajSwNfyaGFpgouFIxJNnEVFjGu9syhlkRELVo4RMqvmH&#10;1MnlqnIU0W0myhi2Tgw9+f7NOmZb/YdqiLFW86qkRmyQbZOCGedBaseDGI+orc+zJhwX5ocynbS6&#10;zR81watTaFU9P0O7tXkMdSGGPtIY0tSTmzzwGSsxFEPwmuREDTKf+OjAUWxEIav6QJ3Da/D0pnwj&#10;advjQ4iwCKpBfrViI19M6riJeTjiPGxt00IOJcBpjWqNMP3Qn7PbcWGuuoT2nUakEZOGx+dJzCfJ&#10;HybyU0dCaoQH8WYKiO+CnSXPOlTlCFd5bNFhVDq8wt3DY27dvkO3VwTF+mQQ5Co5rZ2cybjQxpMp&#10;gmSW4WiEtTlFkRHSQ5V0Oj2qasz2uQvc3r1Dp9vn5q0P0eutUB0dMRqV+LJiMBiSWTg8HPH1X//1&#10;VONhDWXr9Xo4D3/rb/0t+ms5nU6H46MT8k4X55TT4Qmn/oStriWzgh+PON3f52Q0wMqYYVWGBIJq&#10;yJzgfJzDAs5WGKkwqjza67B29QKj432+7sv/ID/yf/wsaxur/PhP/iijakQ3y/mjX/pFfMbjj/HW&#10;yxd4lBHX3/trPLK6wuh4RIXBq8VrygmnBJy5MrIWn3foiLJ36ya4is21darRmE7RY3f/Lpvnduh2&#10;O2TXbxzyxOsf54WP3WZ99TxYiUmEQobB473b6NEBJ8d3uXXwfnodwfQ2OLz+NFrd5la1RycPFpW9&#10;Yzg6LvikN38B27FOQmEUQ8nGes7w5C47W+cQdfRXV0NMmBGKzLK9vcn+nT263S6ve/wqH/7g+1lb&#10;6bPa7+LGp7zuiavsHx3hfVAmjXq2trZYXekxHlVYUcrSMRwO6BY9vK9Y6WziXMmd3TtcvnKV51/a&#10;5TVPvJbcFgyHY/CejY0N+v0exsBwOI5KbIXzKeO/RMXXn4mZmQXV9T4qpi3lvE4SYgJsMCn96fhk&#10;tCha9WimoWgER/0EtNwYi7WmjrUDwXtHVQWIYLDYebxPSlYWYaPBYJDneY1cSM9vrY2Q/Wwy6Y+6&#10;GB8VGB7GhCyjxgQGKFKLp3hP5T2+soyswVeWUj2VH4ZBmhmsNzgVjFdcrH/oKVuohaD0N0mOoApZ&#10;EyNqo4nNd+2Y+zntJiVr9EnZTBBAF2PNEqbLzW13hKSEId7YTdDw/MFr6MVjPFQGrAuLg3FKYUPI&#10;h4khAiYK8hIF9yRYaoI6TtEElQwW0PunVkwUiHUmDdbzOe1tj/QMw4SXGFISF/JZtLZIq8GrCwt6&#10;ojjwPhhiVNCYG6OGbBpdaBgJEF0///4Koi5e//4Vz3oxrfvzQTzX5oE93mGdlclQ6RmRbw+KCHml&#10;6bzf93N+zUcfsP8Mfsn4jFBMNY3xqTZgBA+KRIRK9N1EhTuIbupdUJQjDwzZVJKiGJJDIdFrFalG&#10;g1ISQHWqvaZxHkI0CEdBOOQACOPfEj1ac9rDW2rj6WpRTzx/er/G8+O1RbSJ71xEJQm/PnhZSUZT&#10;UHEPRu/nfNUJatTE/gsCmYv9k2htgJ3a325XWoqCJIN0892887XhuM4dkAzLExHiUSFv0ZRdQWvV&#10;sWlP+5PhRuN6NAHNVxdl+fntEbMUk21GD7eGvkk5Ilz069EySBsxODz4xD9bOSO8r0MqrEkJdW2E&#10;5toJg/oy/t1eP2Y9X6MoSr2ftF4QjQgpmahMrTc+eH9rL6UAvqpDXLym+RjWCVBEXUB56kSmmTqU&#10;YPr5mvXBTPRDykWUmzwqfKF/bbDmhvnWev9kkJNkWKs9wsGJ86qlcE/HpRrbomFOJY+3REtsQNtE&#10;vkkj3ySHylz+GpPz+pRsTyJSKlZbpIr0BQAAIABJREFUKX054TDx0RjvCI6vykQ5TYKjISAKYu4V&#10;1zhYKpp2QcM2QkXiDb5xNqX9Me+WECH0mOhkbEHqYz1ul+ZCDBtw0Sgq8fxgxYqIpAA4x4iNan5K&#10;ENjka5KYv0hkfrsSdIkUbirR6BiOsLUkoia1RYOMsTFHiaXohuTOR4MTTscj3LgM35MQxtDp5AsV&#10;//GpsrK+xvHBMdg+g6MBJ8MTVrorSCaMRiWVhupTR4NTRiOHw1GNKsbDEKZ69+6Ig4MD8jznCz//&#10;d7Gy2sNXjv2Du/zKv/xXDEZjyogQf+6FF9k5/wjDckxvpcvJ0SHV5jqMKmQwxh0cMT4d4E2JakmV&#10;hZxezlkqF9YZIw41HiuerHKcOoesrvMpl6+y86jhG/7M1/K9P/q/sX9yyvb2Jl/5x/4Un/7kG7lg&#10;Pb3DE8pbxzyCwO4hIxGcBHOgizmyghE+IJrG3lPmOUNvGN89QE+GyKiCscfbErIcJ8HgmJ1/ZJ2T&#10;/zhkY2uLqlSsLeiYkAW+mwm2GnLOCuXJXbbXO8CQav9l1uSEL/qS3wlrDga3GB0ecvuO45//i/+E&#10;jA8ppIdkcG57A80ChP7cxR1Gpyf83b/9Y/yLf/krUJaA4Xd80Rfz57/xm3jjk29gd/cW+DFvfMNr&#10;oarIreHO7Zu4XkG/18Vkll7RQb3DGMvxwQFV5Vjp99jaWOfaySGXH73Ihz78QR67dIVud5PhYMAz&#10;Tz/Nn33Xt/H9P/BX+dRPfgsm7zMcZWSFpRqfUlYVRZFTeYcxULkAgcm8UPpYqkeoE2iIxskaLdbp&#10;z5Ks9dpEcAu1pSzFdCelv12KaXF5pGCJ1JhgI8SKBUSBEQnlD1Wae4sP+QO0ih78pL2Y+t7p/gkl&#10;MZ3JdCJ7qIKNbVZSdv9Yzze9qE/W8riYqdZeOoOQ50EQcE5CrCwaSlHgo1dBaeXirwXQBPENXrgU&#10;Q+mjcJ4Cxf0EnW5vklRpHYefRDCpgymot2e1B6ezj96dlIjIt7IFE6FTTX365psq8SPFPo2eCxO8&#10;C0bSuJl8nppqiu/yEXp+/zRYsaNXYwYNcNY57VPe01l/XmNGgegpOUNTMp3W/MiE1nxp9tsm1W8Q&#10;WGtv/Xyvui66f3x2E63YRrk/Gvvg/pECberv/75tqvJbXtLxoULseXCo/oTi/6DfT/3C8UkL0dEY&#10;5qKiLyH2KyB7tEnKlaDZppUcMB6feFuIP/XRCBAV6TiPg4IekUvRNDGhcMfjxMTriY/J+AJfsNJ6&#10;r+g7mteONPNZFxw3//yEUJj3l963KVslLYF7We4/WZobcHmCiHrNlMms/SFmXlsCpU7Qaf43q12V&#10;dqR/43Um7deJdlFfe8snQ3p04nxTG1Wo6cT14/7p9SEuutFj3ZSrnNcuNfLMh+/afr8Z8wOVKf49&#10;ve0jgCR5DlOyNKlLh1lprm+WoKKSiWPe800qA81xtM6b9fz4GEYS55jU4UfBFxw86U1BD6LcMpF9&#10;R86uYxPPqT4aCGP/ez+ZiC0mkZOEsIgLap2ELfKR9PwSKwlNzL86Yw+vUir3fHySOWybjyZHSTKw&#10;kBT+STlnHn8NiZp9NPz4FqJJJ7YFqcFULqExouElyW3S4HgaKk0OoLaBuE70pxKdSFJndCLJ/arN&#10;3GllfJKGsbXmdSt+v51IcDpmfyLGv52mlTm/l7XTkmhaiZKllbulScE9FZZs2N874MWXPsb7P/DB&#10;gIGoXChh6SvG4zH7d3YXKv6npefS1cd45sMf4Y1PvYEi6+C0IjN5KBvuLS997GVeeOkaH/jgh1EH&#10;JhNc6ckMWJNhs4zV1VWOj4/5yEc+wv7+Ppubm+R5Tp53UFXGlbKyusFzz7/I7t0jbt3epb/SodNx&#10;rA8G3H72RW4+/Rwv/ZcPsWocaisq43E25F/reEuhSsdHp5kJRvXOCLYfeZTn3/cS5tIV3vvMs5yu&#10;b/JId5ueKbGlYA9Lbn/oRXq55Zm7+7x5e533/qf/yONPXOGmjhnZgNpQH0ZecMoaKlEqY6iKgmNb&#10;cO7cY/j9YzpDx6ozYHNKDUgxFciGw4qXb19HpMdKsY0RS9bpIChr3YJVo5jTY/TuHcaZY+f8Klsb&#10;Bdde2ofqLtz4GNVoF1XPlSfeiDu9SaanFKaDA9ZX+xy5k+gprvBuSCeHb/yGd/EVX/VVrK5vcfPW&#10;Lr3VFe7s3eTCzjmGpyeMTo/pZhn9jVW2NlcYjQb4LCfPVzFWGA7GdHo9zm1vhoyQznPjxjU+5amn&#10;+HfvfS9PPPEEJwf7UK3wJ77yj3Jr94DBsWel02VtZZXT0QCtHGMtMQirvX7ISu+1TiLlHXgLmUIV&#10;vfjtGPSknE/H5CcI/6Tg6+sEJ9PntKH/i8p5eO9qWGEKmvIuxBkFT76vs+G7KsLty5DRMpUFhCZE&#10;obmuj2kX7IRBYNIAIBH6ra0suU0mUFWtkwKmpIKucjjvcc7j1GNTjgCiABuVZnU+hBLExI+NIBUG&#10;t63j031cHKNark18pZ9B2+3t960ZZitBSvv3/PbGu9pOTJN+tzOsBghpu75z+B5BwEwFGhvFQlNS&#10;MJm8d03rrMQ6UdHgfihLKQvaW97lOecbY6Y82/PpdIyWxCBuqZMymib2OSbnWvYexth7vP+DeIwl&#10;MARpjHn3T1OOCR6IIot1J/lEzvwnk6LDg1DvG4///fefhPCSReNCovoftw0pxjJ4EJ1zNf8LXe1a&#10;UElForaQvvPE/WqjalMGbgLZxSTEG86Wm0teMJUWGsG35oBM0jPtLRSDKC0Q+uzrtM9vP196hmXU&#10;xLdt9idEg8yhZmE7ftn5CVEhTW6WdF6aQguQJXoPOVKWJuesY3lTlZNmPKSM3g/6L/HX6ApEYgib&#10;xP2pDO68duHsOKdONgjqJivipHWJdo4DMTEkzNBeEWuZqMWLRJr5IMag7h7595znS0ko2zkxahWh&#10;3b60f+L7GOoSaxP8PoaKTIwNMRPIrfZ18aFfGn7SXre17gdNnm0xrbU2lVnU4JU1psmZkZJxxv4j&#10;5QpS8yqlMl++SbLWvPcXE0N1fD2/fITYe21B8BfxV+9jaJOvEQMhR1iDiExhG5hoIpKg8FfpuCi3&#10;KToDURZzR8XEI4YmpxTSuD1SgEJwisftOC6nkTAa2xEfUxXEai51roJmW118P5+qvVi0DtlUfHQY&#10;mpgbq6lKFkKzEp3VLhIcO8kJ6GPYr59yWgZeH8J8nI9o1SgDS2YZV46joxOcKzESEjpWozEngyN+&#10;4ed/fGK9l6l8/iVwMIBv+9bvZDyuOD46RaJCX7mSwekQ50J1jJOTU0bDMZ1ugXowWjGuSm7fvsPx&#10;4RFguHv3kN3dXXZ39zB5xrnzO+ztH6A2x3kYVY5sOEJsjsdwcnxMOarQUpHSocenjP0QzTzkSmlD&#10;5SLxwcAnPhgQ1SiKJctW+M0PPsvW657kw9f3OH/hMj/wUz/NrZt3OBiNceOSn/rJn+Vbv/pP0Nvc&#10;gMMBz75wg0s7V9jbGzAuHCMbc59Fg2utOwqcDEeMO12GWZfy8AQZVWTeUGAoNIsGzBBunvV7Gece&#10;uYBqh7zqMTpxHB8d4qoTNlc9V7Z24GCXR974Wipbcnv/Y3R9yd2XPwrHV4A9Mr0DXrn+gV/n+rUP&#10;0ysEn/fZH1WUVYm3sL7WpSfKRn+HfsdipGR4esRoNMJYy+baKr0ip9vL0eqUzloP4ytWezmHdw65&#10;eOky0lvh5eu3cM6xs30O7z2D4xNUlU6ec+nCeQ7u7vGpb3lziPO3QeD6lV/+51y/cYc/9fZv4uKF&#10;RxienjIaD+j3OojV0Jkm5DZIHlyNFtg6w75OVhKYqALQymJfVVWd3b4tjIfqAGamoSDdL3neaytd&#10;CheINTZFzYRVL1kRRZs6TepCuTzaZcc9TXaVtkAXoYm0sn7WUCshQofSe5qAGEyxmhrzbMdYFh/v&#10;ndCFrobrx+yTKrhK8fFPI40BKsSCCBO1lyO2smHgMRGWxmzMKdV52p6m7XatM/mn5EcSkz/FcA5t&#10;K3iz29M7J6PHmd8qE3ZK7zUmtQ2Cb4ViTEvglpA51tDKyp1Kl03REH8cz3nAKPOJWLIZVGrDyYz2&#10;CY+VeSCasmeHhc00AlakGGkg9ZqSWKWcCGEML7z+ovsTc0QgD5ikTush1YQ8PAB94PvfQ7k0PvHh&#10;ACox2uY+adu38uDf7x7GaRxvXqiRQmluB94RPZMJAuMbVT3pdU0m5DjvNGIOmhNr3NFEFohoKHDa&#10;2q5B3zFMjMYQKBN+obP7p9uT5UhrAdzU5eDEmAgNl0ZAjzTxNYkennk0KVxN+YnW+bUilKDcMyhm&#10;YXtCdM09X01djkvSZE2CcTvuVZPPN0GyzUTW65ntGuLrU5JYRcN3khD3Xe+f197K/p/2+3h938IO&#10;NLR1/hQGoVljmuebxEvNbkdafFjM2fGeukzk7HHS4N+CQqbN/NCw1gUkdDTymEZSCSFmvr7uMv49&#10;7/nq56oV89Y6Mt1+Zj771vu1+fFZPl3nFJrZbiaez0UDz5n1rZVZhOQ0JskVk3FaNtjSyURajowG&#10;f9jO+LFo/X610xDiF8tdtt8/Ikr8FP9sYWsm+Ok8/iqpRHRUuDXSxJ9qF0StxJr4FxPued+qutKc&#10;nwxKgW3IROUmrR07QXYOiLGYsCrJpknxb4f0mUaubN4zOJMSOkSijGlijhmjUm9Pt+MiWsElFFE0&#10;1Jk4+KJhuQ6zmGpX0To3SorxV/UTyn9Wo5gDkjU59STqTr1ej7zTIe8UWB8SwmehBjx2ZHn6Izdm&#10;evxFYzhFscLB8TG37+yxtbXByto6eW4pS0d5fEje6dLt9en2V8iLDl4NnW4nzBxfkecdiqLgyTe+&#10;jm//ju9kfXUNmwnD0zGdXpcbN25y/pFL3Ny9w7CsyB3c2T+i6PQYjip6vS55r09/dYWVlTX6/T5d&#10;Z/DWoYVibQzZ9pZChW5CmopSGotuXGTUW+U37tymc/kKP/A3foSnr1/jEOFv/tiP8X3f873cPD3m&#10;L/71v8Zf+5Zv4kpuuXDhPIMs43j3JsWq0EtlalNUcgxfdgZM0WGcF1hT0CmKELbulap0jHWM5L16&#10;Xcsq4JnnP8ra2gU6oy4du8La2iqZFDC+xc3nnuUXfvCv8Pj5Ne6M7jD0h3zzN76DnbUOjA85PXiR&#10;wehlnIHKb9PNFWM9flyFiWQNpsgo1XF8fMBq0WFwckC/l/PIhXM4NZyOHLduX+fWrVv8kS/5/SFY&#10;bHzKO7/+HXzd1/xpds5t8853vB3TX+fDzzzLlcuX+YIv+AJ+7V//G/79v30vZVnyuidey9/7mZ/h&#10;a7/m7bz7V9/NV3/Vn+Rd73oXlx99lK1zW+zdOWTv1k2ODg5YX11hbWWVvBCOB4eoqyjHZZQrHLgq&#10;lPJwYSK5ytcJ/ir1dXm6pJBOl7ELHvbJsh2qwWLn9Ow5SfmfhvpPb/uYgKPxLCd4mp94lrKsKEvH&#10;eOyoKh+h/klsdrWXP9W3TPdJHv/0LClp36xQhFmlb9r7GoOIr0MNxuOK0rmQ3b2KSROjkUI8OC9T&#10;ApqZzHOgTa1PTXkLiPtim8ZsI9PtGjOzN8nj0rVNXd83wZXmtafrhdgxiyGU1oipY4LAUFODlfBO&#10;VgKSwRnBx1J2Fhusv5IHe4dYnPqm5NsUNRpqhz+4xzNVNbAxdGIGjaXLZrc35Wp8zF42Tcs6Bk1n&#10;0rAIRrauJiohIe5TU2ZjDZmb8SFDtPpQBlHVRGHSLLi/n3//euRrLOvJfdMEnW2BC++dagLp6USF&#10;gvuhMpXl9gz1+lA5BF5pOlEMUe+TtgSBB+0/r7pwfKbxXsVwKk8yNqVM74JIFlFJ0Ysjtp4XpWpM&#10;5qWY6CVJiZIMKaTKRgOAjcJg5LHS7K8TuiCtbZkIggmJmBoEFym2c157LbTZOJCa41Mcj6bShdPn&#10;m3BcCLWx0X5wloaYVlsn66yF51bNa4kGjVlUUhzqnHZdcj5iYoK8s8erKmqkxXe07ud6nUiR+HPa&#10;A8Y3ZuQWW6M3Yl1dvDoUG6vQ2KisSOOplayVqyehA0wUtmN680hTyUfVZr+qx8Xzzj5vUMZ1QXvC&#10;maVtT0PRkKQPNaid/J4a43hd7IdUljZ55X2cPyMX8hl467HOxgoZsUQiy/l3lZK9znm+FOYY0CfN&#10;cWl/2qY9j+Pzam1EidnHxIecQbGqhcbsBjHDXL2tLf7ttMXI1MT+MPX+NA8T/2h7u/GCZFEpNCH5&#10;oJOGCoYq8htHWidbfMlTl6P+7Uqp35861j1UZgpKuzFxDmmqTNUKfWvxy1n8VeJ8FLV1gs20IIVQ&#10;C9skKjUE7zcEyK+GPAMuRZomWRTANUY2Hy1EklAhE+O7yS0QqqooGrPmp+oqEquqkOL5xdZVVazE&#10;0tc0TqmUQDBRMSELjUSjmMSEoSJnzYEpL61vbU/Tdjs6GRDg65CxVm6vuM7VSXhTAsG4PRqVVFUq&#10;rxwNq1GvUrEtU/2cksaxvOLlS4/htWJwMkRxdIoe3W6fqvRBxxjHEqdqau+4FcGanI985KPcvbtD&#10;nuccHBzQW+nHpNLCzoWL3Lp9h7sHh2yf2+Hc+Uc5GQzJO11OxyeM9IABykA9Q/FUuUFNhlpw1uGz&#10;MLcrbzACpRfymNC5spYbx7usXb3Kyt4+X/3Or+H69efo9lb49r/03WSdLt/4P72d/+Uvfz+2HPDD&#10;P/LX+UvvfAdXLl/k9u4dzl/ZYXB6NxpcQJzE8mFNLrisyNG8IDMFplvgjWUsyhhPFXlvnRR+9+4+&#10;587vUBRrFMMO7kQ52L9DdXpAlwM+61Nfz+Pndvgzf+zLeP7gJX7m//wp/GjA9RefZe+lHmsbJf0+&#10;DCvH0eERq2shsd5wXEGeI3mB7RhG4yPEVVy6eJnx+JT/9Ud+mO//nu8DMbztHV/PH/+TX807vu5r&#10;+dG/87/zhZ/3eXQsfM5nfjpPPfkEX/h5v5MiN/yTX/wn/Pwv/EPe/NSb+MEf/EF++Z/9M37+53+e&#10;bqfDH/+Kr+TJ17+On/i7P8Ff/v7v4898zdvpffNf4OjggOFgQGYM6+vrnNvaZnN9AzUVu3s3ORrc&#10;ZW29T5FlDIbDGBfvomJucI4aqt727CePfluJF5FQk95VNTxajEn5pGOWTiaMBG3FP5R7mgfbNTHT&#10;pz0bf99KwpeU+ZBRv6qfV2N8kibFXyu8ZhjXQP9tLJdYZ9eMGfsDVKqOUj6TD6CdF2AWEqI2cFQV&#10;rqpwpUOrUDPRqImQogC3SrGcpuX5qH1qKRP8dPJDYeYztdtdLMeYYvhS3FRj7ZywYMxsz3wygDSQ&#10;9xQ73kDgG5q8+iYJ7SZC+WNSREl/reSKi/258lDlzLxZGiC7vP72wucz93T9CWNSq5+tjftCulZo&#10;leq8lzrL8jBF4pdC1X1LE5UHoPfWh9wDlP/VWs5JBcxDfYNX8Pu28qrItGGzDlGSieoxyTBa/xnb&#10;+m0m+HQ9/+NKkABYGJmAik7vx0id46CJN5aZ68SsNaH5bSdSQ846lhl8vP3biFn4/ZTF5zfx/rMx&#10;Ge1s3XMwG8uxHQk5pS6uF64Wyr2aSb4z4/e8dqVBtgVhPcXkhm0fS/yldo0Jvibbo2c47jcasjHX&#10;5c681tS1z4/78b5JozVlZG+H7M00wreMh+33a/P8hC5kRn/QjkeeZ+yPoWoqFkwWctrENa8JoF+O&#10;V5r3fNPr8sT6seAa6bfXKhqmoiPGNtUYJBnk6m3TimOetCC2c41MhzdM7J+qxZ4qJqgkJEiU6dp9&#10;NJXw4sxcEs+r9d+y9XtWwo82/0zcp0EeSr2+hDKNOp+PRg5odD7frBXoVsS8EQFrUc2ofHVmDWq/&#10;Ux3aM/Xd65wnUk057Ki3U/LW9r7JIZFChwIPiJUiJ8ojZjEXiEXOtLfzTRhJkfohU3/K02WmaLs9&#10;nR+MwqauoRpeOXyZYDc00eMvaFojNYRRdHu9ujKbapDvcmvodgo6nQ7f9V3fFdfH2R7/keb0VzcZ&#10;DsdcvHiBra1VvK/odvt4X7G6uk6n6FEUXVZX1qk6niwzeA+ZeAbFHn/v5/4+e3t7WCsUMcH5eDzm&#10;5Rs3OH/+EcbOs755jv2DQ7LOGkW3hweK1T4uU9x6j3G/wK/2Kc5t0TMVTsaMZYwUIVQpJyNXpVBD&#10;FquKiYFt71B7TMEhP/ID38bapcu8cGOXN115jNc8fpWnP/gBfvoH/mfKu3fwRwc8cW6T1WxA90IH&#10;Yxyuvx6S8/mAuJAqVSByeIHj0yHa6ULWw690qLoZ4yKj7BZIpwgGW8I6lF3Y3OLk6IQ74wFdv0Ih&#10;Bd1eQaEWMxKstzz/3DXGI+HGy/tcu7bP6rkn2Btv8n/9q4+we/gsY3+HrNcBs8nunQ6fa1axvR54&#10;YTQ+Je/3yTpdzq12OBgcYvOMP/9N38BXfOWfpFQYnI55z3vew+OPXeX3fOF/x2h4wslwxA//8A/z&#10;kz/xd/jM/+at9NdW+fbv/m5e88RVBsd7PPm61/DEmz+ZK69/I4/2PF/y+34XT37a7+IzPvcLWPOH&#10;rObKr/2/7+GL/8CX0FXlzq09xqMTTgaHnAy6FN2c3FpWen06RZfdvV3ywsZODYuu97GEm3rUOZzX&#10;CcW/HZvvva8V51lKscayNE0KoOk/XRqj631KICMzlcRpZpaU9pafswkZiLCUmAElJqcK2Yhr7hrt&#10;kxIFKY0ei1kK9rTg0TZE1H8u7lNpvOpmsjThhCCjMimMiURByeBitmSHq7enabtdoiDlDHVd55SL&#10;QFLSplYM4HS7qmLNYoTDvAWu+S5BIUjePxsX/RTjldUx6rPrgLdjRO19UmllsJ1bZ9cvbg/em/nt&#10;mZil19eoyPgpwTf4ysL31cpR2ZApt1JfP5cblwuvb1uCwEwaM/U+mOJqyEQeUgF+8PPvJYZ/ev59&#10;ov3zDxmJ8LCGDyqWjt+kcE2P13ZeFBMlMhsNd8mwl2dZvb9N6+RPXmure0qImuJ/TeLZ0MCkW+0T&#10;gtADKf7JWTmNLJsKpGSm/oFoECwXIU4SGt/Q4lumHTu9OJPDsvYJZNYSqrWBzTbGYdVoPG9V2mn9&#10;rt9/RnuyF6d3C/G3scSYkVBJIbd1v2XTckCsDGQCtA4TDRMmVqMx+CAot6mYcFw8PiuKplpAK2t9&#10;2g4lx+e3e0dEVcVqMa2s/5qq2Ui7PW1bFIeRfKI9nZeuI1iMTUm0hMxmQfeXLMQYt8pFzqJGsqn7&#10;Tz6fODlz3/Tc4fmyifeYqGoQPfyL1um246Vpty05p2W8bV0/UWvymf0osY66eqmTMod+aSjiyWw+&#10;Wb0n0nQd20pL+Gr859D74vMTRkdlQoEXaWgtX0S3dIqtTwaBtH7WHCHC0xNNZsPc2DPmxHa1qpDe&#10;ws+Vl2yKyY/3TfKIrRm4iR5wE5X6ZrvtHKgTPkpbdhOsDUjRaUTwRD9NGR5Me91Mho0Z/H2C1y9p&#10;T+uVbyW0TY4rH5OjG2PwFoyVkCPAQreT0+92QqU2F8p855mlyDPy3LKz/YY6gS3R0NrK6IHP+oxL&#10;jYn4csqyZDQakWeGqjJ0OzmZDeX2up0OPg/O2KqqyG3Gk08+yWg44OrVqwGhV5YcHR1w5cpVXn98&#10;RJF3OToZkBUdXt/tUXkwNufg6JBekZObjK4RTGbw3Q5+fQ0yj+gY/AjTyWLuiKwOF0oONyNC3whZ&#10;r4N0cy5lHTbPnefC5gYb2+fYvfUxPvdNr+fWy9fYufR6VouM6uSIjlboaISzAiZDjQ1ohhR77ENJ&#10;P4+Sb2yQFStUJiff3Mas9NHcIjYYczKUEhhZQ1aNwY4zukVBZ6VPWZYcV8eY6oR1B8536Gxf5V//&#10;xrO8cOMm0n2Ml08f4dP/0F/itNPl8Vw5Gh6ytt5lfHSAdcrtKkfJUOPoZTk6BmM7jNwJiidbWcF0&#10;CrwY9m7fYXNrhyLr0M26nBwOyAysraxzNDildB7Jcg6GQ469w+fCmhnz4osf4vWf/fn4tW06o2eQ&#10;k+sc52scZCs8Wt0iH++S9zfYH8EbdlZw5THWlnR7hrIacLQ3YnW1j2R9jo6O6PfXGAwGVE6pKq3h&#10;6QEBECLxqqoMiomEevFeY0kbE2LaSleGSZGfZc42QnOsT/Xow0RyMSOsqtaxrGfK+MUYuWSA9qpN&#10;PKmetUD6mMXUx1ISGvMWpORAwSLq8QQDhg0VmPFVTJKiMemJr+q6zIFxuJYAdvb+Pi6cOu2l1eDB&#10;H1OGNSwTrMkgQrs1M+QCVVUtVKKH5TiwPa/YKNBITB5lhBBPJCGdfqoTa6KgaiXMQK9yxkMvNQw4&#10;JjCZ0d5O5rgotGHZgibGkFmLzTIyaycUh8ym0isy4S/mHrzd97SgmocsJ+f8Yij3Q0LN0/XxGU49&#10;6jyVdyH5I4rm5qxBpk6q8/D3T9d50Pdbdv6y9kX0XhT/j8cYeaXj+z8unvkHHX85D/x9JwwPksqX&#10;TSr4edbMXzGm3h+8JlnkD36uct425s5uX9wvyXA6F7EyUa7p7PXb/OtMglkg08U5FjJjFvvj7cMN&#10;gHvhr/PRCDCqqjq57uw50/bozvjtZOH61EYBzmp3TidyCKhOIhh8rFqj7fK0JFisxfsmeV+btuHk&#10;mjxCLRraQ66d5rpS0+Tfm0ZcTD+H1hN4lrEl1EkXUYzJMAasNWSZwdocY6AsXVR6bI3wSIiM5r5S&#10;32f6fjKhcEukJirGNhoWiPsbmsIAvMpsJEP9/czC9gapJhP9M9lftfo1RT3GZPV7B+XIYq1gTBb7&#10;zdb9I3U4SXN9I5/4OVwWzt+HXJ8mEBUzqI3o2nl4uxryPoWoSnw+t9mC9cGD5jjv8c5RORerP8gE&#10;n28jPWukkIQxkJtek346WUVbSCdr8/p7z2o3xixcP6y1C9ePzCwxrsxYf+YZiZv25pzgPQ+KeVEU&#10;DAaG8eiUS5cvce3mNT7pDU/w7l/5JT7zMz+T4+NDrl27xvbWJlVVcXJi6HQ6GPULvn8+gZjs5QX0&#10;Uwn0DtvrfcaDQ7bWelx+5ByUwAchAAAgAElEQVT7+/tsbGywu7tLv9cjE+h2uzVyr9uD9c0NVA2r&#10;axsAnOt2QgI8aYzA/Z0NMh2xmhU8bgxd71jb2qB/6SLj8YhuJvjRKVkWDXaiWNG6fK/GkiESSz/2&#10;N1dBDNXYcXFrC6fKpXPbiHNcvnAh5IFVT7a2VZerxHiEqg4fFJ+S/AleDU4MJuty4oQ3vOXTePb6&#10;Hd741CdD5biwvsadkyEr/RXuGsNgY40sE9hYXUd7Xa7v71L0Cs7tbLAum+T7R7x8a5cXbu1z+mv/&#10;nr2jm1S9VfbHa3zsLlwbe44QRr5PpxDe8sRTFHJMx5wi3mElQr3IYuxVzuHgECRjOHJUTtneOs/2&#10;9g6ve+INvP+/vJ9//A//MV/xlV+O9/AXv+07+OZv+Qa2dy5Sesi6fQbDET13TL/fx9gN9o5OeXR4&#10;h9WVDpr36G1s0zl6CapTSjE42+GZZz/K5uY6zlUcHx/x2GNX2N7p85/f9xFsnmGkADXYvIcah5KB&#10;cYj3mMxjXMhOr9aGjvZ+QtGb5/E+K/hG2Hy8Rhs94KNHoG1ZbkPoPa0EIgsWp2kUQhuZkGqCzpvY&#10;s67VCNsaLPcw11OQLPrJEt+2yHsUW+TBaOFCqcFEE8TOuVASMbHstD9B81ZNO6mQr7myxhT+3ukE&#10;t077o30GN9KW12hy4VZ1Zxb06YXdIROCyvT5WVYshKIaNRgDWVYE620UiBJjT9dLC/+853hQ6sV8&#10;XK4zF4q75Dnvpb2G5vqKgPgvY34NVy+M7ePaC+XD9tNSqPGS6y87f1n7K/18v93pw77/svODt6UZ&#10;b40An9UKT3t/m6ZkSYlvhjJS5oxnb9H+shwtDCnJsnxhuxqJ4VST4ynRaf7VHm8GxY9dFMzm8Leo&#10;2MztX/Nw4z/POwvby9LNbVfxqNj6/efx8XmKr2i7rOTkulRXePc6c91KqkdS/Nvr5qz1c3p/Wm+X&#10;tc9bl9N+p7Lw/avKT6xn0+3L1req8vX4T+tboiJKlhV1e1uxmdX/0/cXjQ6Ih+ifZe+fDC/z2tvz&#10;YVb7va4Pbb4xTdv9076faOQ/CxATn+i03f+vxPq3jP+EikpN/owaqq4yU36cpiKC96E8dpJLZo3n&#10;Wd9b1JNLNlOhT+tJ+v7z3jcp/tPntQ1vi9ofTvHXpUgzYwx5ntXo3V6vh7UW52F/f5+3ve1tfOd3&#10;fCvHRwe8853v5E1PPcXJyQnnz59nMBgsNfxYbJOodca/09NTPv3TPo1et8tTn/RJlGXJ2toaRRGM&#10;A9VovBARt9BooiOqOy+zlimve92TDI3hibd+BlaV7dVVjvZ3ybMMIVbuMhpyuZjGuGR9dAJMzeM2&#10;Ymre/PHGU1LGymZSowedgleLk4zVzW0+9NEXeP7WXf7Gj/04P/33f4H/8pvvxyC85vIl7p5UnFrL&#10;3cySFVlY0E5PTrl65TEOT484Pj6mKh0XsoJHrl7lO773e3nNo+cZVyc8v7vLyvY2R3de5uLlJ3n8&#10;3HlevH6N9/3Hf8envfYymRRYcYiJA1AKKmMx1lB5S+Xg6mteR6+3wd2DAUXWgf1D+ivr/PhP/DR/&#10;+Eu/hO/97u9BrOGPfPmX8fv/wJeR5X3UW65fu8VKf52eCnf2jjgad1jtr9ErLnByKpijY9zI8fzH&#10;bnMyNmxt7zAcjnnX27+O9/2n/0B35SJf/Pu+CJMV/KN/8o+5evUqKrC3t8fW9jajsmpBcYLFRn3M&#10;sImSkYfSDFGxnoahL1b8TZOvKnrU2zHwqgF6QlSs217/lKVWZUH83ZTif+YvWcAXDPxFMYJNEqn5&#10;gk87Ri7tV/W1IcO6UO4vGDmq2A9Vo1g7XeBx8CFvxBLBZy7UD8h7nQmL/fQCvmzhD9m23VwoYjl2&#10;Cxc+i42ekLy29FvbeFq63X7NqJcJRg9CncpDLdyyRPCYhlZO02VQz/Z1FBfybPoS70KoynhUnTEs&#10;3ctzfbze72HPf6Wvv6z/f7vTh33/ZeeLl5kCfBL8lin+TX372Yp3e57P4gMrKysPJfiqaZXPnCqL&#10;BkpZVhPb08d1u8VDZXjMYkK8B8uRoVSVW9je72Rz270o47KqEzXOWrdEzFzDcyv6baniN1sRBFfp&#10;mfPnrT/3Ypi+3/OT4Xfe+W3FftbzLTKsTCse7XUuKf4aE47NUpTOev7PPqdR81D947i3/pvXvuz5&#10;7mWdTu89S+GfxT/a52eSvaoNs45X1jC/vH2x4TXPOovlN2tDgk3ncS6UyNZWArs2v5jFX3MsprXd&#10;5rOgWJudOb99ncbjP99wsNAwsAQxMI9OHrcYcZDCZUQE+iF8xhjD4GTMSy+9zA/99R/ml3/5l/mz&#10;X/8NFEXB/8fem/1YkuX3fZ+zxHa3XKuy1t5nJZvs4XA4I4scckhpKMmkBD5IfvCDAcIPgg0DNgzI&#10;gGHA/B9k8EELTApeSBOWuEoWF1Nik5rhcHayhz0zvVZX15qV291iO+f44UTcjHvzLlmZXe5pKqNw&#10;cbJu3Bs34sSJc37f3+/7+/6UUozHY9rtNnmerwD+yylvURRx+/ZtXn/jTfI89wzusmR9fZ1+v+9T&#10;a88A+j1j27DVViib8xdf+wZffuU72Lzg8OFDrm1vMx71iYMQQVlJzfiyhshK2h+fKus5QGquvbsU&#10;+AuLlQ1cZt2EYWSdV0bIrSBH8NKnPsOv/sZv80df+BKXrt9gp7vO62+/w/rGDutxyCAJEA8eOvfv&#10;v/gFRCthLxtSCF97sBcGtIuSVm6J0wwzHNDpJbikxVB3+dO/fIvw0lPkMuDdO3f4i298mf/mv/zP&#10;idyYgByNxUoNOsKoBCENrTAnDODu7XsgNVcvX/OLidO04gRrLWk6otNus7f3gKQVkqYjbJkR99YI&#10;17Z59OAeG3JEe/Myt4sN8mGf5927hGHMw97HuXv3Pn/34+u89dp3eCgvQ9iBwzts9No83M/ZuX6T&#10;QX/E5vYG3/3u61y9foU8L/n2a99m58o1Sld6JXxXAdMKgFjrI6aTiL0rH8/QrME1x+wA55jSCyjy&#10;WnGfE06FOkf2NBH/RX87K07QbZuDe36OGycoj6ty2uedn60iHnU99lWOk3nHr5kPXjWfSlXfHedg&#10;Ve/PtrKKsnjHglxC9bNLr9+e4rqXTlx13pWUKKVQSk0JhE3KOc5UdHivaNzmPaLanZVqftpraDqs&#10;amHKJrtmkdjfKnHEJ319q74vzknVFB9wqucTTyU45/hbeX/nUH9nn9/Zv6cFAN3SiMu8yi7T52eW&#10;inudZnzUOarNXNR5Ghmz+ycWxjk2dc7xu+r5Xsm4U/JEbm5TXK++/qbGQ1Njo5lfPW8dWPqek1h7&#10;ijX6lPvm/caq79c2xDwxwWXtaTVUbFEe5zQriRYSoRVaSJwUxEE4yX1u5kDP03yZ/f3TpNqdpn+W&#10;XT/GLt1fa9DMO7/m+6fSbFFyqp/qtu6Xev/jaLx8EObn82jkrBp/KzV+nE9lbebuN3P4V7Wh1pSu&#10;nGgPudJMNGFm7/+8+TNoiP/Nm7ObVbTm3W8//y1eQ1aminEsDrlMD2bZOcxbw+q/63Ti5t+TSmFF&#10;zkY3QQrHUzdu8pGPXeHuuyOG4xE3rm3zndducWlre7nGVd0PFRCebRUKJx2hCrHCUqQ+Qt6KWqTZ&#10;aKIhIlFVLr6a0kCp23n7oUSLkkALKAzClEjrGB4esN7tIEpftlAIXxreiarUoWqs6UVdZFLN1SpZ&#10;Bvw929vn90vnA2G19ph3N0mcUvQ2t3j77l2O0ox+lvHdN24RJAntbg9nA/ak40v9fYQtnPvdP/om&#10;I1sg2i0yZxjnYxKtiYsCleV86PI10v4BxuSIpMWbD474gy9+k4dDSz8ticMIRcF/8Q9+lkDkBOQE&#10;UuBUiAtCjE5AGZQZ0k40WgaUBkIdkecl41HO9sYmBwcHbG1tcO/uXba21nm095AXPvQs9+68ixWS&#10;UieMhof0ZEnU7vHIdSlGI66KfZIk4YG8DAiuiH3SwRGme524s45ID+jv77GxfZ3RuODg4IgwDojC&#10;hHExRqsQqQXjcUbpKiqPK6sO957g0nmPa11P3mEnVPIJFWhKyWi6tWJeTjhTILgsalq+mALGdX6s&#10;XWKorjRqxaxArltqOM01ZpCP9btT+Y+iAv5LgNsqY6qZ4zUvF38qJ3/O+57KKE8lyjf3XOakRcw7&#10;v8Wcj2lF8OZrSh18DvB/L8D/+w38T/v9ZupMM11lNpVlsYjik7m+J73/Avh/bwN/ZoDl7POqlJoW&#10;Vmo824uMpvlRlfl/e3bUWQePbcxDoiG+J+ZqUMy+/17MPwpxrsIM5wH+TniwVV/fPDHXWQ2Opsir&#10;q3PFH3fNmNIAOP1a97jHPo3jfjKeZq5rnobLPNHb02q0yKoOuRISobyILVIQBWFVyk74Ms8L+nve&#10;/y2rywefuj9XXP+i/SvPb4XGiBJy6vmq+6fZX/Pen5zf97iGy2nn5yelwbNSQ6caRc3c+2Y7az9O&#10;tcJOxJexbq4GUf378+ZR8OKxs3oxq6j2k78rIDlvrWi2i0G7m6pKc5r1Zuo9YVeuU1mWEVb142u9&#10;Lq21F/orcvLxEc8//yxvvP46g+GQKzs7lTaOJs0yAq1X1USqxo+cC9jTUUYQaSSKrEgRTtLptRkN&#10;xsRxOEnNaDoKaseBk74Urxdsnb8/tyllWaIQBFLSiRPacUQ2GFFkGVrXKbXe2BdCYGSjrwoP1mum&#10;R82MbjKkFzPaJEJEnjWFRTrnx/NkTrBkRUnYSjgcDpBRhFOKVrfD0WhMq9WhHBeMkpAvHjxC9Pec&#10;+/I3XyF1FhOHiFZEXmY+Aj8aMtrbZ6vd5vDhLkkrwClNqbtkLiJZv4axkqODQ0zaZ2e9VYF+r+zo&#10;ggAThFgV+w4t+jibV7mSkjhq45xgOBiTxDHdbpfXX3+dZ27e4PBwn8s7Wxwc7jEa9AlbbZwKCZVG&#10;u5zSOoYkSGfpuhFKKZKdp3nttTdpM+DZp57mzv6YvYMjnrl2GVsWHPVTWt0egQjYO9pjY32LB7v3&#10;0Tqk3WtTFAbjSh/hZ5oi5pw7Bv4zwHWRETfX4znloZ4WhTPGTWkAnFi4xGrP+DJP6CTiP7NgLTJ0&#10;TuxHzE03OK1RWFomEf9FYniLjimqVAjnFl/3Ig/8xHNPcGbGxMT4XnL9darGMsOXOeC/BgxhGC4F&#10;/+/Fwm/Fk1/Y3wvDfRbgO+fI83zu+xfA/2L7/yXib0+Ot+ZzOg/4TzN5TqfKv+hvHcgzjw8fHTCT&#10;yPs81eoyz6f+P/u5peKBK36/Flk9j+FvinLp/lAHS/cXppzLEJt3vfM+R11b/RRrxVwgasW5gP6q&#10;fU3gfwL0N+2UBetkqPTcaiv1/jLLl9oZkQ6mIp7NiPas2nkd0W4yTlat3zTinY/bP80SnYt+p474&#10;rzqPZWUYT1v1Zl4/BFIt7Lc6cPRBhf7N/n+/Iv512bNFjKfm+J17fOEm86NxXkS6MMZX/KqE/uyC&#10;+dXPu3Jq/pt1EMx1GDQcP8JNOyhnHR2zjqVZx20N3ucxu+b1X7MqwfH4XswYc6VBBhotJLkpcaWZ&#10;jGuEJR2N2FjrThwESil2d3cJw5CrV6/y6NGjFcarW8qsjqMW1pWEQczh0T5KBrTaMbsP9+itdTCF&#10;1zCZTbFbps1Qv2+FJei2fMDRWGxpKLPcA/9RhlYNNpKs5ivh74+rqP7KcqJcqjttuWqnkSI6Pkfn&#10;X7IW/8MSRCGHgz7PPv8cuwf7qEDzYG8fK6DX7lCMUtIk5t/eeh2R9p17/a37pMJxWOQE7YR+OqLV&#10;SbB5ibSWdhB4aoMoGKU5cWebw5FhnAviqA15ydZ6l/TgIUoUaOnpDlZrSqUpZYATlo0kpMhHlLlB&#10;Sk0QhFjjI7EKQZ7ntFot4ijgnXfeRirBxsYaw/4hl3Z2eLh7QKvVxpqS8XiMUwqtNar0gOswzfjo&#10;R1/A5iXvvvsul6/dQGvF0f4BSmmEkxhnCVRIaQuSuM0oGzEeZ5PcKuO8qJitqBc+p78G/nJS7m9q&#10;UTmFQT7fYyunAX71O00mQJMiJeZ4JpuR71WtH8CLF/ZVC51Q8lT0xrnXD1UpimnxwccxfgKpJhPn&#10;sojEIsdFmptTpyiciNZUOVbLvt9UVV1kfDcBwyzwn5QLm6kB/l4AfyfODxzPDZwe4/ebk2E9TrTW&#10;J8bOexkF+aAD///YHQOrxsJKKvhKqv98Z+A8yuVJmr+o8nbF6YD6nM+Vpjjf+LBmUqt9XvWQuqrI&#10;oojYKsfmKseePLaLzmT4N4HpvNaVZvlxtDqxbjbXz1oVfNH6Wq9fp3V8n0y1m7//cdahZd9dBvxr&#10;h8+y9bPpWJm3vwksVjlmaiDTjGS34uREZLsJUFYFJOw5+0c0Is7zrm8V4+FxAiaLItKzkeFmZF/7&#10;2n4nIv71590HfH4XTzjiv6rF2qXAepVjEWcm6v2+qoSlNAZbiX/PU/NvRqwl1TqwILVqFfD2qQqL&#10;AfsyQD/rhJmUmW2c79zzrvcLO5cZ1ew/LdXkufClyzwzQjhf4SOJAnZ3d+n1ekRRRJqmhGFYldXr&#10;0+v1VqzPyzW0ysJibEGgI0qT0251sVUgN4oD8rRgmUbCUs0IIdhPhwRRSCtOyLMMW5QUWc5aZ412&#10;O2E4HB4H16TAUlVbqfpI0kibmwP8V2rECTk5N4lDObwDoAoqdLtdbt++TRhH6CDA4AjC2KelmIJu&#10;lJDGAf/Xn38NMTx07vbdh+QIxs4RdNvsD46IWwl5nqO1phyPicKAKHDs7++zsX2ddGwZZ5btjXUO&#10;Hx7SChUBFk1RVVhxFFJSSkEmKsBWpsTa5ykEQYApDOk4J4q8+qMWktF4wHg85vr1q6TjEcPhkHY7&#10;4eDggDhuIYWiMCVCCKIwIC8KCuuFj+Ig4MHDe1y/+Qx7+/sIXDXAMpIkIQgCDh7toVTAxsYaD3b3&#10;aHcSysISRhpTic6ZyoMiRAX8rUA45xc+56Ym+uYEsmrir0X2jt+XU2XklNA+Im6qyHhFITqug7w8&#10;x10JMfX/E5ELIRcubM0FaeECJ+WpF8a5E7cO5lYcOC1dzxTlBDw/ttElAOGZJqdxVpygnYvHM7yW&#10;Rfxno/51rv+8iP+yqguPG+l/v4H/4wDbeRNis5rGPODvnnAqwwXw/48b+CvEwvSSWqNkMdXfTiLm&#10;ixhi9fktzAFd7ldcrXFhzVKqaU3PnPf79fqzrCTjst8XDtQ5I/6ryonWVNzFEf/lwLh5/vPWD6H0&#10;qYHnvDXCWXFq4P84++u/F1H9J9cnplMtZr+/7Pqb42PZ/W8GQ2ZfQRDM1b9YFbmfiBOfs39wbun1&#10;r9L4OY2GwGnnl0XMoFk2YP0ZJ0CuCCx8ACboc6X6nF9jyJwih37xZkwxdV/qZ65+zU1LbQrENRxv&#10;8xwPq1Ow3NL9q1K1muyrRcwuu2S/cGal4yEtcoR1hElMIBW58ZoIdb+Nx0PW1zfp9w8pS0sch4xG&#10;KZub64xGKUvFaVkuLhoEEdaW5HmJlNBud7l//y5raxtk2ZhQR0urJiwqo0gF4GUSMRyPCJTG5AWX&#10;trZ48OAR3Vab4XBIFEUTHTZb4Y3melkVlTgx55wG+LuJM6Fmz3nArxCo6mvpeMzVq1cZjUYYC4U1&#10;hGFYOa8toigYJxH/+5e/gOgfOPf2O3eIuj1GpcFqiQsC9o4O2dzcRChJlmVk6Yg4mlTsRVqFsKGv&#10;MmtBOUuAQVY3xwgoK+BfVA+UtGVFTZCNq2Hy/7oTZPWQutpFXlEU/UCTGBQSi6LAOEEhAwAS6RUk&#10;bdBCKEVAWUVrBdZRRYznlDnCPy2mtJPyb06cLMejGuq+y8SB6gejFv2oI+dBEMytFy+c93yXuZnx&#10;UAqfE28t1jmkWh7Rd9bOzXGfF/Gf1wZSTc63dHaqNfhj1dc5T6RnlSjQpA4xi6sPLDMcxQpxqXmG&#10;z5RQXCNXcF6axqnEsVicYz67cMzuD5SeesCbQn+zi37NAmhex2kXvkXOA59q4ub2zaLF6r0Ek4uM&#10;vNOWw6wX10XlKleJ25zXsHi/v7/KMLlIBeCx5ofHdQyc1mhdFPFXSk3KQs0+m6urwpzv/voKQ/Zc&#10;48ucQzuzCfyfFNV3VQsspUqvdAxJtdTxser780Dk47CWVgHv2WNOHdu6E5G/s57/WYFX7dieBban&#10;dtzNVDY6zfVP3rcVY3NB/5xGI2B2PV60fq6afxatz81UoXngf9X1f29H+5mKdn4vbqvmvzpVapHT&#10;Z9n6Uqc6CCGmgPI8+3lxqsjZGVFT9t0C/DDLAJtTG+VcjtfJ83HGqjte42ZJudqpKiwnW7HCu6yk&#10;Xu59rrUWnJyyB2Sl4SZQUyXXJxH/yTOwfH5dxqhzwmKCsgH85eSZUtbXCijzgl5nDWstKgjZ3/fa&#10;dzW7ohUGjJKAf/HFP0Gr4JhCpQWkpSFKWnTbPfK0oDAWpTWbW9sU+RiB7whlpa9LXi3o0tXAWFUP&#10;kR9IUh7ntuCUFyVwouF7Ou5An+NuKuAvjydVp44NBgRCaA/8nUBJgRBRBcxz/7sqRGhFUHlsrPAU&#10;PVuapUtfHMcn6r87cXy+0q4WE5tHz65fWZYe52o5NxHbE0JAKSf1Juu+mfUEec/3Mt3RZeVevNCG&#10;m/T7nDrvlklZGl3VUVdV2T1defuansqm+EyT8TAb+a89kapy0CwC5isNr2r/aaieTbXVOncvy8uF&#10;aRp1jv1So2MO/XzVwtEcD1rIqWMsEvqb9Sqf1jic58RoGg31+S0ykFaVeFll2JwGuCyKkqxaOL3n&#10;JJibKnKskWGWlqZ5v4HzeX//IuJ/vm3V+Fw5fu3pnsF5Kv9+/pUnPjMLKJ6oY6k2R06RgzyvPQ/w&#10;l+78xr96DyKeSx0DM6ruJ1Tr3fnnv2XAc9X9PQ3wXwZ+pRBL189V178KmKzaHyp9nPOr5FROezOC&#10;uHD8nZKxswjUy1ptfMY+OE1O/2yu86ya+2lU/euc5ya1uwn8FuX418+lWqGx8T0P/jmf4+9Jt6dz&#10;LNq5AS6DW6qBMfuML1oDVtoPS6q6rJof9YQydtZyiMvLMS4vJ3vMGDsz48uZJwr8pVAL9wscSrgK&#10;vMvJOG7iWFc7FuuIv5tlyLmljhdTBgvP3kpDobKJmKF08hiXOo1wEG+sk2UF+SAnCgJ2NrcQwqfS&#10;J4GeClxoFYOKQ5yAJEnYe/AAJyRBGFWUfElWFBSZI0+9uIKyYJ2ZgH5b5xo0aIFWeB1JI31M3T9Y&#10;DtvI1Jotj2QLWwHPWuRu+v/++BIjLAqHxlQGiaoM/9zTzXSKCjRGWF9PserwUM8vlyCq+rDZOD9R&#10;J95iJh6eWqBoEcBathjbqk6ndP58HA5EM0KpKLNyLvB3zi8w3rA4fb3T43q5fgBZUy598L2WgfEa&#10;BxXwt/a4rKF31okTOUmzE2ZzQWx+zkpxZuAvp753XKVgqp2UCzxW2a3VVy0OSjuJ2M8z1kvKlYad&#10;E8wtRVh75WaP6Rpjo+k8qGcAa62/OAm2mlybkZBZR8FpDONF49PUlMk50aZFNMTHAc6nAS7LjNPT&#10;ALN5zpf61aQqz7uG84iTvRcReydXHuBc+z/Yms9PfltJBV01/sxqYDcVwRe28Z6bGgBnSeURnB34&#10;yql1d4FhtSKH24qzjzHRAP9n3Yy05x8DS3OAV6XqCew5gH9td5814r/KMbqsvJ+wbpIjbuv7OdPW&#10;qRSL9ttq/6L1t+6/RfuL0voAgVRIrRDSVrpBPoBg61z+Rb9v7Upx2kVrm7dNxCTg0lThd43f9Wvy&#10;yfe9xoA4fh9X0yqx1k19b2n/WnAInPXHQwqfWioFRtQ1vwUY4e1DKTwjtWKQ2g+ob7fp8Ft4f594&#10;K0/1ufnPv104X9Tfqxm78467zEF8KvtB2NXiyHIVY8auAP52BbBfhTvcEwT+9bnbpfhl6fmtYBQI&#10;7ML9EouzVeC4gQft1D09jvC7GdTin1t7dserMliZYaWvNueBv587hfXB8qz081scRgRKIQT0+0OK&#10;omBzc500zfGkf9CpARVIRumYltZIoVnr9igLEAG0OzDKNAIItloTyp7gONIvZlx6TQOhSbGbzVGc&#10;NQJsUS0S1fix7vj/k7WxKmUp/FzobeHaKDGeaYCkYhr4/Xae23FmUrJVicvjurHTQNN7zI7t79nX&#10;PPt89tyLgqoW/PRx689PHHYzv12/rGWFx92PSVnZmIrj1lbnuUoE0Dr/H2PB2ePWNvwUkwofYj4m&#10;mbVj6n1SLO4f505+74THUrPUY1avxfV11OdfrfGNOsq1gSCm7t+qgJJl9bk2+2Z2fNTjp/ldIahE&#10;v8CYk2Opvu+nsQ3r85+9P3VrZsadmzPOFo3veeP8pEf6dPtnx3TzOpcD/8Vjpv6+EMf3te7X+pqC&#10;4Hy4+9wRD/Fk97sL5H9ORsCK/nen6//ZOWAW+C16Rlfev/Pc35lcw/nlxlZEXN6jiN9ZIz5PusWu&#10;+Nx5xo84np/dknn4PONz3lhstpOxtlBD4Qn3X5U+q4SX21FV2SvJ6X7/8Zx889fa+vrtTHusXbT4&#10;eurzrN9f1K7qn/o4kul+qVvJdDtJO/4rsr2vzzmcWgx7upzf9P2ad79t2TmlSOHi+3+a751l/zy8&#10;87itlqcJOz65VsgV4uVL7u95r1840EsYa14LgYWO4dPMX0tF/QWUsjft+Js5nzyFMPTzXFFh6V6v&#10;zeBw6O2Lxnf10SijcJb9wQFHoxE4jc0Mv/2bv82bb9wiK0qytKjivRWl3lkEJcoZEOXkxJzwcXgr&#10;ROWVmAZqTs1Qo2fFUswxpV04hzXTEW8mE2LlKasio8p5ClVZVtRKTOVdOq5b63tJLJ2Ipjz+c3K+&#10;gkZEdVnZtdloLYDBVOXIzBwvvz/vMIhnPH+zVG/3WHV0p1VhBUoGK6l6y3L8hXRT1uey6573fqiC&#10;E997nIi21vrUVK3Z62hSyV3TSyKsj6QJi1bhUo+gEwqLmXgW63aWIlUzLaZaLNKePK6ovDRCOkw5&#10;Xa7EWYHDTNrZ/Sc9lgKkK2YAACAASURBVGrp/5F6KlVk1kPqDcuT579I9fTxqF4WpYIpZkndenaL&#10;oSjMqb+/qG2eb/M6mt8/K9Xt/W5Xnd8qj/dFK8/cfwKLcmp5DqJh+fPXpPudIk1sKXo/q3NDuPPl&#10;yIuzG/vnNTyfdLuMql5HdM4V9ZTyWLfolCyPx2IUzPG8zh7/PFT91eXS3OkARE1dn1mvl33vvWD3&#10;SClPdb6LqP/LztfgTtU/sykNi8oZzpZLa6bJfaCdq+/rc/5ejF+38Hk47fhfpN5/uufPLgbGM+VJ&#10;p+Ptx5HqczlOpH3/HDeoc83f53E8ISzKuJkY/3EPO2FPiCieBfwvDTvKmrUhGwdrsApwhKHGGEO3&#10;1+L555/lZ372byMDzdFg5PETntmnkYKCkhLnSy4ECZ1E8e5b79CNO+xsdoiiGGM0yKSiPZQIUSAo&#10;ATMRNLBCY4XGy/N5HQBfxqDKwRUNqlJVD3KecXBcL1lOg2fhv6fxA9zIGCkcoc28x0MkHqDbFJyh&#10;FCHW4R0DzqGj8ITK4iIqnXQspEHPtquAv3MesMngpLhMk8JZr+vHx5MzlPLTq1bPTUMQaqnxOPe8&#10;J9fvJsbr4oiRPKH2X2sA+IXruJxJvaA1c+xW5ZiuCnrNE9c71olwk8WzuXDPq0e6cGKRcumYmEfl&#10;au63xiw1fBeJJJ52QVnWOilWRuyWXdN7YXisEj88i2E77/unqY2+bPw/qc1dhOS/p7eVqv5SPjZV&#10;7xgg2Pcgx1SeYx6w74Hxcfb5573YVlYteIL33wcDxDkcF3bh/T3t/P44deLP4rhZNf7Pm+o1b55t&#10;rtHLcpSFO57fz7wOSjn3+mc1bhZVbFiVlnPe8Tlrv33QHGdP0nH43jzg59DYEXalfXHe9X359+25&#10;qxoooc/5/L4H4p/CVuvYY7a1DbrE+XqacrxnXnvcguM3Hf2VBsLs74iGy//s478q71nrCVTv1SkE&#10;Tvi0eB1r9vd3KU3K62+9TZSA0BFpmmMbIj06SEKG6RgdBoAgyzJGA8utN97kM5/+UeIwQYqAUWlx&#10;NganEKJAOgWiAFF6GjUSITReYE5NVAd9WoDnWx/TLqzHkTODqe5cMaEJSN/WuYfVRWpX4ITAijZg&#10;8ZIIkkK0PfD32VNYQoQUBM7nbuRpMTdHqjZMoig5wbuYWgQWjriZSWCiA+COXw5s6XA0ypA5MQMU&#10;K0ZBzWhATvQJHKsj4kIuB6OrtNMmOeIcp1DMUDJ8ZLc2AGdaLaQ3dGHS1mVBhBCUFaND1P+cv0Lh&#10;qIC59OkbFTljti3dKtX3Bdde9XegdC2vSpU5B4iJmqmzdunv19QuNyeXYRYYN7kRE2eHqe+l5426&#10;2ZxC4cf7VA6h8P0lm6qpcKoWV7vgair8yRzJqUVsZkzPXs95xf2sFUsXWn1KYL/o+7Lu8YaYjjv5&#10;mD4x4L9a4+C9MZzfL8fFX3Vgv3LhX5EjLZz0lLpGzu/x8y2rXKkJd+1kWwOPBfutFefIcZVTeYZn&#10;Hj+Neetx2vfC4HfnTHA+j+Hngz7i2DSYc53Lc7xllSNuK2uIScui8TBn3hJL2tnjnmjP7fQ5bzk1&#10;d8Ip3nSkW7sCOJtj+LHsOhc9R6VYMqgXgLhVDv7H6Z/V85OYu1bV56AaFrP7ILbv+/Ikz+HYUlXg&#10;xs4NAJ5q/J/r+tU5wbdsHOOs9os7F/gXk2Cu1694vBasOOf5n2P+L4XETYD21KLk+9Z5sXmEbaj9&#10;17NLpZ1ybKGewfEsUSZAOD0ZS/Va4tnIhsKNCVsJcdJByBZf+eoXGY59GUoqfYVaq0RL4PCwT6vV&#10;YTDo0466tNuSwjjiuMXR4ZhAglSxz/euPBoWTyGvb4aVYJ32wiXVBQrnqW2qEs8zNFQOha0GgmgY&#10;9vUkXFH2Z+pR1qDGWjURInJAYX0k1mrfeaVVSGdxUiKcAmEQKPQC1fb6BtmZJGh3iol/0f4TiuzC&#10;IaVGiIrqjDsBrOvfP14YmxFmM8UEmHgvJ4IcNRVbVuKEFQ1FWJwr/eeEXuL1lJSFm3rIRSUYUIti&#10;OCeQNX+jIXQ0aaX0pQqrPpzKo5vy1nngj/B+LIfzpZ6mxJ/sVN6O7y497TyaAwxF5bFo9pWoaqDa&#10;2vFhXTUaa6QsqnImdZ1t5rZwXNlhSqEVhZip8X2i5i/HVQ2a9VZtddGuAvi146t2TAghkChfzqOc&#10;JzJjl+Sm+WfxuJyKRrkZ761jqTHm6fiV4aFWiAuK00U0Jr/lpn/XlGbFxC0XsmuWRZJm79f7Bfzf&#10;q4jZYvP1Avg/yf5dhdKkrBZ2WZVrlfjyraKuE68QQiOcmFSLabYSOfd94Sq2jnBnz1GdzGPnOgIT&#10;gZ0ztE6c73dXqTavbN15fp+JKv5EK2e2VatyUCs7YNl9PkfrjD++qBKGaxXrSXve+76q/1bcH2dd&#10;NQblxBFaa7IgVt9fKY6vZ1E/+Eufv99WKZ/eATtH9bsSkHLOr7/H7pTp/U9mfDmkkCfGuXP2+L59&#10;LwpjPLYQxHsw/5zx+V0J/pcyAqwXGxfKP7/OC3L71jXcR4758V4512YVTQHKhn3g5toiK0MXyz9j&#10;Z8/DTZ/jXM/E8We9faeq0B8TBrCjToGuGcG12JSZwleudgOJihQ/aT04bgaujk9LTuxzcJ65duI+&#10;iVP1jxPLapqBEmL6fSeq1A5/UuUkWCgbfSMn3/BBzmMxFTej4j/BGQt+X7AsVUOCCytcV1bgNPKf&#10;kb4MoHIR6bAkHcHOtS201mxswP6+YjgcEgRRFWTVyPFRTidsYdOcSGuKMmNcAkoyKgw66WJVi1IE&#10;qFhSipxxmRImMePConQLREQgWygrCIQmFF4HwDmDUBIXKNABUZRQZCVaBoyHI5RSWGtpt9uUpQEZ&#10;goxBRjgRggiqWoge3KqqZqEQGoFEY9A4jAywKsSUKUpanA7JhEarkLIsKY0girtYJxiNM4TUlVCY&#10;IJAB2ThHOMl4mFJkJb21DRyS/mhMECfIMMJKhZOKtCjJSoMKI4I4wQqJFZKo1SZMWuwdHqGjGCcV&#10;BkFuLEGckBWWIIhxVjMelSRxjyy1BLqFKSXWKHCaVtLDWcWgnxLoiOFgTKfdwzlBFEUUhaHT3kCK&#10;hLIQJHEX52wlHOXBbRisEag1lOyQZ5btSz1KMySOA7IyIzclMtAoFXhnhJMUWYlwkiiIMYXFlo5I&#10;R2AFwgqsqSLGeFVelPYvGWLR5KXEuACLxqJ9zWOpsNUjXQK5K8mFwWiJjAJKBINRSpqXSB1UzhxJ&#10;YTwsV2FA6SyjIoVAURqHQSBVgNKhv49OYIyjKEzlWFFe8bI67/pVP6AWOTl/IavzrLzRFovBYusq&#10;CpNWYBCkRYkVksI61ja3GKYZMgiROmScFegwZjjOcEIRxi0KIxhnBhUkOBGA1BTGIXVAVhhK6zBO&#10;cNQfo4KEohQgI5LWGnkpcAQEUYc0s1gCdNBC6oQsd+iwBVIRJq1JvyStFkIrEIrcWPLCIHVIlLQo&#10;CkNZeudNu92lKAxRlGCtL6OpVECel5N+TNOcXs8rgVoL7XYX49UzzvyajAkhJ++VDgrrKKybPEuL&#10;XvV3m6/m8UvH5GUQk++46n7Xfy96rfr905zfsteq/jnv75/3/vxVf523fyf3mfmtsX7sWScm7zup&#10;ENLPldZ5Be9FrbH4OWFeW38OcebWO/F439pqkj1zK6oSRmdtmfCfztIeP19n7n981H/VODhri6gC&#10;ItXvzLbnu/7VrddUkQtbb2+oitl4cjyuOr4V86+r2S7rn/o8Fh1/3nk0z/9J99+q33dSVcyhD2a7&#10;anw82VZRZpa1zhoKbyM6K0jHOYGOCIPYaylZ/3zOe0mtENrP50LGQOhfLvRgSvr8aqzFGUOR5ggr&#10;iFQbZzXOBpRGY42k3VrzuKMSko+DCIUkHY5RSJzxJde0itk/GKPDFk5IDvsDgqjFOCsxTjNKDULF&#10;WAKETCiMZJxZbz8KjROawljyvPAl3JwvFa21Is1GxElInmfEcYxAEeiEMGgjRYSzapJ+LIFsnBKH&#10;CXHQRsoAa0uMtQjZYTQWFNaAkjhCDg9StNakwwF5WqBliMHbqcZJjNMYqzE29K3TSBWSFYZWp8so&#10;zUCECJHgXAIu8oEZU/qn3TnCMEQpzWiUIoRCqxhrJFluKY2o7pPGWMgLg6ui3hZmWq+BZqog5aSt&#10;uOq+dUgMUhRIqpeoXpUrRLjSs6KtV5uvRcSNkzgnJ1hqUZunBQpFp9UlH+cEKmQ8GCOcJAxjrBRe&#10;3V9nWJ0hpA9mKQQaQYBC2Yi23mK4X7DW7jAeQZFnRGEAzuBKiIM26r//R//zL/QPDitqsvdNrK9v&#10;8a//n9/l5o0PYV2AdQFOavJyjAoVYRgglMSWFmNslZ+lKYsGzUH5wSUElM5QGFNRtRxSClrtmCDQ&#10;GFuQpTmgkDKouHPVRChqQTu/bAknJvRsH8atvE5CYIUgikLKssAiKfKCNB3RbnWIwpB3795l+9Il&#10;CmsxhQEhkRbyvEBJRbvdYXv7Enle8HB3F6Ria2ubNMvZPzqi3ekSqgAlNWVpKEuDVgFCSPK8IB1n&#10;5FnB5cs79I8GlIVh5/IV8rygLA3r6xs82t0jCuOK0uXI85JWK5n6/3g8ot3u0ut1kVJjrWFtbYN7&#10;9+6QZSlCSOKoy3icV+kJmnF2hDEZUdjCOY3APwBlWWBdhmVAUY7JMkMUtWi1fEpEmec4B3EU0+ut&#10;0e/3CYKAdpwQRyHGWKwtiaOEVisGKap7qijLkiL32glBEJMkSaWR0MgREM0oEXTWe6RlwWgwJCsK&#10;4iDy/RpEng5p/P0urfXMEiUaw0ESJ22UDDDOkJflpDyh1powDI8jyrPeXVcbDmLKD1d7AF2j5OEU&#10;5VZM/7/X62FMwcOHu1NR7PE4ZW1tDWstZVlWWgY+Oh0E3tjJ85zxOCUMA7I8x1pLGEW0222SVpv9&#10;/X2SVgtjDHlR+GsRCiU1UikEkuFoRLfbQ+mA8XjEOB2jtUKHAWGoefPtt4jjmKSVYK2j1W4zGo0p&#10;ypJOt1uVx3SMRiOOjg4JgoAkiRBCkqYjNje3CAJFvz8gDEMePXrEpUuXJ9+R6q+QtPDFdrGdNfAv&#10;ztOKM7acu11NFr9oF7fv9/0/f/tX5X5cXP8Hs32/n18lfKDRWl+aTgcBYRhijKHf7xOGcWWryoYd&#10;e2zPWllHuD2z2WtzHWOScTokjkOSOERKQaBDgiDGlII0zYmiCIermI2OSGuPgcqSPM8Jw5A4jun2&#10;1hmOR6TjgjhJJuejA0WWpcRxgpSaKIooC+vP2wlGoxE4iKOEJIkxxpKmY4JAs7m+xXiUV3itrNKC&#10;Lc75/hBI8tzjOVNWrBcpUEqhtEBJiOOA0TBl0E+RShGEAutA6zW6a+tk5RFaCaTz55yEPjaohZea&#10;9+WkRZVyUKeFy6oHJaUtJ0xfYx1SaEwpcFbhnCUvhrTaIek4rVjUkqIoabc7aBUyGIwAQRQ3rz8j&#10;CEI2NtbJsnTBEBEzQ0We/JBwldt3wleu/i8QTlXs3KqcmtM1jaHBzp7+5rw2CmNMaTClxRrH1tY2&#10;WgXgBEf9IToIsbJEyNQzx2xUOVxLhPDl5xUKZzVCOPYP3+Gn/saPkuWlZ9ZaR64DXrm7j5bSe4Ak&#10;jkUp1KKqS2R9eJCyzBmPLeudLs458jQnyzK01jhnvdeyptpWeYVCgJIgpSYvUhySsoSiKDClY21t&#10;nTyzflAIu5yO08xVbCgmHx0d0ev10FLSbSfY0jAeZ6SjnJtPXefO3Xe5fPUKwrrqIXF0Or5E4Z07&#10;t9Fao5Si02mRdNpk+RgpYWfnEoeHhwhj6fV6tFRMmqYUZYYQAh1IgiBiPB4ThIooDsjznLdvvUkc&#10;x3Q6HW698xabm5sVZd4QhBFtEgbDI7K0YGt7Aykl6xs99h4d8GjvkMuXrmBswcOH99na2mB7e4v7&#10;9x9w1D/wnrkwZDA4JM9Tbty8yuHBCGMswpWe1q0kSbtNbob0eh3yPEQrTToakGUZQRAgUBwe7SM4&#10;YmNjg+FwiCkypPSRYClhPBrwcLdPmPhJUghFFEV0Oh2EEOS5YTAYEKyol7a/f4AKA3q9nh8bxjEa&#10;DTCFxRQF7XYbISSh1pSunEzQAX5y3DvcRWtNEASEQYDQyqd4GENZlgvFgeocm+k37QKq1EKOFPfu&#10;3eHmzRtEUUSWZURRQBzH7O8fkuVjX0MzCSt2RIkxhjD0zighHEkrQGuJkIqNjW329/d5/Y3vcml7&#10;pwLgYK2/liRJcA7yIiVJEtI0pd1JGI76lGVJGAZcurTJYHjEwcEe1ho+8pEP8+jRo+oYOWlqyfKx&#10;v6+jPu04Ic9zkiTi2rUPMx6Pebj7AGfh0uVtdncfYJ2h3epw7do13njjDQaDI5xzRFGwUmPhYrvY&#10;LraL7WK72C62i+17bbt0aYtbt26htabX61E6S55lGGPY3FonS4upHO1pm7EhRu6mtPIn+3u9Dmk6&#10;5mDkAydaRRwc7CFswPblHXYPd1Gh8jb1eEiv1Z6k8ColGQ4HHB316a2NCZOYKIxQSiGEB/WtROKM&#10;IR0NPChGYMscU3i8kUThJADXPzjEOUOrHWOM4e1bb7LR20ZriXWisqMVg8HAa5s5R6/XwRg88MdU&#10;QbKCoshxpkBgSeI23U6HUTFmMDjCWAkcEowCSpdBqKHwYuvD4ZAoVhhjyNKUIImmAnJiJtNACEcU&#10;ReR57gOipdfLUUriUJiK9Twapr5Ch7UVjokobUoUBZPrPzo4xOJotWKMKXn71pusr69zrso4Ts+c&#10;cIU/m6nXE+o/jcyDRmrAEmwrlUIY54Ph+Zj7D+5SliWtVotut01Z2BlM0hyH7rFEDLSUEqWUV/0u&#10;7VS91ylI5PCDOQpwpWE8HAFUEU6LUv44xpQVrc9QWovFIqUiCjTOGKSSBChGoyG9tQ6lUeiK8u8V&#10;Eud11HGnukk9QlmlD1pPoxCW9fV1RqMRg6NDWq0WWEev00EJTZ4OubyzzXg8ZHB0RK/TRUp4+PA+&#10;a70eV65eZjgccunSJQbDIUf7e4yyFKkV62odicU6D6iEEGhd52PZql6zI45D9vZ2GQ6HbG9vs7W1&#10;wd7eHnt7u3zsYx/h/v37VWeWZNm4AqoWRIkxBaPxEf3BPq1Wi/X1HsPRIUGg6HZbjEZDvvHNr3Dt&#10;2g16SZd+f4DNJHESooJkAtBsXXIKi5AOHUjGRYEQCmtLcpOTZWk1+XX9wzP2kWlHQZoNiIMQkCgl&#10;6VaR4jjRPoKcpWRZUUW6x34Q6ZBWq0VRFFNAefZv4SCQCikkaZpiM0MURWyu9wiCgP39fbTWRFGA&#10;NpK0SBGB9zoWRcG1a1coCkOWZdW485OmVmqSNrJs8yKEZwevm5sb3L33LkIIkiShLAV7e0OyLGNt&#10;rcPRUZ9ut0ue51hrGI2HIFoARHHEcHiEUgllmXPnzjtYa3n66Rt0Ol1u377tvbDCoLR3EoyGKWk6&#10;IgwVZZlRlsWEpjUeDylNSpaN6XY7rK132d/fZ5z2kQqEtFy6tI2UjzCmIM9TxkPvGBunY/IHY5wz&#10;XLq0hRCC+/fvs719mb29XbJ8xKvffoXNzW1GoxGdToc8z99nSd6L7WK72C62i+1iu9gutsfdLO/c&#10;foukFbO+vs7du3cZjEbcvHkTISSHh4eEtQaYqEu4cqxVJpuKVnVZ3enc8izLfBBQRVX0vuPTJkdF&#10;Ze8LWq0Y6WDQP8SYgixPUUKSJAmXLl2i0znCOsiygn46JG61aUUJWisCbVhb62Gtx1vOGpIkod1O&#10;MKZAa01RZBRFgVKCMIpptZJJAM2VDq01WDmp1FUUGUmSYA2MRiOMzxkiCAKCwIthK+W1uKJQc3Bw&#10;hDEFQaDYvrRFGLU43BOM0pQkiQhChZMBOEeRW7QOUbFCKImp+9UxDcCdnOgBCOnI8jFR7NnfQgqU&#10;FhhjiaJgwoyQUqJCT//PsjFhGKMCSVFmFLlBaUESRiTtGGd8KvT5qyrNlNCrsWoN+p1uYNWa2UAD&#10;mDfB+sk2TVOEcHQ6PXq9DlnmWesApigb4841dBAs05oN/nhypgrIrOmupfRq7l45UWGt8zd6jhDV&#10;cDik5SK0UoSR5ujogKIoCLWP4o5GKdaWCKXRygtg1HRsITTjdEhYedvGwyM6SQuMJQgiT3WOWyce&#10;1mm9hkaHzwA4CaSjEaFWPP3UDdrtNq99+1XieB2c4O2332F9+xJSBXRaLZSSSKC31kVJSZ5nGFMy&#10;GPR5+GiXOI758Ic/xMHRIQcHB2xubuKMZXDkAXYYhhMhNmMMB/0jdnZ2eHDvLs8884z3sr35Bpub&#10;m7TWerz7zi2KImNjY4NQx+zv7xPHMeu9Ls61ODo6Yr3XJgxDhsMh2XhQTUSORw/vsbm5zovf91HS&#10;NGP/0S5SarrtHlJ5uslwcES7tYaTAi1qh0zBeDDG2YJHe320WicMNL2ej9SPhn0GgwFSSnq9Hvlw&#10;SKgF6xtdhsMhg6M+ZZHjnGNtbY233n6TJEnotLuoMPJsijRFoUhabUyeTz8fjXtnhCOOY0pjKMp8&#10;Eh0XAvb3HzEYDOh1u1hToFQLpQQm9ZOBTmKklDx48ADw41VrTRiECCEwVcRfz6imi7kR6rMCf0cc&#10;ag6KnM3NTYzxZSyv7lwiTVP293a95zHPyNOUOI5xZUGkfVoEtiCJFNaMaLcijIE8K8nTAQf5iE4r&#10;oCwztBRIqSnzMdakCHKKfECgvCMmiqKKoZOTFxlbGz3AcvvWG0RRxNWdS2Rpwd7eIfnaiHQ0oCwt&#10;OzuXKIus8qj6if/wcMiD+yOuXLlCK4k42HvEtas7KKV48803kcIQaMjSAXlhUEHMKmXci+1iu9gu&#10;tovtYrvYLrbvpc1JQ1YOGeeK7Z111ssexmakaY6jRNJgrFa246RqlfMpxxOg5ajEHo8BWJGmtOI2&#10;WZ5z5+5tQpWwvb1Dp9PiqD9EBI501MeWPts9y8sqWGcxpuDb3/5Lrl+/SStpYUwfa9NJmUuXj8jL&#10;nDgJGQ7HSERFY48QWMoiI1Ca0XiA1ppOO2E8HvHWm3e8XXjlOgf7w0mALMvKibOgLEushSDw+Mta&#10;h7WGNM0pyjGOklBDEq+RpiOiKEIIx9HREVm+TzaKuH79OsO0jysdpiwoioIgwANXq5FC+7KOVOXd&#10;ZwX6HBTW4PISpQSj0QApQg92bU5pcqxJ2Tvq0251MMbRloowDDk48GmrGMtoNELrkG47YTwe89Yb&#10;d0iiiJ2rVxmMRqfE94swgpwpTTtTHtGpE59vIKAalPixNaftdjs82tvl0YP7tDstTGmJQo2zlkGa&#10;EiddpDsWUZwAfWFAlJUyYjU+Z6L/siHGDqD+0f/4C7/Q7w8RSqKURgjJ2lqXf/Ov/4Cb158DNM56&#10;ZfTeepc0HZNnGVevXsVZy9raGqYsybLMe5dcibMOHShUoAGfQ2JdQajkxPOVpmOyLK+oDG3SNEVr&#10;VZ1wswhIQ52dhrR/Jcgw6czqQtvtmDfeeA1ncnq9Ds6UvHv7bT7ykY/QH/YZZ2PiKGCcDjFlThAo&#10;RqMBQjiCUHF0dMBTT90A4Xjtje+SJBGtdszdu+/SjiP6/UPa7YQgUOzvPyIMNZcvb+Oc8WUTsGxu&#10;rtPvHxJFgad4JxFlmdNutxinA1rtmKQVIRU+Uo9hNPbncHi0T1FkPpKvBb1eh9F4QGly+oN9sixD&#10;yoB2q81o1Gc4OqS7lqCU88IkVhLoxGsQBAIncp55bof+4SHt9gZFUecp+XyVjY0e7XbC0dEBcRxg&#10;XYnSgqLM2N7eYn2jx+6jBxhj2LlyeZI3JKWk1WoRhhGlKRiNhyipGw9NYwBWtyk3BuscgdaEOvAq&#10;lqUhCgPWN3poJRmNBlBRn8apT6WI4ghrLUnidSGUliipJ3W1J8B/huov6odYuEql103y+c9C+bE2&#10;Jc9Trl7d4ejogMOjA9J0hHOGbreNNYYsGyOE49q1a4zGQ3prXYwtSdMho3GfVsuPIecs3W4Ha0uK&#10;Mmc47JO0YqhkmAaDIzqdFpub64zHQ+I4YpyOeffdd8nzjKeevsmjRw+9o006oormdf/+HRCwvt5j&#10;d/cBGxtrbG9tcffuHcbjAcNhH2sNQkCn0yLPU7a3/f4w0uR5xp0777K5uU5Z5oDj8PCA7UtblIWt&#10;VEUvtovtYrvYLraL7WK72D4Im6XTiQkjxd2775JmXh+pPzhCCggCVVk2toEpqvx94bzMmyiPdauE&#10;qARD63JUhnYr5vBoD60Vly9fRknFoD/EWkeUhLS7CeN0RFGkXLt2FWcN3V6LsszJi5ytrU2yNOPu&#10;3bt0e12uXr/GaDhiMByilKQoRmjtmQWXL1/GlIYsS5HS4ykhHa1WghAwGg3RgWRn5xJRFLK7u0sU&#10;xUjpo8YOizElzz33LONxinOQxG2kkJP0gqJMKcucVjtic3uD+/fu0Ol0uXr1Bv3BEXk5ZOfSDqb0&#10;DG4hM0qT40zgbdSndhiOjsjTAqkqocqGWOoss9tjD7h58zpHR4doHfhPS4FUjrX1Np1uB60Vo9HI&#10;p6DGkWeURxF5mtFqJwgJo/EIHWiu7FwiijSPdncJw2g+nX2+m4ip+ljOg+djbCMqoC98WXsPp/01&#10;NcdJXRlEeJnAWpPOvzfd1oyNKI7Z2FhjOBwipQ/CC+krqiENQmSAQ7jA42JRHDMmhPJ4XZbsHd7i&#10;p37qxyY5/s5VOf73HvmIv5Q+b16qACktWlc/Nimj4GkSWeYjvDuXL/P3/t73MR7AlZ1j58Kf/Emf&#10;W7ff5t69BxRlVkUpBcZZrDXErZgsLzE258MfeYFvvfIqSdImTUckSYS1ZQOT1bkT8/Jp5petqEuD&#10;Xb26w9/9mZ/k+ecgG8P/8X++zO7uu3S6G4RFyc/8nZ/g2Wf9UV//LvzOb/0+Wmu01mw9fZNPfOIl&#10;vvK1r7GVb/BzP/fjXL/pj/8r/9s3GAyPiOLAR/ul48MfeYEXXniGr371m9y6dYut7U1e/fa3eP75&#10;5/n5n/8R/vE/RlrEAwAAIABJREFU/kOEdPxX//XfII7h1i24dWufL33pSzx8+JAXXniBn/u5z7Cx&#10;4e//L//yl9nf36fdbvPw4UM+//mf5KMf9ZWAfvlfvMz+/iGmKHnm2Zu8+OIVbj4FozH8k3/6m+Dq&#10;kmleRyCOE0qr+eQnP8Hh4SPSDIo8xUhJGGquX7/O537yY8QB/P7vf5t3332HPB+DtWxsbPD5z3+K&#10;rS34N78TcjTo8zM/+8N8/eu7fPOb3+Sof4gxXhnepz3YGdpJ7XWyk1sWBhF56UF6YQ22yOl127z0&#10;4ot84qU1/viP3+XVV18lzzI/EUtRlXWUOGP5/N/6DPfvD3nrrbe4d+8+aZpWYoRtWp0uWZZVP2Ub&#10;48hNyt41dQePPY5ijneOxgNeTQLCMhwOWF/v8df/+kvcvOkpUL/5m6/z8ssv8/GPf5w0TYmTkKef&#10;fprv/77nOTzcpyxzn5IgHc89/xQ/+qOf5Ld+63cJw5C/+Td/lBs3QGv4tV/7JvfvPaQsC6JIgzB8&#10;+CPPc/PmVf7wD1/G2pL19R5x7I//0ktP8eDhbZ599hk+9annuXoNyhK+/OV9vvLlr2FtSZLE/O2/&#10;/VmefRbgh/jlX/pClRIiCALF5z//Wba3odeFf/7Pxz43qn/Aiz/wcX7u574PpaAo4OWX3+FP/sOX&#10;6LQvXdgPF9vFdrFdbBfbxXaxfaC2LB/x3/53P+3/ziCqmP2jPvzWb32d+/cfTkDeBPvVf04CSJVd&#10;2NAWk84HKY0pKMuCj330RT75yWd47btHfOXL3yAbF+SZYZQfUpicmzdu8A/+sx9k7yHcuHZsgWYp&#10;fOtVy2/95u9w1D+ku75BnueUZcGlSxuMxyVxqNBS8kMvfT/37z3k1Ve/gxSwtbHO0dERMtKUJkdL&#10;y0c+9Cwvvvg09++PePmP/gNBFGFKrwQf6AClHC994mO8/Ed9hsMxu7sPEHjBQy+YrdncusQLLzzD&#10;Cx/a4k//JOT+/YfsPnrIcNjnxR98nh/5zPfztS/v89WvfpW1jdgD1yihFYd8+tM/wNe+Dvfv7CGl&#10;IsuKuq5d1YdVyfKqA5QQtKKIlz7xcXYfPUQgyTKDcyVhpBmnI/7+3/8Jtra8XhzAwQHcvwO///sv&#10;U5qCCI0tC5S0fPhDz/Liize5f3/EH/3xH0/8OfNB/iyYbNxjJ+dgGnOMGURRYVVdfaaoPhNVJVxL&#10;JpH5k0XQJ+3u7gPa7YTnnnuWZ599ildeeZXhsM9olOKcBWk5Thnw3xGUVc00c9yvp2A1q//hf/qF&#10;X+j3RyAEQeCfhF434V//zh9y49qzOCtx1nuASpsTRSHXrl3jox/a4F/+33/Gn/3ZLX7/9/6cr33t&#10;Nj/7sx9hPI65/+A+o9pboRVS1PSEAutytrYu8bf+1g9y+50jOp0uh4eHvkZ4TaWZRPBrhU0JlXLi&#10;sVpiQy20GjhlmeOs4ac+9+NcviT4X/7xv2Rn+1k+8+nn+erXXsU5xw/98Cd54YWEX/5fX+bLX7rF&#10;p37kaYxJeOPN1xiNx/zYj/0ngOCVV77JT3/+p4kS+Kf/5N+wsf4CT9+8wr179+n3BxRFysbGJj/z&#10;Mz/I9evw8svfIo4TDg4ecfnyZT760Q9x757jtde+wz/8hz/Fv/t3t/jVX/0DWu0un/zkDsOhz2d5&#10;6aUfoN2J+Sf/9LdJkhv80Cef5s//4jvcu3eHn//5f0CnA7/4i79Bt/sUP/CDL/Dn3/wWUZTwn/6d&#10;F9ndhV/7tf+XLBf8xE98mu98+3WslWjV8iA0DsmLPj/+E8/xrb98gzyXaB3RrmgwUgl+6Idu0O3A&#10;X7xyh+FogFSOJI5YX+/xwz98lSSBL37hO+w92uMv//Id3rn9NsYYOp2OL9eRjTGV2JxzpuEBdY1B&#10;6CPtDkWW5Sgh6HTahFowHPbZ233AvXtjPvax57l//wGj8ZAoDHEWpNJoHZBlKa+/8Ta3b79Nf9BH&#10;aUkr8YwDZw1pOkYpTR0xb7JGhDDVmDKTeqBMKc2qJV6/eiIwtJKAz/3kjxMEkl/51T8gad3k6ae3&#10;2ds74tGjXYRwbG1t8elPfx/PPQevfOsBe3u7OGeJ44Cnn7nBlSvrfOELf8ZnP/tjbG/H/LN/9tsk&#10;yXVeeOEmr776bYqyoNWOkRI++9mXePY5+Na3HjAaDRkNx3Q6bf/qrvPWW2/x0z/9SY768Iu/+Csc&#10;HMDnPvc0b7+9T17kfPazP0orCfiVX/n36GCHl156lq9//c9RWvKpH/4UOzsJv/RLv0PSusn3f/+z&#10;fPVrf87W1gZ/7a99km984x3+7b/9MmkW8olP3OTe3SPG42JSs/Viu9gutovtYrvYLraL7Xt+E4bL&#10;Oxtc3rnGr//6f+D3fu9P+cpX3uDll7/FxvoNfvhTT/GNr7/Gcf50ZcNWmERgEaI8rswu6iiS82ru&#10;lBRlyvp6j2eevsmjRyO++IU/JS8KtrcusX+wT9QKkEqytbXJh5+/xO/89pf46lff4vd+9+t86Utv&#10;MBzGPP/sOlmhuHvnLkJAGIcEQcBoeIQzKWk2wFnLZz7zYYpC893vfpvhYEAY6orl+ZDxeMSNm9e4&#10;cmWH3d0DvvOdb/Nob48o7pJlOdZ6Or3Wks/95DN865V7DIcj4iipQL/CYSmKjCCQXLt+haefjtje&#10;3uGN128xGIyQUlCUA1777m1efeUNrly9wmj0kPFo4OvNO8vnfuopbt3a4+HDR2RZjpSiwgV1pLwS&#10;+ats87zIaLViPvsTN3jllXdxzpGmY8rSeCfEZo8f+IEr/Kt/9Q1+/Te+wL/799/izp0hP/7Z6wTB&#10;FQaDo+Prv3GNK1cus7t7xHe++yp7u3tEUdxgrDYj+kzjzhq7iAbQFjWuMCDyiqKv/f/VuMIauqrC&#10;Oa7Afh0QLUEWx7+zoF1fW6c/OOTRo0f8f+y9Z5Qc13mu++xdqXP3ZGCQASKDIEGIlChRDGLOSpRM&#10;WaKoYMvp6Cwvr+Xre36d4x933bV870m2j21JVrB0FKksSswEAwhGEIEgkYGZwWBy93TuSnvfH1Xd&#10;MwOGI/tc3Xu03O9ag8JM91TtqtrVs9/ve7/3q9bKnDh+giD0IhWGlNHMFAohXKTWCO3EU7FN/EEK&#10;A6UEUoaUyqN84Iar8bwALsj4S62jmum2I7thGLRakMlkcN3IKELEjv6mNBAo5qancF2wLItWq0Eq&#10;lcBrNfnJjw6xa1eOQiFPoScXS5pDLMsAEWBaGs9tEAYt0knQSqGCMGp/ITS9PTnmZifRqkU6ZVEq&#10;zpJOJrBNC0PKqAOACmJZcwKlFH7c+iwIArLpDFqHbNggeeihl8nnszz9zJOkktDfmyeZdNiyqYdf&#10;/PQgLbdBrV7h299+jP37X6a3kCOTTJDL2Zw4eQwpYeNG2LPnJfL5LPv27WXjxiibLIXm2mvez72/&#10;834q5XZiOaTZqJHNpJgvzbHz4gGOvnGETRs3IAWcOnmcfC7FwVf3MzcDA329VOZL7N6V59mnX8Wx&#10;TF556UUG+yGbTrFyeDnZNDzy0D7y2Qx7n32KXBbWr1uNaQh6CvDiCy/SqFc5fPAAhTwsGxpEBQGt&#10;Zh3HMuOxCgI/UgJ4nofnxR0YLAOhQtJJePyJUXbv3okgIAw8DAkX79jGq/tn0SFR6UHCxrIlvuuS&#10;SScJ/CZh0CKXSaNViFYhqWQCt1UnDFwEAVp5GDK657Yd1cMkk0lM06RcLkXy+DgbPnbuDD/58Y9p&#10;1KuYphEZ/JmShGXHdTtm9IFlEitSFCpoYZuCltskk02jVYBlGgR+C8sEy4R6bZ5MNoltRy1Bkimb&#10;crlET08+Lq8QHWlTrdogm8kjpaRej+qhpJRxGYpJy22wY5vJSy/sRwU+e595mhXDUfQx4Vh84Lpr&#10;uPOO3SQT0GyA0Brfa+FYFgLF+nVreObplxgaHGDrljz7njuMaQheeflFVgxDLpsm9D0u3r6NP/mj&#10;mwkDCH2YL81hGgK31UCFPjsvXsvR14+yds0qEg488P3vM7x8iOLcDGOj0NdbwHdbbFiX5MUXDiKF&#10;5pWXXqS/F3p78oS+z8aLejh44DRh4LH/5VdYPgQrh5cT+gG9PXDs6OukkjbHjh7B96LOFl100UUX&#10;XXTRRRe/bWi5DfIFCJWPEJBKOEit2LPnCXp6oLcnCzpEhT65bBrPbZBJJwh8D8uU1GoVensLmJZB&#10;rVbBEJB0bJrNOkoHqNCn1azyysvP89SeJyjksyQdm/lykWw2jUSjQp9KqUgqDZXKPPV6lZ6ePKaE&#10;1187wPAKcN0GPb1ZwtClXCli21FLvUTCJunY9PbkmS8pyvNzZFIpEo6FEXffQgekUw4q9Hh+3zO8&#10;9OJz0To9lyUIvA6xDwIPIaHZhCAuUbadyOnf81o0m1GpACguvzzHT376IkNDIM3IbC+VdmjUa1Tm&#10;SwwN9lItzyHRZNJJLNNAoEkkoN6okc4mUDqgtyfL3OwUWnmkUwlKc7Ok0kksy8IQkkQiEXWtcsFA&#10;0GzWsR0LwxDxmJokkzA3N0Mul2HFsiGmJs7z81+8weVXOBgSkgkLyxTUa2Ve3f8ir+5/EbdVI5/L&#10;ICUEnkvoe+QyKRq1KirwQAUIFSJUiA5dcpkEKvDIpBKgAlqNKkIHoH0i/8cWYdDAkBqtfAzp43nz&#10;qNAjnbKoVCax7YAwaCBlgO+XkcJjvjTLiuXLKRVnMaVEhT46DPHcJjoMqVbmyWUymIZAhyHDy4dI&#10;J5NoFSBl5LHX19uL77ZouU0sW5BOJ6hUiliGJvRdhND4gdspEbDtyLRREhH/9teC1L8dUYDYpV50&#10;2vi1/9+uqchms9hORAgb9cgFvu2Q71iQcAxOnprk6muv4b3vXU69Bfk8jI+GPPDAA3z0nveTSMIX&#10;vnAl3/rma0xNT5BM2txwwxV8+v4rAPjGN55leMUQ9UYVlIOUUQ2zImTHxdtIJmye3fcSQeDR1zfE&#10;3NwM1WqVVSuGSDrQrDdo1mtk0g7Kh3QqQa1Yoa8P6o2oX33CdpienGLl8DATExP09/djm1AuFUmn&#10;04QqMgz0fB/XdamUIZVK4Xkex48f59SpiDDefPOlpFIphBDMz8+zbNkyWi3QOuT06dP8+3//CitX&#10;DuMHPrl8ht4+OHpslp7ePKYFo2NnI1f8wGV2DnL5DPV6HQ2YlkQTonWI50WRIc9rLYpaKfKFXIdU&#10;245J6ElUqCIDutjJUiKwpMQLA0xTRq38hKDVAtdtYlpRKznTNGi16vT0OJw4cQxp9AOQSNh88r6r&#10;+eEPX2ZursQll+7gistXkMtFHx6PPz7KwYMHGRwcRAjNRz/6HtrdM/76rx/BbTZoBiZ+qJBoViwf&#10;5OTJ4+y6ZAd33bkdJxEF0U6fhu//4GdMTU2RcDIY0sY2TAzb4KMfez+vvz7JiROn8LyAz9x3DelU&#10;pKb52tf2Uy3Ps3r1Cu64/SK+850XqVTLbNm6kQ9+cDv/6b/8nFwhz4c+chWOA2EAP/+5zcT5KYKg&#10;RSaTI5vNsnXrVhCKgwcPUq2WyeWy2E6OVqvGssEhqjWYn5/vlIY0GtGcaDabHDp0iNdek2QyOd73&#10;vq24XpNUKoUmpNVskkrFqhStKRaJjRWjZ65cjoJtmWyN0dFRxsfHmZ+f5+Mfv5Z8Pks9zvYnk8mo&#10;ZGTsLFLCyMgphlcs4+zZs7iuy+c/fx1nzkjyhSzpNBSLszSbLo1GjWoN+vp6sG0Tz4fR0REsK2q3&#10;Uq+D53mEykdK2LnzYh597GEuvXQntg0nTx0Hkt3VQxdddNFFF1108VuFIAhwHJidKeI4Uas8pUO2&#10;bNlBowHlSolEIpJn33X3e6PyWwV/93cP02hW2LXrEtZvvAi0yebNkfL6+HF48MHHyeZSOHaeW259&#10;N0MD0Zr4W9/aE9XJ+5p0IkfLU2SzWTLZFNUq5PNZJs6fR/sBpmkyPLySwwdbuK0GofJYtXodH/nI&#10;Zkpl6MnD6Ah857vfx/Wa5POSbHYF11+/AiHgpZdqPPbYY6xavYJWq8Xtt7+H/n6QBnzta0/TmC2S&#10;TAy+o7XV7Ows2Uw+7kjgIGTI5VdcxunTUfvB147Mc8klF/P0Uy9impKVK9fynvfs5vm9Zzh9+jTr&#10;163h7g/tRCg4exYmzkM2m+b8+ASplMMNN76Hz3z6PaDha984yPCKZTRq1YhzGhe03RYXdgYzsCyD&#10;+TLk83nOnDlD4HoMDvZz6tQJqtWtJJMJCj05yGf52MfeRy4PgQvf/OYeSqVpHCfPqlWrueuuraTT&#10;0Z737atz+PBhmq06/f193HbbpfT0RK898MARarUywysGuf/+K9n/coPt21MkUnD6lOLHDzzJ8IpB&#10;PvjRDzAyUmbjujyGASdOb+OXv/oZyVQ/tWqdP/ni3dHxNHz5y8+yfHiQiy66iBtvXMkPfvAazWYT&#10;3/f53OfeyxtvwLPPPsuHPnwFX//6wwRBwPDwMLffsYtcFlo+7NljMzExwfxsk09+4v0U5y7noo3g&#10;uTBfgh888AIzxfOx8T44jhMZjC+692ab5EvDQGmB1iDlm4l/O2ImpEUQRu7thhG5KiYTySiaEnoc&#10;O+YzMNhHYSLDe96znAMH5njmub309mX57KevY936VfziwWe54QNX8bOfPo/AwnEc/vCPbuapp4/z&#10;+BOTrFq9gjvvvIr//q1HCMOofmV+vkalVqZQyHH8+FH8UKN1iFKKifHzJFMWTiLRaTGXTCaZnqiT&#10;dkySKQhDnxUrVnB+Ai655GK2b8+TSsAzT0/w/N7n6OnJUyjkcByYmZ0im8uRTEbkfb5cpFAoYBjR&#10;RC6XS4yPjxEEAYODg3EGOvpKJh0ymRT1OszPFzEMweBgP77vMzs7y+2330arBeXyfOTiOAdDQ4OU&#10;y2V83yeZhGw2w8zMNLlcRO6npiYZHl5GLheRxXw+i5CwctUw07OjnWxsIpHAtm1afuR0325v1/az&#10;MAwrjmyJqK2elLguNBt13KbHqpXDTE5OMjAwgFLQrNVp1cE2TZRQBAG03BquW+eyy1bw3L4Rjh8/&#10;zo7tO9m5czUzM5PMzs5yy603cep0jT179rBr1yV8/Hdu4pFH9jM91ySVKWBKxeTkOKtWr+TW27bz&#10;3L5R9r/8Mtu3b+eaazZz+e7LODsyznypTrPZxLZT1CtVvBbUKkVCv8mnP3UDhw7N8/DDj/KeK97D&#10;5z57GV//6itMToyRSF5EELoI7TM9eQ6ht9PflyeZySIEPPNM5ENxfnyKfK4Pz4sCOwKD119/HUTU&#10;qlApRb1eR0iN57UIwzS2DYYp8JoefuCigd7eAufPn8PzEkxPTzM8PEyhEClicrkcQRDQ399LGEKp&#10;VCabzdLbGwUsyuUKnudTKIBp2JiGTbFYpFwuAxLHAcdJMjNTwrai7gZhGLXWrNUq5PNZZmZm6O/v&#10;533vey8zM3D+/Hmq1SqNBhQKBebmzrB+w1oi70OFYRhks9EfQsuyqFQqmCYMDg5y8tRxvvGNX3Hr&#10;rTfxH/7DZ5iZge9+9xdIGdcvddFFF1100UUXXfwWwTBtlIZMJovvexSLRWzbpr+vl9kZyKbTzMzM&#10;cu/HPsrJY5O8/PLL7L7sMv74j27mm996hrHREW67fQsvPF/i6/94lEQizfXX76S/r4exc2e5685b&#10;OXNqmq999Qkuu+wyPv3Ja/nKVx4lmc8yNTOL4ZiRelVCMgn33XclKgRLRv5MpglHj/o0W1VqtXlu&#10;vHEzDz54mtMjoywfHOCee7az69KdHDt6goQTeUz9w98/htvy+cIXbmW+uIvTZ05y3XXXcfrUNP/4&#10;lSe44t3v4pabr+b551/j7Nni21yZSOaeyaRIJG18L6RaK2MYmlWrkjz2+MvUalVGRk5x9927OXww&#10;x8zMFMlEwPIhmJ2ZIpV0uO2WnTzx+HGOHBrjqqvfz8WrbUxD02w1+PC9d/HaoTfY89gMq1ZexN13&#10;XsJ//9ZeQhXQ19dHqVykUwkAcV19JMtvt3Cfr5Qp9EKtXiFfyJJyUigdkEknmZ2BdWtX8+STj/M7&#10;H/sQr7x0lgMHX+WySy/h/k9fy5e/8iiGneMDH9jKgQNVntzzOP39/dx771XMFYc4cGA/v/+F69m3&#10;b5zXX3+NdevW8f6rt/Pkkw08z2NqKjKA/Icv/YKBoTR333UdQ8sGKJWKmBa03Ap/9VfPsHPnTt57&#10;9WqchEQo+PBH7uCpp1/j+PGjXLLzCm666SoeeOAXTEyMs39/D1ddtYMvfem7fPCDH+TgwRZPPfVU&#10;1O2tEHFNgJtv3sXRo1Veefk1+gZ7uP76LTz88CwDg1kyWTh8eIxf/uoVNm/ezsU7NqIJyWTSpJtJ&#10;2h3WwzBEmgs+ZjIihu1Mfzu7v/j/C685jhPXXbTwWsTGewrXbVKulLBtk1zOIpVKUK9W+eo//opH&#10;H3uEwHORKKZnQmxHUi6XKBSiwMFccYahoSHm5mBk5DSTU+d45ZUXyeVhcLAfwxCMjY13+rvbjsH4&#10;5Dgjo2ewHZNMNrr5yWRUnxL4Pq0mqCCgr9BDGPo069GxXLfF8HCUof1vf/NTvvbVZ3jf+5Zz+eWX&#10;EwQBO3fu5Nixyci0zrZBgWmaJG0Hx7QinwYh4l7qJul0mnw+H2WQw5Dp6WlSqRQ7duxgfr7cCY6k&#10;Uimmpqa48847KRQMHnlkL6dPnwaIiKRhMDMz02mh2G4XCNBqtXCcyNV+fNxn27Yt1Ot1/vIvf8AN&#10;N6ziL/7iHrZv304QRGPQakGdoXVk5CEArQVKaaQ0Y/Ko4lYh0Gw2OX/+PJs2XUSr1eDiiy/mxMnT&#10;2LZNuRxFjAwEjg2OY9LTm6PZgmTSolabZ/+rL/LzXzzG7Nwky5b3c/HFJkeOHMbzG5w5exIdt19s&#10;NBpMTk4yOTnJfLlI4Lb49rf38MrLL5BK27z+xiEqVTg3Psr58TE0IelUinQ6DUKTSsHAYAGlXTIZ&#10;OPzaq9i2yfnz41SrkMun6R/ow/OgWishpaLQk6ZYgkTSQqmAdAbq9SqlUgnLsjo9QROJBI7jcO7c&#10;Oc6Nncc0TbLZLIZhYBgGmVSKer2O49C5tkoplCJuXWIRhiG2bcftBqPrWiqVaDab7NixgzNnzlOr&#10;1TBNi1QqyrBbloXvhVEpkRC0Wi18P6RQ6GXlypU4TtTTtf0Mbt++ndHRctyr1cDzPOr1Ou9+97vZ&#10;urXAz372JBMTE6TTaVQ8f5VSzMzMYBjgtmVcJp3zj8p5YHp6GsMw+MxnbkUpxX/+zz/h+PERPvu5&#10;O96yvWcXXXTRRRdddNHF/9LQMlr7CvjsZ2/gT/7kNv7tFz/Kn/7p3eTzeR555HEmJibo6Smwdh2c&#10;On2cVrPGkSOHqFZBGhrbNhECRkfPMlecoVqtkMtBIuGwfv1adu5Msve5Z8hm08zNzTA9Q0c6H4TR&#10;GjGVSuHYSUpz8OMfHeZv/uYX/Ne//gV/9/cP8g9fepThFRYDA73YlsHPfvYcY+fOoIIWp06/weQE&#10;lMslEAHTM01ee+089XoVJ2EwMuqzfccaUqkEQ0OSU6dOks4kmZmZwvc1jWbtf3iJ2ubtlm2QTDpc&#10;uusSslmoVssgFGPnRpichBUrlmPbJsmkg2FCrTzP8NAg9TqMjZyh1ajz7DNPMzsHlUqZ1atXsnYt&#10;jIyejPjd/ufJ52BooBdLCsbGRrAM823um+gEACwr8peany/iui7z80WmpqawbRvbjq5NT2+e9eth&#10;ZPQszXqNsXMj1BuQSjso7WHZcObsSQqFPLOzMzz88GFefOk5Nm2+CCnh1KljuF6Do8eO0NcPftDC&#10;tARDy2BsbIxGo4Hvu6TTIIWJ4ySwLDh+/I2Yx82RSoNlC2q1Ghs3RqUJQipOnDjKmrWwYcM6Tp0+&#10;xr59ewlCuPfej7N1W4J9+/ZSrZVIJh0mJsEwBE7CoK8Pnn7qSTyvxekzp6JxeS0kmjAuxa7VK5w8&#10;eZx8PlJnm4agWW9QKlUwMSgUsixO+Zt6sX+ZWCr1vxBSg2WZJGw7zkQ60ZdpkVQ2E+PnWb4c9j5/&#10;NibEDn/+5/cSt1jENCEMXExDIgBTGviux/Cy5dgm/OEf3NIZm+9HtdOmNNiyaSPHTpxkcFkP9XqF&#10;gYH+uE68gmFYDAwMUKtVkGiGBiJpeq1WI+k4+F5IqwEpJ8FMuUmjCr968CFM00ZgMHIW6vUmprTY&#10;dJHN//2f9pHP9ZBOZZmdBdtOkEymqdebkSy+6YESOFaCMAxp1lu0GiC0JJVII7Rk/VqLb37zAJZh&#10;43s+k6UpPvXJT7Jli8HPf36EZr1BKpGkNFckm4bxsXOsWbUaz/OolqFerZHP5mjUAKUZ7B+gWiuz&#10;do3Fow/vx/dCUokk3/7Wi0xMjmGYAfd87KNUyxV8z0NoG0OYSAx03EBDhRD4Csu0kVLgunVSSZuk&#10;ExHQ06dPs23rWmzbZqg/wTN7TpDP9WLbEdE1TUnLhVaziucF/PCBn/K5z97NtdfcA8ALL8yyd+9e&#10;wqCFAD7y4SvJZK/szJ1M2iGdTqNx8NwKO3fuZGZiDNux+eIX78Ewonr2ZCJSTRQKBVLpAtNTJXTF&#10;JZVJUKvDzOwkff156g0wpAbtM1ecoliCdDqJUh5JBwq5NFr72I5EGuB5Debmq7ju5bEqRGGaBqX5&#10;OWpVl96efizLZHBwMCLxyqfRqGEYEssyCf0A27YRGlqNJoHvUyj0IoFSsUg6lWK+VCGdSqFDhe9G&#10;czfwfFKJJOvXOnz/BycxhIHvBjRq0Kg16cn34rZ8irOgQ2JPhQDLsBFaEngQeCGpRBqtYMc2m+9+&#10;7xDVcoWBgT7OjY9y//33sWKF5LlnT+O1XExpkMtkMQ2Ympxk5fAKzk+MYoiodkoCzRqgFK16g0R8&#10;XiuWL2dkpIUp4Llnn0UHPgdffZVLd65hcKCPkZFydwHRRRdddNFFF138VkFgMDICzz9/gPnSHIVs&#10;juuvv5z5+TKnT59m44aL8AOXZhM+fd/VSA31OjgObFi/lteOH6VahenpSfr7e8mmC4Q+jJ0boa8v&#10;z/nz8GdVC7BLAAAgAElEQVR/9pHI0k2BFLBmzSrOnZskn8/TaDYJQ4tcKk1fH4yMjFCvV8ll0qBC&#10;QhEda83aVbxx9AjF4gz33X83hUKkDjWAXCbFaKtB0rYY7O9FaMX05ASz01P0FVbSrNfoycN9n3wv&#10;vg+xXztHXuthemrqgiuyVMHZ05OnUqlRq1UQQrNjxzCGCb/7u9eTzixwwHxmHUdeP0itXiX0oL+v&#10;h7VrVpFKLiSzpJQsXx4lNZXyKM3DH/7BncjY+9v1ojIEw4TNmzdz/PgxsvnMYrYJWixI/4n4ZqkE&#10;GzZuYHpymla9wcBAH5XKPNlspMQNAo8ghM995tqOjV+zBatWDpPM9JFJR14IM9PnWbduHSNnT5LN&#10;JJAiZL4EKvQQBDQaDYpzsHbNCg4dOkS5BGdPn2FoYBmphGBuBsbHJij0pBHAzPQ0+exGUIJqWWEZ&#10;JssGh6hV4J6PXEcyFfl+leagWplny6ZNTE5OseeJZ7nvvqt45JGTNOpVNqxbRxCEZFKRb5jnuUxO&#10;RO25EQkqE3NMTcCGDesZOT2NZcGpUydwLIuB/l7S6SiA43keQghSqRT1akC93lpyr80lpD/OFC8J&#10;uGiNJspwBoGPFWc0tY4yp5X5IkkngWlKbrjxA9RrUJydoa+/h1tvu5JHHj7EG0eP4vl1/u0X76dS&#10;KVKvu9g2jJ0bpb9/kGPH3uDGm4b4q7/6Hk4iKikYGlzB3EwDr2Vy5swZCoUCbquJ77u4FRcpTcIg&#10;GlejoQmCgKTtUCwWkRo2XbSRF/Y9zUUb1tA/AHNzcyQyvVgWrFq1iqNHj6KCkOVDcH40j1y7lslJ&#10;sE0L2zQZHx9HiF0sGxzixIkTbNq0iWw6yqpXq9VOmUNkfBj9vKenB8dxmJiAYrFIIpHAMAyuvfZa&#10;Vq82+Kd/2suxY0fp6+sjk8lQqVRwXdi4cSNjY2MUCgUGBqBSqdBoNLBt6O/v58iRI6xctQzXhVQ6&#10;SaVcYWBgGRMTE+QLeZwErF5l8NgjFTzPI2GZGIaK2zEuqAi0UhiGBASBr+IoWiT5rlSLOA5cdtml&#10;xF3xqNfrFArRNpEw0RpMy2B6eppCoZcvffkBTNMmn8/ziU9cwwsvGPT05hgdg5/85CfkcjnOnRul&#10;0JNnZqZKOrcWP9CYhqQ4O4dt23z+c9fz6COHOXDwVdasXMW1116H73sopahWq/i+j2naFAoFLAv6&#10;+vNoHRKE4HktVq5aTrPh0dsblXOMnRshCHdimjA7V6LlVunrh1q9zNDQEJYFxdIsrZZLX+8gQlgk&#10;nIBctsDsbLHTDtEwRexc6uL5GtvUhKEkCGDlypUcPnyY4eGVpFKR7H56ehqIlAPtEot8Po/neSxf&#10;vpxaDRr1FiAJwxDfg2VDw537ns9DsTiPYVgYRhyMMm3aj2MYKAYGBhgfjzwG+vv7CUPFTTfdRC4n&#10;eeihg5w4cRzf90mnM0zFH/KDg4OMn5tg27ZtpNPQaNRotaJymDVr1rD32edZsWIVqRScOHECKWUU&#10;zZQykqVZaTKZaI500UUXXXTRRRdd/LbBMExWr4YHHyxRqVRo1VscOTLGrktXcdttt/Hcs3vZsuki&#10;ZqY1zz77NF6zRaVSIZ1MMTNfpH/ZENksJFMJJicnqaWaZHM7GBjoo9GsMLwC/vqvf4zvtqhWawz0&#10;L8eQNpOTs2TzPeRyear1GvVaE8MAy3QY6LWxTINSaQ7TkpSKMHb2DJs3b+Bjv/M+fvGLQxx5/XWG&#10;ly/nlpuvoVQqsmLFClJpk0OHDtFqNdi0aRO5XI7jJ8YZGOijVIJf/vJpJibHmZ8vsXXrVk6eGieT&#10;Xf0OV0fFfeMl2WyWNWuiNeE3v/kUofKYnZ2k0JNHCoOPf/h2Vq5cgd8qoeIW4idOHKdvcCs9+TzN&#10;Wj1S4p4DL3CxLItsFv7q//oqKcuh2YKhgdXMzNXwWpqRM6cpFAqEemGNqcTiAEAULRBCRKXJzSZe&#10;EJWbKxWwfft20hk4dOgAGzesZ/RsyJN7HqdRrSANASqkVm+x+qJtrFr9LgxDkE4naTRqICJOFAQu&#10;y5aB7Zj4gYlhpMhmoxaQpiUo9EAmk6NYnKVcreE4sHbNRSjtUqtCId/LzLiLFBa2LbFtm0Y5xG3B&#10;Lx/ax7Hjr7N+3WZKxTKWZTE3N4fjOHziE1fx8MMnuPLKjYyOjnL8+HFWrVpFMgmg8X2foaEogDJx&#10;forly5eTy0Fpfo56vU6jBvlcBvCYnDxPswG+28RxLBJJm3zWpDLvUm9FfmOdq7q4nn8x6V/sANj+&#10;3nEstFa4rotSUR19Pp8nGY2SbduGOXRoPA4MaPIFOH78KAODfXzs4x8lkxUsWz5Ef38vzSZs2bIF&#10;3/ep1WqMn4dbbrkJpRQrVw5z++03kclk6OvrI51OR47+oU+hJ0sqlcI0TQqFAo7jEIYhuVwOwzBo&#10;NBocO9bi0kvXsnr1anbs2MH0FMzNFBkdHWX//iLbt29neHiYVatW4bpw5swZstksr79+hr6+Plqt&#10;FvPz80xMeKxbt4b169eze/dupqehWq0SBEGcBTdJJpM4zgJRjsjZNIODg0gp6e3tZdeuQR599HVm&#10;Z2dZtmwZYRjGkm+TkRGfK6+8hGazyZYtW5ifj+T9c3NzjI76bN68mWXLlrF7927m5uDcuXP09PRw&#10;003vZuXK1XhewJYt2zh/nk5deiRPt0CLDgmVUiKFSRhqVBC5/QshCEPQocIQksnJBrt3r2Z8fAbT&#10;NDv3XgiB7/vkclFWPZdP85nP3smOHdtIJh3C0MeyoH+gl7NnT9PbC5deupNypUhff4F77vkQu3fv&#10;JpvNUqvVMAwD3/fp6Y3MMA4cOMDQ0AAbNqxjeBhWDg/j+y5BELBy5UoSiQRTU1OxWd00rx85TMKB&#10;9RvWUq9XCQOPXDYqEcjlMngeDAz20d/fx46LtyEleH4jKkdxopr8bDaN67rMzs5SLBaZnJzEtm1y&#10;uVzH+DCTyZBOpzEMg0TsH/Hqq0WuuOISNm3awvr16zl3DrQStJpRhK3RaBAEijCM3DQ9z2PZsmEO&#10;Hx6L/vjISNp/5kyLd71rJ8PDK9myZRulElQqNUBi2wks08YybUwDVKgJAsXWrds5dmysU2piWRZX&#10;XTXMyy8f59ChQxQKPThOgkwmQ7Va5dy5kMvftQvTNFmzZg0jIz6lUolarcbERJWtWzewefNmdu3a&#10;xdkzUUTcdV1On46ezeXLl3PFFVdQq0Wyoy666KKLLrrooovfLgiq1TposK0EqVSGZsPl4MHDjJ9r&#10;sWvXCvr6+jh79iy9vYLBwUGmp6cZ6O/jd+69neXLl6F0SL0BbrNBNpMilUrg++C7HioImZqCtWvX&#10;kkgkuPzyd3HffXcQqoCenjyZTIZyudzhDM1mlDCqVqu0Wi1S6QRr1qxi+fJIQWA7FsViJLMXUrN2&#10;7SoKWSjks0yMj+O7imuvuYz169ZQr1bYuCGHY5lMjJ+nXFIMDgyQTqbYueNiPvbR61i9cuU7kv6I&#10;RCuSyaiseNOmDczNRQnMMAwxDINSqYTneczPw+7du2NeEJmCN2t1LloXJejm5+fZvHkzK1aAJuT8&#10;xDnOnfO55ZabUTpk1Yphbr/j/WQyKfr6e0ink/jtYvR3QCKRIF9YSEJlMhmklGzbfhGjoxH/KRaL&#10;9PcbDA8PM18uMTTQz2c/+zG2bttCtVohmYSNGzdgOyZOwuKLX/wIl112KWfOnqJWj7iBaRosWz5I&#10;y4WRkTNICa0W1GoNUqkcq1etIZmA8nyNMIR6PaBeb5BJF5DCxrJgeqrI9HSRbBbyuT56e/qYm5vj&#10;85+/Hdu26e3t5ROf+DDPPDPCxMQER4/O8qEPfYA1a9Z0SqxLpRLz8/MoFSWrpRSs37AWIWFiYjzm&#10;MFE578TEBL29vSQSUcLRMAzm5uZik3lNT9uxMIZpCJDCQkoDpfxIXqGjmvAo2iKjWnEdokNotpok&#10;7ATZLNx+x27y+agdo+/C88+NMzYyyuz0LIMMcvoE/OmffoyGC28cq3DiTJVUepCx8bMUy3D3h7bw&#10;1FNDvPHGEb7/wCPcd/9N/MG/uRfbhO/94AVcDc16ncCzyGbzVOtVhCt597uvxHZsnn76OcrlMoMD&#10;y6IIXrPO5o0X8dTefXzyd6/j3k9di2PB3/3tQ1iJPK1ai6nxGXIbC9x/39XYFuzZM0uzFbJq7XIO&#10;HjzFuYlZLMdm1eoNPLlnL7/7u9fx6fuupNGAH/7gFaZn5slmezFNk3qjgVVuEPjgJLJoLPoHhqnV&#10;akxORc6h23fsIpWGu+7ahmAbzRqk0/D00zO88MIL7HlyL/fccy3/25/fQxjCV7/6NGEg6R8Y5pFH&#10;9/C5z93I+g3XYprwlX98nGSyl2qtxQsvnuTeT+zC88F24D/+x59imUk0GmkKCAJCQGkddayUFlgS&#10;t+VhIhGWiTZMvAACLUilCxw89AabN+/m9NlxyhWP3t5eylXI5nuo1SrUa1CuNPF9g0ceOch1113C&#10;1ddsw3HgO999idJ8lfHzM3z9Gw/xuc/dwrsuX08yCQ8/8gYvv3IAOzHE8LJlNBsVDNNibrbMyFn4&#10;i//9UzSbcOJ4mWIJmm6AlDaep2g0XZrNJoXeDHNzioGB5eTy0/zkp89yz4evwrx5GyqEH/34KM1W&#10;gFIBzz0/xm23X4oGzp4NOXGqxdDQGuqNAK2gVvWo1VokExnyuR5URuC2osDS+953Ob4Pzzz7HDMz&#10;M+TzOaSUlOdr5HNpHn5kD//u332YW297F/k8fP3rLzBxforBoRW4rksQhhRSWVJpaLkBGoMNF+V5&#10;7rkZmq2AbDZPrVbnoYcf4y/+4g4GBi8hnYYvf3kfppXAdV00IUgDw7JxffB8jZNIkcsbjJ+XIEzG&#10;z0/x4Q9/CICbb9nEbbdviqRdFuzZM0Wx9CJPPLGXT33qav7k39wEAr78pccIlIXGZO++l7nrzuu4&#10;9fZ3kcvB3/7NUzQaLUzL4OlnX+K++y5ny7abyOfhgR++zOkz5zCN3u76oYsuuuiiiy66+K1CId/L&#10;9DSYpoPULVKZPEIrXnhxPytWvJc77rieb3zjh3z1qw/y2c/dzo03bMV14amnjjMzWybb04sU0Vq/&#10;0Wihwqhk2TAT1EpFvv2dn/N7v3cnmfQufA8efPAwoTKRpsHMbIlkKoNWAtcLSSbg937vmkhF2zb3&#10;s+Bv/9tDGGaasZFptIIPfuj9OA6cPBniBREBHRhchdKSUgnuvfdqpIQDB+o8/8J+6nWPn/38l/zx&#10;H9/BTTdvpVaDX/7qADNz8xhmb+SWr4m5ndGmgYBEa3CcNNXaHH39cOjwFEpbBIGJk+rDUqCEyXMv&#10;HuHDH9xOKjdMMg2up6n5Lf727x7hM5+5iVtu3smpU1CcA6lSZJK9/OiHD/L5z3yQP/zj+zAN+MH3&#10;DxCEgmajjhdANpvF9VsdhfLi2n6ISqmDlo8M4POfvoZmE1KJqBTj2LE6jz32GD29g0xMzfL3X/kp&#10;X/zi3dx62w7CEH7+8wMcOnISJ5HlgR/u475PXcn7r7kLoWHvvhmefOJZlg0P8Z1vP8Hnf/8DFGeh&#10;tx9++eBhqlWfdCqFFJDL9zI2NoYwk7Rc8AKfnkSeRMIkmezj/PQ8PT09JBJg2wXsnj7+y399nC/8&#10;4fXcfOsm0PCjHx2hUm1x4403YjswOjbJ5FSR+fLLbNt+C3fceTXf+97j9PRCvjBAuTLKN/5pL/ff&#10;/z5uuGEtLRceeugAzYbCkYpUBkrzDfL5IVwP5svg+n6kRA8lphW1a5SBgRYLiX1xflbrIIRWEKBE&#10;DdOxSDhp/vzP/k92bHovaAetAlA+dic+JNFCEAoIpY5/ojCVwlQaQ0U3LRQmvjRwDZNQKgyaIMJ4&#10;wi2eeBC5mwUoAVIrlJCxs6MRGXNoidQqqhGB6PWF31wU16MznmjCaEBgaDDDhakUimgfOp5jSrAw&#10;6XizkVl0zRb2e+Fr+oKEaFuq0h6bocFUi1wr22OP21ZE79fxftQ77C+S6qNl3PIiuv4IhWU6uK6P&#10;4ySoVqsUCgVarTq//4Vr+c73X2S+3EALEFotaZchNEgtEcoERHSNhY7fFywaV3zcJZDvGEVcGL8E&#10;bS0at4rPRnXem0wmqVQqeF5AMpnGsRP4SqNCMC3NXR96L2+8cYLR0TFaLY/QFUhpYBoJlKKjblg4&#10;/tLzVMhOMGvxbHn7c1h6HhL9m/3LpP8ZWfULJxIqPg/1NuejLrgn8te8f6rzPoXxP7hWXXTRRRdd&#10;dNFFF/+rQS3lG0tWQ+pN7xVv8e5oHR6tgeSStbB6i2MsXWMt3uPStaR6yzXz4nV/dDx+zbU3bzkW&#10;03BotaJab9uxMAyDz3/+Sr79vYMU5+YjUwJEZ528YLCvUJiEOonGiIIdSiGFj9QKQ0XXT+BHv92+&#10;LiLsrEcVoGXQ3mG83JULa16hcV2XQl+B++67nG9+80WCIKBWq6GUIpfOoNwWQutFy2QR7TfmcW0+&#10;t/g+LV5Sm+HCVVMi4pIR31y8feufL+GrIt6RdqLzk834oHGPQNGMeIdy3nQd/uVor78VCD+6ohdw&#10;Ma0FhhG155aGz6mzB/jL/+PPKVeqCKFRCKp2hu+9ehwzkYByJTIEMBNBRIT14okllyz+hSbyAkBG&#10;XzqaGCgV9ZtvcxJtgDRR2iLERmmFoSUC7y2JckQqrU5Lh7i9eXTh40fGULIzGkMv5UoLN2jxuBee&#10;WB2T7LATuIgJf5v4cyEZXHiw2xxLS/AFHfIava4iyUN7ggvVeV0j0UIhdDTxhYj2LrVAdYibWkL2&#10;lVgYw8I10h3SrYR888REoLSB74f4KsTWAdLSCKEwbIOpKVChQGi5qF1Ge/8xEVYGGhOhBUpLpA7R&#10;IojPyYvfZ/3LJ2/7uEJd8GG4EPyZKzWwrCSF3hSWZdFoNKhWq1iWRTKVoa8XwkBSnm8ihIFtJdDK&#10;wAsiKbxp2BdMqXZ0U/2aH5Rv/cDxth/L/y/jf0pNb1ywfbvX/7n766KLLrrooosuuvhthnwHivxr&#10;rnc0b7Me/Oetl37t333b4/0LluDSwHRstI4MvwM/ZHQEwgBMM+pKpYk5loiy7NGBDQxtYuiFhKPQ&#10;IDFjoq+itau20EITxnxGaLnAMQCtnJjfLAp0dL4XGJaNCmHkLHhegBAiMmEXAiEM0PabrocWkUJd&#10;CdBaRtuYo7X5XTtoomMeqYj4qYqv76+1XbI+l0u5jE5ewG2cDmX7l/OOt7qB5qJAilo0OYwO8RcI&#10;lAhBgOpY+MUZ50WJdtM0IPCibKBSAShQSkckPtL8xwMPo0OKt+AqOnpHe6KoKHBEKIiJr8IgIBEE&#10;kc+8fvvkprog1KA7vR1DpFYLk5HFxF8tJf6LJQ1tczQBrgmBsRApEUs4ouiQ/YU8cESUhQYlFZ5U&#10;scJBABoZzbAo8iQWfg4iklXEBF/GD5pWC9l11Z4kF2RutVBv+fEgtIxDLSFtEczCNgpbGFJiSoVA&#10;YQiN22oQ6oD9Lx+lMlMiZaTj66cIZRRo0O2Jqc2FDyAtO6cSKSHs/3le+mugp6cH3/dpNBq4scNg&#10;5G+wk5074dx5Ou3xMumojsX1Q8JQxX3mu+iiiy666KKLLrrooos2Wq4btXfW4IYBvu+z/+BpWvUG&#10;Ogxiehplsw0dLgk+mAqcIFJ1L1ZIq1g5HdHQWAXeycC3SThx4vYCCrwkUavQSuM1XQ69eopWvYVp&#10;RolIwzDwPYUSSxOPi4MIOt62uwYggoi/6IUjiK5adYH4BwH4QZ1UyqLh+4QhoAKI+7yLDsGXi6Is&#10;SyUohmq/HsUhiF+PAgAaSYBUqnPzF9/0pZn6pXlLJRZNjgtqPhYTe30B6V/KpaPMfCjVwpjjiJXQ&#10;UfY8il7pjpx/4fdVJ7oRxTI0hr5QUh1t3/RzHWX8jUWSjLbKoKOMgI4igLeQGr0pJqlBqreYvPF5&#10;GUKgQ4kMwFYWOlRY0mT05CjaCzEdMw5KSLSKroeWMdFHLD1vHUXT6ARzFMZv+MEpl8sdI71sNovv&#10;+8zNzfHLXz7KQw9p1qxbxvT0LIlEimQySRAogiDAMExs2+50Kuiiiy666KKLLrrooot/7dCArzRS&#10;SEJCBBIhTc6cGSFhmZEiWywqldYsKZM1dYiFiyEUoZAgBAoTLU0UBqGMFeDtnLqI2VrsDxeR73cq&#10;FZURfVeKs2dHEUISBhG5MaTAC0AbFyiOhYqZ6YJ6emH8OuaR6gJG1SX/EGf80QGhUoTKwwiJa/pD&#10;REyCtY4y/u0sfTuTjyYmzjLO+C9+nY7kQ+r2bZX44s0Z+18nk6xlFEniLSpv5AU1MgIukJRHQQM7&#10;jAJB7bFKLToZ/cUTsJ0JD2U7shXtO+mLSNav//nbUEIgo2vSFgcIDUgZqQ3EO09IS0mcQCDfktta&#10;0cYH5UksZWCLKAOetJNU3SqpfJZmyycUklBCKEV8n3Qn8GEoteR6LMh02oGJ3yyxTqVS+L4fteuI&#10;+4Fms1lM08Qw4PSpMximJJOJ+n16nodpWti2Qxi+09i6D3sXXXTRRRdddNFFF//aIDENAyGjLLpl&#10;SxIIyvNFzGQCpQU6DGj7mAl0JOGHjtdXy/LQUhNiEAoLrSWhMAhx0MhOKbGlFVIFWCrE1AGG1oRC&#10;4Bo24TuRUWlgWRZus0Yul0UpRRiGmNJCmeBqGyUWPAGkjtTNalGhdjtBGvHA9vm0/zWWJKz/VRN/&#10;xwaER73mgunGUv8QpcMlGX8tDXSsVW/XTrQptdEhi2ZM+Bfq1gUKJ+ZkgTDR8u1JmNDvFLESBFJe&#10;oBBoR3hkh0y/mZx23oHQsZJAX0gFF+rmF5P+yLww2kotESIytWhn9DuZfbH0e6GjrWwb2cUZ/bZH&#10;hNCLVC4d174LAxpvvk6h4G0CBHHpghBg2ChhRu0ZFXiBQBgJAiSeqQlkVLKhpCKUix4UtRDxM9rl&#10;FFp2wioSGUtofnPkv9lsYlkWqVQKrXVH9q+1RghNKpVBxBKPZtMlDDXplIOUBrVaGcdJvoX5YBdd&#10;dNFFF1100UUXXfzrhBACFYRopRCWgRYC03II4iSojjPyigApFKrtZYYkFDaeYRPIiPXpjlG20eFi&#10;Ucm36tCZUEpQZpRgbDMzod5hjS7RWuA4TlTTD2itCEMdJZ9FO1Gs35Y/ysVcUizyeesS/qXEXwUh&#10;Qgdo1UKEPlpJUB5ChWgdotERiVxEtRcM8SLDvki+H8eJBPHkUBiEmCogFYaEGPiWxDWMtyX68h2I&#10;v+p4BsgoAhVzeqnf5p4uMsaLxio6pg+GJpbNx9tO4EJ2lAqLSb+KyboTRK032jXw7S4A7Q4DC2aA&#10;Mh7bgqtnO5NuhgtOAG0SrS84z4XB685D5Evw5IUeAEsNDA3DJLDANEyUUpEU3quTSqVoNMs4CUEo&#10;w04ZRruDAjpExm6WtmoTf0GISYBBIMzoQ+D/I2itI38Joh6VQgikBCdh0mo18P0wMrIQInbyj/4P&#10;v9nARBdddNFFF1100UUXXfzWkP445x0GIUIIgkDg+z6mY9NyPRzHQYk2u4vl83EHMCHAFw51UcDX&#10;DgY+pvawlYuJi6H9KLsudJw0NQikiScsAmERChNDK9JBE1uFb16jt0uhte50JWvUm5imiVYQqBAt&#10;NNJcWsYtOuL9Tlgh5jTtzmHtQAa/6X5cv33Ev1EvgfZJJSxaXgVU5NSoCRdarXVS1HHmWiyY7nWI&#10;dyxrV0Aoo981wgBHuWR9P4oSyRADIybGapFD5EJtvHybGvq2mcSC2Z9aUo8ShyMWtcdbiDxBROB9&#10;w6Q9HQwNpo7a/BnxKbZdKNukX+mY/MezxtYyPo6MzSTkotr3yN0/criM3icWnY+hI2MMQy8EJJa0&#10;/BNqiaFhJ4rGgqdCINtlFxcQ/3YXAE8glCJhptBSoExF028ymMsz1WjgqBBUSCBFvM+onZ4VKmwV&#10;4oQqKodQRtyK0QEcQkALs/Og/aaQSCQIw5Bms4nWGsuyog8kpfB9l2YjpOW6OI6DYydxXZdWq4Vt&#10;OySTScKw+3h30UUXXXTRRRdddNFFG44BgdZgCISAhu+TTqdpuT4pJ4nfasXsSC8Q6zi5GgiLEGNp&#10;C764I1jHfU2LuLxbojHiLxMlrKhLGBItwgtYeGwkjsQ0bVqtFk4iSbVWx3JsTNOKk3sKqZtLs8Xx&#10;OBa82xaZy2tzcYQg3naTgh3i7yRMCD08rwVGQLNeppBbQatRR0qJDiPDBSllx+FfL3GkjyXtGnwN&#10;ZsKiHniEYYMkAVkdkG9WSRiQ1HWaQqEDHUlIhIlhCqQ2IuIb0iHWnf0u6n/YJv8ilpSIWHouF7Vs&#10;03H3gWhOCkIdRGQSjU4mo3Z4CkwEljKwFAilEUqQsBMEQYAbRrJ8bUqUFPhhgKdCzGQSRYjSgpAo&#10;66wIo8kvNVKYSKExMDBkbGahAkJfgeeRd2wIfMIwRCnVyWRrKRBC4/pR5A2p8TwPjcK2baRpopXG&#10;b/mdTHi0bWe6ZbSNpfm4cywpFThXYp0OsPwALQICKQmF7GT8DQKsMMQKQ1QQYlpJZCrPVNPFzPVR&#10;rMzj5HrR4W9WMROGUQWQaS48tL7vRx8PMmplkUyk458HSGkgpRF/MPDmgMiFKoXug99FF1100UUX&#10;XXTRxb8SSK0IAz/yWgtDQqVIOTbNlodlO9TdAC1shGl0esErP0CpACklpqFxgvMIGfMWYYAU+Frg&#10;Kwut7Fj8L5HCJKklaYw4aVcnUD52xsBXgjC22m/zH5BoJXADD0yDYr2OTCZpaY0Oo5JzA5es7WJo&#10;r9N+XSlQ2iAINSECISyUlAgswk4qWMb8SGMR/MaTl/9/oqN6ZkE1rfXS19tfplYBWnkIQoQKI9l3&#10;LOgXesHpLWqTsLiVgloIpMQ7D4IAAgNpmWTTGQalR39tnkF8CqEikD4+ERHXWiMRyEAupmqdfUm9&#10;NGCzOEjUPq4RN1psf990GxiGgbAlQkqUIaLMv4wiVaYwcIMQr+nhu15E+NsyEyS+UiAMQsNASUFo&#10;GFuVWpgAACAASURBVAj7/2HvzZ4ky+77vs/vLHfJysyq6up9BrNiNhAbCVIiSEAkQIohSkHaDj/o&#10;zRF+sV/8X/gP8Isf/OKwHCHLepJDYZKiQ1TYAkiBArFwMNgGK4HZunt6q8rlbmfxw7m5VWd190wP&#10;MCAmfxMV2VOVefPec37nnN/3+9sMGAOZZu7v4FVMVfEXRQXU6g5DiATnCC6gQqqob40m04asjHBy&#10;E92H2hijKGyGNoL3Hu86uramUAVKCW1XE5zDdAprLQrB9tEOMUoP/NVyIokqjf8GNF/Nl44BG1O0&#10;Rqv0EvynHH+PxiHe0XQds2bGvKvQzmIO9rE2RTYo4X3OoV//7h2I38lOdrKTnexkJzvZyU7uCwz7&#10;wn0pa18tC+0FSRX5RVs6l6JqlRKszcikwIeO0M0YKY+mxUVNJODJUpqzsUgUDKCcQ7kpNjhKOnKJ&#10;5OLpssC0dThj0JlO6eMx4lzK4Q8hkNm8B62yBlwjMQqKDuZTgjiiaFAaEYNSFqsNWnKiSs/WhUAQ&#10;jQsRRBGVxgoEHzaq/H8g5lwWgJ8NEsBE1wN+PDG6lD8f/FqLhLWL9NX7F4Xq4jpSB4pByZwOHx1t&#10;NWU2vcndb3ydG9//IRe7KQM1Az8nLIB/XGMpQkQptYStG8D/VHu9Re78uqd/eVd9tfqOQBs8qIi2&#10;ObnO0JOA8UlRi9wi1tIqRRUDM+9prcZlhtZoKoFp8DgN0Vp0btkbjUCDEo0YBUr17QqESMB1nq5t&#10;6OYNbVMTW08MHuUhc46nB0N01eB8Ih2M0ugYcF1N7FqEwCCzWKWIriO4Fi0KqwWDQrUtyq97/NVy&#10;/EQSS7cdmKu+sKEiYOiUpVWGVi+iNxyIT/NmNMfacjI+x+T8h7h6cEhmR3gtxPc7lH792TYKOZ6+&#10;r3CKJFA7omAnO9nJTnayk53sZCcfOFFnFLlTsa+fFiMSex+5RMS3IIKKHh0gcznaWyRGOtGIKLQS&#10;lHIo8WSxxoYpA6bsqTkjmbEnNVms8CFi9s8zqR0nd0+YTCa0bUuuFEU+IM9zJpMJIoLWBmMM1lqy&#10;LMPaHG9z5nZAjcZ5Txs8PjhcbPFkxOgI0VI7ofUKdI7JBhir8FGlTnV9J7oPBuCXjQiA09J7/ENf&#10;nd6RCvenwn4p17/viSgKHdZ67/Vh/uuNFGKM1E1N2HOo0JG7iur668jrf8egPeHyXod2E6IPxBgx&#10;Si0vlf5f3wP62dDVRa6H2vh9KkGgyMuCLnhq11H5DicRtELZjBzDsMmIHXQiNFpRG6GRSI1nSkQf&#10;7RPtkGI4ZnA44tJ4RDYekw2H2MJyOBqjlEJbk9rw6b71X89MtXVDcB7XtnTzmno2Z348YXpyAicT&#10;wutvoeY1NDXReUIMZEox1IpShNDMyQPYGNGhQ/uACj6Nl+8YZtlyrFaAlvtO8OJ9KipMMAQsncro&#10;JBXgSJ0CHFECk3qCGw5QWc58XuOjQVVzdFlS1Q1WZe8z6F8D82d2cTgL/LOsKbGTnexkJzvZyU52&#10;spOdfBAkLPPvFWENVQkBHR1d11AYi8kUwTtcPSMGR6YUpdaUAhI7jE9F25GA1RGjA1YHLp4b4FtH&#10;N53jm7vMuxkNKTwfAjZ6ogijUrE/2scohY8R1zga1/L4c1dpvcM1LfOmxjVTqnlH5QO1Mlx49mMo&#10;Ik3nUS7SeIhBE3s3dNe1jAZjbHGAi4pZ3TGfVwQEozSZfPA6fq17/NdJDyMhgveE2BFxaQijv7e1&#10;XoioqPqObgr6tnBRQu81VmiriG0gM4ZShAulRYWOJ1TkOS1kx7ewYb6q2K51arMXEnDWaxX/N24+&#10;roiGTUC38vwHBO1qXPAMRPBGEY3GS6Rra5zziBpRB8eJ65gpCPsD9KULXLx6gfPn9smvXqYbDTDn&#10;zjG4cpHRpUsU5/YxRYlVmpzU0g+t0k8/mjEEAjGlD/QdA8QHQtVSzWZM755gTqa8/aWvMphXNLMp&#10;s9u3mdy4SXd8QqhneOc5Zwy6rTBNxwBhpDUqBrqmovGegYmncvx70N9HTixy5LeBYYmKLCqIGSFa&#10;IqnaZkq4SMAfq6DMuZ4N0GKQqDgImpkYnGjC+86WbXY72MlOdrKTnexkJzvZyU52cjbol2hWHc5Q&#10;hL4IOVEh0pGFDusbtI/o2KFo0eIwMWCiMLl7m/Eg4/J+zn6hyWJFN7tDdXyL+XTC7LpCFQP08Ahz&#10;8CSdHXHba+7MOprmmKvjCO0JruuIDpQITdsynRwznTeYm9dpupZqNmcymzKbTJnXFV3T4kLH+Ovf&#10;RltDnpUUe0OGo0P2xkcM9saYbMizT32Y2ydzbt19g7YDkxXsF4PUEc51SLBsa5P+ywv6Zfl62jds&#10;FrkWoXNE3VeWj5GIZ6Eisa/qn8LFtyuVipBlGbpRGKsIVY1uKvTkLsPpCUV7wp6OyxQCEcEgaKRv&#10;jXcqCuU0tlvUG5D+j3HtTZK8wV3ToJVGWUXQFi9C7T1d03DiHMfSIsMx5dFFjh67xPjpD3Hh+ecw&#10;LzwLV67CpfMpnz/PYG8IZZnAfQjEtkOyYhWOIKsbFiI6RvSCUer7R2gfsZ1n3HZQN1z8zd+EpoKT&#10;Cbz+BtPv/YC3Xn2V45+8hr91m3pWIV2DqQNWhKgMhcoobSps59omXTgIYcHZSVpAab5i3/UgLrsf&#10;LLsgKI/BQ+wg5hAdRJu84DGABG7NjrGuwQ7GFHZIkdfkraN0msZYmhj6qp3voyy99qpXmsC9VSC2&#10;yS7cfyc72clOdrKTnexkJx8kUSmcv/93WLPjNQ4VAsYEYjND2jmZjhwUmtJA6CratubpD19mNpkw&#10;uf06Nye3yGLDwaDk6HDE1asXuXE8YeIUtxvPtD2hMho/OERGR9iD87x261VObt/m2rVrHB8fp5pk&#10;Eggh4L3vgerCudl3eStGSClY8Xjl6FzLtK5obt6g6yKdB+cFHxV5MeSZZ5/nxY98nKsXL+O6yLQ6&#10;RgUhswNcUBsR6r9ssij4vgn+zwD+qfJ87CfBpXz1GJZQaeFDXuLcqJCYQkWUhF6BAkECs3pG1zXk&#10;UkBoGRlNtIbHBgUXrGPetDSS99eWtUmIEFLJCVnD1esh/0ECToU+rAMkLptILNkrpxTBGLzS1A6a&#10;LuK1xoyOkNEA86FL5E9e5cozT3P4xOPk588j5w7h3DkY7UM5AG1AMogZVLrvpQfEnKgzXH9Pvsed&#10;QVbdLQwaQkD7iAoRHfvUCBvBNrDfgHLgPDz7GMOPPs9Tr3+S2U9ew1+7wZvf+Cb++k3qt67T3j3m&#10;1nROXjeURjPWltwZtA8QIIrqgX1AiYDolJrR996MEpdwWIAoHm8gKIixQUKHihaFwsYAIXCIJmio&#10;WscegWEn5FVESUvoamSv+NmW9X8Y0L+TnexkJzvZyU52spOd7OTBpjMJ9Ma1mO9FdzQVAyb2Hn/t&#10;yLJAEWvytiNrW0xsiTHy1ndvYIoBe+Ueo8OLBDTHXcfrdcv8pMMOrqAHBTbPsAKzyQlv/t2X+clP&#10;fsLbb1+nLBRKgdYaYwzKCKB7jBIoioJFVPeGt1ql2gNtdQxKIDNk1pJFk5CkKIiG4fiAH37/m3zp&#10;L7/AuXPn+eQnf5WXXvwVynKPeT3Fc/CBme9VBf/V/687R01QBi8aFxQqZKnNWzQ9mE65/6kjfR/W&#10;38NtHRRI8kQvwKYGtCiMGHwXaNuOZl7h5ic0zQkUIJjeey89yRD7loGwaOK2AP+hV8wF8A/9dy2p&#10;gagIaIIoOjE4o+msYa6E4+CotFBeOOLyM09x4dkn+PCnP4V+4grZ1auwvw9Gp6fJcigGUHdgbeoB&#10;6RXR9VX/tU1cgO4d5L0nfVHUfzGcVdchUbBoMp1a+hGBDjpR3AkOL5GisBwMD5Hzl7HPfpiDGzfh&#10;xk2OPvu78NOfcvdbr3L9O69y6/s/5OZb1yhC5IItOaBj0AUkpOqcOqTuC1rSYnEu9HMUNska0v1G&#10;WQD/NF/EDoLgYiJZlBJcV+G9x5AxULCXWfK8JMv3cEsa6P3S5rCVyVx58k91NJCwIwt+VsSLPKi2&#10;wunXU9d46M+f/tv6vJ9BCG1c+yydWbR6OfW+tc+mfehB+nPWc/zi692jPf8D5vnM7+QUIRn6zirh&#10;XY7Zz3j8H7ol6EOMw4N0f+t3hbUTRj/iPNwv4kk9wlj/PPX9nerJA/ahjfl4UFtYtXqfLOoNbR+L&#10;IA+xb22b8zP17N2tt5/ffPw87ivcX9+21vAJj6ijvyjjvJO/3xLQfZTyog9ZkG12yGmbljWQvriS&#10;WsNBvS1/n9pVi+J9TumE1fDo6NB0ZKEhDw2Fr9DdhAujgv1RRlNF7ty6y+2mphgMGe0fMNRDugiz&#10;KDTzjlaB0zluOES0wWvFtZtv8dNv/Zhrb/4d1eQYqzzDwnLlKGfWdSiTYYxJFf29R1Qk38vJ8xHz&#10;+bQHqckuoG+XHkNEgscUZXJuxkgMktr5hUD0AR9bfvzDVzk6OuKxKy9ycjLlK1/+Iq+8/GVeeulX&#10;eO7FT2DyfLme+2Tzfjx7J/Ivafvv06AfwFSdpvYasjEdHRGDVyOiykFDkAje4NBgUk91HQwZBt9X&#10;tPcqJuXrWobZgHbmOMjPMa+nuMwQMkE6TwwdIgEdVAKaUa0OThF8DEv2RyPpvWsToHxAW0GwuC5S&#10;R5feaQswBWZvzPW64m0C4coVBs8+yfDFZxh/7CX2P/w06iMfhcz01fgFVOpFCSrpQ26TRz8ERIOy&#10;uje2+rYSotB9cT0VIr7/vZB+VyoFAhpBScTHxF5EFRGEPXJCzMELsxgRUSix5Beuos5fgtbBCy9w&#10;8CufYO87r1K8/C3e+s73uPnjn3DrretcNRlj3zG0lj0BaWpiWxEJZFaTFdA2CZ4XNuXod10LQK4K&#10;Ou/QIaLiGlAWQeJiI4kYJQwzKLKWzt2lDRVNppgIiVl7v8Llt1XkXC7M+xgc65/bFfZ7RAB0qrji&#10;VqM5roGV9VeImD4tZ/NAlDM+v9LTRWGauKwnAmF1T6JWYTfL4iSLwzCutvaYPhv6e1lEHC0PUXEg&#10;/V4GfQTSopioWmn+xjPHe/XqNJDdAHzvnw4u9tpF+570/NK3Jl08/6q+y+r5zZJ8fZh53gqcetI4&#10;SNiECRKXM3KvsaMeAL7f4fg/7IEe1VawEGW73qpFDZpUGZew1PdNwCjL+zmtCwujQ6+Bl348xAOu&#10;/1y+xSh82HlYG6utYDPcB/CyuqdH+jzvgf7fR8+23suWcek9RUsKKp56PtZSyfo+0ESNin1xW2kT&#10;my99t+jFsy33yMWeETb2pHAaSC7fL/c+Y9yi5w+cZ97BuLyrHeQhxvd+8/MezP1S/8J2YiaesT/c&#10;l1wM71DfHnX8dvJBE0VcFsSLfXctCHgxS0/8+nmxAPPSkwUawKfuXYgiiu4Li6dW3IRIZhIQFhGU&#10;UsQodF1HiB5MThUCpszJBKSbYNq7jJhwyVQcmYb9ouHk+g1u3p0Rsn2GV55j9PhHuO4yXjs54Who&#10;qaq7VHWNyj15YfF+zs2bb/P27bf55je/gQhoI1glDPc01mRoJThx5IUGPCIBUYI1vVeajq7pyK1a&#10;A6uxb+vXh7BrlYrQ93t2XIaES3/SKo4unSMEz/HsNoHIwfk9vPd89wcv88p3X+HSpWf4p3/4X1K3&#10;nuOTOYfnrjKvWkIwjA+OmEzrTadHXLf6wpKo+YU31WNqj5h+WGJUY8wyAsA4DEFpjM1p6xowxGiT&#10;YSysDBgBLwFFRIJBh8SYpL6KKb9ch1TYzgUDGDwGL33LOPF9VEBEx6TQOiyPyd6gjyugtqzYLr1B&#10;BTbXhMZTxxYkIx+OaUzB7cpxbTZlWjXYK5e58isf4ehjL1E+/xT2ycuUj19GXTgiDgZ02q6FQWwe&#10;uEopJKQw+QhEpRAly9wJYRE+n/6TGJepB5GIlvWCCitjUUiu9tznfUFEwWkhSMCL4HRa2IUNKJXB&#10;VYMd7vPkM8/zxK/9lB99/Zvc+Pa3Of7e95jfvoOdzDkXPBdFKJUlhoa2qzFooknf3UlEh1Ss0aCQ&#10;IChykIiOTcqtkQBRL9MGwKcuDjgUHRI7gji8TmkU+hfS4/8Qh+oO8L+Xk9AbQ2vg+57xjVteF6zq&#10;sujEKS/Rls8vEGiU7QBvaezJmhEYenIhPJRxF2Ud+K7xYXGbbp0Gbtuur84gTH4BdHBR9GN5n7KM&#10;BFo+f7/vPly0QzzjVba8U21An43XfrBVPPvzjz7+7wZ4qFP3Ex88vhv6ftbaYTs4Wtzr6edbroP4&#10;DuZBztgHwxacqe5zz1tA0rv5/HvaUeVh75WHGBc5tT7XX08RQFGv/r3YI9YIHFl4kqLqo1nUluvF&#10;7WfWtmiQqBIZ9y7W28/Z1Hw4/XsvQP+DCOlt62fpANCP+Hzv9zjv5O+t1dTrpIp9PO62PVQ294QF&#10;6FeLvUOltuEigo6OEFfngooJ6CuJuLaldg3WWgaDATFqZm3F5YMxx3ffws9uc66IfGjfMI6R+Y23&#10;+en118mBx596lqeevshrdxx/N/G0bk5TlLQy5I3JHQ7He4wP97l9+wbf+dbf8tPXfsRsdoLSgUz3&#10;vlSl0FqjtaC0IKIT3tIssdHqZ4XDlFqF9y8AbIx6VdBc+tSAGBEJ/asQVe+YjavrqjXzVAFGAtOT&#10;a/yLf/E/8wf/+J9xdPFxXDdhND7kzTdvgtKIytbsyQUNo/rU6b6I/C/JFmDKskSUYT6rEaM3NDKu&#10;GRoPbhn3YNF9ITkdN821KAGvUmh/6I3PxUAvTfo+ZD6KBhEaY5hJ4EQcx0PD3XHB+Kknefzjn+CJ&#10;3/pteOl5OH8OhgUMMshzpO97r5TayCFZPOuKKYtLIuCsZ18URVyvsr9+3XvHLaLMwtBNzxVEL/sU&#10;pPx8nQoLegdZBufPI49d5tnHrvLER5/j+//5S0x/9CNm3/sRd2/coag9RufkpBz/eWyQ3BC04JxL&#10;xQWVYKMi4gkiiUXsN6DTjHaq7aA35n0nO9luBN2PGDgLRIUNj79stafk4b/qIYD9QxFDG+/xnB1G&#10;+qjXfyfvezfP+KCpe4g9PKqHvF958DM+4FopAiE8+B4eKmXnHYzru0z/2SCD5D5j2xtw8q6/awtR&#10;FOWMZ30HqQ4LHb7nnuSMeVPbiZVH/fwj6b48xHXOGp94Sp+2kTBq87nWnjUsIg/71w3CrAegEVnb&#10;49aJrgc890ORIvI+7j08uv496t73KOTRklTbFoWiHkLfdrKTR7GapO+ixVqu/WalM3rnWzprQk8U&#10;pMgyL4pOpzpeWahQwadaa1HhyQko5rOWwgrjwqKVonUNdX2bOmoy1aGv/5iPDRSXL2YwO+bud1/j&#10;+skJwwtX+NDH/jGvt8IXKsfkZMDg3AX0gWJ+94Sibbk4ztF2n+/94BVefvnrvHXtTbSODEclWW4I&#10;wWGMRlTs8/gVSmm01qg14L/udN2GxU7jpwXGisn1v/z3wqO9wGuL3y2ucRqPKYlMJseMRkf82Z/9&#10;CZ/+7Od54YWPcevWdS5dvsxk2m0QuD+7vfMXBPiLUmRZRtU2GK0JUSXa5j02OlVcEcHrBlSUvlCe&#10;BLzEvkNAxPcT5nvuRQRa58mKEXZQcic4ftzUTHPN+IVnefK553jps78DH34OnnkWyj1S4QCVCvZF&#10;AaOWyrBNydYB/f2IjvW/nSYO7vOh5bgqiViBro8X6Hk8PILSIHkB8xl0bUpNePYJ7BMX+cizV5h/&#10;/wdc/+uvcffrr3Dyozfwxyfs64xSK+Z1R24sGKHzHSGC1imnyHeup8EcEFfM1aIqflwtoJRH498d&#10;/trJLyllHdZCX+9n6IX7AqfNnO6zPr/t7+uhcLLpSb8n1P901we10uGYDHOJKcsnLNnkxb4ky3y6&#10;s73eajMqKZ6uJ7EtZ+wMT9TPXVTvkQwoUcsWnen503gKKQVLThMFG+THO8vtXQUbnNKTdU9nfEDU&#10;zj0hve9k/N8LsmtbLuVpvb0fwRAfnkRb6vd6KLg8YN09CAz7U/ckD2/YxG01U97B5x9Z/9Ujfi6c&#10;ut+wHVhHzUaE0sb714mCsKHDyW45pXey7bM8YM3ELcA0nkEM/SIYow+rf+/F9yz090Hre8v+8MjP&#10;tYsa3Mkj0FaiFg25NtbJivxeq62z3FfiKu1OPEGnTmsRl/4WPDoaBI9Hc/Hcee4e3+LO8YRBDiIV&#10;oZ2yP7A8cbjHxS7n5Cc/5M2btxgUAw4OLzC68DR3VMkPJpbXfIacu0KL4tbJhP0scOnSAfNrb/CV&#10;r36Jl7/5VUQ5jFFcuHBIXhhEIk07w7mOorQ9mE9OU6V0eu2JUGP0EjMtcNi7Af4LwL8KZ793bS5I&#10;gHXr8dKlMVXtUNrzhS/+BfOq4WOf+HXm8wmDvTF15c44kdP6D79EHKBpW4e1OQcHlrptUgi+1qAN&#10;Ivo9BX06bhpDXoXe45/CPUOfuxFYhMonZkz1Brm2A2ZRuNt13MwNzflLlM8+weVPf5rLv/pJ+MSv&#10;wbkj0Hm6SBMS6M/K3n4K94ST3GPfrHnxHxTlcJoAOOtzcbmAYx+umSrsaVFEWYT+BGZtwyDLMZlF&#10;mRGxqcG5Pje5hHPPM3j8Ek9fucytKxe58Zd/w53vvMrJrVsMWkeRGbQy6Ogh9CHMSvAEvIqgXJ+e&#10;sB68usonjDH0OTX6vs+6kw/0EXYGSLkPNlkzZGWbedh/fhkC1wPMewtk3Y9Yu99OJZv3GdeLdK06&#10;hMq6wRfPAm9nXD+q+wCztRDvdwtG3xPCYEvO79bnv48nbB3UrHuQhYfyyqv7RqtvGtjxFOiX92L8&#10;3xGIDKeulIrdbhhzrBlzcVN31LZnXISGb27Cm/p9OrpkfX2cWQyOBxMn94zPWQUy1YPX0rv9/PtV&#10;bFVOzaeEe/cEud++tgL7i6jEzeAk1Rv3apXn91ApJg8LmNfTmR52vf2cx/dneT8SHrC+70emybvX&#10;xfX9bQf+d/II4sUszzhZ5o8nm0hi7D38pwmDhRo6stjhBVqxiBi00pgA1juseG6++VMOL5ynlZw7&#10;t9/g/MDxq88eYad/x/WXv8CkKSnMiOLCs9TDQ34YNDc6Q1fsU44vMNYlN27cQON48cKYunqbv/ni&#10;X/Pq91+mrqZkMVLaDGs1TTvnZDrDGMXBwT4XLl5lMpkAAaVMD/zVEvivg/xtwH8d9K87UzfAf1iF&#10;96+D/fXo63UMtniviKB0JOI4Pnmbc4cXuTut+fLf/CW2yHnuuY8zm9xG20GfkrG5N6wcFr8869+Y&#10;PCMING2LzTJcENSaZ/y9Av4SVW9cbobJLfJrY89+bdTjFiGK4AWCGEw24vXjO7zZebKrT/HYpz/F&#10;0T/4FIOXnkdfuQz7BVFHMEIMCkyOUmZ1NkgK77sfiD2tbO8E8C5zTtY+t349iat2BelWYioWKCn8&#10;p8wGRCJtX8RMlwUaRRsaXF3hqzn7+/vwyY9yNBwgewPe3C+5841vcvzGG1yyQ0xw5C5iokFrTxRF&#10;R8BJREtE96WnNsOLFnEHmwzbesh/kF1pmg+8PEzI9ZnhmOuH2roGnuElvSfnVd3HQRoeCDSWoHbj&#10;/sJawbs1U/IUgFvdxzqIVKdSWbdVDX9wtd6H31zeQ+NzbX7ufX61ev4z851Pz5PaCtzvPQPCWhvS&#10;Ve7cph6c+m4J2yzxdzn+j0Bw9R1uNuskPCyA6O9tveiYrBcNu0/4epQtBTHP0vMH6Zd6RDD+qJ9/&#10;H2Vj/YR7MWFUW3TmtP4v8u398m9xI8w/2RgSFnuXv79OLD8b7t0fthUCjeoXd8x/1rVMtpJh6iyk&#10;vmV/eJTn2oH/nTyiGq2109Oxr2m2LGV0BuhfpA5BHxOsIPrk9V4UtRNBtGDxPHFxyI3rP2JvaPlH&#10;H3mMML/GD77yRXR1jRceexI1HdKFMSdqjxPGHJcHdOOcKirm85ZY3+aZy+eI9R2+9lf/N1/+6hc4&#10;ru6wdzBgNBpQmpK2aaibmiwzXLhwhDGatqt58803GY+HqWB5n+O/fBXTg+/NEP/1n3XA/yDgv/Dy&#10;e+/vAf2LH+/9BjEgIty6dZ2rj13h5q27jIdjunbOF//jv2c8OuSxx5+mrrtkB50G/w/VzervGfC3&#10;JuWfOB8oBxkSFFqDKL2aiIQI3yPkl5T+9LEmfTicjopFKb20UFLLvUpZThTcOnfA4LFLfOgzv8Fj&#10;n/tt5MXnCIdjpkVJU5R0ojBKUWQFBnAOYn9em/xswP5OQf67ZsWXnh2F6otrWVJLPZE0F7XzdF2H&#10;yQ250kRVwEDhqpYuKuxgCM8/y7n9IfqJS2RPXGby8reYv/ojzPEUVTuGYrHa4KKjipFohQyQEJce&#10;vpVBvvrFBtjf7dc7uQ9ofDjAs8YwyXrRuLD8deyBzQJwhnUDa+075J6N9x1oaDxdnMv1dTXWIE1v&#10;TEq8Xw5r3G4Y3tfj9W68ze+A3HiX15NFddxFVtuiL27cNt/3IWuW3kh5IHBfpFGEvqvLliC97aUI&#10;FsD7LALioccf7o1oOF28L2x//mXHg5VBdjYACUuyYwHilqkqEhOI3FhLi2eUTTAqi1z0sIV8O2se&#10;OHsO4sPmxm/52wO9AO9hHYZ3sibkLID8oGr/CxC/ti/c0xLWrX0uW/u+eCp4X5YpR0pO71frleXl&#10;PvvpWYblYl7fZWvR++rMuxjrd6N/78X3P/T63rY/hLMN96geQl931tBOfrbE2TKxp6/wn/CP6vcW&#10;A94itBgfIXYIFpTCo8jw6PoGv/PcEDN9je/+xZ9wZ3LC5Weeo3jis/x0rimvXKXyA+42kYmHGEbk&#10;Jidrp8ymN3jhyQP+vz//3/nyX/05KtZcuXKRK0djaufo2pqqqTGZZW+YoZTC+QYfpPf6j9dAfcrt&#10;18ouCQCl1EaO/zo5cL/U6w1Afwr4Lzz/of/9AuSv5/yvgH9kfDCiaWYcHO7x5hvXGI0v0Dnhz/7d&#10;v+W/++//hz6ZdAH25RH3q19w4D+vPSazXNp/jLquER9QhjMmIr6Het5Xz18UzFnUAIhJ8QOG7g8Y&#10;ogAAIABJREFUKJqAxothZi0/jIHBix/mhd/5DBc+/xl4/hkYDYhFRj4Y0lEkJgi7rD/vfNrrrV0x&#10;Oac98mcVMXynRMC2MVt+j1oP8Uy0kqzx01agbgImUwyMoTMGT8ARe3XUHB1dwdUVx+0MOygZvPQc&#10;+1cvkB+OOTl/xMtvXcfNGgINhbZYLQRf4+LKyI+yZkZu4XJUPA3+V/UA1m3SnXwQ5SEKdN3Tgoq1&#10;IjVhVbl22YovLD3A9xpdZxhpW1sI3sOwcW/bLLVm7NOvwVXrtRUhdh8g+PfZ67kc00WbuLCMhIgb&#10;gF/uff9WcC1b/i0b874+RykHOvSkZ3rrJtlz1rw/hOsuvktQdM/ZFrbfO2v6G0HQ90SoretNgnhu&#10;w7OfKr0vQP+aN3hRuf2+UQrqDCC3bR7iuyTqzhq3R/Hkvpe531u6K2wjpraOT1zz2vpT4yL3enjW&#10;QvuRjns8/hKW37PI3+UewnDxefcQRmR4yMNVzrDDwv33YwmPvkedea2H0L9H/v4H6eAD9GxjTk+t&#10;qfdibHayk/uu2pBOvdi3F96oc7ZWUP0U4I/9v8EgwSBBIbHGBoeWloJAIY5BnDNiyg/+5tu4k+tc&#10;uXiB51/6BFMz5o15wa1QcGcSyUY5ZmgITYOVGt3MCSdvMr32Q/7H//VfMxwEDi8OyOwQFzzN7ASt&#10;MqzNsLkhBTO5Ph1YEEndBEIIWGs3QL1eEAD63uJ+DwL+28L3g/cb4fvrmOt0kfXlZ9YK/hVlRl1X&#10;XL9+i0uXLqNtyZtvvM1o75A//ZP/i9//vX/Wb1156lS3UTPol6vSmbJW46NQtx2iDdrmzGvYG49o&#10;2hYXPNrIe+INl8Qo9MC+P2/7SdFK4V1qPZfpEtB00dBKRmMK7tqMc5/+FE/90R9w4Q9/P1XtPziA&#10;wR7BllRtRGMpVUEmmuCTt19rsHlPmEWW7NC6l3/BSG1jjt4p8L/f3zyRsOw+JisjMoLykItC+9Tm&#10;MItggkJ8JHQdoQrQCVoy7GBMKIacIDR7JcXHP8rF/+qP+a3/9r9h/9c+zq0y54aPzMXQeoV3ghGD&#10;aAPGbG8d3Hv9lgsz3su67WQn9+trPNgrqKoKkYi1BudbtIloHWm7CqIj+BatIt7VFLllMjlJh8Oi&#10;9qUEJHokerxPkS8Rj800RZYl869zGAGjhGp2gsSOIlP4riK3gu7bjmoiRhRWa6rpDG1zqqbDWk2M&#10;jjLXRF/ju4oYWlQMRO+REMm0Ic9zjDFEFQniadqKEBxaC9amA219fSxC1lbhZh1d1xCjx1rd96b1&#10;feHMVEAzBIdIJMsMbVujFMv3QkgtcRT4/tDTWmOtXR2m/Z4TQqDrOkQEY8yK2TUp367rOlCKqm2w&#10;mUKpgKIjMxEtidHPjAIfcY0jdKmAjrWWoDyNrzEmPV/btjRNQ4wRay1KDF3rsdbinFuG4aX7T54B&#10;gsN1NYLHGqGp50TvyAtL27ZoZCPsbyNsj/Sa5YYYPd6vKvA655b34dcMg8X4p2rDinKQgwSKMqPt&#10;arLcUBQZ3ncYo5lOp8QYaZoGY1U/bwGbKSIdWgvBdZR5lorghqSb3nu01rSdo26a1MdYC9YKIXQ0&#10;9ZSy1LiuQiQQXEcMHdZAkWuMjhAdMbQInq6tkRjIjMZojVEaLZq2bRNRJRFj1nRzLazRWotSarlu&#10;FmMDIemTJB2BVMdnobNFUaC1xvuOssyJ0TOdnhD6vtPed8trb5ufxU+WnZ6fgPPtUv+daxFJz9B1&#10;DV3XoBTkuV3qvEikbWuapuqLRIFzLSEE8jxHRJY6Zowhy7I0NyGtJaUgyzLyPF/ec7pfUtrfxvps&#10;VvNsLVmWQVQ451AqFdqdze8SacnyiO9qcqPRshjTlQE7nVeYzNI0TdpfCOSFJvoW39UQ0rh7n747&#10;zaHFGNWv9UjTnLW/CDEIdV2jtaYoSpTSOOf6OfZLD9dsPkEbIS9s6uQTHM61y3HQOnnotJblXIWQ&#10;ohoW73WuJeXqpvenH421ut870zrxPq15YwzOOay1AHRdR9u2y1BcpejnVpZ7Xox+Ob+LvS7dYlju&#10;kaf3z8XzhhDQWpPnljy36Vn69AtjFFlmUCrdR13XaT51unZVzRO8UrJcF1U1Q2nIcsNkerzcV63V&#10;FEVGVVVLALP4WYzn+j3tZCf3Ex1d/xPW+sMn0t1jULbEoWl8pAtCF4SqC7RBMLpgoPYoY0EecnIf&#10;OB/u8Jx5ixfc33L++l9w62//DRfGgad+7TPML3+Kl6cXePX4iFl3iGMPPxpxrBsqd52RfZsL5jVm&#10;P/kP/Oc//V/4t//H/8ThoUEN95hl+9xRB5yYA9riCPIRmJzY74napD1k9WN6O8OgtV3uCdqs3m+z&#10;Vej/Yt9e/OR5TpZlFEWx/Fn/++J6i1djzMY6XK8XsLCP1j+/+EzTNUSBg4MxbVczPblDUVradspb&#10;b/wELZ7JyR1EBYZ7Zb8PgskzWu///lvuMWJM2hdN6gRnEuskOnmhl8UMfjYs6Ebv6J4Nk6jZ2xsy&#10;nU1xviIfnieI5UY9Jx+POPex57j8X/8R2Ueeh6efhEGZDpkoeCwGhUZSAcHQE2uL8Pmll+Z9hkvS&#10;Z9JLCi6U9T9G0GsODQ2oAG4VKYrvQiJntMHj6Ah4scRyQHFOsfe7n+FpY4hKc/cb36I9mXKYFZQx&#10;Q0JH5zoCqYCfWqSrxvWZvk8Y4k4+4BK2e6jWQimn02kyZFXA+Q5RDukNLGMDWaYxYui6Nh0IOjIa&#10;DojBgWiaao7J8h6EJEBls2T8Nk2T0lT6sC2lBa0Vo3GJUkLnaoajEhFw3hG8pINIaaw1HBwcMK/b&#10;5YHRVQ1t1xDpGI2HGF3QVhCtpWsDs9mMIBGbCUp7QgyUZY5zgaqepcqyYpYHjVKK+Xy+BOXeJ8LU&#10;qmQMN22VCE6jiUHwoYOoUDoZj/Nqyv74EB86mqahcw1EhbEKQS/XonNho93oelXcoiiIMeKcS4RJ&#10;DwqVSoczErBWo1QKVG7aihAFYwrK3ECI5HlOUaT7r7uKuqkQ5XrywSFKs7dXolQy9quqQtAUZdaD&#10;yti39RHAJ4M6M2iJmCLDdx6jPTYD71uaKiV15XmewMKSWT9V6E/BdHqCSDIcbKYR9HKsu66jKAq8&#10;90tgkOUG7z2z+YT69pyiKDAmgY+maQihous8BwfnKMuc4+PjXi8FbSDEtt+OHc57IoF6PiMGhTEF&#10;ShReFCEkMFcUBQGHb2ryvQJrY09iNWjVkmUDRAnOO2bzKo2nCGUxZDAcUFeevLAE75jNG7xPhIPN&#10;NFmWJWJaQdvWdN0MoiLPS4oi5bBVVbUkBUQiISYg13UdIQT2989BbBMJ7X2K8BOhbVs611AWe0xn&#10;JyilGO8Pl2CvbR137t5iPDo4kwAWFZlOp4iKq/kRQfuI95HONRRlegbvIjZLoaARz8nJCbP5hPNH&#10;FxEVGQwGiIoImhDdktTpurY3HJNRVjfznkxIxqVWlrZtmM/nxJj+39ocY9KanE6nWKvQRuODQxuF&#10;VckL1zQVMTgEszIijWI0LlC6w7spo+E5BIX3AXwfuWIUOstSceQqAXNtFG7W4BQQW8ajHGMy6loR&#10;rKXrGmazWU/WmKXToSyL5ZpaVK5Oc5CjxJDnJSFE5vM5XddiTCKvRCSNb1ES8VTVDBHpyY+Ctm0T&#10;oWAs3ne4LhCiQ0maJ2tytBG8S/PUNo66mRNDMtyNztBGqOpqWa07y03qChJ6e0Ipjo+PKcuS4XAI&#10;BJq2om3rHmgrvO+SMW5yIp6m7nC+RdAYq2jrkPRCW3zoVvt/VDRNw2g0Wu5tVVXhQ7dm8Kd13Xb1&#10;GrGSzpIQQrqegfH+gPm8JssyprMJzz7zHNeuXUv321QMBgOGowGzacVsNuu9mOl6TVul8euBvkgi&#10;RBbgJJFzO9nJFg9rDMts/UU9LXrvfsJEilnTAoK1Fpulszyt3Q7TOTieM9aePdtxaT+yF1re+t5X&#10;uXHnh1y+fIGnP/IRmsEVrsV9rrUDnD1ib3gB1Xr8/A7WekK4y2gIx9d/xJ/+u3/D97/5NY6ODvn4&#10;Jz/M9ZOqJyIsUbIEEMSjBDKdyAolp1vy6VOv29v1iQhmLe9/IxJgS5T1usd/+e/+eqcr9q8D221F&#10;ApevrEjWRPopjIopukJFvvHy1/iN3/htjidzfDYAiUsiPRF9vzzOT5MQpkEZ3RcsTp7oe0LWY3yo&#10;NtAPhA/Lat09Qpe4lm7n8Sg6cloMN4DjwZAPvfgCj//uZ1G/+Q/h6nkYDsF5au+BDKMMFovymzWT&#10;gqwC7lK7qvd34pLKpTDQRYagbIsi6Z9Bk1oEmajwQBs9RhQmCmBQzhGiRTIFtoCXxuR7JY9nGd82&#10;8PZXXyHMGi5jKaLBi6SA1Vin7oJx5U0IgD5dqrgHdOspGTvZyVnkkHMth+fGeN9wMjkm0iFdH86P&#10;p57PKYuCyckMURpnM/b2Sm7dOkbpjDwvk/co+OTpUUKuLVHStUeDESJC3cyYzSYoHRgOS+pmzmw2&#10;IcsyYhSsycmLAYKhbTum0zneCfuHl/HREWmpqgl7gz0sKfrgjddeZ1ieoywPsbqAHIJ48kKDdrRt&#10;TVlkeMeaJzWFlLkueX0WXlgfOjrXIJKA9GJs0qFk04EfHMZkDAYFIYCqAnUz772lirJMYCF54vp1&#10;2gP59YNvvZhoVVXLqICyLJeH5IIk6Lyj6Rrqu3cZ7Bm0CRRZTgie2bzFSAK8RpdEYg+ALTpLxEE1&#10;6/DOE0wgz8r+sA0orZYse9dpQmxpmprJ9C4inr3hAKMCWVlw6851BoMheTlCMIQotK2nqmfoniQ5&#10;K5JqMCgRUT1onRNCb4SgN/L+REVCDESXDu7xeMjh4ZjONRijsa3pCQBLCIHJ5DgBi/EebRvwoaVt&#10;a6p6SlGex1pBYuTc/jluvX0b5wOZDYmQWTLpBpsZjo+PmU9uk2XniLHGhxrnOrQOXL/xGvsH59g/&#10;2AMK5tU0eSR9Q10LJyc1B/sXMDp5psvSonQaY20Vbdti8iwBMtVCNEtv63w+X0tfS57MSIcIFGWG&#10;0RmTyYTg0/8XRY6xq+JKTZMOouAcZbmHiHD37l3yPGNvb0hZ5ms1CDbb06XvDQz2CkTi2vwEREB6&#10;gJh0O3neRcCHjhg9e8OSc0djJpMZXd2gte09/8n7neclSEjRGMZibSLcRJkeyCcPVIyJ0PAuGddK&#10;MiDpS9u2/frU+DCn6xpEhX59Cs4F9gZ7iBjquk77i6kYjjV1e0I1reiUQrxBZ5qisAQlNF3LyZ05&#10;3sHh4RHBQ4yeqp4wHOwhNhDdjJ+8/hPKwSWKweFaRE5cRjG0XU1Z5nhvcN2C3JMlkee6No0DoJQs&#10;Qe0iAqdu0tovy5y2pSd7PG3nCDFFRzQ9cM/yDGtztLaJQKnn1Mdz8rxMERhFqhqeIiT6dqjRY2yR&#10;vl9MWodOaNuOEFY9sxck3MJzb4xeEleuS89S1bP+bxllli+/R+uIMYlY6boGEU2uLQg433Jykshg&#10;YxVFmQFmGb1ijKbr3Mb+mPYBR9d5OldhI3jfURQDIEWavH3zLWbzKWWx1wORFAFQ1VUiZrKCEDVN&#10;W2GMwvZjsIiyWuzJi6iAnezkTFMJ36eHpc4ffpl2m8D//v4+05MTqskx5HNGw5JBHmimU+LkmGf3&#10;hpyLE470CTe+8wrf/vHXOXr8Es986vO81Rkm+UWuV5aWkmxwHnzGW2/fxFAwHJcMucY8XOM//vv/&#10;wFe++iXKgWX8wpNM5hXzW9cZZAfkISIuEpUjKCFYobUKryJl1BhJhOwC7KcK/omEV5LIwPSql239&#10;FlFDxmYbwH89TH89/Xpbkb8YI9JHqS0iiU7bCOtt/tYJgo2fqProI9AKCGpZ+ulrX/lrPve7v8/d&#10;k4qua/u9FprO9cDf/9LoolkczIjqkaAkMCpCVAk5q/izf+SI4k5dUZSHUA55o/PcynOOPvZRnviD&#10;34fP/APY3ydkOUoUnVFEbVGiIRqCj2ki48omUae6PCUj8X30+8e41upnke/ZEy1xDfQvnO8x3bMW&#10;QVtNG1XffBxMFFSwRNFEndr1hWqKfeIxRr//WV40ih9pw/FXvom5W3HR5mgUihodItq7NBYhAqbn&#10;IPvCg7t8t528i4iAT3/6N/nUr+8x2GOz3ZWAa2GgT+l5hNt34M/+/FvcunlMIIGBBfBdLGgfA9Ya&#10;jo/vJENZBcb7A5588nE+9/mnKcv0Hf/yX/4n7t457gFAmzzOypBlhuHhOW7ePiFKYDAIfOixq/zx&#10;H3+aS5fTPX3xC2/y5b9+JeVxx4AWRQgdk8mMIHXypM3q/rBTGJ2lA0908oqRPHe+D+ktyzyFk0ro&#10;899SqNoiDD7GQNvWtG2V9l8iWZYT4+KQgq5raJoa79NBtre3t5GelLhSvzR+F97vRdiv98mz7ZxL&#10;xnFmKYqMw8MRn//cp/nQ42kqvvXKbb7y5W8xm4B3kaadgxKUTSkOdTPFzz2jwRGdQNelMF6jU5he&#10;jFDXFW2bQrmNhdF4wLmjPZ798FN8+tMXKTKYHMOf/+mXuHbtBhIbgu9QpqQoLVppXPAsigvGdVd/&#10;TF1QFmH46fk8SmnyPIWpB9+nQ+DxPoUth+ARFVGd6j3b9TLEPZFRvbc1OkTF3jveIkoxGg+4dPmA&#10;z33+t7h8GQoDX/mrm7wyrZn2BItzjqA0ojR5kVFVM8pBzlNPfYQ/+qcf5fAwtbDtt+wUjBxhNgNj&#10;oSjgzl34my9/m69+5RWMtWgTCd7hfI0oS+cCVTVNdTK0JtbJ4DI660P90/xnWcZ4PCYEj3MtPnR4&#10;HwnRE1261yyztK1bhmov58sY2ralLFP0QIwpYsdmibRzvqEsC7ruFFG/jARKOts0Fcak8Q2xQ2m1&#10;8rr6BJSSt9T1YDt58VPKRMZwOKCuBWMsSglaNyglWGuo6wTSk05XfWRGijRo24bZrOlTF1K4qVa2&#10;z9OMS8+sEoP3DoREjOmUqx98wGbC8ckd8iyRHuP9AU8+/SSf+72nKQcp/uRf/29/w/GtiiA+EWAK&#10;tCgKmzE4HHH79gkqwqDM+dBjl/kv/ujXuXI5Hflf+OKP+U//+XtLQ1YphXMdk+lxb9j6JXmzub/0&#10;/29hPp+S52VPVqR9xXmHqLTf1HXFcHiOEDtEKaxNKT4pWid52xfjV1U+kSMq5elm2cqzrZT0qUNN&#10;r08e7x15sUg5UViTo5QlRjDGkmU5g8GArkukWYgO6esgdPOK6TRQ5MO1dBz6cH56nfDkeZHmB6Es&#10;C5TSiYwKEWs13sd+P6V/ft+TR6t0k0UYcIyKpkkeTK01g8EAYz3a5Pzzf/5ZigLyHP7Pf/XKMhS4&#10;qhqiD3Rdu0y1SGlraWwmk8kyVPk0gFmk0OxkJ/fz+i+i2WJ/tqWWsMnYr2YTSgv745zQzHA3r2FC&#10;y4VBwdWLiqPZj/E33+SV73+TbJDxD3/vj5kV+3z7dks9usxE7zG1JMLMZthMsyc5PiiiqXjjp9/g&#10;z/+ff8Vbt+9wePkCdRe56yL75y4S6pYYIiIOG+tlNEKIhoBF93t88pqvQP8S8PeRQFqvefRND/j7&#10;Nbm+bpZd4+K9RcXXQf/6/8sWr/56GvLCJlrk+N8bgaCXtlXam9L+l3h24fjObd566032ygParkWi&#10;6a+/uOYvjy6aBU5WkvIWfezz73sPkywP9/iegAPVh5cviswtQH9QqXROYzXH1jAblIxefJFn/vAP&#10;4Hf/ETz1ISgUqrApQiGmclwhQOgCrvXYgVnVgRJWxXr7LgKaFZg+HR7ys2f7Fu0KYx/uvxjZHmz3&#10;pa7V8v765H/dG1qi0EoRIsQuonzEigGBLgRqOrqsoIgtxZOPs/9Pfo+XRPPNLnDr5VcxbWBQO8qg&#10;0dGiFjn9SlBB9VEIvo/u2ObV3eX47+TsdQ0pB7sc9EDfJ3CzWI55ltJcQwddC8UgFWk3NhmAIbZM&#10;Z03KP7IZo/EQUcK8nuN8S2ZyhqM9jNLUzZRq1nJyfAutnu49v1BXx8xmyXh3XYSYoXVGNW+xtmQ8&#10;HtN0NSFM6FzL3jDdm+/gh9//LuPhHtOZT55hm3KHFZAXeQIlM7csZJNASzKetbZoo5jOTui6VENg&#10;NBqidAq/XuS/+pCMXKMzxvtDvItU9QwlmsFeQdd6RK1SAbyLaCMMBkPKsuT4+OQekL9gvxf5b4vc&#10;7sXv8zxnb2+PLMs4nhwTomc6a8iLNPapDrdncnwLqw8Qk6GVSYV4jAcTiSqFEPumoxzsUYSCujcU&#10;tE7e0qqqODg4wIeGpplTVTPuHs8ZjQva7iJFDof74NwU180wpaKet4hLxrhrPdpk/UGbmNCwDCtM&#10;G3fnGuhD/bPcEIPQdQ3zefLoHhwc0HXJ05jnWe8VTGkb8/k0RR4YQ2ZzmqajqlI6RZbljMcHzOcz&#10;QnTM5y1ZrolUlAMoylR35ejoMJE8Jnk5uhh6sifgY8rP8t4xm5/QOQgOlIHOscxnRmDYE2MicO4Q&#10;PvHxjzAejvjaV79F8C11VRGcIMZQZBl5tk+UQLmXczKb0jYd2ixCm1u0yhkO97hz53Y6z5RPuZc2&#10;nTGd63CdZzw633tEXU9ctGSZJcssxmjm8zlFmTGZTojRc3R0RNu23LlzizwvyWy5pRguq/np2tX8&#10;ZMloSvOTcr4PD4+ILq2ZLLeMRiN86KjmTe8FjjjfJqLKpEPc+ZT6UtcNo+FhWm8m5Y0rnWoCaGOw&#10;mVrlxAdwLtUKiDHlxxpjmU7myfObeUb72Wp9dmDNgOFwgFYZdV0zr+Ycn4AyT+P7M7GuJlSTOabM&#10;6XyHF0Fpy7yqsTbjYDRMwDh0uM4xGqaxCR384PvfZrS3z2Qe+j0ipR+EmHLSh8NBAp4xEgK4br0e&#10;g+3BayIO63q+jLRa1DSwNqPtKpp2xvHxXbLMIJLG01rLbDJjMBijtJDrbFnQTlRMhruGumqJeJwL&#10;KWQ+pFoBZTlEVCTGDmMF7/o0BKUJGoKHtm2WdlSWJ/JF6fQZHzTeBZqmZjAYUBZ7RDx1ldI1iClq&#10;Yzqd0LkGa3JG4z2UEqp6jutSDYbBYID3idiKfbeMlLqkluTXwhPv/cKukyWxOpmekOeaLEugH6Dt&#10;KubVBCV6WX8hRE2RD3DOcffuBGtT/vHh4eEy/Lpp0vNmWXZmRfKd7OQU9O8dfkIQtSwBSw+zLR7d&#10;Vmg3YSw1B0PPQFpUd5e9m9eYffcvCd7zwq99Hv/YJ/l/3wpcOxkyvHCVjoCJFf8/e28eZNd133d+&#10;zjl3f3vvaDS6se8EFwAEd4oUJUuWnDiS10RZlEnl79RM1fw7yVRNeeJUPDV/5I+p8bimYjuOF9lW&#10;bFm0rI0STYv7IoIkQGLfe++33vWc+ePc99CAQErKxOORjct6hQa6+fq+u5z7+/5+36UZapJBm97a&#10;GpVag1qrwcXLl3n7te/x1a/+B+49spMJbytXrq9Rb0wRBRXibkq9WqVIVinEAKXs4MPDQRofmQYI&#10;5WKcIXguJ/3CPgdHLv7KHfmB2NdNf5Ah6N9M/f+xMdSm/+f2OMAh03Ez8B/iOzv5t/tsTLFJ1myH&#10;rtaXVdAaa/Lm66/y8Wc+y/JaPGIwKeX9rUM/jinp3lprssJOXCy11NwEgWUB9t/kwwvrjixvi0M2&#10;CNywwo1ejzWhqB86yrZPfIzokeOwMAP1gNIW0moGjSAXlm4rlUL60mbND++lEr0aqdFDQCvcO877&#10;/78yrhNGokYJnAY9jNArd0oLgxTagnJhbCzQyGC7nIYJELqwbtilOD9HkhiBoyq08wxdFETTkwQP&#10;H2fH6jrvZ5qV98+TdTaQWW6NvYRECYkoTbWs3v+maRbwA7mid7e720dtvV6HOPYJI+shORzsC6DX&#10;h0YISQ+qNfsNPex35QlrayvMbdvBYJCQ5hmZziiyuCxcFdVKxMZqB8+xdHDXU6WJ1c3OmtYFQmhr&#10;yGRSC6jDKllqJzWDOMGIAlUalpVJdrie1X5evrBBkdliXEhQUpFqQzLok2UDJO5oSuy6DriyNBHN&#10;yTLD9PQ0g0HPTsR1RjrIyHNbeFerEevrbYwRSJljzNB8S5PrGNMrRmZZFtTbaSYIknRQNgiccpqt&#10;R93yoZ59SPUfGucMmQDDadRgMCCIAhApcX+dwWBAPAhxSi27HzgkgwRX+QhHkuuCQa9DavooN8Hx&#10;XNpr6zTqhjCo4TiSLCvI8xwhrAnWcBJrC2JFXoiycWGPc7cL3d4qjmuoVQP6/RglCqLAJ80EeXG7&#10;e/9NXZ0Qgnq9WpqR6TIeSGK0Lb4bjUY5kRMjY8m1NQtgPc+j0axTFBndbhvfDylyXVK/PTbWO3S7&#10;HVpjDQI8m6KicrrdDkligXu/D1meMOj1cRwf6TiI1E5R+7GdngehT57mJInVbwtpfVsc167xK6tQ&#10;b9p/zwvLggkCmNkCU1Pb+OD9iywtriOEolavWvmCseaPcdwnTrtkuhgVWHaKnqMLGAwE1WrVmrOV&#10;bBetCxxXELo+hJKNjTWMloRhiO979hqGEf06CAKiKCjPbWJN9tKYKAqYmJhkdaXNDzrrl7RMaWwz&#10;a3R+LJPQoPG8kEajRqfTw3V9KAF3t9sdeWQMQZ3v+/T7ffqDjEqlguu6+L5kamqK5aWN0jTKIc8T&#10;+oMuhU5Hhm6DQVGaQPko5SA8l6LQGF2QZdy8P4s2RZGQZj3yPMP1AqqVCmsrA1zXjAClcmzDcsge&#10;RGdIIYh8n15s77ugUiXJC5SyE2ZhbJqDLvQo3E650KyHrF4ckGWW1i4ESGWv+TgupQcjXayVjWCs&#10;f0Se2yZAvdYkTvroIkdJUa4TOZ1OmyxPaLUaKCWIooBavUqn0yGO+0xObsP3fXrduNyjIVW2wBQG&#10;rZMRhTZyIsuq4aZZZpIOShZJWgLtoYljXrp6W1nGkNZbaM1gkJSsFY3nOXheQBj6JElCp9MZGXJa&#10;c0a7fjUaDQaDwcg0M01tE8j17Pq5sd4d0fqlUiOjQK1zDJrBICPLspLlYD0RHOVRFDkg17iqAAAg&#10;AElEQVRplgCaeqPG8gpMTUFRwPz8HN1ul34/pjXWIs8KOh1r9lcJwhGIGTJkhjKN4b87jjNiVgVB&#10;cLcIuLt9+Hhkc0wrEi1EKUG2PmeeyHHNgMh0acmYKZHgputsXL/A1WvnmZsaY3z7QU7167z93lXM&#10;1qNU63NstAforE8IZLpPFEB1ok6vt85LL/0Vb739Opevvs/Bwwd459S7VCsT7Nmxj343o9/tE4Uu&#10;SaeD5wmQJdNbWHmbMAYlDHYlV7Bp0i+ELKn+wwaA3NQEkCMj0aGZqFA2pn1z1N5mIH+nSf9mjGY2&#10;NQCGgH/o4bF5+j8E/rdP/aWwXnbmFnM1O7gSRjIx1uLcuTMlQ1KgtSTTBZ4ryYvib1WimaO17ZBS&#10;qBHgH/7bXwsgHuY4i1tviEJCYgyJp6hvn2PvYw/hPP4QbN9Kp+KBo6jlQL+gEJoCgXYlwlEIJVBI&#10;8hLvO6X7sRkp/AtumkX9zdHYpbYUNy2MpdmLMi5PCrQxCMeyH4zRaDTK2BtueDNIY3WMODaJAWNZ&#10;EoUAIV0MAt8JMXkf4hympxn/+JNkUnJFPUe8vAa51ezb32CpO8YIKCmjt0af3TTCuLvd3X5YQ+/t&#10;t9/i8pUKl6+eIcu7KDdnz94FPv/5z1CJ7KT/D//wy6yvddho91FulbHWNFkmmZub49KlSzQaDYIw&#10;YJAmaJ3jebbQWl9fLbXc1mlcKddOfYA4Bj+w4EM5As936PUG1sCqpLmmaYoxfmk6VwImDUkCoQdK&#10;CIzO8f2ANBP0+308HyrVkMIYOr02lSBgMEhJ4hSlXKKoiucGKGWp0pcuXbD7HwRlAoC2UyhhWN9Y&#10;w/ejUk+dsLKyhOvaqecQtA9ds4d0XMdxqFQq5HlOp9NjZnqKdrszcqoeUujgpuv/0Ol9aDQ11Pqn&#10;aWLf07WT3lo9tOwMrPlekacEXtVOSpMEoaSdzrkOhWmTFSnz8/O0NwZstNfw3ADH8S3wN2YE2Fxp&#10;HbYd10XElsIsFWhdNnx0RpoNyPKYLEvwohAhBO32OlGlXnqf3HmNtrr7PhjLghBCMOgnWGpwWE45&#10;RQmqXGtiaAqEHGp7vXLK7TAokpL+HpQO/wHtdhvPk/iBg1SGNItxHBsFG9RsmkSaplS8cET1D4ba&#10;ZpOzvt7Gcw1RxaPZslT0QQzPf/ebnDr1AV44Qz/WDAYdGs0Kx47fz/3377CSl1WYX5hjfb1Dntli&#10;aXHRTvBbrYY9h3lKpRahlE+/NyBNNa4T4Cifosjpdm1agec5GKwko9/PEMJKXqrVOkmcYYzVy1t2&#10;jcTzPMLQRwi4csXeg9VahdXVVYQwRFGVq1cvEwRVjL6DAWzJUEvTmMHANj2iSohAlH+3zQYLlGTp&#10;x5DjOIooCimKgk6nQ1EUbN26FddVDAYDqtWIdrvNxsYGelJTqUalY3wMorBNCreCMVl5r1tqe6+X&#10;I5B4XmQ12cZBa1GuLzWCKCApaeye74AxrK+vQhkHDBrlDBvhEBcxkQqQCFyp8D3Pmn8ajZJg8oIs&#10;SUEbu74YbekeGtLETpeVBG1yfL9Cnqfl+mLvb9uQ6hJFEYPBgCTp2/UlrOJ5PkpBmuQk6WA02baF&#10;qW2ANRoNokpAv99laWmRQdyn2aqNjDyFMCwuXmesNUmSZCMGUhiGI5lHHMdIqcqUAUpH/QwhvNH0&#10;DiEsK0L5tDc6xEmK70V4XjSiy2e5dfsPQusjgDDEcdc23LwIz/PL5AhTgvSENLXF+vLy4s31M9m8&#10;/hvW19cROCOacJYlDAY9tM4JQvue/X6MH3iluaAkz62MQwhhjT1dxerqCs8++81yap/R71kzwImJ&#10;Ka5du8bM9BY8z6HbbROXZrCTk5OkqTWTvdXHgJFHwzDR4O52d/tw7CNLY3Mb0WcoY0ApUKagu7bE&#10;7smIrWGdfHGRxXdfh/Y1JkNNOLfAtZ1P8vV1Qb0+xsLOWVZX+qxceIum18AJKmTaxThVlK9Jig3e&#10;P/MGL3/vqywvnqdSDemtwYE9x0n7PVaunKdRj6jWFenAJisJ7SJlBEZZfCUEUkkKJZDSNjqVtVC/&#10;CfpF2QQYUf43xfmpkkpfNsnsA1ncwhrbbAB4O/C/U5rY5p8byvaGTcshy/HDXlI6ViZkLCYc0vjF&#10;pveQwrC+ukxYHSfTgiTRfysTzezEXyuMtLR5oykNasrOzGjiUuYicpNBr+/Q0bpdqj6caJvNMc8j&#10;ezs7/86lJHZcrmcpascOZp98EOeJo7BvO1SraC9EYk2/HKybtlt2kQrMLWncDgaEvGmeh0By8+9/&#10;kzf9ZroP/GAyrRp9T4+OvcU2BcJIiiJGKrcs7iHLNbkGHIkjBJ1em7FKFTdwyNJV3KgK+/YxIyRr&#10;axtcfu8MtW4fmae4RY7ICjCawmggRZVO7RJQpQupsNmDmL+FWZZ3t/8X3TvErY00I+n1Bni+i+dW&#10;GBtrUpg+rhNa6qqA0IFBv0sYVshzDyND+klhabNxn2rD48QjR7nvvhrD4YmWsLICZz9Y4tUXXsIY&#10;TaZdtPBItW16mZLp06gKdu44wMc+9kCp2yp15V99kcsXl4j8KfJCkmqJo3yCCBzrs8Mg3iBHEHoV&#10;KBKKvM+W7VM8+dRRprfZ36E0XLgAr7zyMhcuXCJLVxGmihQukoJG3eWRh49w330NgvDm0VpZhTMf&#10;XOM73/4ulahOIRWO67Nrz3aeeHIv0+NQ5PDr/+e3MFrSjzO0cdg2v52HHt7D/Lxl3/zZn561+5Yk&#10;CC1whMQMXe2LHG0EhdEUeQJmwJYtMxw7ej/790iUC0kGZy7kfOu5rzCI28T9OlEAOk7JkxThZ3Tj&#10;HlK57F5Y4PixfczvBK0gy2DxKrzw/Gu8e+odPNUg8ifp5YYkzhBlwoEQ1iwUo9jc1JfKXjX1pmL/&#10;waM89bEHRt+7dgO+8Y0XuX5jBYmLxkcYp4wX1UiZIkTMv/rvP4Mu7HtpYG0VXn/lCqffe59+v00U&#10;1tno9fFDn0P37uPEg1PUa3DxDLx78l0++dMH0GV/8y+fv8GLL77Ixnqb2dkZTpw4zv4DtnjvdODC&#10;hTbPfefrYBLAJ8shCAzKKRACktTSlCvUEY5AGYfIbVAUA/q9hH4fgqad6HueNeTb2OiACigKwcry&#10;BufeP8+WqS3MzgZMTMLYWN0mHSSCMIjwPMnOHVt5+uP3MTlpm+NGwJUr8Ny3X+DsmQsor0ngu/T7&#10;KUUeM7djB/c/sJ+duxjdA7aIgj/+0rssLa6zutEjK3Kq1YiDh/Zw/IEtTLRgeQWee+5l5ha2c/T4&#10;JEVhmxcba/Dbv/2n5OkGCBd0BWOtZxEmR8oMyvMz/H8wsLYGr736AadOv02/v4wja8S9HJTDnj17&#10;ePyJXUxNwJWL8NxzL9BsNnnkiYPUWzbNRgIvvnCFv/ruS8giQaPodDogMrbv2MqDx46wZ69CCmuy&#10;ryQsLsJrr57mgzMX6XUSyG/mR9cakocePczRewOC0D6StYSVZfjggxu88sIboFMKbRBCkhvLchzS&#10;Q2s1wc7te3jy6V0I16497TY8+9VXuHz5KhW/TpEXZFoglIsX3UzqifspFB6eH1HoGK03mN0yz5Mf&#10;O8HWWUbsyvMX4dVXXuf8xQvl+lJDigoY68/g+Q6e0sRxl34S0xpvcvTYEY4+EOIp+OY3z3L58mU+&#10;+amHmJy271sk8Pu/l3L+/HmmpmfZf+gER+5tUanaxsRrr1zj7bfeptdNKDJBmhuyImVsosU9h/dz&#10;z4ExGg3ICsvkam/Aa69c4NR7Z4jjGKNtLRInBY6E6akW999/kMNHAoyApTU4c2aFF57/Ho88/CAn&#10;jjUpCnjxeyu88uqbdOOYsBKCynno4ft54L4WoX/zSbO4Bh+cWea1F19HCaxJYBrjepK5uXkeOHoP&#10;e/c6xH2IrBl3eR2c4dTpsyQxKCeg042pViM+/7mnmZywb/7Hf/QWZ87foD9I2b59O5/73APUK3Dx&#10;Arz6yhtI5fH4kwdptOwavLEB755s8/bbJ1ldXSfpWZNCy46Ut3Fh7g5M/jaBdpCbpsW2QSjQQ8U+&#10;GIHGoRAl5RyDIEeZAoFGS4lmaOqnEeS4JiMoBlSKHjtnA1i/zNoHZ4lXr+DLjMm53TSaFVar87yb&#10;ztCb3ErcWeXGmcs0HZeZsYBC56S6DVJSGaty8eppvva1L/H+e39Fo5ozPVkhTjKMgaWrSwS+oVWv&#10;gElIBwm+46NcRaFLfy/jghgyEkpfFyluacePALrQCOGMzDSHviR3cvUXUo6ev5un8Xei/98RbG9q&#10;FgxZApsjZu8E9m+pWEf7YUBrDPaYWAxp6HRTxifnWF5bZaE1jcikbSpzJ2+bH+Bz/PDh8mbvtGFU&#10;W7l3cjikFvoOCHr4ni4aiUTbwflmAzvzIakDBsApmx2bsOb/+D/963/d6drMe4RDnmuaDZc/+tKz&#10;LMzvKk2uhAXOwurRpXFuAn2pEaZUqxiFEZaCH5iUWrJOevotZlYXaSU9chPjRDW0NvSKHMerkymf&#10;tVSzEfpsTNaZ+8zHmfi5T8G9+6FRo5uDTBU110Frg3AEQkmkEsghSEUg0XhCIksTiKGNn0Ciyv/E&#10;DzGtu+Ui/W+t2xryiksjRVHS7JWQOFgDP6H1yLtAIpBm+JUCaamBQpWXldAoVeocTYHQOVXfJ89j&#10;ijTD9UOkG4ByyHyf6R07WO+usdFts7x0A18bmspDJTEFKW65SAllL/KeCtgIx4n23s9SdZYNJygT&#10;R+8+zP7ugv07XdQW5IGL60RkqXWFzzODwKESVTlyzzZcAXoAp06eYW0tRzgtClkhFw5r/TWCmsvP&#10;fu6nmdvmU6tQgj47zQ9D2LW9wu5tk1y+eJ5rixmFU6W1ZZL9B1oELjgMmJ+b4MihPWSm3CVp9dn3&#10;HJ4mT1ZYvLREeyMmaE6RFjlHjixQCcHolDPnL7AxqNBN7FT4iSfu5e9/Zje+l+L4ijgDz4FWC/Yd&#10;2MpgsMSg38GR0Gmv43vw+Z97hm3zFapVytgbu/9BBLu219i3bYylq5e5utTDrzZJSXj40W04ZVPh&#10;nTfeJemDLurgVNgYrPHoxxZwXHAELF+5yrXzl1Haw1UhSZYiHWkfTEqS5YZ6o0G/t8KB/XP8w1+6&#10;n0ZFUPGs/7XjQK0pOfbQfoSrCYXAV5Lecs7pd88RS4MJCp7+5DE+/swCU2Nl7GipKpqsw675LTRq&#10;kvXVq3TbfYxx8b0GjgoptDXiUo5Lmha4XkilGnDw8HS5Tq+zY88Wts/vw90kBak14PB9cxiRcOXK&#10;JUzm4bkV4t4Azy34wj/+OE89vRdPgqOgn4J0oRLCrl11DuzczumT36fTjmm0JukWOZNzY+zdV0UK&#10;qEm499AkWQaOJY/xtT9/iaIYcOTIbj77M8eY3aqsL4WCyLcGS489cgDfcxAMqHiK5cVFzp+9RF4o&#10;NC5BNaIX91CeQ14YjA4ROPiew333zRMG9jq4fOEGV6+s0MskrlehVZ+i30lo1Frs27UTz7dg+cZi&#10;h5PvvoujKhjg8UeP8umf3onraDxfjG63eh127Z4iCDVrq9fIsxR0wdbZCf7RP7qX8UkrT1CObYil&#10;KXgS7tkzSaO+jZfeeIva+Bj9tEOt4XDsnml8BTUPdu2aYH57HWR5DwkLpo4/sBdBl2tXziOyKoEa&#10;o9/VeI7iC//0cZ56Zm/JtIAkBteBagh7do2xZ+8k7737Cjp1iMIWSJ84TfjYE1vttV8k7NxW4/57&#10;F4hqtklYSBBSM7Olwv7ZOd578/vIICIzKROTVb74xYcYH5O4CvI4J/IlykAUwL5d4zQaU1y7ukQ8&#10;KKhVWqRFn5/9hcdYmHcZi8AtcVo/ATeCnfNVds/Nce3CGZaWriNcQ2t2gr37thJKB4ecua3THDqy&#10;hVhC7tpaKwjg3oOzFMkKi5ev0NnoUqlPExcFh+7bQVgBmcC59zv0ujXiRFOYGzz+5AF++jP343q2&#10;IZrF9l5rNuHQoS1ElYLF6xcwuUYUDfIsAM9HmwzHdJGmT1hxGOQxu/btZHbWxdHgkPD0U4eo1SAr&#10;navzLjx8bJ7rV9/nY08cZ/f+CbwqZFg2y5aJCjPjEZfOXQAt0I7LamedL/zTT3NwX0jVqprAsQ3A&#10;sRB2b2+yfWaWN159iWarSW/QIU17HDqwwD/47L1UfUG9ItEKjAdbt0Uc2LeXzsoVtm8dw83hnTff&#10;IYljtBLExYC///OfZNt8hUZk1ytpynu9BgvzEdumx7n0wXvEg4Qkydixc5bP/L2jjE9JXMeuUV5Z&#10;e7dqsGfPGEoELF5fRxcK4QbkeY8nHtlD6BhcBCff/oCNdSgI8Tw48eBWAgVFusIDh3ewf+8UYR1y&#10;Y9cGCti54DPZmuX0yZO4SHRuh09SumghSsA0rD/NbWOTu14AP5mbwuBaJb5w0MJY7CNSlMmQFEjp&#10;UhiXlAAtfZRUeMIQmB7CpGgnZCCgr1Ncz+CKDt7gKjvddQ4HbbK3vo534U38jeu0qjVq84cZzNzD&#10;KWcH348ncavztG90mWmNo0pM4FZcUtEnFx1aEw7Pv/AV/uLZ32Vt+Tz1qoejFGhJGNTQWuL5CkfK&#10;cqArkY6HFopCS4bgwmIogxxK1ZSDI0uN/hB7KWWlbI6NHFaOwHFVCW9EaeynUMpBKomQFscMozCH&#10;Mp/NmCsIgpFPh1JqFM+bZZk1di1Z6LczATabGRtjrOdOmfJTaI0eTfSt/4/RKYgcRAHSxvQibAsH&#10;6QI+c/O76Q5ilOuPpA8MB6HCbALkhlsc5bnNvXr4Msp6BWhJoQtA4yqBkhqIKYoeQaipVAXNpkOr&#10;5dKsC2pVTb0OtYZDvV4hilw81/q9CSTCWAmDRKGNfd4Xxhq+rq0v8/THHyLNStmdgcx1eOPSkjWa&#10;tFpB6+hc5MY6JJcdAi0YdSE2f6TbGX+36PXFze8baU+qFmVcXJqS5AUGj9wJ6OHQcTx6lQqTR++n&#10;/sAh2L6FrCLpSE3hOnayFdv3y0ttvDFm5H0ndYHUQ9dAs+niEDfpBub/BwuutBqazXSVzT6EqtTd&#10;25ezST/jlPoUe7FprHu1JoNy0VEUiCK3bv/Sduu0lORSkVZqFJMTbH/6SRrH76WYnmAxT1lJY7Rj&#10;HaJHF7O4vRtV0v7vOv3/Hd/kRzQDys6jcWy32Pjly7Ov8kc91/pcFLkk1y5JrshxqDVb7Nyzi/EJ&#10;aLZgaRl+5X/9Hf79v/sdTp48T+BDHCdMT/hMtQKiKEI5IeCRA5AhGTA+1iTpa1xVmvYZexW7IuWZ&#10;Zx5i65YqgV+ud7g3AzZEhpA5y+trqMDh4L37ePzJCZQLlaqh3c3wXVhdyUbF5SeeeYJaJQKtqVfq&#10;7Nq+g8lxn7EmrCwV/Ntf+Q3+/a/+J955+zyhB2ncYWrMZ7zhEQUhSnojIZJ9wGYonaA0SOEjVYBw&#10;VLn+lksHAxyTWgPQkSQHtNAYAY7r0+l0aLVqHD6yByFs8ika1pdLVrYuwXYUEniOTQgpJFFQoVKr&#10;Mrswy9hkhVFsbZYjCtt4wFi6/sH929i/bw7PKSy1v4B+L7lpmmNU2WXeHG+Vk9KhHkWjiTDG6mwR&#10;0O+3OXBoga1bW0hRYLRmYrzFU089Sr0BnrBrZBqnhL49vxttK9UYH4N/+S8+x3gzQOuYTKfg5BhA&#10;kVELgBgizx6xC+cgHnSp1z327p2jWrq2+w70uilx3xqyibLYFzpBkIBIQKS3dOJ1GXdq/WVc8kKR&#10;5mbUYC8K0IU1gRsfn6AwgtOnTzMxNs4nP/4oU5OWdRL34dKlSzQbY0TVkH37d7OwfQIJVpKhU6vl&#10;79njUI98jt5/iJnpBqEvCXzBJz/xIKsr1qwyCuw563YGhGXjRwI75+HhR47jRQ7KczAmx3cg6fVA&#10;9Ikiac/1bXe3knDknh0szE3gSI3OCyYaLZ58/ARhOOxJDEjyDpXA7mN3DdIYJsYC/uW/+GV8F/I0&#10;GTUI+rF9ZLfGfWa2NnEcSPoZg2KAJgYGRJ5hohEyv2WcdvsG0zNNPv7MY+gCOhsFOoUocCDPRhG1&#10;SsLsVJXJ8QZJ0qfIExa2zzI+KWk1Ye0G/Lv/5T/ya//2tzj5/bMEDsQJzIwHTLRq1MLIel3gUXrf&#10;I1GMTdTpJyXpATsB1+U18vTHH2TbTIPQtwMKg7SMgtExVKytreD5cOTILh5//CCu1NQi6LTttamE&#10;XVtcBdOTAbNbaxSmSzXymZ6eLvmMEqVBDQtfoW16AVBkhh3bxpACer2Cbtf+SKMOeS/hlz7/KXbt&#10;msJo67cx5G1VK5J9e2cp0h4CzcTEBMeOHaNWt+fp/NkVfvs/Psv/9mtf5rVXr2NS6C4VzEz53H9o&#10;D4PBGmEomZltcd/9B6hGMDFhKT5JH5IUUgOtMdh3YLv9xQ5Mtap0N1ZJkoTde3YyPuHQbMDqUsGv&#10;/spv8Gu/+jucfPsivoJBkbFre5OJZg3fcZibneDJp46hPPtcAfBdyAbWDmnYSDlxYiuHDu7EccsO&#10;BA6qfF7Y85Lbdcq4GClskQxMjQe4gaHIEssmUbaBVq3aptbUpGLbzAShr4g8F99xyxJKllD/B2vk&#10;u55JP8FjD2Fj94yw14yrCzxdoLTEoMjx6RuHRDloZZuWghxpcoSR1h9IKRwM05HCWb3AVHKFR2Yk&#10;rY1TrH7/mzida1Qjl7HZedTUdm4445xOqpwV03SiWa5dXePooSNcu3QVpMKrhCxtrNBL27hBwVe/&#10;9nucfOcF+t3rCBKUtOA+zyS9QTGKVR7hOSHLNcUp5QflNF1ohLQ8arkJo9w+4Raj7HRdRuRtfm0a&#10;oJZSgCHmGU7oh1N/x3EIwxDXdalUKlSr1VFTYCgTuN0T4I6z1TsMau8kIRjhG5HbF8Uorlwb+wAp&#10;jDUELDP/Ruk5P9pw7M43epFb9rTjuEjhoHVOoVOkzPBDjetmGNMjTVbo96/T7V2j179Ot3uVbuc6&#10;cbxOEvdIkgFZGo+8UIZmzrd+cH0bG+DWY+NoDUVhDWQKyj/LRoAZUT9kadTzYw65Nx1sIQSOdCmK&#10;1NIVPJ9Ywro2JLUqztwcOx9+GPfQPTAxjTaQpQWepxCOYpCkOEresvsfFgXxk7Dd6SL96M9R6gcp&#10;M6qNuQm4yvezcRw3szGt8ZbVn6lqhfFjx6murpKeO8fqygo3OgOCoEJoNEl/QFBKNTIJuYJcGXKp&#10;S7qPvsv0v7t9CMVpKADSmxYccxt1aVj82IJQ4JTyFUMQeNSrdeoV6HdgbSWmWbNA4NVXXmfnri1M&#10;jftQ5FSrVYIgJx7mtgICF4EP2uerX/km75xZRwUV7j+6l489sQNhKmBg964Fri+9T7dIRuml9tnl&#10;I1BMTVdZa69w4PC9ZAV4KmPx2jV+60vfIUk9ts5s5ZPPPM7EpL3zHjnxSf78qy/Q7+fMzhygFkF3&#10;A1aXM+qVWRwn4NWXT7Nz1wLT4zVQmiis4zp9cmSJCktQL10wDlIIlBQYZSmBks3JiHLUwxR3OAdh&#10;6NPeWOHQwZ3s2hWhS/rzO+9c5dQ7Vzl/qU9zepL9Dy5w5HBkgbqGODVkmSbPNfffd4yFbVZ7ePHU&#10;Kq++/CoXbmzgeC4//w8+xfSsT3O8we49e3jzjavW1b4wFLqwU9RhGonRt8WDOHi00FrxJ1/+S65d&#10;HpClhoUdU/zsL9xLNapTBRYWFli8epG432Xb3CT33+ejy/5Bew2+9KVvcHVtkajR4NETj3PfkXGE&#10;gUEyYGH7DO9dWESQooQeMb8QcOViwv/9+3+MW7MGYoaUB47dx+49YwDESc6li0t86+uvsLaUs3V2&#10;gc/8zAOMTQCqST/ujJqgwsjRCZClMZMEqlFEr19gipw4safXV/Dkx47x2BPHaCfgV0qpXA5Fak0v&#10;owp0O/DG66fwgwqGnP0HFpiZs2f2xqVVvvKnX2OjU6Faa/LUx4+za09ENfI5cvg4f3bhW+SZREqY&#10;mIBOF37jN/4zxghWl3vcd+QJnnpsN/XQDi7Gxyt8//QGcdJnY2PDgqawAnlOvJ7yJ9/6FleXu8S5&#10;YOvWrXzusw+igFZznJ07d7F8/Sq9XpfJmUmOHodseH56GX/4B19l9ZqgVp3isRMnOPJAiMBnMOiw&#10;f98e3ju1hJYa1zFkuZ0guy4wMHzlK9/g0soqRc1lx95tPHniKBKIajA/P8+lXo8bSxeZnHoYpSAM&#10;FF//2otcuXyRxes3OHLoCJ/+7BMAtJrw4IP3cWNlndWVKzy4/QC1CnTbsLqcUq/OYHzJqy+/x8Ku&#10;nUy1QGVQD7cQuhmxdtBZVDIZy0abhmf/9DlOnruODKvcf98Jnn5somxiOezeuYcbi6fo5QVC5Sgx&#10;ZOeBUDETswHr3escOPSoNWmUimvX1vnD//w8WeIz0RrjxCOH2H84YH5uF57f4ML5/8JG9yqD1Q1U&#10;tXmTijtqrqaj1SEIBGiPV156m5dee5dUVnjiscd4YH8dJ/BB+bTXU/7sL97g2lqbfQe38/Dx3cRJ&#10;l2ZY5eGHHufZr7/ESu8iP/X3Pk0U2s++srjM+toAxTin3lnmyQdmqLZsd9ULA5JkQFwM2H9wLwsL&#10;apT9/J1vnObM1WU6pgau5HM/c4iplrLGRBo8NyLPNcp1aTYm7PrZh9WVNo3qGI7yef2V19m6f4rJ&#10;RkDag6mJHdxYOsvFSxdotKx/QmEKfvM3f4/L768z2Zpl947tfPrT94KxUq/Z2SbP/9WrBPW5Ecgf&#10;FTNGlhJVmwRQFOW3ZEi8kfCN77zE2WsdEp3zxKP3cfS+7YBtgE5OjbO8eh4hHJuKLNTdcuBva5Uj&#10;NJlKUcZQyQZ42gL6TLp0nCaxchkIkKogFAOcPMbNC0RhyLVPgUNnZcDsRIVo7Rx7W1DZuMTac69T&#10;8wVLaxuY8Xn6YwskrR2su02Wco/1QlHonMDLmNgyzhuvf4/5+a1cX7wAODSaNfK8w5e//AecPv0W&#10;hU5RUMaoylsc7v9rMMloQCnEHUH07V9vpu7fycX/dhO/YdTmEOzX63WyLGN9fbxUcX0AACAASURB&#10;VL30+bARsD/KZ/goff9Hs7dv7pPW4LrWuwjs/utiyDDQtxVem8Xa4ocMymyd5DgOTimhKLRByBzH&#10;Ebi+Q+ALKwMrMkxx02hdYMo0l5g8NxS5oMitV47RZT6b4AcbG7bQvuNWAn+bfZzpovzagn4b5zcs&#10;PW9XpP/ogN/+XdvWeKFRrkPueaxlGWtSEi5sY/r4UdyDB2ByCqSlTgpVZlVjEK4axQZt7hZtBv8/&#10;7OL4m45cuZ2ecvv+fHRXSyPlUHNoRuaLt5hjiNtzLTdd8FJBs4l/6CDzF4+Trq3QO3OJ1RxauUDi&#10;oEs+hRaSVEKqoJAWvEmj79L87079+fBoz1IKZMzNr9G3rBkmswWyUg5IB4ULoqDX7nDxwgX+w2sv&#10;gymIOxlra2ssLGyjWqtYQ6cRpjRQ0rWMLjb1WD1+7zf/mBvXUhqVWda6A1598R0qfsTxw9P4PuzY&#10;Oc+r33+fjXaMUN4mJpZtQvT7a9RrDXbusJOjbNDh3Xffpd9Lcdwq168t8efPfptP/NRjTE06TE66&#10;DAYDxsameeGF53nx5T6GlF5vwNraBgvzu6nWQmuMNTx+WkJh/zBm+CC14N9TDj2sy779rJmNKhxK&#10;vMxHs28MBQjDwsJCCWYNN1aWeeWVlzl/vo1ghr5ehXdzts3dQ1iz0zGpMqKaJK05zG61791uw+kP&#10;znDt6gprGzmt8YCLF64SRnPUx1zGx8dtvrVycN2AqObRGaz9gJZs87ay2uX0yUtcubBMllbQWrB4&#10;Y413377O1oUW9ZrPjoUFTr+9QhJ3mN7SHMXeraxu8Ee/9ZcsrSbIqMHijT7Pffd7hN6j3LO3SWsi&#10;ZN++Bc5cvYbKcwQZBakVgQ3gvXc+oF6dwqs3cFQbx8vYNr8VgF4/ZXWlzdee/Uv6HQ9XTnL+zBrf&#10;+NoZnv7ELsZnwHGCktFSFgllU1yMgCGsrizhOJLxsRrjLXtOjYFBR+OFkjCCQWKn8cq1TRlHWE+B&#10;//TbX8L3qoRRDceB6Rl7zJaXNefPXeP69TaVWh2lFGfPnmVi8jCVKuzYMQ7GoVFv4rmQZ1CrwRe/&#10;+EucOXOV737nJc6ePc3pd95iogFpnrJWBGjjMDk2ju+oTUxFh/PnLnD96gZr/YKkEEi1wfnzOXt3&#10;2qjcLbNzRJUluv0eU7MhyNIHoNvhd377S6wu54RynqXrCc995zX88AH2HwqZGJ/hyJFJTr//DZK8&#10;T8WpEoQlfVrDKy+9wdXLG1y50SWrKJBrHL8PPG+45DgksQFcfK/sKwk4fO+9jLVavG3e5J1T73H6&#10;zBmUiogTTZxBrTXF9PQ03/32d/nLvxqgdI5Z1WysttmycxtRJcQd1k0Ghv46Rts0gBE+NPC7v/k1&#10;ri12qFWnWO3GvPziW9S8+zhx7xieCzt27OS1Ny/S7uQId1MtKACR0uv3iWpVFrbXGSQxhYh5972T&#10;9AdtPKfF8so1lpYmmFqdojkeMjE5Yb1Iag38okonL9dT44IOQXvcHi69vrzOm6+/x8rKAOOHnH7/&#10;Ig/sPzzy6n3/3bNcOn+N1d6AsfEanrebWlBFaLh66SrTE9O0teQbf/F1vvIni8yOVzGdNnEf3FaT&#10;M+ff4dLlw2zbZlk0STKg3mzgFdBsNi23J4fFqz1OnX6Xa6t9eqKGG7p87RtdfvlzJ6ypcQrd3gDP&#10;j9B+yAcfnOW1t55H6RS9PmBjZYMd23YTVSq40uqCfB9c5VAJq4y1JvGUpeB7QvHzP//LrF7p86d/&#10;+Gd8cOoU//t7b4Kb0WhNsrgU02hMkhhRstBECf5vfaZVKjfZSCY2fP+t03xw+gorA3BClzfffJN7&#10;D29HF+ApCKKIJEnwPN96Ykl9x4IfM0xyusua/ImtfIxl2Tg6L+tgQyEkBQ6FsM0jR4BnMvwixssG&#10;qMwCs1z4eLJgZ82gr7zFvTMhXHuP5PJJwkGXG0t95u5/hBvRFq67k1x3xtkQEYXrIjxFoHOcIiXP&#10;2jRbIavr12iNVUiTNo5y+Y1f/3UWly6ByQg8hVsa/NooOnXTBO/HHEr+qBP0DwP/t4P+zXhl+Boa&#10;HDebTSYmJmg0GvT7fbTWrK+vlw77qgTi//XA/9ZC6Q73oZEjVngYhuhiM3YVaJ2jpPoIJuyHaPtH&#10;v+vmQNYYy7pQjrHxwK6VYQqZI9AYnSMwViYhJWhDoV16XY3WBl0ojLHRilINzRYFWme31ubDodsd&#10;4thHrv5FUVCUwP9mnJ8YTTmMMT+WPOn2DpFQEkOKVgbpuSTGsJxmDCbHmLnnHrY89ghs2wZeSJYa&#10;hBMQuRXyHFJdEPkeFNaH/vYT+ZMy8b99P3/c/bbKm6Hx4q3aCiFsBJnV0DCiyQBkWWGNgYSB+Xkm&#10;Hz1Bd32JC4OYG1duIHKYiCKKuINEUohy4i81WhoEhdWE3JWn3d3uBP5HbBC5qSuqb5OMWIq9Uh7C&#10;ZOSJQTo2Fq/XS7h++TqRKzBaM9Zs8c/+yS8yOwsbXag2N7W/TF4W55Z+JYwFAEXqkA0gClus9TSO&#10;rOG5Ba5o4DvQXoLWuIvrFkCKFC4UIIe7VxgGcZs9B3aT5Vaf7GSCJ596mmMP+yjfGnU7pXJhZT2m&#10;1QpoTDjcuHaOWj0k0xtoBjQmqvzjf/5FZrf4tDtQb5THwwh0YddTRyhUSV+XJfDyPA9pDLqwXV+c&#10;fNS0vZn2KzehCXmznDTQ63SJfM/SbIEwFJxZXmR5bZlqtUkUtWhnMUsrF0myHRhRBV8jvTW0XKLW&#10;cnAi6OWaekPyzE8d55mfOm4bisJOS2sN+6srNYUfhays9uj3UvygivQMRuiyWXyTajZcNibGZvj6&#10;udeJu9imgREUieb65SUOHpoBA1NTPq4r8F3YsdCiDGHgyqVr5FnERHMb7XydShiBgeXlZdhnL5At&#10;W5t4ToGjNEoUo5a1TuH6xesM+tDNeqR5H6H6+EFAbsANPHIt6LYLJlrbiLxtnD93mcsXV+l1dzFu&#10;wFEu0iikkehhw8bYcyfRCANR4JGmMb32gE4bVMNGRUY1e86SwprWgWUofPdbX+fShet0NlyQY/h+&#10;HV0IxmfqOGVfqtGQPPjgPTzyyD0McsCDNMtH5mcYcLwK6xsJ3T4IB2RmJ5Lzu+t8Yc8nCL0KroGv&#10;/P5/4dqNLr12D6c6idY5UVSn17XXe96DV18+SadTUKlOIAtDt1vw2qsn2brlXnwXxserSJUjVMzc&#10;QmOkoDt/7iJF7jAxtpVko0kltHz4xaUe+7BOl2MtRZrFZMagjQXwbnlrXL+8gu+OM9GaZOAb0r6V&#10;kAjbj8AUAoomUjisr8DMFLg+bJ0LmJ/by/3HFvB9Hwx874V3eP6Ft2lWWiinwfKNPjmG0OtjTJeJ&#10;iTG++MV/zsQ2xXIfqvXyWCowrCNl22a/C5t0ILDmm2lcUAnGWe0aPFHDcz1cFeG50FvpUR+r4CoH&#10;YTIrVymFSEg7nRn0DLv27SdNIPIDctPn6adO8NjDj+J7li1Ub9im4E3yTJ08iejHAoZpccYpwasH&#10;JkcLe7eluWGQxHS6GfXqDCIcJ0026TZSOPXOB+QZuE7E1SuL9NvWM6JIYNvWbVy9fposM1TqFaam&#10;5rlx8X22NRr84i98mtbOmmUWGDCDBFH1iWoe8eWUjX7OzOwEWQYVD5ZWLpGbRRoT1gAyrDQ4f+F9&#10;en0rDZEBDNIMIRTGwNlzF2hNSEyRM95q8d994Z8xPQMbA3Br5RJdwOLyBZaXO/QzwcVzsGO3fa5U&#10;A1DjEf/qf/g5jF02efHll3n22RdoVPfgyCZJ7gL98um1iT0qrKCjN+hatai2PhVrKzG+22QirOGE&#10;iuWV9ym42WvxfAdNYVOljLBJSULfoW67u/2kb8qAn9rFKFGSrqPJpbTPO9OhUmgCo/EKjVsUGCMp&#10;hKJwFXhQZ509+QXmp9qcevFlTD8mdH2c+i72PHKUkxs567VtXCVk2QQkOIRCEiEICoMoUjJSlCtx&#10;PYOSGUpl/Jv/+d8gSUEUBIGL64ApCtIsRpQ1hcVvP5yQcqep/kcNS38Y+P8ow74hPnFdlyAIqFQq&#10;zM7OUqlUWFtbY3l5mW63+9fjtzaqY2+tpYRQNkq32iiHsLcdsFvq3Du8n5Ef0RgAT8kSa+coN8Nz&#10;wfUVQhYYUrI8Q+sUQzFqmhgjKArIM0GRK7S2TRyMTVYQQt2Gic2mgZve1JS4jepvDGW8jr4twq/8&#10;IGJT10IUP/bh3XzS4lyDY40GukVO33Go7trF1LEHEIePwESdLHTJhcB1IlzhI4QhK6tfqxcRH0qT&#10;/5ue6P84TIg7NQGGQP3DYP+I+nF7U+W2r4UojQoRIyZBoQ2e1tapafs8tXsOwdlzLC4u4vQyasrF&#10;wbHeAWUhUUj7IBNGo0qDmrtPsb/Dm5E/QN2/SekvvxSbF5vbnERdbCRfkZGTY8hxhE+lUqHVcvnE&#10;04+zc15gUtsBTXJLVLHNK4MnwJEKV+Uok6OEdVg32upbi1ySp5osyVGhz9LSCqdPf8CJI4ept+y1&#10;W+gUhEJITTFsiIoybi7ycR3DYGCoVAU4HnqQ4no+6xv281Vq1jSt1QxYXbHZ4OtrA/r9Hr/4D3+G&#10;he1V8tzuf5be3P80T/BEOIq9KhyJlMVomiiKEgzLmEIPkNLDcXNcZ+QrU96BsjSOkj/ACCqKnEql&#10;hZRW+14JsJPFoqDZqLO8ss6gyEjyZQwaKa3Bi9Y5vf4GdXcrHiAcad+9nMYmifVLqJUFeJrZ4zU1&#10;NWWphVLiV+p0B6t3PO/DZSNNYOlGGyEqREGFQmvyosOVK9cQ+h5MaSLY77XRJqXRpGxiwtraBnGc&#10;4QdWW+1GEfFgnUuXrpD05/EjD98BjHUWl0bj4+CUvztPUwK/RSwkVV8RRDWmpx2ksJ/n7NnzeF7A&#10;8tIKopBkWU5NeQS+Pe9pOnwOKjCy9Na1x10YjUTYTr4pcB2HWg0CD5I459tf/y5vvX2OaGIHxx4+&#10;yn2H64S+z6c/9SlOnTrPH/3Rd3ClzbYfJH1mttWQypoqOi5sLMPYmG065UDoOwySnNB3SGKY37ad&#10;Mx9c5vnvnuQXf/nQqF4JfR+BJjc5rnD47Oc/S3u1xzdfPsVrJ8+xtHid+S1TBF7ZQKjY+0zgldpP&#10;K9dIc00YWA26dCDOEpRT0BpzyIz1D1hbWyce5EgfikITeCFxvMalS1fo9yaIKqWXjXTxHUOhU9IM&#10;JAWeUBijWFnqo50xjHJYX90gTYDwJjir1eqcu7LEt791hmee2UWjDoEP7W5MvRZgjGGj3efEwwfZ&#10;d/AgX/7jFzn9/mUmJxcIq1We+qnH2DVfw+nb05hndkonoNRIKpRjrGkuegT6LQ28oCgMWVqQpgYV&#10;BHZ9OfUBD91/mMpYxco3Sq2lEIaiyGzXQoLWBVEU4jiSwQAcH1zh0s8HBH6NjQ1Dq3GrhifPYGZ2&#10;G+2VGt1+F0SOMAVQOgsaD0hGP++6At/3yRJYX+tgAgc/cK00SNqmUb+fMN7cwsBAL1limEKnHGi3&#10;u2it6fcHSB8e/+QT7PnCxwhze7wSoBN3CQIfIXPAJ01jgiBgYzCg1bxZHyTJgH6vg4oi4iQh0wbl&#10;OvT7htwT9rgLQZZl5E7B3Nwcn/z0CXZtU3gDe15MxkgukWn7/JienmRxUdC5scb33zrDjl27aLet&#10;j0G9Xp5TD4ok4+FHjvPgg8f5g999k7feuUY0PnezljWba5kchCBOujilf0gQKdJEkKWSjW5Md2mD&#10;8XEXjfUSMEBeFCULs6AAtPibj4y+u/011e6bWBupcEmlREuNJCHUAwKdEeY5Tm4NLKSUKEci3BRE&#10;h/H0KtHKS1w8f5K6N86a42Imd1LZ/QCvtXPWKuNc7bvEURUnDHAAd5ChkgyVa1yhkL4mlwP6gwF5&#10;u8ev/1//B3HSplbxcB0HipTMaDA21s4pp/2ilEWKH7F4vx1H/ahU/49iXQ+/d6cGwWYG8zBadLiO&#10;DofSP+pg9cNetw5Lbp/ID9MCrN9Zo9G0DUktMPpHwJYf6n8mb62TRQYyR4gMqTJcz+C4lh1bmAxM&#10;bp/7wjILjXbIM0OWGdIM8oKy4TscxpeMw9JX4dbfpTcN4cxtskv7zGazFnfziRNiaIr3o9P8P/SC&#10;EYK83GdtChJcgpkZth89TvXYcdgyS+wJiAJUrhG5zejylCzjFkrq+k/wojrUt9x+nDdHW3wU8DeU&#10;RhnC5vfeblhoi2SnzO61P2+MzcgVns3G9bWGWp3Knp2MHT5I5/J12t1rdHMIhCpniHr01hKNMrqM&#10;+jN3yf53wX+5mBQfAv7L7uLILHLTgqMYUbZ83yfWmiQe0BqrcfzoQbbMlA3C2JooLS7Cc89/nUee&#10;fICdc2NlfSZsh7SwjYOh8ZhAgDasra0QNueImhE4EY1mSFE6nBc9yJIMRYAj85sTRWxuda/Xodvt&#10;0qgJiv+HvTd91uO67zs/5/Te/ex3vwAudoAgAS6SSImLRVGkVtuyRMnyIsmTcSmpmcnkTfJq/oBU&#10;quZNUlNTKU+cVCqrR7blUayRJZGiRFK0Foo7SHABQOy4F3d9tt67z5kX57kXoERKju2pODZPFQpL&#10;XTxPP093n/79ft+tBEc6/Id//2+pvUU2BiW6lvR6Lc5fPGVyoWUHSYSqPP7B3/9Vgob5KrIUGhGs&#10;rsCT3/8u991/Kwd2T0OxfV+WVLpA6Jobn0mOLRGUSKFxXYkfQOAZVNkw6Cf+0Prt/VYcx8GyBVtb&#10;mqmeYQfZto20jSRhfu4wmapYSTNQHvEYIstBiBa+M4uuTWeflzDq5zz5p99h49qQUkb4jSZZvI60&#10;c5AZlhcwGthUqomqGyhp8fYykBsm3i7ML8xy9WJGUcbUdY3jaqanp02TpWEUQ5YnSCEZ9DHNP9Dr&#10;9XDcIUm2RS1TirSk4TssLS3heQYezxKocgVKUNeTpBnM5MCyQKmSooZ4MKCjfc69WbJ3n0Gee71p&#10;sM7jhoKm51HXPmm2ydZQ050XOD4oYRm0dWKVZ8KZ2HmfRhQQU1NVI/LEDF48z6bd7uIF1zh/7gJR&#10;u4XvLjE36zPTaXL06GHuu0/xox++TBgFWK6/DRKb5kLBt779Z7x59grN7iLjNCGMBGvryywuLpLE&#10;Csdqk2Y5yysF/+yfvcydHzjCQx+5A4FDnCiiQDIaQMsD33G46ehRXjlz1TSDmCGVSiau6K4LIjGy&#10;ETRCgusJam2asCyDssqxLMloWNPsmCnD1PQstnuWOBugtUWdVoSBw9LSbrzJ8KQswbIcLM+iLOPr&#10;DB5tkaUlYdChtjpIzyLPUmzboLw2kJfrjMerzMx3OHfhFF/5yhluvmk/D3zoCFHkU+Sm8W03jZ9H&#10;swkfeuD9JPn3iJNVfulDH2V+zpjYFAm4k/vzsR98h7vvfy/7dnehAKlCpA5A1WjlTs7vxLBN12z1&#10;1wi6i4SdBkJo2p0mujJomkqhKAqEcJDSpq6vgyi1yomzPuO0S7szZRpZafMf/t0f41vTDLYyY5KZ&#10;DnG8AsexseyIOLbw7T0IF5ATKBtrolW3dlg/hlGSooSi2e6g7QjltQmDxmSLrqG2SJOc2s2JS4W2&#10;jEFyVRmDyV6vg9YXmJvt8dFfvY+9+wzSmWwqwq7k1VPr/PgnP+Kzn3iQ6Skz6CiVpqhKhCNYWYX9&#10;S+b1pnt7EKqNZ0/Tlj6lBY5T4oaCojKDD9u1kLZASLj//ntYmDOfJs/ADmD9Gjz254/zvoeOs2fX&#10;NJQwGpbEcUyz7fLcC09y/uoz3HLLfj7y4F2o0khHyhic0NkZaNx3/61cWFmhFJlB5G/YopRQaGnM&#10;vbq9hqH61+YYNrcSlLJptlo03YiaK6SZIogkSkFeZEjbmnhjFexElby7/tYtE6WqDL1f2EhlYaka&#10;V5eEtcbRJVLW1JZCCY0vIZIFQdbHG10lHJ2lf+kpQtdmJDvM3PkAW+ERHl0pSZt7SIRHJgt8LQmr&#10;ArfWiLxA5uBqD+lqSsYoFbO5eZXf+5f/B+1Og92LM6wsX8btRChVo2qFFBrHcYxp93ajZxt2yl8W&#10;qPzpf3u75v+dHPff6ee29ftZlhHHMVevGs+g4XDIeDymqqqdXzf2Tn+Zxv/t4wG3h4BmCiiwsCyH&#10;ZrNNUZnMYDOQ2O7d1A2IurzhNd7p2G7olkSFokbKCttR2I5G2tvJAjlyOz4dByEcVG2MRstCUJUa&#10;rdyJp8sEyth+3x35gDb01W0/trdp9n+m8b/+xagbTuxPI9LbhFP9C7/8d3YUgEoICiB3HYKFBeaO&#10;3wqHDkPkM64KQuHjWFAniTlwC3xbUGw3x4j/qgv1Z4/tbx76f+MN8XOOfudr3ZmUqZ/9/5Zl7XxH&#10;25EWlmVhOy65EqR5hef7BPv3MXf7CbbOnKdeS8n6MXVlMH/TrxkTK6mMHsSSivpduP/vdsP/dgNA&#10;oX42Q1Sod7yE8ypHWBZRw6MYZyTZiFlviiNHGnieqU+ffe4MP3n6GWzfIitGdKc+bFBxbQquui6p&#10;aoXajvqYoF3Hjh1la/gylluztnGBUo2YX7gdyzGHnSZQFbbJcRXlxJDp+t7QaLRI4pzNLVjoAKXD&#10;7t37eObVCxQqIHR7rCxv0u3MorXGdzsMByWtZo8wMI2tquHZZ97gJ08/h+uG5HlMrzttjl9AWVcU&#10;dUkl8x1LhO3ZqhAaRIWUFZ7r4geTOL0J+qW3AzWFxGJ78PfWB2uWFqyvr3Pk0AxaQ6vTI2o0GQ0K&#10;1s+/QWt2ijD0mZnzCMzboeuQNHUZXeybvHoHWtMe0zPzxOOKItOM4iFSSxzbp1Ilo2GMG8zhEVEW&#10;PlVdg62usz70dWPY7ZVlMDvbY23lMlWZonSN63nMzU+ZyDl3Ej3n2qBt1tfXWdo7TVXB/gOH+J44&#10;heNBe7bJuYvn8d0me/fuN4hqqkljTZlLlLCoSuPGrlWJqC0EFZqMRqNDXZd0O7Nsrqfs3m3oka1W&#10;C2ROlq1SFQWuExI2bfbsFdjOdcRfTQawhhH3U/rq/ha2kDtNB9pM6ZOsJM9q9u07xEsvvo5r1Rx7&#10;+C60mVFwzz1HOXnyDdY2N/CiBuNxwngEUWQc3hd3zbC8skqRCxyrQ1Um7Frcz3g8JE1LWo0WzWZE&#10;HI9otRucPn2a557/Ia7rUlcWH3nw13jviR5oiRv4LO3xcV0fBGysbxmnat80PEtLi6zE50iqmLKG&#10;qOGxd98C0jLDp/6wMvpH6XB1ZYPFPbPkFezffxjNUziuojcdceHcCi4N9u6bwpJmGBaPIc9qhNRo&#10;q8ZzwMWDDAajmCJvkZFRaptaKzyTRgso/FCjiInCHlWlSdKY10+f4eVXTqLrHInmwYce4NChRQJ/&#10;slXZGkVCEEn27xNIx8h1nn32LM/8+HkIbMb1mF63a56lGpSS1JWgVCaN4fr+AsduPszW8GWkW7O2&#10;fpWqVMzP34awzf9NUyaGuj5oNcmsNh4KWmsaTY8422K9r5juSGoEu3cd5NUXL6Fqh1ajTVlWRGGD&#10;SlX0hzHNaBZBiag1WhhkWuKbtIGd/cvst45lkyQJeV6ihUBpQVrk5JWpoQCiKGKoJFVa0Ok08X2I&#10;RwXtpstwNCAvUpqdLrt2TQawPrz4ygs885MXSZ0Olm0TBQGjjZJm12FhcYk/f+EMYWeWjf6Yg/sa&#10;ZCnMzU5TlTbZGGrHJ0szWrtCmg1D4qhTs2cHoUtZK44cnXAaNTz73Mu88KPncZ2IcTXmo737TLmt&#10;wPcCkJog8pgOmmRln1Ovvsizz/yYpjuLyms+/pH7ueW2XVS1xnYEwqlo9wLWhuXP3LPmu6tMhHFS&#10;kGQQOuCF4HkhSo1JkwxVF4SRTZ6XqMgzLKJamZgxbSFrdhhAb2HJvrv+lizT0CMU1iStxqSKOSg8&#10;ahS2yLFEgceIls7p5kP80QqsniPrX8EOezC7i8bsCc5XLlfHBdXcHjICamyalo8sYsQwRiiFq11c&#10;y0Vol0pnNJoeJ0+9wKPfeYTpmSbDUZ/NzZS5+SmuXr3MVLczAVbMvb7dNFtSGhnUX7Hp/4s03m/3&#10;9+3ft935t5t+IQRVVZHnOXEcU5blpE74Wcf6v8jxvF3/9M4G8OKGoanYaagty8ZzA8q6NGi/Umgt&#10;rqcc3bhvaPvnXi83sl8lJXU9wg7A8WxsR6EpqHVp/NOkpMhKpDT9W13aE8YRaOUgcLGkawBgZShc&#10;mr+gmahQPwPC2GqHymAuamO+wA7NAq0Q20Z6v2gqVtfYnk+ur5+sbTfCUtVgSaTvc62fkE13uO2e&#10;e+GOO8BxKaWDCBwKDZ4Cd6Lh3GYtWBOnJP1zmAX/f1zM/62GAW+H+KuJVkOr6xMs89mtCUo0uci3&#10;FcFCIqTRhJSVQmFh+U2GaUqn0WTuzjtJz13h9KmLjIcZqTKXRuhHWArsWhNaHrqskLZGSfEu1f/v&#10;/Hpn9o9SCs9zGY2GRA2HPE+Qk2tTTYaktiPQVCTJGCEljUaAa0PgmwdpXsDZs69j2VCWJTPzs/iB&#10;JE4LmrZLq9llbe00vaWDNFshNVBU4Eu46/6byCrN408/gxO53H3P7Rw6Oj3pnuHs2Wv4fpfVfp9W&#10;02LbJLsY17iuT1VmDAclQpkYqtARPPjQxzi/8cdsjnIcafPhh36Fm48bVPaN1woefeQpGu0AxzPf&#10;SlbAmTdPI21JUZbMzs/ih5CmJZHjkBU5nudQ6oq8Kg0ttQKVw4lbb2F18wcU6RZz3R6/8ukHyGuI&#10;hEFlpbQpyxq0xPZcSNIdlo9SFb7rs76+jhBHAIgz2L9vD51P7+E//qev0Z3xcKKCX/vtTyAxaKql&#10;MakHqoFnT3HmLNx81JzP97z3NtJ0wLU3zuKFHb7w+V+n1wMcOHtunWeeOcP5cxtoJQiiFnmdTM7/&#10;mChsUuQ51vb51+AHcMd7b6auBS+98Dq2b3PijhMcP75khibAa6++gRAWRaW4dPkqR26aJmrCIMv5&#10;zS98km8++ijPv/oD9h88zEMf+hiLi5PdUQpOnnwTIZvY0sKdCIOLosCzwlkOnQAAIABJREFUPJJ0&#10;AAEU1QjbtulvxQwHmqoE7cPiri6f/NQDPPad77K1foVGc5YvfelTTHzFcBwQlk1dC1zHpcYhTsdE&#10;7SbDeJPAb2DZIVmWkWUFdW3kESbB1cVyfDb7Y9qdeS5fGPHYI+f58AP7sC0Yx/Arn/44f/CV/4ck&#10;GzEeeaxcg8MHzXvf8b5jXL56iUsXM/Kq4u/97q+xYHwJWV+DP/7Dx2g2O/xP/8uHkZYZJrxy6hw/&#10;/vGPWVle5wc/+gGry0t85J5bcSJYXtZIy6VIUhoNI01xJpLG+z50G0Xg89SzL+AFHiduO8xNt8wZ&#10;uYkFp0+fxrJcikJy9fIW8U2zhC0YjAp+47d+nUcfeYSXX3ySgweO8dAD97Kw2xyPsOD5Fy7Sm5rn&#10;wuolFpa6htGgwao0jueSZRa2kGS6xPZgmEw8JWRKkvfBqmk0ff7Hv/cpHMtIaV57dZ3vfOdbCF3z&#10;+BNPsLZ+Cw88cKuR7jQEeR6za8+Sqe0wspWzZ89g2YKsyplbmCEIIM0MYNtsN1hdv8b00l6azSY1&#10;hqngC7j7/ptI65Lv/fgl7LDFfffdy8Ej0U79ePbcWfwwZG2joNls0GiFRnufgOtEVNWY4XCIQJKX&#10;hjL+kYc+yPrV7zAcpAhL8su/8imO3Wx0Ea+8OuSpJ3/CcFgaqZ5jkdcZtbKxnSZxmeK3XfIiBVpU&#10;qiIMQ/KyRDoW0jMRwLYLVZZjW8GEyp/Q602z2b+IAtodF52BbUs8z8FyJJZtZCZ1DaurKxRVjrIF&#10;01NzlBW0utseDuu0Oj1KJCuraygaNBoQb8HnP/95vvHtxxkmCYv7FvjVh2+//qzQFVkeI0TNzOzM&#10;Dm/MnJ+zWJZFWZbMzc8RBDZpXuLiICxBoxniNny+/DsfppqUJK+8fJanv3+SSpc8/v0nuXJtiQ99&#10;+C60cMiKlKyIUTrC8SS1NvGNjmUGIbXaxHIclDBSIq3MEKwqjcm15VsUVcV4nOCHHrUy3hRlaRhb&#10;eZ6jcd5mIM4OiAJ/MxKl311/2apH4zoaXdegRtTapRY+leWTag8qm64Q9OSIm5sF4egi1179Aflw&#10;nV4YoYIW1s0PsmJ1GeEwki6pZVFUWzgyxtE2bmUjyppQGs37ysoq8/NTbPZHKJFw5tUX+da3vkYc&#10;jynKjJnpNlWRkYwHNCMfyxLm+eS6RrpdG62447ompk5cNwb3PG+n0RZCEIYhaZoyPT1Nv9/HdV2C&#10;IKAsS2zbJk1TGs0mGxsbHDhwgDRNyfMc3/d3jASDIHgLRT/LMjzP23kdz/PI85wkSXBdl0ajQV3X&#10;DIdDAJIkIcsy0jSl0+mwsbGB53nYto0QYmdwsI3+j0ajnT/XdU2e5wbktG3yPCfPc4IgQGvN5uYm&#10;rhtgWZIsrZGWxrYd4nFKXVkIKen3h/zaZ77EaDSiUg6NRofN4YgwDCnLHPsXsA5MwlFNXZfGtM+S&#10;RkaqFarOCZsmss9xCoTE6Pm1Zjuz2XEj6sqiyG2q0qIqnAnrbOLT8Bbzd/kz9fh2vOLbeSsoZeLt&#10;q8qw+uzt3PYdnYC8vnEJqdHqrwcl10i0Y5EKiW40aS4tERxYguku+B75hFAgMMUoN/7i3QxU0/pb&#10;aOq3ZQsY4z/9c7cuy5bYDjiiSVHFuGHI7LFjjI6fZtx/mjhNkCU4pZlyiUIjao2FuZmqd4n+7663&#10;nSSaK3B7c9/e7E1UyXXqcpFArRXStpCORZXm5HkyoQ8bpDkI4M477+R73/s+YeTz4Qc/YijIgUs9&#10;0LheAz9qkGQxm32LojQIjVAw2oAPPniMez52jGpClba2QR0Fzz3/OluDDG1LqrogzmoanoUXWvhe&#10;A9cv2diI+fY3T/Gpj91M2DQv8PDDnyZo2mSxOT4ErKwUnL9whjjZotVqEScQtUzm+p133c73vvsU&#10;zWbEgw/dbxz7Qwcq6PSmGL76Kk5nGmVXXFmBQ3Ng+7B0uMeX9vwKhQf412WoEhP95tg+wnaoCk1d&#10;6Ymrq0DpCq0E3c4Uy8tXOfnCSQ7s/RDzC2bfnJ6Ff/SPPo2WsDaEZsO89nZ0lcBBCpeNjT4vPP86&#10;uxePMt2EqTmbT/7yA/zy5z+MBkabponQFrz2xllef+MMzcYiQThFfzCi1iWe507Of4TEwp64IUph&#10;ENFOz+EjH72Ve+69Fc8zZnS6NsObJIH1jQGbWwOqUmNbDmfeHHHbiSbTU+YL+dLvfJLf5JMmR72A&#10;WhlqcT6Gs2+uEI8UstUgiWvyGhwtIYBOr83q5oDWbBdL+Kyt9jl/7hpHb2oTRYZtcOjAAof+wRd2&#10;2H9yQoPexgfKyvhCZHmJFhol5I5JkRCCNE2xbZtms0sQTRgeJVS1RNU2rhNQaZciq7h4bsBrs4rj&#10;JyRRA4KWwy998G6+9e0nyPKaV0+dIfIPsWcXtFohn/q1j+FHEeVEw4yAK1cynnryGVMACZ80hahh&#10;7rV9+/dy6PBeAm/yQC/AmTw2ri5vkqUKYbnUCAOC2hgRtw8fvP8oH/jQUeJJ1J6PuT/zGDbWh2xu&#10;jqlKB2ltcfas5vjtgumei8bli194GPGFyfeVmYFPXUISw8lXXkMJHyEcamWTF8YITjoCP4hYvRYj&#10;ghAnEBAY6YiaIKhRo4Fjp+SZZnnZhP94Dtx6+zRHjn6RIDBDQ2/ChCxLePPNZZKkYHNjYAZkmDjF&#10;9951B0989/u0mg0eeOh+hAQ/hGIAnmfhNzzifIQ93KAoD5n9BRiuZzzw0Ak+8NETVJNrxLuBzfT8&#10;Cy+ysSXRdCkrQRxD1AHXB8/r4HkZa+sDvv3Np/j4J+/DaxtGw6c/+xDtBjveIADXVuH8m8ts9VMk&#10;DRzbIkkGSFUjpUZaNbquzbWf51RAKB2UFtRakaUx4BK1AhTgegGU4HguTuFS1TVZWTAeG3ND4fIW&#10;MGEUTzLrJXR6XTobfYZIPvXpu2h6sHJ5wPxim6mZOa488Tyzu/ZxdXmNlZX97J02nzvqBPwPuz6B&#10;3TIRwcUOaVHh+DauazMaDwn8BkkKUWAGwHfeeSdPPfrnNKM2D374ISQQeA5SgeUJlldW6MzNcfEi&#10;7DIBJtx8y0EO7ztI5Jlj3t44ixquLK+Tl1CpEksbD6QgMM+EuhZGAulJ2u2mQfJLKBMzrDZAmMCS&#10;FlGji1KGvSI8EJaH64eUqjJFtXi3uf9bW+poqJKU0HUQts24qBgXMVglgefTDgTN4SonpkvSk99l&#10;8/zzHFiYJmm5bGSK2dvu45Q4zKo1Q0VJRk4tShAVttZYWhE5NqM4n7h2ZATNgAurFzh07CCnXjvD&#10;I4/9Kesby7i2xLUtiiymrk3N5Tg+mhrXs9na3MLzPLQyDWBRFMY42No2+4PV1VVc18VxHDzPY2vL&#10;1DF5nqO1kQpsU/GFEDtNved5XL58mV6vR5qmdLvdyWDcIcuynWfhjZF+phmuWV1dZXp6mqmpKdI0&#10;ZTgc7gDERVEgpSQMQzOY7/cpimKncd0eLhRFMfm8jmE4TvwAkiTB8zzSNN15Ldu2GY1GKKUIgoCi&#10;qNFaTVIOTFw8SGzbmQz0DVVMShuJ/RaZwM+CsvJtgW9Q2I4EapTODT9QCBxfY7s50spQCISe9GtC&#10;AA5aSZR2UJWDVja6NvHOKBfwJsB7PvHZkzdkOv8FejItf1bjb+T3yuRaI1BKTwwGTNf914WSKyHJ&#10;hWRQC1Svy/QtN8PRo9BpG9Mtbaaozo1MjBuOdTsa6d3mX+wYHe7kT3JDXBjv/PQRE8Moz4+o0wKC&#10;kPDELex7/1VefPUNkniME6uJVMTCUgJRT248yzb22O+ud9c7rO1NO8sE43FCmqUkcU4SQzM0cUxu&#10;GJBvxjhOjRcG6KJmazjguecvcevxPTQDOHFilv0HP4sXGYfrcQZWDV1b4PtdgrBFKgVRs7VjtLS6&#10;GjPbjdAKxmMopClcNbCyOuTpJ14mzy2kbIDuT4zlJp4VCtY2htS1TRCFJAm89lrF7YdsGh0IIpsS&#10;cCdNfzlxl15dv0Ca9YmTiIuXR+w90CQM4MSJXRw8+BuEk59P8hKrrmiKgN7sHHn9ClHgk5QFP/rx&#10;szh3HGP/XEjSNwkGyoUSuLCySrfVZSowH7JSEjkxAN32SpDCRqkSrSsuX75Kp9NlPMr4yU9e4gMf&#10;OM7slNxpKJRlct436xhbCnwnpEoAWWO7Fp1mi43+Ks8+a/Oe40vMBQI3lNRCmGi0tomee+nlc1y+&#10;tILrBEhpU+TVzvmXjo1KS8bjMVlSkMQF2dg0pFleYVs2ng3+xA9BT9BgS8APf3iS02fPk5eKKGwT&#10;pyUnT57Gkrewe8mj2YRK1QyzCqRHywdLwcUzCd979CnyvIEQAdKKsN0mlgVuEFGtwtXVDfx2xDgb&#10;UucCz28zGhQ88/QalZph7wFIspzItxDYCAFXV7ZYXOiSFibe0XJ8wlabPPOolJhYB5r9Ma9KHL9B&#10;meUMhylbm+DtAssFP+ohravUwtA2y1pw5comL714mumpo8ztNk3GTTft4YUXF1lbzbl8ZZ1mFNBp&#10;76LdFDSbHqN8Qn2fbO/jeIuiKKgri82NmK/9ySvcfe8tHDgCzUhSUZDXJbYVIoSgLuD8hYzXXr9A&#10;nJREzeb157sAPOivDXC6bazAIODbKnLbgid/+Cxnz1ykLARR2CGNFS+fPI10DrJ7ySJqmUY/SxMs&#10;YdEKjcv+m6fHPPboD5DCRksbaheNQU4VxvRxazCm2Z5nXJWMk5gwAGkLAxiUgiTWxCMYjLZ49ZVl&#10;lFpg315z/VQaBnFOGHqm2asgK+H0G+dRlUt/veLSBZjZA00fjt06y+GDn8VumcjaYVEilaLreviR&#10;JGhYZLIgajk7+8u1tavMTi1STXwoCg2thvm8K9f6/OSpp8gKhbQidO1Q1Q5lbWoWVcPaekpdNQiC&#10;kCR2eePVdW46Ok2rZe6NkokBn4Akg/X1lI31hCy2aTd7hM0InSuoMygURZlQK0HohrSaPSygVjZl&#10;YeKodOWgXdugf5O6qc6gLDRxmhH4EbMzizTbE9VqCXGSM45zMmfEyZMDbjnRZqoB9z9wN/d98G5G&#10;gh1mzvyeNrqGNC8IGz1sp8nG5piv/79/zv/8pXuxHMiTnEbbo18oMgUXL1/m5kNLlGWBa/tYUlLl&#10;FXle8srLm9xyokfLh+MnFjmy99fNfmvBZgq1rHBdm85UiJYCrQOee+4C0tlLs208VYLohrJRQFZW&#10;XLnSZ/lqTDwCrxlgWSVJAu3QyHeyTKGFjeuHbKwPzADXBScAy/ZI8y3watxIkuU1lYJ2NEn0sFyS&#10;pCCOM4TtI7y3Un+l3gas1Ds2C++u/34a/5btEY9iUsfF6fRwtCAfrtPMr3Jzs2S/f5ULf/ZVdltj&#10;9ndCXjl3meZN72H3Aw/x4yuSsbebtO6g5BhFjBY5UtdYCISwWdscMzM9T54WZKKkFCleTxHO1vzh&#10;//6vuXr+FaY7DdAa17Ung2ZpDFzLCsdxqKsK3/f54he/yLFjx6jrmj9/6oc8+eSTeL5p5m3bptvt&#10;8vnPf56FhQUuXLjA1772tUntZuSTtm1PEsKux4b7QcDDDz+M1pp2u83Xv/510jS9wYHe5NRrramq&#10;yvgL3TAA6HQ6lGXJYDDAtm327t3Lvn37mJ+fZ2pqiizLUEqxtbXFpUuXGI1GvPnmm2RZRrfbpSxL&#10;pJQcOnSIffv2YVnWJE7TpSiKHb+Auq5ptVokScITTzzBSy+9ZAYhWlKWBY7tmPj60lDr0RZVpej1&#10;ZrCki5S2acxviIw3nmo/vwGt6xLbMX5CGkWtKqDGcW2TYGPXCJEbqr6WCOmaWFHtoJRNWVqo2qYu&#10;HVTtoJQDuOxQVrepZW/X372dvFaL65vhT8lCbUOT1AilkJYZyUp5PQNe622X5l+s7//5iL8gqWHs&#10;2fiLi0wfPwq7Z8GVVBMBrAM4+oa32v684q/yzn/7KNbiLQHB/1UngawwpjrYE8el+Tmaxw7jLC1S&#10;DUdkdYUvBba0cSzX0BKBUup3By/vrrcb6e0UNFlaoGpT6LquS7czTa87b7K6NaxuGs2zRlJWNbYM&#10;sG2PcbzF88+/RJEmfODOo1AbRGarD1/52nfZd2SRBz5wEygIowa+32Jj2Kc/jOnH0HVBKY9/8c+/&#10;yi/d/yFOvH8KV5pi+tz5i7z+/DnOvL6CK3eB9LCdAD+QlIUxybMETE8vcbG/TJbXlAH82Te/w9WD&#10;u/jcb50we+Jk+Lh6DR5/8hHOnDmDY3VoNqYYDQse+fbj3PHeQ9z1/mNoDWEAgy346p88wsEjM3zw&#10;njsQGnpTXfygwWCYEBcJVR6zb3qG6XCJdvs62nfu6jlOvfEid991D1NLs8bZvj+i0iAsa6I1N+77&#10;Ri9nsl1npxbY3LzA95/6EXGyyQP3f4iF6UlDlsDFtT5Pn/wBu3fN8aHb34vtgiU90qRiWCTYTYuX&#10;XnydfLjOx+59L64/cSF3YeUq/OBHp3n99DN4gUt3aprBoKYoRkRRkyTbwtU1Silc16HbadLrTRkU&#10;U8PqyoA/eOwxbj1+G/f+0lHyHBwf0hj+z3/5B7huyGhc0ow6dHpTjIYxFy4uMxwkdKd8PvfZ9+G4&#10;Fq3QogYuXIIzr5xh/fyb5KWiyDWldrCkh5Ye5rFrztuevYe4kg4YjUukhna7Q5nVvHrqNHF2mThb&#10;4tjNUwYcL6Hfj3n8ez/k5mPHOXbzEo0WbG4NEJY0kjUpTUazqlEILKRBGiyHVruBa3peyhryXDOM&#10;KypShBQEro/lmMIqTtkxvgsDuO32O3nssWcYDlJeevF11lcv8fGP3EqrG+K7hqJclvCnf/pNTr9+&#10;kdnp/Whl0+1MceXyKj/8QcUo3sWhI9NEkWviMwHLgu8/9QbL1wZcvrxFqSTSdpCWc/05W8Fjjz2K&#10;Dqe478EHaE1iNM+8tsHj332CLBWMRppG1KPdnWI4yrl44TKD8RrdKYfPfPYuHAfcKATgwqUBr7/y&#10;JlcurlGUoIXxSJBuiOM0SXKIPNPwLu09yGuvb1JoRSkKhO2RlooaCyFCer29zM/7nLu0xk9+8izn&#10;L7R4zx3HuO32GaIIxAR7zwt45JtPc+XyKstXN9i1uI/1tQF/8tX/wnvuO8Lddx5DZGaI1+/DH3zt&#10;6+w9utvcnzWE0Qy+32VrMGTYL+gn0HOh1h7//F/8Hnd/8GMcf99+XAyafO685s2Tz3DmjfO4cgEt&#10;PWw3wg8iigJqYTLfp2d2caV/iTwvqSufb/7Zdzl3di+/8fn3G9BFmASQK5fhse89xbXlPhASRU0U&#10;NRcunKO3q4FWBlUyRamNFpLRsGAwgrABtXKwXZ8iLSl1Sq2N5t7zwfKg3Z1meRwzHhf4Uc36Bsy3&#10;DFMiak7RbG9ROiGnTp0Ba4mj+2bY0zGXh+3A//Wv/oRdvSaf/8xHEAIOHdjPTVdLnn7+FWZmphmM&#10;R/z7//QtfuNTD9LsmXMSeJJnn36JF186ya6ZzzAfGTPOsqjx/RChHZ595iRpvod73ncAChM+FG/B&#10;//2177N4ywz3/NJNaGBqeoGp6UVGacGzz71EUqfcdPMebr05Io5NLKUQ0O9XPPfCc7z8ypuMRgGe&#10;32OcpXRbHtUk7tqW0GrO4HtbxOOCw4f2YU1q6yI3kYcCiySNERjmzWgIoQ22Bil8/KBBpV08P2SU&#10;Z++WA3+L12g8ptVuIITDYPMarcDh9nmbztYq1Ss/YHX5ZW6d9di4lrAcw00f/hyX7XkeO5PhLN5O&#10;NjZDOI2DkqYR1UKblB5hYQcB0vVYX75Kp+fhhCUPffw+Dh3u8ejH3s8f/btX6XYabGxsATZa1wRB&#10;ZKJC0xStNRsbGxw+fJQvf/nLHDy4HwDfC/n2t7+N7ci30OwffvhhbrnlGN/5znf5yle+soOqO46z&#10;IwmwbZuyLMnznCNHj/LlL//uzvdx/vx5vv/970/Q9IIwDHckOlprwjDcGQIIIej3+3Q6HY4fP857&#10;3/tebr31uKkgJ8k9pnnWWJYAPgDA7//+v+GFF14gyzKklPi+z/Hjx3nf+95jas6swPfdtz1fVaXY&#10;3Nzk3LlzE/aCpixLXMdHa4FS4Dg2eVqTphU333QAx3GoaiaR9gJ7m4JleJe8bTLApA42CU71JA2n&#10;xLJrLAtsR2PZNUKqHSNBKW0QHlrbVJVFVVjUykZVNqq20cqM3HeS7CQ7nm4/09S9A0R83YDQnjAF&#10;bvCDujTS+uKlZZTxP0YpWNo1z//6D/837r3rw+jaRtauieEShZl0Kg8lzENNywpbmcxkXUhszyem&#10;olENOZQsM/z6f+Q9r7/IYp1yzZHE8zPM3f9B9jz8aXjfXdBqkVs+2pF4k8naWwakk2HFRN3+84wK&#10;/8Zr+P+q65099c0JVlrdkMTADmV1O5sWCXGsCRvgyJIqHeBYEl49w6n//IcMH30C/8IVumXFCJcr&#10;cweY/tQXebq5h43WDKKuJlfJu+vv3LrR3E9MRJDbkSETYxQpXCzLmWjHFFk+QpMTRh5VMWZxts3W&#10;+hBhTZPXLlmuELZCyhGuW0GdMT81xxuvXaLZ7tHpTXHuynnCrk3T85CbGaHfY0u4qNAl10PaDZuy&#10;v049LPBlB9fzUX5NIWMqMcbSYKUBZAGqbOA2IsZOQlxu0fVsqiQlcDwuL2/Q3L2X9f6Ypend5IMB&#10;Da1o9zxeXz6FFYaoNKAZNrHdHFC4dhdBiKotECVpvsbMbJs3Xn+TdmuWbmeeS5cu0OxookCi4zHN&#10;9gwXthSy0UY4NWXap95aZbbRRlQOWih0o8btOFy4fJa56V2IcZvVK6scOrKHja0RrpyjVjaVyrEd&#10;TVaNJ9N+M2F37Jxaj6nrAVLa6KJBmhiK28zuaVbHl5CipqVdyoGm5+8hVR7Xygq/61Fkazj1iMVm&#10;SJ7G9LOC1tQsunKo6oxK9alUSVX5KO1j2x0sx6HWY6MzLEzObJ5ODPWaCWU5QtcwMzNHOo5J8oxW&#10;q8VWf0iWZCztPUgcp5SVwrUdhGUcyNOixJEOjl3juxnjeIvKc2h2phAqYLS+CWmf0GsRBfsYljap&#10;46KdmCi4SrqxwpxeYDyqoOOi3RCpe1SlM9HmZoRRghfkOF7F+voqtgxoRF3iYUaz2UTpjEuXLnHw&#10;wM2sro6x6CItD2QOtsnedb0IXUfUJYzG60xPBYyTZWxLEvpT1LULbou8UHiypkxHDIcrNBs2UcNm&#10;azykxqPVmmU0VjSCBqpMyJI15uc8tjbHjMctvKDF7qUOp8++TFVVHNh/hLVrMVpZdDodBsM18nKL&#10;qOEQBEYzmCU2VIqGa+KeBsoht2zCyGXfQovf+czNWBrqccG//jf/lrHyaUzt4to1c/20PBuhJEoH&#10;lJXEMdMikjQnLxKkUyMdjeMpkvEWtqXpdDoIbbO5MaBMIfDbWG6Etjwq6VPqgmZUkQyu0UAz3Ihp&#10;tQ7gtLtsVkNG5Qa9LlTDPu3KZ7QVI1ptSiyiKALkRMeqDc3Tcdja2mLPnj3YUhInI1RV0um2KMuc&#10;OEsppGa+t4srJy/RbfYIZ9qcXX6TsGPT8D30Vk7TmyKpXXQQEpMRtSX14BJFsoFrO1h+g9ptUygH&#10;VVvYZHjVFShLVNHF9XeT6g7jYkzY6VNlG7Rocu3KGt3dC6wOtlicW2Q8HOFIi26nxcXzl/B9I4ky&#10;uldNEAQoLciyBC/wDS0/L7ERtAXYlkuiLBJq7FDSakCxcRlLK0aZTdBaIMWnrBLmGgXx+hUC6bHR&#10;L2jM3YzwI1a3zrM4G6BG17A0+NYCl5YH2J1pVgfXmJsLcEloI8gzSeXN0x+M8eoR7chmffMardl5&#10;Ylxa09MURUY+2sDJNvFUjmdb5LVkXDk0ZroU9Qa/84WH2dX1QcET33qJF05dpPY6rGxtELYkC1M9&#10;Lr1ylm5zhqn2PGevnsOZ0XihQ7mRMN1dZBCD8BzicotxuonnC5pBl8ieJRtl1HmKFyicoEKhyQqX&#10;Ujlox6PIhsyGFsV4hKUjhmlN6Xm4TY/1rXPMdrpYI0VkdShiidsMKBsZmU4ZjxPmZmZJhwmutMnj&#10;HKEEeVmDZWEHHrW43hRYWmGp6zJVJaSR8767/juE3Wpsu6BMExwlmPMtFhnR2HidaOUZ3MEZdLFB&#10;ZrlYS7dRLdzGRbGHgbuLWHTY2EroOAFKQCltcsshly6VZRvKG4rQEQw2l5FqwLGjixy+aZ7jt+7F&#10;teG10yf55Qc/imvZDAYjGo0GSZIwPT1NVWuyLCMIItbX1/nc5z7Hv/pXv2c8KXyfbz/yCF/+8peZ&#10;6vV20OskSfijP/oj3vOe2/nudx/nd3/3d5mZMV4b23sRGAp/WZYkScI//if/hN/+7d8kjlOiKOAb&#10;3/gmv//7v78j7bRte+fnpZQ0Go2dxj8MQ9rtNh/84Ae5++67sSwjMTt16lXOnj1LHMc7MoHZ2VkW&#10;Fhbodrt89atf5dSpU3S7XeI4xnVdfuu3fosTJ25hMBjx1FNPmdpn4i3gui5JkuywIp955hleeOEF&#10;Y3Rbw2DQJwp98jw1rATLZ2szQSmXz37mS0zN7mUca4oavKBBofTOoFWiJv2nfNuaWEpQOkdTYdk1&#10;jmsMTIVUSJFiM0aIAq1dLOkj8KlLlzSHPAWEb9B/baIEwQyEtBBYQqDr6i2U/be0wqJCCYW0aiqd&#10;Ia2Ks2++wT/9p/+Y0VibJCxdM3Q9vvL86W3E3+RUbhslGMRfIoT+a0PaayGpXJ9ocTcLJ26Bg3sh&#10;dMikQrrSgA43aPqRGiXZDhXangH81XqXXwBZ/7ceHPyi49OTk/7TyQZ/kbOkhIk9MzMBc1EpexLB&#10;1W0zd+Jm+s8+T7K8jJuUlNJG4KCFRWFJCkvgqIn/wrvr7yDXTb2DU/GNru0FlmXwT8d16XangZqq&#10;TpCu4tKVa1jSxxc2UnhYDniBjWU7pOM1snGBVCOOHD7B2saQ8VgxM7uXtf5Veo02wvHIS0kpLPKs&#10;JqtrsjSlqVw6rWlkHhKnBWkWozzLxK9VmoZo0Ymm6W+MyYqCTBXahPPFAAAgAElEQVQ4ToOyEOSp&#10;InJ77N49RRZYzIchq8vLzDQ7yLziwoVrTO86CLZN2JsmjUcMx8sURYHvFkRBA1VL4iQ3sVbEHDl0&#10;OxvrY+IRzM0cYGPrPN1mh1RVjOIKP+iyNkzxGg7d1ixpWhFGPfJhSZyPKClwZI2UIXkqaVpt5hfa&#10;bPbXqZVCuhZVdiPFrMbzAvywydbWFngKLwhIkwGWBdPtWXrtBmmmSMcV47GNY0Pb9wkDlyIvSYqa&#10;1tQ0q/01WlFAFARcW17BwiJoL7KxmiEo8SOJ5bgoVVFrcF0fIV2qqiYvCyxLYOHg2A7dThdkitKr&#10;IDTd5gIXz18kjAIazVnW1jaIwg4ze7osL68RRRGWFORFQV5lWJZDtG20UFfoKiD0GmRSkYwFUkMQ&#10;tQkbHra2GMdjktIlU3ri4q9A+WC32LM0x9VkjSSv0XWJYzv4vktZZxR5Ra1qqmFBmTfpTi2RJ4o8&#10;sRlsjlnaN8PRo9Ncu7aGkC5CSIRtTZgrEy8cLcjzEs+NaLc7OJ5EFiZC1bYgzSpEWVHVBZZXEUQa&#10;2w0QWqFwaDUWKJVDMlY0G1021tbwLFicP8C4v07kddEqJAgjLpy7ynRvD1LCxvqYbmeOeFwy6Gd0&#10;e/M43gyDwQZbGymO3cCzp7EsRZ6tYPkOYdRCVSVZXlBU9U4VYYUuYdBiYy1DWyUWTZphF5EmpImR&#10;MljCIitSymqMtAVh00FhKKS6kvh+gNAlyQgkFlEwixO5aGGZQUGVUzsOSEkc19S1jfRslvYusnwt&#10;Q5U1pVJIyycvKuoixLJm6fUsRmqMsI3bvlKCqjRmVpZoobXFLccOs7q6SpaOjIFdt8nmxhjXtSkL&#10;wSgvseqEw4duZ3N9wGgMs7MHWO1fptvsop2cvHCoao9SW8RaMM5jmsKl1VyEWjPOKuK4onZcqCWy&#10;rpCeR7fRZmtNkhWCtFZYXkhRbZHnFZ3QY9fSEpXrsBCErF3bpNPpIiq4cGGNuZldWJZFGBpzyGvX&#10;1ojHBY7rgqixnMIYV8kGlhagM5SuDOKvJKNByWAzZnerTZEnuE5AXtUkVYEtLbJEgGjg+iGdjkRb&#10;EYNxQZbBxmaMV2s6UZskVvjBFK3eIrXtEkYalUqKLEdrjzS1WJg7hMw2ScYr7N59GL/d4uT5S2wm&#10;Vzh6+AD/8O/fRVCZgI9LZ4f8l298i+7CHi6vrnD/A/fRbpqmnxrypKbMoEIQhT2Gw1VsPeLQ4dsY&#10;rA4ZjWtmZ/dxeXyBRruNdhzSVFCWkjQv6Mz2KKloNH10YbF8dUjktoj8JoiUfv8aeZnh+C5Bo8FW&#10;HOPZHlVZI4mwZYtWwyUWFqPxkF0Lh1B5iq4ritKaIP6SNM1J6hjPjRiPctJRjqVzQjfEDTwsr8Z2&#10;PJIif9f8+G8xs9G1LUQ9ZkpnHEDTWjtN/PoPqYZnaXc8iu4CdThPf+pWNr2DXC57jOsWwgqxGi65&#10;GiJ1jRIeAmko/vUkFFZoSpVhWzXHbjqAqvvccWIvG+sbFPmAuVaXwwcOcurUKTzPmVD9jca9qo0m&#10;P01TFhYW+MQnPmEYVxcusH//fprN5gRZVzta/W10f7vvMI2x0fBLKSe+F0ZbXpYl09PT3HvvvaRp&#10;zhNPPMEnP/lx7rjjDjqdDisrK0RRRJ7nOz3kNs1/NBohhKDX6/GFL3yB3bsXUQoef/xJnnvuOba2&#10;tnYYAtvMgG3d/8zMDOPxGN/3d4YCJi7VxPWeOXOGb3zjG1RVRVEUO7T/8XhMlmX4vr/DVjByA2fH&#10;cL4oChzHQynDAti9ex9TUzPXE+603BmSVDca/bwFCIMbNfZCGHAaDNLvOALb1WhdoZUxAhW4CHy0&#10;clG1S1nYVIVA1RIh3AmTQ19/PVmZXphtNr98+9r8xnpcy59KVNqO/7se52ga/21jP2Fo/1Je/zch&#10;tXFQ+is2xVoAfkBzcRf2kcOwMAeupHAnSP/2CENpkDUVmgKME/3k6/y7rpDajsAwMn9D5dDcYEDx&#10;C+IdlADL2R4bCJO9LTV0QjqH9tDav5vk6gr5IJmkAJgpdSkFlSWwqncb/3fXO8/EwzCgrjRlWTMe&#10;JbiFhbQUVV0Q+i7dzixpqsgLheN7eLaLFApBRVkJ9u47wvKVa2xsJiSJwvKkobLpgCy3CLVPWYCy&#10;JZb06DZ9tMqxxinDIUxHXWSeI4SN52ocv4sqFAwjBpmmO9Uj1TkbyQjfiUD4OHZAnjskxZgry8vM&#10;7Z5FujW2Cy4BftjFtlqsrK9Rjs/SbQfMz8+AUAy2KvIixnUaNJo+rc4eri5fZKu/SZoVuP8fe2/2&#10;ZMl13/l9zpLbXavq1tLd1Y0G0OAGQuACgiBBiqRGgIa0RqRjxvY8jCP8Ij9Z8+IIPeh/sBWO8MtY&#10;DmlkPWjssEKWwqYYJk2CEEBSALgABNEUsaPR3eiu9a65nTzn+CEzb99qNCGNzHAEg3UiKrq66tbN&#10;vPdmnnO+39/39/1qRRzXDaFlWWIqcNZDPyQIahOZPLdUJmA8LhnGQ5ABVc9QsKA/2Cad1Pbw0knQ&#10;ddyM9x5jLUrXxlPt4n1wcESSJHS7Gk9KpztASs14MmdyPGbQ38LKiq2tHfAzfJ7hRUluC+LOANmr&#10;YLHAWA8iodvtEgcJPhowXTjWNvrMFnuk+YKkGxNFA8pSLt10O50O1hps4ZnnKUYLpC5wLidOIm5c&#10;n6LViCiMcVYgZY+qCihLTdLZYL5ICcK6ZUGqgDBKEEJiSo+mg/RRvWGpUnKbE4cRYVfgzJyjyRG9&#10;/j3EQUDpBaiAqDMk1F2mNwSz6ZR4a4hJJ2AdnUQhlaeYG6SoK9J4RS4EVTbCG8XWRswiPWJ8PGa2&#10;uM7axoAg6lCVYd1mITWmqCWBpa0I4yFFUZGlc/ISpNZESUjSXSMvC5zzBIHCuGNcOSdQFdY48rkn&#10;inpYG1OVFc7VzsxJHOFcyHyian+MrsWJI3Kzz1BuImTAYp4Ta4mrYkzhmU0qdJTjvac/SAiDgDJf&#10;MJ3NWO/FGO9wCHQYYUtD5dwt2rgEbwX9zojShhQLiGSAKhK60Yjx3KBDgZUepT1hIkA6KuMRIkTS&#10;wXtJVZRUpiQOA+JujDU549mYrTNbTAtDagTGgtQB3WSDIp2wPz+m1z9DJRSzRY7uaqToIFSXIuvj&#10;SggGfaxNWSwywlDT7cZoXWuzsyzj1Td+hpSK3TNnkdSKk729PYL+kLVBxHoXbl69wZE9IM1zEJq4&#10;FwOOsswJBRhrsF4jdcSwP8QKhcpSZos5a70zUFYIGROFQ6IghirBFwWTqWFt4y7yss94Ukc2SRkS&#10;hDGFqSgzx83xMTvn7kLLNQI1QClDp5sSRJb9/au8eWXGzs4uo9EaUdhjkRbMFnM6DBj2QrJKIqwF&#10;YzBliVWeKOoSRCFSGMrsAFNqusMepYophCSQijIrwYRkeIoKqoXBCc321i6hzrCzijSr0MQIEbFY&#10;WPLMIzBoKykXjiSRIGe8de0q50d9dGiYzY/Zm4zpdtbYGK6xfWaX+aJuWclmcOHSgN/7b/8LFhXk&#10;tvaMiHV9ne29PeXGOwe1Y7UPCIKAu+9a5+a1tzmuUvIUwkATdTp4H1OUYJ1BKws+IlB9IjUk1BpT&#10;lKTTBdvbF6hyQ1bOELKk21ujp2Jm85C9GwW90QAtcrLFHF1JjHNYJSHpEEWKw4MbhAi2kk0CF+ON&#10;JstTTONHs8hKulHE2toIVxgEkKY5pTF0+7rZdHOHflvPKSPwyz20c5R7N/jYuZitxXUOfvg3TA9+&#10;xr0767Cxy8sHJcnWr5OOPsQVP+LmvAu9dQorMOWc/nqX49wjcATOEtiSpPJIVyt0rajQkSPZ6nGw&#10;f50337zMf/4vP0+5sEwOU+75xL18+be/zKsv/4wgipfVbe89ZV4QKM3+/j4PPvggH/vYxzg6GvPO&#10;O+/w4Q9/iKQTUZqc2WyGtXZpwtdG/Blj6ti/Bly3ZnyrPf8f/ehHuXjxAu+8c5NnnnmGxx9/nHPn&#10;znD//fdz5cqVZX9+EATL/YgxBmMMu7u7fOYzn+H8+XMcHBzx1FNP8dxzzzGfzwnDcOlCHwTBEqxL&#10;KVksFktX/slkQhzHZFlGGIYoJZaGgm3s36q3gNZ6SWS0KoSqqpbEhDGWIKD5meL+++8HoCgMUsZo&#10;UQN/592y/QFv35MYahXXQajRgUfICu8rELYupru4KW5HOBtQlrKW+Fca4XULxxuMZ/GywguLaA39&#10;hLotQlC+5378VlZ1U91f/W2dDC2QCJTwtCnwraRBtnIGL5eV4lbiK2mlTAK8wgmJbdQDyjfNA15S&#10;qJCFjph3EqrNddjehDCkVBIvZB2Z45r8U+HqN9jXzjgCS9ud8KsuMl+yUU2Vv630r/78PVUXFlRQ&#10;kzCFNXXEmogh7KLWtuhcvAu3s0nZ65IF4QnZGv692yxOx68G671CM66wiqKZTEsQjjgOieO4jmJR&#10;Id5JlIyxVuO8rGWRWpGlc/b2bpJnJcPBiBvvHNLrrlFWlm6/B1KwmM85u73L8dGUtHKIoF6wbF4y&#10;H8/JphneaZSOmOcFXkmCIMKUMBsXpAuP83U/897xPsaWRDpCy6DOehcBOoiIOz3ef9/7cYVh0O0x&#10;n885nk8JwpjDwwmjtW0uXNhFSNjf3+focFwz6J0QpT1ZtuDGjRv0ugOMMfR6HYS0zBdjdnZ2ODqe&#10;0umuo4KYsixris6UZLOUOOkTJX2mac6iqChyx2xa0AmHROGAsOkJ10GEVAEOS2ULhPQoVfeCee8Z&#10;DHrEcchkMmE8nhIGPZSMkTpg98J5gk7IosjBB1SFZJFWeBnhFehEcf3GFdbW6+rAeDJDxR1mueHG&#10;jT3W19eZzMYorekM1vEiYJHmFEUGokJIu4wHipOIOA4J42YB9jVRI5RmtLVNZTWTccbacJ1Op8PR&#10;eEpZWuK4Wy/qgUQHEiEkRW4wpiAIJIWxGAtaxXTjIUJIFvOMsoSoO2CaLtBa0o0VrszIpjn4EBFG&#10;xN2YyfiYzfUBo+01FtmM6eyAQS+m1+0yHc+ZLzwqWCctYDZPGY+PkUoggpD+xhaF9VgnyYuCsqw3&#10;REoplAxQSIpsRqBgOOzT6/XQOsJUdWXFuQqcJ4lDlPRUNicIAsK4i1b1l3OSjY0NpuN9uj1NGAmu&#10;XbtGv79NHK8DjjSbsHVmk3mWsphn7OycJS8ywkgx2t7A4kibfkjvHZPpMWU1Y7Q1wEnJfJFTpBla&#10;QBLW5+2a29l6kFEfGUQ4K9FBSBJ3qZyktI4ojtFR/fmoQIP0FEWBKSsCXZNy1gRo2SdJRiBi5ouC&#10;wjiSTo/9/UNs5Ug6dY6xNQVKBUgZI1TCoiiwso4E7UUJygownkpGRP110rxAC00Y1lWpLMsYj49J&#10;szllVbC2MSTpJoxnUw6Px0ymM4ZrWwRhj/HxgpvX9+n1euRVQTLogIL5fM7Ozg7Hx8dkVQWBIIg1&#10;pUmZT4/JpvN6/lI90swiRUykatJkNpmSL3K8C0F1ODgcY5whCEErhzUW6SN0GBF3+tz3vg9hjKfX&#10;HbCYzRlP643vweEh66MN7r73HoIw5OBon/3DAyrXxozCwcGYPM2w1tRGu0rjhcNWJVVZki1ydNjF&#10;eV1fo4uUYjHHuwovApLOGqWVBGFSk2u2Jg8WswzrAqJ4UCcVCEdlatIyCRO6nQFKJ4RxwmDYI0nq&#10;No+88nR6aygd16kcacaPf/AjXnpxgQeSYW3MWhgIIuh2IAzqjVyaw8uv3+St6weESW9ZrbxxY49e&#10;b0heeZJBDycFs8Wcne1dxofTmgyMI4yrN/pHhzOKFGQV0uusMx6Pca4kiCQOz2yRk2WWKOwwWt8E&#10;Y+ttJZrucJ0w6VA5S1lkSOtZ749QXlNWFYs8w1DiVJ2eomXIen8ErvayybICJQOiOK7n58Z0dem+&#10;5FeLXuLU7f//a1nBO5S3KG+RTbOzp0YvFo1FL/9/MhRMrnw1jxEOLywSg8SgnUM7CCuJtjXmkb6R&#10;95PStUeMzDX+2S5Er/8t0+e/yjbHbG8k3FykXPcDeg/+c8ajj/GGO89xsIvrniM1IVJpkiRhPJ9S&#10;Kii1opKyaV12SF+hfE7gUmw+Jp3f4Ilv/jWL+QGBhqPDm3zn6b+FwvP5z38ehyBNc+bzFK3rzPlW&#10;qbyxscEnP/lJ7r77Lp599lmef/55jLEopdjc3KTX69Hv9wmCmmgriqIBu3WlfNWYr43Pa6v4H/rQ&#10;hwC4efMmTz75JJcvX6aqHB//+MdZX19fpgG0SQBtBV4IwYULF/jsZx/Fe3jmmWd46qmnWCwW7Ozs&#10;0OnUfjC9Xo8wDMnzfOlDsFgsyLJakh9FEaYqWKQz8iI9odAOgogwrO9D7wVaBoQ6wlYVZVFQFgWz&#10;6RRbGJSQeFFRuLSeP60nll0uXfww80KyKGp8rQOFQdcGrdagRYVyoJxEO9ANxkU0Mn88VIZQWOKg&#10;IgwKpFzgXYq0ntDHKBIkPazvkFchWaEwpiJyBYmsVQVO1iprL9TyWm77331TQG+/EA7XkIwnW4jE&#10;CuHIHd3/taggEBqpFFlZECiFNRCpkDIriXWHvPREkUb42ljGifokVRvP4psbKtRkpqSXSCJj8GmG&#10;EJq57FIFEeOzIz740AOwsQZKooTGmooggNxVhDqob2oh0KJmt9NmMa4zlC26+dcYs4x0aFme9nvn&#10;6n5WuZK72EpW2ozLqqqW0Rbthd9uXG+X/7dfLcBub5D5fL6U0ZRleSLK4vZKvff1Jr1lptrzNcYs&#10;sylX/84Ys2S42qxMV3mUkiwWaZ0xbG2dr9nrNQ6ffumi2cp56vPRqBX3Ztf0CMYqqC2QiwCGZ7n3&#10;n32R1374Ivum4OzWLrLTwZaGYRAwznOEUKcr0K+63P8Eo3jSrViIWtZU2Qohmyg04QjDmLy0tRWd&#10;jJDeUxTHhIEgDGsmtcyruppqHVJrjMtRUiKFo5jN6He64MDg8T4jVi2Lqet5UTmMny9JMY1Dy7A5&#10;r4KKAh0EVM4QS4kzBiktIoCiKnHCUY4dMTEUoGWIiCQGSxKFlHmKwSGURqvhcoLNTQ6+REcKRAdj&#10;QSiJcXYpj5ktUjqdNTILXipCYdGikX4FEuWgsAUialz6PfTCDfKxRaOpWFCbykocEusKwo7EYchK&#10;0zjWeqzPsQ50pIEuWe6Xn9usOMbLiMF2nzI1OJPQjfrkVUUlK2xVL6D5okSpPoGSzJ1DhhFJ6Ejz&#10;Q1TksMJiq9rkRgYaGUjwFZ4KIRzeQ2lzUJLSLZA4grBHVjpU5JllB+C7hElCasaAI4o7dUYgHmtL&#10;hFqAl1RliBIhKlyQ20NkGOK9qplxD5IKISVW1JuHIEywlUHYir4WCBFQFQYVSQpf0u3k5NkNCtFD&#10;RJrICUyRopwjCXtkIiF1FhGURMOcSJToyFMiyIwl1AmFqVvTpK/XEIlENqg50h78AqyjrLPACHVE&#10;ms8JowCFIpvOEdIRRWtURmJKgbNJ7S5eVUBKEKaYak5VKsIkRCcRs+kcHXkC3SErLUJ3ER7yfE4Q&#10;aCpfUJRA5AgQVN6inCAKYqwQzPIU7QOSzoDSW8zkmG4vZmu4xo092NmGuYXOzkVeeeFn6KBDf32D&#10;aXYTFwh0R1GVOU54EBXgqUpARERaUxUVoY7Js4yFqRrlSUSWF2SmoBd2iN0aHsHh7BpRrFlf60Fq&#10;kCLCCEEVSnI7JwlBlQu0q9f4yqdMyAniHE/dOuHa6F8F1jlQsi48eIu1tSlVGAQYW1CZAh0ptEhw&#10;FahAkYsSr0AKSTov6HbWwbUNIjm6MdwDjXBtS4bEY1HkxAhQNFuzGAfojsL4OVFYtz4EQiFFh6Ko&#10;5Z/F7IhAg7UlStdaRusronhIlrlmoybp9obUsKMCBcbnJB3ZaCA9hbcIKfDCN+DFEQSeoqrQSZfS&#10;VCgp6ccSGoKwcA4RJhgEzs5IAuoEJ6EQqkNWelAWqcAzJdYOV1gKHDKOSY3FGUMcrJHlDqHXmWUg&#10;VUwkwFUFwlue+vaT3Hz7Lr7w+QfY2qy7dIqyLjjg4PLP4PkfvMjVq1cR/RG58AhV0esEVNbiKosM&#10;JIXPIZII4cjnGYOkjh9I04ooDvFUQIUKPNLW61AcSbwvMa6epwM0eE9lJvX8IGr1lNIBs6JAIAni&#10;eo0Bj80qwiCg8hYRe6y3eOEJZIAvPJYS5etsbhlHlFW9X1SBpKiKWoPpV/fbdU//rR7/0y3EP3nr&#10;gUf7AunBSAU+wAiNE3XBsSUHBPakIrupfHokWkZUVY4XGVpXUOVgBIHt0tEDqsJjJeTK4gOHICMo&#10;bnJXNOMTo5L9b/4vnDHHGDSZ6HEc3UWxfR6z/n7y7l0c2AEL3aVAUjlT575bD87TkXV70/HxMXEy&#10;IukMmR8uUN7T73WYTiZs7sRc/vvnef6HT/Jv/sv/DCipmPKd557kv/qv/w0fvP8BPv7QI/zoRz8i&#10;SRIWiwXOl4RxQuVq0P3lL3+Z+Tzlxz/+MUoprLX0uwPiMGE8HhNFEUqpJUYCGA6HS8Dd6XSQUmKM&#10;WRr2VVXFb/7mbyKA7z/3HHs3b/LqK69w6d57efTTn+Z/+nf/rq6uhyFlUdDr9eqIUWPY3t7mP/nS&#10;lxDAq6++xrefeAKtFFEYcnR4iJSS7e1t9vf3ARgMBghgMh4z6PeXcXweyyJfUPkSVNMtZOtKuDFV&#10;fbyydvM/PjxASsmwv8b161e5eP4CZpGhK8+smLMIp5y5e4uDq2PKmeKxR/5TTJZQhEOK0BLKjNIY&#10;FqJLHPfoiJQYg07WmB8viJzFVDnRWp9xnhHGMQrQrqKjKqKwoBQzSl9gjcQteqxtbLLIUnIH8yqg&#10;dIpQafrSMCj3MAby8AKlqPXt3gs8ARKFsmXj569X9uFuqaR3viG7GkbAO4WX9XtWT0cZCI93ovF8&#10;8+gwFAjn64xTBIq6d1KgEH5VLtBU90TNCgvvG2VAXfnzzQ1Yn4BFYAmlREhNoUNkr8Pw0r1EuzvQ&#10;74KQeCcIVIAHQh0ukwdwtcu/UprYC8rGa0CLW7LW1azIFsAvI66kXLJPq6N9XF2BufW7VvKyKlO5&#10;05fWmrIslzmRSZKckLW0N9J7Soa0PnHs9ph3kvW3z932vLTn2f6rlFq6TtbZlLXkUSm1PDdjDEJ4&#10;pBRUpnbmbcloW1QoC8QD0Al0bxDt7uI315l5EE0WZuAFsQ4QtjpdgU7Hz5caCfeej3UnHuduEz/K&#10;lc2RWyoMVh9jZfs7V1fMV6oqTrgTx1/9OycNt/Ohqk0rEbc2ZMqffE2r5yLeS14l3D/wfpw0dRJU&#10;J8+/MS+9dRDZVIya+URUzd/Ld038703MnHx/ZvmY0HeQlUK4Oi9WKI2SJU4J1gfrFKZspNsKY0qq&#10;MieUkHQC8qo9D33bMdyd1SHCNb8JkFTUQfGrxjhuCSLf/bc1oVwTAoCwOFE08TfUa1PjV+J8E2xP&#10;bTKpfGPLK3RDVHuEqJC+vFXxad4T3fiWeASFqfChQomCJHL4fIwxsKg0TtTtGXi5NDgVy8+qff1V&#10;sxjX203X9tg115G19WZQqBiBwyMJwggVDlEqIssnuCrH24wgDtBRSOHrTWTlPNornNDL3r2l2asw&#10;t9Ryy/CdWz1+bbXRC4UMFDESVVVksykv/OgFXvrJTwgCRbebMJ+nqKhDFCU44fDS45QjtxlO+uYa&#10;qwGqWH6W9WeU5xlx0qXT72FMwSydABU6lBSVIZQ9kJB0QpCGLJ0hC0lHDAijkAxTu+A3lb3AOTyO&#10;QlbU1kqm/mybz92L+jW2G//9g0OSpEsSxXjryMoUAQQ6Ig5DyrJ+v2zzXt2yExLNz9vr2TbzQQso&#10;9K1rWdRKxpMrvVq5f6vb7m+1cu9XiNsnp+W8qN5dsFmZB1d/7FbJVm7NeyfmiOUc197/q/NBLVNX&#10;7zr/W/OyOjF3cEvZ5WX96pfXQfN+eIuWgnlpefEnL/P6m1frthZTNIWZkCReI0vLxqG72aNoRVXV&#10;e6p2L3PHudyLlXm0Wr4X6k7zxm3znxDmtrlQvsc69O7j35qPb3/cnQDqP+5xp+OfUvVvP7P6nvKC&#10;29bV2nxtZadRP675/GqZdQ2q6s24QniPdw5jK2Q8xOQ5QnrCYsFQ3+S+jZJo8hYvfe1v+LA8QJcZ&#10;Ez3CD7ZgdD92cA/jYIex75PrLqWoDR7bXm8A2fRmm6xgNNhAuJB5WuCVptfrcnPvCvfcfYbDg1f5&#10;P/+vv8TaBZubPbS2pNmE/+dbX6coS0ajIY8++lmeeeY5tLZUlUPKGsCXZcmDDz7IxYsX0Vrz9NNP&#10;c++99xJF4bI4eSdl8Op/2x76Xq+3bAeYz+d86lOfYjQaMZnMltF4L7/8Mv/qX/1LvIcHH3yQ5557&#10;bqkUaIuZzjnOnDnDYDAA4PLly9y4cYM4jhmNRnS7XbIs4/j4mMViQRRF5Hl+ori6GisoJQTRrQJt&#10;W3wdDtfQMsBFjmyR4n1dqE1nc2xpuH7tbeIgJBYROjRYN2U23qNYGLZ6F9la2yEQHayMEbIkElOk&#10;tCycp8gNgVngsNzcW7CxvoNJ52zt7vDmjddY21zneHbIsNvhwnYfk+7hyiOMmzEcbVIEGucU8+kx&#10;xgWUPqIkorCC0lqkWdArj5BoRFhhZe2PUl/FsiayvGwo5xXfdnFrA+lX93x3UmW3e6yVwq0Wss4f&#10;LCrT9FSK2lRgWelevfHkUlrgVyL22klRNiYVLWiVQYCXCicVQS9h88Iuna2tOriWWo5lqgodavI0&#10;BR2hTEHgPTIMQNQuke0GQ0m1BP2rkRMt2F+tmq9e5K0kpL0Ybwf5txME7c9vHy24X63Qt6C8dhr+&#10;ORNWc05tL2xrMNF+3z53e7G3JEYQBEvGLc/zZWWvjbZon6c1ofC+NvlYJSDaxwuhCMMIY8CJCiUd&#10;kQ7rC6gsa1vJSLN91y77awMm1yckSbk0wkAnpyvP6Tgdv8Sj2+0SBhHSCmxR4m2OUALnC/I058b+&#10;VYajdeKoR5kXKA9rgy7eWKaTCWE3QTr1DxNAd/y9bID4att0JScAACAASURBVMyMWtm+r2zlfdgs&#10;Ym11P1hZ2OQtN11/+7HFyuNWyYkWsIS1Y66P6s2/16w2ka2trVEpTT4tkEiyrKTT6xIFCclgg2w2&#10;bVrReA/CY2V1vg3g1WuGrn0Vyjm+8s1mVeF9hqegqyX97oAoluS5ochztDf0Ol2MWwCqab+jqUI3&#10;G90GZC43x/6W2E/4Wupa2TrgUAhQKqLbCfDeYaqCIi85OtxjMBgQR13KoqKq0lpGGUSNh0x1gqy6&#10;fdSquQLhK7x3eFeitUAIT5FlhGGXPKsQfY3HUxYlMTEChalcna+GXwGZTd+jb/qnqYsEJz93sSQ4&#10;zmzvNiaDFi8l3U6AFnXM4nQ6PeFWja+rySd3Tu4fR3Ceqr640w5Ta81oNKr3k2WOc9DttorIqtn/&#10;aPr9/on9S2sydjpOx88bHlFX+qnJT99igmXcuEf5aklCrd7nvllztAecpfIBXgVYLUGXOAypKxhn&#10;Mzb66+j0gE034xPBIeKNH3DzrZfYCuG47CPiLUx/l2rtHtzaBap4m8L3KWyEbeI15W3zSGOljXOg&#10;dYgzAlfVaqYsn7K23mU2P+Yb3/gab7z5CnfdNWrwiUSrkOl0xt/93bP89m//Nl/84hf5oz/6o9o0&#10;VutlVd85x+OPP87GxhqvvfYGzz77LJubmwgBSZIsscOdwb9fYoe21x8gyzKm0ymPPvooSRKzt7fH&#10;z372M5Ik4emnn+bKlbfZ2dnhoYce4qmnnlq6+7fA3BjD3Xff3SgADD/84Q+XhctWwt8qoAeDAdZa&#10;yrJcqpVbY0BjDEhPacvaOb/Ba865WvVQuWWvv/eeTpwwnhwTacXZcztMJhPSdM71vTeJEijEhLKs&#10;CKsh99x7nt3tMxShRLiMgJKwGtMRGqct1nuGKqxVmrpD6g3JhR1+cv0VdncixpPX2NrdxRdTxsfX&#10;0PmYtdhTzGdU8VkmecFw4KjygvlRhCGgqjP+EJRINJGK0SrkEI9oW+SxqAbwK+/4RfvOa+9rqYfQ&#10;isl03mxOapO/1YXQNxX+nz9qMCxcLTN3eISUFN5ipCfuDzh78SKs9RuVcIWKEjpEOGDQ6RFQy/Dq&#10;EEVX/+s8TnqkVDjvcJVdyuRX5exlWS4r+quAvgXFt5MCrXS/7WV5z0ln5UZp2wnKslyC/bIsT24q&#10;Vv5mNSkgiqJlm0FLQrTuly0R0T6+vSlaMuB2YqFlx9vWhdbMIgiC5Q2htSaKIsIwpKocqiFrTFsJ&#10;kE3VTIagHHQTztx9kas72xy+fYS3Bou/YwvE6Tgdp+OXq1piSkNhXK2csgZs7WwbJQoKwfrmDsZD&#10;WaZYbxBWUFWOUGh63S6V56Tvx3/cGdwhFaIB7yccaFugL5vvZUMEvHu9OQH+7jhx6xOVO+8DvAhw&#10;hE3l3+JW2OuDwz2S/hreVQQywghNoELyWUlaHNGNdJ1+0x7S35LxvvcCIpfrRBiGSC3ROkYHkjDo&#10;gkvq6o3SlNWUPJ9TGkGS9BiNBti8dkcOk/r9ECuVr2blXSHg3Yoi4BZGq3PYg+W6YhsnaB0ExFEI&#10;EfS6o2X1qCxM3dus4uZnefM2yxPHWB1KC9IsRfmAOAnrDbeoiJOQTtShSgXWGKTXWFdvMDtBAkWd&#10;iICKl+oJ4VtiJ0B4XfdJo2mpDr/yvrbXwWKeUeY51hqSOETHCV46pHdEgb71WYj3Avkr19btSSbi&#10;V95l6Lb3iBX1keDw4Jhev0MQqFrmbj2V8VhXkS6yup0CsdwDtfuddp9SluXpRH067nxHCllHnTUV&#10;fCdaFUYTs9YAfkG1ErvWRoHXJK9zFUoovJA4W7dDWalwYd2Wsd7XZO/8PQ/2NR/UOYvnv4PYf5G7&#10;1yVGaa5WG4j1uwlHd5EnZzhkjeO8jo8VcR9rVlQqt4WuSw9RELOYpUQ6IQgUyleMxwd85IFL/If/&#10;9X/mmWefZmtrA2NqubxHMJnM2T13kb/4i7/kscd+i4985CP82q/9Gt/97ndr3CYEi8WC9fV1vvCF&#10;LwDwjW98g8ViseyfF0LQ7/e5du3ae4L/drSO/rPZjOFwyCOPPIIQ8Nxzz7G3t8fW1hbvvPMOzz//&#10;PF/5yu/wyCOPsLOzsyRXWxxireX8+fMoJbh27SbXrl1jMBgQRRHHx8dLbDKfz0mS5AToV0qRpinD&#10;4RBrLXEnwi8saZHWxVdfY573ve8S1rjGi0DhnKXf63H16hWEt0wmx5w7d45RL+FsT9ORBVIsyBYl&#10;Putx98UHObPT49okJR72ES5ncLxHL0iYJzuUPqQXKIz1pKLHfg5Xbt5g2I/R4zd5X08wPbiC0hC4&#10;BZHI2NY9PDFCb1NyzD1rjqOjI0odUdm6yKGUIpAhkQlQBqTwS288icVjl6R+3b7Seuv9YkhoLSWk&#10;aUrlHVIF76r4v/fN6FBN1aaV0qjGDdF7gRWSrLIUQtAZbdC9dAnaaAljkFGvBrk4oroD+NawljLL&#10;qRDIOK57SfEnzmvVRbKtvK/206/KTlpw31bG8zxf5k62cvoWTJ94jc3ztURC66S53Ow0ffu3Ew8/&#10;b7QMV0sUlGWJ937JyLWvrd/vU5Z1xb0oihMtAavft6+l1+stn99ae6INAEArCQ60qvuXK2ewy8W3&#10;loAy6LN2z0XW79pF/PQKTiuE0ggV1MRCecrMn47T8cs6kihuqm4OqSvKYk5ZpDg0ZbFAasM7+3t4&#10;Lzh7dpeuijg+nFAYyXBtRFW6pv3rPxYI1fOlbGXorSnOqnHsajyOa4C/U5yo/C8Bh1sB1CsKAtwK&#10;OJHvBik+wDcu4std4fL3FcPBEBlpciNIswXeOgIRsN7rU0mFrbIWcjaS0pYAEO8mNG77v0OiAgnS&#10;L82mjPUYm0FV1gRLAEEoGG2sUZqMPM2QSLTXDNeGZMWc2nD3xKs6cZQlGSD8LQeOhijwtkBLQRDV&#10;r99ZKNMKa2sSOo47lK5en7pxr1k/PKYocbZqHPRvgf9WZttKp52oGKz3AE+azTHFgijSlHlJkVqG&#10;0XkCHaEiyTRNa7fZ0NV+NkFC6gUnV5im2u/bz1gB4S2ux4sTUt9AKeLBgFArlPDkixnzbE4SRgyG&#10;68zS8sTjT5A2t2u5vatf17Jd5Vd8nFC6rN77t96d7e3tesPqHEr5RqlYex91u0OyNKujMJtiyy2H&#10;bbOsYJ6O03HnFURihL4lpvIsAX/b298aisuV/XnTGIAVjgqJVCGhh8qUlN5QRp4s7tBRBQPzJr9x&#10;yRJefpajnz3PVhLRHWzhDl7C9tbgzCeYrH8Q2Rmx0H2OipipD/EiQYoI27SUSKq6JcifXAGV1Ngq&#10;w6vaJ8Xaiq3tAS++9H2efe4pko5iOEy4uf8WFy5cQCB56823MaXn+8/9kHeu3+Tue87z2GOP8Z3v&#10;fGeJW6qq4oEHHuDDH/4w83nK1772tSUW8b4uOLZFxxbP3A76vffLFubFYsHa2hoHBwc8+uijXLp0&#10;D97DE088gda1WWGv1+Ppp5/md37ndxgMBuzs7NQJKo3vWotRNjY2ADg6OlomBLRGgC05MB6Pa6Jj&#10;pUgbxzFSSrrdbv28mSZJIubzlDiIEd5z//338/u///t0O51aVZAbxpMjtkYbmKrg8uXL/Nt/+9+w&#10;ubnBudEG3cmr6PHbbAQebQOKaRcWhtdffoW3pgUf+uzD2PnbiNefJoi6hL3XyasQExv2M0twz2fJ&#10;84DYGO5REeernODGMa/Pc2xH0RuF5JMDDg8Pmc86RJFAzgxx+SrXX3iOs5/+Xa6mIZmxiMqAdxTZ&#10;jPn0oMaf29tob5BUTbs8KGxzfde6d/sLqvzrWvankFLjvLhV8f8HQX/TGyl8I01QeGrw7Z3Aeo9T&#10;gtxZqjBgcGYHNjcgCkEppFBY4NXXX+OJJ/+WMs/QVcVaJ2YQJ00vnCTp9OhubNLt97h48QJJktzq&#10;BVuR6N+8eZPvfe97S3nI+vo6UkrG4zHGGDqdDh/5yEf44Ac/uFx0hBBcv36dF154gWvXri0BcxAE&#10;hGFYV0SairwQgt3dXS5durRkoX76059y+fJlJpMJ3W73H2Ssi6LAOcd9993XsGiCZ555hp/+9Ke1&#10;RKXToSxL7r77bh544AF2d3cB+OY3v8n+/v6ysq+Uwpja1KsoCsqy5L777uNzn/vcMqtTCMF4POby&#10;5ctcu3YNV3liQqrKoLqa3QvnuHTpfWxsbFBYRzYds9YNYG1AZ3sTNehgnKcS/la2ppenVY/TcTp+&#10;SUee58xnE4JhyPpal0IHOFsSRIrKC5SouHB+E+89RTFlns1I4gQlA6bjCTrp/wOpVHcqf99WGRSy&#10;7km/HVRwuz+BrHd3foUgWD7HCrj3qqniOhCWE4aTyx57C57aCIqm4iPcLbdcaUBISrOgLFIS5QkU&#10;JIMes+mUTFicDgkDWycYtFXjpeT858R1eXmrD9VDEMo607dZ2E1Z4T104z5r633mszGz+TEIRRDW&#10;7tLpvGAyu0GvbyHUS8yLr4kUt8I7CFf7DfgmfMcLdwvTekflaxAmm8q9EBKtA6IoQMmAxSKryfRQ&#10;N5uyiiyvjSVXJZzvfn/rz2U8nrC+0acsc5KO5rce/y0+8pGY6RQuvzjluacvEwYhSEGRZfQkKOlJ&#10;84z+xhqpzZHeI0RZUyO+2ZPcdnX4O4B+iaeqSmzlKBYGgaUbhWxvDKjKnMODa4Sd0R1ImVvXwclr&#10;sj3qqcz/3fep5E6KiTzPl3ugOtFFY5xBCk0cJURhZ1mYuFNx5XScjvfGHKrBHTXB24J+uQRHrdfF&#10;nefiSgi0VOjKNpVViLEEbsLA7nGPv0b6o+fYHN/kbJBxeFjhBgnDC/fzsynICw8xEzvMKkVhE6pk&#10;ACrCOLBlhRai6clu89zr2do3860zjl6nD67CVgXCFoxGm/yP/8OfUJkZSSKYzo6I46gpDEqUiihL&#10;y2Qy54UXXuDue87zuc99jp2dHcbjMdZakiTh8ccfp9OJ+eEPn1/iib29Pax1RFEdk7daxFzFd6vq&#10;ZCnl0pHfe88jjzxCVTleffVVfvKTn5AkCWmaEgQBL7zwAu+88w67u2f54he/yEsvvbSs3q+amLfH&#10;sNaSpilCCNbW1jDGMJvNWFtb4ytf+QoPPPDAUsGgtSZNUxaLBX/6p3/KZDJhPl8sMZSSCiXr9sVu&#10;p1YZKaWwrouQnl6/y/b2Jv1+j+lswneevcKlzgJ3/VV+bWeH+7bvJdjcRfbvZhJt0Y1idBQRlZLQ&#10;5YzCmCRRUGqSQcJcV0yqBVkluLg1wu+9xhmZc/3Ka+yefx/pIEH3JUknIs4CRH+dRTCkEyw4qwXb&#10;NqfvS7TLUUYgdUQsILA5olzgjSXwJYoS5T3WNya6jTrNCXXn7dU/Ffg7BzqQqCAgK8oTff11nuDt&#10;khWJafv8b7+3KrvS8C+xKEolEd0ua+d3IenULpdCQhRgvefFF1/kT//k33PzxnVCb9no9VjrdAmD&#10;gCCM6PWHdIcbBHHEpz/zKS5dusTHP/5xoihaXrzj8ZgXXniBP/zDP2R/f58oirjnnnsIgoCrV68y&#10;nU7pdrv83u/9HmfPnmVjY2MJoG/evMnXvvY1nnvuOSaTyTLfso0ja3vmpZR8/OMf52Mf+xi/8Ru/&#10;gdaap556ij/+4z/m6tWrjEajppdenFAl3Mkg8Etf+hLb29tIKfnqV7/KV7/6VYqiYG1tjfF4zMMP&#10;P8zv/u7vcvbsWSaTCX/5l3/Jt771rSUZEQQBaZqeMBd8+OGHeeihhxgOh1RVxcsvv8x3v/tdfvCD&#10;H9Q5m7OMcl5nbXbWO3zgwx/kM5/5dR76xCfZvngXvfUN8ClECrXWQw96pBNB7uqNZFVVBKeboNNx&#10;On5px9pgSCcSfOSBe3n4EzvEupmKQyg9lAaCDly7XvLUU9/h7VeuEsYBve4AgaUUdlnxPlntc3cG&#10;+0vU2QKs6hauP/G4ZoF7F7FYNURBtQL67buJg3Y1Eqb+m5YQaMz9EA0h65OV47rm+Q1gal4BRRIn&#10;/OZnPs0D75MMNfwff/Uir1ydUTQLscAuezhbSCpW4m69uI28aBdK4cjyCUI4wkiTdAKSOKTb7XL/&#10;B+7ngQdCkgT+4n//PpPxDT75yYd56KPbHB7AN/7vv2dvf0zmGxdxVz9v1bS312fQdrLeMqGzsqk6&#10;NeR8J5ZUrqIyBmM8tgJBgNYBSgUkSR256TGUZUFlc7w3KK1Q2lGZlTYC8e7XtzEaoDQcHO2zlYw4&#10;czYGDz/64Zt8/5kfE7g1nIMys0jp+cCH7mG7v8mPZ6/hXYbANp910Wx4WmVbnWXsmgjhFpjLE9eb&#10;I44UgVIUaUkShXz2Uw/x0CcGHB7AE3/7Iq9fGa9ci3UfpfB3Nsqsr9rTFJt339eek8qaJRWFlIog&#10;CJfFEwBrHWVpKEuz9ERaVWWGYViTBFqTZdnpW3w6fs6VJ1cMKut5oAX97f1rmznJ32GfakXtD2C9&#10;w9oCfEUUR3RVwXD+EsPJZfoHP2EzPUSOZwQq4d5Rn2uF5SfuEp1P/yZvs8Oh7bCwjooAIWOkjvFV&#10;hasKEGKpQlglKesWpTpFIwoUWZ4SBh6hLd975gnevPJTds+tkWYTnM8ZDgdoHVBVDq1CorhDnuf8&#10;zd/8DV/80m9x6dIlHnroIb7xjW/gnOPcuXM89thjAHz9619nsVgAMJlMGiVNwsbGxnua+7XVdmst&#10;URQxnU7Z2NjgkUceIcsyXnnlFd544w1GoxHj8ZhOp4O1lu9973t85Stf4f3vfz8bGxvs7+8jhKAo&#10;Cqy1y8jAOI6XSWpSSpxzTKfTZVTf+vo6vV5v6VmwsbFBG3LmvWc8HiMUrPXXWMzmOGu5fPkyf/In&#10;f7IsctYq6ZzxeExla/VCXtZxhAfTjIMZZDc7BMkW0fpFwugenLyHPb1F1e+TFhPWyBnIbXrxDvPk&#10;AjcI6fc2OA5TjrRkdHcfc/M1znZmvPbiD7h4111cTfqEZy7w1vGbdIbrdeJEtMXVaU43z/CmYoBD&#10;ZxOiUtCxiiBwRMITkzPUBqsUU5cRirguRiBwBLXQX8hlQsgvDPhbW0vYFdwG+k+y4MJ7hBcrDsFN&#10;Z1cjeRSeOopFN5EBQuCVptIan8SEo/Xazd+72kxOhSihkEJgihKsY3t7i06kUdRZydPZnP2DMca9&#10;SWksr776Kp/7wq8zGo143/vet1xc0jTlrbfeYjgckqYp3W6Xc+fOEcfxUl7S7XbZ399fss2tUV/b&#10;SzKfz4miaFndN8ZgjFlK/J1zvPHGG/z4xz9GCMFnP/tZtra2WF9fXz5vEATv8hNo/7Y1BGyl/a3B&#10;TfvV7/eXi2G/32c0Gi3bEtqowH6/v2xhWCwWy+eCWrWRZRmj0YgrV67w53/+53z1q19dqh2Kec4g&#10;7qG1ZDod8+S3v8UPfvAjHnrkU/zOv/7XfOHRT9cRinGIHvQJ1/uIou4NqA0WFb9Qyul0nI7T8f9f&#10;sQ7HYjajKGdIaRj2qWOp2vgpC3GN09g9F/Llf/Eb/ORHr/HDv/sJe3s3WN84i6lKvPT15L8K6H8u&#10;6He3AfNqCeRuVQ3bXmrbVFnbh7vbiq0roF9mJw/lW3Igq//1ugaNDeitwX3r8q+b52lBfw6ijuJK&#10;ki6T+TFSlHSSGCzs3Xib+dwx3NymMGmTTiAbqFOviUvs04B/4W+X5IkamCYC6wxSCSpTsVhkmCpF&#10;KkO3G1KWMJnuIYRja2sDBOwflLxz/XWc1HgdIrykTQy3TWXfybqNS7Zu86J23/eycS13tWSwMPXm&#10;VAUhYRQhRYR3kqqCylQU5QLvHc5XSOmIE40OFGWZMZ0cEIW95eusnYZXq+6eNF0Qxp5ON+Dee86y&#10;NoSXX1nw0uUXUBoiCXlVYoqcfi/mU596kAsjwY3X9tk7zEF7BAYhirrdkKQhNKomK7ngzu6Cvrm+&#10;52xvbSAiT1GMsXaBYEAcw+HBVRDRkqyQLehfSZUQK9/VJEpDoyw/21910H+SFnkXWdKAh6qqKIoa&#10;6NfFiqgB/NUyLxzqYoIxZgn4T6X+p+MftZb5ptrfVPqhVlU5obEoHPrWEiXcMt1CUeArR+UKElEx&#10;Up4z7LExe41w70U647cYCIOOQ2Z5wcEixJ5/AHf+87ziznEtE5gwxIUBDoWxEmcLlIQwCBC2aEB/&#10;M/+isEIuXQgknjzLMMWC9eEA5wr+t//w77l41zZ5MSHpKKoqpCgKtrfOoLXm+vV3arK0LPn2t7/N&#10;8fExZ85s8+CDD/Lkk09imsi897//PvK85IknnsB7vwTYeZ4TxzGbm5s/t79/SbM3Lcubm5scHR3x&#10;gQ98gA9/+EPLe/sP/uAPGI1GSwPA2WzGaDQiCBRnzpxhc3OT4+PjJc5p48aBZYu0EII0TZe9/MPh&#10;kKtXr/Jnf/ZnOOfodrvkec4nPvEJHnvsMYbDIVmW1Woz49jc3GSxWCzxzve+9z3Onz/P4eEhRZHV&#10;JGJQtwrs7+/T7/c4Ho8ZDDcY5xUmdqjeeXSyi4/OUsQ7HMs+Rg7JnKUX9NHJkCDpYlTI1AocEQss&#10;hcvx2ZjdXsb81Zc4c7bPrJNgt3Z5+bhkbeP9WB1wczxDdgbMwoBhNMDLgHSxoO8yegQgwjo5r6wQ&#10;2SEyHyN1SOALtC9qN3/R+vRILLrxpPvFrUE6isQSsMZxjGuSkNrIuLIsiaJ+40B8cgFsYgPreD8k&#10;wnmkkBjrkDogzafMK0OyPUJub9brRdIFoXAOjLdURUknDimSmhHavfci/+KffwmlFK+//gYv/+x1&#10;nv3+83gBb7zxBiqQPP744yekKu2HfHR0hGwi6M6fP8/m5iZvvfUW4/GYsixJ05R+v79ktZxzCCHo&#10;dDpLUzzvPefOnePhhx8mCAKuXbvGk08+iVKKPM+5evUqX//617n//vuXEXpRFDVxFxPCMFxKZlrH&#10;2tZ4zzm3PFae5yRJsjS6WVtbW0povPdLSVy32yWKIjqdztJjoKoqdnZ2SNN0qVzodDpLKeZf/dVf&#10;8dd//ddL/wGlFJ//wq+zu3mWIFA8+XdP8vevvIz3nm8+8S3O3HeJzz76aSosnTDk3o99lKsvvs6r&#10;r/6Y0lhUEFAVFVqfVkBOx+n4pd26O0e/10EIR5pBvwPzBfQ6tYo8K+rKf9yBXhc++vFLjPcnvHF5&#10;nyLLkGGFUJ48K9naHnHt2jV6vQ5xHDOZTJY9ebXMzzZRO7UCqWbgBVKCdZZer0eaFghUs8ZESKkp&#10;C0dtOLvOO+9cYzhcx9m6TWptvceVt69y7kKPwWDA9atjkmiDMI7JsoLKTuj1I6Iw5vBgRhSsUdmc&#10;btdzfHxENwoIg5hZPqM76JEeHjPqCwJhycqCNBMEYYAXOULGuAIqm7Ex2iAzM9L5EWfPbKF1wN6N&#10;faTQRDoiy1J6vT5eSPLCUBlPkHRwzuO8J0o6ZHlGYcaEgcM7y9H+IRsbm0SBJ4os1tdRq0LVJHhp&#10;cqBHEApkaNFhwCybkOiYzY1NXnvtNXpntiBUTGZjNvpDgtQSKsnB9Bjdi0j6HYpsgfQOX+YoDZWz&#10;mLIg7iumkzndzgBnbd1nH8dICXmRMhptcO36W/T6MXHcrldD8rTevBWlIQgTpPTM5zP6awleCaDC&#10;U3Jz7yr/3X//TJ0hHXfITIruWIp0QW97yCOfeZBzOwJbQF5OcN4hhEKQU5oJZ7fPcuXHe4xGd1HZ&#10;svZG8DlSeYKgMZ4arFFVFTdv3uT9H3gfE1EynR3QjRVB6BisRVgHvR5IWeK9YmO0zcsvv8yZ7Q36&#10;vQ5X3nqd3d2zlCZnMV0w2trh6GiMR9DtrVFWdXRhmhXEUXA6ibzHaGPSpNTIZuNqq4ZZXGkZXJX6&#10;rxZJTsfp+HmjrfDX1f7qhLzfCokTmlnuCXtdUBFpnuFdRTeKCJQEsyD2GbmdI6OEnaTi/PhF4ivP&#10;0j98jf+XvTd9kus6zzx/59z95lZZO1CFAkCAAEmAAAHuFCluIkWBFLWNbZlSdziip8etiYmYsD/4&#10;w0T/A+OZL+OJjp5ptR1eNB5LY+00TYqESIqLCBIkwEUASQAEsdaaVbnf/Z75cDIvipRkWwp7IjSu&#10;N6ICUYXKrMy8yznP+z7LuOhRkjZBGNNJ+/SrczQ3305rdD8LxiZWI4fctlDyyjzfHJi8CJUjVIok&#10;RShVsK70mW+SCkMPSKXSjVnHAJHwt9/+vwijDrYlMWRCHGpTPa9UolodIU4UYaSb1qZp0ul0OH78&#10;OPfffz+PPvoof/Inf0KSJDz22GPkObz88st88MEHxVofBMHA00d8RN48BPLrh5LrMVG320UpxQMP&#10;PECSZFiWwaOPPjJ43uF1C1mmY8KHf++ee+7hzTffJIoiarUavV6PM2fOcPDgDYyMjDA2Nsbi4mIR&#10;2zeULKdpyqlTp4rpfxAE7Nixg3K5XOCjoeR6eblRNDEAfN+n3+9Sq1XIMp+1tTXAIjVyfK8MCOr1&#10;URrNLlEGk6UqN+6+himjzHyzjVNLQKUYMqVmGcjVFtW0ixuAYzUoGy55f4myZePbNvWsQ7V3ibXm&#10;KbI9N7DilDmvHKxN19FstEj6EalRo9uTyJJLGKSsRgJp17CzmDEzxTUNMhViGBl+yaCaC7pRSEyE&#10;RUqiBBIbZRhkwiwi7v8x9LXen289o0N/Vh9t+PzaLdZfpGr8+ImVqJzMspC1CtSq2lnO0DpLISTa&#10;+1UU85Nut8t1e/fy8OcfQWLQaKzSWGnxjb/6G370zNMFPeTSpUs0m02q1SpSasfjlZWVYrpfLpfZ&#10;tGkTtVoN27aLmIgwDAvHyuGHIKUsJv/DyfnIyAgHDx5kz549zM/P02q1eOutt3BdlyAIuHz5Mp1O&#10;hz179vD7v//7dDqdolHy+OOPc+zYscKl0jRN7rzzTu66664io3JmZoZNmzbRaDSKLlgQBB+RCXxc&#10;gzP8vSRJqNVqPPDAA8zNzWFZlu4QTk4yNzdHs9nk3LlzxXvZunUrhw4d4uYbb+LquauQEjZv38x/&#10;+dP/SmOlxepqk/PnLnLyg/e57qo5hGOD52K4HsKyPJShBAAAIABJREFUyRnoTQY01o1I2o3aqN/Q&#10;Sckg/USRYJgQBPD440+wvBjS7SXUxkexfcG1++c4uH8Xvg/X7dnF0rk+YZSy2msws20T++6+lf37&#10;q8QxmCYsLMDf//0zWpPXX6VSqfDYY4eoVuHYsTXOnz/P5z63X0+nc3ju+Z/x/vunmZub5YtfvBEh&#10;IUngO98+QqPRJIkFjdUFXF+x7aoJ7rl7L7XqYMERd9KL4Ac/+DtMK8O0FFHUZ/8N13H/p6dZaeQ8&#10;9eRz3HPvJ7jlpnGiCJwS/OD7L3Lm3QXSNMMvjdDvNdgyM8Hu7RN84pbdmC60Fbxy5BJJEtDrj1Bz&#10;oVyxWe73yZVg86Zxrrn2anZfvYWJCc2WOHMaXn/9TT44cx7HcbEtB8syyISCXGGag0ZuHDAyanLD&#10;/t3cefsuUBCG8OSTx0nzHoZVJU0girvE/YxWs4MSZQzTRAhFs73Cg48eYvtsjSkJ3/uO4uzqIu1e&#10;wtTsNI9++ja2uvDh+xmPP/P3tKI2t+zbz623bEKswis/Oc6uvddQn3SplKHdhhd+cpJjb7yFbftM&#10;TU9x6dIl5rbOsm/fjey/oUQc34Jp6eP75BNP0lhcJk8tatVxhO2gEEhTU7XTNKbbbzK3bYJ79h3g&#10;hv0zJBHYBizM5zz5xDM0lxoIJHfcfjP7rnfp9ALGSx5feexubAf+0zde44bbDnLdNWUqFnz3T4+y&#10;shIjVUqpWuLf/7tPEodw5kyPF37yImHYJFU5V++cY+91O7n5phsRQL8Lzx8+MmBTjIIEywZppFyc&#10;P8fclkk+edcdXLVNUvZvIQjh8mXF4acPs7J0mZJfA2nR63RRhjaadF1Xs1L+FUMv/qk2h790MvUr&#10;PMdGbdTH169CP58jB9F9w/Mqw8CplAlSiJMI07TxpAMqIg37GFmXLG4y4aZU3B7j0SJjzbfx22cp&#10;9VYxk5geEHo1umNTtCZ3szCxn1V3K/2kRJRpsCRVjioMP4dMAs1KEoNJP2rgxy4kmRDkmCBzbJEC&#10;KSXfZmnxAhfOn6ZSsVAqIM0S5GBgWB40SwG6vfYA+EqkVHz3u9/loYceZG5ujh07dnDhwgVuueUW&#10;hIAXXniBbrdbDB47nU4xDKzX6x/BE0N8sR5nDE02XdfFdV3uuOMOLMvg9deP8cILL2BZFqVSCdM0&#10;iaII27Zpt9scOnSI7du3smvXLiYnJ+l2u0Ua2enTpwGdHLd9+3bOnz9faPzb7Tbdblfr9AceaUOM&#10;N8ROSulUsSzL6LY7SCmJgrAY2g7fS6/Xw7Kswhuh3w/pdDqkeYbv+7humayX8IlbbmWqWqd/eZkk&#10;9iHr442M00lizCxgxDEx4x5L5y4xX7doUCNedelncN2+G+lfuMDOq1w+aC5RHRvj7Ut97J0znD3f&#10;YTIrk4UukWuTiBQzT3SDihKWUWVteYmO6NHDR2Fik2NmTdLuGlmcY6oEQ6VkXEnlyYQAofcAQomf&#10;i4r8tSf+DE9gka9zz/3InKg4wcUA+Q0NiyQMTJIEqByJRCodvaeQWhfp2rijozA6CqZJJiVCmCB0&#10;HrExyB42hKDZaeL6HuVaTXdzSmW2bLV48aUjRFFUgOkhGK9Wq4A2lWm1WoXZX7VaZW5urtDoDyf5&#10;3W63mEKtN7QYdpPa7XYBwn3fZ+vWrQVIf/nllxkZGaHb7bKyskKn0+H666/X7puDiD/DMDh69Chx&#10;HFOpVAjDENu2ufnmm/n85z9fGN8Mmw2XLl1CCPGRSL5f5g8wfG/D6MBPfepT3HrrrUW3bZhc0Gw2&#10;WV1dLdwy5+bmuPfee9m/b39xPPfs24thSIIg0PR+dM6uwEBYDngebqWE5dikg/gdITZoeBu1Ub/R&#10;W3cpCaKANE1wHO3q3u326XVTDLNKq5WgOgHJm++wbW4Tk/UKY2Nlwjig0+lTn/B55JFPMjYGUaSl&#10;AQCzs/CVr3yKb33raebnm6SpQbOZ4nsmBw/UOXigTpZBtw/VGtx3/x7uu38PQU8vHUkKhgkPHbqV&#10;Hx9+jdPvXyLLQ+6482Z2795BbQRaTSiVQJpQ8uHQw/fzk2ff4sz7y2S5wvV0Z3x8XPKVr95HOpD1&#10;G6ZeQB/89J08nb7MyVOXkXjYVs4n7/4EW6cFjgvdEKQHN988g2+BkYBKQBETJxm5tHjks4eYntKA&#10;Xw0i8nbugNH6fv6m0aDd6uN4FqZpD2RichA9pHBci0Of/gTbt1cG91twbbjv3hsoVyEMwPOgXq/R&#10;lhG9IGZxGYIowyv5pKbCr9jUR8EKgayPIiZJA6K0T7kCtgBLZjiOwLNNekmHXriJ2Ro8fOgG+jm0&#10;evrzqFbhvvuvRQjFhx+eZ2HpLPWxKg8/cjNj4/r4OgNLhJlZeOwrD/Hdb77E8mIHaQhUltHrh3iy&#10;rFloxNRHqzz8yH1Mjg7enwsyh9kZyVd/90F++P2XmW+sYRhicGxSIMcrSfIU0jSi5Fv4tv5skyTR&#10;0YIqwAhS4kifA6aREgRrKCWoVmp84o6b2b3bGuwF9Od41ydvZXSw1w26CVHUQ8gy9dEaj372TmY2&#10;Q6elm0mmATt3CKbGPsX/8+3n6PUjkgEVtVQqEQbpYJO5cQ/5xa3/jYn9Rv1LV154mBgqGzAAFLkQ&#10;Ayq9qY32kgiFlpjYKibrdpBZj4qVUSlJJmgxvvwmcuEkSbOBTFI86aCETSQ8mtWrODdzgJWJXbSc&#10;caLcxsoTPDJQBhkSgSITAqWGZqt5wT6Q6hf4hYjh0DYmiwPKJYcjr77I2uoCvqc91oIgwzBMlIJq&#10;dQTP9cnR/mVxFuI5NuQ6qq/RWGNsrM6dd97JK6+8wu7du2m12jz99NOFtFcpRbvdHqxDMDY2VmCK&#10;9eD/48DfsiyCIOCaa65h9+7dxTDzW9/6Fo1Gg4mJCSzLotlsMjExwcWLF2k2m/zBH/wBe/dex9zc&#10;HC+88ELh7H/mzBkuXLjEli0z3H///Rw9epT5+XlM06TX6xX32OG93hpEzmoWOuS5KKj+vu9j29pD&#10;xJAGlimJwj62bQ6aDTrJIMu1tGByaoY4jun1+iSRZPvWPezfdwty5RxB0MHwS0QyRJmKNEmwoxwR&#10;Z8g05artW7jl3s9wWVY5e3GBhUYXn4xNU1NEC8eZMMt059vM1HZzdqlHVU5A30BmOVLaSNHFzPu4&#10;cYSLjaeqqMwkEzl5HqOEQkmFylNQGVLo80gMQ/wGGFuTqARKKIx/TnO/n7+v51dybn+pg7uEImdw&#10;8JN1myHD0D2wRAGui1mtgOeCYQx2YlqnLjXULCb/uiuVE8Z9DGlhCAsGhnjlWhVpCqQURSdrSBEL&#10;w5AwDAt6fblcZnp6ujDTG5rNdLtdVldXmZmZKU789f8OdShJktButwvNved5hZngkHoy1OwPmQJD&#10;v4GhBn94Ifm+z/T0dPE76y+0oc7ll036hxfoENgPaf5KKUZGRvSmJgjwPK9oXAzjNob6niImR2ia&#10;Z5YluGUf1/eo12r4JbCkRdDtXzm2toPnlzFdl1xoP8YNOt5GbdRvbinAdl0yZSMMvahkGeQY2E6J&#10;cnmafhzRSxqsrCxy7tw5xmp7qVT1tCDLFA9++k6qNQhCeOKJZ3n33feo18f48pd/i9E6HDhwPWtr&#10;y1iWweysyeDWyGuvXebFF1/kwIED7D9wNSMDQPbSS+9y9uw5JiarfP4Lt1MbgdGxGqY1T21knK3b&#10;NlEfgzMfRLz4wqusrq4xOV3mkc/fSq1SYteunZx+f6GgDgYhCKlwbcG3v/0iK4sZe6/fzbXXjzI1&#10;aXP9nl2c+fAScR4yNzvLju0CK4czp5Z46ulnaWYmd9xzHzfvr2s7gAwykVGrV7j+wAGmpiEO4bvf&#10;+RHvvXeKqYnNPHzoUbbOGdz9yTv4+yefIU4CTBRZBkJoV3NDWszMbGL7tgqWgLffXOH5Z1/F83xu&#10;vvVGrt9fwfBgrRnTanVorka88fo7nHjnHEmWcnn+Ik7ZYq29BngkXei3m1TLLqGtCOOQbgD40Gqu&#10;0GmvklUdDOtK4mEUwN9+/xmCVLF161Zuv30XngdT02OcO38Gy8558NN3Ux0ZHt+f8O57J6jX63z5&#10;y7/DWB327dvDKy++ThAGID3NZMhihJGRq5QHP/0pqjXoRfDUE0/y3olTjNcmeOy3v8xYHea2zHBh&#10;foFnfvQ0YXyAm/ZVieMu3/vGqyyuZKSOST/o0g0VRgxxGFFyS6RCgAxpr2VUPAOpAgyZ4bplNk2P&#10;s3OnXnuPH1vj2LHXKLkW11yzk/roFlAQZyn1sRHaiyE3HLiW6VlIE/jzv/w2lgADwRe+8AU2bxbs&#10;vW4Xrx59kzhO8HwdkStNLU3cSLVZn3Tw6yQebEz7N+qfqf2kfh5cB1GIYZh4homjYoxgDSteo2bG&#10;TFkZVdHGbrwPF99ErJzBzSSuXQarREeUSDftYbW+g4v1a1m0JoiyHDNNGMlTXAmxysjF0ETVHCCg&#10;X77efvS8T0mTEEHE4tISr/z0ecplm25nmdH60LtLkiZQ8msYhiYOtFpNcpWQCxNURr8f8+Mf/5gv&#10;felLfPKTnyzkxseOHePMmTOFlHiIDbIsI0lSfN+/8moG2EUPPvnIoLFcLnPx4kUefPDBQVRgznPP&#10;PUcQBExPT+uGygCH1Go1oiji0qVLRTz5gQMHOHz4cMGsvnjxIkeOHGHLli+yd+9e9u7dy9raGnEc&#10;FybrQRCwvLyM53kFsP84tgNora5hmiarq6vFexk2C0ZGRgdeaBa9fkiS5FgmdDsRjbUurmdy0813&#10;E8UGzXYPYRs4NZPQy+knPfLcZcSvYgR6PZjbtgX272bkcov8fI9yWdKPuoyVPfJ8jMVWzLbaJMud&#10;ENImjlvHsA1iUyDdHCNLsAghD1EKstykNjFLP4UkEQhhYKOwwhgzdjAFg5jfdTj8X/hO/mv9+hV9&#10;/8+DVMMwkKZBJkA4DrLk6zPMkCgMbeKkpNa9DL7IFZZlIgyJaWmnYWEYCEOihMQeGMTAlRzI4fdr&#10;a2uEYVjo6IfAv16v47oupmmS5zn9fp+lpaWCATB0sRwCecMwiul/NtA9DiklQ4A/NK0YNhSGjx3W&#10;0JVy+HilVKHlH2ppiq6LaX4kOuOXgf/1zz1sLAyZAEOTvzTVxlmu6xavdXR0lDRNOXPmDHGagBRk&#10;FoyOj3Pvvffy6KOPcuihQ+y9Zi+jI2Mo8kHqgonj+dieizA0uUQYG/r+jdqo3+Tq9XooIbA8CwWk&#10;OeSZSdCDhYUu/b5C5TaGtFlZbSLlYMJeKSOkpFb1cSw4d/YiZ06dZPP0BEKlvHXsTdIY9l43zdU7&#10;dtBptug09X39/NmUn774MuVShdePvkEa6+Zwrwvnzp6n2+7Rbq3R7+rN3KapSarlCq3mKt/65l/z&#10;F3/+N/zg+99jYf4S+6+/gd/60n1Uyj7N9hojtRqGMDHQpne+C54tePpHr3DinROsNZpcOHeZyQmb&#10;NFH4voElMwQpO67ahlDQWoXjx96h2w3odVOOvvo2H3ygM8uFBf0gIE4jbrhxGhSc/eAi85cvUC65&#10;WIbig9MnQcC2bS6joyMolZGmMUIqTFMWVMudO3diSoj68P6JU6RhxspCk1defpXzH4ZIBdWKTX1k&#10;nFptijx3aTQCgkBQLo8xMbkZMdgMWb7+rJJIy9eUFAxIcoxVR6iVKyRJREZGydar9os/OcqZ0+dZ&#10;WWpy6cI8nqOfo+R7xFGXkRGPWs3GtuDDswucPvUum6amIM9589hx0giu3jGC41iEYR/blJTLfrFW&#10;KgnlmoVlwNkPz3Hq1Htsnp5EKcXx4yeJI7jttq2DhryB6/q4po1ja6laFEUEQYBj2VRdl1rVxbZ9&#10;8lyS52AKycSYgcmA8pvHGCimJiYxDQj7cPLEe6ytdbh4YZ4XX3yFC+f7CKA24tHq9nAck+1XTdLt&#10;wfkLPTxHkOUB/aDJwvw5uh3YtWsz5XIJy9BMvOXl5YLNt1GDPeAwXlN97Osjw6OPfW3URv0LNwJU&#10;nmJLMPMQ0V3BTxrMugGzZpOxzin8Mz/GOf86Kkjw/U1M+j4WGU3pMj+yjfNXfZIzUzeybE/QSyRZ&#10;DEYqkBgf25MPvPvFkM6v/1UDev8Vw9McQYahUgyVYYiUStXltVdfpNNcoVLSniq9Xg/XdkGZpCl4&#10;XnmgzYZut400crI8QCltIP74448DcO211/LII48QRRGPP/44cRzjeV6BMdZHZw6bAetZxL9IEz5k&#10;Vt9zzz0YhsFbb73FmTNnmJqaolwuk6YpUsoi1q9Wq3HkyBGOHj2KUnDXXXcxMzNT+Hmsrq7yzDPP&#10;sLzcwPMcvvjFL3LDDTfQaDS4cOECy8vLRaKZZVkkSVKYrSdJVmAtpRTVahXLsigPmhimaZIkCa1W&#10;hyiK6HR6ZKlCYNLthFy8vEynF3P1zuv4wue+zKapXVy62EJYLlbZoZV2wINIBUgJaZBi4yGFy+XF&#10;BS6//lNeOPIsFy69j7RSGrQ4m/U569Sp7b2T+aUW5TzDjddI++cJ7QZ9d5XEWkEZqyj6ZCKmb0Z0&#10;LUVWGiV2xwmtMSJ7lMSqEBs+CTYpJpkw9fnzkYaR4l/CVP1X528r8Uu/LSbogBI6L9n0HKySN2AR&#10;yJ9/C7lieKW02+3B8xikaJMnS+hmQBRFpCrF993CLXY4MR92kNa7309MTNDtdimXy4UOvt/vc/ny&#10;Zfr9PrY9oIWsM5tJkgTTNLFtm2q1WvzO0Hm2XC4XTvvDi2XYmVrPHBjS8X3fLzY1Q93NsDkx9EMY&#10;NiH+KY62URQVF94wOnB8fLz4/2q1yurqKmmaEoZhoaM5fPgw5XqFG265Cd9xqdbq/PaXfwcrdej1&#10;I2SpxuYtoyQqIktSjAFVynV9DGluZOxu1Eb9/6DiOMbxr3T7DQmlco2kWiKKPJShEK6JsnpkSnvv&#10;Z5m+t3m+o8GlgGuunWXn1f89xkCb72p7E5pNQA1olvrWSa1qYls+S/Mr1MfHqNW0zn9lZZW1tRae&#10;W8a2HAwT+oG+1w5deyc3TXHHHbcwMTZFtTxY/waGSvVqnYWuotvpMz46jRpE3PXDBCEMNm+ehXSc&#10;KIxZW8sZrUlMKbUrf5axaapMlmhK+9LlBp5bw/YmCBNFpxXS6/vYHtiuR6y0871rw3XXzbJ9+7/D&#10;8zSNPQz1Z1Iqw0i9wlqrA8IgE4Nc4SggVymbN9kIBY2lVS6cvYDrjuPZJipJWVvtMDntYloQ9BOC&#10;vgIMlLIwzBIZin6YkCRZsR8wlDZXGhqqpSkQQ9SPsAwT33QJopBOCqUIwl7I9Pgs/SxnaXGNMNRU&#10;/LGxKkLqWIfaiDk4vtPsvPq/u3J8Xd3E8UyYnhpnbbVPkkTkOHoCJgT10dGi+XDN7q3s/sP/EVtA&#10;HoFnXdm/pFGKiYVlOIRpTBRGOI4HeQ8N669EBMZRRtTPiY0Uw1FEoX6uoNPGQKDynNnNm5FKn3uX&#10;L89j2w5+uUKv26TTjlD4CAXtVp/yZJWpKX3Mtm4r8fv/4YsYCnodbQA4fI21SomVRhvLMsjzDMPQ&#10;0cP/6v1t1oN7tcEA3Kj/bxtOahhppmSRKra+2eRbNnkekfdbyHiNUS9kxo2x2wvk8+/gNk7gpwGY&#10;NWzpEacpfWXSHdlCNLuXs84Il40y/VwDfU9KXCEHrKEEZQidVjZ4LWqQOSJA67KFvi+Lda8YpaNq&#10;JQm2pciSPsePvcboeJ0w7FOrlllaWKRarhFHMSiDamWUPIMkTen22nr6T4qU2mT19ddfp9PpUK/X&#10;2bJlhkuX5vnxj39cmIgPdfpDgz/LMvF9/yMDw/UYZn1DoNFocMcdd7Bt2zZc1+bw4cPFsDPPc6Io&#10;olQqYVkWa2trTE1NsbKywmuvvcaNN97I1q1bmJ2d5Y033mB0dBTf9zl27Bjf+MY3+NrXvsa+fXv5&#10;2te+Rr1e54033uDixYsIIahUKoU/wTAhDcDzPDzPY3lxCd9x6XQ6xHFM0O2yvLxMkiRcvnx5YAyc&#10;0nK7CGmjci3/qFarzM5uZdvWq+m2M+LEYmR6nEa0wFJ3iZqxE8M2yHNJ2A2wDBdh2CysNAgun0O4&#10;HrObx3DLFttrY1xaanM6cNh/8FM8/9d/xn333Mecl7NIm2aekeUpXj8nS2Nsw8XNMzI7oWdmtIXL&#10;am7RUWBLC4iRsoWLQyYyMmEUUZRSMTi7Bsk8KK7E2/5zAH/Buq6C4heSAISmdcmfiyn6aFmGQZzp&#10;KbnO3AXH9XFKJbAMEJAhMIZ/I19nXDeg2gvTGCTFKpSeQWNZFrbrEHWDggYydL8Pw5B2u00URQX1&#10;3nGc4l/f9wsNSRAELCwsFBfN8ITPsmxd9IxVuFt2Oh2azebAKZIiKnB8fLygtgwbHmmaFsyAIUtg&#10;6C8QxzFJkhSO/0Mgnee5fm/rfv6L4jaGLIBhgyIIAo4dO0ae5ziOQ7fbZWpqim3btmHbNjt27Cg6&#10;crZt89Of/pRmr8Vyr83+g9czVR9jdvMsIteRV8lg0G8IOYhAEUW+rmEY2uAvzzE2nP02aqN+Y6tc&#10;raBkmzhJiDMNeoN+QhhkZEqS5grLNOmHAbXqiKY0mpChmJ2d1eBXQZZofwDHBWnp6X25BPUapHFG&#10;HKZ4DnRb0FzNkRiUShWiUOu0TRtGaqP4XoWgn7C6GpDEUKkwaFrGlEoed911G9u2jUIOjWU49sYl&#10;3nz7Zb7ye/cyPTlOFCWAicoNbFvfj/u9kKAf0WisYQmPsfEqUZhijNrYpolQYEiJa2ltt2NC2EsJ&#10;0oxmo4FbreK5vvZnUvp1ulYZy9afl+/oBkAW6/fuupCl0A8hjkMQ+WASkaKkVUyKbRvCHlS8Gr5T&#10;JgoVrXaLyoiL71dwXd0QSWLIUhPHLpMZBobhQRoRJz2EccWSx7YcSq5JXfiosk+S6jZ+t9tnZWUV&#10;a7pKfWQMzwQnB9t0aLcaYPu4TpU40q+p1dKbrWq1yoA0Rqp7I9iWJup1u1At6WOQqxTHsekGMUoa&#10;5IZAmgLP8/TjHc0kIU8xbBPThm5HJ0f0WmBIG9exyTOJY1pI10DlEsOwqVbqqNwgznOyWGJIB9ex&#10;yWyTUiml5Go36Uq5TL02Qq+fMjFmkqWQRuC5FYKwh0pDkhSCKKXb1397cmoz8WBo77l6QpimWn1Y&#10;KkMcDTy5BARBjzzXTL5KpYJt2/TDkH/VLjfDKf8vrPxX/PlGbdSvU6IA23pVuXJ+aY29Ik8jTBkz&#10;6uaMiC5mc558+X3MtbPUCamIFMIW/dSnZU3RndhKZ2YXa2NbWE66xEpgUsZQLo4ykbmtIwKFASLX&#10;zXCh3dZTYZELiVT54LVc0fgLNGvMKJoAKVLkvPHGq/R6baojFv2gRbnkDMxRU/JMYNsuY2PjCMFg&#10;it1CGvmAVayfe2VlhWeffZaHH34Y0KZ+8/PzxYBzKFEeDlOFoPBDG2Kej+OL4YBTSp2a5nkOrVaH&#10;Z599duCc3y+M/Ybu+0OZwfj4OK+++ipf/epXqdUq3HTTTRw5coQ0TfE8j263yw9+8AOEEPzu7/4u&#10;O3dexX/8j/8Tb731Di+99BILCwusrKxg23aB12677TYsy6DT6QGa8u/aJobUfgWe73PgwAH+6I/+&#10;SIvFDZM8gzBKMU2XPBMsLK3SbvWo1EaIwpx2M2ZsdDNheoZuFoJv0KePMkEkBmP1Cax+DyH1Me+n&#10;MZltkyUpKxfOcN2eu1nqtGBsF29fXGL71h20z59hYvZqRNqlZMTEccRYkEKkyLwp8txAyJi+ldM2&#10;XdqiRFeCZ9pYMsYI14iFQypicmGihNRUj4He31ApCIVS/LMZ+2ng/ytUJq9M+I2BFYCxPrbZMMiz&#10;GCMXuoeQCyzLxnY8vdtDIgGlskH28uBEFLnuqEtJ2AuJkwzb0pr6NEvp9DokSVy4Pg4n/UmSEIba&#10;vbHf7+N53kdO5GEMhOd5RFFEHMc0m83CXX/9RWAYRmGG0Wg0OHnyJEEQ0Gg0OHHiBN1ul16vx8zM&#10;DJs3b6ZSqRT0/fW0/0qlgpSSZrNJEASFQ+bwQlyvlRdC6NzJAeV/2Mz4RRflMHYwjmM6nQ6HDx/m&#10;2LFjmKZJu91mz549PPbYY0xNTXHbbbfx1FNPcfbsWcbHx2k0Gjz/3At8ePkiX/jtL7Lrqqu47cab&#10;8fDwPB/T1AZbjmUgpQFSIE1LO0obAnKFItMjwo3aqI36DdwygUpCkixEZgLbAK8CtiPAaGMIhRDg&#10;uDlBN2Hr3Jw2JErh3LlzbJqcolzeTtCH559/hYWFJRYWFqhWa6AkcZwThQnlcmWgAdRAPooka2tr&#10;1OojREmqgXIGnW5nAPDLVGqKckW/ziiKqNfrWJZkcnKULIe3ji3w2pF3iCPdFJ2eHCdKMgzDYGJi&#10;gksXLrB331b6PRgfqxCGESO1UVTqs7K8yqZpmzCCMM7Icyh5Nll0Bca4votEUHLrrHQ6KJVR8g2U&#10;gKWVNVIr0k0QA1588XWOHT1GtxMwNjpFlOSsrraZmtyMwiaOUgwLkiRDyLxgcuUZ+D70Y4MgDnAc&#10;i0rNxvNN0jQm6Ll4JTAMC9s2sUyDoB8ThQKVC0zbxjccvZG0IMxCVtf69EzBaNWj7AARlEZ8JqbG&#10;WY7btFaWcZhDGtCLQkzHJkozwCAMtdGibXkY0qLT6VIu6aSH559/hYX5JRYWFqlWR0BJ0ijHwiEK&#10;cky7guU6mJZHlud0wyb9bptqSU/TX/jJiywuXGL58jK18jgyd0jCDMsskQmLMBWsLjcQzGCaFguN&#10;ZfzyJI3uKmkcYksXywFlpfSzPnGSUJW6Sa0SDcz7QY+VlRaGoY/L2BgoMoRQGKaBlCa+71H29H65&#10;1VzFGxul2YZ6FV74ydu8fuQVpFDU/DJRlCAwscwS7V6KYXj0+5rOkaYplmGgsnTjRvIRUL/h0r9R&#10;/8S+kbbjG4DgX26E94ugvsYIGZBo8ryEXGm5mlC6KWUASdjFFRETXsKMEVFavUR28S2MtYtU8jam&#10;iBFCEmPSN6tEm65Dbd1Hw63zfjMgK7m6MawM5CZMAAAgAElEQVRSjCxBZZAogTBMpGWi8ghFXkxl&#10;BSmyyCQb+PwLiaGUljKLHAX6e5Gh8oCfvvw8tapLr7uKIfVEfnR0nKAfAcaAbVzR1PNBEpmBgUAU&#10;uffNZpMf/OAHfP7zjxKGMU8++SSmaRZu+0PWshCCbrcLUGj8/yH2bpqmjI6Osm/fPgBOnjzJe++9&#10;V/gGDB/bbreLhmiv16NSqXDkyBEuXLhArXYdDz30EN/61reK6fzExARra2v8xV/8BRcvXuTQoUPc&#10;e8897Lt+L9dduxfThCDQbGvLFqicQdJPxoULF4rY8iwVpJnANFyCMGakXue3fvu3KZVKDNnkyQCm&#10;hAE8/5M3efutd1HCIkltpOFRro1w+vwJorxMZaZOJzNQ9LCw8SoO3SAkcUs4JYuFZsLC0hKTXomS&#10;WeX0+5eYGN3CybUYT1aY2LYXu7vEK0eOMrPrOmoz48RZRnVAYo+ETSh9ArNKS5TxjRKxdEhlRi5M&#10;YqnIpU8uR8jzBEP6JMIiE7mO8eOKl4Vcf9zEUAKw7vuPM7A+8r0kFxlKDaz6BZgoEEIipUESpwPN&#10;Bx+JuxMYJOQgNcXGyKXWrpAPdPqSXObEcaBBsMiRicIzbBLD16MRTBBS/0EAmek/ZKlBNqZAKBPb&#10;8LGkW7ACLEPh2GCYCtvW3aY0TYmiiHK5zKlTpzh9+nQRVTU7O1uYTjiOw/T0NK7rDvIstZN+qVTC&#10;cbRnwFA3b1kWpqkpMb1ej8OHD9PpdApDvi996Ut4nsfU1BQ33ngjpVKpAP3DTplt2zQaDXzfL55r&#10;GMG3XhIwBPJDNkCWZYWx4D/01Ww2mZ6ept1uc/z4caIoKqQKWZbxyCOPMDU1xe7du/nDP/xDvv71&#10;r3Py5EmUUoxWayx/MM9f/O//lcltU7x/6BCPPPgZNk9twTAdVJaRywxDGmDYpFKiLINYZaRxgFPy&#10;1sWnbNRGbdRvUkmV4zo2rVaCmTkYOTQaMa4XIOxLxKmO8qlPbuHe++5mbqqKzOH990MmJiY4e/4c&#10;a6sHqY/CNbsPcOH80xjSJ0uNQVa3ZGSkzsrKykASpbsNvb5idKxKnERIQxKl4JYgUzGOZ9GPOjip&#10;QZzqtWxsYpR29zg7dmzD8zUTKc0TGmsrWJbD1bt3ML+0xvRknSDqEKVtSlWDIO6AHCmykw1L0en1&#10;cH2HXl9Pt1M8XK9GkkWcO3OWuU3bqY6CVzdZXZjHpst4xWf7FgMGi7dleSzOL2IkOppuenwLpnUa&#10;2zVprHUZG5+mUrEIYv1+hekQp4pypUbQjwnikE3TM5w61WXzRBnhwMz2Uc5+cE6bKXkT1Ed9fF+/&#10;f1OCYyZEwQp5nFEZ2UwQSFSUE66sYuQjYEH9qgkWPziNk2ZU84CyoaftoROy1L6EX60wadjkPcg9&#10;SC2Fkgl+payn2YOtg+0YpJlJ0k1ZXYN6HXbv3s/5808hDYc0U2RZjMAhlzVSkQ8m8R69Xo8oDvB8&#10;kyyMaTegPgrXXn0jF88tIaSvp/dZH2mYJFlMEIY4fonRSk3LJByQvk0/WcP1oLO2SJqMoARMba9y&#10;fuUYju1SqU3jOJppoddkRbXm87MTF7jxpi2Uq1AfsZmfbxCGKVNTY4xUTZJEH/s8jWiutOl3NfCf&#10;ndnBu+XTrK6sIFHYho+QJmEK0nDJlAmZzqRPYj39t8x/xZQ3kX9Uajr8/h/U728MCjZq2CaSpNIa&#10;gPQYMx94dRQNgI/S+IXSU3IxcPFHpHSTDt7IGLlRp9OFNMjwbQffAqUCyDtMVRXT2QpcOkZ8/ii1&#10;3hJjloHvSFJszrZiQqeGd9VBok03cCGvcTF0MEoTOp50IKPSU039uhMxkMYJB0E2mMammCpHFWZ/&#10;2oZdKInllIjDiCxNsGyDLEuxrJzlhQ+QdOl1VxmfqNNaa5InOcI1CIII3y+DSDh/7hTf+94PuXjx&#10;PJVSlUsXLrJt2zZaa23IFRLBuydO8r/8z/8rYRhy8mcniMMI0zdQWY7nl+i02liGydNP/YgsSVlc&#10;XKRSKpMlKXEYMTExwXe//R1WlpZ59dVXsU2LPM0YHanzzltvs7y4xN/+7d/iux62ZRcGe1JKHMch&#10;SZICwwzB/ze/+U1OnTpIlmXMzs7y+uuvUyqVikGt75V5+aVXOH7sLf7vv/4W+/btY8+ePWzatGmd&#10;NKHP0tIyp0+f4sSJE3z44Ye02msYpkM/UJRK43z/h09y8y030A87IDPKlRKNtSbV2hhLi2tUa5tI&#10;IpOf/ewctl1nrL6J8x8uU3IsVro55amDlJxrSa0QX8TILEdkKwSijZqIMEZvIBUZlmEzqQQyE/Rz&#10;l8gaJYxMfAtIFOfTMr5bYuvt1yAsi2Mn3sf3y7RKJZxKhdz0yA2Xriwxs383zQBsmWvMmwaEaYbr&#10;j0HtNlzTYqkTkwkTZQwG7EoitW5+ICjJh120j2L8jy1LuZAIoc/dfPDvoC2uGSsoTG0ioT4CSH+x&#10;t5wkl0X7DkOBmV+Z2A92PeRKIfIcE3SnSojBHxaQ5SiVorkVCoVAiXzdC9d0MqEkotD6ZQODmCsG&#10;O4ZhFNF4eZ6ztrZW6EK0w+NI0fGamJgoXPnDMCy8AIZAfKjZz7KsMOFrtVp0Oh06nQ4TExPMzs5y&#10;8OBB7rvvPkZGRqgNxIxDh//17v6/dkf0n6Cjr9frxbGqVqskSVKYRw0zNkFTYW655RbiOObtt9/m&#10;pZde4tR7p7EyieX5dFodvv29b3PinRN89bF/wx0330E3CjCHdt9CoAwTZUqEaWCaEtMQZNnGArZR&#10;G/UbW2mGkQtUaiByGB+zeeSzD+G4YMjBZAW96ogcLl+Et469y/LSKtXKCK0m1Gows9lh69xOlhZf&#10;Y2bzNA88cCcTE3DpErzyymssLi4ShmCa2kMljmP6QYDpuKhc3+VNwyXLMoJ+xMhoBSl04EsUZXTa&#10;PVqtTqFDn5qcYevW7fT7fbZu28L0pJZpdTodoijEcctUKiU8d3gvFQM3YIlllUCBZUKaWvSDjDSL&#10;iQK9kREmXLPnOryyx8LCAjcfvJ5qCfo96CdgmT5zm7Zy7NV5br91E7uunuS993fws5+dZHbLVj51&#10;/714JfBL8J//j2cRRoYQhmbrGXpdCIKA+flF4rSM68PO3Tu5OH8BKSV7r9/Nps06czBJIApCkljh&#10;eRVMaWnv6ChBmhC2+0igE8KWHds5c+EcWZbxhUMPYipIgFikCNNAACXDoT6I5Gv3ItI8Jw37Axbc&#10;ldMiSwVKSVrNnFpVMrPZY+vc1SwtHWFmZoIHHriXiTE4/R4cP3aJDz44TbcX4LgW5bJHmoWsLDdo&#10;r8FIFf34Lbt5bfEIm2emeOCB+5mYgJUlOPzMWzQay6yurOFY2sSqVKvR7bVoNlcZH6tjmToOcGrL&#10;BKMXyuQZXLNrp177bXCdMpbl0Aszmq0OzSZUR+D222/nxz8+TKfT4qqrrmLz5nVyPAyyVDJ/eY0t&#10;03VmZnyu3rmXU+o9Zjdv5sD+G5jbIjn5bsJrr7/J6loXQ3pkWOSDNTGJg3/d94+Pg/wN076N+hWn&#10;/giJBhLZANzr4aESOSiz0NAjtFhYM4oVCihXR1htt4myFN8bo1yrkAcBabeNL9psr6Q4qx+Sr5zA&#10;XTvFWLbKmJvhpRFhAA0cxNROrPFraFa3sJC4LOMTmTUywyVPUwyVI0gQCnKRosTQT2BgRl60MXIQ&#10;Cahcp30gITfIVU6WgpAmIs9RuZb/Gqbi1Kl36PeaCDLyNBuweQ2UEgOMYtHrdfi7J37Ac88fJkkS&#10;ms0mZb9GEuUoJQpz75MnT7K2tkYURayurlKr1QrfsGFE+fLyMj/84Q958cUXuXDhAr7v4/s+5XKZ&#10;MAz50z/9U77+9a/rSfsAN508eZI//uM/plKpsLS0VLDqhgZ766XKQ7w4/PkTTzzBU089VfiWlctl&#10;PM8rMMpwCLqy0mBlpcHx428Vg1WlssKjTUunNbZR6KGobbmARZal/OVf/jn/6T+3GBmrkCQB7V6X&#10;cqVGFCouXl7m4MG7ePgz/w22NU6rnZKmParVOlJJMjJauQmRiZlaGFaOZ6eYjgDVI1I5UV4lz4BM&#10;kmcClUkyHJLcIlUGIssBk55RJRRgZhKhFLWpHViWRWybBEIQp0rL5mJba9QMRZpHiAGGy4QgUJI4&#10;8xG5IJE/D7zXp1foLVp+xTzyF036P8aXudIkuBIRCFwB/kNd+npq+a8wT9IXqyHJlDa0UEILXIYn&#10;o76Sch2LM9Dvf7zh8I+uO4OTbOj+CHpjubi4WHSVbNsu3Owty2J6erpwugyCgCAIChPBYuMzcOBf&#10;r1+ZmJgo4jA++OADnnvuObIsY9euXezcuZPJycnClO9X+6z4lX9/WEOpgmVZ7Nmzh1KpVOh5duzY&#10;QblcJooibNtmbGyM++67j3379jE2Nsax149z+p33OHf5PCYOhmfyow9+RLfdI48Nbty/nySJcbTx&#10;QtGMGJ4TG/Z+G7VRv9Ezf5AGnl8FYZFmYAiKhqVCy33SRGvfswRW1wL6QUKcKLI84Xvff4JHP/cZ&#10;tm8XPPDgNTzw4DWD+xKkGbxx7B3eP3VG3zMGe7xK1cT1SgRhiudWSZNBVzqzcOwqsW1gmT5xpKnw&#10;hnRxnSphoGispMzMmmyZlXzmoVsxDChfkSpSq44xOjpGp5WwsrIKjIICx/axrRTPE7iurzPlHf0l&#10;DZ9mo807PzuNX6py+x0zHDiwgz17d2AYWteunZXRjr+RIIpSnnnmJ8zO/g4zs/DwoZt4+NBNdHs6&#10;V77Zhu9+9x2yTCGE9nhRA88Xy7KI45iF+SVeP1rhxoOTXLdnC/tv+LeD5rH+7LtdbTBXKo/Q7zfJ&#10;lSBTOUEUkqNwHZd2OyRJwLJgz55N7Nnzu7RaUK3qW3aeg+PU8bwxoiim282JBlr++sg07c4C/SAh&#10;zyVRCFQ0JdKQNtKA73/v73j00UfYfpXgwQf38OCDe4rjm2Xw7ruXWVpaIk1TbNscbBgNbMdESsH3&#10;v/8kj37uIbZv56OPT7QPwutHP+T9907jejZnz54jz7cgJXzxi/fgOPBnf/YEp94/y/jYJJs2wdU7&#10;x5id+SwjI3oAF8faKqjXz+h2czrtmHMfLjBSn+H6/TW2bXf5b//9wzpsONWNlE5bS07GJmZZWO1z&#10;7sOLTNbrbNsO9993NXv3Xo09kAoEIVy+vMDi4jJJqvA9myhLicIMpMCxzI3byEZt1K+1+uQYSuvU&#10;DbIBcNY3PzVwxs+EQYYG/2JgbpbKHIOUTLikqYUyHepmSskKydKQNOtRMUO2uV2mWu/B/FukSx9g&#10;5X181wLDIEs7RNKibU7jTu1BTlxNJy6xktgETonU8IjSHHtA2h82JDSoSjUbGXPwetc1uwq5sk61&#10;kFKSJNkAe5gaNJJhmXpNOHnyJEmSFLLg9elhlmXR6/UKBvHi4iKO4zA6OkqWZbRarUKnP2Qrr66u&#10;Fj5flmUVGGho7jc6OkoURSwtLQE6235tbQ2lFJVKpdDuD2XEwyn+0GSvUtExg0mSaNm0tP7RwWW3&#10;20VKWQxfgyAgjuNCfuA4boG5hqkDahAXblkWUg4aF5bA9Wwt3TK0dCuNE5ABY5MVKrFFjsL3Xfzy&#10;KHGiXR/uvusmbr31HrbM7qTfhzyNyXNFlAa4ToLKI3IVQp4gZYopFFIamIZE5ZoxkeY5eQJ5IlHK&#10;QOWQYhEgQQgkWtotcoNMZSS5gizHcErkhiRF+9zEuSJROg7WMGyiJEEIWRi9D4fHw+P2L50cUyTo&#10;MdD4XwHg/xAgzQfGb/nPZWjmDOgGUpBnOQN0r9+cyLWmH1C57loplf9aufBDTf2wSwRal7KyslL8&#10;X71eZ2ZmpojY27JlC7VaraCqRFFU/P5w2j+c3AeB7ujPzc3xuc99jq1bt3Lx4kX+6q/+iqNHj3Li&#10;xAn27t3Lrbfeyuc//3mmp6eL1zBsSPw6oP+f6po/NA7cvHkzn/vc59i+fXvxOVYqleLiH1JwKpUK&#10;lUqFz372s3ziljv46fMv8Tff/iYLvSVqlQpxN+KF556nXppgenycTdOj+owYPD5TOVmuL4QsyzZc&#10;jTdqo36DK4pTXMdDCZtuDypVMC1928+VNjozDPjwbMKRnx7nzOmLqNykXKoPolZDfvzcC9ytPslV&#10;V2kgZtsa+H7nO4cJw5Acg4nxCaIEzBiWVhJyDEyrRBDkhAHUcjANG5RFFOaYsoRl6Kx5ldm4ToXF&#10;hVWef+4VrrlmFwf2TzIySBT40Y9OE0RLfObQHczOOmSpoN+PmJ3ZBgr6fT3BDsOYOJaYpkUSax14&#10;tw+V6rjW4icBx996D788wtW7SoW53jsn+jRWmhw8uBnLBCUcHLdElgp+8sKr3HP3LUW6QakEC0vw&#10;1I9eY2FhCYWBMCwE+j6M1OBY5YIwjnjt6DFs50b27x8nV9Drw8svn2B6eprr946y3NDbYmFYJFlO&#10;kmltq7RMMEzOnJ3n//wvP+JrX3uQxqpuADgu/G9/8iS/93sPUalAr5/T7mSYpoVfmtBJASF0uim9&#10;XorjeExMjGt2xCAyyrI8ut025bLPc8+9gPrY8W234Dvffpa1RorKTWq1GrZt0um26PW6mJYeaHi+&#10;y3PPvoxSd1x5vDN8/DM0VyNs22Fm8xbanTXef08xPS0Y0QQORmoTvP76G/R7CZ/97J3UauDYsLwE&#10;3/ybH/I//IfPAmBZNSrVSdLcY3mly9GjJ+h0dnPHHaMALK/AmVPLzGyeYNs2vZFfWGiy0Oiw1kr4&#10;f9l7s2BJzvNM7/mXzKz9rN0HvWFjgwCBJgiKBEVRQ1IipVFwRJmyYmYke6wrKzy+nUt7JhzWXCgc&#10;vpNuPPfjsIeyNGF5gqOxbAZp0ZSGwU3UECSxEATQjUYvZ61TlZXLv/jiz8yqOkuju7HYMPKLOFF1&#10;qrIqs3L7//f9vu9985lhNvsITz4h2TobsnhpCv/z//R1dvcn5Lml2xsitUI4i4rCcQxpoDbaaOP+&#10;gIepgLVbaBsNvf8ehRFRKHUmuIsI75DCYX1QOz/MJCv9IT1xgJneQpoZDySwJaecTV+j8/I3GUxe&#10;o2MzZCSZeMV4VhCrmHJ0Dje6wkH/Eqkdccv2yKI16K7giMkOD4kTUW2Nq9ZNKP/H4zDIN3GyCFbe&#10;vnICSTAiPBdCc3h4yPb2doMR6vbfWik/gN4ACmtdsBrEQ7DpLoqiAdaDwaDxvM/znPF43DiY1dXQ&#10;9bpqIH5wcEAcx816avHz+ntr4fI66mRpvb7SmqWs/1H7cWsta2trxHFoDdjb20NK2Viq37693VQX&#10;LFYOhCw/JEmM86YCw5VIvDMYEx51JJrEpo5isszg0ES6B06SdAZ8+KlPcG7rA7x+dYd05lhdOUOU&#10;9CiyKXm5i9aGKJboCGIdI4TDupIsFygRY43HGYExPhA3ToLXWKXxIsLJkNGQhIoQfGj98N5jXMDQ&#10;4QzyWKlBCkQUrOmVK5b2WY276wqJdzJCM31IugvcMvB3rtLT9zQbcxTs1aBfVEwdFeh3omLuKvsK&#10;hMB5R2kN1pWBHhCOuc7lvUfdy1735ENQ2p/N5mr/W1tbPPDAAw0g3tzcbCoAer0ezjlu3brVsGK1&#10;En8Nqmv27fLly3zqU59ib2+Pb33rW7zyyivs7+/zt3/7t6Rpyic/+ckG+N8t6L8TU3bUXuO0GwsE&#10;oY4nnniCy5cvL31PzawdJRguXrzI+TPnePDsBc4+cIavfOPf8Z3/8F1ipemMEl544QW++tWv8rv/&#10;2T8MyhjVet6NE7KNNtp458MJ8NZzMJ7w7e/8gL/9ocR7g3UzrCuCIj2wurqOQLO/l+K8ZjBYRcqE&#10;w+kY61KGrsef/uuvMJvNWFtbI0kSxuNxY3eqoz47uxP+5E+/SZZlGGOYTCbEUYek0+XP/uzb7B1c&#10;R6BQYoWV1S1+9sob/NEf/Xn1HSs432V9/TwH+zO+/vXv8LWvdrDWkxeHdHsSL1Je+MNXSaIVnI3R&#10;UcLXvv4N/vf/c4/RSp9ZaojiAYKI29u7/PH/8n+RZRmR7LO/f8Da2hpCwNWrt/mLv/i/+fffGjCb&#10;TZnNZqRpymi4znPPvYqzcPv2LqPhGtZJXnv1Df7Fv/iXrK+vE8edoDgsNb3+EGsCGaC1QoqQycFY&#10;hBYgFdIrjFX89V9/nz//830Qjn4/CC795Cev8LWveVZWVrlxY5s46qFUgo49cdTFlJ7JNGNt7Ry3&#10;t1/n93//f+Xy5UcpCsPOzm2Gw1X+8A//jCTp0u0m9PtncM7wl3/5Hb7xDc9wuEJZlnS6I2azGT98&#10;7gVeu3o9ZGESzWyW0e2N2NvfZ+j6/Om//jfMZtPl45uWbK4/yHSakxU5pS2C00ukUVpSljl7+4cM&#10;hwP+9E+/wiybsra2QpJE1flR0olXUFJz89Yue/u3+bd//n8wHPaZZVPSdEKv1+PixUfJcse/+vLX&#10;GkHdbrfP+uoaf/AH/6oSwirJipLV1U1EadndSXnxxWt85zs/RgpPksSk0wPKMkdLzwNbZzA2YWNz&#10;CFJx88Y2/+Z/+3P+3b+VxLGmLIJAcLfTp9Pp0e0kFMaSpinI4PIjpabMW+DfRhv3CzwkEuFDBl94&#10;X0lDSrwQWBF8zC0RrhY2q5XNqxbgXtzFZCU7RUHHFlzs5TwYHzC8+WP8K99ncHCVVZfS1wpkl8KU&#10;7KOZDs/htp7gsP8Uu3KLg7LPRA7J4hHWxxgPOo4JzVIV4UBwJhNQKatr5kKWR8TVagpDylA1XDqE&#10;DILY3ls8lhs3bgA0/fG1y1ct7F0nKo0xTfV1rWemlGp64EXluFXbmNc991prptMpnU6nqjwom8Tm&#10;dDptcE2nE1rsptMp4/F4aflaGLB2Buh2u01VgjEGVzsWLID9RdxSJ08nkwlpmpIkCWtra0gpmUwm&#10;rKysLIFdqqpvaw3GWvKCZh8rJdBaIWREZMF5ifMztjbWuPHGbabpjAvnP8AbN/a58fo2jz32Eb74&#10;G/+A0fAMppRo1Wd9rYOzksPDMXFkEWqGigxRkhBFCqUkzoE1Ed44CleV9RtwVlcWwRIhNE4ovAzl&#10;8h5w3qF8FBwFJIAPx1yIoIVXVexZBMZIMJaOjsHbY9ptNQZ9x69BX/+5UOrvnMNbi3WhP7L2bvY+&#10;mFLOD7Sr/AWXe7t8vTPweAFSSLz02NxSljllmYO3iKYHRVaMx/0TAHW5y/b29vIE1zmuX7/elMTn&#10;ed60BdQl/zdv3mQ2mzWMWa0NUGf+y7Js1DDr/v26BWB/f5/nn3+e/f39xjXgfkv3F0H73QD/PM8x&#10;xjCdTpsKhro8p75BFEXBrVu32N3dbdi9y5cvE6mI1TOb/Md//x9w7vJ5Dv+HQ1768UtY67l14wbP&#10;PfccSlagX0pczUTVlRtKgm17+tpo470anU4HnyQYU5CmBVJ5pOwgREyS9FFKkaYWvKc/WEOKKHjF&#10;A/3BCKn6TKb7rK1tsrLquXr1KoPBgLNnt9jd3UXpiDgJPe23t/caFeKtB1bwTrG/N0UKRaQG4Z5n&#10;FXlWolWPSGtWtjYpS0/pJaZ0lMYi6KBUgpKCfr8LogwsfxSBSziYphgDvd4K1nWZpQ5nNVlp8E6i&#10;dYwpHZEOk4BudxWlO0Rxh9U10JEiTQ07u2O2trZQqs/q2ga7u/uUhWN94wGcBaEkpih57PJTTCYT&#10;rt+8xYXzF5nOUsbjKatrG0wmKUqG9Lf0Hmt8ZcEqUFIymZZsnVlj80yfw8NDjHEoLShKh3Oea9du&#10;o1SEkBHGeYz1SOmRWkEpmaY5/f4G3W6Xa9e22d3draxnZ4xGZwGYzXKMCaR2v9+nKAoODmbV+GLo&#10;dHpsnQ1aMKUpwMdEGrKZYW31LJPpmLW1s6yuuOr49jh79jy7Yo+yLCvr2yB6p1RQoY5iTZ4roih4&#10;Ma+tb7LqN7h69bX553f36XXXyGY5syzlga0HybKUdFoyTXOiqIs1iv29A7TWwTpKdVgZdXAObt7Y&#10;YTA8g5BdhCxJOqB1D+NKytJwa/uQtdEK+/t7GFvS664RJyWHh2Nu7UzQcRcvY0prw29OYrCGbFYS&#10;RV3OnV9jvH+IkBrjPOksxzjodkP1RpqmJHFb6t9GG/cPPNyJlmS+0vn3yGNCZbL2A3COWJSYIiXW&#10;knMrI7bMbfy1H+Be/x6rh6+znkj0zFEUgtxD0RviRw8w3XiEyehRbotz7PtVMjXARH0yF5GmOUmk&#10;WB0MMNPdUIkg6nbXe5vX1+XaZTEHd1KBcyVXr71a9cmbpfbmxd75RcvvWnMsjuMGj4xGowaPLGbc&#10;6zL5GudIKZsq5LoNQErZAPAaywyHwybzXGObwWBAp9NpbMaLomA2mwVx9KrV6Wi2v/5/ZWWlITFG&#10;o1FTfVAUBWVhEWRN8jaQJAod1aLnNQ6qsucGjC2aSm7nStJ8H+Nz+v0+xkXs7k+Rss8zz3yYpz/y&#10;CzjTYbxf4it3BK1jcjtDKkevrwLuVA4pyoBvytCr753GI8kLW5X2a7wPmX1BFGo+hMAKj8EjncM6&#10;ga3ILCUEQnicDS1h+OCMJoiq1ys9u/Ajm4Tqsq7eu1RPLYLinrbWV+XhVBON0M/XbFzFbImaMWBZ&#10;cCCoBgqcCGARKQLAR2BtSZFnOFMEJqc6+RqVwlOYo9OiPoFrNuvg4ICbN282F4/3np/97Gf8yZ/8&#10;SQPqjTG88sorDUuWpilvvPEGh4eHjep+XR1Ql9HU5AIE/8uNjY2mhKUWoKg9LWum635Ym3vNpksp&#10;GQ6HaK2b7awrHWp9gp2dHb7yla/w/PPP0+l0WFtb4/d+7/fYXN+EwkBX88lP/DxfePnX+JP9KT/6&#10;Dz8iz4J+gDEGIgFV31FZlg3LKKXEt8C/jTbeszHNpsRxHETnZFJVOZmm79BbQZZnYfAVIIRp2P8o&#10;isiykAXe3UspioKzWw9SFAWvXb3FysoK48NJKOuLBngCIVkaxTSdMZlM2Vw7S1kajAUpNJ1OpwKg&#10;jiIvwZdMp7NqwAw6AZ1uAj6I+hwcHDVkbYsAACAASURBVDIcdilKwf7umF53hdFonbIwTCcZCIUp&#10;Hb1ePwy+PkyiZtlByIx0O3hh2dk7wHtLnGhUpEiSLuubCqFi0mxKdnMbkHQ6PbxQjKcHdGKNJOG1&#10;azcrK6MB+wdTrLUMBqvs7ByECYl1eOeQQiO0b8oVlVQM+mvs7KaUZajMGo5GeG/JplPiOGEwCttr&#10;SnDeYxzYIqfb7RF3Oxwejjl37hw3b95Eypgnr/xcU6Y5SWd0u12iJEbHPogbFkWlr5MwWhlR5rPq&#10;fh6scIuixBrodhOkiNjdHbO2tsb+XkpRZDywdYmiyLh29SYrKyuY0pIkEb1eD+894/GYyWQSJrum&#10;wHtffX5CURRHPr/G4XhSdQFqkrjHLM3IjaHXHTWtatNJRhx1ULLD7u4u/X6fjY0NvNvHo5nODEVp&#10;sdZTlofIKKLbH6Eize7+GFF5IU/TAqlgfeMs1hRkeY71jizLkQqGwz5x0mM2m5LlGUWZoqSiKMN4&#10;1+32g6WtikL5p2qz/W208XaFFyGL64WoBMdCCXIQ9jah+N8bpDdEviRyFpXtsx4LRgPFqp8ib7yI&#10;e+2H9GfXeaArwcekSZdpKZnoEfnoIdKzj3F75TFu6TNMTJeSAVb38LqLNw4lbHAVMHkl7GebPmgq&#10;0T4nl9iL0xAVxjgiHS2UbzviSOExXL9+DSlFU4avtW6y/HVmvtvt4r1vKs+01g2A7naDi0rdDx5F&#10;UYNfaqvy1dXVpmLAOdf079d4oW5vXllZIUkS0jRlf38fpRQrKysMBoOGVJhMJuR5jpRyTkBYc0eM&#10;trOz07QQ1NoAtZvacDjEGItS0VKbdyAoQmVEGKvcMUyoVYyINP1Rws7+HoPeiCz1vH71Bk8//Qv8&#10;yue+xOraBW7e2GWwsl79tjEHBztI5YliQTqbsbYGEhV8GWwo5XcWnBN4p7E2SNL7yoHOCbEgnhcq&#10;2P2SoGmllu99sFtEhPGt+h9Za9yFc8ZZu6QRcX96evcfsnLQEN6ja3EBIUKP42Kp/11dwMwz/hZf&#10;VfkLlPd4Z3BlhjdFoHTqaoD77BaPoqg5oYQQTKdT9vb2GkGMKIp47bXXeOGFFxqGC0J5zWAwaKzz&#10;dnZ2SNO0YafqfVCXvYReHdscFGstk8mksfzzPkys0jSl1+uRJMm7cvCyLAsT9+qCARqHgloNM01T&#10;fvCDH/DNb34TpRQPPPAAv/VbvxWAf0dTjCeotSB6uLKyEibf3mOKMtyUZJCXLiumzpYGlziE863A&#10;XxttvIdDKYGUVGI9rvLG9TgniKMkWKT2VwGYZdNqMpIAVPapQ5zzKBXT7WqkjJDSEsddytKQJL1K&#10;nEfjfYlzYExBp9Oj3x9RzMKkJ4kDcDS2qEjckEEWQlU2qP3qHuurcrtASMdRgpQxkRb0uglKRWSz&#10;QEz0+/1GmMg7SZblCFxFLmjiTo/xeNIoDWstqzL3UPIYtiO0LzjnsTZ4MTtnqnEBIqERVpEXHlCc&#10;OfMAN27eJJ1lrK6skZtQ4eaBJAl94dZaXNUbnheGbmdIvyeZTMdMJ1mYAFqJFB3yLGRsnPMMBiM6&#10;iWQ6nTXj3fr6BtevX0froMD82mtXyfOMc+fOY4whTWf0el2UCoR0HCckScx0mgbhKCGZzUI1QLfb&#10;J456FGWGtQJrHYP+Cs4KlIzpdjRSREjhiSNPWTiUChmcw8PDRkem0wnjX2gVkTjrq8/Hxz6vdaeZ&#10;WE6nM7xXRFoTRxE3b4TKvc2Nc8yylOk05+zZ86RpytWrb7CxscF4MkXrmOHKGiBJ0xneCbyC2WxG&#10;0q3GbyGZZVNmswwvBKXJUTJCSs1oFNo8TFlgiwIpI7rdCOMNnSgmz3OcA61FtU8zBCpUGLqyvYm0&#10;0cZbBPvB4ytY4S2NT84hhYEKoEQ+J3Il2pd03YzEHrIpBPHBFHPjx4jtv+WMPWQjCpggM4ayM2TS&#10;32QvPks6epR0+Di7nQfZNQmoCIPEeI8whlgpur0OvszIDvfoRVTWggHoBUV/gUfj5j5jR36UbMBh&#10;WZZEOqmAfwC0SsVY5xkf7lVZfdNUGNd4pL4n1v30vV6P1dXVhtSFUK0MNILeNSiucUqt1D+bzUiS&#10;pCEB8jxvMsqj0Yg8z5lOp0wmgaTf3NxsbMU7nQ5ZljVJzF6v1+CN8XhMt9+7o7J/3csPNHppoU1K&#10;VolF2yQqhSD081vTaMDVoL8eW1xVeS4lCAWZsSTJKgd7BUL0+dznvsjPf/LzjAbnuH1rn+Fwg8Px&#10;hAN/QBR7ko6k25f0ejHeC5ybgAhJD4nCeokpBUUOpTFo1Q3uDRV5DGBFlZn3lmAU7JFSgBRID8KL&#10;SqXfknQ6jR6a89W47wKJ77FIoZAnZPcXs//vVui6r114R9DlK9lYD9nvOI5xRlQlJKry3JxvYGMr&#10;4CVeSqZpygNbZ5nt3MJJyyCOsNkMZQyUAfw771AiqiY4rikXrIFsYKhkA8i1ls0J7KwM1g5VCftr&#10;r73Gq6++2vTJ1AC/7nkJJSNh4lb38Gut2dvbYzab0el0GkaqLo+py2bqbdI6ZKaSJGE2mzXtAgcH&#10;B40AR32iSilZW1tjMpkwHA7JsqzJph092HXJS51NXyRaFisHut3uUunP/v4+Dz30UMMc1j0/zjkm&#10;k0kj2AFw/fp1Lly4EES3ynDi5XnOUIYLvu4hSqJuk9lDKai0D+qbQJIkTI1Bilber4023psRfPRK&#10;m4OU6DjY9qlIoQDjPCqKKSrZfaWDirFxYSKmIoV1YJ2lNjVKZ3kYDKMkfD8S6xzW2WBnhAQUpXGU&#10;JkOIIPpqGha9IAgFB7a8sAYZSbJyGu5tWmG8A0zzf1aUYf0ywdY+4kIwK8qgrKw7lBZUFAiLwhZI&#10;HVMUhiSJKMwMJBhfYrIchA996lXJYVbkzcQv3Kdl1bMHxgMiCsC+M2Bnd0wUhQlZvf5IJ2GCW42l&#10;1COnA6UiShMo8ijuBZIdiJMexoKoVJOVhFlWABKpVVMGmWYp3X4HkEzSQzq9Dp1eTJqlID1xJ8a4&#10;EuMsOlY4HLM8RepqEuM9cbeLA7IiiBIIFWEcoVrCgWmOr2Q6K8P+iRM8YLwLQoMV4a/jDtZDmhVh&#10;d3kqgaOwzHRWAgIVdUOCoM56VJkSoaJqGy1JdwjCMc1yQKHjLtNZBkLSGwyZ5UV1nsEsTwGJUBIh&#10;gxVUmDOYQDYBUku6uoPHoaMorNMLXGmqeUs1oXdBqdsLySw31bklqt9RKU17ibeWVt22jTbuE/RX&#10;snn1faIG/7BgU4ZHilB0qsmJ7AxpJkQ2o2/HPL6pcLdeRN14kV56i75Nib3Dug6lT8gjwa5VHHQ3&#10;sBc/xv7aFW65NfYyjUUjVZARjHF4nyHKsGXaO1QEypeIyi7NM3cZsJUumRMntyqEkMRxmF8rLZpE&#10;JcCNm9fI8xnWlg0uqefv9Vy/zszXBEJdtp8kyRJWWrTGK6qKrhq7LBIEaZqGrVrIrtev1XgkkNLz&#10;vv2jWGVxO2vh8HrZkxzgalv0RaxTb28gR0SzneArzbfqT4RqCWMMZRHWo3WMUhpnIS9KeqN1rl2/&#10;hfIdPvPZX+KXP/vrlLnmjevbDEfrlGVJ0okBg1AFMgqWi3k5RSuBkgnWekwuMKWnNC4o+TuNklGl&#10;N1EJvosA9L2o5xiBjJLMXUxrsUfhQQiPqeYOilDx76pzJSwmEN41Y/k7FWVZohKFsfOE/nQ6JU4k&#10;0oOVAePqbjeanwReVBOW4xt3WkbbL3gDRlEUMsNVLwOlxc4y8sNDyDJQCiXUse+UUjIajUjTlCzL&#10;KIpgFxSy+hMODg5I05RIdxvLvlB6mjWCFJ1OhwcffJAvfOELPPbYY0uK/S+//DJ/8Rd/wXPPPUdR&#10;FOzu7jbERq/XwxhDlmUNqC+KgvF4zMHBQQO8u90uSqnm4qwv2No2UAjB/v4+k8mk8knuNlUIeZ6z&#10;t7fHcDhsKhGUUg1BsViqXxMe9baHDIRrLsj6AqyZwPrG4L1nNBoxGAwa0L62tkYURRweHiIjBRaG&#10;ZzfwGJ5/8cWQHfOevMhJ4phunIQJ72zGbDLFlqZq7aiOZwv822jjvQ3+KwslKq/k5nkF3JeWq5Rb&#10;5suphWXu9bGGi4uDSjUJ8NEpr6vlSYIPRMJ8ebvgJe6Axe+x1ffMMzJeuIXl/fJ+WXou5+83kxOJ&#10;87qZqDoxf4Q389NdGCzrfe0FlSrQwv4/JZrMmGNZYOpeHo8eC7Hw6I+8t7Avjv6u07zbl5aTp59/&#10;S/v4yLL+yH4Q88/5hYmUXFxO3Pl8dyKsS3qO7GtRTexkczr4OuvkZXuraKONtz0qgCgkztdXfnVN&#10;41BC4G2oEsbnRMwYKEM/9qxjmb32Hbq7zzPYu8aonNEVMU4oMtklUzF73uMeeAS59WFu9c9zNesx&#10;9h0i1SXWAmcmC2RDBXipy/vnTgOBpNDBYhDV3COEd8fA/vxeUgPi+ncGtfjSeLJsRpalvBMKIW/W&#10;In0/7y++dtr7ixhuMfl5FCvOnzukiE4F/RCSzYP+iGQQkedlEEnUEikVAsXrV/dZX3+QT/+dz/HI&#10;w0/w6is3GQ7WufTggxwcTDEuR0pQ2qFjkBEo7REyAO6iUDirA/i3Au8EzquQ4V84zk6E7fOLcxHh&#10;Ud4140gYI4J+j2imE64Z5gUe5as5h6/P8HcPP83FA5ef51lJluXo6TQPgg/ekXR6DfA/SdG9GTxr&#10;/80jA3cQUrIo7wNr5x0+zykOJ8FUt/Yu9IGNwCsmkwm7u7ukadpkvgOzpLl27Ro/+cmPePHFFxti&#10;od/vc+bMGXq9Hjs7O1y9epXd3d1GXOKZZ57hox/96NJ2r66u8u1vf7sB0+PxmMPDw2qbdZPpr7P/&#10;3W6XjY0NNjY2qqyPbXphZrNZI6a3eBEIIVhdXW2qC+qSmtXVVdbW1lhbWzt20TT9mVWmvla9rAmG&#10;ug+nLg2qBfxu3rzJV77yFV599VWm06BG7b3nYx/7GM8880zjv9npdEjTlO9973tsjNZ55NyDGAzf&#10;fv57fP3rX2c6nQbNBOdYXw+9MXgDkymHB2N8YVAOpA0KrPOJbhtttPGenHb5kzC4m78m3PL74siy&#10;90tWi4X+OB9VA37dN60X1ufnrzcERbmwXTX5IOeiM9gFgB+8lwNLb6sv0ZWuTC3adAcAexQse7n0&#10;mkfMlX1FlRFAngCyjwJgOd//YpEI8Ccs607+PvHWgH+Y2NzLATxpm+QJwPwUwL+o1CX86ftnabkT&#10;9qVYPBx+3htbERNHN6MG8K5erw9ZPHWEWJivVi6NaxK5zLe00UYb71DIZRDpHMKVKF/QkSUJBXGZ&#10;E5lt4slPWStfZ6im9HHETpF5zUxEFPGQWbIKZ58kW3+Ew3JImjuQlhhQVfk1okRUAuXC15nc6o4j&#10;5qDfiZPFBt90mBOiuWE5ZyiKkjyfMcumDON3BvDfL3g/+v4iljnpOSe9tvD/4meOA3+WSfcTgL8U&#10;mtksR0pbtYlFFLnDmAJrI7a2HuMXf/HzPP74hzAlDIYGpWL29ncCZhQeqUFHkigSqEiAqIUDFXkG&#10;3iqsB+9qEj4Q8EIIfEMmh+0SBDvdmvSRfpkuP054Lwx1wh2bW0nx7oP/Gss7B5FOED4knXVdaq8F&#10;GGuDvUFVAnL04DYH3p84RUJLhTUGiSAGEiGJncNNUzAmmOWuDHEulHVAEJWoM+3OOV566SX+7M/+&#10;DCE8L7/8Mi+//BLPP/88SZKwt7fHhQsX2NraYjAYkOc5WZbR6XQasFuXoywK7tX9KmVZNm0B0+m0&#10;ujhDhr3OnM9mM/b29tje3m76YOptW19fD72SVYVB3RZQe0sC7O7uNn33NQtWC2XUJfn1e3Ec0+/3&#10;m32QpilpmjbL19tTVwycP3+e4XBImqZ87Wtf46/+6q/Y2dmhKAo2NjbI85yPfvSjPPvss3zjG9/g&#10;xRdfJMsyvvvd75IdzrjywSe5tXeb777wfX70kx8zm8zITcmZrfM89dRT1TEGpinTySQcSw/Y0HLR&#10;Svu10cZ7OHxdankU0MkjA7N7k8/cP/ifg/MFIOuThQngYhZfLoPqxex6vV34wMpX2fjmdeEWMv7J&#10;CZOPo/vFHX9cXN6rirgIVj2Ie9U8qaxslyoOxL3tu/sG/fUxXtyvjtMz86dN0O9xBKgnCl4sTfCW&#10;CSRZewPf4XcfWfPC94qFd2piuqFTquW89AjnTvzN86Mhq++STTVHG2208XZCfL8EfBZbhcM16FEy&#10;tPN2BETe4ooZ48Nd8sOrnJ2MmRYF3ifkQqGcJLOaCRH7fgUufpTd5AI7eY8DF5NEmr7W4EKrsI7c&#10;EuiXi0Rw5SpQg34rdGhNqO4Sx0nA45VSAUxWivfSV7+oxGODwJt4azPoo8D6KHg/Crbv5/1TQf8C&#10;8D9KJJzU93/i9i8Ca++W7r4QErtpWiCFoNftk5Ul44OUwWDEww9d5iMf+xwXLz1KWYSS9tXV1Uag&#10;cGVlSBRppAKlgpuCd6GF0FqJsxJnkkrB34f3Ksc6J0CIIHrnK0LZCR/GE3+c0hZ+YfgSJzHg/tgw&#10;WM8d3sk4ekxqwB+S6Z7d8S5j1SWd5cvVJ/WCix6Dy557fqHs88ikwAu0lPiiIBYS5UA70Bay/X3s&#10;7V2UfxSPR0qFryT+0jTl8PCQ69evc+nSJf76r/+6ys7X/SSeogzgfjQacfHiRTY3NymKgtu3b3Pr&#10;1q3GZ7L2j1wE3sDcUqLqN7HWcnh42Ahf1D0ytQVGXYZfl/fXbgI3b94kz3NGoxGHh4dLHoyL/S61&#10;+F9dul+WZUMs1EIe1tpGIHBvb4+9vb2mN/9oS0FNPtROBMaYpgKhJjqiKGJ/f58sy/j0pz/NjRs3&#10;+PKXv8zLL7/M97//fb75jb9iFPeZFilF1+KVoxv1+MDly3z+M7/Gr/3ar+GMBWcp05T0cII3FuE8&#10;wjh0JCla6N9GG+/ZaVeYi6gTYM9p17VqQO/JVO+9wd75WKHmZIKoSyXlMpdeEwReHckC+wXywM1f&#10;OzapqioHvJ+DbuSSRs18UdGMYUuPJ+2pegBfyBS9Ge6d/3J7MuFwF3vtrSqrumPreSfu5ad8p5Dz&#10;48R8/x0D/3c1+xXzHmG/DNAF8//DWsTyeXfSvq6yfH6B3Dq+Ke2410YbbwmUEK53VQO/BdBv61J6&#10;Kj0VEcTTvHOYckZuBYVRjDpbCN3nQA2JVETHhEovE4/wgwtM157ijaLLfqpRnYSR8lg7JjNJ0EoR&#10;gXrAy4Ue7KDc7kXV0y/kXI8AURWV2WPg707AfBGI6UjT6cT0+72gc/Y2xDuR7T/tNyz+ltrh6162&#10;afF5o2N2NNvvw3lgypIk7qJVlzw3TCclg/4aH77yEa48/UnWzjzC9s4ho9GA0coKN2+/gVKCSw+f&#10;wblQte1xeOuxthJtNxLnNN5FIGIQKjTySVsp7DiEqwhjMc8lNONLNQcSVbVYUzApFucJ8oTxQiwN&#10;JP5dHkVq/F4n8qVRdPtDfHfE+pkcXVtHOAFKx4H5ugfxgbrTYQ56HbFQYCyUJdIa9m/d4vVXX+FB&#10;8YlG3K8oC9JpsAI6f/58I8JX+0YqVdtCCLq9oD7/i5/6LB//+Md58MEHG7G7c+fOkaYpg8GA9fX1&#10;xpKiBvFSyua9Xq/XCGTs7+9z9epVxuMxWuvmxK7tg3q9XkMMWGsb1eja+kIIweHhYeOtWRMKq6ur&#10;bGxsNDYYg8GgIRzqbH+toimlZHV1lc3NTfI8b1oZhsMhs9kMYwy7u7sMBgO2trYaC5C62qDT6dDp&#10;dJjNZmitWV1d5dq1a3z84x/nd3/3d1lfX+erX/0q165d46UXforFIyPNaGXA2tk1Hn/0cT7/mc/x&#10;d37+l9ja3CCfHuDznN3dXfZ393ClQQsZ7Cn8KeRWG2208f/9WFAfng++pwGbhf7rpc8YlrPHd/8o&#10;8cG+CTHPzi+uoyEXFnu+VbWsOB391pn9EzPGpiEN5qBQnPA7Od4CcbSfU7AMWt8OYCzuN+t+H/u/&#10;Knf3S4D7tP7/d4AQEEcmeieB/6NkVKMzUe3/RQJq4TeII4epaUE8sajCNWC/btmoT53FU8gFZ+K2&#10;3L+NNt6mUNTaLb5qmQqEm6/K6oVQOB/EOoVTSK9Joh7JcAPdEejuQ5Q2IxOdUBbucrwTWD2g7J7l&#10;Db/O2CW4KCZWEdalzGZTnPZ0eytMcwME8Tdf92ZX9wovRCPkV98HAvDziGq7/alVTws6Mt5Xff4O&#10;qUJCbjDos7q6ysHt/XcE8L9d2f6jQP9o5t9zerb/Ln/Aqdn+QNArQDCZpMxSw9bZi/zcRz/Bh564&#10;Qm+0yWFq6Q2GgOdwckCnq+kPYqQqsT5HRXEQTS89ZWmxRuGsDKAfhZJxc2xCb76r7OoDzePFPOkg&#10;vED6UOVcPzphwvbW+03o+Txlie0P7YaiHpHEYt/kO0iuVYKLc9C/mPGH6fSA3GoOx1N0kiQho4wn&#10;2LSL+7KmE4C3oT1AK4XPHcpDIjX5dMz2zRs8OBmTasewnxBHMaKv+fSnP83m5gNNz33tGRlFqirJ&#10;P0TpkJVfGW1w+fJl1tfXAfjVX/1Vtra2cM7R7XbpdDpcvny5yarXcenSJb7whS/w9NNPkyQJk8mE&#10;Z599locffrgB0r/yK7/SuAAMh0M++MEPNuD6S1/6Es8++2zjHFCWJU899VRT3p9lWVMl8Bu/8Rs8&#10;/fTTjddxFEV86EMfapaL43ByRlHEBz/4QX77t3+bZ599liiKGgB/4cIFPvCBD6C15tKlS/zO7/wO&#10;n/3sZzl79izj8ZjhcEie5w1ZMh6P8d7zoQ99qGmBSJKEz33uczz88MOhsmAyo9/pk9mc7XwXmUge&#10;vfQoT1x+gpiI/e0D+omkmGXcvnmLnVu3sUVJpHXoTrWuSQC20UYb782pV81cz8Xljpa0yzmLvcRo&#10;V+r6Ta/2vT36RQICVddiL69vaRJVEwRqoaz/KFhdyBwscuriqCjhPOO/DOTkKaDXHQOiErBief1O&#10;LH+PPKkS7si2HhtZ7wZYikWRPcn9CCz6ZttPKTl90+2Qp/ymuyA4logOt4DO77aSZOF4+JPJmiVq&#10;qKkmWV5OenPyxOXNyA8v33KZbhttvJ+j9g+XlWp+TUaGDLuuSusFUipwkDkQ3uJFh15nBdMb8TPZ&#10;I3cGZzNQFoMgtxrjO2AHSJeA6hLLHtbBzGlspIl1hnUpVsR4osqaz6Oq+4GTwahtUciPSvRPYFBV&#10;9bEVd75NzoG0aVqltZZ0ewnDUZ+D228Df/8uZPtPK/f3nN7ffxrBsPx8cTx2x8Y2QbCb1arL448/&#10;xoev/ByXH/0QSdLncFpQGs/G1ia7ezdJZ4c89PAD6Mixs309tCL7YI1rC4UpFc7ooCfkI4RQWBfG&#10;PyF9QyqLgHyru//CfMRLhJdIH+ZMUszHfyfq1pR6/NLHxzEx7/WXlZbEu00i14J+NQEglUZHEVIr&#10;dG0rF0odVAP8l0rXq5/pRDPFaS7augPPCzA22P05pXFCIlVEL47oTwqS8QE4T8d6wGAIAnhbZ8+x&#10;tXmuGV+dgLzIibVGi3lPZPCENo3NnnOORx99lIceeqhR2K9PvDRNG+A9mQTv5meffZZnnnmmEcnT&#10;WjOZTIiiiCtXrnDlypVwcVel87WQH8AjjzzCk08+ibUWrXUD4OtMvta6+f/pp5/mypUrjZVHHUVR&#10;NKX8ZVliraXX63HlyhU++MEPNjYcdWRZhrW2Ee3rdDp4YHw4ZjQcATA5PGxU/Bcv5DzPQ/XByio/&#10;98xHG4aqLBxRIikwWBwSjfEwyR2D4ZC4TClnM8zNbcrt28iiS1yxsYXzoNp0fxttvJejToJ6sfDo&#10;j7x+0v/ihP/v4XGZVKiZfz3vw18C22q53x65vOxSv3s98NYrWgB3dWWBmPdyeiGXt68S3Wt+bzUB&#10;8dVAXS+/RAIcUfU/veT/uCCeFx7hxcL+DSryd9x/S/td3tfjvZELdwLfR/UC7uXkW9SLOEVn4hQS&#10;QPq5frb0ckFhe7kEc3F/C1+/K4/bcFXVFuIEkUuxdO69872ZbbTxfg5RKeoLBEJKhNJ4bymNZmI0&#10;hU9wXjPxQzILkUiJtMLGMYXXGJegfYTKC7oqwltPZiw+0nT6KyjrmKaHEG8EnOMlDhtE3fzRMuz5&#10;feHNr3pxDPh7LN5VompegIiJ1IAkHpxwb7u/+8r9K/lXArV+EYyLYwTvaeSACCn/ud5bpWMoROiX&#10;99Y1veyiyXy7Clc6pNTHxkTfENmK2cygZIfHnvgIn/ns32Xr7INs3z5g//aM4coKWnreuPEKK6sD&#10;Ns+eZzo9RCrH2uqZSkw9Db37DrwLTgCICCk0XoA1FiFdaF9uSpir8d/XI7JcKP067rqzpEshThnn&#10;hWOx9izMEe5zzFw8eqfJ4NTzNT8fK+dkTNXvj8eYCuvbEr14goQeDLksIuHnB9YKAx601ZV3YVBP&#10;dqrEISlzx9pwjXE6o0SxEceUsxkr6YTeG9fh+nWi1ccoyhQfDegN+pi0QKsYcoMfaArhIFYYPNq6&#10;arSXCEGTYa8F++p+/KOMVd0TXz+vFfiVUkvl9jUQb3pPFtipWvCvrgioL4A6Wx/YPI21dqnXvt6m&#10;RRas7o2pt6O2/6s9L+v1LPpk1roCDakBFNbQ7fexVaHSYDjE44O3tqtERTzEOloSY8SFiZGMwXpH&#10;LCQ4xcwJCgdOVyIWZUF0MGb64+fo7+zQH17E5FNsV+KSuNJdaDMfbbTx3ptdORwliACCGvgmXPUo&#10;50C2fl+AwwbYVC+HoP6Ge30M0wwHYlbdsCuA790yoHQ1aVoGRX/cfFlEeL0ZtBakkuvvqbPJrrtA&#10;OLimz13WgzF3KJBv9st8+bpd4Piju/O80Nf7fwGGLhIHvMmjlwv/uzdf/pTHMKF9K0D2BPeHewH9&#10;9TE/ceJ7iuhiU60xt/9aVE0+6dcs6hnMtZvnmZpFUuD0dc/X46DN+LfRxlsCLdU9eKHKx4mgwqEo&#10;EVVWHVtTwwYjFE73sSTVsppE3pdJeAAAIABJREFUgaSPdeBzUHgkBuEdSjqMy0AIVBRuU2VmMYCO&#10;BnjvEL5sSEBRVR+JhXvLor2tqLCgXwDHp6q5C0dhC5QW6ChGCI8Xgv2DjDKL+PSn/h6vvvB9xvs3&#10;WFlZI0kSDg4OieOYbqfP3t4enU7ndFIWGle0U4f4E7LsS3Z6i5n2+nf6o5+vsN+CRSGuSvfW37Xg&#10;/CPCDqqAp0dpSVkY0myKVjGjlQFCarIsxZiAg0LLMuSFQSiNlBF57jl/7jIf+egv8MQHn0HKPq/f&#10;KtBqne4oIi2mdIaG9VGMVmBtSRx3MaVjf99jTYK1MYsVg0LIUJ7vTRi/tWyOp68sF8PYoqrX6x1R&#10;p7freZLHiUBOSX9kHKxP2kWCwHNkTlKfN28vgSwXKt6cAG9tdYw8vV4vVJDHYSJXZ/3LIqOr7L1Z&#10;S/rK2zCI6gislxXDE0oZlAyZCwM4GWEcCGvQkwls34afvQoXz6GSlSrrrBYsjmoGqN7ZFePu5In7&#10;67Sykv83owbpRy/AWgPgJJ/LpQMpj1ibLFhkeDF/P/Tb+DnPJARCLpTnLO+o+Wd8KD9SZfAvlioi&#10;0lBKiAxgHP76deL9AzaBXEgSoZA6EDFStC3+bbTxXgb/czf0RcG6kx7dEUG7BcdlcX+P8+0wJzDk&#10;JzHn5mSQuPS6Oj5Bqpc/RdPg1N/5Jvtl8d56Wr7kjhO3pf3Hu/7I2zX5uG8QLN/SZ8Qp638zi9nT&#10;iBnxZgTHUWeHNtpo4y2C/5OvT3XCNepEfa9UR65O1ZB3qrleA4g/Svot3kNOW8/xe4Rb+oLTtvsY&#10;JsFirVjIkisi3UN2EySCyWTGhQuXuHbtGmtra/T7fYwxTNNDev3OUgLybXHR4R578JfaqUQDHxY/&#10;Ln0AkM13+iCGIgHrHC43dLp9VtdG5FnJwf4BXkC/322019I0I056RMmA3Z1D1tY2+cxnP8P58w9z&#10;ZvM8SXedNDMYZxAaVBwE1jtdj8eEapDSYY3CGokpBc4pBNHSMQx701TnkH9z+9lj559belw+p9zp&#10;48Y7FHUb20kVfNIvOyK7RXE/5xDSE8cJuXVIcc/AP2SG/ZIh9HzFUiq8DayIxCOdBeso04zxrR1u&#10;//h5zjz5OGpjBYXF47AStPUQSRaKLcIhqV8Qi5bHfgkQn3Zy18D5XkiBexE1vBNwP/o9i8D/VI9L&#10;WKoUqHuEFisHdBwd66eps/wNUVAzV0f2D4ASEucszpU4NF5GqIpXUcZBXnDzxZ8yfeMWAxEhhQpF&#10;tF5gbRAraaONNtpoo4022mijjTaW5+/1X53001qjZZ+HH3mM8cE1Or1VZrml3+/ghcU4h5I+9DMf&#10;R5hzEuAesm7Hy/Xlgj0hp5AfdUZfHsMnCoH3oUVYIEIJuZBLlcWD0Yi9vT0mO3v0+106vT7dfhA3&#10;N8aR5SlxHLOxeZb9vRm3t8c88/Qv8NnPfoHeYJ3RyjrOwiwtyMsMoRxRx5N0c6QUCDzOKkzpKAuC&#10;cr9VeBdaAcNmC96yBc57NO5k54d3COHIitBCft+0kmNRBTdAdSkluCBgFAmJ9oGDkc6S7e9z8/mf&#10;whu3wTpiQp+jVZ6CAiKCAAKgCcKA9cnuKuBf9yscBf31jzxpRxzVK7jT393s2Df7/LKi4jJ4Pw30&#10;L6oxnkQcNK9b1zA6UkrUQv/mYjWBF/Nj4xaIEuE8ColUwZPaeot3oAyQ53A4Yfv5lyhubtMrPbIo&#10;EYXFGxtIi1bhuI022mijjTbaaKONNprQWqO1XrISb7CAhb/7q7/OrVtjNjfOgY/IsgLvBd1eQlFk&#10;AVWJup32qI7N3YF9f0LCr3nPybv6qwGEr0GeF1Wa1h9bT/3cesH29i7d7pC1tQ2K0rO7s481nl53&#10;SBL3iXSXPIcXX3iFbm+d//K/+Cf85m/+p/T6Z9hcv0iWeiaHOVmWkUSSwVATd0q8OMSLCVmWks1K&#10;8sxhjMOaQIpIqdGVI90yYDviHPA+aVNebjMPunXWeIwJ+00KfW8Z/zcL6cEZi/QQC4Xyjq7UdJRE&#10;ZhnZ1euYV6+iP/YU9JLQPxcpCmuIVKgmUNX3yAUrHi/mIkqC40qSTUZbnZ6SllK+Kzt88e9umJnj&#10;GgvHiYbF9yUSKealOAgakmHxNwaipL5Ygx1fmRVEOgIVel+ssEgnSKpsPze3SV+7ih5PSVSPw9Kg&#10;CYzLu7H/2mijjTbaaKONNtpo470IuI6C/vDc8IHLV7h8+cNcu/oKcdKnNCnWl0RJDBKcrNXlK5P0&#10;Y3oo7q6347g431H3nMWov3exvP/oc1staZmLp1bVyQQNNiFUEHiXGq0TknhAlMSks4L9/X02Nzfx&#10;WH75c5/nEx//DL3OJt3uGoNBj+vXbzAcrRLFil7Spz/UiKggKw7IijHeSWzWx7sK4HuFQCOEBi8r&#10;W742joP/RQJIEkWaTqf3VoF/3Uc5FzfwxqK8RIqQYY6koKcjunlGsbvH+Pmfsn57B1YG+CjH04WO&#10;pMAjhUNVbj91dtk3NgrHwfNp7NZJoPqk/99s+Xt9f36R+xPZlzttz2nvLT063wiONPbGnqbUv95f&#10;i+AfH7L+AiiLAillKNkXIpTSeIcqcjg8gJdewt7eYeSCOnbsIY4UEIQMvTdtj38bbbTRRhtttNFG&#10;G21UUZZlk6yrs/41+PdoxuMpX/rN/4R//s//GQ9eOgcS8uyANE3p9jqURXoC0L/7hNtpavwBg3iW&#10;SoEboOFYVKwRosYrtlHj93WLdZVEBI8QqkosBtDvvGAwHDGd5JTljChOsNYxmU5QSrGxeZEzZy7w&#10;63/vS1y69DDb22NMKdgfj3FuwvrmCCE8UkXoGISwlGVJWVisleBjvNMI4jmBIVRQ8fdhe++U+H2/&#10;hhBzbFiWJarbxXvx9mX8g0quwHuHEqAc+LJEW0dPCbreIw4m7P/kRdZffwMubmGtxHcSPJKSkq4P&#10;NoHzLw2Z/lq8J5g2iVPZjTsB57vbSW8PrD2aHX8zUuJEkH90ezworamMGRdE/8JNRlbKjfWa7GL1&#10;ASDw6DgBKSiwFNKjpCbC4adjxI032PnhD2F3lwGOtDTgLSqSGGeDxLdtL6Q22mijjTbaaKONNto4&#10;DYQv4gHhNZPU8dBDT/CpT32eV197Aes0OuqQFQd0Gkw+F5uVTcb/rYP/gBVOqBhYfE0IPK5R9/fY&#10;ubCfcFgXlP4EsurrlyAk3oeKgu3b+/T6I9bW1ylLy+7OPjKK+PCVZ/jExz/DlSc/wc9euc61q2NW&#10;1leQOtiOd7oRjkkgTZTCOsimJYU1QAdJp+rh13inKjQjKtBficC1Gf9j+DL8zfFo6QGlyLLsXoC/&#10;Y66MWNsg1Gn5ZZscIQXSe7wpA3jE03EWpinFtdfh1jakKTJRqM4QT4LzJQJNQyrJoKZo5dxr+SRw&#10;/lYF+e4F+N/NuhZV/Js9twDU77TOuyunDyxibf2nlFqW3eR4QVCtj9Dr9/DeYp3FC1dZoTg4HOPe&#10;eIPtl16C8T6xh4mxOCxeCHJrsM69vX0hbbTRRhtttNFGG2208R6P2ub7pFZfiWQ4WOeNmwf8o3/0&#10;n/Pf/v5/RVaUDIc9lC/IZiVKysZbPmCqo3jg7sr9Txc1d0fa4N3pn6+94hbsAGus5xEhEVhZ7AoU&#10;Xkh6/VWKwjA+2KbTG/CRj36Cj33sWS5cuID3Ca+8eoPh6CzGZuztHdDtRozW+oAlL3LiJEFKRZFb&#10;ytJTGoWSMXiNMZYoSgCPs1SAH4QI2nIChfNmjklPdGJ5f7QrLyeV5/9rFaHiGGc9WimF1prSWWTF&#10;3iyViFR/osq1S3/nE05pBS6IwUU6+HTasiByBoUhmxySfe/7dD5wie5jD3FQTJGxRAuFy0okCrQE&#10;KXFCVBqSlbenB+eXy+nrk/wkwP1O7tCT4rRSk7d7u4SU6MZT8zgR4o+u1ztc1Z2T2xKpNRGew8k2&#10;SdIHa3jtb77HGz/5EVtxjMxS4jjBKc/O4QHxhUt4qXDOzkUX22ijjTbaaKONNtpo430edTLuZGwk&#10;KEqL1j2k7vJf/7Pf5w/+u/+GabpHr7tCXo4RviTSCryjLA3OBcFA4QRFUWDxKCXCa9W8fzGpeBI+&#10;mRMQFucFUSSxrsQ5R5IkOOcwxhDHMcYYhPBLYuPO2YbI0DqmLEIVQKwihIgojMVZh1KKWZoTdTp8&#10;5KPP8Auf+js8/PAHKAvLdDoNdolSkpcZna7mgdUtlPI4HxT/EYL9/TF4hUODj5DEeBsBCiXBWX8M&#10;zM4xj3nfn3/ee6I4oiwzClswGo2wFrrdbmhD8RFGSkpr7i+Ju3h6BY9LGxL1VcWFbxgXh8QivEN7&#10;i7Ilk+3b3PrRj3nwxSfh/Bn6/T6lNygkuulf94CjRGLx6FBc0ka98xfA94IGYmOtIbzHL7I+1fKZ&#10;KzE4IjzOFwykhCyHV15l+yc/IUlTojJHiRLiGGKJ13ORkraDpo022mijjTbaaKONNu4unIAk6VIU&#10;Gbv7hxwc7PJP/+nv80d/9N/z0+f/hgfOb+LJKfIcJSVx1MMZT56XdKKYzc1NcpNjjKEoCowJQLfW&#10;EjiqeXYydjAgBM4ZrLUYE9qDrbVYKzCmXAKRQgjqxLBSEXlmEMRIIXE+whqHMZ5Id0m6PX7plz/N&#10;A+cucPHiQ3SSHtNJTp7ndDsDBiurzLJKY0w6yjKnKEKCuLQG5yS4LqGSXFfVBDr839gZuiOIZwn2&#10;Lrzu7oBY3wcQUYQ0fUiGh4S0cw4lI0QUBfeJe/rChfNK+gWThJp9Qp7QaeEqmz5DhxjGB1z/4Y/R&#10;3/0bzn/ocfTqOtgMLz34qEG1BZ4C8ARLwIXGgqUT/K5O+P+fAX6/sC/EqcfKN+/V8ovGenQU4Zih&#10;i5KOVLC9x/6Pn+fwpZdZmc2ITIbXDh+BiwFdfYt1tML+bbTRRhtttNFGG220cfdhvcAJSZoWXLj4&#10;ENZlfPGLf5+/HI24cf0VBJqidBQ2p9OBbtJFKYPJC3Z2dtCJbjL8tW0ggDGGsiyJouhO1APGFAhV&#10;KfNLj4qqSmsXkSQJItMopVAqCPfVJEM6y3GuQKse+NCDX+YlUZRw4dJFnvnIx3n8iScpCsv62iZK&#10;JewdjCkKQ687QEVdxuMxo7UO1meUhceUHmsUziq861KZuJ8A5j2IcgHJwMn9/LUQonvfnl9HcbGU&#10;Eq1DC4oQAu8ivFZIeR/ifke93BdBqF8Q43PCgfA4UYtKeLQo6WvJzdu3uPnDn7D1ylXUhUvoGEoc&#10;xAqkwgtPIQLwD1ISCuHBeXsqw/H+oHIWyA4RjkVodfFLKv/e+eZ9pGiU/2umx5SWqDRQCnj+p9z6&#10;wXPo7X16ZYF2BUZ7rHR45fFSoL0g8mLuKNBGG2200UYbbbTRRhttvGlIrdi5tc8Tj3+And1bHOzt&#10;cObsJf7xP/4n/PGX/yV/9c2vsba6xrCfUBYzZukYa0u0DJl3a22ThV9W7H/zdmIvAgDUWgOyIgts&#10;APe5QeuisgSfg28pNFGUsDJaJY57lAVYA93+kEceeYQnn7zCxYsPoqMOZWGRwpEVHmNSvFNsbmyy&#10;sXGGIi+5vfsGhckpncGVAlMKnAkq/YIOUsRNKX9dLR4qFEoafTkfLRAARwC+cFXS/yjwf39mK48C&#10;fyklzkbYqh39roF/UO13wUjhCPivVfdrtwgngwWfrUC/Ex4vHEUxY7U3YM16Dq5dZ+fHL3H2sSdg&#10;6xwREBrIPdZDWWX8NSDdAqh9nwNPTxBPhADwFy/+JQLE+aVjp4SgMAYpPbIoUIWDm7vc/tYPuP29&#10;5+iPZ4ysJ8ZS4ih8TuEs3lsiL0iEwmHfx3xaG2200UYbbbTRRhtt3FuUZcnK+hq3t3fxCHr9dbQU&#10;ZKngN774D/niF/4j/vjL/yP//ltfY9jrsHV2jXQ2xtuC1dURk1mw+7M2WN2FnnxBHMd0Oh3yPL8T&#10;7YAxBqlBoIi0Ikm6WG3RyqBVTFlatI5RMlQWlKWlLCymNEiR8viHnubJJ69w5amnGQyG7B3ss79/&#10;iNaGwWAE0hFHPUbDHlJFOOcZH05w7v9h712eJLmy9L7fOfe6R0Rm1ruARqPfPT3doxlSQ9Eko4zi&#10;ijTRRNFkpqUWWkpm0kJmXEkL/U3ayESOaWbI0Wg4pGbYjxlMv9BooIHGs1AF1CMz4+F+7zla3Ose&#10;EVlZBdQDqMaUf2ZuNyMy0uO6+/XI+M75zndgMb/AyfJ24Q854BZBWqBBJGKuW4JfCAxaS75LxtFK&#10;MnkkQWeZiE1JybNXXBVVRk+IHAIaQQNPz6h9zPZTVemV9A8b4nQJLghcmbXcOz7h3Z+8ytH3foeD&#10;w0tw6TIkA1FMhUSRpwu51HqYUJpNPLjn/fNA+ndHtJY52Bnib8WQ0WVo01my9anvaYOz8ABdgl+9&#10;w42/+Sn9r9/jy8m44I5L6dyQPZFzD9mIBo0LHUw314QJEyZMmDBhwoQJn/K7+6Zfc+3aNV7/xWt8&#10;73vf48MbNzi6eI03fvka3/vuNzm+c5P/6X/+F/w3//yf8y//1f/BL37+1xwetWij/PKXv2R+eECM&#10;cczgDtJ+d6fv+0+cg3nAspJSrsbtCXeh7wVpijN+6oXejKZpefGF63z729/mP/qd3+Plr32d+eyQ&#10;1WrDvbsrbn98wmxxwPXrL+GmrKusXyQUEm/C6emSu3eOEREWhwdkPyicXQKiiljEHbJtwPvCLUZC&#10;X0k/Cl67yA2/GzvLjVGALfmvQY79k7/rEfC8kf+tGkSloY/l8WMS/0LQQXBRHN3Wnwuj0d8g+x9+&#10;nkfIqWMeWuKm552f/wL94V/x+y9/Ay5cKRc4Fvs5ozj6O9VYLitDCchuu4rnifTvL9tybsqNVMi+&#10;yCDrL8RfpXREoNb7NyiNAsnh7Q94/4evcOf1tzjaZK7GSJsyOTiBcnmldhdpkhMx+mb6AJ8wYcKE&#10;CRMmTJgw4dOibVveff89vvlb3+bGrY84PLzEhzfu8M1v/DZvvfk2L1y5wI0PPuZLL36V/+1//d+5&#10;8f6b/Jv/5w/48Ss/4Bvf+AbaRLquG0m+qo61+JvN5uE1/q4cHMyR0NDnNV3fse3/1SJhwaWLl/jy&#10;S1/hO9/5Hb76la9zdHShZIqzs1omct+DBtrZAe7ObLZgPjtAwoxZzoTQcLpcsT5doVJSywdHF8g5&#10;Y7nBbQ4SCwHXjJFw2YAbLv1OuUJtZ+hNNfirBmcypIN3lAFie+3ktwEA3SH9z0ft/4O48GD+ONTp&#10;u+fRuq28wM+3TdhSzXpapRB9E0fcxhZvwbYeAOXSlAsYs9JkOFjM6DojqnFIJv36be78+Cekv//3&#10;iN/8CsQAOiOHYunXYLQITaaoAQJktVJqcKadncn9cy+hCf1kJ7xnTOjlnPFBAZfdY8wIUlUWyL58&#10;o6hjMjJGe4yZ5tI54fg2H//i57z9ox+yefcdrlnmQCLihnk5b0HC2Euhdyuy/ynbP2HChAkTJkyY&#10;MGHCp4aqEkRZLtcczhcsl0vMjG6TuHL5GneP73Lp8gXuna55/29e58UXLvA//I//AhXj3ffe4gc/&#10;+gG//vWbvPrqq3zwwQfk3NO2LTEe0KhjD+O2LqzWMJvPWCwOuX79kK+8/FW+9KUvc+3aC1y/9iKq&#10;kdlsTtvMAaXvMzlnYmhp24jGOW07r23LtUjJJdClnuWyI+UV7iVQYLZBJUBQgkaSBXwg8trj2ZGa&#10;yBUdjMhtj7lZ5Xdqscj83XC1WvItpXsZOirMxQfvs2IyL65br7PfCLL3hH4Do8H7A5QNu2vNC7uU&#10;+meCgZU1knO/n/FXVcQFpWyh/omfmXiue3MpO5zlcjHUS/SlVyVLxAmoNcxSw6xvQVqs75iJ8JVF&#10;y3qz5OYP/wNvfeUKv/XSIXz7ZZhdw1mgOIc0hFODNXAwx6Qja5H7hzqzXOX/hiNojfWUTHcAouno&#10;SZCRh5LXIYI2KApUdIegD0vsMa53bYeXc1Uq1AiMiOBaglYm5WJlfM9DocyjRLachJHJpQCiHI8L&#10;gYCKlOONAdWArZZ03Zr54QFEoTu+y+wgQreBN3/GW3/+J9x65T9wbbPk8oGSNkuCpXKjGtAJkhQP&#10;kbSIrHUba5kwYcKECRMmTJgw4fPBk2Rt9YnJl39aqfh5r3PF+sTh/BCykZLRxgAxsEkbFGN2cMAm&#10;gXtLnF/n9gm88rNbLBYL5osv89/99/8L7j2vv/4rbt++zc2bN7l9+zZXr17FzHjrrbeZzWZji74L&#10;Fy5w6dIlTk9Pef+9D7h69TovvfQyR0dHrFYrzIyjw4uoKqenp5g5SEP2gEignc9HR/iUhba9CBrJ&#10;7mw2Hev1mr7vCSHQNA1d2sm0ayjJXyvczDHQFaBbxpYBaSga43aHf1VyiVaOJIgq5sVlToHsjicj&#10;44gVE/JZnBVuKNsAAIPqGXCzJ1hDT75+ntRocAxg1PVluwEBIGdDrLBiAYKUMxu89NvTGIihcM04&#10;7FA/wbFdK9EEr/L+LYJ7MZDLkHXH5A9FXIk5EC1iScgGrNcENy71Kza+4fRnP+P9P/kjvvzifwtX&#10;D1EH6za0zRUODo5KoUJKeFPIfiH2jgLuoAK2I++wupSgFrmb7p2g35iPMSlTGswRrUZ0hsfq533w&#10;lbCHAMEVN0EpwY2gsDpdgyWaCLNZC5rBDfEOssNbb3Djr3/E6a9+yeL0hKOcaJLgfVfOnkMwrQET&#10;RV1Go8YgU4n/hAkTJkyYMGHChC8Q/Nk6vMvZ998JENjI4QSq2Z2bkdZCl5zTdeL7P/g580XD8fGS&#10;EA64dPkrzObXuHTpEiklrr/wTXLOdF0qRn6qhBA4OMxcuvwVunXPbHYFkba69xuiC9rZjBAP99oE&#10;Fod/HVv7SYbbd49HZjUkMx2lT0afNg/sLFBoTHqI477WY4+oyt5z5X0yWDHvEwmgQpTCXtudJGpO&#10;jrpj7lg2suex/aFitE14sqCTPy1LvPM03p9m3D1vu0aIeu58q10b4oab06cVKbZs+u7pmft9mlid&#10;qqAi4E5w42KcsTHn5M33eO3f/DnXvv3btGHOwde+SuozmY40WxAXymqViVJk/1oPXL1Q4IyXRady&#10;JiChvzkyD+6vONB6Yc42KdRzWiYW2X0JeTRWogSD6eUQ5BAFMUdDIM4b8ATWA04bG7h9l9s/eoXX&#10;/vwvOH7j11zrEhdEaDOEbIgUaYh6abAQrHRUiAYBRXRyzpwwYcKECRMmTJjweeIL0prtoQGGnXrz&#10;M6ZzZpUjVUM2MzAzNpuOTZe5e/uUg8MWM+PwsKVt5qjMCTon07GYL9hsNgQtpL3v+/o4cu3qFdo4&#10;YzaboaqjV0Bp+RYJ80DXdbWmP7NZ9/R9T86l5d+m7zk4ujwaiccQ0CaOry+Bhk/DAs9jRAWbzXps&#10;Q6cSR+Kfc8YGjpdtfP4s2nZe6IlAjDWYIFuKm1P3jBeGnVkDjzJ+ypDCGVl2sXsr52o2mzFvIvP5&#10;/PMj/gApdagOUQjnSCNEwY83nLz2Hj//P/+I/7g5gosvcvHCBdbunNqarDPaxQxJPTOPJSq2c3MF&#10;MmKOxH0lQnmf7YMis/9ifuSV+E4AMuqCWk3DW627ECAbbduibQBJWNeDdWiMkCH/6Cd88Bc/4u6P&#10;f8789l2uSMOhOSF1NLUWxr0GVEwJDo3VIICff+tOmDBhwoQJEyZMmPC3Ek/sCK+fSOCGMmP3WnZd&#10;SXAhboH5YQsY7pnN2hASTqbvl+ScgYCIljr9tsEd+r5DVWnblm7d0feJEMrr3OH4+ISUynPDOJB5&#10;ESHGhhAiMTb03XIkkTltzdWH59wekVydCZC0MVIqoQ2Rvrj/Synatnp+jABWOpbpULptjuFs1svi&#10;CVDLqffGp8FezjUSfJx9PMb4GIGvYS0NP5+cnHDSzDg9Pf0cib8YfSqLMBhYzohkDqzhelY8JT78&#10;sx/x4dWXefHqS/Cf/B7zK5dZ2obbmrnAJQ5VoR8p/U5II5RTMtRzDL/+hPKF3xTsZvjdP+HDwwU1&#10;L6Q/yTYgJNDnnhgbECOnHnJPaFtYL+FXb/HaH/4Jxz98hfmNj3gxGdcU2m6D5Fx8BOqNEbxk+oPV&#10;7H9VFeQwff5PmDBhwoQJEyZM+BzxNEjX0wgAPHAeD8/0b/3F9AwRrQbcYXjWcLciYVcdE5jikFNC&#10;UNImIwIhNKScEQncunGbdhYJIWCWUI00TRjb/c3bWZG9Vwl/3/djrX/TNJjZmNEfiL+HMg+zRNuU&#10;vvBDYGB4Tdu2tG3L6enpJ5w8e+j5CkEwMyxDrk6FQ/Cj+Axksgtipa5ZNSBBUVHcjcNFrB5pSnZH&#10;3MlukKuHmurTuf5PBNu2I3ykkYc77z+A+O8GlA4ODrB5y8WLFz/fjH8IUuX+pQYD74i9c5FAE2as&#10;bx3z8V/8Ne3hJS5rgH/w97h8NOeYnkSHE0plf21bV68Ee70E2SH8QnGXqI7/X+SMf1kCMnhY7vRN&#10;rK0YFOJiRtaE9R2+WTOLCinDex/y3r/7S379//5bLr5/g+vrxHUNLPoO79bFbsNl7zassYRSjjDZ&#10;+U+YMGHChAkTJkx4HiFPaAw3kt/d9nLbxzFGsvWYlfr5UrteOI445Ay5zxwcHJBSAoqZd98nmiZy&#10;9epVRJ2+37Badbj3xCi15V9PJ4w170NdfNMW6fdsNmO9Xu+1CCycLYwt/ZBEiBAI9JqJ4kiEo0XD&#10;7KDlxWsXMTHU9QEjOyP1ecbHaZPocyZ3iU3qIVsxohOFEOlTos9G7g1zKzzSnL43+pyI80U5X14M&#10;0YWhLbliLrUn2rPkMvYE46Nn+2Er9Xd37t27x2l/+Plm/NUhxAhS+ssrhmfDMOZuzCXwtdBy61fv&#10;8Oa//jO+1jZcu3SE/s63uHwQ6LXDaemCAtUdv0bB1Eprh72E9CjxLy6SLs/2mntV5cvOFnZCF+dN&#10;fff1+7+rq1oZd2TBsVboc6bBiEHgdAW3PuLmv/9L3vo3fwZvvMPlfsNlEQ42a6Q3mtoBwc+EkyZJ&#10;/4QJEyZMmDBhwoTfDDzOVowdAAAgAElEQVRu1vbJv9Fuk40Pylyfed73n3c5h9TtSrplMGzzLcfB&#10;Sou8lJnFOV7LebOV+nt3wawnxEC2DanrMU+0s4AquPeICodHDfPZrLyz2WjeN5/Pmc/n1QQw0jQN&#10;IQRUldlsxsHBQXX2dzyvETXEpZipG2hU2tgS28jyZImL17Z654w71HtvrG33ogayG7nPJMt4tirp&#10;DyCCCXSpp98kUs7gTsqZfpPoUs/x3ePSQaAqBtwge+keYC407WEpFXim8CdYvw9f+3JO27Vd4r9Y&#10;LLDF4vOv8Sel4rRYZRemYNZjFtDcc0Ujp/eW3PnFG9y6dpVr3/kWXDzk0pev4RfmdDlhGko7wa0u&#10;hiCguZhiSDW826sGGFsPPnt8mnmc9XD0M4+zlMOvHwvkAFmNVbcies+ibUtJxPs32Pzgr3j/T/49&#10;t//yr3nhdMP1KByq4V0iGMQmAA2532yXmGwFBSalU4NNSf8JEyZMmDBhwoQJE84Qft0n/3L2e72d&#10;If/1W73kSsh73KubV1BCLPvMuXTmaqKTUwLp6dOSlBLt7ICmhaMLM3Lu6fvM4eEVXnjxGk0TWa1W&#10;iDgXLlygiYXYA/R9j7uPj1NKzGazUcbfdV0NDmSyZTz1tG3pAW87MnxPwiqtsaURQihi5Hpo+6ON&#10;7RD9DAV2V3Doh1iIKo2CNINBXxlDo3TJyfOiQigBiVDMBftcFBPZWa/XrFYblssly9M1m82GPgld&#10;96zXyOfrNH/WANHMilHjZkMcXRRxXGTPDMC9uLwPspAnmXepUXGaJpBwejdcIbYtjpC6Jaozrs4i&#10;mz7x8V/9DT+dR3439/AP/zPkyzC7cIlTSaBCRjAEU2hUaCNsepiVbhjjykqlYgYRJdY70fHx+Pbi&#10;dk+hBmR3n0MEZjyXobaoqHU0JeolDB0s3EBUtjdFaYCAuZNxLEMIigTocTSWHpedZ07Xx8SQaS3D&#10;cgMf3YMf/4w3//BP+Ojf/5BLN2/zrcMjDpZ3kc2GBojNEEnI2zijF5MOo7znuP0mtUeYMGHChAkT&#10;JkyY8FzgvO/nu1nOoeZ85Ctspe3le3nJCg6/OzsO8nZ2OM/uazz59ued+umB4LRNJFdy5e5j5hxK&#10;33kNZ3nCvkLALVd5esn2W233pSJoI6w2d2hixH3FS1+6zNHREYdHC+bzlqaJVTGwoygQ5/DwiLEN&#10;eF6TuvUYkxAYE34CdOv19lzDvkt/U1QCQYwwHseWE5Tn0sOY0XYee++y3c9Q3gDlvA88ydwxgdDO&#10;iMFQKXNJXZ27hNJlQBxR4eig4eLRApEr9H1iuVxyujTefe8ex6cdXdcRQihG6DsHeZYTDt4C5/3u&#10;vK4COecS/Kg/l/MyPLbSqlDsPo44bMPxq+o4r7Fton2S/1uZb865eDhoM16X2WzGZrOh6/MYMIm7&#10;E/jsqV2tzZfiIdEHMM0EFyCx6k45XFzjW1evcIjx7is/4Sd9x+91Cf7rfwrzI2Ja0qnSzg/oCSQS&#10;pxl6AvMYSA5NXUuG42JklTEWJ/i5F+1ziflYqVkJgwnhmftHzPHBqbKSfq/+fTgEccSNDCQxupTI&#10;ZGIbuLxYEHxNIw4f3Ma+/0Pe+qM/5vb3f8jRjY+42juHkohWVpAOd74YZmEUScCuVYLUjL+Td0oT&#10;JkyYMGHChAkTJkz4PJCtr19MFScXKX0123MyQZv6fBh/7xQ5PGKVyOq5QQOAtm1HgjcEDIqcvjw3&#10;b9o9AqiqaBgCA07XraoTPtUNP4DUQEBKdOsOEydQEnbq4OpjjXtbCuiZNQ1xFpk3c+Is0oZi2Hfx&#10;wkFJd1aiOBjtifQYPVsGZzt+BFt1gQwugS6PPEpxV9uaGz7OeB/xH2lhIalxSDDreIzDuTYx1uvl&#10;fuBGA6qly5uIY5ZJ2UoAiEDTNDRNy8WLFzg4bLh37EjoqwpiS7YHBcPutd4L+NTnzgYJ9iicO23b&#10;jkR/+PvtY+i6Dg0Qq/JiNpuNxoghBK5duzauuZQSXdcVwt51pN64/fHJp75Xdmv8h8daI09mti/1&#10;H8wk9qJdT5sju4Jkcl0CHUaQvtZ4KH23JKyUo9Awv3PKvXv3uB1broQG/vO/z+yrLzO7fBGsI6sz&#10;Y8YsNORaP2JeNvdS35HFsSqKP2tg93mjtxJxUakGhYNJ4Zhqd8gOWj4YdqMDIkIblE23oceIbcss&#10;1PYebNDU0WzW8OFHdD/4Ia//yz/ixp/+O9p3b/KytVxvIsHW4403SPcFIQG53jx+tg9kDTyYGPrF&#10;9kacMGHChAkTJkyY8AVDjJH9WufRghoQNpuOXbM8kVLnLhp2fLL8PnJ/XgZ2yPY2tVc9CPOmJSXD&#10;rBrrNaESu/Lc5StXK8kqLffMjK7v8dRhviFEpw2BJgRi2zBrWppZpIkRDYFLFy8iQYga0Cg0oSU0&#10;StSAqOPW4z6Q07ydPxn3vEMWdsn1NgAgoghWHO8eeTxL1B/Dnf4+0r//OCXfD8b4NuudyaX8WGsg&#10;QgRxqSqNsgaaOEOjEpoZIqWbwelqzenpKcuVcXy8YrnO9H2/1ypxIPpt2z6Q2BfCnPdI/a4iBCim&#10;eTGOAYKi+Bgy+MJ3v/vdc5Xmw75e/+WvRmI+kP++7+n7Yvg4nx09GtU+o0rJOY9BjrhL8Lcukg/e&#10;yZNAJOzcsFb6VdYejA4cLOacnC7x4w3t4hIvh8Dt1Zp7P3yF09NTrixPOfwv/zHM52XR9CtmV6+X&#10;UgEU8UL+syt4JpMxqTJ5BEVLyYGc04Pyc1ABmFlxmFSIewu8kP5yE29jAE6p5y81MsXsYt4IwYVN&#10;XqNBaVFaHFYbeOd9lt//Ea//33/Ezf/v+xzcuMVLqlwVo80rXLzePOVeGZQEppXhu9eSjHJTTSR/&#10;woQJEyZMmDBhwrNE162hlu0Oo4z9u52DgznuVl3x8/j8kMxMKY1kbXCrHwi+iIyZ4KHdXYxxlOuL&#10;KNevXCelVMmmoaEky3LuSbnj9PQE846ctwRdFDQIi5rRDQpNM6NtI7PZgrYt2d8hez9wEfOMe0fu&#10;jVTLAvq0qgR+P0CBGKJSyb/dn6yVoirYKgLyY4zC/SaGjzoq+10N9vuINWNNfyEpA0ku3EyrgltK&#10;Gz/ZzsfysJ8ItftB33esVhvu3LnD7Y/vcnLaMZtdwcyrKiOO/G9YD8vl8j4yv0vw+77bO+/DNjz3&#10;ne98pwanGPc7vE/OmTt37pBzCTwMmfyu60gpYWajx8LuuhzWIGxLPx6N/G/LFEKI4/73pP6cyfg/&#10;Xei4INWdMNQs7JR5bDZrmijE0KCSsWRc6nvs1kec9j358CKH0sA/+gfw0jWOZhFOl6SZ0SejjYu6&#10;TquRhAzLzhEcM2o7PD6D4/s0gY8zdUNDwMEdNzsT7doGAcyd4E5ar5gfHjBT4fTuMd1mxfWDg8Lk&#10;Pz6l+/MfcuNP/4x7//b7XLx5iy+HyEXNsDlh1fc0swOMGtwZxRyOWL2JvHxARCtbqJs+A2OKCRMm&#10;TJgwYcKECc87bKxjd5MqIZc9yX/XbXAylsE8ja8TtnXXqjqSsUFyPWRpv/rVr96nBtiqAuC9997D&#10;Uulfb54AxyyR8pqUeppWSla/bZjPWw4O5xweLjg4WNC2LfPYMCgRBuIr4uAdbka/4zGwl8Gvxz9v&#10;z7Ym8z1y7vfZgO+8bGQcT3AFngpl0nq92Ol6UJ7v+12Phv3pOwHRWNUb2+xlkeqXIMGdO6dsNh2n&#10;JytWqw1dl4p832L1RiiBoNF3oWbVB+I/bAPpHsj7EAi6ePFLezzu7M8nJydjnf1A6Hel+7PZfAwK&#10;lGCG0Laz8fnNZjN6UeRs42vLKDRx9inJfgl2Det2eL8SYNIhRFInz9A3zseTPtT979Y8PAmcmkl2&#10;J3gtMffytpliyqciiPX06w3BI5eaImfX01Pu/tVP+enHx3z9nfc5+mf/GP7u9yA50TdcWByQ+q4c&#10;kjkeipmei5EwyEbjTVlAO8cy1Hl89h9bVaq0o7Bwd3SoSxiWfzVYzDIYOzjmpbb/IATIPe6JgyBc&#10;vXgJUoafv8adv/gRb/2rP6b/2atceO9jvhQCV6Lg/ZqOHj0I5YNFKCYTlEWBCwFF3AvBdxkJf/DS&#10;hlG8iqmedRvMCRMmTJgwYcKECc8VRoM+GTLBaWuS5zDUfzdtIIR2JPYDmbt65fpDlb3vvPPOSPZz&#10;znubO1w5ulzJuqGiuBshCk27QHTGtWuXmM0jB4cti8WMtm1KMCAEgkK3WpeSee9HMpazjYZvMYYd&#10;QhkQ8S2xFKNLm3POx7kM/wFEX5/xBdQzP+s5890GN4aATaFLkWxKTlrl72s2m+JQ33eFXN+7u6zO&#10;9dWbwQbS3iBBWXf9XhZ9IMGqOtbZbzPs2/M7PH98fG9PhTD4A2wz6mEsHyjy/NIycVhPJycne8GC&#10;s4qBg4OD8X139zsoHtwe9V5hL9DQ9z095fzd187vrNPlU7vm1axORFHPxJ0Ms+B0Ak0UNp2x6gvJ&#10;nDXGrBEwwZKx+eAWH310zK9OT/mmGRdWS/jt34IXr8EMYp+3teshIAi5Rm6SZbJEwk5Nx+ct9Y8h&#10;jv0r2bmoQiHYZ+ssivS/LAL1hDQBlif0lpg3DXQd3auv8+r/9Ye8+8f/luanb/DS8ZIXLXBVHNms&#10;6HyDt2BzIS1BXUefhaF9qLuPHQ+gEP5oEKrSIPhE+idMmDBhwoQJEyZ8/th0pTXdVoof9sjTCy+8&#10;sJeh3f0dKLc/vju2NBvqp4efzWxsbTfwnxjjKN0GYbkcXO9LzytVYXHQcuHCAQeHLdeuXyJGITYg&#10;aqTUsVyti8O7GfPYFL4zED8RQpDayUvIudva8+24/nt1tc+e78s0l22/7d25RPu8x5879KGBiVlb&#10;FNsDoR6M+orCInDnuCNl6LpC+DfrzGazIfWDCWMh6DHMaduAu5CT03UZs8z8aEGMheQ3TVN4YUrE&#10;GJnNZty4cWPM+g+ZejMbib9ZfogixNlsNuO6G0j/oCYpjv8Rs+3xlc1rC0fouiXn8fGyOSrxoWf3&#10;PIP+XXO/nBNJQjH3K9GkknWWwV6SgemdWTRSRN+h2uUJaSSF4gEjkFGyZpIbWbe9G4ssZwgAaI3m&#10;VBmOZBTj9MSxALMWQmjKBV6eMNfA4eFVuuM1c2+49fZ7/OQP/oBrd27y2//VP4G/+3fg5AQuXEJD&#10;xDWCKK5CRjEXslEM887cBEWBQK1vlyqXYbzBbVyiDoRtUE3uj7VVvcQ5/FgLmd4l9GaIbS+Uq5T6&#10;f9mP3Ukuxf6SAUuQMq0B9+7w8Ss/5sd/+Mfc/Hc/4PCdG1xfrXh51nBFgfUxfVqTA3QK/UliJjXK&#10;poJ7wEzGjL+Jo+4ojngYM/0uhmuHy+x+k48JEyZMmDBhwoQJEz5DfOnFL5cMe3VEn8/nzGazMat/&#10;enq6V0O9Wq1YrVas12tSSqNUusift6RrIEd9X+T7u94Bu2MIlYRpNZNrhcuXL/Kll65z9epFVusT&#10;NBiQSanU+qsqTRNpouJdQny3i30V59vZWnhqybXWL+GlJKANTbUw3yV224zcw5OX+gDy/WlhY7ev&#10;B5L5vRfo/a+7L8u/v8MPbnyEmdF3RSq/Xq9Zr9d0XUefBdEFTqj8Sap5Y6RpIm2jqMZKxiH12/aA&#10;bTsnBGGTllXuz55r/pDx383Qmxl9348t+rbGeDtMT3Qn8FJc80PQHXk9NXBRgk2q+0nm3Vr+4fHZ&#10;67hbSpCTcG5XhAdgbz2IEUJbAxORmHNPMaoA89L70TyPBx1VcZRsitMUmY10CJlAQlwJuQFvyMzp&#10;3VhrZhGgjz0b35SDrq3hktXGcSEAoUQ7csBFkFjazGWD3g1UkRZ6h7S6x6G2zEmQM/bhml//6z/m&#10;xjtv8L1/+k944R/9F/DlDIcXYN5ysunprYX5Aaots9bI6x6CErWaQCTG2voYivGfihbnSKx2CvDR&#10;hkLtDPGX7XofXuM7zvdDjT4O0RWWmxoa0BpIEFyVrFJqVwJ0qfTPLItXmDdK64HNnVPIK1ifwAc3&#10;eP/73+e1P/tzPv7xT7j68V1eMudaYzTdMZu+B+9GM4zGnUbL9TUMz4LTYBRTkWwZ8R7TctO08xKi&#10;yGqEubKSU3w2w1OD+NTUb8KECRMmTJgwYcLTwW7rNGDM2A9Z0/l8QQglmy8oy9M1d+8cF7l333N8&#10;fPzgfRNJKe+Q0iKfHgn2faZzZSzZWMHdEPpaZlC+o6u2aMiIZJyEeYdnR3VQCyjmCbNCZAOCiJ3J&#10;1stoet73Z4jbEAyo8xt6w59D8SoxTGd8xHxH1Zwpjc7toef/LAEdM9yVBw0eBaU8PDCa/rlStcuU&#10;3mlaMu45k5OT3dmsnWw+Eu71ejNeu/OPTYAFyAINdZ/DNatJ3GLmXl+e006cQWue0sl05DyUdcNm&#10;sz3RMbY1EFCOK2cf56IaUY1jsGjXm+G8UURrcEBr67zt+gmhue88nyXo5wVu9p/75Ix/3ycWBw2b&#10;blX9C0obQVHFaiK7nR8RhzYLpe7cdhbNzgKp2fHS/S8RxIFUMvXuKE258NogmrAAJo6rF4kCghJw&#10;ehSrWe19V0dxCFUFUG+5ohKQ4jmgZMRWzNS5YIFNbyw/vsfpTzteN+Pmm2/zjX/0D5l94xvEr32V&#10;ixcvsEbofY3MFiWqs5iVdhZ1wYRIjabVmFZ2XKwYbqjX2ZTadyVSWx9sA1j1KM7zyhwurQ4+FA7E&#10;BrzeyNVZP2N0QjUpAQ2BRkET5OMT0EDbzGhN4PVfsXztVd78q1f48Gc/wd95n5fvHXM5dVxYdyw8&#10;03oihAw4JgF1R2pkM4wRiYh5i/qsOH6yZtBgZAAP4CWY40RcStBGpJQBTJgwYcKECRMmTJjwWeCs&#10;rPrdd9/dy4Du1lkPrugPh57z86cd9wmWWZGZ371bDP7uHd/h2rWroBl3rcaCtVsaAfdECApuW+8u&#10;s6o42JqvPZzY+ZlWffsIQe8zEB/Joysp+SecbzsnACC1DSDM2ha0BkpcS3IyJXISzJwbNz6szw8S&#10;+0TfV6O7DDEcVK34LqEtCWAN1G4Jn/b6fVIU6bPybdMnXj+f570zqg9wknV0rqxX/badn48Rtwfv&#10;6Lwabxsy3GKghaRHdxqc1p3soURKRFBP4LmQR7GySNTGqFVZULYbxCrz8i2htryksYYLCF3OyMe3&#10;6X76Kh9+8CGr997n2u/+Ll/7T/8+4XvfY/7ii8wPFLqiZDixHguCSqndidKAKNkS1ifms3l1/feh&#10;h96WLJNwzXVaSjmVJYriZyM/aHXCr78XQaLgay9RJTX6KCSEvsQKgUyD4N1dYlZabYgHAus1/Pod&#10;/PU3+PBH3+fWT3/Cm6/8DZsb7/MiwgvzlssCrSeatCGS0RpUCDhu5VjcICioR7AF2KwGckpwIqDg&#10;azJWfs8cSUeQDtF0AbVFMSKcMGHChAkTJkyYMOEzIi7AaLw91NzvKgKG5wa59CcTxycjfO5aSoOl&#10;ZLNTb5ykDatlR4wnvPfuLWKE2WzG4qBlPm+3pQjaYOQqT9fqQ7Bv7tafTfnvMy1S7h8+Q9XK32Sv&#10;tnvYZrNDHmbUtfvaXUP3Mkd4/4MbSG1tCJBzyd73nZNS5qNbt2tWvAQ+zHzMoJsLMa5qV7H7twmf&#10;Ffkf2kMa8/mCRVhwcHCwdfVHQHi0dn5Dzf7Ae4UEnohuxGrch5Vo09hAXmpevKoIdKfVhJzHK4Wx&#10;rMJDqYqxlJhJ4KpGDrVhs3FWd1Z89IOf8u47N1m+9R4v/f6vufr7fwe+/U24dBEa5WjekFSRILWd&#10;XZHyqwZ0FmrGXhBXPCekxqPQuG1BwKCFkEr+dyZYZfyFd2uN9ZR0v6P0bSBLcey3IZCBoiQanBmG&#10;5ESb6m9vH8Obb3PrL37EG3/5H+he+xXxzl0uHx8zp+WqOJc6Y9H3xGwEs/3bepAleZHDqAmYorX+&#10;QAfNwmAkIsUQw6Qh0ZKkIdeSACMS6ownTJgwYcKECRMmTHiaZP88IirVCO/s6/b62X/W8yMWhTCC&#10;SgAxzFORsqdi+CcinGoi3FkhutsNzZjPAqpCCKUuvWlaYgzE2KAqXL16bY9LnB1TfvgxBu4vwx3U&#10;EgA33r41BjHOk6rfvXtc2hMmI+ced8E9jx0GkuUdif9gGFe20mO+8EdVLcnVEGlivWayleSflbZ/&#10;Hsbqz/O9NCTtN5sNm6DF0HDbLmKf+I8Bgb2YF1W6IsXoTyrx1YFIZtQyISWCJEIPWJF+mMfiEXDf&#10;DHcMLfw86/jyXFZHZg29O/SOZ2cBLEIkJWe17rl0oeXDNz/kw/du8+HP3+D63/yMr/z+3+HK7/w2&#10;fOVl+PKLxMMFNEXU3uWeJIrMZmho2JhVNb+ioSXUXvdh4Px5j//XrDr3nSMd7tedzQOsFVayLQko&#10;Ihcj5ETo1swFuLeGe0t4513u/vAV3n7lp9x67Q2Wb77D4a0TrkjgqG04CA1t7gibFd4njEwMM7CM&#10;pTx6E2SllBYEIXtGtThcqm/G0AP0xbdBHTNh3Tin7iyDswpCF5QkQpik/hMmTJgwYcKECRM+JxIz&#10;yPrPI7bDa4Y2bJ/NJJRQs91ONUQXQ6UZZeUhDB4FuZDhlPdd39c9Rdk8jPsmgu7vPZT4D239HoTz&#10;asdHhUTte/8w4r9YHGKm5CyklCvxH+bpuOhorDcSIKpioaoYBoM/cyWnbcYZDKv+BsNcd9UOIvIQ&#10;D4MJj4rd5H1ZN9XrwR1P+Xzif94iOj8CVmq/TSG4gWfEM9EycViuFkjS0tNVl0rdqXooi24g0kYG&#10;zv5+u8hONxskKq0qwSA6xJzJ7kjflyy7wqzruf3WO7z/0S0++uUvePG3vsXRN7/B/Le+w9FXX2bx&#10;jW/ACy/StpHWpTjqNdDESK4uAGPdvhXRgg7TGaNWWxPLIbgymPuN8Qq2xF+BIMWeYebQOMwNYreB&#10;0xM4PYUPP2T1+mvc+fnrfPTaL/jw1Vfpb91m1mdeWGdeipFFlwnLFQGjESN6qudLtsoIhzQ6hgoS&#10;iuqg6BsygTXFwaDc8KZFQhQjeIYuJDYYvWSyZowOYc6U7Z8wYcKECRMmTJjwtAn+w0hsjPE+NfJu&#10;L/XPGiHEkQwPkvoyuRJw2KxTTZwWOX9URaPWzH/xAigqXD/Tox3M/BM5l7uBf/L5O1vfP/SBD/pw&#10;c7jlMu3MK9Z9xSrtF2ZNW883I0kfzAmHlnW783DTbdeBMaG8Jf+D6/6Ez474FxNKxQUOYss6zpnP&#10;51ubwCLh2M/43xddY8j6F4dFg7H9HGoEc1SM4v/vxdBPI12Ys4kd0QthtTMEUmsUawgASO1tv/vO&#10;JpAztBgxFJGB5A601KcvMqzWN7kQDzg6PORagJsnd/no1VvcePsNbl25wtVvfZf+a19n8b3vwre+&#10;CV96ES5egKMDOFigbUSjgobaurCah2SncwjNEZmtmyTOnieC1oy4U+anuzdpgqMIR2kDXS61+3dP&#10;4eZH8N77cPMW65/+jBs//TE3fvlL0p2PWazXXG8CR/MZczIvxBkhJfp+U7sqWGmOEFOdSFfmUY0J&#10;vYYEzA0sI7ViQc3QIXo6mHIKWIReoIs9vXV42KC+pvEVDbMakpla+k2YMGHChAkTJkx4+qTlvOf6&#10;vn9gVhsgxvgZByZsJ4O9+3yZ02JxiHvJ8ueca//4flQBhFbhTNYbtolXPoEEn6d4OO/395n7jdnK&#10;8NDv76IyNivbneO2nZwX40IvJc1jDTng5uN5GI4pxJLR1yrEMDHc832mjcP2mSo2nrPAWeGBJREe&#10;Qumal1Ki956+r+Z+j3xjuuJjC4xK/nUgvE6opB+JpDjntD3glJ55f0zrNv6djJnywTKvRoLwfdIs&#10;jgnMGmjmSrTAJvVkh5BXpb1HVBau9LbE14lDZqDQpA2re2tstWJz6x7vvvJj3v3TP6V54SqHX/86&#10;17/7nVoK8BJculTeZD6D2Rxtm9LOQYRWFPolWSNiZT67I0Co7pelp59UX4PhqnTw4fuwOYF7p3Dz&#10;NvbWe3z889e4+ZOfsfz1O1zoeuzOHV7MPfMgJDN8s2FmHY0L3ek9FhKZtaF0BEiJjScgl/6T2I5H&#10;Q+mlYGZ4LrL/2jVktxNhqb3RsnmAtcAmBBJCdie40VpilhPZm+numjBhwoQJEyZMmPBUicuDyox3&#10;ieEuwdmVi38SMX6yaISRrd96k+29byGuq9XpOHdVpWma0ciPAH3fjdxnr759x+fsYVB5eNJt8Bh4&#10;kGneLjE/r5SgqA7K77dtDDNmRbYcJYztD0PQ8e92gy9OHgMCVlvokUuwI5P3Ajln5/mZXr/nMHi2&#10;m/FHiunkqbSEKMQ9ecg5TpDsmP25bKUm4oJ6yfq7FDl8E4TVyZK2NdpZy91lT39wgdvtMd2Flv6j&#10;myycEhQAsDQSfhGhOkQgQ1uJ3UVbeXS/MVZuhcSG8r49GcilS4AITiJt1iDKBYUjlNxtoIfVyQmr&#10;j2+xvvkey3ff5qM3XiX+4Br58kW+9NvfYX79Kpe//BLzq9fg6BCaFpqmbHFGaIoaQGPpYRnwamDo&#10;RSnQJ+j62mDSYLXG7t2jv3ebD179azY3b3DvvQ+wm3do7y1p754QPj7h4r1j4nLNwp1ZKKUMRCF7&#10;oOs3pGS0MbLxDWbgYuRY2g8O7RGH+1rcSxu/oRFDEFwCfZX3z1wJtfygtBNMJHFcAmlxyOLa17n3&#10;9kc08YiYA7O1o9bBvCFPypwJEyZMmDBhwoQJTwm7Bn0Pk+4/LOv/mQYmtPIMdEtivTAYBLQJOyQc&#10;MplsuXD95PU7+hlyK+z9zRORvVD24kOOf2+HZ1sZntOPXrU6g+08L16vS1U71MBFtt3XlcDI9ljs&#10;vmMqbnCfvn/9hEeHmRFj3OsO0ffQNA0pd6zXaw6vLLCUeWRtjMlWwi5e0vwmxefRPRM10IZI1kxP&#10;4F6c82sT7N6K67NLHHisxN/AivRDNaJVVi87i0aHXn5ezDTEbWwD6LI/J1xH6YwOhNd1pzQB0AbT&#10;AFHxoCw3cPr+HZejns0AACAASURBVJYfLVk2yl/9+A3ay5e4ePUaR1cusTg4YrFYsJgdoPOW+YtX&#10;yMEJoUG11PIYGay6X5rQd2vWyw3d8pRu1bE8Oebk3in59C7Ld3+Fn9wl3T0lbDoOejjKwmydaTaJ&#10;y7ND1lb9EobbZVDXN8ZtGRQWVj5YFLyqIdiJ3anJWGogleQniXQxAspclVjfwjSxiUYXnDsnJyRr&#10;uJRmfLy4Tj58gb69hM4vcnhwgePPtF3KhAkTJkyYMGHChAm/UbRqh8bmfeY+knk9GynYfyj2dPrL&#10;u4486FOP9/lz2aOP8qDf7f7s20DA3vufiXJM+GyCU+57FSO7Xfrm8zl9UwME90fSHmIyIaX1WyGX&#10;iqohO7XsuU9FAoOSHPzwEouvf5MZc7r1Cb8+/pCGrpYBWJV2GCKBMBL/HYMP3y4gxUZCPLjVW5Wp&#10;F9WBEkRRL6Q2OMRcxsGJvhPHQsCbhj4GliKcmHOcE8sEq1VCVsrs4yXaJBq9QxsbFu2MMI+0FwMW&#10;MmgsNgBsiT9ipXdl6ug3iX61pFv3pM2a3BukDUfhEEkRn11GG2clyrE2NCYEhxsokgzJBtmKgaFU&#10;N1FVOjqylMy+VYHGSPqr0egu2Q8OUvedVFk1JeM/T0KbiyIgBWMTjU2A0ytrOg9cvPIVbs4hXXmZ&#10;3CvvnfZ0rDlsJ4O/CRMmTJgwYcKECc8RqTqXtOs55HeHL+0QddmT9T9hEML90cZzAxmPNvq5tNDP&#10;36+cGamJ4on8fy7YllHUWn/X0ZgxpXR/xv88GQ3uY7xLYMyoi2uV5W/rXjQEejNOO6NZHHDht77L&#10;1S99nYM+0TbNfu1JzmR8rJchp3NvnIHQRivPGUpSI6mS1ci19kWkkNxo0GRobEv+XWDjPSkIroEc&#10;I1c0kkIo+xGtWpni2mkp4ykjDk0ISGOcpntYTKWHpxalw3BWhpqYKIK41LZ6VpL1GpmFgCZDEQwn&#10;uZHcyfioVmhDC9nQzhFzGoPgQqsBCcqKDVm3N6CjW3PF4brsEn/bXq+ksGqLq+ZBX4MjBn0w1k0h&#10;/i/MGk7XicX8IvM1rBaXsGsvErMRF3Py8d2pnd+ECRMmTJgwYcKE5wgPy5yfDQKc5TF+HxF+9MiD&#10;niHbjzrKY5P+80n+AwIeu3P1yQz82ZL/bYAmZyPnc4i/jET2PGdNw5TRDV58yKYryRV1aOMMUPp+&#10;wzIbxAa7cInZ/CKrXlhZi2s7TsazVR883zPnsDM3h2KFzNpgJ7El/FkN2zG9GOYVbT/jb1Iy27nY&#10;T1THe8UlIBqKbN8KMVeA6KgV4h8QrHGWi4v0ISESqmynlCyYKO651OEHLYaAnrHkkBNRG1oNpOM1&#10;QRskRpJC71bk+hq2ZiEO0ZRYAxdaCbxLyc5n2f+g2Sf+us367wRMAFJIrNsEYhx0Spu3AYFlY/QB&#10;aAKrZsVCF1ir9GHGcrPiVs5EEheFifhPmDBhwoQJEyZMeM5I/+MQWd/7jv74xP/ZZctNPuncfCoq&#10;Oi2jzwlbn77tz/N2Vji8c37G/yzn35pnFCF+IZRKMCuugTXT3Pc9EUFCLC6WjXEsVtzpDXJ7CDor&#10;RoGecResOlGiTuH9g1ndrutkbY9n1VBQtmZ/o7mgML5OqnGd2pYEuxi9GBa8lBZIKGaAVf4g5njt&#10;Mal4OS6Jo9FgIsPs4mhutzuHIeaVJBFjpAnFddA0k3MucycQLl5CNUBQTGU0/XcVUKFbbxARIkJ0&#10;QVxRy1BdQz2cvQH3L9Tuh8pokDgS/8ymzQjOoQptLsqAQvxL5j+r47RsTJmFiIviZsxnSoyUEoQJ&#10;EyZMmDBhwoQJE54bNnUOwb0vg7/PW7bfx3fo8VCX+yjjI5PsB1J4Hmju95BR3TAEF38wkf/EoMbE&#10;Hz5r7LVx9MKpC8c1JApmpb3fAzP+D49bbSXlwwiQUpG0eFC0nWGNsfRML5kYFUkbguTaISBjuRDy&#10;8hhMfMesbrvwxvp1DeyuO3Xdy2y7ytirLrP1ARgWnXl5b5WaYScgtec9XkoO3BOGkTFS8eUk52Lc&#10;16YFYsW5U3dq7If7spEG6QXJpZ2euhK1ISBkhS5QPQESanXeVrsCWGKhux0UHEPIwXEtfUBVZL/N&#10;4ZkPAd+5EfP+C0kBkijiSkZJ5XYmuZAdEsUUoomKbBKtFSf/kHrmreAeyaZP4YNnwoQJEyZMmDBh&#10;woQvCuL9BHYkuzs17YOp3TkESsa/sUccnwbpP8sbPv3oIyeThxD9hz22ifx/LqS/JomrZ54Z5Fw4&#10;7HK5ZEOgbVtUBoLtcecyeX2uxa0txnUkglvNnm97v2+DABDb4ppvWrpXpGSsN4lVFnKomXrNZZOi&#10;YTdxTBwpafEq+3dQOTM6roYFq6l8w9WQnS2qo+pIcIiON2Usm9DOZ8QYMc+s+w3rzZKuX5Otx8gk&#10;60iW6K2n855eMh7AG4UY0BiIUQkhEIIQVGmCEDUwC0oTAkEcz0buO3IuJD/njFkq74GTPeFkVJyg&#10;0AhEgUakfLR4KoqIGnqw4BB2DRsCRReg+5sIruChSB0sDJsgKNED0QNCAAlYkTWgUhQG1hlqgicj&#10;pVRKFZLRooTsJbjCmU1sb7vvxnbdbuONf//r7qtKOrPfs+/xbMbHr67yeuxf7Pk/78f/rOc/jeN1&#10;nMZpnMZpnMbnbOQJxif4//FQ0vrJZHbXkNsfZ3wqmz32uJvgfFz4s7x+X/QRcEm4pp3rIkA4h19R&#10;FfUZ99Le3cxYrU/p+56mVaLS0zaH9AlUjCiJII66IPkIlSPQUxrNJC9S+03cKlBK2KC8WWdWgjwO&#10;ZKc1pZFZydInQJT71OJ1cee8zfCrb9sG7mbs9YwawaUky8dXWDW+8/1FMzxIyUqJAi2hnrPhrO62&#10;kgyEckQZyNvWB5lM1sRWylMjLCK1c2aVJgSpRRE2lkggELISXIE4KhVKqYJAjKXVJ2Cy7QcaHKyW&#10;LJQafgUv7vxeQzU2EG7J4MPPBh7rgigdNFsrTv543jYk8WKEGDK0ApIFjW0J3AQgNPRWz/5YUrHb&#10;4sPPifGVKKXUXoTqgtVFsC8Vsr2f9gRG4g+NV5o8i9EeUyg1jP6M5v205s9zfvzPev7TOF5H8Wmc&#10;xmmcxml8bsZn+P/j02arxc/9Xjx8b83j92d/xPHZZ8vv/05ujxwA4alcx+dz/RcSXVeSByBSGtYX&#10;ohtUyNajkgjB6danLGZw784xsQ3M53PWlui6JVE0F8m+yf4CcwWfFXYsBnQEF1xsrHM/L6q1i7Cb&#10;MtuTjPCJkbNBqb5VrOtWSvOQ99x7Nz8n5PQpb5773pcHtfP45EjflsSfyXSfiWo96Lze3wRD9gIc&#10;2/NiIFtyrV4idVrLE8JOpt3V9qYxXKv6l8V0cGcGJoCH6vGgpUQDii/CYPzANmDz8HMhZ666nhED&#10;FTdD1/vrpIb3eCbj3nzt0Uf5gs//SUeZrt80Psn1K1Fiqx8m0ziN0ziN0/g8jTyl8RHf91G/8J9D&#10;TOxsxvORxt8APA1zwad2HZ+zdV85XuF9tYudKUao5N925P7Duc6Fylv9G7OSJBYjDq3kdrftDobI&#10;lZf0t3SD5/1jFiE8iaOlgjcli/1Y753qMdgTvH+VVTxOzlASSP/4UTsx0L6QcY9VKhH3FBHD9RrL&#10;N+qikKogMHzn+O1cgl72t9VWjPv3AATEYo2AClp/UqeuLmq/0p0gza5q4wG1SnrfHPRMjMfOD+Q8&#10;M+jjjV/0+T/pOF2/CU/luk2YMGHChAkTJvztR9GctJWOCxBRD1s+PCaCdctRPYzfm4q7fyFibdsS&#10;H0j6xUptfc0iSzWmMJ6QvD9+1IDzct+f/r3j1njjcd9/JNwK8ogj1MDDE1x6MdSrjB8t8o8hCrcn&#10;w9HxeWFbMjHWhFQPh3zen/r9gb2RcFczR9CxrV8YI0wP6HE6snfd2Yb9yfmSKL/PU5TfPFOQxyXB&#10;zzn5n67fhIn4T5gwYcKECRMmfPI3n5p/L2XdcSz33vI9iiLASlc+kVC94EAIqEa8Gtg3TXM/8Rf1&#10;+oeVEe4attkM9fYJyfuzgtTShafwpXMg8o88znnctKFpAlNMcmXmuhPdKbtVl32SPdT3O6goWXSf&#10;PssDMulue0ctewEAe0AwZ7fHqdVAhW/fx0E8bqNQsuNa+oCzvR/qmb70T5jwfGPqAzxhwoQJEyZM&#10;eH7gVQWtYzZ/J2c62ssV/4Sh255KRBVCaAkaiqG8KjmnLZs6S/533ded4jJfJNwBGWTfjzxG8Ph4&#10;I4qQQXqE/jHGOv/Hfn8QNyAj0j/GWGvhH/P8qUXwBvcZeFuN+wJDhb5Wswe8RaxBrPydVJO9ofOC&#10;um43q+Z/9fyWY1WkjqFuxVjQEfpztox6RhhKDM5+V7f91fnA3+2UlODlWuMIjnpZj1rX47MbE0h6&#10;gvGLPv/n/fjtN2QdPq9jBnL9PJjGaZzGaZzGaZzGafzbPYpb5VdWfx44evl+Whq0ZyAhmlEFDRAC&#10;xBiJMaJaOtItl8v9jH8JAAzyfqt16RHqF1/oCzE8k3/5dKMW4jyoux95zIhsStlB3ekjjdVJvxDp&#10;x33/vpRAPO7xE+r4OH9PJebbLgqjB4Pv1NWzEwmSzGhlJsUGonRi2L5WZfD8dxCpBL/sW8ba+pq9&#10;l2678x3VQan13yf1vqMIcAFEEPczZL/uf7e931C+sFPGILKjABCv0SyewWj3KREebdRnNO+nNX+e&#10;8+N/1vOfxuHzSsWncRqncRqncRqncRr/1o+V8aGD6lt0h08OSenKkWtr+xghRiE2CklYLGaYbTvV&#10;jVn/7c9DBjZVArlB5Bh89ZjtsBQV3WvT92hjiWqY5sf7exRlhok+5vuXjGGps+cxjyM+QTuxSPAG&#10;F0WG6I6kbWBAtJo9KKhugzdkhIRWwl3aYWxbATo6RhZkJ3CgNbJEPV6RTNbdjL7WbgGlPeHQVsJ2&#10;avm1hg+GAMDeUY0lJMMa2wkI7ARdynyG6I0/XtDnaYxSg1bY4+9nCD59Uef/pOMX/fif5fyncRqn&#10;cRqncRqncRqn8TkcrXZf0+0vRv5W2rm7dYhkREFDQsP/z96bB1l2VWe+v73PfO58c6ysQVWFZiEx&#10;BQgwEsYMsgHjMAJjnrsdQOMhbEzbIto2jdv93Ha/tg0mzDMNRLfx3BiMjBskZFqABEiAkMQgVKKk&#10;UpVqrpxu5p3PvPd+f5ybWVVCSIRf21Lb94vIWHmnc/Y+w717rfWtb4G0NLYFWkuCYMIAUMqAkUgp&#10;cV2XUbeLlJAXCVke4XtVmq0qr3vda3AsCCulUxYlYEtwvLJrgJpQyS2nfJxkYAlwfehuZDRaLkUG&#10;tgNFXto8A8+H0RCqNdDqLCH8sawuQNrlfgtd7sd2QeWlCylM+TgeQ1CBaARh9ex4PQeyAgIflIY0&#10;Acctt6802NYT79+yywdpVmafPP+c188Z/6NP2pbvWuiJW2yX40rz0m4dRzNppqDPSX7LyfazpBy7&#10;NiWNQxtQChyntNa5GXdTvo4oz8NWQwU9mWeuIS/A8yBOwXXLzwhT7scSEPrlc3lWzjuTUKhyO55T&#10;BjSSGHy3nPsHP/j3bHaH7FjayyNHT3LhRZeyvtllMBjTbrcp8hSlMlzXxvUsRv0h3V6HKy6/mOXl&#10;0/iBg23bjMdDVFFQqVTI8xzPdjBSoJR6EqtsnriXquM4jEYjqtUqRVGQ5zlhGJIkCVLKCXvmqTt+&#10;YwxZllGpVABI0xTbts8LChpTRh6LosDzSs2M8XiM67rntxJ5LDzF5x9FEbVabXtueZ4Tx/H2c8ZY&#10;T2qdl1IKy7JQShEEAVprlFIkSUK73SaKoqd0ndrW/VutVonjmKIosKyyv2wcx+U9MsUUU0wxxRRT&#10;TDHF98a5QvVCIyUonWFMjm3bCJFSFFCrBmRFjuPYjFIQ0pyf8R+PxzQaNfIiw/McfN+lWvV5wQue&#10;Ra1eOqBxMqAoCurV+tkFnShwLJtc5YCNosDzywy/QBDWMiwpwTNYwsKIAkvaWEH5eb+Sl5li63Ho&#10;7mZCCC8kSohStMApaeCWM+l2ty1yqBDCotAJxvgICWEISivQCVp4CAscX+FYzmT76rH3e87+Hc9i&#10;y7cJnXMXtFAUZT0FW8ECcb4FKEyK0jkKsHVZc2E7ZvIZMRHcN2CdlbLb2r+lXQKvFOozxVZAoCAr&#10;YgQutuWSpwaBLMcoy8AEMkNaORJDXmSkSYZTreJazmS8DlLmCOERZwm+4xJUBNakh0MSRUijsZwq&#10;xkisydiUKYM7UoKWZQDg37z1RzAaPvihTzM332JtfRWlbebndjAej/F9B2MKtMkpihzPl1x40R5e&#10;/aPPQ1qQ5+C55TFLIk29LsnzSeBDlEGLfzhj5B/fZnGBsC1cS+D4UKTg+JDFIJ3yvD2Vx+9ISPLS&#10;6rKxB4UBlZXzkgZyrfBsG6zyctWinJftPfXn90S2FkJagMom0heT+Xh2eVxs8eSODwXVBuQJjJPy&#10;eemUz6eFoeKLp/Tx1XlZhWZPGp0UKWSqIPRscg2+83/29TO1Uzu1Uzu1Uzu1U/u/056XPzun89o2&#10;h1qUfqjrQpYrNjc7HDtxkCzLiJMx0rawbH8i3C/OqfFHUOQ5zeY842iElJJCpaRpzCWXVssss8hx&#10;LE3VD4Cc4XiIEIIgCEiSMYEfoHSCUQVSOqhC0ev18H2f1GRlSwEhKIoCbBvXdil0gWNJxuMhYRg+&#10;TrZQEvouYEjSGIHEaEGaFWW28Zw+dNXQAjSBr5GiYDwa43kOtmNhS0WWDEu6g1W+zxiDmWTTHm//&#10;RZ5NWiLY2HZJZy+KDK3L2nOjz9LZDRohLMz2qSlwHYmxysy1VglgYUsLgyHPJ1Gax9q1EAgpyo4K&#10;BiwrA6vUXaiIgjxPsN06ludsC/IbARiNQWF0jqLAsW2EI0mSBE1K4NdLOQgDRhsCzyfJFd3+iGoQ&#10;EPoOflglTRIGUY4deqz1U4TRzDUD3EmTgjwDvzpxAC1ApNhWwDjLcfyQMKwzGESowiCEwEKji4Io&#10;7oOMyQuoTJpFOHbJKlF5jm17aA0qy1GYSRRrolop9JNgyxKY0vJdtl63CSqwtjIC6RGNxziFi1Ga&#10;wKmc7ZjxFB2/MeA6oPIC23WoVCVZAca38YLyfXFqY4ktZo1GTSKJxpRBoMfabmnFOY+fmvNfWxsi&#10;LMncTB0NjAYJRkCagmXbZSDzSRx/nhcUuUtRGKTI8FyPJEuYbftEiSCNC4zQaCOfkrbZcMkK6G6M&#10;mFuoUrgQJRrPLQOpSTQRk52UBX23Pctmmtqpndqpndqpndqp/Zdgz3P8OZsZ3n6fznGdANe3yAuf&#10;QiUoneE4NkGlQpqVrAAp5fmOv23bFCrHGAVCkyQRWpc1scNhRLvmMx6n2DUPy7KxhIu0LWzhoR1J&#10;lqoyzawtpHCxbUGzaePZblnJXRQgBI5loZRG2BZGayzpEAY10OZxqfbDqIe0LDAG4ThY0sJxLGxZ&#10;asorVVAohe16FFphWwIpwJIlDVsAnhOSqBiMhSUcsjxHCoFWAkvIx92/79rkusCoHISNMAppGRxb&#10;lk6+0RghkQjMJGduJuILBhtVFEjbxhIWyuSoHKRnIRFIKRATITyJOE/frlTkN0AKUgMxpEPwLYQF&#10;tlKAh5AWQsizV4WUaCPRunRWolGK44b4flCOZ+L0S8sDCcMUAs+i0aqDgaSYVJFYPp4PKdBoeGXG&#10;H+gOEmbrPtil05ebsmTi+te9hk/fcjvNVpU0hY31TbSCOE6RVoEbuEhL4BQOliy7BxYKLGFQumA0&#10;1IyjTRy7jjEaaVu4tk2WRecJE/7TQz/uq91hhOfPg8hoNatUK02khNEoQpBSaP0kc4Mef/9SSlzH&#10;ZRCPUVqilcN4PAbAjcrITJZlANtlGFprwqBOlmWoJ5yffErPf+euJuvrPTa7mxRFge/7zM7UyTKD&#10;1po4Tp7U0Vs2xFGGEALXselsnOHv/u7vqFQq9Ho9XNflqYzBYECz2STPc37yJ3+ShYU5PC1I0hEq&#10;KssXzj9P51rNFFNMMcUUU0wxxb80nLt6th5jRVvkKXGiyxJQnW+XrGZZRp7niEl7PyFESfXfcvw9&#10;z2Nzc5Nms4plCTzPwXVLTnsYhEjgnq8ewBKSa3/wxVT8JnFSkBYCxwvRgG1DVmiy2OBYpXOdRoo4&#10;TahXK2WtuQClNDqXGGXT60c02yGq4HHV9T0bvKBc3CqlKPIcz/cp8py8KPA9j6woiIuEcRThuS6V&#10;qkMlrJHnikE3YmaugSNqZbBEg9AOjjNxrtXj79+IYiKkL9CFBm3IVVE6z7a17bDrcxx2jZlEaCQq&#10;t3BcD0uAZTyM0ujMwrLAlS4qL2vxBWftVt09poC8C14BMgUrmbjfkiSKCd0QlL/VDW+ryx9SeAjh&#10;oExOWPHIs5KW/7V7H8T2a1huhd4o5uiJU8wv7qLdmmU4HLK2skLF95hrz5CnCZ1+l29+5ztc8vSL&#10;caRiZeUY3bUT/Oa73o5rwer6OotzcyQxXLDXZhwNsC1JmkqUNtRrdYzxyYsEVeQoVfL2HdsjCCAI&#10;IRpnhJ7DeDhkx8IsvueQ5ylxnJImMbbjYT2pDsDjO67tZgOjNGhFvzskyzI8z0MVBcK2cayn0lfH&#10;dyPLMmzfw7EkjlPqLchKSBiGpGkKQKtRJ4oiHKfM/Od5ji0FcZ59H46nfkrPv7vRpxL4OI5DlpXs&#10;nn53SJqmhGGIYz2547dtmywrMMbg2hbtZoUdC21e9apX4XneU97xtyzBeBzz8Y9/HMfSxOMBWmt8&#10;18H3qwyHwyfeiJgGAKaYYooppphiin850Odk/o149MpaUquHGCRpmlLxA4wx2JZDZhRZWuB49va7&#10;7VKQq6Rg+0HAeHMTz/MwRuP5DlII8okY33iYE3ghxhjicYLnhOjClM6tsLAnwndCSEyhiNIUz/N4&#10;6KGHabVarK9uYlkWQgjiOEYIgTGGu+++mx/6oR9iaWketmgMj2Et6RONUqSUfO5znyNJEq6++mrS&#10;NMV1XWzbLhkKUGboRMHmxgjLsvjKl79Ks9nmmmtePGlfWLoBeapwnbLFnzE87v7HcYrjCmzLBTRC&#10;Wti2i1aQFymW45ULUyMxE6dcCo3RZdG9F571/FxLgG2RZZCpUh9gu9udfIxWfkJDMCZbe4gjjxzg&#10;gYe+jR+4hNUmYWWe57/4+lLsAPdsxn8SANBao4oJi8Aq6fhuOEd7foZCwOlNxTfvP8HPvOC5RAms&#10;n9T0Y4cdu5/GnqfB8mnYONmn0b6Qp195JfUa3P0Vmy98/jYe+M5xLrt4N3Nzc/RHI3ynyupaitYZ&#10;WREjRUi1VkEjsCyfoijQWk0YGqWY3HhsKPKC+TmP9U6PP/nwf6da89ncWEdrTaNWx/M84iTDiCcx&#10;a2wef9+e5zEYDGi32yRJQpIkhGF4tn9mPHpyvzmeYPxxHFOv14njmDAMJ2Utknq9zqFDhwC4+OKL&#10;GQxKh00IQRRFBEHAYDA4J2P7FHXanmD+g8GACy64gE6ngxCC2dlZer0eWmvq9TqDYe9JHb5SCsdx&#10;tkX9ms0mDz30ED/1U2/8P+bHy/MdRuMBQegRBB5JkjAaD+gPujQaje8jaGQxxRRTTDHFFFNM8S8F&#10;wjzGkvacAEC328VxHBAWjuMyHIzJMg3YuK6HNgqtS4FuWwgLIcx2nUAQBGhTkKQRYEizGKVBZSmO&#10;pbjm2uchLQutFHmRUamdzTKNhsPtzwcVH6MFQsJovMFVz7wUVZTOgrQERa7QuqQlfOqm4/iBmKTc&#10;vxckti1Ik1I9/MjDp7Btm927lojGpXhfkpSMA63B9UoK+XBYEAQ2J08u89ChB7n8iouYmZlBCInS&#10;krwYY0yDLE/Kg/Y48P0Q2ynV+pIkB2PwQ3vitFtgxMQCwirr7YXZtlmWMxoNEEJQr9exbBtEOimB&#10;sCcBCTlJ95+r2AiIAaijDAb3UmsMeNZzmti25PDRExw7dpirn/tMRGgABaoKwgMbkBpjolJUy3PJ&#10;NYwi+OwXbmN1c0RUCMLqDN044nff99cEYYXhcEx3Y5PPf+lOGvUqKssZjlNyFXDnXQ+CHjDbdsgL&#10;l9bMIlmmcW1BrVqZdCDIabXrpLFDlkq0LhgNI4ywQGhC38XzfbSWhFVBpSJwHYfTp3vU6h7tmSY/&#10;9zNvBaPQWmHZNkmc4HrBk3jbbbUp/N54//vfT7VS4Wfe+lZc96xuZpJkRFFEs1nnyct6P/H4t8Qx&#10;s6zAdW0Gg7OBir/9278F4PrXvnb7uXq9uv3eMtj2hDHLp/z8kyTjPe95D2EYcv1rX0uz2ZgERRJ8&#10;3+XJZC1sOf5b/ydJwp/92Z8h0MRx/MSBl6cAHEsyGvTJ0wSJwbFtWo06jnO2rOQpHTyaYooppphi&#10;iimm+KfEY2X8J2xygFqthpQ2hdK4jo9SAlVAnml0pnA8Cy3LstVt70RITRyN8QOXNMnJ4gIpHNCK&#10;wIOiEDiOhbT0JGtbYNsuWTZGKYPr2viBi5CqzHaLgsFwgDGKe79+N89+zjPxvYkaHALbFaAlRQGH&#10;Dj3I2toK7XbzMSMaW1R5DOSqoFJ1iBKDZWkKAQ8e/Q7jpE+tXra46nVHhEEdlAtYPG3/JRw7sUya&#10;9ikKje+XSv8YU9Y8WBpEqT/w3QOY9LsXsqxF19DrDTh16hRpmtJoNHCdsh1VKb3NttqC0GpybhQC&#10;hSMKNnubSMdm9759zC3MI5wyq+q4Ep3mSEq9gC2H3yBLpx0NliHJViiyVeo1G2ybdHgEuhLhS3j4&#10;AKg6yAZU2tBoQuhj2y5GSPIC4gxqNXjta1/Jnn0VFDCI4Z57N3jeC2ewrFLMLM9LlW0o2xg6Djxw&#10;EC7aD5UKdFbhv33gz5CmFAtshFWyPCbPSvr+5mYPz52daERkhBUXpIvWBUJCnmfEcakhkcYGiSGs&#10;uIS+x8qZVZQypEmC1gVhGJBlKXmel9fB1uJ/O4MrH+Vcfj/P8X04cfJRETf5mJE2JtoMGIv+YIDr&#10;2IxHKWkWa6tPyQAAIABJREFUY9s2rmsTBA7j0WByPUy2I4rJdW1vPwYNxp2c/gIm4m6Puu//gY7v&#10;uf/r77JS2ghhSNOcZrNesoB8F6UMa2srALiujWVZJEmGVjAaRvieh0ZhlJ4cF33+cTJyMg/9Pcak&#10;H9uxM/Ich/3xggZy+3vi8c+vfNzjU2bRGziOQxiGBEHAaDSetNDLGY0n7fLOO19bj88Z41YA0zjn&#10;PM/2tVuOU58n5GnOmcf5Ed6t92lspyzFsiyHWq2GZTl0u31A4nnBY8xZPup86+8jCKIf436R3+PY&#10;y/PGL3j8418UBbZt4zgOvu9jTClqqpRCSvnE7SC3f+nkNrNqaqd2aqd2aqd2aqf2n6199PrfnLNW&#10;NgYjShZ5lMTEUUa1ZmMhCAJJUUjiOMJyfIS2MdrCNlqCKBDSYElNnmVUm/NYBKBcPEuQJeC4Gmks&#10;brr5FiqVGi960QvRplTVD4IKaZYQhlX6/S5hWEVrqNYafOYztzAcReXgtSBLEtyJev+o18NxfRbn&#10;Fvn8rZ9nx47dzMw2y7ZtGtI0w3YdbCmw7LKeuNZ0yDVIv44SMAbueODz5LKDdMZ4nkd3I6Me7EQU&#10;bcY9we6LL8GuzJVia6KGMdBZGzEzW6XebEx6r4eAprPRodVqYbSg3x8yMzNDHOUoU2D7HlGe4bcq&#10;nPjWSa576XUcPPQQWtos7NmFLVxqFUEeQZEbqr6gyHIwBd/++l30+x2ufuEL+NTnPs/CziWMdIhV&#10;ipASSxkc14U4BRzQGuPYJBJywBiXhghQaUHV6lMRBYmRhGqAM6hw17//XZYfWmGhucjJE8sM/ZC3&#10;3vhJMB5p5CJsC8sGR2qEkthqgKMqeFbJkrDi49T1DEaDq6HTTanOe2hTtmrLMqjIM9S8JUQKNRvS&#10;wToqjmjPNZBotCmoVmqsnukR+HWytBQasG1IixhMhsEgcNFKEQZVimKTakVgTITrQJoMaDXamMJC&#10;EiAtRRxHCFnWYtRrFTY2OmitmZvfwWgwJo5z6vX6JGMb4TgOUZQgROmw1RsheZ6T5YZatcE4GuI4&#10;DkWRTcpa1LYAhu/7MKmTsSwLz/MYj2IC3ycajphdmOHMydMs7V5iFJVBr0Ipmu0aWS6o1mbRBizb&#10;w9FlQEmKgigZYWER+CHKeGx0O9RbLpbn0dsw+JWQcXIG17Kohm3yNGc86lIJPQK3RlFolDHEcUy7&#10;3SbPc0ajEWEYblPua7Ua4/GYIAiwbZtOp7P93kKX2eK1ziphWKVWqxBFCZYlCMOQXm8T1/XxXAeV&#10;FAzHA4KgQhSP8byAoOKTpRFCFhR5gTCC0SDCcwKkMeX3gOvQH/VpzTRJs5jNbp+FpR1kuSJPC9J4&#10;yI7FHYyjmChKaNRniOMYz7UYR8NJSYTEdSzyTGG0RCuB7wdlQCIfkCQRzWZz8r0TYITk6CPH2bNv&#10;L0KXx8eyStFQKS1CP+D0mZM0m000GZZjkaX5dnnC/Pw8aZoTRQme54EA23EYjcd4vkuaFRhlMBik&#10;VXb0yNPyuih0Wf/frLfpbg7xfJcsH1KtS4SQjPoaS7qEFZ9er0ezXSfLCvJkTOB5qDwlzxIq1Tpp&#10;rvArVdY3uwRhBYkgjUfUqiE2JbsKoXF9D9vyyQswRlCptsCUwoxK5SAUlhTkWYHjemhl0MpgOxaI&#10;nLzIEZRsLMcV5/2aFEqX5VoYlFYkcU6lUmM4HFOrVQBNNB4ThrVtL38cJYShzzjJqfhO2YVDqVIU&#10;VIIlre0fKMty0NpgWQ5KTTp8WDbGCKT8fkt4BNtCMVM7tVM7tVM7tVM7tf+s7bkJw63kkSiXYZNl&#10;XJGlSK1p1EIKnREnQ9JMEScjEIYiz0kKQSVsY4NEosv1n1QIbRC6zEJKY6PRk/r3MjtTqdTQWpNl&#10;BdVqmU2O45harcbGxgYzMzMcP36cEydOkKYpJ06cotFocNNNNyGMQeUFSVbW/iulqFUbCCHodDf5&#10;9Kc/zcLCAkma8dKXvpRKzQMgGitMWmBbCmk5E+ptCpZESth74T56saK9MMvSzgX21i4lxSPuV0kG&#10;HvUaWNKlKDTdzRF79jSZm6uSF9DpbBJWXPqDLv1+nz27d2OAjc0us7Pz9PtDjJY0WhVyQBqrnH+e&#10;Y9B4gYuUFkmWMj/jMRqCK6BaE5DDeNSn0Qj4wuc/Q2AMe5aWsAwEro9GIqQL2pAVBY6Y0KwdC2xQ&#10;EhJKNX1XNBnHGsurInPNuL9GaruINGbJW+SSxn7smYshU3xrbZmHok3IhmBXQQRgwXicEXgSx5Ks&#10;nH6EY4cfIkkSmu15estH+fY9NsYYsixlbW2N5kyToihKhzqP6XRWWT29RDKyceyQ5VPHUUWGznOG&#10;6QjbtimLDQQYC4Fzjl9RdoooXQB3O4olt9+hKPJsokegUUqgtQShyqtTaIzWHDz4Hfbv34/nB6ws&#10;L5MmOXv27KXfH1IUBZZlkWUpM7OlQ5SmCf3egDAM8T2PXq9PksTYjqTVajEc9hmNBuzdu5ckScq+&#10;l3HEzMwM62tdAr8CCIyGMAzJ4pRms8lgMGAcR1RrDWzLKlkSSiO0IMmgyDRaKSxni0lSUGvOcOrY&#10;KRZ2XIDvhTieQ2dzkyBcwhjDfHue/rjP5maXWqXK7Mw80XjAeFw631JKwjCk2+1ui7ktLy+zc+dO&#10;arUaWZZN5p/R6/VYWFhgZWUF13Vpz86wsbHOnt17SNKE4XBYMl+EoNfbJAgCiqKgKASua1MUBcNh&#10;HyEESuVoXeD7JWMjyzSW9FCZIs5iqtUqtbBCFA+Ym2/R7/cIahVmZlpIy6K7tsnc3BzNRpVDDx9i&#10;ZmaOZqPNmTPL7Nq1k7XVFRYWSrbJiZPHaDWbJEnK7MwOet0xSVyQFymtZoglNJ7vs7Z+miwrCCs1&#10;Lrz4QjobvclYFXO1OnEcUaQJiTC0G02qjRqj8RDbcXAchyROqdfrnDlzBtf1mZudYzAcYTAopbZL&#10;F7TWSFlqdmTZJJiUB7hOgFYG3/dZXV1nbnaONEuZabfo9I6hlcSR84SBz+rKOvM75tjYHIHQWErh&#10;WQWVICS1BOPhCOG4rK11qDRaYCSOJxGyysbGOs2KT65yXMtCYZBaAwKtoMg1eQ6Oy6Qd6UTjxBRg&#10;HI4ePcZLrnkpp1ZOgQBpQbVS44Mf+DA/8ROvx7JgOMzwfRfLLstyonhEpRJQqVSAUrui2+3TWVnm&#10;Xe96J3/xVx/BDwOGg5iwGqABz3XKPUtwpHUOYwHQBm00Utj/P1krj2YhTO3UTu3UTu3UTu3U/vO1&#10;W8xZLUAaMEIj9Vn2swCkENsMUUNRMmxFgTEKgyn1uGYqpElxVtXfnLMkezTl8mw/QcO11167LaBn&#10;jCmza8ZgjKHRaKC15tvf/jbXXXcdjuNw8uRJrrrqKmZmZhgN+3iex8bGBq1WC9u2SZOcvU/by3ce&#10;PMjVV1/N5uYmt9xyC1c//9nYTpmtlFJSrQTEg6Rsz2eBYzKEcHGBy/c+ixPLNieP3sf60QNYz3Ro&#10;1RZxlGBudo6qgc3TK1xwwQ4c12Y0mqjIRwmtVgvHFYzGBXt27yHNEopCbQu0WZZFtR4SJwppW1i6&#10;dPxFbpBIlhYWETigDOsrfZYWGgx7Gb7jkiVDGgsN8v46Uho6KxsM+jGeG+A5PnmakSqF73rYtl9m&#10;Gz170kEAbr/rYT5799c5eHoFk5zkxZekPGNpgyt2uVS9JpYfkIyXOXXsFK50mHNrkOQsL59mIMvt&#10;4AiwylZ7nucgJhfK/v37WVzYgZSlqyCE4NnPvgqAPNdltniuXdaD2JIkjzl27AiXXvZ0pLYZj+AL&#10;t92OZVnl+fGrJFmCmQSJ/iHYEn60rLLTgVLn04YtS3DZ5ZcyHuacOH6CHTvmWNxRobO+jOuECGwq&#10;YQ3HgUMPPcz8QnMSrGowGiV4fpnJ37VrEQQsL69Sr1epVAJOnz69rb3gui4rKyvsXNpFmpbBhKIo&#10;aDQr3P+tb3PlM68ijiN84yKtSYcKrbf72QvNpKTBYEuJRJHnOZubfZygSpplhNUKyShmrr3EaDTC&#10;dh0OHDjEM55+FcvDVRxL09noszA/T6/XI8pydJFTqVQmGfoeO5aWqFarKKU4c+YMUkoWFhYmjIeI&#10;PM+pVqtkWcbhw4dpNBqsrq1vi/aBZDQao7Wm2QzIsiFxnFKtVtG6DIJUKhWktBDCIooilAJVGBzf&#10;plK1qMsaQhpOnTrB/EKTKBqT5Qmj9RG7lvaxutnDki5JnCFcTbvVotWYJU1yGvWQzvoKiwuL9Ad9&#10;4rRDe6ZGNWwhZcrxk8dYWtqDym2sXJBlCXlWsNHZZH5+niTJGAwGZF3N3NzcNttBa0Wn08F3bBrN&#10;OaLhiEMPPUSlVqVSrWKMoVKp0el02Lm0m9E44tjxE8y05xCU2eeta1iIybESFkHgY9seq6dz/Kak&#10;c2bE/PwstYpLkeeoIub++49w6eUXYLRNOg5QOczOtOh3NzBIZtotXAGj3ibd3ghjDAKLwPdxgxoF&#10;gl53gOc7ZEnMrp07OXH4MHv27ibK01IjRcptPQUpJecmy/OibE/qeT5pkuL7PldccQUHDx2cBFI1&#10;g+GIfi/iulf8KDfe+AmaLXc7mQ6SaqUBaLTJKQqF64a4ToNxv8fKygp+EJAkCbVagBGw0R3RalUp&#10;ivK7GcEUU0wxxRRTTDHFFE8CjCnr+Y0pEy+e59MZRozH47NFmqWwnDjP+T/XgTPGbL/uuu6kzjdB&#10;KTVpM5VtK/Xneb4tQmVZFq1Wi9XVVUZxwmA8AkuSFjlJnrG2uUacxzx46CCVWojjCs4sn8APbHzf&#10;xnEEQiiyJCVw/ZL3XoDQBZbRiBx2NXdywcxVDJYFL7v61Xznnvs5ct+3WWz4FIN1hIYLl3bR29xg&#10;aWmxpNvm0Gj4bGxslD2wHZ/ReLS96E/TFKUU1WpInpf13ToFR4ODgyhKfemqG1BxbXzXYXGuMWnB&#10;p4iTGMs29NZOU5icf/2Wn+btN7yD3Xv3sbnZp9PZRGhBMwzwbUmR5qSJolCljkBi4PDyJspvsXTh&#10;M3n2NT/MwcOrJEVAlFp0ewXJGPJIIXODL22iXo8siRBoHN+j7B+nSVTBIC5wXEGWZaRpKQxm2+VC&#10;PYo0Z86cwS5lA3Acieu6+L6N77sEgU0YhoxGI5IkoShKpzzLsu22Z4Ly+tmi+p4bQPp+AwFbTk15&#10;7ZXZ1qIoSqp6UbC52SMax9x08yd54Qufx+HDhzn2yHGMtlDK4DgWw+GQTqfLxRdfhDGCIKiglGJm&#10;poVSxSRDu8HaWmfboc+yjJmZGWzbplqtUhQF8/PzHD16gvF4TJIkuL7HV796N7//B+/l4MEH6Q36&#10;IAWD0WiSkS+V+20pJq0YCzA56IwkGdPv99m3/2IWF3dTa9SoVCr85V98lN5Gj1rVZtBd4arLruLM&#10;qRWWFmc58shD/PiPv47eMKMwNpbtUm+W91EQhliWxXAwYHNzk/X1dfZccAFzc3NkWcaxY8dYWFxk&#10;OBySJAntmRl2797Nu9/9bl7/+tezurJOGIZUK2XQYMfiDtbW1rCtkr1T5GWW27G9UkVelbRygUO1&#10;0sS2Xfr9Pt1ul/6gxx13fJFf/pVfYGNzjbyI8TyHNE15xjOfgRQ2rhNSr4V0N3o4lk2/28N2JLVK&#10;HZD0egOUypmdmWdzs8tmd4P+sMfevXvpbGyAFORFQZRktGbn0YrJPVwGVLaYDVprkiRiOByytHOR&#10;+YVZ+v0uw2Gfiy+5hJ1LuxHCYXNzQJJkeG6FwSBiOBgzN7uAUmdVT7f+tr44yzKgFR588Ds89znP&#10;w3JaXHn5swiCCp/65N8RxX0wOVdd+XSiYcJnb/0C7dYsX/7yvSTxCMcVzMy0OH78BN1ub1LvbtGe&#10;nQGhybKMTqfD5uYmb3jDG8gztZ1pX1jYwenTp8nzfFsQdSv4WpZHlPfPeDzGsR0sq9QgSJIE3/cn&#10;39Eu3c0ueZFTr4Wsd5YJwxpalR8uW8UUjKMh43GKMRZpNt7edrc7IsuyspxkNML3ffK8vK9932c0&#10;SrGsszIpShlUoSetSgTSmqrxTzHFFFNMMcUUU/xTOP7n2vF4PNFYspGP5fA/+sNbfptt29x8883c&#10;csstZFm2TQ/eWhw7joMQZc3w8vIyjzzyCEVRMBqNWN/oIBybznCIdhw6wyG90Rjpeji+R6Pdojfs&#10;YYQhK8paXFB4vo3nCYzKwUA8zskTCF2LdqVOfxUC4MLFJX7wWa/mm198kGue8QLcrODIN++l3a5y&#10;/5e+hY6HWEaxtrZGe8bG92F1dZPFHbNkWUaz2WRxcZF6vUGt2iprgieL68GgFGWzNLh2KXpnco1l&#10;oEhzjIIkSlAFPPzwCSqVgK9//R4+9emb+eRNn+Kr93yVT376Zt77/vfzlx/9Gzb6A3bv2UsQOAxH&#10;CaNhQhCU9bFuKNESBgUcOtlhmLtov41V28FYu+A1GEc2m52UcT+jGCs8LHwLKq6FZ5fnM8syKPJy&#10;UW8ZnNAmy/U2Q+PkyZN86Ut3cfvtX+HgwYNEUcQdd9zDl750N1/4wh3cdttt3HrrbXzmM7fy6U/f&#10;ys0338zJkye55557+Oxnv8jXvnY3Gxsb2wGeYTScOP5nnaWtut3v1/HfcvCVUmXt/MTp33LImo05&#10;LMvmC1/8e1768ufzJ3/6x1ywZx+VcBbHDnE9QVZ0abYqrK9vEo8lm52YIPRYWz9FpRrgOA5KKRqN&#10;xnaQyvd9Tpw4geu6rK+XGfFer0e73abVanD69Gle8pKXIKTFsZMnCGtVqvUalXqNIAjwPAcpy5aO&#10;SpXdHoxWmCJHFRl5MmI06PO851/DWm/MyeVlvvTlO/mbj36CwAkZ9FaZbQT01japhzVOHHsYVaRY&#10;doX19SGWW6FA0u12aTabZGlKFEWEYYjrugwGA3rdLsPhkDzPy1KEfn87Y3/m9GnW19d585v/Db4X&#10;cvDgQ2Aky8vr+F5ItzvEc4NJjX9AmuYT598mS4tSX6AQRONsUhNelhy0223ac03aM3WGox6NZoVC&#10;pWiTI2XZBWNlZZUf+ZFXc/TIKq4d0Gy2GA06dNZW+da9D/Bjr74eYyIsu2DQT1lauhBhF7ihobPR&#10;x3ZrjJMYYcGZMyu86AU/wPr6BllW4Ngeu3YtcerkafbsXgJKWvpoPGB1dZnhsI9tW9iOYKOzzoMP&#10;HsJoi4X5nXTWe9TrTcbjGGMEtu2S5+V1t+VYb11/eZ5S5Bm1qodAsWfnBTz8wFEeefgERWa48W8+&#10;wl9/5M+R5KyuniIaJvz1X93IZ2+5jSuveAYrZ07wxp+8njPLJ2m26hPmjaHX2yQaDajVahw4cIC3&#10;vOUtPHjwEEmSYVkOjlPqSyhlaDbbk/tAb7fz2/ru1RP/ulKpEMURvV4XgEazyerqKsYYRqMRrdY8&#10;ju0xGG/wB3/w+9z6v27jFS9/Fffeez+vetV1JOkY3/exrYAXvuBahNB0NpYRwmFuboHLLr2CjY0N&#10;oijivvvuY+fOnUjhsH//fk6ePHmeNqplPep3RE/V+KeYYooppphiiin+sbHl22/59Oc+ts9z+M95&#10;w2NFD2ynVGSuVqvbNfpSSnzf33ZElpeXAZiZmZlkzKskScIll11BUihGWUG10aYwmyAkvh9QoGk0&#10;myzsWGQ0GNBqtYjjMSrPysyz5+H5DmgIa6VVWc7J1VP84bs/iC1rDEcbZNkKaXaCzVN7ue7lL+SB&#10;bz3A3/z3G1lsPx2TZ1SCsnd0v19gWYKFhTZRlDA/P8+pU6eYmZ0DwPddDh06RK1Wo9cbUK/XiMcp&#10;jvBLXrwF1qSftFbg2OBYNo4LC4tLfOJ/fpJHHjnMAwe+yXOf90yGhx7hkosu5rrrfpyvfOVrfOPA&#10;AU6trbBzzx5qVZ8szonHGaPBGD9sYawywJAVFsarMkosuoOEEysbdLohs/WcmvBxtYeKFHG3z5m1&#10;I9QtD8eySaOY3JNQlLUdQoJDWbNsC4Hn2ezdu5eF+SWEEBRa0uv1eNGLnjtxwGF9vaT6K6WwLEGS&#10;xxw4cB9XPP0ZuLJGEsNn/9et246I7/vnOSVnryOz/f8Tuf9brJKSviy2KdZS2li2AQ3Ly8sIYfH2&#10;t/8y73n3H3HkkaPsWNxFmqaMxiPyXBHHpZp+s1FnMCgd4Gq1Smd9E9suFcU7nQ7z8/McO/YIjmOx&#10;a9cu1tfX2bFjB8PheJv1cfJkn8svv5ybb76Zo8ePIWwLvxLS7ffRvdL5LLRBGwGqQFoWlgA5UeS3&#10;hEZNyivWuwMOHTnBlU/fw0W2y8bGBocOPsjuvR65UYiiTmO+Qpq6rGUJ8/MLDMcZYarxfQc/qIAq&#10;6e3tdpszZ85QrVa55NJL6fd6pGnK7Owsx44do1qt0m63GU5abNYaTXbtlPzhH/6/XHzxxRw9epQw&#10;DEnTnDB0kLLUC1hcXCyz/kWBlIYkyQnDEMuyaTZbAGWNkC3pdjfJi5jN7jp5EbO2fpq9+/dz6NBh&#10;RlHO/Pw8WVZwy6dvxXUEo41TDCzF3OwsQa3F8skOvuMShiFrnTUc22d9PQE7ZzSKWJyfxXF9Dj98&#10;kv37drNzaRe333YHUZpgT9q/razExHFMt1fOc3NzjdnZNkkSURQ5m90e+/fvY211g0svuZSNzTFJ&#10;HLNv724OHTrOzl07UEqVTIogQEqB4zjl951tbzOAjFFok4HOEFjUgiaVAE4dP8m//be/xPv+6Pe5&#10;/rU/jON41Jptfvd33k2e1FiYd1hZTVhdPclMu8nK6jpus4nj2rTaDYwxrK6ucNUzns6NN97I1+79&#10;FouLi2xudmk2quzatcjpo6cJa14p0GmVgnlb99gW1d9MApT1ekgYhNv3VLPZ5K677uKyy66gs7GG&#10;EZp6Cz536+0cPZTy+c/dxOagwzgagNBEUcTRw6dotWaxHfipf/V6bvz4jVz/2h/jy1+6k1+54ZeY&#10;m5vj3/3ar/Kxj32MH/yha1hZ63LNNddwxx13UKvVqAT2xPmXE9p/qZtgT7P+U0wxxRRTTDHFFP9b&#10;cW6C9Vwnv0zAWgS+x7pSFCorqf6Pl/F/9IavvfZarrnmGqSURFE0EZQqX+v3+/i+j2VZPPDAAxw4&#10;cIBer8fRo0f58pe/zIGDD3H0xDIHDh7m2MkVDj1ygvsfeJBv3fcADx0+ytfu+joPPPAgRa4os4pV&#10;bMsiixPSJCEdJeUK14UwaLBjcQ+OCGlWZ9g1v4+dC/u4cM/l3Hnb3fz9Jz/HS170Q7zyuldw5uQh&#10;XCslzUakWYTv20z0pzDGMBiUWTetM2Zmygzvzp07y5Zlk+x1veGX7y/Kv63jVDoH4Ho2K2sRhba4&#10;+xsP8PO/9A5+87ffzfNe+DIGicUP/shrONHf4EzcRVctCCXDZEiSJSAKbEcwO9sCAVEEysDqyjq9&#10;7og8VYRBmV02xhCNM+Jxyrg7phhGVG2HwBJ4whA4NpUgpFZrgF9DYFHkOVEcY1EyAYqiHHelYhOG&#10;pRjc6dOnybJSvT/Pz7I4tmrubdum1+sBZTvAarWk9I/HY4qiwJHOdnmIflR27/vN+Je1/daE7s93&#10;ZV2jZJPVtTP0u5rLLr6aItc8cvQ75KrLcLzGNS96BVde/kKarQU++tGPIKyIMyuHuezSK2k0Ftm7&#10;dx833ngjZ86c4Q1veAPLy8tcdNFF3HHHHbz+9a+nXq9z5513cskllzA3N8ell17KwYMHuf322/mp&#10;f/2vGMcpaZaT5aXeg7QswmqF2dlZ2q060ioznUJqlMrJ05giT9G6bPvWbLVZ2rWbKFbcd9/97Nu3&#10;l4X5GT78of/G/OyFPG3fTnxb8Kn/eRNhWCsZM0rxYz/+Ol760h+h2Wjyzne+kze96U20223e+973&#10;4rouP/ezP0ur3WLfvn1IS3LnnXdy5MgRnv/85/PGN76Rubk5br75ZoR0eO5zn4freqytreP7AR/9&#10;6MdoNVu0mi3+/M//gsFgiDGQZWV9d5blE1E/TZoosnQirMnWNRQwP9+m3W4QBB4rq2e4+OILybKM&#10;tbU1ilzz0z/9Js6cWeHWz36GudkFmo153vxTb+a3f/ud3PuNO3j65Vfjuy1OLx/mkst2s3/fZVxx&#10;xXM5efoY9x+8j59+85v4gRe9hJ279/CsZz2bkydOcfjwES666GKWdizxyle+kmuvvZYvfvGLvO1t&#10;b+PIkSPU63WOHX+EX/7lt3PgvvtYW1vD86rMzs7xnOc8l5tu+hxCWFjSIc8UjUYTrc05zrScMFg0&#10;SucUKiOJhvR7XerVBq4NnbUxSwu7+YEXXs03v/E1lIrZ6Kyxe+du9l94Mde97FX8+R/fzO/97n/h&#10;wIEjPP/5z8UYxb/71Xewf/9eWq0lmq0FvvKVr3DgwAFe85rX0Gq16PcHKKX48B//KUHQZO/T9vFf&#10;3/9B4jgmTdPJPVzeo2ejuVCv17fvJaUKhoMBvV6Pl73sZRw4cIAkzjA6o7txhiB0sW2fwIdOp0O9&#10;XqXTWaNWrTE3u8jqyjrHjx8lTkZcf/2PkSTQbrdZWlri3nvv5eMf/zgvf/nLsW2fpYUFRqMRURSR&#10;ZVmpA6HOMsW27u0ppphiiimmmGKKKf7xnP8th3/Lp9oqaw4CH8exzs/4m++5sdLGcYzruiWNnLK2&#10;sygKxuMxrutOMmaS0WjE6uoqeZ5z/PhxFhcX6Y8TUrkBtjtpQ+aX6oRa0WrU0Nrm+MlljMpJU4Uq&#10;wLXdSV1rge85GCnAgWwMK2s9Wo0aYaXFM5/5bObnmuxY8FCmg+u8ka/ceQufvulz/PDLX0HgVLnx&#10;ps/iNeZRKsfzIY4NUbTVzs3GGEWRaw4ePEi73WY8jtG6nKNtSwbDmNAPQECmDLkuafRpnpEbjyw3&#10;VKohfgi7LriYh46cIUki7r7nASqtPXz0k7ey1jvB8Y1TuKGLU/cRLlhSlirdednTXSkLbUpNvsB1&#10;iJKEYbLJqB4wHvbp9QWz7oiKo4mKhHEvI4sTxgloIbCTlI3NAf3chQwILHzLxRZl1s3zPISAI0eO&#10;cOj4X54eAAAgAElEQVShIyilaM0sUKlU+MY3vrmt6r++vk5rtjVhdZSq/nEcc9ddd7GxmuI6FdbX&#10;12m329RqIXE2PE/o8YmCSI930SqlJi3WItJshGKMtAoc2+LOO+/kWc96BoPBgBe/+MXcfPPN7Nu3&#10;l1/8xbfzS7/0i/zwda9GSMX1r3sNQSj55Cc/ya/+6q9y3SteiRHwyle+kiwrHde1tTWKImPnzp2c&#10;OnWK48eP8853vpOPfOQjXHnlldx7z7d473vfy7ve9Rv0er1tynS326U9UydJMrrdYwjhsHfv3knQ&#10;o2wNGI2HZEkfzzMYnRLHY+68807279wFKgapuelv/5YoHvATr/tJfu4tP0uRC06eXuHXfvPfM7uj&#10;rNk/dvwRVtc6/Kf/9BssNX6Nn/+ZN/O+972PX/mVX+E973kPR44c4Rd+4Rf4vd/7Pfr9PseOHeOG&#10;G27gfe97H2fOnOHXf/3Xec973sNv/fbv8Jm//wyLS0vEcczb3vY2PvShD/GBD3yAb99/P6dPn+ZN&#10;b3oT1113HTt37iRNy2OUZRlCwHgUY0sHxynPT7fbx6iEsGJzZvkUt3/hC+ze/Qz0hORhu3D5Zc9k&#10;fX2d1ZU1jBb859/+He7/5tfpdCJuuOEG3vrzb2IUjfmvf/QnrK+v8xu/8Ru86zf/I9e9/Me47fY7&#10;+Plf/AX+w3/4LR4+cpi//ov/QWDDe373v2CM4R3veAcf/vCHufYHX8zHPv5xPvihD1CpVHjkkUdw&#10;HIfjJ47R7XaJ4xiE5oYbbuATn/gET7/yORw8eJDf+q3f4qMf/QiHDh2mUglwXRdtCpIkJU1zQJOm&#10;KUmSoE2BEGOMHlOthmRZzuGHV9m1p9RcWFl/kOc//3ncffdd/NVffoz/8Vd/zUX7n0tnVfOb//HX&#10;ePPPvZrO8ATvfd+fUhQF73737/OWn/6/ePaznsXXv/513nHDr/F//87/g9aaw4cPbwfcPvzhP+HL&#10;d34V8oQffuUreM31P4pwbSpeDaXAsT3yPN++f0rdAEiSGN8PqNXrNJsRnU6HmZkZLLtU+y8oNS0c&#10;x2FtDfbs2UO/32d+fo5CFfT7Q3bt2kN/0EMIw2iUUK341OvNbQbE3Nwc377v/2PvzeMsu8p67+9a&#10;ez5jTaeqq4d0eggJ3SGJhCkgaALBoFzA+wISwIgyxuv1ggZyuQpeQYRokMT3KiKCGMEAKpcoxigJ&#10;IZLB4CuGDp2BTs9d1TVXnXmPa71/7HNOV3V3QgfUdMj6fj67T51p7332Xuf0/q3neX7PAyAFxXJA&#10;ux0jpSQI7J5xjEAlCuuU2/QZDAaDwWAwGL5fhBDQu4Y8FvEXFIpFFhpdhNDYgxoAwSDVf3WkV2hr&#10;4Brt+z5f/vLfUCqVuOSSS7Asq+eaXiSKIlZWVqjVaoM06TRN2bVrF0mS8Ka3XkkzdYjSXIAOVSvM&#10;HZ1heWmBu75xO9+895+ZqK0j8Bx8rwTaJok1YZjm0WuVoixNo93CtUtUx9bTWElx7AC/7PLN++7i&#10;wL5v85u/8S7aDTjvvBfyz3d/nb/5yj/wmp97PfNhiz//0j9SKLo9I6rcwM62odXqIETeoaBcqvZq&#10;bK08VRWIkxjXddAWLDXa+IGLX/LIBLTCLiOjHmGWG9vNr8BQbTNfv2sXQdEnqG7ioe/uJlip846r&#10;LufP/uITHNizn9nGDGeNb2OpOUetPIwiRWlF3LUoeD4KaC5MIwoZllXGiRTd1iK+O0zYarOQLHH2&#10;9m1YFiwsL+PZo1ieS6PVJcZG2kUgAO0QSIt2FJNmGY7rYFkwOTnJuokNvV7osLS0xDOf+SMopbFt&#10;wSOP7GPL9i10u10qlQJL9WXuu+9fedGPXUJjSaEyi9tv+xpCCJaXG4wMFwiTENd1aLVaOI5DFGaD&#10;bIEszY8pOm8gqXtRVbTsDTvR70pJmqZ4Xm89bq+lmiXJEoe//OKX+Lf7vsXV7303Ajhr+w5ecslP&#10;E3UlL3jhM6mOwPT0PDfe+AU67YT/8/uf4fkveA5+QdPpZnz961/n/vt3kaYpIyMjdDotlpaW8H2f&#10;qakp9u7dyyte8Yqe8LWpVqrcfPPNVCoV5ubmGBsby8sKWi2UUpTLZbrdZBB97c+ytVotykUPrbuD&#10;NnPnPP1s/uyzN6GiDutqFbr1aSpFl/vufYC3v/UXaDSbhBk87ZwdaOWyvLLA+MQwrmdz4TOfxeKh&#10;h9iyZQvbt29nbm6O5eVlXNdl165dvPrVr+bIkSNEccSPvuBHWV5eZsuWLTz3uc9lz5493Hbbbdz0&#10;5b8l62Vj2I7DAw88wLZt23je857Ha1/7Wm6++WY2b97MkSNHBt/pZrNJmuaGnkJLoig3CSmVCliW&#10;Sxh2cByHc899On/0R3/A8NgoUZiy78BR3n3V+9FaDyYLdzz9PM77kQt5y5vfxJdv+iv2PDIN6m+I&#10;syVmFmbJEp+LnvtiRkaLPOP8rXz2xpDlxQ6bN29m+/YtzE0d4fDhwywtLfW6M2ykXq+zc+dOSqUS&#10;3W6XYrHI0tISm8/cOBDFS0tL3HXXXdx++6tIs/w7XSqV+da3vsXOnTsB6HQ62E7+nNWzptc695nI&#10;hX+KQHHo0CE8z+tNoAniKKZarbJr1y5e/4af4c477+SWv7ubVJUoO5tpJgv8xH85G6UU3W6XoGDz&#10;0EMPcdlll5GlCq1h/eQGlFIkScLIyAi+71Ov1znrrLO48NkX8stvfxt33303mUyxfJckSrAsN99n&#10;ezB3m7dyTDp5+VSaYNt5y0fXdWm321SqRer1OsNDLpaVkCQJ5TJ4pQJzc3MsLCywft1WZmZmmJ6e&#10;5swzz8TzPG655RZe+YpXcccdd/DII49w3nnnceGFF/L5z3+et779F9j1nYd5+ctfzne+8x26XfAc&#10;OzcOtY+JftFvH2IwGAwGg8Fg+Hej32UvyzJSlVGpVEiSBNd1STJFmipGRvKOTPJRZwxOstJ2u83o&#10;6GivBr87cA3vdPIWAbVaXiO/bt06Op0Oi4uLTExMMDw8zKZNm/Ke6MJh3bqNLMwvc955O2g0WrRb&#10;EVvO3M7BA0eIwowtZ26nUCjjuC6eFxB3U47OzZMSY/kSz4el5QZRmhElIZWRAqWqQ6xDWmHIfL2N&#10;kiXKI+u5+Wt38Nd/9Rdc/BM/xuve+DoOHjyA6zoEBYdGc4VGo9VrifbY6ehaKBKlCCoBtmdRHqnw&#10;zX/9F772T1/jb2/+Kv/3pr/la9/4V2697ZtMHZ2j1UnYed5z+c5DB3ng4SOklsuffv6zeBUPr+Jx&#10;77fupanqDJeHkUA3bOcCWKRonXcMEFELK26iG/N05qfp1pcIO13QgjQWzM41mFmA5Q60NRxaXMEe&#10;GsYfGacRAdqFxEJFKTJVVEvBwNU/TVOGhgIcB1qtiCNHjuA44DgCy8rTuI/NFuXpz67rkmUZlYpN&#10;oSAGYiuOY1rdVm+cfP/t/E425lY7U+7bd4AzzjiDAwe+y8GDD3Dnnd9g545zmZ9bpNlss3HjRh56&#10;6CEqlQrnnHMOU0fymnXbtmk0Gkgpc4d+12XdunUcPHiQIAioVqs4joNlWbiuy1e+8hWmpqbY8909&#10;3H///fzUT/3UwBOg0WhQKBTIsryvexynOI6D7xV65RG9+hppA5Is0yRZSpqmuViWUAhKNOsNtExp&#10;tpb5pf/+q/zpn/0F3959Lzff/AXKpWHGRtdRKPg89PButp65maNHpuh0Ovi+TxRFRFE0+GJ/5CMf&#10;4dd//dfZvXs3N//dzYMadaUUc3NzCJGfq7vuuovDR46w55FH2LNnD694xSt43/vex65du6hWq7zm&#10;Na/h7rvvplgsEgQBhUJh0MvddvJIr+/nJnJpGtPphKSpwpIOxUKZLFNMTU3jurnrf61Ww3EcHNem&#10;3W7zseuv4+CBPCK/9aztHDx4kEKhRJJlBEHA7Ows46PjLC4uopSiNjKadx8o5NklcRyyadMmZmZm&#10;aDQanHPOOTSbzcFEUxiGOI5DrVaj2WhRq9Xy19ZblMtlbrvtNh54YDdHjhxm16772LJlC91uGykl&#10;o2PDq8atOsk4zA0At2zZxvT0FH7ggsi9Lfbs2cPY2Dielxsk3vFPt3P00BR33HE7S0enOe+8C+i0&#10;Q4aG8vaSL3/5f+Ezn7mBf/7nu/mHf8gnlTzPA6DZbHLkyBEqlQof+tBv8fBDufHmC17wAubn52m1&#10;8u+Z4zgD0d9ve9n/4Qew7dx0c25ujnvvvZfx8XGkdNixYwfCWc/v/u7v8uCDD7J+/TM4fHiG97zn&#10;PWzbdjZCOrzznb9MrTaK7wV8/vNf5M1vfjO+X+H66z/G+Pg43W6Xv/zLv+Saa65BCofnPOc5fPnL&#10;Xx7s08mC/Mbcz2AwGAwGg+E/ntUR/2MLSItjqf6nQhAEPOMZz8BxnN7Ff1673K8hOHDgAJVKhec/&#10;//mcd17eE77RaLBnzx4AvvSlL/GLv/xmPvib1/PBD/4PvnDj33PGpk3cXyzy2x/6IKiMUsEl7oT4&#10;nk8cKpQGP/AYc8aIkzaJglYMpWqZlaUIx1IsNqcQfkRp1GW5s0wjDLEQBEPjZE7AP95xB0FtlLGJ&#10;c/jzv7iRdqfJpZe+mJGRIRYWFmg0FMVicVDCwKDo4VgjeY2kFTYISkVcy+Giiy6i1W3x9HN34nkF&#10;BDC7AJ/6zBfodjWFYpUP/fZHGF83yQUXPpc77/l7zjzPYf2mEq5r43keaZIQ2V1sK6BUKpFEEQiJ&#10;2zsrzcUpvChCU8AKq7hC0Wi0aKQJFeGR6CJutURUj1lMJYlwEGHGgYUWdXcYLB+kQHRjXEvQbuU1&#10;uIVCgZmZGdqtMI9ij6/HsizuuOOennhVHDx4kMl9k73uDR6tbpOFhVlmZheIOy6eW2J6ehohBGNj&#10;Y6QqFyR9g79+1kh/IuDxp/0f6yihlEJqxX3fvodiyWfq8AobN57J8BA87/k/wm1f/xLDIz5/8sef&#10;44or3oRSKePjY3zot3+DxeWD3PH1b3DppS+j24l52ctezO///vXccsstvO9978N1Xe6++27m5uYo&#10;Fovs2LGDe++9lzPOOIODB6Z49atfzR//8SeplMo068ssLsyjsgTHsVBSotKMTGi63S5aCUAisBHC&#10;ItOQpArIj0mruUynVSdqx2w5o4bKGnTDBLdQIozBLxaYnp+lGyZMTx8lTWPGRstYAgqBjxIFlpaW&#10;0FpTrVYHJTXtdptt27YhpWRhYWEgHC3LwnEczjjjDLZv386tt97K5W94PY88soc3velNfPjDH+a9&#10;730v119/PW94w+v52tduo1qtkCQxs7MzlMvlXtvObj6TKCPSDKKoS5YlBJ6LtCxWVlpMTc3geQF+&#10;oYTWgmKxyOHDh2m26qysLGHZmhe+6CJ+76PX8I5ffBfTsw0OHHmIqaOPgCrguQ5eoPj2/XezZesO&#10;7rrj3wi7TcLuMlGny8jQKFMrS3iey8S6cer1FW699as86znP5lv33cfs7Cxbt24dHI9KpcRdd95D&#10;kmRceOGFnH322fzLv3yTV/30q9m16z7e+MY38vWvfx2lM5I0Yu/eo4yMjJzQwlQplZ9XIeiECfsP&#10;HKY2MYYiZnG5wcEjD/AXN36RV77qNdRqGzjn6Tu5f/f9OPYwK8uSl77sRVz/h/8TIRymp2cZGa1R&#10;KQ9x1llng044Oj1LtVodnNeRkRFGR0fYu3cv777qXbz33b/CVVf9KjPzR3r18xk4HPMfyLJBKVbf&#10;xCWfDEhp1Fvs2LmTVrsNebYX84vT1MY8wOc3/1eRQgDY8OZfeCuvu/y1FIMhwk5uVGrZedvBmZkZ&#10;At8BDUncwfELtNot9u59GC1yP5Jms4vn9SYJT/ZlNhgMBoPBYDD8h4v+fvaxQKKFRAqBtEBKsVb4&#10;P1qkX+v84q3fx1n3/s4vMDOiKMK2c6f41TWnruuyvldTvDi/wFC1zGc+/VdIFB/76KewLckZ69cx&#10;OzNNMbDwHAutoDjss7zUxpaCOIlII5dMRHSTNrXaRrIEXvoTP87nPvuXrMwt80/fWOasszZQKLl8&#10;5Za/pb7SIWyH1OuLKMthudvkD/740zz72ZewbdsWLEvwzW9+k7POOotCoTBoI/dYkWotMkaGhmh1&#10;OrSTkGIQkCUhrl8iy1LS2KJcFFzyoh/lr/7vzSwuLjJULaKzmG/f9/9xztO2sv/I3czNtXnhs1/I&#10;S150CWPWMFHcRUtorLQJgqBnjpjHHLNohVRoPH+Iil8ljTO6bYH2qyiZMrWYMte2sWMNgY9fKjCd&#10;aJpekQt+9MVgeyAgTbr4xQoi0SitkRI2bNjA2U87i6WlJgqbRx55hB/90Yt651Szbds2xibGSNMU&#10;33cJky73338f553/TApukVYTvnHHPxHHMfV6HUWHcrk8aDO2Wvg/nsF6vPDqTwAopfjDj/8Bn/qT&#10;G3Bdn1arhWVZnHPO0/jc527gIx/5XX72De/gf//Gb5ER8dFrP8IVP/cGLnr+c/iZ17yJX/4fv4oG&#10;PvZ7H+Pss8/mox/9KM961rMAxfOe9xw2b97M6Ogo119/PS95yUv52Mc+xuJinS/99ZeYmMid7lGa&#10;Z55/AVmc4Ls2ae/7otIMlSq0tFBaoBBk2iJTiiQD13Hy9HBLUBspY404dLtNorBF4Pu88U0/z2te&#10;/zqitI1fhK1nXMjo6CjLK0tUikX2P/IgRV/S6mqKxSKOk5dBSCmpVqu85S1v4UU/9qL8GCLYsWMH&#10;9XqdSqVCt9tlcnKSa6/9HX7u536eX3/f/yIolPjsZ2/gGc84n7e97S287W1vo1Ff5rc+9GGq1TJR&#10;FFEo+JTLZUD1ShVShIAoikjSsDd7aKGVxrF9ztr+dDrtBL9os7i4jJSSsbEx4jhk46Z1xEmXd131&#10;Lt5x5ZV0uoo3vPFneeMbX8+NX/gCP/7jl3Db7V/lYx/7KJf95MvoNOHHLrmED//Wh0C6VEpllhcX&#10;cT2HBx+6n+3bt/Lhj3yI1772tWg05+w8l8nJSQBe/OJLufjiF1NfWeG5z34mZ2w6kwceeIiPf/zj&#10;/NTLf5qr3vNufN/nuuuuo91p8LSnPY1Dhw6xefNm6vX6qnGrB+NOKYWUAtcpUJvYwLd3/Rs7Lnwa&#10;Fl3Wb6zx9rf+HK/9mTeAivnkpz7Nj7/wEo5ML1PxNvGJP/kkz3rWGRw6NMOrfvr/4W/+5iv8/M+/&#10;mQsueDYCKAQWmzdvRStBo9Gg0ciN/TZu3MDll/8M73jH29FpxBVXvIHhkSpeEKAyNTD5073vM+Ql&#10;MnHSoRDkXRiGh4fpK/EkScmyhNpYDejSaHaoFIugod1OsZ2UYlAGIE4iOt2IkVEbldkEZYckAZEl&#10;OL6PVmqQCbS83KQ6XKZSCR7ri53/32KC/gaDwWAwGAz/caJfHIvy58I/r+a3rDziL1qR1stLLbQE&#10;4XRJ05ih0jp+9vX/nUtf9EYyFfGWd1yMsJtkYdrrd50gpcTzPLrdLkmSUCqVBpHeIAgG7aYA9u/f&#10;z4N79rHYjImVYMPkepYW8prSDZPruOvuO/mf73k3lVKBsNOmNlohjTWOI8j6IlJqpC3odBMW5rps&#10;WD/K0mLG2KjF4lILIVNGx6rs27ePSnmEQqHI4uICnu/gB5KFhXlu+fuv5qZUu3axYcMGLrvsJ9my&#10;ZQudTqfXtu6xnKclQcFnbnEJz7cIAhdJ3utc4pD14lztDhyeavPJT32GxUaD837kAi77qctYah5k&#10;y9klms2jFO0S48EE3U4XO5UMVYZZWVnBtmUeobct2p2Yt775l0iVRRRmbNo8xvrNFk50lM6eXUyO&#10;Vjlzx06iZsb+ex/gyMP7UTpk6xnbOWvLM3nVL74bzjoLHOisHMWWAvwqnTClWCzz7W9/m/PPOx8p&#10;oRPCX//1l/jJl78cKSVpmrC8vEy1127MtiUZKffccyfPfs5FWLpKHGl++7c+xHt/7VcYr/lYTj55&#10;ksYOd931IHsemkVlJbIMpGWR6gxhSTINDgE6TbHtGJUt8ta3vQKtm1giQWvNH//Rn/NLv/RO9u7d&#10;i+1oEtXEsjWtepfR0dF8skRr2q2Y0ZEJlpcaVCoVlE6oVCpMTU0hpaRYLNPpdEizDqOjo3hehdnZ&#10;ORzHRkjda0GYEkXdnriTNJu5sdny8jLDQzUWFxdptdrs2LGD+blZpqam8jTogke728L1C0jpsnXL&#10;Vq6/7o+wpeQd73gb+/Y+jOsqkqhBoeiw3GgSFCbodHXeQs+3qQ751OvLOHYZKaFcddm3bx8jQxuI&#10;o4zhkQrtsEvYTRgdGqZen8eWgiAIWFlZ6QnzXPANDw/TarUIw3DNJN7ExAS7du1i3fpJkiQhSmLO&#10;ftrTOXT4AEmcUa4UicIE17OZnpqhNj6K5wYEBY9Ws4PSKWdu3sof/OH/i0Rw5ZVXMjM9S5Zp0igh&#10;yzKCwOXozEE2bpqkG3epVqssrtRJYhganWR6ap6x2gi+lTE9dZCnP/3ptNoRM1MLFEpFkrSFkPmk&#10;RpLEKB3TbHWYHN/C1NQ8Q0NjSDTVqkersUSSacI4AiRjtRrfefAhfu3Xfo1Pf/rT1GqjtOoNPN+h&#10;02ywtLTA2PAIQalIpqATRoNMiEp5iAMHDpAk+bixbZuNGzfyyU9+Eq01b3vb25iamiLLNNKKCaN5&#10;XKdIrbqDffuPMDLiUqx4HD54hEIpQIoMaQM6IUkthktbaTTbxMk81dEyjXZeV18JfByhkL02j0tL&#10;y0xuPBMsj26ScnR6lpGREeKojSM1YaPB5i0bWWk3UdIi7qRI6ZAmiltvvZVfedd/Q0gARTds4PVK&#10;chzbA2FDIoizFNeDVMXYliSKFUIVcR3oRoqgIIniNo7jIIULQJSs4DkBCwttCkEZ11LYnkO3E+IX&#10;AsJuiuXY6EGHk8E8Qz4GB3N4Kv9fRwkUmuuvv543velNAx+ZvHWkMQE0GAwGg8FgWI0WgLZRAqRW&#10;IBRSAWJtNEVpjWV5JFrxvl//31zze9eilSBV+fVYK4Dr/vHOk6f6i1Umf/lt/o/neWRZHhFzXRfP&#10;8waCyXVdms3mwBTM8445Tp999tkM19bRijIc1+fQoUPsPGcLY2OjHJ2a4hWveClL8/MUgzIis1FZ&#10;RqfboiQDVuorSAmO45GlFtVqieIZBbSCcjmj042pVj0ULsvLy9Rqo5QrFRSwvjQJCOJEs279EK99&#10;3Rj/eMvfc/ToUV760peyfv16kiQXm47jrJmsOMmhJ0ug6BYoFX3SLMS2bOr1JYqFKlGU4jglbC04&#10;e1uR3/nIfyNKYGEloVgRbFl/JguN/WyurEOlAhUmjAWjkMLizDKO5+UFBgJ818dxC3z8k/+H8ZEh&#10;4gg8DzISXJqQNkAn+UU9NjQ0uC5YMWgJSxqG1jE3v8DQhjEKw0WIusQoKpUycZzx8MMP84//cBvL&#10;y8v4hQrf/e53uX/3bhzHIUni3IisFPQuyBVYmrm5o3zjzntYnk8YHhrn0KFDtNttwjLINMZxnFXp&#10;x/qkY+pUZqsGR3xV1FUozejoGJYlabebeJ5HrVajvtKmVKoQRQlR3EBaCimhWCxTCMqkScbwSLGX&#10;mTBHtVolCHwe2ftdKpUKExM1hNCEYYjv+5RKJZaWlno1/DFCCLZu3crDDz7E6PAQF15wPvv370cW&#10;fITORU6apmRZL/0agVagtEWmIMkEQth4ro9jSYbKDrJaoNPtMj21QGW4QqpiojCmHdts2LiddrvN&#10;8EiJdrtNt93BD1yWlmZwbWvgs9D/vk1OTtJqtXJxv24dw8PD2LbN4cOHmZiY4KGHHmJ4eJharUYY&#10;hswtzPPQww/ktfDjNdrtNrYjUUqxbfsWoihC64x6vc78/Hw+YeI7pGmM7zlEcZs0jRHCySeJEoXj&#10;eGzftoPZucMooQnDeaRjMzQ0QrvTZGLdKI1GncTK8As++w7sx3UKFMsV4jhkw6ZJZmdnqK/k5zVV&#10;EWOjwywsLFAbG2N4qMa+vQ/TbadAykhtHF95KJWXEvUFZKfTYXZWIVRGGEqqpRL+ep9SUGBqZgpp&#10;W6zU66xfv55GY4U4DnFcwaYzzmRmZmbgWD/4Ee2NZaXy7+XE+AZWVpo89N0HOfPMrXTCeaam5lg3&#10;uRGlNHHSRumIUrXA9NQ8rtVEKcXwSI2FxTlsv8DGjZuYmzqMtsCSuV+C7+UlHML2OTIzy7k7z2Nh&#10;cQ7Is6bGNq7ngQceYGSihrZs0kThuja2bfc6aYBW5OUXfh55T5J8UsbqqXHXc0Ak2JZNo9miUh4d&#10;ROCDQLK8lE+ueW6AUimaDMcOAIuxsZFB9VO7sUKxMgQCgsCh0epSLAfmf2aDwWAwGAyGJ4hj7Z0f&#10;XW9prU9M9X+sN0RRNBD+q3tJ943/+gZp/doCrfPaZ9/3KRcCKiMuUZLxrB85BwEsLK2waeM4WRKy&#10;fl2NKI6wbI0moVLN6+aLRR8hNWE3Q6YeWRcsN6HTWaRYLgAWCIs0yetjQaGJmF2YxXELlMrjCCkQ&#10;2mJkeIyfuOxSLnvZSxkaGqJRz+vSi8U8vVmI4yP+ao3wX5pdolAooKOMLImwiz7VIAAL7KJH3O5Q&#10;LJSoNzoUKgVEpthQc6h3WqgUNlVq2Cg6cYpMLbAgaWrSSDBaK7C40ibWMYnUeJ7D6MgQClA6Icsc&#10;lOWgdRURA44mjTPsQhnKElQKspsrlECAbTG0bqx3vR5zdPYwXnEjXmARBD6XXnopzUanN5vkMD8/&#10;jxcEvQmb/Nzano2UkiSJkI4gSUIKxQqBUwPtcOjAQcbHx4H2YBKovxwbfD2DPnFqg7Yv9leb+vWX&#10;MGoTdmPCbkptbD1LS8sILKSVYWlwdADaJQgkcRxiWYJOt043FHhegNaapaUlLEuyceNGAPbt20ex&#10;GGBZ1sCtP45TNm/ezMMP7WViYoK5uTmGhoZYWVnBsnKH/ryGJhdhqdJ0uxFKaaQUefaMsNBKkSpF&#10;kuXmcM3lFaSUdOMOk+s30Y0qaBzKoz7h/DxBsI7p2SVct81KfZaKP0ZtbIxuexnXt3CDAkenZ0NN&#10;Nm8AACAASURBVBkeHqZcLnPo0CEWFxexLItnPOMZLCwsMDMzg+u6VKtVwjCkWCwyOjrKgw8+iO+7&#10;jK+boNls9ia6Errd9sAUrtmsD0S04ziMj48xPDyMUilSghCKOO4SRh0s6RE4JbQSLC81SLOIYqmI&#10;V3BYWlqkPFTm0KEDeMXSwHRPoZjcsJ6j0wtEcUqtFjC3fxp9OKZQ8KltKvPgg7sZGx3FtQKyZJFu&#10;u8XhA9Ns2bqZYgEOHNxDHIcsLq1g2y6lcpWhoSE+85nPEIYhQRDgSIuFhTksNM1WnWx4BMdxcH2X&#10;JEtwPYcyRaanp3uZSmm+6FzwHkOitUDr/DfuyNQMluVw1jlPo9XscHT2CNu2b6VZ7xKFGX5gMzV9&#10;gLOHNjA0UqFVXwHlsVLvMjRSo9NN+O53H2FieIiCZ7G0ME+9Xmfrlu0cmj6K0Pm4XFhYwHZsUp0y&#10;MzPN8PYtjNVGCeMY6Qog/51WmRoYSuaTow6QoLXKfVd6ol8pRbvRplzNDQRtywMNSufGnkHgMTxc&#10;BgFh2MH3HRYWFxgbnQQkzWZugFgsBBQrFdIkQQuIwoxyOSBVsLCwTK02zOO08jAYDAaDwWAw/ICi&#10;f7Vu6t8qJVBKI3TeeU7rLBf+ilwvamw0Cp3njaJEiu47lasiiAjXzS8w0zQljmM8zxtE22zbYmWl&#10;AYDneXl9gbBotTpYtk272SRDoyIH25GUCj5JFAOKZivBEnmZQKvRREg9MLAqF4tIkeD6PgCLCwuM&#10;Tg7RbdexpMvi8jK1sUlWlltkxLieZnxsnG6c0m608PwSSQhWQZOlmlptLO9TPzyKEIJ2u9vb177G&#10;l70UilXpp1pSHqoSBBadRocojrEsie24dOpNkDaF0hBThw8xMbkBnWVkacjSYp5mvrQ8ixO4LK80&#10;GBtej7BdmgttCsUiExNDrCzHBIUijnCRtmBxcZGxkVHSKKbT6lKtjNDpZnSSkHKqcMolVtp1hnyX&#10;cKWJIMUPBCpLEKkF3RDtF5iem2a8BOPrNpFSotNJCcMGxWIJISSeG4BlUxsfRSuBF0iSWPVSRqx8&#10;0iUMkY6kUPA4enSOgu+RJvC8524njDSZgizNI9tKZagMtFYIkZKb3ene8RRrjymyl8NybHIFdC9H&#10;WK0R/VprkjRvTVEuD7G02MDz81KTMOwghEUQBCzMLzIyOpyLTVdQKPqoLDc+q1TyKHqSJHS7uUGd&#10;4zisX7+effv2YVkWlUoFx8mYnp6mUi31ugA4dLsdxsfHWVpaoFD0ybKsV/Ki8fwCvu8idN6RQcKg&#10;7jpLNUmcL56Xj1+vMMTU9GEmxs9ipV3n4Qce5sxt22gstyh4Pm6gGaqWSDuS5eVlJDG+79JoNHod&#10;KDLm5ubYuHEjYRjSarUGmSvVanUwKddut5mYmGBhYSE3YExjms3moMtBvV5nZGRk4HHRz+KJ4xil&#10;cvE4MzNDGIZUq1U67QaFQoliMaTVDGmlLUBi2QK3UEJoxezsPNXhCp1Wh/Xr1xMmKdJy6LY7uDYc&#10;PnSEYrGKVoLpo4fYtn0Ly4t5d412p8Ho6CgqE8zNLfbKFzqsmxxnYWGOBRExNDLK8vIymzadwf79&#10;BwmKBQLXQQiNIy2iTpsISblUQuuMQlAiQwOSbjefGJg6Mk21WqVWqyGl5ODBg1Sr1RM6e2id9ZZ8&#10;rOalIyFzc7O9jIkxpqenGa5uAE+SJDFbtmxj397vMjZWo1IZodkIKZfLLC0uMDQyRsdxCYKAxcVZ&#10;PN9jyB9ieuYoUkqU1qRxRKYVIrFIwogzzzyTffv3U66U8q4TtkOiNEplxElCkkaI3Hswz4yRglaz&#10;Q7lSIUsztFbYrkfZrdDuLFEslCkUSoTdFN+3qVTyyYAkydfh+z6QMTY6DuStTsvlvLODSjOkLbAd&#10;B0T+/0CrHVEseoyPD6/5Zov+Pzr/XmulQVjHfFMNBoPBYDAYDKeMEhKpQYlj8VSh839kT8RKLVFo&#10;NBIlINUCizzYQ+ZgawFRluA4HmGk0NpBOmD7Ls3uPOOjkxzYG3LuuT6dtIAmJE4yQGA7Xi76VDb4&#10;23FzcaM0qEwPhF6aKmzp5DMNWqDS/ArQwqLvRI2GbifDsgv96QgsC7qhRkiXhIREgVcaptVKgbyG&#10;vFwuEEYJluNgYYNSdNsKhY1jWagkw7IgilIKxWHanfw2invbsN2B7OxNnXCCN7UQZDql1UnBtnDs&#10;MmGmIANhl9ECWp2E6sg4YZRHxCwsCn6ZbjsmcKtkmSIo1WjHGkGELLqEJOgEbE+QZQlaKLJQU/Wr&#10;JJ1cOBf9ImkcYyORjkNqSdJY4ftVup0E2ZsQCXUK0kMGEiUkaStipDiCVjHdGDRi0AJMKdW7yNeg&#10;ssGFehxlSN0TEvnJxbHyHtxJK2Ks1DMMsyGOM6RQSMtBp6CwUT0BGcVdJOAHlTzlGMiEXtXuTyCF&#10;gxZOb3/ADWyWlpYYHx8hjkPa7Sbr1o1Tn5+jUAhQWqNSTZJ2QQqiOBeVqcqAjKST4hddOmEb27Xo&#10;hvGqb0tG3Ep651sQx3ktvOM4TE0dxfPydOVOZ3WNvEIDcZILnqX6ErZnk2lN1O3kQktkOLZkZWkW&#10;lYVMrlvPoYOPUAg8umFEEBRZXFrOBXmajzedKQK/SKO+gBCKiZEJusstHO3mzumdmAQQWoKUaG3R&#10;jRM0edlFlikcz6XezCfZHM/N91RAJ+wOPrLreyzXV5C2daxjhVJkSYxr54Kv3ewMXm/bNsuLKwwN&#10;DZGmKXMz85xxxhmgBLZ0qJRHWZhfRkib5foSIyNj2LakvtygZJfJkhjPLxB248G680nEFEsIVKpw&#10;LJc4jADwXY+FufnBtkGR9rxBLdul1cnd6KOkTb67Du1OiOP6zM0t5J04euuKuml+vFCAPmYyKiCM&#10;koEcTcKMgl8kidLB5+7f9/28fCNLY4aHh9EqJfBdoiih3WrhujaO9NAqJY5SQOE7Bbqd5mBdrUbE&#10;UHmCNIJUN7GkpNVawnUk7eYSvitYqS8hbYtUQaPThYH5ikKlEYI8bd+28glAr1AkTjUaQbcd9tpJ&#10;KmwLCoGLtOiZ/OXHsFwZ7h1Da83vWLEwNPjbD9ZWeTnuqsm4VRNzpVLh2D3bWqXqc0pFb/Cukwb7&#10;Rf4rLwSD7K/VM9TFYt6qcXWXGIPBYDAYDAZDP36ie6FRgRpcp0ksnT+SdSNGRoaYnllgfHI9YaxQ&#10;Ala6UCjk12KtNpS9UWwFeYQQTZQmZJmm04VUK7RIaHWa7HlkmizbwNbtHlLZvcs89bhvxUke16fw&#10;Pn3C4y7ok+yHfrTt9UWc833t96Pux+rt6eNe37svjnv/ST/vqvUILR51uwKJRpD0P4fOt5OtPi70&#10;7ms1EEKq9/ipfE6h8+2JwedZNQmyKlqnhUJoUEIAFhqLckkwNd1kcTFPGfc9H8uSvXT4DOFK1pZP&#10;yN5nz/ngBz/I+vXrOLD/KGkKiwsr+L5LotpoMqSwOUmzsP+8mTalen3KJWmaDsSl67q4rosm4ej0&#10;Ib5xZzuvz+92sW2bNE0ZGhrKOwOcxkgpB90AHMeh0Wiwe/duXNflkUf25uddi0Enh0qlQpIkNBoN&#10;qtXqoMTjyUq9Xmfbtm0DZ/0vfvGLzMzM9EqIeMKFqeu61Ov13nnQVCoVms1m7scRBCcR7iec4VMd&#10;CY97304lw79v+qq15gtf+ALNZnPQBcT3fWPwZzAYDAaDwXCC+M8DuseEf66nLK2wyKgND/G6172O&#10;Wq1GkqS0WyGWDUJCvQOuhDzBXmI36l1m5udQWoAlURmUgyFUBq7rk6aKQ4eOsLQwy7ZtF6GFfdzF&#10;obl9KtxKfeIghNXO3bBvb5v7vvUg00cWcdwSQnokMQhcpK3QJI85sHfu3Ml//a+vwnUrZInMszTC&#10;DK8gyFSCJZ0nXPivFid9P4N+PU1eY33suX7tfJqmg0yL0512O/drsG17YKx4fLeLLMt6pTGCNE2J&#10;oohisfik/2FNkmTNOdRaD3wDjn/uCfvx77UbXD1ZcUz0n970TV+vvPJKsiyjVCqZ/80NBoPBYDAY&#10;vqf4h4xj4dN+aNYCfuN978fpZVR22wlxmtHqwvRMgzhNGSqV6AoHpcBuNtvMzy0SxhGW4yGEoDay&#10;DpAEQRGV2KSRYrne4tN/+nfkznKGp96Ik70MAkAo9KCNRJ62r4ChoTEOHzmKYxcpFobodjK6YUbg&#10;Ozi2JM5WD9kT2b9//0BEJ0mCZTkDkWNJ6wk/BH3zjP4+9ftk9oV+FEUopXAcZ43Q70f9nwziv1gs&#10;Ds6BEKLnaq8GorfvJdCfDLAs64dC9PcnbnJPB3fg8N8X1WmaPuHCv986tVKpDPapWq2uEdWn9U9I&#10;b1wFQUCnk5eY9Ltn9B83GAwGg8FgMKwmz/o+SSE6QM9oPe/Cl2UZXuCzshyx/+BBCqUKWZKSBEUy&#10;pbCFtMkyTRynZFGWu32nGrRAIPMoq2UhhIe0kscUboYfbuQgLV+hVvePFPmAXF6OsO0K5fIItl0k&#10;SVooLVE4pHGc9y97jPEjpRyIq76gtm1JmsbYdr/V2hPrDtaP5K8W/f397Quvvlle/3kp5SCCfroL&#10;s34kP8uygbt/HMeDfVdK4bruQLT1JwByv4Mnt6W7EGJQyhHH8eAcx3FMEARP+PkLgmCNOI6iaDCp&#10;dDpkI3wvfN8fTJz12706jjMwgn2yl4oYDAaDwWAw/PuL/n75tY0Wx5SQIM+87uuNbjcmzTTCcoiS&#10;lFYnpDQ02vPMsvOSZcfxcBwPmaSgNLbtYFkOWkjiTEGagpZYwiaOs9yESstejbe5farcHhticMwT&#10;oFfrj0QDnldECEUSQzfsorAoFHxsy6cbJ6tcvk9OuVxGSguVZbhubwLAyo0hQfaE5RMrLvttKvvL&#10;ycSubduD7IB+54u+sDyd6afw9ycB+vvcb9UIrIkqH9/z/slSzvBohGE4MJ/rT9b0j8vpcP7q9Tqu&#10;6w7Efz/T4sly3JMkGbTC7It9gFarRbFYPKGkxGAwGAwGg+EpT+9y2xKrFVgv3V/A4uIiAIWCSzsO&#10;abe7xEmGFpJuGCJUgpWlZGhspVTuwK80tuUipI3q969WApRAZ71ZBekZIfxUFv6rjPjy9nxqYPKn&#10;BcSpBiy63YQ0U5RKFSzHJk3zTJKE8LHntJQijiNcx81b8Ik8bcVxHJTOkOL0MP/qC8B+DbwQotcW&#10;sk2pVCJJ8raDq4ViHMeDSPmTASnlmoj+8aJ39STBDwv989OPpPfxff+0qPHvp/UrpUiSBM/ziKLo&#10;hLF2uuI4Do7jDNL8+/veL13oT7AYDAaDwWAwGPJiaqnz6yMl8jZ9mbAGOkT0rtnpZwJYNlGcEKeK&#10;NNM02h0qBS/X+lrkOQNKgcogkwqhGET3LMtB4KK0zHswS5nXFvRmHMztU+e2P/xWSUPoN5WQ+W2W&#10;ZXiuR+ZLXC3wfZduNyQMY6rVIsn3MEWPoqgnmsVgcyrL2++dDlnyxwvh48VW36zsZCnhTwbRb9v2&#10;wMCwn+Kepime5635rFEUIYQYfKYfhmh/f7IDjmU1RFFElmUUCoXTIpW+7xOhlFqTRSKEOMF48nSk&#10;v4/9rArf9wdi/8ngUWAwGAwGg8Hwny39+xF/iQBhDaL+Vk+XDQ8PkyQZSZq/UDo2yPz6UAwypnN9&#10;YkvHJgxDbNsFIUgThRB5bX+WZdiA43ikWa+HoDB1mE9N5No0/eMDjEIhbUGSxeTaWBBHHSwpKRYc&#10;kjTEsgRCWFjaQvdqUrSUCHEsolwsrnX6tmxOG1FzqqnIqwXMk03MrD7OjzZZcfxn+mFtw3a6nbv+&#10;5MrqSZb+OXoynIPVnhfHf6eM6DcYDAaDwWB4/HS7XRzHQlrQipNBAK/ffSzTCoFGWJLBFaQWa7Wc&#10;EvljfTuB3qMYc7+nMEKuGgerxsRxRn8AQqtVA0oieuYUZvQYDAaDwWAwGAwGw+PXYWv7qp2IhcAS&#10;EsuysB0Lz/NIe92q7GMrUIBAC4EW+iTiTvcWI92emqh+Yv/g/rF7PSO4VRkBa+OP2douAAaDwWAw&#10;GAwGg8Fg+F6Kf6CuHrXyuSfTLTRSgGMJXCfvzoWUeea+kNjHxLxEr3Jd1yIXd1qoVSneiie6nZrh&#10;iUOeELE/biz0xL08/mHdf68wB9FgMBgMBoPBYDAYTln356J/tRLP6/yPe6kQSAmuY+E5Np7v4jgO&#10;oZC5V9Sqhlz5moXgWEr/6uXEqK7hqUM+EaTXRPKPHws968cTHhcoM11kMBgMBoPBYDAYDKeMHNye&#10;SvhdCo1jCRxLEngOvu/i+j6Z46HQyDxKe/LVKBOgNTyKyF8t6weL7i29+0KL/H1aHmsJaDAYDAaD&#10;wWAwGAyGUxL/uqfWH8ttry/bLSFxXAvPcQg8nziOCYKAYrF4zNyvr+yU0Hl6/xrDtseyczc8dehn&#10;faxt69dP7e8Pk0ElimYwPDMhAdOn22AwGAwGg8FgMBhOVX0dL/ZXp/mvDq1aQmMJcKTEcywcx6Kb&#10;9EKyvVaAvbX2o7bypGLPuPkbTmTtWNE9t0ndr0MRoIRECYmZMDIYDAaDwWAwGAyGx4/oKa/Vy0lf&#10;JwSWBNvSeJZgZKiC0pp6fbkf8c9XpZTGsRyElqgMbEciM4lKU2zbJdVG/D+1B5w4Nlx6Ej8X/Mfu&#10;C91PRtFrCkj6ZSOO45B1Mwq+Txx1cB2HzCQCGAwGg8FgMBgMBsMJgt96tCc1pArSFCwH4hQ8z0On&#10;GZ4ESyUkKqNY8PE9G3tNhF8fMxCAXqq26CUTCG0M/Q3fA9UT+CdOEGkT8DcYDAaDwWAwGAyGx8+j&#10;6PCBxVpPqmut0SqFLIU0ptlsgWWBSlfV+BsMBoPBYDAYDAaDwWA4vREqN1AXIm/KJ0CToUlROiFT&#10;EWnmMjQ0ROIHVErlxyf8hTBhW8P3OzhNwojBYDAYDAaDwWAw/MCiv3crRL/MWgAKpVLSNCRJYohD&#10;0IKVWJPGiYn4GwwGg8FgMBgMBoPB8OQib/AnZAbYg2h/mkUkaRedSGzLoxO2QSkT8Tf8JyFAm5C/&#10;wWAwGAwGg8FgMJwa+rFEPwipe1F/hdYZSsdkWUKShujIolR1cZXG80yNv8FgMBgMBoPBYDAYDE+6&#10;WYFjcfk8+q9USqYS0jQE6TA3N0dklcgSI/wNBoPBYDAYDAaDwWB4kqBOmAAAkZv7aZ1H/lU+CaDI&#10;KJQLBEm8VvjnroBrF1j1t0nVNvwAnGx8DZwoMWUkT5qfGqXMQTAYDAaDwWAwDJBSmoPwBF2XCwRK&#10;KxzHIY5jpJREUQTSIyWmaFlEUYQ5QwaDwWAwGAwGg8FgMDwpOCbh+4F6ALREa73qeUkQBKRpSqfT&#10;McLfYDAYDAaDwWAwGAyGJxerRD8SkAhhgZZI6SKFjeM4ZGgyrYzwNxgMBoPBYDAYDAaD4bTW9mvo&#10;yXgtB6IfJAIHKW0s6WI5LkqDbdv4vm+Ev8FgMJxuNPbexAeuvJJP3NMwB8NgMBgMBoPB8Cjiv7do&#10;icBGCgfb8rAtH8f2sSwLaVkgpRH+BoPh9GDvTR/gyiuvHCzHi957PnFyIdxo7OWmD3yAm/Z+fyI5&#10;F9mf4J5GY+3fjb3c9IF8Xz5w095Hf3/vdY9HpK/ezt6bPnDC+nffegsTV1zD2y+qnPD6x/XZvo99&#10;MxgMBoPBYDCcxuhj0X6t83QAIUAICyltbNvHdT08L8ALiiAF0fGu/gaDwfBEif5rv30+V13zTmq5&#10;9OXGq6/mA3NX8f5XbnvM91Yq23jl+9//77MjtYt55zW9v+e/w7ePXsAV11zORZXKf+rxuOjtH+ci&#10;MywMBoPBYDAYDI8l/gf3QYo8xd+2PFyngOv4aNsGS5JpZYS/wWB4Ymk07uHWWya44pqLe6IfYCeX&#10;X3UZ1117K/dcXDsmvHfdyJU33AfABb2IeKOxl9uv+xy84Z28cluFRuMebrz6BnqvWiPc1z43yWVX&#10;XcrMtbdwFLjharjiqnV89doZLr3mPHYNHp9l7qp83av3ebCeyQu44LjP82jbfzQmxmuP+t6d7ObG&#10;VfvIYB/z9Tb23sR1q+//gPt2/PoMBoPBYDAYDKcBYq3QBxA6X7TIn5ZSIi0HYblI2yNRCkdaOI6z&#10;VvhrrVFKkWUZWutej3WJkBIhBNK0Wjd8n2ih0UgQIh+QvSVvQUGv9YThKcnuXdw3uY6XHP947VzO&#10;n7yFXbsv56Je+Pu+2XVcdc011OZv57prb+SenZez8/jV3XgDs5ddxTUX15i//TquvXE3F739ot4E&#10;wQ1wxTVcsxPYfSNXf26Oq666jNme0N05fztfXTXxMPsoAnj1Nth9I1ffwEBgP9r2H41tr3w/2x7j&#10;vddcvnZfju3joxzOH3DfKtteyfs/boalwWAwGAwGwxOP6il8yWq1JEQu/iVpfl+BSmL8QkCUKYKh&#10;MbAthgKLKFJkiXH1NxgMpwMT46ui/QPlz/jE2kcuuLSXFVC7mEsvuI9du9c+32jcw677Jjn/3Hxt&#10;tYsv5YL7duW18b3U/fP6MwU7L+ead158ku0+Nvk2LuDSi3vv3PkSLps8he2f0npPfO/u02DfDAaD&#10;wWAwGAxPgOjXJ04DqJO8TqAQMg/cY1kgbYS06XYjlFI4rm9S/Q0Gw+nKPHOzq+9Psm78VN53lFuu&#10;vZpbVr9vnjwzYHId4z/wbs0xe5IJipnvsX0qP+C+P+H7ZjAYDAaDwWA4XRHHZVZblk2mLaT0yDRG&#10;+BsMhieYnedxwQ272H35zrUCtxehv3TnMdE6Mwd5iP74SYHV9GvjT5hHgKMzDFbx/VIbZ2KVlD5x&#10;X34QQ8DH2PcnfN8MBoPBYDAYDKcTx5dL5+IfrF4LP6UFSgsSbdr5GQyGJ5hK5SJectksN1x946q0&#10;9tzQjsteskak3tfP7T8+bX/Vus674D6+entPKe++kauvuz3XzbVzOX9yVXnA/O1ct2abp76/a7dx&#10;K7ccPflzjXs+wZUfuIm9p5BO/5j7foK4n2Vuvn8ovs3R/+B9MxgMBoPBYDCcxgjR8+cTvdZ++d+W&#10;62G5LtK2TMTfYDA88Wx75fu5ZvwTXH311YPHLrjiGt5/0drI9AXs4uqrbyB35H9nz8V+rTTeefkV&#10;7Lr6Wq6+hd7rLmdbpQJUuPidV3Dj1VeTbyVfx87aPHOTtwxc/U+FnZdfxdx1vW1MXsAFkydu/8oT&#10;tn8q6z35vjfIjQ5vuBquuOZyXnLZV7m2l7I/edllXLAqyv+D7ptx9TcYDAaDwWB48qG17i353wIQ&#10;SiMskbv+75kJ9de/8Q00eSqAZVmcu+N8fuP9H+CyF/8kAg+ROEhpn8RIwGA4xYEoFJoMpI0KHQqe&#10;Txx1cKwWr//ZF6J1i09/6np+9Vd/BfBQqUT28lEUae9v2VsMTyRKnV6/BHmLuq+y7riWewaDwWAw&#10;GAyG/xykNNfo/wFX3bm5n8h1kOaYsZ8FoOFj1/4O77rqKlDQ6MS8530f5L2/+SFmFtpI26bTatF2&#10;A/7+kWkT8TcYDE9e9t70Aa695ShMXsZVNXM8DAaDwWAwGAxPHfqt0VejdR6oE1pTLgakwgGdHRP+&#10;Qog17QL6roACieg5AxoM3y9agLQkUZLhuu5gjHmeR5aBZQlzkAyPm22vfD8ff6U5DgaDwWAwGAyG&#10;p6DG6pv7DdL89eCx/DaDTOEIfUz4508Y8WUwGAwGg8FgMBgMBsOTfFqALEnRQiBNOz+DwWAwGAwG&#10;g8FgMBh++FBKoXoO//bxvf8MBsP/z97dB9dVHnie/z3PuVcykBAsmRcvSxJiCXaNJyHdUFORZqmh&#10;A12WYCtUF/aWK914a3pWmsyuyzIg3J04aTrj9LYtwkjjnaal6mwFqtMMTjtLVwXJ24YwQ5eV6oKe&#10;EMp4giU3eeltAwYcm46RfO85z/5x7rn33Pere6/err4f6iDdFz3nnEfnyPf3vJwDAAAAAKuZkayR&#10;MYkw+EuZS/+Lof4AAAAAALSCwCTlvKQCa3P3RqPnHwAAAACAFgj9svKNUdp48p0nG7/yHwAAAAAA&#10;WN2ckeS1KS1PvmI9/sDiC6LDsOAxAAAAAKCZTMLImUDOBUoEQSDf92WsyQYyY0z2qzVW1vNkrScX&#10;ENRQ71EXHlNtbQmZlJFzTolEQsamlE47JZNWclZS5mveIBRb8BUAAAAA1jZrbdFjzwuv4u+Mr8D/&#10;UJJVMhkUJ6lyQ/+ZDoDGxXv6F3I8EfgBAAAAoFbGSe1tVp51SqdTuav6y7myYcw5F3XYAgAAAACA&#10;FS59KSUXWAW+USLq4XdBIBmT7dk3xmSH/AMAAAAAgFUU/OfTCkxSVl7Y4x9kQr+MURAEecP6o/DP&#10;UH8AAAAAAFY+66S2RFLtpl3W2VyPfzjMn1v7AVhaP3ljRv945h398pfnqQwAAIAmueqqj+m/23iN&#10;/oebu6mMNaotkVDCGQVBOuzxl5QN//GL+8WH+jvnxER/AM320Y926NPXXKdrOj9GZQAAADTJO++d&#10;14UPLlIRa1gqNS95Rsa68HLp2Xn+9PYDWAaEfgAAAD5fobkCPy0ZX0kvNtQ/cIGcJN/3FQRBdq5/&#10;OPXfyBgrR48/6uRM7p4RxhgZhceUtZaLSAIAAADAQoN9EEQBSyZzvT7fd/J9X9YEcs5XKjUvpyA3&#10;1B8AAAAAALSGZNKTZ4x8lw6H+kdKDfWnNxYASpgdU68xGpxq0vuwto4LAACAReZMNKK/IPhH4b+w&#10;AcBkhg4AwNLlp97s3x7TrCA1O6ZeM6hmFDU1MqQtk07jfZXLLnpfme2ZHetV79hsU7dxaepqVmO9&#10;C/z9LPE+Tg2W2b74dtSyTTW8v+Lve1l/Tyv5GKp7BQs/9rLbVe5vy5QGo9d6xzSr6q8V/q2q+Der&#10;4roBAGiudCAFMpJs5R5/wj6A5TA1aNR9eLtmshcenZT6V9aH5L7x2sJdre/L6tqt425cfRwGS6uW&#10;eq/hPQv+fWOp/7posPuwts9k/rbMjOpEf6/GZqOGhH5pMnxtZvthdWf/6JR/rWv38byL8Qrw6gAA&#10;IABJREFUJLvJAalnVMN9pdYdNgwVrxsAgOYKjJWxSVm7TrKJ0j3+heGfHn8AS2Z2TPsnBjR5fLe6&#10;cnFK45MDmtif6WUr7Eks6lmM9czV2uNYc09cqbLDD/TTmlB//LkFbsOWm7oK9mVWY729GhsbzG5X&#10;79isNFXwOLu+QY1lex8LAkWtvZymV2OzpfanzPt7R3Syav00o+4r7F/V40HSs4M19MSWO4Yy68q+&#10;p4Hfd+x3Zyptc+Hogt5BDfbWUqcVtqPcuuPrzOvlzhx/sxXKzfzM2GDh72+BdVRt25p17E09q4mB&#10;fdrdlWvM2TcwrZMzkjSjk9MDui8T2Lvu2a6eiWcz5VR6rWAb+k9o9Mn436/YuuMNAnnrBgCgyZxR&#10;OmWVdlbGJEr3+HNbPwDLZuakpgfuK+5V7btPA9OH9VwNvWNTg/06MToT9syNnlB/1aECpXoBSweH&#10;0mX3aXxmVD0a0GSmR3ih29C1+3iZnuJpDZ28L7tdGuqWeTb+eCS2nRMaikZKTG7RUHe8YaLc/uX3&#10;ZLrJLRraeUrDBftTrg7cPmliemnqvvz+VTdxYnP4cxXLjwfewjqJB+J6f99TGuyXJjM9w7XVT3QY&#10;TEj7nFyVEQflt6OGdXfdo+2KnWOzz+mwtuuerir7Nz2kw5tnsr3dYQPdQuqo9npp+NjrG5fLO9Gm&#10;9OxEjzZ3S5o9pRM9m9WdrY+btEUndGq2ymt5bSf78xsWCted16A5q1MnMusGAKDprOZTgYK0J6Nk&#10;cY8/ACyn2VMnyrzSrc09tZQQfpDffk9XJlDv00DJnrm8T+Qad8djvYA3aUtDZdezDeX0aHS4LxfM&#10;euKPi8PHwL5MsOgb1mhP9FqF/Zt9TodjPZnF4aTUvg1oX1RY37BGe5ai7ivtX3XZn+varX0DE3q2&#10;0kbVVSe17ndum7t2Hy8IoRX3ILc9dW9HtXV36Z7t0uFM8p997rC0/R51VS03djx0b1bP9EnNNH3b&#10;FuPYCxt4Tow+GR5/Myc1XalBsoa/PSNDyp2f1Rq8TLcOb3+ydCMBAADNiP42IeNZORPkB/9SF6dh&#10;YWnmYq3NLvHpI4wyQTZ63FQu9s3o5HStpUxrqDs67vo1odoC4tRg/GcaLbu+bWhMvPewSzdtyR9G&#10;XHb/4j2Z1VtmdKIgLOb/yhaz7ivvX231UmtVLqBOat7vPo3PbNfhblN6OkZTlNuO2tbdFSZ/zWpW&#10;Ye7vauLx3Ni2NffYi4L3jI7HGy3Kvb3Sa9kin9VETzhCQjU0OGjS5dYNAEAd4hnK931JkueFmSsI&#10;AtmE0dz8RdnEPD3+AFaY7s35c2enxjLzq0/pRE0fqiVpIDtsOFyOV+lVC+cGP3tfbrh5T8NlL3Qb&#10;mi0+jLjK/pXsoS3bMlPQIz+r/EEai1n35faveuDMNRAUbm+5H1lAnSxkv7t267grN4WgGSpsRy3r&#10;job7T+WG+TfveG5025p07M2OqdeUCN5dN2lL/Pc+e0ontEU3dVV5LZv7J9Sz/R5Vz/0FI0oAAGiy&#10;qNPVMwldfvnlamtrI/gDWGG6duvJ0RPqjy4y1neTTnYbme4hbckO184f4j773OHYMNw+3Tcwof1R&#10;l+HUYInbchV+ED+lE0VDqUv32NZWdh3b0BTTGhrJNJlMjWgoCm6V9q/rHm3viQ19r3oLtsJ9G9HQ&#10;9FLUfYX9q3g8hCaiHawldDVcJ2X2u1J91LAP1VXYjpqPwXC4/1D/UGaYf7OO52ZsWxOOvdkx9XaX&#10;u+Vitzb35MqYfe5w7HojlV7LNURtr6Vlkjt3AAAWNfQrM7raU0LtatNl+qfzlwj+AFZi9j8e3i4r&#10;O2R3QJOTA5roj65i36fhUWWH9e7Udg3E48H4pLYMdYetneWusF2qsSGalrLzpLb0lB5GXrbsTFiM&#10;rmC+4G1oih4NaH+Jbau0f13afTy8XaIxRqb7sLbPjKuvYH/y62BG2w9n9m2/NNCzNHVfdv+qHA+S&#10;NKBn8/evSvgtWSclGgcW9PvuG9fklqHMcW1k+hW7e0X1fagpXpfbjorrLmz32K4e5YfYuo7nWuto&#10;AdvW6LEXNahM9OdPQwuvAxj+3qMyug9v10y2daDSa9KCpiIV3T0BAIB6Q74pehwF/6T1lE6lZIyk&#10;tJU58bPz7tgPfqDAGfmB1N7ers9+5jZ9Y/8f63/e+gV59jKZVFLGePKZh406ORPI6ZJkk7LpdbLO&#10;Si6l9raL6r/3drW3X9SfTYzpoYcflFy7grRkvfBnA0nWBhLtVCtCEARNLe//+8f3dMN/fzUV27Ap&#10;DZr92jxzvEUvFtbq+wcAQPPN/vSMPvXxaxd9PdbyOX0RPnVLTpKRJCuXyUWS5EmSk/79Ywe15+GH&#10;pUA698GH+v1H/0hf+6Nv6K13L8nJ06W5lOYvW6fv/ei/kaQAAAAAAGgFxoQ9/9aT2tqNnFKyyUAJ&#10;qgYAWkGfxl0f+wcAALBmQn75of6BZ+Tch0o7X+s+6ujxBwAAAACglRoEjHFad0WbLrk5zV26WLrH&#10;v9S9142xTZ/bizV19EkyUnRcySi6ZER06yUAAAAAQG18389mraj3PxurrNHFuXld8dGrJHOGof4A&#10;AAAAALSKsGPVSlonpzb5rp3gj6VjjBH9+gAAAACwWIE/k70CIxtcJpOWlLp8YcG/8OIBwAIOnqLQ&#10;XzilBAAAAADQnAYA4ySbllzao8cfS53/i+f4AwAAAAAWnq3yw34Y+J1zMoGU8CUjyQY+Pf5YsqNS&#10;Un6vf/x44tgCAAAAgMZkg38U/j2jhLlEjz+WOv9nhvW7+GPqBQAAAAAaC/0u+9W5tDwzr4QSSpoP&#10;ZKkeLGHsz2sAkPEl1XKLyCC2AAAAAECrsw3/tBdIbc4pIadEfM511PMatRRYa+V5nkxgJRk5l17e&#10;XbeN7XwQNBYc161bpyAIlE6ns2VZa5VIJGSt1dzcHMdnGc7lcn94zPkyCmRsIGN9hZebLDjAo58x&#10;6cwD2qkAAAAAIMpVUdhyLpBTkMldgawScnMJJe062fkkQ/0Xwvd9BUGQvXBCWMdOvu9nH6PcURlk&#10;grsNv3dS2IOfVlFvflFVOtHbDwAAAGDNcTY+cLpEXopyVq4hILyNulXiinX60JN+lWKO/4Kk0+ls&#10;2M/WuXMKgqDh0QQAAAAAADQiGgSQ9pzeuTSnS+su04cfSaytq/o3uv3xwB9NO4j3/nNl+spHIKMi&#10;AAAAAKA54vkq19sffh94RsFlnlKXS6krPHr862k8yF6ZXvH7JRJqAQAAAADLl1XjmTXl0vowbfXh&#10;Qof6r/Ue/8KKbKW6WYLKp3EEAAAAABYha+Vyau7rVR+5XEpKbc7jMukLDf6FPf3lGgIAAAAAAFjq&#10;NgBjjGwguQsprbsoXeXaGOpfD0I/AAAAAGDlBP78TJqQpLSR0lJbyshaa2WtlXNOxhj5vq9EIqFL&#10;ly4pmUwqnU7L8zyGaVcI/Mzxr43neeGtJQouQhHdGQEAAAAAUF/YD7NpdOc5yQus3Fz4lR5/AAAA&#10;AABazLrLrFJG8g3BHwAAAACAluIb6Z+M9IGR/skL1tZV/bGMOHYAAAAAYEk4I/3T3Lzm1rUrnRRX&#10;9QcAAAAAoNUYG8gkJa9N9PhjqY46wwUQAQAAAGAp4pec2qzTpSAtXZpnjj8AAAAAAK3EukBt6ZTa&#10;jVNy/iJD/QEAAAAAWHGMJFPltufOlv3RhIySxirpJZSI7kdvjFEQlL4fffQ6Q7VRLycXHkcystbK&#10;ykiy2ekjHFsAAAAAEAkyi1Tu0nxhppJkjKyMjJOsk+SnFbg2OXnyvTYFNplfQuEcfub0o9k4pgAA&#10;AACgCU0DUbuAy3XgR/2pzki+sUoHgdKBX36OfxTQCGpYlPDv8o8tjjMAAAAAKFR+dn4glw3+gXKj&#10;qI3xMhdX9+U7I2uD4uAfDesv+RzZDPWn/XC6SImgT+gHAAAAgALOls7gRgqDVZB5PTN9X1bWSs54&#10;MsYo2d4mIyd5Jj/4lw38QNPyP9NJAAAAAKBR1tooVIW5yhoFRnLGyMlobj6lD40v51zpHv9ygYyQ&#10;hgYSf/5xxFB/AAAAACgX65W7uF+5iJXLUIGsnDNygRT44Rz/Kz96hS65QMazpef4l+v5d+LK62gk&#10;+zPUHwAAAACaIXtBP0m+C+QHUjqQUoGTS0sffjivuTZP1iTLX9yPQIbFCv8cYwAAAABQKdVXfsmY&#10;QL58ySjby592UtqX0r4Lp/+bdslKad/Ixu+fboyRc05BEGRbD6y1hDM059iNHVulFgAAAABAQcqv&#10;EpWMlRLtbfpwbl5eUjr/wQe6lJYuzYeLZ9fR44+lxTEFAAAAALWyed8F2faAIHs7P+ekIJB83ymd&#10;ltKpQJdSgfyU9KFv5JxX/qaAlS7yBzQj/DPPHwAAAACqh/58QSbwh1fh8xXO8b+UTutSSpq7FGh+&#10;PiUjq0vzvj68OFf6qv7l5mETztBA2g8PzhJBn+MKAAAAAOqKWGFTgHPynXQpLc2n0pKXlkm0yymc&#10;Vm1LBXwRzrBoBycX9wMAAACAqqrM77c2E+eNZIyVnJXvpJQfKJ0OdP78OVkrXX5Fe/k5/vFefnr8&#10;0YTEn72AnzFGcjQsAQAAAEDDUSvzNZCTc5m5/oEvo0DWczLWL540UGqoP8EMzcn+pur3AAAAAIDy&#10;shf4y3Ssusz34V3UpCAI5Pu+2tqsAjevVPpifo8/w7CxaFzYxmSslzm4fMm53DHmEgrbqkyuySrz&#10;MPxfgjoEAAAAsHaYTKo3+YE/G7Fc5iUnyQWS8+WCQArm5QJPqbRVOmWVMFLCWitrrTzP5E0fyN1b&#10;PTbM35RaHVALK+es5DwZk5axKcml5JSWCzwF8iTXlmkAkGRc7moVzoY3pyx/EwoAAAAAaK3Qr0Ay&#10;kpMtSOFhNkpkOlU9J7V70jrP1zp7SesSKbW3B0ql5rVu3Xr5c+mFJCkCPxrk4r32Luz1zx5XYaNA&#10;7kBPSyYIFxH6AQAAAKwlxfk7utafzbQLGBPmJ+MCKfBlXNi5KndJRpeU9lPyjFOb10aaAgAAAACg&#10;FYTz/AO5zLTqaCQ/wR8AAAAAgBYI/dkL/jmntrY2+b6vS5cuccU0AAAAAABWu+gOfdk79WWumZZM&#10;JunxBwAAAABgtYl69+OhP7p4v7VWQRDIGKPLL7+cHn8AAAAAAFazeOj3PE+e50nWU8r3JXGpdAAA&#10;AAAAVnXoj77Ge/4vu+wypdNpffjhh0oEQZB9U2ykQOmhAkbK3FAQWOjhKGOt5EnWOHnWk3NW1tD2&#10;BAAAAAALFb+Q3/z8vNrb2+Wc0/r16+XLyknq7OyUe+cthvoDAAAAALBag79UPNRfspJNSJlh/wR/&#10;AAAAAABWsSj4JxIJtbW1KTCeZNsUJJMLD/7h3AGG+qOuQzFvKgkAAAAAoH5Rj38U+j3PUzKZC/7O&#10;JOUnMg0CVBcAAAAAAKtXLvxLiURC8pJKB+F1+pxz9PhjyQ5F0eEPAAAAAIsZ/hXO8fesnJHS9QR/&#10;AAAAAACwMoJ+8XOStVaykmckm7mJGvdSAwAAAABgRSmO6oXj762Tyg2rNiYM/sZIgawSNtME4JyT&#10;ydxT3RhTcmGoNhphjJFM7viSomOrdGsVAAAAAKz5HFVTM4GTkZORZF0g+TZsFQiMfJOkxx8AAAAA&#10;gBXHSXI2E+xjDQF5Pf1B6YYCI3kukIzkZAn+AAAAAAC0MoI/AAAAAAAEfwAAAAAAQPAHAAAAAAAE&#10;fwAAAAAAQPAHAAAAAAANSkjK3UvdWjnnsosxRtZaeZ4n3/elzL3XgYUzsp6nwASZ483IWi97Y4kg&#10;CKgiAAAAAFgE9PgDAAAAAEDwBwAAAAAABH8AAAAAAEDwBwAAAAAABH8AAAAAAEDwBwAAAAAAFYO/&#10;k5WL3aXPmUAy4e3VjJOk6FZr3HINjcgcPyao/VhytE0BAAAAQCMSzrlME0BCzjg5Z7L3WTfGSMbI&#10;GiOr8HFgqDQsnJOVMVHudzLWycjJyJQP/NnQT/gHAAAAgHpZyWR7+53J9PbnxTV6+dFExtXTagAA&#10;AAAAqD/4AwAAAAAAgj8AAAAAACD4AwAAAAAAgj8AAAAAACD4AwAAAAAAgj8AAAAAACgpYYyRMUZG&#10;Rmk/rUQioSAI5Pu+PM+T803uexNk78UOLIyRc05OTkaSMYbb9AEAAADAEijZ429i6d6Q9NHM+J9p&#10;aAIAAAAALEPwLwz8NABgKRoAOLQAAAAAYPEkSgWyks+5KKxRaagr6ksycgXj+2lQAgAAAIDFVbLH&#10;n55+LFr8z+vp5zgDAAAAgMVWtsc/Cmgu+5yR6PFH/ZFf8R7/olEkXOgPAAAAABYFt/MDAAAAAKC1&#10;g7+TcZIUyDhlv4+6YIPo/yagtrBoGOoPAAAAAIsjM9Q/kFXmHuvOKQgCOedkjJG1VpKRCyRfTnI0&#10;AGDhnHEyxpO1RlY2PK6clXFh4HeOsf4AAAAAsBisTBDOvs7mrvCxJMkEcnk9/YR+AAAAAABWV/AH&#10;AAAAAAAtK7GQNzMPG3XLXMUfAAAAALC06PEHsOzeee88lQAAAMDnKywSevyxNIwR1+9DKR+5ol2/&#10;SgX6h3d+SWUAAAA0UefHrqASsPDgDwDN9rGPfUQfoxoAAACARcNQfwAAAAAAWlhCCofwG0kuCOSc&#10;K7NQWWge55zknIIgUBBIctwqEgAAAAAWQ16PfzSHPz6Xn3n9WAwcVwAAAACwDMG/MJjFGwIIaliM&#10;sM9xBQAAAACLK7GQIEZIQwOpX84VNyjJScaIqSQAAAAAsEgY6o9lagcwFR8DAAAAAJqjbI9/Uc+s&#10;MRLZDPUn/bDXX66oYYkefwAAAABYPNzOD0uc/03V7wEAAAAATQ7+TpKL5a545ytxDM0THVlBuUOx&#10;NA5CAAAAAKhbdqh/EF5nLTMi22QXa628wMpZo8D54m7rqC/yO1kr+Qok42SMk7GSteFQ/yAoGOtv&#10;gsxV/2ymoYDBKQAAAABQj7DH30ThLL+3X5Isc6/RFEHB17KHY3EDgIIqPwcAAAAAWEDSAgAAAAAA&#10;rSKxkDcbY5hujfpw4AAAAADAsqDHHwAAAACAFkaPP5aGUfEFJAAAAAAAi44efwAAAAAACP4AAAAA&#10;AGA1yhvq75zLLlJmaL8xCgf4GznGaqMB2WPJhd/njjlljzkAAAAAQHPR449laQAAAAAAABD80eKh&#10;PxpRAgAAAABYPFzVH0uU+FX2qv5kfwAAAABYPPT4Y+myfybhx3v6C78CAAAAAJqLHn8sUepX7qJ+&#10;LtYQ4OjxBwAAAIDFRI8/Vka7AOkfAAAAABYp+Dtb0A5Qqi3ASQqoLTTE2WxXv5wNg378qHJkfwAA&#10;AABoukQ28DuXuad6cfoy1kmBUWCcuNs66mPkXHj0RF+j74NA8n0/elv4fGGjQe4lAACANefC6b/S&#10;6GNHde0DBzT4uSupEAALDf5RnLKS/Nj3EXr60bggM8ffGclmhvVH4d6ZykeZM4R+oOU+wF44rRdH&#10;H9PRMyVe3LhVDw/dqU1Xlv9g+8PxL+m1Txd/+A0/GL+luw/s0Oeu5IMxwHlcb8Beeet//XlCP4CG&#10;gn9Oqfuqc9V1AECzXXnlJn3ha0/oC4R1gPN4pe3Xpi/oa0+svO363OAT+hyHHYBmBP9C8dDvHOEf&#10;9QuPHaP4ZBFjjGSMwi8cWwDyRcNao87EWwt7ul57Wl966tXSr0VlXPihnt77lDLv0gOxUFKu/MIA&#10;E3+sp/fq2HUP62tf2KTTf/V1PfbW3XpiMP+j+IUfjmtvZruK1llmeyqt85azL2r0O2/pWr2qV8+E&#10;P3OLXo+Vs1FbHx7SFzZdWXl/K2wXwHn8uYJtzpx/OqsXR78jfeZaHT2aOeO2Pqyha57Pnk8bt4Zl&#10;hdv5mq7b+raOHj2Td25WPf+z53huv5/aK6nofOe8BlAfWxjO4guwGA0AHF8AqoaFCz/U04/9WJ95&#10;+ICeeOIJHXh4q95+6mn98MKF7Hteffs6PXzgQMnXIq8//ZTe3vqwDhw4oIe3vq2nnn69qPwDVcqI&#10;u2XHA7r26PP64YUf6vmj1+qBHbcUb/dT0gMHwu2Or7Nwew48ID01+qJOV1mnJOnMq9LdB/TEE4OZ&#10;IPKU9EBm2x+4Vke/E5ZTcX8rbBfAeVzxBNTRtz6d3QcdfUx7X4s/fj62zld19MefCffpgWt19LHc&#10;9lQ8/7PneFjmRkWNfOK8BtD84F8uqJVqFGBhWehS6fgCgLgrr/ycBp/4WranTFdfo2sL3nPr3Xfq&#10;akm6+k7dfeureu314tDx2qsb9ZktV4dF3Hm3bn31tcyH8Fu048CQ7rxaZcsvExl019a39dTep/T2&#10;1rvK9Ky9rXfOht9t+sLXsj2J4fbcqrujld7yad165sc6cbaW9d6qT0fZ5OwJ/fhM7PEtO3Rg6E5d&#10;rdcr7G/57QI4j6v1kG/U1rsyJ9zVW/SZjfHH1+ja2LmVt0+33KWtG8PXqp//sXM6v9mD8xpAUyTK&#10;hbF4WIuG+gONCIf2x44xmfBq/Qz1B1DGD8e/pOwoVt2qT8c+iF93TS0lnNHRx/bqaPznzkq3ZD57&#10;v/703jLll3f1ls9o41FlP4gXBp0dD7+j0ew6Y0N9z76jt/PefY2u21hnxWy8TtcsaH9vKb9dAOdx&#10;E8X36Wpdc+0ZvfaOJDVy/nNeA1ik4A8AwHKK5sLqgQM6sEPS2Rc1+thbeR+E33pHCrvVzuqdt8uV&#10;lBsum+/1KuWX9/rzR3Xtrbfq6POv6wubinvXwguDfSHcjx+Oa+93XtSWoTt19dXX6FrF1/GO3joj&#10;XVdPBZ15S9ndr2l/JV19p4YO3Bklpex2bWI+MDiPF6kGzuqdtzMNAQ2d/5zXABpXNMffOSff9xUE&#10;4Q3WrLXZ3n/nHAtL3Ut0HFlr844rSXIMKQGQ93n5Hb1dNPQ1fzjtq9GY4MKh71EAv/Jz+vStr+rY&#10;i2dzH4pHX9TZauUXDN09e+LH2QuH6eyLOvb2Vt214y5tffuY/up0/lziCz8c15e+/lcl5+0Xb89r&#10;enXjZ7Tl6irrLPqgv0Wf2RgbEn32RY3ufVqv65by+xv/HuA8rngeN+aMjj7/etS6oKMKz/GK539F&#10;nNcAmoMefwDAinPlpi/oi1u/rsf27g2f2Hirbt2Y6R3cFD51q17T3r1PKRre+rkrr9SFgk/At+x4&#10;QK/tfUx7jyrzvh1hT9iV5cu/ctPndNfWY3osM3x249atulVvSTqrF79zVNfefUCbrrxSV999bVHv&#10;2pWfG9QDr31Jj+2NBuXeqgcO5F7P3574a+XWWaJurtykO4ce0NN79yrc+tj+l9vfKtsFcB4363zY&#10;qFt1LLZPO6qe/4X7GzbuHdVTexX29HNeA2gC88Y/fuhe+Ju/ke+MXGau9a9/+tf06Nf+UP/2f/s/&#10;5PmerNrlAqO0id+MDahdYIysScgZyQZpJRK+FHwo51/U//QvPqPUpUv69rfG9fDwLkmS76fkeV74&#10;vQtkjZWpfi1KLMXvMjMaCAAA5IRTG47pOubZYw2yls/pi8IFkqxkJCcp+hTuZUL54yMH9ODwQ5Lz&#10;9MsPLur3Hv2G/uCP/khnf5mW8xKyga8LbZ7+8r/OLKzHnwuwoV4cOwAAAACwPBjqDwAAADQovH0h&#10;t9MD0ALBn15b1MuYzPgUAAAAAMCSYjIGAAAAAAAEfwAAAAAAsOqDf7l7qcfvtw4AAAAAAFZp8C8X&#10;+gEAAAAAQAsE/8KQHz0m/KNZ4qNHOK4AAAAAYPElyoWz0oGNCkP9gV8yRRf2pxEAAAAAABaXVZUg&#10;RiDDYjQC5Pf8UycAAAAAsFgSpUJ/yUYAevzRYNiXjGQkuXKvAwAAAACazZYPacBiNwQwhQQAAAAA&#10;ljz4M8QfAAAAAIDWkTfU3zmXt0QNANFQ/5JjtIEaOefkJCUSCaVSc2pLGFnP08WLTm1JGpqAle4b&#10;Bw9RCajoK4/sohI4p8H5DGClB39gqTGyBFhdvvp7u6mEFjQ/P6+zZ88qkUiora1N1tqiv9XOuZLX&#10;AjLGaG5uTn/6rb+gIjmnwfkMYIWyVAEI/QAAAADQuhbU409QQ0Mh34RX9Y/fyo9jCwAAAAAWFz3+&#10;WPYGAUI/AAAAAKyQ4B+FNBaWRhYCP9AqpjRY8jwf1NSSrb9XY7NLvc+V1rkc2wQs8jndO6bZ5Ti3&#10;pgZljNHg1EqtK/4WAGjR4A80Q/Ewf4b6A6tXj0Zn8u8IMzN6Qv1LEhT6NO6Oa3fXamxAAFbROb39&#10;sLoX/RwpcT73jctNDmiiv5UbEwGA4I9WOtCi20MqyAX+TCOAcZJ15YO/4S6SwKrSdc929Uwf1nN8&#10;eG4Zvu8rnU7L930qYy2e07uPa2ZUGhpZhq73vnE5N64+fg2czwCaF/yjXleXCWnWWnmeJ2ttGNAC&#10;X3IsLAtfnHOyXti77+TLOV8mk+idk4Ig0yDgwsU4KzmbOUStDG1UwCqzRTd1SVEP2uBgb2wKwKzG&#10;emPDiPPG8WZ63MYGs6/3js1mh/xmH8ffm21gqF5u/nZEP9OvCU1rqDtT1uyYeguGOhcNNX5usMap&#10;DZW2qdq6CvdveXojfd9XEAQaHR1VEAQtFRYOHTqkL3/5y3rooYcaXr785S/r0KFDrd2gN/FswblT&#10;5TwuOnYzUwmyI4KiMgY1Vcf5XNvfiRrOwzX0t6CVz2dgTYb56HadzslaK2utgkDZczue6xNUF5aE&#10;CWSdJ1+ScYGsMgdhfARAqZ59evuBVWdqZEjTPaPqzj4zrRObZ+RcOIZ3arBbh7fPyB3vynze7ZUZ&#10;lNx4X/b9Qyf3ybnx8MNwd7fMwGTs8Yimdhf3ANZSbnw7MnFGu49P6qTZr80zx7W7a0qDZkhbJp2O&#10;92ULlukf1H3ZXsdpDR3erhnn1JVZT3fvmGaO71bXgrZpSoPd1da1vHw/bLj94z/+Y33kIx/R008/&#10;rR07dkiSPM9b1cfpwZERXX7ZZdqzZ482bNjQcHnvvvuunnnmGR0cGdEjw8MtmPwEbf83AAAgAElE&#10;QVRv0hYd1qlZqa+rlvOtlD6Nu0nJ9Gvn2D16Ujs1ND2gSTeuPk3p2QWez7X+nahtW1v/b0Ern88A&#10;SouCf5i7AACo27SGuvN7qfpPjBZ88O3R9nuiR1N6diL+uFRPYo9Gh/tiYaPw8QmdKurpqq3c+Ovl&#10;g4lTXh7o3qyevPf0aPTJ3P517d6ngZJTG6ptUy3rWv7Qf/DgQV1zzTX61Kc+peuuu07PP/98S/QU&#10;vv/ee9qxY4c6Ojp08eLFhpeOjg7t2LFD77/33ho472s53yqcY5MDmh7qVvfQtAYmSwXbZv6dqHdb&#10;W+tvQaufzwDiYV/Za7TEHy+oxz/8UEdlog4cN0CL6tHozAIusDd7Sic0rYluo6GCcqKexLo0tdxZ&#10;jfV2a2g6/tzAIm1Tk9a1KB8cnP78z/9ct9xyizo7O7Vu3Tolk0klEgmdOHFCW7ZsWdVHbiqVyob+&#10;Zpibm1NHR4dSqVRrnuqzp3RCW3RfVxPOt75hjfZMaEijGu5b5PO5obJa529Bq5/PAHLnevTVOZcX&#10;wRjqDwBYOpmeue0zzbga/2KUO6VB0y9NOrkokMyOqbf75CJsUxPXtQiMMfrt3/7tsq9n5xWu8g9I&#10;8WGQzfrA1ZK5/7nDmh7YF/bON3i+zY7t1JAGNKAh7Ry7R8cLC2nm34m6y2qtvwVr4XwGCP35Pfy5&#10;JXOeL/SPBgtLvQsASH26b2A6/+rgU4NVLoq11OX2aHN3QeDJe31ah2NjeacG+zXRs13Fswhq2abq&#10;6zo5E+WA/ZpYwt+U53lKJBJKJBLZnsFkMpldWmVOcP6Ho8aWlg39Y73qHlJuKH1Nx3aZY3d2TDuH&#10;pNEnxzX+5Kg0tLPEReqaeT43Ulbr/C1YK+czQPjPBf384f6OOf4AgCWO/uMzGj3Rn2sY7Ffm4l7L&#10;VW63NveE1yoYnOrT+OSWvOsW7Dy5pWiu7fRQd4VrGtS6TdXWFc6FnujPvKbtK2QSQCt+SCL4xwNm&#10;4XU7ug9v14zL762ufmyXOHZnxtTbPaTpgX1hWV27tW8gdhX9Rfo7UXtZ/C0A0Dr/thUyb/zjh+6F&#10;v/kb+c5INvyD8mv/7LP6wz/4unb9m91KuqSs2hX4kqxTQMct6jn4jCTnyVegpAmUTv1K7W2SdXP6&#10;Z1v+R7UlAv3ZxH/UQ8O7JEmB78tmWp8DFzAEbQXJ3noRa843Dh7SV39vNxXRgubn53X27FklEgm1&#10;tbUV/c01xoRzBQtGb0UhZW5uTn/6rb/QVx7ZtWr2+aGHHtLBgwf1wQcfNK3Mj370o3rkkUf0zW9+&#10;k3ManM9YU/isvlghKpBkJRPe7Cz6FO5lcv3oN0c09NAeKbA6/6s57f2D/fr9R/9I75z7lUyyTZ4L&#10;9EF7u/6fH8/k9/gXtlgzVBuLwRiTvc+ktZYLRgIAlu8zVbke/GN71Nm5VU+cZqg/AGB1/Zvm+352&#10;cS6Tv6geAABA8C9YPv9NnT37f0n/+wZt2LBBG/r+VKcJ/gCAVfZvXISr+gMAgDUpnU7rwoULFd6x&#10;QTv+02ntkKSffVvbrr5aN3/rtPb/y9LvvuKKK1ZdHdw2wXHQao7vpA6AtRjsC593QSATa5xeUPAP&#10;h/xTwaiDkegMAQCsNJWvW/IzfXv7XfrGjyR99it6fmZGn1AgLnUCAFjJjQEuvKefgiDINg7Q4w8A&#10;ANb0B6SSXvqqbvrXp/SVY6d06hPZN4s2bADAShS/Ll+pHn9bT2EsLPUsAFrNlAZLne+9Y5pdknUX&#10;3AJsalDGGA1OrdS66i1xv/JaX8dihf4gCEov/+IP9ZOfPK3fuSEo/56CpRXm+T8+IL1SZtnVUX+Z&#10;tfxs0fs2het9fNPKratK+/V4A3UGALX+O1bquWihxx8A0CQ9Gp3Jv7/37Fivus3houebq0/jruAu&#10;3H3jcpOS6R/UfXXe73vhYX6/Ni/qfmKxcYvSfA9O5AfXN/9SOvR+88pc0PtOS7dJeuXz0r2npe8v&#10;UZhvxj4DwJIq6GQtdfHZMPg7K1UcvBZIRhI3AQAAVNG1+7hm1KvukSntHu9b2pX3jXM9EdQs6g1p&#10;ZnlostPSbaepBgCo59+k+GKDIMjc4y/eIhDIGCdjnGTCx0CjPM+TtVbWWob+A60e/u/Zrp6JZ5Ub&#10;dT+rsd7YdIC88fiFw9yjx5mpBNmpA1EZg5oq+pkayh8bzL7eOzabnRqQfVzTtsbf068JTWuoO7Md&#10;s2PqLZj2UPSjzw3GXh9U+VkJVbah4rrK1SfHZSm1DuOvZVkrHh+QHr87HIZ/b+a5Xdti0wK2STcX&#10;vD875H1T/vSB+DD+wqHxeWXeXbwNu27Pvf692/PL/t7t+e+vVFb8PXdI2nl/Zjs6pO8NlN/eUvtz&#10;b4V6q7gNVdZVWDdMIwAgSdba6B+zbONzfJ6/JF26dCma429Ltg7EhT9M+AcA1Jr8b9IWndCpTNic&#10;GuzW4e0z2Qbmmc37ywTquD6Nu0kNTA9p59isZsd2amh6QJMlhvFXL39aQyfvC1+fGZWGumWejT8e&#10;yYbw2ra1S7uPT2ogO9VhSoPdQ9oyGWtdnxzQRH883E9r6PBmzUTljp5Qf5nrIVTehlrWhVoU9oY0&#10;Y1krPvnL8FaA35d0793Szszj2yakR38pfadUuO6Qvvd56dHM+257Qbrj86XD8r13S3f+NFfmF39Z&#10;HJZ3XpV5/S8lfVZ65VP5j+9dQFmSdOi70kuSnswM9X/8fumnL+R+rtT27vyk9MWo3B9JjxY0etS6&#10;P7WsCwAaaiQo9Q9gcegHAKBeU3p2okfb78lNhC8eEVAh/E8OaHqoW91D0xqYLDV3v5byezQ63Bdr&#10;lCh8HDVS1LutfRp3TnkzG7o3qyfvPT0afXK3opK7du/TwPRhPTe70P2pZV2oJplM6ty5c7r++uub&#10;0tt//fXX69y5c0omk2ui/l6MDb//jRulJ/8u9/j7fyf9/MYSofV96aeS/lXUG38613hQ6DduzF/H&#10;G6eLy8yuM1Nu4eMbO2ovq5QHJ6QH49MMzkk/L3jPky9Ib0Tlviy9tF76zY6F708t6wKARtR8cT8a&#10;AAAANZs9pRPaovu6ou+nNdFtNFQQhE/NSn3VLozXN6zRngkNaVTDfeXW1UD5TStrVmO93Rqajj83&#10;UGfdVduGJq1rDevs7NSRI0e0bds2dXU1fnXG8+fP68iRI+rs7FxbFdkhfVLSD94vDvg3doTfF4bp&#10;xwekVz4bPv75j6Tferl0mXfcL+0seKlUmbVsX71l7dom7VzfnDqqtg1NWRcA1BL8yw1RC0M/F6wB&#10;ANSYXZ87rOmBfWHvfKaHfXudV7+fHdupIQ1oQEPaOXaPjhcW0mD5zSlrSoOmX5p0yt5sYHZMvd0n&#10;F2EbmriuNWx4eFgHDhzQ2NiYUqlUw+Ulk0mtX79ee/fuXVsVWSrkl2oMKAj/0fu+d7+063TBVfQz&#10;Zb7YjKvrN1DW4wOSXohdXDCzvYuxDU1bFwDUEvzjDQB5Fwdw4VeiPwCgelDvVfeQNDoTpdI+3TfQ&#10;r/74Vf6nBhVm12jo/rROzkjqkmbH9mtC0mgm0O4ckkZnxrVbm9XbvVNj9xQG4lrKr1UjZfVoc3dB&#10;44e2xF6f1uHnZrU7s/FTg/2a6BnVTFc921B9XSXrE3nWXEhfJD94U3r016VDx8LH9/669PE3Swzh&#10;3yS98mvSF7+bGx4vSW++X71MbQpv6/foxMJv69dIWW+ey31/8ybp4wWv37kpF+bvvVu645w0Xuf+&#10;VFvXjevDRoSbbw8vQvgmhx6AeoO/c67kkH56/AEApU1rqHBIes+oZlxuLrsk9Y3PaLS3O3ab2fhF&#10;+sJ5/KbfaEJSz+ioBnRYmhlTb/+QpgcmdbxLknZr38CQ+rt7pZl9+VG5YvkLU3tZ3drcE+7/yUmn&#10;8clnZWJ10TMwUDTvfnqoW2YoVk/H8+up9vqqtK4y9Qksku8fk27MXLFeknQuDPdFTktf7JC+E5uV&#10;8tILpcN3UZmqL/QvtKw3z4VX9b/xBenBF6RXYsPzf/5m8bz7j382N20h2u836tiGaut68IWwoeCV&#10;z4fTI17isAOwQOa//cOH7vn/8pJ8GQXyZYzR7bf+mv7dH+7X7n+7R22mXZ6SCgIpcEYBU/1RB2ck&#10;o4TSzlebdUqnfqW2pJN1c9pyy81KeoH+bOI/6qHhXZKkwPdlPS/83gW5W1Vg2a2lW1Yh3zcOHtJX&#10;f283FdGC5ufndfbsWSUSCbW1tRX9zTXGlOwciG4lODc3pz/91l/oK4/sWlX7fejQIZ05c0bz8/MN&#10;l9Xe3q6NGzdq165dq+qc/qsOzulWc3zn2jyfsbz4rL5YISqQZKVwEH72Pntepk9+9JsjGnpoj+Qb&#10;nb84r71/sF97v7Zf//D2OfnGynOBLrS16/+d+Yewxz8IAjkTFmgK7gsshSMBgsBJxqPy0ZDwuAr/&#10;OFjrZAIjrhsJAFhqB0dGdPlll2nPnj3asGFDw+W9++67euaZZ3RwZESPDA9TwQCAxW8XiK7RF8vu&#10;0fOuYMR+ouwPAwAAtKj333tPvzs8rKuuukoXL15suLyOjg7t2LFDIyMjVC4AYMUpOce/VPjn4n4A&#10;gNsmqINWdHzn2tvnVCqljo6OpoR+SZqbm1NHR0dT7hCwlF7hLpAtpwkzVwC0evAvJ7q4XzRMG1gw&#10;rg8JAFhh4ncxalZ5AACs+OBf6h9AbucHAABaOfwDALCmgn+5fwTp8UfDjMRnK6D1PD4Q3k+6lCf/&#10;Mnd/64WW+WYNP1v0vsx9sV96QXrw9Mqsq0r7Vet+g+APAEBDwb/SkDd6/AEAhR6caH5wfXCizved&#10;lm5TGP7vPV3f/b6bHeax8kN/M29RSiMCAGCl4oaLWDJBZrSIM7l7UAaxESSu1GgSRpgAWIjT4QUI&#10;v09NYAFhvabl9BPa2tmpPcfKvwcAgJUqIYX3VA8y8/ittZkh/bElc2U2Zw1BDHUxkqyxck7yPMkF&#10;njzPKQhsyTc7kx/6HW0AwKr1+ICkN6U7bpQezYTyXdukneszbzgnffG70hux92d70TPD9yPxYfyF&#10;ve15Zb4p3XYsfxve/JG087Ph45//SPqt93Nl//xH0m+9nHt/pbLi77lD0h33S/pL6ZCk790vfVyl&#10;t1fK7M/9uYePVmikqLgNHZXXVVg3jEyoHPzL+3uN9/9z7XtZ0u379bdnz+pTckxdAwCsjIwVzcMv&#10;aICOcnz8H6wE1YWlEGSu6u9K9PA7k9/zX/ShjPYmYNX75C9ztwK8925p5y+l276be/ydu0uE6w7p&#10;e5+PheNN5Yfx33u3dOdPc2XefLv0SkGZO6/KbEMmNL/yZv7je18Oy62lLEk69F3pxligfnxA+ukL&#10;0m+djoX8gu3d+UnpixNhI8fNt0vf2SbNxBo9at2fx++vvi5Ul06ndeHChdIv/ud92vS7b+irPzit&#10;05/IPHfhgi5UKO+KK66gUgEAKxJD/QEAi+7FWK/3b9woPfl3ucff/zvp5zdK9xb+0PvSTyX9q9sz&#10;jysM4/+NG/PX8cbp4jKz68yUW/j4xo7ayyrlwYmC3v1z0s8L3vPkC7mQ/8bL0kvrpd/sWPj+1LIu&#10;1CYIgtLLHV/XzMxBBQ9t0qZNm7Tp/v9bb5Z7b2YBAGCloscfALB0OqRPSvrB+8UB/8aO8PvCMP34&#10;gPRKfIj+y6XLvON+aWfBS6XKrGX76i0rb3h+g3VUbRuasi5UGer/ce185lT4e/jZk/pfurt105+d&#10;0r+7g3oDABD8AQAorVTIL9UYUBD+o/d9735p1+mCueqZMl9sxhz2Bsp6fEDSC9Jtp/O3dzG2oWnr&#10;IvTX3lN/w+/o6Z/8jqRA5X6EC/wBAFYqhvoDAJbUD96Udv567vG9vy59/M0SQ/g3Sa9sk24uePrN&#10;96uXqU3SKwPVh+fXsn0LKevNc7nvb96Uf/E9SbpzU2y/75buOCf9dZ37U21dN2ZGA9x8e3gRQpQW&#10;VBm+v5AFAICVih5/AMCS+v4x6cZtYZCVlL2qf5HT0hc7pO8M5J566YXSc/yLylTlK+YvaPsqlPXm&#10;OWnn/dKNL0gPvhBesT8anv/zN4vn3X/8s7lpC4V3M1jINlRb14MvhBf7e+Xz4fSIlzjsSlpQj3+N&#10;5QEAQPAHALSs7JD8Gp4/9N3w9nfV3v/Gy9JtL9dWbq1l1vK4UlmV3nfb6YXXT13bcLryuopef5nj&#10;sxx66gEAay74G2Oyw9WcczLGyFor48J7sRnDfdVQn/AWkyb8L35LPxfeD5leEgDAUnMF9z1uRnkA&#10;ACxv7jLyPE/GerKBH35vTHGPvzEkeyzNARk1JnHIAQCWWjKZ1Llz53T99dfrF7/4RcPl3XDDDTp3&#10;7pySySSVCwBYcRLlQ5kyocxILvyedmw0K/ADWJ3ic87ROubn194+d3Z26siRI9q2bZu6uroaLu/8&#10;+fM6cuSIOjs7OaAAAKsj+MfDfzysMdQf9Qd+STJy0XFU4XgDAGCxDQ8P68CBAxobG1MqlWq4vGQy&#10;qfXr12vv3r1ULgBgZQf/qIe/XDCjnxbNawjIHGcM9QcALBNCOgBgrbC1hLPCof8sLI0s5Y41AKvV&#10;lAbzzvNBTS3Zens1Nht/alDGGA1OrdR6KtjeBb0OAABQn5qG+gPNxLEFtJDZMfV2D2nLpJPri57q&#10;Vbfp1ejMce1ueOr0lAbNfm0uWVafxqOVZp8al5uUTP+g7nPj6luSMF9u+7DSHTp0SGfOnNF8Ey5y&#10;0N7ero0bN2rXrl1ULABgZQf/6oEsutetzXzPV77W+lWKX9QvPtS/8DUAq8fUyJA0OqPxWMLu2n1c&#10;M+pV98iUdo/3Lf1G9Y2Lu6qhmoMjI7r8ssu0Z88ebdiwoeHy3n33XT3zzDM6ODKiR4aHqWAAwIpi&#10;40EsCAIlEmFbgO/n7vnn+76stZn73fosLHUtUeORc75kAoW5P7xwZODSYSOBiTcyFS4AVljs17MT&#10;Pdp+T3FXd9c929Uz8WxmyH/hEPaCx7Nj6i2YEhQO1Z/VWG+/JjStoe5ejc2GPzc42JuZTlBY7qzG&#10;emPl5I33z7x3bDD7eu/YbHZqQPaxaikr/p749lXal5jnBmucFlFlGyquq0qdQ++/95527Nihjo4O&#10;Xbx4seGlo6NDO3bs0PvvvUflAgBWhPhnBLuwnwxioYyvfF3gV1MqvMefo4sOWFVmT+mEtuimUkPc&#10;u27SFp3QqapBc0qD0VQBl1kmBzTRP6gpdWn38UkNqCc2bWBaJzY/KVdiGP/UYLcOb5/JljOzeX9B&#10;WJ7W0Mn7wtdnRqWhbpln449HsiG8elmSirav0r7EtuHwZs1E5Y6eUH/vmEpVU+VtqGVdqCSVSqmj&#10;o0Nzc3NNKW9ubk4dHR1NuUMAAADNZqkCAMDy6dO4c3lTBdS9WT1l3196hEGp0Qf5ow7Cnx0d7os1&#10;TBQ+jhoqaimr3n3p0eiTuxWV3LV7nwamD+u52YXuz0LrDaVkG02auAAAsOqDP1ekZ2n21fwBrGKV&#10;evUrjQYofnP+kPbuIU0vdFtmT+mEpjXUXVhOLaMOmllWE/al5m1o0roI/4R+AADBHwCA0vp038C0&#10;Dse6q2fHemUGpzT73GFND9xXw1X1pzRounVyXyxAzYwuvOc66sGfKQxjdVxtv+6ymrQvNW1DE9dF&#10;8Cf4AwAI/nH0WrPQ4w8gL/oPh3Plo6nnXbuf1OiJfnUPKTeMXpI0rZMzUePAfk3kldKjzd25R7PP&#10;Ha6j5zpshBgaiQ3GnxqscvG8xSir2r7kN5RMDfZrome77umqZxuqr6t8nSMK/UEQNG0h/AMAWiL4&#10;AwCQp2u3jrtJqT9q5OvW0PSABgbCYephg0CfxicHNJF5z05t10As4I5Pbskb0r7z5JZYz3W3NvfE&#10;y6oQ18dnNHqiP9fg2C9NlrgIYE3Rv+ay4ttXbV8ycXyoO/t6/4lRzRzPzfmvfRuqratSnaMw/GeX&#10;Y3vU2blVT5wu0aNf6TV6/AEAK1yCKgAANCZzobm858Y1PDyrrq5sipVzsXfs3h1PuPmvhT8etSxo&#10;93Gn7LtdX8F6448L3lu0jX0LeFypLFV4X6V9KVVPqn8bKtZblTpHXvDP+vw3dfbs32u8f4M2vCzp&#10;9v3628lBfaraawAArObgb4yRkZG1RtZ6csanxlCXsEfKygWBjIkeS2IaANCyurq6qASsaOl0Whcu&#10;XCh4doN2/KfT2iFJP/u2tl19tW7+1mnt/5fVXpOuuOIKKhUAsGSyjdfGZKeceZ6R53lyMvKsJ2OM&#10;nHP0+AMAgLUrCIKCZ36mb2+/S9/4kaTPfkXPz8zoEwoUvq3SawAArFwEfwAAsGblDfV/6au66V+f&#10;0leOndKpT2TfIFftNQAACP4AAAArM/Tn9fj/iz/UT34iqVQvfqXXSjUiAABA8AcAAFh+AeP0AQAE&#10;fwAAgNZU1OPfhPIAACD4AwAArCD0+AMACP4AAAAtyjnX1F56evwBACs2+JvMfdSNjKyxef9wWWvl&#10;GU9BEN533VrL1WtRH2NljCcZI886SZ48T/IDQ90AAJZcMpnUuXPndP311+sXv/hFw+XdcMMNOnfu&#10;nJLJJJULAFjirJXJ9MbI2jDHWxlZE35vjKHHHwAArD2dnZ06cuSItm3bpq6urobLO3/+vI4cOaLO&#10;zk4qFwCw4hD8AQDAmjM8PKwDBw5obGxMqVSq4fKSyaTWr1+vvXv3UrkAAII/AADASkBIBwCsFZYq&#10;AAAAAACgddHjDwAA1qRDhw7pzJkzmp+fb7is9vZ2bdy4Ubt27aJiAQAEfwAAgOV2cGREl192mfbs&#10;2aMNGzY0XN67776rZ555RgdHRvTI8DAVDAAg+AMAACyn9997T787PKyrrrpKFy9ebLi8jo4O7dix&#10;QyMjI1QuAGBlB3/nXPb73H0ArWQlY6wC46gx1MUYEzuuoscue9w5F1BJAIAlk0ql1NHR0ZTQL0lz&#10;c3Pq6Ohoyh0CAACoRRDkZ6gwV0nWWiWsJ09O1loZY+jxBwAAa1P4Ack1tTwAAFYigj+WXH7vv8l7&#10;DgCApQ7/AAAQ/EsENqC+sG+kzAes+FB/Y4z43AUAIPgDALACgj/QnAYAPmQBAFZG6C+cH9loeQAA&#10;rER2oaGNhaXeJT/8x48nRpMAAJYv/JddTj+hrZ2d2nOsttcAAFip6PHHkjGm9FB/AACWM/jn+3uN&#10;9/9z7XtZ0u379bdnz+pTcpl/viq9BgAAwR8g8AMAVpR0Oq0LFy7knvjP+7Tpd9/QV39wWqc/kXnu&#10;wgVdqPZaxhVXXEGlAgBWfvC31sr3fSWTSaVSKbW1tcmf99WWXCffd2FgM9xvHfWyVAEAYEXJm+N/&#10;x9c1M/MzfXv7Jm36kaTPfkXPH/5f9YlqrwEAsBzpyhbnq2gatbVWCnwlk95CkxiBHwAAtJbiuf0f&#10;185nTunUqVM6dVAa7u7Wvv9Sy2uMZgMArFwM9QcAAGs29Fe8qv8Nv6Onf/I7kgIVva3Ea4R/AADB&#10;HwAAYIVp5u38AAAg+AMAAKwgVXv86ygPAACCPwAAwApCjz8AgOAPAADQopp9UT56/AEABH8AAIAV&#10;IplM6ty5c7r++uv1i1/8ouHybrjhBp07d07JZJLKBQCs7ODvnJMxJrtYa+VMEH51Ts5KzlBpqIeV&#10;ZOVZK//Sh2pvb5efuqh169YpCJwMxxUAYAl1dnbqyJEj2rZtm7q6uhou7/z58zpy5Ig6OzupXADA&#10;kiicrmYyocoYo8KARY8/AABYc4aHh3XgwAGNjY0plUo1XF4ymdT69eu1d+9eKhcAsOIQ/AEAwJpE&#10;SAcArBWWKgAAAAAAgOAPAAAAAAAI/gAAAAAAgOAPAAAAAAAI/gCHKgAAAAA0JmGMkTFGRkae9eSc&#10;k3NOUnj/P8/zsvcDBBqK7lYyniQv/D4wruAdpiDoE/YBAAAAoJRSOd1ayfM8Oc+TNeFjkayw/FwN&#10;b+EwBQAAAIB6kagAAAAAAGhhiYW82RgjMewfdTDiuAEAAACA5UCPPwAAAAAALYwefywJevwBAAAA&#10;YHnQ4w8AAAAAAMEfAAAAAACs+uDvnJNzudurRfcFNMaUvEcgsBCljq/ouIo/DwAAAABYpOAPAAAA&#10;AAAI/gAAAAAAYJXgqv5YEkZGjOYHAAAAgKVHjz8AAAAAAC2MHn8sCSMjiS5/AAAAAFjRwR8AAGCx&#10;HDp0SGfOnNH8/DyVUUF7e7s2btyoXbt2URkAgMUI/gE1BgAAmu7gyIguv+wy7dmzRxs2bKBCKnj3&#10;3Xf1zDPP6ODIiB4ZHqZCAKCVmUBFM/TzBlOXmb3vJDmbzfFlg390j3Vrjay1stbKd4Ecw7VRB2ec&#10;jPGy00VMZsqIc07OOTENAADWtvffe0+/Ozysq666ShcvXqRCKujo6NCOHTs0MjJCZQDAWm4TiDKV&#10;74etAc7I9yU/7WTbwhYCI8nYNBf3w9IfmAt9DQDQ+lKplDo6OjQ3N0dlVDE3N6eOjg6lUikqAwBa&#10;Vu2j7QuzlIvdTs05SSbNHH8sffinbx8AUEpuFBhqqSsAAArDv3PhvxFBIBmn7C3V67iqP5WKOgO/&#10;yz8oo+/p7QcArMpAe2xIV207qf/zv/61vvQpfncAgGULW7F/R6Pg7zLB38g5x1B/LG34j0J+YeAn&#10;/AMAouBftPz9n+juq67SVQXL3X/y96Xfv1TLXf9e5w5v1u//h78usb1D+utFXDcAAIVZKxIEQXah&#10;xx9LfiCW+pxCjz8AIB76g6DEnMbASdqpZ957XHdln3xeD3YO6k9+86j+zY3LuNGf/6be+7zytzsI&#10;L1rrgmDR7odE+AcAlP73Ifw3yQSBrEx2BAA9/liWRgAAAMoF2qIlCtJ5z9+o7ttf1huzmcenn9DW&#10;zk51ZpY9x2LPb92jPVs71dm5R8cqvded1hNbt+qJJ/b8/+zde5xcdWH//9fnc86Zy87uZrPZSzZc&#10;IgQoECQhFTRCkQhIwFpsRTFVo99fLcjXaiINbq0C3y8XbUr8fsPXWsRii7EZO0IAACAASURBVLE2&#10;oEBFBVMTCdpqRKsGTLwAS0SFJLtJNjt7nTmXz++PM7O3bG5AYJO8n4/HkD1zrvvZGWben9sZXrfw&#10;jg7c2nHLw9ewlo8MH6dybLeWj7zm4/yYL3LltI+wdqLzT7hf5THqXHusU4u/iIhMHLDGBP9qRXr6&#10;mZE+r+Avr1j4VwWAiIgcUPB3I99mhp/r+DYP/vhsTjnB4dw6rj3nQS5/rIuuri66HruFX77zWtZV&#10;9/3xKvjrLrq6Ps2F+9zWAT/mE09eNryOT5xD08Ojl/9heNt1176TX97yGF1dXTx2yy9557XrcO5C&#10;Pv3YLZzNYu7p+jQX7nH+ve1X+T3eCfd0dU2wTsFfRET2zFQT/Tz687TKj+M4rQ0wliiO8H2fcrlM&#10;EASEYUhNpkASJlhrSYxTV3954UHfWowFZy3WGoV/EREZI4oiisXiniv6S8Ss4p3Nq8Y8vegLHSxq&#10;KlIsns2NHfcARYpFoKmNk9hMf7FIsb9EzCLecHZlHfvYln5K8Tyuf9/Z6XU0vZ6F8+axcHi5jZN4&#10;gM0/L3L2zEd5cNU8Fj7SRLFYpGnRB1g060G+fuPZXNBfIibcy/n3sR/9hGyqHB+aFt1DB0xYJoVC&#10;QS8YERFJVcbzVwN/FEXEscP6Af39AwRBgJ/NZsnlciTGMjAUY63FWqtAJiIiIq/Ad5dkwi80jndy&#10;11M384axKxi9+XevP5n331NdeicXVic2mmC8/YTbkpCkgyMrxx2/7HC4yoRJDsdPufmNs7h5+Khn&#10;ceKWhPMZdc49zr+P/Waez03rnuEdw+vO4uPrvsL7Zup1ISIiB2a4dxhpBUBkHHEc45fLZQYHB4kc&#10;BFkf3/eHg/+eXQfUtUxEREQO7ReWPZ+s/Me5vXwT+R7Xn/J+uOtJnrwJePaLXHnx05WhAeP33ce2&#10;1aOP3m/McvVS0mXHldz15M2cP+5i3bOjzjnBte91Pwcc/17uffK9lV/rek657m4uuPe9KPuLiMiB&#10;hv4kSYgBzwKewfM8bD6fI5/Pk8/nyWQy+L6P53nDoV/jyEREROTl+sIy+hZEI4/0u8jE6xKSLc/w&#10;JFdy4Xmjt3+SZ7ZMsO8+t01wMNxSP9Eyw8vnceGV9/LZu7ek6x69nlOuvJste1zv+Gvfx35jjjHS&#10;y2Ci31nfz0REZG+fo3EcE8fx2DH+nge5XA48nygJMcaMCf5V6vovIiIih9qEXf3dfm6Pd9y7+dTH&#10;3sXCU09Nl896B+8462c8/ZuEZOa4ffe17XGVVnk3umv/nsuusnzejXey7vRLOPWTAGfxsTU3clyS&#10;kBx3PgvP+iRXneq4c82sPa59r/uddyN3rjudS9IVwDu48xfvTtfppSEiIvsJ/aODf+QSdvf105fL&#10;UC6X8cMwXWk9yGQyAGlXAGsV+kVERORl/dIyYfA/9l18aRPpWPu97Hvsu77EpneNfuYGICFhz333&#10;um1yLO/60pcYmTtg/PK53LDp3HHLm7hhpNpi1H6bqJ7i3D2ufW/7wbk3bGLTDWNqQib8ndXiLyIi&#10;e/scjeOY2Bnq6+tJfAvd4OfzhlwuR5DLE8ZlAE3uJyIiIq+ICYO/iIiITBj0xy8PD5tzhp6eHgZr&#10;clhr8UsRRIkFLHg5cAnGeBjAuARIb/WXWDS3n4iIiBzSLzBqyX5hX/ZERORIY2Ev/dwcMLqdPhne&#10;0uISky4n4JLqHDMRfpI4svVTGSLAOYcXh1gTEGAJrMPYmNAZEhPgG4P6AcgLYYwZnhG5escI9SwR&#10;EZGqIAjo7u7mmGOO4Xe/+50KZB+OO+44uru7CYJAhSEictRK8DwDSYL1faLEEUYJmICBwQTrZQhs&#10;QBiWSVwJ31pDhKUcG4zNDFcdWBKMSzDOEVeyWWLAqoJZREREXmLTpk3j/vvv5+1vfzsnnXSSCmQf&#10;enp6uP/++5k2bZoKQ0TkaI7+BpwhbZx3lhhD7CB2jiRxRKWQciYidhH+0NDQAY2nU8OsiIiIHCrX&#10;XXcdy5cv5/bbbycMQxXIPgRBwNSpU2lvb1dhiIgIMHZ8fxRFGOsT+AG+b6Bs8adMyVEoFHChpVSO&#10;Jxwzpu7YIiIicqgpyIqIiLzw4J+O509n9SeJCMsRZWtxxsP29YXs3r2bXbt2jdqJCcK/ClNERERE&#10;RERksqk21o8O/0PlEuUowRmDn8sF1NXVYfMe5TAZbvGv/muMQVP6iYiIiIiIiEwe1e79ZoLnYxzZ&#10;XA0u8HCRh+3rG6Svr4/BwcH91CCoYEVEREREREQmm+qd00YeHs6Z9LZ+zuD7vk82m8WYHKVyrBIT&#10;ERERERERmeTGz89XDf1V1locliRJ8K21aVeAJCYIArw4wZh0I8/z0nutu/Qe7J61WKf7+ckLYCr3&#10;mbCQVF6U1tr09WUgSfS6EhEREREROfCIZSZ8zvM8jPGxSZrpvcTDH64ZYHS3ABWiiIiIiIiIyOFU&#10;EbDHo7LOrz5hjcVYi0mU+kVEREREREQO1/BvrcVih3sF+KOftJ6HSSzW7tltQL0ARERERERERCZ3&#10;8E+HU6cPS4J14Fs7KvjbSqu/Qr6IiIiIiIjIpA7545eHG/Y9g40NvgVDgl+dyM+SDvwn3jP4G2PQ&#10;1GsiIiIiIiIik7syoDqJunWjWvyNYWSMvzHDLf7GmD1uDyAiIiIiIiIikzf4V8O/76pD9hMsFqwB&#10;zxh8HNZBYiA2kNgEV70Lm7r/yyF7daqCSURERERE5GBYlz7STJXg4TAuwQIWhzMe1Xuq+wlQmwuI&#10;kgzlckTiEmIDkYXIM+lEf6FLb/dnGXVkkYPI9pUbSaSvofR1lVg3PC7FuRjGDChJKi/S6j9WhSgi&#10;8jKK43ifPf+stfi+r4IS0ftZRF6Z2E+SAJ5HEsV4BjwLLimTy0IYJwRBliCTIRkM8MvlEgN9/YRh&#10;mVy+DlfpDpB4jsSCMwaLQYP85dDUCCQqAxGRScg5x+233065XB4OBjU1NTQ3NzNt2jQWLFigQhLR&#10;+1lEDpm95yQDY/K5rTyMcWDSFn9DQk+xyEBNQLlcxi8UstTVFBgse2AdxjiMTXtfW4yCmYiIyFHI&#10;GMOSJUv40pe+RBAE1NXV0dLSQl1dHaeeeirWqieWiN7PIjKZ3ufjl+vrCviFDHWuDj+KYHBwkP4B&#10;qJvSUJkMoDopQGXM/3BNgsHpXn/yQl6IGDRXpIjI4cPzPOI45j3veQ/f+MY3mD59Oo2NjZxwwglY&#10;W7kTkIjo/Swik64CoPro6ysSmjxxWMaSOAqFAo2NjcPT/leD/0jNQdoLQERERI6OLwvGGHzfx1rL&#10;W97yFqy1Cgkiej+LyOR8w0/wvoe6Qg2ZwJJEQ/iZrCFxEeXQ4Qd5rDF4gBk18ZpnKmP87chBRQ7q&#10;tYimiRARmew8zxv+wlDl+z5xHDNv3rw9QsL4bUVE72cRmQz1AAbPGOI4xOKTzQT4pVJEVA5JEjPc&#10;vd8Y8CrzsBvjFNhERESOkqCQ9vwb++V/b7N9KySI6P0sIpMn7I+vwAusx5CLCctD+J7nkcvlyLo8&#10;YZyM21kttSIiIkeLiUJC9cuEc07BQETvZxE5jCoBcrkMZT8i41l8y8h4AM+zWC9LFKU7OOcIo5Bc&#10;kCMsqwDlxb4A00c6l4QZnkHWObfPe8uKiMgrHxRG/ysiej+LyOQI+JVANZynPM8jCAICk4MQgiAg&#10;iiJ8SLv2O5dgjI91BmsYM8FfdWi/opm82OC/1xeriIhMiqCw3y8XIqL3s4hM+goBR5rv0ycSfGMM&#10;FkhMJfBjsBY8a/EwuMqYf2sgVhnKSxD+nT58REQmpYGBARWCiN7PInKYGN9revQY//H/+piENPyn&#10;A/odZri131iHje2Y0KZZ/eUFBX6g+rqcaOIJhX+Rw8PNf3e7CkFE72kREZmsuauas0x6Zw+swRmD&#10;71ENYJWZ/CrBf0wYUyaTl+RFuI8XpohMeh//6IdUCCJ6T4uIyCQO/cP/GoOzIw2ufvUWfiMB32Ad&#10;QJLO+EnaUutctcVfBSov4EXI6NeQUccRERERERGRQxD60zH+DLf8Yz3GzPqRBvx4zBhs5+LK85ra&#10;Tw7Ni3P8zyIiIiIiIvLiwv/ojGVxYIzD2BhMDCaqBH6DSwzOmcqyU2u/vMgXospARERERERk/+yL&#10;Cv+JSYAEZx04H98lkCQJzpYqySwGcqTT/WUwxmINeJ4lcbqln7wwDnBJZVZ/59KKJedwuMqyXlki&#10;IiIiIiIvOHEZV/k3Df3GRiQuIY7AH9kwqqSyeFQNg0XN/CIiIiIiIiKvRJ63e0byMW2myV4ye1J5&#10;Os31ViUpIiIiIiIicuRS8BcRERERERFR8BcRERERERERBX8RERERERERUfAXEREREREREQV/ERER&#10;EREREXmxwT9JwBiDtWPrAEbfV92Y9CEiIiIiIiIir7zhzG4MSZIQx/GYbO953vDPNgjAWotRshcR&#10;ERERERE5LE2U6Y0x+L6P7xwkSYLDYawBzF53EhEREREREZHJG/6rjyiKiD1DHMdp8B9bQ2D26NY/&#10;ehsRERERERERmdzhH1wlzzt8z0v7/uNBghsO/iMbi4iIiIiIiMhkMnZevmpL/8jPQSYgCHx8308n&#10;93POkSTJcNBX3hcRERERERE5fFSDf/Xn0fwkScf4Y8Duo5Vf3f1FREREREREJl3i37MCAANupJHf&#10;933IZDLgQeySMRuLiIiIiIiIyOFXBxAEHkEQ4Hu5kRZ/Y82YcQEiIiIiIiIiMllDvpkw+FtrsRiS&#10;JCZOII4sVsUlIiIiIiIicqTVDFR79Cv4i4iIiIiIiBzRFPxFREREREREFPxFRERERERERMFfROQI&#10;Vex4kJuuuYY7NxRVGCIiIiKi4C8icrCB+po7N4x5fsOd13DNNXeyoXhwQbtY7ODBm/Yf0NPzpsff&#10;28+jbV63htbFy7l6fr3+aCIiIiJyWPFVBCLyymujjU46ikVm1ddTLG7gie1ttL1cp29ewNLl+95k&#10;/tV3MF9/KBERERFR8BcReSFaaeVxNnUtYFY90NUJra2wdWSLYnEDq9tXsRGAuSxevoj59fV7rmub&#10;y9xRRy52PMjKFWuGDzV3olb7rvWsXLGNi5efyROVbVe1A8sXMZvNez/vhjtpX7WxeuQx68aefxsX&#10;T7BOREREROSFcs7tsewcGGPwrId1CcYYBX8RmTzOPLOVJzqBWdC1aRvTz5zO9o3bhtdvXr2K7QuX&#10;sXxBM2xeTfvK9bQsXcCs+vo9162CudUKgRWPM2fZcpY2VwP+ajbMXsTsCa9iNouWLWR7JajPHnfe&#10;rvUrWbF6M/Ovnp8eexUsXr6c+fX1dDx40/C60epnXc4Nd+jvKyIiIiKvHI3xF5HJoWU625/YTLHY&#10;wabHoaVlZFWxuIEnNs7l4gXNlXx+JnO3Ps6mronWXcTCtlFBfvlSqqtobqH1oC5qM09sbGPOGekB&#10;mhdczNyNT4wa/7+dzq70p1mX38AdV2swgIiIiIhMPmrxF5HJofkM5rCJLmBb65ksoJO11XVdnWwf&#10;W0vA9La9rWumpRW2jY7vq9sZ7pHPXM48qAvbypoV7awZXm5jehfMbp7NomWdrBxe18bCZUu5fJa6&#10;84uIiIiIgr+IyETJnxYeZ9P6VrZPvwjoHLWqhdYxUb6TbVth+oTruugcrglIx+ezeDnLFzE8lv/g&#10;pGP3Jxwa0LyApcsXVGsXaP/yes6oDD8QEREREZks1NVfRCaN2We2smbN9uGu9VX19fM5c+5G1q6v&#10;9Kvf/AQb2+ZwRvNE69axpjqTX1cn25nLmWNS+0j3/AO4onHHTucW6Br/s4iIiIjIJKYWfxGZPFqm&#10;0wa0NMP4RD170WKeaF9B+xpIW+FHWtZnL1pG58rKura5zK0MA6ifdTnvWngTK9rb0yfa5jK3bSvb&#10;OoGWvVxD8xnMaVvDqnbSlv4x521j4bJF6XnnX83iJ65hRXt1EMDYa6rSrP4iIiIi8kozO0rO/X77&#10;IMY3OANJEtHSWMv1H7+VZUuugxCyfoYwhMQDZ1RocvASwCVgPHChI5c1RGE/lhKtzVOJo0Huvuvz&#10;LLtuKQBxHOJ5XvqzA2sseulNkr9lkqgQRERERGSYtepIfki4BLBgwFUyFYBXuYvf/7ltOdde99fg&#10;PHb3DtB+4y1cf8un2LZzgMR6eC6h2/P55i+2qKu/iIiIiIiIyOHGGDPBc2lFTLURNQgCjDEK/iIi&#10;IiIiIiJHMgV/EREREREREQV/EREREREREVHwFxEREREREREFfxERERERERFR8BcRERERERERBX8R&#10;ERERERERUfAXEREREREROVrCvrVYq+AvIiIiIiIicuRXAqgIRERERERERBT8RURERERERETBX0RE&#10;REREREQU/EVERERERETkZeGrCERE5FD7xa87+d0zvyIf7qbkDfKs6yWweY7tnUI5Mmxv8MjmLPU7&#10;O6nJWnprMwyEhinxNPp3lsnkcoRmkHwhxM+EbP3tNhpbplO2GUiy+D0xsSnDtCEyWUff73toqp9O&#10;f5jDGUPeJBQHduLX+RSmTGFn1xBTGqfw+51PMqWmFrc7TyGTI1MoEYYlknKOQl0d/eVeBkpFamsK&#10;FHu6aZzaRP/gIM7W4GEoZAzdPb2QacDPZgh7u2ma1sCunT1k8zlqCzX09HRTk8sQxzH9fSVqmxt4&#10;bmAHWc/SXA7IRx5xHLJ9oJu6k1vp7i1SMxjQXDuF3uJOypkpdHvHYYhojp6ikOzGuSyGmMANMejl&#10;2BY1M2XqdNyO58kElqSuhu29veAXqK/JE0QDZEyC53lccsklekGKiIgo+IuIiLy0CjUZzpo3h+kN&#10;Ocg5dpuIDFlqwiwAuwPwgEL/bkwcMVSfYyhy1CZ1BCY9xlAIJiiTCQzGGcrlEJvNU+wdpLEmD0D3&#10;UBf1hRo8MpD4DA5APm+IByK8gk9sS+zs6aG2poXIxWQyr8MA2SRPMgS2JiQuD+F5dZQGQ0zGEWQM&#10;LgmxNgAMYQxhbPBwZH0LxlKuXKMfgwGMAQxs376T1tZplAYGCIIA6wcMRCFRxsMjoRD70F+CbBb8&#10;hH4vIsEQlCNyXh5MBMan16TlUxOfCa4PjAcmAefA5Og3BTwDmb5+rG8hm2fIQAg4wCvH2LisF6KI&#10;iMhRwrpx/6pIRETkUMsEEa2tUyGTB2rIU4tPAF4EXkSWMgERNl+PKTSSlHwKfh1BALt27cYlkMtD&#10;gk+Y+CSxT8bm8EmYUpdle7Eb58HU/DQ8l2egDP1RQr5giIaiNIgDJI7GKY1kAshlPHb27sQA3d1D&#10;2Cz09fTgZTIAZGsCBgYGSJIYayzlwUF2FQcxnk8+4+EbGNi9C4AwglIIJq0HgDgCl9DaOo2unT1k&#10;8zVE5ZCh3iFM4ohxgM9gT28a+qMEjKUYlYjwsJk8DhgcLFMOI2oSqImAMIHYA5uQWAumlpACsYEE&#10;sDUxuN2U+8oQUTlL+rvm83ny+bxejCIiIkcI59yYZWMM1oLv+/i+j4fBc2AxCv4iIvJyfDANgHHE&#10;oSMsgY/Fw4IrgxkkQ4hxpTQ1O0tNJkdcdhR7izS21tPdvwsMBIklg8F44AJD/+5deJSYOrWGmIjB&#10;3kF2b+0hmwnIZjxwDj/vY/NpBzfPevQP9JGQhuKmumlAwtSpOXZ29lI7ZQo4eP63zwPQ0NCAZ30w&#10;Hpl8Dfl8gd7iIGHo8DyfmtoGcGATyAdQKsHQYAk8S1+xBww0T5sCCWTyNeRqczjn8PCIgXxtHQxG&#10;4Fkw4Pl1DGEZAkIPgkINXsbHMwmYEngx+AFlU08/DQzYLEMWdg5CsR9wEfiQyTtyHtg4wgPCKCQM&#10;04eIiIgcHcyo1n4FfxEReRmSfxljYhJrCDLgJWBicB5gYjxCAucoleK08dtBPjDUFDKUol7qGwsU&#10;i7vxEyCCfgODQCGXhSTGo0TJDZGvL9DQOpV4APwEYhcxOFTElUJwsH3bNupragkj6OkbwAAeliiB&#10;aa11adM9MGPmDLZt3QFAGCcMlRN6ewfJ+Yap9XlcFDIwGOICn3KUhn7fgTUJQS4L1lLbMBVI2Lbt&#10;OZJSGRyE/YPk81kGopDQgbNAjQ8xRJVeCX1ADJSA7hL0hRDHFhIHdoDYxvTg0w10A0XS3hD5ApWC&#10;KQG7wOwkkwziA1k/IAjSh4iIiBx9FPxFROSQM5Uq58RBEkNUht6efgyOtJN6gnEx2ayH70NpEPqK&#10;Eb7nE7mIiCGCbAY86O6K8asfYEEOkrQ2oBwOEJbTwyVx5UPO88jX1GCyAcQxra3T2blzB74PU2pr&#10;6O7egQX6h9IdXBRDnEAM02c04QDr+fiZLDV1dZg4Iu7vJZvN4AcBZQM9/SFEEQM7tpLJWLDw/M5e&#10;IqA01M/06U3YwAcHcZiOs/e8gMCkHRx6dw1AFiKgF+gN07H5IeBlIQlgwIeBIEfJm0q/qaeftOJj&#10;qFJBsC2GMkDNVLB5sJZ4aJAgyKWVF1FIHMd7dAkUERGRo4Mm9xMRkUPOVaK674G1YD2Yki0Ag/R0&#10;F3n/1Vdx/31rOXXW6Ty85ju0Tp9Obb0PJLzzbYtY++21RIll6bKb+btb/xY3EBPkPHqLvbz5rZfy&#10;0He+RkOmnkV//Od87aH/YOrx07n7y1/gTee9DhILDgZ6ijgbMvu003ns508zvbWRlqlN9BR3EyWN&#10;zHvNG/jpD9fxi5/9jAv/+O3s7u2lVO7jrrv/hT9/92J8oG/XTq5d8kG+eM8D+LXTeeyXv+fEYwMI&#10;B6mpz3Lln/0pX3nwWzSfeDIPff1+zj79OEgi+ncUmTnzBErJAKfO+0P+7T/WU1dbS70PdU01JMDO&#10;Iiy99Va8mhrC3V3EgyU8r47Y5gj9OhKTkE/6iA0Ug3oi4xMkEdZZIlPDyv/1XuoLkC004kxADyWy&#10;BISJo+AFGJdgjFH4FxERUfAXEZGXWrHjQVauWEPr4uVcPb/+qCyDgRI4LDYB0mH8GKC4rZv/9/8+&#10;Qxh6xEmZjy1p53/+xft4eP0aYgNL/mopXdu72b6tix3dReYveDMXXnQBl77hdTDYzz9/6R7e9OY/&#10;peDVsGzJEmwmYLC8kw8sWcI9q77Im857HeVSQsaz1NTWctKJx1IaGMTPpF3eDY6G+gbu+Of7+aML&#10;3gCex1vf8ifccusK3vf+97LhB9/nDQsWcOrs13D6qafxfz/9aQaGypRKQ3z0bz/J3378E/zLnZ+i&#10;pjzAihs/RpQ4hpIhPviRdj71yZt54F8/z+Du3cyb9zr+5m/+hiV//T/5xiOP8MEP/hX3rr6bKKoM&#10;SQDq6iFMAt79vr8gG/aSDJXJ55spDkKSr8VzMfXRbjxKDAYJDksQWxKyrLzrPqYX0nkLBoYG8PNT&#10;8DLZSqVLhDUB1qiTn4iIiIK/iMhRHsy37rGmjYXLlnL5rPp97LeNi5cvYn793gP95nVHd+gH8P30&#10;dw8H+8jU5whxDPT30tA4gwf+9UHu/o9v0Fksct3SD/HGCy7g6S2/5tgTT+ahb67hK/d8lfqGJmob&#10;mnj+N7+kNDgAXh/k4OFH/pMb2v8W2+149Otr+T8PPEhfACtu/DjHtx3DP33+Dvpiy3fue4D3LX4b&#10;f37FFXzvJz+iXC7T3T9AW8EQDg7yn9//L97+tivY9NiPOPaYY3jb296GA859/bm89U/+mKd/+XPm&#10;zD6Vu758H9988N/BenzgL97L3DdeTnngU+B7rH7g6/zDvQ8RO7jxo0s4+aTjcdzF77q6iRLLB6/5&#10;nwR1eS5d+Cb+sv1mfvzjp1gw52Tw0tEKDqhraOT4mfVExRyBsVjj4++CGW0wsHUnZ7bGRD2/5XfP&#10;PcnQ0ACvPnUuSbaFb3u/pxHI0Q9mCKgjsJbYDVBjDQajj3wREREFfxGRo91cFu8nwL9Q86++g/lH&#10;eelaP5/Ofu8iICQhIVfIM/jUVqI+hx8UaKifRjaCgZ4dlOIBfvPcM5TKCbNOPBUcdO3qpa6xjlw+&#10;gL4uyOTx83XMec2r4fnt9G7bQfMxbUTA1Kk1nH7yLNZ++zHe+KbXMmPGsWz/7TZKQ0VOnTcXLxMw&#10;pVADUT+EMTt27eSyy96It2MHj/zwMVyQJQR27ejiP7/3KIuu+DO2P/c7ytkpvOqMuVDq51WtDTTl&#10;LM/8+heUa2M6iyVOPG0OzsH0eo/Xz/0D1n73uxzTNouGqY10dXVxfGML5bDMjBnHYm0GPwAS8NMp&#10;AOjrHWJ7Jwx0/Q4fh29b6d/dhynlKD33BNtyO9nZ8UNqs4464+h49Jc0zjqH3c8/hQ84CkR+nt1D&#10;lmwOYlNDFsgCnt7kIiIiCv4iIkeK+++/n46ODlpaWrjkkktoa2t70ccsFjewun0VG4FqT4AFlXVP&#10;rG5n1cZK9cGolv2x+4ytWBjfy6C6X7HjQVZ+Gea0rmHNfo850iNhX+ca/h0OsIfCoZA4jyQBP5fF&#10;DfWT5DP4WLp39ZAzOWrrp+IALLQ0TaVr13Z2P/c8bW3HcPddq2j/+LVMnzmDG+78e95+yYU0eI4n&#10;HvkuiRfQm0Bp125mtE6nta6BKInYvvN5SpmYqVOb8RJ43dnn4OWg/EwPLY1NZDIZBsMI09PDb37z&#10;G7wgoL/kaJwyBeIIAujctZsfb9jAaSfP4k8vu5At23sZDOp5cluJ1x6bwfbvoinvqCEiW2jCFFoY&#10;THwaLJiebfQ914ENChx3yiyefa6TrVuf45gT67nnK/ey6Uf/zc9+9jPOf/VMMv7IbXZymTy1NZCf&#10;Wk8+yFCTqaO/vo7WZujnVTSYfsIun5PmzQfP55kN3ydTP4WTz/kjtpFOiliTt/T76Wz/BmgFmoGC&#10;/tcgIiJyRLHWgnNgDJ7nVSbyBc/ziOKEwPMwBpxzCv4icmS57777+M53vgPAli1bKBaLfPjDH36R&#10;ob+D9StXweLlLJ8NbF5N+5fXc8a7ADayffoy7rhjFsUNd9K+dj0dsxcwq76ezatXsX3hMpYvaKZr&#10;/UpWrN7M/KvnpyF9xePMWbacpc1A13pWrljNhtmLmA2wdQ2Pz9nzNN7UTwAAIABJREFUmM10TXwd&#10;SxfQuZdzjVY/63JuuOOV+buEYQnIgx9gTIaEBIultrYWYx01QcCuXbuZUVtLsdhHxg849tgZPP74&#10;z3jnn15JWO7lwbXf5q3veTuN963iba/7Q7710MNceeX/wFmI4iHC0iC7d/bScmwTdW3H0NPTA0Ac&#10;QzYP4c5dDPUPkPF9du7cyYnHH0O+YSr/dMff8J73vIcwjtOkbC2Rg4cefpil11zFrzb+EK82w9Bv&#10;+7G5ApnaLLgSZC0mienv7WGorpZMJsdgetc+/KZpxKUSU6Y2EgE/37SZ009oIagNuWbZtcw77zym&#10;t84gCGCod4BsbQ3GgHEWL4EwDilHQ8QDtezuHiAqZ6Gnlx1xL7t291Pe2kkcOzp7hkh6I37esZUQ&#10;CPLwrqWr2BWVKZZLHDvjOIrP/Jwfrvq4/ucgIiJyFFPwF5EjypYtW8YsP/PMMwe450ZWtW9k1ein&#10;2haybOkCmrs28fjWuVw8u/L87EVp8O5aD8zl4gXN6fMt02nbuo1OoLm4gSc2tjFnWbquecHFzG1/&#10;gg3F2cxmNouWzx45T3MLrWwbdeK9HHNv18Fm1u3lXC93y/7eeF6MMQAWTB6iAYx1FKbVsaOnExMN&#10;0TglD8U+GptnkPVq6draxWmn/QF//r53QAALLr6AC/7oTQx2DUK5zFe/9Q3+7frP0RiAnZKjHJco&#10;G0tnb0JdTYbG/FSGwgEIgAiCqY3M8KC4u4ekOrP94BD/+eh3+dBtn6WuxodyCKUyX/n3b/CBaz7A&#10;hvXrmTlrFpSLWN/Q291J6zQY3LaN/NQ6dg/FePl68j7E/T34BvqGIOdlqW2YRn9/P0kEbcc00N3T&#10;DfUD9PQNcO9/XE2hUGCgv0yhkEtr5wETR9gEbFzCcw7fRdgkpDafp9DaynTjkSmXeL5vN8W+fo49&#10;/XW0nn4eidmCAQZCWLVyMRe+4+85YdbJPL3pv/nefTepm7+IiIiCv4jIkaO5uXlM2G9tbT3APdPu&#10;8bP3trptOi0HfTVbWbOinTUjB2F6F8yuZPrNo4YIwFzOPJBD7vU6Jj4Xk2Q+wVzGgYG4FONlAwpe&#10;PSaOIGuom5bjuWd/zZw//EOKA0Ps6BnEI8+rTz2R3sEi2RpDyfUTRmVq/QJJ2eNXv3yaM+bO4/iW&#10;LH3dCU3Tamhsqee3z27jda9v5Cff+xHF3gHOePVpIxcxOEippwhAY2MjJefo+MlPOP2002hqrMMB&#10;pe2d/OgH3+fdi97FDzf/nNecdiqlUg/ZbIEZx8+kNijxw+/8F3/2hjN49vFNdA1aZp0xhxa/SKNf&#10;4pcbf8aFbzqLJzb8iqef7+bE419FrQ9hLwT5PFBky5YOOju3Mfes2eRygAnTjgZYPJdgEsiSUMgE&#10;5DJZPLJgEorlmL4gR6bpJPrLOwmDXsy0E/hdd0QpNvhAW5D2OPivr3yUN7/t4/zo/lvJ6cNeRERE&#10;wV9FICJHkksuuYRisUhHRwfTp0/niiuueGkOXG11P6id9laZsJnV7ZUu+4uodPXf9iKv49BNTvhS&#10;MGYQTIzxA0hIZ5lPAsgO8b4PvJsVt9zAP9/9Zf73LX/P7DmvY+6ZZ1IK4bw/OocvfPEfWfaRD7Fl&#10;y9N8875/5wt3/jMPrbqNt7z5rfhAoZDeG/CcN5zDv965itfO/Tse+c8fc9ofvoZs1ktbux1gLXEY&#10;4WFIkoSMMTz33HNcdtllJNUPRd/nqquu4gc/+hFnnHYqvX29TKkt0NnfS31hCn/9/72Dr//L/+Xy&#10;0z/J5754D/MuvgJbCwz08T/+5AK+8ZUvcdpZZ/FP/76Osy++gmNamohKIefMew133vFpzvmjE7j/&#10;gft47dnn0DwVPEc6p4A14CzxUJlSf0ypZzdlEjyy7OyJaTphBtu7Bsg0hMRDlkLj6biahI6ePkrF&#10;XWRyARbw+2FqDsIEfnL/rQyVytRkMxj9r0FERETBX0TkSNHW1vaix/TvofkM5rSt4YnNi5g9eySo&#10;X7xs+l53qa+fz5lzV7F2/UXMXtCcjsdfO70ydKCT7Yzqsg/Adjq72HuPg31dx/JFw+eaf3l9ZV6A&#10;9FyzJklFQFQewmAwPgz2QT5fWZHL8KG//ginnHQyM2bMoBTn+O3vtkEE2QC+9C9f5M1vfRN/89Eb&#10;ALjvm4/i4pDHfvI4Sz70VxR3DTG1MQcuw03Lb+O4k97C1MKXyfj9bOvcgmcSDBYXO0wuS39Yxs9n&#10;yQc+O3buZNW/rebWWz5FhnR4//U338TzxR5ef845ePUF4mIPfi7gX/7tHt7+1j/jIx+8mtNfdSzH&#10;fvUBXGEqD23aRSYAMln+6vpPMPOcP+Gue76KsY7tz28hiSOyXsKqL9/N2a+dx9RpcOxJJ/HAf2zG&#10;UjmpF5C49OdpDXmOm+4R1p1AYMDSSH63o2EGeP7JHNdm6Xjqacr5NvINOUreNs468RiC+9ZSABpq&#10;gDAkMGVwloKXpPcKtBnS6QNFREREwV9E5KiVjvEfL51RfxYLli5mdXs77Wn1AguXLWU261m7jyPO&#10;XrSYJ9pX0L6mus+iNIjXX867Ft7Eivb2Sm3FXOa2bWVbJ+xrPEF9/cTXMb++nmLlXNeMP9cor+Ss&#10;/lm/QBwl+L4lWwNhlBBkLBDgZafwzNZdjMxtX2HAYHnoa2tIm+y9ypSA8Lm7/xVIRj7GTAOmFn6/&#10;9XEqGRpMuheAyaYLzbNP5Re/+y2xsTTW5Pi3bzwMQFzZ7pP/8Bk++Q+fwVlLQjru3lXOBDBlSjPP&#10;dQ9UDhxQMpXb5GVqofVEnv19B1H1/FRvoWd59TlzGHIhEOLwKROkQwsAjE9soB/o7dvKzf/r74jC&#10;XoIgwA/q6B9yJH4m/dB2JTwXgfPBJHguwjigHDEwCKU8OBuQ8QPixBH4Rq39IiIigtlRcu732wcx&#10;vsEZSJKIlsZarv/4rSxbch2EkPUzhCEkHjh9g5AXIAFcAsYDFzpyWUMU9mMp0do8lTga5O67Ps+y&#10;65amX8LjEM9LvzLHDqyx+vI6Wf6WSaJCkIO2fft2mpqaCIKAJEmIoohMJg2zURTh+0dyPXQy6l9b&#10;qUiwxJVnEmDQgW9gy9Zu2tqmYqv/36w8opG6EGzlX2/Uv7t2DdHWmGOwBCaOqavxsFTuTOilBzMW&#10;jNF7WEREXnrWqlfZIeHS7w7VxozqJ7hXadlY+enbWHrtUjABvf1DXPu3N/K//2453X2OKHYEztEb&#10;eHx141Nq8RcRkZfhc8u54cBpjMGYkaq80T8fuQXAqN+X4Vn2qwG/VOwnN6XACW1TMZXNw0rgDxjb&#10;Pa8a/kcH/xmNOTzAT2IK1dAfOoyLsZ6PpvUXERE5Mr9fVX4Y/tmY6nctxjScKviLiIiC/yH95W2l&#10;xn4sr5LiHdAypTA8cKG7t0R9XRYDw3MPJKNCf7XCoFoBYIGBviFqCzmm5L10+ygm49m0mb9a8WDS&#10;4f4iIiJy9FHwFxGRlyX4Z7PZ4eXRXQKPnhb/Skx3oxK8S2vmfaC3v0RNbZaWQkBSCf0wtst/NexX&#10;KwFspaJ/am2OdIZAR1IqEychNpevjBOIIMgQhjHlcpl8PqsXpIiIiIK/iIjIS2vGjBlpiB3V5Dz6&#10;5+Guakeq4bqNZC+VAlCoCYab5O2osjmQUZOJG3WsTAaPzMiZ/LTHgecZhX4REZGjlGZhEBERERER&#10;EVHwFxEREREREREFfxERERERERFR8BcRERERERGRl4cm9xMRERERERE5zFhr09sDMf5WyWCtwTpD&#10;uolRi7+IiIiIiIjIEV1JoCIQERERERERUfAXEREREREREQV/EREREREREVHwFxEREREREREFfxER&#10;ERERERFR8BcRERERERGRvfBHLzjnKo+Rn3FUllVYIiIiIiIiIocbtfiLiIiIiIiIKPiLiIiIiIiI&#10;iIK/iIiIiIiIiCj4i4iIiIiIiMjLw1cRiIjIy+FXv36K57d2snt3z2F5/Q0NU5jR1sKpf3Cy/pgi&#10;IiKi4C8iIjJeXV0jZ7ZMp2XalMPy+jt39lDsHdAfUkRERA476uovIiIvm8M19B/u1y4iIiIK/iIi&#10;IiIiIiKi4C8iIiIiIiIihxuN8ReRo16x40FWrljD1nHPty1cxg2Xz3qFrmcbFy9fxPz6+qPwL/It&#10;rja3cPpT32fJSXp9ioiIiCj4i4i8JOay+KgN2iIiIiKi4C8ichi5//776ejooKWlhUsuuYS2trYX&#10;dbxicQOr21excVwFQbHjQVZ+eRutbGTj1rksXn4RnSu/DHNaWbMm3bpt4TKWtqyjfdXIcrUXwfie&#10;BnMXL2fR7M2srjy3qh0YVRmhngAiIiIi8kJojL+IHFHuu+8+1q1bx5YtW3jsscf46le/+qKPuXn1&#10;KrYvXMby5ctZvhhWrVxPR7GYrty6ES5ezh13XM3s9AnWbDuTO+64g+XLFsKaFbQ/MXp5HRuKxbQy&#10;YcXjzFm2PD3usoVsX7Wazcxm0bKFtE3QA6F+1uXccMfVR2Dof5rbzzUYU3lc/bV9rz/3dp4es/5b&#10;XG1G1l/9Lb0PRERERBT8ReSItWXLljHLzzzzzAHuuZFV7e1cc8016ePODUDa2v/ExrlcvKA53Wz2&#10;mczd+jibuqr7zeXM2aOP08bCiypPNJ/BnLbRyy20sp3OLoDZLFq+lOph03VHp29dfTJLz3gY51z6&#10;eCt8fh/rHz5jKScPp/unuf3cy/j8VZX1T61k02XncvvTB35+M6rSYPxDRERE5Eigrv4ickRpbm4e&#10;E/ZbWw80Tu9ljH9XJ9vHPNHC9LaX7no3r26nMgogrUQ4+mI/X/v861n51KUjT136Vq5i017XX3rd&#10;Sl5/8tf41p2XcilP8YsfvJ6VX6ysP2kJ33dLDuoKnHMThnznnN5QIiIi8soyCXu01xtgzNeUZL+H&#10;UYu/iBxRLrnkEk477TQymQzHH388V1xxxYusSRjfEt/Jtq0vSeRndXs7T5w50tW/7Wj8gz39JJs4&#10;g1NOOoj1J53CGWziyacPYP+DCP8K/SIiInJ4VQgk48J/ddmlD5Mo+IvIkamtrY0Pf/jD3H777Xzs&#10;Yx/j5JNPflHHq6+fz5lzN7J2faVv/+Yn2Ng2hzOaX+SFdnWyfY9hAtVhAEeR0SH+QNePDvv72/8F&#10;hH+FfhEREXnlJQe2mXEHtK+Cv4jIfsxetJjWNStob2+nfRUsXrqAWS9ygr36WZfzroXbWdXenh73&#10;y9tobdvKtk4qcwNsZFX7ajZUJxEkndX/pmvuHPPc4e9S3nrVD1h628iMfN+6+rJRY/wnWH/bUn5w&#10;1VtJO/efzOmvH7X+6ds51xzcGP+Jwr+IiIjIkURj/EXkqJfOlr+P9fXzufqO+fvdr75+FpffcMM+&#10;lsceZ9blN3DH5ROekctvuIPLD/I6D9vof+dTrDz3ZKrD7F+/ciVX8ZW9ruf1K3nq+9Ux/yex5PtP&#10;waj1Vz3sWHKSXtciIiIiCv4iIjJJnMSS7zvGTMm3ZMm+1+9vfxEREREZpq7+IiIiIiIiIgr+IiIi&#10;IiIiIqLgLyIisg+dO3t07SIiIiIvszFj/I0xlcfIzxgqy+ndAEVERF6I2kKW/jDh9527D9vfYdqU&#10;gv6QIiIicngHfxERkUNlypRapqgYRERERF526uovIiIiIiIiouAvIiIiIiIiIgr+IiIiIiIiIqLg&#10;LyIiIiIiIiIK/iIiIiIiIiKi4C8iIiIiIiIiCv4iIiIiIiIiCv4iIiIiIiIiouAvIiIiIiIiIgr+&#10;IiIiIiIiIqLgLyIiIiIiIiIK/iIiIiIiIiKi4C8iIiIiIiIiCv4iIiIiIiIiRwPfOXDOYTA453DO&#10;kSQQxzFxHGNdWjdgjApLREREREREZDJIkgScq+R1g+d5eB54nocDjBvJ8b4x6UbGGEZn++pzIiIi&#10;IiIiIjK5jM/raUN+9V9TeW5c8B8b+PcM/tUdRERERERERGTycJXAPhL8wTFSAeAPb+QAs7eDKPiL&#10;iIiIiIiITObw71w6BCBJDAkOZyzOuXSMf5IkmMqKJIkV8kVEREREREQmO2Mgqc7Vl5Ak44J/ZTp/&#10;P47TifyAdIWLhzcWERERERERkcmY+Sce418N/s6MdP33kwSiKMIljrT7f0IcMzzDv0ET/ImIiIiI&#10;iIhMVhOP8R81uV+1dd9hSEhb/qNkZEe1+4uIiBy9PvOZz7B161ZKpZIKA8hms7S1tfGhD31IZfYC&#10;y0dERA6EPbA07syY8F+d0d85RwI444AEP5MB5wxhGIMxhFEJz4M4SSsAckGWMHJg1fIvIiJyNPn7&#10;226jJp/nIx/5CE1NTSoQYMeOHdx77738/W238dHrrlOZHWT5iIjIS8RZrPVxUYTxMyQJxHE6Y39/&#10;/yCJNYQ2oj8JyWUC/HIZent7KSeOQiFPlECSMDztf9oXIK1rUPQXERE5euzauZO/uO46GhoaGBgY&#10;UIEAjY2NLFq0iNtuu01l9gLKR0REDj7g7xHEK9333fCs/HZ4eXRX//6hQQb8iMRFaVd/z/PIBh5h&#10;GBLGEXFc6f4/anp/o9QvIiJyVAnDkMbGRoX+UYaGhmhsbCQMQ5XZCygfERE5xPUEldn9YwdBEGDw&#10;iOMYH9LJ/UIXYYwjSmLiON4j+IuIiMjR+QVC3wf2LBOV2QsvHxEROXSf10mSEMcxsYFSuUTZ80mS&#10;JL2dnzHp3P1RFBK7ZMLQ75xa/UVERBTkRGUmIiKT9bOnGvwjHEEmIPD8dD4AY2BgYIDu7u5RswDq&#10;w0pERERGvkjs//FtljY00DDhYynfPqBjHB6Pl67MRh7P/OPFNDQ0sPTbL8fv8G2WNlzMPz7zypWP&#10;iIgc2uAfx47du3cPDz3zATKZDDXWGzem32DUxC8iIqIvEcmB3NzX4TibW/97DR84YYLVSXLE3CL4&#10;QLr6H1iZVW3hW/8O733v2dz90Lf59IUXHerfIL23c5KQJC9/+YiIyKH7fKp+BiUYstkssRekXf3L&#10;5Yg4jrG2cp9A58YEfmMMzqVz+6saQERE5Oj8InHgYTKdSVhldhCF8MwavsblfPaD8ItzHmLtpy/k&#10;0EZ//a1ERI6kzxszUfh3jkzgDVcE2JoanzAMSZKEcrnM0NAQxhhKpRJBEBBFEUFgVaIiIiJH8ZeK&#10;/T+GN97HNuu4tulSPve5a2lqaqKpqYlLP9eBc4511zbRdOnn6BjetoPPXdpE07Xrxi5X9hu97UHv&#10;O/z8yDVde+2lNDVdy7pXoKv/un/4BFx+MSeccDGXn72KT1fKZH9ldkDrOtwEy+P/Vi9/+YiIyIuX&#10;JAnW94F0Bv9SqYS1ljAMMcYQhiHWWqIowS+XoVwuYxy4ysR+E03up17/IiIiR58oiigWiwewZT8h&#10;P+YTr23mE+NXzbueR776PmZWt9n8ATo6boRn7+btb1zJ1xfdwgU3foFFsz7LN3++iPfNBJ79Jg/8&#10;eBFfuOdsisUij37itXzipC/Qcc8FADz6iVm89sNtdNxyAWdPuO88rl8+su8DCx+h456ZADx799tp&#10;/nA/HbdcMHzdv575CB0dM6FYZH+/baFQeInKDOBRHlw1j4WPNFEswqIPLOITn/0mP1/0PmaOLteJ&#10;ymy/62JK/UXSSxm9PHbdy10+IiJyaIypiE0SorhMHOSw1mJHrxwd+lVzKyIiIgdnHtc/0kFHx7jH&#10;V6shtrLNX6bhnZmv4g/4Nb95FuACLlr0Ux5a/2waPtc/xE8XXUQl5rNu9aj9gAv+8nrmrV7Ho+xt&#10;3w+mlQCVfd+8YOQKZi5486h902savf5l9eg6Vs97M8Onv+AiFv30ISq/yn7KbH/rDqziYVKXj4iI&#10;7NXoIfpjJ/ZLH2EYE0UJxph0cj9gwtAvIiIicuCT+1UbEQ50m7HL51/4Tv7is99hy+IFrP/mT3nn&#10;B89Pz/3sM/yKU7jwuFHHPm4mp/BNntmScP7M/e37U1a/cRY3j7mWsyr7Hsh1H6oyg++uXQ0/hTfO&#10;Gnt1fH49i29+w37K7CVYt+WVKR8REXlpjW/Qd3E8/DyAH0URSZIQxmV8X2P5RUREZM8vEwe0Xbrx&#10;PieMG7/NmOXzL+LK93+W9d+Fh392JR88v/L88SdwCg+z5TeO86sNz89u4decwkXHH8i+Z3HZ2nt5&#10;78wJKiLcgV33oSmz77H2nrP4+Phr+971nPL+tXz3pvM5fz9l9qLXzXxlykdERF4i41r9Rz+stZXP&#10;I4u11uL7Pp7nYa0dvo2fbuUnIiIio4cC7u8B1VvEHfg2Y5fP48Irf8at77+Vn115IeeNf/6uR4f3&#10;e/SuvWxzAPsmj17PKadcz6MHcd2jHwd6O7/9Pbbc/VnuPetSzj9u3LrzLuRK7uWz/397ZxMjSXLd&#10;99+LyKyv7umZ2ZmdFTW7JEVT9IqSLa4M2LB3DQM0IPOqAxcwxgbMiy8+08RCMCXAMG3CJx55EGGD&#10;8IGG9yTLoo+CKRs2YS9FrtYHCaSpXYo7O7vbM/0x9ZEZ8XzIzOqs6urKnsrura6p9weqX3VGZUZk&#10;xHsv4r14EfHvftJYZ8vT3uDPf1LLa+F9H339GAwGg+FCO+qaD2D2dD4RIcYy1L8y/IvfR5zOGf9m&#10;/xsMBoPBsNU4f6j/G3ztH7zI1xakvvrNt/jdv1seI6f18PP6//DKl17jpe98ly986ZWZfF/5ne/y&#10;2r0v8OKL5YWXXuO7/2HuN59/Fb7zH3n18w338irffOt3C+fAgjJ8NHX23/i9r73BS6/9a16Ikdlf&#10;v8KXXnuJL3zt9/ijf/T3l9TZsvp8hd/55qt89p++yHeAl157jVf57sL71lE/BoPBYLhY1G145xw4&#10;R4yOGIu0JMvGaIiIOMQnJBGcS0pvgQDl2gAigi0FMBgMBoNhm1DNXjfjZb765pt89WxTmBhf5qtv&#10;vlx+r+6p/w88f49vv3lv9lqRwL1vv8m9Wet61mB+4Zf43Oe+wj95+UnuXVCGc9RJ+zor6ussJ8Hz&#10;975NWQ28fGadNdTny1/lzTdrLXLv3hn3fbT1YzAYDIbLdwAgglOHUxAPyXg8otNN6PZ2GQ3HdNIE&#10;cqHXGZBlGb20Qwg5zgFm+BsMBoPBsHWIGzLV+71vfR1+8z/z/KkZdKszg8FgMDyd0BCQJGUymZCm&#10;KXme470nRuj3BoyiMomPSJ65dYO/eOc+j/Yf0h/soCo4BNThp3H+SjH7H834NxgMBoNhmwYUG3HS&#10;z/f4l7/+z/hPn/vn/P6/eOHSy3ueGf9tnvW2GX+DwWD46DEf6i94CCBOEAnFcX6DwYC0MyDLAzGC&#10;9xTrAsoHqBbru2y/P4PBYDAYtgdpmrK/v8/du3d5++23r3BJ/w6//cYb/DacDv+/YLzwwgvs7++T&#10;pumG19l66sdgMBgMFwtVRUq7vdq/L01Tojr6aZ+RA/fIFcf5hRBwLiVJhBjBOU7t7G+7/BsMBoPB&#10;sF24desWr7/+Ol/84hf59Kc/bRUCPHr0iNdff51bt25Zna1QPwaDwWC4PDjn8N4Xm/fjCzs/SYtr&#10;3W5CjJHh6Jid3WuAUuwFMGv0W9CWwWAwGAzbhS9/+ct8/etf5xvf+AZZllmFUMzo37x5k6985StW&#10;ZyvUj8FgMBguD9Wsv/ceJEFjxDlXRALkuZIkCXt7A6ICpYlfrU+rQgcMBoPBYDBsH8yAszozGAwG&#10;w9U29hddE+dIuikjXyzhd1mWEWMswgG0MvpPb8xiof4Gg8FgMBgMBoPBYDBcTaN/3oaPMZLnOTFG&#10;XL/fwTnHwcHBqR/brqwGg8FgMBgMBoPBYDBcbZxM4p/Y8J1OYevHGEnG45w8z+l2uxQb/SnVbysP&#10;QrGrf3Wkn8Fg2GZUJ34YDAaDwWAwGAyG9Rr7kiSgerKpnyqdTofxJBAIdLqdYgyfJMnM0X1nrREw&#10;GAwGg8FgMBgMBoPBcHUM/3m7vW67hxCmv0mgiP2PmuOTtPAamJ1vMBgMBoPBYDAYDAbDxqFyAORZ&#10;Tp4Xx/olqkq320VchywPxBhPHednMBgMBoPBYDAYDAaD4Wob+5UdLyJc29tDE4eq4pJEGI/HHBwc&#10;4L3He79wxt8cAQaDwWAwGAwGg8FgMGyGA+Dw8JDxeEySJCTOQa/Xo9tLEOcQUZwzQ99gMBgMBoPB&#10;YDAYDIYrjdo6//psv4gwGAyI3RQRwYVQ7gYognPOduw2GAwGg8FgMBgMBoNhA1EP91dVYoxFqH+M&#10;4Bx0OglOBCeKE/AKoq6kggNUIGIf+zz5R6X4AMTyexRQIIqiAsEV/ytx+tvTiNtLtSVdd/5GjW4z&#10;3XT5N/2xOr0qn03mn03nP4za+G3D9Ucr3WP6oxWds4l8+anKJ9OynsARcRqLif1Oik8SUoEkSaDT&#10;9cQwAfXs9nqQgY/Q9ylxnJN6T4gQvZK7uLL3wWk770W01QebC3WoFLwbRQgCQYDSARBcJCMnVJ4q&#10;J0QUQfDiOD4+Zmenbx2ItqCy5vyNGt1mKk+B/Jv+WI1emX54w/lnk/nvaag/o+vhv6cGpj9Wo4Wt&#10;VOkQmToEdFq2fDwGKWZTHx0e0el0eOZGyv0HI4SU3CUEB2nISaa2tERQIUo8mY2dzspKkYE6nEbA&#10;lZk9GRVd7b6KOtrdb3SNtPT6iRQOIKkcQeKmjoGQK1nIyLMxO70+Dk/Icrx3DHr9kv9dyY3bRcGV&#10;Qu+mvrxV6LrzN2p0m+mmyv9V0V+bS4s+bm2QuFb+fVr6z22tP6Pr5r81648L0j+mP1Zv/1B+d5X9&#10;L4GTiADo7QxAHCqC7/YYjcccHAUUuHHzJvsjJeIQIknlzVCEWBr6uYfcRyY+FmsCyql6r+CreGx5&#10;clo8ZvUKiKyWr9ErQEvZdxFCDp0cJDgcQhocPjhuDfbouxR8Ml0H4GMhcCKOqJCJbqX7ZKo/V53o&#10;qfkt15G/wbDNWLf8tc1/3frrqcBaX97NccJm8c+m89+m15/RK8B/G6w8tayFiJr+WKn+5CQaGsEh&#10;eByCTAt1lOVMooKDZDBAel0yESbAWJUgMl1enUwfLEokElyqkQX1AAASjElEQVQsw7CV3CnRK7iA&#10;qJDkHtE5TfYEVFqE+quU6xla5G90jZRiw8lKmLxCUIdQOIRUHcPjUZEoAnkhZZpF4jDH73QQD77k&#10;8mpty7bQtkqnjNlZW/4Gw7bbfLrB8r9u/WW4Gt6Hbe0/1y3/Ro3/ngZs6vj9KrSfm+oQQcq/9XX9&#10;3qeEoHgHYRIgQK/jSJzn6PAQ7e0RJRIFElBUIhFXbrQG0RVrroOLxZp+J3h1RGm5Tv8Cak5NdjbX&#10;6ycnnyq6pHIEKEKIEEIx4V9xufSSQvgENCt8Ats6XGu9RwYs2TTx8vM3GLYZ65a/NvlfBf31NLT/&#10;lfFAPSGVarXnhva/V4H/1il/hivAg7q6/D0N41cw/dFGd0hpOzkFp7VdE8tI+mvpgL5Piuj/YcZw&#10;/wg/hr2ky1EQhmixgbqUM/7VS8XpHuwUcdkSiwD7csOA4OI0ZGNlxm9pOBo22PCPxTKlEJXcSel9&#10;igQHuYPnXrjLWCP98kjJ8TDQ6/rivgjOb3sFtrvdyXrzNxi2GeuWP7fu/nPL9cdaV+ja2Gnt/Oes&#10;DQzbqj/F6v/CdIeUf7Tc178s1/6DfYYHI/p7PfYGA1KBmEGCknrHUCIqgkokKbwHxbO8gteIj+Bj&#10;JI2RECMJUs7SRvKkReFbhPtXs8SGDZb9KDgn5OS4JCGLOYiSechRvv+nb/Det96HEOl1Ozx69Ihe&#10;p0ueBwgFH4pu7+hx3Xa7iZ/BsLnyt27NKVvf/vIUcKHZHlbzBtOg2ycFsuZaqya+RUGI1a53U5v6&#10;7ic/ThCICt2+Y7DbB8nJshExSYEUKCZcp2a8lEa5j4UDIInFRyJ0tDhjfSIBXdFyr8Jc2s7a26z/&#10;Bou8ACJEl5WnRhTHUkRRokT+7b/5VwA8Ho/Z6XYJqqQiU4Hb9qa/iBmjuOb8DYZtRtxg+b8K+mtb&#10;297wdPCf8YDBYPqjje5wc/ZQ9f/RcEK/3+FoGBhngQmBkU6YSA5JhyhxumYrERFUlZjldLs9Hh8N&#10;2fkF6ElKdjDi+rVrSB4ZZzm506UnSkjDAmyHLF0nEePZajFKUeZlOWjL2WC54gvIr3r5muo/cR6N&#10;iiOikyE9L6RplzAekyaOo6MRxRmVylGWAzCkcBqpFMsB2kR9NNVfW/6p7q/nc9b3VfL3rH7/eeqt&#10;KX+Jy9Odc62e33T//DPmv3t/uWtBqvKp6kzeVbuq6sz3SqdVvxcxr+WV7thb8u+y9o2yvH87j35o&#10;K/+N/XPD+zeVvy4fi8q0qO+fSS/vr5ezLmtt669xYLXi86vrdf0zXwcnxyKvtYdu1z/O1Y+IzHya&#10;6q+N/FxE/9wkP03lT5Jkyo9VWRbp9UV9/nnk/2kZP54lv/N9Y/3aefhn3eO7tvUXWrf/Zo8fhPbj&#10;v4uyTxbJ6Dx/zOvwpvFvW/44f/8dZ/rT6urR8ZDn+nc4JOfR8AjtpUxEyVPwHc9oOGT3+k1CNibJ&#10;NTIajbi+d4uf//w9nv/FFwgT+OW/8hn+/be+zeOjYz54cJ+/+tlf4f7+A4KLqwteXhxIUBly89SL&#10;W3i9otse6r/phn+MxfGQhIhqAFG8izgHzgshmwBxevBHtfWflBEnmYcgIOqKaIELpkS5kOc4/PR/&#10;nE6vx1yX3pf6zpnpEMnzYg8Op44op6nHL7xeUdXl7+clWZq/qrTKX6IsTW+6v54eCDP0PM9vSxNJ&#10;ZvKtylPRev7qFIlCIEyvd5PupZbPaDvaxH9NNEzCcv4Xf269sUj+Kn24qnw1yf+y/M+jHyv9Vf9d&#10;JEzL71yCajglJ1W9x6w4Ori6XsnZeeWnbfsReOLn1/WP5rqwPQoKLvHFfl2X1H819m+qK7dv1X5F&#10;f1y0q8OD0ynfhCxeavmX9U9NFAr5ayM/s+15mn/r/FPxb51vYmQt7X5e+b4MGotKIRJIXDrVB1O9&#10;UOOftuXTwJXlPz2H/l1Kqe33tyb+aUORODVaV+XPpvSm8XWl384anzfpD+/TVuPftnSR/Vd3lezu&#10;7PHTd97m9u07XN+7yYsv/gr9Xg9V4c/+4h32fvGTHBwNCeMMefvhWP/fT39Gp7eDd12SpEPMItcG&#10;O2gOt2/Cz98Zcee5HqMRxCWh/ssMUwd0Oiw1/CcjXWr418MdFnuM2nr81Qz/SzT8BwNBtWhE1aK+&#10;ZToTEekk7qSFRRE92dJUpTD6gyv2CqgMqyehBFqlN9G6wYdn4fVlNEzCmemIkvgURHEqxAXU4xZe&#10;r2gMuvL7IYpGlubfRAvdu/r98+9XPW+eflTl8zjUsZDWy1s9N0zyVuUzul7aJF+J+KXpxeam59Mf&#10;q8hfE/825d9W/9UNo1PPI+JdghIh6LRceCF1CeogEU8xFpMprd4rzN23SvtcVPvX9U0gTtM7Pp35&#10;f6Y9ODnRZl0D8GJipehXF1EiZ6ZXg7Ci/Zhp54pvNddL5a+m+5fljyiCa9V/1WnFr3iZ6v359Hk+&#10;btP/XgQ97zik7fOrdiJAKP5MHSPz6dU4Cc+Fjr/WUX9N6Zwhd+ejdXtoAw3/+rj+ktqnSf9U6XXH&#10;3Ck9UePH+u8QJeSx1fi77fhioeFfM7m8T3jnL/+ST33qLg8eHNHt9snznNF4zEGWMR5c48M45o9/&#10;9L9IfvzjH7N381n2Dx7T7Xe4//77OOcZi2O31+dPf3qE954P33lEP60UJ9Oj/erUIwuvV4Ubj8dL&#10;Df9u2mk2/M94/jbQZfV7FahEXZoeHuSoCA6dCVtRVYRInk+qmPIpn8yGJ8qlOiYuIhRsWZh/UyhT&#10;k2NHWjimzhNq2BjqGvXSI0KeJITwotpt1edUbVq1+6Lvm+S423a05aM8z5fKXwjhUuW/bah/21Dt&#10;EMJSufSUywrL5S8igvce7z3OObrd7owOnQ/BbFrK01a+zrMUoh7iPR/2XbVv/Tcz+nfNGxS1PRVH&#10;w8mypaoNn6T+2vJX2/6r6Tiu8yxFqOt359yUd+f79/m+P8rF9VNXeWJqXj6qKE9VndEPi3inbah/&#10;2/HVpfYtcgGh7LrZu6QI8VL1Q/PEblw6Pl/0qY/jUrfe/kfcAqaqodcbIKHHz356iHOO4eEhIsIH&#10;H+xz7bnbHA/H+DRAnpH8lz/8Q37rH/5jBs88wzCL6O4Ovd09DrPAGHh3/JiPf/wOo8OUYT7GaaxO&#10;9ztFncjC69X7dG9cX2r47w9HjYb/Wc/fBrqsfq8CxS1Ld/heB5zgxdUGeDpVCicD5zi7loVq40nX&#10;ao+HSzf8XRmSVTF83VAtHNqtOi5Cu45RY1y6XKZRccVLrt+mgd8Co+IiB1NPWn4RQWvGflzQYdTr&#10;9LLXsBkut/2bBibBLZdwly5frtbIyS3kT2oGyDL90Ob90blV7HMyqloaBJXRKIJ6X3ycI6TpqYFX&#10;/X6XJE0jp7aWS4PzVM40+lWVMOf4mXeCOJ+udXPiEPN2hlVHiuUCMVaNOctzTfXX4PhquwcADc9v&#10;ErBG/i+dVZXeV+fAe/C+KNucfj9lZJR7PWyLLq0M/iktDf/5PXKmjsGWe/REvdw12I2G2ZJ0KeWj&#10;3Whl08cPzf1HG/1xHsP/TNms+E9k+hHn0JIWpZdL5a/G8WG1A7/KQn4Y4nA7A97/8CE7Oz3y4Hj2&#10;2T6PRg6f7tLRMT/52Y/50Rs/IPmj7/0xn/mNv8mLv/43kE6XpN/ng+EE8QkhZHSfv8OHDj6ME25c&#10;21n66k3vfTDOa1JwmqZ715Z0uudp2JZi5a765n5XXdkvTx8NM2B+JrTwEjuEpNtfoCTilEV8dGUU&#10;wOya14oWch3PTG+i1Rr2Ve+v1kAW76jT69XaQhFXua4W0moN/1nP76Tp0vubyh9jGXJ3RnpVzjPT&#10;o7Sqv4tIVw0Lf68aWrffk/KPiEdEpzRNu1M+KK67GZkNQVuVz+h6aWB5+7mk1/icZfLXxL9OXWv5&#10;WZZ/E/838e+8PM5fl1jIr7oTOXYOvEsRUXa6O6XcyHT8ddquO1v/tR/Yny9dq22qprO4gmrE9Tpz&#10;RmxdL1McuSxLX+FSaYzdBn22vH+iaj8VYsxP8Vsj/4heav8cJW0lP038Xen5im+dSwr+9QX/djqd&#10;M/mptPu3yPCvPid8MR5nU/5Z1F/Xx0+r0KbxS1uaJJ1W+Vd7vKyWf71yyzXzG0aLsfvq8t0kn+ft&#10;v+rtVB+nV+1byfnJOK4c5zWMf9vyX5P+lfpufguiP4bDMbdvd+nu3eDhEaimHI9Ab1wjejh8eMwP&#10;/vf/4fv/478jf++37uknP/trfPJX/zrPfuKX2LvzC3T2rpNFYf/wiM5ggKrQ6zsmmS712TR1vGmD&#10;Qy/Pmw332GZGsaVHb/2G/yav8Zdijwc9cRDUf+6AvGFCIjRNSMf2nVU7x9HigWJFmxx6TRNaIVs+&#10;sCvWAC9O13M5zs4hfCvmf5504Xz3V2udtVhfMu1Y5v9/UhoDS9OdJGixEHFKxSlSLAyjk3rElbOr&#10;pQ4Xd1LuNFnPgN/o+WgT/4V8eXqeLZe/xglJbXb4t5F/VVo5Ds/jWFzmmJOa3MzLjzhl0O/OyE9d&#10;jpRm+Wlqv4vkj0VVORnPXq+3R6QW8bUm/m6cUGrqI0LdoDvNr5ft2GxyjDfxp7TU/96lhQFT6nvB&#10;4zw48SBKJ5Vpfdf1/3n733VPzFz0BNU8r2QZpwx/1TA1mNo67psM87bUOb9UyJZNHEa5wPrf0P61&#10;aamNnGt8f3YmbQ3/kwk6v9ABPeituf+R5TxR6feYw2gEu7uQT+DoKPLen/8ZD//vn/DWD7/PD37y&#10;Fslv/LVf5X/+4If8yY9+yN/+/G/id3b52Cc+waPjx1y7+QyPJxOG4xFJJ22ceT9lmNYV54xhUW30&#10;cPp4GKe1+6ZcXn31RCmVvMy6AUTdyf24mTymZa68JBJhOntzYnqq1j0ps88orheWmcoEJJzMRmtS&#10;bFRU88LE8vSDahfO2RetjmMow9xVivxxRHEEKXbHLX4XEAqhEZKCua6oR2+p4QWlYne1410Kb5rX&#10;TsE7kpXtVHjuoxuX9SwojiBFHZ0nlGcVx8lFhI0vW0OUN3g2Go+7k3ahRk1v1xhqdCHHHa7qMV1c&#10;T4uOA3tyl2F5XOQc/zgtlpZU+5lWMxIRLXYrLp9blLtYA1t0GrMh/sWOvooGDFcYl3mcX8lQs/1Q&#10;yddCLA1Gnenry0VOJzMm0z5hscdfVRsi8paHmrbVf/P1N78cZ15/zeeX5/nCdZYnhmW7PRIuw/F+&#10;nn1Hpv2dc+WeN+s4tWIxKy7Wzywcn3mXTn9XLNWI07EXIuWu6sxw8MwYrW3/1bZ/1ovfo6bOp3X+&#10;nN+n4jz973onZi5HTuph/fPHIc6H/LcN9f+ojmtetf8IrTlgs0P9nV7ucaxNaJTPuWMn5/ebybPs&#10;UsvfPL7QpXwRYyRNU4bDITf2rnN4+IhOp8PBw4ccvPM2P/qDP+BGP+HXPv4Jkmf7KX/rM5/i4dEx&#10;b/3X32eU5zwejxiOR4wnE3ItjOzK+1EW4ZQ3a/GbnBh+Kg7Ul2v2FSQvOgVRTt5n1nAXSuO6NP5c&#10;2CHiCU5RycuwmfLVo8PHpDCQq40BKH4TXUBxSOyWxZoURqZkRTlKo15iWhidWptakByVYvtRyfdQ&#10;UULyiJA8BhnjVEhCDx+6uJAWhq3kBB8I1S6+sbjutBq4FY4HrzkCJCEBTcmlSy6OcZqT+6w0fMck&#10;GvHRkcQeov5SDfe044kBxpMhgqfX76BRGE+G9Hs7DEfHaBR6/Q6CJ8vHoI5ON0HwPHj/Prdv3SHL&#10;xwz6uxwcPuTa7nXe/+A9dnZ2QB1Oy2OBJAP1uHyvaHN/UBzmF24U7ZY+ADdE8aDJybtvKC7iHPuN&#10;x6r8CUwmE27evMm7775Lp9NhZ2eHw8NDBoMBAGma8sEHH/Cxj32M+/fvc/v2bcbjMcPhEHFKkpTH&#10;Oc25A6oTI6L30x0nqj0lkghei8F64XhUgsuJLpZrukvPsYKPHlFXhpSWXv7KiQc4PEsORVn7Oc9t&#10;0Xbgtm401f9oNOLOnTu8++67eO8ZDAYcHx+zs7ODqi7nPxGS1NWM9mQ6Degoj4EjFtykhQMYTSGm&#10;qCRAjqQjkMnpQaCedPwzi6g0zruw12oYXPbATi95je+FlFFYeNzheY+ruvHMde7//D3SbsLu4BoH&#10;R4/Y6e+iEjk+fMzNWzcYPR5zeHzAndvPETTn+PAxSdpF1U15RRYMyKVaQ0osJ0zqky9Sjosqboq1&#10;CQxHJMHFcmKmGk+UExcqsXBuqS7VfxvftT3lm7eOx2Nu3rzJhx9+yHA45O7du8QY2d/f5/r162RZ&#10;RpZlJEmCiJBlGWmakiQJ4/EYl6RXwjFh/GdYR/22dUydN39VhVhELCRJQqfTYeA9v/zsM+z2euzs&#10;9vn/7wojzDcFwNoAAAAASUVORK5CYIJQSwMEFAAGAAgAAAAhAPgfR3L1AAAA4QIAABkAAABkcnMv&#10;X3JlbHMvZTJvRG9jLnhtbC5yZWxztNLBSsQwEAbgu+A7hLnbtKuIyKZ7cBEWvKjrAwzJtA2bJjFJ&#10;xb69YZHFhbCeepz85J/vMOvN92jYF4WonRXQVDUwstIpbXsBH/vnmwdgMaFVaJwlATNF2LTXV+s3&#10;MpjypzhoH1lusVHAkJJ/5DzKgUaMlfNkc9K5MGLKY+i5R3nAnviqru95+NsB7Vkn2ykBYaduge1n&#10;nzf/3+26TkvaOjmNZFNhBVca+4Dj66Tl4T3NhnI5hp6SgN8o8s9T2FQZD7zsWi3gesHZTalgMsfg&#10;oqdZwLPFhAWNys8XLXcLWJ6ccSEWNPIYnDz87DDbHwAAAP//AwBQSwMEFAAGAAgAAAAhAHEFvBLc&#10;AAAABgEAAA8AAABkcnMvZG93bnJldi54bWxMj0FPwkAQhe8m/IfNmHiDLdUaU7slSCByBbl4m3aH&#10;ttidrd2llH/v4kUvL5m8yXvfyxajacVAvWssK5jPIhDEpdUNVwoOH5vpCwjnkTW2lknBlRws8sld&#10;hqm2F97RsPeVCCHsUlRQe9+lUrqyJoNuZjvi4B1tb9CHs6+k7vESwk0r4yh6lgYbDg01drSqqfza&#10;n42C9911eEu2m89CNk/z79OwXh3itVIP9+PyFYSn0f89ww0/oEMemAp7Zu1EqyAM8b9680JTAqJQ&#10;8BjHCcg8k//x8x8AAAD//wMAUEsDBAoAAAAAAAAAIQDPNaIWz00BAM9NAQAUAAAAZHJzL21lZGlh&#10;L2ltYWdlMy5wbmeJUE5HDQoaCgAAAA1JSERSAAAD+AAAAv4IAgAAAJaXKGkAAAABc1JHQgCuzhzp&#10;AAAABGdBTUEAALGPC/xhBQAAACBjSFJNAAB6JgAAgIQAAPoAAACA6AAAdTAAAOpgAAA6mAAAF3Cc&#10;ulE8AAD/jklEQVR4XuxdBWAURxdOzqJYcYoVL1Lq/teNuntLlRoVKrSllBZaHBICAaK4Q3F3QhKC&#10;JVggSNA4sUvObf9vdpJlubskF4Em9F2nx97uzOzMt3uXb95+7z3v4aNjvWSvc6kb5R9pmxAgBAgB&#10;QoAQIAQIAUKAECAE6gQCrVopLhsniD4v/foNQRk1Mnpy6OIF87dRIQQIAUKAECAECAFCgBAgBAiB&#10;OoEACDxoPOfzf5a+vLb9OXTrsGHYhcMHD562iS+BXoQAIUAIEAKEACFACBAChAAhUEcQ4BweZB6U&#10;XuL6XlOeepqz/GMp53G4SFucezH/3PmL+EiFECAECAFCgBAgBAgBQoAQIARqOQKg7iDwoPEg8xiq&#10;xPW9dg35c+TISM7y0y5kHThwds+eE5s3J1EhBAgBQoAQIAQIAUKAECAECIE6gQAIPGg8yDzn+qD3&#10;0O94wZwP4VFGRt6hQ2cxjRXLY+uEDokGSQgQAoQAIUAIEAKEACFACBACEgKg8SDzoPQg9tgJks+I&#10;/vYdBw8dOrNm9e45s7dSIQQIAUKAECAECAFCgBAgBP5TCPw9btZXPwVXtqCVHKWa6mTePY9VtshH&#10;AkoPYg96f4no79p1ZMniWCqEACFACBAChAAhQAgQAoTAfwoBTtD37U21Wj0NSIOaqI9WaMuxqpFO&#10;QsIWgeIL08c7ts2xnFpnubjOkr3WLBY3Gzh6ah1qoj5aoa101UDsLxH9+IRj69clLVu6iwohQAgQ&#10;AoQAIUAIEAKEACHwn0IAfP3QwQtFWmNlC1qhLceqRjoBX9eN+V0/YThK0fppnhReGa3QVrpqIPag&#10;9yUWfWytWJUgL9s9fjk1pI+EACFACBAChAAhQAgQAoRAHUIAHD3vYnF2lrayBa3Qls+0RjoBWdf+&#10;+VPh34P14/42RgcVLZ6iXRmZtzoyd02U6waOog5qoj5aoa0c88uI/uq1u+QFPN/pY/KcVrwcnNly&#10;b1Tz+LBmWyc2carm1Al9JAQIAUKAECAECAFCgBAgBGo5AuDoyUcunD2TU9mCVmjLZ1cjnYCs5/z6&#10;Q/bgXwqGDioaPfSJtq1QLoaNzYkclzd1jHyDH0Id1ER9tEJbOc6VJvqO3A2sZC+1p8+wnxu/YmQj&#10;Ivq1/Mal4REChAAhQAgQAoQAIUAIlI8A4+jJF06dzERJFd89LGh1GdGXddK5853lF+kU8k5A1jN/&#10;+Dbzp+9zBv6Q88tAnqoLhD57yC/ygj38EOqgJuqjVZlEf9fuY5j/2vUJa9fvXrthN97B4Ndhe/3u&#10;dRt2YwMfk6a3ECn+dPu5IPupX+1HP5nzez3s501YZbyLbb/sP3DBwg3Ywwu2v+o/UPr4wYdfokgf&#10;q7xRv2FDt6VSHWJgDz/6VKWayCv/s3Trjz/9yYeBDfmsPexTjoYng/GkjoenvkLVaur6uh2edMVx&#10;1QYPGe1aZ/acVajj9lBZ863sJbhCuNWSbtnXmQohQAjUKQRqya8HDYMQqNMIgKwfPZqWkpKekpIh&#10;vvOCbXlx2s8+ohXa8rnLOwEF/+br4HIK1gDSuS51smE3yHraN1+n/fht5oBv8S7l5AWzx0deJJaP&#10;o1JNtEJbTuPxDmIPel+i0d+9JwUsf8PmvRtZ2Yd3V4l+/NRmsOLbTw6yHf3UduAF2777wn/0Q7UN&#10;m/ehbNyEd9Yc22BaQeOmbNuayA8NHzUJe+J2HOAfP/z4q8/6fS195DurVnbFHETh5I9v8+J5b7xt&#10;fOnYPG/Iaz7yWJ+PP+kfu+MATjpk8PDHH396zeqd5XcCNF59/T2pjhwNTwbjSZ3KzqKa9cuZUTV7&#10;dm0uXevN6+PfevN9AO5Up/83Pw8bNg6XI3Y7u9+cxuZ2PJW9BDU+qVrVofj1p0IIEAJ1CwH+t5sK&#10;IUAIVB0BcHSw9sOHz1W2oBXa8i+gvBNPiL50Llkn+0DWz37x+bmv+6cN+DoNXP+7by7j+t99cxnL&#10;/+4bVEBN1EcrtGV/xEVODmIPel9C9PfsS9m6PWnL9qSt2xPFkgQGn9Ddd3s3/3VdApZ2Ypb79eOv&#10;s4sU37r3fuuuG60xrSZ87Yv9qMyb8Pct2xPBxt56sy+oPO/t9Tff40S8tPNEEGsU6WM1NyTyV4V+&#10;qtN2wsRoNF80bxWfy9LlW/BxxN9BOy7ByMG8rEhM3RUNTwbjSZ0q4FCdJuXMqDrdum0rn/68uSs5&#10;4E41ceNJ957r2Nx2K92QtRDeGsew/A7x/aVCCBACdQuBq/wrQacjBK5JBLgx/vDhs5Ut3BjPMZF3&#10;AnYOm73E0V03cFQ6V2knjEszot/v03Nffnmhf3+pyLm+tC2vgPpohbYimeclEfS+hOjvSzwRE3to&#10;R+zBHeydbYDBb+riX7x6WU7ohOntG+Dj4r8a2PbeZ4u/0bazlXV7Q5TxX/pgv9iwpMTEHlyybBNn&#10;S2tXbkc/K1Zv5x9X/LMRHyXphXiug2+81Zfv+e6HQajJd2Ibex574ulPP/tm4uTpfOdfI4J4TWzw&#10;PVKRyJm0x21ldMVPh/d5C1fzyrztj9+zM2K/NAanU7j9yHtjxuOdJYMpWeGIH3nP8rPIp88POaHh&#10;OhHpvBwTCS6ctHxM5OcFGmhYDoz8vLxznKh8GKWrwPuUplDWjAb9PhyX0pNL7AnmThDJAXe96E5j&#10;c3u/lXUJcIfg9qvCXeHJLGp3nUtfZ+l7TRuEACFQmxHAX2EqhAAhUE0EwNEPHz6fdCC1sgWt0Jaf&#10;Xd4JJ/pl9eZ0VOoEDAFk/eQnn5z74tOz/b+QF6elgtNR1EcrtMWPFdi4yDQOgd6XEP2kpBNxCUfk&#10;BQx+Sad6OZODU/t9GNz6Onyc/mtg2A/+E7/1DfrKBxR//JcaTvTjdokN8c5K8rIVWzn9Ch43NS7+&#10;yPgJEW++/QH2gOjjY+yuZImrYRslPvbQupVsMfDZZ9+iwvc/Dsb28mWbUR8bP/zwW3zc4eGjQrAd&#10;Hb1g8fzV2BgxYgJvy4tTh24rT546C9WCg8JwOmhspkyeIR8MBoAzimP4hu/3pDidVxoJTuE0KnlN&#10;aZutEC4fvGuHfBglM4paINcplY+JHJm5M/9ZtGgtRlVWE+m80VHzJXhx4bA9Z/Yyjjmgc9unfApl&#10;zWjtmpjlS9nyD1ezrEvsCeCu15qP3JOp8bG53m9lXYLHn3wGPW/asOvzft8AFs/vCg8nUnurJRyJ&#10;pUIIEAJ1C4Fd+LNFhRAgBKqFADj6gYNn9+49VdmCVmjLv4PyTjiVL6s3p6O8ExBpdMKJ/plPPzn7&#10;5efyIlfsYNvpKOpzoh+bkMz/joOTg96XEP0Dh07u3Z+yZ//xvYl4T9mTmAIGH92+4anPPky657Zh&#10;LZuWE1V/T+JxtN27/zhvHh41h/HCcVPffvuD3buPvvPeRyEhjDJODZ2+Zy+rJtFKbI8ZN+nJPs9J&#10;VtWEXUeko6jMt3cnJPM64Gp79hzDxhNPPI2e0ZwXeYf46LYyhsF74A3R5+49bOPS6faVnA5jkHou&#10;f8PpvE4jkR8ta7ucJvJTO82IT6R8TJyQAW579h4rq4nT8Di8FVbmfbri73ayeHgkXU23l7hqmEtd&#10;VTha3r/r/VbWJeA3DFabGDluCUzWwxHW+Wr4OlMhBAiBuoUA+xNMhRAgBKqFAHj23n2nE/YcL7Ps&#10;djkk7kEr1lb8Dso74VTeubfSTi4dlXciknCQ9WN9+4K1n/3sU6hxTn/2GYqc5UtxePgh1EFN1Ecr&#10;tAWHF5k5K6D3JUT/0JHUpEOnDrCSKr6fArMPat14eKsmg1s0+6FZc3wctOwsLwMXpX43+wSLwyNW&#10;4/V5wZ5pM5hVmBvp589bgfcN62M50d/PTnlKIme//sbi1SxcuGp3/CV+/17fjznB2rCJtYI9VTJj&#10;S+sBxv7jj0gnlTrke+TVSsilrH/5aOWDcdqWV5M6dGrLh4rhyUeCRxl8j3xUZW1XagBO3bqdZjmz&#10;KwsZt2OQXxGpAsfcCW3XPRVO3O0ldjtydFXOjLbt2FPhHSIfjNv7raxLgM7feYc9iRr29xhsOw3j&#10;Gv6YdAg/BVQIAUKgLiFwDf8i0dQIgauGADh6wu6TO2OPVragFTPkixRU3gmn8mX15nSUdwIWjcKJ&#10;/vEPPzr16ae8yFk+Psr1+lId1OdEX2Ly6Ar0voToJx9NTU45ezTlHN7ZxrGzriZ88PtZMULQWuHH&#10;ucKbo1lYnqMprJrYBA3PJR9DD2cHD/mL09++H3yCjff7fsyZOnTwhw6eQs8S95I2Dh9OlbZj45kv&#10;Ly+/DR6KBUPivpSnn32B9ykv6IoXqS3/6LaytFNq5drWqR95Tem88p0hE8PQBMoWvnP9hh34iEcZ&#10;+/cccxqVvGens5RzSDqXfPBS/fIx8RwZ16HCoo/5Op2U73RF23VPWTMq/xI7XRd8dIu5vPNFi5kz&#10;LhaQ5dwhbgcjv9/KuVJHkk/PnrkYPfTp8xy2XUd4be5hvwNUCAFCoC4hUPInmP8hpkIIEAJVQgA8&#10;e2fc8c1bDqJwFu5a+FGnglYsBr94UtdO3DaRTiEd5Z2AVyQfOweynvzeBygpH3wI+i5n+fjIi5zr&#10;4yNq8iZoiz/inJOz96OlRP9YyulTpzNkJR0M/tTp9FOpGXwD7x9MPBgssvz3Jtoe/HoL258qVkvl&#10;DdPFkvHH0OGclE+bMZcT3yRRIcOJPupI3Gvy1Ehsg8ovXb6W78T29z/+jA1Y9DnPQ5MTJy/MW7CU&#10;UzrUfPb5F9Fz6enYSaUO+U63laWdqDB2fIjUg7ytUz/yU7jdPnDo+NPPPI9nDinHz6MCRv7Mcy9g&#10;zMnJZ/Dxo08+4zPasi1O3jPGz/HhfZZzSDopB2pa5Dx5/fIxce28LGTkffILMfLvIKxV+OWDvp/v&#10;5AsYV7Sxp5wZuYXX7SWuEG2nGe3Zdwjn/XbAT2z5cfRMWWjIx+b2fivrEuA25jcJpoBFDp87FUKA&#10;ECAECAFCgBC4JhEAz9624+j6DYkobiNjgvfzo04FrdCWY+LUSVlN+CnkR0s7YXQaZH3/W+8ffPv9&#10;I+99+Ern9hKnP9r3Y3mR9qMOaqI+WqFt6dVhXYHel1j0jx8/cyE950JazoX0i6yk5YDBs4+lG/j4&#10;5MAdD36z5d7PNt7x0ToUXoG984ZpaMg2JG534BCTZYPpnjhxge88moyzXJQqYHvSpHB8nDl7/uQp&#10;jMvCOj4+mAXdl8qnn32xeWsMas6b9w/4FvZ/9PFnWzfFo8+SoV7eId/ptjJ2QleDHtBnXHwi70E+&#10;GPm21Hn5G0kHj/b/agBvGBwSmpBwMGlfCm+CYfd5mrkWSDMCJeX7eX1eTX7SnXF7nurzLAi960l/&#10;F5+TYO7y+uVg4tp5OcjwPjk4uBAY5/GU8+zqhDLnCrbGmD4XO10Rk2Za1ozcwgug3F5iTzCX3xgL&#10;Fy8H2kcOp5YzNSe0Xe+3s+ez3F4CqeFPPw/CPSxdVk8GWbfriN96KoQAIVCXEMAfXyqEACFQPQTA&#10;0TdvPbJy5R6Usog+P+pU0Apt+XfQqZMKM+NKXZV0Ai6ddpETfZQD73xw5N2+nNBjw7VIh1CTN0Fb&#10;kcyXUHrQ+xKif+rk2ZyLhazkFmZfLMi5WFCO963ToZxc1BfbsoZsgxvjsZGZmYcNvMt3Om2nnkpH&#10;nTOnM/jGwYMpa9ds5j1woT+s5hcu5KDV2bNZBxNPMJP5oVTep1SkM0p73FbGTrR16kHe1rUf+Vnc&#10;bmMkKcklOpNTJy5kZeVL1TBsPmDsl/eM/WWdNC3tIpqcP5/teq4TKef5yOVty8HE6VqUg4zEdHnn&#10;uBBSZX5R+AUqB+1yZuQ602Mpp8q6xBWiLd08HApMX97ELRpOY3O63wC40w0pXQKpIa6v0/3myTjr&#10;ap1c9iNAhRAgBOoSAuJfbSqEACFQHQTA0dduOPjP0niUsoLf49ASsYJU8BGt0Jaf2pNO5J3zfmSd&#10;MGbLif7eV9/a//o7iW/1PfB2BQV1UJPVF4l+KRtn4wG9LyH6p1PPabU6lEKUIp0WBR+L9IVFer6T&#10;H9Vq+Uc9qyZusD1iZV4T26x5SR1Uq3QZMy7opZdfTUw8grZbtzHjN7Qxhw+crEJX1MRDBCSi72H9&#10;alajS1xNAKk5IUAIEAKXI8D/IlMhBAiBqiMAjr5yzYH5C2IqW9AKbfkXsNqdMFINsh7z8jsonLt7&#10;UlCTN0FbPhKRmetA70uI/tmz5wxGs9FoxrtYTNg2Gk3YEPeLHw18m1UQj/I9l3Ze3ra0jlTZs42c&#10;nNywqdGw4oN9fv3Nt9Onz4bt9vTJtJIzetYJVa4UAhLRr1SrKlemS1xl6K5Cw9JvsfRTQBuEACFQ&#10;2xG4Cr8MdApC4JpHABx9+OjlUdO2VragFdpyfKrZiUi/TSDri+5/Daw9/tW3419716Py6tuoj1Zo&#10;W0LaReoOel9C9M+fO2+12axWm9Vmt1ntVhQbCl529mbl79Ibr8aOijWlF6uGPawV666KxWw0Z2fm&#10;HTt8molejp/HdpW7ooYeIsAFNh5Wrn41usTVx/AK9VDVb+0VGg51SwgQAp4gwP9kUyEECIGqIxA1&#10;ZwOn6ZUtaIW2/AtY7U4YFUcnnOtXtqCVOBLxJTJ50PsSog8jf1mCJNpPCBAChAAhQAgQAoQAIUAI&#10;XMMIpF24wGm6VPoPnIBtvPONsgpaoS1HpkY6yc3J4VxfKvPvZdt45xtlFbRCW/k1Ar0vIfow72Nw&#10;VAgBQoAQIAQIAUKAECAECAFC4BpAAPT+EtHfvGU/FUKAECAECAFCgBAgBAgBQoAQuAYQuIzoh4XN&#10;//nniVQIAUKAECAECAFCgBAgBAgBQqBOIwBif4noQ7C/YOEmmPeHj46lQggQAoQAIUAIEAKEACFA&#10;CBACdRQBUHoQe9D7EukOEf06eiFp2IQAIUAIEAKEACFACBAChIAcASL69OCCECAECAFCgBAgBAgB&#10;QoAQuAYRIKJ/DV5UWssSAoQAIUAIEAKEACFACBACRPSJ6BMChAAhQAgQAoQAIUAIEALXIAJE9K/B&#10;i0rrV0KAECAECAFCgBAgBAgBQoCIPhF9QoAQIAQIAUKAECAECAFC4BpEgIj+NXhRaf1KCBAChAAh&#10;QAgQAoQAIUAIENEnok8IEAKEACFACBAChAAhQAhcgwhUhuhHn88VLnvlxiddlaVSUmweP2/u8ktp&#10;vKSdwmXDwCDzzkeyam5biZeQTUTelbiHt5LNMWWldL3LH4CsK6l5yRic7piUFKfzXjrj5eMZjZql&#10;83UdbRVyma3EpdPHRru9g9nsZJO9Qnd5lS7Hv3sRy0TsCkFE3RIChAAhQAgQAoTAv42AC929nH9W&#10;cnhib25YlpuzlMXT+BnLZWtlnWV0bGWJvpyPMjJaHtevEYY6Onb5cUE4noJJShsl25eo+SVoIuP1&#10;fEhuW4lIyTh0KWMubcUOlVwMGTMucwDOo7oECDrkY768lEX09blOVBtnz9M7r0aqwO/lTdCnmyFV&#10;8n6t6hiqdDn+tYvI7wF2EV0XZlVF4Kosia/S1aS5EAKEACFACBAC1ywCLvSVcRj3BtyK/+yirXtb&#10;qitJZszTyewr7788ol/mWapH9GOHlz+mmiH6IMelPP5Sh7KdlxEvoMAru23FqZuQezz3cg5d2orR&#10;a/40QL5yqmgA0qgum6/bEZZF9HNjS9cn/GvDLli8y2OHOkwxq3Q5aulFrPhbfc3+9tXhO5CuGiFA&#10;CBAChAAh4BkCbnUfNW74c0OSyyK3Hlj0y/4DXR2L/uV8mpH+0hezHHPDOV6SuV3a4369Anbr5vmA&#10;W/Zc5hIiJeWSmV86yyXgIlemlOpzLn804WahVmrdr3gApf1Xg+gvv6Q44qjmsj38rpJ3ewlk+fOd&#10;CoAV12PyS+N0o8vWiJceJLkurmQjYaPNTWF6KudLWYmLCJN5+ZejDDyv7EWUPxq7bOHn2a8DUWFC&#10;gBAgBAgBQoAQqNMIVED0XUiXWB8W2xKV+SVZe7n0zK1FX1JeuGFuIls7XsLoZIS5AhJYTaIvcUR3&#10;opfL5nCJTTKzuudPQNyyPZGBLS/F9NIzEUmdUj7ndgLXnabl0iA9J/ri2kam+nB9WFOmRX8545el&#10;3JqPxw3Rly31LnHQCoF1r0eSWZ3Luoguy4zLhlQZWX/VLkfVWsl+XKp0EUse5rCvq+d3aZ3+RaPB&#10;EwKEACFACBAChICEgFvpTgkFd0e6RCNpCfO+JHWpiJ5dMq1eMsaW0ne3zE30dSxhJlKFis5SXemO&#10;e88Adxbuiq3dZVhMyyL6l2FaQpEvSZQqwxFdhU2XibMrQfQv+fLmxqe483Ath+gzWZHkXcBWC+6J&#10;vgu9rhywbp8Kld4lFc70siGV7zJy+dWs2uWoWiuZ38WlBw4VTu2STOhyR4saf1RHv6SEACFACBAC&#10;hAAhUJsRcKHgl8znZdIJFx1EhfTM/XMDV3IlMbfLNPolro8VnqXaRN9Jey0tSsSByk/vjJrHNLFs&#10;i747MX2pkqQSHNGZfIssXza8SnBEObutnEa/RKLDFmql43FD9CVPYoZzyXMMT4C9rI4r8qW3jlsX&#10;BeeL6GLm9+S7WrXLUbVW4niqfhE9+M6QBJ8QIAQIAUKAECAErlkEXOjrJeWIW9JVJlOSR6p0YV+u&#10;RF8mDJEHgSwlpZcR/ZKgLx6QwOpJd6QnFOxMci2+W6JfjitxOQJod36cl6Ej46mXosq49/4suSnl&#10;zS/X7bgLtOK2q3L7dxLWX6LC5Vn0SxyIV8oDfZbNqi9Dvlxg3V6ay9h51Sz6lbqaVbscVWvlNlqO&#10;xxeRiL4nKzeqQwgQAoQAIUAIXKsIOFFweYByN+zc1a7tmUnUPdGX+LMLqb5cRFPiEul2PJdfl+oQ&#10;/UsiB3n4HfY0gZP+yyimk8dnJWhiWdEtneRQ4OjyAEZlx3O87JJc1uqyAV9ae1QmvOYlEVFlwmuW&#10;oCFCVyrzcrXoy4fnTgTmJj8ALrYsMtKlS+OW6MuXkpdaOTkeeHb7unz5q3I5youReuUuIrtR+a1F&#10;4TWvWWvNtfrHieZFCBAChAAhUH0EXNizLLymOzbr1qIv5+UVLg8kMQKX4LtnbjKNvmjIF0lvxey6&#10;skT/soRZ7lJKgSRJ8vSSHEml1SS/YPe6HfcBW9jk3ToUX0qYVTpVp27LdkO+hLjMBZbTystfLiN3&#10;TiMgVpftlLykK5cwq7QHt6tGp+cPzrGM5Pi4BfYSUGV4DpQbdaeE7/IVyPmShF9lryAreRHF1VQZ&#10;l0OW9MBNeJ+yWtXARbz0IMxjgVn1f1aoB0KAECAECAFCgBCoDQiUIaopNeC6sFn3RL8ieuasupFT&#10;HbfMrcKoO+5JS2WIfm1Av26PwZ1059+fUXkpGMimSwgQAoQAIUAIEAKEACFQRxEgon8146PXTqLv&#10;1m/4asJC5yIECAFCgBAgBAgBQoAQqHkEiOjXPKZ1aM3HUwVTwPg6dMloqIQAIUAIEAKEACFACHiI&#10;ABH9/zTR9/AuoWqEACFACBAChAAhQAgQAnUOASL6RPQJAUKAECAECAFCgBAgBAiBaxABIvrX4EWt&#10;c8tNGjAhQAgQAoQAIUAIEAKEQI0jQESfiD4hQAgQAoQAIUAIEAKEACFwDSJARP8avKg1vhykDgkB&#10;QoAQIAQIAUKAECAE6hwCRPSJ6BMChAAhQAgQAoQAIUAIEALXIAI1SfQPBo05+ctvZ376+fTPA0/+&#10;+sORn74+/PN3yYN+OvrrT0cHDTz660D2Lm3wj3iXNuQfBw08POjHvQO/2v3L5/sGf5X4+zeJQ77Z&#10;P+TbxCEDEv/84cCwn5KGDtz32/d7fhuwB++Dvk/45btdP3+3a+C3eE/45Yf4X3/eMWjQlsFDtg75&#10;c9ufQ7cOG7Z52LCNQ/9c/8eQtUN+X/fHkA1//rH+zyHYWD9kyIbfh2z6fciWIX9s+/3Pnb8P2fv7&#10;7wcG/bLvh+8Tvvt2z/ffJv3846HfBiYN+iHhp693Dvgs6fcBh4f+sO+3/nsGfYGBHRz6bfLwAcnD&#10;vzv4Z/8Dg/sf+e378iYln6kch18HHhs0MGXQT8m//JT868+JP/yU+P2gg7+PqnOrRhowIUAIEAKE&#10;ACFACBAChEDtQaAmif7SJ5/c1KV3Qteb9/a6NaHXTdu6dN7eqeOuzl32deyS2KFL4g3d2Dvb6Hrp&#10;I7bdfuzQdV/HTgmd28d3bRfXtU18l7a7Orfb3an9nk4d9nTuuLdzp72duyZ265nY/aa9N/ZO6NZ7&#10;R9demzr32Nilx8Ybe23ofdui2+6eeOtdY+65P/jhR6c89XTkSy9Ne+31GW+9NfPtt6e/887M996d&#10;9e470996M/LVV6c+/8LEp54OevTxMQ88NOque8f3vm1er9u3dr89tvPNcV1u3n3jLXt73Lav5y17&#10;uvVK6Ngtrn2HhI4dMYA9nW7Y06ndns5t9nRuvafL9Xu7Xr+3y/X7OrfZ37FjyQTLn2MJDiIgN3Td&#10;36Hr3q7d47v32ta1x5ZuPdd0umlll9vX3fN07blLaCSEACFACBAChAAhQAjUNgRGj4sNHrNxZnT8&#10;8qiVG0eMOjFhYO4fz+R8dUf2h70y3up67o3uZ/recea920+/e1tq3ztT370j9cN7Tg944sKPT6WP&#10;eCfm237rfvlt4eQVk8ZvGjt2W22bWk2NpyaJ/pIbe27VNDnk3/xYo5ZHGzY56F//aECDc/4NslSB&#10;uQqUeuK7VMr/GHhRGZBXv0Fug/qZvpo0pTLdW5Wt8M1VB+T51M/VNLqoaZLt0yzdp3mqplmypmmi&#10;T7M9AS32NW135IYeR266e+9jz+zo+8mm/t9s+2ngriF/7h01OmlCyOGpU45EhB+JDE+OjkiODD80&#10;dUpSSMjeMWN2Dfsr5tff1n3z7fKPPl3z2ltb73poT+vuB5vckFjv+n2+zZM0TZN9mpzybXrBr1mm&#10;X5NsTcMcdYN8Tb08dcBFpTrTywslR+mV66vO9/PLVfrnKgI8nmMJAtnKemm+jU4ENk4KaHygUes9&#10;jTvEXNc5psM9NXWNqR9CgBAgBAgBQoAQIASuAQRGjImdHLxl4Ywd24KCDo7+6czvb2Z8cFPGp7ef&#10;+a5PSt//Jf347o6Q4JUhM2b8OXXG2HnRE9ZMDt40OWRLVERsRNi2sNB1k4JXThi/ZOQfU0cMGjdx&#10;yJhj0/44Nf7jE789mzLio90/f7Z6fFjYyKUjRl9TAp6aJPpbuvVK8Wl+0ad5rn/ji771czQBWr96&#10;Fv/6DnWAoPKvZPET1H5CQKAQEGDXaKwqjUXlZ9UEGn3qFfvUz/dplKFplOLln6xpdLx5+9Tut5z+&#10;36NnXno17ZNPC34aqB06zBAdJcTHCQcShSOHhePHhNOnhPNnhPSzQvo5If2MkHFWyDwnpJ0Wzp8W&#10;zp4SUk8Ix5LtiftMO2MtGzYUhE5K//67C598dPyllw/f92BS1577W7Q72LD5ycAm6X6N832u0/k0&#10;MmnqW1WBdqWfTal2KFWCj1rw9xH8/dmYlX6VnKm/Q+1v9a1f7N8w27dRXoM2WU07n2jY5XDr26+B&#10;LyRNgRAgBAgBQoAQIAQIgWoiEDY5ZuWsTXv+/iX1t9czP70t461Op359LenrlzaGRs0ZPSd87MpR&#10;Y53Y+Za/R62ZNHXzoMFTP//i919+Hf35lwPffveTl19+6+mnX7r33gfuv++h++9/uM/Tz7340itv&#10;vPn2xx+8P+DTvn/3fz/6lw9Xjh6yImxO+MSN1RxzLWlek0Q/oUfvbN+WFlUTgzJQ7+2j91YZlUqr&#10;Wm3TqGwaZRWKydsbxeajcdSrZ2nQsDCw/nlfkHvffX4BcY0axbRru/vu28++/5Z+9DDHinmO/dsd&#10;pw8IGceE7JNC/jnBkCeYtIKxWDAVCdZisWgFc6FgzhcsBYIVOwsFi1bcKBYsOlatOF8oyHTknLRl&#10;HbalH7AfjbWtX5QzftjhD97e/eB9e3v0ONzuhoOB9Y+qfNN8Agv86+sD6psCAsx+vgZfpV7tbVR7&#10;W3yqMk3g4/DV2Hx89UpfvaaR1r/VBU3rlOturCW3CA2DECAECAFCgBAgBAiBq4zAuPE750VsjI2M&#10;PP7jC5n9bs18uV3K4Pdif/9x/qSlU0atgGlfPp5R42P+GLo4KGTZF18Nfufdfu+88/5jjz350EOP&#10;PPFEnyeeeOrhhx99/LEnsd2nzzNPP/3sM8881+fpZ1GeeqrP448/9eijT6Dm/fc/cPfd99511z13&#10;3nH300880a/ve+P/Cp46ddOIMTFXeeI1e7oaJfo39sjVNLV7N7QqfOxKtV2ltCq9LUovi9rLrMG7&#10;wqzxRrGo8V7yEdviR7zjKHZeOoo9Ji8vo5fCqPYr9q+XGVjvRL36idc12t+p/YF7bk9586X80X/o&#10;Zk+xrFko7N8qnD8kFJ4TjNkOW67Nnme15ttMhXZzkd1cbLfo7HadzaG3CCgGq1iwYRJ0Rkex2VZs&#10;s+kEu5EVm0GwFRntF7VChkHIFGyZgu6s/dwBY+xa7bRJGb/9cLrvmwfuu2t/p06HWrZKrt/gpF9A&#10;hl9Avn+A1te3UKEs9PYyqhQWcYKyOUqTujTHUhxKpmxVeztQVN5WLyxsNEXqhhnqZqcad67ZK029&#10;EQKEACFACBAChAAhUMsRCA7a8U/Emn3Bf1/4/O7Md7qe++COPaMHL504d8Lo9U4jHzUudnzI5j+G&#10;Tv/muyEvv/zms88+D7IuEvqnnnrqaXx87rkXpPL88y86FX4I1cD7wf6xBnjySbYqQA/g/ffec/9t&#10;t93xv/sf+OCDL4InLh8fUlf1PDVJ9Ld07pCmbGBW1DOp1VZfpcPf2+4jsnyVAsWqVFlUSlaUKvGj&#10;2qxSYVv8qBI/KixKHEUdVhl7HOp6VmWDfK+A0wq/5MCGh27ocOKRB7K++1w7Y7Ixfr1w4bCQe0oo&#10;OCfoMmyGXJtJazHpLEa9Sa83G/R2k8FhNtgtRrvVZLWbzILZyIoFxSAa8IsdhmKbXmfRmywGu83k&#10;sJsFu0UQrDqTNkeXrTXnW+w6QTAIgk4wXxSyT9lS9hh3bSycF5n9+8CjLz4d06nD9nr1D/o1yK7f&#10;zFivhVndyODla/b2MbMJslI6R2lSWPaUzBF1UEo/qqwqhU3hZff2sinZUkHrG5AR0ORUyy61/KtI&#10;wyMECAFCgBAgBAgBQqBGEBgftHNx2Op9o39N+/SOrLc7n/7y0W2jRs4K+mf06B3O/H5sTNCEjb//&#10;OfWjj78GO//f/x4ELwc7B7kHX+f8Hpz+hRdeevHFl1FeeukVt4UfRTVU5oyf0330A8aPDh8TLf33&#10;3fs/MP4XX3p91Ni5Y4N21shkr2YnNUn0N3TpcMGngdknUKdRFWu8jGD5vqI9G4ReobEofCxKH7MS&#10;GxqzUm1VaKwKvJcWb7GCwsfs7WtW+BiVfnpNvWK/5pnq5scUjY82bnf+3ocvfvmVLnyKY+dGISNF&#10;MGdb7HkGoUAnFBULRp1gNdrtJpsDXN6ktZuKbQ6rQ7DbHXb877AKDpPgMAh2ncNW7LAV2S2itR+m&#10;fqvBbjXbbaglvlDdYTSYC7W6Ip1RhxWAzYqFgUkwmwWDTSgWHAVC/lnh8K7CxbPO/vLj0Sf77O/Q&#10;Paley1Pq5nma6w2aFiZVfROmwCaImfrgyYbFW2311qBwBPj0MXf27o354iiqqWzeXg6VF5ZGJl/v&#10;An/NhcAGKa06XM37gM5FCBAChAAhQAgQAoTAVUZg5JjYWVGxcZOCzvd/MOOFtmc+vCN21J8zQ1a5&#10;84jdOSF02+AhoR98+OWDDz4MmQ3ewcVByiVBjkTxObN/+eVXX331dam89tobUnnllddQUAHVOOOX&#10;033O9WHdR/+Q/XAD/6233P7KK2+PC1p5lSGq5ulqkuhv69o1x6+hw7eeUaXSKbwNKiZbNysVIqf3&#10;Nap8DWqNQa02qWDCV9qUSrtSafPGUaVdpbaD+3qpLd6+FnUDo2/DLHXAEVXgjoAW29rffODhl7L6&#10;/2ILny5s3ymkpgr52YI+VzDmGS0FWntxgcMAxT04uBHWeIdgtQhWA1i/4LALDgcrdkGwCQJs9Yzr&#10;Oxx6u11vt+nsNmyb0UQQHCi8Jog+Fghmu8lkM5hsxSab1mLTOuyikN+sB9e3Q81fKOhymDvvgf22&#10;RUvSfxmS+PgLWzvcvO26jgcCW6f7NNRrAgwa3yK1Rs8WM3DV9bF5q23eMNtrTEoVilmhwn6bQm33&#10;RtGI7yq7QsGIvp+31ceryFeZ6eN3smnLal5aak4IEAKEACFACBAChEDtRGDSxJgN05Yc/+WNjJfa&#10;ZL7Tee+wnxbMiBkzzo0gfuSYTaPGLHj3/S9hvIeGHvqcRx55DBZ3cHG5FZ+b8MHdweBB7sHpX3/9&#10;zTfeeAvlzTffdirYiaMoqMYZv2Td52IebtqHgl/i+lhX4Ox33H7Xb0MmjguOr52ouo6qJol+TMdu&#10;ear6gjIA5NUGNY5GbVQpTYzX+pqZm6mmyEdV7KMwQKmv9rKrvAQVxCreEK441CqQfosCC4AAve91&#10;OQFNjgY22tTs+n/ueXjb979nLt0gpJwVsguEXK2ghejG7LBawcfByS2CzSLAYM/4OoodfJ3zeryD&#10;v4svxuNLC47Ii7S/pGppA5B+m4OvDZh2R8+KQy/YTQ4re1Jg1At5uUJurpB9UTh2snj5mgO/DV3y&#10;1AtLOnbfXb9xVmC9vAD/bF91gY9ar1DYVBqbiqEBX2SjCsocLyOcFhQKu0Lp8EZRlRalzcvbAvWO&#10;ygsevQVKdVqDJnXlHqJxEgKEACFACBAChAAh4CECMyN27AkZlfFhr/SnW6UOeHpt0NSJYze4bRs0&#10;ccsvg4KefOIZiGdgwn/ggYdgXwfzlrN8bsWXKL7E79966x2Ut99+9+133nvn3fedCnbiECpgAQDS&#10;j1ZYG3ADPzftc+E+uD6362NpAbs+uD6WGb173/LZFz+Om1A3ZDw1SfRjO3TPUwYKCj/BSy3AaK2G&#10;AkdtVGrMKj+T2kevUel8FDofL4OPl1HjBa4PUuvwV9n9VBYWXUdh9a+vq9ckVVMvKaDBkZ69znz4&#10;Uf7cRfpjZ+wFkM8wm7wD8hmTDVTdZnWYzVaQbsbsJR4vWuUZxZex/MsYvGcfHOJLFPyw0+JBgUj0&#10;IdVn7wa7w8YWAVaHTm/PyxdycoT09OL9SanzFiT+8H3crTcdatYoJdDvXL2AgoYN8hQKHTi9r7/d&#10;19ei8DIpvQxqL4PKywQ2r/KCp7INdN9LJTC6r7Z5qaxeCgfE+mplsbcyK/A6D78wVI0QIAQIAUKA&#10;ECAECIFajsC4oLjlMzccG/pR5kvtMl5slzjsu/njZo92F9Nm1Li4kWOWffLpDxDM3HLzbXgHxQfJ&#10;lrN8WNzBxcHIuQofVnlO8UHcGb8Xyf1773/wft8PUfp+8JG88J3vvtcXdTjjl+g++kFveDggqfYl&#10;rs81PBgJHiz06nnThx9/M74ucP0rTfQ1BpXG6ONj0GiMapUJgXTUjOXrfVjBBhT8drXKofIxqPxy&#10;1PWOBzba36LV0XvvLBzwlW3ZQiEtvYS1w1FWZ7UbYMhn1B5me9j0bXbRhC8j+iUyHRjtS835nnH7&#10;y2sx0Y8NXB98HlxfMupzom+0s2cC7GU2Owq1QmGBUFyEd3vaBUP89rQ/fjjyxL1727Y45B941icw&#10;2zfQ3KiJOSAQYUbt3t5mBbPo69VeOo2XAT4M0DWpvO3eSiL6tfy3iYZHCBAChAAhQAgQAlVGYNKE&#10;7VtmLj0z4Jn0x5umv9195+ABkRM3ue0NmW5DJq394MOvYMKH4ZwLdeQsn0fU4U63kiEfxnhO8UHZ&#10;wd3B4Dm5/+DDjz/6+FOUjz/pJy98J46iziXGL9J99MNN+1y1zz105Vwf6w0QfYyqR/den/T7fvyE&#10;XVWG5eo0vJJEX+VjVKl1apXOT6P3VZnVSqh0YMk2iky32Bdc31vn5WWGo6pPg2xVYJIyYF+79qdf&#10;e7F44ihh60rhxEEhN8ehMzv0VkFvxbvDLLFsZrx3IvoltnwuzamOUV8k+lhMSAIeGPVLBTyM95ts&#10;drPFardaBYtFMBqsBXmm7Ex74UWhIN22b1Ph9KATbzy/p8X1B/wbnm3QJL9xiyJ/ZBVQWb2hTfI2&#10;Kb3hpqz1hRDfq9jHGyomiJe4hgcVyKJ/dW56OgshQAgQAoQAIUAIXAUEwsPiYqOmpX1yZ/qDzc59&#10;es+WkNBJ4ze7Pe+Y8XGg+O/3/aJb1+7g0AhmD0M++DRYNVfsSLp8J5YPQz60N9yKzyk+5/dg9p/2&#10;+7zfZ1989vkXn3/+pbxgD/Z/8ulnqMMZP2z/aIse0A96k3N9rtfncXi4gAfjwcBQMNTBv4eMGBN3&#10;FZCs8imuNNFX6dQKvZ/K4MeC6FtU3lCtQLuiU3vpNQo45prVgXp1gzRFvYP+jZJu7HH+84/N/8wU&#10;TuwVso8LF88I+TkOrQEsXwDFR+gcKwJg2m2IkQN7O/g8aL/Mol/TRB9GfZyIrRrgswt+z+m+QXDo&#10;LAjBaYJ0iC07wPeLCw25mabCTLsuSyg6I5zfX7xk+pnPPz18x517GjZL9qmf4VNP61vP5BMAJwQT&#10;xDxq70Jfr0I/L62ft87H26RmXN+GZQAR/Wsr6XSVv5PUkBAgBAgBQoAQqOsIRIXF7pk8LuOdG9Me&#10;aHbm0/vXh05DgPwyJhUTOnXDe+/169ypK6gzvF3B8qHIR1xLzvLBrSWWD84tt+Vzls8N+SDrsNCD&#10;uIPBg+KDzX/xxVdfftn/y6++/qr/N/KCPdiPoxLj//CjT9AWPaAfJ67P9foS18eSA0Z9zvWxFOne&#10;rcekye4dDGrJFbzSRF/NUsb6oTChDii+WLzhpGtGFBpVoMWvWa5fiyP1mh+89Y7sn3+w71gn5Kc6&#10;DBfsRecFfbZg0sN+7rA4WLE6wPLNZhuj2DYwcEb0WQjNUulOjRN9LuDhXB9ifbND1Os77HqbzYig&#10;PTYE3zRZMTI2CovFojXpsmzGDEF/Tsg77UjcmfXXkN29b0uo1+ywT/3zAY2K6jUyKH3hmqxXKYp8&#10;vAv9UJhdHx4LTK+vUJBFv5Z8JWgYhAAhQAgQAoQAIVBlBGaEbdsfPDTz9S7p9zc78/kD60Ojx5dJ&#10;8WPHBq17970vQfFRIMeXWD44NCf6XJrv5H3LXW9hd+csnxvyQdZB8WGqh/EePB7M/ptvB3z73fco&#10;3w34YcD3P/KCbezBof5ff4s6qIn6WBjAug/TPvrhXJ9reLhvrlzAI3nlYmwYoRhz860xtTi+/pUk&#10;+mpfo1IFVbrFx8skivKh2NGzyDMqs9LPoqxvUDfJUDY51aRD2iNPa/8aat+5SSg8b7fnGkwZOkMW&#10;wmAipo7dZLUZrFaDBVF2bFZEvBfgC8tFO6DY4N81TfTxjAC6HTw+gPMviD6z63MND/T6jOvb7WbR&#10;T9fgQPBNg9asN2D1IVhNDpPeqtUbspGUV7DmCvpMx5E9BSOHH7z/4dgmkPE0Ou/XMF8TqFP56lQq&#10;vVoJv+QiX1j0mVjfBNdkiJrIok8WfUKAECAECAFCgBCoswjMDNuaNGFo1usdmVCn390bJ0cFjXcT&#10;LpMvIUaN2/T7kEnwau3UofNNvW4GY0YB0YcuX87yYc5H0BtJms+9b8HyJVs+WD6M8WD5IOsSxf/6&#10;m+/A5r//4acff/r5p4G/oAwsLdjGThwC6Ucd1ISBHw2xQgDXRz9yrg/fXEmsXxJw83IBD4YKodGo&#10;cYuqvC660g2vLNFnYeOVXjYkx4UuHxHiNV46qHdYuqh6ZkXjfJ9WJxrecP6hpy3BIcLBPUJhmsmU&#10;VWDOzrfmFdl1ZlGYw5i2hdnyEeGe6XXEmPcWmwPZbs12RrhrnOiXnBLrCDD+UrF/iWm/lPEz0g8N&#10;j92Sb9JnGwovGgu1iLwPD2GE4LfoivQ5BnOuYM0TTh4oDA898PhTu5q0TqnXNM2/Ua5PYLEKabNY&#10;kmCQe+6azGIQqRBbkzT6dTW/9JX+llL/hAAhQAgQAoRAbUYgMjx2b+jYzLc6p93XLOOd7tvHjQkN&#10;3lrWgEeN3Tlm3IJ77rm/VfPrwZLhdAtbPmf5EO1wos99cCXRjuSAi3g4TrZ8Sa7DWP5XX4O4w2bP&#10;Kf7AX3795dffUH4dNFhesOfnXwaB+v/w40BUhnUfpn0oeTjX55J96PXhm4vlBHfMxQKD582Vsmjx&#10;8Dsw6mPwb7zxPnwMaucFuuJE36Jk8fKtiDaj8SpSe+sUSqO3v0HVOE/V4pim5Zn/PWMImiTsjhd0&#10;2VZHYZE1L9eqzRNMBYJNy2znJZHw7TYBch1IdqDZYcEtkesKR+2wujMmXvLigTW5M27Vo+7AgI+T&#10;sKcFoucvT7vFU2qVdIt/IdbB2JCBqxhc36LPs+gKbEadzWbG8sNqhYgn31ygc+QbzVnChWRtxNSj&#10;Dz4W36jlkfpNYNcvUAdYlL4sixbkOkqWUgB0n4h+7fx60KgIAUKAECAECAFCoBwEpkzZtWvqpPS+&#10;vdIfaJb1SvvdQX+HBa0vp/644A2vv/5huzbtYciHOR+2fE70EWaHm/Mldb4UTxPcmgfT5GF2YGWH&#10;rgbqGmhsYH2HKL/Elv/V16DssNMz+71I8Z34vetH0H1UxqoApn0518figfnmvv0ud8yVC3gkos/D&#10;74DoY8AY/8RQ93GE/vWb5woTfZXK5I2A8V4OHwUiaRYrvMyaAKOmcbqicep1HU/d9UTRhKnCsaPC&#10;xTTBqjULekjyi+3WQrsjzyHk2ewIWs8M9rCjQ6gPDm2xwZbPRPE8Q5aonr9E6WuC6DPhDvJw4Wx4&#10;bMAeKYhEn60fxJNZmbmfZc/FMMTnCdD3wLSPPLzFDluxxWY02myI9S8IWrs531ZcaMmz2nKF1INF&#10;0eEHXnw5tnGr1PrNs30aFavrOXzq2Vl+XG+bWmFRIo0AWfTJnE8IEAKEACFACBACdQaBiSExOyKm&#10;X/jsLmjxM59ufvj3T2aElkfxR47dMfj3UGjxwfJ5aB2J6MOcD6LvoTkfVnYWSfOd9yRdPmz5oOlc&#10;qwPiDvpeIcWXKmA9wE37EtfHskES8Lga9V3D7+D5A6Yz9K+wf53Tux3AlSX6ZpXK4I1EUd6Cr0rQ&#10;aPTeSqNvo7yA6481aHPugT7m8ZMYyzcXIUg+TOQshI3NYTaxiJoFViHfBh28SLBhWueF+72WFnkI&#10;zUupsqqXMAtEH7H6jRgFcmLxc8LEz7Jn2UueI7DgmnY7GD+WAOIyAydkrrooeOxgEuwQ7ItcH3H3&#10;iwSzwVFo018Q8lKLlsw/cO9DJ67vciaweaZPQ5N/I4fa3+rlbVcpWVZg5Asj6U6dVSXWzu82jYoQ&#10;IAQIAUKAELgSCIwNilsX/c+ZAU9mPNYUofFTf35x2YSZI8r9Iz5i9MpXXnkPWh0QfUSqQZGb8yXd&#10;jltzPnQ7cnO+5IALjQ2UNoicA8UObPlg+aDsnhjyXZU83K6PTuCbiw65gEdu1OdKfQzDKaY+j72D&#10;8b/19ocjx9bGRdoVJfo+JoXaolLY1QqYrh0+AXpVYIaywYnr2p574AnzqLFC/E4hL1Nw6KGCgZUc&#10;gentIMpGwWQSii1CkZ3RZaaegUldLCWGfG7Ol4LtcHWPlBO3ekQfXVkcNoPDjGS8FoEF0JQT/dJF&#10;hnj60qcJJWfGCFEbtn0jXIgFkx1E31EoWIsEvc6eazFnCMf26cePO/nQU4dbdDiuaZilDLD41Lco&#10;NHZvhaBSCUpkxiWNfm38hlyJn0jqkxAgBAgBQoAQqKMILI5ce+LP9zP6tMx4pGnG+z22jR4ZHBJf&#10;zlxGjds59O/oDu07geV37dwNxm9Xou+q2+HqfLjhwoLOA+dDnQ8JDcz5XLQDdQ3oOFT1oObQ5UOx&#10;A5ZfjiF/0G+/8+JaBzuxPICmH50gFA/E+pJRX67UxwAwDB5nEwPjcTa5egeiI3wMCS0Ph3/rcl9p&#10;oq+yqlQOtcbspbBoApEV61DAdUdvv6fwzz+EpAShKEuwFTNbPgzmZsStBDt2IP0suD7M6SYYyOWJ&#10;b0XbubxwaT4Tz7srVcmJK7aB668BRn3QdcTRR9+8d/Y0AeE8mV2fyfNReFzNUjEPbPx2hOqBbF8s&#10;iMJjtOA5hVUvmIsFROYpEAxZwvGkoglBB+/4337fpmdVDXKVgWbfeoLaR1CqBIWKiP6/9R2g8xIC&#10;hAAhQAgQAoRAhQjMiIg5OPrHzBfbpj/SNP3plom/fRY1ZXv5rcYGben3+Y+g+CD6YPkS0Xer24E5&#10;38kNlwfbcTXnw1lWCrMD0Q4cakHTXW35nNn/NnjI4N//4AXbKG7pPpYJEPAwo/5XX3OjPlfq81Cb&#10;cMkF0ecuuXL1Dif6cC3AxohRyyvE8OpXuMJEX6m2QImu8jWq/PPU9ZLV9Q5275n94wDb9vWCPssq&#10;FFsFIxQ74NQOsHxwfuhdEKwesnfoZmDg52F2ZMb7UofY8ig+Z+ZVe6Ed+D3C5BsdjOgj0KbM07f0&#10;sQKT6YDr21HgFMwKggKhNncawJIAATgNNqsRYfZh4rcVM7u+0Yq52fOFkwezfhl0sONNh/2apPk2&#10;0vo2cAQ2tGp8TF6Q7qgoM+7V/wLQGQkBQoAQIAQIAUKgfASmhCXsigxLf7tHxpPNUM5+es/K6JUV&#10;ghYyef1NPW8By4ffLY+UD3M+t+iD6EtuuJJAn+t2eLwdGMh5VE2eIUsKtgPRvOSDK5nzmWjnl1+d&#10;TPUSxR/yx9A/hg77c+hfKH/8Oez3IX+C8btyfawT0AvWDDDqQ/SPkPwl4XdEl1weZ7Msos+XKN98&#10;N7FCTKpTYcQYJnzAOy+8K2yMGheHUlbPV5roa8zeGosyIF9T/4Rfg8Q27c9/+pF1y2oh74zVllds&#10;K9Db4L7K5C7Mlg8mbIROn/nDwnbugDesyPTLJPqwt/OgODVn0Wd5uHhIH8bbuQ5f9uIyHR7Yh1n3&#10;eXgeZu9nOn6MlsXgh+THLJgsMOnbkN7LZi922LWCTScYIUcS4Gkcv+NMv8/33NDtZP3mGer6xf71&#10;i3x8ihQKs4KIPkl3CAFCgBAgBAgBQqAWITByTOzqmWvPf34frPig+JkvtUsIHjExpKwctyUjR6zJ&#10;n34JhtNt65ZtwPI50efmfLdE3ykbrhRvB7ZzOdHnwXZgZQcFBxGH3Z374IKgO5nzOcsHpwfF/+vv&#10;EcNHjh45ipXhI0YN+2s46L5buz5WC1DvsMj6X/bn6h0WZ1MWe4cTfTxkQAIvnjkLhnwu04dR//0P&#10;hlaHx5fTFmw+esbmOfNWocydX1L49px5K2bO3jBh8r9E9A0KjVkdoNPUP6UKSGp1/emXn9MvmiHk&#10;n7HZL2otF3MtBcUWsw32ewNSzorqdgS7EaPaOODxyjxbQagv59klep1SN9iaJvronqXCFR1/GW+/&#10;3BNAirDJRsGYPUJxSqH2sQuNjHYE4LHDiG8UzMj2ZTObkUnXXoQ4PA5rkbXYaisSijK165envPvO&#10;/uZtU1SBZxWaHB+Nzgf+DET0a9FP2xX6rlK3hAAhQAgQAoRAXUFgZlTsoRHfZjx7fUafFhlPtjj1&#10;0wsLg+ZXOPjxE3Z+8+1gGPJ5DE0nos8F+nKLviTQl+fJAo3m2XBBrHmSLNjUuRuupNuBmL5Ene9i&#10;zucsHyZ8UPxx44MnhEyaNHnKxEmTsTly9BhwfZj5Xbk+wvVI6h08LkDgTgT2gUxfHmRT8sflRB8P&#10;HySi/8HHf1UITtUqTJqyZmpYVFiEc5kyNTwiYm5I6M5yur2SFn2Vj17po/Orn+3f6EBgw+MP3KsP&#10;/ls4sddhzdabM3Mt+bkOoxZ5b40Oi0E06pvhz8rt4UYLQu/YdewTj25ZdnEy51dNsXPZagL8nj8r&#10;KI2rI9H9Uo9fMXcuM/nbRXfdklUBLPwWe4HFcdGG6KDg+rDnI58viD4mY2cLGZ3dZDQX2o05wsXT&#10;2rlRBx64L7Z+vWQfTU69QL2fn1Ek+oLCy65WFnsrswKvq9rdQK0IAUKAECAECAFCgBCoDgIhk+Jj&#10;QydlvCdqdZ5pkfFS2/gJo4KDtlXY518jVj799Cuc5UOXj+JK9OUCfXkEfUmgD4s+aLRTNlyJ6PPY&#10;+Vy3A0m9qzof5nyIc2DLh/0ezB78eObsufMXLJo9d154ZFTwhIlg/1gDuAp4uEsuHhFAps+TZ3Gi&#10;D72QFE3fKfDOZUT/o2EV4lOFCmGRm8MjpkVFT3cqmFfU9CXBkyowkl5Zoq9T+WT7Bp5o0CT5xu5F&#10;A74UtqwQ8k5ZTRlafWaR3VAgOPLsQqFFMCALLkJUslA2MOebjEKxXijUC1oL4/6lUhkumJEXkf3L&#10;ib6TzqeKpF8WwAdcnwf8YWIiJspxmB02KPjhrcsLHkKIBUE1UQxGW7bJnmYSsq2CFtFBzdD6Wxx6&#10;LFzgWMyE/XaDqdhqzBXMFx0n9uSM+GVL706HWzXJbXxdkcbXqNAQ0a/CF4CaEAKEACFACBAChEAN&#10;IrBs2trTPz+f/lSLjGdbZTzVNPXrpxeELvOk/ykR226/7S6w/BvadUCRiD4X6Lt64vKEuG4j6HOB&#10;PvfE5fF2QLUlgb4UVZPrduTqfEm0A7P9mLHjp4ZFzF+4eOOmLTvj4jdt3opt7MF+HIXJH0Z9p4y5&#10;nOhDEcT9cStF9D/8+G9PUKpUHcbyI6PdsHwsWRjLrzjOT40S/Y7dclUBgsJX8EYYGbVd5VOkCTiq&#10;CYhr2ebEq6/a5k4Tju+HOt+myzCa842CtQAKHpsD8fKLbSw9FYzkSFRls+kNDm2RUAiNCyP6LOJN&#10;GVz/yhF9DEYsLGKmzQEvAuYyADkRnAgQfNOOWDq8MIpvEIsYQN9gtGcbHWlGIcfC/IxNJodNbwa5&#10;R+hQcbXAFjLIqpVvN2YL2jPWHcuO9X834cYOKY2QW6C+XuFj8fK2qbzMPsoib2UOWfQprD4hQAgQ&#10;AoQAIUAIXEUEwkJ3HAj+I+P5Nkyr81zLjOev3zVlYtD4CkLrcOY6NmgpjPfcll9TRJ8nxOWeuDxP&#10;lhRYkwv04TvrluhDmQNpPsz50dNmrFq9Njn5WFZ2dmLSwWUrVkVERkPMI6l33BJ9KfCORPRxdp4f&#10;1610hzvjDvw1qlIkvsLKUdN2QrETGeVszg8D95++NHjSrgp7QIWaJPo7unTODQgQND42L28HwsP7&#10;1svza7TNv/Ha+x++GBVtP35UyLkgFGQ6DAWwiYNFM/G6jeXKMoqxK2HMd9isdpvJYjcYBL2R2cHF&#10;YPVSaHyeIotb3Ev1NFfIol8i3WHR8VmUTQjyMToY9SHXgV2fF/axNKi/mCXXbBC0eiHPIBSC9CO9&#10;LkLym8V/4GvA8gCgE7vNqi+wGfIEXbZw8oBuwfTNjz26uknLEw2bFKl9zWqF1s8rN9C7QKUo9Gvk&#10;yfWjOoQAIUAIEAKEACFACFQTgVFj4zbMWnn+87vSn2ya+ULr9D4tTn9075IwD+NF7vzplxD43XKW&#10;XzWi7xRb0zXkjjyCPjxxeTbccoj+38NHBgWHRE+fuXrNukOHj1xIS9uzd9+SpcvAkseOC+IWfafY&#10;O07SHUmj71a6A3ERj6MPjT48caHhGTN+bTWvgrx5JFh+eLQry2em/FkrxockeHiumiT6227skNUw&#10;wO6rtnh7Wb297L71L/g2Xte++44fB1uOpbKoM8U6VpD81sJM9SXctzQrFgtZz4PXgA+L5ZL2hge/&#10;kULgVDV6ZhXFPJ41g9XeIJgRXcfAUn4xlo9FAnsyUCr+MdlsVpvFotfadFohP1c4d9axL3HXj4Pm&#10;9rpje+MWOX5+Bj9lVn2v8w29cjUKnaahh5eQqhEChAAhQAhckwgk7EmT/v5kZeuuyTnSpGoDAtOj&#10;4pNHfZfeB3L8VrDiIxnWwbE/h4ZUrMjH4EeNix/wwxhQfInlV5noS7E14eRaDtGXh9wp36IPQg9a&#10;v2DR4vXQ7mzdvnLVmpmz5kwMnQJ/3LI0+iXOuF/2L8sZ123UnTvvuPuRRx6fONkjE7snVxwsPyzC&#10;PcufEr5i3ISKFTvSWWqU6He/4UKAxqJR2NTeZqWX1tvnqE+j3U+8eHbJKsTSZCJ3yNVh6TZZ7SZL&#10;aejMS46vPDsVf5VI42sloS+L9mN+BsGqEyzQ7kPKb8OKpTQmDyYE8Y8JzyvwzMJisBUVOHJyhMws&#10;x5m09MUr177Rd/X17c/6+xX6eWc19Eq7zhtEX68hiz4F4SEECAFC4D+NQKEWCeLZi1i+J9yI6lQB&#10;gbHjY7dEzk57t1f6Ey0yX2yT8VSL9Le6r5s8w8OuRo+P/2PoJFB8mPPbXN+Om/PlRF/yxK1Qoy8P&#10;ou9E9CGYgXRH0ujznLhlSXcgxYGdnofcAaGH6y1M4OD3s+bMg4wHsXcg0Ieqx23UHaj9EZIfkXyk&#10;5LgI5cnDa5YfRx/hQV977Z2RY8uLfuMhpKgWNX3X1DD3LD88av3IsZX7VaxJoh/To8N5jcKs8nb4&#10;qfUa1Tlv1eEmrdN+GGQ7ea4koazBgg2kwYWixSlGvjwTlktUS88s6v92LeiJTIINRn2Y8yE6Epcr&#10;JSojzI4547IkARAoWayGIlterpB7Uci6aE85dXjE2E033XK0XkC2j1d2Pe/shqpCtVrn29jze4Jq&#10;1loEPLwrKzt+qVtPGlaqsicdXs06NT74Gu+wOmh4PphybiRwwTNnC6ozjP9sW8/xB0SVqlwjkErm&#10;/Bph+Vd//J6AUDtH5cnIr406s2bsTvnrM2bIf7ZlBmP5zY8P/SgqeJWHs4Mt//c/Jkos3y3R51F3&#10;XJ1xpfCa8mxZ8rS4kkWfp8WFPt5Vow8lPRxn3UbdgZctguVDnwOuD0U+6D4ibEKyj0+Q9CAgj9uc&#10;Wa4JszjR55lxnRJmIaUXl+7gQQSSA/wxdLKHuJVfLWp6AnT5cCRwjrHDJDubpDxZnp+rRol+t/bn&#10;FV4WpcLm75fn63vUz//MHfeap80WiuGzCnO3heWHhZQFqncryznL41jKg1deovjOEew95Ev/ZjVM&#10;B9GDzBDtQI3PvAsg7Xci+uD6YPx2LHQcJr1QVCDkZAt5+QXrNx56443EZo3P+CqzAhT59TRahbqI&#10;iP5VdD/y/AtT2Zoe3pFV7taThnX6T2mND77GO/TkEpRVx/PBVHgj6XTm6ozkv9nWc/z/FaLPzfk1&#10;wvL/lfF7clNV6hJ40iHV8RCBsUFxW8OnZ7zXPYMp8tsiUn7mi+3iRw6Bgd/DHsYExf/2+wQ5y3dL&#10;9Lmkh1dziroDh100wU6eLQsyd1eijzj64NNQw2MDNnVo5RHsUh5eE9Z32OAR/94pLS4+wjw/cOAv&#10;jPEPHTZ02N8w8GOL2/udWD74PTqBCohH1YQ0n+fJAr/HAoPH/AHRx3oDOXrhH4xwQFiHcKLPg+hj&#10;3RIyqeJUwRViG8lYfrRblj99VgVJysrqvEaJfqc2aV5eFoVK7+t3zs//SOvWuZ/0E2LiBKOZOaIi&#10;iCaLrcOk9kyeL/4rcv1LvrV1megzAz5IvJX5FYssn8XmvIzoG6FdYsl/4cIrxuBhvrv5gl7nSDuf&#10;MW70nu5djjTwT/dTa319tF6afL8mFd4QVKH2I1AhP+MVKjuRSv11rFTlyo7kStev8cHXeIfVQcDz&#10;wXhyI5Fdv7LXwnP8ay1R9nzKlZqs591Ws2btHFU1J1X7m0dH7Dw2/CuodDKeuz7zpbYIsHO+7y0r&#10;IldUauRrNxwCRweDB1mXipN0B0dBoKfNmIkCMQyYPU+LyxNmQT8DOQ2IeK+eN4HoOznj8oRZINbT&#10;Z8yCB+28+QthXIdR333CLFlmXDjUcuo/eUrY6rXrdu/Ze/LkqTNnzx1LOQ5nXOwJnTIVRF/KpIua&#10;EPFv2x4DET/ib0LNv279xjVr18OFF5r+5StXoWDNgAcLyNtVVsgdGPUnTKoiEZdgZ7b88GlOLB/O&#10;uFPDgUGZiW8rvGo1SfR3drw+00thVmhyfXyP1a9/6v579aEThVS44ULSwhQ7PNmsqMG/jOiLsXVK&#10;djlzfU/+vtWKOozoY4Z2MR2AW6KPtGDFiDXEpPyw/Ytpda1GZtq3GgvXrzzw3ONJbVqc9/MrVvpq&#10;vXyyA5pVePGoQp1DoKb+qlWqn0pVrm2Q1vjga7zD6iDm+WDKqrl2wylYfPlRk8lancH8B9t6jv81&#10;QPRr5/Wt1CWonVOoW6MaOTZuU9T8tA9vzniyefpLbTNfaJP+RLOUPz6KmuyR3y2fLHT5Kcdzce1g&#10;IC+H6OMQ2HxmVja/yiDT2MOJPt6xSDh8JBn7d8bGQd4jJ/oQw/CEWWDPoOyXbpKRo0G133rrHTB+&#10;+ONKMn2u3gFfh6keJnxsIzEWmD1ollt6iP2Q7KNnWPdB92HOx0qgfCI5Y+ZsuA3g7PDExbMFrECk&#10;tLgYJLIBfPzJtyMqKZ13unPc2vKh1omMmjth0tbq3GY1SfTjOrbO8VYbFD7pMOe3uf7iZx/bt24U&#10;CvKYmKU0ICbT7bB4lcymz+3dPEr+tUH0RSdiGdEvdcbFDYRNPIXViwVZc+GbDK4PKT8E+w6H2XR4&#10;79lfvkm8tefpeg2LvQMKvfzSGjSvznWltrUTAU/+qp04mSd54HH2Bia3PeasfEbyfmDHRR3ssVrt&#10;uXkGp5rlEBTOEdGKt3U9Cz9jZcdT1jgrvCIYOcbPx4MZcft0+QS3wsG7nrRS0PHmyUdzMDCpIbax&#10;p5yeMRF+ReSii0rNrvxhe37Uk0uMOmnpRVD+SBPE7YeL7nQWt7hhp9tbrmq4cailkaBniNSdhuHh&#10;aKtw317p71FlbxhPrh365PcVvzqArpxvTTk/PpW9wz25UlW4BBX+RFCFaiIQGZFwZNQACPEzn7k+&#10;82Um10G+210TRo0bF1OpnvclZvDbCRy9HOkODvX/+lvpxkMweyeiv3dfIo5u3rIVRB/qHS7dAW+W&#10;iD7Y/9x5C8S/UOwXdf2GTeDZIPoIpc/VO5/2+xwPCqDeGQCqL1J86PKTDhzkJzWbzSnHT8BCv2jx&#10;P0iLi8cCsNmfPnO2sFA7avRYLAkkop989Bjq51zMxWA2b92GdwTp4ab9tes2oGAVwVN3uep2MOCb&#10;et08fOSsSmHoVNmtLR+JbyOj502c4qmYqqwB1CTR3925Xa7Kv0jlf7Zho6O39S6eGiJcOMUCTtoQ&#10;kIYrdURrPvg9UmMh1iQLPvkfIPqlib1wnxoFAT/JWodV67AYmKDfbkQKLaTbyjqdP2vq/icfOXld&#10;S62iYYFXvfONW1XnpqG2tROBcv7W8gHL+ZZUmW8kHciUJiUdcltfXrMsrgx+wFlyOWepwnjKYYfl&#10;XxGM2XUw8tnJm3s4eLdnrBR05SAANlzWZDnLx0vSzVdqduUP2/OjnqBUVh354PkZJdzkq1C+EzeS&#10;6/KyrDu5HNykRxPyO0HO9T0fbW37HpV/1VxvGE+uHfqs1H1V1o/PlbhS1f/pqJ0/4HV6VKuilp//&#10;6n/pTzQHuc98qR28b9Pf7bkqZGZlJ7VuwyGTyYTkU/kFBQaDEVJ1uVFfku5gA/tB7nHjHT9xEu9g&#10;z+UTfW7U5xE2YdFHgQj+9Jkz4I3Q1aAHPBwAy0fsHa7ekYz6ENZ/8+0AFBD3s+fO81t9V8IeRNfh&#10;aW4hvsdKgL+DssM/VwqfD4s+4mkinRaaHDx0GA4Akjofonyo87koH+8Q6DsF1kTgfB5B/3//eyh4&#10;YtV1OyzGjotiB7b8aTOWhE6tgXidNUn093TtmOtTP1/TILVVq5SnH9NvXydYYblGAlkLEMSlQsRJ&#10;UHxsQ8hjtJgtdpj2LxF9dmXknrl1KrYmH7uYS9dFulP6zALWfoPVbrAz6Q7Lp+uw6+1WE8MEmYEL&#10;tDvW7n7z1SMtb8hXNclVNDrTvE1lv35Uv/YjUNbfWj5yWOMkggh7Ht8psR85Q3LlxPI9IF5yKNye&#10;1C3L56RNaluF8VSZ6Jc1nioPvqyboVLQuZJaeXMnzuras2QXr9TsPKfyqCk36DqNx5NLLBmDpaHi&#10;xpOYn1z0Xz5uTqqhauImPxdGKAHi4WircN+6nV1NfY88vxUrvGGchlSp+8rtV+kKXakqXILa/+td&#10;d0cYMjF+f8gIZr9/pjmj+KIo/8QnD80K21zZSUXN2AXeDO6GFLOxcbtwU4E0u1XvYCcYcKFWW1RU&#10;DGs6aibs3gt/XITfgW6HS3ecLPpy9Q5YPpqDweNcMMCDi2NRARoJn1roZ6T8uNyoj8xZqImSmHRA&#10;/CtmhfGex9eXhPiSqy72wJQvfYRdHzM6knwUDZFUiwfuxBJCiqqJdQVPiMsZP3Q7khsuj7cDB4Mf&#10;Bw4fMaaKGvrIaW50+bDlTwlbOja4in06XdaaJPo727fN0TRKU9c/2L5d7sBvrceTYL+2WostiCyP&#10;PFgC+CwTTGEDEeWNVgss+jzLreiiy15WiwU5pXhYHpY4S1wV8EUC64EtE0RxP9YMNqSewlMBllSL&#10;fxRXDSUvfhT7cb3d1rkUsd/dltSP9AhCOgs6lMbAT1E6EjY1TJCpcZDclxF4ng73EvPHLM1Wh9Hq&#10;MIv6Hjwp1wMHtvRBL0Wm1IPpk4IOd7/tvKJJlrpJSrPWlf0GUv3aj4Dbv7XSsCXDXjlCHSfzKv7S&#10;SzISbEh/+OXSC9eTuv4ZBr1zZVFVGE/ViD5GW/ILUMZ02J+T0ihMHg6+QnZVIXTAU4IOJ+VLLy4d&#10;kfbLNTzSThBlaZ2GJpWaXYXDLodwy5/keIiS1Jv8lsPg+X45fZdqAjfpRPJbTn4fVg03+RWRa6Uk&#10;TDwcbRXu2wpvBoyhyt+jCq+p0w3j4bVze19hp5z9l7/gr/IdXuGVqsIlqP2/3nV0hItmxqQOfAlC&#10;/IwXWjO5zvNtM55pmfj39yETKifXwfSDJu564okXkJIW34U9+/YjWiXb2LsP9J0H0eeFG/VB9EGm&#10;UWFHTCx0MtjA2gASnbKI/m233eEUeKd371vmzJ2PhvsTkyCIhwgH21DvQEKDqPYw6ktKfcTJ+fCj&#10;T+DDyr+keIwAyZArxXcKywPTPlg+lPpIrwuKj4YHDx3hDwqYUf+d97CcgO8vQv3Ars/V+Tg14u1I&#10;6nwebwdEf9KUjVW7PSKm7QqLcPa+RYav6BnrR4+rrmJHGlJNEv0d7dpl+jRJ9Wu0v3dP6/QpQvZp&#10;GK/NdgNjvSXeqYy9WxBdEkTcbmfv4PXMXULU89jtFrMZonU50cdOicRzos9f2AnOzcm9RPT5Tv4C&#10;C+fvePGGrH/Z2qAsrs9Px+tLG3wn71lO9KVTYEGB9AAWh9UCQQ5WGQigabc6EEUUObLMODGz2jsw&#10;MwTlseHJBsfBgYUCO2IH3y90FKXbE2KOPNTniKrJhYCWqe06Ve2+oVa1GYHyiX6FhMCV8TiJxaW/&#10;3G7N/1JzyYwn56MSlXEVV1RI38ual4fzlcZT1nTkRL+mBl8hdBLXdI1mIz1mkdub3bJ/QFep2VV4&#10;D5RF9J2m4yFKclJYlu+B09rSSb4v3XISFDWCm7TYkF96z0frFkbXu7GsS3aVv0dVu3Zl3VfSAkAO&#10;nduFypW7UhXexq4/ZbX5d7uOjm30uLjtkTMzXrwh/almGS9DrtOeBct/tnXMiKFViMUOL96ff2Xp&#10;byF6wa0VF58AOzd4EXTwsHO7qnewBwp+1Bw5ajR8drEBAQ84Mbi+W4s+oulzmT5X73Cl/gnRRxaO&#10;sGjyz9Ll2M7IzATLh6iGx9nkvJzb9SHyQYVz5y/AQs8l+7Dcg+7LGT//yCk+VD2oBn0/HgiA4qPt&#10;gYOHsH6A+h89QyOE2Jo8SRbM+Vyd72TOB9HHsN9+55NR46qSJysyOnZq+GVZsViAnbBp02duq/Lz&#10;Abf3ak0S/fiu3c75NT3VtPWxF/pYNywV9DnIj8XCy8CWz2ivDXTeDE5rMXMnVWybLGbwY07WGYcG&#10;/xWpPRf0Yz9n0pItH3vAubmRXuL90o81KuOew4vX4bSec31O6zn7lx4UuP2TKef3vALvRL7MkLi+&#10;wWDAIT4YzMWEiiD6dqvFzpLgYtFiB4tHJmALABDsZpHaiw8ewO6tZrYTM8XjC4tF77DrrMcPn3jn&#10;w70Nrk+p3/JC99519MeFhl0OAh4SX5hX8dcabNJJPuvJX8dy2Ixrc7dfASd5AFpVeTwezrecauVM&#10;x8PBV7hKKQtVqX+n5RAHpJyBuV0+ObEuJ/Zc4bfG7WT5TjxhcB1hOfXF39USgZb86YTUxC3jr/Aa&#10;Seb/KuNW4ZXyfLS8qyrft25p8ZW7Fcu6Ycq/w6Vlj+vN4/ZieX7HVniHV3ilpArVuQQVfimoQjkI&#10;REyNPToafrfNMp5vlfliW2bLf6Zl+ju9locvrRpuwROX83D4Y8cF4V6CVytiZaaePoNtZKFyIvr4&#10;CH2LXq8H48IG1POodv5CGqg8j7AJ3Q5M+5J0Bzs50ZfUO/gIOz233oKI4xCoOadeCIoP4zpYOLi4&#10;JKkfPmIUj7GDKJzg/Zzrw1oPNg/GLxV8RMF+HMWoYPj/8sv+0OpAnY+2IPpYRcDTV2L5PIg+C6nJ&#10;YudfFmwHLB+rEUxk0pS1VYA0alqcE8vHE4mpEdMnTKriw4FyxlCTRD+ue69k38YnO3bL+ukbe/Iu&#10;wa5F5HyEjWd2a1ws5ITFs2CrxWg2SXmy+E8Pp+Ccvkumem6t55Sd2+zlFbCHE3ondQ2/D7AfR/nT&#10;AM7RpScDfKP8v4J8SPLVhVRfsvTzOiD63BkcaiM2R7wLDp3ZpDcZweLZMExYzojSJO6OYIFqR3yA&#10;gYFb7OwjX/SIYYnsmeez/hi6q1P32IBGxzt1rcKtQ01qOQLlsCU+cvB76am36116dYg+ziudqJrj&#10;qXC+FfLdyrIr+eDd3gwVElaph/IHX87APKdBHuLjyjvBn6RFoFtf2Ap/4qRBunWBRXOnbmsJbh6O&#10;tpr3bY0Q/Srfih5eO8+vSFnfsit6h1f/EtTyH/PaPLxlMzad63cvy4T1YhtmyH+pXfpTzVO/fGhW&#10;ZKXlOnyak8PjevbozYk+gtPjzgHRx/b8hYuxDU0OPyRJd7DN5Tog0NgGt8b2xdxcMGOoeiSiD/0P&#10;9sNJlxN9uXoHdRBiH0cR/B5xLeGVC7aNpQL2IBIOoltCOg9Szrk+BDYQ5eOQ0WiEtR7iIuj1QeJh&#10;rQfj5864KHwb/B77IdcBxccSAssJPBPggXowEdjvuVyHJ8HlUfOffOIp2PIfffQJPHDAIG+++TaE&#10;2enZ4ybM5c23Px41rtJK+slhW0InR0wJi5gaFjl5anh4RFR4RGR45KzJYTXgeut6Z9Yk0d924017&#10;1I1O3XG3bVqokJWCMJKIn69z2M0suA57MbrLRfZgvKKVne8HpZYYM+P0jCEzBi//vUN9OHpLO8si&#10;4lITSZkj7eHPmDxh+WyEDgdOxyX+rk8AeOfyhwMg+iUTLHUvxmdQfzZNzNkGW74YeohzfY4H/yj6&#10;7nJpk5CdYV04f/+TT6wNrL+3BUXdqTGBWu35RS7/L6v8mTvuPhhWIRpB1BHXVtKecky55awKyrEF&#10;yrGqwng857jympWiLB4OvqyL7jl05dSULPrypx9lzaJSs6tw2PIKEtd3TYtbKZRwF+Fau0ZfkXdb&#10;e3CrcLRVuG+v6PeoUtcUlT28dlfHol+1O7wKl6D2/ErX6ZGMD46PnTgh85UbMp5pgUxYzPX2hTYZ&#10;fZofHfZZaPCWqk1tbHD822/3kxLccs9aEGvsAUvGNrgQLN9OLrkgzTg0afIU7IfJHNt6gwHqdp4f&#10;F+b8Th06SxZ9MGaEogeH5kZ9btfnonxExMcaAMwee5atWIU9UO+A5cPQzrk+xDYg5bsSduMQdDvQ&#10;8PD4+sxD98v+rMBP98v+iMLJ37EfRzFyvKMyzP/Q+vPRQqkPrT/vAewfjrmQBuEonh48+ujjLz7/&#10;/KTv+4YNeHfK9+9OGfDupO/eHffVm6tDxq0KX7w+YsHsMGaJXxW+aF3EovXh8zdEzGMlfO6aqOVO&#10;yYanha3dFvLLgT9fS/7l6QPD3twe8vPM8MlhEfN2rNy0YuriSaHOy4aZk9asjVoSHFTFRRpGVZNE&#10;f0PXm2Ih3XnueSF+nVCMR9tF0O0gwoycr0vbRVqtvlgPUT4X6sj5tCtHd9sDv73k7F9ejVvu5S/s&#10;wWqvrK7K2l/OwkDu/uu2OeYGNwIz5EkWE9x08VSipBpPHMBfyKNrtsH+b8TzgLwc4cDupK8+Wt2y&#10;GRH9qv0k1fJW5RN9yZbvpNkth+iXJZj2UKPvNh68hGEVxiMnTPLYf+Vfl0qpjcuq7OGll8CsEDrp&#10;RJXV6DuNpFKzqzIpdJpOlVFyCqnuulx0QsNVzl5TuJX/ZeEDczvaKty3Fd4Mbm38VQa5LBM73+9h&#10;t5W9r1zxvHJXqgqXwMPvL1UrB4HI0K0pI7/OeJr53Wa83J6x/Odbp/dpvuevn8cGVdrqLJ1o1OjZ&#10;EsvHBjLL4l5auGgJtqG5T89gkZE5oecWfWyAhXOlNDbwEVycEzbYxfHRiegjGS0n+pJ6B92Cf4N9&#10;gWXB9A47OlYIkMpAvcOlFhD9wykWSn1wfa6kh+Efp4DUHsIbHnYTdn1QdhB6FMbyS+k+iD435HM2&#10;D0U+HgtI4XqK3b0OHDiISJrvvfHq6be6pT/TMhPwPtc6/YmmF55sceHJVnhakv5gs9iwyUDs/D0Q&#10;Sl2f9sFNFz689cIHt6a91+P0T8+GjC9JdzUuKD4maHj6s63TX7nh+PePHBn03PFvHzj7Ytt/ImaO&#10;Hh+7LnJx2n3N5oU7S3e2fNAXK7foEQuqfPPXJNFf2eWmuOvanPv8M+FcomA8JziKQOGNdvvxEyfm&#10;zpkTNjUsIjx85vQZCxcs+GfxkiWLFq9euWrHtu1J+/ZniTdKCe8VFTu4lmfPnl24YGFERMSsWbNm&#10;z569bNmyGTNmTJ06ddGiRUePHuWCGS7Kz8zM3Lp168yZM6PE15w5cxYuXDhv3rwlS5asWLECDfft&#10;24f1ANfwHD58eO7cudOnT0dvbl8417Rp09DPhg0b8vPzCwsLt23bFh4ejlNjJDjL2rVrL1y4gLND&#10;f7Z69erIyEjUx4v1Nn36zBlsGJjquo0bik1GTKbIoEMoHqPZkJAQv3zpkiULFizD+GbPQf6G/QkJ&#10;huJiNhGE3Iaq36QTMk7u+f3b1V3aHW5/Q5UvKjWstQiUz13cHi3foo8mEkeRh0CBmtmVokl75PE6&#10;pAgq0k7Jjuv5eCTjopQiCt2WFf3D9epIYUbk0TzKih/i4eArZMwVQlflmCROp67U7CoctlMFaTXl&#10;5FnhIUoSIXMrE3drzS0LN2kBUFO4ud5+Ho7W8/tWqlnhzeCW6HsIcmWvqYfdlhV1Rz4p+aldYbly&#10;V6oKl6DW/mjXlYGtnLXx3Kd3ZzzVBIb8DMh14H37bKuM567fEj2/OlOYEh4P91k50Y/ZyVxsISjn&#10;O7lmBgmnQNZ57B3sRAx47ES0HP4RdJwrICCzkRN9Lt0B0Uc1EH2J6+OM0dNm4BB8AMCwUSDdQYE0&#10;n68rVq5ag48w5ONJAug+uP6p1NPYv29/IrZhhocxHiQe5nksGED9d+/Zm5NzEWH4WcnMQidImwXq&#10;j/Fw5Q+Gypkn9/N0emF2WGk8/PAjCL7z0nPP9nn88f593zz/eqfYT94aP3wtK3+vHTt2x5gx288/&#10;1urIwHfGjdoyduz2cWO2jRu9eezoUpYfHH9kRP/0R5omjP1sdjSkOtGQ7kyeGjV31gYu/tkUvTDj&#10;yWZzIzY5Xa+NX36e9W7XyJGLq3wda5LoL+7Ua0/bbvlDBwv5KXbjGYddC+CglVm69J9be9/cqlmL&#10;Tjd0uO3mW+6586777rn3maf6vP3Gm7gOA779LjI8IuXYMTgeoj63oMP0vnTZskceeaRtu3a9e/dG&#10;1oQ33njjlltuad269f333x8WFsYr89eBAwcQRvXGG2/s3Llzt27dbr311vvuu++ee+558sknkeHg&#10;hRde+P7778HOMzIy0DmYOg516tSpa9euqOz66tGjB4526dLls88+O3XqFNYbP/zwQ9u2bXHqnj17&#10;ohVEYTExLHcDlgEYVZs2bVC5Mzrs0rVLx8439+rds3uPGzrc8PGnn2Tl5cJwrzXpk08ei541rd+X&#10;/Z546vF77r7j3jtvv+fO2x964L5+H384e/aMlOPHtHq9mJfSYc9NTRj785pbux0iol8aTrHKN3ct&#10;bOj27580Tkk7IdFlOXdHW1fuLv+jLm2Dn8l5m9uTlhOBW6L+no9HHgzR7ZAqvBaVigjuyeArZFee&#10;QFdO3iU0l4fccUsEpTFUanZuR17OnVOWXdYTlCSqh5lKETYln1d5Zl+3cMlvOfmwawQ31yl7OFrP&#10;79sKJ1Uj36MKb0XXCp5cO7Sq1H3l9ha6QleqCpegwp8IqlAWAmPGx0Guk/FyOzFMfpvMF9sxrv9M&#10;y4y3uq2ctro6uIGAfvzJd3KWj20uZ58Yykz4KLCO4yN4PAg33wPBPbevjx4zju+B0h3GVuwB7cZH&#10;rttBkRN9BNPkRB8F2zwMTlT0dNSXFgB4FMDXFciKxQX04Pq88JxcUODwdFrQ26CA8cNgD3kPxsP9&#10;P/HiPrv4CCUPVgWI3oORY4WAnZDuYIRc0gN7P7axWkBBHawrsN7AswWIi+A/8MaLz597o9O2fh/K&#10;4R07YlP6820O/fyeK+ZAcsvU0LS7m+8M+XFS6JSw8CjE0ERgzSnh26TKG0IikOtgTrhzcoONX3yR&#10;9U6XqFGLqnwpa5Loz+90U1L32y2TghyFx83GVLtI9IHpimXL77jl1m6dOt9+y62PPfTwU489/r97&#10;7r3vrrtB+nt0u7HHjT0ef+TRYcOGnTzJrhMXxOfm502YGPLoo4+CdkOr9e677/7yyy9PPfUUSP+9&#10;9947cuTIoiIWyppXPnjwIEg5Dt1xxx1g+VgPYDGAanfeeedNN90E2dfNN9/87LPPrlmzBtQcBnss&#10;GzjL7969OyrgqPQClQdr79ixIzr57rvvYLk/ffo0NrAf/ffq1QutPvjgg7g4tqLFE57XXnvthhtu&#10;wElv7t371t639OzWo1O7jjd26tqzR4+PPvn4bEYaxnf8/OmBf/zasWeXzj273nwH6vW6qXePO++6&#10;9e57br+pd/e77rn9sy8/3y52yDyM804dXzAhps/9e1qRRv8/p9F3m+dS/A0tyREhUXDpb7bbfDcV&#10;Kn/weyE35snpjpzbeT4eeRQaqTe532SFv1BuzyWfnbwHTwZfIbvyBDp0UhYTcmL55RP9Ss2uskRf&#10;Dr6cmHqIUlnurU66f7eXle906w1cfdzcElNPRuv5fXt1vkcV3oquFTy8dm6ryZGX9+wWzxq5w117&#10;rsIlqPAngiq4RSAyas/Rv78Qo+uwMPkswA4UO0+1PPPhnfOjL5HIqqEXPGm1E8uHzf6kGPLy7+Ej&#10;+aHu3XpANC+n/qDaIH46nR7Cel4HgXeQOQt14JUrEX2Y7TnR37hpC7qFeyvn+qDR0NLAps4PwbQP&#10;r1wo9RFTH3E2+fMEmN4RSAfkG3Qf6iD0z7tChE0e/B49MD/dt99lNvu334UPLkJtognccCE6Qk0s&#10;PKDe4eIfRM/k3gLICYBEXRAFYeRSsHxE+UTBfp4HF/7EPbr3ev+NVy680Wl7v76XEf3hm9JfbOdK&#10;9CHLmTVjdeq73VO/uCMqKhpR8sHyI6PmIVWWvPn6kPCM56+f7UL0N3wGot+1thD9Gd1u2Xfvo8Kc&#10;6Y6CE2bzBVxoAIcEuEuX/PO/e+/r3aPnLTf1/qjvBzOnTZ8/Z+6YESNfefGlO267vceN3Tu0v6FP&#10;nz779rPrxF8Z2Vl//jUUpvfuN96IQ3/88UdISMjTTz8Nsz3Y9qBBg/jqkIe2TE5O/uabb0DWwcXB&#10;uZ977rm//vorODj4vffeQw/YD1oP4g7D/JkzZxYvXvz444+j2u23346FAd6dXtiJynj/+uuv09PT&#10;0QSdg+hj2YD9WHh8/PHHu3axhHBarbZv374YEk6BUd19x13333Xf7b1vu633rfAe/+zLLy5kZaDa&#10;hLDJPW67qXOPbt1v7nHfQ/d+9OmHfw8fikCuWI72vOnGG3t07d6rx6jxQTaI9aFEKjxvTNx49LN3&#10;drZsXrVvJrWqzQiU9bdWGjOEOpJ1HPwJ29gjMTlJeS/vB5IJ6U876jsl2yqHgIIUgjZJcgh07irZ&#10;93A8OIu8JsbDBUUVzld+seRJXtEDl4KU1YMng6+QMVcIHe+BC8Gl5VZZ8ebLn2ylZuc68vI7d5s+&#10;GZ14iJKT0l0CvyyaKAVUASY4tasna43gVtaUPRmth/ftVfseVXgrulbw8No5fe/4V9gtdOXcQtW8&#10;w932XIVLUJt/umvn2JZM33L+y/9BLI64Otz1ltnyn2x26ueXw0OcFSCVncL4kPj7//eoE9EHC7+Q&#10;xuJDDP79D+kQj3B/+Egyz5MFFouPyJvLVft4BzmGcgY7fx/yp1uij50S0UcnPLBP+a/FS5aCdsOo&#10;j4S1IOVIkoX6WF3ADM8j58BaD1s+LxDxg9OjwEkgdMpU1IRsBDZ7LBIg/kEnfJ2Ad3SFePk8MRbW&#10;D5zug+WD63OWD6M+HixETp6b9Vbn7Z++70z0X2p/+Ke3h4/aKZWgifFTwpYsCxuT9kizPWP6IcYO&#10;8ImavjxokrPXxPqQyIxnWyyJWhc8IXbChJ1iiQ2aEBczcmjmK+1qC9EP6to74Y0PhNgdgi7Dbi9w&#10;OJjnq8VkgRz/XlD2bjd269J12NBhebm5EN5kZWYm7U9CACSIXjp26Aiz/aLFi6F655f2/IULX3z5&#10;BYh7l86dsV6DRH7BggXYgKgG5vZvv/0W1nRO9GEFP3ToEPZwizss9G+//fbKlSvT0tISEhI++ugj&#10;mO1B00HH8UBgz549sNCD60NtD538/PnzX3nlFRzCegAN8cISAieCyh8S/+3bt+O5wbFjx9A5OgGb&#10;B9HHKUD04+PjcXaMAUQfTwCwH6d44IEHRg0fiYXngnkL0P/a9et1RkOBtvDrAd+2bt+m9623PPDw&#10;AyNGj9i3f29mZsbZc2enz5j+wIP39+zVo32HGz7v3/98WhoCctr1+cL548d/+nrT9U0r+7Wk+oQA&#10;IUAIXCEEKrVmu0JjoG49QUDKNeaaEMOT5lSnTiCAhErbZizKfLVDxtOIrgN+345x/RcRYKfZkb/6&#10;h0yKr/4sxk9Y5MTy8RE0F1Ey8WsAgTs+whKPd2hgsAfmV2jo8fHoMQRdFH4bPATbnPpDjcOXB+OC&#10;WMR9Lt2Bwkey6GMnHHDB9VHwiIDrdtAPyxE7bca0GTNRps+YhQIxD0+MdebsORb48sk+OCm4+Jix&#10;4/lvFDa4ny7IPQoM9vKCylOmhvPRQsGPRQLM+egHtnxG9PfuQ1fok7N8PDGQWD4oPpLgIvIPljo/&#10;/xoUGrw587UOrhb9c693u/BSh2NP35TybC/2/uRNiSM/DZ4wcfOUIWl3NN8SOjhk0uSpEevGuPON&#10;XjcxMuOZVhlvd8v8/M6sfreJ5dasL+7KfOfGrLc71xai/1ePW+O//BFOGYIhH66qCFDJEkNZrEv/&#10;+eeuu6Fq6gZODEO7fJU2fvx4COthJgfVnhgSArdafhR0HHyda+Ihj1m+fDk8YuFcjcog+lDkZ2dn&#10;oxqPzwP/2gEDBsBIDxaOrqCh37JlC+/nxx9/RBMY47Ef7zt27ODLAyzmuNcFSDwWD1hmgMrDtA/n&#10;Wp6iC4d4BE88LsCjAIwERB8VsBiQiD6WK3ho0KFDB6iD0BwPCnYn7ObxNHkwUJzrxMmTX/X/Cjoh&#10;lKef7pOYxB4P8deRI0cefvghSPw7dOwIQX/SgURE5hGMJiE7+9jgn9e3J4v+NSjdqf6PL/VACPwr&#10;CEg/XP/K2emk5TzkkYcMgh1der5XYYprQrWOIhASsjMpZCgs9/C1hdMt1PnMkP9ia+jy9/zWf+y4&#10;qsdhlACZMDnhrrvudyX64L5FRczMytX2nOhDygIPV+z8489h0LdA/q7VFoEWc6KPOmD2XPADks2J&#10;PnQ7TkQfnYDrYwEAYzynTwitg8qoCQs66DUWAKiDPSETQ3EUZ0FofBjaebZaeNxydRDIOj6Cvkvy&#10;fdjsecEeMHhu0ccpIN+H8R7mfAh14K2LnXhHh9yQz1k+poM9EsvHCF988Y1xwbGhY9cxi76LdOfM&#10;S11yvrtHv2q8fvX45OjBO8b2Xz/1L4jyt4UOTrut+abJf4dHby/rrtsA6c7LbeIHf7f6s6/XfPWt&#10;WL5b3f+7A+88lPVut9pC9Efefm/C978JR48LxsJLRN9qAU2HYh5UG7bzoKAgeVTKCRMmgKDDGA+i&#10;P2bMmNTUVP7nBHF1Xn75ZbBnaOJhlUfYHNBiMHjwfrzef//9lBS2ZOQvcHEQeqROBgtHE6wH4HrL&#10;w/IMHjwY54UOB/tB9LFakFrxDUj/sRKASR4ngrLftQJGAl9eiehjqE5EHwsPEH00h8ToxAkW9hUx&#10;9bnzAH/aAAkQxtC+XTusBE6K/iLc4fjUyVMQI2FgODsWA0kH9iOjLjKKCfnaUyP/2tKtXR39DaJh&#10;EwKEwLWHABH92nZNy/ejZX8ZRRkPlWsMgRnRu04Oeo2xfNjvIcpnip22EOiD5ceGBI0cs7Nm5jtq&#10;livLxx5oXUR/VjsPnA8Sz7k+95FdvWYduD421m/YxHU7IPr8PTn5GPZDbY/9YPMlRF+0o0OIz1cL&#10;oNHYgJsvdhYUFILBw8CPmPp4jABTOtg2xDP4CM29wcAEI1DvwDUW3B0FR3F2zq+GDvsb7BzyfV5A&#10;+qUCEs/7h7UXawM0hDkfMfITdpcQfaxPJEO+E8tHmH94EYRFsu9U2MilWe93c0P0n+1QGPwu+B9c&#10;lpEMC1FHEVoHZc3U4ekPNNs2dWo5V4dp9J9tM32qs2fFuv7f1CKN/oQHHk387W/hRKpgwrqKW/QB&#10;ulUi+iC1TkR/ypQpIOic6ENYL9F3aGwQMwecHiwcRBn2+6ysLPB7HiQHoiowck7l8UpKSoK/LHoA&#10;Y+ZEH2fkKqBRo0ZxSQ/6QYXNmzfzJlIOLGh1cAgrBDxtwGoEch2nlQAeF0CjjyUK6mBN4mrRdyX6&#10;MOdz5wF8GRC3B+PHmDEXxALCwDjLxwAwI6xtfvvtt4E//xw6JfRE6nG7DUTfIhTpzk8M2nV795r5&#10;utIPPSFACBAC1UaAiH5t+0GG10c5UXfkXvW1beQ0niojsDx8Wdont6c/1Yzze2S95Swf71ui5lW5&#10;W6eGY8bH3Hvvw26JPjxcWdQQsxkUWU70EZoGPxHQ53CvVtjauTmfF2zzQPXLlq/kRnqY85lFXyT6&#10;GzZtxk5usMcaAMl0sXNnXDy2pcj6nOuDhaOA3PMgOQiRyTX0oO+Q0TOjfiEz6udczIWjLWqCxEOr&#10;A5u9VFCNPxAA0cdc0BwTefjhx7btYPm2QPdxItSRi/K5YgcnxQjHBS3hWIlE/0Y3RP+5DjmjXt+x&#10;Mw7PLhBAMzJqGgpcDhbPWXjh9c7HBrxczjXaMDEi47lWcyKco+5s+vKzWkT0w5989sjfQcLps4JJ&#10;tOgLzGkaRB+R7JlbrWieh1ZHbtFHcHqY27l0B0SfW8TB4NetW/fQQw+BHING//TTT2gCuTxC60hq&#10;e8joEeGe/+3Zv39///79eYwdcHqE6Fm/fj0/hLac4uMUsLvzaDk8ixZn27Dog+JDk4OeQcQlzQ9P&#10;yoA6eFwAXVA50h1O9LESeOKJJxIT2c3HBUV8ABgkHghw+RAEQv369YuNjcWXBCsBJAO+ePHi+fNI&#10;6pyWnpWRr82DRl/QGwVtUU7ElEMP3VlTX1rqhxAgBAiBaiJARL+aAF6J5pDjIxaqPH4U9+AnW/6V&#10;QPvf7XPU2NiYmQszXkEMzVaiHL/U9RbB8l9sv3pqjbF8THPCpFVuWT52luS41eth3pYTfUhrkJWW&#10;kx/43cISL1n0OdGPi0/Abwi39HOWj/1ORB97oKrniU1Hjh6DZwUg+lK6XInrg3BPnDQZdXg6Ldj4&#10;YYMHZUcFtOLRM+FIMHLUaOwER4d1H4sBrsPBQwME/eREH066IPSo8+CDj27eyoaH1QWeP2AuKNAX&#10;Sb4EXD409C+WEquU6C9zJfqjR209/UzHI4NfDIUOX2T5YrD8yPCoTSPHxiUGDUl/qNnKaSvLupEg&#10;3cl8DuE1nb2oN31Rm4j+rBdfOzF+qnDugkj0dQ6BWbWheF+6dCk4LqgwiP64cePkuWZh0QdLBqFH&#10;heHDh3PpDqLZIPcUfFuxNgBFHjJkCHbCQj9w4EDY1EHZEXZz7NixPGsVXjC6w2oOss7DZcLwz/k6&#10;SPYnn3yC8JecxyOq5t697OkMT9wgrQS4yB4N5URfqgBnXOiCcBSPC3g1t9Id9I+VCXxwodVBEwwJ&#10;tnzchXiNHj0as8DY0BzThCQJTsBYt0inYGsDjMphczhsdp1BKNQWzow60eeBf/dnhc5OCBAChAAh&#10;QAgQAv86AiGTdiWN+SXjmRai8R5+t2IMzZfbpj/T4kLfmxePjqrBESLie98PviyL6H//w09gLDCZ&#10;cyrPpTtcvbNg0WJOqxYt/ocf4olyOdFfu24DDoHuY79bog9uLenvEekElnhwax5B34nrYw84Olfv&#10;zF+4GNwdfB08HnQfdnfweMTe4SM5knwUbHvQb78jMy7i/SO8JryB+RMDEFGE5YEWCA3vv+8Bvg45&#10;d+48IuLA/RcFXr8o3CQ/Piis3+fDxwRdEsKFjVyW1bf79k8vC5k/Ljjm3Gtdk399BmHy0QpdoYcd&#10;MUkla4Opcef63oanMWsnzxwz+pI+J3jsZqziUGf9hDC3RH/j5/2yodEfubDKV7lG4+i/9s6ZSVGM&#10;6BsLHEIxt+ibrZZ/Sok+CL0T0YdFHywcNnUw4BEjRnCiDyM3tv/3v/+BPeMF+Q12ghmDMYOLYw/E&#10;9CDfSGVVci2PHIG6BhIgrAFg0YcLBmJxIicuZEKwsrdr147nukISZPBvxqplFnf0g2RYoO9Yh8Do&#10;Lln0ec/sRjlyRLLolyPdwTIAA4ADMc6CJw+ffvop3A9yRef0TZs2YUjg+hARcTU/3LyBA/ZjScPP&#10;YnFYTYLV5rDace8WFenmzTj17MNVvqjUkBAgBAgBQoAQIASuAQSiwuNP/vl+xlNN4W7L+T0Po5n+&#10;dIvzH985Z3K1UmK54hMUwqLal0X0YTIHY8nOzgELdyL6CGLD+QyyTXFzvpzor1u/EYd4Al1ecJRz&#10;7u07YriHLgqX8u9K2IPFABg8j6zvRPdhwsd+nrcLiggwdahrYK3noe6xDEDGq11iZBSJyDltwAJ7&#10;8lQq9DxQ9sPejw65FsjtC4Rx8dJjTkCFj1mBqDux/d6R9k+csmvG9H/SXmmf/lLbEwMeOjbgoeRv&#10;Hzn506O5vzwi5cCKDlp54ufXkBz3/Ee3HxrzY+KEYUeH9Ut/t+v8qWvQz6bg0Iwnms6L2Oh0ri39&#10;P8t8vvW0oBVVvplrkugveuv9c1OnC2fPC8Z8m1BsF4m+yWb5Z/lSiGfApEH0XaU74MewdnOiz3Nm&#10;gVuDuKMJC05/992TJ7NnNAhxM23aNPizojII94cffogg9/yqQDAD6Q4U9jz8JZYBEPHDlRoZDhBT&#10;H7T7559/BrHesGEDZPE8lo70VOHXX3+FyR8U3MlbVzK389id6JaH3i/LGZfn6sKCATF8sHJAnxgh&#10;YvBjeMjStWTJEngS87NwRwIsPJCQLTo6+vjx4zDnIx9SvrnYaDM54Gyu1xsWzT75HBF9ciMjBAgB&#10;QoAQIAT+uwgsmbHt7OcPpj/ZlOe7FRPf8pRYTc5+9fD0qVuqTP7KavjzoJCyWD72g0MvX7kKPqY8&#10;QL5k0ccGTPKwlwcFh0BbL5nzuUUfH6HaX7FydVhEFI5iD5fuoD7i3w/7aziqQR4Dwj133oKVq9Yg&#10;rRUq8Gib4PRS0lxu2kfBGgAJsPCUAIMBX4doB7Z5ntkKXB8V0NUnn34G5cy27TFYPCAWJwT98BOA&#10;PwBCdn7z7QDI+nkTvKP5hJBJ6A3uvCgYEi8rVq5ZvGTF8pU78JTDCS48Y4kf8+fSiBIdzqQpMRGR&#10;c6MiI3aP/WLv3+/tHfberjGDd478M3bUn7tGDZkevkNqPnZ87PLI5fuHfpPy+h0pL/U+POCNLVOn&#10;hY5n13Fe2Ppd44ZOneLsTr0ocn386KGhU3ZV+VrXJNFf/E7f8+EzEd1U0OdahSKbYAaFNdssS5cz&#10;jb5boj9p0iSurQfdB9HnGn3E2HnnnXd4uEy45EIPw50/YKSHaZxLgBD/Xk70v/rqK5yCp8UF5+aG&#10;c3xEP1AB4UEBj9aEFyg+1nmSIy93xkUTsHAsKlyj7mDVAZE9j63pNrwm1+jjEN55Bi5ssEA6X30l&#10;jRCPI+B1gNUL1h44ERY8eIiBDXyEHil+1y6tQV9kM+qsRjvCa+p0xsVzTr7waJUvKjUkBAgBQoAQ&#10;IAQIgTqNwMZZK9Nf7pjxTPNSv1tI80Vb/hPNUr9/NjKs5tc/I8fufPHFt8oh+q6H5Ood6ahkzpcb&#10;9flRrtsBrUeR6sOWj0cEKPxhAjfn8yLRfcmuD6oFHo/9PFAPaDp30oV5nkfm4QV0H3V4ZdTBO7Zh&#10;78dOdIX6PAEWL9iP3qD+R8GKBSPBkJiTwK13BoU4m9idbqoZs+OmRkyHUAd5sEKnYB0xe9KUrbXq&#10;xqtJor/kvQ/TImYxZ1zdRYu9kBN9k80M6Y5E9OXSHdB3KbwmSPbIkSO5RR8hd2CJ57odhNABv+eu&#10;sTExMSDuIPqg5nClhhSec3dEwOQafSwY8A6tPMz5sP3Dxo8XTOlQ8uzevRs6GS7akRxt0RY8u337&#10;9txUj8UG5DROz264dAdLDp55F0OC7p8nzOJx9DnRB7PHFOAeAPM/CD0eI2BqBQUF8qVFRkbG9OnT&#10;Ycjn6wqeogsb77z77totG3VWs85mssINRVdsWDwn9aXHa9WNQoMhBAgBQoAQIAQIgauAwJig+PjQ&#10;4Ixnr0cYlkxEyucpbyHaeRGKnZapA1+cMjXhSgwjJDSGS+o9L3KjvnzbletzuQ4n+hLXB92HjR9F&#10;4vog2Zxwg3lzKu9k1+eqfblwn/vpSmF5JPousX++IX3k27ygFZrzlQDWBrxnFJwX7+OCV5WD84ix&#10;sRHRG8DtkdcrImoai7QTtXxSNUzvV+Kaos+aJPrLP/g0PWqucD7NbsgrNuaY7cxVQm82IuUtlk48&#10;6g4CSsI2L5Fp7oyLQ2DkcMblFv2dO3fyhQH2Q+wOjo6dIOgQ5UMBD5aPQ4888gis7zyADwLjQLoD&#10;Io4XqDN0O7Nnz0bMzblz50INj04gwkIonrCwMFBtJx4PVQ+ccWH7B4PHSd1q9BG7E0fByNG/PDOu&#10;nOjDPeCxxx5Dvi1MAW64eIaA0aICd/yVhECQ8Rw4cADOBrDlowmWFui524039v/hu7gDezMLc006&#10;HRI5aBfOOvn8I1foklO3hAAhQAgQAoQAIVA7EQgJTUgeNzC9T4vMF5gonyvymWgHXP+ZVslfPDcp&#10;tOZt+RyK34ZEeU7xpZoVcn1Jl883nLi+RPQlrs/j3jhxfTndl1v3uVCHF4nxSxsS+5doPV8SOPF7&#10;ieJjFYHCHxT8OWx2OXdI8KT46OmrwsIimN9tRNSUqVGz58a4inxqwz1Wk0T/n/c+YtKdtHSbqaDI&#10;kG2yGcCqzQivuXw5ODRYPgg67Nzy8Jog37Cm4xAqgOiDIqMJgmNyITv2I/ylFF0H8SihogEvB0VG&#10;CB0I37EH9XlSKq7bwSneeOMN2P6xH4r8L7/8EjoZ7IRUBguAgweZ94b8hf5hkufBfLDY2Lp1q6tF&#10;XyL63AegrIRZeMgAN2J5c55/16lDfMR6A4PHogW+xTDsd+nW7YHHH5k0PSyvqNBmtiBzb+HiOcef&#10;fag23B80BkKAECAECAFCgBC4OghEhm499ce7GY9BlM+dbplcRwyz0xZJslJ+/yB4Qg2lxHKXW2Pg&#10;L2OqQPSdxPpl2fXldL8so77crs+5vpzuuyp5OC/n1n1JwS/xfkm0I98jbXO5vxPFxxICZ8TOP/+a&#10;Ux7Ln7gjKnoRXA4QVwfvEZELwyKqrqG/0rdWTRL9ua+9nToxAl7QDnOhyZpnERNmWR325StWQIjP&#10;c11BuiPp43GUR90BEedEH1ZwMON58+aBUsPUDfKNQPhQ8kDSc/r0aVjuQY65uh0W/fDw8JycHHQC&#10;Z1yoa3jiLdB6qH2wVMBZwLNhsEc/eGiA5QEEM1xyI49rWYNEHwnWeMIvuAHwOcIZAGOASy7ERXC6&#10;xTKGp/HiLwT1h8Muhn3zLbd06dX9q5++1ZvYugXxXYsWzj721P+u9LWn/gkBQoAQIAQIAUKgliCw&#10;YNr2M/3uT38SonxuyBcVOyyeZjvE2Dkw5Iugcc5pU2t05DFPPvlizRJ9uVcud8yVSjlcvyzTPlfy&#10;OIl5uHVfYvyS9kbi8a4bUh2pIY/tg4LVxV133jv0r7nlABs1Y2d4xCweKR+RNKNnbBwb7OytW6PX&#10;pboPcGqS6E9/7uXjYyez8JqWIptDaxMY0TdbzUv++YdLcUD0oVrhZnj+QkQdHuQe1vS///4bFnH4&#10;rcLqzyXseEfUeZB1xMb5/fff//jjj2effRbsH/tRH/H1eThOJMyCpR/WcZjbsQwA0UeAHd4/WvEA&#10;9jg13rml/0oQfcwOfsOQ5fDzSs4AaWlpkCdBuP/DDz9ggkjxy1cCeEek2JkzZ8KdADNt3b7t633f&#10;zi3MQ0tBb8ibEXnokbtq1Y1CgyEECAFCgBAgBAiBK4TA6tkbM97tnv5MSxnL56Id2PKbHxj545ix&#10;V9CWj0kFT4y/5eY7uXm+snS/LPWOE9GvWa4viXnkUTgl7l7hhkTueWAfFIiI7rnnf+ND1pV1iccG&#10;xUVNW8/D5DNDftScqOm1muLzidQk0Y946rnkkSGM6FuLIc63Mo2+w2wx//PPP9Dow9YOjg6/WG7t&#10;5mw7NDSUO8KCuCMzLlQ6MOojEg4n+qDmXJCDF/TxeCzA3Vh5kEo4xfK4+CD6sOjzEPsg9JDuIMQN&#10;J9zoEzt5D1Dqu/ra1qBFv0+fPjDb86nx5LvYwFMIhN/BxOFagAp4LiEtclABTxheffXVLl273tC5&#10;49sfvJuWfl6w2QWjKT1s0v77b71CvybULSFACBAChAAhQAjUHgS2hM/KfKFtxrOtOLMXSzu44TLv&#10;26daHBgxYOz4K8vyAcXYoA1QrVSW4vP61SH6ro653DfX1a5flpJHzvgl0i/xeNcNidnzDR7YB8N4&#10;7LE+k6ZsL+uuCI/aExG9BNF1YMufGhYxY9ZayPRrzy1UzkhqkuhPfqzPoaFjWdQdCyP6Njss9w6r&#10;zbp8+XL4nnKLfnBwMGfAnO8ivCYPPsMz48L+jdiacMDlMemxEyF0kAcXQh30gBccXrEkwCEwfhj7&#10;eaZb+N0i0A0qw6IPWo8wO6tWrYJsBmdBAl10xf100RAjkeflRduaIvqYHaQ7kOhIFn2+Ad9cSPyx&#10;yGnTpg0mIkUK4kcxcsQJBdHvfGPXdz94NyMjneXINZrOTxy/+65edeIGokESAoQAIUAIEAKEQNUQ&#10;GD0+fndEKLxsM56TXG9LFTtQ5z/ZFCx/3LiYqnVeqVaDBs8Cw64a0a8U15fb9SXHXInuc99cuYcu&#10;GD8Peemk2pfC8sgDcUrhOPkGXwO43eY7eVsM6YUX3pgSXiZxnxK+LSp6Nlg+DPlhEbOjZ1zxdVel&#10;rl35lWuS6Ic8+PiBX4YJx45zi77dwaLuWK2WpUuXPfDAA2DhSCMF6Y5k0gYXh5oFJJgnzEIiWyhb&#10;YHQHg4ctH5Z7RKJEkqxY8QVF+/bt26OiopB9Fl3BRg7ejPg86A12fUTdAfXnah8Q/WXLlkEcj0MI&#10;8sPN+VgAgPHj2YKTd2xNEX1MAQE9ExJYFmW8cBYebweifDygQBYtDAArAakC6iC0/5o1axAXCHNp&#10;C+nOm68W5OexxnkF58YM33lL1xq8zNQVIUAIEAKEACFACNQqBIJC4g9NGJL+eNOM5xFUR9LlM1F+&#10;xgttMp5qtjd42NhxV4lTfvlVcGVja5YTVt/Jxu8UbdOthkdu2peH3ZR76HK6LzF+uY3fifdLkfjL&#10;2uD1+UOMDz74ZsQY99nHxozfOWPWRsh1OMufNmNNSGgdkOvI7/OaJPrj7nt4zzc/C/sSBXORIMCc&#10;z8JowjF16dKl3NwOvguzPRgweDBC4oDmgrXzaDzQ1SAxFuT74OJYFXB2jmj0CGMvLQywgbA5CLAD&#10;Qo/lASz0XKKDOlIcfVjuQfRhuecZsoYNGwYajWUDeDY0QitXrpT3VoMWfSwwoB2CO8HUsLDIyEgs&#10;WuBpgHWIzWrDYqZ169aYPiIFQap0OjUVTxWMBgNWLxDusyVQz14dOt7w2RefGvU6OC8LqWdTf/91&#10;c/f2ter3iAZDCBAChAAhQAgQAjWFQGjozmMj+qc/1jTjxTYsRr7cAfdFFmNn98RRI8dW1xHT89G+&#10;/sYgyTB/le36rjE3eUYtJ9M+T6olcX3O+OWkn3N3zwuWEDj1n8OmjCpDGTVpys4p4Sy6jqjYmQM3&#10;3OFj6hjLxw1Qk0R/9B33xn/8lRCzUzAUiETfwm3bsK+DanMnWsSmRJD7+fPnjx8/HowcCwBQc7D2&#10;Bx58YP2G9ag/Z85sHrQeTVAZJnCeFperfRBJE0oYHnwTJnysCjjRh7crt+jjBY0+CD0eF+DQ0KFD&#10;wbD52eEQDEmP3BO3Bok+zs5T+fbswfJ84dlF75t7g+JnZGYg4ddDDz+MtFwIxI/MvsP++gvTj46O&#10;/vqbr+G6ALERDj348IOz5syyIsOA0SIkHzv27VcbOl7v+feTahIChAAhQAgQAoRAXUEgcur2kz++&#10;lP5EU5koH0Z9sbzYBvv3ThhxNVk+cHvr7SHcDF9lll9ZvX5Zdn23qn1JuO8UglOi+668n9v7yyqg&#10;+JDv/zRw4gh33B3gR07fBim+aMiPjpy2auLkuqHId/0K1CTRn9jr1l0vvGZbsVTQIS9Vkd3BLPoW&#10;i23x4kUg7ghwCRYO6zXPhIUXyDc4cfeePW6+9Zb3+r6feCDJZrcjsj7s3506dLypZ6+PPvwQcXK4&#10;pp8TdHi7IsAOQuuAHKMfRNiE5R7SHTi8onPsx0MDKH9g0edpuUD0cRa8wLy5dEce3BMVYFPH6VCB&#10;R9PfvHmzk8kfSwt0DldaHo8f/SMbLnREqIawORAXoTnmwiaCkK9dunTt1KVL5043dLjhjrvuHDT4&#10;t+SUI0iSBcURHA1YGH5U69WjW48bu9zY7UZM/aZeWCE8+NBDw0aMPHH+vAVTLS60Je098OF7W1o1&#10;rys/WDROQoAQIAQIAUKAEPAQgQWzd2V+87+MZ5pnvnJD1ivtnQryZO2dMHzEmKtny+fD/v6nMDDs&#10;qkXdka8NynHMdQ3C4wnXdzXtc1ddt5IeV97vdg8G/NRTz08N3+H2kk2cEh81bTmT44dHRkYvnBx2&#10;RaOaXvELXZNEf06XnrE9bi2YMErQHncIeUabAeF1dEbT4iX/wJuWJYJF3Jzb77j5Jhi7e2ORhVA6&#10;t952y2133vFxv083bduak5+nLdaFTprSC1y4S/d777jn836f7U5gaXFhnucWesTk+e2337Bs4Cb/&#10;kSNHZmZmwgWWx9HnTrdIggtRECf6o0aNAn3nin+og2Bc5864kksuNPo8XReM8bCvI9suPyoZ/tE5&#10;YvmjW35GsPl+/fohzg+qIRIoIv+gORg8dEF33nb7Lb1vuvv22+6647aeN/V44JEH//jrzyPHERfI&#10;UaQtXL1qxRef93v00Yd73tyzS68bu996U4/bbr7ngfu//vqbtes3nr9YcNFsLzAZ8jNOZa1fvOuZ&#10;J+MaNPbwJ4OqEQKEACFACBAChEBdQeCfUZGrh45a+Vfwqr/Hr/w7SF5W/zV22djIq2zL57gN/Xsx&#10;qHP1iX75jrluuX5l6b7cuu+W9LvKeyS6zxcz3343ZGyQG/qO9dW0GTFh4TNB8aHLnzYTMfKvOBG/&#10;0vdtTRL9dd1672/dIfvXr4XcJOSlRcIsyORNNtvpc+fXrV8H8r1h3frVK1ZuWLsuZtu2TRvWbdy4&#10;bvv2bdtiduw/eCC/SGu0WcwW67GUE6tWrlmzbM3W9Vt2xcXniIHnof/hWahgRIeJHQocvJAVC9vw&#10;dtVqtQi/s3HjRuyBzR4+u0g9C7k/WiHoDWLq4wUfX7yQsoovGCRnWWTjQhNo/TE89IAMXFJwTDwr&#10;wDbOCFqPFQLq4LV69WqoiXJzc9EJ1hI7duyABwIaovP1a9ZuXLd264b1G9evXbV25bqt6xOTE3MK&#10;s602wGAvLso/dDBp167YbTu3bdyxZd22jas2bdi0Y1tySorewgKO5jqEXKO+4MLR47MmbLvr9v1+&#10;RPTr/LfrSn97qX9CgBAgBAgBQqBGEJgQGtv7pluqqduRmlfHrs+TarkG5HES7rsG55GTfmlbvhPD&#10;Q7asP4ZFjx7vRmoPL1sEzZwyNRwsP3r6P+FRdU+O7/ZOqEmiH3PTHYdatE37/D3hwi7BkW4XTAh8&#10;Y3Q4GLOu6GVx2BGkBoZ0p4og+Nx5F/vBvJ2EN9iJPU4RM3kPPOiNU29g+Xw/NkDT3Tbk50IdnI6v&#10;ClxfqIMKTgF83Na0CFaLzWS34/ECe5Lg9mWwO/KsVgTcKTLqTGcP7xvx85qOHQ4HkHSHiD4hQAgQ&#10;AoQAIUAIXA0ERo+LfejBJ2uK6Fffru/E9Z1i8nhO+jnR54b8117rO3rcWlc2jEcoEdHbI6NmI0B+&#10;ZPSciGlbgUaNLJ9qQyc1SfR39Lo16boWZ19/Xji4XjCfQYpXmLJ1DocRlBjMG1b5UuaNWDQmg5HT&#10;ZewHH0cFEGGI1BF338GCyZe8UAdsG4yc2+Alps4PYz/4Omf/qCAxb0l7w/oXW3HSL++Eb0tNOHHn&#10;zw0krwBsyxcMPA0WHzbvjQ9DciHA2bBawQ4ctNitZpxBsGE6dszSZhHsVpb4Fv/htBbWDWZucQha&#10;kyXXbNEKDouhyHooIebz91c0aXaiUZvacH/QGAgBQoAQIAQIAULgv4DAgO//rhHpTpXt+k4aHleu&#10;z838nOVLRR563+02xgOX3AE/jBnlLiNBWGTCtBkrJk8JE5Pd1r3omRXemTVJ9Dd27LbXr8HZR/5n&#10;WxYh5B6BNN0sOPSCw+Swg2jrzSazTcyJa3dYTGYUbJToZESuz6i2mGDLDIYsHpM4NOfrnIvD0M71&#10;9xLh5jwbO/l+cHHU4WSdU3nekG9wub9E67Et8XU05+wfMfilRwfSYwF+FukBAt8vLQnEhwPYhVPg&#10;vGx5YjAZ9BajxYFUtw4LW48YWdZbLA1A7VFsmCrGbNVbrQaHo8huL8bsdYX6dSu3PdtnY/0m55rd&#10;UOHFowqEACFACBAChAAhQAjUCAKjxi2pQYt+hUF4ytLru9J9t4zfie67fgTpR1cYxhtvfjBi1ApX&#10;iMYGxc2YvQ1afGbIn3btaHWcZlqTRH9d2w77FH4nb+x6cegA+8kEwZJvddiK7NYiq8nCaC2zdZfY&#10;0a02Zs1m9J5pbCSLOzN222DAN/NjqAyCzI9yoi+Z2CUjumTI53skQi+xfE7HJcO8VA2LAWmpIF9R&#10;SPV5V1zew0fCOylZnIimfXgC8OGV7sfTAPZYAufEWFAbx2DJ59wffJ9RfCxGxIInHSaDpdBk0dpt&#10;WpvFADt//sWM0Ikxt9+ZENj0AhF90T2ICiFACBAChAAhQAhcBQTGh8R2v7HnVeb6XM3vmlHLLd0v&#10;y8YvCfolus+1Oohu+Nfw6aPGOkfXgdNtxLS4iKj5MORHT5s7OWzTqKuVmOwqXMcrSPS33NDpsML/&#10;aJOmx1572hq7RjBcNAtmHQQp4OeiOIeZs+1MnMMVLDYz5C3M7s5s6qD2sNZbTAaz3gRROz6xSmwZ&#10;wI3rkgWds3NufZdekt0dxnhu18cebtfnNJ2b3iXjPV9vSAIhNIFTr9SJxPu5VkdaG/AKaMjj+vNh&#10;cPM/s+GzhwOozIo4V6bgwSiNdivWOaLWBywfgia7UGwTdHa4L1jNDp3NUexwGGxwHjBaz5w+2v/b&#10;+PZdkv2bnm/U+urfDXRGQoAQIAQIAUKAEPjPIvDb4OAaJ/oV6vXL4fpl0X1Xh1258y7OiArffjc0&#10;eJKbAJohk+Mio1fC4zY8YnrUtA1BE68Rp9uybtqatOjHdu52RtPghF/ggdt7WWZNEfIu2BB0RzBD&#10;p26wmg1wf4WtG2QbGhWRBYPl26Fm4YwY7J2ZvK1mqFwcVpPDojPr8ZGtCESCzpm9zHZeopXnRyWD&#10;PVfm8D1cZsPJPTfD8x6kfjiPl7T+vBp3CZDE91IP0mKDE32pgqTpF1uJyxlmzLdiusy8j5E77EZI&#10;9nkDtCsSib7RIVgBjb3AYc13mPXmYqHwojl25/4nnk1s0PKcX7NzDVv+Z39oaOKEACFACBAChAAh&#10;cPURmBqxCxT53+L6lRLzcK7vxPj5yJ999rVRY5a65iIYPT522vTNiKkDrU5Y5KqgiTFXH+Grf8Ya&#10;JfodO+cENE73CTzavrXxt++FEwfE/LhGZM4yWk1GC4LmWBhz57Sbq3dEis8KU7cwVm+Dod9hNTrM&#10;WnOxyQblSwlHlxN9yRIv2dpdOT032EuinVKL+yWizxcDcudazvs50ecLA0moI60N+DMEidw7aX5A&#10;8KHTAdW3W2xwQuDxgEDxjUynY7dY7SD3ApPkW606i8VkNdrs+Q7bRYdRp8sRzqRY587Z0+2WY8pG&#10;BX7N0xuTRZ90O4QAIUAIEAKEACFwVREY/MekK0H0PbTrl8P1y7fu8zE/+lifoJBlrk63iKITHrU1&#10;PGIOtDrTZqwMi9x19Qn3v3XGmiT6O25ol+vfsNCn3pkmjbNfec4au0GwFgi2YsEO8zXj8lDqwMLN&#10;xfdwqWXmfJHii3ZwkGRQf9SxGOyIywnfVTMoM7P/iy+J3EumdK7JcTLPS9SfV+OiHV7NyTbPeby8&#10;Dl9LSA2lj/IBSKeT9PqXhD0YKkLvIyInVymJqxgQfYQeQphRRPXXwcvYbINjsl1vMWn1BgML1F8k&#10;OIoRgrMoy7Zra+5vvya16HDeq4FO0zSrCRH9q/rT9m99A+m8hAAhQAgQAoRA7UFgwqRdjz3+9L/L&#10;9cun+1zQL5nz+VDvufu+oX9Fjw12NtKPHBsXOW0nEtzCij99xvKpETuvftbhf/fi1iTRj+3UPkft&#10;Z1T7ZwQEpPTurl8wHeodQXcRQn0WUdIBi7YZ0h1wX3B7UZzPRTsiHYa1m/F+mMBtZsGiF0x6wQjz&#10;uBO/v6If5Rp9Sajj+RnxRMJmMDkMZjYXcWpYNVjssOWz5xqg+3q7vUBngKFfjM5jx0IHgXhyHUbM&#10;FEAVzI3a+9ijxxq2LFRcp/Wql9aA4ugT0ScECAFCgBAgBAiBq41ASOgmKWZObWb8fGz33vPAwF+C&#10;R4/b7MSnER0/cjoy3S5GDqxpM5ZNjdz57xLuf+vsNUn047recFHjY1X75Pn6nGp7vX7wQCFpt5Cf&#10;Jei00LKIIXMMkOCDvrOoNMzcLvqolhB9mPaZgR9WfDBlvWDWO0xXmeh7zund14QsCCxfRvQxOxB9&#10;eBbDos/t+jq43EL5g3UNk+vbiu2GXMTdEUzWk4fO/jEwvmeP036NDN4NtF7+afWb/Vv3BJ2XECAE&#10;CAFCgBAgBP7LCEyYtOIKUXwPo+w75daVh+XBId7Jw488NWz4tDHjt7lQ/Lio6XHR0xeHTpkaPX3p&#10;1MjY/5oVXw5IjRL9bjfk+/k41Gqdj+Zs44anH3+0aPZMIe2coM0XLAYBsXQsLGq8lQXhcSC8JMJb&#10;is623KKPd9B8SHUgzIdGHwIeM6Q81SXfV7M9BouHECilKb+gS2KyfNj1HSD6DqbUB9cX7DqB2fJN&#10;eNJh0RoN+XaboXDL+sSXntnTqsUFtb9JEVjsHZDRiCz6V9uG8V/+Tae5EwKEACFACBACcgQmTPpH&#10;otRXiPQ7sfkKP0rDeKrPKyNHzx83wZknQIsfOS1m2owlU6ZETJ+1Iiwq7r9M8fnVrEmiv/PGdnn+&#10;akGtMGmUF/x941u2yPjueyEpSSjME4ryheICFmwTITQdZpB4ncOqhyK/JGqm6LIKdQ8LygP2L/rj&#10;wqG1zhF9s50F0OS5cbmbMZMjIUcYTPt2rHKQPqxAMOUJBq1gNEKqbykS9IVCVnrWpJCdPbsdCPTP&#10;VvuY1QE6ZUBWY4q6Q0SfECAECAFCgBAgBP41BAYOiujZo7fcBl/jjL9Cci9fbHTr2v2b7/4cG7x2&#10;xGjnuJlIAhAWsQmh8cPCp0dOWxMU4mzm/8+u4mqS6G/r1jrHX+FQe5nV3hf9NLt9/E49/KR18TIh&#10;J1vIyRByswRjERi9xWHS2nSFNpMegWhENszizmOLqXvAjFlqLWbvR9gbzpfrykvKeitK9EUHY5Hl&#10;szUM5EoOo8Wqd9jA8rOE4jy71mgtFKw6IT/XvGnLqb4fJjRvnuqrKfTVmHz9ijR+WU1a/GdvSpo4&#10;IUAIEAKEACFACNQGBEImb3/xpXdqnN+7dujK+KU6nTt1ffW1vt//MGHU2E2umEyYFDN91sbIqNnh&#10;kfNmzNo6YdI1Hhe/sndFTRL9TV1bZPp52TWM6Bf7+6T61DvYplvW4L+EoylCxnkhP1swFAo2vVUw&#10;FTkMIPpFDshXmGMuE+dDuiMSYhi/8RFaFwSnEQlz3Xmx/F5MhgR+j6kgYj4kPMz1GFuYp5g0yyzY&#10;YdHPForzbflmY66g1wopJ8/9NTah9x0pgQ1zNepiP1WxvyrfR5PVlDT6/5oNo7LfIqpPCBAChAAh&#10;QAhcqwiMnxA3euy0m3qVmPavqJ5H3jlyYD355PODBoeODVoPz1oneEeP3xkeuWPajOVhEbMjopdG&#10;Ru9EmPxr9RJUZ141SfQ33tj8gp+X1c/L7ONl8tNo6zc75N8q+ZnXTStWCWdOgtwKujybId9sMxgE&#10;S6FgzrOZi6HeYelyBWTLZVRYdNQFOQbXRxGjX9aplzhmzAhhdlCwwR5WMGG+g2XIwgJGsGPiF4Ui&#10;re2iXZctZKTZVm8++OqHO69rk+5br1il1Pp55QV6Z/spMho3rs51pbaEACFACBAChAAhQAjUCAIj&#10;xsSFRcX/+deEO++42611n9vja8Tw37v3LU8++cofQyNHjVszaqxzqJzR4+OmhO8Mj1oTHjk3PGpB&#10;9IyNk6aQCb+8FU6NEv2eLc75e1kDvKz+Xga10la/Vaqm5bYutx4a8qdu326hCEr9i9bibJNNZxCs&#10;+YI5224stCOYZgnRR7QdJtmBUZ/Fz2d28Tr3wuMIDBsUHxIlHUz5UCVhAaPHZ4dQDPk+fBIsBYIx&#10;Wygotl8UCtNtu3dfGDo+9pbH9/q3zPcJ0Ku98/y9shp4p/srLlzXqEa+nNQJIUAIEAKEACFACBAC&#10;1UcgeNKuxf/smRo+4/2+H3bt3M1zWs/XAOWsBDq07/TOO/3ee3/AuOCVo8ZuHD7amd+PCYqdHAZH&#10;2/XRMxZFRM2bPnNd9PT4MUFE8St+iFGTRH9r7zYXArytKA2U+QpvW2CLvIC2q/1bLHvy6fzVy4SL&#10;aYI2y67LtDiKiwVjjlWXC5dcxu0Z0UcgHlB+LmcH0S8Jsc+YvsT3ryrx5yH+eSn75XSQeRaD2IPi&#10;a0Wuj8CabEYg+vistQl6MH+43+ouWrP01iwh94x24YKdT722pUn31MDWep8Ag9orL8Aru7EqI1B1&#10;vmHD6n8nqQdCgBAgBAgBQoAQIARqEIHQqQlr1h+Iid01a868XwcNfuGFl3rJHHbLZ/+yXFcdn3/+&#10;9X6f/fLGWwPGjFsx+M/lo8a5iXMfPCkuekZseOSK6OlLwsPnz5q7IWLaznHBxO8r5vfSFa9Joh/T&#10;s0OWn8rmq7QGqrVKpcW3ocG/xV7v+htadzj747fWXRuF3JOCOcMhFOodxblGrQ6JcsF8rfDPRW5Y&#10;JM4VkKwWKbPsyCVlN9nsRpvDYkNmLexmJn6I+cGkxRickO+jYklxIPUWk8yww1gkoAorVX4agNZm&#10;ZLNi76VSeya8Z73iPEiwy5yEeRF9h5lXAXJlsS2sVqxI6Ftsg7exFQGGsIC5RPRh0TdabFaD3pZX&#10;bMuwGc+ZkrYe/rH/hvbdEn2a5/s3N6v9TCrvYj+vwgbqi37qtAZk0a/EfVyDP2HUFSFACBAChAAh&#10;QAiUj8CkKfFzFyTsT0w5cvTE5PC40LAdv/85q++HQ4f+Pe33Pyb3+/yXfp/9/Em/gV98+dvnXw76&#10;/c/QYX9HPfd8/w8/Hjp81D8TJ8f8+df64aOcI+fgjNDiT5q6KyR08/SZm6eGL46esSQsYtGM2VtD&#10;w2JcZTx0jTxBoEaJfqcueWo/QaWxK5R2pcqm9jMo/QpU9VI19fZ1bJczdID92FbBdEawZlhsBTpT&#10;kcVugyLfamIh5WHOtyHAPiT7dqPFXmSx5Zls+Ua7zugwGh0mkwNrAYTVt9qQW9dmstjMKEabyWg3&#10;me1WpJiF567o0cvzzSIDb9UD9hjtNq3VUmRDNisHomGiGFgIINax1W4xm41Wo4ENymwSh44zs4JY&#10;QXAyNtiLdfbCYnNBsUlnxiqGu+dCoK+FRh/rApvJkGc0ptuFLHv6/rMTf19/d489jRrl+jY0KwPN&#10;3mqzt7dF7WX0VRYolZn1r/Pk+lEdQoAQIAQIAUKAECAE/hUExoyPmxwWFxaxMyxq54TQbSGhMaFT&#10;dyOYvavvrOvwEOF+5NiYCZN2RU5LCA3bHBa5cdbcNaD1s+f8Exm9bMbMzRNDEUKHTH7VRaAmiX5s&#10;h+55ykBB4Sd4qQWF2qb2MSrVJpVvgcrnSIDv0UfvKJ4zQbiwz1F0ymrKtNiKYbpnWnxodWAZF835&#10;YNJWBzJqaU32XIM9z+QoRtZYE7P4M7s/D8aDd5sDpN9ssptNjG7jSQDrA0Z19ACnXquJLReqHLAH&#10;XRdbbDqbQ29nant40vK8tnAVZj7DWFbgnCgYVInYSBySYDY7DEXmPL21wOzQWWxGGx5SiPlvsVaw&#10;s/wBeBSBtnkOS5agPZm7PDL21UfiurQ6Fein81bbvNRWL5XVS+FQeNnUymJvZVYgEf3q3tz/yq8e&#10;nZQQIAQIAUKAEPivIYCIN0EhOyKmxU0N3zA5bP3chdvmL9w+c8624IkrgycuDw5ZGjThn9DJKydO&#10;Xhk9c+PCxZvnzV87febKiOgl0OTMnb8qctqq8Kh1s+bGB0/cPj6ElDk1yX+uJNFX+RhU6kIfTXaA&#10;7yl/n2NNm2Y/87R1+VyH9pS1+IzdrjUIJiSIRQxKZoxH4EnIZaxWUbSjMzsKjfZCUGdI90ti8DDl&#10;vhi9UixoxOzrDgvaSXvZsgGmdTwpQDbaqr7wWMCKfF1g6Vg2iJp7qbDMV0w1BBUP8yQQFUIYO1Ps&#10;oLrZYdRbtGasERjpt1iMJofeJhiYAAh6HwtbwyArLkIPnS/auTLpi/c2dbr+cJMGeQ3qGVVqs5fC&#10;4l1C9O1E9MVcblQIAUKAECAECAFCoM4hAFP92AnxY4N2jB63JXLa7hmzE6bNips2KxZl+kymuUeZ&#10;OWdP8MSY0eO2wct25Fhi9leQ81xZoq9XazJ8lOca+mY3bpihCDwd0KSg3+dC0k57fqrDmlvs0GoF&#10;E+zdRofDgvxYBrvDBE0+S4xrtRug2xGt+NC/MAU8WDWLuwkuL6aiQgGlFxX8LIKlVLBsAEHHsary&#10;fNjgYcmHnp4l8GLnEf1x0X/pcoItOLgwXxwQfxrBClsd2Mw2DN5mMVksJoPZrrMIJvgNgOrbRNZf&#10;hMS45sNxRwd9t7l39/3XXXfWx9fYsIHF39fo5W3xVnKLPhH9OvejRgMmBAgBQoAQIAQIAUKgFiJw&#10;ZYm+QaXJ0SiyAjUFjRpofRue9PI527GnadAQYfdOQZ+hF/IKheICwax1WHVmi9kA/1vEoLTD+m21&#10;gjLDBC76upa4wMJujsJDb4q7mVqHEXqwcU70xey6glV0160G0bcJWGKA64Ojg92L5+BEX0yDxcIE&#10;sUhBYiBQ0djPNthH9kDCYTVZLUar1QTCb7PB+dbOJPwmh8FszRPMOUL2qYxJY7ffcVvcdY3TGjQp&#10;0PiZ/H1NPiqjgoj+FVzO1sIvHg2JECAECAFCgBAgBNwiMDZ415ggRM9EYRtjZWXW3KT5Cw/OW3ho&#10;7sLD8xYcnLfgAHvHHraRhPe5C5JcSuL8RUlRM/YHhewKnrgraKL4PikhKCQB26PHx1/bV+HKEn2j&#10;UmPUqHUaVZ5KobuuSUZAw1OKBtkdbzf/MtSRetjiyNEL+QVIoyUYtHYTYtLYEOnGBNdXpn5nNn5Q&#10;ehjOEYgHoXi4+Z4Xlk9LNPSLfF5G9BnhRswcrBCqzvRh0Uf2XoONRccUhflM/S8SffB7GPq5cJ8l&#10;vr1k5hft/ahuFsx6uw3qfiwIEE7TZivCDkTbEXR2Y4b91H7DP7MOPPtMXP0mqb4NtH4NzD7+Om9v&#10;vbeXRUVEn4g+IUAIEAKEACFACFzLCIxn3DohaNLuYFYSQqfuWbr82JJlySiLlx1Zsuzw4qUHV69N&#10;jo07GRPLy4mY2OM7dqaI5ShKfEJK3K6jsfFH4+LF913ycixu12UFFcQ62Hk0ZueR7TuObI9J3rYj&#10;ueRd/Lhh0+Ely5L+WX4AZdmKQ3PnJ02agoGxcV4bC4ArSfTVPiaFyqpipUilNF7XqLD+dTle9c57&#10;NTzb8z7L9BnCmWSHMd0g5OYLRYWCCQJ2cGyIYBxGqHkEi1EMrs+E8LCLl3B90H0xuqVoawf7Bsdn&#10;US+ZkIab1U2sKeujykQfEXRY3B6Y5C2irzA0+KIXMDfkGxx2vQOnEMP/c6Iv6vRZEUU8VkiRxKS4&#10;Zgu8iXUFiCAkFLNA+pnH8maFHXzj1d2t2p9SNihU1jcp/SxKtcHLG1E1bRolSXeujW8UzYIQIAQI&#10;AUKAEPjPIgADfGjY3tCpeyeH7Z0SvmfF6pRVa46vXHNs5ZrkVWuOxMaf3Bl/MjbuRGxcys64Yzvj&#10;GBHfGXckNi6ZvccnsxKXvGPnYamAoO8oLTE7cajk4/aYS/vl21IF1w10xQs6l2/gjCUDiDsSE5uM&#10;s+B9y7bDK1cdWL320LyFSWGRe8YF11XD/xUm+oi64+1tVausgf4GH43Jv57Or9F5r8DUeq2Ln3hF&#10;mDBFSN5vtaRrhYuw6xcKNqSaYip9GPXB1sHZsV3K4BGrEtoYaHI4r8chyaIO2zmzpiMCJmP5Nj0L&#10;11lFiz4WDojZo7db9A4bPAcQbIcReojsQfSZqghH8cRADLHPNEKc4osLEawKxNA8GIHVLJisjkKT&#10;MduQr7cXOpAENyfFtGr+qbffimty/TFlfa2qoU0RYFNoDAAHaQcClBYNnHFJo38tmzH+sz/6NHFC&#10;gBAgBAiBaxgBMPsJocwEPnNO0oaNx7buSInfdSIu/nhs/LG4+GOcQEsFDLuUlDMqj23+0UOmXg6J&#10;r/FDoPs7xcGD9GMWGzcfnDNv//gJu/6VSymGIo0fNS4OhQmZglnBtid+zFee6CNFrlpp9/WxqDV6&#10;lUYXWL+oUcucwBZp/s1zb3/EOm+BoE+3mNMMjjytYEQ2WQSdN8E0zkkz086UmNK5BR2F2/GZbKdU&#10;Iw/Gj8CaMMSbGTtnRB/qnapZ9NEzLPKFghWrDnjOIqctc8rFmgJ2/VLdEFPyiIUl8UJBVFBo8aHI&#10;x8qAP4uA8MfhKLIb9bYiOxxwc0/mr5iV/NE7Se26pCob5XkFmP0aCv4NbF5Kg5eXvZ7a7K/UKbzN&#10;RPQp0g4hQAgQAoQAIUAIXEUEwBohoRkTVHHcmxFj4kBzQ8P2hEftmTM/6Z9lh1auhsH74OatTBID&#10;ns1s5MwczuzlchJf4xT8X+kQjxoSdifPW7j/6hB9QD1+QnzU9H0LlhzASVevO7hx85ENmw+v3XB4&#10;7oLEuQsTcQngYIBVVoXjufJEX6mwKMFiEUxGo/dWGDQ+tobNigKanPPyP+XXLOOFtwyzZgtHEx3W&#10;i2ZBXyyYi5jragmJRwgdEH4xDL2NFcGO9FWceTPNjhj4hjvJOixQ9DDPVwj7YVKHdb9qRB/9FTqs&#10;WQ5TtmDJF+zQ3GAAjNPDBxjLD760EFX7LLwP4v5gKcKch+0Wm92Cf/BMATH/WXYsm8labNdlCekp&#10;pjVLkvu+s/X61sm+jbQ+TczKAJsmQPAPtCm8TAovS4BS76soVnibiOhfxZ+2Cr8YVIEQIAQIAUKA&#10;ELhmEBAVNXsmTkmYELprxqzEmXP2R06HumZP9Iz9UTP2YqfTTGEthlglLGrvtJl7FywCoT+8buMh&#10;qFmYrOWSkR4SFy6G4fz+Gixs6RLLnkhs2Hhoxuy9sKPX+C0Ba31I6O6Jk3dHz9i3bMXBxf8kLlyc&#10;uGnzkfWbDi/6JxFlydKD4VF7kVksJLQqngNXnOgbFN4GpZdR6WVReFmhVPFSmhSaIrV/jl+jc/5N&#10;T/k0z+n9sHXsRCH1qOAoMgm6YpsBuaaYMB8x6K1IT2uGP6tWsBQy5o1i04qGduhnwL/B9RnjFrU1&#10;kPVA18MCWYq5rKpG9EHj8+zm83ZdumDMFazFTPfPz1LyZEHMkcu8hBmbZ2sSLDyg8GG7WaAdmPYt&#10;LPQOAoPazAX2kwfy50Smvvf+gbZdjqjqZfo01KoCzAofh0LlUCqsai+zj5fe10vn66VXE9En3Q4h&#10;QAgQAoQAIUAIVAsBEPQp4XvDIvdOjtg9bea+f5YdnL/oAMj69Fn7Fiw6GDlt3+SwhIlTdiPgDKLN&#10;yIUf2IaFGBVmz9u3dPlBsMxNWw6D5nL5ClOwxDE2f60SeqdVCpssm/uRTZsPrdtwaMac/TUSnEdU&#10;4LALNDVid/TMfavWHJ6/CBGBEjdsOrJoyYGZc/bBH2Du/APg9ONYIoKaWVRceaKv9DaovAxqL5PS&#10;yyxyfYtCaVBrCnwDsv0a5Wqa5gXekHdfH2vwRCH5gKC7aDUXGM1aqxks2q4z6rXmIuTV0jmsWocF&#10;8SlBvgsEh9ZhL4KvrCiegXK/REQv6veh4kHAHubEW6X4mqD0hQ5LpsN4UbBoxQD/4PSXAu7AUG9A&#10;9EyEzeSOuXjIAOdbq0GwQrBjsJmK9Vq9rtBuwQJBZ88+a1i64DB0+c3bnVY30fs3K1YF6lmqYKVZ&#10;7W0By9d4mUD0fbx0Pl4GlYIs+jW+SqYOCQFCgBAgBAiBaxIBUEZw+qkR+8Dmo6bB7r5vxepD/yxH&#10;oMkkmIQXLD4wY3bS5PDdk6bshghk5NgyFw/Bk3bNmA2zcdL6TUe2bC/Ro4Pj7oCpHu/XopG+jEkd&#10;hhCfk3ssZtatP7Ri1cGoGfuAHqCu7C0ENj96PCsI6An5TdR0LL32QG+zYFHivEWJ02fvi565F0Qf&#10;12gCdFPjmfK+sqfwvP4VJ/pGpcKkUhjV3no1o/tGlZdJBQO/AiH2tWr/PFX9HL8WmY07Zfb6n2XA&#10;b0LsTkGXZbfm281am7nYZtUjc5bJUqw1FRVYivMdxgLBVoikUw5bgZ257DoRfUhqmGcspDRM01OV&#10;F1g9yHwRs+Xb4HeLjLZMJwT5DgLp6B2CXpTpiP64xXZbgdVYYNNrHQa9YDIJRpOtWK/PseBJgOGi&#10;9Whi+qQJ+558JqHlDSd9mxaqG5mU/mZvDVi+zkeh9fUq9vUyaBggBrUCxaRA1B01Jczy/MalmoQA&#10;IUAIEAKEwH8BAfBFaOhhbp8xJ3HWnP2z5+5bs/7w6jUHl608sGIVU3cgfnxE9N6QUBYh3kPKiAUA&#10;BDkQfG+DvD6WBb1hzF4W0+YapvhcaARBjhjhpyQIz9Ydh+FysPifg1Mjd0+J2AOHBA9vLVwdRP3H&#10;O5RO02YmgtMHTYyfNRdrraTZ8xJDJu+KiN4TMW1fyOTd3JXWE/dZD0/tYbUrS/SNSpVRCQO20gSi&#10;7+MNdlsMG7Zo3UeQGaNCbQxomF+vcZqifqZXs+y2t+Z88a1p2zqh8LxgynEYcwRDnqAvsOsLzOZi&#10;s91ogHTHZswyw+xv0oohcZh6R2bRZ/lzEYgTATKrSvTF3Fjcy9fOAvuIcnt4CYgsHzIdRNdhJ4Q5&#10;Hz4DhVaD1lystxRbrDo7FPkW2PJzheI0055tR/8ctPnOu2Pqt0hVN9b7NLX5NrIp/ezeSrgrFPl6&#10;5/t7Ffh5FQEKFXRNCqNCafZWWb1QKDNupdfNHt7oVI0QIAQIAUKAEKjlCIAFjg/ZNT4E4vg9CxfD&#10;C3MfuPiWbclQj6xcfXDNuiPzFyfOnrcfAhukfPLEg9Z1vmCxy1ce3LbjsBhP5hqX4ogKe4nWI44n&#10;+7h1O6L9JK9Zz9TweAYCP4SJkxPgkezhvQFOjyhDs+clhUxOwJWCsH7mnESwfGzD5wGZAXARq/AQ&#10;wMOzV6HalSb6apNSifCaZrUCRL/I10vr612sYXZ9rte3+vrr/AIvKv1zvBqc17RIbd8z7a33DHOm&#10;Can7hOKzQmG6cDFTyL8oGLWCGNw+31KcZSrMsyHovpiyqqaJPp4CsCxciMIPf1tmy7dDic+IPsLo&#10;wM8XcTMt0PMwE7/RYTWYdebiAptWTANgKGaJvy4kX1w1O7H/x1tuuTWu6fWn/ZsVqa+zKgNtKl+7&#10;SuNA+lslE+oU+nnl+3kV+noXaZR6pcrMKL7G6kUWfWL5hAAhQAgQAoTAtY8ADMbggtBhTw7bjcCU&#10;yNu6dMWBJUuT1q4/CA6KODaQjqxdf3j5ysPQbUNwDxrqoam+fCI4Z34iTPWiOuWakuUwNi8+lEDh&#10;8fi5a8HmrYc2b8NK6cjqdYfmLti/YFESbO147uH5ow9XPLG+gksut9B7bvivAkGvqSZXluiblBqz&#10;QmVTqi1qlUHjXcy4vjezZKu9rAovB3JFeXnBnm3wDbjoVz8rsEmmpllqwPUn73/gYtAQ8951wrkU&#10;ISNDyMkRCmEpz4cd32jV6RyQ7CMIDyLcuLHow5aPSJtw5a2KcIe34Syf2e1hzkfkfDFZr5ll7zLb&#10;wO8dBsEBdb7JarCC3Bdphbx8IT1bOH3eumd3+sRR8W/0WdepXUL9JhmNrjfWa2FW1jOKYTQxU6vK&#10;yyy6K+g0XlofrwJfZYFGo1f42LxQfC2M65NF/9r/fa+pry71QwgQAoQAIVBHEWBKjwm7YACeNTcJ&#10;4efnzIe2/uCCRYdmzk2CmyZisFwhgQfyzvIYMnXUrZbH3WdB90W5kZTlCn7D6zceggPxxs3Ji5cm&#10;QQQ/c+5++B4gQiV4eY340dbROw3DvuJE3wTpuUJjVapMaqVBA7u+6HuqYazXofCys/jx3nqVqjgw&#10;MD+gfoGqfppXwF6/wNjbu5/58XPdgrnW3fuE0xcYmdbm23UF8H0FiTfYrUVWEyLeuEp3mEa/Gs64&#10;sOYzlg8PXJ4OF8F8EM6fxdBhnB+PERBwE8sMvdVkwUMFI6IEmYT0PEdsknHaorM/DNp42207OrQ5&#10;2rLlOb8GeaoAi6aeXekH/T18EliMUWiWRC8FFJ3aW6tRFyF5sLef3SvA7uVPRL/ufoto5IQAIUAI&#10;EAKEQO1HAOsHBGpcsixp05ZkqHekQJml+pZ/LUqmmDCLZ8OV8mexj1LSXB75RyT3x3YlHIeYHtp3&#10;RAiNnL4vcvp+WOjhcHyFVke1/7KWP8IrS/SNSg2E+BalhnN9C/T6CC+j8gbfRcwZxJcU/NQ2H7XO&#10;20unVBrrBeb7B55SqFI0Psevu2532/YJz750dOjIvJXrhBOpQn6+oC+CNd9iMeotRp3FBBIOTg5/&#10;WQTRZ6S8JqLuMIM+hP4s2y3T+TPCLwp1QPELBaFAEHJsljyb0YgoO0a9kK8Vjp+3rY3NHDZl9zMf&#10;bulwR0K9FqcDGmgbNTY1bGz0DdAz8b233c/H3tDfFqg2QrOESDtwR1Z6m+C9oPCxKPxtinp27wY2&#10;70Ai+nX9u0TjJwQIAUKAECAE6gQCsHMjdv70WfvnLUhcvurwuvUsGRPs4vBJlVJfSSQbhJs/Abis&#10;MO27S+GC+DIKc36NPyq+i0U0yZeU+GMxO4/uiD0WE5eyM/b4ztgTsXEn43adWr32yLKVh5etTF6+&#10;6ujK1SlzFxxEbNBJog6+TuBcGwZZk0Q/plP3XFV9QekveKsFhQoZsiDQZ56mYPkKjQ0aHoXSplBY&#10;VSXBJS0aL4saH1WsKKHtUWf7a84F+mQH+Bdp6p31a7yjddcV9zy85f2PU4MmmrfHCBnpgllvtyLO&#10;vtFmQ+R6GyssMy0riIaDYJvIWGVgofSxzVU4MNGzd5ZMV3xnn0sK38k+lu5j21yzg7g6bPlQEnHH&#10;oRMcxSxdFx4o6E0s6qZFyM22xMSfGxO65/VPN/V+fEOLm3cH3JDl28KoDDSqNMgLZlKrLRqVVaOw&#10;aJQmH5VJoygh+oitCQM/vG+9fe2KALuyvl3ZwKb0h8eCzctLwFMOjVKrUKXXa1wb7g8aAyFACBAC&#10;hAAhQAhc8wjw2D5wBkBeramRzFKOkJ1IETV77v4t24/viD2+PeYYyrYdx7bFHEXZuv3Ilq2HncrW&#10;bUf4Uals33FsR0wKb7V46QHE/Vyw+ODCJYfEcnjhEsSPR+CgIwsWHYZVnqWDDUEIeWwkjAtmG9c8&#10;7FdhgjVJ9Dd17JKurO9gXN9H8FbavRVmaNO9vSHTNysg4FHyYlF5m5lRH1IWZIlC+B2FXaWyq9R6&#10;hXe+RpEX4FPs62tS+Oj8rjt1XZsdzdqtbtNx2+33HO37QWbQeP26VcKRJCHngqDPE4pZTB7BAimN&#10;Cbp8RLIvFqyFLP4mM8CbWdpcWORZTluob7AAYKHuWdh7s85h1jvMCM8vxr+3mgWofZCeyyrWFIoE&#10;e67gyBcELSsI2G+CGN+CQJ9I2qvPFXLPC6eO6HdszJgyMeWTT3fddf+W5jfE+Lc47Ncyw7+5UdPI&#10;5u1r9PLWwffAW2HVqK0aLHW89F5eSByGGKMoLI4+C6YJou+DyhZlgFXpxz4qvO0ahZ0pfFT5Pv7n&#10;m7e+CpefTkEIEAKEACFACBAChAAhcK0iUJNEf9UNHU96NzApGzpUfoJC6VB625jBXmFWeJsUeGcE&#10;F8WEyPqKkmJWKCzskHhUqTQoEYUGinYE5VTplD6Ffg0y6jU5Htg4sf51CS1a7e3d68RLz10cPLBo&#10;VoRxx3rhwgmhOEewgpCbIbExCuZilkAXn0Xru81kshnNNrPJbjbY8SAAR41FgqlQQDB+I961gqFI&#10;MOocRpB+k8NicZiRjxdLApD7HMEBrl8Ili9YsDCwYY2gyxXOnxD2xRbMi77w5y/H3n4l/pabYlo0&#10;29+gQWq9BhcDGxb71jOofY3eGlB2xMpk0ywpCszXjClfmjU7xLk+apoUagaCNwz53kI97Pcqhjlf&#10;E5DSqt21es/RvAgBQoAQIAQIAUKAECAErgICNUn0l3XonKJuqlc3MSuhSFHbfZV2f5XNB1Z8bysU&#10;O8ycj3dpg3/kZn75zpKPkP0UeSsKNb7FDRoVXNfkQsPrDjeov695s0M9e5x4/NEL/T4tmj3TuH2L&#10;7cB+4cIZoSBbMCEEp8HuMFoEk9lhNpqMJpPJKP6DYjBbjFYwfqvBYYX6R2czQ+WvN5uNZrPJYrZa&#10;bTaIf2DShxiImf8tJrseUfIF7UUhJ8Ny4phxyyZjVETRb4MOPv5EbOfOe1u1SqpfP8XXJ81Xo/Xz&#10;Mfn5wnhvU8kn6H5SZeDgbVN6CRp4LGBF5K1V+55S+u9r3OoqXH46BSFACBAChAAhQAgQAoTAtYpA&#10;TRL9FV17nah3gyGgvV7VyKDwRSydIiVLCOVQqwSVUlCqBRU2VIJS9hHb7CPecRR1Lh21alTFGkVR&#10;gNrQsJ6pUcOiwHrZap9z3j5nNQ0uNG5ztk3XQ516J9/7WGbffsaR4+yLljhiY4WUI0LaaSE3Q9AW&#10;CDozS2eLgoxXRsHBisNuYMVcbDVqzUYtUu5a7To7S4bFa7LEWDbhYrb9fIrt9GHbwQT7+lXFoaHn&#10;+3979Mnnk3vdfaJN91MN25z1bZKhaZirCSxU++k0GqMPilrvozRq8ARD6TQL2UfZHEtwKJ0yUy4p&#10;bCp4LHibNP6GBs1PBzTb27T9tXrP0bwIAUKAECAECAFCgBAgBK4CAjVJ9Jd3u/VYw24FDbrm+7TU&#10;+lwH4U2O2icPgTU1vlaV2qrSyIrTR35I2sk2jIg+6afM81Pk+SgK1cpitdqo8jOpAo3KhsWqxrmq&#10;pmcU16X4tzp6ffejN99/5MkXj37w2dnf/yiIDLeuWCbsjBUOnxBOpglnc4SMQiHXIGjNgtYivrPi&#10;QCmyCMVWtjPfIGRqhTM5wvELaKVdvSJ1wshDvw3Y/cm7e196/shDjx3vfdfJ1l0R4P+8d+MCVROT&#10;qplF1diqbmhRBZiUvnqlBmPT+qqKfRBXByO/bBYVTZxVNsNr2ddH7+OTr/Epqt+kuEWnE43aJbTo&#10;ehUuP52CECAECAFCgBAgBAgBQuBaRaAmif7KHvclNex1zr/rGdX16b4tsxu0Sq/XJN0n8KLaP1/l&#10;m6/ykRWnj/yQtJNt5KnVBb6aAo0yT+Gd5+Vd4KUo8tIUKwKKFPULvBvkKq+7GHD9hfptj9Vvu69+&#10;u5hG7ba07Lyt88277npw/+PPHHrjzVNffXnmpwFpfwzKGTO8YHJwcdQUw8xI4+wo0+xow6zI4hnh&#10;KEXTwgoiQnMmjksbPjT15x+O9v/88EfvJz7/TPzdd2zp0mlt8+YbGl4XU7/JvsAmyf5Nzvg1y0JR&#10;NMjxCsz3qqf1qlfkHahjxb/Y27dI4Veo9CtQYuSXzaKiibPKuWrfLL+AMz7+yd6ak/6NT153Q3xg&#10;260tel6r9xzNixAgBAgBQoAQIAQIAULgKiBQk0R/7T3P7Wtz79HGtxyp1yWlcZeT13c7fn2nE83b&#10;nm7S6myT5i6lxeV7nD+eb9w0u0nT/CZNCvHetFlO46aZDZtcaNDkXKNm565rdaZZm9QWHU9e3yWl&#10;dbcjrbsnXt8tvkWXmGadtzXrvLl5xy1t28d0axd/U9u9t3c8eH+PY4/efOKpO1Kfvfv0c/eefv7e&#10;k8/cfbzPHcf73Hmizx3HHr/18EO99t3dJbZ3my1dmm1qd11C25aH2rY/2KrNgZZtDrVqfbD59YlN&#10;Wxxs2uJYq7an23U80bx1SqPmqY1anGvUMv2663MbtSlo2Kaw3vWFAa0uBrZIb+Q0zQrmyBFIbdri&#10;ZKs2h1u33dO0VVKrTolte227vvfWXo9chctPpyAECAFCgBAgBAgBQoAQuFYRqEmif61iRPMiBAgB&#10;QoAQIAQIAUKAECAE6hwCRPRj69w1owETAoQAIUAIEAKEACFACBACFSJARJ+IPiFACBAChAAhQAgQ&#10;AoQAIXANIkBE/xq8qBUu76gCIUAIEAKEACFACBAChMA1jwARfSL6hAAhQAgQAoQAIUAIEAKEwDWI&#10;ABH9a/CiXvPLU5ogIUAIEAKEACFACBAChECFCBDRJ6JPCBAChAAhQAgQAoQAIUAIXIMIENG/Bi9q&#10;hcs7qkAIEAKEACFACBAChAAhcM0jQESfiD4hQAgQAoQAIUAIEAKEACFwDSJARP8avKjX/PKUJkgI&#10;EAKEACFACBAChAAhUCECRPSJ6BMChAAhQAgQAoQAIUAIEALXIAJE9K/Bi1rh8o4qEAKEACFACBAC&#10;hAAhQAhc8wiUSfT/HhVL5ZpB4Jq/j2mChAAhQAgQAoQAIUAIEAJOCFRs0T93PtdsFqjULQToRicE&#10;CAFCgBAgBAgBQoAQ+I8jUAHRB8s3Gh1U6igC0s199swFKoQAIUAIEAKEACFACBAC/ykEKiD6er2N&#10;St1FgIj+f+rLTJMlBAgBQoAQIAQIAUJAjkAFRL+42FJ+sVTjJe+5Gt1UMELpLFfhFEI1XhVCXYUK&#10;Gzckcq5PN33VELhw4cy5+KCLU2/KGNuzrpS0qfenxozHyKs2ZWpFCBAChAAhQAgQAtcMAuUQ/bjh&#10;o+O0WjMvr776E4r0UdqoDnuW91ZT/biOsMaHWs4pqsHzBddut48en7ZvX8aBA5mHD2cfPZp7/Hh+&#10;amrh2bNFFy7o0tN1WVmGnBxjXp6poMCk1R5buuxiZr5TJ+vW7sVFRLlm7terPBGw/Pzpt5g33C0k&#10;3F9XinXrPRgzRn6VsaLTEQKEACFACBAChEBtQ6ACol9QYOSFE30QWWkP33Ai6HsOnjx6Ku3oybTk&#10;kxeOHL9w+Pj5QynnDxw79/ek+cWwSF/+knfFj2xceQTl1KnUcsqaJQdRjMZLp3YaUlkfq7OW8PAU&#10;1SH6TqfYFjQxfurUuODghJCQPaGh+ydPTpo69VBExJHo6KPTp6fMnHl89uyT8+adWrAgddGiU0uW&#10;pC5bdmrVqrw8vbyfNat2uxJ92HoPHD2wcMO2kPmr/5Uyc9WmhIP7MQxe/t3BlIUAH2TqzFfM6+8W&#10;dt1ftwrGjJFf/Uv8L15Zp1PXtt9ZGg8hQAgQAoQAIfCvIFAm0R8xJg4lL98gFc5i5Xuw7Ur0eTWH&#10;4HAIgt3hsNsFu93R75fRubm5TpXlXfFD44duHj1ki9j2UmGdoBuxYP/v36we8v36CxcumEwm3spp&#10;SGV9rA7R9/AUbon+sdScZVuOzlh5MHxx4tKNh4wmk9tq8lNczNXNe+21/7d3JvB2FfXhf9pFa7W7&#10;ba0tda/WasWitiry17YqblUBl6JUrYLIUlYRJIACgkmAQAIYSCKEJQlhCWQnyyOEPQtJSALZl5d9&#10;T3gQyPr/3TfvzZt75ixzzz37/eYzeZ/75s6ZM+c78zvne+bOPa/9F7949PLLn/jVr566+upZffvO&#10;7d9//nXXLZoyZe3ChS/ceOOSm29edsstK4YMWTls2Mrbb191xx0rR45cNGu+Wc9DY55U/WiOLRHr&#10;CY/NWbd5WzO3Jc1su333i9IAaYay/HwbE3QgqpHX3zrkwIFDKv3tO/+uFD9Va6Xl2Xdxjj1r7ppl&#10;S7lcS9gpBCAAAQgUkECE6ItxhifTnsW8+1xxbc3yD4ni1yz/wMFa2n/g4H+f3mf27NlazdVWZs0q&#10;59rLpynRn9Xz75lnnnnqqaeeeOLJx2bOfOSRR3bs3HHuybedeuLtK1eu1LVFNlIVkPpHjXtcPnCo&#10;fdqwtPZpw/wX1j67ePWchatnSXpu1TMLVj4zf+VT81c++eyKJ55dceeYR3fu3Gk3NWR3tjVOmrlk&#10;4H2rv3z+k8ecNuPjP5z8yZOnnvTL2Rs2brJLmtVu2rz7F29+87Tzz5/xs589dtFFT1588axLLpl7&#10;2WXzL79cbbikb99l/fqtuPbaVQMGrB44cM2gQWtvvnnlgAFPTplh1vPAfY/Zoi8TvR2btx2q3Yjl&#10;809u3Do2b601o2NV7o0JQqAaqUVfWX7xk26ntDz7Ls6xZ81dI/oFvNLQJAhAAAIQyIVAhOhv3rJH&#10;JbV0R/+qX5iiP378hPP7XCV6IXPvPYp/aN/+g5K+ddrFV/+67549e8zyZm0e0f/OnO98Z3YtnVhL&#10;J9bSrFpatGfRz8946KLTx5qib7fKN0d2MXLc4yJ2815YP/u5tSJt+w4c3Lfv4Cv7Drz8yoGX9h7o&#10;3Htgz0v7d40etvOeYdtWrr3tvikbNmxQDXPchW2NEx994Us/nfXpkx/49PeGffQH0//xm+P+9gtj&#10;vvTDG+yS5i42bNx5yRveMPXUUx8544yZZ5755FlnzTrnnLnnnz//ggvUhkv79Hn8nHPmX3jhmiuu&#10;6Ljqqo5f/3p9376LTjnl8UntZj33jn7UFn1ZrHLw4IF8HL9nry937pFmiJAVoTFBKGqNNGb0i2/5&#10;Zgul5bl0cY49q3eN6OdyLWGnEIAABCBQQAIRor9x026V9Bp9naNeiARv2rRpWte/W2659doBN4wY&#10;MeLuu0fceefdd9551x133Hn78OG333b7ZZdfdeWVv7rzjjvl3+OPP64m482qepbudM/oX7/ihhun&#10;3Pj0009v3bp1y5Ytmzdvlr1s3LhR1r38/PSHfvaTOtH3NCnoVyX6Mo+9dNXWRcs3LVuzVe5AXt13&#10;cO+rB2uW//L+F1/av7tz/87v/b+O//7EhqefGjJyohZ9x13YajV+2rM//Mn5y5cvP3jw4Njxk9/3&#10;3Zlv+eKEd37+JrukuYt163dc+nu/9/BJJ7V///szf/CDR//3f1X5Baefrl4sO/vs7pwbb1x/0UWb&#10;Lr548yWXPPP618+cON2sZ9TIdl/Rz0UBPTvVol+ExgS1IWRGv62tzRRr/asn3/32IPaG5i7MGf28&#10;wObYs2rXiH4BrzQ0CQIQgAAEciEQLPr9nvhVvyfWb9ipk/IGM0deiz1PmDBRLPbAgQN33X33wuB/&#10;AwcNEm+WBTznnPPz7du3y4ZmVT2i371G/6WXXpo2dcqkm86feM/QlStX7Nq1a+eunTt27Hz11Vcv&#10;Ou3Bn57ykDmj72lS0K+yixHjHu9eUHTg0P79h8TyX3n1oEznd+7d/+LL+3e/tH/ni/uWf/NfZ37p&#10;Qysee+zmO8dq0Xfcha9a6RUUnS/v+9Yls97y1env/aLPjL65i7Ud2y7/3d+d/PWvTz/hhEe/+U1V&#10;7cG9e5/73vfU6xUnn/zyc8+p10vOP3/b2Wevf897nnvNax4dP9Ws5+67pkonSjLHlshQXgpo7jdH&#10;HXQ//JAZ/SDR9zX7RCTe/Z5BrdF3P8xkS+bYs4h+LlcRdgoBCEAAAoUlECH6Heu2h6cu0Z8gM/Sd&#10;nZ3D77hTPD7o34ABA9atW/fss8+effZFMkMvG5o1K9Hvf9nUX/eprdHff+DAps2bRw259vDaGY/c&#10;cvbjj7bLLtSTdn526pjzTh5jin5kI1WBHtE/XFtWJOt29h96pTadX1u0I5avpvN37Hl17fptS1eu&#10;X71u2013PKRF33EX4cI0cMSsf/zuU3/zzSUn/biPXdLcxeo1W676nd+Z9NnPTj322Ofvuqtm+a+8&#10;8uzXv/7c8cerDVedeGLHd7/70pQp6teN//T+9W98/eI/fdMj46aY9dw5/GFf0d/36iHfJD4a9FYz&#10;+apaT+VaB+2apaT5L43WOh5pjBn9fEXfnNH3cItE6sLEtys9O2q+Z2MPTkS/sFcaGgYBCEAAArkQ&#10;CBT9q/o9IWnN2m0qqaU7+lf9Qux57NhxMuMuEn/b7cOfCP53zTXXrF279rnnnjvrrAuV6Ju1KdHv&#10;d+mUX/18yqbNu+QBO3tf2TtnzjNzRl3xyvOjV7T/ZMb0cTKdv3btzp+e/IBH9FU9Hjv0berd4x6r&#10;fX9ApvMPHNrT+crOPa9s3/Xy1p2d06a333TTzdcOuH769EcGDRp03nnnXXbZZVcNHK5F33EXIaI/&#10;avKSD/9w7t98e9V7//MXspLHLmk2eOWqzf1/53cmfOITU48+et/LL0vh577//Xmf/ezCY4892Nkp&#10;v675r/9a/7Wvbe7x/vV/9qaNb/nzZX//V9Mfetis5/bfTlL96JnRf6nz4MudB+WnJwlDOzOpHE/l&#10;WgftxnhKBrWqyda6bB5jRt9cwxPy2n7Lk6PGs4xV89MAu0zQNL+03NPF5vHaxx7+bkPjxL1nVbUu&#10;HeFYDNHP5SrCTiEAAQhAoLAEGhP9mmL2qL96IXb+4IMPykqb3bt3jxnz4Lzgf8OHD5cnbMqCe1m6&#10;Eyz6D1998XRZhf/z0x6UJTpn/+9dJ331kvv6fefgkj7Pjfve/x73y/N/dP/PTh17/skPmjP6ukna&#10;9W3LV02966HHup4CVJvOf3V/bTpf1u2MGnXPxRdffO655950002XX3751KlTV61ade+99/7kp7/w&#10;iL55O+G7iyDRH3jXU//249lHfG/jBz97ga/le8CK6A967Wsn/PM/Tz3ySFXnrI99bN7HP77wk59c&#10;cswxKz796Y5///dN//mfWz/72QNrVsu7m77wH5vf/bcr3//37fWiP2zIeHfRV77laF0x7L9oou9y&#10;COEz+p57S+XcHjv3/dWlpF1VSI7nGaBq6U6I6Id3dOQYCC+A6Bf2dE/DIAABCECg1Qi4ir54rTJO&#10;W/Tvv//+OXPmyBdnBw4cONL61+euhWeN2nb+yPVXXHHljBkz5Du7Z5zx0yDR73vJw1f/fPqvLpz6&#10;y/MmXXrOxD5njf/Z6Q+c+JXzJt343UPLL18x9Tvn/O+1F//fxJ/+2F/0lYj7KrgS/TsfnNlt+fsO&#10;1qbzd+/duuPls885R77pK02Sx3fKIcgCIXm257XXXnvq+ZfZoh++iyDRv3TwE3/xtflHfG7I4sWL&#10;g8p4ZvRvfe1rx73jHQ+/+92q/DPvf/+8D35w0Yc+tOzDH1511FHrJL3+9ev/4HX7N2yQd3d8+T+2&#10;fvAda496j0f0b71lrK/o79590E6CTjLVT520ywblmOX1a89WvjVrHQxqiblH9TqoWpWvC4Q0NaiF&#10;9raqkiZn9LV/mzPxnkzPW/b8vW+OeY/hO6kvLfeAtXs2BihPV2ry5r7ce9bsVs/Ys3sqpO/03pnR&#10;b7ULGMcLAQhAAALhBCJEf9nyjeFJ7Fkmv2+77c477hj5y19eftVVV1vpqr59+0m68MKLpNiQIbef&#10;euq5SvTNmtXSnV/3mSyWf8UFUyc89MTihc+vXrF60/qNK5YuGzl8yMyh/314Vd8V035w2knXXnBq&#10;3ZdxIxupCkj9d4yZWZvL73qkZtd0fu07uPJooPnz58uaI5nRF9EfM2bMDTfc0KdPn0v6/0aLvuMu&#10;giT+qBPveeuXp37i2B+HrO0xd/HCknXDX/OasX/1V5Pf8pZXt9VusRaef/68t7998bveteStb132&#10;mtesbmtb9/u/u+6P/1BVuPWf3rbtI/+w/pP/NOW+CWY9v7l5jK/ob9nyqieJRekc/drObCbH3Fb2&#10;pXXQtzGmyAa1VlVot9azI13G5bi8jex5vKb9HH3Tv80FNraXh78bT/SDVuyYa/RDutiXmw3KrMGk&#10;HURelXfs2aTGm9lIRJ8LHgQgAAEIQMAkECj6V/d/UtKixR0qqTX6+lf9QuxZzHjI0KGSvvjFL/3o&#10;9J+uXLNu3PIdE9d2zlywvPOZ0Y8vWDbsnoe/f9YvPv7xTwwYcP3QocNOPfUcJfpmbUr0r+7z8JUX&#10;TPnlTx9+ZMqcu4ZNv/D0B3bKap+NGxfMmz9k0MAnhv/P4Q03P/fweT847kpz6Y7dKt+c2oz+mEe7&#10;H6m5Tz1sp/bg/GGjHh806Pb773voupvHfPvsmy4afknnS50/uv9HXxr4X6vXrlYNc9xFkMdLDevW&#10;b96+fUeI6Ju7WPDc6nte85oH//APJ77pTXO/+MXaVocOPf7GNy5oa3uhrW1FW1vHa16z7g2vf2nx&#10;oto7+/dv+/C7tn/in7Z85kMTRo0167lx0H2qHz1r9LdsecWTutStO1O/NjPVu+E56l3T0XWOva2h&#10;g2GNMdtZb//djbFba+boTcwG2C30PTTJjD2jH6Tv9m2Au+irZget2veov7Q8pIvDaXgGg80wZITU&#10;oPX8hYTwYRY+3syRY449377TVSH6XN4gAAEIQAACDYj+s/NWqqSfo69z1IvaxPyyZdffcNPFF19x&#10;2mn/94tfD9y2c8/UjpfHvLCnffOBEYtelJ8jxz124hmXnHLKqT//+eVS7I7hd8rT8WVDs6pu0b94&#10;8uUXPPyL8yY/9eiie4bPuOSciVs2bVy7as3zi18Yc9+0r3zq1KdHnXl42+3PTrpgwviH1EN4PPV4&#10;mufZxcIlqydNf3z02IdVuuehyfJonStuXnzelbMnTV303fMmfu6U8d+/8rLv33Py2Y+fftzor9w0&#10;9qaGduHr8a/uO3D/lEU/u+GJL51xrzyENMj1zabOmbtsTFubpAltbVPkkTVbt3avm7r22tltbYva&#10;2p7/2Ef3795tTufv+NQHd3z2qIfufMCsZ+D1o91F36PRkVpvq78tZx5FM80vtg7qhnl257FP+9Yl&#10;XE99jzfGU3dMcbe1Xmm6VnbfyX6zI/Rqfo/ieyrxXaPvLvpBJYMY2vmJ9GxIl3k63b6FUDmIPpc3&#10;CEAAAhCAQAOi//TTS3RSWmnmyGvxYHkYjjxbUx68I/8en71YRP/HNzy5++WDJ/760Y17Dt/81M6R&#10;Y2ee/LNfyzIYVUa+tvvyyy/LhmZVyqevvGj8ZefWVufPfXrpvXfN7HPWhDWr1ryw+IW5c+dPHPfk&#10;d78y6DtfOWfeQxesWzr6uJ8d//QzT8muPfV4mufZhZSX7w2b/75/8X2X/2bLyZct+eL3x//PxTO/&#10;9n9jjz7hss/95gvfufcbnx3wqfGPTVANC6nWRuRR+UXLt3zkW0P/4jN3vvVbz09+eFqQ6Jv1PPnk&#10;4sltbQ92if60traZbW0vPv2074ab3/v3Wz/w9u0ffe+O//ehXcd+9P5ho816Blw7ylf012/oNJMI&#10;lm+Oma9eh+Qo9Qwp49mLFn3Prj016HeDdq3zPS/Cm+qp1q5EFcj3L+Oa9wkNPURffRk3pJdtOKqw&#10;pwfDmQdC65nRb7RnzQojx5vvOEH0ubxBAAIQgAAEGhD9mTMXhSflwfrf0/OXbd2x++pbHrrixjFn&#10;XXn3hdfef9ov7xkx9jERfXnkjqewWbN6a/68lWd89+7TT7pzQP/bf/vbO2666dZrrhl0xRX9Lu5z&#10;5Vln/Orbnxt83Geu+8InTv/MhV/ue/u1948c8dSTT4q7RzZSFfDsXf067fFlX/+/xz73k1mf+s6o&#10;//j+qKNPvOlT13zmX8488ugr/3XgPTfI3+JVxRx34evi+/btP+qEwW89Yd7ffLLP0qVLg0Tf3MWM&#10;GQuefetbH2prm9TWNr1L9J9ua5v32tfuGj5838qVB9av3zd37paP/cumv/mLze96a030P/a+muh/&#10;4WOjb73HrOeafnf7iv6qVbvNJFIVlKNnjnWBoBwpoOvxlFH5nr1o0ffs2i5p79qs0NypKmk3w25A&#10;yFGY7QmZ0W/UvGOUjyH65hp9u0/to9bE1Fsmas9bQcztwRPes7oNIbsL6UT1lqe1utmIPpc3CEAA&#10;AhCAQAOiP23avPBkif7SsdOeGjJy3C0jxtbS3WMH3/2QJF/RN2tW9Yi1y3y/3BIE/ZM1P7I6f/gd&#10;w0cMu/XpM88Y16ePlI9spCrgK/ryd7heWL7mvEvvP/HHw666YfzzLyzv6OiQvwkg/+SLBOqTh9r9&#10;QBQHVSBI4mXFzjPPPLN+/fqQNfrmLqZOfXbKZz4//g1vENFvb2t7XIl+W9vitrbl8lgh+Sbu635v&#10;w5++qVf0P/oPO4754LIvf/a++9rNevpefaev6C9bsb3ZtHz7Mk9qqM7l27UONtsSz37thqmchpqn&#10;Cksje76MG0PT891EWh7nkDWl2J2bVM/GaEDPrjs6VnGWhwAEIAABCEBACAR+GffX1zwpaeKE2eHJ&#10;Y8/izfKkfDFazz9Zt/Piiy96Cps1+1p4UKYo+N133PHLE06YMWXKnj17IhupCjS0i5CmhuwuxOMj&#10;3/JU+9thDz5+9NHPf+tbC48//oXjj192/PGrjj9evhO98fjjtx5//PZvfXPHSSfu+uH3dp/2o91n&#10;n/riBWeuPvazV1541YTxz5j1XHXl7aofzbEuhr3o+c25Jy36ubckpAH5zujHuFUwZ/TzAptjzzKj&#10;z1UNAhCAAAQg4DSjrwTxwTERqRl7NitvtB5Z6799+3aZzpcPASIbqQo0uguzvOMuIm0+pIC9i9tv&#10;G39Jn2vOP+/yyHTBBb+64Ya77r/vMU8lV/xymK/oz56zNvekdTD3loQ0oNQz+nmBzbFnEX0ubxCA&#10;AAQgAIEGRH/0PTNJ5SXwy8uG+Ir+E0+tyD1pHcy9JSEN8Mzoq/ny4v9UX8bNC2yOPYvoc3mDAAQg&#10;AAEINCD6A68fc9cd00klJXBpn1t8RX/69Bdqqb0rqdeZJ62DRWhM0OGXekY/ry7OsWcRfS5vEIAA&#10;BCAAATfRv/apX3clcf3fDp1MKh2Biy8epHpQkupy0VZSowRiLJQvwiaNHiblIQABCEAAAhCoDAF5&#10;LoV6NEXwl3F7HFE0UZSRVDoC2vJN0W/mWwQtuG0RlD12G1qwvzhkCEAAAhCAAATkdmXe3PYI0e97&#10;7VOkyhDQM/oy+mOLIxtCAAIQgAAEIAABCBSZgJgeot9y9zCIfpFjkrZBAAIQgAAEIACBRAgg+i1n&#10;+fK5BKKfSPBQCQQgAAEIQAACECgyAUQf0T9U5AFK2yAAAQhAAAIQgAAE4hFwFv3rnu5LqgoBZvTj&#10;RQtbQQACEIAABCAAgRIRQPRb8QYG0S9RiNJUCEAAAhCAAAQgEI+Aq+j3G/A0qTIEEP140cJWEIAA&#10;BCAAAQhAoEQEEP1WvIFB9EsUojQVAhCAAAQgAAEIxCOA6CP6fBkXAhCAAAQgAAEIQKCCBNIS/ba2&#10;OWZqdNGLbNvoJpR3J8CMfrzbYraCAAQgAAEIQAACJSLgKvr9BzzTUBJTN8t7fm2oKgonTgDRL1GI&#10;0lQIQAACEIAABCAQj0BGoi+qiusn7uuxK0T040ULW0EAAhCAAAQgAIESEXAW/euf6d9Iqml9fXkz&#10;R6/qUWU8b9k5qrxZoaeGhtpGYUS/RCFKUyEAAQhAAAIQgEA8As2KfvukdjNphw4R/UitN0XfLux7&#10;Y6D362lPa/4aeSeD6MeLFraCAAQgAAEIQAACJSLQlOgrjfbVyoZEX7u73sp+4ZnOD7mjiNTcahcI&#10;6RR94Ih+iUKUpkIAAhCAAAQgAIF4BOKLfrhQhou++UAec/WOr9/bq3Q8j/SptrjHOLpI10f040UL&#10;W0EAAi1CoF+/tW1tj/zmN+tb5Hg5TAhAoKoEXEX/mhtmeZLYpJ2pc8TFPe/qHPstKakyXcqYxUIa&#10;0OJvhfcOol/VeOa4ykJAJFIlT4M9+UHFwg8zKT2Nt/eydEFIO1eufFmO/UtfWtD8sWzfvu+uuzZJ&#10;VapC6ZoNG17xVDtlyo5TTlkiBeSnvLZ3GlJA95H9ovnGUwMEIFABAhmJvin3Db32LRxUQ4vLvXn4&#10;iH4FgpNDqDCBlER/8eJO5ZSJoGtZ0VfT+QKzSYzi9Ko7zCQ5puvLbYCngOSY+w0vgOg32UdsDoHK&#10;E0hR9M0FNvbsvnrXzA+5AfAtbGci+poAol/50OUAS03AUfQbPcaWVfNGQWVTXubvVY+oefrHHtul&#10;ftUfuaiPDnSOLi/5qoWRBTwHMmfOHnOP2Rwme4EABIpMIC3Rx7nzJYDoFznqaBsEHEXfLibTzGq+&#10;WQuilsKQxRuy1UUXrVQF5IVnrlpvKJqoZqCljPSRvXeZitYyKmXkV08Z3+PyzYxcr2IOEjlGvV/7&#10;EMz69ToZzzIYlzJqj5ENiyygWy49pdbk6BwPCj1brzpRa72e1I8sYFLS3ZHU2i3iFAIQqAABRN/7&#10;3YN8BT2pvSP6FQhODqHCBOKJvp4S9ji9Evcg0bfXfkjJMWO22vap15mIofqKvmchivmrqs1R9O0m&#10;qVsL3yRHZx+a5MhtiWen9joZveRd1xBSRmqLbFhkgfBB6+Gj7748faFpRBYwd6duKhL5akGFQ49D&#10;g0CrEUD0EX3/i2urRQLHC4EsCfiaq5np681aUtUib23AYnhBnq0niUUZ5YuhkrQ72h8FaL+UYra1&#10;izTrzwRUAV2VnrR2EX29vETdbOhqfb+HKgWUv8pNjjpGPW9tH7U6RtPXGyoT2bDIAuFDyAQY1F+R&#10;n5AE3SIKTPWWvv/JcjyzLwhAoLAEXEX/2oGzPEnmjO1McgpCILx3eOpOYQOShrUIgXiir7cSZVRG&#10;60m2BeoVL3q5jr490As89FZBS3rUXrTW21U1JPp66ZFuvL5/CO99UXw58JC7C33rYt+l6GMMKRPZ&#10;sMgCIe03lznZn0V4UITw9BV9GQwqX9/YtEgccZgQgEAkAUTfewNTEFNvshmIfuTQpwAEciQQT/TN&#10;1flSgyivnucOmiHWHwKYB6v2rtd4BE0SR84uh/i0vTtbXm0IQT0iZmz6fV4NC+m1yFsU3RHmIiWb&#10;fOSh+XYW0/k5xjK7hkDBCSQv+pcOnUzKmECjn7cwo1/wsKR5lScQz61lVtj2XTFIPcUeKY6+9wPx&#10;GuNeVZC8Ooq+XvEiRypGG+8bwL7H2GjDYou+Wn2kbq7MZ2tG9ldkAdULvrdzlQ8iDhACEHAh4Cr6&#10;1w2c7UkyZ2xnSo44rlTKv9gErhswbPz46ePGSZpmprE9v6oXY8dO63/NkHETpwtw995RJRF9l9ig&#10;DATSI9CMW8viE/Fd7Y7mgg272iLP6Dvi1UeqFTly2rvJjxqCGhbUa+EHoldPeSxftor8rm1kAanE&#10;XovlCJZiEIBAKxBA9GMLeSobDrpx+OLFyxyrlpJSHtFvhUDlGCtGoBnR1yhc5rYbWqPvgexppF44&#10;pD9A0F9OtZflhDRS12P/jVjfXvY0Q69HD9lpPNGPbFhkAbv9+kFJtuVL4cinZ0YWkEr0Jx6edVwV&#10;CxkOBwIQiEcA0XeU6oyKibg3tCdEP964ZysI5EsgnujruW2l2vqJOiFP3dHTvS5P3QkXfa31apW5&#10;58++qm31DLR6Erz5kB/t5boe9W1g3UL1TE876aNWIms+UF8VbmhZjlm/Z8PIhkUW8DTevCfxtfDI&#10;v4cVWUD2qG8/zO8Z5zu82TsEIFAcAs6iP2j2dfWptnTHypQclu40ZOqewkr09x844JKkZLfoO/eO&#10;6jKW7hQnAmlJaxKIJ/pa+zyLxfUUuynB+qE6vs/R13+SKUiUffM93xCwn6OvZ5d1C+0y5v2AWSxo&#10;gj+kTrVJUqLv0jDf70gEtdyXvGqtHvZ2GbNrpFhkARbot+Y5hKOGgCMBRL8ZLU9+W0TfceBSDAKl&#10;JhBP9OWQ1d+m1W4nr815XHlXz++aE+TmU2tC/jKuB6lvI7V3yq7ttUNSg/7DsdJIKWyvtFF7MR+U&#10;qaoK6VDPH6PVdaqbmQRF36Vh7i23/ziXb1PlPk3doUmX+T4FP7xAvG8OlDp8aDwEIOBOIF3Rb/P7&#10;l6wdm3tItuZcalOi39m51yUxo+8+0CkJAQikQQDLTIMqdUIAAhBIioCr6A+4cY4nydIdO1NyzKU7&#10;YuGp6nLa9afaeN/Klehv27bbJWnRd+8dVZKlO0nFD/VAoMUJIPotPgA4fAhAoOAESiz61bN8Je6I&#10;fsFjhuZBAAKaAKLPYIAABCBQZAK5ib6p6fq1emH+qlbm2JPfGSwKyn46X4t+R8dWlY45+mj92s5h&#10;Rr/IoUXbINAKBBD9VuhljhECECgvgdRF3zZyJdBBou+Rfruw9u8Kz+gvWbpOkli+SupXOwfRL2/g&#10;0XIIQAACEIAABCCQNoHURT9oXjxkRj/kTsC0/KBbiFxm4pPaqVq642v2tvcj+mmHB/VDAAIQgAAE&#10;IACB8hIoq+h7PhNIyrNzr0eJ/vwFq3XSfq9emG8h+uUNPFoOAQhAAAIQgAAE0ibgKvrX3zTXk+Sp&#10;O3am5Dg+dafJGf3WEX0xe+36puXLay367r2jSvLUnbTjivohAAEIQAACEIBA7gRKLPqVdH01oz97&#10;zjJPEte3MxH93OOHBkAAAhCAAAQgAIHCEnAV/RtunutJMqNvZ0qOZ0Y/ZCW9/beuPN+v1QVCVtRU&#10;8g9mzZq91CVp0XfvHVWSGf3CBiQNgwAEIAABCEAAAkkRSFf0c1/yXroGqBl9F8uXMoh+UmFAPRCA&#10;AAQgAAEIQKB6BBD9Yt0LIPrVizGOCAIQgAAEIAABCORCANFH9A/lMvLYKQQgAAEIQAACEIBAqgQQ&#10;fUQf0YcABCAAAQhAAAIQqCABRB/Rr+CwTvXmmMohAAEIQAACEIBAKQi4iv7A3zzrSfLUHTtTcsyn&#10;7hRLosvQGlmjv2LlGv2XccNfSEkpL8Dde0eV5Kk7pQhOGgkBCEAAAhCAAASaIYDoF0v/t23v7Nd/&#10;8NBho11S336Dx02cjug3EwBsmyCBtrZH7JRU/VJzUFV6p0nty1OPveugxjSar3bku5VJUrfHMdOl&#10;F5o/qJRo+wJJdWildyDN1xxvRJn7DQmc5psXvqOC9JpqRryD1RvaL+JVyFYQyJ5AKqIv6knKkgAz&#10;+tlHDnu0CcS+mrrAdDGelBrgqTbylsO+T2i0Yb57dM908bz0RL/Rg21oIMWuPPaGLoMzkTLuPRK5&#10;u1wONjwuItvsW6D5A2m+Bs/deFIVxgPCVhCIQSB50fddz0NmxgSCFlaxdCdGkLCJI4FUL4FB0962&#10;VTu21r2Y+3H5zh02M6FoSkbaoi/7SsQ13XEFdUExldF9wMQr2Tw3vd8Eq3I/lmL2WlIomNF3HwmU&#10;LBoBRN/73YOMjTyl3SH6RYu0VmiP45Xec8k0fw1xYkfR93Ude4+enbpspZ07spFmU9VrT46nhkgX&#10;sSvRdfrav4vwOfJ0abl5OOp1+Faq8ZEYHad4fffoIZBIq4KaHdSA8IHt2cqlheYwCCFs12zS8Iwl&#10;e6yGjPPS9ZoLZN2t5oHbEeQ5h8Sm1AoXAo6xaAQQfUSfp+5AIBkC+rJqvjDnpD2vPYIYrqeOYhqp&#10;7B79spvkfo23z+a2kbt4VXFE374naYhnSF+bNQfJZYz7E9+q3DNjtypI+2xZdG9MiHOHVBuj/si4&#10;c6/TDIGQYex5y71+FyaO542gnTqeEOwedz+Komkf7Wk1Aq6iP2jwPE+SOWM7k5yCEAjvHZ6602px&#10;ns3xOl7pwyXJ45qOV/Eg53bx+Ejbi2xw0L2B74YhNxK+3RRUiX1TEaLp4XyCdC2eZjW0VfghRzbb&#10;XbZSbVXIMPNlG3nXGu+4Iu/Kwsde5N1L+GnEMfyDRqn7IQcFrPtYiozoEK1vklI2p2L2AgGTAKLv&#10;vYEpiKk32QxEnzjPnoDjld79KhskoOH277GuSI+PLOCZ81MTouGu5rFwj8R4amiUm3mAnm2DdDbS&#10;mG3Uds262e6uY27iC8FdzuxubUYZ7WNRtQX1rGdfHlzhHRrOLcjOHWn7NttdmoNKJsjHRhe7eU22&#10;qiGkQTdvkWeD8FGU/WmZPUIA0Uf0k1m2QSxBoFFhDbLScIcOt/+GHNR2rHAFCTlAXy2wGxOpOCFH&#10;5+v0QaLv3tSge4CQW4ggNw25xQqKDve+Tlb0w6PVvVWRHRpZIBxm0HgIb2HkTt3DxP1OzDH8m7k9&#10;a6bX3JmYLQwJ4WZCjIsFBLIkgOgj+og+BJIh4HilD5eMoKnToMpd7hbc9+gu+pEuGFmVb6t8tS/E&#10;cdMQfd8ucPekyB4JKhBy7EFv5dUqX/+LtOfIAjHuoGIQkE1itKTsvWYecowTQojx+94YBJ3HstQ7&#10;9gUBRcBV9G+8ZZ4nyeIQO5OcghAI7x3W6BP/aRBQAuFJprvot4LM1VQQTwvD7yJ8NzRbEj7Z7JGY&#10;kHZ63gppZIjvqrdCRD8Io31Eqh67VSG4fOG70A7fi69Imc0zd+GOMbJhvlX5dr1vL7u3KvxYQjpU&#10;D87wBnjGsCNt31aZVdk79Tho+KBy5xMeoXY/2jGbRq+FH35IkHrCxDdaw8deGudY6oRADAJNiT6u&#10;XxCtt+/BEP0YwcAmRSYQaa5FbnwB21ZknkVuWwG7MkaT0iCcRp0xDo1NIAABDwF30Z9/4y3eJDbZ&#10;JZQ+b5GZFwGXTmFGnxNB6QigEcl2WZF5FrltyfZCXrWlQTiNOvPiw34hUCUCTYm+uKzSSlKhCETe&#10;YyD6VYphjgUCEIBAQwSQ8oZwURgCpSbQrOhHOiUFCkgA0S910NJ4CEAAAhCAAAQg4EIA0W/FdUeI&#10;vktsUAYCEIAABCAAAQiUmoCr6N9063xSZQgg+qUOWhoPAQhAAAIQgAAEXAgg+q14A4Pou8QGZSAA&#10;AQhAAAIQgECpCSD6iH4yfyyp1GFA4yEAAQhAAAIQgED1CDiL/pD5N5GqQoAZ/epFMkcEAQhAAAIQ&#10;gAAEPAQQ/Va8gUH0ORFAAAIQgAAEIACByhNA9BF9lu5AAAIQgAAEIAABCFSQgKvo3zxkAakyBJjR&#10;r/wdPAcIAQhAAAIQgAAEEP1WvIFB9Il8CEAAAhCAAAQgUHkCiD6iX8EPqioftxwgBCAAAQhAAAIQ&#10;iCTgLPpDF9xMqgoBZvQjA4MCEIAABCAAAQhAoOwE0hL9trY5id8Y6DqbrLzJzRM/ruwrRPTLHre0&#10;HwIQgAAEIAABCEQScBX93wx7rqEkMt1QeZfCzdTZzLYubStXGUQ/MjAoAAEIQAACEIAABMpOANFv&#10;7AamXEIf1FpEv+xxS/shAAEIQAACEIBAJIGsRV9m1lUyHdQxU29lbu6yradM+ObqXbuR1VB8dRSI&#10;fmRgUAACEIAABCAAAQiUnUCzot8+qd1M2oZ9l8p4DFsVjpEZZPyxKzSbYSq+5yg8B1vkX8NvSxD9&#10;ssct7YcABCAAAQhAAAKRBFxFf/Cw5+ykTNf3LVFkO9/M1K99S5rb2iWb2VZq9t08PNP3GAubGdIv&#10;qs2IfmRgUAACEIAABCAAAQiUnUB80Q+3yeZFX6+3CRF9Ze0qee4NPPmR9xhVEn1BEd47iH7Z45b2&#10;QwACEIAABCAAgUgCzqL/24WD61NtLt/K1Dk1b7beNTP16xglwzeJ3IvvrsMzQ460sG+FdBCiHxkY&#10;FIAABCAAAQhAAAJlJ1As0bdtu3u2vuuewfdd+9bCLBbD6X3vEwpr8yENQ/TLHpy0HwIQgAAEIAAB&#10;CDRDIEXRN9feeOTbMyXfu8zG+BBAK36k35s3A0p8fbcNkn7P5oh+M+OJbSEAAQhAAAIQgAAECkIg&#10;LdEv4xR4xdrMjH5BYoxmQAACEIAABCAAgVwIuIr+Lb9d6EnikXYmOcUhENJBrNHPJdjYKQQgAAEI&#10;QAACEMiSAKLvvYEpjqk32RJEP8tAYl8QgAAEIAABCECgaAScRf+2RbfUp5pHWpnkFIdASAcxo1+0&#10;OKQ9EIAABCAAAQhAIHECiL73BqY4pt5kSxD9xKOFCiEAAQhAAAIQgECJCCD6iP6hEo1XmgoBCEAA&#10;AhCAAAQg4EggedG/dOhkUsYEfOf+mdF3jAGKQQACEIAABCAAgUoScBX9W29f5EnikXam5IjjSqX8&#10;i03gugHDxo+fPm6cpGlmGtvzq3oxduy0/tcMGTdxugD37YigDpLCrNGvZDBzUBCAAAQgAAEIQMAk&#10;gOjHFvJUNhx04/DFi5c5Vi0lpTyiT0hDAAIQgAAEIAABCNgEXEV/yO2LPEkmjO1MyWFG31HTfYuJ&#10;uDe0uRJ9344I6iApnNSMvm7q3x/bhwQBCEAAAhCAAAQg0CSBZG9XEP2GvDr1wkr09x844JKkJKLf&#10;ZDixOQQgAAEIQAACECgOAUQ/ddvOcQeIfnEijZZAAAIQgAAEIACBjAmUSfTb2to80mznBFm1e8lw&#10;L0+qnmzsX4l+Z+del1S0Gf09/IMABAwC+toAFQhAwCSgQgMmEICAHRcSGjmJ/vDFQ+pTbQm4lSk5&#10;5hp9kWyPZ4drdxpSnkad6Um/Ev1t23a7pF7R9+uIoA6SPkppjT4RCwEI+J61wQIBCCD6jAEIhBPQ&#10;c0MlE32RUVO1Ef3wmwREnxMBBCpDgBn9ynQlB5IsAWb0k+VJbdUgUEHRV/P9Wv3tX7UTe97SNw++&#10;nxh4Mss4o9/RsVWlY44+Wr+2c5jRr0ZscxRVJYDoV7VnOa4mCSD6TQJk80oSyFn0h96x2JNkZYid&#10;KTmepTtK1k2b9+T4vuuSGaPO9JbcJFWzmtFfsnSdJLF8ldSvdo4Wfd+OCOogKczSnTKdI5ZO/eqx&#10;Iycl0uIEq0qkPVWvBNFPpYdrw9j7PN8LZhi76ipQlxPSDoIilU6KqBTRz4J6VyAc4b18zL3AJzOL&#10;5rCPSAJVE33TjG1ldxF9c77f9mzfOpPS8fTqMUXfY/a29yP6kWFThQKISGl7EdFPpeuiImJSX2fL&#10;T6V9VBpNANGPZtR8iVqkDPzqafXhMGPkEacNTGzyqPlGUoNBoNyiby62sRfkJCj6epFPqUV//oLV&#10;Omm/Vy/MtxD9ljhFRGlNS0Ao50Ei+qn0GxGRCtZMK0X0s8DdFSmDRwz86ojVene12+ARyX1KnMVh&#10;tNA+chf954feUZe6VoZ4MyXHd+mOLfq+39BNOzO9mfikalYz+qbNy2vt+p58Q/R9OiKog6SPWLpT&#10;pjOHqTUzRuoTwRF953YfRc/ZXL1VO6fXmdDqwXpGR+f3LH444tiBg5f2wJDM00ZecJr9UW+ZaBWq&#10;rYh+Kt0RIvqegR0SCHqom2XsuCAoUunCPYh+Olzra1VjuzaGpy7ufkfW7XTl6PU89jXFGvOLRwzU&#10;pzLXFXFZHF4F91F60Veu77uwPqkZfc/3eu0vAySl4+nVo0R/9pxlniSub2ci+hUMdPuQek/KtbWV&#10;3edZ+fhVO3qXnXTP2dTyZUF/vdzrs3x3VVJPj993l+/aa0Mrm1sCfbMHieg3S9B3e2uNfs+EpT2w&#10;QwKhJ5Tq4suKC4IilS5E9NPB6qm1e2xLFBgDW2aIwq8pnjFff1dgrfjP5EBaZidVEH1z5b3p/ZGC&#10;HvTUHd/v9araSr10Z9bspS4J0W+J8PefvzScpmshZvfEfE9hmYNRU/7yovdzW/VubY2mnuDxzPcb&#10;E/wtATfdg0T0U+EbNKPvN7CDA8EbMnt848IMrlQOpkUrZUY/i443LgfqKtD99ZXwa4pnzBMCWXRV&#10;9z5yFv1hdz7vSbIyxM6UHHPpTnoz31WtWc3ou1i+lNGi79sRQR0khVm6k2HkNr0rv6UFcjqon9Hv&#10;eSyPLtz9ca0xl9M9Z18TfX02US+6PyUI8qemj6BlK0D0U+n6YNH3GdghgaAap2vzjQuCIpUuZEY/&#10;Haz+M/pdg7w2udO1bscc892vu59h1X1Nsce88Rmaudw/k2NorZ0g+lV1+7rjQvRbK6yDjtYr9/rs&#10;rGfcPTP6lujXJm8GDp5hrs7scZq6mUujBThN0oMP0U+aaL2ae2oPGNiBgWCJvvFJV0/VBEUqXYjo&#10;p4M1SPRrim9cDsz5oN6vafVcU0LGPLP7Kfcboo/oe9fzMKOfctDlWH3vcvza2gO10sZYTy+fwEbM&#10;6HeV7/5urj6O7jO4cZOgLgDq+7g4TdIdjugnTTR8oAYM7MBA8NTmtzlBkUoXIvrpYA0U/dqind7L&#10;gfEpll5z33tN8Yx531mnTJrfgjvJWfR/e9cLniQrQ+xMyWHpTjN3JPFm9H07IqiDpDBLd0pwBulZ&#10;SGB8+am2nr7n0TpzfZ6l45X1ng9qvaLf/b3bunU7iH4KYwLRTwFq6B2pscbAeDxIcCB4hr29OaKf&#10;Shci+ulgDRb9rnkie07H75pijXmeupNJb9V2gug348+l2RbRzyyi2BEE0iaA6KdNmPpLSoAv45a0&#10;42h2qgQQ/dLIejMNFdFfsXKN/E1clyQlpbx8hMKMfqqxR+UQiEcA0Y/Hja0qTwDRr3wXc4AxCCD6&#10;zfhzabbdtr2zX//BQ4eNdkl9+w0eN3E6oh8jnNgEAhkQQPQzgMwuykgA0S9jr9HmtAmUSfRFPUlZ&#10;EmBGP+3wo34IxCCA6MeAxiatQADRb4Ve5hgbJZCz6N929wueJN/1tDPJKQ6BkA7iy7iNhh/lIRCD&#10;AKIfAxqbtAIBRL8VepljbJQAou+90yiOUhezJYh+ozFGeQgkSwDRT5YntVWGAKJfma7kQBIkgOgj&#10;+o0RQPQTDD+qgkAMAoh+DGhs0goEEP1W6GWOsVECiH5jmlvMWfYsW5W96OsxygsIQAACEICALwGx&#10;H8hAAAIhBA4cOJRgksfRXH/rkHlz2zs6VsnK7ZNPvmTkqCn7DxyUF23yX17J7/LitruXeFKXR3oz&#10;ySkOgZAOYo1+o/fZlIdADALM6MeAxiatQIAZ/VboZY6xUQK5z+gj+iW7q0H0G40xykMgWQKIfrI8&#10;qa0yBBD9ynQlB5IggZxF//YRSzxJPFKSnU9OEQiE9w4z+glGJlVBIIgAos/YgIAvAUSfgQEBm0Dh&#10;RF90FtcvgtPHuAdD9DnFQCADAoh+BpDZRRkJIPpl7DXanDaBIoq+dn1l/KTiEAi/A0H00w5X6oeA&#10;EED0GQYQYEafMQABRwIFFf1iTmnTKkTfMa4oBoH0CCD66bGl5lITYEa/1N1H41MikLfoj1x6O6kq&#10;BJjRD43S1YNP63NE37meMpP6+mSmFO1mtYtHDPzqiNUZ7Cj+LpZO/eqxIyfF375nS6nHwt58rTnW&#10;UDnRJzQaGU3ERTCtaok+cdFIXEhZQiMAGKLPnUZiBBD9iNPSjJFHeM117gXH9rlgRvanM9lvEg7d&#10;YMPriid1UnZog9xNNQzZodq8ilRO9PfsSSQ0khlReYdGMkfhNDYrFhdyzNUS/YTiIhkDzjsukjkK&#10;p7iQQhULjZxFf/jIpaTKEED0o84iltb7+E1UHUmc7woxnZ+h0NQ88rSpix3QlqJIBUV/TxKhkcSI&#10;yj80kjgK12FcrbiooOgnEhdcMlzjwShXrdBA9LnTSIwAoh95PvEs1JFfe9fP1C7wfSQgjzh24OCl&#10;xrKTY0cOHjFQBWpX4ZoS1RXz21B8Rce2NZktnwgbu+i+DNh1evZrHVzPfmVHvbuwG9MlLvWHIFXV&#10;H8WMkbq1vaubtPH416A+qPUSCzhw2V39IUd2VYELVFH0a1No5sK2iNDwGRLNx4V0eX1ouIakQ2i4&#10;VmUdhR0aseJCmugXGpWKiyqKfvNxYZ1sfYei//DQA7tUl4yg64XvlS7wwCsVGoh+YppbmYn52AeC&#10;6EfLYd0UvnkqMV6bZbpOyt03Azq/bs7Pb0OzgP2hgXfKMKgGa791h2dMwfZW2EhVdVv13CrUWttj&#10;5HVCYzemoQOvrXatzOqdSop+/eqdqNBIIy68E5+NhGREaDRSlTe6rdCIEReeQ+s9J1QqLiop+gnE&#10;RV3vhwzFnsWcZb9k+J4cahHKJaPPgQOHEkyHDx++/tYh8+a2d3SsEv07+eRLRo6asv/AQXnRJv/l&#10;lfwuL2I7JRsWkACiHy36tSlD48qt15PUfVBolKmds3zF1zgp9y5K6dnQ3Mpuk+c87rtr3/2aVfl+&#10;stlQVf5LFIxzcZ3QWBAi91V/4HUzxA79VOQi1RT9hkIjjbiQLjdDo6GQDA+NhqoKXLrTExox4qJb&#10;9Xw+1KpSXFRT9JuPC1P0XYZi2S8ZQRcvLhnH5iT6d4xaRqoMAUTfxQ7lA3S1RKHuEmt8QK80rnv6&#10;2bzq139k3/04mrANa/X0LPgxmuZxdN8afPdr1FE7CnvVe0NVeXfR3dqAGf2eGxu9VYMHXiWhqajo&#10;19aWuIZGGnGhRN+499aco0MyPDRiR7ex2KB3tZ7veSAyLuqr0isGqxQXFRX9puOiXvT9R3XA8Oge&#10;1+W6ZARdvLhkIPqVse0cDwTRdxH97keAeebtgr764yA0EV8ztWf3XXYdJfr+X2/1PYqgqnwnJs1P&#10;V6OEpqEDr5LQVFX0GwiNNOLCXt/i+wXuGKERO7rrgtd3Rt/nBjj6e+dGtVWKi6qKfrNxETijH3C9&#10;KvslI1j0uWQkuG5HqnJdupOjlbLrxAkg+k6i3/VR7FdP65687NkkYFFyoNDoT+H9Ngx3Ee/agMZr&#10;qDXas0ZftaeRqvTlxFgvUftGZvhSpd7GN7Iv8+Nvt04qcqnKir57aKQRFx7R9x3MnjL+y2zs0Igb&#10;3b6hEX4D3FizWaNf5EDXbXO+ZITNqgSfoiNHdbkuGYGXPy4ZeS3duWfZHaSqEED0XS8aXZ8her8b&#10;Wjs9dS9fqX+IjTVp1+VD9ct7vBtGPXWnfu/2riOnLes/6rWfuhOx+qhGSh9F94uuVUZze7/DECE0&#10;vU/dMWHy1B3XQVjMco6h4T8+m4yL7jEZNpgjlUhR9Q+oGNHtFxqx4kIaxVN3ijnknVrVVFyYJ1v/&#10;02bA8Ki706i7YBX5khFy8fK7yLbUJSOnGf2qOC63K0IA0Xc6ZRegUP4PC88YQkUfipwxxVbYXWuF&#10;RrXiQsZn1f5gVmFCrrXiQrBXKzRyfrwmflwlAoh+YU7LkQ2RDzHz/su4kW1MrkBV/8xhcoSoSRNo&#10;odCoWFwg+mmGcQvFhWCsWGjkLPp33rPMk6okvlU9FrvXVA6in+Z5NuG6W2iGRj6urdCfxdU2I+fu&#10;hMcE1XURaJXQqFxcIPqpRnCrxIVArFxoIPp8SaBhAoh+qudTKodAOIHqfhmXnodAUwRYutMUPjau&#10;KIHCiX6QRKr8trY5nmSXlwK+lQTlu9cQ3jbeZUa/omcJDqtYBBD9YvUHrSkMAUS/MF1BQwpEIG/R&#10;H738Tk+yFvOYAm3LuifH3eZDvDyRSqrs/XavdeUg+gWKbJpSXQKIfnX7liNrigCi3xQ+Nq4ogaqJ&#10;fiJ6jehHYMxW9D1/yY9fIQABCEAAAh4Ceo0+ZCAAAV8C+Txe0zudH2CQulhNwevLmDl6VY+nvCoT&#10;XlIVcCzZaLNbpDwz+ulNB/DNS8UWDqbNpDfeylIz44G4MMcqM/qMB8+5i1OEecnIR/TvGr3ck5QT&#10;t09qN5OL6Hs8Xm2i3d0U/aCSIZt47hPsFnoaXMlfdS/YvaZyEP309IizFRcwPbpYumOiSC/oSlQz&#10;5wd9fgAFEyKee78SBXJKTc156Y6v6CtL9p0F9/kybs8Ef7i+u4t+ZMkWmZ73HKbZKYh+StEYUi1X&#10;L0Qf0bcDhLggLpjRJy64dIY7SeFEXwllkEqKzYe8Zd4GqGJmef26oUy7zqAGVD4/vGuY0U/V/hEa&#10;hAbRR2iCTjKcH5jRZxrbNzoIjfyX7tx97wpPCrF8j7h7xNr3HqAhp9cV+t4SVN7jXQ5Q9Y7dayqH&#10;pTvpuT5nK0Qf0Uf0EX2Xmcv0zsNlqZnrhXm2LEuvpdfOnGf0UxL9eJP34aIf8mGCiyJXowyin14o&#10;Rl7A8tp1ofbLBcycnilU1+TSGMYDN8As3eEGmKU7kf6gXD+fL+P6in7QhLHki22Hv6tW2ugyIa89&#10;JVXlOpk12CVD2lDtt0T0Qw6w2DP6cy/oGuiSjjht6mIdFvLHro8dOcmOkqB8R50xNp/U19qpYyVG&#10;sXSFptbabjjdiAKZ9LlgRnDrm4TmgCUtDhaB2jjxheDQyLSLJP1l3EZCo8kuLldcSEe6hEZXmbC4&#10;6K7H7zyT0FhJKy78CBQ/NBKC2khcNN/FPaFRguuFY1z0FOOSkdCAjF9N3jP69624uz6Fq2S1Nbr4&#10;R9fdO1avqU4srujXX4kXjxjY63BNiosZev5VydVi4OCl8UM0ixk7q+Vysam7HepqhGTmazPShrSE&#10;JsFhEHkP2exYqEFI7DGCGYRGeePCz97s0IiOi+YtMGrMpBUXabQ8jVjr4VOmuPBnW4brhVtccMmI&#10;itr699OPi/xm9BF961sKRdb9cor+6sGn9fnqiNVmVNWu1n3n1nISjC7fqhKqP8ULuS+EeM2Ot1Uj&#10;p8O0OKTR8jTq7GKVnOhnEhrljYvyhEZacZHsGVJFempxoUOjkTOKb9lM4iLB0WUdRIrjIagT43Vr&#10;vK0a6eC0UCTe8sQrNCgVckY/YMLYM/fPr9kTqIl+cO8UdEbfN35mjOye1O96d/CIgSoSemesza16&#10;Pr4/wpybNz7T79qq+3Pe7jJqc2+ZRs5P9WXTOls5nrVDCfRiSfNUpVqaFofwlvv244yR+uzZe9N4&#10;2sgLTlNrfurHQ/ye99kyMdGPERqRcdGtL92fOVwwo8xxEalivnFhEMgsNNKKi0gvt0PDjgtVSVdo&#10;9IZMEp9z2rGRzIx+jLjwgIp5yejlE/HZadT5JMXxwCXD5X61wUtGNnGR24z+iPtWelK4Smav/irH&#10;wgAATbNJREFUtuzRJKB6x+41lVMm0den8q6A7BY1bf91Z23js9TeAjV96T4X11XVswzXNzPq7Bzy&#10;fronbuvC1vuJR61NQQR6liTV3zX5fOGhiQP3bJoWB+O87NX3LmX39rWZWTv8LhRdlfjfKyZHQN3t&#10;pCg04aHRO1R8R0X3HW8dLu+9QVeMJHRPmNZ40P0VFhohBLIOjRQ5NBYaRrDouOi587GCKNGo6JkI&#10;SACF7+DM5pJRhbjgkhHrkpFQ1/sGVc4z+oh+uW4kSin6pr7b1+9adOk19LVPbL1XI9m898u7PQXq&#10;MnsqLa/QWNfyupVO0QR6sKR5qlKUE7iK+54IQ1ru29d1lfQIX91YSsxlg6YtE0ARIzQ0KN9RIW21&#10;cZU3LnoMVV8m5UVvaDgRyCg0EhgMQdYdPzSMGyEzNNI8SyRzAxwjLsx71+gTZvAlIyE4KY6H3vns&#10;uuc3cMnoDaB4l4yEur6Qon//yhH1SVQyaMKY/NwJdPeO1WuqE8s0o+8/CW0szTSExrzMq+U9ta/z&#10;mo/u6T33lX9G3zMt3aVuNgH/zDRPVXmJvn9f1ytg3Xqt4MngpCYw053RDw+N0LiQA/TBVXrRN4Pa&#10;+MTGNy6C4iXl0EhR7IJbHnwa7Hm+mZ5D8R0DScWDUU8you97yNlcMhIaJymOB/+LXf1zGrhk2HoQ&#10;eclIqOsRfe8yody9uXQNKKXo74n8ZpX7jH5PEFVwRt949p/5mbvvHG1QZpqnqrxE32eKuvuUrYeN&#10;OaNvYEyNRmKiHyM0/Gf0jYtLBWf0A0IjaN4u8uSQjuCmUGtXlQ3N6Nd9qOWZ0bcmQVJocTKiHyMu&#10;Amf0G7xkJHTSyFT01eXA/NKFbwjkERfStLRQNBQXLpeMhLq+PKIfMGHsmfvn1+wJ1EQ/uHcKOqPf&#10;cyetF09bj9fs+Tg+co1+72p1zyI8vUS7R/500CYUvWmdrezpma6c+mcImk9806/9MhM62BABSItD&#10;WMv9+toYKjVWvWv0PaKfwJNVbRrJib73ewXRodELyndUSGMtXDOM1XHligs/zTVCI4RA1E1g0o6b&#10;VlyEi77d1yN6HnKgziGBM/qpxIWyumRQ1H+wGR0XdaCCTpjmutCAS0ZCp9BkIISMUqudXDIMWrEu&#10;GXU3yQmfIPJeo++7dKc+89Khk0m5ELCdvqyiX4uasL9+op66Yz1Up+4jexUq9V+11I8WUWFZ++ig&#10;u0y5hMbn6lLD1f0d5Z47pWgCCV2lchL9uiWndQfbddWvP/zuvu5atD23+6sd3sM3xkOi5+0kRb/R&#10;0PCuwfBg6TpOL67SxoW/5hqh4TMwfAmk+IUNNbJSFDvjGM0lfMZ3mcwx4BcXXoxpxUWSot9oXHiO&#10;0XdgBJ9GajBVZCV0Ck1xPKgBxyWjsbjo1YPgS0bqcSG7zucv4458YJUn2SopjnuYf00TuG7AsPHj&#10;p48bJ2mamcb2/KpejB07rf81Q8ZNnC7Yg0Tf7jWVU9wZ/RialdAJN8aefTdJ/cSdVENTrgcO2mby&#10;QUFcpDzC41Wfz2CI19Y0t0psRj9GI4sUGowH3YGgMC8ZiH7TKl3gCgbdOHzx4mWODZSSUh7Rr82v&#10;xDjdp7MJZ6vUZy7T6bg0ak16Rr+RNhbJZtKdyW6ESu5lOT/o80NuKIoUGrlByD0SrAaAIn/RH/XA&#10;Kk+SGX3PhDEz+o6CHlJMxL2hSpTo+37eIpl2r6mcyszoy4rM2koe9adzi/GPsxWib85R5TJzSVwU&#10;42Tg0wrOD/mKftFCg/HAjL55mtBzQ/nM6CP6Dfl37MJK9PcfOOCSpGSLi34BL+ecuBH93EWfuCgg&#10;AeLCFprCdlNmDeN6gegXXfQ99s+Mfmy/1xvGE33f27Cg6fwqzehndjp23xEnboQG0bfjhbggLhB9&#10;4iLkSsopQuAUcUY/UvTbev41b8C+NUj1KdWcV7VK9Ds797okPaOP6LuLeNolOVshNIg+QhN0nuH8&#10;kO/SnbTP/43Wz3hgRr9IM/pjVo2qT7JGP1z0TQtPychTqjYvy1fiLj+3bdvtkqJF3+o11YmVWaPf&#10;6Fk1g/KcuBF9RB/RR/TDT7a5fHclg/N/o7vgeoHol1j0bQVPQ8rTqDNHyy+76OtPnXgBAQhAAAIQ&#10;8CVgLlEAEQQgYBPI58u49zy42pNqM/r1E8bmGv0QBfed6VeZaqWPUm3ztfpVK7hZJl8vT3zvaka/&#10;o2OrSsccfbR+bef0zuj7ft4yZpXdayonpRn9xGmUsUKJ2DI2O/E2w0GQ6tN34nhLVyHjQXUZHDQH&#10;UDAezPMY48G8ZFRW9H0V39fpKy/6S5aukySWr5L61c5B9AuoO5ytEBo9LBF9E0UBozX7JnF+QPSx&#10;W9+4IzQKKvqeCePmZ/RV90dO3reI6HvM3vZ+Lfq+n7cETeczo5/q1Z2zFaKP6NshRlwQFx7BZUgw&#10;o889j+dUqeeGCjSjj+gnroxq6c78Bat10n6vXphvIfqJ82++Qq5eCA2ij+gHnUk4PzCjj90yox9y&#10;flCuX1bRd1+Ew4y+afPyWru+Jx/Rb97LE6+BCzmij+gj+oh++KlV2Uzip9/SVQgE82xZuu5LvMEl&#10;m9GX4w96vKa7x5uVRG6VOPFcKlQz+rPnLPMkcX07E9HPpY8iL2AFbFX2TeICJsxZo89V3BN6xAUz&#10;+szoM6NfkRl9dRhBfzBL54dP89t3C54Kq/p4zVmzl7qkVhT99TOPO/a+R0O81S4w6z7lW0cce9Pt&#10;6/WWW28/s5Yp6bgHtvrV113giPDdWVtmdyEPQ2E1vgeCVs/uo/aHYx5V4Tm43MSsGiIno+70+SE+&#10;W/gWGPL57k3ae7aoFTvPZYemzaQ+JGojoXsw95nl1zr/AqEh0NDociCSOgTdhpCW93A44syZa1X5&#10;oLiQtyKpHo4TGtlx8O0UzwA2h70e5OaGvQU+f3hVzxtNx4VUlMWMfuyTW4aXjCzGQ+RIDooCY8Pe&#10;kFGjIOnzgxoSDieSrIroke97vdCt8ARU06GR84z+6IfWeJI8XjNkjX5WvVG1/agZfRfLlzJSUsrL&#10;d6CDvoxr95rKKe3jNZ/vU/P1ENG3CtTORz1+P+s+ve2j1/XpPnOZBYzRVCtw3fOSoV84DrWszlZh&#10;KCIarzkEwDGPtPAc3Lql/bzD5/mKTM/mPgXaD7d1yY28pc/157UdDq3G05pMZvRrI6Hb72s9a97N&#10;qub4FwgNgSZGV0CHFCAuagel7m/XPnCTiu66f8b5IQha86GRFQffbpAhLbe7+k6161c1nmWQq9Fe&#10;988oUDMYtWECcSG1pC76sU9u2V4y0h8PkeeH4CiQiLDDpOeUEnQhrsQlo2vkD+mKBxn5IdcOuSLU&#10;BVRil4x81ugj+gHXr4SzEf0goHJtrs2+X3df0Ix+ZIGui7fSIP0iaG9GgcjPEOrrSP/EXdOUUBTh&#10;jTfO+3Ut92VSaA4NxJ6cjtVZO+ifXUBP1Zgvwmd3rMqzEH25GOv56a45Zu+kvn+BwBBobnQFAs4/&#10;LuoC2T78+riIpGqeQxo5RWTAwb8P1FzjeSL0PaJv3sGK43/euomtm63s8fsk4iIL0U/m5Jb6JSP1&#10;8RA9kk1SdVEgym5/3J3S+UENiQZO6akW9R359h5rEaRvgA8fTiI0ijij77F/8/GaqfZChSuPJ/q+&#10;t2FB0/klndFfO+v52qftwdfU6AIyjaeUKPLCHOEEYQMwg7NVxJGGNr42l9nrhb0H4p9fbA7O5wGR&#10;GHu20tzat4A1c9ngdL62mQyGRM/BBN3F6YPtKRA7juIOiQwgpBEXXeD8qBaYg39ctLfX8gPXnhmT&#10;973bG/bfe1eQQFxkLPqxT269G6Z2ycggLozxEHF+qAclswb2x4OHm4my8DN2tihC2+Ik+hId59UH&#10;VAKhkbPo3/vQGk+SpTuIvrNquBZMVvTtXlM5pV2606ij92DvWmvYu6qha5Lj0a55cUk+y5rjXsUz&#10;nZYIuvaENd5vxtcDxxyqpeAQHVtd51+ZsKytW/A1/oAC5oJLOfU3OJ2fvegH3cVpQr0FGgsBA3Hc&#10;IZHdVTzQyXotR81KGoHvFxc9Bx1bE30HZnYcfHcfJPoy1P2Hd5frS+CY7zYdF9mJfuyTW1aXjCzH&#10;Q9T5wRMFtU8zjuv6JpvPgsA4V5+IM3WWKKIuGp5Fa34rNiUK5FPikDX6zV0y8lm6g+hHjYxk3kf0&#10;Izg2NrNSX5leg9v13SP9bdSos1jkOp+6vWR3topxqg2hV7dA2bxB0t+IKCqHyMirnYu138sZ3Po2&#10;bWQBvbChtpS5y3u6pkcj/2WxdMf00dAvjtcu87pAYyFQDdHv/X7tcQ88X7fGKeTzDRNaEvfA2Z0f&#10;3EW/d/29Z5v6lco+X0PvmfJvMC6yE311QLFPbulfMjIbD3Xh7zs2PFFQ9+01OfnXfzUuxtUn6nSZ&#10;GYqohnS9r7+MO6TdZ1WbXADUrW/gR2QxQ6OIM/oe+2fpjtMACi0kor9i5Rr5m7guSUqqL+P63oYF&#10;Tee34ox+N/MeVY1cthh32lJdwJofBk41NH6q9f8OogdOEjaTKQcblp5x9PkSVc+nq4GI/Qp0f1XX&#10;WqYc1U+ZiX7XVdznc3bdQG+BxkKgKqLfexx1d61BcRFGNe4pIqPzQ1AI2F5SKxmwsC1yAUPcuMha&#10;9H2/lOXUg6lfMrIZD5HnB+mRxq4OjV99ok6WGV46m79k6GWcQaIfNzTyFv2xa++tT7J0B9GPHLuN&#10;Fti2vbNf/8FDh412SX37DR43cXqY6Fu9pjqx5ZbueFy27iTl+6l9Gb6EGrZEocf56sv4frmqZ4hW&#10;+su4vXEYQ/R7VvD3ntMjK+neXzaiHzlX51MgMgQaH13h57pshKbWhsgP/awyQV86jHrAl3+UFYWD&#10;bzt8VhoEPy42QvTjx0UhRN/p69Q9Z8XIeHGqzadLMoiLyPODalZjV4ekzw85zw2FBK2PyqunV9Wn&#10;drOK+KFRDtEX6SRlTyBwRh/RNz+0lXNTz/dQe09qvp/qGk/VLOrjNcOEJuABZ9YtTQAc84xVhWel&#10;1dYV9NiM77rJ8AK9T94s5Ix+3SfsftergAIRIRCsy/GGRAZC033wDgpSH9RBX1wJ+4REiVGMJ/Bm&#10;xyFS9OtWrPmXri1a0A8Z9CzdaSIushD92Ce3bC8ZqY+HyPNDd883eHVI+vxQMNE3pnJk8j7k8Zq+&#10;M/pNhEYhRT/AIz1z//yaPYHa5y3BvdNSM/rqi3dd3ygyVxn2/rUg/Z28+imN2lf3rK2iP6FJ/cSt&#10;mxA2c+nbeJ85+wA45uxO4TlE90nXs5C7J2CM+UvzkZq+BWo110/eN7gWOYMZfRm0ei/qhefL5cEF&#10;fEKgl2XYZ0FxhkQh4kL/IaS6B0/5xEUQtOZPEdlxiBT92iPA/WYlzbjw/YNZTcdFFqLftRbF78xv&#10;cvEfyVleMtIeD5Hnhx4cDVwdaptYVx8jNOKcHwom+uovS1hfQw95CnPvsErmkpHPl3HvG7fWk8JV&#10;Mnu1ZY8mAdU7dq+pnBKLvovVxS6zfmYf/7+S20CNaZ+4G2hKM0WbRlECDiIx4Q/XbwZg17YZiH7T&#10;bXSroBXGgwuJVuCQflxkI/ou/dlsmVYYD46MWgFF+qGR84w+ol+uGwlE3/HsZBZb+8B9XX9Oq6l/&#10;JRBch+NrHkUJOAyRpyA7sGiiSGVEvyXGg0NHtwSH9OOiMqLfEuPBIS6kSEugSD80iij6QRPG5OdO&#10;QEQ/pA3M6Ludu+KUKoHgxjmshreBQ6Vm9Bvuf+8GjAdFBA6aAygYD+ZpgvFgXjIKtHQnd52lAUEE&#10;EP2mzSRmBZytEBo9dCozox8zGIzNiAviwmN1DAlEH9H3nFqZ0Q9ccY7u+y6sYka/eTuJUQNXL4QG&#10;0bcDh7ggLhB94iLkksopIv8Z/fvHd3hS+Jwx8p0vAdU7dq+pnJSW7nie/sGvEIAABCAAAQhAAAIN&#10;Echn6Q6in6+4N7p3RL+hoKIwBCAAAQhAAAIQKAKBAol+0IQx+bkTENEPaUPiM/rm96uKECS0AQIQ&#10;gAAEIAABCJSRAKLvXUSUu1UXsAG5iH6MFe1sAgEIQAACEIAABCCgCeQk+hM67q9P4SpZQPdtqSZ1&#10;947Va6oTU5rRJ0ohAAEIQAACEIAABJohUFDRv3ToZFJeBHy/QVHLRPSbCTW2hQAEIAABCEAAAtkS&#10;yEf0H5iwzpNqc8aGR4rjZsuhsnu7bsCw8eOnjxsnaZqZxvb8ql6MHTut/zVDxk2cLuRtoVe9Y/ea&#10;yklqRj/ZsUhtEIAABCAAAQhAAAIJEhBdvv7WIfPmtnd0rBL9O/nkS0aOmrL/wEF50Sb/5ZX8Li8Q&#10;/WxuLAbdOHzx4mWO+5KSUh7RTzAeqAoCEIAABCAAAQhUhkBTom/aPzP6jnYeXkzEvaF6lOj73oYF&#10;Teczo1+Z6OVAIAABCEAAAhCAQAgBRL8hr069sBL9/QcOuCQpiegT3hCAAAQgAAEIQAACvgRcRX/M&#10;xHWeJKvAmdFPXPyTFX2711QOa/Q5HUAAAhCAAAQgAIHKE0hF9Nva2nwNOChfFfZ9VzL1P12nY6ZZ&#10;TL1O3MsTr1CJfmfnXpcUOaOP6Fc+gDlACEAAAhCAAAQgEETAWfQnrR9Tn2RG3/RIc42+r1XHUG2P&#10;mqtf3TNNCy+F5Stxl5/btu12SVr0fT9vqWVavaZymNHnjAABCEAAAhCAAAQqT6DQou+ZL0f0PfaP&#10;6Fc+PjlACEAAAhCAAAQgEJtAc6JvTBh7ZvQ9U++2o/suyAlfCRNb9Msyna9n9Ds6tqp0zNFH69d2&#10;Tq/o+37eEjCdz4x+7GhhQwhAAAIQgAAEIFAiAvmIvmne+nWkjreO6C9Zuk6SWL5K6lc7B9EvUaTR&#10;VAhAAAIQgAAEIJAxAVfRf3DSek+qrdEPndHXk/rhKu8o+kHFQuw/5Du+iX+JNqkK1Rp9X7O3vT9S&#10;9O1eUzms0c84zNgdBCAAAQhAAAIQyJ5AbqJvPzknZEbf9xMA0+N9v6FbXtGfv2C1Ttrv1QvzLUQ/&#10;+4BhjxCAAAQgAAEIQKAsBJoSfXPC2F6jHzKj39DSnRCJt3fhkfvI5UBJzcQnVY+a0TdtXl5r1/fk&#10;a9H3/bwlaDqfGf2yBCfthAAEIAABCEAAAs0QcBb9yesfrE+ydCdS9H2/kmtmms/c9JVyO7Ohx2uW&#10;VPRnz1nmSeL6dma06Fu9pjqRpTvNxAzbQgACEIAABCAAgVIQyEf0let7ltf7Or25wsdcpu/70J4Y&#10;T/JJaiY+qXrUjP6s2UtdEqJfihijkRCAAAQgAAEIQCAXAs2JvjFhbC7dScp6W7CemKLv+3lLwHQ+&#10;M/q5RBo7hQAEIAABCEAAAhkTcBX9hyZv8KTa0h1EP+l7kWRF3+41lcPSnYzDjN1BAAIQgAAEIACB&#10;7Akg+kmrenP1lUL0d2xf32jaunUjCQIQgAAE0iOwfsMOEgQgUDQCjfqSlE/2ZqAp0TcnjFm605zh&#10;d28dT/R9P28Jms5vfkZ/8bIl1w0YNn789HHjJE2z09iezLFjp/W/ZoiUX7R4yf0PTJ44sZ0EAQhA&#10;AALJErhr5IRZcxdt2/EiCQIQKBqBGMqUj+iPfXiDJ8nSHUQ/Ebk3K0lW9O1eUzlNLt2RRi5evMzx&#10;2KWklJe0b99+x00oBgEIQAAC7gTk7Crn2G07O0kQgEDRCMRQJkTf/exXvpIyIFasXKP/Mm74Cykp&#10;5eWzlKAZ/fREvyGySvRlk717XyVBAAIQgECyBNQT2Hbs7CRBAAJFI6D8x/2flC+Q6JseydId914M&#10;Kblte2e//oOHDhvtkvr2Gzxu4nQh7/t5S5DlJzKjL4ew/8ABT5KH/duZ6gqkBvq2bbtJEIAABCCQ&#10;LAF1mt256yUSBCBQNALKf1x8ScqoWM5J9KdsHFufZOmOR/TFOEm5EAgUfavXVCc2v3RHxmJn514z&#10;6T/f68lH9JO9olNbegTUvaj9M709UjMEEiGgTrO7dr9MggAEikZAib6LL0mZQot+yPwxb2VPoPs2&#10;LE3RN69P2vLti5Yp+ps379gkadNOeZF12rRjc4apdpgVTzs3bc40ZTBgZKxe23VG9vzMqCs37ZTQ&#10;yDJlgLRuFxkGoAr2jDouz0iXASNn1B3qNPvii3tJEIBA0Qj4rmgIsqbiiX6AR3rm/vk1ewI10Q/u&#10;nURm9Ds6tqqkx6vOMV8g+hW1jUwtX24qMrBSRD9dyIh+8rcEdaLf+dKrJAhAoGgElOjbguTrTnmK&#10;/rgpGz0pXCWzV1v2aBJQvWP3mspJRPTVF4X1SA363rAp+h0dWzrWbl27dkvtRcZJdpphkmPMOnVs&#10;WZthyrr7MhktQaIvgzaDlPWAyT4MMwxAFexZI80wAFWwSxiulTNqx1Z1mk32C77UBgEIJEJAib6v&#10;I9kGheh7vyeA3AcRyED05y9YrZIeqTrHfGGK/rJlG7rS+mXLSSUn0N2VqkMrkoJEP6sDXF8LjSwT&#10;YVh2Air0lq9Xp9lXXtlPggAEikZAib4tSL7uVDjRD5owJj93AiL6IW1IZEZ/9pxlOunxamaq14h+&#10;Ne9qqiL3psQj+tUcq2W3+ZD214v+q6/uJ0EAAkUjoETfY0dB1pSr6E/dNK4+hatk7qbb4g3o7h2r&#10;11QnJiL6s2YvNZMetZ58U/QXLlqdX1qzcFGV06JFa7JMecDMYvDI13BliNo/8xu3WRx1VkdX5QCU&#10;iMgyANW+dBiq02zR/Ib2QAACQsD+Q6hBviT6hOgHLjpvca33/QZFLTND0ZcBKmPXY/l61KqBPvfZ&#10;FXOfXT53XtfPSqdnn12ReVr+7LPZpVonZpxqgyfLlPkQzZgnYZh8kGYXgCrYu86ltaTkYN++gyQI&#10;QKBoBGzRD/KlQop+gEcG+SX5mRGozegH904aM/q24qscc0bfXthDDgQgAAEINElAnWb37z9EggAE&#10;ikbAV/TDlSmfP5g1ftomTwpXycyMlh35ElC9Y/eayslL9OfMXU6CAAQgAIFkCSD6RXM72gMBTQDR&#10;9y79R9wTIZC26K9YuSboeZqefCkpo1zS0mUrn3xqMQkCEIAABJIlIGfX24ffj1pBAAIFJCD+06gy&#10;5TOjP2HaZk8SlZQUNGdMfo4EdNfYvaZympzR37a9s1//wUOHjXZJffsN7tiwfcf29ZMfnu5SnjIQ&#10;gAAEINAQgWnT2uUcu37DDhIEIFA0AjGUqSiiLyKL6+do80G7NjslJdFPdghSGwQgAAEIQAACEIBA&#10;GgRkad/1tw6ZN7e9o2OVzPOefPIlI0dN2X/goLxok//ySn6XF0HKSH4ZCTQ5o5/GQKROCEAAAhCA&#10;AAQgAIFkCSD63iVJZRT3RtuM6CcbRdQGAQhAAAIQgAAECkjAWfSnb55AqgoBRL+AoUiTIAABCEAA&#10;AhCAQLIEEP1WvIFB9JONImqDAAQgAAEIQAACBSTgKvoT2zeTKkMA0S9gKNIkCEAAAhCAAAQgkCwB&#10;RL8Vb2AQ/WSjiNogAAEIQAACEIBAAQkg+oj+oQKOS5oEAQhAAAIQgAAEINAkAUQf0Uf0IQABCEAA&#10;AhCAAAQqSMBd9LdMbG8gtbXNcSyvS7pv4lgzxYIIsHSnyftjNocABCAAAQhAAALFJ1Ag0Y/h5dwb&#10;xIAmmyD6xY9MWggBCEAAAhCAAASaJIDoN/AxRTyrLuBWiH6TYcPmEIAABCAAAQhAoPgEXEV/0iNb&#10;Gkoy167KqxfyU+fofP2WWdJ813cTs2ZPtepXcyvf1/Z+7eY1dLClK4zoFz8yaSEEIAABCEAAAhBo&#10;kkCzot8+qd1MWnk9Ou5Recd39X2C+SIyM7KAqfVBdwVSiefQSvRr5I0Hot9k2LA5BCAAAQhAAAIQ&#10;KD6BpkRfua+vVnpm9INE31fKPRP5dv3hlbuIvn1DEinHZSkQ0in6EBD94kcmLYQABCAAAQhAAAJN&#10;EnAX/a2THqlLPULpzVfFuly87oV7pt7Ws0e9Mieo8sgCdpNUq3rm+P2PxdOM4v8a3jXSfkS/ybBh&#10;cwhAAAIQgAAEIFB8Ak2JfojyJi76pv2HV262KnKroMLFt/nwFnZ90hJ434LoFz8yaSEEIAABCEAA&#10;AhBokkDRRd92enP23dfj3T86MEt6XiP6TQ4sNocABCAAAQhAAAIQyJeAq+hPnrHVk2TO2M7UOaLg&#10;6rV+Yb/Wa2Z8S6p3zV3oHLNyT/1BW5n5vtV6MkMOrRRvhfcOM/r5Rh17hwAEIAABCEAAAhkQSEv0&#10;S2HDFW4kop9B8LALCEAAAhCAAAQgUGQCiL73k4pq2D+iX+Soo20QgAAEIAABCEAgAwKuov/wo9s8&#10;SVTSziSnIATCe4elOxmEFruAAAQgAAEIQAAC+RJA9L03MAUx9SabgejnG1fsHQIQgAAEIAABCORO&#10;ANFH9A/lPgppAAQgAAEIQAACEIBA4gQQfUQf0YcABCAAAQhAAAIQqCABRB/Rr+CwTvyGmAohAAEI&#10;QAACEIBA6Qgg+og+og8BCEAAAhCAAAQgUEECrqI/ZeY2T5Kve9qZ5BSEQHjv8NSd0t2R02AIQAAC&#10;EIAABCDQKAFE33sDUxBTb7IZiH6jkUB5CEAAAhCAAAQgUDECiD6iX8EPqioWpRwOBCAAAQhAAAIQ&#10;iEHAWfQf2z6lPtXmjK1McgpCILx3WLoTI1TYBAIQgAAEIAABCJSLQMKif+nQyaTsCdh3F4h+ueKQ&#10;1kIAAhCAAAQgAIHECSQv+lIj/5ohcN2AYePHTx83TtI0M43t+VW9GDt2Wv9rhoybOF3uKxD9xAOD&#10;CiEAAQhAAAIQgEDZCbiK/tTHtnuSzBnbmSKdzTgu2w66cfjixcscOUhJKS/MHXtHF2PpTtnjlvZD&#10;AAIQgAAEIACBSAKIvqNUZ1RMxL2hPSH6kUOcAhCAAAQgAAEIQKA1CSD6DXl16oWV6O8/cMAlSUlE&#10;vzXjlqOGAAQgAAEIQAACkQRcRX/a4zs8SZbu2Jks3WnyViCe6Dv2ji7G0p3IwKAABCAAAQhAAAIQ&#10;KDuBtES/ra3NV3mD8pv048psrkS/s3OvS9Iz+oh+2eOQ9kMAAhCAAAQgAIHECRRd9FvtxkCJ/rZt&#10;u10Sop94PFAhBCAAAQhAAAIQqAyBtERf6rUdPYa1x9ik1LP7iH5lQosDgQAEIAABCEAAAvkSyE30&#10;xeDVP+3l6rWZ6VvGs5XepBq3BEr0Ozq2qnTM0Ufr13YOM/r5Bg97hwAEIAABCEAAAkUmkKLoeyb1&#10;badXiq/zPYrveTeotqBqSzqvr0R/ydJ1ksTyVVK/2jmIfpFDi7ZBAAIQgAAEIACBfAm4iv70J3Z6&#10;kjx1x870PHUnUu49ou+Z3Xe5VajGRL4+cFP0PWZve78Wfcfe0cV46k6+UcfeIQABCEAAAhCAQAYE&#10;0hV9beoeHddrcnxn8UPs39zQvCuw1/OUekZ//oLVOmm/Vy/MtxD9DCKEXUAAAhCAAAQgAIGSEnAW&#10;/Sd3Tq9PtRl9K9N+jr5eeW+at+80vO/0f0Mrcyowu69m9E2bl9fa9T35vaLv1ju6v5jRL2m40mwI&#10;QAACEIAABCDgTiB10fcsvwlZed+Q6Jsr++0FPyWdzlfiLj9nz1nmSeL6diai7z7QKQkBCEAAAhCA&#10;AARajUA+oq/s3/epO547AbtMKzx1Z9bspS4J0W+1cOV4IQABCEAAAhCAgDuBLES/vPPr2bdczei7&#10;WL6UQfTdBzolIQABCEAAAhCAQKsRcBX99id3etOkdjvTXqOfvSuXeo/xRN+xd3Qx1ui3WpxzvBCA&#10;AAQgAAEItCABRL9Y9wWIfgsGIYcMAQhAAAIQgAAE0iCA6CP6h9IYWNQJAQhAAAIQgAAEIJAvAVfR&#10;f+SpXZ4kj9e0M1m60+R9Q7wZfcfe0cVYupNv1LF3CEAAAhCAAAQgkAEBRL9JM094cxH9FSvXyN/E&#10;dUlSUsrLzRWin0GosAsIQAACEIAABCBQLgKIfsKm3mR127Z39us/eOiw0S6pb7/B4yZOR/TLFXK0&#10;FgIQgAAEIAABCGRDwFn0n971SH2qLd2xMkU6SdkTsDvCt3d0MZbuZBNd7AUCEIAABCAAAQjkSCBh&#10;0beNk5xcCCD6OQYVu4YABCAAAQhAAAJFIIDoez+pyMXLE98pol+E6KINEIAABCAAAQhAIEcCrqI/&#10;4+ndniQqaWeSUxAC4b3D0p0cQ45dQwACEIAABCAAgWwIIPreG5iCmHqTzUD0s4kf9gIBCEAAAhCA&#10;AAQKSwDRR/T5g1kQgAAEIAABCEAAAhUk4Cz6z+yeUZ9qc8ZWJjkFIRDeOyzdKeydNw2DAAQgAAEI&#10;QAACSRFA9L03MAUx9SabgegnFSHUAwEIQAACEIAABEpKANFH9Cv4QVVJo5FmQwACEIAABCAAgQQJ&#10;uIr+o7P2eJLMGduZ5BSEQHjvsHQnwRCiKghAAAIQgAAEIFBMAoi+9wamIKbeZDMQ/WLGG62CAAQg&#10;AAEIQAACmRFoSvSZ1G9Sx1PaXPoF0c8shNgRBCAAAQhAAAIQKCYBV9GfOWuPnZRQ+r5FZl4EXDqF&#10;pTvFjEZaBQEIQAACEIAABBIk0JToi8sqrSQVikDkPQain2AIURUEIAABCEAAAhAoJoFmRT/SKSlQ&#10;QAKIfjGjkVZBAAIQgAAEIACBBAk4i/7sF2eSqkIA0U8whKgKAhCAAAQgAAEIFJMAot+KNzCIfjGj&#10;kVZBAAIQgAAEIACBBAkg+og+fzALAhCAAAQgAAEIQKCCBBB9RL+CwzrBW2GqggAEIAABCEAAAiUl&#10;4Cr6j81+kVQZAizdKWm40mwIQAACEIAABCDgTgDRb8UbGETfPUIoCQEIQAACEIAABEpKwFn057z4&#10;GKkqBBD9koYrzYYABCAAAQhAAALuBBD9VryBQfTdI4SSEIAABCAAAQhAoKQEXEX/8bmd8VJb2xyV&#10;4m0eb6ug3bk3w71kvBbmuxWiX9JwpdkQgAAEIAABCEDAnUC6om/qckrqbFcbe0exN8zX2mPsHdF3&#10;jxBKQgACEIAABCAAgZISSFH0E1TwEJdN0M4TrCqGfGe5CaJf0nCl2RCAAAQgAAEIQMCdQKaib7qs&#10;vaRHeba2bd81P55M30o8K4XMaj2fMJgl7Zp1a3Uxs23mu56SnhuGXBYvhd82IPruEUJJCEAAAhCA&#10;AAQgUFICCYh++6R2M/kasMc7fZf0eLTbridoqyDnVvm+1bpX5bnx0HU22TzZ3MMtwV8jPxxA9Esa&#10;rjQbAhCAAAQgAAEIuBNoVvSVnvqapeNKGN9pcs/cv63X4XLv+WQgXMoj7xOacXpHCJFq7l4gpEd0&#10;JYi+e4RQEgIQgAAEIAABCJSUQFOiH+6U4Y6rF7QEiX5kAd/J9fCtQpbumPcGDd0n2GuN7LVDnhx3&#10;a49XMtL1Ef2ShivNhgAEIAABCEAAAu4EXEX/iWdfspMIpW++yhS79byrc8y3wjPNeuwKPXtpsoB7&#10;qyJL+mLxbV4IwGbeCu8aRN89QigJAQhAAAIQgAAESkogRdEPsXBT7iPtP7KAFuJI/45RVUNNtVvi&#10;26RmDN5xW0S/pAFJsyEAAQhAAAIQgEBSBNIVfeX6Ktmz+yrTV771hvbdgqc231+D9NqTH1KVXTKo&#10;JeF1hhBwVPZ4xRD9pCKEeiAAAQhAAAIQgEBJCbiK/pPzXrKT2KRvflUzxenLcmjhXcPSnZKGK82G&#10;AAQgAAEIQAAC7gQQfZ8bmCCbR/TdBxYlIQABCEAAAhCAAATyJYDoI/qH8h2C7B0CEIAABCAAAQhA&#10;IA0C7qL/8pPzvKlrfYhPPpm5EwjvGpbupBFL1AkBCEAAAhCAAAQKRQDRr+aNCqJfqDCjMRCAAAQg&#10;AAEIQCB7Aog+os/SHQhAAAIQgAAEIACBChJwFf2n5r9sJ5k29s0nM3cC4V3D0p3sb6nZIwQgAAEI&#10;QAACEMiYQMKif+nQyaTsCTR6D4boZxxm7A4CEIAABCAAAQhkTyB50Zca+dcMgesGDBs/fvq4cZKm&#10;mWlsz6/qxdix0/pfM2TcxOlyX4HoZx857BECEIAABCAAAQgUnICz6C94+Skr1daH1GeKdDbjuGw7&#10;6Mbhixcvc+QgJaV8TfQdusYsw4x+wcOS5kEAAhCAAAQgAIHmCSD6jlKdUTER94b2hOg3HwPUAAEI&#10;QAACEIAABCpJANFvyKtTL6xEf/+BAy5JSiL6lQxLDgoCEIAABCAAAQg0T8BV9J9esNdOsnTHk8nS&#10;nSZvBeKJvkvXmGVYutN85FADBCAAAQhAAAIQKDiBtES/ze9fkxLcCpsr0e/s3OuS9Iw+ol/wMKN5&#10;EIAABCAAAQhAIHsCaYm+lnIR/niCHnvDeLsryFZK9Ldt2+2SEP3sA4Y9QgACEIAABCAAgbIQcBX9&#10;Z57baydZuuPJtJfuxPb12BsWRNnjNSOe6Lt0jVmGpTtliU/aCQEIQAACEIAABGITyEH09aIe31l/&#10;5fe+ZVSmKdB2sXh6XZytlOh3dGxV6Zijj9av7Rw9o4/oxw4ANoQABCAAAQhAAAJVJZC16Jumrl+7&#10;Z6p7AOXlvlsVR9njtUSJ/pKl6ySJ5aukfrVzEP2qhiXHBQEIQAACEIAABJonUBHRj2fVBdzKFH2P&#10;2dvej+g3HwDUAAEIQAACEIAABKpKwF30X3nmOW/qWqNflxm5Rt998t5T0nyKj7nmx17PU0B9d2+S&#10;Ev35C1brpP1evTDfMkQ/umvMnmKNflXjmeOCAAQgAAEIQAACmkBpRD/clSvzzV1b9MXsteubli+v&#10;EX0iGQIQgAAEIAABCEAgiICr6M9a+IqdZEbfk5nejL79zd0Kr9GfPWeZJ4nr25la9F26xizDjD5n&#10;BAhAAAIQgAAEIFB5AlmLvvoSbcjzc8zv2vqu3jGn9qv61J1Zs5e6JES/8vHJAUIAAhCAAAQgAIHY&#10;BFIXfffl6ZRU4i4/XSxfyiD6scc9G0IAAhCAAAQgAIHKE0D0i3V/gehXPuQ4QAhAAAIQgAAEIJAN&#10;AWfRX/TqLCvV1ujXZ9pr9Ivl0YVvTUzRd+gas6dYo59NdLEXCEAAAhCAAAQgkCMBRL9Y7o/o5xgM&#10;7BoCEIAABCAAAQhUiYCr6M9e9KqdZEbfk8mMfpP3DfFE36VrzDLM6FcphjkWCEAAAhCAAAQg4EsA&#10;0W/SzBPeXER/xco18jdxXZKUlPJyc4XoE94QgAAEIAABCEAAAh4CiH7Cpt5kddu2d/brP3josNEu&#10;qW+/weMmTkf0iWoIQAACEIAABCAAAZuAq+jPWfyqnWTpjidTpJOUPQGXrjHLsHSHcwEEIAABCEAA&#10;AhCoPIGERd/3foDM7AnY92CIfuWDmQOEAAQgAAEIQAACJgFE3+eTiuy9PPE9IvrEOQQgAAEIQAAC&#10;EGhxAs6i//y+OVaq2aRfPpm5EwjvGpbutHjYc/gQgAAEIAABCLQCAUTf5wYmd01vvgGIfitEL8cI&#10;AQhAAAIQgAAEQggg+oj+ISIEAhCAAAQgAAEIQKB6BFxFf+7z++wk08aSfN8iM0cCkf3C0p3qRTJH&#10;BAEIQAACEIAABDwEmhJ9cdlIp8zRd1tz1y49guhzIoAABCAAAQhAAAKVJ9Cs6GvXV35JKgKByDsc&#10;RL/ygc0BQgACEIAABCAAAWfRf2H/XFJVCCD6RD4EIAABCEAAAhCoPAFEvxVvYBD9ygc2BwgBCEAA&#10;AhCAAAQQfUSfp+5AAAIQgAAEIAABCFSQgKvoP/vCflJlCDCjzy0+BCAAAQhAAAIQqDwBRL8Vb2AQ&#10;/coHNgcIAQhAAAIQgAAEEH1Ev4IfVBHYEIAABCAAAQhAAALOor/kwLOkqhBgRp/IhwAEIAABCEAA&#10;ApUngOi34g0Mol/5wOYAIQABCEAAAhCAAKKP6LN0BwIQgAAEIAABCECgggRcRX/e0gOkyhBgRp9b&#10;fAhAAAIQgAAEIFB5Aoh+K97AIPqVD2wOEAIQgAAEIAABCCD6iH4FP6gisCEAAQhAAAIQgAAEXEV/&#10;/tKDpMoQYEafyIcABCAAAQhAAAKVJ4Dot+INDKJf+cDmACEAAQhAAAIQgECKot/WNseTmpkRl6rU&#10;5vaLZqptvk7dHt9mhL/bfMvj1YDoE/kQgAAEIAABCECg8gScRX/ZwfkNpprjNriJS3ldbYL1N1qn&#10;+67dS7oce1JlEP3KBzYHCAEIQAACEIAABBD92g0Mok8kQAACEIAABCAAAQhUjEA+oq+X9OgpaqXa&#10;Kl9lmq99XdycLLcr1DWEzKnrXdhlwlvoaad5FEHNDmqPb8uTmrkPqocZ/YqFMYcDAQhAAAIQgAAE&#10;bAIJiH77pHYz2dYb7r621vtqtD3p7jsNH55pim/QHYV5U+G5wYixxxibqEZ6qDb6a/itAqLPuQAC&#10;EIAABCAAAQhUnoCr6C9YftA3KQH1fUscN2grna/LmIV9X9slw7eN3HvQHj1tjtFCs4YmGxkJsNFO&#10;UeUR/coHNgcIAQhAAAIQgAAEmhL9EMsXmwxRbb1eJYZG+xq/XaFqgEqR9yF2mWZaGCT6MRoZT/Rl&#10;q/CuQfSJfAhAAAIQgAAEIFB5Au6if2jBcm/qmsv3yVeZXfbs866Zr1/7ZpqV2CV9t43coy4QtEdP&#10;y2O00GxDk40MwRv5VkjvIPqVD2wOEAIQgAAEIAABCOQp+j3T7d67gvA7gRDj970xCLrlcBH9eC0M&#10;vz9pqJGRNh9SANEnvCEAAQhAAAIQgEArE8hB9JXpKs+OMV8etIkp5fojBTvTM91uLO+p+/AhsoWO&#10;zfDcTsRoZGzXR/RbObA5dghAAAIQgAAEIJCi6Mc2VDZMhACiT3hDAAIQgAAEIACBVibgKvrPrThk&#10;J1FJ33wyi0AgpHdYo9/KMc+xQwACEIAABCDQIgQQfZ8bmCJoevNtQPRbJIY5TAhAAAIQgAAEIOBL&#10;wFX0F648bCdRSd98MotAIKR3mNHndAABCEAAAhCAAAQqTwDR97mBKYKmN98GRL/y0csBQgACEIAA&#10;BCAAgRACiD6if4gIgQAEIAABCEAAAhCoHgFEH9FH9CEAAQhAAAIQgAAEKkggedG/dOhkUsYEGv0G&#10;BWv0q3fLzhFBAAIQgAAEIAABD4FURF8q5V9sAtcNGDZ+/PRx4yRNM9PYnl/Vi7Fjp/W/Zsi4idPl&#10;pgLRJ7AhAAEIQAACEIAABBD92AaexYaDbhy+ePEyxz1JSSmP6BPVEIAABCAAAQhAAAI2AWb0HaU6&#10;o2Ii7g3tCdEnqiEAAQhAAAIQgAAEfAkg+g15deqFlejvP3DAJUlJRJ/AhgAEIAABCEAAAhBA9FPX&#10;9OZ3gOgTqBCAAAQgAAEIQAACiRBIcUa/ze9f8ypc7RqU6Hd27nVJzOgnEgNUAgEIQAACEIAABCpJ&#10;IEXR10Yuwh/PzmNvGG93RdhKif62bbtdEqJfyZjkoCAAAQhAAAIQgEAiBBD9Iuh9bxsQ/USGNZVA&#10;AAIQgAAEIAABCOQj+npRj++sv5rI9y2jMk03t4sVy9wbbI0S/Y6OrSodc/TR+rWdw4w+AQwBCEAA&#10;AhCAAAQgEEQgB9E3TV2/ds9U9wDKn323alCti1Vcif6SpeskieWrpH61cxB9AhsCEIAABCAAAQhA&#10;oPqiXyxhj9saU/Q9Zm97P6JPYEMAAhCAAAQgAAEIVEH0zaf4mGt+7PU8cTU7/+2U6M9fsFon7ffq&#10;hfkWok9gQwACEIAABCAAAQhUQfTDNbwaj+ixRV/MXru+afnyGtEnsCEAAQhAAAIQgAAEKiX6lV+j&#10;P3vOMk8S17czEX0CGwIQgAAEIAABCECgQKLv+0QdM9P0eM/XbVvkqTuzZi91SYg+gQ0BCEAAAhCA&#10;AAQgkKfo57/yvTwtUEt3XCxfyiD6BDYEIAABCEAAAhCAAKJfDtlH9IlVCEAAAhCAAAQgAIFECGTx&#10;HP1yKHYxWonoJzKsqQQCEIAABCAAAQhAANEvhuD3tALRJyYhAAEIQAACEIAABBIhgOgj+ocSGUlU&#10;AgEIQAACEIAABCBQKAKIfuFEf8XKNfI3cV2SlJRPAC4dOnnhysN2ap/U7psvmatXdUi6/tYhcvCF&#10;Go40BgIQgAAEIAABCEAgKQKIfrFEf9v2zn79Bw8dNtol9e03eNzE6Yh+UsFAPRCAAAQgAAEIQKBK&#10;BFIRfVFPUpYEmNGvUkxyLBCAAAQgAAEIQCARAsmLftByEfIzJsDSnUQihEogAAEIQAACEIBASQkg&#10;+j6r2zM28pR2h+iXNCZpNgQgAAEIQAACEEiEAKKP6PPUHQhAAAIQgAAEIACBChJA9BH9Cg7rRG6C&#10;qQQCEIAABCAAAQiUmgCij+gj+hCAAAQgAAEIQAACFSSA6CP6FRzWpb75pvEQgAAEIAABCEAgEQKI&#10;PqKP6EMAAhCAAAQgAAEIVJBAs6If8miXlB4mQ7UuBKRfeOpOIrfCVAIBCEAAAhCAAARKSqAp0Rfj&#10;DBdKFyWlTOIEIjtl9aoOSdffOkS6v6QDl2ZDAAIQgAAEIAABCIQTaFb0tesruSQVhED4zQOiz3kB&#10;AhCAAAQgAAEIVJ5AAqKf+IQ0FaZNANGvfGBzgBCAAAQgAAEIQADRr+yXcUPuFhB9Ih8CEIAABCAA&#10;AQhUngCij+hX8DvmlY9bDhACEIAABCAAAQhEEkD0EX1EHwIQgAAEIAABCECgggQQfUS/gsM68gaX&#10;AhCAAAQgAAEIQKDyBBB9RB/RhwAEIAABCEAAAhCoIAFEH9Gv4LCu/A06BwgBCEAAAhCAAAQiCSD6&#10;iD6iDwEIQAACEIAABCBQQQKIPqJfwWEdeYNLAQhAAAIQgAAEIFB5Aog+oo/oQwACEIAABCAAAQhU&#10;kACij+hXcFhX/gadA4QABCAAAQhAAAKRBBB9RB/RhwAEIAABCEAAAhCoIAFEH9Gv4LCOvMGlAAQg&#10;AAEIQAACEKg8AUQf0Uf0IQABCEAAAhCAAAQqSCB50R869HY7LVyZgE9LtYnUQyWrV3VIuv7WIdL9&#10;lb+X5QAhAAEIQAACEIBAaxJIRfQx6YITQPRbM9o5aghAAAIQgAAEWooAop/ARw0F13q7eYh+SwU5&#10;BwsBCEAAAhCAQGsSyFT01dobtbDHtE+91Cc809xKV6Izm6y8dLLeTIMR/daMdo4aAhCAAAQgAIGW&#10;IhBf9NsntZtJe2fIGn1T8T2CrjZ3zDSLBb32VBhZuSrvOajS/epo/4h+SwU5BwsBCEAAAhCAQGsS&#10;iCn6yoB9tTLkK7OeKXnbxc27Bfu1421ApNNX9Uu9IZ3i6SlEvzWjnaOGAAQgAAEIQKClCMQR/XCh&#10;bFT09WIee2WOZ0lPPNE3P2GwP3ZwnAIvSzFH10f0WyrIOVgIQAACEIAABFqTQEzRDxHfGKIfMnnv&#10;WbXf6IKcyMn7yAJlUXzdzqBPWswDQfRbM9o5aghAAAIQgAAEWopA/qIfuZ7HnsgPX5ff0NIdRL+l&#10;hjsHCwEIQAACEIAABFqHQCqiH/QHs3yd3nfpTtB6Hs/am0ind6+8dDP3QQ1mRr91opcjhQAEIAAB&#10;CEAAAiEEkhf9jI25elPyTQJE9Al4CEAAAhCAAAQgAAEhUErRD/pkoElFrsbmiD6BDQEIQAACEIAA&#10;BCBQVtEPWpBTDVNv8igQfQIbAhCAAAQgAAEIQKDEot+kDVd4c0SfwIYABCAAAQhAAAIQQPRrfw23&#10;YgnRJ7AhAAEIQAACEIAABBD9qlm+3LQg+gQ2BCAAAQhAAAIQgACij+gfJgwgAAEIQAACEIAABCpJ&#10;oJRP3anYYptkD4cZ/UoGKgcFAQhAAAIQgAAEGiWA6FdtUh/RbzQGKA8BCEAAAhCAAAQqSQDRR/QP&#10;VXJkc1AQgAAEIAABCECgxQkg+og+og8BCEAAAhCAAAQgUEECiYn+008+TMqLgLnKn6U7LX7vzuFD&#10;AAIQgAAEIAABRSBJ0X+pcwupSQLSH43+k7sLRJ94hgAEIAABCEAAAhDwEED0i3VzIv2xd2/n7t1b&#10;d+zYuG3b+q1bOyRt2bJ206ZVkjZuXKnShg0r1q1b8uKLO6Q8ok9UQwACEIAABCAAAQjYBJIX/dWr&#10;OkgxCKiPAqQ/xPL37n3xpZd2i8fv2bNd0u7d27rS1l27tkjauXNz123AOtF9RJ+ohgAEIAABCEAA&#10;AhDwJYDoF+W2RIu+SLxYfmfnLo/ii9+rJAW2b9+A6BPSEIAABCAAAQhAAAIhBBB9RL+C3zEn5iEA&#10;AQhAAAIQgAAEkhf9e0cOtlOMpSyttome0Zel+WrRjl6ro1bsdM3irzfSOlmsz9IdYhgCEIAABCAA&#10;AQhAIOulO6L78WQ99obxdleQrbToy1dvPYvyleh3Kf46MyH6RDUEIAABCEAAAhCAQBCB5Gf0tTfH&#10;9vXYGxZE2eM1A9EnSiEAAQhAAAIQgAAEEiSQqejrJT2+NwPK733LqExToO1i8fS6OFvVi/5WtW7n&#10;6acf9UznS448cFPm9eUnM/oJRgJVQQACEIAABCAAgYoRyE70TVPXr90z1T2A8nLfrYqj7PFaokVf&#10;npcvci+iL06vkqzOlyRmr3PU8/UR/YpFI4cDAQhAAAIQgAAEEiRQetGPZ9UF3MoWfY/reywf0U8w&#10;DKgKAhCAAAQgAAEIVI9ACUTffIaPuebHXs9TQH13b5IWfZmnV8t11JN2tN+rF2ouX/25XP5gVvUC&#10;kiOCAAQgAAEIQAACSREogeiHu3JlvrkbJPqm62vLR/STCgDqgQAEIAABCEAAAlUlUCbRb5E1+jJP&#10;r/8Irn4hc/n6CfrGjP5ynqNf1cjkuCAAAQhAAAIQgECTBLITfd8n6piZpsd7vm7bUk/d2bBh+Y4d&#10;G03Xl18lyZN2ZLmOTps3r5aSiH6TAcDmEIAABCAAAQhAoKoEUhR99+XplBQCeukOol/VYOO4IAAB&#10;CEAAAhCAQJYEEP3a8zqLkLTor1+/TNblq1l8nSRHPTtfrc6X6Xx5CqeUZEY/y2hhXxCAAAQgAAEI&#10;QKBEBBD9Qli+OaMv+i5Or56dr5Ms0DeftyOiLw/nWbduCaJfomCjqRCAAAQgAAEIQCBLAog+on8o&#10;ywHHviAAAQhAAAIQgAAEsiGA6BdO9NeufV4W58j8vczrq2Su2FGLdmQ6Xx7O09HxAjP62cQJe4EA&#10;BCAAAQhAAAKlI5C86Ku15qR4BKQ/9uzZLqt35Cu5Rlph/irvShLLlz+di+iXLuRoMAQgAAEIQAAC&#10;EMiGAKJfrHsS6Y9G/z395MMLVx7WqX1Su/mr72v15ePrbx0i+8pmnLEXCEAAAhCAAAQgAIGMCSQp&#10;+mKcpFwIIPoZhw27gwAEIAABCEAAAsUnkJjoR84iUyAbAszoFz/qaCEEIAABCEAAAhDIgACi37vo&#10;JRsRT3sviH4GYcMuIAABCEAAAhCAQPEJIPqIPo/XhAAEIAABCEAAAhCoIAFEH9Gv4LAu/h02LYQA&#10;BCAAAQhAAAJpE4gp+i7rQ9Jeo0L9NgHpF5eu4ak7accV9UMAAhCAAAQgAIHcCcQRffFLR6HExbMk&#10;4N4piH7ugUcDIAABCEAAAhCAQNoEYoq+dn0ll6SCEHC8r0D0044r6ocABCAAAQhAAAK5E4gv+o5O&#10;SbECEkD0cw88GgABCEAAAhCAAATSJoDoV+3LuC73FYh+2nFF/RCAAAQgAAEIQCB3Aog+os9TdyAA&#10;AQhAAAIQgAAEKkgA0Uf0Kzisc7+BpgEQgAAEIAABCEAgdwKIPqKP6EMAAhCAAAQgAAEIVJAAoo/o&#10;V3BY534DTQMgAAEIQAACEIBA7gQQfUQf0YcABCAAAQhAAAIQqCABRB/Rr+Cwzv0GmgZAAAIQgAAE&#10;IACB3Akg+og+og8BCEAAAhCAAAQgUEECiD6iX8FhnfsNNA2AAAQgAAEIQAACuRNA9BF9RB8CEIAA&#10;BCAAAQhAoIIEEH1Ev4LDOvcbaBoAAQhAAAIQgAAEcieA6CP6iD4EIAABCEAAAhCAQAUJIPqIfgWH&#10;de430DQAAhCAAAQgAAEI5E4A0Uf0EX0IQAACEIAABCAAgQoSQPQR/QoO69xvoGkABCAAAQhAAAIQ&#10;yJ0Aoo/oI/oQgAAEIAABCEAAAhUkgOgj+hUc1rnfQNMACEAAAhCAAAQgkDsBRB/RR/QhAAEIQAAC&#10;EIAABCpIANFH9Cs4rHO/gaYBEIAABCAAAQhAIHcCiD6ij+hDAAIQgAAEIAABCDRG4NVX9+3ZtWvn&#10;9q07tm1xT5s3rIlMujapfNeO7bIX2Ve8ewZEH9FvbFjHG2dsBQEIQAACEIAABKpEQPx71/aNfQbf&#10;/+5vXtH2yfPSSH/55UtO7Xvnnl1b9r78cjx0iD6ij+hDAAIQgAAEIAABCDRGQObaxfJP6DP8kWdX&#10;iE+n8W/Rqk1S/yWDH2BGvxV9feHKmEe9elWHpOtvHSKDMt4NIltBAAIQgAAEIACBViYgoi9z+e1z&#10;l6eh+LrO9rnLZC+xOTOjH9OVY0t2ETZE9GMHDBtCAAIQgAAEIAABISAL6GW5jpj0wYMHQ1x/5/ox&#10;z437a086sOIjU4e1Rd4hqJplLwcPNvZpg+4gRB/Rjzl0CHIIQAACEIAABCDQsgRkRj9S9EMsH9Fv&#10;RQXPZr6fGf2WPStx4BCAAAQgAAEIJELARfR3LfzK4a2X1aXdo0XxVWJGH9dPhQCin0iEUwkEIAAB&#10;CEAAAi1LQIv+KwcCl+7smPMPskrHTIc3neUu+qpmlu6kYsPZTK7nshdEv2XPShw4BCAAAQhAAAKJ&#10;ENCi//LeQNHfNvsfXl121KtLj9pX+/mRfUuPOrzpTFP0tz826dkvvceTVo8fqSb7Vc2IPqLfGAFE&#10;P5EIpxIIQAACEIAABFqWgBb9zpcCRX/LU+/Z+/yH974g6V9q6fl/ObzpJ1r0106617b8Paf+++Sj&#10;/liJvqoZ0W9Mc3OZRC/UThH9lj0rceAQgAAEIAABCCRCwEX0Nz7+rs6FH5b04sIjJcmLwxtOFdGf&#10;fGvbo1e8NcjyJyL6hfLm0jUG0U8kwqkEAhCAAAQgAIGWJeAi+h0z37lr/od2zftQ9895Hzq84Ydi&#10;+RNuadt17tcOD728Lk0fLXP5YvkTjvwjZvSZxY9PANFv2bMSBw4BCEAAAhCAQCIEPKJ/7YQVH7/k&#10;EU9aPf0d22Z/cNvsf5afW2fVfh5c+32x/HGD2tad+BFZpWOmw9efqyx//IffhOjH19zSTcAn3mBE&#10;P5EIpxIIQAACEIAABFqWgBb9XbsPXP7AUtvyv/fbFcsmv23Tkx/Y+OQ/1dJT8uID+1Z/Tyz/gRva&#10;1nz7X3ad8mkzHb7uLGX54458oxJ9qZk1+hh/wwQQ/ZY9K3HgEIAABCAAAQgkQsAUfV/Lf+cpo56f&#10;cETHo//YMfP9tZ+Pys/3713+P2L5o69tW/2ND2//4THbf/SpHfKzlj518JozlOU/+M9/iOg3bLeJ&#10;z4uXt0JEP5EIpxIIQAACEIAABFqWgCn6Nz+25+bHXtRp/JIDYvmSnnvo71ZOf++qae9b2Z3e2/n8&#10;SWL5I65uW3H8B7d8/xObf/DJLd//5Jaun/v7n6Ysf8yH3oDoI/rxCSD6LXtW4sAhAAEIQAACEEiE&#10;gCn63/vtyq60Qr24eupuJfpzRr91yaT3LJn0D10/a2nXc98Vy7/jirYlX3v/xpP+TdKG2s9/3XDS&#10;v7569anK8h94/x8g+vE1t7wz8Um1HNFPJMKpBAIQgAAEIACBliWgRX/z1pdOunXJSbe+IOm78mLI&#10;C1dN3iqW/44fjHh6xFsWPvSuhWPf/Zz8fOjdkrbNO1Esf+glbYu/8t61//2RtSd+RH52yIv//sjL&#10;V56iLH/0P3WLvtTMGn2Mv2ECiH7LnpU4cAhAAAIQgAAEEiFgiv6JNy2opZufO/Fm+bngivEbxfLf&#10;/j/DHxv+V3Pve+ez972jlu6vvdg0+9ti+b+5qG3BF9698ptH9qZvHPniL3+oLH/U+1+vZvQR/YYd&#10;N6lJ8VLXg+gnEuFUAgEIQAACEIBAyxIwRf9bN8yqpeu70g2zLn+wQyz/7797yyND3/zMyLc9PeJt&#10;z0gaWfu57qlvi+UPOq9tzufevvTrH1jy9Q8sPa72c8lxH9h12Q+U5Y943+8j+ih+fAKIfsuelThw&#10;CEAAAhCAAAQSIWCK/gn9Z57Q/7GuNPP4/jN/+cAKsfy///bAh2/+88eGH/H48L97rJbkxRFrZn5T&#10;LP+6s9qe+czfLfrK+yQt7vopaXuf/1GWf9f7mNFfGV9zSz0Zn0jjEf1EIpxKIAABCEAAAhBoWQJa&#10;9DvW7/ralVO+9iuVpsrPS+9ZLJb/1uOumTDwz9qH/G1Xemvt59C3rpj+DbH8X/+k7fFj3jLvC++a&#10;/4V3zzu29nP+se/afNF3leXf+Z7XqRl9qZk1+hh/wwQQ/ZY9K3HgEIAABCAAAQgkQsAU/S9fNlal&#10;r0i69KGf3z1PLP8tX77ywWv+5OGb/2byzW95uCctmXKCWP6VJ7fN+MSbZ//n22Z99m2z/vPtXelt&#10;Gy/4trL8O/6he+kOot+w4yYyI172ShD9RCKcSiAAAQhAAAIQaFkCpuh/4cJ7jr3wHv3zotufEcv/&#10;62P7jP7VH4+//q9q6Ya/Vmnx5BPE8i/7Qdu0j/7ZE5/+2yd70991nPsNZfm3v/v3mNFH8eMTQPRb&#10;9qzEgUMAAhCAAAQgkAgBU/T/89zbP6vSObWfFwyZKZb/5n8/f8QVbxrT/83d6Zq/HNP/LxeMP04s&#10;/5KT2ib9yx89+sm/fvRoSX9V+/nJv1591vHK8oe963cQ/fiaW/b5+Obbj+gnEuFUAgEIQAACEIBA&#10;yxLQor9y1bZPn/6bz9TS4E+fUXvx099MFct/8zFn3HHpG+69+s9HX/0X917157UXV/35s2O+JpZ/&#10;4Ylt4z/4hun/9ufT/u0vpv9rV/q3v1hx5leV5Q99Z7foS82s0cf4GyaA6LfsWYkDhwAEIAABCEAg&#10;EQKm6H/q5Os+dfKAriQvrjt30Hix/D/9tx/99ud/MOLyPxtx+Z92/fyzkZf/2ax7/0ss/6ffanvw&#10;/a97+CN/OvmoP3lY0kf+RF4sOf3LyvKHvOO1akYf0W/YcZufDq9ADYh+IhFOJRCAAAQgAAEItCwB&#10;U/Q//r2ru9JVKp113Rix/D/52P/c+tPX33Hpn9x56Z/IT5WeGvUVsfzzvtF27/t+d8KRbxx/5Jvk&#10;54Qj3zT+yDcu/vEXleXf+vbXIPoofnwCiH7LnpU4cAhAAAIQgAAEEiFgiv7H/vuyWjpRfl760RMv&#10;+7/+o8Xy//jD37r5nNfd9vM/uu3nf/zbrp+SHh/xX2L5ku5592sf+uAf1NIHJL3hoQ++YdEpxyrL&#10;H/x2ZvR5jn4TBBD9RCKcSiAAAQhAAAIQaFkCWvSXLN141AkXHnXCz7p+XnjUNy4849d3i+W/8YPH&#10;3Xj27w+54E1DL3jTkJ9J+iN5PfOuLyvRv+udbQ/84+8/8P7fl5/3/+PrHvjH1y340eeU5T947v+q&#10;GX2pmTX68Se2K7AIJ94hIPote1biwCEAAQhAAAIQSISAKfpHfu2cI796jvz88NfOPfJr5552xW1i&#10;+V8/5eIbzvy9W85742Cdzn/jI7d9SSx/1NCf3/7Otvve+7v3GunZH/yHWP6oE/6fsnxEH8WPSQDR&#10;TyTCqQQCEIAABCAAgZYloEV/8fMb//nLZ3SlM9XPUy67VSxfTH3Aab938zl/aKbpw74oli9vDX1H&#10;2z3vea2Z5nzv38dfdo62fHkhNTOjH1N2482FV2MrRL9lz0ocOAQgAAEIQAACiRDQor9g/jrTzhN8&#10;rWpu++R5Bw8eitdm2fz6W4fMm9ve0bFK9O/kky8ZOWrK/gMH5UWb/JdX8ru8qIbgchSKAKIfL1rY&#10;CgIQgAAEIAABCCgCWvTnzF6VoNybVamaEX0m9RsjgOhzkoIABCAAAQhAAALNENi9c8dffvmS9ief&#10;eeLx59NLE6ZNk70wo9+Y6bb41D6i30xgsy0EIAABCEAAAhDo3LPnx7++8wtnD3xo2syURP+RJx7/&#10;/JkDTr/mbkQf0W+AAKLP6QkCEIAABCAAAQg0Q+CVV17d+/Key4aMefc3r5DVNWkkmcs/89oRr776&#10;0qFDh+M1lTX6DfhxZT4HQPTjRQtbQQACEIAABCAAAU1AJtoliYWnnWIzR/QR/Zjf44495tgQAhCA&#10;AAQgAAEIQCADAog+oo/oQwACEIAABCAAAQhUkACij+hXcFhncIvMLiAAAQhAAAIQgEDBCSD6iD6i&#10;DwEIQAACEIAABCBQQQKIPqJfwWFd8NtrmgcBCEAAAhCAAAQyIIDoI/qIPgQgAAEIQAACEIBABQkg&#10;+oh+BYd1BrfI7AICEIAABCAAAQgUnACi3+qiLyOAfxCAAAQgAAEIQAAClSRw0223LZz/aEfHKvkz&#10;SieffMnIUVP2HzgoL9rkv7yS3+VFZf5WFAciBPQfzLr+1iEkCEAAAhCAAAQgAIFKEhDLv+2ee5Y8&#10;/ySi30JT+0r0lyx5bt7cdhIEIAABCEAAAhCAQCUJyFx+zfJXz0P0W070pctJEIAABCAAAQhAAAKt&#10;QIClO63i+mpGnwQBCEAAAhCAAAQg0DoEAtfoyxskCEAAAhCAAAQgAAEIQKC8BHy+jCtZJAhAAAIQ&#10;gAAEIAABCECg7ATqnrojv5AgAAEIQAACEIAABCAAgWoQ6H68Znk/mKDlEIAABCAAAQhAAAIQgIAv&#10;gf8P2jU+zvA1x8cAAAAASUVORK5CYIJQSwMECgAAAAAAAAAhAF5vsHxT3gEAU94BABQAAABkcnMv&#10;bWVkaWEvaW1hZ2UyLnBuZ4lQTkcNChoKAAAADUlIRFIAAAP4AAAC/ggCAAAAlpcoaQAAAAFzUkdC&#10;AK7OHOkAAAAEZ0FNQQAAsY8L/GEFAAAAIGNIUk0AAHomAACAhAAA+gAAAIDoAAB1MAAA6mAAADqY&#10;AAAXcJy6UTwAAP+OSURBVHhe7F0FYBRHF07OolhxihUvUur+1426G22pUqNChbaU0kJbnIRAgCju&#10;UNydkIQQIMECQYLGiV1ybvt/s5Msy90luQg00HedHnu7M7Mz3+5dvnn7vfe88/P1XrLXL7+Mln+k&#10;bUKAECAECAFCgBAgBAgBQoAQuCoQmPxDjt2Yb9Tp7HqTr0PpdeGCjpf+/YeijBoZPTl08YL526gQ&#10;AoQAIUAIEAKEACFACBAChMBVgQAIPGg85/NF+14sTnyhJPZ5r5zcYhTswuEDB07ZxJdAL0KAECAE&#10;CAFCgBAgBAgBQoAQuEoQ4BweZB6UHsTektq3KPElr6xsLWf5R1PP4XCxtiTvQsHZcxfwkQohQAgQ&#10;AoQAIUAIEAKEACFACNRxBEDdQeBB40HmMdRSrr/3Ja/MzKKRIyM5y08/n71//5nExOObNydTIQQI&#10;AUKAECAECAFCgBAgBAiBqwIBEHjQeJB5zvVB7x2Jz3nBnA/hUWZm/sGDZzCNFctjrwodEg2SECAE&#10;CAFCgBAgBAgBQoAQIAQkBEDjQeZB6UHssRMknxH97TsOHDx4es3q3XNmb6VCCBAChAAhQAgQAoQA&#10;IUAI/KcQ+GvcrC9/DK5qQSs5SrXVybx7HqtqkY8ElB7EHvT+ItHftevwksWxVAgBQoAQIAQIAUKA&#10;ECAECIH/FAKcoO/dk2a1ehqQBjVRH63QlmNVK52EhC0CxRemj3dsm2M5uc5yYZ0lZ61ZLG42cPTk&#10;OtREfbRCW+mqgdhfJPrxCUfXr0tetnQXFUKAECAECAFCgBAgBAgBQuA/hQD4+sED54u1xqoWtEJb&#10;jlWtdAK+rhvzm37C3yjF66d5UnhltEJb6aqB2IPel1r0sbViVYK8bPf45dSQPhIChAAhQAgQAoQA&#10;IUAIEAJXEQLg6PkXSnKytVUtaIW2fKa10gnIuvaPH4v+GqIf95cxOqh48RTtysj81ZF5a6JcN3AU&#10;dVAT9dEKbeWYX0L0V6/dJS/g+U4fU+a04uXAzJZ7oprHhzXbOrGJUzWnTugjIUAIEAKEACFACBAC&#10;hAAhUMcRAEdPOXz+zOncqha0Qls+u1rpBGQ995fvc4b8XDhscPHoYU+0bYVyIWxsbuS4/Klj5Bv8&#10;EOqgJuqjFdrKca4y0XfkbWAlZ6k9Y4b97PgVIxsR0a/jNy4NjxAgBAgBQoAQIAQIAUKgYgQYR085&#10;f/JEFkqa+O5hQatLiL6sk86d76y4SKeQdwKynvX9N1k/fpc76PvcnwfxVF0g9DlDf5YX7OGHUAc1&#10;UR+tyiX6u3YfxfzXrk9Yu3732g278Q4Gvw7b63ev27AbG/iYPL2FSPGn288G2U/+Yj/y8Zzf6mE/&#10;b8Iq411s+8WAQQsWbsAeXrD95YBB0sf3P/gCRfpY7Y36DRu6LVXqEAN7+NGnqtREXvmfpVt/+PEP&#10;PgxsyGftYZ9yNDwZjCd1PDz1ZapWW9fX7fCkK46rNmToaNc6s+esQh23h8qbb1UvwWXCrY50y77O&#10;VAgBQuCqQqCO/HrQMAiBqxoBkPUjR9JTUzNSUzPFd16wLS9O+9lHtEJbPnd5J6DgX38VXEHBGkA6&#10;18VONuwGWU//+qv0H77JGvgN3qWcvGD2+MiLxPJxVKqJVmjLaTzeQexB70s1+rsTU8HyN2zes5GV&#10;vXh3lejHT20GK779xGDbkU9s+1+w7b0v/Ac/VNuweS/Kxk14Z82xDaYVNG7Ktq1J/NDfoyZhT9yO&#10;/fzjBx99+Wn/r6SPfGf1yq6YAyic/PFtXjzvjbeNLxub5w15zUce6/PRxwNid+zHSYcO+fvxx59e&#10;s3pnxZ0AjVdff1eqI0fDk8F4Uqeqs6hh/QpmVMOeXZtL13rz+vi33nwPgDvVGfD1T8OHj8PliN3O&#10;7jensbkdT1UvQa1Pqk51KH79qRAChMDVhQD/202FECAEqo8AODpY+6FDZ6ta0Apt+RdQ3oknRF86&#10;l6yTvSDrZz7/7OxXA9IHfpUOrv/t15dw/W+/voTlf/s1KqAm6qMV2rI/4iInB7EHvS8l+ol7U7du&#10;T96yPXnr9iSxJIPBJ3T33d7Nf12XgKWdmOV+/fjr7CLFt+6537rrRmtMqwlf+WI/KvMm/H3L9iSw&#10;sbfe7Acqz3t7/c13OREv6zwJxBpF+ljDDYn8VaOfmrSdMDEazRfNW8XnsnT5Fnwc8VfQjoswcjAv&#10;KRJTd0XDk8F4UqcaONSkSQUzqkm3btvKpz9v7koOuFNN3HjSvec6NrfdSjdkHYS31jGsuEN8f6kQ&#10;AoTA1YXAFf6VoNMRAtckAtwYf+jQmaoWboznmMg7ATuHzV7i6K4bOCqdq6wTxqUZ0e//ydkvvjg/&#10;YIBU5Fxf2pZXQH20QluRzPOSBHpfSvT3Jh2PiT24I/bADvbONsDgN3XxL1m9LDd0wvT2DfBx8Z8N&#10;bHvus8XfaNvZyrq9Icr4L3ywX2xYWmJiDyxZtomzpbUrt6OfFau3848r/tmIj5L0QjzXgTfe6sf3&#10;fPv9YNTkO7GNPY898fQnn349cfJ0vvPPEUG8Jjb4HqlI5Eza47YyuuKnw/u8hat5Zd72h+/YGbFf&#10;GoPTKdx+5L0x4/HO0sGUrnDEj7xn+Vnk0+eHnNBwnYh0Xo6JBBdOWjEm8vMCDTSsAEZ+Xt45TlQx&#10;jNJV4H1KUyhvRoN/+xuX0pNL7AnmThDJAXe96E5jc3u/lXcJcIfg9qvGXeHJLOp2nYtfZ+l7TRuE&#10;ACFQlxHAX2EqhAAhUEMEwNEPHTqXvD+tqgWt0JafXd4JJ/rl9eZ0VOoEDAFk/cTHH5/9/JMzAz6X&#10;F6elgtNR1EcrtMWPFdi4yDQOgt6XEv3k5ONxCYflBQx+Sad6uZOD0/p/ENz6Onyc/ktg2Pf+E7/x&#10;DfrSBxR//BcaTvTjdokN8c5KyrIVWzn9Ch43NS7+8PgJEW++/T72gOjjY+yuFImrYRslPvbgupVs&#10;MfDpp9+gwnc/DMH28mWbUR8b33//a3zcob9HhWA7OnrB4vmrsTFixATelhenDt1Wnjx1FqoFB4Xh&#10;dNDYTJk8Qz4YDABnFMfwNd/vSXE6rzQSnMJpVPKa0jZbIVw6eNcO+TBKZxS1QK5TqhgTOTJzZ/6z&#10;aNFajKq8JtJ5o6PmS/DiwmF7zuxlHHNA57ZP+RTKm9HaNTHLl7LlH65meZfYE8BdrzUfuSdT42Nz&#10;vd/KuwSPP/kMet60Yddn/b8GLJ7fFR5OpO5WSzgcS4UQIASuLgR24c8WFUKAEKgRAuDo+w+c2bPn&#10;ZFULWqEt/w7KO+FUvrzenI7yTkCk0Qkn+qc/+fjMF5/Ji1yxg22no6jPiX5sQgr/Ow5ODnpfSvT3&#10;HzyxZ19q4r5je5LwnpqYlAoGH92+4clPP0i+57bhLZtWEFU/MekY2u7Zd4w3D4+aw3jhuKlvv/3+&#10;7t1H+r77YUgIo4xTQ6cn7mHVJFqJ7THjJj3Z5znJqpqw67B0FJX59u6EFF4HXC0x8Sg2nnjiafSM&#10;5rzIO8RHt5UxDN4Db4g+dyeyjYun21t6OoxB6rniDafzOo1EfrS87QqayE/tNCM+kYoxcUIGuCXu&#10;OVpeE6fhcXgrrcz7dMXf7WTx8Ei6mm4vcfUwl7qqdLS8f9f7rbxLwG8YrDYxctwSmKyHI7zqq+Hr&#10;TIUQIASuLgTYn2AqhAAhUCMEwLP37D2VkHis3LLb5ZC4B61YW/E7KO+EU3nn3so6uXhU3olIwkHW&#10;j/brB9Z+5tNPoMY59emnKHKWL8Xh4YdQBzVRH63QFhxeZOasgN6XEv2Dh9OSD57cz0qa+H4SzD6o&#10;deO/WzUZ0qLZ982a4+PgZWd4GbQo7dvZx1kcHrEar88L9kybwazC3Eg/f94KvG9YH8uJ/j52ypMS&#10;OfvlVxavZuHCVbvjL/L7d/t9xAnWhk2sFeypkhlbWg8w9h9/WDqp1CHfI69WSi5l/ctHKx+M07a8&#10;mtShU1s+VAxPPhI8yuB75KMqb7tKA3Dq1u00K5hdeci4HYP8ikgVOOZOaLvuqXTibi+x25Gjqwpm&#10;tG1HYqV3iHwwbu+38i4BOu/blz2JGv7XGGw7DeMa/ph8ED8FVAgBQuBqQuAa/kWiqRECVwwBcPSE&#10;3Sd2xh6pakErZsgXKai8E07ly+vN6SjvBCwahRP9Yx98ePKTT3iRs3x8lOv1pTqoz4m+xOTRFeh9&#10;KdFPOZKWknrmSOpZvLONo2dcTfjg97NihKC1wg9zhTdHs7A8R1JZNbEJGp5NOYoezgwZ+ienv/3e&#10;/xgb7/X7iDN16OAPHjiJniXuJW0cOpQmbcfGM19eXn4dMgwLhqS9qU8/+wLvU17QFS9SW/7RbWVp&#10;p9TKta1TP/Ka0nnlO0MmhqEJlC185/oNO/ARjzL2JR51GpW8Z6ezVHBIOpd88FL9ijHxHBnXocKi&#10;j/k6nZTvdEXbdU95M6r4EjtdF3x0i7m880WLmTMuFpAV3CFuByO/3yq4UodTTs2euRg99OnzHLZd&#10;R3ht7mG/A1QIAULgakKg9E8w/0NMhRAgBKqFAHj2zrhjm7ccQOEs3LXwo04FrVgMfvGkrp24bSKd&#10;QjrKOwGvSDl6FmQ95d33UVLf/wD0Xc7y8ZEXOdfHR9TkTdAWf8Q5J2fvR8qI/tHUUydPZcpKBhj8&#10;yVMZJ9My+Qbe3594IFhk+e9OtD341Ra2P02slsYbZogl8/dhf3NSPm3GXE58k0WFDCf6qCNxr8lT&#10;I7ENKr90+Vq+E9vf/fATNmDR5zwPTY6fOD9vwVJO6VDz2edfRM9lp2MnlTrkO91WlnaiwtjxIVIP&#10;8rZO/chP4XZ7/8FjTz/zPJ45pB47hwoY+TPPvYAxp6ScxscPP/6Uz2jLtjh5zxg/x4f3WcEh6aQc&#10;qGmR8+T1K8bEtfPykJH3yS/EyL+CsFbhlw/6fr6TL2Bc0caeCmbkFl63l7hStJ1mlLj3IM77zcAf&#10;2fLjyOny0JCPze39Vt4lwG3MbxJMAYscPncqhAAhQAgQAoQAIXBNIgCevW3HkfUbklDcRsYE7+dH&#10;nQpaoS3HxKmT8prwU8iPlnXC6DTI+r633jvw9nuH3/3glc7tJU5/pN9H8iLtRx3URH20Qtuyq8O6&#10;Ar0vtegfO3b6fEbu+fTc8xkXWEnPBYNnH8s28PHJQTse/HrLvZ9uvOPDdSi8AnvnDdPRkG1I3G7/&#10;QSbLBtM9fvw833kkBWe5IFXA9qRJ4fg4c/b8yVMYl4V1fHwwC7ovlU8+/Xzz1hjUnDfvH/At7P/w&#10;o0+3bopHn6VDvbRDvtNtZeyErgY9oM+4+CTeg3ww8m2p84o3kg8cGfDlQN4wOCQ0IeFA8t5U3gTD&#10;7vM0cy2QZgRKyvfz+rya/KQ74xKf6vMsCL3rSX8Tn5Ng7vL6FWDi2nkFyPA+OTi4EBjnsdRz7OqE&#10;MucKtsaYPhc7XRGTZlrejNzCC6DcXmJPMJffGAsXLwfahw+lVTA1J7Rd77cz57LdXgKp4Y8/DcY9&#10;LF1WTwZ5ddcRv/VUCAFC4GpCAH98qRAChEDNEABH37z18MqViSjlEX1+1KmgFdry76BTJ5VmxpW6&#10;Ku0EXDr9Aif6KPv7vn/4nX6c0GPDtUiHUJM3QVuRzJdSetD7UqJ/8sSZ3AtFrOQV5VwozL1QWIH3&#10;rdOh3DzUF9uyhmyDG+OxkZWVjw28y3c6baedzECd06cy+caBA6lr12zmPXChP6zm58/notWZM9kH&#10;ko4zk/nBNN6nVKQzSnvcVsZOtHXqQd7WtR/5WdxuYySpKaU6k5PHz2dnF0jVMGw+YOyX94z95Z00&#10;Pf0Cmpw7l+N6ruOp5/jI5W0rwMTpWlSAjMR0eee4EFJlflH4BaoA7Qpm5DrTo6kny7vElaIt3Twc&#10;Ckxf3sQtGk5jc7rfALjTDSldAqkhrq/T/ebJOK/WOnnsR4AKIUAIXE0IiH+1qRAChEBNEABHX7vh&#10;wD9L41HKC36PQ0vEClLBR7RCW35qTzqRd877kXXCmC0n+ntefWvf632T3uq3/+1KCuqgJqsvEv0y&#10;Ns7GA3pfSvRPpZ3VanUoRSjFOi0KPhbri4r1fCc/qtXyj3pWTdxge8TKvCa2WfPSOqhW5TJmXNBL&#10;L7+alHQYbbduY8ZvaGMO7T9Rja6oiYcISETfw/o1rEaXuIYAUnNCgBAgBC5FgP9FpkIIEALVRwAc&#10;feWa/fMXxFS1oBXa8i9gjTthpBpkPeblviicu3tSUJM3QVs+EpGZ60DvS4n+mTNnDUaz0WjGu1hM&#10;2DYaTdgQ94sfDXybVRCP8j0Xd17atqyOVNmzjdzcvLCp0bDig31+9fU306fPhu321In00jN61glV&#10;rhICEtGvUqtqV6ZLXG3orkDDsm+x9FNAG4QAIVDXEbgCvwx0CkLgmkcAHP3v0cujpm2takErtOX4&#10;1LATkX6bQNYX3f8aWHv8q2/Hv/aOR+XVt1EfrdC2lLSL1B30vpTonzt7zmqzWa02q81us9qtKDYU&#10;vOzszcrfpTdejR0Va0ovVg17WCvWXTWL2WjOyco/eugUE70cO4ftandFDT1EgAtsPKxc82p0iWuO&#10;4WXqobrf2ss0HOqWECAEPEGA/8mmQggQAtVHIGrOBk7Tq1rQCm35F7DGnTAqjk44169qQStxJOJL&#10;ZPKg96VEH0b+8gRJtJ8QIAQIAUKAECAECAFCgBC4hhFIP3+e03SpDBg0Adt45xvlFbRCW45MrXSS&#10;l5vLub5U5t/LtvHON8oraIW28msEel9K9GHex+CoEAKEACFACBAChAAhQAgQAoTANYAA6P1For95&#10;yz4qhAAhQAgQAoQAIUAIEAKEACFwDSBwCdEPC5v/008TqRAChAAhQAgQAoQAIUAIEAKEwFWNAIj9&#10;RaIPwf6ChZtg3v97dCwVQoAQIAQIAUKAECAECAFCgBC4ShEApQexB70vle4Q0b9KLyQNmxAgBAgB&#10;QoAQIAQIAUKAEJAjQESfHlwQAoQAIUAIEAKEACFACBAC1yACRPSvwYtKa1lCgBAgBAgBQoAQIAQI&#10;AUKAiD4RfUKAECAECAFCgBAgBAgBQuAaRICI/jV4UWn9SggQAoQAIUAIEAKEACFACBDRJ6JPCBAC&#10;hAAhQAgQAoQAIUAIXIMIENG/Bi8qrV8JAUKAECAECAFCgBAgBAgBIvpE9AkBQoAQIAQIAUKAECAE&#10;CIFrEIGqEP3oc3nCJa+8+OQrslRKjs3n581bfjGNl7RTuGQYGGT+uUhWzW0r8RKyici7EvfwVrI5&#10;pq6UrnfFA5B1JTUvHYPTHZOa6nTei2e8dDyjUbNsvq6jrUYus5W4dPrYaLd3MJudbLKX6S6v1uX4&#10;dy9iuYhdJoioW0KAECAECAFCgBD4txFwobuX8s8qDk/szQ3LcnOW8ngaP2OFbK28s4yOrSrRl/NR&#10;RkYr4vq1wlBHxy4/JgjHUjFJaaN0+yI1vwhNZLyeD8ltKxEpGYcuY8xlrdih0oshY8blDsB5VBcB&#10;QYd8zJeW8oi+Ps+JauPs+Xrn1Ug1+L28Cfp0M6Qq3q/VHUO1Lse/dhH5PcAuouvCrLoIXJEl8RW6&#10;mjQXQoAQIAQIAULgmkXAhb4yDuPegFv5n120dW9LdSXJjHk6mX3l/VdE9Ms9S82IfuzfFY+pdog+&#10;yHEZj7/YoWznJcQLKPDKbltx6ibkHcu7lEOXtWL0mj8NkK+cKhuANKpL5ut2hOUR/bzYsvUJ/9qw&#10;Cxbv8tjhKqaY1bocdfQiVv6tvmZ/+67iO5CuGiFACBAChAAh4BkCbnUftW74c0OSyyO3Hlj0y/8D&#10;XROL/qV8mpH+shezHHPDOV6SuV3a4369Anbr5vmAW/Zc7hIiNfWimV86y0XgIlemlulzLn004Wah&#10;Vmbdr3wAZf3XgOgvv6g44qjmsT38rpJ3exFk+fOdSoAV12PyS+N0o8vWiBcfJLkurmQjYaPNS2V6&#10;KudLWYWLCJN5xZejHDwv70WUPxq7ZOHn2a8DUWFCgBAgBAgBQoAQuKoRqITou5AusT4stqUq84uy&#10;9grpmVuLvqS8cMPcRLZ2rJTRyQhzJSSwhkRf4ojuRC+XzOEim2Rmdc+fgLhleyIDW16G6cVnIpI6&#10;pWLO7QSuO03LxUF6TvTFtY1M9eH6sKZci/5yxi/LuDUfjxuiL1vqXeSglQLrXo8kszqXdxFdlhmX&#10;DKkqsv7qXY7qtZL9uFTrIpY+zGFfV8/v0qv6F40GTwgQAoQAIUAIEAISAm6lO6UU3B3pEo2kpcz7&#10;otSlMnp20bR60RhbRt/dMjfR17GUmUgVKjtLTaU77j0D3Fm4K7d2l2MxLY/oX4JpKUW+KFGqCkd0&#10;FTZdIs6uAtG/6MubF5/qzsO1AqLPZEWSdwFbLbgn+i70umrAun0qVHaXVDrTS4ZUscvIpVezepej&#10;eq1kfhcXHzhUOrWLMqFLHS1q/VEd/ZISAoQAIUAIEAKEQF1GwIWCXzSfl0snXHQQldIz988NXMmV&#10;xNwu0eiXuj5WepYaE30n7bW0KBEHKj+9M2oe08TyLfruxPRlSpIqcERn8i2yfNnwqsAR5ey2ahr9&#10;UokOW6iVjccN0Zc8iRnOpc8xPAH2kjquyJfdOm5dFJwvoouZ35PvavUuR/VaieOp/kX04DtDEnxC&#10;gBAgBAgBQoAQuGYRcKGvF5UjbklXuUxJHqnShX25En2ZMEQeBLKMlF5C9EuDvnhAAmsm3ZGeULAz&#10;ybX4bol+Ba7EFQig3flxXoKOjKdejCrj3vuz9KaUN79Ut+Mu0Irbrirs30lYf5EKV2TRL3UgXikP&#10;9Fk+q74E+QqBdXtpLmHn1bPoV+lqVu9yVK+V22g5Hl9EIvqerNyoDiFACBAChAAhcK0i4ETB5QHK&#10;3bBzV7u2ZyZR90Rf4s8upPpSEU2pS6Tb8Vx6XWpC9C+KHOThd9jTBE76L6GYTh6fVaCJ5UW3dJJD&#10;gaPLAxiVH8/xkktySatLBnxx7VGV8JoXRURVCa9ZioYIXZnMy9WiLx+eOxGYm/wAuNiyyEgXL41b&#10;oi9fSl5s5eR44Nnt6/Llr87lqChG6uW7iOxG5bcWhde8Zq011+ofJ5oXIUAIEAKEQM0RcGHPsvCa&#10;7tisW4u+nJdXujyQxAhcgu+euck0+qIhXyS9lbPrqhL9SxJmuUspBZIkydNLcySVVZP8gt3rdtwH&#10;bGGTd+tQfDFhVtlUnbot3w35IuIyF1hOKy99uYzcOY2AWF22U/KSrlrCrLIe3K4anZ4/OMcykuPj&#10;FtiLQJXjOVBh1J1SvstXIOdKE36Vv4Ks4kUUV1PlXA5Z0gM34X3Ka1ULF/HigzCPBWY1/1mhHggB&#10;QoAQIAQIAUKgLiBQjqimzIDrwmbdE/3K6Jmz6kZOddwyt0qj7rgnLVUh+nUB/at7DO6kO//+jCpK&#10;wUA2XUKAECAECAFCgBAgBAiBqxQBIvpXMj563ST6bv2GryQsdC5CgBAgBAgBQoAQIAQIgdpHgIh+&#10;7WN6Fa35eKpgChh/FV0yGiohQAgQAoQAIUAIEAIeIkBE/z9N9D28S6gaIUAIEAKEACFACBAChMBV&#10;hwARfSL6hAAhQAgQAoQAIUAIEAKEwDWIABH9a/CiXnXLTRowIUAIEAKEACFACBAChECtI0BEn4g+&#10;IUAIEAKEACFACBAChAAhcA0iQET/Gryotb4cpA4JAUKAECAECAFCgBAgBK46BIjoE9EnBAgBQoAQ&#10;IAQIAUKAECAErkEEapPoHwgac+LnX0//+NOpnwad+OX7wz9+deinb1MG/3jklx+PDB505JdB7F3a&#10;4B/xLm3IPw4edGjwD3sGfbn758/2Dvky6bevk4Z+vW/oN0lDByb98f3+4T8mDxu099fvEn8dmIj3&#10;wd8l/Pztrp++3TXoG7wn/Px9/C8/7Rg8eMuQoVuH/rHtj2Fbhw/fPHz4xmF/rP996Nqhv637feiG&#10;P35f/8dQbKwfOnTDb0M3/TZ0y9Dft/32x87fhu757bf9g3/e+/13Cd9+k/jdN8k//XDw10HJg79P&#10;+PGrnQM/Tf5t4KFh3+/9dUDi4M8xsAPDvkn5e2DK398e+GPA/iEDDv/6XUWTks9UjsMvg44OHpQ6&#10;+MeUn39M+eWnpO9/TPpu8IHfRl11q0YaMCFACBAChAAhQAgQAoRA3UGgNon+0ief3NSld0LXm/f0&#10;ujWh103bunTe3qnjrs5d9nbsktShS9IN3dg72+h68SO23X7s0HVvx04JndvHd20X17VNfJe2uzq3&#10;292pfWKnDomdO+7p3GlP565J3Xomdb9pz429E7r13tG116bOPTZ26bHxxl4bet+26La7J95615h7&#10;7g9++NEpTz0d+dJL0157fcZbb818++3pffvOfPedWe/0nf7Wm5Gvvjr1+RcmPvV00KOPj3ngoVF3&#10;3Tu+923zet2+tfvtsZ1vjuty8+4bb9nT47a9PW9J7NYroWO3uPYdEjp2xAASO92Q2KldYuc2iZ1b&#10;J3a5fk/X6/d0uX5v5zb7OnYsnWDFcyzFQQTkhq77OnTd07V7fPde27r22NKt55pON63scvu6e56u&#10;O3cJjYQQIAQIAUKAECAECIG6hsDocbHBYzbOjI5fHrVy44hRxycMyvv9mdwv78j5oFfmW13PvtH9&#10;dL87Tr97+6l3bkvrd2faO3ekfXDPqYFPnP/hqYwRfWO+6b/u518XTl4xafymsWO31bWp1dZ4apPo&#10;L7mx51ZNk4P+zY82anmkYZMD/vWPBDQ4698gWxWYp0CpJ75LpeKPgReUAfn1G+Q1qJ/lq0lXKjO8&#10;VTkK3zx1QL5P/TxNowuaJjk+zTJ8mqdpmqVomib5NEsMaLG3abvDN/Q4fNPdex57Zke/jzcN+Hrb&#10;j4N2Df1jz6jRyRNCDk2dcjgi/HBkeEp0REpk+MGpU5JDQvaMGbNr+J8xv/y67utvln/4yZrX3tp6&#10;10OJrbsfaHJDUr3r9/o2T9Y0TfFpctK36Xm/Zll+TXI0DXPVDQo09fLVAReU6iwvL5RcpVeer7rA&#10;zy9P6Z+nCPB4jqUI5Cjrpfs2Oh7YODmg8f5GrRMbd4i5rnNMh3tq6xpTP4QAIUAIEAKEACFACFwD&#10;CIwYEzs5eMvCGTu2BQUdGP3j6d/ezHz/psxPbj/9bZ/Ufv9L/uGdHSHBK0NmzPhj6oyx86InrJkc&#10;vGlyyJaoiNiIsG1hoesmBa+cMH7JyN+njhg8buLQMUen/X5y/EfHf302dcSHu3/6dPX4sLCRS0eM&#10;vqYEPLVJ9Ld065Xq0/yCT/M8/8YXfOvnagK0fvUs/vUd6gBB5V/F4ieo/YSAQCEgwK7RWFUai8rP&#10;qgk0+tQr8alf4NMoU9Mo1cs/RdPoWPP2ad1vOfW/R0+/9Gr6x58U/jhIO2y4ITpKiI8T9icJhw8J&#10;x44Kp04K504LGWeEjLNCxmkh84yQdVZIPyWcOyWcOSmkHReOptiT9pp2xlo2bCgMnZTx3bfnP/7w&#10;2EsvH7rvweSuPfe1aHegYfMTgU0y/BoX+Fyn82lk0tS3qgLtSj+bUu1QqgQfteDvI/j7szEr/ao4&#10;U3+H2t/qW7/Ev2GOb6P8Bm2ym3Y+3rDLoda3XwNfSJoCIUAIEAKEACFACBACNUQgbHLMylmbEv/6&#10;Oe3X17M+uS3zrU4nf3kt+auXNoZGzRk9J3zsylFjndj5lr9GrZk0dfPgIVM/+/y3n38Z/dkXg95+&#10;5+OXX37r6adfuvfeB+6/76H773+4z9PPvfjSK2+8+fZH77838JN+fw14L/rnD1aOHroibE74xI01&#10;HHMdaV6bRD+hR+8c35YWVRODMlDv7aP3VhmVSqtabdOobBplNYrJ2xvF5qNx1KtnadCwKLD+OV+Q&#10;e9+9fgFxjRrFtGu7++7bz7z3ln70cMeKeY592x2n9guZR4WcE0LBWcGQL5i0grFEMBUL1hKxaAVz&#10;kWAuECyFghU7iwSLVtwoESw6Vq2kQCjMcuSesGUfsmXstx+Jta1flDt++KH339794H17evQ41O6G&#10;A4H1j6h8030CC/3r6wPqmwICzH6+Bl+lXu1tVHtbfKozTeDj8NXYfHz1Sl+9ppHWv9V5TevU626s&#10;I7cIDYMQIAQIAUKAECAECIErjMC48TvnRWyMjYw89sMLWf1vzXq5XeqQd2N/+2H+pKVTRq2AaV8+&#10;nlHjY34ftjgoZNnnXw7p+07/vn3fe+yxJx966JEnnujzxBNPPfzwo48/9iS2+/R55umnn33mmef6&#10;PP0sylNP9Xn88aceffQJ1Lz//gfuvvveu+6658477n76iSf693t3/J/BU6duGjEm5gpPvHZPV6tE&#10;/8YeeZqmdu+GVoWPXam2q5RWpbdF6WVRe5k1eFeYNd4oFjXeSz9iW/yIdxzFzotHscfk5WX0UhjV&#10;fiX+9bIC6x2vVz/pukb7OrXff8/tqW++VDD6d93sKZY1C4V9W4VzB4Wis4Ixx2HLs9nzrdYCm6nI&#10;bi62m0vsFp3drrM59BYBxWAVCzZMgs7oKDHbSmw2nWA3smIzCLZio/2CVsg0CFmCLUvQnbGf3W+M&#10;XaudNinz1+9P9Xtz/3137evU6WDLVin1G5zwC8j0CyjwD9D6+hYplEXeXkaVwiJOUDZHaVIX51iG&#10;Q+mUrWpvB4rK2+qFhY2mWN0wU93sZOPOtXulqTdCgBAgBAgBQoAQIATqOALBQTv+iVizN/iv85/d&#10;ndW369n370gcPWTpxLkTRq93GvmocbHjQzb/Pmz6198OffnlN5999nmQdZHQP/XUU0/j43PPvSCV&#10;559/0anwQ6gG3g/2jzXAk0+yVQF6AO+/9577b7vtjv/d/8D7738ePHH5+JCrVc9Tm0R/S+cO6coG&#10;ZkU9k1pt9VU6/L3tPiLLVylQrEqVRaVkRakSP6rNKhW2xY8q8aPCosRR1GGVscehrmdVNijwCjil&#10;8EsJbHjwhg7HH3kg+9vPtDMmG+PXC+cPCXknhcKzgi7TZsizmbQWk85i1Jv0erNBbzcZHGaD3WK0&#10;W01Wu8ksmI2sWFAMogG/xGEosel1Fr3JYrDbTA67WbBbBMGqM2lzdTlac4HFrhMEgyDoBPMFIeek&#10;LTXRuGtj0bzInN8GHXnx6ZhOHbbXq3/Ar0FO/WbGei3M6kYGL1+zt4+ZTZCVsjlKk8Kyp3SOqINS&#10;9lFlVSlsCi+7t5dNyZYKWt+AzIAmJ1t2qeNfRRoeIUAIEAKEACFACBACtYLA+KCdi8NW7x39S/on&#10;d2S/3fnUF49uGzVyVtA/o0fvcOb3Y2OCJmz87Y+pH370Fdj5//73IHg52DnIPfg65/fg9C+88NKL&#10;L76M8tJLr7gt/CiqoTJn/Jzuox8wfnT4mGjpv+/e/4Hxv/jS66PGzh0btLNWJnslO6lNor+hS4fz&#10;Pg3MPoE6japE42UEy/cV7dkg9AqNReFjUfqYldjQmJVqq0JjVeC9rHiLFRQ+Zm9fs8LHqPTTa+qV&#10;+DXPUjc/qmh8pHG7c/c+fOGLL3XhUxw7NwqZqYI5x2LPNwiFOqG4RDDqBKvRbjfZHODyJq3dVGJz&#10;WB2C3e6w43+HVXCYBIdBsOscthKHrdhuEa39MPVbDXar2W5DLfGF6g6jwVyk1RXrjDqsAGxWLAxM&#10;gtksGGxCieAoFArOCId2FS2edebnH4482Wdfh+7J9VqeVDfP11xv0LQwqeqbMAU2QczUB082LN5q&#10;q7cGhSPAp4+5s3dvzBdHUU1l8/ZyqLywNDL5ehf6a84HNkht1eFK3gd0LkKAECAECAFCgBAgBK4w&#10;AiPHxM6Kio2bFHRuwIOZL7Q9/cEdsaP+mBmyyp1H7M4JoduGDA19/4MvHnzwYchs8A4uDlIuCXIk&#10;is+Z/csvv/rqq69L5bXX3pDKK6+8hoIKqMYZv5zuc64P6z76h+yHG/hvveX2V155e1zQyisMUQ1P&#10;V5tEf1vXrrl+DR2+9YwqlU7hbVAx2bpZqRA5va9R5WtQawxqtUkFE77SplTalUqbN44q7Sq1HdzX&#10;S23x9rWoGxh9G2arAw6rAncEtNjW/ub9D7+UPeBnW/h0YftOIS1NKMgR9HmCMd9oKdTaSwodBiju&#10;wcGNsMY7BKtFsBrA+gWHXXA4WLELgk0QYKtnXN/h0NvtertNZ7dh24wmguBA4TVB9LFAMNtNJpvB&#10;ZCsx2bQWm9ZhF4X8Zj24vh1q/iJBl8vceffvsy1akvHz0KTHX9ja4eZt13XcH9g6w6ehXhNg0PgW&#10;qzV6tpiBq66PzVtt84bZXmNSqlDMChX22xRquzeKRnxX2RUKRvT9vK0+XsW+yiwfvxNNW9bw0lJz&#10;QoAQIAQIAUKAECAE6iYCkybGbJi25NjPb2S+1Carb+c9w39cMCNmzDg3gviRYzaNGrPgnfe+gPEe&#10;Gnrocx555DFY3MHF5VZ8bsIHdweDB7kHp3/99TffeOMtlDfffNupYCeOoqAaZ/ySdZ+LebhpHwp+&#10;ietjXYGz33H7Xb8OnTguOL5uouo6qtok+jEdu+Wr6gvKAJBXG9Q4GrVRpTQxXutrZm6mmmIfVYmP&#10;wgClvtrLrvISVBCreEO44lCrQPotCiwAAvS+1+UGNDkS2GhTs+v/uefhbd/9lrV0g5B6RsgpFPK0&#10;ghaiG7PDagUfBye3CDaLAIM94+sodvB1zuvxDv4uvhiPLys4Ii/S/tKqZQ1A+m0OvjZg2h09Kw69&#10;YDc5rOxJgVEv5OcJeXlCzgXh6ImS5Wv2/zpsyVMvLOnYfXf9xtmB9fID/HN81YU+ar1CYVNpbCqG&#10;BnyRjSooc7yMcFpQKOwKpcMbRVVWlDYvbwvUOyovePQWKtXpDZpcLfcQjZMQIAQIAUKAECAECAEP&#10;EZgZsSMxZFTmB70ynm6VNvDptUFTJ47d4LZt0MQtPw8OevKJZyCegQn/gQcegn0dzFvO8rkVX6L4&#10;Er9/662+KG+//c7bfd/t+857TgU7cQgVsAAA6UcrrA24gZ+b9rlwH1yf2/WxtIBdH1wfy4zevW/5&#10;9PMfxk24OmQ8tUn0Yzt0z1cGCgo/wUstwGithgJHbVRqzCo/k9pHr1HpfBQ6Hy+Dj5dR4wWuD1Lr&#10;8FfZ/VQWFl1HYfWvr6vXJE1TLzmgweGevU5/8GHB3EX6o6fthZDPMJu8A/IZkw1U3WZ1mM1WkG7G&#10;7CUeL1rlGcWXsfxLGLxnHxziSxT8sNPiQYFI9CHVZ+8Gu8PGFgFWh05vzy8QcnOFjIySfclp8xYk&#10;ff9d3K03HWzWKDXQ72y9gMKGDfIVCh04va+/3dfXovAyKb0Mai+DyssENq/ygqeyDXTfSyUwuq+2&#10;eamsXgoHxPpqZYm3MjvwOg+/MFSNECAECAFCgBAgBAiBOo7AuKC45TM3HB32YdZL7TJfbJc0/Nv5&#10;42aPdhfTZtS4uJFjln38yfcQzNxy8214B8UHyZazfFjcwcXByLkKH1Z5TvFB3Bm/F8n9u++9/16/&#10;D1D6vf+hvPCd77zbD3U445foPvpBb3g4IKn2Ja7PNTwYCR4s9Op50wcffT3+auD6l5voawwqjdHH&#10;x6DRGNUqEwLpqBnL1/uwgg0o+O1qlUPlY1D55arrHQtstK9FqyP33lk08EvbsoVCekYpa4ejrM5q&#10;N8CQz6g9zPaw6dvsoglfRvRLZTow2peZ8z3j9pfWYqIfG7g++Dy4vmTU50TfaGfPBNjLbHYUaYWi&#10;QqGkGO/29POG+O3pv39/+Il797RtcdA/8IxPYI5voLlRE3NAIMKM2r29zQpm0dervXQaLwN8GKBr&#10;UnnbvZVE9Ov4bxMNjxAgBAgBQoAQIASqjcCkCdu3zFx6euAzGY83zXi7+84hAyMnbnLbGzLdhkxa&#10;+/4HX8KED8M5F+rIWT6PqMOdbiVDPozxnOKDsoO7g8Fzcv/+Bx99+NEnKB993F9e+E4cRZ2LjF+k&#10;++iHm/a5ap976Mq5PtYbIPoYVY/uvT7u/934CbuqDcuVaXg5ib7Kx6hS69QqnZ9G76syq5VQ6cCS&#10;bRSZbokvuL63zsvLDEdVnwY5qsBkZcDedu1PvfZiycRRwtaVwvEDQl6uQ2d26K2C3op3h1li2cx4&#10;70T0S235XJpTE6O+SPSxmJAEPDDqlwl4GO832exmi9VutQoWi2A0WAvzTTlZ9qILQmGGbe+moulB&#10;x994PrHF9fv9G55p0KSgcYtif2QVUFm9oU3yNim94aas9YUQ36vExxsqJoiXuIYHFciif2VuejoL&#10;IUAIEAKEACFACFwBBMLD4mKjpqV/fGfGg83OfnLPlpDQSeM3uz3vmPFxoPjv9fu8W9fu4NAIZg9D&#10;Pvg0WDVX7Ei6fCeWD0M+tDfcis8pPuf3YPaf9P+s/6eff/rZ55999oW8YA/2f/zJp6jDGT9s/2iL&#10;HtAPepNzfa7X53F4uIAH48HAUDDUIb+FjBgTdwWQrPYpLjfRV+nUCr2fyuDHguhbVN5QrUC7olN7&#10;6TUKOOaa1YF6dYN0Rb0D/o2Sb+xx7rOPzP/MFI7vEXKOCRdOCwW5Dq0BLF8AxUfoHCsCYNptiJED&#10;ezv4PGi/zKJf20QfRn2ciK0a4LMLfs/pvkFw6CwIwWmCdIgtO8D3S4oMeVmmoiy7LlsoPi2c21ey&#10;ZPrpzz45dMediQ2bpfjUz/Spp/WtZ/IJgBOCCWIetXeRr1eRn5fWz1vn421SM65vwzKAiP61lXS6&#10;2t9JakgIEAKEACFACFztCESFxSZOHpfZ98b0B5qd/uT+9aHTECC/nEnFhE7d8O67/Tt36grqDG9X&#10;sHwo8hHXkrN8cGuJ5YNzy235nOVzQz7IOiz0IO5g8KD4YPOff/7lF18M+OLLr74c8LW8YA/246jE&#10;+D/48GO0RQ/ox4nrc72+xPWx5IBRn3N9LEW6d+sxabJ7B4M6cgUvN9FXs5SxfihMqAOKLxZvOOma&#10;EYVGFWjxa5bn1+JwveYHbr0j56fv7TvWCQVpDsN5e/E5QZ8jmPSwnzssDlasDrB8s9nGKLYNDJwR&#10;fRZCs0y6U+tEnwt4ONeHWN/sEPX6DrveZjMiaI8NwTdNVoyMjcJisWhNumybMVPQnxXyTzmSdmb/&#10;OXR379sS6jU75FP/XECj4nqNDEpfuCbrVYpiH+8iPxRm14fHAtPrKxRk0a8jXwkaBiFACBAChAAh&#10;QAhUG4EZYdv2BQ/Ler1Lxv3NTn/2wPrQ6PHlUvzYsUHr3nn3C1B8FMjxJZYPDs2JPpfmO3nfctdb&#10;2N05y+eGfJB1UHyY6mG8B48Hs//6m4HffPsdyrcDvx/43Q+8YBt7cGjAV9+gDmqiPhYGsO7DtI9+&#10;ONfnGh7umysX8EheuRgbRijG3HxrTB2Or385ib7a16hUQZVu8fEyiaJ8KHb0LPKMyqz0syjrG9RN&#10;MpVNTjbpkP7I09o/h9l3bhKKztnteQZTps6QjTCYiKljN1ltBqvVYEGUHZsVEe8F+MJy0Q4oNvh3&#10;bRN9PCOAbgePD+D8C6LP7PpcwwO9PuP6drtZ9NM1OBB806A16w1YfQhWk8Okt2r1hhwk5RWseYI+&#10;y3E4sXDk3wfufzi2CWQ8jc75NSzQBOpUvjqVSq9Wwi+52BcWfSbWN8E1GaImsuiTRZ8QIAQIAUKA&#10;ECAErloEZoZtTZ4wLPv1jkyo0//ujZOjgsa7CZfJlxCjxm36begkeLV26tD5pl43gzGjgOhDly9n&#10;+TDnI+iNJM3n3rdg+ZItHywfxniwfJB1ieJ/9fW3YPPfff/jDz/+9OOgn1EGlRVsYycOgfSjDmrC&#10;wI+GWCGA66MfOdeHb64k1i8NuHmpgAdDhdBo1LhF1V4XXe6Gl5fos7DxSi8bkuNCl48I8RovHdQ7&#10;LF1UPbOicYFPq+MNbzj30NOW4BDhQKJQlG4yZReacwqs+cV2nVkU5jCmbWG2fES4Z3odMea9xeZA&#10;tluznRHuWif6pafEOgKMv0zsX2raL2P8jPRDw2O3FJj0OYaiC8YiLSLvw0MYIfgtumJ9rsGcJ1jz&#10;hRP7i8JD9z/+1K4mrVPrNU33b5TnE1iiQtosliQY5J67JrMYRCrE1iSN/tWaX/pyf0upf0KAECAE&#10;CAFCoC4jEBkeuyd0bNZbndPva5bZt/v2cWNCg7eWN+BRY3eOGbfgnnvub9X8erBkON3Cls9ZPkQ7&#10;nOhzH1xJtCM54CIejpMtX5LrMJb/5Vcg7rDZc4o/6Odffv7lV5RfBg+RF+z56efBoP7f/zAIlWHd&#10;h2kfSh7O9blkH3p9+OZiOcEdc7HA4HlzpSxaPPwOjPoY/BtvvAcfg7p5gS470bcoWbx8K6LNaLyK&#10;1d46hdLo7W9QNc5XtTiqaXn6f88YgiYJu+MFXY7VUVRszc+zavMFU6Fg0zLbeWkkfLtNgFwHkh1o&#10;dlhwS+S6wlE7rO6MiZe+eGBN7oxb/ag7MODjJOxpgej5y9Nu8ZRapd3iX4h1MDZk4CoB17fo8y26&#10;QptRZ7OZsfywWiHiKTAX6hwFRnO2cD5FGzH1yIOPxTdqebh+E9j1C9UBFqUvy6IFuY6SpRQA3Sei&#10;Xze/HjQqQoAQIAQIAUKAEKgAgSlTdu2aOimjX6+MB5plv9J+d9BfYUHrK6g/LnjD669/0K5Nexjy&#10;Yc6HLZ8TfYTZ4eZ8SZ0vxdMEt+bBNHmYHVjZoauBugYaG1jfIcovteV/+RUoO+z0zH4vUnwnfu/6&#10;EXQflbEqgGlfzvWxeGC+uW+/wx1z5QIeiejz8Dsg+hgwxj8x1H0coX/95rnMRF+lMnkjYLyXw0eB&#10;SJolCi+zJsCoaZyhaJx2XceTdz1RPGGqcPSIcCFdsGrNgh6S/BK7tcjuyHcI+TY7gtYzgz3s6BDq&#10;g0NbbLDlM1E8z5AlqucvUvraIPpMuIM8XDgbHhuwRwoi0WfrB/FkVmbuZ9lzMQzxeQL0PTDtIw9v&#10;icNWYrEZjTYbYv0LgtZuLrCVFFnyrbY8Ie1AcXT4/hdfjm3cKq1+8xyfRiXqeg6fenaWH9fbplZY&#10;lEgjQBZ9MucTAoQAIUAIEAKEwFWDwMSQmB0R089/ehe0+FlPNz/028czQiui+CPH7hjyWyi0+GD5&#10;PLSORPRhzgfR99CcDys7i6TZ911Jlw9bPmg61+qAuIO+V0rxpQpYD3DTvsT1sWyQBDyuRn3X8Dt4&#10;/oDpDPsz7F/n9G4HcHmJvlmlMngjUZS34KsSNBq9t9Lo2yg/4PqjDdqcfaCPefwkxvLNxQiSDxM5&#10;C2Fjc5hNLKJmoVUosEEHLxJsmNZ54X6vZUUeQvNiqqyaJcwC0UesfiNGgZxY/Jww8bPsWfbS5wgs&#10;uKbdDsaPJYC4zMAJmasuCh47mAQ7BPsi10fc/WLBbHAU2fTnhfy04iXz99/70PHru5wObJ7l09Dk&#10;38ih9rd6edtVSpYVGPnCSLpz1aoS6+Z3m0ZFCBAChAAhQAhcDgTGBsWti/7n9MAnMx9ritD4aT+9&#10;uGzCzBEV/hEfMXrlK6+8C60OiD4i1aDIzfmSbsetOR+6Hbk5X3LAhcYGShtEzoFiB7Z8sHxQdk8M&#10;+a5KHm7XRyfwzUWHXMAjN+pzpT6G4RRTn8fewfjfevuDkWPr4iLtshJ9H5NCbVEp7GoFTNcOnwC9&#10;KjBT2eD4dW3PPvCEedRYIX6nkJ8lOPRQwcBKjsD0dhBlo2AyCSUWodjO6DJTz8CkLpZSQz4350vB&#10;dri6R8qJWzOij64sDpvBYUYyXovAAmjKiX7ZIkM8fdnThNIzY4SoDdu+ES7EgskOou8oEqzFgl5n&#10;z7OYM4Wje/Xjx5146KlDLToc0zTMVgZYfOpbFBq7t0JQqQQlMuOSRr8ufkMux08k9UkIEAKEACFA&#10;CFylCCyOXHv8j/cy+7TMfKRp5ns9to0eGRwSX8FcRo3bOeyv6A7tO4Hld+3cDcZvV6Lvqtvh6ny4&#10;4cKCzgPnQ50PCQ3M+Vy0A3UN6DhU9aDm0OVDsQOWX4Ehf/Cvv/HiWgc7sTyAph+dIBQPxPqSUV+u&#10;1McAMAweZxMD43E2uXoHoiN8DAmtCId/63JfbqKvsqpUDrXG7KWwaAKRFetgwHVHbr+n6I/fheQE&#10;oThbsJUwWz4M5mbErQQ7diD9LLg+zOkmGMjliW9F27m8cGk+E8+7K9XJiSu2geuvAUZ90HXE0Uff&#10;vHf2NAHhPJldn8nzUXhczTIxD2z8doTqgWxfLIjCY7TgOYVVL5hLBETmKRQM2cKx5OIJQQfu+N8+&#10;36ZnVA3ylIFm33qC2kdQqgSFioj+v/UdoPMSAoQAIUAIEAKEQKUIzIiIOTD6h6wX22Y80jTj6ZZJ&#10;v34aNWV7xa3GBm3p/9kPoPgg+mD5EtF3q9uBOd/JDZcH23E158NZVgqzA9EOHGpB011t+ZzZ/zpk&#10;6JDffucF2yhu6T6WCRDwMKP+l19xoz5X6vNQm3DJBdHnLrly9Q4n+nAtwMaIUcsrxfDKV7jMRF+p&#10;tkCJrvI1qvzz1fVS1PUOdO+Z88NA2/b1gj7bKpRYBSMUO+DUDrB8cH7oXRCsHrJ36GZg4OdhdmTG&#10;+zKH2IooPmfm1XuhHfg9wuQbHYzoI9CmzNO37LECk+mA69tR4BTMCoICoTZ3GsCSAAE4DTarEWH2&#10;YeK3lTC7vtGKudkLhBMHsn8efKDjTYf8mqT7NtL6NnAENrRqfExekO6oKDPulf8C0BkJAUKAECAE&#10;CAFCoGIEpoQl7IoMy3i7R+aTzVDOfHLPyuiVlYIWMnn9TT1vAcuH3y2PlA9zPrfog+hLbriSQJ/r&#10;dni8HRjIeVRNniFLCrYD0bzkgyuZ85lo5+dfnEz1EsUf+vuw34cN/2PYnyi//zH8t6F/gPG7cn2s&#10;E9AL1gww6kP0j5D8peF3RJdcHmezPKLPlyhffzuxUkxqUmHEGCZ8wDsvvCtsjBoXh1Jez5eb6GvM&#10;3hqLMqBAU/+4X4OkNu3PffKhdctqIf+01ZZfYivU2+C+yuQuzJYPJmyETp/5w8J27oA3rMj0yyX6&#10;sLfzoDi1Z9Fnebh4SB/G27kOX/biMh0e2IdZ93l4HmbvZzp+jJbF4IfkxyyYLDDp25Dey2Yvcdi1&#10;gk0nGCFHEuBpHL/jdP/PEm/odqJ+80x1/RL/+sU+PsUKhVlBRJ+kO4QAIUAIEAKEACFQhxAYOSZ2&#10;9cy15z67D1Z8UPysl9olBI+YGFJejtvSkSPW5I8/B8PptnXLNmD5nOhzc75bou+UDVeKtwPbuZzo&#10;82A7sLKDgoOIw+7OfXBB0J3M+Zzlg9OD4v/514i/R44eOYqVv0eMGv7n36D7bu36WC1AvcMi638x&#10;gKt3WJxNWewdTvTxkAEJvHjmLBjyuUwfRv333h9WEx5fQVuw+egZm+fMW4Uyd35p4dtz5q2YOXvD&#10;hMn/EtE3KDRmdYBOU/+kKiC51fWnXn5Ov2iGUHDaZr+gtVzIsxSWWMw22O8NSDkrqtsR7EaMauOA&#10;xyvzbAWhvpRnl+p1ytxga5voo3uWCld0/GW8/VJPACnCJhsFY/YIxSmF2scuNDLaEYDHDiO+UTAj&#10;25fNbEYmXXsx4vA4rMXWEqutWCjO0q5fnvpO333N26aqAs8oNLk+Gp0P/BmI6Nehn7bL9F2lbgkB&#10;QoAQIAQIgasFgZlRsQdHfJP57PWZfVpkPtni5I8vLAyaX+ngx0/Y+fU3Q2DI5zE0nYg+F+jLLfqS&#10;QF+eJws0mmfDBbHmSbJgU+duuJJuB2L6UnW+izmfs3yY8EHxx40PnhAyadLkKRMnTcbmyNFjwPVh&#10;5nfl+gjXI6l38LgAgTsR2AcyfXmQTckflxN9PHyQiP77H/1ZKTjVqzBpypqpYVFhEc5lytTwiIi5&#10;IaE7K+j2clr0VT56pY/Or36Of6P9gQ2PPXCvPvgv4fgehzVHb87KsxTkOYxa5L01OiwG0ahvhj8r&#10;t4cbLQi9Y9exTzy6ZfnFyZxfPcXOJasJ8Hv+rKAsro5E98s8fsXcuczkbxfddUtXBbDwW+yFFscF&#10;G6KDguvDno98viD6mIydLWR0dpPRXGQ35goXTmnnRu1/4L7Y+vVSfDS59QL1fn5GkegLCi+7Wlni&#10;rcwOvK56dwO1IgQIAUKAECAECAFCoCYIhEyKjw2dlPmuqNV5pkXmS23jJ4wKDtpWaZ9/jlj59NOv&#10;cJYPXT6KK9GXC/TlEfQlgT4s+qDRTtlwJaLPY+dz3Q4k9a7qfJjzIc6BLR/2ezB78OOZs+fOX7Bo&#10;9tx54ZFRwRMmgv1jDeAq4OEuuXhEAJk+T57FiT70QlI0fafAO5cQ/Q+HV4pPNSqERW4Oj5gWFT3d&#10;qWBeUdOXBE+qxEh6eYm+TuWT4xt4vEGTlBu7Fw/8QtiyQsg/aTVlavVZxXZDoeDItwtFFsGALLgI&#10;UclC2cCcbzIKJXqhSC9oLYz7l0lluGBGXkT2Lyf6TjqfapJ+WQAfcH0e8IeJiZgox2F22KDgh7cu&#10;L3gIIRYE1UQxGG05Jnu6ScixClpEBzVD629x6LFwgWMxE/bbDaYSqzFPMF9wHE/MHfHzlt6dDrVq&#10;ktf4umKNr1GhIaJfjS8ANSEECAFCgBAgBAiBWkRg2bS1p356PuOpFpnPtsp8qmnaV08vCF3mSf9T&#10;IrbdfttdYPk3tOuAIhF9LtB39cTlCXHdRtDnAn3uicvj7YBqSwJ9Kaom1+3I1fmSaAdm+zFjx08N&#10;i5i/cPHGTVt2xsVv2rwV29iD/TgKkz+M+k4ZcznRhyKI++NWieh/8NFfnqBUpTqM5UdGu2H5WLIw&#10;ll95nJ9aJfodu+WpAgSFr+CNMDJqu8qnWBNwRBMQ17LN8Vdftc2dJhzbB3W+TZdpNBcYBWshFDw2&#10;B+Lll9hYeioYyZGoymbTGxzaYqEIGhdG9FnEm3K4/uUj+hiMWFjETJsDXgTMZQByIjgRIPimHbF0&#10;eGEU3yAWMYC+wWjPMTrSjUKuhfkZm0wOm94Mco/QoeJqgS1kkFWrwG7MEbSnrTuWHR3wTsKNHVIb&#10;IbdAfb3Cx+LlbVN5mX2Uxd7KXLLoU1h9QoAQIAQIAUKAELiCCISF7tgf/Hvm822YVue5lpnPX79r&#10;ysSg8ZWE1uHMdWzQUhjvuS2/tog+T4jLPXF5niwpsCYX6MN31i3RhzIH0nyY86OnzVi1em1KytHs&#10;nJyk5APLVqyKiIyGmEdS77gl+lLgHYno4+w8P65b6Q53xh30S1SVSHyllaOm7YRiJzLK2ZwfBu4/&#10;fWnwpF2V9oAKtUn0d3TpnBcQIGh8bF7eDoSH962X79dom3/jtfc/fCEq2n7siJB7XijMchgKYRMH&#10;i2bidRvLlWUUY1fCmO+wWe02k8VuMAh6I7ODi8HqpdD4PEUWt7iX6Wkuk0W/VLrDouOzKJsQ5GN0&#10;MOpDrgO7Pi/sY1lQfzFLrtkgaPVCvkEoAulHel2E5DeL/8DXgOUBQCd2m1VfaDPkC7oc4cR+3YLp&#10;mx97dHWTlscbNilW+5rVCq2fV16gd6FKUeTXyJPrR3UIAUKAECAECAFCgBCoIQKjxsZtmLXy3Gd3&#10;ZTzZNOuF1hl9Wpz68N4lYR7Gi9z5488h8LvlLL96RN8ptqZryB15BH144vJsuBUQ/b/+HhkUHBI9&#10;febqNesOHjp8Pj09cc/eJUuXgSWPHRfELfpOsXecpDuSRt+tdAfiIh5HHxp9eOJCwzNm/NoaXgV5&#10;80iw/PBoV5bPTPmzVowPSfDwXLVJ9Lfd2CG7YYDdV23x9rJ6e9l965/3bbyuffcdPwyxHE1jUWdK&#10;dKwg+a2FmepLuW9ZViwWsp4HrwEfFstF7Q0PfiOFwKlu9Mxqink8awarvUEwI7qOgaX8YiwfiwT2&#10;ZKBM/GOy2aw2i0Wvtem0QkGecPaMY2/Srh8Gz+11x/bGLXL9/Ax+yuz6XucaeuVpFDpNQw8vIVUj&#10;BAgBQoAQuCYRSEhMl/7+ZOforsk50qTqAgLTo+JTRn2b0Qdy/Faw4iMZ1oGxP4WGVK7Ix+BHjYsf&#10;+P0YUHyJ5Veb6EuxNeHkWgHRl4fcqdiiD0IPWr9g0eL10O5s3b5y1ZqZs+ZMDJ0Cf9zyNPqlzrhf&#10;DCjPGddt1J0777j7kUcenzjZIxO7J1ccLD8swj3LnxK+YtyEyhU70llqleh3v+F8gMaiUdjU3mal&#10;l9bb54hPo91PvHhmySrE0mQid8jVYek2We0mS1nozIuOrzw7FX+VSuPrJKEvj/ZjfgbBqhMs0O5D&#10;ym/DiqUsJg8mBPGPCc8r8MzCYrAVFzpyc4WsbMfp9IzFK9e+0W/19e3P+PsV+XlnN/RKv84bRF+v&#10;IYs+BeEhBAgBQuA/jUCRFgni2YtYvifciOpUA4Gx42O3RM5Of6dXxhMtsl5sk/lUi4y3uq+bPMPD&#10;rkaPj/992CRQfJjz21zfjpvz5URf8sStVKMvD6LvRPQhmIF0R9Lo85y45Ul3IMWBnZ6H3AGhh+st&#10;TODg97PmzIOMB7F3INCHqsdt1B2o/RGSH5F8pOS4COXJw2tWHEcf4UFfe63vyLEVRb/xEFJUi5q+&#10;a2qYe5YfHrV+5Niq/SrWJtGP6dHhnEZhVnk7/NR6jeqst+pQk9bp3w+2nThbmlDWYMEG0uBC0eIU&#10;I1+eCcslqqVnFvV/uxb0RCbBBqM+zPkQHYnLlVKVEWbHnHFZkgAIlCxWQ7EtP0/IuyBkX7Cnnjw0&#10;Yuymm245Ui8gx8crp553TkNVkVqt823s+T1BNessAh7elVUdv9StJw2rVNmTDq9knVoffK13WBM0&#10;PB9MBTcSuODpM4U1GcZ/tq3n+AOiKlWuFUglc36tsPwrP35PQKibo/Jk5NdGnVkzdqf++Skz5D/b&#10;MpOx/ObHhn0YFbzKw9nBlv/b7xMllu+W6POoO67OuFJ4TXm2LHlaXMmiz9PiQh/vqtGHkh6Os26j&#10;7sDLFsHyoc8B14ciH3QfETYh2ccnSHoQkMdtzizXhFmc6PPMuE4Js5DSi0t38CACyQF+HzbZQ9wq&#10;rhY1PQG6fDgSOMfYYZKdTVKeLM/PVatEv1v7cwovi1Jh8/fL9/U94ud/+o57zdNmCyXwWYW528Ly&#10;w0LKAtW7leWc5XEs5cErL1J85wj2HvKlf7MapoPoQWaIdqDGZ94FkPY7EX1wfTB+OxY6DpNeKC4U&#10;cnOE/ILC9RsPvvFGUrPGp32V2QGKgnoarUJdTET/Crofef6FqWpND+/IanfrScOr+k9prQ++1jv0&#10;5BKUV8fzwVR6I+l05pqM5L/Z1nP8/xWiz835tcLy/5Xxe3JTVekSeNIh1fEQgbFBcVvDp2e+2z2T&#10;KfLbIlJ+1ovt4kcOhYHfwx7GBMX/+tsEOct3S/S5pIdXc4q6A4ddNMFOni0LMndXoo84+uDTUMNj&#10;AzZ1aOUR7FIeXhPWd9jgEf/eKS0uPsI8P2jQz4zxDxs+bPhfMPBji9v7nVg++D06gQqIR9WENJ/n&#10;yQK/xwKDx/wB0cd6Azl64R+McEBYh3Ciz4PoY90SMqnyVMGVYhvJWH60W5Y/fVYlScrK67xWiX6n&#10;NuleXhaFSu/rd9bP/3Dr1nkf9xdi4gSjmTmiIogmi63DpPZMni/+K3L9i761VzPRZwZ8kHgr8ysW&#10;WT6LzXkJ0TdCu8SS/8KFV4zBw3x3CwS9zpF+LnPc6MTuXQ438M/wU2t9fbRemgK/JpXeEFSh7iNQ&#10;KT/jFao6kSr9daxS5aqO5HLXr/XB13qHNUHA88F4ciORXb+q18Jz/OssUfZ8ylWarOfd1rBm3RxV&#10;DSdV95tHR+w8+veXUOlkPnd91kttEWDnXL9bVkSuqNLI1244CI4OBg+yLhUn6Q6OgkBPmzETBWIY&#10;MHueFpcnzIJ+BnIaEPFePW8C0XdyxuUJs0Csp8+YBQ/aefMXwrgOo777hFmyzLhwqOXUf/KUsNVr&#10;1+1O3HPixMnTZ84eTT0GZ1zsCZ0yFURfyqSLmhDxb9seAxE/4m9Czb9u/cY1a9fDhRea/uUrV6Fg&#10;zYAHC8jbVV7IHRj1J0yqJhGXYGe2/PBpTiwfzrhTw4FBuYlvK71qtUn0d3a8PstLYVZo8nx8j9av&#10;f/L+e/WhE4U0uOFC0sIUOzzZrKjBv4Toi7F1Snc5c31P/r7ViTqM6GOGdjEdgFuij7RgJYg1xKT8&#10;sP2LaXWtRmbatxqL1q/c/9zjyW1anPPzK1H6ar18cgKaVXrxqMJVh0Bt/VWrUj9VqlzXIK31wdd6&#10;hzVBzPPBlFdz7YaTsPjyoyaTtSaD+Q+29Rz/a4Do183rW6VLUDencHWNauTYuE1R89M/uDnzyeYZ&#10;L7XNeqFNxhPNUn//MGqyR363fLLQ5acey8O1g4G8AqKPQ2DzWdk5/CqDTGMPJ/p4xyLh0OEU7N8Z&#10;Gwd5j5zoQwzDE2aBPYOyX7xJRo4G1X7rrb5g/PDHlWT6XL0Dvg5TPUz42EZiLDB70Cy39BD7IdlH&#10;z7Dug+7DnI+VQMVEcsbM2XAbwNnhiYtnC1iBSGlxMUhkA/jo429GVFE673TnuLXlQ60TGTV3wqSt&#10;NbnNapPox3VsneutNih8MmDOb3P9hU8/sm/dKBTmMzFLWUBMptth8SqZTZ/bu3mU/GuD6ItOxDKi&#10;X+aMixsIm3gKqxcLsubCNxlcH1J+CPYdDrPp0J4zP3+ddGvPU/UalngHFHn5pTdoXpPrSm3rJgKe&#10;/FU7fiJf8sDj7A1MbnvMGfmM5P3Ajos62GO12vPyDU41KyAonCOiFW/rehZ+xqqOp7xxVnpFMHKM&#10;n48HM+L26YoJbqWDdz1plaDjzVOO5GJgUkNsY08FPWMi/IrIRRdVml3Fw/b8qCeXGHXSM4qh/JEm&#10;iNsPF93pLG5xw063t1z1cONQSyNBzxCpOw3Dw9FW47693N+jqt4wnlw79MnvK351AF0F35oKfnyq&#10;eod7cqWqcQkq/YmgCjVEIDIi4fCogRDiZz1zfdbLTK6DfLe7JowaNy6mSj3vTcrktxM4egXSHRwa&#10;8NU30o2HYPZORH/P3iQc3bxlK4g+1DtcugPeLBF9sP+58xaIf6HYL+r6DZvAs0H0EUqfq3c+6f8Z&#10;HhRAvTMQVF+k+NDlJ+8/wE9qNptTjx2HhX7R4n+QFhePBWCzP3X6TFGRdtTosVgSSEQ/5chR1M+9&#10;kIfBbN66De8I0sNN+2vXbUDBKoKn7nLV7WDAN/W6+e+Rs6qEoVNlt7Z8JL6NjJ43cYqnYqryBlCb&#10;RH9353Z5Kv9ilf+Zho2O3Na7ZGqIcP4kCzhpQ0AartQRrfng90iNhViTLPjkf4DolyX2wn1qFAT8&#10;JGsdVq3DYmCCfrsRKbSQbiv7VMGsqfuefOTEdS21ioaFXvXONW5Vk5uG2tZNBCr4W8sHLOdbUmW+&#10;kbw/S5qUdMhtfXnN8rgy+AFnyRWcpRrjqYAdVnxFMGbXwchnJ2/u4eDdnrFK0FWAANhweZPlLB8v&#10;STdfpdlVPGzPj3qCUnl15IPnZ5Rwk69C+U7cSK7Ly/Lu5Apwkx5NyO8EOdf3fLR17XtU8VVzvWE8&#10;uXbos0r3VXk/PpfjStX8p6Nu/oBf1aNaFbX83Jf/y3iiOch91kvt4H2b8U7PVSEzqzqpdRsOmkwm&#10;JJ8qKCw0GIyQqsuN+pJ0BxvYD3KPG+/Y8RN4B3uumOhzoz6PsAmLPgpE8KdOnwZvhK4GPeDhAFg+&#10;Yu9w9Y5k1Iew/utvBqKAuJ85e47f6rsSEhFdh6e5hfgeKwH+DsoO/1wpfD4s+oiniXRaaHLg4CE4&#10;AEjqfIjyoc7nony8Q6DvFFgTgfN5BP3//e+h4InV1+2wGDsuih3Y8qfNWBI6tRbiddYm0U/s2jHP&#10;p36BpkFaq1apTz+m375OsMJyjQSyFiCIS4WIk6D42IaQx2gxW+ww7V8k+uzKyD1zr6rYmnzsYi5d&#10;F+lO2TMLWPsNVrvBzqQ7LJ+uw663W00ME2QGLtTuWLv7zVcPt7yhQNUkT9HodPM2Vf36Uf26j0B5&#10;f2v5yGGNkwgi7Hl8p8R+5AzJlRPL94B4yaFwe1K3LJ+TNqltNcZTbaJf3niqPfjyboYqQedKauXN&#10;nTira8+SXbxKs/OcyqOm3KDrNB5PLrFkDJaGihtPYn5y0X/FuDmphmqIm/xcGKEEiIejrcZ963Z2&#10;tfU98vxWrPSGcRpSle4rt1+ly3SlqnEJ6v6v99U7wpCJ8ftCRjD7/TPNGcUXRfnHP35oVtjmqk4q&#10;asYu8GZwN6SYjY3bhZsKpNmtegc7wYCLtNri4hJY01EzYfce+OMi/A50O1y642TRl6t3wPLRHAwe&#10;54IBHlwciwrQSPjUQj8j5cflRn1kzkJNlKTk/eJfMSuM9zy+viTEl1x1sQemfOkj7PqY0eGUI2iI&#10;pFo8cCeWEFJUTawreEJczvih25HccHm8HTgY/DDo7xFjqqmhj5zmRpcPW/6UsKVjg6vZp9NlrU2i&#10;v7N921xNo3R1/QPt2+UN+sZ6LBn2a6u1xILI8siDJYDPMsEUNhBR3mi1wKLPs9yKLrrsZbVYkFOK&#10;h+VhibPEVQFfJLAe2DJBFPdjzWBD6ik8FWBJtfhHcdVQ+uJHsR/X222dixH73W1J/UiPIKSzoENp&#10;DPwUZSNhU8MEmRoHyX0ZgefpcC8yf8zSbHUYrQ6zqO/Bk3I9cGBLH/RSbEo7kDEp6FD3284pmmSr&#10;m6Q2a13VbyDVr/sIuP1bKw1bMuxVINRxMq/iL70kI8GG9IdfLr1wPanrn2HQO1cWVY3xVI/oY7Sl&#10;vwDlTIf9OSmLwuTh4CtlV5VCBzwl6HBSvvTi0hFpv1zDI+0EUZbWaWhSpdlVOuwKCLf8SY6HKEm9&#10;yW85DJ7vl9N3qSZwk04kv+Xk92H1cJNfEblWSsLEw9FW476t9GbAGKr9Par0mjrdMB5eO7f3FXbK&#10;2X/FC/5q3+GVXqlqXIK6/+t9lY5w0cyYtEEvQYif+UJrJtd5vm3mMy2T/vouZELV5DqYftDEXU88&#10;8QJS0uK7kLh3H6JVso09e0HfeRB9XrhRH0QfZBoVdsTEQieDDawNINEpj+jfdtsdToF3eve+Zc7c&#10;+Wi4LykZgniIcLAN9Q4kNIhqD6O+pNRHnJwPPvwYPqz8S4rHCJAMuVJ8p7A8MO2D5UOpj/S6oPho&#10;eODgYf6ggBn1+76L5QR8fxHqB3Z9rs7HqRFvR1Ln83g7IPqTpmys3u0RMW1XWISz9y0yfEXPWD96&#10;XE0VO9KQapPo72jXLsunSZpfo329e1qnTxFyTsF4bbYbGOst9U5l7N2C6JIg4nY7ewevZ+4Sop7H&#10;breYzRCty4k+dkoknhN9/sJOcG5O7iWiz3fyF1g4f8eLN2T9y9YG5XF9fjpeX9rgO3nPcqIvnQIL&#10;CqQHsDisFghysMpAAE271YEoosiRZcaJmdXegZkhKI8NTzY4Dg4sFNgRO/h+kaM4w54Qc/ihPodV&#10;Tc4HtExr16l69w21qssIVEz0KyUErozHSSwu/eV2a/6XmktmPDkflaiMq7iiUvpe3rw8nK80nvKm&#10;Iyf6tTX4SqGTuKZrNBvpMYvc3uyW/QO6Ks2u0nugPKLvNB0PUZKTwvJ8D5zWlk7yfemWk6CoFdyk&#10;xYb80ns+Wrcwut6N5V2yK/w9qt61K+++khYAcujcLlQu35Wq9DZ2/Smry7/bV+nYRo+L2x45M/PF&#10;GzKeapb5MuQ67Vmw/Gdbx4wYVo1Y7PDi/ekXlv4WohfcWnHxCbBzgxdBBw87t6t6B3ug4EfNkaNG&#10;w2cXGxDwgBOD67u16COaPpfpc/UOV+ofF31k4QiLJv8sXY7tzKwssHyIanicTc7LuV0fIh9UOHvu&#10;PCz0XLIPyz3ovpzx84+c4kPVg2rQ9+OBACg+2u4/cBDrB6j/0TM0QoityZNkwZzP1flO5nwQfQz7&#10;7b4fjxpXnTxZkdGxU8MvyYrFAuyETZs+c1u1nw+4vVdrk+jHd+121q/pyaatj77Qx7phqaDPRX4s&#10;Fl4GtnxGe22g82ZwWouZO6li22Qxgx9zss44NPivSO25oB/7OZOWbPnYA87NjfQS75d+rFEZ9xxe&#10;vA6n9Zzrc1rP2b/0oMDtn0w5v+cVeCfyZYbE9Q0GAw7xwWAuJlQE0bdbLXaWBBeLFjtYPDIBWwCA&#10;YDeL1F588AB2bzWznZgpHl9YLHqHXWc9duh43w/2NLg+tX7L8917X6U/LjTsChDwkPjCvIq/1mCT&#10;TvJZT/46VsBmXJu7/Qo4yQPQqtrj8XC+FVSrYDoeDr7SVUp5qEr9Oy2HOCAVDMzt8smJdTmx50q/&#10;NW4ny3fiCYPrCCuoL/6ulgq05E8npCZuGX+l10gy/1cbt0qvlOej5V1V+751S4sv361Y3g1T8R0u&#10;LXtcbx63F8vzO7bSO7zSKyVVqMklqPRLQRUqQCBiauyR0fC7bZb5fKusF9syW/4zLTP69loevrR6&#10;uAVPXM7D4Y8dF4R7CV6tiJWZduo0tpGFyono4yP0LXq9HowLG1DPo9q58+mg8jzCJnQ7MO1L0h3s&#10;5ERfUu/gI+z03HoLIo5DoOaceiEoPozrYOHg4pKk/u8Ro3iMHUThBO/nXB/WerB5MH6p4CMK9uMo&#10;RgXD/xdfDIBWB+p8tAXRxyoCnr4Sy+dB9FlITRY7/5JgO2D5WI1gIpOmrK0GpFHT4pxYPp5ITI2Y&#10;PmFSNR8OVDCG2iT6cd17pfg2PtGxW/aPX9tTdgl2LSLnI2w8s1vjYiEnLJ4FWy1Gs0nKk8V/ejgF&#10;5/RdMtVzaz2n7NxmL6+APZzQO6lr+H2A/TjKnwZwji49GeAbFf8V5EOSry6k+pKln9cB0efO4FAb&#10;sTniXXDozCa9yQgWz4ZhwnJGlCZxdwQLVDviAwwM3GJnH/miRwxLZM86l/37sF2duscGNDrWqWs1&#10;bh1qUscRqIAt8ZGD30tPvV3v0itD9HFe6UQ1HE+l862U71aVXckH7/ZmqJSwSj1UPPgKBuY5DfIQ&#10;H1feCf4kLQLd+sJW+hMnDdKtCyyaO3VbR3DzcLQ1vG9rhehX+1b08Np5fkXK+5Zd1ju85pegjv+Y&#10;1+XhLZux6Wz/e1kmrBfbMEP+S+0ynmqe9sVDsyKrLNfh05wcHtezR29O9BGcHncOiD625y9cjG1o&#10;cvghSbqDbS7XAYHGNrg1ti/k5YEZQ9UjEX3of7AfTrqc6MvVO6iDEPs4iuD3iGsJr1ywbSwVsAeR&#10;cBDdEtJ5kHLO9SGwgSgfh4xGI6z1EBdBrw8SD2s9GD93xkXh2+D32A+5Dig+lhBYTuCZAA/Ug4nA&#10;fs/lOjwJLo+a/+QTT8GW/+ijT+CBAwZ58823IcxOzx43YS5vvv3RqHFVVtJPDtsSOjliSljE1LDI&#10;yVPDwyOiwiMiwyNnTQ6rBddb1zuzNon+thtvSlQ3OnnH3bZpoUJ2KsJIIn6+zmE3s+A67MXoLhfZ&#10;g/GKVna+H5RaYsyM0zOGzBi8/PcO9eHoLe0sj4hLTSRljrSHP2PyhOWzETocOB2X+Ls+AeCdyx8O&#10;gOiXTrDMvRifQf3ZNDFnG2z5YughzvU5Hvyj6LvLpU1CTqZ14fx9Tz6xNrD+nhYUdafWBGp15xe5&#10;4r+s8mfuuPtgWIVoBFFHXFtJeyow5VawKqjAFijHqhrj8ZzjymtWibJ4OPjyLrrn0FVQU7Loy59+&#10;lDeLKs2u0mHLK0hc3zUtbpVQwl2Ea+0afUXebd3BrdLRVuO+vazfoypdU1T28NpdGYt+9e7walyC&#10;uvMrfVWPZHxwfOzECVmv3JD5TAtkwmKuty+0yezT/MjwT0ODt1RvamOD499+u7+U4JZ71oJYYw9Y&#10;MrbBhWD5dnLJBWnGoUmTp2A/TObY1hsMULfz/Lgw53fq0Fmy6IMxIxQ9ODQ36nO7PhflIyI+1gBg&#10;9tizbMUq7IF6BywfhnbO9SG2ASnflbAbh6DbgYaHx9dnHrpfDGAFfrpfDEAUTv6O/TiKkeMdlWH+&#10;h9afjxZKfWj9eQ9g/3DMhTQIR/H04NFHH3/x+ecnfdcvbOA7U757Z8rAdyZ9+864L99cHTJuVfji&#10;9RELZocxS/yq8EXrIhatD5+/IWIeK+Fz10Qtd0o2PC1s7baQn/f/8VrKz0/vH/7m9pCfZoZPDouY&#10;t2PlphVTF08KdV42zJy0Zm3UkuCgai7SMKraJPobut4UC+nOc88L8euEEjzaLoZuBxFm5Hxd2i7W&#10;avUleojyuVBHzqddObrbHvjtJWf/8mrcci9/YQ9We+V1Vd7+ChYGcvdft80xN7gRmCFPspjgpoun&#10;EqXVeOIA/kIeXbMN9n8jngfk5wr7dyd/+eHqls2I6FfvJ6mOt6qY6Eu2fCfNbgVEvzzBtIcafbfx&#10;4CUMqzEeOWGSx/6r+LpUSW1cXmUPL70EZqXQSSeqqkbfaSRVml21SaHTdKqNklNIddflohMarnL2&#10;2sKt4i8LH5jb0Vbjvq30ZnBr4682yOWZ2Pl+D7ut6n3liuflu1LVuAQefn+pWgUIRIZuTR35VebT&#10;zO828+X2jOU/3zqjT/PEP38aG1Rlq7N0olGjZ0ssHxvILIt7aeGiJdiG5j4jk0VG5oSeW/SxARbO&#10;ldLYwEdwcU7YYBfHRyeij2S0nOhL6h10C/4N9gWWBdM77OhYIUAqA/UOl1pA9A+nWCj1wfW5kh6G&#10;f5wCUnsIb3jYTdj1QdlB6FEYyy+j+yD63JDP2TwU+XgsIIXrKXH32r//ACJpvvvGq6fe6pbxTMss&#10;wPtc64wnmp5/ssX5J1vhaUnGg81iwyYDsXP3QCh1ffr7N53/4Nbz79+a/m6PUz8+GzK+NN3VuKD4&#10;mKC/M55tnfHKDce+e+Tw4OeOffPAmRfb/hMxc/T42HWRi9PvazYv3Fm6s+X9fli5RY9YUO2bvzaJ&#10;/souN8Vd1+bsZ58KZ5ME41nBUQwKb7Tbjx0/PnfOnLCpYRHh4TOnz1i4YME/i5csWbR49cpVO7Zt&#10;T967L1u8UUp5r6jYwbU8c+bMwgULIyIiZs2aNXv27GXLls2YMWPq1KmLFi06cuQIF8xwUX5WVtbW&#10;rVtnzpwZJb7mzJmzcOHCefPmLVmyZMWKFWi4d+9erAe4hufQoUNz586dPn06enP7wrmmTZuGfjZs&#10;2FBQUFBUVLRt27bw8HCcGiPBWdauXXv+/HmcHfqz1atXR0ZGoj5erLfp02fOYMPAVNdt3FBiMmIy&#10;xQYdQvEYzYaEhPjlS5csWbBgGcY3ew7yN+xLSDCUlLCJIOQ2VP0mnZB5IvG3b1Z3aXeo/Q3VvqjU&#10;sM4iUDF3cXu0Yos+mkgcRR4CBWpmV4om7ZHH65AiqEg7JTuu5+ORjItSiih0W170D9erI4UZkUfz&#10;KC9+iIeDr5QxVwpdtWOSOJ26SrOrdNhOFaTVlJNnhYcoSYTMrUzcrTW3PNykBUBt4eZ6+3k4Ws/v&#10;W6lmpTeDW6LvIchVvaYedlte1B35pOSndoXl8l2palyCOvujfbUMbOWsjWc/uTvzqSYw5GdCrgPv&#10;22dbZT53/Zbo+TWZwpTweLjPyol+zE7mYgtBOd/JNTNIOAWyzmPvYCdiwGMnouXwj6DjXAEBmY2c&#10;6HPpDog+qoHoS1wfZ4yeNgOH4AMAho0C6Q4KpPl8XbFy1Rp8hCEfTxJA98H1T6adwv69+5KwDTM8&#10;jPEg8TDPY8EA6r87cU9u7gWE4WclKxudIG0WqD/Gw5U/GCpnntzP0+mF2WGl8fDDjyD4zkvPPdvn&#10;8ccH9Hvz3OudYj9+a/zfa1n5a+3YsTvGjNl+7rFWhwf1HTdqy9ix28eN2TZu9Oaxo8tYfnD84RED&#10;Mh5pmjD209nRkOpEQ7ozeWrU3FkbuPhnU/TCzCebzY3Y5HS9Nn7xWfY7XSNHLq72daxNor+4U6/E&#10;tt0Khg0RClLtxtMOuxbAQSuzdOk/t/a+uVWzFp1u6HDbzbfcc+dd991z7zNP9Xn7jTdxHQZ+821k&#10;eETq0aNwPER9bkGH6X3psmWPPPJI23btevfujawJb7zxxi233NK6dev7778/LCyMV+av/fv3I4zq&#10;jTfe2Llz527dut1666333XffPffc8+STTyLDwQsvvPDdd9+BnWdmZqJzMHUc6tSpU9euXVHZ9dWj&#10;Rw8c7dKly6effnry5EmsN77//vu2bdvi1D179kQriMJiYljuBiwDMKo2bdqgcmd02KVrl46db+7V&#10;u2f3Hjd0uOGjTz7Ozs+D4V5r0qecOBo9a1r/L/o/8dTj99x9x7133n7Pnbc/9MB9/T/6YPbsGanH&#10;jmr1ejEvpcOel5Yw9qc1t3Y7SES/LJxitW/uOtjQ7d8/aZySdkKiy3Lujrau3F3+R13aBj+T8za3&#10;J60gArdE/T0fjzwYotshVXotqhQR3JPBV8quPIGugrxLaC4PueOWCEpjqNLs3I68gjunPLusJyhJ&#10;VA8zlSJsSj6v8sy+buGS33LyYdcKbq5T9nC0nt+3lU6qVr5Hld6KrhU8uXZoVaX7yu0tdJmuVDUu&#10;QaU/EVShPATGjI+DXCfz5XZimPw2WS+2Y1z/mZaZb3VbOW11TXADAf3o42/lLB/bXM4+MZSZ8FFg&#10;HcdH8HgQbr4HgntuXx89ZhzfA6U7jK3YA9qNj1y3gyIn+gimyYk+CrZ5GJyo6OmoLy0A8CiAryuQ&#10;FYsL6MH1eeE5uaDA4em0oLdBAeOHwR7yHoyH+3/ixX128RFKHqwKEL0HI8cKATsh3cEIuaQH9n5s&#10;Y7WAgjpYV2C9gWcLEBfBf+CNF58/+0anbf0/kMM7dsSmjOfbHPzpXVfMgeSWqaHpdzffGfLDpNAp&#10;YeFRiKGJwJpTwrdJlTeERCDXwZxw5+QGGz//PLtvl6hRi6p9KWuT6M/vdFNy99stk4IcRcfMxjS7&#10;SPSB6Yply++45dZunTrffsutjz308FOPPf6/e+697667Qfp7dLuxx409Hn/k0eHDh584wa4TF8Tn&#10;FeRPmBjy6KOPgnZDq/XOO+/8/PPPTz31FEj/vffeO3LkyOJiFsqaVz5w4ABIOQ7dcccdYPlYD2Ax&#10;gGp33nnnTTfdBNnXzTff/Oyzz65ZswbUHAZ7LBs4y+/evTsq4Kj0ApUHa+/YsSM6+fbbb2G5P3Xq&#10;FDawH/336tULrd5///24OLaixROe11577YYbbsBJb+7d+9bet/Ts1qNTu443duras0ePDz/+6Exm&#10;OsZ37NypQb//0rFnl849u958B+r1uql3jzvvuvXue26/qXf3u+65/dMvPtsudsg8jPNPHlswIabP&#10;/YmtSKP/n9Pou81zKf6GluaIkCi49Dfbbb6bSpU/+L2QG/PkdEfO7TwfjzwKjdSb3G+y0l8ot+eS&#10;z07egyeDr5RdeQIdOimPCTmx/IqJfpVmV1WiLwdfTkw9RKk891Yn3b/by8p3uvUGrjlubompJ6P1&#10;/L69Mt+jSm9F1woeXju31eTIy3t2i2et3OGuPVfjElT6E0EV3CIQGZV45K/Pxeg6LEw+C7ADxc5T&#10;LU9/cOf86IsksnroBU9a7cTyYbM/IYa8/OvvkfxQ9249IJqXU39QbRA/nU4PYT2vg8A7yJyFOvDK&#10;lYg+zPac6G/ctAXdwr2Vc33QaGhpYFPnh2Dah1culPqIqY84m/x5AkzvCKQD8g26D3UQ+uddIcIm&#10;D36PHpif7tvvMJv92+/ABxehNtEEbrgQHaEmFh5Q73DxD6Jncm8B5ARAoi6IgjByKVg+onyiYD/P&#10;gwt/4h7de733xivn3+i0vX+/S4j+35syXmznSvQhy5k1Y3XaO93TPr8jKioaUfLB8iOj5iFVlrz5&#10;+pDwzOevn+1C9Dd8CqLfta4Q/Rndbtl776PCnOmOwuNm83lcaACHBLhLl/zzv3vv692j5y039f6w&#10;3/szp02fP2fumBEjX3nxpTtuu73Hjd07tL+hT58+e/ex68RfmTnZf/w5DKb37jfeiEO///57SEjI&#10;008/DbM92PbgwYP56pCHtkxJSfn6669B1sHFwbmfe+65P//8Mzg4+N1330UP2A9aD+IOw/zp06cX&#10;L178+OOPo9rtt9+OhQHenV7Yicp4/+qrrzIyMtAEnYPoY9mA/Vh4fPTRR7t2sYRwWq22X79+GBJO&#10;gVHdfcdd99913+29b7ut963wHv/0i8/PZ2ei2oSwyT1uu6lzj27db+5x30P3fvjJB3/9PQyBXLEc&#10;7XnTjTf26Nq9V49R44NsEOtDiVR0zpi08cinfXe2bF69bya1qssIlPe3VhozhDqSdRz8CdvYIzE5&#10;SXkv7weSCelPO+o7JduqgICCFII2SXIIdO4q2fdwPDiLvCbGwwVFlc5XfrHkSV7RA5eClNeDJ4Ov&#10;lDFXCh3vgQvBpeVWefHmK55slWbnOvKKO3ebPhmdeIiSk9JdAr88migFVAEmOLWrJ2ut4FbelD0Z&#10;rYf37RX7HlV6K7pW8PDaOX3v+FfYLXQV3EI1vMPd9lyNS1CXf7rr5tiWTN9y7ov/QSyOuDrc9ZbZ&#10;8p9sdvKnl8NDnBUgVZ3C+JD4+//3qBPRBws/n87iQwz57XfpEI9wf+hwCs+TBRaLj8iby1X7eAc5&#10;hnIGO38b+odboo+dEtFHJzywT8WvxUuWgnbDqI+EtSDlSJKF+lhdwAzPI+fAWg9bPi8Q8YPTo8BJ&#10;IHTKVNSEbAQ2eywSIP5BJ3ydgHd0hXj5PDEW1g+c7oPlg+tzlg+jPh4sRE6em/1W5+2fvOdM9F9q&#10;f+jHt/8etVMqQRPjp4QtWRY2Jv2RZolj+iPGDvCJmr48aJKz18T6kMjMZ1ssiVoXPCF2woSdYokN&#10;mhAXM3JY1ivt6grRD+raO+GN94XYHYIu024vdDiY56vFZIEc/15Q9m43duvSdfiw4fl5eRDeZGdl&#10;Je9LRgAkiF46dugIs/2ixYuheueX9tz5859/8TmIe5fOnbFeg0R+wYIF2ICoBub2b775BtZ0TvRh&#10;BT948CD2cIs7LPRvv/32ypUr09PTExISPvzwQ5jtQdNBx/FAIDExERZ6cH2o7aGTnz9//iuvvIJD&#10;WA+gIV5YQuBEUPlD4r99+3Y8Nzh69Cg6Rydg8yD6OAWIfnx8PM6OMYDo4wkA9uMUDzzwwKi/R2Lh&#10;uWDeAvS/dv16ndFQqC36auA3rdu36X3rLQ88/MCI0SP27tuTlZV55uyZ6TOmP/Dg/T179Wjf4YbP&#10;Bgw4l56OgJx2fYFw7tixH7/adH3Tqn4tqT4hQAgQApcJgSqt2S7TGKhbTxCQco25JsTwpDnVuSoQ&#10;QEKlbTMWZb3aIfNpRNcBv2/HuP6LCLDT7PCfA0Imxdd8FuMnLHJi+fgImosomfg1gMAdH2GJxzs0&#10;MNgD8ys09Ph45CiCLgq/DhmKbU79ocbhy4NxQSziPpfuQOEjWfSxEw644PooeETAdTvoh+WInTZj&#10;2oyZKNNnzEKBmIcnxjp95iwLfPlkH5wUXHzM2PH8Nwob3E8X5B4FBnt5QeUpU8P5aKHgxyIB5nz0&#10;A1s+I/p79qIr9MlZPp4YSCwfFB9JcBH5B0udn34JCg3enPVaB1eL/tnXu51/qcPRp29KfbYXe3/y&#10;pqSRnwRPmLh5ytD0O5pvCR0SMmny1Ih1Y9z5Rq+bGJn5TKvMt7tlfXZndv/bxHJr9ud3ZfW9Mfvt&#10;znWF6P/Z49b4L36AU4ZgKICrKgJUssRQFuvSf/65626omrqBE8PQLl+ljR8/HsJ6mMlBtSeGhMCt&#10;lh8FHQdf55p4yGOWL18Oj1g4V6MyiD4U+Tk5OajG4/PAv3bgwIEw0oOFoyto6Lds2cL7+eGHH9AE&#10;xnjsx/uOHTv48gCLOe51ARKPxQOWGaDyMO3DuZan6MIhHsETjwvwKAAjAdFHBSwGJKKP5QoeGnTo&#10;0AHqIDTHg4LdCbt5PE0eDBTnOn7ixJcDvoROCOXpp/skJbPHQ/x1+PDhhx9+CBL/Dh07QtCfvD8J&#10;kXkEo0nIyTk65Kf17cmifw1Kd2r+40s9EAL/CgLSD9e/cnY6aQUPeeQhg2BHl57vVZrimlC9ShEI&#10;CdmZHDIMlnv42sLpFup8Zsh/sTV0+Ym/Dhg7rvpxGCVAJkxOuOuu+12JPrhvcTEzs3K1PSf6kLLA&#10;wxU7f/9jOPQtkL9rtcWgxZzoow6YPRf8gGRzog/djhPRRyfg+lgAwBjP6RNC66AyasKCDnqNBQDq&#10;YE/IxFAcxVkQGh+Gdp6tFh63XB0Eso6PoO+SfB82e16wBwyeW/RxCsj3YbyHOR9CHXjrYife0SE3&#10;5HOWj+lgj8TyMcIXX3xjXHBs6Nh1zKLvIt05/VKX3G/v0a8ar189PiV6yI6xA9ZP/ROi/G2hQ9Jv&#10;a75p8l/h0dvLu+s2QLrzcpv4Id+u/vSrNV9+I5ZvVw/4dn/fh7Lf6VZXiP7I2+9N+O5X4cgxwVh0&#10;kehbLaDpUMyDasN2HhQUJI9KOWHCBBB0GONB9MeMGZOWlsb/nCCuzssvvwz2DE08rPIImwNaDAYP&#10;3o/Xe++9l5rKloz8BS4OQo/UyWDhaIL1AFxveVieIUOG4LzQ4WA/iD5WC1IrvgHpP1YCMMnjRFD2&#10;u1bASODLKxF9DNWJ6GPhAaKP5pAYHT/Owr4ipj53HuBPGyABwhjat2uHlcAJ0V+EOxyfPHESYiQM&#10;DGfHYiB5/z5k1EVGMaFAe3Lkn1u6tbtKf4No2IQAIXDtIUBEv65d04r9aNlfRlHGQ+UaQ2BG9K4T&#10;g19jLB/2e4jymWKnLQT6YPmxIUEjx+ysnfmOmuXK8rEHWhfRn9XOA+eDxHOuz31kV69ZB66PjfUb&#10;NnHdDog+f09JOYr9UNtjP9h8KdEX7egQ4vPVAmg0NuDmi52FhUVg8DDwI6Y+HiPAlA62DfEMPkJz&#10;bzAwwQjUO3CNBXdHwVGcnfOrYcP/AjuHfJ8XkH6pgMTz/mHtxdoADWHOR4z8hN2lRB/rE8mQ78Ty&#10;EeYfXgRhkew7FTZyafZ73dwQ/Wc7FAW/A/4Hl2Ukw0LUUYTWQVkz9e+MB5ptmzq1gqvDNPrPtpk+&#10;1dmzYt2Ar+uQRn/CA48m/fqXcDxNMGFdxS36AN0qEX2QWieiP2XKFBB0TvQhrJfoOzQ2iJkDTg8W&#10;DqIM+312djb4PQ+SA1EVGDmn8nglJyfDXxY9gDFzoo8zchXQqFGjuKQH/aDC5s2beRMpBxa0OjiE&#10;FQKeNmA1ArmO00oAjwug0ccSBXWwJnG16LsSfZjzufMAvgyI24PxY8yYC2IBYWCc5WMAmBHWNr/+&#10;+uugn34KnRJ6PO2Y3QaibxGKdecmBu26vXvtfF3ph54QIAQIgRojQES/rv0gw+ujgqg7cq/6ujZy&#10;Gk+1EVgeviz949sznmrG+T2y3nKWj/ctUfOq3a1TwzHjY+6992G3RB8erixqiNkMiiwn+ghNg58I&#10;6HO4Vyts7dyczwu2eaD6ZctXciM9zPnMoi8S/Q2bNmMnN9hjDYBkuti5My4e21Jkfc71wcJRQO55&#10;kByEyOQaetB3yOiZUb+IGfVzL+TB0RY1QeKh1YHNXiqoxh8IgOhjLmiOiTz88GPbdrB8W6D7OBHq&#10;yEX5XLGDk2KE44KWcKxEon+jG6L/XIfcUa/v2BmHZxcIoBkZNQ0FLgeL5yw8/3rnowNfruAabZgY&#10;kflcqzkRzlF3Nn3xaR0i+uFPPnv4ryDh1BnBJFr0BeY0DaKPSPbMrVY0z0OrI7foIzg9zO1cugOi&#10;zy3iYPDr1q176KGHQI5Bo3/88Uc0gVweoXUktT1k9Ihwz//27Nu3b8CAATzGDjg9QvSsX7+eH0Jb&#10;TvFxCtjdebQcnkWLs21Y9EHxoclBzyDikuaHJ2VAHTwugC6oAukOJ/pYCTzxxBNJSezm44IiPgAM&#10;Eg8EuHwIAqH+/fvHxsbiS4KVAJIBX7hw4dw5JHVOz8jOLNDmQ6Mv6I2Ctjg3YsrBh+6srS8t9UMI&#10;EAKEQA0RIKJfQwAvR3PI8RELVR4/invwky3/cqD97/Y5amxszMyFma8ghmYrUY5f5nqLYPkvtl89&#10;tdZYPqY5YdIqtywfO0tz3Or1MG/LiT6kNchKy8kP/G5hiZcs+pzox8Un4DeEW/o5y8d+J6KPPVDV&#10;88SmI0ePwbMCEH0pXa7E9UG4J06ajDo8nRZs/LDBg7KjAlrx6JlwJBg5ajR2gqPDuo/FANfh4KEB&#10;gn5yog8nXRB61HnwwUc3b2XDw+oCzx8wFxToiyRfAi4fGvYnS4lVRvSXuRL90aO2nnqm4+EhL4ZC&#10;hy+yfDFYfmR41KaRY+OSgoZmPNRs5bSV5d1IkO5kPYfwms5e1Js+r0tEf9aLrx0fP1U4e14k+jqH&#10;wKzaULwvXboUHBdUGER/3Lhx8lyzsOiDJYPQo8Lff//NpTuIZoPcU/BtxdoAFHno0KHYCQv9oEGD&#10;YFMHZUfYzbFjx/KsVXjB6A6rOcg6D5cJwz/n6yDZH3/8McJfch6PqJp79rCnMzxxg7QS4CJ7NJQT&#10;fakCnHGhC8JRPC7g1dxKd9A/VibwwYVWB00wJNjycRfiNXr0aMwCY0NzTBOSJDgBY90inYKtDTAq&#10;h83hsNl1BqFIWzQz6nifB/7dnxU6OyFACBAChAAhQAj86wiETNqVPObnzGdaiMZ7+N2KMTRfbpvx&#10;TIvz/W5ePDqqFkeIiO/93v+iPKL/3fc/grHAZM6pPJfucPXOgkWLOa1atPgffognyuVEf+26DTgE&#10;uo/9bok+uLWkv0ekE1jiwa15BH0nro894OhcvTN/4WJwd/B18HjQfdjdweMRe4eP5HDKEbDtwb/+&#10;hsy4iPeP8JrwBuZPDEBEEZYHWiA0vP++B/g65OzZc4iIA/dfFHj9onCT/PigsP6f/T0m6KIQLmzk&#10;sux+3bd/cknI/HHBMWdf65ryyzMIk49W6Ao97IhJLl0bTI072+82PI1ZO3nmmNEX9TnBYzdjFYc6&#10;6yeEuSX6Gz/rnwON/siF1b7KtRpH/7W+pydFMaJvLHQIJdyib7Za/ikj+iD0TkQfFn2wcNjUwYBH&#10;jBjBiT6M3Nj+3//+B/aMF+Q32AlmDMYMLo49ENODfCOVVem1PHwY6hpIgLAGgEUfLhiIxYmcuJAJ&#10;wcrerl07nusKSZDBvxmrllnc0Q+SYYG+Yx0Co7tk0ec9sxvl8GHJol+BdAfLAAwADsQ4C548fPLJ&#10;J3A/yBOd0zdt2oQhgetDRMTV/HDzBg7YjyUNP4vFYTUJVpvDase9W1ysmzfj5LMPV/uiUkNCgBAg&#10;BAgBQoAQuAYQiAqPP/HHe5lPNYW7Lef3PIxmxtMtzn1055zJNUqJ5YpPUAiLal8e0YfJHIwlJycX&#10;LNyJ6COIDeczyDbFzflyor9u/UYc4gl0ecFRzrm374jhHrooXMq/KyERiwEweB5Z34nuw4SP/Txv&#10;FxQRYOpQ18Baz0PdYxmAjFe7xMgoEpFz2oAF9sTJNOh5oOyHvR8dci2Q2xcI4+KlR52ACh+zAlF3&#10;Yvv3lfZPnLJrxvR/0l9pn/FS2+MDHzo68KGUbx458eOjeT8/IuXAig5aefyn15Ac99yHtx8c80PS&#10;hOFHhvfPeKfr/Klr0M+m4NDMJ5rOi9jodK4tAz7Ner71tKAV1b6Za5PoL3rrvbNTpwtnzgnGAptQ&#10;YheJvslm+Wf5UohnwKRB9F2lO+DHsHZzos9zZoFbg7ijCQtOf/fdkyezZzQIcTNt2jT4s6IyCPcH&#10;H3yAIPf8qkAwA+kOFPY8/CWWARDxw5UaGQ4QUx+0+6effgKx3rBhA2TxPJaO9FThl19+gckfFNzJ&#10;W1cyt/PYneiWh94vzxmX5+rCggExfLByQJ8YIWLwY3jI0rVkyRJ4EvOzcEcCLDyQkC06OvrYsWMw&#10;5yMfUoG5xGgzOeBsrtcbFs0+8RwRfXIjIwQIAUKAECAE/rsILJmx7cxnD2Y82ZTnuxUT3/KUWE3O&#10;fPnw9Klbqk3+ymv40+CQ8lg+9oNDL1+5Cj6mPEC+ZNHHBkzysJcHBYdAWy+Z87lFHx+h2l+xcnVY&#10;RBSOYg+X7qA+4t8P//NvVIM8BoR77rwFK1etQVorVODRNsHppaS53LSPgjUAEmDhKQEGA74O0Q5s&#10;8zyzFbg+KqCrjz/5FMqZbdtjsHhALE4I+uEnAH8AhOz8+puBkPXzJnhH8wkhk9Ab3HlRMCReVqxc&#10;s3jJiuUrd+AphxNceMYSP+aPpRGlOpxJU2IiIudGRUbsHvv5nr/e3TP83V1jhuwc+UfsqD92jRo6&#10;PXyH1Hzs+Njlkcv3Dfs69fU7Ul/qfWjgG1umTgsdz67jvLD1u8YNmzrF2Z16UeT6+NHDQqfsqva1&#10;rk2iv7hvv3PhMxHdVNDnWYVim2AGhTXbLEuXM42+W6I/adIkrq0H3QfR5xp9xNjp27cvD5cJl1zo&#10;YbjzB4z0MI1zCRDi38uJ/pdffolT8LS44NzccI6P6AcqIDwo4NGa8ALFxzpPcuTlzrhoAhaORYVr&#10;1B2sOiCy57E13YbX5Bp9HMI7z8CFDRZI58svpRHicQS8DrB6wdoDJ8KCBw8xsIGP0CPF79qlNeiL&#10;bUad1WhHeE2dzrh4zokXHq32RaWGhAAhQAgQAoQAIXBVI7Bx1sqMlztmPtO8zO8W0nzRlv9Es7Tv&#10;no0Mq/31z8ixO1988a0KiL7rIbl6RzoqmfPlRn1+lOt2QOtRpPqw5eMRAQp/mMDN+bxIdF+y64Nq&#10;gcdjPw/UA5rOnXRhnueReXgB3UcdXhl18I5t2PuxE12hPk+AxQv2ozeo/1GwYsFIMCTmJHDrnUEh&#10;ziZ2p5tqxuy4qRHTIdRBHqzQKVhHzJ40ZWuduvFqk+gvefeD9IhZzBlXd8FiL+JE32QzQ7ojEX25&#10;dAf0XQqvCZI9cuRIbtFHyB1Y4rluByF0wO+5a2xMTAyIO4g+qDlcqSGF59wdETC5Rh8LBrxDKw9z&#10;Pmz/sPHjBVM6lDy7d++GToaLdiRHW7QFz27fvj031WOxATmN07MbLt3BkoNn3sWQoPvnCbN4HH1O&#10;9MHsMQW4B8D8D0KPxwiYWmFhoXxpkZmZOX36dBjy+bqCp+jCRt933lm7ZaPOatbZTFa4oehKDIvn&#10;pL30eJ26UWgwhAAhQAgQAoQAIXAFEBgTFB8fGpz57PUIw5KFSPk85S1EOy9CsdMybdCLU6YmXI5h&#10;hITGcEm950Vu1Jdvu3J9LtfhRF/i+qD7sPGjSFwfJJsTbjBvTuWd7PpctS8X7nM/XSksj0TfJfbP&#10;N6SPfJsXtEJzvhLA2oD3jILz4n1c8KoKcB4xNjYiegO4PfJ6RURNY5F2opZPqoHp/XJcU/RZm0R/&#10;+fufZETNFc6l2w35JcZcs525SujNRqS8xdKJR91BQEnY5iUyzZ1xcQiMHM643KK/c+dOvjDAfojd&#10;wdGxEwQdonwo4MHyceiRRx6B9Z0H8EFgHEh3QMTxAnWGbmf27NmIuTl37lyo4dEJRFgIxRMWFgaq&#10;7cTjoeqBMy5s/2DwOKlbjT5id+IoGDn6l2fGlRN9uAc89thjyLeFKcANF88QMFpU4I6/khAIMp79&#10;+/fD2QC2fDTB0gI9d7vxxgHffxu3f09WUZ5Jp0MiB+3CWSeef+QyXXLqlhAgBAgBQoAQIATqJgIh&#10;oQkp4wZl9GmR9QIT5XNFPhPtgOs/0yrl8+cmhda+LZ9D8evQKM8pvlSzUq4v6fL5hhPXl4i+xPV5&#10;3Bsnri+n+3LrPhfq8CIxfmlDYv8SredLAid+L1F8rCJQ+IOCP4bPruAOCZ4UHz19VVhYBPO7jYia&#10;MjVq9twYV5FPXbjHapPo//Puh0y6k55hMxUWG3JMNgNYtRnhNZcvB4cGywdBh51bHl4T5BvWdBxC&#10;BRB9UGQ0QXBMLmTHfoS/lKLrIB4lVDTg5aDICKED4Tv2oD5PSsV1OzjFG2+8Ads/9kOR/8UXX0An&#10;g52QymABcOAA896Qv9A/TPI8mA8WG1u3bnW16EtEn/sAlJcwCw8Z4EYsb87z7zp1iI9Yb2DwWLTA&#10;txiG/S7duj3w+COTpoflFxfZzBZk7i1aPOfYsw/VhfuDxkAIEAKEACFACBACVwaByNCtJ39/J/Mx&#10;iPK50y2T64hhdtoiSVbqb+8HT6illFjucmsM+nlMNYi+k1i/PLu+nO6XZ9SX2/U515fTfVclD+fl&#10;3LovKfgl3i+JduR7pG0u93ei+FhC4IzY+cefcypi+RN3REUvgssB4urgPSJyYVhE9TX0l/vWqk2i&#10;P/e1t9MmRsAL2mEuMlnzLWLCLKvDvnzFCgjxea4rSHckfTyO8qg7IOKc6MMKDmY8b948UGqYukG+&#10;EQgfSh5Iek6dOgXLPcgxV7fDoh8eHp6bm4tO4IwLdQ1PvAVaD7UPlgo4C3g2DPboBw8NsDyAYIZL&#10;buRxLWuR6CPBGk/4BTcAPkc4A2AMcMmFuAhOt1jG8DRe/IWg/nDYxbBvvuWWLr26f/njN3oTW7cg&#10;vmvxwtlHn/rf5b721D8hQAgQAoQAIUAI1BEEFkzbfrr//RlPQpTPDfmiYofF02yHGDv7h34eNM45&#10;bWqtjjzmySdfrF2iL/fK5Y65UqmA65dn2udKHicxD7fuS4xf0t5IPN51Q6ojNeSxfVCwurjrznuH&#10;/Tm3AmCjZuwMj5jFI+Ujkmb0jI1jg529dWv1utT0AU5tEv3pz718bOxkFl7TUmxzaG0CI/pmq3nJ&#10;P/9wKQ6IPlQr3AzPX4iow4Pcw5r+119/wSIOv1VY/bmEHe+IOg+yjtg4v/322++///7ss8+C/WM/&#10;6iO+Pg/HiYRZsPTDOg5zO5YBIPoIsMP7RysewB6nxju39F8Ooo/ZwW8Yshx+XskZID09HfIkCPe/&#10;//57TBApfvlKAO+IFDtz5ky4E2Cmrdu3fb3f23lF+Wgp6A35MyIPPnJXnbpRaDCEACFACBAChAAh&#10;cJkQWD17Y+Y73TOeaSlj+Vy0A1t+8/0jfxgz9jLa8jGp4Inxt9x8JzfPV5Xul6fecSL6tcv1JTGP&#10;PAqnxN0r3ZDIPQ/sgwIR0T33/G98yLryLvHYoLioaet5mHxmyI+aEzW9TlN8PpHaJPoRTz2XMjKE&#10;EX1rCcT5VqbRd5gt5n/++QcafdjawdHhF8ut3Zxth4aGckdYEHdkxoVKB0Z9RMLhRB/UnAty8II+&#10;Ho8FuBsrD1IJp1geFx9EHxZ9HmIfhB7SHYS44YQbfWIn7wFKfVdf21q06Pfp0wdmez41nnwXG3gK&#10;gfA7mDhcC1ABzyWkRQ4q4AnDq6++2qVr1xs6d3z7/XfSM84JNrtgNGWETdp3/62X6deEuiUECAFC&#10;gBAgBAiBuoPAlvBZWS+0zXy2FWf2YmkHN1zmfftUi/0jBo4df3lZPqAYG7QBqpWqUnxevyZE39Ux&#10;l/vmutr1y1PyyBm/RPolHu+6ITF7vsED+2AYjz3WZ9KU7eXdFeFRiRHRSxBdB7b8qWERM2athUy/&#10;7txCFYykNon+5Mf6HBw2lkXdsTCib7PDcu+w2qzLly+H7ym36AcHB3MGzPkuwmvy4DM8My7s34it&#10;CQdcHpMeOxFCB3lwIdRBD3jB4RVLAhwC44exn2e6hd8tAt2gMiz6oPUIs7Nq1SrIZnAWJNBFV9xP&#10;Fw0xEnleXrStLaKP2UG6A4mOZNHnG/DNhcQfi5w2bdpgIlKkIH4UI0ecUBD9zjd2fef9dzIzM1iO&#10;XKPp3MTxu+/qdVXcQDRIQoAQIAQIAUKAEKgeAqPHx++OCIWXbeZzkuttmWIH6vwnm4LljxsXU73O&#10;q9Rq8JBZYNjVI/pV4vpyu77kmCvRfe6bK/fQBePnIS+dVPtSWB55IE4pHCff4GsAt9t8J2+LIb3w&#10;whtTwssl7lPCt0VFzwbLhyE/LGJ29IzLvu6q0rWruHJtEv2QBx/f//Nw4egxbtG3O1jUHavVsnTp&#10;sgceeAAsHGmkIN2RTNrg4lCzgATzhFlIZAtlC4zuYPCw5cNyj0iUSJIVK76gaN++fXtUVBSyz6Ir&#10;2MjBmxGfB73Bro+oO6D+XO0Dor9s2TKI43EIQX64OR8LADB+PFtw8o6tLaKPKSCgZ0ICy6KMF87C&#10;4+1AlI8HFMiihQFgJSBVQB2E9l+zZg3iAmEubSHdefPVwoJ81ji/8OyYv3fe0rUWLzN1RQgQAoQA&#10;IUAIEAJ1CoGgkPiDE4ZmPN4083kE1ZF0+UyUn/lCm8ynmu0JHj523BXilF98GVzV2JoVhNV3svE7&#10;Rdt0q+GRm/blYTflHrqc7kuMX27jd+L9UiT+8jZ4ff4Q4/33vx4xxn32sTHjd86YtRFyHc7yp81Y&#10;ExJ6Fch15Pd5bRL9cfc9nPj1T8LeJMFcLAgw57MwmnBMXbp0KTe3g+/CbA8GDB6MkDiguWDtPBoP&#10;dDVIjAX5Prg4VgWcnSMaPcLYSwsDbCBsDgLsgNBjeQALPZfooI4URx+WexB9WO55hqzhw4eDRmPZ&#10;AJ4NjdDKlSvlvdWiRR8LDGiH4E4wNSwsMjISixZ4GmAdYrPasJhp3bo1po9IQZAqnUpLw1MFo8GA&#10;1QuE+2wJ1LNXh443fPr5J0a9Ds7LQtqZtN9+2dy9fZ36PaLBEAKEACFACBAChEBtIRAauvPoiAEZ&#10;jzXNfLENi5Evd8B9kcXY2T1x1MixNXXE9Hy0r78xWDLMX2G7vmvMTZ5Ry8m0z5NqSVyfM3456efc&#10;3fOCJQRO/cfwKaPKUUZNmrJzSjiLriMqdubADffvMVcZy8cNUJtEf/Qd98Z/9KUQs1MwFIpE38Jt&#10;27Cvg2pzJ1rEpkSQ+/nz548fPx6MHAsAUHOw9gcefGD9hvWoP2fObB60Hk1QGSZwnhaXq30QSRNK&#10;GB58EyZ8rAo40Ye3K7fo4wWNPgg9Hhfg0LBhw8Cw+dnhEAxJj9wTtxaJPs7OU/n27MHyfOHZRe+b&#10;e4PiZ2ZlIuHXQw8/jLRcCMSPzL7D//wT04+Ojv7q66/gugCxEQ49+PCDs+bMsiLDgNEipBw9+s2X&#10;Gzpe7/n3k2oSAoQAIUAIEAKEwNWCQOTU7Sd+eCnjiaYyUT6M+mJ5sQ3275kw4kqyfOD21ttDuRm+&#10;2iy/qnr98uz6blX7knDfKQSnRPddeT+395dXQPEh3/9x0MQR7rg7wI+cvg1SfNGQHx05bdXEyVeH&#10;It/1K1CbRH9ir1t3vfCabcVSQYe8VMV2B7PoWyy2xYsXgbgjwCVYOKzXPBMWXiDf4MTde/a4+dZb&#10;3u33XtL+ZJvdjsj6sH936tDxpp69PvzgA8TJ4Zp+TtDh7YoAOwitA3KMfhBhE5Z7SHfg8IrOsR8P&#10;DaD8gUWfp+UC0cdZ8ALz5tIdeXBPVIBNHadDBR5Nf/PmzU4mfywt0DlcaXk8fvSPbLjQEaEawuZA&#10;XITmmAubCEK+dunStVOXLp073dDhhjvuunPwkF9TUg8jSRYUR3A0YGH4Ua1Xj249buxyY7cbMfWb&#10;emGF8OBDDw0fMfL4uXMWTLWkyJa8Z/8H725p1fxq+cGicRIChAAhQAgQAoSAhwgsmL0r6+v/ZT7T&#10;POuVG7Jfae9UkCdrz4S/R4y5crZ8PuzvfgwDw65e1B352qACx1zXIDyecH1X0z531XUr6XHl/W73&#10;YMBPPfX81PAdbi/ZxCnxUdOWMzl+eGRk9MLJYZc1qullv9C1SfTndOkZ2+PWwgmjBO0xh5BvtBkQ&#10;XkdnNC1e8g+8aVkiWMTNuf2Om2+Csbs3FlkIpXPrbbfcducdH/X/ZNO2rbkF+doSXeikKb3Ahbt0&#10;v/eOez7r/+nuBJYWF+Z5bqFHTJ5ff/0VywZu8h85cmRWVhZcYHkcfe50iyS4EAVxoj9q1CjQd674&#10;hzoIxnXujCu55EKjz9N1wRgP+zqy7fKjkuEfnSOWP7rlZwSb79+/P+L8oBoigSLyD5qDwUMXdOdt&#10;t9/S+6a7b7/trjtu63lTjwceefD3P/84fAxxgRzF2qLVq1Z8/ln/Rx99uOfNPbv0urH7rTf1uO3m&#10;ex64/6uvvl67fuO5C4UXzPZCk6Eg82T2+sW7nnkyrkFjD38yqBohQAgQAoQAIUAIXC0I/DMqcvWw&#10;USv/DF711/iVfwXJy+o/xy4bG3mFbfkct2F/LQZ1rjnRr9gx1y3Xryrdl1v33ZJ+V3mPRPf5Yuab&#10;b4eODXJD37G+mjYjJix8Jig+dPnTZiJG/mUn4pf7vq1Nor+uW+99rTvk/PKVkJeMvLRImAWZvMlm&#10;O3X23Lr160C+N6xbv3rFyg1r18Vs27Zpw7qNG9dt375tW8yOfQf2FxRrjTaL2WI9mnp81co1a5at&#10;2bp+y664+Fwx8Dz0PzwLFYzoMLFDgYMXsmJhG96uWq0W4Xc2btyIPbDZw2cXqWch90crBL1BTH28&#10;4OOLF1JW8QWD5CyLbFxoAq0/hocekIFLCo6JZwXYxhlB67FCQB28Vq9eDTVRXl4eOsFaYseOHfBA&#10;QEN0vn7N2o3r1m7dsH7j+rWr1q5ct3V9UkpSblGO1QYY7CXFBQcPJO/aFbtt57aNO7as27Zx1aYN&#10;m3ZsS0lN1VtYwNE8h5Bn1BeeP3Js1oRtd92+z4+I/lX/7brc317qnxAgBAgBQoAQqBUEJoTG9r7p&#10;lhrqdqTmNbHr86RargF5nIT7rsF55KRf2pbvxPCQLev34dGjx7uR2sPLFkEzp0wNB8uPnv5PeNTV&#10;J8d3eyfUJtGPuemOgy3apn/2rnB+l+DIsAsmBL4xOhyMWVf2sjjsCFIDQ7pTRRB87ryL/WDeTsIb&#10;7MQep4iZvAce9MapN7B8vh8boOluG/JzoQ5Ox1cFri/UQQWnAD5ua1oEq8VmstvxeIE9SXD7Mtgd&#10;+VYrAu4UG3WmM4f2jvhpTccOhwJIukNEnxAgBAgBQoAQIASuBAKjx8U+9OCTtUX0a27Xd+L6TjF5&#10;PCf9nOhzQ/5rr/UbPW6tKxvGI5SI6O2RUbMRID8yek7EtK1Ao1aWT3Whk9ok+jt63Zp8XYszrz8v&#10;HFgvmE8jxStM2TqHwwhKDOYNq3wZ80YsGpPByOky9oOPowKIMETqiLvvYMHkS1+oA7YNRs5t8BJT&#10;54exH3yds39UkJi3pL1h/YutOOmXd8K3pSacuPPnBpJXALblCwaeBosPm/fGhyG5EOBsWK1gBw5a&#10;7FYzziDYMB07ZmmzCHYrS3yL/3BaC+sGM7c4BK3Jkme2aAWHxVBsPZgQ89l7K5o0O96oTV24P2gM&#10;hAAhQAgQAoQAIfBfQGDgd3/VinSn2nZ9Jw2PK9fnZn7O8qUiD73vdhvjgUvuwO/HjHKXkSAsMmHa&#10;jBWTp4SJyW6vvuiZld6ZtUn0N3bstsevwZlH/mdbFiHkHYY03Sw49ILD5LCDaOvNJrNNzIlrd1hM&#10;ZhRslOpkRK7PqLaYYMsMhiwekzg05+uci8PQzvX3EuHmPBs7+X5wcdThZJ1Ted6Qb3C5v0TrsS3x&#10;dTTn7B8x+KVHB9JjAX4W6QEC3y8tCcSHA9iFU+C8bHliMBn0FqPFgVS3DgtbjxhZ1lssDUDtUWyY&#10;KsZs1VutBoej2G4vwex1Rfp1K7c922dj/SZnm91Q6cWjCoQAIUAIEAKEACFACNQKAqPGLalFi36l&#10;QXjK0+u70n23jN+J7rt+BOlHVxjGG2++P2LUCleIxgbFzZi9DVp8Zsifdu1odZxmWptEf13bDnsV&#10;fidu7Hph2ED7iQTBUmB12Irt1mKrycJoLbN1l9rRrTZmzWb0nmlsJIs7M3bbYMA382OoDILMj3Ki&#10;L5nYJSO6ZMjneyRCL7F8Tsclw7xUDYsBaakgX1FI9XlXXN7DR8I7KV2ciKZ9eALw4ZXtx9MA9lgC&#10;58RYUBvHYMnn3B98n1F8LEbEgicdJoOlyGTR2m1am8UAO3/BhczQiTG335kQ2PQ8EX3RPYgKIUAI&#10;EAKEACFACFwBBMaHxHa/secV5vpcze+aUcst3S/Pxi8J+iW6z7U6iG7459/TR411jq4Dp9uIaXER&#10;UfNhyI+eNndy2KZRVyox2RW4jpeR6G+5odMhhf+RJk2Pvva0NXaNYLhgFsw6CFLAz0VxDjNn25k4&#10;hytYbGbIW5jdndnUQe1hrbeYDGa9CaJ2fGKV2DKAG9clCzpn59z6Lr0kuzuM8dyujz3crs9pOje9&#10;S8Z7vt6QBEJoAqdeqROJ93OtjrQ24BXQkMf158Pg5n9mw2cPB1CZFXGuTMGDURrtVqxzRK0PWD4E&#10;TXahxCbo7HBfsJodOpujxOEw2OA8YLSePnVkwDfx7buk+Dc916j1lb8b6IyEACFACBAChAAh8J9F&#10;4NchwbVO9CvV61fA9cuj+64Ou3LnXZwRFb75dljwJDcBNEMmx0VGr4THbXjE9KhpG4ImXiNOt+Xd&#10;tLVp0Y/t3O20psFxv8D9t/eyzJoi5J+3IeiOYIZO3WA1G+D+Cls3yDY0KiILBsu3Q83CGTHYOzN5&#10;W81QuTisJodFZ9bjI1sRiASdM3uZ7bxUK8+PSgZ7rszhe7jMhpN7bobnPUj9cB4vaf15Ne4SIInv&#10;pR6kxQYn+lIFSdMvthKXM8yYb8V0mXkfI3fYjZDs8wZoVywSfaNDsAIae6HDWuAw680lQtEFc+zO&#10;fU88m9Sg5Vm/ZmcbtvzP/tDQxAkBQoAQIAQIAULgyiMwNWIXKPK/xfWrJObhXN+J8fORP/vsa6PG&#10;LHXNRTB6fOy06ZsRUwdanbDIVUETY648wlf+jLVK9Dt2zg1onOETeKR9a+Ov3wnH94v5cY3InGW0&#10;mowWBM2xMObOaTdX74gUnxWmbmGs3gZDv8NqdJi15hKTDcqXUo4uJ/qSJV6ytbtyem6wl0Q7ZRb3&#10;i0SfLwbkzrWc93OizxcGklBHWhvwZwgSuXfS/IDgQ6cDqm+32OCEwOMBgeIbmU7HbrHaQe4FJsm3&#10;WnUWi8lqtNkLHLYLDqNOlyucTrXOnZPY7ZajykaFfs0zGpNFn3Q7hAAhQAgQAoQAIXBFERjy+6TL&#10;QfQ9tOtXwPUrtu7zMT/6WJ+gkGWuTreIohMetTU8Yg60OtNmrAyL3HXlCfe/dcbaJPo7bmiX59+w&#10;yKfe6SaNc155zhq7QbAWCrYSwQ7zNePyUOrAws3F93CpZeZ8keKLdnCQZFB/1LEY7IjLCd9VMygz&#10;s/+LL4ncS6Z0rslxMs9L1J9X46IdXs3JNs95vLwOX0tIDaWP8gFIp5P0+heFPRgqQu8jIidXKYmr&#10;GBB9hB5CmFFE9dfBy9hsg2OyXW8xafUGAwvUXyw4ShCCszjbtmtr3q+/JLfocM6rgU7TNLsJEf0r&#10;+tP2b30D6byEACFACBAChEDdQWDCpF2PPf70v8v1K6b7XNAvmfP5UO+5+75hf0aPDXY20o8cGxc5&#10;bScS3MKKP33G8qkRO6981uF/9+LWJtGP7dQ+V+1nVPtnBgSk9u6uXzAd6h1BdwFCfRZR0gGLthnS&#10;HXBfcHtRnM9FOyIdhrWb8X6YwG1mwaIXTHrBCPO4E7+/rB/lGn1JqOP5GfFEwmYwOQxmNhdxalg1&#10;WOyw5bPnGqD7eru9UGeAoV+MzmPHQgeBePIcRswUQBXOjdrz2KNHG7YsUlyn9aqX3oDi6BPRJwQI&#10;AUKAECAECIErjUBI6CYpZk5dZvx8bPfe88Cgn4NHj9vsxKcRHT9yOjLdLkYOrGkzlk2N3PnvEu5/&#10;6+y1SfTjut5wQeNjVfvk+/qcbHu9fsggIXm3UJAt6LTQsoghcwyQ4IO+s6g0zNwu+qiWEn2Y9pmB&#10;H1Z8MGW9YNY7TFeY6HvO6d3XhCwILF9G9DE7EH14FsOiz+36OrjcQvmDdQ2T69tK7IY8xN0RTNYT&#10;B8/8Pii+Z49Tfo0M3g20Xv7p9Zv9W/cEnZcQIAQIAUKAECAE/ssITJi04jJRfA+j7Dvl1pWH5cEh&#10;3snDjzw1/O9pY8Zvc6H4cVHT46KnLw6dMjV6+tKpkbH/NSu+HJBaJfrdbijw83Go1TofzZnGDU89&#10;/mjx7JlC+llBWyBYDAJi6VhY1HgrC8LjQHhJhLcUnW25RR/voPmQ6kCYD40+BDxmSHlqSr6vZHsM&#10;Fg8hUMpSfkGXxGT5sOs7QPQdTKkPri/YdQKz5ZvwpMOiNRoK7DZD0Zb1SS89k9iqxXm1v0kRWOId&#10;kNmILPpX2obxX/5Np7kTAoQAIUAIEAJyBCZM+kei1JeJ9Dux+Uo/SsN4qs8rI0fPHzfBmSdAix85&#10;LWbajCVTpkRMn7UiLCruv0zx+dWsTaK/88Z2+f5qQa0waZTn/X3jW7bI/PY7ITlZKMoXiguEkkIW&#10;bBMhNB1mkHidw6qHIr80aqbosgp1DwvKA/Yv+uPCofWqI/pmOwugyXPjcjdjJkdCjjCY9u1Y5SB9&#10;WKFgyhcMWsFohFTfUizoi4TsjOxJITt7dtsf6J+j9jGrA3TKgOzGFHWHiD4hQAgQAoQAIUAI/GsI&#10;DBoc0bNHb7kNvtYZf6XkXr7Y6Na1+9ff/jE2eO2I0c5xM5EEICxiE0Ljh4VPj5y2JijE2cz/n13F&#10;1SbR39atda6/wqH2Mqu9L/hpdvv4nXz4SeviZUJujpCbKeRlC8ZiMHqLw6S16YpsJj0C0YhsmMWd&#10;xxZT94AZs9RazN6PsDecL18tLynrrSjRFx2MRZbP1jCQKzmMFqveYQPLzxZK8u1ao7VIsOqEgjzz&#10;pi0n+32Q0Lx5mq+myFdj8vUr1vhlN2nxn70paeKEACFACBAChAAhUBcQCJm8/cWX+tY6v3ft0JXx&#10;S3U6d+r66mv9vvt+wqixm1wxmTApZvqsjZFRs8Mj582YtXXCpGs8Ln5V74raJPqburbI8vOyaxjR&#10;L/H3SfOpd6BNt+whfwpHUoXMc0JBjmAoEmx6q2AqdhhA9IsdkK8wx1wmzod0RyTEMH7jI7QuCE4j&#10;Euar58XyezEZEvg9poKI+ZDwMNdjbGGeYtIss2CHRT9HKCmwFZiNeYJeK6SeOPvn2ITed6QGNszT&#10;qEv8VCX+qgIfTXZT0uj/azaMqn6LqD4hQAgQAoQAIXCtIjB+QtzosdNu6lVq2r+seh5558iB9eST&#10;zw8eEjo2aD08a53gHT1+Z3jkjmkzlodFzI6IXhoZvRNh8q/VS1CTedUm0d94Y/Pzfl5WPy+zj5fJ&#10;T6Ot3+ygf6uUZ143rVglnD4Bcivo8m2GArPNYBAsRYI532YugXqHpcsVkC2XUWHRURfkGFwfRYx+&#10;eVW9xDFjRgizg4IN9rCCCfMdLEMWFjCCHRO/IBRrbRfsuhwhM922evOBVz/YeV2bDN96JSql1s8r&#10;P9A7x0+R2bhxTa4rtSUECAFCgBAgBAgBQqBWEBgxJi4sKv6PPyfcecfdbq373B5fK4b/3r1vefLJ&#10;V34fFjlq3JpRY51D5YweHzclfGd41JrwyLnhUQuiZ2ycNIVM+BWtcGqV6PdscdbfyxrgZfX3MqiV&#10;tvqt0jQtt3W59eDQP3R7dwvFUOpfsJbkmGw6g2AtEMw5dmORHcE0S4k+ou0wyQ6M+ix+PrOLX3Uv&#10;PI7AsEHxIVHSwZQPVRIWMHp8dgglkO/DJ8FSKBhzhMIS+wWhKMO2e/f5YeNjb3l8j3/LAp8Avdo7&#10;398ru4F3hr/i/HWNauXLSZ0QAoQAIUAIEAKEACFQcwSCJ+1a/E/i1PAZ7/X7oGvnbp7Ter4GqGAl&#10;0KF9p759+7/73sBxwStHjd3492hnfj8mKHZyGBxt10fPWBQRNW/6zHXR0+PHBBHFr/whRm0S/a29&#10;25wP8LaiNFAWKLxtgS3yA9qu9m+x7MmnC1YvEy6kC9psuy7L4igpEYy5Vl0eXHIZt2dEH4F4QPm5&#10;nB1EvzTEPmP6Et+/osSfh/jnpfyX00HmWQxiD4qvFbk+AmuyGYHo47PWJujB/OF+q7tgzdZbs4W8&#10;09qFC3Y+9dqWJt3TAlvrfQIMaq/8AK+cxqrMQNW5hg1r/p2kHggBQoAQIAQIAUKAEKhFBEKnJqxZ&#10;vz8mdtesOfN+GTzkhRde6iVz2K2Y/ctyXXV8/vnX+3/68xtvDRwzbsWQP5aPGucmzn3wpLjoGbHh&#10;kSuipy8JD58/a+6GiGk7xwUTv6+c30tXvDaJfkzPDtl+Kpuv0hqo1iqVFt+GBv8We7zrb2jd4cwP&#10;31h3bRTyTgjmTIdQpHeU5Bm1OiTKBfO1wj8XuWGROFdAslqkzLIjl5TdZLMbbQ6LDZm1sJuZ+CHm&#10;B5MWY3BCvo+KpcWB1FtMMsMOY5GAKqxU+2kAWpuRzYq9l0ntmfCe9YrzIMEucxLmRfQdZl4FyJXF&#10;trBasSKhb4kN3sZWBBjCAuYi0YdF32ixWQ16W36JLdNmPGtK3nrohwEb2ndL8mle4N/crPYzqbxL&#10;/LyKGqgv+KnTG5BFvwr3cS3+hFFXhAAhQAgQAoQAIVAxApOmxM9dkLAvKfXwkeOTw+NCw3b89ses&#10;fh8MG/bXtN9+n9z/s5/7f/rTx/0Hff7Fr599Mfi3P0KH/xX13PMDPvho2N+j/pk4OeaPP9f/Pco5&#10;cg7OCC3+pKm7QkI3T5+5eWr44ugZS8IiFs2YvTU0LMZVxkPXyBMEapXod+qSr/YTVBq7QmlXqmxq&#10;P4PSr1BVL01Tb2/HdrnDBtqPbhVMpwVrpsVWqDMVW+w2KPKtJhZSHuZ8GwLsQ7JvN1rsxRZbvslW&#10;YLTrjA6j0WEyObAWQFh9qw25dW0mi82MYrSZjHaT2W5Fill47ooevTzfLDLwVj9gj9Fu01otxTZk&#10;s3IgGiaKgYUAYh1b7Raz2Wg1GtigzCZx6DgzK4gVBCdjg71EZy8qMReWmHRmrGK4ey4E+lpo9LEu&#10;sJkM+UZjhl3ItmfsOzPxt/V390hs1CjPt6FZGWj2Vpu9vS1qL6OvslCpzKp/nSfXj+oQAoQAIUAI&#10;EAKEACHwryAwZnzc5LC4sIidYVE7J4RuCwmNCZ26G8HsXX1nXYeHCPcjx8ZMmLQrclpCaNjmsMiN&#10;s+auAa2fPeefyOhlM2ZunhiKEDpk8qspArVJ9GM7dM9XBgoKP8FLLSjUNrWPUak2qXwLVT6HA3yP&#10;PHpHyZwJwvm9juKTVlOWxVYC0z3T4kOrA8u4aM4Hk7Y6kFFLa7LnGez5JkcJssaamMWf2f15MB68&#10;2xwg/WaT3WxidBtPAlgfMKqjBzj1Wk1suVDtgD3ousRi09kcejtT28OTlue1hasw8xnGsgLnRMGg&#10;SsVG4pAEs9lhKDbn662FZofOYjPa8JBCzH+LtYKd5Q/Aowi0zXdYsgXtibzlkbGvPhLXpdXJQD+d&#10;t9rmpbZ6qaxeCofCy6ZWlngrswOJ6Nf05v5XfvXopIQAIUAIEAKEwH8NAUS8CQrZETEtbmr4hslh&#10;6+cu3DZ/4faZc7YFT1wZPHF5cMjSoAn/hE5eOXHyyuiZGxcu3jxv/trpM1dGRC+BJmfu/FWR01aF&#10;R62bNTc+eOL28SGkzKlN/nM5ib7Kx6BSF/locgJ8T/r7HG3aNOeZp63L5zq0J60lp+12rUEwIUEs&#10;YlAyYzwCT0IuY7WKoh2d2VFktBeBOkO6XxqDhyn3xeiVYkEjZl93WNBO2suWDTCt40kBstFW94XH&#10;Albk6wJLx7JB1NxLhWW+YqohqHiYJ4GoEMLYmWIH1c0Oo96iNWONwEi/xWI0OfQ2wcAEQND7WNga&#10;BllxEXroXPHOlcmfv7up0/WHmjTIb1DPqFKbvRQW71KibyeiL+Zyo0IIEAKEACFACBACVx0CMNWP&#10;nRA/NmjH6HFbIqftnjE7YdqsuGmzYlGmz2Sae5SZcxKDJ8aMHrcNXrYjxxKzv4yc5/ISfb1ak+mj&#10;PNvQN6dxw0xF4KmAJoX9PxOSd9oL0hzWvBKHViuYYO82OhwW5Mcy2B0maPJZYlyr3QDdjmjFh/6F&#10;KeDBqlncTXB5MRUVCii9qOBnESylgmUDCDqOVZfnwwYPSz709CyBFzuP6I+L/suWE2zBwYX54oD4&#10;0whW2OrAZrZh8DaLyWIxGcx2nUUwwW8AVN8msv5iJMY1H4o7Mvjbzb2777vuujM+vsaGDSz+vkYv&#10;b4u3klv0iehfdT9qNGBCgBAgBAgBQoAQIATqIAKXl+gbVJpcjSI7UFPYqIHWt+EJL58zHXuaBg8V&#10;du8U9Jl6Ib9IKCkUzFqHVWe2mA3wv0UMSjus31YrKDNM4KKva6kLLOzmKDz0pribqXUYoQcb50Rf&#10;zK4rWEV33RoQfZuAJQa4Pjg62L14Dk70xTRYLEwQixQkBgIVjf1sg31kDyQcVpPVYrRaTSD8Nhuc&#10;b+1Mwm9yGMzWfMGcK+SczJw0dvsdt8Vd1zi9QZNCjZ/J39fkozIqiOhfxuVsHfzi0ZAIAUKAECAE&#10;CAFCwC0CY4N3jQlC9EwUtjFWVmbNTZ6/8MC8hQfnLjw0b8GBeQv2s3fsYRvJeJ+7INmlJM1flBw1&#10;Y19QyK7gibuCJorvkxKCQhKwPXp8/LV9FS4v0TcqNUaNWqdR5asUuuuaZAY0PKlokNPxdvPPwxxp&#10;hyyOXL1QUIg0WoJBazchJo0NkW5McH1l6ndm4welh+EcgXgQioeb73lh+bREQ7/I52VEnxFuxMzB&#10;CqH6TB8WfWTvNdhYdExRmM/U/yLRB7+HoZ8L91ni24tmftHej+pmway326Dux4IA4TRttmLsQLQd&#10;QWc3ZtpP7jP8M2v/s8/E1W+S5ttA69fA7OOv8/bWe3tZVET0iegTAoQAIUAIEAKEwLWMwHjGrROC&#10;Ju0OZiUhdGri0uVHlyxLQVm87PCSZYcWLz2wem1KbNyJmFhejsfEHtuxM1UsR1DiE1Ljdh2JjT8S&#10;Fy++75KXo3G7LimoINbBziMxOw9v33F4e0zKth0ppe/ixw2bDi1ZlvzP8v0oy1YcnDs/edIUDIyN&#10;89pYAFxOoq/2MSlUVhUrxSql8bpGRfWvy/Wqd86r4Zme91mmzxBOpziMGQYhr0AoLhJMELCDY0ME&#10;4zBCzSNYjGJwfSaEh128lOuD7ovRLUVbO9g3OD6LesmENNysbmJNWR/VJvqIoMPi9sAkbxF9haHB&#10;F72AuSHf4LDrHTiFGP6fE31Rp8+KKOKxQookJsU1W+BNrCtEBCGhhAXSzzqaPyvswBuv7m7V/qSy&#10;QZGyvknpZ1GqDV7eiKpp0yhJunNtfKNoFoQAIUAIEAKEwH8WARjgQ8P2hE7dMzlsz5TwxBWrU1et&#10;ObZyzdGVa1JWrTkcG39iZ/yJ2LjjsXGpO+OO7oxjRHxn3OHYuBT2Hp/CSlzKjp2HpAKCvqOsxOzE&#10;odKP22Mu7pdvSxVcN9AVL+hcvoEzlg4g7nBMbArOgvct2w6tXLV/9dqD8xYmh0Umjgu+Wg3/l5no&#10;I+qOt7dVrbIG+ht8NCb/ejq/Rue8AtPqtS554hVhwhQhZZ/VkqEVLsCuXyTYkGqKqfRh1AdbB2fH&#10;dhmDR6xKaGOgyeG8Hockizps58yajgiYjOXb9CxcZzUt+lg4IGaP3m7RO2zwHECwHUboIbIH0Weq&#10;IhzFEwMxxD7TCHGKLy5EsCoQQ/NgBFazYLI6ikzGHEOB3l7kQBLc3FTTqvkn334rrsn1R5X1taqG&#10;NkWATaExABykHQhQWjRwxiWN/rVsxvjP/ujTxAkBQoAQIASuYQTA7CeEMhP4zDnJGzYe3bojNX7X&#10;8bj4Y7HxR+Pij3ICLRUw7DJSzqg8tvlHD5l6BSS+1g+B7u8UBw/Sj1ls3Hxgzrx94yfs+lcupRiK&#10;NH7UuDgUJmQKZgXbnvgxX36ijxS5aqXd18ei1uhVGl1g/eJGLXMDW6T7N8+7/RHrvAWCPsNiTjc4&#10;8rWCEdlkEXTeBNM4J81MO1NqSucWdBRux2eynTKNPBg/AmvCEG9m7JwRfah3qmfRR8+wyBcJVqw6&#10;4DmLnLbMKRdrCtj1y3RDTMkjFpbECwVRQaHFhyIfKwP+LALCH4ej2G7U24rtcMDNO1GwYlbKh32T&#10;23VJUzbK9wow+zUU/BvYvJQGLy97PbXZX6lTeJuJ6FOkHUKAECAECAFCgBC4ggiANUJCMyao8rg3&#10;I8bEgeaGhiWGRyXOmZ/8z7KDK1fD4H1g81YmiQHPZjZyZg5n9nI5ia91Cv6vdIhHDQm7U+Yt3Hdl&#10;iD6gHj8hPmr63gVL9uOkq9cd2Lj58IbNh9ZuODR3QdLchUm4BHAwwCqr0vFcfqKvVFiUYLEIJqPR&#10;eysMGh9bw2bFAU3Oevmf9GuW+cJbhlmzhSNJDusFs6AvEczFzHW1lMQjhA4IvxiG3saKYEf6Ks68&#10;mWZHDHzDnWQdFih6mOcrhP0wqcO6Xz2ij/6KHNZshylHsBQIdmhuMADG6eEDjOUHX1qIqn0W3gdx&#10;f7AUYc7DdovNbsE/eKaAmP8sO5bNZC2x67KFjFTTmiUp/fpuvb51im8jrU8TszLApgkQ/ANtCi+T&#10;wssSoNT7KkoU3iYi+lfwp63SLwZVIAQIAUKAECAErhkEREVN4sQpCRNCd82YlTRzzr7I6VDXJEbP&#10;2Bc1Yw92Os0U1mKIVcKi9kybuWfBIhD6Q+s2HoSahclaLhrpIXHhYhjO76/BwpYuseyJxIaNB2fM&#10;3gM7eq3fErDWh4Tunjh5d/SMvctWHFj8T9LCxUmbNh9ev+nQon+SUJYsPRAetQeZxUJCq+M5cNmJ&#10;vkHhbVB6GZVeFoWXFUoVL6VJoSlW++f6NTrr3/SkT/Pc3g9bx04U0o4IjmKToCuxGZBrignzEYPe&#10;ivS0ZvizagVLEWPeKDataGiHfgb8G1yfMW5RWwNZD3Q9LJClmMuqekQfND7fbj5n12UIxjzBWsJ0&#10;//wspU8WxBy5zEuYsXm2JsHCAwoftpsF2oFp38JC7yAwqM1caD+xv2BOZNq77+1v2+Wwql6WT0Ot&#10;KsCs8HEoVA6lwqr2Mvt46X29dL5eejURfdLtEAKEACFACBAChECNEABBnxK+Jyxyz+SI3dNm7v1n&#10;2YH5i/aDrE+ftXfBogOR0/ZODkuYOGU3As4g2oxc+IFtWIhRYfa8vUuXHwDL3LTlEGgul68wBUsc&#10;Y/PXKqF3WqWwybK5H960+eC6DQdnzNlXK8F5RAUOu0BTI3ZHz9y7as2h+YsQEShpw6bDi5bsnzln&#10;L/wB5s7fD04/jiUiqJ1FxeUn+kpvg8rLoPYyKb3MIte3KJQGtabQNyDHr1Gepml+4A359/WxBk8U&#10;UvYLugtWc6HRrLWawaLtOqNeay5GXi2dw6p1WBCfEuS7UHBoHfZi+MqK4hko90tF9KJ+HyoeBOxh&#10;TrzViq8JSl/ksGQ5jBcEi1YM8A9OfzHgDgz1BkTPRNhM7piLhwxwvrUaBCsEOwabqUSv1euK7BYs&#10;EHT2nDOGpQsOQZffvN0pdRO9f7MSVaCepQpWmtXeFrB8jZcJRN/HS+fjZVApyKJf66tk6pAQIAQI&#10;AUKAELgmEQBlBKefGrEXbD5qGuzue1esPvjPcgSaTIZJeMHi/TNmJ08O3z1pym6IQEaOLXfxEDxp&#10;14zZMBsnr990eMv2Uj06OO4OmOrxfi0a6cuZ1CEI8Tm5x2Jm3fqDK1YdiJqxF+gB6qreQmDzo8ez&#10;goCekN9ETcfSKxF6mwWLkuYtSpo+e2/0zD0g+rhGE6CbGs+U91U9hef1LzvRNyoVJpXCqPbWqxnd&#10;N6q8TCoY+BUIsa9V++er6uf6tchq3Cmr1/8sA38VYncKumy7tcBu1trMJTarHpmzTJYSram40FJS&#10;4DAWCrYiJJ1y2ArtzGXXiehDUsM8YyGlYZqe6rzA6kHmi5kt3wa/W2S0ZTohyHcQSEfvEPSiTEf0&#10;xy2x2wqtxkKbXusw6AWTSTCabCV6fa4FTwIMF6xHkjImTdj75DMJLW844du0SN3IpPQ3e2vA8nU+&#10;Cq2vV4mvl0HDADGoFSgmBaLuqClhluc3LtUkBAgBQoAQIAT+CwiAL0JDD3P7jDlJs+bsmz1375r1&#10;h1avObBs5f4Vq5i6A/HjI6L3hISyCPEeUkYsACDIgeB7G+T1sSzoDWP2spg21zDF50IjCHLECD+l&#10;QXi27jgEl4PF/xyYGrl7SkQiHBI8vLVwdRD1H+9QOk2bmQROHzQxftZcrLWSZ89LCpm8KyI6MWLa&#10;3pDJu7krrSfusx6e2sNql5foG5UqoxIGbKUJRN/HG+y2BDZs0bqPIDNGhdoY0LCgXuN0Rf0sr2Y5&#10;bW/N/fwb07Z1QtE5wZTrMOYKhnxBX2jXF5rNJWa70QDpjs2YbYbZ36QVQ+Iw9Y7Mos/y5yIQJwJk&#10;Vpfoi7mxuJevnQX2EeX28BIQWT5kOoiuw04Icz58BoqsBq25RG8psVh1dijyLbDl5wkl6abEbUf+&#10;GLz5zrtj6rdIUzfW+zS1+TayKf3s3kq4KxT7ehf4exX6eRUDChV0TQqjQmn2Vlm9UCgzbpXXzR7e&#10;6FSNECAECAFCgBCo4wiABY4P2TU+BOL4xIWL4YW5F1x8y7YUqEdWrj6wZt3h+YuTZs/bB4ENUj55&#10;4kHrOl+w2OUrD2zbcUiMJ3ONS3FEhb1E6xHHk33cuh3RflLWrGdqeDwDgR/CxMkJ8Ej28N4Ap0eU&#10;odnzkkMmJ+BKQVg/c04SWD624fOAzAC4iNV4CODh2atR7XITfbVJqUR4TbNaAaJf7Oul9fUu0TC7&#10;PtfrW339dX6BF5T+uV4NzmlapLXvmf7Wu4Y504S0vULJGaEoQ7iQJRRcEIxaQQxuX2ApyTYV5dsQ&#10;dF9MWVXbRB9PAVgWLkThh78ts+XbocRnRB9hdODni7iZFuh5mInf6LAazDpzSaFNK6YBMJSwxF/n&#10;Uy6smp004KMtt9wa1/T6U/7NitXXWZWBNpWvXaVxIP2tkgl1ivy8Cvy8iny9izVKvVJlZhRfY/Ui&#10;iz6xfEKAECAECAFC4NpHAAZjcEHosCeH7UZgSuRtXbpi/5KlyWvXHwAHRRwbSEfWrj+0fOUh6LYh&#10;uAcN9dBUXzERnDM/CaZ6UZ1yTclyGJsXH0qg8Hj83LVg89aDm7dhpXR49bqDcxfsW7AoGbZ2PPfw&#10;/NGHK55YX8Ell1voPTf8V4Og11aTy0v0TUqNWaGyKdUWtcqg8S5hXN+bWbLVXlaFlwO5ory8YM82&#10;+AZc8KufHdgkS9MsLeD6E/c/cCFoqHnPOuFsqpCZKeTmCkWwlBfAjm+06nQOSPYRhAcRbtxY9GHL&#10;R6RNuPJWR7jD23CWz+z2MOcjcr6YrNfMsneZbeD3DoPggDrfZDVYQe6LtUJ+gZCRI5w6Z03cnTFx&#10;VPwbfdZ1apdQv0lmo+uN9VqYlfWMYhhNzNSq8jKL7go6jZfWx6vQV1mo0egVPjYvFF8L4/pk0b/2&#10;f99r66tL/RAChAAhQAhcpQgwpceEXTAAz5qbjPDzc+ZDW39gwaKDM+cmw00TMVguk8ADeWd5DJmr&#10;1K2Wx91nQfdFuZGU5Qp+w+s3HoQD8cbNKYuXJkMEP3PuPvgeIEIleHmt+NFepXcahn3Zib4J0nOF&#10;xqpUmdRKgwZ2fdH3VMNYr0PhZWfx4731KlVJYGBBQP1CVf10r4A9foGxt3c//cNnugVzrbv3CqfO&#10;MzKtLbDrCuH7ChJvsFuLrSZEvHGV7jCNfg2ccWHNZywfHrg8HS6C+SCcP4uhwzg/HiMg4CaWGXqr&#10;yYKHCkZECTIJGfmO2GTjtEVnvh+88bbbdnRoc6Rly7N+DfJVARZNPbvSD/p7+CSwGKPQLIleCig6&#10;tbdWoy5G8mBvP7tXgN3Ln4j+1fstopETAoQAIUAIEAJ1HwGsHxCoccmy5E1bUqDekQJllulb/rUo&#10;mWLCLJ4NV8qfxT5KSXN55B+R3B/dlXAMYnpo3xEhNHL63sjp+2Chh8PxZVod1f3LWvEILy/RNyo1&#10;EOJblBrO9S3Q6yO8jMobfBcxZxBfUvBT23zUOm8vnVJprBdY4B94UqFK1fgcu+663W3bJzz70pFh&#10;I/NXrhOOpwkFBYK+GNZ8i8Wotxh1FhNIODg5/GURRJ+R8tqIusMM+hD6s2y3TOfPCL8o1AHFLxKE&#10;QkHItVnybUYjouwY9UKBVjh2zrY2Nmv4lN3PfLClwx0J9VqcCmigbdTY1LCx0TdAz8T33nY/H3tD&#10;f1ug2gjNEiLtwB1Z6W2C94LCx6Lwtynq2b0b2LwDiehf7d8lGj8hQAgQAoQAIXBVIAA7N2LnT5+1&#10;b96CpOWrDq1bz5IxwS4On1Qp9ZVEskG4+ROASwrTvrsULogvpzDn1/gj4rtYRJN8aYk/GrPzyI7Y&#10;ozFxqTtjj+2MPR4bdyJu18nVaw8vW3lo2cqU5auOrFydOnfBAcQGnSTq4K8KnOvCIGuT6Md06p6n&#10;qi8o/QVvtaBQIUMWBPrM0xQsX6GxQcOjUNoUCquqNLikReNlUeOjihUltD3qHH/N2UCfnAD/Yk29&#10;M36Nd7TuuuKeh7e891Fa0ETz9hghM0Mw6+1WxNk32myIXG9jhWWmZQXRcBBsExmrDCyUPra5Cgcm&#10;evbOkumK7+xzaeE72ceyfWyba3YQV4ctH0oj7jh0gqOEpevCAwW9iUXdtAh5OZaY+LNjQhNf/2RT&#10;78c3tLh5d8AN2b4tjMpAo0qDvGAmtdqiUVk1CotGafJRmTSKUqKP2Jow8MP71tvXrgiwK+vblQ1s&#10;Sn94LNi8vAQ85dAotQpVRr3GdeH+oDEQAoQAIUAIEAKEwDWPAI/tA2cA5NWaGsks5QjZiRRRs+fu&#10;27L92I7YY9tjjqJs23F0W8wRlK3bD2/ZesipbN12mB+VyvYdR3fEpPJWi5fuR9zPBYsPLFxyUCyH&#10;Fi5B/HgEDjq8YNEhWOVZOtgQhJDHRsK4YLZxzcN+BSZYm0R/U8cuGcr6Dsb1fQRvpd1bYYY23dsb&#10;Mn2zAgIeJS8WlbeZGfUhZUGWKITfUdhVKrtKrVd4F2gU+QE+Jb6+JoWPzu+6k9e12dGs3eo2Hbfd&#10;fs+Rfu9nBY3Xr1slHE4Wcs8L+nyhhMXkESyQ0pigy0ck+xLBWsTibzIDvJmlzYVFnuW0hfoGCwAW&#10;6p6FvTfrHGa9w4zw/GL8e6tZgNoH6bmsYk2hWLDnCY4CQdCygoD9JojxLQj0iaS9+jwh75xw8rB+&#10;x8bMKRNTP/5k1133b2l+Q4x/i0N+LTP9mxs1jWzevkYvbx18D7wVVo3aqsFSx0vv5YXEYYgxisLi&#10;6LNgmiD6PqhsUQZYlX7so8LbrlHYmcJHVeDjf6556ytw+ekUhAAhQAgQAoQAIUAIEALXKgK1SfRX&#10;3dDxhHcDk7KhQ+UnKJQOpbeNGewVZoW3SYF3RnBRTIisrygtZoXCwg6JR5VKgxJRaKBoR1BOlU7p&#10;U+TXILNek2OBjZPqX5fQotWe3r2Ov/TchSGDimdFGHesF84fF0pyBSsIuRkSG6NgLmEJdPFZtL7b&#10;TCab0Wwzm+xmgx0PAnDUWCyYigQE4zfiXSsYigWjzmEE6Tc5LBaHGfl4sSQAuc8VHOD6RWD5ggUL&#10;AxvWCLo84dxxYW9s4bzo83/8fPTtV+JvuSmmRbN9DRqk1WtwIbBhiW89g9rX6K0BZUesTDbN0qLA&#10;fM2Y8sVZs0Oc66OmSaFmIHjDkO8t1MN+rxKY8zUBqa3aXav3HM2LECAECAFCgBAgBAgBQuAKIFCb&#10;RH9Zh86p6qZ6dROzEooUtd1XafdX2Xxgxfe2QrHDzPl4lzb4R27ml+8s/QjZT7G3okjjW9KgUeF1&#10;Tc43vO5Qg/p7mzc72LPH8ccfPd//k+LZM43bt9j27xPOnxYKcwQTQnAa7A6jRTCZHWajyWgymYzi&#10;PygGs8VoBeO3GhxWqH90NjNU/nqz2Wg2myxmq9Vmg/gHJn2IgZj532Ky6xElX9BeEHIzLcePGrds&#10;MkZFFP86+MDjT8R27rynVavk+vVTfX3SfTVaPx+Tny+M9zaVfILuJ1UODt42pZeggccCVkTeWrXv&#10;SaX/3satrsDlp1MQAoQAIUAIEAKEACFACFyrCNQm0V/RtdfxejcYAtrrVY0MCl/E0ilWsoRQDrVK&#10;UCkFpVpQYUMlKGUfsc0+4h1HUefiUatGVaJRFAeoDQ3rmRo1LA6sl6P2Oevtc0bT4HzjNmfadD3Y&#10;qXfKvY9l9etvHDnOvmiJIzZWSD0spJ8S8jIFbaGgM7N0tijIeGUUHKw47AZWzCVWo9Zs1CLlrtWu&#10;s7NkWLwmS4xlEy7k2M+l2k4dsh1IsK9fVRIaem7AN0eefD6l193H23Q/2bDNGd8mmZqGeZrAIrWf&#10;TqMx+qCo9T5KowZPMJROs5B9lM2xFIeyKTPlksKmgseCt0njb2jQ/FRAsz1N21+r9xzNixAgBAgB&#10;QoAQIAQIAULgCiBQm0R/ebdbjzbsVtiga4FPS63PdRDe5Kp98hFYU+NrVamtKo2sOH3kh6SdbMOI&#10;6JN+ynw/Rb6PokitLFGrjSo/kyrQqGxYomqcp2p6WnFdqn+rI9d3P3Lz/YeffPHI+5+e+e33wshw&#10;64plws5Y4dBx4US6cCZXyCwS8gyC1ixoLeI7Kw6UYotQYmU7CwxCllY4nSscO49W2tUr0iaMPPjr&#10;wN0fv7PnpecPP/TYsd53nWjdFQH+z3k3LlQ1MamaWVSNreqGFlWASemrV2owNq2vqsQHcXUw8ktm&#10;UdnEWWUzvJZ9ffQ+PgUan+L6TUpadDreqF1Ci65X4PLTKQgBQoAQIAQIAUKAECAErlUEapPor+xx&#10;X3LDXmf9u55WXZ/h2zKnQauMek0yfAIvqP0LVL4FKh9ZcfrID0k72Ua+Wl3oqynUKPMV3vle3oVe&#10;imIvTYkioFhRv9C7QZ7yugsB15+v3/Zo/bZ767eLadRuS8vO2zrfvOuuB/c9/szBN948+eUXp38c&#10;mP774NwxfxdODi6JmmKYGWmcHWWaHW2YFVkyIxyleFpYYURo7sRx6X8PS/vp+yMDPjv04XtJzz8T&#10;f/cdW7p0Wtu8+YaG18XUb7I3sEmKf5PTfs2yURQNcr0CC7zqab3qFXsH6ljxL/H2LVb4FSn9CpUY&#10;+SWzqGzirHKe2jfbL+C0j3+Kt+aEf+MT190QH9h2a4ue1+o9R/MiBAgBQoAQIAQIAUKAELgCCNQm&#10;0V97z3N729x7pPEth+t1SW3c5cT13Y5d3+l487anmrQ606S5S2lx6R7nj+caN81p0rSgSZMivDdt&#10;ltu4aVbDJucbNDnbqNnZ61qdbtYmrUXHE9d3SW3d7XDr7knXd4tv0SWmWedtzTpvbt5xS9v2Md3a&#10;xd/Uds/tHQ/c3+Poozcff+qOtGfvPvXcvaeev/fEM3cf63PHsT53Hu9zx9HHbz30UK+9d3eJ7d1m&#10;S5dmm9pdl9C25cG27Q+0arO/ZZuDrVofaH59UtMWB5q2ONqq7al2HY83b53aqHlaoxZnG7XMuO76&#10;vEZtChu2Kap3fVFAqwuBLTIaOU2zkjlyBNKatjjRqs2h1m0Tm7ZKbtUpqW2vbdf33trrkStw+ekU&#10;hAAhQAgQAoQAIUAIEALXKgK1SfSvVYxoXoQAIUAIEAKEACFACBAChMBVhwAR/dir7prRgAkBQoAQ&#10;IAQIAUKAECAECIFKESCiT0SfECAECAFCgBAgBAgBQoAQuAYRIKJ/DV7USpd3VIEQIAQIAUKAECAE&#10;CAFC4JpHgIg+EX1CgBAgBAgBQoAQIAQIAULgGkSAiP41eFGv+eUpTZAQIAQIAUKAECAECAFCoFIE&#10;iOgT0ScECAFCgBAgBAgBQoAQIASuQQSI6F+DF7XS5R1VIAQIAUKAECAECAFCgBC45hEgok9EnxAg&#10;BAgBQoAQIAQIAUKAELgGESCifw1e1Gt+eUoTJAQIAUKAECAECAFCgBCoFAEi+kT0CQFCgBAgBAgB&#10;QoAQIAQIgWsQASL61+BFrXR5RxUIAUKAECAECAFCgBAgBK55BMol+n+NiqVyzSBwzd/HNEFCgBAg&#10;BAgBQoAQIAQIAScEKrfonz2XZzYLVK4uBOhGJwQIAUKAECAECAFCgBD4jyNQCdEHyzcaHVSuUgSk&#10;m/vM6fNUCAFCgBAgBAgBQoAQIAT+UwhUQvT1ehuVqxcBIvr/qS8zTZYQIAQIAUKAECAECAE5ApUQ&#10;/ZISS8XFUoOXvOcadFPJCKWzXIFTCDV4VQp1NSps3JDEuX4dvOnPnz99Nj7owtSbMsf2rMslfer9&#10;aTHjMdo6iCENiRAgBAgBQoAQIAQIgQoQqIDox/09Ok6rNfPy6qs/okgfpY2asGd5b7XVj+sIa32o&#10;FZyiBjxfcO12++jx6Xv3Zu7fn3XoUM6RI3nHjhWkpRWdOVN8/rwuI0OXnW3IzTXm55sKC01a7dGl&#10;yy5kFTh1sm7tHlxElDr4HQDLL5h+i3nD3ULC/XW5WLfeg3FitHUQQxoSIUAIEAKEACFACBAC1Sf6&#10;hYVGXjjRB5GV9vANJ4KeeODEkZPpR06kp5w4f/jY+UPHzh1MPbf/6Nm/Js0vgUX60pe8K35k48rD&#10;KCdPplVQ1iw5gGI0Xjy105DK+1iTtYSHp6gJ0Xc6xbagifFTp8YFByeEhCSGhu6bPDl56tSDERGH&#10;o6OPTJ+eOnPmsdmzT8ybd3LBgrRFi04uWZK2bNnJVavy8/Xyftas2u1K9GGc3n9k/8IN20Lmr/5X&#10;ysxVmxIO7Eub+Yp5/d3CrvvrfsE4Mdp/ETFPLhNHFReXl3/lEv+LY3A6Nf3oEwKEACFACBAChAAQ&#10;KNeiP2JMHEp+gUEqnMXK92Dblejzag7B4RAEu8Nhtwt2u6P/z6Pz8vKcKsu74ofGD9s8eugWse3F&#10;wjpBN2LB/t++Xj30u/Xnz583mUy8ldOQyvtYE6L/f/bOA0BqYo3jc53esSKKDQt27GAvoKgoVuwN&#10;RaVcpchhr6ioID7gKEcvIiAgKOUU7GABBKQeHE3p5eqW2/cls5vNJtlksptkk9y3b+TtzU79T8pv&#10;vnwzYaxCEfTXbd4zc/HasV+tHD79jy+/XVVRWamYTFzF3n2lk+67r+i115a+8cZPb7/9y7vvLn//&#10;/T8++GDl4MFrFi4s+fvvfz77bP3nn28cMWJzQcGW0aO3FBYWjx+/ZcqUNctXisv5atbPdBzFxzog&#10;4Nc//L7jv33xTEviybv/8FFowCcjC3y+aggtTjvJ5v9C86C1CVSMRW2qKgwupfyEDHEC2yCuGv2s&#10;8N6GCqACqAAqgApQBTRAH4hTPYjpGcg7/82POMqvBsTnKN/n54LX5+/6Uv6KFSsENKe5xCXTmI/e&#10;WExBf3no89tvv/3yyy8//fTzD8uWfffddwcOHsjuNrb7w4VbtmwRStNsJE0A5U+d+yM8cOCeNmzg&#10;njas/Kfkz7Vbf/9763IIq4t/W7Xlt5Vbflm55ec/N//05+YJs5YePHhQ3lSV6uRAtmDZ+iEztt6R&#10;+/O1L35/1TPftOu26LHXV+za/a88pbjYf/87/Frz5otzc7/v2/eH/v1/HjBg+cCBf7z66so33qAZ&#10;17///sZBgzZ/9FHxxx9vHTJk29ChJZ9/vuXjj39e+L24nJkzfpCDPlimt/+3r5qbiCXmAxO37f/t&#10;FUCf4r7NA7Q2gYqxjBNVlRvc7cWJGuIEtkFcNYI+3t5QAVQAFUAFUAEm0P9vzxEaqOuO8KfwRQz6&#10;8+Z9nZv/DvAQ2N5DiF/t8fohPPjigHffe//IkSPi9OLSJKD/yO+PPLKCCw9z4WEuLOfCmiNrXu7x&#10;Vf+X5ohBX94qxRioYsrcH4GZ/vpn54rVJUCWHp/f4/FXenzllb6yCl9phe9ImffQ9NEHp43et6Vk&#10;7IyFu3btog1jrEIOZPOX/tMpb/n13WZe/8Toy55acs4Dc1vcNqvTM5/KU4qr2LX74MA6dRZ17/5d&#10;jx7Levb8uXfv5VlZf+TmruzTh2bckJ//Y1bWyn79tr355vZ33tn+3ns7339/zXPP/bigSFzOF9OX&#10;ykEf/ED8fh8LO5qXprz0iMSib0/Qp08bqEXfPDWMKplTdfJcwNwEDnEC2yBUjaCPtzdUABVABVAB&#10;VIAJ9Hf/e5gGwUdfiKFfAIL//fffxfxnxIiRH3386eTJkydNmjxhwqQJEyaOHz+hcNy4wrGFr77x&#10;zltvvT1h/AT4/Pjjj9QYLy4q5LoTtOh/svnTzxZ+9uuvv+7du3fPnj3//fcf1LJ7927we3n5pa/6&#10;vhAB+pImRfuTgj7YsTcU712z6d+N2/bCDKTK46+o8nOUX+49WuY9XOo9+MR127tevevXXwqmzBdA&#10;n7EKObHNW/znMy/kbtq0ye/3z5n3zdmPLjv+9q9P6zBMnlJcxY6dB15JS/v2sceKnnxy2VNPLX36&#10;aZp+1Usv0S8bMzODMZ99trN//38HDPhv4MDfatVaNn+JuJypU4oUQd8osoynHBWLPon8RJsDQKqY&#10;pwd68zoC9GE4BNCPZ2jizJvANtCqEfTx9oYKoAKoACqACmiB/qCf3h70085dB4VAb//iGPgO9Pz1&#10;1/OBYn0+38RJk/6O/hkydChwMzjwZGW9vH//fsgoLioE+kEf/bKyssWLFi4Yljt/2qgtWzYfOnTo&#10;4KGDBw4crKqq6v/i7LznvhJb9CVNivYnVDF57o9BhyJftddbDZRfWeUHc35phfdoufdwmffgUc+m&#10;B65Y1unCzT/88PmEOQLoM1ahSEiCy0dpuefBgcuP77zkrNsVLPriKkq273sjNfWbe+5Zct99Sx94&#10;gBbrr6hY/cQT9Pvmbt3KV6+m39fn5u7LzNx55pmrk5KWzlskLmfSxEUwiBDEhzvAUJwkZ0h2FYu+&#10;hMKjQbleWJfMCliyO8uij6CPoI83NlQAFUAFUAFUQKxAdB99HhC379ivHnjQ/xos9KWlpePGTwCO&#10;j/b5+OOPd+zY8eeff2Zm9gcLPWQUl0xB/4NXF72Xz/noe32+f//7b2rBR4GS778bkfnj0iKogu60&#10;07f7rJxus8Sgr9lImiAE+gHOrQj8drzVlZw5n3PaAcqn5vwDR6pKdu7bsGXn1h37ho3/SgB9xirU&#10;CXjI5OXnPPrLCQ+sf+z5fHlKcRVbt+15JyVlwS23LOrYcd3EiRzlV1b+ec89q++9l2Ysfvjh7Y8+&#10;WrZwIf1zd5tzd9artbZx/e/mLhSXM2Hct4qg76mqVgzAvtF+iieeFispXN2iL4Zyk0Bf19MAaK1E&#10;AUl3hD9j1jDmjOKGCdZ0+XiJH5PEPPqKQykpjbENevvLkh5BH29vqAAqgAqgAqgAE+i/M+gnCNtK&#10;9tFAXXeEP4UvQM9z5swFiztA/NjCcT9F/3z44YclJSWrV6/u3bsfBX1xaRT0B72y8O2XF/773yHY&#10;YKeisuL333/7feqbleumby564fslc8GcX1JyMK/bTAno03Ik/h6KTZ009wdu/QCY833VR0orDx6p&#10;3H+ofO/B0sVLioYN+/yjjz9ZsuS7oUOH5uTkvPrqq+8MGSeAPmMVKqA/9Zv1Fz/zxwkPFZ9182vg&#10;ySNPKW7wluL/PkhJ+frqqxe1b+8pL4fEq5988q9bbvm7Y0d/aSn8ue2uu3beffd/Ie7f2aT+7uOb&#10;bjz52CVffSsup3DMAjqOEot+Wam/vNQP/0oCaCiPNCpGUngMFn1hiCmj0wmAOJJ+Fwhenl74VfKT&#10;UI6E/sUWfYliku6oS2eqsOIBEiBbPsTiNsjbo/6rruOEsQ1CmYzisCRD0MfbGyqACqACqAAqEDvo&#10;c4gZQn/6Beh89uzZ4Glz+PDhWbNm/xX9M27cONhhExzuwXUnOuh/++6AJeCF//KLs8FFJ/PpiY91&#10;Hjhj0CP+9fmr5z7xdJfXc5/9sm/3ObndZost+kKTBHqTUz5t6sSvfuB3AeLM+VVezpwPfjtTp04b&#10;MGBAdnb2sGHD3njjjUWLFhUXF3/xxRcv5L0mAX3xdEKximigP2TiL1c+v6LlE7vPv6WPIuVLhAXQ&#10;H5qc/PUFFyy66CJa5vLLL//rqqv+btdu/bXXbr7++u033vjvzTfvveUW37at8Ou/t9303xkttpx7&#10;clEk6I8umMcO+hSkWHAqNvSPBvpyy7pkzqaYQAz6Yu4X4uXPBMSUL54MiLOI5wniEmBa4ibQVx9o&#10;zWNAPQGCPt5jUAFUABVABVABmygQ1XVHYtEHrqXEKQf9L7/88vfff4eFs0OGDJki++RP/Lv31H25&#10;U3a++eZb33//PazZ7dEjLxrovz/w23dfXvJ2v0Wv5yx4JWt+fu95fV+a+fCdOQs+e7R60xubFz2S&#10;9fRHA3rNz3teGfQpiCsiOAX9CbOXBSnf4+fM+Ycr9h4oz8zKgpW+0CTYvhO6AA5CsLfnRx991D33&#10;VTnoq1cRDfRfGf5Ts7tXtry1YO3atdHSSCz6I5OT55566rdnnEHT/3buuX+df/6aCy/cePHFxW3b&#10;7oBQq9bO2hneXbvg1wN33LT3/FNL2p4pAf2RI+Yogv7hw355AOkgkv4rBIG5o8WI0wvfJbkUS2a3&#10;6Mst9BTHxf8qwrp4wiBJIPlJcXoAkWKLvkQxuVA0gUQEIVJFHIk+4rZJRiRaIULbBMiONr7icVQZ&#10;U8ahpE2V1MXeBok46seSZt+hNLTo2+S+gs1ABVABVAAVsIkCGqC/cdNu9QD0DMbvsWMnjB8/5fXX&#10;33jnnXdl4Z333x8EoV+//pCsoKCwe/dsCvrikqnrznv53wDlv9ln0ddf/bT273VbN2/9d+fuzRs2&#10;ThlXsGxU10Dx+5sXP/XiYx/16R6xGFezkTQBlD9+1jLOls9vqcmb87k1uLA10MqVK8HnCCz6APqz&#10;Zs369NNP8/PzB37wPwH0GauIBvFtH5524h2Lru74vIpvj7iKf9bvGJeUNOfYY785/viqfdwU6+/c&#10;3L9atVp7+unrTzxxY1LSVkJ2pKfuaFiXFri3zSn7Lm29s12bhTO+Fpfzv89nKYL+nj1VkgAUJcQI&#10;3+WR8cSI80Jd7D76EoO9BPEp7stBX4hXmRKwL8+F1soVExO5RDT1P2lRNE20lPIEKjFC2wTIVh9i&#10;eb2KTRIXIm6tYssZ2yCIZtTxJm4kgr5N7ivYDFQAFUAFUAGbKBAV9N/94GcIa9Zup4H66At/Cl+A&#10;noGMC0aNgnD77Z2efSlvy7YdczcdmF9SumzVptLfpv+4auPoad8+2fu1q666+uOPPxk1anT37lkU&#10;9MWlUdB/N//bt/osfD3v2+8W/j5x9JJ+L808CN4+u3ev+mtlwdAhP417PLDr89Xf5jzV5S2x6468&#10;VYoxnEV/1tLglpoeutkOt3H+6Kk/Dh1a+OWMrwZ/PuuhzGH9xw0sLSt99stnOw25a2vJVtowxiqi&#10;cTyUsGPnf/v3H1ABfXEVq1ZvnZaUNLtu3fn16/9x++1crurqH+vVW0XIP4RsJmR7UtKOOrXK1q7h&#10;fvF69118+v6r2+y54cKvp84Rl/PZ0Bl0HCU++nv2VEoCj27BSOG7OJL+qh5Df5XhbzCXJK9ei340&#10;cI8T9Gl2eSF0DiC26KsoJlZGUT2VSMlP8oFQjBGLLG6YCPTVhljSYElpkhpFaC4dSvnxACWzt0Fy&#10;UMXZd6Fq3F7TJncXbAYqgAqgAqhAwhXQAP0//9pCg7CPvhBDv3CG+Y0bP/l02IABb774Yq/X3huy&#10;7+CRRdvLZ/1zpOg/3+Q1R+HfKXN/eLjHwOee6/7yy29AsvHjJsDu+JBRXFQQ9Ad880afb1/L+eaX&#10;pWumjft+YNb8Pf/uLinetm7tP7NmLL7zmu6/Tu0Z2Ff454I+X8/7im7CIylH0jxJFX+v37pgyY/T&#10;53xLw7SvvoGtdd78fG3OWysWLFrzaM78W5+b9+Rbrz45rVvmjy91mX7nsDnDdFWhyPFVHt+XC9f0&#10;/fSnTj2+gE1Io7G+uKm//7FxFiEQviZkIWxZs3dv0G/qo49WELKGkHWXX+Y9fFhszj9wzfkHbmn7&#10;1YSZ4nKGfDKdHfTl7Bgz6CsycTTQj+aCr+67H4/rjmQJr/BAQDyXkNTOW/Qj0FnSHUa+V2FZYZok&#10;mXGp46+kVeyQzTKdi1a1PD62yUZsoC+fpgoxaNFP+B0FG4AKoAKoACpgKwU0QP/XX9cLgWKlOAa+&#10;AwfDZjiwtyZsvAOfH1esBdB//tOfD5f7H35v6e4jgc9/OThlzrJufd8DNxiaBpbtlpeXQ0ZxUZSn&#10;3+o/79Vszjv/j183fDFxWX7vr7cVb/tn7T9//LFy/tyfH71z6CN3Zv31VZ8dG6Z36Xvvr7/9AlVL&#10;ypE0T1IFpId1w+LPkwNmvPG/Pd1eXX/7k/MeH7Ds7l5z2t/36q3/u+2RL+6/5eNr5v3wNW2YSrFy&#10;iSQov2bTnksfHNXshgknPrjum28XRwN9cTk//7z2G0Jm86C/mJBlhBz99VfFjP+ddfLe81rtv+ys&#10;A9ddeKjjZV+Oni4u5+OPpiqC/s5dpeIA3KYYI46n31Vi6DxBJY2kFse9GVddNKF3EhEU/6RFqadU&#10;TBBNYaFtAuhLWqs4LuJmqDRJ/pNKpyAxYxuEFkqko03VPN4kPaKlIejb6u6CjUEFUAFUABVIuAIa&#10;oL9s2Rr1QDlY+Py6cuPeA4ffHfHVm5/N6v3WpH4fffni69Mmz/kBQB+23JEkFpdMf1r515Yej056&#10;6bEJH39QOGbM+GHDRn744dA33xw0IP+t3j3efujW4V1uGHzb1S/d0O+O9ws/+nLK5F9+/hnYXbOR&#10;NIGkdvrn4h833tPrh1tfWH7NI1NvenJq+4eHXfPhDZf0vKj9W1cMmfYpvIuXJmOsQpHFPR5v2/uG&#10;n3jfXye0y9+wYUM00BdX8f33q/488cSvCFlAyBIe9H8l5K/k5EPjxnm2bPHt3On54489l1/y7wnN&#10;/jv9RA70Lz+bA/3bLp8+cpq4nA8HTVIE/eLiw+IAUBUthiKXOEG0GChBSCZJQ+Mltaj46Mtt+QmP&#10;gdaqiybuO00p100cr5hekkCip4rCQtsEyJa0VmiPpFWKTVKsSDyI8oaJq2Nsg+SgkogmP5aiHV3y&#10;qtF1J+H3FWwAKoAKoAKogE0U0AD9xYv/Ug8y0N8wZ/EvBVPmjpg8hwuT5gyf9BUERdAXl0zLAWoH&#10;ez9MCaJ9wOcHvPPHjR83efTIX3v2mJufD+k1G0kTKII+vIfrn03bcl758uHnR7/z6bx1/2zavn07&#10;vBMAPrCQgD554OYDWjrQBNEgHjx2fvvtt507d6r46IurWLToz4U3dJhXpw6AfhEhP1LQJ2QtIZtg&#10;WyFYiZuRtqtx/TDoX9b6wLXnb7zjlhkzisTlvP/uBEXQ37h5f7xh0/6NkqCrzE37HWfRj1cxuT5y&#10;DWlMKCWgrb5KQdXJcwFz4V99GTXbxj64RrUhhqMrVDWCvk3uLtgMVAAVQAVQgYQrEBX03/vwZwjz&#10;v16hHiT0DNwMO+UD0Uo+4Ldz9OhRSWJxyYoUHi0SEHzS+PGv33ff9wsXHjlyRLORNIGuKlSaqlKd&#10;Csdr/iQpdszo2T+2b7/uwQf/vvfef+69d+O99xbfey+sid5977177713/4MPHHjs4UPPPHH4xWcP&#10;Z3Y/2qfn1o63vNXvna/n/SYu5523Cuk4io8zoMA16/5LeHCcRd96xQD09VYqgL7ejAamT2Ab0HUn&#10;4XcUbAAqgAqgAqiArRTQAP3Zs35WD/HQs7hkveWAr//+/fvBnA8PATQbSRPorUKcnrEKTZpXSSCv&#10;onDsvIH5H+bmvKEZ+vR5+9NPJ3454wdJIW++PloR9Ff8XpLw4DiLfsIVY2mAANksiU1Kk8A2IOjb&#10;6u6CjUEFUAFUABVIuAIaoD992jIMzlXg9VcLFEH/p182JzyILfp0F0t7/kuXB0BrE64YSwMEyGZJ&#10;bFKaBLYBQT/hdxRsACqACqACqICtFNAA/SGfzJo4fgkGhyrwSv4IRdBfsuQfLhTxgX63PDjOdSfh&#10;irGMkQDZCRziBLYBQd9WdxdsDCqACqACqEDCFYgO+h/98h4fgPXHjPoGg+MUGDBgKB1BCPQ4A7a2&#10;VUj4XjrsDbCVbtgYVAAVQAVQAVQAFUAFVBSAfSno1hTaoA+YCMiIwXEKCJQvBv14VhEYm5cdsm2S&#10;0tjuY2moACqACqACqAAqgAqYoQBMAP76o0gD9N//6BcMrlFAsOjD8WQTbsZmoAKoACqACqACqAAq&#10;gAoYqwCQHoJ+jZvDIOgbexZhaagAKoAKoAKoACqACthQAQT9Gkf58FwCQd+GpyI2CRVABVABVAAV&#10;QAVQAWMVQNBH0Of2i8SACqACqAAqgAqgAqgAKuAyBZhBf/Cv72NwiwJo0XfZaYzdQQVQAVQAFUAF&#10;UAFUQK4Agn5NnMAg6OO1ABVABVABVAAVQAVQAdcrwAr6gz7+FYNrFEDQd/2JjR1EBVABVAAVQAVQ&#10;AVQAQb8mTmAQ9PHMRwVQAVQAFUAFUAFUwPUKIOgj6ONKXFQAFUAFUAFUABVABVABFypgFugT8rs4&#10;6HV6gbx6s2B6dgXQou/6GTx2EBVABVABVAAVQAVQAVbQ/+Dj33QFIHVxesmfuorCxIYrgKCPZz4q&#10;gAqgAqgAKoAKoAKuV8Ai0AdURdY3nNdjLhBB3/UnNnYQFUAFUAFUABVABVABZtD/5LcP9AQO6yPT&#10;i2MErx6aRvKTPIamFxcoKUFX2zAxgj6e+agAKoAKoAKoACqACrhegXhBv2hBkTgIDK0C+ppYLwZ9&#10;eWLFiYFQr6Q9NfNPzZkMgr7rT2zsICqACqACqAAqgAqgAnGBPsVoRazUBfoCuwu55F8k5nyVGYUm&#10;5ro7gcqgCB1H0MczHxVABVABVAAVQAVQAdcrEDvoqwOlOuiLN+QRe+8o8r3cS0eypY+7wT2G3mmy&#10;PoK+609s7KCxCvzvfzsJ+W7QoBJji8XSUIGapgCcRHAqwQlV0zqO/UUFEqUAK+h/+OlySQCalEcK&#10;McDikl+FGPlPkJJGsqQRJ1NpQA3/SX10EPQTdb7VqHrhdi4Pzz23fuLEf/fv97BLIRTCnsWMlJ06&#10;rYKWbNlSbnjhNumg4f2Kv8BEKZOoejUVM6NhVpYJpw9UB6eSZk8tSGBGx1WaDRc9uPTRywj8C1Od&#10;XbsqJekXLjwAV0hIAP/Cd3lpKgkUr7c00gIxsQo7K2AR6IvhXtd3xcTRSqjhcC/uPoK+nc+6GtI2&#10;lRsP3OfYWd/i+3G00Vm7ttQko75NOmjDwzJRyiSqXs0hMKNhVpZJzflwKmn21IIEZnQ8WrOB6Sni&#10;iwPEiFkfpgGSBBAjLlA9AYK+BceMQ6swEfTFDjZy6z79VRyvMgFQTCyPRNAXFEDQd+gJ6aZmq9x4&#10;4CfJPUyl41bejxOiv+s7mBBV46m0Ro2IGZ01o8x4BlQxr5WNpL5/EKid/ocfDtE/BRcm+qxDiBHS&#10;C48QNRNI+vj770fENRquHhboIAXMAn1k7sQqgKDvoJPQrU1VvI/OmrWXxosf38M9TLixwU/9+28R&#10;2/wk5Qh/gjGM5oKi4K4GMkI5kJfGSB58M1YB5VDDG5QjjIv683RoKrVTCvdpTfce4Qk+fXyvKJSB&#10;lZqhGBVH3BF4RCPviLrsUIK6etGGXly13MnB8BFRHCB1TIxNcyoIPYblJwL8Kq/U8M7SkdX0IZFc&#10;teI/pKFAOPuEvsOpIT+PWBxX2C8LimMkMUAIaWK4MoglgksE9ckRIiVDKVjraa8FrBfao5lAXJ1w&#10;VcG1EG69verqF4K+dO1BYgHdqNoR9HWdBpjYDAWikZAknrrEyANldzncCCklj8Llz7XBbEZLYK9C&#10;KFNYdysvVjwHECxzkvarOCcIKCNMeORCGVupGYqBqpKOUI6hgVF2TfWigb7cC0KY12mWKT/UNUck&#10;HtBnP0rp7EV+IsDcOBodmtFZxWaIj/kYBGQpU7HvYtZXPyliOMijZRF3Vp6G8cqgeUWVHFTCQSgZ&#10;a6ExmgnENdKT0SZrITSlwARmK4Cgj6DPkRAGVMBwBRTxSG7Rp/ckAcoFWxTEq4M+NVYJT6ihEBoj&#10;0I9QAnsVwm2VLiEQCqewBTRJOyVgpYBx1NdWmFEIVUtUFUqAimgVYsqkiQ2vVBgIAxUTRKaKQV/k&#10;HdGUXVO9aKAvqCfAnyC4ZpkxjEg8oM+uuWDEpb0TSyrwrqQlZnRW8/CLQUDNMoUEkpEVzkfNEmI4&#10;yIUscpgWTnB5GsYrg/rlVHwdULzKQWS0gz/arE+IF66xgq3E8Gs7FugsBVhB/6MhyyUBbMbySIyx&#10;iQLqo4O77jjrLHVoaxXt9EKk3EcfWBnuf3JejHbDE9axCQnkMRLpNKuQWOIFnxzJzVUgA6FqaDnL&#10;8mKhd0JF4qcNtBbDK1XRJ2bFhEaqdEQQTVP2aOpFG3qxoTdaGgNHJB7QZz9KBe81uaSCA4YFndU8&#10;/CTnlCGHtFCpMLJwNkGk8Kdmq2I4yIUscsHlJ7jeK4PKRVvsrRftuWXMoC940EWzNTj0boLNjkcB&#10;BH3pBMYmpB5nMxD04zkrMK8hCqiAvsQTQOybK86laOuSUxdLjK4q5DYzeV8kUE4TQL+ERxOKGrIg&#10;o4puRlVqkmLyYtVlF69tUFRP06gp5yHNMiXjomtExHkVM6pYWzU1F8zz8loEHwxJIaZ2NtoxH4+A&#10;0cpUF1M8yuwlaAoe89CztCfaJVS8/Y6ij1C0Q0izOzQjmvMNuXm5rBDjQf+VUd9gsFgBvc9b0KLv&#10;stPYnt1RBFa4t0ls+cJTbKAZuEvJF6dq0p7mLVBvFeygD62VeHhDY6Aj0Xz0dbFFNKaJv1KTFJMU&#10;qym7Zkc0h14O+pplxsOppoK+rmODtsTUziLoy48u9itDtGuysJRFsrem5impmYDWqDhdtOcNAltl&#10;mQKsoD94yApJAJuxPBJigHGhUPzErMDgj0fPm7dk7lwIi8VhTuhP+mXOnMUffFgwd/4SEJx9dGhK&#10;BH3LTrCaXJGmlY6KI9z5ormRaNKe5i1QbxUqdlnFAQUHA5iiiFejRntuHgPMRTuE4qnUJMUkxWrK&#10;Trum0hHNoY+GYvGIIy+TZdQ05w+amsdg0dcUULNVjJ1VuY6xiKN5KTAjgabg8bRcs8GKigneWRLK&#10;h8Saa201E0Ahgh8gbrZTk++88r4j6McM5KZkHPrZuLVrNzIWDSkhPYI+ntL2VIDxXihJJt+lUZP2&#10;9N7RNasQ9BRcI+TvsFTUPNpemfICWXz0japUUx9N2pMrxuKjrzmyEg1jeJgTDfSFkg0ZEbmAmsXG&#10;oHkMPvqaAkoSsIya3mPekDLlhUTz0Y92UsQguJBFfjIKW+tEu4jpVQkGQli/Lqd8+FVz90zNBFCI&#10;8AxN3YHQnvcLbJV5CiDoM0K1RckA3HXVhKBv3rmBJcepACPoC3ZfenMSb6hPGxA/6OutQui4sNcH&#10;tZAJBjOBA4SSKSsIG6dEs+iLN6uR7KwC3aT1Gl5pDAykqRj7rjtQe7SR1VRPc+jlh4dmmZKjmmVE&#10;BGMq9TpT3GJIUmwMmgtHF/uuO2Z0VvPwi0FAzTKj7bojnEeaJcQguJBFvgWWAMrRLmKa7ZGoJJ4q&#10;K1K45vuwNBNAjfI1zXFewzG7OxRgBv2hKwZHBs51RxYJMei6o4vUJYkp6Ht9PpYAKYOgzzw6dMjQ&#10;dccdZ6/Ne8EI+oIVSkgv2TRQk/Y07/F6qxALq+iCL5gVhbuv0Ab6Jc599I2tVFMfOS5rKgZZJI2U&#10;b5ekWYimeppDL2+5Zpnys0bSEfHO9zSxSkeE6Vn8oA8lKO4lL17TIhHEjM7KRxYqVTRCC13WFJCl&#10;TPEMX25r1ywhhoNcfsGhMeprZKP1Wl0lxZGl1QkFytNIljNpJkAHfZvfExPVPAT9eLDc+LwI+ok6&#10;E7BewxVgBH0KUtQ2Sd9yKli/qB1dk/ZY7vG6qpBIId70k77LVpyAvolTuMUqvtFTUqBww1Z/M67A&#10;T3FWyqKPPI26YrRHQkcokcRQiLp6mkOvWKkZIyKoAQMNnVV8DbB4lGPTHEoQ71MEB4Bkxigv1ozO&#10;0lNS5fCTXyviP6TllSq+GTdaq2IQXMhCNaR/RnszruLlkV0l+SveFC+PMNy0JWCbV9wFXz0B+yXX&#10;8Ks9FmhnBcwFfaL0MZaOxTUYW3JCSqOgX1pawRLQom/nUwvbhgrUNAUoZ+AG3jVt3LG/qAAqYGcF&#10;WEH/489+lwRw3ZFHQozYdQco3FRcNrt8UxuvWDgF/X37DrMEAfTZR4emRNcdO5+T2DZUwP4KCLZD&#10;wewq+LfIX4Vm/+5gC1EBVAAVcKsCDgZ991E+BXcEfbeebNgvVMA1Cgjv5RGIn34BFwWWNwS7Rgfs&#10;CCqACqACNlcgYaAvxnThO/0i/pN65siN3xY4BVlvzhdAf/v2vTRc27698F0egxZ9m59d2DxUwMUK&#10;wOYh4jezgscOdV53cZexa6gAKoAKOE4B00FfTuQUoKOBvgT65YkF/naxRX/9hh0QgPJpoH/KYxD0&#10;HXe+YYNRAVQAFUAFUAFUABWwTAHTQT+aXVzFoq8yExBTfrQpREIs8UZVSl13FMlezv0I+padJ1gR&#10;KoAKoAKoACqACqACjlPAqaAveSZgFGcnvBwK+itXbRWCwPf0i/gnBH3HnW/YYFQAFUAFUAFUABVA&#10;BSxTgBX0Pxn2hyTArjvySIhh3HUnTot+zQF9IHuB9cWUD98F0GcfHZoSd92x7ATDilABVAAVQAVQ&#10;AVQAFUiUAg4GfVeyPrXor/h9oyQA68sjEfQTddpgvagAKoAKoAKoACqACthfAVbQ//TzPyQBLPry&#10;SIiRWPRVPOnl77qSrK8VEqh41LjyhVnLV2xgCQLos48OTYkWffufmdhCVAAVQAVQAVQAFUAF4lTA&#10;XNBPuMu74xpALfoslA9pEPTjPPoxOyqACqACqAAqgAqgAi5WAEHfXnMBBH0Xn2zYNVQAFUAFUAFU&#10;ABVABaxUAEEfQb/aygMO60IFUAFUABVABVABVAAVsEYBBH0EfQR9VAAVQAVQAVQAFUAFUAEXKoCg&#10;j6DvwsPamlky1oIKoAKoACqACqACqICdFWAF/SH/+1MSYNcdeSTEiHfdsRdEO6E14KO/ecs24c24&#10;6l8gJaQHwdlHh6bEXXfsfE5i21ABVAAVQAVQAVQAFTBEAQR9e+H/vv2lgz4YPmr0dJbw/qDhc+cv&#10;QdA35EzAQhykACHfyYNR7YeSoxUlVCpOoJheHElzQRbhS2xNFcpUaaG4FpXq1EvQ1Tx5UaaOjq62&#10;WZw4mqrsarOnjLNrth21eM4R+QlimZ5xDgdmRwVMVcAU0Af0xGClAmjRN/UkwcLtpoCp928WXJNw&#10;vIo+jHTOojBLUSxpWOpiT6M+L2IvR3PuFFtRJuVSBOXY6jL1YFaZssbwk3oH4+9I/CXQFlp/FsQ2&#10;9JgLFbBGAeNBX9GfByMtViCaYxW67lhzXmEtpipgFBAoNlLTQq8LJgxkDpaiWNIYOzQI+nHqaerB&#10;HAPNx9yemDMKjYy/BF3nZpwDh9lRAacogKAvXXtgMZGbVB2CvlPOQGxnDAowwqWEesV/qngIMIK+&#10;hE4kBdJCaKQ4COZGxsYIhYjtlOKqxfUqViduhpyohHYKhCRXRiiWfV4k4a1oDZZ0SiKaSi7FTkma&#10;p9hseWQMCigWEu0AkPdRccjkignJFCdv4qOUsadifRjPoGhHhaT2aMeYrmNJ0guVkZKcO9GOanXl&#10;VQ74GK5ImAUVsLMCCPoI+rjrDirgMAXkRKsOQxK0kpOBJgOpg5G8dvUYTXRTZBdJG+SwJSYbTUHE&#10;oKNImSqRmnIpgr56gxUbrzgTiBYZrVWaUmgmUEFJlRaqHAOanVVk2fgFVD/y7TNq0XqqLgvLaaip&#10;vJ1xDduGCsSmACvoDx3+lySAzVgeiTE2UUB9dHDXndjOFsxlEwUY7ZGaPK1YDnskCx8z0p6EFxWB&#10;jKXXil1W4VRFoooGQ4qjz9IqFqFYCEy9d4zTD0ljorWfUUldUxHNQ8uoKYfKoCjSvIp08c8u4hw1&#10;9rM4HtC3yZUNm4EKmKEAgr50AmMTUo+zGQj6ZpwtWKZNFGCES3ZE0GTEmGvUBH1IIAS5vNFAXMA1&#10;Sd5oXdabTFIvzZ4o0FeUSEW0aLMmGh9NCk1Jox0k4jJZDjmJmHGStGLt4p46dNTUR0pdNMWTLoaj&#10;yCaXO2wGKhCnAgj6CPoOc9uI84jH7C5QIGbsjmZ/jQH01ZFOr3Ex2qCogL5e1hH3XZNH2emQcSxi&#10;tnyrlK9inFbMxY7UilqpgL7eGVq08hkPKs3mxXA8C1kk0rGLpnKsqusjr5q9UvWjWlFP9mPbBZdK&#10;7AIqAAog6CPoI+ijAg5TgBEuNXFWEwdZ2E4vcEfjIc3GRCMwsYVYfYKh8qsuENfkSEUEZ6c3TYk0&#10;mVJzUDSRWjOBIhnHkCv+pjKCsoNGTSwj+1msfvDHoBIyIirgDgVYQf+zEX9JAjiHyCMxxiYKqI8O&#10;+ui74+ytsb2gaCsJ4hu58FM04hTDsURG9VmEPKMmqEnaIOd1lcZQ/pZ0R9JTdaOmUIJmMnFdEiiM&#10;WS65tooCysdLoqpKrmhngaJoQjmK+KiolaIskvbI61KZqyjmlR+o8qZGOxhUehrtYFY/yBM1avJB&#10;VzxoNSel0eYGMRxFNfYaix13kwJxgT6yvk2wXj4HQ9B301mKfbFSARUGsrIZTqkL5TJ7pMxQ2Iwy&#10;zdYBy0cFUIHYFGAH/ZWfjZAGoEkeKBV+wshEKcAyKGjRj+1swVw1QQFkIF2jjHLpkiuGxGYobEaZ&#10;MXQNs6ACqIAFCsQF+sCyFCsx2EoBzTkGgr4FpxZWgQqgAqhA/AoglMevIZaACtRkBeIFfU2mxAQ2&#10;VABBvyaf89h3VAAVQAVQAVQAFaghCiDo10S/IwT9GnJ6YzdRAVQAFUAFUAFUoCYrwAr6w0auxOAa&#10;BRD0a/I5j31HBVABVAAVQAVQgRqiAIJ+TZzAIOjXkNMbu4kKoAKoACqACqACNVkBBH0EfYe9LKkm&#10;n67Yd1QAFUAFUAFUABVABdgVYAb9gpXDMLhFAbTos58hmBIVQAVQAVQAFUAFUAGHKoCgXxMnMAj6&#10;Dj1dsdmoACqACqACqAAqgAqwK4Cgj6CPrjuoACqACqACqAAqgAqgAi5UgBX0Py9YhcE1CqBFn30q&#10;jClRAVQAFUAFUAFUABVwqAII+jVxAoOg79DTFZuNCqACqAAqgAqgAqgAuwII+gj6LnxQxX4CYEpU&#10;ABVABVABVAAVQAXcqgAz6I9a9TkGtyiAFn23ns/YL1QAFUAFUAFUABVABQQFzAJ9Qn43fGIglBln&#10;4XFmN7xf1heIoI+XAFQAFUAFUAFUABVABVyvACvo/2/0al0BYFpXepbE8ZQZT16WtjkrDYK+609s&#10;7CAqgAqgAqgAKoAKoAII+vomMM4C+mitRdDHMx8VQAVQAVQAFUAFUAHXK2A16INlnQYxgzJGCrnE&#10;2VnyStKoZ6e/yhvpDsSnvUDQd/2JjR1EBVABVAAVQAVQAVQgXtAvWlAkDgINK7rKSAibJo4hMhrx&#10;x1yguBlixJf0QtJZO/+pPi1B0MczHxVABVABVAAVQAVQAdcrwAr6w0evlgdKuoo/ASLL48WRwnfF&#10;lOK88pTx5IWSFbOrRyr20baRKuNC24yg7/oTGzuICqACqAAqgAqgAqhA7KCvTpPxg77gb6MC+pTa&#10;aZDMDSTxmnMMN4E+SKE+Ogj6eOajAqgAKoAKoAKoACrgegWYQX/M38MjA2fLl0UKMRw3y34VRwrf&#10;Y0ipnkWzFsWq1SNVemrbn1QGCEHf9Sc2dhAVQAVQAVQAFUAFUAF7gb6ctoPWen7OoPirfGohThYD&#10;0yvOE2xL8yoNQ9DH0xsVQAVQAVQAFUAFUIGarICJoC/2vZHAt8QkH3azET0EEBBfk+/FkwEKvop5&#10;o0G/JDuCfk0+H7DvqAAqgAqgAqgAKoAKuEYBs0DfiSZwl7UZLfquOUuxI6gAKoAKoAKoACqACsSg&#10;ACvojxjztyQAR8ojMcY+CqgMEProx3CqYBZUABVABVABVAAVQAWcpQCCvnQCYx9Sj7MlCPrOOhWx&#10;tagAKoAKoAKoACqAChirADPoj10zIjJwHCmLxBj7KKAyQGjRN/YswtJQAVQAFUAFUAFUABWwoQII&#10;+tIJjH1IPc6WIOjb8HzDJqECqAAqgAqgAqgAKmCZAgj6CPrVlh1tWBEqgAqgAqgAKoAKoAKogGUK&#10;GA/6r4z6BoPFCija/tGib9lZhBWhAqgAKoAKoAKoACpgQwVYQX9k4RpJAI6UR0IMMC4Uip+YFRj8&#10;8eh585bMnQthsTjMCf1Jv8yZs/iDDwvmzl8CgisORLQBgsToo2/DUxGbhAqgAqgAKoAKoAKogLEK&#10;IOjHDOSmZBz62bi1azcyFg0pIT2CvrGnBJaGCqACqAAqgAqgAqiAOxRgBf2CwjWSAAZjeSTEoEWf&#10;EdMVkwG468pOQV9xIKINECRGi747zl7sBSqACqACqAAqgAqgAioKIOjr4mrTE1PQ9/p8LAFSIujj&#10;6Y0KoAKoACqACqACqAAqoKgAgr7p7K6rAgR9PFFRAVQAFUAFUAFUABVABQxRwFzQJ7KPnHohiToK&#10;ayZgJGmjymGsLrZkFPRLSytYAlr0DTkHsBBUABVABVABVAAVQAVcqQAz6I9bWxAZOBdwWSTEiH30&#10;5WwtibESvq2sKzbKp+AO/+7bd5glhEFfaSCiDRCMEfrou/Jkxk6hAqgAKoAKoAKoACogViDBoB8z&#10;EMeQEUFfmJgh6ONVABVABVABVAAVQAVQAdcrkEjQF/x6xNROIyFG4HIxoMuzCInlzwqEomj5DgL9&#10;7dv30nBt+/bCd3kMWvRdf35iB1EBVAAVQAVQAVQAFYhZAVbQHzV+rSSAZ4g8EmIYXXck+C5hcTGj&#10;RyN+IYs8gXrhMTwNsCwLdd1Zv2EHBKB8Guif8hgB9BUHItoAQWK06Md8wmBGVAAVQAVQAVQAFUAF&#10;nKKA6aAvWY4rELMmi8eA74o2e8V5gmXgrrciMehLyF7O/Qj6TjnNsJ2oACqACqACqAAqgApYr4Dp&#10;oK9I9tSRRvyRe9fECfrqhevlb8vSU9BfuWqrEAS+p1/EPyHoW3/CYI2oACqACqACqAAqgAo4RQF2&#10;0F83anxE4D1DpJEQo+K6o2jFlzjoyycGmq47Klmi+fpbBu56K5KDPpC9wPpiyofvItBXGIhoAwRj&#10;hK47Tjk/sZ2oACqACqACqAAqgArErIAtQF/ReB+PRV+c14muOyt+3ygJwPrySAT9mI97zIgKoAKo&#10;ACqACqACqIDrFbAU9MX2dbH3jsSoH8OuO4qePyrl6DW0W5aeWvSXr9jAEhD0XX9+YgdRAVQAFUAF&#10;UAFUABWIWQFW0B89YZ0kgGeIPBJixK478fCxI3bDjKeDinljA33FgYg2QJAYXXdiPmEwIyqACqAC&#10;qAAqgAqgAk5RwF6gr+nEbzhY261ABH2nnDnYTlQAFUAFUAFUABVABWyugL1AP5o/j91w3Lz2IOjb&#10;/ITB5qECqAAqgAqgAqgAKuAUBVhBf8zEfyQBPEPkkRBjlOuOeTBt55JjA33FgYg2QJAYXXeccn5i&#10;O1EBVAAVQAVQAVQAFYhZAQR9e2E/gn7MhzJmRAVQAVQAFUAFUAFUABUQK4CgbzvQ37xlG7wTlyVA&#10;SpgYwCMUtOjjWY0KoAKoACqACqACqAAqIFEAQd9eoL9vf+mgD4aPGj2dJbw/aPjc+UsQ9PGsRgVQ&#10;AVQAFUAFUAFUABWQK2AK6AN6YrBSAbTo47mNCqACqAAqgAqgAqgAKhCjRX/spH8kAdZ6yiMxxj4K&#10;qAwQLsbFCwEqgAqgAqgAKoAKoAKuV4DVoo+gbx+CZ2wJgr7rz17sICqACqACqAAqgAqgAioKIOhL&#10;n1QwYrT9kyHo45mPCqACqAAqgAqgAqhATVYAQR9Bv7omnwDYd1QAFUAFUAFUABVABdyqADvorx87&#10;KSLwBmNpJMbYRwGVAUIffbeez9gvVAAVQAVQAVQAFUAFBAUQ9F07V0HQx/McFUAFUAFUABVABVCB&#10;mqwAK+gXTl4vCcCREOTxGGMHBdRHBy36Nfmcx76jAqgAKoAKoAKoQA1RIHbQB5xF1rcD08cwB0PQ&#10;ryGnN3YTFUAFUAFUABVABWqyAnGBvsD6lPgx2EcB9RkIgn5NPuex76gAKoAKoAKoACpQQxSIF/Tt&#10;adLGViHo15ATGLuJCqACqAAqgAqgAqhANAWYQX/KhkIMblEALfp4RUAFUAFUABVABVABVMD1CiDo&#10;18QJDIK+609s7CAqgAqgAqgAKoAKoAKsoD9uygYMrlEAQR/PfFQAFUAFUAFUABVABVyvAIJ+TZzA&#10;IOi7/sTGDqICqAAqgAqgAqgAKoCgj6BfjacBKoAKoAKoACqACqACqID7FEDQR9BH0EcFUAFUABVA&#10;BVABVAAVcKECrKA/fupGDK5RAF133Ddlxx6hAqgAKoAKoAKoACogUQBBvyZOYBD08UKACqACqAAq&#10;gAqgAqiA6xVA0EfQd+GDKteft9hBVAAVQAVQAVQAFUAFNBVgBv1pG8djcIsCaNHXPDEwASqACqAC&#10;qAAqgAqgAk5XAEG/Jk5gEPSdft5i+1EBVAAVQAVQAVQAFdBUAEEfQR9dd1ABVAAVQAVQAVQAFUAF&#10;XKgAK+hPmLZRVyDkd0mQZ4cEimVGi2cvQVdTa2BitOhrzoAxASqACqACqAAqgAqgAk5XwETQlwC0&#10;BN/ZaV4FxA0pBEHf6Qcxth8VsI8CcEnFjz0VOLljPgZUABVABQxUwD63HpWWJAz0DcFrBP3YZESL&#10;viNOTmykExWwJ+Niq0ABA+/uWBQqgAqgAqCAI25SzKA/fdMEPYFD8Mj04hjBq0dIQ38V/0t/kqcU&#10;IoX0Kil1tbnmJEbQd8TJiY10ogKI1LZVALkEFUAFUAFjFXDETSpe0C9aUCQOEnAXo7MA+hLiF2O6&#10;8F3yRcz04nLUy6SFSFpYE/7UnLEg6Dvi5MRGOlEB22IuNky4wR9x4wd658ZucX2iA+fW3mG/HKeA&#10;+EriiJtUXKBPoVkRKxUW44YM/NFAXz5JiDOlJu+6MoHKoAj9RdB3xMmJjXSiAsjTtlUAQd9xREUb&#10;jKDv0IFza7NdC/oTp2+SBAqU8ngaA4yu8pN4GiBPL+QVF6IZKS8zWgNcH68+NNB9BH0nEiS22REK&#10;2BZzsWEI+g4FL9uA/tbhL+a3fP8PiYwL3leItEDqtZOHdJ681YKKYqxiw6LOHacsiDFzZDYoSia7&#10;IQXHVkjNAn0VYlYHfXlGXUwvZFekf9dzPEsHVeZgCPqO4EVspEMVQJ62rQII+rFhTcJz2Qb0jxz5&#10;fkpLKbz+0adjfp/vdYpkAARDvQZhtM62B5Mb0AUdFcNsSrfIOorXlxRBP2j4ZwR9TTu9OtOrZ2cB&#10;YremQdB3KCZis52ugG0xFxuGoK8PZ2yT2kagf0SG9QrozyBc3JSceHN+3F1gkEmUBHR+cdFafXnM&#10;Su1a0J/0xWZJAJSURwoxgODqv1JPG8X0knhJSsgi9tIRlyBPqdIGd/+kPjrouuN0msT221YB5Gnb&#10;KoCgbxb4mFyunUD/iMRRB/4M+89w7MutG27ZccjwDbwoPA0PnzyEdiGUkpsthJPJc/FZAeWFI1Zm&#10;zAYnolAVVHzWqmUuMaGXS4SrYCoqsgtQ6vdThNYGvZuEmYCyCFGaHbXjUGNkl00+6lSKR9CXzgfc&#10;zdO27R2Cvm1BEBvmbgVsi7nYMAT9xKFRXDXbCvQjvXfE9Cn6Lpj5eWgO8r3Y9h82hyvlCs0Qgg7u&#10;8ocGUmu6nqrDQyF6OqHeHsVeRLRBVBTXWp7II0BfSQTu8UiI3SMUC7kkRXScWyBhE+8dBH0EfVso&#10;gKDvbprE3tlWAeRp2yqAoB8Xbicus71A/4iIOMX+JBG+JaE0HOxGWPeD7C5AsGKuIOhHN2BL0F9X&#10;1cI4KjrDsBcV1XUnhO8RoK8kgmZdkYdcxMOTxB2NULN7QX/G5kmRgUNJWSTG2EQB9dFB1x3bYiI2&#10;zOkK2BZzsWEI+gmlo9grtxnoc0411DslAj1Fviu0wZz5WUzDit8Vc0V644h8fkIaShhdV9WhMrhe&#10;yL3e2YuSgH7I4SfSJYm3zUcTIVrfRUWJtxVC0I/55si6j76cXxH0bcL0is1A0I/5lMCMqEA8CiBP&#10;21YBBP3YWTuhOe0G+kFylZCuooGcAfS115iKHwuE5wCiLXd0Va3Doh9KqtgLaaTw/EHRoh9qrTiX&#10;5vrayI4j6Md8Y0LQlz6psDO+s7cNQT/mUwIzogLxKGBbzMWGIegnFNdjr9x2oM9773R+MWjXD3VM&#10;yV9fDfQpGUfx8o+WURH0FQtRL4ErR+KjH709UUFf5mHPP+VQ8tFXAn19zUYf/eqYb0ysoD95xhZJ&#10;AJSUR2KMTRRQHx103Yn5hMGMqIC6AsjTtlUAQT921k5oTvuBfnCTGenaUJHPSfCnqLTNYavIvYf7&#10;HvxT5FqjuutO5MpUHVWLxlKeK+hpE9ke5V6IusDPfEI7C/0RXDUb4aOvCPrhzYLEfY+y3RDuuoOg&#10;L5uH2AS4E9UMBH3kUVQgIQrYFnOxYQj6CcX12Cu3I+jH3htjciZ+H31j+sFciqafD3NJ8Sd07WLc&#10;yV9ukQQOJWWRGGMTBdRHBy36CUFArLQmKIA8bVsFEPTjR5yElICgryR7ot+Ma+2hgG/Gjefuyey6&#10;wwD6r4z6BkNCFNA7DUPQj+ecwbyogIoCtsVcbBiCvrVsZlhtCPqKUtYgoz54AdnmtbgwFjXaog+M&#10;i/eS+BUY/PHoefOWzJ0LYbE4zAn9Sb/MmbP4gw8L5s5fArIj6CN6ogI2USD+KwCWYJICCPqGobe1&#10;BSHoW6s31qahAIK+SZfomlLs0M/GrV27kbG3kBLSI+jbhPCwGagAKMB48mIy6xXQBn3R2kSauGVH&#10;0SaG8rt/1HcGxYFKwotFdZYBrdXIIeuddgdj7rKhyiDo6zwWMLm5CrgW9KfMLJYE8AKXxKBFP/5b&#10;F4C7rkIo6LOMjjgNuu4gkqICJimg6/zFxFYqwAb6EWSv/FIhgSIMxdkwmwDr8+9j0vVhA33VeQtL&#10;fepdNkcQBH2WkcE0limAoG/ldduFdVHQ9/p8LAFSIujHj2vrSo7M/XVX7xEraVj8138le8riL1Yo&#10;QShZpUwhTbQvBrYHizJVARdeldzSpRhAP3KbcxlImMO1sfEKgn5sumEuVECvAq4F/akziyUBLPqS&#10;GLTox39DjA30WUZHnAYt+gLqiRFfDNnLNxwwCgcTAvo/rNlnVPuxHF0KxH8RwBJMUiAu0P9+ipA9&#10;bG6P3Cl8+OQhwm7owl7g4a3W5SVwSwyn9HlR5CAU8q4JvnKIB5Ao24pL4SR20I+YroheS6TUGIWX&#10;woazcy9g4t2Bhgz/flFnwespejmCYp0nb1WBLbTo6yVRTG+qAgj6wUs0kX3k125IonhBjxbPXoJJ&#10;9wkLiqWgX1pawRIEiz6Cvi4UExIDzauY0o2y61sM+rv3V4yYvwUqjU0TzBWnAhZcJbCK2BSIAfRD&#10;rjuid4iKfegjQD8/SKs80AvfWwZ3C1EqgSdg0UuXRK8E4mrh3WzEFC5EKlEMG+gH32oUOWmJhHvl&#10;Bke+8Ejtha+SZks6Li5HpJLqWggEfVOxFQvXqwCCfhj0JddiCb6z07zKNd2QQmK7Z5iUi4L+vn2H&#10;WQKCfpxMRoEYAnjv0KJKy73gukMjwdgfZ/k0uy7Qj79GlurirwVLiKaASVcGLDZ+BdhAPwKFlRbj&#10;inA8AvSHDN/AAwMXKf4ud4sPlSBOCRkjXgkUgm9JmuhIwgb6yj763HyGXxUQ3rExwswv6zI76KuV&#10;o65SuKvCwOEXVCDhCsBxKW6DI26FcPH8ZGTBX38Ubd9eDA4d3boNnDJ1odfnhy8E/oNv8Dd8YbEZ&#10;i1135AhuBpSbUWb8t5N4SkDQt/K0UWRiYH1JfDR0VoyHOcPUpdvhJ5hFUP8fFvJmSUOV2XuoEtxy&#10;hCnoSwS/AADeN0lEQVQK1AW1HDrqkUwq2Au0UvCaUFc8pz/mNVUBNtCPslxVtGVN2K8m0nWHM8BL&#10;bPBSIA7OIoIlSFz8Rb49ggtQqMBgRhUXl3hAn5uccIZ8mF2E4Ftx1iH0jh301cuRKxblYYV27/Ra&#10;Ze2R3q39ojRsD42Nb4V7LfqziqdGBs5HPzKGHfQFvx7hsk6RXfwv/UmeUogU0qukNPW2YUbhFPS3&#10;b99Lw7Xt2wvf5TFhiz7D6IgHC330KXEKDvpgxQePl2gYyg76wtMAIYt4DYAK5jJyOXgTRfM1ggmA&#10;eFLBWGBNIG+L+2jGZQHLNESB2EE/wqwezaIf6dwiQVjFEmSgH/LziYImqtZ9ba5SXTq84H3esV54&#10;LZEVFn0lxRD0jefSxJSofUAmpl0G1Iqgr+26IzbDC98p0AvILvkiZnr1LBL6N+T2YGUhFPTXb9gB&#10;ASifBvqnPAZBP06GA7iXcDOQ+uZdpWDUF5fMCPoChYO5nWI3/CuY3tWd5tV33REaQ58VQKDlQ4DW&#10;ShyNEPHjPCrizG7l5QLr0qVA7KAvco5f8D6/2DTspSPzpFe0diuWICVv0RTiiNi9hwmItblKFfTB&#10;cSi8tIBjIRXfemhP+FfO7Sdi3S0vTuQK3eA6BPEag2jPBBD0DQBRWxShfUDaopmxNMK1oD9t9lZJ&#10;AIu+JEZi0Zcsx5UY73UxvSLoa0bqugfYJLEY9CVkL+d+AfRZRkecBi36AswBnYtZXKBkwWtfxfdG&#10;gtSCOV/8cEA8l2Cx6CsSv5BRsXmSYhH04yT1OLPb5EqCzZArEDvocz4tgvPMH/A9SK46XHeUSpCT&#10;t8hBSFika+iuO9LFuKBJqCJg90i3pei75YCTktCqzpMXiTIGu9lnMtOuOwrOTqaCvkheejAovxBN&#10;ukha1ib1KZMedIyJhoO7G3HtF57ASHzGxG2Is7Wi7DDLlVYavbMxdS2yONl4RR0yPZrHnxZBP6pF&#10;Xwz64jkAi/Fek+mjTSocd7ejoL9y1VYhCHxPv4h/QtCPk8mE7GAXFzu+U1aGSInjuzpSMxr+FdvM&#10;aNGHRgop6RoA+dZACPpGHRWxleO4a07NabA26MePAIkrwQCuSlzj1WumA2dA62TIyz2fEbMyXwdE&#10;irZCUqo2TnQWFam7X5GTENnjlLhfiEbbptxB8RMn7dHQ3TV5kcbpHCzboAIR9JlAX35riebPI38O&#10;oJnS0fctOegD2QusL6Z8+I6gHxuKqeSiS10pK4OfjPWgr9kj+TIAIH6W5w+aJWMCQxRw9PXH3Y1H&#10;0NemM1umMA/0oxCtlgoG8SJUo5OGuQcmkgXZ3FyFvkfZuFYpF6WzfJ1dM3dChaDPtOsOi3OI+mJc&#10;dN1huYlS0F/x+0ZJANaXRyLox0NmguVb4pEv99VhNNUzJlO36LP0CBpMH0EILvtQtfCGL7Tos2ho&#10;XhqW0xzTJEQBBH0tgLXp79aBflRvpdCLwCRrM+IWTB8NK6J25CsXxG9tU6Bb1Q6G/LhELz4Tllso&#10;OZVpPoeJVx71qYVik6K/lk44/cVvo4uthWjR17boUz8c8epbsWeO/LskpTi7xLovT5mQ20k8lVLQ&#10;X75iA0tA0I8H14T9cOCL4FUPDC28RQss5RKLvnhKIHe+V/TRF++Tw+Kjr7dHsLGmhOwR9PVqaGz6&#10;eE5/zGuqAgj6sWFNwnOZB/phczjXSaUXlilG6rRtqwhoAOhHLBQJWfeV1z1H6yDbmhOdvdbXNUWN&#10;FH306eML8WLxqCu/hXXhsg7Gd0wj6Jt6oXZ/4Qj6xlKXSmkqW1VSVl615RDNLkwJBKs5UL7Ymk6T&#10;mbfrjrBjj9ASYf2AUKmmo5Flwtbwitx/kXJsDxH048ObhOU2FPQjliNHuMEobvkf9S1mxnjD66Nh&#10;xVcjR4B+aD8ofvm4dMm4dgdDQ6y4J1JiQD+KzhF9UTwylV5Lp7ML0Y54BH3H3gTs0XAEfSsxUTDe&#10;y9fCil+LK9+FE9IrbpAvL1DvPvrRVuVSWcB+r7hHEOQSHkqIF+zCdyv1xLpAAXtcSLAVCgog6CcM&#10;1eOr2FDQF+9VGrnoVvGFZYqRBvGibh99Bted4EZGPOgHpzFCLqW+cMt5ZcuRI3z0IyYSOqY3+uYw&#10;US360d/lLG92cKFC9NfSGTRwrgX96V9tkwTYXlMSI/bRx/tMbArEBvosoyNOg9trCkgKq2+BzgXz&#10;PGA0eODIt7IBjBa7+tDFr4pOMnG+GVcd9KFS6lwkbjDQvLCtPp0MCE5E8AXh22IFYjvxMZcFCiDo&#10;x8fbCcttCuhDbzgDuWAC5/+Us6NipEG8qBv0xfgeGo3IxbjsFv1Qfs0O2hL0lQeLa6qggO43UbAf&#10;3wj6Flyu3VwFgr7FWIbVoQLGKuDmy5PD+4agz44ytkppFujzO2mK4F7phWViH33Ft5jFp5Rus7fG&#10;9pohK76mj364X6I3owmgLCZme4K+1Eef53vN19JFzARiHzkEfYffChLdfAR9Y6kLS0MFLFYg0ZcQ&#10;rD+qAgj6saNNQnOaB/p0TWdwe8pIx4/wVvry3V0SZtGnw6D2wiy6607Ekwqpw33Qs0Wtg6E3xHFp&#10;Egz60V/xprDrjuZr6UIvdIN+xfFxLeh/8dU2SQDXHUkMuu7Ef48F0N+8ZRu8E5clQEpID7KzjI44&#10;DbruWAx/WF3NUSD+iwCWYJICCPpxsE0isxoG+onshHLdui36MXTBuGmJrsqt6JquBhmXGEHfpEt0&#10;TSl23/7SQR8MHzV6Okt4f9DwufOXIOjXHIjEntpfgZpyqXJgPxH0jUMdS0tC0I9LbgT9uORTyFzT&#10;QR+gE4P1CqBF3/78hy2sIQo4EIBrSpMR9I0GHovKQ9CPWWjYVIfz5AnuPR9zMbFkRIu+fW55cIln&#10;ejPuF3NKJIFz3ZFFYoxNFFAfHXTdsc8ZiC1xmQI1hZod2E8E/Vh4zQZ5EPRtMAi6m4Cgb59bG4K+&#10;dAJjE1KPsxkI+vY5x7AlNUoBBwJwTWkygr5uWLNHBgR9e4yDvlYg6Nvnxoegj6DPvYkJAyqAChii&#10;QE2hZgf2E0FfH6nZJjWCvm2GQkdDEPQNuaEYUggr6M+YWyIJYDOWR2KMTRRQHx103THk5MFCUAG5&#10;Ag4E4JrSZAR9HZhmp6QI+nYaDda2IOjb5/6IoC+dwNiE1ONsBoK+fc4xbEmNUqCmULMD+4mgz8po&#10;NkuHoG+zAWFqDoK+fW58CPoI+ui3gwqgAoYpoAjAAmI6EI/d02QEfSZAs18iBH37jYl2ixD0EfTd&#10;iddxmuENzI4WffucY9iSGqWAOugLrIlfEqiANqQ4MIXrucqBY6LdZHePmnb/nZnCtfvoo4++gRRu&#10;QVEI+jUKLrGz9lEAQT+BBI9Vu08BQEH3dQp75FwFJAekfW49Ki1hdd35ct52SQCUlEdijE0UUB8d&#10;XIzriJMTG+lEBdB1x7a+Pu52oILe2Vb5OBtGBy7OQuyZ3a39ArXd3TXhmHTETQpBXzqBsQmpx9kM&#10;BH1HnH7YSPcpgKBvT6Ki5IHIaNvRUWkYjppDR82JzWZps/hK4ohbGII+gr5hyxAdccRjI1EBUxVA&#10;0Ge5UyYkDYJ+QmSPv1IE/fg1tL4EtOibeqPRVbhhoP/KqG8wJEoBvY5V6Lqj6yTBxKgAuwII+tYj&#10;BWONCPqMQtktGYK+3UaEpT0I+ux3DbNTMoP+19u/jAycc4goBhiXZewxjaYCgz8ePW/ekrlzISwW&#10;hzmhP+mXOXMWf/Bhwdz5S0B5ydDAn5LRkSRA0Df7vMLya6wCCPqal7hEJUDQT5TycdaLoB+ngAnJ&#10;jqBvn5sggn5CToGolQ79bNzatRsZ2wQpIT2Cvn1OJ2wJKoCgz3j5sj4Zgr71mhtSI4K+ITJaXAiC&#10;vn3uhqygP/PrHZIANmNxDFr0DTmLANx1lUNBX3N0JAnQom+fMxBb4jIFEPR1XcGsTOww0N+5rEvH&#10;GUuZBXI9VzErYWjC5TPoYdOy47DCnaGSFSMDewt7Bld7d5m5l7ERiRw17gALNjh/eai9ociI/ipG&#10;avXQ+K4dnd1h1pCiiHp3FSzpTGZxocP6XdIW7RpCfxICTVO8PpvG5Ag5FEpW655rF+NqoiSCvtZh&#10;z/Q7BX2vz8cSICWCvsswEbvjdAUQ9JmudIlI5CjQX5fPwSWCPnegJMyizwFuiO+XzwgOh2JkILB0&#10;cH7LnstKoLniBFrHufE0rFVj6HfuAAvyPdc12s1wZMnMYaHDTzFSuxqju7Yih6PzCNAvWtGZLJld&#10;DG3hSD274Gj0VnHQT/NCOXxKiKF5AwEoJwz92j2L2L/LETcs6NMnIwv++qNo+/ZisPN26zZwytSF&#10;Xp8fvhD4D77B3/AFQZ9h9A1IgqDviNMGG4kKRFPA5qDP4cjgddBI4YsBly2HFOEU0AfGgqZ2GTwD&#10;Lfr0yEoY6Ecc2MC7IqN+8CchUvFX7RPDaBrWrjGYAuCeTku4D/csgoP+iIdIoR4pRjLUY2DXqA2+&#10;w4ohkRb9ELJrN4abJARRXjDei7+EiF+7JNEBSTvoiFuhKaBPIj+M2hmSDGqOsxxx24WiGCMlHY+h&#10;MRT0S0srWAKkRIu+I04zbGTNUYAB9IOP+MOPy2ke3h9AdPeN80oWkV0wNyLoG8gfRo6QqKyS5etC&#10;hmF3WfRDHi/CjAu+SM8CJU3tAPqchTtMxsFWhiN1+lkJvbTH0SjY7EPEz1+OQv1VjNQ+9g3sWvGu&#10;FcVQocTBhtnfhpsnhFFeatHXa86HhrjWdWfW/B2SAD764hix644EcGPgXe2DKEqKOOtSbDl7pLhR&#10;sbWEgv6+fYdZggD6mqMjSYA++jWHO7GnFivACPpdekq5ARA8f7DYzBbzVVAtI4K+gfxhyggJhepk&#10;R8f0S79qCQZ93kM9wmcduiCJ5LF4Kf8ohnH2QmWww6hFzmGCZojIWY1ipMZAGt81CdnzvjdFcod7&#10;abs4P36xZ06Ejz6UqdOcj6AfFFjOuLFRr/4LQsDYimhpCPoWoxJWhwo4VwFG0M9fHvmsn1JdxPP0&#10;IExEogOfayZv++cduKmbR+RiwfCiQMHJW873ka47ClliuPzaPItTXHeCMiLoh46nBIM+bYbgoy8+&#10;yoVI/mFFcA1u2OVd+4Qwnoa164xIIfLFh3jOtE97IfHRl0VqV2N81+SgL6zB5Vzwo/joqxn+Q3OA&#10;0LJdRk9991r0F+ycFRk4i74oRsWiL2Flwb9FfKQwRgrkLcA3zSgUJU8g1C7JwjIliBn0WQpXPFGo&#10;RX/79r00XNu+vfBdHgMpqeuOZGjgT8noSBIYZdHXPtcxhT0U2HfwQHUgUO2P+NijaRqtcBzxM4M+&#10;5yUv7M7B3VbBdT4C9Nflh1wFRCa3yDWaSiwoJnghozroK2ZxxOGhq5EI+rrkMj6xk113eAiO7qOv&#10;6PLOoKDxNMxQqZCEp3lRp+zqox9ssJJFvzj4m9RsL/SRs9+vWKGsCvA991PImYfZFwhBn9NTxaIv&#10;h3L5NIAOSbSUiogfQ6RiOyVHQ6JAf/2GHRCA8mmgf8pjEPT1XNNqdNpSn8cfqK72VwsfQH5HKOJi&#10;0BfZCEMMIbHoCyMUvgGL9sqAX3n/gQgvZ+mOH8GS1UA/ShZHHB66Gomgr0su+yS2hUVfHfQjEFnk&#10;1K4lYgJBP9KWzzfUWaAfweVRQR9c8BV23uR6C1n4hwDhclhX9yLoxwv6wnnBPiUQI3tsuRRPRvHk&#10;QZxAhf7lUxSt01z6O7XoK5K9nPsR9PXKW2PTl/m9YNF34sfNoC9sZifwfSToC245gqOOeP+74GiG&#10;trgOPhwQ7Y0tdunRAv3gdtoyLyAnHjJR24yg79DhTBjoi9114MyiT9gUI/ltrESuO6yrqBMG+sp7&#10;gHJTFJmXjmKk9qFkfNdkFvcwxId3z5Q0LOoEgNteM2jpR4t+aHtNTecQRtcdwUVH7HKj6OiimZKd&#10;6SUpxSVHO1oVCxdzvKLjvlGgv3LVViEIfE+/iH9C0Ne+2GAKXgEf2PKdKYWrQZ93hB28LgIRhJ09&#10;JDwR3FI90qIfHtNQfBTHbi3QZ+USZx5EwVYj6Dt0+BIG+hFrYMLniGhhjPjECS90YdlKiI6F8TTM&#10;NsZwQRBOh4hVQI59YZbgXh9pwo9mpI+MRx99uo/+7AU7JQG8wMUx7KAvPw6jgb56yphBX/NEUIF4&#10;yKtu0Y/ZO5+2ilr0xTQP3wXWl8QLoK85OpIETvTRvzcvcFGX7IatLmp08uVNz7q8+bnXJmWQ9DRy&#10;CiEZQ4pIkSc4y/r2CPk10OXYky7I/Z8QqTni7k8AfjrOJH13g35o744QLogt+iLQ5zBdA/QFb4Gw&#10;+U18VKv66Ctncd9J4TDQ1zkAiUJGnc2MJXkCQT+W5urJ4+5R06OEcWmPzs6RvyXXuOLp9Ew4Jh1x&#10;h4I2M70wSxMlGbfXjJPOoxnaFd1s1CMFZJccACoLDIIoGX0rnmhlsh9jFPRX/L5REoD15ZE1BPTv&#10;6u27Jydw7k19SApJIqQWIcl8SElJq5WS0piQF+vXS5+7jyw4zIVlgevr1W9FSJPO3clPAbKogl18&#10;F6es9nkR9K25IiseRZGIKXbh5b7TN1hxn0jXHcHq1mXmsnxF0BetbgwXwr/+RqiRbpPHvusO5yYk&#10;2y/cHacGgr5DxxFB34kDl6g5TPH6IWqvyDVCSgR9TkVFrxtBXuFXseCMkSygLy9KbqEXOw4pNkNS&#10;iKK3T7TIeA4kCvrLV2xgCTUB9O/JDlzd9ZvW7QaC2mDBb0aaXnzePZef1aX9eV2bkDqphDQgSZcA&#10;9y+uIN8cIcsDbc9r2xBSpkNKctwjeWcN+44sKueOySWV9d+elU3IAw93bzP8e7K4Zk0Aqio5EZz4&#10;sYbODayFAfSdOA5uaDOCvkNHEUHfiQOXKNC3QCv3gv43O2dHBs51RxQjtuhbILRbq4gR9LVGRzJ2&#10;TnHd6ZITuKLrNFKHm1LVJnVPJ6fc2unlAbP25k3e2n/mfw889N511z7eKqkxmPmT7+tF1gVqFfx6&#10;TPNjkpOSSWrd2ml1wa7/6jGNyErOrk/WB04lJDWZnJxK3mma2r3fx+RHtx5E4X6Bt06V31/h81SB&#10;Rd+ZHwMR3JqiEPRte6Ah6Nt2aNQbhqDvxIFD0LfmjsNSCxw/bK47WiiJoG/IqYigL8jYJTtw6V1f&#10;kLokLR0oP+0GclmPxwpzJ27uPWIlDdnjNuYWbnjk1n5NSD1g/dR2N6Yf0zyDf85Sn9RuShqnEQKs&#10;f8MrBa3H/XbBFTekE5JeB1CftEpO6l2LvP7RRLI46NlvyNjZsJDy0nJg/SNeH9jzwUvf6/VWVFRU&#10;VlbCFwu21wzv5Sn6plcllquYrdIg6OsdYsvSI+hbJrWxFSHoG6unNaUh6NvnxoSgb80xz1oLgj5V&#10;6q5evvaPzSbHcNRel9TuckWvvIlbskavFSg/+GXk6rxJWztd82IK+O+nkPRGXPoeny2HxPc+8EEj&#10;0rBurSRg/eaEgD8PPBjIIKn1SEOYFbQkpNdtnckPAXD4YR0bx6WrDnjKYJfg6lKPr7K6uqLSI95I&#10;34LeRL6eK/iX3nrtc61kbAmCvt4htiw9gr5lUhtbEYK+sXpaUxqCPuMtw4JkrKD/1Te7JAFcd8Qx&#10;aNE35OSJDfQ1R0eSwOauO3f0KOucGah1FqX81NsvfL7f7P96j1zVK2TLl+D+wHmHjyUnZBCw4JPH&#10;+kzLHb8ZEvf/8t92bbuC/R5iOTM+Ia1Pu7LLPa893X924+QTAfo7EfL6U1l15u0nCw4ZMnZ2K8Tv&#10;8fuqKn3eirKyw/6Ar6ys1AdXlOrqqqoqsOvT76a2GdBeYtSP4TGCBRdBY6tQB33Jlnb4JyqACqgr&#10;ACcUSoQK2EcByQFp7O3DpNIQ9E1FHd2FI+jz5vxAu6df45x2CLn+0qdyJ23pPWKV1JYvgv7scevv&#10;6fzuzXf0u7VDn+ffWpQ56m8u8eg1Oa98cyo5OYmkp6fUbUYy8sZuzJ24pe8XO268pFstUrcJIZ8e&#10;e9yN/1tGFpbpHifbZ6iqpG++9fu9sOy40lt1FL7Bh5I3fAHcB9Y3tR8I+oK87rYlm3oUGVi4u0fB&#10;9QZUA48E+xTl7lGzj87GtsS1i3E1bcZo0TfkSALQ37xlm/BmXPUvkBLSg/Kao+Msi/59uYGM88AO&#10;D3vkN32mzxdZY/9RofyQv/763PEbc8ZvDFI+deKfsLHby3ObkMYNSN2H7h+UNXoNREKCrE9W1Cct&#10;YMee25NSTxzxGymqMmTs7FYI2AYqK0r9PpjGVAWqwUuf43uw5cO/0FRK/Ka2GUEfQd/UA0xv4Qj6&#10;ehWzSXp03bHJQOhqhrvnMMIxaZIN3thiWS36c77dJQnguiOOQdDXdQ5ES7xvf+mgD4aPGj2dJbw/&#10;aPjc+UtAec3RkSSws+vOXb2q7s0NkCact80Nt2bmTQivvtXEfXmCrDFrM0esgsD5948MPhbInbrt&#10;/rOeSSJJTUny03XSMub8R745bMjw2aQQT1V1aZmnsoJfauyvOnxwDyzE9XgqheZR077ZrUUffQR9&#10;s48xXeUj6OuSyz6JEfTtMxbsLUHQNxbW4ynNSNAH4sSQEAVcA/rwbqyO3fekH3dsWi0C2+Z0eWZo&#10;duH6GPg+IgvwfQjxQ0t4V+VOLTml6UUwmTgB5hOzdhm7JBfW+NYfvPAZQi4n5GZC3m7SJPmTRQ0L&#10;V5JvYWlsXB+WdoLrvaead9sJBHZtLxn64YedbuvwyGMP3XPPPcOGfX7o0CGK+MLGO+aZ9nHXHQT9&#10;uA53ozMj6ButqEXlIehbJLSh1SDox4PmxuY1DPTlrIkxCVRA8rzFERZ92DW/U8+9DVqdCe+/hdff&#10;PtKjsM/krfFSfpT1u9lj/3nyta9g+52mAPqLK1kAmvEaCKWd+d6XF3GeR7DJD6nH7/ZzBiGnP5RJ&#10;VgXgZb0xf6CRDadvUcleDuttKzgzPpjut+35d/zECTdfd32tJOhl8HPCCSf+8MMP5eXlYGsH0Kc+&#10;+uaBfsw9FWc09npnQWmKvXY3Yhoy0BYU4u5RcD1XWXCEWF+Fu0fNej2tqdG1PvpzFu6WBA4lZZEY&#10;YxMF1EfHVq474JF/X59A14GBU668ofYxpyWnc3x8Omn88lf7TaJ8KBY8eZ7p82UzUheM+m1at42H&#10;vyVXFvJH4MyrOsJKX/hceuV9jw2Y0bXv5GPhhV8ZzRudd9UpZ15INgTIsgCZr3urH7Kkqv7kdbdx&#10;OxERmAs9+EjXv/9ZB+72R/wVpdWwY34Zdb4HZ/xpi7658Nr26fVglgEJuUCSSRJP/O+//z6kga30&#10;qV+N0HjB+m7NhZK9FgvQ3NgqEPTZB9filAj6FgtuVHVo0TdKSSvLcfccxqU++gj6jprVOAj0OXM3&#10;7H8Pr7OCF10lg89O2pnkxMxhf4qX1ZpB/HnjN193dx5MKs6EilcYcwEkRZ7L8z67lLflX3B6h35T&#10;d2SPXZ8zdj38e3/XD04gadDR4wlpcWc38r1PF+uDOT9pcfklIXJv1OKELZuKodGl1d7dFQdK/UH/&#10;+zXrNnZ97rl6J7QAvM8g9WqTOvBG4QYNmsMOo0kp3LKHoUOHQi6Ph3PfF4M+fAcDv9n78MSgsrEU&#10;bkFpCPoxjLI1WRwD+juXdemYT1ubv5xVG9dzFasQxqZTHItQZMuey0qE6hQjtRqTyFFj7NryGZKt&#10;LbvM3KvVLe53S7q2q2BJZzILwpAieZt2DeF/CocO63dBquL12TQyh/uL/xyd3UGxhCj9RIu+1PBv&#10;Ewt3TWuGk0A/jSRnJKWRlOak4dkZba5sdU+3dxYb4JofxWlHmDPkjt906z354FcDUExWs1y4NNLA&#10;Np2tRv74UCpY3JPSSfrzDw3NGrdBWBWQN7XkmadGXNLoYqjtVHiHV5+RYKGHEsmiMrK0mnynsdMl&#10;+S1wE+E8mki9ZJIGbwfLmDFpBvjaH/KVlwV8VT7/it9+792r94kt4FVgJCO1UV3S6MxWN1x11n3P&#10;9ho/6IdAsxO56cxFF120c+dO2g0w/wPuC7vpg0Wfsr4BQhhahAVobmwVCPqGjr+RhTkE9NflC3y/&#10;fEbLjsMKg6eshhSWcJWRw8FeVuIs+opjwUVS2C2ZOazl4HV8RxQjtbuYuFFj75qoF9wBOWOpdre4&#10;FBZ0rWhFZ7KCs9IJX6I2jYN+OhlYkTMruwCWy0HMktnFfAbIHoZ+ht65FvTnLtwtCYCS8kiMsYkC&#10;6qNjK9ed5KTadZIbNyKNH3zg3e69pvadsTOT3wfT7AB7cd5xz6uAzrAe9+z3vgDfeoYTXC0JlJAy&#10;6ndu2kCSTiDHy12PcqZsfb7H+GTSpD4g+8AJAPrkO2/GsB+bdn7xyuf7qbM+gP7Z9RrV5l8AlpQG&#10;DwzI3bd0PrCLu9lsLt76ymuvnXLKyeCfA246Kckpx5Am7c59KG/cpj5TtuZM3PJU9pRm6dyq444d&#10;Oyz7YdmSJUt27NwBGYHsKyurBLs+Zf04RTA8u7EUbkFp8YD+0sH5IW4wXEgXFQi0IbakMvfMGaAf&#10;0bu9hT1ZjfoWcBWz0gYnTBjoK44FZwgXYBdwmZ+JKUYyyJCwUWPvWrgXormBLboWQnZojIZJHlKG&#10;UF5IKf4SIn6GbgXnMO503UHQtwnBMzbDQaAP/uP1yLGnkJNyCjdmFWpvmW/UBCB73Ib7Or9xLKnb&#10;EPbxvOhS8iPjOc4lg+04wZdG7HsD38mSypubnQjOOeAL/1iv8bDeV9rUkav6TN5WhzQEN6W0VyaQ&#10;ZdW1C1e1Sa99Gr8/D+e7D2X+GACmJwvC231ykRD+CRzXsBmQfEqt9LR0cL5PPr5B86533fNqXu5F&#10;F11Qp14dqDQjNQ3+PZnUf+ianlkFf1Pfp9yJm2+48MkG3KrgpKZNm55ySqtmTZt2uv2Or+fNO3z4&#10;kL/a4/V7qwN0q03YjgdBvzrOyQAr6IuemwvYmnDQF1ko1U4HaKf4aT67e4mOc0wlqbtBP6LjOtAq&#10;YcjIPqgyJxBG36SEgb7iWLgD9Nm7FkrJXRz0TLBNPyAj4F4E/bIDkvPVCaO81KKv15wPxaNFX2r4&#10;ZwRTTGasAg4C/axx3xDSAF6C22vY8sxRVtjyBf7uO2nbWefeDEb9U1tfTH5mvV8BhafO3Zs0dy+Z&#10;f1BgffDbAUY/i1v1Su5+4bO8ifA2X/lDiVW5hetbZZwEnU17YzosDEj78JtW0PnkJPAgan1JO1jI&#10;e9wVtwH3k18C4O7PbQdU5EmZuwcc+k+4/k7OjJ9EUtPrJKdwX1OhJg78gzvqQFQrckr3057Jmrg5&#10;C2QsWE0bkDdpyxXnP1yXB31h+51aJBmyXnFV25Id/0C3vQFvRVVFZeVR2HQfcJ9VCEvSxYnd1mdn&#10;Av1Ilwy4g1JPAAeBPqOfrinHSI0BfV1oZTpXmTKWTIXaAfRFYxGefUFkaK6iGKndOzuMmlbXaC90&#10;PFyiGUzvGivoc378Ys+cCB99KESnOd/VoL/o37mRgUNJWSTG2EQB9dGxlevOlIPVd+e8m0zSz0w9&#10;+eVZe40y2LOU03fytjbn3gH82zwK6HOm9KV+zof++6Cpmyw4RBZXDCTkQlg6/PpUzvoOCX4MtJi2&#10;tuEnC2ChbWOS2rXHGAVzPn1Z75h/nn53Aey8mfrkwNTPfwDTPtQO/9ZOS05LDsI4PGFoWqd++tDv&#10;a7//Vdrgb6/nVxEAp9cm6S2TT316wIzHX/zflRfccXary6AcmDM0IEkXNmhz16XP9nrn++zpJZKX&#10;BmSPW3/nHW9cfOrdp7a+vnXrm9q0vrXNWTefevJltXjuf+rZh+GyBS/X8vgDVZWlFUdt9+Iw60k9&#10;zhoZQD+qmVYE+txtlfKNyCmW9xOYya2N4yMhDbgNcKWJYuh3sWO3YlH0ti3khfThZFCCOsdDO2UJ&#10;WBosaT91eJCsOpU3jFdUWOnIK6DLsiiMiDNcd8QGVGZ/aCu4SptazUqRcNDnUFg8FqGjscvMdWHf&#10;KsVILUlMp2GtBjB1LXgCsnrn2wv01bx6QnOA0LJdRk9991r0EfQdNatxEOiPKj44YOZPzZu1zSBp&#10;j/UYmztJ0RZuiss+7NPf5pw7wSbe7IJ25E/pFZF8W5o6c+eZ9/dq/FBOi/szKeuDOR/M7bD7DfjZ&#10;J994X+pj/U94LK/Z4/m3nXvu6dzGl8ltyDHPvTg5c+xaxZkGbOv5WN9pnOsOz+7HpR93w315HR5+&#10;uXZ6XTDWJ6Vyew/Vg8XJ0CQ+APSD6b0OST6ONO50U79nni0EfWAPnz5TSjKHrbzt1rzrO+Xef/fb&#10;2Vkzcqdvj/Y8BFi/z+RimNXQ0H/6ru7vf9eAZCST5KvaXwWdOlpR5fH6wGffV+WxmUE/ECd2W59d&#10;G/QjHv1HJBdAX2zal9jbRMDBMXHozyBnUy8aURY+TXC9IB8f5BWaNzgfEKpjd92RgD5bg7l5RcS8&#10;JeQJIG2wtGFca0M18oXocSFwIujzI8W6DNcirtJCRu3fnem6ozoWIR/9iM4rRirLk1jQZ+8a45VB&#10;3EnTu8Zm0efs9/yCXYUP8D33U8iZh3nvHQR9qeHfJhbumtYMB4E+nH5TDwfOvuRpMHO3Isd3z/wi&#10;e+ImFnt8/GnyJhdfevKd4DR/Ylp6i1enwhtt6Ycz2397lCwP3HtWG3CkAbd7bi+brQHya4D8Hbjy&#10;/me5nexDn2MIOYm+YRe2zqx7ykv5C3p/8pv0XbyCGw+8o3f4X1e0fTyDZBxL6j///pK+k0sGzjnY&#10;irSqRVLqkbSbO/Z56rXZp5LmdTkQB8RPe/S1mQ/mTHi812R4ShCxhqFgNawnhr2DYLFB7zHK8wpF&#10;iWCtc7dXFrTg9vlMv/Tqq2mXvR7/0SMV2rdqy1NYT+px1qgN+tF3rgjiMjcTEEOewA2SRwERD9Mj&#10;7sRCFdJJhVBU5IP4kDMM4+1c7KPPgTtrg6N7nIfbqdQwSS/c7rojNbKynXSmcxVbM8xIlUCLvsZY&#10;KE7ao8/k5eIkcNR0dU3pIZ7GUJvfNabFuOCCT3fVlH3AnM9vvxPmezVHf8kcxp2Lcect/lcSACUh&#10;yOMxJuEKaA6NrVx34PwZsWHvpH3+9NpnwsuyLk69sNfL8zL1kGvsxD9yVb8p2xsmHQsu8jcCrw/+&#10;lnuVVVEVR/nLAve3OgO2+OdecJsB/4BPDjmncb22rY6jL8O67Kbn+0zYkjVq7TGkaVPSsB7JaEga&#10;9Zu+MwvW4ALNR981KLNgNWd6H74SQvaYdVxKjv75RxYQM3pdTuH6zOFQAh+Gr8wp3ADJsgwUBBbp&#10;vrW0Hbk6Cd7iVbfh488+O2fewmp/wAsBt9f0mb8Ylwn0I1a7hoy7+kFfWpeA0fGCfoRFX+SBE3I3&#10;ohMVSYOloE9dnCM9lJQaJumFu0FfOmtiJWfzuYq1JYanSxjoK49F2GAvepClGKmtRMJGTUfXoBe6&#10;HfQhjwVdY9heU+qgHx6SoDkfItCi7/NPmbqwW7eBivCqCZQJR94a2ACWQbEb6MOpNnLz/sn7q4Gr&#10;U0mjK8lZuWM0cDl2uI9E8NxJxR0uexbc3MFJps5TAzMGL0gdvOjYa++BNbJA/+kkuTHJuPL8W89q&#10;c4OwlDWFZBxPTnqm+0Rwicks+Pvl2Xuf7TXj8pZ33XnOi7mTWf2OMkeujpgPjFzFxwRX0MJP8Kc0&#10;jXFbjmaPX/9031mn1j6bPpY457wL/1m7HhbhVnir7LUUN+BG1x0p/oZvPSKLvqI7rH7QN82iLwN9&#10;lgZHtl+M72jRDx0Fkh2NQms9bYyM2k2LN0WiQD/qWIR8kCJcyBQjtbpuAQ0rNkFf17hLlj5HMmtA&#10;n2d06QuzIk340Yz0kfHoo09B/+vF/ykGipUYbKVAtMES4m0I+sM37B2+fm/HFwaddcWd8D7XTrcP&#10;yPtiu1E0r15On6kll19wfzrnOUOOg4WwfEhKSgGD9zGk2U2n3dtr6IqXv/zvPNICjPf1SZ2TyLH3&#10;dv8fuP0IxWaNXQd/5ljlcWSILH2n72h39ZOp/K49LU46+ddf/vQGqr0Bnx822Yzpo3VHi/H3OB1p&#10;rM+u7bpDfehFN07Zrjtil3RxefpBnzfFRfjoB73bo1v0GdzfZc/xGRscFfS5GY5o8UB4v86g8T78&#10;NiK6Ktf1PvoxnC2JQsYYmqo3S6JAX287Y0jv7lGLQRADshydnaPsq2NA2bQI1/roa7IjJnCQAjYE&#10;fTh5gPWnHwl0znoPjOlNSJ3uD36eOc6KbfXBlwZ8Y9q37daYNIQ1srAQll8sW+u81Euezp+X+dGv&#10;nB9Rwepefec8nj2la/aEpzKnwp6VhtB2AgvJm1jc/tJHoL8p6RnPPP1c+dFKD+ypH4Ddd/zV8D/9&#10;H8MuopEFWU/qcdbIAvqQJsJrJcTWirvucLvoBBPEAPpQVXBrHVE5EKkM+sLmNvHsuhO9wVLXHcGs&#10;2GXmsnw10BfvusMvCWCYjcgHwlm77ug9odyNjG7tnVv7ZZVFX+EsKV4/hPO8N/ODoK9s+HcQBNeE&#10;ptoT9CnrT9zjPefqu2Ad6g2n3Z83rcQaFAbW5/aep47yI1b24h3os0as4nbJDG1I33v0mqwx6wx2&#10;lzfOG0evULB7z82XPFkbJlUZtd99exCIf7B0vy9QBZvvAOjr/Zj3St04sdv67Iygb+ZtCMtWVgBB&#10;36FHBlr0nThw7p7DuHMxbk3A35rTR9uCPlzOJu/zt27XGfxJzj6+beanK8KcbQEThzzjTfWP10vk&#10;JqXPmbj5rvYvNYcdQQnp0b0HvBIXNtf0Bip5e75ezueeAJh0K7Ke1OOsEUHfpCMh/mIR9OPXMCEl&#10;IOgnRPY4K0XQj/NWYmB2GMpPRhb89UfR9u3FgH/gjQ8++V6fH74Q+A++BX30l/z3NQa3KGBn0J+0&#10;19f6Cg70m5KU+zvkZ4/faBLp1vBi4d2911/xGLedUDL58J33ue3zq33e6kpgdt2YX42gH96rxy2g&#10;H3b4EfgYviTyhbhxckekZ23chdmuANdzle0UN6JB7h41IxSyYxnudd1xC+PidAUUsDfoe1u3ewj4&#10;E7bB6Xx7v5zxFu2pX9O4/+UZ/55/5T2g83FnHftD0ZJAWaC6rLwafPS5T4SPPgv3o0VfsL64BfTt&#10;eH+Ns01o0Y9TwERlR4t+opSPp153z2Hc6bozv+g/DK5RwM6gP3GPp80tT3EASlLu64wWfVNeCZxd&#10;uP6Bhz+uBS8JaEAe7vmw118V8AU4/3zYdYej/DDoA+Vz4K/1QdBnBH2xdRy/owKogKYCwJqaaTAB&#10;KmCZApID0kAHG/OKYnXdcQ3jYkdAATuDPrjunHl5p5S01GaE3Hc7gr4poJ8zbmOHB16lm+h/Nr4A&#10;rgKHjlTAO7P8Pq/chIOgr+v6ixb9eKyApuZFi76p8ppXOFr0zdPWvJLRoq/rxmFqYgT9mvikws6g&#10;/0Vp4Nz2dwOAnkka9nj408zC9TXNqcaC/uaM23D3/W/B3prwee/Tj+EqAF47Ps56D0Z96QdBX9cl&#10;GEHfPHSIs2QE/TgFTFR2BP1EKR9PvQj6um4cpiZG0EfQD68j1HuoxXMVUMw7puTIc59+mZR+EgDo&#10;FS2u7/P5Skt33bFgYx+bVFGwOnPI76efdi3o3PWJJz2BwFGfz1MNlI8W/dhPB3r6IOgbflkwqkAE&#10;faOUtLgcBH2LBTekOgR9vUBlXnp20N8zv0hHIOR3xvRCSvYsjCVjsmgK2NaiP25XxW3dBxJSuxZJ&#10;v6PNszlTtlpg3q6ZVfSdUtL20gcB9Fu2OmPtxi3A+p4A7LrjlYMqWvR1XX8R9A2hBDMKQdA3Q1UL&#10;ykTQt0Bkw6tA0Nd14zA1sY1APwYux7lBDKJBFnuC/qjiQ30mfw/b7aSStAakwUsPF2QWWvFm3JoJ&#10;+n0mFV/S9j4A/fr1Gi0pWgoXAm/AX+mvQtCP84KLoG84MRhVIIK+UUpaXA6CvsWCG1Idgn6ctxID&#10;syPo63hMERtV2zCXPUF/9NbDWRMWAHqmJZPm5LiX5+yvmQhuTa/7TNp6cdt74A3EdWrVmzb1S7gQ&#10;eHw6LPr8LpwRH0PuDfJCDLzYWVMUgr5JR0L8xSLox69hQkpA0E+I7HFWiqBvzR2HpRZW0F/w3R5d&#10;AWztND39Av8KMUK88JM4pfhXxSzikiXF0j/FuRS/y+uVN09XZx2X2Lagnz2RA/0kQi5qcHGfadut&#10;Qd4aV8vIVdlj1r0+v/z8yzvXS6kNgudlvwz2/PIKjz+gsI+m3HVH0ZknzrtCtOwsVzFbpUHQN+lI&#10;iL9Yx4D+8hm0qS07Divcydpv13MVqxBmpNu5rEvHGdxzT/FHGrm3sCcdNVnK6E1K/Kix9MK+B+Su&#10;giWdySwudFi/S0Hmo7M78L+SWdkFR4O/F6/PpllyhBxcsiFFzEeO+Epiq7tPtMbEC/pFC4rEQUBe&#10;CY5LUJ7xV2GeIP6iGamZQIz10WYFUIikaw76U3PiYV/Qn/ANcGcKIZfUv7jPVAR9E/bWHLkqc/jK&#10;p175qhFJbd6ocWoSiJ301quDAn7uIgd+O3JTvZz9zds1Hy36zPcaTKhbAWeAPgdeIb5fPoOdGhOP&#10;jLoHhDVDoi363FuiZQMhjVw6OL/l4HXQJeELS/cSPWoMvbDxAVm0ojNZMrsYhOZIPYzyIeVX5IRo&#10;nod7ivIQyafcNSSYNxCAcsLQzzBsNQv0KfsqYqXEoh8N9BWhXGLIl5evXjgL6MsnJJpw7JQEKoMi&#10;dMHGoL+QEHAnSWpd64y+03bUOFu7+XvyZE3Y+NAlveCZSTLIzH9uu/3OjWu38JhfXVlZrvVqLO53&#10;BH0VK47ibcIZiMlwh3N0EgeOAnAYq1E/0cho4qGRQNAvmTkMau8yeIbYoq8UKRopRfN/FHkSOGox&#10;9cJWB2QI2aMdehF2+lBiIVL8hc4WmD8uBv29C76LCCGglMbTZDyLR3xhjxTySmoUPHOiFa6ZQN4k&#10;2qqQjV+5L5Jm2P9P9aGB9tsV9A/lTITFuMeCTf+klOMHzDmIoG+GAi/PAlc60Dipdv2M7r2fX/HX&#10;X9z1zR+oLD1c7a8EjNdkfQT9+EA/+Ig/5J6h40E/850IEyoo4DjQBxRr2XNZCdtgJhAZ2RoYCIQ8&#10;QISBgC/5y7VzJxL0l6/j9I9k9xJ5ZEQCW9FwVHlj6IW9DkhtfxvOsSdoqg/b76UWfb3mfBC0ZoG+&#10;CvIaDvpi+lcvXNwqzVzREtuf5tVbyD9piTpvsSfoj9i49/O1e667vz8hteqSlEfvfit73AYzSLeG&#10;l9l30lYO9JNTLrzs/N0Hd4O7Tmn5UZ+n4tDB3bD1TmI305TflBzhASluJINFnwP9LjP38im57/SJ&#10;P37MVsBJoM+BI/roB4+IBIJ+sAWaPvoOBH2Frqn0woYHJM/uRXKH+4jrSMiJX2Szj/DRh9mCTnM+&#10;gn6YLI0CfXk5Yuu7IsezPzoQp5R8R9BnASzDb8wjN+2bvL/6jCtu5l6Y1er6vMnbajiUm9F9AP1k&#10;WPCclN6wSeMlPyyGt2QdLD8YqC4vK/u30nuYe0Oulk0fLfrxW/RDoB+INJKFjf0in2AuMmz4BL/t&#10;oJWXNxzO5BZuBhNHWkxD8weFMulTe73LPQ0/3y0u0EmgT6VBH31eBgR9E88UMdxrTldsdUAC6Atr&#10;cLnvyj76dJGuyEdfrGXI5M8XFbE8V1Vx11r0v/l+rySAzVgeKcQAgtPvwhf5d8FnRjEl/VVchRAj&#10;LlxSfrRc4njFYiWRKl1zxE/qo2NPiz49sybt87du1xmcyC85/do+CPomeO3nTth0YbPr4WUFMJt6&#10;Ke9F2D7fD4Z8X2V1ADbR9/oB8xH0+XfcxhZisOgrWve5CUBw+w4V0BevEQw7DHB5Q08JxEsDg5MK&#10;PT7EJhKG5UU7D/QDznACYR1JB7ruoEU/cnDtdECKVtPC0tqwl47QYkUf/QjOH0JWrAgvz9X2BYp4&#10;xESd5WK7TVicC9r5yciCv/4o2r69GPCvW7eBU6Yu9Pr88IXAf/AN/oYvekHfETTs4kY6GPT3es9q&#10;fy8waNvTb0DQN8Oinzl67Uvvfd+C1AWRT7v45E27N8BVoLzMA6b9cg9AP7fYVt1NHy368Vv0BegM&#10;b6Eo5W/hnqoG+mFLvzi7YPUX75jB3aT4MpdzbiEsvtGsAOeQdAj6DhkoaTMdYNEXT8n0TKQTv7Ii&#10;mhVfuRd2Av0ILo8B9CEL/xAgXI7W6t7QgYkWfanh38UwbeeuORf0Z5QFLuz4MDDo+adfg6BvBuj3&#10;hn30R/x9w7XP1QejfhLJez3nQOlBuIIdPVoF/Oqv5kgfQT9mi4tOiz51z+B3VpE+Fhf4ng30RagR&#10;tuLznrXitY/BukLxggeRQxFQV7OdAfriwwCGyU2LcXWNliixE0A/vKumo7bXlK4zVtgk1MYHJKyj&#10;DW6fz/neyDfC5+g/qusOZOHM+fCRbcijdaC6FvS/XbpPEgAl5ZEYYxMF1EfHtq47Y7eXPvHmmOR0&#10;2Hgn6cJTbu4zeasppGuCP4yz2pk1bv3jT4w4kTSDCVVqvbT3Bg8CvC874oWN9AH0NX130KIfv0Vf&#10;RNjcVtacfd0Ai36Q6cP+/RrGxVDVWjc2d/zuDNAPcMs2YtiRKfG2YdOOEkeAPv+4zAUvzFLohY0P&#10;yPALs4SN8MP0z5mvFF6YFQH39KBFH33quoOgbxOCZ2yGE0F/9NZD+bN/4bfXrF2b1Lvvljezx+Ou&#10;Oya8M4uf5/SZWnL7A282I02B9Zsc02zchIkBX8Bfye2ziaAfszkfMsZu0Y/cgUe8SFdioRctxo1c&#10;pKuwe494hx950yKfFZgGajYp2CmgH5tcCPqx6ZbYXO4etcRoe3R2juJbco1rDVr0pYZ/RjDFZMYq&#10;4DjQH75hz8S9nqvvzgZbfhJJuyit7ctz9jrLTO641vadtr3z/e9d2K4rsP4JJ7YYP3oSdyVE0I91&#10;GS6dHjCCfpStxIPmNG4/nAifDZGZLWLXnQhXe5gPhF3/w9kjt+2HeNGayBq1syeCvnGoY2lJibfo&#10;m9ZdBH3DpS1eP4TzvDfzg6CPoG8LBRwH+l+UBW588C1CGqYScgZp/kKfrzLHrHUcOjuuwXmTip9+&#10;Yz59Se6Jx7XctHEzXB7FDvqK2+qj6058rjum3IIk77IB6K9R/vcsmiLos6hkwzQI+jYcFM0muXsO&#10;IxyT8Tz+tSwvDBbTrjvoumOsxd3s0pwF+uN2ld762BAwKyeTlHa3Pps3dgNSvmVzhtzCjbc88HIt&#10;wtH+R0MHwxWhqqoKUL6iosLj8XAmftkmPAj6NgT9yCWA6h47mvdodyZA0HfouCLoO3HgEPQt43jN&#10;ihD0bWGAN5z7nQX6E/dUXnRjL0LS6pD0Lk9/lDNuo2WYixWB2nc9/F4t3qh/zsXn/PPPOh9cNviP&#10;1+stLy9H0Ne8jOp8M65Jd+0IFx0058tVRtA36cgzu1gEfbMVNqN8BH1dNw5TE7OC/sJl+yQBUFIe&#10;iTE2UUB9dOy2686kvZ4zLuM8xU87q23+l/sQvq1UIKtw/aOPfHoMqZOSllS3ab0lSxbDRQHM+YD7&#10;8AHKR9DXdQlm8NE3466KZWorgKCvrZEtUyDo23JYNBqFoK/rxmFqYgR96QTGJqQeZzOcBvre09ve&#10;n0SSTz394n5TdliJuVhX74LVWUP/aNf6dphoNWxeb/GSRXBRAKcd4Hvw4UHXHb3XX3XQF6/Bxe+o&#10;ACqgqQCcUJppMAEqYJkCkgNS7w0iIekR9BH0ua1CYgtGmRkm/Fd57tXPEJJy2umX9Zu8HeHbYgVg&#10;RcSAGXsa1W1+RbtLNm7cSIcVzPmlpaW4GFfvqYEWfaMuC4aXgxZ9wyW1pkC06Fujs7G1oEVf773D&#10;vPTMoP/D/oWRgbMZyyIxxiYKqI+O3Vx34CicGwjUTTs+g5Cbb8jOHY8++mZtny+fQuRO2Jz56Yrn&#10;Xl1wQv0WTZrUbXvJJS+88MK///4Lg1LJf9B1R9f1F0HfWFwwsDQEfQPFtLIoBH0r1TaqLgR9XTcO&#10;UxMbDPqvjPoGg/UKyGcXjgP9qYcCqel10wi54fac3PGbLDZp18zqsgr/6ffFrrs6v3LxuXc1IrVq&#10;E7oilzRs2HD27NlwaYDFuOKtNoXvuOuODXfdMer27OJyEPQdOrgI+k4cOAR9U9ldV+HGg74Tj0hb&#10;tXnwx6PnzVsydy6ExeIwJ/Qn/TJnzuIPPiyYO38JzCucDvrwtqx5gUBKo9SGhNx1Y/8ctOjzL681&#10;MYxclTt1W7fHR7Y75z54ikKSKOHDJy0lKaVTp07Lli2DkwI89YUdeCSb61t2yui6nNkhMVr0LTs2&#10;9FaEoK9XMZukR9C3yUDoagaCvh3uR7QNrKC/6If9kgA2Y3kkQKeuQwETSxQY+tm4tWuDTtKa4kBK&#10;SA+aM46OkMxWrjsjN+6bvN9/7jWPc7vunHx+3wlbe49cZSLjmgrQTig8a8za3HEbH3zks5PIcXVJ&#10;rSQe8xs1bvzI3Y8P/2jkzC9mVVSUU78dusMmuu7oul4j6GteuBKVAEE/UcrHWS+CfpwCJiQ7gr6u&#10;G4epiRH0E3IKRK0UwF1Xg5wO+iM27B2+fu8Vd+UQUqsBqd/h5ixwGUfKN0+BnAkbX3xnyYXklDqk&#10;dh3SII1kNGve/NluT61c+af4wAO+B9AHcz5Eyr130HUHXXd0XaZskhhB3yYDobcZCPp6FbNDegR9&#10;U9ldV+EI+nY4I8JtoKDv9flYAqR0OuiP2XY4f9Yv4BZelzRoRo57Zd5h8xgXS84as+7p7KlnprQC&#10;E36tlLrw7yUXtV2wYH5FZSnwvM/j9VX4PB4O8Snfg+sO+ujrup7Sh6Tyj7sR017X0Oitcdgo7FzW&#10;peOMpcziup6rmJUwNCE3Cvn0yMlfLpQcfDldS/EAKafUaEziR03xMJNEirrWsueyEjaBjezariFk&#10;Vmc+ZBccFVV/dHYHGr9kdrFiq5QyFq/PpqXl7Arl4coZUsTWL0glvpLovUEkJD0r6C/+8YAkgOuO&#10;PBJdd5gPFeWEsYE+4+gIyWziugPm/IItB09o05FzHSG1LiFt+kwrQRw3SYHMUX8P/PrI5Zfcz7ni&#10;p3Ph1o63zJ8PiyMCVZ6y8oqjfp+vsopz1wFDfllZGcV9+NB3Zkk+cR7n7NkTclmMp1IEffbBtTil&#10;s0B/6eD8CI7UEstIrtKqy+LfE2fRX5cv8P3yGS07DivcyXWdG5rB68RfAgHllJpCJXrUuGbLDzPp&#10;sQd95/ur62NY1zgKD/E9B+4Cka/ImdW5w3qO1jl2X7FC2jzljJCLLw2KCk0PilaIoJ+hkwj6Uh99&#10;YZWfWD2IlIspjqS5II3whUF8hSRCmYo1ChlYqlMvIbbmyXNR0C8trWAJkJJa9B0K+mNKjvxv/T6O&#10;8lPqNidJvT5dDjBqEubW8GJB2O6vfnMWOf3Y2qA0qXtsxpARg44ePsAfgdV+v8cL++YHqit4dx26&#10;2Q6Q/eHDh4H4qY8+gj4j/SPoG3UxNLwcJ4E+oFXPYWjRp8dAwkCfGwXBgM1Z8XmjPsBxkPgDguVb&#10;OaX2IWwYDWtXJU1RMnMY1N5l8AzpYSY79oD7u8zcq7cGc7oWwnRoTYQZXhSv3NBQAiGX+Eu0BwJR&#10;+oygHwH6EnYXg7XKQcNI5yyHHUtRLGlY6jIkDQX9ffsOswRHg/7Y7UcGLy+GbV7qkbrHJx3z3PtL&#10;sgvX13AcN6/7WaPXPvHKVxkkOZ0kwwH/7eIvg4crOOH7OCO+N+AFnPdXR3jkc5OAamVfFEOOdpZC&#10;GPHaPskYQD/43F+4W4hcAnhjIfPDcRYBMY2ggHNAH46QGUvd57qzfIYwBIoHf7RjNWGgH9GgkM0+&#10;YlxE0B9OLLLua51+5tCwVq387yXL13FOONLDTH7sQUxoYsNUcDCRGV3jLPcClOsBfVFGqUVfrzkf&#10;uoegHwZ9uQmcEakZk7EccixFsaRhqcuQNDUE9Au2HHhzwd8Nm18K4h9X98RnB87BLTXNo3woGUD/&#10;8VdnA+PXSap7cosTDu7fHQCor6oOeAH04SsY7f3VYNKHwH3jTPj0Y+W6W8UzyD4Ez9gSRtAPW8h4&#10;+onBYGbIBadGFeIU0AdTK3c8uA/0Yz3a7AD6MCjBGbgW6IdTMvTXDBpmqFaUJPIwUzr2uMlMl57c&#10;KgXBeYmlCoO7FnTHF/voc6471M+eut2Hfe7F7ZNljPDRh191mvMR9A+IffRVfF0U3XLEkYLDjxAJ&#10;4oqJXN2lR+yKIzkiJa5E4orEZUqSSWrXbIw8O8uJAWko6G/fvpeGa9u3F77LY2h6J7rujNtVdnfv&#10;T2FFaB1C2p1ya98vdpmKuVg4gP5jr85OI0lpJLVVi5PgyKmu8lYD6PNkD/9whnsPH/wc9yPoM2K9&#10;PJlu0IcMnPtvcNml4P4LkWLzJ+8jS50HOHuh7KYbfkqgy7Gb8brkjmQOAf11+fSRDoJ+6LBLOOhz&#10;7C6su1UF/YiUDKeNwTTMUKM0iaQ78mOPSyBY9OHiw7pA3JSuRfjoU+8dbllth/UrCpao+tlLMgZV&#10;2BXMFVqzqzxVkKmKFn01i74glwSpabzcsi4he0kycRbxQCjmUsmrUm+0Vik+BFCPZDwBKeiv37AD&#10;AlA+DfRPeYxzQX/87spOPV5NIaQZSes7qQQ3zjd7KgKg/+Src5qQBhmk1oknnOgPVHGs7+cCb8cH&#10;vx0/gn7McC/OGAvoi1byhUA/7BLAoUNwJRxH8/IVgVBjeHoAT+QF0yPjRafGJHME6MNQBl253Af6&#10;znTd4dld5LsSHfSlKRnOLFNomKHecBJRdxiOPUVXJeX6zOlaNF98Zh99cWOB77klvDL3fS0BXQv6&#10;S346KAmw6448UpdFn4Xv1eFe8aFBtIUBkrFT53vxnCRaOyUzDUNcgMSgLyF7OfcLoM84OkKyxO66&#10;M3rr4V5j5oFcqYR0uvDh3MlbzcZcLD9z9JrnBy44hRyfRmo1at7sr00r/bCLK+zjGvBzlA9f4f/B&#10;nA+ePGjR518lGHMwBvTFMBFe5ycsB+QrEeIjTG7wg46bsdYdzVW/OwH0g49rxA9zxEs4VMbDHK6y&#10;xQGQQIu+koVeaTEunWAzW7sFWRM/auFLDcuxp+PaYk7XogC99v6Y8oxgzucdgcJ5NWcLwXFD0Ge1&#10;6LOQdDQbucSxJxrBS0Bc4HW5947idEJvMskEQ925KNrlk4L+ylVbhSDwPf0i/smhoD+m5OiA2ctA&#10;H7DoZxWuzyxYjSBuugIg8qfL25/zYD3SAJT/bNpwOHiqAlVA97yrflV1dRWsygXzPu+4g647iQZ9&#10;EayLrPUqoB/c6pvegXS50toC5SxphBNAXySE+yz6sY5ywkBfOoUOdkBhe80oKTV7bA4Na1ardZhJ&#10;DA1ityXmrQIM65rY6ybCpT7M5bCgVmF7zagZ+e4HzfnwDS36Pv+UqQu7dRu45OeDksBZ9GWR6hZ9&#10;Ro8XRl+aaMeyikVf8SfG6mLzzFF85qByFspBH8heYH0x5cP3MOizjY4wXgm06MPe+SM27mt6GrcM&#10;98Y7csClxHTGHbESqwAFciZs6vLox41JPVD+vOsuWLdrPT0Off7yskrYOq004Pd4yioiPPT5xbiK&#10;78ySH8OKyeSRem5BfPPiMK4nJK9iByMRk+P1iNW3ch998RtqwmZCFdBndZzVq7+b0iPoO3Q0EwX6&#10;APTiRyvwPfR0RVgnE15aEyWlhuSG0XDMQ8vwwiy6ESdvQdBxnTGwa8LyWdEm+iFYl70wC6Cfbq4P&#10;n6gZBbin6dBHP2bQB/WiMbde4GYpRzjOWUBfbG5XAX31ZNE6yOg7pHhiUtBf8ftGSQDWl0c6EvQ3&#10;7oMtd6iwD+dNzh77D1K4NQpkFq7r9siY1qQlKJ/cKLXlmac9/sRTM6bMOHQEKN/vqz5UfnBPwO/l&#10;dtWPxHPGF2YpJov/TVsJgfV4KtUN+jzTC9wfNBYqv6EmCujzi3Rx3x5N1HEY6Gv2JzKBgVyls2bT&#10;kycK9E3vGL9RowW1JKSKhHXt6OycEOib1HH3uu6w2Yzlb8aVOMBQ3eMBfZpd3TFGSCA3qAsZNQ35&#10;NIF6smiN0WxhtOOPgv7yFRtYghNBf/TWQwO+/Jnq80DWmOwxCPrWPXDInrKlxzOFF57eAVZHJJOk&#10;JG4TnrTbbrp11MgRpUcOccdkpUdi0Ve00yvuuRnN9i8uIYbNOuNh7oTkZQR94VYhcbMRewWE0wQf&#10;l0cDfagzYm9+3ImfYRRMYoCEFZswrjK/xwj65mtsfA2JOiCL1w/hPO/N/CDoS9+Ma6baLizb9aA/&#10;5aC/Xu32BN7OyoH+WAR9a8z5Qi2Zhf/0n/Hv7bf0aXPa9Q1JLdiEJ4mktjy21Ydvf7Th739gJS6C&#10;fpzTA0MQU7JzTmxvpnTh9TG+LqFFPz79EpYbQT9h0sdRcaJAP44ms2Z1LegX/XxQGhYUySPlFn1W&#10;5TAdr0BsoM84OkKyBProTz1UXbv25UD5aeC6kzkue8w6JtIduSpn3MZ+03b2mVqSiS/QjXvVQd6k&#10;LT0+W37b6Q+dQpo1IE0JSa+T3qj9Fe33/bcHDkJlr3yRZR4t+iqTAUNAX7xdJrXWo2dO/LcIBP34&#10;NUxICQj6CZE9zkoR9OO0GRmYHYbyk5EFf/1RtH17MeAfLLsFn3yvzw9fCPwH36iPPiNKIujHeW7U&#10;ANAP1K59CYB+A5L2ZO6ULAbQB6t/3oQtd3V5szlpdnG9tlldP8qeVIxb7zNNkKJPCTJHrckasSq7&#10;YO3Vx17VIOPYpOQMGJQ///wdDmCJs43cewdB32zQl7jiIOXHeV2l2RH0DZHR+kIQ9K3XPP4aEfQN&#10;JPU4i0LQj/94NrKEGgH6tc4DpmxC0p9iAP0+k4of6TO5Oe/Tn54EvuXk2GPPfP61b3oPWYGsHyfr&#10;g4A54zc+8OJoXtyUs9tewFE+vB63ykMd7sX/arrao48+vRYbYtE38pqCZYUUQNB36LGAoO/EgUPQ&#10;j5PODczOCvrf/XJIEmB7TXkkWvTjPCFjA33G0RGSJdB1Z9phWN/cAsDyjFaXv/TB0syCv6PRauao&#10;v/t9sfvBzMLGJCNZtLw6nSSfQY57rs+czLFsbj9xO7rEy9M2bgD48LQgzVJT6qU0rPvGh4Po0Vta&#10;WurxeIDs6b9o0dd1wVUHfckefPgnKoAKqCsgfhSDWqECCVdAckDqujskKjGCfpxkbnB2AP3NW7bB&#10;O3FZAqSE9DC5chboJyVzOzxe3blH30nbojF0Fmy7+dHPN55/T5PkpkkkHVz6r3kkK++Lhb3Gzoa8&#10;zUjTe89/IRsmCSNXuZjCLeha7qQtp5AWyaQ2qHpx26tGjZpQXl5BWR/+9fIfuakeXXfMd90x+MKC&#10;xaHrjnOPAbToO3Hs0KKfKKyX14ugb68zaN/+0kEfDB81ejpLeH/Q8LnzlzgL9KceCtSueypg5eW3&#10;P5c3foucZcGQD0752aPXnksagtt4KqmTkn5u4c7ykZsOFO4oG7u9LIMcl0zqNiPNev9vZe8x+L6t&#10;uHbnzJqw4amMB08nZ6aTOiB23TqNR4wYASb8o0eD+5MB6PvgsiHbWV9+2qDrDrru2OtiKmsNuu7Y&#10;fICiNQ9B34kDh6DvQND/9dB3kYFz3ZFFAnRisF4B+UAojo6QLIGuOwD6KbVOANC/stPzCqBfsLrn&#10;0D/uPPOBY/gNOE9occGl1704cY+nYPOB4RvgvU4B2Ib/vR//aVjnnBRSp0Pjm/p9vqpXwWoLLN8u&#10;riJr6paBXx+++Zrnk0gKbK9/6623VlRUgNMOteij647ei7W6644Tb9iuaTOCvkOHEkHfiQOHoK/3&#10;3mFeemaLPhvoy4kTYxKigG1Bn/fRbwyg3+7OF/PGb5YAdN6k4vvuH1QX7PiENG3a9o35K6Ycqh7B&#10;I77wmbjX2zl3ECEpzUiT3Bvfy5q21cUUbk3XMkevfbH/zGMbnAKy33777ZWVlaA2GPLLy8sR9PVe&#10;fBH0bQslCPq2HRr1hiHoO3HgEPT13jvMS4+gL31SkRAuN7xSW4N+EtjrSbt7swbOOSR2ss8Zu/75&#10;D5c2rnsiQHydeue+890/hTs5T3HJZ+Sm/R8t39zguHPrkUZt0y9/oft0XJUb/3zg9W8qjjmmNQf6&#10;nW4/cuQIBX0gfvTR13vxRdC3LZQg6Nt2aBD0HTo0Ks1G0Nd77zAvPSvof//rYUkAlJRHYoxNFFAf&#10;nUS67hysJklnc9trNq7XhrTKKlhDWT977D+wA09dzmGnNkk769M/d4zdzuGm4mdU8aEJ/3lqZ5wO&#10;lv8bOvbKm6jg6x8/+9acEmAP0yuvfqIut+iZ3HvvvVVVVWVlZaA8fAE3HlyMq+v6i6BvW2RB0Lft&#10;0CDoO3RoEPR13R0SlRhBXzqBsQmpx9kM24I++OFMPlBdr9kFdMPMx/tM6Tt1R59J214Y/GMD2Mw9&#10;uV5Sk4ve/nHD2JKolE+vLNOPBJLTz4ASTibHPt9nBjif1BwuN7ansMHR408OO573pzrjlFOWfr8M&#10;5AXQB77H7TVjuC4j6NsWWRwD+juXdemYT1vbsueyEjZBnWRAPTq7w6whRWz9glSJd93hRmTGUqHB&#10;y2cER6fjsMKdQiz3BmtuyMQptfqY+FGTdC107EUeeInuWlEOuPzyoUOgWKZpcUGA5ERRujjQgWYk&#10;gYJQzoIOwRjhEFQrQaFg8ZUkhnuE9VkQ9BH0ubf8xBa0LmJR7PFbDg5dufOks28jJOMYUrtT14G3&#10;PzjgpDqnZMB++bXPeuXrP8ftUPDYkZQ1+YCvYdNrYdvNOiT9wV6F2binfqy79eeM29DxoTdBRgD9&#10;Qe++S3UW9tEH3EeLvq6zA0E/tsuCBbkcA/rLZ7QcvE6vIIlHRtYWr8iZ1Zk4CfTX5YvxnUPhEN/D&#10;SIWwfungfDpqwhcWPRI9apFdC3B/0vdwl8wcJhyECe4aR+EhvueIX8L0RTy1RwH9HBLoUMANRLgQ&#10;SM+XBkXRn+ADyQToZxg294L+b4e/jwyczVgWiTE2UUB9dBLoukNPotHbDgPr1292eTKpBYb8JiQ5&#10;idvesdVbi1aO28k5jWh+Rm893P+LH2FvnjSScn+vUeD5Y6ydu+aU9vLsfbc//QFQ/nlntDmwZx+8&#10;G7eispKuwQUHfSB+3F4TQV/zfHREAqeAPnAVhS1dn0QjI1Nji9dnk1mdO6wY4hSLPvAuCNtl8IwI&#10;i364r0DGFPqFL4GAxEauKkwCR02haxEtt2fXQphOVaW2+Rw5/dOfIxPTOMF4L/4iED/TURx8xETH&#10;TtfdIVGJoZ2fjCz464+i7duLAf+6dRs4ZepCr88PXwj8B9/gb/gi51cEfZswvWIzbA76cNiNKj4I&#10;u+M3O/46bq980rhhves++WP72O3B7ds1T7cRG/eN2X4E8BSc+h/KHg8LeWsOmhvY09wJm6+uc2md&#10;lPqg5PtvceZ8TxWwvYca8inio0Vf19VZ8dBVQMyY3DM0zwtMoKKAQ0Af3CTEDiGsQ5pAZGRtIlDW&#10;rhXFkNo5rjsly9dxrlNR2J0ze1PfKmVE1hYmgaOm0DXFXtiqa0D2YigvKopgd4neyg45Mou+TnM+&#10;VIIWfanh38407OK22R/04WwBWJ+83zftSAD23ARXnILN+7Wvi6EUkHfk5gPg1Q+Eess9/bJHrzMQ&#10;f2tOUS/P+A82z4fP8a2O31K8hVOXt+XDMlzK+oqvwcI348b7ZlzuiX8Y5gAXYrDgsp8smJIq4BDQ&#10;5yypXYLe3jqIP4HIqPsAcw7oB7smB31+oh4+i21Fw7rGQ9ry/PzlXH5q7+e+26RrHLXr9NGnzjly&#10;j3xxDBSr05zvZtBfuvyIJABKyiMxxiYKqI9Owl13dF2IFBOHQL9JWkptcPrp8dmKTHxzlk43/ezC&#10;9fc+/jE8EoHP/U/e7/FWBXwBMOCD4PRVWYJRX/5mXPn++vhmXOY343KOsPRuKv2IzPyhBPwD9Jnc&#10;4r+gN7BCGnozDi7fFEqmt2o+I8eLkj/5qoNr7CJXEHKR+cu5Rgp5aUpZJG2+YiHxn+LGl+AM0Be7&#10;gHMOIaI1oKqSIOgbf8QIJUbzxhF89G1CwzFIEGUxbpeZ6/hT3jagT7um4KMv8saRdJ8u4aVrcLnv&#10;8oW8/FLdIvorv2AXvjN8XGvRR9C3CcEzNqPGgH69ZJJ+DMnoOex3BH29DyL6TCs5N/ncZJKU0iD1&#10;vc/f465v/kBFeTl47ADo09dmcXF+vyLWCyb/aIZ/xVwMV9GIJLrcZuyQWLGDEYgZ1YV3XX5oi5Ww&#10;SwC/PE60j0d4tRznFhxMr5RR4f4tQUYO0IX1dlyNQabk40MPHELr8BQjub6Klx6Kmq13nK1I7wzQ&#10;j1BC5PmtpRCCvpZCcfyucs7SM8U1oB8WKXTsJaRrgtE9R4Leqm73ctAPW+tDTC9OA3zPlR8qk3nv&#10;nZoF+mjUZ8Rui5PBuNQM0N/PG6OT25IzMof9KX73ll7krZnpc6YU3960cypJbnRM4w9HfAQXQE9Z&#10;FSy/Ffie2vUN/Cj6/Kjffu3A7rraoA36op06ovY9fHONNP9r5hUy8jb+8HMDyZ9QsZRdBKakxvtQ&#10;06BGbjqhGEkLEbuX6ADTOLArxqwI+jEKZ3g2F7juBDWx54pVPQMWbQ4TcQkKneOJX2esB/QjwF0O&#10;+hDD2/jDyZQKV9LStaC/bPkReaBAqfgTRiZKAZZBcZHrDr8Yt/9k2COyZsJ6nL3uP2d/M5IGs6X2&#10;N7Y/eOhgtZ/bWJN67MD1je66g6BvGegL3jUiXxoZ6CttrK6UMezPE1wAEHLvCf4pnTMIKK8X9IMu&#10;Q2I3IT2gYV1aZ4C+eFxgyHAffbvtox9lgBK8B2XMp1EUg734SV2CuyZ211F0qVexxMNC27DrTuQW&#10;nEFzPgiHFv3QrjvRsJViJQZbKaA5x3AH6E/Y4wFChdW4D/Yajdtrxkb8OeM2XnfpU6kkJSkp7Z13&#10;OO8dQHyA+yNHuBeWsfvkME4G0KLP346j+OhLACLoSMNg0VfOKNz5JdWF/jTMos/qRB4zihiV0Rmg&#10;H1oHGblwQlsDdN3R1ijmFJEni2i5i/jgF5a16DgjEj9qkuuA8C6wiBlmorsmePIo7pcvAX0B7rnh&#10;Fr0wq0g8/JHGe/TRp9trarIjJnCQAi4A/fH/Vl5zbw6Afh2S3JV7YRbuo78yBtbPGr32mbcXNiSw&#10;vWbK8Se0+PGHHwHZ4XIIu+5Q6KcO+vCfOHBYz/vtw49hB376B03Hf/gI6UfvrVaXNd0OiRU7KEFM&#10;3iFetuuO5OU7iqAveqNN2EdfOaPQkEgLfdgJR+ajH7y167Ho86U5Zcsgp4C+3nOEpk88MsbWboZc&#10;dOAYEjoviVv7lcgDErhfeAmuOUeEe113VhxdhsEtCrgA9KcerE6tfT6AfnNS9/HeE7Pwzbg6t9yh&#10;s4Ks0WueGjinLklvmNwUxLy2/TU//sixPnXaKS8vh38D/moIAukHuL31fX7u/2gIQr0fNuyBAAlh&#10;h04/OPdzkwQ56+u98NqB3XW1gQX0IU2Es03IeAaPyOktpMvMZaHtVmTm/5AHjniqoJAxZJnjDMPw&#10;wk7Jn8FWBg11XJqwAU8X6ENB4V13IsvRO9Smp0fQN11icypA0DdHV3NLTdgcpiCH87w384Ogj/MB&#10;ByjgBtA/FEhKPhPs0MeR9MdzpqBFPwZzPs2SM37jC33nnp9+QUPSMIWk1q/faMiQYUeOcm8u83n8&#10;ngpP+eEjPjDw+7mtNwNej7+qyuevPOo57PFX+P2Vfr+3oqK8sqqy0l9dFaiuDFSX+ysrPWXwEzj5&#10;x3+x1QXZdkjMCPrxK4Ml6FUAQV+vYjZJj6Bvk4HQ1YyEgb6uVsaUGEHfAZiLjybcAPoH/STtcjBC&#10;ZxBy7609+k4pySxE751YvHc4u/6EjZkD53c54Xbwg0ohac0aN3/22W6bN20OXQM5Zx7JxxOoBDu/&#10;r7rC6+Eo3+P1VFR5q3xg4Ye9+MGO7/FVQwIE/aBs7kbMmO6VCcjk7lFwPVcl4Igxv0p3j5r5+iWm&#10;BgR9BH0HKOAC0B+99WDulB/vynoTWP8EUuu6s+/Leraw/+x9faZuz5y4OWbzdo3NmDlufd5bRffc&#10;/04zkp5CkjKSat1y063vDnp73sI5y9es2LF3++Gyw7t27V48/7t38z944bkeb7//9vc/flfpKYVX&#10;6XKrdn3A9vBC3UA1t1sPF+UNeHwI+qHbkLsRMzE3W/21unsU3I2Mbu2dW/sFZ6e7uyY8ZbLDY2TN&#10;NsBwfDKy4K8/irZvLwb8g2W3sPjW6/PDFwL/wTe6GPeHFUcxuEYBF4A+HLijtx6CJblden5ESNNk&#10;ktGUNDkp/aTz6579woUvZE/d1htflKvXa3/0Glibmzly9XXnP9mI1AE3nmSSnFo3JaV2SsYJtU65&#10;6JTTLzqz8YnN+XcXwJacqRnJtR584L65c2cfObIvSPewgrcy4PcEPP7qcljKqx/F5Dk0L2F2S6DY&#10;aXcjphHjbEUZ7h4F13OVFYeI5XW4e9Qsl9OiCl1r0XcN42JHQAF3gD49pwt3lc0LBM5v9zQhTSiD&#10;NiAZj57zbM7/VuIrtGJ4QAEvGO43+78HL3/5dHJyI1I/lXtRgfRTi2ScSI6rT2rTH9q1u3zy5HHc&#10;YFRVB8CoX1FdVuUrh9W4Rlx17cbxmu1B0Ddi2E0pA0HfFFnNLxR99M3X2Pga3D2HcalF//ejP2Bw&#10;iwJuAn24Pg3fsHfCnqqrHxzYKfPtusedB+bm08jJLzw+InviphhIF7OAArnTtz13+yfX39Tzult6&#10;Xn1z93YdXrr4rDtOIc0uu+bxK2/tfvMt2XfdMuCG27PPTm1Zi9QC1m991mkwELBNT8APa3gDFR5f&#10;RdCLJ977hyZY2y2BOugLrIlfUAFUgEUB6gSCARWwiQKSA9JuNyDF9jC77riFcXG6Agq4DPQp64/f&#10;XT55n+/t7/8mpFUt0uyCBlc898r8zNFrENxjUyBz3D+5EzblTticN2Fzn0lbew3+9ZkXxueOWd9n&#10;4haIz5mwqc+07c89N7IVOYbz5KmTuvzPX2AgfN4q2G4Ttt05Ul4B2/TIP3rB3xGXUXEj0aKvd4gt&#10;S48WfcukNrYitOgbq6c1paFF3z43L1bQ//GP0tgCIb/TEFv22HJFq469GewpY2thYnO5D/SFK9fY&#10;7UeHrtrFv0iLdO2Bb8yNcR8ehblBwerMMWsl3lCA+/c/8gH48CQlpZxz8dnffPc13Wln/8GDPi9s&#10;qR98t674pVl67zH2uVYytgRBX+8QW5YeQd8yqY2tCEHfWD2tKQ1Bn/GWYUEyc0FfjMsmobO82Jgr&#10;ijljYqk9htpdDPojNu6b+J+Xbrt5f6+RuL9+bOZ81lzwwGTA11c3viad05ucfGbLNz94Y/P2Ynoj&#10;Cb1UN2zWB+LXe4+x4CJobBUI+nqH2LL0CPqWSW1sRQj6xuppTWkI+sbeWeIpzUTQNxDBVVjWQDo3&#10;sKgY4NvKLC4G/cIdZV1fHQbQ2ZAkdX1pFII+K7Lr3aInlD5r/IaeA+ZdXv+KDH5tbnrd9B45vWCz&#10;TXhHLmyzz79QF0E/7GRszS0Wa6mB0y3Xc5Urj2p3j5orhww65dpdd2LAUHVulrv00PRCLkWfH0mk&#10;YiESTyFxsZInDOKU8pKFLgvJxG0T/ypJKel4QpyX1MfLxaA/9VCAkMaphFx4/u29h/6Om2yaDfrc&#10;+7bGb+j15pKbml9ei9QD1j+u5Yk7du+GqyG47iDo01udu23JTrmdu3sU3I2Mbu2dW/tFL3pOuTLo&#10;bWdNBP2iBUXioEjAEu5UdOmRYLe8nGi5ojE3jVcslr0oycRDKDPO5kF2iW4G/qk5K3M76DetT9Jv&#10;vbNfv+k7LcBcrAIUyJ6w6fnXv2nMg/7FV15B/XZ4N/2ID7ru6L2jYHoDFUDQN1BMK4tC1x0r1Taq&#10;LgT9eJxtjM0br+sOxVNFsmT0hFE0k4sLVE+giOySJwPqUK45T4iH6RlF0ERz9gQqIyIU4mLQn7jX&#10;e/oldwFuXnPNow/nT80t3IAgbqoCmaP+zhm34eWZe25ucAm8YyuFpL325htwWdl38DDvo4+gjxZ9&#10;o8gh3nKcA/p7C3sGN5TsMnMvY7ddz1WMOpiSbOeyLh1nLBWK5v4MDlD+8sgKJSm1WpP4UWPp2vIZ&#10;9Nxp2XFY4U6tLoV+t65rxQUBkhOlWcWBDgSe8nOhoDiYpqBDMKYolEmtBIWCa5ZFX50pGV13onG8&#10;4PGiC/TVc6m47ojnBrrmCXJfI7nvkCSGndpjS6nJ+i4GfViMO2mfX3jD05V3vZQ/a1/W2HWmwm6N&#10;LRz24ekxaOnd971508OvgLsUfM48/ZS/VvwKl8bDFRWVXi+CPr1LOAcxWe/iTkznlFFYOji/Zc9l&#10;JSAxB2GsaGUdV1k+9om26K/L5xhXAH3uzyDfL58Ryb6SlNpKJXrUGLomPgi5/oomPKr9s6prRTy1&#10;RwH9HBLoUMA1k0P5DgEO9SE9/6UoJ/gTxEEyAfq1B829Pvo//VkmDwCUivE0EuhW8qsQI/5JPVJc&#10;jrxASS1xJmBvlWZKRVkUm6ciYDw/qQ+Ni0EfTlJg/W6fTMsaP7vx8acBel59/v2PPTkSWd/42cio&#10;v7NGrLr2+FsbknTh9bm9e3avKDsCb8Ut81TJ1uJWo+sOw00Ek5ilgENAH9iLFe7FSlnFVWaNjkq5&#10;CQT9kpnDoPYug2eELfoAu3Qaxn24Zy8U+hVSMkiVwFFj75qoHzoOTiu6Rm3zOTlRQD/E9OKBEIz3&#10;4i90MsD8ca1FPwbQV6FwMdxr0r9mAqFtmvwdQ1G6mipviWKT4iF4xrw1GfThbB1TcqRwR/m43VW1&#10;6tStTZI63JwLO74bT7qx7lTjjpbkTSu5jFwEfvkZJAUmVKecfkr3l57/Z8Nq0N/nqYJ9NP3StbgI&#10;+sHVaWCyFW4V7BYy5tsQJlRWwBmgr9P3Q+iqFVwV55EV8gARBgK+SF1flKpIJOgvXxd6tKJoyQ5b&#10;90s0UkY9JuMUNebsWg0WPbgI1QFzA9EkR6NmKw7IoiKuEdEcb5TjZRZ9neZ8qBBBX2r4F3xp5NZ9&#10;CsGK8E3jJQmESAk9y/+MhteaKaPNBFRaol6mYpsZYT2eZDUc9OkVaPrhQOoxDVJJ8vUds+Blru7A&#10;a7v0YuLGly8fkEFSwZZ//LFNXnml//otG70BH0/55WWlR33+gI/bZRN99LlDUYKYAPqC7zV372R+&#10;Gh7zTR0zykfBpprwBuOlvCGZkYNpR6zgqgRJlkDQD/Y4yuxLAXx1ztMSP2qMXeOXJTjMR58658g9&#10;8sUxMBnQac53M+j//FeZPABNKsa7NRKY3ildUx8ad7vuFO48MnFP1cQ9nq8DgbQmjVJJ2o0dcxH0&#10;jZ0h5E3Z1q7FLZxXfjJ54NE76e2wtKLyYNmhQMDr93s8Hq/Xyznv4D766qAfCIgsZwqL/MK+AZzE&#10;EW4DCcIux1brDIs+b/YOzgOlLuBq0iceGU07MOwJ+spTdFeAflTrgx199KNb9AH0hTW43Hfqoy/+&#10;8Et1i3h/fbpgF74zfFxr0UfQBwUQ9CVbPjGcEVYnKdxVem/P8Wdf8/R5Nz5yUceu8AanZqT+ndcP&#10;yBmP2++sNJD1+03dfkq9NsD5tY5J+3LeeH9Vqc8XKK/ylHs8Pl9lVVUZbLkDHvnyj94Dwthdxiwo&#10;TbGDKhZ90YLLdfkh31+RpRBBX+8hEzW9U0Bf0QVcUwUHgL4DXXeiWfR5FFZaSuF80I/aNU6LhPro&#10;C5b4nEgej+a6I15uC4xPmV78gQRcUSFnHua9dxD0FQz/TrGCa7YTQd/moD9y84EvKwPJaWcRElwd&#10;ehI5KWf0ul6f/d575CoDMReL6v/FrpMacqB/6vmn/LP5L+7i6Qv4qwPeQHXA76n2VwaqwUsfnPSl&#10;H01ekSSwAM2NrUIv6Ie3WBHnDOMCgr7eQ8bhoB9BipGjr6qEA0A/1pG0m0Vfzd3O4aCv5UmYUNCP&#10;dvww+ejLQR9ieBt/OLvS4l2lSl0M+uU//yUNvH+IQjxGJlwB9aFxpevOqOJDw9fvaXrC+dwmj6de&#10;cVazi7u9ueDlmf9lFqxGyjd4ZlKwOnPI72c2uhCkbnvtxSU7t3AXQ0+gmmd9eFdWwFcVqPYA58d6&#10;Zw/nM5bCLSiNEfTDi3HDO3gEN+6gP4Uc9xH04z+IgiU4w6IfCISXcNjTU8KwAWEtyF6gr77nqaNB&#10;X7Fr4oMQEoiuV+rjZ93MU8USDwtt6fb5nHNO5BacQXM+91vQqwct+orkiqCfcKCP1oCaBvqT9vmG&#10;rdt1WpsraxFy/fXdBn51sM+UkqzRaw0G3Jq9zY4gZu7UrR3bvlAP3oObnNo7r0dlZRm3Ctcb8EMA&#10;Oz63DpeCPmfUj/NjAZobWwUj6Cu8CElyQw2u0EXQj/MICmd3CujTTRtxMa4wcrYCffGWWQpj5GTQ&#10;j9Y1uhGnyPrAdEomDPQFuOeaKXphVpG42ZHGe/TRnzJ1YbduAxH0bcv0MQyNmyz6Y7cfmRMIXHb7&#10;82e2viKZkNtv7tFnUjHyvYkKjF6T93ZRu2NvyiB1kpKS33z71YAPAJ8350MIgj648FQh6EtIRbjz&#10;iXfdCd98RKDP+fOEtuLhvg9exyWjG18wW9SY7sY1KZFzQD+WUbGOq2JpXVx5Eg/6cTVfLbO7R800&#10;2VQLBsO88BJcc1rgWtedX1aWywOYjRXjMTLhCqgPjWtAHyi/6ytj02qdAz4kJx9zdtaI1ZkFf6Oj&#10;jimUP3JV5ug12WPW9Zmy7aGnhzUmDWDDneSUpCFDB8O1tLS8zMs574BTPlj0wVXfxxn10aIfus2o&#10;LcYV3YoEi1qXmcvyI9/EGTSn4a47cdy5EfTjEC+RWRH0E6l+rHUnbA5TkCPbXSfWPkTJV9NB/5VR&#10;32CwXgG9czDXgH7hzvI7e70BlH9sar13vw9kF67vPQIX3Rq5u05wzjDq79z/rXpx4DdPvjn/InJ6&#10;CuypyX9eeyO/ePtGuBgeKj9cEQhUAtoD6XOgD1vqI+iH7xLuRkyD76KmFefuUUgYV5k2XpIHYubX&#10;k4Aa3D1qCRDUkioR9L+xRGc3VzL449Hz5i2ZOxfCYnGYE/qTfpkzZ/EHHxbMnb8E5hU1FvTHbi99&#10;6p1RJLkBvJr1rkfffTJvetboNabYs2uwd37m+A3wnOTuK19sQ06rQ2qnkNqA+Om163R9tOvBQ/vA&#10;iF/hKav0VcFaXAiwqSYH+uDEA9tt4mLcKBZ9N1+/bNw3BH0bD46Gf4tbgdit/YLhdHfXhKdMxi7x&#10;Mqk0GI5PRhb89UfR9u3FYOcFb3zwyff6/PCFwH/wjfro/7KqXB44/5DIeIBOh15KbNLsoZ+NW7uW&#10;M5GyfCAlpOdAXzY68qERp3G0RX/4hr2FO0unHgxMPRSY6Qm8OGRGUsoxHHoS0uGGrJzxGxH0jVRg&#10;3Pq+XUddd/59IG9qUio15F904eVvv/P2jh074CjlXovlgzdkcS/BBcrndtOEf/jAcgxrpjHpwmde&#10;sYo9cjdiag6iTRK4exRcz1U2OYqMbYa7R81YrexTmnst+gj6lhxlAO666qlRoD9y077RWw9POVD9&#10;4Mv/I6lnptc7t06dM+ulngjo2YDUPoE0ePTO97PGgfeOCb4rNa/MXiNXZo5Z+/KsPWc1vCiD99Wp&#10;Va/2Ve3av/naoA3ri+lRCnwPr8Dl2J4H/QjO55blGvAxj8hNKhlB34BRN6cIBH1zdDW9VPTRN11i&#10;Eypw9xwGLfomHDI1pkgK+pyNlCFAypoD+qO3HRr869YBs38iJAOgE16IVYeknH7SlW1OuPLsFm2v&#10;POHGHg99ljNtG1K+IQr0GrES3HWyHhrZhrSqSxqSlPS27a74fHSBN2Snr6ioqqysrKiooIhfWloq&#10;eTMWxBty1pqE4+YVqw76AmviF1QAFWBRAE4olmSYBhWwRgHJAWnercTAkqHNTK47v66qkAfwD5FE&#10;outOnHATG+izDI04jeNcdwo27397ybpzLu1GSFpGaq0rOj591fWPd+7YZ8Ds/bBfft8pJXlTtmai&#10;Ld/Axw6j/s585/ubU6+qA5RPyK333Llk+Q/giwM+OqUHSv1V/srKKp/PBzQPH/DeKS8vR9Cn12W0&#10;6Md5DTQvO1r0zdPW1JLRom+qvCYVjhZ9A0k9zqLMAn3qyyv5mHQ8ualYCvqlpRUsQbDoux70C3eU&#10;PtB/NLe5Dkl58o3Z/afuzJuwBd3xDTHeKxYCO2l2/2DZsaRx7fQGdRs3XvTrD2CfL/dUgh0fLPle&#10;D2ykCTtpVldVVYFRH/6lf4o/aNEXX5fcjZhOuQK7exRcz1VOOcx0tdPdo6ZLCgcldq2PfswWfWD9&#10;2MYv5oyxVWeTXBT09+07zBJqDuhP+K/qntxBcEicQU56edZe8wAXS6YKZE/cdHfzOxuQRqD5ky90&#10;596CVR2oqvKUlh7x+SsrKkuB78E7X8z3QTf9EOwj6CPo2+SiKjQDQd9uI8LYHrToMwplq2TunsO4&#10;00f/t9UV8gCuO5JIuetOzLwec0ZbHet6GxMb6LMMjTiNs1x3Rm873O+LpYTUr0vSn7k6L2viJsRx&#10;8xTIHPV3zriN+bP2wkqIOqR+0ybNN27e6uX97f0+v6+6yh8o9wYq6cLb4GY7vAMPWvTRdUfv5c7i&#10;9Aj6FgtuVHUI+kYpaWU5CPpx+tsYmB3GnclH30DQF/x5hGNOzPT0u2IaGik+UuXJrDyOzaiLgv72&#10;7XtpuLZ9e+G7PEaw6LsS9GGPnXG7yybuqZp8oLrDk32TSFpzQmAfmN4Fq83D3JpccvaEjX2mbu/x&#10;7vd33PtG5ycG1eY2LCV33nPXgYOHuEPdF/BWeCq9ZVWBo55AeTUwv+oHLfpo0TfjChlPmQj68aiX&#10;wLwI+gkUP+aqEfQNJPU4i7Ia9OVMT7FeDv2KkeLE0RLEfFzaISMF/fUbdkAAyqeB/imPcQrow873&#10;EDTlHblpP90dH8L00sCnf/573QPvXnpX5hWdniQkuSlJ7nxzbtYofB+WKZuH9p2564F2A6688IEz&#10;TrisHkmHhyfc1kYZSUNHfhYcOE+1t7KqyldeGSj1BCrAmI+gr3jxVTzO3Y2Ymqe2TRK4exRcz1U2&#10;OYqMbYa7R81YrexTmmt99I2y6LMzvS7Qt88REGdLxKAvIXs599sf9Eds3Dem5EjhznII8BbbkZsP&#10;RNNn7PajY7eXEXJqrfqtMuqfVqv+2XXSziKkKbwIK50kHUvSulyXlzNhU++RqywwumcWrM4avTZ7&#10;zD854zZkj9uQOXadBZUmrIqRq/pO237rdZnNSb06JPhKLI7ya5NnXnx2286tMGTVvkA1uO9wDjzw&#10;wtsqX8CDoB/NxIKgH+c10LzszgD95TMkuwR2maltJQHR3I2MCe7dzmVdOs5YGj409xb2zIcmtdSO&#10;1DicE9wvaJ20a3yD2SOj98/4rhUXBEhORIVcDAmGIqWmFOWEEnQIFIcSFHSQZpGXrDpuLgb9yt9W&#10;SwPvox8RqemjHzPoizfwEYbAra47K1dtFYLA9/SL+CcR6GsPjXikrPHR595vte3QNV3yCbdFY+0T&#10;T73h83W7R209LD+Dphz0t70hE0YzBbbP5FzDAfDrtD6pXesWV7c+7pKnruwx4OsjHOUbuH1klKKy&#10;Cv/Jm7C5xye/PvHyl4+/Mqs1Of4G0vaFR0f2HvW3BbUnoIqRq2Ayc8M1L3EvxCKkUYtGp5938kmn&#10;H3/Nje1+/eUnOlJecMmvBP98fuPI6oDPy/0rd8pHH3300TeP0Q0p2RmgL+7q8hmRKKkmg/FcZYjo&#10;RhSSaNeddfmRTL90cH7LweugZ8IX8XdxpGbvEz1q0q7xDVaM5DsbMbHR6JzRXSvi6VwM+nwM5XsO&#10;6EUoT5vG4XsokktA80IuPhJiOhQE+5ATKkdzwPgECPrfSISSe9ULCYSf2Ok/2ii4ZuUuteiLaR6+&#10;C6wviYeU9IVZLHMwi0EffHUm7fVeeQ/geyp4gbRsWA/GqEXrSz/7ezf43E/c4xUCOOq8U7Tm2JMv&#10;g3dgHd+k2S0dMm+7ofd9t70yYPZe2CAfQpYliJ89Zl3/GbsfeuiT27u+eUHrjrV58K2T0qApaXYi&#10;qZNVsAbM/AkAcZPnNv2/2HVr+yzYtJQkJZ123TlDZgzbsHnNzu1bDuzZx51rVQEf7I/vhf12gnxf&#10;Ve73VwDmB/zcQtyID4I+gj7bXTJhqZwG+hxv5S9nlctormKt14J0CQT9kpnDoPYug2eILPowLsMK&#10;d/L9Dlu+FSO1tUngqCl1LaAYyXUD5pw9h0U+1tDonZFdozb4HAHWKbGLSB3IvYM6rIf4XjDei78I&#10;xK89Yq4G/eV/V8oDWPQlkeZZ9BmnB2zDZN9UFPRX/L5REoD15ZEC6LMMjTiNBRb9GeWBizo+Cw4g&#10;x5P699w7oNvAqV0e6g/0fEqbdhff8sh5Nz544c0PnX/TA+ffeP8ltz1ywmlXghd+E0Luv/zhfjP3&#10;gvE+e/wGK6k6b+KWrpnjLjr/rvPTzob5huRTi5Crz++SN2mrlU2yoC6Y2Fx93bNN+VdiXXfLjb9u&#10;+BOM9eEPuOt4OKaHUA2hmgs+L3A/Fyl30MftNdlBH2xjHD2IXDLg/kpthPDhLGc9l5XY9yrl1JY5&#10;C/S5Q0LPYWAkV5k0wjKvJGgzy0wmkaC/fB13JopdWSLcWkJ8rxjJIGMCR61E3rVAQDEyEABXpRlL&#10;Ff15ovfRyK4VFXH1qDnYiKz7ik2CqUKQ5mUWfZ3mfCjetRZ9o0AfNFL0t5F75tAYMd9LYqIVxXBy&#10;2TcJBf3lKzawBNuCfuHO0jteGAYGcSD7zrfnwsutssauzxm/qevtr51GTqzFeehwn4YkiXqMJJOk&#10;pqT+vafcmjt2vTVe+GKMzh2/6enX5jYmdQT/9NNat2pz8blX33DVA493ObvNadyzCNIw/6uDsPWk&#10;kJH68YfCGvFPaowOb5wdbYuHA9njN957+8sNCOyiSU5p2XLBgq/hcKoCS7385JBHKb3+FUFfF+h3&#10;6TlM/BxcDPr2vTw5vGWOAn3OC5wFgoUxMZKrbDbQCQT9oBJuBH2FrgnjHsn0cHXirBIJBH3aMBXQ&#10;D3O87NgN+vFH8dGHX3Wa8xH0K+UWfZtdMezeHHeAPnjjnHHFg+Byf0adk7PyZmSOCS5mBbjsO30H&#10;uIsM+OLfV74+es/1/dsee9PlLe686sS772nxRM74LdZvnZk1Zt1Tr8yBhQG1SHrLhi07Xn/b5ClT&#10;t+3eJhwoP/26rM15sCyYnNfgkt7DV8KkJXfcRvj3pU9+eaL/zCfyZz2ZP/vZgV/3eH1RbuGGrGjL&#10;dkeuyi5cnztpS883Fz/Tf/aLH/2YM2FzYtf49pu6/eJL7ssgabXT0z4c9C7092hlOZjvlRie6axB&#10;0NcH+jPXAckJVnypRZ9a97k7K2f7Fxk+g6sAZQsBmcaohidyEujrhCoKH24dXwR9E0dWe93tunz6&#10;ZEnnMWn8ARkN9DnHnshFunK9wj764t9CDj/Cmt0iJqXRoi/10WeSDROFFHAB6BdsPjDou3+OaXkJ&#10;uOZffe7dfb7YFc3CDRu3503Zyofi7MmbrbflQ8P6TdtxIjmmEanfJKXp4Lc+OXKwFIYCDNtV1T4P&#10;LEOt9virPZMnTzzumGOA9c88s33Hx9++8YH8Do+8dW7rjnVIWgZJySCpzUmz88lZHTu/8sjzY3Mn&#10;b5H2t2B15v/+6vrgh3c89t4lqeecTOq1bXnjfY9+2OP5wuwpxRa46MirgAlJ90Hftz6uHXTq3i6d&#10;d5QUB3yeKo/Hh6Dvq45/x2L59UyCmOCcE7KQBZ19lUCfc9EOufcE77XidX56XTvwKusg0I/hCY/x&#10;XGX4EeNA1x0Fs7dbXHcUuiaMuKiPcM0JPlmyEvSFjXFyROitCPpcStkyXIVDN+SxI/4J+J4rX+a+&#10;r3Xkuxf011QtlwXORz8yEi36WkeIxu8xgj7D0IhHylQf/cKdZff0/hjM+Y1g5/tLn86ZJANfkxeY&#10;6kLn/tN3HZd6fBpJue6KG3eW7ILhKfVUVgR8Zb4qb7X/aGUprDr1VXmGDP2E1Jc574cjwLE/NYkk&#10;n0JOf/KlKWC5D7dh5Kr+M/69sfX9TUhtwfsfvtQlpA1p8dRjn+VNK9HVYAMSw6riD39p1/S2ZNji&#10;KDVp2sxJ3NymrBTedVvhrYr5AEaLvk6LPrdnouCOrwD68h1XuBttaBUgN06i9X8xD1tNyugg0A9O&#10;BfWMjgNAX093xGntZdEXn3dOXozLBvqcuUE4cSKfLmoMp/EHpBz0WWz5wWbKQR/M+fwMIVys0mRA&#10;qZcI+mjRj/VixudzB+jf2eM9YOAG4KB/ybO2BX3wlQe/nfzZB06p2wpa2+Xuew8dLQXHlXK/74iv&#10;8pCnvKra7/H5S0vLYVx8Ps+bn75e5zjOox0+TRs3u/76Gz/57JPCKWMHvDngmuvapyaB+0/S8ekn&#10;HEOOeypvBqzuhW18cgrX58/ed9Yx7SniNz6m0aVXXpSbndU366VWLZpxMaTe/fcNgmcavUdY8X4A&#10;OkmAjncb+HVTqJwkndz2jG17NwQCHr+vAqz55ZWVMR++0l14/Nyu+/F/4rSvW59dscvKFv0grHNm&#10;e2XQl6zFFHny0AJbRnB//GK7vATngL5uB30YOeO5yjaHg81AP7yrpvO319SzZb6VFn3FY08C+uLd&#10;MxXTi9115L74QXM+5ESLvs8/ZerCbt0GrlhTJQ9g0ZdEokU/zmtjbKDPMjTiNKZa9EdvO9zjs6/S&#10;k1vAkttrz70XnPINMEIb+hAga8za3PEbX3x1/jNvf3PJ8VcBocOnX34/b6D6QEUpvPQVaBcs25Xg&#10;veMHZ5aAn9+Mxheo+OHnJXPnfjX/q7klm8NO/HTEf176030duqSDqz//zqkHssc/88637do9Txf4&#10;Nj6mybNZ3X5e/bPgGrNhw+8vD8g9scmJDUnte+58K9PCN/7CAuInXplTm9SDLTVbtTvDEyj1eg/7&#10;PDCfUVqJy3xAy/fhYc6qltB6Uo+zRp2gz+9b13FGoWTXHfDRV7boi9/aY4jANagQ54B+LM9qEPRN&#10;PJSljBu0c0fuK68YqdGoxI+ato9+qAt2A33YLUd4Wxb9UsQ3FeILioONFlyApE78kcZ79NFH0Dfx&#10;8iErGkB/85Zt8E5clgAp6T76tgJ96NPEfd5nPpoEgHvGMRe++G4RrEO1CevnTNzU74sdz/b+4q77&#10;3zmXgMcOgHlySnLS8ScfP3JCQYXfe9RXccRbVRmoBtAHvOf3lhT/X2jAwPLvgcBvNAkvlOKmA4H/&#10;Nv372QdDL770YihS7OVz6umnDf580N6y3Tzl+2B7SnADpwX16TUggzRsTurA8tzMAoveyQWg/2T+&#10;V+C1Q5JSTruyNTeH8R+triqv9nnhwYWVRztLXXFit/XZdYM+t3Udb54Xb6/JfZf76HMpGd+TyqJt&#10;TUvjHNCPZWQSj4yxtJopT+It+kzNjCWRu0ctFkXizwPGewH04y9NqQTXuu6gRd+cA0Za6r79pYM+&#10;GD5q9HSW8P6g4XPnL7Eh6EOvJu/3d/uEY/02x5yfOeQX2LK9z9QSeO9soogf/OZf/mJXp4ufu7Rt&#10;1zMyzq/DvX6XmvLJiae2+Gz00COeo5X+qsOVR4Hvq4DeedAHMAeS57eRB1992Ea+mosFGIZ5APzL&#10;r131e/2VR8v95UF2/3vVn31zstpefBGUXKtO+k0db1hYNO9I5d7qQHlZxSGvB1b5wpMCj8fLeQR9&#10;+sGwdFKvGWmYOXJN36k7+02jYQdolTtla+aYtabINXJV78//vPTyx6GFx5zW4vdVv0BLvBUc6FfC&#10;HMdmH+tJPc4a9YN+cHcdGeiHd90RueiEd93h5gZ69lm32cAmoDkI+gkQ3YgqEfSNUNHqMhI2hynI&#10;4Tzvzfy4FvR/X1slD+C6I4kE6MRgvQIsQyNOY6rrjnB+Tfi36qkPx/DO+k1OSz37nHoXdH9+PLf2&#10;FEDTUFcc9X3rs8f+0//Lf2+9/KXj0k+pxy2CDX3Sa1950y3dsnt/++OiyupSX8B7qPzQobLD5Z4q&#10;YHYI/F6TYbrnFptygf8NXiYFzO/xVnk9Pi62GqYBVeVVVeXg6Q45/Xt2lAz99MMPBr/9754SX+Co&#10;x3+kquqo11Pqr/JA3ipPZannKCQcNXJsGqnVgDS6se3tV59z4wnpLY+p1eKEjFMuqHfltQ1ufLHf&#10;XNiYyAyt8sZvuu3RQUkkJSUt9cXuz0FLfB5Ye8y9EcvMy2MsZceJ3dZnZwH9WITAPHErgKAft4SJ&#10;KQBBPzG6x1drwkA/vmaz5K7poK84H8BI6xWQz8GsB304YcCHJ69wSesz7z359BuAr9NJyumkMZiT&#10;exdYwfo54zb2/uCHLo9+fAKpnwpv5eI/dRrXu+Dyi1/Myvzup5+EF8H6qisOHd3v553xS8FLH4z4&#10;HOVzMO+HhaqBSn8A6B+Wl1bDvzT44S2xvqqjFaWHK47Ao4Aqv8fDPQYAT/7KQGX4DbNeH9jIvVWe&#10;Mh+32pXzAwLH/zJvVUWgyhvw/rNh3XnnnUcblgTbkRKSUSclIy0JdvAB759jSa1uOV9E3Zs/jslS&#10;3oTNHR99h057Lj7v/LJDR6rKymFzoWqfMStoWa6VjGmsJ/U4a0TQZxxZ65Mh6FuvuSE1IugbIqPF&#10;hSDox3krMTA7DP0nIwv++qNo+/ZisPPCslvwyff6/PCFwH/wjfroM1r0rSdarDGGobHGok8vK7A2&#10;d/IBPxA/MHZ6cu2GpG7v4X/Ba2XNMFSHyxy1GhYBP5gzrl3jS+oQbs8b4ObTzmz5xLOPzpo7c9sO&#10;7u0f8Knwgb9OmY9bfOvxesu9Xo+nqspTIfipA/bC1vIV3kCZN1DOGe3Bes/9nzcUOLs/7LVf6aso&#10;qzpa6S3zVIPF3g8OPuCbU3G0CtzxoZaqKg6fq/zeCpgLQAafv6LKC0t+j5TDJjcVfbLzMtK5zXzS&#10;6ta684G7R44bOXXGpDfeyj/7rDMg8lJyRt707bFplTV+Q96k4j6TtvadtBX+zZu0BR5ucLvuFKzO&#10;Gb3u4gvvphOM7Mxe4LID3YCGwReLbwaa1Rl4sbOmKAR9zTFNVAIE/UQpH2e9CPpxCpiQ7Aj61txx&#10;WGphBv11nt9lgTMbK8VjZMIVUB8aK0EfjrARG/dBICnN66Y0PCFo0TcR9GH7yOxP/rjj0h6wQT5d&#10;Fdvm3NPff//1v/787fDh/cFLHpjoKz2VYGoPeCqqjsLmktX+Ki8guQfs7NwSW/4NsRyxU9D3B8ph&#10;ySrnoO8D0gcohhW1Xh/sOh/0uK+ElGC5L/WXHQiUHw14YTkvrNHl7P9egP7qCngoUF1d6feXV3h9&#10;HiiBe1Lg91SXHyrfu/O/j9/7+OGujw8fMWbv3mDz/P7KwR9/0KhOg/ok/ZX5R2MA/T4zdj7Z4e3L&#10;z+9y/kWdzrmow0UX3XX5uQ91faYAtvsc+NXBNi2uo9sBndvmjN27YNpTXVnpgS5zetjsw3IVs1Ua&#10;BH2bHUHh5iDo23Zo1BuGoO/EgUPQt8+NCUFfYQKTcEyPvwG2Av2Rm/aP3XGUmtXvf/Zzalc2K4xc&#10;BeWfQVo1Jg2hxtTUpBdf6r55y8bwhZJfYMs70XAf4G1AdtgHh6NvDu6DvvnB7xzrBwGfrszl3HlC&#10;ATzz4Tv9cAt2wZmn2gsWfUBmzt09lJYrkp87cIFz56fV8FWFXGV8oV3nOfcg7gW1gZWr/jr3XM6r&#10;p8OFz+ZO3KxDrpGr+kzf3un6Po1J3frcmuPgpxaplUHqnNjw9FbHnEOjrrryyq+/nkPbCauDq6ri&#10;MufjC7NYXpglsCZ+QQVQARYF4ALFkgzToALWKCA5IO1D8yotQdBH0IfNHmMMjGaGKQf96akXkZTk&#10;VqlnvPjKt2Bx14GtOqcE8A6sZ16dy7u7k+TU5A8+/JCCtdfrragA5/swZDM23rJk4DYEjQTqpsAN&#10;rX3iqSehF+e3uGHArL254zZCgFUHOeM2QIi6Y+nIVbBNZ8drsuryaxJq1a97z30PjhgypufTma3P&#10;PqtuPerHROrWq3vfffctXbqUUj6tEdyN4BNzf/GFWSygH7O8mDF+BdCiH7+GCSkBLfoJkT3OStGi&#10;HzNZGZ6RFfT/WOeRBzAbQ1D8CSMTqIDmuFjsujPLGyBJLYEvr+mS3XfyNvMoH0rOn3OgOWkCkNuw&#10;Qf23334bcBkO8cpKcJyBzXE4c3qcFy/zsgNk+/j99YUJyajRo9JIynENTu/yzCcdH3ij44Ov3/7g&#10;m50feu/2B9584P5B/b/8D1zwJbMmeBfYc29+25zUhmnO+W0vGvflpH8P7KNtLinZsWjRosGDB+fl&#10;5Y0fP76srIzGl5aWHj3KbQEE0wyQKOYOokUfQT/mg8eajAj61uhseC0I+oZLakGBCPqG83rMBcYF&#10;+sCymkyZQN6tmVWzjIiVoD+m5MgLH86AlbgA+tfdnpk7fpN5oJ89bsMD937UgN9M5p57Ou/bt5ca&#10;qgFhwWgdp2uK2VdGOhWhDaaW9SVFi1u0aMEZ5klKLZIG2/6D7xME+NKIJLe9ostVZ9/z/Ovf9pux&#10;OyjpyFUDZu69vFUneBnWMc2P/Wzc51AIzGxKyyv4bYS4D1RBC4cvMP+Bf0EcmGBA7XHqg6CPoG/2&#10;ORJn+Qj6cQqYqOwI+olSPp56EfRj5nLDM8YL+gLrU77EYAcFNGc4VoL+hD2eC699DGi1Nkm/p8tr&#10;wOLmgX7/L3ad17pDHZJeq06tqdMmUSs1B7s8xcL3eFxT4rnkseSl5E2ZG/6FHfvLPZUvvzqwDnja&#10;8596Deodd3LTY1rWb9gs+KqvWoScnnFmm9Q2+XMP9plY/MpXB8448aoGpFYySb7nvjsP+/ZXBUoP&#10;V+6HnUDp/IEWLhA//U4fI8B3WjtLUxXTIOgj6Md88FiTEUHfGp0NrwVB33BJLSgQQd9wXo+5QGbQ&#10;/8f7Bwa3KGAl6E/c6zvris7AqWedezPYm82j/JzxG+7smN8ANusn5MZO1+zZs5NeywDxKd9T074F&#10;F7jYqgDIpsZ1jvJ5Qztvdw/8+tsfEydNLxw/6ZfffttzcPfOPVv+XPvjmAmfvdSz2zXXtstIq5VK&#10;UpuSWrVJEhj765K6SfyXIUPeh677qg/7/WXwytuD+w9DgdQ5B8ovLy+ntYA44ClEZ0E0JrbG802V&#10;fmIuSpwx5ktbojIq9trdiGnIQFtQiLtHwfVcZcERYn0V7h416/W0pkbxlSRRNxpd9SLo18QJjMWg&#10;f+5VdwF8n3fmrX3MdNAHp6CbO/etC6CfTAYNe4uz5nuCa0wF33drrgKx1SJYxClww7/cjv7K4B20&#10;u+/Yuf3NN9858ZiTwSMfQlpSnYYNmrU555weLz5/YN8O8Pb3Vh2q9ldyG4FWcrMIaJhA8/S5ATXq&#10;w7/wq/Cd1i4saYBZgXhtA00p/Cp4HIX2Hwr/f2w6SHLpupzZITGCviHjbkYhCPpmqGpBmWjRt0Bk&#10;w6tw9xxGOCbtcNPRbAOCPoJ+jFvuwLHFcmn4oixwbvu7YK+XNmeYC/owi+j40Bucj0sSWfTTfI5f&#10;43BEYema6WmAzOFdXjBb8XIv4wW9weAOTyUAw/k383KTgKoyz/hxEy9s2zatdt1bbu80Y+bMbSUl&#10;pUcOeiuPVFcehd38+ZSwlU9o81DVRge9hnjTvPBsgS5lhn/B8E+nBHTCQKdP8C/19TdJDc1LmN0S&#10;IOibdCTEX6xjQH/nsi4d86G1LTsOKww+mNTuveu5SlsC81JwIzKD26RM/JFELp9BDzCHjRp7LxRF&#10;iK658QdkcUGA5ERUyMWQYOhQIG1LUU74V5qsoJhLU9AhGF8UyiEvWfVYcq1F/89/vBhco4BlFn3Y&#10;Pv+lj2dmpJxUm6S1a3l37qQtJrnuZI1e+2S/Wc1JM+rOvvSXxdx5CtvXO/oDRM29hosLlPLhXV6c&#10;CZ5/n5cPXtfL7cbJ9XDd36uX/fDjv//9S7vrhQW38O5dH2SGKQH3D59TWwvK9zQdXbYLf9Kdi4Dy&#10;6U8QKV7wQEE/zoW8Ki2zG8drtkexL45BTO1jxMEpHDIK6/I75ucv53QumTmspZwvo4yA8Vxlm6FO&#10;tEWfGxHZQERGchAcmpUtn+GcUdPRi6WD5SKoHSJGH5BFPJ1Hgj6gfI5A66rHKwf9NC+U0yFQDP+f&#10;ExDmBjkEotk/CPo4H3CAAtaA/shN+8aUHL3q7heBvFuddNnAuQdNonwoNnvMuodzJ9bm9qQhx598&#10;/JbNGzgEtvFmmizXFM4JBgzxsCwX3Gz493b5wKBfXeH1wxt5A/4qf/mhKn9FoOJgaaCUY3H4VJRX&#10;lFVVcLMC/g1e/IyA97thoHwK98LaXGE3HomXDvXqoVsDxbN4l0UBSKMJ1nZLEC/o89bcLjO5DaPw&#10;Y6wCzgD9CLspcBirUd9orjJW+7hKSyDow1wLau8yeIbYoq8YKeqhM0ZNXy9g9tJzmMJjjegDa+QB&#10;SW3wOQKsh2oFQKdGeo0PP0mgKC8Y78Vf5E8DVAtE0HcA5rrGMB9zRywA/eEb9hRsPnj53b2oib3P&#10;xK2ZI1ebC/p5k9L510E99sjjHOdWVjrdog/WeDDlA9zDpkH+QIU/UO6FrTJ9Rw6VHajyg08PrEKo&#10;BpeeagDv8sqq0nJ/lTdQBTHc7ACM+RBgQgBu/lAO/2Ze7Q913aHLgoHjBYccsZkfNuAX1jTTlNQr&#10;X7v0mFLYjeM128MC+mAb4+hBRPOc7XbwukDQFgigIPMTiEk9zCRWwBmgH9hb2DNo0eeOh57LSthG&#10;0UiuYqtRd6qQc4swEPCFPrtQ/yQS9Jev4/SP9FopUYoUusCdy04YNT29gGNyxtIEuu4U8ZAudbAp&#10;DnTgbfOaH5gnhFFeZtHXac6H2twL+ut9f2JwiwIWgP6Ijfv+t/Y/wO7UVA708yZvzZ1slt9O0KKf&#10;N5mvirzx8pvcie8B93Sz6FPzwmJIAj/H6ID4APqwEX65PwDOOuWeQGWZv6LcXwYGfrC/A9eDEd7j&#10;g6gqHyze9firKzlbPM/6fk/AVxnwQhYoh5H1BY8dCv1Q1pbNW6ZNmzZz5swVv69Yu3atF4QV7VsK&#10;fjum7luqCdZ2S8AI+l16RnhlBEHfkOMGC4migENAH1rPsT7n7c3MixQ+3DryCQT9oKQsPvrB+YDD&#10;ffSVegFXJ84qkUDQp8MgBX0e2TtQH30V4of5QKRnjthHH8rUac5H0MfJgDMUsAb0P18HoN+AWvRb&#10;N7yg8yU5edNKTDLqg+vOo3lT63NvhCUvZw3kQZ8jYUff+YDj/WCUB0cdcNMJVEKo9JUf9RwFdq/i&#10;wN3n9VT4PQDxnP0e2B5cfHh3fPCa57xqPJyrD7A+7C1aBazP/6b9AcccYQce2JcUCu/e84W0jNS0&#10;5NT6tes1bdL8vgfvnfnVTIr7nMwemIcEX/WlXbr+FHbjeM32sIL+zHUAc5wVn/+EQT/s7Au0B24b&#10;nBMtv8IPbPwh/otw5whGhtIES4thXaD+wXFYDoeAPjfi9GkP+ujTI8wxoE+b6yQffenDivApHe7F&#10;unw64bQb6HPcL/A9QH+k+77QE7WFtqE5gLBst4jpmoYWfWeQbg1/OmEB6MPpAkb92d7A80NmJyWf&#10;WDepTl2S1OG6rJzxG81gfc5HP28yvD4WQD87Lxdq95U53nWHv+RQT/tg4FfUgpeM4IrDb44peODT&#10;b6G/Q1+5xIzmfK5oP/gDecCYXwUzi0Dgw/99RqdqoCzMojjXKH5fo8533bl161ZIcOjQIfO23OHG&#10;0Rf7rlAJycsM+tRCFvTAjgL6wuq3IM2H12iGbL3cCjnxbAHidd6Pme5srkjkDNB3sY++A113ggc+&#10;o0U/mNoZPvpqXeN+C/YCrjBB9yqdF5a4HjEJRnfxWls1ZA855MivVFBUtAW7wbW8obzMe++4FvT/&#10;2uDD4BoFrAF9esZNLw1cecdT3BrZuq2ezpueNWatSaD/SN6UWvzbsnpk94R6veVgCHcFnljYCTDN&#10;w7uzwEJPXzG298ChWzp1JhmpGST5klOuvvWm3tff8lJjwnlIpaeld+jQobS0FJLBRvvmsX5CYD2e&#10;SnWAfiDAYTqP7NFAX/BgjvDtEYxt4r0+hHvzcm45L4vrs4VHli2qQtC3xTDob4TDLPohRGbpaFw0&#10;zFKBZpqo+E5BP/hEUe+yCqjW+K7FBvpRF+yGXPzDxUafLUTKiKCP8wEHKGAl6E/a52t9ZSdAw7PP&#10;vqn/F7vNoHzqow+gn8EzaLcXu3GgX8FtTYMfXQpw2+TDS7QCgTJ4HhIIrFq5/uRW53CbJjVqkzt0&#10;ed6UbX2nbn/0hVGXXf8Ytez/+uuvkIzur6+rIvbE8TB3QvLqAn3ebMb5acQB+pxjjxCCe3iHNmLH&#10;3XvEw+EM0OcdtNB1Rz5w7BcN41NqWvTF7jqQmHlxhfE0rLfz4q6p98JKi75iLySgH94xk3ffV3a1&#10;lznoCyWHt+ZEi77PP2Xqwm7dBrrGmI0dAQUsA/0RG/bOKA+cey33Ztw2p91g3ptxs8aseyxval2S&#10;ARXd+/ADcC77q8C9XO81D9Nzfv2gXGkl91Lhb79Zdnzz05JIxgXH39R3+k46SeszpeTuJz7kHp0Q&#10;8sUXX1DJzNtnMyGwHk+lOkE/6NFbSHfdgU+Ej37YMB/doq+yP094R3Y8sqmJMfG2YZaRwBdmKRlQ&#10;WZQzK40m6PMP5UILY3RsmWUv0Ffvhd1AHwZb8PARO+hHmPCjGekj49FHn4L+yg1+DK5RwBrQBx/9&#10;sTtKr38wF4iwPkm7+5q+ORNMcdAH+gSPoKfyvjyeNAf/8QsuvYh7TRQsPUXXHZ33PbDLV8DW/CFs&#10;/3LmvAb1j00n9S467uY+U7ZR0M8Zt+HOh9+lzvrZ2dl0JS6CvjA30A36whLbGEBfZP1Vqle0UaPO&#10;I8GVyR0D+jGpn3hkjKnZLJmcMT1j6YksjbtHLSZJ4s4E1n2mzfVjr8i1rjuuYVzsCChgAejz++gf&#10;uPXJ15NIk2RCTiT18+cdMslvB4rNHL2me7+vziWncpOKYxr+u59/RyzTNjOxn+3uywmLdj2+ati8&#10;Hzbqgd4t+v67Rk2Pg4W4rY+7uu+U4I5JAPpdHvmIW/VMSLt27ej7sxD04wB9asUPranVZdHnDsHw&#10;rjvBDRlFSx6FdbruO1Zj6BGCfgyi2SELgr4dRkFvGxI2hynIYdpcX29/ROkR9MOGf0J+l4R4IBuK&#10;otnlX+IpNv4yhfYoNkP91/hbHlsJFoA+mPPH/1sFizZhq5brO710f/f/ZY/9xzzQ7z1yVdawv9q3&#10;fZTDz2Tyx99/cmdlDbbo05dYiT/Cy61AGPCqp2hO324LpE631OTeduv1VcH2nAF41a53xdoVrc7k&#10;5k5nntiu38z/BIt+54cHZfAb8LRv355WgaCvC/TjuMVg1tgVQNCPXbuE5kTQT6j8MVaeMNCPsb06&#10;srkX9Df6V+oMHOPqzMKSXijWwPL1lsleNXtKlr4blcYC0J96KHDiWbcCC55AyJM5k3InFptI+bxL&#10;Sd6ELTd26UddSr7/bWkNt+gDu0s+4t3uKZ0L777l1uCGX3ALKxu8Hv9hCKX+Q7fd3xH0PDnp1Mxn&#10;x/cu5KZqYNG/I+S68+ijj9KihHfl6rhYsiWNx10+IXkVu+VuxGQbycSncvcouJ6rEn8AmdACd4+a&#10;CYLZokgE/fB8wCTG1QvlLHCst0z2rrGnZGmnUWnMBv2xJUc++/tfQmo1JuTB+97KC3l9mMr6ueM3&#10;3dy5D90N5sv5sxH0xeZ8uv0l4HhFRQWY8+FfeKMtNcMfPXoUYuAL7JJJL6JHD+8vKz1w9PAeb6Ds&#10;hZdfBNt9KknrdFnPvNHreo2M8NEfPHgwpIdyoECTLsAJgfV4KkXQN+lIiL9YBP34NUxICWjRT4js&#10;cVbq7jmMcEzGc7OwLC8M5ScjC/76o2j79mLAP1h2C4tv4SWb8IXAf/AtuBhXv21ehXEFlx6BXGli&#10;Gk8jxd/pn0K85IuQWFKjvBYJKAtVyJuq3kJJO8W9iNbsmBtpFNyLyzEb9F//dmVGw4sBuC+oc1qP&#10;/nPBgd5UxKeFU9BP4UH/4+GfchepGuy6A2Qvd90RNsGkzjbA+tTqTz15YBoA++J/+eXMbk88efft&#10;t3a64caHHuhy1sVnwYuykkjaTRnt+uXO7zVmDVj073nkA24fU0KGDh0KMkN2KCrOu0K07JZdCo2q&#10;CEHfpCMh/mIR9OPXMCElIOgnRPY4K0XQN+qeEn85BoB+0YIicZBTrzr7yrFeEaNVQF+M6Yq2ecUp&#10;R7QZhXhSIZlgqBeu3gy9jZSoqvdP9emB2aB/63OvEZLRgKS/+Ma32ea8Clc+c+BBP4+C/nNZLyDo&#10;S0Cfoj9AOXjsSLa9FxxvRowsaNbsuBTe/x688NNJSnJKKqkFf6ecS057/vmpmWPXZhduuPfRj+j2&#10;ms888wzoTCcMcd4VagjoC6yJX1ABVIBFAbgysCTDNKiANQpIDsj4KdyCElhBf9Umv2KgAKr4E6Bt&#10;tFxCvJBGnFjxuzylel7N2qPVKGlzDC0UlxBnIzUF1DsoNL3ZoN85+xV+p51GL8/cZ4EtX7Do39I5&#10;jwLoNbfdEPAGavI++oo++kD5gn8OfN+wYcMPP/6wZMmSrVuLy8rKxo4dW7d+Q1AvnWQ0Ihl1ONYP&#10;fuqTOjeSS3q+MLX3mLVZY/954rnhjcHOT8jpp59RUgLvdQ3gC7NwMa5JMz0Di0WLvoFiWlkUWvSt&#10;VNuoutCibwHBM1YRF+irUD7QpApqC44xMWC0IvHLC6QNoEFzHiJPE08Lo4F+DI2MDfQhl/rQmA36&#10;gIB1CWmb3qbPtB3RQD9rNOcEwoXCDbnjNkLIGbcR3nsVdWIw6u/swvVZ/HpQxcBb9PvSd2adff55&#10;FeWc33mN/ch33RGkqPKWFU4o6NDp5rp1YJS4T5PGTY87/lj6vT5p0OHMTv0nFL/85Z6Bcw89+/iw&#10;ts2vf/7e9/rM2QuUzyk/ak3eq99c1OwiMPzXqVf3+++XcN47lVXw5gI/OEvBUl4hGKE+44XMPsnQ&#10;dceIYTelDAR9U2Q1v1AEffM1Nr4GBH1b3ZWYfPRXbaqWB96WrxBPI3l6VvhVHC98V4wUFyJPqZhX&#10;s0YhQbQaJS2PoYXiNsTZSBV5NX9SGR2zQb9uUr0mpNHp5OS+0xVAH16b1XdaybOvLrj9/rfveOTd&#10;To++fWvXV27tOrDjg6907TEqd+IWKcePXNVn6rZe737/wEODnnx8WN8Zu/ImFUtCn0nFA2buue3+&#10;txoSWACccc31HXbt24cvxhVfvDkMr+JeGPz+h+BYFfykklRuqW3o05gk3XHSfTkfLe89mmd6eBNZ&#10;4fq8yVuzxm0QD0ru1G23XvZ8XciYQt58o7/Xw63i9XJv1IUK+FeVGfe2MvtcKxlbgqBvPDIYVCKC&#10;vkFCWl0Mgr7VihtRH4I+4y3DgmTsFn3jQT9kbpfOCtRnAirErzgxiDblYAH92FqoPj/R1UhNmldJ&#10;kFDQr92Y1HvomZFgg5dQe9+Zu+64rM9Vlz1zRvOr00h6KkkGZxt4+xJ4hcO/J5MWT2RP7z/zX9gX&#10;P5gRKH/y1qvadG174s3HkLpnkOOvuerxy9ved1XbhyFc2fbhK9p2vbztQ23bPtD28q4nn3BxLfAo&#10;J+TNd98Gn3EfvjFLdL0ur/ABjP/+82/nnNUKJGpMUjt07Nml+4i7X/jfzVe+eDJp2pac/EjPsb3f&#10;/C5zbPTnKjz9Z476u/fbS0/K4Mq5rdO1/+7eDvX4Ah5/wBOoDoG+QdMsCy6CxlaBoG8EJJhSBoK+&#10;KbKaXyiCvvkaG18Dgr6xd5Z4SksA6FPSpZwdg708WhYxlAuPFOSREnO7yL0nYiaj2ULGZkimEzE0&#10;MmbWTyDoA7WfkdGiz8TN2WP+ARcdYdedvtO333V134akKecHDu+14j+pJKluanqtFLoDPmmcdNz5&#10;yZdkjfgbXrCVNXrtwK8OnN0UpgR0kW1SGkmDbGCCpplpHhoDH1g8SmPnL/ka3vHq8Zu156PxF0Xz&#10;S/T4uc00Z02bAVo1SUprf/UjfSYWU++prOGrXnx/Wa8PfuJWTgPER3GOEsf3n/Fvq4bngNhnnt1q&#10;w8bV/HIIXzW47lBzPlr0IwfU3Yhp/sFrTA3uHgXXc5UxB4HNSnH3qNlMbMOaI76SxMPfluU1EfRj&#10;JlTMaIgCCQT9tKTUU+se99Rrc59+fd5Tr817fuB82Kql3/SdN96aw3F5csOmrU496aJzOnW9592P&#10;3vv+u4V//vnbgm9md+/d7dTWp6ZzcwDy2MCZT70x7/lB37dsfh5Y+tPT0tvf1O6OBzu2vvj0xs0b&#10;NziuYd3j6tZuVLtWg1q16teq37BB0+bHNGrcqGGjhhm1a3W6s+PBo/v9sGt8tcewM9vxBfn81bA8&#10;OTBj6vT05GRYSHvV9U/kTdwqPDbhjPQFq1kQn6bpO3X76fXPh5E64eRjV67+LeCv5lgfHqPQQN30&#10;jfhYdik0qiK06Bsx7KaUgaBviqzmF4oWffM1Nr4Gd89hhGPSqBuHqeWwgv7qzdXyACipGI+RdlBA&#10;ZXTM9tGvU6t2elIarIptxL0zq+4ppNkDjw1+pMfwCy7sDJx/0hnnjPnqy1W7tnDgGfn5468/brzp&#10;OmqtBxccKCGDpNdJrtWkScPFy76FtLsOb1u9eeUPf/ww//sFsxd9PePrWbO/nvvtooVF33+3aHFR&#10;0XffLV68ZOOmjZCyoqLMvD0fjb8oml5idUVVKVSyfPmvrVufBvK2v/k5gHV2spekzJ2y9fqGN0M5&#10;9RtlLC76mms+NeQD8PPBqI+plz8zCrcI9JfPaNlxWOFOo2SuEeU4BvR3LuvSMR9a27LnMm5PK7aP&#10;67mKTQZzUnEjMoN/3broI43cW9iTGzUIXWbuZWxH4kdN0ovQsQcNy18udCLYtZZyEaL304quFeUE&#10;COFDh0CxUlMUExR0COYqCmUpLgiQHMYhg2Sutegj6NuB3XW1IYGgT51wKK/Dcs/apE4TUvdYUg+8&#10;dAhJOe/iKwAIYU+c8mpPha/c4y33+zzU7wMwce3av55+8ok0cNIRfR7r2vXf/0oqqg7Dik8WY3Fl&#10;JeweWYWgL75ywQux4M9Kb8WdD90J0raof/ozby1Q2cVIfQ6QOWZtrwEL6P6bIwqHBUEfauD33TFw&#10;U30zWNzUMi0A/ZKZw3QhIPsNzN0pHQL66/JDpMgN9OB1jINiBVcxNsXoZIm26HMjImNcaeTSwaGJ&#10;GcfKrJPwRI+apBfcn0G+F5kSuK7xx6HwhWWETe8aR+chvueAXkbqygmKgrkgS4eCYEdySECAfoa+&#10;uRb0/94SkAdAScV4jLSDAiqjY7ZFf9CH7599TuuTTz7pmaeefPrxJy84m/PxAHKvnczhe0Zarbnz&#10;5sPZVOH1+Kt91bB8E8AQvGzg5ao8IR48enjO/IX9+7/29FMvPv5It5HDR+/etRviyyvKvNXV8LYn&#10;+sKncAhakav5V0KBF0k1//81+iN+My6oAaJ4y31+mE0FAn3f68tPwJKvIG17ffSrLo8dMf33+3J3&#10;Q36VxOPPPs457sCOO7D7jj9Q6any+n0w0TJkAEyFcjMKtwD0DRG2BhbiDNCPsLACeDkFGU08oBII&#10;+jDX4iz0g2eILfpKkTpGSqyU6TQcfVgUegFwH36IxFnxeegXdU3xyUaUKqztWgjfo/Y3lEAw3ou/&#10;CMTPdhQj6CvMB+xAvTWwDdaAvqrtllv9CZ/fVv7a9rILgfFhGWgd2GiHkI4db9m5Cx5K8zhOgR3S&#10;Auv7gdG9vG0//Kko413t/dWV5ZVAZkD5AJLUbkz/8YZD8DVZxnqPsJ379koV8cIsfirlLfNVV4LM&#10;1Q+80BX4vGHdRueTU3oO+rH3KB2u+WLQz5uyrS05FUbzrDatNxVv4kYSQN8XqPBU+GGIvMYskDCD&#10;xU0tkwn0l88QbhXC83EG823YN0DiISDOG7Ys2uuQTHxrEPQTPAaiw15+/Ku0LZGgv3wd5z0VCbgl&#10;8kg9BGwX0FfqmqhtIeu+I2ae4I2jDuvhBDKLvk5zPkiEoI+gbxcFrAR9jtJ5Quco3OfzVPt83Ibq&#10;/lLPkcrqctjW8ffVK3p273ZO6zMbNa53zAlN+7+as2f/rmoOO4PLNzmjM781I/C8x1tW6asEfIef&#10;/fxeMdVev7/KC/TIA3/Az7+aiXf14fJDLqgCagx6idMyeX/xGvuJtOiDXNV+eKVVVWD1mrUt25wC&#10;dJ5O0jq1eTr787/CO5kybLYjBn3YoueRq/sk80b9D4Z+yA0NeGB5Ah5flddX4ak0ZssjU6HcjMK1&#10;QZ/3gg3x/br8kAmNEfRFjrPhqhjy1thTIdxxZ4A+Z0ANHh7U5qo44vLhtNaAaunhlEDQD/ZT00ef&#10;t4Uv5ceLfcgoMloqpbyyKFOUsH+gzUGfM8xH99GH/soTiH304Ved5nwEfbswbg203+tyrDLQdQdY&#10;uqKiqhK8QrhXJnGgDw45sJNjpQ+c6cFVxFNaefhI5WGAbp+n4u/Vf3797exvls3fX7q3wldW5QVv&#10;jyDoA9NXBsCVp8pfVR7wc5APEwcfD/gwawDEr/Z4gVY5hqz0wGSCqwwCR/xA/uCSwnmlcIEWGHw+&#10;kOBLaAKrl7rucEsgYB4W+OSjj1NrpwCdn0mOfynvy8zobxrWXKcLu6Y+915RM9IAQL/NZW2OHubI&#10;Ho4DGBKPp6yqopIbi7g/ZrC4qWWygb7EHyPCVB99JZ/wMF1ciTRvpB9t+NeQkzEthKNJgIzQil7F&#10;SFqLvIS4BzVBBTgE9Kn9mK7pXBdyn9CWLPHIqN3GGFM4AvT58eLX4OpZKJ/4UVMCfY7yhXW3Ngd9&#10;ekwp+uiLDzflBMWBDrx3vrBmF74zfNCiH3hl1DcYLFZA7woKY0Hf5/fzfvNA+cGdV7zVfnDUruKd&#10;N8BbHqzynEGZt8fD50jAUwZMD046gJ6U17n/BwdvX5Xf6+OAngP2soojR44crKwoq+Ys+8CPHKoC&#10;5QepHsqGwD05oEXA4wTegA95uQkH/ZXhlHVpEinog4ABf8mWTTe3aw9cXoeQG694Kq8w4n23mmQv&#10;TQA7cr77/VUpF6fwSy8Wf7cMtISZF+95BYcAP+mK+2MqlJtRuGKPIxGTQ2f5njkMVnlF0OcqlLru&#10;hFZwiqE/ZKKLqD2UQDGSK1mphLgHNUEFOAb0w/ro8PxOPDJqDqsDXXeCfWKz6Ie2SIp6nsoVSvyo&#10;ybrGU77IEmEf0Bcs8TlyHmf20ZfQP1eUzH1f60hG0OdAX0sl/F1NgcEfj543b8ncuRAWi8Oc0J/0&#10;y5w5iz/4sGDu/CUgeGJBH9xnYI0s7HFT5QPzO4fsZRWw7Q2P9TyiV1cFqio4ZxvOzs4t2uSoHHw8&#10;gmtweYcbYEJYi8tNFXik52YOAS5UQckc6XMECYEnes7Oz2/iyC3grQ7AG1/LPYFSb6DSR9fzhj3+&#10;a+6Rxs+vuA984VcmcwJ//sn7dZK4/YxapDTu9sznWbL3Futl/dyJm+964mPuxQeEDB46FOT2woMY&#10;v9frrTBq8x0zWNzUMhlAPwjQIoO6FNajHLgRxnvxNiDKoC/d/YNSYySFBJffKUZS07L44YMO7rTh&#10;uec80Nfj+Z14ZDRtyB1g0Y8YKQeDfoQtPzig7lqMGz5KwZzPb9oT3ltTc7YQzIygj6Af19Vu6Gfj&#10;1q7ltoFn+UBKSJ9Y0Id2clwOiA+GfbC4A+r5APY44zq3xwvvT8MBOUwAwHO/GrZ3BBbkjfJA8cIr&#10;VENwTl+1BNMAKA1M/lV+H+cIxIM+RNJVurAgt6KKLvTksN8fgEcA4MoDwUMnAkHErME++jASPoBZ&#10;fhTgC2yAAxJ6vaUPdr0biLw2SW7b9Pp+M//Ti/Xy9PDq4qf6zTquwZlQbO+X8/hBD1RVeaoquWW/&#10;hjxRMRXKzSicEfRpMrHxzHiLvmhLbHpn4g11ekE/uDW4qASWi5Md0zgE9MNcZa/dDBM3pA4Aff7Z&#10;l8h1R7bpfhT1Ej89E09RomwMatPtNcXeOIqu9uoJ4NfgkwG06Pv8U6Yu7NZtILvNGC368VwPAdx1&#10;ZbcD6EODhVWvystfI2ODG+FHbJDJdToYr7SGVpxWpE8wOvSOJs7IH8wtlKVLTbckFmz5YFoH0Id/&#10;oWc//ri0xcknAJE3IE269Z2bNWZt/KAPJfSftvPiKx6EYi+5/spycNaiS6phOgfrL4xwnTKDxU0t&#10;UxfoUw94utrSHNCXA4de0GdFFvufPQ4Bfc7JOzitwhdm8UeVI0BfvJqFcf007VqCTxwR6APQC+dI&#10;5KpiYUmPjquBFV0TnHnEm+jDLjoFxUFVFRNwv0Ua79FHH0HfyvOQgj7QGUuAlDYBfSslwroYFfB4&#10;PKWlpQD6NP0TjzxCX0F2Q4N2fb/cbQjlQyF9Jm09vy33oOC4Fsfv2rOHzthg3UQV2PQR9ENDJUZM&#10;APrwclvRuj2G12Cp+uiHoFBkBubSy5b26gF9fh7C/ppPxiMzUckcA/oxCWQFV8XUsPgzJR704+9D&#10;lBLcPWqmyaZaMFj3BdA3pwXouoOuO3EdWQj6ccmHmXkFAO4p31dWVoIDT1l5+bZtxQ3q1EmBt5UR&#10;8tL/fs+EdbQ6N9OMlr7PxOLLLuMs+seedNx/eznQhzXWYDI3am9TU63vZhSueAzKF+MqeMKE91rh&#10;9+5Q+ETdR1+0T8veaLvucK473GRAF+hDIyIXBuixMdvtdETQt9uIMLYHQZ9RKFslS9gcpiCH87w3&#10;84OgHwZ9aj6UfMwU3w1lU9AvLa1gCZASLfpuGHWj+0Bdd6BU6rQDuL93z7/8y4mTahHS/YOlBoJ+&#10;3sTidldzzwqOPfG4/7d3JnBSFGf/7+W+8TZGxQMxUYIGhSTe1xsDGkwUkahvjPFNUGMkCCtIfBf5&#10;eyRGUYJJQMOigCK3iAqiBNYXNGgWAZHD5VrYZbkWlt2FZdljdv5Pdc309vRcfc5Udf/mU8yn6a2u&#10;rv5WH99+prp6z57d7DajnobccSOYH7lpYbcNEiUTou92e6M8cwQg+uY4CZcLoi9ck5ioUNZE30Td&#10;HGaB6CeI6JME2MNqe0F7qxNhKS76Bw9WmUkQfRGaTNg6UCyfRJ8bP316976UIvpdlRYUm39syka3&#10;Ivqj5+394dVM9E859ZSdO7ezu4t6GvuIxkaiR7JdGF9TIsXnVYXoC3tEQPSFbZrUFYPoy9hwEH1x&#10;Ll60/0yYnL9uTUFpaTGNrk6P3VKf/IbGEE0o9I+mnPfRt+3rtheU8ajgdYboy9t24tSc/J5G2iHF&#10;pwkK5/O4/iPDHqUDqp3Spkfri/IWVf5h8nrnrj9ixvYHhr11pnIS66P/7ZN37tpGK6o9doQPiKQm&#10;px9xzpUma+KG6EcefTM8GOebvvJO9wm7y0P07ZLL8nIQ/Sw3gK3VQ/RNXjIykC07oq/159H2H73T&#10;8+mEefhM/V4Xn83WPinKQlz0S0vLebrummu06fg5/MYg68NrisIO9dAR4MPnax/6y8qvPj/rwnPa&#10;t2l3otKhT7sr/vjGFoeu/9gbm4aOeOd7yultlRw6DCdMeJHWcqzmCA3tSS82o6H06S7DeZtk4CTo&#10;7ircEH3n2FBCAgIQfUl3C4i+jA0H0Xf3yuKktCyIfrzTc62Pl/6EM/WZk2WQ8ajgdeaiX7RlNyWy&#10;fJ74f+PnQPTlbWiva65/My7rRBMO76+tejRveJuO9Diuco5yxmODX31s+jdOgvojZu64s8X1Jytd&#10;SPP7XHJJcfEW2qjjtcfY+xPq68JNFM53oae+k7NbVpZNLfqGID3+CwIgkJoAHVBABALiEDDskFm5&#10;ylhdqX9E32tzykz5etE3mH2890P0M9MoMq7FIPr0FjF6IfHXu4r6XNU3p00OxeBvumHo429tdyL6&#10;o2bvOlPp0lZpef5ZZ8+Z8RZRohB+fV0d03t6L1ojDaTP32vm6GP1jJb1/KlF3xELLOyMACL6zvhl&#10;bWlE9LOG3sGKEdHP+sVIq4BMoq8fwEfb/XzZdeer9Tu1pPk9n9D/CaLv4Czk80UNok+vsapqqKtt&#10;auh3Wz86ZCgGf+PNw0fNLnEi+qPn7WmvHn6DBv+8of4YeX7NsSP0XmT2+uIj9KrkhhC9s9jxR5xz&#10;pcmaQPQdt7lXBUD0vSLrcbkQfY8Be1I8RN/kJSMD2WQS/dQ7oz+e3OURfb3N07Tm+ob5EH1Pzk++&#10;KDRe9I83hKqP1Nx44/WqnLe4NOeiR4bNoX729lyfBujM/cdafpv9xNMjG5uoO35I7SIUDteoqYHe&#10;m5V4CBpLgDNwEnR3FRB9S+2bycwQ/UzSdnFdEH0XYWasKIi+u1cWJ6VJKfqa0/u1j/7qL7caErl+&#10;/EyIfsbOWdKtiA+lr32omz5tQvXBquuvuFaV85YdlY53/mbSiGk2u+mPeHvHoB73UEGtT2k14/03&#10;Q/Q256Y6elMWPf4brqWuO+FwfVM4yViTlmA6ObtlZVmIvqX2zWRmiH4mabu4Loi+izAzVhREPysX&#10;oIQrzYLo0yoT9reJ75nD52j7ZeqlMrb7eroiHtEvXL3FTILoe9oWUhduHHWHutOEwlV7j171gxvU&#10;46h1exL9Ia/aFv3cmcU/7XE3FXRajzM++/ILYkWddUJNdexVWXxcTfZyXET0IzuRvxVTliPF363g&#10;e6+SZTezVE9/t5olFBJl1p9JxLH5FDXJhOhL1H5ZrypEP+tN4M8KkHWzKHs474nnctqzrvUtlbaq&#10;6BfZ67rz+Kzim7sNaqG0adWh/ax5C1Vo7CFc9tAvvSyrkf3HhddlUaFSvRaXaouIvrBHEERf2KZJ&#10;XTFE9GVsOH/fw2j7pBRXKIi+WEcQRF+s9vBRbY7XskdjD+w/+F+33EyiT6Ns3vHbV3Ltij49yNur&#10;01Uk+krbNlPfmhOmMX1iRd+dwTUh+j7aA7O+KYKKftnKgf3nr4ihUz5taB7VtptxfiqEvveqrO8/&#10;zRVgTaY20NCVJdpcbWb/idPKzFY2+61m3P0S7XvRTTNucsqtzMimFYf7KdRFhKX8YmN1CnIjf+IZ&#10;tDz5/SL/LYguUZwfVnLNtpluvFd22ZMhFAXRN9+4mcgJ0c8E5eCtgwL6dY119Y1svMtHhj1Mot9B&#10;UQY+MjF3+lZ7Ef3Rs0u7de5FXYC69+y5qnCN+g5ciuDT8Pn11GmHR/RdGEVfktOo/lyfcOcSVDED&#10;diAI2QrsLcgGoV8xPq/b+M3UONqEmYbKiFeZqYj7eQSL6LMm46+pLlkwkbdUOMxm5hWyKTbT9B1a&#10;tlvNuPsl3vcK50c300LjZmLTcpVwv3xWJ2bq/cJxqt9cXSb9XOULIjlpDl+WPlROgbVNQ0T/IwvA&#10;kDWWAEQfe4QXBOjB2Lpw3bEGGgQzPO7lF3hE/9aLBo2YuHbY5PU2XP+J2SUXn/gjKqfnZZcXbd3K&#10;6sx65NezsfOp+wpEP7YVhVRML3Y0ocsUrRXICKlKA8fPj43ok3tFQ8IJgv1JCWfCq7LUvGKJfkyj&#10;RBsr4UwTuLLYaol2v8T7Htk/v7Gx9PF+06LKnr5alDOq8lrwXj+hGX/6olgO9NEPPzUFom9uZ0mU&#10;C6Jvnx2WTE6AhrqsCR8nDacsq1Z9ofbRz7lUOWvoS/8elr/BhujnvV/R67SrqJzrbrpp394DrGCI&#10;vvobbsJGMCgmXTi1OTTBA4HJPizGpu8hgP3cLgHhRL9wM+v4YbB5CZXRbIMUztfv9nw69c7PS5ZA&#10;9MOsx0tkWyj+bfqA9d6GkzZOSfzul3jfo02z0BlJW5/nm2a+vw311WlW+biIvsVwPkQ/vGEHRN/s&#10;SS9hPhL97Tt20TtxzSTKSfnpzoqwx6eCJQUJ59PMncWllCZMZr9bOelh5mhTsXAGCZDo14ZqGkhE&#10;1XdY9f3BlaT6JysdHpnwOY2Ib1X0R76948qLBrdTWrdt1W7k6CfJbUO11DmICqbS1Yg+i+mj605z&#10;A8eLvo0IWQb3F3+uSjTRj1AOjujb3a3EEv3YXjq6e5Vo73bTls+V0S4Vl5bT736JRZ+F+QdGHhqx&#10;YPyebxrvexPf4d4IRu3HX6Cbq1+E7hYshvMh+hB9p8fewUNHXxz32pTX55pJL7z42gcfLofoO4Ue&#10;iOWbjh0/HArVU+95+rz40gQKxrdRWt9/3z9GTLc88M7oOWV9rri3vdImp2Wrf0ycxEpkEX1228iS&#10;OpQnRt3R71bmRD8iCpRZ38c30muWXYP1PTosXHEDsYOb2EiIvglIImYRTPT5jzDs54iBCzZHA/mx&#10;Hfel6aMf+4NS0l5J2tmGNtPw4HjSHSYToq89X8u64Cfpo58q8B+9B9Ae29XfDyQ/FNB1h0X0kTJM&#10;ABF9Ea9OYtWpsbHxSGNddX0dex53xcrPTzv9THqUtpfSY9Tc3ZYi+sPf2PSrkfPO69yzhZLTvkP7&#10;RR8upgLpEVy1W1BU9FlEvymkur/Dj5NfnLKybMLtNSH6zPK1J970z/Npj8exmSxYyHLiBwEb+xVE&#10;3wY0NxfxR9edGCIS99GPbEf6iL5+g3Wd+NPtGe6LvhaJz1V9XP80LT2Hawjba9WjpXj++A+VwP4U&#10;7cxjui8QRD9BH5JkHUgw31MC6LqT7kQUqL9TjL0m3HikvvYobXb1kZpbb/kZBfU7Ke2eWnLUkuiP&#10;nLFjwK9f7KC0osWvuOrKb4qKqMAQDa8Z6aZPvYQYWFpfZMoZ5qzIupOVmhR97VIRCd4bH7tsvqDq&#10;hl5Ro4ZDue7jY5mAHKLPeobgYdyYxhUuoq/VTjts5X2yIlnNEz8InlXRNxzxMV6eXPSpC378yJus&#10;KFpE/RGguRyzT/dC9CH6ohCA6FsWAT8v0NRQVdXUWF/feLwhFCIVf3VyfrsOHXOUljefOWDU/D3D&#10;8r82o/uPvb7x4T8tP1s5nd0knNDx/cXvs0dwyei56OtekaV23kFEP7JLpY/o0wN8Mb+JNz/bFzPG&#10;ohoTNfP8op/3ZbvbJonoN4+qieE1eVMLJvoJb8Kbf2eTanhN47PgCYbX1J+ayP5NRxncj+jHH/ia&#10;xDePnmm8G0ga6Y+E8yk/IvqNoVmzlw4ZMsZq5xBPY9Uo3AwBiL5dH/Djck3hhorapsam2sbGYyGm&#10;5V9t2dTr6svI10/vev7Dw2cOn7B65MydaV2f3qT7i0Evt2CDcyqDfzlItXnV7/n7sXRiD9HX70bp&#10;Rd9sRH/itAWGWwI/7q7ebJMsos8HZTc8qpEWSSa8Km0lvMkgmOiHw9E+SH58YVaCfY8PxCnkDql7&#10;YVZBdOeLCeEnC9LHzkcffYi+GasWMA9E35uLjpylkoJXs/dZVR+vP9bURKJf3Xj8d2P/oOQobVq3&#10;OVc5vc8Ft1x92f1PvnsgteuPnFncQ+neUunY9dQuc96dRSyO1x4L1YXCDWo/HWNEX/d/u9ic9KLJ&#10;yrIJNzS96Ks972P66EcjZ3ExtpicdrkGcTlBRd+lpoDouwQyo8X4u9UyilJbGXXFSdxXx7XqoOuO&#10;KB1XBDTvDFcJou/aYe2PgijozjrON4UoqVu0pXTbxb2/R7F59UW57Vooys19Hxw1vyyp6+d//dSi&#10;anqlLn0G3XXngYP760N1TdR3J6Qm+ugi+upwm+i6E9l1TIg+5YzE0ljkTPf7eET0DT+ga924/bFz&#10;ZmQrIPoZwez+SoSL6Lu3iRB991hGS8rPTfWKXDfWB9GH6ItCAKLvxhHt8zLKdpdNnTr15p/cTO6e&#10;0zrnZKXjQz95cfibCQbc/MPk9aNfL+rZphvr7XPGaQvefYeJvXrbQAP6eIcpK1F5Jys1E9H3DhdK&#10;TkEAoi/p7gHRl7Hh/H0Po+2TTi4WGVuW9h96b9K6NQWlpcX0DiXqjU9ddRoaQzSh0D+aQtedDEfi&#10;3VodRF/Gk2Mm61xfz4baJFlfvXp13759yeDbK62vu+GRUbNKEgT1pxeNuOOFbkoXytb/1n6VlYdp&#10;2Qb1w8vx6JOxU6FbK4Loe7QnOC8Wou+cYVZKgOhnBbvDlUL03bqmOC/HqeinsEm3hBXl2CBA7QLR&#10;d3ie8v3ipPh1dXXHjx+nLZ09e3aXrl3aKq0uPuPy34/75LE3NhtcP/et7XdcM4z67bRulfP0s0/R&#10;IuT3tCyF8yH6+hMxRF/YAweiL2zTpK4YRF/GhoPoOxd0t0pwJPokoKmF0oahYhHnBNI2Cv12Q4l+&#10;yqHmd7InyXj2QZ31BMjUa2pq6JuMf8CAAerrcpUbz7ph+MQ1wybHDLg5ckbxlX3uyVGUU049ceHC&#10;+VQILcI66FPP/1DIu947TvbPrCwL0Rf2EIPoC9s0EH1JmyZFtSH6WbkAJVypU9HXXJ/LJZIgBFLf&#10;LUD0/XdWtbFFpOm1tbX0zTV94cKF7DHbNtQ7p+0jYxY/9sYmfVB/5NvFP+j7C/p71xM6F/zfMvUW&#10;kS1FXXdoAqKvnV4h+jZ2xcwsAtHPDGfX14KIvutIM1AgRN9Xou88Ao0SMkwAop+B05wUq+CWz3vg&#10;kLKfe+E5SksacrPFTa2venz2LoPo/7DPPW2Vlu06tVu8dBEXfX6rwCc82l5xzpUma5Ja9DXXxAQI&#10;gIAZAnRAmcmGPCCQGQKGHdLkdSG72VyI6GdYUrE65wQg+h5ZqVzFcsvnT9PykPzd/81i9vS63BOV&#10;zn+ctydW9Hdc0ec+ugto16Xdh/9azHvsUAm0rPqmXa8+2T0/2lg7Ivpe7QqOy0VE3zHC7BSAiH52&#10;uDtbKyL6Ni4fHi0C0RdlNEzn+m6+BIi+szOYT5bmkXhu+VzWn3/+eSWnRce2XenNt88urR/++qbh&#10;UzZy3R/59o5r+/4P3QZ0OrHL0oKPKTPF8rnu0zci+ui6I/5RAdEXv41S3CdLWvnU1fa3DfuyyfQR&#10;fZr2SM3dLRaiD9GnsK7N5NfDOCDbRbF8EnTqt6Np+rp1G75zQc+WOa1bKi3PanPu7yb8+4Gn3x/x&#10;xubhU78ZNaO4d+87SPQ7n3TitLemEyK+IIk+HsbFqDtSHDIQfSmaKb6SiOjL2HD+vocJ0Dj65kPI&#10;yCkUAUT0ZTxvul5n7WlaTfTr6xrG5j3XsVNn9V25rWgEHhpm56bbR93/+xlPzNsz6Ld/a5XTmv6U&#10;m/s4rwx/DJf3/3G9etFV2LwLtX376nDBFCFJH1/5PGp9d4uF6LvLM2OlQfQzhtrFFfn4dKc/kzi8&#10;XmRmcUT0EdG3L1IunhRQVOYJ8Hg8fes73hzYd3DM/xtz0qldSehbtcxp0ZpUXzlXOfvBUfNe+DT8&#10;7fO603+vu/ZGeqUuVZgW5+/Mwqg76LqT+R3Y6hoh+laJCZIfoi9IQ1iqBkQ/MxJvZi0QfYg+RN/S&#10;6ctXmWksfO7rvKt9dXV1Y6ippu7o3/85gQ21SZ/WSss2LVopOee0O+/bZ3yXxuQh/z/r9LM/XLJE&#10;i+ij6w667khxVED0pWim+EpC9GVsOIi+GQXPTB6IPkQfoi/jWdSrOrN+OCHWD2fjhq/vuffuE085&#10;oUvnLm1at2PO36Jl27ataOLWW27ZtWsX5aEHefnjvHgYFxF9r/ZI98oVVPTLVg7sP39F/GYmm58E&#10;iExeVZwfVnLNN6ygom9oIPbfPF7VvEKzGydeq5VPGxrZioELyiObUTifb1e3/hOnsZ9yTX3c3LSC&#10;3LCiqKlfuFi39mTztSwJM+T3i5RWEM1na4fkG5gZU3e4Fog+RB+ib+q0FZBMJPp1x1mYn4L9W7Zs&#10;XaV+Bg8ezIbdzGHdeLp37z5nzhxO49ixY/RNXXe8G2HT4Qku84sn3E8EVcyA7NPRzRSyFTbnMX+K&#10;F/1k85O2mZte5e2OUaBqlvSiv2K8vuFYe0X8vnC+eSEWrdXYRg1dWUI7ALtvUbVem6CZbNMS3ZQm&#10;2mFc2zRm4VG/Z+Ie3XOSzdcqkzgD7X5qaVRUv/xI3lwlrEm/iZ0fffSD6M1CPWhrpjJ4GNfEsRzQ&#10;LBSbj+9zX1xc/NBDD/Xo0eP6669ftGgRj99TIJ+PsEm3BNz4vfhk3tQdrtGB6LNYmvlYoAnarhdo&#10;Yp0CZxFN9EsWTKQqDRw/3xDRTzY/NVrXvMrTFuTB1FydrplYnYgRfVLeoRObG479V/Vj9rFw3AnW&#10;anS7kjpmnzZDc3N6s2lRTTfuNsnma/miGbTgvX5CM34TeyNlgehD9CUgANE3dzgHMReXeD6yPn3I&#10;4KuqqmgOTZDu79u3j6b5C3Framp4IJ/G2eR9/b34ONTuzC9uVvR1P/RHFcGCH5hD7XqB5lYrai7h&#10;RL9wczR0GhMlLUky3w+iX1DAtsJWTwmRdis6suavSNq3ShfdT1dpb2w43VqT/T1dbzG6BdXdz6RZ&#10;iyebRjeKCaU82Xytjs0Z4iL6FsP5EH0JHNdMwNv3eSD6dk+E/l+OD5fJn6/VBuQhp9e2nGZqWq9l&#10;9o5L5k3d4RpNiX7sj/t0+VS7w7ru5a4X6F07Z6Jk0UQ/ss3oo5+u8UWL6EcO2CQNl30bTscz6d/V&#10;3yVWqD80GZ80UAMT5rskcRu2XZEEC7Kbw7g++pGbxkTztSLiF9T30ae/WgznQ/Qh+nIQgOi7eQLy&#10;XVl8zE36JqHXnrXlL9ClbeX3APw2gE/QTIyjb+Vh3GQBP+7l7K/G594SPOdHmelHdi0zhYQjT9Hp&#10;LsbJCmx+3k7X41b9UX4Be+qOZuZRV93xm6O7Nsvf/GSetDs8RF+UppM7or85r7kXu7HDOrN8073Y&#10;3bdhhw2sPnQbOdITPmmQlT76+o3S99E3M1/Lk3jB4nA/tXe+9swuTZv4oOuOHKbr+5h96g2E6Js4&#10;loOeRRtlnxSf5J5/ExQ+n79Vl98SQPStDa+Z9Pdx5tOaprOn4iKqHRWLcFgXLOSZuWdExJ3374/L&#10;E+l0qymIrmR95tinP/VXdP3TeDIfFhD9TLeeFjrNjRUomUWfDp/IgzRxB7J6iFkYl0ZA0U/3pEGm&#10;+ugn23PIyg0D70T2adN99A23B2zPjOu+n+44geiHp0yZFp9cEWsq1pVyUAhEP92BjL+LQsBhR5rM&#10;L54QXIxiJo2Kxfa0iXm8L1pqs1vEZGaGoQXgm8s3dN1RL9KF0cE0IkVqV27D7wzN/40pXJT9wk49&#10;IPp2qHmxjMSiH/kNTduXtC4uVmP5nKvL/VscNlbMrUvCjn+ZEv2kG+Ki6FM4Xx1+p3lvTHu3EKkW&#10;RJ+JPkxacAIQfYfnQyyeMQKZN3WHa/RC9PkwLDzpo/jaED2mRT8vb0HzaN/RAnkM0tihKFqmfzr6&#10;Q/QzdtimWZHEoq/bMr0W2/3VSyzRD4fp9wpd1x31B0PDj3vNgwulaWTXNs0wpKbWpT7ZfK1eqTPQ&#10;XyM/NCGi3xiaNXvpkCFjzJsrRN88q2zlhOiLcsFDPdIRcKjdmV88vejHKXV0kSQRfWMvmubuOtZF&#10;n0f0E46EHffkAPeYdANxpGtAgf4O0RelMXwn+uTH+hi/8UnW5Nxds2HXmrb5AR796SU2ymBqZW5u&#10;mtaTx/D6hYTzaRSdfArUq59kCxq6AKGPvouiz+8BeMceveNqXX1Sz9QvpRWizXRYeLacOyvrheib&#10;OlEhkwAEMm/qDtdoQvTVnvG6vryJR93Ruu7oRF/3jh6zXXe0FUX77id7sjb+EeHo073NT+UKsEM4&#10;qIKgou9gi/SLuulVLlXJrWJEG3XHre2icvzdai6CslAU3UZqom9hMQtZA9R1p2BJgT5pwpqij75e&#10;8Q2Czhc3OVOfLdm0ocC0hfP8ho2S7r8mbxsg+haOaWTNKgGH2p35xc2IPuWJ6Y0T+TU8aR99LV44&#10;cMHKPN0DuCYi+jyEr+/zQytvDtqxvkCRtScYC4hX0tV3eGVzZ4LoZ5O+g3VD9B3Ay9qiWbuHyc9l&#10;Pe+9/ARF9LkBJ9TKFF13DCH5eBfX3y3ET5u8DUjr9H7tXJSiUQwtBdH38iSAst0kkHlTd7hGk6Lv&#10;JiPvyrIymp53tXCrZIi+WyQzXA5EP8PAXVld1kTfldqnLCQQop9aKK2KvtaZJ75njqFLjz3R1//C&#10;EP+zg8kQuCzZTLo+RN/7UwHW4A4Bh9qd+cX9JPr6gTjdac6slgLRzyp++yuH6Ntnl70lIfqZv/ok&#10;WyPtBRMm569bU1BaWkz6R4/dUp/8hsYQTSj0j6bi++gni+WniNCn6Ehj6JdvJsyf9peBhLcEVn9/&#10;kEXuDfVM3To8s1uiL85+jJqAgCAEfCT6yV7slT13cLZmiL4zfllbGqKfNfQOVgzRF+SSRNXIvujb&#10;sPbU/fItdd3xXzceiL44RxdqEkACPhJ9Bxd5IReF6AvZLOkrBdFPz0i8HBB9cS5/noh+shdmJXT6&#10;hF13kvXnMfS9Sev05guXNH4fX22IvjhHF2oSQAKpRd8wBh/+CwIgkJoAHVBABALiEDDskFJc49wX&#10;/Qwbs/9C8g4BQvSlOPBQSb8SQERfvNhipEaI6AvbNKkrhoi+jA2HiL441zgpRT/ZLwMOFdkfi0P0&#10;xTm6UJMAEoDoCyslEH1hmwaiL2nTpKg2RF+cy5+Uop+sQ44/TN3hVkD0xTm6UJMAEoDoC6ssEH1h&#10;mwaiL2nTQPSluMbJKvoObdjHi0P0pTjwUEm/EoDoC6ssEH1hmwaiL2nTQPSluJBB9Nlwk35KEH0p&#10;DjxU0q8EIPrCKgtEX9imgehL2jQQfSkuZBB9X1k+3bFA9KU48FBJvxKA6AurLBB9YZsGoi9p00D0&#10;pbiQQfQh+k1S7KmoJAhIQQCiL6yyCCr6ZSsH9p+/Qk+Nzcnjtc0rNIvT988+mgWRgXwJG8gfrVY4&#10;n+943fpPnFamoSyfNpTPjN1RU6J2c4cszg8rSiQV6NdaHO4XnZ9fbKxOQW7zUnxxnie/n7EoVn6u&#10;+R1HfyaR5ark8ptx/dQNRsZtQURfigMPlfQrAROiz66a5gXO/OUHOc0Eht30DxeIs9cPx/qT7oXE&#10;hfNjfSvV+gTbLhfQaEUINrxmwgbyRauxe5Wo37N9L6L1K8bndRu/mZpDmzDTuu7tkAXMy7nfM3fv&#10;F9aUPlcJ98tn85mp6+bH148tyFWeSlNz0hy+LH2oHF6+uQ9E328BculcH6LvV4PEdklBIOGVIjaW&#10;DNE3dzl1O5doEf2SBROpSgPHz4+J6JNgDV1ZEtl2C7uKe17lNnfH5Ykl+gkbyIetRrcuXPq1iXA4&#10;/ten5I3r2g6pN3IydArhR6Q8quzpdzDdrYIWvNdPaMafviiWA6IP0c8yAYi+FDqISvqVgD3Rjw2V&#10;Mb0buKA8HI78Yh77ozmXPxZBjPuF3dxlKqi5hBP9ws1M6FPJky5OnK7VXPOqdCuy//dotxCtIUz2&#10;TRJL9GO2P2ED+aHV6C40csMZs3/qpD/dfuDNDplI2dPVhPXVaVb5uIi+xXA+RD/Ljitd9N2LCkP0&#10;/WqQ2C4pCNgT/bDuh3LV/CiWxoSe/2JOH3bdjfySrs6P/sJu6cf0tBdEf2cQTfQjtJOLfrNsmWgY&#10;b7zKxIq9zyKs6CdsIOlbTX3YoLnPmFCir1d2HumP73Bv3CH1PwKof9MvQnF9i+H8QIv+F6s+RsoW&#10;Af0NA0RfCh1EJf1KwKbos9/HIx33mSiQ3xv9T4ulxXbniOkz4L1zybwGuURfd2tnCjpE3xQm9zIl&#10;bCD/tJoWehBH9Jmg6x6Z5c/a8udrDX339a2c6kHb6D2A9thugan9I7hdd8hxa44eQHJIwNReFpuJ&#10;yEP0/WqN2C7pCNgVfTVmz+L3UY/Xx/hZoZrfQ/RtnCbZIhKJvuqL+mFP0m+yBKLvo647CRvIX60W&#10;jSxkRfS1oHtuVL3ZnNjHbZP23Y89WGhBrRDDYUQlsD9FO/OYHnsHog/Xd0SA9sPa2qNVVeUVFXsP&#10;HiwrLy+ldOBAyb59xZT27t3B054923fvLjpypILyQ/Slc0FU2McEbIt+JISvXVYR0U8vt9ZyyCL6&#10;VqPCnIIEom+tuZpzi9Z1x5VYvvCtJszDuETKEMvn7GK8PK5/jrb7UBf8+JE31eXD/dQ7h+ZyzD7d&#10;C9E/sLO4FMkGAf5TAO19ZPm1tUdqaqrI46urD1GqqjqopvLKygOUDh/er94G7Cbdh+j7WBmxaTIS&#10;sC/60Udvo/3y4/roRwZjQUTfpjDKIfr6IQ6tbChE3wotB3kTNpA/Ws3wpFB09KcsD6+ZYuhMTeKb&#10;R880tGzyG4BIOJ/yI6LfGJo1e+mQIWPSdg7Ruu7YcFwsQgQ00SeJJ8s/erTSoPjk9zxRhkOH9kD0&#10;ZbRA1Nn3BEyKviad+h4afLxF3RD7kaF12Og6yYZcRB99084mheiTVOkHpTE5Lg0i+qb3AqcZEzaQ&#10;b1qNn4Jih/kiYtoYX9l4YRbZvPa2LD5RoDWi7oVZ2syYEH6yIH3sfPTRh+hn5j4Eou97BcQGBoGA&#10;CdFPrhrGfvlOpQTL6wkIKvouNRIi+i6BzGgx/m61jKJsln8aiod65Hj4QdedA/NmvRafMuPKUq9F&#10;E33qms877Wh9dXiPHTWKX6ZLu6mzPrruBMEdsY0SEXAi+hgr08OLs7AP47q0zf5WRr9unV+3K5s/&#10;MeXnNr8616WDy1AMRL+5jz7pvj3ztr2gvdUJspQm+vToraFTPhd9VfF36xNEXyL/Q1UDQsCB6Ft4&#10;z4431y+fl4qIvqQNLNrDuC5ihOi7CDNjRUH0Ifo2n0WG6AdEBLGZ/ibgQPQzdp0K6Iog+pI2PERf&#10;xobz9z2Mtk9KcTmj/WfC5Px1awpKS4sptE2P3VKf/IbGEE0o9I+mbPfRjw/Ma116tCC6Pg+fTpiH&#10;z9SH3uOzCRKYt12NWNEv5/12vvhihSGcT3NowE2K69M3IvpSHGOoZKAIQPSFlRKIvrBNk7piEH0Z&#10;Gw6iL86FL3OiH+/0XOvjpT/hTH3mZBlsS7YIC2qiT+Plk9yT6JPT80S98ymR2Wtz+Pj6EH1xDiTU&#10;BAQ4gdSibxhQBf8FARAAARCQl4AUFz7pRV8ER3elDvGib3B9g+VD9KU4wFDJoBGA6Mt7zUbNQQAE&#10;QMASASkucBKIvn4MH334P74/jyvCna1CNNGnOD3vrsNH2tH8nk/wWD5/XS5emCXFMYZKBopAih/Z&#10;LV0/kBkEQAAEQEBwAlJc3SQQ/dTm7ZshepKJvt71NcuH6EtxdKGSASQgY29a1BkEQAAEQMAGASmu&#10;cTKJvub0/u6jT3F67SW42gTF8rUR9HUR/W3UfvRO4rTvLdZnoGl+70RPYdPiUuymqCQIyELAxqUC&#10;i4AACIAACMhIQIoLU+ZEP+GIOvqZeo83qHygRt3Zs2dbRcVevevTfynRSDvUXUdL+/fvpJwQfSkO&#10;M1QyOARkvFahziAAAiAAAjYISHFp81D0s9XZXdL1al13IPpSHDmoJAiAAAiAAAiAAAgITgCib/P9&#10;Vq7fTmiiX1a2lfrl8yi+lmgOHzuf986ncD6Nwkk5EdEX/ABD9UAABEAABEAABEAgWwQg+iKKPjk9&#10;HztfS9RBXz/eDok+Dc6ze3cRRD9bRw7WCwIgAAIgAAIgAAKCE4DoQ/TZW36QQAAEQAAEQAAEQAAE&#10;fEYAoi+c6JeUbKbOORS/p7g+T/oeO7zTDoXzaXCe0tJvENH32QGJzQEBEAABEAABEAABtwi4L/q8&#10;rzmSPQLUHtXVh6jzPT2Sq0vb9f+lv1Iiy6dX50L03ToSUA4IgAAIgAAIgAAI+IwARF+sexIbozth&#10;HH2fHZPYHBAAARAAARAAARBwhYCbok/GiZQVAnhhlisHAwoBARAAARAAARAAAT8RcE30De9exX+z&#10;RaBgSUHaVePNuH46hrEtIAACIAACIAACIJCQAEQ/nFaL5coA0cehDgIgAAIgAAIgAAIgQAQg+hB9&#10;jK0JAiAAAiAAAiAAAiDgQwIQfYi+D3dr3MSDAAiAAAiAAAiAAAjYFH0z/UPk6vHij9pSu5hpGvTR&#10;x5EPAu4SqDhUZjWVl+9FAoFgEijbU4EEAqIRsHoOp/zuXkc8Ks2O6JMTmxRKf9izLFthvlEg+h4d&#10;Tig2sAQ2bS0a/9fXFy1a/sEHlJbFp/ejM99/f9m4l/Ip/8ZNRe8s+OjDDwuQQCA4BGbMWly4ZuPB&#10;iiNIICAaARuncSkueTZFX3N9LpdIghAweU8C0Zfi4EQlJSLw939M37Rpq8n3YFBOyk+pvr7B5CLI&#10;BgL+IED7PO35Bw8fRQIB0QjYOI1LcZGyL/omnRLZBCQA0Zfi4EQlJSJAVwhLHsZFnxapra1DAoHg&#10;EKB9nvb8isNHkUBANAI2TuNSXKQg+n57GNfMfQVEX4qDE5WUiAC/QjQ0NhrSdddcEz+Tuw5f5ODB&#10;KiQQCA4BvvMfrqxBAgHRCCQ8jSc8h9NZne/JUlykIPoQfYy6AwIg4JQAv0IcPVqrT3SF4MkwH6Kf&#10;Fa/lt1Xx31mpTGBXynf+yqpjSCAgGoH403iyczid0iH6QbRnM6F0QfIgoi/FXTgqKRGB+PC8doWI&#10;Vzq96O/fX7GP0r7DNGE/7avY7yCxCmQtHd6332ayiouwv6zejxm+7Wz7vsPUZPaS1Wob88vb0Pto&#10;P6/gO/+RI7VIICAagYS/siY7k0P0IfpCE4DoS2SQqKoUBPgVorS0nCft2qDN0U9A9HVubdPy6fbA&#10;qjFD9O3c0rh2B0j3Rc2if7SmDgkERCNgOI2nPp9D9IXWXEHC6lmsBkRfCndEJSUiwK8QRVt2U9Is&#10;n/83PulFv7T0QGlJeUnJATZhO9HiDhKt3X4qPVDiINnfZOuskok+8bea7ONy2NBsb7GfnFSbLeus&#10;oUtoPy8t5zt/cB4+xpZKREB/Gject+PP6hB9iL7QBCD6EhkkqioFAX6F+Gr9Tp60q4I2Rz+hF/2t&#10;W/eoqWzrtkCmyOZzCN6mZKJva71lrMnspSA39LYyvvMfP96ABAKiETCcxlOfzyH6QmtuFkPpgqwa&#10;oi+FO6KSEhHgV4jVX27Vkub6+pl8GqLffFfjsdzrJR6in82bSd7QUdGvq2tAAgHRCMSfxul0nexM&#10;DtGH6AtNAKIvkUGiqlIQ4FeIwtVb9Em7Qhjm60V/w8adbqRdGzZmJ23cuMtJclZty+joMVyiHf/t&#10;RhNYrozdlWanoamlXGlovvOLZnioDwgQgfjTeLJzOJ3SIfpCa64gYfUsVgOiL4U7opISEUgo+nQx&#10;oOuEwfK1KwRfZM3a7WvWbluzTv3OUlq7druDtG3tWvuJbbjtxNDZTs5o266zxA1NO4mzhlYbi+tR&#10;fX0ICQREI5AsXhN/Dofow/JFJwDRl8ggUVUpCCQT/RRXiIQ/E8f388EcEPATAS76DQ1NSCAgGgEb&#10;p3EpLk900E2YnL9uTUFpaTHp35AhY2bNXtrQGKIJhf7RFP2fJrIYfsaqXScA0Zfi4EQlJSJg4wrB&#10;F/lyzTYkEAgOAYi+aHaL+mgEbJzGpbhIQfRFj767bvlUIERfioMTlZSIAF0htu/YlWw8TcN8ykn5&#10;KW3ZumPV55uQQCA4BGifnzb9HcglCAhIwMZpXIqLFEQfot8kxZ6KSoKAyAQOHjr64rjXprw+10x6&#10;4cXXSvccqjhU9tHHy83kRx4Q8A2BZcsKaM8v21OBBAKiEbBxGhf5qqTVDaIP0YfogwAIgAAIgAAI&#10;gAAI+JAARB+i78PdWoqbbFQSBEAABEAABEAABDwlANGH6EP0QQAEQAAEQAAEQAAEfEgAog/R9+Fu&#10;7enNMQoHARAAARAAARAAASkIQPQh+hB9EAABEAABEAABEAABHxKA6EP0fbhbS3GTjUqCAAiAAAiA&#10;AAiAgKcEIPoQfYg+CIAACIAACIAACIBAAgJ1dfXVlZWHD5VXHDxgPu3fsytt0kqjwisrDtFaaF2u&#10;Sz9EH6KPAxsEQAAEQAAEQAAEQCABAfLvykN78157p8fgZ5Wrc71Ipw0Y8/ALb1VXHqg9dgyiH0Qv&#10;d/3luHgzrusHEgoEARAAARAAARDwHwGKtZPlD8qb/sna7RQd9+KzsXgflT/mtQWI6MPy3SEA0fff&#10;mQhbBAIgAAIgAAIg4DoBEn2K5Res2eaF4mtlFqzZSmtxvfJUILruuKPOrgfdPS0Qou/FsYQyQQAE&#10;QAAEQAAEfEaAOtBTdx3S5VAolML1D5e9+/UH3zKkxu19//W6kvYOgZdMawmF3O89BdGH6Lu/V/ns&#10;IMfmgAAIgAAIgAAIBJMARfTTin4Ky4foB9GzPY3WmykcEf1gnq2w1SAAAiAAAiAAApYImBH9yg23&#10;hcvHxqSquaT4PCGiD9fPNAGIvqWDHJlBAARAAARAAASCSUAT/eONSbvuVHz5Heqlo0/hfcPMiz4v&#10;GV13Mm3DZkLjkuaB6AfzbIWtBgEQAAEQAAEQsERAE/1jtUlF/+Dq79Rt7VO3pU89++5bv6VPeN9Q&#10;vegf+nTJ2p9eaEg7F83iwX5eMkQfou8aAYi+pYMcmUEABEAABEAABIJJQBP9ozVJRf/A5xfWbr6s&#10;9htKl7O0+fLwvt9pol+yZF685Vc/fNNHfbpy0eclQ/Rd01xJw/AuVhuiH8yzFbYaBEAABEAABEDA&#10;EgEzor/3swuObriM0pENvSnRRHjPwyT6H01WVjx7ZjLL/xCi76Laoig9AYi+pYMcmUEABEAABEAA&#10;BIJJwIzol67sXvnV9yvXfT/yve774T2/Ictf/E+lcsTt4SnPxKTlcymWT5a/uHcXRPQRxfeEAEQ/&#10;mGcrbDUIgAAIgAAIgIAlAgbRf3nx9ivHfGJIO5eff3D1JQdXX0rf5YXsO1Tya7L8D/6u7L63L/XS&#10;0afwhBHc8hdd1hmi74nmIroP0bd0kCMzCIAACIAACIBAMAlool9Z1fjMgi3xln//G9u3fnTuvlW9&#10;9q76Hkuf00Sv+p33k+UveEXZdffllQ/eoE/h8cO45X/QuxMXfSoZffRh/G4SgOgH82yFrQYBEAAB&#10;EAABELBEQC/6CS2/+4OzNy/uVrri4tKVPdn3CvruWbvtV2T5c19Wdt512aHfXHfot9dW0DdL14Ze&#10;epRb/sJLO0L03bRbBPI1AhB9Swc5MoMACIAACIAACASTgF70J31aPenTI1paVNRIlk/p6/fO3rH8&#10;u8XLLtoRSd89uvk+svyZzyvb77zkwK+v2v/A1Qd+ffUB9bth3CPc8t/9fgeIPkTfEwIQ/WCerbDV&#10;IAACIAACIAAClgjoRf/+N3aoaTufeP5fVVz0v5x7ZtGSC4uWfEf9Zqny61+S5b/5rFJ0e8+9911B&#10;aQ/7/tGe+35U9/zD3PIX9GwP0fdEcxHah+hbOsiRGQRAAARAAARAIJgENNHfX15z3+Si+yZ/Q+mX&#10;NJH/zZ8/KifLP/+BmV/MPGPDexdseL/H1/T9Xg9KB9fdS5Y/ZYyy6bbvltzTt+TevvRdShP39D32&#10;3IPc8ud+LyL6VDL66MP43SQA0Q/m2QpbDQIgAAIgAAIgYImAXvTvnbiepUlf3zuJvtc/u2gvWf55&#10;v5r+6fTT18zvvnb++Sy9wyb2rb6bLP/VPyrrb+mxY3Dv5nRX7yNP/4Zb/uye7XhEH6LvpuMinE8E&#10;IPqWDnJkBgEQAAEQAAEQCCYBvej/4pVCliao6ZXCZxaWkuWf88t/fjLl1P/MOveLmef+h9Is9r37&#10;87vJ8v+eq3z5k/O23NGr6I5eWway76KBvSrHPsAtf+ZFbSD6UHxPCED0g3m2wlaDAAiAAAiAAAhY&#10;IqAX/UHjVg4a96maVt45buXTC7aT5Z9z998+nnTyp9O7fTb97E9Zooluu1YOJssfP0z5z41nb7zt&#10;Ikqb1G9Kh/J+xS1/xkWI6O/wRHMR1IfoWzrIkRkEQAAEQAAEQCCYBDTRLy2rvP25pbf/iad/0fdT&#10;czaR5Z858KXFfzupIP8sNZ3JvqecuX35XWT5f/md8tl1Z6y75YKvbumxrj/7/qr/Bfv/+Etu+W9d&#10;2JZH9Klk9NGH8btJAKIfzLMVthoEQAAEQAAEQMASAb3oDxj7Pk+3UXrqvSffXkeWf8aA5xa+dMLH&#10;k7790aQzPo6moqWDyPKfG6L831Wnrv7xuYU3n1v44/PUdO7eUXdzy3/zO5GuOxB9Nx0X4Xz00bd0&#10;hCMzCIAACIAACIBAYAnoRf+W0XP6j56jff9x2n/I8r/VP2/un7oumnA6S698i6dNHw0iyx/7gLLs&#10;Byf9+4azVjWns0tH3MUtf1qP1ojoQ/E9IYCIfmBPWNhwEAABEAABEAAB8wT0ov/jEdNu5mk4+x6V&#10;v5Is/9SbHp/5bOd3x50aSS+d9u6409YvGkiWP+Y+ZcnlXVZc/a0V11A6nX1f/a2dw+7klv/6BS0h&#10;+p5oLoL6EH3zRzhyggAIgAAIgAAIBJaAJvo7ig/e8PtXb2TptRseZRMjX/0XWf6p1z365lMd5j1/&#10;8tznT5n355PZxJ9PXvvu7WT5o+9VFl3SYfkVJy+74pTlP1LTFadsH/pzbvlTukdEn0pGH30Yv5sE&#10;IPqBPWFhw0EABEAABEAABMwT0Iv+tUPGXzvkr2qiifEj/r6ILP/EK377xpPtZz5z0sxnTlS/T5r1&#10;zEmF835Glj/yF8rCnm0/7nviR31O+JhS3xNoouj3A7jl55/fgkf0IfpuOi7C+eijb/7wRk4QAAEQ&#10;AAEQAIEgE9CL/pX3P6+mP/M0bPy7ZPkn/PBXk0e2e/OpE9566gT65unz2beR5efepcy7qNXi3p0W&#10;9e5M34t7d17Uu9Omh27llj/5vByIPhTfEwKI6Af5nIVtBwEQAAEQAAEQMElAL/o/vGcsS/fS91M/&#10;uHfsH8bNJcvvetkvJg1vO/XJLlOf7PqG+k3ps5k/I8unNKdHi/cuac9SL0od3rukw8YH+3PLf+08&#10;RPQxjr43BCD6Jg9vZAMBEAABEAABEAgyAU30i7bs7TNodJ9BT6jfo/vcNfrRv7xNlt/pkoH/eKxN&#10;/qjOU0Z1zn+CUheaXjljABf9Gd2VBRe3WdCzDX2/c3HbBRe3Xf/bn3DLXzjif3hEn0pGH31PAtuB&#10;7cYD0Q/yOQvbDgIgAAIgAAIgYJKAXvR73z6898+H0/dlt4/offuIR56dSpZ/x4P/+8rQ1v/M7fSa&#10;lh7v9MnUn5Llz57y5LTuyvzvtpqnS2sf+C+y/NmDrueWD9GH4rtPAKJv8vBGNhAAARAAARAAgSAT&#10;0ER/0+a9lw54VE1D+feDYyeT5ZOp//WR1pOGd9Sn5a/fSpZPf5pyvjLnwhb69OX9Ny0aO1yzfJqg&#10;khHRd192AxvOx8O4QT5hYdtBAARAAARAAATME9BEf/1Xu/V27uI0L1m5OjcUajJfMZM5qeQJk/PX&#10;rSkoLS2mOO+QIWNmzV7a0BiiCYX+0RT9nyaCrMX+23ZE9E0eHsgGAiAAAiAAAiAQZAKa6H+5uthF&#10;udcXxUuG6COo7xoBiH6Qz1nYdhAAARAAARAAAZMEqg5XnDZgTMGq//z7s83epcXLltFaENF3zXT9&#10;F6S3tEUQfZOHN7KBAAiAAAiAAAgEmcDR6uqH/vLWLY/97b1lKz0S/U/+/Vm/oX/9/UtvQ/Qh+u4Q&#10;gOgH+ZyFbQcBEAABEAABEDBJ4Pjxutpj1WPz3+0x+FnqXeNFolj+0Jdn1tXVNDWFTdbKfDb00XdH&#10;nS0F1LOeGaJv/ghBThAAARAAARAAgSAToEA7JbJwr5MXkCH6EH33H/H2Yk9FmSAAAiAAAiAAAiAA&#10;ApYIQPQh+hB9EAABEAABEAABEAABHxKA6EP0fbhbW7rZRWYQAAEQAAEQAAEQ8CUBiD5EH6IPAiAA&#10;AiAAAiAAAiDgQwIQfYi+D3drX96UY6NAAARAAARAAARAwBIBiD5EH6IPAiAAAiAAAiAAAiDgQwIQ&#10;fYi+D3drSze7yAwCIAACIAACIAACviQA0Q+66NMegA8IgAAIgAAIgAAIgIAvCUycOnXDVytKS4vp&#10;NUpDhoyZNXtpQ2OIJhT6R1P0f5rI+jueUAEXCWgvzJowOR8JBEAABEAABEAABEDAlwTI8qfOmVO0&#10;eRVEP0ChfS76RUVfr1tTgAQCIAACIAACIAACIOBLAhTLZ5a/cx1EP3CiT02OBAIgAAIgAAIgAAIg&#10;EAQC6LoTFNfnEX0kEAABEAABEAABEACB4BBI2kef/oAEAiAAAiAAAiAAAiAAAiAgL4EED+PSLCQQ&#10;AAEQAAEQAAEQAAEQAAHZCcSMukP/QQIBEAABEAABEAABEAABEPAHgcjwmvL+MIGagwAIgAAIgAAI&#10;gAAIgAAIJCTw/wGYAYOrZRlVJwAAAABJRU5ErkJgglBLAwQUAAYACAAAACEAxnEbI4gFAABpFwAA&#10;GAAAAGRycy9kaWFncmFtcy9sYXlvdXQxLnhtbNxYXVPcNhR970z/g8fvwcvyEcpkyWRKaDNDIBNo&#10;J69aW7bVypIjaWHh1/fqy5LXWiDMJLR9AVm2zpXOvffcq33zdt3R7AYLSThb5Ls7szzDrOQVYc0i&#10;/+P67NVRnkmFWIUoZ3iR32GZvz35+ac3VdMdU3THV+oU1xmgMHkMc4u8Vao/LgpZtrhDcof3mMHb&#10;mosOKXgUTVEJdAv4HS3ms9lhURHUCNTlDgQ9A6JDhOXZipGvK/yhWuQrwY47Ugouea12St4VvK5J&#10;id0/JJQ2fVAcFfYIRX9OpJrnJ+ZYiiiKsxtEF3le2KkKy3I8UyJ1LpV9C+NM3fVADwWYPOsFAS53&#10;Z7OZXl9oquLPJer6U6RQtpIYyINPneEKJj/yClML22sLbgPLxg1uW06xR40WGCse2a6X6o5ibcid&#10;IYHuDWWdNqupgwCwR6l46U/fq/B+NzU5H85p9mxRyzULDK1ZgNiDkBKlMwbMKj3cNZOXwm5Bz7qx&#10;OzegBYT9FMI8IADYGMH6INrQE/kcM1hS8ePo1FETE7+XIn7/m4g/SNH2TcQfphAeIt7Efuy61ykE&#10;GxHG4QA2dt0EQSvSJHxsRBgEABsjPNP5I29bnbiALMkY6iDTL+DvzOXtDRJDpFdEuIgVWJJ7/Dto&#10;J8XSigdeo1INLouXIdq4vAO16rkkCnt/yxb12ImjeIo4Wq075eWqw8wo3WEhMEUKNF62pJd5Jo6X&#10;lPSgbzZVUfWXlRqrItqgUwY4xGXtUxCWq3DS0jy6Xd/mGUj8Ii9bM9DsLPLl30111fZgDtfXRh9v&#10;/aFGi+2aRxfrz4A/0Kid/YMkEGjv9l2MTvHQtilhv4ITRtseLP9iUs4EZXz+5BGmQG1y26USX1I7&#10;n67XNDsKDAM2tMd+ESuKQ+EoW85lHLS+2JA6imTIOrQm0rqgV9ZZDKId7K1YCfMMuOUQMQ0Epg1m&#10;DzRJjcHtpgCdL6GOIkoa9q4szzil/FankV8dAl/2nhwb8bYMCb5i1WcMafMjUmBIh4xUa1OUTBsw&#10;2zFlz7Btc8WVdbPTh1LFa8HgE4MRKLNrw7Pzife8fT3x4Z7L25EPQQKtr0BXwJ0CGjgQI+s1/HXl&#10;vMagEfNZP2gOmNPcm72R2hrFdBQ2B8lF7ugI+jeXUQB1qq0a3mrBu88DMrja2dDYvjEy8Wlx/rtK&#10;p0VbR/VIM1KCk9SJxOq0UMQq67NUkuW1QEyLelBZPT7zemzHVpKDKa8jQ0O3VZKnlrQQ6JB6xgkf&#10;Wgp9c3fGmbq6d2oIddyM7N6tHkUAj6sfVIP3qGxdVmkACbToqa2CZ0NxkpEDcfZ9kC394n9Sry3B&#10;URg92b8bK3WU+zKVrtRL5+FRvzBBSdmPcwDca0ODsBsiycVmBg67eJ3eRTIbk1jRiWaHybhP9h4R&#10;1tPP0qFmcpLU6vTup6ujve8Nt4hRtm9rQMgUbLMDmXRCaR6mQNGuLKOPZ/MkKW3AhDZDP/vGIu6u&#10;lytKsXrP0JLiyncvQKkxGX8Y0lqtXcHro+Km1u8YFGPxJxZwTFPiQjtvypumw5YxwaFT3T0a7tOm&#10;kZlfQWP8L+hmZqF7fLifcW0h6OaluMK0hh834u5wFJbDHWgUW7GoG8YOg2374bDOda5WYfWD6ykm&#10;EAdeXy7QRZ51CFo1PfIeHXCMf0PUbJH2KEk3xf2letKsJRX+DXP4Pc3Hs/eTjjAYv3CDGpQhZF/d&#10;fOiaTxSVQw6GdHoxIu/hNwEsLmv4me3VPM/0tfdTSyu4qr44scnoHHcsvrnbaFpqc426IlBFfTr6&#10;L/MMrmrhcCH4XQ80fPfEUP+eN6+tUe4TeXK9cnIktRJtao97dsnvIQIBTu4dwcmnycdbLkOmA7D1&#10;yl1fJr6MJuA33pN/AAAA//8DAFBLAwQUAAYACAAAACEAwjov7s4DAAAPUQAAHAAAAGRycy9kaWFn&#10;cmFtcy9xdWlja1N0eWxlMS54bWzsnN1O2zAUgO8n7R0i73qkhW1CFSniR5WQEEKMPYDrOKmFYwfb&#10;hfL2s500ZRLTGkqYE85Nm6Q5TuzPPn+2e3S8Knj0QJVmUiRovDdCERVEpkzkCfp1O/t6iCJtsEgx&#10;l4Im6IlqdDz9/OkozYuJNk+cntMssoUIPbGXErQwppzEsSYLWmC9J0sq7K+ZVAU29lTlcarwoy2+&#10;4PH+aPQjThnOFS5QXQh+RREFZgJFS8Hul/QiTdBSiUnBiJJaZmaPyCKWWcYIrb+wMu7R3+PD+H7J&#10;yJ2vRqxZUXI6/vINTX3lDDOcRg+YJwjF1aWUavLnFYLNpTbVr/Y4Mk+lbaSqKBSVitk2HY1HI1dC&#10;7JrsuYAmVNCDdHqE7eWCKmwFtEmQVGYhbZuUC0ZmSgrjpPGEs3xhblgeKWbZmIWi9NqgKGXKnjUP&#10;aAptAF3OeSRs+QkSMqWjunrNfd09vDxI64Yzq2tVH/rG9tURN7bnsHSVoH37TniiicrnZ1xFtj62&#10;G9o62s+5+3SNZ+vvBNyNGeO8kR1vJVuLOGmaZZSYRt61x7+f3Qj551skjXzBhFR1GbbLU1cB32m4&#10;GdcvnlX31z2gbgDfG/yx5VN1oPVZTYuLK8vL1c+j7L6zAK+qo72S1wMVQOw9R5hZ7TjCsFWpgOw9&#10;ke2sFJ0JA5XYFxPmaDnjDgZs4zCE63A4WgdAqyfuoaO1jlXAma8CiXDHVpZfFPk1xwSsVxNLvSUz&#10;57k3Ee/z479FV973AyZ1SB0GkzkMEpfY6Mwhbz1INJvfKiz0/nmIPvd22v6jpY2y/CdQ63QYufHp&#10;89tvmOybA7Uqq9uZ8uuC2lo/joPUj9ulxl/Wj9vp1q7T6q0NFsGcy6WBILaDILY1DKy1cf0Isj99&#10;yP44WiF6eTA5WA0gN9e+mcp1tCCz2pc8uKMFmdU+0YLMal9olVidLQLOUoD9esl+PacGdqyPYw3s&#10;WR+pgV3rH7Uws0u72LWeZpc2Rmt8PjSjNQAkQ7NIA0AyNHPTUyRZfkIIJPe6MP2ts+JEihng6Goj&#10;Rmscfh0QjI6O9sW0xmHUiVuUHyiQXWZUt5MNbkZ1DroqGF2lJWcpGI/Oloi01lYeSMgKa5cgvacK&#10;yzM5Ba0VjNbywcdM2oU5j1eweysUR2vt9wIYv5k8HJviHS6gEhgVr8Rc9gcWs731YrbWXpdnMbT8&#10;e0+9Lc9iaIn3PrMYWsa9pyzsfo5FGaC52G4C4+U9AT1Fkd6dAoxQwg6jAEZAkXmYSuoDZq0Ufbhd&#10;DcxebGdr/u+Mx+ZPA+z/GE5/AwAA//8DAFBLAwQUAAYACAAAACEASMpZFRUEAADhQQAAGAAAAGRy&#10;cy9kaWFncmFtcy9jb2xvcnMxLnhtbOycXU/bMBSG7yftP0Te9UjbAWIVAfGxSkhomjR2PbmJk0Y4&#10;dme7pfz72c5nO2hpnC5NMTfQRDl2Hh+/Pj4+5fxykWBnjhiPKfFA/6gHHER8GsQk8sCvh9HnM+Bw&#10;AUkAMSXIA8+Ig8uLjx/OgygZ+hRTxm9R6EgrhA/lNQ9MhJgOXZf7E5RAfkSniMi7IWUJFPIji9yA&#10;wSdpP8HuoNc7dYMYRgwmIDMCa5hIYEyAMyPxnxm6CzwwY2SYxD6jnIbiyKeJS8Mw9lH2CzKhmj5x&#10;z9z0FVzo+4iI/u/Bpy/gQr+biAVGzhxiDwA3vRQg7i9f8aG45yK9K/92xPNUMsqMAWfKYsm0L5tS&#10;JlyNrPIEF88Y3Y+xQ2AiHyM0QL2s9TDG+AYzadxJkJh4gKEpgkLehUNNFsm7aV/y1vIWykfTfuGY&#10;vNESFv2in8VTqREUhsgXqZ2Mhljc55aLK6Oi28Wlb8tPagj5i6e2808ZBojjiHyXLPptslil2h4P&#10;5RatotgPt8Dt+8R+gJgjYopCqQjE0wlMFeSkJ3/0zK+IS6ZXXVcTNXsGbQrJfjiNwpCvbOWQvru1&#10;RWE4tt4QRndJ9AND32RhUSIiYiK6oiEbnb06U8WiDGXSKEUs6kUylvS/IWvjpMfWoV/YGTSOmcfj&#10;BwYJH9waBKTLunG6k9gjj97f3lZ78X0Y/bRY9Va32DOW2ltc2lp8xxZrtu8vGDaBNZeAvokEyB7p&#10;PEAZiW6bqsgneG7JdPpuDA7EosyNNBIc+BBjOlMZHZUWKkls7Mnqq5eP1oW4rJLrdoPdwww5Fzap&#10;BhQGgzU7n2b1fa0ai5h6USFoWy8KCoPNBmhvsNkAjcFmA8AUspuJjevlWUshLKPiHGPjclwVtkYC&#10;g+pwtKpVq4GGqWy3i7JVvTsslK1q5iGh3JNNlE4dTWCQHXevS8nsXAMa32eVctq/3Qs5fTe090Jx&#10;V2ifrUk3dtu390KUD5p2GF35fo1NtIoQFZjKifvXNW5Yf4/935fG4LHppBglI0t5pcCrccq6wsr6&#10;sipQLMvoGqcs2JWqZGuM87HVjDTBvVIvOLaCsWvB4BTHgYkwm+ePu7+2aYiGkmA5ekBzvDaY9Bai&#10;B3QsO6LyCPLpu1l98WuRbbU4bLdLl2kPdr7vazy0yAM4O4C6jKB7A6hjFjt6HR09LZ41igpsIkB9&#10;oSlffvMw/sWgXiOuka61iLdDXCNHaxFvh7hGYtYifjNiWeY5mdYvolOxY/klht3GqbnwdS9cCR6v&#10;zTHz8oRx3SlMh9Lfaprmg9pI6YdgDXAu3bmo5Fw6ezgQJ28cvqzDb05J1p2h1/fw6jt3T0UYmj8s&#10;tpfqFxbD5r+sqrboK3mE1xrZOXizEgi9p0r/q4H8xwwXfwEAAP//AwBQSwMECgAAAAAAAAAhACUB&#10;H4ekzQAApM0AABQAAABkcnMvbWVkaWEvaW1hZ2UxLnBuZ4lQTkcNChoKAAAADUlIRFIAAAEVAAAA&#10;0ggGAAAAZHRUWgAAAAFzUkdCAK7OHOkAAAAEZ0FNQQAAsY8L/GEFAAAAIGNIUk0AAHomAACAhAAA&#10;+gAAAIDoAAB1MAAA6mAAADqYAAAXcJy6UTwAAAAJcEhZcwAAFxEAABcRAcom8z8AAM0NSURBVHhe&#10;7H0FfB7HnbYLR98x9Hq9tte7a3t3pStcMUkxDTUMbThxyHYSQwxxHDAzM8pMMgpssWShxczMzIyG&#10;53ue2Xet14rsyLKcOole/8a7OzszO7vaefbP/zFjRn+jT2D0CYw+gZv5CQD4E5Y/Z/mrixcv/s1o&#10;GX0Go+/AzfcOaH061umf3nR4wol9uqmp6W+5/Te+PPexvMOy9sKFCydYQliCRsvoMxh9B26qd0Dr&#10;8gTX6RqWBSxPs3yda/jvRBT80UBGKMeJ/Nf58+dfdkywmsd9LBdYLvL86G/0CYw+gZv4CWidOtbr&#10;OW7ruY59uZ3G8m2Wv/7QwIXP6LMCE5ZFnESVJnUTP7fRqY0+gdEncA1PwAE0Hdy6sHxXxMMNBRde&#10;5HMsk1hyrzRP0Sjnzl1Ad3cfOjt70N7ehba2LnR09Jhta2sHS6cpOm5r77bq26zjdrVjXX/7To7R&#10;bYrdz2zZ3nmcy87xvNXHcU2ntpfatVjzsMe25sDrO13Lnvf7ru2Y/8Brjh73/01Gn8XN+Sz0Tnd2&#10;dqO37xzEUFyNqSDRUMPzc1i+ckOApaen5xsc/NCVwKSv7zyamtqRmJSFM8GxiDibjrNRWfDzT8SJ&#10;k+GmuHtGwd0jEu7uZ83+CbcIHDzsj5MnI3DaOw6nvWLheSoGJ1l/7Hio6ePhGQ03tlc5xfPq78G+&#10;aqdjFfVz3p46HcPxo01b0++02mj8OHg6xvPguZPuEThw0A+HXQNxmm3MddzOmrHVVtc5diLU1Hue&#10;imZ7nY8YLaPP4CP5DpzgOjt1Kgr+gQnIzi1HS3MXmps70NXVi56ePvT2nht0eXPdh7DcOqLA0tfX&#10;dwtRK2zgFbu7e1BSWo7YuDR4+4Tj6HF/LF62AbPeno99BzzMsYdnGPbtd8fipRuwZ587AoOTeVPx&#10;CAhKwM5dx7FixWZs3XYQh4/4so8nVq1xwYaNezFn7grsP3gKvv6xWLPOBStWbcXBQ17w8SOwnAoz&#10;7V1ZjvEah4744MhRP14vgCAQANejvtix8yhWrNyK7dtdCVxeOHLMn+cCCQzB5vpBIck46RGM+QtX&#10;YwGL2u/cfRxr1u6EC+fl5h6CXXtOYN6CVVi5ehvbhsCP/dR3tIw+g4/qO+DjFwMPr0jExOWiIL8W&#10;OTlVyM2tQlJKIQmCXFRVN5DTOP8+cOH6L2Hl7yX+uG5wIUI9wJLvfBVSLcjPL8Dhw8cwcdJ0vD5p&#10;BiZMeAMLuAC3bN2HefOWYfbsJXjllUlYvXortm3bj3HjJ2HqtHcIKnEIDkvEmdAEbNy0C0uWrMXc&#10;eUvx+uvT8eJLr2Psi69yvOl49tmXCAYeBA1fvPDSq3j4kScwfsIUeJ4O5mI/asZ/441ZBLAFmDj5&#10;TUyaPNOM/+bM2Zj51lwsWboOL730mjk3/tU3MH78FIybMBmr12xBZHQGQsKTSM0EEVBWYtrUd0zb&#10;N954C1OmzsK06e9ynDmcz6t4/oXxePnl17Fy1WYz78SUAsTGZ49MSchBbALHGi2jz+BDeAfieI2Y&#10;uCwEBCeaj6qXN7kGj1BER2cjODQNJz3FMUQgPj4TdbWNuHD+cnEpgaWZiplXr0tDRDARhVIwELaq&#10;q2sMoKxZuxGz3noXM2e+g1Ur1sHTwwdhYWQ73L1w9Kgbtm/bjdOevgg6I2rlMFxc9iIjMx/FJZWk&#10;cKpJ4STh+HEPBASEYOfOvVi3bhMOHDhCiuUwdu/Zj6SkDCQmpmHT5h2kOtZgx47dyMjIw9mIGFIS&#10;p0m5HMHePYfw1qx3sWH9VuzefQC7du7H4UPHERkZj/37XUl97MfmLS5YuWItQWMGNm3ajsKiCl6/&#10;CpmZeaR2TuLQoWNwdT1h2rt7eGH/AVds3eqC9es2Y8/eg9i37zCO8HxWdgHqG9uI5o0jU2o4zmgZ&#10;0WdQyec5WgZ/BtW1TahhiUvMgwfZoI0bj2HZst04fiIcnmT3T/lQbHAqArt2eXBd+CE9vRA9A1gi&#10;4kEngeW5YVErBJRvcICzAwGlq6sTzU3NaG9rpzC1AzlZOfDzDUB+XgH5sh50dnSiq5OF284uCkvZ&#10;rqXZaq/SyT69bNfT3Y2eLgpHm1vQzXbq19rSarVrbaUwiQIl1nV3sw3r1a+9vd2MrX2N39vbi9ra&#10;WgQGBKKGQNdDdqy9rQOd7db59rY2tLW2mXGaG5sRHRmNoIAzaGpsRF+f+Mgec31ds6+XgmWOq766&#10;L12rvZXXY98O7rc2W3Po5pzN/Y1E4bPsHC0j+wz0foyWQZ9BF9/dvr4eZGYXUkQQAtdjoRQbkM3f&#10;7YcDh4NIvSTghEc49h0KwAGWPft8SZFnmbXi/CMulBIfbr8mYOEA/8RORy9jeYhYycmlCAxMRQBL&#10;YGAagoLSSGWkUhibjMAz3Ge9f0AK6xzl0rHas7C9P9v6+SWZon0znto7zltjW9fQuGZs9jP9HXUD&#10;rxEYlE45h3V9u789tvponmaudn//FHN9X8f17TkMnIuuq7nZ13aeu30P17v11TxGy+gz+JDeAf+A&#10;ZCod4rBrbyA2b/PBNhd/bNnui937gqggicbe/cHmWPVbt/th+04/Kl7SqZntHggssd3d3V8bErCw&#10;56dI3kx3HuH8hYsIDS/G7PmBeG9eAGbPC+wv84NYfwbvzPF3lABuA/D2bOv43bkBprzDY9XZ9TrW&#10;ees4wIxr2nK/fyx/1jtdy7Fvt9U8tD9nwRnOgfMYtG2gubbGNG1YdB1dV9cy19P8HHO25/P27P45&#10;W/N7/zwGu95o3ehzutnfgTlcA/MXhWDh0lAsXh6OJSvCqWAJw/zFwVi4xKrT8QLuz18cwvUSSLYo&#10;m1qiy7VDJDzWZmRkfLCZPxt+U+SNDSoXzl9EUnI1Fi07i3mLI3iRs5i/5CyPIx0lCktXRrNEYQmL&#10;2a6IwvLV0eZ4yXL7OAYrVsdg6SqrjdUnGstWRWMx22u8xcsj2Zf9VnCfdeq/cGmkueYCXnMetwt1&#10;XdYt5HzsOWg+dhuzP3B+jmsu5lwWm7Gt6y7j9XUd1S/j3FasiWG9Y248b89xKff779e+79Ht6DP5&#10;6L0DWj9anyvWxpg1uoBrau7CCLO25y3i+lpqrSutxWU8rzUyn+fmLAhH6NlSnCce2D9iRSM1w7eJ&#10;ELkixSLrOaGPM5VSW9dJUikFG7bEY7tLItasj8WqdVqMZ03R5PYeSseR45k45JpONXEidu1PoXo3&#10;A3u43bUnxdS5cAzXoxk4ciIDhw6nUSWcgYOuGTh+MotC3GSOG4cNm2OxeWcyBaep2Hcwne3TsWlr&#10;PNauj8FKXmfthlgs5TVXb4ijADaRABCJtZtisW5THFazzYo1UZxbDNZsiCEgneXD0/yiySOmYT/H&#10;3Mm57NqThJ37U6lizsDeA6nm3lw4v537UnGYdZr3Idc0cy+a3zG3LApwU7CcYy1cFsGHzfseLaPP&#10;4CP6DsxfEoH1WxPMe32Y63DTljizZtZzDWm7bWcS1m+MwYZtiTh6MpsKl3Su/Tiz9vazfUVlGy6Q&#10;c3H6HeP+/7siqMgsl1RKrd1BlrEx8VXUa+cinCjlH1BANVQ+jh5L41ecaMaympNxO5VHVXExzpwp&#10;gptHNm06suHtnWeARuUEy14u7OPurPfNYymAL4sX2/j4FdAgJ4t8XBJBKx4uBBM/XicgsBghYRov&#10;h2rkHLh5si37rlsfjd0HMxAcUkSVdCz2Hk6Hp08+2+TSmC6L7XJx5EiqAR+BzuqNsZR053KcLBw6&#10;mkmtURaOu2Wba2tuh49l0fguA/sJIsfccqhSy+P18+HD+/TxzUdIRAk83TOxajUpJv5BRgFlFFQ/&#10;yu+AKJKtu1LgG1BIA89cay1yvZ3i+vE4ncd1VYwD+5Lgwg+vO9e1j08eTnMdBLBNYFAhVf9VFNz2&#10;q5qJF13Ejd8QMz79PmCRUQtPTnGGoOqaDrMQ3blQ/f3zcYxUhUBjPykLs2hJDYgSOKAFSQpEVMcx&#10;fu138+t/mHXbXRKwZUcCj5MNtXBQX//DpAiOpJMiyKRKOJXH6VTZEh03xWMH22/cHs9raiyCkdD0&#10;CIGAgHCcC97NLZNq7GjsIfB482Y3bY4jUOUQ9PIoZMqCO8HHnSC0a2e8WfzLyT6JkhLFsXdfsqG2&#10;9pE6cdlDaoiU0vadvB4Ree+BFOw9mErqhODCeQpsXHldV96LgPDgoRQa30ViwdJRUPkoL6jRuUuM&#10;EIF1WxLMR/QA157WswfXzSHuHzmeZT6qLlqHOxLNeVeuE3cCjogE91M5NB7NQUlJy2XUisNP6C8G&#10;A5W/Iur42aDSS7P7QFIeK/iFXrYuFss2JGLx+kQsWZuAhavjMJ9l0Zp4zF8VjyXrErF0XQIWc7uM&#10;bVS/fEMClq5hm1Vx3MZj5eZErN6ajGUbk9g+AUs0ltpz3EWr49knASs3JWHR2niOzzHXxhmeb/lq&#10;sjQEkmXcLufC1ouxYm0UVpIFE7uzkwCxjtSIzfqs4rklbCO5zDJSUkvIG65k/xXsLz5xuZGZWHWi&#10;ZJaqHc+JfdI4q0kCaiyB5Yo10WzHfW4XfUTJ3dGF9MmkrBbxXV9IWaEplKEsNMeSRUqmKLlJhFkj&#10;er/NOuCa0FpYznffiA74QV5HTmA1OQOJHrReVlOssJzt9EHu6uq7RH8QNwrlF/g+UGHlV3my0W7Z&#10;3NJtBp23OBwLlkdgAS+0gBdfyEW5SBfmRRZrsbEsIPAsUqEUecECSpbn+GHuez6YN1vFF3NVeKz6&#10;RYuCsWglx2P7hWv49eeYi7TgOZ7GWsyxzTV0LVIGQtb5nIO9r0WyYEm4mZcejuQmOrbbzee+2qqd&#10;HtxiCnR1TnUSQllbjWu1W6R9x7G5V12P51S0b8ZWu1FQGWX9buJ3QCCyYHk05i2PxfwVsVyL/HgK&#10;JFhWrCIokAhYpQ/3GhIAq0gArIgx77/Wlt5vsy4c775kh1o7OieW39qycDtvEbVFvFZVVbuzwPY8&#10;8ePOywS24odYqUAtl4z+C4ubHOh2Fi5TtiP4vrEIu/dZnL3nOUReKjz+3TMIv+v3CP7Fg/D/xWPw&#10;feAlnB7/Ntznrofnql04vXYv3FbuwIl3VsJr7HT43v0s/G99CKG/fBBR9/wekfc+bcbTuGfvtsYO&#10;+91z8H54EtbOPoWFK2MMhXGlL64NIKNf5E/mF/mT/nc3QLIizgDK8mWhWL88AC4rfbF31WnsX34c&#10;uxfuxdbZu7D+3W1Y8+4WrJm7GysWu5PiiCA1nkQqJe6aPhbSAuvjHBNXeUkTRNwgPXJhCXGkX72s&#10;A55YrJOCHwlog0NLSJ3EYAGRzu3BKWj79Kdw7lNjcGHMGJxnucD9i9z2sTSz1HztK6h94Sm0bl2L&#10;9jPeaE1PRHthNtqLc9BakIWmlFg0+xxH/Yr5qHnoXlR/7h/QxH7nWDSOxtPYKn3cr/zrz2HbpD2Y&#10;T3Q1auCb+CsxOrdRQPsw3wFRzfNJacxbSTHBsnBsXHIKe5cex9GVx3Fo2WFsn7sVy2YsxdsT3sSU&#10;51/Bq089h5f+8Dief/RhjP39I3jhyWfw8oszMW2GCymSMIoYuMau8uEeeG+iYqTscLZbIagcI378&#10;5SUWiAd/wcot3BpdUXf3OQpJsy+Biuf9kw2QaPGfI7hc/PQYgPudApP//C80TH0b3UFB6KurwAW8&#10;38PRWfjbe4Em+qUFaD96DJVPPofKv/8HM47Gu0gw0Val9c//CjsnumDeKKiMAuroB+XSOyDWRmCy&#10;ctkZuCxyxZFFe3BixWHsWXIYi2ZuwKsvvok/PPY87nvgMdxz/8O496FH8cBjv8eDj/0BDzzyGOsf&#10;wD333Inf/vY3uPOOu/H0M9MwZ74XgUXKjaF9vMUe7didzLhH/eb7xI9QwsffXAIVLnoFqXa3F39n&#10;Z5/RmCygkZgolVMPTCVF8Vn0fvYz6PqzT6OHi79lzJ+ghpNr9j6FXsZj0E+IJFLHDiapY7toR/sS&#10;76i1oKejphY1O9aj9NvfMlRLN8ft/tNPG/Bq/4u/wq6JOzCPguFRSmWUEvgwKYGb71qU7VFWMndl&#10;IlYtC8K++Xtwct5mHF92EC5LT2LWtE147A8T8YvbH8Btv7wdt99xB+4neDzxxJN44YUX6aE/ARNe&#10;fZ2RAl7F2BdexpNPPo0HH3wYt//mN7j1lp/gD4+/xhAffkNmhSRyWL85Hi2tPc5ylQwe/L0zqPwt&#10;kSbWbtHW1kvb/ySSWNGUHFugcn7MZ3DuM58yC7/lM3+FRoYmaMtPMwAhsCDHBEpr+pHFmTwxbfTv&#10;gok0dY7NNB2V3os9aAj0QvGtP0f9mE+hh1SQWKB2UiqjoDIKJjffAv9w/ybS3sxdmUR5SRj2z9sJ&#10;z3eX4cT8bdi50gfvvnsED/1hGn50y+34wQ9+gFt+9lPceeedeIQUyTPPPm+AZOq0GQzjMYvhQN7G&#10;DG4nT5mKl14ehyefIrA89Ah+/etf47Zbb8WE11YRVGKNdfmVnrltQS1QkWa2pfkyUKnn2v5HZ1D5&#10;e4JKpo0Dzc3dVOPGXAYqFwgqWuwtn/lTNDzzIs5XlEKeAD0ECFnumiLwILgMFrWW0bDZ/jwu6CRR&#10;Reb/fRcumDEETI2RIaj48a3ocLA/o5TKh/vyftIX7812/5KbiM1ZuJLOf/P3w+etOfB8Zyl2L/Ng&#10;GJAIPDd+LX58y934xv/8N/7329/Ez356C1mau/DAAw8ZSuSVcRMwfcZMvP3Oe6bMevtdvPPubLOd&#10;RGB5fuyLeIxs0T333IdbfvoT/P7x16npDHIAy/vfPct03zLLWExtsJ5XZVWbM6UiddA/DQSVLLtF&#10;U1O3UUdZlEqUoVQukIowMpQ7f2soFIHBhb6LlAA7Yl062B5DrAwSS191omTMP24VAEbmvhfO96CP&#10;SidhXqOXJyq+/l/olbzmz//ypqdUJLCyVdSSiju/mDo2Km2HPGDg8XBe4quNoWs5X28o4w+cX/+9&#10;fJhGfpfP27qPDwZUtZm70FJzDnav1/osbBOEoVx7KM/2etosoBB27qpkrF/iBW8GCwuaPg0H5+7A&#10;OpphzF4SRvnINPzP/3wL//nvX8G3v/Vt/PhHP8XPf/5L3HXXPXjk4Ufx/PMvMGjZGwZA3ps9l5qe&#10;VVi9dj2DoS0wwCKwefnl8Xj88Sdx371kmUip3Hf/s3Su9XTIVga+y7TVWh1Mlxl3Wr6702Yl2ABM&#10;MY3g7B/XdOsHgooMYwQqC2gEc+rByejmQq/+2v+gxcfTyEW6TYDrPhIdhAMjSLGKzQEN4H76zxt5&#10;CqkUFVItvWgjxdJtxjx/vhdlSxeg6q//Gk2f/RPsfn075lOmsuim1f4IVMKdFrMFMvbi17mBx/0v&#10;r21LY9nOWH2scsnGxklAqUVi29sMHEPHtu3N5UDRv0CdQcdeuNbc+69nz0P2OpfZ+lwCxn4AsMd7&#10;//X67+vya1pztBebbQthz906Z43v/MzeD9b953fsSsJmWmDbYwy8R+s5DQR36xrO93358/gwAXXA&#10;4jXUCd93OrC6vrcBkVNehvebs7FxkQcNQpMwc54vqZHH8eUvfhFf+Pw/47+//g1861vfwY9+9BP8&#10;8he/xh133IUHSam8+NLLhu0xoDJnLsMZHKDFuxsWL1lmWCGxQAKexyi8FajceustZIXG0stfAtvL&#10;VcyLlglQQhkGwZWB03bTV8iThnIC8iiUlA0TVBbSgs7j3vFo/uxnUTd1Js4zMJItkCWtQRC59gwd&#10;lwS6Blz6SMGQLTISF6C9qABFd/wGlX/6J9jz6tabElQsnjKKPhP5SEyuMuU43QS06LUg5ywMo2NW&#10;Ig7T3UBtZ88PpUsAHbROZJqXWefn0ojI2bBv3iK5mlt1NoDY4DGX7TWOXAn2scxeEEYjJLmqW4tf&#10;RQ6TcjGYY87Zhkr9+87GgWojq2G5XciRTONrfhGRZYhLqETAmUI6ZcaaseYv5himaG5WsQ2iNAdd&#10;yxrbmo99H/a+MZxylEtzMAZXfE4LQrGRzmpyi5DV9NuzzzDGRzwXAI9p2aznZsZnWxuM7Gvqo+ft&#10;lw+X3UmmjagW61yYcTCVG4gsqnUN22hLz8l+btY8LeNG7ctqWm4mm3j9P4bt00LamcxdTVcSUifB&#10;UychduIzOPzeRixjGIIFa1Ixa7YnqZEH8IV//md85ctfwfe/93/49jf/Fz/+8c/ws5/dynO/wn33&#10;PYinn36WwtiXMOWNaZjx5ltYuGgJI7ud5PM4gYWLl2DOvPlYumwFZs+ZhxdefBl33/07I4t5+ulp&#10;fO9CL2N/BCjL14Ri2/YjDOS0hw6/p2lsahmR6vkPE1RiSCUwgvwdL6H+619DT3ioIUAsokT/HAfv&#10;I0uGXmGghMAkx0eFgRFbVbdpLco+/yXsemWTsVO52SgVAYPMmnfvS0FeQSOiYysMiByiT5NedOMj&#10;5ZmD3LxGGglVGI/nYyeyuGhL6QuVyIBShfCic6S8P43zJfu4yqubPkjy7N5Gb3D5SdmUiepi4yuR&#10;ldvAfvnYzi+0HDy1GPV1F0jJCbOoqMlcYyd9reS9LTcLAcWW7QmM4pWCsPASA3Sn6CulcBZZ2Q3Y&#10;yvm8OzfEmBCkZ9QZ57L8/EZ6k9N7/CCDW9HBTPe1k97dPv50PKMT2lb6c8lJ82xUmbmuvNYFaNE0&#10;iPKgf8hamnO783xUTIXxJdmyPdE8D1/21z3uomuFnoHmLzBO43XTM+t4z/S7or9VaHip8SB3Zx/d&#10;wwb6eAk4ZEIuB1S/QMZHZjuN70knOLlY6LlERpXDi86le9g3IIgOp/T10rONiCzHLvp+bd6WgJDQ&#10;YvNM9Hw387n40KdN/i+unEtUTLnxAxOIXg/7cq1959N4Ta4ph97bjJRxDyJi0ivYuvA4jdroBkPK&#10;ZefedHoUe+O/vvZ1/OPf/xOeeuJphjvdjt/8+reYPv1NgskDBIZbaT27gl7Fx/DMM88ZTc+atevo&#10;EOhHh93T9O1x5flVOHjwMP14GIRpu4thkX7169tx222/xISJa2lpKyqF1uyifJfRJH8NP447jjDU&#10;6z6s3ehjnSPQ2Cb+wwcVfiVO/O411D/zFFe92Kb+3yCik6GjyVVa9maloujnd2LbK5tpxk/y9iZk&#10;f4TW8xiHIjK63HwVBQB6sROTqpBf0IQzXIzZOfXGyzk1vdYsKAFBOBd9RUUbioubjWd1SFgJklNq&#10;mDKhAYHsI7BxPZbOtmXmK7ueC0qgFZ9YhQSOrYUsa8bGpk6kptWYL+s7c4O5iAqRmVWHGLaNjC4z&#10;bSO5SOLpVRoWUWpAKZFAon1RI7EcI4MLWVq+dwgqAsKS0mbIkjo7p4FOommcUz3rWgk2tZx3GWPJ&#10;tvOateaLnpJaa64Vz7EEZMkp1tgJnKcMJ3WtLI6j4yB6sOcRqIo4thb5CfZPTq0xz0XAkMS+Zr68&#10;N92fP+9F9XqOVdUdBsBETaylb1Y+Qdw8M/YvJIjm8LkFhxWbMQQWeo4CqrMEmMAzxZxnDULZPo3X&#10;Ok3AKSpqRpzjWRygK398YqUBND2fCF5bAC6q61qBYTjtZVo/jybzq5aHIHDaNOQ+/0v4TpuJlUsD&#10;KVOhT9xK2qQsCqSJ/T5GAAgkq3IfvviFL2PVqjU4QXbmwQcextKly6kefoRs0Z0MGXKYAOJFrQ8D&#10;vk+aQo98D1IYezFz1jsM5v4mZnF75AhjS69Zx0DytF0hq/Tzn9+Ge+9/Au/O86SshP59coOh+nol&#10;ZSg7th9mlonDBO0AylZp1k9AMaymw29oWKAiO5WFC4Nx5Ol30bxtPbou9vKPWsiw/jlUJ1n8VCvj&#10;yebn56O6upou0X1oZPzX3NxclJaWmjiZlZWV5lhtiouLTbuqqirmCGri4qrgHzQTNXV1TG7Uh9Ki&#10;InP+YncHcqdOw0bJVHgzNyOoiFoRkGjBa0HKKUuLVQtVMSe0CPWyKnRDXn4DQ/IVmQWjl1+LJYpg&#10;JKDJyKo3fUpLW/iFLuEYBAGCTzQpnPfmhRovby3YIPYPI9AkJFVzgdShoLDRAJfizbwzJ8Ts65wW&#10;ZHJqtSFNA9lHlIYWthawPEx9uKhFPYlSSCNYiOoxlAq9sQUEup9U1ouiKC1vNYAnMPQkxSGQKeW4&#10;Ao0k1gdwDN1HFsFTAKp71TPQOc31JI91T5qHFmxpWasBwgiOJypOgKBFr3kHkCIRQAsstC8gy+H1&#10;dO8WaNNylJRHMue4l275emZZ2fWmj4qAQpRNOoHVzTObx1UGfAXympdAPJDUi9qKjVR/USk5nEcu&#10;/z56PgKiD4tSsdidJGxbdAJJ4x5B3vM/x7FZq0zQMGMpy+BIYjGeGzsPL5KdcXHZgbcJCj/6v58w&#10;7cwOAyZ/+MMTFL7Ox/33PUSblKcYyJof4QWLyPIstgCEVIvUylInL1u+EjMooN2/7wBzXHnTz2cZ&#10;xj/3DCb/9gfY8MoEHKDty8FF+7BxGUNMLj4Kt+WLcGLDGuxcc5zBscOxaYE7VixlZDgC4XVRKgKV&#10;+Qw9d3jKGvREnUFcaiJepapq1ow3qTdfjsJCxWTwwqOPPsqbXMqvQBH27t1L/uxpTJkyBevXr8eG&#10;DRvw+9//niTafabNmjVrMHXqVEavdyXpNg2PPvIoSe+TDOK0m6qvWSTJJuJM2BkUumzB1rcPYT6j&#10;vN2soCLe248LS6S/QEVfan35tDB8/AvNgknPrOWXtdiEUfBiuAaR/FrMerkPMQCOoRriK0xxJxmu&#10;hZZJoPEmmS85gdgsxaDJyWswi1WkulgQsSi+vIa8r0XRCBQyuchUThEAxB7EEUy0eI4cyzR1+xlM&#10;SyAk4NAXXQtR4SBmzw8z7IDGXUNWIogsgtgBgUFquu6FbAsXsiggAZKuJVYpjwtSX3gBkNgmsVOi&#10;WkQBeJLFUh+xPaIcxJaIGhEQ+XIx69nonoNDSiyqhPej5yR20OrDdBKx1rPcRXbOkpXEGtAU26jz&#10;Ap6QsFLz/BMJTJpPISkR3bsAW2Eu9PcQYIhtUpgNPQexg8G8R11HoKm/gagc3YNkSwKw4VAeQ+1j&#10;2B1S4K6UmRQ891Nkjb0de+bSJYV1spiVw54EpjNmHsZ3v/MTPPv0M3hr5ltYQWCYMukNpqeZgxnT&#10;Z+CF51/EOxTGPkx7E21PnnTj+tvPrBJ7acMym5kg9tGw7UlMnDiZqW5OYPPmrQwXshnbd7gwfc54&#10;3HXP7/DmPT/H/pkrcfLdDXB7azEOzt8Kj8XzsHf1dmxZeQonZ6+D6+xNcJu1GGsW+9IYls6KfO+H&#10;LVNZQB5qHuPPHlxwAOdKGKiFJNjE1yfCm0AyY/p08nlMu7HTBffffz/TdMxkWgw+jOXL8eqrrxIp&#10;Z1HC/DxiYmLMucceewxpaWnYsmUL7r33XgM2jz/+ODZyK3Aa++ILZqwdROSTHu4o83THzsWeJszd&#10;UM2Hh/pHHcl2cglXOAWht2QL6/nii0yXoHEtI2iJPVlOVaBCaK6UFzZlIFocKvKwXkPXcrE4kgtI&#10;+Cv5gY41ruW8RaEwAUvjSAAp4aPU/fpq6xq2xkNhMLXYVL+UHuXyKl3HcVSn+9V5ja/xFBlvoyLq&#10;URirl0PX0bmVlFloQckdXnZK1pg0CedcNFeFhpAbvOYhtkpxcXTPEoTq/iQ70bHmZJ4Lx5QAVOOo&#10;XvcskFS9BMQm1ATvX0AmAa2EtZY7vp6Tnk2saac+9tdR45gAYTyv5ySBs0AnI7PeUIhJyTXm+Suc&#10;hch03atkKQqHIeA3IS8uhb6Qez/nwXmpnfPYI/mOXDIrELtDGYniEPnOeAeVj/83Ul6+H1sWnjDs&#10;jlgMtbXCmEbyQzwOX/rCFw2QPE9jNgHHCQpd76cMZSoFsRNfn2Sol/H80K9ZvQavvfY682dNYp6t&#10;HUzGN89QNBLI3nnn3VhJtfIOl50MNrYGb5Fy+cH3v4fbbn8Qy8ZPx+65h3F09maErF4Ar7UL4U5q&#10;Z+XyIIJYmGVs9/ZyeL45d4RAhQYv8xcE49had1ysreSXK4jUxDtITU0lW7TQUCLr1q3DO6xbtIjk&#10;0okT5lhgMXHiRAMwSoOhusmTJ5t9AdFDDz3EG9+G5557jibE4xEVFUWKaD515y8z0vcp5jRmao2z&#10;kTRBPn3Tg4oWoa1WNZqRS5oO7dtamsvDLdhtjOu53ccRYsHWtjh/LeWaPteh7ZEmxGgxOLZzG8uN&#10;3bqerRFy1nrY8xSAOGtmLql4TfgHS51qh4Uw2iyHdseeq471wkuYrK2uZ7RVTpoVS3vlCFfhGNfW&#10;/Gj+atsfXsJ6Ztb99dv92G75up6z2tq6D4v11DldXyC4n4G7RAUKLK3zVj/nZ2DPyz5vX8MKc2EV&#10;ycpuBKCIbZhH4FhLL+Kzr7+Iuke/jNjxf6AtCsODrGIcoUuWrIzvQ8vWt2efxDf++3v44r98ES+/&#10;9AruvP0u/O7ue7Fg/iJ86xvfwdjnXjBlHFmXCeNfI1DMwne+811qg37KD/5MrjcC0dgXmCtrJ9fp&#10;RgKMCz/us0jlzCUlswtz5izArHlHsIVlxyI6Ii7ZiICV78B1/U64LtiBw3O2YC/9ifYtPoR1i72w&#10;d94urF4q2Qo/GtdFqRBUFlCm4rbxFC7WVcI/OIC677eZ5IuBlpYsMWXBggWURG9l+tIVvIEdhgK5&#10;++67MW7cOEqaDxpDN50TyCifzqFDh/Dwww8bUBElIyBJTExETU2NoVqeePJJnDztgaYoqlBX+d/0&#10;oHIjXsCPwpjOYPrHnq8NFiY2yA1mXYZzr0Z+QuDYtugkkkmZND70eZx9bSxWLwsk5UKBrJMjn4JS&#10;L2P8kxdfXkoq5cv4wue+gK/9x9fxlS/9O778r/+Gr/7718z2v7723/if//oGvvmNb5NF+h6+/90f&#10;0Lr2m/hfAsvPfnKLMYb74Q9/jLvuuMfIWx6gUPdWusLc8rOfkdJ5EG+9vY2BzpJJuYRjy2Y3bN18&#10;FBtXUG6yLIQyFCoIFp/GmmX0B1KkfQXBJtWyxGFJe32CWkOpnCGl4oYLtRTunQkgIr5lQEWUiigU&#10;URqvvfYaxo4da0Bm8eLFFAjNMOcFJAKL1atXMy3qBJOg68CBA4Zd2rRpE1ObPstshu4mcZiHhwfy&#10;cvPI923G5DenIfPkcexfy4d+k7M/w3nJPg59bgbLU+fn6Gw0dzM9XxNtjSFEDsxzQd5zt6Dxwc8h&#10;ZNIEshYhlqHbAM9gsT5iNR94cAL+5XP/wvIF/PM/ft5sv/DP/4rP/9O/WGDzL1+iJuhL+LcvfgX/&#10;/uX/oHXtVw3IfIsgI6D59nf+F9/97vdpwv89fPd/v0/L2++S8vlvfI91Tz39DqPoh5L1pAB2myfZ&#10;SG+yi6QSqUZeuIzKGUe0OFFP2jcaHyefoOsDFSNTCaJU+ADOU6YSFHoGz5NlWb2GIPEqfQsoV3mF&#10;lIaErrNnz2Za0TcM6EiGInB56aWXUFZWRn5upaFI2sjWSJArSkag8gTZJLU56eZGAHrdUDlzyQbN&#10;XbgAmfv2YbfYH5HkN6FK+WZ6cUfncmNYlut9rgKMRZQ1uc7dTIHsz1D/yJdw5o3JtBchm0pV8kBA&#10;seQpisgWil//5gkCyD8TSL6Af/38Fy+VLxJMBCpfIrXyZQLKv32JoPJv/4H/+MrX8DWGIfkvWr3/&#10;z39/k1TLtwyb9K1vfofH38DXv/pV/OiHt+HlcSuMbGn9pjOUv3kYdbElV5N9inPog6sERrtelfL8&#10;eUFwnbwKXRF+KKwox+aNm7B61SpqFI5SjRnC/MmeJi1ockoypc8n4UUhro+PD/XqZ8yxVMdhYWFm&#10;nxnNkJDAQNi7dxsBruQrc+bMpvbnBG0UIpgqw4WBqLciNT8b+Zs3YvOb+29a7c/1vnCj/W9OIBjJ&#10;v4sW6XKyD/vnusBt5kIcoHHb8uW08KWT4JWuI0pFwvzf3fvyoKAigDGgchmw/Du+QmD5z6/8J776&#10;H1/DV//z6wSR/yLIfJ1g8++s+08auT2EaW/upRA7ihrAAArJfQguoQZMrlURcn2UigxeFobgyBMz&#10;0bh+qTGjP3fuHPMO99IZUFawtIfl1hjWOvZNvVNxrh9sX3laNaYJn9DHsbl/rq8LOa9NxqYJ26jC&#10;ujntVEby5Rsd6+MNMCbkI1mduSzmfb5K0CkrEV8MXnplhWFv/vkfP3cZpWJTLZcBC6kWUSxf+TLB&#10;heXfvkQq5l+/SErmS/j2t39ItfIMCqy9CSYR1C4GUJZyxuFfNrSgTAPne12gIsOzhRR8nbh7Ahr+&#10;8DAudjRapvmOn8IYyGvHhDMYws8RWG7QlnIoVIRchU9oT41H8U9+je0v0ZhHUftH2Z8bopEYBbMP&#10;B8wMG2TM34e2iKX9mcugST/76d34x7/9e/zzP3yOAtt/fR+42KyQtv/6+X+lk+EX8C///Hmz/e+v&#10;f5thDZ7Dm7P2ktWh7GSrZChnLN8dh2XscP/+1wkqVmoKj7teRtNXv4KuAF8rept8dRgP5TwpEu0P&#10;21xfLs2M7nSRjj+9xKVOAlQP62pWLkHlP/4rdo3bfFP6/gz3jzHa78NZxB/152w0QPyYTiP7/8Mf&#10;/Ar/QtnKP/3dP+Cf/v4f8bl/+Kf3FYHO5//xn0mdfBnf+faPaN/yIqa/uYN2PiH0b6K9z0Y6CjIG&#10;ix1k6Xqfz3WCCikVeSnfP45eyp9B7biJ6O1sRhdhpJdAcJHef3aMFCcXQ8vjcJCfIzqCaBJHjAQC&#10;k4I3Ka4KIzV18UxzbiYqb70NVX/2p9j1Or2UR2PUjlIpn8AYtRKeLme+rHfneNAcfzLVxLcZNfK/&#10;SbX8xS8btbI0P1//z29Snfxz3HXn0wx5MJ/xZo9SXkKXhq3M07OO6TQYpsBKTXN5aI3rAZbrBBVH&#10;OMmHJqJL8VS+8lU0Ht/PGCiiKAgolIGcv9hNluWcCXht/ikQk8LADYjUZGQmrFMclQsXGFGFwZ0u&#10;KDgT/Yl6z1l8T08fHe3mzET9X/w/NP7Zn2HnJPr+jILKKKh8AkHFWvSyPpbltKyKvWlbQvP6ccto&#10;w7KAISEXYPyry2nK74L5i9zJ2sj5lHnEN8qC2QKRBUvsYhk2WgaI/fsmn9UQA2JdivdzvQ6FduS3&#10;0yZG7afQRmCpu+Wn6E6IMpHa+s4TThi5TfFQyA9JumKAQ5TH++QnokYYKU6xbAUs58g2nRP7JEEt&#10;EUegVHdsP8r+48sfmchv14P2o30/uayQc0CugcG59F7Y7hk2ECyg/9sSaoxWrkuiS0Ey5SPJJpG6&#10;0vcqJMWO3Qk8jqfzaZwp27nvstsqO1l27IqnBTTPbZfbiJKxE3w2yIWC45pshXagrn5qxrnOvKtK&#10;3Odwj5Al8rB9f5zDSSrwtXL8tDGqftO9D6I9xwp6LaJErJABEgW/5rbPhFy6nAdSfTdDSPaZtpLL&#10;WFuJeEX5NPh6ovLb3zUhK5WqYzRG7Sd30X3cANeOPmfAQpHouEjt1Lzy05K7g2xHRGFokWvxaiuf&#10;sTUbosnKxBAo4uigGU9XhGR6Y6cyjEManU7TGc8mnR7sGXSQVByaTDq1ZtCrPIMOkiqZ9LzOoiOo&#10;ttZx+NlMxpTJoCNsGp1ck0gFyR/MAg2bOjIpgzkfXV8uEPLPWkcgWkcqSGmQjdvE8IM09ceoFaic&#10;Z84fE03/UwSW+x5BV3ycYXxEtSgEriVnIc3hiOTmLFZRu3bW95JaIcdjwkeq9PR2os79BCppZixK&#10;qPczyi00Cioft4X1Sb8fAYZx1FwfZYBirQoXqV20cFfz3PZdcQyKlUhP8GTG1kmlv106QsIJCAQK&#10;gUN0bFZ/idG+gkuxniVK57VlUdvIKIFJpgEYgU1waDpDXqTRUzsVR08mmWuJWrGcPJkelftmjnTa&#10;7J+bHGPp9Mn5rnS0va7QB5dTKp9lio5Po+tPmUZDlMSYT6PmJ7ei4ch+dDXUGyGrHbDfFsheaWti&#10;3AqIikpQvnIpSv7zayaKfjcBpeNPPmtYrVFKZZRS+bgAkb76+tJv3hZL1kVe3mI/oumVLZsUUSVS&#10;NXNB0+P66IkkUh4K0mUBgkVlWMCgIipE58JUCBQqoQSdkDCLWlFfX/9UBrZKNsB0+FgiI/iJFYoz&#10;1xZ4CURs+YqhSjgHecJb1JIFMqq3WSObHXOO63td7I+SiXneN+lS5kA7g6C2AoIqGudU0QS/69RJ&#10;oDCPemFFh7uS3QrpldYG9GSmonnXNlTeeT/qPvPnJvWpyVDoKCb74Z/8GbU/20czFH5ihZQfH1DV&#10;AtRCFatj/GiMNubyYOdasGqnRb9payxlILGUlVgsz4HDiSwJOHCIRVse7z+UyDg28TzPcJN7LJnJ&#10;VspT1NcCDks+ImGthLPyoZu3yBLU2pogG7Q/SMYzosZvC6gvVzIx10dmoe4vP4e2v/w7tP+/v71U&#10;Orjf+mf/D5Wf+RNUfuk/UP3oU6hcvR61jIvZkpCE9mzmUs5lLuWsLDTHxaGSToKl8+eh/Le/Q9nf&#10;fA51n/oTQ5FonP5x/watf/k3KPqnr2DrFOVSvjnDSX5cvqKj9/HhgJez9uRqz9wK6eAoBIDLtDUO&#10;DY6zJscAht3esbVjG18GXCP4cboulbKESnoA6988CtcnF+P4E3Nx4gn66jgV9yfehedjs+B2H4M2&#10;3TMDex6bg73j18D1nV04wVgMbktdcWzhQRyauQ17XliEPQ/NxOHfTYf7A2/h1GPvwu2J99435lHW&#10;7XtuKVYwJcFC4wvx4fzhR68z+pxvtnfgSlTEwPoPc97XBSqXAuLQbHj2+hS8tyH1CiXN1KvNXOrV&#10;Zy+NwnsMhfgeUzy8y1CF2r5HFJ1D1+q5axIxe8PVxrKuMWd9sklkZudksR+i/fCM9Hw4RdL10TL6&#10;DEbfgWG/A4vo8Ch27poCXzc2dptcMAqIrNwrsxkDVblmDDiwOO/bdZfOsd9sAorKewusMlvFUTeb&#10;5wf2MccCHwcAaXxT5uv6ziXUxGMVeTeHkexnLzx7DYXZ3dTHzMcx/uh29FmMvgPX/A68y4Dsc7ie&#10;i0uaLyl4PzBDYXt7LyPE51CPnUW9uFWOHs9m7hqruDKQ8lHWHT+p4xxTjrvlUHKtttY5Fbuv2Wqs&#10;y8az2ugaKsc5rvqba3J8Xf/4qSKWQhzzKMAxT27d8yjFTjbBntduVCzXRBrysGhrFx3b5bL6JJOp&#10;XjFgN1D6voHWh0MripNKg6Ehtx84rtV/w+bYIV3PXGtI87PGNfYDm2RHMFpGn8GH8w6speHcer7P&#10;5RXXkKGwr+88U0Y0oaG+m4GVzjEM5Dm0tZ9j7Ng+blm4bWLGdyVyb2/pQ3trH5qbutDc0o2Wlh7G&#10;UFHpZfqOXkZ707YHrezf3nXR9FdftWludrTp6DPXOEevQm3Vr4nUUk1pHWqKKlFfWouGqib26WJ6&#10;ixaCGKOnB/sgx38NMryXI8t3FVJPL2NZijRu072Wm5J6ainSeT7bbxWyfFYhPdwDMfF5jDJfgNiE&#10;fKbByGV0eKto3y4x8axjMee5TU4uYJoLp/Ycwz4/aB+nseIT8hhrRtfLZdT2fEaQz7t03UvXN+Ox&#10;sF9iUj4j6zGNBq8bx2vGsr/dbuA2KTkfqSlFSBkto8/gQ30HmN4lvYQ4IEMS6/eBlEp3dy+yMku4&#10;iDtorKZF3oz6xgZUVteguKzU+O60tfQyJUc1cqtzkN+Qj8wc5vQpb3RcgJrlToFQJ9oYl7aXlrTn&#10;u7vQ2VCHrs4O04YW/gQQ2eTSOZHXiEqtwhnmaenolhULUJnFxcyATUU0jGuIj0HNaU/UhoahqryJ&#10;6RaykJfojbqk9WjJ2IqGlM3UNO1EZ95udBfsNaWL+31FB0x9TcJa1CauQ0WGB2ob69HS0Y7m9lZu&#10;W9HawSDbne1oamthaWZ9C5q539LWatrUNTWgsLwYFTWVbN9GYOwwbZr4TNTPGss61hjq0+jY13FV&#10;XTUKSws5Tr01Ls+rvbluVzvb6ro85lgNLU0oqSxjKTVz0ZiNrNM5janr65rNnJvmVVFdxrxKZahh&#10;rqSa6qrRMvoMPrR3oL6uxgSyHzKodHX1MAVDLsmbRtTUNiA9PR3xsbGMeh/NPC1hKC+vRE1VOyIj&#10;8uET5o0zUcfh55+ITGWNKy5hes048lu1KCd1UdfIhdfZg7KMNKQHhaCiVLmHs5jTJZUpFZoYoOkC&#10;unv64MokV1OZyqGwvMUY+Kec9kc4c50UMGZtHaPM1TBfUAHTDWTyK37ydBpiE7NQWlmLqtpmnAmN&#10;QmVNM8qrG0yprCVV09bN83VISWdCq4gYlFTUIrewBI3NTJCVlMLkV7nmeXTyXtvaO52Nf9Hbcw7d&#10;XQI8Wv2SakvPK0JZTT2RmcnRqmpQX9/Ies6bbbS1252TE9OAX0NLO1KyCwzA5vCaRXw+5wmyLc1t&#10;vLZMAIGW1g7UNzQZF4eCsioU8Bk1M1lbcjKfEZ91T68FtH0E38bGZrMvF4eSikrmA8pHaXEFiovK&#10;R8voM/jQ3oGy0kp0Od5fvY8fSKl0dnbTki/DAEM2F4QHQ0a6e/nisJs3du93NS97VWUrvJlUav9W&#10;f/gf3go/18MoyKsniZ+MvfuOMg9LMcoqmlDf3MEXv5RxbE9i16E9yCrIg5d3EFNf+qCgSGin7MnA&#10;caaoPOKfRzapF11cnEmubkh+512Uvfsuap55Bp3LlqDsnbeQQuvCY/R9SErNZWbDRsTHJzOK/26O&#10;5wFvH39mX/NFUFAoTnG7dNlKLGEmt50796C2vhlFXKy5eeXYvesgThz3RHBwJM/tZ2T/nQgPi0Fg&#10;YBhOefrh2DEPHD3ihojwWGa2q0ZmfgUXcBNiY1J4rT0M1k0gDTqLY0fdGT4zgNcLh7ubF3x9zsDr&#10;dADZlyzmRgqAr/cZFPEZpuSUEqCbEOAXCh/euzfLju174HbSCwEBIdi75xD27T2MzIx85LN9bjGT&#10;kKUxv/LhkwgnQHt5BzItCuVOxz0Y9dyFc/Rh0qwqlFc28NkWoKyE8ysuHy2jz+BDewfKy64RVESp&#10;hIWl8kUuQkG+8vAykXgwPR7dgnHaL5DBrMuZUY7pMIPy4X40HmdO+8DzwBakxEcjO6sMETQdjqf8&#10;oLSM7E5vN0KiivHWmpNY4b4N6aWkWFJL6cuQycRPhWSTLBLKk9npiqqsXM2NlKvE7D2OiJ/8FEW/&#10;fwSNzzyJzhefQMn0SQgPTMLhE4kElRzU1tZS9sP8udlMBk4qKiGe9aRC0lJp0hxxlgvcG/7+XOSJ&#10;SZTjtBBQmFs3rRj+AZE8z0To2w7grVnzGKR7LYHmKLdrGD5zNdau3W7Knt3HjJ9FcnYZwbAGZ8+m&#10;MRuAG9OMeJi+mzbtIcgcYta3PVi7bgfWb9jJQOErmAHuIMdZhQ3MoaLrJWQUIye/lmAQTIAOIpAd&#10;YezSjWa7cuVmvP32fCaD2gY/v0ik5VYiLaeC2QNzeR1PAlYs9uw5xrwth8w8581djhXsEx2bTbaq&#10;ngniC1HOr0YpgWW0jD6DD+sdqCivulZKpYdf1BhT0lILyO7UICoxh+CQSkEpk23nEhTC05BDaiQj&#10;PZ+ZBwsQERaNsMAghAUnw98viQs6hos5B3W19UgkiHgEJCMiOR6pmVkID6F/gnccSyzzLJeyTSPS&#10;uXCLSmtQW8N9LkLfI/5wf+YVBL7yOqJmL0T065MRvGwdTh5nIOFD0UhM4aJimtXGpmbKZroMaNTV&#10;NaCuvoFgU2+2ra3tZFk6zLaUUf1jE9NIgeURJIsoeC0ly5bAJOmRTOSdQraOKTFPEYh4zzoODErm&#10;gk6hv0UOAs+mIjRSLFsRnbby6WuRZfqeCUlDENtqX328fWNxyNUPHp7hTPMZa8YIj8qBf3gyouIK&#10;TbugMxyLfhrWNTOYNjaaCdQiCXSJxn/jDME2OCqd88wn5RXLNmnGEey0d7SZ22kWfwJrRCQFuwk5&#10;THNKlqqghCBfPFpGn8GH9g6UFJddG6i0tnbySxzAHDy+TAwdRHYmBPv2BDG5czD27w9jetIgbNvu&#10;z/0QHDgYyq93GPPWhrNtIBOL+Zp+W7b48isewK9sMA7sD4broXC4HowkRRCMLWyj81u3+PFrHcg2&#10;TK16gNfg+Np3Yb+tLFt4jY3MObSBVM7GDacZC8IfGzb6YffeaCbiLiRLU48GyiIkZ2imrESlgfsN&#10;jawj2Ji6llYLcBoocCV5nEwATCNopaQXUbhciuy8CmTlVnCfFI/ZLzf7GTnlyMguZbtCxBPAElJy&#10;Tb90CrBVn8nzph3BUMXul06gzeT57Dwma2d9EtmYOPbXNiOrlPPu72+NU0YWptL0T2PfhJQcgnAO&#10;UjKYpJxt07i1r2fNUwnRdR/M1Zyeh9wCUpOUFY2W0WfwYb4DkuW1t1tKlyHJVJqoKl6u2A7MSraI&#10;2coWMWvZkhWhNJcPZSDsEFO3ZCXPLQ2hcxKPWRarjukIlrIsYwg7lSV2e9OGfR3bpTq/ymqjsRYs&#10;YTZ5jrvQbIPNWDq3nLl0l9EeZdkGRr5az0IvTlnD7tobz0VbbEXtp9BTwl67nFfoBWmbnOp0TkLQ&#10;c4ww10UtVFcXNVEsXUwZ0l+cj+19bZ3q1cf0cz5vj2HV9TDTwOXjdpvUJJeNM2j//rmofSfbdPcM&#10;1vfy6w281uix8990dP9GvQ+1dXXooCbXjpv0gYLaZtqRrFwXT5foWCxfy8W8ioWBeNdwga/mAl/N&#10;Bb6SIe5Wad8urFvOuuVrBhYmKKdT4PvrndvZbQa05TWX28Ux7jK6AeymZ2Z2rgUqilqpLCFDKQMi&#10;XL5PUzNaMfoERp/A0J5Aa2ur+TAPmVIRqKxaH0/wiKGNfyxenRSHKdPjmFQ7zoS1W0pfoAVL4+gd&#10;yaRIK6xjbVeRsliz4caU1Rx7BQFu+ZrYS6AiikRgcl6R/T8G5QKpKeeffU92vUBxKPdpg6f6Ddbe&#10;Hu9K5wf2sUODOtfbYwxlPs5tBhvrg8b4oPnaz2zgOAOf5bXOeajP3fnv1t+nP6TqwNCqQ33uH/Rc&#10;/ljn9X41NTdfI6jQKnbTtjjs2Klk0bGY+EY8ps2Mw5NPx+PpZ+Px/IvxeGk8y7h4jHstAWNfijP7&#10;oiq27Yg2Zev2kS07XKKNqfsKUiy79ycaSuXjBCp60foYFa+uro8aLbE9/TFp9Efs6GCQ8J7B4tS8&#10;3zZG9jL19bJSVhalS98SAzA24HR2XkCv8qIM8lM755/mUlPTa553/5eJL1YT4+MMAMLBxlMbu11v&#10;70WykM7zEpU5SExjp3CkWpQtLUw057AJ0jWcx9Rz6+xkMHXHzWmre2hq6qOBZhd5f+t6en7V1bqP&#10;/vu7Wi4qtdMzdOTLG+TWrPsSxdzQQMtyx3U0V/vvZ89b5/Pzu2is2GOe+0cZWIYFKq2t3QSUOKYg&#10;jaEMIw6vTYrH5KnxeIVA8uwL8Xh1YjzGv26VV161QOaV18gurYo3PjlryBJdX4lnf6fCMU3gmh0x&#10;JrL4ngNJFG5+vEBFb6zA5I038pnwPhfr1pWjoqIHJSXd5mU8erSWAvEa5OV1obCwy9TrRW1s7KNR&#10;HUNyEowKCrqoTevkwumhDQ6tc9mmtfUctXPtBmRsSic7uxNz5xZT/d5OTVmfWbBaBJmZHTQX6Dby&#10;KY2bmtpu5qD2Z840GdDToszI6EBcXCtV3jUGWHJyusxcBDwpKdS0lfZwAV80c9XcbTBqbj5HwXyV&#10;ubeqql4zlsbXYq+t7THzLCrq5v1RpkSQ0Nx1b42N5+DmVs+x28x4xcXdlwBG19yxo8rMpba214wr&#10;oFD/d98twjPPZDLPdzE1mDSG5PP182s0IKHnlZ7eYe5b96q5aH66Z11D46alddBsoIJ2SfUGXDTX&#10;1NQOx732mH76Cbi2bq00bYOCmrBxYznnU8vUvm00TSinjVYt7Y1aMG9eCRYtKjHX1u+PRWlc73WH&#10;DSrbGUlqNRfzCspWZi+MwZxFMcwUGI25SxjfZJUyw0czzzGPWeYxU/w8bpeuYcb61ddTyG6RvVmy&#10;iqkhFUeFya21v5KsmMBqK6OBf5xBJSurA3femYp7703D889nmxd07twijB+fh3feKcJzz2UTcPLM&#10;Ypk4MY+LqdIskokT8zFjRiHeequI2rNq7N1bzVwxmbRtqcSSJaV45RX6EREE9Dtxop75fMvwyCMZ&#10;5ty0aQXMZ13MtlWm3cGDMki8QPueRkyZkg9f30bMnFmIl1/ONYtLfdRe4Dd5cj7b19ImpxRr1pSb&#10;ormsXFlGDWAlXnghh1rESgNGAoqNGyt4L7nm/rQId++uNucFBkeO1GLs2BzeZ7G5N92Hi0sV3nuv&#10;2CxQ3b/ue8KEXOzaJRuJ82Yxr1pVxutk09anyLR58cUc2izR9YFg9+KL2czhXWfms3p1Gc8X8h7z&#10;+AzqzDPQs4iKasWkSfmYPr3QzOn553PM/WqsmTOt5zxpUh7vp4JzKeI45RyzHk89lWXGEJiK6hPo&#10;vv12IcaNy8GyZaXcLzb3o+c1YwZ9v2JbsX59hQFHUSpDZWWvFwBuRP9hg4oolVWUqWzeTfuJ2BIk&#10;Z9YiLrUSkbTviEwqRVRSmbXPEp1chvj0Km4rER5Xgoh42rEMo5xNKENAWC48/Rkp/EwGfEOycMKH&#10;3sUukVi7SZSKQuXFMebmx5NSEaVwxx2p5oU+c6aZ1roNePTRDAM0Wjjaf/bZLENljB2bTUDIN/sP&#10;PpiB229PNQtCYKCv4e23p3DBV5uv5z33pJlFqt+8ecVmgWlxP/FEJsfMNAvy8OEasyAFFFooooy0&#10;0M6ebTUg8PrreWYsLUAtpieeyMLDD2cYEFiypMSM9+qreQYEFi0qNQtQACBAFBVw9mwLxysw17/r&#10;rjRzTY2vhSgKQItWC/Xdd4sNGOk6AjUBycKFJXj88UyzQDWmKDmNGRbWYgBAgCow0z0LjCMiWgx1&#10;o2cmANB8NR89R4GhKKWXXso1lIqnZz1uuSWJgFxonpuesZ7/hAl55v4mT7ZAXPev5yXw27mzGj/8&#10;YaIBmPr6XkPtLF9eakBz3boKQxlpXpqL5q6x9Tx1XVFZH2UqxWahr1mmIq9i5Q5ZuS4W+46l04em&#10;GllZaSQtK02qU+XrOSdVrorZP0/BTQP9hGrM/qVzdpuhbjmW/GqaW9uMv0tPXx99hxqx6zAjjW8U&#10;qIh6iieoJH8s2R99efW1F98tnjsurs280PPnl5gXWC+uFra+dvqq7t1bY77mohzmzi0xL61YI319&#10;ly4tpQtDm1nMWsA+Pg3mZY6MbDEvvxbO8eN1tBeq5MKSf1e76a9zYjvUTxRCff05UgbVhjpITm7j&#10;XIoNRSOKSXMNCGgyW1FHx47VmjFF0WgRiS0RlVBX12tIfrFvuh/di1gCLbxt26rIfvUZikj3dvx4&#10;vaFyREWIalJ/UWPWPOvNVvMU8Ild0TUEZHv21Jg56rkIpLTQBWBa2CtW0BaIbJSAVeyXwET3pDkk&#10;J7ebPmKfdC+a27FjdYaK0rXVV8Cgue/bV2NYGo0lgPPzazAsjD4GAjWxOgkJbYb60nPQvuarj0Ng&#10;YCP/bnVmzp9MUKEz3g6Cyhou4P3HMuh6n8Q/wEFaz6aRVK0h756PlORkAk0mQxQ0knfOxeZNG7kI&#10;YgeT011TXUtLmzHkSk1Jp9l9Escuwm7XOKxlLJTtLpzTpgTsO/TxAxW9nCKLJQuwfxJq6iVsbaVX&#10;OENQtLWdN8JAtdFWfL6KZCICArWRMFOCWu2rv1gZjaFFZgsHJcCUPMAWcOqc9jWOxtVcurutsdVH&#10;Y2hfbMqaNWX8EhcZcFKd+onV6OpiqhZHO81PxxpLc9Z4GkdsggBG/XRewKDzmq/V/py5N9VpLNVp&#10;bEu4ax1rjnYfPSddQ+PY19d920Jc3bfkKPZC1vPVcxL5rrlIzqRr6/6t56Wt7tu6X42t6+lZaXy1&#10;01bj65z27TmIclJRG52zBbUaT+OKXdO93Qh25MMec3jsD0HFhVnN1m4iVXCUfjRR9P05ecJ4K/v6&#10;+hKx9/FLdJR+LB4U9iWZsnjxYr5okdcEIIM1bmpqpQl9Nn1hNmHlivU0V0/BniMJWL+FoEKgW7s5&#10;AfsPfzxBZaDKczh2NZYmZfA/w0CtjnMr5z6DqUjtr6vYCi3GoWh97PFtMLvSy3G1eV2pz9XGHOyc&#10;83ydNT5X0/4Mfu1+TZb9TK403mBjf5S1PjZ4DQtU2tp6GPY/wYDKAUZyy6G/T2wMwxIUFiA1LYVC&#10;pxg6r5XQeZDJ1CsqaL16jh7KeZSwl44AqDTTFJ4yheBY+sgQsFLysPMwo6ZtTWD6xgSs28J0Ba4p&#10;Hzv2Zyhfm36VqaU5sL/I9lbnnVWtOh5Yp/g1dpv+l8TK0OSs2nXu5zz+5UDUv8AsI8T+sQfrP9ic&#10;r3QPdn/ncQbez2DjWTy/pVJ2BjV7MQ+8nl1vPdvBn6nqB97PYH+vjwNgDO09HIadig0qsqAVpdJA&#10;X6Dunl5LzuEokpsouFIfTd8tAzSR0IzeNlT5yRXa1dApMCE5m1HPcrhl1LOEDGw/QBuVTzio2GyI&#10;ZBMi9y+3tVA8C8VbEYkuew0YMr+5mX8vshH2y646sRg2ONlUjchzkez6O6qvSH7bxkXq5YGUj/qL&#10;7enpsVgVyYC0HbiIB1JC9oK/EiXlrBHRdfuBwJqX+uu6tt3IYJSA2mheYpkkRK2qkl2Is12KNc7A&#10;uQ1kPXU965latioDbXo+TkaXQwES5zbDplR2703EBlIFWxgT1iMgj5oYCvtCCgct3sEFl+q1P9yi&#10;8d18syiYjYHLwSjspDfy9gNnsYGJlTbvSGR8WrJBW5Nw8BNIqWgRSD4ggaJsUCTfEK+vOtl2CEC0&#10;uGWrIt5eQkIJIUNDm43dhQSxEsJKGyJhruxRbD5fbcLCmk29bFfUTteQbYe0FVIHq73GLS/vMYJV&#10;yUakAi8p6TEaEdl3qI3mJEFpTEwrj3vMvha25qsFKvsPzVP2MRpL59WupsbaT0xsM4JU2cJIIKp7&#10;k71NcXGXUcuqTv1kCyPZkIBD5+25SZahvrpeUlKbEbpq/rJfkXxG96hxZMujeagIUPXcJMyuqOg2&#10;dbm5XeY6stGRRk19dGz1oX8X5Sk2RXSti/Kj3n74oLIvEZu2J5NCSKHGheqzDQnc3uBirpFIuUky&#10;1m6xyjqWjdtSmM2eGe6dQEWxUT5OFrVXe9FseYBefHf3Oi7YFkRHtxqtjbQuHh4NRlOkxSTjt4yM&#10;TqOR0AKWJkaaiP37q439hLQa0qps2MCgTlyMtlZEi1n2G9J2SOWsfWljpCGR5kNaJi3Qo0frjJGa&#10;FqlsX0ShSGibkNBu+uhaWoSykZEGaPfuKtbXGm2SZDHaCriOH68146utrZWRKtjHp9FonaSlUV9p&#10;TgSEGlvgdepUg9l3cak0gClVuMbx8LA0TrpGbGwb752xkAk6MjqT6lnz8vZuNH337Kky93T4cK0Z&#10;Oyur04CKtDsaV9eWfYv6CMT1DKRZki2P5iAtlO7flql81EHiWuc/bFDZQ1N4F9qobN2ZjC0uSR9a&#10;2cprbXVJNtd1LjtJOe2inGcjge7g0VQTcOmTAio2ua6vcXh4s1nUUhefOsVIewSTxMR283XXwhBI&#10;aDFlZLQb6kFAo0WsxaVFK4tX9Q0MZGBzslG2lakoEi1SLRiBlgBDCyskpNn018K0VdR5eZbVrlTM&#10;ogzy8zsNmKm/5qcvfkhIkwEQXVNjaQyxX5qT5ipjMQGGKAGpcgUWAja1Uz+dFzhkZnYaAFWdwCs+&#10;vtVQUa6uNQaA/P0ZUY/9NaauKU2PKDRRKmJbNFdZ4ooSCw7W3BrNHHWseWlMPTdRehZQ15txVJeQ&#10;0GoMEEV1hYa2mP563jKu0/ijoHINDoUtjGa/Y3cK45YkMMxAErd/3GLmQM/kbQSajdtScegoA0R9&#10;wkBF1IrUn5J3aOGIdRHZLhK8t9fi+aWy1Dm1tVSwlkp44JdI46i9tpJdKIOB5DG2OlrtdU7siraW&#10;DMXyFZK8QnW6ljRBtrBU4+h6tjq7v73VT+CjcSxVsaWKNiEpHNeS3EPyIBXrOtb8rPuzjlXUXkHV&#10;xWoJPG2VsMbTNXRe9bb61pZF2WOo3t63t5pr/z1b+/Zz0/j2vtr3z81q90ksw6JUBCpbdqZh0w6y&#10;HS6ppBhSzXawonODnlefq/S70nhXqt/M66ts2p7KTPZpnzhKxX7RLU2ECTRsvpSWRsQO/WDtW23t&#10;c9bCHFicNR0ax9b8OLeztR62ZmSg9qX/WrbmqH9e/X2tOluwOXB8i7Xrn5997Fxn97HrBmqg7Pnb&#10;lIN97Kwdcu472P3YQmRnTc9gz8yu+ySCiX3PwwaVrbsIKi4EFYHGLgsgtu12Kqwzx9zqvPO57XtS&#10;sd25rWNfY2y2weYat3a/TTs+uaDySX6RR+/95qGKhg0q23alGyDZtD2NQlo6gJFyEdCoiIrR8fbd&#10;abRlSWOcEwFLGgGGdXsIRuyj+o3b+vuovc7bYwxnq+tudknD4ePpnzj2Z3RR3TyL6pP+txg2qOzc&#10;m84QA8lU4abi7blpNI9PZ65jOoLNSWOe5TQsWp6Gd7j/xnQ6m73B5OwLWL8ojd7M6QzqlIrJ09mP&#10;59+enYY3Z6Vh1ntp1CTRse1gKuUjlNdcY9lDfx+XvQK0dLieSP9Esj+f9Jd59P5vDmAdFqi0tvXi&#10;wKFUWq4mGSCY9hYBZG46XpucinGvpmHGrHS8Oy8dzzxPz9gX0zD+NQLLlHRMeiMNL09Iw+NPpTKw&#10;kwUu415NxSvj0tg3nRRPOvYdJrAcuHLZzXN2UTtrP5VOhCmMop9ENisNR0ZB5RMpIBwFlY8wqLS1&#10;9xBUmDhrbwaFtRmkUFIwa3YyKZFkzFucwrCSLEtVl4L3FqQwtGSKqZ/N/XfZ9q33WLfMaqO6hdwu&#10;XZVCaieFKuE0rCdbdKWycXs6NvKaG3dwy/1NLhlkm7LIVmXQkTCF23SCSgYpFSvT3yfZsnEkFtlg&#10;AtrBBLt/rLrr9vsYHWBEnoDzOhsWpWJA5XAqdnAh79hH6oKeygdOZLFkYj8XtDyX9x/PwMGTqudi&#10;5/E+Hqvo+KCbdX5g2XMkg9ayLK6Dl92s33mIspd9ySykSrjdSvuUrRT8upAdE6jsIKgc5XVHQWVk&#10;vlpXMpkfkTdxBAZpZrrYvNI6ZDFvdzYzN15PyWH/XGXdvM5xsphZU+MUltebrY6vacxrbX+d872m&#10;uQ24lp57BVML9zL9b7+f1DB8f9oJKgddLUHsgeNZyCmuR01TJyrq2phTuI0X6UBlHUMPcr+02qqz&#10;9mnKXMsQhLXcr2pBUWUzilm0tfd1fOXSwux8ZQwIxdw5+VXIKqxGTHI+djL0wQ4KgPcT6Fz2ZeCo&#10;W+YoqIyQjcTNDir7Tsdi8vJjmLv5NOZuZdky/PLuRk+8tdYd865znAXbvfHWOne8utgVs7jV8QfN&#10;a/42byzc4Yv5bLtghw8WOvrM2+YFU7Z68f4cW92j9h31OreQfdRPc7/U1tHXXFtttvtgkWnTP57q&#10;7XHtfpqLygfNWdeatd4dK/YGcr1bkQMt1fswQeWQQIVUwbFTuShlIvCS4ly0tTTS+IfOY60taKiv&#10;RR9Tmvaa3DR0OOzqJJLRKIu5QNrbmnG+rz8j/LV8sNoY+r+1pYXGUX0cm3FAmxpJ+SRaAEdQ2UlQ&#10;OTYKKiMmU7nZQeW9TaexdKcPovhxiUzKxVk6mg6nRCbmwiuUYTQ8zppxIoc5jq4dm8awnRznpbn7&#10;zTaWid2uOideLyI+Cx6BCfA5m47gaJaYLERwrPD4TIQz02RsKjNnpuYjhtuoJIbEpHd+DI9Vr74B&#10;EWkIiEzndRga1NTnM9JiLovaM+0v989EpcGHmUOj2TeWyevs8WJ4rDqNrbrw+GyExWV/4HPUuEHM&#10;lrl0lx8psjqzjO1UONcc+a2dSdIPHUk3VMGx05xEVDwzEm6lKfVpmjCH0HeECc5PnKDp9FlzfObM&#10;GZozB9GEOp6m3SdpOu1PMGi6Fiy51LaR8VRSmKHv5MlTTJJ+AolJYqeo+SEbZoEKE7S7Z41SKp8Q&#10;SmX5nkD4MYe1jNIARk27wKDRF4dR2LeBWSsz8susccAxNNZwxmPv9LwyrNrjb7bWarvKnHi96qoa&#10;pGYXo7qOLgUZeYjLKKGHfy/qa2pRwrTClTUN9FtqQBH3lXiujSkwCpgfW+fKyhiqNZ7Ak5SPssp6&#10;VFbXoaqmDqXl1exXT6tiRvJvbUICQSORGTQ1jsZrYwTFBkZSrGbbmtoGulbUobaukWNWcYx6EgVy&#10;NeCzuNLz5Lneni64+sahoKx+5EDlqGcuU4DmEzQCDJAcOXKEzmgb4O3lRQctbzpdHefWywDJ6dOn&#10;zTkFclImv+H8GhtbCCSMJMek55s370Z0TJoBlZ370w1Ltmt/Jo6PgsonhlJZtpvvXUCCebl7udhU&#10;Otrb0EKKtr29naWNPkWkbgeWtja6H8jfyDrXxuOiMoaDTFG6zjZTupUFkhS2ztntVN/Bce0+2nc+&#10;r+tePNeNOKbPFQsTy1zjF8/Lc3uQOTiu3d3Rhrgkxs4lVZHE3ONHT5/FTrdILtRqRDMg2TGvKOw4&#10;Fg53Lt6jPnFIL6ykHxLfd8+zOMrc2a4ekdh7IoKyy3AccI/AxsNncIh17gFxOMRc3BmUe0TFpWCf&#10;ZxRCY3Lg5hOJ7cfC4O4XjyOnYnAqKAm+ZxJxjPm497pHwc0v1lAupcxb3tWhXOODz13Pua6hEftO&#10;RY8cqOygcPTY6Vw088H29jINQz0RsrKcTmjFaG5sQHOTkqFXExGbCSIdqK+rRXFRIVqaG4eDJ6ZP&#10;S0szcojoSYl5dJwrQhr/CAeOxxNUSLG4phNUsggq2R8pSsWOU3IzaqpudvZHoHKSbENvTye/sg0o&#10;r6pDa1s7zvV1870jsHBRiA3vI+gIICyWnGltyYa3GeBgHY8FDsX86ov87yTYqG9NLb2N+QVvY07g&#10;HgKMSpeAqK3V9BMrr36dnZ0GzHpY18N54AI9tDnO4h3eSMgoNF/7Ds5D1xysaKzqqmpz7SiyPCnZ&#10;JUhhIDLdS2pmAUKiM8jaZDA/djFzapeiglRGYQFzdTPXdkZOMaJis41sMY5rIiIukyxOCuKSC5FF&#10;DWgYj4srG7geishO5aGYwCkACySrFBqTgRCCTE5+BXNyFyKabFV4XA5CyNKkcI3VkSvo5dyuNG/d&#10;r9ic/SMFKq4MeC35hSsplcJKxu+goLauuQv1Lcw3w2RjdU1dptQz77K2tY3W+QYGzdZxdT3d4+vb&#10;rqmoTy5ROpgPLTA0FUFhqURYOjUeYa6fg1mGJdvN7QnPmx9UrpRjS0T8SKiCBx/DkUf6GlijjwKo&#10;uJ9JQnd7MyJiM+EemIg0shwllbUmeX1aTilyisr5JSULQfK+oLTagEcZWQNREfmlVTyu5de4zbAS&#10;WtgCnzqyBN5B8fCNzGQfhUxoRFlFDTJzuOCzuOAa5KnMLBGkbDRmJQGgrLIG+SVVJsd1QnohFlJQ&#10;KvlMN0FLrFWjU9GxXadtM+WE1WRVqg2IEahYmppbOM8qlJMVaSbIidrRIm5ie7Pl+cu3VptmneN4&#10;ul49KYlmtmtsbEYNWRv1EeUhiqqe91DP+ha21X6dgsrrmhXVpNqqUT9gzs7z177mXEXg3UsKaETY&#10;n6NUCe85mI3dh7NxwC3bgMthjxtbdI0DJ7PgItUx03C4MMD1joMMwXAwA3sP5xhQ2XsoGydOEVTy&#10;B7dT+WPZU/Q7vfUTaedbGpCTEANvH2+4nnRnvN1oCqB7BnXwG4l5W6ESLW/ggeVKQPZRAZWO5np4&#10;+CfAIygZodFpcDkWiiMe0WQPonGAwtJjPvHwCmZojINBOOwVB7+QJGw/GsLzsTjkHU/tRZMBhViy&#10;LfoCV5ZVUgkRhWAKLMNIKfjxQ3Y6KIGsdiTf82j4habD04/ZMHmdo2RLvEKSmTomAa5e8SijijU1&#10;rxTvUDNyxCcGmdwXO2SXeAJOclYRkjILEZdewPQ1VklinSiEBHNcaIApkRREAqmWkLgsI2wV5aO2&#10;2iazbUo2x2E/tUtkO7MlmOq8iq6RyJJEIFTR+UiOE5aQbdWzj65j2nKcNIJmWm6J6RfvNGfn+dv7&#10;mqcEwdtOhKOwwsrGcF2CWoHKQdqV7DvMRU6KRazQh1F0rT2Hcgge/WW/aw5jqDDnyrFUAyonT+Vc&#10;EVSGzXeNYMfqonx4uZ3AW0tX45ezVuLLc/fi79/bh3tmzEdLkyXw+rB/V4qf+lEBlS5qFBNSC1Fc&#10;UUe2oACupyIRGJaG8FhqUahJOcviG5qEfW5nEXA2E/FcWKeDkxBMNuBUSApBpZmpZpwolVrGioli&#10;pghSLhJwSiMSSrbAO5hUclgKvM4kU0tDtoRjnialJHYiIjYHYTG5pMpbzIKfu8UTfhGpqKxtRCEp&#10;IlNIAWiblV+K7CIKWkn9iCooqaglu1Nr9gtJ+djtdVxMqso7PNWAiY7tutzCcppVUNygvqTMTL0Z&#10;R1RTLSpImWm/hP0LSipRSCpK1JjuyZ/zLTDzseZl72eTrcogpSeBcLnpb40nga8oPWt+Vh/NK4fX&#10;38lnWkCbnOsClbb2Phw6lgNXxi1xpWGbK4Nff6hF1xxQZJp/6FgmASfXApUrWNR+2It14PUymcZk&#10;7Nvz8W/T1mLMUi+M2ZOJMV6tpnzurY04eXAfqgvzP/RpfpRBxchUSF20U95h+HyS5oplLA2jyHmx&#10;BC3cSuZiswASror0F6tQV99k2B9nmUo75SZVZDvERjU6WIZGsQgNFvsheUt9IwNZsdSRyqnlGC0c&#10;QyzBeQlqyVotcfEx8hF+v408RrIcCW1rmCdL6th42luVk72pIlsiOVAL09kUFFMGSfmLZEJq30dZ&#10;5TnKgURRVFGWIpmQJS9iMC4HhZJKjU4Z59rGazfrXjmPDs5fQJNDgEgRVUP7LlHBF1jKCBRplM3Y&#10;49vzaqyrp2A4B0m5zMXEexVbpPFa21tRQcDNK2IOprYOmoNYc9NWz3H/6WjkX6/2R6Cy/2g+9h/J&#10;wYGjLNra+zr+o5Rc7DuSh72ueXC/iUHFZft2/PkkAsrxSoyJAMaEnsOYoE6MOdOFP9kehW899hKe&#10;ems+SpmcDb0U+n1Iv488qPAll+BUL7mEonrppRxQnS1otBe2EbCyjWQnaiNAchbUal/FtGex+3ex&#10;vdWHAllje2WN0eOoV7uOznYKxSSoLcAiaX/IQljaH2mQ2qjQ6ERaCt/VkxE4SM3NAc8IuJPqOR2c&#10;iCOnI+EWmEp5Y5O5ptq3ERzaeU+S9YiqsTRa7YylW2worpCzjLx48AyOB8Qbqkyam8Ono+BHSiSI&#10;ZY9rCFxY/GPy0EUhcifvW1SJWCRrfHteXcjLKSKFF4UgslrhLNEU/oZE0a/OLZzzDec1klFS3Wju&#10;W331jOoIqiOi/RGoHDxeYBbwAYKLqxvJTZYDx1iOFhBsqJER6LDsc+zr3D7Hsc7fiGKuybHdvXJv&#10;WvZnF0Hlbxa4YkwAgSSwA2N8mjDGl8WvxdrfEIExy07hgRUueHvNRvi6n/xQYOWjCiqy5vQISiR1&#10;wKyD1MJo0Vxrkdq0i33FMojFsDU71zqO2gusqFM2sovLtD/UIOm8KI9iCo7jkvIQFp+BQwQSb7Jp&#10;kte4esVQdpJvZeAUmJl5Ebg4N81LrEg3TTEEZLU1NYhKoJFeQhZZsUR48hn4Uq5zkGzfIRbZ7oRR&#10;K+RJeY9Uxrl0ZRCF08P+osiSKV+xx9dW5yrKKxFANiuSoBdKrVEEWT6v4HhsPRTMbTKFzgW0o2k2&#10;96A+I6r9MewPQcUGho3b8xgbhULUY/msF8hwe8LaHvO06gQwRz3ycYR1WvwCnxEvvL7Gdve+eUEl&#10;NSEOP5myAJ+mTGhMIIHFt7m/+LdhTNgF1ndjzMFcjFnhjR9OXYgTx4+gpeHGylquBCpCNIp1rwps&#10;IyFEvtYx7Akt3xOAI/zii8VpcGgwpMUYWqHJAw3BpNmR9iOb8oFwCjDF0khrMrQxLm9Xw7EELGdp&#10;BSuZylmOp+MaylXqeC2NWSljM6P+po8Qr2lkIZRt5BfTMp0yEc1J7WrNvBrNfWlekl+IVdN8db6w&#10;uIKarUqjlZIsJJKWtYlktyQ/0Xh5lNmojcavokxEY0kLJIM8CX01hn2f2kr7lE/Ay+U8NEaBxue4&#10;GltC7FJeR+PYz0XzqiDQ7aFNTEH5dQpqBSqHTxTQGziHYQdy6Y2cw1AHOfQ6Zhb7VTn0Ns5lStRc&#10;Ak0etuzKw6oNuZizIAfrNufStD+P/XJN3xEtx8l2OcDLg6CSdwXtz4fy2b/KRRrpvvDK82PxN+/s&#10;JnVCWUoAgcQZWLTvz/rgXpY+jNmXha+8sQLrV6/CRZL0l/2uvtav6VYHAxU7f84pfknXHg7Fbk9m&#10;pPRKxF6vBFP2nI7HYd8kuAenQm08Q1K5n3KpePBY5TTPnQpNczqndtdXNK7GeHnBIRp7hdAatYxa&#10;jCJqWKhRGWKJZ3tT2F7bAApmj1CjY9UPfZyB10vPK8cRUghvrDxutjq22kgrQw2NtDBZVE1zzmmU&#10;X6RSvpFK1bf2pf2Jl/aG8hZbA6T5aF6B0RQwX5qvND9WvxQVgolU5ElZHIfXS5ati4rR5tBfjtfU&#10;eIkZxaRiMnCCcqg4HjvfZwLPqX8ir23G5vxSKYsRCOk6yazTObuP5hKdUkDtT8QIaH86+uhfQ1N5&#10;j0x6B+diyrRsvEdQmTozG8+MzWTslGzGVMlhzJRsUzdlejbGvpSFsS9nMUhTDs3o83DsZDa9iUeq&#10;5NDgjS8Ex9tPNsvDO++mBJVz9FeaNW0yvnrvY/iLrWRzAtottmcgqOhYrJAolxDKXAjcX3ltIQ65&#10;utJ6vBsxocEIDPC7JtD4oMaDgYqt+Vno4offTnXFU4vP4LnlIXh2WTCeWRqMJxcHYblrIhKyyvky&#10;liEpp5wLpAIpLGl0+EzjVnXxmUwGn8GXPb+SZvBMgE5jq2TWX09JybX6T1vjDjeCS2NLJxqaO66p&#10;NLUySj69nO1+RTQSi04tpn1G+zWNo/6NLVbRfhOT64UlFmCxiz9VtwXm2FyDc2xu67KOzT6Dc/NY&#10;25b2LhYet1rtmjivJsc9aT6aV3ElqRane9RY6mdfs6Ozl0Je5nhina6h8/Wam4o9B+7nltTwb1Zq&#10;zl3+zPrvW/01H92Ttc9rcWxt7ftR/9rGdhzwHgEz/Y6OXpyk1eqRk7nUthSQKsmjzUoBQ0Tm4a13&#10;SK2syMPKdXmkTvIwb1Eu5i/OxVvv5jDSmygYsUCFhtIZqXJIVJNbLo67ZVHWUwhPn/ybAFTeT0bE&#10;x4Tiu//3O/zV7VPwZweo9QkiqPheAVRsoBHoiGqhVusn0xdgxeYd+O7kBbhr0ixUFOR9EFYM+fzV&#10;QGU55RaPzvHBq1tSMInxbiYyY8HrzPc0gcdHIyrRRI1IAkGjnMaJ9q+di6O20RKchsUXIK+8CedJ&#10;+nR06sUcnjPpYDezct8ZBNIqdDi/KqpICytbLnVt5aLJYdiB4fzOn2cUfmbjtH/pBNC1B4MJoFWX&#10;6nopz8gg0JY3ULZCZ9j0HLIntO/ILqgkVSDqguxNC2Um3d20bSlDWV3/89S8Wjsuf24lBIfMwjo+&#10;V9CCvZkURAnVwZWsozq4ipqkMstyXTKUhOwK6qCsXwOBQmEZrvZraWbStrwKNHOtS8icxftJILWV&#10;xHHqGaTN/p2n7dMRv0QKf69TpWxAxSOHoCB5SRFLIY23CnHwWCG1QAVme5Ayk31HCyl3oezFlfuH&#10;bRkK2/D8fp0bRjlwjNc7UUzwKDJF+64nKbWmrEbm+YdO3DhQkb9Sd6dcvO0/z1Bev4soyE3Frt17&#10;8Nhzs/DzJwLwqydj8KUXN+DTBMMxARTWDkapXKojxSIWiULdzzIB/V9tDCHlkoe/mH0Aq9ZvHMoE&#10;htTmaqCycl8QHp/vi8nMVDCN4TqnMg7wGwwwPongcvxsBQV8NQiKzqENR7p5qVNJtfjLFiSzktn6&#10;mMzsTKahXoIiaOcRlk6+f3gLd7AbEeD58FrX+pMMp7CgFBFJZUzFa30A6pqZc4jzHyxd6tXGl+Nd&#10;PL1+ffkM6kl16CcqSs8tmcBh/9q5UANodBeaUsoc47LYTSYgZsMnNJlaGxYaz8VkVlG704VEao2y&#10;ShtgpsaiedWRMrB/FwhiSdQInfBPRi2t1vNoBHdEBn5nUuEZkITotBLKTYpN52Jqe6LSSmFbcVc3&#10;tCKLcVGuJisrpOW6d0gaAYkZLAuqEEjvZlmwu5Iq8YvOR6PjPrt7z5EFThgpUMnlAs6jJW0+H0gR&#10;TvoW4YRPAfcLuOXNcv+kXz7rVQrg7l9o9o97U2DrRQHucAr7HmGoBQWC2ns8jUGfqDJj4rD9lKdI&#10;AHzCAF0RTolSKRjcovZaXz7n9h7uHnjuxSlYv+UgM9gdgPdpD9o5DO7H1N7aiOioYCxftQEPP7cU&#10;P3vYFT9/OhUPvnEeD45vwH/d+SY+wyyPRp18VVBxFuQSgPxYwqmKPpiHH7z6LuLP+F71loa6QD4I&#10;VP4wz4cgknIJUKYQYCaSWjkWXsFsfPV8gcnS0jr1FFkROa1J3pGaV0PbkHoCTr7hz6WFOE3ZSmpe&#10;7fX8GS7ru4xeysMBFQ3SSvuTjHx96S1QqR8mqGiBV9L5Lp/Cyk4usiuBygWCTyQFuPG5VfSTa8IZ&#10;guFZ+ugER2VSU5OHwKgspOTRsKy4Cn6sK6Ebi/kRAAUqYjcu/VhXREGqf2QOWjv7UERhqhetfCPp&#10;qXwmKpvOgM3IFXVD+5dCUjQVdJOxfwIVBWa6GqiU0a1BKus8hjTIJqsZFJ1r2K90ylSO+iQYylO/&#10;npEEFbOAT9KBKancWAyWVjWQD+whaUUej/4/9c2d9APqMojW0ErejOca6fej80Lc4ZR68pgywMnK&#10;L6flYD0NfpqMH8YBeilrLifpJuDqVoTTBLMbASq+3p743m0v43v3nsRPHziK39w3De4e7vTVsV4k&#10;+5cQF4fXp63Brx9bjZ89dgo/f6YAd07owANTLuChNy7g14+H4vPPL8WnThZbauWhgooEuyqStfi3&#10;4zNrA/HAtHkIpxd4WkQICtKSjY1EbUkhCjIVDsCiqIYCLB8EKk8s9MUbzFYwg9H+pu9OxzRmU5hM&#10;iuVEZBVd8fvor9J5Sa7Q0Um7DMoEepjE7Nw5hRRw8OXk8dt5Ti/iSP1W7R8++2MnWrPnIvYn27A/&#10;1y8BTyXrIPZHMibnXzvlHl1953CRrGArZRYdXZYcRFuxN91kiyRXqeLCt9kpLX7NayD708dx2tlP&#10;s+3r7eMzp21ON8djnf6efXzOijnU1tVnUTyOn8CzgOvnaj+Nrfm1d/XQZqbHXFvge54sXhPZpy7H&#10;31As7RH/EWF/+swCPupBz8Zk+gkkxjKVZCJJ3TLjmSyPZblFn+sT76WseQSd0iI+SMaUuM4/mCwg&#10;G6j+UjCoPsaJkPrtyCmSZQQVN09qltyK4UVq6UZof5ITInHPY/Px3YfT8LvJnfjvX23DGzPepkzh&#10;8hfH+7QbfvjrV/H9h6Lxu0l9BBNSJ2/04IFJnQSVc/j5QyfxDxM3UBhbe22g4gw+Yon8O/Ane1Px&#10;9QX78L+vzcWvX38bE1duwn2vTCJ19AKS4mKGvHY/CFTunXmSAtpwvLDyLMauiMDzyyPM8RpSjOmM&#10;wFdQVmesKvO5zaUDntnyCykyW1+7HIZVVF0+7SW0n0l3/OspWmQKZThzrQdc6I+Tx2vq+FrG1Nys&#10;cI/VpkSl8oNESiqrkB+uax3LzMeak5zrpAmbtd7DbHVszYvPgvev56O22te89UxUl2eeGcNZmmdV&#10;z4iK1niZnI/mFc35Oc8rh89Vz9QKV2k9X42ncUSJ5PD5SxajAEoaS3NQfURyAam7jKs+q2wzNufA&#10;uWhO5u9mxqw192OPl0550G76QhVdr0q5g+TWSTr3nThdTIu7XAZncjdBmNzd3bFv717mm/VEUGAg&#10;AhhDJTQ0FH5+fkwUvtfEWklKShryiz5Yw+bmVgIY4+EeOMKk2HsRG59GloqaH3eyYacIKu4EFX+C&#10;yg1gf7o727Bl+x786tFduGdiF354/wk8+uTrcHM7RoOmDArL6A2bR+/tHevx87vH4hdPJ+KhacD9&#10;k9pZ2sz2wcm9uPPpZPzL2HUY41lBIWyPg/IgSEgoa5ehUC/SHsnW5XQjxhwrwxj6X33GJQFjdsTh&#10;U8tO454Fm0nBhAIdLbjIQrvqKz77DwKV214Iw52vluK+SWW4d2Ip7nm9FHfweDGTpJcxTGg9/y7V&#10;9a30oWkxMUsruNV+Feu0X93QRsEtvdJ1nqS5KbWOttyqbSW35awfSrGv8y4jvx2gg6DG1nWH0te0&#10;YVtrTpyf+skJMLcSQWTdymtpf3EtY3G8ylreP8OpVtQw6iG/5EGUlcxmiEvJTHSsa2pMaUtqSIXo&#10;3rWvZ1bDeahOWz0fhWYUJa9z1jyazLzSSP1onvY96nwdNUNWmxbTX3W1rLPH1Lkqjqd69dNzS6JA&#10;OCQ+jyFer3yfup9aCoqruNV+HYXwdfUUvjNMbDXDwdr3U1TRiL2MyWILfoftUChQ0QI+drqIvCDj&#10;OMRFo6KCuniS/Xv27GFC7AAmqY6Ch4cHfH18mPTaB/v37zcR4ZKvE1RkvJNKffyuXa7YvfsIYuIY&#10;k9YrjVQT5Tan87gtgVdA4ciDikO/mpeThKdfXoYfP5ZEkGjFr5+NxW+ePIaHX1iPJ15ejvufWo5f&#10;/d4Fv30hFvdNbGabTgeoCFjaSbX04N5XmvDvt07Dp5d5YIw3ZSbeZGmYTH2Mv6xsafgW2GXZqgwF&#10;WARCApYzjn4S/DpsXP5yfSB+RerliYUb8NKOE5i58zD8CfatFcXooePiBVJ7xuhMjNIgOZVtlbIE&#10;jr94IRl3TeC9TOzGfa934nevduLO8Z3YcLiXLxt9XihcbCcZLxLZ8oYm+U1SWXUXqJ5o4OItKGtA&#10;N/MjX0qPatKdWkXC0j6es48/aGuPIUGtL2URmquVPnVoRdqaCsqCyri4RcJfYF8tfmltdHwtY+ma&#10;HX20cu1uQs8FSwMkQe0qI6gtN8fmHmlSkE/qoaiqmWzheS5Y+h0RAApLrTqpfsXy9PT0UiPEkAcN&#10;7WZe8izXvKRqto6tuhpat6YXVJOdskJaNHGsOoJTEWUfNQ0EJwKB7kPsptTndmYEAY4oDft4sGfW&#10;2tuGwo5qtDL6XGsvk9R3VCC/jRqprgbWkRW66Mh9TRbXdUQEtQ5QOcKFnJhVQ0cli83RVo5OhjXh&#10;viJriQ0ykbjIAnUywlUvHaKu59dEa8dMuXgz4ExyCh2lKAF3JfujudxQUHGwbVkZCXj8xRX46eOp&#10;eGQ6+OXuxV2vtuPXL1bhF88V4TcvVprjB6acwwOTuy4DlPsndRBoOvHrJ73wi7FT8JtV6/DNZTvx&#10;pdlb8LUV+/H3q9zwpytP4c83BONTXqQ+JDsZCrDIzN9ZBW2AhlSMxjhIy90DOfj00VL8ya4k/Puq&#10;k/j1+mO4b+NRvLvJBfm52Y6X/v1xXJxB5ZcvJuGe1ygXMvfUgXtf7+BxJzYf6UFiQh6C4xkPlWbc&#10;MpbKI3mcXVBhYrOGxRdysXQimYZVKVxgMbS3qKhppXVmgzGwSuRXU97F4bTnyC1tvuZXw4BKZNY1&#10;97vAxZvL0JFhnHM3F6V+AhXZ0QyHRS9tL8WZmkQ0cBHqJzuaVfuDjNar/3eRWp1CRmJjMDPKIBUv&#10;Nqe8kY6BFCHwWQSGZ6GYz+Y8gSmK4SFzK5odb91FMy+BivNPISCD6BXdRTDWugg8m0UtTB38qKWR&#10;gVsyBeUXCZ5ZHDsyRY6N1q+GVJ3YmKv9OvuaEVSbgKwOxprpbUZILaPElfhiT0kQopv5UbpogWcP&#10;o+iPjPaHoOJxugBHPQsQnliOagriKkn6VVP/Xkf1liLra7+GQZkUnKmGpVb7DM5UxfoKkmPDKVVE&#10;3kwaTvnTx8HnTApjYtBaMzCeMVaohfAs4pzkFlAKn4Ciq1Aqgwnh9FJdoJ8Fo/wX51A2VEyEH1xt&#10;HBERjHueXI9fjq3Eg1MoL6Fs5YEp3bh/Si/uJ2vzgAqpEdVbbE9/0bnbn0/Goxv2492qEiym9+c7&#10;JQWYmZuJWcV5eCXYH08ePYIHli/DFxYfJSsklmiIFMtg4KP+onpEyVD+MsaPQCPKyJdj7kjCL2Yu&#10;Q0a8JXcZLOrc5aCSSBAhWDru697X23HPqx3Y5NqN9NQSah1ot8TI9m50OgukRiKA6uOT9EkJoOan&#10;gWR+Aq1JUwkqXgw34BvK6GTUVBxmqMOTgSlkX9kvKJXyl2uPCDhc7c95Ug0Kf5CQV41zjleiYZja&#10;Hz2/5u5GpDblo47GifoNplKWcDaDLIwWdTWpJE8GGIuj4WAG5RLZjLlyxDMWCTk16CSlkkrjNAlK&#10;9RO1Ie2PDNUu/VhXQzP/9JIGIwzPyKB5x6k4ZBTWmlAPwXH0gk4tpcyxBd4MXOV1NveSIYRYrQ/S&#10;/nSda0NEfSqy26mNaitGYG0a8torEFIdjW0FvsjusAJdj5z2h6Di6V2A46eKcdyrmOrj/nLSaV/1&#10;9vHAeuc+17J/3Iu2KbTmPUDr2YMs2h6hwPjk6RI6ElJlfaoMPoFXAxXzZ6JTFq0H6+jXkJWKsNAz&#10;lP944Z1563H/M2vwe1IiJ93c+McUGhNcuJU7e3tbPbxOHSGLsxK/eL6Ywtdz7wOOgUByGahQaPvz&#10;J/zwgk8gFuM8Cy4rSyjzWEZKbkFNKe5auBR/uifFsmO5ktXtkKgYgYjDwE7jiPo5Q2O64+W4ZeE2&#10;pMRHDwlUfvF8Eu4e14H7X+vCfQST343vwF2vdDDoEbV6/Gi008lNEdJyaHhVVs1IYlw4ioiWzy+x&#10;2J/aeqo4+RWt5kueza9uCUn0EtpqaJtHd38JBRupGbzW34q9QfTIvXZK5TyF/IoKJ8rA/szIelQU&#10;wVC0ZQPneY5KiNZzdLJzfMFFoUgz5Uyp6ENltGI950xmiaKyWiNzaqXWpptam4pqyl3oBdxAC1ZZ&#10;CIulMYBPANG8VGf/NMdOOil2kP3QfkdnF2OlWBrRQgpNJbMqZUTGZtrGFPBvIJmKfZ+SP4lSuZqO&#10;q5ksT34HNbvd9UhrzUN8azHvjwG3+5gmh/v1fRbAKd+P64gYvxFUTskOhQtZi9jVnSj7oZQSHPMo&#10;w/HT5byuVU6croCbVzlLCc3zaatyugy+QYODir6857lwI8/G4M33NuOpV9bhgedc8IuHNuGWe5fg&#10;1j+E47fj2/F/D0Xijgcn4bTHYUREhCMw0I/xb0/gsWemYvy4V/D42CX4xTPZFMJeuCSAvRqY2Oce&#10;mNyD3z6fhTvf2Yy3ayuwkH+UeU5lPvdVt4R/7tcjwvC5Fcevn1oZDHgEVCcq8I3pK3A2JGhIoHLb&#10;S5G4c2I17n2jFr+bUo27J1fjjteqsWxvAxcGY4HwBZf5tjGX5+Ksl3m3MV1vNwJJ2VgYk3Geb6TK&#10;VG1tc3VTx7aSL+grPpSitrVNbZizxYsvdYIZywgoh9hf7TRPUSdaZCrSrIQl5JsxNPa1jGXukRS7&#10;xhGFEUpB6Lyt3hSI5ptjayx+yBz3qfn3m+9bz0ZyDwmOJUA2JvCcgz0PzUvUhca351XH62k8+16M&#10;Wb5cDHRfjiIwkSmG1NTqa2xxKK+JTC4ywmHn8ZzvV/fTQLa1hvPRvI2JCDkQlSZyHbq25ibB8b7T&#10;cSMjqBWonCClcoKL2c23DCe8Sw3VcvVCEGL7gW3U96TP+4vGVf1l7alxciXbdZjansPu2hZQYCwq&#10;5eqgIkCRcCvoTBBuvWs6fkDg+NULXBjjmiiAbKPQsRH3TuoxLM29pChuecwbP7tjPG5/bCN+/shO&#10;/OL3h/GTx6Lw0wcP4/ZnQw2YDMbiXB1cKJOgDOZnj7riWbfTmM84GwsGAItAZhHL3JYm/GzVNnxG&#10;3sxDlq04GcpdkYqh/EUxXNaHY8K6nWip7hckDgwpeYn94Rf34QNn8XJcGV5NrMSE+AqMZ3klrgIb&#10;0ujnw8WYS2pDL72tVs3giysVphK+6Strjqka1X4W1Z85LEY96qi3tmzLrV0knJSZu+lvio7tQt8i&#10;1s2g78/2E2eN6lpt08gmDKloHo5MgBpXY0VQvuJBh0j5KOk6QxrHcT2p1dP59ZeKVSrYk2TPZzIx&#10;2cmgFKrUGRSJ7TQ/657ZlveZ7VBl21vNxzwjUntSEWvfzINF8zrL+RmfKo0lc3yHCltt9MyyiyxV&#10;tVTJdtZBc03+bVRvtwulDOw0LZvN/V3hPnU/GSX1xlxALJXZp5pZJYPX0bgqshje5U6V8vWGk+w0&#10;lEohQ/0XUbdPF2la1xXQnFclv6yZgromblWsY7sU0c+isIJkldO5vNJG/hEa2JcSZha1MeOUakyN&#10;YZ3PLSGZzH6J9DGJphWitknkR8MYwu+QJ/l3AprmdNK7nMGwi98nU9HnuIUL9eVx4/H3X7wVtz60&#10;j0LTLgKD5B/dDjkIyXujoemm2rSVoFOI375SR1lCtyWkpPD1ftqcPCD5yQCtzlAoFaNSJmj96vF4&#10;/GrKPLxdZ1ErAhZRKQIUHS8jyzW/oRa3zFuBP9safXXHwyGzQE6AQ+/nTy8+jk1H3ax8NPwZw6YB&#10;AbGdQeVlCg7nGZbtIud4kXO+iLksPiLpafhWQbK7iV/kXhpNSYMhzY9IY21VpO3QsUj6NrIAJSTN&#10;ZRjZx+M++c2oraP9OdapqK3d3x5LdVaObG5ZDPsTnWXN31E3lO05XrNBX25+3e32ohy0OHVuKGNY&#10;bXhdPqjzZD/O00L3vEODJZnKGoKx/HmMZo1t9QzqSIWIctG+KAUZvjWRepBjYzUpgq6ePj4H5gFi&#10;uw4aFZp+vF/NS5TMpXmxrrNDcsp2U9fJ65fSIbKZY7fxuTaLIiK1o3tpFrVICsPuK+pD9iyD36Pu&#10;h+8D5Yvna6pxnsZv55X8j9H+z5eV4Xx9Pc5T5mM/b/29XX1HwPjNgIp3IbwCy+ggRRfp5AT6MpSb&#10;rIEqEhzZ215qgXpo1aeiEH2tTLGh5Ea9NFlWG70cdUzjkZVFY5yMdOTmZCE7mxHM83OMqrqU1qG0&#10;mrvESzYxRKCigffSglBj1DME3wnfdFJNNFwS0BFU/M6UDAoqimuxceNa3HP3b/Dj375BQWPTIBoa&#10;h2DVCGAleKUQVsJJaj0emCzth/Yt8BlOUf97X23Gjx/cjrHe/qRK+rCY/OlC8uIClDmc4xQGw37i&#10;wCH8y9xdlgZHAtfhgMdgfUT1eDXhyzPX036o38T/qiplLo4XqLadw8WjOdoAOIf73qxLpvu7fHpE&#10;6iv8QEaxotYrORbjceiry693lr6wRi7QhSxq705SMBulNBL8WidRUyKT8jx+nTPotq+vcFoOY7HS&#10;6lPjpPDjkco2omSU7raMNhm2PEDJxBTx/pp/fO/yaNoeTLZCwKZfv/bnGkYT8vJ95wvMh3GGtv+W&#10;cNVof6hSdpapNDFspB/DQGTQp6euuoFm+fSPYtKwIIKiAir5U5NTTdaikTFLFHQpuaDukr/OQO2P&#10;VOJRDKIURGfNHqJAU1MLI71l0AWinILyLASFp9PALZcq7ovIpx9PSBzbOZaRQOWq2h+uTy5GMPI3&#10;aO8PpCWATn1gXmHgMLfxqaBJrbnPEdP+CFRO09fndEApo09lICwsGDExjFrFbIShoSGURKfTloQR&#10;pCIjERwcbOrDw8OZTOyUSSgWH8/YELSXCA8LY3zPOhPERjYtSkAmIzklG1ObU6dOoYh5gpxVfDJ+&#10;y2AGt8DAENrA+FOlzEDXfplGpnLatxDuPuXwD34/qNg5XhUh7OgRV/zvz9+kARcpBwpbBRa2cdpw&#10;gOJa+8gA7vZnC/Abal8mJYbi+YN78frZM5jTUIU7trngn2dvx/9b6o4/oVOmxfp8gCfztQAOw1aO&#10;cS3GL95bj8xLFreW7cPVKJUrggoXZwpBJYDpOk8zbcpejyh48aX2ZQSxwx5MVEU2wJNObicZsT6A&#10;/iM51PDkMsZHOC2xMxV3xFOJrSKZ74ZR3imHOM74I7tPKnlWJGOxpDCsIWMOeycy3CJjs5CV2OYa&#10;hjOJRVxI1sIfNqgQDCoYECmC1+29HpUyw0oynwcY3QiMIUk1kCVMNYLaAaBSwziyHtRWxtH3p5gs&#10;kXcYNWWMkeLJdKun6bwXEJHBxV5PC+0W+PNcbFaV8UDWbyCo6MMcwoRi7iEZxDGa65NalFdxO6mX&#10;GPr/+PJ5eYVlo51C4RL68ZzlM2Mz87uqSlkGktWVYNpRUKbB+yoliFCYf+AYEB1H4CTQuBwEWYob&#10;ACp0IjwdJFChMxRBJSrqrAEEFxcXY0UbRsDYvXuXqfMiWAgoDh06ZBzxBBb79u0z58rLy/nHrTBW&#10;uOonAzlZ4GpfaVMVts7518QER4lMerR27TasWb2ZaS1S6MSYRTAppc9PEbO4SeVcOqhKWeMocPC2&#10;HXvwrV8tpRyllYWWrpP7CC5iaYZPgVwTsJDquWd8HX74yCrc+swq/PTefbj12fdw/+KV+M/7JuOz&#10;m8jyhJ1/f2S4awGPK7WlBe9nVvpg5ta96Giw1IL6fSCoRDNmDoFHVMpcFlEp77GcYp1Uxu0dnTTs&#10;qkZyZpkxOQ9iOEOP4AzKWsjLc4HJzLuGQsNGfonlhct33SyEWDoiKh5LPceopOZDgYuSOIaok2zK&#10;AurIohTTrb6MWqJy2nYk0L2/iFoSYwTGYoOKceZ11NnnrraVD0txOVODGruQfuM3yRguGb8NZTxS&#10;KXIUvEBB9QVSIheoxdHvfcZvYpEIBAV8RqW0UJWvjrRjpVVNJu+Q5C7SjlXQMVH3LEqiiSEidE+a&#10;j+Z1yfjNYRCnKHBZpAR7yHLJYE6CYrFVUiPLiVAm+vWM7J9BGU6pqDv2UxGoZPP84M+Hz4LzvFBB&#10;r+aUFFwoK8GFwjxcSM7EBYa4uFDLfjGJuMAg3Bqrm+zP4ZHQ/hhKhQvYO5gkqcLN0XmtpoZelPXK&#10;61rCfVoDlpfRJb6URj7lJmG7SmlxkWFvGhkasY7oXslshucY3buE9YoyX8Qo8spgWJBHj0huxS4N&#10;NEQS+5NB8jk6NgMJ9PhMYnrGY96MKkZhrxfn5HEVULFlBFmc74OPv4H/uW0Jbnt0N37+VCLupiGX&#10;xep8SMBCALtnfD3upnXt/VI1Px6G2x72xm0PeuDvpmynHMXhODgSQGKPIbP+U434CiP5+xPEnX9X&#10;AxWpRp+ky/sb5Nln0IpzOs27p7FMpdpyD0uZTMONmbk0BW1UazYyWjxZIbI/8oi166v4sqsYE3uH&#10;Ob9kB8Y83XGumta5thZCmgupXDWGvVVbY9LPIs2DMdPn3GqoidCYQzbTd5jNG7cBh5l+Cr/0is1i&#10;zNd5n0MaS64FtLsq17VlCs+xpGEJILs4m5opf7I2OjZm7cZdgffC9pW8X/NseL+6Tz0H3WM5n10x&#10;gabikssD1w3no3ml0kbrkpm+zO8d/YxbhONY2/7xWlBCIBagGHcJ08Zhpk9hre7zffeoZ6H7oTWv&#10;Kfybl0vVTcCqoC2aYuaUc9/cL9uKRZWZ/nUnExOoaAGfCmT2NwpRO7pIfrGund6QHSza2vuXjnle&#10;+6at0/k2em2qr93Oub/q2+gh2UYPSVPYVnlLzpLsC2Ok8HDmXTkTkWQsaj2pKfL2L2aCpyrmYqFV&#10;p/H9Of8+oy4tJEUnX7tmJaZPnwLXIwfw9EsL8P17duBXY7PwwFSQarlAeYpl2HYjqRcJhA2QydGQ&#10;131kCnDLo6fx13MOEVRkU3Idhm+DgZE8oo+V46fzdyBlgLPhVUGFZPzY3UF4LzIX82LyMTeKAbhY&#10;3ovMwz5aamZSGyCHQn1t5egnLUQhKQu9cDqWg5uc5yzthhzkHFoibm2HNave0lKY4mhj1zuf176z&#10;Q6HyDltOetYYQy26tuYsDZX6RtNA7xSN8rLkCX+NY9nz1rXl2OdB9mPWek8TTlPH9r0ZR0uj2bGe&#10;i6gTFe3bjoXG2VBOgeY5yBGxyswrWmlPneYlh0IJXM3zMI5+lkOicdx0OHZqDNkA6fmbdnIopBbJ&#10;lxa3GVd5VjmUi+VTOWK0dCx5pBYLeJxP9kznNH+NJ43SiDgUdhIUfAK5gP3LmJmN5sWRFeSpy29M&#10;ieC4dmFAIO8QxnM4zTxD1PgcOZVBvl0OhYWU71TQkpYaIH8GlPkAUJEgubGBOVQc1o85mUlYsHAB&#10;7nh8E376ZAF++XwhzdBb8BDN8B+UtewwhbLX0s+Yv1OA+5071+AvVvs4ND4jBSqOaP1iqTwa8VUK&#10;aUODAoZMqcj3582TsdiZ34C9hY3Yze0uFpc85olpsNztRbJ3U3tziZ2SD4vDMEu5YpqvEO1NBmHS&#10;8Az3Z0IfUAM4nJ8+Op22oIEDtFIeYYU+uP5fGqmKdQx9ILXtpR9JZRm/mbAB3FeIR4UuUJ3CFshi&#10;tsPBPumZ2sGj1N8KfXC5i4tCErQ4osGJnZLvkDRLGkfaJIVA0HXayG7qY23/GqgNKvyg0AcXGK6k&#10;jwoR/n16LjLSfm89KrrrWMc81U5mcyb0wUixP75BFIwGVMHDr5qq5aobWDS+XaqYqb6Gpvl18Aqq&#10;p0yHFq6m1FITVQVvmuef4pwCw65OqQz2yigfi+sxHzwzYSPufPQdfPc3i/D9BwJwx8vlJmzBjRXk&#10;kvUitXLr733w+cdn4zOu2SNkSetQI/s5gmmfLMdnl3ji/16ageAA/yGDigSO045HY2tuHVzy67Gd&#10;220sW1gi6LVazsjtp8MyjH+JjKPk1KYEVym5NSYZVSTjtcbxK5tdTGc0qU7JWkjTU1JZjxgKeROz&#10;K68plp7zxIdtpk9AyWZy88jUikuL93qCNJXS7F5f9A4JixwylYGR35oZfd6P/j6p9P05zw9bHFnE&#10;pJxKExNIITdDqAHKJEWgmCphlGEV11hBmmwzfecgTQLEZKUdTVeSMFrnUqDqRpeHWMqczlALJCvj&#10;5PwajtVLyj4TZ2ItLZF+QwnSVNTKtDulwSjobKbvD7VW1bFwLQ7A4dIwxDeXXXKcHLHIb2J/BCre&#10;geUMiceUjDdB8QkqN+b5pwkuQQ5QkY5+oE/L1b9B9KatK0GAnzv+8MTj+O/v3oUf/O44HmT4Aoti&#10;scIXfHAZajuH57LU1XQ0/OEDO/E3TIE6JlCxUkZIjawA2gqvwLCe/zF9Daa+OwdnAgNMPhnn3wex&#10;P1MJKgKRHQQVAYoAZjNLON3jK5gWMyyWAbKo+fENz6SQlpQkbRdi0pRSopFOhIy/Ss/y417Mc0zZ&#10;gA81QzvdoihgT8B6Uhqnwvv9Uq6VRhguqCh/TgBzK3udLbhuUFE4yUQucH9Gb2tgMLIrgUplZR1F&#10;BvGIzqqgZzEd/QgmKdQE5TPSWxjz/QQSSArprVzJdBjSnGWQ3bgaqKRRtng2oYjig17kMvfxMVIM&#10;4WRtwpkPKJyatDiGkGwllRKt/D3UErX3WqqkoYBKbjMTnhX5I72tGk001c9tY2A0+v54VYRhV1EQ&#10;CjutuY2Y708n5SJ+ZyrgS8rAh3IVu/g67V+tzrmP9tXveorG8COg+BJYvIIYLzWs3MhUrh1UrFda&#10;/cpK8+HhfhiPjl2FW55IvOSd+35AsQDEsC+ybWGRJsmSx+jcEACGwuEHJ3Xjt8/E4HMT1tPpr2aE&#10;QEVsD1mosww/ucgT0+ctxcWWwSN+fRCozHKL5UvWiEMlTTjA7X6WvUUNiKM2R9SHFoZsVBSlXT5A&#10;inhWzcDXUn0WUA6gQE355OeTKbwtIoUiWUEpfVXi04spf7FCEw7np8DXAYwNe80/egIXUROTTZmg&#10;/bse9sey2O73ppGsYc0Bsj9Oga8vMkJggXL7UHDaSxaohFaoEtoqXko21euKmF/BWC71tCNRIOxa&#10;J18ow/44HAzt+TZSE6pwEud43Rb2keYskX+DVD5bxWQp5vjt1EpJplJU2XzpPmWPY+c+vtJzayZ1&#10;ktJCYW4PlSq9DWg5b/llNfXVI7IxA5X0AdJvxAJfd3adZzY0Be6toj68Cv6h3J6poucw90MkKGWM&#10;Tdbbddq3j1U3eKlk/fUUXZ+6f7JCZ8IFKqXDBpX+B32Rvj9MRfHSPNzGEJCypu0HFZnpd1DAep7R&#10;3C7SOreP5ZwJhXDPq62MO9Jlorw9xJi0VriAq4OLBLb3vlyGf3tkLsYwiLhJ33E9mh+T4kP5g5g7&#10;iPmavzNtBYL8L5ejOL9QHxRP5bUD4ViZWIp1KWVYk1SK1SwrE8kCF9RS8yK/F8ZUoVxAcgLbt0f+&#10;PJa/D31R5OujdBjyQ3GkfVBb4wNEmYt8Ya61yM9l/jYfk45TcoRr7W+lxyC75ri2hJuKGSv50LWO&#10;pfaaj7a6f/nqLNjhi1BudSzLV3PO9o2iRqiOrKLmrXPmubGumnmZFYBbqTBsfyj552hemp/zvOS3&#10;pH7m2o7UIHq29rHxC5JWjer6S+3YVgAVSzAf9B517w6/nxaCWg3zRtcSvKznq3QfTNXBcLGNYnM5&#10;VhW1VwqSVUhw02/YQZoEKn6h9VQpN7DUEVholxBZz3gO9TTaqYMP6/zD65hCkSWivz6Q+0FsExDO&#10;Ose++mgsn2CWEMaYuJ7C63oTWM5QsJtXSFChAPDa2J/Bcdv18G784M5VjPZmUyBkWyZb0dzuHleJ&#10;Xz6ZSK3NKfziiWDc9gd//Pj+HfjNcym4W3YwL1XS5L/F0f7KrJPRAk2oxzceXI5P72H0NrFA12v0&#10;FsTATXvS8cM3V8FbsXR7rhzL5up2KkH45opAfJOynu8cy8G3j2ab8k3XLLweVEgZQQ1fKtufp8aY&#10;lBuNikPbIB8VaWecfVwUatLyB7L8feQz0+/X88H7GfKRYb/pq92w7XgEx7fGG/oY9JUxvkqOa7Nv&#10;OGU/CtituSgcwdDHsnxvbF+dQtq/uNPob8YaD5NArZDe2MafiG2k+VG4SrWXpkbFCitJK2RHCE6N&#10;Y8JKksKzn43mFU4ZjMaw52Vrr3QsjZEVwtOhiTMaJVooG80QtWzGN4rtOLZ8f07RAtqMM/A+5SNE&#10;uU66tEV0kZFmz/j62PUEDx3b/lzJpEh30vdHqUauE1QukDphMBhSJR6+1di6q4KR9ato+VgDl/2V&#10;2OxSQc/lanoMMz2DXy1zLldh18FKejJXMTKb6mpMW7U5dJLHvrUcr8ZQMxpzWCW4mtRTrQG0YGqi&#10;RhJUMtIS8fS4tbj1yQxDmQhMHnyjD3e+QvXsQxsob1mJl1bvYdzWPXh20W68vGoLqZb9+MlD2/Gj&#10;B1exXQHbyKP5KjYwZJceoh/SbY/74O/f2Y9PBSuCmyPU5HBCHzCGyqcPZOOWOZsQ6uejb4iFmLax&#10;zgD8vBqorGCwoT9fF4sx7g20cyEF5MmtBwuPn0nk14pfrA5HEGeR4nZEMWl1RLJ3Ugsh4axIcmk+&#10;5MvSTR+XbrppdFNrYZVz11TEy6vP4p3+xjlO/kM91ziOvvT19KfppnBVc9D8FDSqi8JNe/yhzEtt&#10;5e9k+TdZ9xdHgeny3YGIoxm+NCSmDWUvooLkI9Xd3cMI/JZNi2x8ammnIjuSZmp4Oru6jRBbcYms&#10;61Nmw3nJ1uTSs+LzU7BxeRDrvpVPSTYndaQYZcMjFkrnNB/1kXbJzIHHYrcEcoPemxLXkzLpZlrW&#10;7vIKdJOK7GZE/m5mReiuYB8Ghuqm1klj6rqtvO4hRte/7rw/olQCQiupZWG8FK9KzJpTytSnDDq0&#10;sgxvvVeCN98pxtwlZUx5WokV68oxfmIRZr5bgnfmlGAWzy9n3aIV5UyTWsoYJiXYtofC1fBq5kRh&#10;vpjgYRY6EfoHU61MiieYqueRBJUL59qxbNUOfO/u45dizj7IQEx309nwlkc3YNp+Vxys7WBUrEYK&#10;sWqxv6oDC/yiMcnlEF5as50hJ08aisWySRmcWrECO/XR+M0H/3LP6w4WiLYqIUp/SnC5UhZDk+Dd&#10;2TvZwfZQjvIZxqldvpa5gRxOg1eTO1wVVKj9+evN8QzUrYhyjli6pKI+RbCbkNWNNJOKk4ms+NVS&#10;PA+Rz0pZkUeZRVJWJYOhkx1g4KAkBkTS4kmjX0xqbvWwNT7O9yGHQn8aml3rT9qXeAqPFV3N/okV&#10;k7f0Nf+odq2iLCSfX2tbra5o+qsphFbcW/vXx0iIsQxeXVLLMI8EwXRqyBIJOsE0kIulFieOkQzz&#10;6VArbY6J/EbHWvunecmh0P4pLUgycwNFsp+cLctpnSsvZlGH4VSxn1Haj8RiI28pLqlCPIXD9k9s&#10;iyjHQX/ldIuJiKcvUz5wNgKgZg9FlFlFxwJin9086BfEJHYOMwCB6YjEU5GgVrYgAWGVtFWpw5rN&#10;FcyfXI613C5aUYZla8qxbG0FduyrwupNFXiLgLNiXQXzLJdj6WqWNfTOZTuBzvK15aRuKIchOyTW&#10;SRTQsEoIM9bT50eynpDISjpRjRz7I6vePYyx+/07N+F3E2kYZzyUW0l9nGMktwLc/epOLDpDQWZF&#10;J1wKmqh2bcSe0hYCTTeP6/HMwu34zfOhJrbrA4ZasQW4jmDYJmpcFy1q3fGL+xfgm3ePw9+MW4i/&#10;e3UZ/vatHfi7HTH41GWpPCSAJZAIbEIoM5GmSOBi5Chc+IpXezAfn6flrJf31fMCWcTL1X1/VghU&#10;NsVRgOwYX+Erea1P+zRjfEYH4ik3CKLvz2FaVp70T6LdUrZRnR4LiCcVkU1tRhMTXFEblMkUqMn5&#10;2HggCEcDSV1cS062K6z0pXQo9I64dofCXnrfhnLhRVAN3mcnE+NXPo0gcK1BmhR7Np15i8Mo92hs&#10;7zfT13NzTibWyvjKQXwuSVS1txDAIhiCM5KR7d39443zXySPE3OqjOdyPA3xah2R3mROr3kJDC4B&#10;FK/pF5aE42fSeM0eZDIkpy+dCBPo4qDIiIdPx9AAL9PEQzntHwe3kKxLIK70H2KXLsv7o9i69OJH&#10;Hp8lDUqp3wYCApXekA6FPHbnexQWCRyhU+GOQwA/GPqJ8hyRcJJdAhUmkTKLP4xyELIcftz3OUNe&#10;0qeOal3ZjnDfV8JcqtECLLsS1fmE0AOTQOROlscvjLYmtDnx5rmA8IYhFX+2u6zw+pqDACkglM6E&#10;3I48qNCnKjYc9z25Arc9W4ZHZ4AC2D48TOM4lR/cvZ8pQY9gL0M37KBBmOw4TOH+vspOzPcNxl3j&#10;AnDPhF6rD1XUKrKifWAyo+1PvohbH/XHb/4wFxNW+OClxd647+UVuPsPM3H7vePwnefn4NOnmc5D&#10;mhwBhyOC26ePF+PT+9Ms6kHgIuAhZfMZZn786bwt2Od6mO9IqnGbuPLPCqI80JnQdsBUv+X7AvFX&#10;W5MoPGZYymAClhKgkb0S0L2ax7w+FOgpwlgmDb2y6WeisAbVJMHzFdCZ+70k1Qvpx6MEV1UkveP4&#10;tS5gFPaR+K2mgVkw1afD+SlwdDl9f+yf2DRZ2A7np8htznl5JCtaz8Tx2vb/Lhqzd4Uh6GGoAlEf&#10;tWR/SimDKaQcQ1HwFDGvi4AhIbLzT/PqZCgE518dfXEEDgqHqTSz2bRylRm+tD5FlK8UUuvT2WlF&#10;5CtlND77J4G6rvW+XxfNDBjygBZ4BBLmjUqhdzJT7qCGVE5OAchvMeMa74dBzohWl7ofD0w2sXH1&#10;G7agVqASFCZQkeNYIzOtNZqtSkg0M69FqrBeW9VF9dcFnW1iRjarLjDCaqM6/7DGIZWAcPUj4tvl&#10;LF2+2T8grJbUk0Clnl8g6v5HlFLhs+5oxfpNdET87U788uVWCmGbKKBNx6+ezsY3bt2OJ+dsI4hU&#10;YmdRUz+oEFh2FjVjdVwOQWUHvn/HMcpZQliCWYIojwnBbb8Pw//dvYdszwKMW+GPmQcK8ea+fEa+&#10;z8KMHUwvuioUv3pxCT67i+wHqdEx4RctFbFnFf598jr85PU1+Kvlp8kulXDB0wPZrRL/MG4OVs2Z&#10;iUg/b7z6+gzMmTOXrglXUttaTmZXA5UFLr4YMz+IKUCKSAHxOge43c+ytxAPBVUgk+ELS5m7t5Ss&#10;j4L1lNB3pYT7xVxAUmfKL0RCSAkLpcosZlslgzO5gvgyDqs4cgxNXX2SQYKiTOQxO6/QUMaTYFTt&#10;lXXP7qdwBUqFoQU8lDGc2yiEo+5d96StJ/P0zGCQJm11bNpqzmynZ2DcGrjYta/z5nmonnUy21dE&#10;fPv5aD6al9T0ztfUc1SKDLWToFT99RwE2KX0IZLVrAToJfTdkeOiPYc4xiJSZLr33SPnls+++eaZ&#10;UPDLDIj5BWUmdIJYO1NPO5p8/m3zCYTqL1DbdCTsEhhfF6icIahoIfuy+IRVk9y1tqaEUmgaRsGr&#10;qauBN4/tYp9T/eXtHH3Z37m99tXOHlf7nrRLcfdntDcVhl/wDqkm5eQAFWqWQqNHHlSEwhVMbTFn&#10;CTU7D63Ej+6Zh189u4zq4+248+VVmLTDHVuzq7Cz8HJQEeWyo6ABb5+g/8zSXXh6wW48/OZGGtSt&#10;xZNzd+LVzW6M9/oW/jBtB6bvycFU5ipWnmJtZ+zLxczd2Xh45n58ds4BxpXlQt4chs+u9sXfvrkd&#10;9760DG8s9sFPXlyEfxz7Lv5u+hZ8bsYO/PDeF/DS2Dfw4vSN+OVTS3Hbva9g67adjLlxZepgMJmK&#10;bXdxmmT1+F1heP5QLF4+Eo+XXePwksrhOMxzT8Bx5gR2o7bDjRoKaSm0r8hn9vEJnnenD4yKG7Uh&#10;9vbkmWTo3HCKxj/B/isYTX/rsXAz7rWOZ8/Vvv5RZtoTKT+c+Tj3kb/PHs9ok0t5L7c6ts7z3p2e&#10;j+r1rEydnotja56d7s/p2WheR8laOtepnfqozuzbz9dxDZ1TvV3sdrpPpdW44n3q2iGMUUR/oxMa&#10;n2EZTDHPXOe4r+fN6x5m/uaDcuikrEw/m8JtYtK/ThoY2j9+uEQS/tMY+8eDvyeJfEkaJkolOIJa&#10;GmpszsRWEu2Va0QJmeS92EFklMcoo4GxlDDRVGlNu6krrmphnhVaYLK+jHVqX1HfZepKqmisw1JS&#10;RS9XHbN9Kc2UVVSviHDayigokTp28ZgZNEOWN+xJf0ZvJ0idCafwmLKZ8JgbAyp6QHm5aXht3LN4&#10;5PXXsDDoLNbGZ2BNXCa2MvbFjryGy6gUmw3aQT8ZyVj28Iuys7ACW2j9uIkWmNvzyiiHqceKs8l4&#10;9t2deG1N5CVQEbCoTHdJx0vLqdJ9aTH+/eXF+P4z7+DWFxbioUlb8OqqMAJPPsYtD8BTU13wh8lb&#10;8fR7RzFuWQCeW+iPl1ZFYubBYjw9348ZC99GcBB5ZMdvoNxgMFCxXhC6t0t7QN68la72A0sdBZT6&#10;Kpbwq3nFcrXzOjec4riePJql7bh07WsZy56zo4+EzPJONvdzPYXjSpOjhaatmZs93tWe08Bzjj6a&#10;j+al+V02L+f5D2Vcx9/BTiJ2xXscylj2PXEre5pzjoh3wwcVOmEFR5A6IZUSlVrLNKQk2XJpZVdR&#10;ZvL7SH2Zl5fN0ASxDMDUz7Pqfe7uZh5XRnVrabb02rm5TEpN3s1KiSqe7MpZ9HS+kZHeGvnFtYVM&#10;tfV1jJKVZVTSArogslThMfQUHWH2x16M9dVVmLd0GTU+J3Go/gI1PT1GQCs255IsxZapOG1FsbiQ&#10;itlZ1ILdpW0EmXZqilpZWiiLaccLixiI+80DBJK0y4BlKvMVC1wmLPHDK7OPY9JSf7yx9ixmbkvF&#10;tJ2Z5twMUjOzCC6zSOnM2p1lsVAs0/dkY8beHFJDqXhu6noEMmOkfnZcjUsIY5774CyQXpLR3+gT&#10;+KAn4Pz+yGrh2ikVgcpZLmDKTYJjqApjlLbKygrEM0Oh28mTJlPh+vXrsHLlShNwycfHm9HaMkxI&#10;yTMMPK1jZSr09vbGKrbZtWvnpehwYQzOpHSpkQzQFBEeQXlRGoGo32hLkd8yqdLyYShGD49T9CnJ&#10;IvuTbwztrDk1UaV240DlHG0Gdh04jCm7jmFXSRu25dSacjVAueyc2joVF1Ix23Nr8cRby/H020cw&#10;lZSJEqHblIphhVg3cy9Zof0FeHN/PqZzf+quDNZf3u4NHatsT7HKjhQCTwZeXhODF2duonUwhTLD&#10;AJXB5C2jdVcG4U/6sxk2qIREVlMX3kjvSmaYS0xkXNlsqhbjTVhIRXbbscMFR48eNeEjt27daiLB&#10;tTGOiaurqwkxqfCTq1atMucELooYt2XLFhMBTtHhjh07hmPHjxtQamnpl1wr7WkSI79t2riT8WZd&#10;cDYqhc5SdMY6K62P5tSMiDgKmW4QpaJFGc7wmG+s24E1DPotqsOAxCDUyVDqXAoasYmOXw9PWkCt&#10;jy+plAxDrTiDymX7DrC44nkH22Sfn0EAemruKbw4eR5Skmh/4ACVgV+ewWUq/dJ8WwA3ur3SM/nk&#10;gMxg74AzkA4bVEKjaKwWUUdP1HqT1lSsT6uJ8MaQgYxVUl/PdIk8Vqkhy9BCwc0F6sKrSNE0kGVR&#10;AOzSkiK2qzNR4RQlrrSkmKrJJnO+kaEO6xkdroHjnKcjlv1rpi9CFtNERjNAU3xcNlJowHTqTA41&#10;QHUIJagEE1TO3mBQaWRc3aUr1+DV9TuxlRnlZJsyFAAZrI0oFZfCBspC1uD5eZ4Ek/T3UyADgGKo&#10;gKJ2b+7Nw5Oz3TF+6lzkZKZcE6joRVHiKzm/9VAtrGNZyWp/tFjPQM9G8gQ51mn7cS/nqb/We9DL&#10;WDmX3gvdv1MmhmGDSnhUDYWidHlPpGs0nbJaabrbSj2/AsO0UZ+uuBLt3Oq4g1GKW+meLd27jlsU&#10;zY3HXZyY2rUxgEwn23TSNVt92/nHMn2p+1d79TPOZ7xOIa0DQ86mkNVhwO2oDFrhUorNwNdn6HsU&#10;RlAJiW4hqFAleAMplbraWixYvBQPUV27hMGeDbUyDErFyFlIqSyjduXhScvwyvIzBBRRKpaQdiSK&#10;WKfJ29Pw5Ju7sH33IZPPejBqZSClosVRV99AGVYTPwgtBHeqiovLUMlUm/UMZ1BHM+4/Vql3zEtz&#10;0/4fbx6NqKX5ejWj3zfQcK6FFq8tdBj82BauwWbeX1U14w1zDSirhT7yNTV16OI6tf3shg8q0VzA&#10;ZH+CoggsCfTuTGqgQxY1L44Swa2Kji/ts529b20bnI61b43h3MaMl6Bi9Q2mEPZ0cBGFs6RQ6Mzm&#10;GcjQeOF0koppMvYpITEElfgbCypJZPfm7jyMuYEJ1OJU0IJ2cK3PBwGNQEUC3nfdQhhKcjMmb012&#10;sD8jAygWKKVg1qFSPPr2KTz05GTERdPIZZCfM6jo5ZCfSGUVn2MBTcEp36qtpVNcei6KaGHZxAXU&#10;SG3QH6s00OirspIpQ/lya/+PNQ89h3pev7S0is+qnmDSRQElMw1+TItyCdVTo1XC+y2vYJZDvhdF&#10;RcWMQ01ugx98m1oZPqjE1HAhNyM0tpXAQgO0D6kER7fymu0sbVaJaWcahzYGCWom5VJt5hN5g0El&#10;NjoGCw55YlMuQysWtwxbpiJV8y6Cyqsb9+PJt/ZTuErNjwS1I0alpGEatUFjF3jhkefexdIlq/gS&#10;0DJyCKCixF6VNF474noS69ZtRnoGE7hRlpVHY6hKGkFV0kiqggZRQynlbDfUUmHGHVj6r1Ol6PP0&#10;uo1NpEl6chZfcAVQ759LOQ24BitDmadzm6HMV+3LaGxWUlZNYGs27EA3v9gf19JD7kHOjqU0jJMI&#10;YiVFAMePn0IxY8R00Ar3OimV88wsz7yzMaQg4lpZWj60EsHrRcRfXswcOJewqEoDMFGkam4k+5OU&#10;kIBFhzywlqEIxb58EEUy6HlRKYXNWEo/jYcnLsX4lSFGRfw+jc51AMz0XVkYR+/ixyYsxKF9e9BK&#10;eZVM8lWuJqjVabE/BQWMCex7ltq5owgJTUJYeCKF8llITGSkfLrPD7XEs+3AcuW+Gntg6b9WIu2S&#10;YhnJLDg0ESHhydQ05nBO/ecHu5bqhjpXu91Q5myPm8OEeq2t7UYtb7IsfkyL3gndWz4zaISEJGLn&#10;riM47RXO7BbMfEGP6esClW6mOjsb10AZRgUj2tcYuxBTyBL9cQrnQCfCCAJLRHw7ohNuLPsTExWF&#10;ObuPYi3zCA8XVCx5SgPGrd2Hp945bNieGXtyWWhVO1BVPExgmbYrE69tSsTvJyyDy7YtVM1bIST7&#10;Dd8s47Yr2aiUMXNBJr9I6fRCTksvpHo/h6YB+UwUl0fboqGWfLZ9f0lm/8HKB41r+uj6qfncatyh&#10;zuNa2g11zrnmHuwvdQ/lgt38mn9ci4T2KqJUUtMY2yWjmO9DMT8+DBdBB83rBJWLzHjWYaiUiPgW&#10;UyITKctIsPavVuw2Z9lORW1VN5S+Vx+bc0loZ+lAdKIolbIRC9I08KsuW5pZ2w5iXTp9fYZJqQiM&#10;ZIX76LQleHl5IKaRqnjqHVc8MnEzJm1OMPYlI8EGCVhepaXu756YhQ3rN5NEdw7UdHVQkYRfGo4+&#10;fqF6jRbISjWrxFXXXCh0l9PdSBXNy8RkGcExhzuW2B7JEz7umh/7/ozWh0XvRb8GrF+lPiyZSnfP&#10;RUQm0XU7odPaxnfQ+KzNLOiY1E5Ep3QySrq1tUoH8+Z2sG2HAaOoZPZL7DR10amOep5THxWdj9Y4&#10;jrFMe9O38wrFPmeNH510Y0ElNDgEUxknZTXjVUgmMhz2R8LdzQwF8PuZq/DCQj88MWMvnp27Ac+8&#10;txrPyLJ2hOQrU12oVqbR3KNvnsDYCbORlcHUnJd+VwcVfXn0ggxWPsjC8pN2XtTeR7EMx1BvsPfi&#10;ulXKApWo5C763bQxancLjng0MbJbPUMctNB0v40+Qa1m34dbgc1J7xZGeWvCYZajnoytEdjC0AfN&#10;DIXQgmM83utKr0629+axb3Ar1cPWGD7c9wnmmNyPiG8jELVeomps6sbaNptzAh6BXEwyvUFvIKVy&#10;gBa141ZsZXR5sjCMnTIcUDGOhoxMP3HbCToGzqd/zx5sySjHmphsPDJpOV5bG/U+P6DhUi4ygHt6&#10;vjfenL8RxQXOYQKuDirDeeGu1OcKAec+adhzU93vwFCrI/X3HjalEpVIgWhcBePBMm3DfsaqPdNq&#10;wGXOwiosXF7NIE019JHhdg1do3fUYeP2OkZ6q2JUOAZwYt2qDbWmzYJlVVi0krEnttVZ/Xhus0s9&#10;5i2uwuwFlVi8qhobdzC2LUMdxFClLMO29xcm2o6pJDvV4AAVumnfIFDp6+7i3Ldg/JZD2FPeSSdC&#10;R+yUYdipbKcD4pbMKiwOjMPmtDL6AHVgM4HlsenLMW5lKEHF8u25rkL5zNRdObSD2YQdO/figpMh&#10;oS1fuZrfz0i+aDfVihqdzPviN4/k3/qafX9EqUQntTDkHR0KyZqIEjlwjJSIWzMjuVmgsPtwI1as&#10;r8W6rXWkYhpx8HgTgaWeEeLqsJ9tD/B48856Azbb9jAfq2sjo8LVmLJ+Kz1311nj7NhHi9P9tIeJ&#10;7GAeE+YwuYytstksUk2JsqStNaASm8y4DzcIVORQuGDNRkxz9SUIdA6LSnGmbCST2VXcbEIm7GT2&#10;v3XUfDz4GimXRf5GznJVk/0hAs50CoCffPc4pry5GMnx0ejqaEEH46vIwlm/KwVpGqmXzDng0+ha&#10;fv8TsJLLW/X6Wwyk6owDqNHajaxz581FqfReJIshe5AGylB6jJwjKJJC0vhORqGjAJeyFpXQOMYm&#10;5XFwNLdxPBfDOh7bspHQmA7WWecik7qYaKmNuZDF/lj14awPjbXKWSO/IXikdFtF7BdLNPdjWKKT&#10;2zmfOgNycSk3DlRyMhh8Z/FKvOsdZYHKdfj9XAqN4IgWJ7uVbdk1dBj0xGMTV+DlhfIFErVyFV+g&#10;oQCLtEkU/D4/xx1jabk78c0leH3qPPppedGmotPxMt9Y35VR9ufKcJpd3gbfBAawqu5AYUEO8ySV&#10;GAvVcxSM11WXMWoeI+qlpyAzJ8+4vxTkZzNdqpW07Hp+Nx2oxKYwFwlBJSShiakjmYUug3KN1AZE&#10;pbFwq/2Y9MZL++acOU8WJsVRUpmY6LKiflad2l06p/aUk0Qk1SMkvgYBUcyvHFmGQG59GHw7MKrW&#10;gEoULW+jUroYrvDGgUromUCMm7cMy6JyGei69boplYHyGGmFdhY3Yfo+dzw2ZasxhhsJFbOCPk1l&#10;NLnxtFt5cXkonpjtxfCYM+BNh0+LDbIC7NyoMgoqV17+R5j8buzaBLgzuFhS/Fl66XsjKjgOEaFn&#10;ceLkEYoYEhDkcxpB9PA/dvIoDh3czRgyzdeDJ44PyY35mw9LptJDSiUulZRJHCmDtDrG3axBRWU1&#10;0y92M1UB1Uw0kOlRugIVOaHJMY37XUolQHWkklCb4rzPY6VG6FSdXQa00bkymmcXl1czcRP9Dhgz&#10;M5cWnqdD82jC30KWrIEaI4JKGkGlaORVykom7rJrNyO4UT5RyHi0wzTPv6pgl1TLHvoSLY9Ipbp5&#10;FcYzENNIWdkacCLF8iYDNz2/wBcPPzMVQUFBo6By3cvz+gbIqWiDfxJtq0iplJFSiYkKR4j/GZw9&#10;G0UDvxBmL2SmguQEGvrFIvBMCGK5VYKy6/3dVJSKAZUUshsJjcxvUkdvYd5sgB+aGpVmsRXKLVtb&#10;W43CwnwG3m03dfJk7mU8lev9NdEcupYOXDKLbqJDWQUBze9sIVmqVsQkKW+vIpEzhuYNAJVqelK/&#10;u2wVph72Y0DrbhMHZTianyv2IaDsLpHZfw3eOuyL30/fgAmrw0cMVCTwldn+JJds3PPsPBzYv++S&#10;de2NolCc/UGu92/v3F/ShT7+10U5Qw/LyEobRnKm1zaW7IDOMX1IX18vqUZZ59JRj59+pY/tUE4e&#10;fmjPM6+QyvX+bjpQiSelEpnQwCRHDHFXUsL4KNGIoqWp4qmE0jhM8VD2M63FSQZt0r6vry+jvOVe&#10;73Ogs1YrTa4zGK9lD2OqbENktFJCFJP9aTOgEpvWzZy+NwJULsLPxwevLFiNNcllw7ZPcQaU/sj7&#10;MtmnWp7s1OaMMlrB7me4ynV4fUPcZQ6GhtK4DmtbRYGbtDUFD0zYggmT30NOtiO1hbGqvTGk8EiA&#10;iuSTrXS5r+i+gMTW8/Cq7aPmrQeri7rwTnYHtpd2o54fug/6GRZPEe5kUzLKj92wv/mw2Z/4NNqE&#10;xDcyTwmzotUzK3xuNuS9GxgYQJI6EG5uJxHKYEbe3l4ICAgg0IQgN2cYibQHvCmNdLWWc9uhQ+50&#10;djvFqHMMJXm2iAJaJmpKamJSpp4RBhXrZa0pL8Pc5Wsx9ZAvw0d2XTeFotCS0vqoiDrZyYTna+jH&#10;8hxzBD382hq8uMDbUBUCEYHJVGqCJBORRkjWtpcCZOucI1j2FVXPNIDTWK9tS8eD49fh7bfnM9Zu&#10;fwIuvQQ3Wq08nDXcTFIkue08tpf1YFxaO26NbMEXghrxpz7MjujNcrqeWQTqcNvZZmR3WJqsq/2a&#10;O/oQSsraP5FuHRn1SKLvVUFVO2qaGYqDcZfFun+SfjfqQzJ8UGESqbOkVBJIqfSdV1xZqrxoA9HX&#10;14NzJNm66GdyniTbhQs0Yeb2HOuVFU5yieGXiwzc1EB/j1wkJMl3pIDOZZmMvp9nLHPjUphTJrOH&#10;gbGbKEEfOZlKb28PjjMz22vrdtPgrcGofq+H7RGFsimDCdX8YrEmNhvLwpK56E/imTmbGfdE3soZ&#10;Jr6swhYIMKYzBu34dVFGLfzi0iAazKVj0nar/g0CzWTuyxz/SgLd6bvpA7QxDg9OWIMpM2YjL8ei&#10;UOxYtTcTqAjC6/mfV+NFvMi/6ZeDmOdI4OHB4smi/dMCFBYvpV+tx68YQyd3CKBSVNPBOL5peGVd&#10;Al7fkogp25IxY2cq5h3KxObTBXCjQ2pifhNqmYC8ZyQynd3kCHXTgUpiBs3oE6ndoVC0mBHzKxhF&#10;X1HyKxkd35SGbkbKZ0R9x7G2irSvKPrDLeUcPyOf6TiYO9c3OI2Wtum0yk2Gd3gxZTtdiE9pRnwm&#10;885SEzWSMpXE+Bi8Nn8Z5jMFwn5DpVyHLMXEUGkiG3KMfj5r8fyig9TyrMZjk7bixUV+lwJfCyCm&#10;ETSm0HBt7NJgPDVhMWbMnItnJi7C4zTjf+KtQ6wPYX9fPMPYtq+ujcbU3VbsWjuOionGTwpl8rY0&#10;PDN9K9au24CaqtJLr7plE2HZRdwslEomtRrPhJfjr/2VBVFJ6pV9kdkYRZl4EVC0dS4Emt8QVPKG&#10;ACrFBJX39mdgwoYkTNyShNc3J5HVTMKEjYkYtyEB49YnGKBZzMTz7lFMnVvBPMU3IbhcawbFK2Hb&#10;TQgq7YhLbqLauAsRtFlRCR+wtevservdsLdUY0ewhFHTE0ZjN5VQqrSj0zuZ7rGToNKIhKxeJGWS&#10;rB1BSiU6OgovTJnG3D6HsJl2JHsppN3NaPgmx8812qnYUfXHrdiFp2YdxCsrwunwF0WWJsvk/bGC&#10;VytSfhbjrCTg8VnH8OAL87Br5y7alDCWDGP9bqc8afW67Xhp6nLMWrgJa1ZtwnMTVzKPkCcm0hlR&#10;aTtExYhVmronH4++640X31iE9FQrRq39uxkplW3+ERjz7GyMeXs/xuxkAjX3SmZGJLAEMfui0rsq&#10;5ep1gMqcAxl4nUAi8BhYJrNOYDNhA0GGAPM2qZqTzMtdR/boRv5KKs+TfT/Hj+1F1NVUE/iZlaKN&#10;yg1mF+xiUZbB5sZ6Zi9sYZQ7psQpLmGywC4jZO/p6UZ7h9owOFRTPVqZUH2ov5sLVMjtJHIRx5A3&#10;Tchoowyj40MriWS7knhtuyRzPzFDAFfPhNtNZMf6eK7FASrn3ieMGuoDv2zx8SAk0B/PTnwDL29z&#10;xfygRCwk1bI1p47yENtW5WrUi871nzfOhIwY99yCTXj6XVcrjoqTV7L2J6yNxJOvr8Ls+Svg6eHO&#10;l+zyDINiNfOZFqWulgFyqFk7uP8g3pi1EE9N24LnloViAhfOSysj8Ow7R/Dgq2sw7T0GaLrM78e6&#10;Q/urd7NQKptPBWLMLx/FmF+wPDwBY15bgTHKwHgwk5RKHQGm3QEwzBnt00j2p+6aKJWrgYozyExi&#10;FL7xBPVx6xOx5mQuM/T15zEezjt0tT6bj/Tg52OZtsXzHGLDQnFk11q4nnSDn38gIoIjEHs2Gu5u&#10;x5ltNIVyyiCjMAgNiEN6WiaCaTfl5h2I8DDmp3bdjTAqLob6u+lAJTnnHOLT25GQ1sJCjcwftbRw&#10;Lq1IEpWSfc6JUhkZUNEfSYG79x88jLfmL8bclesw4b2FmOxyjNHf6izKpYx5fBgFTjFSjFaHFMxO&#10;CmH3lHUYHyGdkxxG6Tx0Xt7NLy7bgefmuVksj0OrY2LKMqfPH6ZshMuO7ejttmLKOiDgqu9LTUUJ&#10;Vq/fhldmLMfzM7fhsfFLsXLVBnjRwC05JRXnBvX7+eOxP5KfdA9Qje4OCMeYO57BmJ8+hDG3PUxw&#10;eQRj7uQxDfXGvLkNYzaGYswxZmpUgnrldPZtx28YCXCo7M9QQcUGGFEur5BqWXIky7BDN+IXGn8O&#10;q/b1IDKFITzLmJLU9ygOHzsBd6agCT8Tg9R4prMhkKRmFVAZkoCE2FhEBkZSo+rHNm444u6FkOBA&#10;eHmfRlp2/pCneNOBSkruBSTlXEBy7kWk5F9EagG3eZTWs965qM7Uv++c2qr+wvv7sc6c01iDjDnw&#10;GlZblpzzVskaWUrF+a90jmbt3a3NSKFtjgBm7OodmOMfhwXBSVjP+CrbaRTnUsyvTkU3NmVWY65f&#10;HGb7xHC/Cnspj5Fpv0JQrmUu20enrrIcBy/JQZTuNIOBm6LwzGvzmGGgeMgviN2wnWRzaVGOSRzm&#10;4e7OwMT1l42hHErKXNDSbKdAtbRbHzal0ss3OrWpA0HMWpmr2K6M13Kewp1CGlHO2OmKH7/+Hv7x&#10;/pdItfwBY24hsNxKkPnVYxhz34sYQ6/uMfOOYMyuROaOrsZv6B6S1/XBmhvJVOYcyHRif8QGOZf3&#10;s0QCl0lMTi9g2XQqn+bx/ZkdrvmPM4QOUnXLNqWT1KfMJ/oY0+YiPwZKU6NMBp20+apvaGRcGwaD&#10;54fOYn86DLXa3tFlwj1+sHLdmsjNBypc7Em55wkIF5BeeB6p+dxnSSvQ/gVu+dLwWCW9qL+NXZfC&#10;vv3n1NZqn2HaCmg0lqOfPZZjm+y4rq7tXFRvACf7xoGK83tRkJNFB8h1eHf5ary7egMmb9yLybvd&#10;8NZxf4JMMp5etBGvz5qHmQuWUZDqgvf8Y7EsJg8uzEq4LqkA942bi5eXBjr8e6zkX2+QUnmZQPPK&#10;lIVoqKsdwms4lCb9r1lmZjYmTZ+PdZt3GWNF+/dhgkov7URi6tqxKasaazKqsIVyqmNUqUfXtaGG&#10;0dMED2W19dhPquX5ldvwrRdm4E/vepaUC1miW0W9sNz+BMY8MhFjxq/Ebw6EI4/A9EG/ktouLDhS&#10;wGecTZlTjpE7KeSmpaaX9oyqetvPaju9w5ljaco2lWQjzH3TJQXxjEv8cfndVKBCa3sueKsIHPzD&#10;uhkfhY58GeeQXXLRAEMqF3wagSI27RydDXto6dqH7NKLBBgWgY4BnvN0POwz59Ve5xMyzyM29Zyh&#10;OJJYzib2GcAxfQk2BqzYNlWgRODpLwIlmHMpNxxUjF+pebc6mCCtoboSZbQediNlsNVlN9Zvd8Gi&#10;zdsw/b25SKCQt46UwfpNWzB9yQrMWLMFs08EYCEB5gkmap9IVe/MA8VMT8pQkjROkwn9xC0pFMKu&#10;RElR0Qi8v/2Acq63E/v27ML3f/0iHnn+LaSm9PPfHxao6Euc2dxJIKnFBlJyWwkoG7NqsDajGusI&#10;MLsYSsKf+bQLOs5Bro4SRibkFmD5sdO4770V+OJjr5FiebyfevnR73D79IXIo/vGB/3yyxsxZW0A&#10;nl1II8ZVwZiwJhyvrY9ipL14ZjJINCAiYBHQmCLQYVGIzzd2Wvs+DFX6cfndfKAiUMhhmAFGdduw&#10;vQlbdrXAP7yb/F0Hjnq0MwxCO054dTLkQTvDHzRjy+5mHD/VwTAJHTjl34XErPMGTDa50ADsUCuO&#10;n+7AMZ7ftoe5hnns5tMJD7bbf7QNe4+0wcOvy5xXn5ScHrI47ZSdtFlF+xQYJ7M+lRRUak7riApq&#10;r/UlutDXjcaaSpMQzV7SHcyRUk7gSU2Mx6vT38LPHnkZYxf7YcK6ODzxnhueX3oGLzKh+tML/PDY&#10;O56456k3aY+TfK2Xfl97CWKbmpgKNuIstu3Yi7GvTMfdTy/Cc68vQVxs9IdOqbSSnD9R3EAAsQDF&#10;uYhiEdCIetmYWYODlE9F0QyhitSLTNtaqOXwjk2mzOkQfvr6bPz1vWSFfnAvfvjae8guq/rAZ5Wa&#10;lYe7mKbku7c/h5/cPwG3PjwFv3p8Jm5/ZjbufGER7iXV8+CkzWRLd+IPM/fjKSa7f26+O15c4kP5&#10;1xmMWx2K4yHXbxX+gRP9kBrcXKBCtjI1lwubVokxDDWw53AbF3uvoVamzqzG7IV12LKzBas3N2HJ&#10;ar5AW5tYV4s5i+qwelMDNuxoMhTIYbcOLFnVwGhwHVi4ogGz5tRi5Xpalm5qZCAkeuvub8XOAy14&#10;a3YNlq9jvJU1DTh0soPg0cvrd5LN4b4p0ga1GqM3sU2pufzSGZXyyAlqP/jvfGVOdqBdwU6X7fje&#10;j36NXz85Hw+PfQ+z5q6gcHUVfj9+ISa9tQyTZ61k3XIGGC774MsOoYXys/x+7Ezc89I6PDPXiypT&#10;qqonroIfBX0fNvtTySRyLtSEifUZCCqXjnluE6mX9aJmcijUpobNu74XmR0X0EDZyzmuhozSCmz1&#10;DsGDs9fgmeXbSKnUfOCTSEjJxI/ueBz/+s1f4j++/1t89Qd34Gs/vAtf/+Hd+O8f/w7f+Mm9+OYt&#10;9+PbZLG+84vf43u/eRI/uONZ/PCel/B/d7+CWx6ciC37PD7wOh+VBjcXqIj9ySPFkN1GOQoY5+Q8&#10;2R7QwvY8XN06GUqyh3FOLhig8fTvIQXDLeu8AnsYXrIPviHS0lxkzp7z8PDtYUjK83Dj1sOvm7FX&#10;zpGd6jVt/UL6mBu5j226Ech+3md6mEzsHDLJFeRwvema2bTlyuQ2jYLipIwWskDnkJbb/kcAlaG/&#10;SnVMm+rl5Y1Fi5Ziy+YNqK8pZZ7jBAT4+TLcYxYqSgsuo3KGPvLgLT3oMvHA2AV4fVsWHRVLMJPJ&#10;xR55Yxe27jhIB7UPJ56KTbKVtNMRkxqwzQQNZxDR/jZqx3YwPKc0Zcr6qERrWwgwK2Jz8Y5PFF7b&#10;64apW/byo9Kv4Wgm9ZJVVkkze+eA3oM/h7TMfPz2sfH46o/uw9d+fD/+84f34ivfvxtf/u5d+NL/&#10;3oF//fZv8YVv3c7tb3j8W3z5f2/Hv333t/j3792BL337VwaEVm7Ydb1/jvf1V6ZwfT5aWdpbm5gm&#10;uJbxVLrpsd9nHlsvvfPP9VnBtWW5fp7BtfoYwLyKriNNzBhofhcZyZ99zlGYK3MDq61MBpSKlXXc&#10;nh+QmuWmA5WMgj6CSgfSKD9JzOtFXHYP4sl+JOUTMAg42k8kNaP9RLvwOJ7tEnguPrubfehRrH21&#10;5RhJBb3WMdupb2yW1TaJ57TVNRJye1nfhRjZydCqNyazywiIJW9Jzm5HOmUuaXk3N6hcog7O9xgv&#10;7hv5a6OmasXqzYx7u5XGdbnG2lYuAM8sCMDMhVtRXGTFrL3RMhX7HouYvW9bZiW2EFiMep0gspMg&#10;squEIMKtwGVtfAEWMcTmm4dP06TehbFfFuP+SW/i50+/xPIivEIihvXImlsY+/jMWew7dgrb9h7D&#10;yk17MWfpZkyfsxrjKJd5ctwsPPjcG7jz9xPw8/tfxE/uegbf+/Uf8M1bH8GXvnc3/oMgtI4GkCP9&#10;C+CA81nCWJKjg3Hs0FF4eJ5mWuEYREZFIJgUWVREHKLpsJsQFYuYuGRmRSzAiYP74R8QhsAgf8RF&#10;JSAlOpFhE6IZNSAeoX7sFxrBSH8pzDsei6SYBJyNjEIo2eCUbEtWR5y5IfFzhuX7w+j8EKhIlpGQ&#10;04VMvgwltb0oqOxk6UB+eTtVg5003++2jiusov08RrnKZ/yI3LK2S/t2neq1b44d7exz2hZUtlNm&#10;UkfhbznN8avoIV1FQW8RAzdVW1qnnA4DKul5vFZR+YfM/ozMq+b4vuhPPiIDNtRX4935q/Hw1D2Y&#10;uT/fCCOnUyD89DxvvDVvI9XP1lf/wwKVPJrhb4jPx3YTjIogQmARiCwMiMUMgQiT3j8xeynumzQD&#10;d7w4Ab986gXc9odn8LPHnsb3HvwDbn1iLLzDBk/dOpwHdvGC0nx0orGpEWUVlcgrLEFqRg4iY1MQ&#10;FB4Lr4BQUt8+2Mw8T+u2H0JcUsZwLnPVPgKVBQ5QyUiOgbeHJxO47cbh4+5YvWIxtq3fi1PuPjhx&#10;7Aj8TwXRAC6G0eAKER4cgrPhwVi3djm8PMOQfjYRpxklwNPTC0d2HoHL7oOICCKQBIch3Dccvt6+&#10;rNsDfwZ9umlBJTGTAlLKNnILi5GVmY7WluZLD09SezkWXv6Ty7lIseEVkXK1ZB2UlLuPJB5dGFHB&#10;hOEBUYVUJVPO8jEAlZF+Y+XQuW2bC+58Zi41GJbT4bQ9eSa/0M6dB2hcZ6liTUiAGxj5zb6vvDom&#10;pA9JwqLgRMw86oXxZCeeJIiIErnjhVfxq6dfwM8ff9aAyI8eexI/fOwZ3PLkC7jr5dfx9Ix3MP//&#10;t3ct0FGWZ3q77e7p9qzdbrXneG1dtdZt1dOzPexpXStri+IFQY6AW6EgAkYFlRUwKGiodhc5uFC0&#10;lXpai8BWA2gV3BQVg4QQcr9NJpPrZDKTezKZa26TKM8+7z8zyRAmmWvCn/T7OS///Z8/33zfM+/7&#10;fu/7vLteQ22deaSfcSuayJFBZjznG2hO5/mQxxlJA31vNY3sP50Ao99BfrHztsioaaKI+SP0nm7G&#10;n7S1trJGcTOyGDFbUlalFaFv4TGX08vQfSY8kptIk34vGgkwDsb8+Hi8i4XT29s70MFx0ULpYY3j&#10;vt4+9LC4utftYYnYFppM/oBKfZk/QU2lkuaPeQAmTvkdZTSfqbKSNVYrYaODsZ6FvU98epyUCNUa&#10;5YHZXE9bsS3hL87hcPFZ9EGUGajmFaG6lppKgY0OWk49K1AJ274fZWRgwaoX8ChD99fvMeFJTo/O&#10;Z+j+kSMZ/l+sSQCVIPVBMxnLtmUWYgXNmtuXp+BWaiI/vn8pfrRwCWbc9wBBZDF+RG1kFgFmyYZN&#10;2EyS8X2H/oRTVPvNBBMvqS9cJC8y84F5lD9xZBgokYgPXO4BbNjejrtXO7FovRtLN7mxaosHT27z&#10;IPVXPUh7rQfb93CqO70Pe97vx0H6ADPoCzxe4CNF6ZA2q9glzo9JXiTDPwl8TGHfWpegInk/FQ0+&#10;tHY6cDonBzmU9PR0TYSc6Y033sC+/fuxn/Iucxk+Jb9KoouASiHpDnbu3I2Xt7+Kk1T5BFTEQatA&#10;JXzrSq2fx1O3Y+Gmw9j4lhWrduRh8ZqXkH3y5KSDSi85S9JZ6H3RL3dgxr2LCCQCIsto6jxGEHkW&#10;zzKIcM+Bd1nGNo8Ez2a4ye7Xz94vYXpC2CDkl3sIJtsJLM9T1lIO83wkRcPh9OCxLTXMsenGvz/k&#10;pjgxU2T5iMixn6x0YtbDTtzxqBNz1rgwf62LJVO8WJzajf3vWeT3PdEurJv7dQoq9HHU98PBXx87&#10;zZLm5iYYKwxMdCrX+DSrTCZtu4LHqqjB1NdFn5cwVssLjWSFsQEffXganxzL03hVPsmjHVynNJWx&#10;2kzM0AMHDmH+8jRmPhcz/uJdbH15Nxz2kWnYifaphJI01dEEWrf7Tdz3xHpqD7/C7vR3WEGBfoL6&#10;BrgZgj7An2aJWxUQyaTsp+zgA9I4Cp4miKynyHojZQPlAI+HZkiFawch91r9fBFuT7HTX+OhueXi&#10;mkLguFtktQt3PebCnRQBlNtTnLiN4HLbIz245aEe3HjnMby4XaaTk+Pr0gOy6BZUimsIKCSg9qvR&#10;4jPxI7lwaoZ+AXJO/sl0WLwiz27v6KT324g8khsVFFYjK7sEf85mUJkClXH7qdvlwAvMVZq98hUs&#10;WreHtJ9+0ye4TCaoyBRndWMTNctatJE10Dc4CCEXEBA5TpH5lZ3s8VsoqQEQEfAQENkc0FDSuBaR&#10;83t4XXcEajkvI5+fSDuF21aJCeTRwGR8cWPeWh/uXduPmxZk4eofPIUXtu7VAxYk7R10CSqlJlIe&#10;VJMTttpBM8hN8cBo8WpispJQKbAdujYw4S5+cXPWp5MlOSykkDSzTIcZR0/WklOlU5v9KQtMKU/l&#10;2Z+k9ZgwDyoi2dT8xWtw7Yy5zLhOP2+gEu5vzO/x4unubqQyYDGVFzzNHi8gsonyXABABETE5AkV&#10;uebXvLYtAqh8NuRD2v+cxqyVTdRIxgaVe6jFzCWQzPvPIdyZ0srI23dw2XcfxWXXPcDIcX85k2Qv&#10;kgvVQ+1skH9DT48kBgZiT+SD6GjvZQ2g/l4P2si1Es74OsMfagHmWBd9gQrf38h4lDJxjFoYdEYn&#10;aXGNCFnXAiLxJKH7I9vBa+Nbl1IjKasfCpFB5hr5c4pKTfTxTPEp5Vg7RizXS/Zr7ukcvPTSNi1s&#10;/3xpKuHeOYupBCvo0H+CTv5nqFWIqSOxG1s40J7n9mgwCe4/Q1DZxvOWiCS4Z7Drd3mYtcKCOx5z&#10;B0wfN80gmkJPeDH3ST+QzOP6jpQW/NuCY/jezVtxxT8/iAsunYdb73kGpmqZo0n+Uu7owyGrAyZ3&#10;H4m0SG1QXIJWWxeD21pYBygH+cUmlJWXk/LgNKkPauhqYFnf2joUlpSjrr4G+bknSKtafE5lw0hv&#10;qi9Q4exPBUGluLyTIfEMOOO0smGSRD6rovZskc8WtrcSIzUmBsEpTWX87uQb6D2nXMpkmj/h3u40&#10;U/tXcPbwEYMBa+iLW2u1IpWay2ZOm6YJuFA0kKGkiX8l4GPZHDCTTFGAyr6DBbgrxYa7Hh/EvKc+&#10;o3kzqIHJnDVuzF5lxczFeZhxdzquu+lFXHnDKlxyzf34+0vuxfU/XI13DudEGqNxn8/q8GAHI4zz&#10;7JxNLcphTMohvJ9+BEcOZ2D/W3sZL1OELJI3ZX58FB8wGTXjyJ9ZUOxtlg3eRw6Vw9j3x734+Pin&#10;pI6I7RV0BypGC7OBmVBYrkkfwWWSRD4rjGjRvdRiNK1Fi6gNH/wmg+cvWULHXmg7TGSMSjS1lBvI&#10;8/Iis7KX8Rd5BasyPFxYqMmj3H+8thbrGF8hIPMsuUM2U9UX7UUDGMpzFH841/jLBx+WYPayHNzy&#10;gBG3LinGzQsy8a9zDuDGW1/BdT98Dld9fzWu+O5SXPLt/8DXv7kAX718IWbetRHvZ+STvySaaJhI&#10;bxD+vIPPbuzxwcUifE4moTbbGlHPv9lCYDU3mGFn4bzurnbYWAqnkyH8Eq4hlJK1jA+TyRHJEeu0&#10;2+nPjO3zdQcqkm9TwWhfGcRGS2At2+dTtPfge40DKhM9eNTzwwfRRVIkNIKmvj68xoH0cGkplpDd&#10;bBkTIZexhtRSVlH8Ocu8/PzYMSzLzMSDDE1Yzunwh7KzsZyyhLy9GRxYEnA53pLLEig33/0yc37S&#10;mESYShBZg29d/xAup7/k0mvvxzeuWoR/uOI+yiLccNMabNyyFwbp3HpZYgSNSK+tT1BhYKO0uYkA&#10;UykDOh7RgCkJEgAUBSoTGxkbL2hGApXgAHBRCznFX90dLDyXUlCARQSQhWSxW0RKzAWMfVrAGKj5&#10;LFI37w9/wJzf/hazd+3CzK1b8cfc3HMS5kYPqvqGdvx4zi9x8XdW0/magou//SAuuvJnuOCyhfja&#10;FffjSgLMrLmb8IutbzFMvwoeT2Tip0gDV8/n9QcqzA4WTaVckv2YHVzGBMAguIgWIyAj+6z7pYls&#10;D58PApGcD4JBPIA0+p4AOClNRX/AEi2ohIJLCZ23e6nqP09wWUltZdHhw7iHoDL7zTcx6/XX8dNX&#10;X8Ut27djxpYt2EuNZXQW7ugB7WRG75wHXsHlN6yjprIO379lA34y9zksfWQn/uvlAzhKQnOrrYNJ&#10;nhPLnq8XoNEXqMjsTwMjWGv6ydLWjex8K+vuOMmw7yL5kofCnCCZbhaOE/o6ioycCibwFLEej5zT&#10;RM7xWgGlCkkGTNAnY+CMUFDjUaAy9UElOPD6Obtjp7+lmgCTSdNof0UFdjJb9xc0hdYTZFYTZFYS&#10;ZD6kgzeS+TPEaN5Pskx49/+KcDzbhFKDhX6LDti7PSx+NzpPTS9Df+LeQ1egMkAmrrJKEiKRHCmv&#10;rBMnCSq5gXU2Q+az823IyrMg81QNsrh/IteME6fr8SlFzmdm83iuRdsuILFSBQFBQuz9Tt/YpUxA&#10;rKKbjlo/sChQmT6gEjqkhOzKR5DppYnk4ayQg/Vwuui47eQUdB8Lm0ezJKsQVzSfFe01Wu4V/9PY&#10;UqTYfDi1jsekKPsAE0D7Azwrif4t+gIVH/lgJdCMXCpCf3C6tD2giUgNIBe1ly7STHaxaHonCgxO&#10;ZBcSZAgoAkCiveSWdqCAGk5+Ocum8n4jY10ScvByJkoY9A2c5hZzSoHK9ASVaAfpVLvu902M3C3u&#10;wdvtQzCVl6Dg5DFUVlWh3tzAmSAbmqw2FBcVoKqaZX5PnUARk2krjWXIOXUSnv7Yg96C7aM7UDFI&#10;4Nuwg5X0fhow+B2ulbJN0dbcL+UUcBFpEirM/pkiOV7JWaLg+YQdtXymsNApUNEfmAQdu7H6VKYa&#10;MCTyvssNvfjSew5sZHR6aXE+Dry+jZzPe3CItX8y3v+YBcVO4sChA8gl4dLHH7yHjz45hrfT/5cF&#10;xg5SW4tOQwv3froFFYlk9YMC1wIaIqHTytyXqNsxtRE5H4MYeO1okc9ToKJfQIkmTiWRQTnV7z1m&#10;H8I2cz+yHP76PpaachQWFSG/oJhVJVl2taWVnCqlaG3vRG2VEWUVTNgtKkY1I5C9CfiCdAgqzO0x&#10;+1DT0AGztQv1jSKdkcXSiboQqed2LGK22mG2OfiZIt0wN9phMntRRqevFvymzJ8JJVua6CnlqQ4Q&#10;8by/BK0NUUKD18TpLD6UoIYn++JD8R+XpFxSlI3lf4nyJXQHKuV00prMfbT3amGz1DDarx6tzdaA&#10;NKKFJTi1/Rbb8HE51tKUmLid7fB67GSZayfbVTPsXYw+JKCVmdwKVCaQuS1eMFH3RdYgzwiaCEAE&#10;2PdksItIwn9we6y1HttXgNBB9rpeBjMGFwKiENtd9FfBhTv/SIQ0BS8Y0By1vaiyDKChoQblZIIX&#10;1re62npyYlgYYmyGyViJWqa2y7E67os0MnS+0UKRdZzicnbB6+0ioLShq7OJ1JJW1FNjUaASufPq&#10;sQOqd5p+31vCoGK1NqCq0kgSpiqUFOXDUFaG8tISFDKjspSFswrzc1BKz7WBNqGFtXisjc1+YIlT&#10;BFQczjZSSlahtrYCbW0NmhmkQGX6dU4FOFPzO00YVJpYRFzSsEUrMTL5q7LCSAApofi3jQxKEq3F&#10;ZDRqoBIvmATvcxJU3O4uggnNq1YzCYFp/ihQ0aUfRYHC1ASFRL+3hEDF1NCH5qYG+k9kLt2qiU2k&#10;0cLtxuFj/uPct/GaBMVFn4rLSUZw+lO6u200gcyac1hpKn+ZHTjRAaDuT36/iR9UGPlaydmfBpox&#10;TSSTsWrS6l83cy2i7QeOBdesJmeNV/jsltYONLHEpa25jdIKG49Vs36Mmv1JfudQA061aTx9IBZQ&#10;Ga5MPcAi2+USwcqCYjKNK0FnkyeDJIii8LM1kTKnUtiMBE0q+E0NgngGgbonuf0mKlDhdNDXKcOg&#10;MjjICNoaF9nWXAyP955/kfcg85uwvqncn+R2EDXgVHvG2gdk+lumlPuZnxWySNWkkSllAspXOaUs&#10;pV61hWToMLcyspWJgJJhfP6FiYQhaQIq90cNhFgHgro+eX1GQMVJUBlikN5IntHnrcSRC0PjVL5C&#10;UHk7FFQaO+IkZWLEa1xkTpHuCyF6UqCSvA6iBptqy1j7gICK2+3WIn9DQKWE218LBZUvE1ReIdJo&#10;fH1yUwtLxiWcCJgMxrcwz1CgogZCrANBXZ+8PiP44PX2jAaVjK6urgtCQeWLBJSnKBr0aI4YBt2O&#10;ZCnrC2AUqCSvg6jBptoy1j4gWQfiTwmSZhE3znD796yx/nfDoCIbPD6TJ4ZL1vbTB6PRRU6QtpHI&#10;cxWoqIEQ60BQ1yevz4jSIaZPkERKlBHKSuojXxwNKhcSVMqDNpKYS5Y2fWorClSS10HUYFNtGWsf&#10;CMOd4yKoXHsWoMgOwUT8KrtElQmaQN1iAgmxtc60FQUqaiDEOhDU9cnrM6NBhVpLJmFjxJ8Skqn8&#10;BZ6YEzrxLOVbzS36AxYFKsnrIGqwqbaMtQ+MBhXixmrixpfO0VQCfpULefLEMLBQZ3F5FajE2ujq&#10;ejVQp2sfEOKo0IXWTQVB5ZqwgBIwgURbmU0ZrgFJcio0dYIUj/oxg5SmogbtdB20ev67RgOKgAtN&#10;n2VcfWFMUAkAiwTCHTzLDCLEWFoJLPX6ABYFKgpU9Dz4puO7has4G4jCHwnNHw9ZCCg/4A1NocDS&#10;xynmOh7RA7AoUFGgMh0Hrp7/prNsHi1A9nMnLZrbx9VQQk+KOsMblvJGelRGlh5SUjbQcVt+nk0h&#10;BSoKVPQ8AKfXu/mDYUMXmSCm2bN+TOfsWEjDG/6aN28KTjEHH8riaWA5Ws3Hcr6mmxWoKFCZXgNX&#10;r9/nuYAiOEBl49fEhbOjZ6NVWSR7mbJ7tOojWcx2JjrXNVNroZ9lssFFgYpeO6F6r+kAduKQ1dj+&#10;R2ko/vi1M4cpl0aLIWNNM3+DD/lvylnkCfIBUueowwHU2vy+lqD2MtEgI6BiJiNdpILdo8FQ7asW&#10;UC0QvgUEQEIl3FUcb78hDnwrIUAJCYz7Ch+WQiF8jLavAHHiunqAVmY2S2h/Na8K0h9UWqQManLF&#10;WMfyISwJ4nQ64PG44Vai2kD1gej6gNsFV0A8Xg96e3sxEJIcOAaYSBj+Bp4boTZIBrIEnLc/JVod&#10;HQvtJabFx+nnPmowPUxN9PSdgd35ObWZz9CZROnoHkBHRxfsdjvJsbuVqDZQfSCKPiDjRQClf6Af&#10;A74B+AZ9GBoaOis58Fyl4cwpHrs3ZqdsLKDT19f3zcDMUH40qqR4iv02WrIlUB6SDh6tTKQS1Qaq&#10;D4zbBwRAonUZ8Loajt01lKtjwYeEriWgXMUPfISD+RRfoDcagFHXqBZQLaDfFuB45lD+vIjrVJ/P&#10;d6NYJwmBRDw3y4dSRHP5F4rwKRwMvJRFNBS1qBZQLaDfFqBC0MRxWkL5kNsbuL6J8k9847+NBw8m&#10;5B6+zEUB8+hqvtz1lBuUqDZQfUC3feAaUQooF1P+ZkJAQT1UtYBqAdUCibbA/wOSX1t7lT6i6AAA&#10;AABJRU5ErkJgglBLAwQKAAAAAAAAACEAAussd/t/AQD7fwEAFAAAAGRycy9tZWRpYS9pbWFnZTQu&#10;cG5niVBORw0KGgoAAAANSUhEUgAAA/gAAAL+CAIAAACWlyhpAAAAAXNSR0IArs4c6QAAAARnQU1B&#10;AACxjwv8YQUAAAAgY0hSTQAAeiYAAICEAAD6AAAAgOgAAHUwAADqYAAAOpgAABdwnLpRPAAA/45J&#10;REFUeF7sXQdAFEcXhmtUW+zGFnssMb3/6c303hNTTTPFFJMYY6KJXUEUpdu7xt67CIgNsKBYsNKl&#10;HVxv+39zA+t6d8ABpwHzLpNzb3dmdubbveObt997z3vk2Dgvyetc+ibpR9omBAgBQoAQIAQIAUKA&#10;ECAECIF6gUCbNrLLxgmiz8uAAcNQxoyOmRq6ZOGC7VQIAUKAECAECAFCgBAgBAgBQqBeIAACDxrP&#10;+fyf5S+v7X8O3zZiBHbh8MGDpy32l0AvQoAQIAQIAUKAECAECAFCgBCoJwhwDg8yD0ovcn2vaU89&#10;zVn+sbTzOFyiLs2/WHju/EV8pEIIEAKEACFACBAChAAhQAgQAnUcAVB3EHjQeJB5DFXk+l67h/05&#10;enQUZ/kZF3JSUs7u3Xtiy5ZkKoQAIUAIEAKEACFACBAChAAhUC8QAIEHjQeZ51wf9B76HS+Y8yE8&#10;ysoqOHToLKaxckVcvdAh0SAJAUKAECAECAFCgBAgBAgBQkBEADQeZB6UHsQeO0HyGdHfsfPgoUNn&#10;1q7ZM3fONiqEACFACBAChAAhQAgQAoTAfwqBvyfM/uqn4OoWtJKi5KlO5t/zWHWLdCSg9CD2oPeX&#10;iP7u3UeWLomjQggQAoQAIUAIEAKEACFACPynEOAEff++dLPZ3YA0qIn6aIW2HCuPdBISvhgUX5gx&#10;0bZ9runUetPF9abcdUZ7cbGBo6fWoybqoxXailcNxP4S0U9IPLZhffLyZbupEAKEACFACBAChAAh&#10;QAgQAv8pBMDXDx28UKLWV7egFdpyrDzSCfi6Ztzv2kkjUUo2THen8MpohbbiVQOxB70vs+hja+Xq&#10;RGnZ4fbLoSF9JAQIAUKAECAECAFCgBAgBOoRAuDoBRdLc3PU1S1ohbZ8ph7pBGRd/edPxX8P1U74&#10;Wx8TVLJkmnpVVMGaqPy10c4bOIo6qIn6aIW2UswvI/pr1u2WFvB8h4+pc9vwcnBW633RLRPCW2yb&#10;3MyhmkMn9JEQIAQIAUKAECAECAFCgBCo4wiAo6ceuXD2TF51C1qhLZ+dRzoBWc/79Yfcob8UDR9S&#10;Mnb4E+3boFwMH58XNaEgbJx0gx9CHdREfbRCWynO1Sb6tvyNrOQus2bOtJ6buHJ0EyL6dfzGpeER&#10;AoQAIUAIEAKEACFACFSOAOPoqRdOncxGSbe/u1nQ6jKiL+mka9c7Ky/iKaSdgKxn//Bt9k/f5w3+&#10;Ie+XwTxVFwh97rBfpAV7+CHUQU3UR6sKif7uPccw/3UbEtdt2LNu4x68g8Gvx/aGPes37sEGPibP&#10;aGWn+DOs54Ksp361Hv1k7u8NsJ83YZXxbm/75cDBCxdtxB5esP3VwMHixw8+/BJF/FjjjYaNG7ss&#10;1eoQA3v40aeq1URa+Z9l23786U8+DGxIZ+1mn1I03BmMO3XcPPUVquap6+tyeOIVx1UbOmysc505&#10;c1ejjstDFc23upfgCuFWR7plX2cqhAAhUK8QqCO/HjQMQqBeIwCyfvRoRlpaZlpalv2dF2xLi8N+&#10;9hGt0JbPXdoJKPg3XwdXUrAGEM91qZONe0DWM775OuPHb7MHfYt3MScvmD0+8iKyfBwVa6IV2nIa&#10;j3cQe9D7Mo3+nr1pYPkbt+zbxMp+vDtL9BPCWsCKbz05xHL0U0vKC5b990X86IdqG7fsR9m0Ge+s&#10;ObbBtIImTNu+LYkfGjlmCvbE70zhHz/8+KvPBnwtfuQ7a1Z2xx5E4eSPb/Pifm+8bUL52NxvyGs+&#10;8li/jz8ZGLczBScdNnTk448/vXbNrso7ARqvvv6eWEeKhjuDcadOdWdRy/qVzKiWPTs3F6/1lg0J&#10;b735PgB3qDPwm59HjJiAyxG3g91vDmNzOZ7qXgKPT6pOdWj/+lMhBAiB+oUA/9tNhRAgBGqOADg6&#10;WPvhw+eqW9AKbfkXUNqJO0RfPJekk/0g62e/+Pzc1wMzBn2dAa7/3TeXcf3vvrmM5X/3DSqgJuqj&#10;FdqyP+J2Tg5iD3pfRvT37k/btiN5647kbTuS7CUZDD6xp++OHv7ruwUs68Is9xsmXme1U3zzvvvN&#10;u280x7aZ9LUv9qMyb8Lft+5IAht7683+oPK8t9fffI8T8fLOk0CsUcSPtdwQyV8N+qlN20mTY9B8&#10;8fzVfC7LVmzFx1F/B+28BCMH87IiMnVnNNwZjDt1aoBDbZpUMqPadOuyrXT68+et4oA71MSNJ957&#10;zmNz2a14Q9ZBeD2OYeUd4vtLhRAgBOoXAlf5V4JORwhckwhwY/zhw2erW7gxnmMi7QTsHDZ7kaM7&#10;b+CoeK7yThiXZkR/wKfnvvzywsCBYpFyfXFbWgH10Qpt7WSelyTQ+zKivz/pRGzcoZ1xB3eyd7YB&#10;Br+5m3/pmuV5oZNmdGyEj0v+amTZd58l4UbLrjbmHY1RJn7pg/32hmUlNu7g0uWbOVtat2oH+lm5&#10;Zgf/uPKfTfgoSi/s5zr4xlv9+Z7vfhiCmnwntrHnsSee/vSzbyZPncF3/jUqiNfEBt8jFpGciXtc&#10;VkZX/HR4n79oDa/M2/74PTsj9otjcDiFy4+8N2Y83lU2mLIVjv0j71l6Fun0+SEHNJwnIp6XYyLC&#10;hZNWjon0vEADDSuBkZ+Xd44TVQ6jeBV4n+IUKprRkN9H4lK6c4ndwdwBIingzhfdYWwu77eKLgHu&#10;ENx+Nbgr3JlF3a5z6essfq9pgxAgBOoyAvgrTIUQIARqiQA4+uHD55NT0qtb0Apt+dmlnXCiX1Fv&#10;DkfFTsAQQNZPfvLJuS8+PTvwC2lxWCo4HEV9tEJb/FiBjduZxiHQ+zKin5x8Ij7xiLSAwS/t0iBv&#10;anD6gA+D216HjzN+DQz/wX/yt75BX/mA4k/8UsWJfvxue0O8s5K6fOU2Tr+CJ4TFJxyZOCnyzbc/&#10;wB4QfXyM250qcjVsoyTEHVq/ii0GPvvsW1T4/seh2F6xfAvqY+OHH35LiD88ckwItmNiFi5ZsAYb&#10;o0ZN4m15cejQZeWpYbNRLTgoHKeDxmba1JnSwWAAOKN9DN/w/e4Uh/OKI8EpHEYlrSlusxXC5YN3&#10;7pAPo2xG0QulOqXKMZEiM2/WP4sXr8OoKmoinjcmeoEILy4ctufOWc4xB3Qu+5ROoaIZrVsbu2IZ&#10;W/7halZ0id0B3Pla85G7MzU+Nuf7raJL8PiTz6DnzRt3fz7gG8Di/l3h5kTqbrXEI3FUCAFCoH4h&#10;sBt/tqgQAoRArRAAR085eHbfvlPVLWiFtvw7KO2EU/mKenM4yjsBkUYnnOif+fSTs19+Li1SxQ62&#10;HY6iPif6cYmp/O84ODnofRnRTzl0ct+BtL0Hju9Lwnva3qQ0MPiYjo1PffZh8j23jWjdvJKo+nuT&#10;jqPtvgPHefOI6LmMF04Ie/vtD/bsOfrOex+FhDDKGBY6Y+8+Vk2kldgeN2HKk/2eE62qibuPiEdR&#10;mW/vSUzldcDV9u49ho0nnngaPaM5L9IO8dFlZQyD98Abos89e9nGpdPtLzsdxiD2XPmGw3kdRiI9&#10;WtF2JU2kp3aYEZ9I5Zg4IAPc9u47VlETh+FxeKuszPt0xt/lZPHwSLyaLi9xzTAXu6pytLx/5/ut&#10;okvAbxisNjFy3BKYrJsjrPfV8HWmQggQAvULAfYnmAohQAjUCgHw7H37TyfuPV5h2eN0yL4HrVhb&#10;+3dQ2gmn8o69lXdy6ai0EzsJB1k/1r8/WPvZzz6FGuf0Z5+hSFm+GIeHH0Id1ER9tEJbcHg7M2cF&#10;9L6M6B86kp586FQKK+n291Ng9kFtm45s02xoqxY/tGiJj0OWn+Vl8OL07+acYHF47NV4fV6wZ/pM&#10;ZhXmRvoF81fifeOGOE70D7BTnhLJ2a+/sXg1ixat3pNwid+/1/9jTrA2bmatYE8VzdjieoCx/4Qj&#10;4knFDvkeabUycinpXzpa6WActqXVxA4d2vKhYnjSkeBRBt8jHVVF29UagEO3LqdZyewqQsblGKRX&#10;RKzAMXdA23lPlRN3eYldjhxdVTKj7Tv3VnmHSAfj8n6r6BKg83feYU+iRvw9DtsOw7iGPyYfwk8B&#10;FUKAEKhPCFzDv0g0NULgqiEAjp645+SuuKPVLWjFDPl2CirthFP5inpzOMo7AYtG4UT/+Icfnfr0&#10;U16kLB8fpXp9sQ7qc6IvMnl0BXpfRvRTj6anpp09mnYO72zj2FlnEz74/exYIWid8OM84c2xLCzP&#10;0TRWzd4EDc+lHkMPZ4cO+4vT3/4ffIKN9/t/zJk6dPCHDp5CzyL3EjcOH04Xt+MSmC8vL78NHY4F&#10;Q9L+tKeffYH3KS3oihexLf/osrK4U2zl3NahH2lN8bzSnSGTw9EEyha+c8PGnfiIRxkH9h5zGJW0&#10;Z4ezVHJIPJd08GL9yjFxHxnnocKij/k6nJTvdEbbeU9FM6r8EjtcF3x0ibm088VLmDMuFpCV3CEu&#10;ByO93yq5UkdST8+ZtQQ99Ov3HLadR3ht7mG/A1QIAUKgPiFQ9ieY/yGmQggQAjVCADx7V/zxLVsP&#10;onAW7lz4UYeCViwGv/2kzp24bCKeQjzKOwGvSD12DmQ99b0PUNI++BD0Xcry8ZEXKdfHR9TkTdAW&#10;f8Q5J2fvR8uJ/rG006dOZ0lKJhj8qdOZp9Kz+AbeP5h8MNjO8t+bbHnw661sf7q9WjpvmGkvWX8M&#10;H8lJ+fSZ8zjxTbYrZDjRRx2Re00Ni8I2qPyyFev4Tmx//+PP2IBFn/M8NDlx8sL8hcs4pUPNZ59/&#10;ET2Xn46dVOyQ73RZWdyJCuMnhog9SNs69CM9hcvtlEPHn37meTxzSDt+HhUw8meeewFjTk09g48f&#10;ffIZn9HW7fHSnjF+jg/vs5JD4kk5UNOj5kvrV46Jc+cVISPtk1+I0X8HYa3CLx/0/XwnX8A4o409&#10;lczIJbwuL3GVaDvMaO/+Qzjvt4N+YsuPo2cqQkM6Npf3W0WXALcxv0kwBSxy+NypEAKEACFACBAC&#10;hMA1iQB49vadRzdsTEJxGRkTvJ8fdShohbYcE4dOKmrCTyE9Wt4Jo9Mg6wfeev/g2+8fee/DV7p2&#10;FDn90f4fS4u4H3VQE/XRCm3Lrw7rCvS+zKJ//PiZC5l5FzLyLmReZCUjDwyefSzfwMcnB+988Jut&#10;93626Y6P1qPwCuydN8xAQ7YhcruUQ0yWDaZ74sQFvvNoKs5yUayA7SlTIvBx1pwFU6cxLgvr+MRg&#10;FnRfLJ9+9sWWbbGoOX/+P+Bb2P/Rx59t25yAPsuGenmHfKfLytgJXQ16QJ/xCUm8B+lgpNti55Vv&#10;JB88OvCrQbxhcEhoYuLB5P1pvAmG3e9p5logzgiUlO/n9Xk16Ul3xe99qt+zIPTOJ/3d/pwEc5fW&#10;rwQT584rQYb3ycHBhcA4j6edZ1cnlDlXsDXGjHnY6YyYONOKZuQSXgDl8hK7g7n0xli0ZAXQPnI4&#10;vZKpOaDtfL+dPZ/j8hKIDX/6eQjuYfGyujPI+l3H/q2nQggQAvUJAfzxpUIIEAK1QwAcfcu2I6tW&#10;7UWpiOjzow4FrdCWfwcdOqkyM67YVVkn4NIZFznRR0l554Mj7/bnhB4bzkU8hJq8CdrayXwZpQe9&#10;LyP6p06ezbtYzEp+ce7ForyLRZV43zocystHfXtb1pBtcGM8NrKzC7CBd+lOh+30U5moc+Z0Ft84&#10;eDBt3dotvAcu9IfV/MKFPLQ6ezbnYNIJZjI/lM77FIt4RnGPy8rYibYOPUjbOvcjPYvLbYwkLbVM&#10;Z3LqxIWcnEKxGobNB4z90p6xv6KTZmRcRJPz53Odz3Ui7TwfubRtJZg4XItKkBGZLu8cF0KszC8K&#10;v0CVoF3JjJxneiztVEWXuEq0xZuHQ4HpS5u4RMNhbA73GwB3uCHFSyA2xPV1uN/cGWd9rZPPfgSo&#10;EAKEQH1CwP5XmwohQAjUBgFw9HUbD/6zLAGlouD3OLTUXkEs+IhWaMtP7U4n0s55P5JOGLPlRH/f&#10;q28deP2dpLf6p7xdRUEd1GT17US/nI2z8YDelxH90+nn1GoNSjFKiUaNgo8l2uISLd/Jj6rV/KOW&#10;VbNvsD32yrwmtlnzsjqoVu0ybkLQSy+/mpR0BG23bWfGb2hjDqecrEFX1MRNBESi72b9WlajS1xL&#10;AKk5IUAIEAKXI8D/IlMhBAiBmiMAjr5qbcqChbHVLWiFtvwLWOtOGKkGWY99+R0Uzt3dKajJm6At&#10;H4mdmWtA78uI/tmz53R6o15vxLu9GLCt1xuwYd9v/6jj26yC/Sjfc2nn5W3L64iV3dvIy8sPD4uB&#10;FR/s8+tvvp0xYw5st6dPZpSd0b1OqHK1EBCJfrVa1bgyXeIaQ3cVGpZ/i8WfAtogBAiBuo7AVfhl&#10;oFMQAtc8AuDoI8euiJ6+rboFrdCW41PLTuz02wCyvvj+18DaE159O+G1d90qr76N+miFtmWk3U7d&#10;Qe/LiP75c+fNFovZbDFbrBaz1YxiQcHLyt7M/F1849XYUXtN8cWqYQ9rxbqrYTHqjbnZBccOn2ai&#10;l+PnsV3jrqihmwhwgY2blWtfjS5x7TG8Qj3U9Ft7hYZD3RIChIA7CPA/2VQIAUKg5ghEz93IaXp1&#10;C1qhLf8C1roTRsXRCef61S1oZR+J/WVn8qD3ZUQfRv6KBEm0nxAgBAgBQoAQIAQIAUKAELiGEci4&#10;cIHTdLEMHDwJ23jnGxUVtEJbjoxHOsnPy+NcXywL7mXbeOcbFRW0QlvpNQK9LyP6MO9jcFQIAUKA&#10;ECAECAFCgBAgBAgBQuAaQAD0/hLR37L1ABVCgBAgBAgBQoAQIAQIAUKAELgGELiM6IeHL/j558lU&#10;CAFCgBAgBAgBQoAQIAQIAUKgXiMAYn+J6EOwv3DRZpj3R46No0IIEAKEACFACBAChAAhQAgQAvUU&#10;AVB6EHvQ+zLpDhH9enohadiEACFACBAChAAhQAgQAoSAFAEi+vTgghAgBAgBQoAQIAQIAUKAELgG&#10;ESCifw1eVFrLEgKEACFACBAChAAhQAgQAkT0iegTAoQAIUAIEAKEACFACBAC1yACRPSvwYtK61dC&#10;gBAgBAgBQoAQIAQIAUKAiD4RfUKAECAECAFCgBAgBAgBQuAaRICI/jV4UWn9SggQAoQAIUAIEAKE&#10;ACFACBDRJ6JPCBAChAAhQAgQAoQAIUAIXIMIVIfox5zPFy575SckX5WlUnJcAT9v/opLabzEncJl&#10;w8AgC85HsWouW9kvIZuItCv7Ht5KMse0VeL1rnwAkq7E5mVjcLhj0tIcznvpjJePZyxqls/XebQ1&#10;yGW2CpdOGxfj8g5ms5NM9grd5TW6HP/uRawQsSsEEXVLCBAChAAhQAgQAv82Ak5093L+Wc3h2Xtz&#10;wbJcnKUinsbPWClbq+gsY+OqS/SlfJSR0cq4vkcY6ti4FccF4XgaJilulG1fouaXoIlK0PIhuWxl&#10;R0rCocsZc3krdqjsYkiYcYUDcBzVJUDQIR/z5aUioq/Nd6DaOHuB1nE1UgN+L22CPl0MqZr3a03H&#10;UKPL8a9dRH4PsIvovDCrKQJXZUl8la4mzYUQIAQIAUKAELhmEXCir4zDuDbgVv1nF21d21KdSTJj&#10;ng5mX2n/lRH9Cs9SO6IfN7LyMXmG6IMcl/P4Sx1Kdl5GvIACr+yyFaduQv7x/Ms5dHkrRq/50wDp&#10;yqmqAYijumy+LkdYEdHPjytfn/CvDbtgCU6PHeoxxazR5aijF7Hqb/U1+9tXj+9AumqEACFACBAC&#10;hIB7CLjUfXjc8OeCJFdEbt2w6Ff8B7o2Fv3L+TQj/eUvZjnmhnO8RHO7uMf1egXs1sXzAZfsucIl&#10;RFraJTO/eJZLwEWtSivX51z+aMLFQq3cul/1AMr7rwXRX3FJccRRzWd7+F0l7fYSyNLnO1UAa1+P&#10;SS+Nw40uWSNeepDkvLiSjISNNj+N6akcL2U1LiJM5pVfjgrwvLIXUfpo7LKFn3u/DkSFCQFCgBAg&#10;BAgBQqBeI1AF0XciXfb6sNiWqcwvydorpWcuLfqi8sIFc7OzteNljE5CmKsggbUk+iJHdCV6uWwO&#10;l9gkM6u7/wTEJduzM7AV5ZheeiYiqlMq59wO4LrStFwapPtE3762kag+nB/WVGjRX8H4ZTm35uNx&#10;QfQlS71LHLRKYF3rkSRW54ouotMy47IhVUfWX7PLUbNWkh+XGl3Esoc57Ovq/l1ar3/RaPCEACFA&#10;CBAChAAhICLgUrpTRsFdkS67kbSMeV+SulRFzy6ZVi8ZY8vpu0vmZvd1LGMmYoWqzlJb6Y5rzwBX&#10;Fu6qrd0VWEwrIvqXYVpGkS9JlKrDEZ2FTZeJs6tB9C/58uYnpLnycK2E6DNZkehdwFYLrom+E72u&#10;HrAunwqV3yVVzvSyIVXuMnL51azZ5ahZK4nfxaUHDlVO7ZJM6HJHC48/qqNfUkKAECAECAFCgBCo&#10;ywg4UfBL5vMK6YSTDqJKeub6uYEzuRKZ22Ua/TLXxyrPUmui76C9Fhcl9oFKT++Imts0sWKLvisx&#10;fbmSpBoc0ZF821m+ZHjV4IhSdls9jX6ZRIct1MrH44Loi57EDOey5xjuAHtZHWfky28dly4KjhfR&#10;yczvzne1ZpejZq3s46n5RXTjO0MSfEKAECAECAFCgBC4ZhFwoq+XlCMuSVeFTEkaqdKJfTkTfYkw&#10;RBoEspyUXkb0y4K+uEECayfdEZ9QsDNJtfguiX4lrsSVCKBd+XFeho6Ep16KKuPa+7PsppQ2v1y3&#10;4yrQisuuKu3fQVh/iQpXZtEvcyBeJQ30WTGrvgz5SoF1eWkuY+c1s+hX62rW7HLUrJXLaDluX0Qi&#10;+u6s3KgOIUAIEAKEACFwrSLgQMGlAcpdsHNnu7Z7JlHXRF/kz06k+nIRTZlLpMvxXH5dakP0L4kc&#10;pOF32NMETvovo5gOHp/VoIkVRbd0kEOBo0sDGFUcz/GyS3JZq8sGfGntUZ3wmpdERNUJr1mGhh26&#10;cpmXs0VfOjxXIjAX+QFwsSWRkS5dGpdEX7qUvNTKwfHAvdvX6ctfk8tRWYzUK3cR2Y3Kby0Kr3nN&#10;Wmuu1T9ONC9CgBAgBAiB2iPgxJ4l4TVdsVmXFn0pL69yeSCKEbgE3zVzk2j07YZ8O+mtml1Xl+hf&#10;ljDLVUopkCRRnl6WI6m8mugX7Fq34zpgC5u8S4fiSwmzyqfq0G3FbsiXEJe4wHJaefnLaeSOaQTs&#10;1SU7RS/p6iXMKu/B5arR4fmDYywjKT4ugb0EVAWeA5VG3Snju3wFcr4s4VfFK8hqXkT7aqqCyyFJ&#10;euAivE9FrTxwES89CHNbYFb7nxXqgRAgBAgBQoAQIATqAgIViGrKDbhObNY10a+KnjmqbqRUxyVz&#10;qzLqjmvSUh2iXxfQr99jcCXd+fdnVFkKBrLpEgKEACFACBAChAAhQAjUUwSI6F/N+Oh1k+i79Bu+&#10;mrDQuQgBQoAQIAQIAUKAECAEPI8AEX3PY1qP1nw8VTAFjK9Hl4yGSggQAoQAIUAIEAKEgJsIENH/&#10;TxN9N+8SqkYIEAKEACFACBAChAAhUO8QIKJPRJ8QIAQIAUKAECAECAFCgBC4BhEgon8NXtR6t9yk&#10;ARMChAAhQAgQAoQAIUAIeBwBIvpE9AkBQoAQIAQIAUKAECAECIFrEAEi+tfgRfX4cpA6JAQIAUKA&#10;ECAECAFCgBCodwgQ0SeiTwgQAoQAIUAIEAKEACFACFyDCHiS6B8MGnfyl9/O/PTz6Z8Hn/z1hyM/&#10;fX345+9Sh/x09Nefjg4ZfPTXwexd3OAf8S5uSD8OGXx4yI/7Bn+155fP9w/9Kun3b5KGfXNg2LdJ&#10;wwYl/flDyoifkocP3v/b93t/G7QX70O+T/zlu90/f7d78Ld4T/zlh4Rff945ZMjWocO2Dftz+5/D&#10;t40YsWXEiE3D/9zwx7B1w35f/8ewjX/+seHPYdjYMGzYxt+Hbf592NZhf2z//c9dvw/b9/vvKUN+&#10;2f/D94nffbv3+2+Tf/7x0G+Dk4f8kPjT17sGfZb8+6DDw3/Y/9vAvUO+wMAODv82deSg1JHfHfxz&#10;YMrQgUd++76ySUlnKsXh18HHhgxOG/JT6i8/pf76c9IPPyV9P+Tg72Pq3aqRBkwIEAKEACFACBAC&#10;hAAhUHcQ8CTRX/bkk5u79U3sfvO+Prcm9rlpe7euO7p03t212/7O3ZI6dUu6oQd7ZxvdL33EtsuP&#10;nbrv79wlsWvHhO4d4ru3S+jWfnfXDnu6dNzbpdPerp33de2yr2v3pB69k3retO/Gvok9+u7s3mdz&#10;116buvXadGOfjX1vW3zb3ZNvvWvcPfcHP/zotKeejnrppemvvT7zrbdmvf32jHfemfXeu7PffWfG&#10;W29Gvfpq2PMvTH7q6aBHHx/3wENj7rp3Yt/b5ve5fVvP2+O63hzf7eY9N96yr9dt+3vfsrdHn8TO&#10;PeI7dkrs3BkD2Nvlhr1dOuzt2m5v17Z7u12/r/v1+7pdv79ruwOdO5dNsPI5luFgB+SG7gc6dd/X&#10;vWdCzz7bu/fa2qP32i43rep2+/p7nq47dwmNhBAgBAgBQoAQIAQIgbqGwNgJccHjNs2KSVgRvWrT&#10;qDEnJg3O/+OZvK/uyP2wT9Zb3c+90fNM/zvOvHf76XdvS+9/Z/q7d6R/eM/pQU9c+PGpzFHvxH47&#10;YP0vvy2aunLKxM3jx2+va1Pz1Hg8SfSX3th7m6rZIf+Wx5q0Ptq42UH/hkcDGp3zb5SjCMyXoTSw&#10;v4ul8o+BF+UBBQ0b5TdqmO2rypDLM70VuTLffGVAgU/DfFWTi6pmuT4tMn1apqtapKqaJ/m02BvQ&#10;an/zDkdu6HXkprv3PfbMzv6fbB74zfafBu8e9ue+MWOTJ4UcDpt2JDLiSFREakxkalTEobBpySEh&#10;+8aN2z3ir9hff1v/zbcrPvp07Wtvbbvrob1tex5sdkNSg+v3+7ZMVjVP9Wl2yrf5Bb8W2X7NclWN&#10;85SNClUNCpQBF+XKbC8vlDy5V76vstDPL1/uny8LcHuOZQjkyhtk+DY5Edg0OaBpSpO2e5t2ir2u&#10;a2ynezx1jakfQoAQIAQIAUKAECAErgEERo2Lmxq8ddHMnduDgg6O/enM729mfXBT1qe3n/muX1r/&#10;/yX/+O7OkOBVITNn/hk2c/z8mElrpwZvnhqyNToyLjJ8e3jo+inBqyZNXDr6j7BRQyZMHjbu2PQ/&#10;Tk38+MRvz6aN+mjPz5+tmRgePnrZqLHXlIDHk0R/a48+aT4tL/q0zPdvetG3YZ4qQO3XwOTf0KYM&#10;EBT+1Sx+gtJPCAgUAgKsKpVZoTIp/MyqQL1Pg1KfhoU+TbJUTdK8/FNVTY637Jje85bT/3v0zEuv&#10;ZnzyadFPg9XDR+hiooWEeCElSThyWDh+TDh9Sjh/Rsg8K2SeEzLPCFlnhexzQsZp4fxp4ewpIf2E&#10;cCzVmrTfsCvOtHFjUeiUzO+/u/DJR8dfevnwfQ8md+99oFWHg41bngxslunXtNDnOo1PE4OqoVkR&#10;aJX7WeRKm1wh+CgFfx/B35+NWe5XzZn625T+Zt+Gpf6Nc32bFDRql9O864nG3Q63vf0a+ELSFAgB&#10;QoAQIAQIAUKAEKglAuFTY1fN3rz371/Sf3s9+9Pbst7qcurX15K/fmlTaPTcsXMjxq8aM96BnW/9&#10;e8zaKWFbhgwN+/yL33/5deznXw5++91PXn75raeffuneex+4/76H7r//4X5PP/fiS6+88ebbH3/w&#10;/qBP+/898P2YXz5cNXbYyvC5EZM31XLMdaS5J4l+Yq++ub6tTYpmOnmg1ttH663Qy+VmpdKiUlhU&#10;8hoUg7c3isVHZWvQwNSocXFgw/O+IPe++/0C4ps0ie3Qfs/dt599/y3t2BG2lfNtB3bYTqcIWceE&#10;3JNC4TlBVyAY1IK+VDCUCOZSe1ELxmLBWCiYigQzdhYLJrV9o1QwaVi10kKhKNuWd9KSc9iSmWI9&#10;GmfZsDhv4ojDH7y958H79vXqdbjDDQcDGx5V+Gb4BBb5N9QGNDQEBBj9fHW+cq3SW6/0NvnUZJrA&#10;x+arsvj4auW+WlUTtX+bC6q2adfdWEduERoGIUAIEAKEACFACBACVxmBCRN3zY/cFBcVdfzHF7IH&#10;3Jr9coe0oe/F/f7jginLpo1ZCdO+dDxjJsb+MXxJUMjyL74a+s67A9555/3HHnvyoYceeeKJfk88&#10;8dTDDz/6+GNPYrtfv2eefvrZZ555rt/Tz6I89VS/xx9/6tFHn0DN++9/4O67773rrnvuvOPup594&#10;YkD/9yb+FRwWtnnUuNirPHHPns6jRP/GXvmq5lbvxmaZj1WutCrkZrm3Se5lUnoZVXiXGVXeKCYl&#10;3ss+Ytv+Ee84ip2XjmKPwctL7yXTK/1K/RtkBzY40aBh0nVNDnTpmHLP7WlvvlQ49g/NnGmmtYuE&#10;A9uE84eE4nOCPtdmybdYC8zmQouh2GossRpLrSaN1aqx2LQmAUVnthdsGASN3lZqtJRaLBrBqmfF&#10;ohMsJXrrRbWQpROyBUu2oDlrPZeij1unnj4l67cfTvd/M+W+uw506XKodZvUho1O+gVk+QUU+geo&#10;fX2LZfJiby+9QmayT1AyR3FSl+ZYjkPZlM1KbxuKwtvshYWNqkTZOEvZ4lTTrp690tQbIUAIEAKE&#10;ACFACBACdRyB4KCd/0Su3R/894XP785+p/u5D+7YO3bossnzJo3d4DDyMRPiJoZs+WP4jG++G/by&#10;y28+++zzIOt2Qv/UU089jY/PPfeCWJ5//kWHwg+hGng/2D/WAE8+yVYF6AG8/9577r/ttjv+d/8D&#10;H3zwRfDkFRND6quex5NEf2vXThnyRkZZA4NSafaV2/y9rT52lq+QoZjlCpNCzopcYf+oNCoU2LZ/&#10;VNg/ykxyHEUdVhl7bMoGZnmjQq+A0zK/1MDGh27odOKRB3K++1w9c6o+YYNw4bCQf0ooOidosiy6&#10;fItBbTJoTHqtQas16rRWg85m1FlNeqvZYLYajIJRz4oJRWc34JfadKUWrcakNZh0VovBZjUKVpMg&#10;mDUGdZ4mV20sNFk1gqATBI1gvCjknrKk7dXv3lQ8Pyr398FHX3w6tkunHQ0aHvRrlNuwhb5BK6Oy&#10;ic7L1+jtY2QTZKV8juKksOwpmyPqoJR/VJgVMovMy+rtZZGzpYLaNyAroNmp1t3q+FeRhkcIEAKE&#10;ACFACBAChIBHEJgYtGtJ+Jr9Y3/N+PSOnLe7nv7y0e1jRs8O+mfs2J2O/H58bNCkTb//GfbRx1+D&#10;nf/vfw+Cl4Odg9yDr3N+D07/wgsvvfjiyygvvfSKy8KPohoqc8bP6T76AeNHh4/ZLf333fs/MP4X&#10;X3p9zPh544N2eWSyV7MTTxL9jd06XfBpZPQJ1KgUpSovPVi+r92eDUIvU5lkPia5j1GODZVRrjTL&#10;VGYZ3suLt72CzMfo7WuU+ejlflpVg1K/ltnKlsdkTY827XD+3ocvfvmVJmKabdcmIStNMOaarAU6&#10;oUgjlJQKeo1g1lutBosNXN6gthpKLTazTbBabVb8bzMLNoNg0wlWjc1SarOUWE12az9M/Wad1Wy0&#10;WlDL/kJ1m15nLFZrSjR6DVYAFjMWBgbBaBR0FqFUsBUJhWeFw7uLl8w++8uPR5/sd6BTz+QGrU8p&#10;WxaortepWhkUDQ2YApsgZuqDJxsmb6XZW4XCEeDTx9zZuzfmi6OoprB4e9kUXlgaGXy9i/xVFwIb&#10;pbXpdDXvAzoXIUAIEAKEACFACBACVxmB0ePiZkfHxU8JOj/wwawX2p/58I64MX/OClntyiN216TQ&#10;7UOHhX7w4ZcPPvgwZDZ4BxcHKRcFOSLF58z+5ZdfffXV18Xy2mtviOWVV15DQQVU44xfSvc514d1&#10;H/1D9sMN/Lfecvsrr7w9IWjVVYaolqfzJNHf3r17nl9jm28DvUKhkXnrFEy2bpTL7JzeV6/w1SlV&#10;OqXSoIAJX26Ry61yucUbR+VWhdIK7uulNHn7mpSN9L6Nc5QBRxSBOwNabe94c8rDL+UM/MUSMUPY&#10;sUtITxcKcwVtvqAv0JuK1NbSIpsOintwcD2s8TbBbBLMOrB+wWYVbDZWrIJgEQTY6hnXt9m0VqvW&#10;atFYLdg2ookg2FB4TRB9LBCMVoPBojNYSg0WtcmitlntQn6jFlzfCjV/saDJY+68KQcsi5dm/jIs&#10;6fEXtnW6eft1nVMC22b6NNaqAnQq3xKlSssWM3DV9bF4Ky3eMNurDHIFilGmwH6LTGn1RlHZ3xVW&#10;mYwRfT9vs49Xia8828fvZPPWtby01JwQIAQIAUKAECAECIG6icCUybEbpy89/ssbWS+1y36n674R&#10;Py2cGTtuggtB/Ohxm8eMW/ju+1/CeA8NPfQ5jzzyGCzu4OJSKz434YO7g8GD3IPTv/76m2+88RbK&#10;m2++7VCwE0dRUI0zftG6z8U83LQPBb/I9bGuwNnvuP2u34ZNnhCcUDdRdR6VJ4l+bOceBYqGgjwA&#10;5NUCNY5KqVfIDYzX+hqZm6mqxEdR6iPTQamv9LIqvAQFxCreEK7YlAqQfpMMC4AAre91eQHNjgY2&#10;2dzi+n/ueXj7979nL9sopJ0VcouEfLWghujGaDObwcfByU2CxSTAYM/4OooVfJ3zeryDv9tfjMeX&#10;FxyRFnF/WdXyBiD9FhtfGzDtjpYVm1awGmxm9qRArxUK8oX8fCH3onDsZOmKtSm/DV/61AtLO/fc&#10;07BpTmCDggD/XF9lkY9SK5NZFCqLgqEBX2S9AsocLz2cFmQyq0xu80ZRlBe5xcvbBPWOwgsevUVy&#10;ZUajZvXlHqJxEgKEACFACBAChAAh4CYCsyJ37g0Zk/Vhn8yn26QPenpdUNjk8Rtdtg2avPWXIUFP&#10;PvEMxDMw4T/wwEOwr4N5S1k+t+KLFF/k92+99Q7K22+/+/Y7773z7vsOBTtxCBWwAADpRyusDbiB&#10;n5v2uXAfXJ/b9bG0gF0fXB/LjL59b/nsix8nTKofMh5PEv24Tj0L5IGCzE/wUgowWiuhwFHq5Sqj&#10;ws+g9NGqFBofmcbHS+fjpVd5geuD1Nr8FVY/hYlF15GZ/RtqGjRLVzVIDmh0pHefMx9+VDhvsfbY&#10;GWsR5DPMJm+DfMZgAVW3mG1GoxmkmzF7kcfbrfKM4ktY/mUM3r0PNvvLLvhhp8WDAjvRh1Sfveus&#10;NgtbBJhtGq21oFDIyxMyM0sPJKfPX5j0w/fxt950qEWTtEC/cw0Ciho3KpDJNOD0vv5WX1+TzMsg&#10;99IpvXQKLwPYvMILnsoW0H0vhcDovtLipTB7yWwQ6yvlpd7ynMDr3PzCUDVCgBAgBAgBQoAQIATq&#10;OAITguJXzNp4bPhH2S91yHqxQ9KI7xZMmDPWVUybMRPiR49b/smnP0Awc8vNt+EdFB8kW8ryYXEH&#10;Fwcj5yp8WOU5xQdxZ/zeTu7fe/+D9/t/iNL/g4+khe98973+qMMZv0j30Q96w8MBUbUvcn2u4cFI&#10;8GChT++bPvz4m4n1getfaaKv0ilUeh8fnUqlVyoMCKSjZCxf68MKNqDgtyoVNoWPTuGXp2xwPLDJ&#10;gVZtjt57Z/GgryzLFwkZmWWsHY6yGrNVB0M+o/Yw28Omb7HaTfgSol8m04HRvtyc7x63v7wWE/1Y&#10;wPXB58H1RaM+J/p6K3smwF5Go61YLRQXCaUleLdmXNAl7Mj444cjT9y7r32rQ/6BZ30Cc30DjU2a&#10;GQMCEWbU6u1tlDGLvlbppVF56eDDAF2TwtvqLSeiX8d/m2h4hAAhQAgQAoQAIVBjBKZM2rF11rIz&#10;g57JfLx55ts9dw0dFDV5s8vekOk2ZMq6Dz78CiZ8GM65UEfK8nlEHe50KxryYYznFB+UHdwdDJ6T&#10;+w8+/Pijjz9F+fiTAdLCd+Io6lxi/Ha6j364aZ+r9rmHrpTrY70Boo9R9erZ55MB30+ctLvGsFyd&#10;hleS6Ct89AqlRqnQ+Km0vgqjUg6VDizZejvTLfUF1/fWeHkZ4ajq0yhXEZgsD9jfoePp114snTxG&#10;2LZKOHFQyM+zaYw2rVnQmvFuM4osmxnvHYh+mS2fS3NqY9S3E30sJkQBD4z65QIexvsNFqvRZLaa&#10;zYLJJOh15qICQ262tfiiUJRp2b+5eEbQiTee39vq+hT/xmcbNSts2qrEH1kFFGZvaJO8DXJvuCmr&#10;fSHE9yr18YaKCeIlruFBBbLoX52bns5CCBAChAAhQAgQAlcBgYjw+Ljo6Rmf3Jn5YItzn96zNSR0&#10;ysQtLs87bmI8KP77/b/o0b0nODSC2cOQDz4NVs0VO6Iu34Hlw5AP7Q234nOKz/k9mP2nAz4f8NkX&#10;n33+xeeffykt2IP9n3z6Gepwxg/bP9qiB/SD3qRcn+v1eRweLuDBeDAwFAx16O8ho8bFXwUka3yK&#10;K030FRqlTOun0PmxIPomhTdUK9CuaJReWpUMjrlGZaBW2ShD1uCgf5PkG3ud//xj4z+zhBP7hNzj&#10;wsUzQmGeTa0DyxdA8RE6x4wAmFYLYuTA3g4+D9ovseh7mujDqI8TsVUDfHbB7znd1wk2jQkhOA2Q&#10;DrFlB/h+abEuP9tQnG3V5AglZ4TzB0qXzjjz+aeH77hzb+MWqT4Ns3waqH0bGHwC4IRggJhH6V3s&#10;61Xs56X289b4eBuUjOtbsAwgon9tJZ2u8XeSGhIChAAhQAgQAvUdgejwuL1TJ2S9c2PGAy3OfHr/&#10;htDpCJBfwaRiQ8M2vvfegK5duoM6w9sVLB+KfMS15Cwf3Fpk+eDcUls+Z/nckA+yDgs9iDsYPCg+&#10;2PwXX3z15ZcDv/zq668GfiMt2IP9OCoy/g8/+gRt0QP6ceD6XK8vcn0sOWDU51wfS5GePXpNmera&#10;waCOXMErTfSVLGWsHwoT6oDi24s3nHSNiEKjCDT5tcj3a3WkQcuDt96R+/MP1p3rhcJ0m+6CteS8&#10;oM0VDFrYz20mGytmG1i+0WhhFNsCBs6IPguhWS7d8TjR5wIezvUh1jfa7Hp9m1VrsegRtMeC4JsG&#10;M0bGRmEymdQGTY5FnyVozwkFp21Ju3L+Gran722JDVoc9ml4PqBJSYMmOrkvXJO1ClmJj3exHwqz&#10;68Njgen1ZTKy6NeRrwQNgxAgBAgBQoAQIARqjMDM8O0Hgodnv94t8/4WZz5/YENozMQKKX7c+KD1&#10;7773JSg+CuT4IssHh+ZEn0vzHbxvuest7O6c5XNDPsg6KD5M9TDeg8eD2X/z7aBvv/se5btBPwz6&#10;/kdesI09ODTw629RBzVRHwsDWPdh2kc/nOtzDQ/3zZUKeESvXIwNI7TH3HxrXB2Or38lib7SVy9X&#10;QJVu8vEy2EX5UOxoWeQZhVHuZ5I31CmbZcmbnWrWKeORp9V/Dbfu2iwUn7da83WGLI0uB2EwEVPH&#10;ajBbdGazzoQoOxYzIt4L8IXloh1QbPBvTxN9PCOAbgePD+D8C6LP7PpcwwO9PuP6VqvR7qersyH4&#10;pk5t1Oqw+hDMBptBa1ZrdblIyiuY8wVttu3I3qLRIw/e/3BcM8h4mpz3a1yoCtQofDUKhVYph19y&#10;iS8s+kysb4BrMkRNZNEniz4hQAgQAoQAIUAI1FsEZoVvS540POf1zkyoM+DuTVOjgya6CJfJlxBj&#10;Jmz+fdgUeLV26dT1pj43gzGjgOhDly9l+TDnI+iNKM3n3rdg+aItHywfxniwfJB1keJ//c13YPPf&#10;//DTjz/9/NPgX1AGlxdsYycOgfSjDmrCwI+GWCGA66MfKdeHb64o1i8LuHm5gAdDhdBozITFNV4X&#10;XemGV5bos7Dxci8LkuNCl48I8SovDdQ7LF1UA6OsaaFPmxONbzj/0NOm4BDh4F6hOMNgyCky5haa&#10;C0qsGqNdmMOYtonZ8hHhnul17DHvTRYbst0arYxwe5zol50S6wgw/nKxf5lpv5zxM9IPDY/VVGjQ&#10;5uqKL+qL1Yi8Dw9hhOA3aUq0eTpjvmAuEE6mFEeEpjz+1O5mbdMaNM/wb5LvE1iqQNosliQY5J67&#10;JrMYRArE1iSNfn3NL32lv6XUPyFACBAChAAhUJcRiIqI2xc6Pvutrhn3tch6p+eOCeNCg7dVNOAx&#10;43eNm7Dwnnvub9PyerBkON3Cls9ZPkQ7nOhzH1xRtCM64CIejoMtX5TrMJb/1dcg7rDZc4o/+Jdf&#10;f/n1N5RfhwyVFuz5+ZchoP4//DgYlWHdh2kfSh7O9blkH3p9+OZiOcEdc7HA4HlzxSxaPPwOjPoY&#10;/BtvvA8fg7p5ga440TfJWbx8M6LNqLxKlN4amVzv7a9TNC1QtDqman3mf8/ogqYIexIETa7ZVlxi&#10;Lsg3qwsEQ5FgUTPbeVkkfKtFgFwHkh1odlhwS+S6wlErrO6MiZe9eGBN7oxb86g7MODjJOxpgd3z&#10;l6fd4im1yrrFvxDrYGzIwFUKrm/SFpg0RRa9xmIxYvlhNkPEU2gs0tgK9cYc4UKqOjLs6IOPJTRp&#10;faRhM9j1i5QBJrkvy6IFuY6cpRQA3SeiXze/HjQqQoAQIAQIAUKAEKgEgWnTdu8Om5LZv0/mAy1y&#10;Xum4J+jv8KANldSfELzx9dc/7NCuIwz5MOfDls+JPsLscHO+qM4X42mCW/NgmjzMDqzs0NVAXQON&#10;DazvEOWX2fK/+hqUHXZ6Zr+3U3wHfu/8EXQflbEqgGlfyvWxeGC+uW+/yx1zpQIekejz8Dsg+hgw&#10;xj851HUcoX/95rnCRF+hMHgjYLyXzUeGSJqlMi+jKkCvapopa5p+XedTdz1RMilMOHZUuJghmNVG&#10;QQtJfqnVXGy1FdiEAosVQeuZwR52dAj1waFNFtjymSieZ8iyq+cvUXpPEH0m3EEeLpwNjw3YIwU7&#10;0WfrB/vJzMzcz7LnYhj25wnQ98C0jzy8pTZLqcmi11ssiPUvCGqrsdBSWmwqMFvyhfSDJTERKS++&#10;HNe0TXrDlrk+TUqVDWw+DawsP663RSkzyZFGgCz6ZM4nBAgBQoAQIAQIgXqDwOSQ2J2RMy58dhe0&#10;+NlPtzz8+yczQyuj+KPH7xz6eyi0+GD5PLSOSPRhzgfRd9OcDys7i6T5znuiLh+2fNB0rtUBcQd9&#10;r5LiixWwHuCmfZHrY9kgCnicjfrO4Xfw/AHTGf5X+L/O6V0O4MoSfaNCofNGoihvwVchqFRab7ne&#10;t0lBwPXHGrU790A/48QpjOUbSxAkHyZyFsLGYjMaWETNIrNQaIEO3k6wYVrnhfu9lhdpCM1LqbJq&#10;lzALRB+x+vUYBXJi8XPCxM+yZ1nLniOw4JpWKxg/lgD2ZQZOyFx1UfDYwSBYIdi3c33E3S8RjDpb&#10;sUV7QShIL1m6IOXeh05c3+1MYMtsn8YG/yY2pb/Zy9uqkLOswMgXRtKdeqtKrJvfbRoVIUAIEAKE&#10;ACFwJRAYHxS/PuafM4OezHqsOULjp//84vJJs0ZV+kd81NhVr7zyHrQ6IPqIVIMiNeeLuh2X5nzo&#10;dqTmfNEBFxobKG0QOQeKHdjywfJB2d0x5DsrebhdH53ANxcdcgGP1KjPlfoYhkNMfR57B+N/6+0P&#10;R4+vi4u0K0r0fQwypUkhsyplMF3bfAK0isAseaMT17U/98ATxjHjhYRdQkG2YNNCBQMrOQLTW0GU&#10;9YLBIJSahBIro8tMPQOTur2UGfK5OV8MtsPVPWJO3NoRfXRlsll0NiOS8ZoEFkBTSvTLFxn205c/&#10;TSg7M0aI2rDt6+FCLBisIPq2YsFcImg11nyTMUs4tl87ccLJh5463KrTcVXjHHmAyaehSaayessE&#10;hUKQIzMuafTr4jfkSvxEUp+EACFACBAChEA9RWBJ1LoTf76f1a911iPNs97vtX3s6OCQhErmMmbC&#10;ruF/x3Tq2AUsv3vXHjB+OxN9Z90OV+fDDRcWdB44H+p8SGhgzueiHahrQMehqgc1hy4fih2w/EoM&#10;+UN++50X5zrYieUBNP3oBKF4INYXjfpSpT4GgGHwOJsYGI+zydU7EB3hY0hoZTj8W5f7ShN9hVmh&#10;sClVRi+ZSRWIrFiHAq47evs9xX/+ISQnCiU5gqWU2fJhMDcibiXYsQ3pZ8H1YU43wEAuTXxrt51L&#10;C5fmM/G8q1KTnLj2NnD91cGoD7qOOProm/fOniYgnCez6zN5PgqPq1ku5oGN34pQPZDt2wui8OhN&#10;eE5h1grGUgGReYoEXY5wPLlkUtDBO/53wLf5WUWjfHmg0beBoPQR5ApBpiCi/299B+i8hAAhQAgQ&#10;AoQAIVAlAjMjYw+O/TH7xfaZjzTPfLp10m+fRU/bUXmr8UFbB3z+Iyg+iD5Yvkj0Xep2YM53cMPl&#10;wXaczflwlhXD7EC0A4da0HRnWz5n9r8NHTb09z94wTaKS7qPZQIEPMyo/9XX3KjPlfo81CZcckH0&#10;uUuuVL3DiT5cC7AxasyKKjG8+hWuMNGXK01Qoit89Qr/AmWDVGWDgz175/44yLJjg6DNMQulZkEP&#10;xQ44tQ0sH5wfehcEq4fsHboZGPh5mB2J8b7cIbYyis+Zec1eaAd+jzD5ehsj+gi0KfH0LX+swGQ6&#10;4PpWFDgFs4KgQKjNnQawJEAATp3FrEeYfZj4LaXMrq83Y27WQuHkwZxfhhzsfNNhv2YZvk3Uvo1s&#10;gY3NKh+DF6Q7CsqMe/W/AHRGQoAQIAQIAUKAEKgcgWnhibujwjPf7pX1ZAuUs5/esypmVZWghUzd&#10;cFPvW8Dy4XfLI+XDnM8t+iD6ohuuKNDnuh0ebwcGch5Vk2fIEoPtQDQv+uCK5nwm2vnlVwdTvUjx&#10;h/0x/I/hI/4c/hfKH3+O+H3Yn2D8zlwf6wT0gjUDjPoQ/SMkf1n4HbtLLo+zWRHR50uUb76bXCUm&#10;takwahwTPuCdF94VNsZMiEepqOcrTfRVRm+VSR5QqGp4wq9RUruO5z/9yLx1jVBwxmwpKLUUaS1w&#10;X2VyF2bLBxPWQ6fP/GFhO7fBG9bO9Csk+rC386A4nrPoszxcPKQP4+1chy95cZkOD+zDrPs8PA+z&#10;9zMdP0bLYvBD8mMUDCaY9C1I72WxltqsasGiEfSQIwnwNE7YeWbA53tv6HGyYcssZcNS/4YlPj4l&#10;MplRRkSfpDuEACFACBAChAAhUIcQGD0ubs2sdec/vw9WfFD87Jc6JAaPmhxSUY7bspEj1uRPvwTD&#10;6bZt63Zg+Zzoc3O+S6LvkA1XjLcD27mU6PNgO7Cyg4KDiMPuzn1wQdAdzPmc5YPTg+L/9feokaPH&#10;jh7DyshRY0b8NRJ036VdH6sFqHdYZP0vB3L1DouzKYm9w4k+HjIggRfPnAVDPpfpw6j//gfDa8Pj&#10;K2kLNh8zc8vc+atR5i0oK3x77vyVs+ZsnDT1XyL6OpnKqAzQqBqeUgQkt7n+9MvPaRfPFArPWKwX&#10;1aaL+aaiUpPRAvu9Diln7ep2BLuxR7WxweOVebaCUF/Os8v0OuVusJ4m+uiepcK1O/4y3n65J4AY&#10;YZONgjF7hOIUQ+1jFxrprQjAY4URXy8Yke3LYjQik661BHF4bOYSc6nZUiKUZKs3rEh7950DLdun&#10;KQLPylR5PiqND/wZiOjXoZ+2K/RdpW4JAUKAECAECIH6gsCs6LhDo77Nevb6rH6tsp5sdeqnFxYF&#10;Lahy8BMn7frm26Ew5PMYmg5Enwv0pRZ9UaAvzZMFGs2z4YJY8yRZsKlzN1xRtwMxfZk638mcz1k+&#10;TPig+BMmBk8KmTJl6rTJU6Zic/TYceD6MPM7c32E6xHVO3hcgMCdCOwDmb40yKboj8uJPh4+iET/&#10;g4//qhKcmlWYMm1tWHh0eKRjmRYWERk5LyR0VyXdXkmLvsJHK/fR+DXM9W+SEtj4+AP3aoP/Fk7s&#10;s5lztcbsfFNhvk2vRt5bvc2ksxv1jfBn5fZwvQmhd6wa9olHt6y4OJjza6bYuWw1AX7PnxWUx9UR&#10;6X65x689dy4z+Vvt7rplqwJY+E3WIpPtogXRQcH1Yc9HPl8QfUzGyhYyGqtBbyy26vOEi6fV86JT&#10;HrgvrmGDVB9VXoNArZ+f3k70BZmXVSkv9ZbnBF5Xs7uBWhEChAAhQAgQAoQAIVAbBEKmJMSFTsl6&#10;z67VeaZV1kvtEyaNCQ7aXmWff41a9fTTr3CWD10+ijPRlwr0pRH0RYE+LPqg0Q7ZcEWiz2Pnc90O&#10;JPXO6nyY8yHOgS0f9nswe/DjWXPmLVi4eM68+RFR0cGTJoP9Yw3gLODhLrl4RACZPk+exYk+9EJi&#10;NH2HwDuXEf2PRlSJTw0qhEdtiYicHh0zw6FgXtEzlgZPqcJIemWJvkbhk+sbeKJRs9Qbe5YM+lLY&#10;ulIoOGU2ZKm12SVWXZFgK7AKxSZBhyy4CFHJQtnAnG/QC6VaoVgrqE2M+5dLZbhgRlrs7F9K9B10&#10;PjUk/ZIAPuD6POAPExMxUY7NaLNAwQ9vXV7wEMJeEFQTRae35BqsGQYh1yyoER3UCK2/yabFwgWO&#10;xUzYb9UZSs36fMF40XZib96oX7b27XK4TbP8pteVqHz1MhUR/Rp8AagJIUAIEAKEACFACHgQgeXT&#10;153++fnMp1plPdsm66nm6V8/vTB0uTv9T4vcfvttd4Hl39ChE4pI9LlA39kTlyfEdRlBnwv0uScu&#10;j7cDqi0K9MWomly3I1Xni6IdmO3HjZ8YFh65YNGSTZu37opP2LxlG7axB/txFCZ/GPUdMuZyog9F&#10;EPfHrRbR//Djv91BqVp1GMuPinHB8rFkYSy/6jg/HiX6nXvkKwIEma/gjTAySqvCp0QVcFQVEN+6&#10;3YlXX7XMmy4cPwB1vkWTpTcW6gVzERQ8Fhvi5ZdaWHoqGMmRqMpi0eps6hKhGBoXRvRZxJsKuP6V&#10;I/oYjL2wiJkWG7wImMsA5ERwIkDwTSti6fDCKL7OXuwB9HV6a67elqEX8kzMz9hgsFm0RpB7hA61&#10;rxbYQgZZtQqt+lxBfca8c/mxge8m3tgprQlyCzTUynxMXt4WhZfRR17iLc8jiz6F1ScECAFCgBAg&#10;BAiBq4hAeOjOlOA/sp5vx7Q6z7XOev763dMmB02sIrQOZ67jg5bBeM9t+Z4i+jwhLvfE5XmyxMCa&#10;XKAP31mXRB/KHEjzYc6PmT5z9Zp1qanHcnJzk5IPLl+5OjIqBmIeUb3jkuiLgXdEoo+z8/y4LqU7&#10;3Bl38K/R1SLxVVaOnr4Lip2oaEdzfji4/4xlwVN2V9kDKniS6O/s1jU/IEBQ+Vi8vG0ID+/boMCv&#10;yXb/puvuf/hidIz1+FEh74JQlG3TFcEmDhbNxOsWlitLb49dCWO+zWK2Wgwmq04naPXMDm4PVi+G&#10;xucpsrjFvVxPc4Us+mXSHRYdn0XZhCAfo4NRH3Id2PV5YR/Lg/rbs+QadYJaKxTohGKQfqTXRUh+&#10;o/0f+BqwPADoxGoxa4ssugJBkyucTNEsnLHlsUfXNGt9onGzEqWvUSlT+3nlB3oXKWTFfk3cuX5U&#10;hxAgBAgBQoAQIAQIgVoiMGZ8/MbZq85/flfmk82zX2ib2a/V6Y/uXRruZrzIXT/9EgK/W87ya0b0&#10;HWJrOofckUbQhycuz4ZbCdH/e+TooOCQmBmz1qxdf+jwkQsZGXv37V+6bDlY8vgJQdyi7xB7x0G6&#10;I2r0XUp3IC7icfSh0YcnLjQ84yauq+VVkDaPAsuPiHFm+cyUP3vlxJBEN8/lSaK//cZOOY0DrL5K&#10;k7eX2dvL6tvwgm/T9R177vxxqOlYOos6U6phBclvTcxUX8Z9y7NisZD1PHgN+LC9XNLe8OA3Ygic&#10;mkbPrKGYx71msNrrBCOi6+hYyi/G8rFIYE8GysU/BovFbDGZtGqLRi0U5gvnztr2J+3+cci8Pnfs&#10;aNoqz89P5yfPaeh1vrFXvkqmUTV28xJSNUKAECAECIFrEoHEvRni35+cXM01OUeaVF1AYEZ0QuqY&#10;7zL7QY7fBlZ8JMM6OP7n0JCqFfkY/JgJCYN+GAeKL7L8GhN9MbYmnFwrIfrSkDuVW/RB6EHrFy5e&#10;sgHanW07Vq1eO2v23Mmh0+CPW5FGv8wZ98uBFTnjuoy6c+cddz/yyOOTp7plYnfnioPlh0e6ZvnT&#10;IlZOmFS1Ykc8i0eJfs8bLgSoTCqZReltlHupvX2O+jTZ88SLZ5euRixNJnKHXB2WboPZajCVh868&#10;5PjKs1PxV5k0vk4S+opoP+anE8wawQTtPqT8FqxYymPyYEIQ/xjwvALPLEw6S0mRLS9PyM6xncnI&#10;XLJq3Rv911zf8ay/X7Gfd05jr4zrvEH0tSqy6FMQHkKAECAE/tMIFKuRIJ69iOW7w42oTg0QGD8x&#10;bmvUnIx3+2Q+0Sr7xXZZT7XKfKvn+qkz3exq7MSEP4ZPAcWHOb/d9R24OV9K9EVP3Co1+tIg+g5E&#10;H4IZSHdEjT7PiVuRdAdSHNjpecgdEHq43sIEDn4/e+58yHgQewcCfah6XEbdgdofIfkRyUdMjotQ&#10;njy8ZuVx9BEe9LXX3hk9vrLoN25CimrRM3aHhbtm+RHRG0aPr96voieJfmyvTudVMqPC2+an1KoU&#10;57wVh5u1zfhhiOXkubKEsjoTNpAGF4oWhxj50kxYTlEt3bOo/9u1oCcyCBYY9WHOh+jIvlwpUxlh&#10;dswZlyUJgEDJZNaVWAryhfyLQs5Fa9qpw6PGb77plqMNAnJ9vHIbeOc2VhQrlRrfpu7fE1SzziLg&#10;5l1Z3fGL3brTsFqV3enwatbx+OA93mFt0HB/MJXcSOCCZ84W1WYY/9m27uMPiKpV2SOQiuZ8j7D8&#10;qz9+d0Com6NyZ+TXRp3ZM/ek/fUZM+Q/2zqLsfyWx4d/FB282s3ZwZb/+x+TRZbvkujzqDvOzrhi&#10;eE1ptixpWlzRos/T4kIf76zRh5IejrMuo+7AyxbB8qHPAdeHIh90HxE2IdnHJ0h6EJDHZc4s54RZ&#10;nOjzzLgOCbOQ0otLd/AgAskB/hg+1U3cKq8WPSMRunw4EjjG2GGSnc1iniz3z+VRot+j43mZl0ku&#10;s/j7Ffj6HvXzP3PHvcbpc4RS+KzC3G1i+WEhZYHq3cxyzvI4ltLglZcovmMEezf50r9ZDdNB9CAj&#10;RDtQ4zPvAkj7HYg+uD4YvxULHZtBK5QUCXm5QkFh0YZNh954I6lF0zO+8pwAWWEDlVqmLCGifxXd&#10;j9z/wlS3ppt3ZI27dadhvf5T6vHBe7xDdy5BRXXcH0yVN5JGY6zNSP6bbd3H/18h+tyc7xGW/6+M&#10;352bqlqXwJ0OqY6bCIwPit8WMSPrvZ5ZTJHfHpHys1/skDB6GAz8bvYwLijht98nSVm+S6LPJT28&#10;mkPUHTjsogl28mxZkLk7E33E0QefhhoeG7CpQyuPYJfS8JqwvsMGj/j3Dmlx8RHm+cGDf2GMf/iI&#10;4SP+hoEfW9ze78Dywe/RCVRAPKompPk8Txb4PRYYPOYPiD7WG8jRC/9ghAPCOoQTfR5EH+uWkClV&#10;pwquEtsoxvJjXLL8GbOrSFJWUeceJfpd2mV4eZlkCq2v3zk//yNt2+Z/MkCIjRf0RuaIiiCaLLYO&#10;k9ozeb79XzvXv+RbW5+JPjPgg8SbmV+xneWz2JyXEX09tEss+S9ceO0xeJjvbqGg1dgyzmdNGLu3&#10;Z7cjjfwz/ZRqXx+1l6rQr1mVNwRVqPsIVMnPeIXqTqRafx2rVbm6I7nS9T0+eI93WBsE3B+MOzcS&#10;2fWrey3cx7/OEmX3p1ytybrfbS1r1s1R1XJSdb95TOSuYyO/gkon67nrs19qjwA75/vfsjJqZbVG&#10;vm7jIXB0MHiQdbE4SHdwFAR6+sxZKBDDgNnztLg8YRb0M5DTgIj36X0TiL6DMy5PmAViPWPmbHjQ&#10;zl+wCMZ1GPVdJ8ySZMaFQy2n/lOnha9Zt37P3n0nT546c/bcsbTjcMbFntBpYSD6YiZd1ISIf/uO&#10;WIj4EX8Tav71GzatXbcBLrzQ9K9YtRoFawY8WEDeropC7sCoP2lKDYm4CDuz5UdMd2D5cMYNiwAG&#10;FSa+rfKqeZLo7+p8fbaXzChT5fv4HmvY8NT992pDJwvpcMOFpIUpdniyWbsG/zKib4+tU7bLkeu7&#10;8/etTtRhRB8ztNrTAbgk+kgLVopYQ0zKD9u/Pa2uWc9M+2Z98YZVKc89ntyu1Xk/v1K5r9rLJzeg&#10;RZUXjyrUOwQ89VetWv1Uq3Jdg9Tjg/d4h7VBzP3BVFRz3cZTsPjyowaDuTaD+Q+2dR//a4Do183r&#10;W61LUDenUL9GNXp8/OboBRkf3pz1ZMvMl9pnv9Au84kWaX98FD3VLb9bPlno8tOO5+PawUBeCdHH&#10;IbD57JxcfpVBprGHE328Y5Fw+Egq9u+Ki4e8R0r0IYbhCbPAnkHZL90ko8eCar/11jtg/PDHFWX6&#10;XL0Dvg5TPUz42EZiLDB70CyX9BD7IdlHz7Dug+7DnI+VQOVEcuasOXAbwNnhiYtnC1iBiGlxMUhk&#10;A/j4k29HVVM673DnuLTlQ60TFT1v0pRttbnNPEn04zu3zfNW6mQ+mTDnt7v+4mcfW7dtEooKmJil&#10;PCAm0+2weJXMps/t3TxK/rVB9O1OxBKiX+6MixsIm3gKq7UXZM2FbzK4PqT8EOzbbEbD4X1nf/km&#10;6dbepxs0LvUOKPbyy2jUsjbXldrWTQTc+at24mSB6IHH2RuY3I7Ys9IZSfuBHRd1sMdstuYX6Bxq&#10;VkJQOEdEK97W+Sz8jNUdT0XjrPKKYOQYPx8PZsTt05UT3CoH73zSakHHm6cezcPAxIbYxp5KesZE&#10;+BWRii6qNbvKh+3+UXcuMepkZJZA+SNOELcfLrrDWVzihp0ub7ma4cahFkeCniFSdxiGm6OtwX17&#10;pb9H1b1h3Ll26JPfV/zqALpKvjWV/PhU9w5350rV4BJU+RNBFWqJQFRk4pExgyDEz37m+uyXmVwH&#10;+W53TxozYUJstXren5TFbydw9EqkOzg08OtvxRsPwewdiP6+/Uk4umXrNhB9qHe4dAe8WST6YP/z&#10;5i+0/4Viv6gbNm4GzwbRRyh9rt75dMDneFAA9c4gUH07xYcuPznlID+p0WhMO34CFvrFS/5BWlw8&#10;FoDN/vSZs8XF6jFjx2NJIBL91KPHUD/vYj4Gs2XbdrwjSA837a9bvxEFqwieustZt4MB39Tn5pGj&#10;Z1cLQ4fKLm35SHwbFTN/8jR3xVQVDcCTRH9P1w75Cv8Shf/Zxk2O3ta3NCxEuHCKBZy0ICANV+rY&#10;rfng90iNhViTLPjkf4Dolyf2wn2qFwT8JKttZrXNpGOCfqseKbSQbivndOHssANPPnLyutZqWeMi&#10;rwbnm7apzU1DbesmApX8reUDlvItsTLfSE7JFiclHnJZX1qzIq4MfsBZciVnqcF4KmGHlV8RjNl5&#10;MNLZSZu7OXiXZ6wWdJUgADZc0WQ5y8dL1M1Xa3aVD9v9o+6gVFEd6eD5GUXcpKtQvhM3kvPysqI7&#10;uRLcxEcT0jtByvXdH21d+x5VftWcbxh3rh36rNZ9VdGPz5W4UrX/6aibP+D1elSro1ec/+p/mU+0&#10;BLnPfqkDvG8z3+29OmRWdSe1fuMhg8GA5FOFRUU6nR5SdalRX5TuYAP7Qe5x4x0/cRLvYM+VE31u&#10;1OcRNmHRR4EI/vSZM+CN0NWgBzwcAMtH7B2u3hGN+hDWf/PtIBQQ97PnzvNbfXfiXkTX4WluIb7H&#10;SoC/g7LDP1cMnw+LPuJpIp0Wmhw8dBgOAKI6H6J8qPO5KB/vEOg7BNZE4HweQf9//3soeHLNdTss&#10;xo6TYge2/Okzl4aGeSBepyeJ/t7unfN9GhaqGqW3aZP29GPaHesFMyzXSCBrAoK4VIg4CYqPbQh5&#10;9CajyQrT/iWiz66M1DO3XsXW5GO359J1ku6UP7OAtV9ntuqsTLrD8unarFqr2cAwQWbgIvXOdXve&#10;fPVI6xsKFc3yZU3OtGxX3a8f1a/7CFT0t5aPHNY4kSDCnsd3iuxHypCcObF0D4iXFAqXJ3XJ8jlp&#10;E9vWYDw1JvoVjafGg6/oZqgWdM6kVtrcgbM69yzaxas1O/epPGpKDboO43HnEovGYHGouPFE5icV&#10;/VeOm4NqqJa4Sc+FEYqAuDnaGty3Lmfnqe+R+7dilTeMw5CqdV+5/CpdoStVg0tQ93+96+8IQyYn&#10;HAgZxez3z7RkFN8uyj/xyUOzw7dUd1LRM3eDN4O7IcVsXPxu3FQgzS7VO9gJBlysVpeUlMKajpqJ&#10;e/bBHxfhd6Db4dIdB4u+VL0Dlo/mYPA4Fwzw4OJYVIBGwqcW+hkxPy436iNzFmqiJCWn2P+KmWG8&#10;5/H1RSG+6KqLPTDlix9h18eMjqQeRUMk1eKBO7GEEKNqYl3BE+Jyxg/djuiGy+PtwMHgx8EjR42r&#10;oYY+aroLXT5s+dPCl40PrmGfDpfVk0R/V8f2eaomGcqGBzt2yB/8rfl4MuzXZnOpCZHlkQdLAJ9l&#10;gilsIKK83myCRZ9nubW76LKX2WRCTikeloclzrKvCvgigfXAlgl2cT/WDBaknsJTAZZUi3+0rxrK&#10;Xvwo9uN6u6xzKWK/qy2xH/ERhHgWdCiOgZ+ifCRsapggU+MguS8j8Dwd7iXmj1kazTa92Wa063vw&#10;pFwLHNjSB72UGNIPZk4JOtzztvOyZjnKZmkt2lb3G0j16z4CLv/WisMWDXuVCHUczKv4Sy/KSLAh&#10;/uGXSi+cT+r8Zxj0zplF1WA8NSP6GG3ZL0AF02F/TsqjMLk5+CrZVZXQAU8ROpyUL724dETcL9Xw&#10;iDtBlMV1GppUa3ZVDrsSwi19kuMmSmJv0lsOg+f7pfRdrAncxBNJbznpfVgz3KRXRKqVEjFxc7Q1&#10;uG+rvBkwhhp/j6q8pg43jJvXzuV9hZ1S9l/5gr/Gd3iVV6oGl6Du/3rX0xEunhWbPvglCPGzXmjL&#10;5DrPt896pnXS39+HTKqeXAfTD5q8+4knXkBKWnwX9u4/gGiVbGPfftB3HkSfF27UB9EHmUaFnbFx&#10;0MlgA2sDSHQqIvq33XaHQ+Cdvn1vmTtvARoeSEqGIB4iHGxDvQMJDaLaw6gvKvURJ+fDjz6BDyv/&#10;kuIxAiRDzhTfISwPTPtg+VDqI70uKD4aHjx0hD8oYEb9d97DcgK+vwj1A7s+V+fj1Ii3I6rzebwd&#10;EP0p0zbV7PaInL47PNLR+xYZvmJmbhg7obaKHXFIniT6Ozt0yPZplu7X5EDf3uYZ04Tc0zBeG606&#10;xnrLvFMZezchuiSIuNXK3sHrmbuEXc9jtZqMRojWpUQfO0USz4k+f2EnODcn9yLR5zv5Cyycv+PF&#10;G7L+JWuDirg+Px2vL27wnbxnKdEXT4EFBdIDmGxmEwQ5WGUggKbVbEMUUeTIMuLEzGpvw8wQlMeC&#10;JxscBxsWCuyIFXy/2FaSaU2MPfJQvyOKZhcCWqd36FKz+4Za1WUEKif6VRICZ8bjIBYX/3K7NP+L&#10;zUUznpSPilTGWVxRJX2vaF5uzlccT0XTkRJ9Tw2+SuhErukczUZ8zCK1N7tk/4CuWrOr8h6oiOg7&#10;TMdNlKSksCLfA4e1pYN8X7zlRCg8gpu42JBeevdH6xJG57uxokt2lb9HNbt2Fd1X4gJACp3LhcqV&#10;u1JV3sbOP2V1+Xe7no5t7IT4HVGzsl68IfOpFlkvQ67TkQXLf7Zt7KjhNYjFDi/en39l6W8hesGt&#10;FZ+QCDs3eBF08LBzO6t3sAcKftQcPWYsfHaxAQEPODG4vkuLPqLpc5k+V+9wpf4Ju48sHGHR5J9l&#10;K7CdlZ0Nlg9RDY+zyXk5t+tD5IMK585fgIWeS/ZhuQfdlzJ+/pFTfKh6UA36fjwQAMVH25SDh7B+&#10;gPofPUMjhNiaPEkWzPlcne9gzgfRx7DffueTMRNqkicrKiYuLOKyrFgswE749Bmzttf4+YDLe9WT&#10;RD+he49zfs1PNW977IV+5o3LBG0e8mOx8DKw5TPaawGdN4LTmozcSRXbBpMR/JiTdcahwX/t1J4L&#10;+rGfM2nRlo894NzcSC/yfvHHGpVxz+HF63Baz7k+p/Wc/YsPClz+yZTye16BdyJdZohcX6fT4RAf&#10;DOZiQEUQfavZZGVJcLFosYLFIxOwCQAIVqOd2tsfPIDdm41sJ2aKxxcmk9Zm1ZiPHz7xzof7Gl2f&#10;1rD1hZ596+mPCw27EgTcJL4wr+KvNdikg3zWnb+OlbAZ5+YuvwIO8gC0qvF43JxvJdUqmY6bg69y&#10;lVIRqmL/DsshDkglA3O5fHJgXQ7sucpvjcvJ8p14wuA8wkrq239XywRa0qcTYhOXjL/KaySa/2uM&#10;W5VXyv3R8q5qfN+6pMVX7las6Iap/A4Xlz3ON4/Li+X+HVvlHV7llRIr1OYSVPmloAqVIBAZFnd0&#10;LPxuW2Q93yb7xfbMlv9M68x3+qyIWFYz3IInr+Dh8MdPCMK9BK9WxMpMP30G28hC5UD08RH6Fq1W&#10;C8aFDajnUe38hQxQeR5hE7odmPZF6Q52cqIvqnfwEXZ6br0FEcchUHNOvRAUH8Z1sHBwcVFSP3LU&#10;GB5jB1E4wfs514e1HmwejF8s+IiC/TiKUcHw/+WXA6HVgTofbUH0sYqAp6/I8nkQfRZSk8XOvyzY&#10;Dlg+ViOYyJRp62oAafT0eAeWjycSYZEzJk2p4cOBSsbgSaIf37NPqm/Tk5175Pz0jTV1t2BVI3I+&#10;wsYzuzUuFnLC4lmw2aQ3GsQ8Wfynh1NwTt9FUz231nPKzm320grYwwm9g7qG3wfYj6P8aQDn6OKT&#10;Ab5R+V9BPiTp6kKsL1r6eR0Qfe4MDrURmyPeBZvGaNAa9GDxbBgGLGfs0iTujmCCasf+AAMDN1nZ&#10;R77osYclsmafz/lj+O4uPeMCmhzv0r0Gtw41qeMIVMKW+MjB78Wn3s536dUh+jiveKJajqfK+VbJ&#10;d6vLrqSDd3kzVElYxR4qH3wlA3OfBrmJjzPvBH8SF4EufWGr/IkTB+nSBRbNHbqtI7i5Odpa3rce&#10;Ifo1vhXdvHbuX5GKvmVX9A6v/SWo4z/mdXl4y2duPjfgXpYJ68V2zJD/UofMp1qmf/nQ7Khqy3X4&#10;NKdGxPfu1ZcTfQSnx50Doo/tBYuWYBuaHH5IlO5gm8t1QKCxDW6N7Yv5+WDGUPWIRB/6H+yHky4n&#10;+lL1DuogxD6OIvg94lrCKxdsG0sF7EEkHES3hHQepJxzfQhsIMrHIb1eD2s9xEXQ64PEw1oPxs+d&#10;cVH4Nvg99kOuA4qPJQSWE3gmwAP1YCKw33O5Dk+Cy6PmP/nEU7DlP/roE3jggEHefPNtCLPTu9dN&#10;mMubb388ZkK1lfRTw7eGTo2cFh4ZFh41NSwiIjI6IjIqImr21HAPuN4635meJPrbb7xpr7LJqTvu&#10;tkwPFXLSEEYS8fM1NquRBddhL0Z3ucgejNduZef7QalFxsw4PWPIjMFLf+9QH47e4s6KiLjYRFTm&#10;iHv4MyZ3WD4boc2G03GJv/MTAN659OEAiH7ZBMvdi/EZ1J9NE3O2wJZvDz3EuT7Hg3+0++5yaZOQ&#10;m2VetODAk0+sC2y4rxVF3fGYQK3u/CJX/pdV+swddx8MqxCNIOqIcytxTyWm3EpWBZXYAqVY1WA8&#10;7nNcac1qURY3B1/RRXcfukpqihZ96dOPimZRrdlVOWxpBZHrO6fFrRZKuItwrZ2jr0i7rTu4VTna&#10;Gty3V/R7VK1rispuXrurY9Gv2R1eg0tQd36l6/VIJgYnxE2elP3KDVnPtEImLOZ6+0K7rH4tj474&#10;LDR4a82mNj444e23B4gJbrlnLYg19oAlYxtcCJZvB5dckGYcmjJ1GvbDZI5trU4HdTvPjwtzfpdO&#10;XUWLPhgzQtGDQ3OjPrfrc1E+IuJjDQBmjz3LV67GHqh3wPJhaOdcH2IbkPLdiXtwCLodaHh4fH3m&#10;ofvlQFbgp/vlQETh5O/Yj6MYOd5RGeZ/aP35aKHUh9af9wD2D8dcSINwFE8PHn308Reff37K9/3D&#10;B7077ft3pw16d8p370746s01IRNWRyzZELlwTjizxK+OWLw+cvGGiAUbI+ezEjFvbfQKh2TD08PX&#10;bQ/5JeXP11J/eTplxJs7Qn6eFTE1PHL+zlWbV4YtmRLquGyYNWXtuuilwUE1XKRhVJ4k+hu73xQH&#10;6c5zzwsJ64VSPNougW4HEWakfF3cLlGrtaVaiPK5UEfKp505usse+O0lZf/SatxyL31hD1Z7FXVV&#10;0f5KFgZS91+XzTE3uBEYIU8yGeCmi6cSZdV44gD+Qh5dowX2fz2eBxTkCSl7kr/6aE3rFkT0a/aT&#10;VMdbVU70RVu+g2a3EqJfkWDaTY2+y3jwIoY1GI+UMElj/1V+XaqlNq6ospuXXgSzSujEE1VXo+8w&#10;kmrNrsak0GE6NUbJIaS683LRAQ1nObuncKv8y8IH5nK0Nbhvq7wZXNr4awxyRSZ2vt/Nbqt7Xznj&#10;eeWuVA0ugZvfX6pWCQJRodvSRn+d9TTzu816uSNj+c+3zezXcu9fP48PqrbVWTzRmLFzRJaPDWSW&#10;xb20aPFSbENzn5nFIiNzQs8t+tgAC+dKaWzgI7g4J2ywi+OjA9FHMlpO9EX1DroF/wb7AsuC6R12&#10;dKwQIJWBeodLLSD6h1MslPrg+lxJD8M/TgGpPYQ3POwm7Pqg7CD0KIzll9N9EH1uyOdsHop8PBYQ&#10;w/WUunqlpBxEJM333nj19Fs9Mp9pnQ14n2ub+UTzC0+2uvBkGzwtyXywRVz4VCB2/h4Ipa7P+OCm&#10;Cx/eeuGDWzPe63X6p2dDJpalu5oQlBAbNDLz2baZr9xw/PtHjgx57vi3D5x9sf0/kbPGToxbH7Uk&#10;474W8yMcpTtbP+iPlVvMqIU1vvk9SfRXdbsp/rp25z7/TDiXJOjPCbYSUHi91Xr8xIl5c+eGh4VH&#10;RkTMmjFz0cKF/yxZunTxkjWrVu/cviN5/4Ec+41Sxnvtih1cy7Nnzy5auCgyMnL27Nlz5sxZvnz5&#10;zJkzw8LCFi9efPToUS6Y4aL87Ozsbdu2zZo1K9r+mjt37qJFi+bPn7906dKVK1ei4f79+7Ee4Bqe&#10;w4cPz5s3b8aMGejN5Qvnmj59OvrZuHFjYWFhcXHx9u3bIyIicGqMBGdZt27dhQsXcHboz9asWRMV&#10;FYX6eLHeZsyYNZMNA1Ndv2ljqUGPyZToNAjFozfqEhMTVixbunThwuUY35y5yN9wIDFRV1rKJoKQ&#10;21D1GzRC1sm9v3+7pluHwx1vqPFFpYZ1FoHKuYvLo5Vb9NFE5CjSEChQMztTNHGPNF6HGEFF3Cna&#10;cd0fj2hcFFNEoduKon84Xx0xzIg0mkdF8UPcHHyVjLlK6Gock8Th1NWaXZXDdqggrqYcPCvcREkk&#10;ZC5l4i6tuRXhJi4APIWb8+3n5mjdv2/FmlXeDC6JvpsgV/eautltRVF3pJOSntoZlit3pWpwCers&#10;j3Z9Gdiq2ZvOfXp31lPNYMjPglwH3rfPtsl67vqtMQtqM4VpEQlwn5US/dhdzMUWgnK+k2tmkHAK&#10;ZJ3H3sFOxIDHTkTL4R9Bx7kCAjIbKdHn0h0QfVQD0Re5Ps4YM30mDsEHAAwbBdIdFEjz+bpi1eq1&#10;+AhDPp4kgO6D659KP439+w8kYRtmeBjjQeJhnseCAdR/z959eXkXEYaflewcdIK0WaD+GA9X/mCo&#10;nHlyP0+HF2aHlcbDDz+C4DsvPfdsv8cfH9j/zfOvd4n75K2JI9ex8ve68eN3jhu34/xjbY4MfmfC&#10;mK3jx++YMG77hLFbxo8tZ/nBCUdGDcx8pHni+M/mxECqEwPpztSw6HmzN3Lxz+aYRVlPtpgXudnh&#10;em368vOcd7tHjV5S4+voSaK/pEufve17FA4fKhSmWfVnbFY1gINWZtmyf27te3ObFq263NDptptv&#10;uefOu+67595nnur39htv4joM+va7qIjItGPH4HiI+tyCDtP7suXLH3nkkfYdOvTt2xdZE954441b&#10;brmlbdu2999/f3h4OK/MXykpKQijeuONN3bt2rVHjx633nrrfffdd8899zz55JPIcPDCCy98//33&#10;YOdZWVnoHEwdh7p06dK9e3dUdn716tULR7t16/bZZ5+dOnUK640ffvihffv2OHXv3r3RCqKw2FiW&#10;uwHLAIyqXbt2qNwVHXbr3q1z15v79O3ds9cNnW74+NNPcgryYbhXG7SpJ4/FzJ4+4MsBTzz1+D13&#10;33Hvnbffc+ftDz1w34CPP5wzZ2ba8WNqrdael9JmzU9PHP/z2lt7HCKiXx5OscY3dx1s6PLvnzhO&#10;UTsh0mUpd0dbZ+4u/aMuboOfSXmby5NWEoFbpP7uj0caDNHlkKq8FtWKCO7O4KtkV+5AV0neJTSX&#10;htxxSQTFMVRrdi5HXsmdU5Fd1h2URKqHmYoRNkWfV2lmX5dwSW856bA9gpvzlN0crfv3bZWT8sj3&#10;qMpb0bmCO9cOrap1X7m8ha7QlarBJajyJ4IqVITAuInxkOtkvdzBHia/XfaLHRjXf6Z11ls9Vk1f&#10;UxvcQEA//uQ7KcvHNpezTw5lJnwUWMfxETwehJvvgeCe29fHjpvA90DpDmMr9oB24yPX7aBIiT6C&#10;aXKij4JtHgYnOmYG6osLADwK4OsKZMXiAnpwfV54Ti4ocHg6LehtUMD4YbCHvAfj4f6feHGfXXyE&#10;kgerAkTvwcixQsBOSHcwQi7pgb0f21gtoKAO1hVYb+DZAsRF8B9448Xnz73RZfuAD6Xwjh+1OfP5&#10;dod+fs8ZcyC5NSw04+6Wu0J+nBI6LTwiGjE0EVhzWsR2sfLGkEjkOpgb4ZjcYNMXX+S80y16zOIa&#10;X0pPEv0FXW5K7nm7aUqQrfi4UZ9utRN9YLpy+Yo7brm1R5eut99y62MPPfzUY4//755777vrbpD+&#10;Xj1u7HVjr8cfeXTEiBEnT7LrxAXx+YUFkyaHPProo6Dd0Gq9++67v/zyy1NPPQXSf++9944ePbqk&#10;hIWy5pUPHjwIUo5Dd9xxB1g+1gNYDKDanXfeedNNN0H2dfPNNz/77LNr164FNYfBHssGzvJ79uyJ&#10;CjgqvkDlwdo7d+6MTr777jtY7k+fPo0N7Ef/ffr0QasPPvggPp6taPGE57XXXrvhhhtw0pv79r21&#10;7y29e/Tq0qHzjV269+7V66NPPj6blYHxHT9/evAfv3bu3a1r7+4334F6fW7q2+vOu269+57bb+rb&#10;8657bv/sy8932DtkHsYFp44vnBTb7/69bUij/5/T6LvMc2n/DS3LESFScPFvtst8N1Uqf/B7ITXm&#10;SemOlNu5Px5pFBqxN6nfZJW/UC7PJZ2dtAd3Bl8lu3IHOnRSERNyYPmVE/1qza66RF8KvpSYuolS&#10;Re6tDrp/l5eV73TpDVx73FwSU3dG6/59e3W+R1Xeis4V3Lx2LqtJkZf27BJPj9zhzj3X4BJU+RNB&#10;FVwiEBW99+jfX9ij67Aw+SzADhQ7T7U+8+GdC2IukciaoRc8ZY0Dy4fN/qQ95OXfI0fzQz179IJo&#10;Xkr9QbVB/DQaLYT1vA4C7yBzFurAK1ck+jDbc6K/afNWdAv3Vs71QaOhpYFNnR+CaR9euVDqI6Y+&#10;4mzy5wkwvSOQDsg36D7UQeifd4UImzz4PXpgfrpvv8ts9m+/Cx9chNpEE7jhQnSEmlh4QL3DxT+I&#10;nsm9BZATAIm6IArCyMVg+YjyiYL9PA8u/Il79ezz/huvXHijy44B/S8j+iM3Z77YwZnoQ5Yze+aa&#10;9Hd7pn9xR3R0DKLkg+VHRc9Hqixp8w0hEVnPXz/Hiehv/AxEv3tdIfoze9yy/95HhbkzbEUnjMYL&#10;uNAADglwly3953/33te3V+9bbur7Uf8PZk2fsWDuvHGjRr/y4kt33HZ7rxt7dup4Q79+/fYfYNeJ&#10;v7Jyc/78azhM7z1vvBGH/vjjj5CQkKeffhpme7DtIUOG8NUhD22Zmpr6zTffgKyDi4NzP/fcc3/9&#10;9VdwcPB7772HHrAftB7EHYb5M2fOLFmy5PHHH0e122+/HQsDvDu8sBOV8f71119nZmaiCToH0cey&#10;Afux8Pj4449372YJ4dRqdf/+/TEknAKjuvuOu+6/677b+952W99b4T3+2ZdfXMjJQrVJ4VN73XZT&#10;1149et7c676H7v3o0w//HjkcgVyxHO1904039ures0+vMRODLBDrQ4lUfF6ftOnoZ+/sat2yZt9M&#10;alWXEajob604Zgh1ROs4+BO2sUdkcqLyXtoPJBPin3bUd0i2VQkBBSkEbRLlEOjcWbLv5nhwFmlN&#10;jIcLiqqcr/RiSZO8ogcuBamoB3cGXyVjrhI63gMXgovLrYrizVc+2WrNznnklXfuMn0yOnETJQel&#10;uwh+RTRRDKgCTHBqZ09Wj+BW0ZTdGa2b9+1V+x5VeSs6V3Dz2jl87/hX2CV0ldxCtbzDXfZcg0tQ&#10;l3+66+bYls7Yev7L/0Esjrg63PWW2fKfbHHq55cjQhwVINWdwsSQhPv/96gD0QcLv5DB4kMM/f0P&#10;8RCPcH/4SCrPkwUWi4/Im8tV+3gHOYZyBjt/H/anS6KPnSLRRyc8sE/lryVLl4F2w6iPhLUg5UiS&#10;hfpYXcAMzyPnwFoPWz4vEPGD06PASSB0WhhqQjYCmz0WCRD/oBO+TsA7ukK8fJ4YC+sHTvfB8sH1&#10;OcuHUR8PFqKmzst5q+uOT993JPovdTz809sjx+wSS9DkhGnhS5eHj8t4pMXecQMQYwf4RM9YETTF&#10;0WtiQ0hU1rOtlkavD54UN2nSLnuJC5oUHzt6ePYrHeoK0Q/q3jfxjQ+EuJ2CJstqLbLZmOeryWCC&#10;HP9eUPYeN/bo1n3E8BEF+fkQ3uRkZycfSEYAJIheOnfqDLP94iVLoHrnl/b8hQtffPkFiHu3rl2x&#10;XoNEfuHChdiAqAbm9m+//RbWdE70YQU/dOgQ9nCLOyz0b7/99qpVqzIyMhITEz/66COY7UHTQcfx&#10;QGDv3r2w0IPrQ20PnfyCBQteeeUVHMJ6AA3xwhICJ4LKHxL/HTt24LnBsWPH0Dk6AZsH0ccpQPQT&#10;EhJwdowBRB9PALAfp3jggQfGjByNhefC+QvR/7oNGzR6XZG6+OtB37bt2K7vrbc88PADo8aO2n9g&#10;X3Z21tlzZ2fMnPHAg/f37tOrY6cbPh848HxGBgJyWrWFwvnjx3/6evP1zav7taT6hAAhQAhcIQSq&#10;tWa7QmOgbt1BQMw15pwQw53mVKdeIICESttnLs5+tVPW04iuA37fgXH9FxFgp8WRvwaGTEmo/Swm&#10;TlrswPLxETQXUTLxawCBOz7CEo93aGCwB+ZXaOjx8egxBF0Ufhs6DNuc+kONw5cHE4JYxH0u3YHC&#10;R7ToYycccMH1UfCIgOt20A/LETt95vSZs1BmzJyNAjEPT4x15uw5FvjyyX44Kbj4uPET+W8UNrif&#10;Lsg9Cgz20oLK08Ii+Gih4MciAeZ89ANbPiP6+/ajK/TJWT6eGIgsHxQfSXAR+QdLnZ9/DQoN3pL9&#10;Widni/6513tceKnTsadvSnu2D3t/8qak0Z8GT5q8ZdqwjDtabg0dGjJlaljk+nGufKPXT47KeqZN&#10;1ts9sj+/M2fAbfZya84Xd2W/c2PO213rCtH/q9etCV/+CKcMQVcIV1UEqGSJoUzmZf/8c9fdUDX1&#10;ACeGoV26Sps4cSKE9TCTg2pPDgmBWy0/CjoOvs418ZDHrFixAh6xcK5GZRB9KPJzc3NRjcfngX/t&#10;oEGDYKQHC0dX0NBv3bqV9/Pjjz+iCYzx2I/3nTt38uUBFnPc6wIkHosHLDNA5WHah3MtT9GFQzyC&#10;Jx4X4FEARgKijwpYDIhEH8sVPDTo1KkT1EFojgcFexL38HiaPBgoznXi5MmvBn4FnRDK00/3S0pm&#10;j4f468iRIw8//BAk/p06d4agPzklCZF5BL1ByM09NvTnDR3Jon8NSndq/+NLPRAC/woC4g/Xv3J2&#10;OmklD3mkIYNgRxef71WZ4ppQracIhITsSg4ZDss9fG3hdAt1PjPkv9gWuvy9vw0cP6HmcRhFQCZN&#10;TbzrrvudiT64b0kJM7NytT0n+pCywMMVO//4cwT0LZC/q9UloMWc6KMOmD0X/IBkc6IP3Y4D0Ucn&#10;4PpYAMAYz+kTQuugMmrCgg56jQUA6mBPyORQHMVZEBofhnaerRYet1wdBLKOj6DvonwfNntesAcM&#10;nlv0cQrI92G8hzkfQh1462In3tEhN+Rzlo/pYI/I8jHCF198Y0JwXOj49cyi7yTdOfNSt7zv7tGu&#10;nqhdMzE1ZujO8QM3hP0FUf720KEZt7XcPPXviJgdFd11GyHdebldwtDv1nz29dqvvrWX79YM/C7l&#10;nYdy3u1RV4j+6NvvTfz+N+HocUFffInom02g6VDMg2rDdh4UFCSNSjlp0iQQdBjjQfTHjRuXnp7O&#10;/5wgrs7LL78M9gxNPKzyCJsDWgwGD96P1/vvv5+WxpaM/AUuDkKP1Mlg4WiC9QBcb3lYnqFDh+K8&#10;0OFgP4g+VgtiK74B6T9WAjDJ40RQ9jtXwEjgyysSfQzVgehj4QGij+aQGJ04wcK+IqY+dx7gTxsg&#10;AcIYOnbogJXASbu/CHc4PnXyFMRIGBjOjsVAcsoBZNRFRjGhUH1q9F9be3Sop79BNGxCgBC49hAg&#10;ol/XrmnlfrTsL6NdxkPlGkNgZszuk0NeYywf9nuI8plipz0E+mD5cSFBo8ft8sx8x8x2ZvnYA62L&#10;3Z/VygPng8Rzrs99ZNesXQ+uj40NGzdz3Q6IPn9PTT2G/VDbYz/YfBnRt9vRIcTnqwXQaGzAzRc7&#10;i4qKweBh4EdMfTxGgCkdbBviGXyE5l6nY4IRqHfgGgvujoKjODvnV8NH/A12Dvk+LyD9YgGJ5/3D&#10;2ou1ARrCnI8Y+Yl7yog+1ieiId+B5SPMP7wIwqPYdyp89LKc93u4IPrPdioOfhf8Dy7LSIaFqKMI&#10;rYOyNmxk5gMttoeFVXJ1mEb/2XYzwhw9K9YP/KYOafQnPfBo0m9/CyfSBQPWVdyiD9DNItEHqXUg&#10;+tOmTQNB50QfwnqRvkNjg5g54PRg4SDKsN/n5OSA3/MgORBVgZFzKo9XcnIy/GXRAxgzJ/o4I1cB&#10;jRkzhkt60A8qbNmyhTcRc2BBq4NDWCHgaQNWI5DrOKwE8LgAGn0sUVAHaxJni74z0Yc5nzsP4MuA&#10;uD0YP8aMuSAWEAbGWT4GgBlhbfPbb78N/vnn0GmhJ9KPWy0g+iahRHN+ctDu23t65utKP/SEACFA&#10;CNQaASL6de0HGV4flUTdkXrV17WR03hqjMCKiOUZn9ye+VQLzu+R9ZazfLxvjZ5f424dGo6bGHvv&#10;vQ+7JPrwcGVRQ4xGUGQp0UdoGvxEQJ/DvVpha+fmfF6wzQPVL1+xihvpYc5nFn070d+4eQt2coM9&#10;1gBIpoudu+ITsC1G1udcHywcBeSeB8lBiEyuoQd9h4yeGfWLmVE/72I+HG1REyQeWh3Y7MWCavyB&#10;AIg+5oLmmMjDDz+2fSfLtwW6jxOhjlSUzxU7OClGOCFoKcfKTvRvdEH0n+uUN+b1nbvi8ewCATSj&#10;oqejwOVgydxFF17vemzQy5Vco42TI7OeazM30jHqzuYvP6tDRD/iyWeP/B0knD4rGOwWfYE5TYPo&#10;I5I9c6u1m+eh1ZFa9BGcHuZ2Lt0B0ecWcTD49evXP/TQQyDHoNE//fQTmkAuj9A6otoeMnpEuOd/&#10;ew4cODBw4EAeYwecHiF6NmzYwA+hLaf4OAXs7jxaDs+ixdk2LPqg+NDkoGcQcVHzw5MyoA4eF0AX&#10;VIl0hxN9rASeeOKJpCR283FBER8ABokHAlw+BIHQgAED4uLi8CXBSgDJgC9evHj+PJI6Z2TmZBWq&#10;C6DRF7R6QV2SFznt0EN3eupLS/0QAoQAIVBLBIjo1xLAK9EccnzEQpXGj+Ie/GTLvxJo/7t9jhkf&#10;FztrUdYriKHZxi7HL3e9RbD8FzuuCfMYy8c0J01Z7ZLlY2dZjlutFuZtKdGHtAZZaTn5gd8tLPGi&#10;RZ8T/fiERPyGcEs/Z/nY70D0sQeqep7YdPTYcXhWAKIvpssVuT4I9+QpU1GHp9OCjR82eFB2VEAr&#10;Hj0TjgSjx4zFTnB0WPexGOA6HDw0QNBPTvThpAtCjzoPPvjolm1seFhd4PkD5oICfZHoS8DlQ8P/&#10;Yimxyon+cmeiP3bMttPPdD4y9MVQ6PDtLN8eLD8qInrz6PHxSUHDMh9qsWr6qopuJEh3sp9DeE1H&#10;L+rNX9Qloj/7xddOTAwTzl2wE32NTWBWbSjely1bBo4LKgyiP2HCBGmuWVj0wZJB6FFh5MiRXLqD&#10;aDbIPQXfVqwNQJGHDRuGnbDQDx48GDZ1UHaE3Rw/fjzPWoUXjO6wmoOs83CZMPxzvg6S/cknnyD8&#10;JefxiKq5bx97OsMTN4grAS6yR0Mp0RcrwBkXuiAcxeMCXs2ldAf9Y2UCH1xoddAEQ4ItH3chXmPH&#10;jsUsMDY0xzQhSYITMNYt4inY2gCjsllsNotVoxOK1cWzok/0e+Df/VmhsxMChAAhQAgQAoTAv45A&#10;yJTdyeN+yXqmld14D79bewzNl9tnPtPqQv+bl4yN9uAIEfG9/wdfVkT0v//hJzAWmMw5lefSHa7e&#10;Wbh4CadVi5f8ww/xRLmc6K9bvxGHQPex3yXRB7cW9feIdAJLPLg1j6DvwPWxBxydq3cWLFoC7g6+&#10;Dh4Pug+7O3g8Yu/wkRxJPQq2PeS335EZF/H+EV4T3sD8iQGIKMLyQAuEhvff9wBfh5w7dx4RceD+&#10;iwKvXxRukp8YFD7g85Hjgi4J4cJHL8/p33PHp5eFzJ8QHHvute6pvz6DMPloha7Qw87Y5LK1QVj8&#10;uf634WnMuqmzxo29pM8JHr8FqzjU2TAp3CXR3/T5gFxo9EcvqvFV9mgc/dfeOTMlmhF9fZFNKOUW&#10;faPZ9E850QehdyD6sOiDhcOmDgY8atQoTvRh5Mb2//73P7BnvCC/wU4wYzBmcHHsgZge5BuprMqu&#10;5ZEjUNdAAoQ1ACz6cMFALE7kxIVMCFb2Dh068FxXSIIM/s1YtcTijn6QDAv0HesQGN1Fiz7vmd0o&#10;R46IFv1KpDtYBmAAcCDGWfDk4dNPP4X7Qb7dOX3z5s0YErg+RERczQ83b+CA/VjS8LOYbGaDYLbY&#10;zFbcuyUlmvkzTz37cI0vKjUkBAgBQoAQIAQIgWsAgeiIhJN/vp/1VHO423J+z8NoZj7d6vzHd86d&#10;WquUWM74BIWwqPYVEX2YzMFYcnPzwMIdiD6C2HA+g2xT3JwvJfrrN2zCIZ5Alxcc5Zx7x85Y7qGL&#10;wqX8uxP3YjEABs8j6zvQfZjwsZ/n7YIiAkwd6hpY63moeywDkPFqtz0yikjkHDZggT15Kh16Hij7&#10;Ye9Hh1wL5PIFwrhk2TEHoCLGrUTUnbgB74j7J0/bPXPGPxmvdMx8qf2JQQ8dG/RQ6rePnPzp0fxf&#10;HhFzYMUErTrx82tIjnv+o9sPjfsxadKIoyMGZL7bfUHYWvSzOTg064nm8yM3OZxr68DPsp9vOz1o&#10;ZY1vZk8S/cVvvX8ubIZw9rygL7QIpVY70TdYTP+sWAbxDJg0iL6zdAf8GNZuTvR5zixwaxB3NGHB&#10;6e++e+pU9owGIW6mT58Of1ZUBuH+8MMPEeSeXxUIZiDdgcKeh7/EMgAifrhSI8MBYuqDdv/8888g&#10;1hs3boQsnsfSEZ8q/PrrrzD5g4I7eOuK5nYeuxPd8tD7FTnj8lxdWDAghg9WDugTI0QMfgwPWbqW&#10;Ll0KT2J+Fu5IgIUHErLFxMQcP34c5nzkQyo0luotBhuczbVa3eI5J58jok9uZIQAIUAIEAKEwH8X&#10;gaUzt5/9/MHMJ5vzfLf2xLc8JVazs189PCNsa43JX0UNfx4SUhHLx35w6BWrVsPHlAfIFy362IBJ&#10;HvbyoOAQaOtFcz636OMjVPsrV60Jj4zGUezh0h3UR/z7EX+NRDXIY0C4581fuGr1WqS1QgUebROc&#10;Xkyay037KFgDIAEWnhJgMODrEO3ANs8zW4HrowK6+uTTz6Cc2b4jFosHxOKEoB9+AvAHQMjOb74d&#10;BFk/b4J3NJ8UMgW9wZ0XBUPiZeWqtUuWrlyxaieecjjAhWcsCeP+XBZZpsOZMi02MmpedFTknvFf&#10;7Pv7vX0j3ts9buiu0X/Gjflz95hhMyJ2is3HT4xbEbXiwPBv0l6/I+2lvocHvbE1bHroRHYd54dv&#10;2D1heNg0R3fqxVEbEsYOD522u8bX2pNEf8k7/c9HzEJ0U0GbbxZKLIIRFNZoMS1bwTT6Lon+lClT&#10;uLYedB9En2v0EWPnnXfe4eEy4ZILPQx3/oCRHqZxLgFC/Hsp0f/qq69wCp4WF5ybG87xEf1ABYQH&#10;BTxaE16g+FjniY683BkXTcDCsahwjrqDVQdE9jy2psvwmlyjj0N45xm4sMEC6Xz1lThCPI6A1wFW&#10;L1h74ERY8OAhBjbwEXqkhN271TptiUWvMeutCK+p0eiXzD35wqM1vqjUkBAgBAgBQoAQIATqNQKb&#10;Zq/KfLlz1jMty/1uIc232/KfaJH+/bNR4Z5f/4wev+vFF9+qhOg7H5Kqd8SjojlfatTnR7luB7Qe&#10;RawPWz4eEaDwhwncnM+LSPdFuz6oFng89vNAPaDp3EkX5nkemYcX0H3U4ZVRB+/Yhr0fO9EV6vME&#10;WLxgP3qD+h8FKxaMBENiTgK33hkU4mhid7ipZs6JD4ucAaEO8mCFTsM6Ys6Uadvq1I3nSaK/9L0P&#10;MyJnM2dczUWTtZgTfYPFCOmOSPSl0h3QdzG8Jkj26NGjuUUfIXdgiee6HYTQAb/nrrGxsbEg7iD6&#10;oOZwpYYUnnN3RMDkGn0sGPAOrTzM+bD9w8aPF0zpUPLs2bMHOhku2hEdbdEWPLtjx47cVI/FBuQ0&#10;Ds9uuHQHSw6eeRdDgu6fJ8zicfQ50QezxxTgHgDzPwg9HiNgakVFRdKlRVZW1owZM2DI5+sKnqIL&#10;G++8++66rZs0ZqPGYjDDDUVTqlsyN/2lx+vUjUKDIQQIAUKAECAECIGrgMC4oISE0OCsZ69HGJZs&#10;RMrnKW8h2nkRip3W6YNfnBaWeCWGERIayyX17hepUV+67cz1uVyHE32R64Puw8aPInJ9kGxOuMG8&#10;OZV3sOtz1b5UuM/9dMWwPCJ9F9k/3xA/8m1e0ArN+UoAawPeMwrOi/cJwasrwXnU+LjImI3g9sjr&#10;FRk9nUXaiV4xpRam9ytxTdGnJ4n+ig8+zYyeJ5zPsOoKSvV5RitzldAa9Uh5i6UTj7qDgJKwzYtk&#10;mjvj4hAYOZxxuUV/165dfGGA/RC7g6NjJwg6RPlQwIPl49AjjzwC6zsP4IPAOJDugIjjBeoM3c6c&#10;OXMQc3PevHlQw6MTiLAQiic8PBxU24HHQ9UDZ1zY/sHgcVKXGn3E7sRRMHL0L82MKyX6cA947LHH&#10;kG8LU4AbLp4hYLSowB1/RSEQZDwpKSlwNoAtH02wtEDPPW68ceAP38Wn7MsuzjdoNEjkoF40++Tz&#10;j1yhS07dEgKEACFACBAChEDdRCAkNDF1wuDMfq2yX2CifK7IZ6IdcP1n2qR+8dyUUM/b8jkUvw2L&#10;dp/iizWr5PqiLp9vOHB9keiLXJ/HvXHg+lK6L7Xuc6EOLyLjFzdE9i/Ser4kcOD3IsXHKgKFPyj4&#10;c8ScSu6Q4CkJMTNWh4dHMr/byOhpYdFz5sU6i3zqwj3mSaL/z3sfMelORqbFUFSiyzVYdGDVRoTX&#10;XLECHBosHwQddm5peE2Qb1jTcQgVQPRBkdEEwTG5kB37Ef5SjK6DeJRQ0YCXgyIjhA6E79iD+jwp&#10;Fdft4BRvvPEGbP/YD0X+l19+CZ0MdkIqgwXAwYPMe0P6Qv8wyfNgPlhsbNu2zdmiLxJ97gNQUcIs&#10;PGSAG7G0Oc+/69AhPmK9gcFj0QLfYhj2u/Xo8cDjj0yZEV5QUmwxmpC5t3jJ3OPPPlQX7g8aAyFA&#10;CBAChAAhQAhcHQSiQred+uPdrMcgyudOt0yuYw+z0x5JstJ+/yB4kodSYrnKrTH4l3E1IPoOYv2K&#10;7PpSul+RUV9q1+dcX0r3nZU8nJdz676o4Bd5vyjake4Rt7nc34HiYwmBM2Lnn3/NrYzlT94ZHbMY&#10;LgeIq4P3yKhF4ZE119Bf6VvLk0R/3mtvp0+OhBe0zVhsMBeY7AmzzDbripUrIcTnua4g3RH18TjK&#10;o+6AiHOiDys4mPH8+fNBqWHqBvlGIHwoeSDpOX36NCz3IMdc3Q6LfkRERF5eHjqBMy7UNTzxFmg9&#10;1D5YKuAs4Nkw2KMfPDTA8gCCGS65kca19CDRR4I1nvALbgB8jnAGwBjgkgtxEZxusYzhabz4C0H9&#10;4bCLYd98yy3d+vT86qdvtQa2bkF815JFc4499b8rfe2pf0KAECAECAFCgBCoIwgsnL7jzID7M5+E&#10;KJ8b8u2KHRZPswNi7KQM+yJogmPaVI+OPPbJJ1/0LNGXeuVyx1yxVML1KzLtcyWPg5iHW/dFxi9q&#10;b0Qe77wh1hEb8tg+KFhd3HXnvcP/mlcJsNEzd0VEzuaR8hFJM2bmpvHBjt66Hr0utX2A40miP+O5&#10;l4+Pn8rCa5pKLDa1RWBE32g2Lv3nHy7FAdGHaoWb4fkLEXV4kHtY0//++29YxOG3Cqs/l7DjHVHn&#10;QdYRG+f333//448/nn32WbB/7Ed9xNfn4TiRMAuWfljHYW7HMgBEHwF2eP9oxQPY49R455b+K0H0&#10;MTv4DUOWw88rOgNkZGRAngTh/g8//IAJIsUvXwngHZFiZ82aBXcCzLRtx/av9387v7gALQWtrmBm&#10;1KFH7qpTNwoNhhAgBAgBQoAQIASuEAJr5mzKerdn5jOtJSyfi3Zgy2+ZMvrHceOvoC0fkwqenHDL&#10;zXdy83x16X5F6h0Hou9Zri+KeaRROEXuXuWGSO55YB8UiIjuued/E0PWV3SJxwfFR0/fwMPkM0N+&#10;9NzoGXWa4vOJeJLoRz71XOroEEb0zaUQ55uZRt9mNBn/+ecfaPRhawdHh18st3Zzth0aGsodYUHc&#10;kRkXKh0Y9REJhxN9UHMuyMEL+ng8FuBurDxIJZxieVx8EH1Y9HmIfRB6SHcQ4oYTbvSJnbwHKPWd&#10;fW09aNHv168fzPZ8ajz5LjbwFALhdzBxuBagAp5LiIscVMAThldffbVb9+43dO389gfvZmSeFyxW&#10;QW/IDJ9y4P5br9CvCXVLCBAChAAhQAgQAnUHga0Rs7NfaJ/1bBvO7O2lA9xwmfftU61SRg0aP/HK&#10;snxAMT5oI1Qr1aX4vH5tiL6zYy73zXW261ek5JEyfpH0izzeeUNk9nyDB/bBMB57rN+UaTsquisi&#10;ovdGxixFdB3Y8sPCI2fOXgeZft25hSoZiSeJ/tTH+h0aPp5F3TExom+xwnJvM1vMK1asgO8pt+gH&#10;BwdzBsz5LsJr8uAzPDMu7N+IrQkHXB6THjsRQgd5cCHUQQ94weEVSwIcAuOHsZ9nuoXfLQLdoDIs&#10;+qD1CLOzevVqyGZwFiTQRVfcTxcNMRJpXl609RTRx+wg3YFER7To8w345kLij0VOu3btMBExUhA/&#10;ipEjTiiIftcbu7/7wbtZWZksR67ecH7yxD139akXNxANkhAgBAgBQoAQIARqhsDYiQl7IkPhZZv1&#10;nOh6W67YgTr/yeZg+RMmxNas82q1GjJ0Nhh2zYh+tbi+1K4vOuaKdJ/75ko9dMH4echLB9W+GJZH&#10;GohTDMfJN/gawOU238nbYkgvvPDGtIgKifu0iO3RMXPA8mHID4+cEzPziq+7qnXtKq/sSaIf8uDj&#10;Kb+MEI4d5xZ9q41F3TGbTcuWLX/ggQfAwpFGCtId0aQNLg41C0gwT5iFRLZQtsDoDgYPWz4s94hE&#10;iSRZcfYXFO07duyIjo5G9ll0BRs5eDPi86A32PURdQfUn6t9QPSXL18OcTwOIcgPN+djAQDGj2cL&#10;Dt6xniL6mAICeiYmsizKeOEsPN4ORPl4QIEsWhgAVgJiBdRBaP+1a9ciLhDm0h7SnTdfLSosYI0L&#10;is6NG7nrlu4evMzUFSFACBAChAAhQAjUKQSCQhIOTRqW+XjzrOcRVEfU5TNRftYL7bKearEveMT4&#10;CVeJU375VXB1Y2tWElbfwcbvEG3TpYZHatqXht2Ueuhyui8yfqmN34H3i5H4K9rg9flDjA8++GbU&#10;ONfZx8ZN3DVz9ibIdTjLnz5zbUhoPZDrSO9zTxL9Cfc9vPebn4X9SYKxRBBgzmdhNOGYumzZMm5u&#10;B9+F2R4MGDwYIXFAc8HaeTQe6GqQGAvyfXBxrAo4O0c0eoSxFxcG2EDYHATYAaHH8gAWei7RQR0x&#10;jj4s9yD6sNzzDFkjRowAjcayATwbGqFVq1ZJe/OgRR8LDGiH4E4QFh4eFRWFRQs8DbAOsZgtWMy0&#10;bdsW00ekIEiVTqen46mCXqfD6gXCfbYE6t2nU+cbPvviU71WA+dlIf1s+u+/bunZsU79HtFgCAFC&#10;gBAgBAgBQsBTCISG7jo2amDmY82zXmzHYuRLHXBfZDF29kweM3p8bR0x3R/t628MEQ3zV9mu7xxz&#10;k2fUcjDt86RaItfnjF9K+jl3d79gCYFT/zli2pgKlFFTpu2aFsGi69gVO3PhhjtyXD1j+bgBPEn0&#10;x95xb8LHXwmxuwRdkZ3om7htG/Z1UG3uRIvYlAhyv2DBgokTJ4KRYwEAag7W/sCDD2zYuAH1586d&#10;w4PWowkqwwTO0+JytQ8iaUIJw4NvwoSPVQEn+vB25RZ9vKDRB6HH4wIcGj58OBg2PzscgiHpkXri&#10;epDo4+w8lW/vXizPF55d9L25Lyh+VnYWEn499PDDSMuFQPzI7Dvir78w/ZiYmK+/+RquCxAb4dCD&#10;Dz84e+5sMzIM6E1C6rFj3361sfP17n8/qSYhQAgQAoQAIUAI1BcEosJ2nPzxpcwnmktE+TDq28uL&#10;7bB/36RRV5PlA7e33h7GzfA1ZvnV1etXZNd3qdoXhfsOIThFuu/M+7m9v6ICig/5/k+DJ49yxd0B&#10;ftSM7ZDi2w35MVHTV0+eWj8U+c5fAU8S/cl9bt39wmuWlcsEDfJSlVhtzKJvMlmWLFkM4o4Al2Dh&#10;sF7zTFh4gXyDE/fs3evmW295r//7SSnJFqsVkfVh/+7SqfNNvft89OGHiJPDNf2coMPbFQF2EFoH&#10;5Bj9IMImLPeQ7sDhFZ1jPx4aQPkDiz5PywWij7PgBebNpTvS4J6oAJs6TocKPJr+li1bHEz+WFqg&#10;c7jS8nj86B/ZcKEjQjWEzYG4CM0xFzYRhHzt1q17l27duna5odMNd9x155Chv6WmHUGSLCiO4GjA&#10;wvCjWp9ePXrd2O3GHjdi6jf1wQrhwYceGjFq9Inz502YammxJXlfyofvbW3Tsr78YNE4CQFCgBAg&#10;BAgBQsBNBBbO2Z39zf+ynmmZ/coNOa90dCjIk7Vv0shR466eLZ8P+/ufwsGwaxZ1R7o2qMQx1zkI&#10;jztc39m0z111XUp6nHm/yz0Y8FNPPR8WsdPlJZs8LSF6+gomx4+IiopZNDX8ikY1veIX2pNEf263&#10;3nG9bi2aNEZQH7cJBXqLDuF1NHrDkqX/wJuWJYJF3Jzb77j5Jhi7+2KRhVA6t952y2133vHxgE83&#10;b9+WV1igLtWETpnWB1y4W89777jn8wGf7UlkaXFhnucWesTk+e2337Bs4Cb/0aNHZ2dnwwWWx9Hn&#10;TrdIggtRECf6Y8aMAX3nin+og2Bc5864oksuNPo8XReM8bCvI9suPyoa/tE5YvmjW35GsPkBAwYg&#10;zg+qIRIoIv+gORg8dEF33nb7LX1vuvv22+6647beN/V64JEH//jrzyPHERfIVqIuXrN65RefD3j0&#10;0Yd739y7W58be956U6/bbr7ngfu//vqbdRs2nb9YdNFoLTLoCrNO5WxYsvuZJ+MbNXXzJ4OqEQKE&#10;ACFACBAChEB9QeCfMVFrho9Z9Vfw6r8nrvo7SFrW/DV++fioq2zL57gN/3sJqHPtiX7ljrkuuX51&#10;6b7Uuu+S9DvLe0S6zxcz3343bHyQC/qO9dX0mbHhEbNA8aHLnz4LMfKvOBG/0vetJ4n++h59D7Tt&#10;lPvr10J+MvLSImEWZPIGi+X0ufPrN6wH+d64fsOalas2rlsfu3375o3rN21av2PH9u2xOw8cTCks&#10;UestJqPJfCztxOpVa9cuX7ttw9bd8Ql59sDz0P/wLFQwosPEDgUOXsiKhW14u6rVaoTf2bRpE/bA&#10;Zg+fXaSehdwfrRD0BjH18YKPL15IWcUXDKKzLLJxoQm0/hgeekAGLjE4Jp4VYBtnBK3HCgF18Fqz&#10;Zg3URPn5+egEa4mdO3fCAwEN0fmGtes2rV+3beOGTRvWrV63av22DUmpSXnFuWYLYLCWlhQeOpi8&#10;e3fc9l3bN+3cun77ptWbN27euT01LU1rYgFH821Cvl5bdOHo8dmTtt91+wE/Ivr1/tt1pb+91D8h&#10;QAgQAoQAIeARBCaFxvW96ZZa6nbE5rWx6/OkWs4BeRyE+87BeaSkX9yW7sTwkC3rjxExYye6kNrD&#10;yxZBM6eFRYDlx8z4JyK6/snxXd4JniT6sTfdcahV+4zP3xMu7BZsmVbBgMA3epuNMeuqXiabFUFq&#10;YEh3qAiCz513sR/M20F4g53Y4xAxk/fAg9449AaWz/djAzTdZUN+LtTB6fiqwPmFOqjgEMDHZU2T&#10;YDZZDFYrHi+wJwkuXzqrrcBsRsCdEr3GcPbw/lE/r+3c6XAASXeI6BMChAAhQAgQAoTA1UBg7IS4&#10;hx580lNEv/Z2fQeu7xCTx33Sz4k+N+S/9lr/sRPWObNhPEKJjNkRFT0HAfKjYuZGTt8GNDyyfKoL&#10;nXiS6O/sc2vyda3Ovv68cHCDYDyDFK8wZWtsNj0oMZg3rPLlzBuxaAw6PafL2A8+jgogwhCpI+6+&#10;jQWTL3uhDtg2GDm3wYtMnR/GfvB1zv5RQWTeovaG9W9vxUm/tBO+LTbhxJ0/NxC9ArAtXTDwNFh8&#10;2Lw3PgzRhQBnw2oFO3DQZDUbcQbBgulYMUuLSbCaWeJb/IfTmlg3mLnJJqgNpnyjSS3YTLoS86HE&#10;2M/fX9msxYkm7erC/UFjIAQIAUKAECAECIH/AgKDvv/bI9KdGtv1HTQ8zlyfm/k5yxeLNPS+y22M&#10;By65g34YN8ZVRoLwqMTpM1dOnRZuT3Zb/6JnVnlnepLob+rcY59fo7OP/M+yPFLIPwJpulGwaQWb&#10;wWYF0dYaDUaLPSeu1WYyGFGwUaaTsXN9RrXtCbaMYMj2YyKH5nydc3EY2rn+XiTcnGdjJ98PLo46&#10;nKxzKs8b8g0u9xdpPbZFvo7mnP0jBr/46EB8LMDPIj5A4PvFJYH94QB24RQ4L1ue6Aw6rUlvsiHV&#10;rc3E1iN6lvUWSwNQexQLpooxm7Vms85mK7FaSzF7TbF2/artz/bb1LDZuRY3VHnxqAIhQAgQAoQA&#10;IUAIEAIeQWDMhKUetOhXGYSnIr2+M913yfgd6L7zR5B+dIVhvPHmB6PGrHSGaHxQ/Mw526HFZ4b8&#10;6deOVsdhpp4k+uvbd9ov8zt5Y/eLwwdZTyYKpkKzzVJiNZeYDSZGa5mtu8yObrYwazaj90xjI1rc&#10;mbHbAgO+kR9DZRBkfpQTfdHELhrRRUM+3yMSepHlczouGubFalgMiEsF6YpCrM+74vIePhLeSdni&#10;xG7ahycAH175fjwNYI8lcE6MBbVxDJZ8zv3B9xnFx2LEXvCkw6AzFRtMaqtFbTHpYOcvvJgVOjn2&#10;9jsTA5tfIKJvdw+iQggQAoQAIUAIEAJXAYGJIXE9b+x9lbk+V/M7Z9RySfcrsvGLgn6R7nOtDqIb&#10;/jVyxpjxjtF14HQbOT0+MnoBDPkx0+dNDd885molJrsK1/EKEv2tN3Q5LPM/2qz5sdeeNsetFXQX&#10;jYJRA0EK+LldnMPM2VYmzuEKFosR8hZmd2c2dVB7WOtNBp1Ra4CoHZ9YJbYM4MZ10YLO2Tm3vosv&#10;0e4OYzy362MPt+tzms5N76Lxnq83RIEQmsCpV+xE5P1cqyOuDXgFNORx/fkwuPmf2fDZwwFUZsU+&#10;V6bgwSj1VjPWOXatD1g+BE1WodQiaKxwXzAbbRqLrdRm01ngPKA3nzl9dOC3CR27pfo3P9+k7dW/&#10;G+iMhAAhQAgQAoQAIfCfReC3ocEeJ/pV6vUr4foV0X1nh12p8y7OiArffjc8eIqLAJohU+OjYlbB&#10;4zYickb09I1Bk68Rp9uKblpPWvTjuvY4o2p0wi8w5fY+ptnThIILFgTdEYzQqevMRh3cX2HrBtmG&#10;RsXOgsHyrVCzcEYM9s5M3mYjVC42s8Fm0hi1+MhWBHaCzpm9xHZeppXnR0WDPVfm8D1cZsPJPTfD&#10;8x7EfjiPF7X+vBp3CRDF92IP4mKDE32xgqjpt7eyL2eYMd+M6TLzPkZus+oh2ecN0K7ETvT1NsEM&#10;aKxFNnOhzag1lgrFF41xuw488WxSo9bn/Fqca9z6P/tDQxMnBAgBQoAQIAQIgauPQFjkblDkf4vr&#10;V0vMw7m+A+PnI3/22dfGjFvmnItg7MS46TO2IKYOtDrhUauDJsdefYSv/hk9SvQ7d80LaJrpE3i0&#10;Y1v9b98LJ1Ls+XH1yJylNxv0JgTNMTHmzmk3V+/YKT4rTN3CWL0Fhn6bWW8zqo2lBguUL2UcXUr0&#10;RUu8aGt35vTcYC+Kdsot7peIPl8MSJ1rOe/nRJ8vDEShjrg24M8QRHLvoPkBwYdOB1TfarLACYHH&#10;AwLF1zOdjtVktoLcC0ySbzZrTCaDWW+xFtosF216jSZPOJNmnjd3b49bjsmbFPm1zGxKFn3S7RAC&#10;hAAhQAgQAoTAVUVg6B9TrgTRd9OuXwnXr9y6z8f86GP9gkKWOzvdIopORPS2iMi50OpMn7kqPGr3&#10;1Sfc/9YZPUn0d97QId+/cbFPgzPNmua+8pw5bqNgLhIspYIV5mvG5aHUgYWbi+/hUsvM+XaKb7eD&#10;gySD+qOOSWdFXE74rhpBmZn93/4Syb1oSueaHAfzvEj9eTUu2uHVHGzznMdL6/C1hNhQ/CgdgHg6&#10;Ua9/SdiDoSL0PiJycpWSfRUDoo/QQwgziqj+GngZGy1wTLZqTQa1VqdjgfpLBFspQnCW5Fh2b8v/&#10;7dfkVp3OezXSqJrnNCOif1V/2v6tbyCdlxAgBAgBQoAQqDsITJqy+7HHn/53uX7ldJ8L+kVzPh/q&#10;PXffN/yvmPHBjkb60ePjo6bvQoJbWPFnzFwRFrnr6mcd/ncvrieJflyXjnlKP73SPysgIK1vT+3C&#10;GVDvCJqLEOqziJI2WLSNkO6A+4Lb28X5XLRjp8OwdjPeDxO4xSiYtIJBK+hhHnfg91f0o1SjLwp1&#10;3D8jnkhYdAabzsjmYp8aVg0mK2z57LkG6L7Wai3S6GDot0fnsWKhg0A8+TY9ZgqgiuZF73vs0WON&#10;WxfLrlN7NchoRHH0iegTAoQAIUAIEAKEwNVGICR0sxgzpy4zfj62e+95YPAvwWMnbHHg04iOHzUD&#10;mW6XIAfW9JnLw6J2/buE+986uyeJfnz3Gy6qfMxKnwJfn1Ptr9cOHSwk7xEKcwSNGloWe8gcHST4&#10;oO8sKg0zt9t9VMuIPkz7zMAPKz6YslYwam2Gq0z03ef0rmtCFgSWLyH6mB2IPjyLYdHndn0NXG6h&#10;/MG6hsn1LaVWXT7i7ggG88lDZ/8YnNC712m/JjrvRmov/4yGLf6te4LOSwgQAoQAIUAIEAL/ZQQm&#10;TVl5hSi+m1H2HXLrSsPy4BDv5OFHnhoxcvq4idudKH589Iz4mBlLQqeFxcxYFhYV91+z4ksB8SjR&#10;73FDoZ+PTanU+KjONm18+vFHS+bMEjLOCepCwaQTEEvHxKLGm1kQHhvCSyK8pd3Zllv08Q6aD6kO&#10;hPnQ6EPAY4SUp7bk+2q2x2DxEAKlPOUXdElMlg+7vg1E38aU+uD6glUjMFu+AU86TGq9rtBq0RVv&#10;3ZD00jN727S6oPQ3yAJLvQOympBF/2rbMP7Lv+k0d0KAECAECAFCQIrApCn/iJT6CpF+BzZf5Udx&#10;GE/1e2X02AUTJjnyBGjxo6bHTp+5dNq0yBmzV4ZHx/+XKT6/mp4k+rtu7FDgrxSUMoNKfsHfN6F1&#10;q6zvvheSk4XiAqGkUCgtYsE2EULTZgSJ19jMWijyy6Jm2l1Woe5hQXnA/u3+uHBorXdE32hlATR5&#10;blzuZszkSMgRBtO+FascpA8rEgwFgk4t6PWQ6ptKBG2xkJOZMyVkV+8eKYH+uUofozJAIw/IaUpR&#10;d4joEwKEACFACBAChMC/hsDgIZG9e/WV2uA9zvirJPfSxUaP7j2/+e7P8cHrRo11jJuJJADhkZsR&#10;Gj88YkbU9LVBIY5m/v/sKs6TRH97j7Z5/jKb0suo9L7op9rj43fq4SfNS5YLeblCXpaQnyPoS8Do&#10;TTaD2qIpthi0CERjZ8Ms7jy2mLoHzJil1mL2foS94Xy5vrzErLd2ib7dwdjO8tkaBnIlm95k1tos&#10;YPk5QmmBVa03FwtmjVCYb9y89VT/DxNbtkz3VRX7qgy+fiUqv5xmrf6zNyVNnBAgBAgBQoAQIATq&#10;AgIhU3e8+NI7Huf3zh06M36xTtcu3V99rf/3P0waM36zMyaTpsTOmL0pKnpORNT8mbO3TZpyjcfF&#10;r+5d4Umiv7l7q2w/L6uKEf1Sf590nwYH2/XIGfqXcDRNyDovFOYKumLBojULhhKbDkS/xAb5CnPM&#10;ZeJ8SHfshBjGb3yE1gXBaeyEuf68WH4vJkMCv8dUEDEfEh7meowtzNOeNMsoWGHRzxVKCy2FRn2+&#10;oFULaSfP/TU+se8daYGN81XKUj9Fqb+i0EeV05w0+v+aDaO63yKqTwgQAoQAIUAIXKsITJwUP3b8&#10;9Jv6lJn2r6ieR9o5cmA9+eTzQ4aGjg/aAM9aB3jHTtwVEbVz+swV4ZFzImOWRcXsQpj8a/US1GZe&#10;niT6m25secHPy+znZfTxMvip1A1bHPJvk/rM64aVq4UzJ0FuBU2BRVdotOh0gqlYMBZYjKVQ77B0&#10;uQKy5TIqbHfUBTkG10exR7+sVy/7mDEjhNlBwQZ7WMGE+TaWIQsLGMGKiV8UStSWi1ZNrpCVYVmz&#10;5eCrH+66rl2mb4NShVzt51UQ6J3rJ8tq2rQ215XaEgKEACFACBAChAAh4BEERo2LD49O+POvSXfe&#10;cbdL6z63x3vE8N+37y1PPvnKH8OjxkxYO2a8Y6icsRPjp0XsioheGxE1LyJ6YczMTVOmkQm/shWO&#10;R4l+71bn/L3MAV5mfy+dUm5p2CZd1Xp7t1sPDftTs3+PUAKl/kVzaa7BotEJ5kLBmGvVF1sRTLOM&#10;6CPaDpPswKjP4uczu3i9e+FxBIYNig+JkgamfKiSsIDR4rNNKIV8Hz4JpiJBnysUlVovCsWZlj17&#10;LgyfGHfL4/v8Wxf6BGiV3gX+XjmNvDP9ZReua+KRLyd1QggQAoQAIUAIEAKEQO0RCJ6ye8k/e8Mi&#10;Zr7f/8PuXXu4T+v5GqCSlUCnjl3eeWfAe+8PmhC8asz4TSPHOvL7cUFxU8PhaLshZubiyOj5M2at&#10;j5mRMC6IKH7VDzE8SfS39W13IcDbjNJIXijztgS2Kghov8a/1fInny5cs1y4mCGoc6yabJOttFTQ&#10;55k1+XDJZdyeEX0E4gHl53J2EP2yEPuM6Yt8/6oSfx7in5eKXw4HmWcxiD0ovtrO9RFYk80IRB+f&#10;1RZBC+YP91vNRXOO1pwj5J9RL1q466nXtjbrmR7YVusToFN6FQR45TZVZAUqzjduXPvvJPVACBAC&#10;hAAhQAgQAoSABxEIDUtcuyElNm737Lnzfx0y9IUXXuojcditnP1Lcl11fv751wd89ssbbw0aN2Hl&#10;0D9XjJngIs598JT4mJlxEVErY2YsjYhYMHvexsjpuyYEE7+vmt+LV9yTRD+2d6ccP4XFV24OVKrl&#10;cpNvY51/q33eDTe27XT2x2/NuzcJ+ScFY5ZNKNbaSvP1ag0S5YL5muGfi9ywSJwrIFktUmZZkUvK&#10;arBY9RabyYLMWtjNTPwQ84NJ22NwQr6PimXFhtRbTDLDDmORgCqs1PhpAFobkc2KvZdL7ZnwnvWK&#10;8yDBLnMS5sXuO8y8CpAri21htWJGQt9SC7yNzQgwhAXMJaIPi77eZDHrtJaCUkuWRX/OkLzt8I8D&#10;N3bskeTTstC/pVHpZ1B4l/p5FTdSXvRTZjQii3417mMP/oRRV4QAIUAIEAKEACFQOQJTpiXMW5h4&#10;ICntyNETUyPiQ8N3/v7n7P4fDh/+9/Tf/5g64PNfBnz28ycDBn/x5W+ffznk9z9DR/wd/dzzAz/8&#10;ePjIMf9Mnhr7518bRo5xjJyDM0KLPyVsd0jolhmztoRFLImZuTQ8cvHMOdtCw2OdZTx0jdxBwKNE&#10;v0u3AqWfoFBZZXKrXGFR+unkfkWKBumqBvs7d8gbPsh6bJtgOCOYs0yWIo2hxGS1QJFvNrCQ8jDn&#10;WxBgH5J9q95kLTFZCgyWQr1Vo7fp9TaDwYa1AMLqmy3IrWsxmCxGFL3FoLcajFYzUszCc9fu0cvz&#10;zSIDb80D9uitFrXZVGJBNisbomGi6FgIINax2WoyGvVmvY4NymiwDx1nZgWxguBkrLOWaqzFpcai&#10;UoPGiFUMd8+FQF8NjT7WBRaDrkCvz7QKOdbMA2cn/77h7l57mzTJ921slAcavZVGb2+T0kvvKy+S&#10;y7MbXufO9aM6hAAhQAgQAoQAIUAI/CsIjJsYPzU8PjxyV3j0rkmh20NCY0PD9iCYvbPvrPPwEOF+&#10;9PjYSVN2R01PDA3fEh61afa8taD1c+b+ExWzfOasLZNDEUKHTH61RcCTRD+uU88CeaAg8xO8lIJM&#10;aVH66OVKg8K3SOFzJMD36KN3lM6dJFzYbys5ZTZkmyylMN0zLT60OrCM2835YNJmGzJqqQ3WfJ21&#10;wGArRdZYA7P4M7s/D8aDd4sNpN9osBoNjG7jSQDrA0Z19ACnXrOBLRdqHLAHXZeaLBqLTWtlant4&#10;0vK8tnAVZj7DWFbgnCgYVJnYyD4kwWi06UqMBVpzkdGmMVn0FjyksOe/xVrByvIH4FEE2hbYTDmC&#10;+mT+iqi4Vx+J79bmVKCfxltp8VKavRRmL5lN5mVRyku95TmBRPRre3P/K796dFJCgBAgBAgBQuC/&#10;hgAi3gSF7IycHh8WsXFq+IZ5i7YvWLRj1tztwZNXBU9eERyyLGjSP6FTV02euipm1qZFS7bMX7Bu&#10;xqxVkTFLocmZt2B11PTVEdHrZ89LCJ68Y2IIKXM8yX+uJNFX+OgUymIfVW6A7yl/n2PNm+c+87R5&#10;xTyb+pS59IzVqtYJBiSIRQxKZoxH4EnIZcxmu2hHY7QV663FoM6Q7pfF4GHKfXv0SntBI2Zft5nQ&#10;TtzLlg0wreNJAbLR1vSFxwJm5OsCS8eywa65FwvLfMVUQ1DxME8Cu0IIY2eKHVQ32vRak9qINQIj&#10;/SaT3mDTWgQdEwBB72NiaxhkxUXoofMlu1Ylf/He5i7XH27WqKBRA71CafSSmbzLiL6ViL49lxsV&#10;QoAQIAQIAUKAEKh3CMBUP35SwvignWMnbI2avmfmnMTps+Onz45DmTGLae5RZs3dGzw5duyE7fCy&#10;HT2emP0V5DxXluhrlaosH/m5xr65TRtnyQJPBzQrGvC5kLzLWphuM+eX2tRqwQB7t95mMyE/ls5q&#10;M0CTzxLjmq066HbsVnzoX5gCHqyaxd0El7enokIBpbcr+FkES7Fg2QCCjmM15fmwwcOSDz09S+DF&#10;zmP3x0X/5csJtuDgwnz7gPjTCFbY6sBitGDwFpPBZDLojFaNSTDAbwBU32Jn/SVIjGs8HH90yHdb&#10;+vY8cN11Z3189Y0bmfx99V7eJm85t+gT0a93P2o0YEKAECAECAFCgBAgBOogAleW6OsUqjyVLCdQ&#10;VdSkkdq38Ukvn7OdexuGDBP27BK0WVqhoFgoLRKMaptZYzQZdfC/RQxKK6zfZjMoM0zgdl/XMhdY&#10;2M1ReOhN+26m1mGEHmycE317dl3BbHfXrQXRtwhYYoDrg6OD3dvPwYm+PQ0WCxPEIgXZA4Hajf1s&#10;g31kDyRsZoPZpDebDSD8Fgucb61Mwm+w6YzmAsGYJ+Seypoyfscdt8Vf1zSjUbMilZ/B39fgo9DL&#10;iOhfweVsHfzi0ZAIAUKAECAECAFCwCUC44N3jwtC9EwUtjFeUmbPS16w6OD8RYfmLTo8f+HB+QtT&#10;2Dv2sI1kvM9bmOxUkhYsTo6eeSAoZHfw5N1Bk+3vUxKDQhKxPXZiwrV9Fa4s0dfLVXqVUqNSFChk&#10;muuaZQU0PiVrlNv5duMvw23ph022PK1QWIQ0WoJObTUgJo0FkW4McH1l6ndm4welh+EcgXgQioeb&#10;73lh+bTshn47n5cQfUa4ETMHK4SaM31Y9JG9V2dh0THtwnym/rcTffB7GPq5cJ8lvr1k5rfb+1Hd&#10;KBi1VgvU/VgQIJymxVKCHYi2I2is+izrqQO6f2anPPtMfMNm6b6N1H6NjD7+Gm9vrbeXSUFEn4g+&#10;IUAIEAKEACFACFzLCExk3DoxaMqeYFYSQ8P2LltxbOnyVJQly48sXX54ybKDa9alxsWfjI3j5URs&#10;3PGdu9Ls5ShKQmJa/O6jcQlH4xPs77ul5Vj87ssKKtjrYOfR2F1Hduw8siM2dfvO1LJ3+8eNmw8v&#10;XZ78z4oUlOUrD81bkDxlGgbGxnltLACuJNFX+hhkCrOClRKFXH9dk+KG1+V5NTjv1fhs7/tMM2YK&#10;Z1Jt+kydkF8olBQLBgjYwbEhgrHpoeYRTHp7cH0mhIddvIzrg+7bo1vabe1g3+D4LOolE9Jws7qB&#10;NWV91JjoI4IOi9sDk7zJ7isMDb7dC5gb8nU2q9aGU9jD/3Oib9fps2IX8ZghRbInxTWa4E2sKUIE&#10;IaGUBdLPPlYwO/zgG6/uadPxlLxRsbyhQe5nkit1Xt6IqmlRyUm6c218o2gWhAAhQAgQAoTAfxYB&#10;GOBDw/eFhu2bGr5vWsTelWvSVq89vmrtsVVrU1evPRKXcHJXwsm4+BNx8Wm74o/timdEfFf8kbj4&#10;VPaekMpKfOrOXYfFAoK+s7zE7sKhso87Yi/tl26LFZw30BUv6Fy6gTOWDSD+SGxcKs6C963bD69a&#10;nbJm3aH5i5LDo/ZOCK6vhv8rTPQRdcfb26xUmAP9dT4qg38DjV+T816B6Q3alj7xijBpmpB6wGzK&#10;VAsXYdcvFixINcVU+jDqg62Ds2O7nMEjViW0MdDkcF6PQ6JFHbZzZk1HBEzG8i1aFq6zhhZ9LBwQ&#10;s0drNWltFngOINgOI/QQ2YPoM1URjuKJgT3EPtMIcYpvX4hgVWAPzYMRmI2CwWwrNuhzdYVaa7EN&#10;SXDz0gyrF5x6+634ZtcfkzdUKxpbZAEWmUoHcJB2IEBuUsEZlzT617IZ4z/7o08TJwQIAUKAELiG&#10;EQCznxTKTOCz5iZv3HRs2860hN0n4hOOxyUci084xgm0WMCwy0k5o/LY5h/dZOqVkHiPHwLd32Uf&#10;PEg/ZrFpy8G58w9MnLT7X7mU9lCkCWMmxKMwIVMwK9h2x4/5yhN9pMhVyq2+PialSqtQaQIbljRp&#10;nRfYKsO/Zf7tj5jnLxS0mSZjhs5WoBb0yCaLoPMGmMY5aWbamTJTOrego3A7PpPtlGvkwfgRWBOG&#10;eCNj54zoQ71TM4s+eoZFvlgwY9UBz1nktGVOuVhTwK5frhtiSh57YUm8UBAVFFp8KPKxMuDPIiD8&#10;sdlKrHqtpcQKB9z8k4UrZ6d+9E5yh27p8iYFXgFGv8aCfyOLl1zn5WVtoDT6yzUybyMRfYq0QwgQ&#10;AoQAIUAIEAJXEQGwRkhoxgVVHfdm1Lh40NzQ8L0R0XvnLkj+Z/mhVWtg8D64ZRuTxIBnMxs5M4cz&#10;e7mUxHucgv8rHeJRQ+Ke1PmLDlwdog+oJ05KiJ6xf+HSFJx0zfqDm7Yc2bjl8LqNh+ctTJq3KAmX&#10;AA4GWGVVOZ4rT/TlMpMcLBbBZFRab5lO5WNp3KIkoNk5L/9Tfi2yXnhLN3uOcDTJZr5oFLSlgrGE&#10;ua6WkXiE0AHht4eht7AiWJG+ijNvptmxB77hTrI2ExQ9zPMVwn6Y1GHdrxnRR3/FNnOOzZArmAoF&#10;KzQ3GADj9PABxvKDLy3sqn0W3gdxf7AUYc7DVpPFasI/eKaAmP8sO5bFYC61anKEzDTD2qWp/d/Z&#10;dn3bVN8map9mRnmARRUg+AdaZF4GmZcpQK71lZXKvA1E9K/iT1uVXwyqQAgQAoQAIUAIXDMI2BU1&#10;eydPS5wUunvm7KRZcw9EzYC6Zm/MzAPRM/dhp8NMYS2GWCU8et/0WfsWLgahP7x+0yGoWZis5ZKR&#10;HhIXLobh/P4aLGzpEseeSGzcdGjmnH2wo3v8loC1PiR0z+Spe2Jm7l++8uCSf5IWLUnavOXIhs2H&#10;F/+ThLJ02cGI6H3ILBYSWhPPgStO9HUyb53cSy/3Msm8zFCqeMkNMlWJ0j/Pr8k5/+anfFrm9X3Y&#10;PH6ykH5UsJUYBE2pRYdcU0yYjxj0ZqSnNcKfVS2YihnzRrGo7YZ26GfAv8H1GeO2a2sg64GuhwWy&#10;tOeyqhnRB40vsBrPWzWZgj5fMJcy3T8/S9mTBXuOXOYlzNg8W5Ng4QGFD9vNAu3AtG9ioXcQGNRi&#10;LLKeTCmcG5X+3vsp7bsdUTTI9mmsVgQYZT42mcIml5mVXkYfL62vl8bXS6skok+6HUKAECAECAFC&#10;gBCoFQIg6NMi9oVH7ZsauWf6rP3/LD+4YHEKyPqM2fsXLj4YNX3/1PDEydP2IOAMos1IhR/YhoUY&#10;FebM379sxUGwzM1bD4PmcvkKU7DEMzZ/rRJ6h1UKmyyb+5HNWw6t33ho5twDHgnOY1fgsAsUFrkn&#10;Ztb+1WsPL1iMiEBJGzcfWbw0Zdbc/fAHmLcgBZx+AktE4JlFxZUn+nJvncJLp/QyyL2Mdq5vksl1&#10;SlWRb0CuX5N8VfOCwBsK7utnDp4spKYImotmY5HeqDYbwaKtGr1WbSxBXi2Nzay2mRCfEuS7SLCp&#10;bdYS+MraxTNQ7peJ6O36fah4ELCHOfHWKL4mKH2xzZRt018UTGp7gH9w+ksBd2Co1yF6JsJmcsdc&#10;PGSA861ZJ5gh2NFZDKVatVZTbDVhgaCx5p7VLVt4GLr8lh1OK5tp/VuUKgK1LFWw3Kj0NoHlq7wM&#10;IPo+XhofL51CRhZ9j6+SqUNCgBAgBAgBQuCaRACUEZw+LHI/2Hz0dNjd969cc+ifFQg0mQyT8MIl&#10;KTPnJE+N2DNl2h6IQEaPr3DxEDxl98w5MBsnb9h8ZOuOMj06OO5OmOrxfi0a6SuY1GEI8Tm5x2Jm&#10;/YZDK1cfjJ65H+gB6ureQmDzYyeygoCekN9Ez8DSay/0NgsXJ81fnDRjzv6YWftA9HGNJkE3NZEp&#10;76t7CvfrX3Gir5fLDAqZXumtVTK6r1d4GRQw8MsQYl+t9C9QNMzza5XdtEt2n/+ZBv0mxO0SNDlW&#10;c6HVqLYYSy1mLTJnGUylakNJkam00KYvEizFSDplsxRZmcuuA9GHpIZ5xkJKwzQ9NXmB1YPMlzBb&#10;vgV+t8hoy3RCkO8gkI7WJmjtMh27P26p1VJk1hdZtGqbTisYDILeYCnVavNMeBKgu2g+mpQ5ZdL+&#10;J59JbH3DSd/mxcomBrm/0VsFlq/xkal9vUp9vXQqBohOKUMxyBB1R0kJs9y/cakmIUAIEAKEACHw&#10;X0AAfBEaepjbZ85Nmj33wJx5+9duOLxm7cHlq1JWrmbqDsSPj4zZFxLKIsS7SRmxAIAgB4Lv7ZDX&#10;x7GgN4zZS2LaXMMUnwuNIMixR/gpC8KzbedhuBws+edgWNSeaZF74ZDg5q2Fq4Oo/3iH0mn6rCRw&#10;+qDJCbPnYa2VPGd+UsjU3ZExeyOn7w+Zuoe70rrjPuvmqd2sdmWJvl6u0MthwJYbQPR9vMFuS2HD&#10;tlv3EWRGL1PqAxoXNmiaIWuY7dUit/2teV98a9i+Xig+LxjybPo8QVcgaIus2iKjsdRo1esg3bHo&#10;c4ww+xvU9pA4TL0jseiz/LkIxIkAmTUl+vbcWNzL18oC+9jl9vASsLN8yHQQXYedEOZ8+AwUm3Vq&#10;Y6nWVGoya6xQ5Jtgy88XSjMMe7cf/XPIljvvjm3YKl3ZVOvT3OLbxCL3s3rL4a5Q4utd6O9V5OdV&#10;AigU0DXJ9DK50Vth9kKhzLjVXje7eaNTNUKAECAECAFCoI4jABY4MWT3xBCI4/cuWgIvzP3g4lu3&#10;p0I9smrNwbXrjyxYkjRn/gEIbJDyyR0PWuf5gsWuWHVw+87D9ngy17gUx66wF2k94niyj9t2INpP&#10;6toNTA2PZyDwQ5g8NREeyW7eG+D0iDI0Z35yyNREXCkI62fNTQLLxzZ8HpAZABexBg8B3Dx7Dapd&#10;aaKvNMjlCK9pVMpA9Et8vdS+3qUqZtfnen2zr7/GL/Ci3D/Pq9F5Vav0jr0z3npPN3e6kL5fKD0r&#10;FGcKF7OFwouCXi3Yg9sXmkpzDMUFFgTdt6es8jTRx1MAloULUfjhb8ts+VYo8RnRRxgd+PkibqYJ&#10;eh5m4tfbzDqjxlhaZFHb0wDoSlnirwupF1fPSRr48dZbbo1vfv1p/xYlyuvM8kCLwteqUNmQ/lbO&#10;hDrFfl6Ffl7Fvt4lKrlWrjAyiq8ye5FFn1g+IUAIEAKEACFw7SMAgzG4IHTYU8P3IDAl8rYuW5my&#10;dFnyug0HwUERxwbSkXUbDq9YdRi6bQjuQUPdNNVXTgTnLkiCqd6uTrmmZDmMzdsfSqDwePzctWDL&#10;tkNbtmOldGTN+kPzFh5YuDgZtnY893D/0YcznlhfwSWXW+jdN/zXgKB7qsmVJfoGucooU1jkSpNS&#10;oVN5lzKu780s2Uovs8zLhlxRXl6wZ+t8Ay76NcwJbJatapEecP3J+x+4GDTMuG+9cC5NyMoS8vKE&#10;YljKC2HH15s1Ghsk+wjCgwg3Liz6sOUj0iZceWsi3OFtOMtndnuY8xE5356s18iydxkt4Pc2nWCD&#10;Ot9g1plB7kvUQkGhkJkrnD5v3rsnc/KYhDf6re/SIbFhs6wm1+sbtDLKG+jtYTQxU7PCy2h3V9Co&#10;vNQ+XkW+8iKVSivzsXih+JoY1yeL/rX/++6pry71QwgQAoQAIVBPEWBKj0m7YQCePS8Z4efnLoC2&#10;/uDCxYdmzUuGmyZisFwhgQfyzvIYMvXUrZbH3WdB9+1yIzHLFfyGN2w6BAfiTVtSlyxLhgh+1rwD&#10;8D1AhErwco/40dbTOw3DvuJE3wDpuUxllisMSrlOBbu+3fdUxVivTeZlZfHjvbUKRWlgYGFAwyJF&#10;wwyvgH1+gXG39zzz4+eahfPMe/YLpy8wMq0utGqK4PsKEq+zmkvMBkS8cZbuMI1+LZxxYc1nLB8e&#10;uDwdLoL5IJw/i6HDOD8eIyDgJpYZWrPBhIcKekQJMgiZBba4ZP30xWd/GLLpttt2dmp3tHXrc36N&#10;ChQBJlUDq9wP+nv4JLAYo9As2b0UUDRKb7VKWYLkwd5+Vq8Aq5c/Ef36+y2ikRMChAAhQAgQAnUf&#10;AawfEKhx6fLkzVtTod4RA2WW61v+tSiZ9oRZPBuumD+LfRST5vLIP3Zyf2x34nGI6aF9R4TQqBn7&#10;o2YcgIUeDsdXaHVU9y9r5SO8skRfL1dBiG+SqzjXN0Gvj/AyCm/wXcScQXxJwU9p8VFqvL00crm+&#10;QWChf+ApmSJN5XP8uuv2tO+Y+OxLR4ePLli1XjiRLhQWCtoSWPNNJr3WpNeYDCDh4OTwl0UQfUbK&#10;PRF1hxn0IfRn2W6Zzp8RfrtQBxS/WBCKBCHPYiqw6PWIsqPXCoVq4fh5y7q47BHT9jzz4dZOdyQ2&#10;aHU6oJG6SVND46Z63wAtE997W/18rI39LYFKPTRLiLQDd2S5twHeCzIfk8zfImtg9W5k8Q4kol/f&#10;v0s0fkKAECAECAFCoF4gADs3YufPmH1g/sKkFasPr9/AkjHBLg6fVDH1lUiyQbj5E4DLCtO+OxUu&#10;iK+gMOfXhKP2d3uxm+TLSsKx2F1Hd8Ydi41P2xV3fFfcibj4k/G7T61Zd2T5qsPLV6WuWH101Zq0&#10;eQsPIjboFLsOvl7gXBcG6UmiH9ulZ76ioSD3F7yVgkyBDFkQ6DNPU7B8mcoCDY9MbpHJzIqy4JIm&#10;lZdJiY8KVuTQ9ihz/VXnAn1yA/xLVA3O+jXd2bb7ynse3vr+x+lBk407YoWsTMGotZoRZ19vsSBy&#10;vYUVlpmWFUTDQbBNZKzSsVD62OYqHJjo2TtLpmt/Z5/LCt/JPpbvY9tcs4O4Omz5UBZxx6YRbKUs&#10;XRceKGgNLOqmScjPNcUmnBsXuvf1Tzf3fXxjq5v3BNyQ49tKLw/UK1TIC2ZQKk0qhVklM6nkBh+F&#10;QSUrI/qIrQkDP7xvvX2tsgCrvKFV3sgi94fHgsXLS8BTDpVcLVNkNmhaF+4PGgMhQAgQAoQAIUAI&#10;XPMI8Ng+cAZAXq2wKGYpR8hOpIiaM+/A1h3Hd8Yd3xF7DGX7zmPbY4+ibNtxZOu2ww5l2/Yj/KhY&#10;duw8tjM2jbdasiwFcT8XLjm4aOkhezm8aCnixyNw0JGFiw/DKs/SwYYghDw2EicEs41rHvarMEFP&#10;Ev3NnbtlyhvaGNf3EbzlVm+ZEdp0b2/I9I0yCHjkvJgU3kZm1IeUBVmiEH5HZlUorAqlVuZdqJIV&#10;BPiU+voaZD4av+tOXdduZ4sOa9p13n77PUf7f5AdNFG7frVwJFnIuyBoC4RSFpNHMEFKY4AuH5Hs&#10;SwVzMYu/yQzwRpY2FxZ5ltMW6hssAFioexb23qixGbU2I8Lz2+Pfm40C1D5Iz2W21xRKBGu+YCsU&#10;BDUrCNhvgBjfhECfSNqrzRfyzwunjmh3bsqaNjntk09333X/1pY3xPq3OuzXOsu/pV7VxOLtq/fy&#10;1sD3wFtmVinNKix1vLReXkgchhijKCyOPgumCaLvg8omeYBZ7sc+yrytKpmVKXwUhT7+51u2vQqX&#10;n05BCBAChAAhQAgQAoQAIXCtIuBJor/6hs4nvRsZ5I1tCj9BJrfJvS3MYC8zyrwNMrwzgotiQGR9&#10;WVkxymQmdsh+VC7XyRGFBop2BOVUaOQ+xX6Nsho0Ox7YNKnhdYmt2uzr2+fES89dHDq4ZHakfucG&#10;4cIJoTRPMIOQGyGx0QvGUpZAF5/t1neLwWDRGy1Gg9Wos+JBAI7qSwRDsYBg/Hq8qwVdiaDX2PQg&#10;/QabyWQzIh8vlgQg93mCDVy/GCxfMGFhYMEaQZMvnD8h7I8rmh9z4c9fjr39SsItN8W2anGgUaP0&#10;Bo0uBjYu9W2gU/rqvVWg7IiVyaZZVmSYrxFTvjRrdohzfdQ0yJQMBG8Y8r2FBtjvVQpzviogrU2H&#10;a/Weo3kRAoQAIUAIEAKEACFACFwFBDxJ9Jd36pqmbK5VNjPKoUhRWn3lVn+FxQdWfG8zFDvMnI93&#10;cYN/5GZ+6c6yj5D9lHjLilW+pY2aFF3X7ELj6w43ari/ZYtDvXudePzRCwM+LZkzS79jqyXlgHDh&#10;jFCUKxgQglNntelNgsFoM+oNeoPBoLf/g6IzmvRmMH6zzmaG+kdjMULlrzUa9UajwWQ0my0WiH9g&#10;0ocYiJn/TQarFlHyBfVFIS/LdOKYfutmfXRkyW9DDj7+RFzXrvvatElu2DDN1yfDV6X28zH4+cJ4&#10;b1FIJ+h6UhXg4G2RewkqeCxgReStVvqekvvvb9rmKlx+OgUhQAgQAoQAIUAIEAKEwLWKgCeJ/sru&#10;fU40uEEX0FGraKKT+SKWTomcJYSyKRWCQi7IlYICGwpBLvmIbfYR7ziKOpeOmlWKUpWsJECpa9zA&#10;0KRxSWCDXKXPOW+fs6pGF5q2O9uu+6EufVPvfSy7/wD96AnWxUttcXFC2hEh47SQnyWoiwSNkaWz&#10;RUHGK71gY8Vm1bFiLDXr1Ua9Gil3zVaNlSXD4jVZYiyLcDHXej7Ncvqw5WCidcPq0tDQ8wO/Pfrk&#10;86l97j7Rruepxu3O+jbLUjXOVwUWK/00KpXeB0Wp9ZHrVXiCIXeYheSjZI5lOJRPmSmXZBYFPBa8&#10;DSp/XaOWpwNa7Gve8Vq952hehAAhQAgQAoQAIUAIEAJXAQFPEv0VPW491rhHUaPuhT6t1T7XQXiT&#10;p/QpQGBNla9ZoTQrVJLi8JEfEneyDT2iT/rJC/xkBT6yYqW8VKnUK/wMikC9vHGpomm+ovkZ2XVp&#10;/m2OXt/z6M33H3nyxaMffHb29z+KoiLMK5cLu+KEwyeEkxnC2Twhq1jI1wlqo6A22d9ZsaGUmIRS&#10;M9tZqBOy1cKZPOH4BbRSr1mZPmn0od8G7fnk3X0vPX/koceO973rZNvuCPB/3rtpkaKZQdHCpGhq&#10;VjY2KQIMcl+tXIWxqX0VpT6Iq4ORXzaLqibOKhvhtezro/XxKVT5lDRsVtqqy4kmHRJbdb8Kl59O&#10;QQgQAoQAIUAIEAKEACFwrSLgSaK/qtd9yY37nPPvfkZxfaZv69xGbTIbNMv0Cbyo9C9U+BYqfCTF&#10;4SM/JO5kGwVKZZGvqkglL5B5F3h5F3nJSrxUpbKAElnDIu9G+fLrLgZcf6Fh+2MN2+9v2CG2SYet&#10;rbtu73rz7rsePPD4M4feePPUV1+e+WlQxh9D8saNLJoaXBo9TTcrSj8n2jAnRjc7qnRmBErJ9PCi&#10;yNC8yRMyRg5P//mHowM/P/zR+0nPP5Nw9x1bu3VZ17LlxsbXxTZstj+wWap/szN+LXJQZI3yvAIL&#10;vRqovRqUeAdqWPEv9fYtkfkVy/2K5Bj5ZbOoauKscr7SN8cv4IyPf6q36qR/05PX3ZAQ2H5bq97X&#10;6j1H8yIECAFCgBAgBAgBQoAQuAoIeJLor7vnuf3t7j3a9JYjDbqlNe128voex6/vcqJl+9PN2pxt&#10;1tKptLp8j+PH802b5zZrXtisWTHem7fIa9o8u3GzC42anWvS4tx1bc60aJfeqvPJ67ulte1xpG3P&#10;pOt7JLTqFtui6/YWXbe07Ly1fcfYHh0Sbmq/7/bOB+/vdezRm088dUf6s3effu7e08/fe/KZu4/3&#10;u+N4vztP9Lvj2OO3Hn6oz/67u8X1bbe1W4vNHa5LbN/6UPuOB9u0S2nd7lCbtgdbXp/UvNXB5q2O&#10;tWl/ukPnEy3bpjVpmd6k1bkmrTOvuz6/Sbuixu2KG1xfHNDmYmCrzCYO06xijhyB9OatTrZpd7ht&#10;+73N2yS36ZLUvs/26/tu6/PIVbj8dApCgBAgBAgBQoAQIAQIgWsVAU8S/WsVI5oXIUAIEAKEACFA&#10;CBAChAAhUO8QIKIfV++uGQ2YECAECAFCgBAgBAgBQoAQqBIBIvpE9AkBQoAQIAQIAUKAECAECIFr&#10;EAEi+tfgRa1yeUcVCAFCgBAgBAgBQoAQIASueQSI6BPRJwQIAUKAECAECAFCgBAgBK5BBIjoX4MX&#10;9ZpfntIECQFCgBAgBAgBQoAQIASqRICIPhF9QoAQIAQIAUKAECAECAFC4BpEgIj+NXhRq1zeUQVC&#10;gBAgBAgBQoAQIAQIgWseASL6RPQJAUKAECAECAFCgBAgBAiBaxABIvrX4EW95penNEFCgBAgBAgB&#10;QoAQIAQIgSoRIKJPRJ8QIAQIAUKAECAECAFCgBC4BhEgon8NXtQql3dUgRAgBAgBQoAQIAQIAULg&#10;mkegQqL/95g4KtcMAtf8fUwTJAQIAUKAECAECAFCgBBwQKBqi/658/lGo0ClfiFANzohQAgQAoQA&#10;IUAIEAKEwH8cgSqIPli+Xm+jUk8REG/us2cuUCEECAFCgBAgBAgBQoAQ+E8hUAXR12otVOovAkT0&#10;/1NfZposIUAIEAKEACFACBACUgSqIPqlpabKi6kWL2nPteimihGKZ7kKpxBq8aoS6hpU2LQxiXN9&#10;uun/IwhcuHDmXELQxbCbssb3/hdLRtj96bETMZj/COw0TUKAECAECAFCoG4iUAnRjx85Nl6tNvLy&#10;6qs/oYgfxY3asGdpb57qx3mEHh9qJaeoBc8XnLvdMXZixv79WSkp2YcP5x49mn/8eGF6evHZsyUX&#10;LmgyMzU5Obq8PH1BgaGoyKBWH1u2/GJ2oUMn69ftw0VEqZs3H43K4wiA5RfOuMW48W4h8f5/sZi3&#10;3YNhYDAenyB1SAgQAoQAIUAIEALuI1AF0S8q0vPCiT6IrLiHbzgQ9L0HTx49lXH0ZEbqyQtHjl84&#10;fPz8obTzKcfO/T1lQSks0pe/pF3xI5tWHUE5dSq9krJ26UEUvf7SqR2GVNHH2qwl3DxFbYi+wym2&#10;B01OCAuLDw5ODAnZGxp6YOrU5LCwQ5GRR2Jijs6YkTZr1vE5c07On39q4cL0xYtPLV2avnz5qdWr&#10;Cwq00n7Wrt7jTPRhZ005mrJo4/aQBWv+lTJr9ebEgwcwDF7+3cFUhEC9GKR08HzA6bNeMW64W9h9&#10;/79eMAwM5qrdZg7Xy/1fQKpJCBAChAAhQAhcwwhUSPRHjYtHKSjUiYWzWOkebDsTfV7NJthsgmC1&#10;2axWwWq1DfhlbH5+vkNlaVf80MThW8YO22pve6mwTtCNvWD/79+sGfb9hgsXLhgMBt7KYUgVfawN&#10;0XfzFC6J/rH0vOVbj85cdTBiSdKyTYf0BoPLatJTXMzXzH/t/+29CdgdxXnn+zmZueObmTx35t6Z&#10;ZybxXGcmk5nJTHIzTiaJM46JHSeDIbFj4mXi8UK8xLIx2AFHgBcEGLAxEotAbDKSsMQiiVWgT0ig&#10;5UPsoF2AQBJaP0kIJCEEAhkkofue855Tp05VdVV1d3V3dZ//eQpxvj7V1W/9u6rrV2+/Xf2ZkR/+&#10;8KELL3zsxz9+4ic/WTZ+/MpLL11zxRXPLly4/Zlnnr/mmvXXXbfxpz/dNGXK5mnTNk+fvuWmmzbP&#10;mvXssjVyOffOeZzPo9yCCazve2TFjpf25pmW5Nl334HXyQAygym/WmOSKlILI2Xj2eArb5hy5Mg7&#10;lP7tf/h/K/yXbSBjSmtm8vlCyFCDRyxUDQpAASgABVIp4AB9Ik57kumZyHvcRZe3KP8dQvwW5R85&#10;2kqHjxz93Gnjli9fLtCc95JL5i2XX7iYQX9Z9/PUU0898cQTjz32+CMPP/zggw++sv+Vfxjzs1M+&#10;P33z5s2iNKeRnIHKnz38KN1waN1t2NC627Dm+e2r1m1d8czWZZSe3vLU2s1Prdn8xJrNj6/a9Niq&#10;TTfPeWj//v26qZbD6dS44OH1k+7c+vEzH//QqUs/8Hf3f3DMopMvWL7rxd16TrnY3S8d+OG/+leL&#10;zzxz6Xe/+8j3v//4OecsO/fcleefv+bCC3nH9ePHb5wwYdPll2+ZOHHrpEnbrr56+3XXbZ448fGF&#10;S+Vy7r7zER30yck6+tLed1oTsWo+NHEbfWlPy4zRLZUbkyRBLYyUjWeDBegzaleSeI7BoF9aM5PP&#10;F0A/1RiAzFAACkABKNBgBRyg/9LLr3Hi0B3xp/gig/68efedOe5iGtrJ995F/HfePnyU0mdPPecn&#10;l4x/7bXX5PxyaQrof2HFF76wvJU+30qfb6VlrfTsa8/+4Fv3fv+0uTLo61YZt9AhZg0/Smy0+vmd&#10;y5/eTiDy9pGjb7999OdvH3nz50feOHTk4KEjr71x+NXbp+2/bdrezdt/dufCXbt2sWGeh9Cpcf5D&#10;z3/srGV/OubuP/3StD/8ypL/+jfD//Yv5nzs767Sc8qH2PXi/nN/6ZcWnXLKg9/61sPf/vbjp5++&#10;7DvfWXnmmWvOPpt33DBu3KPf+c6a731v20UXjV588egll+wcP/7Zr3/90QUjcjl33P6QDvoU73H0&#10;6JFqGL971DcPvkZmEJDFYEySFLUwUja+ZXC/R78S0BcHJWPKbGbifAH0GzxioWpQAApAASiQSgEH&#10;6L+4+wAnEaMvtvAXguDdu3cvbn9++tMbLp941cyZM2+9debNN99688233HTTzdNnzJj+s+nnX3jx&#10;j37045tvupk+jz76KDvj5aK6oTsdj/6Vm666ZuE1Tz755J49e15++eWXXnqJjvLiiy9S3MsPTrv3&#10;u9/sA33FpKQ/GfTJj71hy55nX9i9cdsemoG89fbRQ28dbVH+m4dff+PwgYOH93/pw6Of++NdTz4x&#10;ZdZ8Afqeh9CxZt7iVX/3zTNfeOGFo0ePzp13/3/54sO/8pf3/YcTrtVzyofYsfOV8/7xP37g5JNH&#10;vvzlh7/ylYe++lXOv/a00/jLxjPO6Gy55pqd3//+7nPOeencc59697sfnr9ELmf2rBEj6JeJX0nH&#10;EqAfgzG1NlI23uLRH5I+xgkA/e6cGHAee07Zo1/yyeVGBdBPNQYgMxSAAlAACjRYgWTQn/DYjyc8&#10;tnPXfpF4zJa30Hei5/vum08Ue+TIkVtuvfWZ5M+kq68mbqYAnu985wf79u2jHeWiuqDfidF/4403&#10;Fi9auODaM+ffNnXz5k2vvvrq/lf3v/LK/rfeeuv7p95z1tfvlT36iklJf9IhZg4/2gkoOvLO4cPv&#10;EOX//K2j5M4/eOjw628ePvDG4f2vv/3C3/zRwx9736ZHHrnu5rkC9D0PYcQaEb1w8M23P3vusl85&#10;aclv/qXBoy8fYvvo3gv/0T+6/5OfXPKZzzz0N3/DxR49dOjpL32Jv28aM+bNp5/m7+vPPHPvGWfs&#10;/E//6el3veuheYvkcm69ZRGdREpyCyYYKhm/jIcD6BdxFiwefZnOdVK3/6pMAHymBBy6U0QdLWUC&#10;9Bs8VqFqUAAKQAEokEEBB+iP7thnT23Qv4889AcPHpxx083E8UmfiRMn7tixY9WqVWec8X3y0NOO&#10;cskM+peev+iSca0Y/cNHjux+6aXZUy4/tn3pgz8949GHRugQvNLOd0+ZM3bMHBn0nUZyhi7oH2uF&#10;FVHczuF3ft5y57eCdojy2Z3/ymtvbd+5d8PmnVt37L32pnsF6Hsewo41k2Yu+69ffOJX/2b9yd8Y&#10;p+eUD7F128sX/+IvLjj++EUnnvjcLbe0KP/nP1/1yU8+/elP845bPv/50S9+8Y2FC/nPF3/7t3b+&#10;s3ev+xe//ODwQrmcm2c8YAT9t996x5gI4JJ+yrOdi1UKF6Cvlyz7ni0m5bHWc1+7kbLlokDPko21&#10;ziMy72v36Mu8boF1J8f7e/SVGnme2cyNE6CfYQzALlAACkABKNBgBRJB/+IJj1Hatn0vJw7dEX+K&#10;L0TPc+cOk8edIP5n02c8lvy57LLLtm/f/vTTT59++vcY9OXSGPQnnLfwxz9YuPulV2mBnUM/P7Ri&#10;xVMrZl/08+du3zTyzaVLhsmdv337/rPG3K2APpejMITR1FuHH2k9P0Du/CPvvHbw5/tf+/m+V9/c&#10;s//g4iUj11573eUTr1yy5MGrr7567Nix559//sWTZgjQ9zyEBfRn37/+9/5u5a/+7y2/+T9/SJE8&#10;ek7Z4M1bXrr0F3/xvj/+40XHHff2m29S5qe//OXVxx//zIknHj14kP7c9olP7Pzrv36py/07/+9f&#10;fvFX/p+Nv/avl9z7gFzO9BsX8HlUPPpvHDz65sGj9K+SSEN9Y6gtSuGCoXVjlJxJVuW01mf3/Eay&#10;ej7HCqKzp0dfCb8RfYdnAvyn/F3+U95XzqmH/ZAxSjMz6uApjk82gH6DxypUDQpAASgABTIokA70&#10;W4jZRX/+QnR+zz33UKTNgQMH5sy5Z3XyZ8aMGbTCJgXcU+hOMug/8JNzllAU/g9OvYdCdM746i0n&#10;n3TunRO+cHT9uKeHv/TVT11w5tfu+u4pc88cc4/s0RcmCV7RKZ9NveXeR9qrALXc+W8dbrnzKW5n&#10;9uzbzjnnnH/4h3+49tprL7zwwkWLFm3ZsuWOO+745lk/VEBfnk4YD5EE+pNueeJ/fGP5e7/04u8c&#10;f7aR8hVhCfSv/oVfuO+//bdFv/u7XOay979/9Qc+8MwHP7j+Qx/a9Kd/Ovpnf7b7f/7PPccff2Tb&#10;Vvp191/8+Uv/8d9u/q1fG+kH/WlT5vmDPoOUD05lQ9LYQN+nFvUFfR27FTe8wu4C65NC8Dm//q+e&#10;X47RB+hnuChjFygABaAAFIACoRTwBX3iWiZOHfTvuuuuFStW0IOzkyZNmqV9xt3yzOmz9545a+dF&#10;F/1o6dKl9Mzut751VhLojz/3gZ/8YMmPv7fogrELzvvO/HGnz/vuaXd//q/GLrjmi++8cOGmRV/4&#10;zlcvP+fv55/1DTPoM4gbEZxB/+Z7Hu5Q/ttHW+78A4f2vPLmGd/5Dj3pSybR8p1UBQoQorU9L7/8&#10;8lPOPF8HffshkkD/vMmP/cu/XvPej05Zt25dUh7Fo3/DL/zC8K//+gP/8T9y/qd+67dW/87vPPu+&#10;9238vd/b8vu/v4PSu9+98//8J4d37aJfX/n4n+/5nV/f/vv/SQH9G3461wj6Bw4c1RNJRxv5X5HE&#10;3Clpi5xffFf2MpYsGDrJEvmI/D2pWN4uMlhMTbJQ35cLyWakbG3Sd8USWXlRTV03i/0dg5NX3bGA&#10;vnzEJGe/D+Irswvy6CsnV2ldijj2tuSsuzhfeBg31PCAcqAAFIACUKDuCjhAf+MLL9oT0TM5v3/2&#10;s5tvumnWBRdcePHFP9HSxePHT6D0ve99n7JNmTL9lFP+gUFfLplDdy4Zdz9R/kVnL7rv3sfWPfPc&#10;1k1bd+98cdOGjbNmTHl46ueObRm/afFXTj358rNP6XsY12kkZ6Dyb5rzcMuX315Ss+3Obz2DS0sD&#10;rVmzhmKOyKNPoD9nzpyrrrpq3Lhx5156vQB9z0MkQfzvf/6293x80R+f+A1LbI98iOfX75jxrnfN&#10;/df/+v5f+ZW39ramWM+ceebqf//v1/3Gb6x/z3s2vutdW4eGdvwf/2jH//VPucA9v/3v9v7Bf975&#10;wd9eeOd9cjnXXzfHCPovv/yWkoiixBbxXd+YZ4u8Lx1LMLTRGBk9k6zlAnVrlQOJPD71ymykUrj9&#10;T66R0f5sCguJMsToKxMAJTJHsLsR9I3uf9mjrzczcWZDtTf5EAjdqfuABPuhABSAAlAgrAKJoP+T&#10;Sx+n9Oy6UU4coy/+FF+InomMp0ydSukv//JjXzvtrM3bdgy/8Mr87QcfXvvCwaduf3Ttxmm3PfDl&#10;03/4gQ/88cSJV06dOu2UU77DoC+XxqD/k3EP/OjshRec9cCDC1fcMm3J9067ez9F+7z44trVa6Zc&#10;PemxGX97bNd1Tz8w9iuf+pEcuqNbZdzS8ujPeaizpObbvNhOa+H8abMfvfrq6Xfdee8V183532dc&#10;+/0Z5x584+DX7vraxyZ9Yuv2rWyY5yGSOJ5K2LHzpX37XrGAvnyItU9vve1d77rnn/7T+b/8yyv/&#10;8i9be73zzqP/7J+tHRp6fmho09DQ6LveteOX3v3Gumdbvxw+vPf3fmPfH//2yx95332z58rlXHP1&#10;nXwelRj9l1/+uZLafNnZKL7LG/lX+xb+VWZ0sUXfVwJ9mzGynf303zFGt1beImFlz3jdQmPVaKO/&#10;kRYz5MJ1nZUdLRlEOUb7WSjPGH0Z7vXvYkvSTzL0W1bbJGMszcze3uSWI7c9S93F+YJHP+wggdKg&#10;ABSAAlCgvgo4QH/V6s2cxDr6Ygt/aTnmN2688qprzznnolNP/fsfXjJp7/7XFo2+Oef510ZeOjLz&#10;2dfp31nDj3z+W+d+/eun/OAHF1K2m2bcTKvj045yUR3QP+f+C89+4Idj73/ioWdvm7H03O/Mf3n3&#10;i9u3bHtu3fNz7lz8V39yypOzv31s7/RVC86+b969vAiPUo5innKIZ9ZvXbDk0dvnPsDptnvvp6V1&#10;Lrpu3dgfLV+w6Nkvjp3/0a/P+/KPzv/ybWPOePS0T93+V9fOvTbVIYwc/9bbR+5a+Ox3r3rsY9+6&#10;gxYhTWJ92dQVKzfOGRqidN/Q0EJasmbPnk7c1OWXLx8aenZo6Ln3/+HhAwdkd/4rf/I7rxz/+/fe&#10;fLdczqQrb/cHfQWjnVivo78OZwqiydjnz9D2AyURthOp7bOdDjd33+rlzGycHfnQfzbQ1+1RQN8Y&#10;oy9Osb5cJv+k+O/Fg7niVx3x5b14936Pft8sTj4pmUE/qe4A/fqOQ7AcCkABKAAFClLAAfpPPrle&#10;JMZKeQt9Jw6mxXBobU1aeIc+jy5fR6D/jaseP/Dm0c9f8tCLrx277on9s+Y+POa7l1AYDOehx3bf&#10;fPNN2lEuinn6R9+fd/4/tKLzVz654Y5bHh53+n3btmx7ft3zK1eumT/8+Bf/6uov/NV3Vt979o4N&#10;t3/qu59+8qkn6NBKOYp5yiEoPz03LH++fM6dF17/8pjz1//ll+f97TkP//Xfzz3uM+d/9Pq/+MId&#10;/+v4iX8y75H72DBLsbpECso/+8LLf/DZqf/yIze/57PP3f/A4iTQl8t5/PF19w8N3dMG/cVDQw8P&#10;Db3+5JPGHV/6zV/b8//9+31/+JuvfPh9r574h3dNu10uZ+Lls42gv3PXQTkRfhm3yNv5u2ULs6Al&#10;j3IUAfrKoZUSxK9JhxbblS92U5Vi9UI4g7+RSUdXNHFalU1hUZ3Y3ozrbGny6ZY1dLY3YztB6E5B&#10;4wSKhQJQAApAgZoq4AD9hx9+1p6Yg8XnyTUb97xy4Cc/vfeia+ac/qNbv3f5XadecNvMuY8Q6NOS&#10;O0pmuWT+ac3qzd/64q2nnXzzxEun33jjTddee8Nll1190UUTzhn3o9O/9eP//dHJn/rIFX/xx6d9&#10;5HsfHz/98rtmzXzi8ceJ3Z1Gcgbl6Pzn4kc3fvLvH/noN5f9yRdm//mXZx/3+Wv/5LKP/Pdv/+5x&#10;P/qjSbddRe/i5WyehzCy+NtvH/79z0x+z2dW/+oHx23YsCEJ9OVDLF26dtV73nPv0NCCoaElbdB/&#10;cmho9S/8wqszZry9efORnTvfXrny5ff/992/+i9f+o33tED//f+lBfp/8f7bb7hNLueyCbcaQX/L&#10;lgNyIqhK2iJ8wCJD0hbKIMpR8vB25SiCoZVD6zn1Q8sFygflnLoZugGWWsj2+BtpNEOusl0ci9n8&#10;k1IF3X422xKj73zrbagMskdfb1fCcos4PmrojbZVfbwZd8toTYcimA0FoAAUgAJFKOAA/cWLV9uT&#10;Bvob5i5+Ysqs4Z/OnNtKt86dfOu9lIygL5fM5RC1k7+fpgRJH4r5oej8GTfNmDnthie//a3hceMo&#10;v9NIzmAEfXoP1/MvbBt73l2f/8a0i6+a99zzL4yOjtI7AehDDxLwnYfWfMClA2dIgniK2Hnqqad2&#10;7txpidGXD7Fo0aqFHzlh3i/9EoH+yNDQowz6Q0PrhoZeoGWF6Encf/KPd/2LX+6B/h/+51c+9Dsb&#10;P378nXeOyOWM/8nNRtDfuGlf3vTCvo1KSlXmC/sEQ+e1RDmubhhvSWUeZy7OyG75qob9phLLpjOb&#10;DE5edScUx/uXQ8aks18+RxlaV/d8IUa/iKECZUIBKAAFoEAdFUgE/Usue5zS/PuW25NCz8TNtFI+&#10;Ea3yobid119/Xcksl2yk8KSNhOC33nTTBZ/5zNKFC1977TWnkZwh1SEsploOZ+F4509KsTdOu+fR&#10;44577rOffebTn37+05/e+OlPb/n0p+mZ6Bc//ek9n/70vs/+zSsnf/7Vv/vSgVO/duCMU14/+9tb&#10;Tzz+R9+7+L55T8nlXPyj6Xwe5aZJhP3scy9VngToV26JxYBqjSTQTytObB79tPbnzA+Pfh0HIdgM&#10;BaAAFIACxSngAP175jxuT3noWS45bTkU679v3z5y59NNAKeRnCHtIeT8nodw0rwlg36I6T+bd+64&#10;y84ce6EznX32j6+66pa77nxEKeSiC6YZQX/5iu2VJ8HQlVtiMaAWRsr2x+bRL/nkAvSLGypQMhSA&#10;AlAACtRRAQfo337bw0j1VeCC86cYQf+xJzZVngRDV26JxYBaGCnbL3v0OVa+qn/p0GRMyScXoF/H&#10;QQg2QwEoAAWgQHEKOEB/0pVzbrlpCVJNFThv3E+NoL9kyfOtNNJO/L30JBg6BmOSql8LI2XjYwjd&#10;EUH8ZEzJzQygX9xQgZKhABSAAlCgjgokg/7lT1zSTsT6N069H6l2CpxzztV8Bilx0yTwQmq8Av4P&#10;yxads/FSo4JQAApAASgABeJUgNal4KUp3KBPmEjIiFQ7BQTly6Cf5ykC7Bu/AkWze9ry41cMFkIB&#10;KAAFoAAUaJgCNPdYvXLEAfrjL38CqTEKCI8+NeW0rIb8UAAKQAEoAAWgABSAArVQgEgPoD9wcxiA&#10;fi06J4yEAlAACkABKAAFoEAeBQD6A0f5dF8CoJ+nz2BfKAAFoAAUgAJQAArUQgGAPkD/nVq0VBgJ&#10;BaAAFIACUAAKQAEokEoBb9C/4snxSE1RAB79VJ0EmaEAFIACUAAKQAEoUEcFAPqDOIEB6Nexr8Jm&#10;KAAFoAAUgAJQAAqkUsAX9CdMfBKpMQoA9FN1EmSGAlAACkABKAAFoEAdFQDoD+IEBqBfx74Km6EA&#10;FIACUAAKQAEokEoBgD5AHw/jQgEoAAWgABSAAlAACjRQgaJAf2hohZzSBr3Qvml3QX5/BeDRTzUb&#10;RmYoAAWgABSAAlAACtRRAV/Qv3TiU6kSkbqcX/kzVVHIHFwBgH4d+ypshgJQAApAASgABaBAKgVK&#10;An1CVbB+cF7PXCBAP1UnQWYoAAWgABSAAlAACtRRAW/Qv/KpS9OkFtb355e3iKgezqP8pG/h/HKB&#10;SgmpbENmgH4d+ypshgJQAApAASgABaBAKgXygv7IghE5CYa2gL4T62XQ1zMbJwbiuIo9g/mncyYD&#10;0E/VSZAZCkABKAAFoAAUgAJ1VCAX6DNGG7EyFegLdhd76V8Ud75lRuHE3GZnsJwUUXGAfh37KmyG&#10;AlAACkABKAAFoEAqBbKDvh0o7aAvL8gjR+8Y+V6P0lGW9Gk2uGeonZP1AfqpOgkyQwEo0BgFJkzY&#10;PjT04PXX72xMjVARKAAFoIBFAV/Qv+yqZUoimtQ3ii3E4sqvYov+E+XkjT555GwWAwb8J/vZAejj&#10;ogAFBkQBglpjIt5dt+6gLILIxhuVP5sh1+bNb1K9Pvaxtfmrs2/f27fcspuK4gJp5rBr18+VYhcu&#10;fOXrX19PGehf+q4f1JIh6cTR9vzGowQoAAUGR4GSQF+G+1TfjZmTShhwuJerD9AfnD6MmkIBiwIW&#10;XqSfZNYfBNBnd74yw8nQfojpGfHlRFtk1qdpgJKBtsjHsmcA6Gc4L9gFCkABXYECQV8OsNG9+/yr&#10;vN0yATBm1jcC9IUCAH30digABWTHvBEcydOcpFIjPfqhmgT571kf9tM/8sir/KeICOJbB2KLyE/b&#10;2QZnBsXUFStek48YqiIoBwpAgcYrUBTog7mrVQCg3/iuiwpCAR8FjLwuKFOOA3F69GkvAayU+fvf&#10;35x0Q0DEtCSFrAjL85cpm20/bp5AGkVqujPAMTliu6Ke8NYz2QvBhVPfmUE+It0oUCYSPqceeaAA&#10;FIACpABAX332oFpAD3V0gD66NxSAArJHX1ZDcCfBehKqKuRKTG+8J0CeZi5B/KrHtBjD02mXIGV6&#10;HlePk5HrTsY4M9ibkyIXFc5bFHnFQZ0Z5MPxpCLIowXoFFAACgyaAgB9gH5rkEaCAlCgkQpYQr0J&#10;HEUkiT4lUMiVWZNiVFgl4WMWwT8iPyEsPagqo3NSgFCQMn2OK+Je5szZQ4bRxEMJg3FmsLcNUaDg&#10;eP1GivOGSVKsFNnMP4k5VSMbKioFBaBAQQr4gv7lk5YpiXzG+kZsiUQB+9nBqjsFdScUCwViU8AC&#10;+hR/wkSuuOSNf4pshPjEtcIhLZzW4kCWyUOSOHnK9DkuP4Nr8a87M1hOq5jzyCweCvTpBHFRlqcp&#10;YmtysAcKQIGoFADoqxOYSEg9pxkA/ai6GYyBAlUpYAF9jgYRC8U4Xc7kUZb53plfv0ugi5C/TKMj&#10;PMk2XQ1lVpOUwTJFEaFKljgoXQrnTICPCHd+VR0Hx4UCjVEgPOifN/V+pJIVSHu/BR79xnRgVAQK&#10;2BVwBoSQM9vHoy+iU4hriT5lN7blDkDS0XmXIGVWC/ocfaRMmYwzHOe8yFgRMYtAO4cCUAAKZFPA&#10;F/SvmLRcSeQz1jfSFmJcKhSfzApcMXHavHlLhocpLZbT3O6f/GXu3MWXXjZleP4SEtz/7HBOgH62&#10;3oK9oEDtFLCgth09lV8F0frfAXB69IOUmQr0k06ffUKStJdYg0hZQZ/yO5+1dWagQsTDyniPb+36&#10;HQyGAvEoANDPDOSF7Hj1NTPWrdvoWTTlpPwA/Xi6EyyBArEpkISwsjfdx6OvlCNix/UYfVkBO0AH&#10;KdMH9EUIvv7yWrbWmUE/rWLtfJ3yKbNz9UxnBvmOh3gGOrbWBXugABSIXwGAvidUl5SNwD3VkQD6&#10;8fcxWAgFKlTAHqNPv4qV3e0OfuF9Z+iUF9Q3zhMsG4UaQcr0AX2xqA67xoWnXIQtOTMoZ1Ce5xgp&#10;3Pk+LGcGefohP99cYVvCoaEAFKijAt6gf/XyK/pTK3RH20hbELqTitSVzAz6h48c8UmUswP63meH&#10;TxlCd+rYV2EzFMiggPNhXLHwjh30xR0AkU2Ej7Ob3Ae4FfuDlOl5XP0xYsUT78wgG68vuq+boecR&#10;cyouypkBAfoZGjx2gQJQQFEAoJ8Hy8PvC9BHF4UCUCCgAkmgT950As1Uy2sqb5YVXm12k3sCt876&#10;7Nfnd+hmKNP/uPKqoGSzHsbjzCCM118KZjSDbh3wrQ+6dWBcBd+eIduTAwEbD4qCAlCgAQoUC/pD&#10;pk9YOpaPELbkSkpj0D948JBPgke/AT0QVYACUAAKQAEoAAWgQEEK+IL+xGtWKIlCd/SNtEUO3SEK&#10;LxSXiy6/UOONhTPo7917wCcJ0Pc/O5wToTsFdScUCwWgABSAAlAACkCBeBSoMeg3j/IZ3AH68XQP&#10;WAIFoAAUgAJQAApAgfoqUBnoy5guvvMX+U+OzNGd3yUEBZXvzhegPzq6h9OHjjtOfNe3wKNf344H&#10;y6EAFIACUAAKQAEoULQChYO+TuQM0Emgr0C/nlnwd4M9+us37KBElM+J/9S3APSL7h4oHwpAASgA&#10;BaAAFIAC9VWgcNBP8otbPPqWmYBM+UlTiEo88aEOyqE7RrLXuR+gX9+OB8uhABSAAlAACkABKFC0&#10;AnUFfeWeQCjOrrwcBv01a7eKJPiev8g/AfSL7h4oHwpAASgABaAAFIAC9VXAF/SvvHalkmjVHX0j&#10;bfFcdSenR39wQJ/IXrC+TPn0XYC+/9nhnFh1p749FpZDASgABaAAFIACUMBTgRqDfiNZnz36y1ds&#10;VBKxvr4RoO/ZypENCkABKAAFoAAUgAIDqIAv6F913UolkUdf30hbFI++JZJef9eV8nytyGCJqGnk&#10;C7OWLd/gkwTo+58dzgmP/gB2dVQZCkABKAAFoAAUGDQFigX9ykPea2cAe/R9KJ/yAPQHrbuivlAA&#10;CkABKAAFoAAU8FcAoB/XXACg7992kRMKQAEoAAWgABSAAlDAogBAH6D/DnoIFIACUAAKQAEoAAWg&#10;QPMUAOgD9AH6UAAKQAEoAAWgABSAAg1UAKAP0G9gs27ejBw1ggJQAApAASgABaBAWgV8QX/S9auU&#10;RKvu6Btpi7zqTlwQXQdrKEZ/0+Zt4s249i+Uk/KT4P5nh3Ni1Z20/QT5oQAUgAJQAApAAShQOwUA&#10;+nHh/959BydcOnnqtNt90vgJk4fnLwHo167XweCcCgwNPainnGWK3ankpKLEQeUMxvzyRt6LdhFf&#10;spkqyrRYKB/Fcjh7CanM04sq9Oyksq3kzEmq+qvtnzNn1aI9a3n6iN5BStMz5+nA7lCgUAUKAX1C&#10;T6QyFYBHv9BOgsJjU6DQ8dsH1xSOt+jjSec+CvsU5ZPH51j+eezzIv9ynHOnbEUVtJcRlLMdq9DG&#10;bJmyZvjJXsH8FclfAltYfi/IduqxFxQoR4HwoG+M58HGkhVICqxC6E45/QpHKVSBUEBgNNLpoU8F&#10;EwGZw6conzxhTw1AP6eehTbmDDSf2Z7MOwoj85eQqm/mPHHYHQrURQGAvvrsQclEXtDhAPp16YGw&#10;M4MCnnCpUK/8pyVCwBP0FTpRCuRCeKOchLvR0xhRiOynlA8tH9d4ONkMnaiEnYKQdGVEsf7zIoW3&#10;kgxWKqWIZtnLWCnFPKPZ+sYMChgLSWoAeh2Np0xXTGQzTt7kVupZU1kfzx6U1CqUoye1sVRtSamF&#10;5UwpfSepVduVtzT4DFck7AIFYlYAoA/Qx6o7UKBmCuhEa4chBa10MnAykB2M9KPbtzjRzcguig06&#10;bMlk4xREBh0jZVo2OuUygr7dYKPxxplA0sYkq5xSODNYUNJioaUNOCtrZNn8AtpbfjxnLammdll8&#10;uqFT+ZhxDbZBgWwK+IL+1ZNXK4l8xvpGbIlEAfvZwao72XoL9opEAU9/pJOnjeX4b/ThY0/aU3jR&#10;CGQ+tTZW2cKpRqJKgiHj2fexykcoHwKz185z+qEYk2S/p5KppiLOphVqymE5KUaat0iXf3aR86z5&#10;9+I8oB/JlQ1mQIEiFADoqxOYSEg9pxkA/SJ6C8qMRAFPuPRHBCcjZj6iE/Qpg0i6vEkgLnBN2Tep&#10;ymmzKcfl3asCfaNEFtGSZk28PUkKp6RJjUQu06fJKWLmJGnj0eWa1vSs2c+UXTRjp8vQiiK53MEM&#10;KJBTAYA+QL9mYRs5Wzx2b4ACmbE7yf+aAfTtSJfWuZh0Uiygn5Z15Lo7edSfDj3PRWbPt6V8i3Pa&#10;uJc/Uhu1soB+2hlaUvmejcppXob2LHZRpPMXzdJW7froh/Y/qL1VG/X0b9sNuFSiClCAFADoA/QB&#10;+lCgZgp4wqUTZ5046MN2aYE7iYecxiQRmOwhtk8wLL+mAnEnRxoR3J/enBI5mdJ5UpxI7cxgJOMM&#10;e+U31ROUa3TWZBn9e7G98WdQCYwIBZqhgC/oX/PT1Uqi4BB9I7ZEooD97CBGvxm9d2BrwWirJHkg&#10;Fz8lEacMx4qM9lmEvqMT1BQbdF63GMP8rVRHqandqSlKcGaTj6VAYWa5dG2NAurnS1HVsldSLzCK&#10;Jsox4qNRK6Msij36sSxzFeO+ekPVTU1qDJaaJjVmeyOv6qzpJ93YaJ2T0qS5QYZWNLDXWFS8SQrk&#10;An2wfiRYr8/BAPpN6qWoS5kKWBioTDPqcizIVfSZKkLhIsosWgeUDwWgQDYF/EF/zTU/VRPRZBso&#10;DT9hY1UK+JwUePSz9RbsNQgKgIFSnWXIlUquDJmLULiIMjNUDbtAAShQggK5QJ9YlrESKSoFnHMM&#10;gH4JXQuHgAJQAArkVwBQnl9DlAAFBlmBvKDvZEpkiFABgP4g93nUHQpAASgABaAAFBgQBQD6gxh3&#10;BNAfkO6NakIBKAAFoAAUgAKDrIAv6F97wxqkxigA0B/kPo+6QwEoAAWgABSAAgOiAEB/ECcwAP0B&#10;6d6oJhSAAlAACkABKDDICgD0Afo1e1nSIHdX1B0KQAEoAAWgABSAAv4KeIP+lDXXIjVFAXj0/XsI&#10;ckIBKAAFoAAUgAJQoKYKAPQHcQID0K9pd4XZUAAKQAEoAAWgABTwVwCgD9BH6A4UgAJQAApAASgA&#10;BaBAAxXwBf3rpqxFaowC8Oj7T4WREwpAASgABaAAFIACNVUAoD+IExiAfk27K8yGAlAACkABKAAF&#10;oIC/AgB9gH4Db1T5dwDkhAJQAApAASgABaBAUxXwBv2pa69DaooC8Og3tT+jXlAACkABKAAFoAAU&#10;EAoUBfpDQyuCTwxEmTkLz7l78HqVXyBAH5cAKAAFoAAUgAJQAAo0XgFf0L9+2tOpEsF0qvw+mfOU&#10;mWdfH9vqlQeg3/iOjQpCASgABaAAFIACUACgn24CUy+gT7IWoI+eDwWgABSAAlAACkCBxitQNuiT&#10;Z52TzKCeG8Ve8u4++yp57Lvzr7qRzUB8rgVAv/EdGxWEAlAACkABKAAFoEBe0B9ZMCInQcPGUBmF&#10;sDlzho1JxJ+5QNkMGfGVWiiVjflP+7QEoI+eDwWgABSAAlAACkCBxivgC/qTpz2tJyZd40+EyPp2&#10;eaP4bswp76vnzLMvlWzc3b7RWMdoN1rOC9sM0G98x0YFoQAUgAJQAApAASiQHfTtNJkf9EW8jQX0&#10;mdo5KXMDZbtzjtEk0Ccp7GcHoI+eDwWgABSAAlAACkCBxivgDfo3PjO5P7V8+dpGsaXFzdqv8kbx&#10;PUNO+y7OoxgPbd9oqWm0P1lOEEC/8R0bFYQCUAAKQAEoAAWgQFygr9N2x1vfnjMYf9WnFnK2DExv&#10;nCdES/MWwwD66N5QAApAASgABaAAFBhkBQoEfTn2RoFvxSXfC7ORbgIIxHfyvTwZYPA17psE/cru&#10;AP1B7g+oOxSAAlAACkABKAAFGqNAUaBfRxd4w2yGR78xvRQVgQJQAApAASgABaBABgV8Qf+nNz6j&#10;JOJIfSO2xKOA5QQhRj9DV8EuUAAKQAEoAAWgABSolwIAfXUCEw+p57QEoF+vrghroQAUgAJQAApA&#10;ASgQVgFv0P/Zsz/tTy2O1DZiSzwKWE4QPPphexFKgwJQAApAASgABaBAhAoA9NUJTDykntMSgH6E&#10;/Q0mQQEoAAWgABSAAlCgNAUA+gD9d0prbTgQFIACUAAKQAEoAAWgQGkKhAf986bej1SyAkbfPzz6&#10;pfUiHAgKQAEoAAWgABSAAhEq4Av6N0x/VknEkfpG2kKMS4Xik1mBKyZOmzdvyfAwpcVymtv9k7/M&#10;nbv40sumDM9fQoIbT0TSCaLMiNGPsCvCJCgABaAAFIACUAAKhFUAoJ8ZyAvZ8eprZqxbt9GzaMpJ&#10;+QH6YbsESoMCUAAKQAEoAAWgQDMU8AX9KdOfVRI5jPWNtAUefU9MN2YjcE+1O4O+8UQknSDKDI9+&#10;M3ovagEFoAAUgAJQAApAAYsCAP1UXF14Zgb9w0eO+CTKCdBH94YCUAAKQAEoAAWgABQwKgDQL5zd&#10;Ux0AoI+OCgWgABSAAlAACkABKBBEgWJBf2hoSMFcfUsSB/vntJN0qHJS8XrmzAz6Bw8e8knw6Afp&#10;AygECkABKAAFoAAUgAKNVMAb9Gesm9KfWiHg2kbaIsfoE2QrnG3H7iKgvIgyM3O8c0cG/b17D/ik&#10;HuibTkTSCaJzhBj9RnZmVAoKQAEoAAWgABSAArIChYM+HUBGbYC+nfUB+uifUAAKQAEoAAWgABSA&#10;AkEUqBL02d8v0F//UzCx8pOYPBjvGCgb6+jRHx3dw+lDxx0nvutb4NEP0gdQCBSAAlAACkABKAAF&#10;GqmAL+hPvWmdkigyRN9IW5TQHYZ1meaVLcZffTZmKNMZOVN5Bvbor9+wgxJRPif+U98iQN94IpJO&#10;EGUOFbpTuVwwAApAASgABaAAFIACzVMg1KyjMtCXT4mO7D6gL/v79RNsLDP+diCDvkL2OvcD9OM/&#10;obAQCkABKAAFoAAUgAJpFagZ6AtwV+L17eE6LIoxxD8p7l8UWGvQX7N2q0iC7/mL/FNsoP9rJ46j&#10;lLYpIz8UgAJQAApAASgABaCArED5oP/c1Jv6UjsyRN1IW4yhOzro++N7wJzxtyH26Ms0T98F6yvb&#10;JdA3nIikE0TnqKDQHQZ9JCgABaAAFIACUAAKQIE8CtQP9Jn1jYH1oUJ3lOd69RsCdQH95Ss2KolY&#10;X98I0M/ThbAvFIACUAAKQAEoAAXiVKCWoK/H4TCaOwE9adUdY2yPXmb8fC8sZI/+suUbfBJAP87O&#10;CaugABSAAlAACkABKJBHgbJBf9rNzymJIkP0jbRFDt2pEWFHYmo20DeeiKQTRJkLDd15DR8oAAUk&#10;BcSFHqpAASggK8BdA5pAASig9Av+E6AfCZkHNgOgjw4PBRqmAEC/YScU1QmlAEA/lJIop0kKiNkv&#10;QD8wYUdSHEC/Sd0VdYECpABAH80AChgVAOijYUABXYHKQP/GW55XEkWG6BtpC0J38swZsoG+8UQk&#10;nSDKjNAdXFygQGkKAPRLkxoHqpcCAP16nS9YW44CAP08FF2DfQH65XSk+h1lw6KTTpy1IIjdAYsK&#10;Yk/TCwHoF3KGW81YXcz37KXSodoZ+rZY7ECnKOQkOQoF6JehersjvFcdPlaebdhYhjk4hlMBgH4N&#10;YD2PiQT6mzZvo3fi+iTKSfnpFgo8+s6eU/sMAJHankKAfiGnztUjFoz3pvxC7EOhbgUA+m6N8udo&#10;9ZRJJ53a3x2WznrvqZOCOY/yG4kSJAUA+nkougb77t13cMKlk6dOu90njZ8weXj+EoD+QFwiXFgz&#10;ECLUs5IA/ULOG3pEIbKWWihAvwy52z1l8sxJJ83cKg7XmgbPDHeXuIxqDNAx6gH6hJ5IZSoAj37z&#10;rwEy1iydJdjxveNXdurevZrzT61reh8JbZ0sPDpiezf44b0nTpq8oSshbTx11tmn6rd6m69xQTUE&#10;6BcirAX0lYZt6Qiiqct50C8KOWGGQgH6ZSjNbbt1YV+0rnM8ittpbxHxPPqYog0E62ZOEpcy34i4&#10;MqrXwGNUBvo/u/V5JdGznvpGbIlHAcsJwsO49bs29C7KrdjKznWWbr8KRm/TScdn09pOAf39cC+u&#10;8p2iqJwu33fyt1VJFdlcPx0rsBigX4joWox+12GpN2xLR+h2pb7+hX5RyBnTCwXolyF0p21TL5Aa&#10;NnmI7GOKMhD0zwq0iP8y6jE4xwDoq/ONeMA6NksA+o26Lpj9lxLTtAMxO475bmbywbDLn7707tvy&#10;r60YTeHgUfz9koO/USJWUxmAfiG6J3n0TQ07uSOoXeY19ItCzpa5UIB+GWJLwwGPAp3HV+xjijyg&#10;dBxAGBfKOF10DIA+QN9XAYB+SZ2ynMOYQgvoctDv0e8uyyMH57RoXvLldC7ZLdAXAMpfOncJLBER&#10;5dS0cUcB6BdySpNB39CwO3ELpo7AxonS0C8KOVsA/RJlVQ6lDgftuB25zXe+d9aw6owpev+S7qHJ&#10;4f7VVayxRwbo+2JubP718u0B6Nf+MqDCvbg6C8+K4tHXQL/lvJk0eakcndllmj7PpSQVQD90uwHo&#10;h1a0H82V0hMadmJH0EBfutOFflHIqROFwqNfrL5K236tPV6I4UCeAPQe0+qOKZaBQHH2l1GHwTpG&#10;haC//me39qU2R6obsSUeBSwnCDH6Nbls9MLxW7EHHGkjxdPTHViHR7+dv/NsrqizHqPPAwA/jwvQ&#10;D904APqhFbU3VKkxyw07sSMopSXsjn5RwFkE6Bcgqlak1HRpyOgNB9JdLBFz3xtTlAZv9DqVYf0g&#10;HgOgj6mFrwIA/SZcIbqBBNLDT614+u7SOisNa+mosN69UauCfue52764HYB+AY0GoF+AqNYZqRRj&#10;IC0PktwRlGZv3B2gX8BZBOgXIKoN9Nt+It2nYxpTtAaPVXfKOFntY1QG+tNnrlcScSQlfTu2xKCA&#10;/ezAo19aj8WBoABAH20AChgVAOijYUABXYGIQJ9wFqwfA9NnmIMB9HFxgQKlKQDQL01qHKheCgD0&#10;63W+YG05CsQF+oL1mfiR4lHAPgMB6JfTXXEUKMD3YQE0aAlQwOi5FEwDfaAAFGAFogP9OF3asAqg&#10;j0sGFIhEAYB+JCcCZsSmACbAsZ0R2BODAtWB/qwN05GaogA8+jF0ZtgwIAoA9AfkRKOaaRUA6KdV&#10;DPkHQQGAPuYbARQA6A/CxQJ1jEQBgH4kJwJmxKYAQD+2MwJ7YlCgMtCfMWsDUmMUAOjH0Jlhw4Ao&#10;ANAfkBONaqZVAKCfVjHkHwQFAPqYbwRQoFDQF1iDL1AACkABKAAFjAoQsUEZKAAFLAocOfJOkHTs&#10;2LErb5iyeuXI6OgWwr8xY86dNXvh4SNH6csQ/Uff6G/60hhnNipCChQK+oMw4UYdoYC/AvDo+2uF&#10;nAOlADz6A3W6UVlPBeDRD+DPBusD9D37G7JBgfwKAPTza4gSGqkAQL+RpxWVyqlAZaB/0+yNSI1R&#10;AKCfsx9idyjgrwBA318r5BwoBQD6A3W6UVlPBQD6mG8EUACg79nfkA0K5FcAoJ9fQ5TQSAUA+o08&#10;rahUTgUA+gEwtzGO+cwVAejn7IfYHQr4KwDQ99cKOQdKAYD+QJ1uVNZTgepA/7aNNyE1RQGAvmd/&#10;y5Vtw6KTThzHI9lJM7cailo6670nTpq8wXaQdTMnmffNZZm0c8vIWQtog/JF/Jn5QFTC+JWZ927S&#10;jgB99Wzm7hqV9Qu5p2Rro+gXkm4A/b5GFH+/sIwUGDKyXRBMewH0Md8IoABAP1yXTCipD+JXnm1g&#10;/a2TTx139vhZ77XRMO3YpvASPjrx5z7ogvHjzl6au5T6FwDQ7zuHAboG+kX9e0W7BgD93omsV78Q&#10;xJ+f76W2jCGDxQDoB8Bc3JoA6Bc8TrYhXmbc1kW8H9n5+mi9ShbutpRVKAD0X6Nan7poXcFax188&#10;QF86RwG6BvpF/G3e00KAfleouvWLYkAfQ0bFoH/zbRtTpaGhFUrSd6cMxjKTtvuXkMrUAcwM0Pcc&#10;hzJm83ByEKywL598GAnBOXTplwJ7und1e9E+7aNMnjkpMTqoPwNNPOignLk3CfEJ3dEPzVf5U2ed&#10;feo4nsCIkvsKf408r47YpIwK12o3gH7vdAXoGq5+0UWQXF0jqV8IvuEqGXul1C8oi6lroF90WgRA&#10;vyNE8H6R1DiDDxlGDxGGjHwjVGUe/bQ0rMO6ssWf5i2HDlJI2qo1ID9AP183dO3t9mRLI31S5r5L&#10;f3/+XlR9d5Kg3zHoXug7s4ils3qPCshHdIO+6dDdwjsTBtnUPks0N5VLuUb+DtDvndb8XcPZL7SW&#10;r95M8+kaXqCf2CsNE2k6aK9roF8A9PsvdYH7BRVe1pBhAH0MGXnHseaAfhBcBuhnkxGgn7cj2vd3&#10;XrX7MrQi+A2x7DIx9+XvUkLrCtv1lxsdQmoGU2Yn6BsP3UEluUCz5z75fkWxZyCq0gH6KUDf2TWc&#10;/cLQOLUHXZxdwwf0nb1SsURqlOgXLAY8+p1GkX/IUHw9zsYZasjQewqGjNzDT3Wgf/sLN6dJLQTv&#10;zy9vEVE9Ig//Kv/LP+k5xUaR35Izlc2Dkxmgn7snWgtw3IdtkbqAP/5ieCRXvly2/fFyak0M5KMk&#10;XrW7iJOU2QP0DYfuEIzET917tcoSQwAaQTPi2l1s24u89Pxdw9kvlMaZrWv4gb6jV/K5MHUN9AuA&#10;fl9PDdsvqOjShgwT6GPIyHkZjg70RxaMyEkBdxmdBegrxC9juviufJGZXi7HXiYXolg4CH86ZywA&#10;/Zz90LW7dmve7n2XfxVFK/Ew+lOtZYG++YHapJGpvy4AGoB+f2fJ3TWc/aJE0Dd0DQuxSV0D/QKg&#10;X2C/aIO+o3FmmwDLnYtLcHj0pVpiyHBxg/g9LtBnaDZipeFh3K6DPwn09UlCzpxO3m1kBstJEfUF&#10;6Hv3uKwZtbXShM+exnjdf28Y+Psui/LTe93v5YB+3wO1khnOWwQt5RCL3FIBoTt9vShn13D2i9JA&#10;39g1FJoxdxP0i06LQOhOr2uE7BdUallDhg76GDKyUkP1oH/L7S8oiYFS385biNEtP8nTAD2/2Fcu&#10;xLlRLzPJgMZvt58aqj5AP3dP9ChAunkqkX3CghuGp2n7aUAKADA8AhvKPSMgSQWUTuCQ+SlDrLpj&#10;bQ4AfVWeXF3D1S/KA/2+sBxDr2xXG6vuWDoHQF+ZA4trRfohw3ivrP+6XYRvyAD6pn6h9EoMGa4h&#10;g38/cuSdIOnYsWNX3jBl9cqR0dEthH9jxpw7a/bCw0eO0pch+o++0d/0xQj6FmK2g76+YyqmF7sb&#10;6b/xHO9TQcscDKDvAelRZCl1vfAiaux8wqyIg8ZXJkA/7DlBvwirZ4WlAfQDil/7fkFaYMhoN4jK&#10;QncKAn2nn97O9PbdfYC4qXkA+gEvoNUVVeIbQAuoJF5zyKIC9EM3LvSL0IpWVB5AP6jw9e4XJAWG&#10;DDFkVOPRv/WOTUoilNQ3ii2E4PZfOdLGmF/ZruSkXeQoHbkEPafFhmb/ZD87CN0JenktsLAaO2no&#10;li5eiwvQL6ZzoF8Uo2vZpQL0wype435BQmDI6LaGyjz6aUG/2Rgdf+0A+mEvoCgNCmRWAB79zNJh&#10;x2YrANBv9vlF7bIpANBXbyzEz9yVWAjQz9bBsBcUCK4AQD+4pCiwGQoA9JtxHlGLsApUB/p3brq1&#10;P7VQUtuILZEoYD87CN0J2y1RGhSwKADQR/OAAkYFAPpoGFBAVwCgr843IgHr2MwA6OPyAQUiUQCg&#10;H8mJgBmxKQDQj+2MwJ4YFADoA/S9FKgQ9JXXX+NPKAAFoAAUgAKKAkRU0AQKQAGLAkEW0adCfNfR&#10;n3nnZiURSuobsSUSBexnB6E7Rc/axYy86ANFXj50kGkm8pNVgnloDywydBA6QAo0CfnKg/YgXx8A&#10;+urEIxLCjsQMgH4J1GIPy67WgEiOjqs2QB+juCUGN5J+WpUZCN0RyuNSiQmP3hhKB/27Ns/sTy2U&#10;1DZiSyQK2M8OPPpFD2y4auOqLV+1ATRoD5jwGCc8uFSia6BrKF2jshh9nV91lDxv6v1IlSjgc3bk&#10;PAB9gH7RCmD0AujDk53Uy0C3CN1JYrtyrszRHgVdo9LQHQ+PPjEuhfzjk1OBKyZOmzdvyfAwpcVy&#10;mtv9k7/Mnbv40sumDM9fQrID9GO7bOFqBdAH6AP0Afr2KzPudCF0BxMey3UyxtAdgH5OxKfdr75m&#10;xrp1Gz3LoZyUH6AfG+XLM/IIbSvTJEx4uDEAaDDxQ3wCQncs115cKnGJ0Gd9ZYP+rLu3KIlCd5Qt&#10;AH1PQLdkI3BPVQiDvs/ZkfPUIXRn5dldPHrvqYvWyRfIDYtOOnHWAuWSadzoj7TS7gvGt7BMPah/&#10;Ue2cxV61W9Z22JEJ8r26IGREO9vZS5NNzymahyYF6qCJkKiDh52FZgkN+gldA/2i2+bl5eoMXcPZ&#10;LzrlaBeZcK0E/UJQXTgpMGTYL/WDPWTUZ7yQ+QGgn4qHa5OZQf/wkSM+ie8ANBD0+0fidTMn9Y3W&#10;ofDUXA6NFpMmb8g7pIcbvUyWaJbT5ESfmdBGG+UXTzPFTnhCNQMhcPACuyWHBH1L1whov6GoOvQL&#10;U5PWu4a7XxTfNQq8PgRsBtyAgxcoXdKC3enCkGEfsjBkFNGMiyiz31FYNujPvnuLksijr2yBRz//&#10;fCIb6PucHTlP3B79rZNPHXfSzK3yhas1Wo9f2dkSqncV4QGV2C7vXMGyv255Nk2y7ZWmYgAanu0E&#10;Ahpr1wh4NkM1MK2pFNgekqg0myzZ9vLuGgXqENzy4AWGB30MGa6WF6pHF9kYxE0eV2Uy/V6E5UWU&#10;WUfQH+p+8hOwsQQqvqCSqyqWQf/gwUM+SXj0GwX6xs6zdFbPqd/OMHnmJIanjtNa3qvt3WkHcki+&#10;+e7G7i6d+7ydPLy7mifTBaW/o2YvIg/oWxXoyVLYdUrYXg3QGM/j0lkCuDuTRsp26qyzT+XAp/72&#10;EPS0BQN9e9fI1i86LtvOVKTdmyQpltaqXxjdz84rg6RAaV2jmn5hONfthp7cNXpdJsR9Tr1XhZkA&#10;Y8hwXq+coN/4IcM+2MU3ZPAprYFHX6bwgoi8oGKronwGd/p3794DPmmAQF8brTusJiYAvQxSjEFv&#10;etBiF3VKoJbZDskNxL4FDuQmI/vueLRArTvD6VNA2xiospZRpkAdpEtzP8GbznUbXjsNoKVJW4p2&#10;Cb3opsLUKBb0hdnt6qTsFx2sT+wafYUHiFkvsD0kePSlrmHsF6xA2V2jQB0S++bN7ksAAH/fSURB&#10;VEXCuXZ2jcL6BRlUIOhjyJCvy9pJHLghI3i/CEcLxglwPUBfR/AioLyIMiukfIA+u5cSnp/rckar&#10;xwpXfeumbQtTxIWMdu89vNv9tW9jt1vVG/T7nqzqi3RyK6CJ5nQIZc1QMNCY0NN4rvvs74JdX0MK&#10;NsdLclsGkMLeNTL0C+5uysPu8gBWS9BP6BrGfqEqUFLXCNAYkrqkhcuzdY34QR9DhvP6rGHuwA0Z&#10;wftFM0F/zpbZ/akVo9+/RY7RtyC40dPPGznSh1Fb/s5/CgSX81TL5cGPzh790dE9nD503HHiu76l&#10;59H3ODvyyYo6Rt/vPmx31Z1udKYE+vKaGxyo03qc10IzRrJxXjqtGQocyJXri+KWboOLroB5Y5FD&#10;OMtToA4JxpvPdUe0DgL2xWuJ81iYGsV69A03tahKXv2C8jm6Ri1BX/YISHdsjP0iqb8U1hiq6heJ&#10;59rZNYqUokCPvhbtiSGjo8BgDhnJzTjOIaMij74HSuYEfSPiG5m+8aC/fsMOSkT5nPhPfUszQV8w&#10;ikTS2sO4nh79bhEN9OhLzmwRi8LVNVbWqUC+iU3S3uWDfrKLWrQZ2aMvyVgY0AQDfXvXSOHRl05X&#10;Az36CV0jyZ9dRdeooF8kXRn6mo2paxTWL9gREEIKn4dxMWQM9pCR1qPv7BeN9Ojfds9WJZFHX9mS&#10;E/R1h73syB8oj76R7HXuF6Dvc3bkPFF79LseJhE8bVpes7ssjz1Gvxd9q8RtixDt7tW/Xp5LY8Bl&#10;75aFvBKi+G7aWOQQXp3n0nSuJfdea9LYi9FXQD/Ayqr6nCcc6KvPFfR1jbajrnNH3rdfkLHWrlGv&#10;fmEaeqXlNY39ghVwTQJDT4ND0G2CTbZOnalrKBFuQaUIBPrWftEdUFJ2DQwZFfSLAm8CB+8XnXZV&#10;1JBRjUffByUB+vkjeTh0Z83arSIJvucv8k+NBf1WG3e8/YRX3TGvkiHFI/Y/aikvLUKHaPmBOLan&#10;F+IfiH0LHMjNjoSWXP0rkCqV7YyFPLIalioKOn6LwgrUQYs67VXN0AA655rynDRzpfpcR8dcqT0E&#10;VSMk6Fu6Rrvppu4XXQzqaxiia8zsvpyuFv3C2TWMVwajAoHqW9Gdrr6nFLQub74MJneNovpFOI8+&#10;y4whI/myZWjPAzZkWMYL6zWwqiGjrqDvH4TjdN43PnRHpnn6Llhf2d5o0E+JWgUPzCmtKTI2Pa0p&#10;leYvEPQrrVeqg4cG/TQHR79Io1ZpedEvWOpgHv0MZw5dI4Noxe+CrsH9oh6gn/T4rM9jtQD95Ss2&#10;KolYX98I0O9ddnDVLv4SnOEIuGoLmqlGCvSLDK22+F2qaQzF1yvtEQD6QjE0CTH3S9uKmpe/TqAv&#10;Vs4xLrWpvEsradF9Zbtlr/xhMzGUwKE7y5Zv8EkAfe7hFKncCuMRr86NoN/jqo2rtjyEVwI06BcR&#10;XAnMJuD6UK1HH10DXSNaBWrm0Y+Bm2tnA0A/5u7nbxsGcoB+5aDv31xLy4l+gX4hN7ZKJsCltfZU&#10;B0LXQNfQb++U/WbctA/j1o6wIzEYoJ/q4hhtZly1cdUG6OvdE/0C/QKgbxy20DXQNaoH/dvv3aYk&#10;Wl5T2SKvuhMJN9fOjGyg73N25DyxL68ZLb97G4arNq7aAH2AftIFA9eHakN3vC/k5WVEk8CQAdCv&#10;HbFnNLgBoC/WGMEXKAAFoAAUgAJGBQhroAwUgAIWBcoO3fHxGcOjn5Hupd0aAPr5RWhACdR1G1CL&#10;/FWADqShuI7n17PuJaA98BmEDkIHSIEmIV/W0B74+sDe/bJB/457tymJQneULQD9/MMwgf6mzdvE&#10;m3HtXygn5SfZfc6OnKfQ0J38IjSgBFytMHqJZgzQl6VoQO/OXwVcHwD6SitCk8CQIV8nAfr5L7Px&#10;lrB338EJl06eOu12nzR+wuTh+UsA+hGeTly1cdUG6OsdE/0C/UJx36JJoEnAo6/P+qIGfYJOpPIV&#10;gEc/NtbH6IXRC6AP0E+6LuH6AI8+PPrG3oGuUWnoztztd/SnVuiOthFbIlHAfnYQulP0xABXK4A+&#10;QB+gD9C3X2k5qq3oq3EtyocOGDIiCN0B6NdqVgPQr/bijqs2rtoAfYA+QB+g7zkSYcjAkAHQV+8n&#10;ROI4j9aMhoP+zoc/deKdDyVdQVu/thxF7z3x2uk7u5nExm8/vF3suOxOdin15dR+FQ9TfuruPdFd&#10;tW1S7Jn+7VbtKEmWmzbadaA6OzMk6BLj6LVlyrGhsQZ7R8YeGxrqS1O2tLJNOaGzcaS7U1IJySKU&#10;4bnstvBWe5YbuWKVscHoG52lZWoS5bUHj37xXvkaItV33DLtRFpKs+8YW79oNd1uIxftmY10tmol&#10;Q+5+Qccso1+4G6rxOnnsmHHIYK082oOtD5paRRldI5sUZh0SRPO52lgH0TJ08BzFW9k61ey7VvTt&#10;bsiw/e5ruWH3riR2YtHsqWzVnTuHtyuJUFLfiC2RKGA/O3UP3XnoCkLzJNB/bly3g1F/62ZrbWTY&#10;bW284rnuxbo7E1h2Z3KB7V7ozNDfV0u7WlmkaP3EwNe6ynRqatgo/WqupjND8nWzNB1SXLrHEuiY&#10;QF8uogX9nGfk2NAJx7bQ/8ceO2FKJwuVMJLigGKimGKfDFmpiXLDtn1aHUFr6qaN9tKyNonS2oOj&#10;X7SFauXpKNa7aLS7gOQgaIlpFI1Vtu+YeCZK06HfAmrM3abbauHtht35tH+y94u+jhOgX9CRCwd9&#10;j4ZqvE7ymVWHjK5Yya3Ltpe9ZxbeJDJKYa5RgmhqFa0jtVmPwnVwXSLl38UlQrpW9O1vykCKtS8g&#10;dCXpOlwom8F9kGwJQF+db0QC1rGZ0WTQb/WfaxM9+n1T526XM27s62bdnOa+Jw3nfpeJkq5WNimM&#10;NbJXk8FFoRylws4MfflL0sHvpLRytXidPPR20Jd4SHgx5S+C+P2OWw7o01hiv+PEfqZPXXGn3HeM&#10;GxmCve9fpWgSJbUHz34hLgvSkMw+PDEqJ+nTOfPJO1ZMdcbDy5NVYvwTutDPvvmxYnJr2lnpOCH6&#10;RRmg777IJ7Rey5BhaV3ugSaSuZ/36GCukV+Xt4/UCUqUdInwunRL1TS75E0ZRE75i+UWq8kSgD5A&#10;30uB5oI+DcN3PuS6L98Zp8Uw7Lr+ttz8yV3R/qvxilHK1coqhWeERr/1zpo6MyhqlKKD1zW7nYng&#10;Zqw7RIG4p4fymucypTtf0EzBUlBjsM/Qjm1f9lz39k7vbphxYxt2HaUJ0VM1iYJFYKP8+0US7kig&#10;bxItocGlcAeUooO9X8je/ZF250gIaTN3nAD9omTQNzfUpKEkccjI2bqiAP0UUrgdZ0k1co7U5h0j&#10;6Bpdw1zY0B/BJS4mqkc/rTuf+0U1y2sidCc2n73dnqaCPl2hWo5GR8RbN2yux+598Txa8FxCjH6n&#10;v/d5+DyhsoSrlUOK9iTnISVY0LiRq9QOxDQ/q+CZwSRNCTp4npFWNiJ4Crt3xCJLnk4uWo5Fpn1T&#10;uvMFzRQsRWt0+VT7kQzbSeycaC3sTe1QfqU524x2bgoWoXU8R79wDd4pGKi/dvFNeKw9o282285p&#10;6RfGjpO7X5QH+paGmnhJNA8ZrgEoeaBxXadK6BqO67xZClONLONIt5ouoRLlKEkH1+noaiUulSan&#10;QMLFpC9Gn/KkdOdzvwDoe7m068Xlwa1tKOg/N64XdG6L0e/FVopQ/u4TRZ+6+zn51nynv1tC8FM+&#10;RsMFFn+1cknRfu6qE30hwo6NG+VLnvNRBGeG/gto8Tr4XLA5z0iH0e2g7/BrtqMdxGO79N3jU0bo&#10;jhyA24q/sj+q7gJ9/9Ko+mmaRPHtwdUvrKAvPdXTf15dF4HEHROaR/E6uChfj15LbPnOjtOdG6fs&#10;F+WBPothbKiWS6JhyHC1LjqKfaBJPi2lNolUUug1co4jdAlyj9RmLUrVwX71djkFEjz6cqFdL2H3&#10;MWjPSP3KQP+ueaNKIpTUN2JLJArYz05NH8bt3QKzjLvOzmkOQ08MOuw9vOuBdCJL0VcrtxTG6GF3&#10;SLEz+NKZoU+monWwnRPhcRzb5nERcmMHfdqL8+sf4pjWT92gBecqJd0SygD9Pmut5yh1TJfzjDsz&#10;9Iwruj24+0Xy9aEN6wkBS1bQt+1YLegrXYCNaW2UH8PtmpjUnp0dJ2u/oANz10hzZc2T19RQ3ZdE&#10;OmJnR3fr8u+GWj1K1KFXoz4r3FKoQSnt3Q13vFMKFc2QoZwUJ0s4M3SWNOjq5vIXiOMD9NX5RiRg&#10;HZsZTQT91j1EwUz8xbUQnvN2m+hZibCS5qnE0oDGQ4q+a0r3WmzcmG5wSkF1PJDnGZnD7cuLivQn&#10;gnb9Q1jDq2qqH3JbtvGox0Nd4ndZCdCXBzCXWnl+9+gX8jxf6g4Ol3zyCJ3Wl8/Vq6xftCg/4Ul0&#10;M+g7O072fsE6lCiFczhIiNLsnH2f1iW1Xm+qq6JJZJJC1MgxjqQUqr/Hl9genJcaSSXz2bRn6D7p&#10;1NvXd/QE6AP0vRRoIuh7XkNbF2stdKfXwXrrZMm3LxMD6bIE6Jc6kCcPJ70pilRTw0anDs4MyRfM&#10;mK7aXSt9gnP0GnXclvRDlB59/3Pk49F3lubMkNAkymsP1n7Bq2r2LgV9oUom05NKc+5YuQ6yAa2W&#10;b/Llcx7nHSpjhhz9ogzQ92ioxuukvP6YYWnFxNZlGmicPFnO3C+jFOYaJYimVTXlbKfUodPjvGRa&#10;XrNbbsedT382yKN/3tT7kapSIG1gVU1Dd3od03756MYU9t2IF+8KkZ6MEQ/NKCuLS1583ym4ctGI&#10;AWjEyz76b330XnSirCFI2ZJ0SBLKeaksTwenKSKDwit9LvwkJ33/9pSxyOV49H3PkQ/otx9pZbPl&#10;JiHf3fI9XFXuOtslouNxFFWjejluFfaXJnRw7xgV6LcWwk++qaVzvHJ3ywD6ufpFGaCf0JL7T4vh&#10;ktjKYBoyOjtqrUsG307HSfkIZgmXSo8+a5LCrINZNPUGeM1Bn1+nYLkMGjO0G0k/OdQmRv++0bv6&#10;U8tnLG0hxvUfapHTosAVE6fNm7dkeJjSYjnN7f7JX+bOXXzpZVOG5y8h5ZVTQ38qZ0fJUHvQL7oB&#10;7Xx4nPdLcI22lHDVLlqDVvmDoAPhizlWJ5jA5YB+MHMtBQ1Ce/DRcUB0KKtr+Egee54BaRLO0zAI&#10;OuSuo1PF6kJ3APrOkxMiw9XXzFi3bqNnSZST8gP0PeXyz7b97jtbb7bL8WkG6A+EDlNoZf0cZ9pj&#10;18aA/kC0B48TOig6lNU1PCSPPcugNAnXeRgEHfLX0aVidctr3n3fDiWRz1jeAo++8+T5ZCBw98km&#10;8jDoO8+OkgEe/VQiZ8jcDNDPUHFlF+hAgjQG9NEe8ivAJaBfCB0gBZqE3K3QHvj6UM06+k6UBOgH&#10;GQMY9A8fOeKTKCdAP4jswQvB1Qqjl2hUAH1ZiuB9rY4F4voA0IdPxNhz0TUA+nW8pKezGaCfTq9Y&#10;c+NqBdAH6Ou9E/0C/UJx36JJoEnAo6/P+urk0R+iZ/xzf1IVQpnFRxzZc6Ocjb/ntj11AQz6Bw8e&#10;8knw6KfWFztAgdIVgEe/dMlxwHoowF2jHrbCSihQlgKVhe7Mmb9DSRSjL2/RQ3cYlHPicqrdlcxG&#10;Aywb5ZOY6rgBzz6D/t69B3ySAH3n2VEyFBqjryxUhz+hABSAAlAACkABKAAFUilw5Mg7QRKx4pU3&#10;TFm9cmR0dAvh35gx586avfDwkaP0ZYj+o2/0N31xomRBoJ+HoQH6+lnjLQD9VJ0NmaEAFIACUAAK&#10;QAEoUKYCQSifCvEG/QU75/Snlkdf2uIJ+gK+ZZe5cSPfDdBDaIwbjfOBzKBflTufPfT07+joHk4f&#10;Ou448V3f0vPou86Ocu4KAv08szLsCwWgABSAAlAACkABKMAKxA76Osez3TK4izxJG8XJlnPqG5Pa&#10;RH1Bf/2GHZSI8jnxn/oWgD4uB1AACkABKAAFoAAUaJ4CNQZ9T3w3ThWS5g/6CTbODXimIf41zhkq&#10;dOczuNO/RrLXuR+g37yOjRpBASgABaAAFIACUCBq0BfRNfIXPmf++K4UInbXy7RQfhLTGx/b1S0s&#10;v50x6K9Zu1Ukwff8Rf6pctAP1QpRDhSAAlAACkABKAAFoEBwBYgVvR7GvWfBTiVRjL68RY7R153i&#10;9tgbJ/0bXe9JFG6BeKdHv1p3vvDoyzRP3wXrK9sF6DvPjpIhVIx+8OaIAqEAFIACUAAKQAEoAAVC&#10;KRAe9JNYWY+ZyUn/xgNZ5hiywz5pMhAJ6C9fsVFJxPr6RoB+qG6AcqAAFIACUAAKQAEo0DwF4gV9&#10;9r7Lz+kq0TvGiB1nwI98c0AvPxLQX7Z8g08C6DevQ6JGUAAKQAEoAAWgABQIpYA36N+/857+1Ard&#10;kbboy2uWH+DegCNyjL4P5VOeHui7zo5y7hC6E6r/oBwoAAWgABSAAlAACkSrAEA/rtkBQD/argLD&#10;oAAUgAJQAApAAShQLwUA+gD9MO9Yrle7h7VQAApAASgABaAAFGi8Ar6gf+/9u5REoTvyFoTuBJkx&#10;ZPPoO8+OkgGhO43v2KggFIACUAAKQAEoAAUA+kH4PFghAH30SSgABaAAFIACUAAKQIEgCgD0gzF6&#10;kIII9Ddt3ibejGv/QjkpP91LgUc/SGdAIVAACkABKAAFoAAUaJICvqA/94FdSqLQHXkLQneCgP7e&#10;fQcnXDp56rTbfdL4CZOH5y8h5Z1nR8mA0J0m9WHUBQpAASgABaAAFIACRgVCgj4RJ1IlCgD00b2h&#10;ABSAAlAACkABKAAFFAWCgb7OmthSoQLK/RZ49NHzoQAUgAJQAApAASgwaAp4g/7CF+f2pxZKahux&#10;JRIF7GcHoTuD1s9RXygABaAAFIACUGAAFQDoqxOYSEg9pxkA/QHszKgyFIACUAAKQAEoAAVkBQD6&#10;AH28MAsKQAEoAAWgABSAAlCggQr4gv7wwheVRD5jfSO2RKKA/ewgdAfTfSgABaAAFIACUAAKNF4B&#10;gL46gYmE1HOaAdBvfNdFBaEAFIACUAAKQAEoYFcAoA/Qb+CNKnR7KAAFoAAUgAJQAApAAW/QX7R7&#10;uD+1fMbaRmyJRAH72UHoDno+FIACUAAKQAEoAAUarwBAX53ARELqOc0A6De+66KCUAAKQAEoAAWg&#10;ABQIFLoDj36tbl8A9NHzoQAUgAJQAApAASgw4Ar4evTnLd6tJEJJSvp2bKlcAeepCRK688q+nWnT&#10;nj0vIkGBPArs3PUKEhSAAlAACkCBeimQlpcof6j5SXbQJ5x1AmXlyDuABviclCCgv27j+ismTps3&#10;b8nwMKXFeprb3Th37uJLL5tC+Z9dt/6uu++fP38ECQqkVeCWWfctW/ns3ldeR4ICUAAKQAEoUC8F&#10;MiBT2aB/3+KXjImxEikqBZJOltgeBPSvvmbGunUbaabo86GclJ/S228f9smPPFBAUYBaDrWfvfsP&#10;IkEBKAAFoAAUqJcCGZApFtB3MiUyRKhAKNBPBaMM+rTLoUNvIUGBtApQy6H288r+g0hQAApAASgA&#10;BeqlAPOP/4fyA/TNdxgipOoITQoI+oePHFHSh447Tt/IlMYNfe/eA0hQIK0C3IT2v/oGEhSAAlAA&#10;CkCBeinA/OPDS5SHxzuAPkA/uwIBQf/gwUNyIsrnpGwH6CdxLc989H/TcnDj83MTevXAm0hQAApA&#10;ASgABeqlAIO+Dy9RnopAf8lL9yE1RYGAoC/zpaB8HTpl0H/ppVd2U9q9n76kSLtfeck7tcovMO3f&#10;/ZJvclaQlLm83f+Vf73s372fZPRMTkv6MnhLTSfFy9Tsp4MqSK3lFW5Cr79+CAkKQAEoAAWgQL0U&#10;MEY0JFETQB9TjrwKBAT90dE9nER7FVvkLwD9JM4G6LvmCX2gf/CNt5CgABSAAlAACtRLAQZ9HZCM&#10;7FQN6M8feQmpMQoEBP31G3ZQEi2V/9STDPqjoy+Pbt+zffvLrS/+ifJ7Jyo8XRp9ebt3SmGzR+2S&#10;QJ8kcqZUdUxntrfUdFJSmdHK7C015SSzt1NrGd3DTSjtI7zIDwWgABSAAlCgcgUY9I2ApBMUQB9T&#10;jrwKBAT9NWu3chItVWyRv8igv3HjrnbaufGFeqaO/VyLvCkJ9P1K3tmS0TPVWu0XdnIT+vnPDyNB&#10;ASgABaAAFKiXAgz6OiAZ2QmgnxdzG+OYz1yRgKC/fMVGkUR7lTfyd4B+ErgD9B3zPZ5KdUH/rbcO&#10;I0EBKAAFoAAUqJcCDPoKHSVRE0AfoJ9XgYCgv2z5BjmJVqtsl0H/mWe3Zkrbnnm2qPTss9v8U0oz&#10;3JWlx3BJEP3fTCq5D+dXbFFSk3r+UlNOoTY3oXpd2WEtFIACUAAKQAFSgEHfh5coT1Wg//L8kRRp&#10;aGiFZ36R038Xz5KRLUmB4kCfGiixvkL5otVyQ1+5atPKVS+sXN3+t5i0atWmlOmFVat8U8ty/9Sq&#10;rH9KKYi/GbVWuy0gX/jefvsoEhSAAlAACkCBeimgg34SLzUZ9DNwOeYGGUSjXQoFfZ3yFdDXA3uw&#10;BQo4FWDQP3z4HSQoAAWgABSAAvVSwAj6Rl4C6PfdVQDo1xH0V6x8AQkKpFUAoF+vUQ3WQgEoAAWg&#10;gFCgBqC/4MGXUyVCcM7PX+hfsUVsFz/JOeVfjbvIJSvF8p/yXsbv+nF181JVtnaZQ3n0N23elrSe&#10;prKdclIrp7Rh4+bHn1iHBAXSKkAtZ/qMuzBsQAEoAAWgABSonQLEP2mR6ciRd4IkcpNdecOU1StH&#10;Rke3EP6NGXPurNkLDx85Sl+G6D/6Rn/TlySWHVkwIieRTcFxBeU9fxXzBPmLc6Mzg4z1SbMCKkSp&#10;Wo3+dE48goD+3n0HJ1w6eeq0233S+AmTR3fte2XfzvsfWOKTH3mggKLA4sUj1H527noFCQpAASgA&#10;BaBAvRTIgExBKJ8KyQX6zL5GrFQ8+kmgb4RyxZGvl28v3Af09QmJE47rksFyUkQVgoB+qCaIcqAA&#10;FIACUAAKQAEoAAWKUMAf9PcseLAvdYFS3c7Z2ize98V/o9hXOaKIzEkq3JlBN4mt6vr4zXVRzIj/&#10;T/upIfsB+kX0JZQJBaAAFIACUAAKQIGoFMgF+hbkDQ76Mv3bC5etcu6VlDl+mrdb2L7TkjhvAehH&#10;1QlhDBSAAlAACkABKAAFilAgdtDXmV72vhs53v/WgZxT+Q7QL6K1oUwoAAWgABSAAlAACkCB0hTw&#10;Bf37l+5REvmM9Y1iCyE4fxdf9O8iZsaYk3+VDyG2yIUr5SftJW83FqtstFStFj/Zzw48+qV1MBwI&#10;CkABKAAFoAAUgAJVKVAU6NeChhtsJEC/qh6F40IBKAAFoAAUgAJQIBIFAPrqnYpm0D9AP5IOBjOg&#10;ABSAAlAACkABKFCVAr6g/8BDe5VEKKlvxJZIFLCfHYTuVNXfcFwoAAWgABSAAlAACpSmAEBfncBE&#10;Quo5zQDol9aFcCAoAAWgABSAAlAACsSpAEAfoB/mHctxtm9YBQWgABSAAlAACkCBgVUAoA/QB+hD&#10;ASgABaAAFIACUAAKNFABgD5Av4HNemAn7qg4FIACUAAKQAEoAAWEAgB9gD5AHwpAASgABaAAFIAC&#10;UKCBCviC/sKH9yqJHvfUN2JLJArYzw5W3cFcHwpAASgABaAAFIACjVcAoK9OYCIh9ZxmAPQb33VR&#10;QSgABaAAFIACUAAK2BUA6AP0G3ijCt0eCkABKAAFoAAUgAJQwBv0H9m3sD+1fMbaRmyJRAH72UHo&#10;Dno+FIACUAAKQAEoAAUar0Bg0D9v6v1I5Sugzy4A+o3vuqggFIACUAAKQAEoAAUChe74efSJcWnq&#10;gE8eBa6YOG3evCXDw5QWy2lu90/+Mnfu4ksvmzI8fwlpDtBHP4cCUAAKQAEoAAWgABRQFPD16C96&#10;ZJ+SyGesbwTo50F82vfqa2asW7fRsxDKSflJc8+zI7IhdAcXAigABaAAFIACUAAKNF4BgL4nVJeU&#10;jcA91ZEA+o3voqggFIACUAAKQAEoAAWyKQDQT8XVhWdm0D985IhP4jsA8Ohna/rYCwpAASgABaAA&#10;FIACzVbAF/QXP/qKkih0R9+I0J2cU4FsoO95dkQ2hO40u1ejdlAACkABKAAFoAAUIAUKB/2h7kcm&#10;YNqmA7G8kXeiPOJLNoAWZRqPKMr0OZy9hGzm6Xsx6B88eMgnCY8+QB+dGQpAASgABaAAFIACUEBR&#10;oFjQV9hdBmsLGXvSuQ9b+xTlk8fnWEHyMOjv3XvAJwH00Z+hABSAAlAACkABKAAFkhQoEPR1F7gn&#10;Untm8wFrn6J88vgcK0gegD76KhSAAlAACkABKAAFoEAQBUoFfcWjr4TlyLE6IuBHbOQwHi7BGA6k&#10;hAbJO+o/6UUpZeqHUOYDdmOcFibNChj0R0f3cPrQcceJ7/oWePSD9AEUAgWgABSAAlAACkCBRipQ&#10;GejrfnT7FqPf3Rg3ryC4Qvl6+JDluMrsQp5miO+WAuXdPf39DPrrN+ygRJTPif/UtwD0G9knUSko&#10;AAWgABSAAlAACgRRwBf0lzy2X0m06o6+UV51x/L0qjF23wf9FXS2g76ds+187zMfSDLGUnEn7sug&#10;r5C9zv0C9D3PjsiGVXeCdB4UAgWgABSAAlAACkCBmBWoJegrgT0KPRtnETK461E6Rvd82mzKcZXA&#10;JCficwYG/TVrt4ok+J6/yD8B9GPuWrANCkABKAAFoAAUgALVKuAN+o/vX9KfWh59baPdo28Pv8ng&#10;0TfSswX0095JSArd0f39SRyf1ruvgz6RvWB9mfLpew/0/c6OOF/w6Ffb63B0KAAFoAAUgAJQAAqU&#10;oECBoG8Js0kL3EnsnjZ0xxi+n/bZAKcx9lsKdtc+g/7yFRuVRKyvbwTol9BDcAgoAAWgABSAAlAA&#10;CtRUgWJBn1lfD2LJA/pJZcoAbYntEcY4n8HlDM5Q/qQK5gndWbZ8g08C6Ne018FsKAAFoAAUgAJQ&#10;AAqUoEDhoO8Zm45scoy+D+VTHoB+CT0Eh4ACUAAKQAEoAAWgQE0V8AX9kcf3q2nBiL5RjtEHu2dQ&#10;gEN30oK+59kR2RCjX9PuCrOhABSAAlAACkABKOCvAEA/A40XuAtA37/tIicUgAJQAApAASgABaCA&#10;RQGAfoHUnqFogD66KxSAAlAACkABKAAFoEAQBXxB/8EnXlUSLa+pb0ToTga4l3fJBvqeZ0dkQ+hO&#10;kM6DQqAAFIACUAAKQAEoELMCAP2cZB54dwL9TZu30TtxfRLlpPw0uQLox9zHYBsUgAJQAApAASgA&#10;BSpRAKAfmNRzFrd338EJl06eOu12nzR+wuTh+UsA+pX0HBwUCkABKAAFoAAUgAKRK+AN+k+++mB/&#10;aoXuaBsJOpHKV0A/EcazI7IhdCfybgnzoAAUgAJQAApAASiQX4HAoK8TJ7ZUogBAP3/fQAl2BXLe&#10;vMLuUAAKQAEokF8BDFVQwDlYX3nDlNUrR0ZHt5Cfd8yYc2fNXnj4yFH6MkT/0Tf6m76k9RlXQrc4&#10;qFAAoI+eX7QC+ccnlAAFoAAUgAI5FSj6Uo/y666Ar0d/6ZMHlEQoqW/ElkgUsJ8dhO7Uvd/GYH/O&#10;wQm7QwEoAAWgQH4FYhgOYEPMCgD01QlMJKSe0wyAfsy9rhm25R+fUAIUgAJQAArkVKAZAwpqUZwC&#10;AH2A/jvFNS+U3GAFcg5O2B0KQAEoAAXyK9DgUQZVC6KAN+g/dWBpf2r5jLWN2BKJAvazg9CdIJ1n&#10;wAvJPz6hBCgABaAAFMipwICPRKi+UwGAvjqBiYTUc5oB0Hc2fWTIqUDOwQm7QwEoAAWgQH4Fcl7J&#10;sXvjFQDoA/QRugMFsiiQf3xCCVAACkABKJBTgcZzKiqYUwFf0H9o2WtKIp+xvhFbIlHAfnYQupOz&#10;22B3UiDn4ITdoQAUgAJQIL8CGI+ggF0BgL46gYmE1HOaAdBHzy9agfzjE0qAAlAACkCBnAoUfalH&#10;+XVXIBfow6mfE8cL2p3OC0C/7j0zfvtzDk7YHQpAASgABfIrEP9gAQurVcAX9B9e9pqeGCiNP2Fj&#10;VQr4nBSE7lTb65px9PzjU71KeKj9ueWWW34sfehP5cPZ+LOt/1Ov+sJaKAAFaqFAMwYU1KI4BXKB&#10;PrEsYyVSVAo45xgA/eJ61OCUbB8CR8YODQ2dMGWLlKu9qf3p305ZjD/5bxQHsRwi/YhNlM68zmAv&#10;2F0pSaF5GfSVOQBmCOlPAvaAAlDAocDgDDqoaTYF8oK+kymRIUIFAPrZegv2khVIHnxauD12hP6V&#10;gH7LlBO6f0pf22UYf/LfKOywHMIbFRju2W1P/zK1e++dLmO2GQIbJn9wDyGd7sgNBZqlAAYmKBDm&#10;YdyHl7+O1BgFAPq4LuRXwDVW9oF+C8LHjnR3cf9kzG8ppDNfSDiE3VQ5JofhnhDcVbsqf8cMoUr1&#10;cWwoEJkC+S/mKKHZCnh79AH6DVIAoN/sXl1O7VyDnUrzknvf/RMxvZ7fuFF26CcdQjdVDrW//PLL&#10;44d7l9ru35XpgQhMEvMc+S6BHGWEewhucZEDClSnQDkXfBylvgoA9AfxTgVAv749Nh7LXeOam+a5&#10;BH+mDwj6svEEsq66DPTvlhmC/iwyZggD3VZQ+SoUiGdQgCVxKgDQB+hneStqnK0ZVpWpgGtEs8fn&#10;9IJstICc1k/+G2WPfn90UO8QdlMB+q5TmfH3zCFGuIeQUXHsNpAKlHnZx7HqqIAv6D+y/HWkxigA&#10;j34d+2psNruG1No8jAvQd53Ksn/HDKFsxXG8OisQ29AAe2JTAKA/iBMYgH5s/bCO9iSPjC13fO/T&#10;DZyXtqq+duNP3ht73n/LISzjOEC/zpDTZztmCI05laiIvwJ1HD5gc5kKeIP+itcfQWqKAgD9MvtY&#10;U4/lPw4VnJNuHfhG6RgtoUDzyJfZKVhAFH8MMwQ0gvoq0NQhBvUKpQBAfxAnMAD9UP1nkMuJZFwk&#10;L34uzD92DKAfyamsnRl5FjLCcwi1O93RGjzIwxDq7qOAL+g/uvJgtjQ0tIJTtt2z7ZV0OH8z/HNm&#10;s7DavQD6Pn0DeewKRDvspTUMoJ9WMeTPqYD/DQR5HVixohHemJZT/4btjqEKCjgH6ytvmLJ65cjo&#10;6BbCvzFjzp01e+HhI0fpyxD9R9/ob/qSDUxlXC4InfViMx8o847ZxKlwL4A+rgv5FWjMYMkvyWpM&#10;dVCRBivgP0NQ1jnlP/1nCAhmq1Eryn8xRwnNVqBAj35ABLcwcUA6D1hUhRDvc2iAfrN7dTm1q9FA&#10;aDeV3xjVmOqgIlBAVwAzhAa3inIu+DhKfRUoFfRlBtVDepizBW0bY36UjcZClEghuVjlDoOcUy9Z&#10;WCuyybbJvyo5lQlDJcFLdtwH6Ne3x8ZjeWMGToB+Y04lKhJcgRJmCMFtHrQC4xkUYEmcCgQA/ZEF&#10;I3IyErDCncaQHgW79XKS9kpibt5uLNa/KGXiIcrMaR7trugW8E+nUx+gH2dvrJdVjRlNAfqNOZWo&#10;SDwK+M8QECaU86zVa+CAteUrkBf0GU+NZOkZCWN0kyu+fx2v7XCv3BmwQ7lznpCH6T1FcKK5fwbL&#10;GRGFAPTL72nNO2LOwSme3Qn0KXY5HntgCRSAAlDAX4HmDS6oUVgFcoG+nSntjCsCWpJA35nB6Fy3&#10;72UJ3ZHnBqnmCXqskR47pGzxp/ZsOZ2sD9AP24sGszT/cSjynORQBOhHfo5gXpwKTJ3z+LfG38GJ&#10;vou08vlROcVpfGOsGswBCLX2V8AX9B9b9YaeCCiN23kj0a3yq9gi/2TfKJejF6gcJWcGf6ucOY2y&#10;GM2zCJjnJ/upAej79xDkTFKgMcMkQL8xpxIVKVMBwvoPfmWiZ7rhjqVl2jZQx8IgBQXsChQI+hYK&#10;l+HeSf/ODAKInfydoahUpuqWGE3KQ/Ce+wL00fOLVqAxQylAvzGnEhUpTYGnt+7/2A+GP/oPs0T6&#10;029OkZM8AfiD/3Xe9bMWlWZb2gOd/tM1xtRfTt43cB+jd/sNnTBlS1rr3PmLvtSj/LorUCzoM+tz&#10;0r37vNEI32JHfbaglGb8Mwmvle2WovScSZbYy7Qo4Ins2bIB9OveM+O33z3+1CcHLTFeH2NhKRSo&#10;XoFZS7f89YUP+qQTz77r9z75veXPbKre6AQLSgL9wuof/2ABC6tVwBf0H1/9hp6IJo3bm7qRmL4u&#10;VbOfGoTuVNvrmnH0woatCgoG6FcgOg5ZZwUGF/RbjvnuZ+xI+xy2nP1Tupt5G20S3vvWHq2t0j0B&#10;+tr5dIrgX8e2N4tNng2kGQMKalGcAgB9wwQmieYB+sU1RJRcOwU8B6FaZEsF+hTqwwv18Lqc9JFX&#10;EqxFfWEkFMipwLgZq33c+ZTnI6dObahHnwCeYb6F7fytF57TI305W5vhxYbOHEHMFjJG9tRu7IDB&#10;JSsA0Afov1Nym8PhmqFATlCIancf0Gemp5yM+Az3gvVpo/hQHv7IGzEriOqMw5icCgwy6Pfc8R3v&#10;u+Sq70F8l/T7trRBX96fHPgdz3/2ZwCaMaCgFsUp4A/6bz6+Wk3t+BDDdmysXAH7qUHoTnE9anBK&#10;zgAK0k1v7aG03uAn/eS/UVhj3MVlKxF50lt7BN9neK9W0juDMCtwnRD8HrsCgwv6fa56DrMxgn4n&#10;ekdy33ezmZEeoA+fY1EKAPSbOVEB6A8OcFdV09Qk0o1U7dzglgNRpfUoel/9NwpTjLt4GKqAvoB7&#10;8sqz896jjLxZ5FmB8UYBGYl7BXlVxv6BFPAH/Q+cPIFCdwIdtpBivB7GFZcvAeRtv4UF9NshOmPH&#10;dsJ7pPmAefkdgH5RmFvVEBnPcQH6AH30LiiQRYHUQ24y6Eu/8HDYcur7b+zj/N78QX4czmEsg34e&#10;531qNfLt4JwViCkBIojyKY29zQo0CfRd57h7l7BzbRE3JlvPztpAv30Nk+LujQ/jimdvAfpZhqF4&#10;YDpmS3xB/4k1b+qJ3MbG7dhYuQL2U4PQnZj7ZF1sc42Opt9FXE3/uhLyw2ky6PcH8XToX98og77l&#10;V8Ug2UF+7bXXsvOePlnqFfc+mBXEfX5qad0ggX7sJ6guQwbsrEqBwKB/3tT7kcpXIO0cDKBfVX9r&#10;0nEzjH6dxSnauK9E7ngyvXFKkA30ZfubivgZzhFmBRlEG8BdPJfcoWzxh+7U/fQ1aVhBXYpQIDzo&#10;173PVG7/FROnzZu3ZHiY0mI5ze3+yV/mzl186WVThucvoXkFQL+IvoEy7Qqk7inyren+uBwtSqc1&#10;C/DfmBy647sgNUA/9dk8dizzo8ZYmTSD2rHtkgr0x5x7Q2z2N8keDFVQwDlYX3nDlNUrR0ZHt5Cf&#10;d8yYc2fNXnj4yFH6MkT/0Tf6m748sfZNPbXiQ/q3E3Q2qf+UX5err5mxbt1Gz+NSTsrfAn3t7Oin&#10;Rs4Djz6uC/kV8GylfRQu/PYtp75E4f7P3doft836MC5AP+3ZTJvfeaMg6VFjzArSSl1Ofn/Qpydx&#10;AfqFnpT8F3OU0GwFvD36AP1Ce2q3cAL3VMcB6De7f8Zcu1QNtZ1ZfqWk+vZH6bfeBMB7Y8/7b9zF&#10;aSq/AMuZDRnKUcA5K0h61BizgnJOEB0FoF+a1M4DxTxMwLYYFADoOztRqRkY9A8fOeKTKCdAP4Ze&#10;NJg2lNoxHAfLvmAFF0xkCdCP6YSmsCXzrMD4CrNyllJNUb0osz69dT9AP54zM5gDEGrtr4Av6D+5&#10;9pCeKD5E2YjQnZydPxvo+5waOQ9Cd/x7CHImKZCzqQfcnbz4vsH4CUcF6Ac8HTEXhVlBkLOTFvSv&#10;n7UoyHFRiFEBDFJQIEyMflrQp1U19A96qVMBBv2DBw/5JOHRB+ijn5evgLMx1ygDQL9GJ6s0UzEr&#10;SJLaH/RPPPsuitFvMOj3rxlQWtvsO1D5F38csV4KFO7RJ9zP1vYz75jtcJHsxaC/d+8BnwTQr1dn&#10;a5i1kXSZUGZQ2HeoolDOoClgXICIgsHkT6pXmEUeQdQw0P/4t143JqkZ9z1f1LcWsPSHu9mb34nr&#10;3s+eo2EjC6oTXAFf0H/q6UN6otAdZaMeupOZ1zPvmLfTVLp/NtD3OTVyHoTuBO9IA1hgpR0l/MEB&#10;+uE1RYkmBVLdKIjzxcYDCfqpiL7Upj+Aow+qnEqBCkBfhPSIriAzPX835uGNcgfSs5XavQo4GIP+&#10;6OgeTh867jjxXd8iPPoA/VSNHpmDKFBA86+ySIB+lerj2AkKxDkrmLV0i+fDuBy6s/yZTTGfYT+P&#10;vgb64j3f3SXEaIPI1A3paa0TMLb1hkDOJC0boO3Ov0qZfTULcj1HIQ1WoGzQ15mesV6HfuNGOXNS&#10;Bt/OEWU+Bv31G3ZQIsrnxH/qWwD6De6Z8Vctyg6U3SiAfnbtsGccCpQ2KxhI0O89ddh5n5/8VhBe&#10;DaBH+uIV3p23gXcbSBf05Vd89+BfyezbquIfLGBhtQo0BPR9O0T0+WTQV8he536AfrWdZ8CPHn1n&#10;SmcghVNHHhidrj7IDQWsCuSZFYy/6SFPj/5HTp3aTI9+zx/fngB0oL9L+j2OV1b+7f6ZuHuW9cMG&#10;fCRC9Z0K+IP+z596Wk3tGP2+jc4YfX/nvZJTXsNHdv/r8Ty1vrwz6K9Zu1Ukwff8Rf5JAn33qZHP&#10;FGL0nR0DGZwK1Lqj6cYD9Bt2QlGdUArojxqnBf2J10+ntxbI5YSyLUg5WUJ3El7dwaQv+euTQd+A&#10;9BnfB+K8ViPDgCtQG9C39+fGPLmrgz6RvWB9mfLpO0B/wHtvtdUPMsTGUwhAP55zAUsiV2DcjNWp&#10;PPpJqw8R/cdQ0yygn7R+Tovxx449QQ/r4YpKoTu9eH6hAUD/nWoHtaYe3Rf0lz3zcz2RR1/ZWJxH&#10;X/bi8/cGx+gvX7FRScT6+kYB+j6nRs4Dj35T+3OZ9YphhA5oA78nNWCBKAoKNFUBf9D/wMkTKHSn&#10;/jrIMfXd2sjhNz33fHshzt6DuwkefWZ+8ensDtAH6BeiQNmgz4BuWT9H4LuSx75X/a8jnRqwR3/Z&#10;8g0+CaBfJtfiWIoCjel0XBGAfsNOKKpTnAKDB/rFaRmgZIxNUMCuQOGgH6AVD1IRAH302Loo0LB+&#10;mRb0OT/FJPCXaOOPG3aaUJ0YFADox3AWhA11GTJgZ1UKAPSj6rDHAPpV9QQcN60CcfWc3NZ4gj5n&#10;o7U4Zb4X0M+xyPwOVDkuGZOB3OcHBUSkQCrQH3PuDRGZ3kRT0l66kX/QFPAG/WffWqalVox+/0Y9&#10;Rr+J3arAOmUEfY9TI58pxOgPWj8vor4FdoMqimb3fNKRyWEv872ngfoKhvpTiWILTwbkmwOeR0G2&#10;/ApMnfM4p5XPj4qUv9imluD5JC5loxh9gH7RzaCIyzvKbJICAP2i+2C68gH6Tepdza5Lupbdl7v9&#10;vBp/lDXmeg+oSe+h9N8ojmLcxWoxQbkO+tn4PpUyqSYDiBRKpa1PZoL7D35loj19a/wdlG64Y6lP&#10;gYOQxx/06UlcgH7RTaLZAw1ql18BX9Bf/uxbeiKPvrIRHv2cXTob6PucGjkPPPr5ew5KyNzU5RfF&#10;a/zf4fve4nXSMnaOjaIs4y4ucxXQZwc/g7Vr1zJ+F/MB4fgXtwIyRAq98NJeTmWYHvExfCif5gDv&#10;/9yPCFivn7Uo4qqUahpAv1S5XQfDYAQFwjyMC9B39bUwvxPob9q8jd6J65MoJ+WnyRVAH/28fAUy&#10;tvgWhZvf/tj/S2c64L+xj/N7R0icVij2M+gz33MIfsYKVreb5eYATwboM2XewjNvnaun6xc/xumB&#10;tespPb99Z3X1KOnIMx/c/IkfLqH0F9+by+n478zk9KffnCISUz5AXz4rAP2S2qjfYcq/+OOI9VIA&#10;Hn2/nlRWrr37Dk64dPLUabf7pPETJg/PXwLQr1eXa4y1GftE/7vfZeTvX6q6B/r9QTytv4w5ZdDX&#10;d0myVjw7SxB88cUXc4h8xqrFvRvhuxHxlY2nTb7lKxOunTTzTnFDo6lrCgnQZ9w3phPOvJMpH6Av&#10;WvfTW/d7gv6JZ9/VFN042lC6rrTk4I1mt0WZF4PGjCmoSEEK+IL+inVv6YlCd5SNBJ1I5Svgc2rk&#10;PAjdKag7DVSxGUcy2cPegv6+N814Mn1A0JdrQayfsVLR73blik0i/eTBVZTOnbuUkwB9RnxOBPp8&#10;f0BZUKhJawoB9LM12+aB/vnHjhmTpI/6wtvWT63XW42l/0ay6Rhur4Ead1DZDAoEBn3jfAAby1dA&#10;n4MB9DN0D+xiUSDjONUH6X1vgtSidFojqP9G2aMvDb4pXjbZYNAf3vHqTzfssSSB+PxlzqNPOc+v&#10;87EBeY3RCNcUAug7T7ExA4H+SReMnHTBg06/fl08+p6gP2WkL+ywfWXpXl6k9QW6F5/OPKDr8+/l&#10;CD4zwDgFBcLE6Ht69MsnWhwxw6mBRx/XhfwKZKOEth9Me+KWy/J/7tb+uG2mh3Hp+AB9gfs+oO/T&#10;AFJNBkpeUwig73MG9Txd0CfWd6QTz2qF7ix/ZlO2A5W2ly/ob2k78dmB33FY6H4E4clo3a/s3aJM&#10;4XBIXe/8F3OU0GwFvD36z729Qkstt7FpOzZWroD91AD0m92ry6ld6uFI7NAL01d9W8Z1N7039rz/&#10;yet32qwm0GxqgL7To3/6jbfLTv1QoO/TSKpaYBSg73N2APoy1ws3Rddd0eN3+eGj9nWtH+2LjOcv&#10;54KPo9RXAYC+YQJTOabnNwCgX98+WRfLs1FCkXvldZoB9IN79EOdbp/JQNpIIYB+trMz88EtTl8+&#10;Z6CVixrm0e/ekBSXmu6X/vuUBtBnrduzAYTu1GWMa4ydAH2A/juNac2oSJkKZKOE4vYil1nOERSg&#10;Hy3oezabVJFCp140w7LeDv+EVXd05Qcb9DtL7ciB+H3u+7bnPhH0RciPZ4P2y1bmZR/HqqMCvqC/&#10;8rm39URuY0rGn7CxQgWc5wWhO3Xsq7HZ7DcG1SkXPzBaJ4u9bY05dMe7EmEyisnAJTOWpgV93jeM&#10;HbUtJS3ox19R/xj9Vl2kR4Ck+BwRLSgW4tFWGjC/DDyAPLENDbAnNgVygT6xrJMpK+TdwTy0zxkB&#10;6MfWD+toT4ABKrIiAPp19+inalBpQ3e+cNr5/G4B8fYx8XLiCNcUSiVFqsz+oP+BkydQ6E6qwpE5&#10;gwJ1HD5gc5kK5AV9wfrMl0gxKOCc4QD0y+xjTT1WhgEp8l0aDPrL975hX15TeRh3/Kx7Ij9Z+c1L&#10;C/rXz1okHzTtYwMlrymUX5+kEs6ZscozRh+gX9xZkEtu6hCDeoVSwBv0nz+8EqkpCgD0Q/WfQS6n&#10;nDGszKMA9IVHH6AfKkY/1WMDtZgMAPTLvCj5HGuQhyHU3UcBgP4gTmAA+j59A3nsCviMQPXKQ6BP&#10;pJXK5tseWEXpmRde5JRq3zIzw6Ovq53Tox/w9CVNBsaOu0SECaVdUyigeUpRqUB/zLk3FGcJSmYF&#10;MFRBAedgfeUNU1avHBkd3UL4N2bMubNmLzx85Ch9GaL/6Bv9TV/gzm+SAgB9XBfyK9C8UZZ4yxP0&#10;me8/c+aNxnT+9fM5rXk+lgc3naB/7tyl8jr6g+DR/8H0VWkfxi2tza98fvSDX5kop0+cerlIXx47&#10;gRJNAzgZHxso7uYAQL+0ZuB5oPwXc5TQbAV8Pfqrnj+M1BgFAPrN7tXl1M5zEKpRNh/Qt/C9gP5P&#10;nDaJ0glf/fFN98Syhk9w0D/v0Q0fnvUk/UtpZPs+TjU612RqWtAv7Q2vOuUr0C/+/MDJ4+UnB8p5&#10;bMAf9OlJXHj0S+gU5VzwcZT6KgDQH8QJDEC/vj02HstLGMBKPoQT9Oev2H3KVY9y+upP7qf0hfPu&#10;4MSUz3wv0lnj0wUCFVffgKBPZD804T57as0BRp4urjpBSvYBfX7lE6dyQJ8onw5KKQnuZconq5RH&#10;hH2UUSKFxNpB8p0BS6SQ55O4lA2g73M68ueJZ1CAJXEqANAH6OOFWVAgiwL5x6cISyC+sVhFoH/6&#10;DWuTEuG+TPn0vWGg74P4rQnA+bOGzpz84evnRnh+ZZPiBH39yYG/+N5cTsd/ZyYnmgb8yZhrC51+&#10;WJ4hBuhnath539ttOWiccAmr4lHAG/TXH1mF1BQF4NGPpwfW15JMo13sOwUH/Ujer5Tfo3/exkND&#10;d27vpRlPD1G69tFOYh9/G/E5DSboT53z+LfG30GJvlAi97xInk3f5xFherRA3Goo5z6DbHwq0Bcv&#10;H+D7BrywVWzvHZu8/mVj0k4ZwXrntbeeZ1N6uxZAP4s7qb7jY1SWA/QHcQID0I+qE9bUGN+hrlb5&#10;woL+Z0/7sXjFkvJyJeExLUeeXW++bV9H3/kwbgv0F7xqSzM3CMofQND3D6z/xgXTLSe9MaB/4ll3&#10;0T2HH0yYZowUiuoV1J6gTy+/PWHs2BOGxo5k6bQAfYB+ZQoA9AH6lTW+mgIuzGYFsgx20e9jB/2f&#10;3r0sVegORe/INU6KjeYlFAudCaQFfVqBRzlXAH2L75yc986Qes7w/s/9yP6y2IaBfoZHCMq/SPiB&#10;fovzp2yhf3ukT/BOm9jg7g8toB/b8vxzNsH3AH2QRmUK+IL+6g1HkBqjADz6gPX8CpQ/HpdwRKJt&#10;PdiG4w3opxtvW5AH9O32FzoNiBD0Ocolc4hL/sYQMEbfGEavP1PLlG9fiCZy0H96637P0B326Jcf&#10;WZShYXiBPnO+jO78vUP68s89+gfo5x9oUEJ+BQD6gziBAejn7zkoIcOA2r9LywVmiHhtx8G2P8JZ&#10;1h4uPTeKYxh3cRmtgD7xPfnaxRtzN+46aAH9MZeNKA/jKh595eBTZr/AaeUz+zgVNxPID/oj+w6H&#10;Ct1hxLe7wCnDqT++leJhXGcs++8BQd+5Hj/NBP7s29P58VmAfvZzVsyePqAvQF6m+9733s+K5x4e&#10;/crc2BijhQIAfYA++iEUyKJAzjG3PTJOodvcrfvb4tOC/56LrPPVf6O9HA+LGfSZ7Bnx5Z1CgT7B&#10;/Qc+dX9SOu3cZZS+/t1FHvb2sthvCNz2wBJ7jP6lj62TX5ilh+6EAn3PKBd2fhfqDy4T9OXHZwH6&#10;qRp2CZk9QL/nNlCcEOzT758GyNc0gH6WwQWMHlYBX9Bfs+EoUmMUgEc/bC8azNJyDcCdgFY1brUv&#10;ALZ7X9x/Yx/n90ZbOZLWYLW8fPi1114r1gYxVjCnR9+O+Iz+f/jx23/3+CmUlq3ZlUtkaWenR18H&#10;fWVplCCgf/bkh+WVIjm4RVkznhG/0LUjWZg4Qd/HKpo2/I+Tx7NEoVqIZzn+oTu8LlChUzVPm53Z&#10;3KCvXEKU2PzWI7ri9iM8+iD76BQA6A/iBAagP5hoHrbWzuHTkqE7GBpAvz9ep/WX5C2jIjtjrHGj&#10;DPp6OT4GiyidpMwW0Kef9NCdNc9vE0Wd8PWdnP78S89R+tDnnuAkXPsC8YODPtmQ1qMv1gviB4Uv&#10;vGfEEbpDa/J019ZMWnXHSbEivgWgbw8HAuj7dGfPPE7Q11wF6lO4UpghQD86zA078NWxtAJBf2ho&#10;hZLyeMSpKN5d/5Kn2PxlCnuMZth/zW95thIA+nXsq7HZ7DmIGrL1hsLBAv2Pf+ugJf3RSfcy34sU&#10;0KOfAfSVEzd91aa0oK8/1uwE/RPOvFO484v2BzuNkeNt7MY4Y/T9Q3d8rKrQoz/zwS2eD+OyRz/7&#10;VQJ7eisQ29AAe2JTwBv0Nx5dkzK1GDflLj75RbEBy09bpv+h/XP61D1UHoB+bP2wjvZ4D0NqRjXc&#10;VfKGaVE6rfgb/42yR18K/k+xsF2hHv1ag747dKffo//r37taxESJlUOdFAvQd0rEk4q0Hv207+1K&#10;6t3+oP+BkycA9DNfJFPtWMfhAzaXqQBAvzWBAeiX2eZwrGYokGooSsisIbj/c7fGnH2krz3U62Ex&#10;L6NpyZgndOf7Vx2ysD7F8Ph79Ods2/blhx+mdMnatZxoC6XnXn2Vk16FtKE7SglpQZ+id+QSOOLf&#10;SbF1BP2nt+yP3KOvr3HEr+/VX+Lr7CIAfadE5WdoxoCCWhSnQDWgL0J6hIuaUZu380b5u5HFZWe5&#10;XqAoweJTF4fQ89gtVOyUa5FkdpI9RstDee6TyoFHv7geNTglhxjPDL52XnSz/ek9Tuu9sef9N+7i&#10;tJlg1A76Vw9vtrC+HqN/0z29dXvSgv71M1boBgvEZ9A3ps8ND1NS9k0L+s9v3ymXkBP0uai0oH/G&#10;9y6UXyXGz0mL9YX00CDn+ZUzOI3xDN2JHPQ9lznil3k5BUwF+vb1hZzHQgZPBQZn0EFNsykQAPRH&#10;FozISadeO/vqWG/EaN3pbnTD2zfK4Js0o5AnFcoEI8MRM+zCRiqqpv3TPlUA6GfrLdhLVsBzECo3&#10;W4ooHaNhOUH/k2dMVlg/IOjPf/VVC9zzT4z4n7z5ZkoNAH2xZksRbxMbBNCfseBpz1f2fqC9jI+z&#10;t54zY5VnjD6F7gD0nXoGyYCBCQrYFfAF/bUvHDUmBlDjT8S4SXuJ7SKPnNn4Xc9p39d59KQjKjZn&#10;sFAuIaeRTgHTnhTOD9DHdSG/AkGGqLCFkBe/f1n+1MXHDPrnHzvG6buvvsrpjG3bTlm7lhNTPiN+&#10;BtAnf7+yjn4MHn3PxRk9pwHKDYGSQV9E1V8/y/aGBB+r6FaDz7u35Fso4t299OX478ykpKxt+gf/&#10;6zyAfurrRRw75L+Yo4RmK5AL9C2UTzRpQW0Rr5IBo43ErxfIBnByzkP0PHksTAL9DEZmA33ay35q&#10;APrN7tXl1C6OMS68FRQrYil0/ordltAdu0f/1vveShWjr4TuCNA3fiHWlyk/rUffCfqkSapVd5QY&#10;/WyhO56g72wExpnAFy+Y44yt56Vj7CvWe4bueIK+0yTOkBb07cXyoxE+Dnh/j75ngc5zhwxOBcq5&#10;4OMo9VXAH/TfWfuCmtq+fMN23timZ8Ov8nbx3bhRLkTPadzXeUSRIemIiuUZLJRtyGmkRV7nT5az&#10;A9Cvb4+Nx3Ln8FPTDE0F/eEdr9rD9O0e/VqDvrEp+vjOZdAXb1IT0wYutgGgz9UE6Nf0khXPoABL&#10;4lSgStDvutvVWYF9JmAhfuPEIGnK4QP62Sy0z09SGemkeUsGgH6cXa4xVtV0UHSanQf0v3DeHUqM&#10;/lnje2v42D36x391s7LqTk6P/jO7d8uVBegrpz4t6BPf86JM4kNNhT7X3TTXxw0fs0e/INC3Byk5&#10;e2JpGYbm7zcmyQB+tl96C1/rN96YEC0oLQtWdEUaM6agIgUpUAHoM+kyZ2fwlyftIkO5uKWgb1Tc&#10;7VJ4T9/NB6eFnmYo04kMRmZmfYB+QX0GxbICRY9eVZUfD+h/7cx5sghpQ3cA+vYm5AP6gs4t8evD&#10;S1enBX2+J2A0z6eo4KE7/qDv+STuiWfdRYo1C/RPGDv2hD7Sbz35P5b+G6nqUtU9LoYkKBDqYdzU&#10;oTuZCRU7BlEAoI/OX6gCVY9uRR2f/LWWdRvtMfphPfrNA/2ZD272CRYXYfGhYvQzh+74gH7a0J0v&#10;nHY+3xPgGwLi/gC/rC0s6HuWBtD38OifMGWEPPg9rG+v8NVd5ktazbebJe8KYP4XuEKv8yi8AQr4&#10;evSf3vSOnggljduxMQYFLGcHMfoN6LqVV8F/HKpXTjvob9x10PIwbqGg/7PuqjueD+NG6NEH6Ot+&#10;buVBYU8093wY17M0ns/4OOBTefQLnacFvKr4he60vPk9eCey79/QtafzwzEpb0BTjUVVPhbAgMgV&#10;AOgbJjAxYHp+GwD6kfe9uptX9OhVVflhQZ9C9kVF1m44Yll1R4/RVzz6dtA/c/duZdWdnKA/59Gn&#10;lFOQf9WdtKBvR8+Vz4+Kd77K73ml7ZzKCd1J69G3V8oHzcX7g8XNgaQHhX1KozwAfS+P/pY2vbfD&#10;d6T/d3z8tEV82pvg0W9FeCLFoIAv6D+z+ZieCCWN27ExBgUsZwce/Rj6Xt1tqArEiz4uR1AkHcXu&#10;0R9z2Yj+clxP0Kc5gPIwbv1A/8d306qaIukaBgR9zxe+0ttek/zKoWL0KwR9mjPY3yEQFvSf3rp/&#10;wD36XcIXEN/90gV/fkIXoF/30a1h9gP0DROYGDA9vw0A/Yb11diqUzRwV1W+HfTJKkvojhH0RRD2&#10;8KLNFo++DvrE/bIIaT36s9askXdfvvcN+/Kap994u7zCZhaPflmg70/5FJESG+hbAlo85wzCo+8M&#10;tkkF+j+YME1ZOVTpg/6gz0H/zQvdIUE60fg9P34/1bd/BujHNloNuD0AfYA+bq5BgSwKVAXiRR83&#10;OOiTwcxPAP0gHv0ZC57m97wa3/D6wa9M5ES+fA5kH1jQ95w2iNAdAn1l5VDlWeF5S1d7evTrBfoe&#10;lxQRec+kL1bfEa598TSuWIgHoTtZhpUBJ/KCqg/QB+ijN0KBLAp4jI61zGIBffqJ0CetR19WIa1H&#10;n8GLjkvzhBnbtllW2NRj9IN79D/81EFHmH4pHn37bIHnAPJqOUWDvnP2Ir/L1u7n9kRzT4++Z2kC&#10;9HWhlLig626emwr0a9n/a2h0QXSIYhujQHjQP2/q/UglK5D2CQrE6DemA1dYkRoOiF4m80uRlKyM&#10;+By7bwF9+kmP0V/zfG/F9LSgz6TFc4/agf7ICzsVGZ1MLBCWnfHG0BRnIYJcy/Ho+9gjVr6PE/Tt&#10;QomT6B+684GTJ1CZ+uKhlhcIeHVOZDIpUOEogEPXQoFCQB+dMY8CV0ycNm/ekuFhSovlNLf7J3+Z&#10;O3fxpZdNGZ6/hCYVAP1adLaGGZmnkfO+vbWnlTdO0m+9NSyk3/w3CuOMu1hNJxaRQV9GfN6vOND/&#10;o5PuVZ7HlS0dsS6vSc5+ZdWdCcPDfCuAXwuQP0Y/rUc/A+jLQAzQT4qwF9MhexC8v0ffE/RnPrjF&#10;06PPoJ/0oLDlPRX5ryoDWELDRhZUJ7gCAP24LgtXXzNj3bqNnjZRTsoP0A/eK1CgjwKerTQ528jY&#10;DsNrL4uXNvS++m8UhzTu4rJbgL6O+Lzr1cObLayfx6NfBOiLqOuJc+7P+TAuQN/Ydsr36HMEvPNp&#10;18pB39XV8HsYBXwu18gzyAoA9MP0tFClELinKgqgP8i9t9q6p2qo9sy9tena+cQCde2/Oj/6b+zj&#10;/L4XWeo3Dnp2iTeVUrzBxRdfLAJ1dMvLBP1la3YJA0ZSevTzx+grnleAPkDf36M/5twbAl4iUJRF&#10;gWoHAhw9fgUA+nFdQBj0Dx854pNazkV49PFKjooUCNdzFM5vgX5/vE7rL/+NMujr5fiYTZRvyWYH&#10;/U+eMVlx6t90T29V/u9fdcgSpq979CsE/bGXXC4mP3xb4NfvWJfqYVyE7sixN+yDDxKjX5BH39k1&#10;UoXuAPSdeobKED9owsJqFQDoh+prYcoB6FfbH3B0fwXCtPjeOyZ75fkzvTFn0aA/f8VuS+hOcaC/&#10;JaVH/9yFC+VztOvNt+2hO+fOXSqvoz9+1j3y7uTdb5hH32eNeXn1nqQGH23ojqdhIuLf2aPPmbHK&#10;06NP8xmAvlPPUBn8L9rIOZgKFAj6vfdBS99CteymlsOgf/DgIZ8Ej/5gdtpIah2kD/YH5HSK1KJ0&#10;WvE3/htl0OdX17Q/KZa1tnv0iwP9D33uCeVhXNmjXy3ok4JpQf/Cn80Wy4PyY8GXzFjqxGvh+S76&#10;YVynJfLqPRZs9eRpH4++Z1GeHn3P0gD6QS5lFRYSyYgAM6JVoEDQF+2eOD9bH8i8Y7bDxbAXg/7e&#10;vQd8EkA/2n41CIbl7y+tFXF6IC6V5//crf1x20wP45IdNQX9kxculBfeCevRzwD6FLojr7tC0A/Q&#10;J9y3dBxPNK8F6Dvf2pv/AhKqhE/8cLEx9Zdv9RRoCwqEss2nnEEYblDHPAoA9H36UXl5APp5WjP2&#10;LVOBvL2it7hm+5Zf/4Oy0o+9qYD3xp7337iL03JCUssKgHaP/hfOu8MSo3/rfW9ZYvR1j/71M1YI&#10;a50e/epB/7pHh86cLFL+GH16V6uYKggdfGjY54VZVXn084O+qJ29JfsIRSIU5NEfLNB3XlOKzFDm&#10;ZR/HqqMC1YC+iOUxev3ZkW/MwxvlLqNnK7JDFV42g/7o6B5OHzruOPFd3wKPfh27XGNsLrwzZD9A&#10;iigd40EA+hSsr8Tok1DnbTzkeBi3ANDn95fJjwWfetEMJ6PHBvryi8DiBH2fkHrPGP0Tz7orKewq&#10;e58ucs+UHn3p8tJ7SEhsbH2ZMuUEJhPjDcvgVWnMmIKKFKRABaAvk7r47r+R5wDcVYx7Be9FZRbI&#10;oL9+ww5KRPmc+E99C0C/oF6BYn0UKLNfpDoWDb45x1c76G/cddDyMK7u0T9rfO89u7X26JcP+rpX&#10;mBz8Po5qgD51mR9MX+WcEQmPvg/oez6JO/Cg37k9WVo4j8/lGnkGWYHmgH4qFIg2swz6Ctnr3A/Q&#10;H+SuW3ndo+1E+Q0jLzJ9ksqpCvTJHnr9rSUpoTsUry9XIeeqO0E8+j6vcAr+MO4Z37tQvDWMzyyH&#10;A/lAsJgw5HwYtxKPvifoc8R/cNC3v7U3fycNWEJwj/4IG9e/KFhAg5WiKh8LYEDkCtQJ9OVlfERD&#10;b2Tozpq1W0USfM9f5J8A+pH3rmabV9y4VXnJVYH+8V/drKy6I8fo5wR92j3P8pr1BX0mTuWxYEJ/&#10;H9AXsw4LB/vwNEC/8k5tMQCg3+yhCrWrE+jbrxTNWKKHPfoyzdN3wfrKdoA+OnCFCsQ8cue0LQ/o&#10;j7lsRHkYVw7dWbvhiOVh3Jygf8ratfKqO4pHf8BBX28SqUD/o397jv5YMJcJ0FdCejh0p2ke/d4T&#10;/r0X/LXWDeusItAXow+PfoUDEw6tK1BL0G98jP7yFRuVRKyvbwToo0tXqEBOmI55dzvok+WWGH0d&#10;9In7RWXTgv7XzpwnC2UP3ckJ+pc+tk5+YRZ9V85R2hj98x5YrpRQSehOEnGmAn3y6Iv4H1p9lT7i&#10;z4Cg71OUvLq/vRN5luYZuvP01v2eMfpcYI1A33UtavG8/GitWMtr7MjIWIB+Ra9mr3Dsq92hKwB9&#10;OqQx3kaPzFHW2LHv5eqr9fidPfrLlm/wSQD92vW3Jhlcjx6VyUry3RLGWXYF6JuX3+lfdadhoK+0&#10;B+Hg/+IFc5xzBs/QHU805ycHnFH1qUpzroaZFvQz9TzslEWBJg0rqEsRCpQB+lla7qDuA9AvopWj&#10;zCIUaHAfrQr0KapHidGHR19vZmWuulNEjL7ytmCeMHA1PdGcrXKCvnP6wRl42gDQr+8FrYjLO8ps&#10;kgIA/bh6N0C/Sb2r2XWJq+cEtSYP6JOzX4nR9w/dcYL+z6yr7iB0R6BtqOU1g4M+0TmTPYeHKeFA&#10;PjcHqI6Rg/4HTp5gfwFw0M6Kwo41e6BB7fIrANCP6zIB0M/fplFCOQrE1XOCWuME/auHN1uid3TQ&#10;v2bKLSKq2/IwbnDQf2b3blkY+6o7iNHXXeBFgL6lqTbDow/QD3o1chdWzgUfR6mvAgB9dy8qMwdA&#10;v759adAsL7NflH8s4nLLQdOC/prnW7EZ7MpNBfoUySObkdajr4D+8I5XLawP0C8O9Pn5VGe8TSrQ&#10;p4WAlMeC5bcEULNJFbrjfHbWP0afQN8ZVlR+j27wEQdt6EF90yoA0I+r+wP007Zg5K9Kgbh6Tmhr&#10;LKBPOHXWtSOpPPoM+vxJC/oU3SHe8WQH/TN371aW1wwL+iP7DpufwV3wamf7ID2MK06oD50XAfoC&#10;pvVXBFCboQYcFvRnPrjFc9UdgH7oq5GjvKqGABy3LgoA9Evuko7DEehv2ryN3onrkygn5T9v6v3P&#10;bD6mp5EFI8bttHHrllFKV97QchbWpaXCztgUiKvnhLbGCPocVE3/zl+x2x/0aR39PKAvx3NfsG2b&#10;ZYVNgH60MfqFgn5S2/cEfb7VcOe8EfmxYL1Mf9B33rgI3VkHvbzYhgbYE5sCAP24rhF79x2ccOnk&#10;qdNu90njJ0wenr8EoB9bpxoQe+LqOd2lrsULbPrMs/9qqokC+gT3tIX+5bx20P/kGZNFmP5N93R2&#10;8fTo/9FJ9yoL78jWjVgfxtVBf95TT8m75wzdcXv0Z24YOnOySM1eXrNyj759nRyfVxbwTIBBf+L1&#10;0/nJYD0ciCcA429a6unRH2zQN705q+Br5YCMOKhmZgUKAX1CT6QyFYBHP3MHwI6ZFSh48EpTfOsF&#10;Np331khfuyXYf004DhEPL3qoID5n37jrIIXpJ0XqM+jriM/7fv+qQ5bonbCgf/0ddzC6McPZQZ/C&#10;9+0vzALoGxtLwNAdHx+8WJI/LOgrMfr60kAnX3hPU0H/Ez9cbEz9p1sQvKkV9C4ynqDfe9Fumiud&#10;OW/mazh2HBAFwoN+UrgItpesAEJ3BqQPV1XN/ONTqBL6x8zeC+q5fPuvSTYI76bw4lusJe7nRJ5+&#10;ov87R561ZPYHfVpE//oZK+SiRlJ69EWMPnNbWtB/fvvOvqM7Y/Sb69G3UHUzQN/ZGc+ZvuoTF4z4&#10;sD559H8wYZp4sMRZcuUZAoB+rw4A/XeqGpJw3CQFAPqG6PaSibygwwH00e0LVaDy4VkYQCjf8ee3&#10;NhlA3/JrUi3YkS/ebWQPX04lhSfoK4jPh0gL+rPWrJFtSwv6U26dLXCNFBhkj74F9H3c8J4x+j5F&#10;FeTRd7bhhPnMyCd+2Ef/J5x1J4O+8ooA7k0+02anJcEzpAR9ybXfu/TofC9l64UOjqUuzM6H7oe3&#10;5PoUep1H4Q1QAKAP0Mf8GwpkUSDX0BR051CgLwKUOUz5qquu0gMYZPrP7LNcu+EIpVvve4sScb+M&#10;/h/63BNGxPcBfXpO177qzvK9b9iX0ldCd+5/+DH5vU5fmzTdserOQHr0feg8WtAX0wZnj/S5cUFS&#10;cIH6vEgsDeQ8UPkZigV9+fLUg3+E7mQZdBrA3JVUAaAP0Ed/gwJZFCh/PE46ohac0+cks/9qqYVl&#10;hU0xAZDdlor7n0P8U32I/pet2WXZxe7Rl0Ff8eVzmWlBH6E74oVZoTz69sB6nzlDWI9+QaDvXJU/&#10;Vb8oOnOxoN9z57ed+NLDRAGc+W1pKmFHHLRGCgD0AfpZIK9GTRymFqRA0aNvivILeBiXjm5/Z5Zu&#10;nvBZTp06NewEQD4WLaVvWU2fPfpGyi8f9P/s3InKDZDhpaudLCvY2ugYplrMfHCzs5D/cfJ4UU4S&#10;dDoLESvSJFnC58WnHOHRDwj6dpj2XHXHH/R9qik8+gD9dgxhm+TND/HCow/wKE8BgD5Av7zWVhBx&#10;othKFEgB4sVnlYJehZusN5SafnXbdM0117gzmXIoMwT9fUYCf+WXYWW4A7CFon3bgftM/5SSED+D&#10;R3/Oo31Lc7aIJdPDuEr1nbwoM7oRi+sI+qJSpYG+j0qCy31eZOs8cZyBZw4NBP3e5aT3FFDLWd/x&#10;0CfH6BsWAmt1R+siPukuPJVc/3HQGikA0AfoA/ShQBYF0o1FFeQOOJKms97zVoDlAQB5ApDu2Nbc&#10;/qE7StCOKDVVjP6Hr5+rm+PkRQX09cegfRA2No9+QNAXNwfsMO2jUhGgz+bVC/RdXawbfNP1IQjH&#10;wdiRkbFO0Geo1x++7WwMEL9TI+KEqZUokBf0LUu7FLSYDIr1UYDOC1bdqaRHDc5BXaNjxb/TYBxg&#10;CM1UCU/QTyp79uzZ/DZcY/xP5ieA6XC73nybEuE+Lb/DSXk29/Qbb9cd+bKdqUBff2EWFZUK9L9w&#10;2vlinVOhxiUzlqYqJHPojghryR+64wP6nsE2YUGfSwvo0W8i6Ge6CpS40+AMOqhpNgVygT4Rpx0o&#10;fZAUeYIr4DwpW7eMUrryhil0+rO1G+wFBUocyGp2qMwxP1xP4zxBj/+R34QlL4KZViymf54ALHl+&#10;i313f9A3Un5a0FcCXVgEgD4/fhDEo18Q6KdthMifRwEMRlDArkBe0Besz3CJFIkC9skDQB/XhfwK&#10;5BmZsK9FgVQ3BIwPAOhvAMjwAIDRQk/QT6L8tKBv9DT7BKXIoTsTr59uvA3ivC0Aj75oA553G0hS&#10;Vh4dvEwF8l/MUUKzFQgA+sEd0iiwaAUA+s3u1eXUrsyRbKCOlQr0dWV4d88HADJMAOiRXE7nbTz0&#10;4acOUurR/8wNxrh82UgnXgd/GPfOeSMiDorfkMBRQE5Lag36nsvee3r0AfoxX4LKueDjKPVVAKDf&#10;2IdxLbMFgH59e2w8lsc88tXatiIif4QgljcA5HwCmOnfqbwTr53h7Gk9+nqIC4vgtCRy0LdLnQr0&#10;7WsB0YFSgb5PxL+znSCDvwLxDAqwJE4FAPoA/SwrrsTZmmFVmQr4j0PIWaYCGW4IyPE/9D5g5flX&#10;fjmuvvpNtko5AZRB3xKAnh/02fJUoP+DCdOS1kJ1liMCWuz18oRpMREKAvpcGkA/W2OOZK8yL/s4&#10;Vh0VAOgD9AH6UCCLApEMcjBDUSDgDYFCHwAgrqVE1E6J6F9MAL51yR32c5oK9C3eZSegyx59An19&#10;KSSOAnKWA9AfxE7aXj2znIW/6oiesLlMBQD6AP0skFdmG8Wx4lRgEAfvAaizzw0B4wMAxT0BrKju&#10;D/r2GBInoPuE7viEADUA9H00Zz09F+usZ0/yhnda3Le1vr78Ko+Qr8JV1ItzgIBV8SgA0AfoA/Sh&#10;QBYF6jlUw2qHAj6gn1QETwCmTp2qvwEg5zuA5SMqdwCMvE4RKfZwFJ84GR/Q9ylHBn1aAojF0VdE&#10;9YTpIkJ3nO+38rStpqD/iR8uNialnbfofezYEzK66QH6WUaZeFi51pYA9AH66H5QIIsCQOZGKpAz&#10;8oc0UaYK9jcA5HwCmA4nQoA4/odDgG4cXmE/Oz6ALkDfcmfApxzGX060BFDS89CnXjTDeZNBnjPY&#10;K+hTlCgtLOg7I/5j6zh+oM9eeo3XpbfedgN1JEd+x7Uv3qVbSDhPrRkUxpegAEAfoJ8F8kpomjhE&#10;5ArENlrDnkgU8Lwn4HwAIOATwLoyPoAuQN8irE85MugnITWp4ek1Z4++c2UbgL5/d/AC/Q6yH9Pi&#10;cVoxOq1Pbwqgg37fz/6GeeaMfKSAeZUrANAH6AP0oUAWBTwHoeZle+6555pXqYA18gR9Z/yPcfH7&#10;PO8AVo4o3wEwYjGDvt3bHQr0ybZUoP/Rvz1HhABlex2YCKl31pFsc66VxKWxYo306AvOb5N+F+7l&#10;IPwe6QP0swwoldNwgw0A6AP00SehQBYFAqJhjYp6/PHH/92/+3cvvvhijWwu2dT8wT9ksD5bMEa8&#10;hHoCmON/eBUgEf9D2OqMaUkF+nY3fCrQp6Lsj0R7evQ5oMhZzVSg7yyt5AbpPJyHR18K0KHom6EO&#10;6ffH8Yi/APpZBpQGc3blVQPoA/TRJ6FAFgWcw2fzMoyMjHz2s5+97rrrmle12Grkf1vA8xVgGd4B&#10;7KNJKtC3F+gJ+ozmljmD5+vAivPoNxD0JSd+6ySKP1tsL3n3O8/p9nK35gdG779P2/LOUzlHwoDI&#10;FQDoA/SzQF7kzRrmlaCA9zDUnIz79+9/3/ve96UvfSlzlb773e8i8sdHPX/QN5bGsDt79mxj/E/+&#10;J4Dlg8ovAUjyo/t4zUOBPtuWyqOftBCQqOaAe/QVzlejd9o+/h7Rc7h++zN2ZGRsF/Rb0wPe5tMB&#10;0uQp4WqPQ9RaAYA+QB+gDwWyKJBmJKp93i1btlDQDlWDWf+8887LUKVVq1Z9+MMfPnToUIZ9B22X&#10;ouN/kh4AyPkEcNJbwHzC1lOBfpAnB8RTws6wKE/Q/9NvTvGZ0gxaYy66vrVmUBhfggIAfYB+Fsgr&#10;oWniEJErUPToFU/5FLHzm7/5m8T39KHo/GysT1OFf/Nv/g1F/sRTr8Zb4n9bwEm6Yo2g4kTzhGmf&#10;JXc8A4rsywrJyyJ53h8A6BfXPCwlRz5SwLzKFQgP+lOnTtfTM5sD8DQVG6QcFLJ1yyilK2+YQqe/&#10;8iYIA2qqQCVDWiUH/aM/+iNywxOp0xf6l/36p59+elpj5s+fT6xPfv20OyJ/NgX8QT+pfOMrwEI9&#10;AawclJ8DdiK1j8s8COjL5jmt4gwM+gFfjpbtvA/aXjUdQWB2aQoUAvog6cgVAOiX1sEafKAGj6YU&#10;Ri+73smRT3xPUTdM+Wkfxr344otp3yuuuIL2zcz6dFeBng3IFvZD05LBXCYoSPwPnTXnK8Aog6D/&#10;IJhrfAsYw7RPFFAq0HcuyU8KpAJ9Cn8yRkY1+IpRbdUaPMqgakEUAOgHuNUQOdbr5gH0g3SeAS+k&#10;2rGt0KMTTxPrk+udwfob3/jGP//n/5wpf+bMmal8+UT5BOjE9zRb4BkCs34q8qbMNFUgXs9W67vv&#10;vpuWBGX78cmggOedAft6l0GeACaC97E/Fej7LJLjCfr8Mi/dQuJ+Tw19aoc8igIDPhKh+k4FSgV9&#10;jr3hwB6ZPkWoj32jvJcoRGzMWXjtYD2PwQB9Z8dABqcCzR5uia0J6E844QRiffqcdNJJFLdDxM9h&#10;PPa6E8qLDMT3DPdUAhdFf6ZibrKEngOm3dmpT8RPk4204t94441g/bSiifw5IVV+AOCqq64i4pfv&#10;ALD/m/NktlDZ0R/0fdz5nqXRZCAJ9HlVn1C1QzkAfefwhAyyAtlBf2TBiJwEd1pi9GXEVwCdd/fc&#10;KGdL+q4U6Cyc8yuVqt2fnvQP0MdVIL8CzR5u6elbImwCa2Z9qixxNn2ctabMBPfC+06AThMGpnza&#10;12eeIB+C7ioQoFNptC4nRRMR4tMkgScPPh85Bgms76OYMU+oECAqXJ4zFP0EsP4WMOUZAAqp93Hn&#10;pwJ948yBKD/gNCbzeWzqjvkv5iih2QpkBH0mYCNWWh6ZVVzyOovLswX9u+c0wMn0TX2o13JSlDMF&#10;0G92ry6ndk0dNbleFFLPIToy6/tXmXYnsKb8hNrvfve7KWiHQJ+Kokge/0LIkU82cHC/+PDNAc9C&#10;lBikzKxPy4kqZngagGyKAs6bA/JaN+wIZ/d/wCeAxQTgxuEVPicoFejrMweqEdz5PjpnzlPOBR9H&#10;qa8CWUDfDpRpQV8E8+iROUpITzbQl+8w6LcdPF3gdcnmyfoA/fr22HgszzwsxbwjedA5roYQmVzp&#10;HElPgJ5q4XzCeuJ72l2wPt0WoJCbtE/x6u/nIr9+hmB9EYNEdcnG+qQJGUOx/jGfu1rY5gT9pFr4&#10;PwAQ3HfuD/rGAH3E7RTdMuMZFGBJnApkBH0L+GYAfYvzXonaTxuQ43TeOzPUBfGFnUl3WuSKAPTj&#10;7I31sqro0auS8gnoyQFPZE9oSz5sAuu0ZhANE9YTFlMJgvXTFiLyZ1uzX+xOsUYc5yPflyDWp4cN&#10;0prEIUmpJjxpDzEI+QNGAQ0PD5Ni9vifIE8A01GUVYCSns01xu3Q3Cb43GMQmop/Hes1cMDa8hWo&#10;HvSd8Ty6I98el58qdAegX36bwxGboYD/OFSLnBQnQxRLnnhia/rCL7eif52P3sq1I8oXq+vQ9mys&#10;T3ROi/zQofmRgMyszw/viucKssUgybXLbEktGkDtjLTfHHA+AJD/CWD9NcCI26mkFTVjQEEtilOg&#10;ENBPemGWkemNoTtJ8TxK7I2T6f0Lr53nPslgePSL6y0oWXmQv5JRrYiDEt/TY7Lkvye85jVziO/J&#10;o09w7H84iswh0OeFccT0gFifA3g8PxQsxM/yEqDTvQU2JsP7uWjeQsZQCfISPWljkNhmivyhGlGB&#10;eWYdXBTpnGpdUU/RBjNbhiigEh4AUM4FHsMtoXFiYIICdgXCg37JxNw8l3xOAQH66PPlKFDCAFbO&#10;IdiXz0hNMfqC9dMend35tFda3zmxLy3ywwZQIYTmNE+g+B+aIWQ2hh7YpYlH5vdzibrTbQ0Sh0wS&#10;lrBfn5A9rT78eADNPfBcb1rpjPkDRgHxBGD27NnKi65yPgFMZWaYjQQRZ6AKKeeCj6PUV4Fagn7S&#10;nYGciNyM3QH69e2N9bK8MUMpgT6Fygi/O7M+O7DTfoiAeUdmfc/dOZJeZnpCYaZhXp3Tsxw5G9VC&#10;LOFPJdOf/oWQFDzroBkI14L+pC+ZZx1cFN/o4FsWmWP9ed3SVC8i8K/4gOfUoTznAwB4DLecFlWv&#10;gQPWlq9ALUE/KSCnGaSesxYA/fJ70WAesZwxrJyjKI584kh7aD5lEM/pstecuJx2IX+8WPsy1Ro1&#10;FDjE5TBhU+H0vCy55P1X0mShaM4gZiy0L9tAZfo/fUskTU53YQlxOdWLGZ0fXfCPvaGjswG0L92y&#10;EDOfzLH+dGgygMzwn0SV036acRR/77vnBACP4ZbTMAZzAEKt/RWoK+jnpOEG7w7Q92/9yJlHgXLG&#10;sOKOQkzM9Mnu4VRBO/yuXGEb7UsufMZ9KjOV+5wLoR1piX1hA6EwxcxQmeLFW546UKUIynm1H+HU&#10;99xXZKOqkTGC9alMMoarnMoemmDQ/Q3hg5fXIKKNqV4pIGyj+xtDQ0PZ7rek1WHQ8vuDvlEZ/QGA&#10;qVOnDpqGldQ3z2Uc+w6CAgD91gtxm5QA+oPQb2OoYyVDWqiDEgSTE51xkwBUsL6/55vwl+icoFOQ&#10;PRVCaE5bfJ6+Jee0TKtkCZlBMJ1qvkFq0I4Ud0RwL7+1l0omKKcCs8Ug8Tu5hCXs0Zejm/zPAr+O&#10;gGc+2dYgUo5FTwvQXYK0wUj+Bg9yzoBB/yxjzpnDIJ+LVHWPYTiADTErANBvFOXTjAWgH3N/a5Jt&#10;qYaiGDLT86PilVXE90TDjLAUCiJY399OIk6aFXBACzm8/XfknDQ9oA8dl0xinzeVxoEuhMX+8w3K&#10;TzMWqg4FvtNHjhcisKbtqZYHFbUg22j3tLMORQSae/DURWH9bP54Ko3XP6WjcJgTnQKKccpw/4TK&#10;4YWM/MOQ0p5f5Afol9YGmjSsoC5FKADQB+i/U0TDQpmNV6C0YSzUgdijLD8GSpjIMfHEyj6Ph1Jm&#10;sdoML9TDzm/CWV6A399UXoKGdueYH4JOYnQyw78EkZN4lx/YpdJ48uBzS0E+EJVADnuqCKtBH7pZ&#10;wWUy66eqmiiZpisUGaWwfja2JgtpSkbni2rH9y5otkBbUs2IhGF07qi+Gd6GluHsDPIu8OiXc/Yb&#10;P9aggjkVAOgD9AH6UCCLAuWMYWGPorA+YSg51Nkx7DwQQTBH+3BOXkyTKZ/+5FgXZyFyBmZ9MonY&#10;l59zpbCfDMtWcngMFcIWkmFEwKnW6iEFqASCe9qRpgp8kyHty8KMdRcrjbJf33+1HL6fIMqkevGE&#10;gSzMNuugiQHNENgArim/ryDVKUPmVAoEjwVKdfTByZyTArF74xUA6AP0s0Be4zsGKuhUoKbjqMz6&#10;RNXE+gSjzvgWhfI5P8E0AShRMpWQCqyFdIL1aQuVySvoZxCWyVWeh6QtRFjCDxaTw5s+qRa8F656&#10;ZZEfwfr+lE/GE5TLgfhiAsNoniFWivShCQwVK6J9aHLFrE+Wp52kyfLS7lQs5gxpmxzyh1LAea1G&#10;hgFXAKAP0AfoQ4EsCoQapcovh1k/FcVyEDzDHAGiwHriY36fVOZayKyfuRCaHhAWZ7gbIB9RtoQk&#10;4mgif5NIHw4Z4rd9iZcK81sC/NUmbmad5bd9kcJ0u4NxnIryuQOjWC7mBnKxvLgQ3cRIVVO5ZCqN&#10;asdTI/l5aH/dkBMK5FRgwCkW1XcqANAH6GeBPGfDQobGK5BzcKp2dwJZIrNUNrADmBCT485T7WvP&#10;THycLdZcLpaYNdtdhSTWT1tBeVEdZn1ia6J28SCEZ4HE8WJOJUM5+eNpgX+m6gz60+RB3FKQi6XJ&#10;Q54JEt1q4JkJ3THIU46nOMgGBXQFGj/WoII5FQgG+k8+/gBSVQrIy4Ni1Z2cXQK7eypQ3xGXMJGY&#10;OMNLl4j1iTXj5DnCzfyzBTqn7NfPQNK0r7KAJolMcgnXvn+DEUE1il/fvwQ9Jz9VLEJ0qJo008sT&#10;scPTBl6eiCifi/J5pDtPLbAvFADoe45QyCYUCAn6bxx8GSmnAhmuYjS7AOijS5evQIa2Gs8uvPJj&#10;BnuyrcWZ4UAV7pIqmF6xM89i+XRSxE2JIlhfduTTd7rhIFYZSqs2Tfb4AWi+z8ALhnKZaYsS+alB&#10;kgJ55h6ZD40da61A+Rd/HLFeCgD045qc0Pk4dOjggQN7Xnnlxb17d+7ZM0rp5Ze37969hdKLL27m&#10;tGvXph071r/++iuUH6Bfry7XGGtrPTTmMZ5ZP08Jzd6Xw6IyACtH14hV9hXWz+Ys57s3xOIUY0Ml&#10;M+tTUfRnBgv5xBHl020KYQ8v+pnzYWiqO0Ul0T0ZukWQPwSr2Q0MtVMUaMyYgooUpEB40N+6ZRQp&#10;gwJ8K4DOB1H+oUOvv/HGAeL4117bR+nAgb3ttOfVV1+mtH//S+1pwA7CfYB+QR0DxToVGOThNjMj&#10;DohoRL2ZH1CWH+SVWT+bdETh/BwwvyuAJhKE6fwOhGwF0l4M5bLznorN+SQuPWLBitEUIu1rEDJX&#10;BDs2QwHntRoZBlwBgH4s0xIB+gTxRPkHD76qID7xPSfKsG/fLoD+gHfdyqvfjDEStQiuAEWzZHta&#10;gACXZlDKoj0E5QTBmY2U771ke+iZ7BGxTDxJoDsDzPrZbjIodaH4H/pQHWlCIiif5iHZ3h8sF07W&#10;ZotPy6w2dqxEgcrHAhgQuQIAfYA+Vt2BAlkUqGRIw0EbrICIoVdYP0+V5XsLBL70XrO0pRFw81O8&#10;/M4vukXAwT+hWJ9fxcDxTrxsKHE/mZ3tFcJcOxKQQ4mozDz3LtJqhfyVKBA5ZcK8yhUID/p3zJqs&#10;pwyhLIO2i/DoU2g+B+2IWB2O2Gl78XdKaQcF69P5Q4x+5b1oMA2oZEjDQRupgHA8K6yfNv6HnOKM&#10;y4KSCdNpC/nyKbSGgoKyrZfPVomHdxnxyTb6Qvcu8njN+W1ifE7JQo71p38DBgLluR/SyMbWvEoN&#10;5gCEWvsrEB70BaAT7meD9cw7ZjtcJHsJ0KdHb5WgfAb9NuLvkBNA37+hI2dwBZo3XqJGZSog3iZL&#10;uCwvfEksnu1ZXjKe9iVQJnc7FUgMzSE35IknRz5tz0b5rAmxPj3RK0qgLxmWZ9Xl5VU+5WWOMq8H&#10;JRdO0w+a4ZAOHFzEsUZlnlwcq0wFgl/bUWDDFADoRxe6A9BvWB9ranXKHMlwrOYpQGvLGF+MxcvS&#10;Z/ZDU5lE9sS15Nenl+mSGz7Uk9PK27syvB9A+OnJPKogPcxAX4K8Glk0DwrXoUkIm8qBQHQIfqtX&#10;nibEwVR0q0GekuUpEPsGVKCpQwzqFUqBUkFfhPQYvf7syDfm4Y2y613PFoljPrMZ/R79PRy38+ST&#10;DynufNpCC26SX5/+hUc/VDdAORkUCDhQoajBVIBYWWF9iochbzSvk5PtQ5hL/nsGU15yh/A08zvO&#10;yBdO5RCRy359XnIng49cPL9La2iSbWQnfSEED8L6VGVSj5ieTaWJBD9LQAfNH6ZP1nIYFVU8z9nJ&#10;dk6xl12BDFdv7DJQCpQH+jKpi+/+G3kOwBht3CszYUeyowB9Wi+f4J5An5ieE0XnUyKyF1t4fX2A&#10;/kD11dgqi9EXCuRXQGZ9jrHJ7MsXxhDaEu/mXxKH0JlAnMOBhP+eoJk95Rk+HNxPRYlViRj3qSjC&#10;6MyzEbaE5zZksDCM9KQpRJ7Xn4miyEgqTcQC8eJIGRTALkUoENvQAHtiU6D2oB8Jpuc3Qwd9hfUV&#10;ygfox9aXBs2eIkYslDmACjDrBwRHcsALx3ZmPQm7Cb6Z6QOuAiRYX9A5xehni6uRbylQUBAvpim/&#10;hSBz3eUd6dRQ4XzPgedOdFya+WS4oRHEHhSiKzBoQw/qm1aBGoC+vIaPHPOjx/Pkp+0KSxCgT356&#10;DtfhlXYE3/MX9uXz63Lxwqy0zR35AyqAERcKhFKAAkLyO+CFMcS7OUPJeSVN8o4T0fIMhBk6T9QK&#10;lUDETP51eV1OovNsb1mmuYGoIxlJH/qTHnsIyPocCySeOab5GN8nCRILFKrloBxSIOBVHUU1UoEa&#10;gL4dvhuzRE8S6MusLygfoN/I3livSmGIhQJBFCDwJYgMCPpkFXmgM79wiuCbHPm8Oy9/KVg/820H&#10;4nKiZMJx8t9TbBKzPqE5FZ7ZTn7iVrwFjNfOp8Lpi1hxKM8JYiOpTFEIHZHKDxILlMcw7KsoUK+B&#10;A9aWr0CdQH9AYvTJTy9egiu+kC9frKAvefRfoPOHdfTL7zY4IimA4RYKBFGA3OfkKc/M0EFskAsh&#10;lqXlekTEvMz6mY9FhfCSO0T8Yg1+fmg4c5m0Iy/6KZ4VZjd/5gJlY8haKi3US8Eym4QdfRTAeAQF&#10;7AqUB/rGFXXkjTLHK4/bDtSqO7t2vfDKK3SFfUkk+pMSrbRD4ToivfTSVsoJ0EcPr0oBnxEIeaBA&#10;HRXgABURhk4knZPIqTT5HV5B1uBnYeVFP/OAPvnpKYiIvfXi5gNNwMD68TfgqoYAHLcuChQI+hXG&#10;u9fx0CJ0B6Bfl84z4HbGP/7BQijgrwCF0BCOE+zyOpIK6/uXwzmJj6kEfnUu/UnR8/Thn3jJzrQF&#10;yvl5GX4K2pFZn1+pm2clTX7iVjyCzIhPG4OsxJ+nvtjXrsCAj0SovlMBgH50L8zauXMjxeWzF18k&#10;2sJr53N0PrnzaRVOyknnD6E7zlaODEUogNEXCjRGAWJZgm/yZ1PICoXRs/+eSF2sg5m2pvxQLBXF&#10;5E1/kpuctlCZ9Ixvznd4UcwPTRu4QDaVjkJQntZIPT9hPYUtiSkE2Smv15m/fJRQhAJFXN5RZpMU&#10;AOjHCPrE9Lx2vkgUoC+vt0OgT4vz7NixHqDfpN5Yr7oUMWKhTChQiQIEyoTOvHAkU3jOVe2pBFpK&#10;iFhcfoEuATSBfrbFNIUsNBuhknnyQKAvWD+UbvLbu8hUgH4oYYsrp14DB6wtXwGAPkD/nfKbHY7Y&#10;AAWKG7dQMhQoQQECev6QF58Qn6JWBOVT+EqelTSJjwnoKURHXuySAD1noD9pQlhPdtKHnx/g8pn7&#10;83yoHKovvRqMCyHWp4d6SQ2i/DyxQHlMwr7+CjRgNEEVClUAoB8d6G/f/hwF55D/nvz6nOSIHQ7a&#10;IXc+Lc4zOvo8nT+E7hTaQ1B4kgL+4xByQoEIFeDHWCnihZ9AJbinP+lfft9WZiinHUVoO7M4RdoQ&#10;MdMnz8KUVI54Ka/8/ABtz3/zgWYLdEODzBahSsT68sKaEZ4+mCQUwCAFBewKhAd9fqgUKZsCdD5e&#10;e20fBd/TI7lS2iT/Sb9SIsqnV+cC9NHDq1IAAy0UqLUChN0E3/Krtci1T5E2vM595qoZn7Xl1Soz&#10;l0k7EuVTxL+Ins/5rLBiCTO98tbenAbnqSz2TaVAVUMAjlsXBQD6cc1JUnVvzgyPfl06W8PszNBW&#10;sQsUiEoBQltlecps5lHQC00P2LNOfExr2wtKpndv5fe4s1Vy9Dz9SUfM+VAvFUK+fHr6liY8fAeD&#10;WV8sEJRNDexVsgING1lQneAKhAR9Ik6kShR4ZvMxkUYWjMh/Gr/z8qNX3jCFTn/wJoUCB0SBkgcz&#10;HA4KhFKA/OvkyCfApeh2DomhPylqJcOqlxyZw6EvVAgjMrvb6Y4BIT59yRwFxORNhpHHnRf9VFg/&#10;jyBccfEmXfFQLx0x//whj2HYN60CAzLioJqZFQgG+k64RIZyFADoZ+4M2DGVAmlHI+SHApEoQNxM&#10;FE5ES4E6hOlkFRE5L3uf1kJy2NOOvJfsDqeN8tO9aYsV+ck8emaAZyYUFMSsH2QlTZo5UCwQv6+X&#10;PkFeAJy5mtgxjwKprtvIPIAKAPR7vvByQLzoowD0B7AbV1LlPCMT9oUCVSlAYSqy556gWcBuBpOI&#10;5mWHPbE+EXmeAhUb6LFg2kLTBp5O8FQkVPS8EuhPtyNCRRllUBK7ZFagkus/DlojBQD6AH0srwkF&#10;siiQeVjCjlCgQgUoLoVYXKwaSdE7HBWT7SM/y8slUDBMkBh3MoyAnuYh5Gtnyqc/86+Ew7FAdKOA&#10;FQj7UG82DbFXTgVqRJwwtRIFAPoA/SyQV0ljxUGjUiDn4ITdoUCZCnBwDq0WTw54Zn2KuiHkzbOS&#10;JtlPhSiR/QT6edbgF5rQbIE+hOP0aC897Ev204Hy3yugQsg8mttQsey/J1kyPJxQ5rnDsewKRDUu&#10;wJgIFcgI+j7xIUXHqKB8XQE6Lz6nBg/jRtgVa2cSRl8oUBcFiGgJ6Cm6nYiWX1VLrE8R6oTpOatA&#10;0wYqmRzkHFRDB6LQoCChNVQIzUaofF6vkz4co5/nI+4JiFggjjvKs8B/HnuwbxAFajd2wOCSFcgC&#10;+sSXnkAJFi9TAf+TAtAvuZs18nBBhigUAgVKUIBd48Ti4t23zPpyDE9mM4iVafJADnJ+lWzOJWto&#10;7kHhOvySWjI7yM0BuWq8NJCIBeJnkfGptQKNHF9QqYAKZAR9wfoMl0iRKOA5rwDoB+xCA1tUrYdG&#10;GN9sBcizTjHuwgVO4TQE0ILyCXMZx+lf8S7YnIKQszy/x53MpmkDUT6ZSrhP6+0oD/tmM5LKpBsC&#10;xPT0hW5r0K0MMpUMpnsR+WOBspmEvQIqMLBjECruqUB20PdkSmSLUAGAvmf3QDaLAgEHKhQFBQIq&#10;wM+wisdtqWQCXPK1c6AOY3TAwwUpiiwkq4i86c4Ae/EJwWkL/Zk/robnOcJOVoA++WcmQeqOQnIq&#10;gHEKCtgVAOg37WFcn3kFQB/XhfwK5BycsDsUKEgBetJUrG0vDkH0z2+BJU9/hvXyCzJVFEs3Fsh/&#10;T3+SnTQnIb97niOSAvI8hwqXCwTf59E2wn3zX8xRQrMVAOgD9LHqDhTIokCEAx5MggLsC6foFGJ9&#10;Alz6QnCfc2mdglSVWZwsFGvYE4jz8vmZP4T1MtmTC59C83l6Q/cHsMZOZmHj3LHZkIra5VcAoA/Q&#10;zwJ5+VseSqi7AnGOebAKCpACxNDkuaeQFeJajlDP6SMPripZRfFF4s4DhdaI1ffpyYGcwUX8wADP&#10;c+hBYUJ8koJXFM35grDgOqDA/ArUfSiB/UUrANAH6AP0oUAWBfKPTygBCpSjgBK7Us5BnUch/has&#10;z08R0OSEvO/kzs8fXUNVpgAenk7wG8GoTJpX4N23zvNSuwxFYyLKr7sCAH2AfhbIq3u7h/35Fajd&#10;cAiDB1MBerY1qtAdurcgluBUWJ/C9EOxOE0biPLFevng+wY3/vwXc5TQbAUA+gB9gD4UyKJAgwdO&#10;VK0xCpBjm2NXIqkRv+mWFs2kQBoyjHztFFwkx/BktpPX0qGSKQSIEJ9uDtD0hkODeDqRuWTsGLkC&#10;zYZU1C6/AgB9gH4WyMvf8lBC3RWIfPCDeVAgTgWI7wm7ycVOrn1a257C6Hk5oDzvxqL5DL86l18g&#10;QO58fkcvBeXT1IImAPKDv3HKAqsyK1D3oQT2F60AQB+gD9CHAlkUyDwsYUcoMOAKMOvzfQZ+Q5Z4&#10;h1cGZYjmlRfcklOfVxHlpYfyR/xnsAq7lKZA0ZiI8uuuAEAfoJ8F8ure7mF/fgVKG8ZwICjQPAVk&#10;1s9ZO/LWUyCQiPvnyQPdKIgnYClnBbG7XYH8F3OU0GwFAPoAfYA+FMiiAEZfKAAF8ihQKOvTHQNa&#10;ZDOPedi3Lgo0G1JRu/wKAPQB+lkgL3/LQwl1V6AuoyDshALRKkAxNqHiamS/PpWZcyX+aBWDYboC&#10;dR9KYH/RCgD0AfoAfSiQRQGMuFAACkSlALM+reTDD/tGZRuMKU6BojER5dddAYA+QD8L5NW93cP+&#10;/AoUN26hZCgABbIpoMfrZysHe9VIgfwXc5TQbAUA+gB9gD4UyKJAjQZCmAoFoAAUaKoCzYZU1C6/&#10;AgB9gH4WyMvf8lBC3RVo6qiJekEBKAAFaqRA3YcS2F+0AgB9gD5AHwpkUaBGAyFMhQJQAAo0VYGi&#10;MRHl110BgD5APwvk1b3dw/78CjR11ES9oAAUgAI1UiD/xRwlNFsBgD5AH6APBbIoUKOBEKZCASgA&#10;BZqqQLMhFbXLrwBAH6CfBfLytzyUUHcFmjpqol5QAApAgRopUPehBPYXrQBAH6AP0IcCWRSo0UAI&#10;U6EAFIACTVWgaExE+XVXAKAP0M8CeXVv97A/vwJNHTVRLygABaBAjRTIfzFHCc1WAKAP0AfoQ4Es&#10;CtRoIISpUAAKQIGmKtBsSEXt8isA0AfoZ4G8/C0PJdRdgaaOmqgXFIACUKBGCtR9KIH9RSsA0Afo&#10;A/ShQBYFajQQwlQoAAWgQFMVKBoTUX7dFQDoA/SzQF7d2z3sz69AU0dN1AsKQAEoUCMF8l/MUUKz&#10;FQDoA/QB+lAgiwI1GghhKhSAAlCgqQo0G1JRu/wKAPQB+lkgL3/LQwl1V6CpoybqBQWgABSokQJ1&#10;H0pgf9EKAPQB+gB9KAAFoAAUgAJQAApAgQYqANAH6DewWRc9P0b5UAAKQAEoAAWgABSIXwGAPkAf&#10;oA8FoAAUgAJQAApAASjQQAUA+gD9Bjbr+GfYsBAKQAEoAAWgABSAAkUrANAH6AP0oQAUgAJQAApA&#10;ASgABRqoAEAfoN/AZl30/BjlQwEoAAWgABSAAlAgfgUA+gB9gD4UgAJQAApAASgABaBAAxUA6AP0&#10;G9is459hw0IoAAWgABSAAlAAChStAEAfoA/QhwJQAApAASgABaAAFGigAgB9gH4Dm3XR82OUDwWg&#10;ABSAAlAACkCB+BUA6AP0AfpQAApAASgABaAAFIACDVQAoA/Qb2Czjn+GDQuhABSAAlAACkABKFC0&#10;AgB9gD5AHwpAASgABaAAFIACUKCBCgD0AfoNbNZFz49RPhSAAlAACkABKAAF4lcAoA/QB+hDASgA&#10;BaAAFIACUAAKNFABgD5Av4HNOv4ZNiyEAlAACkABKAAFoEDRCgD0AfoAfSgABaAAFIACUAAKQIEG&#10;KgDQB+g3sFkXPT9G+VAACkABKAAFoAAUiF8BgD5AH6APBaAAFIACUAAKQAEo0EAFAPoA/QY26/hn&#10;2LAQCkABKAAFoAAUgAJFKwDQB+gD9KEAFIACUAAKQAEoAAUaqABAH6DfwGZd9PwY5UMBKAAFoAAU&#10;gAJQIH4FAPoAfYA+FIACUAAKQAEoAAWgQAMVAOgD9BvYrOOfYcNCKAAFoAAUgAJQAAoUrQBAH6AP&#10;0IcCUAAKQAEoAAWgABRooAIAfYB+A5t10fNjlA8FoAAUgAJQAApAgfgVAOgD9AH6UAAKQAEoAAWg&#10;ABSAAg1UAKAP0G9gs45/hg0LoQAUgAJQAApAAShQtAIAfYA+QB8KQAEoAAWgABSAAlCggQoA9AH6&#10;DWzWRc+PUT4UgAJQAApAASgABeJXAKAP0AfoQwEoAAWgABSAAlAACjRQAYA+QL+BzTr+GTYshAJQ&#10;AApAASgABaBA0QoA9AH6AH0oAAWgABSAAlAACkCBBioA0AfoN7BZFz0/RvlQAApAASgABaAAFIhf&#10;AYA+QB+gDwWgABSAAlAACkABKNBABQD6AP0GNuv4Z9iwEApAASgABaAAFIACRSsA0AfoA/ShABSA&#10;AlAACkABKAAFGqgAQH/QQZ9aAD5QAApAASgABaAAFIACjVTg2p/97Jk1D42Obtm6ZXTMmHNnzV54&#10;+MhR+jJE/9E3+pu+PLN5EIG4qbWmM03pyhumIEEBKAAFoAAUgAJQAAo0VQGi/J/ddtv65x4H6A/Q&#10;TIZBf/36p1evHEGCAlAACkABKAAFoAAUaKQC5MtvUf7W1QD9gQN9OuVIUAAKQAEoAAWgABSAAoOg&#10;AEJ3BoX12aOPBAWgABSAAlAACkABKDA4CiTG6NMPSFAACkABKAAFoAAUgAJQAArUVwHDw7i0CQkK&#10;QAEoAAWgABSAAlAACkCBuivQt+oO/YEEBaAAFIACUAAKQAEoAAWgQDMU6CyvWd8bE7AcCkABKAAF&#10;oAAUgAJQAApAAaMC/z8pQNOlFlSt2wAAAABJRU5ErkJgglBLAQItABQABgAIAAAAIQBbFfZPYgEA&#10;ADIEAAATAAAAAAAAAAAAAAAAAAAAAABbQ29udGVudF9UeXBlc10ueG1sUEsBAi0AFAAGAAgAAAAh&#10;ADj9If/WAAAAlAEAAAsAAAAAAAAAAAAAAAAAkwEAAF9yZWxzLy5yZWxzUEsBAi0AFAAGAAgAAAAh&#10;AKpnyjhcEAAAAFwAABYAAAAAAAAAAAAAAAAAkgIAAGRycy9kaWFncmFtcy9kYXRhMS54bWxQSwEC&#10;LQAUAAYACAAAACEAfrEmudwAAABAAwAAIQAAAAAAAAAAAAAAAAAiEwAAZHJzL2RpYWdyYW1zL19y&#10;ZWxzL2RhdGExLnhtbC5yZWxzUEsBAi0AFAAGAAgAAAAhAGRc4uslAQAAZgIAAA4AAAAAAAAAAAAA&#10;AAAAPRQAAGRycy9lMm9Eb2MueG1sUEsBAi0ACgAAAAAAAAAhADFSgO9EVAMARFQDABQAAAAAAAAA&#10;AAAAAAAAjhUAAGRycy9tZWRpYS9pbWFnZTUucG5nUEsBAi0AFAAGAAgAAAAhAPgfR3L1AAAA4QIA&#10;ABkAAAAAAAAAAAAAAAAABGoDAGRycy9fcmVscy9lMm9Eb2MueG1sLnJlbHNQSwECLQAUAAYACAAA&#10;ACEAcQW8EtwAAAAGAQAADwAAAAAAAAAAAAAAAAAwawMAZHJzL2Rvd25yZXYueG1sUEsBAi0ACgAA&#10;AAAAAAAhAM81ohbPTQEAz00BABQAAAAAAAAAAAAAAAAAOWwDAGRycy9tZWRpYS9pbWFnZTMucG5n&#10;UEsBAi0ACgAAAAAAAAAhAF5vsHxT3gEAU94BABQAAAAAAAAAAAAAAAAAOroEAGRycy9tZWRpYS9p&#10;bWFnZTIucG5nUEsBAi0AFAAGAAgAAAAhAMZxGyOIBQAAaRcAABgAAAAAAAAAAAAAAAAAv5gGAGRy&#10;cy9kaWFncmFtcy9sYXlvdXQxLnhtbFBLAQItABQABgAIAAAAIQDCOi/uzgMAAA9RAAAcAAAAAAAA&#10;AAAAAAAAAH2eBgBkcnMvZGlhZ3JhbXMvcXVpY2tTdHlsZTEueG1sUEsBAi0AFAAGAAgAAAAhAEjK&#10;WRUVBAAA4UEAABgAAAAAAAAAAAAAAAAAhaIGAGRycy9kaWFncmFtcy9jb2xvcnMxLnhtbFBLAQIt&#10;AAoAAAAAAAAAIQAlAR+HpM0AAKTNAAAUAAAAAAAAAAAAAAAAANCmBgBkcnMvbWVkaWEvaW1hZ2Ux&#10;LnBuZ1BLAQItAAoAAAAAAAAAIQAC6yx3+38BAPt/AQAUAAAAAAAAAAAAAAAAAKZ0BwBkcnMvbWVk&#10;aWEvaW1hZ2U0LnBuZ1BLBQYAAAAADwAPAO0DAADT9AgAAAA=&#10;">
            <v:imagedata r:id="rId64" o:title=""/>
            <o:lock v:ext="edit" aspectratio="f"/>
          </v:shape>
        </w:pict>
      </w:r>
    </w:p>
    <w:p w:rsidR="007F35D2" w:rsidRDefault="007F35D2" w:rsidP="000955BC"/>
    <w:p w:rsidR="007F35D2" w:rsidRPr="000B1E83" w:rsidRDefault="007F35D2" w:rsidP="000955BC">
      <w:pPr>
        <w:spacing w:line="360" w:lineRule="auto"/>
        <w:jc w:val="both"/>
        <w:rPr>
          <w:b/>
          <w:color w:val="4F81BD"/>
          <w:sz w:val="24"/>
          <w:szCs w:val="24"/>
        </w:rPr>
      </w:pPr>
      <w:r w:rsidRPr="000B1E83">
        <w:rPr>
          <w:b/>
          <w:color w:val="4F81BD"/>
          <w:sz w:val="24"/>
          <w:szCs w:val="24"/>
        </w:rPr>
        <w:t>Le premier onglet : Onglet Accueil </w:t>
      </w:r>
    </w:p>
    <w:p w:rsidR="007F35D2" w:rsidRDefault="007F35D2" w:rsidP="000955BC">
      <w:pPr>
        <w:spacing w:line="360" w:lineRule="auto"/>
        <w:ind w:firstLine="708"/>
        <w:jc w:val="both"/>
      </w:pPr>
      <w:r>
        <w:t>Ce dernier p</w:t>
      </w:r>
      <w:r w:rsidRPr="000B1E83">
        <w:t xml:space="preserve">résente le palmarès </w:t>
      </w:r>
      <w:r>
        <w:t>des régions. Il permet à l’utilisateur de connaitre son positionnement par rapport aux autres régions mais également toutes les informations qui les différencient. De plus, cet onglet permet une visualisation rapide des informations sous la forme d’un graphique circulaire par défaut.</w:t>
      </w:r>
    </w:p>
    <w:p w:rsidR="007F35D2" w:rsidRDefault="007F35D2" w:rsidP="000955BC">
      <w:pPr>
        <w:spacing w:line="360" w:lineRule="auto"/>
        <w:jc w:val="both"/>
        <w:rPr>
          <w:b/>
          <w:color w:val="4F81BD"/>
          <w:sz w:val="24"/>
          <w:szCs w:val="24"/>
        </w:rPr>
      </w:pPr>
      <w:r w:rsidRPr="000B1E83">
        <w:rPr>
          <w:b/>
          <w:color w:val="4F81BD"/>
          <w:sz w:val="24"/>
          <w:szCs w:val="24"/>
        </w:rPr>
        <w:t xml:space="preserve">Le </w:t>
      </w:r>
      <w:r>
        <w:rPr>
          <w:b/>
          <w:color w:val="4F81BD"/>
          <w:sz w:val="24"/>
          <w:szCs w:val="24"/>
        </w:rPr>
        <w:t>deuxième</w:t>
      </w:r>
      <w:r w:rsidRPr="000B1E83">
        <w:rPr>
          <w:b/>
          <w:color w:val="4F81BD"/>
          <w:sz w:val="24"/>
          <w:szCs w:val="24"/>
        </w:rPr>
        <w:t xml:space="preserve"> onglet : Onglet </w:t>
      </w:r>
      <w:r>
        <w:rPr>
          <w:b/>
          <w:color w:val="4F81BD"/>
          <w:sz w:val="24"/>
          <w:szCs w:val="24"/>
        </w:rPr>
        <w:t>Palmarès</w:t>
      </w:r>
    </w:p>
    <w:p w:rsidR="007F35D2" w:rsidRDefault="007F35D2" w:rsidP="000955BC">
      <w:pPr>
        <w:spacing w:line="360" w:lineRule="auto"/>
        <w:ind w:firstLine="708"/>
        <w:jc w:val="both"/>
      </w:pPr>
      <w:r>
        <w:t>Cet onglet permet de connaitre le palmarès des magasins de sa région. Grâce à cette onglet, il est possible de déterminer les magasins moteurs de la région et inversement.</w:t>
      </w:r>
      <w:r w:rsidRPr="000B1E83">
        <w:t> </w:t>
      </w:r>
      <w:r>
        <w:t xml:space="preserve"> Attention, le responsable régional, ne peut accéder qu’aux informations de sa région.</w:t>
      </w:r>
    </w:p>
    <w:p w:rsidR="007F35D2" w:rsidRDefault="007F35D2" w:rsidP="000955BC">
      <w:pPr>
        <w:spacing w:line="360" w:lineRule="auto"/>
        <w:jc w:val="both"/>
        <w:rPr>
          <w:b/>
          <w:color w:val="4F81BD"/>
          <w:sz w:val="24"/>
          <w:szCs w:val="24"/>
        </w:rPr>
      </w:pPr>
    </w:p>
    <w:p w:rsidR="007F35D2" w:rsidRDefault="007F35D2" w:rsidP="000955BC">
      <w:pPr>
        <w:spacing w:line="360" w:lineRule="auto"/>
        <w:jc w:val="both"/>
        <w:rPr>
          <w:b/>
          <w:color w:val="4F81BD"/>
          <w:sz w:val="24"/>
          <w:szCs w:val="24"/>
        </w:rPr>
      </w:pPr>
      <w:r w:rsidRPr="000B1E83">
        <w:rPr>
          <w:b/>
          <w:color w:val="4F81BD"/>
          <w:sz w:val="24"/>
          <w:szCs w:val="24"/>
        </w:rPr>
        <w:t xml:space="preserve">Le </w:t>
      </w:r>
      <w:r>
        <w:rPr>
          <w:b/>
          <w:color w:val="4F81BD"/>
          <w:sz w:val="24"/>
          <w:szCs w:val="24"/>
        </w:rPr>
        <w:t>troisième</w:t>
      </w:r>
      <w:r w:rsidRPr="000B1E83">
        <w:rPr>
          <w:b/>
          <w:color w:val="4F81BD"/>
          <w:sz w:val="24"/>
          <w:szCs w:val="24"/>
        </w:rPr>
        <w:t xml:space="preserve"> onglet : Onglet </w:t>
      </w:r>
      <w:r>
        <w:rPr>
          <w:b/>
          <w:color w:val="4F81BD"/>
          <w:sz w:val="24"/>
          <w:szCs w:val="24"/>
        </w:rPr>
        <w:t>Historique</w:t>
      </w:r>
    </w:p>
    <w:p w:rsidR="007F35D2" w:rsidRDefault="007F35D2" w:rsidP="000955BC">
      <w:pPr>
        <w:spacing w:line="360" w:lineRule="auto"/>
        <w:ind w:firstLine="708"/>
        <w:jc w:val="both"/>
      </w:pPr>
      <w:r>
        <w:t>L’onglet historique permet de retracer l’ensemble de l’activité depuis le début de l’année. Ce dernier effectue un cumul sur les divers indicateurs avec lesquels nous travaillons.</w:t>
      </w:r>
    </w:p>
    <w:p w:rsidR="007F35D2" w:rsidRDefault="007F35D2" w:rsidP="000955BC">
      <w:pPr>
        <w:spacing w:line="360" w:lineRule="auto"/>
        <w:jc w:val="both"/>
      </w:pPr>
    </w:p>
    <w:p w:rsidR="007F35D2" w:rsidRDefault="007F35D2" w:rsidP="000955BC">
      <w:pPr>
        <w:spacing w:line="360" w:lineRule="auto"/>
        <w:jc w:val="both"/>
        <w:rPr>
          <w:b/>
          <w:color w:val="4F81BD"/>
          <w:sz w:val="24"/>
          <w:szCs w:val="24"/>
        </w:rPr>
      </w:pPr>
      <w:r w:rsidRPr="000B1E83">
        <w:rPr>
          <w:b/>
          <w:color w:val="4F81BD"/>
          <w:sz w:val="24"/>
          <w:szCs w:val="24"/>
        </w:rPr>
        <w:t xml:space="preserve">Le </w:t>
      </w:r>
      <w:r>
        <w:rPr>
          <w:b/>
          <w:color w:val="4F81BD"/>
          <w:sz w:val="24"/>
          <w:szCs w:val="24"/>
        </w:rPr>
        <w:t>quatrième</w:t>
      </w:r>
      <w:r w:rsidRPr="000B1E83">
        <w:rPr>
          <w:b/>
          <w:color w:val="4F81BD"/>
          <w:sz w:val="24"/>
          <w:szCs w:val="24"/>
        </w:rPr>
        <w:t xml:space="preserve"> onglet : Onglet </w:t>
      </w:r>
      <w:r>
        <w:rPr>
          <w:b/>
          <w:color w:val="4F81BD"/>
          <w:sz w:val="24"/>
          <w:szCs w:val="24"/>
        </w:rPr>
        <w:t>Détail</w:t>
      </w:r>
    </w:p>
    <w:p w:rsidR="007F35D2" w:rsidRPr="009A5AB7" w:rsidRDefault="007F35D2" w:rsidP="009A5AB7">
      <w:pPr>
        <w:spacing w:line="360" w:lineRule="auto"/>
        <w:ind w:firstLine="708"/>
        <w:jc w:val="both"/>
      </w:pPr>
      <w:r w:rsidRPr="009A5AB7">
        <w:t xml:space="preserve">L’onglet détail permet d’avoir des renseignements précis la région en fonction des filtres sélectionné. </w:t>
      </w:r>
    </w:p>
    <w:p w:rsidR="007F35D2" w:rsidRPr="009A5AB7" w:rsidRDefault="007F35D2" w:rsidP="009A5AB7">
      <w:pPr>
        <w:spacing w:line="360" w:lineRule="auto"/>
        <w:ind w:firstLine="708"/>
        <w:jc w:val="both"/>
      </w:pPr>
      <w:r w:rsidRPr="009A5AB7">
        <w:t>De manière générale, l’utilisateur aura la possibilité de modifier les informations qu’il souhaitera visualiser à l’aide des divers filtres qui lui sont proposés. Notons que les filtres, disponibles sont identiques pour chaque profil. De plus, les filtres non exploités par l’utilisateur doivent rester visibles mais inaccessibles. Pour cela, nous avons opté pour un grisement de l’item. Ainsi, les filtres qui devront toujours être grisés au niveau du responsable régional sont :</w:t>
      </w:r>
    </w:p>
    <w:p w:rsidR="007F35D2" w:rsidRPr="009A5AB7" w:rsidRDefault="007F35D2" w:rsidP="009A5AB7">
      <w:pPr>
        <w:numPr>
          <w:ilvl w:val="0"/>
          <w:numId w:val="74"/>
          <w:numberingChange w:id="255" w:author="RBABE" w:date="2010-09-08T10:28:00Z" w:original=""/>
        </w:numPr>
        <w:spacing w:line="360" w:lineRule="auto"/>
        <w:jc w:val="both"/>
      </w:pPr>
      <w:r w:rsidRPr="009A5AB7">
        <w:t>Le filtre famille d’article : En effet, le responsable régional ne se préoccupe pas des ventes de chaque type d’article</w:t>
      </w:r>
    </w:p>
    <w:p w:rsidR="007F35D2" w:rsidRPr="009A5AB7" w:rsidRDefault="007F35D2" w:rsidP="009A5AB7">
      <w:pPr>
        <w:numPr>
          <w:ilvl w:val="0"/>
          <w:numId w:val="74"/>
          <w:numberingChange w:id="256" w:author="RBABE" w:date="2010-09-08T10:28:00Z" w:original=""/>
        </w:numPr>
        <w:spacing w:line="360" w:lineRule="auto"/>
        <w:jc w:val="both"/>
      </w:pPr>
      <w:r w:rsidRPr="009A5AB7">
        <w:t>Dan</w:t>
      </w:r>
      <w:r>
        <w:t>s le filtre localisation : seuls</w:t>
      </w:r>
      <w:r w:rsidRPr="009A5AB7">
        <w:t xml:space="preserve"> les éléments régional et national doivent rester disponibles</w:t>
      </w:r>
    </w:p>
    <w:p w:rsidR="007F35D2" w:rsidRPr="009A5AB7" w:rsidRDefault="007F35D2" w:rsidP="009A5AB7">
      <w:pPr>
        <w:spacing w:line="360" w:lineRule="auto"/>
        <w:ind w:firstLine="708"/>
        <w:jc w:val="both"/>
      </w:pPr>
      <w:r w:rsidRPr="009A5AB7">
        <w:t>Ajoutons également que l’utilisateur pourra à tout moment modifier son type de graphique à l’aide d’un clic droit. De plus, l’ensemble des informations sont fourni en euros car DARTIES reste pour le moment un groupe français, uniquement implanté en France.</w:t>
      </w:r>
    </w:p>
    <w:p w:rsidR="007F35D2" w:rsidRDefault="007F35D2" w:rsidP="000955BC"/>
    <w:p w:rsidR="007F35D2" w:rsidRPr="000B1E83" w:rsidRDefault="007F35D2" w:rsidP="000955BC">
      <w:pPr>
        <w:pStyle w:val="Heading4"/>
        <w:numPr>
          <w:numberingChange w:id="257" w:author="RBABE" w:date="2010-09-08T10:28:00Z" w:original="%1:2:2:."/>
        </w:numPr>
      </w:pPr>
      <w:r>
        <w:t>Scénario détaillé</w:t>
      </w:r>
    </w:p>
    <w:p w:rsidR="007F35D2" w:rsidRDefault="007F35D2" w:rsidP="009A5AB7">
      <w:pPr>
        <w:spacing w:line="360" w:lineRule="auto"/>
        <w:ind w:firstLine="708"/>
        <w:jc w:val="both"/>
      </w:pPr>
      <w:r>
        <w:t xml:space="preserve">Une fois l’authentification réussie, vous accédez immédiatement à la page d’accueil ci-dessous. </w:t>
      </w:r>
    </w:p>
    <w:p w:rsidR="007F35D2" w:rsidRPr="00E23659" w:rsidRDefault="007F35D2" w:rsidP="00CA6815">
      <w:pPr>
        <w:ind w:firstLine="708"/>
      </w:pPr>
      <w:r w:rsidRPr="00CA6815">
        <w:rPr>
          <w:rFonts w:ascii="Cambria" w:hAnsi="Cambria"/>
          <w:b/>
          <w:color w:val="1F497D"/>
          <w:sz w:val="28"/>
          <w:szCs w:val="28"/>
        </w:rPr>
        <w:t>Accueil</w:t>
      </w:r>
      <w:r w:rsidRPr="00E23659">
        <w:t xml:space="preserve"> </w:t>
      </w:r>
    </w:p>
    <w:p w:rsidR="007F35D2" w:rsidRDefault="007F35D2" w:rsidP="000955BC">
      <w:pPr>
        <w:jc w:val="both"/>
      </w:pPr>
      <w:r>
        <w:t>L’accès à la page accueil s’effectue soit dès l’authentification soit en cliquant sur l’onglet accueil.</w:t>
      </w:r>
    </w:p>
    <w:p w:rsidR="007F35D2" w:rsidRDefault="007F35D2" w:rsidP="000955BC">
      <w:r>
        <w:rPr>
          <w:noProof/>
          <w:lang w:eastAsia="fr-FR"/>
        </w:rPr>
        <w:pict>
          <v:shape id="_x0000_s1175" type="#_x0000_t32" style="position:absolute;margin-left:67.7pt;margin-top:33.15pt;width:157.6pt;height:88.05pt;z-index:251561984" o:connectortype="straight" strokecolor="#1f497d" strokeweight="1.5pt">
            <v:stroke endarrow="block"/>
          </v:shape>
        </w:pict>
      </w:r>
      <w:r>
        <w:rPr>
          <w:noProof/>
          <w:lang w:eastAsia="fr-FR"/>
        </w:rPr>
        <w:pict>
          <v:oval id="_x0000_s1176" style="position:absolute;margin-left:129.65pt;margin-top:126.55pt;width:45.75pt;height:23.25pt;z-index:251563008" filled="f" strokecolor="#4f81bd" strokeweight="2.25pt"/>
        </w:pict>
      </w:r>
      <w:r>
        <w:rPr>
          <w:noProof/>
          <w:lang w:eastAsia="fr-FR"/>
        </w:rPr>
        <w:pict>
          <v:rect id="_x0000_s1177" style="position:absolute;margin-left:128.95pt;margin-top:121.2pt;width:198pt;height:33.75pt;z-index:251559936" filled="f" strokecolor="#1f497d" strokeweight="2.25pt"/>
        </w:pict>
      </w:r>
      <w:r>
        <w:rPr>
          <w:noProof/>
          <w:lang w:eastAsia="fr-FR"/>
        </w:rPr>
        <w:pict>
          <v:rect id="_x0000_s1178" style="position:absolute;margin-left:23.45pt;margin-top:25.65pt;width:44.25pt;height:7.5pt;z-index:251560960" filled="f" strokecolor="#1f497d" strokeweight="2.25pt"/>
        </w:pict>
      </w:r>
      <w:r>
        <w:rPr>
          <w:noProof/>
          <w:lang w:eastAsia="fr-FR"/>
        </w:rPr>
        <w:pict>
          <v:shape id="Image 15" o:spid="_x0000_i1108" type="#_x0000_t75" alt="region1.png" style="width:144.75pt;height:116.25pt;visibility:visible">
            <v:imagedata r:id="rId65" o:title=""/>
          </v:shape>
        </w:pict>
      </w:r>
    </w:p>
    <w:p w:rsidR="007F35D2" w:rsidRDefault="007F35D2" w:rsidP="000955BC">
      <w:pPr>
        <w:jc w:val="center"/>
      </w:pPr>
      <w:r>
        <w:rPr>
          <w:noProof/>
          <w:lang w:eastAsia="fr-FR"/>
        </w:rPr>
        <w:pict>
          <v:shape id="_x0000_i1109" type="#_x0000_t75" style="width:186.75pt;height:21.75pt;visibility:visible">
            <v:imagedata r:id="rId66" o:title=""/>
          </v:shape>
        </w:pict>
      </w:r>
    </w:p>
    <w:p w:rsidR="007F35D2" w:rsidRDefault="007F35D2" w:rsidP="000955BC"/>
    <w:p w:rsidR="007F35D2" w:rsidRDefault="007F35D2" w:rsidP="000955BC">
      <w:pPr>
        <w:spacing w:line="360" w:lineRule="auto"/>
        <w:ind w:firstLine="708"/>
        <w:jc w:val="both"/>
      </w:pPr>
      <w:r>
        <w:t>Cette première page est composée d’une carte de France découpée en 5 régions. A droite de la carte se trouve un tableau synthétique ainsi qu’un graphique représentant les données.</w:t>
      </w:r>
    </w:p>
    <w:p w:rsidR="007F35D2" w:rsidRPr="00642231" w:rsidRDefault="007F35D2" w:rsidP="008F568D">
      <w:pPr>
        <w:pStyle w:val="Figure"/>
      </w:pPr>
      <w:r>
        <w:t>Maquette RR 1 :</w:t>
      </w:r>
      <w:r w:rsidRPr="00554FD8">
        <w:t xml:space="preserve"> Visualisation de l'onglet d'accueil : palmarès des régions</w:t>
      </w:r>
    </w:p>
    <w:p w:rsidR="007F35D2" w:rsidRDefault="007F35D2" w:rsidP="000955BC">
      <w:r>
        <w:rPr>
          <w:noProof/>
          <w:lang w:eastAsia="fr-FR"/>
        </w:rPr>
        <w:pict>
          <v:shape id="_x0000_s1179" type="#_x0000_t202" style="position:absolute;margin-left:47.45pt;margin-top:8.35pt;width:286.5pt;height:20.25pt;z-index:251545600" strokecolor="#1f497d">
            <v:textbox style="mso-next-textbox:#_x0000_s1179">
              <w:txbxContent>
                <w:p w:rsidR="007F35D2" w:rsidRDefault="007F35D2" w:rsidP="000955BC">
                  <w:r>
                    <w:t>Bandeau avec la fonction de la personne connectée</w:t>
                  </w:r>
                </w:p>
              </w:txbxContent>
            </v:textbox>
          </v:shape>
        </w:pict>
      </w:r>
    </w:p>
    <w:p w:rsidR="007F35D2" w:rsidRPr="00554FD8" w:rsidRDefault="007F35D2" w:rsidP="000955BC">
      <w:r>
        <w:rPr>
          <w:noProof/>
          <w:lang w:eastAsia="fr-FR"/>
        </w:rPr>
        <w:pict>
          <v:shape id="_x0000_s1180" type="#_x0000_t32" style="position:absolute;margin-left:173.45pt;margin-top:9.15pt;width:0;height:33.35pt;z-index:251547648" o:connectortype="straight" strokecolor="#1f497d"/>
        </w:pict>
      </w:r>
    </w:p>
    <w:p w:rsidR="007F35D2" w:rsidRDefault="007F35D2" w:rsidP="000955BC">
      <w:r>
        <w:rPr>
          <w:noProof/>
          <w:lang w:eastAsia="fr-FR"/>
        </w:rPr>
        <w:pict>
          <v:shape id="_x0000_s1181" type="#_x0000_t32" style="position:absolute;margin-left:342.95pt;margin-top:218.85pt;width:12.75pt;height:22.2pt;z-index:251516928" o:connectortype="straight" strokecolor="#1f497d"/>
        </w:pict>
      </w:r>
      <w:r>
        <w:rPr>
          <w:noProof/>
          <w:lang w:eastAsia="fr-FR"/>
        </w:rPr>
        <w:pict>
          <v:shape id="_x0000_s1182" type="#_x0000_t202" style="position:absolute;margin-left:355.7pt;margin-top:227.2pt;width:162.75pt;height:57pt;z-index:251515904" strokecolor="#1f497d">
            <v:textbox style="mso-next-textbox:#_x0000_s1182">
              <w:txbxContent>
                <w:p w:rsidR="007F35D2" w:rsidRDefault="007F35D2" w:rsidP="000955BC">
                  <w:r>
                    <w:t>Représentation graphique du tableau de données situé juste au dessus</w:t>
                  </w:r>
                </w:p>
              </w:txbxContent>
            </v:textbox>
          </v:shape>
        </w:pict>
      </w:r>
      <w:r>
        <w:rPr>
          <w:noProof/>
          <w:lang w:eastAsia="fr-FR"/>
        </w:rPr>
        <w:pict>
          <v:shape id="_x0000_s1183" type="#_x0000_t202" style="position:absolute;margin-left:355.7pt;margin-top:123.6pt;width:162.75pt;height:108.35pt;z-index:251509760" strokecolor="#1f497d">
            <v:textbox style="mso-next-textbox:#_x0000_s1183">
              <w:txbxContent>
                <w:p w:rsidR="007F35D2" w:rsidRDefault="007F35D2" w:rsidP="000955BC">
                  <w:r>
                    <w:t>Tableau permettant de situer votre région par rapport aux autres régions. Une pastille de couleur a été mise en place afin de mieux visualiser et rappeler la région.</w:t>
                  </w:r>
                </w:p>
              </w:txbxContent>
            </v:textbox>
          </v:shape>
        </w:pict>
      </w:r>
      <w:r>
        <w:rPr>
          <w:noProof/>
          <w:lang w:eastAsia="fr-FR"/>
        </w:rPr>
        <w:pict>
          <v:shape id="_x0000_s1184" type="#_x0000_t32" style="position:absolute;margin-left:98.45pt;margin-top:221.85pt;width:0;height:42pt;z-index:251523072" o:connectortype="straight" strokecolor="#1f497d"/>
        </w:pict>
      </w:r>
      <w:r>
        <w:rPr>
          <w:noProof/>
          <w:lang w:eastAsia="fr-FR"/>
        </w:rPr>
        <w:pict>
          <v:roundrect id="_x0000_s1185" style="position:absolute;margin-left:61.7pt;margin-top:98.85pt;width:96.75pt;height:120.75pt;z-index:251521024" arcsize="10923f" filled="f" fillcolor="#4f81bd" strokecolor="#1f497d">
            <v:shadow on="t" type="perspective" color="#243f60" opacity=".5" offset="1pt" offset2="-1pt"/>
          </v:roundrect>
        </w:pict>
      </w:r>
      <w:r>
        <w:rPr>
          <w:noProof/>
          <w:lang w:eastAsia="fr-FR"/>
        </w:rPr>
        <w:pict>
          <v:roundrect id="_x0000_s1186" style="position:absolute;margin-left:162.2pt;margin-top:171.7pt;width:180.75pt;height:55.5pt;z-index:251514880" arcsize="10923f" filled="f" fillcolor="#4f81bd" strokecolor="#1f497d">
            <v:shadow on="t" type="perspective" color="#243f60" opacity=".5" offset="1pt" offset2="-1pt"/>
          </v:roundrect>
        </w:pict>
      </w:r>
      <w:r>
        <w:rPr>
          <w:noProof/>
          <w:lang w:eastAsia="fr-FR"/>
        </w:rPr>
        <w:pict>
          <v:roundrect id="_x0000_s1187" style="position:absolute;margin-left:162.2pt;margin-top:98.85pt;width:180.75pt;height:61.6pt;z-index:251508736" arcsize="10923f" filled="f" fillcolor="#4f81bd" strokecolor="#1f497d">
            <v:shadow on="t" type="perspective" color="#243f60" opacity=".5" offset="1pt" offset2="-1pt"/>
          </v:roundrect>
        </w:pict>
      </w:r>
      <w:r>
        <w:rPr>
          <w:noProof/>
          <w:lang w:eastAsia="fr-FR"/>
        </w:rPr>
        <w:pict>
          <v:shape id="_x0000_s1188" type="#_x0000_t32" style="position:absolute;margin-left:342.95pt;margin-top:134.1pt;width:12.75pt;height:0;z-index:251510784" o:connectortype="straight" strokecolor="#1f497d"/>
        </w:pict>
      </w:r>
      <w:r>
        <w:rPr>
          <w:noProof/>
          <w:lang w:eastAsia="fr-FR"/>
        </w:rPr>
        <w:pict>
          <v:shape id="_x0000_s1189" type="#_x0000_t202" style="position:absolute;margin-left:355.7pt;margin-top:59.85pt;width:162.75pt;height:22.5pt;z-index:251518976" strokecolor="#1f497d">
            <v:textbox style="mso-next-textbox:#_x0000_s1189">
              <w:txbxContent>
                <w:p w:rsidR="007F35D2" w:rsidRDefault="007F35D2" w:rsidP="000955BC">
                  <w:r>
                    <w:t>Titre de l’onglet</w:t>
                  </w:r>
                </w:p>
              </w:txbxContent>
            </v:textbox>
          </v:shape>
        </w:pict>
      </w:r>
      <w:r>
        <w:rPr>
          <w:noProof/>
          <w:lang w:eastAsia="fr-FR"/>
        </w:rPr>
        <w:pict>
          <v:shape id="_x0000_s1190" type="#_x0000_t202" style="position:absolute;margin-left:121.7pt;margin-top:74.85pt;width:162.75pt;height:9.75pt;z-index:251517952" filled="f" fillcolor="#4f81bd" strokecolor="#17365d" strokeweight=".5pt">
            <v:shadow on="t" type="perspective" color="#243f60" opacity=".5" offset="1pt" offset2="-1pt"/>
            <v:textbox style="mso-next-textbox:#_x0000_s1190">
              <w:txbxContent>
                <w:p w:rsidR="007F35D2" w:rsidRDefault="007F35D2" w:rsidP="000955BC"/>
              </w:txbxContent>
            </v:textbox>
          </v:shape>
        </w:pict>
      </w:r>
      <w:r>
        <w:rPr>
          <w:noProof/>
          <w:lang w:eastAsia="fr-FR"/>
        </w:rPr>
        <w:pict>
          <v:shape id="_x0000_s1191" type="#_x0000_t32" style="position:absolute;margin-left:284.45pt;margin-top:78.6pt;width:71.25pt;height:.05pt;z-index:251520000" o:connectortype="straight" strokecolor="#1f497d"/>
        </w:pict>
      </w:r>
      <w:r>
        <w:rPr>
          <w:noProof/>
          <w:lang w:eastAsia="fr-FR"/>
        </w:rPr>
        <w:pict>
          <v:shape id="_x0000_s1192" type="#_x0000_t202" style="position:absolute;margin-left:355.7pt;margin-top:84.6pt;width:162.75pt;height:36.75pt;z-index:251512832" strokecolor="#1f497d">
            <v:textbox style="mso-next-textbox:#_x0000_s1192">
              <w:txbxContent>
                <w:p w:rsidR="007F35D2" w:rsidRDefault="007F35D2" w:rsidP="000955BC">
                  <w:r>
                    <w:t>Filtre indiquant les critères de construction du tableau</w:t>
                  </w:r>
                </w:p>
              </w:txbxContent>
            </v:textbox>
          </v:shape>
        </w:pict>
      </w:r>
      <w:r>
        <w:rPr>
          <w:noProof/>
          <w:lang w:eastAsia="fr-FR"/>
        </w:rPr>
        <w:pict>
          <v:shape id="_x0000_s1193" type="#_x0000_t32" style="position:absolute;margin-left:266.45pt;margin-top:88.35pt;width:89.25pt;height:0;z-index:251513856" o:connectortype="straight" strokecolor="#1f497d"/>
        </w:pict>
      </w:r>
      <w:r>
        <w:rPr>
          <w:noProof/>
          <w:lang w:eastAsia="fr-FR"/>
        </w:rPr>
        <w:pict>
          <v:shape id="_x0000_s1194" type="#_x0000_t202" style="position:absolute;margin-left:130.7pt;margin-top:84.6pt;width:135.75pt;height:9.75pt;z-index:251511808" filled="f" fillcolor="#4f81bd" strokecolor="#17365d" strokeweight=".5pt">
            <v:shadow on="t" type="perspective" color="#243f60" opacity=".5" offset="1pt" offset2="-1pt"/>
            <v:textbox style="mso-next-textbox:#_x0000_s1194">
              <w:txbxContent>
                <w:p w:rsidR="007F35D2" w:rsidRDefault="007F35D2" w:rsidP="000955BC"/>
              </w:txbxContent>
            </v:textbox>
          </v:shape>
        </w:pict>
      </w:r>
      <w:r>
        <w:rPr>
          <w:noProof/>
          <w:lang w:eastAsia="fr-FR"/>
        </w:rPr>
        <w:pict>
          <v:roundrect id="_x0000_s1195" style="position:absolute;margin-left:85.7pt;margin-top:23.1pt;width:180.75pt;height:25.15pt;z-index:251546624" arcsize="10923f" filled="f" fillcolor="#4f81bd" strokecolor="#1f497d">
            <v:shadow on="t" type="perspective" color="#243f60" opacity=".5" offset="1pt" offset2="-1pt"/>
          </v:roundrect>
        </w:pict>
      </w:r>
      <w:r>
        <w:rPr>
          <w:noProof/>
          <w:lang w:eastAsia="fr-FR"/>
        </w:rPr>
        <w:pict>
          <v:shape id="Image 17" o:spid="_x0000_i1110" type="#_x0000_t75" alt="palmares_region1.png" style="width:336pt;height:255.75pt;visibility:visible">
            <v:imagedata r:id="rId67" o:title=""/>
          </v:shape>
        </w:pict>
      </w:r>
    </w:p>
    <w:p w:rsidR="007F35D2" w:rsidRDefault="007F35D2" w:rsidP="000955BC">
      <w:r>
        <w:rPr>
          <w:noProof/>
          <w:lang w:eastAsia="fr-FR"/>
        </w:rPr>
        <w:pict>
          <v:shape id="_x0000_s1196" type="#_x0000_t202" style="position:absolute;margin-left:61.7pt;margin-top:2.1pt;width:286.5pt;height:40.5pt;z-index:251522048" strokecolor="#1f497d">
            <v:textbox style="mso-next-textbox:#_x0000_s1196">
              <w:txbxContent>
                <w:p w:rsidR="007F35D2" w:rsidRDefault="007F35D2" w:rsidP="000955BC">
                  <w:r>
                    <w:t>Carte de France permettant de visualiser et repérer rapidement les régions</w:t>
                  </w:r>
                </w:p>
              </w:txbxContent>
            </v:textbox>
          </v:shape>
        </w:pict>
      </w:r>
    </w:p>
    <w:p w:rsidR="007F35D2" w:rsidRDefault="007F35D2" w:rsidP="000955BC">
      <w:pPr>
        <w:spacing w:line="360" w:lineRule="auto"/>
        <w:jc w:val="both"/>
      </w:pPr>
      <w:r>
        <w:t>NB : Vous pouvez constater qu’une barre de défilement a été mise à la disposition de l’utilisateur lorsque les tableaux sont trop grands. En effet, pour des raisons d’ergonomie il était préférable d’utiliser ce mécanisme de barre de défilement plutôt que d’avoir un immense tableau non lisible.</w:t>
      </w:r>
    </w:p>
    <w:p w:rsidR="007F35D2" w:rsidRDefault="007F35D2" w:rsidP="000955BC">
      <w:pPr>
        <w:spacing w:line="360" w:lineRule="auto"/>
        <w:jc w:val="both"/>
      </w:pPr>
    </w:p>
    <w:p w:rsidR="007F35D2" w:rsidRDefault="007F35D2" w:rsidP="000955BC">
      <w:pPr>
        <w:spacing w:line="360" w:lineRule="auto"/>
        <w:ind w:firstLine="708"/>
        <w:jc w:val="both"/>
      </w:pPr>
      <w:r>
        <w:t>Cette première page est semblable aux autres profils. La présentation du  bandeau ainsi que du menu de droite est similaire au profil des responsables magasins et directeur commercial. De plus, le système d’onglet est à nouveau disponible pour éviter toute désorientation de la part de l’utilisateur.</w:t>
      </w:r>
    </w:p>
    <w:p w:rsidR="007F35D2" w:rsidRDefault="007F35D2" w:rsidP="000955BC">
      <w:pPr>
        <w:spacing w:line="360" w:lineRule="auto"/>
        <w:jc w:val="both"/>
      </w:pPr>
      <w:r>
        <w:t>En tout premier lieu, un responsable de région se pose des questions générales sur sa région :</w:t>
      </w:r>
    </w:p>
    <w:p w:rsidR="007F35D2" w:rsidRDefault="007F35D2" w:rsidP="00800E87">
      <w:pPr>
        <w:pStyle w:val="ListParagraph"/>
        <w:numPr>
          <w:ilvl w:val="0"/>
          <w:numId w:val="43"/>
          <w:numberingChange w:id="258" w:author="RBABE" w:date="2010-09-08T10:28:00Z" w:original=""/>
        </w:numPr>
        <w:spacing w:after="120" w:line="360" w:lineRule="auto"/>
        <w:jc w:val="both"/>
      </w:pPr>
      <w:r>
        <w:t>Quel est mon rang ?</w:t>
      </w:r>
    </w:p>
    <w:p w:rsidR="007F35D2" w:rsidRDefault="007F35D2" w:rsidP="00800E87">
      <w:pPr>
        <w:pStyle w:val="ListParagraph"/>
        <w:numPr>
          <w:ilvl w:val="0"/>
          <w:numId w:val="43"/>
          <w:numberingChange w:id="259" w:author="RBABE" w:date="2010-09-08T10:28:00Z" w:original=""/>
        </w:numPr>
        <w:spacing w:after="120" w:line="360" w:lineRule="auto"/>
        <w:jc w:val="both"/>
      </w:pPr>
      <w:r>
        <w:t>Quel est mon chiffre d’affaires ?</w:t>
      </w:r>
    </w:p>
    <w:p w:rsidR="007F35D2" w:rsidRDefault="007F35D2" w:rsidP="00800E87">
      <w:pPr>
        <w:pStyle w:val="ListParagraph"/>
        <w:numPr>
          <w:ilvl w:val="0"/>
          <w:numId w:val="43"/>
          <w:numberingChange w:id="260" w:author="RBABE" w:date="2010-09-08T10:28:00Z" w:original=""/>
        </w:numPr>
        <w:spacing w:after="120" w:line="360" w:lineRule="auto"/>
        <w:jc w:val="both"/>
      </w:pPr>
      <w:r>
        <w:t>Ai-je bien atteint mes objectifs du mois ?</w:t>
      </w:r>
    </w:p>
    <w:p w:rsidR="007F35D2" w:rsidRDefault="007F35D2" w:rsidP="00800E87">
      <w:pPr>
        <w:pStyle w:val="ListParagraph"/>
        <w:numPr>
          <w:ilvl w:val="0"/>
          <w:numId w:val="43"/>
          <w:numberingChange w:id="261" w:author="RBABE" w:date="2010-09-08T10:28:00Z" w:original=""/>
        </w:numPr>
        <w:spacing w:after="120" w:line="360" w:lineRule="auto"/>
        <w:jc w:val="both"/>
      </w:pPr>
      <w:r>
        <w:t>Quel écart existe-t-il entre ma région et une autre ?</w:t>
      </w:r>
    </w:p>
    <w:p w:rsidR="007F35D2" w:rsidRDefault="007F35D2" w:rsidP="00800E87">
      <w:pPr>
        <w:pStyle w:val="ListParagraph"/>
        <w:numPr>
          <w:ilvl w:val="0"/>
          <w:numId w:val="43"/>
          <w:numberingChange w:id="262" w:author="RBABE" w:date="2010-09-08T10:28:00Z" w:original=""/>
        </w:numPr>
        <w:spacing w:after="120" w:line="360" w:lineRule="auto"/>
        <w:jc w:val="both"/>
      </w:pPr>
      <w:r>
        <w:t>...</w:t>
      </w:r>
    </w:p>
    <w:p w:rsidR="007F35D2" w:rsidRDefault="007F35D2" w:rsidP="009A5AB7">
      <w:pPr>
        <w:spacing w:line="360" w:lineRule="auto"/>
        <w:ind w:firstLine="708"/>
        <w:jc w:val="both"/>
      </w:pPr>
      <w:r>
        <w:t>La page accueil du responsable régional permet à se dernier de connaitre son rang mais également de se positionner vis-à-vis des autres régions. Cette information sur le rang est facilement accessible soit par le tableau récapitulatif ci dessous:</w:t>
      </w:r>
    </w:p>
    <w:p w:rsidR="007F35D2" w:rsidRDefault="007F35D2" w:rsidP="000955BC"/>
    <w:p w:rsidR="007F35D2" w:rsidRPr="0020049C" w:rsidRDefault="007F35D2" w:rsidP="000955BC">
      <w:pPr>
        <w:keepNext/>
        <w:rPr>
          <w:color w:val="1F497D"/>
        </w:rPr>
      </w:pPr>
      <w:r>
        <w:rPr>
          <w:noProof/>
          <w:lang w:eastAsia="fr-FR"/>
        </w:rPr>
        <w:pict>
          <v:shape id="_x0000_s1203" type="#_x0000_t32" style="position:absolute;margin-left:109.7pt;margin-top:47.05pt;width:27pt;height:47.25pt;z-index:251552768" o:connectortype="straight" strokecolor="#1f497d">
            <v:stroke endarrow="block"/>
          </v:shape>
        </w:pict>
      </w:r>
      <w:r>
        <w:rPr>
          <w:noProof/>
          <w:lang w:eastAsia="fr-FR"/>
        </w:rPr>
        <w:pict>
          <v:roundrect id="_x0000_s1204" style="position:absolute;margin-left:49.7pt;margin-top:32.05pt;width:60pt;height:24.75pt;z-index:251550720" arcsize="10923f" filled="f" strokecolor="#1f497d"/>
        </w:pict>
      </w:r>
      <w:r>
        <w:rPr>
          <w:noProof/>
          <w:lang w:eastAsia="fr-FR"/>
        </w:rPr>
        <w:pict>
          <v:shape id="_x0000_i1116" type="#_x0000_t75" alt="region1.png" style="width:110.25pt;height:85.5pt;visibility:visible">
            <v:imagedata r:id="rId68" o:title=""/>
          </v:shape>
        </w:pict>
      </w:r>
    </w:p>
    <w:p w:rsidR="007F35D2" w:rsidRDefault="007F35D2" w:rsidP="000955BC">
      <w:pPr>
        <w:keepNext/>
        <w:jc w:val="center"/>
      </w:pPr>
      <w:r>
        <w:rPr>
          <w:noProof/>
          <w:lang w:eastAsia="fr-FR"/>
        </w:rPr>
        <w:pict>
          <v:roundrect id="_x0000_s1205" style="position:absolute;left:0;text-align:left;margin-left:49.7pt;margin-top:.95pt;width:415.5pt;height:133.5pt;z-index:251551744" arcsize="10923f" filled="f" strokecolor="#1f497d"/>
        </w:pict>
      </w:r>
      <w:r>
        <w:rPr>
          <w:noProof/>
          <w:lang w:eastAsia="fr-FR"/>
        </w:rPr>
        <w:pict>
          <v:shape id="_x0000_i1117" type="#_x0000_t75" style="width:396.75pt;height:137.25pt;visibility:visible">
            <v:imagedata r:id="rId69" o:title=""/>
          </v:shape>
        </w:pict>
      </w:r>
    </w:p>
    <w:p w:rsidR="007F35D2" w:rsidRPr="000955BC" w:rsidRDefault="007F35D2" w:rsidP="008F568D">
      <w:pPr>
        <w:pStyle w:val="Figure"/>
      </w:pPr>
      <w:r>
        <w:t xml:space="preserve">Maquette RR </w:t>
      </w:r>
      <w:fldSimple w:instr=" SEQ Figure \* ARABIC ">
        <w:r>
          <w:rPr>
            <w:noProof/>
          </w:rPr>
          <w:t>1</w:t>
        </w:r>
      </w:fldSimple>
      <w:r w:rsidRPr="00554FD8">
        <w:t xml:space="preserve"> : Extrait du tableau de la page d'accueil</w:t>
      </w:r>
    </w:p>
    <w:p w:rsidR="007F35D2" w:rsidRDefault="007F35D2" w:rsidP="000955BC">
      <w:pPr>
        <w:spacing w:line="360" w:lineRule="auto"/>
        <w:jc w:val="both"/>
      </w:pPr>
      <w:r>
        <w:t>Soit par le graphique circulaire ci-dessous :</w:t>
      </w:r>
    </w:p>
    <w:p w:rsidR="007F35D2" w:rsidRDefault="007F35D2" w:rsidP="000955BC">
      <w:r>
        <w:rPr>
          <w:noProof/>
          <w:lang w:eastAsia="fr-FR"/>
        </w:rPr>
        <w:pict>
          <v:roundrect id="_x0000_s1206" style="position:absolute;margin-left:49.7pt;margin-top:56.15pt;width:60pt;height:24.75pt;z-index:251553792" arcsize="10923f" filled="f" strokecolor="#1f497d"/>
        </w:pict>
      </w:r>
      <w:r>
        <w:rPr>
          <w:noProof/>
          <w:lang w:eastAsia="fr-FR"/>
        </w:rPr>
        <w:pict>
          <v:shape id="_x0000_s1207" type="#_x0000_t32" style="position:absolute;margin-left:109.7pt;margin-top:71.15pt;width:27pt;height:47.25pt;z-index:251554816" o:connectortype="straight" strokecolor="#1f497d">
            <v:stroke endarrow="block"/>
          </v:shape>
        </w:pict>
      </w:r>
      <w:r>
        <w:rPr>
          <w:noProof/>
          <w:lang w:eastAsia="fr-FR"/>
        </w:rPr>
        <w:pict>
          <v:shape id="_x0000_i1118" type="#_x0000_t75" alt="region1.png" style="width:110.25pt;height:85.5pt;visibility:visible">
            <v:imagedata r:id="rId68" o:title=""/>
          </v:shape>
        </w:pict>
      </w:r>
    </w:p>
    <w:p w:rsidR="007F35D2" w:rsidRDefault="007F35D2" w:rsidP="000955BC"/>
    <w:p w:rsidR="007F35D2" w:rsidRDefault="007F35D2" w:rsidP="000955BC">
      <w:r>
        <w:rPr>
          <w:noProof/>
          <w:lang w:eastAsia="fr-FR"/>
        </w:rPr>
        <w:pict>
          <v:roundrect id="_x0000_s1208" style="position:absolute;margin-left:61.7pt;margin-top:12.35pt;width:415.5pt;height:148.5pt;z-index:251555840" arcsize="10923f" filled="f" strokecolor="#1f497d"/>
        </w:pict>
      </w:r>
    </w:p>
    <w:p w:rsidR="007F35D2" w:rsidRDefault="007F35D2" w:rsidP="000955BC">
      <w:pPr>
        <w:keepNext/>
        <w:jc w:val="center"/>
      </w:pPr>
      <w:r>
        <w:rPr>
          <w:noProof/>
          <w:lang w:eastAsia="fr-FR"/>
        </w:rPr>
        <w:pict>
          <v:shape id="_x0000_i1119" type="#_x0000_t75" style="width:329.25pt;height:147.75pt;visibility:visible">
            <v:imagedata r:id="rId70" o:title=""/>
          </v:shape>
        </w:pict>
      </w:r>
    </w:p>
    <w:p w:rsidR="007F35D2" w:rsidRDefault="007F35D2" w:rsidP="008F568D">
      <w:pPr>
        <w:pStyle w:val="Figure"/>
      </w:pPr>
      <w:r>
        <w:t xml:space="preserve">Maquette RR </w:t>
      </w:r>
      <w:fldSimple w:instr=" SEQ Figure \* ARABIC ">
        <w:r>
          <w:rPr>
            <w:noProof/>
          </w:rPr>
          <w:t>2</w:t>
        </w:r>
      </w:fldSimple>
      <w:r>
        <w:t> : Graphique circulaire des parts de chaque région</w:t>
      </w:r>
    </w:p>
    <w:p w:rsidR="007F35D2" w:rsidRDefault="007F35D2" w:rsidP="000955BC"/>
    <w:p w:rsidR="007F35D2" w:rsidRDefault="007F35D2" w:rsidP="000955BC">
      <w:pPr>
        <w:spacing w:line="360" w:lineRule="auto"/>
        <w:ind w:firstLine="708"/>
        <w:jc w:val="both"/>
      </w:pPr>
      <w:r>
        <w:t>Ces deux représentations permettent ainsi aux utilisateurs de mieux se positionner mais également de connaitre la compétitivité de chaque région. De plus, cette première page permet de connaitre l’évolution du rang de la région par rapport au mois précédent.</w:t>
      </w:r>
    </w:p>
    <w:p w:rsidR="007F35D2" w:rsidRDefault="007F35D2" w:rsidP="000955BC">
      <w:pPr>
        <w:spacing w:line="360" w:lineRule="auto"/>
        <w:jc w:val="both"/>
      </w:pPr>
      <w:r>
        <w:t>Vous constaterez que le tableau  se compose de la manière suivante :</w:t>
      </w:r>
    </w:p>
    <w:p w:rsidR="007F35D2" w:rsidRDefault="007F35D2" w:rsidP="00800E87">
      <w:pPr>
        <w:pStyle w:val="ListParagraph"/>
        <w:numPr>
          <w:ilvl w:val="0"/>
          <w:numId w:val="44"/>
          <w:numberingChange w:id="263" w:author="RBABE" w:date="2010-09-08T10:28:00Z" w:original=""/>
        </w:numPr>
        <w:spacing w:line="360" w:lineRule="auto"/>
        <w:jc w:val="both"/>
      </w:pPr>
      <w:r>
        <w:t xml:space="preserve">Une pastille de couleur rappelant la couleur de la région </w:t>
      </w:r>
    </w:p>
    <w:p w:rsidR="007F35D2" w:rsidRDefault="007F35D2" w:rsidP="00800E87">
      <w:pPr>
        <w:pStyle w:val="ListParagraph"/>
        <w:numPr>
          <w:ilvl w:val="0"/>
          <w:numId w:val="44"/>
          <w:numberingChange w:id="264" w:author="RBABE" w:date="2010-09-08T10:28:00Z" w:original=""/>
        </w:numPr>
        <w:spacing w:line="360" w:lineRule="auto"/>
        <w:jc w:val="both"/>
      </w:pPr>
      <w:r>
        <w:t>Le nom de la région</w:t>
      </w:r>
    </w:p>
    <w:p w:rsidR="007F35D2" w:rsidRDefault="007F35D2" w:rsidP="00800E87">
      <w:pPr>
        <w:pStyle w:val="ListParagraph"/>
        <w:numPr>
          <w:ilvl w:val="0"/>
          <w:numId w:val="44"/>
          <w:numberingChange w:id="265" w:author="RBABE" w:date="2010-09-08T10:28:00Z" w:original=""/>
        </w:numPr>
        <w:spacing w:line="360" w:lineRule="auto"/>
        <w:jc w:val="both"/>
      </w:pPr>
      <w:r>
        <w:t>Le palmarès ou le rang de la région</w:t>
      </w:r>
    </w:p>
    <w:p w:rsidR="007F35D2" w:rsidRDefault="007F35D2" w:rsidP="00800E87">
      <w:pPr>
        <w:pStyle w:val="ListParagraph"/>
        <w:numPr>
          <w:ilvl w:val="0"/>
          <w:numId w:val="44"/>
          <w:numberingChange w:id="266" w:author="RBABE" w:date="2010-09-08T10:28:00Z" w:original=""/>
        </w:numPr>
        <w:spacing w:line="360" w:lineRule="auto"/>
        <w:jc w:val="both"/>
      </w:pPr>
      <w:r>
        <w:t>Son évolution par rapport au précédent mois. Nous constatons ainsi que la région du Sud-Est est toujours au 1</w:t>
      </w:r>
      <w:r w:rsidRPr="0010676D">
        <w:rPr>
          <w:vertAlign w:val="superscript"/>
        </w:rPr>
        <w:t>er</w:t>
      </w:r>
      <w:r>
        <w:t xml:space="preserve"> rang.</w:t>
      </w:r>
    </w:p>
    <w:p w:rsidR="007F35D2" w:rsidRDefault="007F35D2" w:rsidP="00800E87">
      <w:pPr>
        <w:pStyle w:val="ListParagraph"/>
        <w:numPr>
          <w:ilvl w:val="0"/>
          <w:numId w:val="44"/>
          <w:numberingChange w:id="267" w:author="RBABE" w:date="2010-09-08T10:28:00Z" w:original=""/>
        </w:numPr>
        <w:spacing w:line="360" w:lineRule="auto"/>
        <w:jc w:val="both"/>
      </w:pPr>
      <w:r>
        <w:t>Le chiffre d’affaire en milliers d’euros</w:t>
      </w:r>
    </w:p>
    <w:p w:rsidR="007F35D2" w:rsidRDefault="007F35D2" w:rsidP="00800E87">
      <w:pPr>
        <w:pStyle w:val="ListParagraph"/>
        <w:numPr>
          <w:ilvl w:val="0"/>
          <w:numId w:val="44"/>
          <w:numberingChange w:id="268" w:author="RBABE" w:date="2010-09-08T10:28:00Z" w:original=""/>
        </w:numPr>
        <w:spacing w:line="360" w:lineRule="auto"/>
        <w:jc w:val="both"/>
      </w:pPr>
      <w:r>
        <w:t>Le nombre de vente en centaine d’unité</w:t>
      </w:r>
    </w:p>
    <w:p w:rsidR="007F35D2" w:rsidRDefault="007F35D2" w:rsidP="00800E87">
      <w:pPr>
        <w:pStyle w:val="ListParagraph"/>
        <w:numPr>
          <w:ilvl w:val="0"/>
          <w:numId w:val="44"/>
          <w:numberingChange w:id="269" w:author="RBABE" w:date="2010-09-08T10:28:00Z" w:original=""/>
        </w:numPr>
        <w:spacing w:line="360" w:lineRule="auto"/>
        <w:jc w:val="both"/>
      </w:pPr>
      <w:r>
        <w:t xml:space="preserve">La marge brute en pourcentage </w:t>
      </w:r>
    </w:p>
    <w:p w:rsidR="007F35D2" w:rsidRDefault="007F35D2" w:rsidP="000955BC">
      <w:pPr>
        <w:pStyle w:val="ListParagraph"/>
        <w:spacing w:line="360" w:lineRule="auto"/>
        <w:ind w:left="0"/>
        <w:jc w:val="both"/>
      </w:pPr>
    </w:p>
    <w:p w:rsidR="007F35D2" w:rsidRDefault="007F35D2" w:rsidP="000955BC">
      <w:pPr>
        <w:pStyle w:val="ListParagraph"/>
        <w:spacing w:line="360" w:lineRule="auto"/>
        <w:ind w:left="0"/>
        <w:jc w:val="both"/>
      </w:pPr>
      <w:r>
        <w:t>De plus, les filtres qui seront utilisés par défaut seront :</w:t>
      </w:r>
    </w:p>
    <w:p w:rsidR="007F35D2" w:rsidRDefault="007F35D2" w:rsidP="00800E87">
      <w:pPr>
        <w:pStyle w:val="ListParagraph"/>
        <w:numPr>
          <w:ilvl w:val="0"/>
          <w:numId w:val="49"/>
          <w:numberingChange w:id="270" w:author="RBABE" w:date="2010-09-08T10:28:00Z" w:original=""/>
        </w:numPr>
        <w:spacing w:line="360" w:lineRule="auto"/>
        <w:jc w:val="both"/>
      </w:pPr>
      <w:r>
        <w:t>La localisation nationale</w:t>
      </w:r>
    </w:p>
    <w:p w:rsidR="007F35D2" w:rsidRDefault="007F35D2" w:rsidP="00800E87">
      <w:pPr>
        <w:pStyle w:val="ListParagraph"/>
        <w:numPr>
          <w:ilvl w:val="0"/>
          <w:numId w:val="49"/>
          <w:numberingChange w:id="271" w:author="RBABE" w:date="2010-09-08T10:28:00Z" w:original=""/>
        </w:numPr>
        <w:spacing w:line="360" w:lineRule="auto"/>
        <w:jc w:val="both"/>
      </w:pPr>
      <w:r>
        <w:t>Le chiffre d’affaires</w:t>
      </w:r>
    </w:p>
    <w:p w:rsidR="007F35D2" w:rsidRDefault="007F35D2" w:rsidP="00800E87">
      <w:pPr>
        <w:pStyle w:val="ListParagraph"/>
        <w:numPr>
          <w:ilvl w:val="0"/>
          <w:numId w:val="49"/>
          <w:numberingChange w:id="272" w:author="RBABE" w:date="2010-09-08T10:28:00Z" w:original=""/>
        </w:numPr>
        <w:spacing w:line="360" w:lineRule="auto"/>
        <w:jc w:val="both"/>
      </w:pPr>
      <w:r>
        <w:t>Toutes les caractéristiques doivent être présentées (Objectif, Réel, Ecart)</w:t>
      </w:r>
    </w:p>
    <w:p w:rsidR="007F35D2" w:rsidRDefault="007F35D2" w:rsidP="00800E87">
      <w:pPr>
        <w:pStyle w:val="ListParagraph"/>
        <w:numPr>
          <w:ilvl w:val="0"/>
          <w:numId w:val="49"/>
          <w:numberingChange w:id="273" w:author="RBABE" w:date="2010-09-08T10:28:00Z" w:original=""/>
        </w:numPr>
        <w:spacing w:line="360" w:lineRule="auto"/>
        <w:jc w:val="both"/>
      </w:pPr>
      <w:r>
        <w:t>Le mois en cours</w:t>
      </w:r>
    </w:p>
    <w:p w:rsidR="007F35D2" w:rsidRDefault="007F35D2" w:rsidP="000955BC"/>
    <w:p w:rsidR="007F35D2" w:rsidRPr="00E23659" w:rsidRDefault="007F35D2" w:rsidP="00CA6815">
      <w:pPr>
        <w:ind w:firstLine="708"/>
      </w:pPr>
      <w:r w:rsidRPr="00CA6815">
        <w:rPr>
          <w:rFonts w:ascii="Cambria" w:hAnsi="Cambria"/>
          <w:b/>
          <w:color w:val="1F497D"/>
          <w:sz w:val="28"/>
          <w:szCs w:val="28"/>
        </w:rPr>
        <w:t>Palmarès</w:t>
      </w:r>
    </w:p>
    <w:p w:rsidR="007F35D2" w:rsidRDefault="007F35D2" w:rsidP="000955BC">
      <w:pPr>
        <w:spacing w:line="360" w:lineRule="auto"/>
        <w:jc w:val="both"/>
      </w:pPr>
      <w:r>
        <w:t>L’accès au palmarès magasin s’effectue en cliquant sur l’onglet palmarès.</w:t>
      </w:r>
    </w:p>
    <w:p w:rsidR="007F35D2" w:rsidRPr="006864FF" w:rsidRDefault="007F35D2" w:rsidP="000955BC"/>
    <w:p w:rsidR="007F35D2" w:rsidRPr="00E82051" w:rsidRDefault="007F35D2" w:rsidP="000955BC">
      <w:r>
        <w:rPr>
          <w:noProof/>
          <w:lang w:eastAsia="fr-FR"/>
        </w:rPr>
        <w:pict>
          <v:shape id="_x0000_s1221" type="#_x0000_t32" style="position:absolute;margin-left:57.2pt;margin-top:26.15pt;width:151.8pt;height:86.8pt;z-index:251566080" o:connectortype="straight" strokecolor="#1f497d" strokeweight="1.5pt">
            <v:stroke endarrow="block"/>
          </v:shape>
        </w:pict>
      </w:r>
      <w:r>
        <w:rPr>
          <w:noProof/>
          <w:lang w:eastAsia="fr-FR"/>
        </w:rPr>
        <w:pict>
          <v:rect id="_x0000_s1222" style="position:absolute;margin-left:12.95pt;margin-top:18.65pt;width:44.25pt;height:7.5pt;z-index:251565056" filled="f" strokecolor="#1f497d" strokeweight="2.25pt"/>
        </w:pict>
      </w:r>
      <w:r>
        <w:rPr>
          <w:noProof/>
          <w:lang w:eastAsia="fr-FR"/>
        </w:rPr>
        <w:pict>
          <v:shape id="Image 19" o:spid="_x0000_i1131" type="#_x0000_t75" alt="tab_palm_region.png" style="width:98.25pt;height:81pt;visibility:visible">
            <v:imagedata r:id="rId71" o:title=""/>
          </v:shape>
        </w:pict>
      </w:r>
    </w:p>
    <w:p w:rsidR="007F35D2" w:rsidRPr="00E82051" w:rsidRDefault="007F35D2" w:rsidP="000955BC">
      <w:r>
        <w:rPr>
          <w:noProof/>
          <w:lang w:eastAsia="fr-FR"/>
        </w:rPr>
        <w:pict>
          <v:rect id="_x0000_s1223" style="position:absolute;margin-left:127.3pt;margin-top:18.2pt;width:198pt;height:33.75pt;z-index:251564032" filled="f" strokecolor="#1f497d" strokeweight="2.25pt"/>
        </w:pict>
      </w:r>
    </w:p>
    <w:p w:rsidR="007F35D2" w:rsidRDefault="007F35D2" w:rsidP="000955BC">
      <w:pPr>
        <w:jc w:val="center"/>
      </w:pPr>
      <w:r>
        <w:rPr>
          <w:noProof/>
          <w:lang w:eastAsia="fr-FR"/>
        </w:rPr>
        <w:pict>
          <v:oval id="_x0000_s1224" style="position:absolute;left:0;text-align:left;margin-left:166.85pt;margin-top:-.3pt;width:45.75pt;height:23.25pt;z-index:251567104" filled="f" strokecolor="#4f81bd" strokeweight="2.25pt"/>
        </w:pict>
      </w:r>
      <w:r>
        <w:rPr>
          <w:noProof/>
          <w:lang w:eastAsia="fr-FR"/>
        </w:rPr>
        <w:pict>
          <v:shape id="_x0000_i1132" type="#_x0000_t75" style="width:190.5pt;height:23.25pt;visibility:visible">
            <v:imagedata r:id="rId72" o:title=""/>
          </v:shape>
        </w:pict>
      </w:r>
    </w:p>
    <w:p w:rsidR="007F35D2" w:rsidRDefault="007F35D2" w:rsidP="000955BC"/>
    <w:p w:rsidR="007F35D2" w:rsidRDefault="007F35D2" w:rsidP="000955BC">
      <w:pPr>
        <w:spacing w:line="360" w:lineRule="auto"/>
        <w:ind w:firstLine="708"/>
        <w:jc w:val="both"/>
      </w:pPr>
      <w:r>
        <w:t>A ce moment là, il est possible d’obtenir de plus amples informations concernant sa région. En effet, savoir son positionnement est une chose mais vous vous posez certainement des questions telles que :</w:t>
      </w:r>
    </w:p>
    <w:p w:rsidR="007F35D2" w:rsidRDefault="007F35D2" w:rsidP="00800E87">
      <w:pPr>
        <w:pStyle w:val="ListParagraph"/>
        <w:numPr>
          <w:ilvl w:val="0"/>
          <w:numId w:val="42"/>
          <w:numberingChange w:id="274" w:author="RBABE" w:date="2010-09-08T10:28:00Z" w:original=""/>
        </w:numPr>
        <w:spacing w:after="120" w:line="360" w:lineRule="auto"/>
        <w:jc w:val="both"/>
      </w:pPr>
      <w:r>
        <w:t>Quels sont les magasins qui ont atteint leurs objectifs ?</w:t>
      </w:r>
    </w:p>
    <w:p w:rsidR="007F35D2" w:rsidRDefault="007F35D2" w:rsidP="00800E87">
      <w:pPr>
        <w:pStyle w:val="ListParagraph"/>
        <w:numPr>
          <w:ilvl w:val="0"/>
          <w:numId w:val="42"/>
          <w:numberingChange w:id="275" w:author="RBABE" w:date="2010-09-08T10:28:00Z" w:original=""/>
        </w:numPr>
        <w:spacing w:after="120" w:line="360" w:lineRule="auto"/>
        <w:jc w:val="both"/>
      </w:pPr>
      <w:r>
        <w:t>Quels sont les marges brutes de chacun de mes magasins ?</w:t>
      </w:r>
    </w:p>
    <w:p w:rsidR="007F35D2" w:rsidRDefault="007F35D2" w:rsidP="00800E87">
      <w:pPr>
        <w:pStyle w:val="ListParagraph"/>
        <w:numPr>
          <w:ilvl w:val="0"/>
          <w:numId w:val="42"/>
          <w:numberingChange w:id="276" w:author="RBABE" w:date="2010-09-08T10:28:00Z" w:original=""/>
        </w:numPr>
        <w:spacing w:after="120" w:line="360" w:lineRule="auto"/>
        <w:jc w:val="both"/>
      </w:pPr>
      <w:r>
        <w:t>Où faut il que je donne plus de budget ?</w:t>
      </w:r>
    </w:p>
    <w:p w:rsidR="007F35D2" w:rsidRDefault="007F35D2" w:rsidP="00800E87">
      <w:pPr>
        <w:pStyle w:val="ListParagraph"/>
        <w:numPr>
          <w:ilvl w:val="0"/>
          <w:numId w:val="42"/>
          <w:numberingChange w:id="277" w:author="RBABE" w:date="2010-09-08T10:28:00Z" w:original=""/>
        </w:numPr>
        <w:spacing w:after="120" w:line="360" w:lineRule="auto"/>
        <w:jc w:val="both"/>
      </w:pPr>
      <w:r>
        <w:t>Quels sont les magasins qui posent problèmes</w:t>
      </w:r>
    </w:p>
    <w:p w:rsidR="007F35D2" w:rsidRDefault="007F35D2" w:rsidP="00800E87">
      <w:pPr>
        <w:pStyle w:val="ListParagraph"/>
        <w:numPr>
          <w:ilvl w:val="0"/>
          <w:numId w:val="42"/>
          <w:numberingChange w:id="278" w:author="RBABE" w:date="2010-09-08T10:28:00Z" w:original=""/>
        </w:numPr>
        <w:spacing w:after="120" w:line="360" w:lineRule="auto"/>
        <w:jc w:val="both"/>
      </w:pPr>
      <w:r>
        <w:t>...</w:t>
      </w:r>
    </w:p>
    <w:p w:rsidR="007F35D2" w:rsidRDefault="007F35D2" w:rsidP="000955BC">
      <w:pPr>
        <w:spacing w:line="360" w:lineRule="auto"/>
        <w:jc w:val="both"/>
      </w:pPr>
      <w:r>
        <w:t>Pour répondre à toutes ces interrogations, l’onglet Palmarès est là pour vous aider. Ce dernier permet de lister l’ensemble des magasins de la région mais également de connaitre leur position.</w:t>
      </w:r>
    </w:p>
    <w:p w:rsidR="007F35D2" w:rsidRDefault="007F35D2" w:rsidP="000955BC">
      <w:pPr>
        <w:spacing w:line="360" w:lineRule="auto"/>
        <w:jc w:val="both"/>
      </w:pPr>
      <w:r>
        <w:t>D’autres informations sont disponibles telles que le chiffre d’affaires réalisé, la marge brute...</w:t>
      </w:r>
    </w:p>
    <w:p w:rsidR="007F35D2" w:rsidRDefault="007F35D2" w:rsidP="000955BC">
      <w:pPr>
        <w:spacing w:line="360" w:lineRule="auto"/>
        <w:jc w:val="both"/>
      </w:pPr>
      <w:r>
        <w:t>Par défaut, les filtres appliqués au tableau seront :</w:t>
      </w:r>
    </w:p>
    <w:p w:rsidR="007F35D2" w:rsidRDefault="007F35D2" w:rsidP="00800E87">
      <w:pPr>
        <w:pStyle w:val="ListParagraph"/>
        <w:numPr>
          <w:ilvl w:val="0"/>
          <w:numId w:val="48"/>
          <w:numberingChange w:id="279" w:author="RBABE" w:date="2010-09-08T10:28:00Z" w:original=""/>
        </w:numPr>
        <w:spacing w:line="360" w:lineRule="auto"/>
        <w:jc w:val="both"/>
      </w:pPr>
      <w:r>
        <w:t>Une localisation régionale : à savoir la région dont l’utilisateur est responsable</w:t>
      </w:r>
    </w:p>
    <w:p w:rsidR="007F35D2" w:rsidRDefault="007F35D2" w:rsidP="00800E87">
      <w:pPr>
        <w:pStyle w:val="ListParagraph"/>
        <w:numPr>
          <w:ilvl w:val="0"/>
          <w:numId w:val="48"/>
          <w:numberingChange w:id="280" w:author="RBABE" w:date="2010-09-08T10:28:00Z" w:original=""/>
        </w:numPr>
        <w:spacing w:line="360" w:lineRule="auto"/>
        <w:jc w:val="both"/>
      </w:pPr>
      <w:r>
        <w:t>Le chiffre d’affaires</w:t>
      </w:r>
    </w:p>
    <w:p w:rsidR="007F35D2" w:rsidRDefault="007F35D2" w:rsidP="00800E87">
      <w:pPr>
        <w:pStyle w:val="ListParagraph"/>
        <w:numPr>
          <w:ilvl w:val="0"/>
          <w:numId w:val="48"/>
          <w:numberingChange w:id="281" w:author="RBABE" w:date="2010-09-08T10:28:00Z" w:original=""/>
        </w:numPr>
        <w:spacing w:line="360" w:lineRule="auto"/>
        <w:jc w:val="both"/>
      </w:pPr>
      <w:r>
        <w:t>Toutes caractéristiques détaillées</w:t>
      </w:r>
    </w:p>
    <w:p w:rsidR="007F35D2" w:rsidRDefault="007F35D2" w:rsidP="00800E87">
      <w:pPr>
        <w:pStyle w:val="ListParagraph"/>
        <w:numPr>
          <w:ilvl w:val="0"/>
          <w:numId w:val="48"/>
          <w:numberingChange w:id="282" w:author="RBABE" w:date="2010-09-08T10:28:00Z" w:original=""/>
        </w:numPr>
        <w:spacing w:line="360" w:lineRule="auto"/>
        <w:jc w:val="both"/>
      </w:pPr>
      <w:r>
        <w:t>Le mois en cours</w:t>
      </w:r>
    </w:p>
    <w:p w:rsidR="007F35D2" w:rsidRDefault="007F35D2" w:rsidP="000955BC"/>
    <w:p w:rsidR="007F35D2" w:rsidRDefault="007F35D2" w:rsidP="008F568D">
      <w:pPr>
        <w:pStyle w:val="Figure"/>
      </w:pPr>
      <w:r>
        <w:t>Maquette RR 4 : Visualisation de l'onglet Palmarès</w:t>
      </w:r>
    </w:p>
    <w:p w:rsidR="007F35D2" w:rsidRDefault="007F35D2" w:rsidP="000955BC">
      <w:r>
        <w:rPr>
          <w:noProof/>
          <w:lang w:eastAsia="fr-FR"/>
        </w:rPr>
        <w:pict>
          <v:shape id="_x0000_s1235" type="#_x0000_t202" style="position:absolute;margin-left:351.2pt;margin-top:130.95pt;width:162.75pt;height:58.35pt;z-index:251525120" strokecolor="#1f497d">
            <v:textbox style="mso-next-textbox:#_x0000_s1235">
              <w:txbxContent>
                <w:p w:rsidR="007F35D2" w:rsidRDefault="007F35D2" w:rsidP="000955BC">
                  <w:r>
                    <w:t>Tableau vous permettant de connaître le positionnement des magasins de votre région</w:t>
                  </w:r>
                </w:p>
              </w:txbxContent>
            </v:textbox>
          </v:shape>
        </w:pict>
      </w:r>
      <w:r>
        <w:rPr>
          <w:noProof/>
          <w:lang w:eastAsia="fr-FR"/>
        </w:rPr>
        <w:pict>
          <v:shape id="_x0000_s1236" type="#_x0000_t32" style="position:absolute;margin-left:285.95pt;margin-top:77.05pt;width:65.25pt;height:.05pt;z-index:251532288" o:connectortype="straight" strokecolor="#1f497d"/>
        </w:pict>
      </w:r>
      <w:r>
        <w:rPr>
          <w:noProof/>
          <w:lang w:eastAsia="fr-FR"/>
        </w:rPr>
        <w:pict>
          <v:shape id="_x0000_s1237" type="#_x0000_t32" style="position:absolute;margin-left:261.95pt;margin-top:90.55pt;width:89.25pt;height:0;z-index:251531264" o:connectortype="straight" strokecolor="#1f497d"/>
        </w:pict>
      </w:r>
      <w:r>
        <w:rPr>
          <w:noProof/>
          <w:lang w:eastAsia="fr-FR"/>
        </w:rPr>
        <w:pict>
          <v:shape id="_x0000_s1238" type="#_x0000_t202" style="position:absolute;margin-left:123.2pt;margin-top:73.2pt;width:162.75pt;height:9.75pt;z-index:251529216" filled="f" fillcolor="#4f81bd" strokecolor="#17365d" strokeweight=".5pt">
            <v:shadow on="t" type="perspective" color="#243f60" opacity=".5" offset="1pt" offset2="-1pt"/>
            <v:textbox style="mso-next-textbox:#_x0000_s1238">
              <w:txbxContent>
                <w:p w:rsidR="007F35D2" w:rsidRDefault="007F35D2" w:rsidP="000955BC"/>
              </w:txbxContent>
            </v:textbox>
          </v:shape>
        </w:pict>
      </w:r>
      <w:r>
        <w:rPr>
          <w:noProof/>
          <w:lang w:eastAsia="fr-FR"/>
        </w:rPr>
        <w:pict>
          <v:shape id="_x0000_s1239" type="#_x0000_t202" style="position:absolute;margin-left:126.2pt;margin-top:84.45pt;width:135.75pt;height:9.75pt;z-index:251527168" filled="f" fillcolor="#4f81bd" strokecolor="#17365d" strokeweight=".5pt">
            <v:shadow on="t" type="perspective" color="#243f60" opacity=".5" offset="1pt" offset2="-1pt"/>
            <v:textbox style="mso-next-textbox:#_x0000_s1239">
              <w:txbxContent>
                <w:p w:rsidR="007F35D2" w:rsidRDefault="007F35D2" w:rsidP="000955BC"/>
              </w:txbxContent>
            </v:textbox>
          </v:shape>
        </w:pict>
      </w:r>
      <w:r>
        <w:rPr>
          <w:noProof/>
          <w:lang w:eastAsia="fr-FR"/>
        </w:rPr>
        <w:pict>
          <v:shape id="_x0000_s1240" type="#_x0000_t32" style="position:absolute;margin-left:93.75pt;margin-top:228.45pt;width:0;height:38.05pt;z-index:251535360" o:connectortype="straight" strokecolor="#1f497d"/>
        </w:pict>
      </w:r>
      <w:r>
        <w:rPr>
          <w:noProof/>
          <w:lang w:eastAsia="fr-FR"/>
        </w:rPr>
        <w:pict>
          <v:roundrect id="_x0000_s1241" style="position:absolute;margin-left:57.2pt;margin-top:107.7pt;width:75.75pt;height:120.75pt;z-index:251533312" arcsize="10923f" filled="f" fillcolor="#4f81bd" strokecolor="#1f497d">
            <v:shadow on="t" type="perspective" color="#243f60" opacity=".5" offset="1pt" offset2="-1pt"/>
          </v:roundrect>
        </w:pict>
      </w:r>
      <w:r>
        <w:rPr>
          <w:noProof/>
          <w:lang w:eastAsia="fr-FR"/>
        </w:rPr>
        <w:pict>
          <v:shape id="_x0000_s1242" type="#_x0000_t202" style="position:absolute;margin-left:356.45pt;margin-top:220.3pt;width:162.75pt;height:36pt;z-index:251537408" strokecolor="#1f497d">
            <v:textbox style="mso-next-textbox:#_x0000_s1242">
              <w:txbxContent>
                <w:p w:rsidR="007F35D2" w:rsidRDefault="007F35D2" w:rsidP="000955BC">
                  <w:r>
                    <w:t>Bouton qui vous permet de basculer en mode graphique</w:t>
                  </w:r>
                </w:p>
              </w:txbxContent>
            </v:textbox>
          </v:shape>
        </w:pict>
      </w:r>
      <w:r>
        <w:rPr>
          <w:noProof/>
          <w:lang w:eastAsia="fr-FR"/>
        </w:rPr>
        <w:pict>
          <v:shape id="_x0000_s1243" type="#_x0000_t32" style="position:absolute;margin-left:345.95pt;margin-top:251.85pt;width:10.5pt;height:.05pt;z-index:251538432" o:connectortype="straight" strokecolor="#1f497d"/>
        </w:pict>
      </w:r>
      <w:r>
        <w:rPr>
          <w:noProof/>
          <w:lang w:eastAsia="fr-FR"/>
        </w:rPr>
        <w:pict>
          <v:roundrect id="_x0000_s1244" style="position:absolute;margin-left:312.2pt;margin-top:238.3pt;width:30pt;height:18pt;z-index:251536384" arcsize="10923f" filled="f" fillcolor="#4f81bd" strokecolor="#1f497d">
            <v:shadow on="t" type="perspective" color="#243f60" opacity=".5" offset="1pt" offset2="-1pt"/>
          </v:roundrect>
        </w:pict>
      </w:r>
      <w:r>
        <w:rPr>
          <w:noProof/>
          <w:lang w:eastAsia="fr-FR"/>
        </w:rPr>
        <w:pict>
          <v:shape id="_x0000_s1245" type="#_x0000_t32" style="position:absolute;margin-left:329.45pt;margin-top:162.55pt;width:21.75pt;height:0;z-index:251526144" o:connectortype="straight" strokecolor="#1f497d"/>
        </w:pict>
      </w:r>
      <w:r>
        <w:rPr>
          <w:noProof/>
          <w:lang w:eastAsia="fr-FR"/>
        </w:rPr>
        <w:pict>
          <v:roundrect id="_x0000_s1246" style="position:absolute;margin-left:149.45pt;margin-top:107.7pt;width:180pt;height:129.85pt;z-index:251524096" arcsize="10923f" filled="f" fillcolor="#4f81bd" strokecolor="#1f497d">
            <v:shadow on="t" type="perspective" color="#243f60" opacity=".5" offset="1pt" offset2="-1pt"/>
          </v:roundrect>
        </w:pict>
      </w:r>
      <w:r>
        <w:rPr>
          <w:noProof/>
          <w:lang w:eastAsia="fr-FR"/>
        </w:rPr>
        <w:pict>
          <v:shape id="_x0000_s1247" type="#_x0000_t202" style="position:absolute;margin-left:351.2pt;margin-top:88.95pt;width:162.75pt;height:36.75pt;z-index:251528192" strokecolor="#1f497d">
            <v:textbox style="mso-next-textbox:#_x0000_s1247">
              <w:txbxContent>
                <w:p w:rsidR="007F35D2" w:rsidRDefault="007F35D2" w:rsidP="000955BC">
                  <w:r>
                    <w:t>Filtre indiquant les critères de construction du tableau</w:t>
                  </w:r>
                </w:p>
              </w:txbxContent>
            </v:textbox>
          </v:shape>
        </w:pict>
      </w:r>
      <w:r>
        <w:rPr>
          <w:noProof/>
          <w:lang w:eastAsia="fr-FR"/>
        </w:rPr>
        <w:pict>
          <v:shape id="_x0000_s1248" type="#_x0000_t202" style="position:absolute;margin-left:351.2pt;margin-top:64.2pt;width:162.75pt;height:22.5pt;z-index:251530240" strokecolor="#1f497d">
            <v:textbox style="mso-next-textbox:#_x0000_s1248">
              <w:txbxContent>
                <w:p w:rsidR="007F35D2" w:rsidRDefault="007F35D2" w:rsidP="000955BC">
                  <w:r>
                    <w:t>Titre de l’onglet</w:t>
                  </w:r>
                </w:p>
              </w:txbxContent>
            </v:textbox>
          </v:shape>
        </w:pict>
      </w:r>
      <w:r>
        <w:rPr>
          <w:noProof/>
          <w:lang w:eastAsia="fr-FR"/>
        </w:rPr>
        <w:pict>
          <v:shape id="_x0000_i1142" type="#_x0000_t75" alt="pamares_magasin1.png" style="width:342.75pt;height:255.75pt;visibility:visible">
            <v:imagedata r:id="rId73" o:title=""/>
          </v:shape>
        </w:pict>
      </w:r>
    </w:p>
    <w:p w:rsidR="007F35D2" w:rsidRDefault="007F35D2" w:rsidP="000955BC">
      <w:r>
        <w:rPr>
          <w:noProof/>
          <w:lang w:eastAsia="fr-FR"/>
        </w:rPr>
        <w:pict>
          <v:shape id="_x0000_s1249" type="#_x0000_t202" style="position:absolute;margin-left:59.45pt;margin-top:1.5pt;width:286.5pt;height:40.5pt;z-index:251534336" strokecolor="#1f497d">
            <v:textbox style="mso-next-textbox:#_x0000_s1249">
              <w:txbxContent>
                <w:p w:rsidR="007F35D2" w:rsidRDefault="007F35D2" w:rsidP="000955BC">
                  <w:r>
                    <w:t>Carte de votre région. Vous remarquerez que le nom de votre région vous ait rappelé juste au dessus de la carte</w:t>
                  </w:r>
                </w:p>
              </w:txbxContent>
            </v:textbox>
          </v:shape>
        </w:pict>
      </w:r>
    </w:p>
    <w:p w:rsidR="007F35D2" w:rsidRDefault="007F35D2" w:rsidP="000955BC"/>
    <w:p w:rsidR="007F35D2" w:rsidRDefault="007F35D2" w:rsidP="000955BC"/>
    <w:p w:rsidR="007F35D2" w:rsidRDefault="007F35D2" w:rsidP="000955BC">
      <w:pPr>
        <w:spacing w:line="360" w:lineRule="auto"/>
        <w:ind w:firstLine="708"/>
        <w:jc w:val="both"/>
      </w:pPr>
      <w:r>
        <w:t>Comme vous pouvez le voir, une carte de la région est disponible afin de vous permettre de visualiser votre région. Un tableau est uniquement lisible dans un premier temps. En effet, pour des raisons de place, nous basculerons du mode graphique à tableau et vice verse, en cliquant sur le bouton prévu à cet effet.</w:t>
      </w:r>
    </w:p>
    <w:p w:rsidR="007F35D2" w:rsidRDefault="007F35D2" w:rsidP="000955BC">
      <w:pPr>
        <w:spacing w:line="360" w:lineRule="auto"/>
        <w:ind w:firstLine="708"/>
        <w:jc w:val="both"/>
      </w:pPr>
      <w:r>
        <w:t xml:space="preserve">Ce mécanisme a été mis en place iniquement pour permettre la lisibilité des informations. </w:t>
      </w:r>
    </w:p>
    <w:p w:rsidR="007F35D2" w:rsidRDefault="007F35D2" w:rsidP="009A5AB7">
      <w:r>
        <w:t>Notons que ce bouton apparait uniquement lorsque le tableau est trop volumineux. Dans le cas contraire les deux représentations sont disponibles pour l’utilisateur.</w:t>
      </w:r>
      <w:r w:rsidRPr="009A5AB7">
        <w:t xml:space="preserve"> </w:t>
      </w:r>
    </w:p>
    <w:p w:rsidR="007F35D2" w:rsidRPr="00AB14AC" w:rsidRDefault="007F35D2" w:rsidP="009A5AB7">
      <w:r>
        <w:rPr>
          <w:noProof/>
          <w:lang w:eastAsia="fr-FR"/>
        </w:rPr>
        <w:pict>
          <v:shape id="_x0000_s1250" type="#_x0000_t202" style="position:absolute;margin-left:361.7pt;margin-top:136pt;width:162.75pt;height:57.9pt;z-index:251694080" strokecolor="#1f497d">
            <v:textbox>
              <w:txbxContent>
                <w:p w:rsidR="007F35D2" w:rsidRDefault="007F35D2" w:rsidP="009A5AB7">
                  <w:r>
                    <w:t>Tableau vous permettant de connaître le positionnement des magasins de votre région</w:t>
                  </w:r>
                </w:p>
              </w:txbxContent>
            </v:textbox>
          </v:shape>
        </w:pict>
      </w:r>
      <w:r>
        <w:rPr>
          <w:noProof/>
          <w:lang w:eastAsia="fr-FR"/>
        </w:rPr>
        <w:pict>
          <v:roundrect id="_x0000_s1251" style="position:absolute;margin-left:324.95pt;margin-top:244pt;width:22.5pt;height:18pt;z-index:251696128" arcsize="10923f" filled="f" fillcolor="#4f81bd" strokecolor="#1f497d">
            <v:shadow on="t" type="perspective" color="#243f60" opacity=".5" offset="1pt" offset2="-1pt"/>
          </v:roundrect>
        </w:pict>
      </w:r>
      <w:r>
        <w:rPr>
          <w:noProof/>
          <w:lang w:eastAsia="fr-FR"/>
        </w:rPr>
        <w:pict>
          <v:shape id="_x0000_s1252" type="#_x0000_t32" style="position:absolute;margin-left:351.2pt;margin-top:257.55pt;width:10.5pt;height:.05pt;z-index:251698176" o:connectortype="straight" strokecolor="#1f497d"/>
        </w:pict>
      </w:r>
      <w:r>
        <w:rPr>
          <w:noProof/>
          <w:lang w:eastAsia="fr-FR"/>
        </w:rPr>
        <w:pict>
          <v:shape id="_x0000_s1253" type="#_x0000_t202" style="position:absolute;margin-left:361.7pt;margin-top:226pt;width:162.75pt;height:36pt;z-index:251697152" strokecolor="#1f497d">
            <v:textbox>
              <w:txbxContent>
                <w:p w:rsidR="007F35D2" w:rsidRDefault="007F35D2" w:rsidP="009A5AB7">
                  <w:r>
                    <w:t>Bouton qui vous permet de basculer en mode tableau</w:t>
                  </w:r>
                </w:p>
              </w:txbxContent>
            </v:textbox>
          </v:shape>
        </w:pict>
      </w:r>
      <w:r>
        <w:rPr>
          <w:noProof/>
          <w:lang w:eastAsia="fr-FR"/>
        </w:rPr>
        <w:pict>
          <v:shape id="_x0000_s1254" type="#_x0000_t32" style="position:absolute;margin-left:351.2pt;margin-top:157.85pt;width:10.5pt;height:.05pt;z-index:251695104" o:connectortype="straight" strokecolor="#1f497d"/>
        </w:pict>
      </w:r>
      <w:r>
        <w:rPr>
          <w:noProof/>
          <w:lang w:eastAsia="fr-FR"/>
        </w:rPr>
        <w:pict>
          <v:roundrect id="_x0000_s1255" style="position:absolute;margin-left:132.95pt;margin-top:123.25pt;width:218.25pt;height:94.5pt;z-index:251693056" arcsize="10923f" filled="f" fillcolor="#4f81bd" strokecolor="#1f497d">
            <v:shadow on="t" type="perspective" color="#243f60" opacity=".5" offset="1pt" offset2="-1pt"/>
          </v:roundrect>
        </w:pict>
      </w:r>
      <w:r>
        <w:rPr>
          <w:noProof/>
          <w:lang w:eastAsia="fr-FR"/>
        </w:rPr>
        <w:pict>
          <v:shape id="Image 29" o:spid="_x0000_i1143" type="#_x0000_t75" alt="pamares_magasin2.png" style="width:349.5pt;height:263.25pt;visibility:visible">
            <v:imagedata r:id="rId74" o:title=""/>
          </v:shape>
        </w:pict>
      </w:r>
    </w:p>
    <w:p w:rsidR="007F35D2" w:rsidRDefault="007F35D2" w:rsidP="009A5AB7">
      <w:pPr>
        <w:pStyle w:val="Figure"/>
      </w:pPr>
      <w:r>
        <w:t>Maquette RR 4bis : Visualisation de l'onglet Palmarès</w:t>
      </w:r>
    </w:p>
    <w:p w:rsidR="007F35D2" w:rsidRDefault="007F35D2" w:rsidP="000955BC">
      <w:r>
        <w:t xml:space="preserve">Ainsi le tableau permet de voir le classement des magasins : </w:t>
      </w:r>
    </w:p>
    <w:p w:rsidR="007F35D2" w:rsidRDefault="007F35D2" w:rsidP="000955BC">
      <w:r>
        <w:rPr>
          <w:noProof/>
          <w:lang w:eastAsia="fr-FR"/>
        </w:rPr>
        <w:pict>
          <v:roundrect id="_x0000_s1256" style="position:absolute;margin-left:30.85pt;margin-top:84.3pt;width:415.5pt;height:258pt;z-index:251558912" arcsize="10923f" filled="f" strokecolor="#1f497d"/>
        </w:pict>
      </w:r>
      <w:r>
        <w:rPr>
          <w:noProof/>
          <w:lang w:eastAsia="fr-FR"/>
        </w:rPr>
        <w:pict>
          <v:shape id="_x0000_s1257" type="#_x0000_t32" style="position:absolute;margin-left:92.45pt;margin-top:46.05pt;width:47.25pt;height:38.25pt;z-index:251557888" o:connectortype="straight" strokecolor="#1f497d">
            <v:stroke endarrow="block"/>
          </v:shape>
        </w:pict>
      </w:r>
      <w:r>
        <w:rPr>
          <w:noProof/>
          <w:lang w:eastAsia="fr-FR"/>
        </w:rPr>
        <w:pict>
          <v:roundrect id="_x0000_s1258" style="position:absolute;margin-left:32.45pt;margin-top:31.05pt;width:60pt;height:42pt;z-index:251556864" arcsize="10923f" filled="f" strokecolor="#1f497d"/>
        </w:pict>
      </w:r>
      <w:r>
        <w:rPr>
          <w:noProof/>
          <w:lang w:eastAsia="fr-FR"/>
        </w:rPr>
        <w:pict>
          <v:shape id="_x0000_i1144" type="#_x0000_t75" alt="tab_palm_region.png" style="width:89.25pt;height:74.25pt;visibility:visible">
            <v:imagedata r:id="rId75" o:title=""/>
          </v:shape>
        </w:pict>
      </w:r>
    </w:p>
    <w:p w:rsidR="007F35D2" w:rsidRDefault="007F35D2" w:rsidP="000955BC">
      <w:pPr>
        <w:keepNext/>
        <w:jc w:val="center"/>
      </w:pPr>
      <w:r>
        <w:rPr>
          <w:noProof/>
          <w:lang w:eastAsia="fr-FR"/>
        </w:rPr>
        <w:pict>
          <v:shape id="_x0000_i1145" type="#_x0000_t75" style="width:373.5pt;height:250.5pt;visibility:visible">
            <v:imagedata r:id="rId76" o:title=""/>
          </v:shape>
        </w:pict>
      </w:r>
    </w:p>
    <w:p w:rsidR="007F35D2" w:rsidRPr="004D01E0" w:rsidRDefault="007F35D2" w:rsidP="008F568D">
      <w:pPr>
        <w:pStyle w:val="Figure"/>
      </w:pPr>
      <w:r>
        <w:t>Maquette RR</w:t>
      </w:r>
      <w:r w:rsidRPr="004D01E0">
        <w:t xml:space="preserve"> </w:t>
      </w:r>
      <w:fldSimple w:instr=" SEQ Figure \* ARABIC ">
        <w:r>
          <w:rPr>
            <w:noProof/>
          </w:rPr>
          <w:t>3</w:t>
        </w:r>
      </w:fldSimple>
      <w:r w:rsidRPr="004D01E0">
        <w:t> : Extrait du tableau visible par l’utilisateur</w:t>
      </w:r>
    </w:p>
    <w:p w:rsidR="007F35D2" w:rsidRDefault="007F35D2" w:rsidP="00E23659">
      <w:pPr>
        <w:spacing w:line="360" w:lineRule="auto"/>
        <w:jc w:val="both"/>
      </w:pPr>
      <w:r>
        <w:t xml:space="preserve">Ce tableau est composé de : </w:t>
      </w:r>
    </w:p>
    <w:p w:rsidR="007F35D2" w:rsidRDefault="007F35D2" w:rsidP="00800E87">
      <w:pPr>
        <w:pStyle w:val="ListParagraph"/>
        <w:numPr>
          <w:ilvl w:val="0"/>
          <w:numId w:val="45"/>
          <w:numberingChange w:id="283" w:author="RBABE" w:date="2010-09-08T10:28:00Z" w:original=""/>
        </w:numPr>
        <w:spacing w:line="360" w:lineRule="auto"/>
        <w:jc w:val="both"/>
      </w:pPr>
      <w:r>
        <w:t>la liste des magasins de la région dont est responsable l’utilisateur actuellement connecté.</w:t>
      </w:r>
    </w:p>
    <w:p w:rsidR="007F35D2" w:rsidRDefault="007F35D2" w:rsidP="00800E87">
      <w:pPr>
        <w:pStyle w:val="ListParagraph"/>
        <w:numPr>
          <w:ilvl w:val="0"/>
          <w:numId w:val="45"/>
          <w:numberingChange w:id="284" w:author="RBABE" w:date="2010-09-08T10:28:00Z" w:original=""/>
        </w:numPr>
        <w:spacing w:line="360" w:lineRule="auto"/>
        <w:jc w:val="both"/>
      </w:pPr>
      <w:r>
        <w:t>Le rang de chaque magasin dans la région</w:t>
      </w:r>
    </w:p>
    <w:p w:rsidR="007F35D2" w:rsidRDefault="007F35D2" w:rsidP="00800E87">
      <w:pPr>
        <w:pStyle w:val="ListParagraph"/>
        <w:numPr>
          <w:ilvl w:val="0"/>
          <w:numId w:val="45"/>
          <w:numberingChange w:id="285" w:author="RBABE" w:date="2010-09-08T10:28:00Z" w:original=""/>
        </w:numPr>
        <w:spacing w:line="360" w:lineRule="auto"/>
        <w:jc w:val="both"/>
      </w:pPr>
      <w:r>
        <w:t>L’évolution de ce rang</w:t>
      </w:r>
    </w:p>
    <w:p w:rsidR="007F35D2" w:rsidRDefault="007F35D2" w:rsidP="00800E87">
      <w:pPr>
        <w:pStyle w:val="ListParagraph"/>
        <w:numPr>
          <w:ilvl w:val="0"/>
          <w:numId w:val="45"/>
          <w:numberingChange w:id="286" w:author="RBABE" w:date="2010-09-08T10:28:00Z" w:original=""/>
        </w:numPr>
        <w:spacing w:line="360" w:lineRule="auto"/>
        <w:jc w:val="both"/>
      </w:pPr>
      <w:r>
        <w:t>Le nombre de vente pour chaque magasin</w:t>
      </w:r>
    </w:p>
    <w:p w:rsidR="007F35D2" w:rsidRDefault="007F35D2" w:rsidP="00800E87">
      <w:pPr>
        <w:pStyle w:val="ListParagraph"/>
        <w:numPr>
          <w:ilvl w:val="0"/>
          <w:numId w:val="45"/>
          <w:numberingChange w:id="287" w:author="RBABE" w:date="2010-09-08T10:28:00Z" w:original=""/>
        </w:numPr>
        <w:spacing w:line="360" w:lineRule="auto"/>
        <w:jc w:val="both"/>
      </w:pPr>
      <w:r>
        <w:t>Le chiffre d’affaire du magasin</w:t>
      </w:r>
    </w:p>
    <w:p w:rsidR="007F35D2" w:rsidRDefault="007F35D2" w:rsidP="00800E87">
      <w:pPr>
        <w:pStyle w:val="ListParagraph"/>
        <w:numPr>
          <w:ilvl w:val="0"/>
          <w:numId w:val="45"/>
          <w:numberingChange w:id="288" w:author="RBABE" w:date="2010-09-08T10:28:00Z" w:original=""/>
        </w:numPr>
        <w:spacing w:line="360" w:lineRule="auto"/>
        <w:jc w:val="both"/>
      </w:pPr>
      <w:r>
        <w:t>La marge brute</w:t>
      </w:r>
    </w:p>
    <w:p w:rsidR="007F35D2" w:rsidRDefault="007F35D2" w:rsidP="009A5AB7">
      <w:r>
        <w:t>Une représentation graphique en bâton est également disponible. Elle permet de visualiser les données du tableau. La représentation graphique permet une meilleure visualisation des résultats.</w:t>
      </w:r>
      <w:r w:rsidRPr="009A5AB7">
        <w:t xml:space="preserve"> </w:t>
      </w:r>
    </w:p>
    <w:p w:rsidR="007F35D2" w:rsidRDefault="007F35D2" w:rsidP="009A5AB7">
      <w:r>
        <w:rPr>
          <w:noProof/>
          <w:lang w:eastAsia="fr-FR"/>
        </w:rPr>
        <w:pict>
          <v:roundrect id="_x0000_s1265" style="position:absolute;margin-left:52.85pt;margin-top:37.3pt;width:72.6pt;height:56pt;z-index:251699200" arcsize="10923f" filled="f" strokecolor="#1f497d"/>
        </w:pict>
      </w:r>
      <w:r>
        <w:rPr>
          <w:noProof/>
          <w:lang w:eastAsia="fr-FR"/>
        </w:rPr>
        <w:pict>
          <v:shape id="_x0000_s1266" type="#_x0000_t32" style="position:absolute;margin-left:125.45pt;margin-top:70.3pt;width:26.25pt;height:61.5pt;z-index:251700224" o:connectortype="straight" strokecolor="#1f497d">
            <v:stroke endarrow="block"/>
          </v:shape>
        </w:pict>
      </w:r>
      <w:r>
        <w:rPr>
          <w:noProof/>
          <w:lang w:eastAsia="fr-FR"/>
        </w:rPr>
        <w:pict>
          <v:shape id="Image 30" o:spid="_x0000_i1152" type="#_x0000_t75" alt="pamares_magasin2.png" style="width:128.25pt;height:97.5pt;visibility:visible">
            <v:imagedata r:id="rId77" o:title=""/>
          </v:shape>
        </w:pict>
      </w:r>
    </w:p>
    <w:p w:rsidR="007F35D2" w:rsidRDefault="007F35D2" w:rsidP="009A5AB7">
      <w:r>
        <w:rPr>
          <w:noProof/>
          <w:lang w:eastAsia="fr-FR"/>
        </w:rPr>
        <w:pict>
          <v:roundrect id="_x0000_s1267" style="position:absolute;margin-left:8.95pt;margin-top:22.55pt;width:468.65pt;height:210.2pt;z-index:251701248" arcsize="10923f" filled="f" strokecolor="#1f497d"/>
        </w:pict>
      </w:r>
    </w:p>
    <w:p w:rsidR="007F35D2" w:rsidRDefault="007F35D2" w:rsidP="009A5AB7">
      <w:pPr>
        <w:keepNext/>
        <w:jc w:val="center"/>
      </w:pPr>
      <w:r>
        <w:rPr>
          <w:noProof/>
          <w:lang w:eastAsia="fr-FR"/>
        </w:rPr>
        <w:pict>
          <v:shape id="_x0000_i1153" type="#_x0000_t75" style="width:456.75pt;height:210.75pt;visibility:visible">
            <v:imagedata r:id="rId78" o:title=""/>
          </v:shape>
        </w:pict>
      </w:r>
    </w:p>
    <w:p w:rsidR="007F35D2" w:rsidRPr="00223AED" w:rsidRDefault="007F35D2" w:rsidP="009A5AB7">
      <w:pPr>
        <w:pStyle w:val="Figure"/>
      </w:pPr>
      <w:r>
        <w:t xml:space="preserve">Maquette RR </w:t>
      </w:r>
      <w:fldSimple w:instr=" SEQ Figure \* ARABIC ">
        <w:r>
          <w:rPr>
            <w:noProof/>
          </w:rPr>
          <w:t>4</w:t>
        </w:r>
      </w:fldSimple>
      <w:r w:rsidRPr="00223AED">
        <w:t> : Représentation en bâton des données du tableau</w:t>
      </w:r>
    </w:p>
    <w:p w:rsidR="007F35D2" w:rsidRDefault="007F35D2" w:rsidP="009A5AB7">
      <w:pPr>
        <w:spacing w:line="360" w:lineRule="auto"/>
        <w:ind w:firstLine="708"/>
        <w:jc w:val="both"/>
      </w:pPr>
    </w:p>
    <w:p w:rsidR="007F35D2" w:rsidRDefault="007F35D2" w:rsidP="009A5AB7">
      <w:pPr>
        <w:spacing w:line="360" w:lineRule="auto"/>
        <w:ind w:firstLine="708"/>
        <w:jc w:val="both"/>
      </w:pPr>
      <w:r>
        <w:t>Des questions concernant, la performance de ma région entre aujourd’hui et l’année dernière peuvent survenir. C’est pourquoi, l’onglet Historique a été mise en place afin de répondre au mieux à ce type d’interrogation.</w:t>
      </w:r>
      <w:r>
        <w:br w:type="page"/>
      </w:r>
    </w:p>
    <w:p w:rsidR="007F35D2" w:rsidRPr="00E23659" w:rsidRDefault="007F35D2" w:rsidP="00CA6815">
      <w:pPr>
        <w:ind w:firstLine="708"/>
      </w:pPr>
      <w:r w:rsidRPr="00CA6815">
        <w:rPr>
          <w:rFonts w:ascii="Cambria" w:hAnsi="Cambria"/>
          <w:b/>
          <w:color w:val="1F497D"/>
          <w:sz w:val="28"/>
          <w:szCs w:val="28"/>
        </w:rPr>
        <w:t>Historique</w:t>
      </w:r>
    </w:p>
    <w:p w:rsidR="007F35D2" w:rsidRPr="009C0780" w:rsidRDefault="007F35D2" w:rsidP="000955BC">
      <w:r>
        <w:t>L’accès à l’historique s’effectue en cliquant sur l’onglet historique</w:t>
      </w:r>
    </w:p>
    <w:p w:rsidR="007F35D2" w:rsidRPr="00105894" w:rsidRDefault="007F35D2" w:rsidP="000955BC"/>
    <w:p w:rsidR="007F35D2" w:rsidRDefault="007F35D2" w:rsidP="000955BC">
      <w:r>
        <w:rPr>
          <w:noProof/>
          <w:lang w:eastAsia="fr-FR"/>
        </w:rPr>
        <w:pict>
          <v:oval id="_x0000_s1268" style="position:absolute;margin-left:209.9pt;margin-top:87.8pt;width:45.75pt;height:23.25pt;z-index:251571200" filled="f" strokecolor="#4f81bd" strokeweight="2.25pt"/>
        </w:pict>
      </w:r>
      <w:r>
        <w:rPr>
          <w:noProof/>
          <w:lang w:eastAsia="fr-FR"/>
        </w:rPr>
        <w:pict>
          <v:rect id="_x0000_s1269" style="position:absolute;margin-left:127.05pt;margin-top:84.05pt;width:198pt;height:33.75pt;z-index:251568128" filled="f" strokecolor="#1f497d" strokeweight="2.25pt"/>
        </w:pict>
      </w:r>
      <w:r>
        <w:rPr>
          <w:noProof/>
          <w:lang w:eastAsia="fr-FR"/>
        </w:rPr>
        <w:pict>
          <v:shape id="_x0000_s1270" type="#_x0000_t32" style="position:absolute;margin-left:53.45pt;margin-top:24.05pt;width:169.5pt;height:60pt;z-index:251570176" o:connectortype="straight" strokecolor="#1f497d" strokeweight="1.5pt">
            <v:stroke endarrow="block"/>
          </v:shape>
        </w:pict>
      </w:r>
      <w:r>
        <w:rPr>
          <w:noProof/>
          <w:lang w:eastAsia="fr-FR"/>
        </w:rPr>
        <w:pict>
          <v:rect id="_x0000_s1271" style="position:absolute;margin-left:17.45pt;margin-top:16.55pt;width:36pt;height:7.5pt;z-index:251569152" filled="f" strokecolor="#1f497d" strokeweight="2.25pt"/>
        </w:pict>
      </w:r>
      <w:r>
        <w:rPr>
          <w:noProof/>
          <w:lang w:eastAsia="fr-FR"/>
        </w:rPr>
        <w:pict>
          <v:shape id="Image 31" o:spid="_x0000_i1154" type="#_x0000_t75" alt="graphe_historique.png" style="width:102.75pt;height:75.75pt;visibility:visible">
            <v:imagedata r:id="rId79" o:title=""/>
          </v:shape>
        </w:pict>
      </w:r>
    </w:p>
    <w:p w:rsidR="007F35D2" w:rsidRDefault="007F35D2" w:rsidP="000955BC">
      <w:pPr>
        <w:jc w:val="center"/>
      </w:pPr>
      <w:r>
        <w:rPr>
          <w:noProof/>
          <w:lang w:eastAsia="fr-FR"/>
        </w:rPr>
        <w:pict>
          <v:shape id="_x0000_i1155" type="#_x0000_t75" style="width:187.5pt;height:23.25pt;visibility:visible">
            <v:imagedata r:id="rId80" o:title=""/>
          </v:shape>
        </w:pict>
      </w:r>
    </w:p>
    <w:p w:rsidR="007F35D2" w:rsidRPr="00A216D0" w:rsidRDefault="007F35D2" w:rsidP="000955BC"/>
    <w:p w:rsidR="007F35D2" w:rsidRPr="00FE2CE5" w:rsidRDefault="007F35D2" w:rsidP="009A5AB7">
      <w:r>
        <w:t>Dans l’onglet Historique, on retrouve le cumul de l’indicateur choisi dans les filtres (chiffre d’affaires, vente ou marge brute), pour tous les mois de l’année. Par défaut le filtre portera sur le chiffre d’affaires, toutes caractéristiques détaillées. Ce cumul commence à partir du mois de Janvier et s’arrête à la période renseignée dans le filtre « période ». Par défaut, le filtre portera sur le mois en cours. On choisit de visualiser cet historique avec un graphique ou un tableau.</w:t>
      </w:r>
      <w:r w:rsidRPr="009A5AB7">
        <w:t xml:space="preserve"> </w:t>
      </w:r>
    </w:p>
    <w:p w:rsidR="007F35D2" w:rsidRPr="001A391E" w:rsidRDefault="007F35D2" w:rsidP="009A5AB7"/>
    <w:p w:rsidR="007F35D2" w:rsidRDefault="007F35D2" w:rsidP="009A5AB7">
      <w:r>
        <w:rPr>
          <w:noProof/>
          <w:lang w:eastAsia="fr-FR"/>
        </w:rPr>
        <w:pict>
          <v:shape id="_x0000_s1272" type="#_x0000_t202" style="position:absolute;margin-left:348.95pt;margin-top:87.05pt;width:162.75pt;height:77.15pt;z-index:251706368" strokecolor="#1f497d">
            <v:textbox style="mso-next-textbox:#_x0000_s1272">
              <w:txbxContent>
                <w:p w:rsidR="007F35D2" w:rsidRDefault="007F35D2" w:rsidP="009A5AB7">
                  <w:r>
                    <w:t>Graphique vous permettant de visualiser les données que vous avez sélectionnez à l’aide des filtres</w:t>
                  </w:r>
                </w:p>
              </w:txbxContent>
            </v:textbox>
          </v:shape>
        </w:pict>
      </w:r>
      <w:r>
        <w:rPr>
          <w:noProof/>
          <w:lang w:eastAsia="fr-FR"/>
        </w:rPr>
        <w:pict>
          <v:roundrect id="_x0000_s1273" style="position:absolute;margin-left:103.7pt;margin-top:90.8pt;width:177pt;height:154.55pt;z-index:251705344" arcsize="10923f" filled="f" fillcolor="#4f81bd" strokecolor="#1f497d">
            <v:shadow on="t" type="perspective" color="#243f60" opacity=".5" offset="1pt" offset2="-1pt"/>
          </v:roundrect>
        </w:pict>
      </w:r>
      <w:r>
        <w:rPr>
          <w:noProof/>
          <w:lang w:eastAsia="fr-FR"/>
        </w:rPr>
        <w:pict>
          <v:shape id="_x0000_s1274" type="#_x0000_t32" style="position:absolute;margin-left:280.7pt;margin-top:118.6pt;width:68.25pt;height:.05pt;z-index:251707392" o:connectortype="straight" strokecolor="#1f497d"/>
        </w:pict>
      </w:r>
      <w:r>
        <w:rPr>
          <w:noProof/>
          <w:lang w:eastAsia="fr-FR"/>
        </w:rPr>
        <w:pict>
          <v:shape id="_x0000_s1275" type="#_x0000_t202" style="position:absolute;margin-left:348.95pt;margin-top:213.8pt;width:162.75pt;height:36pt;z-index:251703296" strokecolor="#1f497d">
            <v:textbox style="mso-next-textbox:#_x0000_s1275">
              <w:txbxContent>
                <w:p w:rsidR="007F35D2" w:rsidRDefault="007F35D2" w:rsidP="009A5AB7">
                  <w:r>
                    <w:t>Bouton qui vous permet de basculer en mode tableau</w:t>
                  </w:r>
                </w:p>
              </w:txbxContent>
            </v:textbox>
          </v:shape>
        </w:pict>
      </w:r>
      <w:r>
        <w:rPr>
          <w:noProof/>
          <w:lang w:eastAsia="fr-FR"/>
        </w:rPr>
        <w:pict>
          <v:roundrect id="_x0000_s1276" style="position:absolute;margin-left:312.2pt;margin-top:231.8pt;width:22.5pt;height:18pt;z-index:251702272" arcsize="10923f" filled="f" fillcolor="#4f81bd" strokecolor="#1f497d">
            <v:shadow on="t" type="perspective" color="#243f60" opacity=".5" offset="1pt" offset2="-1pt"/>
          </v:roundrect>
        </w:pict>
      </w:r>
      <w:r>
        <w:rPr>
          <w:noProof/>
          <w:lang w:eastAsia="fr-FR"/>
        </w:rPr>
        <w:pict>
          <v:shape id="_x0000_s1277" type="#_x0000_t32" style="position:absolute;margin-left:338.45pt;margin-top:245.35pt;width:10.5pt;height:.05pt;z-index:251704320" o:connectortype="straight" strokecolor="#1f497d"/>
        </w:pict>
      </w:r>
      <w:r>
        <w:rPr>
          <w:noProof/>
          <w:lang w:eastAsia="fr-FR"/>
        </w:rPr>
        <w:pict>
          <v:shape id="Image 34" o:spid="_x0000_i1156" type="#_x0000_t75" alt="historique4.png" style="width:329.25pt;height:248.25pt;visibility:visible">
            <v:imagedata r:id="rId81" o:title=""/>
          </v:shape>
        </w:pict>
      </w:r>
    </w:p>
    <w:p w:rsidR="007F35D2" w:rsidRPr="00223AED" w:rsidRDefault="007F35D2" w:rsidP="009A5AB7">
      <w:pPr>
        <w:pStyle w:val="Figure"/>
      </w:pPr>
      <w:r>
        <w:t>Maquette RR</w:t>
      </w:r>
      <w:r w:rsidRPr="00223AED">
        <w:t xml:space="preserve"> </w:t>
      </w:r>
      <w:r>
        <w:t>7</w:t>
      </w:r>
      <w:r w:rsidRPr="00223AED">
        <w:t xml:space="preserve"> : </w:t>
      </w:r>
      <w:r>
        <w:t>Graphique de l’historique</w:t>
      </w:r>
    </w:p>
    <w:p w:rsidR="007F35D2" w:rsidRDefault="007F35D2" w:rsidP="000955BC"/>
    <w:p w:rsidR="007F35D2" w:rsidRDefault="007F35D2" w:rsidP="000955BC"/>
    <w:p w:rsidR="007F35D2" w:rsidRDefault="007F35D2" w:rsidP="000955BC">
      <w:r>
        <w:rPr>
          <w:noProof/>
          <w:lang w:eastAsia="fr-FR"/>
        </w:rPr>
        <w:pict>
          <v:shape id="_x0000_s1278" type="#_x0000_t202" style="position:absolute;margin-left:342.95pt;margin-top:90.85pt;width:162.75pt;height:55.15pt;z-index:251540480" strokecolor="#1f497d">
            <v:textbox style="mso-next-textbox:#_x0000_s1278">
              <w:txbxContent>
                <w:p w:rsidR="007F35D2" w:rsidRDefault="007F35D2" w:rsidP="000955BC">
                  <w:r>
                    <w:t>Tableau vous permettant voir le cumul de l’indicateur de votre choix</w:t>
                  </w:r>
                </w:p>
              </w:txbxContent>
            </v:textbox>
          </v:shape>
        </w:pict>
      </w:r>
      <w:r>
        <w:rPr>
          <w:noProof/>
          <w:lang w:eastAsia="fr-FR"/>
        </w:rPr>
        <w:pict>
          <v:roundrect id="_x0000_s1279" style="position:absolute;margin-left:313.7pt;margin-top:233.3pt;width:24pt;height:22.65pt;z-index:251542528" arcsize="10923f" filled="f" fillcolor="#4f81bd" strokecolor="#1f497d">
            <v:shadow on="t" type="perspective" color="#243f60" opacity=".5" offset="1pt" offset2="-1pt"/>
          </v:roundrect>
        </w:pict>
      </w:r>
      <w:r>
        <w:rPr>
          <w:noProof/>
          <w:lang w:eastAsia="fr-FR"/>
        </w:rPr>
        <w:pict>
          <v:shape id="_x0000_s1280" type="#_x0000_t202" style="position:absolute;margin-left:348.95pt;margin-top:215.3pt;width:162.75pt;height:36pt;z-index:251543552" strokecolor="#1f497d">
            <v:textbox style="mso-next-textbox:#_x0000_s1280">
              <w:txbxContent>
                <w:p w:rsidR="007F35D2" w:rsidRDefault="007F35D2" w:rsidP="000955BC">
                  <w:r>
                    <w:t>Bouton qui vous permet de basculer en mode graphique</w:t>
                  </w:r>
                </w:p>
              </w:txbxContent>
            </v:textbox>
          </v:shape>
        </w:pict>
      </w:r>
      <w:r>
        <w:rPr>
          <w:noProof/>
          <w:lang w:eastAsia="fr-FR"/>
        </w:rPr>
        <w:pict>
          <v:shape id="_x0000_s1281" type="#_x0000_t32" style="position:absolute;margin-left:338.45pt;margin-top:246.85pt;width:10.5pt;height:.05pt;z-index:251544576" o:connectortype="straight" strokecolor="#1f497d"/>
        </w:pict>
      </w:r>
      <w:r>
        <w:rPr>
          <w:noProof/>
          <w:lang w:eastAsia="fr-FR"/>
        </w:rPr>
        <w:pict>
          <v:roundrect id="_x0000_s1282" style="position:absolute;margin-left:54.95pt;margin-top:94.6pt;width:282.75pt;height:43.5pt;z-index:251539456" arcsize="10923f" filled="f" fillcolor="#4f81bd" strokecolor="#1f497d">
            <v:shadow on="t" type="perspective" color="#243f60" opacity=".5" offset="1pt" offset2="-1pt"/>
          </v:roundrect>
        </w:pict>
      </w:r>
      <w:r>
        <w:rPr>
          <w:noProof/>
          <w:lang w:eastAsia="fr-FR"/>
        </w:rPr>
        <w:pict>
          <v:shape id="_x0000_s1283" type="#_x0000_t32" style="position:absolute;margin-left:337.7pt;margin-top:122.4pt;width:5.25pt;height:.05pt;z-index:251541504" o:connectortype="straight" strokecolor="#1f497d"/>
        </w:pict>
      </w:r>
      <w:r>
        <w:rPr>
          <w:noProof/>
          <w:lang w:eastAsia="fr-FR"/>
        </w:rPr>
        <w:pict>
          <v:shape id="Image 25" o:spid="_x0000_i1157" type="#_x0000_t75" alt="historique1.png" style="width:336pt;height:255.75pt;visibility:visible">
            <v:imagedata r:id="rId82" o:title=""/>
          </v:shape>
        </w:pict>
      </w:r>
    </w:p>
    <w:p w:rsidR="007F35D2" w:rsidRPr="00223AED" w:rsidRDefault="007F35D2" w:rsidP="00DD5AAB">
      <w:pPr>
        <w:pStyle w:val="Figure"/>
      </w:pPr>
      <w:r>
        <w:t>Maquette RR</w:t>
      </w:r>
      <w:r w:rsidRPr="00223AED">
        <w:t xml:space="preserve"> </w:t>
      </w:r>
      <w:r>
        <w:t>8</w:t>
      </w:r>
      <w:r w:rsidRPr="00223AED">
        <w:t xml:space="preserve"> : </w:t>
      </w:r>
      <w:r>
        <w:t>Historique</w:t>
      </w:r>
    </w:p>
    <w:p w:rsidR="007F35D2" w:rsidRDefault="007F35D2" w:rsidP="000955BC"/>
    <w:p w:rsidR="007F35D2" w:rsidRDefault="007F35D2" w:rsidP="00E23659">
      <w:pPr>
        <w:spacing w:line="360" w:lineRule="auto"/>
        <w:ind w:firstLine="708"/>
        <w:jc w:val="both"/>
      </w:pPr>
      <w:r>
        <w:t>Le tableau historique est composé de l’ensemble des mois de l’année en cours ou de l’année précédente en fonction du choix des filtres. Pour chaque mois, le tableau comprend les différentes informations concernant le chiffre d’affaires. Nous observons, dans la capture d’écran ci-dessus l’objectif, le réel ainsi que l’écart.</w:t>
      </w:r>
    </w:p>
    <w:p w:rsidR="007F35D2" w:rsidRDefault="007F35D2" w:rsidP="00E23659">
      <w:pPr>
        <w:spacing w:line="360" w:lineRule="auto"/>
        <w:jc w:val="both"/>
      </w:pPr>
    </w:p>
    <w:p w:rsidR="007F35D2" w:rsidRDefault="007F35D2" w:rsidP="00E23659">
      <w:pPr>
        <w:spacing w:line="360" w:lineRule="auto"/>
        <w:jc w:val="both"/>
      </w:pPr>
      <w:r>
        <w:t xml:space="preserve">NB : Il est possible pour une meilleure interprétation des données de modifier le type de graphique. Pour cela, effectuer un clic droit à l’aide de votre souris. Un menu contextuel sera alors disponible et vous pourrez choisir le graphique qui vous semble le plus adapté. </w:t>
      </w:r>
    </w:p>
    <w:p w:rsidR="007F35D2" w:rsidRDefault="007F35D2" w:rsidP="000955BC"/>
    <w:p w:rsidR="007F35D2" w:rsidRDefault="007F35D2" w:rsidP="000955BC">
      <w:r>
        <w:rPr>
          <w:noProof/>
          <w:lang w:eastAsia="fr-FR"/>
        </w:rPr>
        <w:pict>
          <v:shape id="Image 21" o:spid="_x0000_i1158" type="#_x0000_t75" style="width:451.5pt;height:341.25pt;visibility:visible">
            <v:imagedata r:id="rId83" o:title=""/>
          </v:shape>
        </w:pict>
      </w:r>
    </w:p>
    <w:p w:rsidR="007F35D2" w:rsidRPr="00223AED" w:rsidRDefault="007F35D2" w:rsidP="00DD5AAB">
      <w:pPr>
        <w:pStyle w:val="Figure"/>
      </w:pPr>
      <w:r>
        <w:t>Maquette RR</w:t>
      </w:r>
      <w:r w:rsidRPr="00223AED">
        <w:t xml:space="preserve"> </w:t>
      </w:r>
      <w:r>
        <w:t>9</w:t>
      </w:r>
      <w:r w:rsidRPr="00223AED">
        <w:t xml:space="preserve"> : </w:t>
      </w:r>
      <w:r>
        <w:t>Changement de graphique</w:t>
      </w:r>
    </w:p>
    <w:p w:rsidR="007F35D2" w:rsidRDefault="007F35D2" w:rsidP="000955BC">
      <w:pPr>
        <w:rPr>
          <w:rFonts w:ascii="Cambria" w:hAnsi="Cambria"/>
          <w:b/>
          <w:bCs/>
          <w:color w:val="4F81BD"/>
        </w:rPr>
      </w:pPr>
    </w:p>
    <w:p w:rsidR="007F35D2" w:rsidRPr="00E23659" w:rsidRDefault="007F35D2" w:rsidP="00CA6815">
      <w:pPr>
        <w:ind w:firstLine="708"/>
      </w:pPr>
      <w:r w:rsidRPr="00CA6815">
        <w:rPr>
          <w:rFonts w:ascii="Cambria" w:hAnsi="Cambria"/>
          <w:b/>
          <w:color w:val="1F497D"/>
          <w:sz w:val="28"/>
          <w:szCs w:val="28"/>
        </w:rPr>
        <w:t>Détails</w:t>
      </w:r>
    </w:p>
    <w:p w:rsidR="007F35D2" w:rsidRDefault="007F35D2" w:rsidP="000955BC">
      <w:r>
        <w:t>Pour accéder au détail, cliquez sur l’onglet détails.</w:t>
      </w:r>
    </w:p>
    <w:p w:rsidR="007F35D2" w:rsidRDefault="007F35D2" w:rsidP="000955BC"/>
    <w:p w:rsidR="007F35D2" w:rsidRDefault="007F35D2" w:rsidP="000955BC">
      <w:r>
        <w:rPr>
          <w:noProof/>
          <w:lang w:eastAsia="fr-FR"/>
        </w:rPr>
        <w:pict>
          <v:shape id="_x0000_s1284" type="#_x0000_t32" style="position:absolute;margin-left:57.2pt;margin-top:24.95pt;width:161.25pt;height:84.85pt;z-index:251574272" o:connectortype="straight" strokecolor="#1f497d" strokeweight="1.5pt">
            <v:stroke endarrow="block"/>
          </v:shape>
        </w:pict>
      </w:r>
      <w:r>
        <w:rPr>
          <w:noProof/>
          <w:lang w:eastAsia="fr-FR"/>
        </w:rPr>
        <w:pict>
          <v:rect id="_x0000_s1285" style="position:absolute;margin-left:12.95pt;margin-top:17.45pt;width:44.25pt;height:7.5pt;z-index:251573248" filled="f" strokecolor="#1f497d" strokeweight="2.25pt"/>
        </w:pict>
      </w:r>
      <w:r>
        <w:rPr>
          <w:noProof/>
          <w:lang w:eastAsia="fr-FR"/>
        </w:rPr>
        <w:pict>
          <v:shape id="_x0000_i1159" type="#_x0000_t75" alt="historique3.png" style="width:110.25pt;height:82.5pt;visibility:visible">
            <v:imagedata r:id="rId84" o:title=""/>
          </v:shape>
        </w:pict>
      </w:r>
    </w:p>
    <w:p w:rsidR="007F35D2" w:rsidRDefault="007F35D2" w:rsidP="000955BC">
      <w:r>
        <w:rPr>
          <w:noProof/>
          <w:lang w:eastAsia="fr-FR"/>
        </w:rPr>
        <w:pict>
          <v:oval id="_x0000_s1286" style="position:absolute;margin-left:249pt;margin-top:22.4pt;width:45.75pt;height:23.25pt;z-index:251575296" filled="f" strokecolor="#4f81bd" strokeweight="2.25pt"/>
        </w:pict>
      </w:r>
      <w:r>
        <w:rPr>
          <w:noProof/>
          <w:lang w:eastAsia="fr-FR"/>
        </w:rPr>
        <w:pict>
          <v:rect id="_x0000_s1287" style="position:absolute;margin-left:125.25pt;margin-top:18.65pt;width:207.75pt;height:33.75pt;z-index:251572224" filled="f" strokecolor="#1f497d" strokeweight="2.25pt"/>
        </w:pict>
      </w:r>
    </w:p>
    <w:p w:rsidR="007F35D2" w:rsidRDefault="007F35D2" w:rsidP="000955BC">
      <w:pPr>
        <w:jc w:val="center"/>
      </w:pPr>
      <w:r>
        <w:rPr>
          <w:noProof/>
          <w:lang w:eastAsia="fr-FR"/>
        </w:rPr>
        <w:pict>
          <v:shape id="_x0000_i1160" type="#_x0000_t75" style="width:189.75pt;height:23.25pt;visibility:visible">
            <v:imagedata r:id="rId85" o:title=""/>
          </v:shape>
        </w:pict>
      </w:r>
    </w:p>
    <w:p w:rsidR="007F35D2" w:rsidRDefault="007F35D2" w:rsidP="00E23659">
      <w:pPr>
        <w:spacing w:line="360" w:lineRule="auto"/>
        <w:ind w:firstLine="708"/>
        <w:jc w:val="both"/>
      </w:pPr>
      <w:r>
        <w:t>En tant que responsable et décideur de région, il est nécessaire d’avoir des informations très précises afin de prendre les meilleures solutions. C’est ainsi que l’onglet détail a été mise en place afin de répondre à ce besoin.</w:t>
      </w:r>
    </w:p>
    <w:p w:rsidR="007F35D2" w:rsidRDefault="007F35D2" w:rsidP="000955BC"/>
    <w:p w:rsidR="007F35D2" w:rsidRDefault="007F35D2" w:rsidP="00E23659">
      <w:pPr>
        <w:spacing w:after="0" w:line="360" w:lineRule="auto"/>
        <w:ind w:firstLine="708"/>
        <w:jc w:val="both"/>
      </w:pPr>
      <w:r>
        <w:t>Dans cet onglet, vous retrouverez toutes les informations, choisies dans les filtres, pour tous les mois de l’année.</w:t>
      </w:r>
    </w:p>
    <w:p w:rsidR="007F35D2" w:rsidRDefault="007F35D2" w:rsidP="00E23659">
      <w:pPr>
        <w:spacing w:after="0" w:line="360" w:lineRule="auto"/>
        <w:jc w:val="both"/>
      </w:pPr>
      <w:r>
        <w:t xml:space="preserve">Par défaut, il s’agira : </w:t>
      </w:r>
    </w:p>
    <w:p w:rsidR="007F35D2" w:rsidRDefault="007F35D2" w:rsidP="00800E87">
      <w:pPr>
        <w:pStyle w:val="ListParagraph"/>
        <w:numPr>
          <w:ilvl w:val="0"/>
          <w:numId w:val="46"/>
          <w:numberingChange w:id="289" w:author="RBABE" w:date="2010-09-08T10:28:00Z" w:original=""/>
        </w:numPr>
        <w:spacing w:after="0" w:line="360" w:lineRule="auto"/>
        <w:jc w:val="both"/>
      </w:pPr>
      <w:r>
        <w:t>du chiffre d’affaires pour tous les mois de l’année</w:t>
      </w:r>
    </w:p>
    <w:p w:rsidR="007F35D2" w:rsidRDefault="007F35D2" w:rsidP="00625ED0">
      <w:pPr>
        <w:pStyle w:val="ListParagraph"/>
        <w:numPr>
          <w:ilvl w:val="0"/>
          <w:numId w:val="46"/>
          <w:numberingChange w:id="290" w:author="RBABE" w:date="2010-09-08T10:28:00Z" w:original=""/>
        </w:numPr>
        <w:spacing w:after="0" w:line="240" w:lineRule="auto"/>
        <w:jc w:val="both"/>
      </w:pPr>
      <w:r>
        <w:t>Toutes caractéristiques confondues</w:t>
      </w:r>
    </w:p>
    <w:p w:rsidR="007F35D2" w:rsidRPr="001A391E" w:rsidRDefault="007F35D2" w:rsidP="00625ED0"/>
    <w:p w:rsidR="007F35D2" w:rsidRDefault="007F35D2" w:rsidP="00625ED0">
      <w:pPr>
        <w:pStyle w:val="Caption"/>
        <w:keepNext/>
        <w:jc w:val="left"/>
      </w:pPr>
      <w:r>
        <w:rPr>
          <w:noProof/>
          <w:lang w:eastAsia="fr-FR"/>
        </w:rPr>
        <w:pict>
          <v:shape id="_x0000_s1290" type="#_x0000_t202" style="position:absolute;margin-left:354.2pt;margin-top:196.7pt;width:162.75pt;height:41.3pt;z-index:251712512" strokecolor="#1f497d">
            <v:textbox style="mso-next-textbox:#_x0000_s1290">
              <w:txbxContent>
                <w:p w:rsidR="007F35D2" w:rsidRDefault="007F35D2" w:rsidP="00625ED0">
                  <w:r>
                    <w:t>Graphique représentant les données du tableau ci dessus</w:t>
                  </w:r>
                </w:p>
              </w:txbxContent>
            </v:textbox>
          </v:shape>
        </w:pict>
      </w:r>
      <w:r>
        <w:rPr>
          <w:noProof/>
          <w:lang w:eastAsia="fr-FR"/>
        </w:rPr>
        <w:pict>
          <v:shape id="_x0000_s1291" type="#_x0000_t202" style="position:absolute;margin-left:354.2pt;margin-top:96.2pt;width:162.75pt;height:89.05pt;z-index:251709440" strokecolor="#1f497d">
            <v:textbox style="mso-next-textbox:#_x0000_s1291">
              <w:txbxContent>
                <w:p w:rsidR="007F35D2" w:rsidRDefault="007F35D2" w:rsidP="00625ED0">
                  <w:r>
                    <w:t>Tableau regroupant les informations choisies dans les filtres concernant le chiffre d’affaires pour chaque mois de l’année</w:t>
                  </w:r>
                </w:p>
              </w:txbxContent>
            </v:textbox>
          </v:shape>
        </w:pict>
      </w:r>
      <w:r>
        <w:rPr>
          <w:noProof/>
          <w:lang w:eastAsia="fr-FR"/>
        </w:rPr>
        <w:pict>
          <v:roundrect id="_x0000_s1292" style="position:absolute;margin-left:117.95pt;margin-top:148.7pt;width:193.9pt;height:93.75pt;z-index:251711488" arcsize="10923f" filled="f" fillcolor="#4f81bd" strokecolor="#1f497d">
            <v:shadow on="t" type="perspective" color="#243f60" opacity=".5" offset="1pt" offset2="-1pt"/>
          </v:roundrect>
        </w:pict>
      </w:r>
      <w:r>
        <w:rPr>
          <w:noProof/>
          <w:lang w:eastAsia="fr-FR"/>
        </w:rPr>
        <w:pict>
          <v:shape id="_x0000_s1293" type="#_x0000_t32" style="position:absolute;margin-left:311.85pt;margin-top:216.3pt;width:42.35pt;height:.05pt;z-index:251713536" o:connectortype="straight" strokecolor="#1f497d"/>
        </w:pict>
      </w:r>
      <w:r>
        <w:rPr>
          <w:noProof/>
          <w:lang w:eastAsia="fr-FR"/>
        </w:rPr>
        <w:pict>
          <v:roundrect id="_x0000_s1294" style="position:absolute;margin-left:56.45pt;margin-top:99.95pt;width:292.5pt;height:43.5pt;z-index:251708416" arcsize="10923f" filled="f" fillcolor="#4f81bd" strokecolor="#1f497d">
            <v:shadow on="t" type="perspective" color="#243f60" opacity=".5" offset="1pt" offset2="-1pt"/>
          </v:roundrect>
        </w:pict>
      </w:r>
      <w:r>
        <w:rPr>
          <w:noProof/>
          <w:lang w:eastAsia="fr-FR"/>
        </w:rPr>
        <w:pict>
          <v:shape id="_x0000_s1295" type="#_x0000_t32" style="position:absolute;margin-left:348.95pt;margin-top:127.75pt;width:5.25pt;height:.05pt;z-index:251710464" o:connectortype="straight" strokecolor="#1f497d"/>
        </w:pict>
      </w:r>
      <w:r>
        <w:rPr>
          <w:noProof/>
          <w:lang w:eastAsia="fr-FR"/>
        </w:rPr>
        <w:pict>
          <v:shape id="Image 39" o:spid="_x0000_i1163" type="#_x0000_t75" alt="detail.png" style="width:342.75pt;height:255.75pt;visibility:visible">
            <v:imagedata r:id="rId86" o:title=""/>
          </v:shape>
        </w:pict>
      </w:r>
    </w:p>
    <w:p w:rsidR="007F35D2" w:rsidRPr="00223AED" w:rsidRDefault="007F35D2" w:rsidP="00625ED0">
      <w:pPr>
        <w:pStyle w:val="Figure"/>
      </w:pPr>
      <w:r>
        <w:t>Maquette RR</w:t>
      </w:r>
      <w:r w:rsidRPr="00223AED">
        <w:t xml:space="preserve"> </w:t>
      </w:r>
      <w:r>
        <w:t>10</w:t>
      </w:r>
      <w:r w:rsidRPr="00223AED">
        <w:t xml:space="preserve"> : </w:t>
      </w:r>
      <w:r>
        <w:t>Onglet détails</w:t>
      </w:r>
    </w:p>
    <w:p w:rsidR="007F35D2" w:rsidRDefault="007F35D2" w:rsidP="00E23659">
      <w:pPr>
        <w:spacing w:line="360" w:lineRule="auto"/>
        <w:jc w:val="both"/>
      </w:pPr>
      <w:r>
        <w:t>Le tableau de cet onglet est composé :</w:t>
      </w:r>
    </w:p>
    <w:p w:rsidR="007F35D2" w:rsidRDefault="007F35D2" w:rsidP="00800E87">
      <w:pPr>
        <w:pStyle w:val="ListParagraph"/>
        <w:numPr>
          <w:ilvl w:val="0"/>
          <w:numId w:val="47"/>
          <w:numberingChange w:id="291" w:author="RBABE" w:date="2010-09-08T10:28:00Z" w:original=""/>
        </w:numPr>
        <w:spacing w:after="120" w:line="360" w:lineRule="auto"/>
        <w:jc w:val="both"/>
      </w:pPr>
      <w:r>
        <w:t>Des 12 mois de l’année</w:t>
      </w:r>
    </w:p>
    <w:p w:rsidR="007F35D2" w:rsidRDefault="007F35D2" w:rsidP="00800E87">
      <w:pPr>
        <w:pStyle w:val="ListParagraph"/>
        <w:numPr>
          <w:ilvl w:val="0"/>
          <w:numId w:val="47"/>
          <w:numberingChange w:id="292" w:author="RBABE" w:date="2010-09-08T10:28:00Z" w:original=""/>
        </w:numPr>
        <w:spacing w:after="120" w:line="360" w:lineRule="auto"/>
        <w:jc w:val="both"/>
      </w:pPr>
      <w:r>
        <w:t>Du chiffre d’affaires en fonction de l’objectif fixé</w:t>
      </w:r>
    </w:p>
    <w:p w:rsidR="007F35D2" w:rsidRDefault="007F35D2" w:rsidP="00800E87">
      <w:pPr>
        <w:pStyle w:val="ListParagraph"/>
        <w:numPr>
          <w:ilvl w:val="0"/>
          <w:numId w:val="47"/>
          <w:numberingChange w:id="293" w:author="RBABE" w:date="2010-09-08T10:28:00Z" w:original=""/>
        </w:numPr>
        <w:spacing w:after="120" w:line="360" w:lineRule="auto"/>
        <w:jc w:val="both"/>
      </w:pPr>
      <w:r>
        <w:t>Du chiffre d’affaires réalisé</w:t>
      </w:r>
    </w:p>
    <w:p w:rsidR="007F35D2" w:rsidRPr="001773BB" w:rsidRDefault="007F35D2" w:rsidP="00800E87">
      <w:pPr>
        <w:pStyle w:val="ListParagraph"/>
        <w:numPr>
          <w:ilvl w:val="0"/>
          <w:numId w:val="47"/>
          <w:numberingChange w:id="294" w:author="RBABE" w:date="2010-09-08T10:28:00Z" w:original=""/>
        </w:numPr>
        <w:spacing w:after="120" w:line="360" w:lineRule="auto"/>
        <w:jc w:val="both"/>
      </w:pPr>
      <w:r>
        <w:t>De l’écart entre l’objectif et le réalisé présenté sous la forme d’un pourcentage</w:t>
      </w:r>
    </w:p>
    <w:p w:rsidR="007F35D2" w:rsidRPr="004B5101" w:rsidRDefault="007F35D2" w:rsidP="004B5101"/>
    <w:p w:rsidR="007F35D2" w:rsidRDefault="007F35D2">
      <w:pPr>
        <w:rPr>
          <w:rFonts w:ascii="Cambria" w:hAnsi="Cambria"/>
          <w:b/>
          <w:bCs/>
          <w:color w:val="4F81BD"/>
        </w:rPr>
      </w:pPr>
      <w:r>
        <w:br w:type="page"/>
      </w:r>
    </w:p>
    <w:p w:rsidR="007F35D2" w:rsidRDefault="007F35D2" w:rsidP="00F976FF">
      <w:pPr>
        <w:pStyle w:val="Heading3"/>
        <w:numPr>
          <w:numberingChange w:id="295" w:author="RBABE" w:date="2010-09-08T10:28:00Z" w:original="%1:4:4:)"/>
        </w:numPr>
      </w:pPr>
      <w:bookmarkStart w:id="296" w:name="_Toc255897189"/>
      <w:r>
        <w:t>Direction commerciale</w:t>
      </w:r>
      <w:bookmarkEnd w:id="296"/>
    </w:p>
    <w:p w:rsidR="007F35D2" w:rsidRPr="00625ED0" w:rsidRDefault="007F35D2" w:rsidP="00625ED0"/>
    <w:p w:rsidR="007F35D2" w:rsidRDefault="007F35D2" w:rsidP="00D76E82">
      <w:pPr>
        <w:spacing w:line="360" w:lineRule="auto"/>
        <w:ind w:firstLine="587"/>
        <w:jc w:val="both"/>
      </w:pPr>
      <w:r>
        <w:t xml:space="preserve">Le directeur commercial veut, à travers ses interfaces, pouvoir suivre l’activité de l’entreprise rapidement et, surtout, facilement. Les tableaux sont globalement simples et sont conçus pour permettre d’accéder rapidement aux informations les plus couramment recherchées. Le directeur commercial s’arrête à une vision nationale de l’entreprise mais peut remonter jusqu'à une vision Continentale et même mondiale, même si actuellement seule </w:t>
      </w:r>
      <w:smartTag w:uri="urn:schemas-microsoft-com:office:smarttags" w:element="PersonName">
        <w:smartTagPr>
          <w:attr w:name="ProductID" w:val="la France"/>
        </w:smartTagPr>
        <w:r>
          <w:t>la France</w:t>
        </w:r>
      </w:smartTag>
      <w:r>
        <w:t xml:space="preserve"> possède des magasins du groupe Darties. Si il souhaite avoir accès à des données plus précises le directeur commercial peut se loguer en tant que tout autre profil, et avoir ainsi accès aux tableaux de ceux-ci, détaillés dans les parties correspondantes.</w:t>
      </w:r>
    </w:p>
    <w:p w:rsidR="007F35D2" w:rsidRDefault="007F35D2" w:rsidP="00D76E82">
      <w:pPr>
        <w:spacing w:line="360" w:lineRule="auto"/>
        <w:ind w:firstLine="587"/>
        <w:jc w:val="both"/>
      </w:pPr>
    </w:p>
    <w:p w:rsidR="007F35D2" w:rsidRDefault="007F35D2" w:rsidP="00800E87">
      <w:pPr>
        <w:pStyle w:val="Heading4"/>
        <w:numPr>
          <w:ilvl w:val="0"/>
          <w:numId w:val="57"/>
          <w:numberingChange w:id="297" w:author="RBABE" w:date="2010-09-08T10:28:00Z" w:original="%1:1:2:."/>
        </w:numPr>
      </w:pPr>
      <w:r>
        <w:t>Scénario général</w:t>
      </w:r>
    </w:p>
    <w:p w:rsidR="007F35D2" w:rsidRDefault="007F35D2" w:rsidP="00D76E82">
      <w:pPr>
        <w:spacing w:line="360" w:lineRule="auto"/>
        <w:jc w:val="both"/>
      </w:pPr>
      <w:r>
        <w:t>Le schéma suivant récapitule le contenu des 5 onglets composant le tableau de bord de la région.</w:t>
      </w:r>
    </w:p>
    <w:p w:rsidR="007F35D2" w:rsidRDefault="007F35D2" w:rsidP="00D76E82">
      <w:r>
        <w:rPr>
          <w:noProof/>
          <w:lang w:eastAsia="fr-FR"/>
        </w:rPr>
        <w:pict>
          <v:rect id="_x0000_s1302" style="position:absolute;margin-left:-2.05pt;margin-top:13.05pt;width:514.5pt;height:216.75pt;z-index:-251653120" fillcolor="#8db3e2"/>
        </w:pict>
      </w:r>
      <w:r>
        <w:rPr>
          <w:noProof/>
          <w:lang w:eastAsia="fr-FR"/>
        </w:rPr>
        <w:pict>
          <v:shape id="_x0000_s1303" type="#_x0000_t202" style="position:absolute;margin-left:-2.05pt;margin-top:13.05pt;width:514.5pt;height:33.75pt;z-index:251662336" filled="f" stroked="f">
            <v:textbox style="mso-next-textbox:#_x0000_s1303">
              <w:txbxContent>
                <w:p w:rsidR="007F35D2" w:rsidRPr="00045D77" w:rsidRDefault="007F35D2" w:rsidP="00D76E82">
                  <w:pPr>
                    <w:jc w:val="center"/>
                    <w:rPr>
                      <w:b/>
                      <w:color w:val="17365D"/>
                      <w:sz w:val="28"/>
                      <w:szCs w:val="28"/>
                      <w:u w:val="single"/>
                    </w:rPr>
                  </w:pPr>
                  <w:r w:rsidRPr="00045D77">
                    <w:rPr>
                      <w:b/>
                      <w:color w:val="17365D"/>
                      <w:sz w:val="28"/>
                      <w:szCs w:val="28"/>
                      <w:u w:val="single"/>
                    </w:rPr>
                    <w:t>Tableau de bord du directeur commercial</w:t>
                  </w:r>
                </w:p>
                <w:p w:rsidR="007F35D2" w:rsidRPr="00045D77" w:rsidRDefault="007F35D2" w:rsidP="00D76E82">
                  <w:pPr>
                    <w:jc w:val="center"/>
                    <w:rPr>
                      <w:b/>
                      <w:color w:val="17365D"/>
                      <w:sz w:val="28"/>
                      <w:szCs w:val="28"/>
                      <w:u w:val="single"/>
                    </w:rPr>
                  </w:pPr>
                </w:p>
              </w:txbxContent>
            </v:textbox>
          </v:shape>
        </w:pict>
      </w:r>
    </w:p>
    <w:p w:rsidR="007F35D2" w:rsidRDefault="007F35D2" w:rsidP="00D76E82"/>
    <w:p w:rsidR="007F35D2" w:rsidRDefault="007F35D2" w:rsidP="00D76E82"/>
    <w:p w:rsidR="007F35D2" w:rsidRDefault="007F35D2" w:rsidP="00D76E82">
      <w:r>
        <w:rPr>
          <w:noProof/>
          <w:lang w:eastAsia="fr-FR"/>
        </w:rPr>
        <w:pict>
          <v:shape id="_x0000_i1168" type="#_x0000_t75" style="width:498.75pt;height:161.25pt;visibility:visible" o:gfxdata="UEsDBBQABgAIAAAAIQBbFfZPYgEAADIEAAATAAAAW0NvbnRlbnRfVHlwZXNdLnhtbLSTy07DMBBF&#10;90j8Q+Qtatx2gRBq0kVTVggQlA8Y2ZPUqh/BdtLm73HSZEFEH5subeveOTNzvVgelIxqtE4YnZBZ&#10;PCURama40EVCvjcvkycSOQ+agzQaE9KgI8v0/m6xaUp0UVBrl5Ct9+UzpY5tUYGLTYk6vOTGKvDh&#10;aAtaAttBgXQ+nT5SZrRH7Se+9SDp4j0AWMEx+gDr30CFOpRbR3FuMsPiYEWi1VHTlk0IlKUUDHyA&#10;prXmsXITk+eCYZxZt+5UD62KposMc6ikj9aHUPLYZamLkZ9QLVt7HxSnaLiAwoJyVEJjKj+7guvv&#10;IHpGblilQvsxt7APc1Yy7q1fO+OB/CIHBw83oMiC7dUMP5Vguy/fSLwBSec7oPyzSIvSjTY5TsZo&#10;A30M46Ds0uO2onRnKpyPXh+xi4tiRhrrbjCgVWc88J/kMHttsb4ir3/+URZkn1gP7rT78ekvAAAA&#10;//8DAFBLAwQUAAYACAAAACEAOP0h/9YAAACUAQAACwAAAF9yZWxzLy5yZWxzpJDBasMwDIbvg72D&#10;0X1xmsMYo04vo9Br6R7A2IpjGltGMtn69jODwTJ621G/0PeJf3/4TItakSVSNrDrelCYHfmYg4H3&#10;y/HpBZRUm71dKKOBGwocxseH/RkXW9uRzLGIapQsBuZay6vW4mZMVjoqmNtmIk62tpGDLtZdbUA9&#10;9P2z5t8MGDdMdfIG+OQHUJdbaeY/7BQdk9BUO0dJ0zRFd4+qPX3kM66NYjlgNeBZvkPGtWvPgb7v&#10;3f3TG9iWOboj24Rv5LZ+HKhlP3q96XL8AgAA//8DAFBLAwQUAAYACAAAACEAyW6gllEQAADXXAAA&#10;FgAAAGRycy9kaWFncmFtcy9kYXRhMS54bWzcXNluW0mSfR9g/kFgP2cp98VoVSNXlAF3lVH2bBgM&#10;BlckLRFNkSqSrrKn0f8z/R39Y32SIimRllRJWaJlv1DUlXh5IzIylhMn8o9/+nAxPvp1OJuPppOT&#10;HvuO9o6Gk/50MJqcnfT+7W0htnc0X3STQTeeToYnvY/Dee9P3//rv/xxcHbxYtAtuj9PB8PxEe4y&#10;mb/AtZPe+WJx+eL4eN4/H1508++ml8MJ/vpuOrvoFvh1dnY8mHW/4f4X42NOqT4ejLqzWXfRW92k&#10;e8AtLrrRpPf98pkuF6/mi/Xbo4v6dC8HJ72/auOCUlYQJXUgUmpFXBKBcG510ZSHEsXfekeLj5eQ&#10;cjDtr283ezNcHI2nb3G93uf9bPLiYtSfTefTd4vv+tOL4+m7d6P+cPWjmy2qUOrYHo+7j9P3i+PL&#10;V6P5gvdwi9gt6h3G+L139Mt8/zv+8n7U/8t88XE8PJ6PLi7HQ/YHVe+0uvHVtd5R/wG37k/H09n8&#10;uOv3h5MF+1/+B1nvs7rx6mrv6PJ8PJjBSnrHVwqeX76erd5C5d2L0+ng4/JK92I8X7xZPmm9fllf&#10;hpPB627W/fx6djTuqnW9m5Hyc73V8fI/jqtF4TbLn5e3LaEwQnoXKVGWZyKLpCRQagm31EkjvLKK&#10;/W1r3ZYP/Pak999vhx8Ww/950HNDxqNufIbd0V/M6h26F7Ply6eCdHj+nyZnY1iM7/ffD0fjKluV&#10;afmZVjmZzpY7DttUxRBJHSXes0gY1S7aQk2ieWOql93s7aybzLFeHyZLS7eaJSOZISYYSqTWhtjs&#10;FJHM8yADZdqbLTU9ZDWvtTK+0snnL2/QOaWQC9E2J+xQFog30ILLqUhepNMRy7vaofPR6bcidraM&#10;JZmJsFkQyRms2mdGkg7ayJBsomlrua624Rex6tfd+KKb/eP/5w+y6+S55kUkknOBYcbASHDSEemD&#10;YNYrFfX1An9q10KIXDRctit4kRmm4YPUpOCWhWFTUPMs7Zq7GJXyjkRusAuzS8RGx4nTJuUQZdFZ&#10;3mPXX6vYlHIWVV0u7yWRQUnitc8kKZWyYl5Jtb1cX9Cuf0BMns5Gv7wfPsiwlU1F+1QIUxGeS7NC&#10;nNKRFCldcdKXwu9z2E7qpDJ8HkciQiT8HQkGmnLCMcNN9tH6LQ/wTBy2i1lrX2DTSXuEF5dJKIhT&#10;HgmVSJZG567F/tRhf61il4II67IiWRQ4bGNLdWOG6JJ9gv9mmm8v1xc07PSPvy+6B6YhKjKeLRws&#10;MmbIaT2tW1kRrax0PElq6bXf+tRdK0+5LIIRo6qJFAVvL6Er7pgQXCJpi/Q5WrX1TibFGTx1QmzS&#10;icJdm0iSdD5AJGvVfVb9tYrtkWqgDBIkaAt3XYyFE8KLhWkj63ZWMKz2qrBaFkVfLrnOi/eDh3lq&#10;Ghh1XCEK2QibZshDrKKKcOE8Y3C4PIdNLP7UpiNDAm7h4pxgcPQxGOKQmiIjMdBV0TrtbP1n4qlj&#10;hG+yxhNnnSZSJAmXhRqqRJa54toFrTdif+qpv1axU1GKFngfKg0KKWUEzBkeDGlJEtlFbxU89aqi&#10;uJwB2tiyb1zw8/m0/zK14wf1Lj92F8AQ6ivQlHphWQnHyeKkRzffMJy/WgIE/97N5lffOhjNVuaC&#10;j4z+b/gDUJfxcH70azc+6Q0/dP1FrbSuymP8x82Pry4CqvgihXkp2ACcGhI44/AdcPqhwNBQtUpl&#10;c0Zlc+0yH1vPp385G7w5v7yh6VenUFg3Hp1NUIWX6Xg8/e1H4EDsxr+8HHyoi7GzOrvAxt1QBJPC&#10;aVcsoaogUhRviWMMGa5LlgUTAiq3J7Os8WgSpxc3JV7Z1ra3ufvpk1EO6yJIjihGJNx+dQeCFO4c&#10;3sgS5DUW9jvr1QbKLBV9tS+AmV3W5dhVPq3WXTGgFap09+MLyooVhkHlFo9vUWN4HxLwPPgxLlnK&#10;JrYqf+/Hn2w/+tLW6rXfty51z94/fT8GapQn3el4OLja8UtjXG3sZ7XbtdXIf+FGbaoxtHrVwKwl&#10;BriSlsgNk2n2qnurfzT5dTQf7djPXovQamWZBkCMwSFmBsRMBbTRGmyXgJipHHaKyshf24LH/mJe&#10;dGe3Cfnu7OXF2etx12+yt6P++/mijEeXP0yXsO3y9zf9bjz8z5MeUgEJo63/srz0XwB2mUJqfnXt&#10;1WhSEHJ+HI7Ozk+nM3wAaQI8Zv3/nb/hk1ubt6Kjp/jWMhqPj2bTxX+MFudvzrsKrNf4d/XHFdqP&#10;5/r9hsEVxJ6m/fcXgKevugaz4bhboGkxPx9dAvycvRhenA4HJ73Zy8Fy53Qv5ovZcNE/r1/4Dk/y&#10;87C/qPHzxh/wfv2cq8Bafc+VF0IkfXpA2wtWfNTEGNTO0meAJVYA0AaCG6Pk2kveamKN6Ol1fnKd&#10;5m1SlOU+Wl/n6fdd2tayrzbWIRTHC9XSSUFiqLWl44C4S5ZEZOTxKWvDVLvimvDXRw1gCchuCT4S&#10;VUpE9sA84i8TwH+YDyrFYmRzvhT2ffzmAHZz+ZcJxrcSwDj3XCROCc3Vs5sAAMcDz4lGOsDIQtkK&#10;JLd59r3Vv2cAu2URWgOYyRI9MYDsjKJilcBy4F3gYhgV1ihGfRbNAWx/MfcPYLeIuhOdEHW3UvR1&#10;LPlSgYZftb6ef6CxgWflJdwMTBumgB5MyJqRLEMIAtWwV+gxtVl8Yzvj2wg0UQEwiCWh08RqoGEO&#10;uS6Kvah5NAm1n9PNe6itIfKogYYH7YWmjmikssCrCjwdkA/Co854+IIOTfO67/34zYEGGecmBfmm&#10;Ao1UaIUUwItMo3qQxQmCTYhCVTvOASEG215n763+PQPNLYvQGmiKFCbrIBBZEryLTICOqYokAFml&#10;ApWTrYSDNu+yv5j7B5pbRH3mgUZ8LYGGGYM8I0RiClo9aAmi182dJNEzhb6RAeDcjIs1the/jUAD&#10;HoTLDk7auQhPLcHcQUcCMH0wIP0UaVlyrXuorUH5qIFGMfDnFEgsPEWLZj9yC8fqi+SmIHYa2l7J&#10;7v34zYFGfKuBxhZvErJ6AiINrMcHdOId6uGI/B9YL6pl31xQ7q3+PQPNLYvQGmgkLcJ69Ox0gKlJ&#10;ICTYHwivIIwpeBaKPm0z8ri/mPsHmltEfeaBRn4tgUZxb+BwkJgrDxDaIzG31oMyCfzE+BSd17bV&#10;XzZ2/L+NQEMtgN9kPVEOmD3qP6D3Ackal1GDP2tj0M2Bpo0z8KiBBq3qkD1osTECz5Bq2cBPnoBq&#10;pnjSGuzW6052XbFN06XyuOuF65bu3o/fHGjAnq5fdd33/VagMycK6BPYdiyClQxeEOphcC8JOMpW&#10;04K6xj6d+vcMNLcsQmugoaB2GUDJxNuEDiNPgVgBJpSgjiGhsT7xG9SnR7ay0f6B5hZRdwKNxsTD&#10;zQbrl4bO1OcGmk17ePVmM/UBGvzN9zdGQCiViWeQUa2VAERFACCa4EqURx9GA/plOyjYT+8w/DLr&#10;7zM/MhjOl1Mef23knuD2P83QtkJnrX50/b56j88ZN1kZOnRxQ35XICVVYAGpCPlp5sRqBIGswe3L&#10;IHBYtr15b8rfCPtt5G+EHA8qfxPP9sEr3ghdrCUGCrG14qs5jqWxNRKK16265WfayuVbDSMnFOeA&#10;gEF5rBtDUlTtIDsSLYSnaBcYdKu2kqmbhtH2vUtZl8/ZCBGs1XSIjdHG2XywYTSWGmuJUTXcbRht&#10;nNwtw2hLb281DGMY2DWJIzvEC3A8kLuFQ5kJBo4ElzKIuM20uWkYjT2jjcdo7Iqu1XQIw5Ci8OAx&#10;oiJ8qVxgDJs5gwGdhPQgWuyTELfr6pvyN6aXG/kbU9tDyt82e/LgjdFoIWuJ0SC8c2M0zhZtbYy2&#10;kHbrxmhjxD5YMY2ms1YM0r87FdPIeN5STBtd+FbFoNskMcslSWEY+IGP0MTRZYFgXRQoHby/x2O0&#10;TQBudoxo48+s1XQIjxEqtbjEQqip8oONglBqFZge3la+scPYxJ2htM1TX4fSRhDkkPK7nIOJDlmE&#10;BnVORqZBmOORROkVlOG583fL3xgoN+vfiDofUv624dsHO4ZGIuFdEt/MMRunjLccQxvJ7HbHgPES&#10;a1B3iFRnkUGfRCtaFkxvJnQ+BIoPuY073QyljWJvDKORIXyXmp6i+CoZDd9KVYakGJYLmPQDkoWe&#10;aWKWe2yPWO6Wv7G02Mjf2Pc/pPyglhbL6yCZBt1N+krfdjiJIaRCLReZFr8NqbzuZjdNoLGe3qig&#10;cSbhkCoQEoSLjGwyi1gHmAN46zxhFgl8z5hBPrNsu33xmSpoHFJYq2A3vXqKXaAVCBEMI3WhdjhR&#10;jwOCQH6AaInRbjQKMSi7TUjZUUGjSBsraJx0WKvgEBkCuONVTPR3dUKYTCi7nUFhJYwKwBixT9K9&#10;KmgUaaOCZ+gL0cLLmS09YB2xdABa4QI8VECBrdJEcQDGVpK0YwX7qqBxYmFtBQfZCEYEkcDMoplh&#10;gEhJ+AIMkRPPAijNHG3ceL87bBvh2VhB4zTDWgW74NRT+AIc54BaAVNjmOCBCiKY3DjvgxFRqGDe&#10;OBrTNrduxwr29QV7VguHsAKqU8a8Eo52MRj6lxEzc9ZgX8QQMVxWh03DNo/9M1XQyJs/pBUYg8Qo&#10;FU4ox6EnsIcMiEkAcSrecYaiIYVt8tiOChpF2myE54gygRyVOdB4Y3C4EY6LAAtIGPTYHM7/QXLs&#10;ESjuc4f7qqCR/762gkNsBI0jLgBtglirMAeBoAhPmJEaUcMTmB0F9MJ7U6N9VdDIjV+r4BDuUFng&#10;JEAHSEkVOajHH+HoEPgCl5KnhtrM780L9nWHezZodlHpp4gI6M4J5yiKIhwOg7DAcUYbWiHgqitu&#10;U3aU3jijrbbIdnzBvipoZHevrWAXZnsKFYB/oTJc3/LsmMpvwDlBtWXHwNZIPgWHGvo+X9Ao0sYd&#10;PsdKEYOkOqI5i+lecEgRAHASBRA1DWqP4rCFlNljqqCRpb22gkO4Q18s6C0R9DYDA4AvAJ+PYmBJ&#10;YVjQC2kzk/e6w32toJHBvVbBIdwhEuASAA0QwEVIjRLOQwoZFIzgjLQGB3dEv92T/ExfsGdbEgcv&#10;1j30pP36wAGM4fScSqVFUAzwCmBQo1AAKdgEnJdmRblvI+zrDhs5yGsr0AdQAebUPI0cZxAVOEHJ&#10;BBqQESWDxvkLFO0EnAKw3YDbsYJGkTbu8BkiykiEM8dsMDGYTwRqZHAmqwCl3hUucX6DCcgb7rOC&#10;fVXQyCVeW8Eh3KGrKWCoRwwEpMXQBSpFq5AsotHiAgUtOG5jp59pBY0847UKDuEOKbIfhTkaQgGU&#10;1iNWkB06+AKhI+IX4iJ/XHe4Z2vJHMAXOJaC1ZhfREVQqZ8VQkMHGQdl8jouzxAZHhUvaGTKrq0A&#10;ByU/fUTAURQg8sEAfEBeALAU2SFgZIz3GdB0uNfq3o3QKNLGHT5DSgLO+Q3V9ZNMFbBDHDJZD93R&#10;BKMBxeOcMpfivXjBvipoZLyureAQ7hCHxeLMUDSVLQeAiEiIsUKckIvTfDD/IA3mrXZOP9hxh/uq&#10;oJENu1bB47vDJcXzJq/z9GzVY/ztfIrTsFeHd2yOI//+nwIAAAD//wMAUEsDBBQABgAIAAAAIQB+&#10;sSa53AAAAEADAAAhAAAAZHJzL2RpYWdyYW1zL19yZWxzL2RhdGExLnhtbC5yZWxzvNJNasMwEAXg&#10;fSF3ELOPxnaSUkLkbEoh25AeQEhjWdT6QVJLc/sISqGB4O681Azz3rfQ4fjtJvZFKdvgBbS8AUZe&#10;BW29EfB+eVu/AMtFei2n4EnAlTIc+9XT4UyTLPUojzZmVlN8FjCWEveIWY3kZOYhkq+bISQnS30m&#10;g1GqD2kIu6Z5xvQ3A/q7THbSAtJJb4BdrrE2/58dhsEqeg3q05EvDyrQutpdA2UyVARwjo60lT/z&#10;DY/eAD5mdIsxujlGuxijnWPsFmPs5hjbxRjbXwbe/fv+BgAA//8DAFBLAwQUAAYACAAAACEAZFzi&#10;6yUBAABmAgAADgAAAGRycy9lMm9Eb2MueG1spJLLTsMwEEX3SPyD5T11k6I+rCbdREhdsYEPMPY4&#10;seQXtkvg75mkFSorpLI7MyNdHV17f/h0lnxAyib4hlaLJSXgZVDG9w19fXl62FKSi/BK2OChoV+Q&#10;6aG9v9uPkUMdhmAVJIIhPvMxNnQoJXLGshzAibwIETwedUhOFBxTz1QSI6Y7y+rlcs3GkFRMQULO&#10;uO3OR9rO+VqDLM9aZyjEot223qJOQaqrXU1JQlptqjUlbw3d1KsdZe1e8D6JOBh5sRI3SDlhPDr8&#10;RHWiCHJK5oYoZQT6OExTveMJ7FHlixku/hF4CcEO/u48aG0kdEGeHPhyLh5VRMFXz4OJGbvkCm3S&#10;UVUT2zDz1DF/zzOvJpZnfpyKZr/quZ6Rr79H+w0AAP//AwBQSwMECgAAAAAAAAAhADFSgO9EVAMA&#10;RFQDABQAAABkcnMvbWVkaWEvaW1hZ2U1LnBuZ4lQTkcNChoKAAAADUlIRFIAAAP+AAAC/wgGAAAA&#10;37cc3AAAAAFzUkdCAK7OHOkAAAAGYktHRAD/AP8A/6C9p5MAAAAJcEhZcwAADsQAAA7EAZUrDhsA&#10;AAAHdElNRQfZAQQUDgNXQi44AAAgAElEQVR42uS9ebRlWV7X+fntfc65w5tfvIiMjIiMyqyqrCKr&#10;CiiggUYEoVtFFLHppQiKUkohVY2lgAxCI6O4ROklSPeSVmRoloAtq7WVVkRZFsrqwlJxKGrKrMqx&#10;ImN68V686b577zl7//qPvfc55953hxgqpZKOXC9/95x9xn32/u3f8P39fsLqFd0scn7fl3wxn/8H&#10;fzef8VmfwVuuXqUAOAIHHHXhtIJcwQhgACogw/i4qYR/BjQDzBDBguZ4H9sl/ImEQ23rN8B43Gwb&#10;AxrbRcI91DHzn8Z7m4zF/2TyHNF4rrbuGfeJjzSe4+Oze5l/eWvDOd6Hv3St+vbpveP1xIf+FR+2&#10;cxO2jTbUS3O8teEZDKFv1IFPn8OAK2Of6WzqXaDpfNFwfqL9LjgFfGi3Eig+7E/bouF+09dP18WH&#10;66XnC/+L33GqT3x7DMTrTHzb1rfz1eLP277uvf5rn5Nl939O+7dzZ7+1yL0/i/dL7iu8ov+WPas1&#10;D3d+UZztxzRfXhX/Hrb/lf9f//MP2X/mFe6/aV4t0+vTaHK/TK0nVXV2HrR/e23G0Cz+MGutmPjt&#10;5883keXzaHp+Tj/DUv6jD87bPt7f50H4Tzp/Hv++H94761rL7p/Zxefn+ZJnWPJ9jJl/7XthP8ue&#10;fzSanBvGTM6DZX15P9/vfr+V6tn15V75972OgWXDfbp/pn9X1Wz+ke5fVf8V1qDfyuVTFv++n/Hx&#10;QOfr/Y+59jdcdn1jli//i+bYrLaJ93zI+4u/v/6bWLui7K9TvKS1pHH3CDp50EM212AwAHWeqhpz&#10;fqvLt37Ld/Ht3/7tbG31MDI5lAdDsNn9f7/2v9NTx7vf/W5+z+/57+n1wr7hEHrd8JwOGMQ56iso&#10;Muh34nMojEaecVWxtlowdoFfn46g04GDI6XfEboCP/ZX/yZ//hv/HPgSCgsZ+NEY0+uGm5StDrIe&#10;cgficbcPsJtbseMq3NEhttuBXhEVRhfOy7JGWFCgLNGDAXLuYlS8Zr9/tXubbGcLBE529/mjb/ta&#10;/v7//Y/45+/+dX7xl36JX/3Vd/Ps+95HvrlJlgn8oS/9Mv7Ct3wTJ7nj+ec/xr/4xX/JrRdeZs2u&#10;snX+Iiedgr3jIzqmQHBgTjBUiFgsHYyuIhThbWUE9gA1JagB7aB+HTCIDkBKRAQRxWIxFgSLGiU3&#10;OWIUifsxGcaYeLxgRaOyrnGgav0boHSLOKdHJGj7aQEN50utuFrJ8Cj4sF+nZ0KWRYVXaqqiNfWV&#10;x+NRp1S+Qp3ioxasgHcOxdT3w2t9P48yOh1ObON1QrEenlZgBBGLqovGBYeIxRjo9VZoTAEeETux&#10;baxvTWo5048nJyd47/FTEqCq4r3HqUQF36LiMVgwWm+LGjwOvOC0wleK0yqMZ1XEp76d/G4qgWO5&#10;yk8oBxqlLY1cy1cOmDq3/f3L8sxztwW3yuuMRX/2+TqDy4tqnJCzj+l0OnXfTv+pgFuycvglkrf+&#10;Fi/6zukSwU6XMObTifGWxpX3/syYeJDrL1kWWxcy0bJ3nxQ/MZ/uj7aeYc71Bbv0OdI8ezXSB+u3&#10;Fk3W0gf+fjO056nxNT1v0/oD0O/2Zu5vFLd8SnCSSX4raR2SmceYKLnNaxedf+17mR/GysLzZYnm&#10;J14xzL/GsvuLmFdwfjNz3Zrk//7sfp3Pz6e3k3wxS/5IvGzRu7Qfr31emz8ufIYFa8+8vmwf53k4&#10;/trtdifGf/pr73s4w44ufv4l/TscDhe2h30+yhUNX0nb0/un+fe99E+ax20eMd0/7f3tZ7PW3sso&#10;fxUr/g/Hf9rja9Y5864jEmR80+Khs+5VVdXM79x8w8XvMj3+J+4hHmtl4vtNP8OsNaW9nbfGx6zj&#10;Ft4/8o953yCoN9ncayfZs3766AH2NM+8urqKupJyNGRjbYXR8BSDUnQyPu93fA6/+P/8U77qq76K&#10;Z58tGY/H5HnOYDBgfX2dg4MDik73oRT/7e1t3vOe9/CWt7yFg4MDqqpiOByGvskslQ8y/sWLF1FX&#10;sndnF3UV6kqKomB9fR3nHOqFYTkGY7mzt8eVK49RjR3GKZc2Nnj2N9/P7m9+gOef/gCOEu3maJYz&#10;Hjush25lyLzH4KmsZ5hXqHFs9focH94lywqMZFy6dInnnnuB7kof7z1GCUaSnW1eeOE5ds5tMxqN&#10;WF3tMzwtGY8EpUCRqItFeUE9iOPczhZPP/MMtujwpk/7dHrG8NIzzzM8POZ//IN/iMtXH+Of/tI/&#10;5Tf+9b8h+5zP/m/5oR/6If79b/wHfvU33ouzQjfrcP7SVXTs2R2ccDIeIEWXobNh8mAxomQSrQ/q&#10;MFoGwUcsmBVUKjxJ8e8HZ7+vWh59wRhbU7FCkRXRkhz2W5u1FhfIDGcUh/YC4ZxbvLAYPbNoqxdE&#10;NQxoBw4F56M3UicsXjYrwChWMjA6Idh6HCUVgguWMS94FNUqWG6ixzpZyNKlfbyPInik3vYRieC9&#10;huMxdFbWgjKvBsXhI1zASIax1Nu1oOvbgm/VMghIVKaT1S7811tZCwq+cxPv7pzD+ai4GKkV/tQP&#10;VrIg2HvB41AH4kt8peDLWvHXsQ+Kv/eo97F/tFbwS4LFS6Oho/5WUeB3XiYU/2lBIU2Eup3WtwZK&#10;788e01b8/WyhQzUYnMRrzXxmPoPNJ5hwm6qEsbVIefdLFnX/W+wxdg+pmNt+rz4mKfzifYBKqOKX&#10;zV992A4wr2rFX3n1Kv4PpfB/3BR/fy/Saf0nxjRuTeDUaaP0cFZ495pPCk7aFqI8lfME/NZsQdXo&#10;YsXfzLu2LheawWNbxi9pK/DxtyxwJ0qU9UQXCPBGXlHFf7lhdEpxbK8hQKmR/8rkMc0aoXP5f5AB&#10;8onr1v/F9spX89cGPetMmH5f0+3UX0BnuB/Ft9ajezBgTF/fL4EMLOvfw5GbUPqttRPKf74MsrDU&#10;sOwW9k9bvpv1jnl3c2H/TCv+bUVf1S1V/O+1f6YNI6l/kmI1i3cAWLW/LRX+hTxHGjeyLhFwEn+8&#10;V8W/3WZFsP6s4t8+pvL2jH5RHyMeY2Th/QyT/HviHYNLkMQCZ91fpwy/09QZO7ddp1z+ad9EHyAL&#10;1xcVaSETpq4dx5+RoD94DGCwLZ4/rhyj03FwoJkh1XhMbgWxGVvnHmHz3DbnLzzCc889x+npEDsu&#10;OT4+xmY5WV6ccdzNxkzM/1d0CzyetY01rt+8TlmWZFmG957xsGRra4tbt454/iPPUOQZ3W7BSr+L&#10;SI/MCHf37iDWYExG0e2zsbWNGMPJyQl4pWsshorHLpxHh8eUh/tkuXA6cOS9Dj1TYLyhVxlyDRqd&#10;qsdKhYrDjw64ur3Dxz52nbxY4fr7X2DF5hQ+o9vtYkTY3b/J/sFtnti5xMndfVaMcuvaR7hy5QrD&#10;ygX9CkuFBHkwwdPxXPvQB9lZXyXr9bhz8zqjkyP63Q67t27y/I3rvO4NT/Jla3+ED3zwQ2R/6m1v&#10;4/bt2/zmb36Ay5evcuvuHuNRRW91hZWtVYpqjB+eMPZB8RUUazzGjMnFY8WQowhKbsPwUtPBa4HH&#10;onRQ1wuCh46jTBU9+NZirCXLgoKvGpAAJrW1FhcRsKJnlP7kLRSR2uM6n3WaMxZ6jfEDqoq3YFTR&#10;jMYLGT30RsDYHCxkkqEmIBa8eMQLDgea4XBopag3WAOiVWxXVPIJwd87MG0FPuvWCn2bosHcMhyF&#10;j26AyhsERckwxqLGstLvTixXyaAhquE5tURNYABqpA4lCKEFSjkc4Y3HhLdAvAZDiDeoKDbLULFn&#10;Fv/0PZ1z4V7WY12GSoVxNlzTSxCMvEYkRInzQRgJC6rBS/g+3gRlf0KBV4trSaG14DWBteSMYFYb&#10;NhTKuKe98IfvHxb+rLN6RjBQdQgGvMOqQXS+h2DkwvgVCd/ImAyjRIVO42Sdr9ioZEsVIC8eow9G&#10;lylGukixAmxhW2qAnqFGzMz9iY5GY1Q9RAOXV8F5xatF1UdExvzzg9w1v30xTQPE1MvgfVGR+Fse&#10;7PxgGWqLeWdosNhPGQlaVAW8tIwHryaKiVD9+e+3jOqE4vwg32/xOJE4fgN/E0QlGPuit6ff6SMG&#10;RIKh2ogNXnQVxEBV+RqeJa14KolxUWq0no9qtJ6XaR3R1nyt2wnt4PERwSVqasNzbYDG1wbYuYgL&#10;ac0GkfrtTRLuooF03uzJVGpY5LRwu8xwMIkPfTDDjdfFhjER20LGBM+NiouGcnDGR6SdhH4hGOxF&#10;DWp8MFC39qPBkC3J4CYWhwvruUxSLx5sVn+/+jhc/I7BY+cBo4IXjSF+ilHB4alG5cR2apcYjxf4&#10;8yTVFJcnMRRANL5v6het93sX7jt/HtiF86Po9mY4ZqLjRsDmxUPwZ0Ujoq/e1obfq/qI9vT1dmpP&#10;dFQjAqWm6fhwjsa1vnE2NNTG9gX8+z77J1ERE9lPi7b3x/ODYXBRP/Fwhs9PENo2cEscr9Pzd6Z8&#10;IlmQk9XgE39s8dE0DxP/THzVEuQLr4JouE/geEGGTshYyYsgD6qgvpqQD5PiTstwIMiUYdacMaQ2&#10;fFLxWhE9aBN6UHP+WYU+GUZEBO+0Wcpa10hrlrSNhPX1W/rPEqNxMry0z2vuIaHP4nquEnS+NH9E&#10;JOg9CFnRAZNh8yDPnQ5HiFj29w64e/du9GKv0uv1yPO8Rrssd+wsbj86OqKqKqqqYjQaoaqsr6/j&#10;vaeqKn7uZ/8eWZbxwnPPUw5PWVnt4coxqsrx8THr6+vkec7m5jZOPV/6P/xh1jbWOTo6xhrBGeHO&#10;XUdZnXB8uE/HKo/sbHHzYA+nY6rhEPEG72z00nnUemxVUVlhOBrz0smADz/9UT74gY+wsXmBm7fv&#10;8lmf/bk8cuEiT3/4wzz//Ecpcs/B3i1+x2e/lbd+ylOcP7fN/u5NelkXUcFLFsKzk75EjM/2Q7Y2&#10;L/Dy7T0uX3yUUTlEM8ML169hVlcZPP8Cb3zLm/jUz/osst/7e383P/m3f4Kdi5e4s3dAv7vK6mqH&#10;snS8vHuL02pMZ63Hzs55Tg9LjHqsycmsJzclVjy5lAGG7zxegiXCaYaS432Oy8KQzqXAoPikONqc&#10;LMuC4p9ZOkUPMYqVqFQasDaIPSKCmsZb2IYJSzQCVFNBUm1oiGKC4hi95Y3i7ycgcKqKd2FAex+8&#10;bEkgUmMRCyIZNhNEDZIC9HGRSTi8KJkafKVkWIioAps1CkhauLx3eK+oegaD07BPFe817g8f1ali&#10;iwLEBq8L0QttDZmx2DyjqtyZUIE6ZMB4iiwsXJ6w6FALuCF+3/Qs1jt8vI66YLrx1gWYp81RY+da&#10;/J1z9Tdxzk38qQaDkfce4xRKg/cKzqERXuNr22JgIGfglATFdBbao7bIR8hpUiFDm+BjeIaPiRs0&#10;8vBgNQtsdzAcTQgSGgWNtG11tkCSFuYsy6OI4TEqGI00hqg4aeP1Z9GUQGM+VQz+AWng5vNpeLR5&#10;7XCaghgf0GNtTY5EA4MxQpStA40C8kLBwT2E4BNUlwePl6iZyUN4XtTeM5TxjNFyKj/Kq/KfLofr&#10;LfYYPUTfiwLVvQumJioBkap4jganBBBAhjFgbV4b+kSUPO+ARgNC5AvSWCSjgmRqQwAalAM08GP1&#10;BJRBiu8SE/Zr4tcmipcmKIQqUbdLsD+DRoF0FkWSIQDUNCFuEEO4dH6OmIQ4MlNeIV0ELZ0PvYtB&#10;s/dHfQqSndNuomIQFGKiOyLczxP5fkQbqphoHQ8GHo9gM1Mr2kpQyhRTK+L1miScoQoYa8IYVZkQ&#10;/tMSMRyX4SrJEJMMEBExmGcFJu4XXHg28XHSz6EtT7VkTWiftAzTYqMhQ4LH7oEMv+I5HY4RozXC&#10;0IgLchAWMUpe6T0rfDMNO21Hx9TzKK7ebtP2/jzrNAmT2nJZjB+0NjuL+JwTNjobkeLuqX9SqGrq&#10;p9Q/bdren84v8u49hCotX8c/UanGySKSqDSAFhWyzC6Uf8TE9hZ/nOSTMSmXmOhZNzV/RSy+8hgM&#10;ikSFNiKWE181FtQGBdgL6rXO1QUmODbET3jT28q7n1LYdeJ3lCPj+dPnBi/6WaV/ot37CUNA/V9L&#10;iW+jKKbbdY6RtuZV5uy9tYVYMFQNYsLY+Ly2vnXlFTU2GDgVkBxQhqOSynm2zu2AyRiVjuHdQ+Tg&#10;CGsto9EoeLznrO/NOqUL8wRtFzm91RWG5Rg1wnA44u7RIScnJ1iEGy9f5wf/yg/w2GM79dvfvrnH&#10;I49s19c4HpTs7x/wPd/3veR5jojQ6/Uoeh1u37nB5Ytb5Btd+htdPvyfr3F8fIvjcsDmzrnw/s5g&#10;nUV80J3wilcf7D0rPcYq/NuPfoAf/Qf/AMagpst3/+Uf5Nc/9D4O9vf58Z/7GUxPYHTCO7/8S/mU&#10;z/8M3vcffp23PvVJDPcPsQpODS7qNCmEWAWKnuH6zWtUec6Lux9j7cI5XrhznfOvfYy7w5Ld42P6&#10;12/wpk/+FLLz5ztcvPQoY6+srmxCUVABpZZsnj/Pha7F+RHDwSG9rINVjzWezDpyU1LYilwMVgxo&#10;jmoHrx0cFkdOpTmqGYqjyPLaKoa1WGvJ8g42K4KCb22t+FsTBOEsDUKjSLQKtZX+tuLfSxkdppR+&#10;E60jzsfYCNUI7QpWuASxrqoqwv9DMjvvqK3CXoLSOO3pbhaQDPVjjCavQLBCeh/yFyTBbhp6Jj4M&#10;ElVldT0/824JXuYRnNOZcUHJeHIWzaAT8dNlWYbQHLGRP2bB4orBiGKLnMyVOKf4aPF0rsRZxXg/&#10;AWNL36tBZAhlSfBaeY+LFjJnBG8NlcLIV8FyX1ZBqC7LoJB7wVulqnytrNfQyBgX4WMMgJJCCiZz&#10;Ckx7ajRakr2k9ghlkiQoS1hTaxpidDVmOky5GcJ9oscheQSnPDXJg+MqHxAVCt4Ysoi4yOLElChg&#10;i3LfdHpc3y9tK5BtpEebii5uL4oibHsTURyTVJzM3J+oL304zgtOQr+6sAwHZMmS51vW/orS4PeL&#10;2w+CuLiH+yx4v6RgfBwA878ltIETPvj4T2PglfrOOI9GXqcSDH0qivEpRjOPio/BZII1TY6T9JGi&#10;83Xm8weocsj7kjx9QZ5vIQ6c1oJpOi7xxEyip5fkbWkS1AaPUkAc+HjTaeqSERmD+EhFcQlxZLKA&#10;aMKcoUHRtIHf1TldZCLkzSwJRWn4dOsdWtTIVP9NUV3Wrh6vzXoQPPa+zpVTG4g1CeKxX5Kn3Jjo&#10;NRMSdsm0QgJEBJPy3EQqntp3OM13dYomKPw0xDzcxYYcKhoNy5Gqn4Kkxwv61jqY3jc3WVjj4npG&#10;a/wlz+Ci8e+di/xaZ9LMZmF+BNggVmy0jRnUaoDVLuD/Vu3idiN4YyfWEScutjf7xUWkhWuOd+IC&#10;kjAZ2WmtMz7IbwXR4OUFLwHp4SUiMurt+XzcV/fWP1ZDwq/UT6l/CltMtFu19bY3wbD9W7a+/Veg&#10;MpWs2qgSQUt4CfwxyVXTNCD+tJ6fbf4Y5PdkcNXgjfYx9MdFA0GSi0WDDiLBFKFoYN0m8g+CzJ1y&#10;dLmYodrjKSRH8RgN/F6CMITRyA99eJmw7eK6kNqTz1zC+aLN8cG9ViO40rZpbaMeY7KogAedwkRE&#10;Q73+RD7Qzr2V2sUolZeoXJsG8SCKxlA89URDdpMjrNkOd07KufqzsqkJ1iw8hnI8Cs7EIg/G0yxn&#10;OK4YjkuszRmPh3jv6ff7nJ6eBpi/nx2OVycnl8WIz7t3DxgMBuzv340ogiyGgIf7ZJnh0qWg9A8G&#10;jtW+ZXNzE1E4OjolKwpWejn9/g43b9xmPB5zdHwScrvkhv5GhxElH3r6g7gv+kJ6nYzttT7+6JTR&#10;8d1gTFZDWYFE47MYRTOHtwo65PB4yGuvXuLPvf1P8Dd/9hcQk/OO7/wL/Llv+mZ+6ud+jBLoCLzr&#10;T/9pHrt6kZeef5rPeeubee5DH2S92wcFhwloWQ3OUo/BiYa+thnXb9zms978yVy79TJ5v8txOeJo&#10;NOLCpct84OlnOLe1TQZwWo7Z3LrA2FuGLnTU9vYGg9Mjnvqk13PnxotsvWaV9d4GN6+9yPmdRxgN&#10;bmPlmI01oRoOOD09pcj7jMcFWbHDsy/eYXNjh1t3jjh3YZuDg7v0Oxl5nnN0dEIn6yBZxubWBkcn&#10;A3r9TjMIRmOeePxxDvb2EDyrq31u3LjBytoqqxvrjMcBnnGwt8/qap/R6fBMgotOnjMajRAR1lZW&#10;OTgc0O2uoCocHx+zs7PD4ckhZTXi9HRAr9dDu4H5VM4HS1+E6Aern5LlnZiFvhW7HXMLOOewSPRu&#10;J++0wWbhGAsYscH7OhWmkP5Go1GwbZrA4MxUWENRSB0Xn5TwLMsmwiKStz1BXiDG1KNkdQyewWaG&#10;LCuwVmqokzEZzmUTir9qEasUVMFzvSDGr1Nk9bOmZyjLMjyLdyA5Y+eiGUNCrBsuohscTl3LS09M&#10;YqExVCGEW3jxISwkJEDAE7aDgq51uyfFIqXtmLuhDfWMHgNpeV7SfpJg2zIsaEROJOin94KaSCXi&#10;FZKkF0NIjAiuhkkFxmqiAGeQWlDxeKzYuDDJGdogDR5Q9dKQnFFMyP0wmy5oT1lto4AdBNNJSoRG&#10;kxI5TlFjJHgMDZhkoY/eeIMNYR/p+6uGPnS+dX0WXl8IwkRAXEzRmATFiLkHXMUs6jH10v0gf82i&#10;KglCN0VR30CpZ1BRqeOsZ9GQvCfB9z6x6JmF/D5piNNsYWPkPmmEw80dH1G589HFkxxs4hsvt5E0&#10;xiIs3KeHCkJpZmOy15QORX1ANfmgkFvThMKITNIwv33LY6sTNLqnQSMeKpVW8VrP75D/pXV+gmwm&#10;pc+7plxNKq9imjI22kLUSNwfKBFpRQxJCMYLE428TciCPxOqEPhcNHYQ+XHcnqYpz8m8dpEI5YW5&#10;VGOooEeb7xY9Wb5qystojfxqDLreVWcV8hjqZTXw/9pKHPeLJHRa5M/Soi3TRkCkuTj+E0Q/fu9o&#10;sDH1+a0wtVb4mkSvojGCw4T3jIZrLyag55JBOqLNPIr4uL+eE/HbpnGvAdEXxq+J62YIVzGSwlVC&#10;VRcfj9dKg7CJCWEvCK4ahy6Lz5bmi0Sqvpq5bkyvH4KE3C8axk56vob/J/+xxuPCdlpfwvPEuPq4&#10;3oRP5oIRRE3EwUWovWo0sDX8mhhaYKLhSMSTZxFRYxrvbMoZZERC1aOETKr5h9TJ5apyFNFtJsoY&#10;tk4MPfn+zTpmW/2HaoixVvOqpEZskG2TghnnQWrHgxiPqK3PsyYcF+aHMp20us0fNcGrU2hVPT9D&#10;u7V5DHUhhj7SGNLUk5s88BkrMRRD8JrkRA0yn/jowFFsRCGr+kCdw2vw9KZ8I2nb40OIsAiqQX61&#10;YiNfTOq4iXk44jxsbdNCDiXAaY1qjTD90J+z23FhrrqE9p1GpBGThsfnScwnyR8m8lNHQmqEB/Fm&#10;Cojvgp0lzzpU5QhXeWzRYVQ6vMLdw2Nu3b5Dt1cExfpkEOQqOa2dnMm40MaTKYJkluFohLU5RZER&#10;0kOVdDo9qmrM9rkL3N69Q6fb5+atD9HrrVAdHTEalfiyYjAYklk4PBzx9V//9VTjYQ1l6/V6OA9/&#10;62/9LfprOZ1Oh+OjE/JOF+eU0+EJp/6Era4ls4Ifjzjd3+dkNMDKmGFVhgSCasic4HycwwLOVhip&#10;MKo82uuwdvUCo+N9vu7L/yA/8n/8LGsbq/z4T/4oo2pEN8v5o1/6RXzG44/x1ssXeJQR19/7azyy&#10;usLoeESFwavFa8oJpwScuTKyFp936Iiyd+smuIrNtXWq0ZhO0WN3/y6b53bodjtk128c8sTrH+eF&#10;j91mffU8WIlJhEKGweO92+jRASfHd7l18H56HcH0Nji8/jRa3eZWtUcnDxaVvWM4Oi74pDd/Adux&#10;TkJhFEPJxnrO8OQuO1vnEHX0V1dDTJgRisyyvb3J/p09ut0ur3v8Kh/+4PtZW+mz2u/ixqe87omr&#10;7B8d4X1QJo16tra2WF3pMR5VWFHK0jEcDugWPbyvWOls4lzJnd07XL5yledf2uU1T7yW3BYMh2Pw&#10;no2NDfr9HsbAcDiOSmyF8ynjv0TF15+JmZkF1fU+KqYt5bxOEmICbDAp/en4ZLQoWvVopqFoBEf9&#10;BLTcGIu1po61A8F7R1UFiGCw2Hm8T0pWFmGjwWCQ53mNXEjPb62NkP1sMumPuhgfFRgexoQso8YE&#10;BihSi6d4T+U9vrKMrMFXllI9lR+GQZoZrDc4FYxXXKx/6ClbqIWg9DdJjqAKWRMjaqOJzXftmPs5&#10;7SYla/RJ2UwQQBdjzRKmy81td4SkhCHe2E3Q8PzBa+jFYzxUBqwLi4NxSmFDyIeJIQImCvISBfck&#10;WGqCOk7RBJUMFtD7p1ZMFIh1Jg3W8zntbY/0DMOElxhSEhfyWbS2SKvBqwsLeqI48D4YYlTQmBuj&#10;hmwaXWgYCRBdP//+CqIuXv/+Fc96Ma3780E81+aBPd5hnZXJUOkZkW8Pigh5pem83/dzfs1HH7D/&#10;DH7J+IxQTDWN8ak2YAQPikSESvTdRIU7iG7qXVCUIw8M2VSSohiSQyHRaxWpRoNSEkB1qr2mcR5C&#10;NAhHQTjkAAjj3xI9WnPaw1tq4+lqUU88f3q/xvPjtUW0ie9cRCUJvz54WUlGU1BxD0bv53zVCWrU&#10;xP4LApmL/ZNobYCd2t9uV1qKgiSDdPPdvPO14bjOHZAMyxMR4lEhb9GUXUFr1bFpT/uT4UbjejQB&#10;zVcXZfn57RGzFJNtRg+3hr5JOSJc9OvRMkgbMTg8+MQ/WzkjvK9DKqxJCXVthObaCYP6Mv7dXj9m&#10;PV+jKEq9n7ReEI0IKZmoTK03Pnh/ay+lAL6qQ1y8pvkY1glQRF1AeepEppk6lGD6+Zr1wUz0Q8pF&#10;lJs8Knyhf22w5ob51nr/ZJCTZFirPcLBifOqpXBPx6Ua26JhTiWPt0RLbEDbRL5JI98kh8pc/hqT&#10;8/qUbE8iUipWW6SK9AUAACAASURBVCl9OeEw8dEY7wiOr8pEOU2CoyEgCmLuFdc4WCqadkHDNkJF&#10;4g2+cTal/THvlhAh9JjoZGxB6mM9bpfmQgwbcNEoKvH8YMWKiKQAOMeIjWp+ShDY5GuSmL9IZH67&#10;EnSJFG4q0egYjrC1JKImtUWDjLExR4ml6IbkzkeDE07HI9y4DN+TEMbQ6eQLFf/xqbKyvsbxwTHY&#10;PoOjASfDE1a6K0gmjEYllYbqU0eDU0Yjh8NRjSrGwxCmevfuiIODA/I85ws//3exstrDV479g7v8&#10;yr/8VwxGY8qIEH/uhRfZOf8Iw3JMb6XLydEh1eY6jCpkMMYdHDE+HeBNiWpJlYWcXs5ZKhfWGSMO&#10;NR4rnqxynDqHrK7zKZevsvOo4Rv+zNfyvT/6v7F/csr29iZf+cf+FJ/+5Bu5YD29wxPKW8c8gsDu&#10;ISMRnARzoIs5soIRPiCaxt5T5jlDbxjfPUBPhsiogrHH2xKyHCfB4Jidf2Sdk/84ZGNri6pUrC3o&#10;mJAFvpsJthpyzgrlyV221zvAkGr/ZdbkhC/6kt8Jaw4GtxgdHnL7juOf/4v/hIwPKaSHZHBuewPN&#10;AoT+3MUdRqcn/N2//WP8i3/5K1CWgOF3fNEX8+e/8Zt445NvYHf3Fvgxb3zDa6GqyK3hzu2buF5B&#10;v9fFZJZe0UG9wxjL8cEBVeVY6ffY2ljn2skhlx+9yIc+/EEeu3SFbneT4WDAM08/zZ9917fx/T/w&#10;V/nUT34LJu8zHGVkhaUan1JWFUWRU3mHMVC5AIHJvFD6WKpHqBNoiMbJGi3W6c+SrPXaRHALtaUs&#10;xXQnpb9dimlxeaRgidSYYCPEigVEgREJ5Q9VmnuLD/kDtIoe/KS9mPre6f4JJTGdyXQie6iCjW1W&#10;Unb/WM83vahP1vK4mKnWXjqDkOdBEHBOQqwsGkpR4KNXQWnl4q8F0ATxDV64FEPpo3CeAsX9BJ1u&#10;b5JUaR2Hn0QwqYMpqLdntQens4/enZSIyLeyBROhU019+uabKvEjxT6NngsTvAtG0riZfJ6aaorv&#10;8hF6fv80WLGjV2MGDXDWOe1T3tNZf15jRoHoKTlDUzKd1vzIhNZ8afbbJtVvEFhrb/18r7ouun98&#10;dhOt2Ea5Pxr74P6RAm3q7/++baryW17S8aFC7HlwqP6E4v+g30/9wvFJC9HRGOaioi8h9isge7RJ&#10;ypWg2aaVHDAen3hbiD/10QgQFek4j4OCHpFL0TQxoXDH48TE64mPyfgCX7DSeq/oO5rXjjTzWRcc&#10;N//8hFCY95fetylbJS2Be1nuP1maG3B5goh6zZTJrP0hZl5bAqVO0Gn+N6tdlXakf+N1Ju3XiXZR&#10;X3vLJ0N6dOJ8UxtVqOnE9eP+6fUhLrrRY92Uq5zXLjXyzIfv2n6/GfMDlSn+Pb3tI4AkeQ5TsjSp&#10;S4dZaa5vlqCikolj3vNNKgPNcbTOm/X8+BhGEueY1OFHwRccPOlNQQ+i3DKRfUfOrmMTz6k+Gghj&#10;/3s/mYgtJpGThLCIC2qdhC3ykfT8EisJTcy/OmMPr1Iq93x8kjlsm48mR0kysJAU/kk5Zx5/DYma&#10;fTT8+BaiSSe2BanBVC6hMaLhJclt0uB4GipNDqC2gbhO9KcSnUhSZ3Qiyf2qzdxpZXyShrG15nUr&#10;fr+dSHA6Zn8ixr+dppU5v5e105JoWomSpZW7pUnBPRWWbNjfO+DFlz7G+z/wwYCBqFwoYekrxuMx&#10;+3d2Fyr+p6Xn0tXHeObDH+GNT72BIuvgtCIzeSgb7i0vfexlXnjpGh/44IdRByYTXOnJDFiTYbOM&#10;1dVVjo+P+chHPsL+/j6bm5vkeU6ed1BVxpWysrrBc8+/yO7dI27d3qW/0qHTcawPBtx+9kVuPv0c&#10;L/2XD7FqHGorKuNxNuRf63hLoUrHR6eZCUb1zgi2H3mU59/3EubSFd77zLOcrm/ySHebnimxpWAP&#10;S25/6EV6ueWZu/u8eXud9/6n/8jjT1zhpo4Z2YDaUB9GXnDKGipRKmOoioJjW3Du3GP4/WM6Q8eq&#10;M2BzSg1IMRXIhsOKl29fR6THSrGNEUvW6SAoa92CVaOY02P07h3GmWPn/CpbGwXXXtqH6i7c+BjV&#10;aBdVz5Un3og7vUmmpxSmgwPWV/scuZPoKa7wbkgnh2/8hnfxFV/1Vayub3Hz1i691RXu7N3kws45&#10;hqcnjE6P6WYZ/Y1VtjZXGI0G+Cwnz1cxVhgOxnR6Pc5tb4aMkM5z48Y1PuWpp/h3730vTzzxBCcH&#10;+1Ct8Ce+8o9ya/eAwbFnpdNlbWWV09EArRxjLTEIq71+yErvtU4i5R14C5lCFb347Rj0pJxPx+Qn&#10;CP+k4OvrBCfT57Sh/4vKeXjvalhhCpryLsQZBU++r7PhuyrC7cuQ0TKVBYQmRKG5ro9pF+yEQWDS&#10;ACAR+q2tLLlNJlBVrZMCpqSCrnI473HO49RjU44AogAblWZ1PoQSxMSPjSAVBret49N9XByjWq5N&#10;fKWfQdvt7fetGWYrQUr79/z2xrvaTkyTfrczrAYIabu+c/geQcBMBRobxUJTUjCZvHdN66zEOlHR&#10;4H4oSykL2lve5TnnG2OmPNvz6XSMlsQgbqmTMpom9jkm51r2HsbYe7z/g3iMJTAEaYx5909Tjgke&#10;iCKLdSf5RM78J5Oiw4NQ7xuP//33n4TwkkXjQqL6H7cNKcYyeBCdczX/C13tWlBJRaK2kL7zxP1q&#10;o2pTBm4C2cUkxBvOlptLXjCVFhrBt+aATNIz7S0UgygtEPrs67TPbz9feoZl1MS3bfYnRIPMoWZh&#10;O37Z+QlRIU1ulnRemkILkCV6DzlSlibnrGN5U5WTZjykjN4P+i/x1+gKRGIIm8T9qQzuvHbh7Din&#10;TjYI6iYr4qR1iXaOAzExJMzQXhFrmajFi0Sa+SDGoO4e+fec50tJKNs5MWoVod2+tH/i+xjqEmsT&#10;/D6GikyMDTETyK32dfGhXxp+0l63te4HTZ5tMa21NpVZ1OCVNabJmZGSccb+I+UKUvMqpTJfvkmy&#10;1rz3FxNDdXw9v3yE2HttQfAX8VfvY2iTrxEDIUdYg4hMYRuYaCKSoPBX6bgotyk6A1EWc0fFxCOG&#10;JqcU0rg9UoBCcIrH7Tgup5EwGtsRH1MVxGouda6CZltdfD+fqr1YtA7ZVHx0GJqYG6upShZCsxKd&#10;1S4SHDvJCehj2K+fcloGXh/CfJyPaNUoA0tmGVeOo6MTnCsxEhI6VqMxJ4MjfuHnf3xivZepfP4l&#10;cDCAb/vW72Q8rjg+OkWiQl+5ksHpEOdCdYyTk1NGwzGdboF6MFoxrkpu377D8eERYLh795Dd3V12&#10;d/cweca58zvs7R+gNsd5GFWObDhCbI7HcHJ8TDmq0FKR0qHHp4z9EM085EppQ+Ui8cHAJz4YENUo&#10;iiXLVvjNDz7L1uue5MPX9zh/4TI/8FM/za2bdzgYjXHjkp/6yZ/lW7/6T9Db3IDDAc++cINLO1fY&#10;2xswLhwjG3OfRYNrrTsKnAxHjDtdhlmX8vAEGVVk3lBgKDSLBswQbp71exnnHrmAaoe86jE6cRwf&#10;HeKqEzZXPVe2duBgl0fe+FoqW3J7/2N0fcndlz8Kx1eAPTK9A165/oFf5/q1D9MrBJ/32R9VlFWJ&#10;t7C+1qUnykZ/h37HYqRkeHrEaDTCWMvm2iq9Iqfby9HqlM5aD+MrVns5h3cOuXjpMtJb4eXrt3DO&#10;sbN9Du89g+MTVJVOnnPpwnkO7u7xqW95c4jzt0Hg+pVf/udcv3GHP/X2b+LihUcYnp4yGg/o9zqI&#10;1dCZJuQ2SB5cjRbYOsO+TlYSmKgC0MpiX1VVnd2+LYyH6gBmpqEg3S953msrXQoXiDU2Rc2EVS9Z&#10;EUWbOk3qQrk82mXHPU12lbZAF6GJtLJ+1lArIUKH0nuagBhMsZoa82zHWBYf753Qha6G68fskyq4&#10;SvHxTyONASrEgggTtZcjtrJh4DERlsZszCnVedqepu12rTP5p+RHEpM/xXAObSt4s9vTOyejx5nf&#10;KhN2Su81JrUNgm+FYkxL4JaQOdbQysqdSpdN0RB/HM95wCjziViyGVRqw8mM9gmPlXkgmrJnh4XN&#10;NAJWpBhpIPWaklilnAhhDC+8/qL7E3NEIA+YpE7rIdWEPDwAfeD730O5ND7x4QAqMdrmPmnbt/Lg&#10;3+8exmkcb16okUJpbgfeET2TCQLjG1U96XVNJuQ47zRiDpoTa9zRRBaIaChw2tquQd8xTIzGECgT&#10;fqGz+6fbk+VIawHc1OXgxJgIDZdGQI808TWJHp55NClcTfmJ1vm1IpSg3DMoZmF7QnTNPV9NXY5L&#10;0mRNgnE77lWTzzdBss1E1uuZ7Rri61OSWEXDd5IQ913vn9feyv6f9vt4fd/CDjS0df4UBqFZY5rn&#10;m8RLzW5HWnxYzNnxnrpM5Oxx0uDfgkKmzfzQsNYFJHQ08phGUgkhZr6+7jL+Pe/56ueqFfPWOjLd&#10;fmY++9b7tfnxWT5d5xSa2W4mns9FA8+Z9a2VWYTkNCbJFZNxWjbY0slEWo6MBn/YzvixaP1+tdMQ&#10;4hfLXbbfPyJK/BT/bGFrJvjpPP4qqUR0VLg10sSfahdErcSa+BcT7nnfqrrSnJ8MSoFtyETlJq0d&#10;O0F2DoixmLAqyaZJ8W+H9JlGrmzeMziTEjpEooxpYo4Zo1JvT7fjIlrBJRRRNNSZOPiiYbkOs5hq&#10;V9E6N0qK8Vf1E8p/VqOYA5I1OfUk6k69Xo+80yHvFFgfEsJnoQY8dmR5+iM3Znr8RWM4RbHCwfEx&#10;t+/ssbW1wcraOnluKUtHeXxI3unS7fXp9lfIiw5eDZ1uJ8wcX5HnHYqi4Mk3vo5v/47vZH11DZsJ&#10;w9MxnV6XGzducv6RS9zcvcOwrMgd3Nk/ouj0GI4qer0uea9Pf3WFlZU1+v0+XWfw1qGFYm0M2faW&#10;QoVuQpqKUhqLblxk1FvlN+7cpnP5Cj/wN36Ep69f4xDhb/7Yj/F93/O93Dw95i/+9b/GX/uWb+JK&#10;brlw4TyDLON49ybFqtBLZWpTVHIMX3YGTNFhnBdYU9ApihC27pWqdIx1jOS9el3LKuCZ5z/K2toF&#10;OqMuHbvC2toqmRQwvsXN557lF37wr/D4+TXujO4w9Id88ze+g521DowPOT14kcHoZZyBym/TzRVj&#10;PX5chYlkDabIKNVxfHzAatFhcHJAv5fzyIVzODWcjhy3bl/n1q1b/JEv+f0hWGx8yju//h183df8&#10;aXbObfPOd7wd01/nw888y5XLl/mCL/gCfu1f/xv+/b99L2VZ8ronXsvf+5mf4Wu/5u28+1ffzVd/&#10;1Z/kXe96F5cffZStc1vs3Tlk79ZNjg4OWF9dYW1llbwQjgeHqKsox2WUKxy4KpTycGEiucrXCf4q&#10;9XV5uqSQTpexCx72ybIdqsFi5/TsOUn5n4b6T2/7mICj8SwneJqfeJayrChLx3jsqCofof5JbHa1&#10;lz/Vt0z3SR7/9Cwpad+sUIRZpW/a+xqDiK9DDcbjitK5kN29ikkTo5FCPDgvUwKamcxzoE2tT015&#10;C4j7YpvGbCPT7RozszfJ49K1TV3fN8GV5rWn64XYMYshlNaIqWOCwFBTg5XwTlYCksEZwcdSdhYb&#10;rL+SB3uHWJz6puTbFDUaaoc/uMczVTWwMXRiBo2ly2a3N+VqfMxeNk3LOgZNZ9KwCEa2riYqISHu&#10;U1NmYw2Zm/EhQ7T6UAZR1URh0iy4v59//3rkayzryX3TBJ1tgQvvnWoC6elEhYL7oTKV5fYM9fpQ&#10;OQReaTpRDFHvk7YEgQftP6+6cHym8V7FcCpPMjalTO+CSBZRSdGLI7aeF6VqTOalmOglSYmSDCmk&#10;ykYDgI3CYOSx0uyvE7ogrW2ZCIIJiZgaBBcptnNeey202TiQmuNTHI+m0oXT55twXAi1sdF+cJaG&#10;mFZbJ+ushedWzWuJBo1ZVFIc6px2XXI+YmKCvLPHqypqpMV3tO7nep1Ikfhz2gPGN2bkFlujN2Jd&#10;Xbw6FBur0NiorEjjqZWslasnoQNMFLZjevNIU8lH1Wa/qsfF884+b1DGdUF7wpmlbU9D0ZCkDzWo&#10;nfyeGuN4XeyHVJY2eeV9nD8jF/IZeOuxzsYKGbFEIsv5d5WSvc55vhTmGNAnzXFpf9qmPY/j82pt&#10;RInZx8SHnEGxqoXG7AYxw1y9rS3+7bTFyNTE/jD1/jQPE/9oe7vxgmRRKTQh+aCThgqGKvIbR1on&#10;W3zJU5ej/u1Kqd+fOtY9VGYKSrsxcQ5pqkzVCn1r8ctZ/FXifBS1dYLNtCCFUAvbJCo1BO83BMiv&#10;hjwDLkWaJlkUwDVGNh8tRJJQIRPju8ktEKqqKBqz5qfqKhKrqpDi+cXWVVWsxNLXNE6plEAwUTEh&#10;C41Eo5jEhKEiZ82BKS+tb21P03Y7OhkQ4OuQsVZur7jO1Ul4UwLBuD0alVRVKq8cDatRr1KxLVP9&#10;nJLGsbzi5UuP4bVicDJEcXSKHt1un6r0QccYxxKnamrvuBXBmpyPfOSj3L27Q57nHBwc0Fvpx6TS&#10;ws6Fi9y6fYe7B4dsn9vh3PlHORkMyTtdTscnjPSAAcpAPUPxVLlBTYZacNbhszC3K28wAqUX8pjQ&#10;ubKWG8e7rF29ysrePl/9zq/h+vXn6PZW+Pa/9N1knS7f+D+9nf/lL38/thzwwz/y1/lL73wHVy5f&#10;5PbuHc5f2WFwejcaXECcxPJhTS64rMjRvCAzBaZb4I1lLMoYTxV5b50UfvfuPufO71AUaxTDDu5E&#10;Odi/Q3V6QJcDPutTX8/j53b4M3/sy3j+4CV+5v/8KfxowPUXn2XvpR5rGyX9Pgwrx9HhEatrIbHe&#10;cFxBniN5ge0YRuMjxFVcuniZ8fiU//VHfpjv/57vAzG87R1fzx//k1/NO77ua/nRv/O/84Wf93l0&#10;LHzOZ346Tz35BF/4eb+TIjf8k1/8J/z8L/xD3vzUm/jBH/xBfvmf/TN+/ud/nm6nwx//iq/kyde/&#10;jp/4uz/BX/7+7+PPfM3b6X3zX+Do4IDhYEBmDOvr65zb2mZzfQM1Fbt7Nzka3GVtvU+RZQyGwxgX&#10;76JibnCOGqre9uwnj35biReRUJPeVTU8WoxJ+aRjlk4mjARtxT+Ue5oH2zUx06c9G3/fSsKXlPmQ&#10;Ub+qn1djfJImxV8rvGYY10D/bSyXWGfXjBn7A1SqjlI+kw+gnRdgFhKiNnBUFa6qcKVDq1Az0aiJ&#10;kKIAt0qxnKbl+ah9aikT/HTyQ2HmM7XbXSzHmGL4UtxUY+2csGDMbM98MoA0kPcUO95A4BuavPom&#10;Ce0mQvljUkRJf63kiov9ufJQ5cy8WRogu7z+9sLnM/d0/QljUqufrY37QrpWaJXqvJc6y/IwReKX&#10;QtV9SxOVB6D31ofcA5T/1VrOSQXMQ32DV/D7tvKqyLRhsw5RkonqMckwWv8Z2/ptJvh0Pf/jSpAA&#10;WBiZgIpO78dIneOgiTeWmevErDWh+W0nUkPOOpYZfLz924hZ+P2Uxec38f6zMRntbN1zMBvLsR0J&#10;OaUurheuFsq9mkm+M+P3vHalQbYFYT3F5IZtH0v8pXaNCb4m26NnOO43GrIx1+XOvNbUtc+P+/G+&#10;SaM1ZWRvh+zNNMK3jIft92vz/IQuZEZ/0I5Hnmfsj6FqKhZMFnLaxDWvCaBfjlea93zT6/LE+rHg&#10;Gum31yoapqIjxjbVGCQZ5Opt04pjnrQgtnONTIc3TOyfqsWeKiaoJCRIlOnafTSV8OLMXBLPq/Xf&#10;svV7VsKPNv9M3KdBHkq9voQyjTqfj0YOaHQ+36wV6FbEvBEBa1HNqHx1Zg1qv1Md2jP13eucJ1JN&#10;Oeyot1Py1va+ySGRQocCD4iVIifKI2YxF4hFzrS3800YSZH6IVN/ytNlpmi7PZ0fjMKmrqEaXjl8&#10;mWA3NNHjL2haIzWEUXR7vboym2qQ73Jr6HYKOp0O3/Vd3xXXx9ke/5Hm9Fc3GQ7HXLx4ga2tVbyv&#10;6Hb7eF+xurpOp+hRFF1WV9apOp4sM3gPmXgGxR5/7+f+Pnt7e1grFDHB+Xg85uUbNzh//hHGzrO+&#10;eY79g0OyzhpFt4cHitU+LlPceo9xv8Cv9inObdEzFU7GjGWMFCFUKScjV6VQQxariomBbe9Qe0zB&#10;IT/yA9/G2qXLvHBjlzddeYzXPH6Vpz/4AX76B/5nyrt38EcHPHFuk9VsQPdCB2Mcrr8ekvP5gLiQ&#10;KlUgcniB49Mh2ulC1sOvdKi6GeMio+wWSKcIBlvCOpRd2Nzi5OiEO+MBXb9CIQXdXkGhFjMSrLc8&#10;/9w1xiPhxsv7XLu2z+q5J9gbb/J//auPsHv4LGN/h6zXAbPJ7p0On2tWsb0eeGE0PiXv98k6Xc6t&#10;djgYHGLzjD//Td/AV3zln6RUGJyOec973sPjj13l93zhf8doeMLJcMQP//AP85M/8Xf4zP/mrfTX&#10;Vvn27/5uXvPEVQbHezz5utfwxJs/mSuvfyOP9jxf8vt+F09+2u/iMz73C1jzh6zmyq/9v+/hi//A&#10;l9BV5c6tPcajE04Gh5wMuhTdnNxaVnp9OkWX3b1d8sLGTg2LrvexhJt61Dmc1wnFvx2b772vFedZ&#10;SrHGsjRNCqDpP10ao+t9SiAjM5XEaWaWlPaWn7MJGYiwlJgBJSanCtmIa+4a7ZMSBSmNHotZCva0&#10;4NE2RNR/Lu5TabzqZrI04YQgozIpjIlEQcngYrZkh6u3p2m7XaIg5Qx1XeeUi0BS0qZWDOB0u6pi&#10;zWKEw7wFrvkuQSFI3j8bF/0U45XVMeqz64C3Y0TtfVJpZbCdW2fXL24P3pv57ZmYpdfXqMj4KcE3&#10;+MrC99XKUdmQKbdSXz+XG5cLr29bgsBMGjP1PpjiashEHlIBfvDz7yWGf3r+faL98w8ZifCwhg8q&#10;lo7fpHBNj9d2XhQTJTIbDXfJsJdnWb2/TevkT15rq3tKiJrif03i2dDApFvtE4LQAyn+yVk5jSyb&#10;CqRkpv6BaBAsFyFOEhrf0OJbph07vTiTw7L2CWTWEqq1gc02xmHVaDxvVdpp/a7ff0Z7shendwvx&#10;t7HEmJFQSSG3db9l03JArAxkArQOEw0TJlajMfggKLepmHBcPD4riqZaQCtrfdoOJcfnt3tHRFXF&#10;ajGtrP+aqtlIuz1tWxSHkXyiPZ2XriNYjE1JtITMZkH3lyzEGLfKRc6iRrKp+08+nzg5c9/03OH5&#10;son3mKhqED38i9bptuOlabctOadlvG1dP1Fr8pn9KLGOunqpkzKHfmko4slsPlm9J9J0HdtKS/hq&#10;/OfQ++LzE0ZHZUKBF2loLV9Et3SKrU8GgbR+1hwhwtMTTWbD3Ngz5sR2taqQ3sLPlZdsismP903y&#10;iK0ZuIkecBOV+ma77RyoEz5KW3YTrA1I0WlE8EQ/TRkeTHvdTIaNGfx9gtcvaU/rlW8ltE2OKx+T&#10;oxtj8BaMlZAjwEK3k9PvdkKlNhfKfOeZpcgz8tyys/2GOoEt0dDayuiBz/qMS42J+HLKsmQ0GpFn&#10;hqoydDs5mQ3l9rqdDj4PztiqqshtxpNPPsloOODq1asBoVeWHB0dcOXKVV5/fESRdzk6GZAVHV7f&#10;7VF5MDbn4OiQXpGTm4yuEUxm8N0Ofn0NMo/oGPwI08li7oisDhdKDjcjQt8IWa+DdHMuZR02z53n&#10;wuYGG9vn2L31MT73Ta/n1svX2Ln0elaLjOrkiI5W6GiEswImQ40NaIYUe+xDST+Pkm9skBUrVCYn&#10;39zGrPTR3CI2GHMylBIYWUNWjcGOM7pFQWelT1mWHFfHmOqEdQfOd+hsX+Vf/8azvHDjJtJ9jJdP&#10;H+HT/9Bf4rTT5fFcORoesrbeZXx0gHXK7SpHyVDj6GU5OgZjO4zcCYonW1nBdAq8GPZu32Fza4ci&#10;69DNupwcDsgMrK2sczQ4pXQeyXIOhkOOvcPnwpoZ8+KLH+L1n/35+LVtOqNnkJPrHOdrHGQrPFrd&#10;Ih/vkvc32B/BG3ZWcOUx1pZ0e4ayGnC0N2J1tY9kfY6Ojuj31xgMBlROqSqt4ekBARAi8aqqDIqJ&#10;hHrxXmNJGxNi2kpXhkmRn2XONkJzrE/16MNEcjEjrKrWsaxnyvjFGLlkgPaqTTypnrVA+pjF1MdS&#10;EhrzFqTkQMEi6vEEA4YNFZjxVUySojHpia/qusyBcbiWAHb2/j4unDrtpdXgwR9ThjUsE6zJIEK7&#10;NTPkAlVVLVSih+U4sD2v2CjQSEweZYQQTyQhnX6qE2uioGolzECvcsZDLzUMOCYwmdHeTua4KLRh&#10;2YImxpBZi80yMmsnFIfMptIrMuEv5h683fe0oJqHLCfn/GIo90NCzdP18RlOPeo8lXch+SOK5uas&#10;QaZOqvPw90/XedD3W3b+svZF9F4U/4/HGHml4/s/Lp75Bx1/OQ/8fScMD5LKl00q+HnWzF8xpt4f&#10;vCZZ5A9+rnLeNubObl/cL8lwOhexMlGu6ez12/zrTIJZINPFORYyYxb74+3DDYB74a/z0Qgwqqo6&#10;ue7sOdP26M747WTh+tRGAc5qd04ncgioTiIYfKxao+3ytCRYrMX7Jnlfm7bh5Jo8Qi0a2kOunea6&#10;UtPk35tGXEw/h9YTeJaxJdRJF1GMyTAGrDVkmcHaHGOgLF1UemyN8EiIjOa+Ut9n+n4yoXBLpCYq&#10;xjYaFoj7G5rCALzKbCRD/f3MwvYGqSYT/TPZX7X6NUU9xmT1ewflyGKtYEwW+83W/SN1OElzfSOf&#10;+DlcFs7fh1yfJhAVM6iN6Np5eLsa8j6FqEp8PrfZgvXBg+Y47/HOUTkXqz/IBJ9vIz1rpJCEMZCb&#10;XpN+OllFW0gna/P6e89qN8YsXD+stQvXj8wsMa7MWH/mGYmb9uac4D0PinlRFAwGhvHolEuXL3Ht&#10;5jU+6Q1P8O5f+SU+8zM/k+PjQ65du8b21iZVVXFyYuh0Ohj1C75/PoGY7OUF9FMJ9A7b633Gg0O2&#10;1npcfuQclMAHIQAAIABJREFU+/v7bGxssLu7S7/XIxPodrs1cq/bg/XNDVQNq2sbAJzrdkICPGmM&#10;wP2dDTIdsZoVPG4MXe9Y29qgf+ki4/GIbib40SlZFg12oljRunyvxpIhEks/9jdXQQzV2HFxawun&#10;yqVz24hzXL5wIeSBVU+2tlWXq8R4hKoOHxSfkvwJXg1ODCbrcuKEN7zl03j2+h3e+NQnQ+W4sL7G&#10;nZMhK/0V7hrDYGONLBPYWF1He12u7+9S9ArO7WywLpvk+0e8fGuXF27tc/pr/569o5tUvVX2x2t8&#10;7C5cG3uOEEa+T6cQ3vLEUxRyTMecIt5hJUK9yGLsVc7h4BAkYzhyVE7Z3jrP9vYOr3viDbz/v7yf&#10;f/wP/zFf8ZVfjvfwF7/tO/jmb/kGtncuUnrIun0GwxE9d0y/38fYDfaOTnl0eIfVlQ6a9+htbNM5&#10;egmqU0oxONvhmWc/yubmOs5VHB8f8dhjV9je6fOf3/cRbJ5hpAA12LyHGoeSgXGI95jMY1zITq/W&#10;ho72fkLRm+fxPiv4Rth8vEYbPeCjR6BtWW5D6D2tBCILFqdpFEIbmZBqgs6b2LOu1QjbGiz3MNdT&#10;kCz6yRLftsh7FFvkwWjhQqnBRBPEzrlQEjGx7LQ/QfNWTTupkK+5ssYU/t7pBLdO+6N9BjfSltdo&#10;cuFWdWcW9OmF3SETgsr0+VlWLISiGjUYA1lWBOttFIgSY0/XSwv/vOd4UOrFfFyuMxeKu+Q576W9&#10;hub6ioD4L2N+DVcvjO3j2gvlw/bTUqjxkusvO39Z+yv9fL/d6cO+/7Lzg7elGW+NAJ/VCk97f5um&#10;ZEmJb4YyUuaMZ2/R/rIcLQwpybJ8YbsaieFUk+Mp0Wn+1R5vBsWPXRTM5vC3qNjM7V/zcOM/zzsL&#10;28vSzW1X8ajY+v3n8fF5iq9ou6zk5LpUV3j3OnPdSqpHUvzb6+as9XN6f1pvl7XPW5fTfqey8P2r&#10;yk+sZ9Pty9a3qvL1+E/rW6IiSpYVdXtbsZnV/9P3F40OiIfon2Xvnwwv89rb82FW+72uD22+MU3b&#10;/dO+n2jkPwsQE5/otN3/r8T6t4z/hIpKTf6MGqquMlN+nKYigvehPHaSS2aN51nfW9STSzZToU/r&#10;Sfr+8943Kf7T57UNb4vaH07x16VIM2MMeZ7V6N1er4e1Fudhf3+ft73tbXznd3wrx0cHvPOd7+RN&#10;Tz3FyckJ58+fZzAYLDX8WGyTqHXGv9PTUz790z6NXrfLU5/0SZRlydraGkURjAPVaLwQEbfQaKIj&#10;qjsvs5Ypr3vdkwyN4Ym3fgZWle3VVY72d8mzDCFW7jIacrmYxrhkfXQCTM3jNmJq3vzxxlNSxspm&#10;UqMHnYJXi5OM1c1tPvTRF3j+1l3+xo/9OD/993+B//Kb78cgvObyJe6eVJxay93MkhVZWNBOT065&#10;euUxDk+POD4+piodF7KCR65e5Tu+93t5zaPnGVcnPL+7y8r2Nkd3Xubi5Sd5/Nx5Xrx+jff9x3/H&#10;p732MpkUWHGIiQNQCipjMdZQeUvl4OprXkevt8HdgwFF1oH9Q/or6/z4T/w0f/hLv4Tv/e7vQazh&#10;j3z5l/H7/8CXkeV91FuuX7vFSn+dngp39o44GndY7a/RKy5wciqYo2PcyPH8x25zMjZsbe8wHI55&#10;19u/jvf9p/9Ad+UiX/z7vgiTFfyjf/KPuXr1Kiqwt7fH1vY2o7JqQXGCxUZ9zLCJkpGH0gxRsZ6G&#10;oS9W/E2Tryp61Nsx8KoBekJUrNte/5SlVmVB/N2U4n/mL1nAFwz8RTGCTRKp+YJPO0Yu7Vf1tSHD&#10;ulDuLxg5qtgPVaNYO13gcfAhb8QSwWcu1A/Ie50Ji/30Ar5s4Q/Ztt1cKGI5dgsXPouNnpC8tvRb&#10;23haut1+zaiXCUYPQp3KQy3cskTwmIZWTtNlUM/2dRQX8mz6Eu9CqMp4VJ0xLN3Lc3283u9hz3+l&#10;r7+s/3+704d9/2Xni5eZAnwS/JYp/k19+9mKd3uez+IDKysrDyX4qmmVz5wqiwZKWVYT29PHdbvF&#10;Q2V4zGJCvAfLkaFUlVvY3u9kc9u9KOOyqhM1zlq3RMxcw3Mr+m2p4jdbEQRX6Znz560/92KYvt/z&#10;k+F33vltxX7W8y0yrEwrHu11Lin+GhOOzVKUznr+zz6nUfNQ/eO4t/6b177s+e5lnU7vPUvhn8U/&#10;2udnkr2qDbOOV9Ywv7x9seE1zzqL5TdrQ4JN53EulMjWVgK7Nr+YxV9zLKa13eazoFibnTm/fZ3G&#10;4z/fcLDQMLAEMTCPTh63GHGQwmVEBPohfMYYw+BkzEsvvcwP/fUf5pd/+Zf5s1//DRRFwf/H3pv9&#10;WJLl932fs8R2t1yrstbeZyWb7OFwOCOLHHJIaSjJpAQ+SH7wgwHCD4INAzYMyIBhwPwfZPBBC0wK&#10;XkgTlrhKFhdTYpOa4XB2soc9M71WV9ealdvdYjvn+OFE3Ix78y5ZmV3uaSqjcHGybtwbN+LEiXN+&#10;39/v+/v+lFKMx2Pa7TZ5nq8A/sspb1EUcfv2bV5/403yPPcM7rJkfX2dfr/vU2vPAPo9Y9uw1VYo&#10;m/MXX/sGX37lO9i84PDhQ65tbzMe9YmDEEFZSc34sobIStofnyrrOUBqrr27FPgLi5UNXGbdhGFk&#10;nVdGyK0gR/DSpz7Dr/7Gb/NHX/gSl67fYKe7zutvv8P6xg7rccggCRAPHjr377/4BUQrYS8bUghf&#10;e7AXBrSLklZuidMMMxzQ6SW4pMVQd/nTv3yL8NJT5DLg3Tt3+ItvfJn/5r/8z4ncmIAcjcVKDTrC&#10;qAQhDa0wJwzg7u17IDVXL1/zi4nTtOIEay1pOqLTbrO394CkFZKmI2yZEffWCNe2efTgHhtyRHvz&#10;MreLDfJhn+fdu4RhzMPex7l79z5/9+PrvPXad3goL0PYgcM7bPTaPNzP2bl+k0F/xOb2Bt/97utc&#10;vX6FPC/59mvfZufKNUpXeiV8VwHTCoBY6yOmk4i9Kx/P0KzBNcfsAOeY0gso8lpxnxNOhTpH9jQR&#10;/0V/OytO0G2bg3t+jhsnKI+rctrnnZ+tIh51PfZVjpN5x6+ZD141n0pV3x3nYFXvz7ayirJ4x4Jc&#10;QvWzS6/fnuK6l05cdd6VlCilUEpNCYRNyjnOVHR4r2jc5j2i2p2Van7aa2g6rGphyia7ZpHY3ypx&#10;xCd9fau+L85J1RQfcKrnE08lOOf4W3l/51B/Z5/f2b+nBQDd0ojLvMou0+dnlop7nWZ81DmqzVzU&#10;eRoZs/snFsY5NnXO8bvq+V7JuFPyRG5uU1yvvv6mxkNTY6OZXz1vHVj6npNYe4o1+pT75v3Gqu/X&#10;NsQ8McFl7Wk1VGxRHuc0K4kWEqEVWkicFMRBOMl9buZAz9N8mf3906TanaZ/ll0/xi7dX2vQzDu/&#10;5vun0mxRcqqf6rbul3r/42i8fBDm5/No5Kwafys1fpxPZW3m7jdz+Fe1odaUrpxoD7nSTDRhZu//&#10;vPkzaIj/zZuzm1W05t1vP/8tXkNWpopxLA65TA9m2TnMW8Pqv+t04ubfk0phRc5GN0EKx1M3bvKR&#10;j13h7rsjhuMRN65t853XbnFpa3u5xlXdDxUQnm0VCicdoQqxwlKkPkLeilqk2WiiISJRVS6+mtJA&#10;qdt5+6FEi5JACygMwpRI6xgeHrDe7SBKX7ZQCF8a3omq1KFqrOlFXWRSzdUqWQb8Pdvb5/dL5wNh&#10;tfaYdzdJnFL0Nrd4++5djtKMfpbx3TduESQJ7W4PZwP2pONL/X2ELZz73T/6JiNbINotMmcY52MS&#10;rYmLApXlfOjyNdL+AcbkiKTFmw+O+IMvfpOHQ0s/LYnDCEXBf/EPfpZA5ATkBFLgVIgLQoxOQBmU&#10;GdJONFoGlAZCHZHnJeNRzvbGJgcHB2xtbXDv7l22ttZ5tPeQFz70LPfuvIsVklInjIaH9GRJ1O7x&#10;yHUpRiOuin2SJOGBvAwIroh90sERpnuduLOOSA/o7++xsX2d0bjg4OCIMA6IwoRxMUarEKkF43FG&#10;6SoqjyurDvee4NJ5j2tdT95hJ1TyCRVoSslourViXk44UyC4LGpavpgCxnV+rF1iqK40asWsQK5b&#10;ajjNNWaQj/W7U/mPogL+S4DbKmOqmeM1Lxd/Kid/zvueyihPJco391zmpEXMO7/FnI9pRfDma0od&#10;fA7wfy/A//sN/E/7/WbqTDNdZTaVZbGI4pO5vie9/wL4f28Df2aA5ezzqpSaFlZqPNuLjKb5UZX5&#10;f3t21FkHj23MQ6IhvifmalDMvv9ezD8Kca7CDOcB/k54sFVf3zwx11kNjqbIq6tzxR93zZjSADj9&#10;Wve4xz6N434ynmaua56GyzzR29NqtMiqDrkSEqG8iC1SEAVhVcpO+DLPC/p73v8tq8sHn7o/V1z/&#10;ov0rz2+FxogScur5qvun2V/z3p+c3/e4hstp5+cnpcGzUkOnGkXN3PtmO2s/TrXCTsSXsW6uBlH9&#10;+/PmUfDisbN6Mauo9pO/KyA5b61ototBu5uqSnOa9WbqPWFXrlNZlhFW9eNrvS6ttRf6K3Ly8RHP&#10;P/8sb7z+OoPhkCs7O5U2jibNMgKtV9VEqsaPnAvY01FGEGkkiqxIEU7S6bUZDcbEcThJzWg6CmrH&#10;gZO+FK8XbJ2/P7cpZVmiEARS0okT2nFENhhRZBla1ym13tgXQmBko68KD9ZrpkfNjG4ypBcz2iRC&#10;RJ41hUU658fzZE6wZEVJ2Eo4HA6QUYRTila3w9FoTKvVoRwXjJKQLx48QvT3nPvyN18hdRYTh4hW&#10;RF5mPgI/GjLa22er3ebw4S5JK8ApTam7ZC4iWb+GsZKjg0NM2mdnvVWBfq/s6IIAE4RYFfsOLfo4&#10;m1e5kpI4auOcYDgYk8Qx3W6X119/nWdu3uDwcJ/LO1scHO4xGvQJW22cCgmVRruc0jqGJEhn6boR&#10;SimSnad57bU3aTPg2aee5s7+mL2DI565dhlbFhz1U1rdHoEI2DvaY2N9iwe799E6pN1rUxQG40of&#10;4WeaIuacOwb+M8B1kRE31+M55aGeFoUzxk1pAJxYuMRqz/gyT+gk4j+zYC0ydE7sR8xNNzitUVha&#10;JhH/RWJ4i44pqlQI5xZf9yIP/MRzT3BmxsTE+F5y/XWqxjLDlzngvwYMYRguBf/vxcJvxZNf2N8L&#10;w30W4DvnyPN87vsXwP9i+/8l4m9PjrfmczoP+E8zeU6nyr/obx3IM48PHx0wk8j7PNXqMs+n/j/7&#10;uaXigSt+vxZZPY/hb4py6f5QB0v3F6acyxCbd73zPkddW/0Ua8VcIGrFuYD+qn1N4H8C9DftlAXr&#10;ZKj03Gor9f4yy5faGZEOpiKezYj2rNp5HdFuMk5Wrd804p2P2z/NEp2LfqeO+K86j2VlGE9b9WZe&#10;PwRSLey3OnD0QYX+zf5/vyL+ddmzRYyn5vide3zhJvOjcV5EujDGV/yqhP7sgvnVz7tyav6bdRDM&#10;dRg0HD/CTTsoZx0ds46lWcdtDd7nMbvm9V+zKsHx+F7MGHOlQQYaLSS5KXGlmYxrhCUdjdhY604c&#10;BEopdnd3CcOQq1ev8ujRoxXGq1vKrI6jFtaVhEHM4dE+Sga02jG7D/forXUwhdcwmU2xW6bNUL9v&#10;hSXotnzA0VhsaSiz3AP/UYZWDTaSrOYr4e+Pq6j+ynKiXKo7bblqp5EiOj5H51+yFv/DEkQhh4M+&#10;zz7/HLsH+6hA82BvHyug1+5QjFLSJObf3nodkfade/2t+6TCcVjkBO2Efjqi1UmweYm0lnYQeGqD&#10;KBilOXFnm8ORYZwL4qgNecnWepf04CFKFGjp6Q5Wa0qlKWWAE5aNJKTIR5S5QUpNEIRY4yOxCkGe&#10;57RaLeIo4J133kYqwcbGGsP+IZd2dni4e0Cr1caakvF4jFMKrTWq9IDrMM346EdfwOYl7777Lpev&#10;3UBrxdH+AUpphJMYZwlUSGkLkrjNKBsxHmeT3CrjvKiYragXPqe/Bv5yUu5valE5hUE+32MrpwF+&#10;9TtNJkCTIiXmeCabke9VrR/Aixf2VQudUPJU9Ma51w9VKYpp8cHHMX4CqSYT57KIxCLHRZqbU6co&#10;nIjWVDlWy77fVFVdZHw3AcMs8J+UC5upAf5eAH8nzg8czw2cHuP3m5NhPU601ifGznsZBfmgA///&#10;2B0Dq8bCSir4Sqr/fGfgPMrlSZq/qPJ2xemA+pzPlaY43/iwZlKrfV71kLqqyKKI2CrH5irHnjy2&#10;i85k+DeB6bzWlWb5cbQ6sW42189aFXzR+lqvX6d1fJ9MtZu//3HWoWXfXQb8a4fPsvWz6ViZt78J&#10;LFY5Zmog04xkt+LkRGS7CVBWBSTsOftHNCLO865vFePhcQImiyLSs5HhZmRf+9p+JyL+9efdB3x+&#10;F0844r+qxdqlwHqVYxFnJur9vqqEpTQGW4l/z1Pzb0asJdU6sCC1ahXw9qkKiwH7MkA/64SZlJlt&#10;nO/c8673CzuXGdXsPy3V5Lnwpcs8M0I4X+EjiQJ2d3fp9XpEUUSapoRhWJXV69Pr9Vasz8s1tMrC&#10;YmxBoCNKk9NudbFVIDeKA/K0YJlGwlLNCCHYT4cEUUgrTsizDFuUFFnOWmeNdjthOBweB9ekwFJV&#10;W6n6SNJIm5sD/FdqxAk5OTeJQzm8A6AKKnS7XW7fvk0YR+ggwOAIwtinpZiCbpSQxgH/159/DTE8&#10;dO723YfkCMbOEXTb7A+OiFsJeZ6jtaYcj4nCgChw7O/vs7F9nXRsGWeW7Y11Dh8e0goVARZNUVVY&#10;cRRSUkpBJirAVqbE2ucpBEGAKQzpOCeKvPqjFpLReMB4POb69auk4xHD4ZB2O+Hg4IA4biGFojAl&#10;QgiiMCAvCgrrhY/iIODBw3tcv/kMe/v7CFw1wDKSJCEIAg4e7aFUwMbGGg9292h3EsrCEkYaU4nO&#10;mcqDIkQF/K1AOOcXPuemJvrmBLJq4q9F9o7fl1Nl5JTQPiJuqsh4RSE6roO8PMddCTH1/xORCyEX&#10;LmzNBWnhAiflqRfGuRO3DuZWHDgtXc8U5QQ8P7bRJQDhmSancVacoJ2LxzO8lkX8Z6P+da7/vIj/&#10;sqoLjxvpf7+B/+MA23kTYrOaxjzg755wKsMF8P+PG/grxML0klqjZDHV304i5osYYvX5LcwBXe5X&#10;XK1xYc1SqmlNz5z3+/X6s6wk47LfFw7UOSP+q8qJ1lTcxRH/5cC4ef7z1g+h9KmB57w1wllxauD/&#10;OPvrvxdR/SfXJ6ZTLWa/v+z6m+Nj2f1vBkNmX0EQzNW/WBW5n4gTn7N/cG7p9a/S+DmNhsBp55dF&#10;zKBZNmD9GSdArggsfAAm6HOl+pxfY8icIod+8WZMMXVf6meufs1NS20KxDUcb/McD6tTsNzS/atS&#10;tZrsq0XMLrtkv3BmpeMhLXKEdYRJTCAVufGaCHW/jcdD1tc36fcPKUtLHIeMRimbm+uMRilLxWlZ&#10;Li4aBBHWluR5iZTQbne5f/8ua2sbZNmYUEdLqyYsKqNIBeBlEjEcjwiUxuQFl7a2ePDgEd1Wm+Fw&#10;SBRFEx02W+GN5npZFZU4MeecBvi7iTOhZs95wK8QqOpr6XjM1atXGY1GGAuFNYRhWDmvLaIoGCcR&#10;//uXv4DoHzj39jt3iLo9RqXBaokLAvaODtnc3EQoSZZlZOmIOJpU7EVahbChrzJrQTlLgEFWN8cI&#10;KCvgX1QPlLRlRU2Qjath8v+6E2T1kLraRV5RFP1AkxgUEouiwDhBIQMAEukVJG3QQihFQFlFawXW&#10;UUWM55Q5wj8tprST8m9OnCzHoxrqvsvEgeoHoxb9qCPnQRDMrRcvnPd8l7mZ8VAKnxNvLdY5pFoe&#10;0XfWzs1xnxfxn9cGUk3Ot3R2qjX4Y9XXOU+kZ5Uo0KQOMYurDywzHMUKcal5hs+UUFwjV3Bemsap&#10;xLFYnGM+u3DM7g+UnnrAm0J/s4t+zQJoXsdpF75FzgOfauLm9s2ixeq9BJOLjLzTlsOsF9dF5SpX&#10;iduc17B4v7+/yjC5SAXgseaHx3UMnNZoXRTxV0pNykLNPpurq8Kc7/76CkP2XOPLnEM7swn8nxTV&#10;d1ULLKVKr3QMSbXU8bHq+/NA5OOwllYB79ljTh3buhORv7Oe/1mBV+3YngW2p3bczVQ2Os31T963&#10;FWNzQf+cRiNgdj1etH6umn8Wrc/NVKF54H/V9X9vR/uZinZ+L26r5r86VWqR02fZ+lKnOgghpoDy&#10;PPt5carI2RlRU/bdAvwwywCbUxvlXI7XyfNxxqo7XuNmSbnaqSosJ1uxwruspF7ufa61Fpycsgdk&#10;peEmUFMl1ycR/8kzsHx+Xcaoc8JigrIB/OXkmVLW1woo84JeZw1rLSoI2d/32nc1u6IVBoySgH/x&#10;xT9Bq+CYQqUFpKUhSlp02z3ytKAwFqU1m1vbFPkYge8IZaWvS14t6NLVwFhVD5EfSFIe57bglBcl&#10;cKLhezruQJ/jbirgL48nVaeODQYEQmgP/J1ASYEQUQXMc/+7KkRoRVB5bKzwFD1bmqVLXxzHJ+q/&#10;O3F8vtKuFhObR8+uX1mWHudqOTcR2xNCQCkn9Sbrvpn1BHnP9zLd0WXlXrzQhpv0+5w675ZJWRpd&#10;1VFXVdk9XXn7mp7KpvhMk/EwG/mvPZGqctAsAuYrDa9q/2monk211Tp3L8vLhWkadY79UqNjDv18&#10;1cLRHA9ayKljLBL6m/Uqn9Y4nOfEaBoN9fktMpBWlXhZZdicBrgsipKsWji95ySYmypyrJFhlpam&#10;eb+B83l//yLif75t1fhcOX7t6Z7BeSr/fv6VJz4zCyieqGOpNkdOkYM8rz0P8Jfu/Ma/eg8inksd&#10;AzOq7idU6935579lwHPV/T0N8F8GfqUQS9fPVde/Cpis2h8qfZzzq+RUTnszgrhw/J2SsbMI1Mta&#10;bXzGPjhNTv9srvOsmvtpVP3rnOcmtbsJ/Bbl+NfPpVqhsfE9D/45n+PvSbencyzauQEug1uqgTH7&#10;jC9aA1baD0uquqyaH/WEMnbWcojLyzEuLyd7zBg7M+PLmScK/KVQC/cLHEq4CrzLyThu4lhXOxbr&#10;iL+bZci5pY4XUwYLz95KQ6GyiZihdPIYlzqNcBBvrJNlBfkgJwoCdja3EMKn0ieBngpcaBWDikOc&#10;gCRJ2HvwACckQRhVlHxJVhQUmSNPvbiCsmCdmYB+W+caNGiBVngdSSN9TN0/WA7byNSaLY9kC1sB&#10;z1rkbvr//vgSIywKh8ZUBomqDP/c0810igo0RlhfT7Hq8FDPL5cgqvqw2Tg/USfeYiYenlqgaBHA&#10;WrYY26pOp3T+fBwORDNCqSizci7wd84vMN6wOH290+N6uX4AWVMuffC9loHxGgcV8Lf2uKyhd9aJ&#10;EzlJsxNmc0Fsfs5KcWbgL6e+d1ylYKqdlAs8Vtmt1VctDko7idjPM9ZLypWGnRPMLUVYe+Vmj+ka&#10;Y6PpPKhnAGutvzgJtppcm5GQWUfBaQzjRePT1JTJOdGmRTTExwHOpwEuy4zT0wCzec6X+tWkKs+7&#10;hvOIk70XEXsnVx7gXPs/2JrPT35bSQVdNf7MamA3FcEXtvGemxoAZ0nlEZwd+MqpdXeBYbUih9uK&#10;s48x0QD/Z92MtOcfA0tzgFel6gnsOYB/bXefNeK/yjG6rLyfsG6SI27r+znT1qkUi/bbav+i9bfu&#10;v0X7i9L6AIFUSK0Q0la6QT6AYOtc/kW/b+1KcdpFa5u3TcQk4NJU4XeN3/Vr8sn3vcaAOH4fV9Mq&#10;sdZNfW9p/1pwCJz1x0MKn1oqBUbUNb8FGOHtQyk8I7VikNoPqG+36fBbeH+feCtP9bn5z79dOF/U&#10;36sZu/OOu8xBfCr7QdjV4shyFWPGrgD+dgWwX4U73BME/vW526X4Zen5rWAUCOzC/RKLs1XguIEH&#10;7dQ9PY7wuxnU4p9be3bHqzJYmWGlrzbngb+fO4X1wfKs9PNbHEYESiEE9PtDiqJgc3OdNM3xpH/Q&#10;qQEVSEbpmJbWSKFZ6/YoCxABtDswyjQCCLZaE8qe4DjSL2Zcek0DoUmxm81RnDUCbFEtEtX4se74&#10;/5O1sSplKfxc6G3h2igxnmmApGIa+P12nttxZlKyVYnL47qx00DTe8yO7e/Z1zz7fPbci4KqFvz0&#10;cevPTxx2M79dv6xlhcfdj0lZ2ZiK49ZW57lKBNA6/x9jwdnj1jb8FJMKH2I+Jpm1Y+p9UizuH+dO&#10;fu+Ex1Kz1GNWr8X1ddTnX63xjTrKtYEgpu7fqoCSZfW5NvtmdnzU46f5XSGoRL/AmJNjqb7vp7EN&#10;6/OfvT91a2bGnZszzhaN73nj/KRH+nT7Z8d08zqXA//FY6b+vhDH97Xu1/qaguB8uPvcEQ/xZPe7&#10;C+R/TkbAiv53p+v/2TlgFvgtekZX3r/z3N+ZXMP55cZWRFzeo4jfWSM+T7rFrvjcecaPOJ6f3ZJ5&#10;+Dzjc95YbLaTsbZQQ+EJ91+VPquEl9tRVdkryel+//GcfPPX2vr67Ux7rF20+Hrq86zfX9Su6p/6&#10;OJLpfqlbyXQ7STv+K7K9r885nFoMe7qc3/T9mne/bdk5pUjh4vt/mu+dZf88vPO4rZanCTs+uVbI&#10;FeLlS+7vea9fONBLGGteC4GFjuHTzF9LRf0FlLI37fibOZ88hTD081xRYeler83gcOjti8Z39dEo&#10;o3CW/cEBR6MROI3NDL/9m7/Nm2/cIitKsrSo4r0Vpd5ZBCXKGRDl5MSc8HF4K0TllZgGak7NUKNn&#10;xVLMMaVdOIc10xFvJhNi5SmrIqPKeQpVWVbUSkzlXTquW+t7SSydiKY8/nNyvoJGRHVZ2bXZaC2A&#10;wVTlyMwcL78/7zCIZzx/s1Rv91h1dKdVYQVKBiupesty/IV0U9bnsuue936oghPfe5yIttb61FSt&#10;2etoUsld00sirI+kCYtW4VKPoBMKi5l4Fut2liJVMy2mWizSnjyuqLw0QjpMOV2uxFmBw0za2f0n&#10;PZYCpCtmAAAgAElEQVRq6f+ReipVZNZD6g3Lk+e/SPX08aheFqWCKWZJ3Xp2i6EozKm/v6htnm/z&#10;OprfPyvV7f1uV53fKo/3RSvP3H8Ci3JqeQ6iYfnz16T7nSJNbCl6P6tzQ7jz5ciLsxv75zU8n3S7&#10;jKpeR3TOFfWU8li36JQsj8diFMzxvM4e/zxU/dXl0tzpAERNXZ9Zr5d9771g90gpT3W+i6j/y87X&#10;4E7VP7MpDYvKGc6WS2umyX2gnavv63P+Xoxft/B5OO34X6Tef7rnzy4GxjPlSafj7ceR6nM5TqR9&#10;/xw3qHPN3+dxPCEsyriZGP9xDzthT4gongX8Lw07ypq1IRsHa7AKcIShxhhDt9fi+eef5Wd+9m8j&#10;A83RYOTxE57Zp5GCgpIS50suBAmdRPHuW+/QjTvsbHaIohhjNMikoj2UCFEgKAEzETSwQmOFxsvz&#10;eR0AX8agysEVDapSVQ9ynnFwXC9ZToNn4b+n8QPcyBgpHKHNvMdDJB6g2xScoRQh1uEdA86ho/CE&#10;yuIiKp10LKRBz7argL9zHrDJ4KS4TJPCWa/rx8eTM5Ty06tWz01DEGqp8Tj3vCfX7ybG6+KIkTyh&#10;9l9rAPiF67icSb2gNXPsVuWYrgp6zRPXO9aJcJPFs7lwz6tHunBikXLpmJhH5Wrut8YsNXwXiSSe&#10;dkFZ1jopVkbsll3Te2F4rBI/PIthO+/7p6mNvmz8P6nNXYTkv6e3lar+Uj42Ve8YINj3IMdUnmMe&#10;sO+B8XH2+ee92FZWLXiC998HA8Q5HBd24f097fz+OHXiz+K4WTX+z5vqNW+eba7Ry3KUhTue38+8&#10;Dko59/pnNW4WVWxYlZZz3vE5a7990BxnT9Jx+N484OfQ2BF2pX1x3vV9+fftuasaKKHP+fy+B+Kf&#10;wlbr2GO2tQ26xPl6mnK8Z1573ILjNx39lQbC7O+Ihsv/7OO/Ku9Z6wlU79UpBE74tHgda/b3dylN&#10;yutvvU2UgNARaZpjGyI9OkhChukYHQaAIMsyRgPLrTfe5DOf/lHiMEGKgFFpcTYGpxCiQDoFogBR&#10;eho1EiE0XmBOTVQHfVqA51sf0y6sx5Ezg6nuXDGhCUjf1rmH1UVqV+CEwIo2YPGSCJJCtD3w99lT&#10;WEKEFATO527kaTE3R6o2TKIoOcG7mFoEFo64mUlgogPgjl8ObOlwNMqQOTEDFCtGQc1oQE70CRyr&#10;I+JCLgejq7TTJjniHKdQzFAyfGS3NgBnWi2kN3Rh0tZlQYQQlBWjQ9T/nL9C4aiAufTpGxU5Y7Yt&#10;3SrV9wXXXvV3oHQtr0qVOQeIiZqps3bp79fULjcnl2EWGDe5ERNnh6nvpeeNutmcQuHH+1QOofD9&#10;JZuqqXCqFle74Goq/MkcyalFbGZMz17PecX9rBVLF1p9SmC/6Puy7vGGmI47+Zg+MeC/WuPgvTGc&#10;3y/HxV91YL9y4V+RIy2c9JS6Rs7v8fMtq1ypCXftZFsDjwX7rRXnyHGVU3mGZx4/jXnrcdr3wuB3&#10;50xwPo/h54M+4tg0mHOdy3O8ZZUjbitriEnLovEwZ94SS9rZ455oz+30OW85NXfCKd50pFu7Ajib&#10;Y/ix7DoXPUelWDKoF4C4VQ7+x+mf1fOTmLtW1eegGhaz+yC27/vyJM/h2FJV4MbODQCeavyf6/rV&#10;OcG3bBzjrPaLOxf4F5NgrteveLwWrDjn+Z9j/i+FxE2A9tSi5PvWebF5hG2o/dezS6WdcmyhnsHx&#10;LFEmQDg9GUv1WuLZyIbCjQlbCXHSQcgWX/nqFxmOfRlKKn2FWqtES+DwsE+r1WEw6NOOurTbksI4&#10;4rjF0eGYQIJUsc/3rjwaFk8hr2+GlWCd9sIl1QUK56ltqhLPMzRUDoWtBoJoGPb1JFxR9mfqUdag&#10;xlo1ESJyQGF9JNZq33mlVUhncVIinAJhECj0AtX2+gbZmSRod4qJf9H+E4rswiGlRoiK6ow7Aazr&#10;3z9eGJsRZjPFBJh4LyeCHDUVW1bihBUNRVicK/3nhF7i9ZSUhZt6yEUlGFCLYjgnkDV/oyF0NGml&#10;9KUKqz6cyqOb8tZ54I/wfiyH86WepsSf7FTeju8uPe08mgMMReWxaPaVqGqg2trxYV01GmukLKpy&#10;JnWdbea2cFzZYUqhFYWYqfF9ouYvx1UNmvVWbXXRrgL4teOrdkwIIZAoX86jnCcyY5fkpvln8bic&#10;ika5Ge+tY6kx5un4leGhVogLitNFNCa/5aZ/15RmxcQtF7JrlkWSZu/X+wX836uI2WLz9QL4P8n+&#10;XYXSpKwWdlmVa5X48q2irhOvEEIjnJhUi2m2Ejn3feEqto5wZ89Rncxj5zoCE4GdM7ROnO93V6k2&#10;r2zdeX6fiSr+RCtntlWrclArO2DZfT5H64w/vqgShmsV60l73vu+qv9W3B9nXTUG5cQRWmuyIFbf&#10;XymOr2dRP/hLn7/fVimf3gE7R/W7EpByzq+/x+6U6f1PZnw5pJAnxrlz9vi+fS8KYzy2EMR7MP+c&#10;8fldCf6XMgKsFxsXyj+/zgty+9Y13EeO+fFeOddmFU0ByoZ94ObaIitDF8s/Y2fPw02f41zPxPFn&#10;vX2nqtAfEwawo06BrhnBtdiUmcJXrnYDiYoUP2k9OG4Gro5PS07sc3CeuXbiPolT9Y8Ty2qagRJi&#10;+n0nqtQOf1LlJFgoG30jJ9/wQc5jMRU3o+I/wRkLfl+wLFVDggsrXFdW4DTyn5G+DKByEemwJB3B&#10;zrUttNZsbMD+vmI4HBIEURVk1cjxUU4nbGHTnEhrijJjXAJKMioMOuliVYtSBKhYUoqccZkSJjHj&#10;wqJ0C0REIFsoKwiEJhReB8A5g1ASFyjQAVGUUGQlWgaMhyOUUlhrabfblKUBGYKMQUY4EYIIqlqI&#10;HtyqqmahEBqBRGPQOIwMsCrElClKWpwOyYRGq5CyLCmNIIq7WCcYjTOE1JVQmCCQAdk4RzjJeJhS&#10;ZCW9tQ0ckv5oTBAnyDDCSoWTirQoyUqDCiOCOMEKiRWSqNUmTFrsHR6hoxgnFQZBbixBnJAVliCI&#10;cVYzHpUkcY8stQS6hSkl1ihwmlbSw1nFoJ8S6IjhYEyn3cM5QRRFFIWh095AioSyECRxF+dsJRzl&#10;wW0YrBGoNZTskGeW7Us9SjMkjgOyMiM3JTLQKBV4Z4STFFmJcJIoiDGFxZaOSEdgBcIKrKkixnhV&#10;XpT2Lxli0eSlxLgAi8aifc1jqbDVI10CuSvJhcFoiYwCSgSDUUqal0gdVM4cSWE8LFdhQOksoyKF&#10;QFEah0EgVYDSob+PTmCMoyhM5VhRXvGyOu/6VT+gFjk5fyGr86y80RaLwWLrKgqTVmAQpEWJFZLC&#10;OtY2tximGTIIkTpknBXoMGY4znBCEcYtCiMYZwYVJDgRgNQUxiF1QFYYSuswTnDUH6OChKIUICOS&#10;1hp5KXAEBFGHNLNYAnTQQuqELHfosAVSESatSb8krRZCKxCK3FjywiB1SJS0KApDWXrnTbvdpSgM&#10;UZRgrS+jqVRAnpeTfkzTnF7PK4FaC+12F+PVM878mowJISfvlQ4K6yismzxLi171d5uv5vFLx+Rl&#10;EJPvuOp+138veq36/dOc37LXqv457++f9/78VX+dt38n95n5rbF+7FknJu87qRDSz5XWeQXvRa2x&#10;+DlhXlt/DnHm1jvxeN/aapI9cyuqEkZnbZnwn87SHj9fZ+5/fNR/1Tg4a4uoAiLV78y257v+1a3X&#10;VJELW29vqIrZeHI8rjq+FfOvq9ku65/6PBYdf955NM//Sfffqt93UlXMoQ9mu2p8PNlWUWaWtc4a&#10;Cm8jOitIxzmBjgiD2GspWf98zntJrRDaz+dCxkDoXy70YEr6/GqsxRlDkeYIK4hUG2c1zgaURmON&#10;pN1a87ijEpKPgwiFJB2OUUic8SXXtIrZPxijwxZOSA77A4KoxTgrMU4zSg1CxVgChEwojGScWW8/&#10;Co0TmsJY8rzwJdycLxWttSLNRsRJSJ5nxHGMQBHohDBoI0WEs2qSfiyBbJwShwlx0EbKAGtLjLUI&#10;2WE0FhTWgJI4Qg4PUrTWpMMBeVqgZYjB26nGSYzTGKsxNvSt00gVkhWGVqfLKM1AhAiR4FwCLvKB&#10;GVP6p905wjBEKc1olCKEQqsYayRZbimNqO6TxljIC4Orot4WZlqvgWaqIOWkrbjqvnVIDFIUSKqX&#10;qF6VK0S40rOirVebr0XEjZM4JydYalGbpwUKRafVJR/nBCpkPBgjnCQMY6wUXt1fZ1idIaQPZikE&#10;GkGAQtmItt5iuF+w1u4wHkGRZ0RhAM7gSoiDNuq//0f/8y/0Dw4rarL3Tayvb/Gv/5/f5eaND2Fd&#10;gHUBTmrycowKFWEYIJTElhZjbJWfpSmLBs1B+cElBJTOUBhTUbUcUgpa7Zgg0BhbkKU5oJAyqLhz&#10;1UQoakE7v2wJJyb0bB/GrbxOQmCFIIpCyrLAIinygjQd0W51iMKQd+/eZfvSJQprMYUBIZEW8rxA&#10;SUW73WF7+xJ5XvBwdxekYmtrmzTL2T86ot3pEqoAJTVlaShLg1YBQkjyvCAdZ+RZweXLO/SPBpSF&#10;YefyFfK8oCwN6+sbPNrdIwrjitLlyPOSViuZ+v94PKLd7tLrdZFSY61hbW2De/fukGUpQkjiqMt4&#10;nFfpCZpxdoQxGVHYwjmNwD8AZVlgXYZlQFGOyTJDFLVotXxKRJnnOAdxFNPrrdHv9wmCgHacEEch&#10;xlisLYmjhFYrBimqe6ooy5Ii99oJQRCTJEmlkdDIERDNKBF01nukZcFoMCQrCuIg8v0aRJ4Oafz9&#10;Lq31zBIlGsNBEidtlAwwzpCX5aQ8odaaMAyPI8qz3l1XGw5iyg9XewBdo+ThFOVWTP+/1+thTMHD&#10;h7tTUezxOGVtbQ1rLWVZVloGPjodBN7YyfOc8TglDAOyPMdaSxhFtNttklab/f19klYLYwx5Ufhr&#10;EQolNVIpBJLhaES320PpgPF4xDgdo7VChwFhqHnz7beI45iklWCto9VuMxqNKcqSTrdblcd0jEYj&#10;jo4OCYKAJIkQQpKmIzY3twgCRb8/IAxDHj16xKVLlyffkeqvkLTwxXaxnTXwL87TijO2nLtdTRa/&#10;aBe37/f9P3/7V+V+XFz/B7N9v59fJXyg0Vpfmk4HAWEYYoyh3+8ThnFlq8qGHXtsz1pZR7g9s9lr&#10;cx1jknE6JI5DkjhESkGgQ4IgxpSCNM2JogiHq5iNjkhrj4HKkjzPCcOQOI7p9tYZjkek44I4SSbn&#10;owNFlqXEcYKUmiiKKAvrz9sJRqMROIijhCSJMcaSpmOCQLO5vsV4lFd4razSgi3O+f4QSPLc4zlT&#10;VqwXKVBKobRASYjjgNEwZdBPkUoRhALrQOs1umvrZOURWgmk8+echD42qIWXmvflpEWVclCnhcuq&#10;ByWlLSdMX2MdUmhMKXBW4ZwlL4a02iHpOK1Y1JKiKGm3O2gVMhiMAEEUN68/IwhCNjbWybJ0wRAR&#10;M0NFnvyQcJXbd8JXrv4vEE5V7NyqnJrTNY2hwc6e/ua8NgpjTGkwpcUax9bWNloF4ARH/SE6CLGy&#10;RMjUM8dsVDlcS4Tw5ecVCmc1Qjj2D9/hp/7Gj5LlpWfWWkeuA165u4+W0nuAJI5FKdSiqktkfXiQ&#10;sswZjy3rnS7OOfI0J8sytNY4Z73XsqbaVnmFQoCSIKUmL1IckrKEoigwpWNtbZ08s35QCLucjtPM&#10;VWwoJh8dHdHr9dBS0m0n2NIwHmeko5ybT13nzt13uXz1CsK66iFxdDq+ROGdO7fRWqOUotNpkXTa&#10;ZPkYKWFn5xKHh4cIY+n1erRUTJqmFGWGEAIdSIIgYjweE4SKKA7I85y3b71JHMd0Oh1uvfMWm5ub&#10;FWXeEIQRbRIGwyOytGBrewMpJesbPfYeHfBo75DLl65gbMHDh/fZ2tpge3uL+/cfcNQ/8J65MGQw&#10;OCTPU27cvMrhwQhjLMKVntatJEm7TW6G9Hod8jxEK006GpBlGUEQIFAcHu0jOGJjY4PhcIgpMqT0&#10;kWApYTwa8HC3T5j4SVIIRRRFdDodhBDkuWEwGBCsqJe2v3+ACgN6vZ4fG8YxGg0whcUUBe12GyEk&#10;odaUrpxM0AF+ctw73EVrTRAEhEGA0MqneBhDWZYLxYHqHJvpN+0CqtRCjhT37t3h5s0bRFFElmVE&#10;UUAcx+zvH5LlY19DMwkrdkSJMYYw9M4oIRxJK0BriZCKjY1t9vf3ef2N73Jpe6cC4GCtv5YkSXAO&#10;8iIlSRLSNKXdSRiO+pRlSRgGXLq0yWB4xMHBHtYaPvKRD/Po0aPqGDlpasnysb+voz7tOCHPc5Ik&#10;4tq1DzMej3m4+wBn4dLlbXZ3H2Cdod3qcO3aNd544w0GgyOcc0RRsFJj4WK72C62i+1iu9gutovt&#10;e227dGmLW7duobWm1+tROkueZRhj2NxaJ0uLqRztaZuxIUbuprTyJ/t7vQ5pOuZg5AMnWkUcHOwh&#10;bMD25R12D3dRofI29XhIr9WepPAqJRkOBxwd9emtjQmTmCiMUEohhAf1rUTijCEdDTwoRmDLHFN4&#10;vJFE4SQA1z84xDlDqx1jjOHtW2+y0dtGa4l1orKjFYPBwGubOUev18EYPPDHVEGygqLIcaZAYEni&#10;Nt1Oh1ExZjA4wlgJHBKMAkqXQaih8GLrw+GQKFYYY8jSlCCJpgJyYibTQAhHFEXkee4DoqXXy1FK&#10;4lCYivU8Gqa+Qoe1FY6JKG1KFAWT6z86OMTiaLVijCl5+9abrK+vc67KOE7PnHCFP5up1xPqP43M&#10;g0ZqwBJsK5VCGOeD4fmY+w/uUpYlrVaLbrdNWdgZTNIch+6xRAy0lBKllFf9Lu1UvdcpSOTwgzkK&#10;cKVhPBwBVBFOi1L+OMaUFa3PUFqLxSKlIgo0zhikkgQoRqMhvbUOpVHoivLvFRLnddRxp7pJPUJZ&#10;pQ9aT6MQlvX1dUajEYOjQ1qtFlhHr9NBCU2eDrm8s814PGRwdESv00VKePjwPmu9HleuXmY4HHLp&#10;0iUGwyFH+3uMshSpFetqHYnFOg+ohBBoXedj2apesyOOQ/b2dhkOh2xvb7O1tcHe3h57e7t87GMf&#10;4f79+1VnlmTZuAKqFkSJMQWj8RH9wT6tVov19R7D0SFBoOh2W4xGQ77xza9w7doNekmXfn+AzSRx&#10;EqKCZALQbF1yCouQDh1IxkWBEAprS3KTk2VpNfl1/cMz9pFpR0GaDYiDEJAoJelWkeI40T6CnKVk&#10;WVFFusd+EOmQVqtFURRTQHn2b+EgkAopJGmaYjNDFEVsrvcIgoD9/X201kRRgDaStEgRgfc6FkXB&#10;tWtXKApDlmXVuPOTplZqkjaybPMihGcHr5ubG9y99y5CCJIkoSwFe3tDsixjba3D0VGfbrdLnudY&#10;axiNhyBaAERxxHB4hFIJZZlz5847WGt5+ukbdDpdbt++7b2wwqC0dxKMhilpOiIMFWWZUZbFhKY1&#10;Hg8pTUqWjel2O6ytd9nf32ec9pEKhLRcurSNlI8wpiDPU8ZD7xgbp2PyB2OcM1y6tIUQgvv377O9&#10;fZm9vV2yfMSr336Fzc1tRqMRnU6HPM/fZ0nei+1iu9gutovtYrvYLrbH3Szv3H6LpBWzvr7O3bt3&#10;GYxG3Lx5EyEkh4eHhLUGmKhLuHKsVSabilZ1Wd3p3PIsy3wQUEVV9L7j0yZHRWXvC1qtGOlg0D/E&#10;mIIsT1FCkiQJly5dotM5wjrIsoJ+OiRutWlFCVorAm1YW+thrcdbzhqSJKHdTjCmQGtNUWQURYFS&#10;gjCKabWSSQDNlQ6tNVg5qdRVFBlJkmANjEYjjM8ZIggCgsCLYSvltbiiUHNwcIQxBUGg2L60RRi1&#10;ONwTjNKUJIkIQoWTAThHkVu0DlGxQiiJqfvVMQ3AnZzoAQjpyPIxUezZ30IKlBYYY4miYMKMkFKi&#10;Qk//z7IxYRijAklRZhS5QWlBEkYk7RhnfCr0+asqzZTQq7FqDfqdbmDVmtlAA5g3wfrJNk1ThHB0&#10;Oj16vQ5Z5lnrAKYoG+PONXQQLNOaDf54cqYKyKzprqX0au5eOVFhrfM3eo4Q1XA4pOUitFKEkebo&#10;6ICiKAi1j+KORinWlgil0coLYNR0bCE043RIWHnbxsMjOkkLjCUIIk91jlsnHtZpvYZGh88AOAmk&#10;oxGhVjz91A3a7TavfftV4ngdnODtt99hffsSUgV0Wi2Ukkigt9ZFSUmeZxhTMhj0efholziO+fCH&#10;P8TB0SEHBwdsbm7ijGVw5AF2GIYTITZjDAf9I3Z2dnhw7y7PPPOM97K9+Qabm5u01nq8+84tiiJj&#10;Y2ODUMfs7+8TxzHrvS7OtTg6OmK91yYMQ4bDIdl4UE1EjkcP77G5uc6L3/dR0jRj/9EuUmq67R5S&#10;ebrJcHBEu7WGkwItaodMwXgwxtmCR3t9tFonDDS9no/Uj4Z9BoMBUkp6vR75cEioBesbXYbDIYOj&#10;PmWR45xjbW2Nt95+kyRJ6LS7qDDybIo0RaFIWm1Mnk8/H417Z4QjjmNKYyjKfBIdFwL29x8xGAzo&#10;dbtYU6BUC6UEJvWTgU5ipJQ8ePAA8ONVa00YhAghMFXEX8+opou5EeqzAn9HHGoOipzNzU2M8WUs&#10;r+5cIk1T9vd2vecxz8jTlDiOcWVBpH1aBLYgiRTWjGi3IoyBPCvJ0wEH+YhOK6AsM7QUSKkp8zHW&#10;pAhyinxAoLwjJoqiiqGTkxcZWxs9wHL71htEUcTVnUtkacHe3iH52oh0NKAsLTs7lyiLrPKo+on/&#10;8HDIg/sjrly5QiuJONh7xLWrOyilePPNN5HCEGjI0gF5YVBBzCpl3IvtYrvYLraL7WK72C6276XN&#10;SUNWDhnniu2dddbLHsZmpGmOo0TSYKxWtuOkapXzKccToOWoxB6PAViRprTiNlmec+fubUKVsL29&#10;Q6fT4qg/RASOdNTHlj7bPcvLKlhnMabg29/+S65fv0kraWFMH2vTSZlLl4/Iy5w4CRkOx0hERWOP&#10;EFjKIiNQmtF4gNaaTjthPB7x1pt3vF145ToH+8NJgCzLyomzoCxLrIUg8PjLWoe1hjTNKcoxjpJQ&#10;QxKvkaYjoihCCMfR0RFZvk82irh+/TrDtI8rHaYsKIqCIMADV6uRQvuyjlTl3WcF+hwU1uDyEqUE&#10;o9EAKUIPdm1OaXKsSdk76tNudTDG0ZaKMAw5OPBpqxjLaDRC65BuO2E8HvPWG3dIooidq1cZjEan&#10;xPeLMIKcKU07Ux7RqROfbyCgGpT4sTWn7XY7PNrb5dGD+7Q7LUxpiUKNs5ZBmhInXaQ7FlGcAH1h&#10;QJSVMmI1Pmei/7Ihxg6g/tH/+Au/0O8PEUqilEYIydpal3/zr/+Am9efAzTOemX03nqXNB2TZxlX&#10;r17FWcva2hqmLMmyzHuXXImzDh0oVKABn0NiXUGo5MTzlaZjsiyvqAxt0jRFa1WdcLMISEOdnYa0&#10;fyXIMOnM6kLb7Zg33ngNZ3J6vQ7OlLx7+20+8pGP0B/2GWdj4ihgnA4xZU4QKEajAUI4glBxdHTA&#10;U0/dAOF47Y3vkiQRrXbM3bvv0o4j+v1D2u2EIFDs7z8iDDWXL2/jnPFlE7Bsbq7T7x8SRYGneCcR&#10;ZZnTbrcYpwNa7ZikFSEVPlKPYTT253B4tE9RZD6SrwW9XofReEBpcvqDfbIsQ8qAdqvNaNRnODqk&#10;u5aglPPCJFYS6MRrEAQCJ3KeeW6H/uEh7fYGRVHnKfl8lY2NHu12wtHRAXEcYF2J0oKizNje3mJ9&#10;o8fuowcYY9i5cnmSNySlpNVqEYYRpSkYjYcoqRsPTWMAVrcpNwbrHIHWhDrwKpalIQoD1jd6aCUZ&#10;jQZQUZ/GqU+liOIIay1J4nUhlJYoqSd1tSfAf4bqL+qHWLhKpddN8vnPQvmxNiXPU65e3eHo6IDD&#10;owPSdIRzhm63jTWGLBsjhOPatWuMxkN6a12MLUnTIaNxn1bLjyHnLN1uB2tLijJnOOyTtGKoZJgG&#10;gyM6nRabm+uMx0PiOGKcjnn33XfJ84ynnr7Jo0cPvaNNOqKK5nX//h0QsL7eY3f3ARsba2xvbXH3&#10;7h3G4wHDYR9rDUJAp9Miz1O2t/3+MNLkecadO++yublOWeaA4/DwgO1LW5SFrVRFL7aL7WK72C62&#10;i+1iu9g+CJul04kJI8Xdu++SZl4fqT84QgoIAlVZNraBKar8feG8zJsoj3WrhKgEQ+tyVIZ2K+bw&#10;aA+tFZcvX0ZJxaA/xFpHlIS0uwnjdERRpFy7dhVnDd1ei7LMyYucra1NsjTj7t27dHtdrl6/xmg4&#10;YjAcopSkKEZo7ZkFly9fxpSGLEuR0uMpIR2tVoIQMBoN0YFkZ+cSURSyu7tLFMVI6aPGDosxJc89&#10;9yzjcYpzkMRtpJCT9IKiTCnLnFY7YnN7g/v37tDpdLl69Qb9wRF5OWTn0g6m9AxuITNKk+NM4G3U&#10;p3YYjo7I0wKpKqHKhljqLLPbYw+4efM6R0eHaB34T0uBVI619TadbgetFaPRyKegxpFnlEcReZrR&#10;aicICaPxCB1oruxcIoo0j3Z3CcNoPp19vpuIqfpYzoPnY2wjKqAvfFl7D6f9NTXHSV0ZRHiZwFqT&#10;zr833daMjSiO2dhYYzgcIqUPwgvpK6ohDUJkgEO4wONiURwzJoTyeF2W7B3e4qd+6scmOf7OVTn+&#10;9x75iL+UPm9eqgApLVpXPzYpo+BpElnmI7w7ly/z9/7e9zEewJWdY+fCn/xJn1u33+bevQcUZVZF&#10;KQXGWaw1xK2YLC8xNufDH3mBb73yKknSJk1HJEmEtWUDk9W5E/PyaeaXrahLg129usPf/Zmf5Pnn&#10;IBvD//F/vszu7rt0uhuERcnP/J2f4Nln/VFf/y78zm/9PlprtNZsPX2TT3ziJb7yta+xlW/wcz/3&#10;41y/6Y//K//bNxgMj4jiwEf7pePDH3mBF154hq9+9ZvcunWLre1NXv32t3j++ef5+Z//Ef7xP0Za&#10;xAMAACAASURBVP5DhHT8V//13yCO4dYtuHVrny996Us8fPiQF154gZ/7uc+wseHv/y//8pfZ39+n&#10;3W7z8OFDPv/5n+SjH/WVgH75X7zM/v4hpih55tmbvPjiFW4+BaMx/JN/+pvg6pJpXkcgjhNKq/nk&#10;Jz/B4eEj0gyKPMVISRhqrl+/zud+8mPEAfz+73+bd999hzwfg7VsbGzw+c9/iq0t+De/E3I06PMz&#10;P/vDfP3ru3zzm9/kqH+IMV4Z3qc92BnaSe11spNbFgYReelBemENtsjpddu89OKLfOKlNf74j9/l&#10;1VdfJc8yPxFLUZV1lDhj+fzf+gz37w956623uHfvPmmaVmKEbVqdLlmWVT9lG+PITcreNXUHjz2O&#10;Yo53jsYDXk0CwjIcDlhf7/HX//pL3LzpKVC/+Zuv8/LLL/Pxj3+cNE2Jk5Cnn36a7/++5zk83Kcs&#10;c5+SIB3PPf8UP/qjn+S3fut3CcOQv/k3f5QbN0Br+LVf+yb37z2kLAuiSIMwfPgjz3Pz5lX+8A9f&#10;xtqS9fUeceyP/9JLT/Hg4W2effYZPvWp57l6DcoSvvzlfb7y5a9hbUmSxPztv/1Znn0W4If45V/6&#10;QpUSIggCxec//1m2t6HXhX/+z8c+N6p/wIs/8HF+7ue+D6WgKODll9/hT/7Dl+i0L13YDxfbxXax&#10;XWwX28V2sX2gtiwf8d/+dz/t/84gqpj9oz781m99nfv3H05A3gT71X9OAkiVXdjQFpPOBymNKSjL&#10;go999EU++clneO27R3zly98gGxfkmWGUH1KYnJs3bvAP/rMfZO8h3Lh2bIFmKXzrVctv/ebvcNQ/&#10;pLu+QZ7nlGXBpUsbjMclcajQUvJDL30/9+895NVXv4MUsLWxztHRETLSlCZHS8tHPvQsL774NPfv&#10;j3j5j/4DQRRhSq8EH+gApRwvfeJjvPxHfYbDMbu7DxB4wUMvmK3Z3LrECy88wwsf2uJP/yTk/v2H&#10;7D56yHDY58UffJ4f+cz387Uv7/PVr36VtY3YA9cooRWHfPrTP8DXvg737+whpSLLirquXdWHVcny&#10;qgOUELSiiJc+8XF2Hz1EIMkyg3MlYaQZpyP+/t//Cba2vF4cwMEB3L8Dv//7L1OaggiNLQuUtHz4&#10;Q8/y4os3uX9/xB/98R9P/DnzQf4smGzcYyfnYBpzjBlEUWFVXX2mqD4TVSVcSyaR+ZNF0Cft7u4D&#10;2u2E5557lmeffYpXXnmV4bDPaJTinAVpOU4Z8N8RlFXNNHPcr6dgNav/4X/6hV/o90cgBEHgn4Re&#10;N+Ff/84fcuPaszgrcdZ7gEqbE0Uh165d46Mf2uBf/t9/xp/92S1+//f+nK997TY/+7MfYTyOuf/g&#10;PqPaW6EVUtT0hALrcra2LvG3/tYPcvudIzqdLoeHh75GeE2lmUTwa4VNCZVy4rFaYkMttBo4ZZnj&#10;rOGnPvfjXL4k+F/+8b9kZ/tZPvPp5/nq117FOccP/fAneeGFhF/+X1/my1+6xad+5GmMSXjjzdcY&#10;jcf82I/9J4DglVe+yU9//qeJEvin/+TfsLH+Ak/fvMK9e/fp9wcURcrGxiY/8zM/yPXr8PLL3yKO&#10;Ew4OHnH58mU++tEPce+e47XXvsM//Ic/xb/7d7f41V/9A1rtLp/85A7Doc9neemlH6Ddifkn//S3&#10;SZIb/NAnn+bP/+I73Lt3h5//+X9ApwO/+Iu/Qbf7FD/wgy/w59/8FlGU8J/+nRfZ3YVf+7X/lywX&#10;/MRPfJrvfPt1rJVo1fIgNA7Jiz4//hPP8a2/fIM8l2gd0a5oMFIJfuiHbtDtwF+8cofhaIBUjiSO&#10;WF/v8cM/fJUkgS9+4TvsPdrjL//yHd65/TbGGDqdji/XkY0xldicc6bhAXWNQegj7Q5FluUoIeh0&#10;2oRaMBz22dt9wL17Yz72see5f/8Bo/GQKAxxFqTSaB2QZSmvv/E2t2+/TX/QR2lJK/GMA2cNaTpG&#10;KU0dMW+yRoQw1Zgyk3qgTCnNqiVev3oiMLSSgM/95I8TBJJf+dU/IGnd5Omnt9nbO+LRo12EcGxt&#10;bfHpT38fzz0Hr3zrAXt7uzhnieOAp5+5wZUr63zhC3/GZz/7Y2xvx/yzf/bbJMl1XnjhJq+++m2K&#10;sqDVjpESPvvZl3j2OfjWtx4wGg0ZDcd0Om3/6q7z1ltv8dM//UmO+vCLv/grHBzA5z73NG+/vU9e&#10;5Hz2sz9KKwn4lV/59+hgh5deepavf/3PUVryqR/+FDs7Cb/0S79D0rrJ93//s3z1a3/O1tYGf+2v&#10;fZJvfOMd/u2//TJpFvKJT9zk3t0jxuNiUrP1YrvYLraL7WK72C62i+17fhOGyzsbXN65xq//+n/g&#10;937vT/nKV97g5Ze/xcb6DX74U0/xja+/xnH+dGXDVphEYBGiPK7MLuookvNq7pQUZcr6eo9nnr7J&#10;o0cjvviFPyUvCra3LrF/sE/UCpBKsrW1yYefv8Tv/PaX+OpX3+L3fvfrfOlLbzAcxjz/7DpZobh7&#10;5y5CQBiHBEHAaHiEMylpNsBZy2c+82GKQvPd736b4WBAGOqK5fmQ8XjEjZvXuHJlh93dA77znW/z&#10;aG+PKO6SZTnWejq91pLP/eQzfOuVewyHI+IoqUC/wmEpiowgkFy7foWnn47Y3t7hjddvMRiMkFJQ&#10;lANe++5tXn3lDa5cvcJo9JDxaODrzTvL537qKW7d2uPhw0dkWY6UosIFdaS8EvmrbPO8yGi1Yj77&#10;Ezd45ZV3cc6RpmPK0ngnxGaPH/iBK/yrf/UNfv03vsC/+/ff4s6dIT/+2esEwRUGg6Pj679xjStX&#10;LrO7e8R3vvsqe7t7RFHcYKw2I/pM484au4gG0BY1rjAg8oqir/3/1bjCGrqqwjmuwH4dEC1BFse/&#10;s6BdX1unPzjk0aNH/H/svWeUHNd5rvvsXalz92RgkAEigyBBiJQoUQxizkqUTFmiqGDL6egsL6/l&#10;63t+neMfd921fO9Jto9tSVawdBSpLErMBAMIRhCBIJGBmcFgcvd07kp73x9V3TMDhiP7XN17tNzv&#10;WoPCTPdU7ara1bPf73u/96vWypw4foIg9CIVhpTRzBQKIVyk1gjtxFOxTfxBCgOlBFKGlMqjfOCG&#10;q/G8AC7I+Euto5rptiO7YRi0WpDJZHDdyChCxI7+pjQQKOamp3BdsCyLVqtBKpXAazX5yY8OsWtX&#10;jkIhT6EnF0uaQyzLABFgWhrPbRAGLdJJ0EqhgjBqfyE0vT055mYn0apFOmVRKs6STiawTQtDyqgD&#10;gApiWXMCpRR+3PosCAKy6Qxah2zYIHnooZfJ57M8/cyTpJLQ35snmXTYsqmHX/z0IC23Qa1e4dvf&#10;foz9+1+mt5Ajk0yQy9mcOHkMKWHjRtiz5yXy+Sz79u1l48YomyyF5tpr3s+9v/N+KuV2Yjmk2aiR&#10;zaSYL82x8+IBjr5xhE0bNyAFnDp5nHwuxcFX9zM3AwN9vVTmS+zelefZp1/FsUxeeelFBvshm06x&#10;cng52TQ88tA+8tkMe599ilwW1q9bjWkIegrw4gsv0qhXOXzwAIU8LBsaRAUBrWYdxzLjsQoCP1IC&#10;eJ6H58UdGCwDoULSSXj8iVF2796JICAMPAwJF+/Yxqv7Z9EhUelBwsayJb7rkkknCfwmYdAil0mj&#10;VYhWIalkArdVJwxcBAFaeRgyuue2HdXDJJNJTNOkXC5F8vg4Gz527gw/+fGPadSrmKYRGfyZkoRl&#10;x3U7ZvSBZRIrUhQqaGGbgpbbJJNNo1WAZRoEfgvLBMuEem2eTDaJbUctQZIpm3K5RE9PPi6vEB1p&#10;U63aIJvJI6WkXo/qoaSUcRmKScttsGObyUsv7EcFPnufeZoVw1H0MeFYfOC6a7jzjt0kE9BsgNAa&#10;32vhWBYCxfp1a3jm6ZcYGhxg65Y8+547jGkIXnn5RVYMQy6bJvQ9Lt6+jT/5o5sJAwh9mC/NYRoC&#10;t9VAhT47L17L0dePsnbNKhIOPPD97zO8fIji3Axjo9DXW8B3W2xYl+TFFw4iheaVl16kvxd6e/KE&#10;vs/Gi3o4eOA0YeCx/+VXWD4EK4eXE/oBvT1w7OjrpJI2x44ewfeizhZddNFFF1100UUXv21ouQ3y&#10;BQiVjxCQSjhIrdiz5wl6eqC3Jws6RIU+uWwaz22QSScIfA/LlNRqFXp7C5iWQa1WwRCQdGyazTpK&#10;B6jQp9Ws8srLz/PUnico5LMkHZv5cpFsNo1Eo0KfSqlIKg2Vyjz1epWenjymhNdfO8DwCnDdBj29&#10;WcLQpVwpYttRS71Ewibp2PT25JkvKcrzc2RSKRKOhRF330IHpFMOKvR4ft8zvPTic9E6PZclCLwO&#10;sQ8CDyGh2YQgLlG2ncjp3/NaNJtRqQAoLr88x09++iJDQyDNyGwvlXZo1GtU5ksMDfZSLc8h0WTS&#10;SSzTQKBJJKDeqJHOJlA6oLcny9zsFFp5pFMJSnOzpNJJLMvCEJJEIhF1rXLBQNBs1rEdC8MQ8Zia&#10;JJMwNzdDLpdhxbIhpibO8/NfvMHlVzgYEpIJC8sU1GtlXt3/Iq/ufxG3VSOfyyAlBJ5L6HvkMika&#10;tSoq8EAFCBUiVIgOXXKZBCrwyKQSoAJajSpCB6B9Iv/HFmHQwJAarXwM6eN586jQI52yqFQmse2A&#10;MGggZYDvl5HCY740y4rlyykVZzGlRIU+Ogzx3CY6DKlW5sllMpiGQIchw8uHSCeTaBUgZeSx19fb&#10;i++2aLlNLFuQTieoVIpYhib0XYTQ+IHbKRGw7ci0URIR//bXgtS/HVGA2KVedNr4tf/frqnIZrPY&#10;TkQIG/XIBb7tkO9YkHAMTp6a5Oprr+G9711OvQX5PIyPhjzwwAN89J73k0jCF75wJd/65mtMTU+Q&#10;TNrccMMVfPr+KwD4xjeeZXjFEPVGFZSDlFENsyJkx8XbSCZsnt33EkHg0dc3xNzcDNVqlVUrhkg6&#10;0Kw3aNZrZNIOyod0KkGtWKGvD+qNqF99wnaYnpxi5fAwExMT9Pf3Y5tQLhVJp9OEKjIM9Hwf13Wp&#10;lCGVSuF5HsePH+fUqYgw3nzzpaRSKYQQzM/Ps2zZMlot0Drk9OnT/Pt//worVw7jBz65fIbePjh6&#10;bJae3jymBaNjZyNX/MBldg5y+Qz1eh0NmJZEE6J1iOdFkSHPay2KWinyhVyHVNuOSehJVKgiA7rY&#10;yVIisKTECwNMU0at/ISg1QLXbWJaUSs50zRoter09DicOHEMafQDkEjYfPK+q/nhD19mbq7EJZfu&#10;4IrLV5DLRR8ejz8+ysGDBxkcHEQIzUc/+h7a3TP++q8fwW02aAYmfqiQaFYsH+TkyePsumQHd925&#10;HScRBdFOn4bv/+BnTE1NkXAyGNLGNkwM2+CjH3s/r78+yYkTp/C8gM/cdw3pVKSm+drX9lMtz7N6&#10;9QruuP0ivvOdF6lUy2zZupEPfnA7/+m//JxcIc+HPnIVjgNhAD//uc3E+SmCoEUmkyObzbJ161YQ&#10;ioMHD1KtlsnlsthOjlarxrLBIao1mJ+f75SGNBrRnGg2mxw6dIjXXpNkMjne976tuF6TVCqFJqTV&#10;bJJKxaoUrSkWiY0Vo2euXI6CbZlsjdHRUcbHx5mfn+fjH7+WfD5LPc72J5PJqGRk7CxSwsjIKYZX&#10;LOPs2bO4rsvnP38dZ85I8oUs6TQUi7M0my6NRo1qDfr6erBtE8+H0dERLCtqt1Kvg+d5hMpHSti5&#10;82IefexhLr10J7YNJ08dB5Ld1UMXXXTRRRdddPFbhSAIcByYnSniOFGrPKVDtmzZQaMB5UqJRCKS&#10;Z99193uj8lsFf/d3D9NoVti16xLWb7wItMnmzZHy+vhxePDBx8nmUjh2nltufTdDA9Ga+Fvf2hPV&#10;yfuadCJHy1Nks1ky2RTVKuTzWSbOn0f7AaZpMjy8ksMHW7itBqHyWLV6HR/5yGZKZejJw+gIfOe7&#10;38f1muTzkmx2BddfvwIh4KWXajz22GOsWr2CVqvF7be/h/5+kAZ87WtP05gtkkwMvqO11ezsLNlM&#10;Pu5I4CBkyOVXXMbp01H7wdeOzHPJJRfz9FMvYpqSlSvX8p737Ob5vWc4ffo069et4e4P7UQoOHsW&#10;Js5DNpvm/PgEqZTDDTe+h898+j2g4WvfOMjwimU0atWIcxoXtN0WF3YGM7Asg/ky5PN5zpw5Q+B6&#10;DA72c+rUCarVrSSTCQo9Ochn+djH3kcuD4EL3/zmHkqlaRwnz6pVq7nrrq2k09Ge9+2rc/jwYZqt&#10;Ov39fdx226X09ESvPfDAEWq1MsMrBrn//ivZ/3KD7dtTJFJw+pTixw88yfCKQT740Q8wMlJm47o8&#10;hgEnTm/jl7/6GclUP7VqnT/54t3R8TR8+cvPsnx4kIsuuogbb1zJD37wGs1mE9/3+dzn3ssbb8Cz&#10;zz7Lhz58BV//+sMEQcDw8DC337GLXBZaPuzZYzMxMcH8bJNPfuL9FOcu56KN4LkwX4IfPPACM8Xz&#10;sfE+OI4TGYwvuvdmm+RLw0BpgdYg5ZuJfztiJqRFEEbu7YYRuSomE8komhJ6HDvmMzDYR2Eiw3ve&#10;s5wDB+Z45rm99PZl+eynr2Pd+lX84sFnueEDV/Gznz6PwMJxHP7wj27mqaeP8/gTk6xavYI777yK&#10;//6tRwjDqH5lfr5GpVamUMhx/PhR/FCjdYhSionx8yRTFk4i0Wkxl0wmmZ6ok3ZMkikIQ58VK1Zw&#10;fgIuueRitm/Pk0rAM09P8Pze5+jpyVMo5HAcmJmdIpvLkUxG5H2+XKRQKGAY0UQul0uMj48RBAGD&#10;g4NxBjr6SiYdMpkU9TrMzxcxDMHgYD++7zM7O8vtt99GqwXl8nzk4jgHQ0ODlMtlfN8nmYRsNsPM&#10;zDS5XETup6YmGR5eRi4XkcV8PouQsHLVMNOzo51sbCKRwLZtWn7kdN9ub9f2szAMK45siaitnpS4&#10;LjQbddymx6qVw0xOTjIwMIBS0KzVadXBNk2UUAQBtNwarlvnsstW8Ny+EY4fP86O7TvZuXM1MzOT&#10;zM7OcsutN3HqdI09e/awa9clfPx3buKRR/YzPdcklSlgSsXk5DirVq/k1tu289y+Ufa//DLbt2/n&#10;mms2c/nuyzg7Ms58qU6z2cS2U9QrVbwW1CpFQr/Jpz91A4cOzfPww4/ynivew+c+exlf/+orTE6M&#10;kUheRBC6CO0zPXkOobfT35cnmckiBDzzTORDcX58inyuD8+LAjsCg9dffx1E1KpQKUW9XkdIjee1&#10;CMM0tg2GKfCaHn7gooHe3gLnz5/D8xJMT08zPDxMoRApYnK5HEEQ0N/fSxhCqVQmm83S2xsFLMrl&#10;Cp7nUyiAadiYhk2xWKRcLgMSxwHHSTIzU8K2ou4GYRi11qzVKuTzWWZmZujv7+d973svMzNw/vx5&#10;qtUqjQYUCgXm5s6wfsNaIu9DhWEYZLPRH0LLsqhUKpgmDA4OcvLUcb7xjV9x66038R/+w2eYmYHv&#10;fvcXSBnXL3XRRRdddNFFF138FsEwbZSGTCaL73sUi0Vs26a/r5fZGcim08zMzHLvxz7KyWOTvPzy&#10;y+y+7DL++I9u5pvfeoax0RFuu30LLzxf4uv/eJREIs311++kv6+HsXNnuevOWzlzapqvffUJLrvs&#10;Mj79yWv5ylceJZnPMjUzi+GYkXpVQjIJ9913JSoES0b+TKYJR4/6NFtVarV5brxxMw8+eJrTI6Ms&#10;Hxzgnnu2s+vSnRw7eoKEE3lM/cPfP4bb8vnCF25lvriL02dOct1113H61DT/+JUnuOLd7+KWm6/m&#10;+edf4+zZ4ttcmUjmnsmkSCRtfC+kWitjGJpVq5I89vjL1GpVRkZOcffduzl8MMfMzBTJRMDyIZid&#10;mSKVdLjtlp088fhxjhwa46qr38/Fq21MQ9NsNfjwvXfx2qE32PPYDKtWXsTdd17Cf//WXkIV0NfX&#10;R6lcpFMJAHFdfSTLb7dwn6+UKfRCrV4hX8iSclIoHZBJJ5mdgXVrV/Pkk4/zOx/7EK+8dJYDB1/l&#10;sksv4f5PX8uXv/Iohp3jAx/YyoEDVZ7c8zj9/f3ce+9VzBWHOHBgP7//hevZt2+c119/jXXr1vH+&#10;q7fz5JMNPM9jaioygPyHL/2CgaE0d991HUPLBiiVipgWtNwKf/VXz7Bz507ee/VqnIREKPjwR+7g&#10;qadf4/jxo1yy8wpuuukqHnjgF0xMjLN/fw9XXbWDL33pu3zwgx/k4MEWTz31VNTtrRBxTYCbb97F&#10;0aNVXnn5NfoGe7j++i08/PAsA4NZMlk4fHiMX/7qFTZv3s7FOzaiCclk0qSbSdod1sMwRJoLPmYy&#10;IobtTH87u7/4/wuvOY4T11208FrExnsK121SrpSwbZNcziKVSlCvVvnqP/6KRx97hMBzkSimZ0Js&#10;R1IulygUosDBXHGGoaEh5uZgZOQ0k1PneOWVF8nlYXCwH8MQjI2Nd/q7247B+OQ4I6NnsB2TTDa6&#10;+clkVJ8S+D6tJqggoK/QQxj6NOvRsVy3xfBwlKH9b3/zU7721Wd43/uWc/nllxMEATt37uTYscnI&#10;tM62QYFpmiRtB8e0Ip8GIeJe6ibpdJp8Ph9lkMOQ6elpUqkUO3bsYH6+3AmOpFIppqamuPPOOykU&#10;DB55ZC+nT58GiIikYTAzM9NpodhuFwjQarVwnMjVfnzcZ9u2LdTrdf7yL3/ADTes4i/+4h62b99O&#10;EERj0GpBnaF1ZOQhAK0FSmmkNGPyqOJWIdBsNjl//jybNl1Eq9Xg4osv5sTJ09i2TbkcRYwMBI4N&#10;jmPS05uj2YJk0qJWm2f/qy/y8188xuzcJMuW93PxxSZHjhzG8xucOXsSHbdfbDQaTE5OMjk5yXy5&#10;SOC2+Pa39/DKyy+QStu8/sYhKlU4Nz7K+fExNCHpVIp0Og1Ck0rBwGABpV0yGTj82qvYtsn58+NU&#10;q5DLp+kf6MPzoForIaWi0JOmWIJE0kKpgHQG6vUqpVIJy7I6PUETiQSO43Du3DnOjZ3HNE2y2SyG&#10;YWAYBplUinq9juPQubZKKZQibl1iEYYhtm3H7Qaj61oqlWg2m+zYsYMzZ85Tq9UwTYtUKsqwW5aF&#10;74VRKZEQtFotfD+kUOhl5cqVOE7U07X9DG7fvp3R0XLcq9XA8zzq9Trvfve72bq1wM9+9iQTExOk&#10;02lUPH+VUszMzGAY4LZlXCad84/KeWB6ehrDMPjMZ25FKcV//s8/4fjxET77uTvesr1nF1100UUX&#10;XXTRxf/S0DJa+wr47Gdv4E/+5Db+7Rc/yp/+6d3k83keeeRxJiYm6OkpsHYdnDp9nFazxpEjh6hW&#10;QRoa2zYRAkZHzzJXnKFarZDLQSLhsH79WnbuTLL3uWfIZtPMzc0wPUNHOh+E0RoxlUrh2ElKc/Dj&#10;Hx3mb/7mF/zXv/4Ff/f3D/IPX3qU4RUWAwO92JbBz372HGPnzqCCFqdOv8HkBJTLJRAB0zNNXnvt&#10;PPV6FSdhMDLqs33HGlKpBENDklOnTpLOJJmZmcL3NY1m7X94idrm7ZZtkEw6XLrrErJZqFbLIBRj&#10;50aYnIQVK5Zj2ybJpINhQq08z/DQIPU6jI2codWo8+wzTzM7B5VKmdWrV7J2LYyMnoz43f7nyedg&#10;aKAXSwrGxkawDPNt7pvoBAAsK/KXmp8v4rou8/NFpqamsG0b246uTU9vnvXrYWT0LM16jbFzI9Qb&#10;kEo7KO1h2XDm7EkKhTyzszM8/PBhXnzpOTZtvggp4dSpY7heg6PHjtDXD37QwrQEQ8tgbGyMRqOB&#10;77uk0yCFieMksCw4fvyNmMfNkUqDZQtqtRobN0alCUIqTpw4ypq1sGHDOk6dPsa+fXsJQrj33o+z&#10;dVuCffv2Uq2VSCYdJibBMAROwqCvD55+6kk8r8XpM6eicXktJJowLsWu1SucPHmcfD5SZ5uGoFlv&#10;UCpVMDEoFLIsTvmberF/mVgq9b8QUoNlmSRsO85EOtGXaZFUNhPj51m+HPY+fzYmxA5//uf3ErdY&#10;xDQhDFxMQyIAUxr4rsfwsuXYJvzhH9zSGZvvR7XTpjTYsmkjx06cZHBZD/V6hYGB/rhOvIJhWAwM&#10;DFCrVZBohgYiaXqtViPpOPheSKsBKSfBTLlJowq/evAhTNNGYDByFur1Jqa02HSRzf/9n/aRz/WQ&#10;TmWZnQXbTpBMpqnXm5EsvumBEjhWgjAMadZbtBogtCSVSCO0ZP1ai29+8wCWYeN7PpOlKT71yU+y&#10;ZYvBz39+hGa9QSqRpDRXJJuG8bFzrFm1Gs/zqJahXq2Rz+Zo1AClGewfoFors3aNxaMP78f3QlKJ&#10;JN/+1otMTI5hmAH3fOyjVMsVfM9DaBtDmEgMdNxAQ4UQ+ArLtJFS4Lp1UkmbpBMR0NOnT7Nt61ps&#10;22aoP8Eze06Qz/Vi2xHRNU1Jy4VWs4rnBfzwgZ/yuc/ezbXX3APACy/MsnfvXsKghQA+8uEryWSv&#10;7MydTNohnU6jcfDcCjt37mRmYgzbsfniF+/BMKJ69mQiUk0UCgVS6QLTUyV0xSWVSVCrw8zsJH39&#10;eeoNMKQG7TNXnKJYgnQ6iVIeSQcKuTRa+9iORBrgeQ3m5qu47uWxKkRhmgal+TlqVZfenn4sy2Rw&#10;cDAi8cqn0ahhGBLLMgn9ANu2ERpajSaB71Mo9CKBUrFIOpVivlQhnUqhQ4XvRnM38HxSiSTr1zp8&#10;/wcnMYSB7wY0atCoNenJ9+K2fIqzoENiT4UAy7ARWhJ4EHghqUQarWDHNpvvfu8Q1XKFgYE+zo2P&#10;cv/997FiheS5Z0/jtVxMaZDLZDENmJqcZOXwCs5PjGKIqHZKAs0aoBSteoNEfF4rli9nZKSFKeC5&#10;Z59FBz4HX32VS3euYXCgj5GRcncB0UUXXXTRRRdd/FZBYDAyAs8/f4D50hyFbI7rr7+c+fkyp0+f&#10;ZuOGi/ADl2YTPn3f1UgN9To4DmxYv5bXjh+lWoXp6Un6+3vJpguEPoydG6GvL8/58/BnVQuwSwAA&#10;IABJREFUf/aRyNJNgRSwZs0qzp2bJJ/P02g2CUOLXCpNXx+MjIxQr1fJZdKgQkIRHWvN2lW8cfQI&#10;xeIM991/N4VCpA41gFwmxWirQdK2GOzvRWjF9OQEs9NT9BVW0qzX6MnDfZ98L74PsV87R17rYXpq&#10;6oIrslTB2dOTp1KpUatVEEKzY8cwhgm/+7vXk84scMB8Zh1HXj9IrV4l9KC/r4e1a1aRSi4ks6SU&#10;LF8eJTWV8ijNwx/+wZ3I2Pvb9aIyBMOEzZs3c/z4MbL5zGK2CVosSP+J+GapBBs2bmB6cppWvcHA&#10;QB+VyjzZbKTEDQKPIITPfebajo1fswWrVg6TzPSRSUdeCDPT51m3bh0jZ0+SzSSQImS+BCr0EAQ0&#10;Gg2Kc7B2zQoOHTpEuQRnT59haGAZqYRgbgbGxyYo9KQRwMz0NPnsRlCCallhGSbLBoeoVeCej1xH&#10;MhX5fpXmoFqZZ8umTUxOTrHniWe5776reOSRkzTqVTasW0cQhGRSkW+Y57lMTkTtuREJKhNzTE3A&#10;hg3rGTk9jWXBqVMncCyLgf5e0ukogON5HkIIUqkU9WpAvd5acq/NJaQ/zhQvCbhojSbKcAaBjxVn&#10;NLWOMqeV+SJJJ4FpSm648QPUa1CcnaGvv4dbb7uSRx4+xBtHj+L5df7tF++nUilSr7vYNoydG6W/&#10;f5Bjx97gxpuG+Ku/+h5OIiopGBpcwdxMA69lcubMGQqFAm6rie+7uBUXKU3CIBpXo6EJgoCk7VAs&#10;FpEaNl20kRf2Pc1FG9bQPwBzc3MkMr1YFqxatYqjR4+igpDlQ3B+NI9cu5bJSbBNC9s0GR8fR4hd&#10;LBsc4sSJE2zatIlsOsqqV6vVTplDZHwY/bynpwfHcZiYgGKxSCKRwDAMrr32WlavNvinf9rLsWNH&#10;6evrI5PJUKlUcF3YuHEjY2NjFAoFBgagUqnQaDSwbejv7+fIkSOsXLUM14VUOkmlXGFgYBkTExPk&#10;C3mcBKxeZfDYIxU8zyNhmRiGitsxLqgItFIYhgQEga/iKFok+a5UizgOXHbZpcRd8ajX6xQK0TaR&#10;MNEaTMtgenqaQqGXL335AUzTJp/P84lPXMMLLxj09OYYHYOf/OQn5HI5zp0bpdCTZ2amSjq3Fj/Q&#10;mIakODuHbdt8/nPX8+gjhzlw8FXWrFzFtddeh+97KKWoVqv4vo9p2hQKBSwL+vrzaB0ShOB5LVau&#10;Wk6z4dHbG5VzjJ0bIQh3YpowO1ei5Vbp64davczQ0BCWBcXSLK2WS1/vIEJYJJyAXLbA7Gyx0w7R&#10;MEXsXOri+Rrb1IShJAhg5cqVHD58mOHhlaRSkex+enoaiJQD7RKLfD6P53ksX76cWg0a9RYgCcMQ&#10;34NlQ8Od+57PQ7E4j2FYGEYcjDJt2o9jGCgGBgYYH488Bvr7+wlDxU033UQuJ3nooYOcOHEc3/dJ&#10;pzNMxR/yg4ODjJ+bYNu2baTT0GjUaLWicpg1a9aw99nnWbFiFakUnDhxAillFM2UMpKlWWkymWiO&#10;dNFFF1100UUXXfy2wTBMVq+GBx8sUalUaNVbHDkyxq5LV3Hbbbfx3LN72bLpImamNc8++zRes0Wl&#10;UiGdTDEzX6R/2RDZLCRTCSYnJ6mlmmRzOxgY6KPRrDC8Av76r3+M77aoVmsM9C/HkDaTk7Nk8z3k&#10;cnmq9Rr1WhPDAMt0GOi1sUyDUmkO05KUijB29gybN2/gY7/zPn7xi0Mcef11hpcv55abr6FUKrJi&#10;xQpSaZNDhw7RajXYtGkTuVyO4yfGGRjoo1SCX/7yaSYmx5mfL7F161ZOnhonk139DldHxX3jJdls&#10;ljVrojXhN7/5FKHymJ2dpNCTRwqDj3/4dlauXIHfKqHiFuInThynb3ArPfk8zVo9UuKeAy9wsSyL&#10;bBb+6v/6KinLodmCoYHVzMzV8FqakTOnKRQKhHphjanE4gBAFC0QQkSlyc0mXhCVmysVsH37dtIZ&#10;OHToABs3rGf0bMiTex6nUa0gDQEqpFZvsfqibaxa/S4MQ5BOJ2k0aiAiThQELsuWge2Y+IGJYaTI&#10;ZqMWkKYlKPRAJpOjWJylXK3hOLB2zUUo7VKrQiHfy8y4ixQWti2xbZtGOcRtwS8f2sex46+zft1m&#10;SsUylmUxNzeH4zh84hNX8fDDJ7jyyo2Mjo5y/PhxVq1aRTIJoPF9n6GhKIAycX6K5cuXk8tBaX6O&#10;er1Oowb5XAbwmJw8T7MBvtvEcSwSSZt81qQy71JvRX5jnau6uJ5/Melf7ADY/t5xLLRWuK6LUlEd&#10;fT6fJxmNkm3bhjl0aDwODGjyBTh+/CgDg3187OMfJZMVLFs+RH9/L80mbNmyBd/3qdVqjJ+HW265&#10;CaUUK1cOc/vtN5HJZOjr6yOdTkeO/qFPoSdLKpXCNE0KhQKO4xCGIblcDsMwaDQaHDvW4tJL17J6&#10;9Wp27NjB9BTMzRQZHR1l//4i27dvZ3h4mFWrVuG6cObMGbLZLK+/foa+vj5arRbz8/NMTHisW7eG&#10;9evXs3v3bqanoVqtEgRBnAU3SSaTOM4CUY7I2TSDg4NIKent7WXXrkEeffR1ZmdnWbZsGWEYxpJv&#10;k5ERnyuvvIRms8mWLVuYn4/k/XNzc4yO+mzevJlly5axe/du5ubg3Llz9PT0cNNN72blytV4XsCW&#10;Lds4f55OXXokT7dAiw4JlVIihUkYalQQuf0LIQhD0KHCEJLJyQa7d69mfHwG0zQ7914Ige/75HJR&#10;Vj2XT/OZz97Jjh3bSCYdwtDHsqB/oJezZ0/T2wuXXrqTcqVIX3+Be+75ELt37yabzVKr1TAMA9/3&#10;6emNzDAOHDjA0NAAGzasY3gYVg4P4/suQRCwcuVKEokEU1NTsVndNK8fOUzCgfUb1lKvVwkDj1w2&#10;KhHI5TJ4HgwM9tHf38eOi7chJXh+IypHcaKa/Gw2jeu6zM7OUiwWmZycxLZtcrlcx/gwk8mQTqcx&#10;DINE7B/x6qtFrrjiEjZt2sL69es5dw60ErSaUYSt0WgQBIowjNw0Pc9j2bJhDh8ei/74yEjaf+ZM&#10;i3e9ayfDwyvZsmUbpRJUKjVAYtsJLNPGMm1MA1SoCQLF1q3bOXZsrFNqYlkWV101zMsvH+fQoUMU&#10;Cj04ToJMJkO1WuXcuZDL37UL0zRZs2YNIyM+pVKJWq3GxESVrVs3sHnzZnbt2sXZM1FE3HVdTp+O&#10;ns3ly5dzxRVXUKtFsqMuuuiiiy666KKL3y4IqtU6aLCtBKlUhmbD5eDBw4yfa7Fr1wr6+vo4e/Ys&#10;vb2CwcFBpqenGejv43fuvZ3ly5ehdEi9AW6zQTaTIpVK4Pvgux4qCJmagrVr15JIJLj88ndx3313&#10;EKqAnp48mUyGcrnc4QzNZpQwqlartFotUukEa9asYvnySEFgOxbFYiSzF1Kzdu0qClko5LNMjI/j&#10;u4prr7mM9evWUK9W2Lghh2OZTIyfp1xSDA4MkE6m2LnjYj720etYvXLlO5L+iEQrksmorHjTpg3M&#10;zUUJzDAMMQyDUqmE53nMz8Pu3btjXhCZgjdrdS5aFyXo5ufn2bx5MytWgCbk/MQ5zp3zueWWm1E6&#10;ZNWKYW6/4/1kMin6+ntIp5P47WL0d0AikSBfWEhCZTIZpJRs234Ro6MR/ykWi/T3GwwPDzNfLjE0&#10;0M9nP/sxtm7bQrVaIZmEjRs3YDsmTsLii1/8CJdddilnzp6iVo+4gWkaLFs+SMuFkZEzSAmtFtRq&#10;DVKpHKtXrSGZgPJ8jTCEej2gXm+QSReQwsayYHqqyPR0kWwW8rk+env6mJub4/Ofvx3btunt7eUT&#10;n/gwzzwzwsTEBEePzvKhD32ANWvWdEqsS6US8/PzKBUlq6UUrN+wFiFhYmI85jBROe/ExAS9vb0k&#10;ElHC0TAM5ubmYpN5TU/bsTCGaQiQwkJKA6X8SF6ho5rwKNoio1pxHaJDaLaaJOwE2Szcfsdu8vmo&#10;HaPvwvPPjTM2Msrs9CyDDHL6BPzpn36MhgtvHKtw4kyVVHqQsfGzFMtw94e28NRTQ7zxxhG+/8Aj&#10;3Hf/TfzBv7kX24Tv/eAFXA3Nep3As8hm81TrVYQrefe7r8R2bJ5++jnK5TKDA8uiCF6zzuaNF/HU&#10;3n188nev495PXYtjwd/97UNYiTytWoup8RlyGwvcf9/V2Bbs2TNLsxWyau1yDh48xbmJWSzHZtXq&#10;DTy5Zy+/+7vX8en7rqTRgB/+4BWmZ+bJZnsxTZN6o4FVbhD44CSyaCz6B4ap1WpMTkXOodt37CKV&#10;hrvu2oZgG80apNPw9NMzvPDCC+x5ci/33HMt/9uf30MYwle/+jRhIOkfGOaRR/fwuc/dyPoN12Ka&#10;8JV/fJxkspdqrcULL57k3k/swvPBduA//sefYplJNBppCggCQkBpHXWslBZYErflYSIRlok2TLwA&#10;Ai1IpQscPPQGmzfv5vTZccoVj97eXspVyOZ7qNUq1GtQrjTxfYNHHjnIddddwtXXbMNx4DvffYnS&#10;fJXx8zN8/RsP8bnP3cK7Ll9PMgkPP/IGL79yADsxxPCyZTQbFQzTYm62zMhZ+Iv//VM0m3DieJli&#10;CZpugJQ2nqdoNF2azSaF3gxzc4qBgeXk8tP85KfPcs+Hr8K8eRsqhB/9+CjNVoBSAc89P8Ztt1+K&#10;Bs6eDTlxqsXQ0BrqjQCtoFb1qNVaJBMZ8rkeVEbgtqLA0vvedzm+D888+xwzMzPk8zmklJTna+Rz&#10;aR5+ZA//7t99mFtvexf5PHz96y8wcX6KwaEVuK5LEIYUUllSaWi5ARqDDRflee65GZqtgGw2T61W&#10;56GHH+Mv/uIOBgYvIZ2GL395H6aVwHVdNCFIA8OycX3wfI2TSJHLG4yflyBMxs9P8eEPfwiAm2/Z&#10;xG23b4qkXRbs2TNFsfQiTzyxl0996mr+5N/cBAK+/KXHCJSFxmTvvpe5687ruPX2d5HLwd/+zVM0&#10;Gi1My+DpZ1/ivvsuZ8u2m8jn4YEfvszpM+cwjd7u+qGLLrrooosuuvitQiHfy/Q0mKaD1C1SmTxC&#10;K154cT8rVryXO+64nm9844d89asP8tnP3c6NN2zFdeGpp44zM1sm29OLFNFav9FoocKoZNkwE9RK&#10;Rb79nZ/ze793J5n0LnwPHnzwMKEykabBzGyJZCqDVgLXC0km4Pd+75pIRds297Pgb//bQxhmmrGR&#10;abSCD37o/TgOnDwZ4gURAR0YXIXSklIJ7r33aqSEAwfqPP/Cfup1j5/9/Jf88R/fwU03b6VWg1/+&#10;6gAzc/MYZm/klq+JuZ3RpoGARGtwnDTV2hx9/XDo8BRKWwSBiZPqw1KghMlzLx7hwx/cTio3TDIN&#10;rqep+S3+9u8e4TOfuYlbbt7JqVNQnAOpUmSSvfzohw/y+c98kD/84/swDfjB9w8QhIJmo44XQDab&#10;xfVbHYXy4tp+iEqpg5aPDODzn76GZhNSiagU49ixOo899hg9vYNMTM3y91/5KV/84t3cetsOwhB+&#10;/vMDHDpyEieR5YEf7uO+T13J+6+5C6Fh774ZnnziWZYND/Gdbz/B53//AxRnobcffvngYapVn3Qq&#10;hRSQy/cyNjaGMJO0XPACn55EnkTCJJns4/z0PD09PSQSYNsF7J4+/st/fZwv/OH13HzrJtDwox8d&#10;oVJtceONN2I7MDo2yeRUkfnyy2zbfgt33Hk13/ve4/T0Qr4wQLkyyjf+aS/33/8+brhhLS0XHnro&#10;AM2GwpGKVAZK8w3y+SFcD+bL4Pp+pEQPJaYVtWuUgYEWC4l9cX5W6yCEVhCgRA3TsUg4af78z/5P&#10;dmx6L2gHrQJQPnYnPiTRQhAKCKWOf6IwlcJUGkNFNy0UJr40cA2TUCoMmiDCeMItnngQuZsFKAFS&#10;K5SQsbOjERlzaInUKqoRgej1hd9cFNejM55owmhAYGgww4WpFIpoHzqeY0qwMOl4s5FZdM0W9nvh&#10;a/qChGhbqtIem6HBVItcK9tjj9tWRO/X8X7UO+wvkuqjZdzyIrr+CIVlOriuj+MkqFarFAoFWq06&#10;v/+Fa/nO919kvtxACxBaLWmXITRILRHKBER0jYWO3xcsGld83CWQ7xhFXBi/BG0tGreKz0Z13ptM&#10;JqlUKnheQDKZxrET+EqjQjAtzV0fei9vvHGC0dExWi2P0BVIaWAaCZSio25YOP7S81TITjBr8Wx5&#10;+3NYeh4S/Zv9y6T/GVn1CycSKj4P9Tbnoy64J/LXvH+q8z6F8T+4Vl100UUXXXTRRRf/q0Et5RtL&#10;VkPqTe8Vb/HuaB0erYHkkrWweotjLF1jLd7j0rWkess18+J1f3Q8fs21N285FtNwaLWiWm/bsTAM&#10;g89//kq+/b2DFOfmI1MCRGedvGCwr1CYhDqJxoiCHUohhY/UCkNF10/gR7/dvi4i7KxHFaBl0N5h&#10;vNyVC2teoXFdl0Jfgfvuu5xvfvNFgiCgVquhlCKXzqDcFkLrRctkEe035nFtPrf4Pi1eUpvhwlVT&#10;IuKSEd9cvH3rny/hqyLekXai85PN+KBxj0DRjHiHct50Hf7laK+/FQg/uqIXcDGtBYYRteeWhs+p&#10;swf4y//jzylXqgihUQiqdobvvXocM5GAciUyBDATQUSE9eKJJZcs/oUm8gJARl86mhgoFfWbb3MS&#10;bYA0UdoixEZphaElAu8tiXJEKq1OS4e4vXl04eNHxlCyMxpDL+VKCzdo8bgXnlgdk+ywE7iICX+b&#10;+HMhGVx4sNscS0vwBR3yGr2uIslDe4IL1XldI9FCIXQ08YWI9i61QHWIm1pC9pVYGMPCNdId0q2E&#10;fPPERKC0ge+H+CrE1gHS0gihMGyDqSlQoUBouahdRnv/MRFWBhoToQVKS6QO0SKIz8mL32f9yydv&#10;+7hCXfBhuBD8mSs1sKwkhd4UlmXRaDSoVqtYlkUylaGvF8JAUp5vIoSBbSXQysALIim8adgXTKl2&#10;dFP9mh+Ub/3A8bYfy/8v439KTW9csH271/+5++uiiy666KKLLrr4bYZ8B4r8a653NG+zHvznrZd+&#10;7d992+P9C5bg0sB0bLSODL8DP2R0BMIATDPqSqWJOZaIsuzRgQ0MbWLohYSj0CAxY6KvorWrttBC&#10;E8Z8Rmi5wDEArZyY3ywKdHS+FxiWjQph5Cx4XoAQIjJhFwIhDND2m66HFpFCXQnQWkbbmKO1+V07&#10;aKJjHqmI+KmKr++vtV2yPpdLuYxOXsBtnA5l+5fzjre6geaiQIpaNDmMDvEXCJQIQYDqWPjFGedF&#10;iXbTNCDwomygUgEoUEpHJD7S/McDD6NDirfgKjp6R3uiqChwRCiIia/CICARBJHPvH775Ka6INSg&#10;O70dQ6RWC5ORxcRfLSX+iyUNbXM0Aa4JgbEQKRFLOKLokP2FPHBElIUGJRWeVLHCQQAaGc2wKPIk&#10;Fn4OIpJVxARfxg+aVgvZddWeJBdkbrVQb/nxILSMQy0hbRHMwjYKWxhSYkqFQGEIjdtqEOqA/S8f&#10;pTJTImWk4+unCGUUaNDtianNhQ8gLTunEikh7P95XvproKenB9/3aTQauLHDYORvsJOdO+HceTrt&#10;8TLpqI7F9UPCUMV95rvooosuuuiiiy666KKLNlquG7V31uCGAb7vs//gaVr1BjoMYnoaZbMNHS4J&#10;PpgKnCBSdS9WSKtYOR3R0FgF3snAt0k4ceL2Agq8JFGr0ErjNV0OvXqKVr2FaUaJSMMw8D2FEksT&#10;j4uDCDretrsGIIKIv+iFI4iuWnWB+AcB+EGdVMqi4fuEIaACiPu8iw7Bl4uiLEslKIZqvx7FIYhf&#10;jwIAGkmAVKpz8xff9KWZ+qV5SyUWTY4Laj4WE3t9AelfyqWjzHwo1cKY44iV0FH2PIpe6Y6cf+H3&#10;VSe6EcUyNIa+UFIdbd/0cx1l/I1Fkoy2yqCjjICOIoC3kBq9KSapQaq3mLzxeRlCoEOJDMBWFjpU&#10;WNJk9OQo2gsxHTMOSki0iq6HljHRRyw9bx1F0+gEcxTGb/jBKZfLHSO9bDaL7/vMzc3xy18+ykMP&#10;adasW8b09CyJRIpkMkkQKIIgwDBMbNvudCrooosuuuiiiy666KKLf+3QgK80UkhCQgQSIU3OnBkh&#10;YZmRIlssKpXWLCmTNXWIhYshFKGQIAQKEy1NFAahjBXg7Zy6iNla7A8Xke93KhWVEX1XirNnRxFC&#10;EgYRuTGkwAtAGxcojoWKmemCenph/DrmkeoCRtUl/xBn/NEBoVKEysMIiWv6Q0RMgrWOMv7tLH07&#10;k48mJs4yzvgvfp2O5EPq9m2V+OLNGftfJ5OsZRRJ4i0qb+QFNTICLpCUR0EDO4wCQe2xSi06Gf3F&#10;E7CdCQ9lO7IV7Tvpi0jWr//521BCIKNr0hYHCA1IGakNxDtPSEtJnEAg35LbWtHGB+VJLGVgiygD&#10;nrSTVN0qqXyWZssnFJJQQihFfJ90J/BhKLXkeizIdNqBid8ssU6lUvi+H7XriPuBZrNZTNPEMOD0&#10;qTMYpiSTifp9ep6HaVrYtkMYvtPYug97F1100UUXXXTRRRf/2iAxDQMhoyy6ZUsSCMrzRcxkAqUF&#10;Ogxo+5gJdCThh47XV8vy0FITYhAKC60loTAIcdDITimxpRVSBVgqxNQBhtaEQuAaNuE7kVFpYFkW&#10;brNGLpdFKUUYhpjSQpngahslFjwBpI7UzWpRoXY7QRrxwPb5tP81liSs/1UTf8cGhEe95oLpxlL/&#10;EKXDJRl/LQ10rFVv1060KbXRIYtmTPgX6tYFCifmZIEw0fLtSZjQ7xSxEgRSXqAQaEd4ZIdMv5mc&#10;dt6B0LGSQF9IBRfq5heT/si8MNpKLREiMrVoZ/Q7mX2x9Huho61sG9nFGf22R4TQi1QuHde+CwMa&#10;b75OoeBtAgRx6YIQYNgoYUbtGRV4gUAYCQIknqkJZFSyoaQilIseFLUQ8TPa5RRadsIqEhlLaH5z&#10;5L/ZbGJZFqlUCq11R/avtUYITSqVQcQSj2bTJQw16ZSDlAa1WhnHSb6F+WAXXXTRRRdddNFFF138&#10;64QQAhWEaKUQloEWAtNyCOIkqI4z8ooAKRSq7WWGJBQ2nmETyIj16Y5RttHhYlHJt+rQmVBKUGaU&#10;YGwzM6HeYY0u0VrgOE5U0w9orQhDHSWfRTtRrN+WP8rFXFIs8nnrEv6lxF8FIUIHaNVChD5aSVAe&#10;QoVoHaLREYlcRLUXDPEiw75Ivh/HiQTx5FAYhJgqIBWGhBj4lsQ1jLcl+vIdiL/qeAbIKAIVc3qp&#10;3+aeLjLGi8YqOqYPhiaWzcfbTuBCdpQKi0m/ism6E0StN9o18O0uAO0OAwtmgDIe24KrZzuTboYL&#10;TgBtEq0vOM+FwevOQ+RL8OSFHgBLDQwNwySwwDRMlFKRFN6rk0qlaDTLOAlBKMNOGUa7gwI6RMZu&#10;lrZqE39BiEmAQSDM6EPg/yNorSN/CaIelUIIpAQnYdJqNfD9MDKyECJ28o/+D7/ZwEQXXXTRRRdd&#10;dNFFF1381pD+OOcdBiFCCIJA4Ps+pmPTcj0cx0GJNruL5fNxBzAhwBcOdVHA1w4GPqb2sJWLiYuh&#10;/Si7LnScNDUIpIknLAJhEQoTQyvSQRNbhW9eo7dLobXudCVr1JuYpolWEKgQLTTSXFrGLTri/U5Y&#10;IeY07c5h7UAGv+l+XL99xL9RL4H2SSUsWl4FVOTUqAkXWq11UtRx5losmO51iHcsa1dAKKPfNcIA&#10;R7lkfT+KEskQAyMmxmqRQ+RCbbx8mxr6tpnEgtmfWlKPEocjFrXHW4g8QUTgfcOkPR0MDaaO2vwZ&#10;8Sm2XSjbpF/pmPzHs8bWMj6OjM0k5KLa98jdP3K4jN4nFp2PoSNjDEMvBCSWtPwTaomhYSeKxoKn&#10;QiDbZRcXEP92FwBPIJQiYabQUqBMRdNvMpjLM9Vo4KgQVEggRbzPqJ2eFSpsFeKEKiqHUEbcitEB&#10;HEJAC7PzoP2mkEgkCMOQZrOJ1hrLsqIPJKXwfZdmI6TlujiOg2MncV2XVquFbTskk0nCsPt4d9FF&#10;F1100UUXXXTRRRuOAYHWYAiEgIbvk06nabk+KSeJ32rF7EgvEOs4uRoIixBjaQu+uCNYx31Ni7i8&#10;W6Ix4i8TJayoSxgSLcILWHhsJI7ENG1arRZOIkm1VsdybEzTipN7CqmbS7PF8TgWvNsWmctrc3GE&#10;IN52k4Id4u8kTAg9PK8FRkCzXqaQW0GrUUdKiQ4jwwUpZcfhXy9xpI8l7Rp8DWbCoh54hGGDJAFZ&#10;HZBvVkkYkNR1mkKhAx1JSISJYQqkNiLiG9Ih1p39Lup/2Cb/IpaUiFh6Lhe1bNNx94FoTgpCHURk&#10;Eo1OJqN2eApMBJYysBQIpRFKkLATBEGAG0ayfG1KlBT4YYCnQsxkEkWI0oKQKOusCKPJLzVSmEih&#10;MTAwZGxmoQJCX4HnkXdsCHzCMEQp1clkaykQQuP6UeQNqfE8D43Ctm2kaaKVxm/5nUx4tG1numW0&#10;jaX5uHMsKRU4V2KdDrD8AC0CAikJhexk/A0CrDDECkNUEGJaSWQqz1TTxcz1UazM4+R60eFvVjET&#10;hlEFkGkuPLS+70cfDzJqZZFMpOOfB0hpIKURfzDw5oDIhSqF7oPfRRdddNFFF1100cW/EkitCAM/&#10;8loLQ0KlSDk2zZaHZTvU3QAtbIRpdHrBKz9AqQApJaahcYLzCBnzFmGAFPha4CsLrexY/C+RwiSp&#10;JWmMOGlXJ1A+dsbAV4Iwttpv8x+QaCVwAw9Mg2K9jkwmaWmNDqOScwOXrO1iaK/Tfl0pUNogCDUh&#10;AiEslJQILMJOKljG/EhjEfzGk5f/f6KjemZBNa310tfbX6ZWAVp5CEKECiPZdyzoF3rB6S1qk7C4&#10;lYJaCKTEOw+CAAIDaZlk0xkGpUd/bZ5BfAqhIpA+PhER11ojEchALqZqnX1JvTRgszhI1D6uETda&#10;bH/fdBsYhoGwJUJKlCGizL+MIlWmMHCDEK/p4bteRPjbMhMkvlIgDELDQElBaBhblVqYAAAgAElE&#10;QVQI+/9h782eJMvu+77P7yx3ycrMqurqfQazYjYQGwlSIkhAJECKIUpB2g4/6M0RfrFf/F/4D/CL&#10;H/zisBwhy3qSQ2GSokNU2AJIgQKxcDDYBiuB2bp7eqvK5W5n8cO5uVVndfdMDzAgJn8TFdlTlXnz&#10;3nN+55zf9/vbDBgDmWbu7+BVTFXxF0UF1OoOQ4gE5wguoEKqqG+NJtOGrIxwchPdh9oYoyhshjaC&#10;9x7vOrq2plAFSgltVxOcw3QKay0KwfbRDjFKD/zVciKJKo3/BjRfzZeOARtTtEar9BL8pxx/j8Yh&#10;3tF0HbNmxryr0M5iDvaxNkU2KOF9zqFf/+4diN/JTnayk53sZCc72clO7gsM+8J9KWtfLQvtBUkV&#10;+UVbOpeiapUSrM3IpMCHjtDNGCmPpsVFTSTgyVKas7FIFAygnEO5KTY4SjpyieTi6bLAtHU4Y9CZ&#10;TunjMeJcyuEPIZDZvAetsgZcIzEKig7mU4I4omhQGhGDUharDVpyokrP1oVAEI0LEUQRlcYKBB82&#10;qvx/IOZcFoCfDRLARNcDfjwxupQ/H/xai4S1i/TV+xeF6uI6UgeKQcmcDh8dbTVlNr3J3W98nRvf&#10;/yEXuykDNQM/JyyAf1xjKUJEKbWErRvA/1R7vUXu/Lqnf3lXfbX6jkAbPKiItjm5ztCTgPFJUYvc&#10;ItbSKkUVAzPvaa3GZYbWaCqBafA4DdFadG7ZG41AgxKNGAVK9e0KhEjAdZ6ubejmDW1TE1tPDB7l&#10;IXOOpwdDdNXgfCIdjNLoGHBdTexahMAgs1iliK4juBYtCqsFg0K1Lcqve/zVcvxEEku3HZirvrCh&#10;ImDolKVVhlYvojcciE/zZjTH2nIyPsfk/Ie4enBIZkd4LcT3O5R+/dk2Cjmevq9wiiRQO6JgJzvZ&#10;yU52spOd7GQnHzhRZxS5U7GvnxYjEnsfuUTEtyCCih4dIHM52lskRjrRiCi0EpRyKPFkscaGKQOm&#10;7Kk5I5mxJzVZrPAhYvbPM6kdJ3dPmEwmtG1LrhRFPiDPcyaTCSKC1gZjDNZasizD2hxvc+Z2QI3G&#10;eU8bPD44XGzxZMToCNFSO6H1CnSOyQYYq/BRpU51fSe6Dwbgl40IgNPSe/xDX53ekQr3p8J+Kde/&#10;74koCh3Weu/1Yf7rjRRijNRNTdhzqNCRu4rq+uvI63/HoD3h8l6HdhOiD8QYMUotL5X+X98D+tnQ&#10;1UWuh9r4fSpBoMjLgi54atdR+Q4nEbRC2Ywcw7DJiB10IjRaURuhkUiNZ0pEH+0T7ZBiOGZwOOLS&#10;eEQ2HpMNh9jCcjgao5RCW5Pa8Om+9V/PTLV1Q3Ae17Z085p6Nmd+PGF6cgInE8Lrb6HmNTQ10XlC&#10;DGRKMdSKUoTQzMkD2BjRoUP7gAo+jZfvGGbZcqxWgJb7TvDifSoqTDAELJ3K6CQV4EidAhxRApN6&#10;ghsOUFnOfF7jo0FVc3RZUtUNVmXvM+hfA/NndnE4C/yzrCmxk53sZCc72clOdrKTnXwQJCzz7xVh&#10;DVUJAR0dXddQGIvJFME7XD0jBkemFKXWlAISO4xPRduRgNURowNWBy6eG+BbRzed45u7zLsZDSk8&#10;HwI2eqIIo1KxP9rHKIWPEdc4Gtfy+HNXab3DNS3zpsY1U6p5R+UDtTJcePZjKCJN51Eu0niIQRN7&#10;N3TXtYwGY2xxgIuKWd0xn1cEBKM0mXzwOn6te/zXSQ8jIYL3hNgRcWkIo7+3tV6IqKj6jm4K+rZw&#10;UULvNVZoq4htIDOGUoQLpUWFjidU5DktZMe3sGG+qtiudWqzFxJw1msV/zduPq6Ihk1At/L8BwTt&#10;alzwDETwRhGNxkuka2uc84gaUQfHieuYKQj7A/SlC1y8eoHz5/bJr16mGw0w584xuHKR0aVLFOf2&#10;MUWJVZqc1NIPrdJPP5oxBAIxpQ/0HQPEB0LVUs1mTO+eYE6mvP2lrzKYVzSzKbPbt5ncuEl3fEKo&#10;Z3jnOWcMuq0wTccAYaQ1Kga6pqLxnoGJp3L8e9DfR04scuS3gWGJiiwqiBkhWiKp2mZKuEjAH6ug&#10;zLmeDdBikKg4CJqZGJxowvvOlm12O9jJTnayk53sZCc72clOdnI26JdoVh3OUIS+CDlRIdKRhQ7r&#10;G7SP6NihaNHiMDFgojC5e5vxIOPyfs5+ocliRTe7Q3V8i/l0wuy6QhUD9PAIc/AknR1x22vuzDqa&#10;5pir4wjtCa7riA6UCE3bMp0cM503mJvXabqWajZnMpsym0yZ1xVd0+JCx/jr30ZbQ56VFHtDhqND&#10;9sZHDPbGmGzIs099mNsnc27dfYO2A5MV7BeD1BHOdUiwbGuT/ssL+mX5eto3bBa5FqFzRN1Xlo+R&#10;iGehIrGv6p/CxbcrlYqQZRm6URirCFWNbir05C7D6QlFe8KejssUAhHBIGikb413KgrlNLZb1BuQ&#10;/o9x7U2SvMFd06CVRllF0BYvQu09XdNw4hzH0iLDMeXRRY4eu8T46Q9x4fnnMC88C1euwqXzKZ8/&#10;z2BvCGWZwH0IxLZDsmIVjiCrGxYiOkb0glHq+0doH7GdZ9x2UDdc/M3fhKaCkwm8/gbT7/2At159&#10;leOfvIa/dZt6ViFdg6kDVoSoDIXKKG0qbOfaJl04CGHB2UlaQGm+Yt/1IC67Hyy7ICiPwUPsIOYQ&#10;HUSbvOAxgARuzY6xrsEOxhR2SJHX5K2jdJrGWJoY+qqd76MsvfaqV5rAvVUgtsku3H8nO9nJTnay&#10;k53sZCcfJFEpnL//d1iz4zUOFQLGBGIzQ9o5mY4cFJrSQOgq2rbm6Q9fZjaZMLn9Ojcnt8hiw8Gg&#10;5OhwxNWrF7lxPGHiFLcbz7Q9oTIaPzhERkfYg/O8dutVTm7f5tq1axwfH6eaZBIIIeC974HqwrnZ&#10;d3krRkgpWPF45ehcy7SuaG7eoOsinQfnBR8VeTHkmWef58WPfJyrFy/jusi0OkYFIbMDXFAbEeq/&#10;bLIo+L4J/s8A/qnyfOwnwaV89RiWUGnhQ17i3KiQmEJFlIRegQJBArN6Rtc15FJAaBkZTbSGxwYF&#10;F6xj3rQ0kvfXlrVJiBBSyQlZw9XrIf9BAk6FPqwDJC6bSCzZK6cUwRi80tQOmi7itcaMjpDRAPOh&#10;S+RPXuXKM09z+MTj5OfPI+cO4dw5GO1DOQBtQDKIGVS676UHxJyoM1x/T77HnUFW3S0MGkJA+4gK&#10;ER371AgbwTaw34By4Dw8+xjDjz7PU69/ktlPXsNfu8Gb3/gm/vpN6reu09495tZ0Tl43lEYz1pbc&#10;GbQPECCK6oF9QImA6JSa0ffejBKXcFiAKB5vICiIsUFCh4oWhcLGACFwiCZoqFrHHoFhJ+RVRElL&#10;6Gpkr/jZlvV/GNC/k53sZCc72clOdrKTnezkwaYzCfTGtZjvRXc0FQMm9h5/7ciyQBFr8rYja1tM&#10;bIkx8tZ3b2CKAXvlHqPDiwQ0x13H63XL/KTDDq6gBwU2z7ACs8kJb/7dl/nJT37C229fpywUSoHW&#10;GmMMygige4wSKIqCRVT3hrdapdoDbXUMSiAzZNaSRZOQpCiIhuH4gB9+/5t86S+/wLlz5/nkJ3+V&#10;l178Fcpyj3k9xXPwgZnvVQX/1f+vO0dNUAYvGhcUKmSpzVs0PZhOuf+pI30f1t/DbR0USPJEL8Cm&#10;BrQojBh8F2jbjmZe4eYnNM0JFCCY3nsvPckQ+5aBsGjitgD/oVfMBfAP/XctqYGoCGiCKDoxOKPp&#10;rGGuhOPgqLRQXjji8jNPceHZJ/jwpz+FfuIK2dWrsL8PRqenyXIoBlB3YG3qAekV0fVV/7VNXIDu&#10;HeS9J31R1H8xnFXXIVGwaDKdWvoRgQ46UdwJDi+RorAcDA+R85exz36Ygxs34cZNjj77u/DTn3L3&#10;W69y/Tuvcuv7P+TmW9coQuSCLTmgY9AFJKTqnDqk7gta0mJxLvRzFDbJGtL9RlkA/zRfxA6C4GIi&#10;WZQSXFfhvceQMVCwl1nyvCTL93BLGuj90uawlclcefJPdTSQsCMLflbEizyotsLp11PXeOjPn/7b&#10;+ryfQQhtXPssnVm0ejn1vrXPpn3oQfpz1nP84uvdoz3/A+b5zO/kFCEZ+s4q4V2O2c94/B+6JehD&#10;jMODdH/rd4W1E0Y/4jzcL+JJPcJY/zz1/Z3qyQP2oY35eFBbWLV6nyzqDW0fiyAPsW9tm/Mz9ezd&#10;rbef33z8PO4r3F/fttbwCY+oo78o47yTv98S0H2U8qIPWZBtdshpm5Y1kL64klrDQb0tf5/aVYvi&#10;fU7phNXw6OjQdGShIQ8Nha/Q3YQLo4L9UUZTRe7cusvtpqYYDBntHzDUQ7oIsyg0845WgdM5bjhE&#10;tMFrxbWbb/HTb/2Ya2/+HdXkGKs8w8Jy5Shn1nUok2GMSRX9vUdUJN/LyfMR8/m0B6nJLqBvlx5D&#10;RILHFGVybsZIDJLa+YVA9AEfW378w1c5OjrisSsvcnIy5Stf/iKvvPxlXnrpV3juxU9g8ny5nvtk&#10;8348eyfyL2n779OgH8BUnab2GrIxHR0Rg1cjospBQ5AI3uDQYFJPdR0MGQbfV7T3Kibl61qG2YB2&#10;5jjIzzGvp7jMEDJBOk8MHSIBHVQCmlGtDk4RfAxL9kcj6b1rE6B8QFtBsLguUkeX3mkLMAVmb8z1&#10;uuJtAuHKFQbPPsnwxWcYf+wl9j/8NOojH4XM9NX4BVTqRQkq6UNuk0c/BESDsro3tvq2EqLQfXE9&#10;FSK+/72QflcqBQIaQUnEx8ReRBURhD1yQszBC7MYEVEoseQXrqLOX4LWwQsvcPArn2DvO69SvPwt&#10;3vrO97j5459w663rXDUZY98xtJY9AWlqYlsRCWRWkxXQNgmeFzbl6HddC0CuCjrv0CGi4hpQFkHi&#10;YiOJGCUMMyiyls7dpQ0VTaaYCIlZe7/C5bdV5FwuzPsYHOuf2xX2e0QAdKq44lajOa6BlfVXiJg+&#10;LWfzQJQzPr/S00VhmrisJwJhdU+iVmE3y+Iki8Mwrrb2mD4b+ntZRBwtD1FxIP1eBn0E0qKYqFpp&#10;/sYzx3v16jSQ3QB8758OLvbaRfue9PzStyZdPP+qvsvq+c2SfH2Yed4KnHrSOEjYhAkSlzNyr7Gj&#10;HgC+3+H4P+yBHtVWsBBlu96qRQ2aVBmXsNT3TcAoy/s5rQsLo0OvgZd+PMQDrv9cvsUofNh5WBur&#10;rWAz3AfwsrqnR/o874H+30fPtt7LlnHpPUVLCiqeej7WUsn6PtBEjYp9cVtpE5svfbfoxbMt98jF&#10;nhE29qRwGkgu3y/3PmPcoucPnGfewbi8qx3kIcb3fvPzHsz9Uv/CdmImnrE/3JdcDO9Q3x51/Hby&#10;QRNFXBbEi313LQh4MUtP/Pp5sQDz0pMFGsCn7l2IIoruC4unVtyESGYSEBYRlFLEKHRdR4geTE4V&#10;AqbMyQSkm2Dau4yYcMlUHJmG/aLh5PoNbt6dEbJ9hleeY/T4R7juMl47OeFoaKmqu1R1jco9eWHx&#10;fs7Nm2/z9u23+eY3v4EIaCNYJQz3NNZkaCU4ceSFBjwiAVGCNb1Xmo6u6citWgOrsW/r14ewa5WK&#10;0Pd7dlyGhEt/0iqOLp0jBM/x7DaByMH5Pbz3fPcHL/PKd1/h0qVn+Kd/+F9St57jkzmH564yr1pC&#10;MIwPjphM602nR1y3+sKSqPmFN9Vjao+YflhiVGPMMgLAOAxBaYzNaesaMMRok2EsrAwYAS8BRUSC&#10;QYfEmKS+iim/XIdU2M4FAxg8Bi99yzjxfVRARMek0Dosj8neoI8roLas2C69QQU214TGU8cWJCMf&#10;jmlMwe3KcW02ZVo12CuXufIrH+HoYy9RPv8U9snLlI9fRl04Ig4GdNquhUFsHrhKKSSkMPkIRKUQ&#10;JcvcCWERPp/+kxiXqQeRiJb1ggorY1FIrvbc531BRMFpIUjAi+B0WtiFDSiVwVWDHe7z5DPP88Sv&#10;/ZQfff2b3Pj2tzn+3veY376Dncw5FzwXRSiVJYaGtqsxaKJJ391JRIdUrNGgkCAocpCIjk3KrZEA&#10;US/TBsCnLg44FB0SO4I4vE5pFPoX0uP/EIfqDvC/l5PQG0Nr4Pue8Y1bXhes6rLoxCkv0ZbPLxBo&#10;lO0Ab2nsyZoRGHpyITyUcRdlHfiu8WFxm26dBm7brq/OIEx+AXRwUfRjeZ+yjARaPn+/7z5ctEM8&#10;41W2vFNtQJ+N136wVTz7848+/u8GeKhT9xMfPL4b+n7W2mE7OFrc6+nnW66D+A7mQc7YB8MWnKnu&#10;c89bQNK7+fx72lHlYe+VhxgXObU+119PEUBRr/692CPWCBxZeJKi6qNZ1Jbrxe1n1rZokKgSGfcu&#10;1tvP2dR8OP17L0D/gwjpbetn6QDQj/h87/c47+TvrdXU66SKfTzutj1UNveEBehXi71DpbbhIoKO&#10;jhBX54KKCegribi2pXYN1loGgwExamZtxeWDMcd338LPbnOuiHxo3zCOkfmNt/np9dfJgcefepan&#10;nr7Ia3ccfzfxtG5OU5S0MuSNyR0Ox3uMD/e5ffsG3/nW3/LT137EbHaC0oFM975UpdBao7WgtCCi&#10;E97SLLHR6meFw5RahfcvAGyMelXQXPrUgBgRCf2rEFXvmI2r66o181QBRgLTk2v8i3/xP/MH//if&#10;cXTxcVw3YTQ+5M03b4LSiMrW7MkFDaP61Om+iPwvyRZgyrJElGE+qxGjNzQyrhkaD24Z92DRfSE5&#10;HTfNtSgBr1Jof+iNz8VAL036PmQ+igYRGmOYSeBEHMdDw91xwfipJ3n845/gid/6bXjpeTh/DoYF&#10;DDLIc6Tve6+U2sghWTzriimLSyLgrGdfFEVcr7K/ft17xy2izMLQTc8VRC/7FKT8fJ0KC3oHWQbn&#10;zyOPXebZx67yxEef4/v/+UtMf/QjZt/7EXdv3KGoPUbn5KQc/3lskNwQtOCcS8UFlWCjIuIJIolF&#10;7Deg04x2qu2gN+Z9JzvZbgTdjxg4C0SFDY+/bLWn5OG/6iGA/UMRQxvv8ZwdRvqo138n73s3z/ig&#10;qXuIPTyqh7xfefAzPuBaKQIhPPgeHipl5x2M67tM/9kgg+Q+Y9sbcPKuv2sLURTljGd9B6kOCx2+&#10;557kjHlT24mVR/38I+m+PMR1zhqfeEqftpEwavO51p41LCIP+9cNwqwHoBFZ2+PWia4HPPdDkSLy&#10;Pu49PLr+Pere9yjk0ZJU2xaFoh5C33ayk0exmqTvosVarv1mpTN651s6a0JPFKTIMi+KTqc6Xlmo&#10;UMGnWmtR4ckJKOazlsIK48KilaJ1DXV9mzpqMtWhr/+Yjw0Uly9mMDvm7ndf4/rJCcMLV/jQx/4x&#10;r7fCFyrH5GTA4NwF9IFifveEom25OM7Rdp/v/eAVXn7567x17U20jgxHJVluCMFhjEZU7PP4FUpp&#10;tNaoNeC/7nTdhsVO46cFxorJ9b/898KjvcBri98trnEajymJTCbHjEZH/Nmf/Qmf/uzneeGFj3Hr&#10;1nUuXb7MZNptELg/u73zFwT4i1JkWUbVNhitCVEl2uY9NjpVXBHB6wZUlL5QngS8xL5DQMT3E+Z7&#10;7kUEWufJihF2UHInOH7c1ExzzfiFZ3nyued46bO/Ax9+Dp55Fso9UuEAlQr2RQGjlsqwTcnWAf39&#10;iI71v50mDu7zoeW4KolYga6PF+h5PDyC0iB5AfMZdG1KTXj2CewTF/nIs1eYf/8HXP/rr3H3669w&#10;8qM38Mcn7OuMUivmdUduLBih8x0hgtYpp8h3rqfBHBBXzNWiKn5cLaCUR+PfHf7ayS8pZR3WQl/v&#10;Z+iF+wKnzZzusz6/7e/roXCy6Um/J9T/dNcHtdLhmAxziSnLJyzZ5MW+JMt8urO93mozKimeriex&#10;LWfsDE/Uz11U75EMKFHLFp3p+dN4CikFS04TBRvkxzvL7V0FG5zSk3VPZ3xA1M49Ib3vZPzfC7Jr&#10;Wy7lab29H8EQH55EW+r3eii4PGDdPQgM+1P3JA9v2MRtNVPewecfWf/VI34unLrfsB1YR81GhNLG&#10;+9eJgrChw8luOaV3su2zPGDNxC3ANJ5BDP0iGKMPq3/vxfcs9PdB63vL/vDIz7WLGtzJI9BWohYN&#10;uTbWyYr8Xquts9xX4irtTjxBp05rEZf+Fjw6GgSPR3Px3HnuHt/izvGEQQ4iFaGdsj+wPHG4x8Uu&#10;5+QnP+TNm7cYFAMODi8wuvA0d1TJDyaW13yGnLtCi+LWyYT9LHDp0gHza2/wla9+iZe/+VVEOYxR&#10;XLhwSF4YRCJNO8O5jqK0PZhPTlOldHrtiVBj9BIzLXDYuwH+C8C/Cme/d20uSIB16/HSpTFV7VDa&#10;84Uv/gXzquFjn/h15vMJg70xdeXOOJHT+g+/RBygaVuHtTkHB5a6bVIIvtagDSL6PQV9Om4aQ16F&#10;3uOfwj1Dn7sRWITKJ2ZM9Qa5tgNmUbjbddzMDc35S5TPPsHlT3+ay7/6SfjEr8G5I9B5ukgTEujP&#10;yt5+CveEk9xj36x58R8U5XCaADjrc3G5gGMfrpkq7GlRRFmE/gRmbcMgyzGZRZkRsanBuT43uYRz&#10;zzN4/BJPX7nMrSsXufGXf8Od77zKya1bDFpHkRm0MujoIfQhzErwBLyKoFyfnrAevLrKJ4wx9Dk1&#10;+r7PupMP9BF2Bki5DzZZM2Rlm3nYf34ZAtcDzHsLZN2PWLvfTiWb9xnXi3StOoTKusEXzwJvZ1w/&#10;qvsAs7UQ73cLRt8TwmBLzu/W57+PJ2wd1Kx7kIWH8sqr+0arbxrY8RTol/di/N8RiAynrpSK3W4Y&#10;c6wZc3FTd9S2Z1yEhm9uwpv6fTq6ZH19nFkMjgcTJ/eMz1kFMtWD19K7/fz7VWxVTs2nhHv3BLnf&#10;vrYC+4uoxM3gJNUb92qV5/dQKSYPC5jX05kedr39nMf3Z3k/Eh6wvu9Hpsm718X1/W0H/nfyCOLF&#10;LM84WeaPJ5tIYuw9/KcJg4UaOrLY4QVasYgYtNKYANY7rHhuvvlTDi+cp5WcO7ff4PzA8avPHmGn&#10;f8f1l7/ApCkpzIjiwrPUw0N+GDQ3OkNX7FOOLzDWJTdu3EDjePHCmLp6m7/54l/z6vdfpq6mZDFS&#10;2gxrNU0752Q6wxjFwcE+Fy5eZTKZAAGlTA/81RL4r4P8bcB/HfSvO1M3wH9Yhfevg/316Ot1DLZ4&#10;r4igdCTiOD55m3OHF7k7rfny3/wltsh57rmPM5vcRttBn5KxuTesHBa/POvfmDwjCDRti80yXBDU&#10;mmf8vQL+ElVvXG6GyS3ya2PPfm3U4xYhiuAFghhMNuL14zu82Xmyq0/x2Kc/xdE/+BSDl55HX7kM&#10;+wVRRzBCDApMjlJmdTZICu+7H4g9rWzvBPAuc07WPrd+PYmrdgXpVmIqFigp/KfMBkQibV/ETJcF&#10;GkUbGlxd4as5+/v78MmPcjQcIHsD3twvufONb3L8xhtcskNMcOQuYqJBa08URUfASURLRPelpzbD&#10;ixZxB5sM23rIf5BdaZoPvDxMyPWZ4Zjrh9q6Bp7hJb0n51Xdx0EaHgg0lqB24/7CWsG7NVPyFIBb&#10;3cc6iFSnUlm3VQ1/cLXeh99c3kPjc21+7n1+tXr+M/OdT8+T2grc7z0Dwlob0lXu3KYenPpuCdss&#10;8Xc5/o9AcPUdbjbrJDwsgOjvbb3omKwXDbtP+HqULQUxz9LzB+mXekQw/qiffx9lY/2EezFhVFt0&#10;5rT+L/Lt/fJvcSPMP9kYEhZ7l7+/Tiw/G+7dH7YVAo3qF3fMf9a1TLaSYeospL5lf3iU59qB/508&#10;ohqttdPTsa9ptixldAboX6QOQR8TrCD65PVeFLUTQbRg8TxxcciN6z9ib2j5Rx95jDC/xg++8kV0&#10;dY0XHnsSNR3ShTEnao8TxhyXB3TjnCoq5vOWWN/mmcvniPUdvvZX/zdf/uoXOK7usHcwYDQaUJqS&#10;tmmom5osM1y4cIQxmrarefPNNxmPh6lgeZ/jv3wV04PvzRD/9Z91wP8g4L/w8nvv7wH9ix/v/QYx&#10;ICLcunWdq49d4eatu4yHY7p2zhf/479nPDrkscefpq67ZAedBv8P1c3q7xnwtyblnzgfKAcZEhRa&#10;gyi9moiECN8j5JeU/vSxJn04nI6KRSm9tFBSy71KWU4U3Dp3wOCxS3zoM7/BY5/7beTF5wiHY6ZF&#10;SVOUdKIwSlFkBQZwDmJ/Xpv8bMD+TkH+u2bFl54dheqLa1lSSz2RNBe183Rdh8kNudJEVcBA4aqW&#10;LirsYAjPP8u5/SH6iUtkT1xm8vK3mL/6I8zxFFU7hmKx2uCio4qRaIUMkBCXHr6VQb76xQbY3+3X&#10;O7kPaHw4wLPGMMl60biw/HXsgc0CcIZ1A2vtO+SejfcdaGg8XZzL9XU11iBNb0xKvF8Oa9xuGN7X&#10;4/VuvM3vgNx4l9eTRXXcRVbboi9u3Dbf9yFrlt5IeSBwX6RRhL6ry5Ygve2lCBbA+ywC4qHHH+6N&#10;aDhdvC9sf/5lx4OVQXY2AAlLsmMB4papKhITiNxYS4tnlE0wKotc9LCFfDtrHjh7DuLD5sZv+dsD&#10;vQDvYR2Gd7Im5CyA/KBq/wsQv7Yv3NMS1q19Llv7vngqeF+WKUdKTu9X65Xl5T776VmG5WJe32Vr&#10;0fvqzLsY63ejf+/F9z/0+t62P4SzDfeoHkJfd9bQTn62xNkysaev8J/wj+r3FgPeIrQYHyF2CBaU&#10;wqPI8Oj6Br/z3BAzfY3v/sWfcGdywuVnnqN44rP8dK4pr1yl8gPuNpGJhxhG5CYna6fMpjd44ckD&#10;/r8//9/58l/9OSrWXLlykStHY2rn6NqaqqkxmWVvmKGUwvkGH6T3+o/XQH3K7dfKLgkApdRGjv86&#10;OXC/1OsNQH8K+C88/6H//QLkr+f8r4B/ZHwwomlmHBzu8eYb1xiNL9A54c/+3b/lv/vv/4c+mXQB&#10;9uUR96tfcOA/rz0ms1zaf4y6rhEfUIYzJiK+h3reV89fFMxZ1ACISfEDhu4PGKIAACAASURBVCia&#10;gMaLYWYtP4yBwYsf5oXf+QwXPv8ZeP4ZGA2IRUY+GNJRJCYIu6w/73za661dMTmnPfJnFTF8p0TA&#10;tjFbfo9aD/FMtJKs8dNWoG4CJlMMjKEzBk/AEXt11BwdXcHVFcftDDsoGbz0HPtXL5Afjjk5f8TL&#10;b13HzRoCDYW2WC0EX+PiysiPsmZGbuFyVDwN/lf1ANZt0p18EOUhCnTd04KKtSI1YVW5dtmKLyw9&#10;wPcaXWcYaVtbCN7DsHFv2yy1ZuzTr8FV67UVIXYfIPj32eu5HNNFm7iwjISIG4Bf7n3/VnAtW/4t&#10;G/O+PkcpBzr0pGd66ybZc9a8P4TrLr5LUHTP2Ra23ztr+htB0PdEqK3rTYJ4bsOznyq9L0D/mjd4&#10;Ubn9vlEK6gwgt20e4rsk6s4at0fx5L6Xud9buitsI6a2jk9c89r6U+Mi93p41kL7kY57PP4Slt+z&#10;yN/lHsJw8Xn3EEZkeMjDVc6ww8L992MJj75HnXmth9C/R/7+B+ngA/RsY05Pran3Ymx2spP7rtqQ&#10;Tr3YtxfeqHO2VlD9FOCP/b/BIMEgQSGxxgaHlpaCQCGOQZwzYsoP/ubbuJPrXLl4gedf+gRTM+aN&#10;ecGtUHBnEslGOWZoCE2DlRrdzAknbzK99kP+x//1XzMcBA4vDsjsEBc8zewErTKszbC5IQUzuT4d&#10;WBBJ3QRCCFhrN0C9XhAA+t7ifg8C/tvC94P3G+H765jrdJH15WfWCv4VZUZdV1y/fotLly6jbcmb&#10;b7zNaO+QP/2T/4vf/71/1m9deepUt1Ez6Jer0pmyVuOjULcdog3a5sxr2BuPaNoWFzzayHviDZfE&#10;KPTAvj9v+0nRSuFdaj2X6RLQdNHQSkZjCu7ajHOf/hRP/dEfcOEPfz9V7T84gMEewZZUbURjKVVB&#10;Jprgk7dfa7B5T5hFluzQupd/wUhtY47eKfC/3988kbDsPiYrIzKC8pCLQvvU5jCLYIJCfCR0HaEK&#10;0AlaMuxgTCiGnCA0eyXFxz/Kxf/qj/mt//a/Yf/XPs6tMueGj8zF0HqFd4IRg2gDxmxvHdx7/ZYL&#10;M97Luu1kJ/frazzYK6iqCpGItQbnW7SJaB1puwqiI/gWrSLe1RS5ZTI5SYfDovalBCR6JHq8T5Ev&#10;EY/NNEWWJfOvcxgBo4RqdoLEjiJT+K4it4Lu245qIkYUVmuq6Qxtc6qmw1pNjI4y10Rf47uKGFpU&#10;DETvkRDJtCHPc4wxRBUJ4mnaihAcWgvWpgNtfX0sQtZW4WYdXdcQo8da3fem9X3hzFRAMwSHSCTL&#10;DG1boxTL90JILXEU+P7Q01pjrV0dpv2eE0Kg6zpEBGPMitk1Kd+u6zpQiqptsJlCqYCiIzMRLYnR&#10;z4wCH3GNI3SpgI61lqA8ja8xJj1f27Y0TUOMEWstSgxd67HW4pxbhuGl+0+eAYLDdTWCxxqhqedE&#10;78gLS9u2aGQj7G8jbI/0muWGGD3eryrwOueW9+HXDIPF+Kdqw4pykIMEijKj7Wqy3FAUGd53GKOZ&#10;TqfEGGmaBmNVP28BmykiHVoLwXWUeZaK4Iakm957tNa0naNumtTHWAvWCiF0NPWUstS4rkIkEFxH&#10;DB3WQJFrjI4QHTG0CJ6urZEYyIzGaI1RGi2atm0TUSURY9Z0cy2s0VqLUmq5bhZjAyHpkyQdgVTH&#10;Z6GzRVGgtcb7jrLMidEznZ4Q+r7T3nfLa2+bn8VPlp2en4Dz7VL/nWsRSc/QdQ1d16AU5Lld6rxI&#10;pG1rmqbqi0SBcy0hBPI8R0SWOmaMIcuyNDchrSWlIMsy8jxf3nO6X1La38b6bFbzbC1ZlkFUOOdQ&#10;KhXanc3vEmnJ8ojvanKj0bIY05UBO51XmMzSNE3aXwjkhSb6Ft/VENK4e5++O82hxRjVr/VI05y1&#10;vwgxCHVdo7WmKEqU0jjn+jn2Sw/XbD5BGyEvbOrkExzOtctx0Dp56LSW5VyFkKIaFu91riXl6qb3&#10;px+NtbrfO9M68T6teWMMzjmstQB0XUfbtstQXKXo51aWe16Mfjm/i70u3WJY7pGn98/F84YQ0FqT&#10;55Y8t+lZ+vQLYxRZZlAq3Udd12k+dbp2Vc0TvFKyXBdVNUNpyHLDZHq83Fet1RRFRlVVSwCz+FmM&#10;5/o97WQn9xMdXf8T1vrDJ9LdY1C2xKFpfKQLQheEqgu0QTC6YKD2KGNBHnJyHzgf7vCceYsX3N9y&#10;/vpfcOtv/w0XxoGnfu0zzC9/ipenF3j1+IhZd4hjDz8acawbKnedkX2bC+Y1Zj/5D/znP/1f+Lf/&#10;x//E4aFBDfeYZfvcUQecmAPa4gjyEZic2O+J2qQ9ZPVjejvDoLVd7gnarN5vs1Xo/2LfXvzkeU6W&#10;ZRRFsfxZ//vieotXY8zGOlyvF7Cwj9Y/v/hM0zVEgYODMW1XMz25Q1Fa2nbKW2/8BC2eyckdRAWG&#10;e2W/D4LJM1rv//5b7jFiTNoXTeoEZxLrJDp5oZfFDH42LOhG7+ieDZOo2dsbMp1Ncb4iH54niOVG&#10;PScfjzj3see4/F//EdlHnoenn4RBmQ6ZKHgsBoVGUgHB0BNri/D5pZfmfYZL0mfSSwoulPU/RtBr&#10;Dg0NqABuFSmK70IiZ7TB4+gIeLHEckBxTrH3u5/haWOISnP3G9+iPZlymBWUMUNCR+c6AqmAn1qk&#10;q8b1mb5PGOJOPuAStnuo1kIpp9NpMmRVwPkOUQ7pDSxjA1mmMWLoujYdCDoyGg6IwYFommqOyfIe&#10;hCRAZbNk/DZNk9JU+rAtpQWtFaNxiVJC52qGoxIRcN4RvKSDSGmsNRwcHDCv2+WB0VUNbdcQ6RiN&#10;hxhd0FYQraVrA7PZjCARmwlKe0IMlGWOc4GqnqXKsmKWB41Sivl8vgTl3ifC1KpkDDdtlQhOo4lB&#10;8KGDqFA6GY/zasr++BAfOpqmoXMNRIWxCkEv16JzYaPd6HpV3KIoiDHinEuESQ8KlUqHMxKwVqNU&#10;ClRu2ooQBWMKytxAiOR5TlGk+6+7irqpEOV68sEhSrO3V6JUMvarqkLQFGXWg8rYt/URwCeDOjNo&#10;iZgiw3ceoz02A+9bmioldeV5nsDCklk/VehPwXR6gkgyHGymEfRyrLuuoygKvPdLYJDlBu89s/mE&#10;+vacoigwJoGPpmkIoaLrPAcH5yjLnOPj414vBW0gxLbfjh3OeyKBej4jBoUxBUoUXhQhJDBXFAUB&#10;h29q8r0Ca2NPYjVo1ZJlA0QJzjtm8yqNpwhlMWQwHFBXnrywBO+YzRu8T4SDzTRZliViWkHb1nTd&#10;DKIiz0uKIuWwVVW1JAVEIiEmINd1HSEE9vfPQWwTCe19ivAToW1bOtdQFntMZycopRjvD5dgr20d&#10;d+7eYjw6OJMAFhWZTqeIiqv5EUH7iPeRzjUUZXoG7yI2S6GgEc/JyQmz+YTzRxcRFRkMBoiKCJoQ&#10;3ZLU6bq2NxyTUVY3855MSMalVpa2bZjP58SY/t/aHGPSmpxOp1ir0Ebjg0MbhVXJC9c0FTE4BLMy&#10;Io1iNC5QusO7KaPhOQSF9wF8H7liFDrLUnHkKgFzbRRu1uAUEFvGoxxjMupaEayl6xpms1lP1pil&#10;06Esi+WaWlSuTnOQo8SQ5yUhRObzOV3XYkwir0QkjW9REvFU1QwR6cmPgrZtE6FgLN53uC4QokNJ&#10;midrcrQRvEvz1DaOupkTQzLcjc7QRqjqalmtO8tN6goSentCKY6PjynLkuFwCASatqJt6x5oK7zv&#10;kjFuciKepu5wvkXQGKto65D0Qlt86Fb7f1Q0TcNoNFrubVVV4UO3ZvCndd129Rqxks6SEEK6noHx&#10;/oD5vCbLMqazCc8+8xzXrl1L99tUDAYDhqMBs2nFbDbrvZjpek1bpfHrgb5IIkQW4CSRczvZyRYP&#10;awzLbP1FPS16737CRIpZ0wKCtRabpbM8rd0O0zk4njPWnj3bcWk/shda3vreV7lx54dcvnyBpz/y&#10;EZrBFa7Ffa61A5w9Ym94AdV6/PwO1npCuMtoCMfXf8Sf/rt/w/e/+TWOjg75+Cc/zPWTqiciLFGy&#10;BBDEowQyncgKJadb8ulTr9vb9YkIZi3vfyMSYEuU9brHf/nv/nqnK/avA9ttRQKXr6xI1kT6KYyK&#10;KbpCRb7x8tf4jd/4bY4nc3w2AIlLIj0Rfb88zk+TEKZBGd0XLE6e6HtC1mN8qDbQD4QPy2rdPUKX&#10;uJZu5/EoOnJaDDeA48GQD734Ao//7mdRv/kP4ep5GA7BeWrvgQyjDBaL8ps1k4KsAu5Su6r3d+KS&#10;yqUw0EWGoGyLIumfQZNaBJmo8EAbPUYUJgpgUM4RokUyBbaAl8bkeyWPZxnfNvD2V18hzBouYymi&#10;wYukgNVYp+6CceVNCIA+Xaq4B3TrKRk72clZ5JBzLYfnxnjfcDI5JtIhXR/Oj6eezymLgsnJDFEa&#10;ZzP29kpu3TpG6Yw8L5P3KPjk6VFCri1R0rVHgxEiQt3MmM0mKB0YDkvqZs5sNiHLMmIUrMnJiwGC&#10;oW07ptM53gn7h5fx0RFpqaoJe4M9LCn64I3XXmdYnqMsD7G6gByCePJCg3a0bU1ZZHjHmic1hZS5&#10;Lnl9Fl5YHzo61yCSgPRibNKhZNOBHxzGZAwGBSGAqgJ1M++9pYqyTGAheeL6ddoD+fWDb72YaFVV&#10;y6iAsiyXh+SCJOi8o+ka6rt3GewZtAkUWU4Intm8xUgCvEaXRGIPgC06S8RBNevwzhNMIM/K/rAN&#10;KK2WLHvXaUJsaZqayfQuIp694QCjAllZcOvOdQaDIXk5QjCEKLStp6pn6J4kOSuSajAoEVE9aJ0T&#10;Qm+EoDfy/kRFQgxElw7u8XjI4eGYzjUYo7Gt6QkASwiByeQ4AYvxHm0b8KGlbWuqekpRnsdaQWLk&#10;3P45br19G+cDmQ2JkFky6QabGY6Pj5lPbpNl54ixxoca5zq0Dly/8Rr7B+fYP9gDCubVNHkkfUNd&#10;CycnNQf7FzA6eabL0qJ0GmNtFW3bYvIsATLVQjRLb+t8Pl9LX0uezEiHCBRlhtEZk8mE4NP/F0WO&#10;saviSk2TDqLgHGW5h4hw9+5d8jxjb29IWeZrNQg229Ol7w0M9gpE4tr8BERAeoCYdDt53kXAh44Y&#10;PXvDknNHYyaTGV3doLXtPf/J+53nJUhI0RjGYm0i3ESZHsgnD1SMidDwLhnXSjIg6Uvbtv361Pgw&#10;p+saRIV+fQrOBfYGe4gY6rpO+4upGI41dXtCNa3olEK8QWeaorAEJTRdy8mdOd7B4eERwUOMnqqe&#10;MBzsITYQ3YyfvP4TysElisHhWkROXEYxtF1NWeZ4b3DdgtyTJZHnujaNA6CULEHtIgKnbtLaL8uc&#10;tqUnezxt5wgxRUc0PXDP8gxrc7S2iUCp59THc/K8TBEYRaoaniIk+nao0WNskb5fTFqHTmjbjhBW&#10;PbMXJNzCc2+MXhJXrkvPUtWz/m8ZZZYvv0friDGJWOm6BhFNri0ION9ycpLIYGMVRZkBZhm9Yoym&#10;69zG/pj2AUfXeTpXYSN431EUAyBFmrx98y1m8yllsdcDkRQBUNVVImayghA1TVthjML2Y7CIslrs&#10;yYuogJ3s5ExTCd+nh6XOH36ZdpvA//7+PtOTE6rJMeRzRsOSQR5oplPi5Jhn94acixOO9Ak3vvMK&#10;3/7x1zl6/BLPfOrzvNUZJvlFrleWlpJscB58xltv38RQMByXDLnGPFzjP/77/8BXvvolyoFl/MKT&#10;TOYV81vXGWQH5CEiLhKVIyghWKG1Cq8iZdQYSYTsAuynCv6JhFeSyMD0qpdt/RZRQ8ZmG8B/PUx/&#10;Pf16W5G/GCPSR6ktIolO2wjrbf7WCYKNn6j66CPQCghqWfrpa1/5az73u7/P3ZOKrmv7vRaazvXA&#10;3//S6KJZHMyI6pGgJDAqQlQJOav4s3/kiOJOXVGUh1AOeaPz3Mpzjj72UZ74g9+Hz/wD2N8nZDlK&#10;FJ1RRG1RoiEago9pIuPKJlGnujwlI/F99PvHuNbqZ5Hv2RMtcQ30L5zvMd2zFkFbTRtV33wcTBRU&#10;sETRRJ3a9YVqin3iMUa//1leNIofacPxV76JuVtx0eZoFIoaHSLauzQWIQKm5yD7woO7fLedvIuI&#10;gE9/+jf51K/vMdhjs92VgGthoE/peYTbd+DP/vxb3Lp5TCCBgQXwXSxoHwPWGo6P7yRDWQXG+wOe&#10;fPJxPvf5pynL9B3/8l/+J+7eOe4BQJs8zsqQZYbh4Tlu3j4hSmAwCHzosav88R9/mkuX0z198Qtv&#10;8uW/fiXlcceAFkUIHZPJjCB18qTN6v6wUxidpQNPdPKKkTx3vg/pLcs8hZNK6PPfUqjaIgw+xkDb&#10;1rRtlfZfIlmWE+PikIKua2iaGu/TQba3t7eRnpS4Ur80fhfe70XYr/fJs+2cS8ZxZimKjMPDEZ//&#10;3Kf50ONpKr71ym2+8uVvMZuAd5GmnYMSlE0pDnUzxc89o8ERnUDXpTBeo1OYXoxQ1xVtm0K5jYXR&#10;eMC5oz2e/fBTfPrTFykymBzDn//pl7h27QYSG4LvUKakKC1aaVzwLIoLxnVXf0xdUBZh+On5PEpp&#10;8jyFqQffp0Pg8T6FLYfgERVRneo92/UyxD2RUb23NTpExd473iJKMRoPuHT5gM99/re4fBkKA1/5&#10;q5u8Mq2Z9gSLc46gNKI0eZFRVTPKQc5TT32EP/qnH+XwMLWw7bfsFIwcYTYDY6Eo4M5d+Jsvf5uv&#10;fuUVjLVoEwne4XyNKEvnAlU1TXUytCbWyeAyOutD/dP8Z1nGeDwmBI9zLT50eB8J0RNdutcss7St&#10;W4ZqL+fLGNq2pSxT9ECMKWLHZom0c76hLAu67hRRv4wESjrbNBXGpPENsUNptfK6+gSUkrfU9WA7&#10;efFTykTGcDigrgVjLEoJWjcoJVhrqOsE0pNOV31kRoo0aNuG2azpUxdSuKlWts/TjEvPrBKD9w6E&#10;RIzplKsffMBmwvHJHfIskR7j/QFPPv0kn/u9pykHKf7kX/9vf8PxrYogPhFgCrQoCpsxOBxx+/YJ&#10;KsKgzPnQY5f5L/7o17lyOR35X/jij/lP//l7S0NWKYVzHZPpcW/Y+iV5s7m/9P9vYT6fkudlT1ak&#10;fcV5h6i039R1xXB4jhA7RCmsTSk+KVonedsX41dVPpEjKuXpZtnKs62U9KlDTa9PHu8debFIOVFY&#10;k6OUJUYwxpJlOYPBgK5LpFmIDunrIHTziuk0UOTDtXQc+nB+ep3w5HmR5gehLAuU0omMChFrNd7H&#10;fj+lf37fk0erdJNFGHCMiqZJHkytNYPBAGM92uT883/+WYoC8hz+z3/1yjIUuKoaog90XbtMtUhp&#10;a2lsJpPJMlT5NIBZpNDsZCf38/ovotlif7allrDJ2K9mE0oL++Oc0MxwN69hQsuFQcHVi4qj2Y/x&#10;N9/kle9/k2yQ8Q9/74+ZFft8+3ZLPbrMRO8xtSTCzGbYTLMnOT4ooql446ff4M//n3/FW7fvcHj5&#10;AnUXuesi++cuEuqWGCIiDhvrZTRCiIaARfd7fPKar0D/EvD3kUBar3n0TQ/4+zW5vm6WXePivUXF&#10;10H/+v/LFq/+ehrywiZa5PjfG4Ggl7ZV2pvS/pd4duH4zm3eeutN9soD2q5Foumvv7jmL48umgVO&#10;VpLyFn3s8+97D5MsD/f4noAD1YeXL4rMLUB/UKl0TmM1x9YwG5SMXnyRZ/7wD+B3/xE89SEoFKqw&#10;KUIhpnJcIUDoAq712IFZ1YESVsV6+y4CmhWYPh0e8rNn+xbtCmMf7r8Y2R5s96Wu1fL++uR/3Rta&#10;otBKESLELqJ8xIoBgS4Eajq6rKCILcWTj7P/T36Pl0TzzS5w6+VXMW1gUDvKoNHRohY5/UpQQfVR&#10;CL6P7tjm1d3l+O/k7HUNKQe7HPRA3ydws1iOeZbSXEMHXQvFIBVpNzYZgCG2TGdNyj+yGaPxEFHC&#10;vJ7jfEtmcoajPYzS1M2UatZycnwLrZ7uPb9QV8fMZsl4d12EmKF1RjVvsbZkPB7TdDUhTOhcy94w&#10;3Zvv4Iff/y7j4R7TmU+eYZtyhxWQF3kCJTO3LGSTQEsynrW2aKOYzk7oulRDYDQaonQKv17kv/qQ&#10;jFyjM8b7Q7yLVPUMJZrBXkHXekStUgG8i2gjDAZDyrLk+PjkHpC/YL8X+W+L3O7F7/M8Z29vjyzL&#10;OJ4cE6JnOmvIizT2qQ63Z3J8C6sPEJOhlUmFeIwHE4kqhRD7pqMc7FGEgro3FLRO3tKqqjg4OMCH&#10;hqaZU1Uz7h7PGY0L2u4iRQ6H++DcFNfNMKWinreIS8a4az3aZP1Bm5jQsAwrTBt35xroQ/2z3BCD&#10;0HUN83ny6B4cHNB1ydOY51nvFUxpG/P5NEUeGENmc5qmo6pSOkWW5YzHB8znM0J0zOctWa6JVJQD&#10;KMpUd+Xo6DCRPCZ5OboYerIn4GPKz/LeMZuf0DkIDpSBzrHMZ0Zg2BNjInDuED7x8Y8wHo742le/&#10;RfAtdVURnCDGUGQZebZPlEC5l3Mym9I2HdosQptbtMoZDve4c+d2Os+UT7mXNp0xnetwnWc8Ot97&#10;RF1PXLRkmSXLLMZo5vM5RZkxmU6I0XN0dETbtty5c4s8L8lsuaUYLqv56drV/GTJaErzk3K+Dw+P&#10;iC6tmSy3jEYjfOio5k3vBY443yaiyqRD3PmU+lLXDaPhYVpvJuWNK51qAmhjsJla5cQHcC7VCogx&#10;5ccaY5lO5snzm3lG+9lqfXZgzYDhcIBWGXVdM6/mHJ+AMk/j+zOxriZUkzmmzOl8hxdBacu8qrE2&#10;42A0TMA4dLjOMRqmsQkd/OD732a0t89kHvo9IqUfhJhy0ofDQQKeMRICuG69HoPtwWsiDut6voy0&#10;WtQ0sDaj7Sqadsbx8V2yzCCSxtNay2wyYzAYo7SQ62xZ0E5UTIa7hrpqiXicCylkPqRaAWU5RFQk&#10;xg5jBe/6NASlCRqCh7ZtlnZUlifyRen0GR803gWapmYwGFAWe0Q8dZXSNYgpamM6ndC5BmtyRuM9&#10;lBKqeo7rUg2GwWCA94nYin23jJS6pJbk18IT7/3CrpMlsTqZnpDnmixLoB+g7Srm1QQlell/IURN&#10;kQ9wznH37gRrU/7x4eHhMvy6adLzZll2ZkXynezkFPTvHX5CELUsAUsPsy0e3VZoN2EsNQdDz0Ba&#10;VHeXvZvXmH33Lwne88KvfR7/2Cf5f98KXDsZMrxwlY6AiRX/P3tvHmTXdd93fs45d39772g0urHv&#10;BBcABHeKFCVLlpw4ktdEWZRJ5e/UTNX8O8lUTXniVDw1f+SPqfG4pmI7jhfZVmxZtKyNEk2L+yKC&#10;JEBi33vvt971nPnj3PfQgEBKysTjkY3LeoUGuvn6vruc+/v+ft+lGWqSQZve2hqVWoNaq8HFy5d5&#10;+7Xv8dWv/gfuPbKTCW8rV66vUW9MEQUV4m5KvVqlSFYpxACl7ODDw0EaH5kGCOVinCF4Lif9wj4H&#10;Ry7+yh35gdjXTX+QIejfTP3/sTHUpv/n9jjAIdNxM/Af4js7+bf7bEyxSdZsh67Wl1XQGmvy5uuv&#10;8vFnPsvyWjxiMCnl/a1DP44p6d5aa7LCTlwstdTcBIFlAfbf5MML644sb4tDNgjcsMKNXo81oagf&#10;Osq2T3yM6JHjsDAD9YDSFtJqBo0gF5ZuK5VC+tJmzQ/vpRK9GqnRQ0Ar3DvO+/+/Mq4TRqJGCZwG&#10;PYzQK3dKC4MU2oJyYWws0Mhgu5yGCRC6sG7YpTg/R5IYgaMqtPMMXRRE05MEDx9nx+o672ealffP&#10;k3U2kFlujb2ERAmJKE21rN7/pmkW8AO5one3u9tHbb1ehzj2CSPrITkc7Aug14dGCEkPqjX7DT3s&#10;d+UJa2srzG3bwWCQkOYZmc4osrgsXBXVSsTGagfPsXRw11OlidXNzprWBUJoa8hkUguowypZaic1&#10;gzjBiAJVGpaVSXa4ntV+Xr6wQZHZYlxIUFKRakMy6JNlAyTuaErsug64sjQRzckyw/T0NINBz07E&#10;dUY6yMhzW3hXqxHr622MEUiZY8zQfEuT6xjTK0ZmWRbU22kmCJJ0UDYInHKarUfd8qGefUj1Hxrn&#10;DJkAw2nUYDAgiAIQKXF/ncFgQDwIcUotux84JIMEV/kIR5LrgkGvQ2r6KDfB8Vzaa+s06oYwqOE4&#10;kiwryPMcIawJ1nASawtiRV6IsnFhj3O3C93eKo5rqFUD+v0YJQqiwCfNBHlxu3v/TV2dEIJ6vVqa&#10;kekyHkhitC2+G41GOZETI2PJtTULYD3Po9GsUxQZ3W4b3w8pcl1Svz021jt0ux1aYw0CPJuionK6&#10;3Q5JYoF7vw9ZnjDo9XEcH+k4iNROUfuxnZ4HoU+e5iSJ1W8LaX1bHNeu8SurUG/af88Ly4IJApjZ&#10;AlNT2/jg/YssLa4jhKJWr1r5grHmj3HcJ067ZLoYFVh2ip6jCxgMBNVq1ZqzlWwXrQscVxC6PoSS&#10;jY01jJaEYYjve/YahhH9OggCoigoz21iTfbSmCgKmJiYZHWlzQ8665e0TGlsM2t0fiyT0KDxvJBG&#10;o0an08N1fSgBd7fbHXlkDEGd7/v0+336g4xKpYLruvi+ZGpqiuWljdI0yiHPE/qDLoVOR4Zug0FR&#10;mkD5KOUgPJei0BhdkGXcvD+LNkWRkGY98jzD9QKqlQprKwNc14wApXJsw3LIHkRnSCGIfJ9ebO+7&#10;oFIlyQuUshNmYWyagy70KNxOudCsh6xeHJBlltYuBEhlr/k4LqUHI12slY1grH9EntsmQL3WJE76&#10;6CJHSVGuEzmdTpssT2i1GigliKKAWr1Kp9MhjvtMTm7D93163bjcoyFVtsAUBq2TEYU2ciLLquGm&#10;WWaSDkoWSVoC7aGJY166eltZxpDWW2jNYJCUrBWN5zl4XkAY+iRJQqfTGRlyWnNGu341Gg0Gg8HI&#10;NDNNbRPI9ez6ubHeHdH6pVIjo0CtcwyawSAjy7KS5WA9ERzlURQ5INe4qgAAIABJREFUaZYAmnqj&#10;xvIKTE1BUcD8/Bzdbpd+P6Y11iLPCjoda/ZXCcIRiBkyZIYyjeG/O44zYlYFQXC3CLi7ffh4ZHNM&#10;KxItRClBtj5nnshxzYDIdGnJmCmR4KbrbFy/wNVr55mbGmN8+0FO9eu8/d5VzNajVOtzbLQH6KxP&#10;CGS6TxRAdaJOr7fOSy/9FW+9/TqXr77PwcMHeOfUu1QrE+zZsY9+N6Pf7ROFLkmng+cJkCXTW1h5&#10;mzAGJQx2JVewadIvhCyp/sMGgNzUBJAjI9GhmahQNqZ9c9TeZiB/p0n/ZoxmNjUAhoB/6OGxefo/&#10;BP63T/2lsF525hZzNTu4EkYyMdbi3LkzJUNSoLUk0wWeK8mL4m9Vopmjte2QUqgR4B/+218LIB7m&#10;OItbb4hCQmIMiaeob59j72MP4Tz+EGzfSqfigaOo5UC/oBCaAoF2JcJRCCVQSPIS7zul+7EZKfwL&#10;bppF/c3R2KW2FDctjKXZizIuTwq0MQjHsh+M0Wg0ytgbbngzSGN1jDg2iQFjWRKFACFdDALfCTF5&#10;H+IcpqcZ//iTZFJyRT1HvLwGudXs299gqTvGCCgpo7dGn900wri73d1+WEPv7bff4vKVCpevniHL&#10;uyg3Z8/eBT7/+c9Qieyk/w//8Musr3XYaPdRbpWx1jRZJpmbm+PSpUs0Gg2CMGCQJmid43m20Fpf&#10;Xy213NZpXCnXTn2AOAY/sOBDOQLPd+j1BtbAqqS5pmmKMX5pOlcCJg1JAqEHSgiMzvH9gDQT9Pt9&#10;PB8q1ZDCGDq9NpUgYDBISeIUpVyiqIrnBihlqdKXLl2w+x8EZQKAtlMoYVjfWMP3o1JPnbCysoTr&#10;2qnnELQPXbOHdFzHcahUKuR5TqfTY2Z6ina7M3KqHlLo4Kbr/9DpfWg0NdT6p2li39O1k95aPbTs&#10;DKz5XpGnBF7VTkqTBKGknc65DoVpkxUp8/PztDcGbLTX8NwAx/Et8DdmBNhcaR22HddFxJbCLBVo&#10;XTZ8dEaaDcjymCxL8KIQIQTt9jpRpV56n9x5jba6+z4Yy4IQQjDoJ1hqcFhOOUUJqlxrYmgKhBxq&#10;e71yyu0wKJKS/h6UDv8B7XYbz5P4gYNUhjSLcRwbBRvUbJpEmqZUvHBE9Q+G2maTs77exnMNUcWj&#10;2bJU9EEMz3/3m5w69QFeOEM/1gwGHRrNCseO38/99++wkpdVmF+YY329Q57ZYmlx0U7wW62GPYd5&#10;SqUWoZRPvzcgTTWuE+Aon6LI6XZtWoHnORisJKPfzxDCSl6q1TpJnGGM1ctbdo3E8zzC0EcIuHLF&#10;3oPVWoXV1VWEMERRlatXLxMEVYy+gwFsyVBL05jBwDY9okqIQJR/t80GC5Rk6ceQ4ziKKAopioJO&#10;p0NRFGzduhXXVQwGA6rViHa7zcbGBnpSU6lGpWN8DKKwTQq3gjFZea9banuvlyOQeF5kNdnGQWtR&#10;ri81giggKWnsnu+AMayvr0IZBwwa5Qwb4RAXMZEKkAhcqfA9z5p/Go2SYPKCLElBG7u+GG3pHhrS&#10;xE6XlQRtcny/Qp6n5fpi72/bkOoSRRGDwYAk6dv1JazieT5KQZrkJOlgNNm2haltgDUaDaJKQL/f&#10;ZWlpkUHcp9mqjYw8hTAsLl5nrDVJkmQjBlIYhiOZRxzHSKnKlAFKR/0MIbzR9A4hLCtC+bQ3OsRJ&#10;iu9FeF40ostnuXX7D0LrI4AwxHHXNty8CM/zy+QIU4L0hDS1xfry8uLN9TPZvP4b1tfXETgjmnCW&#10;JQwGPbTOCUL7nv1+jB94pbmgJM+tjEMIYY09XcXq6grPPvvNcmqf0e9ZM8CJiSmuXbvGzPQWPM+h&#10;220Tl2awk5OTpKk1k73Vx4CRR8Mw0eDudnf7cOwjS2NzG9FnKGNAKVCmoLu2xO7JiK1hnXxxkcV3&#10;X4f2NSZDTTi3wLWdT/L1dUG9PsbCzllWV/qsXHiLptfACSpk2sU4VZSvSYoN3j/zBi9/76ssL56n&#10;Ug3prcGBPcdJ+z1WrpynUY+o1hXpwCYrCe0iZQRGWXwlBFJJCiWQ0jY6lbVQvwn6RdkEGFH+N8X5&#10;qZJKXzbJ7ANZ3MIa22wAeDvwv1Oa2OafG8r2hk3LIcvxw15SOlYmZCwmHNL4xab3kMKwvrpMWB0n&#10;04Ik0X8rE83sxF8rjLS0eaMpDWrKzsxo4lLmInKTQa/v0NG6Xao+nGibzTHPI3s7O//OpSR2XK5n&#10;KWrHDmaffBDniaOwbztUq2gvRGJNvxysm7ZbdpEKzC1p3A4GhLxpnodAcvPvf5M3/Wa6D/xgMq0a&#10;fU+Pjr3FNgXCSIoiRiq3LO4hyzW5BhyJIwSdXpuxShU3cMjSVdyoCvv2MSMka2sbXH7vDLVuH5mn&#10;uEWOyAowmsJoIEWVTu0SUKULqbDZg5i/hVmWd7f/F907xK2NNCPp9QZ4vovnVhgba1KYPq4TWuqq&#10;gNCBQb9LGFbIcw8jQ/pJYWmzcZ9qw+PEI0e5774aw+GJlrCyAmc/WOLVF17CGE2mXbTwSLVtepmS&#10;6dOoCnbuOMDHPvZAqdsqdeVffZHLF5eI/CnyQpJqiaN8gggc67PDIN4gRxB6FSgSirzPlu1TPPnU&#10;Uaa32d+hNFy4AK+88jIXLlwiS1cRpooULpKCRt3lkYePcN99DYLw5tFaWYUzH1zjO9/+LpWoTiEV&#10;juuza892nnhyL9PjUOTw6//ntzBa0o8ztHHYNr+dhx7ew/y8Zd/82Z+etfuWJAgtcITEDF3tixxt&#10;BIXRFHkCZsCWLTMcO3o/+/dIlAtJBmcu5Hzrua8wiNvE/TpRADpOyZMU4Wd04x5SuexeWOD4sX3M&#10;7wStIMtg8Sq88PxrvHvqHTzVIPIn6eWGJM4QZcKBENYsFKPY3NSXyl419aZi/8GjPPWxB0bfu3YD&#10;vvGNF7l+YwWJi8ZHGKeMF9VImSJEzL/67z+DLux7aWBtFV5/5Qqn33uffr9NFNbZ6PXxQ59D9+7j&#10;xINT1Gtw8Qy8e/JdPvnTB9Blf/Mvn7/Biy++yMZ6m9nZGU6cOM7+A7Z473TgwoU2z33n62ASwCfL&#10;IQgMyikQApLU0pQr1BGOQBmHyG1QFAP6vYR+H4Kmneh7njXk29jogAooCsHK8gbn3j/PlqktzM4G&#10;TEzC2FjdJh0kgjCI8DzJzh1befrj9zE5aZvjRsCVK/Dct1/g7JkLKK9J4Lv0+ylFHjO3Ywf3P7Cf&#10;nbsY3QO2iII//tK7LC2us7rRIytyqtWIg4f2cPyBLUy0YHkFnnvuZeYWtnP0+CRFYZsXG2vw27/9&#10;p+TpBggXdAVjrWcRJkfKDMrzM/x/MLC2Bq+9+gGnTr9Nv7+MI2vEvRyUw549e3j8iV1MTcCVi/Dc&#10;cy/QbDZ55ImD1Fs2zUYCL75whb/67kvIIkGj6HQ6IDK279jKg8eOsGevQgprsq8kLC7Ca6+e5oMz&#10;F+l1Eshv5kfXGpKHHj3M0XsDgtA+krWElWX44IMbvPLCG6BTCm0QQpIby3Ic0kNrNcHO7Xt48uld&#10;CNeuPe02PPvVV7h8+SoVv06RF2RaIJSLF91M6on7KRQenh9R6BitN5jdMs+THzvB1llG7MrzF+HV&#10;V17n/MUL5fpSQ4oKGOvP4PkOntLEcZd+EtMab3L02BGOPhDiKfjmN89y+fJlPvmph5ictu9bJPD7&#10;v5dy/vx5pqZn2X/oBEfubVGp2sbEa69c4+233qbXTSgyQZobsiJlbKLFPYf3c8+BMRoNyArL5Gpv&#10;wGuvXODUe2eI4xijbS0SJwWOhOmpFvfff5DDRwKMgKU1OHNmhRee/x6PPPwgJ441KQp48XsrvPLq&#10;m3TjmLASgsp56OH7eeC+FqF/80mzuAYfnFnmtRdfRwmsSWAa43qSubl5Hjh6D3v3OsR9iKwZd3kd&#10;nOHU6bMkMSgnoNONqVYjPv+5p5mcsG/+x3/0FmfO36A/SNm+fTuf+9wD1Ctw8QK8+sobSOXx+JMH&#10;abTsGryxAe+ebPP22ydZXV0n6VmTQsuOlLdxYe4OTP42gXaQm6bFtkEo0EPFPhiBxqEQJeUcgyBH&#10;mQKBRkuJZmjqpxHkuCYjKAZUih47ZwNYv8zaB2eJV6/gy4zJud00mhVWq/O8m87Qm9xK3FnlxpnL&#10;NB2XmbGAQuekug1SUhmrcvHqab72tS/x/nt/RaOaMz1ZIU4yjIGlq0sEvqFVr4BJSAcJvuOjXEWh&#10;S38v44IYMhJKXxcpbmnHjwC60AjhjMw0h74kd3L1F1KOnr+bp/F3ov/fEWxvahYMWQKbI2bvBPZv&#10;qVhH+2FAawz2mFgMaeh0U8Yn51heW2WhNY3IpG0qcydvmx/gc/zw4fJm77RhVFu5d3I4pBb6Dgh6&#10;+J4uGolE28H5ZgM78yGpAwbAKZsdm7Dm//g//et/3enazHuEQ55rmg2XP/rSsyzM7ypNroQFzsLq&#10;0aVxbgJ9qRGmVKsYhRGWgh+YlFqyTnr6LWZWF2klPXIT40Q1tDb0ihzHq5Mpn7VUsxH6bEzWmfvM&#10;x5n4uU/BvfuhUaObg0wVNddBa4NwBEJJpBLIIUhFINF4QiJLE4ihjZ9Aosr/xA8xrbvlIv1vrdsa&#10;8opLI0VR0uyVkDhYAz+h9ci7QCKQZviVAmmpgUKVl5XQKFXqHE2B0DlV3yfPY4o0w/VDpBuAcsh8&#10;n+kdO1jvrrHRbbO8dANfG5rKQyUxBSluuUgJZS/yngrYCMeJ9t7PUnWWDScoE0fvPsz+7oL9O13U&#10;FuSBi+tEZKl1hc8zg8ChElU5cs82XAF6AKdOnmFtLUc4LQpZIRcOa/01gprLz37up5nb5lOrUII+&#10;O80PQ9i1vcLubZNcvniea4sZhVOltWWS/QdaBC44DJifm+DIoT1kptwlafXZ9xyeJk9WWLy0RHsj&#10;JmhOkRY5R44sUAnB6JQz5y+wMajQTexU+Ikn7uXvf2Y3vpfi+Io4A8+BVgv2HdjKYLDEoN/BkdBp&#10;r+N78Pmfe4Zt8xWqVcrYG7v/QQS7ttfYt22MpauXubrUw682SUl4+NFtOGVT4Z033iXpgy7q4FTY&#10;GKzx6McWcFxwBCxfucq185dR2sNVIUmWIh1pH0xKkuWGeqNBv7fCgf1z/MNfup9GRVDxrP+140Ct&#10;KTn20H6EqwmFwFeS3nLO6XfPEUuDCQqe/uQxPv7MAlNjZexoqSqarMOu+S00apL11at0232McfG9&#10;Bo4KKbQ14lKOS5oWuF5IpRpw8PB0uU6vs2PPFrbP78PdJAWpNeDwfXMYkXDlyiVM5uG5FeLeAM8t&#10;+MI//jhPPb0XT4KjoJ+CdKESwq5ddQ7s3M7pk9+n045ptCbpFjmTc2Ps3VdFCqhJuPfQJFkGjiWP&#10;8bU/f4miGHDkyG4++zPHmN2qrC+Fgsi3BkuPPXIA33MQDKh4iuXFRc6fvUReKDQuQTWiF/dQnkNe&#10;GIwOETj4nsN9980TBvY6uHzhBlevrNDLJK5XoVWfot9JaNRa7Nu1E8+3YPnGYoeT776LoyoY4PFH&#10;j/Lpn96J62g8X4xut3oddu2eIgg1a6vXyLMUdMHW2Qn+0T+6l/FJK09Qjm2IpSl4Eu7ZM0mjvo2X&#10;3niL2vgY/bRDreFw7J5pfAU1D3btmmB+ex1keQ8JC6aOP7AXQZdrV84jsiqBGqPf1XiO4gv/9HGe&#10;emZvybSAJAbXgWoIe3aNsWfvJO+9+wo6dYjCFkifOE342BNb7bVfJOzcVuP+exeIarZJWEgQUjOz&#10;pcL+2Tnee/P7yCAiMykTk1W++MWHGB+TuAryOCfyJcpAFMC+XeM0GlNcu7pEPCioVVqkRZ+f/YXH&#10;WJh3GYvALXFaPwE3gp3zVXbPzXHtwhmWlq4jXENrdoK9+7YSSgeHnLmt0xw6soVYQu7aWisI4N6D&#10;sxTJCouXr9DZ6FKpTxMXBYfu20FYAZnAufc79Lo14kRTmBs8/uQBfvoz9+N6tiGaxfZeazbh0KEt&#10;RJWCxesXMLlGFA3yLADPR5sMx3SRpk9YcRjkMbv27WR21sXR4JDw9FOHqNUgK52r8y48fGye61ff&#10;52NPHGf3/gm8KmRYNsuWiQoz4xGXzl0ALdCOy2pnnS/8009zcF9I1aqawLENwLEQdm9vsn1mljde&#10;fYlmq0lv0CFNexw6sMA/+Oy9VH1BvSLRCowHW7dFHNi3l87KFbZvHcPN4Z033yGJY7QSxMWAv//z&#10;n2TbfIVGZNcracp7vQYL8xHbpse59MF7xIOEJMnYsXOWz/y9o4xPSVzHrlFeWXu3arBnzxhKBCxe&#10;X0cXCuEG5HmPJx7ZQ+gYXAQn3/6AjXUoCPE8OPHgVgIFRbrCA4d3sH/vFGEdcmPXBgrYueAz2Zrl&#10;9MmTuEh0bodPUrpoIUrANKw/zW1jk7teAD+Zm8LgWiW+cNDCWOwjUpTJkBRI6VIYl5QALX2UVHjC&#10;EJgewqRoJ2QgoK9TXM/gig7e4Co73XUOB22yt76Od+FN/I3rtKo1avOHGczcwylnB9+PJ3Gr87Rv&#10;dJlpjaNKTOBWXFLRJxcdWhMOz7/wFf7i2d9lbfk89aqHoxRoSRjU0Fri+QpHynKgK5GOhxaKQkuG&#10;4MJiKIMcStWUgyNLjf4QeyllpWyOjRxWjsBxVQlvRGnsp1DKQSqJkBbHDKMwhzKfzZgrCIKRT4dS&#10;ahTPm2WZNXYtWei3MwE2mxkbY6znTpnyU2iNHk30rf+P0SmIHEQB0sb0ImwLB+kCPnPzu+kOYpTr&#10;j6QPDAehwmwC5IZbHOW5zb16+DLKegVoSaELQOMqgZIaiCmKHkGoqVQFzaZDq+XSrAtqVU29DrWG&#10;Q71eIYpcPNf6vQkkwlgJg0ShjX3eF8Yavq6tL/P0xx8izUrZnYHMdXjj0pI1mrRaQevoXOTGOiSX&#10;HQItGHUhNn+k2xl/t+j1xc3vG2lPqhZlXFyakuQFBo/cCejh0HE8epUKk0fvp/7AIdi+hawi6UhN&#10;4Tp2shXb98tLbbwxZuR9J3WB1EPXQLPp4hA36Qbm/wcLrrQams10lc0+hKrU3duXs0k/45T6FHux&#10;aax7tSaDctFRFIgit27/0nbrtJTkUpFWahSTE2x/+kkax++lmJ5gMU9ZSWO0Yx2iRxezuL0bVdL+&#10;7zr9/x3f5Ec0A8rOo3Fst9j45cuzr/JHPdf6XBS5JNcuSa7Icag1W+zcs4vxCWi2YGkZfuV//R3+&#10;/b/7HU6ePE/gQxwnTE/4TLUCoihCOSHgkQOQIRkwPtYk6WtcVZr2GXsVuyLlmWceYuuWKoFfrne4&#10;NwM2RIaQOcvra6jA4eC9+3j8yQmUC5Wqod3N8F1YXclGxeUnnnmCWiUCralX6uzavoPJcZ+xJqws&#10;FfzbX/kN/v2v/ifeefs8oQdp3GFqzGe84REFIUp6IyGSfcBmKJ2gNEjhI1WAcFS5/pZLBwMck1oD&#10;0JEkB7TQGAGO69PpdGi1ahw+sgchbPIpGtaXS1a2LsF2FBJ4jk0IKSRRUKFSqzK7MMvYZIVRbG2W&#10;IwrbeMBYuv7B/dvYv28Ozykstb+Afi+5aZpjVNll3hxvlZPSoR5Fo4kwxupsEdDvtzlwaIGtW1tI&#10;UWC0ZmK8xVNPPUq9AZ6wa2Qap4S+Pb8bbSvVGB+Df/kvPsd4M0DrmEyn4OQYQJFRC4AYIs8esQvn&#10;IB50qdc99u6do1q6tvsO9Lopcd8asomy2Bc6QZCASECkt3TidRl3av1lXPJCkeZm1GAvCtCFNYEb&#10;H5+gMILTp08zMTbOJz/+KFOTlnUS9+HSpUs0G2NE1ZB9+3ezsH0CCVaSoVOr5e/Z41CPfI7ef4iZ&#10;6QahLwl8wSc/8SCrK9asMgrsOet2BoRl40cCO+fh4UeO40UOynMwJsd3IOn1QPSJImnP9W13t5Jw&#10;5J4dLMxN4EiNzgsmGi2efPwEYTjsSQxI8g6VwO5jdw3SGCbGAv7lv/hlfBfyNBk1CPqxfWS3xn1m&#10;tjZxHEj6GYNigCYGBkSeYaIRMr9lnHb7BtMzTT7+zGPoAjobBTqFKHAgz0YRtUrC7FSVyfEGSdKn&#10;yBMWts8yPilpNWHtBvy7/+U/8mv/9rc4+f2zBA7ECcyMB0y0atTCyHpd4FF63yNRjE3U6Scl6QE7&#10;AdflNfL0xx9k20yD0LcDCoO0jILRMVSsra3g+XDkyC4ef/wgrtTUIui07bWphF1bXAXTkwGzW2sU&#10;pks18pmeni75jBKlQQ0LX6FtegFQZIYd28aQAnq9gm7X/kijDnkv4Zc+/yl27ZrCaOu3MeRtVSuS&#10;fXtnKdIeAs3ExATHjh2jVrfn6fzZFX77Pz7L//ZrX+a1V69jUuguFcxM+dx/aA+DwRphKJmZbXHf&#10;/QeoRjAxYSk+SR+SFFIDrTHYd2C7/cUOTLWqdDdWSZKE3Xt2Mj7h0GzA6lLBr/7Kb/Brv/o7nHz7&#10;Ir6CQZGxa3uTiWYN33GYm53gyaeOoTz7XAHwXcgG1g5p2Eg5cWIrhw7uxHHLDgQOqnxe2POS23XK&#10;uBgpbJEMTI0HuIGhyBLLJlG2gVat2qbW1KRi28wEoa+IPBffccsSSpZQ/wdr5LueST/BYw9hY/eM&#10;sNeMqws8XaC0xKDI8ekbh0Q5aGWbloIcaXKEkdYfSCkcDNORwlm9wFRyhUdmJK2NU6x+/5s4nWtU&#10;I5ex2XnU1HZuOOOcTqqcFdN0olmuXV3j6KEjXLt0FaTCq4QsbazQS9u4QcFXv/Z7nHznBfrd6wgS&#10;lLTgPs8kvUExilUe4TkhyzXFKeUH5TRdaIS0PGq5CaPcPuEWo+x0XUbkbX5tGqCWUoAh5hlO6IdT&#10;f8dxCMMQ13WpVCpUq9VRU2AoE7jdE+COs9U7DGrvJCEY4RuR2xfFKK5cG/sAKYw1BCwz/0bpOT/a&#10;cOzON3qRW/a047hI4aB1TqFTpMzwQ43rZhjTI01W6Pev0+1do9e/Trd7lW7nOnG8ThL3SJIBWRqP&#10;vFCGZs63fnB9Gxvg1mPjaA1FYQ1kCso/y0aAGVE/ZGnU82MOuTcdbCEEjnQpitTSFTyfWMK6NiS1&#10;Ks7cHDsffhj30D0wMY02kKUFnqcQjmKQpDhK3rL7HxYF8ZOw3eki/ejPUeoHKTOqjbkJuMr3s3Ec&#10;N7MxrfGW1Z+paoXxY8eprq6SnjvH6soKNzoDgqBCaDRJf0BQSjUyCbmCXBlyqUu6j77L9L+7fQjF&#10;aSgA0psWHHMbdWlY/NiCUOCU8hVDEHjUq3XqFeh3YG0lplmzQODVV15n564tTI37UORUq1WCICce&#10;5rYCAheBD9rnq1/5Ju+cWUcFFe4/upePPbEDYSpgYPeuBa4vvU+3SEbppfbZ5SNQTE1XWWuvcODw&#10;vWQFeCpj8do1futL3yFJPbbObOWTzzzOxKS98x458Un+/Ksv0O/nzM4coBZBdwNWlzPqlVkcJ+DV&#10;l0+zc9cC0+M1UJoorOM6fXJkiQpLUC9dMA5SCJQUGGUpgZLNyYhy1MMUdzgHYejT3ljh0MGd7NoV&#10;oUv68zvvXOXUO1c5f6lPc3qS/Q8ucORwZIG6hjg1ZJkmzzX333eMhW1We3jx1CqvvvwqF25s4Hgu&#10;P/8PPsX0rE9zvMHuPXt4842r1tW+MBS6sFPUYRqJ0bfFgzh4tNBa8Sdf/kuuXR6QpYaFHVP87C/c&#10;SzWqUwUWFhZYvHqRuN9l29wk99/no8v+QXsNvvSlb3B1bZGo0eDRE49z35FxhIFBMmBh+wzvXVhE&#10;kKKEHjG/EHDlYsL//ft/jFuzBmKGlAeO3cfuPWMAxEnOpYtLfOvrr7C2lLN1doHP/MwDjE0Aqkk/&#10;7oyaoMLI0QmQpTGTBKpRRK9fYIqcOLGn11fw5MeO8dgTx2gn4FdKqVwORWpNL6MKdDvwxuun8IMK&#10;hpz9BxaYmbNn9salVb7yp19jo1OhWmvy1MePs2tPRDXyOXL4OH924VvkmURKmJiAThd+4zf+M8YI&#10;Vpd73HfkCZ56bDf10A4uxscrfP/0BnHSZ2Njw4KmsAJ5Trye8iff+hZXl7vEuWDr1q187rMPooBW&#10;c5ydO3exfP0qvV6XyZlJjh6HbHh+ehl/+AdfZfWaoFad4rETJzjyQIjAZzDosH/fHt47tYSWGtcx&#10;ZLmdILsuMDB85Svf4NLKKkXNZcfebTx54igSiGowPz/PpV6PG0sXmZx6GKUgDBRf/9qLXLl8kcXr&#10;Nzhy6Aif/uwTALSa8OCD93FjZZ3VlSs8uP0AtQp027C6nFKvzmB8yasvv8fCrp1MtUBlUA+3ELoZ&#10;sXbQWVQyGctGm4Zn//Q5Tp67jgyr3H/fCZ5+bKJsYjns3rmHG4un6OUFQuUoMWTngVAxE7MB693r&#10;HDj0qDVplIpr19b5w//8PFniM9Ea48Qjh9h/OGB+bhee3+DC+f/CRvcqg9UNVLV5k4o7aq6mo9Uh&#10;CARoj1deepuXXnuXVFZ44rHHeGB/HSfwQfm011P+7C/e4Npam30Ht/Pw8d3ESZdmWOXhhx7n2a+/&#10;xErvIj/19z5NFNrPvrK4zPraAMU4p95Z5skHZqi2bHfVCwOSZEBcDNh/cC8LC2qU/fydb5zmzNVl&#10;OqYGruRzP3OIqZayxkQaPDcizzXKdWk2Juz62YfVlTaN6hiO8nn9ldfZun+KyUZA2oOpiR3cWDrL&#10;xUsXaLSsf0JhCn7zN3+Py++vM9maZfeO7Xz60/eCsVKv2dkmz//VqwT1uRHIHxUzRpYSVZsEUBTl&#10;t2RIvJHwje+8xNlrHRKd88Sj93H0vu2AbYBOTo2zvHoeIRybiizU3XLgb2uVIzSZSlHGUMkGeNoC&#10;+ky6dJwmsXIZCJCqIBQDnDzGzQtEYci1T4FDZ2XA7ESFaO0ce1tQ2bjE2nOvU/MFS2sbmPF5+mML&#10;JK0drLtNlnKP9UJR6JzAy5jYMs4br3+P+fmtXF+8ADg0mjXyvMOXv/wHnD79FoVOUVDGqMpbHO7/&#10;azDJaEApxB1B9O1fb6bu38nF/3YTv2HU5hDs1+t1sixjfX28VHF9AAAgAElEQVS99PmwEbA/ymf4&#10;KH3/R7O3b+6T1uC61rsI7P7rYsgw0LcVXpvF2uKHDMpsneQ4Dk4poSi0QcgcxxG4vkPgCysDKzJM&#10;cdNoXWDKNJeYPDcUuaDIrVeO0WU+m+AHGxu20L7jVgJ/m32c6aL82oJ+G+c3LD1vV6T/6IDf/l3b&#10;1nihUa5D7nmsZRlrUhIubGP6+FHcgwdgcgqkpU4KVWZVYxCuGsUGbe4WbQb/P+zi+JuOXLmdnnL7&#10;/nx0V0sj5VBzaEbmi7eYY4jbcy03XfBSQbOJf+gg8xePk66t0DtzidUcWrlA4qBLPoUWklRCqqCQ&#10;FrxJo+/S/O9O/fnwaM9SCmTMza/Rt6wZJrMFslIOSAeFC6Kg1+5w8cIF/sNrL4MpiDsZa2trLCxs&#10;o1qrWEOnEaY0UNK1jC429Vg9fu83/5gb11IalVnWugNeffEdKn7E8cPT+D7s2DnPq99/n412jFDe&#10;JiaWbUL0+2vUaw127rCTo2zQ4d1336XfS3HcKtevLfHnz36bT/zUY0xNOkxOugwGA8bGpnnhhed5&#10;8eU+hpReb8Da2gYL87up1kJrjDU8flpCYf8wZvggteDfUw49rMu+/ayZjSocSrzMR7NvDAUIw8LC&#10;QglmDTdWlnnllZc5f76NYIa+XoV3c7bN3UNYs9MxqTKimiStOcxute/dbsPpD85w7eoKaxs5rfGA&#10;ixeuEkZz1MdcxsfHbb61cnDdgKjm0Rms/YCWbPO2strl9MlLXLmwTJZW0FqweGONd9++ztaFFvWa&#10;z46FBU6/vUISd5je0hzF3q2sbvBHv/WXLK0myKjB4o0+z333e4Teo9yzt0lrImTfvgXOXL2GynME&#10;GQWpFYEN4L13PqBencKrN3BUG8fL2Da/FYBeP2V1pc3Xnv1L+h0PV05y/swa3/jaGZ7+xC7GZ8Bx&#10;gpLRUhYJZVNcjIAhrK4s4TiS8bEa4y17To2BQUfjhZIwgkFip/HKtU0ZR1hPgf/021/C96qEUQ3H&#10;gekZe8yWlzXnz13j+vU2lVodpRRnz55lYvIwlSrs2DEOxqFRb+K5kGdQq8EXv/hLnDlzle9+5yXO&#10;nj3N6XfeYqIBaZ6yVgRo4zA5No7vqE1MRYfz5y5w/eoGa/2CpBBItcH58zl7d9qo3C2zc0SVJbr9&#10;HlOzIcjSB6Db4Xd++0usLueEcp6l6wnPfec1/PAB9h8KmRif4ciRSU6//w2SvE/FqRKEJX1awysv&#10;vcHVyxtcudElqyiQaxy/DzxvuOQ4JLEBXHyv7CsJOHzvvYy1Wrxt3uSdU+9x+swZlIqIE02cQa01&#10;xfT0NN/99nf5y78aoHSOWdVsrLbZsnMbUSXEHdZNBob+OkbbNIARPjTwu7/5Na4tdqhVp1jtxrz8&#10;4lvUvPs4ce8Yngs7duzktTcv0u7kCHdTLSgAkdLr94lqVRa21xkkMYWIefe9k/QHbTynxfLKNZaW&#10;JphanaI5HjIxOWG9SGoN/KJKJy/XU+OCDkF73B4uvb68zpuvv8fKygDjh5x+/yIP7D888up9/92z&#10;XDp/jdXegLHxGp63m1pQRWi4eukq0xPTtLXkG3/xdb7yJ4vMjlcxnTZxH9xWkzPn3+HS5cNs22ZZ&#10;NEkyoN5s4BXQbDYttyeHxas9Tp1+l2urfXqihhu6fO0bXX75cyesqXEK3d4Az4/QfsgHH5zltbee&#10;R+kUvT5gY2WDHdt2E1UquNLqgnwfXOVQCauMtSbxlKXge0Lx8z//y6xe6fOnf/hnfHDqFP/7e2+C&#10;m9FoTbK4FNNoTJIYUbLQRAn+b32mVSo32UgmNnz/rdN8cPoKKwNwQpc333yTew9vRxfgKQiiiCRJ&#10;8DzfemJJfceCHzNMcrrLmvyJrXyMZdk4Oi/rYEMhJAUOhbDNI0eAZzL8IsbLBqjMArNc+HiyYGfN&#10;oK+8xb0zIVx7j+TyScJBlxtLfebuf4Qb0Rauu5Ncd8bZEBGF6yI8RaBznCIlz9o0WyGr69dojVVI&#10;kzaOcvmNX/91FpcugckIPIVbGvzaKDp10wTvxxxK/qgT9A8D/7eD/s14ZfgaGhw3m00mJiZoNBr0&#10;+3201qyvr5cO+6oE4v/1wP/WQukO96GRI1Z4GIboYjN2FWido6T6CCbsh2j7R7/r5kDWGMu6UI6x&#10;8cCulWEKmSPQGJ0jMFYmISVoQ6Fdel2N1gZdKIyx0YpSDc0WBVpnt9bmw6HbHeLYR67+RVFQlMD/&#10;ZpyfGE05jDE/ljzp9g6RUBJDilYG6bkkxrCcZgwmx5i55x62PPYIbNsGXkiWGoQTELkV8hxSXRD5&#10;HhTWh/72E/mTMvG/fT9/3P22ypuh8eKt2gohbASZ1dAwoskAZFlhjYGEgfl5Jh89QXd9iQuDmBtX&#10;biBymIgiiriDRFKIcuIvNVoaBIXVhNyVp93d7gT+R2wQuakrqm+TjFiKvVIewmTkiUE6Nhav10u4&#10;fvk6kSswWjPWbPHP/skvMjsLG12oNje1v0xeFueWfiWMBQBF6pANIApbrPU0jqzhuQWuaOA70F6C&#10;1riL6xZAihQuFCCHu1cYBnGbPQd2k+VWn+xkgiefeppjD/so3xp1O6VyYWU9ptUKaEw43Lh2jlo9&#10;JNMbaAY0Jqr843/+RWa3+LQ7UG+Ux8MIdGHXU0coVElflyXw8jwPaQy6sF1fnHzUtL2Z9is3oQl5&#10;s5w00Ot0iXzP0myBMBScWV5keW2ZarVJFLVoZzFLKxdJsh0YUQVfI701tFyi1nJwIujlmnpD8sxP&#10;HeeZnzpuG4rCTktrDfurKzWFH4WsrPbo91L8oIr0DEbosll8k2o2XDYmxmb4+rnXibvYpoERFInm&#10;+uUlDh6aAQNTUz6uK/Bd2LHQogxh4Mqla+RZxERzG+18nUoYgYHl5WXYZy+QLVubeE6BozRKFKOW&#10;tU7h+sXrDPrQzXqkeR+h+vhBQG7ADTxyLei2CyZa24i8bZw/d5nLF1fpdXcxbsBRLtIopJHoYcPG&#10;2HMn0QgDUeCRpjG99oBOG1TDRkVGNXvOksKa1oFlKHz3W1/n0oXrdDZckGP4fh1dCMZn6jhlX6rR&#10;kDz44D088sg9DHLAgzTLR+ZnGHC8CusbCd0+CAdkZieS87vrfGHPJwi9Cq6Br/z+f+HajS69dg+n&#10;OonWOVFUp9e113veg1dfPkmnU1CpTiALQ7db8NqrJ9m65V58F8bHq0iVI1TM3EJjpKA7f+4iRe4w&#10;MbaVZKNJJbR8+MWlHvuwTpdjLUWaxWTGoI0F8G55a1y/vILvjjPRmmTgG9K+lZAI24/AFAKKJlI4&#10;rK/AzBS4PmydC5if28v9xxbwfR8MfO+Fd3j+hbdpVloop8HyjT45htDrY0yXiYkxvvjFf87ENsVy&#10;H6r18lgqMKwjZdtmvwubdCCw5ptpXFAJxlntGjxRw3M9XBXhudBb6VEfq+AqB2EyK1cphUhIO50Z&#10;9Ay79u0nTSDyA3LT5+mnTvDYw4/ie5YtVG/YpuBN8kydPInoxwKGaXHGKcGrByZHC3u3pblhkMR0&#10;uhn16gwiHCdNNuk2Ujj1zgfkGbhOxNUri/Tb1jOiSGDb1m1cvX6aLDNU6hWmpua5cfF9tjUa/OIv&#10;fJrWzpplFhgwgwRR9YlqHvHllI1+zszsBFkGFQ+WVi6Rm0UaE9YAMqw0OH/hfXp9Kw2RAQzSDCEU&#10;xsDZcxdoTUhMkTPeavHffeGfMT0DGwNwa+USXcDi8gWWlzv0M8HFc7Bjt32uVANQ4xH/6n/4OYxd&#10;Nnnx5Zd59tkXaFT34MgmSe4C/fLptYk9KqygozfoWrWotj4VaysxvttkIqzhhIrllfcpuNlr8XwH&#10;TWFTpYywSUlC36Fuu7v9pG/KgJ/axShRkq6jyaW0zzvToVJoAqPxCo1bFBgjKYSicBV4UGedPfkF&#10;5qfanHrxZUw/JnR9nPou9jxylJMbOeu1bVwlZNkEJDiEQhIhCAqDKFIyUpQrcT2DkhlKZfyb//nf&#10;IElBFASBi+uAKQrSLEaUNYXFbz+ckHKnqf5HDUt/GPj/KMO+IT5xXZcgCKhUKszOzlKpVFhbW2N5&#10;eZlut/vX47c2qmNvraWEUDZKt9ooh7C3HbBb6tw7vJ+RH9EYAE/JEmvnKDfDc8H1FUIWGFKyPEPr&#10;FEMxapoYIygKyDNBkSu0tk0cjE1WEELdhonNpoGb3tSUuI3qbwxlvI6+LcKv/CBiU9dCFD/24d18&#10;0uJcg2ONBrpFTt9xqO7axdSxBxCHj8BEnSx0yYXAdSJc4SOEISurX6sXER9Kk/+bnuj/OEyIOzUB&#10;hkD9w2D/iPpxe1Pltq+FKI0KESMmQaENntbWqWn7PLV7DsHZcywuLuL0MmrKxcGx3gFlIVFI+yAT&#10;RqNKg5q7T7G/w5uRP0Ddv0npL78Umxeb25xEXWwkX5GRk2PIcYRPpVKh1XL5xNOPs3NeYFLbAU1y&#10;S1SxzSuDJ8CRClflKJOjhHVYN9rqW4tckqeaLMlRoc/S0gqnT3/AiSOHqbfstVvoFIRCSE0xbIiK&#10;Mm4u8nEdw2BgqFQFOB56kOJ6Pusb9vNVatY0rdUMWF2x2eDrawP6/R6/+A9/hoXtVfLc7n+W3tz/&#10;NE/wRDiKvSociZTFaJooihIMy5hCD5DSw3FzXGfkK1PegbI0jpI/wAgqipxKpYWUVvteCbCTxaKg&#10;2aizvLLOoMhI8mUMGimtwYvWOb3+BnV3Kx4gHGnfvZzGJon1S6iVBXia2eM1NTVlqYVS4lfqdAer&#10;dzzvw2UjTWDpRhshKkRBhUJr8qLDlSvXEPoeTGki2O+10Sal0aRsYsLa2gZxnOEHVlvtRhHxYJ1L&#10;l66Q9OfxIw/fAYx1FpdG4+PglL87T1MCv0UsJFVfEUQ1pqcdpLCf5+zZ83hewPLSCqKQZFlOTXkE&#10;vj3vaTp8DiowsvTWtcddGI1E2E6+KXAdh1oNAg+SOOfbX/8ub719jmhiB8cePsp9h+uEvs+nP/Up&#10;Tp06zx/90Xdwpc22HyR9ZrbVkMqaKjoubCzD2JhtOuVA6DsMkpzQd0himN+2nTMfXOb5757kF3/5&#10;0KheCX0fgSY3Oa5w+OznP0t7tcc3Xz7FayfPsbR4nfktUwRe2UCo2PtM4JXaTyvXSHNNGFgNunQg&#10;zhKUU9Aac8iM9Q9YW1snHuRIH4pCE3ghcbzGpUtX6PcmiCqll4108R1DoVPSDCQFnlAYo1hZ6qOd&#10;MYxyWF/dIE2A8CY4q9XqnLuyxLe/dYZnntlFow6BD+1uTL0WYIxho93nxMMH2XfwIF/+4xc5/f5l&#10;JicXCKtVnvqpx9g1X8Pp29OYZ3ZKJ6DUSCqUY6xpLnoE+i0NvKAoDFlakKYGFQR2fTn1AQ/df5jK&#10;WMXKN0qtpRCGoshs10KC1gVRFOI4ksEAHB9c4dLPBwR+jY0NQ6txq4Ynz2BmdhvtlRrdfhdEjjAF&#10;UDoLGg9IRj/vugLf98kSWF/rYAIHP3CtNEjaplG/nzDe3MLAQC9ZYphCpxxot7toren3B0gfHv/k&#10;E+z5wscIc3u8EqATdwkCHyFzwCdNY4IgYGMwoNW8WR8kyYB+r4OKIuIkIdMG5Tr0+4bcE/a4C0GW&#10;ZeROwdzcHJ/89Al2bVN4A3teTMZILpFp+/yYnp5kcVHQubHG9986w45du2i3rY9BvV6eUw+KJOPh&#10;R47z4IPH+YPffZO33rlGND53s5Y1m2uZHIQgTro4pX9IECnSRJClko1uTHdpg/FxF431EjBAXhQl&#10;C7OgALT4m4+Mvrv9NdXum1gbqXBJpURLjSQh1AMCnRHmOU5uDSyklChHItwURIfx9CrRyktcPH+S&#10;ujfOmuNiJndS2f0Ar7Vz1irjXO27xFEVJwxwAHeQoZIMlWtcoZC+JpcD+oMBebvHr/9f/wdx0qZW&#10;8XAdB4qUzGgwNtbOKaf9opRFih+xeL8dR/2oVP+PYl0Pv3enBsFmBvMwWnS4jg6H0j/qYPXDXrcO&#10;S26fyA/TAqzfWaPRtA1JLTD6R8CWH+p/Jm+tk0UGMkeIDKkyXM/guJYdW5gMTG6f+8IyC412yDND&#10;lhnSDPKCsuE7HMaXjMPSV+HW36U3DeHMbbJL+8xmsxZ384kTYmiK96PT/D/0ghGCvNxnbQoSXIKZ&#10;GbYfPU712HHYMkvsCYgCVK4Ruc3o8pQs4xZK6vpP8KI61Lfcfpw3R1t8FPA3lEYZwub33m5YaItk&#10;p8zutT9vjM3IFZ7NxvW1hlqdyp6djB0+SOfyddrda3RzCIQqZ4h69NYSjTK6jPozd8n+d8F/uZgU&#10;HwL+y+7iyCxy04KjGFG2fN8n1pokHtAaq3H86EG2zJQNwtiaKC0uwnPPf51HnnyAnXNjZX0mbIe0&#10;sI2DofGYQIA2rK2tEDbniJoROBGNZkhROpwXPciSDEWAI/ObE0VsbnWv16Hb7dKoCYr/h703fdbj&#10;uu87P+f03v3sd78ALnaAIAEukkiJi0VRpFbbskTJ8iLJk3EpqZnJ5E3yav6AVKrmTVJTUylPnFQq&#10;q0e25VGskSWRokRStBaKO0hwAUDsuBd3fbbeu8+ZF+e5F6BESo7tqTg2TxUKS108Tz9Pd5/+/X7f&#10;rQRHOvyHf/9vqb1FNgYlupb0ei3OXzxlcqFlB0mEqjz+wd//VYKG+SqyFBoRrK7Ak9//LvfdfysH&#10;dk9DsX1fllS6QOiaG59Jji0RlEihcV2JH0DgGVTZMOgn/tD67f1WHMfBsgVbW5qpnmEH2baNtI0k&#10;YX7uMJmqWEkzUB7xGCLLQYgWvjOLrk1nn5cw6uc8+affYePakFJG+I0mWbyOtHOQGZYXMBrYVKqJ&#10;qhsoafH2MpAbJt4uzC/McvViRlHG1HWN42qmp6dNk6VhFEOWJ0ghGfQxzT/Q6/Vw3CFJtkUtU4q0&#10;pOE7LC0t4XkGHs8SqHIFSlDXk6QZzOTAskCpkqKGeDCgo33OvVmyd59Bnnu9abDO44aCpudR1z5p&#10;tsnWUNOdFzg+KGEZtHVilWfCmdh5n0YUEFNTVSPyxAxePM+m3e7iBdc4f+4CUbuF7y4xN+sz02ly&#10;9Ohh7rtP8aMfvkwYBViuvw0Sm+ZCwbe+/We8efYKze4i4zQhjARr68ssLi6SxArHapNmOcsrBf/s&#10;n73MnR84wkMfuQOBQ5wookAyGkDLA99xuOnoUV45c9U0g5ghlUomruiuCyIxshE0QoLrCWptmrAs&#10;g7LKsSzJaFjT7Jgpw9T0LLZ7ljgboLVFnVaEgcPS0m68yfCkLMGyHCzPoizj6wwebZGlJWHQobY6&#10;SM8iz1Js26C8NpCX64zHq8zMdzh34RRf+coZbr5pPw986AhR5FPkpvFtN42fR7MJH3rg/ST594iT&#10;VX7pQx9lfs6Y2BQJuJP787EffIe7738v+3Z3oQCpQqQOQNVo5U7O78SwTdds9dcIuouEnQZCaNqd&#10;JroyaJpKoSgKhHCQ0qaur4MotcqJsz7jtEu7M2UaWWnzH/7dH+Nb0wy2MmOSmQ5xvALHsbHsiDi2&#10;8O09CBeQEygba6JVt3ZYP4ZRkqKEotnuoO0I5bUJg8Zki66htkiTnNrNiUuFtoxBclUZg8ler4PW&#10;F5ib7fHRX72PvfsM0plsKsKu5NVT6/z4Jz/is594kOkpM+golaaoSoQjWFmF/Uvm9aZ7exCqjWdP&#10;05Y+pQWOU+KGgqIygw/btZC2QEi4//57WJgznybPwA5g/Ro89ueP876HjrNn1zSUMBqWxHFMs+3y&#10;3AtPcv7qM9xyy34+8uBdqNJIR8oYnNDZGWjcd/+tXFhZoRSZQeRv2KKUUGhpzL26vYah+tfmGDa3&#10;EpSyabZaNN2ImiukmSKIJEpBXmRI25p4YxXsRJW8u/7WLROlqgy9X9hIZWGpGleXhLXG0SVS1tSW&#10;QgmNLyGSBUHWxxtdJRydpX/pKULXZiQ7zNz5AFvhER5dKUmbe0iERyYLfC0JqwK31oi8QObgag/p&#10;akrGKBWzuXmV3/uX/wftToPdizOsLF/G7UQoVaNqhRQax3GMafd2o2cbdspfFqj86X97u+b/nRz3&#10;3+nntvX7WZYRxzFXrxrPoOFwyHg8pqqqnV839k5/mcb/7eMBt4eAZgoosLAsh2azTVGZzGAzkNju&#10;3dQNiLq84TXe6dhu6JZEhaJGygrbUdiORtrbyQI5cjs+HQchHFRtjEbLQlCVGq3ciafLBMrYft8d&#10;+YA29NVtP7a3afZ/pvG//sWoG07sTyPS24RT/Qu//Hd2FIBKCAogdx2ChQXmjt8Khw5D5DOuCkLh&#10;41hQJ4k5cAt8W1BsN8eI/6oL9WeP7W8e+n/jDfFzjn7na92ZlKmf/f+WZe18R9uRFpZlYTsuuRKk&#10;eYXn+wT79zF3+wm2zpynXkvJ+jF1ZTB/068ZEyupjB7Ekor6Xbj/73bD/3YDQKF+NkNUqHe8hPMq&#10;R1gWUcOjGGck2YhZb4ojRxp4nqlPn33uDD95+hls3yIrRnSnPmxQcW0KrrouqWqF2o76mKBdx44d&#10;ZWv4MpZbs7ZxgVKNmF+4Hcsxh50mUBW2yXEV5cSQ6fre0Gi0SOKczS1Y6AClw+7d+3jm1QsUKiB0&#10;e6wsb9LtzKK1xnc7DAclrWaPMDCNrarh2Wfe4CdPP4frhuR5TK87bY5fQFlXFHVJJfMdS4Tt2aoQ&#10;GkSFlBWe6+IHkzi9CfqltwM1hcRie/D31gdrlhasr69z5NAMWkOr0yNqNBkNCtbPv0Frdoow9JmZ&#10;8wjM26HrkDR1GV3sm7x6B1rTHtMz88TjiiLTjOIhUksc26dSJaNhjBvM4RFRFj5VXYOtrrM+9HVj&#10;2O2VZTA722Nt5TJVmaJ0jet5zM1Pmcg5dxI959qgbdbX11naO01Vwf4Dh/ieOIXjQXu2ybmL5/Hd&#10;Jnv37jeIaqpJY02ZS5SwqErjxq5ViagtBBWajEajQ12XdDuzbK6n7N5t6JGtVgtkTpatUhUFrhMS&#10;Nm327BXYznXEX00GsIYR91P66v4WtpA7TQfaTOmTrCTPavbtO8RLL76Oa9Uce/gutJlRcM89Rzl5&#10;8g3WNjfwogbjccJ4BFFkHN4Xd82wvLJKkQscq0NVJuxa3M94PCRNS1qNFs1mRByPaLUbnD59muee&#10;/yGu61JXFh958Nd474keaIkb+Czt8XFdHwRsrG8Zp2rfNDxLS4usxOdIqpiyhqjhsXffAtIyw6f+&#10;sDL6R+lwdWWDxT2z5BXs338YzVM4rqI3HXHh3AouDfbum8KSZhgWjyHPaoTUaKvGc8DFgwwGo5gi&#10;b5GRUWqbWis8k0YLKPxQo4iJwh5VpUnSmNdPn+HlV06i6xyJ5sGHHuDQoUUCf7JV2RpFQhBJ9u8T&#10;SMfIdZ599izP/Ph5CGzG9Zhet2uepRqUktSVoFQmjeH6/gLHbj7M1vBlpFuztn6VqlTMz9+GsM3/&#10;TVMmhro+aDXJrDYeClprGk2PONtiva+Y7khqBLt3HeTVFy+haodWo01ZVkRhg0pV9IcxzWgWQYmo&#10;NVoYZFrim7SBnf3L7LeOZZMkCXleooVAaUFa5OSVqaEAoihiqCRVWtDpNPF9iEcF7abLcDQgL1Ka&#10;nS67dk0GsD68+MoLPPOTF0mdDpZtEwUBo42SZtdhYXGJP3/hDGFnlo3+mIP7GmQpzM1OU5U22Rhq&#10;xydLM1q7QpoNQ+KoU7NnB6FLWSuOHJ1wGjU8+9zLvPCj53GdiHE15qO9+0y5rcD3ApCaIPKYDppk&#10;ZZ9Tr77Is8/8mKY7i8prPv6R+7nltl1UtcZ2BMKpaPcC1oblz9yz5rurTIRxUpBkEDrgheB5IUqN&#10;SZMMVReEkU2el6jIMyyiWpmYMW0ha3YYQG9hyb67/pYs09AjFNYkrcakijkoPGoUtsixRIHHiJbO&#10;6eZD/NEKrJ4j61/BDnswu4vG7AnOVy5XxwXV3B4yAmpsmpaPLGLEMEYohatdXMtFaJdKZzSaHidP&#10;vcCj33mE6Zkmw1Gfzc2Uufkprl69zFS3MwFWzL2+3TRbUhoZ1F+x6f+LNN5v9/ft37fd+bebfiEE&#10;VVWR5zlxHFOW5aRO+FnH+r/I8bxd//TOBvDihqGp2GmoLcvGcwPKujRov1JoLa6nHN24b2j7514v&#10;N7JfJSV1PcIOwPFsbEehKah1afzTpKTISqQ0/Vtd2hPGEWjlIHCxpGsAYGUoXJq/oJmoUD8Dwthq&#10;h8pgLmpjvsAOzQKtENtGer9oKlbX2J5Prq+frG03wlLVYEmk73Otn5BNd7jtnnvhjjvAcSmlgwgc&#10;Cg2eAnei4dxmLVgTpyT9c5gF/39czP+thgFvh/iriVZDq+sTLPPZrQlKNLnItxXBQiKk0YSUlUJh&#10;YflNhmlKp9Fk7s47Sc9d4fSpi4yHGakyl0boR1gK7FoTWh66rJC2RknxLtX/7/x6Z/aPUgrPcxmN&#10;hkQNhzxPkJNrU02GpLYj0FQkyRghJY1GgGtD4JsHaV7A2bOvY9lQliUz87P4gSROC5q2S6vZZW3t&#10;NL2lgzRbITVQVOBLuOv+m8gqzeNPP4MTudx9z+0cOjo96Z7h7Nlr+H6X1X6fVtNi2yS7GNe4rk9V&#10;ZgwHJUKZGKrQETz40Mc4v/HHbI5yHGnz4Yd+hZuPG1T2jdcKHn3kKRrtAMcz30pWwJk3TyNtSVGW&#10;zM7P4oeQpiWR45AVOZ7nUOqKvCoNLbUClcOJW29hdfMHFOkWc90ev/LpB8hriIRBZaW0KcsatMT2&#10;XEjSHZaPUhW+67O+vo4QRwCIM9i/bw+dT+/hP/6nr9Gd8XCigl/77U8gMWiqpTGpB6qBZ09x5izc&#10;fNScz/e89zbSdMC1N87ihR2+8Plfp9cDHDh7bp1nnjnD+XMbaCUIohZ5nUzO/5gobFLkOdb2+dfg&#10;B3DHe2+mrgUvvfA6tm9z4o4THD++ZIYmwGuvvoEQFkWluHT5KkdumiZqwiDL+c0vfJJvPvooz7/6&#10;A/YfPMxDH/oYi4uT3VEKTp58EyGb2NLCnQiDi6LAs8JZDp0AACAASURBVDySdAABFNUI27bpb8UM&#10;B5qqBO3D4q4un/zUAzz2ne+ytX6FRnOWL33pU0x8xXAcEJZNXQtcx6XGIU7HRO0mw3iTwG9g2SFZ&#10;lpFlBXVt5BEmwdXFcnw2+2PanXkuXxjx2CPn+fAD+7AtGMfwK5/+OH/wlf+HJBsxHnmsXIPDB817&#10;3/G+Y1y+eolLFzPyquLv/e6vsWB8CVlfgz/+w8doNjv8T//Lh5GWGSa8cuocP/7xj1lZXucHP/oB&#10;q8tLfOSeW3EiWF7WSMulSFIaDSNNcSaSxvs+dBtF4PPUsy/gBR4nbjvMTbfMGbmJBadPn8ayXIpC&#10;cvXyFvFNs4QtGIwKfuO3fp1HH3mEl198koMHjvHQA/eysNscj7Dg+Rcu0pua58LqJRaWuobRoMGq&#10;NI7nkmUWtpBkusT2YJhMPCVkSpL3wappNH3+x7/3KRzLSGlee3Wd73znWwhd8/gTT7C2fgsPPHCr&#10;ke40BHkes2vPkqntMLKVs2fPYNmCrMqZW5ghCCDNDGDbbDdYXb/G9NJems0mNYap4Au4+/6bSOuS&#10;7/34JeywxX333cvBI9FO/Xj23Fn8MGRto6DZbNBohUZ7n4DrRFTVmOFwiECSl4Yy/pGHPsj61e8w&#10;HKQIS/LLv/Ipjt1sdBGvvDrkqSd/wnBYGqmeY5HXGbWysZ0mcZnit13yIgVaVKoiDEPyskQ6FtIz&#10;EcC2C1WWY1vBhMqf0OtNs9m/iALaHRedgW1LPM/BciSWbWQmdQ2rqysUVY6yBdNTc5QVtLrbHg7r&#10;tDo9SiQrq2soGjQaEG/B5z//eb7x7ccZJgmL+xb41Ydvv/6s0BVZHiNEzczszA5vzJyfs1iWRVmW&#10;zM3PEQQ2aV7i4iAsQaMZ4jZ8vvw7H6aalCSvvHyWp79/kkqXPP79J7lybYkPffgutHDIipSsiFE6&#10;wvEktTbxjY5lBiG12sRyHJQwUiKtzBCsKo3JteVbFFXFeJzghx61Mt4UZWkYW3meo3HeZiDODogC&#10;fzMSpd9df9mqR+M6Gl3XoEbU2qUWPpXlk2oPKpuuEPTkiJubBeHoItde/QH5cJ1eGKGCFtbND7Ji&#10;dRnhMJIuqWVRVFs4MsbRNm5lI8qaUBrN+8rKKvPzU2z2RyiRcObVF/nWt75GHI8pyoyZ6TZVkZGM&#10;BzQjH8sS5vnkuka6XRutuOO6JqZOXDcG9zxvp9EWQhCGIWmaMj09Tb/fx3VdgiCgLEts2yZNUxrN&#10;JhsbGxw4cIA0TcnzHN/3d4wEgyB4C0U/yzI8z9t5Hc/zyPOcJElwXZdGo0Fd1wyHQwCSJCHLMtI0&#10;pdPpsLGxged52LaNEGJncLCN/o9Go50/13VNnucG5LRt8jwnz3OCIEBrzebmJq4bYFmSLK2Rlsa2&#10;HeJxSl1ZCCnp94f82me+xGg0olIOjUaHzeGIMAwpyxz7F7AOTMJRTV2XxrTPkkZGqhWqzgmbJrLP&#10;cQqExOj5tWY7s9lxI+rKoshtqtKiKpwJ62zi0/AW83f5M/X4drzi23krKGXi7avKsPrs7dz2HZ2A&#10;vL5xCanR6q8HJddItGORColuNGkuLREcWILpLvge+YRQIDDFKDf+4t0MVNP6W2jqt2ULGOM//XO3&#10;LsuW2A44oklRxbhhyOyxY4yOn2bcf5o4TZAlOKWZcolCI2qNhbmZqneJ/u+ut50kmitwe3Pf3uxN&#10;VMl16nKRQK0V0raQjkWV5uR5MqEPG6Q5CODOO+/ke9/7PmHk8+EHP2IoyIFLPdC4XgM/apBkMZt9&#10;i6I0CI1QMNqADz54jHs+doxqQpW2tkEdBc89/zpbgwxtS6q6IM5qGp6FF1r4XgPXL9nYiPn2N0/x&#10;qY/dTNg0L/Dww58maNpksTk+BKysFJy/cIY42aLVahEnELVM5vqdd93O9777FM1mxIMP3W8c+0MH&#10;Kuj0phi++ipOZxplV1xZgUNzYPuwdLjHl/b8CoUH+NdlqBIT/ebYPsJ2qApNXemJq6tA6QqtBN3O&#10;FMvLVzn5wkkO7P0Q8wtm35yehX/0jz6NlrA2hGbDvPZ2dJXAQQqXjY0+Lzz/OrsXjzLdhKk5m0/+&#10;8gP88uc/jAZGm6aJ0Ba89sZZXn/jDM3GIkE4RX8wotYlnudOzn+ExMKeuCFKYRDRTs/hIx+9lXvu&#10;vRXPM2Z0ujbDmySB9Y0Bm1sDqlJjWw5n3hxx24km01PmC/nS73yS3+STJke9gFoZanE+hrNvrhCP&#10;FLLVIIlr8hocLSGATq/N6uaA1mwXS/isrfY5f+4aR29qE0WGbXDowAKH/sEXdth/ckKD3sYHysr4&#10;QmR5iRYaJeSOSZEQgjRNsW2bZrNLEE0YHiVUtUTVNq4TUGmXIqu4eG7Aa7OK4yckUQOClsMvffBu&#10;vvXtJ8jymldPnSHyD7FnF7RaIZ/6tY/hRxHlRMOMgCtXMp568hlTAAmfNIWoYe61ffv3cujwXgJv&#10;8kAvwJk8Nq4ub5KlCmG51AgDgtoYEbcPH7z/KB/40FHiSdSej7k/8xg21odsbo6pSgdpbXH2rOb4&#10;7YLpnovG5YtfeBjxhcn3lZmBT11CEsPJV15DCR8hHGplkxfGCE46Aj+IWL0WI4IQJxAQGOmImiCo&#10;UaOBY6fkmWZ52YT/eA7cevs0R45+kSAwQ0NvwoQsS3jzzWWSpGBzY2AGZJg4xffedQdPfPf7tJoN&#10;HnjofoQEP4RiAJ5n4Tc84nyEPdygKA+Z/QUYrmc88NAJPvDRE1STa8S7gc30/AsvsrEl0XQpK0Ec&#10;Q9QB1wfP6+B5GWvrA779zaf4+Cfvw2sbRsOnP/sQ7QY73iAA11bh/JvLbPVTJA0c2yJJBkhVI6VG&#10;WjW6rs21n+dUQCgdlBbUWpGlMeAStQIU4HoBlOB4Lk7hUtU1WVkwHhtzQ+HyFjBhFE8y6yV0el06&#10;G32GSD716btoerByecD8YpupmTmuPPE8s7v2cXV5jZWV/eydNp876gT8D7s+gd0yEcHFDmlR4fg2&#10;rmszGg8J/AZJClFgBsB33nknTz365zSjNg9++CEkEHgOUoHlCZZXVujMzXHxIuwyASbcfMtBDu87&#10;SOSZY97eOIsariyvk5dQqRJLGw+kIDDPhLoWRgLpSdrtpkHySygTM6w2QJjAkhZRo4tShr0iPBCW&#10;h+uHlKoyRbV4t7n/W1vqaKiSlNB1ELbNuKgYFzFYJYHn0w4EzeEqJ6ZL0pPfZfP88xxYmCZpuWxk&#10;itnb7uOUOMyqNUNFSUZOLUoQFbbWWFoROTajOJ+4dmQEzYALqxc4dOwgp147wyOP/SnrG8u4tsS1&#10;LYospq5NzeU4Ppoa17PZ2tzC8zy0Mg1gURTGONjaNvuD1dVVXNfFcRw8z2Nry9QxeZ6jtZEKbFPx&#10;hRA7Tb3neVy+fJler0eapnS73clg3CHLsp1n4Y2RfqYZrlldXWV6epqpqSnSNGU4HO4AxEVRIKUk&#10;DEMzmO/3KYpip3HdHi4URTH5vI5hOE78AJIkwfM80jTdeS3bthmNRiilCIKAoqjRWk1SDkxcPEhs&#10;25kM9A1VTEobif0WmcDPgrLybYFvUNiOBGqUzg0/UAgcX2O7OdLKUAiEnvRrQgAOWkmUdlCVg1Y2&#10;ujbxzigX8CbAez7x2ZM3ZDr/BXoyLX9W42/k98rkWiNQSk8MBkzX/deFkishyYVkUAtUr8v0LTfD&#10;0aPQaRvTLW2mqM6NTIwbjnU7Gund5l/sGB3u5E9yQ1wY7/z0ERPDKM+PqNMCgpDwxC3se/9VXnz1&#10;DZJ4jBOriVTEwlICUU9uPMs29tjvrnfXO6ztTTvLBONxQpqlJHFOEkMzNHFMbhiQb8Y4To0XBuii&#10;Zms44LnnL3Hr8T00AzhxYpb9Bz+LFxmH63EGVg1dW+D7XYKwRSoFUbO1Y7S0uhoz243QCsZjKKQp&#10;XDWwsjrk6SdeJs8tpGyA7k+M5SaeFQrWNobUtU0QhSQJvPZaxe2HbBodCCKbEnAnTX85cZdeXb9A&#10;mvWJk4iLl0fsPdAkDODEiV0cPPgbhJOfT/ISq65oioDe7Bx5/QpR4JOUBT/68bM4dxxj/1xI0jcJ&#10;BsqFEriwskq31WUqMB+yUhI5MQDd9kqQwkapEq0rLl++SqfTZTzK+MlPXuIDHzjO7JTcaSiUZXLe&#10;N+sYWwp8J6RKAFljuxadZouN/irPPmvznuNLzAUCN5TUQphotLaJnnvp5XNcvrSC6wRIaVPk1c75&#10;l46NSkvG4zFZUpDEBdnYNKRZXmFbNp4N/sQPQU/QYEvAD394ktNnz5OXiihsE6clJ0+expK3sHvJ&#10;o9mEStUMswqkR8sHS8HFMwnfe/Qp8ryBEAHSirDdJpYFbhBRrcLV1Q38dsQ4G1LnAs9vMxoUPPP0&#10;GpWaYe8BSLKcyLcQ2AgBV1e2WFzokhYm3tFyfMJWmzzzqJSYWAea/TGvShy/QZnlDIcpW5vg7QLL&#10;BT/qIa2r1MLQNstacOXKJi+9eJrpqaPM7TZNxk037eGFFxdZW825fGWdZhTQae+i3RQ0mx6jfEJ9&#10;n2zv43iLoiioK4vNjZiv/ckr3H3vLRw4As1IUlGQ1yW2FSKEoC7g/IWM116/QJyURM3m9ee7ADzo&#10;rw1wum2swCDg2ypy24Inf/gsZ89cpCwEUdghjRUvnzyNdA6ye8kiaplGP0sTLGHRCo3L/punxzz2&#10;6A+QwkZLG2oXjUFOFcb0cWswptmeZ1yVjJOYMABpCwMYlIIk1sQjGIy2ePWVZZRaYN9ec/1UGgZx&#10;Thh6ptmrICvh9BvnUZVLf73i0gWY2QNNH47dOsvhg5/FbpnI2mFRIpWi63r4kSRoWGSyIGo5O/vL&#10;tbWrzE4tUk18KAoNrYb5vCvX+vzkqafICoW0InTtUNUOZW1qFlXD2npKXTUIgpAkdnnj1XVuOjpN&#10;q2XujZKJAZ+AJIP19ZSN9YQstmk3e4TNCJ0rqDMoFEWZUCtB6Ia0mj0soFY2ZWHiqHTloF3boH+T&#10;uqnOoCw0cZoR+BGzM4s02xPVaglxkjOOczJnxMmTA2450WaqAfc/cDf3ffBuRoIdZs78nja6hjQv&#10;CBs9bKfJxuaYr/+/f87//KV7sRzIk5xG26NfKDIFFy9f5uZDS5RlgWv7WFJS5RV5XvLKy5vccqJH&#10;y4fjJxY5svfXzX5rwWYKtaxwXZvOVIiWAq0DnnvuAtLZS7NtPFWC6IayUUBWVly50mf5akw8Aq8Z&#10;YFklSQLt0Mh3skyhhY3rh2ysD8wA1wUnAMv2SPMt8GrcSJLlNZWCdjRJ9LBckqQgjjOE7SO8t1J/&#10;pd4GrNQ7Ngvvrv9+Gv+W7RGPYlLHxen0cLQgH67TzK9yc7Nkv3+VC3/2VXZbY/Z3Ql45d5nmTe9h&#10;9wMP8eMrkrG3m7TuoOQYRYwWOVLXWAiEsFnbHDMzPU+eFmSipBQpXk8Rztb84f/+r7l6/hWmOw3Q&#10;Gte1J4NmaQxcywrHcairCt/3+eIXv8ixY8eo65o/f+qHPPnkk3i+aeZt26bb7fL5z3+ehYUFLly4&#10;wNe+9rVJ7Wbkk7ZtTxLCrseG+0HAww8/jNaadrvN17/+ddI0vcGB3uTUa62pqsr4C90wAOh0OpRl&#10;yWAwwLZt9u7dy759+5ifn2dqaoosy1BKsbW1xaVLlxiNRrz55ptkWUa326UsS6SUHDp0iH379mFZ&#10;1iRO06Uoih2/gLquabVaJEnCE088wUsvvWQGIVpSlgWO7Zj4+tJQ69EWVaXo9WawpIuUtmnMb4iM&#10;N55qP78BresS2zF+QhpFrSqgxnFtk2Bj1wiRG6q+lgjpmlhR7aCUTVlaqNqmLh1U7aCUA7jsUFa3&#10;qWVv19+9nbxWi+ub4U/JQm1Dk9QIpZCWGclKeT0DXuttl+ZfrO//+Yi/IKlh7Nn4i4tMHz8Ku2fB&#10;lVQTAawDOPqGt9r+vOKv8s5/+yjW4i0Bwf9VJ4GsMKY62BPHpfk5mscO4ywtUg1HZHWFLwW2tHEs&#10;19ASgVLqdwcv7663G+ntFDRZWqBqU+i6rku3M02vO2+yujWsbhrNs0ZSVjW2DLBtj3G8xfPPv0SR&#10;JnzgzqNQG0Rmqw9f+dp32XdkkQc+cBMoCKMGvt9iY9inP4zpx9B1QSmPf/HPv8ov3f8hTrx/Clea&#10;Yvrc+Yu8/vw5zry+git3gfSwnQA/kJSFMcmzBExPL3Gxv0yW15QB/Nk3v8PVg7v43G+dMHviZPi4&#10;eg0ef/IRzpw5g2N1aDamGA0LHvn249zx3kPc9f5jaA1hAIMt+OqfPMLBIzN88J47EBp6U138oMFg&#10;mBAXCVUes296hulwiXb7Otp37uo5Tr3xInffdQ9TS7PG2b4/otIgLGuiNTfu+0YvZ7JdZ6cW2Ny8&#10;wPef+hFxsskD93+IhelJQ5bAxbU+T5/8Abt3zfGh29+L7YIlPdKkYlgk2E2Ll158nXy4zsfufS+u&#10;P3Ehd2HlKvzgR6d5/fQzeIFLd2qawaCmKEZEUZMk28LVNUopXNeh22nS600ZFFPD6sqAP3jsMW49&#10;fhv3/tJR8hwcH9IY/s9/+Qe4bshoXNKMOnR6U4yGMRcuLjMcJHSnfD732ffhuBat0KIGLlyCM6+c&#10;Yf38m+Slosg1pXawpIeWHuaxa87bnr2HuJIOGI1LpIZ2u0OZ1bx66jRxdpk4W+LYzVMGHC+h3495&#10;/Hs/5OZjxzl28xKNFmxuDRCWNJI1KU1Gs6pRCCykQRosh1a7gWt6Xsoa8lwzjCsqUoQUBK6P5ZjC&#10;Kk7ZMb4LA7jt9jt57LFnGA5SXnrxddZXL/Hxj9xKqxviu4aiXJbwp3/6TU6/fpHZ6f1oZdPtTHHl&#10;8io//EHFKN7FoSPTRJFr4jMBy4LvP/UGy9cGXL68Rakk0naQlnP9OVvBY489ig6nuO/BB2hNYjTP&#10;vLbB4999giwVjEaaRtSj3Z1iOMq5eOEyg/Ea3SmHz3z2LhwH3CgE4MKlAa+/8iZXLq5RlKCF8UiQ&#10;bojjNElyiDzT8C7tPchrr29SaEUpCoTtkZaKGgshQnq9vczP+5y7tMZPfvIs5y+0eM8dx7jt9hmi&#10;CMQEe88LeOSbT3Pl8irLVzfYtbiP9bUBf/LV/8J77jvC3XceQ2RmiNfvwx987evsPbrb3J81hNEM&#10;vt9lazBk2C/oJ9BzodYe//xf/B53f/BjHH/fflwMmnzuvObNk89w5o3zuHIBLT1sN8IPIooCamEy&#10;36dndnGlf4k8L6krn2/+2Xc5d3Yvv/H59xvQRZgEkCuX4bHvPcW15T4QEkVNFDUXLpyjt6uBVgZV&#10;MkWpjRaS0bBgMIKwAbVysF2fIi0pdUqtjebe88HyoN2dZnkcMx4X+FHN+gbMtwxTImpO0WxvUToh&#10;p06dAWuJo/tm2NMxl4ftwP/1r/6EXb0mn//MRxACDh3Yz01XS55+/hVmZqYZjEf8+//0LX7jUw/S&#10;7JlzEniSZ59+iRdfOsmumc8wHxkzzrKo8f0QoR2efeYkab6He953AAoTPhRvwf/9te+zeMsM9/zS&#10;TWhganqBqelFRmnBs8+9RFKn3HTzHm69OSKOTSylENDvVzz3wnO8/MqbjEYBnt9jnKV0Wx7VJO7a&#10;ltBqzuB7W8TjgsOH9mFNausiN5GHAoskjREY5s1oCKENtgYpfPygQaVdPD9klGfvlgN/i9doPKbV&#10;biCEw2DzGq3A4fZ5m87WKtUrP2B1+WVunfXYuJawHMNNH/4cl+15HjuT4SzeTjY2QziNg5KmEdVC&#10;m5QeYWEHAdL1WF++Sqfn4YQlD338Pg4d7vHox97PH/27V+l2GmxsbAE2WtcEQWSiQtMUrTUbGxsc&#10;PnyUL3/5yxw8uB8A3wv59re/je3It9DsH374YW655Rjf+c53+cpXvrKDqjuOsyMJsG2bsizJ85wj&#10;R4/y5S//7s73cf78eb7//e9P0PSCMAx3JDpaa8Iw3BkCCCHo9/t0Oh2OHz/Oe9/7Xm699bipICfJ&#10;PaZ51liWAD4AwO///r/hhRdeIMsypJT4vs/x48d53/veY2rOrMD33bc9X1Wl2Nzc5Ny5cxP2gqYs&#10;S1zHR2uBUuA4Nnlak6YVN990AMdxqGomkfYCe5uCZXiXvG0ywKQONglO9SQNp8SyaywLbEdj2TVC&#10;qh0jQSltEB5a21SVRVVY1MpGVTaqttHKjNx3kuwkO55uP9PUvQNEfN2A0J4wBW7wg7o00vripWWU&#10;8T9GKVjaNc//+g//N+6968Po2kbWronhEoWZdCoPJcxDTcsKW5nMZF1IbM8npqJRDTmULDP8+n/k&#10;Pa+/yGKdcs2RxPMzzN3/QfY8/Gl4313QapFbPtqReJPJ2lsGpJNhxUTd/vOMCv/Ga/j/quudPfXN&#10;CVZa3ZDEwA5ldTubFglxrAkb4MiSKh3gWBJePcOp//yHDB99Av/CFbplxQiXK3MHmP7UF3m6uYeN&#10;1gyiriZXybvr79y60dxPTESQ25EhE2MUKVwsy5loxxRZPkKTE0YeVTFmcbbN1voQYU2T1y5ZrhC2&#10;QsoRrltBnTE/Nccbr12i2e7R6U1x7sp5wq5N0/OQmxmh32NLuKjQJddD2g2bsr9OPSzwZQfX81F+&#10;TSFjKjHG0mClAWQBqmzgNiLGTkJcbtH1bKokJXA8Li9v0Ny9l/X+mKXp3eSDAQ2taPc8Xl8+hRWG&#10;qDSgGTax3RxQuHYXQYiqLRAlab7GzGybN15/k3Zrlm5nnkuXLtDsaKJAouMxzfYMF7YUstFGODVl&#10;2qfeWmW20UZUDloodKPG7ThcuHyWueldiHGb1SurHDqyh42tEa6co1Y2lcqxHU1WjSfTfjNhd+yc&#10;Wo+p6wFS2uiiQZoYitvM7mlWx5eQoqalXcqBpufvIVUe18oKv+tRZGs49YjFZkiexvSzgtbULLpy&#10;qOqMSvWpVElV+SjtY9sdLMeh1mOjMyxMzmyeTgz1mgllOULXMDMzRzqOSfKMVqvFVn9IlmQs7T1I&#10;HKeUlcK1HYRlHMjTosSRDo5d47sZ43iLynNodqYQKmC0vglpn9BrEQX7GJY2qeOinZgouEq6scKc&#10;XmA8qqDjot0QqXtUpTPR5maEUYIX5Dhexfr6KrYMaERd4mFGs9lE6YxLly5x8MDNrK6OsegiLQ9k&#10;DrbJ3nW9CF1H1CWMxutMTwWMk2VsSxL6U9S1C26LvFB4sqZMRwyHKzQbNlHDZms8pMaj1ZplNFY0&#10;ggaqTMiSNebnPLY2x4zHLbygxe6lDqfPvkxVVRzYf4S1azFaWXQ6HQbDNfJyi6jhEARGM5glNlSK&#10;hmvingbKIbdswshl30KL3/nMzVga6nHBv/43/5ax8mlM7eLaNXP9tDwboSRKB5SVxDHTIpI0Jy8S&#10;pFMjHY3jKZLxFral6XQ6CG2zuTGgTCHw21huhLY8KulT6oJmVJEMrtFAM9yIabUO4LS7bFZDRuUG&#10;vS5Uwz7tyme0FSNabUosoigC5ETHqg3N03HY2tpiz5492FISJyNUVdLptijLnDhLKaRmvreLKycv&#10;0W32CGfanF1+k7Bj0/A99FZO05siqV10EBKTEbUl9eASRbKBaztYfoPabVMoB1Vb2GR41RUoS1TR&#10;xfV3k+oO42JM2OlTZRu0aHLtyhrd3QusDrZYnFtkPBzhSItup8XF85fwfSOJMrpXTRAEKC3IsgQv&#10;8A0tPy+xEbQF2JZLoiwSauxQ0mpAsXEZSytGmU3QWiDFp6wS5hoF8foVAumx0S9ozN2M8CNWt86z&#10;OBugRtewNPjWApeWB9idaVYH15ibC3BJaCPIM0nlzdMfjPHqEe3IZn3zGq3ZeWJcWtPTFEVGPtrA&#10;yTbxVI5nW+S1ZFw5NGa6FPUGv/OFh9nV9UHBE996iRdOXaT2OqxsbRC2JAtTPS69cpZuc4ap9jxn&#10;r57DmdF4oUO5kTDdXWQQg/Ac4nKLcbqJ5wuaQZfIniUbZdR5ihconKBCockKl1I5aMejyIbMhhbF&#10;eISlI4ZpTel5uE2P9a1zzHa6WCNFZHUoYonbDCgbGZlOGY8T5mZmSYcJrrTJ4xyhBHlZg2VhBx61&#10;uN4UWFphqesyVSWkkfO+u/47hN1qbLugTBMcJZjzLRYZ0dh4nWjlGdzBGXSxQWa5WEu3US3cxkWx&#10;h4G7i1h02NhK6DgBSkApbXLLIZculWUbyhuK0BEMNpeRasCxo4scvmme47fuxbXhtdMn+eUHP4pr&#10;2QwGIxqNBkmSMD09TVVrsiwjCCLW19f53Oc+x7/6V79nPCl8n28/8ghf/vKXmer1dtDrJEn4oz/6&#10;I97zntv57ncf53d/93eZmTFeG9t7ERgKf1mWJEnCP/4n/4Tf/u3fJI5ToijgG9/4Jr//+7+/I+20&#10;bXvn56WUNBqNncY/DEPa7TYf/OAHufvuu7EsIzE7depVzp49SxzHOzKB2dlZFhYW6Ha7fPWrX+XU&#10;qVN0u13iOMZ1XX7rt36LEyduYTAY8dRTT5naZ+It4LouSZLssCKfeeYZXnjhBWN0W8Ng0CcKffI8&#10;NawEy2drM0Epl89+5ktMze5lHGuKGrygQaH0zqBVoib9p3zbmlhKUDpHU2HZNY5rDEyFVEiRYjNG&#10;iAKtXSzpI/CpS5c0hzwFhG/Qf22iBMEMhLQQWEKg6+otlP23tMKiQgmFtGoqnSGtirNvvsE//af/&#10;mNFYmyQsXTN0Pb7y/OltxN/kVG4bJRjEXyKE/mtD2mshqVyfaHE3CydugYN7IXTIpEK60oAON2j6&#10;kRol2Q4V2p4B/NV6l18AWf+3Hhz8ouPTk5P+08kGf5GzpISJPTMzAXNRKXsSwdVtM3fiZvrPPk+y&#10;vIyblJTSRuCghUVhSQpL4KiJ/8K76+8g1029g1Pxja7tBZZl8E/Hdel2p4Gaqk6QruLSlWtY0scX&#10;NlJ4WA54gY1lO6TjNbJxgVQjjhw+wdrGkPFYMTO7l7X+VXqNNsLxyEtJKSzyrCara7I0palcOq1p&#10;ZB4SpwVpFqM8y8SvVZqGaNGJpulvjMmKgkwV2oTzxQAAIABJREFUOE6DshDkqSJye+zePUUWWMyH&#10;IavLy8w0O8i84sKFa0zvOgi2TdibJo1HDMfLFEWB7xZEQQNVS+IkN7FWxBw5dDsb62PiEczNHGBj&#10;6zzdZodUVYziCj/osjZM8RoO3dYsaVoRRj3yYUmcjygpcGSNlCF5KmlabeYX2mz216mVQroWVXYj&#10;xazG8wL8sMnW1hZ4Ci8ISJMBlgXT7Vl67QZppkjHFeOxjWND2/cJA5ciL0mKmtbUNKv9NVpRQBQE&#10;XFtewcIiaC+ysZohKPEjieW4KFVRa3BdHyFdqqomLwssS2Dh4NgO3U4XZIrSqyA03eYCF89fJIwC&#10;Gs1Z1tY2iMIOM3u6LC+vEUURlhTkRUFeZViWQ7RttFBX6Cog9BpkUpGMBVJDELUJGx62thjHY5LS&#10;JVN64uKvQPlgt9izNMfVZI0kr9F1iWM7+L5LWWcUeUWtaqphQZk36U4tkSeKPLEZbI5Z2jfD0aPT&#10;XLu2hpAuQkiEbU2YKxMvHC3I8xLPjWi3OzieRBYmQtW2IM0qRFlR1QWWVxFEGtsNEFqhcGg1FiiV&#10;QzJWNBtdNtbW8CxYnD/AuL9O5HXRKiQIIy6cu8p0bw9Swsb6mG5njnhcMuhndHvzON4Mg8EGWxsp&#10;jt3As6exLEWerWD5DmHUQlUlWV5QVPVOFWGFLmHQYmMtQ1slFk2aYReRJqSJkTJYwiIrUspqjLQF&#10;YdNBYSikupL4foDQJckIJBZRMIsTuWhhmUFBlVM7DkhJHNfUtY30bJb2LrJ8LUOVNaVSSMsnLyrq&#10;IsSyZun1LEZqjLCN275Sgqo0ZlaWaKG1xS3HDrO6ukqWjoyBXbfJ5sYY17UpC8EoL7HqhMOHbmdz&#10;fcBoDLOzB1jtX6bb7KKdnLxwqGqPUlvEWjDOY5rCpdVchFozziriuKJ2XKglsq6Qnke30WZrTZIV&#10;grRWWF5IUW2R5xWd0GPX0hKV67AQhKxd26TT6SIquHBhjbmZXViWRRgac8hr19aIxwWO64KosZzC&#10;GFfJBpYWoDOUrgzirySjQclgM2Z3q02RJ7hOQF7VJFWBLS2yRIBo4PohnY5EWxGDcUGWwcZmjFdr&#10;OlGbJFb4wRSt3iK17RJGGpVKiixHa480tViYO4TMNknGK+zefRi/3eLk+UtsJlc4evgA//Dv30VQ&#10;mYCPS2eH/JdvfIvuwh4ur65w/wP30W6app8a8qSmzKBCEIU9hsNVbD3i0OHbGKwOGY1rZmf3cXl8&#10;gUa7jXYc0lRQlpI0L+jM9iipaDR9dGGxfHVI5LaI/CaIlH7/GnmZ4fguQaPBVhzj2R5VWSOJsGWL&#10;VsMlFhaj8ZBdC4dQeYquK4rSmiD+kjTNSeoYz40Yj3LSUY6lc0I3xA08LK/GdjySIn/X/PhvMbPR&#10;tS1EPWZKZxxA01o7Tfz6D6mGZ2l3PIruAnU4T3/qVja9g1wue4zrFsIKsRouuRoidY0SHgJpKP71&#10;JBRWaEqVYVs1x246gKr73HFiLxvrGxT5gLlWl8MHDnLq1Ck8z5lQ/Y3GvaqNJj9NUxYWFvjEJz5h&#10;GFcXLrB//36azeYEWVc7Wv1tdH+77zCNsdHwSyknvhdGW16WJdPT09x7772kac4TTzzBJz/5ce64&#10;4w46nQ4rKytEUUSe5zs95DbNfzQaIYSg1+vxhS98gd27F1EKHn/8SZ577jm2trZ2GALbzIBt3f/M&#10;zAzj8Rjf93eGAiYu1cT1njlzhm984xtUVUVRFDu0//F4TJZl+L6/w1YwcgNnx3C+KAocx0MpwwLY&#10;vXsfU1Mz1xPutNwZklQ3Gv28BQiDGzX2QhhwGgzS7zgC29VoXaGVMQIVuAh8tHJRtUtZ2FSFQNUS&#10;IdwJk0Nffz1ZmV6YbTa/fPva/MZ6XMufSlTajv+7HudoGv9tYz9haP9SXv83IbVxUPorNsVaAH5A&#10;c3EX9pHDsDAHrqRwJ0j/9ghDaZA1FZoCjBP95Ov8u66Q2o7AMDJ/Q+XQ3GBA8QviHZQAy9keGwiT&#10;vS01dEI6h/bQ2r+b5OoK+SCZpACYKXUpBZUlsKp3G/931zvPxMMwoK40ZVkzHiW4hYW0FFVdEPou&#10;3c4saarIC4Xje3i2ixQKQUVZCfbuO8LylWtsbCYkicLypKGy6YAstwi1T1mAsiWW9Og2fbTKscYp&#10;wyFMR11kniOEjedqHL+LKhQMIwaZpjvVI9U5G8kI34lA+Dh2QJ47JMWYK8vLzO2eRbo1tgsuAX7Y&#10;xbZarKyvUY7P0m0HzM/PgFAMtiryIsZ1GjSaPq3OHq4uX2Srv0maFbj/H3tv9mTJdd/5fc6S212r&#10;6tbS3dWNBtDgBkLgAoIgQYqkRoCGtEakY8b2PIwj/CI/WfPiCD3of7AVjvDLWA5pZD1o7LBClsKm&#10;GCZNghBAUgC4AATRFLGj0d3orvWuuZ085/ghM2/fajQhjcxwBIN1Iiq6uurWzbz3Zp5zvt/f9/f9&#10;akUc1w2hZVliKnDWQz8kCGoTmTy3VCZgPC4ZxkOQAVXPULCgP9gmndT28NJJ0HXcjPceYy1K18ZT&#10;7eJ9cHBEkiR0uxpPSqc7QErNeDJncjxm0N/CyoqtrR3wM3ye4UVJbgvizgDZq2CxwFgPIqHb7RIH&#10;CT4aMF041jb6zBZ7pPmCpBsTRQPKUi7ddDudDtYabOGZ5ylGC6QucC4nTiJuXJ+i1YgojHFWIGWP&#10;qgooS03S2WC+SAnCumVBqoAwShBCYkqPpoP0Ub1hqVJymxOHEWFX4Myco8kRvf49xEFA6QWogKgz&#10;JNRdpjcEs+mUeGuISSdgHZ1EIZWnmBukqCvSeEUuBFU2whvF1kbMIj1ifDxmtrjO2saAIOpQlWHd&#10;ZiE1pqglgaWtCOMhRVGRpXPyEqTWRElI0l0jLwuc8wSBwrhjXDknUBXWOPK5J4p6WBtTlRXO1c7M&#10;SRzhXMh8omp/jK7FiSNys89QbiJkwGKeE2uJq2JM4ZlNKnSU472nP0gIg4AyXzCdzVjvxRjvcAh0&#10;GGFLQ+XcLdq4BG8F/c6I0oYUC4hkgCoSutGI8dygQ4GVHqU9YSJAOirjESJE0sF7SVWUVKYkDgPi&#10;bow1OePZmK0zW0wLQ2oExoLUAd1kgyKdsD8/ptc/QyUUs0WO7mqk6CBUlyLr40oIBn2sTVksMsJQ&#10;0+3GaF1rs7Ms49U3foaUit0zZ5HUipO9vT2C/pC1QcR6F25evcGRPSDNcxCauBcDjrLMCQUYa7Be&#10;I3XEsD/ECoXKUmaLOWu9M1BWCBkThUOiIIYqwRcFk6lhbeMu8rLPeFJHNkkZEoQxhakoM8fN8TE7&#10;5+5CyzUCNUApQ6ebEkSW/f2rvHllxs7OLqPRGlHYY5EWzBZzOgwY9kKySiKsBWMwZYlVnijqEkQh&#10;UhjK7ABTarrDHqWKKYQkkIoyK8GEZHiKCqqFwQnN9tYuoc6ws4o0q9DECBGxWFjyzCMwaCspF44k&#10;kSBnvHXtKudHfXRomM2P2ZuM6XbW2BiusX1ml/miblnJZnDh0oDf+2//CxYV5Lb2jIh1fZ3tvT3l&#10;xjsHtWO1DwiCgLvvWufmtbc5rlLyFMJAE3U6eB9TlGCdQSsLPiJQfSI1JNQaU5Sk0wXb2xeockNW&#10;zhCypNtbo6diZvOQvRsFvdEALXKyxRxdSYxzWCUh6RBFisODG4QItpJNAhfjjSbLU0zjR7PISrpR&#10;xNraCFcYBJCmOaUxdPu62XRzh35bzykj8Ms9tHOUezf42LmYrcV1Dn74N0wPfsa9O+uwscvLByXJ&#10;1q+Tjj7EFT/i5rwLvXUKKzDlnP56l+PcI3AEzhLYkqTySFcrdK2o0JEj2epxsH+dN9+8zH/+Lz9P&#10;ubBMDlPu+cS9fPm3v8yrL/+MIIqX1W3vPWVeECjN/v4+Dz74IB/72Mc4Ohrzzjvv8OEPf4ikE1Ga&#10;nNlshrV2acLXRvwZY+rYvwZct2Z8qz3/H/3oR7l48QLvvHOTZ555hscff5xz585w//33c+XKlWV/&#10;fhAEy/2IMQZjDLu7u3zmM5/h/PlzHBwc8dRTT/Hcc88xn88Jw3DpQh8EwRKsSylZLBZLV/7JZEIc&#10;x2RZRhiGKCWWhoJt7N+qt4DWeklktCqEqqqWxIQxliCg+Zni/vvvB6AoDFLGaFEDf+fdsv0Bb9+T&#10;GGoV10Go0YFHyArvKxC2Lqa7uCluRzgbUJaylvhXGuF1C8cbjGfxssILi2gN/YS6LUJQvud+/FZW&#10;dVPdX/1tnQwtkAiU8LQp8K2kQbZyBi+XleJW4itppUwCvMIJiW3UA8o3zQNeUqiQhY6YdxKqzXXY&#10;3oQwpFQSL2QdmeOa/FPh6jfY1844AkvbnfCrLjJfslFNlb+t9K/+/D1VFxZUUJMwhTV1xJqIIeyi&#10;1rboXLwLt7NJ2euSBeEJ2Rr+vdssTsevBuu9QjOusIqimUxLEI44DonjuI5iUSHeSZSMsVbjvKxl&#10;kVqRpXP29m6SZyXDwYgb7xzS665RVpZuvwdSsJjPObu9y/HRlLRyiKBesGxeMh/PyaYZ3mmUjpjn&#10;BV5JgiDClDAbF6QLj/N1P/Pe8T7GlkQ6QsugznoXATqIiDs93n/f+3GFYdDtMZ/POZ5PCcKYw8MJ&#10;o7VtLlzYRUjY39/n6HBcM+idEKU9Wbbgxo0b9LoDjDH0eh2EtMwXY3Z2djg6ntLprqOCmLIsa4rO&#10;lGSzlDjpEyV9pmnOoqgocsdsWtAJh0ThgLDpCddBhFQBDktlC4T0KFX3gnnvGQx6xHHIZDJhPJ4S&#10;Bj2UjJE6YPfCeYJOyKLIwQdUhWSRVngZ4RXoRHH9xhXW1uvqwHgyQ8UdZrnhxo091tfXmczGKK3p&#10;DNbxImCR5hRFBqJCSLuMB4qTiDgOCeNmAfY1USOUZrS1TWU1k3HG2nCdTqfD0XhKWVriuFsv6oFE&#10;BxIhJEVuMKYgCCSFsRgLWsV04yFCSBbzjLKEqDtgmi7QWtKNFa7MyKY5+BARRsTdmMn4mM31AaPt&#10;NRbZjOnsgEEvptftMh3PmS88KlgnLWA2TxmPj5FKIIKQ/sYWhfVYJ8mLgrKsN0RKKZQMUEiKbEag&#10;YDjs0+v10DrCVHVlxbkKnCeJQ5T0VDYnCALCuItW9Zdzko2NDabjfbo9TRgJrl27Rr+/TRyvA440&#10;m7B1ZpN5lrKYZ+zsnCUvMsJIMdrewOJIm35I7x2T6TFlNWO0NcBJyXyRU6QZWkAS1uftmtvZepBR&#10;HxlEOCvRQUgSd6mcpLSOKI7RUf35qECD9BRFgSkrAl2TctYEaNknSUYgYuaLgsI4kk6P/f1DbOVI&#10;OnWOsTUFSgVIGSNUwqIosLKOBO1FCcoKMJ5KRkT9ddK8QAtNGNZVqSzLGI+PSbM5ZVWwtjEk6SaM&#10;Z1MOj8dMpjOGa1sEYY/x8YKb1/fp9XrkVUEy6ICC+XzOzs4Ox8fHZFUFgSCINaVJmU+Pyabzev5S&#10;PdLMIkVMpGrSZDaZki9yvAtBdTg4HGOcIQhBK4c1FukjdBgRd/rc974PYYyn1x2wmM0ZT+uN78Hh&#10;IeujDe6+9x6CMOTgaJ/9wwMq18aMwsHBmDzNsNbURrtK44XDViVVWZItcnTYxXldX6OLlGIxx7sK&#10;LwKSzhqllQRhUpNrtiYPFrMM6wKieFAnFQhHZWrSMgkTup0BSieEccJg2CNJ6jaPvPJ0emsoHdep&#10;HGnGj3/wI156cYEHkmFtzFoYCCLodiAM6o1cmsPLr9/kresHhElvWa28cWOPXm9IXnmSQQ8nBbPF&#10;nJ3tXcaH05oMjCOMqzf6R4czihRkFdLrrDMej3GuJIgkDs9skZNllijsMFrfBGPrbSWa7nCdMOlQ&#10;OUtZZEjrWe+PUF5TVhWLPMNQ4lSdnqJlyHp/BK72ssmyAiUDojiu5+fGdHXpvuRXi17i1O3//2tZ&#10;wTuUtyhvkU2zs6dGLxaNRS//fzIUTK58NY8RDi8sEoPEoJ1DOwgribY15pG+kfeT0rVHjMw1/tku&#10;RK//LdPnv8o2x2xvJNxcpFz3A3oP/nPGo4/xhjvPcbCL654jNSFSaZIkYTyfUiootaKSsmlddkhf&#10;oXxO4FJsPiad3+CJb/41i/kBgYajw5t85+m/hcLz+c9/HocgTXPm8xSt68z5Vqm8sbHBJz/5Se6+&#10;+y6effZZnn/+eYyxKKXY3Nyk1+vR7/cJgppoK4qiAbt1pXzVmK+Nz2ur+B/60IcAuHnzJk8++SSX&#10;L1+mqhwf//jHWV9fX6YBtEkAbQVeCMGFCxf47GcfxXt45plneOqpp1gsFuzs7NDp1H4wvV6PMAzJ&#10;83zpQ7BYLMiyWpIfRRGmKlikM/IiPaHQDoKIMKzvQ+8FWgaEOsJWFWVRUBYFs+kUWxiUkHhRUbi0&#10;nj+tJ5ZdLl38MPNCsihqfK0DhUHXBq3WoEWFcqCcRDvQDcZFNDJ/PFSGUFjioCIMCqRc4F2KtJ7Q&#10;xygSJD2s75BXIVmhMKYicgWJrFUFTtYqay/U8lpu+999U0BvvxAO15CMJ1uIxArhyB3d/7WoIBAa&#10;qRRZWRAohTUQqZAyK4l1h7z0RJFG+NpYxon6JFUbz+KbGyrUZKakl0giY/BphhCauexSBRHjsyM+&#10;+NADsLEGSqKExpqKIIDcVYQ6qG9qIdCiZrfTZjGuM5QtuvnXGLOMdGhZnvZ75+p+VrmSu9hKVtqM&#10;y6qqltEW7YXfblxvl/+3Xy3Abm+Q+Xy+lNGUZXkiyuL2Sr339Sa9Zaba8zXGLLMpV//OGLNkuNqs&#10;TFd5lJIsFmmdMWxtna/Z6zUOn37potnKeerz0agV92bX9AjGKqgtkIsAhme59599kdd++CL7puDs&#10;1i6y08GWhmEQMM5zhFCnK9Cvutz/BKN40q1YiFrWVNkKIZsoNOEIw5i8tLUVnYyQ3lMUx4SBIAxr&#10;JrXMq7qaah1Sa4zLUVIihaOYzeh3uuDA4PE+I1Yti6nreVE5jJ8vSTGNQ8uwOa+CigIdBFTOEEuJ&#10;MwYpLSKAoipxwlGOHTExFKBliIgkBksShZR5isEhlEar4XKCzU0OvkRHCkQHY0EoiXF2KY+ZLVI6&#10;nTUyC14qQmHRopF+BRLloLAFImpc+j30wg3ysUWjqVhQm8pKHBLrCsKOxGHIStM41nqsz7EOdKSB&#10;Llnul5/brDjGy4jBdp8yNTiT0I365FVFJStsVS+g+aJEqT6BksydQ4YRSehI80NU5LDCYqva5EYG&#10;GhlI8BWeCiEc3kNpc1CS0i2QOIKwR1Y6VOSZZQfgu4RJQmrGgCOKO3VGIB5rS4RagJdUZYgSISpc&#10;kNtDZBjivaqZcQ+SCiElVtSbhyBMsJVB2Iq+FggRUBUGFUkKX9Lt5OTZDQrRQ0SayAlMkaKcIwl7&#10;ZCIhdRYRlETDnEiU6MhTIsiMJdQJhalb06Sv1xCJRDaoOdIe/AKso6yzwAh1RJrPCaMAhSKbzhHS&#10;EUVrVEZiSoGzSe0uXlVAShCmmGpOVSrCJEQnEbPpHB15At0hKy1CdxEe8nxOEGgqX1CUQOQIEFTe&#10;opwgCmKsEMzyFO0Dks6A0lvM5JhuL2ZruMaNPdjZhrmFzs5FXnnhZ+igQ399g2l2ExcIdEdRlTlO&#10;eBAV4KlKQEREWlMVFaGOybOMhaka5UlElhdkpqAXdojdGh7B4ewaUaxZX+tBapAiwghBFUpyOycJ&#10;QZULtKvX+MqnTMgJ4hxP3Trh2uhfBdY5ULIuPHiLtbUpVRgEGFtQmQIdKbRIcBWoQJGLEq9ACkk6&#10;L+h21sG1DSI5ujHcA41wbUuGxGNR5MQIUDRbsxgH6I7C+DlRWLc+BEIhRYeiqOWfxeyIQIO1JUrX&#10;WkbrK6J4SJa5ZqMm6faG1LCjAgXG5yQd2WggPYW3CCnwwjfgxREEnqKq0EmX0lQoKenHEhqCsHAO&#10;ESYYBM7OSALqBCehEKpDVnpQFqnAMyXWDldYChwyjkmNxRlDHKyR5Q6h15llIFVMJMBVBcJbnvr2&#10;k9x8+y6+8PkH2Nqsu3SKsi444ODyz+D5H7zI1atXEf0RufAIVdHrBFTW4iqLDCSFzyGSCOHI5xmD&#10;pI4fSNOKKA7xVECFCjzS1utQHEm8LzGunqcDNHhPZSb1/CBq9ZTSAbOiQCAJ4nqNAY/NKsIgoPIW&#10;EXust3jhCWSALzyWEuXrbG4ZR5RVvV9UgaSoilqD6Vf323VP/60e/9MtxD9564FH+wLpwUgFPsAI&#10;jRN1wbElBwT2pCK7qXx6JFpGVFWOFxlaV1DlYASB7dLRA6rCYyXkyuIDhyAjKG5yVzTjE6OS/W/+&#10;L5wxxxg0mehxHN1FsX0es/5+8u5dHNgBC92lQFI5U+e+Ww/O05F1e9Px8TFxMiLpDJkfLlDe0+91&#10;mE4mbO7EXP7753n+h0/yb/7L/wwoqZjyneee5L/6r/8NH7z/AT7+0CP86Ec/IkkSFosFzpeEcULl&#10;atD95S9/mfk85cc//jFKKay19LsD4jBhPB4TRRFKqSVGAhgOh0vA3el0kFJijFka9lVVxW/+5m8i&#10;gO8/9xx7N2/y6iuvcOnee3n005/mf/p3/66urochZVHQ6/XqiFFj2N7e5j/50pcQwKuvvsa3n3gC&#10;rRRRGHJ0eIiUku3tbfb39wEYDAYIYDIeM+j3l3F8HssiX1D5ElTTLWTrSrgxVX28snbzPz48QErJ&#10;sL/G9etXuXj+AmaRoSvPrJizCKecuXuLg6tjypnisUf+U0yWUIRDitASyozSGBaiSxz36IiUGINO&#10;1pgfL4icxVQ50VqfcZ4RxjEK0K6ioyqisKAUM0pfYI3ELXqsbWyyyFJyB/MqoHSKUGn60jAo9zAG&#10;8vACpaj17d4LPAEShbJl4+evV/bhbqmkd74huxpGwDuFl/V7Vk9HGQiPd6LxfPPoMBQI5+uMUwSK&#10;undSoBB+VS7QVPdEzQoL7xtlQF35880NWJ+ARWAJpURITaFDZK/D8NK9RLs70O+CkHgnCFSAB0Id&#10;LpMHcLXLv1Ka2AvKxmtAi1uy1tWsyBbALyOupFyyT6ujfVxdgbn1u1bysipTudOX1pqyLJc5kUmS&#10;nJC1tDfSe0qGtD5x7PaYd5L1t8/d9ry059n+q5Rauk7W2ZS15FEptTw3YwxCeKQUVKZ25m3JaFtU&#10;KAvEA9AJdG8Q7e7iN9eZeRBNFmbgBbEOELY6XYFOx8+XGgn3no91Jx7nbhM/ypXNkVsqDFYfY2X7&#10;O1dXzFeqKk64E8df/TsnDbfzoapNKxG3NmTKn3xNq+ci3kteJdw/8H6cNHUSVCfPvzEvvXUQ2VSM&#10;mvlEVM3fy3dN/O9NzJx8f2b5mNB3kJVCuDovViiNkiVOCdYH6xSmbKTbCmNKqjInlJB0AvKqPQ99&#10;2zHcndUhwjW/CZBU1EHxq8Y4bgki3/23NaFcEwKAsDhRNPE31GtT41fifBNsT20yqXxjyyt0Q1R7&#10;hKiQvrxV8WneE934lngEhanwoUKJgiRy+HyMMbCoNE7U7Rl4uTQ4FcvPqn39VbMY19tN1/bYNdeR&#10;tfVmUKgYgcMjCcIIFQ5RKiLLJ7gqx9uMIA7QUUjh601k5TzaK5zQy969pdmrMLfUcsvwnVs9fm21&#10;0QuFDBQxElVVZLMpL/zoBV76yU8IAkW3mzCfp6ioQxQlOOHw0uOUI7cZTvrmGqsBqlh+lvVnlOcZ&#10;cdKl0+9hTMEsnQAVOpQUlSGUPZCQdEKQhiydIQtJRwwIo5AMU7vgN5W9wDk8jkJW1NZKpv5sm8/d&#10;i/o1thv//YNDkqRLEsV468jKFAEEOiIOQ8qyfr9s817dshMSzc/b69k280ELKPSta1nUSsaTK71a&#10;uX+r2+5vtXLvV4jbJ6flvKjeXbBZmQdXf+xWyVZuzXsn5ojlHNfe/6vzQS1TV+86/1vzsjoxd3BL&#10;2eVl/eqX10HzfniLloJ5aXnxJy/z+ptX67YWUzSFmZAkXiNLy8ahu9mjaEVV1Xuqdi9zx7nci5V5&#10;tFq+F+pO88Zt858Q5ra5UL7HOvTu49+aj29/3J0A6j/ucafjn1L1bz+z+p7ygtvW1dp8bWWnUT+u&#10;+fxqmXUNqurNuEJ4j3cOYytkPMTkOUJ6wmLBUN/kvo2SaPIWL33tb/iwPECXGRM9wg+2YHQ/dnAP&#10;42CHse+T6y6lqA0e215vANn0ZpusYDTYQLiQeVrglabX63Jz7wr33H2Gw4NX+T//r7/E2gWbmz20&#10;tqTZhP/nW1+nKEtGoyGPPvpZnnnmObS2VJVDyhrAl2XJgw8+yMWLF9Fa8/TTT3PvvfcSReGyOHkn&#10;ZfDqf9se+l6vt2wHmM/nfOpTn2I0GjGZzJbReC+//DL/6l/9S7yHBx98kOeee26pFGiLmc45zpw5&#10;w2AwAODy5cvcuHGDOI4ZjUZ0u12yLOP4+JjFYkEUReR5fqK4uhorKCUE0a0CbVt8HQ7X0DLARY5s&#10;keJ9XahNZ3Nsabh+7W3iICQWETo0WDdlNt6jWBi2ehfZWtshEB2sjBGyJBJTpLQsnKfIDYFZ4LDc&#10;3Fuwsb6DSeds7e7w5o3XWNtc53h2yLDb4cJ2H5Pu4cojjJsxHG1SBBrnFPPpMcYFlD6iJKKwgtJa&#10;pFnQK4+QaERYYWXtj1JfxbImsrxsKOcV33ZxawPpV/d8d1Jlt3uslcKtFrLOHywq0/RUitpUYFnp&#10;Xr3x5FJa4Fci9tpJUTYmFS1olUGAlwonFUEvYfPCLp2trTq4llqOZaoKHWryNAUdoUxB4D0yDEDU&#10;LpHtBkNJtQT9q5ETLdhfrZqvXuStJKS9GG8H+bcTBO3Pbx8tuF+t0LegvHYa/jkTVnNObS9sazDR&#10;ft8+d3uxtyRGEARLxi3P82Vlr422aJ+nNaHwvjb5WCUg2scLoQjDCGPAiQolHZEO6wuoLGtbyUiz&#10;fdcu+2sDJtcnJEm5NMJAJ6crz+k4Hb/Eo9vtEgYR0gpsUeJtjlAC5wvyNOfG/lWGo3XiqEeZFygP&#10;a4Mu3limkwlhN0E69Q8TQHf8vWyA+GrbdCUnAAAgAElEQVTMjFrZvq9s5X3YLGJtdT9YWdjkLTdd&#10;f/uxxcrjVsmJFrCEtWOuj+rNv9esNpGtra1RKU0+LZBIsqyk0+sSBQnJYINsNm1a0XgPwmNldb4N&#10;4NVrhq59Fco5vvLNZlXhfYanoKsl/e6AKJbkuaHIc7Q39DpdjFsAqmm/o6lCNxvdBmQuN8f+lthP&#10;+FrqWtk64FAIUCqi2wnw3mGqgiIvOTrcYzAYEEddyqKiqtJaRhlEjYdMdYKsun3UqrkC4Su8d3hX&#10;orVACE+RZYRhlzyrEH2Nx1MWJTExAoWpXJ2vhl8BmU3fo2/6p6mLBCc/d7EkOM5s7zYmgxYvJd1O&#10;gBZ1zOJ0Oj3hVo2vq8knd07uH0dwnqq+uNMOU2vNaDSq95NljnPQ7baKyKrZ/2j6/f6J/UtrMnY6&#10;TsfPGx5RV/qpyU/fYoJl3LhH+WpJQq3e575Zc7QHnKXyAV4FWC1BlzgMqSsYZzM2+uvo9IBNN+MT&#10;wSHijR9w862X2ArhuOwj4i1Mf5dq7R7c2gWqeJvC9ylshG3iNeVt80hjpY1zoHWIMwJX1WqmLJ+y&#10;tt5lNj/mG9/4Gm+8+Qp33TVq8IlEq5DpdMbf/d2z/PZv/zZf/OIX+aM/+qPaNFbrZVXfOcfjjz/O&#10;xsYar732Bs8++yybm5sIAUmSLLHDncG/X2KHttcfIMsyptMpjz76KEkSs7e3x89+9jOSJOHpp5/m&#10;ypW32dnZ4aGHHuKpp55auvu3wNwYw913390oAAw//OEPl4XLVsLfKqAHgwHWWsqyXKqVW2NAYwxI&#10;T2nL2jm/wWvOuVr1ULllr7/3nk6cMJ4cE2nF2XM7TCYT0nTO9b03iRIoxISyrAirIffce57d7TMU&#10;oUS4jICSsBrTERqnLdZ7hiqsVZq6Q+oNyYUdfnL9FXZ3IsaT19ja3cUXU8bH19D5mLXYU8xnVPFZ&#10;JnnBcOCo8oL5UYQhoKoz/hCUSDSRitEq5BCPaFvksagG8Cvv+EX7zmvva6mH0IrJdN5sTmqTv9WF&#10;0DcV/p8/ajAsXC0zd3iElBTeYqQn7g84e/EirPUblXCFihI6RDhg0OkRUMvw6hBFV//rPE56pFQ4&#10;73CVXcrkV+XsZVkuK/qrgL4FxbeTAq10v+1lec9JZ+VGadsJyrJcgv2yLE9uKlb+ZjUpIIqiZZtB&#10;S0K07pctEdE+vr0pWjLgdmKhZcfb1oXWzCIIguUNobUmiiLCMKSqHKoha0xbCZBN1UyGoBx0E87c&#10;fZGrO9scvn2EtwaLv2MLxOk4Hafjl6taYkpDYVytnLIGbO1sGyUKCsH65g7GQ1mmWG8QVlBVjlBo&#10;et0uleek78d/3BncIRWiAe8nHGhboC+b72VDBLx7vTkB/u44cesTlTvvA7wIcIRN5d/iVtjrg8M9&#10;kv4a3lUEMsIITaBC8llJWhzRjXSdftMe0t+S8b73AiKX60QYhkgt0TpGB5Iw6IJL6uqN0pTVlDyf&#10;UxpBkvQYjQbYvHZHDpP6/RArla9m5V0h4N2KIuAWRqtz2IPlumIbJ2gdBMRRCBH0uqNl9agsTN3b&#10;rOLmZ3nzNssTx1gdSgvSLEX5gDgJ6w23qIiTkE7UoUoF1hik11hXbzA7QQJFnYiAipfqCeFbYidA&#10;eF33SaNpqQ6/8r6218FinlHmOdYakjhExwleOqR3RIG+9VmI9wL5K9fW7Ukm4lfeZei294gV9ZHg&#10;8OCYXr9DEKha5m49lfFYV5EusrqdArHcA7X7nXafUpbl6UR9Ou58RwpZR501FXwnWhVGE7PWAH5B&#10;tRK71kaB1ySvcxVKKLyQOFu3Q1mpcGHdlrHe12Tv/D0P9jUf1DmL57+D2H+Ru9clRmmuVhuI9bsJ&#10;R3eRJ2c4ZI3jvI6PFXEfa1ZUKreFrksPURCzmKVEOiEIFMpXjMcHfOSBS/yH//V/5plnn2ZrawNj&#10;arm8RzCZzNk9d5G/+Iu/5LHHfouPfOQj/Nqv/Rrf/e53a9wmBIvFgvX1db7whS8A8I1vfIPFYrHs&#10;nxdC0O/3uXbt2nuC/3a0jv6z2YzhcMgjjzyCEPDcc8+xt7fH1tYW77zzDs8//zxf+crv8Mgjj7Cz&#10;s7MkV1scYq3l/PnzKCW4du0m165dYzAYEEURx8fHS2wyn89JkuQE6FdKkaYpw+EQay1xJ8IvLGmR&#10;1sVXX2Oe973vEta4xotA4Zyl3+tx9eoVhLdMJsecO3eOUS/hbE/TkQVSLMgWJT7rcffFBzmz0+Pa&#10;JCUe9hEuZ3C8Ry9ImCc7lD6kFyiM9aSix34OV27eYNiP0eM3eV9PMD24gtIQuAWRyNjWPTwxQm9T&#10;csw9a46joyNKHVHZusihlCKQIZEJUAak8EtvPInFY5ekft2+0nrr/WJIaC0lpGlK5R1SBe+q+L/3&#10;zehQTdWmldKoxg3Re4EVkqyyFELQGW3QvXQJ2mgJY5BRrwa5OKK6A/jWsJYyy6kQyDiue0nxJ85r&#10;1UWyrbyv9tOvyk5acN9WxvM8X+ZOtnL6FkyfeI3N87VEQuukudzsNH37txMPP2+0DFdLFJRlifd+&#10;yci1r63f71OWdcW9KIoTLQGr37evpdfrLZ/fWnuiDQBAKwkOtKr7lytnsMvFt5aAMuizds9F1u/a&#10;Rfz0Ck4rhNIIFdTEQnnKzJ+O0/HLOpIobqpuDqkrymJOWaQ4NGWxQGrDO/t7eC84e3aXroo4PpxQ&#10;GMlwbURVuqb96z8WCNXzpWxl6K0pzqpx7Go8jmuAv1OcqPwvAYdbAdQrCgLcCjiR7wYpPsA3LuLL&#10;XeHy9xXDwRAZaXIjSLMF3joCEbDe61NJha2yFnI2ktKWABDvJjRu+79DogIJ0i/Npoz1GJtBVdYE&#10;SwBBKBhtrFGajDzNkEi01wzXhmTFnNpw98SrOnGUJRkg/C0HjoYo8LZAS0EQ1a/fWSjTCmtrEjqO&#10;O5SuXp+6ca9ZPzymKHG2ahz0b4H/VmbbSqedqBis9wBPms0xxYIo0pR5SZFahtF5Ah2hIsk0TWu3&#10;2dDVfjZBQuoFJ1eYptrv289YAeEtrseLE1LfQCniwYBQK5Tw5IsZ82xOEkYMhuvM0vLE40+QNrdr&#10;ub2rX9eyXeVXfJxQuqze+7fene3t7XrD6hxK+UapWHsfdbtDsjSrozCbYssth22zrGCejtNx5xVE&#10;YoS+JabyLAF/29vfGorLlf150xiAFY4KiVQhoYfKlJTeUEaeLO7QUQUD8ya/cckSXn6Wo589z1YS&#10;0R1s4Q5ewvbW4MwnmKx/ENkZsdB9joqYqQ/xIkGKCNu0lEiquiXIn1wBldTYKsOr2ifF2oqt7QEv&#10;vvR9nn3uKZKOYjhMuLn/FhcuXEAgeevNtzGl5/vP/ZB3rt/k7nvO89hjj/Gd73xniVuqquKBBx7g&#10;wx/+MPN5yte+9rUlFvG+Lji2RccWz9wO+r33yxbmxWLB2toaBwcHPProo1y6dA/ewxNPPIHWtVlh&#10;r9fj6aef5nd+53cYDAbs7OzUCSqN71qLUTY2NgA4OjpaJgS0RoAtOTAej2uiY6VIG8cxUkq63W79&#10;vJkmSSLm85Q4iBHec//99/P7v//7dDudWlWQG8aTI7ZGG5iq4PLly/zbf/vfsLm5wbnRBt3Jq+jx&#10;22wEHm0DimkXFobXX36Ft6YFH/rsw9j524jXnyaIuoS918mrEBMb9jNLcM9nyfOA2BjuURHnq5zg&#10;xjGvz3NsR9EbheSTAw4PD5nPOkSRQM4Mcfkq1194jrOf/l2upiGZsYjKgHcU2Yz59KDGn9vbaG+Q&#10;VE27PChsc33Xunf7C6r861r2p5BS47y4VfH/B0F/0xspfCNNUHhq8O2dwHqPU4LcWaowYHBmBzY3&#10;IApBKaRQWODV11/jiSf/ljLP0FXFWidmECdNL5wk6fTobmzS7fe4ePECSZLc6gVbkejfvHmT733v&#10;e0t5yPr6OlJKxuMxxhg6nQ4f+chH+OAHP7hcdIQQXL9+nRdeeIFr164tAXMQBIRhWFdEmoq8EILd&#10;3V0uXbq0ZKF++tOfcvnyZSaTCd1u9x9krIuiwDnHfffd17BogmeeeYaf/vSntUSl06EsS+6++24e&#10;eOABdnd3AfjmN7/J/v7+srKvlMKY2tSrKArKsuS+++7jc5/73DKrUwjBeDzm8uXLXLt2DVd5YkKq&#10;yqC6mt0L57h06X1sbGxQWEc2HbPWDWBtQGd7EzXoYJynEv5WtqaXp1WP03E6fklHnufMZxOCYcj6&#10;WpdCBzhbEkSKyguUqLhwfhPvPUUxZZ7NSOIEJQOm4wk66f8DqVR3Kn/fVhkUsu5Jvx1UcLs/gax3&#10;d36FIFg+xwq496qp4joQlhOGk8seewue2giKpuIj3C23XGlASEqzoCxSEuUJFCSDHrPplExYnA4J&#10;A1snGLRV46Xk/OfEdXl5qw/VQxDKOtO3WdhNWeE9dOM+a+t95rMxs/kxCEUQ1u7S6bxgMrtBr28h&#10;1EvMi6+JFLfCOwhX+w34JnzHC3cL03pH5WsQJpvKvRASrQOiKEDJgMUiq8n0UDebsoosr40lVyWc&#10;735/689lPJ6wvtGnLHOSjua3Hv8tPvKRmOkULr845bmnLxMGIUhBkWX0JCjpSfOM/sYaqc2R3iNE&#10;WVMjvtmT3HZ1+DuAfomnqkps5SgWBoGlG4VsbwyoypzDg2uEndEdSJlb18HJa7I96qnM/933qeRO&#10;iok8z5d7oDrRRWOcQQpNHCVEYWdZmLhTceV0nI73xhyqwR01wduCfrkER63XxZ3n4koItFToyjaV&#10;VYixBG7CwO5xj79G+qPn2Bzf5GyQcXhY4QYJwwv387MpyAsPMRM7zCpFYROqZAAqwjiwZYUWounJ&#10;bvPc69naN/OtM45epw+uwlYFwhaMRpv8j//Dn1CZGUkimM6OiOOoKQxKlIooS8tkMueFF17g7nvO&#10;87nPfY6dnR3G4zHWWpIk4fHHH6fTifnhD59f4om9vT2sdURRHZO3WsRcxXer6mQp5dKR33vPI488&#10;QlU5Xn31VX7yk5+QJAlpmhIEAS+88ALvvPMOu7tn+eIXv8hLL720rN6vmpi3x7DWkqYpQgjW1tYw&#10;xjCbzVhbW+MrX/kKDzzwwFLBoLUmTVMWiwV/+qd/ymQyYT5fLDGUkgol6/bFbqdWGSmlsK6LkJ5e&#10;v8v29ib9fo/pbMJ3nr3Cpc4Cd/1Vfm1nh/u27yXY3EX272YSbdGNYnQUEZWS0OWMwpgkUVBqkkHC&#10;XFdMqgVZJbi4NcLvvcYZmXP9ymvsnn8f6SBB9yVJJyLOAkR/nUUwpBMsOKsF2zan70u0y1FGIHVE&#10;LCCwOaJc4I0l8CWKEuU91jcmuo06zQl15+3VPxX4Owc6kKggICvKE339dZ7g7ZIViWn7/G+/tyq7&#10;0vAvsShKJRHdLmvndyHp1C6XQkIUYL3nxRdf5E//5N9z88Z1Qm/Z6PVY63QJg4AgjOj1h3SHGwRx&#10;xKc/8ykuXbrExz/+caIoWl684/GYF154gT/8wz9kf3+fKIq45557CIKAq1evMp1O6Xa7/N7v/R5n&#10;z55lY2NjCaBv3rzJ1772NZ577jkmk8ky37KNI2t75qWUfPzjH+djH/sYv/Ebv4HWmqeeeoo//uM/&#10;5urVq4xGo6aXXpxQJdzJIPBLX/oS29vbSCn56le/yle/+lWKomBtbY3xeMzDDz/M7/7u73L27Fkm&#10;kwl/+Zd/ybe+9a0lGREEAWmanjAXfPjhh3nooYcYDodUVcXLL7/Md7/7XX7wgx/UOZuzjHJeZ212&#10;1jt84MMf5DOf+XUe+sQn2b54F731DfApRAq11kMPeqQTQe7qjWRVVQSnm6DTcTp+acfaYEgnEnzk&#10;gXt5+BM7xLqZikMoPZQGgg5cu17y1FPf4e1XrhLGAb3uAIGlFHZZ8T5Z7XN3BvtL1NkCrOoWrj/x&#10;uGaBexexWDVEQbUC+u27iYN2NRKm/puWEGjM/RANIeuTleO65vkNYGpeAUUSJ/zmZz7NA++TDDX8&#10;H3/1Iq9cnVE0C7HALns4W0gqVuJuvbiNvGgXSuHI8glCOMJIk3QCkjik2+1y/wfu54EHQpIE/uJ/&#10;/z6T8Q0++cmHeeij2xwewDf+779nb39M5hsXcVc/b9W0t9dn0Hay3jKhs7KpOjXkfCeWVK6iMgZj&#10;PLYCQYDWAUoFJEkduekxlGVBZXO8NyitUNpRmZU2AvHu17cxGqA0HBzts5WMOHM2Bg8/+uGbfP+Z&#10;HxO4NZyDMrNI6fnAh+5hu7/Jj2ev4V2GwDafddFseFplW51l7JoI4RaYyxPXmyOOFIFSFGlJEoV8&#10;9lMP8dAnBhwewBN/+yKvXxmvXIt1H6XwdzbKrK/a0xSbd9/XnpPKmiUVhZSKIAiXxRMAax1laShL&#10;s/REWlVlhmFYkwRak2XZ6Vt8On7OlSdXDCrreaAF/e39a5s5yd9hn2pF7Q9gvcPaAnxFFEd0VcFw&#10;/hLDyWX6Bz9hMz1EjmcEKuHeUZ9rheUn7hKdT/8mb7PDoe2wsI6KACFjpI7xVYWrChBiqUJYJSnr&#10;FqU6RSMKFFmeEgYeoS3fe+YJ3rzyU3bPrZFmE5zPGQ4HaB1QVQ6tQqK4Q57n/M3f/A1f/NJvcenS&#10;JR566CG+8Y1v4Jzj3LlzPPbYYwB8/etfZ7FYADCZTBolTcLGxsZ7mvu11XZrLVEUMZ1O2djY4JFH&#10;HiHLMl555RXeeOMNRqMR4/GYTqeDtZbvfe97fOUrX+H9738/Gxsb7O/vI4SgKAqstcvIwDiOl0lq&#10;Ukqcc0yn02VU3/r6Or1eb+lZsLGxQRty5r1nPB4jFKz111jM5jhruXz5Mn/yJ3+yLHLWKumc8XhM&#10;ZWv1Ql7WcYQH04yDGWQ3OwTJFtH6RcLoHpy8hz29RdXvkxYT1sgZyG168Q7z5AI3COn3NjgOU460&#10;ZHR3H3PzNc52Zrz24g+4eNddXE36hGcu8Nbxm3SG63XiRLTF1WlON8/wpmKAQ2cTolLQsYogcETC&#10;E5Mz1AarFFOXEYq4LkYgcAS10F/IZULILwz4W1tL2BXcBvpPsuDCe4QXKw7BTWdXI3kUnjqKRTeR&#10;AULglabSGp/EhKP12s3fu9pMToUooZBCYIoSrGN7e4tOpFHUWcnT2Zz9gzHGvUlpLK+++iqf+8Kv&#10;MxqNeN/73rdcXNI05a233mI4HJKmKd1ul3PnzhHH8VJe0u122d/fX7LNrVFf20syn8+JomhZ3TfG&#10;YIxZSvydc7zxxhv8+Mc/RgjBZz/7Wba2tlhfX18+bxAE7/ITaP+2NQRspf2twU371e/3l4thv99n&#10;NBot2xLaqMB+v79sYVgsFsvnglq1kWUZo9GIK1eu8Od//ud89atfXaodinnOIO6htWQ6HfPkt7/F&#10;D37wIx565FP8zr/+13zh0U/XEYpxiB70Cdf7iKLuDagNFhW/UMrpdJyO0/H/X7EOx2I2oyhnSGkY&#10;9qljqdr4KQtxjdPYPRfy5X/xG/zkR6/xw7/7CXt7N1jfOIupSrz09eS/Cuh/Luh3twHzagnkblUN&#10;215q21RZ24e724qtK6BfZicP5VtyIKv/9boGjQ3orcF96/Kvm+dpQX8Ooo7iSpIuk/kxUpR0khgs&#10;7N14m/ncMdzcpjBpk04gG6hTr4lL7NOAf+Fvl+SJGpgmAusMUgkqU7FYZJgqRSpDtxtSljCZ7iGE&#10;Y2trAwTsH5S8c/11nNR4HSK8pE0Mt01l38m6jUu2bvOidt/3snEtd7VksDD15lQFIWEUIUWEd5Kq&#10;gspUFOUC7x3OV0jpiBONDhRlmTGdHBCFveXrrJ2GV6vunjRdEMaeTjfg3nvOsjaEl19Z8NLlF1Aa&#10;Igl5VWKKnH4v5lOfepALI8GN1/bZO8xBewQGIYq63ZCkITSqJiu54M7ugr65vudsb20gIk9RjLF2&#10;gWBAHMPhwVUQ0ZKskC3oX0mVECvf1SRKQ6MsP9tfddB/khZ5F1nSgIeqqiiKGujXxYqoAfzVMi8c&#10;6mKCMWYJ+E+l/qfjH7WW+aba31T6oVZVOaGxKBz61hIl3DLdQlHgK0flChJRMVKeM+yxMXuNcO9F&#10;OuO3GAiDjkNmecHBIsSefwB3/vO84s5xLROYMMSFAQ6FsRJnC5SEMAgQtmhAfzP/orBCLl0IJJ48&#10;yzDFgvXhAOcK/rf/8O+5eNc2eTEh6SiqKqQoCra3zqC15vr1d2qytCz59re/zfHxMWfObPPggw/y&#10;5JNPYprIvPe//z7yvOSJJ57Ae78E2HmeE8cxm5ubP7e/f0mzNy3Lm5ubHB0d8YEPfIAPf/hDy3v7&#10;D/7gDxiNRksDwNlsxmg0IggUZ86cYXNzk+Pj4yXOaePGgWWLtBCCNE2XvfzD4ZCrV6/yZ3/2Zzjn&#10;6Ha75HnOJz7xCR577DGGwyFZltVqM+PY3NxksVgs8c73vvc9zp8/z+HhIUWR1SRiULcK7O/v0+/3&#10;OB6PGQw3GOcVJnao3nl0souPzlLEOxzLPkYOyZylF/TRyZAg6WJUyNQKHBELLIXL8dmY3V7G/NWX&#10;OHO2z6yTYLd2efm4ZG3j/VgdcHM8Q3YGzMKAYTTAy4B0saDvMnoEIMI6Oa+sENkhMh8jdUjgC7Qv&#10;ajd/0fr0SCy68aT7xa1BOorEErDGcYxrkpDayLiyLImifuNAfHIBbGID63g/JMJ5pJAY65A6IM2n&#10;zCtDsj1Cbm/W60XSBaFwDoy3VEVJJw4pkpoR2r33Iv/in38JpRSvv/4GL//sdZ79/vN4AW+88QYq&#10;kDz++OMnpCrth3x0dIRsIujOnz/P5uYmb731FuPxmLIsSdOUfr+/ZLWccwgh6HQ6S1M87z3nzp3j&#10;4YcfJggCrl27xpNPPolSijzPuXr1Kl//+te5//77lxF6URQ1cRcTwjBcSmZax9rWeM85tzxWnuck&#10;SbI0ullbW1tKaLz3S0lct9sliiI6nc7SY6CqKnZ2dkjTdKlc6HQ6SynmX/3VX/HXf/3XS/8BpRSf&#10;/8Kvs7t5liBQPPl3T/L3r7yM955vPvEtztx3ic8++mkqLJ0w5N6PfZSrL77Oq6/+mNJYVBBQFRVa&#10;n1ZATsfp+KXdujtHv9dBCEeaQb8D8wX0OrWKPCvqyn/cgV4XPvrxS4z3J7xxeZ8iy5BhhVCePCvZ&#10;2h5x7do1er0OcRwzmUyWPXm1zM82UTu1Aqlm4AVSgnWWXq9HmhYIVLPGREipKQtHbTi7zjvvXGM4&#10;XMfZuk1qbb3Hlbevcu5Cj8FgwPWrY5JogzCOybKCyk7o9SOiMObwYEYUrFHZnG7Xc3x8RDcKCIOY&#10;WT6jO+iRHh4z6gsCYcnKgjQTBGGAFzlCxrgCKpuxMdogMzPS+RFnz2yhdcDejX2k0EQ6IstSer0+&#10;XkjywlAZT5B0cM7jvCdKOmR5RmHGhIHDO8vR/iEbG5tEgSeKLNbXUatC1SR4aXKgRxAKZGjRYcAs&#10;m5DomM2NTV577TV6Z7YgVExmYzb6Q4LUEirJwfQY3YtI+h2KbIH0Dl/mKA2Vs5iyIO4rppM53c4A&#10;Z23dZx/HSAl5kTIabXDt+lv0+jFx3K5XQ/K03rwVpSEIE6T0zOcz+msJXgmgwlNyc+8q/91//0yd&#10;IR13yEyK7liKdEFve8gjn3mQczsCW0BeTnDeIYRCkFOaCWe3z3Llx3uMRndR2bL2RvA5UnmCoDGe&#10;GqxRVRU3b97k/R94HxNRMp0d0I0VQegYrEVYB70eSFnivWJjtM3LL7/Mme0N+r0OV956nd3ds5Qm&#10;ZzFdMNra4ehojEfQ7a1RVnV0YZoVxFFwOom8x2hj0qTUyGbjaquGWVxpGVyV+q8WSU7H6fh5o63w&#10;19X+6oS83wqJE5pZ7gl7XVARaZ7hXUU3igiUBLMg9hm5nSOjhJ2k4vz4ReIrz9I/fI3/l703fZLr&#10;Os88f+fc/eZWWTtQhQJAgABJgAAB7hQpbiJFgRS1jW2ZUnc4oqfHrYmJmLA/+MNE/wPjmS/jiY6e&#10;abUdXjQeS2PtNE2KhEiKiwgSJMBFAEkABLHWmlW53/2e+XAyL4qUZFsKeyI0rjeiAlGFyqzMvMs5&#10;z/s+y7joUZI2QRjTSfv0q3M0N99Oa3Q/C8YmViOH3LZQ8so83xyYvAiVI1SKJEUoVbCu9JlvkgpD&#10;D0il0o1ZxwCR8Lff/r8Iow62JTFkQhxqUz2vVKJaHSFOFGGkm9amadLpdDh+/Dj3338/jz76KH/y&#10;J39CkiQ89thj5Dm8/PLLfPDBB8VaHwTBwNNHfETePATy64eS6zFRt9tFKcUDDzxAkmRYlsGjjz4y&#10;eN7hdQtZpmPCh3/vnnvu4c033ySKImq1Gr1ejzNnznDw4A2MjIwwNjbG4uJiEds3lCynacqpU6eK&#10;6X8QBOzYsYNyuVzgo6Hkenm5UTQxAHzfp9/vUqtVyDKftbU1wCI1cnyvDAjq9VEazS5RBpOlKjfu&#10;voYpo8x8s41TS0ClGDKlZhnI1RbVtIsbgGM1KBsueX+JsmXj2zb1rEO1d4m15imyPTew4pQ5rxys&#10;TdfRbLRI+hGpUaPbk8iSSxikrEYCadews5gxM8U1DTIVYhgZfsmgmgu6UUhMhEVKogQSG2UYZMIs&#10;Iu7/MfS13p9vPaNDf1Yfbfj82i3WX6Rq/PiJlaiczLKQtQrUqtpZztA6SyEk2vtVFPOTbrfLdXv3&#10;8vDnH0Fi0Gis0lhp8Y2/+ht+9MzTBT3k0qVLNJtNqtUqUmrH45WVlWK6Xy6X2bRpE7VaDdu2i5iI&#10;MAwLx8rhhyClLCb/w8n5yMgIBw8eZM+ePczPz9NqtXjrrbdwXZcgCLh8+TKdToc9e/bw+7//+3Q6&#10;naJR8vjjj3Ps2LHCpdI0Te68807uuuuuIqNyZmaGTZs20Wg0ii5YEAQfkQl8XIMz/L0kSajVajzw&#10;wAPMzc1hWZbuEE5OMjc3R7PZ5Ny5c8V72bp1K4cOHeLmG2/i6rmrkBI2b9/Mf/nT/0pjpcXqapPz&#10;5y5y8oP3ue6qOYRjg+diuB7CsjyUoQQAACAASURBVMkZ6E0GNNaNSNqN2qjf0EnJIP1EkWCYEATw&#10;+ONPsLwY0u0l1MZHsX3BtfvnOLh/F74P1+3ZxdK5PmGUstprMLNtE/vuvpX9+6vEMZgmLCzA3//9&#10;M1qT11+lUqnw2GOHqFbh2LE1zp8/z+c+t19Pp3N47vmf8f77p5mbm+WLX7wRISFJ4DvfPkKj0SSJ&#10;BY3VBVxfse2qCe65ey+16mDBEXfSi+AHP/g7TCvDtBRR1Gf/Dddx/6enWWnkPPXkc9xz7ye45aZx&#10;ogicEvzg+y9y5t0F0jTDL43Q7zXYMjPB7u0TfOKW3ZgutBW8cuQSSRLQ649Qc6FcsVnu98mVYPOm&#10;ca659mp2X72FiQnNljhzGl5//U0+OHMex3GxLQfLMsiEglxhmoNGbhwwMmpyw/7d3Hn7LlAQhvDk&#10;k8dJ8x6GVSVNIIq7xP2MVrODEmUM00QIRbO9woOPHmL7bI0pCd/7juLs6iLtXsLU7DSPfvo2trrw&#10;4fsZjz/z97SiNrfs28+tt2xCrMIrPznOrr3XUJ90qZSh3YYXfnKSY2+8hW37TE1PcenSJea2zrJv&#10;343sv6FEHN+Caenj++QTT9JYXCZPLWrVcYTtoBBIU1O10zSm228yt22Ce/Yd4Ib9MyQR2AYszOc8&#10;+cQzNJcaCCR33H4z+6536fQCxkseX3nsbmwH/tM3XuOG2w5y3TVlKhZ890+PsrISI1VKqVri3/+7&#10;TxKHcOZMjxd+8iJh2CRVOVfvnGPvdTu5+aYbEUC/C88fPjJgU4yCBMsGaaRcnD/H3JZJPnnXHVy1&#10;TVL2byEI4fJlxeGnD7OydJmSXwNp0et0UYY2mnRdV7NS/hVDL/6pNoe/dDL1KzzHRm3Ux9evQj+f&#10;IwfRfcPzKsPAqZQJUoiTCNO08aQDKiIN+xhZlyxuMuGmVNwe49EiY8238dtnKfVWMZOYHhB6Nbpj&#10;U7Qmd7MwsZ9Vdyv9pESUabAkVY4qDD+HTALNShKDST9q4McuJJkQ5Jggc2yRAikl32Zp8QIXzp+m&#10;UrFQKiDNEuRgYFgeNEsBur32APhKpFR897vf5aGHHmRubo4dO3Zw4cIFbrnlFoSAF154gW63Wwwe&#10;O51OMQys1+sfwRNDfLEeZwxNNl3XxXVd7rjjDizL4PXXj/HCCy9gWRalUgnTNImiCNu2abfbHDp0&#10;iO3bt7Jr1y4mJyfpdrtFGtnp06cBnRy3fft2zp8/X2j82+023W5X6/QHHmlDjDfETkrpVLEsy+i2&#10;O0gpiYKwGNoO30uv18OyrMIbod8P6XQ6pHmG7/u4bpmsl/CJW25lqlqnf3mZJPYh6+ONjNNJYsws&#10;YMQxMeMeS+cuMV+3aFAjXnXpZ3DdvhvpX7jAzqtcPmguUR0b4+1LfeydM5w932EyK5OFLpFrk4gU&#10;M090g4oSllFlbXmJjujRw0dhYpNjZk3S7hpZnGOqBEOlZFxJ5cmEAKH3AEKJn4uK/LUn/gxPYJGv&#10;c8/9yJyoOMHFAPkNDYskDEySBKgciUQqHb2nkFoX6dq4o6MwOgqmSSYlQpggdB6xMcgeNoSg2Wni&#10;+h7lWk13c0pltmy1ePGlI0RRVIDpIRivVquANpVptVqF2V+1WmVubq7Q6A8n+d1ut5hCrTe0GHaT&#10;2u12AcJ932fr1q0FSH/55ZcZGRmh2+2ysrJCp9Ph+uuv1+6bg4g/wzA4evQocRxTqVQIwxDbtrn5&#10;5pv5/Oc/XxjfDJsNly5dQgjxkUi+X+YPMHxvw+jAT33qU9x6661Ft22YXNBsNlldXS3cMufm5rj3&#10;3nvZv29/cTz37NuLYUiCIND0fnTOrsBAWA54Hm6lhOXYpIP4HSE2aHgbtVG/0Vt3KQmigDRNcBzt&#10;6t7t9ul1UwyzSquVoDoByZvvsG1uE5P1CmNjZcI4oNPpU5/weeSRTzI2BlGkpQEAs7Pwla98im99&#10;62nm55ukqUGzmeJ7JgcP1Dl4oE6WQbcP1Rrcd/8e7rt/D0FPLx1JCoYJDx26lR8ffo3T718iy0Pu&#10;uPNmdu/eQW0EWk0olUCaUPLh0MP385Nn3+LM+8tkucL1dGd8fFzyla/eRzqQ9RumXkAf/PSdPJ2+&#10;zMlTl5F42FbOJ+/+BFunBY4L3RCkBzffPINvgZGASkAREycZubR45LOHmJ7SgF8NIvJ27oDR+n7+&#10;ptGg3erjeBamaQ9kYnIQPaRwXItDn/4E27dXBvdbcG24794bKFchDMDzoF6v0ZYRvSBmcRmCKMMr&#10;+aSmwq/Y1EfBCoGsjyImSQOitE+5ArYAS2Y4jsCzTXpJh164idkaPHzoBvo5tHr686hW4b77r0UI&#10;xYcfnmdh6Sz1sSoPP3IzY+P6+DoDS4SZWXjsKw/x3W++xPJiB2kIVJbR64d4sqxZaMTUR6s8/Mh9&#10;TI4O3p8LMofZGclXf/dBfvj9l5lvrGEYYnBsUiDHK0nyFNI0ouRb+Lb+bJMk0dGCKsAIUuJInwOm&#10;kRIEayglqFZqfOKOm9m92xrsBfTneNcnb2V0sNcNuglR1EPIMvXRGo9+9k5mNkOnpZtJpgE7dwim&#10;xj7F//Pt5+j1I5IBFbVUKhEG6WCTuXEP+cWt/42J/Ub9S1deeJgYKhswABS5EAMqvamN9pIIhZaY&#10;2Com63aQWY+KlVEpSSZoMb78JnLhJEmzgUxSPOmghE0kPJrVqzg3c4CViV20nHGi3MbKEzwyUAYZ&#10;EoEiEwKlhmarecE+kOoX+IWI4dA2JosDyiWHI6++yNrqAr6nPdaCIMMwTJSCanUEz/XJ0f5lcRbi&#10;OTbkOqqv0VhjbKzOnXfeySuvvMLu3btptdo8/fTThbRXKUW73R6sQzA2NlZgivXg/+PA37IsgiDg&#10;mmuuYffu3cUw81vf+haNRoOJiQksy6LZbDIxMcHFixdpNpv8wR/8AXv3Xsfc3BwvvPBC4ex/5swZ&#10;Lly4xJYtM9x///0cPXqU+fl5TNOk1+sV99jhvd4aRM5qFjrkuSio/r7vY9vaQ8SQBpYpicI+tm0O&#10;mg06ySDLtbRgcmqGOI7p9fokkWT71j3s33cLcuUcQdDB8EtEMkSZijRJsKMcEWfINOWq7Vu45d7P&#10;cFlWOXtxgYVGF5+MTVNTRAvHmTDLdOfbzNR2c3apR1VOQN9AZjlS2kjRxcz7uHGEi42nqqjMJBM5&#10;eR6jhEJJhcpTUBlS6PNIDEP8Bhhbk6gESiiMf05zv5+/r+dXcm5/qYO7hCJncPCTdZshw9A9sEQB&#10;rotZrYDngmEMdmJapy411Cwm/7orlRPGfQxpYQgLBoZ45VoVaQqkFEUna0gRC8OQMAwLen25XGZ6&#10;erow0xuazXS7XVZXV5mZmSlO/PX/DnUoSZLQbrcLzb3neYWZ4JB6MtTsD5kCQ7+BoQZ/eCH5vs/0&#10;9HTxO+svtKHO5ZdN+ocX6BDYD2n+SilGRkb0piYI8DyvaFwM4zaG+p4iJkdommeWJbhlH9f3qNdq&#10;+CWwpEXQ7V85traD55cxXZdcaD/GDTreRm3Ub24pwHZdMmUjDL2oZBnkGNhOiXJ5mn4c0UsarKws&#10;cu7cOcZqe6lU9bQgyxQPfvpOqjUIQnjiiWd59933qNfH+PKXf4vROhw4cD1ra8tYlsHsrMng1shr&#10;r13mxRdf5MCBA+w/cDUjA0D20kvvcvbsOSYmq3z+C7dTG4HRsRqmNU9tZJyt2zZRH4MzH0S8+MKr&#10;rK6uMTld5pHP30qtUmLXrp2cfn+hoA4GIQipcG3Bt7/9IiuLGXuv3821148yNWlz/Z5dnPnwEnEe&#10;Mjc7y47tAiuHM6eWeOrpZ2lmJnfccx83769rO4AMMpFRq1e4/sABpqYhDuG73/kR7713iqmJzTx8&#10;6FG2zhnc/ck7+PsnnyFOAkwUWQZCaFdzQ1rMzGxi+7YKloC331zh+WdfxfN8br71Rq7fX8HwYK0Z&#10;02p1aK5GvPH6O5x45xxJlnJ5/iJO2WKtvQZ4JF3ot5tUyy6hrQjjkG4A+NBqrtBpr5JVHQzrSuJh&#10;FMDffv8ZglSxdetWbr99F54HU9NjnDt/BsvOefDTd1MdGR7fn/Dueyeo1+t8+cu/w1gd9u3bwysv&#10;vk4QBiA9zWTIYoSRkauUBz/9Kao16EXw1BNP8t6JU4zXJnjst7/MWB3mtsxwYX6BZ370NGF8gJv2&#10;VYnjLt/7xqssrmSkjkk/6NINFUYMcRhRckukQoAMaa9lVDwDqQIMmeG6ZTZNj7Nzp157jx9b49ix&#10;1yi5Ftdcs5P66BZQEGcp9bER2oshNxy4lulZSBP487/8NpYAA8EXvvAFNm8W7L1uF68efZM4TvB8&#10;HZErTS1N3Ei1WZ908OskHmxM+zfqn6n9pH4eXAdRiGGYeIaJo2KMYA0rXqNmxkxZGVXRxm68Dxff&#10;RKycwc0krl0Gq0RHlEg37WG1voOL9WtZtCaIshwzTRjJU1wJscrIxdBE1RwgoF++3n70vE9JkxBB&#10;xOLSEq/89HnKZZtuZ5nR+tC7S5ImUPJrGIYmDrRaTXKVkAsTVEa/H/PjH/+YL33pS3zyk58s5MbH&#10;jh3jzJkzhZR4iA2yLCNJUnzfv/JqBthFDz75yKCxXC5z8eJFHnzwwUFUYM5zzz1HEARMT0/rhsoA&#10;h9RqNaIo4tKlS0U8+YEDBzh8+HDBrL548SJHjhxhy5YvsnfvXvbu3cva2hpxHBcm60EQsLy8jOd5&#10;BbD/OLYDaK2uYZomq6urxXsZNgtGRkYHXmgWvX5IkuRYJnQ7EY21Lq5nctPNdxPFBs12D2EbODWT&#10;0MvpJz3y3GXEr2IEej2Y27YF9u9m5HKL/HyPclnSj7qMlT3yfIzFVsy22iTLnRDSJo5bx7ANYlMg&#10;3RwjS7AIIQ9RCrLcpDYxSz+FJBEIYWCjsMIYM3YwBYOY33U4/F/4Tv5r/foVff/Pg1TDMJCmQSZA&#10;OA6y5OszzJAoDG3ipKTWvQy+yBWWZSIMiWlpp2FhGAhDooTEHhjEwJUcyOH3a2trhGFY6OiHwL9e&#10;r+O6LqZpkuc5/X6fpaWlggEwdLEcAnnDMIrpfzbQPQ4pJUOAPzStGDYUho8d1tCVcvh4pVSh5R9q&#10;aYqui2l+JDrjl4H/9c89bCwMmQBDk7801cZZrusWr3V0dJQ0TTlz5gxxmoAUZBaMjo9z77338uij&#10;j3LooUPsvWYvoyNjKPJB6oKJ4/nYnoswNLlEGBv6/o3aqN/k6vV6KCGwPAsFpDnkmUnQg4WFLv2+&#10;QuU2hrRZWW0i5WDCXikjpKRW9XEsOHf2ImdOnWTz9ARCpbx17E3SGPZeN83VO3bQabboNPV9/fzZ&#10;lJ+++DLlUoXXj75BGuvmcK8L586ep9vu0W6t0e/qzdymqUmq5Qqt5irf+uZf8xd//jf84PvfY2H+&#10;Evuvv4Hf+tJ9VMo+zfYaI7UahjAx0KZ3vgueLXj6R69w4p0TrDWaXDh3mckJmzRR+L6BJTMEKTuu&#10;2oZQ0FqF48feodsN6HVTjr76Nh98oDPLhQX9ICBOI264cRoUnP3gIvOXL1AuuViG4oPTJ0HAtm0u&#10;o6MjKJWRpjFCKkxTFlTLnTt3YkqI+vD+iVOkYcbKQpNXXn6V8x+GSAXVik19ZJxabYo8d2k0AoJA&#10;UC6PMTG5GTHYDFm+/qySSMvXlBQMSHKMVUeolSskSURGRsnWq/aLPznKmdPnWVlqcunCPJ6jn6Pk&#10;e8RRl5ERj1rNxrbgw7MLnD71LpumpiDPefPYcdIIrt4xguNYhGEf25SUy36xVioJ5ZqFZcDZD89x&#10;6tR7bJ6eRCnF8eMniSO47batg4a8gev6uKaNY2upWhRFBEGAY9lUXZda1cW2ffJckudgCsnEmIHJ&#10;gPKbxxgopiYmMQ0I+3DyxHusrXW4eGGeF198hQvn+wigNuLR6vZwHJPtV03S7cH5Cz08R5DlAf2g&#10;ycL8Obod2LVrM+VyCcvQTLzl5eWCzbdRgz3gMF5TfezrI8Ojj31t1Eb9CzcCVJ5iSzDzENFdwU8a&#10;zLoBs2aTsc4p/DM/xjn/OipI8P1NTPo+FhlN6TI/so3zV32SM1M3smxP0EskWQxGKpAYH9uTD7z7&#10;xZDOr/9VA3r/FcPTHEGGoVIMlWGIlErV5bVXX6TTXKFS0p4qvV4P13ZBmaQpeF55oM2GbreNNHKy&#10;PEApbSD++OOPA3DttdfyyCOPEEURjz/+OHEc43legTHWR2cOmwHrWcS/SBM+ZFbfc889GIbBW2+9&#10;xZkzZ5iamqJcLpOmKVLKItavVqtx5MgRjh49ilJw1113MTMzU/h5rK6u8swzz7C83MDzHL74xS9y&#10;ww030Gg0uHDhAsvLy0WimWVZJElSmK0nSVZgLaUU1WoVy7IoD5oYpmmSJAmtVocoiuh0emSpQmDS&#10;7YRcvLxMpxdz9c7r+MLnvsymqV1cuthCWC5W2aGVdsCDSAVICWmQYuMhhcvlxQUuv/5TXjjyLBcu&#10;vY+0Uhq0OJv1OevUqe29k/mlFuU8w43XSPvnCe0GfXeVxFpBGaso+mQipm9GdC1FVholdscJrTEi&#10;e5TEqhAbPgk2KSaZMPX585GGkeJfwlT9V+dvK/FLvy0m6IASOi/Z9ByskjdgEciffwu5YniltNvt&#10;wfMYpGiTJ0voZkAURaQqxffdwi12ODEfdpDWu99PTEzQ7XYpl8uFDr7f73P58mX6/T62PaCFrDOb&#10;SZIE0zSxbZtqtVr8ztB5tlwuF077w4tl2JlazxwY0vF93y82NUPdzbA5MfRDGDYh/imOtlEUFRfe&#10;MDpwfHy8+P9qtcrq6ippmhKGYaGjOXz4MOV6hRtuuQnfcanW6vz2l38HK3Xo9SNkqcbmLaMkKiJL&#10;UowBVcp1fQxpbmTsbtRG/f+g4jjG8a90+w0JpXKNpFoiijyUoRCuibJ6ZEp772eZvrd5vqPBpYBr&#10;rp1l59X/PcZAm+9qexOaTUANaJb61kmtamJbPkvzK9THx6jVtM5/ZWWVtbUWnlvGthwME/qBvtcO&#10;XXsnN01xxx23MDE2RbU8WP8Ghkr1ap2FrqLb6TM+Oo0aRNz1wwQhDDZvnoV0nCiMWVvLGa1JTCm1&#10;K3+WsWmqTJZoSvvS5QaeW8P2JggTRacV0uv72B7YrkestPO9a8N1182yffu/w/M0jT0M9WdSKsNI&#10;vcJaqwPCIBODXOEoIFcpmzfZCAWNpVUunL2A647j2SYqSVlb7TA57WJaEPQTgr4CDJSyMMwSGYp+&#10;mJAkWbEfMJQ2VxoaqqUpEEPUj7AME990CaKQTgqlCMJeyPT4LP0sZ2lxjTDUVPyxsSpC6liH2og5&#10;OL7T7Lz6v7tyfF3dxPFMmJ4aZ221T5JE5Dh6AiYE9dHRovlwze6t7P7D/xFbQB6BZ13Zv6RRiomF&#10;ZTiEaUwURjiOB3kPDeuvRATGUUbUz4mNFMNRRKF+rqDTxkCg8pzZzZuRSp97ly/PY9sOfrlCr9uk&#10;045Q+AgF7Vaf8mSVqSl9zLZuK/H7/+GLGAp6HW0AOHyNtUqJlUYbyzLI8wzD0NHD/+r9bdaDe7XB&#10;ANyo/28bTmoYaaZkkSq2vtnkWzZ5HpH3W8h4jVEvZMaNsdsL5PPv4DZO4KcBmDVs6RGnKX1l0h3Z&#10;QjS7l7POCJeNMv1cA31PSlwhB6yhBGUInVY2eC1qkDkiQOuyhb4vi3WvGKWjaiUJtqXIkj7Hj73G&#10;6HidMOxTq5ZZWlikWq4RRzEog2pllDyDJE3p9tp6+k+KlNpk9fXXX6fT6VCv19myZYZLl+b58Y9/&#10;XJiID3X6Q4M/yzLxff8jA8P1GGZ9Q6DRaHDHHXewbds2XNfm8OHDxbAzz3OiKKJUKmFZFmtra0xN&#10;TbGyssJrr73GjTfeyNatW5idneWNN95gdHQU3/c5duwY3/jGN/ja177Gvn17+drXvka9XueNN97g&#10;4sWLCCGoVCqFP8EwIQ3A8zw8z2N5cQnfcel0OsRxTNDtsry8TJIkXL58eWAMnNJyuwhpo3It/6hW&#10;q8zObmXb1qvptjPixGJkepxGtMBSd4masRPDNshzSdgNsAwXYdgsrDQILp9DuB6zm8dwyxbba2Nc&#10;WmpzOnDYf/BTPP/Xf8Z999zHnJezSJtmnpHlKV4/J0tjbMPFzTMyO6FnZrSFy2pu0VFgSwuIkbKF&#10;i0MmMjJhFFGUUjE4uwbJPCiuxNv+cwB/wbquguIXkgCEpnXJn4sp+mhZhkGc6Sm5ztwFx/VxSiWw&#10;DBCQITCGfyNfZ1w3oNoL0xgkxSqUnkFjWRa26xB1g4IGMnS/D8OQdrtNFEUF9d5xnOJf3/cLDUkQ&#10;BCwsLBQXzfCEz7JsXfSMVbhbdjodms3mwCmSIipwfHy8oLYMGx5pmhbMgCFLYOgvEMcxSZIUjv9D&#10;IJ3nuX5v637+i+I2hiyAYYMiCAKOHTtGnuc4jkO322Vqaopt27Zh2zY7duwoOnK2bfPTn/6UZq/F&#10;cq/N/oPXM1UfY3bzLCLXkVfJYNBvCDmIQBFFvq5hGNrgL88xNpz9NmqjfmOrXK2gZJs4SYgzDXqD&#10;fkIYZGRKkuYKyzTphwG16oimNJqQoZidndXgV0GWaH8AxwVp6el9uQT1GqRxRhymeA50W9BczZEY&#10;lEoVolDrtE0bRmqj+F6FoJ+wuhqQxFCpMGhaxpRKHnfddRvbto1CDo1lOPbGJd58+2W+8nv3Mj05&#10;ThQlgInKDWxb34/7vZCgH9ForGEJj7HxKlGYYoza2KaJUGBIiWtpbbdjQthLCdKMZqOBW63iub72&#10;Z1L6dbpWGcvWn5fv6AZAFuv37rqQpdAPIY5DEPlgEpGipFVMim0bwh5UvBq+UyYKFa12i8qIi+9X&#10;cF3dEEliyFITxy6TGQaG4UEaESc9hHHFkse2HEquSV34qLJPkuo2frfbZ2VlFWu6Sn1kDM8EJwfb&#10;dGi3GmD7uE6VONKvqdXSm61qtcqANEaqeyPYlibqdbtQLeljkKsUx7HpBjFKGuSGQJoCz/P04x3N&#10;JCFPMWwT04ZuRydH9FpgSBvXsckziWNaSNdA5RLDsKlW6qjcIM5zslhiSAfXsclsk1IppeRqN+lK&#10;uUy9NkKvnzIxZpKlkEbguRWCsIdKQ5IUgiil29d/e3JqM/FgaO+5ekKYplp9WCpDHA08uQQEQY88&#10;10y+SqWCbdv0w5B/1S43wyn/L6z8V/z5Rm3Ur1OiANt6VblyfmmNvSJPI0wZM+rmjIguZnOefPl9&#10;zLWz1AmpiBTCFv3Up2VN0Z3YSmdmF2tjW1hOusRKYFLGUC6OMpG5rSMChQEi181wod3WU2GRC4lU&#10;+eC1XNH4CzRrzCiaAClS5Lzxxqv0em2qIxb9oEW55AzMUVPyTGDbLmNj4wjBYIrdQhr5gFWsn3tl&#10;ZYVnn32Whx9+GNCmfvPz88WAcyhRHg5ThaDwQxtino/ji+GAU0qdmuZ5Dq1Wh2effXbgnN8vjP2G&#10;7vtDmcH4+DivvvoqX/3qV6nVKtx0000cOXKENE3xPI9ut8sPfvADhBD87u/+Ljt3XsV//I//E2+9&#10;9Q4vvfQSCwsLrKysYNt2gdduu+02LMug0+kBmvLv2iaG1H4Fnu9z4MAB/uiP/kiLxQ2TPIMwSjFN&#10;lzwTLCyt0m71qNRGiMKcdjNmbHQzYXqGbhaCb9CnjzJBJAZj9Qmsfg8h9THvpzGZbZMlKSsXznDd&#10;nrtZ6rRgbBdvX1xi+9YdtM+fYWL2akTapWTExHHEWJBCpMi8KfLcQMiYvpXTNl3aokRXgmfaWDLG&#10;CNeIhUMqYnJhooTUVI+B3t9QKQiFUvyzGftp4P8rVCavTPiNgRWAsT622TDIsxgjF7qHkAssy8Z2&#10;PL3bQyIBpbJB9vLgRBS57qhLSdgLiZMM29Ka+jRL6fQ6JElcuD4OJ/1JkhCG2r2x3+/jed5HTuRh&#10;DITneURRRBzHNJvNwl1//UVgGEZhhtFoNDh58iRBENBoNDhx4gTdbpder8fMzAybN2+mUqkU9P31&#10;tP9KpYKUkmazSRAEhUPm8EJcr5UXQujcyQHlf9jM+EUX5TB2MI5jOp0Ohw8f5tixY5imSbvdZs+e&#10;PTz22GNMTU1x22238dRTT3H27FnGx8dpNBo8/9wLfHj5Il/47S+y66qruO3Gm/Hw8Dwf09QGW45l&#10;IKUBUiBNSztKGwJyhSLTI8KN2qiN+g3cMoFKQpIsRGYC2wCvArYjwGhjCIUQ4Lg5QTdh69ycNiRK&#10;4dy5c2yanKJc3k7Qh+eff4WFhSUWFhaoVmugJHGcE4UJ5XJloAHUQD6KJGtra9TqI0RJqoFyBp1u&#10;ZwDwy1RqinJFv84oiqjX61iWZHJylCyHt44t8NqRd4gj3RSdnhwnSjIMw2BiYoJLFy6wd99W+j0Y&#10;H6sQhhEjtVFU6rOyvMqmaZswgjDOyHMoeTZZdAXGuL6LRFBy66x0OiiVUfINlICllTVSK9JNEANe&#10;fPF1jh09RrcTMDY6RZTkrK62mZrcjMImjlIMC5IkQ8i8YHLlGfg+9GODIA5wHItKzcbzTdI0Jui5&#10;eCUwDAvbNrFMg6AfE4UClQtM28Y3HL2RtCDMQlbX+vRMwWjVo+wAEZRGfCamxlmO27RWlnGYQxrQ&#10;i0JMxyZKM8AgDLXRom15GNKi0+lSLumkh+eff4WF+SUWFhapVkdASdIox8IhCnJMu4LlOpiWR5bn&#10;dMMm/W6baklP01/4yYssLlxi+fIytfI4MndIwgzLLJEJizAVrC43EMxgmhYLjWX88iSN7ippHGJL&#10;F8sBZaX0sz5xklCVukmtEg3M+0GPlZUWhqGPy9gYKDKEUBimgZQmvu9R9vR+udVcxRsbpdmGehVe&#10;+MnbvH7kFaRQ1PwyUZQgMLHMEu1eimF49PuazpGmKZZhoLJ040byEVC/4dK/Uf/EvpG24xuA4F9u&#10;hPeLoL7GCBmQaPK8hFxpuZpQuillAEnYxRURE17CjBFRWr1EdvEtjLWLVPI2pogRQhJj0jerRJuu&#10;Q23dR8Ot834zICu5ujGsDOQmTAAAIABJREFUUowsQWWQKIEwTKRlovIIRV5MZQUpssgkG/j8C4mh&#10;lJYyixwF+nuRofKAn778PLWqS6+7iiH1RH50dJygHwHGgG1c0dTzQRKZgYFAFLn3zWaTH/zgB3z+&#10;848ShjFPPvkkpmkWbvtD1rIQgm63C1Bo/P8h9m6apoyOjrJv3z4ATp48yXvvvVf4Bgwf2263i4Zo&#10;r9ejUqlw5MgRLly4QK12HQ899BDf+ta3iun8xMQEa2tr/MVf/AUXL17k0KFD3HvPPey7fi/XXbsX&#10;04Qg0GxryxaonEHST8aFCxeK2PIsFaSZwDRcgjBmpF7nt377tymVSgzZ5MkApoQBPP+TN3n7rXdR&#10;wiJJbaThUa6NcPr8CaK8TGWmTiczUPSwsPEqDt0gJHFLOCWLhWbCwtISk16Jklnl9PuXmBjdwsm1&#10;GE9WmNi2F7u7xCtHjjKz6zpqM+PEWUZ1QGKPhE0ofQKzSkuU8Y0SsXRIZUYuTGKpyKVPLkfI8wRD&#10;+iTCIhO5jvHjipeFXH/cxFACsO77jzOwPvK9JBcZSg2s+gWYKBBCIqVBEqcDzQcfibsTGCTkIDXF&#10;xsil1q6QD3T6klzmxHGgQbDIkYnCM2wSw9ejEUwQUv9BAJnpP2SpQTamQCgT2/CxpFuwAixD4dhg&#10;mArb1t2mNE2JoohyucypU6c4ffp0EVU1OztbmE44jsP09DSu6w7yLLWTfqlUwnG0Z8BQN29ZFqap&#10;KTG9Xo/Dhw/T6XQKQ74vfelLeJ7H1NQUN954I6VSqQD9w06Zbds0Gg183y+eaxjBt14SMATyQzZA&#10;lmWFseA/9NVsNpmenqbdbnP8+HGiKCqkClmW8cgjjzA1NcXu3bv5wz/8Q77+9a9z8uRJlFKMVmss&#10;fzDPX/zv/5XJbVO8f+gQjzz4GTZPbcEwHVSWkcsMQxpg2KRSoiyDWGWkcYBT8tbFp2zURm3Ub1JJ&#10;leM6Nq1Wgpk5GDk0GjGuFyDsS8SpjvKpT27h3vvuZm6qiszh/fdDJiYmOHv+HGurB6mPwjW7D3Dh&#10;/NMY0idLjUFWt2RkpM7KyspAEqW7Db2+YnSsSpxESEMSpeCWIFMxjmfRjzo4qUGc6rVsbGKUdvc4&#10;O3Zsw/M1EynNExprK1iWw9W7dzC/tMb0ZJ0g6hClbUpVgyDugBwpspMNS9Hp9XB9h15fT7dTPFyv&#10;RpJFnDtzlrlN26mOglc3WV2Yx6bLeMVn+xYDBou3ZXkszi9iJDqabnp8C6Z1Gts1aax1GRufplKx&#10;CGL9foXpEKeKcqVG0I8J4pBN0zOcOtVl80QZ4cDM9lHOfnBOmyl5E9RHfXxfv39TgmMmRMEKeZxR&#10;GdlMEEhUlBOurGLkI2BB/aoJFj84jZNmVPOAsqGn7aETstS+hF+tMGnY5D3IPUgthZIJfqWsp9mD&#10;rYPtGKSZSdJNWV2Deh12797P+fNPIQ2HNFNkWYzAIZc1UpEPJvEevV6PKA7wfJMsjGk3oD4K1159&#10;IxfPLSGkr6f3WR9pmCRZTBCGOH6J0UpNyyQckL5NP1nD9aCztkiajKAETG2vcn7lGI7tUqlN4zia&#10;aaHXZEW15vOzExe48aYtlKtQH7GZn28QhilTU2OMVE2SRB/7PI1orrTpdzXwn53Zwbvl06yurCBR&#10;2IaPkCZhCtJwyZQJmc6kT2I9/bfMf8WUN5F/VGo6/P4f1O9vDAo2atgmkqTSGoD0GDMfeHUUDYCP&#10;0viF0lNyMXDxR6R0kw7eyBi5UafThTTI8G0H3wKlAsg7TFUV09kKXDpGfP4otd4SY5aB70hSbM62&#10;YkKnhnfVQaJNN3Ahr3ExdDBKEzqedCCj0lNN/boTMZDGCQdBNpjGppgqRxVmf9qGXSiJ5ZSIw4gs&#10;TbBsgyxLsayc5YUPkHTpdVcZn6jTWmuSJznCNQiCCN8vg0g4f+4U3/veD7l48TyVUpVLFy6ybds2&#10;WmttyBUSwbsnTvK//M//K2EYcvJnJ4jDCNM3UFmO55fotNpYhsnTT/2ILElZXFykUiqTJSlxGDEx&#10;McF3v/0dVpaWefXVV7FNizzNGB2p885bb7O8uMTf/u3f4rsetmUXBntSShzHIUmSAsMMwf83v/lN&#10;Tp06SJZlzM7O8vrrr1MqlYpBre+VefmlVzh+7C3+77/+Fvv27WPPnj1s2rRpnTShz9LSMqdPn+LE&#10;iRN8+OGHtNprGKZDP1CUSuN8/4dPcvMtN9APOyAzypUSjbUm1doYS4trVGubSCKTn/3sHLZdZ6y+&#10;ifMfLlNyLFa6OeWpg5Sca0mtEF/EyCxHZCsEoo2aiDBGbyAVGZZhM6kEMhP0c5fIGiWMTHwLSBTn&#10;0zK+W2Lr7dcgLItjJ97H98u0SiWcSoXc9MgNl64sMbN/N80AbJlrzJsGhGmG649B7TZc02KpE5MJ&#10;E2UMBuxKIrVufiAoyYddtI9i/I8tS7mQCKHP3Xzw76AtrhkrKExtIqE+Akh/sbecJJdF+w5DgZlf&#10;mdgPdj3kSiHyHBN0p0qIwR8WkOUolaK5FQqFQIl83QvXdDKhJKLQ+mUDg5grBjuGYRTReHmes7a2&#10;VuhCtMPjSNHxmpiYKFz5wzAsvACGQHyo2c+yrDDha7VadDodOp0OExMTzM7OcvDgQe677z5GRkao&#10;DcSMQ4f/9e7+v3ZH9J+go6/X68WxqlarJElSmEcNMzZBU2FuueUW4jjm7bff5qWXXuLUe6exMonl&#10;+XRaHb79vW9z4p0TfPWxf8MdN99BNwowh3bfQqAME2VKhGlgmhLTEGTZxgK2URv1G1tphpELVGog&#10;chgfs3nksw/huGDIwWQFveqIHC5fhLeOvcvy0irVygitJtRqMLPZYevcTpYWX2Nm8zQPPHAnExNw&#10;6RK88sprLC4uEoZgmtpDJY5j+kGA6bioXN/lTcMlyzKCfsTIaAUpdOBLFGV02j1arU6hQ5+anGHr&#10;1u30+322btvC9KSWaXU6HaIoxHHLVColPHd4LxUDN2CJZZVAgWVCmlr0g4w0i4kCvZERJlyz5zq8&#10;ssfCwgI3H7yeagn6PegnYJk+c5u2cuzVeW6/dRO7rp7kvfd38LOfnWR2y1Y+df+9eCXwS/Cf/49n&#10;EUaGEIZm6xl6XQiCgPn5ReK0jOvDzt07uTh/ASkle6/fzabNOnMwSSAKQpJY4XkVTGlp7+goQZoQ&#10;tvtIoBPClh3bOXPhHFmW8YVDD2IqSIBYpAjTQAAlw6E+iORr9yLSPCcN+wMW3JXTIksFSklazZxa&#10;VTKz2WPr3NUsLR1hZmaCBx64l4kxOP0eHD92iQ8+OE23F+C4FuWyR5qFrCw3aK/BSBX9+C27eW3x&#10;CJtnpnjggfuZmICVJTj8zFs0GsusrqzhWNrEqlSr0e21aDZXGR+rY5k6DnBqywSjF8rkGVyza6de&#10;+21wnTKW5dALM5qtDs0mVEfg9ttv58c/Pkyn0+Kqq65i8+Z1cjwMslQyf3mNLdN1ZmZ8rt65l1Pq&#10;PWY3b+bA/huY2yI5+W7Ca6+/yepaF0N6ZFjkgzUxiYN/3fePj4P8DdO+jfoVp/4IiQYS2QDc6+Gh&#10;Ejkos9DQI7RYWDOKFQooV0dYbbeJshTfG6Ncq5AHAWm3jS/abK+kOKsfkq+cwF07xVi2ypib4aUR&#10;YQANHMTUTqzxa2hWt7CQuCzjE5k1MsMlT1MMlSNIEApykaLE0E9gYEZetDFyEAmoXKd9ICE3yFVO&#10;loKQJiLPUbmW/xqm4tSpd+j3mggy8jQbsHkNlBIDjGLR63X4uyd+wHPPHyZJEprNJmW/RhLlKCUK&#10;c++TJ0+ytrZGFEWsrq5Sq9UK37BhRPny8jI//OEPefHFF7lw4QK+7+P7PuVymTAM+dM//VO+/vWv&#10;60n7ADedPHmSP/7jP6ZSqbC0tFSw6oYGe+ulykO8OPz5E088wVNPPVX4lpXLZTzPKzDKcAi6stJg&#10;ZaXB8eNvFYNVpbLCo01LpzW2UeihqG25gEWWpfzlX/45/+k/txgZq5AkAe1el3KlRhQqLl5e5uDB&#10;u3j4M/8NtjVOq52Spj2q1TpSSTIyWrkJkYmZWhhWjmenmI4A1SNSOVFeJc+ATJJnApVJMhyS3CJV&#10;BiLLAZOeUSUUYGYSoRS1qR1YlkVsmwRCEKdKy+ZiW2vUDEWaR4gBhsuEIFCSOPMRuSCRPw+816dX&#10;6C1afsU88hdN+j/Gl7nSJLgSEQhcAf5DXfp6avmvME/SF6shyZQ2tFBCC1yGJ6O+knIdizPQ73+8&#10;4fCPrjuDk2zo/gh6Y7m4uFh0lWzbLtzsLctienq6cLoMgoAgCAoTwWLjM3DgX69fmZiYKOIwPvjg&#10;A5577jmyLGPXrl3s3LmTycnJwpTvV/us+JV/f1hDqYJlWezZs4dSqVToeXbs2EG5XCaKImzbZmxs&#10;jPvuu499+/YxNjbGsdePc/qd9zh3+TwmDoZn8qMPfkS33SOPDW7cv58kiXG08ULRjBieExv2fhu1&#10;Ub/RM3+QBp5fBWGRZmAIioalQst90kRr37MEVtcC+kFCnCiyPOF733+CRz/3GbZvFzzw4DU88OA1&#10;g/sSpBm8cewd3j91Rt8zBnu8StXE9UoEYYrnVkmTQVc6s3DsKrFtYJk+caSp8IZ0cZ0qYaBorKTM&#10;zJpsmZV85qFbMQwoX5EqUquOMTo6RqeVsLKyCoyCAsf2sa0UzxO4rq8z5R39JQ2fZqPNOz87jV+q&#10;cvsdMxw4sIM9e3dgGFrXrp2V0Y6/kSCKUp555ifMzv4OM7Pw8KGbePjQTXR7Ole+2Ybvfvcdskwh&#10;hPZ4UQPPF8uyiOOYhfklXj9a4caDk1y3Zwv7b/i3g+ax/uy7XW0wVyqP0O83yZUgUzlBFJKjcB2X&#10;djskScCyYM+eTezZ87u0WlCt6lt2noPj1PG8MaIoptvNiQZa/vrINO3OAv0gIc8lUQhUNCXSkDbS&#10;gO9/7+949NFH2H6V4MEH9/Dgg3uK45tl8O67l1laWiJNU2zbHGwYDWzHRErB97//JI9+7iG2b+ej&#10;j0+0D8LrRz/k/fdO43o2Z8+eI8+3ICV88Yv34DjwZ3/2BKfeP8v42CSbNsHVO8eYnfksIyN6ABfH&#10;2iqo18/odnM67ZhzHy4wUp/h+v01tm13+W///cM6bDjVjZROW0tOxiZmWVjtc+7Di0zW62zbDvff&#10;dzV7916NPZAKBCFcvrzA4uIySarwPZsoS4nCDKTAscyN28hGbdSvtfrkGErr1A2yAXDWNz81cMbP&#10;hEGGBv9iYG6WyhyDlEy4pKmFMh3qZkrJCsnSkDTrUTFDtrldplrvwfxbpEsfYOV9fNcCwyBLO0TS&#10;om1O407tQU5cTScusZLYBE6J1PCI0hx7QNofNiQ0qEo1Gxlz8HrXNbsKubJOtZBSkiTZAHuYGjSS&#10;YZl6TTh58iRJkhSy4PXpYZZl0ev1Cgbx4uIijuMwOjpKlmW0Wq1Cpz9kK6+urhY+X5ZlFRhoaO43&#10;OjpKFEUsLS0BOtt+bW0NpRSVSqXQ7g9lxMMp/tBkr1LRMYNJkmjZtLT+0cFlt9tFSlkMX4MgII7j&#10;Qn7gOG6BuYapA2oQF25ZFlIOGheWwPVsLd0ytHQrjROQAWOTFSqxRY7C91388ihxol0f7r7rJm69&#10;9R62zO6k34c8jclzRZQGuE6CyiNyFUKeIGWKKRRSGpiGROWaMZHmOXkCeSJRykDlkGIRIEEIJFra&#10;LXKDTGUkuYIsx3BK5IYkRfvcxLkiUToO1jBsoiRBCFkYvQ+Hx8Pj9i+dHFMk6DHQ+F8B4P8QIM0H&#10;xm/5z2Vo5gzoBlKQZzkDdK/fnMi1ph9Que5aKZX/WrnwQ039sEsEWpeysrJS/F+9XmdmZqaI2Nuy&#10;ZQu1Wq2gqkRRVPz+cNo/nNwHge7oz83N8bnPfY6tW7dy8eJF/uqv/oqjR49y4sQJ9u7dy6233srn&#10;P/95pqeni9cwbEj8OqD/n+qaPzQO3Lx5M5/73OfYvn178TlWKpXi4h9ScCqVCpVKhc9+9rN84pY7&#10;+OnzL/E33/4mC70lapUKcTfiheeep16aYHp8nE3To/qMGDw+UzlZri+ELMs2XI03aqN+gyuKU1zH&#10;Qwmbbg8qVTAtfdvPlTY6Mwz48GzCkZ8e58zpi6jcpFyqD6JWQ3783AvcrT7JVVdpIGbbGvh+5zuH&#10;CcOQHIOJ8QmiBMwYllYScgxMq0QQ5IQB1HIwDRuURRTmmLKEZeiseZXZuE6FxYVVnn/uFa65ZhcH&#10;9k8yMkgU+NGPThNES3zm0B3MzjpkqaDfj5id2QYK+n09wQ7DmDiWmKZFEmsdeLcPleq41uInAcff&#10;eg+/PMLVu0qFud47J/o0VpocPLgZywQlHBy3RJYKfvLCq9xz9y1FukGpBAtL8NSPXmNhYQmFgTAs&#10;BPo+jNTgWOWCMI547egxbOdG9u8fJ1fQ68PLL59genqa6/eOstzQ22JhWCRZTpJpbau0TDBMzpyd&#10;5//8Lz/ia197kMaqbgA4Lvxvf/Ikv/d7D1GpQK+f0+5kmKaFX5rQSQEhdLopvV6K43hMTIxrdsQg&#10;MsqyPLrdNuWyz3PPvYD62PFtt+A7336WtUaKyk1qtRq2bdLptuj1upiWHmh4vstzz76MUndcebwz&#10;fPwzNFcjbNthZvMW2p013n9PMT0tGNEEDkZqE7z++hv0ewmf/eyd1Grg2LC8BN/8mx/yP/yHzwJg&#10;WTUq1UnS3GN5pcvRoyfodHZzxx2jACyvwJlTy8xsnmDbNr2RX1hostDosNZK+H/Ze7NgSc7zTO/5&#10;l8ys/azdB71hY4MAgSYIigRFUUNSIqVRcESZsmJmJHusKys8vp1LeyYc1lwoHL6Tbjz347CHsjRh&#10;eYKjsWwGadGUhsFN1BAksRAE0I1GL2etU5WVy7/44s/MqjpLo7ux2DDyizhRdaqyKrNy+//3/b7v&#10;ffOZYTb7CE8+Idk6G7J4aQr/8//0dXb3J+S5pdsbIrVCOIuKwnEMaaA22mjj/oCHqYC1W2gbDb3/&#10;HoURUSh1JriLCO+QwmF9UDs/zCQr/SE9cYCZ3kKaGQ8ksCWnnE1fo/PyNxlMXqNjM2QkmXjFeFYQ&#10;q5hydA43usJB/xKpHXHL9siiNeiu4IjJDg+JE1FtjavWTSj/x+MwyDdxsghW3r5yAkkwIjwXQnN4&#10;eMj29naDEer231opP4DeAAprXbAaxEOw6S6KogHWg8Gg8bzP85zxeNw4mNXV0PW6aiB+cHBAHMfN&#10;emrx8/p7a+HyOupkab2+0pqlrP9R+3FrLWtra8RxaA3Y29tDStlYqt++vd1UFyxWDoQsPyRJjPOm&#10;AsOVSLwzGBMedSSaxKaOYrLM4NBEugdOknQGfPipT3Bu6wO8fnWHdOZYXTlDlPQosil5uYvWhiiW&#10;6AhiHSOEw7qSLBcoEWONxxmBMT4QN06C11il8SLCyZDRkISKEHxo/fDeY1zA0OEM8lipQQpEFKzp&#10;lSuW9lmNu+sKiXcyQjN9SLoL3DLwd67S0/c0G3MU7NWgX1RMHRXod6Ji7ir7CoTAeUdpDdaVgR4Q&#10;jrnO5b1H3cte9+RDUNqfzeZq/1tbWzzwwAMNIN7c3GwqAHq9Hs45bt261bBitRJ/Dapr9u3y5ct8&#10;6lOfYm9vj29961u88sor7O/v87d/+7ekaconP/nJBvjfLei/E1N21F7jtBsLBKGOJ554gsuXLy99&#10;T82sHSUYLl68yPkz53jw7AXOPnCGr3zj3/Gd//BdYqXpjBJeeOEFvvrVr/K7/9k/DMoY1XrejROy&#10;jTbaeOfDCfDWczCe8O3v/IC//aHEe4N1M6wrgiI9sLq6jkCzv5fivGYwWEXKhMPpGOtShq7Hn/7r&#10;rzCbzVhbWyNJEsbjcWN3qqM+O7sT/uRPv0mWZRhjmEwmxFGHpNPlz/7s2+wdXEegUGKFldUtfvbK&#10;G/zRH/159R0rON9lff08B/szvv717/C1r3aw1pMXh3R7Ei9SXvjDV0miFZyN0VHC177+Df73/3OP&#10;0UqfWWqI4gGCiNvbu/zx//J/kWUZkeyzv3/A2toaQsDVq7f5i7/4v/n33xowm02ZzWakacpouM5z&#10;z72Ks3D79i6j4RrWSV579Q3+xb/4l6yvrxPHnaA4LDW9/hBrAhmgtUKKkMnBWIQWIBXSK4xV/PVf&#10;f58///N9EI5+Pwgu/eQnr/C1r3lWVla5cWObOOqhVIKOPXHUxZSeyTRjbe0ct7df5/d//3/l8uVH&#10;KQrDzs5thsNV/vAP/4wk6dLtJvT7Z3DO8Jd/+R2+8Q3PcLhCWZZ0uiNmsxk/fO4FXrt6PWRhEs1s&#10;ltHtjdjb32fo+vzpv/43zGbT5eOblmyuP8h0mpMVOaUtgtNLpFFaUpY5e/uHDIcD/vRPv8Ism7K2&#10;tkKSRNX5UdKJV1BSc/PWLnv7t/m3f/5/MBz2mWVT0nRCr9fj4sVHyXLHv/ry1xpB3W63z/rqGn/w&#10;B/+qEsIqyYqS1dVNRGnZ3Ul58cVrfOc7P0YKT5LEpNMDyjJHS88DW2cwNmFjcwhScfPGNv/mf/tz&#10;/t2/lcSxpiyCQHC306fT6dHtJBTGkqYpyODyI6WmzFvg30Yb9ws8JBLhQwZfeF9JQ0q8EFgRfMwt&#10;Ea4WNquVzasW4F7cxWQlO0VBxxZc7OU8GB8wvPlj/CvfZ3BwlVWX0tcKZJfClOyjmQ7P4bae4LD/&#10;FLtyi4Oyz0QOyeIR1scYDzqOCc1SFeFAcCYTUCmra+ZClkfE1WoKQ8pQNVw6hAyC2N5bPJYbN24A&#10;NP3xtctXLexdJyqNMU31da1nppRqeuBF5bhV25jXPfdaa6bTKZ1Op6o8KJvE5nQ6bXBNpxNa7KbT&#10;KePxeGn5WhiwdgbodrtNVYIxBlc7FiyA/UXcUidPJ5MJaZqSJAlra2tIKZlMJqysrCyBXaqqb2sN&#10;xlrygmYfKyXQWiFkRGTBeYnzM7Y21rjxxm2m6YwL5z/AGzf2ufH6No899hG++Bv/gNHwDKaUaNVn&#10;fa2Ds5LDwzFxZBFqhooMUZIQRQqlJM6BNRHeOApXlfUbcFZXFsESITROKLwM5fIecN6hfBQcBSSA&#10;D8dciKCFV1XsWQTGSDCWjo7B22PabTUGfcevQV//uVDq75zDW4t1oT+y9m72PphSzg+0q/wFl3u7&#10;fL0z8HgBUki89NjcUpY5ZZmDt4imB0VWjMf9EwB1ucv29vbyBNc5rl+/3pTE53netAXUJf83b95k&#10;Nps1jFmtDVBn/suybNQw6/79ugVgf3+f559/nv39/cY14H5L9xdB+90A/zzPMcYwnU6bCoa6PKe+&#10;QRRFwa1bt9jd3W3YvcuXLxOpiNUzm/zHf/8fcO7yeQ7/h0Ne+vFLWOu5deMGzz33HEpWoF9KXM1E&#10;1ZUbSoJte/raaOO9Gp1OB58kGFOQpgVSeaTsIERMkvRRSpGmFrynP1hDiih4xQP9wQip+kym+6yt&#10;bbKy6rl69SqDwYCzZ7fY3d1F6Yg4CT3tt7f3GhXirQdW8E6xvzdFCkWkBuGeZxV5VqJVj0hrVrY2&#10;KUtP6SWmdJTGIuigVIKSgn6/C6IMLH8UgUs4mKYYA73eCtZ1maUOZzVZafBOonWMKR2RDpOAbncV&#10;pTtEcYfVNdCRIk0NO7tjtra2UKrP6toGu7v7lIVjfeMBnAWhJKYoeezyU0wmE67fvMWF8xeZzlLG&#10;4ymraxtMJilKhvS39B5rfGXBKlBSMpmWbJ1ZY/NMn8PDQ4xxKC0oSodznmvXbqNUhJARxnmM9Ujp&#10;kVpBKZmmOf3+Bt1ul2vXttnd3a2sZ2eMRmcBmM1yjAmkdr/fpygKDg5m1fhi6HR6bJ0NWjClKcDH&#10;RBqymWFt9SyT6Zi1tbOsrrjq+PY4e/Y8u2KPsiwr69sgeqdUUKGOYk2eK6IoeDGvrW+y6je4evW1&#10;+ed39+l118hmObMs5YGtB8mylHRaMk1zoqiLNYr9vQO01sE6SnVYGXVwDm7e2GEwPIOQXYQsSTqg&#10;dQ/jSsrScGv7kLXRCvv7exhb0uuuESclh4djbu1M0HEXL2NKa8NvTmKwhmxWEkVdzp1fY7x/iJAa&#10;4zzpLMc46HZD9UaapiRxW+rfRhv3DzzciZZkvtL598hjQmWy9gNwjliUmCIl1pJzKyO2zG38tR/g&#10;Xv8eq4evs55I9MxRFILcQ9Eb4kcPMN14hMnoUW6Lc+z7VTI1wER9MheRpjlJpFgdDDDT3VCJIOp2&#10;13ub19fl2mUxB3dSgXMlV6+9WvXJm6X25sXe+UXL71pzLI7jBo+MRqMGjyxm3Osy+RrnSCmbKuS6&#10;DUBK2QDwGssMh8Mm81xjm8FgQKfTaWzGi6JgNpsFcfSq1elotr/+f2VlpSExRqNRU31QFAVlYRFk&#10;TfI2kCQKHdWi5zUOqrLnBowtmkpu50rSfB/jc/r9PsZF7O5PkbLPM898mKc/8gs402G8X+IrdwSt&#10;Y3I7QypHr68C7lQOKcqAb8rQq++dxiPJC1uV9mu8D5l9QRRqPoTACo/BI53DOoGtyCwlBEJ4nA0t&#10;YfjgjCaIqtcrPbvwI5uE6rKu3rtUTy2C4p621lfl4VQTjdDP12xcxWyJmjFgWXAgqAYKnAhgESkC&#10;wEdgbUmRZzhTBCanOvkalcJTmKPToj6Bazbr4OCAmzdvNheP956f/exn/Mmf/EkD6o0xvPLKKw1L&#10;lqYpb7zxBoeHh43qfl0dUJfR1OQCBP/LjY2NpoSlFqCoPS1rput+WJt7zaZLKRkOh2itm+2sKx1q&#10;fYKdnR2+8pWv8Pzzz9PpdFhbW+P3fu/32FzfhMJAV/PJT/w8X3j51/iT/Sk/+g8/Is+CfoAxBiIB&#10;Vd9RWZYNyyilxLfAv4023rMxzabEcRxE52RSVTmZpu/QW0GWZ2HwFSCEadj/KIrIspAF3t1LKYqC&#10;s1sPUhQFr129xcrKCuPDSSjriwZ4AiFZGsU0nTGZTNlcO0tZGowFKTSdTqcCoI4iL8GXTKezasAM&#10;OgGdbgI+iPocHBw1ZG2LAAAgAElEQVQyHHYpSsH+7phed4XRaJ2yMEwnGQiFKR29Xj8Mvj5MombZ&#10;QciMdDt4YdnZO8B7S5xoVKRIki7rmwqhYtJsSnZzG5B0Oj28UIynB3RijSThtWs3KyujAfsHU6y1&#10;DAar7OwchAmJdXjnkEIjtG/KFZVUDPpr7OymlGWozBqORnhvyaZT4jhhMArba0pw3mMc2CKn2+0R&#10;dzscHo45d+4cN2/eRMqYJ6/8XFOmOUlndLtdoiRGxz6IGxZFpa+TMFoZUeaz6n4erHCLosQa6HYT&#10;pIjY3R2ztrbG/l5KUWQ8sHWJosi4dvUmKysrmNKSJBG9Xg/vPePxmMlkEia7psB7X31+QlEURz6/&#10;xuF4UnUBapK4xyzNyI2h1x01rWrTSUYcdVCyw+7uLv1+n42NDbzbx6OZzgxFabHWU5aHyCii2x+h&#10;Is3u/hhReSFP0wKpYH3jLNYUZHmO9Y4sy5EKhsM+cdJjNpuS5RlFmaKkoijDeNft9oOlrYpC+adq&#10;s/1ttPF2hRchi+uFqATHQglyEPY2ofjfG6Q3RL4kchaV7bMeC0YDxaqfIm+8iHvth/Rn13mgK8HH&#10;pEmXaSmZ6BH56CHSs49xe+UxbukzTEyXkgFW9/C6izcOJWxwFTB5Jexnmz5oKtE+J5fYi9MQFcY4&#10;Ih0tlG874kjhMVy/fg0pRVOGr7Vusvx1Zr7b7eK9byrPtNYNgO52g4tK3Q8eRVGDX2qr8tXV1aZi&#10;wDnX9O/XeKFub15ZWSFJEtI0ZX9/H6UUKysrDAaDhlSYTCbkeY6Uck5AWHNHjLazs9O0ENTaALWb&#10;2nA4xBiLUtFSm3cgKEJlRBir3DFMqFWMiDT9UcLO/h6D3ogs9bx+9QZPP/0L/MrnvsTq2gVu3thl&#10;sLJe/bYxBwc7SOWJYkE6m7G2BhIVfBlsKOV3FpwTeKexNkjS+8qBzgmxIJ4XKtj9kqBppZbvfbBb&#10;RITxrfofWWvchXPGWbukEXF/enr3H7Jy0BDeo2txASFCj+Niqf9dXcDMM/4WX1X5C5T3eGdwZYY3&#10;RaB06mqA++wWj6KoOaGEEEynU/b29hpBjCiKeO2113jhhRcahgtCec1gMGis83Z2dkjTtGGn6n1Q&#10;l72EXh3bHBRrLZPJpLH88z5MrNI0pdfrkSTJu3LwsiwLE/fqggEah4JaDTNNU37wgx/wzW9+E6UU&#10;DzzwAL/1W78VgH9HU4wnqLUgeriyshIm395jijLclGSQly4rps6WBpc4hPOtwF8bbbyHQymBlFRi&#10;Pa7yxvU4J4ijJFik9lcBmGXTajKSAFT2qUOc8ygV0+1qpIyQ0hLHXcrSkCS9SpxH432Jc2BMQafT&#10;o98fUczCpCeJA3A0tqhI3JBBFkJVNqj96h7rq3K7QEjHUYKUMZEW9LoJSkVks0BM9Pv9RpjIO0mW&#10;5QhcRS5o4k6P8XjSKA1rLasy91DyGLYjtC8457E2eDE7Z6pxASKhEVaRFx5QnDnzADdu3iSdZayu&#10;rJGbUOHmgSQJfeHWWlzVG54Xhm5nSL8nmUzHTCdZmABaiRQd8ixkbJzzDAYjOolkOp014936+gbX&#10;r19H66DA/NprV8nzjHPnzmOMIU1n9HpdlAqEdBwnJEnMdJoG4Sghmc1CNUC32yeOehRlhrUCax2D&#10;/grOCpSM6XY0UkRI4YkjT1k4lAoZnMPDw0ZHptMJ419oFZE466vPx8c+r3WnmVhOpzO8V0RaE0cR&#10;N2+Eyr3NjXPMspTpNOfs2fOkacrVq2+wsbHBeDJF65jhyhogSdMZ3gm8gtlsRtKtxm8hmWVTZrMM&#10;LwSlyVEyQkrNaBTaPExZYIsCKSO63QjjDZ0oJs9znAOtRbVPMwQqVBi6sr2JtNHGWwT7weMrWOEt&#10;jU/OIYWBCqBEPidyJdqXdN2MxB6yKQTxwRRz48eI7b/ljD1kIwqYIDOGsjNk0t9kLz5LOnqUdPg4&#10;u50H2TUJqAiDxHiPMIZYKbq9Dr7MyA736EVU1oIB6AVFf4FH4+Y+Y0d+lGzAYVmWRDqpgH8AtErF&#10;WOcZH+5VWX3TVBjXeKS+J9b99L1ej9XV1YbUhVCtDDSC3jUornFKrdQ/m81IkqQhAfI8bzLKo9GI&#10;PM+ZTqdMJoGk39zcbGzFO50OWZY1Scxer9fgjfF4TLffu6Oyf93LDzR6aaFNSlaJRdskKoUg9PNb&#10;02jA1aC/HltcVXkuJQgFmbEkySoHewVC9Pnc577Iz3/y84wG57h9a5/hcIPD8YQDf0AUe5KOpNuX&#10;9Hox3gucm4AISQ+JwnqJKQVFDqUxaNUN7g0VeQxgRZWZ95ZgFOyRUoAUSA/Ci0ql35J0Oo0emvPV&#10;uO8Cie+xSKGQJ2T3F7P/71bouq9deEfQ5SvZWA/Z7ziOcUZUJSSq8tycb2BjK+AlXkqmacoDW2eZ&#10;7dzCScsgjrDZDGUMlAH8O+9QIqomOK4pF6yBbGCoZAPItZbNCeysDNYOVQn7a6+9xquvvtr0ydQA&#10;v+55CSUjYeJW9/Brrdnb22M2m9HpdBpGqi6Pqctm6m3SOmSmkiRhNps17QIHBweNAEd9okopWVtb&#10;YzKZMBwOybKsyaYdPdh1yUudTV8kWhYrB7rd7lLpz/7+Pg899FDDHNY9P845JpNJI9gBcP36dS5c&#10;uBBEt8pw4uV5zlCGC77uIUqibpPZQymotA/qm0CSJEyNQYpW3q+NNt6bEXz0SpuDlOg42PapSKEA&#10;4zwqiikq2X2lg4qxcWEipiKFdWCdpTY1Smd5GAyjJHw/Eusc1tlgZ4QEFKVxlCZDiCD6ahoWvSAI&#10;BQe2vLAGGUmychrubVphvANM839WlGH9MsHWPuJCMCvKoKysO5QWVBQIi8IWSB1TFIYkiSjMDCQY&#10;X2KyHIQPfepVyWFW5M3EL9ynZdWzB8YDIgrAvjNgZ3dMFIUJWb3+SCdhgluNpdQjpwOlIkoTKPIo&#10;7gWSHYiTHsaCqFSTlYRZVgASqVVTBplmKd1+B5BM0kM6vQ6dXkyapSA9cSfGuBLjLDpWOByzPEXq&#10;ahLjPXG3iwOyIogSCBVhHKFawoFpjq9kOivD/okTPGC8C0KDFeGv4w7WQ5oVYXd5KoGjsMx0VgIC&#10;FXVDgqDOelSZEqGiahstSXcIwjHNckCh4y7TWQZC0hsMmeVFdZ7BLE8BiVASIYMVVJgzmEA2AVJL&#10;urqDx6GjKKzTC1xpqnlLNaF3QanbC8ksN9W5JarfUSlNe4m3llbdto027hP0V7J59X2iBv+wYFOG&#10;R4pQdKrJiewMaSZENqNvxzy+qXC3XkTdeJFeeou+TYm9w7oOpU/II8GuVRx0N7AXP8b+2hVuuTX2&#10;Mo1FI1WQEYxxeJ8hyrBl2jtUBMqXiMouzTN3GbCVLpkTJ7cqhJDEcZhfKy2aRCXAjZvXyPMZ1pYN&#10;Lqnn7/Vcv87M1wRCXbafJMkSVlq0xiuqiq4auywSBGmahq1ayK7Xr9V4JJDS8779o1hlcTtr4fB6&#10;2ZMc4Gpb9EWsU29vIEdEs53gK8236k+EagljDGUR1qN1jFIaZyEvSnqjda5dv4XyHT7z2V/ilz/7&#10;65S55o3r2wxH65RlSdKJAYNQBTIKlot5OUUrgZIJ1npMLjClpzQuKPk7jZJRpTdRCb6LAPS9qOcY&#10;gYySzF1Ma7FH4UEIj6nmDopQ8e+qcyUsJhDeNWP5OxVlWaIShbHzhP50OiVOJNKDlQHj6m43mp8E&#10;XlQTluMbd1pG2y94A0ZRFDLDVS8DpcXOMvLDQ8gyUAol1LHvlFIyGo1I05QsyyiKYBcUsvoTDg4O&#10;SNOUSHcby75Qepo1ghSdTocHH3yQL3zhCzz22GNLiv0vv/wyf/EXf8Fzzz1HURTs7u42xEav18MY&#10;Q5ZlDagvioLxeMzBwUEDvLvdLkqp5uKsL9jaNlAIwf7+PpPJpPJJ7jZVCHmes7e3x3A4bCoRlFIN&#10;QbFYql8THvW2hwyEay7I+gKsmcD6xuC9ZzQaMRgMGtC+trZGFEUcHh4iIwUWhmc38Bief/HFkB3z&#10;nrzISeKYbpyECe9sxmwyxZamau2ojmcL/Nto470N/isLJSqv5OZ5BdyXlquUW+bLqYVl7vWxhouL&#10;g0o1CfDRKa+r5UmCD0TCfHm74CXugMXvsdX3zDMyXriF5f3yfll6LufvN5MTifO6mag6MX+EN/PT&#10;XRgs633tBZUq0ML+PyWazJhjWWDqXh6PHgux8OiPvLewL47+rtO825eWk6eff0v7+Miy/sh+EPPP&#10;+YWJlFxcTtz5fHcirEt6juxrUU3sZHM6+Drr5GV7q2ijjbc9KoAoJM7XV351TeNQQuBtqBLG50TM&#10;GChDP/asY5m99h26u88z2LvGqJzRFTFOKDLZJVMxe97jHngEufVhbvXPczXrMfYdItUl1gJnJgtk&#10;QwV4qcv7504DgaTQwWIQ1dwjhHfHwP78XlID4vp3BrX40niybEaWpbwTCiFv1iJ9P+8vvnba+4sY&#10;bjH5eRQrzp87pIhOBf0Qks2D/ohkEJHnZRBJ1BIpFQLF61f3WV9/kE//nc/xyMNP8OorNxkO1rn0&#10;4IMcHEwxLkdKUNqhY5ARKO0RMgDuolA4qwP4twLvBM6rkOFfOM5OhO3zi3MR4VHeNeNIGCOCfo9o&#10;phOuGeYFHuWrOYevz/B3Dz/NxQOXn+dZSZbl6Ok0D4IP3pF0eg3wP0nRvRk8a//NIwN3EFKyKO8D&#10;a+cdPs8pDifBVLf2LvSBjcArJpMJu7u7pGnaZL4Ds6S5du0aP/nJj3jxxRcbYqHf73PmzBl6vR47&#10;OztcvXqV3d3dRlzimWee4aMf/ejSdq+urvLtb3+7AdPj8ZjDw8Nqm3WT6a+z/91ul42NDTY2Nqqs&#10;j216YWazWSOmt3gRCCFYXV1tqgvqkprV1VXW1tZYW1s7dtE0/ZlVpr5WvawJhroPpy4NqgX8bt68&#10;yVe+8hVeffVVptOgRu2952Mf+xjPPPNM47/Z6XRI05Tvfe97bIzWeeTcgxgM337+e3z9619nOp0G&#10;zQTnWF8PvTF4A5MphwdjfGFQDqQNCqzziW4bbbTxnpx2+ZMwuJu/Jtzy++LIsvdLVouF/jgfVQN+&#10;3TetF9bn5683BEW5sF01+SDnojPYBYAfvJcDS2+rL9GVrkwt2nQHAHsULHu59JpHzJV9RZURQJ4A&#10;so8CYDnf/2KRCPAnLOtO/j7x1oB/mNjcywE8aZvkCcD8FMC/qNQl/On7Z2m5E/alWDwcft4bWxET&#10;RzejBvCuXq8PWTx1hFiYr1YujWsSucy3tNFGG+9QyGUQ6RzClShf0JElCQVxmROZbeLJT1krX2eo&#10;pvRxxE6Rec1MRBTxkFmyCmefJFt/hMNySJo7kJYYUFX5NaJEVALlwteZ3OqOI+ag34mTxQbfdJgT&#10;orlhOWcoipI8nzHLpgzjdwbw3y94P/r+IpY56Tknvbbw/+JnjgN/lkn3E4C/FJrZLEdKW7WJRRS5&#10;w5gCayO2th7jF3/x8zz++IcwJQyGBqVi9vZ3AmYUHqlBR5IoEqhIgKiFAxV5Bt4qrAfvahI+EPBC&#10;CHxDJoftEgQ73Zr0kX6ZLj9OeC8MdcIdm1tJ8e6D/xrLOweRThA+JJ11XWqvBRhrg71BVQJy9OA2&#10;B96fOEVCS4U1BokgBhIhiZ3DTVMwJpjlrgxxLpR1QBCVqDPtzjleeukl/uzP/gwhPC+//DIvv/wS&#10;zz//PEmSsLe3x4ULF9ja2mIwGJDnOVmW0el0GrBbl6MsCu7V/SplWTZtAdPptLo4Q4a9zpzPZjP2&#10;9vbY3t5u+mDqbVtfXw+9klWFQd0WUHtLAuzu7jZ99zULVgtl1CX59XtxHNPv95t9kKYpaZo2y9fb&#10;U1cMnD9/nuFwSJqmfO1rX+Ov/uqv2NnZoSgKNjY2yPOcj370ozz77LN84xvf4MUXXyTLMr773e+S&#10;Hc648sEnubV3m+++8H1+9JMfM5vMyE3Jma3zPPXUU9UxBqYp08kkHEsP2NBy0Ur7tdHGezh8XWp5&#10;FNDJIwOze5PP3D/4n4PzBSDrk4UJ4GIWXy6D6sXser1d+MDKV9n45nXhFjL+yQmTj6P7xR1/XFze&#10;q4q4CFY9iHvVPKmsbJcqDsS97bv7Bv31MV7cr47TM/OnTdDvcQSoJwpeLE3wlgkkWXsD3+F3H1nz&#10;wveKhXdqYrqhU6rlvPQI5078zfOjIavvkk01RxtttPF2Qny/BHwWW4XDNehRMrTzdgRE3uKKGePD&#10;XfLDq5ydjJkWBd4n5EKhnCSzmgkR+34FLn6U3eQCO3mPAxeTRJq+1uBCq7CO3BLol4tEcOUqUIN+&#10;K3RoTajuEsdJwOOVUgFMVor30le/qMRjg8CbeGsz6KPA+ih4Pwq27+f9U0H/AvA/SiSc1Pd/4vYv&#10;Amvvlu6+EBK7aVoghaDX7ZOVJeODlMFgxMMPXeYjH/scFy89SlmEkvbV1dVGoHBlZUgUaaQCpYKb&#10;gnehhdBaibMSZ5JKwd+H9yrHOidAiCB65ytC2QkfxhN/nNIWfmH4Eicx4P7YMFjPHd7JOHpMasAf&#10;kume3fEuY9UlneXL1Sf1goseg8uee36h7PPIpMALtJT4oiAWEuVAO9AWsv197O1dlH8Uj0dKha8k&#10;/tI05fDwkOvXr3Pp0iX++q//usrO1/0knqIM4H40GnHx4kU2NzcpioLbt29z69atxmey9o9cBN7A&#10;3FKi6jex1nJ4eNgIX9Q9MrUFRl2GX5f3124CN2/eJM9zRqMRh4eHSx6Mi/0utfhfXbpflmVDLNRC&#10;HtbaRiBwb2+Pvb29pjf/aEtBTT7UTgTGmKYCoSY6oihif3+fLMv49Kc/zY0bN/jyl7/Myy+/zPe/&#10;/32++Y2/YhT3mRYpRdfilaMb9fjA5ct8/jO/xq/92q/hjAVnKdOU9HCCNxbhPMI4dCQpWujfRhvv&#10;2WlXmIuoE2DPade1akDvyVTvvcHe+Vih5mSCqEsl5TKXXhMEXh3JAvsF8sDNXzs2qaoqB7yfg27k&#10;kkbNfFHRjGFLjyftqXoAX8gUvRnunf9yezLhcBd77a0qq7pj63kn7uWnfKeQ8+PEfP8dA/93NfsV&#10;8x5hvwzQBfP/w1rE8nl30r6usnx+gdw6vintuNdGG28JlBCud1UDvwXQb+tSeio9FRHE07xzmHJG&#10;bgWFUYw6Wwjd50ANiVREx4RKLxOP8IMLTNee4o2iy36qUZ2EkfJYOyYzSdBKEYF6wMuFHuyg3O5F&#10;1dMv5FyPAFEVldlj4O9OwHwRiOlI0+nE9Pu9oHP2NsQ7ke0/7Tcs/pba4etetmnxeaNjdjTb78N5&#10;YMqSJO6iVZc8N0wnJYP+Gh++8hGuPP1J1s48wvbOIaPRgNHKCjdvv4FSgksPn8G5ULXtcXjrsbYS&#10;bTcS5zTeRSBiECo08klbKew4hKsIYzHPJTTjSzUHElW1WFMwKRbnCfKE8UIsDST+XR5FavxeJ/Kl&#10;UXT7Q3x3xPqZHF1bRzgBSseB+boH8YG602EOeh2xUGAslCXSGvZv3eL1V1/hQfGJRtyvKAvSabAC&#10;On/+fCPCV/tGKlXbQgi6vaA+/4uf+iwf//jHefDBBxuxu3PnzpGmKYPBgPX19caSogbxUsrmvV6v&#10;1whk7O/vc/XqVcbjMVrr5sSu7YN6vV5DDFhrG9Xo2vpCCMHh4WHjrVkTCqurq2xsbDQ2GIPBoCEc&#10;6mx/raIppWR1dZXNzU3yPG9aGYbDIbPZDGMMu7u7DAYDtra2GguQutqg0+nQ6XSYzWZorVldXeXa&#10;tWt8/OMf53d/93dZX1/nq1/9KteuXeOlF36KxSMjzWhlwNrZNR5/9HE+/5nP8Xd+/pfY2twgnx7g&#10;85zd3V32d/dwpUELGewp/CnkVhtttPH//VhQH54PvqcBm4X+66XPGJazx3f/KPHBvgkxz84vrqMh&#10;FxZ7vlW1rDgd/daZ/RMzxqYhDeagUJzwOzneAnG0n1OwDFrfDmAs7jfrfh/7vyp390uA+7T+/3eA&#10;EBBHJnongf+jZFSjM1Ht/0UCauE3iCOHqWlBPLGowjVgv27ZqE+dxVPIBWfitty/jTbeplDU2i2+&#10;apkKhJuvyuqFUDgfxDqFU0ivSaIeyXAD3RHo7kOUNiMTnVAW7nK8E1g9oOye5Q2/ztgluCgmVhHW&#10;pcxmU5z2dHsrTHMDBPE3X/dmV/cKL0Qj5FffBwLw84hqu/2pVU8LOjLeV33+DqlCQm4w6LO6usrB&#10;7f13BPC/Xdn+o0D/aObfc3q2/y5/wKnZ/kDQK0AwmaTMUsPW2Yv83Ec/wYeeuEJvtMlhaukNhoDn&#10;cHJAp6vpD2KkKrE+R0VxEE0vPWVpsUbhrAygH4WScXNsQm++q+zqA83jxTzpILxA+lDlXD86YcL2&#10;1vtN6Pk8ZYntD+2Goh6RxGLf5DtIrlWCi3PQv5jxh+n0gNxqDsdTdJIkIaOMJ9i0i/uyphOAt6E9&#10;QCuFzx3KQyI1+XTM9s0bPDgZk2rHsJ8QRzGir/n0pz/N5uYDTc997RkZRaoqyT9E6ZCVXxltcPny&#10;ZdbX1wH41V/9Vba2tnDO0e126XQ6XL58ucmq13Hp0iW+8IUv8PTTT5MkCZPJhGeffZaHH364AdK/&#10;8iu/0rgADIdDPvjBDzbg+ktf+hLPPvts4xxQliVPPfVUU96fZVlTJfAbv/EbPP30043XcRRFfOhD&#10;H2qWi+NwckZRxAc/+EF++7d/m2effZYoihoAf+HCBT7wgQ+gtebSpUv8zu/8Dp/97Gc5e/Ys4/GY&#10;4XBInucNWTIej/He86EPfahpgUiShM997nM8/PDDobJgMqPf6ZPZnO18F5lIHr30KE9cfoKYiP3t&#10;A/qJpJhl3L55i51bt7FFSaR16E61rkkAttFGG+/NqVfNXM/F5Y6WtMs5i73EaFfq+k2v9r09+kUC&#10;AlXXYi+vb2kSVRMEaqGs/yhYXcgcLHLq4qgo4Tzjvwzk5Cmg1x0DohKwYnn9Tix/jzypEu7Ith4b&#10;We8GWIpFkT3J/Qgs+mbbTyk5fdPtkKf8prsgOJaIDreAzu+2kmThePiTyZolaqipJlleTnpz8sTl&#10;zcgPL99ymW4bbbyfo/YPl5Vqfk1Ghgy7rkrrBVIqcJA5EN7iRYdeZwXTG/Ez2SN3BmczUBaDILca&#10;4ztgB0iXgOoSyx7WwcxpbKSJdYZ1KVbEeKLKms+jqvuBk8GobVHIj0r0T2BQVfWxFXe+Tc6BtGla&#10;pbWWdHsJw1Gfg9tvA3//LmT7Tyv395ze338awbD8fHE8dsfGNkGwm9Wqy+OPP8aHr/wclx/9EEnS&#10;53BaUBrPxtYmu3s3SWeHPPTwA+jIsbN9PbQi+2CNawuFKRXO6KAn5COEUFgXxj8hfUMqi4B8q7v/&#10;wnzES4SXSB/mTFLMx38n6taUevzSx8cxMe/1l5WWxLtNIteCfjUBIJVGRxFSK3RtKxdKHVQD/JdK&#10;16uf6UQzxWku2roDzwswNtj9OaVxQiJVRC+O6E8KkvEBOE/HesBgCAJ4W2fPsbV5rhlfnYC8yIm1&#10;Rot5T2TwhDaNzZ5zjkcffZSHHnqoUdivT7w0TRvgPZkE7+Znn32WZ555phHJ01ozmUyIoogrV65w&#10;5cqVcHFXpfO1kB/AI488wpNPPom1Fq11A+DrTL7Wuvn/6aef5sqVK42VRx1FUTSl/GVZYq2l1+tx&#10;5coVPvjBDzY2HHVkWYa1thHt63Q6eGB8OGY0HAEwOTxsVPwXL+Q8z0P1wcoqP/fMRxuGqiwcUSIp&#10;MFgcEo3xMMkdg+GQuEwpZzPMzW3K7dvIoktcsbGF86DadH8bbbyXo06CerHw6I+8ftL/4oT/7+Fx&#10;mVSomX8978NfAttqud8eubzsUr97PfDWK1oAd3VlgZj3cnohl7evEt1rfm81AfHVQF0vv0QCHFH1&#10;P73k/7ggnhce4cXC/g0q8nfcf0v7Xd7X472RC3cC30f1Au7l5FvUizhFZ+IUEkD6uX629HJBYXu5&#10;BHNxfwtfvyuP23BV1RbiBJFLsXTuvfO9mW208X4OUSnqCwRCSoTSeG8pjWZiNIVPcF4z8UMyC5FI&#10;ibTCxjGF1xiXoH2Eygu6KsJbT2YsPtJ0+iso65imhxBvBJzjJQ4bRN380TLs+X3hza96cQz4eyze&#10;VaJqXoCIidSAJB6ccG+7v/vK/Sv5VwK1fhGMi2ME72nkgAgp/7neW6VjKETol/fWNb3sosl8uwpX&#10;OqTUx8ZE3xDZitnMoGSHx574CJ/57N9l6+yDbN8+YP/2jOHKClp63rjxCiurAzbPnmc6PUQqx9rq&#10;mUpMPQ29+w68C04AiAgpNF6ANRYhXWhfbkqYq/Hf1yOyXCj9Ou66s6RLIU4Z54VjsfYszBHuc8xc&#10;PHqnyeDU8zU/HyvnZEzV74/HmArr2xK9eIKEHgy5LCLh5wfWCgMetNWVd2FQT3aqxCEpc8facI1x&#10;OqNEsRHHlLMZK+mE3hvX4fp1otXHKMoUHw3oDfqYtECrGHKDH2gK4SBWGDzaumq0lwhBk2GvBfvq&#10;fvyjjFXdE18/rxX4lVJL5fY1EG96TxbYqVrwr64IqC+AOlsf2DyNtXap177epkUWrO6Nqbejtv+r&#10;PS/r9Sz6ZNa6Ag2pARTW0O33sVWh0mA4xOODt7arREU8xDpaEmPEhYmRjMF6RywkOMXMCQoHTlci&#10;FmVBdDBm+uPn6O/s0B9exORTbFfikrjSXWgzH2208d6bXTkcJYgAghr4Jlz1KOdAtn5fgMMG2FQv&#10;h6D+hnt9DNMMB2JW3bArgO/dMqB0NWlaBkV/3HxZRHi9GbQWpJLr76mzya67QDi4ps9d1oMxdyiQ&#10;b/bLfPm6XeD4o7vzvNDX+38Bhi4SB7zJo5cL/7s3X/6UxzChfStA9gT3h3sB/fUxP3Hie4roYlOt&#10;Mbf/WlRNPunXLOoZzLWb55maRVLg9HXP1+Ogzfi30cZbAi3VPXihyseJoMKhKBFVVh1bU8MGIxRO&#10;97Ek1bKaRN6XSXgAACAASURBVIGkj3Xgc1B4JAbhHUo6jMtACFQUblNlZjGAjgZ47xC+bEhAUVUf&#10;iYV7y6K9raiwoF8Ax6equQtHYQuUFugoRgiPF4L9g4wyi/j0p/4er77wfcb7N1hZWSNJEg4ODonj&#10;mG6nz97eHp1O53RSFhpXtFOH+BOy7Et2eouZ9vp3+qOfr7DfgkUhrkr31t+14Pwjwg6qgKdHaUlZ&#10;GNJsilYxo5UBQmqyLMWYgINCyzLkhUEojZQRee45f+4yH/noL/DEB59Byj6v3yrQap3uKCItpnSG&#10;hvVRjFZgbUkcdzGlY3/fY02CtTGLFYNCyFCe700Yv7VsjqevLBfD2KKq1+sdUae363mSx4lATkl/&#10;ZBysT9pFgsBzZE5SnzdvL4EsFyrenABvbXWMPL1eL1SQx2EiV2f9yyKjq+y9WUv6ytswiOoIrJcV&#10;wxNKGZQMmQsDOBlhHAhr0JMJbN+Gn70KF8+hkpUq66wWLI5qBqje2RXj7uSJ++u0spL/N6MG6Ucv&#10;wFoD4CSfy6UDKY9YmyxYZHgxfz/02/g5zyQEQi6U5yzvqPlnfCg/UmXwL5YqItJQSogMYBz++nXi&#10;/QM2gVxIEqGQOhAxUrQt/m208V4G/3M39EXBupMe3RFBuwXHZXF/j/PtMCcw5Ccx5+ZkkLj0ujo+&#10;QaqXP0XT4NTf+Sb7ZfHeelq+5I4Tt6X9x7v+yNs1+bhvECzf0mfEKet/M4vZ04gZ8WYEx1Fnhzba&#10;aOMtgv+Tr091wjXqRH2vVEeuTtWQd6q5XgOIP0r6Ld5DTlvP8XuEW/qC07b7GCbBYq1YyJIrIt1D&#10;dhMkgslkxoULl7h27Rpra2v0+32MMUzTQ3r9zlIC8m1x0eEee/CX2qlEAx8WPy59AJDNd/oghiIB&#10;6xwuN3S6fVbXRuRZycH+AV5Av99ttNfSNCNOekTJgN2dQ9bWNvnMZz/D+fMPc2bzPEl3nTQzGGcQ&#10;GlQcBNY7XY/HhGqQ0mGNwhqJKQXOKQTR0jEMe9NU55B/c/vZY+efW3pcPqfc6ePGOxR1G9tJFXzS&#10;Lzsiu0VxP+cQ0hPHCbl1SHHPwD9khv2SIfR8xVIqvA2siMQjnQXrKNOM8a0dbv/4ec48+ThqYwWF&#10;xeOwErT1EEkWii3CIalfEIuWx34JEJ92ctfA+V5IgXsRNbwTcD/6PYvA/1SPS1iqFKh7hBYrB3Qc&#10;HeunqbP8DVFQM1dH9g+AEhLnLM6VODReRqiKV1HGQV5w88WfMn3jFgMRIYUKRbReYG0QK2mjjTba&#10;aKONNtpoo402lufv9V+d9NNao2Wfhx95jPHBNTq9VWa5pd/v4IXFOIeSPvQzH0eYcxLgHrJux8v1&#10;5YI9IaeQH3VGXx7DJwqB96FFWCBCCbmQS5XFg9GIvb09Jjt79PtdOr0+3X4QNzfGkeUpcRyzsXmW&#10;/b0Zt7fHPPP0L/DZz36B3mCd0co6zsIsLcjLDKEcUceTdHOkFAg8zipM6SgLgnK/VXgXWgHDZgve&#10;sgXOezTuZOeHdwjhyIrQQn7ftJJjUQU3QHUpJbggYBQJifaBg5HOku3vc/P5n8Ibt8E6YkKfo1We&#10;ggIiggACoAnCgPXJ7irgX/crHAX99Y88aUcc1Su409/d7Ng3+/yyouIyeD8N9C+qMZ5EHDSvW9cw&#10;OlJK1EL/5mI1gRfzY+MWiBLhPAqJVMGT2nqLd6AMkOdwOGH7+Zcobm7TKz2yKBGFxRsbSItW4biN&#10;Ntpoo4022mijjTaa0FqjtV6yEm+wgIW/+6u/zq1bYzY3zoGPyLIC7wXdXkJRZAFVibqd9qiOzd2B&#10;fX9Cwq95z8m7+qsBhK9BnhdVmtYfW0/93HrB9vYu3e6QtbUNitKzu7OPNZ5ed0gS94l0lzyHF194&#10;hW5vnf/yv/gn/OZv/qf0+mfYXL9IlnomhzlZlpFEksFQE3dKvDjEiwlZlpLNSvLMYYzDmkCKSKnR&#10;lSPdMmA74hzwPmlTXm4zD7p11niMCftNCn1vGf83C+nBGYv0EAuF8o6u1HSURGYZ2dXrmFevoj/2&#10;FPSS0D8XKQpriFSoJlDV98gFKx4v5iJKguNKkk1GW52ekpZSvis7fPHvbpiZ4xoLx4mGxfclEinm&#10;pTgIGpJh8TcGoqS+WIMdX5kVRDoCFXpfrLBIJ0iqbD83t0lfu4oeT0lUj8PSoAmMy7ux/9poo402&#10;2mijjTbaaOO9CLiOgv7w3PCBy1e4fPnDXLv6CnHSpzQp1pdESQwSnKzV5SuT9GN6KO6ut+O4ON9R&#10;95zFqL93sbz/6HNbLWmZi6dW1ckEDTYhVBB4lxqtE5J4QJTEpLOC/f19Njc38Vh++XOf5xMf/wy9&#10;zibd7hqDQY/r128wHK0SxYpe0qc/1IioICsOyIox3kls1se7CuB7hUAjhAYvK1u+No6D/0UCSBJF&#10;mk6n91aBf91HORc38MaivESKkGGOpKCnI7p5RrG7x/j5n7J+ewdWBvgox9OFjqTAI4VDVW4/dXbZ&#10;NzYKx8HzaezWSaD6pP/fbPl7fX9+kfsT2Zc7bc9p7y09Ot8IjjT2xp6m1L/eX4vgHx+y/gIoiwIp&#10;ZSjZFyKU0niHKnI4PICXXsLe3mHkgjp27CGOFBCEDL03bY9/G2200UYbbbTRRhttVFGWZZOsq7P+&#10;Nfj3aMbjKV/6zf+Ef/7P/xkPXjoHEvLsgDRN6fY6lEV6AtC/+4TbaWr8AYN4lkqBG6DhWFSsEaLG&#10;K7ZR4/d1i3WVRASPEKpKLAbQ77xgMBwxneSU5YwoTrDWMZlOUEqxsXmRM2cu8Ot/70tcuvQw29tj&#10;TCnYH49xbsL65gghPFJF6BiEsJRlSVlYrJXgY7zTCOI5gSFUUPH3YXvvlPh9v4YQc2xYliWq28V7&#10;8fZl/INKrsB7hxKgHPiyRFtHTwm63iMOJuz/5EXWX38DLm5hrcR3EjySkpKuDzaB8y8Nmf5avCeY&#10;NolT2Y07Aee720lvD6w9mh1/M1LiRJB/dHs8KK2pjBkXRP/CTUZWyo31muxi9QEg8Og4ASkosBTS&#10;o6QmwuGnY8SNN9j54Q9hd5cBjrQ04C0qkhhng8S3bS+kNtpoo4022mijjTbaOA2EL+IB4TWT1PHQ&#10;Q0/wqU99nldfewHrNDrqkBUHdBpMPheblU3G/62D/4AVTqgYWHxNCDyuUff32Lmwn3BYF5T+BLLq&#10;65cgJN6HioLt2/v0+iPW1tcpS8vuzj4yivjwlWf4xMc/w5UnP8HPXrnOtatjVtZXkDrYjne6EY5J&#10;IE2UwjrIpiWFNUAHSafq4dd4pyo0IyrQX4nAtRn/Y/gy/M3xaOkBpciy7F6Av2OujFjbINRp+WWb&#10;HCEF0nu8KQN4xNNxFqYpxbXX4dY2pCkyUajOEE+C8yUCTUMqyaCmaOXca/kkcP5WBfnuBfjfzboW&#10;VfybPbcA1O+0zrsrpw8sYm39p5Ralt3keEFQrY/Q6/fw3mKdxQtXWaE4OBzj3niD7ZdegvE+sYeJ&#10;sTgsXghya7DOvb19IW200UYbbbTRRhtttPEej9rm+6RWX4lkOFjnjZsH/KN/9J/z3/7+f0VWlAyH&#10;PZQvyGYlSsrGWz5gqqN44O7K/U8XNXdH2uDd6Z+vveIW7ABrrOcRIRFYWewKFF5Iev1VisIwPtim&#10;0xvwkY9+go997FkuXLiA9wmvvHqD4egsxmbs7R3Q7UaM1vqAJS9y4iRBSkWRW8rSUxqFkjF4jTGW&#10;KEoAj7NUgB+ECNpyAoXzZo5JT3RieX+0Ky8nlef/axWh4hhnPVophdaa0llkxd4slYhUf6LKtUt/&#10;5xNOaQUuiMFFOvh02rIgcgaFIZsckn3v+3Q+cInuYw9xUEyRsUQLhctKJAq0BClxQlQakpW3pwfn&#10;l8vp65P8JMD9Tu7Qk+K0UpO3e7uElOjGU/M4EeKPrtc7XNWdk9sSqTURnsPJNknSB2t47W++xxs/&#10;+RFbcYzMUuI4wSnPzuEB8YVLeKlwzs5FF9too4022mijjTbaaON9HnUy7mRsJChKi9Y9pO7yX/+z&#10;3+cP/rv/hmm6R6+7Ql6OEb4k0gq8oywNzgXBQOEERVFg8SglwmvVvH8xqXgSPpkTEBbnBVEksa7E&#10;OUeSJDjnMMYQxzHGGITwS2LjztmGyNA6pixCFUCsIoSIKIzFWYdSilmaE3U6fOSjz/ALn/o7PPzw&#10;BygLy3Q6DXaJUpKXGZ2u5oHVLZTyOB8U/xGC/f0xeIVDg4+QxHgbAQolwVl/DMzOMY95359/3nui&#10;OKIsMwpbMBqNsBa63W5oQ/ERRkpKa+4vibt4egWPSxsS9VXFhW8YF4fEIrxDe4uyJZPt29z60Y95&#10;8MUn4fwZ+v0+pTcoJLrpX/eAo0Ri8ehQXNJGvfMXwPeCBmJjrSG8xy+yPtXymSsxOCI8zhcMpIQs&#10;h1deZfsnPyFJU6IyR4kS4hhiiddzkZK2g6aNNtpoo4022mijjTbuLpyAJOlSFBm7+4ccHOzyT//p&#10;7/NHf/Tf89Pn/4YHzm/iySnyHCUlcdTDGU+el3SimM3NTXKTY4yhKAqMCUC31hI4qnl2MnYwIATO&#10;Gay1GBPag621WCswplwCkUII6sSwUhF5ZhDESCFxPsIahzGeSHdJuj1+6Zc/zQPnLnDx4kN0kh7T&#10;SU6e53Q7AwYrq8yySmNMOsoypyhCgri0BuckuC6hklxX1QQ6/N/YGbojiGcJ9i687u6AWN8HEFGE&#10;NH1IhoeEtHMOJSNEFAX3iXv6woXzSvoFk4SafUKe0GnhKps+Q4cYxgdc/+GP0d/9G85/6HH06jrY&#10;DC89+KhBtQWeAvAES8CFxoKlE/yuTvj/nwF+v7AvxKnHyjfv1fKLxnp0FOGYoYuSjlSwvcf+j5/n&#10;8KWXWZnNiEyG1w4fgYsBXX2LdbTC/m200UYbbbTRRhtttHH3Yb3ACUmaFly4+BDWZXzxi3+fvxyN&#10;uHH9FQSaonQUNqfTgW7SRSmDyQt2dnbQiW4y/LVtIIAxhrIsiaLoTtQDxhQIVSnzS4+KqkprF5Ek&#10;CSLTKKVQKgj31SRDOstxrkCrHvjQg1/mJVGUcOHSRZ75yMd5/IknKQrL+tomSiXsHYwpCkOvO0BF&#10;XcbjMaO1DtZnlIXHlB5rFM4qvOtSmbifAOY9iHIBycDJ/fy1EKJ7355fR3GxlBKtQwuKEALvIrxW&#10;SHkf4n5HvdwXQahfEONzwoHwOFGLSni0KOlryc3bt7j5w5+w9cpV1IVL6BhKHMQKpMILTyEC8A9S&#10;EgrhwXl7KsPx/qByFsgOEY5FaHXxSyr/3vnmfaRolP9rpseUlqg0UAp4/qfc+sFz6O19emWBdgVG&#10;e6x0eOXxUqC9IPJi7ijQRhtttNFGG2200UYbbbxpSK3YubXPE49/gJ3dWxzs7XDm7CX+8T/+J/zx&#10;l/8lf/XNr7G2usawn1AWM2bpGGtLtAyZd2ttk4VfVux/83ZiLwIA1FoDsiILbAD3uUHrorIEn4Nv&#10;KTRRlLAyWiWOe5QFWAPd/pBHHnmEJ5+8wsWLD6KjDmVhkcKRFR5jUrxTbG5ssrFxhiIvub37BoXJ&#10;KZ3BlQJTCpwJKv2CDlLETSl/XS0eKhRKGn05Hy0QAEcAvnBV0v8o8H9/ZiuPAn8pJc5G2Kod/a6B&#10;f1Dtd8FI4Qj4r1X3a7cIJ4MFn61AvxMeLxxFMWO1N2DNeg6uXWfnxy9x9rEnYOscERAayD3WQ1ll&#10;/DUg3QKofZ8DT08QT4QA8Bcv/iUCxPmlY6eEoDAGKT2yKFCFg5u73P7WD7j9vefoj2eMrCfGUuIo&#10;fE7hLN5bIi9IhMJh38d8WhtttNFGG2200UYbbdxblGXJyvoat7d38Qh6/XW0FGSp4De++A/54hf+&#10;I/74y/8j//5bX2PY67B1do10NsbbgtXVEZNZsPuzNljdhZ58QRzHdDod8jy/E+2AMQapQaCItCJJ&#10;ulht0cqgVUxZWrSOUTJUFpSlpSwspjRIkfL4h57mySevcOWppxkMhuwd7LO/f4jWhsFgBNIRRz1G&#10;wx5SRTjnGR9OcO7/Ye9dniS5svS+3zn3ukdEZta7gEaj3z093aMZUkPRJKOM4oo00UTRZKalFlpK&#10;ZtJCZlxJC/1N2shEjmlmyNFoOKRm2I8ZTL/QaKCBxrNQBdQjM+Phfu85WtzrHhFZWQXUA6jGlH9m&#10;bjcjMtLjuvv1yPjO+c53YDG/wMnyduEPOeAWQVqgQSRirluCXwgMWku+S8bRSjJ5JEFnmYhNScmz&#10;V1wVVUZPiBwCGkEDT8+ofcz2U1XplfQPG+J0CS4IXJm13Ds+4d2fvMrR936Hg8NLcOkyJANRTIVE&#10;kacLudR6mFCaTTy45/3zQPp3R7SWOdgZ4m/FkNFlaNNZsvWp72mDs/AAXYJfvcONv/kp/a/f48vJ&#10;uOCOS+nckD2Rcw/ZiAaNCx1MN9eECRMmTJgwYcKECZ/yu/umX3Pt2jVe/8VrfO973+PDGzc4uniN&#10;N375Gt/77jc5vnOT/+l//hf8N//8n/Mv/9X/wS9+/tccHrVoo/zyl79kfnhAjHHM4A7Sfnen7/tP&#10;nIN5wLKSUq7G7Ql3oe8FaYozfuqF3oymaXnxhet8+9vf5j/6nd/j5a99nfnskNVqw727K25/fMJs&#10;ccD16y/hpqyrrF8kFBJvwunpkrt3jhERFocHZD8onF0CoopYxB2ybcD7wi1GQl9JPwpeu8gNvxs7&#10;y41RgC35r0GO/ZO/6xHwvJH/rRpEpaGP5fFjEv9C0EFwURzd1p8Lo9HfIPsffp5HyKljHlripued&#10;n/8C/eFf8fsvfwMuXCkXOBb7OaM4+jvVWC4rQwnIbruK54n07y/bcm7KjVTIvsgg6y/EX6V0RKDW&#10;+zcojQLJ4e0PeP+Hr3Dn9bc42mSuxkibMjk4gXJ5pXYXaZITMfpm+gCfMGHChAkTJkyYMOHTom1b&#10;3n3/Pb75W9/mxq2PODy8xIc37vDNb/w2b735Ni9cucCNDz7mSy9+lf/tf/3fufH+m/yb/+cP+PEr&#10;P+Ab3/gG2kS6rhtJvqqOtfibzebhNf6uHBzMkdDQ5zVd37Ht/9UiYcGli5f48ktf4Tvf+R2++pWv&#10;c3R0oWSKs7NaJnLfgwba2QHuzmy2YD47QMKMWc6E0HC6XLE+XaFSUssHRxfIOWO5wW0OEgsB14yR&#10;cNmAGy79TrlCbWfoTTX4qwZnMqSDd5QBYnvt5LcBAN0h/c9H7f+DuPBg/jjU6bvn0bqtvMDPt03Y&#10;Us16WqUQfRNH3MYWb8G2HgDl0pQLGLPSZDhYzOg6I6pxSCb9+m3u/PgnpL//94jf/ArEADojh2Lp&#10;12C0CE2mqAECZLVSanCmnZ3J/XMvoQn9ZCe8Z0zo5ZzxQQGX3WPMCFJVFsi+fKOoYzIyRnuMmebS&#10;OeH4Nh//4ue8/aMfsnn3Ha5Z5kAi4oZ5OW9BwthLoXcrsv8p2z9hwoQJEyZMmDBhwqeGqhJEWS7X&#10;HM4XLJdLzIxuk7hy+Rp3j+9y6fIF7p2uef9vXufFFy7wP/yP/wIV49333uIHP/oBv/71m7z66qt8&#10;8MEH5NzTti0xHtCoYw/jti6s1jCbz1gsDrl+/ZCvvPxVvvSlL3Pt2gtcv/YiqpHZbE7bzAGl7zM5&#10;Z2JoaduIxjltO69ty7VIySXQpZ7lsiPlFe4lUGC2QSVAUIJGkgV8IPLa49mRmsgVHYzIbY+5WeV3&#10;arHI/N1wtVryLaV7GToqzMUH77NiMi+uW6+z3wiy94R+A6PB+wOUDbtrzQu7lPpngoGVNZJzv5/x&#10;V1XEBaVsof6Jn5l4rntzKTuc5XIx1Ev0pVclS8QJqDXMUsOsb0FarO+YifCVRct6s+TmD/8Db33l&#10;Cr/10iF8+2WYXcNZoDiHNIRTgzVwMMekI2uR+4c6s1zl/4YjaI31lEx3AKLp6EmQkYeS1yGCNigK&#10;VHSHoA9L7DGud22Hl3NVKtQIjIjgWoJWJuViZXzPQ6HMo0S2nISRyaUAohyPC4GAipTjjQHVgK2W&#10;dN2a+eEBRKE7vsvsIEK3gTd/xlt//ifceuU/cG2z5PKBkjZLgqVyoxrQCZIUD5G0iKx1G2uZMGHC&#10;hAkTJkyYMOHzwZNkbfWJyZd/Wqn4ea9zxfrE4fwQspGS0cYAMbBJGxRjdnDAJoF7S5xf5/YJvPKz&#10;WywWC+aLL/Pf/ff/C+49r7/+K27fvs3Nmze5ffs2V69excx46623mc1mY4u+CxcucOnSJU5PT3n/&#10;vQ+4evU6L730MkdHR6xWK8yMo8OLqCqnp6eYOUhD9oBIoJ3PR0f4lIW2vQgaye5sNh3r9Zq+7wkh&#10;0DQNXdrJtGsoyV8r3Mwx0BWgW8aWAWkoGuN2h39VcolWjiSIKubFZU6B7I4nI+OIFRPyWZwVbijb&#10;AACD6hlwsydYQ0++fp7UaHAMYNT1ZbsBASBnQ6ywYgGClDMbvPTb0xiIoXDNOOxQP8GxXSvRBK/y&#10;/i2CezGQy5B1x+QPRVyJORAtYknIBqzXBDcu9Ss2vuH0Zz/j/T/5I7784n8LVw9RB+s2tM0VDg6O&#10;SqFCSnhTyH4h9o4C7qACtiPvsLqUoBa5m+6doN+YjzEpUxrMEa1GdIbH6ud98JWwhwDBFTdBKcGN&#10;oLA6XYMlmgizWQuawQ3xDrLDW29w469/xOmvfsni9ISjnGiS4H1Xzp5DMK0BE0VdRqPGIFOJ/4QJ&#10;EyZMmDBhwoQvEPzZOrzL2fffCRDYyOEEqtmdm5HWQpec03Xi+z/4OfNFw/HxkhAOuHT5K8zm17h0&#10;6RIpJa6/8E1yznRdKkZ+qoQQODjMXLr8Fbp1z2x2BZG2uvcbogva2YwQD/faBBaHfx1b+0mG23eP&#10;R2Y1JDMdpU9GnzYP7CxQaEx6iOO+1mOPqMrec+V9Mlgx7xMJoEKUwl7bnSRqTo66Y+5YNrLnsf2h&#10;YrRNeLKgkz8tS7zzNN6fZtw9b7tGiHrufKtdG+KGm9OnFSm2bPru6Zn7fZpYnaqgIuBOcONinLEx&#10;5+TN93jt3/w5177927RhzsHXvkrqM5mONFsQF8pqlYlSZP9aD1y9UOCMl0WnciYgob85Mg/urzjQ&#10;emHONinUc1omFtl9CXk0VqIEg+nlEOQQBTFHQyDOG/AE1gNOGxu4fZfbP3qF1/78Lzh+49dc6xIX&#10;RGgzhGyIFGmIemmwEKx0VIgGAUV0cs6cMGHChAkTJkyY8HniC9Ka7aEBhp168zOmc2aVI1VDNjMw&#10;Mzabjk2XuXv7lIPDFjPj8LClbeaozAk6J9OxmC/YbDYELaS97/v6OHLt6hXaOGM2m6Gqo1dAafkW&#10;CfNA13W1pj+zWff0fU/OpeXfpu85OLo8GonHENAmjq8vgYZPwwLPY0QFm816bEOnEkfin3PGBo6X&#10;bXz+LNp2XuiJQIw1mCBbiptT94wXhp1ZA48yfsqQwhlZdrF7K+dqNpsxbyLz+fzzI/4AKXWoDlEI&#10;50gjRMGPN5y89h4//z//iP+4OYKLL3LxwgXW7pzamqwz2sUMST0zjyUqtnNzBTJijsR9JUJ5n+2D&#10;IrP/Yn7klfhOADLqglpNw1utuxAgG23bom0ASVjXg3VojJAh/+gnfPAXP+Luj3/O/PZdrkjDoTkh&#10;dTS1Fsa9BlRMCQ6N1SCAn3/rTpgwYcKECRMmTJjwtxJP7Aivn0jghjJj91p2XUlwIW6B+WELGO6Z&#10;zdoQEk6m75fknIGAiJY6/bbBHfq+Q1Vp25Zu3dH3iRDK69zh+PiElMpzwziQeREhxoYQIjE29N1y&#10;JJE5bc3Vh+fcHpFcnQmQtDFSKqENkb64/0sp2rZ6fowAVjqW6VC6bY7hbNbL4glQy6n3xqfBXs41&#10;EnycfTzG+BiBr2EtDT+fnJxw0sw4PT39HIm/GH0qizAYWM6IZA6s4XpWPCU+/LMf8eHVl3nx6kvw&#10;n/we8yuXWdqG25q5wCUOVaEfKf1OSCOUUzLUcwy//oTyhd8U7Gb43T/hw8MFNS+kP8k2ICTQ554Y&#10;GxAjpx5yT2hbWC/hV2/x2h/+Ccc/fIX5jY94MRnXFNpug+RcfATqjRG8ZPqD1ex/VRXkMH3+T5gw&#10;YcKECRMmTPgc8TRI19MIADxwHg/P9G/9xfQMEa0G3GF41nC3ImFXHROY4pBTQlDSJiMCITSknBEJ&#10;3Lpxm3YWCSFgllCNNE0Y2/3N21mRvVcJf9/3Y61/0zSY2ZjRH4i/hzIPs0TblL7wQ2BgeE3btrRt&#10;y+np6SecPHvo+QpBMDMsQ65OhUPwo/gMZLILYqWuWTUgQVFR3I3DRaweaUp2R9zJbpCrh5rq07n+&#10;TwTbtiN8pJGHO+8/gPjvBpQODg6wecvFixc/34x/CFLl/qUGA++IvXORQBNmrG8d8/Ff/DXt4SUu&#10;a4B/8Pe4fDTnmJ5EhxNKZX9tW1evBHu9BNkh/EJxl6iO/1/kjH9ZAjJ4WO70TaytGBTiYkbWhPUd&#10;vlkziwopw3sf8t6/+0t+/f/+Wy6+f4Pr68R1DSz6Du/WxW7DZe82rLGEUo4w2flPmDBhwoQJEyZM&#10;eB4hT2gMN5Lf3fZy28cxRrL1mJX6+VK7XjiOOOQMuc8cHByQUgKKmXffJ5omcvXqVUSdvt+wWnW4&#10;98QoteVfTyeMNe9DXXzTFun3bDZjvV7vtQgsnC2MLf2QRIgQCPSaieJIhKNFw+yg5cVrFzEx1PUB&#10;Izsj9XnGx2mT6HMmd4lN6iFbMaIThRDpU6LPRu4Ncys80py+N/qciPNFOV9eDNGFoS25Yi61J9qz&#10;5DL2BOOjZ/thK/V3d+7du8dpf/j5ZvzVIcQIUvrLK4ZnwzDmbswl8LXQcutX7/Dmv/4zvtY2XLt0&#10;hP7Ot7h8EOi1w2npggLVHb9GwdRKa4e9hPQo8S8uki7P9pp7VeXLzhZ2QhfnTX339fu/q6taGXdk&#10;wbFW6HOmwYhB4HQFtz7i5r//S976N38Gb7zD5X7DZREONmukN5raAcHPhJMmSf+ECRMmTJgwYcKE&#10;3ww8zlaMHQAAIABJREFUbtb2yb/RbpOND8pcn3ne9593OYfU7Uq6ZTBs8y3HwUqLvJSZxTley3mz&#10;lfp7d8GsJ8RAtg2p6zFPtLOAKrj3iAqHRw3z2ay8s9lo3jefz5nP59UEMNI0DSEEVJXZbMbBwUF1&#10;9nc8rxE1xKWYqRtoVNrYEtvI8mSJi9e2eueMO9R7b6xt96IGshu5zyTLeLYq6Q8gggl0qaffJFLO&#10;4E7KmX6T6FLP8d3j0kGgKgbcIHvpHmAuNO1hKRV4pvAnWL8PX/tyTtu1XeK/WCywxeLzr/EnpeK0&#10;WGUXpmDWYxbQ3HNFI6f3ltz5xRvcunaVa9/5Flw85NKXr+EX5nQ5YRpKO8GtLoYgoLmYYkg1vNur&#10;BhhbDz57fJp5nPVw9DOPs5TDrx8L5ABZjVW3InrPom1LScT7N9j84K94/0/+Pbf/8q954XTD9Sgc&#10;quFdIhjEJgANud9sl5hsBQUmpVODTUn/CRMmTJgwYcKECRPOEH7dJ/9y9nu9nSH/9Vu95ErIe9yr&#10;m1dQQiz7zLl05mqik1MC6enTkpQS7eyApoWjCzNy7un7zOHhFV548RpNE1mtVog4Fy5coImF2AP0&#10;fY+7j49TSsxms1HG33VdDQ5ksmU89bRt6QFvOzJ8T8IqrbGlEUIoYuR6aPujje0Q/QwFdldw6IdY&#10;iCqNgjSDQV8ZQ6N0ycnzokIoAYlQzAX7XBQT2Vmv16xWG5bLJcvTNZvNhj4JXfes18jn6zR/1gDR&#10;zIpR42ZDHF0UcVxkzwzAvbi8D7KQJ5l3qVFxmiaQcHo3XCG2LY6QuiWqM67OIps+8fFf/Q0/nUd+&#10;N/fwD/8z5Mswu3CJU0mgQkYwBFNoVGgjbHqYlW4Y48pKpWIGESXWO9Hx8fj24nZPoQZkd59DBGY8&#10;l6G2qKh1NCXqJQwdLNxAVLY3RWmAgLmTcSxDCIoE6HE0lh6XnWdO18fEkGktw3IDH92DH/+MN//w&#10;T/jo3/+QSzdv863DIw6Wd5HNhgaIzRBJyNs4oxeTDqO857j9JrVHmDBhwoQJEyZMmPBc4Lzv57tZ&#10;zqHmfOQrbKXt5Xt5yQoOvzs7DvJ2djjP7ms8+fbnnfrpgeC0TSRXcuXuY+YcSt95DWd5wr5CwC1X&#10;eXrJ9ltt96UiaCOsNndoYsR9xUtfuszR0RGHRwvm85amiVUxsKMoEOfw8IixDXhek7r1GJMQGBN+&#10;AnTr9fZcw75Lf1NUAkGMMB7HlhOU59LDmNF2Hnvvst3PUN4A5bwPPMncMYHQzojBUClzSV2du4TS&#10;ZUAcUeHooOHi0QKRK/R9Yrlccro03n3vHsenHV3XEUIoRug7B3mWEw7eAuf97ryuAjnnEvyoP5fz&#10;Mjy20qpQ7D6OOGzD8avqOK+xbaJ9kv9bmW/OuXg4aDNel9lsxmazoevzGDCJuxP47Kldrc2X4iHR&#10;BzDNBBcgsepOOVxc41tXr3CI8e4rP+EnfcfvdQn+638K8yNiWtKp0s4P6AkkEqcZegLzGEgOTV1L&#10;huNiZJUxFif4uRftc4n5WKlZCYMJ4Zn7R8zxwamykn6v/n04BHHEjQwkMbqUyGRiG7i8WBB8TSMO&#10;H9zGvv9D3vqjP+b293/I0Y2PuNo7h5KIVlaQDne+GGZhFEnArlWC1Iy/k3dKEyZMmDBhwoQJEyZM&#10;+DyQra9fTBUnFyl9NdtzMkGb+nwYf+8UOTxilcjquUEDgLZtR4I3BAyKnL48N2/aPQKoqmgYAgNO&#10;162qEz7VDT+A1EBASnTrDhMnUBJ26uDqY417WwromTUNcRaZN3PiLNKGYth38cJBSXdWojgY7Yn0&#10;GD1bBmc7fgRbdYEMLoEujzxKcVfbmhs+zngf8R9pYSGpcUgw63iMw7k2Mdbr5X7gRgOqpcubiGOW&#10;SdlKAIhA0zQ0TcvFixc4OGy4d+xI6KsKYku2BwXD7rXeC/jU584GCfYonDtt245Ef/j77WPoug4N&#10;EKvyYjabjcaIIQSuXbs2rrmUEl3XFcLedaTeuP3xyae+V3Zr/IfHWiNPZrYv9R/MJPaiXU+bI7uC&#10;ZHJdAh1GkL7WeCh9tySslKPQML9zyr1797gdW66EBv7zv8/sqy8zu3wRrCOrM2PGLDTkWj9iXjb3&#10;Ut+RxbEqij9rYPd5o7cScVGpBoWDSeGYanfIDlo+GHajAyJCG5RNt6HHiG3LLNT2HmzQ1NFs1vDh&#10;R3Q/+CGv/8s/4saf/jvad2/ysrVcbyLB1uONN0j3BSEBud48frYPZA08mBj6xfZGnDBhwoQJEyZM&#10;mPAFQ4yR/Vrn0YIaEDabjl2zPJFS5y4adnyy/D5yf14Gdsj2NrVXPQjzpiUlw6wa6zWhErvy3OUr&#10;VyvJKi33zIyu7/HUYb4hRKcNgSYEYtswa1qaWaSJEQ2BSxcvIkGIGtAoNKElNErUgKjj1uM+kNO8&#10;nT8Z97xDFnbJ9TYAIKIIVhzvHnk8S9Qfw53+PtK//zgl3w/G+Dbrncml/FhrIEIEcakqjbIGmjhD&#10;oxKaGSKlm8Hpas3p6SnLlXF8vGK5zvR9v9cqcSD6bds+kNgXwpz3SP2uIgQopnkxjgGCovgYMvjC&#10;d7/73XOV5sO+Xv/lr0ZiPpD/vu/p+2L4OJ8dPRrVPqNKyTmPQY64S/C3LpIP3smTQCTs3LBW+lXW&#10;HowOHCzmnJwu8eMN7eISL4fA7dWaez98hdPTU64sTzn8L/8xzOdl0fQrZlevl1IBFPFC/rMreCaT&#10;MakyeQRFS8mBnNOD8nNQAZhZcZhUiHsLvJD+chNvYwBOqecvNTLF7GLeCMGFTV6jQWlRWhxWG3jn&#10;fZbf/xGv/99/xM3/7/sc3LjFS6pcFaPNK1y83jzlXhmUBKaV4bvXkoxyU00kf8KECRMmTJgwYcKz&#10;RNetoZbtDqOM/budg4M57lZd8fP4/JDMTCmNZG1wqx8IvoiMmeCh3V2McZTriyjXr1wnpVTJpqGh&#10;JMty7km54/T0BPOOnLcEXRQ0CIua0Q0KTTOjbSOz2YK2LdnfIXs/cBHzjHtH7o1UywL6tKoEfj9A&#10;gRiiUsm/3Z+slaIq2CoC8mOMwv0mho86KvtdDfb7iDVjTX8hKQNJLtxMq4JbShs/2c7H8rCfCLX7&#10;Qd93rFYb7ty5w+2P73Jy2jGbXcHMqyojjvxvWA/L5fI+Mr9L8Pu+2zvvwzY8953vfKcGpxj3O7xP&#10;zpk7d+6Qcwk8DJn8rutIKWFmo8fC7roc1iBsSz8ejfxvyxRCiOP+96T+nMn4P13ouCDVnTDULOyU&#10;eWw2a5ooxNCgkrFkXOp77NZHnPY9+fAih9LAP/oH8NI1jmYRTpekmdEno42Luk6rkYQMy84RHDNq&#10;Ozw+g+P7NIGPM3VDQ8DBHTc7E+3aBgHMneBOWq+YHx4wU+H07jHdZsX1g4PC5D8+pfvzH3LjT/+M&#10;e//2+1y8eYsvh8hFzbA5YdX3NLMDjBrcGcUcjli9ibx8QEQrW6ibPgNjigkTJkyYMGHChAnPO2ys&#10;Y3eTKiGXPcl/121wMpbBPI2vE7Z116o6krFBcj1kab/61a/epwbYqgLgvffew1LpX2+eAMcskfKa&#10;lHqaVkpWv22Yz1sODuccHi44OFjQti3z2DAoEQbiK+LgHW5Gv+MxsJfBr8c/b8+2JvM9cu732YDv&#10;vGxkHE9wBZ4KZdJ6vdjpelCe7/tdj4b96TsB0VjVG9vsZZHqlyDBnTunbDYdpycrVqsNXZeKfN9i&#10;9UYogaDRd6Fm1QfiP2wD6R7I+xAIunjxS3s87uzPJycnY539QOh3pfuz2XwMCpRghtC2s/H5zWYz&#10;elHkbONryyg0cfYpyX4Jdg3rdni/EmDSIURSJ8/QN87Hkz7U/e/WPDwJnJpJdid4LTH38raZYsqn&#10;Ioj19OsNwSOXmiJn19NT7v7VT/npx8d8/Z33Ofpn/xj+7vcgOdE3XFgckPquHJI5HoqZnouRMMhG&#10;401ZQDvHMtR5fPYfW1WqtKOwcHd0qEsYln81WMwyGDs45qW2/yAEyD3uiYMgXL14CVKGn7/Gnb/4&#10;EW/9qz+m/9mrXHjvY74UAlei4P2ajh49COWDRSgmE5RFgQsBRdwLwXcZCX/w0oZRvIqpnnUbzAkT&#10;JkyYMGHChAnPFUaDPhkywWlrkucw1H83bSCEdiT2A5m7euX6Q5W977zzzkj2c857mztcObpcybqh&#10;orgbIQpNu0B0xrVrl5jNIweHLYvFjLZtSjAgBIJCt1qXknnvRzKWs42GbzGGHUIZEPEtsRSjS5tz&#10;zse5DP8BRF+f8QXUMz/rOfPdBjeGgE2hS5FsSk5a5e9rNpviUN93hVzfu7uszvXVm8EG0t4gQVl3&#10;/V4WfSDBqjrW2W8z7NvzOzx/fHxvT4Uw+ANsM+phLB8o8vzSMnFYTycnJ3vBgrOKgYODg/F9d/c7&#10;KB7cHvVeYS/Q0Pc9PeX83dfO76zT5VO75tWsTkRRz8SdDLPgdAJNFDadseoLyZw1xqwRMMGSsfng&#10;Fh99dMyvTk/5phkXVkv47d+CF6/BDGKft7XrISAIuUZukmWyRMJOTcfnLfWPIY79K9m5qEIh2Gfr&#10;LIr0vywC9YQ0AZYn9JaYNw10Hd2rr/Pq//WHvPvH/5bmp2/w0vGSFy1wVRzZrOh8g7dgcyEtQV1H&#10;n4Whfai7jx0PoBD+aBCq0iD4RPonTJgwYcKECRMmfP7YdKU13VaKH/bI0wsvvLCXod39HSi3P747&#10;tjQb6qeHn81sbG038J8Y4yjdBmG5HFzvS88rVWFx0HLhwgEHhy3Xrl8iRiE2IGqk1LFcrYvDuxnz&#10;2BS+MxA/EUKQ2slLyLnb2vPtuP57dbXPnu/LNJdtv+3duUT7vMefO/ShgYlZWxTbA6EejPqKwiJw&#10;57gjZei6Qvg368xmsyH1gwljIegxzGnbgLuQk9N1GbPM/GhBjIXkN01TeGFKxBiZzWbcuHFjzPoP&#10;mXozG4m/WX6IIsTZbDbjuhtI/6AmKY7/EbPt8ZXNawtH6Lol5/Hxsjkq8aFn9zyD/l1zv5wTSUIx&#10;9yvRpJJ1lsFekoHpnVk0UkTfodrlCWkkheIBI5BRsmaSG1m3vRuLLGcIAGiN5lQZjmQU4/TEsQCz&#10;FkJoygVenjDXwOHhVbrjNXNvuPX2e/zkD/6Aa3du8tv/1T+Bv/t34OQELlxCQ8Q1giiuQkYxF7JR&#10;DPPO3ARFgUCtb5cql2G8wW1cog6EbVBN7o+1Vb3EOfxYC5neJfRmiG0vlKuU+n/Zj91JLsX+kgFL&#10;kDKtAffu8PErP+bHf/jH3Px3P+DwnRtcX614edZwRYH1MX1akwN0Cv1JYiY1yqaCe8BMxoy/iaPu&#10;KI54GDP9LoZrh8vsfpOPCRMmTJgwYcKECRM+Q3zpxS+XDHt1RJ/P58xmszGrf3p6uldDvVqtWK1W&#10;rNdrUkqjVLrIn7ekayBHfV/k+7veAbtjCJWEaTWTa4XLly/ypZeuc/XqRVbrEzQYkEmp1PqrKk0T&#10;aaLiXUJ8t4t9Fefb2Vp4asm11i/hpSSgDU21MN8ldtuM3MOTl/oA8v1pYWO3rweS+b0X6P2vuy/L&#10;v7/DD258hJnRd0Uqv16vWa/XdF1HnwXRBU6o/EmqeWOkaSJto6jGSsYh9dv2gG07JwRhk5ZV7s+e&#10;a/6Q8d/N0JsZfd+PLfq2xng7TE90J/BSXPND0B15PTVwUYJNqvtJ5t1a/uHx2eu4W0qQk3BuV4QH&#10;YG89iBFCWwMTkZhzTzGqAPPS+9E8jwcdVXGUbIrTFJmNdAiZQEJcCbkBb8jM6d1Ya2YRoI89G9+U&#10;g66t4ZLVxnEhAKFEO3LARZBY2sxlg94NVJEWeoe0usehtsxJkDP24Zpf/+s/5sY7b/C9f/pPeOEf&#10;/Rfw5QyHF2DecrLp6a2F+QGqLbPWyOseghK1mkAkxtr6GIrxn4oW50isdgrw0YZC7Qzxl+16H17j&#10;O873Q40+DtEVlpsaGtAaSBBclaxSalcCdKn0zyyLV5g3SuuBzZ1TyCtYn8AHN3j/+9/ntT/7cz7+&#10;8U+4+vFdXjLnWmM03TGbvgfvRjOMxp1Gy/U1DM+C02AUU5FsGfEe03LTtPMSoshqhLmyklN8NsNT&#10;g/jU1G/ChAkTJkyYMGHC08Fu6zRgzNgPWdP5fEEIJZsvKMvTNXfvHBe5d99zfHz84H0TSSnvkNIi&#10;nx4J9n2mc2Us2VjB3RD6WmZQvqOrtmjIiGSchHmHZ0d1UAso5gmzQmQDgoidydbLaHre92eI2xAM&#10;qPMbesOfQ/EqMUxnfMR8R9WcKY3O7aHn/ywBHTPclQcNHgWlPDwwmv65UrXLlN5pWjLuOZOTk93Z&#10;rJ1sPhLu9XozXrvzj02ABcgCDXWfwzWrSdxi5l5fntNOnEFrntLJdOQ8lHXDZrM90TG2NRBQjitn&#10;H+eiGlGNY7Bo15vhvFFEa3BAa+u87foJobnvPJ8l6OcFbvaf++SMf98nFgcNm25V/QtKG0FRxWoi&#10;u50fEYc2C6Xu3HYWzc4Cqdnx0v0vEcSBVDL17ihNufDaIJqwACaOqxeJAoIScHoUq1ntfVdHcQhV&#10;BVBvuaISkOI5oGTEVszUuWCBTW8sP77H6U87Xjfj5ptv841/9A+ZfeMbxK99lYsXL7BG6H2NzBYl&#10;qrOYlXYWdcGESI2m1ZhWdlysGG6o19mU2nclUlsfbANY9SjO88ocLq0OPhQOxAa83sjVWT9jdEI1&#10;KQENgUZBE+TjE9BA28xoTeD1X7F87VXe/KtX+PBnP8HfeZ+X7x1zOXVcWHcsPNN6IoQMOCYBdUdq&#10;ZDOMEYmIeYv6rDh+smbQYGQAD+AlmONEXErQRqSUAUyYMGHChAkTJkyY8FngrKz63Xff3cuA7tZZ&#10;D67oD4ee8/OnHfcJllmRmd+9Wwz+7h3f4dq1q6AZd63GgrVbGgH3RAgKblvvLrOqONiarz2c2PmZ&#10;Vn37CEHvMxAfyaMrKfknnG87JwAgtQ0gzNoWtAZKXEtyMiVyEsycGzc+rM8PEvtE31ejuwwxHFSt&#10;+C6hLQlgDdRuCZ/2+n1SFOmz8m3TJ14/n+e9M6oPcJJ1dK6sV/22nZ+PEbcH7+i8Gm8bMtxioIWk&#10;R3canNad7KFESkRQT+C5kEexskjUxqhVWVC2G8Qq8/Itoba8pLGGCwhdzsjHt+l++ioffvAhq/fe&#10;59rv/i5f+0//PuF732P+4ovMDxS6omQ4sR4Lgkqp3YnSgCjZEtYn5rN5df33oYfeliyTcM11Wko5&#10;lSWK4mcjP2h1wq+/F0Gi4GsvUSU1+igkhL7ECoFMg+DdXWJWWm2IBwLrNfz6Hfz1N/jwR9/n1k9/&#10;wpuv/A2bG+/zIsIL85bLAq0nmrQhktEaVAg4buVY3CAoqEewBdisBnJKcCKg4GsyVn7PHElHkA7R&#10;dAG1RTEinDBhwoQJEyZMmDDhMyIuwGi8PdTc7yoChucGufQnE8cnI3zuWkqDpWSzU2+cpA2rZUeM&#10;J7z37i1ihNlsxuKgZT5vt6UI2mDkKk/X6kOwb+7Wn0357zMtUu4fPkPVyt9kr7Z72GazQx5m1LX7&#10;2l1D9zJHeP+DG0htbQiQc8ne952TUuajW7drVrwEPsx8zKCbCzGualex+7cJnxX5H9pDGvP5gkVY&#10;cHBwsHX1R0B4tHZ+Q83+wHuFBJ6IbsRq3IeVaNPYQF5qXryqCHSn1YScxyuFsazCQ6mKsZSYSeCq&#10;Rg61YbNxVndWfPSDn/LuOzdZvvUeL/3+r7n6+38Hvv1NuHQRGuVo3pBUkSC1nV2R8qsGdBZqxl4Q&#10;VzwnpMaj0LhtQcCghZBK/ncmWGX8hXdrjfWUdL+j9G0gS3HstyGQgaIkGpwZhuREm+pvbx/Dm29z&#10;6y9+xBt/+R/oXvsV8c5dLh8fM6flqjiXOmPR98RsBLP923qQJXmRw6gJmKK1/kAHzcJgJCLFEMOk&#10;IdGSpCHXkgAjEuqMJ0yYMGHChAkTJkx4mmT/PCIq1Qjv7Ov2+tl/1vMjFoUwgkoAMcxTkbKnYvgn&#10;IpxqItxZIbrbDc2YzwKqQgilLr1pWmIMxNigKly9em2PS5wdU374MQbuL8Md1BIAN96+NQYxzpOq&#10;3717XNoTJiPnHnfBPY8dBpLlHYn/YBhXttJjvvBHVS3J1RBpYr1mspXkn5W2fx7G6s/zvTQk7Teb&#10;DZugxdBw2y5in/iPAYG9mBdVuiLF6E8q8dWBSGbUMiElgiRCD1iRfpjH4hFw3wx3DC38POv48lxW&#10;R2YNvTv0jmdnASxCJCVnte65dKHlwzc/5MP3bvPhz9/g+t/8jK/8/t/hyu/8NnzlZfjyi8TDBTRF&#10;1N7lniSKzGZoaNiYVTW/oqEl1F73YeD8eY//16w6950jHe7Xnc0DrBVWsi0JKCIXI+RE6NbMBbi3&#10;hntLeOdd7v7wFd5+5afceu0Nlm++w+GtE65I4KhtOAgNbe4ImxXeJ4xMDDOwjKU8ehNkpZQWBCF7&#10;RrU4XKpvxtAD9MW3QR0zYd04p+4sg7MKQheUJEKYpP4TJkyYMGHChAkTPicSM8j6zyO2w2uGNmyf&#10;zSSUULPdTjVEF0OlGWXlIQweBbmQ4ZT3Xd/XPUXZPIz7JoLu7z2U+A9t/R6E82rHR4VE7Xv/MOK/&#10;WBxipuQspJQr8R/m6bjoaKw3EiCqYqGqGAaDP3Mlp23GGQyr/gbDXHfVDiLyEA+DCY+K3eR9WTfV&#10;68EdT/l84n/eIjo/AlZqv00huIFnxDPRMnFYrhZI0tLTVZdK3al6KItuINJGBs7+frvITjcbJCqt&#10;KsEgOsScye5I35csu8Ks67n91ju8/9EtPvrlL3jxt77F0Te/wfy3vsPRV19m8Y1vwAsv0raR1qU4&#10;6jXQxEiuLgBj3b4V0YIO0xmjVlsTyyG4Mpj7jfEKtsRfgSDFnmHm0DjMDWK3gdMTOD2FDz9k9fpr&#10;3Pn563z02i/48NVX6W/dZtZnXlhnXoqRRZcJyxUBoxEjeqrnS7bKCIc0OoYKEorqoOgbMoE1xcGg&#10;3PCmRUIUI3iGLiQ2GL1ksmaMDmHOlO2fMGHChAkTJkyY8LQJ/sNIbIzxPjXybi/1zxohxJEMD5L6&#10;MrkScNisU02cFjl/VEWj1sx/8QIoKlw/06MdzPwTOZe7gX/y+Ttb3z/0gQ/6cHO45TLtzCvWfcUq&#10;7RdmTVvPNyNJH8wJh5Z1u/Nw023XgTGhvCX/g+v+hM+O+BcTSsUFDmLLOs6Zz+dbm8Ai4djP+N8X&#10;XWPI+heHRYOx/RxqBHNUjOL/78XQTyNdmLOJHdELYbUzBFJrFGsIAEjtbb/7ziaQM7QYMRSRgeQO&#10;tNSnLzKs1je5EA84OjzkWoCbJ3f56NVb3Hj7DW5ducLVb32X/mtfZ/G978K3vglfehEuXoCjAzhY&#10;oG1Eo4KG2rqwmodkp3MIzRGZrZskzp4ngtaMuFPmp7s3aYKjCEdpA10utft3T+HmR/De+3DzFuuf&#10;/owbP/0xN375S9Kdj1ms11xvAkfzGXMyL8QZISX6flO7KlhpjhBTnUhX5lGNCb2GBMwNLCO1YkHN&#10;0CF6OphyCliEXqCLPb11eNigvqbxFQ2zGpKZWvpNmDBhwoQJEyZMePqk5bzn+r5/YFYbIMb4GQcm&#10;bCeDvft8mdNicYh7yfLnnGv/+H5UAYRW4UzWG7aJVz6BBJ+neDjv9/eZ+43ZyvDQ7++iMjYr253j&#10;tp2cF+NCLyXNYw054ObjeRiOKcSS0dcqxDAx3PN9po3D9pkqNp6zwFnhgSURHkLpmpdSoveevq/m&#10;fo98Y7riYwuMSv51ILxOqKQfiaQ457Q94JSeeX9M6zb+nYyZ8sEyr0aC8H3SLI4JzBpo5kq0wCb1&#10;ZIeQV6W9R1QWrvS2xNeJQ2ag0KQNq3trbLVic+se777yY9790z+leeEqh1//Ote/+51aCvASXLpU&#10;3mQ+g9kcbZvSzkGEVhT6JVkjYmU+uyNAqO6XpaefVF+D4ap08OH7sDmBe6dw8zb21nt8/PPXuPmT&#10;n7H89Ttc6Hrszh1ezD3zICQzfLNhZh2NC93pPRYSmbWhdARIiY0nIJf+k9iOR0PppWBmeC6y/9o1&#10;ZLcTYam90bJ5gLXAJgQSQnYnuNFaYpYT2Zvp7powYcKECRMmTJjwVInLg8qMd4nhLsHZlYt/EjF+&#10;smiEka3fepPtvW8hrqvV6Th3VaVpmtHIjwB9343cZ6++fcfn7GFQeXjSbfAYeJBp3i4xP6+UoKgO&#10;yu+3bQwzZkW2HCWM7Q9D0PHvdoMvTh4DAlZb6JFLsCOT9wI5Z+f5mV6/5zB4tpvxR4rp5Km0hCjE&#10;PXnIOU6Q7Jj9uWylJuKCesn6uxQ5fBOE1cmStjXaWcvdZU9/cIHb7THdhZb+o5ssnBIUALA0En4R&#10;oTpEIENbid1FW3l0vzFWboXEhvK+PRnIpUuACE4ibdYgygWFI5TcbaCH1ckJq49vsb75Hst33+aj&#10;N14l/uAa+fJFvvTb32F+/SqXv/wS86vX4OgQmhaapmxxRmiKGkBj6WEZ8Gpg6EUp0Cfo+tpg0mC1&#10;xu7do793mw9e/Ws2N29w770PsJt3aO8tae+eED4+4eK9Y+JyzcKdWSilDEQhe6DrN6RktDGy8Q1m&#10;4GLkWNoPDu0Rh/ta3Esbv6ERQxBcAn2V989cCbX8oLQTTCRxXAJpccji2te59/ZHNPGImAOztaPW&#10;wbwhT8qcCRMmTJgwYcKECU8JuwZ9D5PuPyzr/5kGJrTyDHRLYr0wGAS0CTskHDKZbLlw/eT1O/oZ&#10;civs/c0Tkb1Q9uJDjn9vh2dbGZ7Tj161OoPtPC9er0tVO9TARbbd15XAyPZY7L5jKm5wn75//YRH&#10;h5kRY9zrDtH30DQNKXes12sOryywlHlkbYzJVsIuXtL8JsXn0T0TNdCGSNZMT+BenPNrE+zeiuuz&#10;Sxx4rMTfwIr0QzWiVVYvO4tGh15+Xsw0xG1sA+iyPydcR+mMDoTXdac0AdAG0wBR8aAsN3D6/h2X&#10;o57NAAAgAElEQVSWHy1ZNspf/fgN2suXuHj1GkdXLrE4OGKxWLCYHaDzlvmLV8jBCaFBtdTyGBms&#10;ul+a0Hdr1ssN3fKUbtWxPDnm5N4p+fQuy3d/hZ/cJd09JWw6Dno4ysJsnWk2icuzQ9ZW/RKG22VQ&#10;1zfGbRkUFlY+WBS8qiHYid2pyVhqIJXkJ4l0MQLKXJVY38I0sYlGF5w7Jycka7iUZny8uE4+fIG+&#10;vYTOL3J4cIHjz7RdyoQJEyZMmDBhwoQJv1G0aofG5n3mPpJ5PRsp2H8o9nT6y7uOPOhTj/f5c9mj&#10;j/Kg3+3+7NtAwN77n4lyTPhsglPuexUju1365vM5fVMDBPdH0h5iMiGl9Vshl4qqITu17LlPRQKD&#10;khz88BKLr3+TGXO69Qm/Pv6Qhq6WAViVdhgigTAS/x2DD98uIMVGQjy41VuVqRfVgRJEUS+kNjjE&#10;XMbBib4Tx0LAm4Y+BpYinJhznBPLBKtVQlbK7OMl2iQavUMbGxbtjDCPtBcDFjJoLDYAbIk/YqV3&#10;ZeroN4l+taRb96TNmtwbpA1H4RBJEZ9dRhtnJcqxNjQmBIcbKJIMyQbZioGhVDdRVTo6spTMvlWB&#10;xkj6q9HoLtkPDlL3nVRZNSXjP09Cm4siIAVjE41NgNMrazoPXLzyFW7OIV15mdwr7532dKw5bCeD&#10;vwkTJkyYMGHChAnPEak6l7TrOeR3hy/tEHXZk/U/YRDC/dHGcwMZjzb6ubTQz9+vnBmpieKJ/H8u&#10;2JZR1Fp/19GYMaV0f8b/PBkN7mO8S2DMqItrleVv6140BHozTjujWRxw4be+y9UvfZ2DPtE2zX7t&#10;Sc5kfKyXIadzb5yB0EYrzxlKUiOpktXItfZFpJDcaNBkaGxL/l1g4z0pCK6BHCNXNJJCKPsRrVqZ&#10;4tppKeMpIw5NCEhjnKZ7WEylh6cWpcNwVoaamCiCuNS2elaS9RqZhYAmQxEMJ7mR3Mn4qFZoQwvZ&#10;0M4RcxqD4EKrAQnKig1Ztzego1tzxeG67BJ/216vpLBqi6vmQV+DIwZ9MNZNIf4vzBpO14nF/CLz&#10;NawWl7BrLxKzERdz8vHdqZ3fhAkTJkyYMGHChOcID8ucnw0CnOUxfh8RfvTIg54h2486ymOT/vNJ&#10;/gMCHrtz9ckM/NmS/22AJmcj53OIv4xE9jxnTcOU0Q1efMimK8kVdWjjDFD6fsMyG8QGu3CJ2fwi&#10;q15YWYtrO07Gs1UfPN8z57AzN4dihczaYCexJfxZDdsxvRjmFW0/429SMtu52E9Ux3vFJSAaimzf&#10;CjFXgOioFeIfEKxxlouL9CEhEqpsp5QsmCjuudThBy2GgJ6x5JATURtaDaTjNUEbJEaSQu9W5Poa&#10;tmYhDtGUWAMXWgm8S8nOZ9n/oNkn/rrN+u8ETABSSKzbBGIcdEqbtwGBZWP0AWgCq2bFQhdYq/Rh&#10;xnKz4lbORBIXhYn4T5gwYcKECRMmTHjOSP/jEFnf+47++MT/2WXLTT7p3HwqKjoto88JW5++7c/z&#10;dlY4vHN+xv8s59+aZxQhfiGUSjArroE109z3PRFBQiwulo1xLFbc6Q1yewg6K0aBnnEXrDpRok7h&#10;/YNZ3a7rZG2PZ9VQULZmf6O5oDC+TqpxndqWBLsYvRgWvJQWSChmgFX+IOZ47TGpeDkuiaPRYCLD&#10;7OJobrc7hyHmlSQRY6QJxXXQNJNzLnMnEC5eQjVAUExlNP13FVChW28QESJCdEFcUctQXUM9nL0B&#10;9y/U7ofKaJA4Ev/Mps0IzqEKbS7KgEL8S+Y/q+O0bEyZhYiL4mbMZ0qMlBKECRMmTJgwYcKECROe&#10;GzZ1DsG9L4O/z1u238d36PFQl/so4yOT7AdSeB5o7veQUd0wBBd/MJH/xKDGxB8+a+y1cfTCqQvH&#10;NSQKZqW93wMz/g+PW20l5cMIkFKRtHhQtJ1hjbH0TC+ZGBVJG4Lk2iEgY7kQ8vIYTHzHrG678Mb6&#10;dQ3srjt13ctsu8rYqy6z9QEYFp15eW+VmmEnILXnPV5KDtwThpExUvHlJOdi3NemBWLFuVN3auyH&#10;+7KRBukFyaWdnroStSEgZIUuUD0BEmp13la7AlhiobsdFBxDyMFxLX1AVWS/zeGZDwHfuRHz/gtJ&#10;AZIo4kpGSeV2JrmQHRLFFKKJimwSrRUn/5B65q3gHsmmT+GDZ8KECRMmTJgwYcKELwri/QR2JLs7&#10;Ne2Dqd05BErGv7FHHJ8G6T/LGz796CMnk4cQ/Yc9ton8fy6kvyaJq2eeGeRcOOxyuWRDoG1bVAaC&#10;7XHnMnl9rsWtLcZ1JIJbzZ5ve79vgwAQ2+Kab1q6V6RkrDeJVRZyqJl6zWWTomE3cUwcKWnxKvt3&#10;UDkzOq6GBaupfMPVkJ0tqqPqSHCIjjdlLJvQzmfEGDHPrPsN682Srl+TrcfIJOtIluitp/OeXjIe&#10;wBuFGNAYiFEJIRCCEFRpghA1MAtKEwJBHM9G7jtyLiQ/54xZKu+Bkz3hZFScoNAIRIFGpHy0eCqK&#10;iBp6sOAQdg0bAkUXoPubCK7goUgdLAybICjRA9EDQgAJWJE1oFIUBtYZaoInI6VUShWS0aKE7CW4&#10;wplNbG+778Z23W7jjX//6+6rSjqz37Pv8WzGx6+u8nrsX+z5P+/H/6znP43jdZzGaZzGaZzG52zk&#10;CcYn+P/xUNL6yWR215DbH2d8Kps99rib4Hxc+LO8fl/0EXBJuKad6yJAOIdfURX1GffS3t3MWK1P&#10;6fueplWi0tM2h/QJVIwoiSCOuiD5CJUj0FMazSQvUvtN3CpQStigvFlnVoI8DmSnNaWRWcnSJ0CU&#10;+9TidXHnvM3wq2/bBu5m7PWMGsGlJMvHV1g1vvP9RTM8SMlKiQItoZ6z4azutpIMhHJEGcjb1geZ&#10;TNbEVspTIywitXNmlSYEqUURNpZIIBCyElyBOCoVSqmCQIyl1Sdgsu0HGhysliyUGn4FL+78XkM1&#10;NhBuyeDDzwYe64IoHTRbK07+eN42JPFihBgytAKSBY1tCdwEIDT0Vs/+WFKx2+LDz4nxlSil1F6E&#10;6oLVRbAvFbK9n/YERuIPjVeaPIvRHlMoNYz+jOb9tObPc378z3r+0zheR/FpnMZpnMZpfG7GZ/j/&#10;49Nmq8XP/V48fG/N4/dnf8Tx2WfL7/9Obo8cAOGpXMfnc/0XEl1XkgcgUhrWF6IbVMjWo5IIwenW&#10;pyxmcO/OMbENzOdz1pbouiVRNBfJvsn+AnMFnxV2LAZ0BBdcbKxzPy+qtYuwmzLbk4zwiZGzQam+&#10;VazrVkrzkPfcezc/J+T0KW+e+96XB7Xz+ORI35bEn8l0n4lqPei83t8EQ/YCHNvzYiBbcq1eInVa&#10;yxPCTqbd1famMVyr+pfFdHBnBiaAh+rxoKVEA4ovwmD8wDZg8/BzIWeuup4RAxU3Q9f766SG93gm&#10;49587dFH+YLP/0lHma7fND7J9StRYqsfJtM4jdM4jdP4PI08pfER3/dRv/CfQ0zsbMbzkcbfADwN&#10;c8Gndh2fs3VfOV7hfbWLnSlGqOTfduT+w7nOhcpb/RuzkiQWIw6t5Ha37Q6GyJWX9Ld0g+f9YxYh&#10;PImjpYI3JYv9WO+d6jHYE7x/lVU8Ts5QEkj/+FE7MdC+kHGPVSoR9xQRw/UayzfqopCqIDB85/jt&#10;XIJe9rfVVoz79wAExGKNgApaf1Knri5qv9KdIM2uauMBtUp63xz0TIzHzg/kPDPo441f9Pk/6Thd&#10;vwlP5bpNmDBhwoQJEyb87UfRnLSVjgsQUQ9bPjwmgnXLUT2M35uKu38hYm3bEh9I+sVKbX3NIks1&#10;pjCekLw/ftSA83Lfn/6949Z443HffyTcCvKII9TAwxNcejHUq4wfLfKPIQq3J8PR8XlhWzIx1oRU&#10;D4d83p/6/YG9kXBXM0fQsa1fGCNMD+hxOrJ33dmG/cn5kii/z1OU3zxTkMclwc85+Z+u34SJ+E+Y&#10;MGHChAkTJnzyN5+afy9l3XEs997yPYoiwEpXPpFQveBACKhGvBrYN01zP/EX9fqHlRHuGrbZDPX2&#10;Ccn7s4LU0oWn8KVzIPKPPM553LShaQJTTHJl5roT3Sm7VZd9kj3U9zuoKFl0nz7LAzLpbntHLXsB&#10;AHtAMGe3x6nVQIVv38dBPG6jULLjWvqAs70f6pm+9E+Y8Hxj6gM8YcKECRMmTHh+4FUFrWM2fydn&#10;OtrLFf+EodueSkQVQmgJGoqhvCo5py2bOkv+d93XneIyXyTcARlk3488RvD4eCOKkEF6hP4xxjr/&#10;x35/EDcgI9I/xlhr4R/z/KlF8Ab3GXhbjfsCQ4W+VrMHvEWsQaz8nVSTvaHzgrpuN6vmf/X8lmNV&#10;pI6hbsVY0BH6c7aMekYYSgzOfle3/dX5wN/tlJTg5VrjCI56WY9a1+OzGxNIeoLxiz7/5/347Tdk&#10;HT6vYwZy/TyYxmmcxmmcxmmcxmn82z2KW+VXVn8eOHr5floatGcgIZpRBQ0QAsQYiTGiWjrSLZfL&#10;/Yx/CQAM8n6rdekR6hdf6AsxPJN/+XSjFuI8qLsfecyIbErZQd3pI43VSb8Q6cd9/76UQDzu8RPq&#10;+Dh/TyXm2y4KoweD79TVsxMJksxoZSbFBqJ0Yti+VmXw/HcQqQS/7FvG2vqavZduu/Md1UGp9d8n&#10;9b6jCHABRBD3M2S/7n+3vd9QvrBTxiCyowAQr9EsnsFo9ykRHm3UZzTvpzV/nvPjf9bzn8bh80rF&#10;p3Eap3Eap3Eap3Ea/9aPlfGhg+pbdIdPDknpypFra/sYIUYhNgpJWCxmmG071Y1Z/+3PQwY2VQK5&#10;QeQYfPWY7bAUFd1r0/doY4lqmObH+3sUZYaJPub7l4xhqbPnMY8jPkE7sUjwBhdFhuiOpG1gQLSa&#10;PSioboM3ZISEVsJd2mFsWwE6OkYWZCdwoDWyRD1ekUzW3Yy+1m4BpT3h0FbCdmr5tYYPhgDA3lGN&#10;JSTDGtsJCOwEXcp8huiNP17Q52mMUoNW2OPvZwg+fVHn/6TjF/34n+X8p3Eap3Eap3Eap3Eap/E5&#10;HK12X9PtL0b+Vtq5u3WIZERBQ0LD/8/emwdZdlVnvr+9z3zufHOsrEFVhWYhMQUIMBLGDLIB4zAC&#10;Y567HUDjIWxM2yLaNo3b/dx2v7YNJswzDUS38dwYjIwbJGRagARIgJDEIFSipFKVaq6cbuadz7z3&#10;fn+cm1lVQkiEX9tS2/eLyFh5p3P2PsO9e631rW+BtDS2BVpLgmDCAFDKgJFIKXFdl1G3i5SQFwlZ&#10;HuF7VZqtKq973WtwLAgrpVMWJWBLcLyya4CaUMktp3ycZGAJcH3obmQ0Wi5FBrYDRV7aPAPPh9EQ&#10;qjXQ6iwh/LGsLkDa5X4LXe7HdkHlpQspTPk4HkNQgWgEYfXseD0HsgICH5SGNAHHLbevNNjWE+/f&#10;sssHaVZmnzz/nNfPGf+jT9qW71roiVtsl+NK89JuHUczaaagz0l+y8n2s6QcuzYljUMbUAocp7TW&#10;uRl3U76OKM/DVkMFPZlnriEvwPMgTsF1y88IU+7HEhD65XN5Vs47k1CocjueUwY0khh8t5z7Bz/4&#10;92x2h+xY2ssjR09y4UWXsr7ZZTAY0263KfIUpTJc18b1LEb9Id1ehysuv5jl5dP4gYNt24zHQ1RR&#10;UKlUyPMcz3YwUqCUehKrbJ64l6rjOIxGI6rVKkVRkOc5YRiSJAlSygl75qk7fmMMWZZRqVQASNMU&#10;27bPCwoaU0Yei6LA80rNjPF4jOu657cSeSw8xecfRRG1Wm17bnmeE8fx9nPGWE9qnZdSCsuyUEoR&#10;BAFaa5RSJElCu90miqKndJ3a1v1brVaJ45iiKLCssr9sHMflPTLFFFNMMcUUU0wxxffGuUL1QiMl&#10;KJ1hTI5t2wiRUhRQqwZkRY7j2IxSENKcn/Efj8c0GjXyIsPzHHzfpVr1ecELnkWtXjqgcTKgKArq&#10;1frZBZ0ocCybXOWAjaLA88sMv0AQ1jIsKcEzWMLCiAJL2lhB+Xm/kpeZYutx6O5mQggvJEqIUrTA&#10;KWngljPpdrctcqgQwqLQCcb4CAlhCEor0AlaeAgLHF/hWM5k++qx93vO/h3PYsu3CZ1zF7RQFGU9&#10;BVvBAnG+BShMitI5CrB1WXNhO2byGTER3DdgnZWy29q/pV0CrxTqM8VWQKAgK2IELrblkqcGgSzH&#10;KMvABDJDWjkSQ15kpEmGU63iWs5kvA5S5gjhEWcJvuMSVATWpIdDEkVIo7GcKsZIrMnYlCmDO1KC&#10;lmUA4N+89UcwGj74oU8zN99ibX0VpW3m53YwHo/xfQdjCrTJKYocz5dceNEeXv2jz0NakOfgueUx&#10;SyJNvS7J80ngQ5RBi384Y+Qf32ZxgbAtXEvg+FCk4PiQxSCd8rw9lcfvSEjy0uqysQeFAZWV85IG&#10;cq3wbBus8nLVopyX7T315/dEthZCWoDKJtIXk/l4dnlcbPHkjg8F1QbkCYyT8nnplM+nhaHii6f0&#10;8dV5WYVmTxqdFClkqiD0bHINvvN/9vUztVM7tVM7tVM7tVP7v9Oelz87p/PaNodalH6o60KWKzY3&#10;Oxw7cZAsy4iTMdK2sGx/ItwvzqnxR1DkOc3mPONohJSSQqWkacwll1bLLLPIcSxN1Q+AnOF4iBCC&#10;IAhIkjGBH6B0glEFUjqoQtHr9fB9n9RkZUsBISiKAmwb13YpdIFjScbjIWEYPk62UBL6LmBI0hiB&#10;xGhBmhVltvGcPnTV0AI0ga+RomA8GuN5DrZjYUtFlgxLuoNVvs8Yg5lk0x5v/0WeTVoi2Nh2SWcv&#10;igyty9pzo8/S2Q0aISzM9qkpcB2JscrMtVYJYGFLC4MhzydRmsfatRAIKcqOCgYsKwOr1F2oiII8&#10;T7DdOpbnbAvyGwEYjUFhdI6iwLFthCNJkgRNSuDXSzkIA0YbAs8nyRXd/ohqEBD6Dn5YJU0SBlGO&#10;HXqs9VOE0cw1A9xJk4I8A786cQAtQKTYVsA4y3H8kDCsMxhEqMIghMBCo4uCKO6DjMkLqEyaRTh2&#10;ySpReY5te2gNKstRmEkUa6JaKfSTYMsSmNLyXbZetwkqsLYyAukRjcc4hYtRmsCpnO2Y8RQdvzHg&#10;OqDyAtt1qFQlWQHGt/GC8n1xamOJLWaNRk0iicaUQaDH2m5pxTmPn5rzX1sbIizJ3EwdDYwGCUZA&#10;moJl22Ug80kcf54XFLlLURikyPBcjyRLmG37RIkgjQuM0Ggjn5K22XDJCuhujJhbqFK4ECUazy0D&#10;qUk0EZOdlAV9tz3LZpraqZ3aqZ3aqZ3aqf2XYM9z/DmbGd5+n85xnQDXt8gLn0IlKJ3hODZBpUKa&#10;lawAKeX5jr9t2xQqxxgFQpMkEVqXNbHDYUS75jMep9g1D8uysYSLtC1s4aEdSZaqMs2sLaRwsW1B&#10;s2nj2W5ZyV0UIASOZaGURtgWRmss6RAGNdDmcan2w6iHtCwwBuE4WNLCcSxsWWrKK1VQKIXtehRa&#10;YVsCKcCSJQ1bAJ4TkqgYjIUlHLI8RwqBVgJLyMfdv+/a5LrAqByEjTAKaRkcW5ZOvtEYIZEIzCRn&#10;bibiCwYbVRRI28YSFsrkqBykZyERSCkQEyE8iThP365U5DdAClIDMaRD8C2EBbZSgIeQFkLIs1eF&#10;lGgj0bp0VqJRiuOG+H5Qjmfi9EvLAwnDFALPotGqg4GkmFSRWD6eDynQaHhlxh/oDhJm6z7YpdOX&#10;m7Jk4vrXvYZP33I7zVaVNIWN9U20gjhOkVaBG7hIS+AUDpYsuwcWCixhULpgNNSMo00cu44xGmlb&#10;uLZNlkXnCRP+00M/7qvdYYTnz4PIaDWrVCtNpITRKEKQUmj9JHODHn//Ukpcx2UQj1FaopXDeDwG&#10;wI3KyEyWZQDbZRhaa8KgTpZlqCecn3xKz3/nribr6z02u5sURYHv+8zO1Mkyg9aaOE6e1NFbNsRR&#10;hhAC17HpbJzh7/7u76hUKvR6PVzX5amMwWBAs9kkz3N+8id/koWFOTwtSNIRKirLF84/T+dazRRT&#10;TDHFFFNMMcW/NJy7erYeY0Vb5ClxossSUJ1vl6xmWUae54hJez8hREn133L8Pc9jc3OTZrOKZQk8&#10;z8F1S057GIRI4J6vHsASkmt/8MVU/CZxUpAWAscL0YBtQ1ZostjgWKVznUaKOE2oVytlrbkApTQ6&#10;lxhl0+tHNNshquBx1fU9G7ygXNwqpSjyHM/3KfKcvCjwPY+sKIiLhHEU4bkulapDJayR54pBN2Jm&#10;roEjamWwRIPQDo4zca7V4+/fiGIipC/QhQZtyFVROs+2te2w63Mcdo2ZRGgkKrdwXA9LgGU8jNLo&#10;zMKywJUuKi9r8QVn7VbdPaaAvAteATIFK5m435IkigndEJS/1Q1vq8sfUngI4aBMTljxyLOSlv+1&#10;ex/E9mtYboXeKOboiVPML+6i3ZplOByytrJCxfeYa8+Qpwmdfpdvfuc7XPL0i3GkYmXlGN21E/zm&#10;u96Oa8Hq+jqLc3MkMVyw12YcDbAtSZpKlDbUa3WM8cmLBFXkKFXy9h3bIwggCCEaZ4Sew3g4ZMfC&#10;LL7nkOcpcZySJjG242E9qQ7A4zuu7WYDozRoRb87JMsyPM9DFQXCtnGsp9JXx3cjyzJs38OxJI5T&#10;6i3ISkgYhqRpCkCrUSeKIhynzPzneY4tBXGefR+Op35Kz7+70acS+DiOQ5aV7J5+d0iapoRhiGM9&#10;ueO3bZssKzDG4NoW7WaFHQttXvWqV+F53lPe8bcswXgc8/GPfxzH0sTjAVprfNfB96sMh8Mn3oiY&#10;BgCmmGKKKaaYYop/OdDnZP6NePTKWlKrhxgkaZpS8QOMMdiWQ2YUWVrgePb2u+1SkKukYPtBwHhz&#10;E8/zMEbj+Q5SCPKJGN94mBN4IcYY4nGC54TowpTOrbCwJ8J3QkhMoYjSFM/zeOihh2m1WqyvbmJZ&#10;FkII4jhGCIExhrvvvpsf+qEfYmlpHrZoDI9hLekTjVKklHzuc58jSRKuvvpq0jTFdV1s2y4ZClBm&#10;6ETB5sYIy7L4ype/SrPZ5pprXjxpX1i6AXmqcJ2yxZ8xPO7+x3GK4wpsywU0QlrYtotWkBcpluOV&#10;C1MjMROnXAqN0WXRvRee9fxcS4BtkWWQqVIfYLvbnXyMVn5CQzAmW3uII48c4IGHvo0fuITVJmFl&#10;nue/+PpS7AD3bMZ/EgDQWqOKCYvAKun4bjhHe36GQsDpTcU37z/Bz7zguUQJrJ/U9GOHHbufxp6n&#10;wfJp2DjZp9G+kKdfeSX1Gtz9FZsvfP42HvjOcS67eDdzc3P0RyN8p8rqWorWGVkRI0VItVZBI7As&#10;n6Io0FpNGBqlmNx4bCjygvk5j/VOjz/58H+nWvPZ3FhHa02jVsfzPOIkw4gnMWtsHn/fnucxGAxo&#10;t9skSUKSJIRheLZ/Zjx6cr85nmD8cRxTr9eJ45gwDCdlLZJ6vc6hQ4cAuPjiixkMSodNCEEURQRB&#10;wGAwOCdj+xR12p5g/oPBgAsuuIBOp4MQgtnZWXq9Hlpr6vU6g2HvSR2+UgrHcbZF/ZrNJg899BA/&#10;9VNv/D/mx8vzHUbjAUHoEQQeSZIwGg/oD7o0Go3vI2hkMcUUU0wxxRRTTPEvBcI8xpL2nABAt9vF&#10;cRwQFo7jMhyMyTIN2LiuhzYKrUuBblsICyHMdp1AEARoU5CkEWBIsxilQWUpjqW45trnIS0LrRR5&#10;kVGpnc0yjYbD7c8HFR+jBULCaLzBVc+8FFWUzoK0BEWu0LqkJXzqpuP4gZik3L8XJLYtSJNSPfzI&#10;w6ewbZvdu5aIxqV4X5KUjAOtwfVKCvlwWBAENidPLvPQoQe5/IqLmJmZQQiJ0pK8GGNMgyxPyoP2&#10;OPD9ENsp1fqSJAdj8EN74rRbYMTEAsIq6+2F2bZZljMaDRBCUK/XsWwbRDopgbAnAQk5Sfefq9gI&#10;iAGoowwG91JrDHjWc5rYtuTw0RMcO3aYq5/7TERoAAWqCsIDG5AaY6JSVMtzyTWMIvjsF25jdXNE&#10;VAjC6gzdOOJ33/fXBGGF4XBMd2OTz3/pThr1KirLGY5TchVw510Pgh4w23bIC5fWzCJZpnFtQa1a&#10;mXQgyGm166SxQ5ZKtC4YDSOMsEBoQt/F8320loRVQaUicB2H06d71Ooe7ZkmP/czbwWj0Fph2TZJ&#10;nOB6wZN42221KfzeeP/730+1UuFn3vpWXPesbmaSZERRRLNZ58nLej/x+LfEMbOswHVtBoOzgYq/&#10;/du/BeD61752+7l6vbr93jLY9oQxy6f8/JMk4z3veQ9hGHL9a19Ls9mYBEUSfN/lyWQtbDn+W/8n&#10;ScKf/dmfIdDEcfzEgZenABxLMhr0ydMEicGxbVqNOo5ztqzkKR08mmKKKaaYYooppvinxGNl/Cds&#10;coBarYaUNoXSuI6PUgJVQJ5pdKZwPAsty7LVbe9ESE0cjfEDlzTJyeICKRzQisCDohA4joW09CRr&#10;W2DbLlk2RimD69r4gYuQqsx2i4LBcIAxinu/fjfPfs4z8b2JGhwC2xWgJUUBhw49yNraCu128zEj&#10;GltUeQzkqqBSdYgSg2VpCgEPHv0O46RPrV62uOp1R4RBHZQLWDxt/yUcO7FMmvYpCo3vl0r/GFPW&#10;PFgaRKk/8N0DmPS7F7KsRdfQ6w04deoUaZrSaDRwnbIdVSm9zbbagtBqcm4UAoUjCjZ7m0jHZve+&#10;fcwtzCOcMqvquBKd5khKvYAth98gS6cdDZYhyVYoslXqNRtsm3R4BLoS4Ut4+ACoOsgGVNrQaELo&#10;Y9suRkjyAuIMajV47WtfyZ59FRQwiOGeezd43gtnsKxSzCzPS5VtKNsYOg48cBAu2g+VCnRW4b99&#10;4M+QphQLbIRVsjwmz0r6/uZmD8+dnWhEZIQVF6SL1gVCQp5nxHGpIZHGBokhrLiEvsfKmVWUMqRJ&#10;gtYFYRiQZSl5npfXwdbifzuDKx/lXH4/z/F9OHHyURE3+ZiRNibaDBiL/mCA69iMRylpFmurT8kA&#10;ACAASURBVGPbNq5rEwQO49Fgcj1MtiOKyXVtbz8GDcadnP4CJuJuj7rv/4GO77n/6++yUtoIYUjT&#10;nGazXrKAfBelDGtrKwC4ro1lWSRJhlYwGkb4nodGYZSeHBd9/nEycjIP/T3GpB/bsTPyHIf98YIG&#10;cvt74vHPr3zc41Nm0Rs4jkMYhgRBwGg0nrTQyxmNJ+3yzjtfW4/PGeNWANM45zzP9rVbjlOfJ+Rp&#10;zpnH+RHerfdpbKcsxbIsh1qthmU5dLt9QOJ5wWPMWT7qfOvvIwiiH+N+kd/j2Mvzxi94/ONfFAW2&#10;beM4Dr7vY0wpaqqUQkr5xO0gt3/p5Dazamqndmqndmqndmqn9p+tffT635yzVjYGI0oWeZTExFFG&#10;tWZjIQgCSVFI4jjCcnyEtjHawjZagigQ0mBJTZ5lVJvzWASgXDxLkCXguBppLG66+RYqlRovetEL&#10;0aZU1Q+CCmmWEIZV+v0uYVhFa6jWGnzmM7cwHEXl4LUgSxLciXr/qNfDcX0W5xb5/K2fZ8eO3czM&#10;Nsu2bRrSNMN2HWwpsOyynrjWdMg1SL+OEjAG7njg8+Syg3TGeJ5HdyOjHuxEFG3GPcHuiy/BrsyV&#10;YmuihjHQWRsxM1ul3mxMeq+HgKaz0aHVamG0oN8fMjMzQxzlKFNg+x5RnuG3Kpz41kmue+l1HDz0&#10;EFraLOzZhS1cahVBHkGRG6q+oMhyMAXf/vpd9Psdrn7hC/jU5z7Pws4ljHSIVYqQEksZHNeFOAUc&#10;0Brj2CQScsAYl4YIUGlB1epTEQWJkYRqgDOocNe//12WH1phobnIyRPLDP2Qt974STAeaeQibAvL&#10;BkdqhJLYaoCjKnhWyZKw4uPU9QxGg6uh002pzntoU7ZqyzKoyDPUvCVECjUb0sE6Ko5ozzWQaLQp&#10;qFZqrJ7pEfh1srQUGrBtSIsYTIbBIHDRShEGVYpik2pFYEyE60CaDGg12pjCQhIgLUUcRwhZ1mLU&#10;axU2NjporZmb38FoMCaOc+r1+iRjG+E4DlGUIETpsNUbIXmek+WGWrXBOBriOA5FkU3KWtS2AIbv&#10;+zCpk7EsC8/zGI9iAt8nGo6YXZjhzMnTLO1eYhSVQa9CKZrtGlkuqNZm0QYs28PRZUBJioIoGWFh&#10;EfghynhsdDvUWy6W59HbMPiVkHFyBteyqIZt8jRnPOpSCT0Ct0ZRaJQxxHFMu90mz3NGoxFhGG5T&#10;7mu1GuPxmCAIsG2bTqez/d5Cl9nitc4qYVilVqsQRQmWJQjDkF5vE9f18VwHlRQMxwOCoEIUj/G8&#10;gKDik6URQhYUeYEwgtEgwnMCpDHl94Dr0B/1ac00SbOYzW6fhaUdZLkiTwvSeMiOxR2Mo5goSmjU&#10;Z4jjGM+1GEfDSUmExHUs8kxhtEQrge8HZUAiH5AkEc1mc/K9E2CE5Ogjx9mzby9Cl8fHskrRUCkt&#10;Qj/g9JmTNJtNNBmWY5Gl+XZ5wvz8PGmaE0UJnueBANtxGI3HeL5LmhUYZTAYpFV29MjT8roodFn/&#10;36y36W4O8XyXLB9SrUuEkIz6Gku6hBWfXq9Hs10nywryZEzgeag8Jc8SKtU6aa7wK1XWN7sEYQWJ&#10;II1H1KohNiW7CqFxfQ/b8skLMEZQqbbAlMKMSuUgFJYU5FmB43poZdDKYDsWiJy8yBGUbCzHFef9&#10;mhRKl+VaGJRWJHFOpVJjOBxTq1UATTQeE4a1bS9/HCWEoc84yan4TtmFQ6lSFFSCJa3tHyjLctDa&#10;YFkOSk06fFg2xgik/H5LeATbQjFTO7VTO7VTO7VTO7X/rO25CcOt5JEol2GTZVyRpUitadRCCp0R&#10;J0PSTBEnIxCGIs9JCkElbGODRKLL9Z9UCG0QusxCSmOj0ZP69zI7U6nU0FqTZQXVaplNjuOYWq3G&#10;xsYGMzMzHD9+nBMnTpCmKSdOnKLRaHDTTTchjEHlBUlW1v4rpahVGwgh6HQ3+fSnP83CwgJJmvHS&#10;l76USs0DIBorTFpgWwppORPqbQqWRErYe+E+erGivTDL0s4F9tYuJcUj7ldJBh71GljSpSg03c0R&#10;e/Y0mZurkhfQ6WwSVlz6gy79fp89u3djgI3NLrOz8/T7Q4yWNFoVckAaq5x/nmPQeIGLlBZJljI/&#10;4zEagiugWhOQw3jUp9EI+MLnP0NgDHuWlrAMBK6PRiKkC9qQFQWOmNCsHQtsUBISSjV9VzQZxxrL&#10;qyJzzbi/Rmq7iDRmyVvkksZ+7JmLIVN8a22Zh6JNyIZgV0EEYMF4nBF4EseSrJx+hGOHHyJJEprt&#10;eXrLR/n2PTbGGLIsZW1tjeZMk6IoSoc6j+l0Vlk9vUQysnHskOVTx1FFhs5zhukI27Ypiw0EGAuB&#10;c45fUXaKKF0AdzuKJbffoSjybKJHoFFKoLUEocqrU2iM1hw8+B3279+P5wesLC+TJjl79uyl3x9S&#10;FAWWZZFlKTOzpUOUpgn93oAwDPE9j16vT5LE2I6k1WoxHPYZjQbs3buXJEnKvpdxxMzMDOtrXQK/&#10;AgiMhjAMyeKUZrPJYDBgHEdUaw1syypZEkojtCDJoMg0WiksZ4tJUlBrznDq2CkWdlyA74U4nkNn&#10;c5MgXMIYw3x7nv64z+Zml1qlyuzMPNF4wHhcOt9SSsIwpNvtbou5LS8vs3PnTmq1GlmWTeaf0ev1&#10;WFhYYGVlBdd1ac/OsLGxzp7de0jShOFwWDJfhKDX2yQIAoqioCgErmtTFAXDYR8hBErlaF3g+yVj&#10;I8s0lvRQmSLOYqrVKrWwQhQPmJtv0e/3CGoVZmZaSMuiu7bJ3NwczUaVQw8fYmZmjmajzZkzy+za&#10;tZO11RUWFkq2yYmTx2g1myRJyuzMDnrdMUlckBcprWaIJTSe77O2fposKwgrNS68+EI6G73JWBVz&#10;tTpxHFGkCYkwtBtNqo0ao/EQ23FwHIckTqnX65w5cwbX9ZmbnWMwHGEwKKW2Sxe01khZanZk2SSY&#10;lAe4ToBWBt/3WV1dZ252jjRLmWm36PSOoZXEkfOEgc/qyjrzO+bY2ByB0FhK4VkFlSAktQTj4Qjh&#10;uKytdag0WmAkjicRssrGxjrNik+uclzLQmGQWgMCraDINXkOjsukHelE48QUYByOHj3GS655KadW&#10;ToEAaUG1UuODH/gwP/ETr8eyYDjM8H0Xyy7LcqJ4RKUSUKlUgFK7otvt01lZ5l3veid/8VcfwQ8D&#10;hoOYsBqgAc91yj1LcKR1DmMB0AZtNFLY/z9ZK49mIUzt1E7t1E7t1E7t1P7ztVvMWS1AGjBCI/VZ&#10;9rMApBDbDFFDUTJsRYExCoMp9bhmKqRJcVbV35yzJHs05fJsP0HDtddeuy2gZ4wps2vGYIyh0Wig&#10;tebb3/421113HY7jcPLkSa666ipmZmYYDft4nsfGxgatVgvbtkmTnL1P28t3HjzI1VdfzebmJrfc&#10;cgtXP//Z2E6ZrZRSUq0ExIOkbM9ngWMyhHBxgcv3PosTyzYnj97H+tEDWM90aNUWcZRgbnaOqoHN&#10;0ytccMEOHNdmNJqoyEcJrVYLxxWMxgV7du8hzRKKQm0LtFmWRbUeEicKaVtYunT8RW6QSJYWFhE4&#10;oAzrK32WFhoMexm+45IlQxoLDfL+OlIaOisbDPoxnhvgOT55mpEqhe962LZfZhs9e9JBAG6/62E+&#10;e/fXOXh6BZOc5MWXpDxjaYMrdrlUvSaWH5CMlzl17BSudJhza5DkLC+fZiDL7eAIsMpWe57nICYX&#10;yv79+1lc2IGUpasghODZz74KgDzXZbZ4rl3Wg9iSJI85duwIl172dKS2GY/gC7fdjmVZ5fnxqyRZ&#10;gpkEif4h2BJ+tKyy04FS59OGLUtw2eWXMh7mnDh+gh075ljcUaGzvozrhAhsKmENx4FDDz3M/EJz&#10;EqxqMBoleH6Zyd+1axEELC+vUq9XqVQCTp8+va294LouKysr7FzaRZqWwYSiKGg0K9z/rW9z5TOv&#10;Io4jfOMirUmHCq23+9kLzaSkwWBLiUSR5zmbm32coEqaZYTVCskoZq69xGg0wnYdDhw4xDOefhXL&#10;w1UcS9PZ6LMwP0+v1yPKcnSRU6lUJhn6HjuWlqhWqyilOHPmDFJKFhYWJoyHiDzPqVarZFnG4cOH&#10;aTQarK6tb4v2gWQ0GqO1ptkMyLIhcZxSrVbRugyCVCoVpLQQwiKKIpQCVRgc36ZStajLGkIaTp06&#10;wfxCkygak+UJo/URu5b2sbrZw5IuSZwhXE271aLVmCVNchr1kM76CosLi/QHfeK0Q3umRjVsIWXK&#10;8ZPHWFrag8ptrFyQZQl5VrDR2WR+fp4kyRgMBmRdzdzc3DbbQWtFp9PBd2wazTmi4YhDDz1EpVal&#10;Uq1ijKFSqdHpdNi5tJvROOLY8RPMtOcQlNnnrWtYiMmxEhZB4GPbHqunc/ympHNmxPz8LLWKS5Hn&#10;qCLm/vuPcOnlF2C0TToOUDnMzrTodzcwSGbaLVwBo94m3d4IYwwCi8D3cYMaBYJed4DnO2RJzK6d&#10;Ozlx+DB79u4mytNSI0XKbT0FKSXnJsvzomxP6nk+aZLi+z5XXHEFBw8dnARSNYPhiH4v4rpX/Cg3&#10;3vgJmi13O5kOkmqlAWi0ySkKheuGuE6Dcb/HysoKfhCQJAm1WoARsNEd0WpVKYryuxnBFFNMMcUU&#10;U0wxxRRPAowp6/mNKRMvnufTGUaMx+OzRZqlsJw4z/k/14Ezxmy/7rrupM43QSk1aTOVbSv153m+&#10;LUJlWRatVovV1VVGccJgPAJLkhY5SZ6xtrlGnMc8eOgglVqI4wrOLJ/AD2x838ZxBEIosiQlcP2S&#10;916A0AWW0YgcdjV3csHMVQyWBS+7+tV85577OXLft1ls+BSDdYSGC5d20dvcYGlpsaTb5tBo+Gxs&#10;bJQ9sB2f0Xi0vehP0xSlFNVqSJ6X9d06BUeDg4MoSn3pqhtQcW1812FxrjFpwaeIkxjLNvTWTlOY&#10;nH/9lp/m7Te8g91797G52afT2URoQTMM8G1JkeakiaJQpY5AYuDw8ibKb7F04TN59jU/zMHDqyRF&#10;QJRadHsFyRjySCFzgy9tol6PLIkQaBzfo+wfp0lUwSAucFxBlmWkaSkMZtvlQj2KNGfOnMEuZQNw&#10;HInruvi+je+7BIFNGIaMRiOSJKEoSqc8y7LttmeC8vrZovqeG0D6fgMBW05Nee2V2daiKEqqelGw&#10;udkjGsfcdPMneeELn8fhw4c59shxjLZQyuA4FsPhkE6ny8UXX4QxgiCooJRiZqaFUsUkQ7vB2lpn&#10;26HPsoyZmRls26ZarVIUBfPz8xw9eoLxeEySJLi+x1e/eje//wfv5eDBB+kN+iAFg9FokpEvlftt&#10;KSatGAswOeiMJBnT7/fZt/9iFhd3U2vUqFQq/OVffJTeRo9a1WbQXeGqy67izKkVlhZnOfLIQ/z4&#10;j7+O3jCjMDaW7VJvlvdREIZYlsVwMGBzc5P19XX2XHABc3NzZFnGsWPHWFhcZDgckiQJ7ZkZdu/e&#10;zbvf/W5e//rXs7qyThiGVCtl0GDH4g7W1tawrZK9U+RlltuxvVJFXpW0coFDtdLEtl36/T7dbpf+&#10;oMcdd3yRX/6VX2Bjc428iPE8hzRNecYzn4EUNq4TUq+FdDd6OJZNv9vDdiS1Sh2Q9HoDlMqZnZln&#10;c7PLZneD/rDH3r176WxsgBTkRUGUZLRm59GKyT1cBlS2mA1aa5IkYjgcsrRzkfmFWfr9LsNhn4sv&#10;uYSdS7sRwmFzc0CSZHhuhcEgYjgYMze7gFJnVU+3/ra+OMsyoBUefPA7PPc5z8NyWlx5+bMIggqf&#10;+uTfEcV9MDlXXfl0omHCZ2/9Au3WLF/+8r0k8QjHFczMtDh+/ATdbm9S727Rnp0BocmyjE6nw+bm&#10;Jm94wxvIM7WdaV9Y2MHp06fJ83xbEHUr+FqWR5T3z3g8xrEdLKvUIEiSBN/3J9/RLt3NLnmRU6+F&#10;rHeWCcMaWpUfLlvFFIyjIeNxijEWaTbe3na3OyLLsrKcZDTC933yvLyvfd9nNEqxrLMyKUoZVKEn&#10;rUoE0pqq8U8xxRRTTDHFFFP8Uzj+59rxeDzRWLKRj+XwP/rDW36bbdvcfPPN3HLLLWRZtk0P3loc&#10;O46DEGXN8PLyMo888ghFUTAajVjf6CAcm85wiHYcOsMhvdEY6Xo4vkej3aI37GGEISvKWlxQeL6N&#10;5wmMysFAPM7JEwhdi3alTn8VAuDCxSV+8Fmv5ptffJBrnvEC3KzgyDfvpd2ucv+XvoWOh1hGsba2&#10;RnvGxvdhdXWTxR2zZFlGs9lkcXGRer1Brdoqa4Ini+vBoBRlszS4dil6Z3KNZaBIc4yCJEpQBTz8&#10;8AkqlYCvf/0ePvXpm/nkTZ/iq/d8lU9++mbe+/7385cf/Rs2+gN279lLEDgMRwmjYUIQlPWxbijR&#10;EgYFHDrZYZi7aL+NVdvBWLvgNRhHNpudlHE/oxgrPCx8CyquhWeX5zPLMijyclFvGZzQJsv1NkPj&#10;5MmTfOlLd3H77V/h4MGDRFHEHXfcw5e+dDdf+MId3Hbbbdx662185jO38ulP38rNN9/MyZMnueee&#10;e/jsZ7/I1752NxsbG9sBnmE0nDj+Z52lrbrd79fx33LwlVJl7fzE6d9yyJqNOSzL5gtf/Hte+vLn&#10;8yd/+sdcsGcflXAWxw5xPUFWdGm2KqyvbxKPJZudmCD0WFs/RaUa4DgOSikajcZ2kMr3fU6cOIHr&#10;uqyvlxnxXq9Hu92m1Wpw+vRpXvKSlyCkxbGTJwhrVar1GpV6jSAI8DwHKcuWjkqV3R6MVpgiRxUZ&#10;eTJiNOjzvOdfw1pvzMnlZb705Tv5m49+gsAJGfRWmW0E9NY2qYc1Thx7GFWkWHaF9fUhlluhQNLt&#10;dmk2m2RpShRFhGGI67oMBgN63S7D4ZA8z8tShH5/O2N/5vRp1tfXefOb/w2+F3Lw4ENgJMvL6/he&#10;SLc7xHODSY1/QJrmE+ffJkuLUl+gEETjbFITXpYctNtt2nNN2jN1hqMejWaFQqVokyNl2QVjZWWV&#10;H/mRV3P0yCquHdBsthgNOnTWVvnWvQ/wY6++HmMiLLtg0E9ZWroQYRe4oaGz0cd2a4yTGGHBmTMr&#10;vOgFP8D6+gZZVuDYHrt2LXHq5Gn27F4CSlr6aDxgdXWZ4bCPbVvYjmCjs86DDx7CaIuF+Z101nvU&#10;603G4xhjBLbtkufldbflWG9df3meUuQZtaqHQLFn5wU8/MBRHnn4BEVmuPFvPsJff+TPkeSsrp4i&#10;Gib89V/dyGdvuY0rr3gGK2dO8MafvJ4zyydptuoT5o2h19skGg2o1WocOHCAt7zlLTx48BBJkmFZ&#10;Do5T6ksoZWg225P7QG+389v67tUT/7pSqRDFEb1eF4BGs8nq6irGGEajEa3WPI7tMRhv8Ad/8Pvc&#10;+r9u4xUvfxX33ns/r3rVdSTpGN/3sa2AF77gWoTQdDaWEcJhbm6Byy69go2NDaIo4r777mPnzp1I&#10;4bB//35Onjx5njaqZT3qd0RP1finmGKKKaaYYoop/rGx5dtv+fTnPrbPc/jPecNjRQ9sp1Rkrlar&#10;2zX6Ukp83992RJaXlwGYmZmZZMyrJEnCJZddQVIoRllBtdGmMJsgJL4fUKBpNJss7FhkNBjQarWI&#10;4zEqz8rMs+fh+Q5oCGulVVnOydVT/OG7P4gtawxHG2TZCml2gs1Te7nu5S/kgW89wN/89xtZbD8d&#10;k2dUgrJ3dL9fYFmChYU2UZQwPz/PqVOnmJmdA8D3XQ4dOkStVqPXG1Cv14jHKY7wS168Bdakn7RW&#10;4NjgWDaOCwuLS3zif36SRx45zAMHvslzn/dMhoce4ZKLLua6636cr3zla3zjwAFOra2wc88ealWf&#10;LM6JxxmjwRg/bGGsMsCQFRbGqzJKLLqDhBMrG3S6IbP1nJrwcbWHihRxt8+ZtSPULQ/HskmjmNyT&#10;UJS1HUKCQ1mzbAuB59ns3buXhfklhBAUWtLr9XjRi547ccBhfb2k+iulsCxBksccOHAfVzz9Gbiy&#10;RhLDZ//XrduOiO/75zklZ68js/3/E7n/W6ySkr4stinWUtpYtgENy8vLCGHx9rf/Mu959x9x5JGj&#10;7FjcRZqmjMYj8lwRx6WafrNRZzAoHeBqtUpnfRPbLhXFO50O8/PzHDv2CI5jsWvXLtbX19mxYwfD&#10;4Xib9XHyZJ/LL7+cm2++maPHjyFsC78S0u330b3S+Sy0QRsBqkBaFpYAOVHkt4RGTcor1rsDDh05&#10;wZVP38NFtsvGxgaHDj7I7r0euVGIok5jvkKauqxlCfPzCwzHGWGq8X0HP6iAKunt7XabM2fOUK1W&#10;ueTSS+n3eqRpyuzsLMeOHaNardJutxlOWmzWGk127ZT84R/+v1x88cUcPXqUMAxJ05wwdJCy1AtY&#10;XFwss/5FgZSGJMkJwxDLsmk2WwBljZAt6XY3yYuYze46eRGztn6avfv3c+jQYUZRzvz8PFlWcMun&#10;b8V1BKONUwwsxdzsLEGtxfLJDr7jEoYha501HNtnfT0BO2c0ilicn8VxfQ4/fJL9+3azc2kXt992&#10;B1GaYE/av62sxMRxTLdXznNzc43Z2TZJElEUOZvdHvv372NtdYNLL7mUjc0xSRyzb+9uDh06zs5d&#10;O1BKlUyKIEBKgeM45fedbW8zgIxRaJOBzhBY1IImlQBOHT/Jv/23v8T7/uj3uf61P4zjeNSabX73&#10;d95NntRYmHdYWU1YXT3JTLvJyuo6brOJ49q02g2MMayurnDVM57OjTfeyNfu/RaLi4tsbnZpNqrs&#10;2rXI6aOnCWteKdBplYJ5W/fYFtXfTAKU9XpIGITb91Sz2eSuu+7issuuoLOxhhGaegs+d+vtHD2U&#10;8vnP3cTmoMM4GoDQRFHE0cOnaLVmsR34qX/1em78+I1c/9of48tfupNfueGXmJub49/92q/ysY99&#10;jB/8oWtYWetyzTXXcMcdd1Cr1agE9sT5lxPaf6mbYE+z/lNMMcUUU0wxxRT/W3FugvVcJ79MwFoE&#10;vse6UhQqK6n+j5fxf/SGr732Wq655hqklERRNBGUKl/r9/v4vo9lWTzwwAMcOHCAXq/H0aNH+fKX&#10;v8yBgw9x9MQyBw4e5tjJFQ49coL7H3iQb933AA8dPsrX7vo6DzzwIEWuKLOKVWzLIosT0iQhHSXl&#10;CteFMGiwY3EPjghpVmfYNb+PnQv7uHDP5dx52938/Sc/x0te9EO88rpXcObkIVwrJc1GpFmE79tM&#10;9KcwxjAYlFk3rTNmZsoM786dO8uWZZPsdb3hl+8vyr+t41Q6B+B6NitrEYW2uPsbD/Dzv/QOfvO3&#10;383zXvgyBonFD/7IazjR3+BM3EVXLQglw2RIkiUgCmxHMDvbAgFRBMrA6so6ve6IPFWEQZldNsYQ&#10;jTPiccq4O6YYRlRth8ASeMIQODaVIKRWa4BfQ2BR5DlRHGNRMgGKohx3pWIThqUY3OnTp8myUr0/&#10;z8+yOLZq7m3bptfrAWU7wGq1pPSPx2OKosCRznZ5iH5Udu/7zfiXtf3WhO7Pd2Vdo2ST1bUz9Lua&#10;yy6+miLXPHL0O+Sqy3C8xjUvegVXXv5Cmq0FPvrRjyCsiDMrh7ns0itpNBbZu3cfN954I2fOnOEN&#10;b3gDy8vLXHTRRdxxxx28/vWvp16vc+edd3LJJZcwNzfHpZdeysGDB7n99tv5qX/9rxjHKWmWk+Wl&#10;3oO0LMJqhdnZWdqtOtIqM51CapTKydOYIk/Rumz71my1Wdq1myhW3Hff/ezbt5eF+Rk+/KH/xvzs&#10;hTxt3058W/Cp/3kTYVgrGTNK8WM//jpe+tIfodlo8s53vpM3velNtNtt3vve9+K6Lj/3sz9Lq91i&#10;3759SEty5513cuTIEZ7//Ofzxje+kbm5OW6++WaEdHjuc5+H63qsra3j+wEf/ejHaDVbtJot/vzP&#10;/4LBYIgxkGVlfXeW5RNRP02aKLJ0IqzJ1jUUMD/fpt1uEAQeK6tnuPjiC8myjLW1NYpc89M//SbO&#10;nFnh1s9+hrnZBZqNed78U2/mt3/7ndz7jTt4+uVX47stTi8f5pLLdrN/32VcccVzOXn6GPcfvI+f&#10;fvOb+IEXvYSdu/fwrGc9m5MnTnH48BEuuuhilnYs8cpXvpJrr72WL37xi7ztbW/jyJEj1Ot1jh1/&#10;hF/+5bdz4L77WFtbw/OqzM7O8ZznPJebbvocQlhY0iHPFI1GE63NOc60nDBYNErnFCojiYb0e13q&#10;1QauDZ21MUsLu/mBF17NN7/xNZSK2eissXvnbvZfeDHXvexV/Pkf38zv/e5/4cCBIzz/+c/FGMW/&#10;+9V3sH//XlqtJZqtBb7yla9w4MABXvOa19Bqtej3Byil+PAf/ylB0GTv0/bxX9//QeI4Jk3TyT1c&#10;3qNno7lQr9e37yWlCoaDAb1ej5e97GUcOHCAJM4wOqO7cYYgdLFtn8CHTqdDvV6l01mjVq0xN7vI&#10;6so6x48fJU5GXH/9j5Ek0G63WVpa4t577+XjH/84L3/5y7Ftn6WFBUajEVEUkWVZqQOhzjLFtu7t&#10;KaaYYooppphiiin+8Zz/LYd/y6faKmsOAh/Hsc7P+JvvubHSxnGM67oljZyytrMoCsbjMa7rTjJm&#10;ktFoxOrqKnmec/z4cRYXF+mPE1K5AbY7aUPml+qEWtFq1NDa5vjJZYzKSVOFKsC13Ulda4HvORgp&#10;wIFsDCtrPVqNGmGlxTOf+Wzm55rsWPBQpoPrvJGv3HkLn77pc/zwy19B4FS58abP4jXmUSrH8yGO&#10;DVG01c7NxhhFkWsOHjxIu91mPI7RupyjbUsGw5jQD0BApgy5Lmn0aZ6RG48sN1SqIX4Iuy64mIeO&#10;nCFJIu6+5wEqrT189JO3stY7wfGNU7ihi1P3ES5YUpYq3XnZ010pC21KTb7AdYiShGGyyageMB72&#10;6fUFs+6IiqOJioRxLyOLE8YJaCGwk5SNzQH93IUMCCx8y8UWZdbN8zyEgCNHjnDo+F+eHgAAIABJ&#10;REFUoSMopWjNLFCpVPjGN765req/vr5Oa7Y1YXWUqv5xHHPXXXexsZriOhXW19dpt9vUaiFxNjxP&#10;6PGJgkiPd9EqpSYt1iLSbIRijLQKHNvizjvv5FnPegaDwYAXv/jF3Hzzzezbt5df/MW380u/9Iv8&#10;8HWvRkjF9a97DUEo+eQnP8mv/uqvct0rXokR8MpXvpIsKx3XtbU1iiJj586dnDp1iuPHj/POd76T&#10;j3zkI1x55ZXce8+3eO9738u73vUb9Hq9bcp0t9ulPVMnSTK63WMI4bB3795J0KNsDRiNh2RJH88z&#10;GJ0Sx2PuvPNO9u/cBSoGqbnpb/+WKB7wE6/7SX7uLT9LkQtOnl7h137z3zO7o6zZP3b8EVbXOvyn&#10;//QbLDV+jZ//mTfzvve9j1/5lV/hPe95D0eOHOEXfuEX+L3f+z36/T7Hjh3jhhtu4H3vex9nzpzh&#10;13/913nPe97Db/327/CZv/8Mi0tLxHHM2972Nj70oQ/xgQ98gG/ffz+nT5/mTW96E9dddx07d+4k&#10;TctjlGUZQsB4FGNLB8cpz0+328eohLBic2b5FLd/4Qvs3v0M9ITkYbtw+WXPZH19ndWVNYwW/Off&#10;/h3u/+bX6XQibrjhBt76829iFI35r3/0J6yvr/Mbv/EbvOs3/yPXvfzHuO32O/j5X/wF/sN/+C0e&#10;PnKYv/6L/0Fgw3t+979gjOEd73gHH/7wh7n2B1/Mxz7+cT74oQ9QqVR45JFHcByH4yeO0e12ieMY&#10;hOaGG27gE5/4BE+/8jkcPHiQ3/qt3+KjH/0Ihw4dplIJcF0XbQqSJCVNc0CTpilJkqBNgRBjjB5T&#10;rYZkWc7hh1fZtafUXFhZf5DnP/953H33XfzVX36M//FXf81F+59LZ1Xzm//x13jzz72azvAE733f&#10;n1IUBe9+9+/zlp/+v3j2s57F17/+dd5xw6/xf//O/4PWmsOHD28H3D784T/hy3d+FfKEH37lK3jN&#10;9T+KcG0qXg2lwLE98jzfvn9K3QBIkhjfD6jV6zSbEZ1Oh5mZGSy7VPsvKDUtHMdhbQ327NlDv99n&#10;fn6OQhX0+0N27dpDf9BDCMNolFCt+NTrzW0GxNzcHN++7/9j783jLLvKeu/vWns+Y02nqquHdHoI&#10;Cd0hiYQpIGgCwaBcwPsCEsCIMsbr9YIGcrkKXkGEaJDE9yoighjBACqXKMYoCSGSweArhg6dgU7P&#10;XdU1V515j2u9f+xzTld1d0IH1HTI+n4+u0+dae999l7n9P6t53l+zwMgBcVyQLsdI6UkCOyecYxA&#10;JQrrlNv0GQwGg8FgMBi+X4QQ0LuGPBbxFxSKRRYaXYTQ2IMaAMEg1X91pFdoa+Aa7fs+X/7y31Aq&#10;lbjkkkuwLKvnml4kiiJWVlao1WqDNOk0Tdm1axdJkvCmt15JM3WI0lyADlUrzB2dYXlpgbu+cTvf&#10;vPefmaitI/AcfK8E2iaJNWGY5tFrlaIsTaPdwrVLVMfW01hJcewAv+zyzfvu4sC+b/Obv/Eu2g04&#10;77wX8s93f52/+co/8Jqfez3zYYs//9I/Uii6PSOq3MDOtqHV6iBE3qGgXKr2amytPFUViJMY13XQ&#10;Fiw12viBi1/yyAS0wi4jox5hlhvbza/AUG0zX79rF0HRJ6hu4qHv7iZYqfOOqy7nz/7iExzYs5/Z&#10;xgxnjW9jqTlHrTyMIkVpRdy1KHg+CmguTCMKGZZVxokU3dYivjtM2GqzkCxx9vZtWBYsLC/j2aNY&#10;nkuj1SXGRtpFIADtEEiLdhSTZhmO62BZMDk5ybqJDb1e6LC0tMQzn/kjKKWxbcEjj+xjy/YtdLtd&#10;KpUCS/Vl7rvvX3nRj11CY0mhMovbb/saQgiWlxuMDBcIkxDXdWi1WjiOQxRmg2yBLM2PKTpvIKl7&#10;UVW07A070e9KSZqmeF5vPW6vpZolyRKHv/zil/i3+77F1e99NwI4a/sOXnLJTxN1JS944TOpjsD0&#10;9Dw33vgFOu2E//P7n+H5L3gOfkHT6WZ8/etf5/77d5GmKSMjI3Q6LZaWlvB9n6mpKfbu3csrXvGK&#10;nvC1qVaq3HzzzVQqFebm5hgbG8vLClotlFKUy2W63WQQfe3PsrVaLcpFD627gzZz5zz9bP7sszeh&#10;og7rahW69WkqRZf77n2At7/1F2g0m4QZPO2cHWjlsryywPjEMK5nc+Ezn8XioYfYsmUL27dvZ25u&#10;juXlZVzXZdeuXbz61a/myJEjRHHEj77gR1leXmbLli0897nPZc+ePdx2223c9OW/JetlY9iOwwMP&#10;PMC2bdt43vOex2tf+1puvvlmNm/ezJEjRwbf6WazSZrmhp5CS6IoNwkplQpYlksYdnAch3PPfTp/&#10;9Ed/wPDYKFGYsu/AUd591fvRWg8mC3c8/TzO+5ELecub38SXb/or9jwyDepviLMlZhZmyRKfi577&#10;YkZGizzj/K189saQ5cUOmzdvZvv2LcxNHeHw4cMsLS31ujNspF6vs3PnTkqlEt1ul2KxyNLSEpvP&#10;3DgQxUtLS9x1113cfvurSLP8O10qlfnWt77Fzp07Aeh0OthO/pzVs6bXOveZyIV/ikBx6NAhPM/r&#10;TaAJ4iimWq2ya9cuXv+Gn+HOO+/klr+7m1SVKDubaSYL/MR/ORulFN1ul6Bg89BDD3HZZZeRpQqt&#10;Yf3kBpRSJEnCyMgIvu9Tr9c566yzuPDZF/LLb38bd999N5lMsXyXJEqwLDffZ3swd5u3ckw6eflU&#10;mmDbectH13Vpt9tUqkXq9TrDQy6WlZAkCeUyeKUCc3NzLCwssH7dVmZmZpienubMM8/E8zxuueUW&#10;XvmKV3HHHXfwyCOPcN5553HhhRfy+c9/nre+/RfY9Z2HefnLX853vvMdul3wHDs3DrWPiX7Rbx9i&#10;MBgMBoPBYPh3o99lL8syUpVRqVRIkgTXdUkyRZoqRkbyjkzyUWcMTrLSdrvN6Ohorwa/O3AN73Ty&#10;FgG1Wl4jv27dOjqdDouLi0xMTDA8PMymTZvynujCYd26jSzML3PeeTtoNFq0WxFbztzOwQNHiMKM&#10;LWdup1Ao47gunhcQd1OOzs2TEmP5Es+HpeUGUZoRJSGVkQKlqkOsQ1phyHy9jZIlyiPruflrd/DX&#10;f/UXXPwTP8br3vg6Dh48gOs6BAWHRnOFRqPVa4n22OnoWigSpQgqAbZnUR6p8M1//Re+9k9f429v&#10;/ir/96a/5Wvf+Fduve2bTB2do9VJ2Hnec/nOQwd54OEjpJbLn37+s3gVD6/ice+37qWp6gyXh5FA&#10;N2znAlikaJ13DBBRCytuohvzdOan6daXCDtd0II0FszONZhZgOUOtDUcWlzBHhrGHxmnEQHahcRC&#10;RSkyVVRLwcDVP01ThoYCHAdarYgjR47gOOA4AsvK07iPzRbl6c+u65JlGZWKTaEgBmIrjmNa3VZv&#10;nHz/7fxONuZWO1Pu23eAM844gwMHvsvBgw9w553fYOeOc5mfW6TZbLNx40YeeughKpUK55xzDlNH&#10;8pp127ZpNBpIKXOHftdl3bp1HDx4kCAIqFarOI6DZVm4rstXvvIVpqam2PPdPdx///381E/91MAT&#10;oNFoUCgUyLK8r3scpziOg+8VeuURvfoaaQOSLNMkWUqaprlYllAISjTrDbRMabaW+aX//qv86Z/9&#10;Bd/efS833/wFyqVhxkbXUSj4PPTwbraeuZmjR6bodDr4vk8URURRNPhif+QjH+HXf/3X2b17Nzf/&#10;3c2DGnWlFHNzcwiRn6u77rqLw0eOsOeRR9izZw+veMUreN/73seuXbuoVqu85jWv4e6776ZYLBIE&#10;AYVCYdDL3XbySK/v5yZyaRrT6YSkqcKSDsVCmSxTTE1N47q563+tVsNxHBzXpt1u87Hrr+PggTwi&#10;v/Ws7Rw8eJBCoUSSZQRBwOzsLOOj4ywuLqKUojYymncfKOTZJXEcsmnTJmZmZmg0Gpxzzjk0m83B&#10;RFMYhjiOQ61Wo9loUavV8tfWW5TLZW677TYeeGA3R44cZteu+9iyZQvdbhspJaNjw6vGrTrJOMwN&#10;ALds2cb09BR+4ILIvS327NnD2Ng4npcbJN7xT7dz9NAUd9xxO0tHpznvvAvotEOGhvL2ki9/+X/h&#10;M5+5gX/+57v5h3/IJ5U8zwOg2Wxy5MgRKpUKH/rQb/HwQ7nx5gte8ALm5+dptfLvmeM4A9Hfb3vZ&#10;/+EHsO3cdHNubo57772X8fFxpHTYsWMHwlnP7/7u7/Lggw+yfv0zOHx4hve85z1s23Y2Qjq8852/&#10;TK02iu8FfP7zX+TNb34zvl/h+us/xvj4ON1ul7/8y7/kmmuuQQqH5zznOXz5y18e7NPJgvzG3M9g&#10;MBgMBoPhP57VEf9jC0iLY6n+p0IQBDzjGc/AcZzexX9eu9yvIThw4ACVSoXnP//5nHde3hO+0Wiw&#10;Z88eAL70pS/xi7/8Zj74m9fzwQ/+D75w499zxqZN3F8s8tsf+iCojFLBJe6E+J5PHCqUBj/wGHPG&#10;iJM2iYJWDKVqmZWlCMdSLDanEH5EadRlubNMIwyxEARD42ROwD/ecQdBbZSxiXP487+4kXanyaWX&#10;vpiRkSEWFhZoNBTFYnFQwsCg6OFYI3mNpBU2CEpFXMvhoosuotVt8fRzd+J5BQQwuwCf+swX6HY1&#10;hWKVD/32RxhfN8kFFz6XO+/5e848z2H9phKua+N5HmmSENldbCugVCqRRBEIids7K83FKbwoQlPA&#10;Cqu4QtFotGikCRXhkegibrVEVI9ZTCWJcBBhxoGFFnV3GCwfpEB0Y1xL0G7lNbiFQoGZmRnarTCP&#10;Yo+vx7Is7rjjnp54VRw8eJDJfZO97g0erW6ThYVZZmYXiDsunltienoaIQRjY2OkKhckfYO/ftZI&#10;fyLg8af9H+sooZRCasV9376HYsln6vAKGzeeyfAQPO/5P8JtX/8SwyM+f/LHn+OKK96EUinj42N8&#10;6Ld/g8Xlg9zx9W9w6aUvo9uJednLXszv//713HLLLbzvfe/DdV3uvvtu5ubmKBaL7Nixg3vvvZcz&#10;zjiDgwemePWrX80f//EnqZTKNOvLLC7Mo7IEx7FQUqLSjExout0uWglAIrARwiLTkKQKyI9Jq7lM&#10;p1UnasdsOaOGyhp0wwS3UCKMwS8WmJ6fpRsmTE8fJU1jxkbLWAIKgY8SBZaWltBaU61WByU17Xab&#10;bdu2IaVkYWFhIBwty8JxHM444wy2b9/OrbfeyuVveD2PPLKHN73pTXz4wx/mve99L9dffz1veMPr&#10;+drXbqNarZAkMbOzM5TL5V7bzm4+kygj0gyiqEuWJQSei7QsVlZaTE3N4HkBfqGE1oJiscjhw4dp&#10;tuqsrCxh2ZoXvugifu+j1/COX3wX07MNDhx5iKmjj4Aq4LkOXqD49v13s2XrDu66498Iu03C7jJR&#10;p8vI0ChTK0t4nsvEunHq9RVuvfWrPOs5z+Zb993H7OwsW7duHRyPSqXEXXfeQ5JkXHjhhZx99tn8&#10;y798k1f99KvZtes+3vjGN/L1r38dpTOSNGLv3qOMjIyc0MJUKZWfVyHohAn7DxymNjGGImZxucHB&#10;Iw/wFzd+kVe+6jXUahs45+k7uX/3/Tj2MCvLkpe+7EVc/4f/EyEcpqdnGRmtUSkPcdZZZ4NOODo9&#10;S7VaHZzXkZERRkdH2Lt3L+++6l28992/wlVX/Soz80d69fMZOBzzH8iyQSlW38QlnwxIadRb7Ni5&#10;k1a7DXm2F/OL09TGPMDnN/9XkUIA2PDmX3grr7v8tRSDIcJOblRq2XnbwZmZGQLfAQ1J3MHxC7Ta&#10;LfbufRgtcj+SZrOL5/UmCU/2ZTYYDAaDwWAw/IeL/n72sUCihUQKgbRASrFW+D9apF/r/OKt38dZ&#10;9/7OLzAzoijCtnOn+NU1p67rsr5XU7w4v8BQtcxnPv1XSBQf++insC3JGevXMTszTTGw8BwLraA4&#10;7LO81MaWgjiJSCOXTER0kza12kayBF76Ez/O5z77l6zMLfNP31jmrLM2UCi5fOWWv6W+0iFsh9Tr&#10;iyjLYbnb5A/++NM8+9mXsG3bFixL8M1vfpOzzjqLQqEwaCP3WJFqLTJGhoZodTq0k5BiEJAlIa5f&#10;IstS0tiiXBRc8qIf5a/+780sLi4yVC2is5hv3/f/cc7TtrL/yN3MzbV54bNfyEtedAlj1jBR3EVL&#10;aKy0CYKgZ46YxxyzaIVUaDx/iIpfJY0zum2B9qsomTK1mDLXtrFjDYGPXyownWiaXpELfvTFYHsg&#10;IE26+MUKItEorZESNmzYwNlPO4ulpSYKm0ceeYQf/dGLeudUs23bNsYmxkjTFN93CZMu999/H+ed&#10;/0wKbpFWE75xxz8RxzH1eh1Fh3K5PGgztlr4P57Berzw6k8AKKX4w4//AZ/6kxtwXZ9Wq4VlWZxz&#10;ztP43Odu4CMf+V1+9g3v4H//xm+REfHRaz/CFT/3Bi56/nP4mde8iV/+H7+KBj72ex/j7LPP5qMf&#10;/SjPetazAMXznvccNm/ezOjoKNdffz0veclL+djHPsbiYp0v/fWXmJjIne5RmmeefwFZnOC7Nmnv&#10;+6LSDJUqtLRQWqAQZNoiU4okA9dx8vRwS1AbKWONOHS7TaKwReD7vPFNP89rXv86orSNX4StZ1zI&#10;6OgoyytLVIpF9j/yIEVf0upqisUijpOXQUgpqVarvOUtb+FFP/ai/Bgi2LFjB/V6nUqlQrfbZXJy&#10;kmuv/R1+7ud+nl9/3/8iKJT47Gdv4BnPOJ+3ve0tvO1tb6NRX+a3PvRhqtUyURRRKPiUy2VA9UoV&#10;UoSAKIpI0rA3e2ihlcaxfc7a/nQ67QS/aLO4uIyUkrGxMeI4ZOOmdcRJl3dd9S7eceWVdLqKN7zx&#10;Z3njG1/PjV/4Aj/+45dw2+1f5WMf+yiX/eTL6DThxy65hA//1odAulRKZZYXF3E9hwcfup/t27fy&#10;4Y98iNe+9rVoNOfsPJfJyUkAXvziS7n44hdTX1nhuc9+JmdsOpMHHniIj3/84/zUy3+aq97zbnzf&#10;57rrrqPdafC0pz2NQ4cOsXnzZur1+qpxqwfjTimFlALXKVCb2MC3d/0bOy58GhZd1m+s8fa3/hyv&#10;/Zk3gIr55Kc+zY+/8BKOTC9T8TbxiT/5JM961hkcOjTDq376/+Fv/uYr/PzPv5kLLng2AigEFps3&#10;b0UrQaPRoNHIjf02btzA5Zf/DO94x9vRacQVV7yB4ZEqXhCgMjUw+dO97zPkJTJx0qEQ5F0YhoeH&#10;6SvxJEnJsoTaWA3o0mh2qBSLoKHdTrGdlGJQBiBOIjrdiJFRG5XZBGWHJAGRJTi+j1ZqkAm0vNyk&#10;OlymUgke64ud/99igv4Gg8FgMBgM/3GiXxyL8ufCP6/mt6w84i9akdbLSy20BOF0SdOYodI6fvb1&#10;/51LX/RGMhXxlndcjLCbZGHa63edIKXE8zy63S5JklAqlQaR3iAIBu2mAPbv38+De/ax2IyJlWDD&#10;5HqWFvKa0g2T67jr7jv5n+95N5VSgbDTpjZaIY01jiPI+iJSaqQt6HQTFua6bFg/ytJixtioxeJS&#10;CyFTRseq7Nu3j0p5hEKhyOLiAp7v4AeShYV5bvn7r+amVLt2sWHDBi677CfZsmULnU6n17busZyn&#10;JUHBZ25xCc+3CAIXSd7rXOKQ9eJc7Q4cnmrzyU99hsVGg/N+5AIu+6nLWGoeZMvZJZrNoxTtEuPB&#10;BN1OFzuVDFWGWVlZwbZlHqG3LdqdmLe++ZdIlUUUZmzaPMb6zRZOdJTOnl1MjlY5c8dOombG/nsf&#10;4MjD+1E6ZOsZ2zlryzN51S++G846CxzorBzFlgL8Kp0wpVgs8+1vf5vzzzsfKaETwl//9Zf4yZe/&#10;HCklaZqwvLxMtdduzLYlGSn33HMnz37ORVi6Shxpfvu3PsR7f+1XGK/5WE4+eZLGDnfd9SB7HppF&#10;ZSWyDKRlkeoMYUkyDQ4BOk2x7RiVLfLWt70CrZtYIkFrzR//0Z/zS7/0Tvbu3YvtaBLVxLI1rXqX&#10;0dHRfLJEa9qtmNGRCZaXGlQqFZROqFQqTE1NIaWkWCzT6XRIsw6jo6N4XoXZ2Tkcx0ZI3WtBmBJF&#10;3Z64kzSbubHZ8vIyw0M1FhcXabXa7Nixg/m5WaampvI06IJHu9vC9QtI6bJ1y1auv+6PsKXkHe94&#10;G/v2PozrKpKoQaHosNxoEhQm6HR13kLPt6kO+dTryzh2GSmhXHXZt28fI0MbiKOM4ZEK7bBL2E0Y&#10;HRqmXp/HloIgCFhZWekJ81zwDQ8P02q1CMNwzSTexMQEu3btYt36SZIkIUpizn7a0zl0+ABJnFGu&#10;FInCBNezmZ6aoTY+iucGBAWPVrOD0ilnbt7KH/zh/4tEcOWVVzIzPUuWadIoIcsygsDl6MxBNm6a&#10;pBt3qVarLK7USWIYGp1kemqesdoIvpUxPXWQpz/96bTaETNTCxRKRZK0hZD5pEaSxCgd02x1mBzf&#10;wtTUPENDY0g01apHq7FEkmnCOAIkY7Ua33nwIX7t136NT3/609Rqo7TqDTzfodNssLS0wNjwCEGp&#10;SKagE0aDTIhKeYgDBw6QJPm4sW2bjRs38slPfhKtNW9729uYmpoiyzTSigmjeVynSK26g337jzAy&#10;4lKseBw+eIRCKUCKDGkDOiFJLYZLW2k028TJPNXRMo12XldfCXwcoZC9No9LS8tMbjwTLI9uknJ0&#10;epaRkRHiqI0jNWGjweYtG1lpN1HSIu6kSOmQJopbb72VX3nXf0NIAEU3bOD1SnIc2wNhQyKIsxTX&#10;g1TF2JYkihVCFXEd6EaKoCCJ4jaO4yCFC0CUrOA5AQsLbQpBGddS2J5DtxPiFwLCborl2OhBh5PB&#10;PEM+BgdzeCr/X0cJFJrrr7+eN73pTQMfmbx1pDEBNBgMBoPBYFiNFoC2UQKkViAUUgFibTRFaY1l&#10;eSRa8b5f/99c83vXopUgVfn1WCuA6/7xzpOn+otVJn/5bf6P53lkWR4Rc10Xz/MGgsl1XZrN5sAU&#10;zPOOOU6fffbZDNfW0YoyHNfn0KFD7DxnC2NjoxydmuIVr3gpS/PzFIMyIrNRWUan26IkA1bqK0gJ&#10;juORpRbVaoniGQW0gnI5o9ONqVY9FC7Ly8vUaqOUKxUUsL40CQjiRLNu/RCvfd0Y/3jL33P06FFe&#10;+tKXsn79epIkF5uO46yZrDjJoSdLoOgWKBV90izEtmzq9SWKhSpRlOI4JWwtOHtbkd/5yH8jSmBh&#10;JaFYEWxZfyYLjf1srqxDpQIVJowFo5DC4swyjuflBQYCfNfHcQt8/JP/h/GRIeIIPA8yElyakDZA&#10;J/lFPTY0NLguWDFoCUsahtYxN7/A0IYxCsNFiLrEKCqVMnGc8fDDD/OP/3Aby8vL+IUK3/3ud7l/&#10;924cxyFJ4tyIrBT0LsgVWJq5uaN84857WJ5PGB4a59ChQ7TbbcIyyDTGcZxV6cf6pGPqVGarBkd8&#10;VdRVKM3o6BiWJWm3m3ieR61Wo77SplSqEEUJUdxAWgopoVgsUwjKpEnG8Eixl5kwR7VaJQh8Htn7&#10;XSqVChMTNYTQhGGI7/uUSiWWlpZ6NfwxQgi2bt3Kww8+xOjwEBdecD779+9HFnyEzkVOmqZkWS/9&#10;GoFWoLRFpiDJBELYeK6PY0mGyg6yWqDT7TI9tUBluEKqYqIwph3bbNi4nXa7zfBIiXa7TbfdwQ9c&#10;lpZmcG1r4LPQ/75NTk7SarVycb9uHcPDw9i2zeHDh5mYmOChhx5ieHiYWq1GGIbMLczz0MMP5LXw&#10;4zXa7Ta2I1FKsW37FqIoQuuMer3O/Px8PmHiO6RpjO85RHGbNI0RwskniRKF43hs37aD2bnDKKEJ&#10;w3mkYzM0NEK702Ri3SiNRp3EyvALPvsO7Md1ChTLFeI4ZMOmSWZnZ6iv5Oc1VRFjo8MsLCxQGxtj&#10;eKjGvr0P022nQMpIbRxfeSiVlxL1BWSn02F2ViFURhhKqqUS/nqfUlBgamYKaVus1OusX7+eRmOF&#10;OA5xXMGmM85kZmZm4Fg/+BHtjWWl8u/lxPgGVlaaPPTdBznzzK10wnmmpuZYN7kRpTRx0kbpiFK1&#10;wPTUPK7VRCnF8EiNhcU5bL/Axo2bmJs6jLbAkrlfgu/lJRzC9jkyM8u5O89jYXEOyLOmxjau54EH&#10;HmBkooa2bNJE4bo2tm33OmmAVuTlF34eeU+SfFLG6qlx13NAJNiWTaPZolIeHUTgg0CyvJRPrnlu&#10;gFIpmgzHDgCLsbGRQfVTu7FCsTIEAoLAodHqUiwH5n9mg8FgMBgMhieIY+2dH11vaa1PTPV/rDdE&#10;UTQQ/qt7SfeN//oGaf3aAq3z2mff9ykXAiojLlGS8awfOQcBLCytsGnjOFkSsn5djSiOsGyNJqFS&#10;zevmi0UfITVhN0OmHlkXLDeh01mkWC4AFgiLNMnrY0GhiZhdmMVxC5TK4wgpENpiZHiMn7jsUi57&#10;2UsZGhqiUc/r0ovFPL1ZiOMj/mqN8F+aXaJQKKCjjCyJsIs+1SAAC+yiR9zuUCyUqDc6FCoFRKbY&#10;UHOod1qoFDZVatgoOnGKTC2wIGlq0kgwWiuwuNIm1jGJ1Hiew+jIEApQOiHLHJTloHUVEQOOJo0z&#10;7EIZyhJUCrKbK5RAgG0xtG6sd70ec3T2MF5xI15gEQQ+l156Kc1Gpzeb5DA/P48XBL0Jm/zc2p6N&#10;lJIkiZCOIElCCsUKgVMD7XDowEHGx8eB9mASqL8cG3w9gz5xaoO2L/ZXm/r1lzBqE3Zjwm5KbWw9&#10;S0vLCCyklWFpcHQA2iUIJHEcYlmCTrdONxR4XoDWmqWlJSxLsnHjRgD27dtHsRhgWdbArT+OUzZv&#10;3szDD+1lYmKCubk5hoaGWFlZwbJyh/68hiYXYanSdLsRSmmkFHn2jLDQSpEqRZLl5nDN5RWklHTj&#10;DpPrN9GNKmgcyqM+4fw8QbCO6dklXLfNSn2Wij9GbWyMbnsZ17dwgwJHp2dDTTZvAAAgAElEQVQZ&#10;Hh6mXC5z6NAhFhcXsSyLZzzjGSwsLDAzM4PrulSrVcIwpFgsMjo6yoMPPojvu4yvm6DZbPYmuhK6&#10;3fbAFK7ZrA9EtOM4jI+PMTw8jFIpUoIQijjuEkYdLOkROCW0EiwvNUiziGKpiFdwWFpapDxU5tCh&#10;A3jF0sB0T6GY3LCeo9MLRHFKrRYwt38afTimUPCpbSrz4IO7GRsdxbUCsmSRbrvF4QPTbNm6mWIB&#10;DhzcQxyHLC6tYNsupXKVoaEhPvOZzxCGIUEQ4EiLhYU5LDTNVp1seATHcXB9lyRLcD2HMkWmp6d7&#10;mUppvuhc8B5DorVA6/w37sjUDJblcNY5T6PV7HB09gjbtm+lWe8ShRl+YDM1fYCzhzYwNFKhVV8B&#10;5bFS7zI0UqPTTfjudx9hYniIgmextDBPvV5n65btHJo+itD5uFxYWMB2bFKdMjMzzfD2LYzVRgnj&#10;GOkKIP+dVpkaGErmk6MOkKC1yn1XeqJfKUW70aZczQ0EbcsDDUrnxp5B4DE8XAYBYdjB9x0WFhcY&#10;G50EJM1mboBYLAQUKxXSJEELiMKMcjkgVbCwsEytNszjtPIwGAwGg8FgMPyAon+1burfKiVQSiN0&#10;3nlO6ywX/opcL2psNAqd542iRIruO5WrIogI180vMNM0JY5jPM8bRNts22JlpQGA53l5fYGwaLU6&#10;WLZNu9kkQ6MiB9uRlAo+SRQDimYrwRJ5mUCr0URIPTCwKheLSJHg+j4AiwsLjE4O0W3XsaTL4vIy&#10;tbFJVpZbZMS4nmZ8bJxunNJutPD8EkkIVkGTpZpabSzvUz88ihCCdrvb29e+xpe9FIpV6adaUh6q&#10;EgQWnUaHKI6xLIntuHTqTZA2hdIQU4cPMTG5AZ1lZGnI0mKeZr60PIsTuCyvNBgbXo+wXZoLbQrF&#10;IhMTQ6wsxwSFIo5wkbZgcXGRsZFR0iim0+pSrYzQ6WZ0kpByqnDKJVbadYZ8l3CliSDFDwQqSxCp&#10;Bd0Q7ReYnptmvATj6zaRUqLTSQnDBsViCSEknhuAZVMbH0UrgRdIklj1UkasfNIlDJGOpFDwOHp0&#10;joLvkSbwvOduJ4w0mYIszSPbSmWoDLRWCJGSm93p3vEUa48pspfDcmxyBXQvR1itEf1aa5I0b01R&#10;Lg+xtNjA8/NSkzDsIIRFEAQszC8yMjqci01XUCj6qCw3PqtU8ih6kiR0u7lBneM4rF+/nn379mFZ&#10;FpVKBcfJmJ6eplIt9boAOHS7HcbHx1laWqBQ9MmyrFfyovH8Ar7vInTekUHCoO46SzVJnC+el49f&#10;rzDE1PRhJsbPYqVd5+EHHubMbdtoLLcoeD5uoBmqlkg7kuXlZSQxvu/SaDR6HSgy5ubm2LhxI2EY&#10;0mq1Bpkr1Wp1MCnXbreZmJhgYWEhN2BMY5rN5qDLQb1eZ2RkZOBx0c/iieMYpXLxODMzQxiGVKtV&#10;Ou0GhUKJYjGk1QxppS1AYtkCt1BCaMXs7DzV4QqdVof169cTJinScui2O7g2HD50hGKxilaC6aOH&#10;2LZ9C8uLeXeNdqfB6OgoKhPMzS32yhc6rJscZ2FhjgURMTQyyvLyMps2ncH+/QcJigUC10EIjSMt&#10;ok6bCEm5VELrjEJQIkMDkm43nxiYOjJNtVqlVqshpeTgwYNUq9UTOntonfWWfKzmpSMhc3OzvYyJ&#10;MaanpxmubgBPkiQxW7ZsY9/e7zI2VqNSGaHZCCmXyywtLjA0MkbHcQmCgMXFWTzfY8gfYnrmKFJK&#10;lNakcUSmFSKxSMKIM888k33791OulPKuE7ZDojRKZcRJQpJGiNx7MM+MkYJWs0O5UiFLM7RW2K5H&#10;2a3Q7ixRLJQpFEqE3RTft6lU8smAJMnX4fs+kDE2Og7krU7L5byzg0ozpC2wHQdE/v9Aqx1RLHqM&#10;jw+v+WaL/j86/15rpUFYx3xTDQaDwWAwGAynjBISqUGJY/FUofN/ZE/ESi1RaDQSJSDVAos82EPm&#10;YGsBUZbgOB5hpNDaQTpg+y7N7jzjo5Mc2Bty7rk+nbSAJiROMkBgO14u+lQ2+Ntxc3GjNKhMD4Re&#10;mips6eQzDVqg0vwK0MKi70SNhm4nw7IL/ekILAu6oUZIl4SERIFXGqbVSoG8hrxcLhBGCZbjYGGD&#10;UnTbCoWNY1moJMOyIIpSCsVh2p38Nop727DdgezsTZ1wgje1EGQ6pdVJwbZw7DJhpiADYZfRAlqd&#10;hOrIOGGUR8QsLAp+mW47JnCrZJkiKNVoxxpBhCy6hCToBGxPkGUJWiiyUFP1qySdXDgX/SJpHGMj&#10;kY5DaknSWOH7VbqdBNmbEAl1CtJDBhIlJGkrYqQ4glYx3Rg0YtACTCnVu8jXoLLBhXocZUjdExL5&#10;ycWx8h7cSStirNQzDLMhjjOkUEjLQaegsFE9ARnFXSTgB5U85RjIhF7V7k8ghYMWTm9/wA1slpaW&#10;GB8fIY5D2u0m69aNU5+fo1AIUFqjUk2SdkEKojgXlanKgIykk+IXXTphG9u16Ibxqm9LRtxKeudb&#10;EMd5LbzjOExNHcXz8nTlTmd1jbxCA3GSC56l+hK2Z5NpTdTt5EJLZDi2ZGVpFpWFTK5bz6GDj1AI&#10;PLphRBAUWVxazgV5mo83nSkCv0ijvoAQiomRCbrLLRzt5s7pnZgEEFqClGht0Y0TNHnZRZYpHM+l&#10;3swn2RzPzfdUQCfsDj6y63ss11eQtnWsY4VSZEmMa+eCr93sDF5v2zbLiysMDQ2RpilzM/OcccYZ&#10;oAS2dKiUR1mYX0ZIm+X6EiMjY9i2pL7coGSXyZIYzy8QduPBuvNJxBRLCFSqcCyXOIwA8F2Phbn5&#10;wbZBkfa8QS3bpdXJ3eijpE2+uw7tTojj+szNLeSdOHrrirppfrxQgD5mMiogjJKBHE3CjIJfJInS&#10;wefu3/f9vHwjS2OGh4fRKiXwXaIood1q4bo2jvTQKiWOUkDhOwW6neZgXa1GxFB5gjSCVDexpKTV&#10;WsJ1JO3mEr4rWKkvIW2LVEGj04WB+YpCpRGCPG3ftvIJQK9QJE41GkG3HfbaSSpsCwqBi7Tomfzl&#10;x7BcGe4dQ2vN71ixMDT42w/WVnk57qrJuFUTc6VS4dg921ql6nNKRW/wrpMG+0X+Ky8Eg+yv1TPU&#10;xWLeqnF1lxiDwWAwGAwGQz9+onuhUYEaXKdJLJ0/knUjRkaGmJ5ZYHxyPWGsUAJWulAo5NdirTaU&#10;vVFsBXmEEE2UJmSZptOFVCu0SGh1mux5ZJos28DW7R5S2b3LPPW4b8VJHten8D59wuMu6JPsh360&#10;7fVFnPN97fej7sfq7enjXt+7L457/0k/76r1CC0edbsCiUaQ9D+HzreTrT4u9O5rNRBCqvf4qXxO&#10;ofPticHnWTUJsipap4VCaFBCABYai3JJMDXdZHExTxn3PR/Lkr10+AzhStaWT8jeZ8/54Ac/yPr1&#10;6ziw/yhpCosLK/i+S6LaaDKksDlJs7D/vJk2pXp9yiVpmg7Epeu6uK6LJuHo9CG+cWc7r8/vdrFt&#10;mzRNGRoayjsDnMZIKQfdABzHodFosHv3blzX5ZFH9ubnXYtBJ4dKpUKSJDQaDarV6qDE48lKvV5n&#10;27ZtA2f9L37xi8zMzPRKiHjChanrutTr9d550FQqFZrNZu7HEQQnEe4nnOFTHQmPe99OJcO/b/qq&#10;teYLX/gCzWZz0AXE931j8GcwGAwGg8FwgvjPA7rHhH+upyytsMioDQ/xute9jlqtRpKktFshlg1C&#10;Qr0DroQ8wV5iN+pdZubnUFqAJVEZlIMhVAau65OmikOHjrC0MMu2bRehhX3cxaG5fSrcSn3iIITV&#10;zt2wb2+b+771INNHFnHcEkJ6JDEIXKSt0CSPObB37tzJf/2vr8J1K2SJzLM0wgyvIMhUgiWdJ1z4&#10;rxYnfT+Dfj1NXmN97Ll+7XyapoNMi9Oddjv3a7Bte2CseHy3iyzLeqUxgjRNiaKIYrH4pP9hTZJk&#10;zTnUWg98A45/7gn78e+1G1w9WXFM9J/e9E1fr7zySrIso1Qqmf/NDQaDwWAwGL6n+IeMY+HTfmjW&#10;An7jfe/H6WVUdtsJcZrR6sL0TIM4TRkqlegKB6XAbjbbzM8tEsYRluMhhKA2sg6QBEERldikkWK5&#10;3uLTf/p35M5yhqfeiJO9DAJAKPSgjUSetq+AoaExDh85imMXKRaG6HYyumFG4Ds4tiTOVg/ZE9m/&#10;f/9ARCdJgmU5A5FjSesJPwR984z+PvX7ZPaFfhRFKKVwHGeN0O9H/Z8M4r9YLA7OgRCi52qvBqK3&#10;7yXQnwywLOuHQvT3J25yTwd34PDfF9Vpmj7hwr/fOrVSqQz2qVqtrhHVp/VPSG9cBUFAp5OXmPS7&#10;Z/QfNxgMBoPBYDCsJs/6PkkhOkDPaD3vwpdlGV7gs7Icsf/gQQqlClmSkgRFMqWwhbTJMk0cp2RR&#10;lrt9pxq0QCDzKKtlIYSHtJLHFG6GH27kIC1foVb3jxT5gFxejrDtCuXyCLZdJElaKC1ROKRxnPcv&#10;e4zxI6UciKu+oLZtSZrG2Ha/1doT6w7Wj+SvFv39/e0Lr75ZXv95KeUggn66C7N+JD/LsoG7fxzH&#10;g31XSuG67kC09ScAcr+DJ7eluxBiUMoRx/HgHMdxTBAET/j5C4JgjTiOomgwqXQ6ZCN8L3zfH0yc&#10;9du9Oo4zMIJ9speKGAwGg8FgMPz7i/5++bWNFseUkCDPvO7rjW43Js00wnKIkpRWJ6Q0NNrzzLLz&#10;kmXH8XAcD5mkoDS27WBZDlpI4kxBmoKWWMImjrPchErLXo23uX2q3B4bYnDME6BX649EA55XRAhF&#10;EkM37KKwKBR8bMunGyerXL5PTrlcRkoLlWW4bm8CwMqNIUH2hOUTKy77bSr7y8nErm3bg+yAfueL&#10;vrA8nemn8PcnAfr73G/VCKyJKh/f8/7JUs7waIRhODCf60/W9I/L6XD+6vU6rusOxH8/0+LJctyT&#10;JBm0wuyLfYBWq0WxWDyhpMRgMBgMBoPhKU/vctsSqxVYL91fwOLiIgCFgks7Dmm3u8RJhhaSbhgi&#10;VIKVpWRobKVU7sCvNLblIqSN6vevVgKUQGe9WQXpGSH8VBb+q4z48vZ8amDypwXEqQYsut2ENFOU&#10;ShUsxyZN80yShPCx57SUIo4jXMfNW/CJPG3FcRyUzpDi9DD/6gvAfg28EKLXFrJNqVQiSfK2g6uF&#10;YhzHg0j5kwEp5ZqI/vGid/UkwQ8L/fPTj6T38X3/tKjx76f1K6VIkgTP84ii6ISxdrriOA6O4wzS&#10;/Pv73i9d6E+wGAwGg8FgMBjyYmqp8+sjJfI2fZmwBjpE9K7Z6WcCWDZRnBCnijTTNNodKgUv1/pa&#10;5DkDSoHKIJMKoRhE9yzLQeCitMx7MEuZ1xb0ZhzM7VPntj/8VklD6DeVkPltlmV4rkfmS1wt8H2X&#10;bjckDGOq1SLJ9zBFj6KoJ5rFYHMqy9vvnQ5Z8scL4ePFVt+s7GQp4U8G0W/b9sDAsJ/inqYpnuet&#10;+axRFCGEGHymH4Zof3+yA45lNURRRJZlFAqF0yKVvu8ToZRak0UihDjBePJ0pL+P/awK3/cHYv/J&#10;4FFgMBgMBoPB8J8t/fsRf4kAYQ2i/lZPlw0PD5MkGUmav1A6Nsj8+lAMMqZzfWJLxyYMQ2zbBSFI&#10;E4UQeW1/lmXYgON4pFmvh6AwdZhPTeTaNP3jA4xCIW1BksXk2lgQRx0sKSkWHJI0xLIEQlhY2kL3&#10;alK0lAhxLKJcLK51+rZsThtRc6qpyKsFzJNNzKw+zo82WXH8Z/phbcN2up27/uTK6kmW/jl6MpyD&#10;1Z4Xx3+njOg3GAwGg8FgePx0u10cx0Ja0IqTQQCv330s0wqBRliSwRWkFmu1nBL5Y307gd6jGHO/&#10;pzBCrhoHq8bEcUZ/AEKrVQNKInrmFGb0GAwGg8FgMBgMBsPj12Fr+6qdiIXAEhLLsrAdC8/zSHvd&#10;quxjK1CAQAuBFvok4k73FiPdnpqofmL/4P6xez0juFUZAWvjj9naLgAGg8FgMBgMBoPBYPhein+g&#10;rh618rkn0y00UoBjCVwn786FlHnmvpDYx8S8RK9yXdciF3daqFUp3oonup2a4YlDnhCxP24s9MS9&#10;PP5h3X+vMAfRYDAYDAaDwWAwGE5Z9+eif7USz+v8j3upEEgJrmPhOTae7+I4DqGQuVfUqoZc+ZqF&#10;4FhK/+rlxKiu4alDPhGk10Tyjx8LPevHEx4XKDNdZDAYDAaDwWAwGAynjBzcnkr4XQqNYwkcSxJ4&#10;Dr7v4vo+meOh0Mg8Snvy1SgToDU8ishfLesHi+4tvftCi/x9Wh5rCWgwGAwGg8FgMBgMhlMS/7qn&#10;1h/Lba8v2y0hcVwLz3EIPJ84jgmCgGKxeMzcr6/slNB5ev8aw7bHsnM3PHXoZ32sbevXT+3vD5NB&#10;JYpmMDwzIQHTp9tgMBgMBoPBYDAYTlV9HS/2V6f5rw6tWkJjCXCkxHMsHMeim/RCsr1WgL219qO2&#10;8qRiz7j5G05k7VjRPbdJ3a9DEaCERAmJmTAyGAwGg8FgMBgMhseP6Cmv1ctJXycElgTb0niWYGSo&#10;gtKaen25H/HPV6WUxrEchJaoDGxHIjOJSlNs2yXVRvw/tQecODZcehI/F/zH7gvdT0bRawpI+mUj&#10;juOQdTMKvk8cdXAdh8wkAhgMBoPBYDAYDAbDCYLferQnNaQK0hQsB+IUPM9DpxmeBEslJCqjWPDx&#10;PRt7TYRfHzMQgF6qtuglEwhtDP0N3wPVE/gnThBpE/A3GAwGg8FgMBgMhsfPo+jwgcVaT6prrdEq&#10;hSyFNKbZbIFlgUpX1fgbDAaDwWAwGAwGg8FgOL0RKjdQFyJvyidAk6FJUTohUxFp5jI0NETiB1RK&#10;5ccn/IUwYVvD9zs4TcKIwWAwGAwGg8FgMPzAor93K0S/zFoACqVS0jQkSWKIQ9CClViTxomJ+BsM&#10;BoPBYDAYDAaDwfDkIm/wJ2QG2INof5pFJGkXnUhsy6MTtkEpE/E3/CchQJuQv8FgMBgMBoPBYDCc&#10;GvqxRD8IqXtRf4XWGUrHZFlCkoboyKJUdXGVxvNMjb/BYDAYDAaDwWAwGAxPulmBY3H5PPqvVEqm&#10;EtI0BOkwNzdHZJXIEiP8DQaDwWAwGAwGg8FgeJKgTpgAAJGb+2mdR/5VPgmgyCiUCwRJvFb4566A&#10;axdY9bdJ1Tb8AJxsfA2cKDFlJE+anxqlzEEwGAwGg8FgMAyQUpqD8ARdlwsESiscxyGOY6SURFEE&#10;0iMlpmhZRFGEOUMGg8FgMBgMBoPBYDA8KTgm4fuBegC0RGu96nlJEASkaUqn0zHC32AwGAwGg8Fg&#10;MBgMhicXq0Q/EpAIYYGWSOkihY3jOGRoMq2M8DcYDAaDwWAwGAwGg+G01vZr6Ml4LQeiHyQCBylt&#10;LOliOS5Kg23b+L5vhL/BYDCcbjT23sQHrryST9zTMAfDYDAYDAaDwfAo4r+3aInARgoH2/KwLR/H&#10;9rEsC2lZIKUR/gaD4fRg700f4Morrxwsx4veez5xciHcaOzlpg98gJv2fn8iORfZn+CeRmPt3429&#10;3PSBfF8+cNPeR39/73WPR6Sv3s7emz5wwvp333oLE1dcw9svqpzw+sf12b6PfTMYDAaDwWAwnMbo&#10;Y9F+rfN0ACFACAspbWzbx3U9PC/AC4ogBdHxrv4Gg8HwRIn+a799Pldd805qufTlxquv5gNzV/H+&#10;V257zPdWKtt45fvf/++zI7WLeec1vb/nv8O3j17AFddczkWVyn/q8bjo7R/nIjMsDAaDwWAwGAyP&#10;Jf4H90GKPMXftjxcp4Dr+GjbBkuSaWWEv8FgeGJpNO7h1lsmuOKai3uiH2Anl191Gdddeyv3XFw7&#10;Jrx33ciVN9wHwAW9iHijsZfbr/scvOGdvHJbhUbjHm68+gZ6r1oj3Nc+N8llV13KzLW3cBS44Wq4&#10;4qp1fPXaGS695jx2DR6fZe6qfN2r93mwnskLuOC4z/No2380JsZrj/renezmxlX7yGAf8/U29t7E&#10;davv/4D7dvz6DAaDwWAwGAynAWKt0AcQOl+0yJ+WUiItB2G5SNsjUQpHWjiOs1b4a61RSpFlGVrr&#10;Xo91iZASIQTStFo3fJ9oodFIECIfkL0lb0FBr/WE4SnJ7l3cN7mOlxz/eO1czp+8hV27L+eiXvj7&#10;vtl1XHXNNdTmb+e6a2/knp2Xs/P41d14A7OXXcU1F9eYv/06rr1xNxe9/aLeBMENcMU1XLMT2H0j&#10;V39ujquuuozZntDdOX87X1018TD7KAJ49TbYfSNX38BAYD/a9h+Nba98P9se473XXL52X47t46Mc&#10;zh9w3yrbXsn7P26GpcFgMBgMBsMTj+opfMlqtSRELv4laX5fgUpi/EJAlCmCoTGwLYYCiyhSZIlx&#10;9TcYDKcDE+Orov0D5c/4xNpHLri0lxVQu5hLL7iPXbvXPt9o3MOu+yY5/9x8bbWLL+WC+3bltfG9&#10;1P3z+jMFOy/nmndefJLtPjb5Ni7g0ot779z5Ei6bPIXtn9J6T3zv7tNg3wwGg8FgMBgMT4Do1ydO&#10;A6iTvE6gEDIP3GNZIG2EtOl2I5RSOK5vUv0NBsPpyjxzs6vvT7Ju/FTed5Rbrr2aW1a/b548M2By&#10;HeM/8G7NMXuSCYqZ77F9Kj/gvj/h+2YwGAwGg8FgOF0Rx2VWW5ZNpi2k9Mg0RvgbDIYnmJ3nccEN&#10;u9h9+c61ArcXob905zHROjMHeYj++EmB1fRr40+YR4CjMwxW8f1SG2dilZQ+cV9+EEPAx9j3J3zf&#10;DAaDwWAwGAynE8eXS+fiH6xeCz+lBUoLEm3a+RkMhieYSuUiXnLZLDdcfeOqtPbc0I7LXrJGpN7X&#10;z+0/Pm1/1brOu+A+vnp7TynvvpGrr7s91821czl/clV5wPztXLdmm6e+v2u3cSu3HD35c417PsGV&#10;H7iJvaeQTv+Y+36CuJ9lbr5/KL7N0f/gfTMYDAaDwWAwnMYI0fPnE73WfvnfluthuS7StkzE32Aw&#10;PPFse+X7uWb8E1x99dWDxy644href9HayPQF7OLqq28gd+R/Z8/Ffq003nn5Fey6+lquvoXe6y5n&#10;W6UCVLj4nVdw49VXk28lX8fO2jxzk7cMXP1PhZ2XX8Xcdb1tTF7ABZMnbv/KE7Z/Kus9+b43yI0O&#10;b7garrjmcl5y2Ve5tpeyP3nZZVywKsr/g+6bcfU3GAwGg8FgePKhte4t+d8CEEojLJG7/u+ZCfXX&#10;v/ENNHkqgGVZnLvjfH7j/R/gshf/JAIPkThIaZ/ESMBgOMWBKBSaDKSNCh0Knk8cdXCsFq//2Rei&#10;dYtPf+p6fvVXfwXwUKlE9vJRFGnvb9lbDE8kSp1evwR5i7qvsu64lnsGg8FgMBgMhv8cpDTX6P8B&#10;V925uZ/IdZDmmLGfBaDhY9f+Du+66ipQ0OjEvOd9H+S9v/khZhbaSNum02rRdgP+/pFpE/E3GAxP&#10;Xvbe9AGuveUoTF7GVTVzPAwGg8FgMBgMTx36rdFXo3UeqBNaUy4GpMIBnR0T/kKINe0C+q6AAono&#10;OQMaDN8vWoC0JFGS4bruYIx5nkeWgWUJc5AMj5ttr3w/H3+lOQ4Gg8FgMBgMhqegxuqb+w3S/PXg&#10;sfw2g0zhCH1M+OdPGPFlMBgMBoPBYDAYDAbDk3xagCxJ0UIgTTs/g8FgMBgMBoPBYDAYfvhQSqF6&#10;Dv/28b3/DAbD/8/e3QfXVR54nv89z7lXMpAQLJkXL0sSYgl2jSch3VBTkWapoQNdlmArVBf2livd&#10;eGt6VprMrssyINydOGk64/S2LcJI452mpepsBarTDE47S1cFyduGMEOXleqCnhDKeIIlN3npbQMG&#10;HJuOkXzvOc/+ce6599z3q3uv3q6+H+og3Rc955xH58j397ycAwAAAACrmZGskTGJMPhLmUv/i6H+&#10;AAAAAAC0gsAk5bykAmtz90aj5x8AAAAAgBYI/bLyjVHaePKdJxu/8h8AAAAAAFjdnJHktSktT75i&#10;Pf7A4guiw7DgMQAAAACgmUzCyJlAzgVKBEEg3/dlrMkGMmNM9qs1VtbzZK0nFxDUUO9RFx5TbW0J&#10;mZSRc06JRELGppROOyWTVnJWUuZr3iAUW/AVAAAAANY2a23RY88Lr+LvjK/A/1CSVTIZFCepckP/&#10;mQ6AxsV7+hdyPBH4AQAAAKBWxkntbVaedUqnU7mr+su5smHMORd12AIAAAAAgBUufSklF1gFvlEi&#10;6uF3QSAZk+3ZN8Zkh/wDAAAAAIBVFPzn0wpMUlZe2OMfZEK/jFEQBHnD+qPwz1B/AAAAAABWPuuk&#10;tkRS7aZd1tlcj384zJ9b+wFYWj95Y0b/eOYd/fKX56kMAACAJrnqqo/pv9t4jf6Hm7upjDWqLZFQ&#10;whkFQTrs8ZeUDf/xi/vFh/o758REfwDN9tGPdujT11ynazo/RmUAAAA0yTvvndeFDy5SEWtYKjUv&#10;eUbGuvBy6dl5/vT2A1gGhH4AAAA+X6G5Aj8tGV9JLzbUP3CBnCTf9xUEQXaufzj138gYK0ePP+rk&#10;TO6eEcYYGYXHlLWWi0gCAAAAwEKDfRBEAUsmc70+33fyfV/WBHLOVyo1L6cgN9QfAAAAAAC0hmTS&#10;k2eMfJcOh/pHSg31pzcWAEqYHVOvMRqcatL7sLaOCwAAgEXmTDSivyD4R+G/sAHAZIYOAMDS5afe&#10;7N8e06wgNTumXjOoZhQ1NTKkLZNO432Vyy56X5ntmR3rVe/YbFO3cWnqalZjvQv8/SzxPk4Nltm+&#10;+HbUsk01vL/i73tZf08r+RiqewULP/ay21Xub8uUBqPXesc0q+qvFf6tqvg3q+K6AQBornQgBTKS&#10;bOUef8I+gOUwNWjUfXi7ZrIXHp2U+lfWh+S+8drCXa3vy+rareNuXH0cBkurlnqv4T0L/n1jqf+6&#10;aLD7sLbPZP62zIzqRH+vxmajhoR+aTJ8bWb7YXVn/+iUf61r9/G8i/EK8OoAACAASURBVCS7yQGp&#10;Z1TDfaXWHTYMFa8bAIDmCoyVsUlZu06yidI9/oXhnx5/AEtmdkz7JwY0eXy3unJxSuOTA5rYn+ll&#10;K+xJLOpZjPXM1drjWHNPXKmyww/005pQf/y5BW7Dlpu6CvZlVmO9vRobG8xuV+/YrDRV8Di7vkGN&#10;ZXsfCwJFrb2cpldjs6X2p8z7e0d0smr9NKPuK+xf1eNB0rODNfTEljuGMuvKvqeB33fsd2cqbXPh&#10;6ILeQQ321lKnFbaj3Lrj68zr5c4cf7MVys38zNhg4e9vgXVUbduadexNPauJgX3a3ZVrzNk3MK2T&#10;M5I0o5PTA7ovE9i77tmunolnM+VUeq1gG/pPaPTJ+N+v2LrjDQJ56wYAoMmcUTpllXZWxiRK9/hz&#10;Wz8Ay2bmpKYH7ivuVe27TwPTh/VcDb1jU4P9OjE6E/bMjZ5Qf9WhAqV6AUsHh9Jl92l8ZlQ9GtBk&#10;pkd4odvQtft4mZ7iaQ2dvC+7XRrqlnk2/ngktp0TGopGSkxu0VB3vGGi3P7l92S6yS0a2nlKwwX7&#10;U64O3D5pYnpp6r78/lU3cWJz+HMVy48H3sI6iQfien/fUxrslyYzPcO11U90GExI+5xclREH5bej&#10;hnV33aPtip1js8/psLbrnq4q+zc9pMObZ7K93WED3ULqqPZ6afjY6xuXyzvRpvTsRI82d0uaPaUT&#10;PZvVna2Pm7RFJ3RqtspreW0n+/MbFgrXndegOatTJzLrBgCg6azmU4GCtCejZHGPPwAsp9lTJ8q8&#10;0q3NPbWUEH6Q335PVyZQ79NAyZ65vE/kGnfHY72AN2lLQ2XXsw3l9Gh0uC8XzHrij4vDx8C+TLDo&#10;G9ZoT/Rahf2bfU6HYz2ZxeGk1L4NaF9UWN+wRnuWou4r7V912Z/r2q19AxN6ttJG1VUnte53bpu7&#10;dh8vCKEV9yC3PXVvR7V1d+me7dLhTPKffe6wtP0edVUtN3Y8dG9Wz/RJzTR92xbj2AsbeE6MPhke&#10;fzMnNV2pQbKGvz0jQ8qdn9UavEy3Dm9/snQjAQAAzYj+NiHjWTkT5Af/UhenYWFp5mKtzS7x6SOM&#10;MkE2etxULvbN6OR0raVMa6g7Ou76NaHaAuLUYPxnGi27vm1oTLz3sEs3bckfRlx2/+I9mdVbZnSi&#10;ICzm/8oWs+4r719t9VJrVS6gTmre7z6Nz2zX4W5TejpGU5TbjtrW3RUmf81qVmHu72ri8dzYtjX3&#10;2IuC94yOxxstyr290mvZIp/VRE84QkI1NDho0uXWDQBAHeIZyvd9SZLnhZkrCALZhNHc/EXZxDw9&#10;/gBWmO7N+XNnp8Yy86tP6URNH6olaSA7bDhcjlfpVQvnBj97X264eU/DZS90G5otPoy4yv6V7KEt&#10;2zJT0CM/q/xBGotZ9+X2r3rgzDUQFG5vuR9ZQJ0sZL+7duu4KzeFoBkqbEct646G+0/lhvk373hu&#10;dNuadOzNjqnXlAjeXTdpS/z3PntKJ7RFN3VVeS2b+yfUs/0eVc/9BSNKAABosqjT1TMJXX755Wpr&#10;ayP4A1hhunbrydET6o8uMtZ3k052G5nuIW3JDtfOH+I++9zh2DDcPt03MKH9UZfh1GCJ23IVfhA/&#10;pRNFQ6lL99jWVnYd29AU0xoayTSZTI1oKApulfav6x5t74kNfa96C7bCfRvR0PRS1H2F/at4PIQm&#10;oh2sJXQ1XCdl9rtSfdSwD9VV2I6aj8FwuP9Q/1BmmH+zjudmbFsTjr3ZMfV2l7vlYrc29+TKmH3u&#10;cOx6I5VeyzVEba+lZZI7dwAAFjX0KzO62lNC7WrTZfqn85cI/gBWYvY/Ht4uKztkd0CTkwOa6I+u&#10;Yt+n4VFlh/Xu1HYNxOPB+KS2DHWHrZ3lrrBdqrEhmpay86S29JQeRl627ExYjK5gvuBtaIoeDWh/&#10;iW2rtH9d2n08vF2iMUam+7C2z4yrr2B/8utgRtsPZ/ZtvzTQszR1X3b/qhwPkjSgZ/P3r0r4LVkn&#10;JRoHFvT77hvX5JahzHFtZPoVu3tF9X2oKV6X246K6y5s99iuHuWH2LqO51rraAHb1uixFzWoTPTn&#10;T0MLrwMY/t6jMroPb9dMtnWg0mvSgqYiFd09AQCAekO+KXocBf+k9ZROpWSMpLSVOfGz8+7YD36g&#10;wBn5gdTe3q7PfuY2fWP/H+t/3voFefYymVRSxnjymYeNOjkTyOmSZJOy6XWyzkoupfa2i+q/93a1&#10;t1/Un02M6aGHH5Rcu4K0ZL3wZwNJ1gYS7VQrQhAETS3v//vH93TDf381FduwKQ2a/do8c7xFLxbW&#10;6vsHAEDzzf70jD718WsXfT3W8jl9ET51S06SkSQrl8lFkuRJkpP+/WMHtefhh6VAOvfBh/r9R/9I&#10;X/ujb+itdy/JydOluZTmL1un7/3ov5GkAAAAAABoBcaEPf/Wk9rajZxSsslACaoGAFpBn8ZdH/sH&#10;AACwZkJ++aH+gWfk3IdKO1/rPuro8QcAAAAAoJUaBIxxWndFmy65Oc1duli6x7/UvdeNsU2f24s1&#10;dfRJMlJ0XMkoumREdOslAAAAAEBtfN/PZq2o9z8bq6zRxbl5XfHRqyRzhqH+AAAAAAC0irBj1Upa&#10;J6c2+a6d4I+lY4wR/foAAAAAsFiBP5O9AiMbXCaTlpS6fGHBv/DiAcACDp6i0F84pQQAAAAA0JwG&#10;AOMkm5Zc2qPHH0ud/4vn+AMAAAAAFp6t8sN+GPidczKBlPAlI8kGPj3+WLKjUlJ+r3/8eOLYAgAA&#10;AIDGZIN/FP49o4S5RI8/ljr/Z4b1u/hj6gUAAAAAGgv9LvvVubQ8M6+EEkqaD2SpHixh7M9rAJDx&#10;JdVyi8ggtgAAAABAq7MN/7QXSG3OKSGnRHzOddTzGrUUWGvleZ5MYCUZOZde3l23je18EDQWHNet&#10;W6cgCJROp7NlWWuVSCRkrdXc3BzHZxnO5XJ/eMz5MgpkbCBjfYWXmyw4wKOfMenMA9qpAAAAACDK&#10;VVHYci6QU5DJXYGsEnJzCSXtOtn5JEP9F8L3fQVBkL1wQljHTr7vZx+j3FEZZIK7Db93UtiDn1ZR&#10;b35RVTrR2w8AAABgzXE2PnC6RF6KclauISC8jbpV4op1+tCTfpVijv+CpNPpbNjP1rlzCoKg4dEE&#10;AAAAAAA0IhoEkPac3rk0p0vrLtOHH0msrav6N7r98cAfTTuI9/5zZfrKRyCjIgAAAACgOeL5Ktfb&#10;H34feEbBZZ5Sl0upKzx6/OtpPMhemV7x+yUSagEAAAAAy5dV45k15dL6MG314UKH+q/1Hv/Cimyl&#10;ulmCyqdxBAAAAAAWIWvlcmru61UfuVxKSm3O4zLpCw3+hT395RoCAAAAAABY6jYAY4xsILkLKa27&#10;KF3l2hjqXw9CPwAAAABg5QT+/EyakKS0kdJSW8rIWmtlrZVzTsYY+b6vRCKhS5cuKZlMKp1Oy/M8&#10;hmlXCPzM8a+N53nhrSUKLkIR3RkBAAAAAFBf2A+zaXTnOckLrNxc+JUefwAAAAAAWsy6y6xSRvIN&#10;wR8AAAAAgJbiG+mfjPSBkf7JC9bWVf2xjDh2AAAAAGBJOCP909y85ta1K50UV/UHAAAAAKDVGBvI&#10;JCWvTfT4Y6mOOsMFEAEAAABgKeKXnNqs06UgLV2aZ44/AAAAAACtxLpAbemU2o1Tcv4iQ/0BAAAA&#10;AFhxjCRT5bbnzpb90YSMksYq6SWUiO5Hb4xREJS+H330OkO1US8nFx5HMrLWyspIstnpIxxbAAAA&#10;ABAJMotU7tJ8YaaSZIysjIyTrJPkpxW4Njl58r02BTaZX0LhHH7m9KPZOKYAAAAAoAlNA1G7gMt1&#10;4Ef9qc5IvrFKB4HSgV9+jn8U0AhqWJTw7/KPLY4zAAAAAChUfnZ+IJcN/oFyo6iN8TIXV/flOyNr&#10;g+LgHw3rL/kc2Qz1p/1wukiJoE/oBwAAAIACzpbO4EYKg1WQeT0zfV9W1krOeDLGKNneJiMneSY/&#10;+JcN/EDT8j/TSQAAAACgUdbaKFSFucoaBUZyxsjJaG4+pQ+NL+dc6R7/coGMkIYGEn/+ccRQfwAA&#10;AAAoF+uVu7hfuYiVy1CBrJwzcoEU+OEc/ys/eoUuuUDGs6Xn+Jfr+XfiyutoJPsz1B8AAAAAmiF7&#10;QT9JvgvkB1I6kFKBk0tLH344r7k2T9Yky1/cj0CGxQr/HGMAAAAAUCnVV37JmEC+fMko28ufdlLa&#10;l9K+C6f/m3bJSmnfyMbvn26MkXNOQRBkWw+stYQzNOfYjR1bpRYAAAAAQEHKrxKVjJUS7W36cG5e&#10;XlI6/8EHupSWLs2Hi2fX0eOPpcUxBQAAAAC1snnfBdn2gCB7Oz/npCCQfN8pnZbSqUCXUoH8lPSh&#10;b+ScV/6mgJUu8gc0I/wzzx8AAAAAqof+fEEm8IdX4fMVzvG/lE7rUkqauxRofj4lI6tL874+vDhX&#10;+qr+5eZhE87QQNoPD84SQZ/jCgAAAADqilhhU4Bz8p10KS3Np9KSl5ZJtMspnFZtSwV8Ec6waAcn&#10;F/cDAAAAgKqqzO+3NhPnjWSMlZyV76SUHyidDnT+/DlZK11+RXv5Of7xXn56/NGExJ+9gJ8xRnI0&#10;LAEAAABAw1Er8zWQk3OZuf6BL6NA1nMy1i+eNFBqqD/BDM3J/qbq9wAAAACA8rIX+Mt0rLrM9+Fd&#10;1KQgCOT7vtrarAI3r1T6Yn6PP8OwsWhc2MZkrJc5uHzJudwx5hIK26pMrskq8zD8X4I6BAAAALB2&#10;mEyqN/mBPxuxXOYlJ8kFkvPlgkAK5uUCT6m0VTpllTBSwlora608z+RNH8jdWz02zN+UWh1QCyvn&#10;rOQ8GZOWsSnJpeSUlgs8BfIk15ZpAJBkXO5qFc6GN6csfxMKAAAAAGit0K9AMpKTLUjhYTZKZDpV&#10;PSe1e9I6z9c6e0nrEim1twdKpea1bt16+XPphSQpAj8a5OK99i7s9c8eV2GjQO5AT0smCBcR+gEA&#10;AACsJcX5O7rWn820CxgT5ifjAinwZVzYuSp3SUaXlPZT8oxTm9dGmgIAAAAAoBWE8/wDucy06mgk&#10;P8EfAAAAAIAWCP3ZC/45p7a2Nvm+r0uXLnHFNAAAAAAAVrvoDn3ZO/VlrpmWTCbp8QcAAAAAYLWJ&#10;evfjoT+6eL+1VkEQyBijyy+/nB5/AAAAAABWs3jo9zxPnudJ1lPK9yVxqXQAAAAAAFZ16I++xnv+&#10;L7vsMqXTaX344YdKBEGQfVNspEDpoQJGytxQEFjo4ShjreRJ1jh51pNzVtbQ9gQAAAAACxW/kN/8&#10;/Lza29vlnNP69evly8pJ6uzslHvnLYb6AwAAAACwWoO/VDzUX7KSTUiZYf8EfwAAAAAAVrEo+CcS&#10;CbW1tSkwnmTbFCSTCw/+4dwBhvqjrkMxbyoJAAAAAKB+UY9/FPo9z1MymQv+ziTlJzINAlQXAAAA&#10;AACrVy78S4lEQvKSSgfhdfqcc/T4Y8kORdHhDwAAAACLGf4VzvH3rJyR0vUEfwAAAAAAsDKCfvFz&#10;krVWspJnJJu5iRr3UgMAAAAAYEUpjuqF4++tk8oNqzYmDP7GSIGsEjbTBOCck8ncU90YU3JhqDYa&#10;YYyRTO74kqJjq3RrFQAAAACs+RxVUzOBk5GTkWRdIPk2bBUIjHyTpMcfAAAAAIAVx0lyNhPsYw0B&#10;eT39QemGAiN5LpCM5GQJ/gAAAAAAtDKCPwAAAAAABH8AAAAAAEDwBwAAAAAABH8AAAAAAEDwBwAA&#10;AAAADUpIyt1L3Vo557KLMUbWWnmeJ9/3pcy914GFM7Kep8AEmePNyFove2OJIAioIgAAAABYBPT4&#10;AwAAAABA8AcAAAAAAAR/AAAAAABA8AcAAAAAAAR/AAAAAABA8AcAAAAAABWDv5OVi92lz5lAMuHt&#10;1YyTpOhWa9xyDY3IHD8mqP1YcrRNAQAAAEAjEs65TBNAQs44OWey91k3xkjGyBojq/BxYKg0LJyT&#10;lTFR7ncy1snIyciUD/zZ0E/4BwAAAIB6Wclke/udyfT258U1evnRRMbV02oAAAAAAKg/+AMAAAAA&#10;AII/AAAAAAAg+AMAAAAAAII/AAAAAAAg+AMAAAAAAII/AAAAAAAoKWGMkTFGRkZpP61EIqEgCOT7&#10;vjzPk/NN7nsTZO/FDiyMkXNOTk5GkjGG2/QBAAAAwBIo2eNvYunekPTRzPifaWgCAAAAACxD8C8M&#10;/DQAYCkaADi0AAAAAGDxJEoFspLPuSisUWmoK+pLMnIF4/tpUAIAAACAxVWyx5+efixa/M/r6ec4&#10;AwAAAIDFVrbHPwpoLvuckejxR/2RX/Ee/6JRJFzoDwAAAAAWBbfzAwAAAACgtYO/k3GSFMg4Zb+P&#10;umCD6P8moLawaBjqDwAAAACLIzPUP5BV5h7rzikIAjnnZIyRtVaSkQskX05yNABg4ZxxMsaTtUZW&#10;NjyunJVxYeB3jrH+AAAAALAYrEwQzr7O5q7wsSTJBHJ5Pf2EfgAAAAAAVlfwBwAAAAAALSuxkDcz&#10;Dxt1y1zFHwAAAACwtOjxB7Ds3nnvPJUAAADA5yssEnr8sTSMEdfvQykfuaJdv0oF+od3fkllAAAA&#10;NFHnx66gErDw4A8Azfaxj31EH6MaAAAAgEXDUH8AAAAAAFpYQgqH8BtJLgjknCuzUFloHuec5JyC&#10;IFAQSHLcKhIAAAAAFkNej380hz8+l595/VgMHFcAAAAAsAzBvzCYxRsCCGpYjLDPcQUAAAAAiyux&#10;kCBGSEMDqV/OFTcoyUnGiKkkAAAAALBIGOqPZWoHMBUfAwAAAACao2yPf1HPrDES2Qz1J/2w11+u&#10;qGGJHn8AAAAAWDzczg9LnP9N1e8BAAAAAE0O/k6Si+WueOcrcQzNEx1ZQblDsTQOQgAAAACoW3ao&#10;fxBeZy0zIttkF2utvMDKWaPA+eJu66gv8jtZK/kKJONkjJOxkrXhUP8gKBjrb4LMVf9spqGAwSkA&#10;AAAAUI+wx99E4Sy/t1+SLHOv0RRBwdeyh2NxA4CCKj8HAAAAAFhA0gIAAAAAAK0isZA3G2OYbo36&#10;cOAAAAAAwLKgxx8AAAAAgBZGjz+WhlHxBSQAAAAAAIuOHn8AAAAAAAj+AAAAAABgNcob6u+cyy5S&#10;Zmi/MQoH+Bs5xmqjAdljyYXf5445ZY85AAAAAEBz0eOPZWkAAAAAAAAQ/NHioT8aUQIAAAAAWDxc&#10;1R9LlPhV9qr+ZH8AAAAAWDz0+GPpsn8m4cd7+gu/AgAAAACaix5/LFHqV+6ifi7WEODo8QcAAACA&#10;xUSPP1ZGuwDpHwAAAAAWKfg7W9AOUKotwEkKqC00xNlsV7+cDYN+/KhyZH8AAAAAaLpENvA7l7mn&#10;enH6MtZJgVFgnLjbOupj5Fx49ERfo++DQPJ9P3pb+Hxho0HuJQAAgDXnwum/0uhjR3XtAwc0+Lkr&#10;qRAACw3+UZyykvzY9xF6+tG4IDPH3xnJZob1R+HemcpHmTOEfqDlPsBeOK0XRx/T0TMlXty4VQ8P&#10;3alNV5b/YPvD8S/ptU8Xf/gNPxi/pbsP7NDnruSDMcB5XG/AXnnrf/15Qj+AhoJ/Tqn7qnPVdQBA&#10;s1155SZ94WtP6AuEdYDzeKXt16Yv6GtPrLzt+tzgE/ochx2AZgT/QvHQ7xzhH/ULjx2j+GQRY4xk&#10;jMIvHFsA8kXDWqPOxFsLe7pee1pfeurV0q9FZVz4oZ7e+5Qy79IDsVBSrvzCABN/rKf36th1D+tr&#10;X9ik03/1dT321t16YjD/o/iFH45rb2a7itZZZnsqrfOWsy9q9Dtv6Vq9qlfPhD9zi16PlbNRWx8e&#10;0hc2XVl5fytsF8B5/LmCbc6cfzqrF0e/I33mWh09mjnjtj6soWuez55PG7eGZYXb+Zqu2/q2jh49&#10;k3duVj3/s+d4br+f2iup6HznvAZQH1sYzuILsBgNABxfAKqGhQs/1NOP/VifefiAnnjiCR14eKve&#10;fupp/fDChex7Xn37Oj184EDJ1yKvP/2U3t76sA4cOKCHt76tp55+vaj8A1XKiLtlxwO69ujz+uGF&#10;H+r5o9fqgR23FG/3U9IDB8Ltjq+zcHsOPCA9NfqiTldZpyTpzKvS3Qf0xBODmSDylPRAZtsfuFZH&#10;vxOWU3F/K2wXwHlc8QTU0bc+nd0HHX1Me1+LP34+ts5XdfTHnwn36YFrdfSx3PZUPP+z53hY5kZF&#10;jXzivAbQ/OBfLqiVahRgYVnoUun4AoC4K6/8nAaf+Fq2p0xXX6NrC95z69136mpJuvpO3X3rq3rt&#10;9eLQ8dqrG/WZLVeHRdx5t2599bXMh/BbtOPAkO68WmXLLxMZdNfWt/XU3qf09ta7yvSsva13zobf&#10;bfrC17I9ieH23Kq7o5Xe8mndeubHOnG2lvXeqk9H2eTsCf34TOzxLTt0YOhOXa3XK+xv+e0COI+r&#10;9ZBv1Na7Mifc1Vv0mY3xx9fo2ti5lbdPt9ylrRvD16qf/7FzOr/Zg/MaQFMkyoWxeFiLhvoDjQiH&#10;9seOMZnwav0M9QdQxg/Hv6TsKFbdqk/HPohfd00tJZzR0cf26mj8585Kt2Q+e7/+9N4y5Zd39ZbP&#10;aONRZT+IFwadHQ+/o9HsOmNDfc++o7fz3n2NrttYZ8VsvE7XLGh/bym/XQDncRPF9+lqXXPtGb32&#10;jiQ1cv5zXgNYpOAPAMByiubC6oEDOrBD0tkXNfrYW3kfhN96Rwq71c7qnbfLlZQbLpvv9Srll/f6&#10;80d17a236ujzr+sLm4p718ILg30h3I8fjmvvd17UlqE7dfXV1+haxdfxjt46I11XTwWdeUvZ3a9p&#10;fyVdfaeGDtwZJaXsdm1iPjA4jxepBs7qnbczDQENnf+c1wAaVzTH3zkn3/cVBOEN1qy12d5/5xwL&#10;S91LdBxZa/OOK0lyDCkBkPd5+R29XTT0NX847avRmODCoe9RAL/yc/r0ra/q2Itncx+KR1/U2Wrl&#10;FwzdPXvix9kLh+nsizr29lbdteMubX37mP7qdP5c4gs/HNeXvv5XJeftF2/Pa3p142e05eoq6yz6&#10;oL9Fn9kYGxJ99kWN7n1ar+uW8vsb/x7gPK54HjfmjI4+/3rUuqCjCs/xiud/RZzXAJqDHn8AwIpz&#10;5aYv6Itbv67H9u4Nn9h4q27dmOkd3BQ+date0969Tyka3vq5K6/UhYJPwLfseECv7X1Me48q874d&#10;YU/YleXLv3LT53TX1mN6LDN8duPWrbpVb0k6qxe/c1TX3n1Am668UlfffW1R79qVnxvUA699SY/t&#10;jQbl3qoHDuRez9+e+Gvl1lmibq7cpDuHHtDTe/cq3PrY/pfb3yrbBXAeN+t82KhbdSy2Tzuqnv+F&#10;+xs27h3VU3sV9vRzXgNoAvPGP37oXvibv5HvjFxmrvWvf/rX9OjX/lD/9n/7P+T5nqza5QKjtInf&#10;jA2oXWCMrEnIGckGaSUSvhR8KOdf1P/0Lz6j1KVL+va3xvXw8C5Jku+n5Hle+L0LZI2VqX4tSizF&#10;7zIzGggAAOSEUxuO6Trm2WMNspbP6YvCBZKsZCQnKfoU7mVC+eMjB/Tg8EOS8/TLDy7q9x79hv7g&#10;j/5IZ3+ZlvMSsoGvC22e/vK/ziysx58LsKFeHDsAAAAAsDwY6g8AAAA0KLx9IbfTA9ACwZ9eW9TL&#10;mMz4FAAAAADAkmIyBgAAAAAABH8AAAAAALDqg3+5e6nH77cOAAAAAABWafAvF/oBAAAAAEALBP/C&#10;kB89JvyjWeKjRziuAAAAAGDxJcqFs9KBjQpD/YFfMkUX9qcRAAAAAAAWl1WVIEYgw2I0AuT3/FMn&#10;AAAAALBYEqVCf8lGAHr80WDYl4xkJLlyrwMAAAAAms2WD2nAYjcEMIUEAAAAAJY8+DPEHwAAAACA&#10;1pE31N85l7dEDQDRUP+SY7SBGjnn5CQlEgmlUnNqSxhZz9PFi05tSRqagJXuGwcPUQmo6CuP7KIS&#10;OKfB+QxgpQd/YKkxsgRYXb76e7uphBY0Pz+vs2fPKpFIqK2tTdbaor/VzrmS1wIyxmhubk5/+q2/&#10;oCI5p8H5DGCFslQBCP0AAAAA0LoW1ONPUENDId+EV/WP38qPYwsAAAAAFhc9/lj2BgFCPwAAAACs&#10;kOAfhTQWlkYWAj/QKqY0WPI8H9TUkq2/V2OzS73Plda5HNsELPI53Tum2eU4t6YGZYzR4NRKrSv+&#10;FgBo0eAPNEPxMH+G+gOrV49GZ/LvCDMzekL9SxIU+jTujmt312psQABW0Tm9/bC6F/0cKXE+943L&#10;TQ5oor+VGxMBgOCPVjrQottDKsgF/kwjgHGSdeWDv+EuksCq0nXPdvVMH9ZzfHhuGb7vK51Oy/d9&#10;KmMtntO7j2tmVBoaWYau975xOTeuPn4NnM8Amhf8o15Xlwlp1lp5nidrbRjQAl9yLCwLX5xzsl7Y&#10;u+/kyzlfJpPonZOCINMg4MLFOCs5mzlErQxtVMAqs0U3dUlRD9rgYG9sCsCsxnpjw4jzxvFmetzG&#10;BrOv947NZof8Zh/H35ttYKhebv52RD/TrwlNa6g7U9bsmHoLhjoXDTV+brDGqQ2Vtqnaugr3b3l6&#10;I33fVxAEGh0dVRAELRUWDh06pC9/+ct66KGHGl6+/OUv69ChQ63doDfxbMG5U+U8Ljp2M1MJsiOC&#10;ojIGNVXH+Vzb34kazsM19Leglc9nYE2G+eh2nc7JWitrrYJA2XM7nusTVBeWhAlknSdfknGBrDIH&#10;YXwEQKmefXr7gVVnamRI0z2j6s4+M60Tm2fkXDiGd2qwW4e3z8gd78p83u2VGZTceF/2/UMn98m5&#10;8fDDcHe3zMBk7PGIpnYX9wDWUm58OzJxRruPT+qk2a/NM8e1u2tKg2ZIWyadjvdlC5bpH9R92V7H&#10;aQ0d3q4Z59SVWU9375hmju9W14K2aUqD3dXWtbx8P2y4/eM//mN95CMf0dNPP60dO3ZIkjzPW9XH&#10;6cGREV1+2WXas2ePNmzY0HB57777rp555hkdHBnRI8PDLZj8BG3/NwAAIABJREFUb9IWHdapWamv&#10;q5bzrZQ+jbtJyfRr59g9elI7NTQ9oEk3rj5N6dkFns+1/p2obVtb/29BK5/PAEqLgn+YuwAAqNu0&#10;hrrze6n6T4wWfPDt0fZ7okdTenYi/rhUT2KPRof7YmGj8PEJnSrq6aqt3Pjr5YOJU14e6N6snrz3&#10;9Gj0ydz+de3ep4GSUxuqbVMt61r+0H/w4EFdc801+tSnPqXrrrtOzz//fEv0FL7/3nvasWOHOjo6&#10;dPHixYaXjo4O7dixQ++/994aOO9rOd8qnGOTA5oe6lb30LQGJksF22b+nah3W1vrb0Grn88A4mFf&#10;2Wu0xB8vqMc//FBHZaIOHDdAi+rR6MwCLrA3e0onNK2JbqOhgnKinsS6NLXcWY31dmtoOv7cwCJt&#10;U5PWtSgfHJz+/M//XLfccos6Ozu1bt06JZNJJRIJnThxQlu2bFnVR24qlcqG/maYm5tTR0eHUqlU&#10;a57qs6d0Qlt0X1cTzre+YY32TGhIoxruW+TzuaGyWudvQaufzwBy53r01TmXF8EY6g8AWDqZnrnt&#10;M824Gv9ilDulQdMvTTq5KJDMjqm3++QibFMT17UIjDH67d/+7bKvZ+cVrvIPSPFhkM36wNWSuf+5&#10;w5oe2Bf2zjd4vs2O7dSQBjSgIe0cu0fHCwtp5t+Justqrb8Fa+F8Bgj9+T38uSVzni/0jwYLS70L&#10;AEh9um9gOv/q4FODVS6KtdTl9mhzd0HgyXt9WodjY3mnBvs10bNdxbMIatmm6us6ORPlgP2aWMLf&#10;lOd5SiQSSiQS2Z7BZDKZXVplTnD+h6PGlpYN/WO96h5Sbih9Tcd2mWN3dkw7h6TRJ8c1/uSoNLSz&#10;xEXqmnk+N1JW6/wtWCvnM0D4zwX9/OH+jjn+AIAljv7jMxo90Z9rGOxX5uJey1Vutzb3hNcqGJzq&#10;0/jklrzrFuw8uaVoru30UHeFaxrUuk3V1hXOhZ7oz7ym7StkEkArfkgi+McDZuF1O7oPb9eMy++t&#10;rn5slzh2Z8bU2z2k6YF9YVldu7VvIHYV/UX6O1F7WfwtANA6/7YVMm/844fuhb/5G/nOSDb8g/Jr&#10;/+yz+sM/+Lp2/ZvdSrqkrNoV+JKsU0DHLeo5+Iwk58lXoKQJlE79Su1tknVz+mdb/ke1JQL92cR/&#10;1EPDuyRJge/LZlqfAxcwBG0Fyd56EWvONw4e0ld/bzcV0YLm5+d19uxZJRIJtbW1Ff3NNcaEcwUL&#10;Rm9FIWVubk5/+q2/0Fce2bVq9vmhhx7SwYMH9cEHHzStzI9+9KN65JFH9M1vfpNzGpzPWFP4rL5Y&#10;ISqQZCUT3uws+hTuZXL96DdHNPTQHimwOv+rOe39g/36/Uf/SO+c+5VMsk2eC/RBe7v+nx/P5Pf4&#10;F7ZYM1Qbi8EYk73PpLWWC0YCAJbvM1W5Hvxje9TZuVVPnGaoPwBgdf2b5vt+dnEuk7+oHgAAQPAv&#10;WD7/TZ09+39J//sGbdiwQRv6/lSnCf4AgFX2b1yEq/oDAIA1KZ1O68KFCxXesUE7/tNp7ZCkn31b&#10;266+Wjd/67T2/8vS777iiitWXR3cNsFx0GqO76QOgLUY7Aufd0EgE2ucXlDwD4f8U8Gog5HoDAEA&#10;rDSVr1vyM317+136xo8kffYren5mRp9QIC51AgBYyY0BLrynn4IgyDYO0OMPAADW9Aekkl76qm76&#10;16f0lWOndOoT2TeLNmwAwEoUvy5fqR5/W09hLCz1LABazZQGS53vvWOaXZJ1F9wCbGpQxhgNTq3U&#10;uuotcb/yWl/HYoX+IAhKL//iD/WTnzyt37khKP+egqUV5vk/PiC9UmbZ1VF/mbX8bNH7NoXrfXzT&#10;yq2rSvv1eAN1BgC1/jtW6rlooccfANAkPRqdyb+/9+xYr7rN4aLnm6tP467gLtx943KTkukf1H11&#10;3u974WF+vzYv6n5isXGL0nwPTuQH1zf/Ujr0fvPKXND7Tku3SXrl89K9p6XvL1GYb8Y+A8CSKuhk&#10;LXXx2TD4OytVHLwWSEYSNwEAAFTRtfu4ZtSr7pEp7R7vW9qV941zPRHULOoNaWZ5aLLT0m2nqQYA&#10;qOffpPhigyDI3OMv3iIQyBgnY5xkwsdAozzPk7VW1lqG/gOtHv7v2a6eiWeVG3U/q7He2HSAvPH4&#10;hcPco8eZqQTZqQNRGYOaKvqZGsofG8y+3js2m50akH1c07bG39OvCU1rqDuzHbNj6i2Y9lD0o88N&#10;xl4fVPlZCVW2oeK6ytUnx2UptQ7jr2VZKx4fkB6/OxyGf2/muV3bYtMCtkk3F7w/O+R9U/70gfgw&#10;/sKh8Xll3l28Dbtuz73+vdvzy/7e7fnvr1RW/D13SNp5f2Y7OqTvDZTf3lL7c2+Fequ4DVXWVVg3&#10;TCMAIEnW2ugfs2zjc3yevyRdunQpmuNvS7YOxIU/TPgHANSa/G/SFp3QqUzYnBrs1uHtM9kG5pnN&#10;+8sE6rg+jbtJDUwPaefYrGbHdmpoekCTJYbxVy9/WkMn7wtfnxmVhrplno0/HsmG8Nq2tUu7j09q&#10;IDvVYUqD3UPaMhlrXZ8c0ER/PNxPa+jwZs1E5Y6eUH+Z6yFU3oZa1oVaFPaGNGNZKz75y/BWgN+X&#10;dO/d0s7M49smpEd/KX2nVLjukL73eenRzPtue0G64/Olw/K9d0t3/jRX5hd/WRyWd16Vef0vJX1W&#10;euVT+Y/vXUBZknTou9JLkp7MDPV//H7ppy/kfq7U9u78pPTFqNwfSY8WNHrUuj+1rAsAGmokKPUP&#10;YHHoBwCgXlN6dqJH2+/JTYQvHhFQIfxPDmh6qFvdQ9MamCw1d7+W8ns0OtwXa5QofBw1UtS7rX0a&#10;d055Mxu6N6sn7z09Gn1yt6KSu3bv08D0YT03u9D9qWVdqCaZTOrcuXO6/vrrm9Lbf/311+vcuXNK&#10;JpNrov5ejA2//40bpSf/Lvf4+38n/fzGEqH1femnkv5V1Bt/Otd4UOg3bsxfxxuni8vMrjNTbuHj&#10;GztqL6uUByekB+PTDM5JPy94z5MvSG9E5b4svbRe+s2Ohe9PLesCgEbUfHE/GgAAADWbPaUT2qL7&#10;uqLvpzXRbTRUEIRPzUp91S6M1zes0Z4JDWlUw33l1tVA+U0ra1Zjvd0amo4/N1Bn3VXbhiataw3r&#10;7OzUkSNHtG3bNnV1NX51xvPnz+vIkSPq7OxcWxXZIX1S0g/eLw74N3aE3xeG6ccHpFc+Gz7++Y+k&#10;33q5dJl33C/tLHipVJm1bF+9Ze3aJu1c35w6qrYNTVkXANQS/MsNUQtDPxesAQDUmF2fO6zpgX1h&#10;73ymh317nVe/nx3bqSENaEBD2jl2j44XFtJg+c0pa0qDpl+adMrebGB2TL3dJxdhG5q4rjVseHhY&#10;Bw4c0NjYmFKpVMPlJZNJrV+/Xnv37l1bFVkq5JdqDCgI/9H7vne/tOt0wVX0M2W+2Iyr6zdQ1uMD&#10;kl6IXVwws72LsQ1NWxcA1BL84w0AeRcHcOFXoj8AoHpQ71X3kDQ6E6XSPt030K/++FX+pwYVZtdo&#10;6P60Ts5I6pJmx/ZrQtJoJtDuHJJGZ8a1W5vV271TY/cUBuJayq9VI2X1aHN3QeOHtsRen9bh52a1&#10;O7PxU4P9mugZ1UxXPdtQfV0l6xN51lxIXyQ/eFN69NelQ8fCx/f+uvTxN0sM4d8kvfJr0he/mxse&#10;L0lvvl+9TG0Kb+v36MTCb+vXSFlvnst9f/Mm6eMFr9+5KRfm771buuOcNF7n/lRb143rw0aEm28P&#10;L0L4JocegHqDv3Ou5JB+evwBAKVNa6hwSHrPqGZcbi67JPWNz2i0tzt2m9n4RfrCefym32hCUs/o&#10;qAZ0WJoZU2//kKYHJnW8S5J2a9/AkPq7e6WZfflRuWL5C1N7Wd3a3BPu/8lJp/HJZ2ViddEzMFA0&#10;7356qFtmKFZPx/Prqfb6qrSuMvUJLJLvH5NuzFyxXpJ0Lgz3RU5LX+yQvhOblfLSC6XDd1GZqi/0&#10;L7SsN8+FV/W/8QXpwRekV2LD83/+ZvG8+49/NjdtIdrvN+rYhmrrevCFsKHglc+H0yNe4rADsEDm&#10;v/3Dh+75//KSfBkF8mWM0e23/pr+3R/u1+5/u0dtpl2ekgoCKXBGAVP9UQdnJKOE0s5Xm3VKp36l&#10;tqSTdXPacsvNSnqB/mziP+qh4V2SpMD3ZT0v/N4FuVtVYNmtpVtWId83Dh7SV39vNxXRgubn53X2&#10;7FklEgm1tbUV/c01xpTsHIhuJTg3N6c//dZf6CuP7FpV+33o0CGdOXNG8/PzDZfV3t6ujRs3ateu&#10;XavqnP6rDs7pVnN859o8n7G8+Ky+WCEqkGSlcBB+9j57XqZPfvSbIxp6aI/kG52/OK+9f7Bfe7+2&#10;X//w9jn5xspzgS60tev/nfmHsMc/CAI5ExZoCu4LLIUjAYLAScaj8tGQ8LgK/zhY62QCI64bCQBY&#10;agdHRnT5ZZdpz5492rBhQ8Plvfvuu3rmmWd0cGREjwwPU8EAgMVvF4iu0RfL7tHzrmDEfqLsDwMA&#10;ALSo9997T787PKyrrrpKFy9ebLi8jo4O7dixQyMjI1QuAGDFKTnHv1T45+J+AIDbJqiDVnR859rb&#10;51QqpY6OjqaEfkmam5tTR0dHU+4QsJRe4S6QLacJM1cAtHrwLye6uF80TBtYMK4PCQBYYeJ3MWpW&#10;eQAArPjgX+ofQG7nBwAAWjn8AwCwpoJ/uX8E6fFHw4zEZyug9Tw+EN5PupQn/zJ3f+uFlvlmDT9b&#10;9L7MfbFfekF68PTKrKtK+1XrfoPgDwBAQ8G/0pA3evwBAIUenGh+cH1wos73nZZuUxj+7z1d3/2+&#10;mx3msfJDfzNvUUojAgBgpeKGi1gyQWa0iDO5e1AGsREkrtRoEkaYAFiI0+EFCL9PTWABYb2m5fQT&#10;2trZqT3Hyr8HAICVKiGF91QPMvP4rbWZIf2xJXNlNmcNQQx1MZKssXJO8jzJBZ48zykIbMk3O5Mf&#10;+h1tAMCq9fiApDelO26UHs2E8l3bpJ3rM284J33xu9Ibsfdne9Ezw/cj8WH8hb3teWW+Kd12LH8b&#10;3vyRtPOz4eOf/0j6rfdzZf/8R9JvvZx7f6Wy4u+5Q9Id90v6S+mQpO/dL31cpbdXyuzP/bmHj1Zo&#10;pKi4DR2V11VYN4xMqBz8y/t7jff/c+17WdLt+/W3Z8/qU3JMXQMArIyMFc3DL2iAjnJ8/B+sBNWF&#10;pRBkrurvSvTwO5Pf81/0oYz2JmDV++Qvc7cCvPduaecvpdu+m3v8nbtLhOsO6Xufj4XjTeWH8d97&#10;t3TnT3Nl3ny79EpBmTuvymxDJjS/8mb+43tfDsutpSxJOvRd6cZYoH58QPrpC9JvnY6F/ILt3flJ&#10;6YsTYSPHzbdL39kmzcQaPWrdn8fvr74uVJdOp3XhwoXSL/7nfdr0u2/oqz84rdOfyDx34YIuVCjv&#10;iiuuoFIBACsSQ/0BAIvuxViv92/cKD35d7nH3/876ec3SvcW/tD70k8l/avbM48rDOP/jRvz1/HG&#10;6eIys+vMlFv4+MaO2ssq5cGJgt79c9LPC97z5Au5kP/Gy9JL66Xf7Fj4/tSyLtQmCILSyx1f18zM&#10;QQUPbdKmTZu06f7/W2+We29mAQBgpaLHHwCwdDqkT0r6wfvFAf/GjvD7wjD9+ID0SnyI/suly7zj&#10;fmlnwUulyqxl++otK294foN1VG0bmrIuVBnq/3HtfOZU+Hv42ZP6X7q7ddOfndK/u4N6AwAQ/AEA&#10;KK1UyC/VGFAQ/qP3fe9+adfpgrnqmTJfbMYc9gbKenxA0gvSbafzt3cxtqFp6yL0195Tf8Pv6Omf&#10;/I6kQOV+hAv8AQBWKob6AwCW1A/elHb+eu7xvb8uffzNEkP4N0mvbJNuLnj6zferl6lN0isD1Yfn&#10;17J9CynrzXO572/elH/xPUm6c1Nsv++W7jgn/XWd+1NtXTdmRgPcfHt4EUKUFlQZvr+QBQCAlYoe&#10;fwDAkvr+MenGbWGQlZS9qn+R09IXO6TvDOSeeumF0nP8i8pU5SvmL2j7KpT15jlp5/3SjS9ID74Q&#10;XrE/Gp7/8zeL591//LO5aQuFdzNYyDZUW9eDL4QX+3vl8+H0iJc47EpaUI9/jeUBAEDwBwC0rOyQ&#10;/BqeP/Td8PZ31d7/xsvSbS/XVm6tZdbyuFJZld532+mF109d23C68rqKXn+Z47MceuoBAGsu+Btj&#10;ssPVnHMyxshaK+PCe7EZw33VUJ/wFpMm/C9+Sz8X3g+ZXhIAwFJzBfc9bkZ5AAAsb+4y8jxPxnqy&#10;gR9+b0xxj78xJHsszQEZNSZxyAEAlloymdS5c+d0/fXX6xe/+EXD5d1www06d+6ckskklQsAWHES&#10;5UOZMqHMSC78nnZsNCvwA1id4nPO0Trm59fePnd2durIkSPatm2burq6Gi7v/PnzOnLkiDo7Ozmg&#10;AACrI/jHw388rDHUH/UHfkkyctFxVOF4AwBgsQ0PD+vAgQMaGxtTKpVquLxkMqn169dr7969VC4A&#10;YGUH/6iHv1wwo58WzWsIyBxnDPUHACwTQjoAYK2wtYSzwqH/LCyNLOWONQCr1ZQG887zQU0t2Xp7&#10;NTYbf2pQxhgNTq3UeirY3gW9DgAAUJ+ahvoDzcSxBbSQ2TH1dg9py6ST64ue6lW36dXozHHtbnjq&#10;9JQGzX5tLllWn8ajlWafGpeblEz/oO5z4+pbkjBfbvuw0h06dEhnzpzRfBMuctDe3q6NGzdq165d&#10;VCwAYGUH/+qBLLrXrc18z1e+1vpVil/ULz7Uv/A1AKvH1MiQNDqj8VjC7tp9XDPqVffIlHaP9y39&#10;RvWNi7uqoZqDIyO6/LLLtGfPHm3YsKHh8t59910988wzOjgyokeGh6lgAMCKYuNBLAgCJRJhW4Dv&#10;5+755/u+rLWZ+936LCx1LVHjkXO+ZAKFuT+8cGTg0mEjgYk3MhUuAFZY7NezEz3afk9xV3fXPdvV&#10;M/FsZsh/4RD2gsezY+otmBIUDtWf1VhvvyY0raHuXo3Nhj83ONibmU5QWO6sxnpj5eSN98+8d2ww&#10;+3rv2Gx2akD2sWopK/6e+PZV2peY5wZrnBZRZRsqrqtKnUPvv/eeduzYoY6ODl28eLHhpaOjQzt2&#10;7ND7771H5QIAVoT4ZwS7sJ8MYqGMr3xd4FdTKrzHn6OLDlhVZk/phLboplJD3Ltu0had0KmqQXNK&#10;g9FUAZdZJgc00T+oKXVp9/FJDagnNm1gWic2PylXYhj/1GC3Dm+fyZYzs3l/QVie1tDJ+8LXZ0al&#10;oW6ZZ+OPR7IhvHpZkoq2r9K+xLbh8GbNROWOnlB/75hKVVPlbahlXagklUqpo6NDc3NzTSlvbm5O&#10;HR0dTblDAAAAzWapAgDA8unTuHN5UwXUvVk9Zd9feoRBqdEH+aMOwp8dHe6LNUwUPo4aKmopq959&#10;6dHok7sVldy1e58Gpg/rudmF7s9C6w2lZBtNmrgAALDqgz9XpGdp9tX8AaxilXr1K40GKH5z/pD2&#10;7iFNL3RbZk/phKY11F1YTi2jDppZVhP2peZtaNK6CP+EfgAAwR8AgNL6dN/AtA7Huqtnx3plBqc0&#10;+9xhTQ/cV8NV9ac0aLp1cl8sQM2MLrznOurBnykMY3Vcbb/uspq0LzVtQxPXRfAn+AMACP5x9Fqz&#10;0OMPIC/6D4dz5aOp5127n9ToiX51Dyk3jF6SNK2TM1HjwH5N5JXSo83duUezzx2uo+c6bIQYGokN&#10;xp8arHLxvMUoq9q+5DeUTA32a6Jnu+7pqmcbqq+rfJ0jCv1BEDRtIfwDAFoi+AMAkKdrt467Sak/&#10;auTr1tD0gAYGwmHqYYNAn8YnBzSRec9ObddALOCOT27JG9K+8+SWWM91tzb3xMuqENfHZzR6oj/X&#10;4NgvTZa4CGBN0b/msuLbV21fMnF8qDv7ev+JUc0cz835r30bqq2rUp2jMPxnl2N71Nm5VU+cLtGj&#10;X+k1evwBACtcgioAADQmc6G5vOfGNTw8q66ubIqVc7F37N4dT7j5r4U/HrUsaPdxp+y7XV/BeuOP&#10;C95btI19C3hcqSxVeF+lfSlVT6p/GyrWW5U6R17wz/r8N3X27N9rvH+DNrws6fb9+tvJQX2q2msA&#10;AKzm4G+MkZGRtUbWenLGp8ZQl7BHysoFgYyJHktiGgDQsrq6uqgErGjpdFoXLlwoeHaDdvyn09oh&#10;ST/7trZdfbVu/tZp7f+X1V6TrrjiCioVALBkso3XxmSnnHmeked5cjLyrCdjjJxz9PgDAIC1KwiC&#10;gmd+pm9vv0vf+JGkz35Fz8/M6BMKFL6t0msAAKxcBH8AALBm5Q31f+mruulfn9JXjp3SqU9k3yBX&#10;7TUAAAj+AAAAKzP05/X4/4s/1E9+IqlUL36l10o1IgAAQPAHAABYfgHj9AEABH8AAIDWVNTj34Ty&#10;AAAg+AMAAKwg9PgDAAj+AAAALco519Reenr8AQArNvibzH3UjYyssXn/cFlr5RlPQRDed91ay9Vr&#10;UR9jZYwnGSPPOkmePE/yA0PdAACWXDKZ1Llz53T99dfrF7/4RcPl3XDDDTp37pySySSVCwBY4qyV&#10;yfTGyNowx1sZWRN+b4yhxx8AAKw9nZ2dOnLkiLZt26aurq6Gyzt//ryOHDmizs5OKhcAsOIQ/AEA&#10;wJozPDysAwcOaGxsTKlUquHyksmk1q9fr71791K5AACCPwAAwEpASAcArBWWKgAAAAAAoHXR4w8A&#10;ANakQ4cO6cyZM5qfn2+4rPb2dm3cuFG7du2iYgEABH8AAIDldnBkRJdfdpn27NmjDRs2NFzeu+++&#10;q2eeeUYHR0b0yPAwFQwAIPgDAAAsp/ffe0+/Ozysq666ShcvXmy4vI6ODu3YsUMjIyNULgBgZQd/&#10;51z2+9x9AK1kJWOsAuOoMdTFGBM7rqLHLnvcORdQSQCAJZNKpdTR0dGU0C9Jc3Nz6ujoaModAgAA&#10;qEUQ5GeoMFdJ1lolrCdPTtZaGWPo8QcAAGtT+AHJNbU8AABWIoI/llx+77/Jew4AgKUO/wAAEPxL&#10;BDagvrBvpMwHrPhQf2OM+NwFACD4AwCwAoI/0JwGAD5kAQBWRugvnB/ZaHkAAKxEdqGhjYWl3iU/&#10;/MePJ0aTAACWL/yXXU4/oa2dndpzrLbXAABYqejxx5IxpvRQfwAAljP45/t7jff/c+17WdLt+/W3&#10;Z8/qU3KZf74qvQYAAMEfIPADAFaUdDqtCxcu5J74z/u06Xff0Fd/cFqnP5F57sIFXaj2WsYVV1xB&#10;pQIAVn7wt9bK930lk0mlUim1tbXJn/fVllwn33dhYDPcbx31slQBAGBFyZvjf8fXNTPzM317+yZt&#10;+pGkz35Fzx/+X/WJaq8BALAc6coW56toGrW1Vgp8JZPeQpMYgR8AALSW4rn9H9fOZ07p1KlTOnVQ&#10;Gu7u1r7/UstrjGYDAKxcDPUHAABrNvRXvKr/Db+jp3/yO5ICFb2txGuEfwAAwR8AAGCFaebt/AAA&#10;IPgDAACsIFV7/OsoDwAAgj8AAMAKQo8/AIDgDwAA0KKafVE+evwBAAR/AACAFSKZTOrcuXO6/vrr&#10;9Ytf/KLh8m644QadO3dOyWSSygUArOzg75yTMSa7WGvlTBB+dU7OSs5QaaiHlWTlWSv/0odqb2+X&#10;n7qodevWKQicDMcVAGAJdXZ26siRI9q2bZu6uroaLu/8+fM6cuSIOjs7qVwAwJIonK5mMqHKGKPC&#10;gEWPPwAAWHOGh4d14MABjY2NKZVKNVxeMpnU+vXrtXfvXioXALDiEPwBAMCaREgHAKwVlioAAAAA&#10;AIDgDwAAAAAACP4AAAAAAIDgDwAAAAAACP4AhyoAAAAANCZhjJExRkZGnvXknJNzTlJ4/z/P87L3&#10;AwQaiu5WMp4kL/w+MK7gHaYg6BP2AQAAAKCUUjndWsnzPDnPkzXhY5GssPxcDW/hMAUAAACAepGo&#10;AAAAAABoYYmFvNkYIzHsH3Uw4rgBAAAAgOVAjz8AAAAAAC2MHn8sCXr8AQAAAGB50OMPAAAAAADB&#10;HwAAAAAArPrg75yTc7nbq0X3BTTGlLxHILAQpY6v6LiKPw8AAAAAWKTgDwAAAAAACP4AAAAAAGCV&#10;4Kr+WBJGRozmBwAAAIClR48/AAAAAAAtjB5/LAkjI4kufwAAAABY0cEfAABgsRw6dEhnzpzR/Pw8&#10;lVFBe3u7Nm7cqF27dlEZAIDFCP4BNQYAAJru4MiILr/sMu3Zs0cbNmygQip499139cwzz+jgyIge&#10;GR6mQgCglZlARTP08wZTl5m97yQ5m83xZYN/dI91a42stbLWyneBHMO1UQdnnIzxstNFTGbKiHNO&#10;zjkxDQAA1rb333tPvzs8rKuuukoXL16kQiro6OjQjh07NDIyQmUAwFpuE4gyle+HrQHOyPclP+1k&#10;28IWAiPJ2DQX98PSH5gLfQ0A0PpSqZQ6Ojo0NzdHZVQxNzenjo4OpVIpKgMAWlbto+0Ls5SL3U7N&#10;OUkmzRx/LH34p28fAFBKbhQYaqkrAAAKw79z4b8RQSAZp+wt1eu4qj+VijoDv8s/KKPv6e0HAKzK&#10;QHtsSFdtO6n/87/+tb70KX53AIBlC1uxf0ej4O8ywd/IOcdQfyxt+I9CfmHgJ/wDAKLgX7T8/Z/o&#10;7quu0lUFy91/8vel379Uy13/XucOb9bv/4e/LrG9Q/rrRVw3AACFWSsSBEF2occfS34glvqcQo8/&#10;ACAe+oOgxJzGwEnaqWfee1x3ZZ98Xg92DupPfvOo/s2Ny7jRn/+m3vu88rc7CC9a64Jg0e6HRPgH&#10;AJT+9yH8N8kEgaxMdgQAPf5YlkYAAADKBdqiJQrSec/fqO7bX9Ybs5nHp5/Q1s5OdWaWPcdiz2/d&#10;oz1bO9XZuUfHKr3XndYTW7fqiSf2/P/s3XucXHVh///X53POmcvO7maz2Us2XCIEKBAkIRU0QpEI&#10;SMBabEUxVaPfXy3I12oiDW6tAt8vF21K/H7D11rEYouxGTtCAAAgAElEQVSxNqBARQVTEwnaakSr&#10;Bky8AEtEhSS7STY7e505l8/vjzOzt2xuQGCTvJ+Px5A9c6772Rlm3p/bGV638I4O3Npxy8PXsJaP&#10;DB+ncmy3lo+85uP8mC9y5bSPsHai80+4X+Ux6lx7rFOLv4iITBywxgT/akV6+pmRPq/gL69Y+FcF&#10;gIiIHFDwdyPfZoaf6/g2D/74bE45weHcOq4950Euf6yLrq4uuh67hV++81rWVff98Sr46y66uj7N&#10;hfvc1gE/5hNPXja8jk+cQ9PDo5f/YXjbdde+k1/e8hhdXV08dssveee163DuQj792C2czWLu6fo0&#10;F+5x/r3tV/k93gn3dHVNsE7BX0RE9sxUE/08+vO0yo/jOK0NMJYojvB9n3K5TBAEhGFITaZAEiZY&#10;a0mMU1d/eeFB31qMBWct1hqFfxERGSOKIorF4p4r+kvErOKdzavGPL3oCx0saipSLJ7NjR33AEWK&#10;RaCpjZPYTH+xSLG/RMwi3nB2ZR372JZ+SvE8rn/f2el1NL2ehfPmsXB4uY2TeIDNPy9y9sxHeXDV&#10;PBY+0kSxWKRp0QdYNOtBvn7j2VzQXyIm3Mv597Ef/YRsqhwfmhbdQwdMWCaFQkEvGBERSVXG81cD&#10;fxRFxLHD+gH9/QMEQYCfzWbJ5XIkxjIwFGOtxVqrQCYiIiKvwHeXZMIvNI53ctdTN/OGsSsYvfl3&#10;rz+Z999TXXonF1YnNppgvP2E25KQpIMjK8cdv+xwuMqESQ7HT7n5jbO4efioZ3HiloTzGXXOPc6/&#10;j/1mns9N657hHcPrzuLj677C+2bqdSEiIgdmuHcYaQVAZBxxHOOXy2UGBweJHARZH9/3h4P/nl0H&#10;1LVMREREDu0Xlj2frPzHub18E/ke15/yfrjrSZ68CXj2i1x58dOVoQHj993HttWjj95vzHL1UtJl&#10;x5Xc9eTNnD/uYt2zo845wbXvdT8HHP9e7n3yvZVf63pOue5uLrj3vSj7i4jIgYb+JEmIAc8CnsHz&#10;PGw+nyOfz5PP58lkMvi+j+d5w6Ff48hERETk5frCMvoWRCOP9LvIxOsSki3P8CRXcuF5o7d/kme2&#10;TLDvPrdNcDDcUj/RMsPL53Hhlffy2bu3pOsevZ5TrrybLXtc7/hr38d+Y44x0stgot9Z389ERGRv&#10;n6NxHBPH8dgx/p4HuVwOPJ8oCTHGjAn+Ver6LyIiIofahF393X5uj3fcu/nUx97FwlNPTZfPegfv&#10;OOtnPP2bhGTmuH33te1xlVZ5N7pr/57LrrJ83o13su70Szj1kwBn8bE1N3JckpAcdz4Lz/okV53q&#10;uHPNrD2ufa/7nXcjd647nUvSFcA7uPMX707X6aUhIiL7Cf2jg3/kEnb39dOXy1Aul/HDMF1pPchk&#10;MgBpVwBrFfpFRETkZf3SMmHwP/ZdfGkT6Vj7vex77Lu+xKZ3jX7mBiAhYc9997ptcizv+tKXGJk7&#10;YPzyudyw6dxxy5u4YaTaYtR+m6ie4tw9rn1v+8G5N2xi0w1jakIm/J3V4i8iInv7HI3jmNgZ6uvr&#10;SXwL3eDn84ZcLkeQyxPGZQBN7iciIiKviAmDv4iIiEwY9McvDw+bc4aenh4Ga3JYa/FLEUSJBSx4&#10;OXAJxngYwLgESG/1l1g0t5+IiIgc0i8wasl+YV/2RETkSGNhL/3cHDC6nT4Z3tLiEpMuJ+CS6hwz&#10;EX6SOLL1UxkiwDmHF4dYExBgCazD2JjQGRIT4BuD+gHIC2GMGZ4RuXrHCPUsERGRqiAI6O7u5phj&#10;juF3v/udCmQfjjvuOLq7uwmCQIUhInLUSvA8A0mC9X2ixBFGCZiAgcEE62UIbEAYlklcCd9aQ4Sl&#10;HBuMzQxXHVgSjEswzhFXslliwKqCWURERF5i06ZN4/777+ftb387J510kgpkH3p6erj//vuZNm2a&#10;CkNE5GiO/gacIW2cd5YYQ+wgdo4kcUSlkHImInYR/tDQ0AGNp1PDrIiIiBwq1113HcuXL+f2228n&#10;DEMVyD4EQcDUqVNpb29XYYiICDB2fH8URRjrE/gBvm+gbPGnTMlRKBRwoaVUjiccM6bu2CIiInKo&#10;KciKiIi88OCfjudPZ/UniQjLEWVrccbD9vWF7N69m127do3aiQnCvwpTREREREREZLKpNtaPDv9D&#10;5RLlKMEZg5/LBdTV1WHzHuUwGW7xr/5rjEFT+omIiIiIiIhMHtXu/WaC52Mc2VwNLvBwkYft6xuk&#10;r6+PwcHB/dQgqGBFREREREREJpvqndNGHh7OmfS2fs7g+75PNpvFmBylcqwSExEREREREZnkxs/P&#10;Vw39VdZaHJYkSfCttWlXgCQmCAK8OMGYdCPP89J7rbv0HuyetVin+/nJC2Aq95mwkFRelNba9PVl&#10;IEn0uhIRERERETnwiGUmfM7zPIzxsUma6b3Ewx+uGWB0twAVooiIiIiIiMjhVBGwx6Oyzq8+YY3F&#10;WItJlPpFREREREREDtfwb63FYod7Bfijn7Seh0ks1u7ZbUC9AEREREREREQmd/BPh1OnD0uCdeBb&#10;Oyr420qrv0K+iIiIiIiIyKQO+eOXhxv2PYONDb4FQ4JfncjPkg78J94z+Btj0NRrIiIiIiIiIpO7&#10;MqA6ibp1o1r8jWFkjL8xwy3+xpg9bg8gIiIiIiIiIpM3+FfDv++qQ/YTLBasAc8YfBzWQWIgNpDY&#10;BFe9C5u6/8she3WqgklERERERORgWJc+0kyV4OEwLsECFoczHtV7qvsJUJsLiJIM5XJE4hJiA5GF&#10;yDPpRH+hS2/3Zxl1ZJGDyPaVG0mkr6H0dZVYNzwuxbkYxgwoSSov0uo/VoUoIvIyiuN4nz3/rLX4&#10;vq+CEtH7WURemdhPkgCeRxLFeAY8Cy4pk8tCGCcEQZYgkyEZDPDL5RIDff2EYZlcvg5X6Q6QeI7E&#10;gjMGi0GD/OXQ1AgkKgMRkUnIOcftt99OuVweDgY1NTU0Nzczbdo0FixYoEIS0ftZRA6ZveckA2Py&#10;ua08jHFg0hZ/Q0JPschATUC5XMYvFLLU1RQYLHtgHcY4jE17X1uMgpmIiMhRyBjDkiVL+NKXvkQQ&#10;BNTV1dHS0kJdXR2nnnoq1qonlojezyIymd7n45fr6wr4hQx1rg4/imBwcJD+Aaib0lCZDKA6KUBl&#10;zP9wTYLB6V5/8kJeiBg0V6SIyOHD8zziOOY973kP3/jGN5g+fTqNjY2ccMIJWFu5E5CI6P0sIpOu&#10;AqD66OsrEpo8cVjGkjgKhQKNjY3D0/5Xg/9IzUHaC0BERESOji8Lxhh838day1ve8hastQoJIno/&#10;i8jkfMNP8L6HukINmcCSREP4mawhcRHl0OEHeawxeIAZNfGaZypj/O3IQUUO6rWIpokQEZnsPM8b&#10;/sJQ5fs+cRwzb968PULC+G1FRO9nEZkM9QAGzxjiOMTik80E+KVSRFQOSRIz3L3fGPAq87Ab4xTY&#10;REREjpKgkPb8G/vlf2+zfSskiOj9LCKTJ+yPr8ALrMeQiwnLQ/ie55HL5ci6PGGcjNtZLbUiIiJH&#10;i4lCQvXLhHNOwUBE72cROYwqAXK5DGU/IuNZfMvIeADPs1gvSxSlOzjnCKOQXJAjLKsA5cW+ANNH&#10;OpeEGZ5B1jm3z3vLiojIKx8URv8rIno/i8jkCPiVQDWcpzzPIwgCApODEIIgIIoifEi79juXYIyP&#10;dQZrGDPBX3Vov6KZvNjgv9cXq4iITIqgsN8vFyKi97OITPoKAUea79MnEnxjDBZITCXwY7AWPGvx&#10;MLjKmH9rIFYZyksQ/p0+fEREJqWBgQEVgojezyJymBjfa3r0GP/x//qYhDT8pwP6HWa4td9Yh43t&#10;mNCmWf3lBQV+oPq6nGjiCYV/kcPDzX93uwpBRO9pERGZrLmrmrNMemcPrMEZg+9RDWCVmfwqwX9M&#10;GFMmk5fkRbiPF6aITHof/+iHVAgiek+LiMgkDv3D/xqDsyMNrn71Fn4jAd9gHUCSzvhJ2lLrXLXF&#10;XwUqL+BFyOjXkFHHERERERERkUMQ+tMx/gy3/GM9xsz6kQb8eMwYbOfiyvOa2k8OzYtz/M8iIiIi&#10;IiLy4sL/6IxlcWCMw9gYTAwmqgR+g0sMzpnKslNrv7zIF6LKQEREREREZP/siwr/iUmABGcdOB/f&#10;JZAkCc6WKsksBnKk0/1lMMZiDXieJXG6pZ+8MA5wSWVWf+fSiiXncLjKsl5ZIiIiIiIiLzhxGVf5&#10;Nw39xkYkLiGOwB/ZMKqksnhUDYNFzfwiIiIiIiIir0Set3tG8jFtpsleMntSeTrN9VYlKSIiIiIi&#10;InLkUvAXERERERERUfAXEREREREREQV/EREREREREVHwFxEREREREREFfxERERERERF5scE/ScAY&#10;g7Vj6wBG31fdmPQhIiIiIiIiIq+84cxuDEmSEMfxmGzved7wzzYIwFqLUbIXEREREREROSxNlOmN&#10;Mfi+j+8cJEmCw2GsAcxedxIRERERERGRyRv+q48oiog9QxzHafAfW0Ng9ujWP3obEREREREREZnc&#10;4R9cJc87fM9L+/7jQYIbDv4jG4uIiIiIiIjIZDJ2Xr5qS//Iz0EmIAh8fN9PJ/dzzpEkyXDQV94X&#10;EREREREROXxUg3/159H8JEnH+GPA7qOVX939RURERERERCZd4t+zAgADbqSR3/d9yGQy4EHskjEb&#10;i4iIiIiIiMjhVwcQBB5BEOB7uZEWf2PNmHEBIiIiIiIiIjJZQ76ZMPhba7EYkiQmTiCOLFbFJSIi&#10;IiIiInKk1QxUe/Qr+IuIiIiIiIgc0RT8RURERERERBT8RURERERERETBX0TkCFXseJCbrrmGOzcU&#10;VRgiIiIiouAvInKwgfqaOzeMeX7DnddwzTV3sqF4cEG7WOzgwZv2H9DT86bH39vPo21et4bWxcu5&#10;en69/mgiIiIicljxVQQi8spro41OOopFZtXXUyxu4IntbbS9XKdvXsDS5fveZP7VdzBffygRERER&#10;UfAXEXkhWmnlcTZ1LWBWPdDVCa2tsHVki2JxA6vbV7ERgLksXr6I+fX1e65rm8vcUUcudjzIyhVr&#10;hg81d6JW+671rFyxjYuXn8kTlW1XtQPLFzGbzXs/74Y7aV+1sXrkMevGnn8bF0+wTkRERETkhXLO&#10;7bHsHBhj8KyHdQnGGAV/EZk8zjyzlSc6gVnQtWkb08+czvaN24bXb169iu0Ll7F8QTNsXk37yvW0&#10;LF3ArPr6PdetgrnVCoEVjzNn2XKWNlcD/mo2zF7E7AmvYjaLli1keyWozx533q71K1mxejPzr56f&#10;HnsVLF6+nPn19XQ8eNPwutHqZ13ODXfo7ysiIiIirxyN8ReRyaFlOtuf2Eyx2MGmx6GlZWRVsbiB&#10;JzbO5eIFzZV8fiZztz7Opq6J1l3EwrZRQX75UqqraG6h9aAuajNPbGxjzhnpAZoXXMzcjU+MGv+/&#10;nc6u9KdZl9/AHVdrMICIiIiITD5q8ReRyaH5DOawiS5gW+uZLKCTtdV1XZ1sH1tLwPS2va1rpqUV&#10;to2O76vbGe6Rz1zOPKgL28qaFe2sGV5uY3oXzG6ezaJlnawcXtfGwmVLuXyWuvOLiIiIiIK/iMhE&#10;yZ8WHmfT+la2T78I6By1qoXWMVG+k21bYfqE67roHK4JSMfns3g5yxcxPJb/4KRj9yccGtC8gKXL&#10;F1RrF2j/8nrOqAw/EBERERGZLNTVX0QmjdlntrJmzfbhrvVV9fXzOXPuRtaur/Sr3/wEG9vmcEbz&#10;ROvWsaY6k19XJ9uZy5ljUvtI9/wDuKJxx07nFuga/7OIiIiIyCSmFn8RmTxaptMGtDTD+EQ9e9Fi&#10;nmhfQfsaSFvhR1rWZy9aRufKyrq2ucytDAOon3U571p4Eyva29Mn2uYyt20r2zqBlr1cQ/MZzGlb&#10;w6p20pb+MedtY+GyRel551/N4ieuYUV7dRDA2Guq0qz+IiIiIvJKMztKzv1++yDGNzgDSRLR0ljL&#10;9R+/lWVLroMQsn6GMITEA2dUaHLwEsAlYDxwoSOXNURhP5YSrc1TiaNB7r7r8yy7bikAcRzieV76&#10;swNrLHrpTZK/ZZKoEERERERkmLXqSH5IuASwYMBVMhWAV7mL3/+5bTnXXvfX4Dx29w7QfuMtXH/L&#10;p9i2c4DEenguodvz+eYvtqirv4iIiIiIiMjhxhgzwXNpRUy1ETUIAowxCv4iIiIiIiIiRzIFfxER&#10;EREREREFfxERERERERFR8BcRERERERERBX8RERERERERUfAXEREREREREQV/EREREREREVHwFxER&#10;ERERETlawr61WKvgLyIiIiIiInLkVwKoCEREREREREQU/EVEREREREREwV9EREREREREFPxFRERE&#10;RERE5GXhqwhERORQ+8WvO/ndM78iH+6m5A3yrOslsHmO7Z1COTJsb/DI5iz1OzupyVp6azMMhIYp&#10;8TT6d5bJ5HKEZpB8IcTPhGz97TYaW6ZTthlIsvg9MbEpw7QhMllH3+97aKqfTn+YwxlD3iQUB3bi&#10;1/kUpkxhZ9cQUxqn8PudTzKlpha3O08hkyNTKBGGJZJyjkJdHf3lXgZKRWprChR7ummc2kT/4CDO&#10;1uBhKGQM3T29kGnAz2YIe7tpmtbArp09ZPM5ags19PR0U5PLEMcx/X0lapsbeG5gB1nP0lwOyEce&#10;cRyyfaCbupNb6e4tUjMY0Fw7hd7iTsqZKXR7x2GIaI6eopDsxrkshpjADTHo5dgWNTNl6nTcjufJ&#10;BJakrobtvb3gF6ivyRNEA2RMgud5XHLJJXpBioiIKPiLiIi8tAo1Gc6aN4fpDTnIOXabiAxZasIs&#10;ALsD8IBC/25MHDFUn2MoctQmdQQmPcZQCCYokwkMxhnK5RCbzVPsHaSxJg9A91AX9YUaPDKQ+AwO&#10;QD5viAcivIJPbEvs7OmhtqaFyMVkMq/DANkkTzIEtiYkLg/heXWUBkNMxhFkDC4JsTYADGEMYWzw&#10;cGR9C8ZSrlyjH4MBjAEMbN++k9bWaZQGBgiCAOsHDEQhUcbDI6EQ+9BfgmwW/IR+LyLBEJQjcl4e&#10;TATGp9ek5VMTnwmuD4wHJgHnwOToNwU8A5m+fqxvIZtnyEAIOMArx9i4rBeiiIjIUcK6cf+qSERE&#10;5FDLBBGtrVMhkwdqyFOLTwBeBF5EljIBETZfjyk0kpR8Cn4dQQC7du3GJZDLQ4JPmPgksU/G5vBJ&#10;mFKXZXuxG+fB1Pw0PJdnoAz9UUK+YIiGojSIAySOximNZALIZTx29u7EAN3dQ9gs9PX04GUyAGRr&#10;AgYGBkiSGGss5cFBdhUHMZ5PPuPhGxjYvQuAMIJSCCatB4A4ApfQ2jqNrp09ZPM1ROWQod4hTOKI&#10;cYDPYE9vGvqjBIylGJWI8LCZPA4YHCxTDiNqEqiJgDCB2AObkFgLppaQArGBBLA1MbjdlPvKEFE5&#10;S/q75vN58vm8XowiIiJHCOfcmGVjDNaC7/v4vo+HwXNgMQr+IiLycnwwDYBxxKEjLIGPxcOCK4MZ&#10;JEOIcaU0NTtLTSZHXHYUe4s0ttbT3b8LDASJJYPBeOACQ//uXXiUmDq1hpiIwd5Bdm/tIZsJyGY8&#10;cA4/72PzaQc3z3r0D/SRkIbiprppQMLUqTl2dvZSO2UKOHj+t88D0NDQgGd9MB6ZfA35fIHe4iBh&#10;6PA8n5raBnBgE8gHUCrB0GAJPEtfsQcMNE+bAglk8jXkanM45/DwiIF8bR0MRuBZMOD5dQxhGQJC&#10;D4JCDV7GxzMJmBJ4MfgBZVNPPw0M2CxDFnYOQrEfcBH4kMk7ch7YOMIDwigkDNOHiIiIHB3MqNZ+&#10;BX8REXkZkn8ZY2ISawgy4CVgYnAeYGI8QgLnKJXitPHbQT4w1BQylKJe6hsLFIu78RMggn4Dg0Ah&#10;l4UkxqNEyQ2Rry/Q0DqVeAD8BGIXMThUxJVCcLB92zbqa2oJI+jpG8AAHpYogWmtdWnTPTBj5gy2&#10;bd0BQBgnDJUTensHyfmGqfV5XBQyMBjiAp9ylIZ+34E1CUEuC9ZS2zAVSNi27TmSUhkchP2D5PNZ&#10;BqKQ0IGzQI0PMUSVXgl9QAyUgO4S9IUQxxYSB3aA2Mb04NMNdANF0t4Q+QKVgikBu8DsJJMM4gNZ&#10;PyAI0oeIiIgcfRT8RUTkkDOVKufEQRJDVIbenn4MjrSTeoJxMdmsh+9DaRD6ihG+5xO5iIghgmwG&#10;POjuivGrH2BBDpK0NqAcDhCW08MlceVDzvPI19RgsgHEMa2t09m5cwe+D1Nqa+ju3oEF+ofSHVwU&#10;Q5xADNNnNOEA6/n4mSw1dXWYOCLu7yWbzeAHAWUDPf0hRBEDO7aSyViw8PzOXiKgNNTP9OlN2MAH&#10;B3GYjrP3vIDApB0cencNQBYioBfoDdOx+SHgZSEJYMCHgSBHyZtKv6mnn7TiY6hSQbAthjJAzVSw&#10;ebCWeGiQIMillRdRSBzHe3QJFBERkaODJvcTEZFDzlWiuu+BtWA9mJItAIP0dBd5/9VXcf99azl1&#10;1uk8vOY7tE6fTm29DyS8822LWPvttUSJZemym/m7W/8WNxAT5Dx6i728+a2X8tB3vkZDpp5Ff/zn&#10;fO2h/2Dq8dO5+8tf4E3nvQ4SCw4Geoo4GzL7tNN57OdPM721kZapTfQUdxMljcx7zRv46Q/X8Yuf&#10;/YwL//jt7O7tpVTu4667/4U/f/difKBv106uXfJBvnjPA/i103nsl7/nxGMDCAepqc9y5Z/9KV95&#10;8Fs0n3gyD339fs4+/ThIIvp3FJk58wRKyQCnzvtD/u0/1lNXW0u9D3VNNSTAziIsvfVWvJoawt1d&#10;xIMlPK+O2OYI/ToSk5BP+ogNFIN6IuMTJBHWWSJTw8r/9V7qC5AtNOJMQA8lsgSEiaPgBRiXYIxR&#10;+BcREVHwFxGRl1qx40FWrlhD6+LlXD2//qgsg4ESOCw2AdJh/BiguK2b//f/PkMYesRJmY8taed/&#10;/sX7eHj9GmIDS/5qKV3bu9m+rYsd3UXmL3gzF150AZe+4XUw2M8/f+ke3vTmP6Xg1bBsyRJsJmCw&#10;vJMPLFnCPau+yJvOex3lUkLGs9TU1nLSicdSGhjEz6Rd3g2OhvoG7vjn+/mjC94Ansdb3/In3HLr&#10;Ct73/vey4Qff5w0LFnDq7Ndw+qmn8X8//WkGhsqUSkN89G8/yd9+/BP8y52foqY8wIobP0aUOIaS&#10;IT74kXY+9cmbeeBfP8/g7t3Mm/c6/uZv/oYlf/0/+cYjj/DBD/4V966+myiqDEkA6uohTALe/b6/&#10;IBv2kgyVyeebKQ5Ckq/FczH10W48SgwGCQ5LEFsSsqy86z6mF9J5CwaGBvDzU/Ay2UqlS4Q1Adao&#10;k5+IiIiCv4jIUR7Mt+6xpo2Fy5Zy+az6fey3jYuXL2J+/d4D/eZ1R3foB/D99HcPB/vI1OcIcQz0&#10;99LQOIMH/vVB7v6Pb9BZLHLd0g/xxgsu4Oktv+bYE0/moW+u4Sv3fJX6hiZqG5p4/je/pDQ4AF4f&#10;5ODhR/6TG9r/FtvtePTra/k/DzxIXwArbvw4x7cdwz99/g76Yst37nuA9y1+G39+xRV87yc/olwu&#10;090/QFvBEA4O8p/f/y/e/rYr2PTYjzj2mGN429vehgPOff25vPVP/pinf/lz5sw+lbu+fB/ffPDf&#10;wXp84C/ey9w3Xk554FPge6x+4Ov8w70PETu48aNLOPmk43Hcxe+6uokSywev+Z8EdXkuXfgm/rL9&#10;Zn7846dYMOdk8NLRCg6oa2jk+Jn1RMUcgbFY4+PvghltMLB1J2e2xkQ9v+V3zz3J0NAArz51Lkm2&#10;hW97v6cRyNEPZgioI7CW2A1QYw0Go498ERERBX8RkaPdXBbvJ8C/UPOvvoP5R3npWj+fzn7vIiAk&#10;ISFXyDP41FaiPocfFGion0Y2goGeHZTiAX7z3DOUygmzTjwVHHTt6qWusY5cPoC+Lsjk8fN1zHnN&#10;q+H57fRu20HzMW1EwNSpNZx+8izWfvsx3vim1zJjxrFs/+02SkNFTp03Fy8TMKVQA1E/hDE7du3k&#10;ssveiLdjB4/88DFckCUEdu3o4j+/9yiLrvgztj/3O8rZKbzqjLlQ6udVrQ005SzP/PoXlGtjOosl&#10;TjxtDs7B9HqP18/9A9Z+97sc0zaLhqmNdHV1cXxjC+WwzIwZx2JtBj8AEvDTKQDo6x1ieycMdP0O&#10;H4dvW+nf3Ycp5Sg99wTbcjvZ2fFDarOOOuPoePSXNM46h93PP4UPOApEfp7dQ5ZsDmJTQxbIAp7e&#10;5CIiIgr+IiJHivvvv5+Ojg5aWlq45JJLaGtre9HHLBY3sLp9FRuBak+ABZV1T6xuZ9XGSvXBqJb9&#10;sfuMrVgY38ugul+x40FWfhnmtK5hzX6POdIjYV/nGv4dDrCHwqGQOI8kAT+XxQ31k+Qz+Fi6d/WQ&#10;Mzlq66fiACy0NE2la9d2dj/3PG1tx3D3Xato//i1TJ85gxvu/HvefsmFNHiOJx75LokX0JtAaddu&#10;ZrROp7WugSiJ2L7zeUqZmKlTm/ESeN3Z5+DloPxMDy2NTWQyGQbDCNPTw29+8xu8IKC/5GicMgXi&#10;CALo3LWbH2/YwGknz+JPL7uQLdt7GQzqeXJbidcem8H276Ip76ghIltowhRaGEx8GiyYnm30PdeB&#10;DQocd8osnn2uk61bn+OYE+u55yv3sulH/83PfvYzzn/1TDL+yG12cpk8tTWQn1pPPshQk6mjv76O&#10;1mbo51U0mH7CLp+T5s0Hz+eZDd8nUz+Fk8/5I7aRTopYk7f0++ls/wZoBZqBgv7XICIickSx1oJz&#10;YAye51Um8gXP84jihMDzMAaccwr+InJkue+++/jOd74DwJYtWygWi3z4wx9+kaG/g/UrV8Hi5Syf&#10;DWxeTfuX13PGuwA2sn36Mu64YxbFDXfSvnY9HbMXMKu+ns2rV7F94TKWL2ima/1KVqzezPyr56ch&#10;fcXjzFm2nKXNQNd6Vq5YzYbZi5gNsHUNj8/Z8zTe1E8AACAASURBVJjNdE18HUsX0LmXc41WP+ty&#10;brjjlfm7hGEJyIMfYEyGhASLpba2FmMdNUHArl27mVFbS7HYR8YPOPbYGTz++M94559eSVju5cG1&#10;3+at73k7jfet4m2v+0O+9dDDXHnl/8BZiOIhwtIgu3f20nJsE3Vtx9DT0wNAHEM2D+HOXQz1D5Dx&#10;fXbu3MmJxx9DvmEq/3TH3/Ce97yHMI7TpGwtkYOHHn6Ypddcxa82/hCvNsPQb/uxuQKZ2iy4EmQt&#10;Jonp7+1hqK6WTCbHYHrXPvymacSlElOmNhIBP9+0mdNPaCGoDblm2bXMO+88prfOIAhgqHeAbG0N&#10;xoBxFi+BMA4pR0PEA7Xs7h4gKmehp5cdcS+7dvdT3tpJHDs6e4ZIeiN+3rGVEAjy8K6lq9gVlSmW&#10;Sxw74ziKz/ycH676uP7nICIichRT8BeRI8qWLVvGLD/zzDMHuOdGVrVvZNXop9oWsmzpApq7NvH4&#10;1rlcPLvy/OxFafDuWg/M5eIFzenzLdNp27qNTqC5uIEnNrYxZ1m6rnnBxcxtf4INxdnMZjaLls8e&#10;OU9zC61sG3XivRxzb9fBZtbt5Vwvd8v+3nhejDEAFkweogGMdRSm1bGjpxMTDdE4JQ/FPhqbZ5D1&#10;auna2sVpp/0Bf/6+d0AACy6+gAv+6E0Mdg1CucxXv/UN/u36z9EYgJ2SoxyXKBtLZ29CXU2GxvxU&#10;hsIBCIAIgqmNzPCguLuHpDqz/eAQ//nod/nQbZ+lrsaHcgilMl/592/wgWs+wIb165k5axaUi1jf&#10;0NvdSes0GNy2jfzUOnYPxXj5evI+xP09+Ab6hiDnZaltmEZ/fz9JBG3HNNDd0w31A/T0DXDvf1xN&#10;oVBgoL9MoZBLa+cBE0fYBGxcwnMO30XYJKQ2n6fQ2sp045Epl3i+bzfFvn6OPf11tJ5+HonZggEG&#10;Qli1cjEXvuPvOWHWyTy96b/53n03qZu/iIiIgr+IyJGjubl5TNhvbW09wD3T7vGz97a6bTotB301&#10;W1mzop01IwdhehfMrmT6zaOGCMBczjyQQ+71OiY+F5NkPsFcxoGBuBTjZQMKXj0mjiBrqJuW47ln&#10;f82cP/xDigND7OgZxCPPq089kd7BItkaQ8n1E0Zlav0CSdnjV798mjPmzuP4lix93QlN02pobKnn&#10;t89u43Wvb+Qn3/sRxd4Bznj1aSMXMThIqacIQGNjIyXn6PjJTzj9tNNoaqzDAaXtnfzoB9/n3Yve&#10;xQ83/5zXnHYqpVIP2WyBGcfPpDYo8cPv/Bd/9oYzePbxTXQNWmadMYcWv0ijX+KXG3/GhW86iyc2&#10;/Iqnn+/mxONfRa0PYS8E+TxQZMuWDjo7tzH3rNnkcoAJ044GWDyXYBLIklDIBOQyWTyyYBKK5Zi+&#10;IEem6ST6yzsJg17MtBP4XXdEKTb4QFuQ9jj4r698lDe/7eP86P5byenDXkRERMFfRSAiR5JLLrmE&#10;YrFIR0cH06dP54orrnhpDlxtdT+onfZWmbCZ1e2VLvuLqHT13/Yir+PQTU74UjBmEEyM8QNISGeZ&#10;TwLIDvG+D7ybFbfcwD/f/WX+9y1/z+w5r2PumWdSCuG8PzqHL3zxH1n2kQ+xZcvTfPO+f+cLd/4z&#10;D626jbe8+a34QKGQ3hvwnDecw7/euYrXzv07HvnPH3PaH76GbNZLW7sdYC1xGOFhSJKEjDE899xz&#10;XHbZZSTVD0Xf56qrruIHP/oRZ5x2Kr19vUypLdDZ30t9YQp//f+9g6//y//l8tM/yee+eA/zLr4C&#10;WwsM9PE//uQCvvGVL3HaWWfxT/++jrMvvoJjWpqISiHnzHsNd97xac75oxO4/4H7eO3Z59A8FTxH&#10;OqeANeAs8VCZUn9MqWc3ZRI8suzsiWk6YQbbuwbINITEQ5ZC4+m4moSOnj5KxV1kcgEW8Pthag7C&#10;BH5y/60MlcrUZDMY/a9BREREwV9E5EjR1tb2osf076H5DOa0reGJzYuYPXskqF+8bPped6mvn8+Z&#10;c1exdv1FzF7QnI7HXzu9MnSgk+2M6rIPwHY6u9h7j4N9XcfyRcPnmn95fWVegPRcsyZJRUBUHsJg&#10;MD4M9kE+X1mRy/Chv/4Ip5x0MjNmzKAU5/jt77ZBBNkAvvQvX+TNb30Tf/PRGwC475uP4uKQx37y&#10;OEs+9FcUdw0xtTEHLsNNy2/juJPewtTCl8n4/Wzr3IJnEgwWFztMLkt/WMbPZ8kHPjt27mTVv63m&#10;1ls+RYZ0eP/1N9/E88UeXn/OOXj1BeJiD34u4F/+7R7e/tY/4yMfvJrTX3Usx371AVxhKg9t2kUm&#10;ADJZ/ur6TzDznD/hrnu+irGO7c9vIYkjsl7Cqi/fzdmvncfUaXDsSSfxwH9sxlI5qReQuPTnaQ15&#10;jpvuEdadQGDA0kh+t6NhBnj+yRzXZul46mnK+TbyDTlK3jbOOvEYgvvWUgAaaoAwJDBlcJaCl6T3&#10;CrQZ0ukDRURERMFfROSolY7xHy+dUX8WC5YuZnV7O+1p9QILly1lNutZu48jzl60mCfaV9C+prrP&#10;ojSI11/OuxbexIr29kptxVzmtm1lWyfsazxBff3E1zG/vp5i5VzXjD/XKK/krP5Zv0AcJfi+JVsD&#10;YZQQZCwQ4GWn8MzWXYzMbV9hwGB56GtrSJvsvcqUgPC5u/8VSEY+xkwDphZ+v/VxKhkaTLoXgMmm&#10;C82zT+UXv/stsbE01uT4t288DEBc2e6T//AZPvkPn8FZS0I67t5VzgQwZUozz3UPVA4cUDKV2+Rl&#10;aqH1RJ79fQdR9fxUb6FnefU5cxhyIRDi8CkTpEMLAIxPbKAf6O3bys3/6++Iwl6CIMAP6ugfciR+&#10;Jv3QdiU8F4HzwSR4LsI4oBwxMAilPDgbkPED4sQR+Eat/SIiIoLZUXLu99sHMb7BGUiSiJbGWq7/&#10;+K0sW3IdhJD1M4QhJB44fYOQFyABXALGAxc6cllDFPZjKdHaPJU4GuTuuz7PsuuWpl/C4xDPS78y&#10;xw6ssfryOln+lkmiQpCDtn37dpqamgiCgCRJiKKITCYNs1EU4ftHcj10MupfW6lIsMSVZxJg0IFv&#10;YMvWbtrapmKr/9+sPKKRuhBs5V9v1L+7dg3R1phjsAQmjqmr8bBU7kzopQczFozRe1hERF561qpX&#10;2SHh0u8O1caM6ie4V2nZWPnp21h67VIwAb39Q1z7tzfyv/9uOd19jih2BM7RG3h8deNTavEXEZGX&#10;4XPLueHAaYzBmJGqvNE/H7kFwKjfl+FZ9qsBv1TsJzelwAltUzGVzcNK4A8Y2z2vGv5HB/8ZjTk8&#10;wE9iCtXQHzqMi7Gej6b1FxEROTK/X1V+GP7ZmOp3LcY0nCr4i4iIgv8h/eVtpcZ+LK+S4h3QMqUw&#10;PHChu7dEfV0WA8NzDySjQn+1wqBaAWCBgb4hags5puS9dPsoJuPZtJm/WvFg0uH+IiIicvRR8BcR&#10;kZcl+Gez2eHl0V0Cj54W/0pMd6MSvEtr5n2gt79ETW2WlkJAUgn9MLbLfzXsVysBbKWif2ptjnSG&#10;QEdSKhMnITaXr4wTiCDIEIYx5XKZfD6rF6SIiIiCv4iIyEtrxowZaYgd1eQ8+ufhrmpHquG6jWQv&#10;lQJQqAmGm+TtqLI5kFGTiRt1rEwGj8zImfy0x4HnGYV+ERGRo5RmYRARERERERFR8BcRERERERER&#10;BX8RERERERERUfAXERERERERkZeHJvcTEREREREROcxYa9PbAzH+VslgrcE6Q7qJUYu/iIiIiIiI&#10;yBFdSaAiEBEREREREVHwFxEREREREREFfxERERERERFR8BcRERERERERBX8RERERERERUfAXERER&#10;ERERkb3wRy845yqPkZ9xVJZVWCIiIiIiIiKHG7X4i4iIiIiIiCj4i4iIiIiIiIiCv4iIiIiIiIgo&#10;+IuIiIiIiIjIy8NXEYiIyMvhV79+iue3drJ7d89hef0NDVOY0dbCqX9wsv6YIiIiouAvIiIyXl1d&#10;I2e2TKdl2pTD8vo7d/ZQ7B3QH1JEREQOO+rqLyIiL5vDNfQf7tcuIiIiCv4iIiIiIiIiouAvIiIi&#10;IiIiIocbjfEXkaNeseNBVq5Yw9Zxz7ctXMYNl896ha5nGxcvX8T8+vqj8C/yLa42t3D6U99nyUl6&#10;fYqIiIgo+IuIvCTmsvioDdoiIiIiouAvInIYuf/+++no6KClpYVLLrmEtra2F3W8YnEDq9tXsXFc&#10;BUGx40FWfnkbrWxk49a5LF5+EZ0rvwxzWlmzJt26beEylraso33VyHK1F8H4ngZzFy9n0ezNrK48&#10;t6odGFUZoZ4AIiIiIvJCaIy/iBxR7rvvPtatW8eWLVt47LHH+OpXv/qij7l59Sq2L1zG8uXLWb4Y&#10;Vq1cT0exmK7cuhEuXs4dd1zN7PQJ1mw7kzvuuIPlyxbCmhW0PzF6eR0bisW0MmHF48xZtjw97rKF&#10;bF+1ms3MZtGyhbRN0AOhftbl3HDH1Udg6H+a2881GFN5XP21fa8/93aeHrP+W1xtRtZf/S29D0RE&#10;REQU/EXkiLVly5Yxy88888wB7rmRVe3tXHPNNenjzg1A2tr/xMa5XLygOd1s9pnM3fo4m7qq+83l&#10;zNmjj9PGwosqTzSfwZy20csttLKdzi6A2SxavpTqYdN1R6dvXX0yS894GOdc+ngrfH4f6x8+Yykn&#10;D6f7p7n93Mv4/FWV9U+tZNNl53L70wd+fjOq0mD8Q0RERORIoK7+InJEaW5uHhP2W1sPNE7vZYx/&#10;VyfbxzzRwvS2l+56N69upzIKIK1EOPpiP1/7/OtZ+dSlI09d+lauYtNe11963Upef/LX+Nadl3Ip&#10;T/GLH7yelV+srD9pCd93Sw7qCpxzE4Z855zeUCIiIvLKMgl7tNcbYMzXlGS/h1GLv4gcUS655BJO&#10;O+00MpkMxx9/PFdcccWLrEkY3xLfybatL0nkZ3V7O0+cOdLVv+1o/IM9/SSbOINTTjqI9Sedwhls&#10;4smnD2D/gwj/Cv0iIiJyeFUIJOPCf3XZpQ+TKPiLyJGpra2ND3/4w9x+++187GMf4+STT35Rx6uv&#10;n8+Zczeydn2lb//mJ9jYNoczml/khXZ1sn2PYQLVYQBHkdEh/kDXjw77+9v/BYR/hX4RERF55SUH&#10;tplxB7Svgr+IyH7MXrSY1jUraG9vp30VLF66gFkvcoK9+lmX866F21nV3p4e98vbaG3byrZOKnMD&#10;bGRV+2o2VCcRJJ3V/6Zr7hzz3OHvUt561Q9YetvIjHzfuvqyUWP8J1h/21J+cNVbSTv3n8zprx+1&#10;/unbOdcc3Bj/icK/iIiIyJFEY/xF5KiXzpa/j/X187n6jvn73a++fhaX33DDPpbHHmfW5Tdwx+UT&#10;npHLb7iDyw/yOg/b6H/nU6w892Sqw+xfv3IlV/GVva7n9St56vvVMf8nseT7T8Go9Vc97Fhykl7X&#10;IiIiIgr+IiIySZzEku87xkzJt2TJvtfvb38RERERGaau/iIiIiIiIiIK/iIiIiIiIiKi4C8iIrIP&#10;nTt7dO0iIiIiL7MxY/yNMZXHyM8YKsvp3QBFREReiNpClv4w4feduw/b32HalIL+kCIiInJ4B38R&#10;EZFDZcqUWqaoGERERERedurqLyIiIiIiIqLgLyIiIiIiIiIK/iIiIiIiIiKi4C8iIiIiIiIiCv4i&#10;IiIiIiIiouAvIiIiIiIiIgr+IiIiIiIiIgr+IiIiIiIiIqLgLyIiIiIiIiIK/iIiIiIiIiKi4C8i&#10;IiIiIiIiCv4iIiIiIiIiouAvIiIiIiIiIgr+IiIiIiIiIkcD3zlwzmEwOOdwzpEkEMcxcRxjXVo3&#10;YIwKS0RERERERGQySJIEnKvkdYPneXgeeJ6HA4wbyfG+MelGxhhGZ/vqcyIiIiIiIiIyuYzP62lD&#10;fvVfU3luXPAfG/j3DP7VHURERERERERk8nCVwD4S/MExUgHgD2/kALO3gyj4i4iIiIiIiEzm8O9c&#10;OgQgSQwJDmcszrl0jH+SJJjKiiSJFfJFREREREREJjtjIKnO1ZeQJOOCf2U6fz+O04n8gHSFi4c3&#10;FhEREREREZHJmPknHuNfDf7OjHT995MEoijCJY60+39CHDM8w79BE/yJiIiIiIiITFYTj/EfNblf&#10;tXXfYUhIW/6jZGRHtfuLiIgcvT7zmc+wdetWSqWSCgPIZrO0tbXxoQ99SGX2AstHREQOhD2wNO7M&#10;mPBfndHfOUcCOOOABD+TAecMYRiDMYRRCc+DOEkrAHJBljByYNXyLyIicjT5+9tuoyaf5yMf+QhN&#10;TU0qEGDHjh3ce++9/P1tt/HR665TmR1k+YiIyEvEWaz1cVGE8TMkCcRxOmN/f/8giTWENqI/Ccll&#10;AvxyGXp7eyknjkIhT5RAkjA87X/aFyCta1D0FxEROXrs2rmTv7juOhoaGhgYGFCBAI2NjSxatIjb&#10;brtNZfYCykdERA4+4O8RxCvd993wrPx2eHl0V//+oUEG/IjERWlXf8/zyAYeYRgSxhFxXOn+P2p6&#10;f6PULyIiclQJw5DGxkaF/lGGhoZobGwkDEOV2QsoHxEROcT1BJXZ/WMHQRBg8IjjGB/Syf1CF2GM&#10;I0pi4jjeI/iLiIjI0fkFQt8H9iwTldkLLx8RETl0n9dJkhDHMbGBUrlE2fNJkiS9nZ8x6dz9URQS&#10;u2TC0O+cWv1FREQU5ERlJiIik/Wzpxr8IxxBJiDw/HQ+AGNgYGCA7u7uUbMA6sNKRERERr5I7P/x&#10;bZY2NNAw4WMp3z6gYxwej5euzEYez/zjxTQ0NLD02y/H7/BtljZczD8+88qVj4iIHNrgH8eO3bt3&#10;Dw898wEymQw11hs3pt9g1MQvIiKiLxHJgdzc1+E4m1v/ew0fOGGC1UlyxNwi+EC6+h9YmVVt4Vv/&#10;Du9979nc/dC3+fSFFx3q3yC9t3OSkCQvf/mIiMih+3yqfgYlGLLZLLEXpF39y+WIOI6xtnKfQOfG&#10;BH5jDM6lc/urGkBEROTo/CJx4GEynUlYZXYQhfDMGr7G5Xz2g/CLcx5i7acv5NBGf/2tRESOpM8b&#10;M1H4d45M4A1XBNiaGp8wDEmShHK5zNDQEMYYSqUSQRAQRRFBYFWiIiIiR/GXiv0/hjfexzbruLbp&#10;Uj73uWtpamqiqamJSz/XgXOOddc20XTp5+gY3raDz13aRNO168YuV/Ybve1B7zv8/Mg1XXvtpTQ1&#10;Xcu6V6Cr/7p/+ARcfjEnnHAxl5+9ik9XymR/ZXZA6zrcBMvj/1Yvf/mIiMiLlyQJ1veBdAb/UqmE&#10;tZYwDDHGEIYh1lqiKMEvl6FcLmMcuMrEfhNN7qde/yIiIkefKIooFosHsGU/IT/mE69t5hPjV827&#10;nke++j5mVrfZ/AE6Om6EZ+/m7W9cydcX3cIFN36BRbM+yzd/voj3zQSe/SYP/HgRX7jnbIrFIo9+&#10;4rV84qQv0HHPBQA8+olZvPbDbXTccgFnT7jvPK5fPrLvAwsfoeOemQA8e/fbaf5wPx23XDB83b+e&#10;+QgdHTOhWGR/v22hUHiJygzgUR5cNY+FjzRRLMKiDyziE5/9Jj9f9D5mji7Xicpsv+tiSv1F0ksZ&#10;vTx23ctdPiIicmiMqYhNEqK4TBzksNZiR68cHfpVcysiIiIHZx7XP9JBR8e4x1erIbayzV+m4Z2Z&#10;r+IP+DW/eRbgAi5a9FMeWv9sGj7XP8RPF11EJeazbvWo/YAL/vJ65q1ex6Psbd8PppUAlX3fvGDk&#10;CmYuePOofdNrGr3+ZfXoOlbPezPDp7/gIhb99CEqv8p+ymx/6w6s4mFSl4+IiOzV6CH6Yyf2Sx9h&#10;GBNFCcaYdHI/YMLQLyIiInLgk/tVGxEOdJuxy+df+E7+4rPfYcviBaz/5k955wfPT8/97DP8ilO4&#10;8LhRxz5uJqfwTZ7ZknD+zP3t+1NWv3EWN4+5lrMq+x7IdR+qMoPvrl0NP4U3zhp7dXx+PYtvfsN+&#10;yuwlWLfllSkfERF5aY1v0HdxPPw8gB9FEUmSEMZlfF9j+UVERGTPLxMHtF268T4njBu/zZjl8y/i&#10;yvd/lvXfhYd/diUfPL/y/PEncAoPs+U3jvOrDc/PbuHXnMJFxx/Ivmdx2dp7ee/MCSoi3IFd96Ep&#10;s++x9p6z+Pj4a/ve9Zzy/rV896bzOX8/Zfai1818ZcpHREReIuNa/Uc/rLWVzyOLtdbi+z6e52Gt&#10;Hb6Nn27lJyIiIqOHAu7vAdVbxB34NmOXz+PCK3/Gre+/lZ9deSHnjX/+rkeH93v0rr1scwD7Jo9e&#10;zymnXM+jB3Hdox8Heju//T223P1Z7j3rUs4/bty68y7kSu7ls/9/e2cTI0ly3fffi8isr+7pmdmZ&#10;nRU1uyRFU/SKki2uDNiwdw0DNCDzqgMXMMYGzIsvPtPEQjAlwDBtwiceeRBhg/CBhvcky6KPgikb&#10;NmEvRa7WBwmkqV2KOzu72zP9MfWRGfF8yMzqrOrqyp7K7q2uqfcHql91RmVGZMR7L+K9eBHx737S&#10;WGfL097gz39Sy2vhfR99/RgMBoPhQjvqmg9g9nQ+ESHGMtS/MvyL30eczhn/Zv8bDAaDwbDVOH+o&#10;/xt87R+8yNcWpL76zbf43b9bHiOn9fDz+v/wypde46XvfJcvfOmVmXxf+Z3v8tq9L/Dii+WFl17j&#10;u/9h7jeffxW+8x959fMN9/Iq33zrdwvnwIIyfDR19t/4va+9wUuv/WteiJHZX7/Cl157iS987ff4&#10;o3/095fU2bL6fIXf+earfPafvsh3gJdee41X+e7C+9ZRPwaDwWC4WNRteOccOEeMjhiLtCTLxmiI&#10;iDjEJyQRnEtKb4EA5doAIoItBTAYDAaDYZtQzV4342W++uabfPVsU5gYX+arb75cfq/uqf8PPH+P&#10;b795b/ZakcC9b7/JvVnretZgfuGX+NznvsI/eflJ7l1QhnPUSfs6K+rrLCfB8/e+TVkNvHxmnTXU&#10;58tf5c03ay1y794Z93209WMwGAyGy3cAIIJTh1MQD8l4PKLTTej2dhkNx3TSBHKh1xmQZRm9tEMI&#10;Oc4BZvgbDAaDwbB1iBsy1fu9b30dfvM/8/ypGXSrM4PBYDA8ndAQkCRlMpmQpil5nuO9J0bo9waM&#10;ojKJj0ieuXWDv3jnPo/2H9If7KAqOATU4adx/kox+x/N+DcYDAaDYZsGFBtx0s/3+Je//s/4T5/7&#10;5/z+v3jh0st7nhn/bZ71thl/g8Fg+OgxH+oveAggThAJxXF+g8GAtDMgywMxgvcU6wLKB6gW67ts&#10;vz+DwWAwGLYHaZqyv7/P3bt3efvtt69wSf8Ov/3GG/w2nA7/v2C88MIL7O/vk6bphtfZeurHYDAY&#10;DBcLVUVKu73avy9NU6I6+mmfkQP3yBXH+YUQcC4lSYQYwTlO7exvu/wbDAaDwbBduHXrFq+//jpf&#10;/OIX+fSnP20VAjx69IjXX3+dW7duWZ2tUD8Gg8FguDw45/DeF5v34ws7P0mLa91uQoyR4eiYnd1r&#10;gFLsBTBr9FvQlsFgMBgM24Uvf/nLfP3rX+cb3/gGWZZZhVDM6N+8eZOvfOUrVmcr1I/BYDAYLg/V&#10;rL/3HiRBY8Q5V0QC5LmSJAl7ewOiAqWJX61Pq0IHDAaDwWAwbB/MgLM6MxgMBsPVNvYXXRPnSLop&#10;I18s4XdZlhFjLMIBtDL6T2/MYqH+BoPBYDAYDAaDwWAwXE2jf96GjzGS5zkxRly/38E5x8HBwakf&#10;266sBoPBYDAYDAaDwWAwXG2cTOKf2PCdTmHrxxhJxuOcPM/pdrsUG/0p1W8rD0Kxq391pJ/BYNhm&#10;VCd+GAwGg8FgMBgMhvUa+5IkoHqyqZ8qnU6H8SQQCHS6nWIMnyTJzNF9Z60RMBgMBoPBYDAYDAaD&#10;wXB1DP95u71uu4cQpr9JoIj9j5rjk7TwGpidbzAYDAaDwWAwGAwGw8ahcgDkWU6eF8f6JapKt9tF&#10;XIcsD8QYTx3nZzAYDAaDwWAwGAwGg+FqG/uVHS8iXNvbQxOHquKSRBiPxxwcHOC9x3u/cMbfHAEG&#10;g8FgMBgMBoPBYDBshgPg8PCQ8XhMkiQkzkGv16PbSxDnEFGcM0PfYDAYDAaDwWAwGAyGK43aOv/6&#10;bL+IMBgMiN0UEcGFUO4GKIJzznbsNhgMBoPBYDAYDAaDYQNRD/dXVWKMRah/jOAcdDoJTgQnihPw&#10;CqKupIIDVCBiH/s8+Uel+ADE8nsUUCCKogLBFf8rcfrb04jbS7UlXXf+Ro1uM910+Tf9sTq9Kp9N&#10;5p9N5z+M2vhtw/VHK91j+qMVnbOJfPmpyifTsp7AEXEai4n9TopPElKBJEmg0/XEMAH17PZ6kIGP&#10;0PcpcZyTek+IEL2Su7iy98FpO+9FtNUHmwt1qBS8G0UIAkGA0gEQXCQjJ1SeKidEFEHw4jg+PmZn&#10;p28diLagsub8jRrdZipPgfyb/liNXpl+eMP5Z5P572moP6Pr4b+nBqY/VqOFrVTpEJk6BHRatnw8&#10;BilmUx8dHtHpdHjmRsr9ByOElNwlBAdpyEmmtrREUCFKPJmNnc7KSpGBOpxGwJWZPRkVXe2+ijra&#10;3W90jbT0+okUDiCpHEHipo6BkCtZyMizMTu9Pg5PyHK8dwx6/ZL/XcmN20XBlULvpr68Vei68zdq&#10;dJvppsr/VdFfm0uLPm5tkLhW/n1a+s9trT+j6+a/NeuPC9I/pj9Wb/9QfneV/S+Bk4gA6O0MQBwq&#10;gu/2GI3HHBwFFLhx8yb7IyXiECJJ5c1QhFga+rmH3EcmPhZrAsqpeq/gq3hseXJaPGb1Coislq/R&#10;K0BL2XcRQg6dHCQ4HEIaHD44bg326LsUfDJdB+BjIXAijqiQiW6l+2SqP1ed6Kn5LdeRv8GwzVi3&#10;/LXNf93666nAWl/ezXHCZvHPpvPfptef0SvAfxusPLWshYia/lip/uQkGhrBIXgcgkwLdZTlTKKC&#10;g2QwQHpdMhEmwFiVIDJdXp1MHyxKJBJcqpEF9QAAEoxJREFULMOwldwp0Su4gKiQ5B7ROU32BFRa&#10;hPqrlOsZWuRvdI2UYsPJSpi8QlCHUDiEVB3D41GRKAJ5IWWaReIwx+90EA++5PJqbcu20LZKp4zZ&#10;WVv+BsO223y6wfK/bv1luBreh23tP9ct/0aN/54GbOr4/Sq0n5vqEEHKv/V1/d6nhKB4B2ESIECv&#10;40ic5+jwEO3tESUSBRJQVCIRV260BtEVa66Di8Wafid4dURpuU7/AmpOTXY21+snJ58quqRyBChC&#10;iBBCMeFfcbn0kkL4BDQrfALbOlxrvUcGLNk08fLzNxi2GeuWvzb5XwX99TS0/5XxQD0hlWq154b2&#10;v1eB/9Ypf4YrwIO6uvw9DeNXMP3RRndIaTs5Bae1XRPLSPpr6YC+T4ro/2HGcP8IP4a9pMtREIZo&#10;sYG6lDP+1UvF6R7sFHHZEosA+3LDgODiNGRjZcZvaTgaNtjwj8UypRCV3EnpfYoEB7mD5164y1gj&#10;/fJIyfEw0Ov64r4Izm97Bba73cl68zcYthnrlj+37v5zy/XHWlfo2thp7fznrA0M26o/xer/wnSH&#10;lH+03Ne/LNf+g32GByP6ez32BgNSgZhBgpJ6x1AiKoJKJCm8B8WzvILXiI/gYySNkRAjCVLO0kby&#10;pEXhW4T7V7PEhg2W/Sg4J+TkuCQhizmIknnIUb7/p2/w3rfehxDpdTs8evSIXqdLngcIBR+Kbu/o&#10;cd12u4mfwbC58rduzSlb3/7yFHCh2R5W8wbToNsnBbLmWqsmvkVBiNWud1Ob+u4nP04QiArdvmOw&#10;2wfJybIRMUmBFCgmXKdmvJRGuY+FAyCJxUcidLQ4Y30iAV3Rcq/CXNrO2tus/waLvAAiRJeVp0YU&#10;x1JEUaJE/u2/+VcAPB6P2el2CaqkIlOB2/amv4gZo7jm/A2GbUbcYPm/CvprW9ve8HTwn/GAwWD6&#10;o43ucHP2UPX/0XBCv9/haBgYZ4EJgZFOmEgOSYcocbpmKxERVJWY5XS7PR4fDdn5BehJSnYw4vq1&#10;a0geGWc5udOlJ0pIwwJshyxdJxHj2WoxSlHmZTloy9lgueILyK96+ZrqP3EejYojopMhPS+kaZcw&#10;HpMmjqOjEcUZlcpRlgMwpHAaqRTLAdpEfTTVX1v+qe6v53PW91Xy96x+/3nqrSl/icvTnXOtnt90&#10;//wz5r97f7lrQaryqepM3lW7qurM90qnVb8XMa/lle7YW/LvsvaNsrx/O49+aCv/jf1zw/s3lb8u&#10;H4vKtKjvn0kv76+Xsy5rbeuvcWC14vOr63X9M18HJ8cir7WHbtc/ztWPiMx8muqvjfxcRP/cJD9N&#10;5U+SZMqPVVkW6fVFff555P9pGT+eJb/zfWP92nn4Z93ju7b1F1q3/2aPH4T247+Lsk8Wyeg8f8zr&#10;8Kbxb1v+OH//HWf60+rq0fGQ5/p3OCTn0fAI7aVMRMlT8B3PaDhk9/pNQjYmyTUyGo24vneLn//8&#10;PZ7/xRcIE/jlv/IZ/v23vs3jo2M+eHCfv/rZX+H+/gOCi6sLXl4cSFAZcvPUi1t4vaLbHuq/6YZ/&#10;jMXxkISIagBRvIs4B84LIZsAcXrwR7X1n5QRJ5mHICDqimiBC6ZEuZDnOPz0f5xOr8dcl96X+s6Z&#10;6RDJ82IPDqeOKKepxy+8XlHV5e/nJVmav6q0yl+iLE1vur+eHggz9DzPb0sTSWbyrcpT0Xr+6hSJ&#10;QiBMr3eT7qWWz2g72sR/TTRMwnL+F39uvbFI/ip9uKp8Ncn/svzPox8r/VX/XSRMy+9cgmo4JSdV&#10;vcesODq4ul7J2Xnlp237EXji59f1j+a6sD0KCi7xxX5dl9R/NfZvqiu3b9V+RX9ctKvDg9Mp34Qs&#10;Xmr5l/VPTRQK+WsjP7PteZp/6/xT8W+db2JkLe1+Xvm+DBqLSiESSFw61QdTvVDjn7bl08CV5T89&#10;h/5dSqnt97cm/mlDkTg1Wlflz6b0pvF1pd/OGp836Q/v01bj37Z0kf1Xd5Xs7uzx03fe5vbtO1zf&#10;u8mLL/4K/V4PVeHP/uId9n7xkxwcDQnjDHn74Vj/309/Rqe3g3ddkqRDzCLXBjtoDrdvws/fGXHn&#10;uR6jEcQlof7LDFMHdDosNfwnI11q+NfDHRZ7jNp6/NUM/0s0/AcDQbVoRNWivmU6ExHpJO6khUUR&#10;PdnSVKUw+oMr9gqoDKsnoQRapTfRusGHZ+H1ZTRMwpnpiJL4FERxKsQF1OMWXq9oDLry+yGKRpbm&#10;30QL3bv6/fPvVz1vnn5U5fM41LGQ1stbPTdM8lblM7pe2iRfifil6cXmpufTH6vIXxP/NuXfVv/V&#10;DaNTzyPiXYISIei0XHghdQnqIBFPMRaTKa3eK8zdt0r7XFT71/VNIE7TOz6d+X+mPTg50WZdA/Bi&#10;YqXoVxdRImemV4Owov2YaeeKbzXXS+WvpvuX5Y8ogmvVf9Vpxa94mer9+fR5Pm7T/14EPe84pO3z&#10;q3YiQCj+TB0j8+nVOAnPhY6/1lF/TemcIXfno3V7aAMN//q4/pLap0n/VOl1x9wpPVHjx/rvECXk&#10;sdX4u+34YqHhXzO5vE945y//kk996i4PHhzR7fbJ85zReMxBljEeXOPDOOaPf/S/SH784x+zd/NZ&#10;9g8e0+13uP/++zjnGYtjt9fnT396hPeeD995RD+tFCfTo/3q1CMLr1eFG4/HSw3/btppNvzPeP42&#10;0GX1exWoRF2aHh7kqAgOnQlbUVWESJ5PqpjyKZ/MhifKpTomLiIUbFmYf1MoU5NjR1o4ps4TatgY&#10;6hr10iNCniSE8KLabdXnVG1atfui75vkuNt2tOWjPM+Xyl8I4VLlv22of9tQ7RDCUrn0lMsKy+Uv&#10;IoL3Hu89zjm63e6MDp0PwWxaytNWvs6zFKIe4j0f9l21b/03M/p3zRsUtT0VR8PJsqWqDZ+k/try&#10;V9v+q+k4rvMsRajrd+fclHfn+/f5vj/KxfVTV3lial4+qihPVZ3RD4t4p22of9vx1aX2LXIBoey6&#10;2bukCPFS9UPzxG5cOj5f9KmP41K33v5H3AKmqqHXGyChx89+eohzjuHhISLCBx/sc+252xwPx/g0&#10;QJ6R/Jc//EN+6x/+YwbPPMMwi+juDr3dPQ6zwBh4d/yYj3/8DqPDlGE+xmmsTvc7RZ3IwuvV+3Rv&#10;XF9q+O8PR42G/1nP3wa6rH6vAsUtS3f4Xgec4MXVBng6VQonA+c4u5aFauNJ12qPh0s3/F0ZklUx&#10;fN1QLRzarTouQruOUWNculymUXHFS67fpoHfAqPiIgdTT1p+EUFrxn5c0GHU6/Sy17AZLrf9mwYm&#10;wS2XcJcuX67WyMkt5E9qBsgy/dDm/dG5VexzMqpaGgSV0SiCel98nCOk6amBV/1+lyRNI6e2lkuD&#10;81TONPpVlTDn+Jl3gjifrnVz4hDzdoZVR4rlAjFWjTnLc0311+D4arsHAA3PbxKwRv4vnVWV3lfn&#10;wHvwvijbnH4/ZWSUez1siy6tDP4pLQ3/+T1ypo7Blnv0RL3cNdiNhtmSdCnlo91oZdPHD839Rxv9&#10;cR7D/0zZrPhPZPoR59CSFqWXS+WvxvFhtQO/ykJ+GOJwOwPe//AhOzs98uB49tk+j0YOn+7S0TE/&#10;+dmP+dEbPyD5o+/9MZ/5jb/Ji7/+N5BOl6Tf54PhBPEJIWR0n7/Dhw4+jBNuXNtZ+upN730wzmtS&#10;cJqme9eWdLrnadiWYuWu+uZ+V13ZL08fDTNgfia08BI7hKTbX6Ak4pRFfHRlFMDsmteKFnIdz0xv&#10;otUa9lXvr9ZAFu+o0+vV2kIRV7muFtJqDf9Zz++k6dL7m8ofYxlyd0Z6Vc4z06O0qr+LSFcNC3+v&#10;Glq335Pyj4hHRKc0TbtTPiiuuxmZDUFblc/oemlgefu5pNf4nGXy18S/Tl1r+VmWfxP/N/HvvDzO&#10;X5dYyK+6Ezl2DrxLEVF2ujul3Mh0/HXarjtb/7Uf2J8vXattqqazuIJqxPU6c0ZsXS9THLksS1/h&#10;UmmM3QZ9trx/omo/FWLMT/FbI/+IXmr/HCVtJT9N/F3p+YpvnUsK/vUF/3Y6nTP5qbT7t8jwrz4n&#10;fDEeZ1P+WdRf18dPq9Cm8UtbmiSdVvlXe7ysln+9css18xtGi7H76vLdJJ/n7b/q7VQfp1ftW8n5&#10;yTiuHOc1jH/b8l+T/pX6bn4Loj+GwzG3b3fp7t3g4RGophyPQG9cI3o4fHjMD/73/+H7/+O/I3/v&#10;t+7pJz/7a3zyV/86z37il9i78wt09q6TRWH/8IjOYICq0Os7Jpku9dk0dbxpg0Mvz5sN99hmRrGl&#10;R2/9hv8mr/GXYo8HPXEQ1H/ugLxhQiI0TUjH9p1VO8fR4oFiRZscek0TWiFbPrAr1gAvTtdzOc7O&#10;IXwr5n+edOF891drnbVYXzLtWOb/f1IaA0vTnSRosRBxSsUpUiwMo5N6xJWzq6UOF3dS7jRZz4Df&#10;6PloE/+FfHl6ni2Xv8YJSW12+LeRf1VaOQ7P41hc5piTmtzMy484ZdDvzshPXY6UZvlpar+L5I9F&#10;VTkZz16vt0ekFvG1Jv5unFBq6iNC3aA7za+X7dhscow38ae01P/epYUBU+p7weM8OPEgSieVaX3X&#10;9f95+991T8xc9ATVPK9kGacMf9UwNZjaOu6bDPO21Dm/VMiWTRxGucD639D+tWmpjZxrfH92Jm0N&#10;/5MJOr/QAT3orbn/keU8Uen3mMNoBLu7kE/g6Cjy3p//GQ//75/w1g+/zw9+8hbJb/y1X+V//uCH&#10;/MmPfsjf/vxv4nd2+dgnPsGj48dcu/kMjycThuMRSSdtnHk/ZZjWFeeMYVFt9HD6eBintfumXF59&#10;9UQplbzMugFE3cn9uJk8pmWuvCQSYTp7c2J6qtY9KbPPKK4XlpnKBCSczEZrUmxUVPPCxPL0g2oX&#10;ztkXrY5jKMPcVYr8cURxBCl2xy1+FxAKoRGSgrmuqEdvqeEFpWJ3teNdCm+a107BO5KV7VR47qMb&#10;l/UsKI4gRR2dJ5RnFcfJRYSNL1tDlDd4NhqPu5N2oUZNb9cYanQhxx2u6jFdXE+LjgN7cpdheVzk&#10;HP84LZaWVPuZVjMSES12Ky6fW5S7WANbdBqzIf7Fjr6KBgxXGJd5nF/JULP9UMnXQiwNRp3p68tF&#10;TiczJtM+YbHHX1UbIvKWh5q21X/z9Te/HGdef83nl+f5wnWWJ4Zluz0SLsPxfp59R6b9nXPlnjfr&#10;OLViMSsu1s8sHJ95l05/VyzViNOxFyLlrurMcPDMGK1t/9W2f9aL36Omzqd1/pzfp+I8/e96J2Yu&#10;R07qYf3zxyHOh/y3DfX/qI5rXrX/CK05YLND/Z1e7nGsTWiUz7ljJ+f3m8mz7FLL3zy+0KV8EWMk&#10;TVOGwyE39q5zePiITqfDwcOHHLzzNj/6gz/gRj/h1z7+CZJn+yl/6zOf4uHRMW/9199nlOc8Ho8Y&#10;jkeMJxNyLYzsyvtRFuGUN2vxm5wYfioO1Jdr9hUkLzoFUU7eZ9ZwF0rjujT+XNgh4glOUcnLsJny&#10;1aPDx6QwkKuNASh+E11AcUjslsWaFEamZEU5SqNeYloYnVqbWpAclWL7Ucn3UFFC8oiQPAYZ41RI&#10;Qg8furiQFoat5AQfCNUuvrG47rQauBWOB685AiQhAU3JpUsujnGak/usNHzHJBrx0ZHEHqL+Ug33&#10;tOOJAcaTIYKn1++gURhPhvR7OwxHx2gUev0OgifLx6COTjdB8Dx4/z63b90hy8cM+rscHD7k2u51&#10;3v/gPXZ2dkAdTstjgSQD9bh8r2hzf1Ac5hduFO2WPgA3RPGgycm7bygu4hz7jceq/AlMJhNu3rzJ&#10;u+++S6fTYWdnh8PDQwaDAQBpmvLBBx/wsY99jPv373P79m3G4zHD4RBxSpKUxznNuQOqEyOi99Md&#10;J6o9JZIIXovBeuF4VILLiS6Wa7pLz7GCjx5RV4aUll7+yokHODxLDkVZ+znPbdF24LZuNNX/aDTi&#10;zp07vPvuu3jvGQwGHB8fs7Ozg6ou5z8RktTVjPZkOg3oKI+BIxbcpIUDGE0hpqgkQI6kI5DJ6UGg&#10;nnT8M4uoNM67sNdqGFz2wE4veY3vhZRRWHjc4XmPq7rxzHXu//w90m7C7uAaB0eP2OnvohI5PnzM&#10;zVs3GD0ec3h8wJ3bzxE05/jwMUnaRdVNeUUWDMilWkNKLCdM6pMvUo6LKm6KtQkMRyTBxXJiphpP&#10;lBMXKrFwbqku1X8b37U95Zu3jsdjbt68yYcffshwOOTu3bvEGNnf3+f69etkWUaWZSRJgoiQZRlp&#10;mpIkCePxGJekV8IxYfxnWEf9tnVMnTd/VYVYRCwkSUKn02HgPb/87DPs9nrs7Pb5/+8KI8w3BcDa&#10;AAAAAElFTkSuQmCCUEsDBBQABgAIAAAAIQD4H0dy9QAAAOECAAAZAAAAZHJzL19yZWxzL2Uyb0Rv&#10;Yy54bWwucmVsc7TSwUrEMBAG4LvgO4S527SriMime3ARFryo6wMMybQNmyYxScW+vWGRxYWwnnqc&#10;/OSf7zDrzfdo2BeFqJ0V0FQ1MLLSKW17AR/755sHYDGhVWicJQEzRdi011frNzKY8qc4aB9ZbrFR&#10;wJCSf+Q8yoFGjJXzZHPSuTBiymPouUd5wJ74qq7vefjbAe1ZJ9spAWGnboHtZ583/9/tuk5L2jo5&#10;jWRTYQVXGvuA4+uk5eE9zYZyOYaekoDfKPLPU9hUGQ+87Fot4HrB2U2pYDLH4KKnWcCzxYQFjcrP&#10;Fy13C1ienHEhFjTyGJw8/Oww2x8AAAD//wMAUEsDBBQABgAIAAAAIQAtYUsQ2gAAAAYBAAAPAAAA&#10;ZHJzL2Rvd25yZXYueG1sTI/BSgMxEIbvgu8QRvAiNuvKalk3W4og4tEqntPNdHfbZBKStF379E69&#10;6GVg+Ifv/6ZZTM6KA8Y0elJwNytAIHXejNQr+Px4uZ2DSFmT0dYTKvjGBIv28qLRtfFHesfDKveC&#10;IZRqrWDIOdRSpm5Ap9PMByTONj46nXmNvTRRHxnurCyL4kE6PRI3DDrg84DdbrV3TDH09qWXxelx&#10;G3Y23oQTvVZbpa6vpuUTiIxT/juGsz6rQ8tOa78nk4RVwI/k33nOuKkCsVZwX5YVyLaR//XbHwAA&#10;AP//AwBQSwMECgAAAAAAAAAhAKxJbTN7XgMAe14DABQAAABkcnMvbWVkaWEvaW1hZ2UzLnBuZ4lQ&#10;TkcNChoKAAAADUlIRFIAAAMJAAACSAgGAAAAKuio8QAAAAFzUkdCAK7OHOkAAAAEZ0FNQQAAsY8L&#10;/GEFAAAAIGNIUk0AAHomAACAhAAA+gAAAIDoAAB1MAAA6mAAADqYAAAXcJy6UTwAAAAJcEhZcwAA&#10;FxEAABcRAcom8z8AAP95SURBVHhe7F0FnBXVF7bFROnu7lBCREJpBAMxUGwxUUFSaoNlm2Xp7u7u&#10;hmU76O7ujiW+//fd92Z5LAssiAr+Z/hd3tt5M3dunJk53z3fOeeRR+zNHgF7BOwRsEfAHgF7BOwR&#10;sEfAHgF7BOwRsEfAHgF7BOwRsEfAHgF7BOwRsEfAHgF7BOwRuOMI1G34Bexij4EtA7YM2DJgy4At&#10;A7YM2DJgy4AtA/+/MnATaChT8S2UfaOaXewxsGXAlgFbBmwZsGXAlgFbBmwZsGXg/1AGhAduAgmv&#10;VKiKkuXeQPEyr6OEXewxsGXAlgFbBmwZsGXAlgFbBmwZ+D+TAaMHl30DpcpVQolXK/y1+ef5JctW&#10;RKnyrMuM41+oT3WxjpLlK6Mo9fVif6Ho/OKs53q7Xjf6v3CA8MBNIKFwybLIkiMP8hcpiXyF7WKP&#10;gS0DtgzYMmDLgC0DtgzYMmDLwP+XDOQvUgq58xdGphx5kbtYGZZXkbvoPRaen71AMWTOnot1lHbU&#10;51oX685TvAxLWeenvjvKTdfludkKFke2rDlQLHdBFMuTVCnE/SrWb4n/duwvzmMKsk1Zsuem3l/K&#10;6P3S/4UDhAduAgl5ChYj2nkD9T/+BtXrf4wa73yCavU+wltvf2g+b1mcv+t4u9hjYMuALQO2DNgy&#10;YMuALQO2DNgy8LDKQO33PsNrlaojb4kyqPJ5U1T44GtUaPjNPZWKHzdB2bofIV+xEqjy6fc31PH6&#10;h9/i1fqfIW+lesjzxtv8dBR9L1ztfXPd112uq7peefdTlM2ZC61LlccvxV5BU6sU53eWb3LmR5O8&#10;hfEr2/5LsdL4Onte/ECQ0rT4q9eP5Tm/8+9vCxZEvvyFUOv9xkbvl/4vHCA8cBNIyF2giDGtVK3T&#10;AKVfq4JXX3/TcNHeeKsOKlWry1IH5SvXRNnKb7PUSyjlqtRDuUo1zPF2scfAlgFbBmwZsGXAlgFb&#10;BmwZsGXgYZUB6b5FSryKAsVLoXzd91GEHP1iBA33UkpUrYVX36qFAiVKo/zbDVDkdauuGsj7akVU&#10;ef9j9JwwCQEjRyFwhKP0GD8BrfyDkKv0azdcU3WVqlEP5XPlxE8F8uPjbNnQKHt2Z8mGei+lRIev&#10;v8aPVSqjToqnUfvZZ9H516b4omQJNMyQHp/msI7NjsY5cuAL1pErV16UeaO60ful/wsHCA8kARKK&#10;Gg5W5VrvkaNUGUVKV4CXjz+GDhuBHr36oGfvfhg/YSymj+uKKSM8MWmEFyYM98LUsV0xcuRQVKhS&#10;m1ymSobLZBd7DGwZsGXAlgFbBmwZsGXAlgFbBh42GXiVoKAwQUK+YiVRhjpx4QpvEigQONxDKVap&#10;JkpVrsG6St1QV1Eq5tmKlUXtz75G3OFDiD10EKuPHMaao4ex7tgxDJk9B5kKl0bR16snXFd1FefC&#10;fZmcOfFtvvxokC07GmbPYcq76dKjUfESmBcViZkrV6J+njxo+dXXiGZdgV5eqJsqdcKxOv7jHDnR&#10;KF8+5MqdD6+yX9L7pf8LB+QuUPRmkJCJHKcSZd5AxWr1UJzOEYVKlEVwj96o3+Bj8pPK0VGiGiaP&#10;7Y4Dc1/D0dAvcWh5I+xb0gCrRxfGzHEBKF+1Poq9IgeNN+xij4EtAw+RDJSgU5Xu3SKlyqEoVy5K&#10;lKlo5k9OTEVKlzelGJ8J+s04Nt1T365fQ9cxRdfitW9Vnx5WxV59HUVfuf1xic939Oc1xzVoklXb&#10;k75GRfanoqlf/XL0lys36iv3JX2eznG2yTlO9zYed/+ctOZJ7dIcFeWc3c9nrum/NTeSBY07r2P6&#10;e9dzz/PM3Dnaar7fYb5vN46ONlAWnTKqefunxv3m61R0jL9TVhL/niBT7PO/18a7ly+7rfaY2TLg&#10;kAEpzAVJ1clTtCRKvFkH+V99AwXKVrqnUrB8VRQj0yZvQl0VTT0Fy1VG1iKv4I16H2DswoVo7uWN&#10;b1v/iW9atkHPMWPhyYX5jAVK8tjKCdctWL4KihBwlCbdqBFBQN0sWVEvKy0ILPVZ3kz5Ej6uUAFD&#10;Jk3C6PnzMW7RInT28EC19OlRJ0MG1KflwTr+XX5/P09e5CRIUH/1jJb+LxwgPHCTJeH5F1PyoIqo&#10;8GZtvijLIT8HKCAoGLU+aIS8tCoUqVADY4Z6Exx8ApxdDhweDRzpjrUTK2D0IA/Sj+qiMB/geoHZ&#10;xR4DWwYeHhmQk1J+PsDyFCyCvIVLoCBXUAqVpJNWwaL8u7hxZipcsgzphFWoMF5XoO9mjvVMKf4q&#10;lfFXyrHOYlyleYUWx8p8VryGord4ZqhdBcmdLEiepQVU7nTNoq+UN33Imb8Izy3FfryCPIXYBz7P&#10;Ep+rOq36dQ2d+8prlbhAQjMzjy/EPhdl+1zPUz90rErh0mX/sWed2qH2FChayly7EMemNNtaqvwb&#10;CYDmTmNzu9+tfmm+NTeFivMFWagYZYBzxWtp7hWZwwJPd7qWxkZjaMaX4ym5ebVCldvOd1J16nqF&#10;2J6cdCLMxVKYJvtilCG16U5t+Pt+JwClHEh+S5ZzgEzrWpIh9Vf9/nfb+PA8f/6+ebLHwB7be5MB&#10;LUrovZeLz0NRjfJQt83LRQGr5OHiUy4upCcuubmg7nqcvuej8l2Iz4ncRW6uK0shWipI5fcbNBi5&#10;+ExLkTYrHkuZHp//9gd+9/BCxvzFbqhPdRXgc7REjlx4j0DhrUyZUT1zFmfJys+sKPbII/jp228R&#10;MGgQAgb0RzVaC8qleAY1CCKuH5sFNbNkQd1cuZGDIKEYF9b0PpT+LxwgPHATSHgpdTqz+laOvCs9&#10;5HLxxdq1W3fMGTYQI7q4YVRwd8yd3AebZ1QDdvvgyvomwLraCBuYGcMHdMGrb9RCfr04S5W1iz0G&#10;tgw8RDKQIVsudO/VG9u2bceKFSGoWr0W0mTMhi++/hbbtm9HeEQk6r//AcZPnIx6DT5EtryFkD5r&#10;TpZcyJGPihuV1+z8TJc5h9mfITujpFFB18pJuiw5oPrTZsmJZi1aY+GixabOmLg4zJ47H2UqVkGq&#10;DFnMeblo4lRdOagMpuc5z6RMTWtmL2zdtg3Z8xTgcVnNtaUsa0VZixLWp/XcMSCHDmK9+/ZDTEws&#10;oqJjMIqrMqXKvoYsufIjI6NVCATk5LWeT5WOfa2JdevX4+1330cxKrbjJ07CO+xryKpQDB81GlkZ&#10;BcKqW+166vmUqFP/HWzfsQMNP2mMTDnzsY8cC7ZXCrXDQiLQVYr7cpuxKCCFm+1yjEVu5KbybcZL&#10;57Hf+tQ4OoBZMXOc6lMb1VddI03m7MjIfdNnzsSAQUPwAtse3LM3uvj6m/HV2Gdw1qU2q4+5rLp0&#10;XbZDbdBqvKM/1tg5ntdZcudnfz41c7NiZQhi41ZjOU3Wtd6m/9nrb5i5f//DRngpfRZHXXw/CKyo&#10;P2q/QJnmLie5rOr3cy+lxW/NW2D1mjXImbcgPvrsC0yYNAXlK1Vl3wsl9DGH87xMOfM69jnlKicd&#10;7QxwYT+y5cmP9xt+hMWLlyKCsric7fv0y29MmzMwMkc6npM1dwEzVoVLOcbLyCLblYEyKjlV/QIt&#10;mhcdr99UNKb6XXJlyZ76o+PzFinhvEYejiXngm3R/rScCwGooeQOt2jTDtkVBYXXVNsly+UrVsb2&#10;7TvQ5s8OyMixyqg2ao7ZV0cb7XekPQa2DDzIMqBnTz4CBD2D83NlPXvRV5CDUYhUzHc6/ealvpyb&#10;z1Gr5OGzVd+zMYKRdaw+cxJM5GN9OfkMSVxXpgIEDlT6v+NzpGjFqsjBZ0wWgpN6X3yDBt/9iAz5&#10;it5UVx4uqhVhVKKapBq9niEjKmbMZIq+l0+dFu+/XhFNf/kFX3/+Ob7//nt8/+WXqEowUCFt+oRj&#10;dXylDJnwJmlHAgmFtWDGa0v/Fw4QHrgJJLzMnXrBlaUTsl4guTkQXQMCseGDCtjUqDoWvl4E03t7&#10;IHZCaWDT20B0cSA2E0J6pcDgvj4oR0tCQSIhrarYxR4DWwYeDhkQHSdV+syYQOXY2hqTx5gmQ2aj&#10;KGs7e+YM3qxeAy3b/InybzCfStnX0dHdk0p/K9R7twHSZsqOt2rWRcvWbdHsj5b4naUIV3/zc+Wk&#10;ectWaNqsOV6v9KZxhipdtrypczzNoemkbBUsjKa/NzfHvVm9NtKxrjdr1EHrP9uj3nsNMHjoMHN8&#10;8xYtTd0NP/ksgUak51VBPqxVCrMfon9IIXPv3Nmc4xfQFS1atzHf/QO74i3W25xAJQ8f1nXfaYBv&#10;m/yAj6gYaxs1egxKl6uAVuzj629UwomTJ7Bk6TKGwMtvFOtMDAtX6c0a+OHnX6ikDzbnfPBRI2Sk&#10;gvk726Y+V65Wiw/aMgRItJJw5Uj7WrVtZywahQkUmrdsjV9+a8Y41+VQp947+LXZH/iVff+jVRv+&#10;/R4V1twcn9fQgn+3+rMdKvN6Gag4f/fjzxzrlni9clXs2LkTu3fvYVuq4Zvvf8CnX3yFarXqmLp+&#10;+fV39rctPmrU2ISxe4X9+YPXNHPC86vVro98fK5rxagQ26lxk0VC96qu/flX35h+ffnNt/iOdV+8&#10;eBFRMTG8bhUz95Xfqm6O+aNVW4Kr2qbvP/zS1FyjRu16VLpz8Ni3TJ8FOPwDA019khOBsbbtOyAv&#10;rVWSDfVZc1ytVl2kJSD9hnOhsVBbdXzNuu+YsdRLWkr3pk2bcfbcOXxOcPAZX6DvNPjIgKLvOTZt&#10;2nXgOHxtQKCU9y+/aWLqkVx99W0Tjk1zzltTFKNyXrrc6wQvHHeO14+//Iqvv/vezEsDAiDJY5Vq&#10;NU3bdF4h8pE//eJLNOPvb1Ne0mbKxv3fo4ObB2W0tgFBH336ObITYPz+RyszRu82aMh5e8v0u7OX&#10;D55NmQZN2EZdo3a9d824a/zt5+PD8Xy05+n/c55kgdEiSM5CJaj4v4ashUshW5HSpkixF13obT6H&#10;ajb6PKHUafwVKr3b0Kz+W8fqU6AiDy0MubhIk5vvqBvrKmEsDbUafYEaH39m6qrxCetkqVjv/STr&#10;kjNzETobV86SDWXTZ0I5vqtVyqTLgAqkCX1c923U5zO7yHMvoFy2HGj07rt4u9xreDVN+oRjdfxr&#10;LBWz5zShXmXNl94v/V/vVeGBm0BC6rQZzI8amPSZs+GldJng5e6OyMZ1cX5AH8ysWhETu7thWkAG&#10;LO3+EhYEpGB5HKPbP4WRg3ypELyK9HyIZubKjF3sMbBl4OGQgUzZcuLpZ57DiJEjjWJz4cIF9Ord&#10;G/kYGm0nFVL9vXfvXnz1jUOBbNT4c6TjikVw92Bcu3YNy5YtQ4WKlbBjx04cOniQCuxuc1y9d97F&#10;sBEjcYxOU9omTZ6Cp599HtloIr3K8/oNGIBHHn3CrPifOH7c1LV4yRKUKf8aLRo7zDXrvv02unXv&#10;bs5fvHgxTpw4gUOHDiM/Fc20GbMgE1dTsuXMg+x8YGbJkZs8ypxIwQejrqV2FyjMFV5yNg/TKWzi&#10;5MmmX9pe5opK9x49HArxV1+Zz/40y9aqU9d8b/rbb9iydQtmzpyN5154icdnRNnXXsemzVtMf7Zu&#10;3WqOe6/BB+jVpy+Onzhu/p6/YBFS86H9wktpCEhqmX3raaUo9UoZTJk2HUeOHDH7ugYFJVw/JCQE&#10;Z06fRhxX7l8pWw5LOJ5HDh/mGGzDxo0bObZv4ODBQ4i/dAl169UzK/NbtmxBeY7Tjp07aJlZBP+A&#10;AFPv0mVLcZTXOMh5eI2r/8uWL8fZs2exccMG87tA3LPsj+Y8K8crG8dNRX+rnx9+9LE57t33G+Cx&#10;x59An759cfXKVXzhHKNmzZtj165duMS21KpbF+07djJzcvHiBVoe4vAqAaAsEEePHsWHH38Cd3Jh&#10;tX1N2enYqZP5XuWtaphGa4jmfNPmTUZuKvKFZo3pwkULzXGzZs9GSr6onk+ZCnVpudHWgdd79vkX&#10;8eLLabjSlRZB3Xvg3LmziFsdh1OnTuHnpr+xHy+yjbtx5coV7Nu/H1evXjXjqE1AtzLBlbatHENt&#10;O2gR0hhFRUVxjiuY+dq3b5+j3d9+h0g6AWr7+NNPjbKPa8CMGTNQluNPoTVy9diTT6Hpr7+aOTt9&#10;+gze/+ADc05LAlQBlOMco3MEOAJ4ufMVRLqMWe13pK0n2DLwgMtARi4aaOEjPa2EqfmZmu8XlVT8&#10;noZtz8LQoZlo4bZK5rwFkJHWzZd5nnWs+eSxGWiBNHXlSrquzHwuJNTFejLdpq50XAzJRkBQ+OVU&#10;yPPiS8hLPwSr5OQ7Ni/35+ZzMDeflTmeeRb56LCc87nneWzKG47VOQX5HE2XMbORxYzU+w21lzhA&#10;eOAmkJCGLzetcuTkqsgLKV/Gk8++AA83N8ysXh7RVSugV/rUmDRkIKbOHIORowewDMK4sUMxYVQv&#10;fo5EFr5onn/xZfPwtos9BrYMPDwy8OhjT2A0V9LPnz/HCGYTDJVm6rRpCAsLw0I6VEkxbkzTpbZP&#10;Gn2KTxt/htFjxxpFPDwiAs3/+MP8VrZcOXzF8GvaPmvc2Py+efNmo3iNY0i3x594GtkZUUGAQAro&#10;UymexcmTJ7Fnzx6jZE6eMoXKVlNzfo1atfWQwqDBg42il4VOVj179TK/5c6Tj4DjOWTIlAUjR43C&#10;zFmzULN2HTzx9DN4lMqtlDgpjanSpEUKPjSl2E6bPj1BmX6cSp27pyfi4+PR+AtHv6rXrIUiRYuZ&#10;7z/+9JNR+KZNn4FHODYCM982Ib2S21vVquG999833z//4gsc5dhovNasXUvFdo5Rtp986hlUpDVC&#10;2w8//oi8+QuY7xuorEph7do1CAHOVfa0dCiTkn/lymVTn7ZGn32G8nQ+0/ZL06YGFMygYq12Hzhw&#10;ELPYX42N2qj9Xl26mGNz0pHNz98f1zhen9PErE0K+qtlyzrr+pV9edyMUzOupmvc3D08DUiUotvA&#10;qdy+/0FDU39nZ72fOede47KddKQZM9iWJ540IPIwAU10TLQBcV9/6wCSH33cyJzv6+dn/n6GL6gW&#10;rVqZ75+yb9p+ojm8cDHHeLdq3Zq0sGisWrUKL730kulvDC0YaufjTz6Nt+vVd4zLp5+x3sc5py8g&#10;JV+EF86fJ5CbyfqfwxECkyVLl5rrip42Z+5cBHXrRpk+b+ZTWx0CmzKUUW2/NfsdBwgihg0bhtFj&#10;xhiQ8jPbpC2SgEHgQXOuNgnAPfbYY1hNGVX/n3z6Wa60pTHyM5BWpdffeAP9+vdLADqfEFBo+6NF&#10;CwgE6v5R/9auW4ds5BJLRuzn48PzfLTn6v9wrlKxzy+n5kIFP7lg/lK6jDeUlFSin+cxicsLXNhI&#10;fKz5m8ffr7pSsr7UVPCzvPACMj9/Y8lCcJCR78ZMfOZm5vfMPEZ/Z35efyc6ludm4jEpX0qNl9iX&#10;F7ggI/1fOEB44GaQQH6SOJu5yZt8mR165sVU8O7ijfmtm2HgO3XRp8F7mDJ5Frzmn4TvvDNoOeEU&#10;es7dh59+/pWrRO7IX6goXqY5Iy1NGHaxx8CWgYdHBqSITZg40axAf/jRR7h8+bJRcrSK78VngJT9&#10;xqRdaPuKVJRdtBZI8ZaSpRXY35o1M7+9+dZb+O333813C1SMHTcOqRmarWz5ClTsuKKRO4/5vV//&#10;/kaBv3DhImlNq2iFzMRV1vwJ5zf6rLFR+IYMGWpAxZNcEQkgZUhbvgKFzGpyOloT8vB7vkKFuRLC&#10;lR4+PJ9K8Rz69OvnaAMVZYENbb0IMAK7Os4vVrIklbtBpl+fO1fJBTKKlihpfv/p558dyvDMWXj8&#10;qWep9Kcwq8ra3qHpVmOg7QvWrxXi2XPmIG36DLSCVKCVJbNZ7a5EapC2r3ms+qVtEK+ZhmORO28+&#10;9O7Tx+wrWbq0UVQvXYonSHCM8Q9UamU10PYj2yKFddKkyRyPx4ylYPacuWZstF+KvrePjzn2Oa4U&#10;SenXeH3mBBw/E2RUr1nT/P7rb79T6X6GL4CMyM550LjlJN9fLwSNW8MPPzLHvcnV/pKlX8EhAoA1&#10;tFxYK+M/UonWvE/i6vkjjz5mLBybNm0kgCNtLF+BBKvMz6QgqX0BpKta7WrVxkH7EnjU1rptW1Su&#10;6hgjKdOrV682liSdJyAlf5JnnktJy9CLqMrVfwHFyMhIAq6CjmgctM6cIMBcsGAhsjMcoL7PX7DA&#10;tEsr9gKFXby9jZXAAjkCG+VoEdL2zXffGYtBX4LVwUOHmLGUNUDbd02+NxYoWaLWUbGPjIwy7RJw&#10;0TmaYwFQWSsEXIc4KXFqn7ZPnH1sSWAUxXMFprLnyoVSr5alBSeXkVP7+fjwPB/tufr/nCs9F7Wi&#10;npqWZN2zf6mYeu53XRmQhnX+laI2pXE+j1Lxu/R/4YA0xAM3gYS0NDnkkzc3+UkaFJl5vbx98Bv5&#10;p950YA7q1RN9h09AhwmH4T+LD8Lgy2jVLw7ffv05/mzXHgWLFIMuohe3XewxsGXg4ZGBx7nyPWXq&#10;NJyn0pyddKAFtB5oK1OuPBXrIFJOruBLp4Xgq6+/wUqujmoF+Qx9FdaTylKHtKADBw4YxVqruNq0&#10;Mi+AIcChVd2Bg4cgBZXnnLnzmt8HDx3KVf/H0ZbPDh0zf/4C439QvVYto7Bp9fWzz79A3379zfHP&#10;v5SKFJ2e5ns+0o1ScuVDlCM9c7SokZYPNcmcVmsESLRyu4Ftk2InK0WJUvQJoDKqbS1X/dV+KZCi&#10;1hwn9WXmrJn0C6hvfv+l6a/Ys3cP5s6dx9XsZ83Kb9Vq1XGQfdRK/s6du8xx9QkYWpOHLiuAjh05&#10;ejRS8YGbgs7Nlas6eOlNqZg/xxWb/gMGmpVnjYVnZy/4+jtW2TVeUuq78Fmbk8rueIK1o0ePmfGc&#10;O28+ClJRlbVFgEVWjcVLlhrl/C1SZ9S/ufPmGeuBtlSkUXn7+JrvAj1x7LcoN6Ioafud1JcnONca&#10;p9QECho3vfj099PPvGAoQto0FzpX1LGGH36IKk6OfdNffzNK8sxZsw1g+YV/XyT1aNGixRg7bjwp&#10;Vo42SS5+/b0Zvv/BsYL/Z/v2nOd25rtoOqKanThxEvv27sPy5SuojBcx1qSVIatMvZIjWWae5Tiq&#10;jRkYvcPPP8DQnFbQmXouHd7f/+BDgqmfTT06XrSlt+nnIavIXtY7h/Mha43G3AJ4osCJhqXtJ/qW&#10;SAYGUS5H0UFdtKlCfIcJqKiPCxYuQpMffqCVJMaM36OPP0kfAy8jq2Hh4ahUpSotGRfQf+BAM3cC&#10;MZbsS261tSEQklVG1owlnDdRqCS7Wkyzn48Pz/PRnit7rh5EGdD7734Uq29pSGGS/i8cIDxwE0jI&#10;QB5VXkasyMUoG3rhvsCVOq3cla9QkatZv6A5zbM9+o/ATz034nOfdajTOgadBsSiY/u25mFcqGhx&#10;88JJnymrXewxsGXgIZIBKYziY9egYqnV/iJMyKIV+OdJOyzJFdvq/J6vIFO30yEqb4GCKF7qFVI3&#10;6hml+g0qS+kZhq0uo+C079AeB2iNkNJdsvSr5OanQm2eI/pJhTcqG8U0Y9bs5P6/Tf49HabTpDOl&#10;Wo2aRkGVMpqOFCJx8+u/+x6qUNEuwXp0fFpGY1Bb1AZx6PVgS+pZk4Hj/qL6wAhH8hl4v+GHxkLw&#10;PM2zeUj7EXip/857pn/V6DeQnVEfKlaqTKrNh1zoKGrqL1i4qAEF5RklwijRbFMmtrs8V6HfYRQk&#10;9Un+C9lz5qbCl86Mm/r4RpU3zcNVTt85CIZUV+GiJWjKTUO+Z1ZaB+qb42RJGDxkiFEk5QegNqXn&#10;NZ4nv1R1Spl95733zeq8xrAGHZPL8TksEFCsZCnTfvH/X2e7y1VgfoeSpc211M7iBEM12baMXAmX&#10;IivLThxX6bXqrTF+hop3UuOmlaM8XKWvWacOGn78sVFuNQ8vkVYjiswN46K2UNFNyX5pztQHjWV6&#10;KvOyQKj9arP6onFSkUzpMx2vk5EOd/Xqs4+kbRUoVIQWkJcIMGoaGVEfq9ByoLFUmzKQJyulOiPr&#10;rvzmm2hIS1c99j8LLUea52q0krzHaFSyEGhhS/xazZ3GpQTbUr1mbfqwFDbtz83xzJYrj/legHMs&#10;H4XSXN1/lWDYkneNQf333jNjJfBSsVIV05bUtBRl57lVaWVp+OHHKFailOP8MmXNPOn8OrwH1O+8&#10;tG7pGkWKFacPSEpUqqp2f8yxfZt9z35L2bXfnbbuYMuALQP/lgzIYib9XzhAwUxuAglF6MGdM18R&#10;Fobm44v2JT6YtVIjyoE/zcYqWlX09u/GTMyBDL3HfYHBhvfpyRWW7DQBC9Vk4EPQLvYY2DLw8MiA&#10;Eqe8ROXseSpdGfn9Za4oPE+eYgYqxo7vqYzC9pzzU88GAYjnqJS9SEVRSp5WZsXt1mppA4arVAi1&#10;NFTYnnMep/pVd3oqiM+xbq0Q67rpqDyrftUlK0B6/i0rgf6Wg7Gur+OttqgNUhxvK19st65347Wz&#10;mz6o3VImdU31Uc8s9cG1j8b5mPtSEgCozUaxY7tEcVKdOl/tSEul3LTf2UdzPI/VOXqGmvFiXern&#10;9bF42fDsW7Vpa8LBpiXAepoWFoEeHZda4+ysL5UBVTnMvGjMM1Ix1phobAS4XuR4ybk3lRkjjgv7&#10;rXP0u5RTAQ1ZN0RJkkXjJbZPQSmSGjtdRwDHcW1HMfPB+bL6cn1c0pu2qq4X2DYd+yLnTC838bcd&#10;c5nOWZ9jXtVetVH1ucqF5lfXNuPNc9THF1iX+qb9aqujbVkImBzX0jXVJl1fc2hdT2OvMbDqklXH&#10;dV6t+VI7rL5oPF1l34ylc/wlL2qHaQvbZeTHKavmO+VB56suS66se8S6hmmPc4zUrzvKrv3+tPUH&#10;WwZsGfgXZEDP1JwMT50jb2FaouveDBKGjZvBaCFMrMCY1nrY68Gsh6yKXugqelFp5SxVWkfRdzlk&#10;6LdbvXxsZfHhURbtubLn6l5kwFJupSBKidLK773U8/9yjsZLYyRlNAOV5r+j37qGFGszJ3TylaJu&#10;K6j2/f13yJpdpy1Xtgw8/DIgvd/o/8zpsm7d2ptBwuJlISZEUy4iicyMnZqZIfIyEzQku+h4u9hj&#10;YMvA/50MKPxoZoYjVVFYUvs5cPtnoWO8HMV8/xvK9Ws450TX+xuuY9dpj6stA7YM2DLwH5AB6v2y&#10;JKRnIkoFYbiJbjR74QpaEOSXUIIvemX3zMaiT7vYY2DLgC0DtgzYMmDLgC0DtgzYMmDLwH9PBrIZ&#10;vV/6f7qM2U1m+5tAwrzFK8nzzIasTBzxZrUv6JT4M52vfrSLPQa2DNgyYMuALQO2DNgyYMuALQO2&#10;DPwHZUD6vvR+6f9pM2ZLGiTMWrCcDmVZkCNPEbh5Lkb33hsQGLzaLvYY2DJgy4AtA7YM2DJgy4At&#10;A7YM2DLwH5QB6fvS+6X/p86QJWmQMGP+MuPoliNPYbRpNw0+AWHo7LPCLvYY2DJgy4AtA7YM2DJg&#10;y4AtA7YM2DLwH5QB6fvS+6X/3xIkTJ1rgwQbFNmg0JYBWwZsGbBlwJYBWwZsGbBl4P9FBpIFEqbP&#10;W25bEv6DCPH/RcjtftoPdFsGbBmwZcCWAVsGbBmwZeDuZCBZIGHyzAU2SLBBgm1KtGXAlgFbBmwZ&#10;sGXAlgFbBmwZ+D+RgWSBBHefHsyTkD1JnwQvn+Xo5LEE7d2WoIO7s3gug6f3rdGKfrvd78lFep5d&#10;lqEjr9nebSncuix3CK23sz3a77EMHlY7tF/t4jHunZea9rb3WAoP14nmMR3dVdf1tnt4LUOnzsvZ&#10;Xv3m7J+zXi/Xunie6tK+m9rly/qcbdUYqb7EfTTXUft0rNUm72XooHHl9dRu7Vf9bp5qv663HO48&#10;J6Hv9yi0nrx2B46FexJz5slxVbsSxvEer3GnOVX/1df2HMcb26H5XIpOXhwz59iY8bXm0oyFY4xu&#10;nEvJxo11XZ9LXstVVp19ck9Ul8Y6oV0cb6tdur51vtWOO/XP/v3uVi/s8bLHy5YBWwZsGbBl4KGU&#10;Aae+2N7SM8xnIn3zLnQpo3MkpaM5dcQbriO99jb6t/RHo08lcX0Pr6UOXcrl/GSBhI6+A032z5sc&#10;l6V4+4Zj0qK9WLP2MMsh87liRpxRiv9OxdKj8zL49ozD0tWHsXbdbgwLDoEb97l3CcWkZftNO2KX&#10;b0L3rsvhRgXUo2s0Zs7dgGAOTK/RWxC77jCiVmxCN53DAfHgwHXwicDUxdswqk8olUMq4AQLQYPW&#10;Yda0WCqoUZgXdgBreF7YgvUI8uOkuy03dcVwX3TIJgSzrk4sPt1jsSjW0a6RPVbBTZPWNQYLIzg+&#10;6w5g6sgIuLso/u6dV6DH0LWYOmMN/JzKrpTzzsFxWLH6EFbOX+vcz/F2D8GI2bsQs3o7evmFY/Tc&#10;rZg4NAKeAjJ3IXSWgLizn4GjNiN85Tb0D+RY3QCQlsO/7xrMXrgFfbveCJ7u540roBM4YB1WreeY&#10;xe5Af38COfbfkwLbznMVRs3ZhqkjIuElsEK56tIjDrPnroM/x23AlB0c58NYtYB/c+zcBdw8CcQC&#10;ozFr6VYM6RbCcxz96j1iA6ZNjIJXYCyWxWguKKszV8PPWzfwcgyc7KgrdOF6BLAuAYCAvmuxkvvW&#10;rt6JQYErzfx69ViNFZxfnT9/QjS6sJ33A/TezzG167JfrrYM2DJgy4AtA7YM/LMy4EnF3T0gCnNW&#10;UV80erGjRFDfDKYumtRi7O3mSPqL/4ANCAndiWG9pM86+iMd0Ys64pKog9evI/10CfVeH+prNwEF&#10;6rRe1Kdm78TkEWHmfFedUTpX8IitCF25FX2Drut7yQIJi5eHIQ1DH90EEqiwtfeLRdTuU4iZtxGD&#10;B8dg8PAtWLP7JEJnx5hVbq1St+u0xBShnXaeoZi4fDfmj42Ee6elZnXYjZYI/W5WzF1X0hMsA44G&#10;a2XXGhwP3zAsiTuOuBUbMSPyGLaHb0Fn1jFk7gHs2XUQY0duQLiUuLFUyDstRrcJu7AudDP6DF6L&#10;tVuOY8GsDYjachKrpkazXVQ8g6IxY8UxXMQ5zBsYxjZxhd57JcYtO4hVs9ZjethxbI3dgv5UNGN3&#10;nkbElAj49lqNNVuPY+Hs9Yhw1tWOSvyCmONYs3IjpoUdwY6orejstgpTwo5h93pO8qStWLtmP0YP&#10;WJVgUejktgKDpu1E7OptCOrIFWsJAMfNq+8m7L8KnN11CMOCOD5a6Q6KQ/T2i8DVYxgdGALf7mHo&#10;2jUEXk4Lihlr5wq6F8dSCLS9c/xvFhpdh4q4fwSmL9iJaUNXoS3HwhrnzhSyLgGhCO4VDl+/5WZV&#10;3aqrEwXVYUUiKpWwmnl0WHSkyBurgMvqu2Xl6Sg07DKXqrNzUBTCNp5A2KL1WLjmBDYsXU8QRdkI&#10;IAiavh+nr8UjaiqBGuXFjVagfjP3Yc3Sdeg1YhM2bzmCmTM3Y/32k5g/KhztOG++3QTSTuHitVOY&#10;7ASPbv6hmBl6CMumrsP8uJPYsGo9+o3dgk17TmHJyFUIGLQRm7cewayZm7CWdS0YHY72XcKxcv1J&#10;RCxej3lxJ7BpxXqCtHAsXHsCq3n9YZN3YvuBE5g1MJTWKfbjHkCafc4/+wC3x9seb1sGbBmwZcCW&#10;gb9LBjy7UMfpvh4bD53EislrMXBoLAaPWofYXWeoJ69BZ+pY7on0MkuX6ujUhdvxGC2yS68Sg6Xf&#10;lN1YPH01/P2vs3SkO/kM2oJdh49j3qjVGDQsFv2HrcfyTcexev4a+FAP7ESd0dK/O4h10jkUizac&#10;Qfj0cLRtv9DoSw6gQKYMfx8+ey/mT4xEF/5tLXwmCyQsXBLizJOQKASqlEGChNCthzFncBjad1iM&#10;P6nI9Zy2F3u270Ufxlbt1D0G0+dux/z5WzF5eAS6BK9B3KFz2LthNwYHLUeHTlyNp0I/b8E2jOfv&#10;nhycBKBAxbczldRh4zZgQC9aCpyr3FJC/fpuxPrdBzHCbzHcem7Ehl37McQvEgs3HcPSsWFo2Wo+&#10;2npQefVbgU4dQzBh+V7MHh+HYTN2YwOVce8/F1HZ3ItN/B7IgRq55ADWxxzF7kOHMWNguFFSPX2i&#10;qGzuxYiBMZjG9o3ssxItWi7B6BXHsW7VRoyeuRPr12yHb7tF6DN9L+vdil5d2b9dhzEmkEp9t3VY&#10;t/MAhvWIxYptR7BoONvVfDmmRx1B+PzV6MIJ1AR1cueK+OTtiIjagq4cPwskePfbgNV7T2ArkeLM&#10;0aFo03YJek7Yiggqrnt37sHIoFB0JzDr2yMEHam09xm1EXMXbsfMKcxh4UOBkALuH4mJ87dj7rz1&#10;6E6Bk+XAlc7UiYr4mClbMGf+NsyeSiEMoLLvHGchTe9uERS+GPj7yhoSjamsa978zeinufMKQX8K&#10;Zz9e343f+45Yjb49Q9G1RxRGTyFImrMRfbj67sH6DOoNCseo8evRp/v1a7jTAhI8Yhs2UV76eiyC&#10;95Bt2Lx9H/p7LUFvztXqmGPYefAYlk8hSCDw6OgWihkRezF5SBTGcs7WhKyHW5ulGEUwt2bVBvhw&#10;HCaGHMbGuKPYdfAgxncPMXQpH4Kr5XG7MahfDGYv3oqB3ZahZWvOBcFENG+ocYsJPEI3wL3NEoxY&#10;oro2oncfytjO/RjotQidBxBQsI39A6IRsuMEgeQy/PpnOEK3HceScZGQZeteLDl/14PKrtd+Cdoy&#10;YMuALQO2DNgy8M/KgECCR/d1WL3jIMZ1XYG2XKRu3X4ZBs7dhy3SN9stpqUhEpMS9DIq6F1Wod/I&#10;OAwfu9HowtPGxsDHV4uty9Ft0FrMW7Qdk8dEUQe6TqsWSPAdvBkbtu1B7w4L0bztAvzaailGzN+P&#10;2JXrqEsvRcDAdZizgDrb3M0YwYXpdu6rMCvmJOLCtmEudfJJI6hzs726Tu9RGzCf1xk7JBwevI6l&#10;hycLJEycvpCOy1mTtCQ4QMIRzKeC70FlzJ0N92PyhdithzC6+ypMijqBnWt2YCYVt2P7j2La6A2I&#10;3ncGezbuwaCA5eg6eAsiubK+ZOkubNhyCNMHcRXf02kGcYKEkRM3YlBvgQSHgqvBCRguZXIPBnBl&#10;2TNwDVfXD2LMsLUI3XgIocv3ICb2IJaJStJlMdr4xGBF6G6MGBSBoQv30aKwEV6tqYTSurB+0y70&#10;pQLsExSC9l5UAAl45g4NhxvRm1e/TVgdtQ3d/KkQc8CF6DoGxCB860ksmxaHkQv2YF34JnRhXT3H&#10;kqqyYQcGD9mItdsIWGRy8otD5I5DmNCHVCWuPkfPjabSzlXzXRewaRlBAlfxhRZvBRJ8BmxC7MYD&#10;WLF4D1YsWgc3t5WYpO8rdiNm/V4M6xaDxZuPYuX4aNJ12NbtR7CUyn7YhqMImRzFlf1QTFl2CLER&#10;27Bs3VGsJf2qK9vloIGJurSC43EIu9neWYt2Y/eRs1g1JcphAeIx+uw2Yjs2bj+EET2onEcdx+a4&#10;HVgYewzbYrYiiCBq5Y5jWDkugjdCOJZtPYZlE2IxbNpBnDp5EiFL1qNXgEAC51MggYBj7KQN6GtA&#10;gmMu3QgSek7aic0bd6B7xyXwoWK+msBqFJX4LpyTDu5hmEFqUJgobB0Xoz1BWGTkDvTpGYFJYQcR&#10;s2AN3Fouw5A5+0hV2kI6GecykOjbfzWiOfaTe62CrBeBQ7dhNefKR74PZi55o3anVWkXLQGjYzCR&#10;psGYRWtZ11IMnrUPcTFbMGTMFmzYvAu9CE68eqwn+DuI0UHLEDSMMktqVNRGBzUpyFfWk3/2QWQ/&#10;+O3xtmXAlgFbBmwZsGXgwZKBBJCwk/pHb1LXuajdyXsV5lB/iltCHcM9FFOXUy8L30q97BjWUE/q&#10;7B2NVTvO4tCW/Zi38gD2HzqGGVTqvQk2QuJIOV9C/YWsiYWjycBx+mNKD/amjrr96FmCD+pCsQcQ&#10;ufYo9u86gqmDVqBd17WI2HGKbJstWLz+DI5t3YUgr5WYvuY0Du0/gmUL9mLrDurkw1chcOBmo4cv&#10;XsKF70R6eLJAwqiJc5A2012AhF7rEL3lKCb0XQ6/PrEYSPpOYJ/1XBU/jtnDuBodfgArJ0WhbZsV&#10;mBp9DJvDN1MRj8D8NaewLXoTueVLrvO2DI3mRrqRAyRsJUjY6wQJaxG9jYrl6LVU5M5hR8QWDJ64&#10;FRtJJVnBFXi/oZsQGbEbvf2WYeji/QQJmwxI6GNAwk70ISe9o3wS/GMRxhV/gYSO7Rdj0MKDiF6w&#10;Ft7evD7b5BYYiUWbTmJzyEZ40wIyjHWtZ9sFEnqN3ekECRuwJgEkrCZIOIIpfUjb6Ufld/sJbF7N&#10;6+84jdila+HDem8PEjZj3ebdGDNyM8JWbcfAQTFYFL4fE0dx8rfux/Bu0ZhPP5DFY6K5ir8LW3bs&#10;w6i+Ieg5KI7WhZXoQrrSlv3HMX1AKHoM3449x09gal/y6p3WBE8qtgG9ojFoSCT8WdfiDSexdvEa&#10;eHMs1C4JY9CwrVi9YT/GjKb5jEryEO+FaNUlFnG7j2LSwFiecxhLxkTgT7dwLKLivGgsQcLsg9i1&#10;bjsCOy0gZcfVEZuIORHd6DpI2GlAgm8fgp0dDpCgOfmzcwTm0u9EIMG97UIEEVDEhmyFfxcCJvp4&#10;xHB+3F1AQlBnzSXnijdXnG5SgoQORMWjVxxB2HRS4Cg7mkt3+o2E7jyFNbQiuNPSNDGMN+3idawr&#10;MUjYbUBClx4bWN8BWm/CMDXkEFaHbcHoGTuwZvNBTKQPi003erAe1PaL054PWwZsGbBlwJaBf1oG&#10;BBLcunEB8sA57N9+jIvfJ3CQC7ACAz5keHj1l152DFP7Sy/bgT1Hj2J032gs3XwKsTMi0Kx9KJZQ&#10;f17MxcsRc/djO2nqvcmomRxyDHu2UE+ijiPquKEbDdiMLfuOYv64tRg+ejWGjFyHpVzEXbOSfpWk&#10;y/caHIs+BCr9xu/Cjr0HMTwgBDNIt46eF41WrRZiLOvcHL6dOvkRbApLWg9PFkgYPm420t0JJAxz&#10;OOOKAxVIhXTbDtI0/FaiP3nbG4iAYknl2X/0OKYNoUNpNFf7p8WgXfsQTCO6OrbvBFeBqfDFHcT8&#10;SbHwlbnG1ekikQOGAQnkYm3cuQ+DunDAgqgQ8nojaJaJ2XYYMweQFtRiCcasPIYo8sknzt+JUCK4&#10;jm3JuVq4H2sjCRLaLEbvybuwkav/vTTorLOjBRKGhJKbH4FlRFbTaI5xp5LoFhiBeetOYnsUV7F9&#10;l6B1xxUYvoAgIXozvFlXz4kEHFSMB/QmGKKSO4zWiY4BqxFDVDeFinkbUrHcfVfSoTsCs+Oo9M6h&#10;JcFQmm5nSaApSRQXP4KD6P1YvmQXInm9YK6mx7K/DpBA59tJ0ejQein6jN+GuPVHOPbHMH/0Knj1&#10;2Yxdx89h65rDWE2kGRm2A0OCHU7BsiTIN6D78M2I2XAEcZyTHQfPImpenKFB3QAS1u/DuKmbOVa7&#10;0Fuo2CsSyzcS6Y6h08yGQ1g0MhxtOoZhAQGLQMKIOXtpYdmMACd1yvUmTezgK5DQg1aYTVyx70Gz&#10;nHd/AiP1jdy7TvKB8HKChOmxaN+O8hKyD8tmxaLdnwQJVOxjhMxpYhs6nxaiqM3oKjBHC427EyRM&#10;Ilhq7xOL8I0EOn3pRE5rkGfPGCzfchqbVvKm8KIpsBMtXqsIEpbTWtNqCQbPI/UocjMG0pS3nqa8&#10;PrQ6dO5FCxFpUEPphxK15yim915BStsqLNp4HCH0a/G06Ua2T4btk2LLgC0DtgzYMvB/LQMJlgTS&#10;zqcPCCPFPg4h285jy4o18Oy4CF0GbuGCLVf/Lb1s1Vb07h6NZZsPY8HwcPxJ3XMpWQpzR8VgJH1s&#10;jx/m4i3141jqx0tmrSWV3BFp0dCNBklH3IeB1NnaUk9tRT1wwMyD2L5pO3qQjj6JC9mb1ytIywns&#10;27Mfg/1WYXr0cSyfRPeAToswcDaD/KzaSQr3URy9hR5+X0BCOE0WC0g3clf4UCp18zbSIrBqLbzo&#10;K7Dr2ElMC6Zi1msDthw5Q0tCDGbFHsWahaSJtFuGMSu4Krt8PTzak7IzZj3Gj2D0Gac55VYI0FBX&#10;AmMQRQfTRbQU9JiyF7tpEQjoLNBxBFGz4tDBO5wKLBU4RjSas3Qv5owIQesOSxE8ehu2bTuIwT1X&#10;GYfnNcvWwqMT6TUKq0mQELHzKOYOpDLZl47Nq3ZgQDAH32MVJkeQG0//g+5cpe7IlXg5NgeP3EqF&#10;/BAVx1VEYs66PMNpjSAdiX4R3Sbsxq4te6iIrsJQKtljBoXAs/sarN91HDOGhdFC4qDc3JJuRGHa&#10;vPsABnuuwKiVR3Hq1EXEzY8xoGgd948gSFhIUCCKT88hGzCLvP1OVMyHhh7HIfpHdPMn3YmWkQnd&#10;l6At/TUmzVyPngRuHqJxEYi1C6DT+f4ziJoQTqdo8uv3XMDaRQ5fiRtAAhXsUYNWI46WoKl9qbyT&#10;ErR13yGM6hrpoFHNiYabfzQi953CsjEECeTebYjckiRISDyn4vL79F5rxmQax2fQ/EPYHrcNvibs&#10;qgMkzF9LHw5aAXSNJaH0Rxi4nBy/peg/bQ92kLbWq0c4lvImCCN4cBNnz+k4tGbPYUzuxr6Smha3&#10;klSkADp10xl5Ho/dQuqRP28qOV3rnL5TiLQ37eXNGoZF7FP4rBh4EpzFiY40NAT9Zh/AjjX0ZaFl&#10;Y+mmEwgVLavraqzeT8fnUZR9tvefXrGwr2evktkyYMuALQO2DNgy8ODIgAMkrMfa3Ycxif6aCvbi&#10;0Wctth48h5CJEehMK0Ms9bJxwfTh9YvCpOlrEOAfQyBx1Cy4/ukRgRW0JCwcRZbHVFLaY7bBj+DC&#10;f8haTBpPXwXpRk7avS/p+tIRh8v3VmH0vcMwh36cUQvXot/UvTi8Zx960F+hz4yD2H/gMP12QzBr&#10;3Rlsi9jAoDW0WNCJOZoL1mPo3xl3Cz08WSBh5IQ5t7Yk+NJMsvYk9u08jo2bjmAjTSarGXGoRyAj&#10;8VAxXbzuOHZy/6bVB7Bu2zHMIlIaPGsv9h08iblU3N19orEg+jA2b6bZY91ejCVdRs6sWmE3YUC7&#10;hmP6wt0YS8Vdyrl1M2gFeqBMKPtPYteBY5g3LJLK9mKD2lasPUYe/Uls5eAOGRCDuSt3YShDOplB&#10;7BxG/4gj2LOHvhKb92EY+esdRInRCjknajlDlE4hfaQnI98sWbCRTs0L0LkvlfKDF3Fg5zGs38i+&#10;sK1LJosbRlCy4jD2sq5dov/QSeVPgod+Y3Zi24GT2HmAkY9GRqIjQUgwLSpb6fC6ddcxRMxfD2+t&#10;djstJLcECaQoxW7Yg8GkQ3mN3M4xO4VZ/dne4LWI5P4hjAo0K2o/I/EwPGjPNfRFYP2bjmLTloOY&#10;MigUneiM0per9Bt2HeV4HEfYXAojAYKx0iiOL8HLhOWkBtEktnmN5uc4VtH73rLkWHSjNZsOYCjp&#10;P/3okL6DNKONil41Mw7epAf1mLSb/SQFi6FaN5GOM3l4DIbO2IVoyoC/ohtZEak49l16RGPu4p0Y&#10;TgfwhLk0+StWYhT9AHYRye7ZQz5d31DH74oB7BVOlHsASxhqtCtvtMUrt6Mfw8924vi5eVO+eEPs&#10;Ynu2r9mNvvLQVw4OgQQ6yIdv3GciQPWfsROLZpJG5b4QfkM2k8N3AXt5Q67XWHEu545RpKlwLIhy&#10;1rV2N/rRLNjWg9Yi9nmn2kWT3gyuCiiPQzc6Wm/dyz7vOo11IZsZbkzRCh6ch5T9wrDnwpYBWwZs&#10;GbBlwJaBf14GDEig/hHBxdVxCoFPXaYTA/IMmLIPB/dx0ZcRF3uO3kH6NnUp6oShs+MYnZJBcqiD&#10;zeHicTsu2C4g82M+Q+W70Sdz2spD2EbQsHXTQUagDGOQFId+LEtClz4bsIELvTu2UOelPrNxGynt&#10;a3aiH3Un735k2FBH2UIf1Q0K476BC8vdGbGTi8g7qIduYUTOXWt3YUB36lK30cOTBRKGjp2VtE+C&#10;UwH0DqDjA1dzg3uqhJF3pViuWq1m8V+FrtwfRCfULv4r4U3E05m0G//gMAQo8o3izvP8bjwmUH/z&#10;vBuixOjYbqHwZez8G6gqMrdQMfPnym9Q8CoHoDADtxxdujJsZ48w+PFaqsuHiqJr+FRP3xBG4Al3&#10;XP+GpBJsHzlbXRgFqIt/CLzZXinTXkRffqwzgG1WO01bGXbUxJlNoi61y8/ZLjMGTmqPfzDPpQOw&#10;wku5OrpaIVDjuFJthUA1Nzf77sP2mKRePmwb2+MlBd9lv2kn+6moRV7kraltXTnW6pcsBmaMNDe6&#10;rsKT3kDj0livRAB/7xYcCh9aGcw1nPPaifQfX1oz1m0lfSpoMdp1dhyrurxMXSw81q8bx4Xn+9JJ&#10;2Ytt68J6fDR2ic2uHMcAzqWP5sWlHUpU50H+XEB3tp15DTwTJfpw9JF1q15eQ6FZVbc5jvIVpLmm&#10;fCSeS2vsNKc6X3OpuvxohgvktSSvGi/JgamL7TN1McKTqUsyxqJ2Bbm0S2Pqqz7zWG8zt0knJrEf&#10;0P/8A9oec3vMbRmwZcCWAVsG/l0ZcOhu0iVNOyx91an/uDMKo6VLWXqZ0VOcxzt0FgcQ6EyKkKXX&#10;SU+5MYriSvhSNw0yurejSBcyC+28pjd/68YQ9gHUm6T7qD3SZ30CpSuGMaSqg34ufedWenhikBAe&#10;EYFHEm89h0xJ2pLgkrdASqpVXBVRKdJmv4mf72i4UQqNEutU9pzH6PekJtYo40llkHPWo/pdB866&#10;plVf4qQRur7OSep6po3O/AyGlpMwwdf7Z8612p5kXY7+3dAuo7A7r3uTjwWTtg2Iw+hxMfC9ISma&#10;c8ys9rgkv7Da6To2rmN9fTxc2pLEGFpjYc2P1S8JZ+BgOluTu7+V1KWucgZ2HW+rLmtf4vm1xi4R&#10;UEgY30T7LZkwSdQS/+Yy/4nnLPFcu8pPwhixLQny4zIPieU1ybpc+nfDmN5iLv/dB5P9YrDH35YB&#10;WwZsGbBlwJaBf1sGbtJ1nLqHlZcgQUd00YMtPeUGvc6pYyalG5mFcUvHduqcrjpSgs5p6WdaXHXV&#10;RV107lvpUq4gQfnSwsLCbgYJ/UdMvy1I+Lcn46G/PtGdlPKOSSWT+5ecoCQw/n1jMXHSOvTvvSrR&#10;Kr39AHroZe5fkit73Ox7x5YBWwZsGbBlwJaBh0MGEoOE0NAkQMKQMbNskPB/qFQp63MHRgPqROuG&#10;fUM/HDe0PU/2PNkyYMuALQO2DNgyYMvA/ZCBZIGEoWNn2CDh/xAk3A8Bs+uwH1S2DNgyYMuALQO2&#10;DNgyYMvAwycDiUHCqtDQm+lGw8bO/Esgwc2H0WN8GW3HWdx8mVWZ3/9aUR1Wcdblw0+V29Ttzt8S&#10;Co91Z9vc9WntN/tc/nY5/tb1hvF8q08u7Upoz/3o7439ksOxfcM9fDecPWf2nNkyYMuALQO2DNgy&#10;YMvAwyADiUHC0mXLbgYJI8fPvm10o1t1VA4aXuTb9+66EP3856Gv31z08Z+L3v5zmEFu3j2Xnqyj&#10;u/9s9AiYg56Bcxluda757Nl1nik9Avg7f1PpwWuZ4ucoPdmGnmxLT//5/HseurMEc1+w7xx082Hh&#10;p74H+7IO7tcxOrZXwHy2l5+8dg/+3t13NvezLl2L9Qf78e9AHhuo6+r7HPQKmseitvG6PO6v9Nkx&#10;bqyPbertNx8+vjc7+D4MAme30X4w2jJgy4AtA7YM2DJgy8CDIgOejK7o3mWlWWTu4BPB8P0xaM+8&#10;We0DmHOL+aQ6MDx+B/7t+GTxi0Z73yh09I3konS4ic74X124dQUJaTNlw/DhI24GCSPG3T4E6q0m&#10;2sN3FcOhLsLyn3/B2vcbYuOHH2H1xw0Q0aAuoj94F6sbvo/VDVj0aX23/r7VJ4+L/OBtrPqgBkI/&#10;ronwT+og/OO6iPy4HiIbvYPoT99D1Cc85pMGCP+oAUIavotl79fHUhWeO+vDhhjFdoz8rDHGf/01&#10;Jn7fBBN+/B7jf2iCcSwTfvqBn99hzHffYNSXX2JE48YY8emnGPXRx5jz0UcIa/Ahwt55D+HvvY/Y&#10;jz9E7CcNua8+Vr5TC1Ef10fkR3UR1rAm21MLsY3rsNRme2og9sO6N/Y3qf4lNRYfcGw++gAxLOEN&#10;G2D5Ow2w6uOv0d19Otz8Qm1rgk0Ds2XAlgFbBmwZsGXAlgFbBu4gA1LkPX0YIp7FMFx8xPIIZ9h8&#10;hQ9dhQEBUzHJbwBmdXDHrBZtMeO3Vpj2e1tMa94BU5u1x1R9/tEJ09t1wezOgRjv3hv93UYjiDmy&#10;OvuLUULAQKChaySO0vigAKK7bUdiS8Ly5StuBgmDR91bdCNPf8bm95yL8QVLICRFaqxJnRkxqdMh&#10;4oWUWPf8S9jx9IvY/WTikjLRvsR/v4Bdz72AnS+/gK3PPY3NTz2J7U+mwO4Uz2PPszw2RSrsejYd&#10;tj6THmueTovQp1Jj+bP8TJMNEbmLYP5rVTCOivZ4goSZP/yIBS1aYkmHDljm7oZlnu5YzrKkYwfM&#10;b9UKs35piklffYPhH3yIodVrY1rRV7EqTU5EPJ8RYU+nQ3SKdFjLujezbEvxMnameAl7nnkRe1I8&#10;ix1PPcF2PYqdTz+GPc8/xf3PsV8vuPTtTv10/L7zqZTY9EIaRKZMi1UvZ8KSl7NjYaai6NZyLNwD&#10;mb3PfjDaY2DLgC0DtgzYMmDLgC0DtgzcJANa5XcjGHD3j4QnFfkuPkvJ/piPUcGTMNunK1Z0ao2o&#10;5p8jrsOPWN28ETa6fYO1vi2wovWvWNqmJeZ38CBo8MI8Dx/McfPEjHYdMKVDO0xo8zvGtGqOUL/W&#10;iPBvhSWebTDTwxfD/cchyH8J80bxWlzIfdgtDDeAhIxZkCRImDh9/j3RjTwIErw95mJx7mLY++jL&#10;OPZ0Khx+8jkcfeIZXHj6OVx9PAWuPfb0XZancI2g4FqKFLj65BO4/PhTLM/i/BPP4vhjz2LvI89h&#10;3SNPYe0zqbEjb1HsfrMm9jT+HEdbtsDpzp1xfsxoxEeEIT4uFpc3rsOV7Vtwdfd2XNuzDVdZru3b&#10;wb/5fccWXNm6EZfXrcH5sFCcXbgAJ/r1wYFWf2DPN19hU43aiMtfBFEvZ8D6Z17G3idT4tijz+Pc&#10;Y8/hCttz9bGncPXRx3D1icfY1ifZZvbzUbb9LvurMbr49As4SkB1hOBkb8qcWP9yAfRsNhpuXSPt&#10;h6L9ULRlwJYBWwZsGbBlwJYBWwacMqB8T5286QcbEAOf4Eh0956Osd6DsdzHm2CgCdY3+4CA4GOE&#10;//kDFnTxwQSPPhjSZQJ6eU039HNP73lo5zENf3pOQBv3kfj2Vx/82NwXn//wJz5o/AvqvPclKlV7&#10;B29Vr49PGryL7xq+jaaN6qPl5w3g3uQTdPvjF/T16o5u/tMRyMSrvoEEKN4hD+X8JAskhDJ5gpIo&#10;5MhTGG3aTWMmubBkddaABFoSovOVxEWChCuPPY9Ljz6JS489jstUnq889Rguu5QrTz2asM/6zfFp&#10;7Xd8xj/2KC4+8giuPJ0C8S9SeaZlYWOKZxD1wgsIy5oFsZVfx/bvPsfZnn7AytnAnrXAqV3A+X3A&#10;pSPAlbMsF4Br58GdjnKN+1T4/RrOmQLwGFzifn7Gn+bHfsRfIKA4uRnXNqzEiTH9sKXZj1hbqxrW&#10;FCmE6JQvYRPBz4FnnsdJlvPPPoNzKZ7AmccfwQVaFdT2pPqjMXD89mjCeFzv/+PA0wRDjz2JC0+w&#10;3ifTYeczWdHr9xE2SLBfCsm6D21rk839tWXAlgFbBmwZ+C/LgFbsRSHq6BthgMGgrtMxo31nRHds&#10;is0dPsPa5g2x/PfvMdWjKwb6TUYAqfBd/CPgx2M9/BahRftR+PH3rvj2h/Z4/4PPUf/dD1Ctek1U&#10;q1YD1WvUwFtvVUP16jVQo2Yt1KpVG7Vq10ENflarUQtVq9VGpTdroGKlqqjwekVUKP8a3qxSCR+9&#10;/x5+/akN/mw3BIHByo6shd2HCywkBgkrViRBN2rvGYD0WbIjZ967BQk0t3jMwapcBXGWK/yXH3+a&#10;ij1X1p+mMvzEI7j0xKMsVPqffAyXVPT9icf5/fFEn4/ybx2j87g6T+vBlUefwclHnsYOrsyveSkV&#10;1pYogh1ffYLDvf0RHzoX2BYFHNyEa2f24+qlk7hCYHAp/iziL53l3yzx53H18gVcJgC4aP5dMuU8&#10;/z9LgHCWx1+4fA5Xr14kSCBQQDzOXz2FY5eP8IhT/JuA4vJRYPc6XFw2E0eH9sKuZj9hXdU3sDI9&#10;KVVPPI29pB6df/ZlnH+MlpNHn3D2z9EPRz/VX0ffzd8aDzMWzv7zt8vcd/WxR2iVeAQXCa5OPPk8&#10;dr+YGb2aj0An25JgK8k2ULJlwJYBWwZsGbBl4P9QBmQxMJEpqex7+YdgQNdZmOvRBbHNP8W2VrQW&#10;tPkCc/5ohaGeQ9E1aDk8AmPhTkdkLy50ezEQTIs2ffDVNy3wfoNPUZsK/1tvVkWVylVQo0ZN1CYI&#10;qFevPurXfwfv1H8X79AXNXGpz/0q9eq9g7p166FOnbcJIOry/Np4863qqFChIsqUeRVVq1RFww+/&#10;Qss2veDfdTkX2sMprw9HhMrEjssjR4682Sfhq2ZeyJg1O3LcJUgw/C+ChCW58+H041SUn3oKZ58i&#10;OEjxCOK5ah7/xBO0CjyNeIKHS1T8L5GiE8+iVfOEQoqO9sU/SqsBj7tA+s1pUnsOPJYGGx5Pgy25&#10;CuPgp5/jTN9euBa7krr7PlzGCSr7p6nGn2e5jAtXr+LSpWu4eJqf567SinAV17jv6rWrVP2v8qir&#10;OHvtCs5cu4xTVy/h9NV4nLt6GRevXiFI4HGmXMOFC5dw4tRZnDlPMHHlCu0MVwgr4vk/rQ5XjtFi&#10;sR5nZo7H9j9+R1y5iohOlRVbnkiH409koBXgZfaP/WRf1Ff1+zKtKiqmf/pN1ClrDNjvy6Y8YUAC&#10;nua4PfMojj7zFHa8nA49CRLcukbZD8b/wwfjf3k1yO6bvdppy4AtA7YM2DJwOxkQOJDFoHO3aEai&#10;nIepPn0R1+5bbPmxFtb+/gHm0Xegr/sYRoFcBjeCAo/A1ehCYODuNRtt/uyDL778lcp8PVSt+iYq&#10;V6rETwGDWkbJl8IvMPDuu++b8v77H6BBg4YJ5QP6qKpon357770G5jido3Pffru+EyzUQc2atWl9&#10;qIk33qiMsmXLoMJrFXj8p+jQaTj8uhKoMLjPg+7gfKMlIStmzJh5M0gIGLYQ6TNnvSe6URf6JKzK&#10;XYgK8DO48sRTOP/4Y6TecLX8cVKOjGKcAueeeprlCVzkCvoV/n6N5cqjXEEniLhKwBD/COk2T7yA&#10;83QO3ka+/wJ+zir8GjY2aYHzQ8YCEbHAoUPAxTNc3afF4CoVea73n6b6LgKR7ADU6XGFRgHq/7h2&#10;zVEIF3iEbAQEENxxgeU8gYO+X+Z+/W4de40g4erla4iP5zHxV3GGQOM0fzwtgMGjCSl4AsHCycPA&#10;1s24NHMOdrbsgCWvVcfMdHkRS3+Mk089h7NPP41TT4hy9QT7SYsIPy/z74scD5V4/q0+XyN4uGqK&#10;/uZYPPkILhMonCYtad+zz6N3s6G0JNggwX6Z2C8TWwZsGbBlwJYBWwb++zIgJ2SFKPXuHoOhfmOx&#10;ol1L7PjjbWxq8haWtm6God1mwNtvOdz9GLXILxLegTHwDwohMBiMb79rS6W9Hl577TVUJCWoMi0G&#10;b3G1X4q8rAAWOJDSLwAgINCw4Uf46MOP8dFHn+DjjxvdVD7kbyo6VoDBFSyoztq165r6q71Vg0Dk&#10;LYKFSihbpgxef/0N/Pq7D/yCVsHrAY9SmZhutHjx4ptBwsAZcUiXMfM9goR5CM9emIr+0wAdiq9R&#10;IY5nuSDlX9aFJ5/CmacfZ3kU56kEx1MZvsZyNQUBA8HE5ccIGBi56ASj/Gwm1SY2e05ENWqMLWOm&#10;4sIuKuS0EFC7J0C4gmtXqNxfvkJDwVXwK1V/h6JP/d75RVo/SxKbdruWWx0k0OAAFg6PBXkuWJ4M&#10;l3ldXCRYOMu9J0hJ2rEL+6bPwtJmrbCoRAmsf+E57KIl4PDzz+I0AdClxwkA6Fdxmf28QPrVefb7&#10;Iv0XrjxO/wX2+xoBAgQSWC4/IpoVrS/8/TipTH1/G4JOQTZIsF8M//0Xgz3H9hzbMmDLgC0D/58y&#10;4OmkFLn5haNrcCgm+/VH7G+NsPfnyoj7pQEmtfNFt8BF6ERQ4EZnZS8CBB9GfvSmn8FvzbtR0f/a&#10;KOelS5ci/ed1VKnyJqq9Wd1YDmrVqmMAgihDUvAFDgwwcIKCTxp9hk8/bYxPP/scnzX+4qai33TM&#10;x598as7RuapDdVkUJAEFXUu+DQIKlStXRXn6LLzySml8810b0o9WmihID6p8J7YkzJ8//+8CCU8Z&#10;kIDHBRKeZjSipxjhiJ8MYSoLwkUqyOdJRTpHoHCBn3LmvcZjLtLScIAOu6tffBlrihfF8Ra/4toq&#10;0oq4oq9N7gJXzxMgcJVfWv5logMu8htgkKD064s0e5VbgISkoUOivbQyEImYumVpIBxIAAnnuE94&#10;xVRPoHDtJEHCmdO0LJxE/JZNONDLH2vfKo+I1AxpyuhMhwl8Lr74Ei4JJNBqcomUIoEE0bE0Dhfl&#10;6Eyg4AAJpCU98jgjI9Eng8edsEHCA3tDPag3ut2u/88XrD3v9rzbMmDLwMMoAwIHnXyYd6BbDBPm&#10;LsB87yBs+akOdn9VDuG/NcZQj2EEAyHo5B9FcMAVefomBHSLgo//IjRvEYSatd7Fq6++ilIlS9J6&#10;8LpRzqWkS1mvSZ8BUYtEDRJNSFYAWQOk6H9ChV+goPHnX+LzL77ClwyD/9XX3+Lrb767oWifftMx&#10;AhCNBBicYEF1ySKhunWNGywKVSygUAElS5YwFo6AbuGMfvRg+igkBglz5837m0GCLAhU/s8yfOnZ&#10;Z2hRUOQe47DsUJLP0F/hHP0V5Oh78fHnsOfRZxH5QmpsrlsTZwcFA3ErgMO7GYjoAoMTUesXQLhE&#10;5Z0gwfzTSn8ikJDAKxJIkGnhXjcnSKBDg7FUiMak2EiyJuhTdKULly7jymVCiMv0VTh9ChePHMS1&#10;c/RXOLAR52YMw+aP3kNk2kzY+FwqHHohFc48+YyhGMUTEJznGJxi/1VkWZGD8zVZUpyWBBsk2A/7&#10;h/Fhb7fZlltbBmwZsGXAloHkyIA4+gpf6tEtDv2C52JRR3fsaVIJOz6vgGVtm6G/7xR4+q2CG52V&#10;3RnNSInLAoKj4Udrwm+/+6NG9XooUrgISpYoiXLlSC2qWAmVKlUxFgTRixL7HgggyAIgOpEUfSn8&#10;X3z5tQEE33z7HZo0+QHfM6fWDz/8xE9HcXz/Ed/xt2++bULn5+9uAAsCGxYFSVYKCyjo2m/RiiHA&#10;Ij+FcuXK08JRGn+06E6gEE2g8ODJSGKQMGfOnH8KJFApfoY0mxQMZ0rlWHSbcwYoKOrPM7jEJGi7&#10;H0uJ6PRZsfOrzxG/eDpwfCtX53ezkGYkkHCRDsgEB8ZX4NIVxJNqJKAgBd6iG5mVfcv54L6BBF6H&#10;gEDXEO3oIj8NWCDd6Gx8PKMixRsvhWt0grh84TSdpY/g6sUDbPMOXIpajAPt2yAsdwFEMafCbuY/&#10;OMMkcHJavkBAcJqWlBPPPMIQqhwLflcUKFGu4kk3skHCg3cDJeehZx9jz5stA7YM2DJgy4AtA7eW&#10;Aa2kuzFbsQdzCgwMnoMVbVtg7xflsPuLV7GgZSv07jqHkYloNaDFwCQo8w1hlKAI5iBYip+b+jFM&#10;aT3kz5cPRQoVRZlXy6F8uQomupCU8coMTSrlvEZ1B8XIsiBotV8AwbIeyCoghf/b777H99//iB9/&#10;+hm//PIrfmn6G5r++vsNRft++rkpfvjxZ3OswIJlWRDYsICCriGgIFqTri1HZgEWCyiUKlma0Y+q&#10;oTNzOXTxV9SjB+s+uSG6UcasmDlr1t8MEhTZh3SZCwztGS9qEYsoNgIIFxXtiNaDC4+/jH2MXLQ9&#10;bwkcbtYMV8OWcGWeoUevHCKT5zCVbwKEePoeXGChL8KVy1cNzegywcIVKu9iIokOZNGN7h9IIMq4&#10;Js9nAgDSjq7RomBRjy7JikCQINBwXlGS4s/hHEHCJUVXunIO5y8eZftoUWDkJezZgCNenogsVBJh&#10;zNK8+5mXcOop5lXg2Jyjf8IZhok9TfB0TrQjRYOiI7d8EmyQ8GDdPA/azWy3x5YPWwZsGbBlwJaB&#10;h0kGtHru5hsGT/pY9u82B6HtmmN/oxLY17gEFrdujV4Bs+EeFE3q0XXevsCBX9cQtOswlKFLG6BA&#10;vvzIlzcfrQelrwOE1yrSQdlhRXizqnIc1EzwQbAoRhZAkPXgc1oPpOjLUvDTT78YYPDb783R/I+W&#10;XOlvhRYtW6Ols+i79v/e7A/8+lsz/CywwPNkWZAFojHBRiP6Khig4OKjIIqTHJll0RBQUNvkxFys&#10;aBF8/S39E0g7etBCo95MN/rbfRIcIOESnXAVsUf+B1o9P8u/LzGfwKVHU+HAIwxtmqM4zvzZCVgf&#10;QzrREZwmSDh65TgjCl0w0YiknTusCI7wpMY3WX7D5Bpd4t9/B0hwAANenSDAGfvI4RfhaI4pMlZc&#10;YmtOX76EI7QiHLl4iiFVLxK4xOMigcPpC8fYfvorHN6GY316ILJkWUQ/9RIdmlPiOLNRX6LPxmVF&#10;OSKIkp+GxscGCfZD/2F66NttteXVlgFbBmwZsGXgTjLgxizE7kGx6NN9AZa6uTGcfREcaFgYq/74&#10;Hn2ZrdiTuaDcfMXXt8aS1CL6HXh4TaPD8E8GHOTNnQdFixZD6VKv4pXSZQxIEM3o9QpvGCuCcVRm&#10;dCEp51aIU63uiw4kipH8D2QBEEBoQovAz7QcWOCgRavWaN3mT1PatG13Q9G+Vq3bGgDxG8GCQMWP&#10;tCoIKMhfQT4NslAo+tH7BAoCJq7WBAEXgQTRoV4prVwK1eDpxehMTB1wp3H7J393BQmpmVQ5PDzi&#10;ZkvCoJmr70N0I6fjsvIAPKl8AQpxSioNefdnDN2IYVBJL9r/WFpsykwHZWbKwxqGNr10wqQ3O8nw&#10;oseonB9T2FFaDYxrgdNROZ5WBVkStIofL0sCtfUbfJRd6UZ/wXH5Cq9/hco+r8ZLy4lZyMCJF0y8&#10;VFoweG25SAgonGW81dPMu3DqChOxMWxqPEHN6SuXcPzqGfWI9KmdONW7J6JeoUPz86mw7+mXaFF5&#10;nqFRUzDsqRKpKeEci77bloQH6sb5J29S+1r2y9aWAVsGbBmwZeC/IAPyOXAnOJBPQc+ey7HQwwu7&#10;G5fB0XcyIfLXLzAkcBI8aClIoBUZ+s1KKs/hjAQUgh9+8mJkoPLIniUbCuYvyFX4EihRvBRKlXqF&#10;jsplUa7sa3it/Ot4oyJpRuT+v/lmNUMzkvOwlHQp64pApFX+RgQI8j8QQJAl4Gcq+rIOyFKQFDBI&#10;DBT0t45r2aoNmjVvgaYWUCBdScDjM9YvoNDQ6cisiEcCKrJqCCQIwAgkVKBjdTECndZte5M+9WCD&#10;hIiIyJtBQq/JMfcVJFwmSLhAkKDVctBxWTkTLjDE6f4n09GCUAwn27jh2pbNJu8ASTxUyZm0jAr2&#10;WXoKH+Mi/ilZCpwOynJSlmJOHdzQjFRcAYL0+MSK/L36LV8mSLjAcEqiENF12dCNFHZVF5Xz9FWW&#10;K7JuCD84L+vwWWAeBjouEC+Y9p3heSeV5fkaqUcnd+DY6CGIK14WW57PgAO0KlxKkdKRVVpOy7Iq&#10;PGqDhP/Cw9Hug/2St2XAlgFbBmwZ+H+VAQc4iKSj8SrM9O2F7V+/geP102HjdzUwpnN/eAdFmCRp&#10;rgnGvOh74EeLQke3Caj39qfImSMncmbPgcIFi1CxLo7ixUoampFlRZAvgqwINzgr13QkSpNvgKwI&#10;Wt0XHajx518ZepCxIJAy9DsVfSn8yQUIrqDBAgryYZBTs5ye5eOg6xhrAh2kLd8E19wJhnJE3wk5&#10;Wn/62U8EQyGM1BTywCyKJrYkJAkSfIYtRfpM95pMzcqT4BoCVVmHmQeBIEF5Ey4+QQfex17AphyF&#10;cKpVWyA2gto0KTlUx68o5CiV62v0DI5nYoIzBAkKN2oIPy4UH/1tlQRfBCcV6P6BhCv0N7hE9f5m&#10;kJCAUIQKnA7SBiiojYq2pD6w/TQq0HcBJtGbckJfkI/CoS04ExiI9SXKY82TL+PQ48/T2vIcrQnM&#10;k8BcCteUcM22JDwwN83/6wPe7ret3NgyYMuALQO2DNytDJhwplT+fYIjMM5/ODY0fQ/HaqfCnkbF&#10;MaejJwK78XeCB4EI17q7MOdBYHAY8x0EoWiRksiSMRPpRfkMQChcyAkSihMk0Pn3lVfKMFFZeeYg&#10;IEggz1/Kt0KeVq92oy+CrAgWzUi0INGD5IMg3wIp+klZC6x9bf9sD5XEx1j7ZIEQVelH1ved05og&#10;OpOuJ3qT8ifIado4MLNdap+hHNF34tVXXiUlqj6jNC19+EDCwpWRSEMuUo48hdGm3TR6lCfPHOLh&#10;H4ouHkmDhHglEmMoVGVc3s8wp7EMC7qvSRNciw3l6rzyGF90AARp1GdVqGQzMYGJLiql28Ux2Vq1&#10;dwUHlq9AQsZk/mh9v1dLQjwtAHJKvuiwI5gIRw5HBLZGRWYCJUsQ34imjWssxmdClgbDhVIfaPVg&#10;ny5cuczQqfHMDH3ewAUc2Y4j3l0QlSkvNj3yPI4/9SKuPfOCAVFXlHHaBgk2SHjAoh7c7YvCPt5W&#10;LmwZsGXAloH/HxmwqEWdmetgaM/ZiGz9I47Uz4ijddMi9I8f0CdwFtwDo00o08Ry4UvrgU/AQjT4&#10;4DvkyZUHWTNnpXNyfhTIXwiFChRmmNNi16lGJUk1esVJNSJ1RxQeUY1MRCOGHU1sRVACNPkMKIqR&#10;aEbyJ5AjclIAQQCgXfuOaN+hkyn6rpIUWJAFQvWoPkU8Egj5jNYKWRNcQYKoT4ZyRCqU2ilQU4ZU&#10;qSpVqqN9p/F/WxZmRZBS8eji+DTfzd8CZysJTm6WzWRZEsbNXIS099WSQJ+ER+mb8PizOEQOfhz5&#10;+Ns+aojLK+ZRmT5Mtfk0LpLPbxTrs1SwnQDBcIyUD0GfLiDhpu+i+zhdBu4nSLgs2hDNApcU1Shx&#10;VjY1SRYEmTMM90mOCc72mnisKvzxEvt1niFSGbJV0ZBO8aSzAkS0KVzbuRG7afKKSpcdO0k7OvPM&#10;i0wuR1+NRx9nwjU7mZr9cvn/ebnYc23PtS0DtgzYMvDwyoA78xe4MQtycI+VWObhhn0fF8XJt1Jg&#10;83fVMN53ILy7K2LRzQvOotrIObl9p9FU9qsjfZo0pBflIkAowBCnBW8ACRbVSE7LxmGZ/ghW2FMr&#10;L4LlsCyqj+WLoNV9+SJ81+R7Y0XQ6r+ckF1BgkDAn+06GGDQyd0DHp27oLNXF3h29jJ/3wooyNlZ&#10;Vgk5McvXQZQjgRKLciS/BJOFmX4S8ksQSBCokbP1a6+9Qb+I3sb/4n7LvoBBQLel6DdwDvoPnIX+&#10;g2ab0m8gPwfOYJlHq42Aw40ylyyQMH9pKNLeR0vCJVkQnngWJwkQ1qQgzahqJZyfOoqK9SEaDY7i&#10;6OWTOBdP52BnpjJjQZAzskKPMqzoNXF2XJV0B2ZwbC4+CEkBBOOjcI9bgtFA+n4ikHI93ip/ULQl&#10;AQPL3GGyN9D+cO00wcsZ9vMS8yZcwUVaHM6wQadoMTlL/wtcO4ML0Suw6dNGiH4uNbYy0/KRFMxK&#10;/SQBlW1JuO83zf2+Ce36Ht4Xmj139tzZMmDLgC0Df10GLGqRb3A4JgcOw6Yfa+NEtWdx4N0cWPZn&#10;C3Rn9uROzHegFeybx5v+B0FhaNGqJ0oWL430adMid848tCTkRd48+Q1IKEgrgmVJSAAJjA5Upgxz&#10;I5Bq5AoSrKhGlsOyFdFIIU+1yq/VfvkQaPW/ddsbIxgJJAgguHt6wS+gK4K790SPXr0R1K07vH39&#10;0MktaaAgypJFOZKlQmBEeRNc/RJk2ZCFw7IkCCSUd4KEH3/pdd9BggdpXMon0bvvGAwYNJBlUELp&#10;P7A/vw9Fz97z0cXv5jlJFkiYtTgcaTPeJ7oRMy5fevxphj19Dju5Ur4+f36c9XNjRuJ1iL9yGCfi&#10;jzGCUTxO0lpwnhx+Rg81q/OiHl2kjeHCtVNcoJdCLYqPc/U+8acz4pArSLhHXHDDaa5O0KZuF0xi&#10;jAjcSfWf7aOjtcmZoJwNCsfK71dPct8Bfj/Kpp8zWZkv0NJwjnjHkYiNORXiGfHo0lGcmzkWEa+9&#10;gvDnnsbRF1/A+aeeNiABdPa+/BiTrTESVN/fhqAT4wrbD7W//lCzx9AeQ1sGbBmwZcCWAVsG/poM&#10;yKdA9KHBPUgtavsTDr+TmQDhGWz6rjrG0Behc1dmSTbJ0G6+The/UAT1DCcNqKWhF2XMkAm5cuQh&#10;SMh7E0gozIRpRYtcd1ou7QISRN1R6NOqVeiP4MyNYCVPMyCB0YZENZLDsnIiKElaUr4If7bvADd3&#10;TwKEQAwYOBgTJk3B1OkzMXzkaAMYOtOyIBCRmHYki4QiJCnRmvwdFOXoViBBIMaKcOQACRXx4y89&#10;7ytIkAXBP2gZ+vYfz34MYCFAcJb+A/rTgjAcwb0WUpcMSTLjc7JAwoyFtCTcI0jw9piLcDokX3rk&#10;SYAr4yBIiH8yBXY9kQLh6TJh/7dfASvnMcrPTlw6f5AJyM7hJLXvI1yJP0VwwOimhl50jXkHBBBO&#10;0dH3HAk6iix0tyAhsc/CXQMHJ6WIGMA4I19hG6/wu3wVBA4uXL1Cp2r5GjiKvA3OCzTw8+K1Y2z/&#10;HgKdI+bXi6zkHEHCBTo0m4RsCt166Qz7eZyd34T9QR0QWjwvtqdMidNPPcvxe5wRj5QzgdmYCbJs&#10;kPDXHmb2y8AeP1sGbBmwZcCWAVsG/roMyCqgkKZdg0Mwr4ufyZJ84q2ncaBBTizr1B7BgYvQkY7J&#10;JlNykgAhjIrscoYl/QGZMmSgg3JmRjHK7QQJeYyzsqslwQIJJvQp/REU2Six07KoPFboU1F8ErIr&#10;k/ojCpCoQMqorFX/xCDBsiJ4EggE9+iJCRMnY83addi8dRtmzZmHvv0GoIu3Lzp2cjeUJFeaUmKQ&#10;8IUTJCjkqhXhyLIkyGcigW5UtjzDtlZFi9ZDuaKfPL/fO8mug2IUYgCCsRgQ7Fil/4AB3DcC3Xst&#10;5pysShIgqP7kgYQlMfcIEsLouDwXoXQ2ufQkI/UwlCcYqSc+xYsIZcjThdXq4Oy8+VSK9xEkHKJT&#10;7ykqzFSuqYGfpuZ8XsqzfAvoFHyN+QXir56n0n2OSjc1a5NQTdQeZ3Hl/zi/J7Yk3BeQ4OLvoCRu&#10;BiwYa4HCsjqtB/puihVxSWSjs2w5gQJhTjzbHy9rAx2a6b+ckLX58iXCivMECec4FqQdRX39BWak&#10;yYDdz75IetbjOP3MIziW4hGcYXjU/r8OQUfbkmBbUmxnZlsGbBmwZcCWAVsG/g0ZULZkZUJmRuSR&#10;wVOw7o8PcaRuGhwnvWjL15Ux3m+IyaRsjrlF+7wJLjy955B+0wBpXk6FzBkyI0e2XMYPwWFJSCZI&#10;oJKt/AhWZKOkQIIoP/IPEEgQFUh+A7cDCZ29vNGjZ29MnjIN6zZswJatWzFj1mz07tPPgIQOHd1u&#10;a0lIDt3ISqhWpkwZVKNO7O03lw7ENzty3wkQJP5dwE0Aod+AiZDFwGE9cIAEAYQBg0bRgrAUnXmt&#10;xH4IrnUlCySMHzOcjsvZ7iG6kUDCHKwokAdnUzxmVsKvkDJz4vHnsDRbQcQG9WYsUHKKZC44S9LN&#10;RSr/XJqXci/F2+j/xudXkYQIFFRMPFH94uKD8Bf8DO7amnAPJ6h5ck0+S3BwXgCB36+6+CwoMNIl&#10;WiEuM8br5TMM/Xr0CLB3P3YMG4Ox5asi9AU6Mad4HIdTPoK9LzA7Na0xA5sKJETbD8Z/48F4n6/Z&#10;0XMZOngsQ8dbFOu3u31IdFK97svg7rU8yagFVn2KaKBjdGwnz+UPnUz9Xe3XfGhMPLr8+2PiwZex&#10;2qI23e6BrrFw6+yYS1d5SpAvyoTmOrEsWefo827l7H4dr3F2c2mba1/+zXa59k/tsMb1+pgufyBk&#10;5H7Nw99Zj2TXGrfbyfGt2vAg3ZN/5zg9DHXrmaScBt17rMBSDw/sbVQMR6umwJF6GRDW+mf06rbA&#10;WBc8bmE9cKxSMyxqwHw68NZD6pdeRhYGyMmeNQdBgnIhOECC8UdIjiVBIIGRjW4LEhp+ZECC/ARM&#10;ZKM7gAQP+iMEBnXD0OEjSDWaganTZmLosBHoGhRMR2avJOlGLVvf6JOQVK6EpByXFQK1bt0PGAKV&#10;lp2/mCfBo8sKhpVdhb4DJjkBwnULgihHffqPQUCQLAh3zseQLJDQv0d7pMvCibvrEKhh8PacixX5&#10;cuEUufR4+jGcf/xRbCH1aEOdBjgbu8FhCbgoLVn5ELj+flns/hsdgxMwwE3ewvegsf9Lp4iOpJCn&#10;yrFwRVQpywJifBkUCElhVfnv/BlcFUg4cgyXNmxF2B9/Ygm5eQeeegSHX2R5/lGcf+xpDDAgwfZJ&#10;eBgeprdqo16SXr4rMXN2HBYuXosFC9ckWfTb7DmryVNU5IE7K3HWy3f6jDgsW74OAwaHG8XxVu3Q&#10;bwOHRGDZinWYNj3WKKH38gL/t+ZC7R86IhLLV67DpCkxSSrBd9M2jbHGevbc1Vi6bC169Q277fjd&#10;Td33cqyU+uCeq7B4yVrMW7CaiYVCbqmUaixGjIrCkqWJ5GnRGsybvxrTZ8YxmkWYGSNrjnXOmHFR&#10;WLFyPcaOj/5X+qr2BPVYhWGcRwvEqF0jxzjaNX4iwyQmAW7uZTzv5RyNla4/ZHgEZvF+nc95WMAx&#10;ncsxnTojli9kRnJhex+m++ZexuGvnGPN8SLnsy4g6NZynPg6ie/J3v3+3Xvyr4zDw36u/AncvLnS&#10;HRyDccHjsfGX+jha+yUcfet57P6qHGZ4BDApWjg6ed+aMqP7RJQaXwKEWjXeRdpUqRMAQmKQoL9V&#10;ctGiYDkui26kUsgkVCvhoBvdwpKg6EbKSyDKkTIfW5YEk2X5x59MJCLlN0gc/lQ0IlkKBAb8/APR&#10;rVsPBAX3MD4KsjBYVCNRk6ysy6ItWf4IlhVB12tIcKLISqI8WdGN5C9R9c3reRJKFC9BH4Y2Jpma&#10;wpHeq5yIYiSA0G/AZPTr38+FYjTIAIZ+A8cbHwUdl5xrJAskfNP0D2QUsst7t3kSHCBhZe4cOPXI&#10;I7jGSD0HSTtanyY9Trl7MzOaPJOpJTMkqPwLropWpMhA/KcQozdggsR0on9J2b/Xy8p5+SJBwmVH&#10;GrgbQIJgkQhUcnS+otCvFxjz9cQxUrBO4djM2Yh6vQI2EGAdfPZRnKRF4dyjKTDAphslS8CTcxP8&#10;W8doJUbRBLZv24qjR3fh0KGdOHhgB/bs3o7dLPquffpt545tjE6geMbJBwlr12zC8WO7MIEZ09u7&#10;LbvleOm3yVNjcfz4LsTFbeQ1Hi6QoPYLaJ08sQsRkRv+spKrMfYJWIktW7biyJGdGDYyyqwe/1ty&#10;IutOfyr2Bw/uwM6d2xDUfdUtFWaNxbwFa3CYcrN373YjP6bw3H37KFe7tmHdus0YPorKOOdZfZLV&#10;YQUB1sXze7Fq1Xrz9z/ZVwsMbNiwGQupeGulWddXXwR21K7wiPX/2hwYC0fnZZgyLdbQDXR/Wvfm&#10;vn2OOYmL20THRtuyezu56Ug57jcwHMf1rDu4k1zoW8tx4nqse3Kz854cTiD8b96T/+T98SBdS+8s&#10;RSYKDl6O5W7tsb9RQYKD53Ckdmqs+/k9DAqYBLfAqJuSot0M+qQIz0K1t+ohzUukGGXMyjwI2ZGN&#10;i9EWSMhFn4TsWXMaa0IBRjXKS4tCfoZBVXQjAYQihR1AQRGOlCMhKZ8EKeIqcly2QqB+4uK4bOVI&#10;+KNFq+sggUq/w6+gBcFDK3QkUPDx9UdAYJD5VFSjW2Vk1n6BhJ8ZMalJE+ZJoD+Cwq1+xGRqAgnv&#10;vPMerQX1DGipVq1GQjI1ZYguXqw42nUYwPf8vYc/dfgghBIgTHECBItipE9RjCbRgrAi2QDBYe0J&#10;M/nRZCRIzSinSWZc/rLJz/cOEkg3CsmRFWcJEs4zKs/mZ57BjqpVcXXOXAfNyCyjyzv5uvnAARMc&#10;dKMEP4KHGiRQ+TcJ2OSpoL7eDBLO8ZezxslZ/eYxFwkU6KNw7fABbGvxGyLTvYw9KZ7EGfp0nGLy&#10;uX42SPhHFZm/40FtWRJkJVislV8qSFr530pFZBuBw3Ku7Guffpsz77olwYSY4wtXypQUOotaYq1k&#10;WquZ0dEbcWD/DoydEI02HZbecKzrqqzOnzApBgcISiKpZLuChMTX0os5KauE6rOoAKZNok6R2uIK&#10;avS9vZMG4zqeup51TnJWYhNfqy37No2ruVKiQ6jkurYvof2u43SHFWlLIZEyLUV78LBI6BquY+2e&#10;BFi7aV4SxuBGx0BDuXC2p5OoQU6amdV3Xd9Q0JzH/NlxGc3DYdhFBX/z5i10Dry1cqVzZlGepLyu&#10;WbvZWKakeEvZXr16E3YQbO7etR0bNmxBjz6hZs40niNGR0ErvKO4cm/JhtphyZZpp+aO7bLmzrTT&#10;VQZFZUpiXBLPl3VN0YnU51btlhgryTEqj3NovWnJv7Vf8zhsZKRp12haOhJbEizqzw3zksTcqs2S&#10;O50vOpN131jtuN29bVkQZGETGNAcCMzo3ly4aK0B1du3Ezjs2W4+NY6ulL1b9T3xNXWO2qj2WdQ/&#10;V/qfmQvnWKvdiRcLRC20zjd9tOTLSR+80/lqzw3jyWuoTYnvR2u+9Zsr9ceaS0uerfvZtQ7JRlcC&#10;3Ll8lumZ5+9iEbvdM01ts+7Jtc57UpZDV5Bwwzg7267nyt/x3P5/rdONkYs8SXEeHTQOG399D4fr&#10;psORai/g4Ae5sbJdC3TrrqzK4bd0TrbGTbI6dgLvlZFTCAKyIQMT6QogJAYJGRnYRmFQJ02ewvtt&#10;JVq0aGkAREEmUxMVSUr/4sVL0Z2RhmRNUAhUV58EOQS/UbGyiUIUGRWNGVxwVZQhRTiyQqA2YfQh&#10;KfTNCAgEDGQVUDhUFfkiLFq0BJv4zD1y5CjXbE/xHXMI69ZvwMxZc0zkI1kOBDD8aV2Ijo7F+g0b&#10;sWHjJnPM2nXrsWbNOqxesxaxq1cby4OAgUCCrBtvvVUdVSq/aSIxyQpS6Y0qcPOcfM+RjRwWhKQA&#10;wkBaEAaiT78pxuKZXAuCNV/JAgkTen+FtJlz3RvdiCAhLHs2nCNIOEKH2w1ZMuF4+7bAzu3G/8Ci&#10;3ciCcFU+By6+yFphd0k1kERygntd1/+nz7NsI7IiOEGC1TlnHxUGlTGbDFBQVCT9u3pNoY8u4ui4&#10;oYh5rRR2PPs8wdZTOMb8En1+H4pOXW260X/hga2Hpl54f3ZcylWAVQYg7NjuWDHWPsOBdipn1otv&#10;9NgoQ4eREjifK8czZsWSchMBL+cLVeNigQQpWKIcSQET2JDC06tfaILSdSuQYF7MpN1Y1xK1YvrM&#10;WFKTwg2QuP7QX44evUMxjb9pFVvARtcR9Se4l+M6Kr1J21m0eI2pQxYUSwHrzmPUDym3WsH3uA2l&#10;SvWILjOdoEDtUZ+kQE+eGnMTSFD7/Wh9GTs+yhxn2s/z+g8Ku6H9t1q1FEjY4wQJwzi26pOKVpTV&#10;Zlel1d3LMR4aq1mzda01Zn4mTo42ypAFXNSmQEYAsdo+YnSkoa/MmBXHFZ4Qo5hp3idz7Kz5kuKu&#10;FVgpqckFCVqpFVXKAodqq+ZIdUnJ1Wq46lebpdiJ5iPlbTiVcqNMc1/PPmFmXmaybSOp/Or3KRxn&#10;UbH0uyhQGnczLqxLbb55XFhP31AzZglzwPlXW6TUqq/aH0cAs4vgJSZmo7EKyeFOMj94WIS5rsbJ&#10;Gm8LQEgOJUsaSx0joNibcm0p6RZtTlYygZA+A8I59+FmvDU/koW+AxzUq6SeI5Z8SvHfzvtRAEvg&#10;QHNhces1Brrupk1bqBhsNu3sRKuDpfTqWEtWLfnTPlflWTIhkK7FAN2naqM1VmMouxZNR+OiOjSW&#10;Xbsz1KSTMqbzJ9JaqPN1rnWv61jd+wINwaRyOfrtmEMpC67jKTqPxlNzrWMkw6Moy966H1m/Y0Fj&#10;hemrZEK/qR2isPXi/Ko/kgvJl3Ud9UH3g0PJd5RAAlzJuuoRbU7XVTv0PBjHxQzJkvVM09wOGiqn&#10;VgfVS8+GpECC6u1D+pHqVNt134meJhlKCrT+F94Z/2QflJXXzS+cdMBQLPFwx/6PC+NIzZQ4Uusl&#10;7PqiLKZ690EXJj9zSyJrcuJ26rkxaGgczp1jxMcL5/DeO+8j5fMvJwkS0rycFr/8/GuCsjZ8+EhG&#10;PspiQEJm+i58zlwH2lYQQMi68MorZW7IkyDfBIVBDQuPMMddob7ZjhQiRRYSSJBfgolwRL8EUY6k&#10;7MsKIOU/ZFUoLjHxrbb9Bw5Q2V+LmNg4rN+4EadOncZJsjzkuPwHwYTO6dWrj6k/nqHtd+zahR07&#10;WXbs5HNjB7bzc9u27XD36GzyIiRkW1YitSoEMgQJxYuVwCefNKGMy3/w7p2WdQ8kWBD6uVKMCBAG&#10;DuQ9OoMO0Y5My3crO8kCCTETP0PqTPcOEqJz5aJy+wT2pngWm994DZfmz+BKOZOKmbTIlmOyg150&#10;mU7JCgdqpT74r1gSHASqJECCMzO0xFFA4TSjHp1inogLhp4k+0M84teGYf1XH2PjS+lw5pHncPjp&#10;lOjdbJgNEu6zA/Hd3jz3+3ijeFH5tEBCT670JrVqr5evY0XYoTTK8rCXK5mbN29N4OTrxSqQoJVP&#10;fUqJEeVElgWtJEsp603l2lgkkrAkWC/XOXPjTHv2c2Va52vFdOPGzVQauZLndILtxRf0alKbdu92&#10;KFIbeS1dV5Qp0X/UJ4EdKZrHju40bZFCoQebrj9oaLihxAgY3e7Fbh0r5V3XclA+dmA9lbPY2I2m&#10;bZYlQUqFlJoFizhWrFf9Nu1nm3S8uOUdPZJWDl0tCaJ5RUVv4Bhz/NjG/axHyqz2SUHU/Bhli+Mt&#10;5UaryftE86GSrjGTYh8att5wRHWsUb6pVMlC4RjLLcaCo3Z1oyInRUjH7+J5Zsx5TSmosvCo7rsB&#10;CVJoXRVmfdf1BR40P2s4Z1IW/+y01FgaTp3YbSxZlmOuaFbqh/qgOTt8eKe5vvxoAqnciwIkGdQ8&#10;qOi7xqWbc1x0PXHHo6n4a8zUT0dftyGW9Bz1V7/LgmBZSTSvokoJoAjgCHCqXSEh6otD+ZbcSXnW&#10;Cp/GUBYkc32eK9mQYumwYjksFWtWbzZ16j7Q7zfcB2yHQGZSQMECGRpHtV/j1Z3gRveLtcJuja/2&#10;y6fC289xTY2hKF2aX4uepHaq7xu4T2DM6o+U+MioDYbatnbtJgPiDD2MMqLxFqiPiNhg+iiZ0Dgv&#10;Xb7W0A8tAK4x1vyojapfx+p8zdtUni/5sc7XWC+hDBhATgAgUKP7WdfVc8RBTaNyQ3mT0i2KiUOR&#10;X5FQt+pVv47ymjrXUP7mxDmeRUb+HdcXlVLAQ89K0Y001roXNW+6fwRQBRAE4ixLjeZVzxzr/hDQ&#10;0TgnBRJUp4CR6F46XtfVPaq65KOkc/5NX5b7/Y74p+szeQ9ILxrWjdF9mn+Mw/Uz4XCNl3GUEYw2&#10;/lgXQ0Qv4u/uSSZGS2xBDeE9EsL3wx6ChNNGAe/atRsjGqW9iW4kB2YBgZlc/T9/4YIp48dPMMcJ&#10;JGTJnA2fkut/mRT1BQsWEiQUMX4JJuMycw1I8S5TpryJYnT6zBlso7IuJX7ChEmoxWzHH5P+o1wJ&#10;SqjW5HtZE5oyHOov6MDV/i0Mc6pN1oA+ffuhfcdOxmdBRXQigYNu9E2w8iMoOpLyJlwkqJD14Efm&#10;RxCN6Ts6Rn9JICJA8sknn+Hdd99PsCJY+REU2UjJ30qXLolffw80mabvdo4dFCP5IJBiNEAAwUEx&#10;kvWg/8AhfMbO4X2gCEZ3DxCSTTcKG/3pXwMJufPi5CMpsO3lNNjV5AtcPrCNCjOJNSZzsiIYXWVx&#10;0IsuXqZSzEg/zpQE5lPhjoyvgrM4dl7fFP3I2vT9KoGGtc8RGenG3619rsfcWOPd/+V6HdfvjrbI&#10;IqL+0TNBWaPZP9NZFySkcKrnKfDnefAFHnuOx5x3WlaundqHrX4eWJMtH449khL7nk2FXjZIuOub&#10;6W5vvn/6+DuBBCm14yZEGaVIL+LZfCnrBauV6tDQ9YZzHk5lwlr5k1IkpV0vTCkrWmmUMrJjh+NF&#10;rlV/KTR6wSemG+nFqlVcA1hYh5QQKUsCCFIkwsI3UNGnTwUVRil8UnCkoAx0OklrpVEKgxQJKUtt&#10;2i81ipHaqONcQYJWPgUo1EZ/rqYntfonRUVK/zIqN7q+FOdwtmHpMsauplKhNkqxdgUJuq72q7+R&#10;URsN717Kzd69O7CSSqcUuqQoCa4gQddRvVIupcjEEIyoTikkWrmUgufps9ysgKoPGmutdmqsYmM3&#10;GUVL+6X4+wetNMBENB+Nq37TGEVGbkywoshxWMfrGqIHiWqj8ZJip+OlQCWHbiTl3hUkSJY11+qv&#10;nJQtxV/0D4EEARydo+tZIGHI8EijHKutm7dsMXM+ZVqMmQcphJoHtX8VZU/9sxQ7OfKaKEW8nsZM&#10;x+k3HSNl1zouLGwDLVph5hgpx2qT+qy/1Ue1S+NqWUUc9KAVdMyOxFbWpzHReITw+mHh601bNHai&#10;UvWj4mittEdx7gX2VDT/ug8kzwZo83hZvJLitxuQwHFTm13vl8RUH8uyYV1PnwIqAu0WkFffdY/K&#10;z8UBiLaa+8uy2mgMtV+yqvlWn7ZwzKVka7y2OcdZcqh2qx5ZYyyQqrmRnOp8jaHq03jcdD4BsrFI&#10;se5g+gSo3wKKkmsLQCuAgWhUmnvdW7K26DoCCVpc0PXVJt33C2kZVD06xuqb5lL32nqCDtWhdknm&#10;tFAgUKh5UNsEEv/stMxYgw4fdoCfqZQvyap+0/NLoEjtEehLDBL03NI9rGtpfjS3+q57XeOgfrpa&#10;oP7p5/nDfr1OPmHw6xmN2d7B2N24NA7XfhmHaqfFofezYVWzb9G92xJ08pOlJznKpzL+hqLZH94E&#10;/Mspf45nmVbnC1HBT5c6fYI1QZSi9PRbFf3m8JEjfG6Em5X5uXPn07k5G/LRL8EBEhonCRIU4UgZ&#10;jJVgLbh7d6PMSanfu5d6FAGAAIIU9s/oK6AcBnIwlkL/w4+/UHaizPHLlq80VCIBAFkY9F1FQMGi&#10;I1mOzr80/Q2BBDuyPMTGrjY+CHJW/tCZF8HyQ6hLC0biTMsCM6VKliL9qC6t9vP4bL11qNik5MkR&#10;5lT3340+CCYHwoBhpIApnGrSSdKSK5/JsiSEjfoEae7RktDFfTbCs+XBwUeewZrs2XGmbxBw4RjV&#10;5Qs0zVx0ggEHzUjg4CITB+jzCpVrhUE1IIII8DInQI7NCc7NLmDAAgUWQIiP57HOMKlCj/pulcs0&#10;B1lFv+kcfWqfK3hI6nvi61jX036dr3pMe51/a9+lS0ylxnZfpoWAR9D9Qn/TOVlxT+PZb+ZKuMZw&#10;qErQFq/kcQQLxpGZ7bqotqntl07gQvhSbKxUE9sfeRF7UqZHrz+G05IQ+Z9TlJMruP/F4+4EEiyq&#10;jcz8hgrA1XitarYmh1tRYAQepPxYK6iWJUGKhbjd7ah0SQlfyRepUZj4kNbKnhR4V5BgKTtyYpUy&#10;LAVHK0BSKKQMrF6jl/820wYdK5qAFC39lhDOlS91KclaNdRxrdsv+UsgQfXK4iDlQpYBrXyLCiVF&#10;QQqItWIrkKBVR4EnWTGkBGoVWhYKrdwKxMiSoP5rTJJSDl1Bwi7SIqV0DaDSKSVHVhGtoEsB0bgK&#10;oIniIoVO+1auWmeiIWkOpOhK+dZ+KVZybFUdFkjQvhAe7xcYwrlZRvqFABeVMx6veVS98oXQpwX4&#10;/gpIsKhFsmSoTVLqtPp9O5Agq5OAkvwadH5bypDaL4VMitgsggULlEoO1CfRbkQl6UN5MPPFfZov&#10;WSA0Xiuo9Enp1VxJ8ZNPgmhoWu2XlUyyYvltuIIE0ZN0vICu5E/WK9HAVK8Aq8ZXyrd+E5hUu1QE&#10;EqSAat4FVNt0WGIoOZKZfZRPKalJOWsn+PZQgTZyzHvsdgEALCAmEGUp/RoLnScFuwv3i36jFXu1&#10;cRXvKx0redXxutckU5JRyep8yo7GXwq5FgR0r6n9FnDvSTnTudovkCAlXwBVdDo3ni8FXvKv40VV&#10;clfkK676C2yqCGRIHkXH0nEaH1EWNc6ivi3lnEn5FmjTs0ltddDC5Ki90dCM2rstNb9Z1hbVIfCj&#10;+0p91aKCZEXfkwIJOm4QI6vpmSZal66hfXqmTWG7DtNSqLHRPt3vrnQjPbeGjYww8iU5m0CKkY7T&#10;c1GUJ42nAJ6eBbZ/QvL9M5TwrJNfJPp2X4zo1j/g0HtZDTg4XCc19r+XG3M7epBeFAE33+Qn/PKj&#10;rtK8RS/jXBwdHc05DcPgwUON3tTg/YZI9VKaG0DCyy+mgjtpP6foB+Af0JXWBwLnkFBGOGL2ZYZD&#10;TQwSCtC6oKRq4vaXL1/B+CaUZ4mIjMKRo8foNPwh76F55nptaA0Q5UeZly3fBPkqyAdBOt1WUoOa&#10;NW9pAELiiEfW37IoyIdBAKLJ9z/C1y+AloRLiCNIkIXCAAXW/yGjGrkmUJPDcvVqjGpU1RHVSJSo&#10;UiVLMitzC1IIo+4qOprAmSMPAqMYmTwIVg4EfWdW6J6OEKfJ8fO7nT6VLJAQOurjewQJoTAZl3MV&#10;wq4nX8TGN15H/OIZnAglRJPiLCAgSg3tCgQHKkZBprJ9yUVpN4q+AQhU6pU4QYvw4n+5gAFr360s&#10;CTpWxRUk6G8LKFjfb2dDcAUb1nEWOLB+s6wTqu/iRYIgtvcy23qR4OAS+3qRAOHyVVoUGOr1Kh23&#10;r9BpWyDhKrMvK7O0AxRxXAQg+OcVgY9rjAJ1dC+2ftkE0U+mwu6M2dG31Wh0CrRBwn8JLNwJJFgv&#10;0PbuVPapUIoDLuVNL2gpsnp5R3H1zRUkaCVuEjnIUm4cPOllhp+8iQqSFBCFPpVSlhgkaFwNTYTK&#10;pF78oitIORNg0AtZNBjRGKQkqG5RFsRplpInOotWdrUKqVXk+wES5LQpJWIfrQByyNWqvOWoLcVA&#10;yqSoLFI8BSikKAjMWMr89fY7VrJFSxg3ISZJ5TCx47IAmDV+akdfctulZG3bts1wrAcOjjBKlvor&#10;IGPRUaRsKYKLlFnNw0zyvKX0S8l2KGrbDHfa0JCo6AlUSKHSPGoV36pHn0OoeN2N43JSlgQLJAjM&#10;JRckSNFSv0TPEjVESqmUf2s1WUqjwJiUMa3gik6j1WP5XWhcNP+Sn65OkCYrkRRQWRD0aWgoHFOB&#10;CLV5Hn0FrOhG6vcNIIFyJpArS4GuoXCuDiXZ4XSrukSXkmIrYOCwnDhAgigoklcr74V+08q+gLUs&#10;QrcFCbwPBBLGT0za4uD6DNK9Z2SP46Kxk6+E5YxsrfqLQiWFXvKpYy2QIPkVn173qBTqMbQqaV8M&#10;wba1ICAZsYBXYpCgYyVjnWit0vnjKFuiGOmZIJBifEB471tWLIEEyaN8gax51rGax1BaedbyPtN9&#10;YkUMs0CCjlUIWGt81WfNv8ZYYZddHcJ1Dd0DVj8TWxIsh2q1TTIzdXqMAYyy9BmfIMqTuaeTAAl6&#10;bo0eF23GUoBX1hA9owSYtECh9khWLFrVf+ld8Xf1RaFNvbpFY0LXkdj2fXXjd3CwDh2USS/a+UV5&#10;TPAZBA9/WumS4X/gaCN9VQLCCfBmo1iR0nil1CvGKjBjxix8zVV8bb379EU6Jo21Ihxlpt+BohqF&#10;hfE5Q5pQPToob9q8mc/9tcb3QKFQRUUShceiGyn6kUCCnJcFEuTwrN/jqWfJ6VlUJG8fP3O90WPH&#10;muhCHzhzJmjVX2Ah3Om70K//QENData8hbEayHpgWRJcrQnyRWhKK8KX7IdXFx+zIBwTE2ssFbIi&#10;yEHaCnkqC4Ku+SYzLFeoWAXlGM3o1bIVUIztLFe+Mjx9Z5LWF2Ysl4bilagkVvTdu9Ay0y0MvQZO&#10;R68Bg+gnNcTQjPqw7d17KwcCF1pcsijL4pAcSlhScpUskLBq5Ef3DBJ8POdhRe4i2Ph8ahz+8Vtc&#10;3RFnePaM22NWy684qUUCCFKmE3wQOJlSuF0VeSnkloUg8Sp+4r+t4yxl3lLeBQos64KrJcHafzuQ&#10;YP1mnZ/4WFeAYoERy7Kg3AiKbXTBSacyIIfWEQN6VISOxL6yMsgJMDijpZrrnD+NI/7+WJkpO6JJ&#10;2+rdYgRDjdkg4e96WP4b9d4JJOhBIR6yYuVrFVQcbL0gLa66FL/EIEHKjQCAtWKul7JWXtevdyjw&#10;okXcCiTopSsgIaVBL2pRmfQCXhkiescGDKfSrpf7IIKD6BgHZ14KhJRZvbRV1L7EIEEKlBQOKRei&#10;30hpvRPdSIqjVmTVHylNlrVD9UghmkjAJP8EV5AgMCGQIyVHVpHE7deKZ1LJ4xKDBK3eWuOn4xOc&#10;y7mCKZCgMRSNSkqNVnYsOop5sLOoTVKApYxdBwkOyoYcfS3lUQqgLBIav+7k5Fs+E/qUovVXQYLF&#10;sZeybChoXNG+E91ICrdWw63wu+q/BTIsqpFoQxpbKZZS7lR0vMZ3v6GXbYancVx1KPKaSxMtyhnq&#10;9G5BgoCU5EWr3loxN/eqM+KXHKkFyOQA7QoSpEDLgd2yBKgfkuPkgATR2iTXKzmPUnYTc9wtRVf9&#10;cOvsAAmi3EgmtIIupd+yMghMy59iH+vTqrgrSFBbtKKuNgq0jHdGHIsgHc0CQsE9Q28JEnT+pCnX&#10;z9c9IZCge1UhXAXy5DuRGCQImMh/QKBAY6K5VNEKvooiEVk+PgKFGl/5F2n+LApbFJVzXX/0WIe1&#10;zHF/O8CKLFU6v5OCFySiGznupxBjrXD4mOiZRmod7w2LvnQ7kDCGIEHPMflhWM8lI4tst85TvcnN&#10;L/NvPPMflGuaBSRGJgoIpnMyE4gd+DAf6UWpcaBeZhx5Ox02/FALg4NmUOeIvm1ytJv7swpd6fBc&#10;r96nSPHkU6hcqSoOMELQFGYwrlC+Inbv4eLn1u2GQpQ+bUYTAvXllKnxdt13cObsOYwdOx5FixTn&#10;6j5lYscOE8VIidYyZ8xiVuqlM8onQfkTSpQojVdfLYty5SoYMKGEZ9oCaIkoUqQYV/i/oH/CWUM5&#10;kmVB0ZE+ojL/3vsfmAhHBw8dNpYLgYOvv/kOP9G3QFSipr/+boq+q+jYn37+xTg8y/dAVgN3jpks&#10;CRGRkajD6EW1naCgmnIh0GpQpcqbjGxUk7SimqhdszpqVH+LCeSqENCUIc2pNXr0jzELIF4E8wE9&#10;wsxzOSh4pbOEGBm2xraTD0FXj3AM7T0UY7q6YWQPPwzs1wf96LA8fPgEdKeFUVaGBGAhvaHrKvhz&#10;bjvz3X+3MpcskBA6ouFfAgnzshdCXIbsuNCfk3ZuL/XheJxz8RO4Sdl2Wgu03xUYGN8F12zLt9Do&#10;paxb9KHkKP2qU2DkbrbEvg6u5yanjaJSyRP+KsHRDRmkEzXC0JDk3H3+HC4vnIOVlV/HkueeQ09G&#10;N3KzoxvdtcDf7Q3yTx5/J5AgJUQrz6JOaBVaL0C9JEUvmMFVVTkbJgYJUm70otdqml7IUlik1G8h&#10;LUOKYv9BtwYJWpVTnTLdS2mxlJd2VGJEXbJ4wrI4mJVRKhBScqRAyJlQ3GqdfwNIoDKilWU5t8rp&#10;UIqL8jgI8NzOJ0EKiXwM1B/RNXr3d0RUsWgQy+jIuX+/w3HZWBJIMRBnWgpEgsVDfWBxtP/Wmahv&#10;oBsRJC1Z6qDamBCRvKYsC6LaSIkRYBjAFXMp8FKapYhaq9UaL9FajJMn26EoN22ddCPNn5Q1KX0W&#10;SJBz8wbSM1SXgJ3VP42RotfcLUjQqrrVFvVJ11HkKMmDwJ/mTS8mzeWtfBIskJDg5CpnZFLUtjn9&#10;KWQ9siJwqb8aV0tOFKZSCp/6309UNGe4VUWnUn8kI5Z1zLIkzJ23Bn/SOmXARFKWBNKVJD8aC604&#10;C3w45oV0LQIT+XdIFsNpyVJfLUuCQILuHctioHMkK3cCCfKFWbRkjbFciDrjoNI4KD7G6ZfjIXAn&#10;qpPkXPx+gXDRcQRklq0QzcoRQcrQ4AwVaZ35TSBcnHrLkuDaFleQIJBu+T3cCSTo/rPCn1ogwfJT&#10;ShIkUB4VbUiKv8CIlBH5CaiOhPvcCQYsnwQdK6vedZCwnJYE+UTtMHJkOW4LKOp+EFDSGGncEoME&#10;yZ4sQpoz3Q+iWMlRWfKiqG1aFLgdSNDCgUXTsnwc1C6HLDrCFv+Tz/CH8VpaZXbzj8SA7vMQ1/JL&#10;ZkxOh0NvZ8DBtzPiUJ20iPrjK/QIWujwP7irYCEMcBAczdV2Hyr1mfB8ihdQu1ZdnDx92jgQZ2CI&#10;04kTJxuNR5GKUpNylCVjNgMSfJmPQNv3DFGaN09+PvM34NDhwyhZohRpSdkY5SgzPuGKvajc8+cv&#10;NCCjBH9TvgRZFBTpKJJUo3PnzxslvhQtGFrFX74yxOiQyn9Qo0Zts9qv5GatSR2Skr9x02ZjRZB1&#10;QH4KohJ9TyAgvwXt/1q/0Rn5iy+/MscoOpKsBh07uptrHWYbp0yZSis/C0O3Tpw02fzdu3dfvFnr&#10;bXh/WhtrvnsdUd9UwKrPK2Dxp2URRwfwDT+8i2Xe3ujhNxcRP32N9a0bY317frb9Auvdvmf+iamM&#10;HsV3BeepH7+H/v4FtvxWCVtavYltv1VASIcvaVGYiXl9RmDJn27wZyhUPbskj7L6TPwzECvatYKf&#10;35K7BHnJzJOw6h5Bgqd/KLq4z8X0bIWxpviruLRyJrXdQyYbgFRyJaaZPGkSxo8dh2lTp2Iecyeo&#10;LFm0GLGMa7ufKDMpS0BsbCyFbCKm8py5c+fSA34mxo0bR85aCM6eZX4BJ7g4TWGMJLKbMoWTNXEi&#10;TVwzMGfOHHPOokWLyFtdxpfEQXO8TEURERGc2Mmm3mnTpplP1zJ9+nRMYnt1/hE61Bw/fhzz5s3D&#10;mDFjzHGzZ8+m8sbQrtz27t1r9um6ur6+T582nbzJCTQpz8GxUyeNz8VlOjIrgdrq1QwtN28uFrB9&#10;c5j+e+XSpTh5jAnVuF1kkR9D/M51WPbZu1iZLpWJbmSDhOTzLB+Gh/edQIJeeFI0pUwIDOiB3aIt&#10;b3opMnQ41WqgFAqtZlrRjQQEpLyKOy4FRUrr6tV05OR+KaTiFWtV90bHZSlAKwyVyUFL2WKUf42h&#10;aCfWauPgYQ4lz4TUpBIswNLqzyXGx0EKoOF8s03iQYt3rhV5gQFZHBTxRO2WP4FWAU1UpNs4LkuR&#10;UuhIHaM2iaMvhUNKjRQTKRhSfC2fBLVVtCfLQVf903jJ6dVYRbi6KqrVnSwJapd47pOdDpUCKuvW&#10;OZxstUIu7r2itEhxleInYCJuvpQihRWVsiqFVu3TOEiJdtCNbrQkWOFaw7gKKuuHaBIaG82j6pOi&#10;rXPuxidBTpwKiStlTaBJFgDx1DWfUspUr5U34E4gwbIkSDmWMmZ8J8RNpywJKMiBXU7NoqOJ/qbj&#10;FZ3L4t8LcCpikZLCWZGoBCo1flbSNEM3omKo8bT2u9KNJP+ab8mfsTxxTARgtTou4CLQIAqY2qXQ&#10;nA6fhBWGbnQvIMG8YFmH/HYkd5Z/ikCnnHV9Cbyl0IZSltQeXVc5SQSG5BxtUdBEOZIfiMZDVkCN&#10;v37TMYYC5vRJ+DdAguRRfbD8HAQsBRw1xxpPAQwtQNzekrDc3IOSWz1rdK+oDvlR7CSY1rNBPksO&#10;/5pEjssEKTr34IGdznt3GVryGSJ51TzLEqVPyUhinwQBbuNbIoqeLIZsq2RBYHHOvDhjQRG1ywq3&#10;/DC8A/7ZNnLhQJmTudg4uetwbP+2ImlF9Duon4UgIT0OvZMFyzp1NOMpK8Pdts0ngKDCa4pxTE5D&#10;9sMLz6XE++9+gEtckB05cjSee/o5/PprM6PjDBkyDKkIDtKmSm+Oj6GOd4ChR4sULsZkarn5vImD&#10;9LnXGQkoC60ICoUqWo/oRgIJAhJKqiZaUf58Bejn8CHOnjtH/7uVKFmytKEhlSheipQjX3O9UaPH&#10;mBV+OTCLBqQcBmKxRDHXgSwUoh8JBAgYyF9h4KAhtLStZztW83kSY3wdBg8Zavwa3mEd7dq1xxla&#10;KbSJHWOYKfy0Foz13K5Vtz4+rV4JHWuWQ8uar2HOe8Wwp2FpTPilPUb/1BGDPEaij9tY7K2ZBYub&#10;/YSh7XpjVJtAjG4XhEDvuejoH4ORfmOw/ZtKiPu9Jqb6/olRQZ6Y6NcJY0gD68wcFgvcfbHhixro&#10;2ouUMONQTssnM1vPbdIEmz5/HYG+CwgS7i7EarIsCX8FJHi5zcGk7EWxgwjy6pZVZNbs5zA6Vu2H&#10;DR2KfLnyIE/OXChTmk4nLBXpmV7/7Xr4+MOP0LZ1G6xcsYLhrxQc1LEdPXaUqK818ubNy8kviQ8a&#10;NKAZpxpy5syJRo0a8WW6KeFYCVnz5s1RsGBBFC5cmGiyFIWlDENOVWAWvurMwvc2OnXqZM45wzBZ&#10;qjdfvnzInz+/Ob5o0aIJpUiRImafriOTURS94FczQUatWrWQNSvDcvEa5cuXN4BBm4CE9qm+IoWL&#10;UPALoWihInS6yY2qb72JOPLrtO06uJfmoR744OOGqPB6OZQqUZS8veKoWe1NuHVsx1WnEJyhb4O2&#10;C4e3YFmzxgjJlgG9bUvCXT+07vYh908ff0eQQOVDyq5euttoMpXiLidZhfoz4QNZpIBJeZFyJEXa&#10;OM2yyFFXiqz45donJUVKgF68WnFLHN1IbRGf2KK/6OUvOo3OF9dXn1LMNEZSGNUm8f6liFqOxNZ1&#10;tGosZUTAQfVYwEP1WcqJFODbgQSjTLFN8nnQ6raUdynOiqBiOQZLSbOiGxnuPNsnQGKt8ut6ur4o&#10;GFJepbglFWLW1ZIgJ2mrfp0v64EjVKMjupSl5KnPO5yRjNQnKfmGLuGcF8exDstJUiDB0T9HXgDV&#10;b/kM6JoaG/19N9GNNEYCN6IKad5Vj+XvIICgudKqt1mFp1wlFySonTpeK+e6homUQ1lwtJNjS0Vf&#10;kXlkeZBSr1VqWXOs0LgOh2cHTU6r7FLgZN0xTrI8TmMmGTY5QhJFN5IVTMqqlG1RdSRzFrhUvWqL&#10;9gkAysLjGt3oXkGCRVmayntN86D7Rp8CthpXyZPkS9e1nM01Pg4g5fBLsNoo+XZExnI4pss/wEQ3&#10;YpF1598ACZJHyaV8iMx9pb5RdlXUdu2Tgu/quOxKNzJAygkcNSaycmpMdL7uA4t6qMUFPWeSsiTI&#10;qdoK9yrgqvs2jGDTPD94n2k+dR0Bh8R5EtQuWR9kxbDG2ViaeK7mXKDMotn908/zB/p6tLLJMhAQ&#10;zOhibm6kF+U10YsOvONwUj7QMA/meQehCy0BWsG++76sJGUmnEq4LAQvI1P6zHj+mRfwyUeNjC7T&#10;t98AvPTCyyhHR+ajR4+aPAKiEgk4vFv/PSrX15hsbRRBQzpDLwqlf4LCoNaoXstYETKmz3QDSMiT&#10;K585vyQpR7mZmbmzl7e5TlDXYJQuVYY6Wx1UfL2SsQ6c4ULyJloMlNTMRBtinXJE1jXj4tYYCpLK&#10;pwQHioCkTMmjR48lnfWwWfw9euy4qTuUztfvvtvA1KHzL1BPW7N2HS0PtD7QAqFEbbI0qKiuNwlK&#10;ytIXoUiZ15Gj1GsIeLcM1n9dhyFVabkLXI0OBAG92o3Enk+LYoTXELQJZNhnf2YW92W4ZN8I9Oqx&#10;AJu+q4Go3+qjN7Mn9xg0FL0HjUVAH96DAcwjw1wWC5gNes2P75GyRCqmKEcECW4ECTN/+hXrm9R4&#10;MEFCZ4KEcXlL4RA9vrE7itQZgQRSbAjbhgwajEL5qJDnL4D6deriZ8ar/eyTRij3ahnkyZUb+XLn&#10;wVdffsmHxc4ExX/jls009XxB5JiHPK8q9FRvY8BBHv5do0YNvmBiE449dOgQM+k1Q6FCVNCp8L/2&#10;2msUrI8NOChevLhR4gsUKEAvendzDdWVI0cOU6Tc6xiVEiVKJACETJkyMVPeW+Y6MTExBmyoDgGL&#10;smXLGouGNlkYVH9+/la8aDEUY/rwnJlzIGvGzIzh+waiVscZRO3h3wU5CuZGtrw5ULpsSdSqUwO1&#10;69ZAiVJFkYf76tR/G+G0qmi7dGo3dgzsgrCCuRD88wDbknBXps8H3+qgF55WwrTaLoVJq/yuSqyU&#10;VykWAgVSVMR51kt8C5U0rZo5wnvypU5ethQVrdSa8JGk4mhFUIqZFY5SCpqlpEiZE5f52LFdRkFz&#10;JD5y8McnTYk2XGW9sFW3iSrDeuVI60gItdysRDpyF2w3bZKioLjlUkR1vbVceRfvWPVpZViRbaSA&#10;qD0CGFo91nlSKm4VAtVSRsTNV7QiK4yr5dioKEFHGLNd/TS0GrZf9IhpdIS0lAYpImq/lDetQDoU&#10;pJvlwgIJmzmeAkSy0ojjbo3fViqyWpE3bXUmtNJYCChYISo1VlJwNCdSlK0xtfIkqP+aZyuMpdqh&#10;6yp5lTjimlNrjGSxkBLvAEeMSEQF+lax3zWXShQmhVPzofE3xdl3gT5Rs7QSbsmWWfkmde3E8d0m&#10;pOz1PAmRJuKQwmValgRrHrrSyVQgUwDByKti4lMBlj+CrCiWs65oZYrJv1XWC825AC7nWfQiX0Z1&#10;suL8S56s8bbCY2rlWQqg2qWIXBa3X9Qi3RuyToi7rnmx6l1hIlk5+mYph5JFybbAqivdSLJy/Pgu&#10;E/nndrQU0ZYkS6LRyYJnrukcV4Fv0ZBkLdBcWvNiAgSQSiZ/DRPy1TkXOlcKsECE1R+NlfxmXNui&#10;9ky07km236IbyYdFMqzxlvO3Fd1I7dL5chy26EaTCWyOs9+OiGfXAarxZSJQsfKwWCFb1QbLr0jt&#10;leyqPpPwzHk/CXQePbzL+B5YPiX6XXIhatEaBVBwPiv0zJBvhiyImg8LuFv3oSxGkjVZmGSBkpIv&#10;ZV/yqmtbQRI01qL46TomXwdlUhY9i76mhRLJnXKZWMBGY657xhFqOen7/O4V3wf/HZKcPhlZIm2l&#10;f6/FiGv1FQ7XI7WobnoceC8bgUIa7P6sFCZ690fn4Nh7dnb1pXWiecue9DHIZsKZCiS88OyL+Pbr&#10;74wuE9A1yAAA5UiYMWOm8S34jIr0M089y3Cl3c2q/ueNvzTnZMuSnXO52OhL7733gQEIoip99OEn&#10;Jq/WvHnzjTNz0aLFUZh6lqwPCxcuMteRz4MyICvk6kY6P8sfQav7F85fNE7HijCknAXff/+Tyaew&#10;b/9+Q0+ShUFAQdYKfQosyLIgZ2c5KWtTEre3SVWqUaOWcW4WXUlRm1Snsj1b0YvkSK2icKcKzfoK&#10;/SaKlamI8d+/i/WfV4Nf53lU8PnsoJIvkLD3s2IY7jkIbfwZjprgwJ1z5dd7BWZ7tcOez/JhdE9v&#10;9Bw0DP36j+MzhrLN5GuijHn4k6JHi8ian95HYD++c+iz6sWoUu7d4jC7dTus/7bagwcSOpNu5N5h&#10;JgYUq4CDHl7AcSa0wEkOryOJ2mB6YxcvUhR5aU3o2L4DDuzbx0TMOzBx3ATUqV2HwpCBg/saX2rL&#10;ExT/qJhoOobUoVDkxIcffogRI0bgp59+QrZs2eiwUs5QhqxNIKFVq1ZGwZfC3oBWB1GC5DX//fff&#10;m325ubIvcKF9UuwFGPzpIPzHH3+Q1/aKsT7IilCvXj14eXkxxXdn8st682G2z5wjq4JAiI6pWLGi&#10;oRdpE51J4ELXKFaMTjP0oPfp7A0vz868CYJx8MhhbKGiV7FqJWTJmR1VqlVhTNsgKmnRXA1dSS7c&#10;d8idJydy5s7FmN+DTB6Ja1fO4tzSmQgtUxSBP/WBu+2TcA8rHA/ug14Pb63AajVZSpMsAjdFNaBC&#10;oTCSWpXX6pyO7cuVNynhirqjsJ5aqdaLUcfob1E35AglB9shw/hy4H4pfZaSqGOltOhYK5uspbTq&#10;Nyk/opToWgNZh8KAWudaipgUjsGqn23SsVIABEJ0joqV1Eif/dhOtUPtsSKfDOV5+vtO1AApNFLO&#10;peSbOngt9V2r4lIctAppjZkVmlNtc/RdbYtISPZ1qxeqzheNSseKV682qz/W+GmMEjuwWkqcGSu2&#10;zfSb17Ta4+rMrPrUFmtcXOfYoYyRGsR+qH+qQ/OpVVRFPFIbHI6YScuxNV9qtzX21qfOlaVH108M&#10;PjVGUuYc4VsdIEvjqno0DhqPG9rJeRCfXu1UG3UNzYnCuLrWrfmSrGnMrHZI/hK3QedorCQH8vGw&#10;xld9V7u0Au2q7AngqX2qy7p+Yrm25lfXlmxLHl3nQddT3ZLnOymSDp69Ixu2+mn1RbKubL8mMWAi&#10;0Kk+Wfeqaxslv65jpLo1L65tsRYErHtSfbnh+cBxcgA3x37d++Z8AhNr/gTQtM+6p0Xvc32+6Ls1&#10;p2qPogsl9M0pu9ZzQJ+SAf0uGp2AoOuYSYHX3wIx1r2mTwOCTS4RRzvVZuu5JSum9klGdP+ae5oy&#10;rrHSfGufeYbxeuqLjrXuSdcAATpflJj+LjKmPgvY2YnUbnxOeDAkppKjjQ2eiO1NqjJ6Ea0H9bPi&#10;wLvZcKR2Kmxt8iaGd51gEqRZnPbkAI8bj3EkTatSuTZDmzqsCBmp1MtyIF8AbW5c8RZIePmFVPid&#10;2Y619WBCskykEim7saIZiT4kP4WMPH8qqdoKB//pp5/TwTkDQUJG6n8fO0HCAuTKnts4Jys8qvwe&#10;tNovSrioSAsXLaZf0RIuhCwlmJ9PUO9gmwwZOswkMlMW5PdpLZAVUzQhOS7LuiALgooVpehdZod+&#10;663qJomatuXLV5jEbLIQNGv+B6NZXqJOGI63qtXg4nFNMlxqGEqTAIMAwuu0IrxGsFCUOm/jHzyw&#10;tEM7rP20kgMkMD+CQELPjmOx+6OCiG5UDYs//xTLGn2ExX/8igH9+2FZy8bY2LgiBg7sheA+00yE&#10;P4ED8w6mxUAgYbanH/Z8VBhxzT5BdPPPENOsEaL/+Bw7vq+EdQQJAX4LHyy6kUCCW/sZCCr/FvYP&#10;GUG+jACCqEMK4SMe2hDHCn2OnOjuTHqh/XI6/uWXX5DVqfiPJBDQPsfELGNs2dcN7efbb781nLO2&#10;bdsakCCFXsq5K0jQb7IiyDLw/vvvmxi9RiB79DAKvJR7nbd48WKz34QtpUIusCHLgNonK0W7du1w&#10;geYu1yhIK0iFqlOnTgIQkIVgwoQJph61Q3XLyiAQ0bNHzwRnavk/aFvGvlSuXBmZMmemQ8zXxsfB&#10;2nr37oX06ZlghP3y8u7CDIUOvtu5yAiseOMVBNgg4T8FEKyHrOX0p1Wy2ymCWpWzVnylnJjoIc59&#10;11czmU2Z9ejlrX1agdU5Oi6xUqTfdWxijr6l/Frn6jMxRSfhGJ5v2qRjWJ+5pqnzel8sZ8+E45yr&#10;/tbfyXkhSZFWndY51mq02n/LtiU6PjnXsa5hnH7vMH5WfY4V0+tt09wknsc7zbF+T5hf53irDVZ/&#10;byUXVhuscbfkI+GTdSU19zpP7U48ftY1rRXvxGNmZcxOkEOT5fjmVdsb5vwW8uegW90oL1JKLblM&#10;ihbmKvO3kmtTr7KKy2k6UdusPt+NIpn4mpL1pOY4YS6czs3Xx8ixKp94LJNqS1L35K1kR20wfVQS&#10;O6d1LOF8F/ByO9m7aTyTkF1rLJOa5+Q+K6yxSAw6Xe8bjYdre6zrud6TrmOYtIw9uAtCyXn+3O9j&#10;3JgczSc4CnN8umJvo2I4TICwn+DgAH0QjtRJhfXf10Y/v8noFBB9lw7K18dZc9q1Ryx++S0AWTJk&#10;ohUhgwEJGRi5SAq/J6MAaWvB/AKWJaEMnY2l+yhUqRTyCxcuUikeiNTKxJwhq/kcMWKkOa/Jdz+Y&#10;cKmKhOQKEnISJBQkpTt7thx0InYzxw5k3oC8ufOjSKFipKbLmbks8uUpYKISScdTduSaNWubFf83&#10;mLht4sRJ5jw5UyuRmxyalQhNRZYFFeU4+LNdB4f+tmw5FL1IAEC+FQIJokVVqfymozCi0Q0AgZmg&#10;i1CfrF3nA+aZCMWClm2wtnFlgoS5CSChe/ux2PlhAcQPaIpzM4IR4fsj5vkIJPRESPNGWPdFTfQf&#10;Mged/W7MoGyBhLme3tjGULXzSLOf+ctvmN30d8z89Q/EflaVdKOaDyBIoAnFjZaE3tXq4eBoKs8X&#10;z3Bor4OEYcOGGQVeSni34G4JCrKU6JatWhoKj3j+ffr0oZJ8zvwuS0Dp0qUNJUj0IKFFrfALNIga&#10;JJ8AK9ypnJKl3Ot4gQRZA5Y7rRJD6Q+hFX5dQyBh4cKFCdfXl/Xr1xsworbJ2tClS5cbftcfqks+&#10;CQICqksgYfz48eY4gQT1Tb8JjAwfPvym8wVMRF3KQIvJp59+ipMnBaIcm8CGAEQ10pl69elJHt0p&#10;s/8CBTuyblV0bdoP7oF3n8L7fj947PrsF5EtA7YM2DJgy4AtAw+uDHQkQAjuwdwgHZozORodkxm1&#10;aD/pRQfrM8QpnZXj/vgCPRnBSPSWu4tgdGOfu1Dn60Ln2KpVaEVI6bAiWCAhHWlHwaQSaWtC3wAp&#10;/wIPyo8wiZGAjhEoTCP1SMnPGjGbshKqKfvySy++jH59B5jzfv+tuaEoCSh82JCWBK78z5u3ADmz&#10;kZ7OCEd5aUlYuGiJWcz94ouvjH+CFe1IzsulS71qQIGC5kipVwhTJWCrQAX+W/oOKPCNHJCVTE2J&#10;3wQi5Lvw9tv1DWiQ8t+69Z+mLUtonRAQqEA/2p9//g3nzzvoRkqQJlqRoRe9XslYK5TcrUTxEvys&#10;SPA7mWBtDRb88TvWflEVfp4uIKHtKAK4IjgZMR0LI0hh7DcQPdj3nsyDsMT9J+z4+g10D5yPjt43&#10;OpJbIGGBmzujJX0A356xUMZsdya860i/hhlN/8A6+jP8bY7LYaPuLQSqJ9GOR6dZGPZeIxydzMhG&#10;lyyQIMYZHZeHDTWr7VLCg4KYidm5CSQIAEix12p+r169EkDCyJEjzTmyHPj4OLhh3bp1M8q8Vv19&#10;fX1NrFttogS1bNnSgAAp67IkhIaGmt8GMG216tEqv2hBmnBtljf6mjVrDEgQiJCTtKenZ0JGZQuE&#10;JAUSXC0JriBB10u8yadBfhVquz5HjRplLBna9pMbp2hNy2mtWL9pPZ1iCK44bPE0w21u9B66NxtE&#10;k6CdJ8F+MT24LyZ7buy5sWXAlgFbBv49GVC8fDkoD+i1EOuafYSjtBgotOmB93LgYL1MtCCkRmSL&#10;7ww9SPH3/+pc+QdFoWXrvqQXZWDJmAASZFGQH8EAJv7S9iED0yiakRKnCQx8RydfbZeYOyo8PNJE&#10;KxJFSZYB0ZS6BTnARds27RxRkFKnQ8MPPjIgQRSinNlzIVvm7KjBlX4tKG+i72oZcv+VibnMq+VM&#10;MdmYmUOhKH0WFE1JWz86UJdmRCTlbyhX7jX07dvf7D9y5ChpRe0MoHiNIMBS+osVK0GWy6/mmKWk&#10;L2m/6m3yfVMu5F4kO2QFdUYGyqFvhEqhgkVMDod8efIy8tIrrLMffBmFyI1zsrBFswSQ4OGkGwW3&#10;G4tdnxbHnN6e6DpwFB2U5Zw8DMH9p2NY9wnY+2UZzG7rAfdgJk1kxCmFN1XmaxXRjQQS1tJxOZCO&#10;y0rIpozLojHN/pmOy38nSFjcr/495UkQSPB0m40JnzXByTlcqTcgQRYBB0iw6Ea5cuVC165dE3Ro&#10;gQRFGpJ14NVXXzVJIqQ8i+4TEBBglHv9Fkxuv7bBgweblXzt/+233+gAtcPst3wSLLqRfBhEI1Jd&#10;7du3R5YsWaBry1phgQcLJChykXwcLKdkDw+PBJBgNVRUp7p16yY4RiemG+m6FqVJ/dG1BQziGM5L&#10;9ClZOt59910DeBSpSZYDAR7F2nXdNFpXlTDhMjMx0zlrX5PP0POPIfR8j/jLN/VffSjY5/97LwB7&#10;7O2xt2XAlgFbBmwZSEoGFALTIygG47qOov9BFeNzIGqRAQgKcfpuJqxo8RP8A0mR5KrzX5UjL19m&#10;AWYwgnfqf4a0L6dOAAiyJKRLnd4o8bIYaHubq/OpXkzNcKakE1HpL1f2Nezloq62gIAgAxyyZMpm&#10;kqvJkmDlTfBh1mT9ppCqH9EnQduixUuQgyBB1oXO9PvUNpQsFQEHRTyS9UB5EyygIN8FRR7Stn7D&#10;Ji7QvmUciyvSAiC/gQGkKckSoU0+Bj179UYnUpg6dOjEdgQYh2Vt8pUVsJCl4ocffqZjNXU6+sEK&#10;gAwdNtxZRnAxfBi8vYPR9LdgJjWjz5AUd+pui5s3xYZG5WlJmGMiSMlBua/XBPoU5MfcTk0wtEcg&#10;RnTzwrwR/TCg91IGqonDvHbuOPBxAcxr2wE9ukzl4vpS9OoyGX09x6FzIIFHhw4EA3XQteeNIVDn&#10;/PADNn1ZCYF+f1MI1B7eLZGOkXly5C2MNu2m0fkpeQLlSa9rgYTp3xBlLVhKutFpeiOIW+8ACYOH&#10;On0SqPAnBgnyJZACb4EEAQdZBhStSMq3rAaD6NCrTbkN5DQshV7Ri5R4Q5tAgpRzKeBS1hUqVSFP&#10;5Zws6pEckxXxqEWLFiZsmzZXS4LCpcrKoaJzLMExB0pImGdBdCNZIyy6UWKfBAEX0Z0qVaqE2rVr&#10;G4vB559/btqo+gSUBEas0KtqUxPGtFVOBivnQzxH7cLVS8zOfBXXGDHl4M9fomeLoTZI+I9FN/qr&#10;D2n7fFtZsGXAlgFbBmwZcOMqsnf3GMz26YF9jJZzuBYBwrtZSTHKgUOMZHTo/axY3LE9fIK4Cn1P&#10;IU5vHmNRjdw7T0LuHHmRnqDAohrpU/4Hci6ewDxTUqQrVaxCcKDkaVmNxUCUo/4DBmIr80zVZJKz&#10;tDw/K0GFIhvJl6EV+fvHjp+gku5n/k5NkPAew4+KmqTEZQIg2UhNmjJ1OhdZjxiqkc5VgjUV5UoQ&#10;WFBGZuVLkAUgPCLKnK/IRaVLO2hIsjTomF+ZYXkJLQVK4Hb5sgMwaFOEpYPMGB0WHsGF5o4GJKhu&#10;JVjbvWcPKeOnTJSkU6fPMK/DGZw8dZrXOI7pszcThDmc71U8yAKZ08EDMc0bw7fLIloEmGW593KM&#10;6t0f2757Fdt+Lof1f76DtW0aYHf7dzA9eAQjUjGwh38Iprv5YRP9R3Y0rY5Nf3yAHS3qIcStDXy6&#10;RWKWVxCiWjVBQHdaFqw8CbQyzGjvxWt9jsCu9Eekk/PdPCOSlSeh/7iFSJcpK3LkuXuQoBCoM5v8&#10;jrMLCRIunGDwUwdIEEwY4qQbySrgSjfSSr+Ue1F9pKj37dvXJDtTPoNPPvnEKOVS7i3+v2g/WtFX&#10;PQIC8ifQJsqOAIAUb/krCHAIMIg+JIdj1auVffk1KOOylHbLQXot8xgon4KAh46XJSFxJmWBBNUj&#10;IKD6k3JcFqDRdfUpsJExY0YDaKwoTAIColApLKvqETCSv4XAhPwglIr8kqDV1QuO6+/ZiUO/fWWD&#10;BBsg3NWNfjcPBftYW8mwZcCWAVsGHk4Z6OTNaHc9wrHSrb3D/0B5D97NYSIYHaqTDgc/yIX5nj7w&#10;Yg4Ed65q36959uVK9nffd6Li73BUdgUJAgJZqENWIk+/FnMW5MyWy+GPQLqRgIK+Fy1MHapiZfO3&#10;rAgCCSr6u1iREqj39jsoX7YCstO6IF+FwgWLom6deuacXDnyGGpRzeq1GRnzbVoQGA6VVB99iiJU&#10;vHhJk0NBYMAUAoY6PLcxk6YpYpEsGbIiWD4EAhLa9/77DRk98xfS1lujxR+tTPZlOVe//nolk91Z&#10;x8vfQL4KCpXa6JPPuFD9qfneoMGHqMsonW3b+TNyWCjBwXXl3JNWl24BC9EraAF8Aplose9CRoob&#10;hoH9e2NMb1+M694Dg/3Gob/PJAz0mYBgHtuZCStNdmxGnpJ/yfAOfTD6FzcM7zQAwUFLTOK0boGL&#10;0bvrXHgxGp41r/Ix6dZtmdkvkHG3850skDB65gqkZWiqewIJ7nMw+6fmOL9wGXD2GOKvyl/gmolv&#10;NISWBIs6FBgYmIDWRCtSCFKtrmuVXXQjKfFS3LVyL2Vbq/Lz588352hVXrkSsmfPbqhDCk2qTbQd&#10;hUDVKr+UeK3m169f34Q81fcfaILRir1AgjYp4Za/gUU3snIpuDHhSGJLgsCJ2iHQIsuGlP/ElgTt&#10;FzARrUiJ3X799VearTokZGbWdQVM5AOh/apD/TZJ2Agavm3yHWI3rKUl4TLiZQLbvQOHfv8GPVsO&#10;sy0JNlC46xv+bh8Q9vEPp6Jgz5s9b7YM/H/JgImKRifVXt0XI6bVt3RITmtoRbIeHHgvuwEI+5kk&#10;bVaXIOZAYBZtw1m/P2MkBVjJ06pUqUcqUKobAEICWEiX2VCMUj7/UgKIsECCgIAoSaIemX0uIEGU&#10;I4VBfZm/KfSpMjCrZM+a02Rozszf5MMgx2UBESVby8/vRZx+AUWLMN8Vw6laQKFUqVcMUJDPQMEC&#10;hQ0VSRYBFSn88kEQYJDjss4TZUl1WEUAQgDBHMsiqpL+LsxkuQIqxgchb35kzpSRC8c1GZVuGsMH&#10;J8pyrNwj3gQOjADas89Mhu8dRJDQh+HBhyC431x4d2MeH/qIiAamz8RzJUtRR78oJmGL5SdzITjn&#10;Up8mi3aieRX1zOy/Rejs28nBPwIS5v3cEueXkMdFS8LZS0cNRFDc/8Gk2miFPSmfBDkuCwzIcVkr&#10;/lKktfou0CAwoGhAVnZlrcY3bdrUZD6W5WHatGlG6ZfyL8dlyzdAAEFRjAQqBBDkMKz6BUhcE7bp&#10;XCntAhyyZkhhT8onwdVxOSmQYF1XIEIhXgVa1CYVZXi2AImFjuRwPWvWLAN4ZP0QQMmbPx/+9OyE&#10;bfv3mDjBV/m5r6lNN7pfDze7nvvzkrDH0R5HWwZsGbBl4N+RAeU0cCNAGNJ9Jjb/+i79D1LTMTmz&#10;04KQHYfrpMH+jwtiSqdAeNJPweM+AgTNuRcdb738GHmyVHnSgW70R3C1KCT13RUoGCuCs2R1AgXR&#10;hgQUZD1QUQZm+Rso7GkuUpvy5GRhVCMLKBSgkl4gXyEDAGRNEBgoSj8EV6uCKEgWWHiFjstS8kUz&#10;UgQkOSILIMiSIOAgCpJVLDBhPvm7jpevg4CG6lGRxaJggfy0VDSAZ5cZzPmSOBKREmeuZA6VFUyI&#10;NpXAoD8/+7KMYp6aJczvEXKD1eHfvqeSBRLG/AVLgvFJ+JY+CaIbxZ/GucvHCREcHK+hw4eZVXiB&#10;BDnsWpuoRZZPgpR+WRK0yr9gwQITqUh0nO+++47JL7YYZfvYsWNmhV77BSLkq6BVf1efBFGG3nnn&#10;HeM0rE3XkxIuwCGfAUUSct0EEkRpskCCa3Qj6zhXkGAlU0squpEoS0r65rqpfbKYqO1KS25FZNIx&#10;AiwdO3Y0NKW8BCiVar6FsNhIc/q1/Xux9+cv0KP5YMNR+7cFyL7+v/NSsMfdHndbBmwZsGXAloEE&#10;B+WAkdj51WtMkEb/g3eUIC078yDIgpAWez4piklevZiANdrJVb+/4+YTEMEMy32pnBegRSBd0pYE&#10;ZzjUpICCKzi44fsNFoXsNwEFh1WBYeqZcTkPw50aoOAsWtEvyJV9CywUKezIxiyLgChIsghIoTc0&#10;JNKPTKGFwSj7VPoTgANBgPnuUgwoYLGoSwIccmCW5SE/IxnVqtWAQGDmzQDBrOSTatRzKfr2G0M/&#10;jH60IgxkIsmpTB7o+O1OeXD+6Xv+7wUJJgTqbIxr9A1Ozl5AXs1ZwgNFOHIkU7MclwUSFLXIWlm3&#10;fBKk2GulX+FDBRzE3RdtSEq3fBCUA0EZkFXE6dd+gQhRg6R0CyQIbGhVXlYJOStbVCQBDyn2Agqq&#10;0wqBainy9xMk6Bq6nlHylTmZRdu6detMjgdZMuTAbIU/1W+iVjVu3Bh5OAb5ihTEnEXzzDlXd+1k&#10;rNyPnCFQbZDwT98w9vXu78vFHk97PG0ZsGXAloF7kwG3LiHwYtjRWQH9sa9RYToopyZAYII0ggP5&#10;IBymRWF341IY5zPIUJHu1mk1OfPiSKAWh6++7kgn5Bsdlu9kRbB+vyVIoFXB8k2wHJkTWxQEEhKA&#10;Qm4HULCsCgIKogAZoOCkHzmAgiwL9FVw0pAswCBF3yoWcNDfCSDCCSasYyyQIcuEQEge6rLvvPMZ&#10;wcGCJCwIK+Hjv4pZyOcTHAxn6UuAMBy9+87nsQ+W9cB13v8BkDALIxo0xrEZc4Er50k1UnFYEqxk&#10;alLgXTMuCxDIl8DySRhIpKXVduVFEIVHSr2KlG+t9MsaId6/FfVIVoYDBw4Yeo9oS7IUiFokS4IV&#10;6tRKpiagIFrR3Llsn8t2v0GCwrQm3pRwTQ7KadKkwVdffZUQzUjHiULVlm3PTutIoRJFMW2mg0IV&#10;v2M71n9cH8G/23kSkvMAs4+5t5ePPW72uNkyYMuALQMPrgyIY+4dHIlFDPt58P2cpBTJQVkAIRv9&#10;EEgxImDY81kJjPeVrvD3AASHfKykY24kPv7kV6RLldpEK0ouOLgXkGBRj67TjnI5/RRkUSD1iBYF&#10;B/2Ivp30TVCxgEIhFwpSglWBYEFUJPksmFKMFobipY2lwVFu/m6BCx1fgkX1CiB8/MkPCOi2/CaA&#10;YOhFQSHoN3AG6UUD0L9/P35ORFD3ZXRIfvCsB3cNEsbOujfH5c4KidVxFga//RGOjJ9qLAkCCfxi&#10;FF5lIZZyL5pQ4mRq8jHQflkSRNVR7gNRiqTUa598ChT9R0VUIOVHUHQhgQYlTRNlR6m+5ZOgZGmy&#10;Mrz33ntYupS0J25KXCargwCGQMTUqWzf3wgS+vd3JOlw3UR9evPNN5EuXTqG7PoCJ06cSPhZ2ZcV&#10;mUkRmwoULoCZs2aY3y5t3Ii4d6oj6NcBzLhsJ1OzX2IP7kvMnht7bmwZsGXAloH7LwNKpKWIOavc&#10;2+Awcx8crJPeaT0QxYhRjEg52vVFWYz1G0paciSzKN9d2Mu7mbMuZIx4+TIcfM1GdCS+O38EVzAh&#10;34Q7+SdYVgX5KdzsoyCw4KAeOcqNvgpyZpa/gkVBUqIzFTkcW1Sk68CBjsoEDoaapM8kvuu3IixK&#10;lJaPFozPGjfnnBC4MamZNX4O6hDpRT1IL+o/lsCgj7Ee9Oo7lzklyLQheLibsf43jk2WJeEvgQRm&#10;XO5T/R0cHDQcOK/IRsoo7KDbWKv5UoSVKVmbKDdaYRd9SP4C8gtQFCPlMWjYsKEBAW+99RZmz55t&#10;/A7kq6BPJTaTpUDn6Hc5J0vRlkVCVgeBAYEHCySI3qOoR1b0IUU5SgokWMnU7uSTICtG4uhGlmVD&#10;15d1Y/To0aaIPhUZGYk9jKurSEuZMmUybV+8eDGusi8ag8mTJzHkVz0DEooUK8zEHQ5wczFkFcKr&#10;VUBg034ECVEPvID9G0JtX/P+v5TsMbXH1JYBWwZsGfh3ZcCTUXEEELoHL0N02x9oPUiHA3UzJAAE&#10;UY0O13yZvgnlMbLrWHQKiP5bAYLkQUpxR/e5dPatSX+ENEbRv1tLgnX8rUCC6EiutKNbUY/k0GzR&#10;j/SZYFVwOjYLKBiwQAqSa5ElwFgZnJSkO30KTOiYHNlzmAzOvzcPZKI0gSVHZCGTC4EAwCcgBME9&#10;5xAcDCU4oPVg4CRGgVpujpOz+cNwPyUTJITcUwhUWRLcaEno+Xo17A+kY/JJZRK+lAAS5GAsSpEU&#10;cWVDFlBQsjNFIdLqfy7SkCpXqYy169YyktFGxqZ9ndaF7KhataoJXeq6Kd9BgwYNTIQj0YcUCUl+&#10;CQIJsj6IbiSfBOU20CYKk/br+rrWjBmOlXprUwhUWSxEhZLPxK2SqVWvXt3kUVAfBGjGjRtnqlAU&#10;JdGhVGQt0bUKFShk2pEzV06m526L3bt3GwqVrlGoUGEzBvJR6MgxqEOfC9WZLVt2fP/TD9h3YL+p&#10;99ycOVhRtjgCfrFBwsNwg9ltfDgehPY82fNky4AtAw+0DEipDAjHkKDp2PRzHZyo+TyO1n4ZR+ul&#10;w9G307KkwbFaKbFLACFwLDrSB+HvtCBYY+XNMJ6dPOejwmtvG5BwrwDhbqlHDqCQVNQjK/KR5avg&#10;pCA5HZvlryCgIBqS8VmwihM4WJYG+TEkVWR90DnZsmTmwnBV/EGHbb+giBsAghKniXbUp/9kE72o&#10;74BhDHU6B35dRS16sOlFie+BZIGEiQvm3RtIoPB40pIwpPCr2El6EPavow1BzsuOEKj9+vU3CrgU&#10;Z5lsMmfOzNiymQwQyJ0nN0q9+grjunbB8VMn6XAcgeI0+aRLlRZvVKiIiRMnGgdgK8GZHH0FLtKm&#10;TWusA1OmTDGhRuUUrPpVt3IsWJYEgQQBBIEKKfLK2uy6xcbGGvCg35UArX379jflSZCzs3wKsmTJ&#10;QmU+mwEDFkiQ9UPXzZY9GxFrAcNXy5MjJ7JnY76J3Dnx82+/YBcTo8nXwtfXm8k4KiFXnlxImyk9&#10;0mXJhGw85o1Kb+DPdh0QtmY9k6ldw4UzR3FgxACsyJsLQT8RJHS1LQkP9EP9PsWgtvtoKy+2DNgy&#10;YMvA/7cMKAZ+YNBKrPTqhLXf1UDMj+8h5ucPEkqc/m76EUb4j0Ynv4h/BCA4ZDKE1JmVqP/OV4Zu&#10;9FcsCQIKt7Mm3MqiYNGPHH4KjhCpinzkCJMqsJDXEQFJjs20KlghU/MKLLhEQ5LyL+BgOTwntjgU&#10;IHDImSMXqU7ZHA7KDPsa0I1gzJkoTcnOvOmc3LPPAoY0lXNyfwKFKTxmKefj4QIH1vMmWSDB5083&#10;pCdiy5H3LjMuEyR0oRlqZq6i2FKtCq5uXESQcNJkEL5ExlFkdAx69+6N3r1YevZC/z7ka/XtzbwI&#10;/M7BHU8gsHv/PuPmvHPXbmajG4Rg/2CMGDocG0kn0iaQoCJAoPCjXbt2NZGExPdXeFSt6CvPgkKe&#10;KjrSrl27DLiQY7L26/qi/whkWJGH9CnHZ/3eo0cP41QtC4T1u3I26PvevXuNv4R+79mzp7FObKTP&#10;gLZt27aZc3v1Yl8IhvrxOoP69UXfPj3Rs19PzF40B0dOyLICnDp5jJSqOcxAPRi9yFnrMaA3ejBu&#10;7sw5swmQzhiC1lHSkI7t34TVnVsihCHGevw4AG6MamC/OP6/Xxz2/Nvzb8uALQO2DPz3ZUBWAW/v&#10;xQjqMgsBfosQ4L/4xsJ9/oHL4M6cBf+kPJjoRt1j0PjzVkjPICyZmDTtr1oT7gUoWD4KVi6FG/Mp&#10;XA+VmuDcLAfnXC6AwYqK5EzMZlkbjPMzgYOARbYsWenHUBjffNeBir8AQRgBwnJn2FKCOIYx7Tdg&#10;KvVXOicPGGnAgkCDa7blf3Ju7se1kgUS3inVEZnoRJzzLkGCB0GCj8c8LMtXElteKYlLoVqtZ9Zl&#10;goTzBAkO9+XbbwqWelkWA6cfg3X0tWtXTYI1KevKxqzvrpuAQ+J91u+W9cH1eB0r3wYV1ZfUMdY+&#10;HatjbrW5Zm6+Xe/ir8UzQZroV46QsEltAgjHaUU4c43BY7fHYelXDRHyTEr0+YV5EmyQ8I8+DO/H&#10;DWfX8d9/mdtzbM+xLQO2DPwdMiCg4E4qi7sPg8KYT9fi2Pd3XPdOdfozQdvPvwRy5T4HMqTJ8JdB&#10;wr1YFEQ/cgUK+u5Iuna9WHkVrodNlYXhOh3JyrVgwqhaEZL4PVvW7MhMRknlSjXRpt1QRioKZ/I4&#10;MmUIkAQAfANWIbjXPBPadMDAIejdbzqPcVhZHrS8B3eay3uiG31bszUyyoRzjyBhYa7C2JA7Fy6O&#10;702NfzctA5dxjiBB6vEVKv8CAWYTcLgUn5BHQHtVrvD3y1d15HVlWuDA1XFZirsrKLAcmlWtq8Jv&#10;AQvXfAXm0k6w4Vqnq9Ku/RY4sGhOrvW6Up8SZ1K+Xo+jn1euXcbFKwQIhnalegkFCHrMpg8VHhrP&#10;Np1hv04QJFzmOWdDFmFeldcRleIl9P99ODrZdKN/5YF4tzeZfbytMNgyYMuALQO2DPxXZUAZl7v4&#10;zsQrpcohzct/3S8hOY7MSVGPEvsp3GxVcACGW4EFAYaEyEi0NOi4jOkyGH/STxjitbPPPPiYqJIr&#10;ncr/KiZGW05wMImOyYMZwWg8rSqLmTX54bYeuMppsiwJw0b2JVc+G3LkuVu6URi8STeamzEX1r34&#10;Eo62/QnX9sVR/72Es1SKz17lijw/Va6yXKFCfPUywQCV4muyBJgVfQdUuEKQEE9l2gIK1sq/RTey&#10;FHhrFd+VOmRZCCzgYP3tCjRcFX9ZCXSMpexb19Df1nWt4133JT5O+R6uHydaFPvnLPGyWKg+9fsK&#10;LSLsN00sDuTEzysXaDm4GI/T7PcZ9Zp9Pzh0EBbT7LXx2TTo38wGCf/VB67dL1uZsGXAlgFbBmwZ&#10;eHhkYCUTqkUwpPs7BAmpSDm6+1wJt6Io3Yl6lIW6qcrtoh+5ggXX/AryWUhc5L+QI1su1pkZWVne&#10;qvo22nUYlsh6EEIn5JUMZTqLloNhxv+gW485JsKRoho97NaDuwYJkxbdW3QjD/K1vD3mYmnWvNjw&#10;6BPYWO11xIfONbkSztOacJ6r47IiXNGqOZVhAQGtoAsoXL1CgpEsDE6LwYX4C1x9v8jVd/4zirWD&#10;GmSBAQscuAICV9qPlHsp7dpcrQ6W5cACBBZwsP4WYLDOsywC1jHW9a3r6NMCBvpNoUyv05hEjVJ7&#10;1UeBIoYzZX8v8m9jQ9AOcbDO8HeaWa5dvIZzl6/iNI9lLbhy7DA2NmuB8JczYWeKVOj721DbkmA7&#10;BtuWFFsGbBmwZcCWAVsG/nUZ8GHkpdZt+1KxzkLfhPtDOUquRcFYFZIAColDpSamI7k6Olu0pEwZ&#10;MpnM0aVKlsUvv/rCj34evsZ6EMKwpcqazLwHPefR92A0C3Me9JlhqEUPW9Si5ALQZFkSJsy9V5AQ&#10;akBCOOlGex95EutzZcOFQd2pHZ+gYiyAEI/zly7iwmX6FBi6jSwIXDUXQJDSLCOC/pZVQVYHAYsr&#10;F3Au/ryJjuTqj+BqOXAFDha9yPJRcPU9sOhCrkDB1TnZsgxYYMDyVXCt35VypO+u/gzW+Y62sn8q&#10;7JsoVfGiR3G/bCMqpr8X2N/TBA3nRUG6ilMEEUevXUT8hZO4FhOJ1W/VwYbHU+LQM6nRxwYJ//pD&#10;Mbk3mX2cvSJoy4AtA7YM2DLwX5YBxf6XM2+VKnWQ+qV7T6p2zxYFAoVbUZCSoiElBgxZMmVFOjpe&#10;K0naJ42awsNrGq0FkQxtGmqsA12YGTkweBH69J2AQYNH0IowhaFPlzr9Dh78pGj3KnuuICEVo0+t&#10;X78BjyTeJsxdeU8hUGVJ6OI+B+E58+Hk4ymwK+VLON70O1w7uM3waq5dpWWAyv+lq1SaRTHSKn88&#10;KTlUpM3KunADzQzX+Le4+xevXeIi+wVcoLOvFG+LPuTqA5DYsmAd47rab1GALHAg4GAp+0lRkCx/&#10;BKsOC2gY/wJaDKzN1ZrhClpMW+VkLedqYQX1R34GPFG44DzBxQX2+0o895/jeJw+jwuXLuM0fzsp&#10;aHR0F84PG4Q1eYpi3yPP4dRzadG32TDbkmCvHtlAyZYBWwZsGbBlwJaBB0IGfAMj0MFtBJ1+8zAc&#10;alo6MN97YrWkwMIdqUdOoGDoR7exLFghU/Upy0H6tOmQlz4IH3zwHTp6jKOlIBqdCQ5kHehMcBDU&#10;fSmdkadg4KBR6NuPCdGClzBqkQM83Kvy/bCcZ4GEnHmLIBPpWbVq1b4ZJEycd6+WBNGNBBJy49wj&#10;T+DwE09hZ9WKuBLJhGYXT5JjdE5qNq0El8jPF5GIIIEKs9OooJ+0w6y+i6bDNXWco1qtT6erc4KC&#10;fj+/JAU6ktp3N9e8Kofs86Q7iVvlYFERHIl45chBLQflsxcIfrjPUJVoRTjBfp5nubI5Bpu++wrr&#10;U2bEaYKEY0++iD6/23Sjh+Ums9tpryDaMmDLgC0Dtgz892UghI67Ufjyqza0Jrx032lHrsBBVoNk&#10;laTAAvelS5Oe7UuLgvkLo179xmirqEX0KZBjsrtXiHE+Dui2mA7J0+l3QGrRwCkEB3JKfvgSov0V&#10;uXO1JMg3eejQYfcbJMxFBBOjXXrsUZx+/HHszJ0dZ7sHAgd2cxn9DLVlWQ4uGKdkfnPgAq28m7BG&#10;5g8nSGCoU0VFokp9kTSlvxMk3I3yn9xjr11iZxKBBFlP6HpgQMJ59ugcAZKoR/JfPk+ryckrp/n9&#10;Ao5PH4/w8q9i25Mv4OIjz+Lok8876EZ2CNT/PIr/Kze3fa6tlNgyYMuALQO2DPyzMiCgEIZPP2vK&#10;5LepkT51+vsSEjWxZSHZVgUX60LmjFmYFTqdca4uXrQUPmj4PTp5jCWtaNX/2LsK+KqO7N12611p&#10;u9t2resuXd/9r2+323a7dXcX2lJaKO7u7hoSICGBJEiAGHF3d2LE3d2+//nm5oZHCJCEQBOY4Te8&#10;mytz5545973zHRXLQIRYDkIVOKClYOv2I9i5az82b3WWoGQ/cTtiQPLlFZTcH77oHZOQmJjUF0gI&#10;Hby7ES0JP/oe2j93FdqvuwaZN9+I1IcfRkdIiATo1oo0LE41LfUGUGCMgoCGJtGii3OO4W5EiVms&#10;CV2igW8Xa0KznNMqLkojrrWpSGUD+EgjCFJeVUxqJKYTuhzVy8FqgQn14orV3CGVqdsEREnAcuaM&#10;KQi588souvYGtF19I6pv/KK4G2lLQn8YXJ+jfyA1D2ge0DygeUDzwCXkAYlPWL0+DM88+4HKEnTH&#10;7V+RYOCvX3A15r5ckM5nTeB971JWgztVOtN//ON+vPn2DMyc44g1G6IFFEh1anErWrw8SNyKfAQU&#10;HMJOG2ds2HRQnsEHS6QGwpXgVnS296NfgcsHPC8MJIT86NtoufYqdF53NU5+7mpEi8mifr3UTCiX&#10;isMVpeJrU63QQHNXE6o7mlR6VMIA5XZEkCACNpMCGYG+TJnKmgkjrNEiQqDQjX1UyAUfUp6vU461&#10;SEanWgEHpQIRKjtrBRcJQGhuQJOnF+Lv+w8SbrgONdJbrrse1bd8QYME7YOqrSiaBzQPaB7QPKB5&#10;YJjyANOEhuKTcavwu9/8UbT3t+Ertw5dDYVzWRYIDAhMaDH4tsQd3HPP7/DEk29KtqK1Agg8sXJd&#10;jIACBiWHiAXBH+s3HceOnYclW5GzWBDcxe3IVx273NKZDgYo9w8kHL8wkOD/w6+jsRsk1N94A9Ju&#10;vA1Zz76OrugY0ZSXAA1V4nVUL643zaiVbD41LDbGImvUtHcL0tTAU/NupEwdcRChp0gasQLdixRe&#10;MCOXJVSBj9Qg0KhM/q/pqEAnYzZyTiJzwkxE3Hk3Sq+9Dg03XoPaG69Gxedv0iBB/zAM0x+GS6it&#10;0jygeUDzgOYBzQPDlgeY8WjFmigsXXkML770Pu755T24/Uu3SbzCV/DVO76mrAuWaU7PltnobPt5&#10;vdnvFLemL996u/Tb8K1v3o0//P6v+O9/X5BK0MskM5GbsgjQpYiWg2UrQwQIeEmGomNiNXBR1oMN&#10;m70k3Sl/v65Mt6ILsiQcvBCQsMAdvj/+OmqvvwodN4rL0U03oeyGOxH2/d8ib9MWdJYUiMtRDdob&#10;K8Qbp0Uy+rShXD7rVZE1AQYiSIt7PsTLSFkTxCtHCdQjrtFyIJ2BymIjULEIfCYxm0gn+umUeAuC&#10;hDrUd1aIhaUQDY5HEf73x5Fw/W1ouO5a1Nx0FUpvuQrFt1wvgcs2OruR/nEYtj8Og9FY6Gs0wNI8&#10;oHlA88DlxwOLl4dj/ZYYEcyd8fHHE/Hve+/FN772DdH036E64wToEvTVO76qYhgM9yDZ7tW/dufX&#10;1LE7v3yHnMdr7lTX8u97fvEb/Oc/j0ssxKd4f/QKCT4+JilLIwWgRKs0pksFGKzdEICNUgBtu9Vh&#10;2Ow6JttuWCUVkln7QFsN+ua73paEmJiYM2MSDh4PG3xMgoCEgJ99C3U3CEj4/NVovP56tNz8Dfjf&#10;+FV4PPs8muOjJDahUmoDlIqGvUlcbZpQISChkQG8Ij+rrKHdVYhVHbIegPDZIQXe2exnByu95sdn&#10;6QYIEokhrlUG+FGIoUZAQnMbQ7Ll2SvkWDk60+OQ8P44+NzxcxTe8BVxM/ocqgQglH7pGhQRJIy1&#10;FpAgabq0oKxpoHlA84DmAc0Dmgc0DwxjHpi/JEiyBUVju3UsbO19xbVnF2bOmo0XX3gRv/nVn/D9&#10;7/4E3777+/L5Q3zv29/Dd+7+tvTvSPXj78i+H6j9d3/jO/jhD36Kn/zoHil29leJeXgHzz0/FqPH&#10;rMWU6Q7iSuQjwEDAyNpYlaKUrkQbNvtj6w4PSV16WLIUHYHVruMSa+AtBdICVZCyBgfnBqWWIOEr&#10;EgTu7eXfB0jwuhCQ4IGwH/0AzXQ3uvFzaJI0qO3ibpR51RcQ+LVvoXDeVHTlittRZ7F4FNWgpq0O&#10;DR2Sx4gBvSJES501ZU1QlZRVXQVxyhEgIZUVVLYjqS6gciJ1iu8Oay6wanObfDLImQXaGL2g6rJJ&#10;4HOn1CHg52Abx2uW8ZuZlYjWAMZUs7OCMitGy2S7pEKzgWxoAiGq4QwYiM2gbHGnam+SosoydxMk&#10;sBhCPSssC0hoqxaYVIauxmzk71wNr5//AsnXfVmA1a1ok8xQjWKJqb35GpSJy9aWsdqSoAHS5adx&#10;0muq11TzgOYBzQOXJw8sEKDAqsXLV0dgq1U0XI4mwNsvAVt2BIhAfxjjJmzGnHl2mDh5Mz4YvQwf&#10;jlkhcQSrBADskGrONnj9zSWybY9FS70xa56XihtYtipCBSCvXBsqACFAgo+9paaBp8QYCDCQDEWb&#10;t7lg07bjco6/gIKA7ixFrJ7MKsmXJ52H8v3pAQk//Dnu/Ma3sHmTw5kg4dCgQUIYFs/3RMS3f4o2&#10;qZMAqbqMz12HNsnS03zNTVIY7Fok/PS7qLFdJZWG00TALhJBWVyPBBBQxqYFgb1DghHaRO3e1iWh&#10;vR3lkvmnWgU5N8s+2SsxCm0CBFoFILSqmgstHaKTl89WEdCZOYixDB0ilbe3yLgCFAbbWmWgWil6&#10;VicggZYOdqYubWWgNYFJi1SCbm4WC4HAhw7DR6pTeofMslHSmda3V6GpvQ6tbRJxQeTCUwgQpKJa&#10;p+xrb5FA7s4S1AY5I+iJfyL8tltQd82N6Lhashpd9Tl0StB3q2SJqrruBmwlSNApULXmaBhrjoby&#10;i0qPpX/MNA9oHtA8cHnwgAILiw3AsGyVuAFtDMG6TSECHMJEqA+SHowdNuHyGaJqFaxc4636mvV+&#10;WC+WgW1WgQIAfCTg2EMsEh6w2XNc9rmpzy3bXMV64KEyFa1YLdYCSV1qWAuky++lBgYD46HT3Y2+&#10;gdCw6DNBwmHf8EG6G5kg4eci5F4vIEH6NQQJ16Ne3I5Kb7wOqTfdiLx7/4EOd0cRlk+KNl5iE0R6&#10;blUVlSk8EyhQU08QwOBmSRLK7D/KjsACbKKpVxHAzC1Krb0I63JRq+xjNQW1l/EArHAsfv+qmvMg&#10;W6cM1NYqXW7HAGQzptq4O+cr/yt0Y8yJOZr4jzaPRgEHzQIUGJLdJiaSriY5T8AB4xLaaCXpYmG5&#10;KrSkhyD2o9fgd/dXUPClW9DyuWvRLgCBvUtqTbRfcxWqBWRpkDAwRtc/Lppemgc0D2ge0DygeWB4&#10;8QCFdvZFy4IEMARJ7ICfxAkEiKAfgHUbfcVVKEAAgI8ACG9s3+mDHdZ+2G0XIDUM/KWegaf041gl&#10;QGLZKj+xUAT3FDubt0jAQR/WggVLAgU0DK6ruXYDDXPelzvoOL2Y2t1wOuBxJkhwGnRMwtlAwg0o&#10;veFa5N8mQcw3fwE5LBD20qtAYpho4Uslv0+dSgdKTX2rCOUdTSLYSzGyLrrpiKtRq2RAEnGfYrkB&#10;A0TIVohCFVaQI3Q9Uv9M6NDtFkSXI1WlbZCNVohG6fQz6sYa/LCEKIZzETshglhAVDdcoDraxe4h&#10;Lkmt4lrU0Uh0YJzXIgBBKiWgqzIb6QumwucH3xPwdAvqb7kFbTffIAXUrhGQcI0GCVprri0nmgc0&#10;D2ge0DygeeCy5AFD8Da0/qaAzwrHi5dT+Df6op61p4UgCHMXBmHOAn4Gymeg+mSft+jMzv0cg5WV&#10;l68OUylaT+9G2tblq/l5ZmdBNQNgGMBGWUOkm/ea231PnmOCiJEOSnu7G21Yb3cmSNh5KBh3fv2b&#10;+M4Pfo6pM1wE6YX3i0HnS+CI4W7Uy5LwuRtQJ9l6Km+6FnWf/wKKrrsFWV+UNKmjxgJpcSKDS2yC&#10;QAXRq6NOBOtWcRNiOqAuavHFqqAsAhTERWPfyYAFxgAwiMEEC93RzYQDqmizdMYAsMJxpwITg2xt&#10;MloDLQAyBjMT0dLRPT5jkMUwoPADt1WsgmVnjEWTxCZIV88hFo0mFoeTs9s7q4DaXFTZ70SgpAiL&#10;v+HzqL3pi2iSmghN114jLkYaJIz0F03Pf3hpr/R66PXQPKB5QPPA8OEBU0PfW8vfI4CLgE+BnIL6&#10;IgEOi0TYXyJZiTZuicKW7dHYvD1K3JMi5TNSLA2xcHCMx959Zo+V7VjY2cfgkEsC3D2T4OaR3N25&#10;LV3tO7O7eiTKMeny6XQgFvb7YmC/P0bGNz7ZrXbxvuESWxEhc4kUy0aoyMkyT5mrmn+35WIkWh16&#10;uxslJSWeCRKsXUJwp5SzHhKQoGISrpdA3GvFleZzqL/5JtTdKtWEr7oJJ2/5FhrmLQZKMkWgL5fq&#10;wzUKKDSyNgJToIoULrXWVEAzayV0MDhZxS+I4M2uCil0IwOVKtWwNbB6c6tsNSvt/uAtCZ0EJ81i&#10;HxCrhvIqUnUbDFBAcMB5qhgFghJOgylcGQ/R7TYlMcvd8QddEqDdLPUgWGNZdtbnC0DYgZj7/o2E&#10;625F1dViQbj2RjRffQ2aWan6WrobaUuC/kIfPl/oei30Wmge0DygeUDzwEAEX1O7bgIBEwCYmndq&#10;+RmAvH5zhLgaidAtArfD/kTpCSLkx8H5UIII6ylwdU+WngQK8L7+qfALSOnp/oHJCA5JFd/5VIRI&#10;52dwqNFDwlLkkz0ZQSFG57b5t7lt+WmcI9fwU3oIz+++LqT7MyAoWe6fBP/AJPlMhoeAClePBBw8&#10;LKBCQMQuu2hxn5JsS/J8BDqX8r0xLB6Ge1Vvevdn7XqDhPj4+D5AwuHQobMkdIOEFhGAO64XwHDz&#10;jWgR15q6G7+E3Ku/iJIf/R4d85YCBWki1FcJUKDrkYjStAQw0FcF+RoggQI/4w5UgTWxEihQYJoO&#10;usECBXQGL0teJHFfYgjx4CwJhBatMnijoIMmZjnqthjQQiHGDdVbZA5iJDBStypwIPOSjQ7ZKR5S&#10;au7M1lQvGZAqWutoJ5HCCflodN2H5AceRPS1X0TlNV9E1+c+j7arP4fW68WCcIt8ijVBg4RL+2Jd&#10;ypdY30uvreYBzQOaBzQPDGce6C3gm4K90uxLPEHvuVsKp3TDoasPXYh4LmsWrFzDbEQhIjyHY9vO&#10;COy2jcIR1yR4+6YiIDBNCf0BgRTOU0SYZzcFe2MfBfWg4GQEBCUhkD34VA8QYd0/MNGiGwL8xepq&#10;DnJ/85PzOjVfHiOIEODgFifxFREXBSSY60OrRQ8YELozcHtFN603bmEweLhYX6RuhYCW9ZvCVOA4&#10;1/BsvNcvkGDjEjbkloSWa0TwFeG347rrRFt+LRpv+QIab/2aZDz6PAq++TM0btuOrvIsAQGVUkqg&#10;VcTpLuXlowqr0XVHuffIPumszqyqGHeHCqjMo91RxZ2i6qe1oUV2NjE2QAT8wTSChAa5vkLuUiVA&#10;QxVEM60F3Z5OHJohD6YFoV022sXC0c7AazmZnSCigVmZOgUgNEsmIwEIkQ8/gITP34FKSQvbdv0X&#10;gJs+j9arrkLbTZ9Ds/RG0kpbEi7KizWcv5T13LTQoHlA84DmAc0DF5sHLINwGdhrdEMDrbTNItjT&#10;R3/ZqmAJFA5Vgv3q9aFSnCxc0otGqIBhwz/fcK1hXyjX8Zo168PEIhAh2YoiYecQA8eDsThyLAGe&#10;Xonw8klQGvhA0cRTsKYwTYGfwjb7xRLqL+W4tDIEhSSJFUMAjTzrnr1RSpbpjxa/r3U/fa1OWQlo&#10;hVkuAj/XZou4Pm3dEQ7bvdGwdYiG4wGxwhyMw37nWOx3ipU5xIh7VIQABq7dkIAEdwEJdw+pu1Gz&#10;CL7NkqmnVdJ6tl0t/RpxPxJf/PLrPo+sa7+Ek9/+FZqnLwDyMxjaKwJ6M5pEi68Aggj+DRKLUC8C&#10;O/MFVaveoQR3lRVJ1UUwAxFEi88UqmoUZkQaHEjgVVViwsjvbESJui+tGOZ9DLMCYw1oyaAloUVZ&#10;L7oBjPgltUnQc7vENHAe/B/lOahx3I20hx9F5E23Il+sB82fu0XSnF6PrmuvRdt1V6FZ6iI0SG+U&#10;mIQ2DRI0SNDBepoHNA9oHtA8oHlgEDygsvpYuJ5Yur1Qu79khaQjFT/69ZuoZRZt89ZwWO+JFs23&#10;+NuL9tlmjyFYbpLtTVsjlCWAQim11LyW1gFet8M6AnsFDDgLGKDLzXFv0egTCHS76xiuPRZafwKC&#10;i6jlv7SAwHyuU5YEP/8keB5PUDEMazaEKsB1LtBnAjSjpoQB0rg+7IuXG+tEwX6drBPXYre4MhGA&#10;2UvMha3EXLDvd47DTpsoWMl+nrNW7kuwRiBhApT+xkn0y5Iwc9pq3MXqd1JM4YIDl7vdjZpE8G2S&#10;AmssstYqYKFdgELLNZ+TysyS8eiGL6H0qltR8e3fommWAIW0RBH0pb5Au/jwi89Rq7jr1Lc1iEZe&#10;ipNJatRK8eWpUKXYpNyCSOnU1luCBKr2mUVI1VQYJEigJaFWzBPFcs8q5f5kpGjtNmmoEsodzSL+&#10;C4BpkWMNci5BTKPAkmb5bGipR1MTay2LOaGuFNWOdoj+zwMSpPwV1Fx7KxqvvRlNjNO4TmohCEBo&#10;vf4qNEmV6gbpzRok6B+FQfwoXGztkx5fazg1D2ge0DwwfHjA0iWILieW2XYUCBBLwCqxBKzdGCYu&#10;JxGw2R2thEnr3VHi8x+jPneJ289O2U8LAd1SaDlgEC7dUgyfeiOAmKBg7cZQAQ9REisQp4J7ffwM&#10;gT/Awt1GWQe6XXEupcB+se/F5+SzBcmzGTEKScoaQlBwXCwkLkfjVTzCJgFby4XufE+4JqYFwYwT&#10;sMyCZFoDuFaMzVgn60SLDS0xBGsMjN4pQdJWu6IkJazs2ynbNtECAozzCB54Lbu6H9eqV+D0QC0Y&#10;/QIJLz69Bl/71rfx3SEECc0StNwi7kZNIhQ3iEDcSM05AQMrC0vQbo1UZS664Q4UfflHqH9tNNoj&#10;g8Vfp1qE/1oJHJbeJk5ILVKgrLVehHcR3KXgQIVEN1eJtaFZhPTeIKGLBc9UcbPBWRIIEmgFoMsS&#10;rQR0Y1IRyhJ3LBHL8sl9LPrWhXqZQ7VEKdd0iP1Dir61dTUIwOHcxd6Rl4qsVUsR9Nv/Q8JNd6D6&#10;utvRLhaEjquvVbSovkmqKktvJEi49moju5FYWYw6CQKmdJ0EDRg0YNA8oHlA84DmgSuaB3oDAuUa&#10;JDxBjfNq0RozUHa7aPUp9NvsiRTtsiG00uXEgcG0BAPdwiaFzBVrDAHTBH1nc2uhRppuLK7u4iok&#10;AjEBAP3vKTBfTm5CBBkmEKALlAIDEsCsApm7n9fHN1FZSg4foTtPrIqr2CxWFgIxCvxmitQet63u&#10;d3aRWAR4DjsB2Ea5ZvW6MJUVaYd1lAJxGwSgbRcQwO01dO2SQG4CNZUGtjuGwHKNzLSsQ12/oV8g&#10;4f231+CrQ2hJaJXsRoxDaLtOgIIE59aLS03tjQIWBCi0XU2rgmjUpX5CpaRGLb7qFpz8/LdR8OzL&#10;aHY9AFRniTK+FKgpQ1dtpRQjaxDhX6wJ8lkiwcC1IsBTdlc101Te0+4gAVH7d4i70GBBAuMYBHqo&#10;4GiVV1VSsqpoaqmB1iWfHfJ3q1gsFG4QK0KjWA5aGgQYNEnsQbuc1FSGhhgfJE4ZC6+f/Byx19+O&#10;mmtuRed1X0SngCIWSmuW56+5WSoqEyjccLWAJaGPVKVul0rVGiQMH22N1pzptdA8oHlA84Dmgc+G&#10;B4xAYQr1FB63inbZRoTTPXbU6Mcq3/NDLvEiuCbASbbphrLDmi5DkjFIAlWpoTaqEHcHuFqk5zyb&#10;ltlweQkWX/Zo+AgwMF2GRnLcgBlkbAY8K6DT3c2gY57j48cMSklwF9epQ0ficUCsJruE1qTp+k2h&#10;CpD1aO571Uk4ezCwuHUxg5O4DNEis0ZAGq0ApiXBABjG+liCwYFaAYaCP/sFErba7JfsRkMZk3CD&#10;aMevQ4e4HrUKUGgQgbhOQEK9uNa0SsrPLgnabRX3I9YJqJJ6AcU33IaT196BE7/7E0o2LUBnWhhQ&#10;XARUVkqqoGpJS1or1YzpftQqXTT9DGDuBRJoSei4AEuCCnYmQGDAA4EHo6gJFORmTM8qWVFV+lNm&#10;PmoRK0JnU4P4JwlAKC4HMrJQbm+D0JcfxfFvfh0pN39ZArXvkjSwEodwlbgXyfO2ixWlRTqtKrVC&#10;h6obr0W91JPouOoGAQg3SkyCtiQMBcPrMfQPu+YBzQOaBzQPjFQeMLMDMUCVWmfGCtg5xKlOdyGC&#10;AWqoTcuAGYDcO/3lQJ6fvvGsSXDgcDyCxK1GpQjtzjZkuhIpN6NhFVtgZDeyzHpkWj2YHYmCvwEA&#10;xBrgkyjB1HFwORavgICtfbTy9bcSV6w160MUEDC1+KaFwLJY20ALp1lmg7IMEB9qK8BA1vjCshsd&#10;lRSoQ1onQaoIXy3a8WuMegnN14nb0fWiORcBuUW06Z0iLHeJmw2Dm+tvvBF1t0hqVKmjECda9Yif&#10;fg8nPhqFKqdDAhayDUGc2vo2qcQsbj71Unytme5Ayj/olCWBFoT2C4hJUOUVVOoiFkcwCiSoIGXZ&#10;pLcRow2q5B4NHZJstVVynTYLciioQusRf+ROmI+A3/4ZIV/5MvJu+zKqb/yCAIKb5PkFJN0gaWBv&#10;EIuBPDc76yLQglB/ndDompvRKRmPOqQitQYJ+kdtKF54PYbmI80Dmgc0D1x+PGAIm6ey3Qx11V+O&#10;T603LRd0Vzp0NA4ex0XIVnEIKT0Zisx6AmatAQUiCCAsshYZ23RP6qv3da6xz6xP0FPHoNv151TN&#10;gxRVG4E1EULD0tQ26xb4+DMFaaqAghQcc0sUIJAoz2G48jDYmpp8BgWbQb2naHnx6DlS3sF+WRJ2&#10;HAq6gDoJHgj/Disu3wBcfT0goKCd7kbiZ98qIKGDFgUJWG5ncK744DNgt016xw1yXITlVjnWeNMN&#10;yL/5euTfeIOqzhxxx7fg+cBjiJPCa3W+AZIpqEy0/BKULL1VXIo6RFjvElNClwjzqss2ayo0K5hA&#10;af/0xj299576+9RRpjZtZ+0D6WZIgjgSKYAgURLSu7MnNYirUVgMTi7ZhLD/vQmPb/wecTd8DdXX&#10;fl7VhGi96WYBCfLMAo7a5bnabpI0sPLM7KyuzExP7VffJJmOvoBOcUlqv0YAhVgcwJgEyQZVde0N&#10;2DLWBnPWRF/RPpkj5SXT87z8fpD1muo11TygeeBK4wEKz9SgE4AslvgFWixo0dgqgbWMf6DbEwOg&#10;9znFiasTXZ8kw5F7ogQyp4mQnyJZjqRLsTN2PwruAjBO67LPPG5+BohwHxCYKhr/ZBHwE6SWQiKO&#10;iqCvuqvsk9oKru4pktozXu5PC0CMxAZImk+7OGVlYYA2XXtYmXn95kgFdBYqd6u+AcBn4dIznPmo&#10;XyBh/V7PQbobhWPxfA/4f+cnaBRLAD4nXYqEqUxG0hmQqwRiggTpBAnM7qO6+Oh3SBBzx7XXidvN&#10;1agQQbpOQEKrCMwlN9+BoK/cjWPf+TEi/vsI8hcuRONxVyA7TdyPKsQFiHEA4u5D4KBqGrdLylJm&#10;P+piCIH8xRxHPGKmRpUCacxAJBEFjeKyJDYJdQ0LsPFc/iPIqJcuo6ssSrXq73aVMam9UxyNmiU+&#10;ojgLLZGBKNy8HgnPvQi/7/4MATd/DSk33IXa678sAv9Nyr2oUZ69/TrGZIgFRQT/JhWPwM4gZaGD&#10;xGR0XC1uRmJJaBOasbBap9CGnQHfpZ//EjaP3405qzVIGM4vl56bFiI0D2ge0DygeeBy5AFLNyYW&#10;SjPAg5n/3wiupVsN3XTorsPsO8yUpD6lG4G7Ib36qePmeQzo5fVGkG9Ir27sW7ZSUot2Zw+ydAMy&#10;szsZ+wJ6AI4GAv1/J/sFEtxjE3HHV78x4DoJC1aEY9F8d7h968colyJpXdfeIkDhGnSJa1GHBCy3&#10;inDcKi5FRhergRw79Tc16t37WVOB2ZDYaVmQQN+KG7+I3JtvReIXbkPkN7+BpH/+DQVjP0S19WZ0&#10;pMSoNKMECqzL3Cqd1Zb5F2MWmtqbJW6gReIYWmRb4hikypkkWBXhv0WEf+mSkai+s1mqK7dIFWUB&#10;ARKIzPoKBBhV3QCBIKKNdolG2ZORKG5FTsieNh7xUhgt5HvfRvjnb0bWTTdJtiIpjHa9xBQQELGK&#10;MrvFc1k+76n9BlAgiCKNOsQFCTdLLQkBCVUSm3BCnnnD+D2Yq0GCtqToDCeaBzQPaB7QPKB5YJjw&#10;QF9ZkSwF99O2LYqvWVYKPtv5ZtrQvj614N9/wX8goLVfIGGJvSvuGkTg8oIVYQISPOD6/XtQdv1X&#10;Rci9XYDAdSqjUatozTsl7qBLBP8ucUFSnwIAerbNfepTzuMxEa55vFmuqxN3pOZbv4SGW29D/g03&#10;IuW6G5F+x9eRc8/vkf3MSyiaNgste+yAcAlyzs8R1b8EEEvq1C4BByL3q2Bjs7dLdeY26a3Sm1ok&#10;zWmzAAsJSuZxVbmZ2YwYCC2xBl31ZeisyJPaDQlocTuG4mUrkP/a28j9y7+RcOe3kXLTl5B7vdR6&#10;EAtIg8QbtN54vYAEqSwtAr56DvW8lp/dz97zvDxu2eVcxmiIK1L79ddLPMOXkHjLl7Hu090aJAyT&#10;L8WBvHD63IvzRabpqumqeUDzgOYBzQOaB4aWB/oFEhZtdMZd3xh4dqMekPDjP6H4lu9L1p5voPa6&#10;W1ElQnQlteQiSHeIcMwsR0a33Db3We4X1yQ5r1ECfatvkpoCN0hgs7jtNEpsQ5O4M9Vf9UVUXn07&#10;sqQQW8oX7kbGL/6M9EefR9bYiSjdsAEtLgfRGRaBrrRcdOWUAEXiOFQphQ6qJUWR6gICqiQzUXX3&#10;vopGdBVK9qSsYrFO5KDe0x05G5YiYepYxL/6IlL/dT9Sv/9LpIlLUZ7cs0bu3XL1beIi9AUBQ+Ja&#10;JPEWDVI9uVbm2yTzPPV85nP2ft4zn79NaNR8/XVScE2yHd1yGypu/zZib70baz+1FZBglPfWXdNA&#10;84DmAc0Dmgc0D2ge0DygeWAoeaBfIGHlbh+xJHxzEO5GEjE+3xPHf/QX5Fz7LRRe9RWUfu5WlN0s&#10;FZUleLlaUn/WDaLXSy2FZulNci17c3dvvOoa1F4laVM/90UUXn8bUqUWQcQNtyPoi3ch9O4fIPqe&#10;3yDpvn8i6/mHkffWMygf9yZqZ45B44KJaF48WfokNCyYgPoF41E7dxwqpn6IgtGvIOOlR5D4yL+Q&#10;8OdfI+b7dyPo1s8jSCwZUSLApwgQyBNAUCEVkyvFFaiGMQfy2SK9XebTznSu0hsH8ZykTbU8Z4mk&#10;iT0h29nX3Yy0m+5EiAAggoR5GiRogKRBouYBzQOaBzQPaB7QPKB54CLwQL9AwuxtxwdlSWAE+aLF&#10;frB6ZzX2PTMX+5+YAcenp8Pp+RlwenYqnJ+eiAPPDLwffnoCjj09Hm7PyKd0l6fG49CT43HwqQky&#10;3iQ4PztN3cNRuv2z07HnqamwfmIyrB6fCKunP4XN82Ox5+VxsH99Iva/PQVO706H8yiZ03szsP+d&#10;ad19KhzenAzbV8fD+vmPseOpD7H7qU/kOSZin8x7/7MT4SD3tpd57H9uMpxfnApHubeTzOHgUxPh&#10;8vRkHHtqCtzkvq6PT4LLkwN/TtLG+dlJ2P/8FNjJPfY+Nw22z8+C9csLsHyuOxYsN4J1dNc00Dyg&#10;eUDzgOYBzQOaBzQPaB4YSh7oF0iYM1iQoATYYMxdE4PZ6+Mwa3280dexJ8h2AmYOss9Ynwijc4zE&#10;7m6MZ4xv9NnS5/TuaxMwe40cWy1zWsUe20eX/XJ89mq5Xs5XXeY8u3dX9+u+J7ctnodzM/tgn5Pj&#10;cXzjvt3PszYOC5ZJGq+lgRogaJCkeUDzgOYBzQOaBzQPaB7QPDDkPHAJQIJGdUOJ6vRYmp80D2ge&#10;0DygeUDzgOYBzQOaBy42D2iQoJHnkCPPi820enz9xah5QPOA5gHNA5oHNA9oHri4PKBBggYJGiRo&#10;HtA8oHlA84DmAc0Dmgc0D2geOI0HNEjQDKG/FDQPaB7QPKB5QPOA5gHNA5oHNA9okKDNUxfXPKXp&#10;q+mreUDzgOYBzQOaBzQPaB4Y2TygLQkaNWrNgeYBzQOaBzQPaB7QPKB5QPOA5gFtSdDIdmQjW71+&#10;ev00D2ge0DygeUDzgOYBzQMXlwcGZUlYsiIcs+cHYMYcP8yYq/uIooGs2ZwFAViwJEh1vmDm9tyF&#10;gZgl68q11X1wNJgrtJ1D+s3zP6PPkn3sPGZu93zKezTzPP1cfHa+a2fJ2LPmyn3N3msO5nw5dzV/&#10;3TUNNA9oHtA8oHlA88AVzQPzF4di/ORD+M4Pfo4vf/UbiI+Px1W9m2UxtSkzXESoDMWRYylITCpC&#10;bFyh7iOIBknJJbDdK4XhRJg1EfiiZUEgQNhtF4WAwGT4+CbpPkgaOB5PgJN3ClwDT8AjOBPu3d07&#10;LBu+YTnwke4t3Tc8F8FR+aoHSQ+NKUBkXBEiuntMQjHiE0sR190TU8qRnNq7V8g+o/N4fHKp6gnS&#10;YxJKEBVf3NPDZPyQmHzVQ6Xznn4Ruar7S+ecjgVmYL93Mg55JcLP78rmAe9Brr9+d65svtHrr9df&#10;84DmgcuJBwKD0uHk7Ifv//gXuP2ufoCEcRMP4sDhNLS3NwFoR1dX21l6q+wfbLccc7Bj8Lqzza33&#10;/gu5x/nvAzUPOa9zkF2uNca48M41a2hoRFpaCeYtChRwEAA//yQkJqYjPf0ECgqykZubieys9OHR&#10;szOQl5eFkyezkJ09TOZ0FtqcyExDWFY2Gtpb0NLeLO/HyGrNMueyxgaEpacj9zOkdU7OCVnzbJz8&#10;LPiQ/Ca8li/35xx01zTQPKB5QPOA5oErlQdKSwoQHR2BH/zkF7jtzn6AhLETDuC4d65IP21obGxC&#10;a2srmpqaZLvxtN7c3Iz+9JY+zrMci2NznJaW84/X+5y+5tV7nvzbvEd/5tv7nP7eg9eRVoPpvPa0&#10;eQtNWtrb0Uzat7Sc6jzPsnNdpJvnmGO0ixBbX98A690xyu0lMioNhYXZIoRnIiMjQwBEmoCFgs+8&#10;FxYUypyykZqaqvrJkyc/8zmdiy65J/MQlJaNqupqFBTmw9ZuDw4eOgjnA06w32evth2dHOEg24dc&#10;DmG/037ZdsDBwwfhsN9BdXN73/59apvX7XPchwOHDmCvg7265oCMs9dhr9p2lv129nZwdHaC80Ge&#10;sxdOcj+nA87Ya79X7u1s3F+uPSTXOcl5alvGdnI25nJQxuB51VWVKKyoQlDKCRQVFn5mtM7MzFTr&#10;TT7Mz8+/ZPMw+S0lJQVZWVngPHTXNNA8oHlA84DmgSuVB/Ly8hAaGjYQkHAQHsdzFEioFmEoKSkJ&#10;paWlStBuaGhQncJoW1tbT28XgZZ/t7ae3rmvo6PjtHO5j9ebY1Go5vWdncZ5ZxOyeayrq0PGM+7F&#10;bjknc7y+PltE0Lac70C2ee25xuax+vp69QyDbbyWY6j7EIwJEMgJDUWpaHwrRXCuEkGqpqgIdSUl&#10;qJfeWFGBRlmbptpatMq6VOXmolSE7Sa5zlyf9vZGREVnSVxJAMLCKYAbQhEFM362Cx0bmmQtm+R+&#10;F6lzfYxOoGZ0ghqzt7S2oFaeITExERTc1LnNPH7x5tR77FNzPPdceV2L8HdgRi7qBTyvXLUSU6ZN&#10;xdFjR7Hfcb8S8I8cPQIK/3YivB92Odwt1Nurc+wFLPCcAyLoU4jn3wYYsFdAQgEAuW6fjMVzbPfa&#10;qc9DMo6tna0CHxT07WQ/AQPBALe5z9zm+ZyL2n/QWYEMggqP4x5468234Hr0KEpq6xFyIhetAsov&#10;Bp1Pp+fpa07ebmtvU98n9Hs8ceKEem8uBh/2xXPkt5qaGsVvGiRooeBKFQr0c2ve1zygecDkgUGB&#10;BPfj2cp9pry8HCEhIeqTwnJdXV2PMGsK2hTaa+oacCK3BHlFFThZUIbcgnK1HRabDq+gaJGdO5Uw&#10;YF5jCtYUjDs721FaXANPl2RkZuSjrLwMpWWnepls8/452YVwdU5CblaZzK1djUeBxJwTxzpb59zF&#10;FwidAlhO6wJMCE7M3iXb7DyX4Ib3oJb/fPfgcT5bX+0U+OHxrj7P4bXmPZpk+0RgIPyWLkX4xo2I&#10;3rYNcTt3IsnGBil2dkh3ckKW9OwDB3DyyBHku7oi++BBZIoAWCXCFwUx0reluR7BoRkKJIT3Agkp&#10;qSmoa6hDSVmpovfF6xy/FKUW3fJeVaLZ5t9xcXFISEhAdU01yivKL+J8+npWY45mP9tcS4VWNXW1&#10;8E/PQU19HXbtskFUVJSaa1FxEfLy89QzcLuktASZWZkgnQuLChESGqI+i4uL1Sd7TW2N8Hmp2uY1&#10;5meRgEFuc9yY2BgkJSeB74B5XbHFucWlxepasxvnGH+r+5UUSS9GVVUVjnoehYe3G4qqauGXnIHq&#10;yotF5zNpaa45n7dWnjtPQG9sbKyiT53QsqSsZMjXvK91rBR+43cL+U2DBP0jqQUlzQOaBzQPXOk8&#10;MGCQwJgEDwEJHeK/TMGVmn0KzBQ8+wIJFHzzCyWYMiUTnV1d6OgUAbuzS23HpWRhnZWDCOanWxQs&#10;QQIBREZqCWaOO4bsjHI0VzehvrwedeV1qC2tQ01JDerKapGbWYqPXrWH+5EYGduwPvQXJDQ3NaOg&#10;uALlIiBV1dShrLIGJeXVqheXdffSKhRVN6qeW1gmQly9eu7BgoROoUOBzH+/0HLW1mhMXRcCO9d0&#10;0ZqeaXGwBAkCZ+C1eDEOvfUWAufNQ/DcuQibPx+Rc+YogFAi7kIZW7YgY80aZG7ahCzZztmxA1kC&#10;Ik5ERIjwb1h7mpvqEBicJhl1BCREGJYECka0JCSKMFsrAm+pCLNlBArSuU1hklaeUrFWmPsv5JNC&#10;IbXGFVUVMi8BcY31CggQnJSKEEyhjUJvTHS0EhorKmWNCFrkeInMgVYGrnO7ACd28p/lnM3zGmRs&#10;aogHOm+OxfnUy/UU7NV8TwM1AlYJWrvnVCXneiaJgC3z2Lx5E7x9vHuEd39/f/zv4f+JG1IBKsTS&#10;s8NqB96SNSwUt54ZM2Yo2vNlVC5Vcs7hw4fFDzBaudvknsxV+/mZk5OjtkmL9evXY9++fWpe3Gf2&#10;XLEc5Z7MQU6uxJfIp7HNT45xUm1b9tLiEuw6tgtHA1yQX16D44lpBkjopjPX3ATxvWnM9SNtCcBJ&#10;XwL23jzBcyorKw2QLrxXVV1l0LOHlgYNue4ERzk52WrNqdEnaODz9Z5Lu1gc2Dkux1d8IZ9n40fy&#10;C+fOzu2+1pH8RhDGe9PN7Ur/cdDPrwUkzQOaBzQPXNk80C+QMHvbcdz1jbtVCiSCBHdPAQltzeoH&#10;mm4g1IBSAKDQxs4fYgoVprb9wOGjOOLmpbTk1JWb+vIkcc0YPXkeMsWtgI2CMwViy7GADpxgkO0E&#10;T6RlFGJD0hrMD1+AhRGLMT90PmYHzsai8PnwSwzHGAEJRw9GCAhpUfemcEMBxpxXX5+ca60I/N4h&#10;4mKQX4bIxFwBDAIIympQUFKFk0VVyJWeXViFTP8A5AQG46h3JBJSM5V7E4HI+e7B4wRTlo0WhF1H&#10;0vDA2AD85sX9+OnzR/G9J49hwnIPNaZlI03Me3AUx/ffx94HH0Tw5MkIGjcOYZ9+iojRo1Emgihb&#10;xooViJk0CVkCIvJku0AAwwkBEwkeHqjpBnONDTXwD0zBzHmngwT6gsfGxChXMmqZKcyxV4tgFxkV&#10;iQ0bNghdG0TQOnXMPGcwnxTMokUjvnnLZtjs3iVB1H4GUJB70mqQX5CPyMhIpZVXQjoFVzlWLxpm&#10;V7GSvPHG63jllVdUP3z4kHJZspwHBXwb0eq7e7gL8BHw1/08/fkkUHJ1PYYdO7YrEHPOa4QeFfI+&#10;HItPRYXQjq494RHhPRYAPtd/H/qvAj504+GcXnrpJQVAKPATGNDaQCDA448++qg6h7QgDbJFcOZx&#10;nsdOId+khfk393Gb57Pzb3O7sIhgwwAOhUUFOJlHIGH0IrEokJaBAQHILiuHW1wyqii0d9N5iwDN&#10;1157TdF4//79wsstPfemEH/c0xNbt24R8Fkv3wkVZ9CJFqHIyAi1xtbW1ggUS5i5xpY0VVYN4TO6&#10;GUXJmhMYEphSqO9rLq+++goihMbkhQrhlXPxJM9xFFcrZ3HD4nZfa0nwRhqT3zRIuLJ/GLVgpNdf&#10;84DmAc0DmUp5ed6YhHnbvXqBhCzR3IpGWTR3wcHByt2Bgi0FSwqzFLz5N3/s+YO7Zct28cPeB19f&#10;P3h5eXd3LxGkXMTdZQH22u1V+9LTMxRQ4PXmWAokiCVh/gQPpGUXYW3WaqzxWgaPZFcEl4QjqDAI&#10;YaXBSMrMxvi3XJQloaOzuce6YY7DefXVKeTU1NZJash0cRNpRvIJ0TJW1AsAkDt3Aq1tXWgWT6BG&#10;8TKqnvo6Kqa8Bm+vYMSISwZdjyyf+2z34Bx6gwQK87sd/bBq20GkZhVgrW0YvvqIO7714A6xYNSe&#10;BhJ4rfkczJnj9O67sPvLXxDw9tsIeucdVIjms0LWodjFhUgL+Zs3o04Cj/Pl79yJE1EmACH5//4P&#10;Mba2qBH3KIKl+vpqldVo5rzA0ywJBAlRMh6Db3tAgrh71IiAvXvPbjz22GNKqKWLCI9TkG5ubVbC&#10;LoVNCq5NLRJsLvvKRRtdLufyHLq48Dpu8zoKwk3i914t9M+SgOn0jDS88MLz2L59uyHoyzkECRTa&#10;IiIiFR8Z2nxDeG0XN7Rp06fjyaeeVL7+Lkdc8OprryowwLgF3p+f4kSG1wVIrFq9StGU+ymo8xhd&#10;WTgvPgv3s3Ob8+Q2BVkK2lMltiA4JFgBheLiQnnWOpl/g7JyKMG0u5cLSDgUk4wyuu9InEFUdFS3&#10;W08xgoKD8M9//hO+fr7KRW+eADhlSRC3nw8++EC51owfPx6PP/G40CIdL7z4Av76178qoX/uvLkK&#10;YHz44Yfq/Oeffx5jxozBsmXLVDyCj68PHnjgAfzn/v8oYX716tVYt26d4rlNYtHg33HxcXjuuedU&#10;Pyhgis99Umh7Mu+kWo/jXscRJm5PJ4pKcSQ6EZUVBp0ZI0DAMmHiBAUkPhrzkYpnqKqpUnTKlwDt&#10;8RPGq/FPZJ7Axx9/rKwBtAo0NjcqOvJvulelyRo/9fRTAn52oVXGbRY+qZD7mHTkJ0FCuljDImXN&#10;YwSsVgoti7tBguVczPgL0oMxHCtXrhTlQxdq6w3+Ih/SZY7bXGe2mTNnYpKAZ7Flqnuzl1vcv1xA&#10;AulBftMgQQsIWkDQPKB5QPPAlc4D/QIJa/f6486vf9OwJEw6pCwJrS3iGsLgWAEDtBpQ8DQFWe6j&#10;ywNdV7j/qPjD8wef2mCzU+hLkOBEulUEBAbAw+M4rKz2KJBAS0JvkDBnvCsK8mrFHacR3o67EHPY&#10;GlkxUairEgccEeALT1bh49ed4Ho4useSYFokTtfgd/aMbWjnDZDgH5liuEJ1dAkw6FS9pVW6eP/Q&#10;AahZAEPBxkXIXr9QfLfDEZ2ULiChU1krONfezRKcnA0k0EWGqU3ZQuML8MNXIvHjx6xFcKk8J0g4&#10;QJDw85/D54knUODmps4tEQ1vsXS2gtmz0ZKcLMIQULpnD0r/9S+kXvs5xErMQrXEX9QydqSuCj5+&#10;CZg5P8gACbmGuxFBQnh4uNKKF4pArHzoBSRQGHvqqaeUQLto0SKhlbiYiUXB29cbK1atUJl7mkXo&#10;p2BPwZRCeVZ2FtJPpCu3Gwp/9J/38vZSIGKXWA1WrVqFuIR4JcjFy+dbb7+ltOcU7nhvCuwU1sLC&#10;wlTnHCi4ck4MMp0+Y7oKEDbbc88/Bxtxq8o4kYHVa1dj67at6hAF27Vr1yogwXlxHtu2b4Obu5sa&#10;JzU9FWvWrlGd46ekpWDz1s1KqOW9KIxT0KZQTHDB4N+d1juNedLPX9GpUFxYyrE/PF7c1SoNS0Jk&#10;eA/QImD43ve+p0DWE7Juf/jDHzBq1CgFgh566CHslLiSd997VwU0U+P+xptvqIBl0pI0Lystw4KF&#10;C/Dp+E/x+OOPqziGjz/5GBMFBBI0xMbFKg39I48+ogT1KVOnqGefM3cOxo4di6effgZjPh6jXJt+&#10;/OMfKyBIQT5PLA509TkmACBI3sO0whIciIhDRblBZz4vxycQYyNouv+B+xUooNDOQOz5C+ar+/NZ&#10;fvDDHyg6E4htFwvM6jWrpZ5KoqIT1/qVV19VtOF9TR6hu5kZU8HrksU6SR6MEPc4Cu50AbKcC60y&#10;bLw/Qcj6Devx17/9FYnJiYrXCBBoITkmViCCUQI28gLBDteSa76W6y0WNs6Z62ryG98B8hrduq70&#10;Hwf9/FpA0jygeUDzwJXNA/0CCessQMKnAhLcPLMk8LVO+R8TCNCvmgI3XQPY6fNO4S45OUX5Xx86&#10;7KJ+8C17pLgJxMVGw0kELmpWAwKCsW2bjQIctCTQlYljEQEwJmGWxCRkSkwCW0ZGMjJ8rJDrtQTx&#10;YU5oFEk+N7sKH73sCNdDUT0ggQHJnMdHH32kBCd+Ll++vEew5/h0o6mWOAQDJBixEs0tHeIf34aG&#10;5g4RcrNFsPUToSpBgqzDYed0GFt3OSFW/LblbBWwTXeICRMmqHtQwztH4gMIjkya8FlUcPRZ2snC&#10;ajwzMxE33eeN6cv2o62l8QyQYNKDRw6L9WDPXXchQu7VKrSu9PJCpFgKSu3t1XV5b7yBohdfRKdY&#10;ejrFolD0xZuReevNiBVaVxLUEBzVVMDLJ04qCZ4OEug+FhQUpDT2Kt0nfehFiKJAtXzFcgQGBSqh&#10;NTUtFf4B/nj7nbcxdepUpcFmhh0KbNw37tNxmDplqhIEqRVnsxOQ8qLMi8LvO+++g+kzZ+ATEWCt&#10;ROCmFYCacrqj0NrA+1JgZ0pWWqs4JzIrBUYeo5Z60eJF+OMf/6iuGy3uVlxfauEjxLVl7LixeG/U&#10;ewI8rdTaUFj+zW9/o/YTNHw4+kOlyffx8VGC7ydjP1H7+IxLJSj8t7/7LULDQ0XYnorJU6ZglLh4&#10;rRYaMFPQG2++iXdkDSh40trA+RRKLxLffvvQWJQJyHM5dFhZPxg8TJBFuj38yMNKq93a3qosALx/&#10;XkEe7r//fiVUE3jQakHh99nnnlUWAtKPc2bbsHGDeqaXX3lZPefESRMxafIkBRqqa6uVFpy05rPM&#10;njNbXbN4yWJ1Hu9BGk2eMhmzBERmCoArZEC1rHGZvMeuAjZDZI6pBUVwDI1BmViF+FyMEyH44pqZ&#10;VqD//Oc/yvLhJDEwpAP5nYDnkFgofvGLXyhwwHNnzZ6l7s3OdSBAGC1rtGHzRqXRnyTucnw2WhkI&#10;FHk/ziVOlAeh8p3A74US4WHTxYoCP/mHoIr3c3R0VO6JBHy//8PvFVB9UNzwSEuClgcefAAHJWif&#10;4HOKrCEtM6TH2rXr8P77H6j3lRYS5XLVHVCeLhnDyG8aJFzZP4xaMNLrr3lA84DmgX66G9GScFe3&#10;JaEHJIglgbEISqBk1hwKq92CPbepkWPgIYGEm5v7aVYEWhPCouIQFpeBAy5u4gPPwNR48f3erYIR&#10;e4MEuhvNm+iOtYv8sGVFIFbO98bEt5fCZ/toVEaOxp71qzFnoic+ee0w3FxOgQQzXoBuHFJFGtdc&#10;c40SGqj9NwGNCRL8wlMk7adkWRKrRJOAjhaxJETKHKntXrBggRIQDx0SK4rbMUybuxghETFKCGPg&#10;Mi0WS5YsUfdgp0BkWhh4n3OBhMyTZXhpbjxueyQMH860FXBBYHR6o9tID23lkBtBwvXXI0GEX7YU&#10;ETajxLJw4plnUCgxCgX/+x+Kf/c7tHh6oEOEn9J7fozc796FeMmXXylrQ5BQIyDhuFdsnyDB19dX&#10;rS21rBQ8aSH497//DWsba6XxpdsMBVg+M11N2Ci00qXm3nvvVZr4TskAFRkdqUADAQAbawO8L8I2&#10;XV7uu+8+Ed7exq9+/WssXbYUH4ig/8GHHyiNOufHDDcU3AhaAsRX3s/PXwE+03efwivdcJ5+5mnY&#10;ihsVte/M9sP9BySzE+9JrTpdcCikTps2TcUAsD30v4eU9WDe/HnKGkHLwksvv6QE7F/e80txY5qm&#10;jtEScuedd+K1118XN5mnJfD4YcSKBl253ohQHSCae7rCcK4MMM4TsGwdEIFi0cy7u5KvY7uDasvV&#10;e/Kve/+lLC18P+hW9fLLLyuA/d///hdbxKefwcxzxTWMrjMEm3v37hXgvE2BMj47XZQIyGiJoMWH&#10;Qu5kEbQ5TqikxKXLEK09swUE0JIQGhaKH/zgB/L8kxQoCxbrQ5bENsyTQPeklGQBMCWGYC4uN8fF&#10;whMZHob43DzYBkVKRrFCtf503+F60aWHLkY8919imSJt3nnvHfzpT3/C27KOvxN+W7J0CV586UUF&#10;WJJTk/H+B+/jjbfewLe+/S21Vh8KSBn1/iixIu3GOgm63iiB9X4SR5Mp3xUEpKQjgSG/H0gvrnuR&#10;8BvnwU6A9by4pBFY0GJECySBA4EUQUC2xFsQGJDGaelpCky9K1a3ZcuXqXUnqCRd/iDAks9Euv32&#10;t78VwEuLkZEJKlkscLwvLaH6B0ILCZoHNA9oHtA8cCXzQL8sCX2BhKam2p6MJdT+U2veo+0WIZya&#10;ODcRpPwl2JdCs41oiK1E4LEWrZ+VCEOLtx/B9D2JmL9ZKjg77YODg6MEP1qrOgd9WRLmT/LAnE89&#10;sGSGGzav8MOKBcexcNJCJLl8iKKAUVg6cR5GvSiZl47G9VgSOA7n1SXWAQpfBAhsJkCwtCT4hiWL&#10;BrdL9fomcWMQH6N9+xwREhwoYCcBO3dsRUJcPNyPuoo2diHCIuPVWBT4THcjCnd8VjbuM+9zLpBw&#10;wCcDV/3lKP7vRSs01JSdARC4wxIk1Mvf3gISbAWMxInwaIKEGHFlSf3Zz5D5ne8g/9vfRr4cbxTL&#10;QqdoVSv/cg/y7/kOEsSXnCBBxU5Ul0uWqugzQAKFJAaiUngkQFBuIiIYU8CmMEst7t///nelUacw&#10;Si09G4VWWhbu/fe94i6SrOosMHCXlhsGvLIRUFCgpPsKNekcm/n/CT64nwCCgnJldaW6d4EI0Ani&#10;okLQ4u3to9yIKEjyGAVGat0pOKs1FYsQu4cAI/rnm372FPzHCXDiuc8++6yyitDlJ0wEYvIEAcQT&#10;Tz6hNM/UjjPGgdp5CpMEHX+R2I8c0TQTHLB2AWMTPI97qmfhp/Ltl/nkSc8RQXa7X5iAhHJxqXFW&#10;lgSV3lOsMhzrUwkw5zbpT7ciug+RBrS6MDMRPwlWSEuCbM6NLyhBFDNbBnemAAD/9ElEQVQj8Tk4&#10;Hl2O+KVFVx5abwgGCHwIiGgtobsN3Yq4ZrSMbJfsVmmiIX/kkUfUefTnLxNBmi42BRLETHefY25H&#10;xZIQoEDCroBwlHSvP+f6zLPP9LgbeYnVin+Tvq+KZYDuO5zTEUm3S9cjWhkIKnkvzo1rQuAwXeJH&#10;PhDQQEvIZomZobXHtE7xGU1ASmGdz0NB3dvbu2c/aUyrDe9NlyK2ljapUSIubwsXLsQnn3yiYiII&#10;YNnotvawgDpaHEg/toWLFiraPfjfBxEtigny0y6JjzD4SoLCu3ndx8dXgwRdSE6DRM0Dmgc0D1zx&#10;PNAvkLDGztKS4AI3jyyJRWCKzFIJNk5XWkBTY06BmIIzB95pbSPZcDaJFvN9rFm3EXbHvLDtoCdc&#10;7G1w0GE3Vm+2xpvvfICZM2aJMLlazt2uAo7pqkM3JY7FiAC6G80e54bF071w3C0CHkcicDJT3CGk&#10;Iu+BPVuQ6fkxqhOmYsbohTjkGKmu4TgECbRkcG5mYTWOaY5tgBrp1bXwkuxGtCK0M1hZgAIzMAWF&#10;SczEIcnM5HIMsxdvwpa91jjg5og3l3+A0IQoJXjwWXkPjmVWNO59D7OOhLqgV4tMKcOMDWGS/Smg&#10;r8OGMCSuSuacGdLMgGUHAQGB4tfeLBrPKhFGI2+9Fck33IATsj9XetGPfoh2ETw7xdWl4hffQvGf&#10;f4qEQ84orzPiPaoqS2UdIzF7wenuRgQJDP6lzzjdMCiEUdCi6wh9uSkcUmD757/+qYTA9957T2mz&#10;CQQoJNJyQH96armp8aUgTTceuvgQXFBgZNpOuiRNE8Gd/vIEVtT80/2GGnW6i/De+cJXsfGxyiWI&#10;wim1wyeFr3iMIMF0ZeE29xHY0P99zCdjlLb/Fcl+Q0GRvvj82wy6pksKffppXSB4ILgjQBn90Wjl&#10;vsRxKXTSjYxCJQHBu6KJZ8wC4xHeEHeuN994U82VArKRojQX2dI3eAaiUN6LI0ddFDBg8LYKAJd1&#10;oCae2wzwpkaeYIjuSNxvpnzls/MYOwENU3VyH8dRx+R+ZgpRCvdGcHi5CizPysnCP/75DyXwGjUl&#10;KlQAOj8JClQKWen85Dx66iTIPDw8jyNcrBFRkgBgu3cIiiUgmc9FtyFaLhg4TRehN8XVivEVpDmL&#10;stGVhwHB5AMPyZ5FgEWXMboAma5oPxPwOnPWTAGCb8kavyngYLU6j3SlaxS/Q5iFifdjHQcCMaaM&#10;pWUkV3jNzMJkORfyE/mSNOZacl4EiLQMqRgMsTAR4LlI8D75ijz6u9//TrlGrVu/Tl1Law2fie5O&#10;pFm+8A/HIzjRlgStPbyStYf62TX/ax7QPEAeGDBIGD/FBa7umSIciy+2CHEMljRz1lNLyk4hlIL+&#10;YZcj4qqzWIDAh3DzEi2lSLgexRKkm1eD6JImbDvgj2df/xCTJkwW15WVOHbUTfkYU6gnAOFYFPjT&#10;kosx/eOjWDbTG36ecQIWXBEecAIN9ZUS4JiImWNmIsF1CkpiF+Gokw2qJBCZjXMwx6GgbuRwN+Zo&#10;duZXr69vRLzUbAiTuIPA8FgER8bCMzAcG2xjsUjqF2y1CcRTY1zw5sKVWBK2GE8eegTrPdahvbUd&#10;jQ1GliezqFtf9yB9eqc1NRFBgdR52HU4DtYuaQrY9NXo0mTeo0rOCRGByFGAwBHpWbNmqUuq/fyQ&#10;KkJR8he+gDxxs2kXIZCtZvRbqPz1d1Fx76/FkiB1FKprFOAoLyuSwM5wzFkYclrgMkECAz4pjJsp&#10;Nf1kbPpp0zWGGm+m46TwxWc+fvw4VkiaVWdnZyWY8pyNUuSNgjfdzeiKRTck/s0qut4i7JM/KEiu&#10;WLFSpVVlWk6CCR8JgqYAaqbvJFChxpdCm6dYN1JEw06AQiuVyXvkP25zHztpTaDA+zFY+dixY8ot&#10;hedRiKUwSAsXAQddWmhR4JwZmMxOABMiQiqfmXSiVYRj8ZkIWqrFHYz++TutrZSwbdYbYHrRTLn/&#10;WvcASZ1bAncJio4X6wPPMdNtmilLe/9t7rdM8WrWZeipz2CR/tXyfHMsggdaJbxEsKZ1wzyHIMTo&#10;kkaU6WOlc1v9zXgJ6dUCUgjEohg3lJGJrV5BKJJYCZPOpD1rMnCdGSdAutDSQdBCYMj9vJ7AgbSn&#10;xY4WCII/0m6HWDIYiKzAnrg10WJDFy+6CTGrFedr0pHafK4X6c/1yhEQrI51r7k5F7oBrpbOWhJ8&#10;z8mHtFxR4Oc9yTfcR8BOXuUcacGIkf2Ma6EVZrXcPzPrhKKbmS6W/EdASj7XP5L6R1LzgOYBzQOa&#10;B65kHhgwSJggIOGY+wnlrsIfWwrFdIeh4EA/dnYKj3RBUgWWRIDOyJQf3Nwi7BXXml2ekknmcBoc&#10;Iiuw3PooNtvsk3SLzHEuKQu7i7NxTHOsTsn+k5NVjqljDmPCewdw2CkAKxcewMH9viL4+YtA4o7X&#10;ntqEl+4bA0/H6ViwczyO+nlJdiLJuCSCCsdRedbP0nmcFoCWFnmGyiqVWaihoRY+Yll4Z3YEXpmS&#10;gSdGH8cD7x7Dr18bjd8v/S0e2nIv9njvRhddk+QZz3cP0ulsIGHBFn9cdY8NfiZ1EooKT/YJEngt&#10;x+AzlAmtY0UzelgAgqt0P7Ee5IvLTav4rHcImOhgcTuZU7vECFSPegOl3/wSqv70E1Tf/1skOO9D&#10;kTwf16ekpECyvojLjQVIUMHmSUkiVB1Wwhn9zil0mbn3uc19BAnURHObAha10/ybx3mMPuHcR6BB&#10;FxBez78p/PN8nsfAaArQdB/KEQFbVQGmH7xcQwGUc1HpKMUthe5P7iLYJ8ncKMxZzotjm/My9/O+&#10;vJ85LzPwlfeg/3uRzFUJhd01BdScu8+ncE0wQFcnzp1zUBp4eSaelynpWktZAVg0/YoWMk92FgDL&#10;kLGXH/VRIOGQuFHFiQtTs2QHYgrQGgFQKpOWigfpa5vpg83959ruzsgl5/Zk5+rerhOtf1tba3fG&#10;rhqVXpZVoHl/Ajjz/uY2jzN+gOlIXd1dESqudWFpJ7DBwx+FUkfBpCfpZtKHNDPpTVqqehbMDiTr&#10;atBLgsu76Uzgoq7rrndhZjBSlpduuvLTXG/SkTzCNLEEFKxRkSX7jG7wouVcODbH4n1pgeBY/Nvk&#10;NWMeRlC0OX+CRK4j15Sd9SJO8VueAjOeAk40SNCCwZUsGOhn1/yveUDzwKAsCQQJR92kqmwV85sb&#10;ArhKUSidf5vCrFmJWWm56xoRlZQJK0dPzFlrj5mr7TF7rfi0r9mDbXYHewRjatJpSaAQa47ZIoIv&#10;9wX6pMJmi58EhPorLaOrq4cEqLpILMNB7NzkhfWLPDB+1iLM2TgbR1csQ6L4sNeKsGzOywQdvT95&#10;nC5DvLfZJbepCPXNsD+Wjic/dMW9L9pg3PzDWOS4BjP3TIG1uxVKJJNNl2RDoqBGTfTZxud+HicQ&#10;6asFRefitZk+WLrVQzJGNZwVJJj3KJFxUsW/mwDBTbq/9BDpiTfeiHIJDK0T/+wacekoufUWlN5+&#10;Myp+8g3U/OGHKP/3b5HkehSFAuYI3IqL8yVVZcgZIIGCODXBefkicIkAlXMROwU0VdTLsrNacHen&#10;cE+Q4C6B78eOHpNg2ySVDehizqn32OYczzdXJWwK8FjsIlroIloS3BWf8pMabcZVcJtaam7TmsFt&#10;CsPcz0/LbVpPeI4Rj+GtzuE2r7Hcprad9+E9zG1q22mZYYwIXXC47SvnuMkYnpyLBIFz+7j3cUmD&#10;K8K4AARuR0aEITglA+vc/VAixdcuBp0t6dmz7hZrTsHeR95dPifjHJSrEa1HQ8yHffEcgSEtS26S&#10;DtYEqwQQumsaaB7QPKB5QPPAlcgDTMoSFhaOH/zkF7jtzm8ojxBJ0HN6s4xJmDhVQIJrulgODOFX&#10;pcns7vybA1IwpmBvVl1ubRVrQH4R4pNSEZ+cigTpidJDJXtQUmpGj3DO89kpxHIcdmrRWTvBqNPc&#10;KUHIUh5L/ubnqdrNRg1nVnz1OHwEO8S/PI5uLeKGwDE4r7N1HidI4Jjm/fnJGghdna3iDiEuL3HZ&#10;YjmpMaegCifwHF5DkECB4lz34PGzgQQDFbBE2tkbaWDeo1gAVKK4yQRKFpcwiUmIkOwycdKTJbtM&#10;uuS/z5FsNvmSoafovn+h5In/oeyVp1D2xIMIGj1KMs6kKjcTAqPCglxJWRmEeYtOuRtRk0sXIWbe&#10;2Sv+5vb2ey9yt5fxz94dHByUq8pRAQhOTs4qo42DZNm5+POyfO5zz9Gcv4M8x25bO0y3P6TiC6JF&#10;4E6Ik9ogInTGCNCJl3S/3I6VjE/cjpT0qmpb3F+4HSc1Pyy348Tthft5ruV2rLhnmfu5HdV9H95D&#10;bYtPfbTUZ2Dn/aPFBUdtq/uHIiYqQp1jbnP8CDWXCGRJRqKoE1mYYm0PJ4eLtfbnpuc+ceViRidv&#10;Ka64e/ceSZtrqzIrDf2anzkP8hvTtxKcmDVDGESuu6aB5gHNA5oHNA9ciTzA38Lg4JCBg4SyMgMQ&#10;9O6mMEuhmMItP5vlkxaBFnG9MD6N3iaBsK3SzXN5vulaozKeSKe/sbmfn/TP793N/QQmdFXKlErP&#10;KmBTtuk20Nc8zX28BwV9jml5HzVv2dfVxVJqtHC0nnZf8570eT7fPXicz8H59dVpwSDoONtxXmt5&#10;jzyx3iRJsPJREUydJDvLASmYxn7Qoh+S7UOSGvSgdA8pshYfF6dSdPK5Cery87Jx4FAA5i02QEJB&#10;fq6qY0GtNDu10dRMf9ad82A8AQNZP+u5nOv+dFE5JhaPD6z24XBYFCKychCSkYVQqbMRKoJ3z7bs&#10;62ub+8z96rP72v5tZ6p78F7GGMb1Iemy3xxLPsPkeFiGzKd72zxm7o+QY1s8/THeeh+8P8O1p1WE&#10;8SK0nFzqNTf5jQXVmFZWd00DzQOaBzQPaB64EnmAMiFTku8XGfK7P/wpbr/rm/2zJBxzS5XAV0lF&#10;KcLvQLop+Ft+DuT6/pyrLAeiKec9+nP+SDxH0Y8+2CL0556l58j+HAb0Suc5+dLzutfLoE2mpOn0&#10;PQ0kUDAzYzToLqbbwCmwPzIJ67xDsdk3fET21ceDEXii79iYgVNDX6EpoCmgKaApoCmgKTDSKGB6&#10;ylCBTev6t773o7ODhNVmCtQf/hzTZh/Fxm2xkj1EspIUSppK8RXO67PnyP7B9t5jDmScs83nfPsH&#10;cg/Lc883ruXxobsH6Z4v2v9+d4s1KpQA6QzRJm/aFowFS0PF7z9NWRKYwYiuSHQ7MjJL6aYpoCmg&#10;KaApoCmgKaApoClwJVGAni1pUmiUXjOuEqd3HpDgZ1RcFpAwc94xLFkZhdUbxNc5+oSkiBQ/9iSp&#10;rqz7iKBBUnKWrFkWbPbEYv7SMCxafiZIYOAwXbV00xTQFNAU0BTQFNAU0BTQFLiyKECQkJGRMQiQ&#10;MPcYVq2LwZIVoVi6MgzLVuk+EmmwuHv9FmuQcGW9+fppNQU0BTQFNAU0BTQFNAXOQYELBgkUjAkS&#10;dB+ZNDDXT4ME/T2hKaApoCmgKaApoCmgKaApYFJgSEDCSNSg6zmfsvwQ4GmQoL8UNAU0BTQFNAU0&#10;BTQFNAU0BS4cJMxzxar1sVi2Olz3EU6DpavCsXhF2BmByzomQX9RaApoCmgKaApoCmgKaApcmRQY&#10;tCVh1nxXCVqOxfI14bqPcBoQ6C0Ra0Lv7EYaJFyZXwr6qTUFNAU0BTQFNAU0BTQFBggSfHuyGw0U&#10;JKzbHI4N27r71nCsWDswcLFWrh/oNRrA9I/GywTkaJCgvww0BTQFNAU0BTQFNAU0BTQFBuluNDiQ&#10;sHJdOEZ/EoEXXo7Acy9F4OXXIlTqVO7vryA/anSEpOnUQKG/9BrIeRok6C8ETQFNgUtFgZCQWqne&#10;WXepbqfvoymgKaApoCkwSAoMypLwXamTMHu+G9ZsiMOKNRHn7CvXCiBYH4HvfCcKf/5rFB54MAp/&#10;/0cUnng6Eus2ESTI9WJVIGhg53gEDwpArI6QNKvG9kuvRmLhUjkm461ab5xrgIwI1bmtxpBj5r7z&#10;zU0fN9aO9Fq6Mly5G7Eom1lMTbsbDfKt0pddEgqsXVuAqVMzEBhYc9r9tm8vkv3pOH68Su2fMycH&#10;n36ajri4+n7Pq7GxE4WFLf0+/2wnNjV1Yvr0bHX/lJTGCx5vqAcICqpVNFyzpmDIhi4ra5Mxs1Qv&#10;Lj69YjvX5EtfCsKOHUVDdr/BDpSW1ihzPIG5c3MlB3jnYIcZ0HWNjR04fLgCkydnY9++MlRWtp1x&#10;fXZ2M5Yty8PWrUVSp+bM4/X1HbC3L8W8eblISGg44/qGhg4pelSJadOysWtXyRlrMKAJD+LkpKQG&#10;oWum9Ow+eiZSU4ffezCIx9SXaApcERQYMpCwfHUklq6KknoJkad1CvXsv/hlFBYti8AOmwhs3hGB&#10;Rx6LxONPRkm1XwKBCEybafQ1GyiwRki2HWP/khWntinQrtsUgbkLIzBlhrGf56/uvmaq7Js93zjH&#10;BABnm1fveV4Jf3N9SI/e4EiDhCviXb/sHvJb3wrDVVe5YOHCk6c9229+EyX7D2P8+Ey1/wc/CMfn&#10;P++NAwf6VxgwM7MZjz+egFWr8i+YZjU1HfjmN0Pl/j7w8DBAy3BqixfnKRpyjkPVkpMbZExP6R6I&#10;iTkdmE2enIX33ksfqltd0DgHD5bLHI9J90VVVfsFjdWfi0+caMITTyTiy18OlHv64dZbA/Hf/yYg&#10;K6up53Ivryr89KcRuO46f9xyiz/+9a/Y04Tq0tJWPP98slwbgM99zl+UbyHYvbuk53qCjldfTVX3&#10;uPpqP+E7f/ztbzFnrEN/5jvYc/buLZXnc+vmAX5adhc4OJQOdmh9naaApsAlpsDAQIKt4W6kLAkL&#10;xJKwUSwJAgAoZK7ZEIatOwKxzSpAuvG5ZXugaPip5Y/AzwUkzJhrCPQbBRi8PSoSf/pzFLbujMCb&#10;70Til7+KUkBi7IQIPPZEJJ58JhL2zhHKgvCfB8T68M8ozF8SgVnzIpRF4vd/iMK9/4lS1gXO4VG5&#10;5re/j8If/hSFydPlPhs5r0is3RiK7T1z4ryu1B6g1ofrZFhvTvXlss0MR9qScInfPn27C6LAr+Q7&#10;46qr3M8Q5u+9N04JJtTgsx07Vgln51Kxkp2yDFBzTAuEt3clKLyZjdt/kO8Wjvviiynw86tGa2tX&#10;z/G8vBZ1DbXQlq25uRO+vtXw8alSAic1vJGRdaDW17y/pVa9tdU4Pzy8Dl1dXepcH59KFBW1orOz&#10;q2esmppTwmtsbL06JzPz1Hw5B47LZykpOVPr3BeBzfOp1d60qVA96y9/GXnaqaRPaGjtGc95tgWj&#10;5YXn5+Y2g5pwCt5XXeVzhqablgu6G/EZ+2rV1e1C36qzCrUtLZ1Cs9oztNGkE2nv718j9IRa04iI&#10;Uy5NXAfSKDf3FA9wXa666rgI1EGg9p0abq5DW9upufE6Hx+uazV4j+joeuUqZXkOnzkoqAac+7na&#10;ypUEZB549910xSO0BPDv0aMz1GWk+c9+FoEvfCEQiYkNcHGpkONeeOWVVPVMbAsWnFTC9/r1BTh5&#10;sgW/+EWkAIFA2W5Wx2k145gvvJCs7rFpU4H6+3//SwDX+2yN/BsWduZ6cwzS1bTW0bIREFCj1vhs&#10;zdmZ4Ou4Ajr//Gcc/v1vyx6t1r+ujnStUu9XbW270LReaFuH9nbjQTtkqsHBtepd620toUXQx6ei&#10;532Oj29Qcz+bNYhje3tXy/P3bS3iu8zrSQPdNAU0BU6nwJCABGqod+7yg/MBd+za44vddj7YY+cN&#10;m92+yjVoRS+QsGFrBN4QYPD3f1GzHYGf/CwK3Ecw8bOfR+GDjyJw3wORmCKWhfsfjMSHYyJxz6/l&#10;XBFu//R/UXj9rUjs2ReB90fLOWI9ePd9A3DsFVAxemwkfi2axI1irVgmWvMNW4Jhu9dbzelK7lwX&#10;ro+Vjb+y+GiQoL8KRjoFTJBAQdey3X9/vAIJs2blqN1f+UqwEpTo3sFG4fzJJxNkn7c675vfDFFu&#10;ER0dXfjwwwwlNFPTSwGN55SXtyvhhZaFn/yE1gs33HFHkHLnMAVDQzD2Ude8+WYqbrzRH/fcE6mE&#10;bOP+njhypFLdn0IlBT8KUrxmwoRM3Hknz3HFli1FSlgxxvJQQpTZ/va3WNl3FB9/fKJnn5NTOX7z&#10;mwh139/9LhI2NiU9AmVf60vB8/eiTOG9n3oqCS+/nKK2LUEC3aIeeyxRPbv5nBUVZwcgfEaOxTl/&#10;73vhmDIlq5t+vj0CXm1th3rO224zNNzUhvcW/ihc/vOf0eq5P/c5P7zzTjoKCk4J9RT8n3zSuM/t&#10;twdi4sRMULPORjrxOoITrstXvxqCa6/1w4wZOWLBqRSNfIyi0S9/Ga6Ebza65PDZ6f40c2aOaOeD&#10;ZG6+eOuttJ77UiA1+MBH5pOmjpN+BBVsmzcXiqUqVJ3Dexw5YozdVyO4WLeuQAENtqNHeX8PJeQT&#10;BBAY3HBDoIDUaHWcgvSNNwaAfF5T06bOefrpZHUvuvSwvf56mlqno0eN+z74IHnfFfPn56q/CZT4&#10;jLffHiwg8nTXL3OOBEePP8719hFeDVLrZ7o50T2Mc+SacUzDSucl1o5QbNxYoABu72aABE/cdVfw&#10;WWlBoGfwv6+iKz//+tcYAeSdij5PP33q/bzttiB88skJAT0GD/7jH3wPjuGhhxIwblym0MxfXU8r&#10;jSV4z8hoUlYVzp3zefDBWLi5Ge8gG98zuprdcQctOz6K5wl0ddMU0BQ4RYEhAwnWAhJ2WPtLcHGM&#10;EkJVXx11TkvC/4lFYK24Bn3ta9H4lYCAe+TL8Ic/jsZ2cUn6o4CBB/8Xid/8LgrbrA3wMG9RBOYs&#10;jMTf/h6FX/82Cq8JWLDaE4EPPo7E7V+Oxu//GIUf/SQK/7xXQMJ2Q1NOa0LPfMx5XYGfXBcrWZ+d&#10;Nn4aJOhvgMuCAgZI8BLBPUK5bZidAhGFAhMkUGDk3/QFb2npwq/lu4aCD4Ucap7vvTdWBAlvEfDK&#10;kZ7ehJ//PFyd/9JLKcpFiODB0Lh7iXCbpCwD48YRTHjho48MLTC1unT/oMD23HPJcq9ypXGmZYCa&#10;agpEpoBCQMLxKaBTYJ09Owc33xyg9llZFSvhhVpYjm8Zb/Gf/xjgZ8KELHXP4OAaEWz98MwzSUq7&#10;++yzSSIw+YAuK301ugFR4Pra14JhbV0sbh9l+NOfKJSfAgkEPaTr178eAk/PShjaby8lbPfVqGl/&#10;4AHOy1vOyQZdeF57jQCIlgRfEWYNi8v48QQOPgKCCpVAe8stAfjjH6MFZBmCH+f/xS/64be/jVRu&#10;YXZ2JUK34B5ht66uXeYao/ZRuKcmnfMyXcqodTZAn5/4+2epefzqV5GKpnzGHTsKsWQJtfDH1d8U&#10;RkknjnHNNX4KePGajz/muh5X2n625OTG7mfxwRtvpMp6lStLBhvPv/56b3UN5//Xv0YrN6D4+P7F&#10;vtBNjvN79tlkNd7KlfmKL//1rzj1d1NThwiwwbjpJh+11rQUEWSRjhkZBl0/+MAAteZ8nZ3L5Hxf&#10;ZUkgbVesyBeg4a3iQ8jHvRstBb/9bbQI9CFwd6/E6tXGek+ZYljh/Pxq1N+k67vvpsHRsQzLl/Mc&#10;bwFiwX1amkxLwvXX+yveoBXD6LGK79hosTGAsAESSFe6pjU0dApASJLr4hSY9/Kqxv330zLooawi&#10;bA88QADhgR//OFyBNL5rhmLAHZMmGe8GrRP/938Ehn5Cgzz1zj7wQKzsi1YWITbjObywdOlJxQtU&#10;Fnz/++FDEot0BqH1Dk2BEUqBAYOEO7vdjeYsdBcBP15AgMQgrI6G9W4/WO/yV9vcZ/ZV6yPFmiDu&#10;RPdEScEuEep3R4qLUSQek3iEJ542Yhi++/0ozF0UKSAgEu+8H4X1WyLxyONRuP+/UXjoEePvn/9C&#10;QMLiSMycG4lpsyLFnUjAgrggvf2eWB66LQ0r5T5TZkRKJiVxM9p0ag6W87lSt8012tnHGq1QaxiB&#10;iCgduDxC3+MrctoGSKCgQY2kpd+zodE3QcLXvmaABGpuKyvblZafQs6aNfnKTYMaW2qGqe1mo5BG&#10;bezixUasAwVhw4XJuyf4mYIGBe6vfz1UabOppb32WmNcU1PNaymE8TzOkW40BACG8OrTk+GHY337&#10;27RQePSABApYvUGCaSGhEMw2alS6umb+/JPKVcZ0NaEmvA8Fr7i30BXFU11nNrpkcQzTkkBri6EV&#10;j1MCMkES5/rTn4afptU3r6cbzo03+olvfFiPu4a/P7X6Bkiga1RRUQu+9a0QpfENC6tTWvCf/9yg&#10;AYU3Ns6ZQh6Dzs1GC4CZBYnAgbSl4MfrKUBSAPz+98NAKwddVThvgivTfcyw1riKhjlJDcl1uuYa&#10;fwUIGQdAwZ7rcsstgT3XMFidgO3rXw9WwI/nmc/C5zIb1/HhhymsEtiVKPq/9RbXg+DUELDP1QhO&#10;yYfXX+/bAx4J/jhf8hobedIAuB7qHLpKGUDIt0c4N0CCmwjgiT23I01/9KNweVZveZZABYbP1sz1&#10;/vvfY9V6G5YDXxHAw5SgTc066XrDDQGnBd7ffbfBr7a2p+IhzHsYIIHAgjxg+V4exttvp6nTToEE&#10;v9O09wQyBKqM5YmIqBXLS343r3jiP/8x6EJlAMd9801jLDYGeZN/fvYzw23OiDfxUgoAs9HKQEDB&#10;e/B9Nd9DT88q9ezGe+/VA2TOt4b6uKbAlUCBSwIS1ohA/53vRKu4gv+J0P+vf0fh8afoYkThNFIB&#10;gf89KpmPHopS4ICggsL8D35oAIvVGyLxQ9letDxSYhloKYjGcy9E4R/irjR1RpSyLtx7XxSeeZ5x&#10;CtF49Q0BFjL2lQoI+npuDRKuhNf5ynpGAyQcFxeVWOV2YPa776b7h8cZIIHCC9uiRSdF608BxkOE&#10;NH8RXFKVMGz6yRtuPW5Kw88WG9sgLiFGoGhh4SmXDWodKVTQxYRAw7QkUAAymyVIoFBKS4WhvfZX&#10;QqjZGKxKIce0JJwLJNASwUZ3DtPFyQgUJljyFI18YI9vtyVH/OUvxnOZ4InH1q8/PSbB0g3KGJOd&#10;Ap+HCOanZ5Eyackx6YJjNrp5mDEJFLqPHaNvPedmuH2cGtO1xypy++0EUp5nDS5/+20K4IZ71ulj&#10;uEs8QK0CDqYwS1DCRksQ50YLAFtOTrOiOwVtztEECby3CRAp/Bug0kPNm/M3Nd68xmxcu6uvNtxc&#10;DPqY9HdXQu25Wnp6owJlfJ4xY070xDeYIIE+/Gz9AQmGe9wpkEDAOXp0uhKA33svVbkuPfNMguK7&#10;vhrdcc5GV/ryU7vP5yOQMl2QKGQTFJJGzJ7Uu5mWhJtuClDxFqfezfQedywDJHgrVyDLOBGORWD4&#10;8stJCiA9/XSismyRvgziZjNBAq1TZtu2zQAJP/xhuNpFVzUCrmeeMaw0vRvBrWkhMd8b49NVuXTp&#10;pimgKWBQYEAgYZX4tZuBy/21JFBgpZD/wZgoPPeiIci/+EqUBD0b+6nxJ1Dg/mdF8KdWm8dWrI3E&#10;mHGRyl2IoOFj2V6yMhKbdsiX3wdRePq5KEyaFiluRRJ3sC0S0+dEqn1vvivgQ/7WAOF0GmiQoF/5&#10;y40CZkwCBQTLZri/nBKGTUvC/v1GTAIbNdGzZ2d3C2ueSnvMtJJsvUFCYmKjcvOgW4olSKD//dVX&#10;M2tRpdK6miCBQZBm6w0SqFmncHQ+kMB7UYhhkKfZDH9zNxU/wcaMRBRsPv00E05OZcqCQa0oBaC+&#10;LAmGptRN+d+bbd2600ECtbMUtqhZprBHDT7HdHWtUFaY3o2pOnn+78Qt1GyWIIExBXRjoZBHn39m&#10;vuFcqRn38KgQjXiTuIB1KneXc4GE99833GrocmQ5Lze3CmWtIc1NkGDGMTDwnM/7+usGSGDciAkS&#10;aG0wQQItPZYgwXRP47w5lgkSLFN3MoDdAHI+yuLEZ6IbFV206Pp0tsb7PPoo/f+PiyCceloKVGb9&#10;ueYaH0V7NrobkWZf+1qQshwQiDLOxdLdaNQo0sWzx+o1dy6tRW4YO9aIWzHiHtxVrIIZR2E5N9OC&#10;w3iA3utNwEF3NxMkmDENDNo2LV+WmZXMcfsTk2AJErKyTgVBM7jYAAHuMN9rw0LmqgKg2UyQQPBh&#10;Nsby8Jof/zhC7TItLHTF66vRkmNannbsKFbrRzc2T88KUQr0z13srIusD2gKXEYUGBBIWDlIkECB&#10;faMI7ptFwGenoG9aCwgGCBbMY9zPfbyGlgZT2Oe2eYwggOev22ycy06wwX28jwYIZ9JAg4TL6K3V&#10;j6IocL7sRr3djSgIsFHgssxoZGqcKVSy/f739NN3FV/lPPU3hbUHH6Tg4tXjj07XFWah+c53wlVA&#10;JTMGnQ8k0JWDAdCG6xIBgKGZ51wMIdlDfOeLldBsaNa9lCDLRqHfiB9wUz73bBMn0j3F/bQUmFlZ&#10;jT0+173ZhP7bFChNoZnHGUxs6W5kBPN6qyBOszHQmrEVfTUKVEzlyRgGxg2wGaDAcDciYGBaTvqP&#10;U7NsBrrSRYjPTYGTFhwKtXwWuoCZja4sBGBsBCoUju+7L/60eZmAgNmFBgsSCBATEgzBkNYGCv+c&#10;L+fNOfYFEhjTYIAQDxUvwNYpyXFOnGjsUxjncWbJYgAuAYKly5clnW+5JUhlOGIjja65xhe0AJEn&#10;2Ayh3lO567AZgczeCiSxGS5pripzEpsZuMzgedav6N3M9WYQsOU8TDBsatxpSRgoSGA8BYFNX+1s&#10;IIEWGr5XprWH15rWkvvu6z9IMOJNDPc0s9FCsXVroXKL4zv7l78wZsGnx0LCudLiYtK6z4nrnZoC&#10;VxgFBggSfAZlSVi5jgHMul84DU6BIhMcnfXTIi7EMm5ExSSsOT1uRMUkSOYoHZNwhb39I/xxmf6R&#10;QjODMy2bkf3EtSfY1sgc5NHjymJkcnFXwgeF8l//muN4yXEDRBjadA/RWMb1aPJtbIrF351Caqz4&#10;eBdKYCiz7Hj3pFmlIG1mRLLMkEItN91/KNiZ/veGsO4lfuTxKtsNA1eNQGVPld2Izcj44qH83ik4&#10;U5hn0C73mcG6FABvvdVfwJKklZY5PfwwBUQv7NxpBIf2btR+UwPMHPrUODOQ13h2zx7BlPEXdFFh&#10;/MDChbndmYq8lHBKsNS7Ucg3hGVvNWcWZXvySSNTDjsz9rAxEJbnvPVWKjZsKFCBy3QNMWsEUGi8&#10;665A2ReqskgtWpSrfPZnzjSsJrw3NezMekTNMvfzWV98MVn5mBu+88dVXIgJHJhBiXzw6qsG+DMy&#10;UBkWGoIXQ5tsuEHR7YZz53icpxm4y/kbcQA+ZxTDY7AtA5fp90760+Xqppv8lEa6r2aAJ47ljfff&#10;T1d+9IwXIG8RPBIsvfIKaemr+MrgAW8VYGs2aulvvNFX1fFgjYsvfjFAAqZjewAaLTRf+IK/uDxF&#10;CJ0LlbsOn5cWn74a1/vPf45R/MfsRdOmEXgeV8HnBKYmjZhlyRIkGFYsyWbYh7sRM26RTwl0zwYS&#10;DPBixC2wLonZKMAzcJnX8z0kj/JZeC4tfGyGpdBVAS6zbd5MS4Kbqoli8osB7H3lvAy1Pn/4gyRC&#10;kexMpkVs9WoGintJooEkdZxxKAQ2cXG6GnifzKJ3XpEUGDRImCuBy+s2xyvt/nIROm0YuLzbX22b&#10;wcrmJysqL1sdKsd0HywNSD/ScZVUrzYrUp/rs/canLZGa09fIwZ8s1ZCpA5cviK/BEbqQzNL0dVX&#10;u0tGltNBAt0Srr76VEwBtdxXX+0J092IloSJE0/0+FX/5jeREjBbLFptQ1tL9wczgwoLf5muO3Z2&#10;pSqDDQWYH/0oTAl4Zu55ggQKqAyK7e1uRGHp6quP94AEulQYbjreSmtKAYUBuEbGJSOdKzX0L7+c&#10;rFycfvCDMAUmqBW9+mqPngwuPI/AwxAEjXz/dNE4V/VgCuMmMKALD4VVzo1uLGajWw0FKwqGFKLo&#10;1mGZirQ3v9DKQOsE50+AwWwy9DVnulAzzSnBEp/5Zz9jHIe7ALB4VSPCstFaYKSm9VJpSakNt6xI&#10;TK3+p5+eEJoZ8/rooxMqnSwb3WKuvtpLzdmcKy1E5AMzJoEggdYerpHpbsRruD6k73e+Q8HXU1lo&#10;zNS2nD9dyvgsvSsFU7AnT5jZd7hOjo7lfcaDcI7MhEWwYaTkJFggQPFQFhYzhz813KTfN74RorJs&#10;MZCbVgvLduhQuVi24tR1BI9mjQSeQ6BBFzFmB+I9aBGhRcyy3kbv9eP7QEuOkWHLS7YzQUDJRksC&#10;acQ0rZYggTEJ5MWzuRvxfSM4P5clgetA/rZ0N+I9GYTOLGIU8P/852js2VOiMph9+9uhSutPkM91&#10;pZud2Qi4+F3A88zGuig850tfIkg/LnyQ0mOB4TkESASsBA9cB1oWWLtBN00BTYFTFLjIICEWq9cd&#10;x9ZtO2Ft44Cd1va6D5IG23fY4sBBN8TFp0uKPfaM7k/z71P7E+R4WHiSZIViPQTDTUuDBP3aX24U&#10;oGsCU0H2rpZL4SAjo0G5a7BRCOF5vQUWul9wf1++9owx4DEzD79JO/qUc78ZxGnup0ad2mkesyzK&#10;RC034xC4v7dPOM9nYCwbXUwoPFP7azYKhxRszfnRpYnP1fvePI9jnUuQt1x7Xm+m0CTI4bYpbFue&#10;R0HRMlj3XPxjzOEUjQ1anOm6wWfpixbm2HT1MOjSt3sTz+Nz8hzLuAsCI45L4d8syGXSy1K4NdeI&#10;62VeYwqpJl0sxzXm06juZ1lUz5IWFPANXjl3MTuDnsZYp3qj4k+6Klk2pjvtiy/Nczh3y+KAvdeG&#10;vEa+680r51pD4705PcDZfDbS1UyhSvqQL/ksZiyH5bgUvnmMVqLez2Wex3fEpIVlYTpLPuA9OBYb&#10;3xOTnwhK+R5Yuk8RBHE8uov1bn3xi+U55rXnAlLnops+pilwOVNg0CBh3kIPrN+cgNXrRRBdEyOW&#10;BH/Vuc19Ro/D8pVHJEjQHSWlhcg9maX7IGhwMi8H+QW5yDiRKhquCvnibZMfrGbRfJ7ZuV/qVcqX&#10;ZQ7WSQ2KlWuNtTDXiNaeFWst14jZpAwwoS0Jl/Orrp9tOFPAiElwOcN1ajjPWc9NU0BTQFNAU+Dy&#10;psBFBQmrFEg4JgVZvFFRWY76hnoxqzbqPkAalJaVIb8wH2np6SgrLUNdfR3KystQXlF+Ruf+llZq&#10;qrKxbmO4BgmX9/urn+4yoQBdobZty1f52nXTFNAU0BTQFNAUGA4UGDxIWCSWhC1iSdjAtKViSdjT&#10;bUmQbe5jX7UhFivXuCIwwFcJs7oNjgJVVVViSRCQkJYqWUaKUVtXa4ADAV6WvaKyQsBDOZqaG5Ga&#10;liGWBAEJEjBuuUbKkmCxRsY6GalntSVhcOujr9IU0BTQFNAU0BTQFNAUuNwocHFBwvpYrFrrJini&#10;/EWwrZPApxIJdNotpdQ39/Rt27aJ3+HQ5SXmA5nj792797JYL4KEwsJCya6Rgrz8fNTU1hqWBAEE&#10;lp372Bub6pGYlCJpYcM0SLgsOODKfQjmnN++vVDeabPnS+Xi6iEhCINimWWlr8aYhM2b80/LFET/&#10;dM6ndw0C1lww4wEYGMyML/QF5/VmzMFAJ0zf6pSURpUi1DJbUu9xeN7mzQXKf33LlkJVVKx3Y2Dq&#10;ucYYyNwYBxIff/o9mFGHc+BzM1MPn5sBr5e60Wed8+irHsD55kL/fbMmhfnJwGozgPl81/d1nAHs&#10;ln7ujJ0x+ZgBz8xkxfmeL5ZhMPe+1NcwwJuF13TTFNAUuLwoMDCQsPtUCtT5iz2ljkGiFD6TdJoC&#10;BnbZiiVhT4Da5j721RvisGqdO0JCJT+2/HNwcJAUZL+RIkaze/r8+fPli/TMSp6DIXOnREktWrQI&#10;CxYskNRpSyTF3NbBDDPsrqmqrkJRcZG4IiRLJouTqK6tQWlZqQRuCSiw6HRL4v6GxjrJKpKkLAmr&#10;NhhrcbY1UuukjkeJJSFdguFyRRAKFotFkQQz5ioQopumwGdFARZOeuedVFX92OhZZ63KO9A5Mrf+&#10;k0+eWWyJguGkSVnqXvxcvtzInkTBnzUOeoMEZhhiUCqFQlbNXbjwpFyXLSkls88ZXHqu+W7aVCjp&#10;KLOV8P/vf5+qDWB5DVNHcn5LluSqT9aFsKz2bJ5LAY5AZiiatXWJpI49lXqSY7JAGmnF7DDMLMXt&#10;gwf7/73B4NidO8+s3DuQ+RJQMZPNvHnZZ82oc67xmLmIwIaC/H/+Y9D7iScSzwoi+zM3pq+1LMzF&#10;QFvyMNObfv3rod08lt3vgHPe08+vWmVyGm6NfGdZ+G+4zU/PR1NAU2BwFLjoIGHthuOIiAxRIMHG&#10;xkZ+QBf2OdM6sTQ0NBgaKn4ydqG9vV0Km7QoENHcbGQtoDb9xInTf6S4v7KyUqosfqDGp8WCwjP3&#10;XQ6turoaxSXFAhKSJKtEjmi3jL+rBTzUietRRUWF0KxeuSDx2evqa+THKUEsCf0DCQaI0CDhcuCV&#10;y+0ZmOu+rywvFNQp0JnZU7jNfcxgxH1m8S9mtklJqe8zBSSF+ldeMarxWrbRo0+o4l1mo8BuFjlj&#10;TQNqqlNSTmnTeV9aGaZMyVKCKuMKWKuBjZl2aA0wtcXUWPNaM1NM73sb2X+aVGrNuXNz1bzffjtd&#10;ncZsPXwWM0sT0z4ypzyFT6aKrKkxMsFQ28/zzCxLTItJmvCT+3i9OQbn0ju1JzMd8fq+ikpxXuPH&#10;G8XcerdVqwpgZXV6jYbec2E2JfPenAuz10RF1asaA2YWIo5LoZ/dshGIcV69U7zyuVhbgWkzzcbn&#10;srzezMLDfeZz8RzT6mDQqEvxzRNPGOO8/HKKmhsbM2Xx3mbGLO7j+RyDa9pXe+655J4UsL2PP/XU&#10;6eCUPMSxLIv8EayamZo4f3amrP344xM9aVF5DufV2xrBsc6VmcqwVDX0ZGziOpBHuF69M0vxPBYZ&#10;s2zMPMT95vzIzyZP85PH+ExmdiJzfHO/ORaBN+dv+Y6b15s1NPokrt6pKaApcEkocFFBwiqxJKzb&#10;6I3YGCMHt6OjIx566CEFFsxO96OOjg7R1i3Hpk2b1Hnr1q0TU+wWJfA+/PDDolGbprTodnZ2Unjo&#10;WfkxeF6KvPifRiAfHx/cfffd8sX+sgIL7LRYmBU+Lwk1L9JNqmuqUVJWIi5EiUjPyEBlVaUCBCFh&#10;IfD181XxCi5HXeSYBDYLOKqpqRINWDTWbgwTa875LQkaJFykhdPDXjAFnnkmWYTlbOXGYvQipUml&#10;IEGB3XTn4DaFcRYJe+GFZPkuKVRCEgX+Z5+NVVr53mk+zwYSaL3oXZ2WAhqF23/9K06N9dxziThy&#10;pEI9H4s6HT5crqwMv/xlhKpW/M1vBuHQoQqxgqSDtRaobac7BnP3P/dcvHI76Z1ykYIbc/S//Xaa&#10;KgA2f/5JJWhRqKWmlgXNnnsuVr7XcpUgRyH0e98LVXT4+tcD1Zh0hyLwee65OJUfn+DJwcEAHExT&#10;yvoEtHbQzerIkUr1HKzaaxYAi4urVzUPeD213r0FxnOBhAULTqp6A2ajW9Ibb6TJ/E6fy4wZRoE0&#10;5vOfMydXFTH7+tf9YW3NWhVdYMGwZ59NwjPPJAldDRrTGmI8v0F/y9oAZkXsH/4wWBVvs7cvVQWy&#10;CKCOHjWuJx+wLgTHXbkyH7a2pbKdqGoxUFDlfTgu728JEjge14UF7Ej7Tz/NUuk/CXDoLsS15Dr0&#10;VUDtbCCB6/nII4k9rkzkK4LQZ59NkN+25J4q2y+/nNqTqpY8RLeu3/wmWornRSo3Ns6LRd84LwIH&#10;s4I1gdpzzyUovjDpZ/kixsTUqWJpnPvq1QWKr+3sSuS3MwljxpBO6QoUEADQhYw8wveQ68VGXjR4&#10;zCgGSKBFWhCoGXQpVM9CmhFosbHgHv/mftbyIA2Y+pU1GTh/8j3fT1qV+O5ybNLCw0PXLbjgL1E9&#10;gKbABVBgQCBhxS7vnorL/XE3WiWuRxu2+CIxIVZN8eDBg/jjH/8oZtZJPZ0AgBYDugitXr1anUfA&#10;sHbtWtGOlEohoR/ID1qEcn159NFH1XG6wjz44IOnPXZQEMvZ/0yqNL6JqVOnqr5ixYrLAiTUSgwC&#10;QUF8YrwCS2bQsruHO15/83WMmzAOo8eMRpqAhNLyUhEMKsT0G4Y1G0IFJMSc191Ig4QLeIP0pReV&#10;AhT03ngjWblmGD0D+/aVKS3u//6X0CNocZsCHgXgRx9NVHPi9q5dhmabFXp7F107G0igkGgWk7J8&#10;OMYp/PjHEfI9Zgie999vuKVQeI2Pr5d5larquNSaPv+8IRz99a8x8t2Wq7YpGJpAhW5OveMEeC1d&#10;ldhY7ZmAx2xublU9WuapU7NVESsK4aNHZ6hTTLcpAhNTq8yKvXRPYQVcXkP6fPe7YfDyqlKCHSvS&#10;shFwEeCY44SH16rtY8cqTtNsc99AQAJpEBBguMa89Va6Aneci1kx2sGhrKcg1lNPJavzLN19+Lc5&#10;rxdeSOmJc6CVp7f1g2CARd/YCMjMxuq8bBRqCX7YCNxMTT4LslHApwDO6ykYW4IE8gGLwBHIsFGo&#10;Jnjj/v/9z+Az1k8gMOnd+gsSEhLqe3iWoIy8zMY1NZ+T7wHjXihAr19vzIUg0OQXFl0jyCkvb1eF&#10;ANloGbCkhTk/jmvGlVB4J3jlO/XnP0cq3uU1kydnKcvFf/5j8AWb+YwsZmbOi+CBcTAU/FeuzFOW&#10;CJO2M2bkKPcztn/+M04BQjZeT4sNARqfx3wWVk4n0DHfX1qdOC/dNAU0BT47Clx0kLBxq698iRhf&#10;FLt27ZIf65l9Pu3cuXMVMGBbuXKlfBGuV7n+X3/9dbUvKSlJWRHYCBieeOKJ08bJEA377373OzUG&#10;LRbsbm5unx1lh/DOBAnMXBQbFyvF1OKVtYDWA1oY3D3dMfbTscjKzkKZAAnuL68oE0tLkAAEDRKG&#10;cBn0UJ8BBSho9VXoiwIvNfZmYCm3KazRFYYCH9vkyYYFgo1acbOasfkY57Ik9C5CRTcTdlMAogDD&#10;e7K9+246qIFnZdhFi04qzTSFJzZq6c2qwRR+7r8/Ro3BysS9Cz+tXVugNP5sFI4o9Fk2HqMm9p57&#10;wpWGnNaAUaMMVyTOxXQvMrSziQJowpQwSM08BTZL8EIrxk9/GiFzSRShLb7nWaihJ+h56qnYPrW4&#10;AwEJtCKYAcyjRmUon3XOhWCPjWlfqUHmWj7+uOF+w2f45S8jVeVl9oceMgReCuWkM+fVl3acWm4T&#10;MJGupDHdj1ilmo2AyXQd4lxMv35qzgk63N0rFajsDRIo9O7cWSxzClNj/v3vUQqgcc4EOU89FSeK&#10;qbQ+XbP6CxIoZJv8wrkTELDREsCgczZq1UkD8gg19my0GPzsZ6FqXv/4R5TE4BUpwEdaPPVUvAJG&#10;fQVxE7zde2+0uu53v4tS1iI+oxl7w3HpOsexXFwq5LwEZQEjSDZ4OkmEf4OPeT2tbgQJBOEsyGYC&#10;ZFooCEKMZ0lRAMZ8LrrO8X381a8Muv7tb5GK52ntIo+RrrSo9VVoTQ2im6aApsAlocCgQcKCJcex&#10;cVuS+L3HSHBsnAQuB2CXBC5zm/vYGbi8ebs/0lKNL71zgYQpU6bIl8ZGdR5djSjsEwzQtYgtMTGx&#10;x5JAn/z77rvvDALNmzdPviAPXBLCXcqbMOVppWQ4io6JkR868d0tLcHJ/DzJdJSnAppzT+aiqKQI&#10;J/NEwyX7SsuKRVvoqywJazbGnrZGDC63XCNzrVaJxUEHLl/KVdX36g8FKGj1VUWVwoOppeQ4FDRa&#10;WgxLgql9pABoaj/nzMk5o1DZ2UAChWwGI5ttzZp8JZBRgKE1gC5ABAmmxrM3SKDQRHDARq20OX9q&#10;tSnYU1inG4UJHsz7LFmSJ1pqAyRQAKX232ycE10/CJgo4B06VH4aSDDnQgH/+PEqpd394x8jER1d&#10;3wMSKDCaWnL6///jH3FqLgRaJrDidXRl4X66iri7n+7uMRCQQBowQxAb4yr8/WuUlprAgI3WEa4X&#10;19IUkjmXv/41VubUJm4wp+bFWAIKoJwXhcfegdEUjD/5JFNpz+kuZmrECcaM+58OWMz17QskmICF&#10;grFpSSD/1Nd3ita9Trk00V2GGnjeh58mYLTk6XOBhIcfPgVwCTDJV2y0pJjWDz4HhWk2up/l5rYo&#10;SwbBABstCaQl50VrBIOkSUuuOedFmvE+vRvv5e1dpa6jVYmAkWOaAJWAgSCBgMkci6575hwZkB0Q&#10;UK2uJ8AiGGClcIIEgkzTqrVnT6nc3wB5tBSZla251uQ/3m/hwlw1TlRUnZov401MutKiZQKmMx5C&#10;79AU0BS4JBS4qCCBdRK2WQVJYJeh7dq/f79owe45w92IgcmMKRgzZow69te//lWlMc3OzhYN0+Pq&#10;WmrPGWPA45988omkRdx+BoGY3YhuS+PHj1fnLVu27LJwN6qTFLHVQqOo6CjJoBLWAwwIDggMaD3g&#10;dm6edAKG4kL5cT8uIC0EazZpkHBJ3iR9k4tCAWqSX33V0t3ohBKgqeWkPzRdRCZNylRuQNxH9xH6&#10;m7NREB8zJkOOp6m4AYICy3Y2kEChh1r8SZNOKF9v08+eFoL77otXIIECt5kFhxrb6Og6pY2lxYLu&#10;PqYrCl16TOGIQj4tHTNnZqoMNxR6LRs17Zwn73vffTGi/T8FEhj/wGO0VPzxjxFKW0x3JdOFhnOh&#10;UOfoWKZowviAX/86XAl5pJchTJ5yMeL24sUnZS5Z6pjpikUhnveZOfOECPCZZwSsngskzJxJIJbX&#10;80h0LaIQPmlSuroHtfJJSY3da3ZCaBSn6MF1u/vuUPVMFBLpdjV9epaAJGaWMsYj8ONacF50V+qd&#10;6pXHCda4Nnx20phxCL/+dZS6ngK/GYz++utpPdYIXkN3I1pmyDukoemuQ+DJIHTGeZCmM2dmKCBC&#10;sMMgcVqqeB/Oh5r03u1cIIEZqwgI2EpLWyUzFTNUGfxmZWWMZWNTov4mf3/ve2FKY79+faFo3Q3t&#10;PefFGAlzXkwNTJ/+adNy1LxI897WM47LGBWDD0+oZ6Drj5lNi8cJGPhMBEK0QJk8smGD4eZEHjGv&#10;Z0wE5093LLrV0UWJbnJ8Flo/TPD60EOJ4kpkJB8h2KBbEel4iq4nlKWJ1jpamjh/JgHgO6WbpoCm&#10;wGdHgcGDhKXHsWm7pNncLBaDjXHYbSeWBLEmcJv71H4BCVY2IaIByVJZiuhL7+zsrCwKZre1tVWZ&#10;jNgiIyPVfroKFRcXyw9Gk5jxT/lEMgMSjxNsnK0RKDAYmucxBuJyaKxUTWtCZFQkAoMCUVBYgJzc&#10;nLN2Vmc+ctRVgYR1m2PPuUY9a7VRrBTROgXq5cAvl9MzUMi1sytWWnSjG4HLZqPQyrgDM8CRvtKm&#10;9pXnMM3prl2FIuydWT8gOLimR+Pfm2YEAbwXBSqz0Z2JGk82CrYEBmzULBNYUAPPjCw8z8wZz0/L&#10;bDwUhDlubyuCeQ+OxeP795ecYUGh1tfLq1qEujblIkINsCkscy5mdhlq2QmAqAVn1hhqbakJ5nHL&#10;XPa0jJB21PhaNmrZSbPeQcs8h4Irhe++GrP89HYNo4WCY1kCIs7FoG1JT2YguhCZMRq0BuzeXazc&#10;eizTzdKqwbH6cj/jM5prbATcFinh13TXIV1NmpNmZmA6tdcEf+zkHd6PPMdGDb/pzsZ9vLdlilke&#10;432cnPr2m6eAzDF6N8bTkI8sXWnIP8a6nz4W3bO4RqQPr+OaODqW9Lj+MKCb87KMbzHHOpc/P0En&#10;rzPfFdLUzKzEtTLpRosZ59U75oLz4fUmHWkt4/qTx8h3Bw+Wyd90nTIsauQ7Ahg2WjxM1yVa1jiO&#10;JV9ynXhPM1D6cvo+08+iKTDSKDAgkLDMInB5QT9AAi0JO3eFSsBVrhT4Oj2d3Ugj1Gc5X6aEJVAg&#10;SPAPCBB6FiCbICEn+7SeLTEcBA8ECYePHNMg4bNcNH3vYU8BCovMFKRb/ylAQZ1+8bqdnwK0Rp0t&#10;Per5rx6ZZzDzE60LQUHVkq2qRLmT6aYpoCkwcilwkUFCDKz30D2GqdGa0GUmNR+59PpMZt7QKPm8&#10;pdPS4uvrq6ouM1C5z56VJcdP4uAhF6xeH6wtCZ/JiumbagpoCmgKXJkUoKXggw9SlNuQ/sm/MnlA&#10;P/XlQ4GLCxLWx8DGNlzM3QUKJHR0dqgYAd0HRgNaERqaGhAWHq5iNwqKCg1Xo5Ond8YjcH9BYR6c&#10;nA9KtWuCBMP962wuYdrd6PJ5mfWTaApoCmgKaApoCmgKaAoMFQUGDRIWLvPC5h3JWL8lVoJj41VM&#10;wm67QLXNfeyMSdhtF4mqSgYadqC5pVnFJug+MBo0dQOsiMgI8X91QkxsjFSxjjhrj46Jgs0uW2VJ&#10;WL/FWI+eNbINlGxHp9bIXKu1EuCsYxKG6rXS42gKaApoCmgKaApoCmgKjGwKXHSQYL8/BmWlJyWw&#10;j6nWKnQfBA1q5RrSLyM9GQ72eyTThx32n6vvt8UBCRDftD1aWRI0SBjZL6mevaaApoCmgKaApoCm&#10;gKbApabARQUJzKyz3ToO+51jYb8/WvcLpIHjgXg4HUyAg2MMHJxiz9r3OcXIeYkCEuhqZFh1tCXh&#10;Ur9a+n6DoQAzkr366quSN/8Zya3+lGRHeVp3TQPNA5oHNA8MEx545ZVXempaDeY7Xl8zsihwUUEC&#10;hdO1IqSuWq/7UNGALlyMLzhnlyJ2PM8ECBokjKyX8kqeLeubXHXVVfjiF7+IL3/5y7j99tt11zTQ&#10;PKB5QPPAMOEBfj8/9NBDV/LP1BX17AMECV646+vfxHd/+HNYxiTQx92MSejL3930e9efhlb/s+g9&#10;a6RjEq6oF3ykPez06dMVSMiSLF2tra3iZlenu6aB5gHNA5oHPmMeYD2reinsescdd0hBvEdG2k+L&#10;nu8gKTBokLBouTe2WKVgw1a6tCRgz95AFbjMbe7TfXjR4NQaBfW5Roxd0IHLg3yL9GVDRgETJOTm&#10;5qpkB/xh0l3TQPOA5gHNA58tDzDhDAvcapAwZD93I2IgDRKuEECjQcKIeB+v+ElqS4K2nGjrkeYB&#10;zQPDjwe0JeHK/HkeEEhYvuuUu5G2JAwvS8H5LDcaJFyZL/hIe2oNEoafcKAFNr0mmgc0D2iQMNJ+&#10;TYdmvgMCCStsvHBnd0zC4hXe2LozBRu3McVmAmzpbiR93eZEcTWK132Y0YDrskfcwfbsDVLrxXWz&#10;7Ou3aHejoXml9CgXQgENErQwogVSzQOaB4YfD2iQcCG/bCP32gGBhGU23j2By4tX+AhISBVBk4W5&#10;EhVIsN/nhy07YrBtZ5Tuw4wGXBeHfb4qdoTrxXWz7Cy6FhWdgfz8XAQHB6OoqAj0Cy8vLx+53K1n&#10;PuIooEHC8BMOtMB29jWprWtAW3sr0NWGztYmNNTVora2Dg3iu90l+9DOfXVqX119A9o7ZF9nC5ob&#10;6mWfnMt93dd3tEhgqFyv6a3fgeHIAxokjLif0yGZ8JCAhA1bE7BzVzicnL2w39FH92FKA66PlawT&#10;10uDhCF5f/QgQ0wBDRK0gDQcBaS+5kSA0N5cjeiQaOx0DsTxxAIBBwIAWppQW3gSLkeCcDg0D3Wt&#10;EnDa0ICW+ipE+IVit2sK8mvqVUA+r48MjpLrQxGcUaqurf+Ms9iMFPrreV7a7woNEob4x26EDDck&#10;IIECJwVP3Yc3DdZ3r1FvgGBYg7QlYYS8s5f1NDVIuLQ//FrQGiy969HSXoc496P4YJoDZq+0wwuT&#10;d8MmtgrttcXYuHkX3p21Fy9PtIF1cplYFBrh73oYb87eiw/Gb8OnhxLRjEbEy/UfzdyPKYtt8dKU&#10;/TiaWSVAoUFbEzRQGnY8oEHCZf3Te9aHGyBIOBW4vGSlD7ZZp0pV33jdLwMaMI4kKka7G12ZXwPD&#10;56k1SBis0Kqvu6SAp0HciWpypF6QPbaGCghAF7ysrDHRNgoxQUEYO+8osjo6EX3oAMasjUBJYw4W&#10;TbaBfVYLuk6G473JR5BcnY8N03dirT9dOpthNc8Ksx1TUdvegoZ6vZ6XdD01KDkvKNEgYfj8Tl7K&#10;mWiQcBkI+EMB1DRIuJSvnb7X2SigQYIWDkeGcFiP+ppqFJVVoaqhWdi5GvbrrDDXPgZeh45j+roI&#10;1KAdWSF+mD3PC7FZ8ZgmwCCqtgmtdSewfJIDjmVXIcnPB+tt/XDQLQQLdvrieFoZWpobtMuRFtrP&#10;K7Rf6vdEg4Qr83d7QCBhqWQ3Misua0vC5WVB0SDhyvwCGG5PrUGCBgmXWvi5kPuxuBRdiaJdjuCV&#10;BUcRVVqNiENumCTWg2q04USIL2YvOI6YjARMnXoUETWNaK7NwPLJ9jiaXYms6FDMWrAXYxc7YOya&#10;4wgtqEaTgIQLmZO+Vr9DF4MHNEgYbr+Wl2Y+gwcJq8TdyEbcjXaIsKz7iKfBBolL0O5Gl+al03c5&#10;OwU0SNACzsUQcC7OmJLZqLUBMa5H8Mw4G+xPqRbGrkeg41FMEZBwypIgICGzlyVh8n54ZWdj48xd&#10;WOKeL9fVwnq+NeaJu1FNm3Y3ujjrpd+tC6GrBglX5i+3Bgka4CiAo0HClfkFMNyeWoMELchciCBz&#10;6a6VwOW2JqSLu9DoOYcRUNbY/So1IcXXC5/Md8NJiVOIcTmEj9eEo7ghW2ISdsPxpKRLzY/A+5Nd&#10;kFiRj63z7bEhoFCubYD90t1YsD8F1RokaEvKMHS30iBhuP1aXpr5DAwk7DzlbrR0lS+226Rh844E&#10;3S8DGmzcloBoHbh8ad46fZezUkCDBA0SLp2gP3haNzRLqtOiVIx9bx7uneiIVXu9sXj7URyIKUFT&#10;RR6WrNiOt2Y44o3JO7EtoVRckhrgccABz0/eh0+nbMcYpzg0drUiw98Vb06zxcxle/HSJHscyqhE&#10;i2Q30mlQB782I4F/RuIcNUi4Mn+4LxlI2LErAVushg5QbNqeICAlQQq6GX27jM99gwEt6noZa7DX&#10;D+aew+0aDRKuzC+A4fbUGiRo4WgkCFANUuOgurgA3r4hsDkUjB1OAdi63w8eCUVobG1GWWYG7Pb6&#10;Yn9ADmqkTkJTYwMaqotx/JA/th5KQE6V1EloakRrYwVCfMOwcW8AfFKK0STXsvjaSKCBnuOVtU4a&#10;JAy3X8tLM5/Bg4TVYknYJZYECv796AuWGrUUtohA3p/zz3fOVusELFkZj9UbE7ByfYIEh8VLjET/&#10;xt4kmn+CCitbYz7L1sRjzsL+X3++uY3E4xsFYGlLwqV56fRdzh+TUFVVpcmkKaApoCmgKTDMKHDX&#10;XXfh4YcfHmaz0tO5WBQYEEhYsvN4T3ajpf0ECRTC2X/5q1gsWh6vhHNLIZrCvtnN/Tz/XPt4fI9j&#10;Au7/byzeeT8Oi1Yk4M134rHTzriXea0lILHct313AuYvTcDkGfHYvS8B02bH46334mF9lut5rTnu&#10;UIGc4QYkNEi4WK+YHncgFJg5cyauuuoqzJ8/H+vXr8fq1at11zQYsTywZs0arFu3DvzUvKzf5ZHM&#10;A2vXrlV8/PnPfx5PPPHEQL7W9bkjmAIDAglzt7oLSLgb3/3hz7FMQMKO3ekiPCd29yQR/s/sW60T&#10;RWhPxD2/jsViEeZ37DbPT1Tbm3YkYu2mRLk2UQBEolgDjL52c6JYHoxzeA9+rtti7Od5dk6JeOC/&#10;cXj97XjYOSZip61xHo+tk3PYt1tcu2GbcR/OxXZ/Il56NR5/+0ecgARj7DOul3v1nivvzeu3yT3M&#10;5+7rmYf7vlNrduo5uA7KkpCXi+DgYBQVFSE3Nxfl5Sz0o5umwKWhwJw5cxRI0F3TQPOA5gHNA8OT&#10;B1544YVL84Og7/KZU2BAIGH2Zjfc9Y2+QcJWa9Hk74mWHtXTrXZHK6Ga/Ve/OR0kEAisFxBwvwj6&#10;v/5dDB5/Kk4J3lZ7EpVW/9e/jcHv/xgrbkAJYiFIxKTp8QposH88PgH2B5Lw4P/iMOqjeMyYk4CH&#10;H48TsJCESdMMq8Uv7onF2AkyJwEPi5Yn4M9/jcVv5D6vvRknmXwS8f0fxuCOO2KweGWCGvuxJ+R6&#10;pySMn3Lq+mmzEmArYz78WByeejZO3fuV1+mWZDyTmu/uGFhbPLPl8w/Hbc7XsO6cAgjc1iDhM38X&#10;9QSEAjNmzFAA4fjx40hMFOAaHa27psGI5IHU1FTY2toqfl64cCHS0tJG5HPod1B/B5EH4uLiEBMT&#10;g9tvvx2PPfaY/r26QigwJCBh045k2NqH4NBhD+xz9MN+J184OvvCwdFfxQlstU46AyTYivb/f4/G&#10;4cVX4mHvnKS2X3srHnMXJeCPf45Vwv3sBQl48dU4EcQT8fyLcQIqErBrbyJ++7tYZVHgNR+Micf4&#10;yQnKKkDB/cc/jpVAZtH2y/Zzcg0F+jfejlPjOh9Jwr//E4dxkxIw6sN4/Pv+ODi6JOE92f7nvQZI&#10;IcCgxWHZarF+yLa1AJQ/CFj5xS9jFID52z9jMWZcPGxkHlvEcrJ3X5A8q4965uHe9zn5yRq5Cz2j&#10;ldXHEihokHCFvPHD/DHNwGVastg6Ojp01zQYkTxA/o2IiFAggWBB87N+l0fy9xn5t7OzE3feeSce&#10;eeSRYf5Loqc3VBQYNEhYLu5GVuJuRIF8s4CEvQ5BCihs3J4qAmiy6lukU1hnpyVhibgbUeDnNXQR&#10;euhhcRcSYHDELQmPPRmHV9+IV8Dgz3+JVS5BO0Uo3+0gbkMi6G8Rd6R//ycW994Xi69/I0bumYiH&#10;u0HCpKkJIuTHwm5/kgCCePz177H4x79isV6AhBrDPhFPPhOH++6PxTfkWloIxoyNxwMPxeHgsSS8&#10;L9aI+wQw8B4ECbwfXZ0IEng9x5syMx4HjibhHwISPvokXoEVPgeBgvm8w/1z445UBWRo+eC8OX+z&#10;k57a3WioXis9zmApoLMbXVkZUy7nDDldXV0ICAhQIMHKykq9Epfz8+pnu7zfXZ3daLC/aiP7ukGA&#10;hG+qmITla/xEs56hrASbrVJEox4MO4cQtc19Zt9mkyQgIUnch2JVnICDuAnZijB/4Fgy7nsgTgUc&#10;ewUmi7tRvFgN4jFzXiL++H9xOOCaLOMnSRwDYxSSFHD4VCwGH36cgLu/FSPuMYYb0AdjxF1IXIz+&#10;8a84cQ1KloxHiZgxV9yTpiXiT/8Xq8Z46BEDjHD/934Qg6kCEkZ/kqAsES4eyRg1OkGBhM0y5k9/&#10;RoCSJPEIsv1z4/q//j1O3dvRJVndZ8w4sWjYn3pGy+cdztubd6YISPCDtW20WBGST1snWhYMkJCj&#10;YxJG9js9omevQcLlLWhcSYKkBgmaly8nftcgYUT/tA568gMCCTM3HeuJSRgISKDA/b3vx+KJp+OV&#10;SxH9+j+dnIgPROB/ULT5o0UzT9efSdMlnem6JLEWxCkXoCcEODz/krj2iEBOrf8bAihocbj1VrEk&#10;iFB7/4NxePeDBOVu9H9/iVOCOwHBW+8liEXBEPx32ibhhZfjJaYgXgGFO++KlqxGYkkQQZ+AYdsu&#10;WhIS8Ne/xYkLURL+I2Nyfrzvf8XSsWdfEn73hzh8MiEBTkeTBXgYwGS3gwYJg+Y6faGmwFkooEGC&#10;FqwuF8FKgwTNy5cLL/M5NEi4Mn+2LzpIoGadIOGd9xPw6BPxSvv/iAQZvyKuRXudkpWATo3+uImS&#10;1nR/sgj6yZi3RFyJ5DwK6rx2h2jzt8g4vG7KjERMkODijduTMFlAxYKlRvwAr6fgvmaTcR77hm1J&#10;yhJAkMGxRsm9ps1mfYVEsYQYLkiLZXvJKrle4hQICNZaXM97EHgwUJrXcJv3WbRcMh/JuMPZatDX&#10;3LQl4cp8yUfSU2uQcGGCFX/IW1ua0CKFuhrqL2ysvgSchoYGKQxWr91m+lHwTIOEs/NfvfBRS3MT&#10;Wrt7S9OZVabr6xvQfDH4uL4eTX3c73IS6C/Gs2iQMJJ+SYduroMGCSvE3WinuBvRlWhLt7vRXnE3&#10;4jb3WfatO5OUAL5XsgeZnX9zPwV7goVdosXn3+zU/nMf3X44DvdtF5cjXmtjZwju3E/N/04R1q0E&#10;SHAf/ex3iGXAvAe3eS3PZbzCbjmH1/B8gg/eg5+nXa/2G53Xb+Ec5Tqew/F5HwIPc9zezzqc/97S&#10;7W5kI+5GW8XdyHKufDbtbjR0L5YeaXAU0CBhcIJ9bV092qSyb6UEfMclZSExtxR1TU1oEqBQ2w+B&#10;tj9CRb2MVVlegeKyKtReBADSnzmMpHM0SOibl8lHNVUVyMrOQ3xqDmKTs5GWX46mluZT/Crn1NdW&#10;SRruIpRW1w8p4K2trkJRcSWqh+i9GEk8eSFz1SBhcL9pI/2qIQIJqSomwQAJqWeAhOEsOF9Jc9Mg&#10;YaS/rpf//DVIGAxIqBfLQQPyU6IxY9EevDHVGi9M34WNx3PQKECh8WwCPQUxEZQotJnCg+X2aQKF&#10;aHU7Wqvhu88Vs7dFo6yrBU1ayDqnRUWDhL54mWC2Dok+HnjyzY14bYEd3plthbfnO8AhrET41bCA&#10;NQs/x3kcwEfL3BBd3IzWRmOserEC9OZR/q26BT8afH3qXHO7qbkR+XGhmDz3OJLF6tbScPocLcfp&#10;a9wLEbJH+rUaJFz+v799PeGAQMIMi5iEFWv9ReN/QoKKJYvRzjQBCSGqc5v7TnWxLNgIcNB9CGiQ&#10;Im5XDDg+dzfPOX0dZJ2sJbuRs59YY1i/gutyap0YyBwdqwOXr8yvgeHz1BokDBwkNAgQaChKx7J5&#10;27HgeIEsZheq4v3x/Cgb7Eksl7SFLQpE1NXWoYGCEV0tROhvEbek5ka6dNDto9HYFvcPda5YJihQ&#10;NTXUo7ZWtkXLi/YaeNkexqQNESiDBgnnE/o0SDgbSKhF2CE3jF8Zigp0Cr+2oijMC8+OtsfhzGq0&#10;t5EfG5ASGYGYwnp0yLbBjwZv0gWJIIL0Jz/z7ybpLcKvDfSdl+3WFtlHXlfXmMeb0N7ahJPRQfhk&#10;qjtSW1vQoVzzjPHJ+3wPGoXnG9R7cWrcswLtKwgoa5AwfH4nL+VMLgFIkOxHO2KwcVuU7hdAgw3b&#10;IgWAsWaEuF7tSjhv53kaJFzKV0nfaygooEHCQEFCvQhEDaKZ9cL4JV7I62xHqwg5bY3VSErMQkZJ&#10;KSI8g7D1UCoaOhoR5xWMrQdTUVCcgc1rXLHIygEvT9sNK+8U2O9xwvOTrLAxqBDtTSXYZ+WNIwml&#10;6GgvxQEbX3gknYSvsxumbYrUIKEfwqEGCWcHCeEu7piwMhhFBJv1TVIQpQSb5+3BGq9ctLeQ3w7g&#10;9cl7MGGTL+IqmtHZXosEH2+MmmSNV2faYHtAARrbWlCdlYgFC/fghfHWWHY0DfXtdQh1DcLKjYcx&#10;dulOfLDOAx7BsZi1cDveWHYEocUtqEgOx9hxdpi63R4vT7HG9rAy4fdC8YRwx+RZdlh6MAXlZRlY&#10;tcwWz4/biQXOCShuFFeoXlaH84HEy+24BglD8Qs38sa4uCBhVzo2b5fYhZ3WcNjnBHt7R90HSYM9&#10;tg445uqB9PQsnDiRc56ejdi4FBXbQQuBCRa0JWHkvaBX2ow1SBggSBCXivamWvgdOIzXt8eioVOs&#10;CiLA1tY1oK29VYSvarjuPIDxG6IgelH47z2MCesikXsyHM+9sR5rg/KR4XcM/35vI1b7n0R6gCde&#10;XOiD3OocrJzmgC0CGIBCrJm5DzuCTsBPijFO1yChX4HbGiScHyQUKrc1AboddfDcuRtrjiXi+GFP&#10;LNgRidK6KrjsdMLEPTHIzpPsh1Nt4RhTjKSwYKwQhVtBYx42L3fGnpBC1BVlYM5ccVlKyBV+34X/&#10;TnJBjMQ8WK/ehL9NP4roE7nYuXkfpjifQGVOKB4TV6cFxzOR4uspoOMYksqyMX/SGnwqyrXS8jxs&#10;W+OMHT4nUSf7l4hL1PrAXDSKFcLSpelyAwHnex4NEq60X2PjeQcNElau85dqxCdEoy2uLzZpsN8v&#10;7kbSuc19qkuxtfWbPeHrdxzlFWUoKMhDvu4DpkFBYb4EWhXiRGY6qqoq0SHaQroKtLQ2n9llv9RF&#10;RHZOrgRYs9p191qodUqV6tB+2CXuRttsUk6tE4/JeTHa3ejK/BYYRk+tQcLAQUJbcx1CXI5h1Lpw&#10;VKMZjeJWVCfuRK1tBkjw2O2CadtiFEgIdnTFjC3RyMqJwtjJBxFZJ98lsv3JeEcEVbaiPT8OEyYd&#10;RWx5DjbMc8LOMKl83VWEzQudsTs0E36HNEg4nzBlHtcgob8goQHtwrmHNtph++EY7Ny+F/+esh+r&#10;bb1Es78Bby51g7OzB15cF4yqDuFRcX1r62gHTsbhtYlb8daqo1i1xxXvjFmORVJf6fDOg5gmVvcO&#10;sVL47HLC+I0R8la0Isj+KGbIe3AiMwJjp7ogvqkDXbW5WDXfCrtDkrF29l5Yx1UCVRn4YNpWvCSW&#10;h1W2Hhj18VKMl4QlVU0tQxpA3V8+Gi7naZAwjH4oL+FUBgQSZm4+VSdhlYAEGwEJO0TA3NYNEggU&#10;uM19qgtI2LDFC76+XgISJHuB+L42NzfrPkAalJaVIa8gH2lpaSgrLRMtYS3KyssUTXt37qdv5YkT&#10;2di5O0FZEcz1YFyICRK2C0joWSeuoQYJl/C107c6GwU0SBggSBCrQbP4X+dJMOb0OfvhX9ompO0A&#10;motgu+MYDkRnw9P+CKZtjVP7Q/cdwWQFEqKlLo0bklpaUJMegQlTjyFG3D4asmMkxfQxxFXmYN3s&#10;fbCOKJfrSrFxniOsNUjolwVBg4Rz8TADlyUmQSxSk9eGo0Z9EXQBFamYOM8Zx+JyYG+1F08udseR&#10;oDjsPxaC4zG5CHM7hmeX+6OyS3i7tQHllXVoORmPtybvxHT7UBzxjYb9sQgk5hXg0HYXLNibLNxe&#10;D/edLpi9M14gQgN87Y5g1o5YZGaGY/TEA4iql3iI2mwsmrMTDlGpWDvnAPanVACV6Rg93Qqf2gTh&#10;qJ+MezQUgWmSLUzStmpLQj3uuOMOPPLII/pH7AqhwIBAwrxt7rjr60bF5X6BBHE32rTVS0rT+yhh&#10;VrfBUaCqqkqsMPlITUtFUVGxAgkKHFSe3isqKwQ8EIw1CqA4IfEL8ZI69hRI2K5BwuAWQF91ySig&#10;QcLAQUJdQyPa68twYIctXlrugSOhkqZ5ux3u/9gJISW1yApwwzuf2mF3QCKWztkmFodIZGVFYPTY&#10;w4htFpCQGiqFLQ8ivE5AQmYkPvzoAMIbKuC6cSfeWeYN98BAvPXuNmwNzYK34xGMWxUmsEEHLp9P&#10;w6stCX1bEtrbahF+2AUvjHXCvohkeIXFYMdmW0wVF6KSjmYkentj/hoveMdn4KCTB3YdTkdeSQoW&#10;zLDBysOJcDkoLnMrfJBSXQLnzQexxikOoQlx2L7lOILTTsJpk5NYEhIUSDiyWSwJm6KFWxtw3PoA&#10;Jm6MRnZ2CJ5+dT0WHIvHoT3OeH2pH7KrMzHv073YHVuCrs5KHNx+CCv2RiE0PgE7t7nBJaIQ9RLU&#10;rEGCBgmX7MdwmNxoQCBh2npaEgYGEjZv80ZQkB9YPOXkyZNYunQpZs+e3dOpHdft3BQgSCgqLERK&#10;SjLy8vNRU9ttSRBAUG7RaUVgb5BiR0nJqbDaJV+cGiRo9hpBFNAgYRAggUG0EljZWVMEe4cj+HCh&#10;PT7ceBw+WVUS8CmZjSoKsN/+ED5afQDrnSPhF5AjgctZcDwQh1zJAFNbcEKynomGVeIY6ouz4egU&#10;jQwBDLVZSVi6zgETbTxgsz8WiZlFSIqOx0GfTFRKTQbGPpxPUL6Sj2uQ0DdIaGqqR15yLBatcsKn&#10;K50wdok95ok1ILu6FW0iiHc0V8D3yHF8MtcOM238kVDaJH7RDciNj8SsxQ4Yu/ogjiZViAVNgGpp&#10;FrYKUBi9YC82Hc9AbXM94vyjcCTkJJpb6xEfEI1Dwu+Nsp0cEoND/tkoKsnBIUnZvm3/IXy8wg2B&#10;eXXoaCzGsQMRCMupQKOM21KZC5sdhzF6vh3WuCahuE4HLmt3oxH0QzqEUx0QSJi42gVf/cbdhiVh&#10;fYAUJssUlyJJpSkWA7oa2e8PVdvcZ3TJoLHdB8Eh/mJQ7IKdnR3+/Oc/Y/PmzT09JydnCB/n8hyq&#10;ShV/KUJycrICWtW1NSgtK0WZuCFZdrolcX+9ZGFISKS7l1gSdplrwRiENMPdaG+MbKdarBPToaZI&#10;TMIJ5OflIDhYsk5IUabc3FwFQnTTFLhUFJg7dy6uuuoqFBcXq1t2dnbq3l8a9LFInR1Cv3Mtnowt&#10;zh5G430stnv293F9F8ft77yu0PNItsjISMXPtra2mp8t+KBvluzmqTMYj/vP5EbyX++9XbKvh4WF&#10;R/vaPvPeXWT97sbtM8cV88IVz+8kEIHvnXfeiYcffvhS/STo+3zGFBgQSJgwQJDAwOWtVv6IiAhR&#10;IMHGxgYLFy4845FrRTNeXV2thNLW1lYVu+Dj4yPXRfScS6GhQawR3N/RIX6J3Y2WCO4rKGB+cKNR&#10;e8V9UVFRnzF5h+b2pE1xSbGAhCRkZ2ULrarU3zU11QII6lEpbkZE+XRB4v66uhrExsZLzAFBwikw&#10;cLmABPJHQkKC7pchDd59910lVLm6uiI6OhqhoaG6axqMSB6Ij49Xv3nkZ4Jffmdpftbv80jlAcpj&#10;YWFhuO222/DYY48NjXCjRxn2FBgQSBg/CJCw3ToQMTGRihDOzs74xz/+gcWLF6tOQZ7N398ff/vb&#10;3zBnzhxxqUlRnxQW3nnnHXiLfyLbfffdh/fffx9vvfUW1q9fj/b2dgUCPvjgA7Xvww8/RFJSkgjM&#10;lViwYIG6nt28x7BfiXNMsFrAAC0EiUmJkgI1A5WS4YjxBz6+PjjschiZWZnYbbsbyakpyt2opqZK&#10;AJb4edLd6DIECfyy4g+v7poGmgc0D2ge0DygeeDS8sALL7wwkkUqPfcBUGBgIGFVt7vRj8TdaEMA&#10;dtlnSppNcWMRi4GDo7gbOYaqbe5jZ3Yjq13BSEyI7QEJ//rXv7BixQrVCQ5MkPCHP/wBheJ3T6uC&#10;r6+v2h8bG4tHH31UbdNNiVoZtv/+97+q5Pr48eOxd+/ennMJMAICAvDiiy+qfUTsDz744ADIMTxP&#10;JU1oJYhPiJdYg2S1XSYpZf38/fDm22/i3VHvStrCCcjMzkJJWYmkSa0QF68wAQmxsgYSm9CzHmlw&#10;OuCH3fYCICz2qzUUt6SR4m5kgoQ33ngDVlZS/GnjxkF3K6vteO7tT/HyqIky1vZBj3Mhc9DXGuvH&#10;teS7zR/8JUuWYNu2bZf9eljt2IZ/Pz0Kk2YswPZtWy7/55V37OGXPsIHn84En/1y5n3y85QpUxQ/&#10;v/nmmxf8XTUSaGVltQ1vjJ6Cp14fe0V8n1pt34oxE2fjv8+Pvuyfl27imzZtwhe+8AU88cQTw1NY&#10;0rMacgpcdJCwc3ewVP5k+j1g165dmDlz5hkP4ebmhjFjxqj9dDc6fPiwMmfR781ErE8++aRyqWHj&#10;Nl2POBbHtGzh4eH41re+pa5/6KGHMGvWrCEn2qUekCCBloPYuFjExcWpOASmRK0Si0FAUABmzZkl&#10;tRfylbWBn+ViTfD3D5KgZQEJey4/kGD6+e7bt29IlmLrgTDsOhYzJGPpQS6MAnynKVQxWP9KaRPX&#10;HUNsuhGDcSW0BTu94RGWcSU8KuhyRH4equ+qkUC0fccTsMY+aCRMdUjm6BeTjTnbjg/JWCNhkLvu&#10;ukvHJIyEhRqiOQ4SJPxCLAmBYknIEi11qlgPMsSSENptSchQ+4z96bCxDUNaapKa7u7du5X2v3dz&#10;d3dXrkVstCI899xzanvy5Mk9iJV5eUtKStT+xx9/XAEGS0sCv4xTU1OVJcEEFhUVFSAAGemtVmIs&#10;KiUOITomBpHiYlVSWoKT+XmS6SgPhUWFKCgsUJ8n806qfSWlxfDy8pVg5FhZh7Se9aBlx+mAv1gS&#10;aGE4tV+tlbgljRRLggkSqKlju5AMKpAyPqt2e2KTg6+M1H5BY13IPPS1dWotJ0yYoISqrKwspTC4&#10;3OkCKQ41ZokD/CJS0S7FES/755V3bPr6Q3DyFBdUefbL+XmvxOxG6GqD1YFALNruekV8n3ZJ9jAX&#10;3xhMlsxhl/vvh85uNNIlycHNf0Ag4dNVh43sRj/qJ0iQTEe790ZI8RIjzSm1/uPGjesTJDCugI0u&#10;R/PmzcOoUaPw6quv9gAGWhVMkEArAbfpdsKYBAIMxiQkJiaqmATz+rfffltZJUZ6o2tVjWQ0ioqW&#10;vM1hoSrTUe7JXNVNYGD+zU9WZ3Z395QCaTECEOj+ZYA2DRLOTMmnQcLwSWOpQYIGCZcTaNAg4fJX&#10;umiQMNKlKz3/81Fg0CBh9cZA7HbIwk5bET73iCXBKVRZE7jNfWq/aK7t9kUhNydTVVmmZp8goHfj&#10;D0NeXl7PbrrXeHp6qmvMrEXULDJYmS07O1sdY2NaUJ5reX1NTY3aR9ejy6Exg1FdfZ1YESIRGBSo&#10;LAfZuTlg+ljLns2/ZX9+YR6OHnNVIGGnbXrPehAw0JKwx8GwMJjrZKyVWBLiTggdh38KVG1JGD6C&#10;/VAKdRokaJAwlPz0WY+lQYIGCZ81Dw7l/bUl4XKQJgf+DAMDCStPWRL6AxK2i0vLXsdoEfRzVRVg&#10;3QZHAcZfECgQJPgH+CvgRECQnZN9RidoyC/Ig8uRoxok9KPYk7YkDB/AoUGCBglDKdR81mNpkKBB&#10;wmfNg0N5fw0SBie/jfSrBgUSvifuRms2BWHPvmxY24lvu+0J7KMlwSlMbXMfOy0JDk6x4i+fJ5r/&#10;JqlHcs6yPiOdlhdt/g2NDWhoakBEZITEbPiouANaVpjNyLJnyd/cfzIvFweldP0262hZh4ye9dhp&#10;mwGng/6wdYhTFgZzndQaimVBWxI+wx81cSlrkmqjLd29VT6bpXL26V/yco6A7UaxKp3ty5+80kjL&#10;Uz8A0nA752KCBNKlRb6DDPoanw296Egw3izn1Z+NdlwjeQ/PenwQNB+KmIQGic/iM5FnLHmjkbwg&#10;c7ZcZ1a+bzqDr/oPFEmjxu7reV/eszcdz8VXBOVDG5NgvBOn1taY04U841C9F0MBErhelnyr1rjX&#10;+11fL3wrfHn2Ctj1aOTxc3xvDNUzD0VMAp+Z8kLv78A+efdC30mL6w1aD4x3Loa70enfVd28PcTf&#10;O4NZbw0SLpqIN6wHvuggYZ9znBT4KhQBqAntHe1XfNXCwVQppRWBIIGFTFj3oScmQcBArkVnfAJj&#10;EgqL8qUmxUFlSTg7SDgFHjRIGAaBy7XVyM8vRFJaLhKkx6VJYHpZrfxoNaCu1hDiGqWSdmF+EQrK&#10;ayQF8JmCXUN9LYryS5BXUoW6EQgULhZIIK0qJeNXxomTirYJaTlIzipFrQi5plDdIPSqkdTCOXml&#10;qKyt7xMI1KoihpWoHgQYONuP8oWAhNq6erS0NaFGCigmpWQjNqMIFfUiJCuBogZlJRUoq6pRroq8&#10;P+lQXlyK3IIK1Mrz9gfsMGkCv7vbWgQM1NWirPv6OgEglaVFSMyQpAkV5Mf+AdOhBgl8zuKiYqSk&#10;G+9NgnzGpZ7Eifz+P6Pl2vB5G6VYI5+3vvu9G4xAxWsuFCRwvWoknXV2dn4P3ybIGpfXEswa9Cbd&#10;6yXLXe7JIpRWy3Yf3wv1Es9WIrxQUVN70ZUHFwoSGoXXmuuqkCHvaKx8B+aW10lAv6yF8F5VRaWk&#10;+K5GrfmM8uy1Qp+c3FJUkBb9fC/rGxrRJu8NQVWNZA3k9ZUCtOqqy5GWKbxTWNnv78+hBglnfFd1&#10;83VyZvGAnvE0npVn4/M29pM+Z+N3DRKGtSx/0SZ30UHC/gPxqKosU+CguaUZLa0tug+UBkK3TikL&#10;z8Blewd7qf8QomITztZDQoNgbb1LUqBqkHC+H/jh4G5EoaQqKxrvf7ARz87YjVHzbPHKpzvw2oJj&#10;iKioQ6sIBI3NrShNDsKk+bZwTqhCiwiCPUKC/GhSm9jeXAHfw0FwCs5FXRuFum4hwlJw4Lnmfosf&#10;DSVssF/gD8n56H1uLfNFyG4kQnNXazkObrfHQ+9uwVsL7PDuvD146n0rrPJNR43SzIpgXVeOQ9Y2&#10;mLBT3CPrWtEsgMySvlyjkpRITJnljpgaEc6HCIQNHiTIHGTuZXkJWLFwD96csgsvTtuNmXuiUNjY&#10;CrTkY9Pig7AOPommdhGIZG1bm2sRHxAOmyOpqJB9FBqMdT8dcPJvkx8aG2qRd0KE7xNlaGmvQ6xv&#10;GPa4n0B1Uym2z1+H/848Aq/0crRQqO4H7wwlSKhvbEZbRQbmTt6KxydYy7ra4p05u/HyZDusOJSC&#10;ytOe8XTePvWMp56dz9zYWIfi3DwBGkXyjBdmNbogkCBzaW+tQ7yXG554cwNem2+HUfLuP/fhNkzY&#10;E478xiY0CQ/yeyDa7QBGL3dHbEmzfFeczrd1DQaNlsw+hMOppfIbbHxvXKx+ISChQd7D5roCOO1y&#10;xjvjd+Hlmbvw7nKJLcyvATrrEOjohllboyDchmbhUVqyKnIkns4mHGk1Ama7ebmv7zGTz/lZVVKE&#10;2Pg8VMg7XZEt9ZxsIpDb0YTgvQ549BP5XvDMQoMCJuen05CChO7vqkNWDnjove7vqjl78MaMXfhk&#10;TQBSRXnBNe/h3V7z6/0uq/PEOlJXUSLp00+iSEDvhViTNEi4aHL4sB54QCBh3IpDKrtRf92NGJNw&#10;wCVZfOizJXd/qeT3L9F9kDQg/dJSk+G43wH799ljPz/P2vfCxcVFUp0mY6fdKbei092NtCWBP5TD&#10;BSSUJodh7KRjiBfBBx1tQEMR1iywwrR9KRCDswTtt6EwOQ5BabTKNSsA0Eg3C+nN0ltbReiTH8AW&#10;SaPZRuuDaJmpAVbHqZ1Tmkc53tK9T34gac7nD6HhrmKMo8zt3QLyxRIkzqpVl9UY8hSo8sOL1hLs&#10;XuGEZQfT0SruLujswMlQT7w83hkR1FS2tKCpqgwR4THIrJYzKGgJLZstaNImdC1JCsPHE48ichiA&#10;hAZZv4bidCyetwVzD2cKh3QBtYXCM9vx0YEkETALsXb2fuwIykMb/3W7BTUK7yjNrAgM5B+uOfmD&#10;wuYZvCDKCbRX4eiOg5iyJQZVQr1W7utqRUlaOCZPckFcQws6BuC+NNQgoaU0GTMmOcMzv1a9y13t&#10;rejqaEEbQXT3M/bwdvcz1ne7SfHZ2+R9oOClXKdkjdFZj7ADxzB2WTBK5Hmb+iEono2fLxwk1CLE&#10;2RUTVoWiEh3yvdCB5rxYfDjWBnvjS9HaLqBA3vXkyEjEFNWjo9l4x+l+1bOuLcLPFWmYPWk/nJKH&#10;M0gg4KnEMZvdeGulL042iGtyZwN87RzxzFJXZMpahu47iskbIlEt69zR/Z1Gq0BHR7MCvFxDy3fW&#10;UJLQdenUdxs16vkxQfhokiuS6NIk13SIhwOac7FmpgP2Rpeq8foDEJS1aChToKrvqlLsWemEFUcy&#10;5Y2Wd1rG75JUwR3doIW8a/ldrSyh8ozKJY3f38LPtCSqfbLd1taK2qwofDzuEEKrROF0AcoNDRKG&#10;tSx/0SY3IJAw1gIkrN0cBNv92bDZK1ly7CQmwTlU4hLC1Db3sdONxXa/VPk9lIx9BxKxX/dB04D0&#10;c3ZJxaGj6XA+nKq2z9UPHcuQ7FPGGpxajww4S0yC3b445YZk7ldraJsm2gad3ehSC8bKjUgEvtLk&#10;cIyf5o5UAQPy6yi9Bgc2OWLGrkQRVRoR6+GJd6fuxvuLDsM1o0rkXMn8FRGEt6btxAdbDmPpak8E&#10;ZeThuGSvsvPPlR+HGgS6uOK1cTvw1kIXeOeJJrkiEzs2uGOZtSNenrQdUxwTRJvWhsrUWMxaZoPn&#10;JmzF6A3eiCnmj2f/3EeGkl4Xxd2oGyTsWXUAq49mdX+RdqHlZDQ+/vQggqvEFC/C9uoVe/HqlD1Y&#10;6BSHguY2dIim3M3eBS+P2473V3ggsrwF1enhGDflGKI+c5Aga9lWhzjhiY8XeCFHhJx2AXZNbR2o&#10;ivHBYxMPIbkqDzsWO2H8in14e/ZWjLMKRZ5olZN8g7HZKRl1ojnNDA7A6Ck78co0B9jHlqBZhOu6&#10;k0lYvMgWL0zYgml2UcjIO4HZH67Ab1+1gnNyAWL8I7HbOQQbNtngN48sxie2ocgRYGVaXs7HD0MP&#10;ElIwc/I+7AqXJA7iipeRXYC0HLrk1YrQX4/syCB8PNUaL0+1wmr3TNRI7Y3qlCh8On8XXpq4HU8u&#10;80BUQSUy4iKxYLkjJi6ywZPvr8LvXtiEzSFikSMgH6Qv/5CAhANumLo+Eg2Kc0VobMnBgin22C3r&#10;1dFSAkdrZ7w2aTcmbvZDQqVYnNvFWuTjjfcmWuG1WU44lFaDrtoTmDfVCQdShi9IoBWhNj8RUyft&#10;gysBX4tozOU9ROUJjJu8E5siTiLSzQsfTbXHp2t34fX5zjieI4qR/CSsl/jIVLGsNOalSKX2PXhu&#10;3E4sPJiEklZ5j0XZ4mxzAC+N24Z3lh1BcH4pXMi7Dy3HDDknN0eUZdaBOHDUBfc+uhCPznOG/8mG&#10;fn//XQyQsHetI2buikJ6aSlOCD+nS88qqkS9/E40FqZi5VI7vDB+C8bvCEZ6lbx7lbnYscUeT02w&#10;wpMz9mJzWBFayzKwdrMLZi7ZjVcnbsTvHl+OMdbhOFnfrKww53tP+zquQcJFk8OH9cAXBhIczw0S&#10;TKBgFPTSfUhooFKanr9byTmWIMBYCw0Sen/5DRdLQnl6BD782BZr3aPg4pcAT99QEQ6c4JxSIQAi&#10;DDMXeSBetN6p3l54f5kXkvJSpdK2LbYH5yMuwAOPvbQCNrFZ2LvGGUsPpyE7LRgTJsoPbloJvB2c&#10;8cbSYBGckvDBu6sx7cgJ5ET44blPnBFckg/rxbaYuT8JFaKJtrV2h3VYPhrFXam/2rTB/OD0dc3F&#10;AwmlcFjvgFFL3OEYGAfX4BTY7T2AiXujRQgswZ4NB7DZIxu15blYsdgem0IyEeHnizkbgpEn6ZR9&#10;7A/hk21hSM+MxaSpwwMktLfUIMjRBR8sD0Gp2BEMTWqTCPnxmDTpKKLK87Bl4Wbcv8AHGenJmCtu&#10;CxuCMuEnmumJayOQU5aMBfOPIFBcOQqjgvDB3COIqSrErtW7MHtvIrKy07Btizd8UnNwYJsTPl4T&#10;jFJxV/LZ4yLa3DBExwVi1Dhn+BSUK+11f3llqEFCW0U6po/biP+Ns8Lb8oxvzbTGc3MdYR1VKhr0&#10;FMyYvgs7AvORER+JlRuDkNZYiSDno9hwJAO1FTmYPWM7FhxLQ+BhRzz1qSOCxT/d1fYg3p/vhRTR&#10;uvYO/B4Ir184SJC010dd8YZYSmyFb48FJuPoEQ98suU4UqurEXDQFfOtolBaU4FDOxwxxS5WQFIc&#10;5ix0RWRJHbICfTFqoTuSSjOxZLrz8AYJTc2oSgvD+xMOI6RCYrGopGhoErBQgM0LnWAVkIUoz4P4&#10;y3u2OJKYiyM2+/D+pnCpwSRgf9xRJNTL95h891n556G2JBML59vL9+FJhHkexZiFAvJzCuHm7AUr&#10;twwkRQbgvXEHESRAsiQxFB+NP4bIgiTMGm+LTf4nUCGApb/AcOhBQjmcttjivjc34nVxn3t71i68&#10;Iu5GEw+kiAWwDLbrd2O6uBFn5p7Azq3H4ZpSgmx5htVb/ZEisWqetnvxwmJ/ZGRG4c33N2JrcCHS&#10;+bwf78dRicOi+1F/39XevK5BwrCW5S/a5C46SOgtqOq/T2n2LzUtNEgYnsXUGuUHsvJEJN55bzNG&#10;rTmMqQu34JdPL8XmWLpDNSPOVX4cP96FRVIZev7qPXhBNId2Lv54bfNxZFeLtq0tD6tm2WFflFj0&#10;Nh3GOpcUBHl74EPRQEpOMVRmRGLe3AMIkIrksyY7wDVPzNpVaeKmcRA+EugcLcBj8hJnzNl8DBvc&#10;E5BXLWbrz8Dl6OKBhDLs32iHxz7ejdmbD+LpV2fi3wv8UEqDTXkaPpm5Fc8tPozVtp74YOwKzLCN&#10;wP49TvjnRHussvXC9Pmb8eKcg/CLSsT06cMAJIgrVIeABD/7A3hjWYj4aBtuMQ1NLWgQPnr308Pi&#10;RpWLLQv2Yr33SaWBjnB0wNSdAXDZdxxztsUgI9EP942xwkwrDyzZvB8vfLIF9lIF+cMFjnDJrBZj&#10;lrjsSOwUOqrgvssFs63jxWmpCf57j2Lm9lipzxKNyTM8kEI3hwFoJocaJLSUpmDWFGccy6qU+Yqm&#10;ldmX6Ksvc8/yc8UTi7yQKy58HXTDY9yECJ4dTWVwP+iDpTaH8fboLVjtlgLfQ64YtyoYteLWEyeC&#10;+JQ1YQK+Pmt3ozrEuB3Dk+9sx+TNRzDqk8W4R4TkiCpZUnGh277eGvdOdRS+lfd35jq8vdwD3h7e&#10;uE/ckebZeGLhOjs8+8k2uCRkYuWsEQASkoLF8nkQIVViKVMgQdy/GvOwbJY9NgRmIujIMUxYEyru&#10;RvL1JedOXrAPR4JjMWPucWScTMToadvwyvIj8s66471PVmCefQRWr9+HyUey5Yo28dwRPhAXrYK4&#10;EEyY6YkMceOpFBfCsdNkuzYbq2cdgFOSrPoAFCRDDxJKYSdgZ9mhNLEf00JHfpaMZHQby43HO0IL&#10;+5RK5fLX3s3vHW31SI0QELz9KMbP2YEPlopVKSMOEyYfQGhNG1pPinJjylFESGC7dje6aLL0ZTvw&#10;BYCEYNg65oi2WrTadpnibhTW7W6UqfbpPvxoYC2uYM4HA8TdKF6sCnQLOzVHWie0u9FnkwJVBcWK&#10;u9GEaR44QZeCzioc3maLV9cGoaStDWmeh/Gfifth5xMDJ7dQHAg6gaRgXzwz+yBiq8SftjUXiyRo&#10;1T5K3kOChCMpCPUVkLAyVH5ogGrR0E2beQghGamYO/Uw/EolKFJ8uadNOgD33Er5Qa5CTHgijnj4&#10;Y8L0nVh8OAN1IlT1V5s2EO3qZxG4TIGK7kZrXXPVF3l9imgsJ0lgf5xIW3WZ+HSmFT6yCsARv2jY&#10;Hw1DTHoeDu7eh4fnHMVB0eDuPxqCI+LOkpUYhQnDwpJQh2bxUc6NDsbY6Q44ns9VZqHJdsQccsTD&#10;i4+jRAJAN83fjWXufOYuBNntxfTdwTjmKCBhawzSk/zxv0/tsM0jGgc85LvbOxk5KbEYNdsBB9Il&#10;UFSEqrqqahFQynDU6hBmWieKE1xzN0gQTWZmpPCrGxKYrvKzBglTD8KrwIgvov82g8HFWRz5IR54&#10;ap47ssSlTpABKiuq0VRbDCcrJ0zb4o9DXsEYN3arAgk+h45j2sZISCQKwpyPYeKacIkDaJNA2sG5&#10;ZlxwdiMVuCwxCeJuNG1DlMyEgDYDC0UInOoibnPyHWG9cTeeXOwOl8BYOBwJwXHRnMf7uOPBCeJ+&#10;5RUDZzeua4oU18zAounD292IsQMNlTlYNWcnVvmxsKrEYAjf1sn34otTbHAwowxRhw7jw+WBBkiI&#10;D8D4+Y7wCI/F9NmeSBe3o4/lu2vCrmC4+EZj77EIyRCXjc0b9mL8gRNqrPb6GlRW1yAnOghjZ3gi&#10;q0vc85JCMU5AQlp1JlbMcIJDfLF6t/qrbb8YIMF2tbhGHqNrpPwWCC8rnqYLapFYgkUZtCdRQILw&#10;eoNYk2prq5R72YTFLrDzjcHKFdYKJCQKSJg6zRVxApBrT0Rh3KQjiKptlHgryQg1SJ7WloTLFgec&#10;88E0SLiCAI0GCcPVkiAgISkE7398COHi794uftOt4iIwadJqjLZLQE5WHFYscYFzZKbUyfDDpp2R&#10;yC4Wzdc8G0zfHy3VxT3w4vubYReXBdtVjlh0MA0FuVGYMXmPuNEkwWbjXry3KRrFpQn4dIwjPItF&#10;E12SiLGy7S1pVz1t3bDEIQLhiXFYMs8ea92yUS8xD2fPuz54wekzAQltxdgpbkRzJJBfPNVVYHi4&#10;y348+Ik9fOX53fccwXLbSITEJ8JmhwdcowuQGBGMBRKL4CFa2GMux2HllIKMVHEJ+8RYo888u5HE&#10;WnQ0lcPVwQEfLnYTMJOCY8e88OG0vbBLLhcZoggrpq7Dk+Km5iVxCONmiB97XB6CD3tg+uYoFNRk&#10;Yr1kP7INTEdQWDA2SIxZek0ZXLbb4dN1AfAICMZsiWk4EFeAAKcDeHGCI8JLK+G1+zAmSPBoRkaY&#10;BNC6IPYzBgmtAnbHj7bCXKdweAQn4Jh/HI74RMNXnrW0LAur51tjvtSFcXdzw8SlnkjMycK8SVvx&#10;0Z5IhEpxytGjFmP2oQR47HPFJytChT/akOh2FM+P3g2XExVQhSwHAIIs+ftC3Y062moRuN8FoxcF&#10;QLzMJd6gA0Vx/nj6g83YFpWHWG8fLFzrA5/4DBx09MAecaHKKUjBysWHsC/sBPwDA7Bhe4R8V6Rj&#10;1jh7OCRJ3MmwzW7ERAENyIzwxkcz92K7a7LwYATmCNBl7EBrZ5MELtvjvvd2wS4wHhtXCp/Kd2N+&#10;TiwmTnFDYlOJ8O4hrHKIRlhCPKy2ecIruQQJQZ74RKwoDn7x4j7ngMX7kpGdHoX3JHvQ9uhC5MWH&#10;4oNxx5BSnYEFn+7F7pgiNH+WloS2UkmyIG5GSzxwNDIJrsLPR/1ixUUyFfl1FRLYvRdjV/nCPTAM&#10;85c6Yn9YLtx278djU13gk56JtQvX4oW57ohKjMEnEqwcKdaYprx44fMNWOaVgbK6c9fZOdf3swYJ&#10;GiS4urriW9/7EW6/65uIj4/HVb3bJ8sP9mQ3WrclGHZOOdhlT210JvaLJWG/c7hoqBmnQC217sON&#10;BtZ2WYYlYX+8Wh+undmtJQuStiR8NpYECiKVeRliiYuVLB6GH3RrRyNyosIwR4LTskUozYkOwxRx&#10;Hxkr7kie6VVokwDnlvwUzFvjhHkOxzBpvLiJJJ4UX/pouEYWyPEGJAYHYcK8vZi0xRcJFeIWUp4D&#10;J8coJFXID3LlSTg7RiKxXMz6J1OxZst+Sb1qhyUHYpBf23oZuRtJEGJTBYI9IuAakScWEvE3ZsrT&#10;xiLstXaDVUghuhoKsMdKtJRzbbHCJUFSoErAY1s1Qj18MFbiPiZv80K0BHPXF2So4pDmGg2FBWXw&#10;KVCZ1USAQmc1Ag95YiJTZK50g2uypJtmdp+GUvgcjYT9AQ98umw/NnmeoPMCQp2OYfL6cNHGton1&#10;KgZzljhgzApnOMeViEuDpKcWbe7OrQfxofhDrxZBrVyCRyuyUrBmjYCM8FwkhifgsH8WCgv5nR+H&#10;XKYNHYAQPaTuRkyZWS0pM/cew7jF+/DpCkcJ1HbCJ4v2YoEDgzTbUZUZj4XL9uGjpfvx/+z9d3xk&#10;SXYeiM5fb8X9rVYr7fuRw7daaiXqUaREiSIpmhE5rmemZ3rae1Nd3WW7vK8CCt57bwree5OwCe+9&#10;RwIJJFwiEzbhEt57fHviZgJIoAAkgAIKpjJmouvi5o17I07EjXu+YyOrGQM4D3FFOYyswyjcbS5i&#10;UkuRVytBXUUD4nLaybF5ARMyKbzdIuCaLSb7dIqcc4DxHSVImJ+bRFsNabIy2zDC1u0UhTmm+S5K&#10;yoZVQgtFmhpFHoG+e7RG9YOK0DhEkavove+oq4KeRSQeOCUitWWcwvv2ITmuCtU9oxuJ8I5i7e7o&#10;V7S2BP/4Ylj6pnHS7oM9ZxpLq6QhE9bA3DySfIji4JrZjlmK8LMyP4GW6kZExxTQvWOh61sKySzd&#10;n0wpH5OUvHpqDqvMgVe5dl1o7Q5O03u8OIqClGzcJxrp+OdBOETvxtQg4il4gwXthW3STsQRSOyd&#10;IJ+F+CpUdI5wiedORpPA9qpx1BQW4zmt50fK9fzIJhrP3FNR2EXhnKd6N/YquyQhBklLNkHfDu8X&#10;tMZpvn1SK5GWU4cmSRfi4+sgpTWzMDOCTPKrMg4uRsswhaE/pCmpBiRoQMIrgYRokuQkJWdyTCiL&#10;oKOpp5EGRdwchUU3nAuQEBYSzL21K/ThP2xl7d0icuHHK3rlex22D6zdKgvDx1TsyrEsM3twLsoR&#10;VfpIKo7XC10n74BXaBkap+mYwiLeN01Ecb8iBgrZH5E2grUhdTVXmNpaEUZVcT/GTGwer6yyZ68X&#10;5e+vQNPD0oH1QOe5NpNOoF/GTA5ebW7X+7FJS8Y0KNcKN34FrVY2jrknUqh3og+FDtxKP2qnMkfL&#10;R0Qf9sRHdjGooMhibG4OTjvWT9XCwiWu9191zbCQkhPIjU6FPpkbTXNrQ/V3RTvFGNfLClbZ2qSQ&#10;sYrCaMaOl8gEYut63W+/2V2MPJLBz6/j7rjfdrtdp5innYpiHtfIpGSzKMa4ZV45OqyPi0Jr0u+K&#10;d1ExXjb+w/aR3aGqooxbz6GH2KsU65b1n5KQKtct0zIqCvV1y9jZO87C227bK9boveeuo7mmPWBj&#10;/b/CuPaiB+tZKJk+2QVmHmp+X+o/Gzt7HzdoobKnrVIoXgrq8Egvg3xjWGhe1bkm07ON93h9BShp&#10;tEE3un5VMfdr6zQiX5yD0IitJabB0nNNPNR4t9Ny6769bV3T/O60V61u37/ZmlGOi31PNt+RV9vb&#10;SZVF/1/AH/7hH+K9997b5b3TnD5vFDiQudFumoTgSBZus4XCnTZwUupw7l9NPY00CItu3KJBOMua&#10;BCNjG9Q3dKG0rPHQtU7YDm1i0rTIDrSMjrPpXqe+ljehkBz2dJ5Y4d+/p4s/+ZUlvqPQpZk1Lcg7&#10;C/3fpY/lNJfffH+dY6piUwtRWCM+/XPxivQuE7SRzbU/PKLyUUzzd1xrL7+qBRHe/viTD8zwrTsl&#10;YhQ0I+cV+36YvrJ3jEUhsvJPAxv7Ye5xVtqUCTvhERjNrWcd2qvKaH2flb4ftp9l9WLouyeRiVTk&#10;se6nuVW0dvjp+O23BvgLcnbOqGhCbvnr37tLa1thH5SJS5T47cx8Pw753udV0p5RLsK/+lf/Bz78&#10;4IPzxgtrxrMLBV4BJJQhPK4LwVFiZSXzokhyWo5k/2rqaabB5pytzx3Fio4Qk7mRBD09nSgtLUV/&#10;fz+6urooCR7ZN5+yUk3Jg9iH9y8uPMRvnfl4yyH+0PXX1Pa/3fPEJw8p7jQdn5nqmEgRWBIo6VMs&#10;7tnGQcslEc/IOffM9H8HWj9zScE//vozbm5vmQTiKanPz/J49tv3n11xwvcGIcc7Vlobj+3IFMee&#10;Qr/Sunl6gmv91zdc8SXFvt8vfc7qdU/JNPDiY3tuPf/+wiOKzMM/92Nmc/XxYx/87vaL4x0rt9fF&#10;4QGt6Se0nk9y7/uG8nC89YPL8Y73BN/XjfePo3kC/uAP/ld88vFHp4wr0HTnuChwaJDg5lWGCAIJ&#10;IQQSNPXs0yDoDIKEz+N5cKI3w+IVqgO1fTehDInp1cf1jmnuewAKmJoYcUzV/AzLoPtmlOfOlPxM&#10;OvBmDJZGae2fhfxq8Rsx3rYWEbeeE+Ji34jxskHG59bDLbLgjRlvKQWMMPVJf2PG+8d//GO8+67G&#10;3OhNmXANSNCAHA7knUWQ8ElEBGzoTTV+hWpFbd+JLkRkYtmb8s6f6nHq6elxTNUQZRt9U8pjchyu&#10;EinCs74JxcQrjRKDid6EoaK2tpZbz+Hh4W/EeNkgw9OqYR+c88aMN7uiBfov+G/MeP/oj/5I45Pw&#10;xsw2eWZRGHaxWIw5CtV+IMdljSbh7GsPVDVAGpCgAQmnYd/TgITTMAvH2wcNSDhe+p703TUg4aRn&#10;4HifrwEJx0vf03b3A4GE+yohUN29yym8XjdCo9s19RzQIJj8SOqEZ8snQaNJOG3byav3RwMSXp2G&#10;p/0OGpBw2mfo1fqnAQmvRr/T3loDEk77DB1t/w4GEmw38yQwkBClAQnnBiBpQIJGk3C0W8vh7qYB&#10;CYej21lqpQEJZ2m2Dt5XDUg4OM3OUgsNSDhLs/XqfdWAhHOgBTgKbY4GJGhAwqtvJ69+Bw1IeHUa&#10;nvY7aEDCaZ+hV+ufBiS8Gv1Oe2sNSDjtM3S0/TsgSIjfyLjs7kOahAQyN4ohc6N91Mj4drp+s7K/&#10;t7eLiGtHWOz+z+/03Igd7ruf/r3p1wRHacyNjvbV0tztMBTQgITDUO1stdGAhLM1XwftrQYkHJRi&#10;Z+t6DUg4W/P1qr09EEi4Z3s4kMAYf88AMexd22DrrKjuPmLEJEkQQpJ8VtmxF13jHybeAhTCee14&#10;4SuGX+jW8zsx9ew+3kHifYGWNx0UbB//Gw8Skiq4d6khPw+XnwTiimkErpuE4sKzOMS1jm3mpl1d&#10;hSg/EyZBNehXTU6r8iauTsgQFiqAdHE9O+irvqb7ab+G7roGhKVIMbfj5VNIj61EoXR6Pzc7sWuO&#10;DiQsoICfgYtPAvCVURwCyuU0plX0CyvxUC8E3z6PRIRwjMtni5UpxPvH4Lvn3rjmXoimMXZ2DaLC&#10;fNzR9sFXpjzENk5x1/bVluGebgi+0wuAR6kcS9umeGW8Cy4O0fjmqTeeBFehe0E1q/HOZD2a6EYr&#10;EBTk49LTAHxtGA2nnF5uDOPtdXiqG4ivzVOR2T2r6ABllc2KTsRlbW9875CBin5F9u3q3Dx8z+hF&#10;7V3zZESXRbSXFOI7wxBcJHr5Vw5xuYk3yyqmZGKYOEbg06dB0AmuQc+S+vGeLEgYQmBDNJLHR7dO&#10;xtoEYtt98VGpGT6pssFvi57halsNlpYnEdFkh3eLDeA00K/YBxYa4SZKR8uyaobfnef2uKMbLY11&#10;wMk+Cl89DoRZXBPGVzYX5ERrIxy8qsHihK3JWqBlE45LRuG4aRyEj3SjkNy1jKXJTtjbRXLtLRJb&#10;MbG6bUGvraKptBC3nvrilksZutQP+VijGy3PyuDrHouvHwXgeXCtcg9eQ4egAg+f++GKTQHNCxvD&#10;GoZba6FlSHu4Vjj8q0cod/Mcknh8fKUXihsWbMxeeMxrxazKkNdW51GZnoXLzwJx1TwFhYO7bPIq&#10;033i0Y18vQDX0t337PY84FYASy7PveeItaSQfr8H7CMUSdfXKPyylTtQQu/8PooGJOyDSOfokoOB&#10;BJtNkPCCNAnRpEkIIy3CXjWcAEJUvAR/9TdC/PXf1OMfftKAf/wnIX75qwY4urXRb+10n3bu+De/&#10;bYSLZxv9Ldm4Jy9Zgqs/NMPcphUxiYrz7J7bn8k0Ez6BYrq/kMJ5tiOCwAUDJztdq67Pb+LvIaRJ&#10;qH+THZeTKrnXOtU3EdredZANT2KAal12Or7RT4ZoZp35WUNTZSkqB1Y2gcP2DYE+rMsrq1h7nRiB&#10;68Oa4rk7blBrWKHfVl9/pw60XR4ZSJjqpdjl8fCrlKN/ZAoTcytYHieG9lkYeG2TkFbl4+qjeAiI&#10;0WtN4+OSZRbahgYQG5aFeOEUpnta8Ph5MKJFQxAUl8I9vg39Qy149DQY8S0T6G8sxxXdCGT0qTDF&#10;yxPwdQyEHmWg7xvqh6OVPwzTuxRAZI9yJCBhYRRuQTzY5A+gf3gKY7PE3Cz1wV43ADY5/egVVeG+&#10;Wy6kC8uQleTgilESqvsGkc7LQXAxMQlLE3AN5MGhcGiz/Uwfgv1ykNY+icFOIe49jUPWwILKSBZQ&#10;lpoPr3QJ+oZH4O8YDePEDmLG9i4nBRJGpkTE3JvhP8Y+hufI9iSRBHgWxyGbG0H3VDmu5+vBcKAH&#10;/aPZeFYVjRJ5Or6ojIOMYFKV1A/2HfWY3se7dLwgYQqRDmGwjO9Af08HDJ4FwLNihAOBjXUVuH3d&#10;Eb+5mY5uNh3LixgamUT/2CRqeTx88DwHkqUpRFN7m6Ru9HdJoEvCEe/KkS37x4ykAY8sosAX9sPP&#10;PQQGab2773vKaT8+TcIC0nyjYBAoQh8l+7Q3DIAtre3ZyR7oW4Qhom4APP9wPI7von1QBhvtEIQK&#10;J9HTUIYfHkYjR76I6alp9Mkn0dvZgIf3/WBTNrRlPLK6YjzWSUZV/wSKY3i4ZlGEPjX7+ImBhIkO&#10;IFIH+P/8OfAw7eWXbo3ERSWRwM/+FvjxI/Z5AObqCSBoAcV0/XVdkoqR0KiJB5iaAOPq3lzFIzQg&#10;4UCftDN/8RGDBMbEb62MSWf1r/9WCA/fNsTx28HPkuCxVgt+8ctGJGdIkJAqgb5xCyxsW5GQJuGc&#10;gRlwiElUMPsMKDAwEU4Agf3LmS5R5YCA8lxsUjv8Q8T4q78WIjBc0Z5ds163goWX+7m93+f3751B&#10;nQYkKEBCekAaHAj8bpTFbhg+TULBGGMGZ5DDz4eBWwZiqvqVzN8yhOVl0KHY78H5IpSW9GB0ZhzF&#10;+RIQjqAyhdT4XOg4pSJWwKTZwKC4GznZAvjEpsMorAyN3L03y+rMCIqympCUkw+9F2nI7lDqBmaG&#10;EBKTBX23ZJgmNUFOmoqJIRkSk0rhG1WJogYpigVD3LdgsEkAM68UGHlnIKdzns4sorakDY2DTJxE&#10;UvKyShg6JsGV3wKWtmxtYgj5mY3gZeZC1zMLaRImdZ5DdWEbMvNLYerFh1dhF2a4DyaNuaQcBo7J&#10;cE9tw8QRboNHBRImWoVw8M2ARJWHH5HC0piHSkaOuXZomWWgdW4MkRSQIbx6fMso6lKzYfaifovk&#10;fKG/E9HlMiUTPAIPQ28Ei1Q+rMRkZpS2onlC8dDqiDDoBTbSqtm7HAVImO+Tws0zCQJVNdJoG3S0&#10;0lDHif8nEWAQi4wuOVK8kuGZ0belU3M9YhLQJEPISRt3KJNiPDeIQ4FstwvmEe0TA5uELoXAco9y&#10;IiCBGHpBdwwM2vxxt9gTkfLdk9eVdXriQm0amM6tqz8OT2uzMTQvwKXKRIimKuEgioZQFSvtMdbj&#10;BQkziHaJJiDM1u4i/N0T4FdBx7OjiI5MhFlACh4bFipAwnqZ64OxURDChdxLgAjHKATUsh1gHl7O&#10;8fAvG1YBCauoT8+GkWsdx0j3lBRB36YMil1s93J8IGEe6X5xcM5gWjIgMTgZbjk9kJIWwdC6nJuv&#10;scZK6JsVo3dBDlfTaOQyhdEKgQizZBT0berByvjxuOtSRbvz1iKrpX3NPhes2URTGWW0L8aQGuXY&#10;iYGEemL0re4DV54DWjskc5vqBxyf0DX6wK8d2bZNnyPSmL9FgGCYkhneNgXoO4QgAg0lbA3tr2hA&#10;wv7odF6uOjxI8K1AdGIPSeuJ4eYqY9pbqbZsqeE8CYEECf7H3zfAN7gdyZlSZBR0QEuvBT9/qwFp&#10;efThtm/DP/1MiH/6aQMcXMWU/VaKby814fL1Zty814wrpEkwtWrjzl+/2Yy//8d6vP+xCKF031gy&#10;U7Kwa+M0CDfuNOPv/qGBzI0knDbh16SZYNc+etbCmTOt9zV8h35u7/f5/LuVm6fNOdukSUi0RKNJ&#10;oLc6KzgFBv716B6awMDoDNrK8/CDcwHkJHGuSs2DXVAlMooFMLaKR3iDHF2iSjw2T4R/nhBWRo74&#10;UCcbkkEJtB7y0UASvUpePB47FiA2owT3DOLBb5+AMD0Rv70RhvASIawtAnErtG0LY7U61IAvv3XC&#10;lcBy8NIy8cAsHbWTc6hPSsITj1JklVWTSZQvXMoGyDyKj4/ukHS8QorchHQ8cRRgbKYbFrrR8C5r&#10;QU5iKm45V6JveRiu+jyENoygs7EO9i55SC9qhocrD5aZXZjsF+Cr79xhnkZAISgKH5kRM7A6DJtn&#10;7vjWrRhJWTn44lE0+H3T6KynZEmuecig9u7OPGrT8ZLZzWE3yKMCCR0VZbh7ncyHbELw0L0IrdPs&#10;S78ESVUxdIyCcZFMkHzrRkm70g8zu0QYB6Xijok/dKKEmCSNSyHR8pZDGizdw8iEgY+Swa36gJ6K&#10;HFyySEfz9C56m9FO6JmFwZ8ku+oMcI4CJMjbyKyIxnvdPgS37XNQO0L9XR6Aq0EwvMvH0E+mF1cf&#10;uCGisgve3il47pOGZ5YBeOhXhh4yzxhvE+DJdS9cswvBHYdc1LH2XFmDtKYcP1x3w/24NpKevzyz&#10;axPdsDH1x6dGfFROqJdGnghIYLPPTcQEvKu94E+anh3Lci+cq0zgMapAAYuLHbCrMcRvCrVg2N2I&#10;TEksPOnfAdLc9C8qzbf2WOzHCxJoNDIy3XUMwwW9cOjxROido0HS+mVlubcB2oZ5IHnzRukpyKA9&#10;pAQy5fSO9bbC1Z7a64fDIL6ZNCmqq3UFlfGZMPQVccBBVlMKM4sC9Kh5uY8PJJCYZqgLAW6R+J5M&#10;hh6HkEnn9DIk+QV47lzLmVmOiWtgbpgFCfW4v5HAg2kILhjGwo1MadbX7urMANysSMsg3mo8x632&#10;hUmUJqfitn4gLttkIr1bvXnmiYGEeeW75utKmoTkl2dlSfn7GJkivU1pQzkBAv3H4QEBhV8ChmSm&#10;VJRCZkc+BB5I1NO7yzux7c4akKDmBThnPx8IJNy1idtwXH6hAhJCYzoRk1CLJH4WEpIKqRaQdLMA&#10;8UnFYD4FEfFSTsJ/jRj8x9ot0NZvxedfi3DpWjP5I0jwk39u5ACEu7cY//g/GxDLl3JmSf/xz+o5&#10;hv/nbzVCz6SNgEUrfvcugQM6xwDEp180kWRVwl3r4deOd95rxL/9k3rEpUrxm9+JSPLViniy0f7V&#10;243QN2lFbLKUgIUUvMRyJCbnc/18c2ohNz8x8bVEv86XgIIGJCg0CUXRcXj7e09cMQnHh5fM8bZp&#10;NtoX6cO5KoeFTSgehdejvEFCH5kXeOZXgaDoZOhkDXJtu0uycNesAJKhDpgYkDqfPkbOlnEIFynE&#10;uzkkaXVPF6MsPRN3HSq5D29Xdh6eutRwUrD1sjwgwoOnSikYnUzwIbV46TBWl6fR3NiJEkEzrAyD&#10;4JLZieqsLDx0quQY0Y6cPNI8CDE+0wk7c7LDL5SgqKYNlfShWyPZmKclH/x6GVIJuHzlUIzShg7E&#10;BoSRqU0GaluYeU08hOy7MtxEduy56FoegqtxKDxrGDM0gxemSUhqkCGJaPSNcwnKqH2ULzHcpqmQ&#10;vvy9PdRWeTQgYQ3i8nLY+VehdWAEldlFcPVpwPBiHxyMosi2fgAt5UW4b56DDnkPnpt64mpUC7p7&#10;O2BqFgCX3E5kxkbjp+ZZaOwdRUZYFL6j8fYrGeR+MlX69nEUErt2ZhJXJ3pgYeiL50lStVJ1RqSj&#10;AAkDIgFsPUtQT+NtrKiAg30FBmnWp6VCaOkG4VFQNiwsw5BSLoWDoy8+9RWgt08Gd7sA6CaJ0dlC&#10;AhrvUjRQe2FZGV1TiXVZ+8LsDHoaa/DQMAVFwzvoCch3YWCgF15OPNhm9qg1rzopkKBYkP1wrfJC&#10;wC4gYWQ0C9eqYsmsaLPMLY+hc3YE/ROl0BGGoVhWjIvlWvhNxQtkTe6tJzpekDCLJB8e9EMb0dHe&#10;DlPjKAQLRjc0AWMEDJ+pgoTVaYR6JsIte12LNI14Tx4MI5qofRuMDaMQJhxX0SScNpCwhILIZDzz&#10;rEZbRzecrKLgUypDc2kJdFVAgoVxLtpJk+BJfgfuhTK0M38Fg2SUcL5GwJCI/rYq3FjfqhuVvKUa&#10;T/UTkdU6jHxeMh65VWLotJgbETBFfhKIsQI6x5Xdpg3bxR54tEfG545M4DfWpGFSAkDywUInZXif&#10;IG2C5W2A+CDc/ZqAw1vkr9Cudt/WgAS1JDpXFxwZSOAlVICXUEUMaNcWBpRpEqISpPgv/1WIn/2y&#10;Ab/7fSPe/l0jvrvcRGZGUg4c/Lt/X08MvwgfftKIP/l3deDxJfgFAQMDYuxzijvwq980wtiiDfce&#10;t+D9j0QorOjAw6ctHGAIjpKQKVMD18Y/rB1/w44JDPzTTxvxc3ret5ea8f/7v+o4kBBHgGEnKfqb&#10;cI7NCy+hkqsakAAY02vMKslX8E50ISKVPgkZgamw4Slkb901+bj8PAaZnPPaMEyt/fGeSQLMfDJg&#10;7p+JVCE5KAfH4Ema4qM7KCyDnnkhxAwkGOZAOt4Da1s+YtsUIKEiPA4eKc3kUFsEM78m7pwoLRf6&#10;L+q2gISlfgK4OnzUKU0aMsODYFfci5YqkozZJ8PwRQqu3PGFZ34XqrKKYOzTyN2rJTMPuq61ZDhA&#10;EjF6tpdXKnQdQ3GTHA57p0fga5OClDoZUmJj8dNn0TDzTYeJdypCSzvR3SqCnlEeZ5qw3N0AHcMC&#10;dC8Pwt0kGYlSdsdRvDDnI4NAQmJUNH6mFcO1N6X2ISWdmDoi/4ujAQlb92g5zYuJGTkk97TiuXY2&#10;OhWzBTfdeJRLOmFtk4z4dgWxRYkxcI4TICEmG3rRiiuXO2phbp+IJgJC/cIK3CKpbVTj+NaHKP9a&#10;G+uDi3UwnseJODOu/ZSjAAmqz5nrrYexFh+NW4T6BPiIUSrt6MEL1yT4VCl615PHh5FfOWdesV6m&#10;uwQwep6K5i1zOgYfnQjwmndnimtj+bAkMKZO9nqaQUKVxBkXyGH55bKKnLZgOBKAjqj1QOSIDDVd&#10;0XguzH/JZEW17fGChCE4knYypkWxv2R58OCStOkDsx0krI10w9gjCnHSdS3RAOz04pGgXPvpLjFw&#10;4/eoaL5WUZeWDWM3FXMj65M0N5pAAGlwfUrGuPFWR/LhEtWMhppKGNtUcGZ9zNzIwLwEXWMS6D1N&#10;QyO3hsfhoxeF+FYFnar4sbhLpsw7lebsXDyxq+V+Wqb3yEQnFSI1TkWvTZMwTd8lezIfuvcYKF3X&#10;59CmdFCQsD7wXF8gijQJbs4kqSCQMUwah18YkWP+3ruWBiTsZ1c/P9ccDCRYb2oSPEiTEEPmRsyU&#10;KIwk0woGtIo7ZufWawSBBFaZuRFj4tNypOSHIOUAAnNo9glsx3/4j/W496gFD560cMx/YpqUGHyS&#10;/hu3IpNMkxhIMLFsw92HLfiAQEJZbSfn0/D2O40IjiSn6L9uQBKZIjE/gr/9HwqQ8BPSSDDg8VS7&#10;FbfIZMkrQOFArdq3N+l4rzlidAjVmBtxb3WKTxJMyVRNIXNZRUlsFN43zkLHPEndyMbXJ7sfy2R6&#10;1FJajxLhIMoz03HDthDSsWnkhYbiU7N8dAxKofssDc0kuUtxC4cprcuhkX5YkqQuoKYflSnZ0HnR&#10;wD2hITkLT51qtjAaa3IRvr/xAvok8ZMPtMPEPBbZzRKYa/nDvJA0CrNDsHjiCCt6j8rT8qHjXs9J&#10;/5rIjv6pkwCjc/2ICBOgk8wOVkgr8fgpH8LJQXiaJiCmcQg1BYWwYrbyNI6hNnrH8rrRKyGzPO0s&#10;SNnHsZMd56KTzFUcdeMQw4GcETjqx9GHVo5KioJjHdKEWWo/QBqI9JxOtYzhfrfMowEJKxDml8E2&#10;oQVDo9Mozy6AXVgrpuflcDYLgV/dGHprCshkK5FsyxdRl8CHSXwD5OTfYWcRDveqYYyKG2Hunoo6&#10;2SSKY5Nw16cWAyMSPLvrBfuiIczMzWFkYhYseNHK0hIWlslhfGUCUU4BFDGoHL2zixgbn8bUgjq3&#10;5aPRJHRW1cCSTKVkNN6m8lKYe9djcm0KmeGFyO+YRjuZzV20zoJsdQnirGwYhpVjYEgOf+dIWkcS&#10;tAkFsIlpIEfdaTSQZNYyoBETo11w9CWN09A0rcM2WDrkQCBf4sY7T6YMa3R/fkw+fMtkGBwdR2xo&#10;JgKzZadck0DO3OVu8B5UAPsVMgmcJ5oo8NAC4ur1YNXduW25ku/PWB6uNGSQMJaiHQlewENWj2Qx&#10;OfKS3fpeuoTjBQmLSPePJhO5JgyS47K+ViA8Kzd9CkabyVmdQLFEOZoJcS0x0zFQ4kNuvCnkCKwX&#10;S+9JtwQ6TwPhU02aiJUVzC8ucXvgdLsQ982ikNY4iCDPUOinnKTj8jLKYhLx2K8aPTKaR6NA2OYN&#10;YI7M3XRMQxEtlCMxKAKPSMiztDoGD8sQuFJUs35ROa4+jEH+MBvRIuLd/eBSrOJZQRHr5mkfYIGh&#10;RlsF0DLhIbdzCuW8OFyxLMbAadEk7LiJEkiwo2hFtxMUv67Q3/O0IlX7LEkF/on8DzaCb7DtnARL&#10;xjYkCSNH90gP4AZFP6ohB+bf2zKrzD2LBiTs92t2Pq57bSDhP/8XITnGibnIRevMOWPa/UMkZA4k&#10;IhDQymkOvvxGoWFgJkTPySwpu6iD81XQNWrlgMJv3xHBxrENX3zdhO+vNnMA5Be/aoQOmRbdJ5Dx&#10;p39aT34KUnxGpkjMR8HZXczd096FQq4mSjUgYQcgpwEJTJOgCIFallyCoGyVDyGZGbnbRsGqYBAr&#10;cwPwdo6m0Hk+eORViNYJZnqxgOy4JHxqEIrnbnEwsCpBx2gffDzK0EaS3MXxDtjbRpA9fwCMYpsw&#10;TYx7a2EFvMgEjxVpaRU8YtqgariyLG+lSCNR0PGNwVfa9EHLo2evrqCe/AKuU0jOa8S8OvrxEVfR&#10;CUFJHXzIQZ99EzrLq/Eiuo0+kIso5iXha/0gXNQLgnfpKH3wpxEXUID09hmsLc8gLSwZFx774rpd&#10;Eop75jDf3wZXryow1mmFgImbFzHFK6OI8SlEXg8TLU0ixrcAWR2zWKOoKPyQJK79Dw58FHXOqY1o&#10;s9/t8mhAApnZDHTByTUUHz8JxiP3CnQykzEqMtIq3CRm6utn4QgRsLCIbMCTxFzwKFyqBx4E1kDG&#10;nVxFczELgeqFi+YJKCYGo78yC18/9MAlYpouE21/sOejioSa8vpCOGV3YGqwB+bGbviEoh7dMA6j&#10;MKlB8CnfGj1lJzochSZhfmwQvt4UipRCN96xK4SIsy1fQScLYUrhWj8zTEZqh9JNk8I85hLwuUTj&#10;vfmiiEwz1rAwRWvbK5zaB+GufTGa6RyW51FC9tkXDAJw4XkiElsnuHU22lQO+wTyfSFmcqSlHs+s&#10;AvDRozBYkK/XFBd+cu9yspqEYUQ1xSF5VBHdSD6cDAtxIRSxA8YQLwpF2th2V/wZ5LZFIHhQYVa4&#10;MFmJ78t18X5NIKrn9vbBOF6QQDNMEW6srcLw+QN/GMU0YlQlBOpkVwtcKATqunHRIDnz+/lXbzGz&#10;WSGJuzkx06y9SVwz+eNQFLRBMV7E5KFhhOZybRmlKem4eJPedadiSPcxv8fpk7A2TyZyzhH4/L4v&#10;ngZUQcbFIF5DfUEuLt/2xSWrXIiUYXhH2qpxXycQXz0JIf+sASXvO4Ek3yzkSjY9/FfGZfCPyUQx&#10;C2O0tojyVIpo99Afl0ySkMeFB967vDZNwo7doPUXGUoOykWKX4coKegLA2L+Vd7DvnLgThCBBxV/&#10;k3QKf2qvdHZe6ASeXyK/BQqLSgIQdUUDEtRR6Hz9fiCQcEdFk+BJ9tixSb3EpDPGuwtxiVVk61/N&#10;HbNz6zUyTgpWr91sIdMiFqVo8zd2TWxyB0U9aue0BW9R9fSXkCahA7cftFBY1HYkZXRwWgZbJzFS&#10;6UP85Hkr3vq1woyIx+8grUEH3LzbubbsHgwQsGcwQMB8Ft76TQOBD4qqlNKxpV+qfXwTjveaIzb+&#10;sBjpmXNc/jQqEnb0PlKshkNXkqXg9zFFiE6mjfQQZaBNipwWBfPVRFqFOxQJRF10F3WPWR1shr5+&#10;FprVC6HV3erM/W6gr48f/ehHGBneHqLy9A5ljsJhRlb0qRPA7TqAJw7xqG3eEoPm9A6WerYsa0ZU&#10;qZQYysN109Q7HemlCnO7ky5L0+UI6SPwfkwdqa+r49ZzZCQxZWelTPaBXyhE+/bQP/vsf2RGDRxD&#10;cvd59Sm4bH4EOUW1IJnBoUpuFQk4Pchs5zSUKTKjInMqtY4Ur9BXDUh4BeKdwaYHBAm8Dcfl/YKE&#10;dQY8gRj/7QCB+40ciaPJZyGZwEByZgd3HE7n4lPpmBh9xrzGE4Ov0AJIKYQqXUfXsvspAIoCEKy3&#10;T0pXnGfAJJGO2XkGJNh1bwIY2G2M5xEkfBQaDIvlBRi8QjUjaenvInMRGF2EqZl5TM0uYJoqd6ys&#10;7O/1c+zfmbn1v+fQVlqKr2474LNnwfiCnFnDmocxPaN6D8XxZpttz9jheaMSAQHjJJSOzSvbKfvC&#10;rqVnzyjbcH1Sbb/tmD1T8VxFe8U4Nu+1a59U+q94xmZ71eMt7VXopUq7Ax3Ts55paXNMlbSzh/q8&#10;dR4OdC/leF/q4zoNVeiyPu97XbuxNpQ0XactOy/v7kf70CQmVO69SXv1Y7hnHYOCGvGWNXfQsa7P&#10;LzcGqhvtlWuPnV+fu93Gu7FOd2m/vnZGegfQ3j9GuRjYulCuyY13YvO92W0Mem588HLqXnm8h6ER&#10;1182T8q1NTzSg7axEYyrviM7rGXVNuweM2ROxt7DvfuwgCIKFczWs19AEPeuHq7Pe9F0h/1lvf/b&#10;95Yd9pqd5m9iaASSniHId9sr1Lzr/ollsPTLOIaxKtfb9v10fd/evgZ3eddV9zQ2H5Mj45B2DWBg&#10;fX5U35l97GvJBRRFyiXxmMar/n3i1tV634cGMSWRbF1r7DfVd1pJr831yH5fVNT1Od9j3H/4h3+I&#10;99977wyyu5ouH4YCBwMJViogwZ80CcmkSSBmPJynokmgY3ZOU08XDdTNURiBqHqK2tPT04lSYnz7&#10;KVlNV1cXhk+hRLe6upr78P4/b93CP9yNxf+4GXro+nc3w/CfvnTBO7fdcNU4/MD1plk4Prttj7/+&#10;ygY/v+mHGxRx4zD32dLGIBAfP/DFRTJZeeV7HWJMJ/XM6xY8/PeffcjN7TdaHrhmGnkmxn/dPAq3&#10;zCJw7ZC0/seL9viUQtqeFN0P+txrbLzmkYce708vO+L9+16nYrzXKZb+LVpnh527vWh33SwaH900&#10;59bzLz69g+vkW3RQWp/E9ey9u0kJ1K5ThLfDPP93t1/gF9ecD9X2MM975TamEdx4fzjkeD986IV/&#10;uuRwOsZrSt8fyxhcPeRY9qSl8p7/y//yL/DpJx8dht/UtDmDFNCAhDcE0JxHkPBXv/TFh/eX8fsf&#10;xg9d37u1gD9/PwORGaVYWFw+eF1Szby8hqXD3GN7G7KpZXmTl8g59FB9Ooo+nMQ9aLzPn+twTFUv&#10;OSYuvCHjf2DLQ2m99I2Za0MyzUjMF57/8dL6rais4tZzcHDIG7Oeg/mVsAnIOv/zq9wj00pE0HFL&#10;Ov/jVe7HTJPwnkaTcAbZ/cN1+RVAAkUzSpaRWQ8z7+nmfBLiyCeBHbNzmnq6aKBujsJjO86cJuGv&#10;3w4kMx/gg3szh64fP1zFf/44G3E5CsdlTTlZCugrfRKGh9XldT3Zfh7l05lPQs0Z8kl41bFzPgkl&#10;p8Mn4VXHoq59XZ1A4ZMQcYZ8EtQNSs3vEek1cDhLPgmvON7cylPkk/CKY9lPc41Pwn6odH6uOVaQ&#10;EJXQQz4GMk09ChokysiEq5uSz0mpdqitoXSNKlA7nyAhgKKxAO/fmz50/ejhCoGELMRmH85x+fxs&#10;BadjJEcT3eh0jGW/vTiK6Eb7fdZpuO5koxu9Xgocd3Sj1zua/T3tOKMb7a8Hr/eqk41u9HrHyp6m&#10;AQmvn+Yn+cQDgoTYTcflANIk8EmTEE+ahHjSJCSRJiGJNAl0zM5FJnQiOLwC3gE58AnI1dRXpIGn&#10;XzYiedXIK+5Bdn4H1c7dK+WWyC7oIsdvmhum1dltjtg8KWs4xZY+az4Jf/22BiSc5OZxHM/WgITj&#10;oOrpuqcGJJyu+Tjq3mhAwlFT9HTdTwMSTtd8HHdvDgQSblvtFyR0csypn38ocnPTUFCQo6mvSIPc&#10;3EwIBFWYm53C4gIlcVqY2bUuLs5CLpcrojoR868BCbtrGjSahOPeYg52fw1IOBi9zuLVGpBwFmdt&#10;/33WgIT90+osXqkBCWdx1g7f52MDCeEUhjQkLA59fT0Ykg9hkBLRDFJ4Lk09IA2UdGM07Ovvw+zs&#10;LJZXlilDJCXAWph/qc7Nz5HL6yolCRrlksppQMLepkgakHD4zeM4WmpAwnFQ9XTdUwMSTtd8HHVv&#10;NCDhqCl6uu6nAQmnaz6OuzeHBglegWRelNKHKDIriiTfg3gyNYpLquGOoxJYGNQOhIXHo7u7g2oX&#10;2tslkFD8Xk09IA2Ibl1Ev56+Xvq3G1NTU2BAYGp6iuIyv1wnpyaxTHkDBgeHuUR1EXGdu8yR4vx6&#10;ZdfVN0jPVAhUjbnRcW8Pr//+GpDw+mn+up+oAQmvm+Kv93kakPB66f26n6YBCa+b4if7vIOBBMtN&#10;cyNvAgnxBBKiOUZTARLiCSQonJW7FE6zUUno7enmmNv29nZIpdINkKB6fJTA4bjue5R9PMi9GN26&#10;iYZMi8DAwsTEBObmlCCBAYVtlYGExcUFynMwSOZGlFQuvnOXOVKcX6+RBBKEbzJIyKnk3kSpoBpe&#10;6WJMrmewp2ycmenN6Jw7WHrZse5OpOZ1Y2aH93u2XwoP50Q8dknBi9yek90BTtnTjxokrE4MID2z&#10;Hev5m+VtQui5JULHPQ8Vg8rc2KvjSIjMxFMKRepT2IU5jibLEJVVQMcmDjY84UYC05m+dji4JkHb&#10;PRU5nfO7Uk8makNW1SD2s2qO1HGZrdeMVvQurnF9Wx3vgbc3H89ovSWIJjb6Ky4rhY5tMsLLB0nz&#10;yMoaOusFMLCLh22qVJE1fEIGz5BUShTFh5FnKgx9s5Am3p6beBa5/Fw8sU6Ad26nknZ7L6oTAwl9&#10;FMHs7h3gzl2gZmCHTo4Brsb0O10TVaX8ncYbYU7t7gEiZUreuU7gRQYwu6z27Tl+x+UV1GUXQMch&#10;luatBSNLm11aGetHaqYEo1t6OYOS7CaIhhcUZ5dHwQtLxQPXXBR0K1b+1rKCpvIK6NK7YRpRDsms&#10;2iHjuEFCW0kZDB1iYBpXjx5ll6d7JXB1jYN5RNPGeJdHuuHhmUxrPwnJLZvpo1uKS2FA7c0ThOjb&#10;4RWe7ZPC3T0OpuEi7CcJ88k5Lg8BdgaK9RqWtfPESHMUa940dfP3mijFeuYVKc/RVyoiDRAMqp9c&#10;ukIDEvZFpnNz0YFAwq0DgoQYXgpkZG7EmNyOjg4IhULk5eWhsLAQLS0t3LmDMMx7XcvAgVgsRllZ&#10;GQdIjuq+J30fNpaenh4uuVlnVyfGxscwSyBhkjQKTKugWtm5yclJite8gN7ePvDI3EgDEvZpbpSj&#10;YApyQwPx737hhpj1r894G54+iEf+iJKh3OerP1BRiDuGRdi+7Y5La6FDiag8U0TglzTA3i4SBrxm&#10;zCk4tVcqPXVCBNKcr+ObV7rZCTU+WpCwisLIMLz9Qzza2XhGu+BsGwvHLBEyEtJw3aIA0qUZZAVH&#10;4oFLKVILynFPLwhe9XL0NFZC1ygREXmNsDELgG5sOyYXe+mbHACbxCakxcXjK2M+Kka3TtwaafF6&#10;Oupw9WN73PAVEdRQX44OJKyhMSsRv74QikoGEpYH4WkVCIMIEVJT0/GNXgyyhtYw0VSF23ZxCIrK&#10;w1WzKOQOLGOpT4hHT0LgmNwAr6AE2BbIsDI/ifLaFqSVtiAjJg4/+cYP0Z2qXOIKqlL4eGqXi6Sc&#10;ajzVCoBr8YDa9XciIGGuAfjiXcA+HvDRAT4kJqlDlUOkmXJ5DFwxA+IDgF9dANIlQCsxTx/cJ/BA&#10;YdQehygmk68LWFJI00X1b9pxg4SOsjx8rxOFmIIKGFISrbBqYmvXVjA22gMXPU/86noKOlWWoLyl&#10;FO9/6oZIKRv7InKConDFOhfJaUV46JuLaloLm2UN0uoCPNDlIYKyCns6B+KanwDblvxLC/w4QYJc&#10;WIFr2iEIpP3ayj4angVyLM/IYe8cArPIKpjTejctlhMJBuFO761xdBNSU9LwjT4PBSNrGGssx7Xn&#10;oQjOrYKFXTS8Cga2APk1Eio4uATDlO5lZR0Io/w+JYje/T0+EZCwRu+h+WXgmjWQGAp89DEQR2tc&#10;tQzVAk8+pDVP6/bSO0AK7YJrXcDntwBHS2pL67iD5rsnHfSRIwnZdgHAzmPWgAT1e/p5uuKYQAKZ&#10;IJEmISEhAwODMvT09qC+vh7l5eVoa2tDc3Mzl9VXJBJx2gVVsLB+zP5lv3V2dm5oINjx+u+q7dav&#10;Y/dmIOS8gYTe3l4MDA1wmoTR0VECCbMEEiZ3AAmTCpBAvgo9PRqQsJ/QqBs+CUqQkEMSmYcG4bBI&#10;awHHQkxJYaSbguIxJhNehUTUiuj0etT0KDbUOdLkNDd3IK9EguFlYsAGesDLqQOPl01S6MoNCTZ3&#10;8coEghxCYJXTu7mHDLbhhmEgQppmMDsxjvbuSY7Jmh8fh7hrQvEBW5lCcWE9YvNaIVtHEyvTqKxq&#10;QHSmAOWd49RmEXz3MLx3Nx6lvdNqP2yndRM7SpCw0NWGx6Ye+OJpNujTSHRcwuS0UtS6JiWmNg4C&#10;WT+CYopR1K9g+CrDwmDOE6EsLRc6LwTcuaHSLNyzrUR3rxjW0UKldmgM7kZeCBJthQGTLXUwdg3A&#10;xYe0hkJbFRJ5NeWoQMLSYDfM7X3w7q0UNLGFMyKBVVgVerihLSPS2ge+dYPICUyCTTxHEfC9E0go&#10;3oXm8mJi9qu5dbPQWQsToxwQi6wsy0jyi4RlXBdUBNVslSLeNRI2aQoonB8cC72QNihl1LuO+kRA&#10;QlceMUvRyj7Ru/vtPwDZJIndKKRl+eESSWQ5OAnoPATcSdKaRoDhMgEFUF6HT1xpMZQRQDAFOjcl&#10;03tN7/GChBlE2xKjW0waEK6sYW5hBSvjg/D3CcElyth+S68Q67rK1bkJRAaF4KcXI5Ddy2ZyGA56&#10;cYhuVYClJJLE+2b1qYC8JVQWlMC9QDG/C+JyaBnxULeTwkGFCMcHEhaR4RkH+8RN7evc/Aq6a0gr&#10;ZpbPSf2Ha4rw1LoC/WNSWIfVQKEvWkCIhQ8CmkaQ4x0PpxTZRm/n5re+v7K6cjw3zgFbGeP1xXhi&#10;Vox+NQKcEwEJC/T+ungAbcq3zeUrwDBo61JM9wM+dVKcy6JrvyUwMV8D/NyGTtB6v21C74CINAq0&#10;nknwsd+iAQn7pdT5uO5YQUIyqaHlwwMcSGDMO2PiGZPPKgMKDDgwSb1AIOD+Zcz9+jHTOjQ1NW0B&#10;EwxYNDQ0oKuri/uNtV+/F7ueaRIKCgrOH0ggfwQ5JZdimgQWtWhmZoYzO2JAYXpmGtPEqLI6OTmh&#10;NEeaJXDVQ47LEkTt19yIruPMjchMhtGZaS4YnYeH1w01Ts+Cr66u5hIUHalPghIkZASlwym+BQVZ&#10;RfBvJmZivotAQiqq6GPSLSjCEyNihJzi8INZCvJ7Z9BRk40vbvrCPLQSDU0iWFtH4B6ZZjx45o7L&#10;VuVY/3xz1JuRwlA7BaXjqkYo0wiw48E+rwfNZXR/AhZs2+8sLMBDiwqMkwFHeWQaZfTMhKl9JO55&#10;CzC4PAtBIjGu9olkBsLD9/Shj28j/yCnIPzicgjiRaNqpbmnZza39uTIQML8BJJ4BeCRhNTAslCh&#10;SeAKSUcFtdDS8sGzRPFWc7ClUTiR9NA5j96xcTnSolNg5J4MXb9CZEq2MoXz3dW4qRODEvlWafLc&#10;BAUWIGhQlZQNk4Cm1wcSaE3k8AsJwJbCxCIbtbPbpNykEXusF4H8zkFEk5mbV76C8auITIFbTCsa&#10;68rwTMkc9RQm4+tn8WhQCtpn2qvxxCoeJaMvG0+Nd7cjJCCZ6MSHPgGS2gF1EAE4EZCguswGiOl/&#10;nzQFLdtsZ9rIhMj8BvCIAIJzLCAnbriP8qd88glw4feAFwGNxBdAcOK+X59jBQmLfbCyS4F7YjEs&#10;vZIQWtHHCRWWZxcwPbeIyS4hnhvloUO57huKyxGeUgYHmzQktzNOfwo+piHwLCWGkQQYDnqu0E/q&#10;2VXAUJESjxv2pZCrUY8dG0hYGYGHWyrso4rh6JdM09HBgdb23DzoONVyQp1xcQ3MDTLQprL810aa&#10;8VAvGuUSGbxfpMMhuhj2vknwKeh8CdC25hVA274abGVMSQUwN8xAsxqbwRMBCaorkLQmuPUZ4Lst&#10;IWiIOwFcnuLKSlrPH9qSnIvm+vF14KvPgQf0d0UJYE3as/3YRSqfqQEJ+379z8WFhwcJQeSTkEo+&#10;CYnkk0DIPj6ZfBKSySeBjtk5FnaTn5JHTOYgmb70Ij8/H62trRtagXXpPzvHAAQDCYzJZ8eM8Wcm&#10;STk5ORwQYEwrY/4ZgGDHDGDU1dWhuLiYnKK7N47ZPc4jSJD1ySAfkXN0GRgYUAKDaTLZYiCqBBJp&#10;O407D/0D/RxwmJ2bIXp2KEAC8zvYZY7Y+fXK8lpoQAKQEZgKB6LF6IQUNn5l6CS1vTV9KBpmRxBG&#10;kkjXfIWFb5YPD7bEZDYUZ+OmeQH3UalI5uFWhEL+Ks3JwD2rMvqgLhLAG0fP8DRmehtw82kiCsdV&#10;v7Iz4LkR05bbjabKUug61XAfru6SYjx3FEA+3ozrukkoHV7GwkQv9J/7IKZ1AOHOMbDmd5PkcA6N&#10;oh60jy9CSu+GmXfjQfb7U7eJHQlIIMlfT4sQ0dmdmJSLYWpagE3dzSqGCGwnhqfgviuZJipt97E6&#10;iagX4bgRUAf5whqGSSNgbp0M/9RaOLrGwy2jY4OhWO5thrZOCJyr5LuAsRWUxWbA+DWChOGeFkQk&#10;t2NqltarUTaaVJmksS7YGAfBMFtGAGYWEY5J8MhTgISyCD4cIsS0jiaRFBCDC7ph0PWMxgPzWFRw&#10;LgzLKI1Lg1lwww4aglU0FRZD3yGDTJrLYWyTgEjBsFot1msDCTQmcoojRp/kwuuv3ABpBz6+SNJT&#10;kqBuKUSwMEditsgUKZikrpfp32ymbaHzolwgNgFoJhBhpAfkEXC48D5wk+zBR/c2OTpWkDDdjScm&#10;nrjgXQp+TiFu6ATBg5kbKct4ay2eGeZxWrSVWRmiYuoxsjIKX/MUZHSzXYbWeSuZiT0Pxi33FDyn&#10;e1nyFYz39tJKIby/N+STyY563dixgYSlYVjZeuMDpwKkk2ngYzL9cyzpBfMx0HOp5fxhxtqqibHP&#10;3AAJayNS+jsYZoXke0Mgw8LGGx+5FCItvxQP9P1hU6CqOSHrsvwCaDlUc8KDSckpAwmrRPtB2sl6&#10;qM6szwPNty4B2ydk/rZdw8NAwhUCB6xUkBbtAyvF8UgjrWc630b/uj4gMyVazzbkp/M+mSxVbxFr&#10;7fh90ICEU/fZPNYOHQgk3LTYdFz2Ca5GQlo/YpIoaVdSLxKUIIEds3OMOeWnqgcJTLvAGPt1kMCO&#10;GYBgAICBAplMhpKSEjDpMQMbDCQw4MA0B+yYgYR1IHGeQcLwyDAHBhg9mLPyOJmmDJN2obi4CElJ&#10;CaRhEXLnxslMZYa0C21t7RxIiE7s2jZHtdx8sTlSrVF0nQYkKECCdSyTva2iqpBJ3gphSbbrLfIe&#10;OLqkIrRBIVFuIltsN/roluaUw/BFHfdhTY4g5iqjn/t9TNIEZycBusicyNQmCJ/aZCCrsQX2pK7n&#10;96l+aMdgbR4Cu7JBSMpLoOsi4PiZ3vIy6DvXY3SwHu/e98BXRuG4ZhqJu/Y8ZHYx/fcIQn3i8J22&#10;Hy47UQ6NoXm05RVC312A/VmWHuu+cuibHwVIWJsZhIu5B4zim5BF9shf3QpDVPPANifyPlg/jkD6&#10;ANFyaRo8n3B855iLVk4QvopS0iI8e6FgJOWV5Bhqks/5l8z2i6Fv4AMDerd2YqYUAyfG+nWChNVp&#10;BNt7QitMhOzcHFy4EQLfqh5M0tBWJ/pgb+GH+yH1IJaZygwiHRPhna0ACaUhKbANa1Xy0KsUsnoE&#10;rcJaWJlko50ts8VxvPCNglOlovXWMo1Qu1g4ZCjMdqoiEmHq27ijs75qu9cGEhriyP76I2KU9Ako&#10;UA+GyHzsC2KELFWcODc6RmP4ijQIwQq5O3SfAvrMzEilxNqT+REBhYfk3BzEB8zIXMNoF4dRZbNj&#10;BQlz3dA24yG8VbGf1EaHwyi6ZYNXHONAQgENfQXFwYG47V6G7IpK3LwTALOkRvQrFSmLk+PoHh0G&#10;j5zbfQlIboU9K5AU5eES2fFHNe8UhuHlVXFsIGFZDmvbGLhUKNaiNDMBpmGVKC2ohIljjUKT0FID&#10;Y0OFeeHSGAFmM188DleuyZUhAv4xcK9W7JDiNB70A2pIW7tZxMWF0CNtLqdJEAtgYpgFsRrXk9em&#10;SZhsBZ6RWdFHX5KUqpO2GdLym5B/wXcWNPCX5wGRpPX6VmliV0oahffstl7UnEDaMTKn8/MCbngS&#10;+A2meztvAuodbslOaUDCLoQ5p6cPCBJiNjIu7wckpKYVYGRkiGPuc3Nzt5gbMcdlVRMhBgyYuZEq&#10;SGhsbORAAAMJ7Fp2zIABO14HCcypd/34XIME2sTbSNPCTICYtmCEfBMYKGD5E1paWzBBpkajY6Oc&#10;z8IU/S5qalGChG4NSLi3j2RqSnOjdP8UWEa1c9LQldFOuFo7458vpqB5eQoJzmR/zWcgYA3RztGw&#10;S5NCWFxCUiwFY1+dEI0vrYs4JqmeF4NLZiXbomOQo2dSLK45kGRbKdlsz87ElxZ8NE+sYKAiD4+I&#10;GWWfwNaUZFyxrcbItARPDVMg5D7oy2gsEaNnYhqNlRK0DLOv1wqiyQzJhi9BfVE+nthXKpnBs7lj&#10;HQVIWF2QIz4oEwYeKdAhR8affuFMwT1EGJBRaOYsiQJELXeRaXk6mqbnUcVLxC3nCpW5WkMLaTGf&#10;OBWTQQbQkJSEu3aVGCNzJA8yz7DNV7Vl34nOyyiJToehn+j1mButTSAjKofAKp+itoTi51844UlM&#10;LQbIBj3aORx65B+2WVZRF5+E++SAujA7CSe7cPhUjWFpRIbiUoWttiA5Drc8hRzTxSLEODqFIFnh&#10;2LCtLCArIB6GMW3cOoxzCYN+RJvaMb82kKDa2znSKHxPjp4edbu8GLQqdCgKDEW9IvaSNAl0Lb3L&#10;G0VeSjbfxHTN0vv/2RN62Ql1hNLfNylSzB7lWEECsbLJ3nFwLGQIaBnRruGwzOzeAK9jxDA/1ssn&#10;LdoiajNKYOaWDIMX0XjnG0d855wD4SjtJ6XNEDPh8bIMWsZRSGjdaoI1KKrGvec8ZG9xaN57bzk2&#10;kEC6rMKwZFgki7kO5JAPjHFiGwbIV0jLhIdqQsXClATc9mmiXELk/2UbCqPkbpXOziM3OAlWqUzb&#10;u4YM/ygKGtG6RQA/1dmIZ0YxYDikKYP2BY96taD3tYGELWQntYEbgd/vvXefjDoCBl+RloHNbyCt&#10;bW0CtutlmfYwe9IsiAhOeZEG7QmL1kWOzj8lTdnuQdu41hqQsPf6P2+/HitIyMwqwdjYMCf9ZuZB&#10;FRUVnEkRAwjrjsvrfgTM7IiZETFzIwYYioqKNoAB0yqw9uuAgWkOmG8CAw/sWrYRs2MGEphZ03lz&#10;XO7r6+MAANO6SKQShRaBNAusjoyObPmbnZsgyZBQ2IiYxHbSJGhAwl4OzNsdl7NC0mEfJ1Wa7Kyi&#10;NTsVb1+NRAUJ68a662FAzoDfPw/CTcd8NI0vQFJYBCPSJLBP6xKZA7k6BOIjwwjc0PYhqX/VVp8E&#10;tnssTiAzLgV3tcPwHWkGrttkoqxL8WFeJLMQO1L5f2wahWcU0tDEpY4Y2mVIcvJw3zAKV039oe9H&#10;zN/0HMS5+bhGavTvDYIoUk02hGPzmO6qx40fHGBB/g3qLcNP51Z2FCBhy8iGWmBmWcI5ImJsEC+c&#10;Q/GlWSg5iycgonEKq2MSPLhljl8/i8RD62j8YBqB4JpRMs8YhZ97KD5/HIxvKXpMcs8MustT8Kuv&#10;bXHROh63zcLJXCkdtePkLCmqQnBxpwpzvIzy+CyYBzerZZhZt47KcZkbN/nQWJETJ4MFU01F+OBb&#10;C3xmysNdi0jcto0nAeQylidlsLIIxOc3fHHtRRFkxBOzc+62IfhILwwXLfkolis4hcneRthZpEKo&#10;wjiMttUhKK+ZCxM8N9IKQ9NAfPPEH9+bpZJZnPqVdyIgIc8Q+Lf/CfiSTI2+JEnspZsAw0QNFPkl&#10;kaK7MAw0QBqGz35L5kjkf/A12WnL1iXnBBVNqH0U0yyR+CA7EPjdr0nqSrbdgr2DZB4vSCCXXNoz&#10;XrhG4JqOBy5QlKL6yU1TxnGaJ10ytVOFiEzk7G2Vjtw+dt0KOvNycUkvBF9oh8KA34RxWgtLg2Qu&#10;nFmNTjKLTHR3x99f9qa9LBY/GIfAJKaOfKL23juODySwGA6DCPaJIn8gL3xlwkfhEOvMIlJiYsk3&#10;zB9f6vCQQyZRY8I8/P4bK3xpzsMdWvt37JOQ17tG63wQgd5RZJrlia9MU1A2Shs7neOlE4/B3O8o&#10;Oll6HE9xL+0YpJKGVl05EZAgJ1+C//nvgV+Qpuxr0i588QWQSWB9jLQNkaQNYBveEqEDJwK7b31I&#10;65XW6qCKjjmdNAg6Ycp1X03vA/k0vE1rOmi7Gd7Lo9eABHUr4nz9fqwgITevgpxpx9Ar6+WYecbc&#10;Myae+RswQLAewYhpDJgGYf03dp4BChb9iEnOKyvJKVTpsFxVVcUds0hHNTU1XBumpWDn2TPOYwhU&#10;5mswMTWB1rZW0ia0URhUhakRcyreWhXnWJjUWkEdAQSxBiTsoUVg4GF7xuWFWWK251S/gisEuii7&#10;tVKQOjkyiibJIIZmFJ5ey/MLmJxZ2lDRr8xPo5WcQ3tH58iZfPP81m1jGbLOATR1UBbt6W2Or9M0&#10;z9ReNjGPBbqvIrAGXd8ziGa6fmyja8vknzJEfRlA3+S6+dIqRoeG0UuAQX1wxtO5kR01SFhjEY0m&#10;FzZDkS5OQ9wxgBaKHMWRkvMZGUVHr5yje0vHIPqnFIZEy3N0rZSiio0qGIUlMvOTDY2ivYtdN4C2&#10;nhFM0U2m2irhniWFaiqNxbkF8g9Qw00pp+BIQcLqMo13nhvbMkVB65ePQtI9xI2ttUuO0XnFilqa&#10;mESrlP6eVfzNCtMsNNN66lHxmVkl+kxOLGzxc5nrqsOLNBHW8cAM7UfN9E4MTu/P+/FEQAIxl+iW&#10;kniY7LDpewPStHJIuiWGYsSTydA6tunvJOkqRXqZUDUmo3H1ExjYCHlK1G1vJttwReycvcpxgwT2&#10;7EVGf1qnQzNb19vqsmLtb52VFUzT+pinSGyKskI5eIYg6h7b2ONWxzoRklKBBnLKnyaBVDeNvY29&#10;G9J+dAxNYd2NZ7dxHydI4Ho8zdZuP2Q0to1CzH03vZOdykW5PDuzde1303eRfI1YWSZNO2vfN6Xc&#10;N2cJJKQWobhXSSla8z20P3fK1QNedr8TAQlkIgnKtwMxrUO2nlkdJWHTJP0dRuZDncqx0PcIzcT4&#10;k5BjSyEegTaDzVMjpFFoZhpB9UUDEtTT6DxdcSCQcMP8YOZGRUU1xChNcpqEvZKp7ZRkbbfEa9vP&#10;r2sN1s+fx2RqzFmZ5UPgtC0tzRwIYNGOWKSjlyqdHx0bQVV1DSVKI5CQdH41CX/zW5L0alHQhvtL&#10;h66fPAL+88d54BeSNEVTTpwCJsaGXOSqmanxE+/LvjswSiaV0/sDBDvdU4tswRvbmcnIGSkTI2Ty&#10;piYO5h5DsfTLRG7V/hiSY6fIEJmuEEg8rtJCoISt57hYAiNnpSzOkq/32L5yfOw0JBYC2jUi/6yM&#10;lqTpixgcGN5XIsCdBlVcJ4GJ9zb/lZMa/SIx/10Kc6zjKj/+8Y/x7nvvHdftNfc9ZRQ4NEjwDakh&#10;Le0AYsnmLyZZhgR+DdVa7pidYw6zZeX1FGmHpG9kLtNOZkYnnZjsLD6fgaDBwUECWyyaUQuamimj&#10;JJkeMXDA/BG2V3aemSBVVlWTuZGY5oNCoe4yR+z8emVgQth4tkKg/t//cAd/+20S/vsXEYeuf/1l&#10;DP70PVd8/MiTIsLFauoJ0uChQzL+7q1POKbquqEfHlD237MwJw8dEvDUIe7Qff3ny474Vjfo0O1f&#10;N43YeJ/ReB8ecq28dd0Fnz2l+T1k+yNtR5GeHjgmHEtfHton4OsHNtx6/u3XD/DQgZ51Gsasrg+U&#10;cO4p0eSRuut2+f3Dh954+6bb2RgrGwMlFmTjfXzI8X6h5Y9fXHM+HeOluXvglHxMfeHRfXn4F//i&#10;D/DJx2TmpClvBAUOCBKiNxyXt4KEvh1BQmV1I+YXZkmT0MtJwZn/gaYejAbMD4ElUpsh0wEGEphp&#10;FnNaHhwi9T6BBNXKAAM7P0J+CeXllZwmIfYcg4SffaNLjmXVuGKfe+h6w6UI//OGH+yDs1DfJtPU&#10;E6SBUNyP67fuc0xVHgkYhOK+N2I+LhuGIiK9+o0YK3vH7lGEGY+YonM/XrZ+oxLSufVsZe9O67n/&#10;3I+Zza9NYDaeOSW8EWNl4/WNL8Eti6g3Zrz/5t/8n/jgAwoBrClvBAWOFSTU1rZgcXEeQ0NDlAG4&#10;h/NN0NSD0YAlomPOyLPzs5wWgfljrDsus9wJqnXdmXlsfJQcucvPPUj4/XUb6EXJ8MRfdOiqEyrB&#10;L+5FIT6HIjtoyolTwMjQgGOqJpnN7BtSGEMlJGbjTSkWvhmcHfebUESNQm49x8bsHQXpPNEiJksA&#10;5zAWJerNKIW17TD22ims7vkcPzM3ek9jbnQ+J3eHUR0MJJhtahL8yNwoicyNeJzJSh8SydwokcyN&#10;YsnciJ2LYXH3hW1YI3u/ZXIEWl5R/suONXX/NCC6LS0tYJUcEqWUJyE7K4McucvJsbts11pZWYbM&#10;zCzwKJY7jzQJijmSvTRH7Px6jTmD5ka/u2qF5+FdeOgjPHTVCmrFz+9GIDqj6o156U/zQI/acfk0&#10;j3W9b0fquHwGBnwijssnRJfX4bh8QkPb9bHH7bh82sZ7Io7LJ0gEjePyCRL/BB59bCAhlpjOiqpW&#10;MpFpJ2dbqaYeAQ3qhS3ka1CP6poGSi63R60RoqJSiISUTsqVoAACGpCwM5DQgIQT2HX2eKQGJJyu&#10;+TiO3mhAwnFQ9fTcUwMSTs9cHEdPNCDhOKh6eu/5CiChFkkZFDqMT46xlGBqQ5PA7+POrdfY5C5i&#10;VDX1VWnAsiPz+N1ISCUncarxe1TF771b52FjjgQ0X1vniM0Vc3A+a47LGk3C6d1YDtszDUg4LOXO&#10;TjsNSDg7c3WYnmpAwmGodnbaaEDC2Zmro+jpgUDCD2ZRG47LfiHqQUIsAxCc46ymngQNtoA1DUjY&#10;0SRJo0k4im3k6O6hAQlHR8vTeicNSDitM3M0/dKAhKOh42m9iwYknNaZOZ5+HRok+IfWIjlzEHEp&#10;pDVIIU1CCvkkpNTScR93TlNPFw0250iw4xwxQNdwxkKgajQJx7MpnORdNSDhJKn/ep6tAQmvh84n&#10;9RQNSDgpyr+e52pAwuuh82l5ysFAgummJkEDEk4XCFAHyjQgYf8+CfODMiRnVCI8lcLI1vRDNffq&#10;Xi/u9MgIZUAe33r9yiwa6poRk1aNqIxaqtUI5dehrH1cmU35tGwFp6MfRwMS1jDUJUWYkua83Hpk&#10;1vcoslUvjSErk+Ygsx6Syc1sw2z0Uyybcs+UMlv1KoY6OslsrxJB6UJUdSszls6NIoOc3MNzWjGw&#10;nuhalXRr82iqaUJkSiXCcsXoZimZ1ZSjcFye7O/m1lZkRg1icuqRXtOBfi6h6jQK82oQmlYL0fDW&#10;vsyNjaOtY4Lr3WRfFyIpDGskrdFY1r62E4Os/doU8nOpfboAzaM7jWUV0sZmBKXUo65/J4K8PPiT&#10;AwlLEA5kI6C7HkO7pCSfmKxHYEcuyqYoUy1XViAeq0BgVx5a55XjX5tBw7CU7qE+r/nROy6vQkaZ&#10;19ezgrMeDrW20J4iRPPQZub1jrZWBCRVIrV2c/9anR1BOq3diJw2DG7b1CYGRtDeO71jpvaVCTky&#10;MyoQUdyO/n0kIT5akEDvcrcc3aObD57okCCSL0BN9/aEfvOQtMkxsZFiegUtlbX0rrdjgzREr/FO&#10;KWL45UgWDkAl57Byvtcw0dcLfnoVgtMEKBSPq3t9TybjMtcrWo+ZcYCfP0ARlnYsnZQk1M8PSFZJ&#10;FjpAkfyCgoE6ytjMFVrHVRRtrFOxF6grGpCgjkLn63cNSHhDtB4akLA/kLA01ANr51A8c02HlV86&#10;bpiGQj+xDbPq+QG05+XhgUU5tuRvnRDj/g0v3HqRDtvgHNhRPgZz73wk18l3/CAzpq4kpxkto/uF&#10;JudrQzoqkNDTJISlfybsQnJw954d/od2FroXJ5DqFY7b9pmwsPPDNw5FaJtWAoW1WfibeuNuQLMi&#10;0+zyKFy8ovCdRTKMAwuR0TJBiVmHwfOIpGRFGdA38cMdrxr0bV8Xw824ZBAGXY80WETWonVM/Twe&#10;BUgYlbbALiiT1lgutLWd8Z9vxUM0M4OS0Bjcss6EuXMQvrTIRPXwen9WkOgagO/tqzlQOyppovj2&#10;jF55eKblhP96NxEtszMoDI6m9rRmnai9ZRYEW4DCGjpri/DD01A8d6YETn4FqJWrB0UnBRJqeoPx&#10;WaUz7pYY4FJ7Bea2YkTK8l2Nu9UW+KHCGr+r8kX14hqWZ+ugW2aCq1XG+FJUikmi1ZicB626ZEhX&#10;NrjRXV/CowYJ/U1l+OwjX0RKFCBmpF2Ax9bh0DIKxXduuehbWMOAsBIPjCNoDaZDyyQSzqWDWMQY&#10;t3bvc2vXH3e9a9G/vnZXpuBp4ImHoW0v70nTw/Bw8McPVnF4ZB4I7dAWqGMljxIkjHfX4btPPOFW&#10;OcyNd6anFTq2tD+bROCCFZ/W4/ogllEdl4B3L/JQt6yYWGFxFm5YxuKpTgAeJIiIBsBsTzOe6vpC&#10;+0UcLuuEwK9seOuYCQBGRfDwuWECTALywKuVq91gTya6EY070gj48Cqg9xB49wJQ0rO1r1IKQ/v1&#10;Z4COHvA2JT/zFbDVC9y5BnxP19+g9mx4YyXAvTsENBQ0Vlc0IEEdhc7X7xqQoAEJnGmYxtxIIWlp&#10;Tk3BDfsSBaPIylAjHhmlQzi1hPm5RcwvsY/SGhboeI6YCFaW52fQIRtBWXo+dIjp2hLhf7QNRgY5&#10;6N5l31hbnEWXbBidg5PcM5enO6B9OwjuxTLM7QOYnK/tiL53enpcXHmWW+VoyhA8KNFRZPM81vrr&#10;ccsmB33cjUdhZ+CF4CYF0zzcUIxffuMEk0gxp+FZ7m2BaVAGJCqdmO+rx717PHAyu9V23L8TgYLR&#10;rZxmb3EGdPhtB+r6UYCEzQdOI8w+Ep4VsyQybcND6zQ0cOLSBfiYe8K5TMHizUkE+OCaAx6610Op&#10;I1HeYhJBtuHwrSYp7WgLHlino4Uj0Rw8TD3hXjWlMrZZRDnGwCJJQdG8yCTYx0h2kM5uJceJgITV&#10;HliWWiCEdX+xCldKfFC5oArgFpHfTFmCWxkjtQIfgROcZB0QDyZCu66MzklwtSwC4mUZQkQBSKSs&#10;9/spRwYS1tYgyEonAOqBd76OQmoXk6Ivgu8WCYvMATqegqNFNMLrxjA5MAhxn0Ly3keM8l2rcnQP&#10;t+LpwzhwsuMVMfGEkSgaV6zdPkEBfvaVEyzjpDTyraWnvAhPTLIxwp1egEQ6onZ+jwokSErycMv0&#10;Bd7+PITGNU7PX0NxcBz0ItkbuIwQl2i45MmxtjaHxLBIfPTAA5/fofXKuromh5N+KCLZxjvbige6&#10;fIiW51AWzINBmPL9nByDpG9mi0Z3daQHjgEJKNuupNhjsk8EJCx0Ao8fAaWMLlRsvwTMwrf2MsIS&#10;+MRFca7YDfitAwGCGuAXNtx6wS0jIJ9WRCZdQ8Kr/RYNSNgvpc7HdQcCCddNIzcclwPCBOBnDXFR&#10;dOJTB5CUSo7MqQLuWHFOU08XDfaeI15KL/kkdKCnuxOlpaXo7+9HV1cXhof3J114na9DdXU1x0ge&#10;rU+CAiQMNlbhunYoXOLIbKOia4PhX1qdQLhLKoIr2OdyHvGeafAvGcLClByezuH43DgcV554455j&#10;DSdt3CgT7Xj+JAy2lEMkIV+IxNw6RBe1koSZIMHCBGL9YvCtSRiuPvOAHl+KtvpyfPKBJT62zEHL&#10;Vu7tdZL4xJ511CChKZ2Hqy+qFYzw8hKml5RM/bwEelqB4HcREpsbRGx4Nhw9+bAJVzAQ8vpaWFnw&#10;EFhQh0xBP7FHVObGkR2fAX9unyuCbXILRrYoClZRGpECc59sRGfXo4bMN/ZTjhIk9Jam4bJ9AQbY&#10;MFeWabxKpLk6AEs9X4QKCTwsjiM5Khdu/ikw9hSS7mqzdBWl4BJpWDj5KddeSa+VPpjp+CG8gdpv&#10;FAYSouGYrgB0eX6heOrVsA10vEyBkwAJq7NVeFIShDqOC5bBpdQZCROqYxlFQK0XXlDySlaKWvxg&#10;K65F71QtdMqcYN38AhdEJagaII1gW45iPeyjHBVIWFtZRZ9Uhr6JLjiZ8pHQxvo+hhemiYgWMuSz&#10;gjT3eLinrkuTF1FXWQdD2yh4lsuxQtqCHFq7AWztphTBLrkVo0SL1ek+xNDad/Dgwz66fVM4wo1t&#10;GcWJOTDxqUJRdT3S6vr3ZSJ5VCBhqLMPsole+NgkI6iCgbI5AsCJ8C1QSPdLw/hwiGjD9PIKujtk&#10;9L1qhIFeJhrZHBNA1tNOg4Bj9ofhZZSAArom0D0DvmmNSCsQoKLn5Q12orMF9iZR8KH3nl/ezVhp&#10;teVEQMIabTwL66IsOtb+GLBJ29rXrlLAWZsAAIEHjxdAahMtk17SLtwAzA0IJJgBZfTds3tKKhq1&#10;w9y4QAMS9k+r83DlsYGEhLQ++pD2Iy6V/aupR0GDOHIKj+X3UrQo9ZVH120FKRqQsFPStZ2iG3VV&#10;15LJUSKumgThgk4c3CsH6V2fIglrIrxL2AdqHpFOSfDL7UJBNh/3A0WcyUZRSASu2lZsBQlTEjx7&#10;4IsfnPgw9UmHmRcfzwOLUChbwIK0CtceJiuk1RP9iMmWUtshuJsmI7l9fwzmediEVMdwpCBhbRx+&#10;FhGIbNr2qZ8fQSABuyfxYmI7ViHKLUVCXTdKEvJgFa6w7W3OysJ3N4Jg7M+HoXM6kivlxBhOIz8u&#10;E89tE/DUNh6OpDHYCqEnEUqmH1cMYqHvngJTt2LU9aifx6MDCXOIcSIGp2ybFmZ1Ekm+0bgZIuRM&#10;4boqKhFZLIEgtwTGL4REg/Uyi0iHSPgrTTs2Tq9MII5Mr26HNWBkizXRGrrrS6BlEAWToDzomLri&#10;rn/NVk3aDgv0pEDC49Jg1HD97yWNitM2kDCCAIE3XHoVOr+CFh9YttYS672Ckt5YPGkIJq1RI/zo&#10;34QBMTza/GEgyceAGm3fUYGETTLK4WyShDgOJIzihVkiIoVMO7SMVI84eBBI4HAQzVlybCbu6EXB&#10;t26UVvkUcnmZ0N5Yu+10Zhn1WSVIbuhBYXQObKIl20DAErJjYvFr/Rg4habi5nNv6Kd2q6yXnXef&#10;owIJirtPItAmEf7rIMEhCV4FbD8m65rwZDiEtWz2Z6gZuroZaGAEIA2urk4aajgcOAQvk0SUiLpg&#10;6xyML+xSYOcdjW90whDaOL5lED01xbh6xR/6QXwYuaQgIlumln8+EZCw0WsC8eGkMbhC2gGl9mjj&#10;p37yPdAhQHCbNA7XCSykEEhgRRgPPCFgkFEEhJoAIWRulECahme6QL96c0ENSNh53Z/Xs8cCEhIo&#10;E3NIRCH8AqIQSOpBTX11Gvj6xyA+MReCeglqBGKq7XtUMSqq25CYzpyr18GCBiTsByTMzaqIhhfG&#10;UZSaiW+0YlHVL0e4Uwr8y5kmYQGxxAQGZkoQkRgPvUKFMn5QJISLaz26+1tgbB2ELxxzkF/fCDvT&#10;bDTvsIMsz0+jPDMHt/TCcMkyBqGkUl9bJSbAOAmJbfuRYZ2/bekoQcJStwDX7bPRNKHCyc2PItjF&#10;HxedyjFMzMQM2XRbviDGom8MacHJ0PKsxfDcMmZGR9EtV7g1jgrLYWFZivahVjy6F486dnJBDO17&#10;kcgbVuUSlzEkk2NY6Q1Z4JUAl4SOl0w4ts/akYGE4Rbct09BkeqHfmUGCSTh/9IiBx2EBlb7xXBw&#10;T0RRxxjKktPxwKYEPTNLCuZwsAl37VNRNqhidEISaJ53ML6yykPnLuLzPrEYiaUtSAxNgwsBkS2a&#10;tB2W6EmBhINpEnxh0Vy5hSHuHEjAfUkOclvD8VQUCl2BOxw6WvYMbHDkIGFtEE60PyhAwromgVF8&#10;uyZBQfiuohw8tipDxyCt3QcJqGcn50jK/iwBSWWVsPfOQXP/GJL8EqHjW4eReVWDo0WkR0TjSx8R&#10;d685UTEemCeg6WVv3y2zfLQgYQz+1iogYZsmwV4FJCz1N22ChO2aBONEFDd3wtI+DMYFCoPQmthI&#10;PA2s26ItmJ8cR2e/Qqy+2t8As+fpaFUDBF8bSJgkLaf2N8CnVLM7uTlHtAXwa/IxEO3wvQizBX5P&#10;zD8ruaRJ+DVdq1pGCBzYWQERocBFAhE2WsAPEZwf815FAxL2ps95+/XwICGczI2yydwojZjQNBUG&#10;lI4TMobgH5SIqsoiSKVitLaKNPUVaNAmboa4vQVNTQ0YHZVjeXkeCwszVGd3qDOkWl5AR2cHEtI6&#10;SZPD5uflOVKc26w8uq5B9AabG2WSrSbtjmlB8bjuU885uSnKBJwtgpEsGUKkIw9exUxqt4Jg2xh4&#10;5HchPT4KV/0VEhpxRhoe2leRCco8ZP3DaB+YJPvgVhgbZO4IElbnpiElZm1sZg5DzRX44UkyGicG&#10;4GIUjyTpfg0azteWdJQgobckA0+CSzC0LhxbnUOyHw/PI5s3GHd5XTnuP/bF92TP+/F1R/zjJQ/4&#10;kdZgmKK9dCu/u/21xTC2r0TXIJkokW0zB/iWO2DwMAq5cpUvKr130q7RDfOdVO94uFICRHXurUcF&#10;EsbqiqDlk4H2DdXAEgqjkvDYp3aDcZ/trIf2E19cNIvAl3ec8XdfO8MhT9HH8dp8PPPNQscGE7iI&#10;vPAkPPGv22KStLni1jDcO4xJJa6OdouGXZpM7YI8CZAA8kmwKrVCOFPskE/C1R18EvKa3fGorY57&#10;v30FjrDs7tiUrJOZhm19GKrm++BR4YqM6QX09SfiSW0GxvcY8bGBhFZuIOSTEAXrbIWm09EyGhGC&#10;EZqTQbQyBExloLYEZg5V6BqgtauXorDXX+qAuV4MAlKK8fipHy7R2v/wmiN+csUTgTUKgYeirECY&#10;kQc9P+anQbi4qZy0aCkU5WnvKT4WkEAOxpxPAu3PBuT3wvrGfBKcswc25mgDJLD1yPkkhCGGrGsw&#10;S745bOzTY0j0SoRbkUITUR/Hg2G4cAtImJSPQsLssKjMk5BB3zCbHNT3Hu9rAwkrRPgeGruY6jS9&#10;5Bm+wBfE+O+GymNcgcs+is6XUASk35irDIS+L14EEMoIADoTmNBlfjfkn/D3T4hee49XAxL2ps95&#10;+/VAIOGaqk+CGpAQEJxCNu4CYmpHMDlFzJKmHpoGQ/IhYjr70CYm8wb5MKZnpjFCdB0l57ntlZ1f&#10;XJwncNZF5kYdBBIo+7IGJOyYSI1pFjbNjRQ+CZPdYpibBuK+G5+i42TAkICBYVwTQYU1tGck4uun&#10;4bCJycQPd4PhRR+b8V4Rnur74553Ju4/dMK3FN1oy549uT26UQ6sfNMQVNiBkUEye7CMgA5F4HF4&#10;EQldnyaMr04j1Mob31iRs/T+fCPP1Z50dCCBzEQoso95aOMGg9tXkYFffmKJm175cCBHPYeoUojG&#10;18m3jLyQFOhRdCMmVW/OL8QVihBj4JkJE/ccpHAXziGV7Hu/N0+BIUWIuc0ixNDFckkr8poHsbo0&#10;jnj/OLLpT4QhRZYxDqhA04AajoruejQgYQ31/GQYuZOGRDmkiZYSvP+5GS46Z8OJ1phtaAEqBzY5&#10;njp+Jp7Y1yjpQ46xCYkw8qzciM41JirE7z8zx/euOXAMyYZdWCGIB8WsTIpcMlFhplriogI8MONB&#10;25XM88gsS6BkTvdalCcCEqhD5d1e+G2JE+6WUnQjiSK60fikAJnydk5jMDNViu/KjHGj3AbvUHSj&#10;8rl1Ws2jUuyHH8QNdNUyGjrC8W2VLb6tdIIfhcvci4c8epAwAOvnPEQ1KxzQhylK03VdivZjGEbR&#10;jfLQP7sMcWEhLhtHbqzd1CZ27Rz4QYq1a2CsWLsKVpmVRWT6J8MwuFXhtD86iIIaCvFLS3d1fAgR&#10;wTEwoP3wvn4ATDL61YLeowUJo/A0iYVnEXPOZtGNGnDPIAiPDSPxrbVqdCPCPrIGPH6cAgFFeGJF&#10;UMAnc9EYsqJRiW7U3QQ791hYu8fgok40eFKSBMyMoaRahE5ijrvrq3GTaKnvlQFzt0xE1Ayp9cN4&#10;bSBB9aWapO/V3/17YvwpupGJEYv4AFSQqdwk+aQUkDkRw5DDBO5u/54iF9FvvyWfBR8mCFOWIvJT&#10;eOxBSIho1UC+DF98B1z9CiBQpK5oQII6Cp2v3w8GEijs2I//r/8b/+HP/hKB4XVIyZaTtFpGdXDD&#10;cZkdJ5ImITgsHQ0NtZiYUBcw7XwR9DhGMzY2hl5ZL2ljWjDQP8CBjeGRYQyPbq0MIMjJ0XhubhZt&#10;bRIkpLI4730qcySgearj5ksxb5uVgYk3WpNA8cM3ytQg0nMoT0IaxRQv6sJGOP3FKZSU1pI9dxNq&#10;m4n2Iwpp/2CnhIvJn1vXC3HHpJo8CbUIT6lAhrCf01ZM9VHM71R6TrYQUqXz2DjZRacXNkKqzm7j&#10;OBbbCd/z6EAC5TnoGkBH3+zGR35c1o2sknrwMmkOab5i8hrRsaGlX8Nonxxt5GysjFkFcUMDxZqv&#10;RoaAIqgo6bI6O0p5FrbmSRhuLIJ1UivmmVKBgEJBUTUCEutQ17e/EClHAxLILKpvCO1dUxtM3Mxg&#10;H/LKaLxZNF6WAyGrnkLrbrK0UyRwaKH1qjizhhHZINpJfbJ+xfSADLmlm+2jyBlbTGtyrqMaNnEC&#10;yLnlv4Dqmnr4pwgh3B58f5e1dFIggXFO5b1b8yRMjqXBpK0II8pB94/WIpBCR27mSWCDWCTpchvl&#10;CFDqFymIAV+WjYjBZrX26kcOEoje0tYB9E9vqMfQKWhCaHKDSp6EZbQp126mytpdmRlFJq1dlidh&#10;YIvDPdMIDUEsU2xAKyMSeMTko3ZQseqXCDSkppUhrqJjcy/cY584WpCwhO72AXSPbWpWB5raEJ4k&#10;QO22PAmr81Nobh7C5IZybw61+bUI25YnYUTSjsjkcjIbG1a81zP9COJlIbdbsQhkbZT3I7mKzLH6&#10;VDTKuw/4REDCNKlIsqPJH4HyHbA8CKzS2DFBQNabNAQS5YKWEjAIoN9U8ySwodAYaYNSDoqurUwB&#10;AsMYllRbNCBBLYnO1QXHAxIo2kVoRCZEonpO6t3X14f8/HzaoDK5yh66vbCQh93duwWKPDzN5XI5&#10;BgYUUojDFqlUutH3EUqYxcr8/PzGOaFQuHHroqIi7nx29iYib29v37iWMfwHLawNo2FzSzN6e2WY&#10;nJwkMEAmEQwobKly7vzM7DRtlq2cJuE8g4T3btjBiDfAaQMOWw0iO/HLB9FIKeSsdTXlhClgbmrM&#10;Ra5anDtDPhkjfcR87y+R2E7k1XFJQmvnplz3hKdA/eMnBtEypN4he7cb2QRkoXC35E/qn37EV0gh&#10;Wjn4nrzfTrS3NXHrOTGet98mJ3/dCplB9gzti0HeqbOJFMXtRVThyY9j3z1YJN6jT60vzW63K2/o&#10;gJlv+r6fdqwXLpMesaXuWB/xx3/8x3j33feO9Rmam58eChwbSAiLzCQbegXz/ODBA/z617/G9evX&#10;uWpmZkYmMZsfVRZq8+7du8ijZFRHXZydnWFiQh78hyzl5eW4cePGRt+NjY0hEAjA7rs+nps3b6Ks&#10;rIwDAleuXOHOX7p0CbGxsWDhOtn41681MjJCT8+2pCdq+sZAAgtJ2tTUxAGp8ckJMBMkBoBU6xD9&#10;zc5Pz0yhUdREoe4IJFCUqU1tz+6ahPgzqEn4y7fv4F2tZLx9P+LQ9Z1HMfhvX7ngB9NwuEYUaOoJ&#10;0sAtuoRy/nzLMVUW5PTrGll0ZubDPerwa+f3dzygTdG0ztL648Ybebgxf/zIh2L3x5ya8bpHFh5L&#10;X9yiivDM0odbz9/d0Qdb32dljt2IyXc75PxeMwnHl1r+Z2asbE7caA0cdrwPbGPx4UPv0zNemrvD&#10;vpt7rk/levjf/rd/iY8/+vCQHJWm2VmjwIFAwlUVc6OgiDqk5sgpgo6M6iCS02qpCrjjxIxBRMbk&#10;cM7KrNy5cwc5OTkbtImKioK+vv7G3y0tLRyDrVpWKJslk5hv1zqwczOUSXR7YefXi+oxY+ZtbGww&#10;Ozu7AUxWVxX6SPbv8rJCbcvaTE+/LB2rq6ujcbRu3JuBGQY6vvmGIgwoS2JiIgdyvv32W5L0M08p&#10;xb2//vprspF8DA8Psv1TlosXLyIpKelA62R8fBwDgwMEEshusqMT4xPjGBwaJH+PUbDfRsjEiJl1&#10;DZMWgZ2fInMkobCR0yQkpPepzJGA5qhOMUfcvG1WBiSYuVH3GcqT8KubenhI+QxuBVPSnUPW+1HF&#10;eIvi5d+1jCIVc4WmniANQlJr8P4XlzimyjU0HcH8qjMxH8H8SgS/At0Yg2HqTX4qr3CP19mWjTWY&#10;f/h35SvtAGg5JZyK8QYnv9rc7UX34JRqmDgFc+v55hNTBKfUnIox72etsPk97Jq+ax2D7/SDz8xY&#10;GT1eZbw6rkn4/Jnf6Rkv7Uf7meMDX6N85//lv/zf8dGHGpBwICbuDF98eJAQWY/U3GECBMSEkg8C&#10;AwgcA0rHiZlDiI0rQDtF5GHl3r17YIz0emEmO7/5zW+4Pzs7O/H9999zDHVERATHyDPJOZO4f/DB&#10;B5wUnkneGdPN7sHOffbZZ2DAghX2u52dHXc+Li6OAxvsOCQkhCL/UJZRHx8wSf/t27e5a5nknUnl&#10;r127xmk0ampqUFJSwrX5kBY+AwVrlN1yt3L//n2uHdMYrJfo6Ghoa2tzGofmZkWwS8bAM0AQFBQE&#10;CwsLFJIzGasPHz7ktAsHKRwokA+SdkBEUY7ayVl5jDMramhsgLChntMelFeUcxGNmNnWBF1fU1vH&#10;gYREcjTbcY64edusDEycNZBwy90f8YQXQ3qnDl154yv4lpxTE7IpprSmnDgFzEwU5kYLs2fI3OgV&#10;qfbcJRHNHa9mEvmKXXitza3J3KigRvxan3lSDxO3rpsbxZ5UF177cxPyhGDamTellAlPkbnRayC6&#10;xtzoNRD5FD3iYCCBon2sOy4H7QUSCCjEJZWQ1FuRmGg7SGBMP2PIWfniiy82GP4LFy5ATDG3PT09&#10;OUZ8bm4OGRkZSE1N5cxs2LWsMPv89fY///nPOVMedu17773HMebsmEn6GcPOtBZ/8zd/w7Xx9fXl&#10;tADMn+DHP/4xeDweGGD5+GPy/KfCtAnvvvsuhRDdOV4F6xtj8hlYYVqD9bIbSPj8889RX1/PaRMY&#10;EGKVjYv15SBlgsyL5CMKUMDGtB7ZKDEpEZevXoaZpRmu/3AdouYm7joW8aiioppyJEjPNUi46uCF&#10;MIpv6d0mP3QNkU3jK9dUhJOURFNOngJH57h88mPZbw+OynF5v8876etOznH59Y/86B2XX/8YDvrE&#10;o3VcPujTX//1J+K4/PqHufFEjePyCRL/BB59LCCB5UlI4Jeiu4vi7lJhpjiqmoTBwUG888473G+M&#10;QWf16tWr+PM//3Ow3168eMGZCKmWjo4O/Nmf/Rl33VdffYXf/55Ce1FhjPi6jT/TRrS1UcIRKgxw&#10;MBt+P/L6t7e3584xrQIDCUzK/+WXX3LnGEj4i7/4C+6+jPH/xS9+saMmgTkvM01BA0WNkMlk+PTT&#10;Tze6txtIYPfU1dWFu7v7xrWXL19GWtq29OlqJp6BFwYM6oX1ZEYk5LQIvdSHsfExRMVE4dKVSxA2&#10;Cina0QgXBWmYzI+Ki0vB40DCwLnVJGhAwgnsGMf8SA1IOGYCn4Lba0DCKZiEY+yCBiQcI3FPwa01&#10;IOEUTMJr7MKhQUIwaRLSyNwoiUxWklTMjdgx80lITq0g+/xObijMJyE3N3djWMwZmEnVWWFgISYm&#10;hmO+ma0+0wJYW1tvMPbsb2YexCIE/fM//zN3HZPOZGVlce0Zs75u4sNAAnMqZoUx/Ow80x44Ojpy&#10;5wIDA6Gjo8PZ8X/yySfcOSbV/8lPfsLdl5kapae/HKWAAQnmQ8H6wQq7lmkt1gvrN9OWMC0GAxCs&#10;MJMl1h/2PAZ61gtzaGaakYMUFvJ0hLQDtTS2Gho78zvo6e3hAEEf5U9oodCozBypu6ebOz84NEBO&#10;4IWI40tobijR3Q5zpDi3WRPPoLmRBiQcZBWdjWs1IOFszNOr9FIDEl6Feqe/rQYknP45epUeakDC&#10;q1Dv7LU9HpBAjrGpGdUUelThxMvs/xkocHNz4+qTJ082GG4HBwfY2tpyDDxjEJhNPQMAzH+AXfv0&#10;6VMkJydzjrmsHbvOxcWFq6y8/fbbaGxs5I4Z415VpYh3z8yR2PmAgAC89dZbG89lfguMkWfRllhh&#10;AODZs2fcfRkzz/qy7tjMfme+D3/5l38JpgFgmgjWJ3Zf1mZ9PFpaWpw/BTOTMjU15c4zTQjzlWDP&#10;Y+ZG69cyMMFAxkHKFDlUj9P4GTiqqKxA/0A/unq60NXdxYECBhTYMTvHgEL/QB/RMAe85HYNSFBj&#10;iqQxNzrISjz+azUg4fhpfNJP0ICEk56B432+BiQcL31P+u4akHDSM/B6n38wkGCk9En4T3+J4CjS&#10;JOSRJiGTpNHkqJycTo7L6XXccQJJrzNzKNnOUD8Xnai0tBSWlpacqQ+r2/MWuLq6cuclEpZuXVEY&#10;UGDnVM2UmCSfnWPM93phpjvMfIgV5r/AHJPX27PzzDGaMeysXUJCAvcbc4xWleaz69jvzMF4PdrR&#10;+v2ZTwFrb2VltdF/BljW27B2kZGRG/1xcnLirjM3N9+IzMT6uD72da3HQaaZ5Zpg2oTqmmoUlxZD&#10;1idDZ1fnrrWXsoCmpKUjlt+O5CzSJOwwR4pzm5U5MZ81x2WNJuEgq+hsXKsBCWdjnl6llxqQ8CrU&#10;O/1tNSDh9M/Rq/RQAxJehXpnr+2BQMIVo3CF4/I+QEIOJVQZGx3CLGX/1ZRXowAL+cqAAgMJLFkb&#10;AwkdDCQQAFKtHexvOt8r6wE/NU0DEvbh0LyjJmFhjug7QNloByAent/35C1TNK2J6UVsJPzc0nIJ&#10;PXS/po4hDMzsfMW+H3SOLzx6kLCKmalFrOenxeo82jtpbrvHX04WtbqM6dmljezKK3PTaJMOQjap&#10;zEm8MAtJNyUS6xhEa/cweuUTGJ97eS4nh0cg6hzB1Ms5I3ecuaN1XF7jxru0LUDb4twiZhc2AzKs&#10;US6Vtg45Rma3R3Jj7RdU2q9goHcQzbKpXdb1+pBWKIT0bmt/67BPGiQsr8xjdpfgFNMLFEVuUgaV&#10;xNSYWhxC85QM0xtTvYax+UnM7REFb33Ex++4vIIJ+ShaaW9p7hnHtHLNzU6NQyQZQNeIagpdyl5M&#10;+1pr78SWrPCjQ8NoksoxtrhzVL+5qQnuXp3D+0jHSwM/XpCwiunRcVq7tJd2UwjwBWU488VZtEv7&#10;IR6Y3Fynawvo6Ca6dI3SXG179dboXZ/ZfNdVf12iRI7NNF7JwP4SBp6c4zKNvYuiPDZSqPnJXTab&#10;VZqzZvq9SyVs/BIJVZup3ajKuWGKJje5mdV6r0+MBiSc4w/wDkM7HpCQTjbxRY1k+z9MkYT2t7G8&#10;WWQ/2GhnZmcoi/IMFzq1oCCfTIx6Ie2Q7lqZyVFSEh+xyWKNJuGg5kZzEwgPisJl3RBcMw7Fh4Yx&#10;CBEMq2GQFPPZXlwMPecajG+f3vlxpEUn47Z2KL6lREM/2Oeipvco3os1TAwOo61bHQN3sPV2klcf&#10;NUgYqy/BPYMscDrK2TEk+EfjQ/1QXNMKgjmFCJ7cYB5mEGYdDYNIMQcoFid64WYbgk+ehOCGRxGa&#10;JojB7muDrkMUrplG0T098d8uUnStdlUQuQa5uAb3n/njq+dh0E9uwcg+gMJRgoTFDgEePuejRpUr&#10;oiys7pTjxruSsrFSWZmSw9MjDF/d9sbVF8XoURnCvIT6/zwF9QuMMIsQZmfgwoMAXDSMhXedHDvH&#10;fVtBlm88HrgIsB+26kRBwlITHhXYwo+CP2wvo1O0VkoM8HGROa60ksaW8Z+LElhX6ePtgie4I20C&#10;Y6OWJnOhL4hH8/LO1FC977GDhIl23NMLwHd6wbjqVIj6sVXIiXHUNw/CF89pDzOKR7x0moDvHMoS&#10;knGJ7UEPfWntd9GZNQyJKvDUIAwXH/vghmsx2qY34DQ3jBG6l6FFED5j9zKMQ6x4agNE77ZPHCtI&#10;WOiFnnkwvn4ejO9ts1DUS4B2ZgQxnlG4oB2E77R9YFc0ioXFaeSE8fCxfhguawfCIK4NI8vrKG8R&#10;Sa6xeObTiO0ioKnBDjiw9572/+u6UfCvG98UMOwy4JMBCfT9SKCAKL8n38jPqf5AxwPbBLLL9CWK&#10;eAD88n3g19eBIfY7tbO6C7z1S+CJA+2JdGqhCXikBRTvL+qiBiSc5Bfy9T/7FUCCEOl5I0jO7Kcq&#10;B59Mjfjp9dwxS9aVX9xEfgQjGpBwBHPKgYS5GfJHqCSH5Fz0Mk0CRXuSUl4E1cryJLDKQEJ8fCJi&#10;k9rBzyIn8h3mSHFusyZRPoVGLplaB2cexky7WCZsFinptBUGllgs/aM1N6rkhinNzcYth1yssxDj&#10;wkJ89TQZon1I/9sLKcOqbSXGthBsCUWxkfjBuQQDSoZURFqeL21S0TS+ez6O/dF8DVXxGdB2q2Nb&#10;/7koRwoSFkbIzNENb99OQSejzuQAUjMpTDA7nm/HwwfRKJgAlgckcPUNwD//zhl6UQqTRxEFF7hp&#10;XswxvXXZ6dALaMRmukagKTEBd11rId8yhZMIsgyDaQp9bNem4eURh+BS9QDzyEDC8iT8PH3xzxej&#10;IdwAJ2torcjEP7znhIBaxcoUxlOgBd9azM9OwskuHJ5lI4q1szQBT3dv/PS7WDSxcc11QPdhGHjd&#10;9MdUO7Qt+aga2Ip61kZlCAoPxVsfOuKGkwAvp7l8eVmeFEiQDmXgRuVj/HmCPgJHt+9r04iss8XD&#10;FiHN3Rx8Gl/ATUb761AKtGpzScouxHflkehYmwS/hRJnDVDunn28cccNEoaqsnEnmvq8UdbQ09SC&#10;9MpB7ow4Kx137CrRO9YG7YexqGfzKq/Drbs81E+Nwt84hMAj4xRn4KQTAMf8QRUQsAZZSyvSKhQ5&#10;PDpysygzfTHUfRGOEyRMikpwJ6RcRRCzhobcVFyyVryr0w3FuE7AqG54DDmZjejlcFwvjT0S/H6a&#10;sZEe+AYH4xf0PjwgkLBddj7aKQG/oIsb76SwGNd0MtGpZqJPBiSQ5D82gTQCbO5oUq/cAly2hfGu&#10;4wFf3iD7arok8A6gRwltlygf0C/NgIlO4KYBUEbrpCwQcAugDLD7WNB0iQYk7I9O5+Wqg4EEQ1Vz&#10;o91BQgJpEopKWzFHCZFYQrP5hXlNfQUaMJCwtLyEyqpKJPOTuWhGzHm6QdSwpTaKGonRb0QTqRfD&#10;I6IIJIg1IGHfmgQFSOgoycN3ugnIaxshVb1CMjPVP4GxpSmkRRSD30hcJUlYc2OLkSCg3XdlDsmR&#10;ifjCIBR3DMPwzLEG7IqNMt0FEx0esodVpI6rQzA2DoZrjRyd5PPiF9/O7c+9NQJ4RbdyZjBjolo8&#10;NQzBt7qRCKsfp8/AGqbEDdCzDcWXWj54ElgFKWnq3LRc8d+/9EZI7bBaCd9Z2LSODiSsorWwArbe&#10;sbhnUghFMGZFWSHTvfqiPDx0zkcXEXuGtHJZ1QIE+qXDOlyR5KsqJg0GvoqEjUPl+dAxyUXP+g0G&#10;m3GXJJRpXdvVBCN4YcxDhFCxbjLdI2EdK1UriTwakLCGzqo6uPjycEs/Gw1KM6j50X7EhCbitlEC&#10;IiqZ79YiohwT4Z2tYCJLQ1JgF6EIG91VKYCTD7UnZqKJCZTHW6H9NAWNHBAaobUWiuimrTBglgIn&#10;ZJfVUijmbBi41G4BUruttxMBCWQa1DpI7688H+YVPgiTKyLVbZZR+FRTYI0+BV0Km11h3FqBltEi&#10;PK8MR84AHxcEWagfyYNNczIUV6kvxwsS1lAWmQyXpHpI+sn0ZnErlzdKSTbDguJgldRBQiY5QryS&#10;kSYeRXezAAY+lRigb3NRbCr8ckm4RPPo5JcNftPkjvvIGGleIoLjYRorfkn6vp0KxwkSGviZcIio&#10;QHPfKIZnFVqP8eFRiEfZrkkgobMKWs+jUaXMxbg2P4OWimI8cshGMy3dhd5uZFcIEB6aCVOvBk6Q&#10;vlOZGhtHSmwSdIIbMK1GlnMyIGG91yQeqqNIj/ceA/mKQDEbJYKiKn4brfizlADDRxTsZZFyV73/&#10;hJw+44FbprTQawggPKCsturX8voVGpCwf1qdhysPBBIuq4CEEJJeZOSPEBPaT3VTk8COWWz+8so2&#10;TE4MYpakVdNkH6mph6fBzPQ4Aa5JtDQ3UAZnP0SEh+xZw8ODyJk6HMkZnRxI2GmOFOc2K9MqvNma&#10;BKUUhmzWc2PTcONZAN4jlbaWfzUq5EzeRFJaizi8KGJy6HmE2cXDM7cbgrJc3HcqhmhoHOEOvrho&#10;W4EtuYKHm3DvWQqqZlVNE6YQ6chHUGkv6nLzoOVUy5lxtGZk47FdDUbne+BglYZy+RJme0R4YpYC&#10;wdgQ/E0jYJ/bh9n5UUSGFyFVMozS+HQ8dCjHwJx604ezsGEdFUhYGOqCX0QJKuobYGKWh838visQ&#10;FRfi2g0PPOd3cNLHddPyithMmIS0coBtoKEcuoY8BOY2wpuk65+bp0LMiR3XIOKnwDBwB7MyYsBL&#10;efF4Yp+P5CIBtHVIMh0tftn3YdtEHAVIWJkaREh4IUpIimxtkokaztdgFWUpeUioa0e0Wyr8OY0B&#10;rV2HJHjkKdjcsgg+nCLbyV9hFGERRSgVNcPCmJhhNta1EYQ7hkI/uA5pGTm4eN8RnrVb2apVJQMl&#10;LSjEc6ea0wsSNmg+Cs9qL/hTUI2tZQVVXb64WRWMyN4iPCq9ga+bSjC/MovoFkd8WGqGoMEm8JrD&#10;EdonRuFQCRKH29UyzMcLEqYQZhGGb58E4JJBOExonvrWHWFWRgkUxODzh+GI6uBsSiDMz8dD3UBc&#10;MODBt2yAk6IPdzTDxjIEF3RDoRNej84t+5SSQnSvcAKfnz8IQ7hYvUHZ8YGEefBfxOKbu764YhQG&#10;He8KSEZVdAHzY/BxDYcuX4oVbl2uQVJThpu3PPAophXjtFjX33VROpmMeQh3AQnTSKH34qvbAfAg&#10;cyN1+t4TBQm9lNn6w98QGKBgLtx3SqWEkAnSFWWm7woCCx9aczQBn659/wPAm4BCig/gkUKq0yIg&#10;JoEtE7VFAxLUkuhcXXBAkBC24bi8F0hIyhxAblEXistoMy1ltV1TX5kGYpSUS1FYIkZOfhNyC5r3&#10;qE1EeylScxTmRBqQsHtG5r1CoE71SPDCLgi/1UuDdGIUEU58+JUxZfs8YtxSEJgpQVRSPHQLFAr4&#10;vroa2DoL0DvcCa/AZGiFVqK6toZsxAkkbPGcm4CXVSxelMnQSCZKBvSxYoxpe24B9N0bMNJXi/ce&#10;BuC5XxZsApJx8Z4LwpqnUF9cBH0HPsw9U+FT1MkxKI1puTD2fVltflZ3qSMBCYvzyEvPBL+emKOR&#10;JugZ5qFjO0FGW/DoaRwKx9bB1RIKIzNgGtKiZOrXIK6pgZlXJnx52bBzzEE7E1wujeGFRwI8S5Qm&#10;Oi8RegYZcdkwjy6Dr3ss3BPVS15fGSSsrqC6IAtRpcTALXbASC8TjbSgJjur4clj2pA5AqXJCKwc&#10;59ZumH0SvMishJWKyBQ4hzYgr6wQ8ZXUfk4KA11qv26aPtMPP28CEllVcDOPQEzjTkwiAafs/DMC&#10;EvrhWuWFgJdAAqPGLLI7o/G0JR4vhB6wbSncohUcHM3E/eYEFHeQbX+VBb6ocCKzo/49rTSOFyTM&#10;orpIiGrOqWQFqa5J8M9R5OlZL0KKcvfApQb9ExIyuYlGDimTVmW1uPs4EY3TYwgh8zjr7CGyuRuD&#10;k34w3IuHdmWKRZmZuGNTRjqlvcvxgYRFNFY0orhNIYYpCUmDG4FwbqnODyOAhDSX3Wtf7t9sB54/&#10;i0GqTKFtYOC5Jjl7D5CguKqvugg3jXLRdVrMjUgrDRcd8iWgWqE6z6TRvnIPhH63TgwDCZdJg8BK&#10;JYGF9y22/j5PDs3mTwEyP8S331MGWkoQa1GgZnY15kZqCXTOLjg8SIhpQEbBKPjZA1SHwc8gn4SM&#10;esUxnUvKHOSSqmnqEdKAaJqUReFmSVujrrJQtHwKf6qYn53naPO3Ac7BubHpDfZJSGEb7Cpy4nJg&#10;n7VhWELnZuFtEYjY5j5OAutXzoyJVhDlnAjfnA4kxEbhToyCBe2h8LSGZG40SI6hOYW1iCyRQDoi&#10;R6hDKByKNg0UVntFuGIQgiSKONGekwtdd4VNcWdODrTcKHP2gACfaUUhqKgVORVNSClqQSfpvFdJ&#10;y9EqkiKzpAra5GwYVNmPmox8GPk27eJQevZ2q6MACavT3TB94IiPDKNwQ8cTf/+JLR5F1qJ/dhET&#10;G5LSAbg8j0G2bJ0b3gQJzIhoeXHTlKiD/FS0nWsV9vbyDpi8iESKbCf54hrm59bvt4pwex48t9h4&#10;7zwfrw4ShuGq44IPdCJxw9AH//CpPe5FFiDEm4cv7vngunkYfkuSxrefRiF/aBq5/omwTejmOpPq&#10;kwzHuCrYm3jgYz2il4E3/uETG9zwL0Xn/AqZia73WQYjrQQUDO4kajwPIGENC2TSuV7ihS9gLm1R&#10;AQDjCGkMQvxUJ3wr3ZA+PYfe/gQ8rc14OVCByjQfK0hYW8XSBgO7ihSSsruldJNp0QJFb1J0YlBQ&#10;AnObUorG1QodMkNT7Gwy2GnFo3JgAJ6mCYhTqMjAd4qGa0qvyphpPc+ySFCKe8mFZTA2yScL/73L&#10;8YGENSypKExLwxNhQ+aBa7RH8zxjoEWakA0t7vIixmfW38UxeOtHI0m87qa8O0hYJNpRkC6uzMvq&#10;YaqbjhY1StrXpklYIGFUBmkEwqNIokTfkzEV0z+954DtNgY/3Y+cmp0Vg8nyIP8E360TF2FP9yMN&#10;uiNpFnRL6TcyRfoHAg1qAlJqNAlqXoBz9vPRgIQcFZDAjjcYU1UmVXN8onRRM0dvPEjgK3wSuqpK&#10;cflxIJxTycSihMwLeJl47FOCHsr3URUVheuW2cioqsWDu35wLuhHT2MxrupEwJe0O1Y6TvjUpOQl&#10;k4uh5kpoUUQc33QR+CVCWNtEwiSxjWPsRxpLce9JKPyLW+DpEITL1tWYXJEjzJmPkMIOlNTXwtu3&#10;gvwPyBEvJAuOyQ0oEjTA0iwePKEcbSU5+PZBBHJ6pvfrd3aqt7CjAAmg8IbjI1Po7htGQ0k+vrsV&#10;i+KRGcxSpBYti3j4loiQnlEEy2AB+rkoPqwsIScoGc99RBwdB8knxMYhHWGFjXhuHUpCOkUulpGm&#10;SuibxqFOxVN8imy/JXIWQWaRHMkzYR5USZHFcnHFNhnlg+rNwF4ZJJAsdXJsGj00Xkl9OS7/EIVk&#10;Coc5PjWPwYFRSGUSmGsFwySeTECJqxxpKMNV01gERuTjqnk0MrpnMTmuaC8WlOLS9Uik9pI/2eoY&#10;4t0T4JgmQmgQD9f9K7hoTXPk9Ns+MK4SRnMN9alZuGdZsdUfZ5eVdiI+CRt9kcGmzAkeAwpJ7Oy8&#10;DG0zw0TBZQi6ovG8MRG8zgR8VumCpMl1pnIJ7T1R+LapjLGOyG7yxbOmGJjVk7ZBItrTnOxYQcKC&#10;HH40PwZxtUguEMDWpwiCznFytM/HHZccJBU0ITA0B0F5/VhZGYe/YxB0IuvBC4rGd2b56F5dRR0/&#10;ATed8sBPyce1J+GIIyn9KoXHlfYOUchXokkWu1c2d6/gsBz4kgBFnX/rsYGE1UnE+pOGNqyC+iOE&#10;s18+8pvHIUyPwy8u+sKnpA155SIUivowJWuHsXUc3AtESMsphYV/FQla1t/FVVTwUslPoVbBD8/P&#10;oqNnAOOEKSTlpbhjm474QhGiY3LhlixRa4Hz2kDClveJgiM8I2Bg6Q8kUp4mPdIaVJGD+SyZw0oo&#10;WSsDOkPkb3DzHcA+hDQNvweSKIrRemnOoPYU3WiMAGJOGPANaSfcDEnzQNeqmWANSDjVn9Aj79yB&#10;QMIlcsxcz5MQoqpJ0ICE0w+MNCAB3js4Me9krUSCkgAA//RJREFUbjQpaYS9VzyeuyRChxyExVNK&#10;RnKsF76BSdALz0NUWitaOjmLdgiKS/DUJQnuvGpkUBi5nTIrTPWK4eqUgMcuKWQqpBJqjmye88kX&#10;4emLFPhmilBR2s+pz5eGpHB5kQQt12SKpqKQj60MdcCDzJgYU+md36F4DkXsCfGLJ63CoFoH2SPf&#10;PY7hhkcCElT7RfTJyJJuSHs7BBXQcyUTsRdlaJpSZeBXIK1rRXbNkEIrszaLAmKQ7nKmOZuq/fG+&#10;LuTkSLZIj/vryBk2oRmcr/BUP3xC+LjrnI0siXr7bfaoVwcJKgOmiE5ZGWIMbPnQL6GusBm1G2F3&#10;l1CTXggtilYUXr7NBZfMNjKpPRmgcGWysxkm7vHkm1NJ74HipuOtZbCIqcHQxkJfw6BYgrSiXrU2&#10;+qz9yYKESZT0lKNqWhGranQ0Cfot+RhhQ1uWwaPNH3cE5NM1ohrDZw5VPfmomFTGt1rshKXIA0/b&#10;siBTgwGPFSRQlxf6KTIXaYYe2GZQUAVlXLWFCaQmpeO+bRJcKcLdurx5SiaGg2sinnvko5r8nbiy&#10;PApeRDoeE6CNqVXM+opcDOeIHAhGaN9bmUJ6cgbdPwnOCeJ9hbg9NpDAXsuRXviFJuE+RYeLqlD0&#10;V0gR/4w8U2BMVcc5HnbxdRiiTXS4uQZGtHa1XQg8bYlFvIbeJjEyyhR7LSgvhk9kGnJ72CKYR0lW&#10;Dh7ZJ1IQg0a1kZxY85MBCfTgPhJsGVDUojsk/c9UGlQOlwOu+qQUUC7MykTgLl1jkap8o5X/lFKk&#10;o7g65R/0fQm2pOsekTp83SRr6+Wqf2lAwu60OY+/HBokhBJIyCRzoxTSGqQQA5pC5kYpZG7EHbNz&#10;mnq6aKBmjphp0lkzN7rh6odY+m4Hdo0fukaPLOKCRwZ4GSR10ZQTp4CxkSEX3nZ6cvzE+7LvDvST&#10;z5VkS0yrfTdlF2oReGxs31+M8gPd+LguHu5CYeuQOoHjrk+39MtEbmXrcfXuYPddbETuVK9a59SD&#10;3XTz6maKQMfWMy9WGWXmsDd6ne0oMEJVYweG1Xns7tInXnYdXMPzX2ePX+1ZKxTtrEGM7n3kNNnp&#10;QcUCCUy8016tD0fVeoH2kTIyO9qHA/JhH/njH/8Y77733mGba9qdMQpoQMKbAmbOIUj4/Jk5HArF&#10;ME+pOXS1y2nAh5RJ3MiDj8JaYvY09cRoUCTowMWrtzmmKjG7AkW1khPry0HWQV5pE7Kq2g7d1wu6&#10;QfCNLz10+4P09SiuzS+j8RKTXyA43PvyA4vSFZxzKsabV9lI4W9bj6UvRQIpfMlunq1nA3NHMhPs&#10;OJbnHMWcbrlHRQuyypuRf8j5NfZKJUl/7NkYK9vvaS1n0ZrOO+R4nUmzfMU47HSMl3zYCksaUHjI&#10;sexnLf3rf/2v8eEHFB1JU94IChwQJIRumBuFxpImoZBiCecMIiV3RKFFyBAqjtk5TT1dNFAzR3yK&#10;m97Y1Hmmkqn9wTv38K/1UvF/PIk+dP1XWnH41xfd8dUTH2g5J2jqCdLguVsafvKbzzim6q5ZEJkJ&#10;kP3xCfZnv8/WJlMzHTJN2+/126/7+VVnXDYKPXT7wz730O1ecby/uelGGXMDT8V4tZ2TyUSFzPqO&#10;YZ1pu/Lx/VMHbj2/d/ExJT1MPZbnHHnfaX6fU6Qk7UPS5NMnvnjnzouzMVZujGSC9Qrj/ZZA/q9u&#10;uJ6O8dLcMRPVI18TSjoxWv3BH/yv+OTjj94IBlkzSDJ9Jn9MsViMubk5pKWl4U/+w5/h3/zRv4VQ&#10;KGR729byPSWMYj4Jf/qf/hIakHDGgNA5BAk/0gvCj8hK6Ed584evFNzhR6Y5yM6lTJSacuIUMDMx&#10;4pgqlg34TSnM96W5Q5HV9k0o1gFZKKjZzFxxnscsbhFx6zkhThmv/jwPVjm2+Lx6uFN0rTellAml&#10;MPNJf1OGiz/+YzI3eldjbvSmTPihQUIYaRKyisaRmjuI1LwRpGbWU21Eaj45TbG/NfV00YDNS2YD&#10;VaGiX2zeVCrT/Jw1TcKPtHzxoxJi8tPHD18LFvAjwwwkpW5Laf+m7ACnbJxH7rh8ysa3U3eO1HH5&#10;DIz3ZB2XXy+Bjttx+fWOZn9PO07H5f314PVedWKOy693mBtP0zgunxDhT+ixRwQSRhUgIa0AqVkE&#10;FBgjqqmniwZsXtj8cCCB5ksDEhTAQgMSTmjr2fmxGpBwqqbjWDqjAQnHQtZTc1MNSDg1U3EsHdGA&#10;hGMh66m96YFAwneUAGrd3Cg8thHZRRNIyx2iOoy07G6lNoFpFDQg4fTRgM1LPcWM7lHMFzdvmzU1&#10;ZwiiM+aToNEknNp95dAd04CEQ5PuzDTUgIQzM1WH6qgGJByKbGemkQYknJmpOpKOHgwk6O8GEpRA&#10;gSTUaZp6ummQK38JIDCwoAEJGnOjI9lRXvEmGpDwigQ8A801IOEMTNIrdFEDEl6BeGegqQYknIFJ&#10;OsIuHiFI2CqZ3i6p1vx9uumjAQkakHCE+8qhb6UBCYcm3ZlpqAEJZ2aqDtVRDUg4FNnOTCMNSDgz&#10;U3UkHT08SOCRuVExmRvlEfOrqWeeBqmkTdCYGx3JO7Wvm6ytrWGj7qvFm3HR6wEJRPtXIuertt/6&#10;8NfhuLzTeGkJ7rso1uq+L9/zwtMOEo5omBwNXpfj8qvOz15jPui9XwtI2KXDXF/3WH2b++7RrGV2&#10;l5N2XN59vIwWiv8dZdGAhKOk5um/16FBQkRcI3JKJpCeP6Sp54AGDOiJms9WnoQj9UlIq+LeVkFm&#10;Cq7YFaN3PTv9dC98PEpQP7V8oLe5v7EebsGNGFNttTgID4cIfK0Tgmsm4VRDcUE7Cu5Z3dj57quY&#10;mZrH3NLqgZ59li8+apCw0N0ER88K9HBEWUFPXTnu6wbjG61whAhGVOi+CkFqITxTu7bMxUSrELYv&#10;qsDyIa8tzaMqPQNfUujdS7rRiGgYe2ne1panEB8Sgy/vBcEqrR0L+/g+HylIGJHC1b0YzfPswWsY&#10;bqvFI8pJ8JUpH2lds9y5ya5m6NuF4ZMngdAJrkHvkuJaaW05Hmj74nuLXDQuKtbcVI8ID4le3+oH&#10;456/AEO7vAbNuaVwjGgBe4K6crIgYRC+9RFIHBt5qZtLS+1wrbPHh4X6uN6Uid5VosGKHIGNNnin&#10;SA/2/TJFlul5IVwa09C8vKJuqMcPEuZksLGNwMXnAfjOPh91IytYXZ5GclgCPn8cjKcRDaBTXBnr&#10;bYWZqT8+f5aAjD7FTC3I22FuFozPdGPgXzO0bT2vorWsCBfJzPiaaSS+1/LCFw55EE/vPexjBQkr&#10;c0gNi+P6ctEuHWV9bKNeRUV2Dr597I8vDaPhli9T6eAk4vxzkNzKOj2LpNhkfKkbgh8sIvHFQw88&#10;iKU1u9M7Oizh3qMW7j3au5wUSFhcaIZFtQU+KLaBWa/kpSTLHUMp+LDcDB9WWuPDEm38rCoIjbQh&#10;tfeG4neFT3C9NR8D3PBGEN8Si4QRubqhcr9rQMK+yHRuLjoYSNDb9Ek4KEjIKNg/mFi/9iBtNGBl&#10;//TdiVYakKAACXnhUfirXzvBo2Vc8ZJPiPH8SSIKR9dRw/7e/eHqEjwwKcGQ6uXTUug+5iGhfQwj&#10;4zNcHR6bwdTc8i6ynjEEOmYgVbIf1mt//TrtVx0pSFibRZCbF976IREdNPA1mkujp+FIlE6jR1CI&#10;aw95KJ9UMAFL4x249J0V7ge3KhjB5TnU15bhxnVH/OZGOgcyVke64OtXgNL+aYy2VOGmVjIqplWZ&#10;iFU0pCTjhk85xCIR7plFIUU6r5bkRwcSFpAaEYp//iYcAsbML/fDlphHu4JBDLTW4L5rHjomZlFB&#10;YMgvpwtDY6Pwt4+CZYYMM5M9MLAIQ7RwCMlB4XgYI+boUJeTjB8imjA8Po2RqUWsbOeZZsdRVJyJ&#10;jz+wxbe21ZhRO1rgpECCfLIBjo0m+NPYx/AaGd7W0zkkiuzxtKkcg7M9MC0zgkl3CzpGc6BVFYuK&#10;4Sx8WclDL5ZQIfGFY6cQM+r5x2MHCVOiInznVQyJfBrDE/NYJGDTmp+Fq7qpqOsZR2JsEixSejC3&#10;NgNvh0DYFA2gISMJ37lWYp6Y5miHUDwLb8VgVzv03ZKR3ja7ZS9aWpiHfIzmfmwQ/hb+uBrYilk1&#10;MovjAwlrkORlUnZjPoSDw8hKyENYySCwOAanwDi4lA5DTnvq5Pw6kl1DL9HnrfftCRhOsB0AszOz&#10;tO5n0N/diMcP/GFfId9h750nkBWMn16g92gf2/7JgIRZ8IQ2uCYsRN9kK57XeyJYPqrYu5RleWUW&#10;gwvjkC8OILTWGO8KyzGx0gGrMg9kDlfhSZU3IiZmMDpeBIuGSLQtqQe97NYakLCPTe4cXfLaQEJO&#10;iRz7YfozC4dIQyHntBPs+KDMf3bxwdsc9Bnn8XoNSFCAhKyQbJhQZlSXeAG49FbE2BvppqBknG2/&#10;08hIyMYTm0QElfRy148N9CAuvgiugWWQTi+gpboCTynrpYV7ArRtK0lGo1KmO2BCH+/yyZ2/st3C&#10;KhhQ5k/dF2nIl81iWFKHi5/b4Uu7fLRO7YMjOQcb01GChKG6OujZB+GKXj66GYsw1glr0ziUM052&#10;Roxn5mkQjDO6rqAuORXfaIfCLlLMSVNXx4YQG82HTWganhoWonM7S9kjwCPjFAi3zMskQmziEFTK&#10;9EerSHJNgHtGz5YP905TdFQgYaytFdauIfjmSSaa2CAmxdDRSkPdEnvqJAL0oxAjUmXjZxDqGYMX&#10;ub2Q1lXA0LoMU+zKpirom+RDtraCdL8oRLXuzvrPdbbDL4oPc2IwDVwF9BT15URAApmh1HXzYNYe&#10;jAfFXoiQb09eR9lERe6w7mzlBhDR5Aub7jZivtOgVZOJ/rkaXKpKgmiyAvaiGIj2wTyy+xy3uVFN&#10;fBJcc6QqRF9GUWQajAIVyerkNSUwty6FeFgKc13SfrDlPtcBc500NE70w80oEYkSxWDSnWPxIrV3&#10;x/U62lqC6wbJaJ1TP7/HBxJmEUeJB32y+7d0YrarFS5eBBy24fHlmXEkhEbj4/sxiBeMqrRZQ3Ei&#10;D3fdqmlHf7mMtbXA0jUYF55mQLQPVeDJgIRBuFR4IECu0FUXNHvCqrUOOy3LuakcfFnijCr244oI&#10;OqV+EM11wqLGD4FDYvDbfREi3w+8V9BKAxLUvwPn6YpXAAkiYuYniYlnDP3uNaOAwEGhHF9daEdk&#10;wgCyiod3vT6XJAEe/jJcvi4BO750TYKE9EECC3s/Y/35aXlyxKUOqu2Tuj6/ib8z2mnMjYCMwDQ4&#10;J0pQV1kCqwJiJBa6YUwf19qlBQj4yXhsl4fE3Co8M4pFeMMo2ivS8NGtYERWdEJUVYKn5gQgChth&#10;b+KBCxalGFfdLRZ7oEsq7g+0QnDdLAI/GIfia6tk8Jj0blQCfZ0YBFS3o5CfgQeeVWgfbIfeXX/o&#10;xYgwtHCetp3dx3JkIGFyACERBcguqYGJRT4ULNMSJFXFeG4YhAuGcfCtHqIzBPRaBfBKqkZqdA4s&#10;Q1u4D+2a0sRrta+Rrs/DJhu2jPqCfHx7xQ16WT3bPsoj8LJIJKkdm/U1ZPvEwzWhYxdTsk0aHAlI&#10;mB8nUJOH9PJ6WJlnoZYxcysDcDUKhgftuT1N1bhy1xEvahTMwCoBJgsjP3xqmo6m6WV0FxVC26mG&#10;MxeakNTCwjgH4uUxeD0LwDXzEHxnEIuo2hGCU1vL8qLiTFcx0ZXan1qQwGafw+YT8K72gv/QVkaT&#10;/TIz2wIvgTU+KjHDxaY8NC2Rhm+pCw41hvhNoTaMyfQqQxIDr24R+ubl6FlQY3dD9zxekDCHeMdo&#10;XNXyx3f64XBMkWJxZRWSIhJkmGSiTjaGZH9ffGGVi4Y2MQyNcyFhA13shrNuIiomJpH8IgzmMe3o&#10;7u6AnpYdtBJ7dpCsLyHDOxTmOS/TbKc3+dhAwrIczm6J0PZOxWPSatz3KUEXTepYC5nUXfPCNdtg&#10;3HbIgUBpX1WfV4iIwgYEu6YiuHJTc7Q6Q+DIKhThEg49by1zY4ih9yijvA6W5tkQzKg39TwZkECa&#10;r0Zb0nyVQjolgW7pD7jYUr0DSFhFgcgaj9oblO/uAgra3PFWwX18IcpAyWAJ7JrS0bk0hc7Z4ZdM&#10;lnaaXw1I2Ikq5/fcgUDCxS3mRgcDCX/zt00IjBxAMX1o8sqGUUr/FlRQvH5iTlll5+paxmDv2ouf&#10;/rwFRdUjSM5iTtEKgFBMf5eRNCCvXKUNHbNz7DcGJFJy5PjV263IKVa0ySyS0++s3Qhlh5ZTAjE5&#10;98yckmHuOJ+Os+kDyio7Zr8xUMMACnffmpE3BnBoQIJCk5ARmAq7+E7MLpDtclARBN2dxPBnktRt&#10;kNT18fCpVLBBFREJcOA1oaagAA/tyrjNNS8+Bvf5CnvYgZpS6JMmoW+G1nlxHaKK2yHpFcNKPxFx&#10;LXLIhsa52iOfxOTCKpZIomNtSYxrbiuyy5pR0c2YuXH4WqcggbOnfTPKkYCElRUIK8uRWk0mBlPt&#10;MDUtAhklkElyByxImh5UI0d7dTEeGGVBODaAjJQq9M4uQ5RaALsYZpi0WSbEtdDaAhLWMD8zgy4y&#10;RbprTIzYFoPmEwIJJB2WiqoQV8ikpTJYGeVAIQ9n/geN0KX8Nk9Dc2BlFoSQWiUbv7II+ZAMno5x&#10;cC/oRUt5KXSJyWfYggMJJnSPyUGEeOcgs20MvYNSuBuno2RgZ7Qqys4/9SBBMav9cK3yQsBLIGEB&#10;Wa1euFufhXbSwJhX2cCip51jmBeWJ9E7N46BiRJoN4SjWFaIi+Xa+G25O9In9n43jxckEJMflo2w&#10;ol6aHzkinNPAo2/i2uoccnmpuGoaC8uARNJq5qKmeTtI4KFgeA0rU11wtInAba9M8m0IgUtqBwec&#10;t5RJYkLJp6VkaAemeodt6dhAwtIwLG3ILyKgAf2DA/C0D4BukhidrQ1w8a9Ei3wcjeXlcHQSoGO8&#10;EzEJ7C2YR4xTKmJFm/M02Ei+N9bKPUG1/6Rtam9QvkdrvbCk90ghXNi7nAxIIBnAkhROAtI01wXA&#10;tMYKZm3lL2tGlsXQqvAEX3Wdrs1DNjeM2SUZnBpfILanBg51Vni72AD23T1qgYIGJKhbEefr9yMD&#10;CRkFjMEe2VYVTDfTJPzkn5oRkzwIe7deePj14euL5DBl08Mx4kVVw3D1luHLC2KYWnfjnffaUFg5&#10;An3Tbg4oFNLvdx524NMvWjkQwf5m1c6llzt391EHKoWjePCkE3/4RwLoGHZxICQxfQiffSXGZ1+K&#10;EcsfRAk9y4ye6RfSzx1b2vcgILwfQQRebJ17YWjejaSMIXgG9HH3vX5bygEKNgYGOnYe4/Yxn/a/&#10;d9bkaEDCJkiwjlHIjcWCGviEJeK5URFaR2VwdeYjqI4ZZAD1CclwiRGiLLccRh71nLQ4NSwStxKY&#10;YQu5gjXXwcahBj1kx+4dmITHAaUoa22GvXEGKnfhK1bGeuDtmwYDpzDccClD7/QwSaaTyURkP/LZ&#10;87ExHQVIWJ3qhekjO3zvkgUr51D86oI7bLLF6Jc2Q0s7G10cqeTwMUuATyQxU/c8oReYhXvPPPG7&#10;+2FIaBrbkKa+DBLW6dwH52fRyOxTlTROIpTMjQKV5kaJzNwoc2fzDdXZemVNwuoYXHUd8LVNJqw8&#10;IvGbb9ygw6uDbIv5BUlhdeOR0rnVXqQqMpkcjpvQIKiCsdLcaKKpEnrGeZyJ1mYZg/fzCPCadzJL&#10;WMPZBwn0rlV7wL2Pg5OobPWBqahMxRF7BZmtwXAZbkZ4rQdiRgfIfCkG2vV5nInWbuV4QYLqU1eR&#10;7h4Dp6SuLeZCHUVFMHEm53Ri9M3IxIgzN5qVwkw7CeUTqiaM84i2i4cvaU+3GzaOC/JxnXxx+vap&#10;zTw2kLAyDGeHRHKwVlC8OzcZxgGVW4JDTHUIYG2eDk8/ChChHUkgKQVfXnPFBes0VA0qtF6V/Bjc&#10;S2p/ecpWRuD8nN4ju833SC+uHjI14z4pkLA5gGUkN3jDnva37Zq++ZFUfF0XQoEIXh7uSD992zrL&#10;kCWNhBGt9ZHFRmiV+KJejWuCBiScj2/tfkdxMJBAUQHWMy5HxotI4j6pBAGjSM9pR2p6EVIzypS1&#10;hDL8VnF+BVlFwxxISMkeIuZbjD/5d0LomXTh48/EcPHsRUh0P97/qA2GZt34r38lwq9/28pJ9f/r&#10;fxdxoUXvP+nAxcsSYuq78cnnbfAL7YNvSB+Binau/bWbEjzS6oSjey/+9P8vhNMLGadN+JTAgZ5R&#10;F4wtu/ERPYvd87e/b4UunWuUjOH377fBiIABu/7//P8K8OR5J1y9ZHiP+uLk0YO7BExu3+8gwEJA&#10;gaR06bkdNMZilTGuj/WM/Evzk57bzo2FA28qlYEgjbkRkOKTBJNwhdMm5obgb+uM//JRDISr88gL&#10;iIZ+IJkaDA3C0YKiEhXJ0FhYgGf2CjVvWy4fX+snoapvEoluvviUbNlVLWEx34HnD2PBax3GwMgk&#10;V/vlExieWsCcvBvBIbWQkonDQk89HmulQkQgwcc0BJYk3SNB9xtRjgIkrK1Mo6GqDUl59QgPT8D7&#10;3wcgpKEf41NDcLEIIXOTYXRW5uOqdgLyuoZQQuZhcXk1MDUOwOe6fFT0zmwwSuOtVbivncU5Pi92&#10;tsDMuwS1wxPob6+HuVMRJKRJWF6g+ePMblbRmJaMaxQNq7m+AXfMopHaoZ6zemWQQPL/FkE7+Hl1&#10;4MWn4qPvfOFW2oXRJQpRHZKPrPZJNJfk4KJ9LuQzk+BH5cGbfGpkQ8OICMpEBGlO5ya6oWceirCa&#10;ASQEhOFxQieWx7pg612Iwj4aby/ZaTvmok6+hJXFRdK0qTrbr6EhPRuPbCrJmEd9ORGfhI1u9cG+&#10;3BXegyxeFUljV8h9l7QqayQ/LxV74aYwDRLSJOiR47JeV5uS6SKTFnJgvtyQibnVSUTWvYBbTy3i&#10;24JhSI7Oe4UVOFaQsDCM4MBcRNQP0Z7UD2/PTKSTNn5QLEJIZD3E5MjqTj4qFtkDNI4ZeDkEwDxX&#10;hrrURHzvVklnllCZWIS4ykF0tQjwgzkPeT1LWFtexuz8ppN6XUIsDCgK1hZMscc0HxtIoFE0ZWTB&#10;MLQcsv4BGk8kbLOkaK2rgUWkkNPKCopKYBNcC7GUeAB6/+Nyi3Hzphfu+ZZDwvmVzSPOzQ8uJPzb&#10;KKR5nJtfwPIavUe16+9RCj666Av30k56j/Ze0ycDEhZR1ZWEEFkbuicq8H25HSLJaZsmj74Vcxsm&#10;ji3dPnhSH4f+bVZTSwvteC4MRT7tB22yeGjX8VE2kocn5ZFoUWNhpQEJ6ve483TFAUFC8C4gYQxp&#10;WfVIy6wmiXs/0vN6lLWXMwNiZj8MJDCtwBfftOMHktC304fnm+/a8Uy3E07uMo55b6NoDAw8MJCQ&#10;T2rTf6Q22cTs//adVtg49kLYNo74tCEkUGX39Qvth7uvjHwX2rn2TLvwTz9r4cyF+ARI/uK/iGBF&#10;2gKmffi3f9LAMcWfEFhgwEAoHsMnBFiYZoFpJH756xZUi0bxwrcPv3u3lbQJMjh7ypBImgX2LE6L&#10;kE/+DhtjWx/jGfmX5iWNQFtatpBAwpgGJKSP40esFizgR4YZSFKGQK1IKUUIfUjXhSmjomo8ssxE&#10;PfF6yxRu0NMlGl8+DoB+hBDjyxQ9o7oWXjGtnJkGiDlNiU7AJxQy8glJvJzCmrfaaFMIVE/HSHxD&#10;IVCvciFQw/GdDvkcRAkwQoxmWWIyvqFQk9+TeUhAxRixnKuoS0vDdaNI5PSqt409DxvTUYCELXQg&#10;23vfgHqlA/ka+horcEebfBK0IxBWv6kxYG3aCmsQnrvV7nq6p5X2mBpFCNSFWWTyEgkIBuKyITmX&#10;9ymk8r01+bBLaQEXLZGkkYEukfj8djBsMshGfB+T8uogQeUhi/0I9K1WagFW0F1ejEvU3y8oIkxG&#10;F9MCrGK0uR7aVoH4+HE4bBLboTC7XkNjMUmM7/risjXZ43PRkRZQnpqOi4aBuKCThGTxJAeeRokx&#10;tiPH/pGNwa2ho6oWHlEtpzq6kYJKI4hpTkCKMgSqfCQJZmIC8zSwtZUuCoFqi/cL9HCjOUcRApUr&#10;s8hri0LYkCJW2eJUNS5X6OPD2mAI5vcWux4rSFhdQnd1OUXRCsCnT6LgkdfL7VtLM0MI9InG+89C&#10;8CyM9illF4c66qH11B9fPU9Cdj9bu2uYbqvHQwqB+hH5QwXWDCraD4jhHp0L4YjCqb+aX4DoPNnL&#10;Zki7rO3jAwmsyySsoTCmV5564I5XCToofO/iFJmG+kTg02fBuO9UirYtzsYLyIwoRV7HugZtAskB&#10;OciXbmrUVsZl8IvOAMl8/l/2/gM6juRKE4V1ZnfHvH/evv2fViPN253Z2bd7xp3Rzo6fkdRSy7ak&#10;9t6z2U1203sStABBggQNSIIEQAPvvffee+99wfsCUKhCFVDw37s3qgqOIOEtMw/jIJmVGRlx40bk&#10;/a6LmWNEN4906Smef2wOSKCxU+Vif/5VSoF6G9fJlVUkg9XSelXtjnSRdW0Kpa1hcG4s032fZh2N&#10;PfGwrtNbYSh26UnFPfwm4xo8elWLJlqQQMJiHLGzfl8WSPiMhJ8ZS0IlCeODOuE5dYBAQikJoOV0&#10;ztYF1lRz4ViBXgIJOktCWJxcgIQLpi0obxjAx5/R+eUWsgawYF5LgvsArO068CsCBcnZfQIksBXi&#10;tTfrcP12K7kQKQgI9JNmvx+eAd346DMZPv2iHj/6cRVZCurFe/gZblM0xTL8+V+W07O1eJusD3v2&#10;NSCjsJ8sFnW4Yt6KykYl3iVXJAYJtyzb8OY7dcgu6Sc3JAIK5A71DrkbvfE2vdeijeIl2IXI4E5l&#10;6Ns2+0vjEhVXph+jAX1/uE+6Ep3ct/0sCWcd8K0s4FuxqpWXtDF863IsIqJzd9bM3qa9MTa+hG99&#10;61vofypF5dbtkLaxFL55nYsGKD+rB6cp1qWwWreTw3Y4Jjqq4ZfViMGlZUx8qktmttGIyazaEl0d&#10;1+TAo7NqSeBmJQ0uKSkW/Ozj7b2SxzfnmcEORKaXQbbCUCjvmALcc0/cnLav5K3afiSmF4E+/ys6&#10;kshqafIoYkXPrvlDE+2I7khByVK0Eyt8uQQSVki4bfrYGoME0tYTYDAInvzXABL+4R8rBUh4+/06&#10;nD7fJEACxwoYXWwW2nsGBhy8bHq9FS//vFqAhL+nZ/j5d96vF3EGCRl95ALUBEf3Llym+14jgZ8D&#10;jP/xnysFyODMSeyuFBjRQ65NcgIP1ZQdiSwZVMdRildgYf/dD9h60UxxEH34FVkfrt5oxY27bfj1&#10;b2tRWKUgC0Injp1uQg7FONyybMdLL1cTOGFAMCNQb8vzOUBuh4CEow/xrZghfMu/c+UlXIFvnQuH&#10;d2Aa+lVDUAwOk1vKMBR8/tT/db8p1bPumXf/7N/n1CPqm/v8QnVx3br6575/+v+Gdu3Iv8M4ddpI&#10;CFW1MnKXoT6uRTGMpRhfKkx3Az1n1z/7vmddX+j5zqZ21HQNoE/fXgWNnWHsl9L+Qzd8kZhbsyZ9&#10;1fGwrp+Gdy/U39l8brhvob4tdK27pRM17X2Qz3rHs2i3UP/PU5pf39jCNevvUmj8rPHs6mlGda8c&#10;vYax4zkqylzem98/3T26deJ5709OzRT8bOfgtG791Y3v3LZMj9v8fizA+/P5o69TjtqmLnQSHxnm&#10;zGL9nE0Du8BMmNlFr1t/Z/fN0K7lzOuneLWnn9yTOihuY96Yz5tHzxrnYHJrOmMZvG79fR5/PcWH&#10;tCFaTXfLdF+Wsqbpxnhp/Mz3fuc738Hrr7+2TUVeqdnLpcCKQYJPcCUJ3YN6EDCAaHJjiY4vI23+&#10;gO6avrAlgAuDA84+dOAI5Wgmq0BxjUIEI5tebxEC+VkCCz/4USX+4Z8q8NluGcUP9ImYhbBYObkO&#10;yUXMwg9/XCGe5/oYRBw52YR/+1GVuPbNwUbxzN/+XQUFHDcih1wJnpDA/y//VoV/+UGlsBYk0+/h&#10;BFTYavCDlyrxN/+rHE+cKR0aBU1/+U0Dsor7Rd0cAP3DlyoE8AggwMHBy7P7tC3PaVx0Y1T+1Bhx&#10;f9jqs91iEv761X14xdgPPz/jsuLyq/Pu+LvdlvjVPivapMcdu8nVRyqbQ4Ovr/njf/3oDSFUfXLm&#10;EblkedOYeGz5spc2TdtPKW33rLCt//q5Be1+bL/l+2kYiz1m3qvq70tf3sNrRx9vif7uvUJjR3y2&#10;0rF7Hn8yX7y575rg55ffPYi9Zn5bos+Lzak9V72w75o39q6Qn185aIOX99zfFn1lWuy5wv31wdcr&#10;7O8bx57gh7vvbon+ir5c9V1xX57PG57UR0/83u/9Pt59563lyprS/duUAusOEgwCNacZ5XP+y4I4&#10;a+MN5/zXkJY0Jll33XAv/03M1Ln7cNpSQ8pSw19d+tS+Oc9EUx3sesTPGVKs8rmhLv7LdRkADP/l&#10;+gxtmm4LvdPw3LYEBrPAGoO3nQYSXBwdyO1yElqVcsUFU6N44BYLa68kjFMAo2JAKZVNosE45Xg/&#10;efKUEKo6KTCR//8ilBMWtPNzGe2n8IL09/LjSIRTsPiL0N+8/HzBz+7uHi9Ef3lM3Sml8G2X+Bem&#10;v7GUsvqiTdgL01/J3WibSvsrbPayQMKnF1ymYxJ8Q6pIm68mQZv2IEhXCitCdEK5OBfX5pX4dN01&#10;w9/Y1Lnnht/49/n3zv6Nz/lZLnEL3Gt4Xvyuf5+hPkObDPfMvs7n0/U+47mF+rVtri0yRrGU8aii&#10;qhktzY3IzMwkIa0Tzc3N6O2dlQVihUy21o/l6z+8Tk5OomqNRr3iwoF5lu7xeOybQjVRDpBV1CU9&#10;u/JxYNrxcebMaSFU9crla802W7a+U3cDUVA5N+Holm3sGjTsqm0UojIq16CmrV9FcVGR4GcvL6+t&#10;39g1aqFXNOXdd9tGMQmr7HcCuQoaPwpfZS3b53EJJGyfsVqLlm4YSNg2wvQCAGdHtH0HggRHR0cx&#10;BwYHB1dcKIUL7rnFUWaWZKppfMX1rKYN0rO68ePj9GkdSOjRZ5JZi0Vuq9exptmNtnpnqX2bmwJ1&#10;Ywm0rtmNNrYrS37bumY3WnIrNu7GzclutHH9m/8mCSRsHu03483LAwnnV25J2BGC9nYGEBJIWBAA&#10;SCBh5QBrrcGNBBI24xOw8e+UQMLG03wj3yiBhI2k9sa/SwIJG0/zzXyjBBK2s+C/nLZLIEECCauw&#10;uKw1IFioPgkkbOanYOPeLYGEjaP1ZrxJAgmbQfWNe6cEEjaO1lvhTcsCCZ9IloQF4y22hZVEAgnb&#10;EySoNbQrLG/5SbtbTdFfLnQ+OToE9aBq2e5RmiHajXNsGBrV1rEgGACDBBK2widh/dsggYT1p/Fm&#10;vkECCZtJ/fV/twQS1p/GW+kNywQJzvrA5e/DL7SKUo6qRZBxQoYSMQm0RwIFLvP57MBg6VwXiL3Z&#10;ZbExikvrR+U2C1ze6TEJagIImv4OxEZlUMxEKtwis+EakoaHXikIy2tCv2YImlnWAZVKjZGxEYxp&#10;NRhcAARwcLC8rQVZ+c2Qc4D2FrMsrBwkjKE4uxgO/hlIrJnZEWligPZLCc+Ac2I1Wqe3HB1BUVoe&#10;7ELzkNOhnV6Luyor4BhYiNJO2lp79jGuRmWlHIZ9pUb62uAelgXnyAq0zzyue2JiCPl5JbALzoZb&#10;RD5844uQXNu/6CZry49JmERNcTn1Nx2RpZQFytDeIQUSojPhEFOOOt5ceaQfUYn5cAzJId4pQEBy&#10;GQpFn8dQU1gBt+BM2EdVomFgDOquJriGEX+F58IjqgChuTJ08a2TlIgiOhsOYaWQDS606ze1pWim&#10;LUvZX23zQMIo9T8KjxtpB+1nNFShLIGtLAiu3XX6MZ9AVV8GnjTEokLLAJ2OKTWKeurRTZl8FjvW&#10;MiaBec9Dz3tts3ivq6oKLoEZCC3rmd7he6y3E0GhWYgo7BW7ZItjchi5SdlwjpZBMd30ERRkFOBJ&#10;WBnqDVszz+tUT6MMrn4ZCM5tx7zZsWD31wwk0E7K/lHEe6ElqFMaBmwEVQXlgncdoipQ268bE1VH&#10;Mzxpf4aQ4r6ZNo2RLMK8myDDwPQkGUdlPo1xMG2e1v2MHcfUtC9SZCb8MjqXtGP6ZsYkyBU5eCyL&#10;Q9bgM3a+G+1AYGMoXDubpteJQU0VbBtCEaPo1PPGBBr761Gl0cWFLXZIIGExCu2s35cHEs4tHyQk&#10;ZA5AKmtEgwwFWTJ4L4cllPT+OcBEAgkLa863ckyCAAl9rQj0T8Qd+0C8vcsSH1wJxDWHWHil1aNv&#10;WIuxkWGMUhkmwDCmVSA3sRBxxR0YGmNLgxrDw0Pi91Et/T6qQU1qAvadjUHN6DC0OwIkjKM0LhKH&#10;L4fihl0gPr/oCc8akpCHFXh01xH7bgfD6IYLzrpXC6EvLzIEn53zhrmtN764Goe6IWBAVozjN71w&#10;4aonPrtP11SGRX4YUU888er+SDSxjKVog80tDxy0i8Pdu944YleIttnC5oQaKclZMHdKgJVHGH7x&#10;vjm+Cqgnkfz5x/JAwhTqshNxwjgAN23DsfeCM2zySTCaGIaXrRu+NAvEpbtuOPy4BN0aObxDUnDL&#10;NRFWjzzw/bfvw7qS0NJwEw5d84CRTQxueBegqncEytZaCuBPwD3PFJwzssT3j4SiZoj64+aPY3cT&#10;cP2WK766nYra4dmCsa4tx2e1xTqnB4uJzpsFEnJbnfFerhWOZ5pgV102hqalZ934qAfz8E36eXxT&#10;ZoMPM67hYWcreofKcTHLDPvyr+KD8gwo6b5+uR+MisPROLE4JForkDBOvPfwtgcOPInDHUsfHH5S&#10;gE5qi6KuEAeNHGFqH4Qvz3vBv0JDGEYO68fuOHYjCLsvesCvkZicRiU5MhTf3AjGqfOOOBfbSNcm&#10;UBITgc/P+sHMJgQnPPMICM4lSi/tJn79qjcuPo7B4bOOuJ3YtijoXROQMNQD9wde+NomHresfLH/&#10;fgaqGRip62kfAOLdh8y7+SiVj0LT3QCzS044eDcG56xD4V7FE3gQoXZe+Mw0HNesA2ESU0/tnkJ9&#10;ZgK+POOFy9ZhOOaUhpK+eWM4rIS7qxcO3gzFfvKceFi++DbMmwUSFAPp2Jt7A0dzb+LX+U4oGpk3&#10;88a6qf038VH+I7yXboq7fdwXBdyKbuGLvGt4Nc8FKVoa75FK3Cm0RqiSuXvxQwIJi9NoJ92xcpAQ&#10;Vo2UXA3iM/oJBKh0loREsiTQOV/TlT7aj6AVobQghcVJZTU0YBpGJbUhMaOHQEIXAYDnFPqd75sZ&#10;B/0YJfIYVcwbI91YxaUrUFm9vVKg7nRLgnDDIaCgW/rlsDcPhnt+t279GdNiZEiJhvom5Fe0oJt2&#10;UsVwG+5fdMKRxzlo1RIwGFajo70NBeUNKG3qhpqAQkNmCo5fTkDdTgEJIz24ax0C32qdVjDTzR3G&#10;AdWooTS5Z6/GQ/eJH0dziwJDw+24fcYDkfqsvn2tcvST61WEjQ/MY7roPg0emPvCpVCFyYkBuDm6&#10;4vVDT7DLKBmt9OuUVoUamUK//jfi5FEfpPTPkzT1v/ZXZeKceQIqhhYTmYFlgYQJJRztQ/AoW/dB&#10;rwkPwBmHPNTWVePSxTDU69/f1tRLvZk5SsJCccG+gkQnoLcgGecDi5/xHRuA4y1POBWSRDbSiLNH&#10;PJEj5KhunD/ihuDGWSpsaouTQwge5+hQFbflmE02ZulyF3zHpoCEyRZczzSHJyPFsQJ8nWGLnJHZ&#10;8G0MyVVWOFmVr2vzeD+ahlQobwsgQJBNFxqwJ8sLdeNtcKlwRphi4Bn0m3t5rUDCpOA9g8DajJNH&#10;fJFL8zmeePdGZIfupQMKtPaPQpaegtO3UsX4l4SH45xDFQYmOnHjvDfimQF6inHYOAHtI72wMfaF&#10;cwmDiHF4PAiAU8pskDeJwpAwnLAsEtX3pMXga5MUWomef6wJSBjToLa+V7/29eLySXeEESrqL0rB&#10;+aDSOQ2oSUzA4WtZAowP1mTj4q0stCgacf5EIDKFBbELN6+GobCrFx63/XEvQbcARLkEwyqkeY61&#10;QF6Zj9MmEUIp0JND9d7KWZSfNwckaBFRdg9nZTXUUi2sC+7Bsr11xmpEVzt7Y3Ag2wmcXLm9gzaN&#10;I9r1TVTCKMOdoIIGNoV2cJC3o7g9ABYNJYuCPwPRJZCwpKm/Y25aN5CQkKUUAMHRyRUBgYHwD5DK&#10;amjg4+uH2Lh4NDQ00f4FrYuUFnKRqCHXL9owjqwP00BOAglP+fBvZUvCdHCvhr50Q62wuuoP29Rm&#10;DI1roR1RoiyRPtq02/TnJ+1xxqMAlbJSHN11Gz846InYRiV6yrNwwMgWH5EF8KeHbGGR1oq2/Ayc&#10;2EkggTfTG5vUfxxH4WPjgjuhNUiNzsDVJ7m0y3oRQvLaSGdKutTWEpw2TUBCRRU848rRIWTEfthc&#10;DYZPCQu6k4h+GISHka1E3xG0tnWjsaYI5y8nk4g4c3Q3yGBr7YPTXqVQLKRMHlPA7r4TbiQvJk7p&#10;6lwWSKA2jlB/ddBjEvHunjB2LUN+Vj6M72citaiE3CQawGKf4RjvqsIZ2hE6tImB1BSKg2Nx9UEk&#10;XGMLkVZvAD26u5tSwrHbMl0nGE0NIzs6nlwzCuAZkY4bweVomwN65rXFzQNn7MswbYh5xmdyM0DC&#10;5FAeTmW4oliMVzseZN1HsHIWlaZ6YFPsDMuGNPi2xiFeqRMk5cp0nMm6C7MKa3xWkYm8zihY1CYu&#10;yQ2Fn18rkGAgZU9jA+wIGJz0rsTQhBwPbkfBLakcQbEFyO/UAbhs/2hcIWDAR1tOBswtslDbRrn8&#10;jRN1fDzWCssLYcjv74GtqTc8K5gvxuBkZodroXMFTWVLPby94sgFLV/sJeOe272opWhNQIK+w6qO&#10;FnjYBeCIfS66CY+XhcbhqhX1WfDugLirPjkeJ82zRLsGChPIAhCNSnkLTE8FII+7NtEKk1ME7Bp7&#10;4HPHFw+TdTwfZuWMc641c1yoapLJkmaRD8YWg2RhNDOOQfUiBqPNAQlyPMp7DMcundIovvIJbtWV&#10;zOHLshZ/nCxKEtcGBhJxKdsbssk+OOdb4Hz5E3yQ74aQXnI9qnBEyWLmTgMD0l8JJMwixgtwum4g&#10;IZFAQmhMA4KDQyDv7UZHZzuh2TaprIAGTLuu7k7Uy+rQ39+H8fExDJMWSUva4vmFr09NTaCpqZks&#10;Dt0SSFjEpWY7goThyTGMDtTC9IQT3EtJo0wa3wunPRBQ0YRA2zDcC2MXFy3qCwsQmd5My9gIEly9&#10;cYi0vAX52UJQ3jGWhOlFehIFEZHYfTcF9QotMkMC8dOLfrDyjsHRC7a4FNUKVV0eXjvtDBP3JJje&#10;tMen93PQrOknC00oPEtYMz+BqEeBsAlrFqCCD42sCEYmSbNAwgTqaIOs6+TycMazAj0LGBKUDaUw&#10;vRqOyqU4cNM7lgcSZr5KNSlJ+Op6FEp6tJAlR+Dls1645xOPMyZPcMizGjojxyQqYuNh+iQHOpFK&#10;i2AbX3JN8cM1+xiYPUhCRu2AXvDTwPOOD5zyDLYADTIiEnDxTiiMLYNh5lWC5tGFLSe6tkQis2vx&#10;Tm8WSDiZ6YoC4ZtOFrcsy7kgYaIdFwpM8XKegwAEv0k3g5WcHXpGkNURjAsVnkhXlMGuzBWhXbV4&#10;UP0EZ+sSnhnbYBiltQUJE5AVF8HczAOnfeqgGmrH+WuO2PUgBrftfPHxJX/ENimRF5oAU0cdSGjN&#10;SYP5nSzUtNTikkmiztI02kwgIQiZyjHIyP3myEV/XKW9Yo5fuA+TsBnfdb51sLORAHEQLlhH4PTt&#10;cPgVLO5OtnYgYQqdtRWwIFfAo/bF6CSrX/gjf3x1wV/Pu8nIId/AUXLJfHzbE4ctI2Bu44bdVwJQ&#10;rNYinxST35iGkLtdOL42soEL+Su1l2Xi9CUfmDjH4+zlBzjlUTYdb8T9rUlOhdGdfGGFUcoKce1y&#10;DKq2JEjowaP8J7DtYh4FYisf4/Z8kNAcgONFiTTjgT5FPC7muENG5/3KLFwst4ObvAaJDW6wofUq&#10;vj0Qx0pdkaFZ3IVOAgkza/CLcLZMkOA0E7hM7kap5G6UQK4qibPcjfhcXCOQEE4uRiFkruzs6hA7&#10;2Y6Qdk4qy6eBvFeOVjIlVtfUiE2mVJTVhq/19vU+Vfg6A4UGWRPi2S2JLAnTY6S3JBjGiK8bSrzk&#10;bkTzfYtupjbPkjBMIuyorAB7TSOR0aki3fAAgh64katANbwfhuJOcA25lYxhQtONYPcQfEX+uu/s&#10;s8Y5pwIU7UiQMIGi6Ah8cM4XCV2sEptArJcfPrSrEGv4aE0WztwmATa/CB9eiUK1EBQVuHfNCSG1&#10;HXC+GTZjSbAJgk34DEhQks/3XJCg/yxMNOHScR8kyJ92JyqMC8c+16ppoLHYh2T5IIF8q9OT8elp&#10;N/jV6SKyi8nf/M17uTqXge5yGF12Rwar9Kc0cHYOgHmiwaoxCYW8H736QO4i7wjcdqnUaSC7K3Do&#10;biSye/SCgrIWp474IVnEM3bB7Jg7gmTTEeD6bnFbkua0ZbH+bhZIOJXhMmNJyJxnSZhow9k8cxxv&#10;1QldxfV3sb80hrhk5mjsDMLRhkQkVLvjbKUPTIsfkpuGnnbP6PTaggT9S8h16tJJ2qW7oQEXzL3I&#10;AqIbk2RXd5iHVyApKJnilmYsCdfZktBeA5NLCTOWhHMBSOrR1ddQXoOYUhm8rYJhH9syy+1kEvnB&#10;4ThsUSDu60iLwzHTFBEL8bxj7UCC4S1y3DztiUCZGspeBcVi6a4XeoXjtmu1cDOa1FACldQKkkVy&#10;cedatF77P4bC7DIk19XCzswfwbU6ANtRL0NUQT2CnSJg41ctrAaGoyaF3JnmWBJit7klQWf1YkvC&#10;xWx3VM/G+MPFOFThi5iWKALIjrhf54KThbFoW1gPME0jCSQsMgF22M/LAwlnlwESMpWIiG9CeEQE&#10;urq6wC+SjpVRQKFQoJ18y6trqski0ylAggAI/XNLH/1f3ttLvtfkz1knE7ELCRJIeG6a0G1pSZga&#10;x6i8EmdOeCC0kT9xXbC44A6vgjp4WQfgFmkDKd8HfK09cMyhCPLBXjhb2OOUbT6KCrJxaie5G5EO&#10;vCk9FUfN41A5a4mpiCO/+yf5wg1ppCoX5ymosay5AzeuhaFIyMAKWF5zQ2T3IBLtSKsew6LPIO5e&#10;94FL/oxoaAAJIsxzoBe5NYbf2nD7QggynwIJk4h0dYZ5ml4CW8KUXx5ImIK8OBenyFKRNTDzNW/N&#10;y8HZe6kisBadFbhg5odC9r8f6oaVjSt8ZPr0LlMjkDXIIdf/N50FLe86IRgqKFbhjH08Gg3GAFUj&#10;TM4FIk0EN3TjOvHbXJAwKdpy8srctizW5c0ACZhsw40sc7gxTUZy8GWGHbmizP4mKeFf9hg3WljX&#10;SgJovTVOVCbqrS88+C24UeKJQm0nHlHwcwxpqts7Q3CqMGbmngU6vlYgYXwO73Xg9qUwFPf2wccq&#10;CI5FuviUZGdvWCQ2oTY3G0a3k0X8SWFIKM461UA1SX75F7wQw8CxswAHLsWiYWwCbbIeoWkmvTlu&#10;XvHRW9QMHZlESUQsBQkXigsd6fE4TiCBo3eed6wJSNAokFfZqwfaCjy8EoS4ugE0NJJyTI9h0zzJ&#10;aupfD5V6AM36dE+tqeSHf6eAeqNFQ63eIjZUgyPniF6qMfRQbJZS8P4Y7O94w4ZiMGYffdUFOHM5&#10;TGjcOzNjccgidw5QXKjfm+NupEV0uSVOyxgManCv4C7ud7TPaV53XyzFJDiA166WNlfsLozXrQ/i&#10;GEVwjRtc5I3IkHngchXHeTTjfKoN8qczQS08yhJIWGQC7LCflwUSPp4FEvzDa5CWP0TIXYGkLDVi&#10;KWg5loJik7LooyuuqRCZ0IzIqChylZkBCUlJSThz5gweP348TUqZTIYIAhOzj/HxcdKAOZM7jW4J&#10;s7CwgJeXF1JTU8Xzw8PzNVpLG5no6Gjy529GXV0d4uPjn/mQh4cH7t27h4qKCvE+Bjrzj5CQEJSW&#10;zg2iWlorlncXg4TOjk5KUVqJ1tZWKFUq9Mh7BCCYW+TiuppSmVVWVQtLQiJll3rWGPF1Q0nIGJAC&#10;l7e0JaEFdy/RRy2pCcMTbI3qQ6KnH76+HASTG274yiIJVcQXKZ4+eOOwM2LquxHp7I+3T7vjmmcM&#10;jpy6h6O26chMz8LRi7Go3SGBy+MUoHhy31X8/GwQ7riQv7JtJELKSZBX9SLQ0x/nLENw6KIjzOJ0&#10;vruVaST03A3FJXN77LYuBIsIqqYC7LvgSu4WbvjCJgmNs7IJDtTk4dhZigWi+8Y6GnDpqhuO2EbA&#10;7H4EHsY3Q0OGhJ66SsRVGFKR9pGftwu8Kpa+Pi0HJExpenD91HX84Ig3uVHEw+xxBLzzuiioehBx&#10;QUEwuheGUyb2OB3QIjSIwx0VuHbJF7Qc645JSlvtFYbPzf1x9n4kTOwyUdzGbZ1CUXAorjzJmyUU&#10;jSKb3LY+MwmmfjthL8U8NI5MQdVMa2c5WYcH+0jDa44fUAA3t+Wqvi3PSCw5vehtCkigt+e12eOV&#10;dAvsy7iEPQ354MQuCiW55PXUiExHQ+oi3Cy+R37ct+m+u3ChdVd3aJFTa48D9WyZohSaTd74hLLK&#10;fJRjCefOjuf66K8VSBgh3jMxo6xVet6zISs9j5qSsg+ZP/CHqaUHuRuFIrGHJDytHHfvOWPPBT/s&#10;uuiFkFb+hk4hOSIQn1AmoyOUDckkicNZx1EWHIVvKCHCqZs+OOiShVYChON9nUjIrUQHgUVtbxNu&#10;3nDGfs72Y0QxG5QwYzGHlDUBCf0Ewm96YN+jCFy2isCdcBl981VI8g7Drhs0rymmxsQuC+XdWmh6&#10;G3D7ijsOWEfiGzNf+NYzPBpE5CNf7CUXpGPkGmgSXU/jRNm4EhNxiGK7Tlj4Y++jRFQrpzA12E/p&#10;3MvQwI/RPHJxcMPn5wOw55wr7GsWz/izOSCBxl6Vgk8yTfF15jX8ttANFewKSClPEzoz0MCTcLwX&#10;VqVX8duM+3iL3OdsFDMpBTooqHlfcbBwpRpU5cCIMiR9kXcD56uKFgVFEkhYnvy23e9ed5AQFRNN&#10;gms3+dGPC6H85MmTcHd3h5mZGaURvCuE/cjISHz44YdzaDk5OYmcnBxxjQGFlZUVLC0tYWRkBB8f&#10;nxXTfdeuXUhISBB17N69e8F6AgICcOXKFQFSjhw5Iu4dGBh46t6ysjLS8M9F7ytu2HMeVFDWik7y&#10;PWSQ0NLSggEVBaUySJCTRnBW6aFzA0iooOBMtiRIIOH5m4ZtC0uCmlKZqhWoLm8kt4F+AoFqqNVD&#10;GBmUIyUxB86hBSjtGKB0qFooOloRn5CD7GYFBilXenJ8FtzjipFX04K6+jZyW+tCSXkbermOHZAC&#10;dUKjQnFxBSJSyxGcWAJ/2psgr0Un5U9S8Gl8Qh7CaF+IGbl/DOU5JfAhhUaT2qCJn0J7eS38YipR&#10;2zvX4jlOGW5q6/unA4GHe1oQHF+IwOQmKPSP91Wkk/WGBE0hPY2gubYHfdrFsxoZpvxyQAKltEJF&#10;WRUi0qm/SdTfuEJkyvQxBZS+MS05H0FZMvTrJbmx4UHISKOqme1CMKmh2JQSeEbSvgkthhxIU1B0&#10;ytHUbsimpW8d7RORlU7B0Ik1aBvWVaJpyMOdkDL0KLWoKn+6LYsoIgmIRFGsjM4VbGOPIRR0pMCz&#10;vQJ9+uEZHIjG1VoK1NbTa2CwEh7NsYgb6JiVKWYMTQoZekb18GdKhdjOFATK6+a4qizUl7UCCVy3&#10;Vt4qeC8guXGa9/h6Dym8/GMKkNsyk+d+mGLYIqOLkFI167s1rkFeSjEC01sxnemUeCE9m3ghqQ40&#10;9OKY6JPhsX8KCvUBNwpydQ2OLkAc7cOw2Njy82sCEsT8pT4kFcIvvh6dBE51jdOIvUg8o4h3W2cC&#10;z7tbG+FN/U2unQmbn9L0iucDsttm8b8WBYXl8IivQp0+68CUuhOugfFIbNIxwbiSFDAUGB1dJF8U&#10;EPH9mwUS+N0d/UXwbM5ACW2SycfUaB1sa32QpNL3ZaQd4c0JCJHP5mcCx5pWAkX9eh6fRN1AEbza&#10;stG6hAGWQMLGrlqb/bZ1BQlRiS30kU4g9xglampr8cEHHwjXD8PBICEjIwPp6ek4deoUZeSpFAK8&#10;YPapKeF/z0Lxj3/8Y9jY2MDExATvvPOOqKOXtOisVTdo+ENDQ5+yRswmbnJystD6nzt3ToAVfi8D&#10;Dz7i4uLAz4/SR4AtF/wOBjNOTk546aWXKJ5Ct3qGUzo5vo8BDB/d3d0YGhoCa/pZWK+iTW243dw2&#10;vi8zM3PO+IaFhYnryz0YoLA1ppI2fGpsaCTAohD/VyoHRKwHBzNzPnx2QeLrKgIRpaXliEvd2SDB&#10;z89vuaRc8H674Fy4RRWvSV1SJaujAM/xb33rW7TL9GL6ytW9Z02fVishm51OaJmVX3wcj/qOpW1k&#10;tMyq1+f2EQ1kpIFd6XHHIxMZZInYGkcPapecq2j5LW5sbBT8zN+O7XNMoUU+Dywuo/HhmQQygvSp&#10;ZJfx3Gbe2tmtWhTwPat9eTU9MHdN28zmz3r3JKVr7lpxX5bSiT/+4z/Gq6++upRbpXt2AAWWBxKM&#10;ZmISFnc3UtJun61IpmwBGtqUh9123n777QVJxiDhRz/6Ec6fp41svvkGMTExQhB/9913haD9/e9/&#10;Xwjuv/71r/FP//RPyM7Oxj//8z8LLT8L/vb29jh69CgOHDgAzp0/X8CIjY0V9XL9LPQzKDAcDAT2&#10;7dsnnmf3IgYlP/jBD/DTn/4UH330Ef7yL/8S+ZRznevdv3+/uI/BBYOBgwcPiramULATt+fGjRvC&#10;jcnU1FTcd+jQIfC7+WBrCN/P12/evCnAxVKPAQIDbCEoryhHLYGtfkU/+ggYxMXHwdfflwBYDewc&#10;7FBRVSEACoOIgoIixKZ07khLQl5envjwMk8wLdnqs9Jy86Y5fvv+V3jjo6+pLvMV17PS90vPzYwd&#10;jyUrBHhsL126JMZ2W5Rbt2Fx+9aK2/rD33yKQyfOrvj5DafRrVuiv7dWOD4/f3M3vth3Yov0l8aO&#10;xm+lfVmM9vyNYn5mS/li926d33l8b+P2rZXNvw93H8Zv3tuzrfp7exX93XPwJF5+Y9cW6S+NHfHz&#10;SsduKTz4h3/4h8+U5ZYq00j3bR8KLAskfDQLJARE1CK9YJhiDwaQnK1BLOVqjkuqoHO1uJaUTRus&#10;JbeRxj6LAmmHhJXgvffeW5AyLGT/8Ic/FAJudXX19H0GtGqwMrBwf4s+UAwg/uZv/gbl5eVC2P7J&#10;T34i6mWN/j/+4z8Ki8DsgxfoggIKZqIdBfleFuwNR1paGrlu6JwRXnnlFWG9ePToEXx9fYUrEYML&#10;PtgSYQi+ZgDBQOTEiRMCcPBvfI0tHBzz8Pnnn4tn2I3qrbfeEue/+MUvpt/D/eUsT0s9VORrzlaC&#10;0rJSVBAd+ZyzGGVmZWLvN3vxxVdf4MKlC2hsbkJ3TzdZFnqRnZOHOAIJHBsyd4wqZ8aIx0lfEinQ&#10;fLtspsZj+bu/+7vi4ysViQYSD0g8sJV5QFqrJP7cyvy5kraxAlU6XgwKrDNIaCdBNkfk8mf//ddf&#10;f30OVdlViF122MXo8OHD4jcW2r/88ktx/sYbb4i/rJHPyspCIG3KdvnyZXKnUQnXJT5Y8P+rv/or&#10;cS8Xg1A/+0V79+6d1ugz4AgODp7+mYOYuS4GEn/xF38h6uYgabYcsPWDYxj4YEDC9X/yySf43//7&#10;fwtLArskMUhgYHD27FlxHwOAP/uzPxP3vvbaa8I6wQebnQ1t5FgLg8vSUtiM28SWg+KSYpSUlAjX&#10;pta2NvQP9CMrJwvmpAHvoAA6BghtdF1OVoe09ExhSWCwttNAAoNAtvhIZefRwKB5ZesiJzRgFz6p&#10;SDSQeEDiAYkHNpcHaigFO4/Bt7/97adkuaXIMdI925MCqwMJhWRJyCZLQs4sS0IOWRLoWlIOBXel&#10;tiM3jzYmGdKIwNtjx46JWAA+Ojo6hJsPu44wMNizZ880SPjiiy/EOQvZfLAbEbsdcUCxsbGx0Ngb&#10;AAQDjV/+8pfT1GcAMN/d6OOPPxZZkfjgNgRRFhDD8bOf/Yw07/3C0sCuRez/z9YKBwcHAQwMIMFg&#10;reB4BgYTLOQfP35cgA8GCSzc8MF1G/rCVgmD1WK2TyrXxb8t9VBRf/vJhaiwsEi4PjEYaGlrpdIi&#10;wAHTtp3Sn7W0thB4II9EClpLTEpGTGoHjQ2BhNljlEyWBMMY8TjpC+9rsV0sCUulm3Tf9qMAKwFY&#10;s8XrAx+c8EAqEg0kHpB4QOKBzeUBVoyybPVHf/RH07LZ9vvCSC1eLgWWBRI+POOEP/4vf4L/8Rff&#10;h3A3eh5IIA12XFoniopKpoOVOynHPwvWn332GRgIGLIXsSBtsACwBvGrr74S/XjzzTfFX7YyGCwJ&#10;7O/PIMEQ38CBxhxXwPWxlp8zEs0HCfwerpPfy0CA07AajihK0frpp5/iwoULwhWJXZbu3LkzbUkw&#10;ZEBi9yM+5+xK7DfNIIGtEmxJ4PZzv/hgF6WrV6+K9vD9iZRyjQ+Om+D28XUXF5dluRuxO5SSgpEL&#10;aAddjsdgUNDc0jxdGBzM/n97Zxti4+IRk9IugYTlzgjp/k2lwMWLFwVIaKCNothixHNdKhINJB6Q&#10;eEDigc3lAXbtZlnkO9/5jgQSNvUrubEvXyZIcFwWSIhP70R5WYXIwGPw52etPQu6HIBrOJj52O2I&#10;D06Jajg3aBNZ685ggBm0r69PCOiG3wx1cJ25ubnPpB6byfgednuaHw/AIIJdeNith9vJQIHPWUiZ&#10;vT8CP8/uTWxtYFTNz3DbufC54eBn+V5+5+yDr3FZ7sEpLwfVg8gvyEdaRpqwGnD8QVPT3NLI/6fr&#10;vDtzRGQUopMlkLBcWkv3by4FJJCwuYKAJIhJ9Jd4QOKBhXhAAgmb+23crLcvGyR8T29JCCRLQgZZ&#10;EpLJXSWF3I3i9IHLKeTKwteSs5VIoI1XqqspfzjtADw2Lu24vNJB5hSsDBQYJKSmpQprBQOCxqbG&#10;pwoDh1ZyQwqPiKTA8XYaG9XcMSJ3o5kx4nHSlSRyN6qqbkZLc6Nw7WKrD8drcDC5dEgU2CgKSCBB&#10;ElAkIVXiAYkHth4PSCBho76CW+s96woSEjO6KD0nbTijHSK/YgkkrHToOaZDQ0ArLz+PMiklibgD&#10;dseQNc4tDfR/vt7c0kT7MYQhOqmNAMGgBBJWSnjpuQ2ngAQStp5wIAlszxsTtUjMMTaqxQit0bxB&#10;oUo1SEodDVmitRjV6q4JGpIlXDtC99KGeENkGVYN0iaJZDkfo93Px8T1Ydorj6zGkoudRIMtyAMS&#10;SNjwz+GWeOGyQMIHZ2bcjYIi65BZpCUhVInUvCHEJVcgnrTUfM7XWIOdlNlDu7w2iEV0ZHRExApI&#10;Zfk0YCsCg4RscotKIpDQSYHJnNmnuZXiEmYVjk3g0t7RRhmcQgRISM1VP2eMeJx0JZliSKpqJEvC&#10;lpiVL3AjJJAggYTtIiSzkD+iVaO1oYm+hXWo6egXQj+n/B5S9JJrax3KGvswxECBAcLQIFpqZcip&#10;6MCAhu4ZVNC+Oo3IKq5DTmkDSmqbUdfeS/FnW2839O0yJlI712/9kEDCi/lhXj5I+K+6wOWlgoSm&#10;phai7BRpUEjTQkBBKiugAe2pMDk1KQKXPT09aIfqNCSnJD+zpKalwNnFlVKgthNok0DCizm1t2ev&#10;JZCwfh95SYBaW9oOjw2hrSANJ8+7Ys/ZJ/jwcgAi6zWY0vbD39MXnx61xbtnfRHRNgCMaVGWnYT9&#10;5+zw7gEH3Ehvwpi6G54eQfjcxBMnbrjhxx+aY5drMRTDWmFpkMZLosFW4gEJJGzPb+pqW71MkOAw&#10;HbgcFEWWhGKyJOSSJSFfb0lIIUsCnfO15FwVUnP6RIByV1cHujhVp1RWRAOmXRdlNKqiHZUDAvzg&#10;5+sDfz/fZxY/X29EUExCCtE/JXfwmWPE42QonCpVsiSsdjpJz6+WAhJIkASjrSQYPbMtmmFA3Yxr&#10;Zk64GdNGbK9FgI0jTvuWoqYgF0dMA1GooBThXj44YlcC5Ug7LIwd8KhEicHyZHx+MRylfWpMjvPG&#10;n5NQ1WTj5Dl/hMqU5KakkQDCFnS32RZ8uY50k0DCar9u2/P5dQMJAjzkKZGe10PCaicBBqmshgZM&#10;w4x8ObKL+pFZQLstF/Q+p8iRU6wQ9DeAgIWAnAQStuek3cmtlkCCBBK2hTBG7kPsUlRe3442hYam&#10;pAaRdi4wcaWd7kMTYHw/F0pMoCEjBcZmiShtKYOxURjyB7QYU9Xh5hlvhNUrMEoW9vHBbjhYEcDw&#10;qsLo1Bi5IUk8sC144AUbJwkk7OQv77P7tq4gQVgUOHBWKmtGA51lgFyIFi06C4IEEl7Mib1dey2B&#10;BElA3C4CIscksJAPEuzbc9Pw1WU/xNT3IDckBkZWeRjAGGRZyTA1i0dRbSnOn49AnnIIWlU9LM56&#10;IqRagYlxLeS1xbhs4oW4Ti0mh6Xx3y7j/6K1UwIJ2/Wrurp2Lw8knCZ3I31MQnBUPQVcjVBgrApp&#10;+cMUtEyByylV4pyvSWVr0WCxMeIsSFU1FPgspUBd3YySnl4VBSSQIAmJ20f4IpAwNoK2/DTsOvIE&#10;VpmdwqKQ4RchQIIS42jITsFlAgmFdQQSzkWgQEVJPAbrccfIE8EEEkBxDXkxEfj6QTYU4xT0/IJp&#10;p7fPWEvzUgIJq/q0bduHJZDwggAaCSRs2zn6QjVcAgmSMLJdBMdhSsTRVZqHk5e84FrKAIEPDUpi&#10;Y3HKPBG8PWhVbBRO3s5E00AdzMjFKKaLUoH3lOLk6QCkdKgoyFmNYBcnnI2sxwSlCt8ufZfa+eLN&#10;UwkkvFCf4unOrhwkRJMloYQsCXlkSSggS0KK3pJA53xNKluLBouNEbsxSZaEF3MR2Eq9lkDCiyd8&#10;bEeBU00ZiEb7GmBy7BZ+cykCgRllCIzJQaasH4NttTh/zR4XbZNx+rIDbqZTYPPEIPycXPCFRQJs&#10;7rpgt2M2+oYo052mDdYmT/A4q5vSqUoBy9uRF16UNksgYSt9KTeuLcsCCe+ftp9xN5JAwrYCQhJI&#10;2LhJJb1p5RSQQIIEEraD0KWh/RAUrQ1wcw/GBZswXLIKgdG9ALhntmCY4gwaCvJw1dwfNynbURdv&#10;kkZWgoGuBjhaBeK0VQoKu5Ri/yD1YCcSw/JRTGlSh2g/nO3Qd6mNL+YclUDCyr9r2/nJ5YGEUzMg&#10;ISSmHtmloxSDMIj0Qi1ZEiqRkFolzvmaVLYWDWbGqHrBMeL9FNiS0CzFJGzn+bzt224ACT09Pdu+&#10;L1IHdjIFpp7duQV+mlro9udUsZMpJ/Vte1Pgj/7oj/Dqq69u705IrV8yBVYFEnIkkLBtwJAEEpY8&#10;J6QbN5ECly5dwre+9S0EBgbSpoHpSExMlIpEg23LA0lJSTAUiZelubydeSAlJUXw8n/6T/8Jb7zx&#10;xiZ+JaRXbyQF1hAkVCAhrRoZRWNILxiSyhajAY9LAmWfepa1R7IkbOS0k971LAqYmpoKkCAViQYS&#10;D0g8IPHA1uSBjz76SPqIvSAUWBZIeO+U3XRMQii5G+WSJSGdXIsyyMUoMa0GUdGJiEvMR2xCrlS2&#10;GA14XHh8EtPqxHjxuM0uaZK70Qsy5bd2N42NjQVAePjwIby9veHu7i4ViQbbkgf8/f1x9epVwc8H&#10;DhxAQADFLEhjKdFgm/KAp6enGLv/+B//I956662t/SGRWrdmFFgeSDi5MEhIz1cjLW8AKdndVDql&#10;smVp0E07YNMu2DReEkhYszkkVbSGFDDEJPT3969hrVJVEgU2hwIlJSUCJPj4+GxOA6S3ShRYYwpI&#10;MQlrTNAtXt3KQUKsDLll7FpEAqcotIlM4ZBUtjgNeJxmxswwdgTy8jVS4PIWn6wvQvOk7EYvZuaU&#10;nZgxZ4qildPS0gRIcHR0FNN3J/ZT6tOLMWel7EYvwhf46T4uCyS8O9uS8BRImBE4FxJCpWtbmz4S&#10;SHgxF4Ct1msJJLwYAseLIFhKIEHi5Z3E5xJI2Gpfy41pjwQSpi0hW1uIX2+QJYGEjZlw0lueTwEJ&#10;JEiC1U4RrCSQIPHyTuFl7ocEEl7Mr/eKQUIYWRLyyN0og4RsqWx/GqSTu1G1tE/Ci7kKbKFeSyBh&#10;dYKVWq2Ghjbl0tBfNX3Y11pI4frV6rWvd63buRXqk0DC8/hEz6fMq3p+fXrMmNfWj4+3Ao9spzZI&#10;IGELfSg3sCnLAwknbKezG4XFEUgoJ5BQSALyEgtrw3NKNMivGCKAQTEMBoCxxOeX+p459/E7qP5c&#10;el8mv0f/f8O7xfWiWdcXags9w/fklurbvJ7t3aS6BUiolTZT28C5J71qAQpIIGFlAriKAMHw8BCG&#10;1Sr0KwYwoFLT/zXQrDFQECCEynYSbjarrRJIeDYv64R/FRTEq8yvykE1tMSvs4GtRqPBoEoFlWpl&#10;c+KZ464H0pvFF9v1vRJIeDE/2csCCe+sAiQwQCioGkJsqgoO7nL4hytQVM37KSwdZCwGEgQIIUG+&#10;kN5jqDedhO6CyiEERlL2pdxBHSDQC+J87hemQHLO3Ov8Oz+Xra+L70vIHBRtzipeu/Yu1p+N/J0D&#10;miWQ8GIuAlup1xJIWJlANDQ8jMEuGWysvfEJxY59bOaHoBI5xkeG1saioNZgbESJ7IhkWHqXoXdS&#10;i6E1BiDbVXh6VrslkLAQL6sxOqJGbXYqvjxii0+MXfH5eTt8czccqbJBjOmBAgPc2sw4GN2LQn6n&#10;FqNDK5sX88dmiOrtqCzErQfpqCUQMixZxZYM+CWQsJW+lBvXlpWBhL/8PsLjG8giME5CN2vin18y&#10;CjUCICRlDeKjTxvx1ru1+PWr9XDz60dp/TAJ7RoSvmeKob751wz/n/2+2ffklA4hMlEFJ88+snIM&#10;iXYxQLC2k+NDem9yDoOIoel35ZYN4ejpNuqLkiwNM9e5Tr4vKkkFR48+FNcMEUAYwMlz7cin+rje&#10;hdo2v93i/wv0a/bzi9Fuo37PKBqSQMLGzTvpTc+ggAQSli8MqYeGMNLXjEe3HXHSpwLdShXKEyLw&#10;zgFPBNcqiNKjmBgdIq0sWRtGtOJcox7CxOQIJsfH6PdxASb4Y8DnE1o1VKTZHRsfIeGMzskqMTpB&#10;v00qEecaglNWuZBjBMMSSHiugCWBhIVBwtioCjkhkTholoSqQSX6lb0oiAzFh6dDkNKmIhAxjMmJ&#10;UdTlpCGxphdD5I7Ewv6wdkTwp+DXYeZLFdSaIUxN6a5N6nlcO6oVzxNzAxMjGNEOA3zP5CjG6Z7m&#10;/DQcMopGPaZm6mJ+H+P6x0Q9apofk5O6+TDF/yerx04DscvtjwQSXszP9hqDBBa0h+eUzOIhod2P&#10;zxjEB5804pFjLxq6RhGdrMKb78jg7N2PopphIaQbwAKfs3DMbkm5emHf8JevG35nQT6b3Jf4OT4v&#10;rdfC8mEPfv5KHcobtEKQL6kdxs173QiLU5KwrwMkDCC48Dn/znU8VVedFlZP5Hj557UCyPDvxXQv&#10;PzP7/dxGbtP857lOfv9C/ZrfF75vGgzMo998eq72/5kEBhYCHhJIeDEXgK3WawkkLBckqDEywlrX&#10;FJy9Folq7QQmSciaUssRF1eIzKYuVOaVIDilEZpRDWroPCSlAV3yZoT6ZcExIAxH74YitrQN8WFR&#10;OHQrAMHlvSSE9dL/85Be14vR0V4kRxYgr6EdyQFRuPAoXwIJSwBIEkh4NkjIDYvBmXtZ6CahfHSY&#10;BPqRVty64IYHya0k0CuRGhGPE+YBuBNQhFbNCAn3arSUFeDyTV+csAxBZGUf8T0BVXkj7J4E4dC1&#10;QHjmtBKwVaM0sxT+gckwe+yLK965KK+qhaWNN847p6J2YAw95Tk4cyYA9wLCcfxOMKJqlJgY6kEc&#10;bYBqZROKR1F1UA21w8MxBIfM/OGc1gAVvetFt5xJIGGrfS03pj1rCBJI6C5Q0qZqcio9ur+5PbRp&#10;Vz9p84fhFdiPH75Ui/JGrRC0WWAPiVEiOFoptPPnL3eQQF6FNwg4MKBgQfbzr5pxjDT9t+53C3eh&#10;n/ysFj/+aTUBDbmwTLBL0edfNuGnv6jCoeOt4v8v/7wO3/1eMZ4496KySYublt34zWu1eP1tmbAy&#10;MDj4Yg/Ve6YNZre6sO9QK0JjlULI/2Jvs6hr/5FW0cZfENj4o+8Wwc61V9zz5dfNKCPA4Bc2QO2o&#10;walzbfT+ZnJjUsPoUjvuWPVA1jmKs3Rufrcblc1aXLvdRe2uwutvyRCTOkiuUMPwDeG+1Ik67j/u&#10;EUBIBxR4U7pZ9BPna1VoLPJ6KS5DR9v5RQIJGzPhpLc8nwISSFgmSCD/6vFhFdKCw/Dlk0IMTg1D&#10;QxYDFbkHTbAmdXIAkQ4BOG6VD4pYQIpHCE48yEdTay4++PwBTMNKEOnlg18ctcfN0BKEe/vjw7uZ&#10;6FI14/Y5LzxK76AB68C9i96wT69DSmgMLkogYUlaZQkkPB8knCY+65hiixRZqiZViLF3x/3oKuQn&#10;p+H6gwQkF1bB5p4PLofUoKevGtcvueBOSBmCCdheeJCL9rFuBDwOxv3AUmSnZ+CEaRCiCchGOrri&#10;V8d8EZxeCPPrD/GrK+EIS86D2W0PmEa3QNmYg7d2W+OUTy5C3P3w8bVkNA004crZ+9h7Lx2FsiYE&#10;OIfhrk8hsrOyYXTFD67FndAKi8Iy5+cOul8CCS/m13tZIOFtQ0zCAu5GWSUjiEsuQkxsKuIS8wQq&#10;j43PQmJaFYGEEfiGDggBPo807ywQsxDOWnjW5Lt49+H0+XZUNA7joUMv3nqvAaV1w/ivf1KGT3Y1&#10;CYGWQQC7/7Awz8J7IrkufX2wBSfPtgtt/TmTdjxx6cWDx3LxO2v/Hcnt6Levy6heLZy8+sU5Wxj+&#10;559XCCtGDj33gx/VIiZlUACAU+ROVNc+IsCDjb0cNuSm9NNfkiWB2sJuR9x+tib89Bd1CIgYwFnj&#10;dvxf/6lE9OXTL5pw3qQD7YoxfMbnBHrc/RQEehpQ06LFY6deAYAKq4fxz/9ag3CybDAdDh5rFVYV&#10;7ldGoQpxSQVEu2xBvzUtNCbRMYlIzmhAVsmoBBJezPm+5XstgYRlCiF6kJAeEo49jwqgMoAEdp9g&#10;kEBa2Tg3EqpsiwRIyPCLxEUCE43N+Th82g+ZA5NAawG+OeqBBDnd31WGE0bhKO5rgs3VADjS7vGY&#10;6sQj0tS6ZcuQEiKBhKW6aUggYRkgYUqFKFsPPAkphKO9D969GYfY7Ao8tLTDF9cjEBqRgE/upqJ/&#10;iviVLGJ9CuLvtlJ8ddYJl3xI3sjMw6kTd2AWUYEw5wCcsC0kZ6IJpLr54muyWIzQebZvBM7bFaGh&#10;IRcHTgciVzUBqJpw44oTfAtqYEnxEfaF5J6nluHwBUeccqPvcFYhLpyxwHGPMii0o+Smt8z5KYGE&#10;Lf/NkRr4fAqsLUhIykdqbie574xOuxyxuxGDAZ9gBWnO64SQbPDJN8QNsHbezbeftPKNFKtQR5r/&#10;erpvCC+9XIukbPX0M7tJkN+1pwn/439W0A7BanFuYtaJysYRcQ8DgIck3LPVQNY5AhefPvzpfyvH&#10;V/ua8evX6vDST9h1SCssEiyYl5Dwz+dsJXD16RfuUF/sacA9cllqJJeox+Qa9Zs36lHfMSLiHF75&#10;bb1wjfrhSzX0/KCwVPzsV3XC8sFtM77aida+MQE4TK51wjtIgT/77+XYu78Fv/x1rbiXAcs54w68&#10;/3EjPtvdiOgUlQi0Xm93o+zScQJs1aJIIEFaFrYqBSSQsHwhREvxBPXkv33OLAxlGhJ8xrQkSPUj&#10;NToLKZXNiPGMwCX7EvKuHkU2uQsxSGhoKoTRxWhUkBuFsjYPZ85HokhNVojGIpw5F4mSvkY8MA2A&#10;S34PsUo3nlyXQMJSwYHhPgkkPB8kGFlmk9saxReMku+/pglXr/sjKKsOno4e+OlZX1i4xeC6XSR8&#10;MusJnIbh/fuZUFCswTjF1YxNEKBtKcGuM7b48m4YbjlG45ZrArIayDPAPgzXvCoJFqgR4xSGy06l&#10;xPkaJHuGw8ShGPWyXBw/H47S4QnC0M24a+YI16xKWF0Jgl9VP9BXg/0XbPHxrVDcdorBTedYRJV1&#10;YZDiHyRLghrf+c538Nprr23VT4jUrjWmwIpBQkRCI1kIJggMsGWAYgNKRxFPWvA0ARJGpq/zb/kV&#10;wwgkzTu72HAWnarmEZTJtDhu1AZ7tz54Bw/gzXcbdII6Cc+/fUMmhHEW6uPT1WR9GMbb7zfA/E43&#10;rt7swp//RaWoh60MV250oaVvnFx+2DoxRBYAnSWiuXcMdlT333y/iiwMfbhr00MAole0hcFKaKyK&#10;rAIMGOqE+1B+OVsL+uHk0YuPPmvEPRu5aM/rbzegqWeMrBL9epCgxb/8Ww1S8zgoeQj/TOccEG1o&#10;i3J8CvsOtxJI6IIrAZ+//fsqclfqxx3rbhGPUUDuRnFpgyLe4QGV194kNySyZOTR+w20XI+/2aVj&#10;SCKAkJReQ2M19tS7MikWorq2Fc3NjcjMzERnZyedN6O3t3eNWU6qTqLAsykggYTlgwQOXB4baIPD&#10;PUfsdypAXaccmVFh+OUeV4TLelERF479F8OQ3dQJJwpu3mudj8bGfBw9FYYSCgZVVufg0IkQ5A0S&#10;SGgowOFjIShQd8PXwhFGziWQ1ZfiyEF7PM5poJiESJy+n4seKXB5UZcjCSQ8L3A5Al+bxCK/uwct&#10;ne1I9AvA4TupaKLsQ5mhkbhql4cOzSDKM3MRFF2LhsZCnD7niYDiblTnZ8D8URqqe1thaxEA98x2&#10;KNVdiPXPQG5tMwKfBOKSc5kACRG2gTB6UkTcqkGCSzDOPi5CU2MW3t39EI9y2lGVHI/dlyNRLpfB&#10;3MgHHiUEise6YH8vAA4JTVRvDxKD0hBT0IFBrQQSOHWtBBJerC/48kDCcf0+CeRutByQwEJvQRUF&#10;Atv2kva8iTT0PeQ+1IYjJ9soNkFL7kb9AiTYu/fhn/6lBj8hIZ4F+L//h2rEps2AhDsP6LkTbfj/&#10;/98lSM7W4PL1LqHBt3WRi9gAdilyImH+r/66gtyR1LS4KPHuh43CCsD3nrnQQWlXtfiHf6qhWAgV&#10;uRFp8Y//zK4/Kty+34PDJ1rhFdRPIKGJAqDlwl3oz/9SV5cLAYYfEWgpk43g489J60Hg5Iu9Lfh/&#10;/kupAAyGtnD8wr/+sAYXTTsRFq/Cex81Etjow6UrneSO1EkWDy1ZNlpEMDW7M736ZoMEEl6sOSf1&#10;9jkUkEDC8kECa641Wi2GO+pw28oDH551xDum/nDN68Q4ZWjRdtbDytIFH1zxgPGTePiG1aClnfy9&#10;n2SijlKnKpsqYP0oHZWDJAS1VcP6YSrKCTDIS7Jw5JI99lgFko94CjIrW5GfkgXbwEr0TQy/8IGc&#10;i1kWJJCwMEgYoexZ9SToHzzjiF2X3fDFBQccto5BYdsQxskKNqbqoJiAIHxKqXz3kZUgpZ4yHo2r&#10;UJaUgG/OOOFzYxfYprRicHQEAw1lMLvmgY+N7GDiWUixNEpkhKbAKbqeMnKpkRWeCjvi92E6L4hJ&#10;h31oDdo6asiNKQJm9l749JwP/Mr6KK6nDW5PEhFXK4eWsnoNtlTh9i1PfHzGDuddslArJ2c9yvS1&#10;2Jjv5N+lmIQX89O9YSAhu2SIXG1GKFBXTm499eT32i78+9kXv4xcgNiiwO4+rL23oABgjl24fL1T&#10;BAXnU+BzGm32xWlMre16YUFgIZa08VzfBfL95/puUYAyWyg4OJndeBwIcNS2jcIzUEG/y4TLD4MV&#10;jl8wNe9CQgbvnzAszlmTz8L/RVNdXQwYalqpLoqB+IxcoNjCwBYNDkIuIfDCoOCjzxpE/ATHOQRG&#10;KsW7RVs+llF8QiM8AxTi/QyAuM79ZF3gvvI7EzN1locPP22g9KsqAi7ra0XQWXokS8KLOcW3V69N&#10;TEzwrW99C62trZTacApaEn6lsjQajFIK00lKVTo+RilPxyl1I7lmjBD9RkZH6TqlNuXr9HdynK6P&#10;8LUx8btWfz5qOCdgweez65uk+IZxEsr42gQ9rx1eWpte5LHjmZeVlSX42cXFRUzEF5kes/vOfDRF&#10;fMa8quNXPh8R9GF+ndDz8bj++ghZvMbpGvMeXxM8rOdRcY35kn4fJfe5Mfp9gusiHhXnen418K7g&#10;feJnng8zdVHUAj0/Rq5M3AbDvaJtfJ14/0UfOxYWOaOUZEnYXt/U1bZ2mSDhiW7HZbYkJDaSLz0F&#10;A5HwzyWnTOdulE7uRjmlI9PXDb/zXxZW2ULAAjXHDxh+4+vsXlRN11lgZg0/X2OXJN2+Bjrhnn9n&#10;ywPHFej2NRhCOd3D9ZXQM5zek+McqlsoRoHcetjPn//y75VNI/o0pbp6Dc/PP+d7+f3z6+L7GcwY&#10;2lJD7yhvGMG/krtRQIRSCP+GtvD72a2I38/9Ee8nQDPdF2ojX+P+sPuTEOL1dFyvvzllBBLSqylw&#10;uYbGauyp92WVbB93o8nJSfBunFLZeTQwMjISQlVFRQUGBgbQ3d0tlWXSoKenG1zm005cX0ldy3xG&#10;GjMd7dk1Iy4uTvDzo0ePxHol0WaGLw18+iy+XOj6Qrw9Xc8y+ZTnwkLzZHqM9PNouXNmp44xux73&#10;9PTgP//n/yzFJKxW8t5Gz28oSFgvAXgz6mWBn+MI2M0pPEElhP3NaMdS37mTQEJJSQm+973v4Q//&#10;8A/x7//9v8d/+A//YcWFn/8//39/gD+kstq6VtMO6dn/IOj/O7/zO0Ko+nf/7t+9EOV3qJ//8Q//&#10;AL/3e7/7YvT3d/6dmG9/8Pu/B+77Th5n5mfuH/Mz87Xh/zu5z79D4/t//MHv4Q//j9+nPu/s8eVx&#10;ZB7+g9//XcHTL0J/Dfz84YcfbiMxV2rqaiiwCpDQRFr6SRKMWTgmtyHSTussCV2kMacsGvrrO/1v&#10;fgVbO3Q02Molp2xcb0mopbEaf6qtWSXabRO4nJubKz68L730Evbv3489e/asuOzfvw//8pPf4gc/&#10;e43q2rfielbTBulZ3fjxWP7t3/6tGNtPP/0U33zzzY4fjwP7v8Ff/uPP8fo7H2LfN1/v/P4e2Ie/&#10;/bdf4Re/fQfc953M+8zPb775puDnl19+edVr1Xag1QFaQ3/8yzfwDy/9BgdorLdDm1fTxv37vsEr&#10;r7+L7//LL3d8f/fu3Qsuf/AHf4B33nlnNXKn9Ow2osCyQMJbx2a7Gy0NJOSWj5PGfeeW/IqN6xuD&#10;L85ClFXMbk+Ll9mgZSeBhPz8fPHh9fPzW5OpZhecC7eo4jWpS6pkdRQwNjYWY8uuRi/KYWQdRe6S&#10;nGr0xTiuOychLlf2QnS2rKxsTdeq7UA0v4RyPPDJ3A5NXZM2phRTlkX7hDWpaztU8t3vfhevvvrq&#10;dmiq1MY1oMCzQAJ7dNC3eu4xGyREJjWRv/2k0KJzyS0nS0IyWRLyusjff5SuccwBpR3L4M3CKINP&#10;cqNUVkGDqCTayIg2NiqspEDuMnJvKn9Ood8LKgaRqx8bHh8GaskiJqFWnBvGzfA3m8arpm57pEA1&#10;gARHR0cxBVaTUQKUp/ueWxwe+SRTTeOrqms17ZCeHRRjefr0aSFUNTQ0YJQCGHc6XUDBxUdu+iAl&#10;r5oCg7U7v780xy5ahyAgLh/c9508vi9idiNMUbrwoHSY20e9EOvpFGVCCqNNZM9aBu34/krZjdZA&#10;4t6GVSwEEv7z9/4EMTExC4GExxS4/KcicHkxkJBXPoqUnB44OTkjLDwUoWFSWQ0NgoICkZGZDiVp&#10;WJVKJRX+u3BR0fWuLsoQVaYhoKZzh5JAwsKpJSWQsLKUm+sh3EkgQQIJ68FXm1WnBBJ2vtJFAgnb&#10;UOqVmrwsCjwLJIRHRCwBJNSQJaGM4xHIklChtyTkkyWBAEJexSgSMjsQEhKKvn45unu6pLJKGrR3&#10;tFOu5iFMTE5QijZORzj6dKFUbVOYRF9fP1kS1JT6lEACjU8euUUlZ5AlIZMsCXRuGDfD3+wyyZIg&#10;WRI2FzBIIEECCZsl0K/HeyWQIIGE9eCrzapTsiQsS7beMTc/CyREREY+DRLePDrPkrAISEjM6kRI&#10;aBi6ujvR1NQoXAikskwayGj36JZmtHaQK1BLC20Lr8awdhiDahLoFiiqQRXGCED0yPvI7YtAAgn/&#10;Ekh4tvArWRI2FxjM/uBJIEECCZslAK3HeyWQIIGE9eCrzapTAgk7Ru5fVkfWFSQkZXchMiJS5IZu&#10;bm6m7dCbCCzMFAYMsnoZZDKpPIsG9fX1aGltQXtnB5rpr5J2lNSBBNr9kbatn13UGjVUtPvqKFkT&#10;umi7+5yyQQkkED2et6huJZDAedU1NIbThUHgvPbzPern9En8vsBzm/VhWc57lwsSnqbX0zuiLkaP&#10;xX5fTvtXcu9KYhIW5I9njDv3byXtMjwz87yeL1fJWzzflhqT8NT48txY5ftXQ4vlPrtckLBQf+fP&#10;9aXw62rHfLn9nAP0VxCTMN3veWvbQv1YSv+f1/7Z66d47yrnx7Lcjeav7/q1/nnr+WrGYq2flUDC&#10;smTrHXPzCkCCbjO1qKRm2thsirTVvDGZVriwJCQXIoPcjfIoiDmP3I+Sc7oRTcEN8l45ONg0LTUN&#10;GRkZoqSlpaGoqAiNjY0SSHgOSGKQwLvPdnaSNaa5CYoBBYaGhwUYmL8I8DWVSkU7qGrR0UluX+Ru&#10;lFM2IsYnv2JCbKSWQu5GfG4YN8Nfvk8KXN5EzZf4YA1SVh8l+hUD6Ke/as0QhulDMi2w0WZMarIU&#10;KVXPBj5KJf+uWpVguNYfl6XWtzyQwELrfHppyB1vPr0Gn0sPnaCwedaU5YAEtVpDu8hqoKK4pH6F&#10;Eir9/wV99QLIXFoTLwyoFlwrnjkmVA+/QyPWF/3zxG8MTAZJQTFA/LXU8VzovuWABH4nx18pqK8K&#10;mg/8dzXvV9P84b5tlFC2XJDA/VWJ/vL4UrwZWY3ntFcv1KpoDBZa/5/NBxvH38sLXCar+PAQNLRe&#10;cX8VKu4v/V//bWN6zB8r3fq2nP6o6Xs5hCH9Omp4nhVqGrVK8NUzabmIgonpvRyQwO8cpL7y+Br4&#10;eXXvZ/rRXN2g9UsCCTtG7l9WR5YJEh5NBy4vBSRw4HJCQgJ6+3pRVVWF8vJypKSkiK3q+ZyvsTWB&#10;gQJbGIRlgQRmg0uS4Zx/r62tRXZ29jSo4HsMVonZWvj5dW13KwWDhLa2NrIMdAlrjEKxNJDQ3tEp&#10;gYQlLPJbwZKgGRqGsqUc58854P1zztht7IIPjjvi2KN0yCgGRUsfAc2wForGYpjd9oZ/ST9G6OMw&#10;RwgjgXFc24eEwDT4pjVhcGxow4Sh1QiNc7SQS8xupNEMY6irGmaXHfGekRO+IHp9dNIR++4koZIF&#10;KwIP6iEt1B1VsLjjAZfsbiGMzBE4iF4TI/1I9EvAw5BqKCe108LJWvVnKfUsGSRQe8fGVChJS8Yx&#10;6uv755yw3zoVVXLKCjWuQVVGJm7Z56F9fBjDxPcMMNXdMjjap6Oga2AOeHpeu1SkhGhrk6NfTc93&#10;1sHBPgPlg8NoSE/AFycf45xfJQZGSJBboWCyJJBAbZ9Qt8PJyhPvHLfH5zS+uy4548NTLrjkWoRO&#10;4u2hJczt2f1k69pAXx/aOvowsIg1binjtpR7lgwSqL+Twz0IdPLHO0fsqL+u+PyCEz447Y/w+h4h&#10;CPJ4jql7EOrmDVOvMnRrRjA0bwz4vtaSfNy0zoRMS4B5hWO0lL49656lggQWzEdGhtHdUoZbl93w&#10;iZEDPjQNQVhpF0Ynx2juVuPunXhkE+9qWbjm9W1IjijfVATmtkG9xPVNPahEVwfFRCoGaX3sQYRX&#10;CsJKuqHsqscNUyu8f4fmUC8p1mYpF5bT/yWBBG77iBK50dH46JAtPqXx/eKSCz4774ivzGKR36Nc&#10;wfsZcCjQTnO1l4DTRgBfCSQsS7beMTcvCyS8cUQHEv4nWRKik5tRUjtFVgOyIlDJr9RZEjILukhT&#10;PSZKWq6cQEEqaQn6hBa8hXzqWdAvLi4W5waAwBaFvLw81NTUCMGfwQMXFvirq6tFKSwsFCmXKisr&#10;xT11dXXCOsHXDaCC7+e6DXXtBCuFAAntbRRj0CNoyFuja4Y0QsPGmgnWkvAHkIUgofmj63ze0tpG&#10;1oJBGpsRMT4FlRNI0VsS+Nwwboa/uXSfZEnYHEsCW4Z6KrNx8HgQEmnR75Er0N1Yg0sXbXElvB7D&#10;U1oKVp9CX3UBovLq0UtCG2vbGDiw0MWC5uTkCEb0Hzr+YKhYWCa3M/H71KgQnFnzPD4xgsnxMd11&#10;8aGlDwyBFFKJ0bUJ+qcl4WOZ2udlCmzPFDCWChKovarmQhw75o+wuk709CrQ09aIW1ftYORTCQ3R&#10;a5zopZKVIjKrCp1KAgA0R1jQmhL9HMfkGNFutBeBjwJxwbEYAyCha436sRwhY6kgQUuCeWVKBL68&#10;5Iu4qn5SvJDA4xaAT25Ho45AU01sLA5fS0Wf+DSNYXSIeYD6bHCnYFBEwpdu3Jl/eIzVGKE0s2Lc&#10;iUfGyAKpbi2DiUk0ihmUCOGMeAP9CLjvB8uQGvSxwLoK4XNpIGEYUyoZrp/1wuPUBhLw+tHRJUdb&#10;pxxdNDeUzPvMs9wXHstR4mPS0Kp4fA19pP6MsCaa7tNdm0BHbgYuWmSii+gzsgHWtqWDBOrLcDus&#10;Tb1wM7QKHQTUeuT9iPHyxkdX49BA/RoZGcP4QCd9TzNR2qWlvrE2XY2xcR4/XgOI50c0kGWl4OC5&#10;GFQRv7ByYTm8uBb3LhUkaLQUf9NcjHPGdrgf3YgehQrVlL1vz1k3+DQMYLKjFCeOByK1d4j6N4lJ&#10;6o/BUmJY33S8S32ntU+sb2zxMqyJdH2c17/RDjhYhMIzrxNjpAjg+TAxNYzKpARcvJGEWlImDNFc&#10;WGnflwoSpkb7EW4fiFM22WhSE3Ahfm4nfm7v6iMLCr2f5+eEjk9n1mC1SEwyzec0vqpBuk+MOR2D&#10;9bhmHIH0bopDJFC4GovIUvovgYQdI/cvqyPrCxLy5ORWlEGmtX40UuAyxySwFYFBAQv6LMQXFBSI&#10;azk5OeIva/5ZyOddddnNhoEA/2YACRUVFeIevsb3MOjgewx18f/5OtfFoMNgndiuFgUGCZzVSN4n&#10;F33k+A5htqQPQF1dLYpLisi1qJ36nCOsDRy4PEwgorGxmSwJKgkkbIOYBAESqnJx6kI0KkfoAzDJ&#10;wo8KEbZBuOhUimGMoiE/Bxdv+uOSfSqKuwcxQcHpyvoyGN/1hTHt8eDtl4/S5k7kpRQhrqiDhAcN&#10;KrIyYWTmjfN2qSjvp1r6WxEekAP34CgcvemHRykNUGnHMNRei4cOATh4jYSUgAI0D+g+ukv5cKzl&#10;PbxyLWWfBBYQVSRgnD0bjtwBEiKE4K9Bmlc4TlvnQUlCYEd5AUxvB+Dco0RktylFnM5wbyPsiaaH&#10;zALgkdMmaBxuFwJT19ItDRLUBAJGlE2wMHbD45wOYg8tAUDiE0UzLl22w3Vy/azPyYDRxSBY+Ibg&#10;lFUUMtuGMaZoRUhwESr7NJhUd8LfIxyHrvjiYSwJ+yR0TowqUUwuoKfNvGD0JB5FvaTtDAzCj161&#10;wBnfYrTLOxBPmwympCfh/Y/v4C3TQCQ1sdZznhVrGeBqqSBhUtWA28YB8C7uIsBH/SVwwoXdRni+&#10;KNtq8MAqEIdv+MI5owlK4uMxeTPs3UJx+Lo3jjqSO2uHEr0tdXD3TsLdJ/742ugh/vWjx7BOk2GA&#10;hMn5mvi15GXhijI1Jdxqed+P5+7pQuPLIOHx9QDYp7eJ7HTM0wM1uThyKhzF1NZxwbshOH47FH55&#10;rVCPjmGSLIdJYXE4auqNG35F6KZrbblpOG4Sj+otDRKIHycGEOnghzNk/eojpcWYluYxgdc4N3e8&#10;8yCPrD41MD3jjzu+ETh+y1cI+eOjA8iMK0BieTcJ1GoUkwLy5FUvXHLKQI1imH4fhryhHDfv+uMo&#10;zf2gim50VOVh1we38PqVKJTK5chNLEFyVj5MLj7CD798AofcFgKXOiXCSsZ/qSBhkkBCpFMoTF1K&#10;adUZxyjxMivz2D2S5/eEuguhPlE4ctUD5v4kzyiJJpp+pMclEI/74PD9cHgUd2Nc1Y6QiCw8tg/G&#10;6RvOeOm9uzhkT5Yj1fC6r9kSSFiWbL1jbt50kJCcnCwsBe3t7UhNTRWWAgYODBQYJPA5C/0sLPOC&#10;yxYItjIkJSWJa3x/YmKiEKD599LSUmFl4Ov8d7uCA0O7DSCBXbZkDTJBJwYIHMDcQeAhPiEOERFh&#10;BJayyGLTTz67A0LTV1ffgJwSCSQstvBvBXcjFnrk1bk4eioQIZXNqG7oRGNNFUzIVcYuh4Bfcxlu&#10;3wiFf04dQt2DcZC0US2KJliZu8HYrxCBJNj9+oM7cC1ugMc9f1wPrkFHcwEunXXHw+gyOFp7Yt/j&#10;IgKa5di3xxJH3PMQExiM104GI6+3G4HWfjhFbiXpRQW4ejMAT7LaoR3feHel5YCEwZZinD7lB+9C&#10;GaoaOtAkq8ftB+64l9SKoe4aWN4IhmdGHWL8wrDPIgX15GoQYhuMe/7FyCLFxQkSeCPr2xDlEoYr&#10;Wx0kkJA40lUOozOBiG7qh5a0hoPkDoSxHnjdD8SN4GrUFCXi5188wY3wPLg89MCX1vnolFfi1BF/&#10;pNAYp/hF4YZTNjJzCmBi5gPbvHa0VGfB6IIX7GPL4OwYjFs+ZSgtSMWnXzrBMb8NitZSnCJtblRZ&#10;ES6ccMBJxwxU95GQvopgz6WChKnBZgJFT/DLg3b40tSNLCjkbmTihXuprWT06IC9hQvOO+UhKjYe&#10;58zjUEB+3qVRETh9P5E2pivByfOPcSaAXFwzo/Hm1w5wTKqAu6Mf3j/qj+iGHhLM1j82Ybkg4Ym5&#10;D676FqGsuQOy1h5E+vvjAAnRahpn/8fBsAzU8e5x4t2wph6U0LfzmlUikvIr8OCuD8wiaiEry8ap&#10;rQ4SmHdHuuBk4Y+bwXUgmwdZtsiqNaJGNX3LD11NRctADQ7vt8Knj9MQTWnUP7kQhgJ5G+yv+eBe&#10;bD3qK/NhfjsKkfm1cH/ih5MuxZAPt8DmmjNMPYvomxiD83dJodJQAeNj9jjlWoje4Q48IpBsGVoA&#10;V3s/fHw2CMmtvfS9XLl1bOkgYQBJPv74xefW+PyqO74ycRMuZQc8ijAwNois4EAcuR6FkJRc3LQI&#10;hkd2B7paimB21RcuGfXwtHPBq1dJzmmvwOFD93HOvQBxcfH4/BsnPEioQQ/RdKVAZ7FvpOF3CSTs&#10;GLl/WR1ZBUhoIXcj6DXVI+RuNKF3N+omV6NxUdLyepGenvlcS4IBGLC/PQv5DAAWAgkck8D3sgWC&#10;LQRxcXHi/xzjwFYFg8UgMzMTDDy4ju0OELj90yChv5cE/zqRDpWtBX39/QIosJWhsLBAgAOFCGjs&#10;p9+VRMdaAgnsbkR7VpArUUHlpN7dqE6c69yQZgrvbaFzN2oA05ADpXlM2L1pqx07bcflIY43qM/H&#10;V3us8J6JB/aetcbffXwP1jly0kYOozQmFL808od/Rjl8fYLxyUkXeEWlYZdVDBpUpHUcboTZeVd4&#10;F8jg+ygUVuFVyE6OxcE7WfQBBmkkc3DeOATZ9VW4eMYdQY2kuRysw4XTQUhqaye3hhCctUqAf2Ih&#10;QrJq0dxP7mtb2pJAQkV7KY4csMZbF9zwDWkF/560hdcS24leo2hKi8avTvnAPaUMwSFR+PToE4Rm&#10;l+OYsTMueOUiLjMfZ07cwdWwUoQ4R+LqVgcJWtoThdyr9h73Q0SLAqMGkDDaA0/LAAKFVSjLScTX&#10;xtFomCLsQFaWC6YeiCiuxDWTSBSS69pVc2fss01HXHYpzIzv4/iTNLi5h+Ab51LSXJPxityTemnc&#10;la0lOH8hAoXqEYwRjY3ORaCYLFAuJLg4Z7aTjYZcNpZhOZgvgCwVJOgsCT54lERrHm0M2dDSifqW&#10;LnQohzFQno4PiJ/zetndTosBcs3p46DXwV4U5pQhMi0PZiaOMHErQm5qIg6axqKd7uzKToPRjXQ6&#10;J1ekVfRhqULVskCCthMOt53wy/322HfdFT//6Ares85G1yiNDrnefEmxN5e8dbx7+uRd3AgqhsMT&#10;b7x3Kx6x2RWwuWuLXTeikJpVgHNXtrglgS0nmnY8MPOEcUg9jaAOJIwSSKiiGMb9V1LR2FcFo5Me&#10;CKjnndgVcLZwhE1KBdwsQ+AYX4u4sCD81jgcEdR3F3sPfHzeF+FJmfjsOrvfkdvOxDD6KNZgUtuO&#10;JzeC4ELKFqAHtjcC4ZjWgLy4RJg8KiQLInH0Knhh6SChH1HOIThjQx4OpPBrIn6WkeW3Ua7CRK8M&#10;F6+TgiOtU7hWDdN3XN5HFrthFZqraxCZWAQnZz/svRCJkuZqXDztgbBWcqVS18P0fCiSyWLGloml&#10;8uVK75NAwlaThDamPcsCCa8feTgrJuH5IKGAYhLS8/uQk51DwuzAtHsRC6Cz3Y1YyGetP1sIWOhn&#10;kMBCIFsSOGCXhX0GAQaQwIIrWx74OT5nQZrrY5DAf9l6wBYIrqusrGzbZ09ikNDR0SGEf6ZBQ2OD&#10;AARsWeDC1znjUV9/3/S1AaWCAsMrkV3MlgTKNLUckNAkgYSVLqIrfW7a3eh8NMrJDQSqFjy6aY/D&#10;7uUYopSCldHB+MFRF5g5x8DcLhJPYspRkEIuIDciyI2I3E7GW2Fp4gnfgnodSAirQkYigQTSJg/T&#10;R6e/Lh9mV4KQRvPmyoVQpMjVGO+pxEWjIEQ3D9B3SYGkyFTcfOSPry66wTapBUMUVLjemqmnBcjl&#10;uRsZnSUL2gAJHNouuFs6Yo9tPhSTk2hLi8KPjjjDxDEa5vZRsCLNYVNlGb4+b4sv7oThllMMbrkm&#10;IEvWhjCHrW9JYKvBCPGEpakrHqS3kqsFCfAcV9LbgLMmdriV1or6jEQcNUsEO1ENt5TC9IobBXiW&#10;47opgQQZuW6YO+Ats2BYuMSQRSEWsYUN8HT0xdcelcQh5O9O8Qhcr6K+AKeMwpCn0mKUQMJZAgkF&#10;PU2wu0EWpuQmDJHwtXEgIQD+5XLhkz1J7nXsYscbSfYVJuEdU3LDITeqKYotGefr2gEUJybhws0g&#10;XHeMxL7jT3DFuwQ5KQQMbqaTeDiK2qREnKC4jZYpit9ZhWC41Hm+LJCgdzeyTWM4M4qKyBB8fDEY&#10;6XJypessw64ztth9l3iXePqWexJyq5rg+MgNPz3nBwu3GFy3j4RPtgwVZFE+dXmLgwT2q59QIs7F&#10;HycfZ6F7jF3fCPBRjFSEkwvee1gAVW8Vzp7xRUwLg4QBeFk64F5cKYGEUDgxSAgNwA9PeOKWSyyu&#10;05ronFSNosQEvHcjHo3kPjRB7oXjPEfIuvDgqj8cMlkA7yE+DoRDSj0yIuNw7kEOuikWiQP9lzqm&#10;8+9bDkiIcAzFVbdygkSM5HX8PDlB49tdSy5/HrCilPEcTzROtBinOJvumlLcIcuwsW0MLpBr0W7j&#10;GJS1VOPyOVrDe2gN767AeaNgJLTpFQer6MdS+i+BhI0RyrfaW1YMEmJSWlBaB7IYkBWBSkHVBBJT&#10;CpFV0E2a6nEqY8gs7Cchv1C4vxhiEAyBy4ZsRhxjwBaE2dp/FvT5PgYC8fHxAiiwsBxLwXkcmMzP&#10;MiDg37mUlJQIMMCgwFAXA42dYklgrf4AAa2a2hrUUhwCWwx6Ka0sa/nnFt01jgEpLiklkKAkCw8H&#10;kY+gsIosCZk1pGmqE+eGcTP85R2yhSVBAgkr/mAsZaFd6B4GCd0VFLh8IhR5SrUILFY3lOGrYw9w&#10;I7EZzZU5ML4Ri9K+QXTIKuDnV0JaqErKhuSChxmtaCjKwOcHHsGtpEG4n9wKpVic6gycOuOHmDo5&#10;kn2DsPtmBlp6KmB0PADxXRS8112OU8cChCUh3j8FXunNFAxKbhw3vGDmXw0VCYyGVIQr7ddyn1uO&#10;u5GqiQOXyUeesp+Mk5AxQpl4jp66jwthBKobCnH5WiRyOlWQt9fAz5PWgr4W2N4JgCsJ2Ury/40L&#10;yEROTQuCKEbhgsPWD1weJh/z+qxY7L3oheACsvKRAsXX3hdfWCageXgEDYmh+NUeJwRVdiEzKAxf&#10;3U5GfVcNLpOmMVvejgDyYX5AgccKdT8yojIRl0dKnuxEHDYJRapMjmzyfb7tTkkgyLXt+GEnuJeR&#10;GwZZFU6cII19dyMeXvGBdUIjhiY3BiRw4PI1I9KuxlSjvq0TtQ1tqJa1oq6tF6p+GcxNXfAgtgnN&#10;dWW4/ygWuXUNuGtsj0OeFZQ+uB23zt7BcZcCZCYk4+iVZBGs3JAWh93HfZHUQXFbG5DhaHkgoQ1W&#10;Jt64H9cgFAMYVcHN2hZv30xGi7IFjy0C4J7RJng3NiADWXXtSKDYomsOBejUqFCWkYvQuDpU5KXj&#10;0FlK8LGlYxIooJ6spxpynbl8xY5cjmi96uhFfkIivjzvhZBWFZl9SrFnryUuhNehpSQHBy/4I5EU&#10;iW53g/AkqR7FOakwuZcCGY1jA7nD+QVW0PpG/H7JFQ7p7WioKMRtmwSUtLfC1swZ5ykjlHq0W7gb&#10;PU6sQ2poNE6IIPaNAQm6wOUAHLmbhrKeHtQJfqbS2AnlUB+CnbxEUHMtzWt/90i4UR9TySX0VaNI&#10;1JGVIM7VGe+dCUZhQxXOndCt4ZO91Thz1B4P0ykmh7OZrTCuYqnrtAQStpr4vjHtWTeQwMJpVpGC&#10;BPgyyrGtEYI9C/oMAPivQYBn4Z7dh9iCMDv9Kd/H19hqYLif7xPadH2qVMPvs1Onzq9ruwMF7ntX&#10;V5cQXEXfqquE5YD3npBTINZTha5zNqn8wiIJJCxBs7IVYhI0lOa0lwLurB5loJJAwjDNl/FJDUri&#10;YrD3diLqyd+6jMzwe4wc8cUVD3hkdWCYMmGoKCjvAKXSO2oXiOMnfBBa1kSCQyo8UpopXeYA0kIj&#10;sYvSZe65HooE0siNyOvw+GEK8smSMEom7icPk5HXo0J3aT7OXqeUi2fId9c+DdW9nClp5dq1pX50&#10;VmpJ4CxFKhL+Hz5MRaGcsnkRvcYmSIjOTMLX1ygzD11ryEjBAUoT+rmJK+wpE5tqhAK9G8tx7Tq5&#10;JhjZwdizgFxXVMgMS4VjZC2UpCHfaFDE/V9qdqNB0r6OjatRk0fB6Ged8dFFVxyzy0LjAGvTNajP&#10;L8C9+2G4RPEIuy6HIK6ZeKiH0uqSpjGxi9I/ktXhoaU3Pj5lixO2ySJDztiIHAn+Yfj8pAN2m/ki&#10;qJTiHYYozsHKBQcfJqG8oREO5KJU2UvBkm6JCCpoh4YzCS1hXj2LB5bkbkSWkwl1B/lhk9/4GSd8&#10;eZl8uClN5i5KGXn0UYKwnimI940okPuTs3YwCyiDnILZK9NSceS8HVmLKIDbMRyepHnOzy7GQ7dC&#10;dFMGsMH2eliYUhpXn2J0Duoyfq2UV5fy3JJBAvd3qAtBLokIyGsTNB4iFzN1dyWMSah1LCJ9d1vF&#10;NO+aeFBgq4KyUQ12wM8pkNwP7bD/XgQym9ToqirGA/tcNHJg7DoLjQvRYKnZjfhZLVkr+wnIWpl7&#10;0tjSXDWPRHxNL83lUWi662FnRVYTJz98csYNjygWZWJSDicKSL4f20hZ2sjHPyAcu0474CtzP0pr&#10;SrxLcVRN+Rk4ep7TizrgTmQdlPSOIko9uo8srTG1HYj0pBSohS0ozsjBI1/iG5r3q8lqtjRLAmWh&#10;0ipRSGv4VzTXvjB1xx7i5y8pte+XV7wRXEWpFgYaYWvlg49P2uKwdRyKusitrqUGt2hd/uSyB4zJ&#10;+vnEI5msgo1wekJrOK3b45TCOdTBC9/cDkdOByWmWOc1WwIJGyOUb7W3rB9IqCKQUDwgXImGaMEy&#10;gISFsg3N3hfBINQbrs2+f/59z3tuu4OD2YHL0yCB/BMrCTgtCSSQBSe7ZJYloXrnWRJcnJ3FfOL8&#10;4CstlEYE9z3i8cQvhWqaWnE9K32/eI6yxWhpF+0JylrD+x/w/znzBbtRTFLGDi1ZGsbYrYLOx8gU&#10;PUEf0bGeZvhHl6OZs+H1VeAoadqiGxU6czVrEekZfp6fEe4Y+nr4HbrMGrr3jdJ7RrlOqp9TYIq/&#10;lGlE14aNLTyWRkZnRDaYFkr3O0VZnhZsg2jbTPsN9BpjelGGFN6QaTa9xvXXRtiMr+8n/x2lfnLf&#10;mUacsWej+8vv45SHxyh7S3ohBXhRqs5ntoF5ZNaY6saKxpeEIO7/CP1/kqw//H/u2yS55Uz1VcPk&#10;LIEE8lmeIp4RfTfQgPo+n0cEHYh2nGKR6+HfdTzJ9CQXJ+Kr1fIFzzHjh6EITigUfX/2+BL/j7NL&#10;BvOlju9FEe3icdP/puddQxs5ta2gDfWBeZ7pwnXw+PIcm6Q6uR9ivNd5zJmfszIzBD8/d60SbdHR&#10;mOeuaJdhTKm9PEcX4l3uz5wxpWdHDOvIBvRvobFjn3qXkAzcJLeo566n+jVuZu3R9UWM2fT85nVL&#10;N+4TIm1zHzzuBOJBTAPp/3VpjMX6Nj2HdTQUPLMAX+h4hPmDU8oyX6x+3jPojUylOJ77wc/ur358&#10;ua86/pvLz9wuA5/q2q3jUTGn6X7dnObU1TQXecyn13D9HBHzdv35mduvpXXjO9/5Dl577bWtJstK&#10;7VknCqwcJBCyL60nd6PKUVEKSAhNpPSLWYU9wvWI901gIbWGNP+sMWiiFKgGKwJrx6WyNBowzTjt&#10;Ke+NwFYV3oSOg5Z7yGTZTXsnzC68lwJf51iF3Nw8AmlKGgsKIqfxKaTdsVMoKFW4G1VPTY+bYfzy&#10;yPKz3dyNbKweQqlQo52CwFZalKSlv2Ebgdvk7y+ncw6Q3KzS2Drv3a1daKQi2qM/5/83tvWgTVaH&#10;qxfu48eHrPDKLhscoDSAZe09aGnjZ3T1iHsNRd+v2e+Ye264d/P6L1docPDwUSFU5RWVob27/7lj&#10;8RS99H02jN/8vs+liYFGTKdN7HNvP76mtIchFJzY2d27JN6bGde57TZcbybXjdbqCpiaWuLvjocg&#10;R9aF1vbuWfww89zCPDLDdzO8RHRag7nBc+zkHX84BaeTNXSx8Z3Fv7N4+anxNYwf/Z3TH74urs3v&#10;78aMdw8FgodGxgh+vk9rlZzWquetLaLt82g8+9pC4z67vzN02Zj+LdQXeb8CDzwScMk6ZMnr6UJ9&#10;mD1Xm2i9a6d9f0JcnPFXX9jBNqURnfSdW4h3F5rj02unWB/0fDyPL1a65vfICbiEZ1FKad/F+zt7&#10;PV5wbX56DZ495rPn4vPWuJX2ZbHnmun7wu359re/jddff32dRFKp2q1GgeWBhMMzgcuxBBLKCCQU&#10;MEBgIXQWSCgkkMBxCZynXyYj1E8ItKW1RbdXArkdSWXpNGCasfCvIU1BZVWlAAmc1aiPdg/tpYxH&#10;swsHL/N1jknIyqa9IsiSU0gggceniEBCqh4kFBFIMIyb4S+7h203kPD9dw7gtWv+eIXcEVZafktZ&#10;YP7+mwd4Zb819tD5V8K1YRuUq97kn26HX+69h5f2PsJnlz3xDQmb26Ltz6Dv15Qn/m9fekMIVR+f&#10;fog9ZIrfzv1ZStuZ5/71cwu8Qy4ja8Z/VOeeS0549aAVfnPGGXu3EF9zH3/05T28duTx2vV3i87X&#10;veTC9eY3ZoKff/LOQXKFo8QAW7Sta9UuHt9XDtjg5T3313B8iZ/JPef9Yzb4Gfngf0HuN3vJZWet&#10;2ryaeri/bxx7gh/uvruG/d0afXuKLmId8cDv/d7v49133tpqsqzUnnWiwDqChDEBEpqbW8jqOElA&#10;gcymZDKTygpowKZ1ch+opxSoiZTBoaSkGIVFhc8sRZTvPi4+gVKgkh/kDgYJb3p54TolirhEk2Ol&#10;xYyef8U3Fd4hWZQ+c51m2TpUu1BTt1P7FyIJt//ixYtCqGKL2DYajhWPMPf5JLlQ5FU0r2l/59Nu&#10;q9CS+3vlCeW3T6/YVvNtJQPMfeVNQJmfPT09d3x/mUbcZ8+ofNyh7GFruR5tZX6Oz6mmWKDwNe3v&#10;Svhto5757ne/K7kbbRSxt8B7lgUSXptlSYijtHvlMloEq8iKQKWohtyNUilYtqgHRdUTdG0MhZXs&#10;IlMrUpK2krlQKqujQTXFJGRTStm8PF2KWN3f2YWvUSFXoxy6XlAxpBsHGp/iWp0lIS27DsVkVTCM&#10;m+FvAd1XW7+9shu94+2N2zSJrqyi3KRnf+OXCp/Q7C0wHaUmXLqkAwm9FJT/ohynCCTkV5Iy5QU5&#10;rtpGISqj8oXoLWfhY372IoXGi3J4RRfgrlvCi9JdJOTWwPhR+AvTXwkkvDBDLTq6ZiCh+CmQoAMP&#10;hZVq5JepkF8ulVXRgGhYWKFGWe0IyuoWLyU12jlAYA5IIMCwI0ACfXhvERObrqLcYJCgtyS8WFN/&#10;a/Z2tiVha7Zw7VtlsCSsfc1bs0aDJWFrtm5tWzXbkrC2NW/d2gyWhK3bwrVtmcGSsLa1bt3aJJCw&#10;dcdmPVq2PJBwaCYmYb4lYQ5IqGFLAoME1mKPS2WtaFCtoyVr/RcrOrrrrAhPWRIkkDANLCSQsB7L&#10;ysrrlEDCymm3XZ6UQMJ2GamVtVMCCSuj23Z5SgIJ22Wk1qadzwIJMbHRbCWde7x2yGZ6x+W49DbK&#10;o03uRtUkiFJhTbVwNyqWo6h2cvq64Xfpr45Om1WKaeO71GxyN8qhjWjofH47CgiA1Na3bavN1N6R&#10;LAlrswpsoVokkLCFBmOdmiKBhHUi7BapVgIJW2Qg1qkZEkhYJ8Ju0WoXAgl/9F/+FPfuOT0NEl6V&#10;QMKmCfmrBRcSSFjYLUmyJGytlUkCCVtrPNajNRJIWA+qbp06JZCwdcZiPVoigYT1oOrWrXNBS8If&#10;/yl8/KKeDxLiyZJQQZaEItKOcykhS0ISWRJySxUopYDmEtobSCpbhwZlNFbpOTKyJNShhCwJhnGb&#10;+StZErbuNH1xWiaBhJ0/1hJI2NljLIGEnT2+EkjY2eM7v3cLgYT/+7v/FTm5IinD3OPVgzPuRk+B&#10;BBI8k1ILEZeYheS0UiSlFUtlC9EgOb0UMbHJyMhtkEACzQJDsPO0JSE0R8yNxuJCmFgE4vT9EBjd&#10;D8SJO0nI7RmZM29aS/PxJKgMPeMLLxaTg10ICixHy+hGJp6cQntFNYISW6BdsFlqJEcUI6eFd/nd&#10;usdagYSpCQ0SohKw77ofrrrno1U/VoPtdbhtGYSjNMbmwbVQEykmFS247xCCA9eC4JzZTntWzxwT&#10;fa0ICq9B7xySqZEUUYLi7oUpzbc2F1UiPKuT9mNd/FjTwOUhOcJCK2gnbh3vjfc14YF1MI7e9od3&#10;cb++MSpE+sXiqJk3boXS5oyTs9qo6UYoPd86xs9Pob++jHaTDcSx25GIbWBqLXzIa+sQ/Ezem/vM&#10;hoGE0Wb4NeSgzTANJ7rhXmmDvQX3Ydkuo/2eFz66+gsR0FZLu/oyCdSIaXShZ6wQpFDqHhhvhb8s&#10;A7LxZ9UwU++6By6P9cLHNQKHzALhMs27pLhLTscpGt+LLumomTNsg0gIL0FJj453J+VNuGNHvH89&#10;GG45C/ErKQBTM3Dqmg8uOqehanBxfl43kDA1hMToRBy6HYhzVmEwuheIewm0Mzs1qbEgF0bXfXHR&#10;MRv1+mk50tMAyweBxPuRiGvmi1rERcbPef5+YhOG5y3TqtY63LP0wRHraETLhhZNTbzpgcuplEnK&#10;v+zZAzNQA9qmmtLU6G/JcgX27KVctYYMVDSozsG06VXX4oNLd0ggYUlk2jE3LQQSvvP//Cns7fwX&#10;AQkZ7ahoJI10zbi+0C7LFYOUArVbKluVBsW0G3blMI3XxKxxmxm/FzomITRXTOoo+wB8bZ6E5CKy&#10;uhTVw9fJD5/djEOD1vAlmURebCT8SwYwPFu4mr0kjGvR3q7C0ORGggSSXdSDaO8ZeobwMw555wD6&#10;h5Yitm7e+rY2IGEKsrwsXLKMQ2RuHdwfB+CUa6X4RhbEh+MT60wkF9QjV6aga4OIcg+DqU8xEvKK&#10;cdbEHy7FCrpzAj1djbh99iF+tjcCtNRNH12V6fjt21bwIgFi/jE1OoS66lx8/oYF9jtUbDBIoFiw&#10;qED87BN35HFnxzpx38wJZoF1SE5MxOcXfZHYrUJqQACOWKQiOaccpmaOMI5q0ssPE8gN98NPP/VE&#10;Ecu/Qx2wux+EB4n1SElKxj7jSGT1z4ZQ+t5PafDA+D4+uJ4tQNdix/qDhHH0DNXibt45/HXUA5SK&#10;aTiBsMobeLPAF3FdYTiS54TModGnmzqlwOX0g/htQbyYR/L+RJzKfgwHmTPeKYxED12ra3XG5eo0&#10;yJcwv9cXJAwj2tEXF+wLkJSSg8On3RFQP4C6wmQcvhSCsJwaONoQwHEoAnP0EG2yGennjx/87An8&#10;WxgCqRHuHIqr/qVIzCvEGeMAeJYNzKLJFGqzE3H4YjBCKM2ny0M3fGWbj95FlrX1AwljaG1qRVJ+&#10;PdLzc7F3zwOciGlBb3MJTKjtPpm1cHzgisNPSjEw3gvHa+6wiKhHfGgkdp8PR87ACFoaW+h5GdJz&#10;s7H7q/s4HtE8Z45OKjtx28wel/wKERoWjfOP8tDxrHVeT6lNBQnjtDL9/PvA/tAFph2t9S2FwEe/&#10;AL59mBAhrwmkzX3nEGB7H9h7HpDRfG6KBM6epHuXpkCSQMJiK9zO+n0hkPDt7/0JIiMTngYJvz1o&#10;PR24HP8USBin4OVJERRbXDcllS1JAwJ1tQsBBAYKEy924LIeJEQ7ReFuSOvMLCdt5KVTwUhWsMgw&#10;jvK8Etj5ZSFr1oLaLquFc0Qekqs70VjXD/XoMBrqe6ESHxfSxOWUwDEwD7mtukVY2dWPGto8Kzo9&#10;D56pdeiap5CeHFGjvrITRWVlcA4rQKV4Nx2TGqRnFcMlJAd+hR1CAzY8SLtqF9QgJrkGVW29aGzX&#10;iWmariZ4h+fALboINUr+qk+grbEHnSpdXR20MZ9rQBbCCzuFMDQ1pEJtRTtyiorhFFmM8j4GE6No&#10;qulGRWUVPCJzEV/bNw1A2mpr4RKQjcjirmdqZFeyVK4NSKCRGh3DqJ5szRlxOHorCwNTEwh28kZQ&#10;x+yWTUGrNQi+43C+7QmrJLIbjCjg4uCBfTd8cOhSKgy7GEwODcDLxQ0/3e2N+KanP6rKqmJcfeiK&#10;PWd8YO5eQxRc/FgrS8JIRxOu3bXH64ciUTlBY97fCEv/YnQKoW4MPrft4ZDchODIHNKO66xjdZEB&#10;OGOTjQEe7c5GmFrY4c3DUagap4eIXsNag7a8AxfPeCOqea5VjevozU3H+8cf48yDoi0BEibHeuBQ&#10;cRsfF1hgV7oXqrmRE3W4mvEAKdMDMoGxBXb76uwIwsvJRjhemiFkKlmbH04X0flULfZk+6F6uALW&#10;5R5I1zxNh4VGen1BggoOJAg7FOsWENd7vrAja052dgGccnS2r6HqTJy9EopquqU4MgxHrbzx5cFg&#10;xAjeZd43KA1GYHvDEzbJ3bM055RFLyMHDlm6PUu0ddk4ZxKA4uHn8/S6gYRZr23IicexG8kCtHVk&#10;J+PUzTTx61h1Og5cSUOHqgPXjLyRJaZ2Ny6c9UV068xsrM2IxfFbqeiYpzNpK8rCBdNkMR/EMTG+&#10;6Pq2qSAh8h7wwzcAo9inB0VDC92VXcDXu4Ef39GBBGU6nfPuQGRVPEg7DMWRBcLvMhBe//xBnfWr&#10;BBKWTKodceOz3I2Ki4ufDxISCCRUEogtJkuCVHYCDSSQwDM6xjkSN/1kYj3lQ1Wdha+uxqCJ3Ddk&#10;Odm4ZhkFC8coHL0WjujmQfS3VuCSmReMnONx5tIDfGqcCFm3DOdPRqB0kjaoSyG3jishuPooGF9f&#10;jUJm5xDKoiPw1gFXWPjH48BZO5wOaZmrzeqpwO4vbfC5TRSuPfLCkbsZaBwZRXV0GHZdDsEdlzC8&#10;csQBTiV9qMqIwbv7HWEVRJqvgGgYPSiGStuDJyTcnvdIhKWlK764X4ju8X7YmATCvUwBeXMdrO6E&#10;4rZ9HM6a+eFJvhzDncX44qvHOOeZDDNzB7x3r4iE6l7cOWeHXXepz/Y+eO10IJL6tOhtrMR9et7C&#10;Ph5GZv54lLN2uyOvFUjQjx7CfaPw2Wk3eNSTUDTVAxsjF5x6RK5kVonI7poRGkbkjbh33QWf30tE&#10;lZpGf2wc2lEqbeU4b5IECumhYwplaZnwis6FpUUUQmpUT30EtIMsQVGa4tB4mDpVbhxIGNMgJiQF&#10;AXHZMLsej0LNXPXnVG8Vjl7wQLhslnA7OQgHKxdcJVA8hWHEhqQiIDYbptdoV3ftzPNtFUU4d9oW&#10;R3wroJznYTPV1wwnr1QEBiXCxLoIT1Pk6e/kelsSJiZGMTRO0qG2CKez3FHGIGkwA7tzXPCkyRsH&#10;ix7OuA7Nat7EUDmeVAXDp84H58rSiCIkZNM1k2wTfJB1CQfri5DaHIz7DXnPcOl7uq/rCxIIoDVU&#10;4MnjYJy8F4LLgWWo1ysBdC2ZREqgPw5a56OPyDEigE0vHpiGIrh2xm9ouEsGi6vO2PUgBbXM+wse&#10;U0gPCcB+yxz0LeJlte4gYUwBx3susMzT9WFC3YekkEhcJPejM48SEFrPXDiJhvwM3CC30ZOW4bif&#10;0jLNu1MjfbC94wKrgvl2rymUJibj6J1EOAdE4KxdMsr1HmbPk/Y2DSS0pgDWdsBNAgqnyRow/9DS&#10;eA/TGtebAfyKgIHAkmRTOv0N8PabIF9aIJvA1U1yul2GgVkCCc/jhp3327NAQokEEnaC4L+cPkgg&#10;gad3mm8gfvXFYwIGXvj4mDU+vhWNtG76mEz1weK2N27EtUFJbj2+1k4475oP74AwnAltEytDXUwI&#10;vryajIaeRlwxjkf9iBxPyJfXqVDnlhJq5QvruEZyV4rCVzcyxLrcGp+Ao/cL5mhgJ7orsP+YGwLb&#10;+akpeFo54n5+H5TdXahpHIBC1Q+HW+64G9WI/PhoHLTIEtqu5sQkXHxYhr7BWtKcBSK+TYP+rm5k&#10;VfXS96EPT8zDEVbWgeigUBy0L0W/ehi5wUH4+lY8yuqryF3BBzn8IemrxJFz8Wga78GDy06wyOCP&#10;6RAJF0EILO9AhH8IDjuVQ0HPZwb448vrMWhZxkfmecvomoKEKS2qy2phZxOMq6GNGBxugNlFfzim&#10;ViEmIxuWdzNRq/cZG1MrkJGWjfPmYQiompEMVHWFMCKQwO5G45oW+PiXkyCsgMP1SMS0PCsmYQKZ&#10;/jEbChJ6mivhHUn+1do23Lwcj6pZst64XEb86IJrSW0zoIX8u4PsvbHnYS66SZaQ0/M+0c3QDrXC&#10;3CQelHdCf0wR33UiMSyefLuTUKSaNdCTWuQn5SC5ph/NuTm4Qry3gDPSU8O93iDB8MJRdTaOE0go&#10;5wsDMfjfKedxgWIUQhsc8MuM+4hRz7LzUOxBZnM0khRyyDojcak8W69BplifwUpEdpWgQZUP8xJX&#10;JHYW4XD+JbxV6IbC4ecz/vqChBGkBcXg0uM0RCbk4NKNUITVGWDaJIqiIvH5lWjkzh6ziU7cMQlB&#10;SN0MSBgd7ENaShb59IfPuT4zcJMojYvGLlNyN1MuPtHXGyQMNpbgHClu6vU8rmiugPmNEDjFlcPB&#10;LhjX/WqgnhyALylmbvgWITwsgeIXklCiB0AD9cU4ZxaHxqfw0BRKIgPxz0Z+CMiqgaedBz69n4HW&#10;RUDRhoGECYKtzTQzaygzTD99HHzcKBiDbCnujsD5pGcvq41kZfglgYQhfYcHyN0jKoqepV3PLY8C&#10;QVmA2T7aVfR1IHPxne4lkLDzgMDzerRwTMJ/wyNbxwUsCQdm3I0kS8JyBPDtcK8EEniixLpEwMSl&#10;HF19g0gL9sPbZ0NRxgq4KTmu3LTHS6fcsP+6Dw7e8IJrmgwubgE4m9gt5lhPRR5pYVNRyyDhcgIa&#10;KCD22p1IBNXr7PMFBEAeh1ciOSwNVx1ogaajMjoJxg+L54CEsc5KXLwYhUr99zjRxwU3UjvR116L&#10;m7d9scfUC+99bYvHpB3Li0vDZdsy4SJQHZuEC1aFIuBS01qJS6ae+MLYEWe9KzGg7YfdzXBEFLUj&#10;0t8Xf3/ImYIVfbDvqgcsIitRX8X3Jwm3mvHWclwwSSHBvxs25KoQImNhWIFH1yMQW9aOEB9v/MNh&#10;/fNmHrgdXjE3+HUVa+iaggR9O+TFmdSfBDTNaVc3Hpwm95n22ZLCFCIf+OJOUNO0i4GSQcLlZLQT&#10;pEt1dMSee6kITcnA3gP2MCZXnpYFnfDHNxYkkEXA8aYNjjsXIywqBh9+7YyHmY1QUtfG+1tgftUB&#10;Z8gKMB1BMa5BlKsfPr8dizLhMaWE3XVrnHQrQVhEND7Y64Qn2U1QzBGiyBJl5Am/6hkXKxUJW6fI&#10;0mQVVwr7h95472QAEmQDiyolNwokjMwGCcp4vJrlqQc/Y/AoPIcHFKNjOBSKWHyddh4WLam4U3IL&#10;v0m3RoxSPsfVpKDRE5c6ChBSaoeHbYUIrnOFSWX2DF0X4Pv1BQk9uEug16Nct75EkhLifjgrLCZQ&#10;FR+HXRd9EK53K5tu2jRImG/zmUDoXR9YRrROW1F1z4yjOoHquuClXwcWn9zrDRLK4kLwDa1phqMi&#10;Np5chwrEf7WyfBhfSkB1jwwXToahSKyhxLvnvBBUq6NTcWwI9vkKJ7R5xxQKIiPx5SMBK+mxWtww&#10;90BK3/P7vGEgQUUByGc/oZiCr4HLJNx/TEK9uyfwJV37NcUUVM3xo5xp9HyQYPil1A+wdwfsHgEH&#10;CGjk+gKvkXVhEaQvgYTF58BOumM+SPhv/+Mv8F//9L/jz36772mQ8JvZICGzA5VNNOHIx10qO4EG&#10;k1JMAs3sKIdw3PDTOZewfTbY1gUf2eSTEK+Bk3UQ7DM4BJAAQaWM9syQIzEwGN9YF4h1tTTYF++b&#10;JaOxuxEm52NROzEA71sesIxn7cwwnlz3xqP0VuRGETB4ovsQlUfEU6aOub7ck+xudNAWloXsIqPA&#10;/ZueCCwmgHDBBXdzWSpVwfKCDSzimpAbk0qaxFIBEqqiE3CO/ML7tb2IT2jUCS+DdThxLBD5im7Y&#10;k5Y8qLwLadGxMPUgbRIdYz3tyMrpQLusFGcu6gTp8WY+T0LzeBcemARTMCR/XPvJkkDBkNXdSA6P&#10;xlVv0mbRMdLZhoystucKSstZMNcGJEygJq8UPuQGxUdDbgauPyqGnDIVeUTXiSBOkFXhmnkcanr6&#10;SKlWjFw5SxPD8H4cDrfU7mlBSVlbgFNEixYa4bKkXNyxjcY1+0C89qklvrJORLkhYdCcTo4jg9yc&#10;jClweWNiElRICk7DDXtqm5UXfvbhA5wLKkH3UD/cLNxwKZhH1XDQho4h4dh7ncZ3GgSokBCYSs/H&#10;wOyBJ376wX1cCitFZ1cb3MMq0c7MNdUBi2sRSG+fcVfSyFtJiRkHM8cYnLhoh5e/tIdLXteifd44&#10;kJCFwxmuKOF+jlMQd74FvFU0ImP1ZGEwh49yJvB8cKgKjytccbbSGZ9nnsXfxV+EXXfztLw0PlSE&#10;YyXB5LbXB/t8a/j2daK4xQ/nSpIo9P3Zx/qChCH4PvDBzXgSDseUsCRr0eNsOTqr8siNMRApvQuo&#10;wCc6cOtiECkuqO+kbQ+ljGeF/XyfBu42YfCi+IPZccntJdk4YBRAAe+LWxAMVFhfkDCOGCdn3Eqa&#10;EYg7CrJwkqyZjIcak6LwjWkqOjW9sLxMoLaJ2q2oxvFjnogSAQgTiHJ0xh2a4wsdfRUUBH03EjW0&#10;5A2WZuEgWQz5/HnHhoGE2Y2oJxeiCxcpFuEU8JOXgP/9Fu2WOmP/m9Pehmjg5eszlgT+cZTod5vc&#10;jKoJVNpbkutRBNEpm+oy0bslPbvHEkhYzhdt+9/7LJDwX369IEiwmg5cTpBAwg4DRxJI4Omc4BkL&#10;y+DGaQ3ilKYJ540ccJ0+Kuquetw298Jn9P+DFpHIblNjdIQEMVtvvEMfpDN3vXHGPB0N8mbcMktA&#10;xfgkFE0lpMV2x8enHXHkMaVjHCJhMzoZ5i46TVZ1XCrM7MvoEz1zTMircfqYKw5Y+eCzc09wybce&#10;mhEtErxC8NEpe+yzDsXZa86wT6lHTlwWbrhUig97bWIa1VUO7dgggh5744PLbvjyogPMw9oI7ijh&#10;TB8/f8phODLYC08bf3x+hjTj5A4VUtIPVUsFLpvrAnTH2yphap6BNnI3srsVhfAGnSXB7lYk+TKr&#10;MaLqhpsVaaLp+b3X/BBU2KdLF7kGx9qAhEl0VZfhzFVHvG/kjiN3UlCsGKNslv1wfOiB90xc8BVl&#10;bPEuJ7gwMYQ80p5/ShaX98944XpQNRSz0lapZCQ0mKfNyW7EIM2RtPDJHToI0F6cRWPRgJFp6Woc&#10;OSEJuOmxsYHLojEjrbC4kYpmOh2sSMNbX9zAu5d9se8KBWFbhCK6uAnm52/jJ8Rfhwi0fnmJfLOT&#10;hV+b7hgm3iU+aOLzIQV8HAj4Er12nQ+gYNgujJDA3V9dCPu4ijnxBx05ObjpULVoukiudsNAgiYP&#10;53N8UW7wslCm4HTOFbyddgxfVReI9vf2xcKmKXeOJa+lIxLXqygrzPRBqTeraA1oZapOoVcei3cz&#10;jPDLbBuyNjw/n9P6ggTKT9RaQiDWGR8dtcOhR9lo047C39oG/7bHFgdu+tD8d4aJXzF6DHhhogvW&#10;5pGIbCSQQC5nmeTL/4mxEz6gIN+boXVQUizKeHcD3KJyyBI6jtCHD0Vd+/V1XfLm+KbnT/T1BQlK&#10;eN8NQEDZLGg2pkKwqy/eOeqET8na5VU5KPiwKTsBn590xqfH7GASQn0TfECJB+j54MqZFXdioAs+&#10;4SkokNNTFEdWmhqHQ+cd8RGtb9bZqkV5elNAwuwhcHcidyFyGeKjJ58i2G8DXbOgXnMi8JYlze1Z&#10;psEoeuaSN7MzTYJiSon6HmVJ+hm5MD0DaMx6nwQSns//O+3XZ4GEP/3t/oUsCTMgITGrA1W0ZpbU&#10;TUhlR9CAQIKsDc1NDcjMzERnZyeam5vR2zs3Q/xWmAD5+fnMnHjHywu3qEGGPQ9W8nf+jstjI2MU&#10;sDrXWXVMM4Rete7LqFGp0NTeB7lG9/+BbjlKmpVQD48gP4aClG/nQTU1ieHhsWm3C41SSc8oMKg3&#10;405Q5p3hEd1Xe2Js5txA27GuKhhfjEVeHz1HLhHTebwnRyHv7kNLn4aAwDjGuFBwraGuSapryJCN&#10;ZkKLtk7yFe9SigBMPkYoiG1E/4Ef1w6hhfrRodD/OjmOIWqz6PnkBJ2P0/mUeGZMXNSdGzIGjQ1r&#10;0MzPDzx7r4CV8IoBJMh7dFaA1RyjGhVle+pHt3KWPl/QpQ/N3ZpZbhUT6Ovtp3tpHOeZ2qcELfR0&#10;mW4MZYURdNF9iFW1eXhMlptZsb4iu5JhXBbrw1plNxLv4YxEBER5yCZGRtCvHERHtwItxAst3Uqo&#10;qC9qtRpdvUq0dCnQ3EG8TL750yKF/vlpHfTUCDq6+ogP1dNadW1LCWxjq9A3CxlOEC9O894iHd4o&#10;kMCuMkPjI3NchtQjPWigvSQMXDtMwMGqsQCGBGJiTtI8G6KsNjPHJDQUGD6T8XQS3ZQcoG108ZSR&#10;6w0SuI1DSlqTOgag1g/aEI1vT78Krfrx7aQ5PtObSR3vcvYrcUzQGq/jff2SRgaGZnhScH4FbaCh&#10;1Wjm1TW0qDvZ+oIEahPxt25NmnWMj6KDeLmT0pzOHFNQyInHuwfn9p+eJ/3NzDHUg+CYDGRMux5O&#10;iHW2ldbZ2VaVZ7H1poMELXEz9UkcygrAy4HSmc6yIhHwoYCsuc0nHpn+IPEvpPgBpZddyiGBhKVQ&#10;aefcI4GEHSHgrwVQ234g4f0AX1BeB5AhdcWFPDDxalAGAiJ0+yQs9+ikfN3fmHjgjlsKLpgHwbVy&#10;YLlVPH1/bzXOk7uSziHoxToumxgLAKiinO7b5Zjsk6NtPrpYRuPP3Aum3elnafOX8eym3DpAAtTA&#10;03tELLUt18mtiQWrLXGMtZNb3RJ2CFthYyvKSgU/+/n6rLCGTXhMq0FHj2JRt7Fntcwvrgj3PZ4T&#10;SLsJXXruKwlIdnX1zrHmLqeJqYV1uPxkgexCy6lkre7VknW0eenpTFfy2u9973t47bXXVvKo9Mw2&#10;pMCqQEI1WRJK6yjzwSKlhH4vo1QE9eQGJ+ucKdXNlE2A9lZY7Pn5v/MzFY1T4Of5t5pWXT01LVMo&#10;l02SZWP5dc5+h6GuMqqrsmkKVVSW2k6+r4raxc896xluL9Njte1cLt2ef/8U6raZJeHP3zmMn5oF&#10;4aXL3isuP7nsg7/52hqvHXooAnmXW45c98AvPjyP//OHRvgf71lj/13/Zdcx/537TOzxs13W+JR2&#10;TF1ue7bz/YduBeEfXn5bCFVfXCB3CXO/bdH/g7cCcOzmytv6gy/u4sOzTtuir8xfB2/649gtP/LX&#10;Xv584ed/suc+3jphtyX6e/AG7SZ9Y/VzdqF5d/BmAN47dEPw8y8+OEJ0C9oSfV50jbjhJ3boPrTC&#10;8X31yGP8/Bur7dFX7iOtM0dvB+DwCvv7DrmA/vgry63RX+Zli/Xls9///T/Au29TDIR0vBAU2BCQ&#10;wAJxcfUE3P3UsLEbgI09FwVCYoaFAL5cYbeSAEJi5ghCoinnPAGC8PhhAQ4iE7TIKaUNr+h8uXXO&#10;vr+C60qk9H4VE0jOHhXvqmh4dp0lNZOoo/gfBk2VlFctLG4YMSlaARQWAjjh9HtR1YQACqtp59o+&#10;u/1Awl//6D5e+boXP/u8ccXlF7u78Oe/DYaNL6V9bOlZfmntRat8EHLFILlwKCBbSR3znqlrJU0t&#10;afIa1qCuFfVpk95bR7Q8cPi4EKqyCytR1yJf/nhsUttXQ+e9VygwPbH4hegr0+mERQAcgin97DYc&#10;q+W0mfk3ODJe8PPdB4+Jn3t3fJ+ZPpZkRbhgFfpC9JX760qbVh4mJcFyeGM73/vtb38bb7xOmZWk&#10;44WgwIaAhGrS8Melj+C//VkFPvy0Ge9/zIU2L7JRkHVBp1VnywCXUr3gzII+a/L5Gv9lgZjP+Tpr&#10;4n1DNXjwRIGs4jG89HI96slC8avfNMA7WINacq0rJ6Fe3D9LuDfUN/s9cwRtfTuayB36ld82IDxh&#10;GOeMu3H4RCdayfvB0EaDcG9oI1tH3HwHBTig74AAQs7etINtm67t4rkGXduLCCz98Md1SM0dJUCh&#10;u27ol6EtfJ/hmbUFAs8DJdsPJPz9K64UmAq8cVS74vLOCeCv305ASPLK3I1eiFViAztpcDdSKraP&#10;u9FqyaNzN9LttfEiHNfI3Sgue4u4G60zwcvLSrafu9EqaeK73dyNVtnflAJyN3q8RdyNVtmXpTwu&#10;uRsthUo7555lgYRf738wnd0oMbsD1ZQKRQj1+lJGWRHLKHvknELXGCSEkgD929cbwRtC9lKcDe9P&#10;xd9FfpY17hmFY8goGhOuOixYF5PbTiWdpxdQtgG9q1I63cMuOnx/BRVZF2WjIS3/yz+XCZDwG6qf&#10;QQIL+YUkjKflj6KQNPZV7IZEYKGcBHKuL6tkTLRpdtv5nK9lUhtYuH/z3SYBEozNenDyXBc6KRUG&#10;t4/bwO/n+gxtrKbdVt7+oAlGl7rRQG2qJhDDba8gqwL3Jb1gVFg4aimXYFHNBH7803qkEEjgNueV&#10;jyONfjf0S7gpUR/5Wi79xnUJtySmsYxoM5++K/j//H7r/r/9QMLf/coJ754BXj+iXnF56/gEgYQ4&#10;+MdT+jfp2HQKrE12o03vxrIasKaBy8t68+bcvHGBy5vTv9lv3YjA5c3v5dwWrG/g8lbrLUR8zaWH&#10;4VuvYevUIilweZ0Iu0WrXVOQUFRN6QRL5cilIv6W9KCgQikE3Shyv/nnf62Di48KDh5K+IRohBDN&#10;7jn3HylI0K8TwrO73yBlFQBtVtSOQ8c78dNf1OPydbnQzL/883rK395NcQ0TeOykxLHTncinHad+&#10;+gsdSPjtG40UgKohwXxcPP/L31Rjz/52chsap3iFSVhY9ePnv6rFL15pgGegWgASg8DMwnkEgYKf&#10;/VJG7+2ge2TwC9MIoT63bJz2HFGJ9r1M7bF1UaJtYApH6f37DnfgnQ+ayUpSjv/1dzVU5yTOX+6h&#10;ndIpI4h8EqY35PjFr2sEgAmJHRLg4ic/q58GRR980oJf/ppSXl7opnZP0O8TOGfSQ1aRGrzxdhMi&#10;Eskli+osFVYI2iGXaMq0XUnhccmntI8ldeNPASQJJEggYSusURJI2AqjsL5tkEDC+tJ3s2uXQMJm&#10;j8D6vl8CCetL361W+5qBhPJGIDm9CPFJmUjJKKHzYiSlFiAzr1FYDOJJ4//f/0cl3n6/ibT0DThy&#10;shM1pLHPKR3DBdMe1FFQs0HLzvf/5rVGIUw39kzhnQ+b8W8/qiNwMIWPPmvFE2clHjkO4LPdreKZ&#10;2SAhLk1LQKKL3IR6RNozFthPnu1CbKpWCPldlMgik1yULtI7GRgIVya9peKXv24QLkOuvir8yZ+W&#10;IShqSFgl2L2I62EBn9vJ7+MN5Pj9f/ePNWQhmMRX+9ppR145eNd6BiZmt3oFyHjtzUY0904JgGBq&#10;LhfA5Cc/kwnrwMfUFxuHAZFjftdXdE6xGg8dlQQ6mqCiFG0MEK7d7qV3suViCnllvYKmTNuVlJT0&#10;EsTQrrwFFQPCIjHXoiBZErba5HwR2yOBhJ0/6hJI2NljLIGEnT2+EkjY2eM7v3cLgYQ/oR2Xv/OL&#10;vU/vkzDb3SiJ3I1qyPefhWyd370OJBRWKlFJbkgVTbrC4IFjCDi4+Nck+LPbTgtZCtgth4XUOnLB&#10;YRcgBg9vv9+A7/9ttXAjevv9ZngHqUF7IOG9j5rh5KnCIAnOn+zSgQTW5u/+uk2ABNb+8zOvkiUh&#10;Ll0rhPG/+V+V+HR3M/7uHypx6WoPgY0JAUbe/bARn3/ZKgCCASRw+znz0q8oDiGYgqH7Ka36W+81&#10;wSNALUABuyGxxeJdAivvf9yEv/irKiHs79rTRkI95acmqn61rw3md3qFOxVbF8zv9om4ibfeaRL9&#10;ZeDDcQ3cXgY//M5de1rxL/9WTX1qpjorYeemJOF9DIcJQL3/sQxHTnXS7r0zNC4nwd5A15X8raJx&#10;YQCXX94rxsUwdrq/Ekh4sab+1uytBBK25risZaskkLCW1Nx6dUkgYeuNyVq2SAIJa0nNrV/XfJDw&#10;p//vn+N7/+XPsP/ctcVAAlkCBEhgbTz73zNIKCYBtF8vgOquc+H7Iijz0C9IU8/nrBXn67wZW0bh&#10;uC5ImEDE1Zu9BBJqRJpUBgmOHoMifuH9j1vw0EEJBQnvDBJsXVSi6EDC5ByQEE8B0ifPdeOzL1vI&#10;718rwEUwZVGqbJoUbYhOHsZj0ta/TsL77LYwSHjppzLEpo2IzafeovczSGAwU0zv+PWrjfANG8I9&#10;co36y7+uEoHFDBLuWCswQNaD3V+3w/KhQgCGbw514Aa5G3kGsCWhCYO0IwsDkuhkrQBGbEkoIxow&#10;6OA4hsRMrQA+8RkcmzCB0Nhhuqajxxf0jmYKhjbQcjV/nzdGHE9SJ6Oc4dtoMzUpJmHrLzDLbaEE&#10;EpZLse13vwQStt+YLafFEkhYDrW2370SSNh+Y7aaFi8EEr793f+K7My0tQUJYST4ssvQbMG8kiwN&#10;eZRmdNdXbbh1X46PP2/Fn1IGpAbSnr/y20YBBFir/yoJ2vcfDwhXnrfeaya3HKUoH37WIkDCv/xb&#10;rXiGYxZYwOa4h6++aSeXpB58Q1p9/j/HFeze2447VnIBIjjeYXZb6mgvI453OHisA9cseoRrFMdN&#10;MEgoo6BedicyuyXHXnIl+u73yoQlgcGL+d1+YeH4lFyPfvUbGe1AS/fSuy9dlZNb06gANTfudmE/&#10;tcPYTC7e+Q//XCvSq96634cDRzupLz2i3sikYVEYfFjb9eDAkQ5RD/dtNeBgKUBOAgk5Yh71EEhK&#10;qeiZ2UhoTI2ykg7I5+3CvNik0/TKUVzZK1zJnjqG+hBFG7g9DspB1FpsvrZYY7bR72sHEiYhq6yg&#10;1Lbp8M9ont51emqoF6GhmbAPL0PLvE1IBzrkFCOlmrUTM21grFWhrLxHgP+ZYxyN1R1oU83bnplv&#10;mFQjISUPD32ykd5AZtMlHGsVuNzf2gy/YOarXMRW6rNDDXbDJyITtkGFqFbyNrPjKCssweOATDiH&#10;5tLOuvmIqZCLVnbKavDYLx1eyTIYWj6u7kNCTC7sAjPhkdYiLKXzD4WsFs7+2UirXdqmZBsBEvoH&#10;y/GoLhCP2nLRY9hdd6IbQY2hsGpIQe2C85lSaXen42F9EO3CnIFyLY8vWZx7U/FQFo0y2qlYHFOD&#10;KOiuRdfE/G1/n6bNugcuTw6hIKMYjgHpsI+uRota16ZuWR0c/TJpfVFON2pikHYWDsmAQ0QF2mZt&#10;lN5WXgFH/zSElM5a9+Z3RTuIcpoHSxnh9QYJ/fV1cAtIhU9ui1DATR9TQ6gs75rZPXtEgajILNgG&#10;56CkxzBXNUhNz4eNTxaSa2njsYWOwV5EhqXDO7V9SRvKbV7g8ggKupJgVReA4L6Fs6Mp1BV4TPPg&#10;YWsOyJlCHCpNBR7JghHZ36HfUXocDX11qNAsZXQBCSQsYVHfQbc8CyTk5OauHUhgrXtW8bjQlutS&#10;ms6yMhBv55RNUJrRdiHgO3sPinscPQcpc9EouRFNwdlrUGj4G7qn4OoziPj0UVHc/dWkeZ8SQcws&#10;tNu7qch6MIY2mvu2zioCAuQORBYIjitgEBBHz/B7zlK8Amdmmt0Wtm7UUFvYJenwiQ5xT3bJuMhS&#10;xBYPzmR05GQH/MOH4Eb7PXBMAf+NTNKKuAnOqsRZkBi0+IYOUTzDMNoHQBmStKIdJtfkog0cIPyI&#10;LBkMEthCcMuyX/zuHaQRrkUMCDiWga9dt+hbM4CwmLXnhQcJCXliWie5O+LPfu2AeLn+ozJQC6MT&#10;wUhhtLqMoy0rFYcvp4OGc84xIpfhwX0fmDxMxG2PRJwy84MtfYxmf+uW8Zo5t3bX1iMirR0LyHEr&#10;rXLDn1sbkDCFlpJcnLzigytOCTChTeluxrcTYBtAgI0XTtkk4foNZ+x7kI0WDlzig4T7x8aPcNCx&#10;ag79yiMC8faRMJChTX9MobEwFa+/ZgefBs08+gwhzTcMey0icdMpEgevhiG8YfEP75qAhEkNvLwC&#10;8KFZBPFVOkJLaHEZ7oGHlTf2P07C3ccB+OZeJioGh1GQnY/bbsl45BuDtz8xx8fuVZA3V8H4qhcu&#10;Oifg2g0vGAc3CAGprTAJr58PwF3KfW8b3wDlPObStFTjnIUnLtIGa5+aBSOzx0DQZ7POeoOE/sFs&#10;mGRfx/FydxzOOYfPagowMDWAkHILfF3sg8sFV/FOQRBqJubNOm0xPsy+iUNl7rhWl4jC4TEoNIU4&#10;n3UNhwqu4f3yNLDI3dvji7MlEWjaAiBhqqsUnxp74TrxuWVwGRpIY9XXUIrTZ11wxiYORg8jENpA&#10;u2NPyOHxwBOnaN25Zu6M/Ta5IP0Xeqtysc/ICeYuofjqvDf8SumjtcBRERmMtw6HLmkX+PUECYNN&#10;lTh53gHG9mE4cMkNj1O7xXydmhpBupc/XvnUHyXiggLBjz1xxDIZdx664yPzOFQOaJAfFoWvb4bh&#10;hlMUDpuGIKBmBkSJbg8NwMXZE4ctwnHogjOsSslXeJFjc0DCOApbnPBV9mNcq3iC1zLMYCPnEZ05&#10;FOocXM6+hmM0D47wPKgqQP+UCp5Ft7An/wZey3NGkpbmwEgFLAqtEaZcmlJDAgmLccTO+v1ZICEr&#10;O/v5ICE5p1P42bNwzaWSBGl2NyogdyMRi6C/bnAtYnebRg4CJoAw/zcWwlmwZyHaoDUXqURFitUp&#10;oc1nDTwDAo49qKZzLuyWxHUZ6uVnuS7xDJ1znTqf/hm3J75m2PNgdlsM55xZie/hootZ0BU+F20k&#10;tyRuD7+X38/AgtvF7kr8O1/nc+4LX6+lv3yd4xIM/eb2GgBKMynx+Hd+htvNxVCXwc1oNr1Wc86W&#10;GzFGFU+PEcc7vNDuRnqQkOgVg92H7HE1qUEnLKoacPlCBNIVOuFH2duH8roudGt0/x8fG8NAPwHR&#10;ln4M03o7PjyISmKQ7PhUnLuVA52OVn+QpivY1g1nfKpEUD0f2tpCfGbigbDGEYyPjkA5OCoAw8TI&#10;zDkwhtbmLuKZPvEO3TGOzo5ulFNar45BBjQTSHELxGfn41Gn0tWxHY+1AQnAII1Tk1572JuXhENm&#10;GWjpl8HoqB9qBGGacOKwJxIpAxkfPcWp+Oln92HmXTc9NlM9jThmbIW3T8ZB6OmmKDYpKgK7jB/j&#10;tc/8EN08HySMoZ0m9IBekPa764nrYS2Lgra1AAmTpEm0dAxG1iwNMcaHICOe0fFCP66cdId/3Yz5&#10;ZKi5ABeuRKKIzAPDgwo0dugeHqvPwv6zsaB8CUj194NN+YL2MMGD6R5BuORRK54LeOQPi4jWRXlv&#10;fUHCOHJaPPF1Vb6O/QeTcDDrHjIG63A29TZ0qoAmHEw2R9DgbGIBXZ0+OFabNmfaVLb64HQxZz5r&#10;wN4sL9SNtcK5whnhAwNLml7rbUmQJUXCJIYW7+ljAll+EThpXSqutGYn44p1EVp6anDqRCDIK5j4&#10;uB5HD/uhYESDqPveuBNPHyQ+lANo7396rKfkTThpYkW7ZMeBPsmLHusHEsaR6hSAy551ujaMqGnT&#10;ySFMjqjg7+pJ8/QJPjoSo5vfPZU4djcBFG5Hhxa2157gcf4Autvk6NXreyIfEWD0kdHqOnP0VObj&#10;jEkkSIyAPDcRR25mYzGYsCkgYZw8Hkps4dhHAJCO7NobOFieMsviOYG8Fi/sIRAoDnUKDmXdRaqq&#10;FsZZ7qQuGcLDQjs4yMlluz0AFg1li65TBipJIGHRKbCjblgmSLCa3idhOSBhNYKt9OxcULUaekwD&#10;OQkkTO+rML1Pgh4kxLjE4J5fKSLI3BzaQZ+P4SYCCZHIGZpEf3MJLpl6YPd5F+y7l4yKgVG0lKZj&#10;7wlHnHmQhLLGJtjbeOMD0sh+feYJ9t3MwRyD9lATrpwLQ2r/bHWsCo9ueuNWcjvq8kkDalUoXJRa&#10;szJx8V4+uX2MoT4+CUdNfbD3nDMu+NeRiX0UzemZOHKN2mLsgI8vhyGRQIST2RP844e2cCnomeMy&#10;s51WrLUCCXopAgWZJAiTZvxRbi8myTUjIyKOXG9y4RacAovIWvQRWptSt8PHM4Fc/CJwy7NGJzSQ&#10;gJ0UlgYnv1icu55GYiUdk5PoaulGn6YV90zDEFL7DM2bRo4In2gcvBOJDL3g/bwxWAuQoGquwZ3L&#10;3rCOzYVfSsMcvlO1N8HtiT8O2+egbUgPH6c08HnigouRpOmYPmi3+vxSytLmAYtkdkXQwPuWD275&#10;Z8ItohS1g/NtVGp43w/F43idBjPPNxK3nSvoqecf6wsSaOgmJ6bdRFp6vPFpphO5F42hsNkTlnXR&#10;sK8PxAVZHtrH5/iqIE/mgfMkONk0xSBaobMB9iozcSbLAibl9/FZZRZyOyNhUZs0R7B8Xm/XFySQ&#10;YsAlDFdtY+ESno/sFnaKoyx4gWE4qwcJstgQ7LuahFbi52zB+znwCErB3dgmDI914e6tKLgnl8En&#10;Mhe57fP878Q8GBbzwNFXNw9mw5Fn9XvdQMKkAvZWUXgUVoxg4vPEugHRhIkhLdraetDVVgnji7Eo&#10;GaFxnZjAiMEbbKwFl887wqdSD4C0/YgOjMOh22FIIJ/D2VxQk5xClrF84Z44KCuGmXEMaKul5x6b&#10;AhJohdfSeqRruxbuJVdwqqZ42q1SDN3k+PQ8aJf74LMsZ1SRC5ZrwW2cKbPB+/nuCO2twpMKJ9A2&#10;Tks+JJCwZFLtiBuXBxIOzICElNwuoS3nYFguhsw5rKVmYdRwXfq7dWghxogsCYUVigXHiC0JTS9q&#10;4LIBJDhH4l5IEzq7K3HFuRC9anL7uhSN0hElAknrdjtCJ1T5PfAlIbMRlZmx2G0SB3LuQFF0MPbb&#10;lwkBvTgwAHuuZ87VQskrcfB0CFL1VgndCqJBoE0k7BJbUJmTgXN38wVIaE5Pg9GdQsgH63HKJAJl&#10;fHG8G6bG7ohs6oQTCb53E3V2ihLazCenXY3a9AyYPipdOA5imyxXawoSJsllMSIVZy77wjqrhzRl&#10;9H+/aFy8H4HLlkG44VdFwjRt1hifiYjydmSFJOGGXkvZL6uEa1gFGhurYHo1dZ4GtQf3TEIQ/AyQ&#10;MNLfBkf7YBy4GYOkdp2m73nHWoCE9qIM7P3GBde8Y3HjcRQJ9c16//EpdNVX4f4dbxx5nAfZsE7i&#10;GSGfejPTYOTPad4QMokWF0y9cCuxEyMTrbhyxAln7GJhTu5Td+1JIz00W5ogkPAgDDbxujmRSxps&#10;CwIJc+M3nu75eoMEwxsHB7LxFQn4Vv08TxRIkLnjOIGA84U2JFClonlytnioJlcbS3yceR/GlW44&#10;V+yLFAVr2EcIGITjcqUvshRleFLmgrCuGtyteoiTtbFoW0SAXF+QMACn6x7Yfz0U5o40RlbpKGsd&#10;hrqjDneukYvJgyiY3nPA13diUDekRpJfFC7cJ8uDZTBuh9VjkMDuaTMHfEFuSXcdfPHxRV8E1s11&#10;j+ttqIJLaDkamngepOjA8iLHuoGEMTlu3XXCO7ej8NAtBF+cd4Vt4Yyef6q7ChcuxOhAguEY7YM7&#10;uVkd96+CCMmhY1zZAVcCVwevR5I1cC631iSnwojWYAa6Slkhrl3eqiDB0MEJZMoc8Vq+NwpFDM3T&#10;h1qZgz2Zt3C/T/e96KP/m1Y6wau3luaEKx6SFSG2zQ8HSxyRqlncWVUCCYvNgJ31+7qDBHZxYZcc&#10;qayeBro4imWkQdUDuDlATgIJc3ZnfsqSQCDhZgAb5ceQHJ2JoNR83LmehCo5aY8fRMK9TPcRrYwI&#10;h7VfCTITsnDJWqf9D/fxxYl4nQaShcwHlkVoJmHs6i0XvEMCY1xRGa5cCkZC31xLgpW5J26ldqAu&#10;hwS0B0VCS9nGloT7JejvLsGrRx/ho8ue2HvVE19ccIR/zSiU/Y24d9cHu4wccdyVNMTDlE44IRn/&#10;X3vvAd5Wcp4L679JnHuTe1OdeB3HSVziOE6c4hKXOLHXG9u73t61u1qttOq9khLFLhZJlCiKFHvv&#10;vffeewN7B8ECghUEeyfe/zsHIAlSFJsIFmjmec4j6uCUmXe+mfO985XRJdeC9ZS0vTyFbStJUDa0&#10;uzgLV01y0NLbiGsXw1HOnZ8nq452OEKzCnDPLh4l5CYU6R6J6/allKZZCl9HP7jn0g7qpTk4fT0G&#10;+QNjmFnQPeZpBXYNkqB4Le2NQrEndyJE65rxt4MkTI+NQjKgcJ+R99TgtlYc6pbF1Q7A4rovAhsU&#10;6/zNOYk45iJYdUV8tKkIl28koHl+Br29Q0r3qxG43ghERJMqq+BIAlkSkpdbEtajRTtBEsaG8nE8&#10;RwvX2xSuKfLJYpzOeIQsnuMIcTPzDsKGVVfO5yGjGI4FI19RgytMagtpjXapCLvCcEmYjpR6H+jU&#10;BcOkwh4WLTVrBreqlyTMQdo3iBElb0uxDYNNDPnhUpmS9SI1vwGpydk0b+WhrqMBVy5HoYb7cboZ&#10;OlcjUNEqxA3TALjUKFbY09w8oR/avNSecSm8HH3hmkPjgEjo6evRyFUdB0+ZSNRJEszv+cI4U2Gf&#10;rY4KxnXXEnKdUZQZSe1ykjAtg+9jDxyyzIF4Ff05ySkExv6Ny/qvITMTOsssCUmo35OWBK7Fsyho&#10;dcVLuQ8QO7bcdW6ha8aJEJzI1cZVUeOTboATZThXG4zEdiKPpe6wbfbG1bJEUMb6NQsjCWvjo2m/&#10;bookvLJJSwJHEAQNlM4ztxkp2U0UbMyOrWKQnNWIvFIx+aBT0HS9bN2jmlaEuLgHVUsOsySMLiMI&#10;r18YxWok4U6QIkx1oqsRVvft8PrpZDSSmdbvQRBsMhRZY5KcQ2AR2Yjy7Dzo2wp4RSon0B8fE2Hg&#10;iig1AefM89E3O43+gSGI6eM6NjOBVG8/XHQvJ49QRZEJ8okABCGnZxpdeem4dkex83NnWhLOWJZh&#10;QFaPk7eikN9HpuOZMVSWCNE5MsX7vncMTGF6ehhu5B5iESuEgPvAPRZsKCPHXp3ItockzEMi7IRA&#10;rHA+7q8qwO0HhejoF8FAJxICPuhDhNs6gfBMKoCurheOmwfgvVNW+NkJZ7hkVsD2TiBZggJx4qYD&#10;fvjOfWgFC7AYk8uRBP1VLAlz46io6oREqbQluETCPq5jR0jCkIQ2e5QolL2p9nLoGaahbUxGSSF6&#10;lURABnujMMQpYxKyA31glMx5XivKQAftTN+mUJon6X5u1bhtbAiCpgWHuQFY6YciQaiqWM+hMDAS&#10;NynwmYuJ8X0cRG4sCxlTni5h6iYJkxN10Ct4gMeUYWyxTFXheu5jZCtJgnbW3eUxCfIJch9sQ5eS&#10;WKXVu8CU3DcWPfRn22BW4Y+KSQm5rtkgYXQCnZIIXCelSrbGYFIrSSAXoprGXuX75xFhHw6X9C4M&#10;9/ejXaLQiovDIqDl2QTZEBGDW9EKkjDZBJ0roSgZGCB3sTC4Vyrc5pKcfWEe27pEHCcoQ6CZD46a&#10;0DjQ4caBBa4FlaNnHdcUtZEEcpGLco7EwzRyYaAiCOPiYSoWM3FxJEFHJxGV3LCXTyLePQw3fGpV&#10;iPAkZSrrRIdSn870jcGjUOEyojzQUEaWx2g00yO6chPJZbB4zf7l6rE77kZzaBWH4dMiH1Q9JckW&#10;Nw70C8iS1qeMOVkmp1MUtO0NL5oT84S+MKzjYlhE0MmyRck6/ctIwhoDXgN/2iRJeLwYk7ARdyMu&#10;sDk1pwHeXpQtJiUJCQlk3mPHpjFITIxDfHwMMjPT0UlpDvv6emiFr/upRx/91tjYSKlbpxlJICLA&#10;kYGnHStJQpxzFG77NykVuxkUBAfg39/xQj4tI3cIcsj1Jxg3LENxwiQOWeTi05CWjutknuaU/jEx&#10;KSeGLvj8UQwuXrPGJ8a5FC66vMwOieHhRCtgd8hv2C4GZ03CEVSqUGYmJDSpa9vh2OM46Fv44OKd&#10;YvoATqIoKB43rRJg6BgMA9t8tMlGUBZBJOJOGPRsI3DJNBaZ7cMYaCikjQIfwbpAsm+JwvaQhDk0&#10;5uXhGLlmXXsYQxaZFMTzWUymkR4URNlgwqGl50I++uVY+nzOU3aUeBh6NiyL5xgXluHqLVK4Vbtx&#10;XoI7N0MRUq/IjNLbWIOEKgnmZ4cQ4xmOT++E4JplND2rBE1962fF2g5LQldlGc4aeOHKo2joP0xA&#10;cDWprqPdeERydNwmCresovEguglS3hVjFD7mXnArWiAAnGyX4Azdf5VkV88qEWGUOlM+LCGfdbr/&#10;cRTFx0TDMraZ9qqRY4hWJePLRBgj5WSSLGVaRu4U6OyLT+7GQjC4flpQ9ZKEOURXa+NvEq7gdK0X&#10;rlXaw0SYjT5SGotarPF6njXO5+vig8pEtJO70eBQMaJ66jEpHyIZccbLRfdxudyJMiPFQTC6EF0x&#10;ifxGZ5wj6yBHhurbAnGwkLIdFVrBq5v6fQ3FQK0kYUaGMFdSFO+F4jr1j7F3GTpGpyEVVcPAwAen&#10;raJw9A5ZLsUc1aE9gnwpPsOAiI2uCy55VPJz07CoCmaPQqB73wsfkltjTu8U5JQaM7mgBmKVxenJ&#10;1nIaB6mKwOd1itpIAr13vKsZj2yDYPDADx/rBCOUFs0WykxXNa5dj0M1ibisOgO/ftcEhx4mwtQp&#10;Drfd0lDcM4qUwGgcMgum8RkDA9dC1HVTI0cGkJ5fgWaOK1GqVx93H3yiHYSjN7zh3rQi+9Eqbd8N&#10;kjA/1YDTaQfx/RwraFMg/ZVKR/j104LAdB9Su3LQRtNOas1N/E38pcVxYCzMglhpFRH3JeCUIJK3&#10;koyOFOFGkTk+KTLDrfqKdUkRIwnrjQDN+l2tJIFzMUrKrEN6egqtZMjQRys77Ng8Br20EsDh1iJs&#10;gVQqpRXlaYySe8HYOK1Orzi48/MUuNfW1oHKpilGEjZKElIU+yQMSAbQ1qsSzDY9itqmHkj51RXK&#10;mlXbiJDECpR1KhSI8QEpWjpGFjPiyLo7EJFegdy6brS2j6we4Dgzgjy6JiS9Cvltqs4ZcnRRTEhE&#10;RiXym/vR0zGqICtzdH1OJcLSqlDP7dzHnxtFcUk1gpPLaSVoUGFKnptETVk18oULLiL7b7LaHpLA&#10;tXseHU0NCEqqQEbVQoYfOk2ZUHKzKxGe04KFLLcKlOSQ9UjR2j2+zCw/R9mqmgnfZcZ8ChxvF9I4&#10;VvrnD9TkkI93IwUSKvqqsKiS3luLWlK4NlK2gyRw7+kVNSMkuQJJpT2Lcicf7kFiloBkpwXdi9WZ&#10;hriF5pQV/sc9rc0kTxVILutdlOe5oW4kZNL9lO1rIdX8mLAY98PJsqIERSoUITKpGpWqWuUaDVcv&#10;SaB+H6pAbHchgsWU674jHdF9jYp8+pQGNVuSjQBxObqUytKILAEmjUTm+bSZIyigfRIC2nNRPKrq&#10;mz9DxLyV9kpR+qzQdandOYjsb14uF6u0Wa0kgXvfzDDyCytI3urQsJC2h5P91hYEJleiSGUzEPnE&#10;ELKzKhCZ2wpVj8fepmaEp5SjjBY9+JFDWcAcaR+CckrtvVAWxsEqoc1PtFqdJIF72XB7O6JSypDb&#10;Il02VuWUramlZYBfsBmndKB5ZXWIy65GJM2nUTl1aOW7lPaVKKFA7aQaVHUpWzMqgXdYKtLbFEIx&#10;R+6GGakCJFMa4fUp7+5YEuQzgyjtL0KUJJ/kmWS6MwOFo8OYm26FS2MQZTGaQ/cwJeDoWRoHUTQO&#10;Fjj84Hgn4aH8blArm2nMBIuLFknEWvMWIwkbmdU15xq1k4QUcpNJS00il4t+Sjgwh3n5/PKDIvTn&#10;2bEmBv1kFu4Qd6C+oQG9Pb0YHhnmSQOH6cqDOz9OxEFIH+4KDScJ33/ZFx/epN25L89v+XjvGvBP&#10;72QgPlfhJsTK7iJgetuIy72M6Yl9FFkhldBHdvWgwY2gqUN+/Q2ilTtqbOTOXbpmpA/N/evlMHp6&#10;3e65pyCrjHPo2AtFhAayIqirNDfW8vIcFR6qrlds/3PnxtDW1b9IFDf7Ak4ptwvM2uxtu3g9pS7u&#10;7F43K9fTKlhY1QoTl4RdrL/qq0fQNiPccls20ogvf/nLePXV1zZyKbtGAxDYJEmwJXejr+Kb3/4u&#10;bVq2fnYjzpKQmtuIjIw0fgWcla0hMDg4CLFYTCShHl1dEgwPDyvIgXT5MUD/7yN/1PGxMTQ2taCi&#10;kVaWRSsyUGlQ4PLf/lgbPzqche9/mLDl4wcfpeIbr5KLkKEnLDxT2LGLGNz3ycQvX/+YV6oMbCjm&#10;w4s2nNvF+mz43VRPS+/ULdf112dscfl+6Jbv33A9twtLr9Rnau8blxxx0sR/j7SX+k5NcnbfOx2X&#10;jOx5ef7olA7ue2fukTavN89x/ZuG+1uUl8/0vfHuNZd90lYOi1Q8oPY+8FoPl9V/P0OxS69ecNgj&#10;7aW2kDw/2GLfbWQu+cM//L94+603t6bMsLv2HQLqJQmUaCEttwl5eTkQtYlw+PBhfPDBB3jzzTfx&#10;3nvv8X+XlCg3vdkAdLOzs+Aq/LwVjiRIJBLU1tWivaMDQ8NDWHBBUnXf6iUrAnd+lEzltXUNFDSu&#10;2SThh29fxsd3U/CeYfiWj4Mm0fjhUTuKKwgjV4syduwiBiGplXjno2O8UuUSnEp9Idgn/VHOu31t&#10;VX7eueqCex7JW75/q+/d+n3P1t5DtzwpliZmj7T32dqyJoYpFbhr58fL88WbZghOqdwjbV5vnns2&#10;TDj3uc8NffdJWzksnq29Ro5x+Oim+x5p77O1Ze05QfHsP/qjP8Zbb77xvKlhz217n0YScinuj+a2&#10;5eUVWvHalCWBSEJ6XjNycylwrK8PtbW1qKmpwU9+8hPExMTwf4+MLM/LvFZPxMbGwsrK6rnrrEEZ&#10;kQQKkONJQlsbZMMyBUkgTFWPXvo/d35kdAi1NXUaTxJeO0WbHIVIoOVRv+VDz78VL14MQnSG4LmT&#10;q73Y4NvGhrxSNTn2lI3K9mKln7FONx9F8rt0Py/lrlsyMkqUu+ZqeKMb62t4eY4IC9Hwli41Lzyt&#10;Ao8DMp+b9uZVCnHbea+4G6kf9i9/+QXmbqR+mPfMG1YlCS98lRLpZD07SagnkpBZIERBQS5kKtvY&#10;cxaEdgo+WigcUTA2Nsbt27cppaMiG0hKSgrtokj+SlSys7NRVVWFgwcP4sc//jFt+CXiz5eWlvL3&#10;eXl5LT5rfHycP8cdY+R2owmFw66bMhbV1NZQYBbtpkqkobunG9JBKR+fMEj/jijjFLjzQ0QiKiqr&#10;+PSzXBpaTd0n4eVjd3DTrw2XnSu3fGhTNpufn/dHUGKxJojKvm/D9gUu7x8otitweb+0WL2By3sL&#10;BbUHLu+t5vK1UXfg8l5r8m5kN9pNDFjg8m6iv/PvXo0k/NmX/hqVlZWrkISzdpuyJHCbf2UXiSib&#10;QBHvIiOXK7IlvPvuu2hqUqwkcQTh+vXrsLOzw8OHDynPsQ5//v3330dSUhL/N+emFBkZicuXL+PX&#10;v/4175+fR6aOK1eu8ASBIxeurq78tZcuXYK7uzv/f319fUxOrr7JyM5DvfU38u5FlN6sqroaDRS8&#10;PEDxHRxBCI8Ix33L+8im3Xn1DfUpR3sFH6sglUmJQJWjvH6ckYR1CAQjCVuXS3XcyUiCOlDdW89k&#10;JGFv9cd214aRhO1GdG89j5GEvdUf6q6NWkkCt3lXbkkHBOVlfLDtaiSBc5f51a9+tdjOX/7yl/zf&#10;x44do9Sp6fzfJ0+eRFFRERITE3kLAVeCKN/5O++8w1sYLCws+PgGrnD/cqs3HMvpIP99LnPSfi98&#10;oDIFJVdWVaKaXLQ4IsBZFrhA5uva1/H2u2/DwdEBXeSSxLklcb8XFBYxkrABCwMjCXtrdDCSsLf6&#10;Qx21YSRBHajunWcykrB3+kIdNWEkQR2o7t1n7ghJqKwo591iViMJ/ZSN5/XXX+cR4lb9f/vb3/J/&#10;Hz16lHyeFH6Np0+fRn5+PsLCwhYtDfHx8fjOd77Dkwnud87SwJWhoSEcP34cR44cQUBAALhg5/1e&#10;OJIwIB1AuUAAAR1c3EEHuWJx1oXa+lr4+fvxKVHFki7eRau3t4esC3koqxtjlgRmSdhX4s9Iwr7q&#10;ri1VlpGELcG2b25iJGHfdNWWKspIwpZg27c3qZ0k5JeJUVdbzW/+tUASXnvtNd5thiscSXj11Vcx&#10;MTHB/71AEj7//HPaZTieP//pp59S8HMugoODcfHiRd46EBgYyLsbcYXbXTg0VJGH2tramv+Xe9eL&#10;L764qcDovdqLI5StaJDiEjgLSXFxMR+P0N7Rzh/iLrGSNHQsnpN0d5EVJgOltbQRGG0Vy2ISnh6z&#10;wCwJe0vqGUnYW/2hjtowkqAOVPfOMxlJ2Dt9oY6aMJKgDlT37jPVSxJIQS0USNDU2EA7A9NOpsqY&#10;hHPnzi0GH3MbrGVkZOCNN94ARx44tyKudHV1gSMK3Pkf/vCHtDmYkLcm/OhHP+JdjLjVdRsbG/53&#10;7rrmZsXmPHFxcbxlgju46zXB3Wh0dJSP6SgtK+Xb1EUWg7Z2ER1tKw7Fuc6uTiQlpzCSsFV3I9rI&#10;q66hnSwx7aiUbDz4fYYI7YBsavkunfJZ9PX0oaq+kwLJuaOD+kUMUb/Krs57d37Y8ZptJ0mYpF3e&#10;awnvkvoutA8ubDc8jebGDpTTjtYrd4+V007msuHppV1cp8dpMaMDzT2qOyfL0dPWifKWp+1qPUdu&#10;jl0orhFDMroxK+a2BS7LaWfglg6UtfRhmAv/mp1Ao1CM0jpy+WyUoLGTdvEeWUohPU9JImRDS/LK&#10;7apbVUsy3yZdtlO4TNKNkjoxxCt2aFYIxzyGeskVksZKaWMP7UKt3Mp4DcnZOZIwj+GpUSz23vwo&#10;ymUNKBxsx+jSZsLLaiodb0fhQCPalAk0uB8HJztRMiiEbLFpc9TOQXrGUx6i8sSdCFzuFUtQQvLW&#10;M77gWivHBC0q1VJQYEm9BB0yRTIQ0O7xVZRNhJP9lZF689NTkI2oyL5KG2YoW15FbQeEAxtLP77d&#10;JGF6bAIjE0tjaW5oEBV1XegeUXElnpuCsKkd9WLVUT2D1uZOlDZ0YVAJAdcsaXcvSqvbIZKuFa8o&#10;x4hsAlMb8FbeycDlyZkxjMwtn1fm5iYhm55YdXfo+dlBlEnrUT2+hMvcLMUsDjZANMXtTa0oI5ND&#10;6Kf5byOFkYSNoKQ512yKJPx2k4HL3Cp2cWUPWoXNGJ8YX1TYV1PcOaV/ZTpUzv2IOz81tfSR5s5x&#10;xGKhrPydO7/as/Zzl3FWGM6aUFJawgcpc9aDVtp3gsvypHq0cv+n8x2dHYiLT6APxwjqmCVhzcxH&#10;Ky0J8lEpPFz9cdzAH2fN/PGuQSCcCns2tPtoc1Y2bloWY1BV2EaE0L7ogINGgbhkEUpHME4aR8Az&#10;p2vVSZ2c7tBQTQrZyMYUzP0s16vVfdtIgnwEvp4heOuqF47djYZvST/ps2PID4/CMd1AfH7VGbqh&#10;jRhc1PNG4GbkBx2/RkVfT44gLCAEh6+540O9CGRKFQpSfUkWzup54OB5TzwqXZm2dAo1lJXtkL4v&#10;jhh448zDDPpAqxKM1XtrW0gCKUnp4RE4dM0Vn+q6QMu/iZQ+MR46h+O0eTC0zN3xrx9Y4UHJknTm&#10;+oXiwmMBrzDOjHTD93EAPtPzw7EbjjBJlvDKtaS2EGevO+P4bRd8bJ6K+qEVJGBaDD1zbxy65YsT&#10;lqnIaltSPJ4mmztFEtq6gvB2piuquD6e60VI9UP8d4EFDuUZ42xjEXrnlyv5PUPp0Cq4g09yDfFq&#10;gQuyJyco214zzIr08Gq2Fk42V/HEcmooCbfKw1E/uz4hUi9JmIe4Mg/XDQKoz9xw7H4qqvj+GYG7&#10;azDevuZNsh+DQIEUs7RLtp8dzWfGATh/ywvG0UIMLTZfBgc9H+gHtzwxJ00MtuHhHS98eMMfp+3S&#10;UbQBorCtJGFUBJ0z3nDmxi8np4NdsLL2xqcXXXDUJhNtnPCSkpwUFYUj12msalM66x7u5BQEMbE4&#10;dovmW107HHcsQdfsPKRNJdAx8MNJfXd8bBSGONHqi0DdhVk4ci4Kgqn1ieBOkQT5VAVOppnBZaBP&#10;ZWjNIa7GEidr8rBSxZ+eEcG23BQvZZvj7TIfJIxzI3oCcbUP8ZusK3i1PASV3GQ3J4KDwAFB5NK8&#10;kcJIwkZQ0pxrNkcSztlvKrsRl36ztLqP0p2KMEETrlwDgoh3o+vHxsfIEjPGk4SsrCx0ijvRKmpF&#10;a+vyQ8j9n85zbkixcfGMJGzKkqDY1K85JQlnLDMgU3b0RH0ePrkejarRtRUCjvg2UN5gbYui5SRB&#10;2gi9W4moX0NwuHvnFr5Fc10w0wpGQI1saUV7N4Rul965XSRhrrcZxu4xyFfZbmG6txpXzgehnGvb&#10;WB3On/VD5hAtuIsbcd/eBT971Qb6gQqLZH9ZHi6axaOdvrxZQSHQ9mvBOKR4oO8F/3Y55ppz8blx&#10;CtoXO467axLl+bWo7OU6Uw5fC3+YxbY/hQwuAbwdJGGkrQba2gHIHqXn0uphZm4L1XapdGYl4oJF&#10;HkTTiqXR2Z4GfPC5Bc7YVPD/r0+Px9H7+TwxmGkswBmDUFSMjcPXzB2PCjgQ5yHIq0f94HLyOlJL&#10;OPnkg2DccFE7SZgbQnizHV5MPYufpborxt6sBMniUijUoBacybyH8FHVleRReJeZw1Ao4q/wKTPF&#10;jRYBanvjcLM8E2OzNTiS7w/h/CAi6lzh09u1ofGpXpIggz3Jo0Mhp+jOwMHAHZaZUkwPtcLIPR6l&#10;KvrvzFA3UrNawJ+abCK33SDk0n+mO+px97Ezfvbbx7gdLlwhq/OoJMv8GbM8nkjWZibhpmPF4tz4&#10;tA7fLpLQWV6Ia6Z2+OkrrvAWyPjXlQVH4LJHFeZnRvH4gT9cSocwJKnBddpQs4L4aV1iNM451WFk&#10;qAGndULAiy6NBHMjNwRXd8LR2h/30xRSkO7lgytelTSuVcrsONJiovH+mUd4+Wg0qjewVrMTJKGx&#10;OwqfFVzGdyIN4D2oIExcGRvJwU8TPseJmsInSEKjOJAIsT8v8x09wThTkY7u6Qbo5nmifbYPD0qd&#10;4E5JTlp643GnIQMb3ZmGkYSnSb5mnt8RktDR0UZBybQGswHzrGbC/Gyt4knCxBgfj5CenoZ2shS0&#10;CFvQ0ipcdgi5/9N5zpoQFRWN4uphZknYcOCygiS0FWTiM51QxFZ0obZLMW1OD5C71+wwor0yEVHB&#10;faymkeyfiZBSKX2sxhDqHYb39LxxWtcL1x6WLleYZM3Q1Q5DYCXF5rT2oF4oQXVbP/onSFmbn0Jm&#10;RDQO6XnRO91hX0RWN0Ee3nzNFG+YJoNCSp67sl0kob+mAg+sopHS0o3m7lFe+ZGP9iLALYb6sBt1&#10;lWUwdC9CB5GAMdqgMLuyBn7uibjrq0jNXBaRhNtONfzf4sJcmN4vREtPI4xuJYOnETMdsLwZjvS+&#10;VfwR5JMQUnY1fctwRNVSwoZ1enE7SEJTbg70HxSiiZIZNHSvWB2ViaB32wveVUqBIotKdmgKDKzD&#10;YOigUJJGBofQNqzQiEZFRdDSjUAJ7WVzzygRueIBimsawGo0uTY+FRYe2SiizeA6yNVuI0XdJGF2&#10;ehB5kmwk9yThGin2VSoWg9npfuR3BOJIWTBqlYRJUecZlLcF41FzBqpkTbCqC4Z3nwQ9gxnQKvRE&#10;lDgMnwhSIehPxb26WCXZWL+16iUJs8iLTIRLIrmTNLfC2jMDya0TGKyrgKV1LNJI9lt6xpbJ3yTt&#10;sZMdn4grdnmQUHePCluRXVUDb5d43A9oWmExnUNhaDx0nWr5hvYWkKXFIBXEkdcs20US2qvqkNtQ&#10;DSuzaHgXcZR3Cv4PI+GS3su/P9cnDnbhDagozIehZSlPZGQNpbhtmIrmyTEI+xZccAbw2NAF3sWD&#10;6OwbgUzpNZXjR5ZD1yqyuyyVOdpbqayoEtmCEujqJhHxWN/fSO0kgfSmpp4CpEnzYFboDN8+pQVT&#10;PojEeiI6ZbYwqC14wn2yso2sRmVpfOPGpLG4kOeFupkuWBfawKczCWdLPBDY1wDfeiekbtyrFowk&#10;rD/uNekKtZOE8tp+SGjlm3MTmiK/x2nye2PH5jDgXI04d62CwkI+Laxq4PJCALPqv2KKSQiPiGIk&#10;YVOWhIXN1KaRF52CCzpeePOmJy49zkVqJ6dGDcPNPAz22ZypdxJ+DyLgmEY+vznJuGBTgNYhIgs2&#10;bjhsUbjso4NxIa6dt8d7+n44dycI58388JllAuJFk5gRleHU5UhUTcsx09YA6+Aa9EyKYXErFD7l&#10;/ZhZT7vUpJlI2ZbtIgl1Gem0v4ojzjzwoxX0BKQ3jpCSO4WqjExco9XXw/rBsM9s5/tqAebCkCQY&#10;+zTyNSkJS4ahq0I56izOgTmtsje0N0BPPxU8jSCS8Ij6KU3ypBIx0UNWDEM3fGqRBsHQ+n7cz04S&#10;5KhKScDrekEwcQohlyMnmKb2LCoNopwM6JNrhlhZ1e7yUrgkVCEvKQcGdgIs46Jj/bCz8oNRmhhz&#10;kirejUjHJQqf37TDSZdSdC5TmqYQ7xSKT8654ZSpP27Y5qKmZ2Wkx5NCqm6SsDhsJkpxJc8HFYsk&#10;YR6NPXH4NEMLRxtLMLBifElHK8kd6w7eyzPFJ5UxKOX22JmXIaTRFu8X3ENAby2Can3g39WMhK4U&#10;+HbXKlbm1yjqJQkUH9NSC4s7Pjii54sb3uVom5ghq1AqPv2MZN/CD5fuJyGraVhJ8GZQSZbok2cd&#10;cStWxPe7AgI5sv0SYEouaisXzrvriqFvEATbmDLY2jjhA5MYNKyz9dB2kQQFrKPwsoiEayFHEsiy&#10;ZRkFx8we/pdc/xjYh9ShLLcAutZlvLxLqV9NDZLQuNi3MygkF8PPiRTxrknK0l9TgtMmYYhtXtGD&#10;C/cNNZEFOAHle4EkLNZaisfFDnBXkoQ2SQIcRKQTCENxi9yNVnaLdCQXevl3YNycBOtKI/wy7yHK&#10;aVGkvTsM7+fr4ZaohAhzJCzJ9a5CVgq3tiy0rj9dMZKwzpjXtJ83SRIcNuVuVCMCBHVSCtyUUDzC&#10;HG9NmJpix+YxmOTxEwjK4ebmitjYGERHRz79iIrkN5TjshuxmIS1d2NeK7vRVE8b3Gx88YpOLJpo&#10;8zp/qxi45nOm3kkEP46FR1ILAqLCoZulMF9LKspw31pAq1VCWDuF4aJ7Pgppl+x7RrQitUpM2LSs&#10;B8FeMbhuGYNbLilIJuJAji54ZByFqObn0IxArd8uktBLiQ4yBYoVx76KIty9W4D2ISFuXAxEKueW&#10;L62mjReDkCVdUPJnkBWQiNtKklAcmgQjJUkQl+TC3IJIQgeRBL1UclahMtsJa7I4pa5CEhQfiQl4&#10;3Q/EvQTaq2Wdr8Z2kISKuHC8aJaOPlrun24sxAn9IJTwfhQTCPKOwO1Yxe710wMd8PRLQ00/BXBT&#10;imldm/IlRXe8F04WzvjcUaCwhrUW4/UbfojqJM1pvh+39Z3gUqGqVM2isaKBrAiKc6WBCbDyrn9C&#10;WVnZfHWThIX3TY0W4PIykqD8Za4OZ7MtEbXC3ShAYIErDVV00Qw8yfVIq6liWQB390ACLtRHIUcY&#10;gc9LLPBJkRVcaUFmLUdE9ZIEGVxMfHAnmVu4GIO9kRfssrsosL4VWRUKv3VJcR7M7+RBMRKURVqH&#10;K1dDkbsYlDCNVO94mK1CErg72quJPLmnwTMyjTbvTEHTOi4420sSBuF2NxJuPEmYgM+DKDhnKlqT&#10;7x8Lu+A6lObkQ+9RmcKS0FQKU/0FkjCLgohQvHMjCiXSpUoP1JfixBVX2BWrOuQtl9K53nro7jmS&#10;IIFVkQO8BmSYnmqAY20omileUyAKxI3qJ0kC16IeWRGMa3zg2BoBs2JXlKn23WwztKrcENeZCf2S&#10;Bzheeg83a0uWuSmuHLvc/5klYTVUNPfc5kjC+c2ThOqmEcoQ0ki+8u2Ko5UdW8KAsKuta6RdqFMp&#10;3iCBApOTnnrExsYjKzsfNcLZxfSnXBpUbnO7zBwBymoGl6VGXUiR2tRCWXdEQn43a4lEgjZyw+DS&#10;0u61UlJSwm0HjpeP3cFNv7Y1A5Mvb9TdKKmUmjmPlOAkmMQQWItlHI5mHgilLCF+lmTqLuDUpzkE&#10;WEXAOU2EyNBAnAng1Ua055DSRe5GvRT8nFtYjaiSNrS31fMrW9WraRIUgD/UL0V5pRDpSYkUUJuE&#10;huEe2BhGIqZ1/+8UvhW52R6SIKeP6MziqmgvBXcamueiiVaAdXUSFUo+JLh/PRBJXQtfTSVJ8Fak&#10;Zm4ht75bDwt4P9/G5CTo2FWhf7oD5jdCUcB1zVAttG7GkjuCynI0ZbIaGBxfVCzTXMJhHSFaN+j9&#10;2UkC1TE7G9dtShQKq7QJd839kceJ6lQ/Hjt4waNBwVL764pw+tQjfGwagI/OW+M/Pn6ER1ldpBeP&#10;IdAuGLohtUvZgPobcdMoHpX86uIcgq3cyAdc1TljHuOTS4JdFBwDc/eadVfXd4UkzI1DMrUwpnrw&#10;KM8KkUOq3uhSuJfa4ZGYsKCSXWdPLhyFSy4ccilcq7wQO9oGp6LHSBydoixzkbhWlrimj756SQK5&#10;0RiHIaBW0Y44myBYx7RhYmp2kbh0lWRD3zwH4ulJ9CndyciBDg9JjjN7Fujr00nCzMQUZpUi3pqW&#10;TO6UZcstpasMcrWQhHxuIWYeyU7huBdJHzIq4fbhsCWLV0djKXRN0ml5hRYEKLHAlTv5vH99dWIy&#10;zt9PQ72KcWuspRq3jIIR1Li2B/7eJQmO8B8cQO9gHN5LPYfXiu/hF+ln8fdJF3Ff3LqMsM7OLWVn&#10;kvaG4WRxLI/RQikS+uFhVy3SW3xhVMeR4zboZD1G8TokkJGEVYReg0+plySQrlXTKkd1yywqm2dQ&#10;xY4tY8DhVyOcRz1lK6oT0cH9u8ZB2e+WEQRGEla3KCxZEhQxCWJBEU5RRpu74UUISxXAxz8O19wK&#10;0EVp58pCgnDUOB7hOUU4f84V1pnd6KrLx4mbvrBOqICx9kO8Z5y7PABsuBHnT7nDLLoMERmViKQj&#10;LKUM6bU9GOxqxcN75G9bUI/E6Hhcu1dIfsIyOBs64ZxzIdqeQ2PC9pAEsrolp+OURTwCEgVw9kqB&#10;ZyZZM+WjpAh74YpbEXxdAnDYNB1Ni+b1GaR6RuOmcw2v1Mt7W6FLGYGM3XJwzdgTDhWcxj2LcB8f&#10;nLDOhp2lF84EVfOEYJgspXUSij2YkcLbPgzXffIQkFCMu85ZyG1ZvxO3gyTMy3rh5R4EqzByJbKl&#10;TEOOlCaalLvp7jqYUOaaDGXiknmS42FSjnv6h5DsF4UTxtmUznMW5eGB+NknzrDNqEFsejkSy9ox&#10;NDePovgo6HvlIzgkEh/rJ6KMFM2J/h7UdlKaVMogFe0VjQsumfBPKIOlczoSKwfXjcHYKZIwOZKN&#10;41kuKOeU3NEKnCu0gmFbGvxaw6Bfl0nBm3MU6yVC9UgP9SP5fXf547NCO7g1h+Jg9m08WgxOniFX&#10;Mz8cqiukB00ho94Vl6p9KMORLSxb65dZG1bqCuolCXJUJkTj5L1EBFKMyTEKXE8QSiFIz8CpBwkk&#10;+xVw9EyFX14PxsQNuG4SCrvUcoRFZOBeQDX6F5VBchtzjoSuRz2vZM5RytN6kYT6n6h0nQDmlB3M&#10;KakM18mtyblsWe62VVWj7SUJUtiRu5NdlsIPX1pTgM8pU5y9WxKOmAQjo4c6d6IPdx+444ZzLgxM&#10;PXCvkNIbt5fi/YN3Kai+DPE5VYjObaDYpG6KI3qAl3XjEZVXi0jCorhjDLPkVtbcKka/SkjNXHcN&#10;Ll8il92x9eyAgNpjEhZRFsM81wqOJJfzlO5YNjWErkmyRtfY4nBJNH07SIrp+1E/1IwBqnb/MFkR&#10;im3xuD0d54tNYNSlIFdcGRzKxYnyQJRMz9BcQOSv2BH3GlxxtTwF4nXcXBlJ0GBGsErTNkUSXt2s&#10;JYEnCezYdgyIJHCuXGseq+DOLAlPEoXV3I3GyffcljLjGDrGwcivHKKFBcdhCbz942ESnI2I1BY0&#10;tyvcLGqKCqHnGA+XmApkFHYvrcRyP87IkBCdBRP63dQlkT+M7KLhnM5ly6GsE+QKY+QQh9tuqSjo&#10;Vny1O2iHchvfDAg2lpFOo2as7SEJnKYzhqzkNNywjoN9jAJrrkz2t8HRJQ6GLtmEr+qS2RzaqluQ&#10;Vdm/tApbU4175GJmnyBadKGZpVShfs6xMHQrReuE4mvaLciAaUQdJjl9QtoBN7843HiUQqkJ11eo&#10;uPu3gyRwz5nqbYebaxTFVeSiTrlQOjlEu6+nNWO1+OqB1jZklircUmrzcnDPIwl33BJhbB8N6+hK&#10;dPNGgjGkhCVB1z4OiUoXuOHGfJgFl5JlhX4e7UFASAK0rZIQXLTMqeWpcrlTJGF2uhOJHZXg9Eiu&#10;SAYyoV3thGtVZAEi5Ygrg1IiQfUZ6Od1wVGktYXierkznCXNKhagSZSJcyEYURI+ikd5SERBvyUD&#10;3evokOolCVRl+TDiw8nq9SiBAvKVqTFnR5CWkApt63g4xbcuym5bRQmMHWJorimBcFJVE5xDa2Uz&#10;sqsV7jezfU2w9k9FWR93zRQKsnLJShUP91zJU/tU9YftJQmUMYwU/PLOBTc3WnBMzYPBw0SEly2t&#10;i0uFFNNlHY2HEY28JWtIWAcH3wSYE5kwcaLsPb45KKB9POKjk2HmngJzV5qH7WMQVkVklxIauAUl&#10;IFW01JnzFJuTRuOmewOBYTtHEkZRIC6BgFKiq5ZuWQ0lUFBYwEBuSDZ13kjj95CYQXF3PK5XOONu&#10;hzK1s/LGrkEB0rtblRmRJpDWGQ6taj8UbiAGg5GEDQ0DjblokyTBcXMxCYwg7CmSpGkk4dWTFpTb&#10;uwtaHnVbPnT9hHiR/NSjaPWUld1HwNjIkHclG6fVzH1TummjxzZVN5zN1fzGo0jUtGxMAdvck9V0&#10;NcU15Lds3Q3xDilu6cWKAPFdL7O1yB5TKlhqqEx9bTUvz2GhwWp4upoeOTWIcjJZb4ziPlkHzgJr&#10;Q9nf9k2hbF81dS3oWt9osGqTcgUtMCYisjcKWZKGK6E+iQZeeOEFvEob37LyfCDASMJzRGQ0jST8&#10;8M3r+Mg0C+/qxm75+NAwCd+nLDj6tLqfmFfHjl3EIKmgER99dopXqgJjc5CYT25Yu1ifjb47jlzI&#10;YnJrt1zXgzfcYRuYueX7N1rP7bouPpPam1ODhPytjZfPDX1hRiu521WfZ3lOXHYF9V01EtQhZ/lk&#10;kfQI5eX5hqEFEgsa9kSb18MrIasaMVlViN9i/956HE17KwTui7byWGRTezO33t57nsmULc17T7Q3&#10;IbeKxmbllvtuPdngfv+TP/kTvPnmG8+HhsxaCUYSGElYtHbst8Dl/zh4CR8/TsL790K3fBykvNs/&#10;pp3ED2q7wcA+lh27iIGRczL+6+UPeaXqGqVvNHRM2Bf9YUiuZEbkmrZV+fnlSWucpkDird6/0/ct&#10;tNdwi7Lyyjk7fEZK1U7Xe7X3GTpQ35G731bbslYbDJ0ScVLHmpfnd45qwdApaU+0eV3cCQ8jkumt&#10;YsKR3tcvOu6PtnIyvNBeh63N/0cNffCbM7RXwRbHw7bex7WFZHqrfbdmXejZBuR2+Ad/8Id45+03&#10;mfr8nCCwOZJwYX13o7I6CnrqWD+wdr3AW/b79mPYQFkQs3IrNCa70Rk7d4STs7mPeHTLRyhF533q&#10;mISIFOZutBfmPJPbRrxSNT2xdfedvdCOzdThpnUUBYoqcr8/D+WeezKyShU7W2t6aW6o5eU5MjxE&#10;05u62L6I9EqyjGU9N+0tqGqFiUvCc9PeL3/5y3j1VeZu9Lx0+CZJgtOaMQnp2aXILWpCaU0fSqrY&#10;sdcwKK3pRUpajsaQhGOWjvDtnYVTY9+WD28iGAdt4uAXw2UuYWW3Edi2wOXdbsgm3r9dgcubeOWu&#10;XrpTgcu72kjly9UeuLwXGrmiDtsbuLwHG7iiSjsXuLw3sGCBy3ujH3aqFpsiCa9deDpJqKV0nIUC&#10;MZ+HPyuvih17EYPcSuqXakpHO41a0ZNZp/abuxEjCTs1TezcexhJ2Dmsd+tNjCTsFvI7815GEnYG&#10;5916CyMJu4X87rx320gCn4efy9tPqXjZsbcxeFpKVkYSdmcQsrcuIcBIguZLAyMJmt3HjCRodv8y&#10;kqDZ/buydZsnCV/5Kr757e8is6gbTWK2B8K274Gwi4HUjCQ8X4N/L7aWkYS92CvbWydGErYXz732&#10;NEYS9lqPbG99GEnYXjz3+tMYSdhFpXyvEQxGEvb6cNX8+jGSoPl9zEiCZvcxIwma3b+MJGh2/zJL&#10;AiMFT93gjZGEpeExQzuyTk7NYHqLG+ysNo3M8s+cxTY+UuNmqx0hCXOzoG5YXubnMcX1z/Qc5hY3&#10;o5VjimRgVnVzWrprdmaG7l9xUvVp83N8P2+0qD1wWa6oz7Iay+d5+eY3VVYp03RuagkA/pe5WQUu&#10;Ty30rGkeu1nMza+Bi/IBu0kS5uanMTG/Vt/MYWJuegUuJBsr75HLNzSOdyRwWUV214NfPjvL9/vU&#10;7PySPHDyulb/blSQldepnSSQvCnG6vryxq2CTm5hEp+bmcXMBifq3Q1cpnE5xW19/rRC43FqEpig&#10;g/p8sUxNLb+BG7brCY/yDkYSNjkg9vnlzJLASMO+3SdBLYHLpCCkR8Xi+E13HNb1wDt345HeMbGh&#10;YS4qLoGlRzWGV15NiokgMwOXrnvgfT0fXHEtRdfoBr9A67x5amwc0uHp5Qrghmq7Ny/abpIwIayE&#10;uXUeKFyKL4OddTAydsU7l4MRJlT21HgnTMx98THldz9kkY7SfiIKU0OI8o7AwStuOGoWh/yBGbp7&#10;Fs35mTit7YmPrvvAraQP3FnVMtHXBIu7/vjgkiu0vcrQtQEFZVtJQi+93zID1ZMKZX2ivxV3Tdxw&#10;8IYTzpHc9c7IMTvaDlvLAHx01QknrVNRMUyKxvw4MkNiceiaGz7V94Ff9TgpwXL0VBTggo4PPtJy&#10;hGFUC0ZWkqP5ftg9DsTB6/QO03iktlJO4nXKTpGEiaFc3CwNRwMPxRy6emNwONcEb+RoQUtYjdEV&#10;fGZmqg73yyzwRrYW3i33RxkpovNzPXCqNMOvs27CVNyuIA8TZbhfGYM6UrjXK2onCWMduG3ug09I&#10;dj+9n47y/iWFsb+iFMZWBSCvYL50VBXiyFU3fKTnjRsBtRin/h3vroeJmS8vr7oBVegj+VitDFaX&#10;wfhhPii7+bpFrSRhthePHpHsalE7zBKQ2b4kb1Oiapjcy0QD1y1zkxAkJeFDXU98ou0D2+wuKIcE&#10;X//qxAzcD2gEqc7LCxGQhuIcnLvujI+NElE6vgY5Vt65ayRhmnrW/CDwPy8BVrTj8xOfFJIFN2P6&#10;/bfAGx8BEbVUY5qxvPTp3P8Apu7clEb3Ua/SZn/IXpCUtbuYkYR1h4BGXbBJkuCML7OYhKeuxO81&#10;96HN1uf5tiQU8QO7q4A+EPfjUNE3jfGJKVSkxOKtG3Fomlh/hbQjNwtX7hRAumyKmEdNajSOkQJV&#10;3juFkfERJHqF4ohtNro2xj3WnHCqkjJh7lnPSMJqKM2PwuWRA146FQVaC6CP4TCc7rvjXl4/WrMT&#10;cOhBFt9X47XZOOKSBzGRrbFJshzQymx1cgKummWha3waqV6BOG9Tjp5RIQyv+iO5exq91Tk4fikU&#10;Bcs0zVH4P/DB3cgOjMl6cVfHDZbpknVXnLePJEwiwtsLP/vYH+W8rjiF0EeeuOrfgLGxbvh6U/rj&#10;ASn8Hbyh5dWAkbFR+Nl5QSe8DhVF2TiuH4+GoUkIMxPxmXki6nvbcOumBwJrJzHS3YhL1B6f+uVC&#10;Oy0qxQnHVAh6JjE2MYOZFVaI1bpF7SRBPo7i7hh8mnEW/5LoAE41wlQpjmQZw39wHMOjxUQWDOBF&#10;fy8W+RAcK27jTG0phmdkcBYY43xzIWr70nCzJAJVskwcLAwhJXkKuc0usG6vfVLBXKWx6iYJQ1VZ&#10;OOKaj66RBdnl9EBqf0Emjhy1xG/OJoFyiQDyGcRFhEErvpP6ieY2shzIIYO7mTcsk7oxNiCG0XV3&#10;2OX3L59LZsdRUpCFz49b4tenEyDagPqjTpIw2VKM407pqO2f4sfqDLf6PT+FqpICnL/0CD//JBw1&#10;3FQ9LiF5z0KuZArjvXW4dC0EiRIFgZKPdODkibs4bltBvbm8TEqaoHPbB+GNQ0gNoHHvW4+11um5&#10;u3eHJBAjcL0MGLhSYGgKcORToGhoeWNGaoA752lzJNqDZXQM4KxFIyXAr28BVbnASV2gnBZKKoPo&#10;urt0zcYWrhhJ2MAg0KBLNkUSXr/ISMJmFe/9dP3zTRKK+WFdT8rhEeMktCzqQvQBKmpD5+QYClOq&#10;kCcc5b7CKMugNL+N3N/zKErLxAXLcBhYhkLnYSl9elXKhBh39AMQJlJZs5oUQ8vAg5QSGbqbmxGT&#10;JeYVyd6GJkSmt/OLO1Ndzbj/KAyXHyYio0Nx71xvKx67ReD8nSBYJzVBOimDk649fnTYA6HVUo0g&#10;CttpSZCUlkPfyhsn9DJ4RUneXw8D7ThUcwDPtOPejSgUTBAhiIqBDeG5pAzI0ZSZCVPnAn61uTYz&#10;HXoetWSxEcPqTjjyOQPEQB207yajeliVPE4ixjkMjlnd9LIJeDhFwyWnd8dIQn9dHe499sWnWkmo&#10;4Roz1YY7OtHIl6quho6jsKIVtYOKc7UxIdCzL0SVsBMZLYoN7Ga6K2CoF4QcYT9SKiW04syVMXib&#10;OMK+YPkmd00pKXgQUobBjekX/JPUTRJmp/sQ2uyNe81+OJ8XgFpyDcJkG8J6RVAMaxo3Bdqwkago&#10;VfNDyOytQaXSTayqxQo3qhJR0J0GnbI4tI4W4LOSGFQP5eN+TSgaVpqQVMe8yt/qJgklYVF4nNy0&#10;zKI1I+1FeHgirAOTcN0wS7H6PzUIH9sgxLSrVnwcoXYhcCsa4Am0/eMo+NDfqhI9M9hPG8ElwCaY&#10;nmWQqSDb6xR1koT6xCQ8jKiA6rCbGx1GQmQSbCNScF0nBTUrrCGTkmpo345Cfg8n83Oojk3GMQMf&#10;GDtXK2V7qUHC/GzomueDk/KR+lLoG6ZBuI5s7w5J6AM+vQEEKXvkIin8tgXLe6Y+CdC7Qg1ROT1M&#10;+wH9jwEgEgBnbwOpZWRtuAaUPGFTeWovM5Kw3gjQrN8ZSWDuRszdSGUztbkJKbzsAvHxRRe8bhgC&#10;+/ROpWVgCE63Q/A4s5dmgAl43w2FbWoHmioLcNk8DuElTbA0tMNhi0Jw1GGxSOtwVTseZeOqX5oR&#10;+DyIgmteJwSpabj2oJR3Y6hPSMalu8WQzfXC82EMgko6UZadjXN309E4LkWwZQiMQqtRWlcDczIv&#10;hzd2k1UiHJ8Z0Iexf+OT/F6ewraLJMhlEnj6ZyK9gNwkzDIgpEbPd1ZD61aKwv1kXozHuhHIGxpB&#10;rE0wjlxzxcfkVnM3ohHD5FLDyUGCfwSO3CB3I8t0FNBKOe9uVJCNa7fItUYvDB7lfU+sMg53t8Du&#10;gTc+vOEFbXLfaF/W76sjvy2WhIlBBAWmI6m4ityLkhWWhO5qnDQOxx2vCHx83RG341oxpiKG84Md&#10;MCJXFbscUjgWyzTi/IJwzk1AtGCpdJfRirVJLMrIFWupzCDDKxpHzznhkJ4XdL3KIZla3z1D3SRh&#10;nixBfJkS4GqeNwQrfK3bJcF4vdADpZOra3/zEw24WGSOB5IeTNJYfFxuhJcyb8C8swbxTUFw7qiD&#10;iFzUGidk6xJz9ZIEUvIfBPKy+wnJrgUnu+RIP6/0PZ/tqIK2QTrvaicfaYXRKSccveOFTw3CEFU9&#10;xJNXmbgRj+554f2b3tALq4N4BSYLz5KTon3TIA1NG5g81EcSppHsGokjF5xxSNcLhr4V6CV5ky9Y&#10;r4aboXcrEYKpBZojR3NxLo5+boPL4U08QRxtqoRDeDGSozJg5FT5BEloSM+EtmUJL/vDLeUwNUhE&#10;7ToivTskQQJ8TMQgWulIeeMm8CBzee9kkIXgOy8SmXgd+MgUaOfmMLKd2GsBv/gFuRu5ARlhwENv&#10;WvToohWDhg30LsBIwoZg0piLNkkSXLbkbsRt3LXy2I4V9tU2BNuO5z6vz3i+LQmqOy7LMSQbRU1x&#10;Ea5ftcVv7mRjYHIIfg9pZZhcVWhZEkE2MfBIFiIkOhw3UzjiQHNwQS6MrMrQPdyD+JRCuKc3Eoko&#10;wRntWJQsc1cahqdFBJyIJFRlZUPfroInCU2pGdB9XIn+7nK8qxUAp9RqxNAO2ScuWMOvTork4DgY&#10;kFtMZGo54iq6+A9cbVIGTNxqeeuDJpRtIQkUmFyen4f4MlpCG2mC8e0s8D3UWYXrHEng/pYTSdAL&#10;R45kEKlhmQgu7Ea/TIYQ63hElFB659IcXLpN5Kt7GIk+YbjhWo3BiXaY3gxEQK0MHYJcnNclpXlc&#10;dd11HJEOwdD1rUNvdycsjP3gkN+7riL5zCSBqtBEsQNh2TJqmBjmBqkKZU5chteuu+JxsRT9pNhe&#10;uOkG71ql6j/UCXNDF2iFNqu4XEwizTcQH5qmL1spl5Rl4/AVXwQ1LaO/vMKRF5cNr9Q2DNB4SfZK&#10;gku48Ik4jZVyqW6SsPC+aVr9v5zngwoVktBGBOHlzLvwG3oicoi/TT7ZBO08HZxqrlh0J5qdn8DA&#10;9Dh6hrKhVRWA3M50HK7xw9YAAF5fSURBVCq4iZcLbBAzuMLFY0Vj1UsSRpAQlIFQSkfOyW7wozgE&#10;5nYvyttgQxlZLBUkYY5iU1zcclDaM4b+3gZYGZHCT3E3YWRdMCIZ6O8SwVTPD+5lq1skh5vLiXCk&#10;oXkDk4z6SMIksqOz4JPRTvI2gni3RLjHiBbnvllJLW4RSahYJAlE66enIKW4pKvkSpfT043k+EI0&#10;y2bRlp0DM7cnleIFksDNrcPCPUYSJmkWi/IkNyMfGvAC4LAhkQTemQxYjSTkRJDZLhDop0WAeF/g&#10;EMUg8IWIArkdEmMCzM7RM1PJ9YhiFn5NcQqe5KK0TmEkYT2ENOt3tZKEalq+qycZbuxUkAR+szXl&#10;sR2K+ALx2I5nsWfQvNMihkgkRF5eHiQSCdra2tDfzynFe6uUlJTgwIED2NbA5VjO3Yhch9LLEFGj&#10;+uEfgt1tT4TWiuFLq/vuhYN03QxCHtPfKUIEhwTjSgwJOJWushLcfVQO8UAb3HzjoR9YivKODjia&#10;BcCrVsXmO9SKCwae8GkYQmNaBrl7VPH3t9Iq1i3bKvRLyvD6FU8YeKXjkW8GHKOKQXoplUnkphTg&#10;gVsUThoEIYqIg4AC8Axdatb1m91bPfj02mwHSZgnn2PjS/fx8YM4isfzxM8PWsMkvg7d5G5iRu43&#10;At4VRwSTG5HIXeYnI0eCXShcEpqRFZUGI3eFEjEgyIOpeS7NXfW4eSsVit6WwFo7CMldqqvR/bA1&#10;Cod/lUIRzyTXo4ehwnUJ3DOThHkprG9a4n2zWBha+eLFg4+gFSJAZ3sjrt1ORq2SQcbZucK+mOo2&#10;0g1bCx/oRtSpeCJMIis4CifuJ6NKRfy7iORe0AtAYA0n92uXkuBomDlXLbekrXLLTpGEqRUkQdST&#10;gIN59+EjfcqcNtkC02IzXGhZYQ3k2zCN2HpPOEgb4F1qhzByw6ntCIG2IPXJRAUqbVYvSVAFdx7x&#10;tsF4FNW2mJlpgSQ84SIk78CDG+EolHSRvEYgolnhmZ9gTZbSmI5V3eP2BklYLkwFfpG441m3aA2Y&#10;WYUkKO4YhKdZGBwCknDynA0uOMbjvLYDXjzuCu+SnmXjU1SUC13THHBDYLimCDpG5Kq4TjjajlkS&#10;xkiZcjACVZBiCeibcZKsBwEtiiae0wEcKd7gaUUQTCSAgphVS5w9EEbxDNYPAa1kiuMg16P/IuvE&#10;OkZpRhLWmwk163e1koQ2IrCeASP4yX824KVft+DFXymO377eisKqOTSQs+RWlXPu2WYPBuDuN4pW&#10;isvZ6nPYfUvYMZIgR0VCAt686E/m+G60igdQU1SAq1YJqB2dQLqbP647Cei8CHqUJeRhVhfq8hPJ&#10;fB+NXNEAvO7a4T2T3CeUhpb8ZJyij3FKfT9axBIKFg3EWfdSjJL5oLskg7LHRCKvYwARjj74zIJi&#10;GqY68ehuHLI6JyAb7UJMUDlaZYNIC8pFREUfZCN9RDzIlzhfjKqMFJwwSEAdBS6uH1q99yev7SAJ&#10;8rlxNFaJkFZQh4jQaLx91AuBDb2E9xT5ZbvjVjTNP1ER+NS+mDIDSuHtmgTXok40d7TD3iEFSfXD&#10;6K0rpsDlSGTU9yLQ1gcX3WowMj2Ax2ZesM3vRk069fuNGFTQB3V6YgLDFERJeYOQFRCKq24laKxv&#10;hI62B+wL+9btl2cmCfRVb6Vt7tMLapEQn4T3jrjDqVSMIfKvT/AKxoM0EVpqy3BGNxxZvTJE23vg&#10;PeM0VPeOoLOrH70kOw05KXjnpBdCGgfQ0zOAzoExjPU0Q+v8Y+hGiyCRDqGNrC7D5NI+RykVhyn4&#10;VS4fQaRfMqxSWwi7HviSJcE3U/JEWtWVUrdjJGEkB6ey3SCggTFLCtDxtEu4JuJcavrQMtaLYeJ3&#10;c3Nj5F42TdkfZfAr18OvC4MgIFcz0ZgYkulJZd/N02JJAg5XpWKa2hxSYQ/Ltnz413vAiORkrfwD&#10;aiUJU31wd0mimAKxUnaTEVe55AIlpbqd107mg42nhLUwsMtEnpjmIMpUZGJbiJ4ZyuTmHQwtn0o0&#10;kwvj1auecBcMUozzNIbHJqDq2j/USGRROwmNG5hC1GZJoLiRUO9k2GS0UnvJndA9CQG5PYukZkZc&#10;RW2IgYAjxT0tMLFJRZKoH8KWGtyxzURpez8Epc1Iyq+FDSUYeE8rCoWdo+SeNYuR0XE+3fVMnwj6&#10;ph5wzu1AoIsPrpJlbD0Huh0jCSuxDyS3oUsUcJxCloUjhykYmewfMySNQxRjQlmaEOVBhIIsCE1k&#10;MQhwpExIcUtPkBCh0KeMRl1Eh0KdgGO2QBpZKd56pMh4tEZhJGEDg0CDLtkcSbi0OXcjMS0+6Zv0&#10;4f2P2lFWP4O0fO6gialgBpVktxSSct9CrnWddJ2ILGmc5YE7msk9jpNd7jxnLeDOcRYIsUxxnrNM&#10;cMp9ZbMcVS1y/nfuOdxv3L2tymeJiEg0K89zhIS7jruvncYQd62Q4gsX3rlwP+lqzy3heK5JQsyC&#10;u9E8WvIoS5GpJz438sHRe8nI7lQsrUx31ELf3BMn7aLwwKUAuZzFQT6JuJBoHDT0g45NPJzDmpf5&#10;civminmIymlV6pY3pdULgEFwHUaVE7GclFR/90B8ZBIAE8o+Ex4p5K0CQw0C3CR3lSNG3nDOklDu&#10;+jkM1Qugc4/SHep4wDCokoJF5Zihj6GZkQseZnat6+axH+at7SAJy9o52A4v36rFjFNDknoYU1rE&#10;Q3qxSOumDyrtIdBTVYrr5Jd98EYIXChVokIpIFIYGY/D1z1xwSYTtcrYgu7aYlzW9cYR/VBENIzw&#10;Coq4LAP3ouv5FIvyyS7Y2wThk+teMI+sx9AGAnqfnSSotHiaU9bLF1NVyse74WEbgEO33GGT04/Z&#10;MSkcH1H8hSFlbjEPxDFDHwq0bkdaZDQ+o9SY5+4G4Zg+xRcElKG4qBxaJFvHzYJx6rYfTt0LRwbN&#10;maNNhbgXXgYp+b6PtFJK2Yc++IDc4x5Et2ADScDUHri8gMbMRB0calN5LPr6ovFxvg7eL7HEe4Vm&#10;eJ+sAelkVBmWxsK0uQAD42JYlt/CmwUW+LD4Ht4tMIZFZ6PSQkfpYZvDEMq5bVCZGxXgdLERPhD4&#10;o3pq7Q5WK0kg2e2uJNm9q5Bd15yuZanuRzua4OxVAfrMQk6EJzM6ljxUvHCCYlbyKNMaV+Qj7bB6&#10;GIBPtLzxIL6Z77+5niY8DkxDRf/SssM4JVJw8RKAPq/rFrWRBBptsqZq6FPMzwfagbCiGBvVtKaz&#10;0ja4u5eglZtbifiVplCAsrEXjdVYJLUud5UTl1XCL0FhE6TADLgEJtCijKK9TcV5OH/FA6css9G0&#10;1n4oSiR2jSSQyySufkbpTd8GPJRBy335ID9KyndLcklxKDA8Brz7LnDGgzpWZRkpOYQCndMULZil&#10;XjU5A7xJ15WubzFkJGHdIaBRF2ySJLiuGpNQSwr8ajEHneT2ZmjWj3OXJeBScXNEgDs4JZ4jCO7+&#10;tCoTM44zFyV45EB+vqSgc79HJEzg08/bcPFaN7hnN9JYqGiS4/jpLhz+vIMnGV0yCsr3G0F4/AS6&#10;afz7h43RPZ0Ip3sdPYZ5NydblyEERo7TPe3Io+UFjkBwz9cj4vLpURFZOUZ5wtBG1mdf/n4Rbuj1&#10;oonepxrvsFpMxb47RziuZzXZbyThhJUzAqRyuLZIt3z49UzgI9t4BMYpshuxsrsIGOjr8a5kg1Ia&#10;mPukTLdVI7xsaUVzs9W+/jAc5fUbyUC/2Ser5/p5SQMiitswtkXTlYlzAq3m1qmncpt86uxYMYJ6&#10;Gta0Bmzykcsur6wQ8PIcGBjwLI/Z2XtHu6l/aiDaYormwKQyWPkoFdCdrfnW3kaZn7LyKyhz1dZu&#10;zyhphIFD7NZu3u67xmglNDEKK/Jwb+tbXnjhS3jttde29ZnsYXsXgWciCZzSXS2UIzOnAumZxUjP&#10;LuWP1MxClFT3QUyD7sHjQXztG9V49Q0hfvWy4nj9LRG/wn+ayAH320PbQXx2rBMe/sO8peG9D9vh&#10;FzYI4zv9vNLOuRMdOyXGPStSBn1k+OSzTiIB86Tod+AunUvJncDBQx2wcZLin/+lHq+8JkIHEZS/&#10;+utqvEvPsnYcwMeHO9BAxMHQrA9Xb/YgNFbxzvD4cf744JN2BEUN4pZRH09sODLBEZTS6gGkUXsW&#10;2rYf/03LLEJWXvUy4rMaYdhvJOGI6SN4NElhWyLc8uFa04UP74fDLiADkr4hxdE/vPxYOP/Eb6td&#10;rzyneg9/n+pzV1yz7H0Lz3zK9YvXqjyDP/eU966sx17+P7Xj0pXrvFJVVdes6IPtqO9KbBYwXOxv&#10;BdbdK3FU7ZcV1ypkRIG5qKkDNR396Fp4z2p9tEY7zpgGIiG3dnvauiCjq8rsU+R7mWyqyv7qY6G9&#10;pRPVNEF2qrT3CezWaK+2VSR8iZRvS9+uJx+LMqRoF1fPhYN7f1tnK6q6uhVtWeX3ZXPCapiu9X56&#10;XlJqFi/Pdo4u2yfPy+rxFNlVldfV5rU15EPcTu50zRSfNrByntrYHGMfnA0jhzj19e9qY3Uz7V2c&#10;jxXt6ersRW1TJ4QLsrLauF+jn4OSy3DlQZj62ruOjKnORZJ2cpOra4JkQDl3Pq0tT8yBC+N+/T7+&#10;4hf/Aq+/ThmTWHkuEHhmklDVPIPU9HxaCRuBoGFMeYySG9As7y5kcm8AHx5qR275FOLTFUdC5hT/&#10;2+kLXbis1c2b9y9d78Etwz5kFk7hnfc5hX0Y3sGjKKub512NvvdDyshgL4Vv6Ai+/o1aFFXPkwWi&#10;C4+daUMYskhwxIKzMt63lvLEgHMf+snPmngXJ+5d3N81RLIPftKBs5fEiEsbxY9+0kjPlCEycQwf&#10;fNxOxIEy2JBFoax+flGh5tohaBhVadtCG/fHvxWN1B6KeuX6qJoSPq9lTdhvJOGLvzmFb2qH4msX&#10;vbZ8fP2KD/76Eyu8ds4OJ2/7s2MXMTh9Jwz//vO3eKXq0xuOOGkatC/645R5EM5ScPpW5ecnhx/g&#10;fS3XLd+/1fdu9b5TZlx7A7dc3//+3ApvXKL+3UVZW3j3KdNgnCOSpo66nCI3rXfOmPHy/Mv3zuGU&#10;eaha3rPtdSc8zpJMnzLZ2nz4yjl7vHjCen+0lZNB0wC+vae32N63rjjhZ0cf7o32cnPmnRCc3GJb&#10;1pQlcok9eTsAv//7/wfvvv3Wc6Egs0ZSmMvMDIW1UAphir2Lj4/H33z9W/izL/01KisrublteXn9&#10;ktsydyPOksCRhPSsEl75VHXB4f6v6m40RBo852bEH2QZkFAGuhNnu2D+QMr7cJ+/0k15mPt4t6To&#10;lEla5Rfho087YO86zLsmcSThvYMiHD7WwbshcSv9J86KyXogg1fQKP3Wzj8niNyLuL85l6FfUpB0&#10;RaOcr9svXmpBLf372XExfv7LRhw50YnjZzqRmDWNPor3CYgco3P0TrI4cG5MHMlYUKj3nWuRaKkv&#10;OIJV3TLH95GmkYQD2q44QBtHHkgY2vqROY0DBkmIiS9i88EeQEBPT+Fu1K/0/94DVVJ7Fa5ZhqG0&#10;VpnKUO1v2/0X3HZK4C0nz0MRCMp5eQ7w938emsu30T+hFJbe+8jd6Bl7Jq2oAfr2e8Td6BnbspHb&#10;WUzCRlDSnGs2RxIuP50krKaALgQuHyRLArcin12iOHJKZ/kg5KMnxTAw7edTmJ06J+FdfXLLZqB3&#10;u49W/+XwDx/D//xGyBOCX78iREbhDMUnyGkDoH7UUV6yI8c7eVelgAgFSahsnuUtBpwlgiMw3N+l&#10;NYrV8x//ZxOqKVj66AkxuR/JiBjIYWU3iOjkSbIkTPAWjx7aXtXOdYjigER8/dbz4d8Pv3MEZ4HI&#10;aR5JcMGBPCIJiUQStnoQSTxAG+ZEU/5sVnYfAT1dXV6p6utT3eBr9+ulzhpwgcslzxNJoBSU8bnr&#10;52NXJ+Y79ezycgVJ8Pf326lX7vp7/BNKYOlFufefk5JaVE973cQ8J61lm6k9Nx2tbKhaSQKXppRb&#10;lf+PHytToP4PpUClg0uByq1wG5lTSkGnIUgp0YLxnQFY2srI+iAn68IAxS404K13RTyhaKGMGgkZ&#10;U3w8w0u/boK9O/nPUbwDRyrs3ShdIbGMR/aDfJrVqzd6+PgEzhLAxRyUk+sQp8wfpqDm4uo5sizM&#10;4dCRDiIdDXy8Q10b5840D10iJr+icx/Svdx1XODzfiAB69VR40kCb0mQbf0g1zeOJETFMZKwFya/&#10;bc9utBcatU4dtjW70T5o706lQN0LUKg1u9FeaOAqdVBfdqO92eBdy260S3AwS8IuAb9Lr1UrSeAU&#10;2IXN06poFb+K9v1YOBY2WuPdYZSbrnF/c0otl66US2/K3b+Q7pT7l7uOu79BuTkbp8hzFoN4IhBc&#10;XALn0hREbkMvv9bKxyGo7sOw8Df3L/cO7vnc/Qv14/7mznEuSdzzF9KlrqeE7/XfGUlYh0AwkrBL&#10;U8/qr2UkYU91h1oqw0iCWmDdMw9lJGHPdIVaKsJIglpg3bMP3RRJeOOy+1NjEp7qykIKuepOy6o7&#10;LqvumLzyb54wrEjbuXK3Zu4eLj1qbtk0xReI8eEnzXj7/TYKeh5bNY2paozBAiFZ69xeJwAbqR8j&#10;CYwk7NnZZ5WKMZKwn3pra3VlJGFruO2XuxhJ2C89tbV6MpKwNdz2613qJwm0Mr8RZXar1/AbqZE7&#10;UjHFHviHjyI2lXYfVW6mttVnatJ9jCQwkrCfJidGEvZTb22trowkbA23/XIXIwn7pae2Vk9GEraG&#10;2369a3Mk4coWLAlqJgmcQs8RBc6NiCMLnPuRJin5z9oWRhIYSdhPkxMjCfupt7ZWV0YStobbfrmL&#10;kYT90lNbqycjCVvDbb/epREk4VkVaU2+n5GEDZIEZQrUhoJc3A2ugZTbvIMrE72IDKtA09jCiY0N&#10;9YGWJgTHtWBE9fJZKUJ943CR8lhzm+9cfRCCMyaRcMvs5Pf4YAXYLpIwPzuKxJgkHDUOhIFHEUQz&#10;CnSH2utw+04AzjsWoHlsXnFyug++7lE4aRgE56wOTCtOoiQtC+cN/aHnVYwOZQfNjUjgbh+MU3dD&#10;4FJAuyyv3HV4RopAr1hcoH0TztnlQNCneNpaZVsDl8d6EB5WBdG0omJT/SI8fBSGc3eCcNO3Ar28&#10;GA8jyj8eZwx9YUqy3ctdOj+BnOQ0HLsdCB3HXDRwKef4Bwwi2J3yrpsmI1ey2ha8I4gNTsRFyqF+&#10;+lEastvX36Z3x0jClBB+zXnokKt20ihSWtORPbzK9rryfoQ0uOJwgQVMROV8Sm3IqX1COlf8EEFS&#10;CnTjymwbApqy0Ty7/pyg/sDlGeRGJeKCiQ/0gisgmeLaOoPS9BxcoT45cT8OQQLaWZTKoLAGRiQH&#10;5y0SkCWeVLRlsgeeLlE4bewLq2QhRp8Q1GmUpWfhAjcOPIvRvoGJaiVJ6Koqh6G5D87ZJiO7cxpL&#10;vTGM5MhylPc8WZdHVBcef2WZ7BIhMKIBC/uw9zdXQZ/2N7jsVoL2xSE2hYywWBrHkQitUrR5Zemq&#10;KoMu7SFgHFALhQRQbGJ+Js7c9oNTbqdy7I9QvUpRJF4YBKs+avHkrgUuz1Igpd4lytByGLAPX6WS&#10;NL/FulDWFvr9szOU/aVRcU22K/ApnfNKVN5DSLgEkzsGZXvZQGEkYQMgadAljCTsgKVjN0kIIwkb&#10;JQnF/LBO9/HC139hDd825SdK1gity+HIGFhf2VOdF3qLsnHOMBu0xcdSGW2B1gVf2GQ0oqBKhMKq&#10;VtpksA2NkjEo1dUVU8swwtyzkdmh/Ihq0MTztKZsD0mQo6U4HwY2qUguEyLAKQzXvOowPNuDh7ru&#10;MAyvR2p8Iq74VWJqdhJJ7sG45VqGnLwS2oPFGwH1g2irzMUNo1jElbTA7p4HtHzqMUW9FGbvgTMO&#10;+cghMqlzPwUVsuUsYU5Ugk9IMYstakFebTcGJlfvWdX2bx9JmENJbChe/NgHRbyyCDTlJ+ID6yzk&#10;VQhR3CzFxNwUkvyDcMEyh2K56mBi6obbySK0N1bBxIr2CykXIsongghOGVGJeaQF0LVeJYj1C8ch&#10;2xz0zixv73xvDY5ZRsIvqxm51V3oHl1fi1Q/SZiFZKwW9wpv4DvxNqhQgj0+1Y24Vnv8U8glPH5i&#10;H45ppDfZ4kJ5FNIluTidYwjL7jbKopcDrQIneLV6453SWBrPcjS0u8O4IQf9TzDEJ6VavSRBjqbM&#10;JBzWD0diWSXuPwyHXzkpfNM9uO0QgjvR9cip7IBwYAozQ0Lc1/eFQ6YQSaEROKKfCtHUCMmzD7Rc&#10;BMgtKcdlPXdYF/SqKPFytBZnQdswBrE0DuwtPHHVo3qZ8r7aOFYlCVPiRtzQdYVVYjVCAmNg4lMD&#10;GX+THOKqTLz89mMEiWhulY/B/7EXtFwVdbmi7wGbwn4ir7PoomcYXbbB/5xJBDkKQD4shPFND5jF&#10;NCIhJgHXgqpobMpRlxqPE7bpSIhMwad3o1A+sHzsTXVQRsN7fnCJq6Bsip54VDyI+akOWOiFwjsx&#10;E2fvxKNoaB6yxhLcdUpH3cj6ssy1ZFdIwjwtP+l+AlywAzIp/er7tLlZQNny7pgSAeZnARv6PZPS&#10;AHaQbEzWA29fANzpvuM6NEEQ9q20x8PNa7Sx1cZIESMJz8GHWKWJaiUJnIJaw45twYDHcguEhpGE&#10;zZGEFN9kaJkE425MjWJVbUQIw1uxyBnkVg1nUVUkgFNQPjKaFJ+6sSEpSkrqEZVUh+7pefS1NcMl&#10;Ih9efonQsSgCfeaWCj3rtl4SnraNlKyzBV50r3tsGa1yz2FEUofTn9rgjGsJOtdfoNWImWt7SAIw&#10;NzuLWaU+25qTjMsPitHV3QBt7WSQdyKVbljrRqG4n/ZZsfCHc5kCYG+rYDjldKE6LRW37EsVV+al&#10;4NLDEvSMtcNcOxKVi3qyHHMrLAl1CbGwSFG8YaNlu0jCpFgEU0sXvHk+DrU8p51DgncQvBoox/RC&#10;mRtGeGwhkkWKc01xodC2KyALwxxmlAvj0mqyoNzOQvdMD6xuhSCNF2IxTG+EI7VL5Vl0tj07FeYR&#10;lRttKn+duknC3HQv3Gru49OyhziS449aZR+VirxxosICH6c/RkD/MvpOtRqlFff7MG8nv1UqETWP&#10;YSCsQl1PDG6U52B2vgHHCkJQN1EFm2o/5I4tx+FpAKiXJIzC/24w3AqWrCJzJJDDDRW455lKEr5U&#10;JrtqcfNmOBp4sWjGZZ0YVEu64RddgnLlonuehyf0/RtJ4V4o86iKT8ANW8U46ClIxdm7+Vh9jX7p&#10;XQqSoNhMrTohBYbWKsoryRnXHbOjUvi4e+Glz4OQJiZhnemHe0TxUl08PWEYKsI0za9urr44c5fI&#10;qmEOv+gy3lSCy7fSwK97z3Xgwc1oCMYG4XcnGJ5l3Kw9DlezUHgVLdgduAvlqEpIhr51Kb8g05yS&#10;Cn3bCogH66Grk0m9PwgLsxgkUiaUmPB4BFfSbq8bLLtCEqZJTt18sGgitT4IMpkur3FLCmB6dfk5&#10;aRbw8zsEBw3qs8ZAMo3dIAMQe95ga9k+CRsGSkMu3BRJePOKB174ylfxzW9/F5lF3bz//9M26lpQ&#10;arl4AXZsEwbK+IuN4KmatUmjN1Pbrn0S4hWWhETPeDyKaEReejbsKriVlzYiCfEomZpFc34qrhhH&#10;4J5LHM4YRSGhdQTC4iS8e8oVlmECVFcJYGweiFu026j2DVscNs+nT49KmWqH7lVnfGwSAm3rSNx4&#10;SG4gZIKPbyUFdaQLlqbkGhOUBbvHvjjhUIqG1mqc+8wGJ+wL0Dq20q9FQ2agFc3YLpKgeOwwIv1j&#10;8dFVb/i30irZWBP0rvqT0iunbi3G0XOOCKdvray9AY52obhwLwwGodXgLpWP9iEhKBrXLcg1zDEL&#10;OcTSplvLcPZ2AjxiyL3jfiQShSstPDNIIdeNi+TGc+l+ONxzOsnxY/2yLSRhZgzxEZkISymEiVkK&#10;ynnOMwg3Ax8iOCFUnzgktqxwJiHC4PTIE7cj25SK4RhSIpLw6SU3ONbQSuVoMylQCSjlFxj74awf&#10;hIh61dXGORSSq9Hlm964RLtGP05sWXeVmXuS2knC3DRZTIjxTAlwPd8HAuWK/9g0119SOJU4wa33&#10;SdeKodEquFTa4HiJNU7WpaNiagazk3UwKtTH27k6ON8iQGZbBKxbS7FRzq5WkjAlhtn9GFgFp+OW&#10;ZRDs0kREC2lBuKgAWpfccdk2FCZ+AnRzWvH8JGpyMmF0PwSXLWPhUtyDZdI7JsHt255wyOlfZtWc&#10;GeqlcRADrXs0DhwykbZgYV1DrHmS4JPBX5EcmgQt2zTYeobhpnsuWviXzqMsIxcBScWwvh+P6KYV&#10;CjnVxcTEE475A5ia4sjrPEZbK8iyl0lUlQhGdxVuXAtG3pAco/U5OHTBExnt3XAwiUZEEyef04h6&#10;FArnFImKVWQWuSSrRu51fL06CnNgei8PktkxhNv44JMbTjjtVoy8kkrY+OZjYBPT7a6QhGXfFUoD&#10;efIDch9aYUkoJAvCz98Arh0HmWjoW0Y3yemLdPMk8PqrwFVLoCATuGvBrX9xPGpDhVkSNgSTxlyk&#10;FpLA7TMQn1IKH99ABIVE0xHFjmfEwC+ATMrJWWhs7qCjXfkv9/eTR0NTG2rqRagRzvJ7QjCSsIY1&#10;YWGfhAWS4BGHBxEiyEba8NA1D819ZI42TETVaD+8HgTDLkfGD/5091DcD29ERXYazppn8/NvXlQI&#10;zgUT4FTas4hQ3C1Az/Q4RPQBq26XQjpAloSbgbBOqUVGaRMyixvJHUYEoWwW013V0NIJR3L7CHo6&#10;JShokNK8LYPbvTj6iKp652rM3LNqQ7aVJMin0FTbAjf7CFL+mwjPaTRkpuLzax647hZHbhSeiG4f&#10;Q0FkEnQdcpGUWQx9s0jEiUbQ2yQgP+pYBGfVwcEuHFZxIgw05+PFK254nNaElKhofGgQhfxl2sQw&#10;gu0iYOpTijTahdXpURLiypbZklZt83aQhG5RDQIT2jA93Ym7hikgpwJSkmmV9XYoHFPIvaqoDFb3&#10;MlDep1wnnh9FiKMfjtsXQ6KMX+B82UVNIvi7ReKmXz1kY5wVLQElvPgpSELkYrACd24Sid4x0HfK&#10;RzrJsodDMoIzxLyiulZRN0lYePf0aAEu5/mgYplbkAQ2xY5wf4IkzKK4jXzcywIR1ZmO68U2cOzh&#10;VFI5usdonPYSeRwugWmFF7kjEVks1sUbpZ4omVjbJUWtJGG0HVeNHPAp+eVnFRTjoq4nnEt7UJud&#10;jZt3U5BS2oDQwFS4hbRgaL4HzkTkHsXWIDoiETesc9G8wGAne+FwzxOXA+swsqLzJDWlMDCPQRCN&#10;Aye7MNwLb1pOLlbpaFWSEO/ri58axiK5tBFO1h446V6FrlEJQiNqab1fRiv+cUjmLAkL5Sl1Gagp&#10;gZZhJng7D43r8qQkfHbVE9quMdCmeIpUoQSOptEIb+SEdRqRHElIXU4S8kKSFklCe0E2TO5k89aW&#10;SSJCGcVNaO/tgod7NKJyhXBx8MN7JO+x5I6znu68YyRhlghQC+1UXkWHVElT50hGLx4h1yOKSVjp&#10;EZvgDryjB6QlkMuRDXBDuSs0uWuBLCmg+Cw8JNej8HzA8ATwMhGHbEoNuU5hJGE9hDTrd7WRhJCI&#10;FBQWZkPUJkRTUz07ngGD5pZGCIVNqK2rRn9/LykCk5iYGHvqMTs7BVGrCJVNU4wkrLcb8yok4W4I&#10;Z3qVQ5BbBK/IVFrVykJDfyceWsfBu0oRilwTE4PHFCiYl1oAAzsBv2Ic4xeIi/Gc1yzN4c01sLIq&#10;Q1tvM+5Y+uCgZQpSq2vw0DgRJU9x/RzpqIMBBdV9bugObf9aDE4OwNGMSHa1TLNmnTVas60kQfme&#10;voo83DJIAa238WVqZAzDw22w0o9D6UAXHAzD4Ful+Ogm0OqrS0IzsqJScMtJserYX5pNAZ+5qG4o&#10;w1GzLCg+oyPwsHCGV+3TlcR0x1BYhrasG5T+zCRhfhguZjY471qKkKh4vHfMDY+yWjCwrGrDcLvl&#10;h8A6orNzo4hxD8JnD1NRuwr/HBOVQf9WEuqGiCDfikEJL/J9sL0VihjO6vWUIgiJgZlT1SrBr8tv&#10;2CmSMLUpkkBjrcQGD8UKC0NuvT0MawuWWQyKhb4wJIIQXuEMB3ElYpq9oV+Tv6b1RK0kYaIdOqbh&#10;COL8yqlUhPjDKIiLnVkqPWW5uG2WgzpSCK+Tq51iDHTC4lqgwo1sgtx5HnnhlEsBup7QhueQHxKH&#10;Gw4KB8mB8lzoGqYrFPU1iipJiPGNwNVAxVtnWkpwxyYcFlZ+OPcoHSEpWTh6yhm3gkrBx7uvUZd+&#10;JUmgUN3FMjE8hsH+FjwgS28FKfouJhGIqOMeNIWQ+2FwzeIiSBbKHIrISmbqRAo2lfYcGtN385Rj&#10;WXHNcGkejBIqkB6SDAvvChSVFkCPsOtchyXsGEkYpsDjWxRw/MGnQCphOkXfGq1j5DZEBGC9sLVK&#10;IhEvGS3vtfJAclnyB7E/eoYXUB4G/JasCuuYPxlJWGcAaNjPaiMJYVGZEAhKIJUOYHR0lB3PgEFv&#10;Xy86JWI0NDair68PI6Mj6B/oxwBhu/Lgzk9OTqC1tQ0VjCTgwCZJQjytTJkFNPMfF7msA7Z3rfCj&#10;j6JQyylWjwNgFs59pmbgTeb9B0kiVGXnQOdRGT+vCqJD8KFpOvpoNa7Qzx+HjHMWs3Hw88Z4K/S1&#10;o5E18OQsPDMoQVySkFbXqMgacPlyBMqHeuB4OwBOBeuvRmvKvLQ9JGEO9YUV8M1TeGU3FZBrgYOA&#10;1i1lyIillUxyv5CWp5E7WAZk8+OItAuCWSKpPpTJ56GeFxwoa1FLcS6uWWaQJYiSfoSG4xzFJPST&#10;H7XtPVpd7KEO7m/ENb1ApPSpBEfODCEurhx53ZzSNoFAp1h4ZnY/JSh9qceemSQQYcmMzsV99yTc&#10;tQ3ASwdtoBtViS5aCfeJqkYbRxbmunDfPAHFveOoiI7GMbN0tKlUvV1QBc8MhfrXXVMEY6tCDMon&#10;4ffAExaFQxhvKcQR43g0qGb5omDTjOQyJAs5pjGLpIB42EaK1tMx1O5utIDs1Ggezud4LrobKc53&#10;warQDi49CjK/VCaQUPsY1xuKMUtj3a7YBFqUQWeBZ82MleJCRST6ZgfgWsLFNIhR0kYZoyozlmcw&#10;W/FUtZIEkrEkd1K6OYWR5NjTyh/W6SJUl1UjuLiPr0ltdhbMXashHe6EiX4gEnvnMS0qxilKxlA5&#10;OY50j0CcoSD1VXI90d2UACArA1fup6ObmEdpWDhO31vhQrnKxKMak9Celwc9+3T00pBoTqHYILtk&#10;JKZUwJaTVar7G4cekWtlNupHJ5Di9vS69FUX4YqugqDIJ/qQShYRroXiAgrcvpdLjoUzyKS2XA8X&#10;YrKvBZeNgpAoWq45D1QW4jwtutQOTCLKMwA3aTFokUdTVrD7zsko7R9Gjn8cLEOa0SmqhJ4BBXiv&#10;k3tgx0jCMqxpzN25QlmLKHvRqoUqnRlH8QZVil+zKX6BIwILZZLcPe5SbEIDWSJcHwGXo2gdgHx3&#10;f2HIcaw1CyMJa+Ojab9ukiR4bigmgXM3iorNRnlZCa12byxiXtOA3c72DA4OolPciYaGekgo2Gx4&#10;ZJgnCf3S5QdHGPr6+zE+PobmZiEqGieZJWGTJCE9IAU2UQrfXu4jKaLAzLfPh6CYJs6RHsoGY+KL&#10;j665USxBLoSjMxDm5MHMpZJX7ufoQ+Nq643Xb/ngtJ4ntGzKlJk8lNJAE7O5nhveIR/uE7f9cZKO&#10;I5RtRz9IQAoo+c+7BOADA298ruuGB3Fish7PIssvCB/c8KPgvvWz5GynzO3Ws7aHJMyjt7EGNylz&#10;z/taPrjwMIuyEHHEbAJZ/uF4W8cTH1BGkzBl8Pk4uXppUzaVg5eccM4+H62TRBEpXa2Pkz/eId/u&#10;T/XCEN+hWEHvo8wnukae+OSaPfSiOvgFPDFZKpzSyWIwN4GKpBTKNkPvve4Ps7B6sgat32/PThJU&#10;eosCGh/ey1YEZ08OIdwzhGTKE5/qUCBnGWVzoZSXZjct8OJlb5yjNK1HSE5ts7ow2NEOUwt3vH/D&#10;m4JTU5Hfp1CweoTFOHfZBe+e9SQ3nS6e8EjrS+GUVI3h+Wk05+bguKEb3r3mBz1afZWMrZ8RZqcs&#10;CdNj1FfFwahZ5m7UA5dyT/grA5f7BhJhIyoEubeT/3sFbhUZ4fXMm3i3LADl0wv+G+NIq3fDvU5u&#10;gUAOaX8K3s+7gd8Q2Uih1ey1inpJAhcALIGbXQA+07LFEascCCdn0NtMrosmbniPZP/So1zU8LI/&#10;h8q0eHx02QOf0H5H1nkDmOhrwqXzd/DKDX+cNfHDUUMf+FWNYopcLL1iKA0uhQrIp6TwdaZxcJEb&#10;B6GIbVv/e74sBersBHLjYnHqhjM+vOVPlixVDXQIHmTNypNR9QaacO4s1eXmQl184V22FCItrRfA&#10;iGIIeAewmVEkeIXiTcpwdJDSncaSiyYv7rTSrk/z67snXYkk12GcJvFpSTPcY8htlLtkZhyh3sF4&#10;74QzDpklUrDzgm/VPOpTM3AnsJYnfJM9zTAx98BbN33gQ2a09dzndoUk9OaQQv8PwIuvA+++DbxF&#10;2Y3iKSxdSlYfr3s0UdFIbc4GDr2p+O0Tij/oUZHVeA8KdKa0p9xqmJSIxMn3ydLwPwCRo/UKIwnr&#10;IaRZv6uHJBDdj0nIRX19DWpqaxAQEIDg4GBaZYvj/w4NDaUJeWPZITQL7q21hiMJXV1dqKurQ0dn&#10;J4aGh4kM9CmIwrKjjz8/OjaC+gbyl2ckYcOWhOi4Qr5z5mbIc30hLY6yu6anlzLlTBMBE/cOY1SZ&#10;ClJOudKnZlQUQQqa7O4fgox8lWdUz/PPkmOKrDy9tFolWTj6ZOgb5hL4UZmfQk/fECQDo0vupXMz&#10;kA2NYnx93WtrwrXH7logCX1kPXvWMjvJ9dUQBpal5Zwl/IfQM7LcmjM1Stf2jWBCVaefnUYP3S/l&#10;tA2VMj40jK6BsUXlYYSyrTjRCq6CD1B2GdkwvXdkw33GkYSS2gVnqGdstXye5tZZFevFLM0RQ+jq&#10;G1fWd54WEcYxIBslOSU5JHkbVAqXnOJnOLz6hpdjMzE0Aol0aVV2qr0SLsn1kCp16LGREXTSmBhR&#10;pl1drwUcSYjPUbh9qLfQ2KTxs5ymyTEzP4MZ5d4JE8NZsCX3KpnyopnZEYgnBjCyzMVEjglKlata&#10;pNNS9MysH75cXl6GAwcOwN/PT21NnSeLQBf148KcxL1ohtxROznZXUbaKL2nlOaXQWVb5mbpWzGO&#10;/kHqX6UsDE/NY57czAISi1EjVYKwOA42Ngk9sZkapTHt76d5bnSl07ycXGdnFXK5Sl2GVAn2PMn1&#10;tCIzkqLM8HNl74qUu7NjY+jqH1vMbDY/KIJfYgnqZMrb6D39fcM0Py/3IZqepCUZlfS+EzTPdw+O&#10;rxuPwD01tbAeenZKf3+19fKKB1MqYwxT9iaKowDpBPwxRvgOUzRSIMUidCjnLJJl/rf+FeSO5oBl&#10;E9Q4EbIu1XxYT28IIwk71cl74z2bIwkUKLSR7Ebc7scxicTeWxqQm5eLq1ev4siRI/jqV7/K/33r&#10;1i2M0WDeaImPjyf3mY2n6Nroc/fLdRxJkEgkqK2tRXt7O2S0ERDngsS5HqkevfR/7vwIrUrX1tZD&#10;0KDhloQbbjhAMVcHkka2fmTP4oAhZRiijyIru4+AgYE+r1TJBlXTF+5+vdaqwSyNuY6Rze2jofq8&#10;65TfXsCZX/dJkZPFsoMUqK0WU+dEJOUr4j12u8xPi9E2s2zLw22tUlVlBS/PQYEB2/pctT5sfBTi&#10;Hul6XidPrUJQEgXJ+6SrtYobfjgtmIl7B5+I6d3w/Ru4MKOkEYYOtNfAXiicst/WotaavPDCC3jt&#10;tdfU+g728L2DwKZIwltXvTZEEuqJJMRTKr6amgryj1esWgwMDOCjjz5a1nLu5R0dHfxvXJHT6g63&#10;yrVQuHs5MvHmm2/Czc2N/50rnNLM3adqjZilvOjcuX5yt9G0IpPJ0N3TTYp/DR+QzP2/p7eHx2GY&#10;CMMAWRNGOBckajt3fnhkCNUUJCtomAC3QKmp2Y3+4uUz+ObNMHydXCe2enyD3CS+Sn6xr5+zw2na&#10;wfMUO3YNg7N3w/G9n7/FK1Wf6TjhjHkw3yd7/ThLuy9fpDzuW63nTz+zxIfablu+f6vv3ep9Z/j2&#10;BuPMFvvm58ce4a0rlHJyi/dv531nzENxkeRsq21Zqy5naGf1986Z8/L80vvnKdd/2J5o87r4ER4X&#10;KeXp2S32z6vn7fHLk9Z7o620d8KztGVdrAijdyit9X99brU32msegtMWFDtCroQbqfumrjELpGcG&#10;4vd///+QhxO5MLHyXCCgNpKQlFaCxgby8aMgW640Nzfj3XffXQRVKpXiwYMHPAE4evQoZe+hgCMi&#10;BR9//DGZIKcxR3muz5w5g+TkZHzta1/Dyy+/zJ/nLAqnT5/m7zMzM6PAaCkpysOUScaKP8fdX15e&#10;rlGdJxsiUtDXg+qaGsoS1QTpoJR3KyotK0VhUSEk3RKkpaeiWdjMWxJkQ4OEQQXK6zWbJDx+ZAMZ&#10;rRJ1Ctu3fMh6e3HHIQomznEQdfWiurGNHbuEgUgyiBOnz/NKVWllA/WHlI4BjT+42JSozCqNb+dC&#10;X16zDIdHVOFz0F4pWdTTeXl+ZOsETr6fB3m28c+Enm3Mc9FWrj/9KH32JdpP5XnoW66NX/ziF/H6&#10;6xQLwcpzgYB6SALFd6VmlqOluZHParQaSQgLC8OpU6f43xITE3HsGKXyovKb3/yGtxBwJOGVV17h&#10;z50/fx6cyxFXuHsiIyP5v7W0tPhYh/T0dBw+TKnBqHC++1zcgyaVIbIW9A30oaq6itKg1i1mNIql&#10;gLDPjn4GHV0dnD5zGnUU2MyRBy6AuaiYdtKkjY802ZLg5enBd/MU+eRu9eDut/ZLhVMI7UT5jM/a&#10;ah3YfYr+48oNbe195270rHPNfnM3etb27iV3o2dty3r370t3o/Uatc7ve8rd6BnbspHbuT1vDB0o&#10;k9BzUpi70XPS0cpmqoUk1BFJSM+uQCvl9n8aSYiIiMC5c+f4anDWAs46wBXO122BJLzxBu0WSEWV&#10;JFy/fh0//elP8eGHH+J73/sef+/Q0BAePnzIn7t586bG9SBnKeEUf0GFAJWVlXwcApftiLMwRMVE&#10;4fS502hoaqAAxQH+PBf0mZtXgLK6MdRpsLsR54LGlREKnNzqwaVufOidDPvADHrS7Jafs9X3s/uW&#10;+o7rS258cyuvvWTheV7KtmY32geg7VR2o70AhbqzG+2FNq6swxOBy3uxkttYp13JbrSN9d/so1jg&#10;8mYR29/Xb44kXPPeUEwCRxKy8qrQThupLQQoc24yqu5GnAVggRjk5ubi009pgxAqL7744iKib79N&#10;qb2ocGQiJ4dSflHhLA62tra8xSAjI4MP5OWISA254nDnQkJCFi0U+7trlmrPpTyVUvxBGblRlZaW&#10;8nEHHZ0d6BB3oEvShRZhC7p7u9FOaQy58909EmRkZqOUdkpiJGFtAsFIwtYJ1nYTHEYSNGXGWrsd&#10;jCRodj8zkqDZ/ctIgmb378rWqYck0Op1bmEdxOJ2jCkDkevr63lXooXCrYhfvnwZt2/f5jMeBQbS&#10;7n9UTExMYGBgAGNjY/zTP/0Tf46LWeCCnrngZI5caJNLwv3793l3I+45XLzDlStX+HOcJcHdnVKA&#10;aVAZIRIkI2sJtypVWKiIQWjraENbextPDMRdlKGD/ubOcf/voo3XUlLTiCSMMpKwjpWBkQRGEnZ7&#10;qmCWhN3uAfW9n1kS1IftXnkysyTslZ5g9VAHApsiCW9v0JLA+cEXUlqwHlJWJyYUuaS5VccFa8BC&#10;QxppB2Fra2t+34SFwsUi2NjY8Ed4OG0lTqWkhPKQOznxJIErsbGx/H0VFRWL93GWCu4cRyI0rYyO&#10;jfIbqJWUliCHNi/iSIGoTfTUg7MwxCckoqRmBJxVR1OzGz0X7kZEEKemJmn/BsUxq/x3mvKgj27B&#10;zWqUsoVN0f4BW7l3uy0HK5/HjVvmbqRps9eT7WGWBM3uY2ZJ0Oz+ZZYEze7fla1TG0koLm+hlJzd&#10;mKDNo1h5NgQ4ly2OKHAkITs7mycJrRxJEC0/Wrn/03nO5SguPoGRhA0o0XvakkAEYVTWh0pBPVIL&#10;6pBf1Yz8Mvo7vxZlzd2Q0QZgqsr+8DARCiIRM0QCRoaftBCMUqaxQYpnEYp6Mcg9ewP4qJsYqD7/&#10;WUhCd7sYeeVCtEhXbtI4B+kABUYvDEH5JOpqRciv6cTg4p5hs+Sy146c8jZ0Di9tGCXr76VzQlR1&#10;0NazK8qojDCeWn0v1km6r6CyEz2j6++2zD12K5YEKe28nk9zbL3KLqpTlOCguqYVeVXtaOhW3cdA&#10;jjHZOIZUduTr75IQXiK0Di7t7zBJMU5V1a3Ipfsbeyl19ew4ahrakF8pQlFtJ2pEPehasdEaV//B&#10;7m7kVnZAPLKx9u4cSZijHa+HwW2gvVB6RxqR1V+HVtrEa1mRz6B9pIV+q0bWQD1KZM1oHFf0u3RC&#10;hLyBBgzMLTxoFpJRSjutTMm91uy+rZaE6RGUUv8U1PZg5S5D0+OTGBhSbsq4UCHaNG6ANtHixFw+&#10;MQwByX1BlaIva9t60TumaI9Y1Ik8QStE/M7MTymED/esjewGsm0kYW4clbWtNO91QbbYXXMYEHej&#10;uFKIvFoJepUbHU4tk90FnWMajfXcWJdgWGWo9om7eNlve1p7aVPL5np6bwPNsettt0xw7Z4lgfqr&#10;qoB8u8kVu3etfUtoXIoHabNOZd+O054sebTBkHhpR2u091Ge+o3paowkPJs+t9/uVg9JEIFSGLZS&#10;/v5eSmu6McHbb8DtZH3HaPdH7uAsKlwcBrfrsrBV+NSDcz2KiYllJGEDSvBeJgncbqhjfSK4OkXg&#10;kpkXXjn8EK9pe1Gu6iA8jq9D38QkJok8jtHBxeVMjstQV96AksZejCqtBdx57nfu4CwITbmZuGSQ&#10;iqbpCUxuAJ+9TxLk6BLQho26AThj7IaPjCOR1LH0wayLi8ehKwngtxeSjyE7MBxH9UJwTtcOJ90q&#10;0T81gWrKrvaJvj+OG/vg9MNMVMom0Seqwg1jL3xmTLnBDULgXT24+I2d6KrCqaM+CBM+uSHkeK8Q&#10;pg+8cOSSK4475aJr+Ua9q04bmyUJfc2l0DP0w1kjb6p3AIIauTTTM4gLi8TrV7xx+l4UnLJpJ9aF&#10;MtUDi5uesC1Q7EfT01gCPWN/nNLzwmHDSGR2c5WcQlRQBN644oNTdL9bASkNY1145ByJ8/fCoGPu&#10;ju++/wjWgqFlbegTluHKDQ8coXpc9imGcHT5TrarNXinSEJLpz9eS3dGpbJKwt5IvJelg8+KdfFG&#10;UQDqaWfqxSIfRnSrL/32EJ8LHuJ7CZ/if2ryMTYpwt0ifbyRo41jTRXgvmaTsgTolIejgXZbX69s&#10;F0mYG+mDr50/3jcJwiU9b+iFUirsRainEG7tixu+jYu7gHP16sxNwec6ySBjMuTdzbj9OAwX74dD&#10;y9AR3/nYCWGd0xCX5+CibiDOGLniI9NYZEpWF9jugjQcu5mI5vUaTL9vC0mYGkSMWzDeN6axqu+F&#10;a96V6OK6a6od12/T+DKk8W6dgfwujv5PIyIoXCG7FiS7edzOweMoiY7BSX2KUdRyxhXPSgzQCO5t&#10;KMYtI9oPh5N94xjk9qxo7+wEkoJDcUjLnWTaBde9azG4jkjvDkmgucf3AWV6obTyR94HDt8HRE8u&#10;ZvDdFXgH+BcdDiYqdI0+JYl55WXQZifk4sFBJQAuXSHiwHZc3oB4P3eXbI4kXN9Y4HKNCCinFYtB&#10;aR8jCdsgUqO0A+YYuZcUFhVRutc0hbsRWQ04a4LqseCCxMUlRERGobh6mLkb7feYBLIWzM5zS0A9&#10;cDQNg2ehhPvkY56U2wmSiWHaWK9fOkTyQR+76R64mvvDwL8asvlJTBCxHOU22RsYxCBZGWZnxtGc&#10;k4GLBimaQxKm+3Dvri/sCxWpluOdPaEd3ET4jCM6NBhvHH2Ety8mg/Z3xGxHGRGEKNRzysa8BAZ6&#10;rghpGkF1cQPqaaGNw9XL3A8PkjrQ09aKnCr+JDoyknHKJJf7vKIxNwMnbz3Gf7/lg7j2lat3M8jw&#10;CMaNUKIks4O4Qxsaea9QqlebDjZFEuaG4fzYD6bxPfyjioMDccFVgCHaQNHWKxwxitMqZR7VOXH4&#10;wevW8CznWjCDIAsf3FFeGGnlDd0gEaYm+mHlEYHEp+xF2ZYaj8sPiyCeVdWYJhBmEwjdgFYeuyif&#10;CFhFt6+7U6/aScKcDGHNj/Fi6jn8V5o76nk0+vEw3xD3exX79gi6y9CoShJUEJNPluB6/mPE0vhp&#10;7yGlujwLk3N1OJLvD+G8FGF1rvDr48bh+mX7SEIvMnKEpPpygizEpQuBSJcqloZlLcX41YcW0A9s&#10;XiSyGJXgloE1Xr2UxMu+aqkMCcd1t0aMz/XB1NQPnpUKO1uojSt0w4W85WFZGeuBgbENXrmQAPIk&#10;XrdsF0nIym6iXuNKD/Su+CKSIB+py8Ml/5JlMjYv64SFOy0OqGzSLh9pgvZ5P+RwrE7ehuv0d8aA&#10;FEH3fWl8Ky4Muu8Fg2Ah5bRbKkPCSlzXDkIhB8n8EPIKSY/ZqyQhLgU8A+TKiTOAFVkHVMsstdP2&#10;PPDv/wb8o6Hil+Fc4OfmNA3QRHHaAMihxYQsF8Bx42njmSVh3SGgUReojSRU1HRgfHQYU7QB2iT5&#10;VLNj6xiMT4xjdm4WxSXFCI8I5/dL4DaMKxesflRQqlQ//wBGEjawUr6XLQmLq/hj9KUb74DN7RA4&#10;ZbVhnFa7JidH0S7Iw5VbHvjgsjssEhrQJqrEuU/u4senSIEVDmG4rRp6pu5495oLfnPDD94V5C5S&#10;nIMrhhpkSZibgrifLCn8oq4cSS6eMAhoJsvKFARlNcgpLoSOQTpvSZgnpa9tUOl4JO/EnZuuCGpQ&#10;rgaTa0N9cSluPohEXIOCcHDPE7e1w9EpBBbxbfwqbWtFHYpbanDHIAbRTStX7gbhYhYBv2IZf2+y&#10;QwRsokXLVndX+3psiiSQ20f3wAgWPCWKQwNx07UCHbRwYP8gFJG1YlSLBhfdQsZ6OxDoE4NrJlHw&#10;K+BUrnnUpGbCIawMFZT6zNkvHaGVQ5iQtMD6fhii6uj+NtkyRVE+0IIbZLUIpH1XlpdR+NE7bdMU&#10;SleBdzD0nKqecIVZ2WZ1k4TZaRkKe/KR2ZeCa6TY13BK3kQpKf4+yB5tR7GsfQ23mQkE15jiaL0i&#10;3q17IBnXCt0R0h6ETyrSUd6fgnv18VDQx/XLdpGEhTdNDA4gPSYBl+3z0MmJMpHR+IAE6FlG4L5/&#10;o6Lf5LMQJOfB0jUCV0yyF/VI7qe5zgqc1g9EWjdJ8/w0OvrHMMFzjVlEPnaDSUjrcpJAz6pIycdD&#10;5bM4Orhe2RaSoHzJ7MggilLScNmaxjCthNfFJcPCK4dcgTohUo7lEWEdHpHsRpPs1izILslAlE8s&#10;Ago6UU7fw9ueRRBNzvCy7xghgIDckBx80xEmkC4RK3pnPbnz6lsWop6Sg1R1KgjlemV3LAnKWsll&#10;QBolfTmvRYGgKywBIzQu06KBbCIAL1sqLAnTdcAbl8i6QMldztwmklAKPLoMbIzz8i9lJGE9idCs&#10;3zdJEnw2lAKVsyRU1Xegr6cDQ7IB3qLAjmfAYLCfcJRSmtdKeHq4wsfbEz4+Tz+8vdwRFBSIikby&#10;v2b7JKy598F+JAkT5Gs8PdqKBzdcYZMhxnBHJS5cC0BUvRD+NmG4HViDkbkJ1GRlwjW8hkjFGCKc&#10;yBRvXwRBSQGuG2kQSVCZj7tK83DcNBrp7ZOkoivKXGcVbupTe5fN2+RS4E1uCO5l6FdyhHFJE4wM&#10;3fDZgwxUDinXUuek8HcNxyfX/OHboEoI+vGI3HTCG1eShAE4mUXCp5RTIeeR7BwOm8jWZSuVq30+&#10;NkUSVB4grRfgHBHHeHJ7kpIbxfFPHXDGyh/n70QjqmSQyMk8ciLTEVsnQrBNLLlhkAsRlcH2Fjy2&#10;9Mfn+r64RMpmDSlb3dUFOLZ4fwxiyhaIhhwttJu7gV0Oep5YUZ1HbVYSrhpHwz2+BIZGD3HStQzL&#10;HZKebLG6ScLiGydKcIWIQTV3YigNL+aY40KlAz7KuYT3q1LRMftkDMXcVB3MC+4jYcFLllaTw5vs&#10;8WHhfYT01SKg1gcBkmbEiBPgIanCAp18mlqwvSRhFjWUuOLMeWfcjBSCk3JhTh58chqQEZIGc3I3&#10;4rpovLMZLkFFKKuqhKFJJuhzrCzzKA+Lxm2fiifq3ZaXiaPmcSiQLI86GO8S0rMKKRaiCkYmGQq3&#10;vXXK9pEEOdoqaDfjS0645FePIfk04uxD8PEFd3K5DICOXR6E/RPoqs7H54cdcJaT/bsxiC2X0Zib&#10;QX1eLm4YeuMzgyBYJrRAxst+ExEKPxw18MFlp3xUS1XbK4cgKQ6v6gbBhBYGDl1zhEmyhHcxW6vs&#10;KkkQUzzCh68Bn1iQor+CxC+MV0kG8CtyLRpXnki1Az74EPCOBSKsAedkoIjIhCPtO/SkB+UTTWck&#10;Yb0RoFm/q4ck0HJDTcsYKut7UFnXS/9S8CU7ng0DwrGmSYrqRtpUjQLXKuj/Tzu432tbZKgVyelg&#10;2Y3W8qvflySB1L+p1jKc0o9Bdhe32jWIYEsfeGY3INA+GpaRDaQEkKI7I0N2fBp0rILIR94eN1xp&#10;F24NJQliiks4fMUD3rXLFfdRoQA3lpGECST7+OFdo2Q0LHw0l7RKeNwJwP1E8bJZvjE1mRTvXKXr&#10;A/003w1Lg0hErEISHE0j4VvGqSNypDoRSYhQD0mQNQpw+qozrPMVq/ijkk4Kspbwq6LTRIzuGWUi&#10;r6YYjsF1mJWPwPt+JFzy+qlWMwglZeoW7yI0jzArP9wObaYkE13IFXTzSuZkewXM9FLArxrPj8GH&#10;3JDME5+21DiH8uxCPAorhI9nDB55C3hlbK2yUyRharQAlxdIAsUR/CD7AbkQcV0jhnbeTTj0Pani&#10;iyTkBy9IXlX5l/TH43wDjbmWMJwoe4gjRY/gRGm+14pM2F6SoESVc6XRjkYS7Q3k7p8LMVnN8oMT&#10;YerbRH09iYSwWMRWURazdgG09NMgXAiwnhrAI9twOBcu7yFhYTo+uuKFUPpmLytTY4gPj0VUxRim&#10;uyqhzY2jDQRrbx9JUNZmXgwDrUDEUQIBYU0zKngTCi2c+8bDNqgJPZzskpWUK+OtApgbZkE00gGD&#10;S36I4sR2Qgjty4EUkC5F6KNAGIRxDlhzCLjvA5Nw1fEpR3lMGF66k8W7GM00FeIUEYySdZjgrpIE&#10;vtVEY46TW5FN4erDrjVJSRJWkOJxspaZU6wCl13ykxPkfnQIuJWwzuhlloR1AdKwC9RHEjiiIGLH&#10;dmPApZfdyMG/l/qAkQQN2ExthbvRBLkATNFH+9L1ICR1cutc/XAw9oZPYSP8HofjQQx1Pqk5ST5h&#10;uGKTRdlqGvHQzBXazkQSSjXPkjBYW07WkXDEiZ8MulxOEuaQExqDC7QCKVn8Xs6QkjG26GKR5BAG&#10;++g2cJmipMrH9ZJbl7FZFhZDgZ9KEsZpYS4YVqncbtHT8LgfAsfs3kWrxtO+HZu1JEy21ZGPeDD8&#10;65fW7KcnpxYXCifJsmROq8JunhG06uqMoyQbv6KVxpeuByCzQ4rgR1Gwy1RYFQoojsDMsxZDk9OY&#10;UC40jreVQU83CULuAvJHt3Lwhm/TaplvKGvS8NI6a5xTGO5Ftq3b3p0mCVX88no5LhR4KIOYp+BR&#10;qgeH3idtHtmNd3BeyNselhf5AJyrvJBA7kqORY+RNDYFiSQS18oS1iRF20US5ifHIVnMRNUNB5Nw&#10;uIWk4MRZWxwy8cNbxx/iZ8ed4ZhRCuNrDnjPgFbLtezw/bfv4WpgOU9w5b3NMLYLQKJKTHtPeRGu&#10;3I5CWv+KbE9837fD9KoN3tb3w+fadvgBPeuSfym6V7lUFaxtIQnTk5AMLIxnGZwNgslSSnP5+JIc&#10;5vlF4Z5PPYZVZHe0tRT6hulo7muD0c0YCHgGJ4WNThBS23rg/zASznkKZ7Fs9zDcIevLUj40ORqz&#10;snDdpkRB/PobYXYnEHkqSYBWG8O7QhLkVGuxShCGHin7ltmrTzFPIwleZH1II3ejh/TvLcqSxI34&#10;/7jGxXyvWZglYW18NO3XzZEErQ26G3EEgR17AgNGEjSFJLTDQscPNmmtmCA//OmpboTYeOESZfjw&#10;843EYYNYFPUNIMHNDx/ohKGsqxcB1j54lzJ4hOeW4OY1C5wkl5F82t387I0ENMxoRnajudFOGF68&#10;g1eNkhCeUYmghBIUtI0sKqojTSU4f1WR3WioMhO/ff8erpPSFJFWjpCMGopRGICPfRiueufAMzof&#10;5q65lPKUUommU4CyRSydK4Wdewp8cyRLyu98F0yvBSGwTqFkDtEqfrVYxq/id1Vk4QhlZLF1iMah&#10;u9Eo7V8/LeimSMIkKTy6D/DitUgEUXuDE4qR3SxDa1EJzppHwDWmBG7eKXBIEmGc0nyODI+hjwI7&#10;79/yw914ESbJxaaNVo7PmoTBJTAdZ7SJAFQNoFVQhDPmkXCn+13pfqeUdr49Y+JqGOv5I0e29Okb&#10;6yV/7bZ+okFzqE1Nh+6jZDiFpOMEZUFKp4w565WdIgmTI9k4numCMr4L5pEvdMC1GmpjvTV+U+AP&#10;wcwcRseFEAxLlDEKI/AsvgWrThUtmm/MNC22+OBwfTH9PYXsBjecr/SAVtljWImUcQBPafR2kYSJ&#10;tnpomwST20wxAsm1yCKwGj2Ts5SYYAL95Ioaah+KS49LidjOUMKCaQzKRtFYmI2jF6NRNsb1FGXJ&#10;rMqHrjHFtCl179nhVmidNsdb5mkIz6Sxk1iKMskUZimWsKZFTHEv8/SsKf5ZLSU5+PwiJcMgcrSY&#10;CfYpbd4WktDbCiPK4mYaXQy/yExypaqEdHgQ0Z5ROO+cQeOyCPecs5DfJIOIrKOnzaN42XXxSoFz&#10;WifkZFGJdffFGZrzvFyDccg4GY1U8baCVHJVioBbYCpOkj7jwyUnmKBNR5vb0Ut69/xgL1nOgnCf&#10;XKxsH1G2M7caDO/FwOU5SmOqTXEINynDkbsDoOsEVBLxHyHZpX4mX7Sl0hxDyj8FKY+pzEWCKODa&#10;IwpkJtKVE0QuS5eA25Th6Cz9vU57GUlYb4bTrN83SRJ8nxqTsLBqzSml7Ng7GHAxCdUtc0jPKkG1&#10;kIIW1yBvTfRhEIko/3QerbRKaFfntjZyQ3hKupNdHAdcKtgDBw7gudhMjQu+pgxHU5SXPS+9EkXN&#10;fRilrEbcTubj/W3w9orDrceJSKrvxczMNLqb6uDsHkPBtwMYaGuGp1sUDD3TEZldibzSJjQ2i5CY&#10;3ohuLq3uBgK793oK1FlZL6KiUnDfOx33PZJh5pqI6JqldKXT9HtmDlkGSF77G2vgHJiCB16puOuW&#10;iAcBueC9k4bE8ApKhL5dBlIXXIgokDmHghz17BPhRgr3st0XKJVqcU4TmpR7MvRUZMA0ok4ZADqD&#10;8qRc3LZNR8qyOIanD5jNkAT52BCSyYXsvg+11zMFZs7xCCnnLBc0zgvyYOiQgMfhDStWt2dQW9yM&#10;msX0lhPITyHriG0CgookSneZaZQTgTRwSIRdZCOPF1cmhnqQlyVSSbdJcDUWwCy4FH0cH5gdQnRc&#10;Om45ZSCpcT0PfcUzd4okzE13IU1cg94FpYfSnMa3+EKnxhvJtI8IV2TSaOjXZyhjU8aIXJegjssU&#10;tqxMQtBVgGoah3yZ7YJtoxdMWnPQtw4H3C6SwL1WUifAXdd43PEsQ6vq5g/0WxcF4hbUyZbVenao&#10;F1m5HYuuU0PdtJdIXgef9ZIr0wMShEVyY4dIB40dc7ckJLdMYGagFTYBqShViBVf5of7+Gc9Jcnm&#10;svduC0ng+qa1ljJuxcPEpRDVC5H6Iz0IDkuGnl0qogTKlXSKVSjLUcpuVNNi++aJ/Pn6JOG2aza1&#10;ZYG8TiCHxqeRbSJCS5WpwEbERJgTkCpSdOZ0Xye8PGJwJ6gATRsQ6V2xJHAVlZLF6/4tQIcCkLOV&#10;LpID5HL02BBoVnGCG6KPPpEezKho/yWU5SiRgpj5QtbAcFsiGsbEJNdf1GAkYZm4a/x/toUkpKbn&#10;U7aAEVQ0jLNjj2FQ2TiOstohpKbTR07DSEJAwMbTtq01kh1C8+ERXaLxg30/NFBXV5cngJOTG9hg&#10;YK80iJSt4vV8MNaoq45dIurbN5ovZw80mhTGks4NRDg+par3vLKQKVjI3bjb7aHNyWbUh31TUxMv&#10;zxEREbvd0I2/f34CVcLeRWV74zcqrozIaoBdyFP84zf7sB25fh4NLV1Q4USbemtBjRim7umbukdt&#10;F3PZjirK1PZ47sEvvPACXn31VbW+gz187yDwzCShWiinlboKpGcWIz27lB17EIO0zCJk5VXzFh5N&#10;siRcu3YNKSkptJIcteUjJSURp2/cpQ2FHtCzErf8nGepA7tX0X9cX77//vu8UhUSEsL/fz8cSbS7&#10;eWJy8pbr+u5JQ9i6+G75/p3GKCkhEQlJ1N7UrfXP4UtmMLNy2RPtTUqKR0JyktrqYm9vz8uzjo6O&#10;2t6x7f2fmIQE2mAweYv9q2NGGxVqW+yf9iZRe0mmt9ree4/d8ckFk73RXuq3lPh4pKRtbWxuRJb+&#10;5E/+BG+88cbe0WJZTdSKwCZJgt8yd6MmsnDxbkZcMC0poOzYwxhQH60XJ7Jf3I0KCwv5Dy87GAZM&#10;BpgMMBlgMsBkYGdl4M0331SrYsoevncQ2BRJeEdrdZKwnvLJfl9fQd8LGO0XkjA8PIxEWjHhjoSE&#10;hGc+tvNZ21Gf5/kZz2Nf8G3eBjneL3Kj6ONnH7f7ob0L8rxdc9V+avN+qOt21JGT5eetfysqFJsN&#10;sqL5CDCSwLIwLVoY9gtJ0PxhyVrIEGAIMAQYAgwBhgBDYHcRYCSBkQRGEnZ3DLK3MwQYAgwBhgBD&#10;gCHAENhzCGySJPivGpOwF1xlWB2e3aWJWRL23PhkFWIIMAQYAgwBhgBDgCGwKwgwksAsCcySsCtD&#10;j72UIcAQYAgwBBgCDAGGwN5FYHMkQZtZEjTZYsEsCXt3oLKaMQQYAgwBhgBDgCGg+QjMTEogbfOk&#10;w4P/t1/oDFl3GubnVTbJ2yEYNkUS3uVJwl/jm9/+LjKLurGQAlWTFefnqW2MJOzQqGOvYQgwBBgC&#10;DAGGAEOAIbACgakxEVpyX0dZ8AGUhxxAKf3bkvwHqE38Kwz2lO44XowkMHcj5m6048OOvZAhwBBg&#10;CDAEGAIMAYbAEgKzUz0QC06gIenv0JT2XTSm/Qtas7+P9pyvIdXlAAa6UnYcLkYSGElgJGHHhx17&#10;IUOAIcAQYAgwBBgCDIElBKYGYjHR+EvIu09CLjkB9JzGdJc+0r3+NxLsD5AlIXPH4docSbgRwNyN&#10;NJhUMHejHR9/7IUMAYYAQ4AhwBBgCDAEMNkfitHKr2BO+O+Ybfk3zAu/h6nW95Hh+ftIdD4AmTQf&#10;oxWlaLPUQof1LbTT0WZ5HX0ZMZiXy9WCICMJGqz0bzaegpEEtYwx9lCGAEOAIcAQYAgwBBgCayIw&#10;0RuGobKvYqrx+5hs+D6mG3+ISeF7yPAmkuB2AHUBWqj68L9Q8IM/QMGP/h+KfvLHaH75b1Dy2j9i&#10;TNKhFnQZSWAkgbkbqWVosYcyBBgCDAGGAEOAIcAQ2BgC8sEI9Bd9BWM138NI9b9jrPb7mGh+B6k+&#10;v4Ncy79A6/lfo+3kb9B27rdovfA6Oq68hfJf/y3i/+3/YryTlFk1lE2ShEDmbqTBpIJZEtQwwtgj&#10;GQIMAYYAQ4AhwBBgCKggUNs5Aqv4ZjyIbcLDuGaYR7cjLMkesqK/hkzwb5CW/Sv9S0Sh4Q3Ee/9/&#10;qND5GmZvHMXsnZOYNT2OecuLGLG6huh//gLif/CnGO9qUwu+myIJ791gJGGzLjz76XpGEtQyxthD&#10;GQIMAYYAQ4AhwBBgCPCxA4XNg3j9fj6+diEe37iYgK/T8Q83KqDr/ACy/K+gt+i76C74Z/r3XzFU&#10;8xqi3f8XCq58CUOH/htDx/8Lss//E2NnX8Kg1nuI+e7/RtwP/gTjYkYSFt1i9pPivZ/qykgCm8EY&#10;AgwBhgBDgCHAEGAIqAcB8eAUTrnX4R3rcnxsX8kfR12q8V+m1Thlpo2+rL9CZ84/oSPrOxDn/DMG&#10;BL9FqNPvIOfCX0J66OeQnvg5Bo79F4bO/gpS7fcQTSQh5nt/vEdIwk1mSdhPSv9m68pIgnomBfZU&#10;hgBDgCHAEGAIMAQYAvVdYzjh1QrjhAEYxfXDMLYfDnlj+MfLGTikdxnilBcgTPk2mpP/AcLUb0NS&#10;+DICbX4HGWe+iN6DP0XvkZ+h57OfYODki+i99g4iyN0o6t//H8UkiNQC7ubcjW4GsZgEFpOgFkFk&#10;D2UIMAQYAgwBhgBDgCGgyQjUiUfwxkMBPnZqpKMBBx0bcD1MjG9fysAnNy+hJfYvUBf396iJ+Sbq&#10;Y79FG6n9Bt4PfgdJx/8MXe/9B8SHfoTOj3+AnqM/Q9flNxH2j7+H8H/5vxgTM5LA3I3UTFCYJUGT&#10;pybWNoYAQ4AhwBBgCDAEdhOB2s5hvG5RiE/sqvCJfRUO2lVAK0iEfziXgoPXz6Iu7IsQhH0D5aFf&#10;R0X4N9Cc/is4m/0uYg7/KURv/htaP/x3CN//V7QTWeg49xqC/+F3Efwvf7g3SMI72sySsFkXnv10&#10;PSMJuzl1sHczBBgCDAGGAEOAIaDJCNS2y/CKSTo+tCrkj/cf5uOaXwO+dSoa7186BoHfn6LQ/+9Q&#10;4Pe3KKJ/6xJfgp3h7yLs4B+h8ZV/QsPb/4z6t76Dlg+/B9GZVxDwD7+DgO/+AUb3hLvRNRdyN/oq&#10;vvnt7yKzqBtNYrDVfTWv7u8kyWAkQZOnJtY2hgBDgCHAEGAIMAR2E4Fq0QB+pRuLd+6k8cdb5qm4&#10;5F6Obx4LxNunP0Wh+x8jy/2ryHT7CrI9voqKqBfx8ObvIeCdP0T1/3wTVa9+C5WvkCsSkYWmE7+G&#10;79//L/h95w/3BklIyynCn33pr/ANRhI0khwxkrCbUwd7N0OAIcAQYAgwBBgCmoxAdWsffnEtCK8b&#10;RuM1Ol7Vj8Q5h1z83SFPvH7kA2Q5/D8kO/wVkuy/jBT6tzj0F7h79ffg9dr/QdnPaXflX38NxS/9&#10;LSqILNQd/SW8v/k78P3HPWJJiM4Q4M8ZSdBIgsBZLBhJ0OSpibWNIcAQYAgwBBgCDIHdRKBK2I3/&#10;POeG32j742U6fn3dD6etU/G379vhlY/eQPKjP0Tsoy8hxupLiLN+AXkBP8ft878H1998AQU/+TLy&#10;fvEV5P73l1H0q6+h6tOfw+sb/wve3/7fZEnYAzsuhySXM5KgQe5FK12ZGEnYzamDvZshwBBgCDAE&#10;GAIMAU1GoLJZjP84Zo1fXnTGSxdd8IvzjjhuEYWvvmGBX733a8Ra/G+EWXwRYXf/HOEWf4Esz5/B&#10;4NQX4PDL30X2D/4cGT/9C6T/+IvI+cVfQ/DJz+D+tQNw/9YXMLIXYhL8E8rxRWZJYJYETR7BrG0M&#10;AYYAQ4AhwBBgCDAE1IBARWMnvvexGf7rpBX++4QV/vP4AxwxCcRfvWyEF1//OcJNfx+Bpn+GAJM/&#10;o3//HKkuP4XOsS/A5r//F9L+9Y+Q/MM/RdL3/xjp//mXKP7wx3D5uwNw+3siCR17wJLgE1eKL77A&#10;YhJ2Mph4J9/FLAlqmBHYIxkCDAGGAEOAIcAQYAgQAoKGNnz3XV38+LAZfnLYFP9x6DYO6XvihZe0&#10;8d8v/wRBBl+Aj8GfwEv/j+nfP0WCw0+hdeQLePifB5Dwnf+D2H/7Q8T8yx8g8T/+DAXv/RDOf3sA&#10;zn9zAMPtQrXgu6nN1JwiivEXL3yFZTfSUJcjRhLUMsbYQxkCDAGGAEOAIcAQYAigvK4V33ntKn7w&#10;wS388ENdfO89HXx80xF//p/n8KNf/Bv8dH8X7jp/BDed/wf3W3+MGNsf4+qh/wWLHx9AzLd+D5H/&#10;/PuI+M4XEPvvf4Tct78Hu784AN9f/TPGpf1qQXdTJMEupIiRBA0lCCxwWS3jiz2UIcAQYAgwBBgC&#10;DAGGAI9AcVUTvvijT/F3vzyJr710Cn/z4gn86pgpvvXKNVw4/wZsTh6AzZkDsOaOcwfI5egbsDT6&#10;b/h9/GN4/cEBBHyJSMFfHkDQXx9A8i/+Fp4//TraCzIhl8vVgvDTSEJdXR0OrCzO4UXkbsQsCTvp&#10;ArST72KWBLWMMfZQhgBDgCHAEGAIMAQYAmgT90Drrhv0rHzo8MUtS2889IhGeEoJuoV5SPT4DOn+&#10;J/kjzf8YShNvo729Fp2pscg+9xmKbxxBkfZnKKF/6+1M0VVboVZUVyMJf/7CV5GQkPgkSXCLKuZJ&#10;AtsnQTM3kWMkQa1jjT2cIcAQYAgwBBgCDAGGwL5BYDWS8Bdf/ht4+/g+SRK8YxhJ2MmV/Z1+FyMJ&#10;+2bcsooyBBgCDAGGAEOAIcAQUCsCT3M3qq6ufpIk+MczkrDTivtOvo+RBLWONfZwhgBDgCHAEGAI&#10;MAQYAvsGgae5G6Wmpj5JEoITS9hmaixwed8IN6soQ4AhwBBgCDAEGAIMAYbA1hB4uruRz5MkISyZ&#10;kYSdXNnf6XcxS8LWBhG7iyHAEGAIMAQYAgwBhoCmIbAaSfgiBS7HJyY8SRIiUxlJ2GnFfSffx0iC&#10;pg1v1h6GAEOAIcAQYAgwBBgCW0PgaSQhNi7uSZIQmkI7Ln+J7bi8k4r7Tr6LkYStDSJ2F0OAIcAQ&#10;YAgwBBgCDAFNQ2BTJME5vJBSoP4V23FZQ+MSGEnQtOHN2sMQYAgwBBgCDAGGAENgawhsiiT4BUcR&#10;Sfhrtk8CIwlbkzZ2F0OAIcAQYAgwBBgCDAGGwL5AYFMkIT09jbIbsc3UdtIFaCffxSwJ+2LMskoy&#10;BBgCDAGGAEOAIcAQUDsCmyIJKakpjCRoqBWBIyOMJKh9vLEXMAQYAgwBhgBDgCHAENgXCGyKJCQl&#10;JzOSwEjCvhBsVkmGAEOAIcAQYAgwBBgCDIGtI8BIggYr/Zt1VWKWhK0PJHYnQ4AhwBBgCDAEGAIM&#10;AU1CYFMkITEpkSwJLHB5s8r3frmekQRNGtqsLQwBhgBDgCHAEGAIMAS2jsCmSEJCQgIjCRpseWAk&#10;YesDid3JEGAIMAQYAgwBhgBDQJMQ2BRJiI9nJGG/WAW2Uk9GEjRpaLO2MAQYAgwBhgBDgCHAENg6&#10;ApsiCTG0DTNzNwK2ooDvh3tWIwkDAwNbly52J0OAIcAQYAgwBBgCDAGGwL5EYHZ2Fk1NTZiYmEB8&#10;fDz+5uvfov3SvoqY2FgcWFmSkpPw52wzteeKJPT29oJjkuxgGDAZYDLAZIDJAJMBJgNMBp4fGRgf&#10;H1+VJCQkJj5JEiqrqvCnf/lXbMdlDY1LWGlJ6OjoQGNjIy8g7GAYMBlgMsBkgMkAkwEmA0wGni8Z&#10;aGhowOTk5KIl4c8ogVFJSemTJCEtPYPtk6ChBEF1M7Xc3FxIJBKMjY1haGiIHQwDJgNMBpgMMBlg&#10;MsBkgMnAcyoDnNtRTEwM727EkYTi4pInSYK3lzfvi/TNb38XmUXdaBJrrn/+fogh2O46LlgSiouL&#10;kZmZiaKiInYwDJgMMBlgMsBkgMkAkwEmA8+pDHA6YUlJCYKDg/H1b30HX/zy3yAgIPBJkpBfUIA/&#10;Y+5GGh2T0NLShJaWFnDmJXYwDJgMMBlgMsBkgMkAkwEmA8+3DLS2tiIvL5+MBP/MWxLy8vOfJAmJ&#10;SRS4/KWv8DEJeYJBtPWBtyawQzMwaOvoQ0dHGzo7O+joZAfDgMkAkwEmA0wGmAwwGWAy8JzLAJfE&#10;pqysnCcJXJZTjg+skt0oGV+kH7/2rX9CeHwl8gXdvNsROzQDg/wCAQoK8ukoZAfDgMkAkwEmA0wG&#10;mAwwGWAywGSACEIZYmPjFO5GxAOSkpNXJwl/+ZW/40nC1+ngYhM4qwI7NAMDjiGyg2HAZIDJAJMB&#10;JgNMBpgMMBlgMqAqA1//+3/k9X+OB6xKEjjzwhf+4I/pgr/l90vgXI/YoUkYcH3KDoYBkwEmA0wG&#10;mAwwGWAywGSAyYBCBrg4hD+nxEWc/v+FP/ij1d2Nmpub+R+SkpJ5FsEOhgGTASYDTAaYDDAZYDLA&#10;ZIDJAJOB50AGSP/neADHB56ISWAnGAIMAYYAQ4AhwBBgCDAEGAIMAYYAQ4AhwBBgCDAEGAIMAYYA&#10;Q4AhwBBgCDyBwP8Pxvg2moHRJhoAAAAASUVORK5CYIJQSwMECgAAAAAAAAAhALnwq2r3hQIA94UC&#10;ABQAAABkcnMvbWVkaWEvaW1hZ2UyLnBuZ4lQTkcNChoKAAAADUlIRFIAAALHAAACFwgGAAAAcMjz&#10;AQAAAAFzUkdCAK7OHOkAAAAEZ0FNQQAAsY8L/GEFAAAAIGNIUk0AAHomAACAhAAA+gAAAIDoAAB1&#10;MAAA6mAAADqYAAAXcJy6UTwAAAAJcEhZcwAAFxEAABcRAcom8z8AAP95SURBVHhe7J0FfBRXF8Wx&#10;Im1xd3e3AgVa3NtC3aHQQp0axSUJEiW4u7u7QyCEkEBwd3eHJMj5znm7E5YQtPCVtrP8hqyMvHlz&#10;d/Y/Z867N1Ys+2H3gN0Ddg/YPWD3gN0Ddg/YPWD3gN0Ddg/YPWD3gN0Ddg/YPWD3gN0Ddg/YPWD3&#10;QIw9kDpdRtiT3Qd2DPwzYiBpitTIk78QIiLCMXDQEAweMgQnjh9Hw68ao87b7+DM2bMYM3Y8OnZy&#10;x9dNvzXzffDRp2jxZytcuXoFGzZswMGDB/Hrb3/gypXL+P7Hn3Hn9i3Ue7sBqtesg71792LU6DGI&#10;l+BlpEidDokSJ0OxkqVx5MgRhIWFoWiJUhg3fgKOHT1m1rNo8RJ0cvPAhQsXsGDRIpw9ew7Nvvse&#10;A9i2/QcOIH/BIggIWI2du3Zi8pSp0OPn5r/i3LlzaP7Lb8iWIye2bd+OFStWwtevO2rUqoP06TNh&#10;06bNOHL4CAoWKYYkyVMhcbKUmDR5CjZv3oxKVarj4sWLGD5iJOq/+z6KlSiNefPmY/fu3Th27Bj8&#10;e/ZG02+/w6VLl9Cnbz+0bN2Gr79HeHi42bcChYthx46dWB8Sgjlz5+HmzZto/HVTnD59Gi1atkKj&#10;r5qw3yLYJ/UREhqKFStXYuvWbejVpy9+Yb/dvn3bnDNHjxnL9mxBdbZZy7p37oL4iRLfdz5NlTYD&#10;XkmSnOvYikmTJuPdDz4y/TBhwiS89c67uHXrFr774Sdcu3bNtHPZsuU4fPgwKr5ZBf36DzT7lOjV&#10;pPD08sYB9umChYvMcarz1jt4o2JFzJ4zF8Hr15v27t23L+rzP1u2Ru8+fXCM8aHlF/L4bOQxzJYz&#10;D5KlTGOmLNlzmf3TPmn5zNlyMh5u448WLfH6669j0aLF5vMff2qO8Bs3zLE/e+YMZs6chc5du+Hc&#10;+fNmv7Zs2YI27dqbfsuVtwBeSvSqOZbevn4YOXo0zjEuP/zkMxNHnl4+qFa9ltnfGbNmYeu2beZ4&#10;fNGoMc5zfbNmz8Hx4ycYW4vh36Mn9u3bj3cavIf9+/dj/sKF2M/XnTt3xatJU0B9a5+7/hnnLvs4&#10;2cfpRY6B+wA5bYbMsCe7D+wY+GfEgE4uAphvmn2HP1u1we8t/kSdem8jbfrMeIWwUKvuWwZSmnzT&#10;DHkLFEYTQt9XTb5B4WIlDHj9+PMvBOkmKFu+Ir79/ke8Vq68+VumXAUDhj8RXPVc29DyefIXRO58&#10;BVGrzlto1botYa4BXitb3kB1819/M2DYo1dvXCaIatlPPv/SwGzZ1yuiJdtXuVoNvFmlGqHyd7N9&#10;s/7XK5jn5d+ohFcSJ0WpMq9DIPf7H38iR+58KF3W8VpTleo1oQsCgVztum8bWH33/Y/w8Wefm/a6&#10;uXdGtZq18clnX6BS1ep4u/67eO/Djw04ffzp52jXviPe/+gTZM2R27xu1aad2b76SaDbtNn3+IH7&#10;ov758ONPDaS+XrESfmI/peG5sTTbpv34nu+nzZiFbS3HffjFnDPrEk7fff9D/EzID1i9GsVLvmYu&#10;KGL6LqVMkx6fN2yEdwjz2pdvv/sBxUuVQfZceU2fmD7lNgT65Sq8afpC7dW+6VhaEKhjqeNQtUYt&#10;0886Dn+2am2Oj/ZZFzjax0aNvzb9JkD9mstr+29WrmY+K1fhDdMGtVPr0PFpynhKniqtOe4/EIR1&#10;bL7hBYYuqipXrWEuKJopfn76xXxe/70PTFsVO2r/pzzuFd6obNqTievQunLmyW/2Sf3XgPPrGOjC&#10;oPmvv6Nw0RL4/MtGpu+0ji8Jxjnz5jfv6XOts8F7H5r9VKwnTpYKNWvXNe3XvNaPrH3e+mect+zj&#10;ZB+nFz0G7oPjdJmymhNvitRpzYndnuw+sGPgxY2BlGnSETzSIE78hIj9UgLEeSkhEryc2MCIAEjP&#10;Y8WLj5cSvoIkKVIhbvxEVDNfMcqrltH8UoVfSZrcPBdQmb/JUph59Tw2px9/bk5ldAxGjhyJjh07&#10;mWVixXmJSnJSo4I65ksAnlCoQv+O8ePHm/fi8D3Fj+aJFTe++SvVUvPGTZAIseMl4Da5PNuizxyq&#10;ajLzvpZPljI1EidPafZBk2Oe9Ob8pH3IV7AwMmbJZubXOvVXy7/EfUz0ahLEf/lV0wfqp5cSss1c&#10;h15rvfH4WvMn5r4meCVxVJvU5iTcpvrM6hutW30a1Ta2V0Cp/tI6tI8JX0li9jdH7rwG6vWZthvT&#10;90fva/tqiz539H1y0y5HnziOg/bxZar1ek9tVN/puFjH3dGH8c22rX3UvAk5r17rfe1zPM6nPnNd&#10;XsdOx0T7r1hRO9S3mkfHQ6+1z9p39bv6VOvW5+ofzWPFiPZD63Ec84Sm79RXem7FovbNOubxqSTr&#10;tWIxLtcjKFdfa3691nPBvPWe2pCAx1JttvZf++jYt5fNd+BBfW2fv17c85d9bP55xyY17+Sl4rkk&#10;pb5zqZ9i4nKpzR2eDDGsg+vlus3675tctsV1aJ5UGTIhKdeTlCLRk0+O5VJRFEhlzn9iXq6TbRMH&#10;3wfHqThz3kIlUKZidZQqX8We7D6wY8COARMDpctXNdPDzgulK1RFsTJvoHCp8s8/bl6vwu1UQIly&#10;lR7Zrv/XuUz9o/0vUrrC899/Oy7tPrZjwI6B/2MM6PyWlXe3CpSvgcKV6qLwm3WeeCpS5W3kKFwK&#10;OQoWRdHK9bi8cz2V6qAQ15enbFXkLuM6VUGBCjVRxHV7fJ6vQg3kypIDtfMXQ837pqKolot3OAsU&#10;N1P13IVQI28R1OTzu/MWR538RVAgU2YULPU6XqtYzXCv+FccfB8cpyaJl69SF3Xe+wKV67yHSrUa&#10;oMybtVGmknPi89eiTaXfqI3yVd9C1brvowqXsSe7D+wY+HfFQOXa76KSc9Lzhx1fff6oeez4+HfF&#10;h3087eNpx8B/IwbyctxIxfe/RNl3PkWZJ53e/gQVP2yM4m/WQIk3q/H5VyjD98x63v4Ur731Map+&#10;3hRVPv0aVT5zTNW+aIbX3/0Cpet9FLVNbbvc+w1RNk8+tCxSHN/nK4AfaPmzpsZZsuNb3lX8mn+b&#10;5ciFZvysCcdTfMf5rXm+pz2wVeGiqJIzB9tSE1XrfWC4V/wrdfw+OE6eOj3KsuEVqtUzCkjFqnXw&#10;R8u2aN2+E1q164jf+bx5iw74+fd2+PkPTe3Roo0HPvmyCYqWqWhfxf0fr+L+X2qYvR37DoodA3YM&#10;2DFgx4AdA3YM5OQA29dqvo2CVFkLPeFUsEI1lKj2FgqXrYgir7/J5/Wg97SePGXeRKka9bBy9y4E&#10;HzmMoEMHzbT57Bl818EdGQqWROE3akRts0Std1A6Tx40zZ0bH2XJgo+zZsUn2bKhfsqUaN2oIWYt&#10;W4r6WTKjWqJEmDBtGnzatcU7qVLhE86nebWMlq2YIwfylSyLUrzrKe4V/yZLle5+OHZz9zC3KstV&#10;ro2CxcvivY+/wLDhI/HFV03x+VfNMH7caBxe9S0OLG2IvUu+wo65n2Dn4u/NKOI8RcrwFid32J7s&#10;PrBj4PnGQFl+z6yJtgJZC8zk+r6eP+lxiL581DYetC7nNh97OzG0M6r9MWzjcdtj7evT7PNjt921&#10;fdoPl2PwyH563GMR7RiavnE91o+5nsfttwfu+wNi6qn66jHbHNO6HxbP93wH/sI2/t/7ZG/vyc9L&#10;dp+9MH2Wg3BcvEod5CtXBfmfcMpXtjKKvFkLBUq/joKvVTDP8/M9rScXubMI4XcyMxWNYRaaIcxc&#10;M3T2bMznoOsvmv+B9PmKo8DrVaO2WaRqXZTIlQdf5syFBpkz413C7ntZsqIefdBfVa6CqcuXYzDH&#10;yfTu1w+zg4Lw0wdUhlOn5nxZzbxaRsu+nj0H8hYXu1Yy3FuoZHl07+5/PxzPnz8feYu8htL0X+Qt&#10;Uopw/DlVYzckzZgTSTPlRZfO7XB61QfAqQm4faQ/bu9tjQ0T32DaInfkLFiaXrvy9mT3gR0DzzEG&#10;ir5WHjnyFUbazNmRKWc+FCxRhhe05ZAlV36kz5oLOeijylWgmPn+FuUJ6Mmm8shdqDgy5ciDdPRz&#10;Zc6VD3kKl0SxB6ynCL1aWXMXRLa8hXinybkt+m0ffB54HXm5vgzZcyNDttzImCMv21kyhjayHQWL&#10;I3POAjxZlWWbSiAn9ys79ztLrgJm/UW5HTPpJMvX2fPyM7ZF/eO6z1ZbnqwfHt5vhbnf2fIUYnuK&#10;sH3l2OdFkb/Ya+yDio/u7wf0j9qdj8csXdacyMhbgOmz5eL+FECB4q+Z/c/F/njcfVBbMufMb9ZX&#10;gCf+7Gyf2vk4y1v9pbjSPqZnezLxOOVkTEXvW6v/H2e9TzOPvNval5jaX4DvZ8qRz8TTPf3+0Piz&#10;f5/s32g7Bv5KDGTPUwCFyYe5CZF5OLbEmnLzud6LPt0zT8nXCbiVkbdkGaPW5i9XGXn4nubJUYyv&#10;ecHrN3IUytSsh5TZ8yMdfcKd+w1AA4qz6fMWRV5+t631FaDaXJRw/H727KiZMRNq0Ttcm1Mdgm+Z&#10;eC/hrWLFMZCK8dA5c/B57ToowcHi+lyT5tUy73HZ0tlyIHcxB7uKe/MUKo1164Lvh+OpU6fyx7AU&#10;SpavjFz8kaz59ruYPHEiPDt1Qle3zpg8fhh2z2sAHOuDO3taAFveRsDwsujk0ZknsOLmh8ye7D6w&#10;Y+D5xYCA9XumFps5azb68MRRnFfhaTNlQ+t2HZgTdi5Tbv2Ajh5d8OOvfxBaCxuAFoTmKljMgHQW&#10;ntwyZs+DjHw/Z4Gi5j2tU/OkI7D+9FsLTJ46DbN4Upk6fSY6uHdBWkK3lhGcav7chYqZ+VNlyILe&#10;ffvDr0cvJEub0WxLsCtYjykGcuYvjGKly6DfgEGYxnWPHjsOlavXNmCfmZNAMBcHaiRPmwkff9EQ&#10;o8aMQ2aCeovW7WjvasWpNcaMm2igr2AJRx+rTS8z20G7jm4YMXqsgfuszn3U/mketUeQr/YJ5AsJ&#10;/PhX+6SLCS2j55nUL5zUV4V4Ate69VqQqv3W+vQ6PS8cvHz8mEqsPSE0LwYMHkZr2VdIlTGbo2+d&#10;y+TnSVf9Yb2Xif2s9wSq0ftH7ahaq645hpOnTmfO5flw79IVWbj+X1u0QhcvX8ex5GSOJfsqs/PY&#10;5ilc3LQva56CSJ0pOy8aymLs+Il4s1pNVKlZF0NGjELZN6pG7XMm9rXakadwCcd+81jqeDr6q5w5&#10;DtruR0wfN2HSFEybMRMdGQeOvi1olsnK/tMxEHybdpj15DH9oXZqXrXRtDnaZ9qutmG1X/Nq/zWv&#10;9s18xjamypAVdeu/h6Fsfzl6FLMS1jOaC7ecKFaqrMlL/flXX0P7o20ojvMVLRVj/9rnpOd3TrL7&#10;9r/Tt9mYkjEfRYDsumi1pqKvIVvR0sjG83JWl8m8xyk7Pzfz8nkugnAufkdzc8pFkcH6LEuhksjJ&#10;88l3tO8WrlgFaSh0pCccN/6jJd54532ky1OYAM1zsnObeWj7LZQzN2pnzoI30jE1ZfoMZnqDGXcq&#10;8HWjd9/lebMFfv3jD3zzxZd4k0BcMU3au/NxnlqZsqB41uzIxXO0Yljcm5v2jWVUne/zHE/lj2Ku&#10;giU4UxXk5o9Jlfc/w1rPNtjzcRUEv/MG5nm2Q+j0KsAuAnJYSSA4NZb0y88TZzfkKFCCP0Kv25Pd&#10;B3YMPMcYSJkuE+FyoCkccefOHVRgcYiSzL+rwht6+LB4xlfMZ/zpF434RWc+2u9/xpfMZVyxcnWm&#10;qMmOusxN3IQFQb7ge9Vrv4V0VKDfZ2GQL5kLt1RZqrCEwqbf/2DW1UlAxPzGrzPPbSPm1K3B/LmZ&#10;CNDFCV9Nmn7PvMU1Ta7hI0ePmvzB2mbp8pUIXmUMoEj1y88ToiCqICEqa+78GDdhAiIjIvEbc/eq&#10;IIVORGWZy/eLRk2QnyeparXqoQrz2Xb19DJteI/rVUGIDz/51BTNuH79hlFStU7B2BssAtLggw+x&#10;ectWnDx1Gsk4bkLtbMj9ERwKtKSil3r9DXzO9XzCNqbPnIPbqcN5vkH5Suw/5lL+rOFX+IKT9rP8&#10;m1VNv1RkLuCvmVf3o0+/MH1XhSCv+cqWf8MUK9m1a5fpe12Y1GXRjHoEuc+4/sbMJfz+x58hN4Ev&#10;D2FfbWnY5GseB/YxvXYCykJsv/pGfaTzplTQD1gYQ49ff/8DI0aNMs/btu9gCmYoZ3CFylW5D01Q&#10;s+47bF8OA69mnTxuev1Wg/fRhO1twHzLevRm0RPFhxsLkug4FmHu5cbffItGjI+sBMlS5SriM+YS&#10;/ty531Vq1DVty8qLgVr13sGJEyewc+cufMX9advBzfSB+u1r5jyuz/zSgur8/JFT/yjGPvzkc0cs&#10;sU2vE8bzEno/Zs7jL9lm7cMHzB2tuHuNxyIDFekPTfubmHZVZiEQKyYzEH4VS40ZpzV5LN1Z5KNQ&#10;8dKowf3+hjmhVfBEuZf1+IN5k/WdUPx+xHzXxanAF6Al0P4tsn+L7Rh49jGQgwJHrhKvI0uhUlGT&#10;ILZY5Rqo8/lXqPbRZ2aq/tHnqEFbbjY6ETKTKa35s1EhzsnzfE6eN7IVpVjjXE8mzpOV58PanzUy&#10;y1b7kOv54DO8pfFs9AGny1MEWSjcWvPnIGQXZOaMSgTcsky/Vi59RjO9xhSbdVioqtFHH6E8B+OV&#10;5ntfvPc+6ld8A68xVZs1n5aplDEzivIuXV7+RihWxL05KfIujwmOZ7MaUXbuaE4qJimpBJWpXgcL&#10;WnyHU+2aY8OnH2BC6+aYO6AIAvslQ0CvRFjePRZmdC+K9sx9mix1BmTSLTh7svvAjoHnFAO5kJD5&#10;Xn1YaUyPyMhIFmH4mUDykan4pkfHTm7YuWMHVdcxSJw0Gef1NVXfxo4bZyqLXbp4iRXIdph5Nc8X&#10;jb7CKVZ0I2pj3oIFzCObgMVAXjefq6BILioFAkFVsTtz5iwqEiaXLV9hqrbVfestU8FM1dJWrlpp&#10;lmlDUFTe2oyMgRyE4dys4JeVamK6jFk5Zea2TmEqb3cleuVVeHp7m8p1f1IV1iMXRx33HzgIR48e&#10;QQferVK1uPcIvvPmzcOqgAD0HzDAVEtTQQ7lSH2D8Hrw0CFTLU3rWRMYiBq8hXaA1fqusgLg7t17&#10;kI0nUOXc/eTzL8w2hg4bjkrVqrN63F6zTNimTfjh55/NZ8HB60y1vTmsMvcGfWtaftu2raz0d9ZR&#10;6Y9t06NR48am0If65c3KlXGD++/m4YG9e/bi1KlTWM8Kdaoy14BFPobzNqG2s2fPbrNsDarDGvCR&#10;iSdlFVRR/2SmzUR9Vvett808lapWReIkSUzlu+nTZ2DipEkIXLuWdwr6mc+/btrUHHdVQNRD1QHf&#10;YsGTy5evYPqMGQTK2qbvVBGv6bffmnmq16qNZStWsMLcPnMMFEMq3KLHSla9u3T5ElavCTQjtV9m&#10;LuOWLCaiR1UWbkn4SlKTb1lFO46yQp8qE55hZbyvm36HDMwzHcGLnaPHjpp+2MXKhKqq16t3H2TI&#10;nNWs4/DhQ6Zanioj6uHRpYupWqh+1WPgoMFm0qNR4yamIIseXt4+Ue1XYZbyb7xpfrgU6w2/+sps&#10;7/sffzLVFFVNT4+OHDejvrR/h+zfYjsGnn0MqPhROl4Up+Tds1TOKQXvXKZjpc2sBYogcz6ez5xT&#10;FoJ0SooMKXnhbs2bmnaxtJzScdJz6/1UnEfzZuI5MTOnLDovauK60vL8qG1EzcvtpuFdpixMuVaI&#10;Oddz83cuD/PEa8rNc33OJEmRL1VqZE/0MqdXkDcF50mWHLn4ftR8XKZg8hTIznzw6ZjVIiPXKe4V&#10;/y7nefI+5bg3T2g56KNLz4YkYKL2ouXfxNTff8SykvkxOl1KjO7QDjOWzseI8SM5jcH4iaMxY/Iw&#10;tGnTFvGYnF6J3e3J7gM7Bp5fDMSKHRfd/f1Z7pkgNH064W0b1nLAgZ7rPY/OnVmCdytLSQ8mDNfH&#10;pCmTDUzMnDmTRTxG4OTJE4TmpAaShg0fznLDcwzQScEdwxLIsePEw+sVKhjQqMJqaSpFrceyZcsM&#10;oH7VpIl5/U6Dd03RD0FbELefNn16sx0/gkqsWLEJWEmoPHsYsKtJMIvLAhJKHC9QHDR4iFlWAKay&#10;wb/+/rtZp5LKexGYBa7u7u6En3AWG4mL+YR2lS3uP5Dlk1mqOjFPglpe5x09MmTKhMmTJ5t2+HXv&#10;bi4GlixdSpBagfQ8mWsd73FAhh4FCxfhBUQn81zzzJk7l4D1o3mdi6Of1beHCNyd2Y96pEqTBvM4&#10;FiN4fTD6Ek5Pnz7DQhiJsWPnToynCh4/YSIDwu07djSQ3rN3LxQpVsws+8tvvzrKQX//PapWr27e&#10;q0jFUwVUcrJYyARa1lRcJTNv7cViv9ci1OpRtXoNs3+bCO4zZ81kmebxLLsdwPLXfQ1QJnz5FYSy&#10;9LdKSetE3tXT06zn5MmTXC4OChcpatbzRqXKBPT3TBt+cl4AlChVyrRVVQxbtnJclOTkqG1tQ+t7&#10;VcVBePzatWtnPsvOW5fxWdRD7RnF0s+XL1/GqwR3XRgsXbLUzB/Bi7RubMM+7n+//v1NWXId9+T8&#10;UdLdDTcey6O8u+Dfo4dZThc5i5cs4YXOcdN+bx8fR+lzKtXaN5XFnj9/gdnmFw0bmnbUqFmLJaq7&#10;mmOsx48//cRYusyqfbwD4QT2QF4cqYpfHBYHsc9Bz+8cZPftf7dvk7KYVDIWzUhGcSJq4uskKdPi&#10;VV6Uvpo89d2JhXySmvlc5ue8Sanuarp3PXyf896zvFlXKiRhMaLo20yqwh0sPJQxcWJkSJzk3onn&#10;53Q8j1jv63l6vhd9Pi2bipCclNyalAWXxL1ZmB85Rjju0KEDcsinSKJXlabiLB27YNgQjGvWBIMb&#10;N8L0UWPgvfQCfJbcxC8Tr6PXtC1oRhXjF5b4VBWlF7lWtt02u5b7vyEGYrOqWX/aKqQafk4vlfX4&#10;lMqo1DNvKsW7qd4JQJcuW24U1AtUQxcuWmTARXBapVo1A1JDhw2j93cGTvF5EQ5gqEQYVgnnim86&#10;blnXpAqr9erxyWefGbD8gCq1Hp3c3BE7bjwDaYGBa1mpLKGBxJ4sH61Kaql5qzs9lcOMBD8pxo5q&#10;WGmxmoqrVEcpriEhIWb5bwmPenz6+ecGRPcS3DtTXdQjMa/4BbFShYewvVKwkxGyVRnuN9oP9Hi7&#10;fn0DTaG0eAjS9KhctRpLGFdCFiq0qqL2EW0ZeuQrWBCtnVBdq04ds0+CVz0aNmqERUsWY+vWrWjd&#10;1gHeb73zjoE9tUsAp37Xvu6hqqsLi2QEQD2kHAvuvAh6WbPnNO/98ttvBiYF7Bacqo8TUYVNQ4VW&#10;fZORqkUa3vpLyCpzUuL1EAg2/+VX87xV69bmwmddcDAGDh6M89z/l7j9dcHrDUSq/YWLFjPgKstJ&#10;4aIcuFeClje1vX4DfPTxJ+a5tY/fNGtm5hXIt27TxnyWjD94o3lhpOOSlD9I6q8veUdBDwF8bpZy&#10;fp0lxvv2H2AugGrWrm1gd/KUqWZZs/8EYKn4PXr2xMaNG42CrYsdPdoStBVvuvDZsXOHibu58+ab&#10;uw+FCPKaBNO6SIvHOxdbt26jnWMn0qRLF3VxJqVcj41hYeZv819/NXdOBPhHDh/hRcQs5M1fgDaS&#10;yqa63r/hu27vg/2b9aLFgCrIqaKmqso97aTln9U6rHX9lb/qY+2LuFf2thjhuGRJGqXpU9RtPpUu&#10;1Y9Lpy7dUI23Y7tSUXHnoJA2446ixZgIVOtwDi17LkPjRp8aOBZM64RvT3Yf2DHw/GJApXk9OFBr&#10;KxXj9PRbLWDaG6mfGTgwYTvtEgI/wWQ3enbd3DsbZVmgMXr0GKP2CmQFWnpIbSxYqAjCwjZh1apV&#10;hOcBpkxxmdfL4/CRI8ZWkZK3p0aOGm28xYLBKrQkyKKxe88e+le/MYqjbBIqHywo79DJ3ZQPVgyk&#10;YmlPnUx18tFrQYuWF8jq9ngw2yHQKle+ArYQSAXK27fvwMKFiwjhH+PgwUP4mZA4ZOgwowx7enkR&#10;qEORgrfCZJV4kx5cAfbmzVuMlWI2U/9kZ3oegawUbcFbNo5ofinhqwTod80+lXqtrOmrGTNnIWjd&#10;OmNJ+IEqpB7qU1kZ3qWVIwOBfvzESey/7WznehTnuVEKZ2joBnMBoYsAgZoAVH0s9VvblEc4J5PN&#10;a1sff/opwdjfbEcwrUcV2hTUdtM/7BtNei5xoQoV48MEPV3ICDCHDR/BUqvpjcI/jYDcpWs3A+oq&#10;NV25anXTZ7JESFGtW+8tbNmyhRcfa+gFr84T/Eq2f6KxKQhCBdDycctSoz5+6+138GXDRqadaQnn&#10;PXr2Mvupcs+6kEnH0dyyK+yhVWTR4sW8I9GFyno+zGXfqp9WcP3FSpSiap/FgPbvHPwidVsXTYpH&#10;WVBUjvoQt61jqD5o07adUYxl9SleqjR94lvY/lVmGW1LwP8y+/YX2j2OsF0jCfGC9AMHDqI+Y1dx&#10;o0n78xU93IpBXby9R4+1VGu16Vd62ROwbLZ9Dnp+5yC7b+2+/bfFgMpZC46VRUnnkftsFbqNlY8D&#10;8QTH+iGTv1Bq0zfNvjW3wgYNGYbuEzajZZ8g/Oy7BkOnrMXQIQPQvkMnvEI4lh/Fnuw+sGPgecZA&#10;ZuPzzMwUNCkJiWkJcVJmU6ZNZ94TMEuRlN9TimTmbNmpnuY076fiPN//8KOxWFy+cpng9DVeoidL&#10;n+Wm3zdLjtxISz9vOr7OxHVlyJzNbEOQkyM3szgQjlJznak50jcbb7fnoDUgA/NGantqh1mGbdM6&#10;osdAOnnVmN0iOVXf9Bw5nDsfMwxwXr1WOwVZuoWvfdD7pu1cr+wHWqe2o33KZJRorovzp8mQkbaJ&#10;zI7luI/6zFpfrrz5kJ3Lql2apGKrfekzZTUAqP3ImScvkvOWWpNvmhpwrUS1Wf2oz808PGHmIFyr&#10;Pbr1pnZoG1qf2pc9V26jEmfMmu1uv3Meq/+SpUyF0mXKoWu3bgZCV69Zg5xUYQWfMfaP+p3rykMF&#10;VOtWv2teczydfZCJx1P7n4y3JQX5eXTcFAuc1zqOaq9iIhe3pedqs2NdaU1fKR50a1zzqE+0P3f3&#10;LYuxoljzZ1Ee0AKFzDq0TFr2ufokPbednLdSrX214s66W2DiwLl+fablo2LT6k8eE7Vfx9w6tlpG&#10;21a7FZMZnXcf0rJ6q9qr/rbWpbbrPbVLfaB1mViMIf7sc9LzPCfZ67bj658dAxrHIu5VJpwY4Tgu&#10;b5NKOdaPpAZmZKPJ+j0OwtBgFg3GkKLy/nv18eEHvF33YQO8+967+PizL1CuwpumHnU6/vDYk90H&#10;dgw8vxiQLyqNAILfz3SE19T8UmvSc72nL7m+u/pr5tMtI+ckkGhExU2DmGrXqecAJMKH5tc8Wkbr&#10;1/FLRfjTCT8916v39bnmc0Dp3fkd21dbtEwmB1xzmZhiQGCq963tOdbnfM/ZRgPfWo8AzdmmqH1i&#10;+/WZ1nN3XXf3z9EO9Ymjfdb6tU9pdXHAdWt7jn1yzCOLRtHiJc2FQlaCY3LeXrs7j8t+62LD2bfa&#10;htUnaqfpb2fb9NfqP8FoydfKGeVUAkM+ljRNRujW9qP3j/bHtNHleJl1Obfluo3o/ai26Lio77S8&#10;1SZHP1qxwvVb8eDsB9PHeu66b87jERVnzvZYbYnqW/af1Q4Td9b+O+PBtMmKiQd85hp3rn1rHfu7&#10;7b+7T1b/ONruiBPT3852Wq/tc9DzOwfZfWv37b8tBnTeyEzuTcPfCo1viVE5zs1clyJozawTljFZ&#10;02LhMFvfP73Cz5JT3YjphP9v60B7f+yTwj89Bl7mLXnddtZ32oKbf/o+/ZX2G3Wc1oaEzNDguDh4&#10;djFurVv9nYADFOWLs8+Tz65//8pxt5e1j4MdA3YMWDEg3lUGodTMrR4jHH/P/KYZ6blQNaqMvJ2W&#10;Sbew7MnuAzsG7BiwY8COATsG7BiwY8COgX9hDIh3VaQqVfosMcPx0qXLkIL5jbOzElHx0jU4Vbcn&#10;uw/sGLBjwI4BOwbsGLBjwI4BOwb+pTFQw3BvijQZzSDh+2wVSr+ThD7EEq/VgI//Bnj5BcPTd509&#10;2X1gx4AdA3YM2DFgx4AdA3YM2DHwr4oBca54V9ybmEVFHgnHWqCbTyC6eq+xJ7sP7BiwY8COATsG&#10;7BiwY8COATsG/lUxIM4V7z4UjpVL01KOpRgLjLt4rbYnuw/sGLBjwI4BOwbsGLBjwI4BOwb+VTEg&#10;zhXvPhSOZzIxvg3H9sWAfUFkx4AdA3YM2DFgx4AdA3YM/Ntj4LHgePnyFUjMcqgi6OjKcWfPAHh0&#10;c5k8n2/QRG2P27UOjmsbog4YP+/sbIvVvs7Rruw6s92u72k9eu26Puvzu9u9u3/We9Z2tO0HbUuf&#10;Rd9eFy9nv93TZ473tE7Tnr/Qn9qexwOWN9t4Tle6MR4Pq19djlsXl/0zbY2hTTEeI2ffRO/rh8aG&#10;Sz9Exetf6Nt/+4nB3r/nex6z+9fuXzsG7Bj4T8RAdEZ8WvZwruc+jnuS9WteVwZxYSCLH6xjcg8c&#10;k39jLAKimtIPguOu3oHw67UOPfsGc1oHLwKfW9e74Op68D26siRoF37m/XRfCgNQXmvg33sdS7YK&#10;RB3A6cE29OizDn5+a+DO19Y2Pfnao8sqePZYB/9ea1lO9e5n7npO2bybsy2C0G6s7teV7e9s1hfM&#10;Eq+O9RmY4nvarqe3XnO7XL6z71r04HvdDOQFQOv09Gdf9Oa2nIDruv+O9bvsO7fv3T3QtCEKgtkO&#10;T/PeGnj5r4Uv29DlKSBOAeTN5b3YT9EBuyu9NL4913Jf+NkzBmTtt7vnGnRnv/j48hhZfa7+Yb91&#10;87lrydG2dYw6My66dg9CDx6jLi79ZpaNdoy6cnkdIw8vxzHq7s9jxOXNMYohNjpzX3WMPHVc1Tbr&#10;GDFedNzcn6Jv/xMntGccF3afPd05z+43u9/sGLBj4J8dA2vg0yPIMGIvTv49Aw2XPSl7SOjz6eFk&#10;GpffJ/GMxaBav+E28VkMv2EO4L3fFix+6yIu6sHxdM7l7oPjVTFkq1gVIDhOda9yzJV16LwG4xYf&#10;x7FD57B500ls3nYe24P3oocfAZkg5FAGHZOA0rdfCAYOWIcuTmCyPotpJ4xy6rpznqu4zkDMWHEC&#10;+w6cx871+9Gz6wp08FyHRaFnsWfnORzafQLjBgeig/tK9J+4DwGLNsG/7xaE7DqPvUfOYdHYUML5&#10;KnTstAJd+2/D5v0nMb5XINy6rEQH31AsWXUAY4aHYf7ak9ix4zT27DqJKYNXo0OXtZi75hT2HriA&#10;rWv2wLfzCnTyDcGykDPYc/AiQhdvRxeu02/EbuzgPDv2n8LCSRvg1nmVAfXO3Qjo/puwIvQABhNW&#10;3bhv7myHz9DdOHElHBsWbEVXjxXoyPl7jNiL01evYN6oDRg6aSemjwtFZ74f1VcuMBfTe+ZLxP7u&#10;2G0NRi45hu2rd8HXa2UUBArqvfqEYc7C3ejvv9Icp+gKtSuoW89jVLGNguty4uJ23bquwaRFR9lX&#10;57E77BD68WKiE+G1bccATFx9AmFsj7fbSvNerzF7sGbZVnTvFYag7eex5/B5LJ+00fRNJ/ane8/N&#10;2LjvFKYOCGJf8hh5B2P+ioOYNCoMswJOYNeOU9iz5zRmjQhEe48198RGD8ZGR691WBjE48hjsnnV&#10;Lni6LYfXoB3YsPMMtu25wLbsRg/GlQ3I9o/PP/vHxz5+9vGzY8COgRcvBsRAvcbtw8HjF7Ft8ymE&#10;bT6J/UfJYuM3OISzGO6Q371rfhdwxWj9pxzCto0HMaCHWNDBOWKz6QGncGQ/GVTr33qa7HYckweu&#10;JUfc5U/xi5vhwgMIXrsH/l4ryCrO/qJo1slrLWauOYP1SzahW7eV5o67KxzLVix78X2p3IYMnYtk&#10;qR2p3KJsFdxY+86BmL7uJNYv2gL39svRoes6LN1xAVuWb4V7JweQefkFGoWynftqjCXY7lxPuGQj&#10;3QhHnaWO8nMBW/Tb/xop6EmQtALezWMVeo/di907j6Jvz3UI2HYWC0YHo9+kAwTjw/Dj5wMn7MC4&#10;oevQidA+c+1xAmYo5hJgA2eFouf4/di74zD8u65E73F7sPPANVy9fg7jeRXTwW0Fuo/aicDAA5ix&#10;4DB2hu1D107LMXblGexYvZOQyvm3HEKPniEI3nUWM4YEYehszrd+N3z7bsKWvacwsk8IFm06i/Xz&#10;NqKz/2aEbT+O0f3X8CBKsZR6vRnrdhzBMBc49h+1G0euReJQ0H708F3B/gzAuOXncP36JSybQkh0&#10;9qHDbuBQmbua2wKWRcPZf/fZJ6iIEjA9eoVi2pQt6O7LwLjnVoJl3XCouZ7OY2Rdbd0Dx07Y1vY1&#10;n6vyLRXY00UJdifAdh+2Ezv3nMDg3kFYHHYWATND0dEzCDOXn8alyHDsZp95d9SFwGpMCTiOxeM3&#10;YnrgKYQuDIPfyN3Ys/sY+hLmu4/ahc27r+F6xEVM7x+EDoRl7yFbsSboEKbPOYidWw/Bx305hi46&#10;iT0hezF0zA5+Ke6Njf6TD2BX2H5eVW7Aht1nMGFACGavP4eQBaFo1yUEm45exMKRjBfdzbCVUrsP&#10;7BiwY8COATsG7Bh4ZjHgRqYZOPMQdpCp/Pi7344iYL9ph3Bg3zH0Ixd15G9vN18H65m7+bKmklX0&#10;nu56Oyym5BfON2TiTowcGEi+c/5ei0G7BGHhptNYNSUUbVsvRYu2KzFyKYUzcoYXxbBO5Bsxpu7O&#10;iyEGTjuCLWEH0Lc7+VN3ksVOZKUu/sEYP3UHevtSuBN4sx3R4Xjy5Cn3w3HrNhNYBCRmOJ629gSC&#10;CcddCHIdPQieJPMdWw4Q9tZhPsHUqHv7T2PO+C1YtusyLpy5iBmDSfVeoVi8/iS27zmH1XO3wlPq&#10;qDMo3bnTY2btx/Sx66kwOjqio8dqjFx4FJuCdsCtxUpMWHUcqxftwPRlR7Bu5S6MGr4RfXusRnt2&#10;iJv3Rqxevw99qZAGUf2dKkj12YwNe09ibK8A9Bm3FWPH7UYYIW5S30C07RSAEdP2YfmSrfD2pfzf&#10;Yw3atFmBcUtPcXt7MG3pYYQQ+Du0WIXpQSewfNZWzA7k9udsQLvWgVhM1Xwu92/51jNYPCoQLTuu&#10;RwjVyoWj16Kj5H0nHK/ddhhDXeC4FyF94/bT2Lz2MEbroHuHYsVGbnPbCSrPmzBu3gEsmcIrLL8N&#10;WB7K+baexebg/RjAA+jG/lsUzP7bfQ5r5m+FF/vPcYGhQFqN4fOP4gChPXTHeYSt2IGubIP6V9YW&#10;nwFbERDEK7DuqzFmwVHs3nUa27cdxejea9B7wl4ErtyBLu0DMHbJISycuglDeVGy8+BZBFM172Vs&#10;E45AHs4+mzVxQ1RQK2gH8YuwdcNedGm5AiMWH8OG1dvh5x+EURN3YM4KHr91u+HDC4/23UKwkvsy&#10;sF8YVm47hTnD1/IqMBTr9pzClH6rqSpvwdixuxGy+yQvRtahXadVGDR+DwJWbucxWotevKhp23YF&#10;hs09zqvJfZi84AA2BrrExsLtmM7trVu8Ce3+DMCc0FNYPm0jhkzeh9UrdmPkpF0IXLsfw/oE3mPF&#10;sSH5xVMf7GNiHxM7BuwYsGPgnxcDguMBMw9iM2G1a8slhNcl8Byxh3d8j6IPBc1eo/ZgM+/+7t59&#10;HON7U3zrvxXryYwbyDs7D5zF/PHBaNeRDoV5h7F96wlsXEf+4d1oSzkWHM8jZ25ZsxejR23C8HHb&#10;sGrdcSyavB7tyE2rNp/FdjLWPjLopEFr0XPsfuw+eQV7t5+hCHoEQ/tShfbagCVk0U3bTmPl7Lss&#10;eq+tIhU09u4+5fiP3+cgZbr7bRVSjl3hWBK6/zBC55ajGDkoBNPm7YA/YXAS5eoda3dj4vxDCAvc&#10;hc5tV2HiqpMI5S11T/+N2ERJfPaIdYQ6hw3BUDsVScsPbOCYSuOoxUexOXAnPP5chQnLj2MVoW9O&#10;4Gmc4K33gA2neDVyCpP6rYTXqL3YGLATXZnAeZ3guB89LoTjkD0nMYHg1cFjOdoRoAVekwnH7bqt&#10;xZzVJyn1B6Etb/m367gcPSfuwS6C2hgqoGOWEfKWb0MnQtb0wBNYNm8r5gQRjmdtRIfWa7Eo7DQW&#10;jg/BoKmHsJvAvWbtMRw6cQVLJwr4HgLH4/dh04YDmLvwCJZOCYE/bz8ELt2LhaHHsGjiZkxffZyq&#10;92YMn3KE6vgB+LFPxk7fwdsKawnuJ7BhxTZ4dd+Ajey/uaOt/pMqHITxc/ZizOA18B29H4cOUdn2&#10;p1WBV0S6SvIdsgubtvPCYPx2bOUFw1AqyyOXncDWtbzImHaAsEm4bROAacGnsHYeIXXeKRzdeRC9&#10;fGh1cF5VxXSMDBzPJhxTye3akldwC9lvQTvhQxtK244rMWjOYWwN3gPvtkvRlSrxxsC9TLK9HgHb&#10;CcfDgqjgbkDQ7lOYxnZ35BVmm64hCNx5CrOo1LfjuqfyzsOKqeujjpHv6J3YtvcMptCqM3T+YWyy&#10;YmPFcQQs2Y4Zq44ieOFmdGi5GnPWn8KKGRvRa/B2XjCcRii/MCHcfh9eTNi2in/eSdf+obSPmR0D&#10;dgzYMfBix4CYsO/kgzh64jyCVh7E8pUHEBJyDPMm03bqtxHraXGcMmA1Bs86gl2b9qM/+fHYqQuY&#10;RLFwuJwG5MV+g3fSsnuEFs01vPN7FhtXbEUXug+kKrfvTHbje0f3nsbawCO8s3wMO/edx8oZG+DT&#10;exNmz9sGb45PmrPhPDYv2YIBZKwDh08ae+uUVaexJXAPpq48TjvFligWnWWxqGsqN9qKFy9ZEoNy&#10;3Hrm4yvHtC9s33aIfuAADJ1+AGEbT2Ln/svYsHInxlMJ3bBqOzq24U7SJ3yKauTGkJPYtf8MZo2k&#10;r5SqphXsDt/J3QMvOB5JL+umtU51UAC0bCfmrzuNrfSJtGixHNPWnUfw/C2YuvwwlkzfQNU2FMGE&#10;ran9pBxvQihBcEIfgjb9K270AIcSlidRLe3Si5aHzUcxyHsV2rPTe1BV3n3kEpaMDUYrgvyElScQ&#10;ygMSpRzz6mI2bRurZ1M5bhWIRZtPY/mU9Wjdnp6WMVsxYcxOBBHq5owg8D1MOSYcb920D0MG0dKx&#10;ej8WrTmM6eM3Yy6vfBZP2syDdgxB8zbBo9M6zFp9DFu30sKyYie8OeBtxjr2H73eG3nFs4tXWHME&#10;x87+U9B0H7KN+0QVevM5HDl4AsO7O24XGDhmsIVuPobpC/diy/q96NZ6GXqM2YfQsIOYOm8fwqju&#10;erQO4EWN1PGtGEfwDAvYgW68LeFxjw/83mMUpRyH7kGXP6kcLzqGjWvZXoJuB48ADJt/hHC8G11a&#10;rSTcH8Gq+ZvoDw/GavXVsLvK8bSBawjKvBPhQ1jedQozeafBjc/XbjmGEf78QrivgO/IHdh++DIC&#10;eFHRVrdSXGODwb56kVM5pu/cKMeMs8XTtmLRhjNYNzuUx3Ud1vJLtHhcsLllY59kX+yTrH187ONj&#10;x4AdA3YM/LNiQMpxv6kHcWD/CUyjqrty+zVc2EdLpNsidOqzHXtPXSEUn6Sgeobq8l4MIztt3n4Y&#10;vShSDpp7iHeed2HwmP04ce4SPz+JLRw/FrSYd8q7kEUEx1SO51MYXTEpBG1aUZlutYzbO4r9uw6g&#10;Oz8fM4+C7IaT2H34CtlwEwZP2I/QdRToOi1Ej4n7sYWgvmTjGZwkQ93HotHgeN68+ffD8dq1gXiV&#10;5fMe5DkOXrAZndosQxuPtVi4jYOflm1Bv8mHcGjXEfQlyM0Lu8iBbLswgZC1bd1OuLVeialrT/N2&#10;P5VP7yCqodsxiAPjtLNW8Ov2v6tKKc9xH8LkLnZcD95WX775DBZOCMVwdmAYwbtjhwBeVZxBwNI9&#10;WB5wEOMHBaB1x7VYsoW+V6qNvlST97A9Rimk71hwrMFek3qthj99y6FLt6IToctrCNVUQvvsoWvR&#10;tv0yh+I5/RB2bT7A7AvBWLvzLGYNW8ftHsF2qqLdelD55lXLBPpi+43cjL5+9Ln03oZd+05iGG0e&#10;8rQ80FbBA7V96wH06Ub19MANnN9PQO+3nldCJ7B08mZMW0U4Juz37LsR40aFwN0/FOsJ7avGbsTE&#10;5SewiRca3t5rMYb9N4QZMkz/ad/6bsUODm6bw8GJA6YewZGjpzEiGhxvIGhOnryLtoxjDMRlGDDv&#10;KLbRDz6KbdrBNnl2XIXZm85hneB4wREq8YRj9oUrHHvQquGaHUSeY/8Ru7CTt0j60R89f8NZrJkb&#10;BjcGekd+SYbTwrE9mHcOOnOg3JqjmD5iDVq2X425oWcQPHcj+34ndu89joEc0KljJDgO1oA7wrL3&#10;6L28wKLdgyp01/5bEHaApv5RvOXSjseIlp57YoPHfBEtOQP5pdxJi4eXXwjW7zqDyUNCMJ2DLdcv&#10;COMFUghCDp6n9cX2HNs/OP+sHxz7eNnHy44BOwb+CTFgPMezOJBuwx54tlyMlhxUv3rXJYRRtPLw&#10;C0PYvrO8U8ysXIM2YeKEjejDpAbbOYasF22UQ8gdm6gcDxy+Bzt2HcVAZr/qR8AeNzIEXZ2D7QTH&#10;C3jnPmDaBnQgC7TRwP/lJ7FhzU5jGT2weT/86QxYtvMKt7kZAyne7t9/DD26LOf4rtNkqN2YRSbY&#10;SGeAl8+9LHqv5zgNxo0bfz8cz1+48v5UbmZA3hpM4O34E4fPUSFmJoIt57kzzABAT6z3CA7MOnQR&#10;YaH0hO69YBTPIWN3Yt/JS1TrggiVm7B6E70l3LGwoL3oLyBy3rKXIXv0zH2YOmb93bRwJlvFOixe&#10;d4b+EWZC2HAQvZWtwisYi4JOYQuhdfemgxg3diuWLN9LCZ6fEdZ6Dd+NnYcvYO/R81hGf6yyVQhW&#10;3fzDsG77MYyjRWHM4sOYSwWxAwF8SuB5XDjNdm84jg1UXpdSge7MjBgrNpyjd5qZKNbtQ3d2rBsP&#10;bDAzLOw+wHmpYHeh2bzv9IPYw9v8Ow+cwfIZm8yguKhsFRyQF91z3HPsHmzayAFjhMdJIZdwegsH&#10;AlIhn0nLxsIJmzBZ6urMMAbOdmxiNo4N9CNvZgaI4bRIdCHcB4Q5+49tGkj/sOk/9ZNfKFaxbbvC&#10;TmDzltPYRWvJ6D40v3N0pqUcb9x2HMPp8ZlKe8ueHfJ+n6K3l4Ddnfu19xIHIDJjB3068hyP4QC4&#10;4OXb0Y3ttOBYID5s6l7MGB96F5C57U5dmdkj4DQOEF73bjnCgFbmDI4G5ZdkCNcTSruLPy8oFq8+&#10;iEF+jmPUnRkkttKjvZvHKWCao990jDr6hGL1Vo487bvWXAQt5K2YTvSUj11xBhfPXsZm5zFaOWcT&#10;U8DxwizIJTa6cYAoPdxrGJO7nVlGvDmAr5u2tfe8icmtjLveXvdehP0TTjh2G+0fRjsG7BiwY8CO&#10;gRc9BgTH/aftRxiFN3/ele9Icct3yG5mrziHKUye0J9i3JZd5BRaHRdPCuUd753YuPkgerpxjNGc&#10;QwhdLVGOnLL8GLNdnMC2rcfMcu5crwbqtWe2ipm01h6T8ksG3UjeUdKG4eShHuMoiFIkDFvPrF37&#10;LyKQQuNAjmPaeeIyRdazOEjhbeIQxhDZzLAoB/ZtXHuXRV3hOGmq1BwDNe5+OP74y3FInSHagDyl&#10;KOPUTYOj+q9H/8Gh6E+fsTdhw2ElYE663uvRj+91p4qoEYPKdODXdz16cjCVO70oXj2DzTJ+Gqno&#10;ohprvb69lMOWmSxcU5dpcB6314dZB/z8HDl0pTB38aNqO5CeXea3UwYMHy7X1bmcO4FQ2+zbnynk&#10;7sk9TDWSeYC7KQsE/2q0pLbrw0wYPTh/v0Han1D0Us5i5eHlNvoOoAKt3L0a4ah8ucyfrPe8aBDX&#10;yEelaOvBdHV9la5OA+CcbTDKcU+mlKMJfbhzQJ7Dsxto2qp0Jl05OtNHOX+V4aO7cvkpO8RaqtW0&#10;hPAqyeqr7s5czkpTEtV/bNM9/ce2dGPe4D5sf2/mM/Zi/1v750513LP/DmxiQA7rToD0XIu+A0PR&#10;R8qz1HoGnFePYL7H/mTOP+Vm9mTbvLld13zLaqf6SvPcc4zUxz6OY+TPHMRReY5NrHAfTQ5nx37f&#10;PUYB8OnjOEZdYzhGnspq4uwTbcubORN7MJ9hX+cx6t0niIo5+/u+2GA/MO+0jpGPc+SrBhL6MLb6&#10;DVxP1d0xWvVFP8HY7bN/BO0YsGPAjgE7Bv6JMWDYxmTachw/DzKZL2tjKB+x0qn1JH/0E5/pN9zJ&#10;RJrX4gXxl5hCv/e9WQvBNUeyo1ZCEBk0JIpBezChgvhSrCD202+9r5NBxTNeTBAgvtGgfvGAK1/5&#10;urDovXCcBqNGjb4fjmu+/QvSZsxAW0XNGCvkqQiDNbmmZDOwZewRd6u+mYINVieZogx3X7se+AdV&#10;d3MUcrj3dr7re+oQV3uG42CoHfcnhbYqsrkW7Ihal0vbHeqvs62u1o/o7TeFQJzbipb/tystGSMm&#10;hMGfKUWirAnOyi5R63eu29p31z5QW6Pvt/Ve9P11bW9U32sf2DbPAZs5GvQidtEX7EvVVqnmotrs&#10;9BMbu4TLfkSvHBPlC78vhZwj+B0FUe49Rtb7VlujV8OLOkbRinJEHSNnCrt79u0Bx8gVeKP6yGW9&#10;Vlw+qHrgP/EEZLfZ/uG0Y8COATsG7Bh40WIgJn4Qj1nZte7hD1cmivbcYoqYKh27MmjU778LjxlB&#10;06q5wW3fzzz3s2j0bBXzFyy4H45r16+PNBkzxVg++kU7EC9se3hgOtG2cc+Atv93PkXlD6TaPXgE&#10;szZQ8VVhlhe2v/7ffWNvz44FOwbsGLBjwI4BOwbsGIie55jZKubMnXs/HL/d4A/CsZRjlyIgdgD9&#10;MwNICbV5y0GKsQ3G9sWBHQN2DNgxYMeAHQN2DNgxcG8M3DsgLxVmzZ59Pxz37z+RFfLS2HBsXxDY&#10;QG3HgB0DdgzYMWDHgB0Ddgz8q2Mg+oC8GD3Hc+fNhmpLP6ly3JkDr9zotb07MfuE7/Of3LkNxxQM&#10;D2vyWcdCII+a7s5v2uxntdW5D3od9d6z3w+12c2PbWB6Nvsqzr6St2PAjgE7BuwYsGPAjoG/IwZM&#10;rQkmLPBgEQ13ryC4M+2uuzczRZi/0SZ97sXBcmQ+LfN3tPdZbzN6+ehp06bfrxxPnTbtieHYjZ01&#10;0Hs2VrX3QUALT6xs1Q2LWrpz6owlrbthCV+bv67P9V5M73OeeS3dMLtVe8xt1wnz2rlz8sC89l2w&#10;oAM/a9sFczW16cJ5OmPWn+6YaaYumNSiG8b+6YXxrX0wvp0vxnEa08YboziNaeuD0W35vLU3Rrfy&#10;wthW3hjf0hvT+Hw+p3m/d8bcPzpjUWtPLGrTDbNadMLslp2wkNud06Yjt9cRCzt6YLGbBxa05/tt&#10;3GPeN2ufou+bc3+Xct3qhwUtumLRH90w0n0SS2AzA4N9ZWr3gR0DdgzYMWDHgB0Ddgw85xjQADk3&#10;Zq/qyPS4SqPqzgrDXZkxy8+HFYO7zkZvj+msiTCV0zQz9eTznnruMYO1Guagl+cCFudYSkBm8TPv&#10;9Zwo9BGs/6kcEx2Op8YIx1OfHI7dWRa6b/NeWJkzBzZny40tefMgOFsmbMyaCbszZcbeDJwyOifz&#10;PIvjPeu5PrPmyZAJu7JmwPYcabAla0psy5QKOzOnxZ6sGbE3axbsy5YDe7LlwpbMORCUPgtWpc+E&#10;QL63slBRTHi9AobUqI6x79XH1IafY2azrzH7h2aY/dO3mPNTM8z8tgkm8f2xH7yHIfXqoF+lNzGm&#10;RCkEZM+PkHTZEZI+OzZnyYXtXP/2TFk5ZcTuLJwyp8OuzCnZjuRsWzLszpYCe9mmvRy4eHffou3T&#10;Pfvs+Gw317klRw4E58iJgBx5sDJLHoz9tAM6MRfwPzWo7HbbSocdA3YM2DFgx4AdAy9mDCjjQ2ej&#10;CK9FJ6916EiY9ewZgn49lmCU1zhM6+CDpV29saZTK2x3a4a9Hk2w6ddPsP6nz7Dm1+8R2KI5Alv9&#10;isA/m2N1298Q6PYblnVqiVXdPLCydz/M8B6C0Z6T0Nt3ObpQbe5MsbTLP0xRjg7HU6ZMvV85njFz&#10;5pMrxz3D0O9rb4TET4qj8VLgWMKkOBwvEc4leAXhcRIhMlaCJ5jiIzI+l0mUENdjx8H1WPFwI3YC&#10;XImdCGdjvYKDsRJiV6xXsTs5YTNPMex+oyqOvf8xTv3QHKcHDcbJWTNxduECXFi1CpeCg3AlNBhX&#10;NnAKC8bl9WtxMTAA55YtNfMdGjMWB7t5Yf9Hn2FPperYkr84NqTIiE3xk2F/3CQ4HftVXOY2w2O/&#10;jIhYLyE8Viz+jYWbL8XFzbjaJ7b1CfYtnPtwLn5iHE6QHIeSZsHOhBkwpV4LdOwVZsPxc75Stk/c&#10;L+aJ2z4u9nGxY8COATsGnn0MuLNisVRd9+6hrPHAAh1+CzHdbyRWdGyDkD+/xpZ2hOBO3yGQULyw&#10;rTumdOiNcR7DMdB/Pvw858DXby65ZBpatRuCtm6D8dNvnmjSrA0++PAbvFv/c/zR5At4NW0A/2YN&#10;0OfHL9Gv5e8Y2qUXBvXgssw17N09hMuzdkS0lK0v4rGOnspt8eIl98PxsmXL76+Q9whw6dQjDEOb&#10;+eL4K6lwK04yAnFCTvFwM1483I6vKe4TTTfjxkZk7NhAIkJp4iQ4mSARtsdPgJAkSRGch6pu3Zq4&#10;0LEVbs2ZgNvb1wHHtwNn9wE3zgG3rnG6Ab7gdB24w9d3rjqeg8/NX352m1P4FeDSMUSe3orIwyGI&#10;XDMHJ3t0wdaP38PmkiWwJW16bCPkH4v/Ci4nfBXhL7+M8IQv4fpLsRHxUpwn2if1ARLEw50E8REe&#10;NxGuJUiNs7FTYHbN5ujQm1XfbDi0+8COATsG7BiwY8COATsGnjIGPKjYdmKV305+G+DHomAjuozG&#10;ks7dsMntB2z7/SOE/N4Yy9zdML7zYPSldaInqxX79FrP6sPL8Gv7ifipZX981ugPfPjJ16j31oeo&#10;U68BatWqi5o1a6NGjZpmqla9BqpWq443q9ZExWp1ULFqbbxRuSqqvFkedau8gU8a1Mcv37dAhw4j&#10;CMir4NszlMfzxbZc3APHyVNi1aqA++F4+YoVTwzHbj03YdA3nlREX8WtWC/jFpXVOwniUGGl0hpP&#10;UxwDk5oi4znAMpLvaYrgvNbrCM5/k+/djvsSFdmEOEdldg/BeFOG9NhZ/U0cafcbrs4dj9tb1wBH&#10;tgJXjuHOrcu4RQCOvH0NtyKv4bYmwvGtOzcQgXD+izD/rvPZVf5/jfAcees67tyJICRH8t91nL9z&#10;lv9f4mvC8o2TuLUzGFdnjcdx707Y82EDhOTLjbUJEmJf/Jdx5eVkuEE1/AYVbe2X2Y+ofbNex3Xu&#10;m3O/nfPc5L7fiRMLt2LHwrV4CXCO65lT52d06GXDsX1x8OyVA7tP7T61Y8COATsG/t0x4EGF2I2e&#10;XzffEHixgu4Y30lY3rYltrdsiJ2tP8Xq37/DlI490b/7QlaiC0ZngnM3fyYE8JyP5i1648tGv6L+&#10;ux8RgGuiSpUqqFG9OmrXro26devhrbfexttvv8OpPt55pwHq19f0rpn0+q233uF8b6F2nXqoUbMO&#10;obkm3nizEsqWKYs3KlakytwQv/3hz6p5K1k5ef0La7eIDscrV666H46XGuU41RNlqxAc9/umK/Yl&#10;oh2CSuvV+LERniAWIjVRPY6MQwsCbQgRceNzegk348TnpL+OKZKvzTxUnK/HTYgL8WjLiJ0S219O&#10;h0OvV8K59u1wc+kcow7fwQXqvpeJsdcJuzcRfvs2Im7cQfil27gVcZuq8S2C721+cpvz3cHVO7dw&#10;5c5NXLwdgcu3I3Ht9k2C9C3c5nJ37txBZOQtXLp8FZevh+M6l73B5QTTt7l2gfLtrUE4OaAndrz7&#10;LkIz56GCnQan46RjO5Mjgm2OYNu1X2afYjsm7Yve037p/Ui9bz7nRUPcWLiTKBauJoqL0+ybWfV+&#10;sOH4Ka+S7ZP+v/ukbx9f+/jaMWDHgB0DMceAoLijdwi69tyA/kyIsLiLF7a1/Aw7fnwHQW1/wHi3&#10;AejuuRAe3TfAw38runUPRqcuc/D7nz3xyadNqQLXIQxXxptvvoFqVILr1K5rYFfQ26DBe2Z6770P&#10;8P77H5rpgw8+ipr0/rvvvm/mESgLnuvVext1CMm1atUxSnOVytUIyWVQrmxZrvdDtG4zBL49gtH1&#10;BczQ9dzguBM9xwO+9sLRRK8Q/hLRUhEXN6im3qBietOAYkICc3xODrX1dlxOcWLTtxuH88ejkkoL&#10;RtxXaTXggDcuPz9pBiyp2gDHvfrizvJA4NBRuiEIqzev4yaV36tUga8QX2WQiOR06yZdEhSCycHE&#10;YcdETCYg0znBF+GE4BsE5kg+5yyOefifJjIylydcc7p66w5B+g7R+zYNGMJrrjSSavLpE8CmzTg3&#10;cDiC3/sCs7IVQXDClDhPb/TlhAlwiZAryL9NIL5F+JcafoP7FsF+uE17yR3u353Y/FxwzP2+LUWd&#10;FxCX6F+eV+tr2io227eRbEC2Y8COATsG7BiwY8COgQfGgPy7Sq3W0ScEPj3XYZLXMPqHm+LAb3Wx&#10;4ecPMcOjJ3r2WGXm8fDbiK7dN8LHfw3+bDUIX37ZnBBcC6+XK4eKVHWr0ApRo0Yto/y6QrHAVyD8&#10;0Uef4OOPP8XHn3xGmP78nknv6fMPP/zYgLNAWZAcpSQTtGvUqI1qVWsQviujjCCZ2/32+46mPd18&#10;XqwMXY8Fx0uWLH1i5VhwPKiJN46/9DJAKwSkCL8Un4BIVTVeQoJyfFyhzeIqleQb8WWdiIXbCQiJ&#10;CTiwjYPubiZ4mYP3klCVfRVbCxfB7vZuOLNhG5Vbkqso1yjCdwzE3rx1G7cFti6Qa+bR9NQPrtsJ&#10;2nIqy5lsXMqCaW4P4RG4c4Xvnj+Pq2FbsKlPPwRUq4rNyRJTLY+PM6+8jMtx4+JW/IScCMdUh68T&#10;gG9wP2WluKWLAAIyBMi0Y9yMRXsFfdU3CceLqzVG+95b7BOifUK0Y8COATsG7BiwY8COgftiQFDc&#10;yZP5hZnZqrf/Mizo4keF+G3s/6EmAv78CUM9xtAqsY7e4fVMrxZMny/B2HsxfvrFl6rux6hQvjxK&#10;lyqFChUqomrV6rRO1EKt2nUMGFtKsSBXsCsg/pQw/PnnX+KLLxuZ6ctGjfFlw6+iJr33GT//9LMv&#10;8IkTlLW8lGRXFVkKsrZXmSBevnwFlCxRDA2/+tUActcXKIXtY8Hx4iVL/jocEwJvxouP65yuJUiA&#10;6wJGKsnhBMbrBGQDyQLkeLRU0IZxmP7isBSpsbtmVVzv5wcc2OvAXBLr7Wu0QAiOBcP8c1PvRYdj&#10;ke1Tw7FWJiuGA5DDo8Gx1OY7BOQ71wjHVy4Tki8D507jyvwp2NPoXaxPlxo7qI6fS5wC4YmTGbX4&#10;Jj3F2r8rvBC4Yi4IHIAMAvJtZr24ZcOx/QNg/wDYMWDHgB0DdgzYMfCQGFCRjU4qukEoHtxzAVa0&#10;bYdDP1bHrmY1saBVG/TyWgB3vxB08lmPzkyj5keLhbffUvz4Uzcqt/VQvHhxlCpVEuWZ5rZSpSq0&#10;UVQzarHsD5ZaLNVXSrGBYsLu5180REPC8FeNv0aTr5vi62+a4ptvmkVNet24yTdo9FUTM5/m/4zL&#10;aXmtR+sTcMtmUdsoyLXMdrV9taNYsaJcZ2u2lW1+QQbqPRYcL1q0+JnB8TXaDeStvZGQ6jAV1HAC&#10;4zUC8lWqxuEvEZrjvIIDHMAXmjYTDn/3NW6toq/4+A4qtCcJodRwr5N4I+7gDhVjKbh8ZsCYInKU&#10;cmygWFRr+SWeWD12wLHI+7Y8yFzemefCkd/i5k3ciKByzM/vRN5A+PnTdFqc4QfHcGvLMhxt/Ss2&#10;5iuITYmS4RgHJF7joL2bVMzD48TBZYLxRfqLLyfU/lIp53vyHdtwbPvobB+dHQN2DNgxYMeAHQMx&#10;xYCKdBjg7RGCof5zsa71TzjcuAJ2fVcH0zp2R3daJzr5sngHU6V1oYfXu/t6QvEyQnFXqrQ1UbBA&#10;ARQtUpRWhvK0ULxprA0C1OocMCdPsMBVACuQlVos9VdKsNRhge/XhOFmzb7Dd9/9gO++/xHf//BT&#10;1KTXel+ff9P0WwPRWk5Ks9YjQLYUZCnT2p62K/VYg/XUphKE9j+ZGcOX+/cifAceC44XLlz0jOCY&#10;8BsvLq4TDG8kdNgMrhOOb/C9CKrFN15KjuPxU2FbroI41aENsC+MgMtMETfo7w2nQnuDnt9wAqus&#10;FJF0/3Lg3C2SseCYbz0HOHYM5DPrl5ODf68Tlq9z8N51DuK7diucA/k4UI+D+yIiLyEi/CRnPGUG&#10;CV4Y0g8hRUoiOF5iHHo5KeGfad9oLblKIL6UKLYB5GsE5Qi+tuHYPhm+CCcDuw12HNoxYMeAHQMv&#10;VgyoYIfsE52pAA/vPgPBf36HE18Wx86mhGK3HoRgfs4Bdu6sbqdCG8oAoZRtzX/pzuwQ1ZEvb14U&#10;yF8Ar5UuS29xBVoZKuKNNyoZ1daAMTNKWFYKVzCWTUJKsBTiZt9+b4D4p59/wS+//m6m335vETXp&#10;9c/NfyWINzfALEiWwtyQy0tFlh9ZgGx5kKVSG3tFFaZ/q6QBgJVpryiF6tXr0Hu8GF19tC9/73H4&#10;v8NxOK0ESucmn/FlTteUvzjOy8zekAJH46TCgcLlcL1Xb+DwDtqKz+HirbMcFEcwphx85yazT4QT&#10;iPnXGjh3k5JxBOlV6q7lOf7ryjGl5zuRXJ+Q2CE/a3vGg8y/2pamK7cicC78Ki5EXsVV5kgO58DA&#10;8MjLHOx3kSryCVybNAYb36zCgXrJcSRBUlxkbuQbHGwYroGJtFVc5/6rHyKpHt+KpYGItuf47/5C&#10;2Nv/e09Idv/b/W/HgB0Ddgywgp3KObN6nQfLOA/ttQDBLb/HqU8LYl+j8pjp3h0+PVjdjoPwVKJZ&#10;83r6ykIRgnYdRlOZfR/58uQhGOdD8WIl6S0uwwFw5fA6LQxSjQXG8v0KUAWq8gRbVgoNtBMYS/0V&#10;GLtC8e9//MmBfK3RkvaNVq3bRk163eLPVvidwCxI/oGA/C2BWmqzbBZSoGWx0MA+AXKUvYI+Z6nX&#10;guMKFd5gW4sRwD2N6v13x8BjwfH8BQuemXIcoawUynNMQL4s5Zh2gxtxkuJYrJTYk7cMrvXuDxzb&#10;Tyy9QjC+gLPMTXyeWCrF9q7HmGnZaKmQlSKS77vCsZnJslU8pedYIH6bcKzkb3ruSGNxl761WkFy&#10;ON+8TEA+Tzi+SBX5BtsUHnkTFyKuMLvFJeZYPo3rs6dgS0UC8ispcDhhEuYyfplWCmawIBCrD+S5&#10;tuHY/jH4u08E9vbtGLRjwI4BOwZejBhwowrsTige0GsJyzO3xMlPC+DIFyWxoL0HuvstNwU93D2t&#10;IhprCMqhHMy2iP7g5ihUoBCyZ8mKQgULGzAuWaK0UY3Lln09SjWWnaF69ZrG/ytQFbBq8JwAVkpv&#10;I4Ex7REGjAm7guKWhGIBces27R446fMWLVoaZfnHH382gCwFWRYLeZdl1xCEC8alVst7bNRjwrGg&#10;vUTxEmzPh/DvrSp6a/5WQH4sOJ43fz6SPGGe4/uyVXBA3i16im8ICpXXl1kpwpnNIZxlmY/ETYl9&#10;+cvgSp9BHNhGa8JtZSuOJGwyHzHF27OUbC9THTY2YjMAj0qxJqeKe8/YOytn218YkEc0poUigi1Q&#10;6jaHteKOSNx4K/gpLR23+NpicKnIgvcb9F0ohRxTLOMil7+iHBfhVJCZjzmMlWO2J0qNU9zfSELy&#10;HaZzuyXVXOndbM/x3/olsH8QXowfBPs42MfBjgE7Bv7LMeBOFVi+4V59VmOpuzuOfVEUpz7IiYA/&#10;fkSf7osJxfQUM6ODrBbqJ6U/8/EPxu8t+lMVrowsGTMiT648KFK4KP3FxTnQrQRKliQcv1YW5V4v&#10;jzcqOOwUAtLoqrHSsGkQnZReKb7yEDf/5Tf8Qdh9FBTfA8wCZKrIv/72h1GQm9JiIRVaarTgWxBu&#10;qcdqQ7VqNVC5Er3HtHq8VroMKlJB7uA+ifsW/LdywWPB8Zy5c58JHN9kBTgBsQbi4aWXOBjvZRyO&#10;mxR7C5TCdT9/4OgBkxtCiu1NmohVzTmC02UC5zWnrUH+XzMAj3OKVTUJUh26skPkjUrj9pTKsYb5&#10;XadyTEcxt+MCx6JxZcmQ+Vgbdm7UZI1Tu0jJFLrZdkfqt0tc/ir/v0Mf8vWJY7Hn9arYwlzIp+O9&#10;yj6ggkwoBm0Wt5mxwh6QZ/8o/Jd/FOx9t+PfjgE7Bv6rMWAG27GanXfPIMz0GoD9jSviwttpsPm7&#10;dzDCbyqtFaHMULEuChZlo/DuHkowXkng/Ak5smZHlsxZkJ+JAArlL+SA46LFqcSWusdSIQCVaiwg&#10;ja4aK1WbFF4pvVJ85S/+g4px6weoxW3atoc1xaQmC6qb//KrgeyvLfWY25B6rMF5yoxhMlfIWsHi&#10;IBqYJ9tHyRLF0fxXf1pENkZdBPwdcfFYcDx79hwkSflkFfJiUo6Vyi1CMMh0bRGsjnc0NstAZ86B&#10;c+6dmJFir5DUgLHxFF8lbWpiHjXBJt9ydTZEFfWI8hk7wdgq5GH9dTLzE/0hDhOOWWnPgcYmpZuD&#10;yCVbC5Cdk5GuNUBQajLnExyr8AgBOZwQfY0D965wLddVgvoaU72NG4WwvMWxI9YruBCf6nHCV3GH&#10;fXErlp2t4u8Ifnub9o+xHQN2DNgxYMfA3xUDUoDdmJata++NGO8/Cdt+fh8X6iTFwS9KY5p7L3ix&#10;elwnb6U3c7UYBKI752/bYRwV1zrIlCEDcmTLSX9xAQccFyhMOC6GYkVLoAQHuclSUa5seeY1fsMA&#10;qEDUSt1meY0FrPIFawBeU9oppPhK+ZWXODr4tm3bAe3ad0T7Dp3MpOdt23W4bz4tq0F7P9BeIYuG&#10;1q1tSKG2rBXyO7taKzRYsGSJElSaW3FgoWOA4bM8NrJqdKYdxXXyMPYU5Vi+93vwWHA8c9YswnHq&#10;Jyof/UA4VslkVrw7GfcVhCVPg6O//Ig7e8OosV6iOswadLIvOCtuSDlWyjZDxnr/ru036rmlFivf&#10;cXQwdtqUnwiMNbOjxoisFTJYWJq0czVWmT21i2B8R4DM58Z2YRpAko/gYD5m1rjJbBpXuY5LBP4I&#10;UT4B+bSXF0tO58bBl5IynVsSUyXwhmwVLHxiD8izT9LP8kRgr8uOJzsG7BiwY+DFjAF5hpVlYkDv&#10;5VjXpjnO1M+Es/VSY02r5ujbcyk6spqdA9zutr+bzzp07xWCH37yQf48+ZE+TVrkypkHeXPnuwvH&#10;BYsYS4Wr39ikb6vA9G3MDGFZKqwMFbI5KN2abA9GNf7ue/ws1ZjKrysYSyUWBLfv6AZ3jy7o3LUb&#10;unDS8w58LyZA1jqkQDejeqx0cCZzhdNaobRxJmsFq+ZZvmMNylNhknfqfw2PbitorXg2WSuktAt+&#10;+w1YjEFD52Lw0HlmGjREf2fz72JThETzWf39WHA8fcaMZwbH4ayYd5G2gs0vJ8GBD97BzdDlBNAL&#10;OH/rHM6zFHQkGZKM7LAnKAuFBsbdusGJkqwrHVuSsYuN4lnBsVmlk8ddlWlXIpeafJszURx2WDkM&#10;VFNrvkMbxW0qxZERJrPGdYI938Gl2+FE5Gu4dWwXDvzxK0KSssAJK+OdY6npG0Y9tivk2SfxF/Mk&#10;bh8X+7jYMWDHgB0DzyYGpF4qX7Fv73WY59kLBxuWwaVqCbCnSSVM8ByGzv4s4MHiHV1cQM34i5mN&#10;wst3FRo1+gPZaKHImD4jchOMLTjOT+W4gJRjC46Ll0Spkq85slQwhZuVpUKWCnl9rYF4SrFmWSrk&#10;Nf6eg/BiUo0Fx4Lgzt084d+jF/r1H4i+/QfAz78HOnfpZlRkzeMK1PIeK3vFt4Rjgber71hwLEC3&#10;KuaZQXkE+NKlS+Gtdxo/Mzh2gPFa9Oo7B4OHDMOQYUM4DTXT4KGDMGToGHq8l92nUj8WHE+dNv3Z&#10;wDEzU1wiHO+jYrqLvpLIMQOYD+0QrkWeIhxfxTmprGRgAbJypd0meYYTKK/hIpVXlt+wzMZWgQ/r&#10;r7NUdJSVQgLuXUvwEyvHTtI1ErIUaavIiCwWyl8RwQIh4VSIb5i/QmKlkqPSfPsCwm8f4/OzXOYG&#10;Ili67xr3RxWv5aS+wTRvYJq3WxtXIuztalif7GVcSJzYlNRWKjfYqdye6S0U+2T+bE7mdj/a/WjH&#10;gB0Ddgz8xRjwDDAWCg96hcf2nIqtv36EC7WT4PQ7GRDQ+jf07LkCHek79ojBSmD8xd2XUWV9HxnS&#10;puXAuyy0UuRCrhy5kTtXXuShciw4Lki/ceFCRRyWCvqNS5VywHH51x25ja0sFSrCIc+vvL/GUsGB&#10;eMZS0YyWCtoglJ0iumos+4R75y7o0bM3xo6fiEWLl2LOvPkYOnwkvH380LGT+33q8Z8tW5vMFcp6&#10;oSp6Bo6pUkutdoVjAbsGChrlmHD8dv0mzwSOHWAciD795xGCh3MiHDv/Dh4yiLA8npkxVpnMGK6q&#10;sWL98eB46rSnhGMvHE+QEGB5ZNA6cOelRDgYJyECMmRlkY+2wM5QjrY7hoiIc/T43sI5WhPOE3hv&#10;SI2VVeEmzQh3LjMt2kVWqJPHQr5fouv/A47VBpWlloLMdjlUbKMNmyIgNIAQ12+xVYReh2bMtp7n&#10;fhzj8/P8NJx5jzlvOJel08K4Mbg/tyPO015xFBcnDsDaMkWw41VaK9gvN2PHRgRzH0fGioWl1Rqj&#10;fe8tNij+zUnA7R+Dv/hjYB8/+ztsx4AdA3YM0B5BtZhZKHr3DsCqTu1w4sPcuFg1nlGLx/uORWfm&#10;9VVJ6Jh+c7y7h8C9y0xmmqiO1ClSIkumrAaMnxaONQBOA+EEx1bRD1c4ViGPmOBYynCXrp7oP3CQ&#10;AeMjx45h85atBpT9uvdAJzePGOFYGS+++56D8pxwLAtHdDhWzmUr13GpkiU5MLAF8zYHGrB92t9h&#10;SzHuN2ARIZhK8VBNAmRNg6kaT6RFJcD4j2PaxmPB8dPZKjZhwDfdcCRpfA46Y25jQt/t+K9iPbM1&#10;LPmkISK27+KAOyqpV1gwgyWYVaY5nAAq0dhkoODzO6xCd5sV6CI5yk1D44weHF0SdrEEP1Pl2Gkh&#10;dniaVaTaUQhE7XQK1ff9JQ4zO8UVwjLtIVSWVd7apHwz4/gEyRG4eY37e+UcsGc7QmhWn5YuK44k&#10;ZHEQltM+mYRFUdhPqyp/hXZ9bDh+2i/F/2M5jS5260Il4CGTe9eAx/5im4TvWtdjLKP1duK80a90&#10;/x/7/TTbsPror7Y3qo+470/TjmexjEc39n3nADzq2OrzB8WG1hG9LX/XMVWfRm+P1e5n0V9Psw61&#10;KXr/6fVfjZ+nacuLvIwVizHF08PabWKNMfyky73IffGits1RyIMD7ljdbkr3MdjzXS2cr5EIZ95O&#10;h8CWP6K3P73FhOZ7B9zdFSV8mb+4Tfux9BCXRqrkKQwYZ8uSHdmz5nxsOLbyG1d8480o5VhwbA3G&#10;MyncOFBO6daUdu1RcNyXdorZc+ZhY9gmrFi5CsNGjIK3r0M5jm6rkHL8MFuFq+dYyrZjQF5x5lb2&#10;hl+vDU/9nb8HjA0Mu4LxEAwYPIlgrEIrD4bvx4LjleyAxLxiKfFaDVOFRQs9Khg79diEgU27YX8S&#10;Vn9j0Y9bzG18jtaBkByFsH/8dAcBc0AbvQYsCS1p1RpwZ2rhmclAqZUpItq4uKfzSjy/pdQ8WSeu&#10;Kj+zwFh+DCfPa9c0wO8W/dO3rl/BnTNngFNncWrBcsysVg8bE9GHzXLSx1I44DigUmMbjl9gtUFf&#10;PJ/ugeg7cB36DAiKcdJnjkTmj1ZfHdWN1pj19eoXs3pgfd80b48+a9Fv0Dqm8rn/VtCjvpd/x+e9&#10;uU99BwaZfXyc/oipjVqumw/7iP2t9UUfWfz/2C+1wdc/EP3Z9w87tppPn8cUH736roW335r74LpX&#10;3yD04/H34mdP20dP2geC4M681evDfdI2rT7u058xzUl9bOVTfdJ1P+38AjZNPdh/aoOOt/4q5v9u&#10;aH/afXoey+lYde/liEW/Ho7j9zjbsWJTy1nH/XGWs+d5vP517SeTnq37RvTrvQJBbX/Fqfey4ULV&#10;BDj0eUnM6NoHXQi+qoD3oPOdb48NcOs8EcWKlESqZCmRNXM2M1lwnDN7bvqNaavIfb+tQoPxlKlC&#10;topHwXF0W0VMcCyLhbFVcPCdb3d/DmAbilGjx9JSMQI9WNH4YZ5jDchTajgNyPvCOSBPlfIE59Gz&#10;VSirxuvlyuHP1kPgRcX8aeLOAcY6ny5xeIyjwFjPCcaDpvI8q/Pdwzn2seB4woSJSJrqCbNVEI4H&#10;NSMcJ6RiTC9teIJ42B0nLg6/9yluHzrhoFT5J5TPmN5cwbHjXzRx+L43nh/g/tU1y3dMp7GyNDss&#10;IM4EzKainvEls0gIK+ndvkz1+DztFcdPYUcXTwSnS4ujrJR3mhcSslWsqtzEhuMXGI47eKzCuImh&#10;OH78AA4e3Gemffv2munAAcdrfbZq9TZ05LyP+oJLBdaP1ZEj+7Fp8y4HlDzgx06AsDZoO06ePIBR&#10;Y0Mea/2P2v7z+twBW6uxZesuHD68z8Ci2v8029NygmL17fbtuzkwZc3/Xfnq4L4Kk6ZswOnTB6mY&#10;bH1g33fsvAorV201x9OKB7Vbz3fv2mOOny6qHHDqONZhm3aZYzpkOFM3UdV7mj56kmU8uq1GTwLn&#10;kmVbMHX6RiimpSh277XWtFOx7Evoco9B5X6S7TzJvIJibW/G7DBs4zFWGw4d2of9/Ltt226qVWEG&#10;mh+l2j/JNv+p8yoWFy3ZggvnD2HWnE0smvDo84z2VecjxaZieCJj+XGX+6f209/VbqnFXXqEYLrf&#10;cOxvVhXnaryCc7WSYFPzjzHIf47JaayCHw8C4y5ea9Gu41iUKCbFOBUyZ8xK1fguHMtSkSl9ZqRO&#10;mQbp0qQ3g/KsNG76m5kKc748BUwaN8tzbCnHyg5heXyVRk0D8qJ7jjUgL3rhD6Vm+7NlK6MOu7l3&#10;NqDc0c3hM27X7m46Ny2n5WWn0EA8KdJSpgXh8hlrip7KTenlZKsoVbIU21aH4tMS9s2TZ6owYMzC&#10;KP0GEIwHDyMcc/BdlNd4CAYOmUlxQnfLHi3wPhYcDx8xgnCc5smU456E46+74CAV41v0G596KT52&#10;ZM6Maz37sJwcR6kp9VmEINJhWzD2BaMYuxT1cAXjF1w5VutvOcqXmGeOkXx3nSAatHdNg/aMIq4q&#10;IbSUhF/H9fXrsKlqJWxLGJeZK+IZOF5exYbjv+uk9jjbFfwITHcRdLZu3W2mvXv3mh9xgdsWvtZn&#10;C5dsJug4frT0o68fJkGIJj23QDE6HEvN04+WNZ8rDDwMjvWZtQ21MfptU504BF6ubdBrVxA3n3Pb&#10;rssKpPSe1vmo/lFbo/bT/GAHxAjHpi1sr9UWx23eB6sz0eG4Gy8g2rutjLGPrDbGtL/RYc9130x7&#10;2Gbtg3WB4tpfbTqsfCI4Pnp0P3bs3IMtW3aZPlBMCPaOEZo3bNwJfyp/Vv+vXLWNcbTLXCRZcWH1&#10;o16rn1yh2bWfNV9MwHjPsXCJN/VPq/YrMG/+Jlw4dwiTpm5Aq3YrzDH367kWIaE7sX79DqMsuvaX&#10;LD9R8aX2xHCh4xo/Vruttj9M3bTsHfMXbDIXFYcP7Tf9pb7bs8cByceO7UdwyA7ebmW7nPajGI9x&#10;NGuS5tFx1XdR+2jtg9Wfes+KQ9eLN8WAXrd3xoS2ac1nbd+KGa0zpu+bax/E9J3Ue2qb9d190DHW&#10;dl3bpu1NnxVm+mji5A33XKhpHa7nGlcLxcPg+J7zxwNi6lHf///6545iHqHo03sl1rb/g2pxVpyv&#10;mhAn38+OFR3a8c4TL1BM3uKYz3UOS9FqjJ24iYPv6iJZkmQGjF3hOHvWHEiXOh2qEig9vXxMuebC&#10;BYqYgXnKXvFmxUro2s0L33zdDEULF0fZMiwb7RyQp0FvmgTDgwYNQXd6hT+kreIjpldTARArW4UG&#10;0f3JTBMCYUGxXstzPHTYcCxeshQbNmzkOSzM2CrGjBtvlGMHPLc20DyFSRxmzZ6LGbNmY+q0GZg8&#10;eSomTJiE8RRa5VuuR7+zMlVoYKBVIU/ZNEqWLEFwbsg7b8GPVHajx5r6Xopx34FLqWzfC8byHA8a&#10;PId3W9c+Fhhr3Y8Fx1OnPc2APMFxZxwlHN9gkYu9tA4cqf82bq9b66jqYZWVMzZiSzH+Z8OxsiIL&#10;j42fIgY4pqGCgMwy05qPgGy05Cvnsb99C4RlSoOzcRIggnC8uPrXHJC3+ZEg8l8/Ef2d+68fTtkE&#10;dKtft8Kl/B0+vJ9XpsEcfGF95jgB6kfHr2egAerxVJw16bluF1v+P0GRlg/dsNPkWxw5JgRjJ4Ty&#10;73pz+9T6Mda6Atdux4kTd5VjCyz60bowZpxjueGjmCpIyp8TFPTDLeiWMqnPx0/iiOnxoUxnE2zU&#10;XcfnqzFs5HpM4I+tFETHLW5aCbgezT9i9PqHxqS2JeAbFdX2ELMvG8N2GrixlGMPtkP9MnDIOtMG&#10;TcNGrDf9+CBV0IJjqZqbCUy6laz2aF/Ul7IxuC5rAa7Wq/WPc/allrsLRavNcRk/aYNZl9qjY6Nb&#10;+da6Bg9lf6mNXF639nXH4NSpg1i+4uHKsZTlUycPYjLBU21XH2v902duNBAscJ5BuLG8tOozzdud&#10;7dF7mn8090vbHjDY0U9DuS/mQoufy55hPnfuV3RFVfNIGbaOxZjxIbzNGGT2XTE7jPGxLngHgfMA&#10;lrOtgxkHOtaKafWH9tPVBiMI7N3PsU31peJM+yN4tqBQ8TNk+HoDa+pX9aN1fAexH9X2mADZAQQB&#10;BvYExnv28MJy0WZjM9EyQ0cEG6Ve6vuu3XswgNtVn1rbVUyPcR5j7a8/Y9c6xlq3IF/HVbEtK5Li&#10;RfugNmk+xYTVzn6DmE3AqZarTfpe6m6BbC/qc/W3+lKxINBUH6ivtF3X75vjjoBjec1vvpPcvg+3&#10;7xqnI0c72qJjPJp9qjZaUK5jOorffy2r9lkXTlZ/6VwzdQZv27OfrDjSX+1X1Hecyw5j/1nfLbXZ&#10;xCZj2FU51j7rfKQ2aFl9H6xY/DvPs/+kbbt5UulkVbfJvqOx99vqOFsnBc7WeBUHG5fDVK+h6Cyb&#10;xAMG3VnfDcX1zNl7EMn6CR7uHkieJMV9cCzfcaoUaTBy5GgjKh45ctQAcLYsOYwnWQqtHlOmTGM2&#10;izwOWwXhWPCpPMcqJa00bObm/Y0bRuGVxUFwLOtDs2+/c1THI3QrFZsG540ZOw7Hjh83y1y8dBkn&#10;Tp4008WLl8x706bPMAAtxVhp3m7cYOpaJiS4cPGimUd/z1+4iMuXr2AuM1wIiuV7NuWjq97NVKHB&#10;eD//4s14fbLS0Y67lA4wHjxkeJRiPJiWisHMUNGn/1x0ox34UVYK13h7LDiePGXKU2Sr2IShVI5P&#10;vBQHl2LHx87MGXGhpw97ln5bU7HDOdBNdgoNVpMn14GVd8tB/8OUY4dT2gWOXXZG7zLfBq4oXR29&#10;xwJkDTO8c/s6Ls6eiI3lSuNknMQIZ77jBbWa2nD8AtsqrBOZuQ3Mq3zrtrjgVj9UUnks2BQ8CFJC&#10;QncYa4F1e/0In0tN1I9Qe7dV5odPn+l2sm67H6dKdpIALKhcT7VM69APeUxwrPf0AyzVWuqaltO6&#10;tB5BinX7fi6Vwv379xoIt/7q1vUCgoiUWK1fiuY5qomCcv2Q6r1BBCfdhlV7HwQ4gqdehKf13M9D&#10;VP3UBgGgQF7tEtQKjqXeqU+m8Ud9N0FH9pMTnA7s34dlK7ZEgXr0H0ULjtVeqbFa71GClLajft3A&#10;iwrBmOaz4HI517ef69U2ovqS7RPoaL80DRsZbD7Tenfu3I3z5w4aMGvXaZWB171ULY9xP07R8rBt&#10;2y4EreN2+fpx4XgCQbNdp5UGPNWutnw+Zx7VUbZ5Ey+oBG5SZGWnOXXKYauQkiiIk2IqWJSlQDCz&#10;mfOozQKyMF5w3LP/PG6CX+2/5hFs6Viqb7R/2gcdBwGaQOkIY0Dr1jHQhdZO9ql1EXeQx0p3QQR7&#10;blJaecx0sbXN2GPY54R+rU8QO2PWRtN+7Z+WDyZwK1bWBG43/SWriNqp7QgyNV90QHbYOQLN/qld&#10;6n/LX2wpwwJ1gaP2S88twFy0eLM5dscJ+drWYX5fdDEmT77arfXouT7X3Z0gfifUdn2/duzYbUBe&#10;x9SKV33/dEGl9et7uYhtOXf2kOlLtU99peO/es02czGjPjAxyJgPoI1Kx9PDORhzAi8odzCmrO+y&#10;vpMBXM4cc7ZLEOz4ziq2dpt1q03aZ9ludKGs/bGOn46Rvufqb8XI4qW0VVxw2CrUVp2LZJHRft79&#10;jjvsPIpXb46TkAoeHY4VLyN4fKXSq28c35X95u6BLghcFet/Eqz+v9qq49XRhxdMPVdjtVtbnPgo&#10;D87USIxz9VJg648NMLj7XDPoLqYUbXfvcjmyJowcHYqzZ5nu9dZNrF27jgPvciB92oz3KMdpU6VF&#10;qRKvYf+Bg4ToSJ7fTqAiq99lzcwS0rRevP/ehyZxgJRawbFgWEVAlCbNAPIblc1gOsGqAHY4U7HV&#10;rl0vqkLeN8p1zAp5AmQNplu4aIkB4KNHj1P5nYRunt6mEEj7jp2Mcj16zFh4efsa1VgV8Xz9/JmB&#10;LNIoy38QrltRUf6d7wvCVVykISFcOZYFx9Wr13SUjuZgvHKE+AoV3mRxkVkGdB/3+Dk8xhyHYxRj&#10;gbFj8J0sFYOHjuT7i0wxkcf15Vvbfc5w3BUnEiQw1fB2VyiL60HLHe5bZ0EPDVoTGOtv+E0OVnOB&#10;Y2OzMBkrHFP0h2XF0PsqxhFlzYhWFi/6+67L3bfSx3jDdXnXdZuiIMYWQkVYqrDJA3d3h9SsG7SS&#10;XOe+CIyv8fPrukiQkswKgZs//xSHEqTGZRYGmVu7mQ3HLzgcu96614+cpRwLcq3bzdaXUXB79swh&#10;A8j60dOP45rAbebHUKqdgEnLCeQEifoR1Q+2JkGsfrDmEqgsldlVOW7HH0WptVJTBRYCA30usNKP&#10;+PSZYWb9xitLwNIP5cTJoeaHWe8JhPQDbylhUhMFk4IhC44HUokSSAkQYoJjS8nSLfFjRw+YNqvt&#10;6zgdcnpt9Z7gWD/qA7ivewhL2s8Q9o21n5pXymRMP8YWHBv7Cteliwa1VRcAgiP10SLaWIxizNhZ&#10;tnyrgTL1qSAjaN0OR5/wPfWR9ldAIRhVOzSfblFrfYIwfS4YEWRsJbisDNhqwEXb1XuPC8eCL1df&#10;p9qnbe7jfmj9BkAJSmqjjpcUXAuOBUw6XtpnxY7AR4qy2qh5dbGymnEkABNgLVnq2P8uPLaCNx2L&#10;ndwnxYParn3XvFIWFy3eYuxA2ndB3/wFDiDVxZT6SX2htgkwB7O9UmwVX1qP1qdl1BeaplEN1wWP&#10;IEtQbN7XhR7bvypgW1Q/ah90bKL/SAn2dGGl7QqiLUXX9cdRUK226LtlKbu6qNM+qY82MjbVL7sZ&#10;y4pVgV5vKqG6UFXcKWZMX3Ibijf1i95T7Gi7wQRBLav1yctr2R1kPdH69D3RPitezXI8JtZdDH0v&#10;9PwA91l3GgSgugDT/gtu9bnapuOodel7Z9mtdN7QcmqHYmAm/dZS9uUL1vEzMem8wHSo6nvRnxcI&#10;rWnx0f7rQkQXca3arzQX2vruar4ZPCaKFank2q6OsxT3th1X3gPHOn/o7o6JP+eYBx1DbVcxpf23&#10;VOnHhZX/0nzuHNTl3iMMo3vOxI4f6+NMvZQ4XSs57RRZsKbFjwaYO3rTIvCI3zPZAbp6sxBFV38q&#10;tEd4PDbi1OnTaFD/fSRPnDxKPdaAvBRJU+JHwuu169f5fVuL02fOolqV6sjE3MfyGguOBb3jmWIt&#10;Co450E1grAF6jRo1JrxGmM/37N3H88A24wGW91jqsYp1KGtFI3qFR3PQnR6ap237jgaWBcBSlTVJ&#10;VTYWDIKxLBgCYIFyONe/clUA3uc6ldf4PbbJqognKI6yVDhVY8Fx0SJFuP2fGY8E48dI+mD9Ft0F&#10;Y1crxRCC8mj+Ni6mB/nJwfixbRVPqxwP+qoLDsVLiN1M4Xbs28a4c3I/AZip2W7KgSt2JEySGiN4&#10;IMOZOziS0y2TNk1gTMzk1cdtpkPTZGWusEDY9bWunvS+Hre4Lj3XX036TH9v0sphVbXT6+hga63P&#10;mif69kw1PLXJuR5tS881aRs3OahQkK8UbhGE/9u3WMWE1fHuqMS0cjYrnRvl40gCsrFbE5IjNGaP&#10;+3znxmmcHT4E21Jkx6lYCTD3rR/Qodemx75y+i+djF60fXVctT4Ajp2+Jd02lYIoANCPomB1FG9f&#10;SukSxFhwbCl2CxY6IEcQIODT+4ISqcf64XWF49b8UdQApqP8IdWPsIBAy+m2t35wBVBSCnW7eMq0&#10;jebWvGwfAl+1eyuVK61fCpFA4mngWFCl5aW8Hjiw1yh/1u12KXsWmEjZ1Y/xUg4CE8wGEux0S1vH&#10;VOAnlTMoeHuMAxJdlWOBrEBQPzju3LZ+wLUNgZVuRQ8ets5cZOi9WRzEpf3XNsZNcPjEBQ9z5oWh&#10;DUFBoCqVbN++fcbyoH5RGxcskrq73wDRwKHr0IbHTOAq6FJfPzUc89ioPQJjQYul7McIxzw2As2V&#10;vIDSsZLnWRcPUimlcA5l2wWWgkmBmI63YkTttKDa+FEZc9adhbBNVNipMP/ZZoU5TmcIV/Ica90O&#10;BdcBqeon4znme7qQMxdHBKhB7AvFj3/vQAO+OmZSP3uy33WxIbAyFyBOJVsK/DyCt9WXMQ02NceW&#10;cSuAk19fx+ph/nNzN4PtMNDH2J2/cJMz80KAsSHsYHvUXsWejqXiTv2heJhJkNQx1p0LXeRoHVOm&#10;EVbZBq1HqrguWI1nl981xZYgUcddyrzaJpA2+8i+1CBRZTBRnCgu9P1SX+oujeBW6mtPfje0P7J2&#10;GJDnxZllWdHdA7UjkP2muNCyspEofnU8J7NtaotsVrpI03aknit2XeFY0Kv91HdckKx+tu40yUOu&#10;O0qKCy3nqhzLay57hTUYWOvWMdcdBsWALiLUfls9vtcjbO5oEHq9WMp5UdfuOPZZYZyunQJnaifH&#10;sQ/yYI6btzMbxeMooGvg32cDIbI5szl8jnMcrN+zVx9jRejNv8lorciUgeBL73GmDJlZMjoDFixc&#10;yDgKwwDmHL569SreebsBMvKze+CY/t4c2XPhtVJlzKC8ClSXixQuZiwVt8gyXzdpikmTpxh++enn&#10;5nj7rfrGi9yQ8CxI/uX3P3Dm7FneSTxvwFdKcvRBelahEPmNZcFQsQ/5j2+ER/D8sNqUpVbJaP0V&#10;fKvoiPIrmxRutFRUqeIYiFe+fAUOHiyNVm2H8bsc+ljs4xh8x6xAGnw3dASGRCnGymE8gb8FKx+a&#10;qu1RLPEcleMwDP3GC/sSvIpdPKjn+/mSCC8QjQmYJEWBpOBYirGBYsJmBG8l6KBFQa4BY1kPHMqx&#10;BaMW2FoQbIGrJfzqtQNYHfB6F2AdgKzXAuQHPaJKQzsVaaNuO6E7Kr2cU7GWZ8e0g1MEgVjV824w&#10;n/EtPlcWjlsRhHXSsAFk+oiMnUT5jwXOpsCIDBesthdEb2bB0tgbNxEWvP8r2vcMe6wAedQBtj9/&#10;8hQ8T9JnD4Nj68pWP7ICDf1wCYalPgko9IOkW7EWHOtH0spWoVuk+kFSVgb9KAoc9OMnAHGFY/24&#10;CaatW+SCJE0G4qR4cTkBk348Bc368ZZ9Qaqufmj1AyxA+KtwLDuJQE7blWKlH1hNnr4EcAK68Rw7&#10;4dihLjoGXKmtZlCjbitT9VK/PBCgCCKCCytbhcNCYV2c7DR9IFiR/1PrklIp4LDyEmt+ZWeQYr+M&#10;t5kFIoJjLaftG7uFBjUSJu96hjcaW4SOs0BPEP8knuP7lGMeA/mjBfKC0IfBsfZTx08+UGugm9Zn&#10;KYjWsdZx1Hy6Ha7jINVfz9XPpo+cfnJZF6QSKi7NbXkqpLqbIN+qNRAxOhwrZgRz2qbuODgGazqW&#10;F0hJUTaWGZdjq/7VBaFiVf2p+QT0D8rEYsGx1iPoV5/EBMeW4ixYHEGvrtRzwaUusKwBcbr41B2M&#10;EwRa7b8FxyY2nReK+r7pwkIqq0BX+yhoFLzq2Co2XOFY6qwAX/vcjoNAly3f4vSTMza0j9ym7CSC&#10;aH2/pOoqznRBoONsYlzfSca5gFmqs46D9seCYwGqNUBVaq/6UHc7rO+R5tXxE4hLfVdbXOFY7TUD&#10;M9nfst0soeVCCrmUacWZ4iMmOG7ZdoVRnh3nD0dWEE2KKV34qI8tu86TnBf/zfM6Bt1twIBey7Ch&#10;VTNWuEuHU7VT4kzdFDjQuALG+4yFm9+Ds1G49o2Oqy9zILdsPQhpmHniZ0KqFOGvGjXhOZoXvdu3&#10;m4F2aVKlM37itPwr/7Dm6cVKdbIsiEk++/QLZEiX0ajH7777gVM5nsBcyDmpFjvguDT/KlXapi1b&#10;+Ntw1NgslGlCD6U8E6x+zIF5yizxAX3LAwcPMZ/JT6yME1KIpRQLgq3JUo/lNZZlogk9y52YwSKc&#10;cLxixUrUr/+ugeJ3XaBYynHVajVRpjyV7DIVULxUOeTOVwBvNfgKXj0l3vD7z0wenejhdp1USOXu&#10;HVtmK/JZhx4DV6DvsDHoLxsFvcVqc+8Bk2khuheM3bXOR6Ruix6zzw+OeathSFMfbIz/Cg5VqIib&#10;a+aTC5mdwQxDu/uIKQmFBbSuSrAryEa3Rljg+kDadfnAAurHmVfzWIp09PldFebonznTG1MhJ4Qr&#10;TR1h+K6R2jm3dtzyJGs7VNz2MCjXxIuH6fW+s5Xjf4GtwqGABfA2aqhJ4aUfG6lX8mIaf2V0OCZA&#10;6AfUtwdv1Zm0VrwFzWnzFoeC+DA4FgwKmqV+SrWSYip1zHErfo2BX0G5oFS3vPWjvTHM8cMZExzr&#10;R97xg8tBRYSbh9kqjK+TUKb904+9dRvWGigoKIoOx1LZBKD6YVZ7dTt5Gi0ggr+YflhdB+Tt2CGF&#10;2OHV1TZcbQmCY6mrUuUDeSvbWD6cAwsFmLPnOtRBVziWir2e6prlH7dSsZ3mfBoIpQsLtUl/LYB6&#10;WuVYfaq7CAf5fRf8PsxWsZ13CxQvJsev02eq/pF/VirudB5f2W20TzrWstDoYkD7L4+0bs0L3tR2&#10;HRNzPAly6hPdJXCFY4dn9X7lWPErwNLxlyKpdRjVjMdc7bIAPjoc6wLF2HKs2HgEHEud1MWSsf0Q&#10;FHWHxIJhy69tgaLAUEqq4FaqqHUx5vAnOy5g9H2IDseyHunCS8vLY6vl1wbtiMpIIbvDg+DY8vW6&#10;XjiNn0g/uTOzixTi6HCs9etiWMfl7ncyjGqww/Kg42LBsb4/5sKMfSY4dtxV2m76wRw/Z5YNq/+j&#10;w7Eu3ATPUqD1/db3Td9tedN1l0LvPQyOrQsFxZHaasWUXuvi42FK/r8ZhKPvmzvTi3n4b8BEv3HY&#10;37QyB93RQlEvLe0Uqekvrs80bfNNbuOH+Ytd19nNNxiePgtZ+KIsEsaLj44d3HCdglv9d95lSWZf&#10;UwytAZ/LSiHlOOmrydC+fUdzd/2D9z/Cjyz1rMc3rD6XLnV6ox5LnY0kc4wfP8F4lkuWfM2kdCtc&#10;qCg+/fRz4weeOHGSUZHf5zqkDG9hpTtlkJC9QoD8LvMQL1m6zIC3lOCGjb4yPmTlQJaCLIW4GXMX&#10;N6P94pumzUyWi285kE/lodsyrduN8HCTyaK+KU/9iVnfOwRleY2rM31c/bp18N37tdGsQU00fKsq&#10;Pqn9Bnp09MWYfkvQo/tyTiswvPd8jOw5G6N6zeI0B/5+DpHCHAPf9fx8Mub5tMACz+aY2ssDgwcN&#10;xLjRkzFsIM/XrKxnnT/0ne/fcyl6+DuWf9x4fW5w7Eblc0ATb6xOkATHv2kCnN5h4FiD0iKd9gRL&#10;3RXcXuEIyHAGhTnqgkXjx3UO2pOflwfbgmb5ZTS5qr/WZ5b1wdVOoeeaLKiOriq7KszR1WbLnuGq&#10;Plu2DAu0rWUs+4agOFKWDinYVMatnRIo346kmhxJBVvAbPaPGd2kjF86h2P9/bEsVWJMqtkEnXrZ&#10;2SoeN4j/zvkephxLYRCYCg4FF1J6NOJft1T1Ayl1yFU5NrYKwpB+3AU1AhYN6pHStJs/dFo2uq1C&#10;XkNZBARM8jXqRPBHq+Xmh1Yj41WsRD+ogmWpibJeKEOFRqILSBwAdq+tQrdgZxFWpbBpcJHa/Sg4&#10;Fhw5VOg9xr6gtusHfALVxj1Of6YFUA4/5X5jrxCw/tHakUZM6roGoj0Mjq1c0tof9YX6STAo2Jc1&#10;QvukW8JS4fWebrNbqa00Gt9hi3AM+rJsFWqLIMsaLKb5HdYPB2CpTVKZBQlS4wQSjwPHFlxLnbNS&#10;4XXjsddFgdogu4LiQ9AXk63CgmNzW9sJt+pbh2LqSAWnY215lNV/gkP1h+4aSAG0bsGr71fRNy2b&#10;jpRrqeGCY9kqDIw+AI7VNnnmHRdyHNRF+NYFk97XwELrQsvEptNWobhWGyw4NplYHgLHOvbq47VU&#10;SrUdqblWJhcdY32PpIarvxaz/ZpXoCc1VBd2yqSiCyRtT3dJZOnQ/usYuSrHgmNBqSscW+qstvMw&#10;OBYsWsfQuqugixzTPrY/OhzrO6PvpOBY54g/Wi83fabvpBXj+q5acGyNVRB8azCs+kFWKtlHdFGm&#10;iz59b6QImztBPH6uynFL3kHSuUKxqTs1upBR1g7FrC6C1R8PslVM4flGYK87LWrb74wp9aWeK6b+&#10;joI7f+c5PcZtGxsFs430CsbSzhxL9UlenK6bEiffSofTb6XFuj+aMksDY5DzPG7b5ZX177Ue773b&#10;GCmTJUfil5PAj4PZrlIVrkFlVYPk9BgwYBBzHadmPuMMBpAD6TM+dOiQsUx8xzzCejQnsKZJmRYZ&#10;02cycHyTfDFu3ARkExyXKM38wa8hX94CtGv0NvP/8utvhObSZiDcEqZmE8sIeGvVrGNKO6tIR9im&#10;zbhy9RozULQwarIA+Jum3xo/stLHtW3XHq2Z09gMuKOirM+VFq4l/cfKSqG76ocOH+a5+LD5e/To&#10;URxku79r/hu+qVsZIY3KYv3npbHts2LY+UkJbG1cC9ua1MW4XtMw59s/cfirstjS4nNs+f1TbGv5&#10;GUZ6T0IHL0cGpBWtW2BP0wrY2qouNreuw3nqYVDvqZjeZzI2/twE/vR6yw/uwT726roMod9+hFnt&#10;PeHuI//3o3Mc6xg+Vzju85UXViVPi3N+XekcOMJDoky/4I94EH5ire1mvNpp8fvvaNe6Dbp6dEb/&#10;vv0wY+o0HDl0+G51PC117Rr9JEN4ldKMHd8SXbp0wQ8//MCD0opXxmFREH2eXp1hw4aZz3766Sfz&#10;eZs2bcz8Xl5emDVrFq5cuWJAefTo0Wa+5s2b45dffrln+u2333hF9qPZ1rZt2wgP+816vv76a946&#10;+Bk9evTgiNKzpl3dunUz7dL7zXlL5Hfeevj222bo3bcPrkWEKx8FLrJM9qIlC9kOd7Rv1RKt//gD&#10;fp6e2Lxxg4FnZn2W1wIH54zGsjzpMb1uU3S0PcePfZJ53JPR85jvoXCs1FiEH9kGBGu6Pf4nQUlV&#10;8Bw+QBYKoW+zdYcVdwfkqVAEoU4KsCZrUFjohh1GZZTi52qr0I+kfkCluglABMhSO7VegYsUarVR&#10;sCtVTDDuyPnq8Opa3lR5da11WwOa9OMvgLIGwEmttKwirn0pOBDwCwS07E4qu1KclMlAg/0sv6e8&#10;rgKosRxxf4AXAboYEGiovfI6q4/U/pi24TogT+vTerVP+mGXeqllpXAKBkz6OAESIVKAOJ+2EynU&#10;UtHUR+pfpbcSIMpWER2OBaJS7wTiAjANepNnV1YUvX7cAXkCFQ0MlP9bivMUent13NV+KXsCGB0L&#10;HZ/HgWMrPZt1saULHa1XwGsGFHK/BFECMCubhdYrO4/lk1XbBUnm1j9By1ygMVa0HinnumiKGpBn&#10;YDvALK+BZdZAS128KROINcBxxcotBqAEVLqYeFI41vEW1OuiRn2uOxACPB032TOk8sv7amWcUBzp&#10;okJWBpNLmhApf7EGBipGDx6Uh3yvOYaCV82v/v5/wbHiSllQrPzM6hPFj+Be7dAxie45tuBYCrEU&#10;YO2HgFbHWP2vizJ9tzRpwKguiu+BY55XBPdSnHWHSN9JXRjoHKILCN0xkt0iuufY8ipb3yFdCCmV&#10;m/rcsjAJxh+nrP3zOL++COv0UPEUZqOQ+hj2ZxOWfk6NU4TiU4Ti0w0yYgVtBJ49aX16QLW7B+2D&#10;SkO3+LMfs1Gko10iLZK8nBSDBg7B5StXUblSVWRj9gl9p/ft2488tFa8migxcx/XwnWqskNog0jA&#10;8VxNCat6tG/f0VguZK1wwPEtA8dZWWq6RPFSKFa0BIoUKY6Q9RQrKLTovUKFiiAPq+spn7EF4fL/&#10;WkU6tm/fYXzPUowFvV86vchSh8OY7UJALW/xVXLQ/gMHTBU8pYRTZoor3Af5ldcEBnJAaRB/s9Yy&#10;U0wQ1qwJxLfNvkeFcq+jTiVlzngTo98tiS2N68PPfTZ83eeic/f1WNXoI2z6rj68PJfBp+si+Had&#10;jy6M6W68mAhq8TN2N3sdk3p1wcBBg+i7HoYBfeYRfNdjmudQ7Gpam1X7LDhmZdYuS7Dly0qY37IN&#10;3Kg4/+1w7E7l2L9hN6zNkguRYwezIwW8V8xBmEijeJb0GZEtU2aUKVUKZTmCslSx4ihaqDBfv4Zf&#10;m//CH7DdZl499vLE/9HHHyF9+vQccVkRX375JQoUKID8+fPz1sH4qPlOnTplADZLlizIlSsXChcu&#10;zBKKJRgEhRgYReixqYD+/fsbsBUAJ0+eHKlSsfoMi5No/pw5c5pJ20mSJIlZbtWqVVQF1jMdymvm&#10;/QwZMvCq6j1zNXT58mVUrVoVadKkYYWaXMhGv0+aFKmRNHESvPfB+7h45TLOX7mEtl06oliZ4shb&#10;MA9LPWZH/gK5UahwPtSsVZUn7v64fO262YfjQbOw7s3CmFyrCeHYVo5fhBPjo9pgwbG8ksprK6XO&#10;NVuFBo3J4yv/oX6wBX/6MbdSqQl+TalhKnuCZQ3E0edSeaPSYBEMBFgmWwUVMqlU51kZS7ldrQIC&#10;Ah3BsEBPPlKBmdJxTSD0CEilRulH0vzg8odXP9ACVEc2jAPm1q8ZqMQfUwGgoEMwrXYLVLQ+qa4x&#10;gaveE1jLxymF2yzLH2lBktRP/ciqXSa9lnMgoPpBP9har9qrfVdfaDCSax5Yq/8Fx1IT1R6rSp5u&#10;nWs72iftm5QzQYFAqx/7U+3V/JrP9CXbIDBWXzrUZEcqt7NUTwWclnJs7CDMUWsGnDnbqL7YTyuE&#10;jo08qLrI0L7EFB9S/3ShIPuG9k/LKjbUVvWDjovUfgGltU2Bm1Rc9aGOl1Q7c7w4vwZyWnCiftZF&#10;hwY+WsdI/SzokpqutlsqqJXFw2yXdwPUbxp0ZlkLZnJ+wZa2q4sJk62CYKbjomPmS1BWvOl46Fa7&#10;LmastHbaL0GswE9WDiv1mi5yFJu64LGUY30nTp04aGLhQdUfrdudGhxn/PjO46a+ExQbYOaFjmW7&#10;0fGzVOKoeZ3HWP1meXg1n+LOpEnjgFEpx+pf3VFQysJQY6dxgORUQujFi4ejKltqPt1huHTpsPEc&#10;67V1bC9eOEwYddzhMdYTXngpI40UbpPKkevUhZ+jeIkjxpXSTdkyFH+uqdyinzf0nZYabh1/HT8t&#10;q++3LgK6ch9ko9B3Xm2Tqi1YVqYMDYrV91mKtC6I9P3WetQGwbRiQ7Gr/RR0W2q4LpSt773aatIr&#10;8njrQshKS/moc+G/8XPjVSXLTOwxEfu+qcQBd8lw4p2MVI1T4/gHuTGva0+T21jzPcn+KzuFd/dl&#10;zE/8JlXhlMjAdG2C43Fjx5sUayrkIfgdxAF3enz00aeIzzoIHhQR9XifvuKELyXiAL4vzWtvZohQ&#10;pTypy7JkCI7Hcl1SmosVK4G8efLz/Qb0Aofz+7UDnTt3gx/LQHt5+mD4iFFmHcHkHKVWkye4dq26&#10;xvMcToGvOTNUyDv8CS0Zn3LAniZfv+4UIkcYr/LRY8eMB1rKsZTnX5ixQraKBQsXGV9z1arVTeER&#10;Zcsoz9dSqyuo4EfpcshZpBSGfFgOoc0+MSqvG5XdjvRzr/7mM6z//Su06cFxA90Zt75h8ODFxDSf&#10;Xjj8ZSFM6O2J3sNGUhiagJ79aAlj/uiOXsGY1qU/tv34Lnz68bvpsxHt/TaZ9W5sUg/zWrV7MeDY&#10;gwHjRTheRbM1lswmHJ805S/0mDJpCooXLoLC+QvAjbnyVixbhqGDBvOAv8crnSy8msnNE9W0KOgN&#10;2RCKWrVr8bZAXqP2SrkV6ApopRRbjzNnzhgFWNBctGhRXlU1xahRo4yqW7x4cQPNNWrU4EFfx9KC&#10;gzlq8i3eQnjfAK4guiQTUJcirNetW5dXQG8zH19DKm+bzfyVK1c2sK11N2rUiCebY2aUqEA5T548&#10;DMBiqM50Ku++1QB1GVxtO7TnwLxITJ01Azny50b2vDnxzvvvoFefHvzh7oN6b9dFxszpaUp/HRs2&#10;bTW7EHmcqbu+fh9jqjdEJ1YYfJIvmz3v43uJnmVfWXCsHx55BHUL3BXuHFXHAo3KKdgSFEqNlZKk&#10;9FmCC6VYkuKp5QUhyj6wmNkYVnJ+3d6Xomb5ePVX/lwpSVKCrBzGut2tvKtSKpV2bOmyrUY50wAd&#10;A2AEWP0oL+XnUp4DOI9GwmsZbVfrdAygW8MBGBvND7tu4wrEBnE7ys8qJe9BcKz3ta+CA7VZbdct&#10;cBUq0HJaXh5Vk4WD4Kk+0bp169vMyx96KZquFcJcj5Plh1Ufqq+1XoGCY1+3GA+q64+4IEZQqcFZ&#10;ZhvcF/WpFGNtw0o/p4sS9cfc+cx+YQo3OOLI9bhpG+oPDUiT2qu+F1g8aAS/QFZQoX7Vcq6T2qDj&#10;4PBCO7al54IvtUMXAGqfjoMGdWnb6iurUp0Vb4JP08/cL6l8gkaHx/vuPuhOheNYbDV9oGNtebD1&#10;V9uYx/5Zo+PvLEgiKFe2BsWRnutYmXzenKQumzZxm1qfjp8FxtoPHSMp9K6xadRufifUFwsFdg8p&#10;jW75x3VMXI+bBsDJWy0Ydk0rposgWQf0mfpAcSRgVCxY3wvNr7jTxYq1ffWvlFp9F2czR7DjgkoX&#10;So7CKNax1XtSrgWZuhA12R+cx1bzDWXBE0cs8eKBbZDH3RS6MV542YTWmDiw2qZjIa+z1Tb1heA7&#10;+nnDikEBvOvxU7s0GM9Km6eLQbVN33O1w3z/uA/qA8WS9ll3cDSfvjc61uoPrce0n/Na3wUNnFUM&#10;LXPGi46/9v2/DMadPKk69t6AJd38cPyTfDhdJxVO1M/MgXcpecv/NUz0GgZ3+o91+/5Jf1N69N3E&#10;VGmtCcbJjVc4feoMxjoxjwUyTp06bYp6CIY10E6PPn36Gt/x2qB1vBu2nSnaciPxK0k40O1983m/&#10;/gNMPmRXOB4zZpzJclG8WEnmQM7GO9fdzLzyGCtNnJRdTScpKgqaL1IlVpo3gWxl5h6exsp2eniw&#10;4p2Kdqi4iDVJXa5FgK7J94PIR7qL3uirxib7hHzQBo4XLTZAbOUyliqt1xUrvGnyGRejIFrtrc+x&#10;4s/vEELl2Jx3CbKqMLjy20bY2qgKBv/UHSN+YC7lNgPQf8hUrG7xGbZ+WwkDhg7mWJjpPDfqHOpI&#10;1absIZM8h2Bf4zcwv7Mfprn1xHROMz386Q9/E3P+ZNlrDpR8psrx01TI69JjIzp90QXz3uHB27mN&#10;XXxV+OeAY6YPKVigIEdh5sZ0lhm0HvPmzUMBwqfUWx8fH3PA9FixYgVKM82HoLlz586YOXMmrz7e&#10;MCpuz549o5Y/zQP+O20a+fLlMxDbtm1b403ezhGfUpzzEq4LFiyIGTNmGNX34MGDVHdOGtjW/PpM&#10;65VafJzVYATAWl6vBcdSqzXPV199ZfwzCogGDRqY9mp5N95eOcZRoBoJqvXeZBYOb18fZM5Chbxs&#10;GZ7w53NsniPVXI8e/kiTNg3ysK1Tpzv74DpvT7T4HsNrfWnD8T9kQJ51UrR8rTEZ/q0fXwGbydXq&#10;LObhuoyWs/IKG4VYyqaZ1zFQyjVPpuWvtPK9mpOKc2Da3W04CiBYy1ngEf1za10W6N03n1M5tNr2&#10;qB8BR9vv7mfUvjgHclnLmz5xZoZw3c+Hrf9hfWQNzrsHqJ3Q49rv0VVpK61dTKWQox83R3YMh7f1&#10;UamtrH61th392EePE2swluv7D4op6xhZ/WwVu3Bd9nHnsbbhevyt4+HalzGtz5Fz+N6L0phi0/W4&#10;PSp+rIsWK/6ttljwF73f7v9u8djwGEVve/T4NXmTox1HrSv6ezreUoJd4yamfbSOn2t/WIVR7vnO&#10;RWvbXznGrm2zfMGu3z8rLqJ/xx90jPT+w2LqUcfu3/K5AS3aKHr2YlGbdr/QRpEOJzno7kSDLDjD&#10;AXh7GlXACN8p6OS38YkGeFn94+UnX/JcWh1KIlUyh2qcNmU6k6ZNfuLDR44w529x5jdOQebJRwX/&#10;IC9mgk2Z5au8y9zdrwdSJk9Fn3IqVKc32WETHUu/cWakZVlppXUzyjHhWO8VyF/Q+I21jouXLqFR&#10;w8aoUb02GlCMVE7kmjVqYxizPejh36MnXn+9ggFYNzcP8978BQvJP1WNeizLhgbtaZKF4i1OUpzF&#10;QkrZJlX4u29/MBXypByXL1/RVMBToQ8LjpVSrmTJUqY4SZsus7CK9tX1X719DxwvbtoEl74phKs9&#10;mmF/6/cR3OYTjBzcE+t+fA8hP3yIPsPno5uvBt3dVewNHHsPx6EviyPs27cR0uxdeo3fxYam7+DY&#10;x3kxu437s1eOR1J9TZoqDUq8VoNqwzpjVH7kF8GfcNzYEwu+5GC8/QfYxWYonunsaVSFC1GFFcQK&#10;VK1HIP0pZcqUMaDZvn17XuGcMx/NmTPHWBw0v5Rg+Yyl9soO0bFjRwOwekg5/vPPP43CKxD+g97e&#10;65T7Baq1atUyCq/WPYUV/1wfEydONPPnyJGDtxRqG/B1fQjOBcdaVu2ICY61bqnRrg8Z0j3pLc6e&#10;PbtRrjfT4G49JkyYYNYlGJ82farjbWZ1O+zeGqPe4YA8Zvt4ZB//wwDS3p+/R922+93udzsG7Biw&#10;Y+DRMeBI08Y7RL3mYufP75gS0CfezkAwzmye7/jxHQzwY8U7b8fdnyfvUw1yXE+VtSXBOLkBY01p&#10;UqRFzuy5aWHbaiyleXLlMwPspBYPYnqyM2fPsITzeFq6zuDtevXN+/q8AtO66Q72tOkzkYkgnJre&#10;ZVc4FnBnzZINdTi4T2ru4sVLkZ3p3WSzKEzPsSBcAK4MFUosIGX6DVo6pPDWq/s2rYAHEBEZYYp7&#10;qAy1incIijUpV3FtTuuC15s2aB0C62+++ZbcFW6gumzZckaJVtlqrVNgXIZQXKhgAfzY3As+fbdj&#10;+e8/Yf3XVI5158upHC9p+Bki+jfFoaMHObh3FO+290e/YcMR1PJTbPnxQ3q8ab/rxnLdLgwkOJ7a&#10;bQC2fV+f2S6YmaLzcvqUaVHzWIAwDvab15rK8bP2HA9l/rhkqZ8Mjj26swrXt90R8OMvJL7DTjhW&#10;Tl8HHAtgBbt67grH5cuXN++3bt3awK4eI0eOpFc3t3l/GS0Yel8QK5uErBMWzJ44cQK//vqrWbdU&#10;XoGyAFVwXLNmTQPAmqZOdcColb1i3LhxZt2yaWi9B2gujw7HlSpVMut8GBzLz+z6kELs7+9vlGXZ&#10;PPzo09EVlh5SrQX9c+bOxa69O5nzmHndWDDkbM9umPzJT+jAdDBP/sV7mi+rvYzdz3YM2DFgx4Ad&#10;A//tGJBv2J2i3rTuY3C4YUmjEstGcbJ+JpOybfMvn6BPb94Ve4KMFNFjyniN/RajSKESSM3xSRYc&#10;p+LzAvkKmYw7oaEbjIosu4UgWIqtPL3Xr9/A8uUrkIUWCaM2UyUuwxRt585fYJnzxcZCkYqK8ttM&#10;ySblWLYKs/50mQiKXQx3tGUxD1ksyrxWzkwCXvOceZBDN2wwvPQRIVf5kPWe5lcNhxNkqOa//GqU&#10;YKMsE3RVklrLruYgu+tUtJXlonTpMkz71pSDCsMpfM5Etmw5eLedPJaf4maeAmZgYb68eWjf+JVj&#10;Ggi4vBBZ8fuPhOMGBo47MwWbPMdLmzTE7k4fYuD4qeg9hCWgh41GzyEzMbX7IBxt9BqGd2Pmiu5h&#10;cKPX2EwEYx2XaV0HYPsP9dG9N+1pep+D9Lp1W/H84Hg6dzJJytRPpBx7+IXC96feCG3NJNO0KChT&#10;hSOxL20VVG5lT5DaaoGq3reUY0Fqu3btWDf+grma8fb2NnAsMJX/V4D58ccfG+iU51fv6SFoFhwL&#10;dAWyWoeUYw2oE5xKadZ258+ffw8cjxkzxqxf4Cw4VoC6PmSrkFKtZWOyVai92p6U6o0bNxpl2xpQ&#10;OHnyZLNuff7666+jU6dO9ynTNFqYSnm4EYHrg3tg9lct0MEv5nyv9gn8v30Ct4+/ffztGLBjwI6B&#10;ZxsDbpa/mGnaTn6ch/7ilDj+bjac5OA7ZadY/0tD+DP3rtTJv9L3PhxU9sOPnsiUjoPnCLcWHAuC&#10;S5csg7O8W66MDqmpChtFmX9VBETlm/Xo1MkdSV5JZgbaKTtFyeKlyT1nmQVnA7JmYmlp2jQ08E6P&#10;iZMmQ9AtlVifC3w1OE5KsUnvxuQHyn/8WpmyBl57sRqfHkr3VrRocaP4yvrQrZu3UZ31WLZshRmM&#10;147FQzowJ/OAgYNNBrAIZq2Q5ULLNWIBk/DwSCMy9h8wEENp2VB2DU29e/fDDz91puq+mLmIWY2R&#10;Su6qX7/Fhoa1DBwrh7E7x1sFfEfP8XevM8+xN8ZQMJw/og+GDljGHNNhCPz9OxxsXA4TOvVDD9/F&#10;6MmLjcHuY2iz4HiZzn2ZraIW94EpMk0qN/rGuzJbxecVsYAp5v6K51h8Giv6Q9aHJ4Vjdxqf/X/p&#10;h61uvGIxcCzPsUM5njz1wXBctmxZA5OyVcggLh+xBtQJXAWXAk95kZWCTXAtW8LixYvNejWvslBI&#10;ORbEfvTRRzSTe7BqSxP6XZg2hJNSvCk9mx6Wciw4lqVCsK0Be0rd5vpYvny5sVVonTEpx2qvBvJp&#10;kGC1atV4dVXegLJuNci3/N1335n2C6K1/GeffYZJkybx6uqy2Uw4+0Ulp5nXDZEj+2JOk5Y2HNuW&#10;kb90Ev4rJ3B72Wf7w2v3p92fdgy8uDEg4O3ZJwjr2tJf3CADi3owE8W7WZnDOD3OvJMWa1o3h09P&#10;ZlJ4wlRt9x/zQA4gW4tKb9ZDiiRJo8BYECw4fr1cBWwhm4xg9gj5iTNS8c2YNpMBZA9C+yYmB3ij&#10;wpvmteBY2SkKFyzKQd1BHLi53OQ9Tkk4VsaIQ4ePoG+/AWa9ld6swowl+ylKTkOenHlMCjdlsChe&#10;vKSBZKm9BQsUZrq2j3lH+xAHZ88x7ynThKYSJUqZgXpz5sylH/qoUbB1VzycdlYN6NuwMcxAsAbj&#10;aZ0fMe3bzp27eMf+FE5TsJQVRNPxE8eZbvMIM+KEEo5ZIVKDSwnHCzp4YHWrX/g6EN381qL30CVY&#10;5dYMB5sVx7Y272BTm8+wv/37mNNzJL3goRzHxQJGVLT3/FgXu395G7v/eB9b2zVGH/+lGOc9FqFt&#10;vmeeYyccc51e3quwjoP+Znj0hDv93q7jdx72vXTNcyz+nU7HwX1wPP1p4Ng3BD1+7Y/tXTzBEWoE&#10;0csqHG1gcMq0qVHKsautYvXq1QaApfxqMN0lmscFqh9++KEBZmWX2LGDxURYOUP5hS2FWPYEPWSf&#10;ULYKZY6Qx1fAKuAVkCpPsRRkAatVvMMqIqJ0cIJXrU/e5JjgWMqxoDs6HNevX99AulK9SZ3WejJl&#10;ymTSzSnvsh66gnJzczPQLAiXgi1vtfZxJ/1F4eyZG7fpx2aRkJtj+mPON61sOLbh2IZjOwbsGLBj&#10;wI6B5xQDZqAovcODey/F9uYf4mzd5Dj5dkacIBgrj/Hp+hmwsmNbeBLmdOv+r17geHUPYRar8SiY&#10;r+A9lgrBcXqmYFNe47K0KRQqUMRYKvS+fMT6myNbLloxipnnmWmfEByrVLQsEqUIuK+VKmtKRWsd&#10;8iuXK1sBxegnFjAXYWU8DbBT1goNzpPXWNXx5DfWe4Jfq1CIBucplVu518sbWJdHWIBsgbSyU3zG&#10;VG6NWU76Cw7Aa1D/PVosKpn1yG6h0tballLByedsMloQ1iuUr8BBfB/RUsJ6D1SH7/blGirRK5hW&#10;zpHBaOCQaSwBPRjDBvXBWBY/GdR9Gvp4L0AfDmD086WHWEBN4JX9pZf/Mgxh2W1NvfyWmLFw3r7M&#10;juO//J7CNV19ApkAYRW3o9SbjzFezhlvrnCcjskfSn/w/f1wPJPFM55YOSYc9/x9IHZ28yEcHyX3&#10;XaCpwjEgb9KUyQYyBZWug+NkXxA0ClJliVBGiZ07dxpLgwa1SQE+wpGcesiHLCVXsKlBenpoAJ9s&#10;FbIwCJCVSUKwLOuFFN0OHTqYRNRSngXYrsqx5WkWHCsvpOtDA/KqVKliBuSpbdEH5GlZgfEXX3zB&#10;2wa96S32Y3nGiVH+YqMOc5uyczRu3Njsu1TkvHnyomHjr7CFnuPrtwTHVI6j4Dj0L38Z/+qX2V7+&#10;xVU77GNjHxs7BuwYsGPg6WLAg8qlG8f1jO0xFftYBtrkL6a3WIrxKWanOEU7xdKOHdC1F3MY3wNz&#10;T7c9HSe/XhtYYc7DVMMTDFuWCuuv8RgnSWFSulnvCY416bPUKdIYNdmCYwGysVfQniGLhUpFG0DO&#10;ksOsP0umrMbjm5tqcWaCdE6CsuwTUomlHhct4gBkqcgqCiIAlj9Y78lvrHRymgTJgl49N/MRhFVU&#10;RJOWkT1D3mV5kOVVlupcuHBRh9e4QCGnQFkEv/zej9aHey8yTPpJKvI+PQMIxeM59Wfu5CHMTT4b&#10;Xj2ZFpG5iy1fsY6ZFe8mew6PiwZPdiJr6rk+kyLt7nnvQD0D1MpX/QRgrGVc4ThjRlpcqn51PxwP&#10;Yg7iJx2QJ7k8Co6p6F6PPIeI2848x5SnBYhSWV2V47WsomLZKgTH8rJsoElcCnC2bNlMZgqlLdFj&#10;5cqVRsmVMuzr62tAV3Asu4Xg2BrUJ6VY8yoVXNasWQ0kC5BdHxqQJ1DXJM9xdOXYNVuF1h1Ttgrt&#10;y4ABA0xJa6uEtZWKznVbGjTYq1cvM0BQbczNyc23G85duWhqSd8YMwCzmvxpK8fPSS2wf0ye/uRu&#10;953dd3YM2DHwT48BgVJn5iee6T0Ix5j263RtZqRokJVTNloq0uD0+9mwsL0752HVyGcExl040Mzb&#10;fy2tC9/S6nA3S0V0QI7ptQXI9/x1qscCYE1SkDVlY0W87FlzGqVZMKx8yPIs56XPWFM++o8LULkW&#10;JBcqyFoTVJWLEGQFyoJdwa+lIgt6o3zJ9B5bA/dcwdka2CdvsqC4dKkyplS11qGpQL789DWXwZ+t&#10;h3D/Q+5RbgWyXdkvvfosYQGbMYTiAcypPxp9+y9m/vQgpol8fJX3ecRkdDhOXbnR/XA8ZsxYpnJ7&#10;sgF58hz7/twXG2naZnki3LxzicqxI+Wa8iZLhY2uHMvwLDjW+/IcazDdkiVLjAosdVbZJwS2W7Yw&#10;mfqIEUat1XpUJlr+ZA3IU55jQbPmV/lnDehTHXJBsUBaCrRr+ji151nAsdosOHZ9aNsqcys416BB&#10;KeHWQ8qyfMzZc+bAWx82wJkLjrR112k8n9HoDxuObTi27xzYMWDHgB0Ddgw8wxhwo6ro2ScMSzp7&#10;4sT72XGqTmoHGEsxVi7jD3NhbicvljBmAaVnBcZsfzefIKqaS6nCVjFVdB8HiqOrx9Eh2VVBzsLB&#10;eBYgWwpydEC2IFmArLzHUSoyFV5jtZCSzAF1xagMG7sFQdmyXJQsyQF8hN4HTfpcMGwp0Fo+T+48&#10;VJvLo1XrYUxfdy8YSwX2Yp7i/oPmE4qHchpIMJ7K0umyPjiKejwP4H2SdbrCcdr0GVD+iz/uh+Px&#10;zMn7pHCsVG5eP/RA0B+s2004JvaxQp6zCAgH5FnKsWu2ijVr1lCaL2eAVxYIZasQBFteX/mRZbHQ&#10;oDnZHFQSWuqrBrjJ16uy0C1atDDvy7ag58qBrIIeVio3rSt6nuNnBcd9+/a9B461bdks1G7LL23N&#10;oMGDGqiXgXJ9lZrVcPDoIfPR+X4+mPJZc3TsbmereJJAtuf9+08m9jGwj4EdA3YMvKgx0Im37317&#10;sTJih5Y4U5/WCVPYQ2CcDac5CO/EBzkxp0sPuPO314O+1me5H6oP0bnbHCqphZGOuYifNRzLXnGv&#10;euywWBhA5iQFORftFQJkZatQBgsLkO9CslNJJiQLlI11gpYLM3jPCcwP+mvmc86vZXNRiKxQvjI6&#10;eUyCTw+xjEMFdlQhpQe49xoMGDzVQPFglqHuN3A+K3LS+vA3q8Wux/yeAXm8oJk+c/b9cDya2Rye&#10;tAhI56g8x78az7GKgNxxKsfTWRFOqq/U3ehFQGShEPAq5ZkyPbi7uxuQli2iTp06zPnHqiwcmKfy&#10;zlbuYcGyyjwLppWtQvMLsAXHsmbIyvDOO+8YG4fAefTo0c/cViHleODAgfesV/YKWT7Sp+eoUkK5&#10;0rxZD6VVUVvT0+hdvXYNHDx00Hx0ys8DEz/8AR1pOH+WX057XfaPlh0DdgzYMWDHwH8uBkxp4fW8&#10;fb8aG1s1Y/7ilBx4p8IeTsW4bmqc/DA3wdifYMyS2c8YjNXfnr7BtBaMNJAqf/CTwLE1MC8me4Xl&#10;O7b+Wgqyw16hSZAsiwXhWJNsFk5INoDMKb9UZFotClp+ZCnJxnLBiZYLDd4T8JrJOZDPvBftuV4X&#10;4rLZsmTlXfE6LHU+B74EY0sFdtgo1jIzCAfSyUYxVGrxJJaXX/nCqMUPguPEKVJhESv+3ZetYuTI&#10;J6+QJ0+PR1M/LG30DegtIPbJUuFQjqUWC45lcxAo6yGVdfjw4QZq8xI0VRZag++aNWtmbBZ169Y1&#10;FguBrpRgZa1QujQBtsBZfmXZFjQgTwP1BKP6XHYLLVOvXj0D3Zo0mM/18VeVY7VB2xSMb9q0yUCw&#10;MmMIzDVYUGZutXGmSzXAYNoslIUjY6aMqFajCmudn+KAvNs41uEPjG7QFJ2Yz+8/dxJ7hrfP7L6z&#10;IcCOATsG7Bj4b8eAVQp6QO8l2P7Lhxx4x8Ie72Qy/mLBsWwVxz7Oj+n0H7sZMH4+Plev7uvR5Bsf&#10;Z/aJ+wfjPQ4sazDe4wHy/Spy9qy5DCRboGwBsgbsWX5kQXL+vAUdsMysFlKULW+yoPfBUxEzwC9P&#10;nnyE8axMhNCQOYsXQNk57g6gY0o1vzXo038OwXgYFeNh6O9Ui6Ukvwg2iujnClfl+FXC8VKmDL4P&#10;joeybN+TKsddqHy6NfHCgnc/ADZuIIsqibSjCIgKYwhSBcLyBQuWfXx8TBo1q4qd5jl56iShtq4Z&#10;SCelWOBpPQTTnTt3NvYJgalyHQtGrSIgWrf8xwJmKdCyVVgZKcaOHXsPHOu11qNJ88WUyk05kq10&#10;bw0bNjSFPFSMRO3SciVKMmcgp9fLcURniRLGHjJ7zmwD7WX5PFu27PiYeQSHDhtmlOsvG35p9j8L&#10;07q17dAWkRG8cLhwGft/aIzhdb9CJybCtk/s/+0Tu3387eNvx4AdA3YM/IUY8AvGWN8JOPB1BVys&#10;kQhn30plinqceSs1ztVJiuME42neg9HJWCmeDxjr+Hkxv27DrzxNtokMaZ8Ojp9GQZbVQuqxY3LY&#10;LDQZm4WxWjgG7N0zaI9wLMuFNeXXAL6HTFKcpVLnY/atzz77hf7iNfBkv1s2ii5U4uUlHjh4IpXi&#10;QbRTTKR6vIIq8t8/6O5h3y1XOE7KPMejJsSQ53gIDdPJUj1Z+ejOPTbCs1FXLOaIx4j5KhF9KSrP&#10;8bhx483AOKVhy5UzlykDnZm5gbNmy4ocuXPh488+xXamcNu3/wBHSJYxoztrVq+BQFaOsR7KBKEC&#10;H7IsKK/wMEKnPMc//vijySOs91Tww4JjeZQ1r7aleV0f8jVnoL1Bn1esWPG+VG5Lly41eYylAGs+&#10;FRcRcCsThoA+TZo0yEPLhq6asmRgyo80qZiFIg/69OvDso/XMIup8OrVrcMrq9zIkCUj0mVlOpbs&#10;WY0XuQ0rzWxmgu6IO0yqvX8Htn9QD6OrfWnDsa0i2xdHdgzYMWDHgB0DTxkDykoxoNcyFpH4Grsa&#10;VsC2prWxrVkdx9+mNbG9WS1M7TaQVdOoGLukCXseFyOCxT9aDjM+4PQs3vE4SvFjZ65wpnt7kMXi&#10;bhYLC5CtbBa5HXYL2SycVgvLkyxfsiYzeM+aokGz4FnWjExknlIlXsMfLfrAv7dS0DoG1Mk/7MWi&#10;Hn0HLKBSPII2ipFUjufTYsICICoC8gIMuntcONbYsKy1vokhlRuTMj9pKje3nmHoyyulteky4EL/&#10;bmTREzRVRJoyIGFbtkKD1/r07oM+LFXYn8/79umF/v37YsiwoQjZFMb5blM5Po1hQ4bD36s7xo8e&#10;hyOs+qKHvLxK6aYBfP7+/iY1mmWrWLCACaP78CDxfeUVVsYLAbIKfWi+fv36ISQkJCrPsVLAyQbR&#10;vXt3JoruYWwQ8i7roWwT+lzZLoYOHWqsHppH6eekUgvQVV1P2xrQfwD6c7uD+/fj9nuiP9OSBIWu&#10;pVNCdpI72BASzHUPR68BbFv/3ujBfZ2/cCEuXw83hbXPR1zD0cC5WF+mCCZX/AIde2+2T4pPeVJ8&#10;Hic3e51/Qb2xj6P9XbZjwI6B/3MMdKYS7Ou5BD0958HfZym6m2mJ+evvsxjd/ZbDw4cD5Z6jYmz9&#10;bii/r0dXDsijypqWQuPTwrGWe5C9QpaL6DmQXbNYPBiSXZTkHHnuh2UN4nPaLyxoFhRLjc5CEbJ6&#10;jQbct+nw7SkwZslmA71r4U+1eNCQKSZvsTJR+PdWJooX00IR0+/7PancuJ9JK35+Pxz3Z4qyZKnT&#10;osRrNUj960xy5EfBQicqx4O/8cUmytFn3H6jo+KgKQJy/Y5VRPoe8fa+F4Lo2wRT18cdQrGVR1i2&#10;iugPwWz0h1UFz/V9Kw+x5o9pGatAiJa18ipHX69rEZEH7cltQvFNVb5zVgaMab5r3EUlcQu/eR37&#10;pw7D8oxpMKNSYxuO/88n0kfFs/25Dcd2DNgxYMfAPysGBL7urG4X80SF8//0O9PNZy26eS/HmxVr&#10;PnEqt7+qILtmsrgXkB12C0dWi7uWC6MmW7YLawCfi7qszzIwtZm8yo2+akV1eKWxjViZKHy6rzUK&#10;8eAhIzmNRe9+i8mNguIXXy1+0IC8NOnSof5PbvfDcd9+fZ8YjqUcD2zijeBEr+Bk44+AY1RrmbHi&#10;ukBQ0KiJVgKjBN8i9EY6wFZALCTWJ7f4+W3nPJZi7Fr6WeBqVbnTX32mhwXEek/Prc9c59Wy+sya&#10;LHC11i/41vPoEOz62lrfvdDrAPpIVrwLvy39m/vJ57dVAU8fyXbNZmq3Irj+SywZfUkLXL2AnV07&#10;YuXLL2NejWboYCvHj7wAs3+o/lk/VPbxso+XHQN2DPw3Y2ANyyOvxxdf/obkSZL+JeXYguUnUZAF&#10;yNGLhTgyWlh+5HstF1aOZBUScUwOC0bmDKrQlwFVq9RDy9bDmaZtvfEOR2Wi6LuCA+4mGQtFv4Gz&#10;4dNd8f7PUYsfBMevJk+B9UFr74djj86+SJ4m3RMpx24cUNafnuN1sWJjX+miuLF4IonwCuH4Nq4Q&#10;GiMFrqRFA6cExDu3CcWcblHNvSUoNarrTUTcFErrNYGTQGsBq6X+6q8rxFogbEGvXlv2CAt8xaIW&#10;OFufWa8twLbmdV2/5rVeWwq2UrI5ngvO9VdWDM5H+o3kJC+xIP8O5+EbvDLQREa+fgtXIm7iMj9T&#10;3cDIw/sR9smn2BQnARbW+s6G4//TFf1/80Rt/0Dbx92OATsG7Bj4f8aA0pr99scAQirLQT9FOrcn&#10;VZBjslk4IDmbmay8yNagvfth2VKWOS6MVfjSpUmLooWL4+tvOjAn8UpOIU41OBC+/gEYMGgWwXgU&#10;/05mCrdlJm3b8/ZyP8/j52qrSJwiJVawmNt92SqGDJnMAXlPViGvE5XjwU08sSNOfGxNlgynvduz&#10;DshZJnS7RT4k9MqyQLC9SaBU2WTSpEM91nOnChweGU71NYIKK93KhM5bVJhdodUCWld12IJbgbQF&#10;s5bCbIFzTACsz+QhtuA3+jyuirGrHUPrtlRowbFk4Tt3CMmCfu5fON+LMKhvJHPgCuehl+IOQfmK&#10;lOM7Av5IXF62FMGFS+FQrHhYWKMp2tvKsa0c2xcIdgzYMWDHgB0D/5IYCGSWhnWoVvVtJH81yTNR&#10;jx/lQTap31hqWtP9A/bupnxzBWVBsgXKWTJlQTpaanMwG0X9+o1YyGQ2FXAV9ZBaHGgG18lCMYj2&#10;iQGDxnP/ZKHQgLx/loXiUZ5j5TlezMQM98Hx0mUBEDk/kefYCcdHE72Mg/ES4uTHDYADW0mHhFzi&#10;4o3ICPpsaW2wYNipHguSNRkVmZAZQXi8dot2jJssIqKPnIPxLLXYsjRY4CtwdYVl67mlELt+7grX&#10;1vo0vzWPKyhb63Hdzj2WDtlB2F5SMVViqtVMzXZTbWUDTfkTgr15cZXQfIXAH3kLFwnS52/TaHLu&#10;KC5woN/GV9PjUqz4WFzrWxuO7R+Ef8kPgq1OPU91w163HV92DPxzYsDHP5R2hMEms1XaJ6yU97BB&#10;fDHlP35YuWlXUHa1WxhIzpKNMJ0ZaTheLFvmLMzI9QHath9JCwV90yxm4tFNUEzQ770IgwbTQjFk&#10;PDNSLOR7jup3L3oWisf9vtyTyo2DKAcNGnw/HPfoMYK2iidL5aY8vYOadMGxhPFxMXZ8HCycHzeW&#10;ziI8XpWnQIYKY5u4aVRiWR+kIBujsZnuECZlTwgXHBMvI0iWDxsEZ33m6j227BOWXzkm77Er4Lp6&#10;lF09zq7riT7/PdslEN8J50BBCcgOxjelT2SbuMb9uXaDKnEE9/uGLgxumuR2NygnR24KxB6mh9sX&#10;JxkiYsUlHDez4diGYxuO7RiwY8COATsG/lUxwAxbvUPw4UffItmriZ+ZemwpyA/zIVsqssloEYOS&#10;LGDOmD4ToT01VeZMqFypDn77vTeV4rVOC4XgOBC9+i6lUjyNmcUmoS9VY2/6ih1Q/OhEDY8Lpi/C&#10;fPcUAUmeEgEBq++H4ymT5yAJryKeTDnexGwVXXE8UVwCXxwcTJkclzzdWR/5MO0FBGSC781bBENa&#10;CjQUT0xsklNoTJ15Q3BMzy5J8xoBMuIhGR/uHRD39726Qw8xrguOtTOOP+HcH8GxpqsE4gjjteZr&#10;Qv/5O9e5/9dweuxgBLMoyplYiREZKxYWVv/ahuN/1Qnxn6NsvAgnJbsNdrzYMWDHwL81Brr5BNGT&#10;uwo1qjdACg7OS5f66fMex6QmPxKQnXmRo6wWGRwqdioCYA4O0KtZ83383qI/vHyZhYJVAzvTQtHN&#10;Zw2zTizDoKEOKO7Tfx68/QXFjpzG/8ZjdY/nWHC8OgY4VinkV/nh08DxyVdi406c2DiR4CXsrvwm&#10;wlcsI0BepsWA6nHkNTLwDWrC8iFr8JoDKg0H35S1gp5kQvSNO7Qh8O8L/4gkCYcTfUXFTuBnRWjt&#10;CveByjF37jJ37hqn64TiCKrot84cx7bvv0ZIkldxOXZC3CIcL6r5jQ3HNhz/K084/8aTqL1P/84f&#10;R/u42sf1ecRAZ88AWhCCqciuRJUqbyMlx2SlTZn2mavID7NaCKBVjCR1itSE4hQowoF2det+gVZt&#10;hxPcqRTT/tHFax0BeTV60D4xZNgMDBxEpZgFPby7BzgzUPy7lOLoxzr6gLyVMQ3ICwxc+1RwPPCb&#10;Ljj6aiwgbiyc47Sele7OdfECzpxmqeQzhORLcuPiGn23l27RaqC8FBYcc8CaLLxK9xZuMiQ70rS9&#10;0A9RsDJSOBlfmeUM03M/IkjJV/niNNH4HLN2RN6+YhT0q3PmIKRkCeyKGxvX48fHTcLx4to2HD+P&#10;k5K9TvvHzo4BOwbsGLBj4EWIgW4sQNLVexk+/fwXM+AtRVJC8jPKYhGTzUJAnC51OqMQp0udxqRx&#10;e/ONWvjii1bo6DGNJZ5DqRCHmCwTykbRb6A8xVKKZ9FfLE9xgKl692+zTzwoFu71HKfGyAnz77dV&#10;PA0cm1Ru33hg/yuxcDteLNxIEBf74r6C3dXr4/a69SwJd4pG3Ascv3aNyRtu4OLtcMKjlGIzps0x&#10;eE0irMaxOdO+vdBgbKRiZ5v5R15j7YtzRJ75jLkwcIbJ7M7dOofbkcxuvPcAdjb9GZuSpMT5l+Li&#10;SqI4uBZbcGzbKl6Ek5fdBvtH1I4BOwbsGLBj4HnFgIqqde8VgnYdhqFatXomzVuyxMmo6KZB+tQZ&#10;qO5mMIqywPZJquppOU2ybEgdTklhMk3KlKZwx+vlquKTT5ujXcdxBOEVBOFQgq8mVhTssQgDh7CA&#10;x9AZ6D9oLlXj5QRmR8W7f6t94nHgWM6JVQFrnhEc99iEfs3csSdxLNxKEAs3E8bF5fgpEZI2H/b7&#10;+uP2qaP0Glygu+IccTEC5zmdU+EMQaWSPpAuacs16rFRYF94MmYDnYPwVA6armoOOHSaja84zMfy&#10;T5/hJ5fusCbe+eO4OHoq1hR+kwPxXsG1+LFxhiq7FPaFNRvTVrHFvq1uWyvsGLBjwI4BOwbsGPhX&#10;x8AaM+Ct94AguLn3x2effYnChVRmmj7gZKmM0puaqcTSpExjQDcNwVnPrUnvaV5ll7DmlTKsFGwZ&#10;02XEa6XLo169z/FV4/b4o+UI+NArrKwZsnZ4s5pdzz4raZeYT4V4NoYMn4te/RYSkuUndqjE/zUo&#10;tmD5HuWYFxajJi97NnDciXA84Nsu2JeUyvHLsXAtYRzcTJQGG+KlxpzqtXEtJNDkPb4dcYZGg+s4&#10;zQwWF03qNgcc02URBceODBHWJEp+/qjsusUHby3aJ2ynBO/LxlusKnn8TyUBL3G+K0pbxwuAO+f5&#10;1hnc2hGKkE+aYHXinDgfPyktFbFwJmlsnKPKvqDGVzYc/6tPhrYS87yUGHu9dmzZMWDHwD8tBhwA&#10;yvRofTdi+Kj1GDNuPnr26offf/8NVSrXReGCryFPrkIoVKAY8uUpgNws55wnV14+z48ihYqxel1e&#10;5M9XFCWKV0C5cjWNMtzwq474rcUwdHCbC0+/tfDvs5nQu96Ue3YMrluIgYNnMfPEXKrFS/nZcnqM&#10;lXUikPYJO4butVWkwvAJS54VHIdhUFNPHH05LhAvDiJpG7gZPzFOxU6M4FdT4eAvzXD7QDDJ8RQH&#10;pl3A5Yir9OEqPzDhWAkf6ElQgZCb9CPfvHXZZHWIcA7MY54LepNVSU+5hFltj38jzF/ZMlQohGoz&#10;B8cpbZryJT/pQ/X4rnF917ii6wRek6dYlfa0fqrbt1ha+g7zNBuCv0VTsamKJ190OJe5isscaKjl&#10;TTXr69y+6kPfoHIccYlznMGda/uwt5cblmbJisNxkyMy3iuIIBRfo63iKm0Vi2rYyvE/7eRmt9c+&#10;mdoxYMeAHQN2DPyVGLAg2a9nMEaM3oiFS7Zj9LgQQvNSQu4Ewuss2iHGoEWrofiz9TC0bjeKMDsD&#10;zX8bhlbtJhnFt6v3agJwEC0RVKP7BzP12mrC8BLaJKQOL6BlYj76DJhDhXgJLR0aXGerxDEds3uV&#10;41QYOn7hM4JjFgEZ1MQbx196GYj1EhA7Hm7Gi4+IuAmYsiwuNmdKhfP9PICLO1gZ7wRV1mtOqKUu&#10;HAXHzG585zK58gyzPVwkWCqlm1K/aXgeJ854y1TQC3dmtCC8alAfofQWB8bdvPF0cKxkE1co+17h&#10;E7GtxF9T4lmeaAPHfBWhGtAOefsOJxU2uXbrEtO1nWfCiqu4KXhWwT8ufIcV8W6rOEnkeYL0SZxb&#10;NAYrqxTHlsQJER77JWaoiMcpNm5zUJ4ZkFfNhuO/coKxl7V/oOwYsGPAjgE7Bv6pMSBIdu+6mgpu&#10;ALz91hBi16D/4CDaHwIwaNgagvM6wm6AUYB79lnEwXPLMGDwCr6/ksrzUs43jxA8jzaJBRg4lAPr&#10;hi4lLC9mmWeqw36MC2+pw/9dy8TjxIUrHCdPnRp+g6beD8frgoKfIluFKxzHJxwTAgnHl+K/hOOv&#10;JsC+BAlwOH9hRM4cRxg+RsX3It24StnmFGPDma2CQHmbynHEHSqud5j2jUh8W//LiGylgTCvicvK&#10;m2xKiziKb9wyhUVUte7JlWMyMG5z+/I9GxXaOdbOkY9ZGTWcJaJVJpr/VPNPyB5OwI+kPeQmYTmC&#10;hT7usBqefBaOSnnC68u4tmklgj55B2uSJ8a5xK9QUY/H3MZxCMdxcMeGY9tbZ9tJ7BiwY8COATsG&#10;7Bgwiu7dSYpwV+8A5h5ebbJJ+FP17TeQ5ZsHrDLQrKnfwNX8Sw+z3wp4+qxkHwYwTzEneocFwwJu&#10;C7oF3tbkzufuXZ98cl2H9dy1zf9kv7IrHKdMmxbN2/W7H44HDByIZDR3P1me45jgOIHJynA8SXxc&#10;eCUJDrBU8skabwEBSwmhZ+k+uAIO0aNiSx32OlVfWhFk3I1kmelI2RRMqjf+LysDwdmksjCgqk/4&#10;mQvEKqPaTZWhfnI2duQpvkawlWwsE7EG2mmAnUk+4fAVaxKMm5TM5j0+Z3tushBIZDhBndOtCIfN&#10;I5za8225kM/sw7Zff8BKmuWPJHgVNxJROU4QDxGxbTh+nCs5ex5bCbJjwI4BOwbsGPivxoBgU35g&#10;TYLZTp1XcdLfeycBsDzMXakQC/IM6LGQhx9zGCuPsW+PIPPcej1wyHqMGLUBw0Zu5BTqmEbpb4jz&#10;tf7enYaPCsHg4eupRgdR1aafuTenXkHmrxeVbgfIO7YraHaFb73+Jxw/VzhOkSYt3L0H3g/HS5Ys&#10;RWKOlvyrcHyTlorweC/hKj3IV159GadfTYaDsZPiQr1PcXvnRurGF/nvMivH3cA1jsqTcqv0FTcp&#10;ukaSRoXAt+hDvs3P7mjUnhm5J2n3bm5hKccCVuq2VJyl6z4FHRs4VrU7Kb8qRmKBsbMUNNeprBoO&#10;QHZWvNZzvoikheLODdkoqBPTdnGVirFq/N05vg0nenoiKGsu7Iv9MqH4VVyPHRc3mJ0iMo4Nx/+E&#10;L4vdRvtH2Y4BOwbsGLBj4HnHgKv66oDhALh1odJLODbQ6SXQDaKtYj39yMGsWLcOQ0duwPDRnAi2&#10;I8eEYsbsrZg5ZytmzNmCmbM3Y978LVi+YgeWRU3b+VzTNgSs2Y7VgdvNX+u5Xsc0WZ+vWr0Ny5Zv&#10;wdLlW7F0xVY+58S/8xdu5nbDMGvuJsyYtQmjx4awXeupaNMH3SeIqrZjwN//E5Kjq9nW64cdx3uL&#10;gKTGvHmz74fjoKB1z8RWcTNeAkTE4cC8ePEQ/kpCXH81Kc4QFPclTIfrP7YAtoYQas9SPb5MSL6l&#10;MWxghWnQWWHsvQ6llmosbQq3VF6afwWuUQ4LzW8yRtw2SHqdEzH6ScfjmXWEk3TDuQ0p0NYky8cN&#10;griq3ZmsGrJvaOJ/8jgbGwZBXm29EhGJs8xlTB2clHwIZ/r6ISh3fuzlgMTw2K/iJm0m4RqoyCwe&#10;kewTeY5tW4V90n3eJ117/XaM2TFgx4AdA88nBu6FWtkZ7toiYupzhxJ8V1l1WBMcy2h+AZpvD2Wx&#10;CCLwbsC0GZsxZ66gdzMWLd6GFat2YvnK7fy7DWuCdiAwaCcC127HGgO22zhtNdOatXq+DatWb42a&#10;ApzPAwi5en9lgGOy5nF97rqcNa/+ah131+NYNmANt8dtrbG2bdqxDStXOeB53oLNmDAplAMFg565&#10;gmz1p6vdw+pL5Wv2Iph7d18Dn+6BTGcXaHI7q48fNSAvCdPkTZs2/X443rp1G15JluKvK8eE43CB&#10;YDxOrAZ3gx7ka0x4ffbl1Dj2clpc/qkF7pzeawD5CvHWJHmQvVjj3hz2XaPYqpKeRGXjL5brwbIg&#10;y2lBYo2kunyDbwqOn0Y5luosewdLlJh8xSb3smDYKVYbT7OsFoJxqcpMaHyTmTEExhwbqJTGVI1v&#10;sI1c+sphHB/ij9CiJbA/VmJci/sqkDAJfcaxEZkoLsI53bBtFc/8S2Kf/J/Pyd/uV7tf7RiwY+C/&#10;HgOuEGZZBgS1Aq1utC94E778ehLA+FfWAymmshoYEKYdQiqw/nYlAMuG0L3nWmaPCMLgYesxamwo&#10;Jk8No+oahjnzNmHxki1GoZViK/ANJOi6wq5g1AGsW5yAa/29C7wW+P6dfwXhguSg4G1YF7wdU2ds&#10;NP31tL7kqAsLp1fa6n9fQq/sHYLvQUOCqVqHYPykDZg4ZQOmTAvj340YMmI9BzauN5aQx4HjpKnS&#10;YPiIEffD8Xff/4hU6TIQjmuStFXy8NE1tTvdk63CMSBPyvGNOPE40UrAwWfy2t58iQpyoqQ4EocK&#10;copsuNj0F2BLCLGUFfMIqEqnZspIk0av8cllaseaLhF8rzgh2bgqRMlOifc2iTWC84YbnfnJlePr&#10;XPYY5eoTxFsVuDa2YynUeiJQJylblfukICvNW4QG3TF93C1OgmviOe4c24lzA3shpAgzU3D/LsdN&#10;wowUCYGXWCZaVQMTxsbVBCwbbdsqbDi2B+DYMWDHgB0Ddgz87TFgqb2yMEQfZGZdFAhoBb2CsP6D&#10;gpkneD3TpgVh6PBQZpUINu/1H7yePlx5centJfxqWUFzbycEjx4XSkAMw9z5m7B02Vaqv1R51zgA&#10;Mmri6wAzWQD8YgHvw2DbUpvVdu2P/mof59F2oVzOUm4fdJF1jwLv6VDgXefVhYYuPNT/A9jfAwnB&#10;8kSPHruBqe8Iwby4GEkoHsM+HjTM8Xmvvuu4jOPC5XEu7qKXj544cdL9cJyncGmkz5zlL8PxLcFx&#10;3Li4LjDkFEFIvkkF9UbceDifMDFOUFk9nSgLrjb5CdgYTCi+TOi8SjWYGYSZGu3Kzau4ciccFyjP&#10;njXK7h3W16CFgnRscgpb/gdlqjDJ1WSweHI4vsGlTtD3fIbLK8+xY92SsTldp0oczkGCfE+wfoVb&#10;usbpBme4Gk6H8Q2V/yBBnzmCE718EZyvCA7ESUaftVRjprIzOZ+57yz6cZ2VA6+yMt4N21bxWMH6&#10;OAFtz2OrWnYM2DFgx4AdA4+KgSgIjqbmajkv3m4XvFkK5JDhIcwRvN4A2CgCmONvKAelhRg46ztg&#10;HT3AVIs5yE237R3rXmNu4wuG5QGeNnMT5i+S71egKwCW/cEBwhb8rnJaG/5Ohfdptq12Gwi2LBVr&#10;HaC/nDAs5XvmbHqPCapSx+U5lmpuFRrRBUhnJwBbECy7gy5A1Jc9CMBS1vsODDZ9rWkolV+p7AOH&#10;ShkOdVyccN09+6w1x02TVHkPlwwcju3ctaw8Kj5c4Vjlo9evD7kfjou9VhHpniEcy2t7nVB4jYB4&#10;jaAYzkFpAuQr8V/F6QSpWDgkIy5W/wARi+bRt3COqu0V+nkvm+lG+GVms7hGTzLNFyz+cU7FOqIA&#10;1mkQpsp8m9YKFQlRFosnfcjbLEtGuNbrGN3nyFxhBttRHTa+Y1ovaIi+SGC/zmTGkZwimOf4zq0L&#10;CGf1u20tfseaLHmxP14KhL+UFLdi028dNw4uJYplJu379Xi6MIhDBV15ju1Ubo8KVvtz+wfPjgE7&#10;BuwYsGPgaWLAAUZ305dJfRSEyc/bb+A6A7wjpDaO34AJkzdi3ET+5e14vTeUn0l97El7hDzADq+q&#10;4zhY63W1Wmi+8Vx+wWJaHKQIR0HwP1sFdniKHftw7z5xcN6KLU4QDsPkaY5+00WDsmOon0yGDWf6&#10;OOv4qQ+V5ULKuvrVzE+w7TfAob73IOwOGrreQLWe61gJmF373zoGUT5j5zF+WrvG3bZpO+uMnVhw&#10;HLQu9H44Lli8zDNRjlUERBAcSc9xePw4uJyQoEhrwXUCshRkWSwuJ3oVp2Ilos0iNQ6Vr44ro4ZQ&#10;hd1JI+8p4AKry105TwC9zkxr13GKoHyeACxPsGwO/2PvPeCzuM7s4SS7idOc3rObzea/Nd/upu3G&#10;qU6c5hSnOHHi3nADG2xsTO+99w4SQhICBAIVkIR677333guSQKKX851zRyNehACBMcWe+f2u3lfz&#10;zty597nPzJx77rnPHWCOCY7PvwVwbOC0YsBJWMx4xxeAsVbw42Q9TczTKnpcCe9kL5XJx8gWn+as&#10;wb4WdMX4I+2pRxD7ha+g+u8+QXacUoq//xDOkx0+zU7AEda5i+C45y6uhidbcIGUM0wOOHYe+Nfz&#10;wHfOcfzG8QHHBxwfuLIPiIWUBlWsozfBr89uMrmUNOzzz+VnnvnctYdLNxMECygLhEkzLP2wrRO2&#10;gd3l2EcbjPnsyjLMsLTBYlJdJ7tdDyt7M86J7WesL0g6rEl1idQ4J7IelkSCTHBcAVfty0cYQb9/&#10;oEBwrmHQTcfB2CzF2Ey2mD2gBb5UFuEqT1mzIc1IT4z2mp8CvnYyi6H0A2q783Et7O9buS9cmeNP&#10;fPaL2LxyyqXg+D//5zsEx//0lmUV0hyffB/B4N+9H6cY71h626PS3ZJFPUuJxVmuDqcJe0c/9BHK&#10;Kz6Bpvd8DMX/+C+onT0WZ7LigMZmAuRugtAeShuOUE5xEr2kdo9TWjEYHGuhkLNave46mGPDNEvI&#10;LJmGZtdpQRDKKhhy2cLJYpYZkuLsqWP8h6C4pRPILkTD2hWI/cX3Ef+pT6Hxg5/CmQ9+GqcIfE+w&#10;XgLGWiJaHYEjlFN0ffD9lFncxTp/iOBYnw5z/FYc2TnXAQiODzg+4PiA4wODfUBgbenKFILedLKQ&#10;ZIG3K35vNjYR0Ek3LFBmAzo7frArIBuuT1ngOInAO9tEZbAnoNlRIyzG9eKIETcDOLtGmogzILeg&#10;P4rFhWgWmuinCX+HwvNNKDalff45ZiKbkiawScKwjsyumFvZzLbLgM2MVOLapAuuth0Mft8q8zvc&#10;drvccRfA8f34+Of+AR5LHhpCc/xf37ph4PgEdben38cJaQLIYpDfT2kBAaN0uOfJJp/hvmNKHyGD&#10;TMa1iKAx+4ufQ96f/4L6rZ44XVjGCBBkailp0Mp4fWdOESQznrEm5SmkhAAt/1EQNy4dcl2aY4On&#10;hbYVLq4/lDJDF2sZD5C3ptbZWpEPJ6m3qGnD0Z2hKHxiLGL/6eso+OjH0P3xT+HYXR8ha8yOwPuZ&#10;PkKtMTsCqqclIaHumhPzzrzvozj33o8RHH/QCeXmTERxdNeODzg+4PiA4wNvgw8MDvFlg19XMHfD&#10;wBhBshjQLQSTPr5Z8GfUidCwAoRTexvFqBPS4Vph0giWlQiYk0z4NYU/60+D/9f+ofa5nGPFJO6f&#10;zNcft1j74hKk/VXYtxLExZUgPqGUILiQkTAUVq0IBxgaTqy5Fv7QJLfFTEtWWFII18galk744vB0&#10;N8xmb0Ob3zhw/Ct87LNfxp6Nz10Kjv/169/AF79y7czx5ueXoPEDH2GkirsARqk4SxnBCUZmOEVw&#10;fJbA8awmolFzK2B8kuzxaQJlxUDWccc/8PdoJqhs/fAH0cNID9kf/xKCvvNDpIx6Fd37A3CuqZ5a&#10;4D7iYMaGIFA9f5YssZab5up6WpVOa9IdM0s7C+laySwicknSgtTWb9ZfK0ScGGIBYkk2xEwrL17N&#10;TLw7w8l6548cxrGoGJS8PhVR3/olIj/x76h8/+fJfH+EgJ8xjJlOf4BSCiatgndCE+9Yx1PUGZ+W&#10;xvi9H2Lkio+xrnebmMfn3vsegL+dIssc9qvnMX1tgfOQvA1vmLd6wznnO8yW4wOODzg+8M72AVuK&#10;IfBoMZDWJDGB5rVcsEMRLRRKbCsjKez0zeGCGYxdzIU6AoKYOHnNXykwZ1BieDfut1Mgj9U5SjvJ&#10;7ioOspdPTn/K5QQ4K2mBEE0sNCHl1qaZpImCYstVroVLrUU5XDsMNgh+N/upK3P80c9+BanbfnIp&#10;OP6X6wDHs1fnYf1zC1HydwSB7yVAJuA9/z4CQ4VwMwCZwNGk95FN7U/6XeHdyKxqotpRSS8+QIaZ&#10;YLrrg59E4Uc/i8RPfh7p3/gWKp5/FkfcN+FUZjw1yQTKnLSnkBKKbNxHSKwYxT0G2JLl5eocpymx&#10;OMF0jLPregl5ewhzj/JT8ZT7+CnQe5q/iXE+TojcwXMPM5k8mJdCy+FoG84WZ6LbzwuV419D2g++&#10;h5TPfgEFd30crR/4OCUT1uIeJxSBg/U4pcVOWN8T79XEO2vynWQjp7gyno479T5O0hNQJig+T3nJ&#10;Sda/h+A4+HejMGNNvgOOHXDs+IDjA44POD7g+MAd6gMXQpJdmAjoukDFgJ7ZJaqCGNobmQZfz/xv&#10;okO4pnd2Z+V6QL4rOL77c19F+OL/uBQcf5oA8Mv/9M/XpDmewzjHawiOcwkcT77vU2SJqaulbOIs&#10;J6KdJVA8o9i+A4kMsvmuTwJHfSdAtv4nWObnMX72fvDDOPLxT6KWkoucj34EBf/2r6h54AG0L1yA&#10;3tCDOF+UT90DJ+6dEc+rQG5nGAqOK92d5ifTSa5BfYLs8nFO1jvG/b2UZPSeOonjp07hFFf4UBQK&#10;yTOsyG1koAWIj3XhXH01+qIj0bt2DeqffAoZ//GfyPrkp1BI+UcLGe6TH6Isgp+q1yX16K+TXTfX&#10;OqteZwmIz0tSQh3ycUpNGgms/X4zEjPXOuD4ehzaOcd5yDk+4PiA4wOODzg+4PjAW/GBizTHX/hn&#10;+Iz73KXg+FOf+fx1geO1LyxF3sf/EX0f+ifG+f04meC70EP29Mz7/95ikgfS37l81/73X/T/Of5/&#10;nMC658PSIn8Qxz74QXS/5wPoeM+HGfrts6j46JdR/NX/QePvH0b71Nno9t6BU0kxQHkx0NZF+pf6&#10;YHupO8Ur7l/Mg4vYQcmEapN+oo/IWMc2NONIQjia93miacViNLw4EmXfuw+ln+XkwA98jktefwJH&#10;33c3meAPcQlolo316SXoP0kJxXmC+gv1cq3jxXWyjzlHdvn0+99HPTKlGB/7PBrv+gR8f/OKA47v&#10;UKbgrdyMzrnOw9zxAccHHB9wfMDxgVvvA67g+PNf+Rp+8s2PDcEcf+6L+NI1MsezV+dg/fPLkfeR&#10;f2Roti8SyH4MXYxj3KFoFJQOHL/OdEwRLZgU2ULh346/5+8oRfggmt57N4rf/ymk3/15JH/lX5H3&#10;vR+h8sEH0TD6JbRNH4+epXNwfPMqnPHahHM7t5p0escmps04sX0DjqxfhrZ5U1H35mhUPfMI8u/9&#10;PyT885cQ+4mPIutDH0bZ3/MavE4XQXkfJwmeZNL1rXJQS8ykqBTXWq8+ntNBvXEtP5s+9EkUE3Tv&#10;+s1ozHRkFc5QotNBcHzA8QHHBxwfcHzA8YGb7gMXh3L7PNat33opOP7M5790zeB4zvJ0rJzoC/9f&#10;v4qQe19C6E+eMxPNDv3iGUTc9wQi73vsmlLsfY8i+b5HmB5Fwk8ZR/jeRxD1k0cR9dPHEck8w5l3&#10;yC+fR8DPnsWenzyFnT9+Cjt+8gR23f8Y/P7wGAIfegahj7+I8KdfRuSI0YhgOsTvYU+PQuiTL+HA&#10;I8/B70+Pw+f+v2DXzx5C0M8eQ9BPlR4dSId++TQimA5xf8RPHkPsT59AEq+V8uMnkfzDJxB37+A6&#10;sWxXqWf4z59A8C+fgv/Pn0Qgy+/38+ex6eVNmLMi46Y7g9NbvfW9VacNnDZwfMDxAccHHB9wfODW&#10;+oArOP7IJz6F3Nz8S8Hx5774D9cMjudL7L00FbPIIM9ck8sJZnbK4/drT9PJpF6UqMm9OJ9cc51Z&#10;dqLmeZbSqhzMWskyrMjGjOVMy7IuTcuzMJO/zVqhY3UO8zLn5zG/POZrpcHlns59Jq29kK6nbnb+&#10;dvnnsmMh+zk3x629ORz7O/Z3fMDxAccHHB9wfODd5wODl49OTk65QeDYGQZwwK3jA44POD7g+IDj&#10;A44POD7g+MAd5gPDAsef//JXyBx/9ZqiVTg9rXdfT8tpc6fNHR9wfMDxAccHHB9wfOBO94FhguMv&#10;O+D4Duv13OmO6ZTfebg6PuD4gOMDjg84PuD4wK3wgWGB459wUtnnv/xlMse/4ooqaWbFl1tRWOea&#10;zk3i+IDjA44POD7g+IDjA44POD7wdvrAYHCclJR8qeZ47DgffPrzn3XAscMeO50ixwccH3B8wPEB&#10;xwccH3B84B3tA67g+OOf+Rw8Pb0uBcejRm/BZ77wOQccOzfDO/pmeDt7oU7eDsvh+IDjA44POD7g&#10;+MCd4QODmeOEhMSrg+P5i5MwfXYcps2OddLtYoNZsZg9P35I8DpzbjxmMOnzVqbZvL7SrLlxmDln&#10;6DSD+wcSfWw67TtUMr7HOg+V7ON1zOBzZzDPgdRfBl1P5VG5rPLdHva6lW3lXPvW3iuO/R37Oz7g&#10;+IDjA7fOB2bNS8DsBSn41v/9Ch/95KeRkpJ6ZXC8YEmq0Rz7+hXAz78Ye/c76XawgX9gCdasT8eU&#10;GTEGIM9blEiQSaDHBvbwysCOXVnw3pl5S9Mm7wxsYFncdubAnUmf23blwNM3D9v7k/feAvgw7WDa&#10;6VeI3fuLBtJe+ptfQAn2Mu0LKIV/kJ3K+N1OpfxNv1tpD8/xpY8q7d5XZPK0k/eefHNtLyZ9bt2Z&#10;jfVemXDbkYkdt9hWV20rn1vblt43+/q6npMcGzg+4PiA4wOOD9wEH9ixMwu7fPPx/R/9Gh/++Kcw&#10;ZJxjW1YhBD1/cQoSk6oBnGI6jfPnnXSRDc6dwvlrTTfAhsBZtLb2IDK60rDDS1ckITwyH7Fxhaip&#10;rkJDQzVqaipuWaqsKkN6dQ06jvXRc86bdJKJ3oNz9CSls0w3e9N1z/cnlaeupwcZ5RWorym/Zba6&#10;WjvV1VWhvr4atbWVt6SMN/v6tfRb1ddJjg0cH3B8wPEBxwduhg80NNQQUzXi/t8+gLs++smhwfHI&#10;fs2xwLGY46bmLpw9cwInT5406dixYxel48ePw04nTpzA5ZLrcfpu56PvJ04oXf5c199c8xlcliuV&#10;bfD1r/b/cPK2bXItn6511zVOnD6Nk2fO4ARtq3TcTrTHcaZjSrKX7HPqlPWd550/fwpHjvRi5dpU&#10;LFuZROBUhcbGalRVVaG0tNR81tXVEVTV3tSka1ZUVyO9so7l60HooRBERkUgMpJJn0wRkeED/4fz&#10;e3hEmNlnfzefZn84wvibvuvTTgP/h/M3HmP/b74zmbx4vH1N/W+u2V+OCB4THxuN7mPHkVxCMFZ3&#10;c200nDapY7splZWVoaSkBJWVFTe1PW/F9eU7lZWVA/6r705ybOD4gOMDjg84PvB2+oDwUn19PX71&#10;myuAY1fmeMGSNNTWdRIcn0Q1AY9eXgJ3fX19JgmknSa4c02nCOCUTvZ/njp1GmfPnr3kGDsPAd/T&#10;Z07j3DnrGPv8wZ9nz53pP+aMOU7n2Xlc7lOg9QyB5+AyXu1/1zoOlXdvb6/J83o21UvnK18B49aK&#10;CjTm5aGrsdGknpYWHG1tRW97O451deE42c0TPF7f28rL0efSOTlz5hgiokrYiUkkiKpgG1UaUFxU&#10;VGTlb4A1OzM3I7mUSwA/rboBre1t2LhpI2ULPvDZtdMkv/374B8YgICgQPPpw9/0+07+prTDZwf2&#10;7vOD717fi34z5ysfHbt7l8nLzlf/67vffj/s9t2NXf3HKr9dOrb/+jpO/3t6e8KH12k7chTpVfXs&#10;9N1EO12pLVxsqHbWfaH7Lo/+0dnZyXuDndO3uy37y3BTr99/zRNsh54jR1BYWOiAYqdj4PiA4wOO&#10;Dzg+cFN8YFjgeNWkLfjk5z9nhMkCx9U1HQSYJ1FQUGBe1AKFR48eHQB4NtA8SxDa2HoYdU0daGw5&#10;jPrmTvOZWVCJqKRsM5htHyvQKoCofPTC7z16HBEHilBaXI/Dhw8TCFxIh833TsSFlyItoRpnzp4y&#10;gFcA1i6H8hqc9JvAoa4r4D04nee+C8ka7DcAfZh5Dw2OKR84eYoA9gTOnR0aPKvuKpuY4M7mZiSs&#10;WYOkVauQuXkzctzcUOjhgSIfH5Tv24fqvXtR6++P+gMHUHfwIMr9/NBGMN3X30E5ebIXoWFFRhfu&#10;Co7z8gmmDneio7MD7R3tJrX1fw7+bv9+bZ9tzE+JeXf2J/s6BMRdBPTJZI7b+H3N2jWorKpEa1ur&#10;+T8rKwv+/vvhu8cXh8IOEQz1oLm5ianZJB2Tk5tjbohWdhKaW6z95tNOQ/zf1taGpKQktLS1mGu1&#10;tLaY45v6j9X/La3N6Oo+jNjYGPjs8EZrz1EkkDnuOnzBTkPZ60r7hrLblW3dxva4kCw7Wsk1L9nh&#10;yNEjKCsvQ3ZONuvSgu7urovaUu1rt7HrNa/WloOPHaoMF65fjuxsXb/5std39bMrXXuwXQbXWz7b&#10;zk6h/FcPq7eTKXDydpgoxwccH3B8wPEB+cCwwLH3/C34+OcscLxwKcFxdTtBpsUSC5TqczA4FjOs&#10;LSk9zwBD1628phGr3XYRLJ4xu5WHKzg+feYUujp7MW9SGApymvi9k2CohRKBRtLcDZQL1Bigt3pB&#10;BJbNCab0oNcw0QLHR8gyDQWMbeAtcFzb0IbmNrKund1oae9CEwF8Qz94F4Cvb+1GfWcfympaCFC6&#10;WM7h5T0YHB87fhJx2a2YvCEbI6gDnrYhA2W13ZeQyzY4PkE7VKWnw+fPf0bCrFlImjkTKdOnI33K&#10;FNRERKBdw+lLlqB82TJUrVuHaoLnmi1bUBoWhi7W20gyjh9FcGgB2+licJxDMNNOcNXRQdBH0KjU&#10;RsCojkdX12Hz3d5/PZ8Coib1A+SuI90EyR0G2Oq6nWS5Y0qqCFTb4Ovra6QBGnXo7unGI488gj/+&#10;8Y8YM2YMnn76aezYQQaXx1ngtcW0qfYLPB/tPWqAcUMDWWgCZckRampr0EKgaP6nHEK/6TwB4pUr&#10;V2LxksXme01tNRoard90jp0amxqQnJKEkOBgtvthRBeW0edYdtmJwKyHZbTq10pbddFmBGz9v5lj&#10;Bn5Tp63/vP79F2xt2UH52ee4/jZgP54ndt1OAo92am1vNR2H4uIiZGZmmnqqPPb1BZTVnrpGd3c3&#10;Ovqv5VpuXccA6kHlsOpK/2D5da7sNbgMF65f3H/9+ouvb2xjXb9D5WaeKp98bnCdXX1Q17PtNvia&#10;us9bCMJzcnJMR9x5cTkvLscHHB9wfMDxgbfbB4YFjn2Xb8HHXMBxFcHxyZPHzFC9tKwarheAsYGp&#10;wK72VVdVY/majahvaDS/dXf3mM9cgo/RE2YiLzfXADoBWwFE/dZDhvHU6RNk7nqxZFo0snJrML9o&#10;NqakTseCnMWYkz4HkxInYV/dHqxdEo2Vc0M5rHyUDO85k5fOt8sy1Gdf3zEkZFCvWd+OjPxaAuQj&#10;ONxzDO28XktHL5q7j6GRALVlrzdiotOQlldCLe/Zq+Ztyk15hOvW0t6Nl+ZF4/5XgnDfi0H48u+D&#10;ce+ze9DQ3HHRcQL1Ov847VAUE4ON3/oWEt98E3GjRiFr2jTkTp2KHtrqPNnwojlzULJ0KWr42bR8&#10;OWr5WzYBcoeYeyNt6caB4LyLwLFARWZGhgGVYvEM8CFAPEmGfteuXdiydQvZ9zNmn2Fz+5M5boj/&#10;Xffbv+uziyAyKTkJmyibmDt3jgFxAj3Kt40dnPCicgOO9+zdg/KKcvoFwRWB2uNPPG7AlrbomGj8&#10;4Q9/wGEC9pCQEOqTQ9n5OYHnnnvOSCGUfwxZ3pLSEgSHBJvyCRBLV6z/m8g4l5aVIozaY/0mxnnh&#10;woUoLik2QDy/II/sdChBu3Weks5JSU3BodAQ1LaznGzzw7RTJ9njUl5n0qRJBuxJB79y1QpzrSBK&#10;QPaRye8lWJe99Hs5GV3lJ5A52IYC2PEJ8diwcQPbqXfgdx1n27PF5buAqEn9bSUbqgNwmGAzPz8f&#10;aWnpppMoMKpjVLZVHG144IHf4W9/+xu8vLyMNMR0gGjLjMwMTJ8+zdS1jPYR62uXUZ99LJOXlyfW&#10;b1hvOhMq47Vef+3atfjd736Hv/71r3jqqaeMLTRCoA6JbDKU30gSMm/+PERHRxvgP1Bv+SKTgHUD&#10;/UT+4YBj54X4dr8QnfwdH3N8wPGBYTPHGyZswSf6ZRVijiur2sjS9hIMEOzwhS1gK/ZHAE8AtbW1&#10;jaCiDDEEep5e3gQTEQgPj0BYGCdRkeUMDgnF2nUbsM+PWtP9ATy23ABkna98Tp0SOO7D4qmRKChu&#10;wsGGIOwO2kCgnIj6w82o66xHz4nD2Lgsiexx5CXg2HVinRht5WsngfbU3Ar09J5AfQv3Hz1JYM24&#10;GySxT1L1cJIArcfXDU1//iYSDx5Cal4pwfEF4H25vFVu2cF166E0ZG9gpBnGbyGr+avXEnHX97ch&#10;q7DhEnCs84+xU1FMm236z/9EzOOPI+Xll9FHtvwowVAn95+kOLydMgrx7XXbt6Nl/HjU/u//Iv2N&#10;N9AhaYaRknQh6GAul/m+wBwLVKQT8Dc2NRlmVzIDw0YSsEycOBFjXh2DxuZGwxp2dnWaoXsle4h+&#10;4H+CRQFMsXkCVz1HeyymkSxxN4GNwHEr827vaCVIe4BD71mGZTUsLkHOwdwSY4d91AFXcDKZQJPy&#10;FjgW+F24eCFeGf0KNmzYwLI24uVXXsaTTz6J/fv3Y9y4cZhCBv1/Wd+XaReVWyDQm1II1WPCxAkm&#10;Dy9vL0yfMR2//OUvObs0GWNfH4vJkydjytQplE7EYtyb4/A4bevJ42SDOgIv1SU1PQ0RBNRVre0I&#10;zi7E4U6x3Z3IzcvFA79/wNRV25jXxmDT5k0cDelDE88TuFcdKMDBa2PHYq/fXk6aZGeH9lA6TMmG&#10;7KXjZXfVa8DGvewMMl/ZTVKUZtpJ56gD00ObKonVt4CxJSERGM7NzUNqahqqGIXEMKvM9zQ7Ny+9&#10;9BJWr1lt7D2Tow6enp7Mu4uTNk8w9I83I5fEGtD76KOPoqSsBB1sT11P5ReA1rGBBP1i8tVZOqKy&#10;sX4XXZ/HDVyfMocL1z+NUS+PMtdXPdR56T3Wi+eef850Zk6ePmmu10wZi6vfyKbPPPuM0Z2f4oiR&#10;6iwfE2BXnWWLuvo6ZLBz54Bj56XlABfHBxwfcHzgZvjAYOZY79z3DN7eeHkLPs0V8r71XcoqlqUT&#10;2IhpslhegWGLFeZLjUmyhaKiYjI+nWTwyhAVFWW0yRoWzSX7qVRcXIyDBw9wXzaH2PchODjc6IB1&#10;voZhT546bpjjBVMIVsoPG1CSEUlAFbkFRYnBfIEeM/s2LInH8rlhBCMWcyzgKrAuNttESNDENoJL&#10;1/L19vYhObuML2JL9nH6zHlGgyBzTcR5pI9yjr6TaMwvQNbO7WQt45GWU8SiWXmLebXlAOoYNBFs&#10;2nmbcg8Cx64IuKSmE98dVYB/+b0XNdu1F4Fj2VDn91G7XUIQvOUrX0EUwWUTv7PXgDKyyF3x8ThH&#10;8Fv/4os4kZqKMwT5HSOeRe173oPsyRPRTrurI3D0SCcntmVj0fKUAc2xQEVKcoqxiYCU2EOBmghG&#10;i3hp5EsGkPpxwpsAnDS6AkdPP/M0WdZ8A2Kf5XX+9vDfCMhSDcsshlYga/6C+Wb0QGyjAKsmtqWm&#10;pWLd+nWGOcwiOBa40fWa2WHyzyzgZyv1xfssRpFyhiMEiALHo8eMxvIVy7HVbasBbNLUChwLyP32&#10;d7/FhAkTMHr0aMyYOQNZOVkmf8kixDKLoRR4HvHcCPz4xz82YH8fwdbGjRvx7W9/G6+99hq+e893&#10;zb4FCxZg586djFIRSVu0op4AXWVKJ/iKJCNc0dSKoMx8dKgDQdAtrevvyMYKnKntBcA1wU8gUvlJ&#10;I/3kU08aEK063P/r+02HYRpZ2kcfe9Qcl5iUiAf//KBhvt23uRvgqDrLpnPIsK+jRCYhMcGAdf0v&#10;2yxctMjYVNcQqGxqabI6MDxGLGoyGXSVx7avALmur8mLZ6mTF1Ms24iZjYqOwlgCd9lOAPv73/8+&#10;pk6basr5+huv44UXX0ARWX6du2DhApNPKVlwSVk2b9lsrqHz7A6UfX3d3/b1xe7rGss5mqH7T22i&#10;kYk/PfgnA9qVj2yutp03b57RTetaTz39FP7t3/8NcQTue6mnV50FsNWJ0zXFNushJd8TU34zHorO&#10;NZyXr+MDjg84PvDu9gFXcPzhj38G3t47LgXHL120fDTBcUULQfFRMylHQ7zS81pazMMGRAr8NpEh&#10;KygoZOisSAOM9ULNzMxCdlYGCnMzcSDQ38xADw4OQ2hohGFn7TxOnhQ47sPCaREI8stHSX4rwoLT&#10;EbplMVriJyAn3h2J8bWYOyHS6I5tcCzNr17M3/jGN/ChD30IX/va1wzYk9xBeYuFU1mTCI5PnjpD&#10;3ElgfOI0J7OdRX5hKdasWUvWcjP2+gdxUYg9WLhiHRJTL0wcVHn/67/+y+T9r//6rxzaTjOA2C63&#10;Ndlv8HYehRXt+P2UUnziF0HYtjuKWNvSWtub2GzZ7ijLWUpA7PapTyHhT3/CufPn0bhpE9L/v/8P&#10;LRyy7j10CPU//zk6KbfQ1j3yBdT/3XuQO3cmWikXsWQpHYz4kIXFLuBYoCIhIcGALgFVgVKBYwHM&#10;zOxMVFRVGLAmmcPDDz9swJR/gD82U9M8ctRIw87GJcQZsPn8C88boCNmUedMnjIZv/rVrzCN8o8f&#10;/uhHeHPCeJ4zCs8//zwBWibBTZulFWdHwjc1x2jHxRyL9VRZBI6feOIJxMbHsr7njKZYoPTBBx80&#10;5YiLjzMASiBOoE0scHJKsmEbC4sKDXB/4YUXDPAsLi3GE08+YRhMRaVYsXKFOU9srX5XZyCC/jh3&#10;3lwEBAYaMNrA31TGtH7muKyhGX4p1GcTjIqBlRzjf/7nfwxLrXJ+/etfN1KPxYsXY9LkSXhz/JsG&#10;8G7bts1c183dDUuXLcUsasbVsVDnQ6BRoM+fPv/ss8/ilVdeMR0MdUgefuRh0xHZz0mWnfTPh9kx&#10;mcQ6/pbyhOnTpuNblNhIjtFBWUoD7ShddUpKCtsz0dw/Ao9i4NWxUSfHY7uHYa4FyB959BEy43X4&#10;6X0/NeUUUNW1BeZlCzHFU6dPNeBYdnv1tVfN7+PYGVtC6c5i6ttXrV5tbCMbXbh+6iXXP3bimGHl&#10;f/CDH5hOwSH6qu7Hxx5/DEEHgvDiSy9yFMnTlE2/61iNBKiTKT8U0/2zn/3M+NEPfvhDrF+/3siE&#10;NOlQo1BJiQpN6IBj54X97n5hO+3vtL/jAzfHB1zB8Qfv/hSlfzFXWz7aAsd9vT1mQpAAmQCxwJ0N&#10;jsUm5lLrqWHt/WS+QoIPIoQvyJCDQdh5gLrLsDps2BWJ1OQE7Nmzny/SSILj84PAcS+Wz47GtFdD&#10;MGlUICaPPogXH12DPctfQHvSC1g5cRJeeHgfNq2M5/Ut5ljAVwBVQFAA2YcRHqR/tiadXQDHiZml&#10;ZIsZzo2s8TGyxm2dRw24CaMW1dPTAweDglDGOLKz5y5FeHSiAaLKW0BYYP+///u/4Ud5g17+dt76&#10;HAocCwiPmJeG9/74ENZ7HmJOFwNj5e0Kjivi4uBF8B1PoKCtgsAq6//9P5R885uoIlBqJChv+5//&#10;xjnJKObPRMsXPoyCRXPRSkbcYrHbsc8/4xJwLEmBtLgCgxqmFmv4m9/8xgJ9BEb33XcfGe1q/Po3&#10;vzbgVGBLn5JHCBxZw+xHDBAVWBYrKGZRgFXnbCBwFpMs1vgVMrwjRozgeekG3ChWYA2Bt3diJtnH&#10;Zuzft98MkYvll12feeYZdpBCTRuJjZfOdOvWrYalFXASky3dr0CmwJNYRJVDfiZgGUigq+uNHDnS&#10;aF7FIqs9BR4FGF9//XUD4qVrFSh7knl6eXsbMCo2VCxlWkYameMwFNc3YldSBlrZgRB4z8zKxEMP&#10;PWQ6E2Jk3xj3hmGOly5fimWcGFlQWGAkHWJCBYQjKCGShEPaYm3qJIg5le5ZgPRFMv+qjwCtwLPq&#10;IfAvHbPAuMqm4x/660OGkRfbq2tImlNHO6pM8m+1p/TUYlfVnupUiGkXe69N1xLrrmsIYC9bvgyL&#10;yEarkyDGWqz7wkULjQRFQP9P7IwJQAsgj+bESF1PgFXMtSbJqeN0yfXZ6XW9vnxBky1Nx43SCMlt&#10;5F8qp9pG8hiVU22qtpX9tGlUQJMx7733XtMBmzV7lmGZ2zixT/VVO8Zz5ESTL50Xw815MTh2duzs&#10;+IDjA+9mHxiWrMKOc/xtyioWUVZRXtHMIXxrBr+AjM2cKryagLJeZp6eOzhBaA2ZvqnYsMUNa9y9&#10;4LZpPbYSNMxduwuj35yJ1ZxANH/+Ek68EnN8vj9kWycnYFFmoAl50yMZsSISgX4piIvIQ3F+Aw5R&#10;B5y+7w2cLOIQ7pS5WDo3nEDt2AA4VnlUBrFMkivYoN18snzS5calFxuNsTaSxzh67DR1uiGcIJjN&#10;SUk+cGPM2+DgILw6eyLiOPHJBsdXylt1HwocKwzcmOXZeOyNnThKVneoTeBY5/cQ8FYRHO9673sR&#10;SRB8UhEYCNQz7r4bJWSTqz9wF+ooo2i790dWmSaNRftX7kbh8gVoYXxeyVy6DreSkUy7CBwLVEje&#10;oqHzenZoNLQtACLmUzpUMbTz58/Hm2QMx1PHLE3tUjKHq1avwlRO+NPwt+QUAniLFi/ixK7phn39&#10;fwTtmrwl4JpIhn45mVoBMLG5YqDF8DaTga3TxCyCMffYFE5GbEKQf6AZdrciIrSisLjQ/C/JhzSp&#10;+pRWVwt8iKWVZKG0vNQww/qsb6w3dRGwFXAU+6x6iI2VnEDHlFeW42gfRzcI4A4w5F0ZGUpJDMQE&#10;h4WHG+Bmh4FTR0EgOCaaGvfaenjFpaKF4FX5q2Pwy1/90rDP6jCIZVXnQMBSoFtSENlCNpFkQ5Pi&#10;BPD0m0C7JB4CnbL1wZCDhrUVeFY4OwFWMavz5s/lubT/+HFmZGLJ0iWYTlAsQDiHEy9VNoFE2Ugg&#10;VRpeAf1M1lU6cu2XzEWyEoFQTXjUdQWiBdrF9ss20nJv89hmAHAA40m/NvY1A8AVBeQPf/wDRonx&#10;57Evso4C90vIHIstv+j6tIt9fdna9fqyjRhisfZiiQX2x3MkwYOhCAXA5XMzZszAv/3bvxl2Xdc/&#10;yLYRYzxz1kzTcdFIj/ztAEMVyjfEVqv9NX/BAcfOy/rd/LJ26u74v+MDN88HhhWtQuBYmuNvf/d+&#10;gi6Cj7ImA46lwxQQltZV4ZuUxARqGN3NzYNDtK/xRTwB+fUdCG0+h2RO5MurbYTXgQT86ZERGPvq&#10;63z5L6QeNtVMyDNhxpjHCQ7RHmYotQVTwrGQk/IiQzKxan446qs0e70dnlt3ImjDGHQVzIX/9vXU&#10;PVq6ZDGnVhipDvNdgFPf7WSXL7uwihEzGKuVUTOyKadIyizBqm1p2OYZiamLD+HhiWuxKXEznjzw&#10;GNZFrMMZImnV60p5q6MgMD54O3fuPArKmuEbks9JgBdP2LOPlf1M2CuC+moygvsIgAOZysiUamtk&#10;OLL8z3wGRdzXTCb3NNnCM6VF6PrV99H9P/+AkpWL0Nhl6bU72nmtvSlYujJtQHMsUCE5QQHbSuyf&#10;QKnYTzumsFi+OILy3bt3G522htYFkiXDEOsrZk+yAIEkdTLEKGrYewc1OHIgsbT6XZPRxBLu4OQv&#10;L3YwJHswjGNdDSrISm+K5IRKAk5JNsR2Sq9qgDAZ3IEoGnaEjP6YvmKrNSlMzK2O06cYbX3Xp2IU&#10;qz72xDJ7wqAAr8CZjtNv+l9gWGxxD/O0IkMoOoeO6TR1i4qMQh714NuiCerZiVAZBcK3MBqI9NrG&#10;brSRJAuKpCGWWABWjLa09MpfAFR1FkiWTQQkNYIiBlZgUtFBxNoKPAt4auKgyih7S56hKBNilVev&#10;4flkgg9Qm29H5BAIVpmiCIzV2RFw10hALfOT/+yhFEgMrK6r381kSHawxLS/8vIrmEEAr3tTC4iI&#10;mRdLL9Zb7b1y1UrD7Ip5Fvurtn+VAPsAR3zURnZkD01gjGJEEXP9jPSLrq/2t68v9l7AXCMEAtrS&#10;60tGoY6XN1l72UCynZdHvczrvGr8ToBdZdcxdp3rWV7pz9UZcMDxzXsxOC9hx9aODzg+8G72gesA&#10;x5lk3xr44qVekwDCDuOml7CSAKnkBo2NTdQelyInrwiJBY3YEUtwFF4Nv4I+rPCJwpotO1BZXsFh&#10;0ioDru3JdHqJHuMs9x6GV5s3KRTjXwxA4N5ELJ8XhJiIVL7ok7FhzQH89p5J2L9+AnYFToR3MCUO&#10;Z6lXZT52vFtpMwcn/WYW2zjOSBWNzahhzGSBo0274jFiegmenJiJP42OwveeWIn/nfVj/HLbD7E2&#10;eDXOnT5nwPaV8la5ZYvBW1NrD77/5G68/0f7ERpbMCRzrLxNmDUC8BqCgGCC4CCmmI9+1IRrO6sV&#10;8QhSjxNAnJZ983LQee//ouM/voijP/wPlK5YgDpOgFQnoLWlHrv3JF8CjsM4cUwMXK2W4yXwMYth&#10;EBzpeyUBrhg6SSAEggQwFTJM7LtAjL5rn4CZFSHBAqZW7GCuP64wbpxMaYbYqXG1FvewYhALHCm+&#10;cCnbeW1YvJkApzBo9oISCnH2diZF0biQLlzLHvbXb31klAsJgqOlj6+qwZaIBDT111X10/C+6i1b&#10;CXAL/Mp2YpPFxNu2kSxF9dKnwL5sIjCq+8SWH9gxlsX0Spsvpldg2Ir0YYVu0zU7GL1C+Yox1k0q&#10;O1q2ZNg6Mt9a7lqgW9evUvzf/rKZevVfV+2qc3V9u9NgVrVk3XQdldNuW7vzYMeWrmbb2+z65a6f&#10;NPj6WpRE1+/3H+Vv7Efgbl1LHRn5TZu133RudHyP8RWzqIgiVXC/7G2XVZ1wLfttLyX9bn5gO3V3&#10;AIvjA44POD7w9vvAsMDxS6PdXJjjTLJp9QRiFvg0izX0A2MD8AgkpPNV9AlttVwdLyQ2E/PX78XM&#10;Vb6YtWYfZqzaAQ/fAwNA0Y5RrPMFOiQPOMfYwunJlXBfF4vQkDgyVTFksULJwAVgh+cBrF0UhVnT&#10;t2DcisnYtXwhchkerofAV3nY5Rn8aed9nvpkO6kQDc3dmL0uG/c+4otHRu/FLDKhk73HY5U/4wjX&#10;1/JYK5KGzr9S3kOB4+MnTmLGhjQ8NYWr2VVeHKXCNoDqq7xbeY0Gsnwxn/60AcgxTClMJWSNu8n6&#10;HWdUg54//wntn/gwOr/0cfR862vo+T/qkdevZHg7LeTBGf7Nddjlm3QROBb7GxIcYlhdAbtqMrk3&#10;OtnMYg3zHkj9C23ot3KCnRUhMVwhscUwzRo2F1ut4XIlaWj1KYZQ3+3/B//m+r/9XcfqvMv9JvZW&#10;SdKLaF1D19T14vg9NhoJSQlw2+ZG5jgcWZU12BAej5amt8dOtt1lo2rap5odB9t2V7KhvWBJHf1R&#10;+uwwTngTgy2AfiPb0rUsg9tRZRCwHrh+4o2//uBrquOgMIQKAyk/1gPLSY4NHB9wfMDxAccH3k4f&#10;EDkjYulXv3kAd330kySjUi6dkPfa2M34VL+sYsmKTA7Piw1iaCeyYq5JGQmgSSKhpKWXe472obSi&#10;BoUlZSguK6dutBxZeYXcV21+t46zQqXpfL0ABUSlQbYA9nkt9myiWejb4C03Jw+ejHmbHhBApuuI&#10;YUAHl8v+X3kLiCpvu4zWSn7nzSIIeQUctubqeSbwsS7Fj3NkpO3Jgjr/SnkPBY4vlHfopaP1u+qr&#10;vJvE3HLBlGROHku85x4kMSxZGmf/53z3uyhkxIoyxj+u+t49qP3d/ah/5EE0P/4gch7/G7I4tN9C&#10;1thaOa4aPrsSsGzVBVmFHEgLVri7uzOMmY+ZqHgz005ebxvlAnP3HMQRShiOdnUgn1EyisiAF+Zl&#10;m6Tv5n/qvs33/NzL/9Z/nn3O4PPsfF1/t77nMl24XmG+df0CXlMJXBI9t6IKUz12Yw/Dmr3tNmJb&#10;SGZxLdfR6oGSXoQQIEsaIX3vtZz/Vo+92ddX2D3VU50pRaJRWEgnOTZwfMDxAccHHB94O31AkmEx&#10;9FcEx9sf+CM+/qV/MJpjGxy3tljDxa7JADwyoCbebn8S6DzGiUzHXdIJDmMfZ7KPsUPB6XwNndra&#10;YHtJ6sstB20vWy0dbUf/srU6f3C57P/1m6QH9lLSruVU+c6ePWkWIBHI7WP0B8VEtq8t0H+1vKXH&#10;VZkGJ03UU6QLdQCG+l31NXkLfBPgVpNpjeMQ/wFO6FLkDDsF87udtC+EKYvh8eqb2FFhW8j2dXWV&#10;2LEzDstXpzFMVqVZtU0MrcLuKfSc4h0rFNjNTvGcaPWq5z54cVKef2YegnIKEZhdcEkKGmKffdx1&#10;/ZbFa7ikIC7wcSEV8LuVDrA8Aek5WBYchRm7ApDOyYQ320bDuZ6kFJIZqD2lJdb/wznvRh1zs69v&#10;1y8rK8uEhHSSYwPHBxwfcHzA8YG30wc0L0dhivWO/eG990FxjodkjgM/9El87Kv/jG/fY4Hj7JwK&#10;ygvqjU5wqGS0qteRXPMa7vk6R7pLaWkvV56L97/1sl2p3rY29Fo+B+dXp04HQbIkCEOlBu5vYLxg&#10;JcUPFrBWHlpmt76unKu/xRAcM6oIwXEJozMISAmcqzNwK7e0mkYc4IqDIQXlt2UKZrmCWL6qjq5b&#10;aSbn2o4FHAs4FnAs4FjAscAtsoBITJGkImy/+/0fXR4cJ7//Q/joV7+G79zzayxZmYkNWzkkXlRJ&#10;CQWX3qXG1Um33gYtbAe1R3JKGVcxTMaq9RfAsXpYYszV4XA2xwKOBRwLOBZwLOBYwLGAY4GhLaC5&#10;ZdZIfC3u+cGPDThOT8+4VHOc8MEPDIDj5auzMG9xCja7ZSI4tIjxgTlM7aTbxgYr1qRj3qIUrNlw&#10;MThWFBExzM7mWMCxgGMBxwKOBRwLOBZwLDC0BexAEzY4/ugnP8f5WruGAMcf+OBF4HgZY+guXJqC&#10;OQuTMddJt5UNFi1LMW3jgGPntncs4FjAsYBjAccCjgUcC1ybBQaD44984rNcyTlsCHDsIqsQc6wF&#10;JpasSHXSbWoDBxxf243gHO1YwLGAYwHHAo4FHAs4FpAFBoNjySrSuFryewZvMe/vl1V879dYviYb&#10;S1elU3tMgOyk29IGC5elYs3GjIEJedIcO7IK56Z3LOBYwLGAYwHHAo4FHAtc2QJDgeMho1UcuuuD&#10;uFsT8giOVzjg+LYExK4dlYXLHXDs3PyOBa7VAh0dp7k8uBY1OnWtpzrHOxZwLOBYwLHAO8QCwwbH&#10;/lwd5GP/9M8GHK9cm41lDBO2lItMXCktY5zddZuZtlhp5TqLab7aeTpm1fo0rFh79WOvlte79fdF&#10;lHus3eQwx++Q+/SOqsbUqdV46KF8/OUvRQNp9eoGVFQcH1Y92tpO8/xCPPFECWOMa4Gem7cdPnwG&#10;P/pRDv761yKu8nnpgkPDKcn06TWX1N+yRcGwbTCc69zIY7ZubcbPf56GTZua3nK2suHf/laERx4p&#10;5uJGWin11m7r1zeaurm5tbzlgrS3yzeL8PjjJQyLeW2+6e/fwXNz8fTTJVwW3boXznHl1VGjyo2/&#10;DPf+eMuVGGYGp0+fxwsvlLFsBYxydGKYZ13fYWVlxzFxYhX++McCLorUxhBaF9s2J6cXI0aU4s03&#10;Ky8pi9YK27OnDX/+cyEXC2piyFKu3OWy5eb24o03KvHgg4U8rp1rDVz8+/WV2DnrnW6BYYPjrZyp&#10;9/FrAMcCxguXpeHpEel4+DErTZudxqH+qwNegejXx6dj6kwHIF8vuHfA8Tv91r196/df/yVdVijT&#10;IaaQ/hSBf/3XNMbb7r1qwSsrj/OccKYYLgZ0+VUlr5rRdR5QW3uCL+Gq6wZ23/xmZn/dXesvOxxE&#10;fHzPdZbq7T1t+/YWPPBAJlfQbH7LF2ptPc26RjJFMxTSybec31vNYMuWZlM3T8/Wt5oVY56eYL0i&#10;jG9qlOFatpkza/vvhUOYN6+2HxwDn/hEorlfkpOPXEt2b/uxJ06cw4c/HG98WQDz7dqio7vxj/+Y&#10;jH/5lxT88IfZ+NjHEvDSS+VckMvqnIaFHcYXv5iM//mfdPzHf6Tim99MZ+z+YwP2mzSpCp/5TALu&#10;uSeLxyWy81E6AJBjYrrwla8k49/+LRXf+14WPvrReIwZUwEBf2dzLHAlCwwbHO//04P4GFfI+18y&#10;x6vW5nCBiQwuT5x+2bSaMXbHTUjHl/8hC3/8cwb+xPSzX2Ri5tx0MsLpZoGKtZvSsJZgWfmIKdY+&#10;fV9PlvnVN9Ixebp17Gr+pmNX8vvSlWKs0xmJwdqnsGXad6WyvBt/W7yCbP2mTEdz7Nz/N90CP/hB&#10;tgG3I0eWY8OGJpPEJGrfyy+XD5Snru6EYYsef7wAS5dyhct+sFFdLQASg7vvTjAvud2728muMVxk&#10;UCdnCx/Gq69WMMa69XIMCuowzFtY2MWLtiiPceMqmXchVq5sgNhMba2tp3h8GSZNqkZ0dBdefLEM&#10;ISGHB8oUEdGF116rQHBw58DL2f4xL6/XlF95SnoxmKGyj/vxj3NY/jDmw5Uqd7QNJAFPseKxsT0s&#10;QxFZ2mb4+rYTCJRxiVKLSSwtPWZe3rrGxo1NOHLEKrfqM2pUCWbPruXy9SexfHkDXn+9kqs3XQyo&#10;xHbv39/O84sgUOjKkp0nxaZ6Pf54MZ58sgSRkbKZBRJkg4kTS3HwYOeALRISegzL+cQTRQgP7zIs&#10;5+U22XXBgjrMmVOLrKxefOAD8bjrrnjDAO7bpzay2s/eVDfZICnpUkC4alWj+U0dCbGIEyZUcXGj&#10;UxBD6OXVitGjy4est45VvcV+uzKPuq7qJt+xt7i4bmODJ54oNn4g21xua24+hblzazF/fh3jnB7B&#10;+94XR5CVwDkcF8BxSEgn/b0MYocvZ6dFi+r7gXUU/vmfU9HTY7XtV7+aajoT6ekXFmgqLz9u/PD5&#10;58suAqZicF98sZRt3DFQ3JiYbu4r4cqRFwCsyjl6dIXxAVdbrFjRQNsWIzGxh0vOt5n7r6nJsq2n&#10;Z4vxPbscp06dx5e+lGw6ObGx3eY+mjatmotNXWCRdR+orWR72V33nG0X3c9LltSz/SpRVmbdr0Nt&#10;q1Y14FOfih+4h3/601y8970RCA212us3v8nH+98fZ0aRVEd1TqZMqTa/yR7veU+sGenRJqAsW2Zm&#10;Wrb8/vetZ5F9n9xzj/6PMP7sbI4FrmSBYYPjZL8d+OinP2sWARkMjhcvz4RJXDlPn0tWZBDQpuO1&#10;NzLw459kwsMnHVs80jFhUjru+X6mAbkCtSNeyMBLL2cQIKdjCoHwoqUWyNX32fPTMX+xgHI63pyY&#10;gWefy8Ac7lvN2L06/tXXue/5DCxaRmC9zjpPoHmgHCrLuyH123twB8ABx86Nf6ssYIHjQxexxGlp&#10;R81L6hvfyDTFCg8/jH/4hxSyQRn4+tfT8OlPx+N//zeTbO1pA/5scKxjn3mmlP8fwLe+lUlpQiE+&#10;9KE4wwTpRf6Tn2Tj4x9PIMMVNwDsAgM7zEtdTJPy1ov3e9/LNiBBoMNi/qLMS/ff/z2NsStbCWgA&#10;gZcvfSmJ56Tjn/4p2QAnG1yKdVQZv/KVFDJcAjNRlF9kD4BXV1vb4FidAoFeKx0bANNLlzYYFvmz&#10;n03CL36Ry3pnmSF1Dfl++cvJ+O//Tsf/9/+lkVGMpxwgz7Bcqamyn9j4GDz2WDH+7/8yCUDj8MlP&#10;JvSDXBjwIOD7hS8k4P/9v1Qy9ck8P9cM/ws0C+j+67+mmDr/y7+kEeDFYvFiK+65OhzveU/AQOdF&#10;YPBjH4vD176WSvCWYgCHpARiEwdvAiiyxd13x5k2kiTm7/4ulu2UYECnOi/KW8DJ3n76U3UgArFu&#10;3aUyDtnjPe8JhkDS/ffn4e//PoasYKYp249/nIUPfjAOn/tc4gAAks/IL770JaveX/pSIu2aY1he&#10;bc8/L/8JMJ0JbTNm1AzUTe2puo0YUYJTpy6tm9ru+9/PMnX7zncs/3vve2MMu9nVdcaAylmzao3f&#10;/Od/ptM/kvDccxeYS1dbWeA4zNj+c59LYt0bzc+DwbE6VGJKxaaqfF/4go617CTAKR/5t39LY1tY&#10;0oP77ss1NikvtwCot3er8f///M80gvBk+nkeO2WWht4a1Qg2fvWrX1m2Vf1s2951V5y5Xn5+n6mb&#10;7lGBY8kddA/JJ7/xjXSoo6hNPqV7U6NC8oH77883HVF1KO67L8dcX/6meqiTNNQmv9U9LzCu7Xe/&#10;KzC+ro5jX9855pFiOhPaVI/3vjfW+LW2vXvbzf0skK9t8+Ym85wR4Nb261/nG5urw6ZN/qn2vt1Y&#10;+iEN4+y8pRYYNjiOSg7HRz/5GaM5XrWezPGaDCwl07tiTRq2c6lirx3R8GTy8omG+/ZYrCKIHftm&#10;Br7/w0zqjS0GWGD3m9/O5Lnp+OsjGfjVb8QmZ+DFURkGNE+YQpDLPL/3g0zc+9NMvMD9E6dm4Kc/&#10;y8Cf/5qBX/46k1KNdLzyWjru43m/fzADD/yRAHm5ziMg35Birq9yvFuSt08UtrjHY4lYfDHv/Wkx&#10;ddvrNjvM8S29u96lF7eZY2lOBUSUfvGLPPPSklxBmxhasYDaxET98pf6/RC2bWsxjJorOBYDppel&#10;NIfaxEZJrqGX9enT53DgQKd5AT7wQIH5XYyTWDFtVVUnCKgsJnfnzjbD3OplL2Cp4Vx7KyzsM9eU&#10;zlnbsmW6RvgA2/lf/6WVkcIG2EexbGJJBQIGb/feq+tJVhBlXtxWCuEL3GK7BHRUV72ou7ousI9i&#10;Hf38LAAhEP/Nb+qa4cZWpaUC9VHsCCQOsGBr1jSafOwyb9vWbMo4f741ZC+AI7BcV3fSAPO1axsN&#10;467vAQEdxg4CYQLfM2ZYQ/5i5DScLWZUv9uMn1hDpaF0tjNn1phyig3Wtm+fAEsMwXG8yUttrryl&#10;xba3P/zBAkBD6YAF3FQP5atNzLoAnbS+2lQOnTtmjDUKIXZU11+71gJEVt3CB9hFgWJdX6y7/OWD&#10;H5RUIGZA97tsWQNky8E6V+UleygvW24ihlR20ajGsWNnaU/5TZTpAGizbHGB9RyoML9Y4DjEgPVn&#10;nimBfErAUMBS/iJWVJ2Pf/zHVHbOLGZZgF3sp1j4hgZLoiImXdcUcNf58mWbORVrq07Xd7+bZY49&#10;cEC2CDP106YOh3xm3jyrU6R7SrbVvapNIziyrX2fWuA40oz+aAsM1L2mUaEy87/VqQqF2tO1cyGw&#10;KjsUF1uA/dOfTsS3+e6/2hyCuLgedmZjDRjWsVanMNx0PLQJHP/938eZJIZeHS7ZVIy2NmnnVZ7f&#10;/956Fuge+POf8/lsyKcflZqO6Pr1TVccBTEnOtu73gLDBsfhyXG4+5OftmQVNjheJdY3GXv2hmPD&#10;lkRs2pqATW4JWL85yTC8g8HxnAXp+A4ZjyWUQfz7f2Zi/GSyxy+SJfnvTILgdPz6d5mUYGRi5Gh+&#10;/20GRo3JwONPZ+CU9Yk9AAD/9ElEQVS3vydrzHPfmMDrbUrHj+5lD/5vGZhFJvmfvpqJqbPSOdlP&#10;KdVc35TjXZA20ubu2+Ow2zcci9kWDjh+19/Pt4UBLHAscKiA6bbmONIwVWKI7E1Dtb/9bT7Ba7Zh&#10;0ixAVGtAyqXgOMQMa2tbu1bgMgSPPmq90CVTsF6gGQN5SzIg1vFHP8qiHtHKW+BEbJ/Ajfa5giEB&#10;eL3MP/WpRLKPYm2lAw0ZANwWwIrk/jj86U8FV9QOW+A4ggxcssnLSokDAMUCxyEDgMa10SR7EBOo&#10;cn/ykypDGLZvbyXItxhvMbn2ZoHAQ2YCoTYxd7KD7GpvrtIPAdulS+sM6ywG8X3vi+XxsQR55wz7&#10;aQH4KgMcNLnJqkOCYe5tpnCwgwls/sd/SGMeNTD8r2H6v/u7OAPorg8cWwBOQFSbDW5tAKQOlCsA&#10;spjGyIGRCkk8VDeNUoj9tMG52ljlEXBS3b74xQQjWygo6BvyvhFQVdvJX2yQJymQbPaRj4gVBzT5&#10;VHnJn3SsQLPA5t/+Zvmm62aDY414CFSL7XV3bzGMtMqvjojkDu99b6SZPGZvY8cKgIazI2HpwSU3&#10;0YiBGOKoqG5jZ3WMtHl4tJq81LlReeSDspVGQ7T97GeWbdWB0aayqN1nzaox/1sdjVC2v9UR+dKX&#10;BI6jBtpfGnLJSlRf1V8T3QZ3fATqbcZZ/iqm3OoohhkJy+U2jUB84xvqEEYMdLTky67gWG0rYKw2&#10;kJ+OHavrBw+AY7v8GhWytwULao09NFKie8tVFnLZwjg/vOstMBQ4HnL56IjkxCHB8bpNydixM4rs&#10;bRbZSwHfTMobxOJa4PiHP87EZkoq1lAKsWBJOr7Bh7JA3L/8WyZ+SJD7059l4omnM7GAkgoxxjpe&#10;DPIDf8jAM5RSbN2ejkefIMP8y0z8gUzxGoLjn/P7f/1Pltn3K7LJYo7FTIs91vVNOd4FafGKLKPV&#10;9tkVyfo64PhdfzffJgawwHGEkS2IUVPSbHJXjaavrxi4SMM4SWf7yisaeg8xjJYYoyuBY2lSXcFx&#10;ZKT1AhXg0ybQoLylcxYDa7FjIUanqyHfocCxJgAJNPz3f7NDTrZVoGns2LKB4WyxhGLVfvrTbDOs&#10;q/wFYIaalGUx1Yc45GvpT+1ky1ptcKzyuW5idq0h/lIDhi2AGmo0y9YkRQsc2/pYa0j5kAE82vSb&#10;7DDUpD/JQ9RZeN/7YgzYFtgTYFBd9JsNjm3pgxg6AT/JGWQvJWl9B8/0F/hWh0LgR+y7NrHzAjA2&#10;OLYBlMCpvamDcXnm+GJwLO2tKztoAyCbSVabyW5iCbWpTXR9lUu2t5jWEEyebLGLCtMnbep3v2vV&#10;7X3viyYAr7hEMqIhfQvsRhs/0mZJfixwrM2SbFijAPIbRXeQ36iMg7cLzLHFukqqoBEVW9qhNtbI&#10;gfJz9Y3x4wUAQw3zrU02F5Oq9pSEQ2Vsb7dGMMSC61gxrxpRePbZUpan3GimtQkcKn8/Pwsc2/ed&#10;DY7FEOt8m0m2wbHdtgKn6vjo/nQFx65tq7LYxwhkS44jED5mTNlAJ2OwbeRXf/qT1SET4LU7dWrT&#10;j39cMqo0c4ryFjgX4NZ9YI0ihA2MEljM8SHDaGvT6I46G6rv4cOnTYdB5w414nNJgzk73tUWGGr5&#10;6L17/ehfg7bYxCTKKizmePWGXIJRgVxKJjalEJxFERBLLpExkLQAxevjM/BfZIVnzsvAjDmUQfwp&#10;E8+9mEGGN8MA4WmzMwiEM/DUs5lYu5mT9v6Sift+nolN7tbkvedHZhBgZ5JdzqSuOAPf/V4mJs+w&#10;8tE5S1ZmEDhnYv4SK0/X678bvsv+azemWvbnd9c6S2axfnOWMyHvXX1735rKW+A4DJoodLlNwEYv&#10;YXuSlqVLDTbs8OXAsT0UfDlwLICizRqyP0QtrnV9SxcZAk1GcgXHrkO80vu6yj50nuuMdk2MszWe&#10;0gdLz6w62iDDtZ42OPb3vzABzfX3yzHHmqmvPO2JVRbDGWokIq7g2J7wZYNjAR5tAq86356spfJr&#10;gp0YUMkp/v7vozlkn2KOFdjXcLyAnn63wbFCZWkT+2cD4YyMI2QKEwlKoi6JNqKyiMEXqNEkN23F&#10;xX0GdEu+IKZWchLZ3xVAWTKby8kqLAAnGYw2GxwLrGuzwbHNro4fL/AbPiCTUfsIrNsA0wbn9iQu&#10;17olJ/cQfMUb29iTPO22UtmlMRbwTkmxJg4qaoOAoToW0shafhNmQJi9XS4Sgg2OBVi1JSX1mBEK&#10;gXMBcDHYAt/S/f7kJ1abatPEQdVHEyTtTfINRV6Qnl4A3d40wfH9748eGPHQfjvqg74rX6vjdjE4&#10;tiUsg8Hxl79sMcf2vSx2W2W1O2R227hKZiSv0CiRjjty5EJItsuFRpTe35JhRJEBrhmoi74IJEs+&#10;9elPJ5n9GpXQcbasw2qPaIJ8CwzrHpcvRkRYk/ksyUrEQOfG8rtDF01ovOiCzj+OBfotMNTy0YGB&#10;QfSfQVti3LWB41XrMzipLsPIKARqpSl+9vlMbNgqVjmDYdossPuDH2VixtwMbHTLwKvjMhn6TRP4&#10;MgybLGC8isf+7g+ZBky/MMoC0cvIkkp/rDxffjXT5PduAMOD6+iAY+c+vh0tIL2jXkABAUODQ5XZ&#10;0vSGGYZKw+S2pleyCg3/64Unzao2GzjbAMR6AWro2mJeIyLEHIeZPLRpGFX/CxSLSbKG/cM4+aze&#10;sNd6uQqUuIJjvcTFxmmyk0CZJuN99rMJAxKF2bMlu4gyDNXBg4dNeKiPfSyeQ+GXxm62ZsiHGuZ4&#10;qM3SCgcbZth1s/STYWZylHSRYv9kRzG9FuALNyyjDY41YUnXsWUVAtVi2SSvEPgZP77CaIoVU1cS&#10;Eg2tv/e90UY/KlBjD0/rN0tWEjygNX3qqRJz7OrVjQZIvP/9sZwkmD5kaD1FgRC4/P3v8wxrrwgg&#10;aj87woBAs2ynDsWOHa2GgbeG+w8R6F4ae9iarGcx5tos0B9M5tfSqyvKh8C2rSvV5Kq7746lbj3X&#10;SDEefVQTAqNN1A5tlnQgeIBdlM+JQdeEONlJE+y+9a2MgYgmrm0iPbvyevDBAlM3axQiyvimfEa+&#10;+rWvSTaTavxGkxG/8IVETvi6NGSfonmoHLKtvVmTTS19uh1hwYrsEmvspLa6++54o5t3nQxpa+QF&#10;/FyjrQgIaxKaOj7yfXV2NLFSk061yVfsyW76XyBTZZo+3dbDW6MytobZaqcIPPxwkan/M8+oIxRp&#10;vrvem3bHxa6X5ZtRRi+uYyURkm2G0hxrjoCuoTLr3lCb7NrVYuYLaFPYO/mTtPTSmcvX7A6gfPf/&#10;/i/LTF7Uc+R//zfD3CP2BMRFi2TzSILnMt5HLcaWGjHQ6IazORa4kgWGLatIjE+8JuZYQG7F2gxG&#10;m5BO2EquIFbg2d4v1leSCO1bTcZZsgwxz/pf+azhuUr2+cp3qDzfbQDZAcfOzX07WkDg5q67IjgZ&#10;6ELorMHlFEgVaNGsf8Un1YSnL34xxYBSgTmBD+katWmY9a67DhnNsDZpjvW/DTI0se6uuyLNS1Kb&#10;YiMrjJxehAKKylt5iWHT8Phdd8USBKdc8qKWrvb558XSxeDzn08yL1NparWJ0Zs4sdIM7+pFfv/9&#10;uReBEtf6aSb9XXeFM6zX0J2DjRubTfkVdcJ1k5712WdLTOQNRbEQuNGQueQAig99110xBujb4Fiz&#10;/3UdsWH2JqAk6YeA5733Zg9oS/W7QOy992ZREhBvJjKJpfvgB2OgSCJi5VUme9a/ZBcaBrfAUZQJ&#10;kTY4bJx9TZVHE+sEoKU11YTJu+9ONJMH1c5i/zSsr4gOAusLF9aZ4X2VXRrZwduvf51nfhPA0qay&#10;qmw2uymd7l13hV2k2T50qMtEqBAQkqZajK692efb7KYYWoGlz3/eqtvTTxcNANPBZRHYFBgXmFZn&#10;RR0sReGQP2mYXpsiIVigMZr1tzpXQ7GkilKieqjzYG/5+b1mAt1dd0UjI8MKPyZZiNpc7SSQLM2x&#10;PRnPPk/stNhbRW2R1MF1k6ZWMhHFKBYLLamFDUo18VW2tSNHqJOkMtmyi82b5Zthhq3WJuCv+0Ud&#10;TkWWkb1UD3vynX2+LfmwyyFWXRppRaDR/aKOoK3bHmxj5fH+98cYGY7uPUvGc8jYXZs6BYpC8a//&#10;mspJfRkDfmHnI63yG29UmA6vwg7m5V3QkAs8a6RJ56ozqHtuOLHWL3FKZ8e7zgLDnpAXl3RtzLEF&#10;VDXU76Th2YAdBBdZylBAf/DvDjh+192vd0SFxcoojNZwVqLSi90+Tt+lBxWYEhiwJ+9plTXlZw/R&#10;6kWv/20Ns16e+n8wSLDzktGkMbT/r68/aRanuFxoW133cgs8aEhe17pcjGNd62r1H1z+wY2qctpD&#10;8yqLwL5Vx5MXaSVlN5Vl8EIpAmsCiGLtBm/S0dp2Uv11vsoj2+r74BXtZGPt19D31bbGxlNmwqM2&#10;lVtt6Dqkr3La8abtNh0qQoSO0zU1UVCbfawdF1jn6PfBbaQ20f7BeQ4+366HXbcrhDgeqLLqY9vG&#10;9s3B8Yy131VXP9heYplVPtsG9u9qb+23Q5nZ+9VOV1pERfld6Xo6f7C21ratfc+pvax7y2q3wb4p&#10;GYP87sJvFy/qYp9vt82l/mbV2dUPBh+jcuoaF6dL21HXGMpf7PyutGCQ2k62GE5bX83Pnd/fHRYY&#10;PjhOvgCO12zMpcbXAr3rNluaYwE1MbquSau7LVmZ6qRh2MCKNHH11QNtRl52NvbfxOE82Z/fL7I9&#10;89uwxdEcvztuY6eWjgUsC0gbOnFimdEBv/BCqYkT62yOBRwLOBZwLHBtFhg2OE5MSh6QVVwdHOdw&#10;oY9guG/bAU+vvdju6aQr2cB9226uDpSAvPxK5OZVcNJH+aWJ+/PzyxEZnWckKDYz74Dja3N452jH&#10;Au9kC0iaERV1+LKh197JdXfq5ljAsYBjgRtlgWGD4+TEFILjT5loFWs35jF6RBYXAGFA7c1WtITl&#10;q7MIiLX6HRnMNWSWV+8n2EvjUGYj6htqnHQZGzQ01qKhsQ5VleUcVjtOrZpWCjo+ZALOIDun1KwG&#10;uEJMMe2/jktoiznWd9v++hSA3rgl24lWcaPuFCcfxwKOBRwLOBZwLOBY4F1hgeGD46RrA8er1gSQ&#10;vchEz5EeAr1TTrqMDdra21Df2MBZ72XUfR1B5+FOdHR2XJLaO9qpczyG9IwSs0y2Quk54PhdcY86&#10;lXQs4FjAsYBjAccCjgVuogWuDxxvInO8nszxWhfmWMwldchKK9bmYs36IMoAsnG011rT3NmGtsBh&#10;guEGguPikmJ0dXcRHB9mIjh2SeZ/AubjJ3qRklpgFlGx7EzmeDOZ491kjvndtr8+NXlv41aHOXb8&#10;zrGAYwHHAo4FHAs4FnAscC0WGD44dpVVXAUcL1+bg7UbDnDFpBzKBM5wZarlDFH0LGNEjhhINTU1&#10;11LOIY89ffo0Q9DMNXm+9NJLnCl9+aUp3/LF3qYMDhMMNzU10VaFA6yxWOKhUt+xI1xeNNcBx29T&#10;WzjZXt0CWtBhxIhiE+9VSTF57ZnuVz976CO0ZK69nK2OUBQCrTSmsGYKvaTrKUbsjdgUL1iLalxt&#10;0+IZip+r2MGKwzrcTRETLrfYwXDzuNxxChFmx8LVMQr9JdsopJ1WQxsxouiiEGZXup4iLbjGzb3W&#10;sqmN1D5auvtaturqEyYWsXxGYcNkL60MeD2b2kehu1yjVkREdBk7KBSZkr5r33A2RVS4UhSSq+Wh&#10;uqk97JX6rna8/bsWslA8ZUWGUExgRWXYuLFpuKdfdJzi/7q2iVafVJkU81sr+MkeCm04nE2RHd6K&#10;jwznGsM9RvWwlxMf7jnOcY4F3ooFhh3n2FVzvG5zPmMOZ5OpzGZEBDGX0WQusw2bbBjldblYvymE&#10;bGieWeLxoYce4oSzMOpfywfSiRNWgO/r3U6ePMn4hatMvq2trSadPXthNZ7rzfdmn2fAcXMTCvLz&#10;+ZBvNwxxW3s7Q/R0MEQTPzusz1bKL/p6uxGfkG0m48nOsv/6fvvru21/m9Xf5JbjaI5vdoO+g68n&#10;4KAFBvQyV7xgJa3c9lbBoOIJ26uXyXwKY1ZScoxxebu4sEMev/dBsVtvxKa8h1qIYHDeiqks0KZ4&#10;rsMJSWefr0UzoqK6b0RRL8njtdcqB+LT6keF8pJtFHtXHRV9H+7iBgq7ppXlrncbO7aKK+L1XHPH&#10;SPZXOC75jjo++q5lg69n0wIZWiDEdUU6hUmTHVQ3JX23w8td7RqKcz04Xu/VznH9XbG1BYyvxV90&#10;vnxMYeu07Lc6mwo59sgjFy8tPtxyKJazOh32ppUQdS9pVUEt7CF7DHfp5N7eM1yG2Vox8VZvtt/c&#10;6nI413/3WGDYK+QlK1rFJ6wJeVcFx5RVbNoaxlWdihgf85xhjYuKitgrPzmQZGIB2/T0dGNtHx8f&#10;xpHsJksTyiDfvggPDzfHjh49mgG+3+AL7WJ5xvjx4/GNb3yDD7PZJs2fP58vCyuI+p20SUrR0tpC&#10;wJHLyYstBgg3tzQbqYV+E3BubGpEa5sYhcOIjkl3wPGd1MDvoLIKHCtEmBY/0Hc7qYpadKGqylot&#10;Tiu66WWmhQa0kIMWmVAs19GjS80yu4NjjYoRtRchcDWXANxzz12I1avztOLV6NElAwsKaMU15S0m&#10;1MPDWm1NAGn06AouhFB5SSxcsXti6QQsVTYBCQFhu0zBwZ2YOrXGlFNMlVYi0yIj2nTe6NFFZpU3&#10;dQhURy3UoX1a2leM37e/nc6V+6zFPU6ePI8JE6oMgLPZTXUEdK5ArPIXMBKTvXs373uCIgEk5acF&#10;FAbHvdXCECrD4M3fv+Mi+ymm66uvVpjFUwQ+dT1dV5s6GVqye+XKBvzLvyQOLIscENBhrmuvPCZ7&#10;aGEP7dPiIa5xahMTj5hzxW7KBirX6NFlAwtVyK7KT4u8iHn09Gw1C3goT8UC1sqJihus0QGBN7He&#10;2iwfKTP5yXbatHCE2luLlAxmMWV7rZY41KYFJOxFJPS7YujK/7TwicohwOzlZS1AIkCrxVN03a9/&#10;PdmASR0jP1b97c6O9ul6o0cXG7u5xjmWTb/2tQRTN4FjLWyhNrDj/6qtZRcBdt03q1Y1mLyUp5at&#10;Frudm9tnVihU3N/nnrOWhNYKjKq/Rk5sH01JOWrKpY7YYKZbx6ncgzf5p/K2N9nS8s2ygQ6VtejN&#10;eeOr8indT//8z/F8F1vMu5Zj13XVnvbm69tm9vn5dVzUSdHv8jvdS7qGHbPc1TfsESf5pNpGx8of&#10;tKkDLjvbNtJqefIpbbK9lgTX6I7qJZ/SyJMWn9Eqefam+1Rls0d+ZD91eJWvzrtS7OUhncrZ+a6y&#10;wGBw/NFPfo6rN/pxgZpBW1LChTjHVwPHklVsdY9ETY31Ynv44Yfxhz/8gUzBYwNJIHDevHkc4nE3&#10;xzz66KO8gRq5stVI/PznPzffX3/9dT6YtQxtgAHIrtvkyZO5+s7/8oaaatLMmTPNhLY7bVOHQJPy&#10;srKyDCDWhLwyMuxvjn8Tm9224I1xbyA1LdXsP9zVzgdVsgOO77RGfoeUVy+Tn/wkl/dzgWH9LMlD&#10;qXkJCugoxq62P/6x0IA+rdz27LOl5sX48ssVSErqMWByMBC+HDjWC1HL69qbGFItq5yU1G2uJwb4&#10;8cdLDLhR2azrnjcr4aWnHzUv0cHD0yqjJQU5y1XykgwwFcgQECgsPGZAjWQe3/pWunmpailbLeOr&#10;hTUENpOSugywlNxCK8YJiJSV9RFoVJuVuQSEtSKZNu2LjLRAj/JV2VRGARMBMJVdYESr9amcSUlH&#10;uHJbuclP5RnMQF8OHKtjYq8ep+sKlKnsAmwCY7reH/5gsbO6hhhO2ed3v8s1wCg0tMuAxrKyXi4j&#10;XGPaSW2iZXtVFtmnrOzYQDsIvP3mN7ms/1EDMGVT1UcdEgHGH/wgx9Q3Nrab37MNaymwr5UNBXaf&#10;f77MLF5hg2PJQmQblbu4uG+gPOrA6DddW52CwcPq8iUBoqG2deuauDy0JU04fvysWRBF9VJ5VS/V&#10;4S9/sdhZ2U/LH8tmDz1UYBb7kLxBnSbZRECsvPwY273RLOcsmwi0Cczbmzpdv/pVDjT8r3JJ8iL/&#10;Gzeuytjk3/89nSsD1pvRkB/+MMt0huQnsrPaWUtjS/Jjg+MXXyw3/m37g5bS1vG6l3RPqQzKY3Bn&#10;6XLgWNdQZ9He5BfybbWd2k1+KAZfDLbsLUmKQLvqpGvK11UX2UP1EDANC+syKyqqLPJf3SOum3xK&#10;5VN+r7wi38CAbwhwa+VC+eaTT2rU45i5VwRotfSzyqR8tby4OjlZWUfNM0TtpuXkZdtvfpNrLSxv&#10;YDn78NWvJplOnO4DdTTk0+pQqbyqq1ZF1MqU6pQoX93DNmB/hzyenWrcYAsMW1aRmHBh+eirguM1&#10;OXDfHo26OutmlCa4tLTUyB7spP1ie3fs2GGOeeGFFwwgnjBhAnt1CWaf5BjSFXd2dhrw7LoJEN9z&#10;zz3sUS8gyzPHfN6JzHF3TzfaO8mupaexM1FrWON2Sili42Px2JOPYa/fXvN7I3XJHe0tOBgS74Dj&#10;G3wTONkNzwI2cyzGR2DUTjpbLzOBSm1iAvWSFevb0HDKfLfZVLHII0devHLbcMGxZAU2ABeD3dNz&#10;1gA9vcRVFmkq9SkGTEBSYHow+6oy6mUpYCOQoc3Pz2KdBGgEhLQJiAg8BAZ28uXcZJgmV+mHbTEB&#10;0Pnza/C972UbcKOlam3AoiVzx44t4wu7miAjz5RNtpEdJSt46SULAD36qAXSxKDNmFHDzkPlkAzx&#10;cMGxbH3ixFkD8nQ9ARABcW2yv+qo3wROtQUHH+Yy21mm0/KTn2QbcCHwP2lSlSmLgMngTW1rD8+v&#10;WdNIG1Rz2epc01F6+ulSw94fPXqG7W7VTey7mEGBSHUybF25mEIBYNlGS0rPmVNNxrl0wE5qh7lz&#10;qwy4HrwNFxyLPZekQJt8ZdQoC5zbHS8xkgKVGvmw2195339/jrGJliXXCIJ8QJp72UTtN3hTPQQy&#10;ZW/53vTplfj97wuMTR591LK/gKLso00AXEymgJ6uI5bYBsfyDfnJd7+bbX7TEtcCk2KiBfpUBnt5&#10;bddyDBcc616xl6R++OFic58IEIv1llRKvqEOrrTK2gSOtRS0yvLrX+caUK/y6p5QWTTiMZQ9Xn65&#10;hL/XmE612tjVN9S5lm1kg9mzq9mZsbTn0l5/5zuWPz7ySIGxpdpNtleZ1SHXpvtTHRbp8GUbbQLL&#10;up8PHjxslhNXHt/7XtZAZ2XSJKu8AuPO5ljgShYY9oS8hP7lo//v+7+mzrUQazbmUOOaw4gI6UZz&#10;vHJdjtEhKylahYdXLBoZ21fbc889x4flpZNaBHD37t1rjpF8or6+njfAxAFw/Mc//tH81tfXZ4Cy&#10;61ZSUkJ24rU7vnW7Gequg6xwUnIyKiorjISirqHesMmFRYUGLCvUW32DmIoGBAQqMkWmsbPsv2FL&#10;Onb5Rpvvtv1tPfhmd0dzfMc7yG1UAYvlsV6WgzcBDQ2FatN3rcwmhlDD2WJpbZZOoMt+udl5DBcc&#10;i/FNSLBGhwR2BI5VHgFwbfoucKIXqBhSyTrEdrluruDYlmyIkRSjJOA4dmyFOVxsp8CHDY41yUng&#10;VJsAisClfpdGNTS00yzXLFAhkC1GTZuYuN27Ww1jqeF2gYMHH7QY3I6OMwbYix0VUNEmYCIWPCWl&#10;m0xuNZnS9ovKPlxwbF3DAmkPP1xk8v3zny1wWFpqAcCWltPm+tpkJwF0gTQBC7WZymWxnxbT7joR&#10;UOcI5HR2njHgQ8yrh0czGdEcU0e1v8CnWD4BRm1iZWfNqiUAHRocq93UgYiJ6TJJzKKYRoHQlJQe&#10;jhg0GpDkug0XHKsDYttdbaSRBS01rA6WNrGq8+fXGQBm67AF+F9+uczYZPfuNiMlUpvLR2QTgcea&#10;mgs6eIG8xx6zOj4CavKB5cvryM4X9HfcLDvoHhHw1abRATGumlg4FDhWp1IdBpUhPNySEOg6KqfK&#10;ICDsqi9WnsMFx7p/7OWW1YmTjOUvf7F8Ux0bMe3yAU261BYX140HHigwZQkIaDftovJlZzOCEsui&#10;Do9kF66b7LFtW7NpP/mYZA3yB1ff0D75hI7RKIzKL1v//OdWvXVv6RppaUcMONZS1HanVm2mUQ35&#10;piQi2jTKo86OZB5aIVJ56D7VCInuW2tEqRti5ofq4FxUAeefd7UFhg2OYxPJHFNzfFlwvOECOFtO&#10;oOy9MwGtBHPaHnzwQSOLWLhw4UCSvlb64nHjxpl93/rWt/jC6DCANyoqypynCXczZszgi2Ia2ZtN&#10;FzWUJvrp/DfffNOcv3Tp0juSOT5CnXQXpRViy0tK+aInEK6tr0VtncUi19XXme/6bGyqg9++Qw44&#10;flffsreu8nox/+hHOYblWbiwziQxNQJfGuLVEOvChTUc0ck2TJTYSr34BNKk4dVveokJTLlulwPH&#10;FRUnCO4sAKNNeliBF+Wj4VNbz6ohcTGX996r6DjnjfRC5dKLVi9P101D/dLCivXUy1ubhtpVPoFC&#10;MXfK/5e/zDG6S71kBXhVD4GehQurDOAuKDhmQI3qo+FaaY3FHGvI3mZp3d1bTBkEvAXkVDaVS0Do&#10;9dfLyYoVG42lDdzExGkoev36OpajctiyCklDZHt7E7ATA628NCQt4CkgsXBhLUFPiRmWFvD5+tfT&#10;DUMs8CEGcP36WmMHAUhJJgTQrbJo6Pxipu2vfy024Fe2U96SY3z3u1mmjmozAS+x8w89ZIFyseli&#10;7dSmAof6Xay2WF11nHSepApr1zaYYXvZXe2rvNevrzd1kZ+4blcCx8rL1iOLAbX8tcaUQWBX11WZ&#10;te/RRwtMmwjsfutbGaz/CTNCYdvElmEIsMvvZBMBNVdZhcqvdlSZ5XNqZ01m04RS6zfLDmLhn3rK&#10;Yj4FbFevbjCgV7a2pSnK12b87fqLLRbgllb6QhmqjHTGdbscONa5and7k57cYn1rjJ1URkkN5s6t&#10;47u63DD+AvryEZVP7S/mXz6iDqEmL+oe0L0ne+jeGCyrEDOu/NSxkRxFHScblKuOuoZ8U4B2/foG&#10;k6/8SW2j78pX/qiOqZhrSTMEcOXby5bVm2eR/FuAV/e0NrWV8pBPqzOp8qoMklCoTXWu8tV9azPn&#10;FxnQ+cexQL8Fhg2OQzhB7u5PftqA4w1bC7F2k8AwndOtn7nk9zUbs01aQc3xTt9kgl1NKjllJt15&#10;eXmxp+wxkCSV0BYXF2f2+fv7m8gWxcXFRkZhb9u3bzeT9S63xcTEmPOV/7Fjd95QydHeo2ahlNjY&#10;WBSQKRYIrqmtuTQRINfWVWH3noMmnrHsLPuLuRdzrO+2/fW5an02Nm9zmGPnTr+xFtDw+PbtzYb1&#10;UtIL0J4opRe1h0eT0f5pkwZXLzptAoH6bfDLXL8NjlZhl1jMlM1G2/vEQCofgTt7E9upffbEOWsy&#10;VcslYErHi5WS7lUvfmmBtTU1nRwAfwLBykuMrxg0AUCBXm3Sk3p4NFxUJjHRAk21tRZDLmDpOtwt&#10;ICY72ZN/7LJ5eVk6Sj3z9CK3N52va4i1HbyJnbMnzLn+JqA/GLxq0pT0m/am+ord9fZuNtpqbRqW&#10;FpOsTTbRdV3DkAn8a19d3clLyiJQbUdlEDgXmykmTvVUmwmQ6po6TpuYO4F/tamur9/lHzrerr89&#10;qdK18yS2Vu0xVDg9sfu2rnhwAQV0XZldgTDV39V+Apra5+PTYuQeAoh79rQNgCaBLtVfv9mbJCce&#10;Ho3Gj1w3tavqIbZbm/xPbak6u9ZRkiTbxuqMSUqjcsh2uldkR8s3LbuJ9Vb9pfG1N8kOVIahpAyD&#10;o1XY50jGorxdN3Vo5Zv2RD97EqKnZ/PASIE6iHYbyp6yh9hze9Nv2qd7Y6hNjLFsbE8clI0G+4b8&#10;SMfoWvYm+6qOdhg+sc3SDauN5KuSTagtBaIFmLVPm2xuR7bR/aWyqQ3sTQBZ+dqs+ZCFdnY6FjDP&#10;rDYTJKGO2OueH/wYH/74Z0iIpFw6IW//gUDc/anPEBz/5qrgeDnDuvn6pZERbeOL88aEYHqntlZv&#10;Xy8XSjmKmNgY5BfksyHqUF1TfUmyAHMVJSxBDjh+pzrDu7ReeskLqDnblS2gSVlDgeZ3q90Ejn/3&#10;u7yLOkrvVlvY9RYYtTuJ70RbiO0Vm7x3b4thrRUtw9kcC7wdFhg2OA6LjMRHh8kcCxzv2ZeO7p4O&#10;E47N2S5vAempBZCjo6NMODctjlJVXYVKl6T/rVSBHT4BDjh2HMqxgGOBd70FxBBqON4Ol/auN8i7&#10;xACaOLliRc2Qo1DvEhM41bwJFhg2OBad/JF+zfHVZBXL12TDzz+TPfouLnmsRQLOOOkyNhBrLHCs&#10;uM5ijs2EPOmMXZL+r+ckvbr6amz33EdwnOXIKm7CzeFcwrGAYwHHAo4FHAs4Fnj3WWDY4FjRFCxw&#10;/BtsdCviQiC5BGi52OwuzWsMVvO7dMhKYo4Dgzg55rQ0WKcpuj/hpMvZ4IyY9bOIjArnUNFuhB4K&#10;ZkD6A5em0IPcF4AtW3cYu8vO+tzklmE0x/Y+uw2kQd7ikeuskPfuu6edGjsWcCzgWMCxgGMBxwJv&#10;wQJDgeO0tPRLNcfJKTZzfHVwrLBufv65ZEJLkZdfwYkXTrqsDWQfpsSkbE4wOMRoFKHYx89LUyj8&#10;A0IRdCCZwJgdEwccvwW3d051LOBYwLGAYwHHAo4FHAsMbYGhlo8+dCjsUnCsqBBWKLerg+ML7GUW&#10;oyY4aTg2EBO/fks+U94VkvW7bV+HOXZua8cCjgUcCzgWcCzgWMCxwI21wFDLR+/cuWuIaBX+AQPR&#10;Kq4mq7gA3jT076Th2sC223A/HXB8Y28GJzfHAo4FHAs4FnAs4FjAscCwl48+eDB4ABxvci/uZzDz&#10;GEtXmtcYDvPnGR2yk26eDdbS5pvdMxn7OIZs8sX2F3Deuj3P0Rw797hjAccCjgUcCzgWcCzgWOAa&#10;LDDsCXlRUdH9odx+Awcc3zwAfKXOhgOOr8HTnUMdCzgWcCzgWMCxgGMBxwLDsMCwwXEsV7Kz4hw7&#10;4Ph2YccdcDwMD3cOcSzgWMCxgGMBxwKOBRwLXIMFhg2OExITTSi37/7gN5RSFHOVPA3j52GLZBUc&#10;1l+9qQBr+b+Tbp4N1tDmm92zjKxCbbF+iyb1WUkRLdw8HVnFNdwLzqGOBRwLOBZwLOBYwLGAY4Hh&#10;Lx9tLwJigeMSguN8ArJ8guNMhh2LgLtnGrY56abaQDb38knCHr8o0xaukS7EKrt55juaY+cmdyzg&#10;WMCxgGMBxwKOBRwLXIMFhs0cK/jxBeb4AjjesDUXPrvisXN3nJNugQ12+cZiu3eKA46vwemdQx0L&#10;OBZwLOBYwLGAYwHHApezwLDBsZu7Oz7+mc/1yyoscGwzlWslqXDSrbPB5oJLYiM7zLFz0zsWcCzg&#10;WMCxgGMBxwKOBa7dAsMGx8+OGIFPf+FLBhxv8SjhEtL5RnfspNvTBtIgu3s5soprvyXeeWecO3ce&#10;AdF52BaQAo/AVCc5Nhi2D/iEZMDrQNqwj3f8y7m/5APyG0/Hb5z75hqetduDUrEtMAV1zYdvi5fw&#10;UOA4NTXt0kVAnnvpBQcc30GdAQcc3xb3121RiJOnz+I//jQHd//gdXzl11Pxj/dPcZJjg6v6wD/8&#10;ago+9sNx+Nx9Ex2/cfzlqv5iPVemQn5zN/3m8z9z/MZ51g7vXfMV+s2XfzUZ7/mfUdgflXNbvDeH&#10;Wj46OjrmUnC8Z98eswiIYY63kzl2J3PsRtbUSbelDdZxmWmHOb4t7rFbXohTBMf/+ed5mLl+L450&#10;1aOuvsJJjg2u6APNzVUoqSjGV387HYvdAxy/cfxlWM+MluZq5JcU4B8IdtbsCEaP87wZlt3e7c/k&#10;1tZqZOXlsUM1CQEx+bf8nakCDAbHd3/q8/Dy8r4UHCenpQ1MyHPA8e3fKXDA8W1xf90WhRA4/o8H&#10;52Gxmz9wrhO9PQ1OcmxwRR842dcEvbAEjtfuOOj4jeMvw3pmnOprQUNjhQHH7n7hjt84fjMsvzl9&#10;vAVV1aW3NTj+8Mc/gyFlFTGJ8fjoJz5tmOOt20u5Sl6B0R076fa0wfot+djmVeCEcrst4OmtLYQN&#10;jhds2Q+cakNXZ52THBtc0QfUgWporDTgeJXXAcdvHH8Z1jOjr6cR1bVlBhxv2ROG887zZlh2e7c/&#10;k48dbURpefFtD44V0vg9g7dE7rRDuQ0XHG+i9GLr9hsHHpWX8tzikc9Yy9eX71bG/n03AHoHHN9a&#10;QHo7Xd0Bx05n4Fpfvg44dnzmWn1Gxzvg2PGb6/GbOxocJyQmXQDHnmSOt5E5JlC9XNpE8LpmYz4W&#10;Lc/jsZc/7kp5uP4mMLx4BVflIyM6b3Eelq0hQCZIvtr5G8hue/hYx+rcmfPyLHB8hbK/E35bz1B7&#10;27zJHFdUoqSkGDk5Oejs7ERdXd3thNucstwECzjg2HlhXesLywHHjs9cq8844NjxmevxGZ1zR4Pj&#10;xKTkawLH7t75mDw9Dz/+aQ6277oYjG7ZXgA3Ajd92kB0q+fl9wnYejKPe+/LwfQ5eXhjYh5mLyAr&#10;TRbYPs8VKLtRTqD8BcrdGM5s7Jt5BqgLHD8/kuCYwFjH6xgdq+OUVB5TNu670wGyA45vAuq8Qy5x&#10;LeC4p7uBD6omMkAN6OZD6zDTEe7rOez64K/H0f7fu7t4/JFGoyvr4+dRTsC51gdkD/M40l3PSV/8&#10;vOg6F655pLuR12ngdfXZOKg8PO7whTJd6/V1fLfOv2rZ7WuwrLSJzrFsY3/euJej2kGTJy+1/Y27&#10;RlenbF7Pelya5w0Hx7SR8rzIj7RPdnw7JQtqG/rV23aNt+h3V/JV0/Zsn6PXYCPbb4bKV/kd5X02&#10;9DUtX7iee8f1nBvCHNOmlzxL5Cscer/c8+GtlFvPsMvb5TrvN+N3vLeu4tv280PtpueIeRbyPPvz&#10;rdTL9dxu40c3Pt/B5ZO/XvyuGJ797mhwnGTLKn74W4LHMoLLQsMeK21wL2LEBpfE/7ftKMDkGfkG&#10;HHvuso7bSJ2y9q/aUIBps/KxYl0B3Pm/9i1bzX2z881CGgKt23wKsHBZvtm3wa0AO/0KDDieNI2g&#10;lkBa+zx2FpBNts5bv9UCtcpr/pJ8gmgLOOu4//jPbLw+gdEbmK+O2+xhHTtjbr4B2TpHx63bUoDl&#10;awswZ6HYZqvMVrkH1c+1rrfJ943uF9rDtInss6OQzDFnnTvM8R0CY9+eYg4HHAsE9/U2obOhBKkZ&#10;WcguL8cRguQjh2vQWFeBlrbafhDFB357FSpKS9DczpdpazlyCjhCUVOK/KI8lNRUQQ/i4T7UBcza&#10;mirR2FiN5qZyNLXa17nwUNVLo6W+CJkFRaiuKUZWfgFqm2tcHsL1ONxaibLSUrR2EOheM9gieOqo&#10;Qm1jlekMXA48dLVVopzXaGmXTSrRrs/6SrS1V6OmvAR1TTVDAs3h2sI+TjZpod63sakaTY3ltL3A&#10;+/BeMtdyre6OatQ1qsyXvsRvJDhW2TtaKlFRU44OAvIeY2Nes6MGVXVlaB1G/Q7zePlnXw99i208&#10;vHoSoNB/NUHMXOOa/UKdw3oc4+TEPoHKwdel3Q63VqCsrBRt6mBdR/6Xq0d3p+VbLYwa0tBQgfZh&#10;+HXP4VrUVZbQptXo7WvGcXYm7TKr89lSV4ry6gocZrkvvi7rwXu6rql2GB3EK9v+RoBjlaW8vBQN&#10;zbUEiVbHV75aU1aC+iGeD8PzhaHLLd9sb65EfQPv/WHeY/KJ4/SJ3ss+5yy/q6fftV3B73p4TDWf&#10;G/WM8KH7vbm1Bq36bKlGY20pKmsq0XUNz9LL+lL//dfAOrY0V6CRz86343nSQ59taKric1H1H+49&#10;ah33jgTHYmC9dqZgx64kpmTs2J3E/1MN6BU4FqC1wbHA6sp1+Xjgj7n4xf05+M0DuQTK+QTG+fjl&#10;r3PwS+773R9yDYAVuP3pz7iP+x97MpdAuBA//XkO5izKxx//nItxZI8Xr8jHz3+Vi1/9JgcPPpRr&#10;gOyEqbzmT3Px81/m4KVX8jBpej6+8MUs/Im/b2C+P/hxjmGHR43Jww/5XWn8ZIJyrjL33/9jXe9H&#10;P8nFVIJ3gemN2wqxfUc6fFgvU7/bMe1OZochhyDepcPigOO3B2negbkOBxz3kpFtLknB7KWeeGX+&#10;doyYuQ3uUUU4faQIqxfsxv7ccpw6TrDcRda2pRD798ainA/AyO3eeGL+bsxdvA1PTPOET3IxTvA4&#10;i4W1mM9LGMN+ENHDvM6dqEesbwCWesTymeGJLQklON1LBrp/lreY4t5OdsYXbMQzK/0xe9Z6PLE4&#10;AIns9CmigvI+Sla5ozYXe/bGo6ydIN8wZBZLaRhhc8wFAChWxjrP2td3vBFp/kFYE5yG7iMsu8rc&#10;z9zax4q57mrIx959Saisy8TiefuRVJGNdYv2IrQgHzEhsYgvKsMRAhK7zvYLwmb/LJbWKo/yH4ph&#10;6eluAk7UINB9H9bujMXabZ7YlVWFM71iza16GRDWz0zZrLeuYTPZdr0Gym6/YHXt/vZQGY8dLuPz&#10;OggxBRVmpMD15XojwfER2rS7LBkvTNqGPfmVOMW69B7j7PTEELy4wBe5TU0GyOmaNnupDpbFdFqp&#10;r7sG+ey05VdV4YgAMn3LrottR51jIrH02/Yo/aMhKx7Lt4WiqL0Jx2yfGsIXhryu/KSrCjlpWSgm&#10;4BTAHGg/tQV9s60qG75+CahkeXo1+jHI34fjf4OB6pEjzTjbVYA1S/dj98EwzNrki8yGZpwQ2BUI&#10;N+yca3tbNjreU4WE0BhEZBWiqiQPmfTHHp4jnzrRXgy39e5YE5qPHpbb9kljc/l2I+WPPgeRV8t6&#10;CJBeJ9B/q+D4KH2luSAKv/3DfIzbmYgu+slJdorKM4Nx72+XY1NcPnr1fOm3s2w+MPLTf8/ao0g6&#10;ZoC9dbnvLnRiCHJ765ESdAAzN8ag80wrjrnkp7ZUm7uyoWJ4ew9XIjMlC+XsDBu/GXjGWPem/K4u&#10;LQbLtx9CWWez8Tvjxy73v0YzjnWV41BALLIr8rFjgx92JmQi0MsfGw+mIzcjGUGxeejis1DHmudV&#10;/31s3+cDzxP7nh4CkOrY07RXQVQI5qyLwu59O7DkYCaOi/gY5KvmGTLo2aJnyMCztP/+cmXZ7Tx0&#10;zIkjtYg8FIqdUVk4erT5mjqLdzQ4HpiQR+bYnczxFjHHBGPuntnY7x+OHQYgJ8OHINnLJ83oXaf0&#10;g2MvMsebCVy9dhfghVF5+PVvcxEeW4g/PphrQOrTI/LwyOO5CDxUaMDscoLlWfPJ6jLpvG9+OxtL&#10;VxXgFwTC8wiOf/f7XMMg/+3RXDz2lOL5FhDg5hnWeTpZ5PmLLQb6v7+Rw2WVCwzIFpBeu7EA372H&#10;+wiEv/WdHMNAL1qej+993zruq1/NNv9PnZmHewmQd+whc8w63s7g2Jt299sfZcC72HvZS2kjwfF2&#10;hzm+A6HsjS/y1cCxhhX7OkvhtmQLFoQoxmQX2jPC8MykPciqpyRp7i74puYTFJaj/bCkD3ph8AXb&#10;nImZEz2xNz2Nx3hiY3gOujn02UTWo7quCkePMKZyVTFKKsvRpReNywtXD9WuNrJVZIQDPPZh4dYY&#10;BITsg29mNc4crUNlZRGKq8rRyRd3bU4UXpvgSxCXhKkTvBFWUYNTR+tRzbyLK8vQ0kGgpBeDeTnU&#10;op0hyGqrStDYSknI4WoyykWorK9meSzZR3tzGYpKilBDtrr3aCv6GjLZSd+PuBK+7Fi3NjLYJRUl&#10;aOtowOHmchRXlFqMp/In0OhrysSs6XsQX56FFXN2YV9OGY4R8Amw9bLOzfWlKCLL1ab/CTTa28gi&#10;MUxRLVnaHpWnrAil1bQJ7W6xqJZ8ReC3s7UK9fUF8F63B6t9YuEbsA8Hi+tpkxpU8Lzy2kpTjy6y&#10;1q0tNabOncy/jaxTJ+veSraqsqoMh2nfDtajqLSYDH8dgZvqXova6mIUsmyttNnxvjaURPrjtc1R&#10;aGG9XMH6jQTHXZ0NOHu8CtuWbcUUEidHGO7rbF8N9m72wKub4tFzup0jEBUoZpvUt9QadriDDGE7&#10;Wa5Sxlqub63H2Z5iLJ/mhvn70nC4V4Cjjm2s9rd866ikE2T/bdt29zThZHcl/HfthVtYAU6d4sua&#10;zH9JSSGq2e4CObJ3u2zEkbUmMnwD1zXtX4zG9gac7szDnPFuWHUoGz0EFL20YZV8k34nG5oOkFJH&#10;LdlxjSiUoER+2y/nUHuXs90qdD8QlKqcHS26ZhGqyOQZec6AD5AdZ90bG8pRX5mGhXP2Yu+hSGze&#10;G4zsukaO2NSaa3XQv9s5ktPJ/zvIepZVFqO2H6jpXj7VW4EdKzwxbkM0mskgnyDAqivOwoGoJDR0&#10;tRiwpvuiskL1KEUnzzlJEB25Zycm+6aTdea1bhk4bkRNVgxGjliKF7eHoLylBad5r0ftdscvn3PD&#10;tvBcHD/VQj/nPUzfrmG9j/Ieky3EtlbzPu+lb6iNKmnfDt4XYnqPdrPdyotQVlPBzhWfXf2jFwLH&#10;Sf6BmL46HMVtjP9O3xDQU37N9eWo4mhHC/PokO31bOG91NOYiUlj3eCWmG9G14521aDS5M17k/+f&#10;6KrAHu+92E5yoY/5q40q1EZkwo/SR0sYlUEjZHrWdPF5era3DG7LdsEzNh373fdimV8ajpzk/ShJ&#10;m3kmuN4bdtnKDLPcw3rpPigiA63njcmzv+3kC0c6+SysLUFcYBCmr4zAocj9cCP2OnWskc8k3j8V&#10;1rPiiJ4dZKw79Szqf7YcVn1bqlDN0QiNEvaw7KV8lsrmIlMEklsaSlFIX64jG93L50lPUSzeXOmH&#10;ZHayzGjLMP3oHQmOt3llY/feOAKzUiM/2OhebD49yBwLHP+EwFQgcyvZ2h2+BRg5Og+/JWN8IKwQ&#10;fyIDPHpsHka8aIFjn72FlE8UkmkuJBgmm3x/Lu77RS6+QtC6hsDWBse/J/P86ht5zLcQf/6bxQA/&#10;xzy2eRdiMcGtzvnpz3LxtX8hm0qQ+OOf5GDBUmqOCZgFhDcQCH/3e/yNTLKAtH6X1ONHzGf3/gK8&#10;Pj7PXGuHb6EBmptc6mXV8fZJ67eWwpsvHIHjjQ44vvHI8h2Q49XAcQ+BREtBHF6fvQ9Fhwn+pO/j&#10;C6e+vgo97ZRBzfXAK8t24oUpGzCZvtbewomxy/fDy38/Hnh0Gf42bQt+9cRSPLNoB+Zt2IOX3tyG&#10;tWRh81MiMX7mdjw3yQ3LQ7LRReCsl263WMumQmxd64lHZ3vgyZfXYaZXEjrJ4B7trkaYtw/+Mon7&#10;J2zAK57h8Nu+Az96eAWenrEJP/rbEkzcFYHAnfvw6JRteHrCOjy9NRbNBBMLlgSjoD4bSxa748Wp&#10;u3AgKxcRe/fjxSnueGGmDwKLyf7V5WD5Mg+MmLUVT071RFBJLcrjwsjyRKHrVD38t/hizHwvvDJ7&#10;E15dF4C1HnvxzIT1mBuch+6GLCxcfAA5NRlYONsPCQTHq+bvwaHCbHiu2w+/7DJ0VqRgwUJPPDdx&#10;CyZtT0BbTzm2bfbGs296YltYKgJ89+L5OR54lnWb55+FbgIX2URsXm+NyrYNT87bhkdfXI+VgZno&#10;7hN7VY2Eff4YNW0bniM7vyub4Ck3BnNWhKHldCOS9x/AKhITuXlReOXNzZi8MRw5pSlYstADT43b&#10;gtc3haOSbVwcfQij525jO67HyNWHUN7Zgu76NMycvgNxNWyT7guM4Y0FxwTnx1pRGrEfD83ZhyoC&#10;tL6mfCxd5AG/knqympTDrd1BP9mKl5cdQCFfzrFstzGzPTF2/mY8zpGC+OwkvPz0Yvxu6l7kEWxX&#10;xIdhnO1bobns5FTD32MXRvTbdtHBPHQ0ZGP1ir1I62jBqXbK8VZ74cmJmzFi9k6El7Az0sR3wUpv&#10;01avrglluaoR7LkXY+Z5YTTb/5lVwUjJiMNTjyzEXxYEcaSkFrE7d1q+OX4dnvOIR3NZKt8tISiq&#10;y8LiWdsxbrU3Hh+3AbPYtn3HaxHjuw8vTWW70cZ78wieWO81K7fj2dlueHKyB3zSK8he9jOO6lhm&#10;xGDMTDe8OG8LHnpxGw6S/T3RV4f00FDM3xyL3nP1OOjhT1/KQOKhYLw6YzveWLwFf521F5lcqCTY&#10;KxBbAyMxc/wq3DtqO2Jqa9GSG4+Z9Gn5zxyOMnbwevF++/ECfeH5ieswwVP3XguqMyIxZZ6eAeww&#10;Xid7/NaZ40ZUpkaRHNuFOe5BiC2sQl97Llav9uXo1G64RRegvSwBr07dgmenbsb903YimeAtYLcv&#10;nnl9GzYcSEVy2AE8wXt+9JJteG3mHuQQ2OWGHMDo6WyHKR7YGl+EXnPfiTluQBZ/e+LVLRhDOz4x&#10;YzeSauqQFhmIEW+4Y5l3CFav3w/flFKcYEdp9Qp/+IWF4KG/LMBTq0NRy85wRlAgXta9OXU7vNL5&#10;DODzYeWKfSg40oKCMLbRNLbRUjc8v3AX1uw8iNemrsPLW6PRcrgCHqv3Izgnm53hvfCOy4D/9n1k&#10;jtMQfSAYq/3SCY6L4bXeB89N3opRSwORx85jQmgARry+FYt3xiM2IhRjdE9PXo/RGyJR1akOGO9j&#10;AuPjneUkHnbi4Rks2+vr8OqKCDTpecIyVyRFYuJsPpsnbsXCoGwcbsvBkgX7kdxUj6bcWMxdGY7S&#10;+nTMnM17co4fogs4QuK+E0+9uRUvzt9Lv6pHZ0kqZi9i3jM346mZuxBe2sCQj+XYuHA7PBOKqRu/&#10;eDTqSkD5TgHHKSmpl4Zyi3fRHLt7l1OaUEQZA7XF3jkcVorj92KjQ7aTh08hZRUFuOf7udT+FhLc&#10;8mW4vZBMcT5lEBwCDSjCA3/Iw5hx+XjupXz8hSDXe08RXhiZj9UbCo28QsfOWlCAz32eDzmC45/e&#10;l4u5iwoox8ijhjgfU2bmk2kmy0IQe8/3cqlRLjCA+s1J+XiTUokvfCHbSA1UhpnzqCneXIjv/J/k&#10;FYX4LvetWFNIvTK1zJRhrOI19ZsXAffY8ZR0/FxgnUysS51ux+8bafcdu1IIjpNNx8Quo+q93YdM&#10;k9EcFznRKt4BIPd6q3A1cKxh3IbUQ3hyeQhqDNtA9oCMxskTbUBPIebxYT5ubw6OVyVhJNnktKp0&#10;zCVzmlSZjZXz/RBTloPNS/biYE4ePFcSnO3MwpkuTsid5Y2A/Cq0Eni/NMEd4dUceiMz1kd2JTnY&#10;Dy+tjcDRE43YtdIdE7cl4siZNrINFYgPi0F6OdmYlBC+FHyRmJvMUSSCptp0zJm5D5ntlciIjkNK&#10;CVmRrHC+4HciNicZM2b6I7s6DRPGbYRvPhnc7HCMnOOPSrKmyX6+GL3yACLDQ/Dq3CDUEAimxiQg&#10;oagIQR67Mc4jGedRi21LNuBl9xQzrD1m7Eosii7FkeJYvDzvAIqqUjF92j6kV18MjsMKs7BhsS/2&#10;p2Zi60YfLD9AdquzEDPYafBKTseqORuxOJRyk+Z0vDHOA6Hl1ajPS8PuyEyCZ7HHfEmT7Qr23Ymx&#10;Hgk4TlnF+rlbMG9/Jk6c70B7YQxe5ks+u6UBheGBeIk2j06IweR5B9F8phFxO/0wj+elx/rj2en7&#10;0XSqFYe2eWOaezLOnqoiu+0J78R0slOeWByQje6WIvgFJ6KohXrathKsX+WGHZlVlNBceJndaHDc&#10;zZGG3kZOqJ7lDv8yvoAzw/DK4oNoP9GEmL178MaGGBw9XgevVe6Y6xdPkOCFZ5ZH4sTRMiyY4YXd&#10;WVnwIZvuFlOMs90cOZxp+VZbYTxGTfFEeHYyJk/w5KgCddR5qfBLyEdZyiGMmBGA+pPNHDrfi1Hs&#10;THSdbEFRciolB4UI2OmLyR6JOHasGusXbWUHjs9RSg9e2piI092FmDrFm+A0G1uX+WJnaglO8LiE&#10;8FikldE3U0Ppm7sRR9A+bVYg8qtTMOa1DdiZV4v6+GC2UQhyS2LxKjtRRQQsmUH7MGpJAKJjwvDq&#10;zP0o5whGZlwCDmYWkX0kOKZ9TlH6sGSlB9bFEIi1ZOINAiC/gkrgdBPSAgIwYUUkelEPv3W7sTYo&#10;HZH7fPD4/FAO41dh9VwvbEvKhO/GPdh8KB2hlCot8c1gnOFyLFvshY3RhehtyuYIqxv8MtiRZMfS&#10;M60E7byHd4WmooHPgMPlqZi33AuRlWQ/jXTl2uUVNwQcp4Rj2rJQHDjoj00xBUZ+szggAttW78Xm&#10;yFzq+1m/mFyC22IsmrkVmyLT4bFyC6bszkYvO3uvzNuBpLoW1CQE4eGx2xGbl4wJs3YhsbaOnaoQ&#10;jJi2AxmtZNDZBgYcH9yD34/3RQU7qOGePpjrG4sgHx+MpL37Ttdgy4IdBNQlONmZjelTfJFAm62e&#10;74sDfP70VCbgFQLq9MZ6lEQfwEtz9yIsgs+duQfQfLYF6ft2kjzwRzuvs33pOjxB3zrTRdwx1xeR&#10;JeycLdqNfelZ2MHVS21wvInEQugefyzzSURUeADeWBeNI7w3fNZswyzfOAR4euOVNTE4caoaa2a7&#10;c1SDHffGAuwJTkKpYaTZ8WN7ViQHY8RifzT0tCBmhw/9LxQtZzqADuIh+suOtDJ0VdJvKXc6mMW2&#10;n05/Zj0aMyPx5txgFFbG45WxWxBZ14zqxIN4dVYAWvhsCSPgnuUVhwiSI68TRLcdqUF0WBxiistx&#10;kvdayHYPLArKNJMqh+tDdwo4TkhIvBQcx10jON7GIf1Fywvw9f8vB/f8IMcwtd//EZmRtYV48pk8&#10;/IDfH3okjyC70ADYP/6Z+8jcPvIE9/WDaTHAD/wpD/cTTAsc//XhPJPnE0/zxUvgvZZg9xcEwzrv&#10;xZfJHBOQL19DBpiSiD/+hedRvrGJmuGf/TKXYFtRKgrx29/ncTKeBYr/jxKLH/yIoJp5Kv/f8pjt&#10;ZK0Fuv/KsnntdsDx9QIy57zbxwJXA8dijltLEvgC2YPcDk7kMREoODTJIbSmRnYi5+yEf14VehvS&#10;MJ0ANLMqAwtm+VFzm4Xl8/YiikO2GxbvQSABjNea3dhMAHO+MR2PjVuDh6ZTw0zmeQwBRnyFdJEE&#10;ZHxoBu/ywSt70mikZmQGh2G1ewI6OPQtxqooJRqTKNMYMX0T2aF9SMlLYuc2CHnVqZg1ww/pfAHU&#10;ZMVi6jwytDM2kw3cg+R86qXnBCBbwH2GL5KaOTwbE4gfkpV+eaE3RvIlOs0zEo0c/o7y98eLZGJe&#10;Wu6HtJIy6vx8MWF3Os6fr8b25TuxMaIQZ/o42ZdsSGh5LUFDIucgBCKH4Hj2LH9kDAGONy9n5yA+&#10;FYtWbMF949zxqq7J8gVRJ7uejNFOApFTZMZL0qLIppM5nrMdmyMoQyFwl9bvBIdmPakvnhySR5s0&#10;InrXQWyifY6e60AbgdjPRq/F82Q0R81ywxT3UMRGxWDa4lC0n29C0p4ALPZMQEpsKKatjsKxMzXY&#10;RgC1IlwSmRYc2uqFNYFk7ptIAqzcgRFTaQvvaNS0NuJERyU2bXTD1uQySjfePnAsyclx5h+6eydm&#10;7COwIwM7LyQLON6AA16e+O7ozRi7eAdeImu6NZLg1m0/lu3NwNmzFVhPXbLlW3vgHl9K86Rd8K15&#10;8q3dSGbHqzojCm9SKy/besRRd5tIcExWV8Bkj5sXXt2TjjP0sbNnDpPhqoM3630PGUNzXYJ273jO&#10;LSEAX8c2OHuCMo45vggvysKmJQLHxVb7pUazU2L55jNTOXxM4DWTna1c+oakNhnt9LuUCExfFk7d&#10;6CH87JV1ZNos/5vsHobatnrEHwzESPrfC8w3NNfSe2vk4CRHNcav8MIuAmygAp7L9iMouxRnTjYi&#10;NSAIU9fG4DgaELjZj+xiKsI5mjDfKwWnUY1tS33hm5yJPVv8KCNJ5/1FcLyH9u0twoSZ63H/xG0Y&#10;s4D+M98TB/MpwynlPcXvz850x9KAVHT2tOJodTbmrfagjKeOMotbC44nLzyE3IpELNt6EO6bAxGa&#10;kgGfjXuxgaMERw+TlNu4CyPne+CvIzfCJzEDnmt8sTWuBJ2FUXhiFTsfHWS/m9Ixj6xnfEI0Hhy7&#10;Fk+xkziKYPINjgjl1FOaw2F/ySqS/QMwnQC0B90oo+xg+sYA7NgWgEU+qThzroJMKCUPyWwHdsrm&#10;zfTjfIcsrCS4PVhGIJoXiV/y3hxBsKl7c7JbCML5PBu56hA62alJJkM/fVMcTqAOu9fswjqOQJ2h&#10;by2b5YswjjhtWroH/nxGDAbHYX6BZJkTERywC997ZRNeM/cGOwLhKZRe+GMxCbGj1Eh3VKZjyTKO&#10;TE3bilm74lDfZkX86e1tQVaoH55yj8Kp062o4gjI0hXhqD/TDtSkkWleiz+QRR/N+SWj6TvR7DDN&#10;5+hDMjvgzRyVmrowBPnllLHN4EgC/TMjKACvbY3HKXSgiB30eevD0Ehpzv4dHAmbvIVgPQCpJDRO&#10;H29DpK83Zu5LfseBYy0f7enpNQQ4TupfBESa42Ewx2IwBXyVxNRucLM+xSIrrd9iMclu/C6wquO0&#10;T/9rvzv3CdhK2yygrfx0nv63P3WM9q9nvnYe7pRWSCesPFzP0z6dq/z1qeNUJgFmfbd/s8uta9yO&#10;TPHgMjnM8e0DQm/XklwNHGtCyTHq5HxW8wXuS0BGdqCcbM3fxnohpTwHKzkMvSeXQ8J1KZhIsJrB&#10;B/KcaXsoK+DEND7kw4sysZaT8vwzM8ng7MLGSILLnlx2QL3hz4l8hzmBL/RAIsrIVOrBLeY446Av&#10;JRX7UEtg6E2t8xt88PYQCPZyyHTEq244WFWH7NC9eGrCTiRkC5zyhUaWYxqZ0YySJIwWq0aNcGG0&#10;P556wxtxZJenz9iPLMorZk7ZjcTmetRnRlBG4I8SsuA1+WkIj85CaXEODsVkk4mphu86L8zxjkfY&#10;/iDM25aMMwIZi32wPryAQJFa0yk+COYDv7MkHuOnW9c3zHE/cx5Xlolls3dzQl6mxQCROd62eSdW&#10;cpjyCNm8uEOJ1PTlsHPhg50ZZUbXfSgkGZUc5i2OOcAX1F4UdatDIOBYj/BdXnhqKQEvZRSrZ3Bo&#10;3i8Dx862o5U6vlfZccnQkCelHGFknAuyozGOLFYxOzKBGz0xgUP8KdEhmEy26yiaEOq+A1O2kIXu&#10;K8eSWR4ElbnISuSQcxHbsTmD7Lo79pJ5PckyrV/pBp+s6reVORaDpFBc1ZlxmDB2Bf4wi21VX4dz&#10;x+vJgPph/IYodJxoQE5CEtLzcrF3yx4spP713Nly43/7M7PoW15YdiAPp7rzLvKtQ8HJKK0pQsSh&#10;FA4r16MoKggvkzFOo5xg6uwg1FK/mXbQj5KNULRycldOXBzBQC4CqEeeti0BXZwUmhGTiOxiEiKr&#10;d2MVJRlnjxViwfRdBDBZWLeAevrYEhyvT8Fzr7khqLIOOYcIPMbLNwkgZvb7Jkc50qhTrko4hPEL&#10;QpFbKqmSH/IIWOqLM6j3zEBpWS5COWGp+xgnXVJuM259DOvdYiaVnj5cihWLNmCqHztNHNIePXoT&#10;R0AqyP43IycsAGPnBKGpt5ZMpjsWUz4QRunJnO3y2ypsWrATPkkZ2CXmODQdB318MdU9iVrrCqxa&#10;6k3GtYBD9OWICklAATWqsWHJyKunrrYgGqN4/yS3NeNoRRrmLfNCVJWY42tnjdXGN4I5rkg+hHGz&#10;D1IKVI61k5bg51P8UMCoJjvZ8fYIS8MO+vtrHOk53MnR4zfWYEuMmGN2yqOLKNciczzJncC1nqNh&#10;IXhivDdi81MxmXMD4qup06/OQUhwCmo4n0D63OOUV6QH7sZD7GBXs4NygPfNPE42DvD2xzzPFNq2&#10;Ftspz1gWlI/u6mSM1LOGzPESyll2ZFagpzqJ0g1fpNCXmzlBNywiAzmUhUyaexCNZ9lxpaxm8vpY&#10;nGQ+3st9sJL+a/vWIfrW+oVijjMNuN/Oeuyj5ng921bM8VIyxzGRQRi/LpIjLI3IS0pCam4u9rnt&#10;xQIC92NnapEUkYS0ckYIqkvF65SVBJVWUVNOjTUnxFWnBOPRSZ7IIFEQ6eGF5wh4m6nvP0fmeO48&#10;b/iklFBHXIJwPpPKarMwd/I2+BdRZhYViGdncDSEpMBk2Z7P6/J4ykFm+KOOkw0Puvlgqkccivks&#10;jUgqwPFj5Zww7U67ZeDkuVbDHC8+8M5kjpMY0viSFfLsUG73EBxvIzjeSlnF5n5ZxR7KKjZzeF8A&#10;c3ASSHVNBty67LOPH84+HWOff63nXelc17yG+j5UvW6XfZKzSFaxk7KKTZRV2OVSZ8DTkVXcrnj1&#10;ppbrquDYTPzgBJCqTEarYNQJskl/JquwKaaIURJKsGXlfhyk9u9IfQaWLA9Gbk021q44QJCYi82r&#10;gxDPF77nhkCEEdT4kXHZEccH5ulmlCVEGJb0Oep7l/umovmwFadUmuPjrUVwX78dD03zwAsTtmIF&#10;J6F0E5QfayvGemqCn+R5b5LlnLmWE+XIaqxcewiF1PKtWH4Q+U0l8FjjiSenu/MYH0xf5YfYLMoX&#10;VpPtqMnC6mWBSGmow6kjVYjcvQ8vTOVQOVlXP7Kj7WTHFi2i3pMM5cuLyPzVNKIiLhgzNxE49dVj&#10;/1ZqqeOKyJwVYi2Zu6hKgmPqiBettK6/ckUwcmoZpYISjbTKXLitCURsCecnkG3an8PJYZR1LKbm&#10;eAQZ7cmbIznpj2VlHQL520mWx48vlidp3xcUDYSdCDOkbnTYjN/ckIvly93xCMHsc9Rtu3Hy0dET&#10;ZLiOVCM5MNBoRl+gpnY7z+thpAn3VVvxV+pu31y0C9v805CZHIll7nFo55K9PSzHkkXbjeZ4vFsU&#10;tZHNKIgIIYPpZso20zMejd2t6OJLdTr1sAl1b6/m2AyvarIYy715yRo8tiWebCVBoSZJNnOyNnWV&#10;z1KGMoY2z6isQASjaGw8kI3TBHcea/wRUliKZEoTnqLeN5r66FqjZ+/3LTLs7ZwstM9tx4BtPeNK&#10;jUZ80WJvDgtzUhdlLp7rvalj34wX5u2kTpyTo6id37J6h7nu2FVBKKitQND2AGwjkDzVV4KN1JfG&#10;cMKfWO6nOYqQxomZbqu240lqOOV3M9fQNzPTsGpNv28uDaK+lWVLj8ECApqmE3VI2heAl6ZRAz93&#10;O3ZxaL6jLg8rlrrjCbKMoxgFJryghmGsLJZWk7laqfd8ZfpWjhK44zl2DCPLKgk+mnGE4GXxvI14&#10;bIE33pxHCU9MFmKDQ7CGutSTZ6uwc6M/AjNycMAnCN6x+ShOC6POlPKigmp0FFGWNE8RaLZglkcM&#10;Gtg5i9lDLT194fkZvPcCGF2AAL0yLQKTGIWlpOvWaY41Wa46k/ZbE45WSm5Ct23DY6vD0MMOTIB7&#10;AHZTLpMZewjPj9+Il1dRFkN9q29COnzdguDD585JPXc4gjKCz4Zxqzzx8sRdZPPZYQoPxhhqjp+f&#10;447NB7PRoREbkQK0fW5UGCZQ3/76Ej4nFlHXy8mOCfsOYO3eNGq82ynFCMYzb3L+w2of2ocjWC0V&#10;CNiyHc9Qe1vQ2oDc0AN4xdyb27AtogAtHFlbuNQHKa3NyAsJxlLvJBw/Vwt/9/0XfGtlAOJKczl6&#10;QVY8Jxf7twdhX0o2QfFBeLPzG3swBOv2Z7BDWcq23WmY4dFLOdJVXsGJkwewISADx882I+NAEF6Y&#10;4UZN+xbM9UlCM+U51iRRAn9qmoO8OH+DoHfklK2YsSUWrcf5POFISnVaNKZwvsdz9ImFBOGttHsc&#10;J2Q+xMmnb6zywfy10SjjM2TpsoMo4HP7BCUsu92oOR63FSMX7UNiAyeW0q+mzd1KvfFWvLo8EBk1&#10;TTh/opSdSWqvE9+ZmuMhl49OjrMWATHgeEcF2VvpW4uN5tiAYw++RAmYLyQCte3a56Th2EC2lIZ7&#10;k8eV02b+7mrnTbT7jt2p2OlLcLztQhsoL8+dxY7m+KbC0NvzYjY4XuzmD5zvNDONh0onGTbpGGfj&#10;N3Bij2Ynn9KDVAtvKJwPz9Hwr75bYYXscGgXPu1QYyb0lqIFkGXo4GznBs0AZ4SBE2axECsd5//H&#10;OXTbxBjHnWR2FX5N+8UqH6ceuJnxPhUZYyAMUn/YIXNdHUNmq0VxRDk5a6hjVBYtZiJGtplxYpv5&#10;wjtmZu5zdrli37KOmt194ng7znDCz4bN/ogv5XAyy2yV366jtcCJHTpqqHrbv4v9O0kg08O4xw2M&#10;UdtFGyhSgGU/5mmXh3VrYmSDPhN14YJNTuh/1r2JsUK7+JJTGYxNGN7qBF9oikRhzlM9zEIttFO/&#10;/YwNBsrJlxmP6VU9OWO/h+eflP1ZFhMNo3/fmZMdKIsJwETPOHQxgsRxl/Y5xfNbGRXhq7+djrU7&#10;Dl7Rby7nT0PtP8aymHBrpl79vsBr9XHWfSPbpJ3tacrOIW/TDgLPJrKEtQhMZ1s19fDU5x4b5Fv9&#10;/iS/kY2O0ZfP9dUihMPa2zj5++y5NuMzTfQF+YyucUJtzUl28oUO2tuEBrSv29/+9nUVIUIRMJRH&#10;M9vhsr5p2lMhxKz2Vru18JqKTmD7nyJe6JpWxBDWvd8esslJ/t/DmL6qg0Ks2b/Jl3We7RuuPn/B&#10;Rv0hw2QrsvRdtFUH6yqf1PeGhkoTqlB+doKdslZGUVAsbd2bZ2nPmH27MYfym9PUjbr65bW072n6&#10;keJK/8P9U+G+L+Ka/UbMsxVezmp720ckxbL9QH58mHGzG2mjXvmQ/ENJdWsvQ0RsGkrI1tekh3Gy&#10;WgAqKTE4y+gMJp46oyro/rFCB8q+Op+firxAe3TIt1z8QPnrmXGYkXXUhuZYlYvsrKLiSJJ2kpPc&#10;FJ/Y8rtWnO+rRiA75V6RxezckZF39WP72WI/z/qjplh1uxC60ISSFIngcm/Yfmv7aK+5rxnG0jxj&#10;eZ/r+TJwD8v/mnGS7dzCerebUINWnY2fsb0P81mg847wOD1PJHtqow3kl8dYzwvPefqT/bymD3Vo&#10;Pkr/s7SH0TDq+awz+07y3cJRtqnrOZLS3MSoKUO/Z4bypzOcEFrFiD6f/9kkBMRIDnbrt7a2NrQw&#10;WkpdXS2lwT/Ghz/+GQwJjpOiE68RHGvBjUxOgsvg4hpOupIN1m5OJ+CVFppRPcyqf5dPkpI44PjW&#10;3zh3UgkEjr/+l/mc0LOTYX3KkVdUcNlUwFBXRdQaF5UWIr/YOk77Lvpu73P5Lb//GPvTXKO4EIUm&#10;ryIU9Oflem0dq98K+en6+0X79RtTJR+c+S7X1THK25zbf23z6XKMrpXfXwYdp9/s+tjX1f8lNZzt&#10;zpnYEzwikMeQSAUlg+rNsg/O+6Jr8nfXets2VD65hQWoqGJoN5Y117U8LvZ1tYl9rimvi80G6uFy&#10;nquddKyO0fl2fhfK0b/PtT1YnjIO9S8gu+wWkWnCS7mWo4jhx1Kzcww4nrVh71X95ko+Nfg3lUv1&#10;u5wv2O1m+4Rta9sGxi5D+NZFNqKti+UzseEYt2QPQvNLKGmwfPFKviCbXnTdgTaz2mNYfufSDkO1&#10;20VtPMS9qNBYKqN8Xveh/MbVb13tYZf1kvuv3z4X6jLoPrzIF4qRn5VALbU39qfzfuA1r6U9XY8t&#10;LitGQkamAceL3QJRc5XnzZDXcbWfi68M3GMu9/SALXS/yKcLMzFjyir85OVVuP/ZtZSoxKOAYdaG&#10;agf72vZ9o+eJ8lPSPTtw/w2+nnzCPH/6nyn27/33ZhHPTQk+gHFL9yKyqHTAnpf4lstzY6D9mNfA&#10;vdx//7ve54PvjcH3gXylnNE7VAf7eTPwjHW95650//TbYODZ3+9/rs/SC8+Y/nuKtitnvGaPrTsx&#10;1ysKhbRBwRXeM4PbXc+faE5e/tx9ExF4p4HjBGrBhsscb/VkOI8tDAbN4ah9+wPh5xfgpMvZgMNu&#10;vnv2ISEhGdXVjN1aw6TPIVINZ9smp1qTBG2AfBFz7MLeO8zxnQRf396yChx/59HFuO+5ZXiTIdnG&#10;cLLYnZJeXeSNUZyc94sXV5oya6LbjS/7DrzG4dnnGNpoDIetb2T+ry/xwa9HrcbTU93MxK8bmfdb&#10;zetVDn8+R1nGUHZ9jWH5RnHi2T/9Zjp++8rqO85vXqPfvMj2vH/kCkYQ8GBd3i7fubH+Yrfp6/SV&#10;X41cxegj7mYy1ltt66uez4lZz82ilpd2u+qxV7gHx9JvXuKEyK/8ehr+8Cqj3NzM5w0nHL7KOQNj&#10;52/D3xi67C9vuuE1yhteu4Znhvz+BcqafvnSyrdg9x0Yu8jLyCxutt/pGaOyP0/ZluryVtryWs99&#10;baEXXqTtVOdr9SOVW3b/9E/GI4jymNthGzZzHBYfh49+4tNGVuHhU0GWU7KJYsYzpqxiX5yRT2z1&#10;LLKSVznWbzqAgoIsDuu0M4h2s5MuawPGmOVvVVUVHJY4jpOnTuDEiWNDJnB6QC4nOGklQNvWm2l3&#10;H+o5JavQ94H9lF947XJkFbfDTXaryyBw/O8PzsMSavaAw2Z1pDslneLweDNlBiM501xl1pDw21J2&#10;5qvh1BudNxiKbcLyXUjihLLzpzm0fxvZXkP19vDo4HJpmLOdCx+IOV7nE3zH+c1p+k11bRleZnzf&#10;cydazSprt5Ptr1YWcCKmOlZZ+fk4d7L1ppRdvnC1cl3t97PHW9HEoXkxxx77Kau4Bc8bSWbOsBzy&#10;YUkirlZm1991XikXAFIn+S3Znc8Tc2/d5PsdfMaIQBBbfJZ+fy11f6vH6nki21/PvSZb19SU3Zmy&#10;ipC4yAFwvJ3g2J3geCvB8XaC470Ex1sJzNwIjK1E5ngzJ67kZlDvdgTnzp1jmKTzA+nsubM4c/aM&#10;k2iDto52agDrufKMlvrsoXankx2KjktSO487caIPmVmlZmES29bqlAgc7yI41veB/Q44vtWY9La5&#10;/nAm5A03HuXNPk66Ow3Nij22l4m92WV4K9c7w4lOAsexqZxAwxf1W8nrZp57o+Mc38yym8lt9But&#10;rvcKwbFZcnuIpXVvdpmu5XqnqBMWOJa0xeiHryPm8K04561Gq7gVZb542fRGI8EQOL6T7G7XQZ0B&#10;geMcLml/LXGGb7Xd75Q4x0NqjuMTwimrsJjjq4HjrZ5cXtotFHn5WYy312tAwtmzBMRnCIiZBJad&#10;zbLAYYLhxsYGhkUp5iScLk5OGhocdxAcHzt2FKnp1qp9Djh2PGi4FnDA8fWFpboRLwwHHN8a2zvg&#10;+NbY3QHHt8buDjge7ttw+McNW1aR7L8LH/nUZ4YPjt0PUVaRbUDxhAkT8Ne//hWPPfaYSf4Mwu9s&#10;Njg+zBnITSjgxJ2OwxZj3NbeziHNC0n/i2Hu7etBUkqeA44d57kmCzjg+Na9sBxwfGts74DjW2N3&#10;BxzfGrs74PiaXonDOnjY4Dhw5Ev46Be+hHt+ROZ4ZyUXzpC+tYQsMgO2S1bhyRiQlFooaUKe2/YI&#10;FJfkGZZYgLiIy7SKNT516pRJzuYCjhn2pIDaMgOICYL1KRa5o6Nj4LO1vY0hd7qRmMTYslrMpN/W&#10;W2h3Hy7csGtPClcWLLuwn5IXr90lVii3Ymf56Hezv10zOGaMTIUwUvgkhQ3Sg/ewYiFzeLpn0PD0&#10;UPuGw7h28xpH+/NWyCqF6Rqct/K5FlmF8tRQosqt1Kc8LxqO5jW1Gtllhti7uRjHEZbJtWyXrYts&#10;xLwUo/hK9X0r4FgxX+262J8mhulNGGK/LlnFsP1Gdr58O1ypfhf5TX94t6Ha4FrAcbfCrg3ym4vy&#10;lK9ezW/oO8Pxm26GvBqO37wVWYUVfu7idDmfv9G+dF3g2MVvjtKOdpku9ZF+v7kO/9e9PfC8kX0u&#10;c+8qzNhwZRWX+M3gPK/iNz30uyM32G+uX1YhHx/sN9d3j16PT90psoqUlNRLFwHZ+Okv4+Nf+SrB&#10;8e+GAY7LsN0rGuUMzyGt8dNPP42wsDCUlJQwZlydwSn6vmDBAmzZssWAwUWLFuHJJ5/Enj17DIje&#10;tYtLLa5bh2eeeQbh4eEGZHd3d2PMmDHmuPj4eJO38tMxTz31FCM8VN9xGKiru4vxRFuRm5OD5pZm&#10;A47rKbMoZBgUscglpcWMYFFNNrmN9e9EbGyGA47vuFa+tQW+FnDczXivx7l0dHlBLpKzc1HRVGfi&#10;43Z3Msaq4h8z1meXAWgEA4xxWVlWgkbuG5amk8DAii3LGKFN5ey4cfU8gqSWuiJkFhSiibGIB+cz&#10;XHCs8zrbKtkRzEc676U0ptzScur4VXYLUB5hnNga6lDrmmsvAcg6v11xXxmTua2/bJ16cQ31ItZC&#10;JoxFW8HnWzOXA75S3a8XHMveDbUlyOaKWOlMGbk5rFcBahmndVi2di03X8Ky+8UdhSuD7GsFx8Zv&#10;GAO4ND8HyTl5qGru9xsu1y2/aRloW9qLtjN+M0R7D/li7S+/OgZtjfQbLszRRb9pqi2k3xSxDdge&#10;gzoNwwXHxm9aKylrk9/kGr/JK6vAERe/6WEs5Gr6TX1L3eX9hvGCW/vLdjm/EXjubq/ie7EELYwj&#10;fqWO1fWCY/lNfU0xslz9JreAZR/mPeriNwJ/1+o31wqOzeI3jHFdkmf5TQ1X0TxBjXV3R42Je32R&#10;39B2FfQb85wYBkC2yy+/aW0oo99UGL9prKHfFBaxDS71m+GCY/lNR2sFSb8LflPABTqOquz9Zeth&#10;nPEq+k3DZfxGcZeb6DctLFsFJ+QfdukYuN4H8psuxlmW3ygG8ZXqfr3guLuzBnXVg/2mEA3DfbZf&#10;5DeKs35tz5s7ARxr+WgvL+9LwXHQRz6Dj/6TBY49d1VyIRBO/vIq4UITFnPs5lVKNrnYpK1eZfDe&#10;GUewWm5QwSOPPIK//e1veP7557Fw4UKzLysrC1/72teQnZ2N9PR0hIaG8oF0BK+99pphmWfPno37&#10;7rvPSA5GjBhhWNSJEyciODiYL7BGbNiwAadPn8YLL7yAiooKznSsMQD5TtsE+Ns62pDJpXfrteoM&#10;AXFFZSXGvjEWcxfMxcujX0ZGZoaZqNfZ2YaISDLEWl57wNZcQYcrRO3am2LsPrCfi7R4+5bQNg5z&#10;fKf5xI0u77DBscBrTxUiAvfj1SlenOnviVGL9yOxqhY4UY4tS3fDO7GIE0MV2J6sMpceDfSL5kp5&#10;DCTfH7ReoOoCS2UxPQo+L5aku4XxP5PZCeT/DYVp8D2QjrauMqyfsw5PrgxFfj2D+jO4vuuLYXjg&#10;WMvANiAvIgh/e2kDlwn2wRsMDfT4WDdsScqzVmE72ormvEhMW7oL0Vzs45gYYr6MzIIUWryDq+Ol&#10;HjiAOZtiUFqZhb1BXNGPLzrXRT/sl5KC6+dH7MPEtQdRzFGf3q7LA83rAsddjCLBpXEXTt+Eh6du&#10;xxsKR8XQUKMXcMW+knKy+tYCAdZiE7a9rEUzrMD91r4esWWse4/snpKLJv4/XIB8TeCYfnO8pxIh&#10;+/ZZfsMQca8s5fLNIkKOlWA9l9b2zSjFSS4qo1GCo1wFMWBvDLJqq4f2GzOqcMFvDjeXmPK3sm61&#10;OanYE5LJRQ2KsWLmWjyzJgxFjVqc4WK/GR44JhBju2cE++OhkRswevlOvM5QZo+/7g6P1AJj5176&#10;TX1mGCYv24PESi1WQxv2L4Bj/Ka3DglcfnzBtniUlGXA72A6Wi/jN5rNnxm6BxM3HEI5l2u+kt9c&#10;Fzim3xxvy+Gy5xvxyHT6DSf0yW/GLApAfHnl0H5j2/oSv+Hk0aZiJFPG16I6DwOMyueuCRzLb7rL&#10;EbR7D8ZM9cIohpMbsyIQWSSHzh8twiouSb+f0Zm0YMURdr56uAz9vj0xyGuoMT4+8GyxO0b9dVHb&#10;axGWzkaVPxftbI/KzGT4HcoiEVeAxdPW4LkNEShnh8GVqVb5hweO683zIilgH/48ciPG0G/GMozZ&#10;41yS3SeryIxY9XLhkRouXz1p+T6k1VzqN6e4QE307gAs8eYS88VcNjokA+39CwZZiwrZIFhLyzfy&#10;2bSbK25GoKr9ys+b6wHH3d1cUKg5C1MnbMBjMz3pNwxtSb95dXEQkvhstxdlueh5cxm/0cIkhxto&#10;99Q8tOldMEy/uRPAsRYBiY2NuxQcJ3z4k/jIP/3z8MAxh/d37Ipn4PgK855/7rnn0NzcfNE7PyEh&#10;AW+88cbAvm1cJnL06NH49re/bYCumGQBZm1insUuv/rqqwZEum6///3vze8C3pJv3Glbd0+3AcRp&#10;aWmm3k182Yo9zsvPw6hXRiEyOhKdXZ1cyYYr/PCBGnoowcQ4dsDxndbSt668wwPHlCT0NSI33J9x&#10;YX2R29zKWbStSN23B48s8Uc9l/3dqmWKI7NQ2VBuVlw6Iiasn0Xu5Wp3jbWlKK4oo7/y4W6Gj+tR&#10;X12CksoyHD7agraCWIx8ZTtCybAIMOslUpYajjHjdyGdy7AeG4I5GT445svKPwDT1sXiKDqA0+0o&#10;jgrk0qr+qFZ4IZYvOzEW4dmFZmU6vTy7uORwGRcIKK+r4hK9DUgN4GpxKyPQolWtWC+BoMNtFQQ9&#10;Raiqv9AB0Apm8ZFRSCqvNitUdXXceHB8vDUb86b7IqFJz81upsMAV3nrEyjgS0fsthZcaCRrqroI&#10;HDbU0f5kl7TvKAF7RxufJ1ytLC/xEF54bQdi6rga2mXYqcGM7fDBseU3GQf98NICPxRxVSmcbUH8&#10;7t14lEuMN3cRHM/fBe+EHFRxpbhL/IY+0sBFWOQ3GkU4YvymzrBY8psugozG7Ci8MMYLUTV8URsJ&#10;RD0K4kMwetIe5HSSeRyiTsMHx3WI2b0fM7ck4Bg6GS2zncsB78eLcw6gQaHAWJaM+BhE5pVwlTCC&#10;NJbvMBnMUuM3bP9j9UjYsx9T1kejnUsX237TSVaxhOG0qrgaod1x7G6vRGxEFFLZ2dTqYVfym+sF&#10;x31NGZg9zRdpHS0X/OZsG+1mSUNaG8uM3zSRNbX8pg71HKEo5tLYTfIbjaDQb7SqZGZMMJ57bSeS&#10;miwwOpzh8uGDY/lNA5IDfDFysT8qDrfznm1GhLcPHlsTwhUICY7n7MIugvOq+nKzAttFzxu2i/Vs&#10;sUYR1C5HWZfaqmKUVnHEiH5TyyW0n6ffxxswrRUz65ETdQCjp/ihgB0J3UuX+v1wZBUCx7UI8/bD&#10;XI8knDB+04q0gL0YuSAYLQq9RzY8LTYG0QVlJkqNbH2YI1taiKaivpqrj9Yhcocfl3SOQ2e/38hP&#10;Olt4X9NvqjmCZfyGbdZFX4oKj+LyzHU4xVXsruQ31wuOe+rSMH2aH3KP8P7Vs0ZJftMvDRG7Lb9p&#10;5rPO9ps6c9+WmtVUB/yGz5vU8AN4btxuPtMv7XxczofuFHA8pKwi9gN3uYDjKjLH0hiXkjnOI3Mc&#10;z+9iLUv6tchljLubxOUqLZmDZA9id103geNXXnnF7Nq4cSOWLFmCHA5pfec73zHyCDHM+8hE2OBY&#10;zLFYYrHK2gQmNdnvT3/6k2Gha2trcYDMz522dTN8W+fhw0hKTqaNyrmcZyPq6rk0bit7nrV8SFFq&#10;UcdQb2KVm5sbEHQg2sSXHrA17X6BOS53aYMSMselDnN8pznE21DeYYFjvlxO9/IeJmuwMSLfsMPd&#10;3S0435aNcZM9EViQB69V3niCweVHTV+P19wSDHu3fuk+hFdyadWcOExnuLXnJ23FbN8UdJ5sQjFf&#10;ri9P9sCIqZuxxD8VcQf346cPLMS0fckoyEjAinUHGLPbE997cDFmB6SgtYugdQhN89VDuYk5rueL&#10;NhCzNsbjeP/DvTL+IAPSH0TziTokcRnh0bO88MqcHdiZWYFjhwuxcbk7HpnqgQff3IRVsXnIOxTM&#10;82OQkx2Lheuj0NhZCo91XhjBYP5PT9wKt8QyajlLsWfLLowkwzJm8T5EVnDJWIK1yz30r5c5PsEl&#10;redNdcf07WHwDYmBT2AkvKPSUUcw2FWejDlzPPAsGcLRK4JR0tmEypgDeGqSO17gvj8sOoCaRtZv&#10;rTfr7ImR0zbge39djjm0cTuZneHolocNjrnc7uneUmycvwNusYVcjpvDyj1curkpE2MmeuFQaR62&#10;LvHCk7M98NLU9XhjezI6OwqwirYTWK/PiMFkLhohv1mwLx3dJxuRFxaElyZtw7P0mxUcXYj234sf&#10;P7AYcw+mIjc5Dis2HOTKqx645y9LsOBgGtqH8JtrAcexvv6Yuy0Jp9HFu6/TdKpeXhSKNvpNLJcB&#10;fkV+M3cn9uZV4Vh7HlYvdsOj9Js/vrkFG5Pykcn3zjz3OGSlRWHRlliChRJsXuNJv3E3beKZVsmR&#10;imLs3LQTI2d44tWlXKq8mqMXV/Cb6wXHx1qyMHOSG2btuOA3O6Iz0Egw2FGcgOlcaEF+89rqQ6jk&#10;vpKIQDzOMj4/eQMeXB5CSV8BVq+kb8/2xItsr+/9dQUWBaejk34zHN3ysMGxlmk+UoI1c73hlVLC&#10;Tob8phWnCdJemuCN6Ipcdqq246m52/Hi5PWY6JNGcJmH5Qv3G7BenRyJCVzk5XnWdUlgJo6cakBm&#10;cABeNH6zBWtDMxDuuws/+P0SLAnLQDY7OCs3H8Tq9e6456FlWBaeyU78pXUaPnNci/Ad+7DQK4Wr&#10;D8hvOpATvB9jloXj8Mka/rYXo+g3o+ftRkBxNfpac7B0oRsen7YNv39zKzwYdSrZLxCLyBxnJEVi&#10;qXs8JSRFWL9yO/3GDU9N8cCubJ7XWYjt63diFBfreW15IJI5GnMlv7lecNzbmIEpE9wxb3cEfINj&#10;sIPPm52xmRzla0IrSY3JM2jXKRvwxroI1FKbnMe6Pkq/eW7SevxlVRhH+POwbNl2vMp49M9PXofv&#10;/W0lVoZnoWuYfnOngOMhQ7klfHD44FgTw3z9UrkudYN51T/77LOXgOPExETDFGuTtEIs8pw5c/Dz&#10;n/+cC2JUXQSOBa4bCA7j4uIwatQooztes2aN0Sbv37/fSDHEKmtFvjttO3r0KB8K3VwhL4E9xhIT&#10;87iWa3krNXB4SUDZ/r+ew4f7/cMccHynNfItLu+wwDGHLc91FWExX4rrYgtw/HgTWWECn55CrJzt&#10;i2BqAjcv24KXtqXgFFmdOQQ0+zLSsGzOHkQUZGLZUm+4xRWjtyGTYNqdy9CmYAbB8r7cahxrKcKh&#10;CHZgq1IxY7ofcphvVUIoJiw6xGVYEzBtTiDKOOTcO8Rks+Ezxw3IPhSAh17ciDfW+mI8h5TfXLcf&#10;Bwsq0FkUy5fLHuS1NSCfxzw/1w95jaWIPpSIGjJo4Ts4/Lw2jP8fwjzKKjJTIzBlaRhHb6IweuJu&#10;5JEZKUxOQkhWITKiD/AFGIp2gsCD7gQRHJ5t4dD75QDn9YLjkx15mDdlM0Yu24tlHoFYvGU/Fvgl&#10;UF9bAa9Nnpi1JxOnTtQiPjwZ+Q2VKEiJRySlC9316Xh9/DYEZnFpaIKb9fEV6KtOwZSZ+5ErVnaY&#10;E/qGDY4JMM515GPONE9sTSrGMbLI3dx36nA+lsz0RURRDtbM34QxPhk41ZaPabO2s2ypWDRrD2KL&#10;M7GQMgbvVMZ4r07Fa5O3ISgjhWDZEweLOcTdVIBQjlRUlydhGstfRB8pjjjIoepw5PGFPW3BQVQx&#10;HnDvEEO3wwfHlNMEcXj8pY30F1+8yc7h+A3+OFRcida8KIycvY+dj0ZkBvnhxYX+KGgoQeShJNST&#10;QTu4zQvjNkUg4kAIFm2LQ1r8IUxbFYmcrHC8MmUvism65fE9F5ZThGT63WurwtF1vAF+G7bhdTcy&#10;zb2X95vrBccacZgxcRNeXuk34DeL9idx5JXhVdd4YGFADk4fq0HMoWQUUWOfmxSP6KxydFalYPSb&#10;HgjJSccsAh73tBr0lCZg0swAFBEMDddvhg2O6SNn2nIxg3IKr8xSsvKW35xoz8H86XsQU5qNpbM3&#10;YtzebJxqzsZkAs3g7FTMn7kXSWXpmDPfG3uyqdMtS8JodsBDMpIIlr0QUc6Rlbo8HIrmSAU7A1Nn&#10;B6CCcp684CBMWR3JuT3RmLYoBHWShg3hN8MHx/WI37cXD47chPH9fjNhUyCiy6rQkBGOkXP9UdXT&#10;RAC8By8tC0JxfTEiwlLQRP2636btmLwtGof2HcTSHYlIjmKnfB1lRmmH8Mr0/ajgKFBmXAKi84sQ&#10;e2AfXueoxNET9fBZ447xnvE4TFb8ch2V6wXHfezMThrH+3TNPizbRtDO582SwBQc7ijFupUeWBaS&#10;z05wNaIOpaCUGv1sLgoXm1eBtrIEjBq3HeF5aUaWsSOHGn7em5PmBqGcjPlw/eaOBsfx77fA8feo&#10;OfbaXcVV8qQxLuUqbGSO98fze5nRISspzvG+AGpoqI85efKk0Q0PjlBx7NgxgmcN/VhbeXk5CgsL&#10;TVzkEydOGI2xgKM21/Mlq4iNjb0Ibghoa4Lenbgd7T2KnqM9iOEQjNYiFxiuprxCEgs7mf8Jlms4&#10;/Ou7N5j2LR6wtRvtvoua493UHLt5l1/YTz34jj0Oc3wn+sSNLvOwwDGB05mjZdi4aDuWH8rFSb48&#10;eo604nwzGcBJ2xFUmItt1NZ5JRTj7PlG+K5zx+rAWKxatA/xBMJvzt6A35C1GbPAk3rT3TgQHIER&#10;C/ciXROz+ijRILvSW5mMKVP7wXFimAVAi+IxhS+w4su8gIcPjuuRfpCM3yzqcvMzsWbBKjw4L4RD&#10;lkfQQe3fT19Zi+e5IMSoWVsxYUsIKjjxJyn4AJkOD2qT12Hq1ijEhFngOCs9ElOWHOLwaD3SyCa/&#10;MsUNzy3aidCccqQH+eK7r2ykHs8bL83YjPl7EtF8uIVDjUNLK64XHEs7uoDgMrZOBIMlEzGppQBT&#10;F3hgQ2oplDfOd+IsAWlzaRqWLmOZ5rvhr694IJw2WDF3Fw6UVKO7PBGTDTimxvpGg2N2dM70lGA1&#10;Gb41UfkE7GTj2Fk4Q5A+cqInwktzsWnxTviml5HMqIP3qq1Yd5Ds76L9SM5KxpgZ6/F7smSjqW8f&#10;vXwPDh4MwzNklfM50fHkMctvutiBmjRD4LgRJVEhBKARyM2LwZR5B6wX8FsCx3VI3Lcfr8wLQEx+&#10;BpbPWYGHFofhyNkeNCUcwI9fXocXuSDEyJlbMdk9DDWtdYgLDMRo1vcxLo88a3sMog5a4DidPj1t&#10;RQTaT9Uj8WAQRk12wwtLdtMfy5Gwb5fxGy0F/dL0zVi8P4V6e95jl2mP6wXHfbxf587wRVJLI33j&#10;gt+cb8zBm2RitxEI235zhrKGxuIULFrijRfmuuFvYzwpA8jAklm7EU7pR0dhHCYacDz8TtWwwbE6&#10;3mTTl5H93ZxYjNPsjMtvTlYnYwSZ49iKHKybvxP7cypx5mQ13Fe4YWNwHNlXf06cTMSLU9bhwWn0&#10;m3nUKbMjcDDoEJ6m/Ku0k/MmjlnSgLb8GEycFYBy5p0fehAz1kUhOysKUyh9qKaO+a2B4zpqhv0w&#10;emEQ4vLTOT9gGR5dGY0T57pRFRWAH9BvXuZiHCNnbME0z0jUcxJh5D5/jkBsx6Nj1mEhZaeH9lvg&#10;OCUmFDPWROPwKUp86FsvTd6KF5dS415UjohdO/Dd0Zssv+HzZnlgOjqu4DfXC4576tIxk8RFZidl&#10;XOf6nzWUGJ2rz8SrJDl25rMduHqgfOoMpR11BUmYa5bI3oqHX/VGXCFtQL+JJX5pzo7GRAOOh9+p&#10;uqPBcdI1gGOFFws4kMXZl204QXDsbJe3QG9fL+MX9xIcRyOfq9rUctikirISSUvsZP6nxKKmthK+&#10;ew464NhxqGuywLDAsVYVI9AoTwwmy7oDcRWUWXDSySEvHzy1JpjD8ZXYOG89XvdOx3FOapnJl5p/&#10;VjpWzvdDVCGB2DIOq8cUUidXhqjQZGoyMzCVwNM3swpHG/Ow/2ASI0mQ3eGLL76pwWKOF4Yily/g&#10;CWRLLsdOXQs4TtrvjylrYnBEw5yHSzF/zgZM2peB1vJ4jCFznMnIG41lmYiIzkIaJ+89RnavjEPb&#10;vqv58lkXjqiQEMwiS5OZFoFJHFYvay5ipBx28o/yRbhzN94k85fAcr++PBQNfPCXpCUjLCEPHQT2&#10;l5tBfv3gOJsTq3wQWEgJiHSGAoDswJw9WgmPDdsxcxfboa8GkSFxyCvOwrxpm7E0gpEbyuLxwuiN&#10;OJCdgaUzd+JAKaNbsP6vTfDhcHQ99bnDCwU3bOa432+KogPJsu5ESrVkFnUIcvfGMxvDOKxazolz&#10;6zBpTzaON+cQpHuybOlYSvY+viSTcrod8CLj3E0JS0RIMsrKUglotiMgn8xlfS72BSejuCAB4yb6&#10;IK2dNo+0mOOc3GhMmMURhxsAjmN27cP0zfHUHNNv2osxa+Z6zDiQjebiGIyZYwH1uqIMRMVms0Pl&#10;z6Hx/aimT3gv24A3t0QiPPAg5m2NJXMciikcVq+gpCWcIyWdfXU45LETEynRiYkOxjgOP7dQ265R&#10;iAjKMTqv4DfXD44zMGOyD0I4AU/hyi74TTk2kTmev4/tcLQKYQSaBbT/jMmbsTq+FA0FURgxegtC&#10;cwX0diG8uhbtBTEYPcGeDzA8vxk2ONbkN0Y0sOc4ZNY34fTRGuzd7Inn3CLRww7XwqlrMSMgD8c4&#10;GjVhphfLloZFbI9kPlvmL9jBSZ7UpLO9wkNSUFbKDjolK6EljKZTnY39IakozInF65N2I4eMdH6I&#10;xRxnZVKOQT151VsGx9Qce+3FbPdEao67cZ6d1knT1mFBWB7qcyPZefJHCe/XGgLnGOrtYwP8KC0K&#10;Qn1vLbYuXIcp7FSF7g3CQs8EwxxrxKGioQBhfDZ1k9kP3LwD09xiyDYfwPj1kWakSqMQUZwoevgK&#10;ISSvFxwfqU/DlEm7qOvnSJ89uZWjiWd7SrFmxTYsCcql/r6SARHiUVScgUnjN2NzajlqstiZHb0V&#10;EXnpfAZxJVCOfDdns/5T9iCXcq++YT5v7mhwnPiBD1rM8Y9/Ry1rNcO5kSn2YVSK3fnwI3O8bUe5&#10;YZOVFDUhMDiHQvl2wxw72+Ut0NfXZ8BxVBSH4xiuSWxxVXUVKl2S/jeJEw127gw0UUJsW2/bUcFI&#10;FenYTRmLO7/b+8Xq++x1mGPH94DhgmOFZzvBl356dAjekHaP+uLXCIwLCGZxvAI7N/hyJrM3tYhb&#10;OayfRk1yIYfOd+EgX8StBDAzyIqMmLkFsz1iUE+tWjmB5GgOlT87dSO1bKnUKDMyBQH2WPdI6uzi&#10;sXxzNIpKk7FoRQjKFMXgLcgqNNkm81AoFlP72Uam6BiHrJv0wqfuNZRLs+dyWHUU9X4vzPWAdzRB&#10;ZAU1dmTwRizagUlLPLB8VySiwqKxxjsBedlxWLIpGo2MxrGZQ4pPzHLHSGqVA7OpOT3CUTH33Xhu&#10;mhuZoZ0IoX75KCcW3lhwzCgI1BquWuCGh6nrM1FDaNvnZ3oYfWZXdToWzPPA05PIYK+m5pgazBCf&#10;PXhy0hZqSXcT2O9AKOdhbF3tj/CyahzvLMLSGWvxOtulgcyQJutdbXLVtYBj+c1xApvk8IMYS795&#10;hn7z+rpQlLQ24nxfGTzX7MY4stovTNmK+fuzyJbmYcEMAjC+iJtp6ynsaMlv5nvFo5nRNYqiqRU3&#10;2tFNWOhHpowa3pWz1uJNLwLQuFisdI/lKGMCFq0OQ6UiQ7wF5vg4gXxKUDCWeSWig6z3cfpNXU44&#10;NeY7EM0JgRmBAXhpmjteJHu2O4GTHUtSMWHKJjxP2c6kxR5YvScaEcGRWL87Cdlp0VjqFoem1iKs&#10;XbYNT8pv5tFH8msJOErgS636iGlb8cpiX4TnsNN4BZBzfeCY4fSoy10iNo/SppfnWX7zAu27K5MT&#10;HitSGQXKA89M3oixbJ+KFoIwz930m60Yu3oXJi/24YTVLGxcGYC46hrqZPMxf+pqjPdmuxy2Jhte&#10;zW+uBRzbfhPHe/NVtvfT9Js3N4WhoqMZ544yGtb/z95/QDeSpFei8Lz/P+d//9HuSqMx0r49Mivt&#10;6mmlPXqr97TSrna80fT4np6e6enumfbd1V1d3lsWy7HIcmQVTRW9996A3ntvQQcQIAnQe4Ig6Mn7&#10;biQAEmSxusgqEiRbjHPiAEhkRkZGRkbeuHG/73MKxSnHIGpYvXA7qRbjtH+4bkN2srsD2gqyk9RP&#10;f3DVEw4hxfQQQslUhkmrftmdDGs1Xa1RJmbjjAtkaUuzc/HAPx8N9flwcMlAJ1dbdC8gq5gmyM2P&#10;TYJjKDX0ot9M9kFVnoq3LoShuEMh2Th8RJuBj28GIqZEAW1jMU6y3T+8G8rn0w+ucXlIT8iAe0wZ&#10;qqg5vu9PyRQBttMdH/Ybbxy8FY5MSosMlLAFPQ7F+zZeOHwnisz+Z/eb5wPH9AnfV4ubZKbfuORr&#10;7DeUzX10PRBRZO6HW4uoVef9oS791OMMrp60I8o7FL/jitoJ0W/uhCGrpgpujvEo7iLJ0lNHac5D&#10;XAwvkVZHNmLjsKfBcToN8v7tJsBxUko93eCMYmp6ii9nBv7Yz+u2gZCRGKYMSM9Il8CxlssSwhCv&#10;nW6OzFn8FgaH7R3UGwbFmsCxQgLC++B4H/4+swWWgP/yyk3c9o7jktmw5K5o/czlUxpQzJFVGaYe&#10;sVOrogcBagP52+heSLxQaETVzQHawKU3fRPuX+PSfZMaS3N9GOlXUxakwhjLmKY+dIbM0HCfivu3&#10;Uy7VK22boOZuoJ+soMndktE9kPBQsH6dpnhcd7eKy96B0j6TLPtp+5pdOJn/l3xt0s/uCBmQGbp6&#10;66MFfjf9BE/Se4V4iUzQ64SWet1RXpdw0SXqYbTENn4aeO5JWp1rhX9nLouK38LyfJKW8t0apeQn&#10;dYplTYpl56fUX3g/OO8UjqLKai5n939G26++flGmjm3Vy2vvYh1F1rL+A9Q/T1NnK90H1kvcn2nW&#10;YYoM+AAtxYXHAXGssS2MHgomTe3ez3YXgUUEgHl6HzD+N8My+/kS/I8/toFLsOyZ/Ua4txP9Zqin&#10;Teo3o9Rbit/L/Ua0tegHot+MyzmpCkcajRmXZvuMfYTHjLOe5n4zxP6npQ9Yy34j1X+D/Waa90rd&#10;0YojXNoW30WQj6f3G+O9t+w3Y4NkIE39ppft3E23XwZTv9Gt129MrueM/Ua42yKA0wg/vQQ45n7D&#10;vtQl+g191Yp79pn9ZnaAE4pQVNXXU3LQ98z7Za67KFP4ZbbsN6LvDPKcM+w3wtOKaGtxf8z9pp/9&#10;RviKXrff0P9tv/A6sMF+M0uQ2MXy/uSlS/CJztxwvxnkMZ307DGmYz/ic2vuN1J92W8MU5SIDNfh&#10;Fj245HRqsETZl9RHeMw4+56x33TTfzqfFfYb4ZFGGm+k+lv0m+X+s35/mGH9W+i//BgnmM9qd+Fu&#10;bVW/4X0fZb8RrtGmOVkX/r172HbmfjM+aBw7hW/n5fGG9TGPW6v6jRhbTP1GT//sot8IH8fP6jcL&#10;HGOOU4Ihb2nErGGT/Ub4sjeNNeYxZ3Coy9hvWHdpbDf3G3qZEeOp8FQhjVVrxhvdJvuNaGt1eyv+&#10;+LvnEZ/b8MxXmjV22HCEvCuvnMQf/h//XtIcP4s5FrKK1Aw5dYvj1JnNkD027OentMHs7BQDnMwi&#10;NzeTrHAg4rn8Ekfr7LU5Po7bY8Ph6093WsECGFsHHM/NL2BsYoqucfbzXm2DodFJ/PUvbsLWLYov&#10;TmHwqfzMrOGg3kVQJkBpFwdA4/5tEjgTg6ZwXD+gbUW4jze+cSIE+c0K9IqXkukYAdqkYyzKMW8T&#10;YFSUKc4hylv+fEqdRJkiYpVgTUWZYv+n1f+JskznF+cW/4nrEVlL11DS9Vhc46q6mOomziPqaz5O&#10;Ix3HOpi38VPzjLYc4QtHvKyS80oksPmstl/5X7TPyrlX6i6uf+U/8/1Zvj4TiF5pX/O9M7X7M+pr&#10;Pn8P72czQYIAx2JStSX9plf0G0bu9PDCN0+HcXmc4GGdfmPZ/56334j2qqqvwwGypuK7+d6t1/7m&#10;tlr+b7nfGPvb6vu/+tnYTL8x30+p/z/jPgwNdtCvNd3XFVfQNke9ff1GTBjFc7BF/aa3R02Zj1wC&#10;x87ByVLUwGf1+WeON6LfMOCLl6s7vn0uClUM5tEjxqY1483qfrOm329wvOlh/Uuqa7hS5P/Mdl/b&#10;b8znF31tVb8xjZ+WY6p5TFr+NI2zy8+8xdiymX4zwDFGrBYUVtDTRO/W9Zu17wPzGCj68pPjuHFs&#10;3Ug/N/cN0cerGLhmT4LjD08G4Ut//JUNgWPh4i0huQXllXTeXk4H9Pv5mW1QUCRHoqwQ8Yn5SEgq&#10;WDcnyQqQkl63DIytwRwnFzbiP/7IBn/zi6v4Ly/bMovPzWZb/NdfXsf/+fI1/OkPL+PPWN5G85/+&#10;0Ias5w38xU9s8Wf8vtHj9vcztZWpzf5ctPkPL+FPX7qIP/nBC2aW8Wc/uIDf/x9H8f/7+ln8GV+E&#10;f/qiZT7teFN9//xHl/EXP7q0J/N/ZN3/hNexJW2/Xe28ttzldrfhM7uV/eY8/h37zf/+jXNSv3nh&#10;vvhZ/Ub0U443ou237TzbdD9EXxF1/1PxbO2h+kt1ZRbjzZbVXTw7/3Ie//afjuL//81z+PNt7jcr&#10;bb+X+83eGm/M/eaL3zgNWYHcGsTwM8+xHnNcXl7xZBCQgxTrf+mPvyppjoMj2xklj8wldceS5jiu&#10;gIBNSR1y63IWwE1oY/fzxtrAR7DBoUIzLLLQb6+Xjf+tbuc26o0rJNd5vjzW/J/wQx26BZrj6Mxa&#10;/N4/n8S/HA/DT8/F4sdnojedf3Y+Dv/POx54h9bF/okl8IjM23D2iy/CT464MXKZDD6xhRs+bjPn&#10;+Dzv6xWdj0fhufjLn9ri3StBbP9yBCRtTQ5iVKewlIotK+9p9fKILsIPDj6CDY2erlDTecVbfO6N&#10;fDOgGC8d9oA9PR1sVbtbqxyvmGIyx1cYECN0S/tNMPtNqBX6jUt4Pl4+7rHn2l26v3xOXz1Fra1/&#10;5p6r/+OoQgLjyzjsECldx1b1V2v1mwchufjFcc8tq/dWXf9Gy3nlpCfuB2bvufq7hOXjK98+h8S8&#10;3Smr+Ld/+EcIptvPL6xNmwXHlgBu//vKpGGr20KA6e0ExzFZtfjSt87hqHstLtLg76x/66bz5VA1&#10;fnqRLuiizS745jlr22gGLtCwqK2jxzTT2+hx+/sZ23gRi5Q2/dXPr8KdL629mj62i0KddpbGgfNo&#10;6J7bM1lNBwif3k1EZw+jaO3BJMBxEEMi78U0PTuHcw8T9mLVpTrbPk5G9+DYnqv/0tISmfpLiM2u&#10;23N1FxUe10/T603inqy7qPRlBlcaHpvcc/WfnpnDv//eBWqO63dF3dcyx//mi1+l96LMfXC81SB2&#10;u8qzFjj+xLkcp3wacdyzftP5jF8zfnQ2Ac4hNNAgYBP+qzeaBbA7yUAI1Y1qzM5Mbfi4jZb/ed9v&#10;yjBJg7QxCRw7BefsikFns5WYmJzC+9fCUdgyTp3qBIMA6PZMrtXO4KNbsWhQ0u/sHkuTUzMScyyY&#10;+72Y+oZ1OHHPGGV1L6bzBPbN7SuxAPbKNYzqDBI4DmZkvb2YNH2jOHU/di9WXarzGScGIOmiAeMe&#10;S31DOvzxLgbHv/cHX0FZWfmzwHEHZRVc9g9VUlYhp6yiUJIDCPdu+9m6beAXojIxx+WUVaiW218Y&#10;7YVGKV44fLSZOd4HxxsH9LsJcO+D450F0vvgeOfe0PvgeGfafh8c70y7m8+6D463pv037K3CLKv4&#10;Z2qOQ6I6GCWP2lcC5OAIOWIEOA5VSYB5P1u3DfwoWYgQmmP6S/SX7gH9igo9OL1ZhEXvg+PdBFR3&#10;oi774HgfHD/vq2KfOX7eltua4/aZ461px82Wss8cb7bFtmb/vcAcl5SUPp05XguOg8KbEJ+QTYCc&#10;v593pA0K2P6ZZI+r9sHxJuQaOwFUd+Kc++B4Hxw/76trHxw/b8ttzXH74Hhr2nGzpeyD48222Nbs&#10;v2fB8fsHHuPL9FZhCY7NLGVgeAt9HzOSy37eoTZoXmaM9yRzrJvA5NQUFuanGLBgtXxhreZ40mDg&#10;frOSkdkS8+zU5DN1yPpJA+bnVpetZzlL9C8tyhBliTw/a2DgmnXkEwzUMskohjsBbl/0nPvg+Elw&#10;XKTQo6pzGjWaaVR3GFAiNMxKPSq5rVY7jUqVHsWtOpSqDKjmPjWaGVSpuY37lakNqKGOuKZzCmXr&#10;6J/L26ek/UXZ5W0TLG9fc7w1r87Nl7Ivq9h8m23FEfuyiq1oxecvY19W8fxtZ3nkhmUV/oFJ+Hdf&#10;+rLkyi0kuhOBEW0IoLTCmMX3/byzbWC+F8ZPoQcPi1Hues2xjmB0bmEO453ClV0lOkTEQP0KQF0B&#10;x+1Y4H5DWgUePAjDYftwHHBOQ55qmJHHDE8FrgJMDzLyTmBENTQM1W1g+VOMSNjfJsf12+E4ypCc&#10;wuDvyK0I3AiqQjfB9pTF+SVwqhunUds4RF1fFKxa+/jtBccTSI2vhnxkThpT+hUNuHgrEjbh9TD7&#10;Zmivr8U5tu0hx1Qkt+i41yJq84pw7FoE7CLqMLi4ZiBbGENwQDKO2rOc0DqMLDBy9dT01hnkKSdR&#10;qejBLZcEvHkxBB88KEJSI8GyahBOj2PxGt0Vuub3oqprBgVljThxPQJv2oThdloPKjVTSMutwgEe&#10;9544rnkCFQTARgNBfu+cRKysmGGSGXL6djpCysfQ2DNnXYO8hV6EKnOhZPCe9dLIWA2CNXLM8s+l&#10;2S44yR3xTkMEGsUGbi3WZCNrzHj3DDtkkDeuViJUpoRkb780hZzELByjO7lbsexX0mUtojwzG0ds&#10;YxBey4h7Ik31w887ic9xGHxKGH6YmwZGdsAgb2EUMVE1UE5atD+jvoVH16NX6uuLaCwpkfrVteBK&#10;9Jp2U1dX4tKtYJz2KUTrqHGjVZljfRtwm0Zo02seSAMNSe+cAz76EHDP4v1gxUabgJPvsoIObHdR&#10;Uz3gHw7UG+/FzoHjJTTSYOqMXQQOP8xEXrvRY4Oqmts43rhkdmD9p2IeBbJKFKgmpP21O2SQZ2AA&#10;D3vHaBy6Gw+P3C5jvxZpsh8RkYyeOycafyWpaislg9PzLok47sDry9NKf557sP0GeUtLsyjvjsd7&#10;lfdxWB6HprnV/WZ2rhePW73wUbkjbnfWYVpUbEqJG3V3cKApEe3CkRKf8OyObBTrxXuB7489YJC3&#10;rqyiuLgAv/fFL0nMcSjBcRDBsdAd7+fd2Qb+BMfhJnDc3NyE2tpaDA8PMzKTZtUD9qwf22qQJ4Aq&#10;gWi7kgDqjDO+/0EsmhlufGYdcFzT1InF6RF4PAzBrYQGtLb3ICNJhtcuxqG2j4MzX+wzBj10+kky&#10;y9MwEMhOElSJNKGoxNELMjQSKE/znDP0etGSn40DFxKR39EFeXMHapra0ahiCGTx/+wMXwJ8epfm&#10;sDA3jSFVA+64FEJLdnl6QrenAPJ2guP2ujx871ePkTXEQXuuBzdtguFV0IlUWTocZPQusjiH4PBY&#10;3ExWo7lzCIP6efTKy3HhegoqFL145BCE28m8rxadcKajBgceZaKyrR9tvZw4sWi9Yeu8VZS0EwAW&#10;leO1mwnwyGhHDIFUcccUgoMS8bt7uXjsn4JXb2Yhu7ULp+mX+xR9tYfFZOHV89EIquzA6XP+OBPc&#10;BFcC+E/cq1FEdlkwz6XqKRSUN+GDU364mdAER89U3IhSsW8u4oCVvFX0TzTBvsYG/1XmgLL5tbMO&#10;NvLSBK6XnsCPK2VSm9d2ROBqQwwetPjhSqcahplW3Kv3R8O0cbJjdVkFn7nWphp8+pETfnW5UHJE&#10;2JCVikN3ciFv0+L+3QA8LBtEv7waJ1wyGFW0DAfvJqOdz3WsXziuhDSjqVHOiVcI0rSccOsmreqt&#10;YqRbg0cufvj6L4JQNmls/572Nthdc8d3345FB/uyTlWLS1cTOZnqh49jMG7JOqVw5BdtgxFT0464&#10;6GxElg9Ix15wtpK3ima6eHzrX4A/+pjD6GoAhlx6+yBoRzPda719EkhvBPxcWTk3br8CRCuBvgLg&#10;Kr8PSzOsnQPHc+NwCYjFw2wNWjTDGDEswKBpxXkCSFl+I87fjkSySkLzy2lufAiypHh8+1+c4V0z&#10;Im3fKXBck5eGQ4E1aOkYgHbE+O7q53N595YnvvWbSDSuQfYGkjbCm0lzSz0OHvLAgwqjh4qzVvBW&#10;MTutgGtTJCfSHZApfXBAnm2czJqSoj8TtzlJb9QpYVvpggBGCi1Wh8G+OR72jT6419OLiclqODSE&#10;o21OQsoMq777vVWsC44LCgvxb/5gHxzvlcnAXgDHejK5U2MjSE9Ig71vPE5czUALt02vB46bNViY&#10;1ML2gg/cSroxJwDsgg5VRa1o6+9Bdmo1KjSjMIx0UYNdSwbagJHWBlxxicVV5wgcuZoJJRlmIzg2&#10;oKUgH+fu5HE2TrnFuI4x43UE1npM0/VZS0UpLj2IxjkXGQo0QyiKisXXfvEQzvkq6AjeJ9cyy7uY&#10;Ud4ucDw3OYrwgEj85lQ8yocJBIZbcc4mE9LrpaseN+xy0TkxjgDPOBQPrYzq/fXVuONRBD1Rb058&#10;BpxTOlexOU0ZWXgoaySBtfKS3kpXbhWUTUSFpeOkRzGyFFOUUsygXtMP2yuRsJP1oUGjxalzMfDM&#10;UcNd1oJ05Swa1B04fjYA9xPr8OmZRMR3LaGiqhaf8Nojm6ck9riyU092Jwuf2hUik5KKSsorqtr1&#10;qOV3q7hyo2/ZKm0i7JX+OFwciCr6+F2bevqz8X7JdZxoIJhhKlUF476iEAkd0bisqkNhVwiC+seX&#10;D9NbmTleMHAlQpYBBy8ZLjtVSKSkqkWN0i4jUKiMisT9eDlSQrPwOEX4PV9AiGMiEqu7UVrfDiNR&#10;OI/AOz4IrpviSo8VwTHbv6moBK4xaTh9KRVVOvZ5bivPyodTeCrOXM2BoCX0XLG68ygXIwShpanZ&#10;cE3jxLGsDHc8awkuVgNTqzDHi3x2owl2HW2An91nBdeZVIlmnaZLufNkkAtagIdOwINkwPsh4FUM&#10;xF4FygVBYUw7xRzP9mvg5pGE2omVdpSn58DOwxhxLS9ABjdORixbeailCT4JqbhwJQERVUZwuTPg&#10;eA6J/jGIaBzF8tDHe1OVU4AHkak4zbG1eWbNxMXU3g05KTjjUW0k8ZmsK6tYQlFnEE405on1gyfT&#10;/ADu1rohimHEMxXB8GwvQ4iSILmzAekdQYgd4XvclHr3KjguLS3bB8d7iCnfC+BYSAx0BKWG6RkY&#10;tFySv5YKOZnf9cBxdWM7NcLTaKosxrEzvnjT1h8nPIvQOMw34kwX7C+FI6RuEDP9TWT3ElHeqSTT&#10;FAbn9CaEeAZzuTwRbfMCMIjBfxFdVQV49T0XvMtl2EM3Q7lsHwqHzHbMDChx8TxBQnU7CpKzYB9T&#10;j+rSArx/NBzp7YOYJHheV5e8SwHydoHjmtwSJJTI4fEgHTmUDmC+H672oVx5bUNieATespORmdTC&#10;hozGJ/dCcMYlD01klhbJ7qSGJ+IAWeZDjwogN7FNxvFxHqlecXj3lD8O3IyCV0YHpheW2OZbxRxP&#10;oKZ7HG4PY/DyJ5749eVQnAtoIkjsxWWbGNxO70W1thsXL4TjYd4I5L0MOKKdgn9AAn5jn4eM5i7Y&#10;XAnEKb96OHlE4EfHgxFUO0098gSqmf0DZfjZ+QgctPPHqzbx8C2fQFPvrHXAMV/5xGLi1Y4bFf4o&#10;oUN9y7Qwo4GfIgkpnalki3OkZc5ZQzMuVl7Bj6r8kdZfgcfNSajWa5Ez1AKxwDxjZXC8xHst0oSi&#10;Fjb3S4wTLVOa6VOT+YtGtmoEaYEZcM8W/n8XEOcci5CylT17qovxyd00KPRLGB3TW5U5NoKaIdy3&#10;S0GJJDUygZnJTty4mQmFmCPO6ZAdI8Mn7P8H+Uw0DLP/MLDAOw7xuPEwGB87paNu1HjvrAKOzQ08&#10;T9D7S3tGwFhHeDClAj58DXj9Gv9n3TQExG/+BLwIIk4ZwbI3oCajnFcqlTY6sTN+joeVdTh6gOPN&#10;3VBc8ChBz8Qs6lJzYRfAa2MqDU+GW4xq1UrVgnS5C4hlwJWAUqMsZEfA8cIQnM764gO7UK6UyJDZ&#10;MoEFPtBSD6L86eb1NNRPrTNxmR+D170wxHasPO/WA8czyFQH419yrsJjlNGO1qb5TthXXccPKoLR&#10;QpnX7EQ1jpZdxCu1kcjsLYZbC69J34Gc4TYJ2A/tAXBcUVH5pLcKQSf/nok5DovRMIS0SpJW7Ofd&#10;2QYBYW2IiG2TNMe7VlZhApRT09MYaK3G+aupaHwqOBZBQKYlY7y5KT16tW3wfBDMyHtxqOlohxtf&#10;LjGNQ5gdbMU1u0zklubjfS7PD8wsYlIrxy37HNQRMHv6JeJmTCWy0/Jw+X4e2qf1GB8ZwxDzKJdh&#10;p0a7EeqXgCuP0+AYmouC9jGMtdXi8q1sqCmxsATu1tYPP8/5tgMc67qb4BlZD8PsKNzsk5HVbWT2&#10;hGbOiS+ZR5Qh3KXmr75nEJm5Cgxx2UxZUEzJQj1aFTU4a5fDF9cUZD4EpLEqC+Z4HvJyOYN9jFHa&#10;QtbZIQm5NHybmZvdIs0xdcGqMYTFV+JRihYlnb24bpsA98xmXLkWhzvpfajp6sYlgmNnAY55XSFB&#10;CfjpyWgE1NG4jprjvIoWnL0dj7OeaTh8OZYMpTDgM4JjH+8IfNs2CznKcTg7B+Pth+Wo7CWGsJKs&#10;QroJcwrYlvuj1BIcUx6U3xmO+IEh9Axl4kJdpgXLwxfukh7Bbf7was+DU50z3qy4A9cuNSaoI/zL&#10;HQgC0lNbwWezFObX7exAJy5d8cH9gn4JcCZ5JcMjywiO453jEFpq1Eh31ZXi/XNhSNUYpN/9OxEE&#10;ZLobDjdSUGrS4UvQixPuqzcyoeb38dYqnLqWjo7xaWSHJMApqhk5aUl4xbkMepIEMv9QXIoygrlL&#10;1MVvSxAQXQeZX8ogbpAx7jE+uxhmwI5XqCEWjPd6aZZtfPgstcWmqHdL3E9sc78EGiGxk1OS8dpv&#10;gfBWjBJx7kQQEF2PBil5XN3jeFOTnAe/6CYU5xTjdkCrdEVl4SlPgGPjpRoQylXCQEp2RNoRcEzS&#10;IDe7AQpOjCZ6WjnBykaH+VaMqnHtWhoa1gHHE+panHAq4JRsJVkPHJNmWpyn0XEkDtalwqgcXp3m&#10;FkbgWuOKB92d0h+LSxxvFseoR/ZDUEce7Goc8Xr5fQQMdGNwbAr/xy4OAiLCR0dERO6D470O+vcS&#10;ODbQU8WzwHFNqwaGTjJdNOyqGjEvIOng4eCHgOJGuN6KRhxn2xhpwTky0PlkmN+5Ho0mrvVMtlVR&#10;55qBhv5uZGWXI7ZMieKMPFx1KeOwKJIYhcQy6Bz1zmPQqjUorWpBZFgsPqXesZ4ax4tkfjoIzGdp&#10;PPA8IHWnjtkOcNyYkYa3T/jiKBmL779xF++75aHDIDSextF8Ql6C845lGJ+d5ovKOFj2kdG787gS&#10;NeWVsH1UI21rSUqFnY/ROMyYFjBGtseYZuDvEI3kVgNmtwwcUxvcOorM2iHqjBehJttx3TYCjtQe&#10;370dhcux3ZCrVPj4dBSC6yeQEJOLt68mI1oxA0X/AsoUw0ivHgElxijMKcLbFzOQ1kFvFh0zqNPo&#10;ERKSgQ8dy8nwAIkRSfjYsQBUAOETeytGyFsPHGMA98rP42cVTni16DT+Nv04XHq5EmNq6cGxEti3&#10;5SCvOwW3GsswM0+AXRmMRuKmv/6J9SPkmcGxZL451gPn+9HwqzEZ3nFbUUQyJ1UdUh9xdYhBKtt/&#10;QtWES7eTUCQsOE1JLNNaPULeOuB43gSO21mvgepSXHAql2rYkc1JpE8NSgrLYBdmBMQdWcm4GWYE&#10;oNsGjqfYlmkEtJQ1wcRSrw+O2UP6OAkxi0kdyBw7lyy3L2rjAU4eEUjm2CaPY28V8CtHqcg/ecn6&#10;EfJmDdMwSb2hzMmBY3AjmqorcNXNGKkvkRIv9xzOVp9IuwAc890yajAxw5Mq3LiSDCq6jOkzwHFL&#10;TjLOxzWsuiJrgOP5eR00M0ZJhGE8FzaVMRBTV2Piqg3tg0ZMl5Pd7AnXDsXyv9rBbNxuL0ZmRyyc&#10;lI1cGayCbV086scW8Ke7GByL8NFJtHP6wtq0ijmOJXNMY5OgSLKmz8hhZC8t89r9Q2OeLCM4qo2T&#10;0WeXLfYR+z6rDv8a/xeeMyLi9gZzLMBxf3Mljl9IQsNTmOMaGs0Jg7wg90gcoCcD16gC3Pcgg+dd&#10;gI7JCWQFhODt6/FwCYzFb4/FoW6oF0HO/njfKQM37Tzw8+PxtODnaMOZrli+by/JwW8+9oVDdD4e&#10;h+XAOTgTHknVUGm7KKWLoZyiEG4811W/OnT1NuPopy64R8mAjqGMLb1p7BTo3eh5twMcL3CJbFI/&#10;heHRdlw5F4kYosV5sgGRj2JxyT8fp+kFJLhpFDNaJc46ROFeaAHueWUjtXEM85O9uEeZxRX3DBy7&#10;HILQ+hHaiY2gkpryiSUDMgh8jjxOx8PQHNwNq0Xv5NLWeaugu7YaLsu7PaZMwi4Bl7g6cORhIWSt&#10;00jhZOlXZ8NopBmIt9yrkF/djF+/bYefkrG54ZsL28AKyBoG4Hg3Eu/fz8B7l4P4UlKzvHGEpdUh&#10;ppastFyLa04ROO6YhDdPB8JW1oOmgQWrGeRJb585Tg6LPVE0IwxKZyhbqYGaLPLMwgxGycaXkkH+&#10;sCKGXhKMRjALCwN41OAD/7EJzE/JcaXqIY7VueCOul7Sxf6nHWCOu6pKcfpWsST9SPP0xtc+CoB7&#10;Ujm8ogtRSGGxnh5rTnH5+Qr71ifUvI7MjOP2+bv4sY0MAUml8E6sgHJsCcO8JquD4yktrl5KQOHw&#10;yjL3fD+NwqhDbiXWXJroh7NTCPteJk7ZBMG3lv1/ahgBNCR74J9K24gIhDcbdd8XrBk+eoiSiB9Q&#10;OzxBREPgg8o0o/5Y5ge8e5ya5DsEwATBChOfrycPfp5gWcV9FQTGvzsIHPwEcC0nc7y4I8xxb2Md&#10;TtyOgVNwATXcucijZxoYBnDrPp9VhwR8dDeJ7wUu748MoIIGt2YsKtC//704eBcZDSF3hDke74Oj&#10;UxQ99OTB1S8TPtmdK6TBSBsu8N1YN80ORKPwhqY2aCWB7yLSfcLhkrbayN4a4HhyogGHKx1xTRGN&#10;6/JQhFPvvbTA8XW4Ft18P1Ro4/F6tTscW2Jg08i6870u0uycBrfr/BDP96heV45zlQ9xuNYFj7oV&#10;6B2fwX/YxeBYhI8uL6/YOnDs5k3tp6sCjsxObozaRsAmAK1wBRcRz6VxfxFpbwXkiv98gpVw91V+&#10;JkAW+/kyZLVf6D5AXg/87yVwrKch3NhgLyprOtA/QZ/CFvpdSz/Hc9QML0zxBZ9XDPeofILZGrQN&#10;6jlezEDXp0FMUj5C8htQXa3FEB++qUEtwhLyEZHTgLIaLYbpq1iUPUmjv9H+LiSnlcKHINg3rgg+&#10;BMmBaTXooJXwYHsLl+Ty4Ev3PsphA+YM4zT8K0dCqQrDlAPsG+SZSYA5qGl1P2wyFJkc6kZwUhmS&#10;zO61uFuvqpXtW4aU6v5lpnK4S4OQ2FJkUgYj8Qwj7ZRiFIHuhY2azLwK+MQ3QDVuBHBbaZBX3GZA&#10;eVMv3CMKcMmzFOGVw6igr+OK9lFO4stx1bdKcu1WVK/F46hi3AosxnWfPNwKq0ZKowGF1W24SbB8&#10;h2NXsTC6a6ULON9E3E4dQEP3DGUXKtzxzsb9JCUK2qbRQJdwVjHIM9+SRT2aRzUYFawNvVPEqoIQ&#10;Z7J8F7vMzAygWTe0fC8WOalpHFYvk4PK0Ur4agolt2Nz07P4jzsAjqfHR9HUNiqt56gamxGTXYvw&#10;1EoEySpodGtc6+lponvGuDpiNbHiQ8PKijpEZtYgNKUCoZl1aNcRHI/uADhemIKipZ8TixV96NIM&#10;70nLACd/xps03tvF92ApUuv6l/Wv0xz/ohOLkNrQt7zNqppjSqRQSnZPNPos2WK/G1zaEdQlc1Yo&#10;4OkF0KZjOdG9GPLp0s34BFOzkETJRYR0/CgnzjshqxD1aKdnJm8+x9lyo9RGam+ths92Bco6jCZj&#10;syQ7nLlP77LjigV00VORxmQctlNBQKYGuxCRzDEpm5KmlZbmg0gjcfYpnehSHB+jEzKQKflCW0QP&#10;7SW0q+w2rGeQ16+rhZc6GWF9JmncwiCClCHIlFYQp1HanwNPVSZK6OHJnObmhzjedHLNR6RF1A2X&#10;wLerTLIvGKEM6o93OThe11uFJXMcTuY4hMxxMFnjp+WIeBUcXRT4y/9ch29/twHf/HYDvvbNBpy7&#10;3IJw6gwj+XK5+0CBl3/ZCJ9A4ZOXbDEBbySPu+2owJETzYhKVEnbBLscKlhi0/nEtsQ0FX77diOO&#10;nGymb1Hux//FfuK/z6rXv5b/AskcR24hc3z0EaUFgQqc82vedL4c3EZDJRk8onKNzwiDb6zKC/wt&#10;NGzitbD2P2499yAWrWrh91HoI42AaSXN8VAxiFsaK5jKWbtN7CfKf2J/i+Lov/HJ8s0skKlcczlr&#10;67obf5Mln6Prur/6+VU8ijR6Kdh1acEATR8ZtKdWbAkH7KJQzSAd9V2zUmCNF8l13XQZRlxOEhnN&#10;vXPUEovy5tBs2tbYTUMe7qMQv/mObeN+bfwugG59z6LxNx00i7rUd0wirUiJVEov5Py/gahSyf+V&#10;0v8zUPK4g3cSoO6yABZWvAGDs6pVhm2bPbUAxwGJZZs9bFfsL7xtnH3Apf89mq48kkkspvUTxzu6&#10;r3zeNE/mUIDj6Kza5y1ie4+bmUDH4HoKWeNpR3QGyRhyt6bBnr7V4HlNRS/S7/HAyCp4baVLoavO&#10;2fZ1tccbqYDeMPP5A8dBEWoa5lnkSLUEcq/bt+K735dDlqFCdFIbvIOU+Mf/0SCB17hkFU5faMEN&#10;h1bpu9D4CoAsQJ3QywowbAa77j5kl8kShxPsmfcJp1zj9d824sCnzVL54hixnyhb7GMGwU/UbW1d&#10;Pw+/aRy5FvRvFTiOza7DF79xBl//xAffPhyIbx3y33T+zpFA/P3vXPDysce47JaAc06xG86XXOLx&#10;nY8e4OMbIbhI45vNHLu/byzOc2Jxho7l/4La0Z8fc2f7J+2+TBBw1T0ZV55SN+HU/mvvOuGDmzH4&#10;0C6WWXzulhxLmU88pRPr1+cTGu99/f2H9GARvgPtLqO+OxW2z3nPzz+Mx5//yAa/POm5A3V/8X56&#10;8n4Mx46He7Lu4jn9/scuOGQfsQP1pys9jzRcfvR890As6//ZDy/jtbM+O1D3DdT5UbI03tg85bk4&#10;fjca3921/YbPtHsKn+unX+f3DjjjqLCheM7n/vmP4zj+AuPNSfqj/vK3ziKRq7+7IW04Qp6ROf5D&#10;/PM3f0qQqiVTq5Z0x0LeEB7TQM8Itcx10qf4HZmgxnUHBX74EzmyCtshyyR4Joj77/9YzyUOFWyu&#10;t+I7BM7f+4GcDLKSUoo2fPt7crzxVhM+OdyMt95tQnyqWgK/3/pOPX76shzegUKLrMLrv2vCD34k&#10;l5joE2eMTPQvf93I8urx3kfN0nlC6LIlJEq5XCdj3T6PuRZh0c28D+b7Ie6JirIVwc6rXthbRTxn&#10;/7//7XP43zzq8IVgFb5A9njTOawD/5ttOmzpO7i2lc7AaxQbziI4x7tXAhCeUkZNp2rDx23mHJ/n&#10;fcvq2mic2IL//DNbnCPYqaXWbq/l4loVfnXGD/7pLQjMVCAwg0vquyQHWNTD8ru5fhH57XjtQjCi&#10;ueS/19q9hL6DBXNsSw8ke63uor5Z5a1450rQnqy7qP9HjAoYl1O35+pfQOnRn9Igz8E3Y8/VXbR7&#10;WnEz3rsSvCfrLur/wdVgyArke67+WWWt+KPvnkdCHgPO7IL0QuA4iIAsLKYZCQzvGR1fxlyKmPgS&#10;RMVVSuD4DkHvX/ynOrzyq0b87JVG/PDHcgnsBhPg/tM/N8AnSIVb95QSyA0IV+E//Ekt7O4oJOAs&#10;9ndyU+Kb35EjPa8dH3zSjHc+oMulGwr8nFIMIdv4m/9ah0vXFPj0aAsBczPS+SL61nflOG/TimhZ&#10;O4G0Yrleom6fv1yG2IQCxFFXGxTZYZqsbDU4rsHvf+c8/j/x/fhCzgy+kKnffC6cxxfo1N8nLFPq&#10;8nP0YrDRLOQSZ5xi0KgQRgeUCGzi2P19pyXJiYFaayGrcAnP3wVDzuarMDc/j49uRKJcPSlJK6oY&#10;0W6v5Ob+RXxCN4OKzhVb7s23wM4cscAgBAIc+3Ls3ItpjPYBp8li7tV0yTUJ6m5LJ11740qmaAAq&#10;ZBUR6dV7o8JraikkCXtZjnOekRW7B8b2XNuP6ab2sqzCyBxHkDkOJXMcQnAcHtOE2PhiBEYK38cd&#10;RpAW2Y4ogmP7+wr83/9QD5trrTh7kRa7l1t5rEpiev/mv9bjf36N+X/V41e/aSQrrJK0yanZ7dJ+&#10;AlA/eKTEd/+FzHNBOz4mm/zehyZwTOBcUNFOdrkZZy604tT5VvzFX9biO2Se/6+/r8d9Z4V0fqMu&#10;WtTn85o7ERqlIEAuJDDmZIDXa85BZI6jtoQ5NoLj/290N76QQWCcOrb5nDOFL9wrhXtQugRwN+pp&#10;QexnaZA3S+3sZo7d33cC2+Gtwtqj7pYa5NGzRrEVs9BGW9UgbwtvjtXDR29h3UVRfTvh53gLr8Gq&#10;BnlbWO+dipC3VZewUwZ5W1V/a3ir2Kq6WpazZ8NHW8oqngTHRU+AMwFOr9srJNlEWm47YmRqKYdR&#10;7hBIlvgf/qkeHn5teOTVRiO9VuqF2/DPX2tAfAojIfG3MNRzclVSUiFHbgnB8aFmvP1eMy6TKf7p&#10;y40oquRy5RtNOENgfPBIC37zZhMSGIrz3KVWPHxMOQVBuCVY/Hx+Z3tSUrEPjif2QfNTIvTtg2Pr&#10;guG1wHsfHG/Ha3RjZe6D442101bvtQ+Ot7pFN1fePjjeXHs9be/nklVExtMVTUw72eN2MsfNXNYv&#10;ooShQ2KTzTkqoR32lEwIIBuXLPZd+S+C/kHPX1ZIkolvflvOiGZKeAWo8C8/bCQ4bqesQoFfvU7N&#10;MYHy+wea8b1/acCPf9YID1/BBFNz/NsmfP8lOf76v1BWYauQtr3yahNe+nEDfvPbZhrvCXZ65XyW&#10;5/58fRft37Ju+wfTKFJMUF40Ql581j5zvJcZ6H1wvA+On/dVsc8cP2/Lbc1x+8zx1rTjZkvZZ443&#10;22Jbs/9eYI7XDR9dVla+bJAXlfBscCxAqABoAWGC3VwNVMNihDcLNVzcjcxxdKKQBHDfUMEsrxwn&#10;9hHbHz6mpwvKLsR+YltgOLc9Et4pBFhW0xNGO3xpLCa2Ce8UYp9QHvf5AsLrXc/nAxwLP8dTUwzd&#10;bKCD/zUM6GpZxTQM3MfSz/Ak9bRrj/ksMCvOJY6x3Ec6P8u1zEKnu5dBsbnu++D46eC4RDmBUmYj&#10;2zuBsjY9yuhsuVRpPob/87fYViJtW9lHbBP7l6yRaJQw0IjxP2O5+8zx1rw4n6eUfeb4eVrtxY/Z&#10;Z45fvA1fpIR95vhFWm/l2LXMsQgfHRcX/2QQkLS0dPybL35J0hxHJRIcx5INJnscHmtijmPIHBPY&#10;LmcCYgF0w8kSSyB1nf+E0V6EALKm/8z7hpH1Fd+FRwzxXdrPXA63if/ENpHF/2I/87ZlxtjyfJ/b&#10;76L9TczxmvYX3iuiEnc/c6xnQA6DfhwaTQ+0A6MEyYZVYHcVOJ42YHRsnEEhzCBah9HRcYYt3ris&#10;Qjc+zjJWh4DW6cbQ29uPdk0f2rV9UPOzm3WZIGi2BMg6EUCE9ZudMWBiE+fcSZC97eB4cQmLS2YP&#10;xYsYpjHLyKTJLzQjEg6N6jHAPKLnxEZEbROJvqoHqQfVzVj6pl4ZlOanGTFxTMRHM6bt0BwLYCyA&#10;bWHLOIr4vULFKIu1fZBV9qNIgGSC3HL1BLJrepFcM4QStUEKPZ1W3ct9epFSMyAFGiho0S0D5FLV&#10;JEpaR5Bc0cMAJ2OSAWGdlTXHU3NjGJpb6wvc2I4Li1PoY5RJPe+ZOU3OT2B4bqWtFxcXMMMs0m5g&#10;jmenpyWfrYOjkxinH9QZXtu0iKhp2qbjtqk54/UYOC70jxiWvZvvNDheYtCi4TH2/xH2fxoHGmio&#10;JvV4RiccZ/S+fl6TYW71M7C4sLTs79uqzPEAA38waMq6aZrRzcT/A3TgbY7OraMD8HFzXGkeNc0+&#10;N2P8c0fBMX3N9w/zfWAxtizMzVB/PgHDE4/FIvSM3Cb1pTG+dxj0ZmZ+aWci5BkHRr6bJjCkM4bI&#10;MD21GLIcU5+4QYt8B05g3NT24m+rguNhRhWUopN8RqLf6+U0zn5DP9LLSfSbWeP/u505FuA4Jib2&#10;SXAcExODf/uHX944OP7cAtI1QH9Hr3Nvg2MBjGcmB5EcHId3zwXQZVsQAqsGGMVrBSCbwXFtqxbz&#10;gy34mL56nbK6sLQ0h7nRDjy8m4Is9TCmOYALRtiSSTazxHo9B0sOgguMNFSfnU8XQ1UYXiJYI/hd&#10;mCU7KEvBa0e8GawhAodvheIDmzA4J7VgbE6EijaWKbKBYaoHuroZvYvRish0b4ax3imAvK3geIYh&#10;T28nIX+AYJjtmByWgDevheLw9VgkkDmd61HgomMUjtyJxbsnXPDqwxJMzOshC4jHR5cD8aF9HLK7&#10;lsNUSQPkeHczLl0NwjtXo+Fd2Se9iycZ7fD9a+ESkBWg9oUN6kQY6Y4xPHCMwdlgBSoZKismKguv&#10;ngvEr07645hfA/I1U0iU5eOtM8H4xVFfnOdks6RBjZMO4fjN5Qi8fuIR/texSAQzbHQ1gXUJgXF5&#10;Uydusg/98rgPfnkpCo+LxtDEICPWMsjTjOTiwxJb/LDEFSkGixcQ23BssgmXau7gdyW38F5dNBoJ&#10;GKYn63Cy7AK+V+aMpAkR/IbRt1pERD2jhwQDg2jsRIQ8y9esorIUB29F4CRD6778iQuuyRSMkFmI&#10;j+0icPp+OF464IYH5QPQ1lXik5vi2Q2BQ6JSel8PjuisHz7aovJzfWrYPozCIYY0/ui0K37qkAMR&#10;GLokPQNvngnABxy7MvicmJMyLx/XGa7ePFWxDjhm1DgvW+DV3wE//zmQLoItWSYGy7hxjP+/CQ6O&#10;bFT+p8oBXvkB8NanDFXIZ3+xB7h+E+DYLdJOgWPDSC8euUXid+wDxxjivXJ0GrqhDoaPDsNbDFV/&#10;2q2Q0SFXwnqD4Y5jY1Lx0c1InLEPwrc/8UZs5wyGh8dx6n7sZ6C9bfhrntE341Pw22th+NQ2EoG1&#10;o5jhmJoYHI83r4bi0I04xHPsWxUoaX4KSWFx+PCSN966GY88RvoU6Sw9tKi7ttvLCR+w0kfsM68A&#10;vzrNAWb1OL7cQl7sM3ZGL1WoZRTFn7HfvMdw5AMc2ec7gCv83xTNcLeDYxE+el1ZhaCTBTj+X2SO&#10;oxO7yVh2kBnuoO9gI3MZGtMp6ZD3szXbQLQ/g6is0/4h9F4hZCi7WXM8RYawozqfbrpk0EwtoDkj&#10;CQfupECtnydoNrLBK+C4C7P9LTjwu/v4rUsW1BN8uHRqXLsUAxnDkC3McyAcG8XA8Bhf6gZJeqEn&#10;oB0bHeVgbZRN6PWjKEnKwIWHpRhiAEsBfBfnxpHilwj7iGbjAyyi3zHPCfBLQD2p12FgcIRRk/gS&#10;WSAzyAHsxL1C9C0SXD/FCG6ngPB6590+cLyI8sxE/POvvVAwzHtBRjIrtxVj4uVYX8LBPEd6j0pp&#10;cRQet0PhVTmK9tp8HHUulcKHVsbF4KRPFVaG1VlEu0bhVqIWi4Z+ODjJUNU3i9nZmS0Fx+XtM8gt&#10;rMB3XruDI/6tqO7VISCqAkFlOjS2qfD+8XB4lrbhzOkA3M0ng1xWgdcOhSFIrkcVGeQa7Sge3AvB&#10;+671KOoko0y5RRVD0waHyfD6zQKUEhB7PgrFW44lKO8FPrGPRYOyexveqBZFLg3hTqUDAsgiNWkD&#10;8ZE8z6Jdgf7xBqT082XEFC13hZ2mHvntBPCqGuRr43G2rQH9+nLcbU7GkIkI2g3MsfkKDQMtuGAT&#10;g/Tuld4y1FqO41dT0TgxicbKJlT3CGpwCFcuhCO7j+ysbnJHwfHK3dEjyDEUd3P4RHC8cQ1KROZa&#10;z34Mx3zilBPev1dhCq0LKUpbczsZ2+1MHcnAb09xBsqTlDBE9DvHyABbnLAnF7h3HSudieDSlkDY&#10;qxgIITjyqAJa4wAXH+GISEo7BY51PRqkFwuXn8RtUUmwCWpEj7YdWSbQHv84CvZJnetG4lTnZeDw&#10;3SLQ8yJ6uGpodXDMfpGX22Sca2jrcNgmDW0TI8jOVUjR8AarC3HILm9VtMuBunKcupkC0UN6mpSU&#10;compl5XA8UQL8PY7QAcnT97sP/YmAGzZV0dqgK/9PXAqxbj1zFVwkAV8nIEABvqoDwcehywHt90L&#10;4Hjd8NEXLgXgi1/96obAcXhcF2UOBND7eUNtEMF2ConW0A1eu+QK77NycJSYlJgB+N4Gx4LZHe7r&#10;Q0uPCJE6j5b8FByzS5XA8fQT4FgLQ1czbtxKRkBcDoJLNMSqGtyyjUOGZhTDyhpcvBaMd88Hwpnu&#10;AA36bri7R+PwlRgkVqqQGS/D78hIfnjaC2cfV2AUs5gic700r0NWWCKO3M1ARm0rsorlSClphrxn&#10;DLPDvQjyicK7V/3x/tVIJJEZ9HPwxD++4YHwhj4IcL/b2ePtAscTfeyvwUk4cT0VRRaAZaS7B76+&#10;cbjDiJhmjkZTnolPHxZI798pylF6J43LaLXJ8bjoWQ1OO0xpCoGMahZULRiQGTyyDUSE3IC5udmt&#10;A8dKAyoUfXD2kOG9i+E4z3Doxd0zBLwzKGvux2O/FLzrkMV7PQIvv1RcC67GY4bdPuFejvRWPSo6&#10;Z5GXX4zXL0QhtG4SVWSNBZNdypxZ3YOk+nE0Ds7AxysC798ptRo4Xpiuw8WyYLSz5aYnynC1PAyd&#10;T8TjnkfjUDFO1TyGbHwIip5EXKzxg43cG/aaZiSp/JFhsbIuwi/vNHNs7BiLSA0Nhw0ldMtpaRL+&#10;j4PgmGuBMmcokUnLxbnHedAYljBCScMJRt3a6TTQUIBP7mVzzCE2HhSrXdEI55hU22kEM+AqWE12&#10;EW4+jME1zzqYOX+rgONJSiWGTWes9wXePMIOZNFipWRQT5wAMrOBTlMoa68HwKFrwKWLnGlVEuzw&#10;k+SxOY2OGyQ/x8HJFTvS9O2tCtx2iUFwpXl6Po/m2gZcZSjxFMqgnngsDH2Mr8BAPQpjO4iQ3VYH&#10;x6aWmhzsR0RIIq5FyJfnI0Pabnh5x+I+HRSs8N6LJHpycTegFtWNDPY1tqIZsYqsoiUV+KWrsdb5&#10;0VxFeLz6Xi9ytA/j5OngOcDGBJwf3gGO3gAuXALi2De8+LnMoFBWwZDef/y9C4jP3WNBQD7lsvMf&#10;/pEJHCcJ4EuQRvY4Io7McSKZ41gyx9Qhi+wblAdPnxR4+qbt5w20gbtXMuKSqpCdp0RGTutTc2Zu&#10;C1KzlMvtbGx/Msdr2l/cgxB6EhGGiruZORZMp37SQInEAsaUDTh9PQR+1HjOzVLTa2JlLWUVhq5G&#10;XLqRgcauNjh4ZqJZq8a9G0nI6yJovRsCl0wtxrUNOHYxDqXqVlw+6w6v8iF0VubhwO00tFPPFece&#10;jEMupRI4niabDGou86Li8csj/rjsxdCcDFd92i0FSS2D6K0swMcXk6AkA11fUIXEGg0q+JK4QHlA&#10;/79q5pgAMbmMmloNfJ3SkUd215gWUFdUhhMXg+Fc3G/Sfs4gwjUawTV8CVukwZY6HGXY5SzN6uX/&#10;tvIC9oM4ODFgzKcX3OBfO4n5ubktA8eVPF9sUinuxNTD7XEazvm3EMDOSJrj9OJGnLjgj9+R8c3o&#10;nEB4dA4+vCyWZCNwJrABue0GGthNwMMtBse961GsmVllkCc0x/Xds0hNLpLA86OyYavJKhYMtThb&#10;Hoo2trFBX4rrFSFQr0UBi0MIbvXCq2WeSOfKCuYH4KvwwmlFJgp70+HSkoPs/hzYtsSilW/heWpk&#10;dwM4XtL34D7Z91ITlhTdyNDdSglLMlotWM6JXjVlPlxS52oEiWMMk0XfeXA8h0TPGHjzeRBpqLUa&#10;hz71wxVvAiCugJWqaTMxqkFEqhw1ZTW47VXHkcmYrAKOzc/kIJm8Dw8C2aIHWSQBcP7Xa2T/yA4e&#10;cSdLTM3oZAeXyvnbMQBI9QTcOQFJ8QOu3ZcY6FHD9M6BY06aUmIz8LFNNOLUZDVFmh1FONl6sUKZ&#10;TwnV2tRdVYbrjwrBK5PSznmrWEJbTQ0uXA6CXZrGRODPoyq/BMcvhsC1dMAC2C8iKyYOP7sRC2ff&#10;WLxH8kamNtIMVpFVNJINfo19Q6SiCK44mICyuXFb8oBYxjUID10Bxzol+8hJrjJwWxLBtFcCkMD+&#10;Y/dQWq3o4/t5T4LjI9TRPRscG6O0BQSGorqqBFVVpaioLNnPn9EGoo0qqatrlNeShaRBmkFHjeX4&#10;E9nAbTPT42iQ03WdiEwoTUT2PjienpnBmLoJZy954GaKCrM0qJi0kCusBccXbJPRSFDbWFgM36R8&#10;3LudjuLGRly7l4RU9RhJpgH4UYsYX96Iu9Rp5fVOojZDhvdDasUoiTYukTt7VKJaXoYj1wJwOaYc&#10;sf4peBCrMD3WYgY+hwUGHDGM9SM1LhUHbYJw2DkZpWSo5Rk5uPKogstblGX8K5VVdFEKc8k1H42q&#10;NlziEnZAVc+qJXx9WzXOXs2UlvswosJp51TUjawYbYwqGnD0kh98qy3QjsUbq7NFgfT6Vvjci0dy&#10;6yRmt4g5LqUkoqi6Gcepi3ZMbsMN+3C8f78IKW0EvZppVGvm0NipwdFTEXiU38xl7lA4lUygjv3r&#10;g6O8zoYpNDbz/1uRcEgfIPM3aaF/plEfo/elZZTitWNeuJ7SixrqqWsJoK2hOV6YrsWFshAjc6wv&#10;wzUC5Y4nKDJjI2e2eMBGUb1suEalN1xagxDQmQX7Gl84tPrBrrUU/URp/5kR8jyii54AFNbcMFBX&#10;hMOe5asIzca8TJwMbbK4BnONxuFkE4407dzukFWMa3HRRYaiXiOzNzelp3GYEaB1FRbC0a0IvtSN&#10;+uZoUJSSyaXzLLKARsR/YbtkFaNcEj9FjfEH5wGh9tFTUvbWrwl214mgOcyneNAE169RXuFo2Reo&#10;MXYlExjEpfGPLhP4XABuZmKURoU7yRyLtmtIToONR92y/aDYlu0fh9u0EVptPraE5OhE2KWvyJ52&#10;Dhyb+vAQA6ZdTITCoqK6lgqcvZFtHFOlxNWUsBh8HErAyVQVGwXbiCbp+7kH26Q5HuIE6hj7zSHe&#10;84w4gCuoUioQzLEJKIvfBi1ndr8BZOXAXRvgXcooaCi7nJbY1q6U5gQEg7MYgmeyy/fz0Udj270J&#10;jk/4bggcB0W2ITwiEf39PRycxqGboFX6fn5qGwwODaJvoJ8Mr4qAmBbZbLOx8bEn8ij1tHO0Kq+r&#10;b1sXHIdZMPcSc0zpxW5njidpNDRJtsf+aiBcCvhAcV68SMM6S+3sKnCslePs5STUTkxjQdeLALfH&#10;+M7b0dR4dsDNPhR+ZImhV3FgiUZOawscbOOR36dHe3E6XrNlSE0+fAXBUTgqmF8aO2i7+jE0NogU&#10;/yTYhzdR2LGIRYannmc7L8xOYbhLg8KydoxOjiIlIBrnPEpRnJPD0KLFZBnmMPWvFByrKyph48D2&#10;cI7AD964h4+9S8i2DCCzokuSHera63CLL9Ex8b2hFJe9s2DCBtD3qmBLliOW7s6eTLQUb9GgR/y1&#10;0IWz1+NRO7ZA7yBbozkuo/eI3IoWSt/C8d6tKPz0fSd8/VAwvAu74J8gR0zDJBo0GpyxSYB/kRqX&#10;aJh5N28YZZW1ePtoBEKaZ1Ba1oCDN8PgUzmFajJTQlJRrhbhrA3UMdfhg1MhuF8whMb+BUlyYTVX&#10;bov9sC+/g6iJOXT2hOGj+mxJxmJOnaONyBwzsvd5yiA4c0JqfPcuob43Fbc7qtHUn47r8kKMzshh&#10;WxWGZi6v//VPdh4cVyXG4Ias1eJqFpEeEooHhSaoQOPa8oo20M6SaRyP7yRxTJjHKL0p7DRzPMFJ&#10;iI0H7ShMDPcYZUfFSuOkUE7jYEf/EgT7p+Lsw3gcuuCBb7z7mLIio2HbRYYB3hbNMQkIDJHJHhAe&#10;J6iH+ISGdYHrLWWzh9QyBHSrSWtzi6DIv9Z0HyiNSqXOOI5gOdqPYCiNaJ/fX3fGKFcd/uQl68sq&#10;RjixzW409vGGzFy4hTejXdWBQtNYkxuRBq8U7WpZxaIB/h6BCG1ZYZR3BBxT3pJV1inpixdHlHC4&#10;kwf1EMfUym6pvqOUDdo/KJGkOca0hNa8ItwIMobozg+NwW2ZSvq+beBY2OOIfjPIWgzLgd99yN+8&#10;2UGU1VD7v5xmKH86yv8OciXim/8L+Dsa4RWLabtIfEMItjiZwDmQnzfJMLdSdvGOJ8QC5B9/fw/K&#10;Ko6cNIHjb/2Uke566IKtk9KKTvoUFsv6xQiL00i/BXMcSTF8F4HF4uIzXHysNOe/2m/DI8MEaVq0&#10;tNCYaWyMrrBGmIfpvmVoOUu/h4fo45eW8TUKSTIhZC3G9ldIsopwqf3FNmMOJascI+vY1bKKGRpa&#10;Vcli8b13nHDQMQ7HbgbjTlwt+ibonkl4mFhlkEfNMT0ZXLVLQx21hAsLM1CX5ODnHwQgi1olDSUQ&#10;x2ml/PFFf1xlSPPRsQ7cvcVltO5xKicIpB8H49e2YThw2gPnvasI3GjoRcM9YbFcFJ+EXx7yxhHH&#10;aJy4E4nDrIddVCU62jU0vArCR7fDcIgWzUnyEfQrqnDgsAtci1gfupSSPGHsYpC8XZpj4wM7Du8H&#10;WSgXI7Z+CO5uBJ329CLgmIn8LiM0UxTkwSW4fllHWRgRiu986I4zrok4cTsC/uX9mBodQFwu7ztd&#10;cnXXVuDodRqzXQmHU167pLGbNGydt4qStklUd82jtX8SXu5puByqQgO/u3sk4OXzAXjjQiRsIukR&#10;QTuNxKRs/PqEPyU3PjgW0Chpk9OyKRu5kY54xawkxShtGcLj8Fz4l1Kj7OaP//HOY7x7K45SjGBc&#10;iVGiunsBH1vDII/t1NgfjVfyr+LHxU6IoWYfXGLO0BIoTi6ia6wM71fcwPtlD3C6OQfaGSMbOD/f&#10;BdeGIKTSIBb87lR3Dy+X2MOvn5r62UX85Y4zx/PICEhESLERMBrTJCLd4iBrMcF/guPS5Ey8ZxeC&#10;T27Fwytfi2nJW8XOyyo6Korx0KdSmiiKNEYpmC31rR9dj8Il9xK0DK+oSAcIRO/5Ny6znVaRVeTf&#10;5vLAP5D5JUD+4H3AOYzMH8fFRBeuc7NPVNLDwBu/At5/F2DbYszEIo+SpTx9l6iNDT1C5vnjt+iJ&#10;gPKLjB6Mzs/vCHM8qmmDzW3alVyLwmXPMnSQge9XNOLkrUDajETjRjDHGB2NvUnIRObJwXk3qfw+&#10;eN1PRJmFc4cdAceGUYR4R+NdrmadvJ2KNE7k53RDcHUJ40Sesi7HLBRzFRT0uJSRW4qaAbb7jB7J&#10;MYk0SvXFew6pqBKzEiaraI5FL40j6/sS+8avDnGixZnpNBnhODf2G4tHNZarCnYFKxsGatlvhPyG&#10;kF9IeT54gx4v3gQ40e2jDc/eZI4twHEswXEkwXEEwVkUwXE8wbEAZ+J3aLQKMbG0oCRzLEBDXFwc&#10;AgICpBwcTBp9TSovL+ezuFp32NPTQ0kGrWCfkdra2tDdvc1W4M+qxAv+P0IwLK63salRAsUiCzZ5&#10;aIjg2JTFb5H1lFZUVDZKkQkjCICN7a9g+xfxu2h/sc2YheQidivBcUwPvpBlwBfSdZvPeTP4wv0y&#10;eAZnsLUWJX+kIgvgNsZr7OzqRUubFnJFJ1TdQ/Rra5D+E/sIY5VT96NR19xBNtfANhmT/ByLPjPL&#10;JcqR4RGM0Vp9fs5Ay+QuyNu4YkHQOseJxPDQKHQ0+pumr9RpSlZa2jTo6BuhX0hKV0zli/NMjNOL&#10;QkcXGpVaumnTolGhgUI7iEkeNzEyAHlrJ5Ssl4EM5gzL7SP7o+mnVwzWQQQlMV/Pbvyc5YAzPq7D&#10;X/38Kh6G5L5gb33y8Fn6Ll6eAi/NQNM9jO6RFSHoIl+UsyY/tOJoMSERLra0vSPo6OGkb3IeSzra&#10;MGTUQGsib4SHkXYCVnMSLsU+uB5hDMJBXW8p/RC/aC4jsC1sGkV+8zh1n4IFptcSMjfRRT0oJICu&#10;4Mupkn6OMyq0iC3rQ0n7FMGwHsWtY8iTj5mCg9AgTzkMT+qjXXJHUE6dejKZnjhazMcUdSKlbgT1&#10;9KBwgC7rmlQWFktbfhdWChyZ7oOGbtqMyUBXeQnInDAu6c8sDEM12YuRVaTFPKY40TSn2cVxdEwP&#10;S2zV3KxRc+wVQ88EO5jm2ccW1vAss/SPupZ6GRkagbpbZ3aaQIJrAiet7ZJrTTstLXDlY3a1vmVp&#10;ZhKqLvZ9vYX/V3Gc8DHNCYk5XXDm0nrnWrcWW3wjZsYIbPgOVXF5vo25jyhxjrPdWC6Zd5jdT3BV&#10;j+9acJK1nBbZZ0Yt9Lt61rPT6AZON2nUHIem0ljPymlxWi+17bDJ6FecfnZSB5V2hL6AjfdhcUiN&#10;oEw5/XuLX0uYERNDi9Q9MM4JfpyVay5ON4fu3iFoBy3albYtnRxTe8xjKj0mZWUXo6THdC8W5tDF&#10;d9PI9Mo1nKXhYWfPahuP7bkYtmcnWeIB04Rplqg4hh5PNBbtSUmc5APbnMRYY9lvxunOR2scG8Vk&#10;9nMPjmPjUykLGJEA7j/8wz/AwcFByleuXIGTk9NyO5WUlODevXsSiLZMvb29KC5+9oAsyvPz89ue&#10;+26lUiVw3NsDuVwuscMiDwwSDFtk8XuA4HhCP4ay8oYdAcdfCG7HFxKG8YXY/s3n5DF84VYhGZRk&#10;Caz2cAAWubuPRm90LD84PMrrNuaBQQ4E3N5t2meMQTuO0LdsQWULA0qMoX9oGL2mY3v6h9kuI+jt&#10;Z1nMA6Yy+gdE2UPGfcV//C7OI8of5P79pnMY62D8z7IOxv1EPYZoQcvjRozH9fYPQjqnVE9xDfxt&#10;qudu/RTX2tndL4FjB98Mtj9d3m1V5ktwko7z9fwUZeqn6ER/lp5GyEpOmLZNGKghJ7g1n1M/NYdp&#10;sQ+Bl/gUwHeM96ilow8D4phJrhoQDM3wfz0Ne8RxwrXS21wVSGfgjcz6IWTUDW5JzmoYQnYDy6o1&#10;lpvLJdk85qx6Ub5xWw5/i+2W27LlQ8jk/6IemTV9iM5qQWw1j6e/TrGvOeew/KLWcbxLlrC0Xr11&#10;7f60+zdJI1O+6GfYxlL7U87W1q9CJ2VIArAYGAVBAIEp3pPlPsD2njSY9me5k9I+89I97R0al8Dx&#10;w9Dc7a/7Z/RJ0a/MfcFcb6nfmfqHtE0EAzH1m0nTdiUnuIcdIne07mv7v7gPk9Nz0nMyxWuwfBYn&#10;eA2T0yvPysl7saigh5wte17Xa2Peax0DXyxn1kvHyamuuRk6nfF51BGwS/9b1pd9TUeDTXE9Uv0Y&#10;dEM3z8y213DiK8Cxd2zx9tZ97fWsaltTO4p+b2pvMdaIuo70DqBFM0gAbbw+0ZfM45X4v0ndh6O3&#10;o6xbd553gv1cGhstxk8xXi6PqeJ6GcCqTdUFrXimLY6R+pLpXhynN5R6Rff215/jhtQvKFeU+gCJ&#10;Kl0L+42pbtI21n/dfmO+d6JvMRCOqLuS92S3g+Py8oong4AcPeln1BxTVvEs5jhJlsUHawxFRUU4&#10;eZLWiRbp5ZdfXv7l7u4OmUwm/Z6dZWSb/n5GStNIeZQPqEhCapCUlIT6+hVNVEdHB3Jzc+Ho6IjA&#10;wEBpv9bWVmk/EfJvL6WRUYKuvl408PoGqD2WQDGBsGAkhc5YMJyCTe7jMuc4JxzFJbVWBcex2XX4&#10;4jfP4B9OBeCfLoTiH88Fbzr/j4th+NsDj/DDgy44RtnCp3Z0dL7BfNQhAt947z7euuiHw1xy2uhx&#10;+/sZ2/jQrTApOMJfUDv60kFXtn/U7st0t3XaMRbHn1K3T2+F43+8dQ9vXArFm9QBv3mZn7slsz5v&#10;UUP9ls36dXrbNgL/8x1HvGMTuAPtHo1T9xJw8jnv+SEu5/75j2zw48OPdqDuL95PD9wIxdffc9yT&#10;dRfP6bc+cJICI1n9mb0bg2MPEnHs7vPdg4N24fizH17Gzxmwyep130hf56Tjs8abD6+F8J2zS/sN&#10;ge8pstqf9Ux/k7YUH1wNtn7bi37jxH6zkXuwzj7ief3St84iKZ9yi12Q1oaP/jdf/CqSk1PWAcen&#10;LMBxMmUVCZRVUFoRlWCSVcRzWZ+/Q2NUSE3LI6ij78/SUnzyySfUhy5IWYDf3/zmN9J3Ly8v2NnZ&#10;wcbGBvHx8dIStWCZb9y4IQHeixcvSsDY1tYWFy5cwPHjx+nVoRJarRbnzp3DtWvX8M1vfhNpaWlo&#10;aGjA+fPnpWPF/u3tZvH3LmjhZ1RBXOPA4ABq6MKlu6eb0XmGoeDy1mOPx6iqroKXjxcq+SkA8gh1&#10;yHn5lVLY7oh4yiek9jfJKqT2F9uMOYzSiq2QVURn1uAr3z0P58p2BLYP0/WTcP+0uRyqHcenwQVw&#10;8k+nDp1W5Fzm32iep4HcCQ7SlXIVWTHDho/baPmf9/0mydQLJlwwx45B2Wx/Gj3usTw+YaCronBK&#10;IDjhFiGfycbulVxNLxgf2sWiTtG159pdsGmCOXaPKtxzdRd9vGdwHMf5wt5r/d1c33NcHm9U9+65&#10;+g+PTUrMcRC9FezFtu8g8y1Y+71Yd1FnIQlp46rJXqt/D+Usu5k5FuGjw8MjngTH12+64otfEczx&#10;zxBHN0VRiRoCZA2jsBGcJRXzu1b6HUZH7ZlZRZhihDEhFfjbv/1bvPnmm1J+4403IDTGS0tLeOml&#10;l9BIF0mCOf7Zz37GkMEz+M53viMxv0JScfnyZajVarz/Po0EmEJCQiSmOC8vTwLUIr399tvIysqS&#10;tMyn6IdRoVDghz/8IdLT6V9vjyThmWJweFAC/oIx76cTcCGzeOD8AL9+/de4cvUK1O1qyaPFIC1F&#10;s7JLJeArJieivaMSlBbtL7YZcziBc1xy5wsb5JnBsWNVJ3w7RuHJaHSbzYFdE/g4hLKKQKE5XqAR&#10;m37DWUSrO3UvCjVNNM4iUN7Msfv7Um/NCcXo2LgEjh+EMOzrHkxi+VyEjy5q5YSbemMRQnqv5Lqu&#10;WcmVm9DC77Vk4FKtAMeeMTvryu15262fGsaTuyAIyPPWX7hya+nYZs3x81buM44bm5iSwHFIivU1&#10;x1txOVrak5zeYa36i1yH8HPcTp3yXkv9w7tfc7xu+Ojjp4W3iq/gaxsAx9k5JTSCMqCsrAwffPAB&#10;2T46OmfW6YxOuYUXi29/+9s4cuQITp8+LQFfwaCagXBGRoYEgIV84qOPPpKOEQZ9rq6uKKRvSMEk&#10;i/TgwQPS3AygQaO/b33rWxJAFlkw1HslCXAsdMalZaXSZEAY5wlw3E8wHBYRBnWHWvre1dWFvr5u&#10;svIFOwKO71d2wKd9BB6KwU3nAK0OHwcX4kGAAMfzm/LuYHblVt2opkuvqU0du5u9SFirbtvrrcI6&#10;T9nE5NZ5qxCu16yZrebKbRtuxW4KH/08l9c3rNtxV27PU2/zMVbxVvEiFXzKsTsVPnqrLmVHvFVs&#10;VeVZjnW8VWxhhU1F7dnw0UeFrOKrzwLHIkqeGvkFlfTJOyMB2XffpQuYNWmeFuwffvghOjs70dTU&#10;hOjoaMkzwyuvvCLtmZKSImmVhYRC7Cf0xMJwTxjfVVRUMJrlCWmbkGwkJCQgJiYGd+/elVjn0NBQ&#10;KJVGx9h7IY3TaGaE+mqhz1YoFbQ87UKnViO5dxNyC/NvDbd1d2uQJMveB8e72HWatUDvRs+zD46t&#10;C4bXAu99cLxzo/A+ON6Ztt8HxzvT7uaz7oPjrWn/tZrj3/uDr6CkpPRJWcWxTYDjktJaWlhOSQDW&#10;05OOntdJQhcsmOKDdBQtmF6xBO7szEgqTML4TuiOBcOcmZkp7SfArzDaE3rlsLAwadtvf/tb1NXV&#10;EYjPwc3NTdom/hOuu/ZKEiBnjMaL+fmMONbcJIHijs4OaeJgztJvDX9r2hEbny75Mba2rGKfOd7d&#10;/oyfBpb3wfE+OH7esXCfOX7eltua4/aZ461px82Wss8cb7bFtmb/Pcscbxwct1M/K2e0Nx0WqS3e&#10;T5/dAvpJPd2g6JCblwt5oxyCIW6nnERISsxZ+k1w3EGfgtGxqSZwbNR8W0tzvF3gWMfJwZSYzNBQ&#10;b5GR6UToaLHNDPaekFXo6dN4nr4TRZSn+WlMMdiB5f7rgUQ9/SLP0keyZVhqsZ9ON0HXOfS7yHOL&#10;sgwM6PGssjbK2O6W/T4P4Fi3xbKKIoZSq+qcQV3XDH0ZC9/F44xaxm0M9VynnZGCexTRp3IVw0GL&#10;34L9rdVM0cey8Tjpt8id3KbUSUaCgjEWn2X0h1yrnUUdDfHK2yZQY6Xw0dsxzu6D4+1o1Y2XuQ+O&#10;N95WW7nnPjjeytbceFmfC3Acn0rfnklaGuVpESMZ5JXwe5dkpCdYzeraZhrk6QliVqL/bLyJ/nXt&#10;KUJGC4Ccm5sjMeaCLRYGeGtze0c7t7UhMjrZ6KWCbS9ydKISCTSINLe/uAciRxA4x6dsnUHedoFj&#10;YTDW26FCmKwMqfSIoSNQNjwFHAupzgyDeVQUViEspQyRRUoM0Phj1sAJxlOkFmJFYoxGjvLmbjrd&#10;pyGgaT/dBPvn4hQ65M2ITCpFTLEKYzz3jJisPKdsQ6fTM+DFjBScZILAezcA5G0Dx9PjyCpqgKy0&#10;AzrzHHhGR28q9Uiv7YE5rMTEUC/isuqQ3zS4OmzrwjS0DNiweoSYR5tChdjcBiQXNSOnRgXV8Cx9&#10;IRsN8gpbxiVDvBfSDAsQ3DaC4BSGYw2uRFTVMCoIaCtVIwiVVeNOWC0S5YxESW29XxJ/h5bDKaoa&#10;j1NbISvvgndCFe6GVcApuhruaQqkNhAQtwlwzAAl/EwvVjLIWCluR9YjrnoEDT1Gg7wGpbWCFS2g&#10;Vz8A3TrRSUcn2xClzUbuuDmE1TSqhsqQMKiAOezAoL4XnbQXEWk3gOOhbi0S8tgfCpuQVaFAPY17&#10;pboxyFRyTh1KOo2hmIWhr7KB0VqLOzBuijmw07KKRf0IsksakZjfiLTSFpQo+jHNZ2WKYYGz+ZzE&#10;FirQxv4t0uL4MDJz5WjoXgkAYTVwbGAghuhIgF6m1k1NFQzuEMWoefxfis3DOuYmMHO7OTV3MoCI&#10;MST8TsoqhnuISTLZL5QrQTC0XKWOyqxHjXZ1PAVz1QfU7UgQbT9gXHHeMXA8NYaMwnokMxiRsSXN&#10;icFBtGOYXFifbFyanmRQJf1yUBzryioYhETPgFlPVG0J/To+j115iOxtlIItin5TPFCMlGFj5FMR&#10;gKV3ogddNLQXae+C49MBy5rjzwTHdCNWU9cqeauY2wfH6w82FlsljwoEZJlZmahvqJd01kJC0aER&#10;bLExGyUV3CZAZHji5wYcT9J933hnC+wdgnHikQxnr4fBJacdhrmpZZbXzBzXNHZgaX4KWUky+u6N&#10;wh26hTtuH4TjvmUY0DEiHmU8gvmdIOid4ctdsMR6RtoTL83RlkqcuJyCJp5v2rTPHKNUyctyec4o&#10;2Hmn4+KdcFwLrUI/jf6m6Vt6hgOOALgGgvdpAb75fYrR5kR95qT/dAzKIhjpaWmbiEQ3Pz2CUr6w&#10;K9TDdOTOfZ4TZG/lcdsCjufGEOMbi0OuGbB3jMTVaCXGl8aR4BODM87pOGsbgHuZWgYC6oHTvQic&#10;80zHJd4zL0aaE2mBUZ6iXRgi+moBA1BbplmUF5fDzjcLzl6R+Oc3nOHbzFDhjLK0JeCYwLqyXYfw&#10;0DT85nIUjjpE4bdX0xFJF3EREal4+1IcPrYJwhs3c5DS0EsD0kwcfZiBYzae+Lt3AuCZ3467Pux3&#10;LhkMQ+6C//ZxOMIbGSVPgGOlgQC4FxfuheKXl2LZnwsQVDoIee+c1cDx0tICGnsi8P2MeyihY33L&#10;NDxRjkvl93ChwRuvldojYKwfvSN5OFJ6Hb8ov49Hg/Qrv9gP9/rHkNE4WqTdAI41zXLc9s9kIJIU&#10;/PR3d3AqrQfzI12wveGPi49icOB6PEoHJ6Esz8OBy5GwdUnAzTS+f0R0WkZiPLGD3irmh7vhFZGN&#10;e8G5OHHKCd+6nkvQs4D4qHi8bZcIu+ASlHdxjNIPw907AidvROKDu8mQjxojjFkFHE93AMffZrZl&#10;mOifMnz0GoA8x0nduQPAkcvAXX8iX1Ysm5Fuf8Gwwe/QWL6afWWK4aPPnmD8ciMg3SlwPKZV4jpD&#10;0l/2SMc5TkijWhgfoF2O8/ZRuOqeilO3kpDKqJeWaUBRh6M2AbB9HImPHTKgmlhi4KcxRmWNfea7&#10;e0t3mB1FlFcMDrtl4Ba9M12LUcBc0+HGUrx1OAJ1pgh/luednx+Fu60fDrrULBMN1gLHi4xeW9bu&#10;i+9muaJpLThe6MH5mnt4u8YHtsoctBENq3uT8HHpNbxc4YIQuvvDnBpOtV7IIwba0+D48DEXguOv&#10;St4qEsgcx5A5jjYxxwlkjqPJHEcLxpLgWN6ool5YRHqZJnggcNjPT22DaQGqFubphSKNbukyUV1T&#10;xRDRFU/kyqpKRscrhq9fhMmFnrn9jcyxuf3FPRBZSC4SdjlzLCYGI/29kCuNgVtaM1Nw6E4+BhgS&#10;c0oCsRMS8DwpXLk1azA/0YmLp30QrTGFq5xoh93dFJRoGOWuiy7waJ2uZ6AUNX2DDusNmBkfRFFV&#10;EzLSc3D2WiZaBdBluQa2+QgHzYsEcdEERlIa78aVG15wyOvElI5lMFrPBCUb/V19DHM8Qg29Ad1k&#10;IFLJatZ1DlGOwb6tH4W8oRnJdFre1DOGBV0nbI554GxQDQYMZrC+swzytoBjho7t1BqD9EDfiuM2&#10;qVAMdsD2YgzIQTEUbRk+vZaN3hk9w5gaWciuwiycdK4mNJhDPH1F/vqoF47eKV9+Aax90bTmZeCK&#10;V53EoBjYllsCjil7KFWOQUZ2Ma15Dj0MG37qbAjuZyphy2ALNzJ09I3bgw+OBMC5eBSNvUtk9ibx&#10;8GE4Tvi2sp9RLtG9iNbeYdy4FYrL0VpUdk5KTLYIQV1ElvDYAxlkGrIg40uoUumsKKtYQrkmlMD3&#10;An6c44WaecuQuPyvKxY27S1SMzd1PMKllgwkKKMRqFWhuS8VZxTVUAynwUlVs8xA7QZwbO4X+s4a&#10;XL6bjS6ywvUJKbgZojD1vwkMGUbhcycW/jWC1tTDxYGAmZOSUd3kjoLjlT49BjeOYUkqjluTA3AJ&#10;TEarRYfXVJTgwoMSaUu8Zxwe50pPES7SlVtzu5nlX/uEbNFvNT0I2foYC+uMJ0AmUDY+ssakTAJc&#10;HS02EOWcuwZE0ug9KQB4WAiUMdR0aMHyPjsFjmd049D0G9es6kmiXPKVY5TeoLpHjRPFdJ9o2HPV&#10;dQXHzSDBJQqPC42gfmpoDGO8RV39HBesDY65krY8po4248jFJHSKas9NwPOxL35wMB5KiyjMor6L&#10;E0PwDwzGLw5447K3fDlsulXAMSfi2QTGLxdfwC/yg9C2BhzrxwpxuSWR4705zSKiwQux/V0cR+Nw&#10;rb0R9f2JcCM5Zk57ljkWYZ//4Mt/9ExwHEUfu/JGBUZHBuiBYj9vpA1GRgZRVlqMsNBgMlhhiIwM&#10;f0oOQVx8GicmxomIcXKyd8GxAL96Ah/MMahDSjY+vBgI/+o+zBOIrtUc1zR1UBc8jqjAKLx7KQI3&#10;ArIgax7kc8XHz6DF/esxiGRY35mBFlyykaGWvqPTg2LxrkMMTl7xwBsXUqCi5GFRLOEQ3LXm5+IM&#10;gXg/GLKT9Vgim5lPVv60TxVqy4tw0amYr9lJpPgk4m4sQ1f3tsHViQDjQQzDWSejsHcMLXkFZK/J&#10;VrmG4YBDCnLqG3D8Iye8cTsTLaOTmOaKwFaywM9T1raAY9No1k1W7xInGPZZWgKqWdTk5uGeVwZu&#10;+uYgunHItNc8SrOLcPBKGKIIIrG0yOiXOnQ01OCqU6lERK1NC1xqs78bhoQO44tuK125CV1wRcc0&#10;Sho6cPlGMF6zz4ZMOYWUrDKcu5uAI3cScSqwHlkKPSqoL86jW8q3bGIQUmdAFVmncm5LSczAm9dT&#10;kdg6jQpJUqHjdgNSMipw4JgfPnmYhpuRzcgnYG6gNtkqsgrad4wYhjEx24IbFQEoZWhfy2QJCPzl&#10;d3CjU4H2kSIcJXP8Cpkcj54WBLcGocqsh+HBuwccTyPcPRhOJWMCLSDCLw23Q4vwKDgdSY2iB/HF&#10;+yACHgUEOZO9uHjWE9EKhq2d2B3gWJmTghMcV8Qdmeppg92FQFwNzoBvloo1B+SpubDzM4KEishU&#10;uEa1Sd8vOlsBHFt2kpTbIH0qvG2upBzKKV59HbhqC8hMkcvSCIoFc/zBESCT0grn63xIVw4ZHTdI&#10;fo6Dky1kF+s859uzaQbZydn46FoUUjSSBkSMIIgPS8aH9kkoH7Do4AvDdAebjEcJJbjP90lxt/G/&#10;HZNViHM3NuDClQDcydFKdWkqrURgbC5u3M1B49Tq1aB5+n8fHZ9AQ0ExbnrWLUvZrAGOxSrV8NQw&#10;xqbqcbk8FI2rqwZ1XxpOFtvjfHMwQgcouWFS9yRIzPErlR4IotTCtyUMLRZ9bS+A47Ky8ie9VQhm&#10;89/8wZeM4DitHzEyAjSCtJgkgjMZmeOkbkmHLLIsvR1JaW1I3M8ba4PUNqRldyI1qxPJGe1IyXxK&#10;ziJzmW1sY2MW7d/2RPuL/yIJnBNSNVsWBGS7NMcTZI+nJgk0a+tx914kHJJaMUHjOLPx3LJBnlxN&#10;jTCBMJf0K/Kr4ROVjPePuOMDrzIMjXbBhVHIzODY5no6CmtK8fG9JHSQBRmuL8Yx21Q0jQ6jqbEN&#10;tapeFCem8v9CDHJIMVArPD9PzWh8Bq77VKKS4PiSU4kRHPsmwTVejmSGJv/EtRjd1C8/vu2FK1GV&#10;SAiR4bJPBdrogzqzWIFBfT9CXJIQWt4r6ZmfB8xu9THbCY6H6FkliizYpcAGjCyMIMwjCc6xlYzq&#10;KIMTI2ca1ZNzUMgVcH4YhwdZmmVWsr++EjaO64NjTXUZrriVwOgVfWvBsQCyJQwkUtDQA+/gTLxz&#10;JRlB9WRggtJxkJOaW15p+MguHVGNetRrdPDwZDhU91qUMJhHKfXKtR3DuHMvGhdCFSjXEmRLxngT&#10;BNx6xCbm44MLCbiXVIWLDjLci21H3cACDlhTczxPFrzc/wlwbGzJeSQrHuO1OrJSEqUzK2mOZUNK&#10;ZGsi4aosRFibH35V7oQ03TSlSvNSEBCP6J0NAjI32IarDqlQmnSLXu4B+CWX/9NzivCpbSjildMY&#10;722G7fVQnPFMxplrvohpmaEUaheA4yU9fJ3jEN1gFBANcRnf5mYSYqgtDfDLorZei5r8Itj5U5rA&#10;VB6ZArftBsdzXI9priW9SkBuduxUGAj86gzRmSVtzArFkFV+l0xxFDXJh+8BfAdJwmOhOS4g+I2w&#10;A/zJLt/jsb9mwC4FAdvM7I6CY3lNI+7cj4NnSa+RJV4wcEznZJwT3yhpMmVKM/04f8sbnwRW0kVq&#10;Oi8zDpUj1MruhKxCqtISBmiQHxEgg01wE/pmBpCY0owxfR8eOuRAvVLzVd9acwtwzcrgeLkC0/U4&#10;Vxb8BDiu1cbiVHUIorsLcL8uDFnDXB1e4iobNccZI+2QtYfCS10Kn9bH+FXlIxRPz2FsVL+rI+SJ&#10;8NGZmVlPguPi4hL83h/84YbAcWRCFw3Curi0v5831QaJ3QS1z8piUvL5AcfCk8QcXfSJgUFdlM3B&#10;KhtavpSN2mBLWUUHDFySSSlWc9VPDHnzmKGw/6atP8JKmuDqkID4llEsjihwzS4TOcX5eJcMnnZy&#10;DobeFtwnS1yjaoKDUwgO+xUhJ6sAZ+1TKLXgualXxrwe4R7UPkfI0VxaiEsPywSnjMyAZDyObUBC&#10;XDS+cSIAl10TcM4xCiElWmqPR5EUnY5TdoH45H4qGru74e+YgICSLswuTC0b/2014N1MedsJjqUB&#10;cqYDtwgwq9oVDNyTDkkg011PmUI6uiyG8IGqItjeLV5minvrng6OM+NicS1zxYBtq5njMjVZ4M55&#10;tI6M4oZNBO4lynGBGuTbWSM0ABzA2VPBeJBHYzoaUJ2nhvhKch8aKJ8oUfElW6vCQftwOOaNEijT&#10;04WQVIiofSaPFeVku9t0CwjmisPR+5RHcXHjY2uC4znFU8DxDPJV/vhNdQDq19pJz3fidms0IjVp&#10;uFUvQ/FQDmwJoNUk0v7PXQCOO0uzcDTELPcwwPdxHGUvY1LvKhaRUzNM0QcZTVM/Rd20XQLye/iy&#10;3QXgeHGgDWfdZagm6FqbNAV5cPSpRhl19ne85KbrSYFrggCg28gcj1GScvFD4JAtJB1UfSKBMXXF&#10;Rc8InnXjCnXH+SuXMV4PuD8iOPajZpl65KxQdvYAjJIN/JOXdoo5NlZPlZ2F64+ql9lUsa0sLBH3&#10;IpTLE3TMDVCjHIdEjZH2jHDxRWTLLINyjVtfVmHZOQy0bbDje8cvEp9yUugflYZXP/SEc74aE2sY&#10;WnFYc87OgeOFqbp1wbHl5eQ2ucNRbZz8SWm6GTcUjE/RngiHxkzk9ybjZnM2Wsfm8Cffu4D4XPar&#10;XZDW+jkW4aODgoKfBMfC+bEEjr/9MySm9yM2mawl2eNYmZE5jpF1M3OZfz9bsQ1E+xuZ47XtH0UA&#10;nZi2u5ljYezW01CL24HFkPf3IS0uA46h9bQ2f5I5rmnVYG5QhaOnPHE9sR4a6j5V8lpcosFNXmc3&#10;gu8Hwi62Fc3l+XjrRCwNBZoJeLzhXtyN3MgovHI8Fgoadolw1CIvkOX1fxSAS/5VULGs6tx8LsVF&#10;onBIj76aAhylUVVZZw9cbvjhelwTyovycMOzDD26UZRmVaCoXoPy3CpEF7RjfKwdt2zCEU3vCgFO&#10;obgaUc8lJxoVmgD+ZsDsVu+7LeBY1wfvkGIU0oJa3VjDF3sVhiYH4UyjxvD6ARTFJeKEawU6ulRw&#10;iaiGmuFY81Lz8ShGKS0ji9RNdvi0fSGE2m+JQYFEqGLjuD+FIGd/BDWYl0S3kDkm81vN8OeuPtmw&#10;pcFLek0rztilIJCGgm7UHh50r0ZMWgl+czQMvrV6lNUpcOyyP9xK9aihpEK4acvKq8DHV8IRWDsj&#10;aYqFG7jchiGy0RNkjktx1rcaKfIuODjLcC28jRbwi9Zljueaca7YE0WSrGIRU/MGzBOXKWio98Pc&#10;O0imTnFgegjD4lkQaWkKMlU4nHrUGBjJx+XaWOQMZOBqfTLadwU4XkJ+aDjuJKtMPWcRyvxC2IWW&#10;QdupgT1lTbHqEbQWVSO5sh+tXDE6eD8DvQRow6MTO645HqgrxhVXTtLNHjQY9MolrgHavjGkxmbD&#10;L6sHEwMqnLsdi7zqdly7G07W22igJMJHb7vmuJua4a/REC+ilhaMRMpDwjCTHcZAppsSKMjIGPtm&#10;k1Emb3n9LiN0me7DAv/3vA/kUT2dFQ4+PNyXAPnT4B0Dxz1yOR7E0qidbZsSm4OQzA60VNfCNaVV&#10;kkqEB2YgumSAnjtJmPD5WCLBUkzXqPfJznYpm3GK0rzSsUUMUHtsdc3xeC88OaYWd49BWV8LR78y&#10;1DYyroGsHIERSfjZW4/hUtQB/QKf6SkahVvMteQZObjgUr28CGANWYUZuy4YqnG0yBf1YvCm1MIg&#10;xhtKHcu7MuGo5Xva0ANPeTBiGOVXpMWlCYQoQuA72I32/lTYypOR0U3j1JZcKHY5OBZBQMrLK/bB&#10;8d4A+XsbHAvW2EBXX6FBMXj7SjAueZZATZ3gDA3h1vNzvLA0j+F2Je4/CMRHN0Px4a04RFX3YI7G&#10;n9rqYhy56o9TXslwo9Shk2VrKotx4FowTjsygqJvJbroQcVs6DdJrfO0vgfh3vHUwwbhYzK/Baph&#10;GkfSXdxoL5m/cLx7OxJ27tlkqwnMZ0aQFJKEDy/54YJ3HlqHDBhRyHH9fjDepe72VlQdRsiAN+Rk&#10;U4cchfyOCaNLtx32WLEt4Jh+pqtz8vCpfSiO389F7Zjxzd/TVI2TXOY+ci8NFSMLmKfHjtiIRLx/&#10;lZ5AAmsxIFCaKY2oldTStUi2PwuD7XCPLUK7hAl0SAkvRv3giinHVjLHZepJypeq2C8C8cszUbiV&#10;1I4ySiZKalpwgsvyr5wMwbV4NV2ETROstOKWSwHimyZRTn/GZfSJnF5QD7vHdDvIpfwyAuLylkHc&#10;p/TmQfYwquo6cIla6ZdPh+CEVy0NVibRQF/KVtEcmxt2vhtBrTQ+FW3NJf0YdQgyx+hCqf0RXim7&#10;gw9rnfF25R149HYYsfFCN8IUXPUQzc0XV6TSG69XOCNbP0Pt/26QVVCzLitGdqOFXxNayRcmZ+CI&#10;rS/s4oV8ZwmGLgWuOEbgXa4GZXUaBbD9uyB8dA9910eTQDKLFYQRb0hwHN6zjYB9eCPGpG6+iLLM&#10;bBzgioVDYovk7k0kq3irKH0MvPwq8BGZ5LdpjPcghKoJtl8gWWIVn+tBMtpn3jP+R8C2TLuOUJJx&#10;m/uKOdgC7Qsc6K3iDbLPahpCzszsiKxihl4/goLYtlci4BDZBD1B/tRwD9zo+eYdmyi4pqr5riBx&#10;2dUMt/hySPLjxQnEBSfik6sBeJTfK13ejhjk0fC8IisHB2noe9IxD/WmMdXYE0boaa+eEkAmGuhF&#10;JWQgT7Mi1tXWyREirs00BlgTHC/OqOHbmgON6LMLgwhShiBfvwCdoRW29fRWUfoQTtpWaYIu0vSM&#10;CkGKLKjF78VheLW44TdVniifmd/1soqnRsjbZ453IytuPXDs0kB2lr4U/TTjm87hg9M4FFGKR6Fk&#10;IMQzwYHAnJfomUIyqpOsQJgZ3MPyfyG3OEsjuOY2YaAghi6xr3l/4+cSy1vZbvpfBApZ3s94nNhv&#10;VdkE1avLIpsgjPakOoljxP/85Mt4dT15DhGEhGB9VX0s60GQbXmunfou6i5c2/3Vz6/CLcJiSdQ0&#10;kO6Kj9kRMvHtT/VcsUit+YGbkajqEAE2ZugBYvq5c7UI7NE9R5dn8/RBPEe/srMM8DGN2i5uI90o&#10;5/ZGbq/lfjX0TtHAbSKghziuRmQG+JBzmzimmgE+Gjp0iEypRHDVJJrpIUH818Dy5SxDBBBpHVyi&#10;ljkBbVqjRxbrpnk0jZdA/uSK/garsSRpjv0SCIr2YNLRYOnMA3pg2KPJxk2Gzt4Vf73Wuwyu2hSn&#10;0IPP851xlpMqYZAXlVnzfAVs91GT/chv0C6vYq093RDdjJ0ja787E8en+mZQ4fXUdNElUfIZbP1k&#10;QM1oGYzmpJtPE/rpXa053gfHe0oWsv3gOCarFl/+zjmciimAbVYlLqeVbzpfz63Bbx7E4hi1mjkV&#10;zZDl163Kyfxtzmv/yyptxJvnfeEZlc8AC3LpOMv9xXfzMeuV81llry3L8tzrnWOj5T/tWtZemzV+&#10;p9LwJyGnBv/pZ7Y4ejuK7a/YdTm7qBGyAjmyKtevm/jv5ye84BJbQ8anDq5xXCp9gezGYy2zuay1&#10;2zayjyvr5BRWhodxdavKNB/rndyIV077wze+xPrtXt6C5OIapFUoTecWn+b8Wf3AuH9KYaMEjgUT&#10;tRv7zbPqJMauN8777cm6i2t7+3IgAhLLtr/+lbzf5izGh9Im5ORUGbdJ44Xp/88cO1b2SWTQlj99&#10;6TJs3JK2v+7PMZ5lFfI9wjHnaeNNeHo13rzgvyvrnsNgMsl5DLT0lLFS3K/fXfJHCCfsz3o+tvz/&#10;siaON7VIX74nGxlrVsYh8bx+9TvnpaA/uyGt1RxvCBwnZQwgLqWbuuNuxCXTKwU1r7HJPZIOOS6l&#10;B3H0gxyXwshY+3ljbZDaixi2XzQ13Ebt8Po52rRdtLMxi/ZXrWp/83+irKR07Qt7q4hjUIsvfv0s&#10;/v7XcfiH36Tg//mNbNP5v7+ehr/6WQBeO+MBB980XKeBykazvXcqfvCJC47focTBK2XDx220/M/7&#10;fjc9kmH7KBF/+ZMrePU0/Tj7Zuy+7JfJ+AKZuP2Uul33SME3P3iIw3eTcOS+jLINfu6WzPocdUym&#10;8V0SjfmfrNeJh6n49gFXahhjdqTd7/hl485z3vMbnqn48x/Z4PVzvjtS9xftqwKc/QvHjhctZ6eO&#10;/9EhN2liYvXz83l0CMiGg9/zjRVX3ZPxZz+8jLcuB1i/7hvp66bx5mntKpjXHxx03aV1z8Adup17&#10;2lgprumlT10pyYnfgfpn4g49sHxW3T6rL4vn9cvfPsuIkp9LcEx3bolqhFAfE0yjpGDxuZ+f2QZB&#10;EXVGl2ypHQz5rP7MLIzsrAmOY7Nr8IffuICfHBqnURvdWx5b2HR+lXK0v3+tDj40kjAmk4RiQ59C&#10;excLZbvZe8Fmjt3fV8hCFikVEbKKx1E0vtmj6WO7KEoqKGkQcgjKFvZKVtG+6dO7iQyGMrwnW14w&#10;x4FJ5Xuy7lM0utq9y+PPblLbR8noHhh79o67bI8l+twWsorY7LpdVrONVWecy/sXnOnBY4+mS65J&#10;GBpbHYB6L1zKFN25/ftd7K3ihZjj+LQB+AWlIjo6HLLkZCTRN+x+fkYbyGRISEhAWRk9IfT0oLe3&#10;V/p8Mvfyv27U1CokhtlazLEZHP/wYD9+fnQaPzui33T+xbE5/LfXKuAali4B480YqS37OW5UY5ah&#10;nTdz7P6+DHnNUNgjo2MSOHYKNk9O9sJQuVLHrTTIE67XrJmFRtqqBnlbeGt3TxCQ57uovl1gkPd8&#10;NTceZRWDvBep4FOO3akIeVt1KTsZBGQrrsGaBnlbUV9zGXshCIiwvfvC2mRpkJeUSVlFKmUVlFbE&#10;pVBWkUxZhZBTEBz7B6WgpVVONzpDGGSEvP382W3Qz6ASA8xqlQoilPQUjacMBDRr8yS3LS7S0Ieh&#10;uYWbttgUAmSp/SmrMLW/cZsxR1N2kZTx4rKKfXC8s+GfXxTg74Nj64LhtcB7Hxxv5etzc2Xtg+PN&#10;tddW7b0PjreqJZ+vnH1w/Hzttvao59IcyzIHEZ9KMExNcbwEzkqN3wmOAxnSU07/s3pGPhNJLLEs&#10;LnJpl3ntb/P2rfh8kbLXNoq5rpbb124zX5flPpbXutFrGhwahJaRxlpbFRgfH8fQyDCdkA89kcV+&#10;UwY96urbJOZYaL6FvlvIMAQ4Nuq7xTZjFnpkWUbXC2uO98HxPjjemqHm+UvZZ46fv+1e5Mh95vhF&#10;Wu/Fj91njl+8DZ+nhH3m+Hla7cWP2QvMcWlp2Wczx08Fx6kDCAnLRHNTPSbpZ3ZtWligOy2C5e1I&#10;L1r24OAgRDbXT4Bb8zZzfefoPHzttikGexDbhoefT1M4QjDczchqzc3NXP4ewfBTwPEQwfHkpA5V&#10;1S374HiHfQe/KJtrzeP3meN95vh5x9t9cPy8Lbc1x+2D461px82Wsg+ON9tiW7P/XgDH+fkFT4Jj&#10;gZjNEfI+ExyHZ0myihk6An+bjsNLSkqWW+7SpUuoq9sekf758+fR0kLH5JtMAqg8evQIv/vd76Ts&#10;5uaGjo4O6dO8LTw8XNp28+ZNadtvf/tbZGRkoL29HWfOnFneVlxcvMmz0733yIikL5Yzuo+ZMR4w&#10;AXUzEBe/BwiOJ/RjKK8QTuU/f8yx3mDAwsJKZLwng4CoMMsgG0uUlswxuIZOp4OOAUPm6Vt4epK/&#10;NwCYdboJRmKbxsKcAXoebwlS9Xqen2VLxoKsh2ELotuJ1RNrAuH1zrUPjtcBx22TknGf8HNc3cGw&#10;0CYdcpFiApX0X1ypmoD4Xi38HNP4r14yAJxFRZsORYyIVywi7WmnpcAg6+mXSxmeurrTgJJWneSX&#10;eV9zvOlhcUsO6N3XHG9JO262kH1ZxWZbbGv335dVbE17rpVV/Lsv/TECAgKfBMf5BQX4vd//Q3z9&#10;2z9HctYgEtK4pE8XZAkmWYX4Hp/Wj4joXCjbmiFY1h/96Ed48803UVtbK9X2gw8+QGlpqfRdML3T&#10;BCqfldb7XwAkc7L8//3330cTQ3Oud4xZEiH+E+e1TENDQ4iPX3EUf/bsWQnwCrBtTkePHsXp06dx&#10;9y7DZzKJ8j755BMcPnwYISGMEsQkgNDLL7+86bsigeNeguOGBjLQQp9MBptZSCyGKa8YHx+TQHM/&#10;/9MxdHFZWT3dvnWx7bslaUsCI+MIWYXU/tI2YxbSClnm3pBVCGA80deJhGSGVZ3QrwKmZoO8muZO&#10;zI12wT88F3lto4y+Rn32OENOy2oYqGGUGu1nAVE9w27qoW5oQmJeG0ZnDQwEZZRMTJL9n57oQaRf&#10;Ms44xsIhpg6Dk1OYYZkbAd1PA8CTBO36DYD27QTQ2wOOlzDaoYCdRxKueRdAbgzzhUWGkA7yZSjQ&#10;kHrQSQPm+9txzycFVz3TcNNDBieGaR03BXaa7u9GeqGG0c3WpkVG3yuEjXMcPPI6pDCpkwzm8P61&#10;cBS2jKNEOfFCBnUlBMZljGR3le7t3rkaj/upnShpN6CUXvXrGOAmKKoKvoWDqG7tgb1nMj6wi8eh&#10;Owk4+CATgeWjEmCuUfTiUXA1Yuv5PDJKniVAFhH4copb8TCqBbmMkFdvNXC8BO1IEU7Uu+NsczKU&#10;5nBZy827gPreNJyscYZdR6kxvsPCAHwVXjjZmowO6b4w4ElvOYrHxd1jBGGGqRXeKjyiizY9rm3V&#10;Ae0ML29Drw03vdNxnW4Jgyv6lovWytuQJzet2M2PIy4qG5fohuteQguEqG9oh8NHzw9p8NCfIXI9&#10;UvmsyHAvSQ79HO8D34FnnBLgmtSMMelqFtBQXA6b+7FwFs+INSPkmVtzjqGj/WmwO2OUPy6nkijg&#10;5ElGyTsHnD0DZDQzzBn3vXWKEfI8jBHyRODi2DSgyXgvdhoczzLqano+Qy2b2ra+pALXGNTjsj8D&#10;4gyt4Afp79lRRIVnst8kwUmmkMajboa7t3r46OUGN6AopwWqCeNAOapRMhR9Ihxp2/U0tDRKki6j&#10;rFfy/SSSNcDx/FQrrjf74mSDH87JvXBFlY/+VdBqBsXaOJysDUD0qOkZndXCpfkxLrRlo0/qZowy&#10;2l2GKhGRkamfgUv+eC96q8jLzyZz/CUjOM4eQkK6AMN9RnCWUip9j08fQHRcIRlVhssk4Dl16hSc&#10;nJxw//59CZR++umnqKmpgUDkx44dk4CzYJYFwIyIiJAa6Pbt29K24OBgiaG9deuWxBIKpvbixYsS&#10;IPXw8EB2drZ0vIzeHoQUQpR9+fJlaZvw/CCS2N/W1haVlZXIzc2Vyjtx4gT6+41xvtdLFy5ckOp9&#10;5QrDZ5qS+C22i2sRyQyORT3Etry8PAlg29jYPLXcp/0xOjaKfsYdFxOI3r5eCLDeqelEaXkp69mH&#10;yqpKTjaUEnAeZScrpFP/GALfeDE5SePkJLV9pf2lbcYcR+Asy+pGm0pNyUaTVL6Qfmg0mk3Vcbs1&#10;xzqC4cX5KaSGhOKlj8PRRKA6Y8HamsFxbWsXwZYcv/j5dfzOo5xhV5ewNNqGy2cikKAYJKs8zX5g&#10;dN0mMcssd16KkieYZoaNnhbfFyFPS8eJe0UMxTkDA4GrnmGkZ8e0eOwaiKu+5cirbIb7oyic9C1C&#10;j8QyTzN09CT7oB6zZKmNgHlymWVemCGwZ/+cnBJDl/H881w1mddp4OuZj9ohHveCIPtFwPO2gGNG&#10;tAvzTYZHjhJZiRk4/qAEgwvziA+MxNXwSrg4h8I+W4uFyTGU1qlQVNeKmxfc8KZnPaalQXEOYW6+&#10;ePVy9hNBuETI70+uxUBWXMXQzWmo7GOEP7bnloBjAuuq9jHO/tNwyLkQ3gnFeIchpF2KR1CpHIJP&#10;pAxff8kJ5+I1ZJTHEJ7RCI+0Ztx1DML//DgSYY2TKG3UwM4xEP/0c2941o6SZdZbgGM9anjc1auP&#10;8dKZdGR1T6PBSuB4abYTjxp84NFTgwiFDw40ZJmAl2jvJSgG4vB+qQdkfRW4UHkD9r0tZM6TcanW&#10;D5cb3HFdq+EzpIZjnSfKOBkRaTfIKsY4NuZXtaGwogxvf+SKW4UmcDw3gjOHnHA2whiPa7ajGu/R&#10;33RaRRvKlMNS9LOBER2f9ZhNjXdbufOiQYeKehUK6xny3tYdr7nV0OOQGg8eZyKZ9fR0jmHY8U6o&#10;mstw/HoSAU4r7G8H4DafHZEuOieguX1lMrCVdVtVlrYROPJL4KsfsSHXyB67uRqbmQkk+wD/7ZtA&#10;ShMQRlB86BpwgWBZ1gkM8317ieC5xzjV3VlwPI847wC8zOdPgmRT/bj+OBoPU1qQV9+NQcNqcmxC&#10;WY53HNOQzT5W0TYijeBdfaM7Bo675EX48evENyMcKGd74XA1CPcTGxEYngznHO0yAJYamiud7e31&#10;+PQdJ7z/oNqq4HhxjlhkqA7ZQzW4WXoG36hOhc5iXqXqj8O7JY8Rq8nFsYYQlPKdXNcRhsv1gThT&#10;546H/YOYnqqHQ10AGmaME5a9IKtY11uF08Ng/P6Xv4Kvf+fp4Fh4q4hLLIVWoyYYmZJkFUKT+847&#10;70gA9/jx41Cr1RKIjI2NlQD0Rx99hMhIBniws0NhYSGuXbsGHx8fCAZXvBTF9rCwMKSkpOCf/umf&#10;CBDZcQlW33jjDel4AXgFayvOJY4R28R/Aox/7Wtfk+QRAgwLOYQoT5xLHL9eam1tlUBxUFDQKuZY&#10;7C+Athkci7IFUy3qKxhlcV0CnIt6bjaNjY1RMjGAqqoqyTBvcHgQas4ET54+hbPnz+LTQ5xQ1NYY&#10;JRdD/cjNr/hcgWMDQe2YogW2t7zw24tpUPL+Ta8LjrWY6mnB1UthuOKXhjwluS9DJ+xs45CqHiVr&#10;2YfIcMEuZaGkcwzzhiEUFtXAJzAHea396Gypp4PyFNxyjMKVxxUcOI3geG6eS+DJaTjxIBvds2Lg&#10;5BM+3IHTVxmVr7IbnU0KFDb0su9Q0sJIbTUanmt6GKkJ2bB1TUVaYx9muEoiZvge9NRynYETspSD&#10;0NQU4xevOuJ8VC0GCDa2QqbxPCB5W8Axwda86R0z2VmDs3dy0TmqxZ1rMigFqGqtwpU7hRgyPQyL&#10;g004eysJLSbXm+OKZpy86s1AHuVYHeR0FgnuifDNWx1qeWsN8sZR0DyGMlKlcrUGRy+G4kH+CLKy&#10;q3HyYThePxKGm/HtKNdMoapzDk2dfTh3LRDXE3sYDnoawWEZOHg/gvvFwa96BBUW4Fgck5VegTdO&#10;PsZvrxUiq8t64Fj023kTrukeTMLHVXEYXsY5S2gaKkc4V6REau10x5WWTMhUsfBQ1yBfm0A2pwbl&#10;PZHw7lkBY7sBHJvHU2VxJs4+WukvqoI8vHbUBy4JHdIuzekZcM1WrRp+d42sQqfCxVtxDK3L6i3R&#10;ON1Uy/xYGe5GtqCxRYnkJmOs5taUOFzyNoZdvuRiBXAsDOVDbxOJHwJ+yJXRyTXMsblFMx2B4wTF&#10;Il2/AXhRQhjqDjyi7/SUW0AO2WRT2klwrFMrcO6GNw46lErh6KdVjXAMyMHTgrfXyFLxuGA1YdS5&#10;Q+B4YUqHcP8wvHw0DtVcPljsa8bZK9nSGLnQWYcbt3LRY9HD58eGEBYRj1O3YnDDR74cDtsazPFy&#10;NWYbcLjMBWWrlgAXkd0agKttrdJumU1e8O9uRHxrMII4EUtSR+FmRwPyNKEIHViJUd67V5nj46cD&#10;8MWvPhscJ8jK0NXVIckb3nrrLQms5uTkSJIEATAFOBYMb3q68HkLCdwKCYZgkgWr+/DhQ2i1WvzN&#10;3/wN3n33XUmaIbS8MTExcHFxkY4RsocCyjxEEucQwPvIkSPo7OQslkmAYwGE33vvPQkkC+nC3/3d&#10;30nl/eIXv4Crq6tFFzN+VdGV2kkuHwnjuIqKCgnwmtN64FhILUQWYFskcb5f/pKz702mMZNsoqy8&#10;TNIwC4mF0Bor2hRcyTqDkrISusUbRld3F0F+DzKyiiUXbp8H5lhMauYmhxETmYmIlCJcv52JRv3k&#10;U8GxoasRNvZZKOPqw83QMnr26OTMOgE5Pf3IDo7Caec8hIcl4YBDDtr623D+jAtOe1eikvfzikME&#10;XGQVsL34CJ+4lnHgFMhBvAj0SPKJx/WwJi6pzXCiRUPS+WGEclnfPasZiYGJuBbCpURyzQ9sIxFa&#10;Q1Y/nVHHuESXzeX/07eTuTTUjQDHCNhGViAzNQvnPYpQIa/CJwe84JSlwAjZ6ckt0DDvHnBs7OSK&#10;ilJ8cMgDd8uGsUAW/8qNbIjXzERHPW7bG7+LlM97Y59mfDYxPYZohiJPSi/FLbdySX6xnBbH4PYo&#10;Huc8U3DyFqNrMfqmYJoNbL8tYY5N2uIyaoLzK1vw6XF3vHI7HyltUyhumYC8ewR3HOJgE6WWwHEF&#10;c0piDt6/mcrViRlJc5zfQqlEWwdOXKDso2J4GRyXUJZRLlhlsoL3/HJwyL4QGdopqzHHxjZcQLk2&#10;Gj/OuYi7XJ1bN81143LVHbgN0IbB0ITTZRfw/QpPxPfXwqM5FnVTo2ia6JVetNO7QFZhvCwdvJ1C&#10;EaacMXahHjUC40sRHZrNsN0d3LKENI9YfHg+AAdvxSK8vJ8tQeZ4l2iOK6LjcD1eTBvNaRIxQfH4&#10;9dlIZAwYr0lKhkHcvhcKnxLjJOYCpQBWYY6lBS+Oca86AOOrmVWpIovkYE++CVSZprKNGcArPwDe&#10;O82HOwt4wPdpP8Fxs5HF3zFwPDuBuFiOLZnluOUsxniywGWlJK688OmdcNyOklNOZwn+ZxHnHIUP&#10;LwXioH0cYqqHpH6zU8xxfX4ZonNr4OaUgcKBeSxNaXGbcrLo2j7kxETizWtJaLeQSy1QoiOShjKd&#10;6551fHsZkzXBcbnyEc4oq5YnfMYacDLeHYHjVZGoHOPEsPQoznaoMa6rwsGSs/hxVRCSuYL1qCUJ&#10;zSSamvQDUrsP7lVwfPp84DI4TqGsIpGyigRKKRIpq0iirEJ8F5pjWWoFl460mJ6ZlkCqYEYFCBKy&#10;hG9+85tSkAsBbjPFUg3Ta6+9JkkJBFsrJBNCLlFUVCQxyuI48V2pVErSCyGxEEmA1WQGGRFJyCiE&#10;PldogAXAFUmAVKFNFsBb/NfV1SWBYlFeY2Mj8vPzTd3I+GFms4VhnEhpaWlSXcxJAG8B3B0dOXs2&#10;pQMHDkiAPjQ0VNoigMvzgONxAvtheqkQEwAhn+ju6YaGS5xCYiEAsfgUvwWr3N2jQXJqnqQnFprv&#10;BJOswtz+xm3GLPTIybtcViFWFZqrC+GfrMRoVxNsb2ZAyX4zo18xlluRVWghwPEF21Q060cgI6CO&#10;L2uAs0MKClpbcMs+BglcNucojYc3GYSmpgn2tuHI7J6BMj8V7/lVSfepOScPtx5VoEXTCo/QLIQV&#10;NSLYLQaXwps4uMwug+PABzFwJThOjUjFnWgxAx6C+51EJJc34/7DQLzrnIXojEJ8cvwhHuWrkB6R&#10;AlvPHAQkFkNWT/2XrgN3bspQ2KeTZB3PA2y34pjtYY6ND8EcJ8DqqjKcdSyCqrcNN24aAbHeBI6l&#10;xeGZPtxkaOUCGrSJ1EjZRGLFKAF0I246V2KVTxuCY/v7vjgcq8JgnwaXr/sjosWAOT7LWwmOS9v0&#10;khFebnkjPr0Qifs5/ajsnOay3wCNbmNxJZrgmCxxrXoE91yomwtoRSVZYHFMiXoKlXIFjpyLg6cF&#10;OC5X6RAUk437CVqkZ5XioF0hcntnrAyO2dzzelR1xeCTWtkyc788aFFXerPiKj5tq11+kU7OT2Bs&#10;bgxRqgCyyPlwaXDGK6X28O7rgYFA4i93WHMs6j7J/nT6fh6np6I/6ZGRUgh5/xRqk/PgnCh62RJK&#10;M8ohq6LP+JFeeNinomJwHqPj+h2VVUjtPjuEuw8SkaqypNaWJIPgxEAZbkYrjMDCMIyHt/1xeT1c&#10;1QAAhdtJREFUMbZtmQHcNm8VekYb9X8IuAVzBmGCVMMVBLwEx7p1wLEqFfjogZh7rSQdAfMYVxm8&#10;LwHBccBRSjJe/g3lFxqMzs9LEfKCk1mmFZOihi5lS4ZgoBTkhmOZpNHt5fs+JLkVA9Sfp3DFMZh2&#10;OCvCkWnkp5YhrY4G7yNauNmlom58kfY91tccG4aUnPA1YpZjoPvtNJQMGxXEA0o5rtyLw71Q6tad&#10;0tH2hC2BeKcV4NpOgOOFXlyr4cR6zKgZXp0MSFeH4OOGYNjV3MODdrn098Qc3+1zo/BT+CGgowC3&#10;a+/h5bK7iBihx68xw96MkHf6QtAzwXFcaj/SMmvIfIplaFppE+AK4CuSkDZ8//vflwCsAKgHDx6U&#10;mF0hoRAss2B/hVRBJAGgHRwcIACokC0IRlUwtGZwKphnoUEWSZxDuI0TAPbVV1+VyhSSDaEL/vDD&#10;DyXWWLDX3t7eUnnivEKDbE7ivN/61rfwjW98Ax9//LF0vADjQkIhvpvr2ECDOSEHEb8FAy2YbLFN&#10;gGaxTcg6hPRjs0kAIMEeCya8uaVZAsFCcyzyyvcO6bdGS31xUpYJHIvJiVFzvDfB8SQlDaMIcfTG&#10;q+eCcey6D77++n3YxtdhYGIGUyam9UlwnIz6SfaXrja4ewTiwLlUlKtaV4HjByZwfO9GIor69ZBn&#10;JuGNhwXSS6g1Oxc3CY5buxTwjcxBWIUaVZlZOHE3FSqTHm2xT4kjV/wQ3tiDrOAk3IkRk65xPHKI&#10;RWJ5C8FxED50y0F8TiUC44oJrMYwOdJP7XktQ6cn4mPKC2q5vGd/LQEFvROYn6ZmeYcM87YFHFNf&#10;rDOYzD/mNbh7NRUNA91wvJ6IZr55JprKcelesbQcOKuqxRkaU3VK7+AJeNx4jDduxOL4FS984y1X&#10;PC7qWnnnLk3AxzURIQ1GyJzqHQS/yjFOdOe2DByXKMaQVUfJjWoObZw437KljCJOi/IOguGO/mVw&#10;XMFJVaW8G2fuBMEuawj1HSZtcZuBqwKW4HiS938WVW1dnPS74ifnI/DGicf4xzedcTFehZruBXxs&#10;H4sGpTn8+WZHiI3tv7Q4gzGz1mW6EldKA6G2lI/OD8KrzgUXqc1d60xTP1EFe2U6MrpSYN9YAt0s&#10;J6qVoWgiuvjrn+ysQZ64+tbcZJyNbZAaYm5AiTPHXXDAKR7vHHHBvxwLQgalLTPLwI1j/Q0ysh2z&#10;GNNN7jg4ntM24byXjGy88T7OT89g0gRwOgtzcZs6/MWlSYS7x8AhVbnq3mwbOJ4kCRT6mNII2vkM&#10;bgAcyy4AHkaboFWphaDZjyun/t7UgJBB7qOx/WsPMcrr+5OXrA2ODfB38MTrtFc4QcnWN37rDOe8&#10;ThhM7Kqod1kEje6iVCttTInLSr/Rwe1qJPJ7FihztD44rpUl4vXjvjjtFIEfvHkPn3gVQTu1AHP1&#10;x+pLcYmAf0WEsHIndgocz02U4zBtFOrW2DhK/XxhBcWHUWPs2WPU0Ys0PFIAe3UeUtpj4aiow4i+&#10;HFfrE9BAw+4/3YsGeavAcQ6Z4wwCs3Qyx2km5pjf48geZ+bU0/CrXwLHgrW1DJ4h2FyxXSTB5grv&#10;EuYk5A9if3MSgFb8L8CtSOK32XeyYIDN5YhjhEGe+FQoFJK/YHOyPL/YR5QnZBOWaZ6zXOGmTbDH&#10;4lhznUT54rvIZg8XggUXvy3PIUC/2Cb0ys+TJggCxyfGkZuXy+h3coklbmd9RJ3MWfpNcNzRqUJM&#10;fJoUnVAYREo5zQSO2f4J6WSNTVnILpKzd7dBnl4/jr7ufrQSWJTmZOPtw2HI1AxRgjC57OVhFTjW&#10;1OPY2XhUjhv49E2iIDIYf/sjD2RyApYXGo1TD3JoyJmAA9TAKglwr5yLQmaXDnoed+ayN65HltGA&#10;7yHeuV9E4CYgAgEejRoW9H30shCG8865iKJm1OF+OK6EV0O/OI/mTHosILsYkJ6PDz/1Q5i8CxUZ&#10;ObjtVYgUWpi7++SjvrMXiQEpuBdXiZS0DJy0o6/vAQ3szz/GxYga9E/Qs8bnSVYx3gsn53jcS65G&#10;eEwu3BKVNLFbRGJoBI655OLGnWA4lhg1iG15Gbj6uMgkn1iAbmQCHdoBFKZk4P3zyWgZn2H769DS&#10;2S/JHXvqqmDnlY6omHQcuCFD9eg8w4ZvlUEeDeZUw3AWniocKX8IycPR+zmIqB5FOaUWdTR+srWJ&#10;wPnwNlTSzVs+3SYeOhcE7yrq0tUmt20CHDe04MCxSDwuH0Zl2zhi81qRVDdMox72g1INHnkn4BfH&#10;4xHePI76rlmruHKbn2zGmapHuKfJhHtrBNw0TfT0MQe1TomB+UUUt93F32VcgVt3CSK02SjWGcfV&#10;JS6ZezVSXz88QjlTNSUXj2mF7o1binIM0DjrP+84c7yANO9QPEwzinSEK8chehNQafpIfkbi+ONq&#10;jHBlJj6QxoVhJQhLK8bdoCrahi1xRW5ix8GxtjwPtg/N1vkkfuR19IgjQ2gKl8/9c5HZQGlOYiS+&#10;9T6ZtLwmJGTV0J2gEUlfsJZBnjjZIF2ufo9G6MKqaoGT0xYa2UlzVP6+8RZB8JrQ8waCHdvr9FBB&#10;8quenireoh3PJRro2edglMbS1meOObaM6qWxpTQjG++dSYJybBrNBcU44ZpOFrsGTt55KOTqzxy9&#10;sbRoaMS9MI5wXxnlcGWSrO9uMIk9YrqeAeuD4xlKx7q7h6Bsb8SJY8EkCIYxTcPnUI5VTonVsL0f&#10;Bg/KhbAwC3VHFwanV6a4csr8zjlXLXuzsJasQtMfi/PVIeg1V2XRAOU4nQdwotpFAHylNgg+bZF4&#10;o9oHFQT6Is3N9+B+vR8i6VZ1dKwQ56o9YNvoCafOenTxXfAf9iI4PmPJHD8NHKf2ITu/kVKKIbI9&#10;Flqq50GN/0qOEYBfT5dfubk5EhMtGGJhkCfYcnOWfnd28Dej48Wmfm7AsWDNDVNi2ZxsylAP8gvb&#10;MMDfwlBurZ/jmmbq2LmMl5Pfii7hr5iSjMlBhshOr0EzPULMTfQhNioTdj45KNOOYU4/iIL8ZrRR&#10;xzRLt22djXW47ZcKv6QqFFRrMU4vE2Y3a8Jjxdz0ENJjcmBHvatHRit0lHdM8xxTI5x0xGdSWlEA&#10;WXYrVN1jWJgZRrosDzfdkxFbqcEkJ30jdG3mEcylL590ZCuGMM9zNhSXwDO+Auphuoqju5qtkEls&#10;toxtYY75bI7RAPFRaCZco+UYMMn4FiaHEBWcDQ+6HTLZ3mGwU4vaZmqS1zzPcxwjKusZdEe8fofU&#10;cI0qIJNr3ElZUQ1H/0xkCqNLJj3d6m2VrEJog0vqOnHHJxWH7+XAr3gAFZ3C1/EEymmtHpHciLCS&#10;fpTRDVtBvRZ+sc3IaNWj1OzTmD6OS5v74BfXhCT5OKroKeU+wfDt1EFKKKbo33iKHk/a4ZvSjkL6&#10;UK6zkrcK0U5do9RxtwTjXnuVkWEiEx+tCkTSCF9ag1m43xaD28po2LWEImHYaHi3tDiEsl45jFCZ&#10;bvQGsmGvkEHFeeP89NyOu3ITa/mqejUUvU86/RtQd0mMvnQdHBvC4mgLEFCOphEja9W/CzTHoyRj&#10;qhsGjR7PpES3beUVsPfNQZRpAtnKlczHUYV4HJEPp6BspLcY74ZVwfE0gVcypWdiQYheEuBtSw2U&#10;0cMP8sgIK1dZB3ARiOA4wegVSjooxY+upqg95m0a5fNqfXC83MBY5MSvorbf6L1hYQpFeUWwIzBO&#10;bTC260xPMx5El6GfEGVxpEeSQ90NqoTCJCnZ2SAglGJVa6S6iTTYrsD9wCwEcoVNwqCUJUTGpSFD&#10;vdKjRrt6aO9g1EuLZC1wPDKpQsVQ10rfpmvIAAVXcqR2nKKkUQa75njk0XOUOc1S2lVCQ0Pj9G8W&#10;+b2psFdloIcXN8rndU+6cjt1LmRZVpGaM4ykDLLG6f1kjgVzWSZ9j6esIreAfhrH6UpnHxyvPK2f&#10;8c0MjrOzs1BbV2tksdvVUFlk8VsAZZVKgcioJElPnChYe4m575BkFdK9IJNszkJykZLds2Wu3H5y&#10;aByv0EbxF8cWNp1fPQH8/Wt18Ik1sw9Gl2ers3n6uXY7cP5hLGfUlow/9yErJrSGxiSOsVwsFg+n&#10;eagQ+5o9QJpvBPeVjrc811orbfM51m43ebRYvqfmsixvMo9Zdc6151rv+rdrG63j6YLur35+Fe58&#10;Ae/KtGSAupsaxs9IH9tFEWjOQt4zLwXmeP7MwB69i1DxXd9JBKmgc84GsrvGYB/zaCER1tI/LzG+&#10;DT2LULBajcuBQIznradUQmxv6p1Ho8aA1IJWJLfOoqXXGDBE3rcE5dAS5CxDnOfTu4no7Pns69uu&#10;+9I/q3iqpf5Gzin8HAfKyjey667bZ2pmDudo1LZXky39O3eTxbR+4likqH7u0y4tGpnj2OztCfj1&#10;3BUzHzg3gba+9QQKxh3G9dOcmCS+8Gm2q4B+guHP6hWXXZOo310BpNtVjyfLXUDXrPIz6/ZZdTFw&#10;Mv7v9yJzfP2GB/7gK1+VXLk9DRzHkTnOL1LAwDDHwpWbkFHs589uA8Eai7ZKo/eOquoqSic6oFKr&#10;0KZuW87it5B9KNtaEBwaZ1VwHJdThy9+/Sz+71/F47+/lop/+HXypvM/vpaOv/ppAH5z1pNeHtJx&#10;k8EVNppv+6bhpYMuOHmXHg/I9m30uP39jG18yysF19yT8JfUjv76tDfbnyz4Lsz3ArJwN2D9ut30&#10;SsW3PnTGkfsyHKMv26Nclt5NWdTpuNP69TrlnIZvH3CVgsvsRLvf9c+CaNvnObeddxr+/Ec2eOO8&#10;33Md/zzn3MpjbB/L8IODrnuy7qIdfnzoEc4+iN+Z+geQhSdj+Tz347pHCv7sh5fxjk3gcx3/POfc&#10;3DF8Jnhtd58yDgpw+dIu7jd3+Tzfe8pYKdrhh5+64SKD4WyuTbbmvWAcb56vLNtHMnz522eRmG+0&#10;L9jptDZC3u/9wVcYg6P0yQh5l219JHD8DYLjtNxhRl/rI3vcz2XtdsjIHIvv8QTHJeVKTBlGqQlm&#10;4AXDxH5+RhtM0zn23ByXYvOy6LHDD1FR4cxh6+bIiCCC42iJtV/O6R1s/1LjvaAO3JwFg5y6Fcxx&#10;Zi2+9N1zdOhdi4ONrfj4OfIheSt+GJyOozepKS5lhLqcmg3n9OIGvpx94B5JAX9h/YaP28w5Ps/7&#10;yvLqEJtVhf/0U1sccYhk+7fsvszgB5kiP6VuiXn1+PlxLzyMroZLbA2cY3ZXdmF9RF6vXh5JDfjF&#10;KT94xRbvTLt/Rrs+qy8k8SUlmOPTBPbP2nc3/h+ZUYPXz/vuybqL9nzrUgB8E0qtX/8yjhHSM/l8&#10;Y4UgVP70pcu4ROPa3dgvjNf29PEmNLVSmhDuzrqb7s1njOO/veiPIK727Ej9X2C8Ec/rV79zDgl5&#10;uxMcPzV89OnzlFV85SufCY6FgV5OQQfKK5UorVDt5020gZhUZGbX0ttHNV1B1aybM7KqkVuoNAFj&#10;AYQJkrcZHMeww375+xdwmT5P6Soeds+R7/GY1/kwPw6mRTPTEpf5N5rF/ucexKJFJaxdFzd83EbL&#10;/7zvJ+QdM9MGSVbhFmH0Db7X0hI9zxy4GYmqDrrvooa3RjO9ZzIlyTh4OwEqrdF37V5LAhz7L2tL&#10;91btJxh8RzCvezXZuMnQ2WvUye6lNEsXC0JWEUXPVXsxDY9PUsq3d+U4gjUW0eb2WpqgF6rdrjku&#10;KCh8kjk+ezF4BRzn0c9sFpnKzAECNDLH9BUofSebnCgYZPo7lsJJS5/7+dltIDxNDCAxc/DZOcPY&#10;zsYs2OJOtj+ZY1P7m/9LJHBOZdSiFw0fbQbH5+hlgHGRcPU5svBO/WvOBh/6icAv85syTDN7q6hu&#10;VNNrwdSmjt2s8drncf/tMsiz5sC7tRHyTF4nTAFBirf5U4D5jxiYYrtduW3H/dhNEfKe5/r6doFB&#10;3vPU23zMtrlye5FKbeDYHQsCsoG6bWSXnTXI20gNP3sfaxnkvXhNV5ewF8JHl5aWPQ84HrQAbWbw&#10;tv+5AmS3oy32wfHnEdBu5TXtg2PrguG1YHsfHG/1K3Tj5e2D44231VbuuQ+Ot7I1N1/WPjjefJut&#10;d8SGNcdnL60wx+lkjpPJHMvIVspMzLGMrKfQIe9na7YB74GJOZbuhUX7C8lF2j5z/K+ead4Hx/vg&#10;+HlfFfvM8fO23NYct88cb007braUfeZ4sy22NfvvBeZ4XYO8fXBsTdC70XPtfXCso8/iKSkwjHBl&#10;NmeMJsdta/0cVzeqJPeAS5KLNLN7NuP+E6b9dfSnODs3Sz/EK9tWsbAMLjJP40dLP8obYWlFfQyM&#10;4rhyXnF+YxS/z4p8J44TYdTnLOpoPp/03+w0Ztf5byN12ug+++B4HXBMX8XVdAvXQLdwtfRFXEwf&#10;x1UM4Wd000ZXbAx1XamagPCJLH43mH4X8bhacZy0jS7lumZQRv/HRSZphvis6GA5DCAi/qtgGTWa&#10;fVnF1rw6N1/KPnO8+TbbiiP2meOtaMXnL2OfOX7+trM8csPM8blLJoO87/4c6flkjrMJzLIEW0lv&#10;CdQcy7LIHGcR1O1nK7aBYO+F5li0P++FRdsLOUda7u7XHM9M69FWV4ObD2Jw2iUVibU9BJQrATrM&#10;muOa5k7M63oREpyCS4zOduVRPM450Rl6Sz9BJvcn8J01jCA3NRfRpVroGVFRbxGVTj9pwHhfJ+KT&#10;6tE+TrDLKIsbBZjCo0gHI1s5uMTjslsCLvP8dn5lUE9MPj24h4jiODWOuuI6pFWwPqKO5uAm/G92&#10;agxV+TXIrO5iEBGL/7Y4zPR2geOF0W540E3cFa8MlNK/r0iLDAISGpCEi96MwEZAuTjUifu+qbjm&#10;mc7gKsl4lMkgKoxieds7BTcZUlq4mvPM68B64YIUla0MvLH1QUCKlZOoUvbhId2UfXAtEjcT2hnl&#10;bhSugYzYZxePw/RJfPB+KryKhlFY2ohjd+Nw4HY6AivHUdnQARuXJHxkn4DDd7jvowJE1+okIC0A&#10;dqV6DGHxxTh4Iwof3MuGf8kg5GybA1bSHBsm5bBr8MCppghUM0KcZVpa0iNFw2esxh0uXXK632da&#10;GISf0hunFSnolFyBz6OutwIlOmPABwONcIVBnkd00da8bZ6zlC55PZ89usJLaMCAqbO0lJbjmnMc&#10;XDKUjGS5UnAzw7tXtBtDDOyGICBzY73w90nAJb881AzQOLanDQ7s/zcYBVI8E25ZbTCYbtUEo6Nm&#10;lHYb7w2TVZljRkpM11ajh8avq9M8qnrTcbruEU43JaNBtD+DPXi0euKcMgN0+c00i+qeMpQz0qtI&#10;YzrDjgQBWaLv+sqiUhphJuJxSosUvl74u68vKscVxzi4pbeYgk+sXOHCcDfcAlNw0TUTBfRZLpK2&#10;bxSn7sc+Z2993sOWMNLeipseMtzwLUaziFQoaj/BwBq+iXAIl5uijFqWP4/qAoaVvp+IwELNcjAO&#10;q4JjESkxOJ9Dx5qg9PnhwOnTtKY/z3wWKFBzQGGUyxvc5uRvCkPA9o5idMW2Memi9ixzvBocjxIc&#10;CzAmpBRmcDwkGentZ2u2gZicmMGxmJysnFsY66Xl9u1ugzwCWkwOwz8oEkd9SpBb0YoGho82GFaA&#10;60r46C5MdTXgkyOB8KBxX16lAtEhCXjraiyjek0wLOU8FkY1iInLRBFD/YoyJqdMbC9Dbi4uMAof&#10;o7IpVb0YNEXYM7PVMyJ6nWCVuc/SgpHBniMgNjLYegbRmEBueALeuyJDck0Lcksa4eYWjguh1Rgj&#10;Myx8eRufduNxAoiLMLeMxYTBrl6ou4Yxwch/i1LZ3I/nmZocR7emFx0MDjHBKIlz86YyyGwLJlyw&#10;youst7T/vNEQcWZObBPlctucgfvpeKwY0I11nl2u8wrzvi3geHYQzneCcDe+FenxMgLBLGhmFpDk&#10;E4bTvI8JsizcDmnAqGEMJbVtKKhtwY3zrvidVz1GhodRVMNtVfU4ftgZh2NUxkhWprRE1r+msgAv&#10;/9gJDlk90tbJLYuQN8EIduN45BGJN69lwiumCG+cDcS9DIZdZ+TFRynNcPOMxj+/GwAPTrAeMHzv&#10;6QAR5jcFb17JRJx8ECGpcnimNsL2qie+dlKGJCXDSYvoeQwrXc8J3NE7oTjiWQmfVAWSakfIPFsn&#10;fPTinAKXy27CsbMK4a3OeK02Too6ZU6aoVxcaohARl8VbCqd4TnYgeZeGS5W+3K7O653adiP1XCs&#10;80QZI0ZK7b4LwPFUlxLnbIMYvbgWLu4yxDVOYkTZgKO24YgurMYdl2RkqSexyEl2ZWkOfvLDB3hY&#10;zGhvTAM7bJC3xDDMAS5BuBRcjuj4dNyPbsH4xAiKqpUorGnE+RMu+CC0hWG+56HpbMLJjx7id/Zl&#10;y5NFa4HjkalOuNffxP+Vchc1DOCxKs134GStM+w6ypAxqEQ/Q5FXdUbiQq0/ztW5405vL73htOBO&#10;nQ+q2F9E2inmeETdjDuPMpBcxuidD2PgmqeBsrEEx64nIb20GTcd/HEvt0vE/DOlKWRHpeNOXANy&#10;84tw7GYa5Jyp9A1aP3w0GHU1xFsGjxwl0mPTcMKlHCMc66P8InA9ohIPHoTgdl73qlBX6ooiXLRP&#10;Q0qRHBcvByGo2hho6KxTHN85jGa07YnvobBjwF9/YHwFWaZOOZCRASQ+Av7rt4BcJeDrDBxlyPEz&#10;DDOexSiMvXkMOW7DB1W8p/cyOL5syRyvAcdp5QytSw8W2QRo+9mKbSAmJFoL5n5vgWPB7up6O+H6&#10;KAr5fQIIzmNekkQQ9JkY1BVwrMWkthGXrqdDbWY35rS4dj4SiWT+lib7EBmWjhveOahg+OgFgs2x&#10;TgWc/JLhTr+VOXkKdPYxdGWJEr0EWxN97fD2S4FDUBGahydhEOGrs+oQnpSJm4H5qNCMkYkWIF2P&#10;BYbszIlIhUNo0/LjP6auxMWLiVAaZqCqrYSdmPEHF6JMM0qGWoNEWTECYkqRW6WQQgwLVjsjNQe2&#10;j5Lgk9mEEV57W10rKloHME/wXZFXjOsuMkSUkkmdn0RLVStSM0pw3z8Z/gUqTBrIQnOAl2UUwoFs&#10;bGRlJ6Ues5ga1iI4JA03fXJR1T1OgMz2s2CftwUcT/QjjKG0x0RrLPXC4VooQz1r4XwzGc1r40Rz&#10;l8XBJpy7lYhmI6FnfIEqy3HqThb6VqKgStv1agXcQmJw5Hw0fHK3GBwLOYVigC7tyuBVMgbV+DTu&#10;2XnheJAatd2LaO0Zg/29EJwKUDKk9BQKWsZRze2FpZV4+1wcIhqFzGIRdQo1DtEGw4mRQqvb9WSN&#10;dShtn2J00HqcvMcIlsoltLI/V6qtJ6uYn1LCQ1tvZI9ma3Cm5DbKLSj5xaWVGxPS+Agu3a0obI/E&#10;Y1UtCroScEFZg4reSHh386VlSrsBHNenZbO/80W7nBaQE5wM18TOlU3Ec+PKZjgHx+DwuRgEM/y3&#10;SDsNjqf6FbhxNR0rNV0BngYN75FDGqjSwRLjAkRGxuOUQzRsH9eKCMxSsgo4XlpEUUc4Tsid8VFx&#10;MBoXVjPHutFi2DdGYgVqLSKlxRfenQ3I7IzBFXUdirvC4Ne3ssfITjHHfC+Ya58bk8TJCMmWJgWS&#10;m4yMdrMsFpd96ixWqpZISpiOmNHg8vU41I4von8nwPHSEskZ432fUFfh7N18dA53cmxNQTu36eRk&#10;v+8Vm8K8i72W0JSVjVuBRp/A8X6JcM8xhoS3Gjju5fvwzO+A7zo8CY7NT2eSPStEplikc/R1xYki&#10;/NwYnryY4cdvAkUrLi73LnMsgeMv4xuUVWQUjCIlZ4Ds8SCSJea4gJ8a6ft+tmYbdCI5o4XtX2y8&#10;F5S6mLNgkdPzdjdzbJiaYuz4Bpw56I4Pb4fgjGs26nvJmpIBXQ8cT3U34cyFaMTUqdHc3o/60iIc&#10;dUqFYpRLgqEpcIqoQjpZyxNO2WgiQHV3CsPV8HI8cvNltKlQFDXJceFCIup0fQh/EAwbvxL4eEbh&#10;qHsltJpavPOhK+ziyuB4NwAHPKqgW5ymPtkIjvOjU3DSMZeaUi0aWzsRFhCDM35VGBrtgNv9SHhm&#10;yvHQ0Q+feFeioSwbv/7UFxHFrQh6HIu70Y1c/srDMYdkpJVX4YZjIlKU3Yj1jMO9xBY015XjNq89&#10;vaAStrfjkNSiRbR7IF6xSUCsLJ3sZhQKtVo8tvPEm3cyEB2diF+J6xilW78AmRQYI1mwDQ9z0Kqj&#10;1MNCMrIt4HgFlkCek44jHuXobm/BUbs4RtVKoIwgGmnqFWRWEBIN+1QLMEMIF+8eBteyJ324zs0a&#10;w3NnBqZxGbRLOtPWMcdCH0z5Q8e0FAK6oKgavz0fCrdCgly6XMvNrcBHV2IQ1DCNagLbKgLf+NQS&#10;/PojN3wc1IKSjv+3vfcAj7M687f9/b/r/20CoZmW7JJNNpvspi3ZhFSSzRJ67xB6MS2AaQaDMZhm&#10;426DC7h3bHCTiyxZvUuj3rs06r33Lv2+5zmjsWVJtsayJGuk31zXueadd95y3nveI93zzHPOaUZ0&#10;QSv2fnUY05YFS8TSlnOschyZ14TDbhKJnrYGD360Cy+vssA9tUlyk8c657gHPtnr8XSSNxr6/0Le&#10;XYYvEhbj2rD1iOqQn/ib4jAj/F1cH7kOB8visD7VBfEtNfIlptT8tN961iPHXfB28cTLMvvgvBVf&#10;4Z3tUahr78AeSd1540t3vLt4Gz7Zn4zaLpEcc990wV2+OG4IsAn+2ZbjurQYvDDvoMzE5oIXZKzr&#10;gEJ7eK0LHpt3Y7n8fTaa02H7oMrkS/ZHX0RDfk8zjzGRY5Es44fdVnwYuR0xdkPrrUNW6RFM830X&#10;j0QvxgdZFvmb2I2GughMD5uFG6M2w7UsBmvTDiGptQZpjWUmgFh/luTYVuVG7N3mggfe2QPfij7f&#10;Dpsq5IvvLmwJrzwh+qp7VOfI/5UZa/HGvlTzxaSo7GykVdhqn2oJw9Mvr8NnUTWS9ZSBOfP8oXdz&#10;XVYcFi3yR1Hv56JPHQ0V2CfX+uLHX2Pm9mhkN9jsemzSKuRr+I51wIF9wOMSEW7t94uDqaAEN157&#10;BEjq/boX6wrccSPw3LtAgESVV66RcLFcXabqvxNHjt9+b1evHN8F76A6GUO3Au4iZO4SHnc7GgE3&#10;j3Ap+swypgzkn7ebZ6J8WamUz6P8WHGTHGSvgLJxnVbR1NyEcvkpbNNXYUgsq0CwiO3StREol3SC&#10;lgGR40K0l6XipelrMG3RXvxj5me4evpXsFTKH4Q6K16fswlvbA7GXon8TntrPda7BOCFNV4ok//y&#10;zbkxeGvOQZHjZHzyqTfirQmY+ZHIZUOnRDXTMG+uC/xi4/HOnP3SjrtQHBKIt5YEoVQ73Rk5boTl&#10;8BHc+fx6vCq50W8s3I2ZK/2RWNOArvZG5KelYZ+bBUs/24E3VwYhNDhI9g+Qf3Kd8BV5Xe6SgjQR&#10;4A8lqrjpsAW7/FMlclyDQ5tcseFIMvbt2Yd75h6Bi28UZr27Ep+4xGD3hgOYuz9L/mRU4fO5B3A0&#10;LRsblu3CqkD5h9ouEfOPjiA8NRHT52zBbOH3jYs7HnvtS+xPlzQQ+YnZ/uViNOU4M9AbT4jAR2tE&#10;ODcKt83eBU/JH0sL8MZziz1RoP9028swb5krAiW9wP7orrFi9mIPkbBB/qCajTpwWPIyv/QaeTm2&#10;iWw7giUX/InXNuLdQwWIKmiRCHA9Nm49gudXxcBS1AqLSHR4diNC0mpx0C0YT8w+gj1pLUjOLsX7&#10;C/fiQ5c8EeUWI8aabxwhMn1EJvD5eEMU3CQPfuXKI5izKQWxlT1jlnOschiSvQ63he9AYv+fOQ3X&#10;LtS0leLLhDVYlC8/c8qjqbMeNR212JctqSTWIKxOXIl7LAuwsbQYze3d+NFZzTnugtuub3CnfNEo&#10;q6zC+lVfYa0EAzZs/BpP7khCRXkJFszfgrWR9i9Zbdi/1g0bA8eJHCcE48b39yJUUnli3I/ghRUB&#10;MHEyydP8YIkbYqpO/JnFGhqGD8dcjntbZVsK3ovYjth+cpxXGYotOVEoaa2CS/J2bCvQv0kS3ZSA&#10;QV1HDXZmbsWmnCB8Fv8Z7rYswo6KcjQ0d+D7MgnIV26RfVRurBZ7RN7rcGCrKxYcyLKJcLP8DV20&#10;Fe8dzD6Wl9u3Nj0dbagUQX5X/gbHyN+ksxI57q1QhwSMMsLD8M6KMGQXZcr/K3/oV6h6leOFJ8px&#10;hvyfeWd5sGwnOeDL9mJzWLk5yqhFjuslZ3iLiPCmAxLx/QrYFy3fRSR6/MCKwT/cFJlI5QWJEvd9&#10;SGojJA8f62YDu+T9l54C7haBll8JS6XT+3ifBCQiInLgOMfz5q/BBRfLDHnX9pVju4xViZSxnD0G&#10;J4qxSrIzyLEKXF1NLeokNUEf1lA/vLfQD4USHWrt7UzXN62iuTAZsz/2QGaX/FOptmLuJ1uwUH96&#10;l382Mz7YhDe3SAcpz3DsOBovHTNC8MR8mZlMvrS2yU+Yb33QR441Wv3RoWNyPFfk2Cc2EZ/M80S2&#10;5Pym+fpj9mchKDsmx7a0ik93JIruyp9bmeGvu1NGoZBJSSqzkrBg2QGsd4+Sb/Zb8ObqEJFj+Se3&#10;0iJy3ASPLa5YuDsFzd1NSIlJwQE3f7z10VfYGZaNw9uPYpObTY7vnSdy7B+NbS4hiMzKw+61rhI5&#10;zZWITjGWzTsE7/RsbFx2CF9Fl6GrLhuffOKO6DSbHL+3MxR7ZSKYba6RSC9vPKGT4GjJcXZEON6S&#10;jmsJdTbB7dKovnx2JutNvqwsWLofqSJoXblxmCmd72Ryu2OPitggvLEjVKJQJ/uH2T5qcqzpDyEy&#10;xekr7+/Cx+75SJT/J7HWRklvqcbcz7fj7UOFSJAocGiapMHEVyOqqAcJ2dl4fcYebI2XiHJMBl5c&#10;8DW+CG1AnAixinGkHDMiS35dSKlBWE47cuRL1/aNh/Dq8mhEyfFfGKMOeVF5+zAtbjeyBhHj1s7m&#10;Yx2/orO3YmF6tMmS10djQzQWZHrCs9BdfkKXz6U9BR9Gf41USQX8z9vOZoe8LgRK5Hj+QduvDhlH&#10;XfHl4Tjs2u6DdWE2IQ7Z+TVW+trSbyR8Na7kuD4rHm8tDbb9jF+SjLmfuZoUi9a0cMzY6o/yfilF&#10;41GOO7qP30xB6RuwOCvhWOS1rtaC+Vm+8Mg7jEWpkahticeHsXuRIqHvH9009nLc0Sr9SnqZ5gT4&#10;ScffJHRLR9Sv1+zHIg+b1J/wkFSj+kb7l/YGrPtI0vuKu1BeeRZyjiW/uL65t0W25mLxx54SMCrA&#10;kk+OQGtem2DB+8sttlQ28+iBZb906tyVbV6FbjuIFS62COw7o5Vz3CCd77aJ7G7dL3/UbgMefBR4&#10;7G7gB7+XKPDugXwPzJA848MD1yfKuh3S4XHdWmBBsHTI8wOeWAfNrLxcZuM96J8wcJ+zsKb/aBXf&#10;uegy7Njx1UA5fu/DbYNEjo9HKvtGLbl89rk4gxxrWkVpQozJtVsnUrtyvTu2+VvRIp3N7CM7nCDH&#10;+Ql47e2DiKptFGnsRmlSKO6fvgHfJOXDb89RLN8ZDvegUKzZYkGmdDBav3yXiapu3b4bD89yQWhy&#10;ImbN0ohxKXbLz7TvbQrBhrV78Jp0oMqxxmKGvJcucpzi6Y3XFgTIN3Zb5Lhbomve8lP6rDXys678&#10;4GwfCk6HaSuIDMR902Uu+/BkfL5wDV5Y7g1f72DMXBQkP/A1wXWdC+bvTkJqXDQ+XeODo2FRmPvp&#10;XrjE5GL/hoMmrSItIRKLV3rjcEgsNm31gSUlDztX7ceSw/KHr6cIn763D0dTM/GF7LfBUoLuukzM&#10;mrkfQRLdc9txBCv2SLTSP8h23ZI/PdppFW3lGXh22iK8uDkSboHxcIuwSvSxHX4HDmPxbgvWffkN&#10;3tyRYqI0OYFe+GhNyAk9rSNdDmD+rsRjvfI7G+uRlleGpmOy3IZ9qw9i2RGJVMhjpNIqwrKaEJNV&#10;jvfe/Rx/eWUflh6Iw9JdEdgtI1FEpOXhrVmbsTywVjrttSA6KQ/vyJTV0zeGYL6MLDBjbTQCZLg3&#10;b98wPD97L75J7h3uLa0GLgHp8Eiux6GDgXjsk0NYsDsMby45ilXexUgq6xyTyHFDnT9u8HgGL2cG&#10;wKXIDwflM2qU/NG8+gyUiN8klbjj6bht+CrXD/OT9sGn2pYj2i2jFGxI3oz1VdVy38Tg/eg1+CR1&#10;I+ZnyC847T348VmNHMv33sIcrNwgXwoPBWHGx7uxz9qCeknhWbTBDXsO+uKljw7Ap8j+zasFuz4/&#10;gNU+th+fz3ZaRY+MQuO6+yCW75O/bSvkb9G+LPOFJMXdFXMlJcuePmH/v58ZEIiZS8Pl74btMTZp&#10;Fb0na03E66GSbqM5FhIUyJK/MWWSrhJbeBhPx++Q+8YX85L2I7DWNpJJZ1cZViVtxo7aWjTWW/Bu&#10;1Fp8nCLynB2DUpG8H5yFyHFRggRBJAVnp7t0ot3iD9+kaoS57MZfn9mGHYEpOOgTi1i5V9r1741M&#10;597eVYdvNrviwz3h2O0egiVfxaJC/mgVl58FOa4txtIVB7DcPRq79vrjyyPaUbkT+3dIPvhqf3y8&#10;8CusjJBcevlV1ZpbiAr54lptlTTBBXuwdk8wXpNf9vdJHwl9jFrkuK+gSiojMtIB383A716WyJbU&#10;TX5NQJrkFJvmKHf6e3+XDnvhJ2ptg4xa8Z7MtZst91GkpFk8pSNaSPk8WPqfdIzryPG5F14KX1+/&#10;gXL8jkRabDnHEjkOlrQKf0mpkLxjlvHJQEcT8Qoc32kVDTrcWVM9YkND8PEaN2xwk3SDfuMQHx/K&#10;LRettaXwFREpkNEcmmR0iY6OOlh8w7EnQnogN5ZKBNYbc9cfhWdymUw13YqqvCxskD80GyRfeOac&#10;o4gvK0VIYBqKG1vQWJYrInoUi74KRVpVM5oqCs2xyyTVoyQrG76WHNS0ynqJbrc0NyA7KR2BsQWo&#10;7zPMnA4f19RQhQB3f8zf7IW9gYkIj81EWkYeAsNz0dDWiAwZ3SJU6tMqw5wddfM1HfK2+qfLcVqQ&#10;Hp2C0BTJ0+uSnvYBYZi3+pD0yk9HnYxskRKVgnDprNcmP2eGBaUis7QMMWEpiMuvRkt9GQIDUpFT&#10;04S2mkLs2inDom3yhH9GpdR19DvktZQXYfdBf6zeLT+nShRvvXuCpMLof8x6uO73ERmIhAwfbB4V&#10;eQWITak6FqXUiEdhWi4SZUQR+6Oj0orVe4PkH7J9TRdyknORkG/ThMYRGq0iLKsRYfJZrNnpg5lf&#10;eEtqzFHMWOWFLaHVCM8okw6UyTiSJJ3rJI/YImMc+0gv8Helk+Qbq8JwMEWGbJOL8o20YvPBTPiJ&#10;aFukg592qFy28SAWeVYi2VqNjbv98OKio1hyyIowGRoqfoymj65tSMSX2buxKHMf5qbtwKqCKNTI&#10;rxsHJV3iQLVGx6RnfuFBzE3+Bnsr7JFW+RfWVSlD8SX2dvSRkQjKfPBpxmETfe5s7RgXQ7lVZWdg&#10;9WZ3+T9bcOxn8fyEBHwm+cWHE/v2yu9Elgy3l1xku/nGw1BuaKrGvt1eWHEoFsW9KbAl8stQfEZt&#10;n1ETbPd9nYz8YEkoP3aNYyrHXSKSZWmQLCD5xlQt6RLb4FYnpiiRV48CF7lvduNAlS1HWh8dnWUI&#10;k2h4re0VLKUSxcx0Q678HWhuaDkrQ7lpr7C48Ah8KkNJ7rPY6poqP4N/sScQX3wdgGXyt8onS/6e&#10;l2bic/nCUiafR3d1Ebbv88bibfKrW70tSn62JgHRodxW7fDCKumjUtGbcdYhQ7l9vU1+KXHPhhlo&#10;TgR0zwEZwjRH/+BKx9+YeCxe741DcbZOqPoYm5zj3pN1SvuTv//m0Sq/i2yQTnfpGhYRlt7S6U7S&#10;1U54SB8dHBSBNg/5AA5I9HiJ5B7LLqWSpjje0yrC5f6a0v8xa45Njv8qcuwTUgePgAoR5HKWccpA&#10;v7R4B42QHN/wLj6QXLQlcjtLv9TTLp/JPg9HZmD9Lvn5xDxsnWeOl77Np3e4s2PvA+/KeKZZucf/&#10;odv20+3soUb9S9Ivf1VGr1i3yQtH04sQeMgTH+xO6CNo/X93tv2hsT36vte3LvY69l3Xtw4n/g04&#10;fp26ZP7j9NvAfh59r/8QD/b3TE+Z3v36PtuX+++n6/vz65Hh6drwkzs/wtp98hPWuHy0IEeGtDvV&#10;4x/SyS+hsAPJJV1Iksk7hldkgg/ZXwY3Qb78zZZUUFMyJLqbKD+nZsgv9akSZtXJQXQijxRJicjt&#10;3SatVNbJ5B/JZT0SnQeSdaIP2S6lsAUewRlwz+hAWlkXMuUY+ZKDba3qkclEOiBDH+NlGTs5v2Rg&#10;58Ox+CjKZYi3vvp4uufUcY53HDkbuaOnW9OB27dKp8NZMhyfsz4+lIBBccWxb4xjehklHZmDjKvr&#10;WBX0L9oVEjk+4Bfv2A5jvZWMDpRdenKu9U2tmL1qkHSAsa7nSc5XLsOD9lPOE7Z8/wtXVNf1/11i&#10;LCovX8Iz44Z9ora2Dnz3uvGbVnHOBZfIaFeWkZRjRyRat+lbKN1n+sVjpOR4r2csvvWnN3C9/KG+&#10;Vb7B3jKMcrvsc5Xk2d772hos2Wab/MHRsniLB6597nO8sXgPFm466vB+iySq9MzLn+LCq1/DRX+b&#10;Lx2tjmDRJpl84jTOPRG2nS8TdXws+cv/fMNs3PPGeuHvM/6KpJJoVGfpSeo2b8NR/OnJ5Zi+9Ahe&#10;WeYmRZ/HR5lu6uEm+cVusC2fWGas9MCfp60wkwqcDfZLt/li2TA/809lohSN5Dw4c9NZqfuZ8vpg&#10;zRH8TcYOPtPjnK39b3hhlfmJfMzPL+3xTO6bT9a549Jr3sFjs7eOfd0dudd7/96cjOt7q13lf844&#10;vW/MZyNF/l6erP7XPb9SAkqHxp691G3Jdl8pw/sf88GXR3CuuMZ4+VLl8Ax57w4rclwmo1oUDxFd&#10;Fin2K5FtSm3PfkW9ouyIIMtP1f5aHNl2cm0zUnLsaUnDlfd/it/dNw+/vWfusMpVst8f/r4Av3l4&#10;EX4myz+/d57D5Wf3zsXvHl2M/3pgvsP72I//3w8vwdVPLcfVTy7Bf8s1nM55J9K2v5DP7s9PLcNV&#10;Dy80/Mddkc/451JOVi/9LH7/2GJc+YBMVHD/OCxar5PU7b/un4vf6/0r99/Z4K5cfz7Mz1z3/Yu0&#10;n988NE7vmyGuS+97/dtxNriPxDl/+8gip7xvfiHt9S9PL8ev5W/+SHAY8WMM8ffml+P8vhmqTes9&#10;/8uz9PfmZ/LZD/fz0vZ65QOfwk9+ZR4Pj2HKcb2kVaiU9o/49n2to1fImL8ekTgaUN0rsXaZtW8n&#10;rwNq4e6VDHeZGMHdr1CGhsuSbat6t7c/99m+73u+eSLThb3b6jaDHP9YHe317b9N/3Oc6pqc5z13&#10;GWrPO6j8jIdy6zGDk3ezkAHvAd4DvAd4D/Ae4D0wqveAOsd4eDguxx/u6ZNz3E+OA2pEcvsWleG+&#10;cqwCqhFijQ5rZNgupGUixKUixyLGXkm2YxiZ1fflPd982z7mtRTdVtdppFi2dfeMlP0SZFne0yLH&#10;dvctOC7LZl+70EoU2yxrBFmXbZFk2zkkYq3727dVmR9wTf2vcTy9Vt4nivtIyfF4uElZBxIgARIg&#10;ARIgARIYKwIOy/Gbb6/ChZdeir9edxd8Q+vhGVhposceASKYPukS+e2N/srzUZ8MWa+ymisCGwUP&#10;kVE3mcXN3TPGCK1Ge3Vfd+8EmcBChoPyCJV9ZLpc32xZlwiPQBFrLxkiyiNMnqNl/2IpJWZ/Nw+Z&#10;eUq38S+SY/rJ6xBbFFvO5eZpm4zE3SdTjlFpotYekq6h25p6SF31XO5eMbK9SLHUVY/n5hktcql1&#10;qrJ1NJT6H78eEXeNao/bIrx9c3o/iwpTf1tnyQr4BJcjO1tmk0uVUQ7i4lBVVYX8fNvwWHyQAAmQ&#10;AAmQAAmQAAkMJOCwHK9Z8wXOm3qJGa3iuByrABcYSXWX6XNVWlVqj3qnDiLHfkZyj/pmyTaxRk5V&#10;WD1ltj2bHKfZ3hNhPuqX0/tegyznwUPOoYJ7VNI0PAKrewVbxNuIuIwxGlgHd5FcI4kiw24ynbVN&#10;hC195DjcrDsiw27pMY9KSoa7zOanxzOvpT7H5Fjqr9dhrme8F2Go/Dwk2m0XY8oxmzoJkAAJkAAJ&#10;kAAJDI+Aw3Ls5e2Ncy64qFeOGyRyrFFWFcsCW1Q2qEFEs7a31PS+JwIqUVkVVo0YewSK7EpU16RC&#10;mP2iRY6bJNIrYmzkWCPHkl4hsqpR4uPHq5U0B4lQe4msymQRKuMe/rK/biv7ecq5zfTVIsUmsqzn&#10;lGiyrtOotUq5u0SVbcKsz711l/xmt6MhRoT1PVskXEqg1P/YtdivaTw+15uOjLZrUzm2R/NtedWM&#10;HA+vUXAvEiABEiABEiCByUtgMDmOjIwaOJSbxRKOb59/MjlW8VUhPi5nNnFWydW0ChU4EVWJ8JqU&#10;BY0u90q1iq1GZ4/6pPZGjmXZ7CeCq9v7Wk0ahrt3mpFqjYq6ufva9jf7pch29UYQTZRZ0zVMWofK&#10;cd/IsSwbOQ7rTcOQKLZJv5Cos+Q729I5RIBPuIa+1zMel5WxsKEcT94WzCsnARIgARIgARIYUQKD&#10;TR/99dffDJRjHfzYyLHkHPuFNcArqEqixxKt1AiuRIU9g2pMHvLxIu8ZgU2AZ4B0rpNUCs8giQCL&#10;7Go6hFkWIXYXWXU7GgAPWe8h6RQqu7b3NB9Yo7qxIqxlclyZkc9bUh0kX9gIt45S4ZtutjH5z5qD&#10;LJKox9MItKfKukq2RpI9gk3usm6n+5vtpRz1SerNQY4z4qzR8BOvoe/1jMdl5W+TY8+g6hPqrpLv&#10;G8Kc4xFtLTwYCZAACZAACZDAhCfQX451+mh396MjIcdDyWSviBrxVTHtu739vVIjxTZp1aLL/SVW&#10;X+t6kUMVXHM8u+TKs7426/rXZ7BzDFXn8fY+5XjCt1BeIAmQAAmQAAmQwJgSGCytIkKmIx8wfXTf&#10;yLG/pRHewdUSPZZocYBGLiPhFVxrosksY8lA+etIHBHCv+YE9voFwTe0gqNVjGlz4slIgARIgARI&#10;gAScnYDDHfIox2MpvY6e61RyXE05dvbWyfqTAAmQAAmQAAmMOQHKsVNHuynHY95ieEISIAESIAES&#10;IIEJTYByTDme0Dc4L44ESIAESIAESIAETofAsOQ4ILwRPiHVkncsea6Sc3zUKxLeIbXyuoplTBkI&#10;/0CZHMUrQvjXnMDeS0av8AtjzvHpNAZuSwIkQAIkQAIkQAKU4zGV2ZH+8kA5ZhMmARIgARIgARIg&#10;gZEkcGZyLNHKwSLHJqoskWQde1cjmCxDM1BWHjrr4BBFWXqH2CWbcjySjYHHIgESIAESIAESIIFh&#10;yPHdCIhogk+o/IwfKsO3BfamVYTWibRVwyesDkd8crF1xz58vfswdn3DMhSD7V+5wBKRhIKiGuTm&#10;V5605BVUICW9XIZtU0G2fQHxCpKZ/jStRT4L2zpb0aHd/MIqZSi3HKSmpiAuLg5VVVXIz8/nXU8C&#10;JEACJEACJEACJHASAg5PH318KLdTy7FvWD32u6XA3e0wiorykZObzXJKBlnItmaiqLgAXV3tttI5&#10;sHR2tclH2ImCQpnwRDoRUo7ZpkmABEiABEiABEhg5AkMNn30vn37B04CEhgU1Dt99N0IlMixr0SO&#10;fTRa2Rs59pHIsaZT+IkcH3BLhZe3F8orypGbl3tiyZXXLMcYFBQVoLC4UOS4GK1tbWhsbkRjUyMa&#10;mhqOFfvrzs425OVXmMk+lLWPdoLsjRzrZ2FbZyvaWdKfkeORbzE8IgmQAAmQAAmQwIQmMJgcHzx4&#10;aKAc+/h44pwLpuKv1w0txwfd0+Hn54Oy8nLk5OScUKxWK7KyJFqalc0iDPILVI6LUFhUiJaWFiPG&#10;g8pxYwM62lthzSulHE/oJsmLIwESIAESIAESOJsEHE6rWPLZLpw/9WL87/V3IyiyWSLEtfCV/GLv&#10;oCJ4eEfJcr2JJvtZGnDYIwOBwQEoLStFaGgoQkJCTAkODkZkZCRUkLOzRY4nedEvCQUix8UlxSLJ&#10;+WhqakJDYyPqGyRq3Kfoay1tbS3IshabqbuVta9G64NLTM6xfha2dbaiUeUASxVzjs9m6+K5SYAE&#10;SIAESIAEnI6Awx3yZn+0Gxdc7Jgcu3pmITQsxKRVpKRIZ7DYWIkk+yE5OVk6h6UaKdaIsqZX2EVZ&#10;X/ddtouzPQVjIoq0yrFGjPVLhHaUaxQxbpAI8eByXC9y3IzMrCLKsdM1M1aYBEiABEiABEjAWQg4&#10;LMdz5jooxxJBPuKdLRHiCFTXVBkJTktLM5FjuwyrBEdFRZl1+p6u19EU0tPTjTjHikzrc2ZmJsLC&#10;wmCxWMzyRIs4qxwXS66xyc0WBvV1dSLG9airl2cpml5hXtfVmnXNko+clpFPOXaW1sV6kgAJkAAJ&#10;kAAJOB2B05DjPY5FjnvlWOVX5ViFVqPFmlKhyyrL+p6mVyQmJpq0CxVhfV8jy7ocEBBg8pJVnnUb&#10;LbrPRJXjikqZyc6ajdraWhM5VlkODAwQHknmuaCwwKRZNDXVIzk1h3LsdM2MFSYBEiABEiABEnAW&#10;Aqchx3uPyXFwVAv8LXWSX1wvOa/FJudYc401D9lfnt18bJHh6uqBcqwRUhViFV5NJQiSUTA0Kqzr&#10;NAVD5VjXqRzrMSIiIhAdHW3rxDfBcpTtkWOV44zMDFRWVaK2N0qclZ2FI0cOISkxQdbVoaa2Bg31&#10;tUhIypJ8Yh3DuNaMDOIrOcce3pHms7CtsxXNRw4Mr2bOsbO0RNaTBEiABEiABEhgXBBwWI4//nTn&#10;cTmOFjkOFzkOFzkO6ZXjcJFji8ixPLv75khqRAxqaqoHRI5Vju0RYe2MZpdjjRzbUyzscpyRkYGE&#10;hATExMQgPDx8YkaOpTOeSrFG18vKyyTaXoMq+VKhklwko1gowyot1dUSWa5CTFyamYBFWasQ+4b0&#10;yrF8FrZ1tqId9AIjKMfjopWxEiRAAiRAAiRAAk5DwGE5XrBonYxWcYkZrSL4FHLsJ3J81D8XSUmJ&#10;InM1x+Q4MDDwWFqF5hRrHrFGhPVZI8K6rAKs6RbaeU/XaeRYxVjf0wjyREyrKCktESGuNiklOmqF&#10;irHKshZdb1uusL2urkRkVNJxORYhphw7TVtjRUmABEiABEiABJyAgMNyPGfuPocixxrN9AzMN1Fg&#10;7VRm71iXlJR0LC1C8461A54Kr0aHVXq1qAirHMfHx5vX9tQKleOJllKh16PXV1ZWZjrbJcqXCR25&#10;QuW4oqJiQKmsFEmuLEdYeDzl2AkaFqtIAiRAAiRAAiTgnAQGk+OIiMiBk4B8MO94znGIRI4DJK3C&#10;30QubWkVARIx9te0CpFj76ACkdksM9KCXWpViPsKbv+h3PQ9+7Btfbed6EO5qRzX19eb9BGdEORU&#10;clxRWYaQsFgzjrFh3SdyrMs2/rbiJ2kVQUyrcM5WyVqTAAmQAAmQAAmcNQL95fjcCy/F4cOuA+X4&#10;w9OQY9/gIuTJtNE68oJGR1kGZ6AdEfUD0CHbNJKel5cH7Zyno1WU9Sn62pTyUgSFRFOOz1pz4YlJ&#10;gARIgARIgAQmOoHBpo/es2fvyeX4Gsk5Do1tlc5e9QiIkE54oSXw9ImW14290WRdV4zCwkIjffbI&#10;L59zB7DQCHm5pEo0yvjFmlKiHRRNBzzNO5b8YnvR1zryR2VVOQKCJCdbRqPQyL2Nf6nwl8i9LJt1&#10;vUUj+MGRNRytYqK3YF4fCZAACZAACZDAiBJwePpoe+R4SDmWodz8w0pQVlqM7u4utLW3op3llAy6&#10;ujpkdI9oGcUjyDzHxGhHxBOLro+ODoenV5BJXaEcj2g74MFIgARIgARIgARIwBBwuEPeR5/uxfky&#10;ffQ1N0jkOE4ix5EiaJF9IseREjmOsOUhB0fK0GRpmTKxheQeszjEID4hFeERsTIaRfwpiozyEZEC&#10;fxO1lyix8g/rjRzLslnXW8znEMXIMds5CZAACZAACZAACZwOgRGX4+NypmPxVrM4yCAwolaGyGsY&#10;sgRF9Yox5fh07nNuSwIkQAIkQAIkQAIOEXBcjudr5HiqRI7vQVhcG4IkUhko0WJ/k/MaLa+bTB6y&#10;vQSY6CbLaDA4xln5h5WZnGP9LE7gL6OHhETVMufYoWbAjUiABEiABEiABEjARmDU5LivqHH5+JeG&#10;EWXRR46DKMds0yRAAiRAAiRAAiRwxgSGJ8fxEjmOkshxlEYuJXLsK5HjKIkcSx4yyxgyUP4WW+Q4&#10;SJb7stfRK0KiGTk+4xbCA5AACZAACZAACUwqAg7L8Yef7j+eVkE5Hh9fAijHk6qx8mJJgARIgARI&#10;gARGn4DDcrxg8UacN/USk3NsoRxTjkf/3uQZSIAESIAESIAESGDMCQwmx+HhEQMnAZm3cAfOn6pD&#10;ud2D8IR2GVWhEUHRTQiw2NIqgqObTaoFyxgyUP7h5b38m05grx30QmPq2CFvzJsUT0gCJEACJEAC&#10;JODMBAabPtrT02ugHH80X9IqptpGqzhRjmWGPN8ohMS0iiA3sYwlg5gWBIZXGP7Kvu8XE8qxMzdL&#10;1p0ESIAESIAESOBsERhs+uidO3cNlOOP5+87JscREjkOkcixCllgeCU8PIPgJYLmJR3DWMaQgTD3&#10;8AoT9jHyeTTLpB8yTnJv0dErwhg5PlvtiuclARIgARIgARJwUgIOTx/9yYLjkeNjcnxMxGpkjN1K&#10;lrPEICiyTqRYvqxQjp20GbLaJEACJEACJEAC44WAwx3yTpDjxA5Jo9AUCo0eS9FllrPEQCLGJpWj&#10;97Pofdah9cJi65lzPF5aGutBAiRAAiRAAiTgFAQcl+OFfSLH/eW4n5j1FzW+PlFcx4IH5dgp2h8r&#10;SQIkQAIkQAIkMM4IDEuOI0WOQyVSrHnHLOOTQTAjx+OsqbE6JEACJEACJEACzkDAYTmeu9DlWIe8&#10;4chxaIwOLTY2IjnoeRw8/1jVcbS/VFCOnaH5sY4kQAIkQAIkQALjjYDDcvzJgj5ynCSR41iJHKvs&#10;OlDCEyX/NU7kWEqELDuyj6Pb6LFDY2310HSF8AQ5V/xJ6tW7Xd9j6z6W+CZTdNl+LEfPP1630xzw&#10;sDjmHI+3Bsf6kAAJkAAJkAAJjG8CDsvxhx8tlumjL8XfbrwHUcmdIl7NRpBPVVQc4zNbsNe1Bjff&#10;loXrb8rEtm+qkZDVYmR2qP0ded/dv17G97UdS8Vbz/XSawVGdMPibPWLSWvBlxsrsOjzMsSmt5xw&#10;3jCRYp+QBngHNyAuowUfzCvBV/uqEZk89PU5Ur+ztU1IbDMscQ3skDe+2x9rRwIkQAIkQAIkMM4I&#10;OCzHLgf24ZwLpp5EjkUk40Q6+xaRsygRzN2HavDEtDzsO1KLIz51eOypXKzbWomYVHk/pVmeW0xR&#10;kY1IbDbyGpkkYifSan9Pj6OSGZ4g24voatFtouX5znuz5bj1CJd9k6ytWLyiTOS2BtFyTD2GHi9a&#10;zqP766gOeh59rcfW55TcVrz3cTHeeb8IKTm2iUx0JA5zfjm+bqPHMPtJnbUOeqxYec/USessy1q0&#10;/rpvhNTNXk/79jZJHoRTf27Dea3H7fdFhXI8zloaq0MCJEACJEACJOAUBAaTY4slfOAkIC4HDuDc&#10;k8qxjrFbLaXqWAmJrhPxbMNzL+Xj3Y+KkVHQZoRRRXbTV1UmSjt3UanIbQZef7sQCRJh3rijCm/O&#10;KsScuSUmmjvt+TzccU8G1myuRJwIqm9YIx5+PBe33ZWJrw/UYO2WSvzzv8Ri+hsFSMlrxeZdVbjv&#10;wSw88498I4sHjtbhjXcK8fH8UsxbXIqlq8qRKjL8ycISc963RYh1JrlfX5WGX/xXighxs2xbgp37&#10;a4zYP/lMHl6ZUSh1KoK31Od9kejdB2uNBL/2ViECIhrh7lePu+7Lljpl45BnnannNwdrcPtdWbjv&#10;7zlw9a4z26sYh0TXnsCoL68zWQ6JqaccO0VzYyVJgARIgARIgATGO4HB5NjfP2CgHO/dt29QOQ6L&#10;b4d/aI7MkhcIb78YePlFyyx5EbIuV+S4w4jrrA+KkZTdaqKqmq6gEV6NKOv6yKQmvPJmIeYvLcOq&#10;9RX4/r8mYL9bLZaJyK5cV2FSJu661wqPgHo8+WwePl1SaqLQM0R6j8q6/702A9t3V5u0iDvuyRZh&#10;bTDH+sf0fCOml18eb6T73Q+Ljehu3FGJ+x+ymijw3IWl2LG3xtRRj20tbRfRtWKjyPvbs4swW/ZZ&#10;/kU5Lrs8wcj63fdnGyFXcf7LXzOMrD/wUA62yflV1lWSVbY1fURFWddrVFqjz2FxrcLEatgYRiNU&#10;PL0tcqwYc/y+0WNGjsd702P9SIAESIAESIAExiOB/nJ83tTLsX37jtOTY7/gdPgFZ8CS0GlSK8I0&#10;NUAipZqy8IJI6mwRRE1Z0NQETTPws0guskSO14loPvVcLv7451QTzf38y3LZvgAZhW1GQFWA9f2f&#10;/SLFRG5VarfsqjairXnLmjpx653ZJnrrG9qAn/48BY8/nStymmEi1irZ9z5gRVFNB96T6PX0NwpN&#10;usTzL+dLqkc2FiwvQ05ZO2bNKTbR4cLqDjz4iE12X3wlXyS7FEW1HeYYrt71eOixHGzYXmXqdsPN&#10;WSLCTbjm2kyR9yypWzauuS7TRMc/Eel+4GErnnsx/1iKhj2twrAZqRLfZiLRXn5RlOPx2LpYJxIg&#10;ARIgARIgAacjMFjkODw84tRyHJ3SJZKpEiy5wQkd8AvJNEWXdZ29JGZpCkMpnhdRTc9vF+ltl2hs&#10;CZasLJdIq01cPQIa8Mer00yKxedfVuBZSYkoqumUyG8BZovQqoz+5D+T4SdR2jslgrxLUh6ySzrw&#10;lUR89Ty3iRxrBPeofwN+/8c0uLjXmUjxZon+anqERoJzyzvkWCV4+fUCiVy3mE6BKtuPP52HVRKd&#10;/khSKWbNKUFJXadIbY6JJmtqxudrKiQvugW//X0avIIkgi3H0mNmFbebDob+4U343+sy8IV09ttz&#10;qBZL5bosIv+6zQGpx+LPy0WacyRlRL8YHOcyYsvxkiMtcqwRe4uIct/jqoCHx7NDntO1SFaYBEiA&#10;BEiABEjgrBJwuENe37QKR+U4TKLHcRmtJudXpfOhx3Ixc3axdF5rlWhvA56SVIaXXy/Eb/+QZiT6&#10;sy8qTJ5xjsjs6vWVeOSJXLzwcgF+/ssUI78r1lbiQTnOE8/k4lVJxdDj/O6P6Xh9ZpGkLrTgNVn3&#10;8ut50ukvD+u3VWGXS61Jtcir6JC0ihKTPuEvUWvtIDhzdj4efTLP1OPDT0vxm9+mGYn9u0SO12+t&#10;wo49NRJFzjXb/vJKOb9I/Eo5v77/1LO5si5VosKSmiFS/7hs84TkJ384r9TI9Ix3iiRqbKvH3EUy&#10;QobUc8SEuK9kU47PauPhyUmABEiABEiABCYegWHJcUxql6RH6GgQMnqDzJbnL1FjLbqs6/oWM8KE&#10;pD+sXFuB5avLEZmoozq0GGl281XhrJB83kZ4BMpwavLs6lVvOrBp1FkFVyPMKsYapVV5XSud85at&#10;KjNpG5rCoBK7eWe1pGloFLVJordlJtqcIPtr+oZGklWc9RiaGqH5zoflHEtWlEraRR2Sc9pM9Hr1&#10;Bs1vbpJc4XrJX25EsrXNHEe30VQLrUeqdDBct6VKOvaVYevX1aaeem0rJMK8XMQ+MklHt7BF1DVn&#10;+stN2pGwdQCT/oyG+zo8QfK4oyVy7B8jn0fbCecJk8h+RAIjxxOvyfKKSIAESIAESIAERpPAqMux&#10;EWgRZBVbFV5d1nUqkCqSul6foyTdwQzP1iuXuo0Krw6RpgJq3y++9zgqpnoMlWwdIUKXdX89h+6n&#10;r428yv66rMfXY6tUa66ybqfH1df6nr7Wc+o6PY7uo8dJk3SQ62/W0TFqzXu6zn6OY9cm+6qMax3t&#10;5zXbSF2HK76O7Ec5Hs2mwWOTAAmQAAmQAAlMRgLDkON7RRK7RQRV/ERaEzv7RI47zbqJVCIkGvzV&#10;vlqJQus4zOPr2jRafDxy3H4C9zBJuYhIaOQkIJOxVfOaSYAESIAESIAEhk1g1ORYxW0iFO3oFp/R&#10;LtFkSVsYxWuyiMzqSBaaDjFUsX/5oBwP+77njiRAAiRAAiRAAiQwKIFhyXFsWrdEUTWNQPJakzoR&#10;EJppii7rOi0h0fUy1FkNi4MMwmIbZXQJ28yApyqaumFnHJHYhtCYKvhIznFEYvux9SYfXCL7kYmM&#10;HLPdkwAJkAAJkAAJkMDpEBhxOY5KlqHdQouwfccuuBxwxX6XwyxDMNi9xwWxcUmorKpDeUXNSUtF&#10;RTVy8ipt6Sz6xYRyfDr3OrclARIgARIgARIggSEJODx99PGh3O5FbLpEjpMkcqwjTyT3iRzLclRK&#10;p4wMkQ0PD3dUVJahqKiAZQgGhYX5KCkpQmdXBzo729HR0SZFn+1FX7fJh9mJopIq0+nPsJdUj9DY&#10;3shxkkSOZZ29WCSyH5nEyPGQLYAbkAAJkAAJkAAJkEAfAsOLHJ9CjiNFjj0CcuDl7YWycpmBLidn&#10;QLHmWMEiDKxW5IsYFxQVyheIIrS2tqGxqRENjQ2DFhXkgqJKyUmmHLMVkwAJkAAJkAAJkMBoEOgv&#10;x+df/F188eWXp5oh78TIcWSfyLEuqxx7BebCz89X5LhcRkvINkVF0L7s6PNw9nH02ONiu6xs5BcU&#10;oLC4SKS3AC3NLWhsbBRBFjnuU8zrhga0tbUir6CccjwaLYHHJAESIAESIAESIAEh0F+OL/7uv+L2&#10;2+8YXI7PuWAq/nbjvTKucI8ZvUE75UUld0lnvCxTdDlKBNk7OB9BwYEoKS1BcHAwAgMDERAQYJ7D&#10;w8MdFuWMjIzTFupxIb29XwiGqktWVhYKRI5LSkqQn5+PpqYmiRg3ol5EWGXYXvS1ltbWZlhzS6Sz&#10;neYba9pEO8Jiq6VDXqwsd5h19hIu+chRSU0cyo3NnARIgARIgARIgAROg0B/Ob78in/DD//t385M&#10;jn1DChAWFio5xxVQwU1KTDRyrMt24bWnW9ijw/raLpO6rOtDQkKQmZlplrXY9+kbjbZvO5SIjsf3&#10;VY4LJaWitKzUyLFGjeslpaK+od4sqxybdfJcJ+taW0R2c4opx6dxg3NTEiABEiABEiABEjgdAoPJ&#10;8b//+Mcnl+Nrb7pXxv3tkQhxm0QrdXa7LgSGZZmiy9ohzz+sCJGREaiurjJCm5aWZiLIdpFVKdQI&#10;skaSk5OTkZubi+joaLOdSqwux8XFwc3NDVFRUcjLy0NSUpIRbN1Pt9FjxcfHm3URERFOGWFWDsXF&#10;xTI6RblhUF9XZ8S4trZGRq6oMHnHVdWVqKmpRl19HZolvSIju8B0ulP2Ucky8YdGjgNiZbnDrLMX&#10;7awXnSwybc1BamqK4VlVVWUknA8SIAESIAESIAESIIHBCQwmx/9yxRVnLsdRUZFGjjXim5qaauRY&#10;l1UCVXBjYmKQnp5u1qsk6rOKsoqvSrO+5+/vb/bVaLNGkXW72FgRQRFmXa/r9JgqyYkSne4bfR6P&#10;keL+dbLLsUbYs63ZqBEpViHW15qzHRUVAV9fbxQWFvRGk+uQlp5HOWZrJgESIAESIAESIIFRItBf&#10;jr/7/R/h8u9+d6AcuxxwgeYc2yLHMFFLzTuOTunuEznulshxl0SOi0XsTi7HoaGhRmY1IqxSrKkT&#10;ui4lJcXIcVBQkHm2i7PKsY+PDywWixFmjRSrCEdGRhpBVmF2NjHW6+srx3qNlZWVEjWulShxvQhx&#10;oRkOLzMzw7yuqalBfX0NkpKzRY41Qiw5xRIttsTW9EaOpTOkrLOXCMlHjk5uZuR4lBoOD0sCJEAC&#10;JEACJDAxCQwmxxdNnTpQjjds2IZzL7zYITkOsBQjToRV0wEGixyr0GqahAqgirDKsYqwplVoZFnX&#10;qTjaJdkeRdb3Vap1X5VLlWmVSpVljUTrvs4QMbbX0chxSbFJd9BIuA59Vy0SXCkRd40ia7qFPlfJ&#10;66rqalmuQlxChsixTYIpxxOzUfKqSIAESIAESIAEzh6BweR46tSLB8rxZ59txXnyhkaOEzIhEeN2&#10;k3cckyqRY4vkHEvR5ejUTgRFlBiBraurOSbHKrr2jnUJCQnSYS/MFI3+6nrNidXosRY/Pz+zztfX&#10;10ivLut2mo6h0WM9tgq1LqsY63E0JcPZoscqxzqiR3VttdQ/6ZgoV0pahUaRVYgrqyplufd1VTmi&#10;YpLN5B/KPjqlA+FxNfCVnONoyfXWdfYSKZH9mJTeyLF8iWDO8dlrZDwzCZAACZAACZCA8xBwWI59&#10;fIPw7fMvHFqORdJCosokZzhN0gDqTSRXJdDe2c7emU4FV4VN37NLs0aFdZ1GhHWdCq9delWGNX3C&#10;/lrf16ixrtPtnU2M7VzKyspMZ7uEpAQUSG6xRokrKioGFJXliopSWCLjKcfO075YUxIgARIgARIg&#10;AScjMGASkEu+hwULFw6MHG/evA/fudCWc3yqyLGOVhEaUwFrdpbpRHaySUD6D+Vml+a+w7X1HaZt&#10;og7lpnKsXyI0mq4TggwpxxGUYydrY6wuCZAACZAACZCAExHoL8fnyQx5n69YMVCO167dhu9c1JtW&#10;kSVpFakd0vlOfrpP65GUChlhQoouR0laRVhclelspyMvaGQ4K5NlMAYa+dYPQKeM1oi5MtORKjTX&#10;uKxP0ddmXVkJQsNiESEpE1GSUqEpLOHxtfANlLSKVB1GT9fbSqS8H5PaYuuQx7QKJ2qSrCoJkAAJ&#10;kAAJkMDZJNBfjs+98FIcPuw6UI5d3VyPjVaRKHIcI3KsecexIsRBIsZadFlzX8PjqlFUVITm5iYz&#10;A5ymC7AMwkDYVMo4xk0yuUe05Fbn5eeZ4e80z7hCxjm2F31dJaVc0iqCQqKg+cSabxwjchzRK8cx&#10;Isf6ediLynMs5fhsti2emwRIgARIgARIwAkJ9Jfjcy64RPrEhQ2UYzfXww7LcWRCNUqKC9HZ2Ya2&#10;tha0t7OcjEFbWzM6OloldzpaJjTxlQ6GYdLxMHSQEgZLWCC8JfdbxZhy7IStjVUmARIgARIgARIY&#10;9wQGk+OwkOCBcvz2RwtxwdRLcd3N9yIpGxIl1shlO+LSJXIcLpFjKbqsEeWYlEYkp8rMeBkFSM8s&#10;QBrLKRkoowSBGisDSMdJQvfJSzpiE3JtjIV9bJpEjhNq4SdpFbFpXWbd8dKBuDSmVYz7FsgKkgAJ&#10;kAAJkAAJjCsC/eX4wku+i1mfLB4ox5df9zQuu/y7Isf3DSHHNkHTyGbfHFguH88HHoyFpkio4A5d&#10;Oo8JMOV4XLUlVoYESIAESIAESGACEBgwlNv3rsBl1z41UI6vuOnZ43JslchxukiaRI/jZMzjoHCr&#10;Kbqs61jGhkFsehciEuskchwnn0d3P+6dEslvZYe8CdBIeQkkQAIkQAIkQAJjR6C/HF8ucqwePKX/&#10;4/uU43En/ZTjsWsoPBMJkAAJkAAJkMDkIDCYHKsHn1KOkyVyHCeRY807jpdocbBEjUMi85Ao6/U1&#10;y9gwSJBRQ6KSm03kOE4ix/p5HC+MHE+OJsyrJAESIAESIAESGEkCIybH3r4WEeRcEeVsljFjYIV/&#10;SBJ8/CMRL50hKccj2TR4LBIgARIgARIggclIYHhynCOR4wzpPCbRY32OSm5EcGQOgiNYxp6BVcaV&#10;rpDIse3zOF66ZF0bc44nY6vmNZMACZAACZAACQybwBnLsU2QuxEvP/GznB0GcZkSNT5BjFWSKcfD&#10;bhXckQRIgARIgARIYNISGJYcp0jkOF4ixpp3zDJeGXRJqgUjx5O2ZfPCSYAESIAESIAEhkXAYTnu&#10;O5Qb5Xi8CnHfelGOh9UiuBMJkAAJkAAJkMCkJuDwUG59JwGhHFOOJ3Wr4cWTAAmQAAmQAAlMWAKD&#10;ybF68ICh3GbPW4Lzp15iZshLydWhyrpNZzyW8cpA8sAz2tkhb8I2XV4YCZAACZAACZDAaBDoL8cX&#10;yPTR6sED5DjI3x/fPu9CyrHTfCGgHI9Gg+ExSYAESIAESIAEJjaB/nJ8zgWXQj14gBz7+vodk+PU&#10;PCAhS+QrU/JaWcYpg24kZDJyPLGbL6+OBEiABEiABEhgpAkMJsfqwQPk2MfHd1hynCgSnZxzvCRZ&#10;hyfVepzEbBG+rK4Tns9UzpP0mCL49mM7ejz7foNtr+85epzR245yPNKNhccjARIgARIgARKY+AQG&#10;k2P14FPKcZpEjhOzekQqVcBOXeJlDOSQmA74W9oREN6OkOgO2Xfo/foeV7ePSupCRGKnOV9cmkSs&#10;5bix8jzU+Yd6334MfdZjnmx7fS89H0i29pjtwmJl6uyTbB+beub1GqreQ7/fg8TMDuYcT/w2zCsk&#10;ARIgARIgARIYQQKjKse55cD8pZX4w5/ScMc9Obj1jmy8+EoxUnNF3ER4NcJqi8DaiokO967X1/qe&#10;RnQzi3qwZVc9Nn9Vjx17GvDuB+U44tOCF6YXw1qqon58277HMvufRMSTJYKdlt+Dx54uMKL73EtF&#10;OODejPQC2M7bu5+9TlpnN99WhCfYBH32R+WIkOWk7J5j16H7RSV14pEnCsyz/fr6XqOmo/S/7qFF&#10;9/S+TNiORzkewXbCQ5EACZAACZAACUwSAqcvx7fcJ1IpQipSqKJniiwnWmVd35IN5FcBr71VgrmL&#10;KlHRAmQVi3iKlOo+qXk9iJYIa4xEbFNFUnX0i7QCOY4Ipq7TbXWWN902RWVa1udVAMu/qMaLrxbj&#10;gEcz7n84H/nVMO9HJXeaY6TIcfUcyTk9iJR1up++r+/Z8qRt59ZRNvR8t9+di2CJZt9zfy72uzWJ&#10;iMPsZz+G7q/CnFXcY7bZLJKeIdvo8c11SN21vnot6YVyTpHiG262mmd9ba5Rim6nx9JzR6XoVM/H&#10;r1uPkyi8BjDsz/QUr/UzOPZ5mM9Fv4AwcjxJ2jEvkwRIgARIgARIYIQIjIgcx8mQYZGJVYhMqDQl&#10;IqFchLAJBSKub79XhqefL8Duw43Y8nUDokUM00VKN+yoxy23W3H3/XnwDGozEdknninAS6+V4OHH&#10;C3DgaBMeEPlVEc4o7MLqDbX47MtqI6evzCjBQc9mPPJkAQpremR9De68N0vOU2iOk5rXjQ8/rcA9&#10;D2Tg+elFsMR3iCDb5Fifg6Pb8eAjeeZcKrJ+ljYERrYjOKZdZL7U7PfO+2WwlnWJjNeYYzwxrQA/&#10;/LdEPPRYvhHcZ18sEsnthKtEsG+/Kwc33WrFjr0NRrpvvSNHZg7sgotEom+R5dvvyjX1VcHW+t9+&#10;dzbufSAXh71azLESRJqjUxoMNzvD03oW9voZUI5HqFXwMCRAAiRAAiRAApOWwBnLcZJMJR0WnQ8v&#10;n2AEWVIQGJqMgJB4RMSXirjCpB/88eo0TBNBflwEM1jyj5Mlkrvo8yoTVd3rapPgmLRO/OsPk7H1&#10;a0md2NuIn/0iRXKV2/DW7DIsW12N5VJmzSnDdkmrsMvxU88WGrHVlI3Cmm7MW1yJ198uxTcHG80x&#10;i2q7sVFSMXa5NIpg2yKrKuzTRKK/3FSLr/Y14N9/koKAiHYUSV1djjZjzeZaFNd14zmR302yr0a9&#10;f/O7dIkUd+KhR/Olfg0mHeO6G7NNhFnl/pCIr0afFyyTaxL5V1nWaPEdEpX2k1xrd/8W3HZnjtn+&#10;2huyTaTZ3a8FK9bWmHolSR6zJbbIcFN+p1OUubdvCEKjcqGfxXFBZuR40rZqXjgJkAAJkAAJkMCw&#10;CZy2HF8vaRUmL1eETtMEknMhYmZFWIxEVGW9vtaioqYiOmNWKRZ9VoW6TiCvUtMRbLm+XsFtEqHN&#10;FZHMFsHMNZ3t7n0gD+WNwLqtdSYy2yaXNVPkeOmqaqwUkZzzSblNjt8swSGvZjz1XCEsEin+9x+n&#10;4IFHcnHNdRlGZvMquvHBvArc9/cs85whOcuaJqH11Trpfl9srEWVpHrc96BErgNbTZ0yJbI7f2mV&#10;5Azn4Mr/TsXO/Y34WI6n0ivVkoh2Pr4+0Ggi3xod1sjx3fflybW0mtznsgaY9I7bRI5VUv/nb1kS&#10;Hc8216j75lb0GFm/6z4rnnq2wEiypmdovZSXnd3pPCtzS2whQiOzzf56LFvRXGimVQy7ZXBHEiAB&#10;EiABEiCBSUngDOTYlndsk+NcU2xyprJnKyqib7xTKoIqwipibLYXGYxN78b1ks4QEtOJl14vwc23&#10;5SBCRqNQ4dS84nVb601HuYYe4E2R6yUra7Diy1q8J1Hobbsb8fIbmlbRYtIwfMPacd1NVpMusde1&#10;WaLETQiL7zTRZ02LeFmOP2duBfJ7z6/RbE3H0HPUtAN33pMrctxmIseLV1RLx7xiSYlox69+k2qO&#10;8dGCSrz/SQVqOiCpGPnYI+fQLweaRqG5w7fcnoPAqA6Th7xxR4PIsW1dTGq31CtbosaSsiHvr95Y&#10;Z4R5yy5b6sW6bfW4/yHJme6tV19up7OszDVyHxpp7cdfOxZ2crSKSdmsedEkQAIkQAIkQALDJeCw&#10;HNsnATkeOR5ajrVD3jsyssS8xVUSNbVtrxFnzbNdJrm8mverIzuorKocaxRXR7jY+FWDiRzXSrRZ&#10;R6b4fE0tvthQh4/nV0oqRKNEo8tw2LtF0iOKkF3abeT1iWdyTK6yq6yPTu3EP2RUjGkvWPHMP4pE&#10;oNtMZFjPr2kMBzxaTO7w3x/Nwa9+nW5SIrQDYFB0G54XOX5ajnvjLdlGtOdL1PiThZU2OZZUDRVa&#10;nQRFO+epHG/a2SCR4DzTsU/zk+NllIh7JAKuz2slAq7RcH29Wuqv5/5IruGhx/Lk2gvkWppk3Ylf&#10;KE5HjO1fTijHw739uR8JkAAJkAAJkAAJnEjA4UlAjh71MJOAnI4cmxEjRHo1mmpLH7AVXdYRLw6K&#10;pMZJFFklU0dX0IivvheT1i0d67rMKBO6f7REYbXocTTqrCIdJ2MMW2R7HRFCRVTzhTW/VyVXI7u6&#10;rXaI0+i0rjOjN5gRHXqQVQL4hLRLp79m+Ejk2V6vTNkuNLYTRwPazHYa/dW66bG0Lvqeh0SZdfuw&#10;OB0JQ2RbIsau3q2Sd9widbGlm+h7+qyvD0mnO31fJVi/FKRIpFdH2vCQc2i9TleG+2/PyDGbNAmQ&#10;AAmQAAmQAAmMHIHB5Fg9eNBJQL7VK8cqesmSI6sCmCJR1LDoXFN0Wdf1LRpl1dJ/vUqwiqV5X0RZ&#10;31dhNscUEbUPF6fv62stuqyd+cxzr2CrLOp7eqzjudC2bXSd/Zj9z6/b6vt6Lcfek2Pp9iq1x87b&#10;W389j75n377vcc1xeod363sd9ms89l7vF4MB5+3HrH9dT/VamVsk31vzvk/krxOWdMJqzUFqSgri&#10;4uJQVVWF/Hy5CD5IgARIgARIgARIgAQGJTBQji/BoDPkhYdH4Fvf0cjx/WYsYI2AqiCr2FpEjLXo&#10;sq5jGTsGhr/IcViUSHA//ikywobKcQrlmM2fBEiABEiABEiABBwiMJgcqwcPiByHhVlOS45VnjW6&#10;qsLGcmoGysn+ZeN0v1hQjh26z7kRCZAACZAACZAACThEYDA5Vg8+IzlW0YvPbJfc20rJ02UZikFI&#10;TAVi05pkRrs2xGe0IOEURYdn6yvQlGOH7nNuRAIkQAIkQAIkQAIOERgVOdacWjevaHz99Vdwc3OD&#10;q6sry8kYHDmCg4cOITw8HEXFxSguKUGxPg8oJSgqLERKum2yD7sgU44dus+5EQmQAAmQAAmQAAk4&#10;RGDU5Pjw0QjExkaiqroS5RVlLCdhUFpeijIp2dlZaGlpNqWpuWmQ0ojOjjZkZBX0jvjRJ+ebOccO&#10;3ezciARIgARIgARIgASGIjA6ciyjPRzxjEJkpAWNTTq33MBHd3c3WLpRUVmBgsICpKdnoK6uDpXV&#10;VaisqhxQdLumRpm6OiMPiTK6BSPHQ93afJ8ESIAESIAESIAETp/AqMixDoV21CcGcbFRqKysMkOI&#10;1dfXo6GhwSy3tMi8zXwYAtUiw0VFRUhNTUVNTY1E2geX40qR44aGOiSlZlOOee+QAAmQAAmQAAmQ&#10;wCgRGDU59vCNRVZWGo4cccWjjz6K66+/Htdcc41ZPnjwoEOX09TUJOkG2Q5t66wbVVdXm/zipKSk&#10;Y9Hi8ooKVPQp+rpc5LiuTmbgS8ygHDvrh816kwAJkAAJkAAJjHsCoyPHMsGGl388EhJiJK2iyUBY&#10;v349FixYcAKQjo4OdHV1nRSSxWLBk08+adIv7I/29vYB2w+2btyT762gkeMSkePERBHicpNmoaWu&#10;rlai7JXmWdMsyuS92toqxMWnU46d5cNlPUmABEiABEiABJyOwKjIcZrIsW9QkszMligdy5oNlM2b&#10;N2Pp0qXHAEVHR+Phhx/G008/jUIZhUHzbefMmWPej4iIwJo1a/DBBx/gxz/+seQuR5r3lyxZYiLP&#10;69atQ2trq6QkVOPdd98167Zs2QKNNDvbo6a2RjrklZkZ7EpKS4wY5xXkIyIywqyPiY1BpnTWKxc5&#10;rqqqQGR0MuXY2T5k1pcESIAESIAESMBpCIyaHAeEpiEjPRXNvXK8adMmI7f66OzsxEMPPWTkNiYm&#10;Bi+88ILJSX7ggQfM+x4eHnj77beRmZmJadOmme1VrufNm4e2tja8+uqrZugzlW2NSOu6PXv2oESG&#10;QXO2R21traRMlEO/LGjHvAoRYGuOFTPemoFZs2fhpZdfMoKs0eNyGdUiLDyOcuxsHzLrSwIkQAIk&#10;QAIk4DQERkeOZca3QEs6sjLTTinHmlKhOcXPP/+86az3+OOPG3De3t4milxQUIB//OMfZp3K71VX&#10;XWUizddeey2Sk5NRVlZmIse6LjAwED09PU4D3l7R2t60iXCJlufk5poUC40ep2em482ZbyI0LBRV&#10;NVUolE57JSVFCAyOFDnmOMdO90GzwiRAAiRAAiRAAk5BYFTkWCemCA7PRG6Ojt1rG5liw4YNWLRo&#10;kVnWSPDdd99tllWAn3jiiRMix8HBwZg9ezZycnLw4osvmu00QqzrNMLs6emJ0tJSGf4s3Uiyrnvs&#10;sccQHx/vFND7VrJO6l5VU43Q0FDpwJgpE4EUIV/SKjTForCo0Dzra40qFxTmwdc/DEmUY6f7nFlh&#10;EiABEiABEiAB5yAwOnKcB1iirCK+uSY3WB/btm3D559/bpY1wuvi4mJSJp555hmoDGvnPE2dePbZ&#10;Z3H77bfj008/lQ5otfjVr36FqKgoWK1WvP/++0aWP/zwQzOaQ0JCAqZPn27W6bF1KDRne2jEXKPH&#10;QUFBSE1LNRKcl59nSt9lfZ2bZ4WndyDl2Nk+ZNaXBEiABEiABEjAaQiMihyniBxHxuWhtKTwmBxr&#10;BLl/hzmN+mpecd+HrsvIyEBjo23ykFxJNdDOePpQ+dX3+x5H84x1ncq1Mz4aZGKPOhm/2D/AH0nJ&#10;SSZKrOkVet32Yl6LHFslEn/kqC/l2Bk/aNaZBEiABEiABEjAKQiMjhznAtGJhagoLzGd5fg4OQEV&#10;fZ1F0N/fD4kynJtGiK2STqIpJfZiXuflItuaCVd3H5scC2OdJU9TWCycPpq3GAmQAAmQAAmQAAmM&#10;CIFRk+OYJJHjilLK8RAfk12OfX19ZAzjOBMt1tEqsvsUfZ0jJVM66R087EE5HpFbnwchARIgARIg&#10;ARIggYEERkWONaoZl1yCOhllobWtFTpJB8vgDDRq3NLaAg/pZKhDtuWZCHH2gKKCnJ6Rir0ubpRj&#10;tmQSIAESIAESIAESGCUCoybHiamlqK0qldEqGiV/uI7lJAyamurR1toEX18vbNu6Cbt378Lub3ZK&#10;0Wd7kdeyftfOrfhmzwGkyJcPLUyrGKVWwcOSAAmQAAmQAAlMWgKjJsfJWQ1ITi9ASkYJy5AMZPro&#10;tCIZ4SMdoRGpCDtpSUG8fOmwizHleNK2W144CZAACZAACZDAKBEYHTmWjmIqblqSWBxioKko2rlu&#10;qKIjgdjZUo5HqVXwsCRAAiRAAiRAApOWwKjLcV+R4/KJYjsSPDhaxaRtu7xwEiABEiABEiCBUSBA&#10;Oe4T5R4JWR3rY1COR6FV8JAkQAIkQAIkQAKTlgDlmHI8aW9+XjgJkAAJkAAJkAAJ9CcwYnIcLhNR&#10;pBXKKAqSE8sydgyUeXhsIcKicky+ct/IdUpOp0y7nYOUlBTExcWhqqoK+fmyER8kQAIkQAIkQAIk&#10;QAKDEhgROVYxCwxJQGxqNaKTWcaSgTIPDE1EaGQ25ZiNnARIgARIgARIgATOkMAZy7FGiWNT6hAg&#10;chwUlsxyFhgEhMQjJqXGROwZOT7DFsHdSYAESIAESIAEJjWBM5ZjlTEdd3eoIcj4/ugy6jv2sV2Q&#10;mVYxqds2L54ESIAESIAESGAYBEZEjsd6hAaez7Eh4SjHw2gR3IUESIAESIAESGBSE6AcO/loFaf6&#10;okA5ntRtmxdPAiRAAiRAAiQwDAKUY8rxMG4b7kICJEACJEACJEACE5MA5ZhyPDHvbF4VCZAACZAA&#10;CZAACQyDAOWYcjyM24a7kAAJkAAJkAAJkMDEJEA5phxPzDubV0UCJEACJEACJEACwyBAOaYcD+O2&#10;4S4kQAIkQAIkQAIkMDEJjIocJ1mBrGIgpxzILj1e0goAfW84Q7HpfhkyVXJqv4kuhnOsybIPR6uY&#10;mI2WV0UCJEACJEACJDB6BEZFjvMqgM++rMUdd1txzwN5uOd+LTnY+nUjckWYhyOnKtkLllfDI7AN&#10;GUXDO8ZwzuvM+1COR6/h8MgkQAIkQAIkQAITk8CZy3GuiGrfImkKxXXAU88V4t0PyhES02aEVkt4&#10;QpctolwG5IpA67NdPnU5v1KizCW26LLO+Kbb5FcBmbKPbhed0o2ErB4TPc6Tba16HJFt3VaXrSLQ&#10;un26RJj1GOkSqS6Q17ouLd+2TqPP+lr3HxCF7n8tzvD6FGkhlOOJ2Wh5VSRAAiRAAiRAAqNH4Izl&#10;ODG7E4lZHb2lXQS0G0W1wAvTi7FkRbVIaTeiRGq1pBf04IBHq0SVa/DKjFLMX1ptpFaFeO6iKjz8&#10;hBVfbKyT1z1GbN+aXY6HHs/BXtdmc8xlq2vgHdJuBPsfrxTjE9ln0WfViE3vxoq1tVi1rg4PPZYP&#10;39B2I94hMZ3yugCPTytERGKXWXc0oA0PP56L518uNnVSaVbxTsrukmto73Mt9msax89SZ04CMnqN&#10;g0cmARIgARIgARKYfASGLccqr5bYAnj7hSIgJA7+wXHwDYxCVGIFShsg8luC3/4+DXffn4vb79KS&#10;LZLbhO17GvH9f03Ezv0NeH56iTw34rMvajD99VLEZbTivY8rEBzTgTlzK4z8Ria3iiAXIDKpE/f9&#10;PR+HPFvx/iflmLu4Cp8uqcJllyeK2PbghputuPX2XHxzsAl/fzRfJL0Hjz9dYMR6x95GE8mOy+jG&#10;Hffkwiu4FZt2NhyT8xSJRFti8uAn9dfrcIaizL19Q4R3JVJ7Bb+/KDNyPPkaNK+YBEiABEiABEjg&#10;zAickRwHR2QiPLZogJzZI8efS96xpkZoOoMWzUVeua4Wz71UjG6p92szS7F0VQ38w1vw3IvFmPFO&#10;gchtM2rbbZHnm27NwszZJfjllWmISOrCExIB9pDIr0Z9N+5oQLVsp/Jtie8yEeLDXi3Ikij0zbfn&#10;IFGE+S/XZOHZFwvx5LP5uPEWq6Rd9IhYV+DFV4uMhGtahaZkOGNesQpxSKTwjymgHJ9ZG+DeJEAC&#10;JEACJEACJHCMwBnJcUhkFiLiigeVYxXYTSKwjXKqknpb0Yjy52tqjdw2y/pX3yrFYkm9SC/owp7D&#10;zZLy0GiixD4hbXjxlRK89mYJXL2bsUwEOi2/B488UWDk+OnniyTi3CT7dePPf81CVHK3pEoUSFS5&#10;xUj47XfnIl5yk//6tyys316PXS6NWLO53uQiu/u34cDRJsyTqPOLr5aY/GNnlePQqGz5clJIOWaD&#10;JgESIAESIAESIIERIjAqclwiHfI0OnzzbdmY+V6pkeBX3yqWTnmtWLOpTlIcitAqF6ByqnnER/2b&#10;8bxsv2RliRHf0NgObPm6QaLHJZL6UIo3Z5VJR7pu3P9QPlzcW7B9d71EhIvNOX7xX2lIyOzBvQ/m&#10;yXvNRo6vv8lqOu5pasaMd8rwxtsi4Z9r/nMPZsixPphXZs69YFm1GW6OcjxCdxMPQwIkQAIkQAIk&#10;QAJOTmBU5FhHhPAMasPy1dVm+LWF0mlu4WdVsq7djFjh7tdmRpbQESz8LB0orAF2H2oWEa6AT29n&#10;Ok3H2CJDvy1YVomQ2E6TnnHIq9WkV2ju8Lqt9QiM7BBhzpNIc7scs1Xykm0d1FSgNV1CO9stEilW&#10;Addl7cgXk9qNhcurJJJcZzoDOqMYa501rYKRYydvfaw+CZAACZAACZDAuCMwKnKs0Vsdfk2HUetb&#10;VJrtkpqYbZNVXafLKsu6baaMYWzPUdaorq7TdAjdRke10DQIHe3i7ffKJUWjAtNeKEJkYqfJZ7YP&#10;zabHUoHUjnb2odxUlvW4en5dp9s7qxhTjsddO2KFSIAESIAESIAEJgiBUZHj0ZZO7XSn0eB35pSa&#10;4dpUmkf7nOPt+IwcT5AWyMsgARIgARIgARIYVwScUo5VVHXCkCJJx9DI83CnpB5vwns69aEcj6t2&#10;xMqQAAmQAAmQAAlMEAJOK8enI5ITcVvK8QRpgbwMEiABEiABEiCBcUWAcnyK6ZfHs1RTjsdVO2Jl&#10;SIAESIAESIAEJgiBEZdj7fim4sZyegxOdzISyvEEaYG8DBIgARIgARIggXFFYETlWAUvPqMNlrgq&#10;hLE4zCA0thJxac1IzGoTfi1IkGm0By8yyUl2h+l8SDkeV+2IlSEBEiABEiABEpggBEZUjnXItUNu&#10;Idj9zS64HjmCw66uLA4wOHjwECzh4SgqKkZxcYl57l90fWFhIVLSc5FEOZ4gzY+XQQIkQAIkQAIk&#10;MN4IjLgcHzgShOSkeFRWV6CsvIxlCAalZaXCqBTZ2VloaW02pbm5aUBpknVdHW3IyCqQMZ97GDke&#10;by2J9SEBEiABEiABEpgQBEZcjg+7hyIuLtrIXf9HT08Puru7WfowqKisQEFhAdLTM1BXVydfKqpQ&#10;WVU5oOh2TY0NSMvIQ6K1x0xmwhnyJkQb5EWQAAmQAAmQAAmMIwIjK8cFgJunBUkSOa6urjay19LS&#10;IqLcbJbb29vH0aWPj6pUiwwXFRUhNTUVNTU1qDqJHFeKHDc01CEpNZtyPD4+OtaCBEiABEiABEhg&#10;AhIYeTn2Ckd+vhW7vt6FRx99FNdeey1uuOEGs+zn5+cQwvr6ehQUiGlPgod+iSguLpYvFEnHosXl&#10;FRWo6FP0dbnIcV1dDeITMyjHk+C+4CWSAAmQAAmQAAmcHQIjKsdp4rMevlESBU1CY1OjSZ+YP38+&#10;1qxZY5btj66uLmiKxckebm5uePXVV0/YRvfp/xhs3dnBOPyzGjkuETlOTLQJsUiwlrq6WlRJekVt&#10;ba2R5rKKclmuQlxCOuV4+Li5JwmQAAmQAAmQAAmcksCIy7FPQCwyMlOlY1mLOfGyZcuwadMms6yC&#10;HBQUhEceeQQvvfQSKisrzQgM8+bNM+97e3tjy5YtePnll/HTn/5U8nDTTarBxx9/bCLPX3/9NTo6&#10;OkQaq/DGG2+Ydfv373fqdI2a2hrTaTEuLg4lpSVGjPML8hEVHYVyEeK4+DhkSWc9Xa6qqkBkdDLl&#10;mI2aBEiABEiABEiABEaJwMjKsXQS8w9OhNWaaXKN9bF06VJs3LjRLKvUPvTQQyb/2NPTE2+//bZJ&#10;KVDJ1cf27duxcOFChIWF4ZVXXkFnZyeWL1+O1atXo7W1Fc888wyysrIwe/Zs7Nu3z6zbuXOnOZ6z&#10;PjQyXF5ZjujoaNMxT6PE2VYr3nhzBma/PxsvvfwSYmJjzPpyGdUiLDzOJscSpWeHPGf91FlvEiAB&#10;EiABEiCB8UpgROVYJ6YICE1Cbo4MS3YSOX744YcNC4vFgjfffBOlpaVGevWhkeHPPvvMRFFVnPXx&#10;5Zdf4uqrr8a0adNwzTXXmEiz5iNr5FjXxcfHnzJFY7yCt9erVtInVHzDIyKQk5trUiw0epyWniaC&#10;/AaCQ4NRVVOFQum0V1JShMDgKJFjUI7H+wfL+pEACZAACZAACTglgRGX42BLqshr7rG0isWLF2P9&#10;+vUGjqZR3HvvvWY5JibGpE9o5Pixxx4z6w4cOGAizVFRUZg1a5ZZt2DBAugxNDp8RCYW0Uirdl7L&#10;zMw06x588EGn7rxXJ50PqyTvODQsVKLimSgqLjJpFZpioZFkfdbXulxQmAdf/zAkUY6dsrGx0iRA&#10;AiRAAiRAAuOfwIjKcUoeEBaViZLiQrS2tZmr10iw5hHro03W6fLzzz+PF154waQSaIR5xYoVZt2N&#10;N96IdevWmdSJq666yghwSkoKZs6cienTp5vOfSrEGnXWnGVdp5HlpqaBYyqPf/S2GjY0NECjx5qL&#10;nZomXyxEgvPy80zpu6yvc/Os8PQOpBw7y4fLepIACZAACZAACTgdgRGX48hYq+TGlhgRtstff3nV&#10;tAkVX/tDc4t1nY71q2Mia8c9fb+xsdFsUlJSYt7XHGP7Iycnx6w71agXzvBpNMjEHnUyfrF/gD+S&#10;kpNMlFjTK3L7FPNa5Ngq6SpHjvpSjp3hg2UdSYAESIAESIAEnJLAiMpxcq6kSyTmSce7chlBwibH&#10;fJyagH5x0GHv/P39kCjDuWmE2Crir/JvL+Z1Xq501MuEq7sP5Zg3FQmQAAmQAAmQAAmMEoERl+PY&#10;pHyZHa+CcuzgB2aXY19fHzNsm0aMrTlWZPcp+jpHSmZmOg4e9qAcO8iWm5EACZAACZAACZDA6RIY&#10;cTmOTy5CvczkpuMc63TRLKdmoFHj5tZmeHh5miHbbJFjlePsY8UmxzkyfnQa9rq4UY5P9y7n9iRA&#10;AiRAAiRAAiTgIIGRleMcIClN5Li2UjraNaKpsY5lCAbNTfVoEzn29fHCtq2bsWf319i9e9eAskfW&#10;7dq5Fd/sdkFKLodyc/D+5mYkQAIkQAIkQAIkcFoERl6OM2uRkl6AlIxiltNgkJRaiLDIVISEJyM0&#10;POUkJQnxKSVGjnVMaU4Cclr3OjcmARIgARIgARIggSEJjLgcJ2v0mOW0GWhnRhXeoYoOl6eMKcdD&#10;3tvcgARIgARIgARIgAROm8CoyLHKG8voMqAcn/a9zh1IgARIgARIgARIYEgCZyzHkQllSC+USKZE&#10;NFnGjoEyD4vOQXhsoYkiD/ZlJCWnE1ZrjplIRceErqqqQn6+bMwHCZAACZAACZAACZDAoASGL8ci&#10;Z8ERGQgMTUJ0cjmiElnGkoEy9wuKFjkuoByzcZMACZAACZAACZDACBEYthxrtDImpQZBYSkIDk9j&#10;OQsMgiypiEtvMh30GDkeoRbBw5AACZAACZAACUxqAsOWYxUyM6SYA53IhupkxveH7og3GCNlfzIx&#10;VllmWsWkbtu8eBIgARIgARIggWEQOCM5Zqe70e10d6Z8KcfDaBHchQRIgARIgARIYFIToBxP4JE1&#10;KMeTum3z4kmABEiABEiABIZBgHJMOR7GbcNdSIAESIAESIAESGBiEqAcU44n5p3NqyIBEiABEiAB&#10;EiCBYRCgHFOOh3HbcBcSIAESIAESIAESGB0CbY3ZaKoKRlO1BY2V8lybip6entE52SBHpRxTjsfs&#10;ZuOJSIAESIAESIAESOBUBOrLvJHs/iPE7vs/iN3/LaS5n4cM7x+iuix8zMBRjinHY3az8UQkQAIk&#10;QAIkQAIkcDICLTUWWEP+F+neP0aW36+Q6X8VCkP/E4Fbp6Asd/+YgaMcU47H7GbjiUiABEiABEiA&#10;BEjgZASa895HZ+4t6Cl5Gj3FjwFVcxB18Mc4vHIKqorcxgwc5ZhyPGY3G09EAiRAAiRAAiRAAicj&#10;0Gh9Ba2p/4rOrF+hI/OXQOHdiDpwBdzWTEFF0RFUubsg880HkTX7CWS8/TBy5/4DdRlJIw6Uckw5&#10;HvGbigckARIgARIgARIggdMl0Jj1GhoT/g0taVehJfVKdOffI5HjK+C+dgrilt6L2Jt/iYirL0L4&#10;n6ci5cbvI/6P5yFt2azTPc2Q21OOKcdD3iTcgARIgARIgARIgARGmkBLexea2rrQLM+NrZ2oSHkZ&#10;tdE/RH3ir1EX/0t0Wu+E5dBlCF5wEarevB81c55CzQdSlryKnFfvxMHvT0HK4pkjXS1QjinHI35T&#10;8YAkQAIkQAIkQAIkcCoC+yKKcduiUNw0PwQ3zw/GDYuScOTwE2iK+SEqo65EeeQv0JJxK4JcLkXw&#10;rIvQ8sIdaJ15N5rfuB2Y/ywynrse31w+BalLGTlG8gSW2ZG+Nk4fzT9MJEACJEACJEAC443AN5Zi&#10;/M9HQfjtbD/84X1/XP1hEP74SRJ27LgftZYfoDjkFygK+inqk26G3+5L4fvW+ah+7K+ofe6vqJ72&#10;Z7SJJKc/8Rd8870pSF7yzohfHiPHE1i2Kccj3l54QBIgARIgARIggTMg0NHVjbf35OLt/cX44HAp&#10;Pj5SjoUe5fjRy15Y/cUtqAj6PnJ8fwar909QGX0jPHZcBo9Xz0PFw39GxbT/QfmTf0LTm3ch9Yk/&#10;Y+d3pyBp8dtnUJvBd3VYjsPDI/Ct71yI62+5H5lFQEouGMUd52JNOR7x9sIDkgAJkAAJkAAJnAGB&#10;js5uvLQ1DY9tzMa0LVY8s11EeV8RrnjODStX3IICz3+WiT/+AymuP0Jx2HU4vPEyHH7xHBQ/8HuU&#10;PP5HFD7yW9S+ciuSHv0Tdlw6BQmLxkaO1YOn9H/4+Pji2+ddRDke50LcNzWDcnwGrZe7kgAJkAAJ&#10;kAAJjDgBlePnN8ThgZUJeHRNEh5bm4zXdmbhiqcPY9niG5B56LuI2/8jxOz7AXL8r8HeLy/F3mnf&#10;Ru5d/43ch34D6/2Sj/yPGxD/999jy8UyisWi0e+Qd+6Fl0I9eIAcr123DudeeDHlmHI84g2FByQB&#10;EiABEiABEpgcBFSOp6224J6lYfj7ZxF4aEUEpm9Jwb88vhsL5/0vEndfgvCdP0DYjn9BusdfsfOz&#10;y7Dz0X9Cxq2/QMa9/4W0O3+GwmeuQfQDv8WGqVMQu+CtEQfXP63ivKmXQz14gBwHh4QwrcKJxFgj&#10;yIwcj3h74QFJgARIgARIgATOgEBHZxeeXOaL2+d6494FvrhvoR9eXB+J7z20GR/P+TMit01FwKYr&#10;4Lfhu0g89GdsXnAZNj3wf5F4/Y+ReNt/IP7mH8H62NUIv/c3WHvhFETPH/3I8TkXXAL14AFy7O5+&#10;lGkVlOMzaA7clQRIgARIgARIYLITUDl+ZL4rbpztgts/OIQ7PzyE51YG4LK7V+P9t36H4HUXwvPL&#10;7+HoqksRtedPWPPxZVhz1/+L6L9+H1E3/BDhf/s+Uh+8CiGSZrHmgimImj/6kWNNqzh82HWgHL/3&#10;3vs4b+qlTKtwIkFm5Hiy/wni9ZMACZAACZDA+CKgcvzgh9/gmte34aaZX+HmmTvx9BJ3XHLLQsx8&#10;9VfwWXEeDi+/DAeXTkXozj9ixfuXYcUt/w9C/3A5Qv/3nxH058sQf/eVCLr9Snxx/hREfDpjxC+w&#10;f1rFdy66DHv27B0ox9u/2oFzL2DO8UiPRTyax6Mcj3h74QFJgARIgARIgATOgIDK8T3vbMKfX1iF&#10;a19ei2unr8UT8/Zi6rXv440Xfga3Jedi74JLsHve+fDf/Fsse+cyLL1+CgJ+fRH8/nQJvH93ISJu&#10;/Sn8bv05Vn5nCsLnjb4ca1pFaGjYQDnef+AAzjl/KiPHjByfQZPgriRAAiRAAiRAApOZQHtHJ+54&#10;bRV+9/hC/OWZJfifZ5fgkTnbcP5f3sD0p3+CA59+Gzs/vgjbP/gOvNb+GgtnXIYF10yB5y+/A4+r&#10;LoD7r85ByA0/gtdNP8Vn354Cy8evjTjOwcY5DgwMGkSOXVxEjjmU22hGekf62Iwcj3h74QFJgARI&#10;gARIgATOgIDK8S0vLsZ/3/8+/vDIR/jDox/hwXfW4ZzfPofnHv4B9nz4LWx97wJsmnUO3Fb9GvNe&#10;vQSf/GkKjvz0n+B65bdx8Of/H/z/9gN43PAfWPpPUxA6780zqM3guzosxy4HNXJMOR5pgR3N41GO&#10;R7y98IAkQAIkQAIkQAJnQEDl+JrH5+AnN03HL+94A/915wzc9tISXPDbpzH9sX/FljenYO0b/xer&#10;X52C/Yt+gk9f/x6W3nIZ9v7zFOz70RR884Mp8Pj9xTj4u0ux8Xf/gpLkuDOozRnK8cFDh/BtyrFT&#10;zQpIOR7x9sIDkgAJkAAJkAAJnAGBDpHjB19diL8+MgvXP/U+rnvyfTw283Ms3ngYnjuex6Z3/xnb&#10;P/oxtsz5AQ6tuBq+7ksRs20l9l35PRz5yxU4dPX34HvzfyLo9UdREBtxBjU5+a4OR44PuR6mHDtR&#10;vjHHOR6V9sKDkgAJkAAJkAAJnCGBtvYOtLa1Hyv62vboQkdbMzo7WtDZbnu2PzpbmtHV2ltkuae7&#10;+wxrMQJyfNjVlXJMOR61G5EHJgESIAESIAESIIHxQMDhyLGr2xHKMeV4PNyzrAMJkAAJkAAJkAAJ&#10;jBoBh+XYzd2Nckw5HrUbkQcmARIgARIgARIggfFAwGE5NtNHs0MeO+SNh7uWdSABEiABEiABEiCB&#10;USLgsBx7eHri2+dxKLfRHHptpI/N0SpGqdXwsCRAAiRAAiRAAhOWgMNy7OPri29Rjhk5nrBNgRdG&#10;AiRAAiRAAiRAAoDDcrxn715OH82cY7YZEiABEiABEiABEpjQBByWYx3KjTPkgZHjCd0ceHEkQAIk&#10;QAIkQAKTncBgchwaGoYp/R9bt23DuRdMxfW33I/MIiAl17lEcaTzeZ3heMw5nuzNm9dPAiRAAiRA&#10;AiRwugT6y/F3LroM+/e7DJRjXXnO+ZRjZ5Biex0px6fbHLg9CZAACZAACZDAZCcwmBzv27d/oBwf&#10;PerB0SqYczzZ2wuvnwRIgARIgARIYIIT6C/H5154KdSDB6RVHDhwkOMcU44neHPg5ZEACZAACZAA&#10;CUx2AgPl+DKoBw+Q44MHD1GOKceTvb3w+kmABEiABEiABCY4gcHkWD2YcuxkIjxYLjRzjid46+Xl&#10;kQAJkAAJkAAJjDgByvEEkOCTdRIcTI4LCgpG/CbiAUmABEiABEiABEhgohCoqKhAaWkp8vPz8Ier&#10;/wfnXngZGDmeIMI8mBxbrVY0NDSwkAHvAd4DvAd4D/Ae4D3Ae2CQe6CwsBBlZWWUY2caos3RuvaV&#10;4/j4eDQ1NSE3Nxd5eXksZMB7gPcA7wHeA7wHeA/wHhjkHlBXqqurQ2FhASPHjkqns2xnl+PU1FSE&#10;hISguLgYRUVFLGTAe4D3AO8B3gO8B3gP8B44xT1QUlKCxMREyrGzSK+j9VQ5zs62IisrE1FRUbBY&#10;LAgPD2chA94DvAd4D/Ae4D3Ae4D3wBD3QGxsLK694Wacc8ElQ+ccZxUDqXm2KaRZxi+D1NwuWK05&#10;UrL5swl/OuM9wHuA9wDvAd4DvAd4Dzh4D+Tn50OjxzfdeocMZXzxqeT4Qtxw6wPIqwRUkDOLWMYz&#10;gyz5fAoKCqXkSylgIQPeA7wHeA/wHuA9wHuA94AD90CRdMorl055Q8rx1MuvwH/84r9FkO/D9bfc&#10;zzLuGdyHG2+5Xcptvc+6zEIGvAd4D/Ae4D3Ae4D3AO8BR+6B//jFlZh6+fcHjxzvd3HB//mn72Dq&#10;d6/At8+7yMyWx+IMDC42PwewkAHvAd4DvAd4D/Ae4D3Ae8Dxe+Bb510s3vt947/qwQNmyEtNTcPe&#10;ffvhcuAACxnwHuA9wHuA9wDvAd4DvAd4D0yKe0D9Vz14gBxzBQmQAAmQAAmQAAmQAAmQAAmQAAmQ&#10;AAmQAAmQAAmQAAkYAv8/nY/cIe1LxqAAAAAASUVORK5CYIJQSwMEFAAGAAgAAAAhAMZxGyOIBQAA&#10;aRcAABgAAABkcnMvZGlhZ3JhbXMvbGF5b3V0MS54bWzcWF1T3DYUfe9M/4PH78HL8hHKZMlkSmgz&#10;QyATaCevWlu21cqSI2lh4df36suS11ogzCS0fQFZts6Vzr333Kt983bd0ewGC0k4W+S7O7M8w6zk&#10;FWHNIv/j+uzVUZ5JhViFKGd4kd9hmb89+fmnN1XTHVN0x1fqFNcZoDB5DHOLvFWqPy4KWba4Q3KH&#10;95jB25qLDil4FE1RCXQL+B0t5rPZYVER1AjU5Q4EPQOiQ4Tl2YqRryv8oVrkK8GOO1IKLnmtdkre&#10;FbyuSYndPySUNn1QHBX2CEV/TqSa5yfmWIooirMbRBd5XtipCstyPFMidS6VfQvjTN31QA8FmDzr&#10;BQEud2ezmV5faKrizyXq+lOkULaSGMiDT53hCiY/8gpTC9trC24Dy8YNbltOsUeNFhgrHtmul+qO&#10;Ym3InSGB7g1lnTarqYMAsEepeOlP36vwfjc1OR/OafZsUcs1CwytWYDYg5ASpTMGzCo93DWTl8Ju&#10;Qc+6sTs3oAWE/RTCPCAA2BjB+iDa0BP5HDNYUvHj6NRRExO/lyJ+/5uIP0jR9k3EH6YQHiLexH7s&#10;utcpBBsRxuEANnbdBEEr0iR8bEQYBAAbIzzT+SNvW524gCzJGOog0y/g78zl7Q0SQ6RXRLiIFViS&#10;e/w7aCfF0ooHXqNSDS6LlyHauLwDteq5JAp7f8sW9diJo3iKOFqtO+XlqsPMKN1hITBFCjRetqSX&#10;eSaOl5T0oG82VVH1l5UaqyLaoFMGOMRl7VMQlqtw0tI8ul3f5hlI/CIvWzPQ7Czy5d9NddX2YA7X&#10;10Yfb/2hRovtmkcX68+AP9Conf2DJBBo7/ZdjE7x0LYpYb+CE0bbHiz/YlLOBGV8/uQRpkBtctul&#10;El9SO5+u1zQ7CgwDNrTHfhErikPhKFvOZRy0vtiQOopkyDq0JtK6oFfWWQyiHeytWAnzDLjlEDEN&#10;BKYNZg80SY3B7aYAnS+hjiJKGvauLM84pfxWp5FfHQJf9p4cG/G2DAm+YtVnDGnzI1JgSIeMVGtT&#10;lEwbMNsxZc+wbXPFlXWz04dSxWvB4BODESiza8Oz84n3vH098eGey9uRD0ECra9AV8CdAho4ECPr&#10;Nfx15bzGoBHzWT9oDpjT3Ju9kdoaxXQUNgfJRe7oCPo3l1EAdaqtGt5qwbvPAzK42tnQ2L4xMvFp&#10;cf67SqdFW0f1SDNSgpPUicTqtFDEKuuzVJLltUBMi3pQWT0+83psx1aSgymvI0NDt1WSp5a0EOiQ&#10;esYJH1oKfXN3xpm6undqCHXcjOzerR5FAI+rH1SD96hsXVZpAAm06KmtgmdDcZKRA3H2fZAt/eJ/&#10;Uq8twVEYPdm/Gyt1lPsyla7US+fhUb8wQUnZj3MA3GtDg7AbIsnFZgYOu3id3kUyG5NY0Ylmh8m4&#10;T/YeEdbTz9KhZnKS1Or07qero73vDbeIUbZva0DIFGyzA5l0QmkepkDRriyjj2fzJCltwIQ2Qz/7&#10;xiLurpcrSrF6z9CS4sp3L0CpMRl/GNJarV3B66PiptbvGBRj8ScWcExT4kI7b8qbpsOWMcGhU909&#10;Gu7TppGZX0Fj/C/oZmahe3y4n3FtIejmpbjCtIYfN+LucBSWwx1oFFuxqBvGDoNt++GwznWuVmH1&#10;g+spJhAHXl8u0EWedQhaNT3yHh1wjH9D1GyR9ihJN8X9pXrSrCUV/g1z+D3Nx7P3k44wGL9wgxqU&#10;IWRf3Xzomk8UlUMOhnR6MSLv4TcBLC5r+Jnt1TzP9LX3U0sruKq+OLHJ6Bx3LL6522haanONuiJQ&#10;RX06+i/zDK5q4XAh+F0PNHz3xFD/njevrVHuE3lyvXJyJLUSbWqPe3bJ7yECAU7uHcHJp8nHWy5D&#10;pgOw9cpdXya+jCbgN96TfwAAAP//AwBQSwMEFAAGAAgAAAAhAACxLSPNAwAAD1EAABwAAABkcnMv&#10;ZGlhZ3JhbXMvcXVpY2tTdHlsZTEueG1s7JzdTtswFMfvJ+0dIu96pIUxoYqA+FAlJITQxh7AdZzU&#10;wrGD7Zby9rOdEJjEtJYSZodz0yZpj1P7Z59z/LfTw+NVxZMlVZpJkaHxzgglVBCZM1Fm6NfN9OsB&#10;SrTBIsdcCpqhB6rR8dHnT4d5WU20eeD0nBaJLUToib2Uobkx9SRNNZnTCusdWVNhPy2kqrCxp6pM&#10;c4XvbfEVT3dHo+9pznCpcIXaQvAriqgwEyhZCHa3oBd5hhZKTCpGlNSyMDtEVqksCkZo+4aVcbfe&#10;Tw/SuwUjt74aqWZVzen4yz468pUzzHCaLDHPEEqbSznV5M8rBJtLbZpP7XFiHmrbSE1RKKkVs206&#10;Go9GroTUNdlzA02ooHv50SG2lyuqsDXQJkNSmbm0bVLPGZkqKYyzxhPOyrn5wcpEMcvGzBWl1wYl&#10;OVP2rLtBV2gH6HLGE2HLz5CQOR211eu+19/N6728bTizulbtoW9sXx3xw/Yclq8ytGt/E55oosrZ&#10;GVeJrY/thraO9nXmXl3j2fo7A/fFgnHe2Y7Xsm1NnDUtCkpMZ+/a49/37oz8/S2Szr5iQqq2DNvl&#10;qauA7zTcjNsfXjTfb3tA2wC+N/hjy6fpQI9nLS0uriwvVz+Psv/OAryajvZKXksqgNh7jjCz2nKE&#10;YetSAdl7ItvaKboQBi4xlhDmaLngDgHsKWEIN+FwtPaAViTpoaP1DWhFQqsoL6rymmMC0aubSzWT&#10;v7fxhy5z72a8z4//NrvyuR8waafUYTCZwSBxwkZvCfnGg0Sz2Y3CQu+eh5hzr+c5PppsVJQ/gVqv&#10;w8iNT69vv6HYNwNqjarbm/Prg9qjfxwH6R/Xk8Zf9o/r+da+ZfWNAxbBnMuFgWlRD9OijWFgrY3r&#10;R6D+xKD+OFohZnmwONgMILfW/rSU62iBshqLDu5ogbIaEy1QVmOhVWN1Ng9YpYD49VL8ek4N4liM&#10;Yw3iWYzUIK7FRy1MdWmbuBapuvQUtMbnQwtaA0AytIg0ACRDCzeRIinKE0JA3Osj9G+sihMppoCj&#10;rwcxNsbh9wHB6OjpuZiNcRh14jblBwpkmxXV9WyDW1Gdga8KxldpyVkOwaO3LSIbeysPJGSHtc0k&#10;PVKH5ZmcgtcKxmv5ycdU2o0591fw9FYoidZj3gtg/MPk4cQUn3ABlcCoeCfm1B/YzPbWm9k2zro8&#10;i6Hp75FmW57F0IT3mFkMTXGPlIV9nmNeBxgu1lvAePmZgEhR5LenACOUaYdRACOgmXmYTuoDqlaK&#10;Lm9WA4sX68Wa/7vi8fSnAfZ/DI9+AwAA//8DAFBLAwQUAAYACAAAACEAQ3C1ohUEAADhQQAAGAAA&#10;AGRycy9kaWFncmFtcy9jb2xvcnMxLnhtbOycXU/bMBSG7yftP0Te9UjbAWIVAfGxSkhomjR2PbmJ&#10;k0Y4dme7pfz72c5nO2hpnC5NMTfQRDl2Hh+/Pj4+5fxykWBnjhiPKfFA/6gHHER8GsQk8sCvh9Hn&#10;M+BwAUkAMSXIA8+Ig8uLjx/OgygZ+hRTxm9R6EgrhA/lNQ9MhJgOXZf7E5RAfkSniMi7IWUJFPIj&#10;i9yAwSdpP8HuoNc7dYMYRgwmIDMCa5hIYEyAMyPxnxm6CzwwY2SYxD6jnIbiyKeJS8Mw9lH2CzKh&#10;mj5xz9z0FVzo+4iI/u/Bp2Nwod9NxAIjZw6xB4CbXgoQ95ev+FDcc5HelX874nkqGWXGgDNlsWTa&#10;l00pE65GVnmCi2eM7sfYITCRjxEaoF7WehhjfIOZNO4kSEw8wNAUQSHvwqEmi+TdtC95a3kL5aNp&#10;v3BM3mgJi37Rz+Kp1AgKQ+SL1E5GQyzuc8vFlVHR7eLSt+UnNYT8xVPb+acMA8RxRL5LFv02WaxS&#10;bY+HcotWUeyHW+D2fWI/QMwRMUWhVATi6QSmCnLSkz965lfEJdOrrquJmj2DNoVkP5xGYfhiMSgM&#10;+QJfeva7W2LD6C6JfmDomywsSkRETERXNGTjKFdnqliUoUwapYhFvUjGkv43ZG2c9Ng69As7g8Yx&#10;83j8wCDhg1uDgHRZN053Envk0fvb22ovvg+jnxar3uoWe8ZSe4tLW4vv2GLN9v0Fwyaw5hLQN5EA&#10;2SOdByhDsG1TFfkEzy2ZTt+NwYFYlLmRRoIDH2JMZyqjo9JCJYmNPVl99fLRuhCXVXLdbrB7mCHn&#10;wibVgMJgsGbn06y+r1VjEVMvKgRt60VBYbDZAO0NNhugMdhsAJhCdjOxcb08aymEZVScY2xcjqvC&#10;1khgUB2OVrVqNdAwle12Ubaqd4eFslXNPCSUe7KJ0qmjCQyy4+51KZmda0Dj+6xSTvu3eyGn74b2&#10;XijuCu2zNenGbvv2XojyQdMOoyvfr7GJVhGiAlM5cf+6xg3r77H/+9IYPDadFKNkZCmvFHg1TllX&#10;WFlfVgWKZRld45QFu1KVbI1xPraakSa4V+oFx1Ywdi0YnOI4MBFm8/xx99c2DdFQEixHD2iO1waT&#10;3kL0gI5lR1QeQT59N6svfi2yrRaH7XbpMu3Bzvd9jYcWeQBnB1CXEXRvAHXMYkevo6OnxbNGUYFN&#10;BKgvNOXLbx7GvxjUa8Q10rUW8XaIa+RoLeLtENdIzFrEb0Ysyzwn0/pFdCp2LL/EsNs4NRe+7oUr&#10;weO1OWZenjCuO4XpUPpbTdN8UBsp/RCsAc6lOxeVnEtnDwfi5I3Dl3X4zSnJujP0+h5efefuqQhD&#10;84fF9lL9wmLY/JdV1RZ9JY/wWiM7B29WAqH3VOl/NZD/mOHiLwAAAP//AwBQSwMECgAAAAAAAAAh&#10;AN4awNQCOwIAAjsCABQAAABkcnMvbWVkaWEvaW1hZ2UxLnBuZ4lQTkcNChoKAAAADUlIRFIAAAK5&#10;AAAB9ggGAAAAdLiUkAAAAAFzUkdCAK7OHOkAAAAEZ0FNQQAAsY8L/GEFAAAAIGNIUk0AAHomAACA&#10;hAAA+gAAAIDoAAB1MAAA6mAAADqYAAAXcJy6UTwAAAAJcEhZcwAAFxEAABcRAcom8z8AAP95SURB&#10;VHhe7J0FYFRH24WpIHV3b7+6u7u7u7uXOi5JgIQkhAQnuLu7hhB3FxLcggUnnpz/nNm9YUkDRVvo&#10;P0unu9m9MjP33b3PPffMO3Xq2IftAdsDtgdsD9gesD1ge8D2gO0B2wO2B2wP2B6wPWB7wPaA7QHb&#10;A7YHbA8cIT3Qtn0kbLF9YGPAxoCNARsDNgZsDNgYsDFwJMZAYHAKbrn9cfwFvY/Extg62y+hjQEb&#10;AzYGbAzYGLAxYGPAxoBiwEKuVaytYm9jwMaAjQEbAzYGbAzYGPjPxYCFXBvU/7mgtlfw9grexoCN&#10;ARsDNgZsDNgY+FvI9Wkbjmatw9DcXVr4zN8jFLU5QGj08pln9tWqbQTa+usARaCVt+s9Z9/tuA+v&#10;NuHwaheBNr7z0UJ18wqHj8e+fdrOR0vWtY3ZRqRZrlUb/u3H971c7Wnp7MMvAi35d7PW8+DtF4l2&#10;XKfmdl37nGf6oiW3s8uXh8s79dn5Prep/XiHV9dBbdF+tL6PUx93/fbly6i6eLP9LWrWQ+1kW1r5&#10;sC/Yjn3Z5t4uq+OjPth5fNhfbFdr7rM1j4eOmekrxs0ej0+73R0f9ZvreLdsw+3pmOr4sC///viE&#10;u+KUfe4ZC3vbNrvcoYkZ26+2X20M2BiwMXDkxoDO6a3d535PFtx33nPxnOEHD15rQx5o3monZzYn&#10;i3n51t5fhuV2wzji1Rbe5DyPbe8BciPg7RuBkL5ZmBe5HJExKxAVvQJTRiQZgKmtcW24vA/L/gVz&#10;BEExAr1GL0QU9zWibzy82RCvdtEYMnWJeW/q6BQDPK3bRaHnoAz0C42FX0gKZvOzsGmZCBA8moMR&#10;Dv+eaRg9KhXt2Zk+XKd952SMGJEM38AETJq33GxvVP84A6dtAuIxYd4KREbkoUtAJGE4HH5cfiaX&#10;mTczCx0IzC3aRqLnsDyz3iT2gY8A2nQk+6ltFHqPyESfHrFoI/Dm/rz94zBm5hJMn5iO9qoX3/Px&#10;i8e4eUswZkgSQkLTMWY06+eu8173Gbfj5RuFXmPyMHVUCnx5wNu4gVb9375TMkZPyEbnoPk8fgfz&#10;S+U6PqGj8k0fjOyXAB9dNOgiwycSfUZlY1BonGm/F49Pj4EZ6N8rFr7ByZil4zMjC4Hsx+rj04PH&#10;Z3Qa/Lm8+saP9R4xku0JSMDEMNfxGTNg5/EZr+MTmY9uzvHh8jMYj+GzsquPT/ehC0yczp6SiUDf&#10;cHPBstf9eoAXZ3Y/tq9tDNgYsDFgY+A/FwOGOaLRf0w+IqLIgjzv6vw8mTzWjhy014KSttM+FiMm&#10;L8Iontu9JYrxvCtmDOyejtluztT2IyMXoXcnimU1GEaM49cpCSPHZaFTBzKOxzle2+s8IBfTJ2ei&#10;g/9OoW+PkNuyTSSGhhVgxYJVGDU4HUNGLULWkkLMHpNIkJxfrWxKYWvuHYGe7ITZk9Lg00rqpaPA&#10;zqtW+DwPvkv5dKl+el/KZMigBcjJWYPp4SuxKHsVOvvOQ89xy7B48VqMn7AYaekr0C8kAi0IqmEJ&#10;BZhIWJwVvx5xkQuRsmAjZg9PRHPWq2P3TGSuK0LBgiXowLq0IpT3mbwccXPyMS12PbIT8jF02gos&#10;WbgGA4IjMGJuATISl2B+RiGSZ2VSAY7G3KT1SIheiKTcQswdkYi2XXOQt6wQM6fkIT55NcYNjCcM&#10;6yBRZWwVg+kpBZg5KhneuorQlUZgKnI2l6OkYAP6BrF/eBXk12chtqAC+fEL0ME3Bl16xBFSpYK6&#10;lEtHgZSSLNXYpWZSNa6h9npz+Ta9sxA5ewGC/HkcnAsLHnDfDrHoGpqIgABBqVuFdyubusqRmq3t&#10;eZkLCMI4r6Ba8Ph5qt46Ho4y7Xl8ggcsQHbOWswIX4FFOavRgyDd2i8GA8Ysx8aKYkTqAojbat0h&#10;AXPjCzBpaBJmxK1DfNRCJPP4zBmZZI5PEI9P+poirFm4DB1bh7ON4eg9aTni5+ZjavR65CQtxNCp&#10;y7Fk0VoM4vEePqcAmUlLMC+tEKmzs1jXKMzm8UmMWYgEHp+wkYlo1y0HmflrMWVMFhIXbUbMxBS0&#10;kYpu4dWCvo0BGwM2BmwM2BjYvxjg3e/mvgmIyNuELLLW0KEZGD5hIfJXbMIUcpAXmcJhGOcOr/ii&#10;ZY078D5twuDTORWzwpagX3cyn5tbJJ71nLAcK5eT84ZkYPDwDEyILEBe2hJ0JZ9IdNTdY3FmC96x&#10;79CHnMhzfa+AWfi9Be++GxAmh3E7g6eswPRR5DUCtSP+7RFyWxFyh8xZieSwLHg1noPGLeehx2QC&#10;aMYSBBAgug5bgLDwpZg7awG6dErA9MwtWL9iHYZ0ieLt5UgMnLiIny9Gv64xpiOMbUA7bx+FASNz&#10;0a8n3zcN1e3oKIyOXIPEOelo2jwa4dlrMaFfCqYnryUcJaBps7loxcaI5Dv0yMT82EXo1SsL6Xkr&#10;0Zkd0GPSCqTHLYC/fwwmczu5CzYgK3khOvDWdwvvGEyJXo4RQ9IwZsoC9AoOR6OWcYhduAnTR6Yh&#10;MmcdRnZm/UIXIDN7GfoQwlLzV6O7Txi6jF2G1Ph8DBqzBNnJ+Wj502z0m74KKTE58CNsSoVs1Zr7&#10;jF+JqcOTqD67ILd1hxRE5xdicfoawngsGjcNZ1+uRv7ijUgKz0FIcCL6D0ikGhqBbkNzMZf9OH0i&#10;r0DaKzgi0H1ILsLmL8WogVzGQ37Xtv26p2La7CVmnbFDEg2suiwZvMoJTsAAtjOAgdmxTxbmchsz&#10;JmbAn4Ab1CcNQwdxe1ReezJQe/eIJxCnYtKcxZg0Lh0BblVVx6d/Lcdn1PwCxkIGmjWLRljWekwb&#10;GIsOA3IQHbcei1dtwGxCbutW83hVluE6PqFZSMtbha7eYejGIM6Iz0MAj8/EiDXIyd2AnNRF6Kgv&#10;glcMJvEKceRQqruTF6BPyHz82SIW0fxSzRjlOj6ju7Jfe+QiM2d59fHp2TYMnUYvRTovWvoMzENG&#10;xlL4Mk4G88IsOTwLbQ+hbeM/d7VuTwD7dwKw/Wb7zcaAjYH/cgyQJVoQcsMy12Bqv1g0ajwbvzaN&#10;wISkdUicno6WZJvQkXmGV4b1iUMrsl/osHSMmpBP/luCcRS7fNrpzirvZIctQ1hYLkJ0B9yt0hrI&#10;nbjU8EE7bvvP5nPgG5qLjPSlCG5PUax/toszwxaib7coCloUsvI3Ij5iEWZNz0Unim3NW0egx7Bc&#10;hEcsxfC+VIk9mGmvIDd1PoGOiltr3m7u0CsXKZkrMSA0BRFpazBpDIEmdzMywvMwOXYtlixYiZ5s&#10;QC/CRwJBZ9TUpchMXY7QoJ3kLojqOSAdPbpGuxpKUGzRhvBD9S96SgpaNInCzOQCTJmYjYj0tUhP&#10;Wo207PWYPymVUEjQHrUEsbMIcv3ykJW1DMEtwtFt9BKkEZpCCIlerGfIsEXITFmEoFZz0SIkHXFx&#10;SxHaJYKd4fKUdhm5BPk5KxFK20DCggIM7kAVtGsWUrKXYwihMzV7BeE5HJ2HLUYKt9O3fy6y8gsw&#10;tG8i5mRux+LEPPhTad4d5Hp1TEV0RgGiaI0In5FJmT4R83TbPnYlYufkUP1ciqykfHQKJlAvXo9J&#10;ozIxm59NYBAFhuYgLmkFxo5dwL5eg1G87a826WKgNftprC4GwrMxbFYBCpYWsG+lqFL21/HpTRBc&#10;sAZD+qQiliA5b1oOorI3YP7YVAykep2TkAevZlGYkbkOc8ek0z5RiPUrCzCCMO0nq4VgudbjE40J&#10;cQWInZaKFo2jefGxDmFjqaCyTs0IqVMS12D+6GS0oq+mO/s2dnY6/HnFlcX+DGnJC6KRhNH0Reik&#10;48Ors+ChC5GZthjBreeieXAaj88y9Ooa6To+3EanEYuxMHclQTkd8Tw+Q4Op+nfm8clZwStJxiCP&#10;T1de1YUMocLPi64Q2lrGhK/Ggvz1jLdl6BsSVQ3/FkjtLUQbAzYGbAzYGLAxsB8x4IbcuZnrETM1&#10;C926xSOkVxoSMtZhLHmlIzksPoGC3Ph8nuN5zqbgOTtrK9bkLseYOauwgozSOyAaI2avQnRYDlXa&#10;VUiNzKOlUDZO3TWej66jlmJN4TZkkylTyXy5y7chbVYqWvomIiyVQuekDExN3WS4q2OnNGSt205B&#10;NB/h8RuQPD8bXfvmIDZxOUaPETORZySgun2/+w65hKi0nFUIDQynUpiJceMXEHY3Ii1qAYZMWowE&#10;qr7NG0diGt9bmEylcfxiLNuwFdOp+nmajeXrrfaM1oTcxoTcpAJMnpxDAN3MxqajAxuxgFaJsaz8&#10;2Jg1mNI/Bv4DBLmk/eYO5BKa2soaEI7uY5cgi3Dq33QuuoxZjLiIfHRoJ7l7HkKGL6LyWIgJPaPQ&#10;okMaUgivBnK7CKI8IJdWh87DFyM9YzE6cJt9JyxBUvIqxKeuR3KMDtKeIJdBkL0So4bmICJ8EYaN&#10;y8O8uQsxahrrEk4VeyThOS4Pwf6piMpYQxDOwdjRGQjglUv/mauxcuFqjB9FdXIFD+Z0WkC4fwOg&#10;UmtDkjBqUi4mzVyJpVLOO1FN5sWCIDewVw4S01dh/NSFpv1t/piNzmOoRicswuhpS5AcmWsgdwov&#10;ImZSxR43fy0tGulo3TIM3h5Xo389Ph6Q2yiqGnLNQLQ2cZjJQAwX5LaIwMS4NZg2gH5pBn82lfEQ&#10;XoS4IHcxQtzHpxuV8SxCbiCV106jFxnLSRD7U8cneNhCLFq5EZNCeXwC0pCcvwZDOxJyO/H45K7A&#10;MAdyeRESMmQRUridfroIoa1mQI9ETCWAx03PQFtrV7AKy39ZYbFts/FtY8DGwKGOAdkV2sVjTsYm&#10;rMxfhwTaBrdsK0H4qDjaBSIwKnIdllN8Gjs6HwsKttLOmk6RkkA8Nh6N2yUjKW81BndLQ/ySzUia&#10;m4dJs1ZjdcF6DOxIcY7cIiW3x/ilyM1YRsEuBh06xaL70EW8670G/bmMP8fvjJuYSxFwPfJ5ru/Z&#10;IwPJ2RT3fGfAi6LrAt71nxFdgKXczzgyU9bK7YibSkHUPW7q7yF37kpWLBOtG1FGpv+hz4zVWJiy&#10;kH7STMLeakwfk43IzM1IjViA4dOWmdvEzRpHGMjNT1qKMWNyMIWSck8qa54DoYznkw10eT5ddoVR&#10;EQVICktHs5YxiGDFx9EHHM7b/VP6ROP3plEIy9iA6RNyERNPr0bgfLTvmUN1dRW68HZ46JSVRu5u&#10;T3VPvlMDubQr+LaKxNh5KzFrbBKaNQ9Dx8G5SF/AK5Ae0WjcfDZatE9GAtW/Ubwd3q43O4hQ1qtr&#10;hrEr9ODt8G7jl5vtBOmqgBD2yx9hGDFftopMtOW+2ij7Qy12Ba+OaUjMIzzTljCV0JdHr/HMCWno&#10;O34ZEue7IDctcSECWlHVpCouCE5etImBk4T+tIQsX1iA8aOzMWF6PgZqQJdsHbJBcGDWNEJ+fFge&#10;JsxaheUr1mJgsCtYPCF3nCA3dfEukDtmOmE3KgfN/pyPySlraAOhkjufV1dT0tHGtGXnVd5fj08k&#10;RoYXICU8A81bRGM+lfXpgxOMd7dFWxfkzqOtpGUg4Z4XN91pCvftzuNDWO9G24fsJJmJ+fDX8SGM&#10;G8il8u7H4zM6jIPFxruOT9CgHKTx+IzjxUzjZrPR3C8Z8Tw+Y7u57CTZOa7jk8L+6eUbhs60k6TR&#10;TtJ/5CJeBS5C659nozftJBm84mtv7CT7ceV6qH807PbticnGgI0BGwM2Bo6EGPCwK0wfGEerZyTG&#10;xBA4eVe4De/SDosg5FLQG0demUTW696ZY6VS12D2EI5bCkjleJxVGNjVBbnJHHczmsLopIlZFPg0&#10;6NwFuaG0K6ST39r8ORt/8LzvE5KF7CW8I90/DeFJaxA2KRuzEwqRT2boTjtpco4gdyZ8eLc4g8Lj&#10;1MjVBnLFTBPJTAN6MgmA2/O7F5BbgNWLqKqOzcG4ycuQlUdzMFXZoBFLULCaaujwTCQs2YHcuHwM&#10;mbAUK1eux5DOkejBW9aJCUswfGw+IjnwKDQoqjrzgm6H92J2hJ6OXUEj7AhLQX1J5fkbKEEX0Pe7&#10;AiGEym6CwZSVmMhb0fn0aIyZtATRHFHfnp+14ki9ecmFBJplHHRUiGmErhY+GnA1Hz0mLEMelcOO&#10;AYmYHb8KQzvRuByYzAFPpViVRRmd8D1hYg46BXJg0yxCKG9/x+fS5zE1nQPAojigbQMyk5chndud&#10;OZiZHjpnIJb2g1kzFiM3bx2Ghca4U1ztDnLTkbZ0PUZ2pHVjznqgaAdGdI9CqAAsOs9tV1iIzgS2&#10;uDRdgWTTg1qIKEJuh27ZiE1m0PC9sBh6TJhFwpuQ3YYZA1rSBpG+ahuSpmZjCmF7zdpNGEFAb8lB&#10;fA7kJmcwqHqnIiZnAyJmLkAMbQsRo5MQ3DcfC1cWYtbUfOSu2UIPbTomRBPYZ2SgDVVRB3J1fEJ5&#10;fEK7xVRfmOj4BFLFz+Xxma/jQ8tK1w7KpMCrPELuXHp053OAXgivwGLn5hgrRysOrpubxOOTtAwZ&#10;9NDMGOo+PoTc7oT9/MwlDHTe2ohfjWGdw9A0IAkpBaUooJo+VsdnUg46E5aHzSww1pK4HPqZpxGy&#10;vSMxk8cnK4WAy+3OGsovEy8qUvI2IipsEdKXui4WPH059jaVhX0bAzYGbAzYGLAxsI8xYAaeJXLg&#10;Ge2PZtwNU4gGJiJ16Q4OBM9A534LEJ+0HKNG5WJ+FJVW3mkWD4QPF+SmIXPpWgwLjsXQmasQywxW&#10;o6YvxfzZ2QgiOygzg0vJXY7VqzdgxvhcjKVqG5G+HkmzOUaJzLFs7WaOzeE4rOythGmqvT3SsWBT&#10;MVLnkzUyKLBynFCn3mQmWTzJTOFkpqE9yC5/b1dQaodIBPVMx9RZizGbI+LmhC3G0N4xJkdZm4BY&#10;DGEqiNlzeRt8JNN59SechcRjDCFwRH9aE2g+7j8un+sswZDertRSTnAJovoNz0FfVmRniggCEwdE&#10;9Rq5gNtcjIEkcWVcaM30XP20Hb43iMt3DE1Gn17xaEdV05uwFNCFg9PmLsGUcWnV6bhMSooeKRg8&#10;KAmBgXHoOyTVpJRqR6/I6KmLMH0W6632zMrjAWF2gvbxGMvBV7NmZNPoLN8rVWKmqJo6ZwmmTqC3&#10;lPVo6UfwG866cb0RAxNcA8zcKnQrZleYxowLM5g9QO/LY+wTEIcBhMjOgQyoLkzrNSrdeFCCeqVi&#10;QP9EdOyWjEGsnzPwTNudNIYptQSyHHjWdRCvXPje+GFMe8ZgcADUh6nM9NlMtnkq02gMGp6OLiH0&#10;O/OKSFkXZMpO4VVOn6AwKt2ZZiTj1PEaVEbo5KCvgeMXYjbbP3ZsGjp3iUM3Xin16xWHtntxfFoz&#10;q0HoCPfxobpsUogpMwbTi4QOSUevLrFGle7Te+fx8e+cgmnsx78cn+48PoOTmQVCxycNgX48PiEJ&#10;GDXF8/jkI5RWDC8a1sfM5vGZxQF7zvEJScYUbncaU7T5KycyA7pTvyzT3slMTdaeRner4u7jj9mR&#10;oCrYOlr1y8aAjQEbA/9gDHCQGLMo9R6WwbuoMUYh9aKYGNwrA5MnpXOAt2vQl3hlNMf2eJNRQjmw&#10;vVeXaPgwlepAclAnZXvyjcMoplWdTTW3Vyfd2d+ZQsyfHDfR4TJuZ9bMbIQQrpWOtN/YPHNeHz8q&#10;AwMGpyA4JI4pS3MxjcvP4pijYAphGnjWbXCOqcO4oclo58FMfz8ZBGHBSf5bPUmDAkxZBcykCko/&#10;RRg1ExxwAJl7ooB2lKJbu1NI1Ez8uzNF1c4UYg4A10xFYQZbeWzHh5Vv7SZ0pdrS3076Lc/b7Uou&#10;7Jr8wQWtJpebe1KB6vbQ/2nyrEmON5NduHKrmu0SSHdJ66UrDneqr13Teql+NFXPWoiRA1y5Y11t&#10;cU3KYLavNF3Vabxc9VK9q9N5udOFOcu4Uoi5+l0TYNRMg1X9GbdZvQ+2rW1QPMaHrcHCBcvRxY9Q&#10;695GdWoyHTOTzUAZJ+SJZvCaCwln4o0adgWCr5NCzLSJ9frr8XFP/qCUZMqTvIfj45lPr/r4GGh1&#10;T95Q2/ExAxOd47PrZB3m+LgnAXEmyDB9ZieD+Ad/AC1IW2XIxoCNARsD/+UYcCZ8ctKVilG83RMv&#10;GJ6rwUYmRak7c5ZhFIe/DGf9daIHZY3y5EyHxTz5T+d1w05Ku2qY0MUyssF6MpP4bC8ng7BBuy9B&#10;62PSb/17fSZobM/UYrMjlvFKhmnCaswosi9tscv+e8fR9r3texsDNgZsDNgYsDFwcGLgb5Vc29EH&#10;p6P/iX50roZqm0Din9i/3ceREyv2WNljZWPAxoCNARsD//UYsJBrvT321raNARsDNgZsDNgYsDFg&#10;Y+A/FwMHBLk+7aPR0j8eLQNcpRXTW5nC9/a5cL3WHGnf6i9F23J9ZoqWcwr305rFyzzH8dkprvdq&#10;K1re1I311Xaq6+veprP/2uuy721T/zj7M/v0j/3PBdF//UrQts+qHTYGbAzYGLAxYGPgyIuB/YZc&#10;b2ZICA6ci5EBozGq3QiM8B2OIb5DMcRvBIa0H7nPZQDX7e83GAP9h2JgwDAMYBkYMAIDA0digP9w&#10;9G/P99rz2W8Y+mvZdirD0Zf77tNuJPr4jkRvllD+3bPtMJbhfD0cPVn0Xi8tx8/7+Y7CoPYsfL9/&#10;G+6r3TAMbs/9cLt92w7GoIDhZv/927MuAWxP0HBOFMG6sF5DuNw+tc1vJIaxL4apT3xZ2o5AX79J&#10;ZkYx+2U58r4s9pjZY2ZjwMaAjQEbA4dzDGjQlQ8Zw7s902hRVPNiqlUJgK3bUwRU4WtvU5jB6i+F&#10;WZPc63hzPW1DYmbNwe+Hc/tr1m2/IderQyK6N+2DuEcfQPa9LI88gMT7bkPyvbfz7zuRe/ddyL1H&#10;xeO13qt+f+frHC6Tdu/NSH7geqTcfwNS778R6ffdjMwHbkPWg3ch+8F7kfngfUi59x5E33k7Iu64&#10;DZH33oWZjzyEgU88jr4vPodhb72BUZ+8jzFffIzRLGO++hRjvvwYI/je4HfeRP/XXkGvF55Fn8cf&#10;w9QHH0LCnfci8ba7kHrPvdzHA9zf3Ui+82Zk3HcrMu6/hfW5Hun3X4fMh65H1kPXIev+65Fzz+2u&#10;+tfSBtf7bKvTXr7O4XtZD9yLZNY/5r77EMl9Tnnre7QJpJrrb0H3SPqi2LraE5uNARsDNgZsDByO&#10;MaBB7639mLqV8wJ4d0yBX2AUgtrPpMg3GsODR2NyuxDE+TZDUrOvEfPTR4j47lOE//wjwn9piPBf&#10;f8b8335BRIvGiGnbAjO8fDExoC8GhUxBt4AZCPJnek/dJef2fZhK9XBs/57qtN+Q6x2cgk7fBCG8&#10;/snIrXsG8k84DTn1jsfyeidg41ENsKVOzXKcx3uerxtgc5362NrgeGxqUB/r6tTBhjpHm/c2HX08&#10;1tc5CSvqnICFdU5BVr0zkXzKhUi79Frk3/4Acl55GylNWyDZPwBZXbshb8BALB45HEvGjMKScSxj&#10;RmLh0CHI6dsX6Z07I6ZNW0T++jsSnnkFGVfejNSzL0fCcWcj5ehTkHfUyVh59MlYf9SJ2HzU8djK&#10;/W9kXQpZNh9TB1vr1mX96++2DVvq/LV9m/heQd2TkNvgVGSddD6Sjzsf0257FT4dmJfWQu4R92U5&#10;0r7ctr72hGxjwMaAjYH/XgzobrAPVdbWVFtlsfTnLGOhQVMw0qsL5nh5I8nnV6R7f4+UPz9FbJOf&#10;EPbHb5jdpj0mdBzEO8p9MazjSPRoNwjdffuhW7ue8G/SnrOFtsQfn3+LFl99g+HNv8KYP9/D2Eaf&#10;Y3jL5ryz3Rt9Os9ESIgEOvFL9BFz/t5vyG1NyA39NhjLTjwLxUefjh3HHI/tR9dDWd36QN16LHVr&#10;lGP5t2fx/PxYVB57DCrrHgMcdzwqjj8JG+sdh8XcXnrd4xB/2pnIuv12FH79JXZ0D0bxtDGoiJ4F&#10;ZCUChQXAtk3Ajs1AyVagbAtQytdlKnrtLsV83rwBWL0cFekx2DF/AraO6Y+1Xk2QSYU36eprkH3G&#10;uVh4DMGUkF5U70RU1D8elfXqoqze0SivdwyqTP2detd8XfvfVQ24rbrsG8L0hrrnIvr65+FNyG1j&#10;IfeI+ZLYk8R/7yRhj6k9pjYGbAwcSTHQRlPgclKG1oFJaNMhnkrtLAzvOAJzvVsh5Y9Pkd30YyS3&#10;+h6zmjTGyJad0M9/PDpzoqh2HaI4mdVcNPEaja9+7IBPvmqJ9z7+BW+88wVefu09vPjKW3j6uZfw&#10;+JPP4sFHHmd5Ag8/8Qwee+Z5PP3ss3j52cfx4YuP4YcP3kGTX1qgvd8otO8QCf+gBCq8nD73X0yd&#10;ujfH74Agt+e3QVh53KmootJaeeyxhEDCIFXPsrp1UFr3KJTWc5Uy92s9u14f7fF+HZRrvaP4Xh2q&#10;pYTaJQ2OQ9pppyHt1huw4KO3sb57AIpnjAKyY4Aty4GqLajEdlSwVJazVBSxFPPvYpRVlxKUoIh/&#10;bUdp5Q4uXwJSL0sJ39uEbSjka8HxCpSmR2DjwG5Y0fgnZD3zOFKvuAIpJ5yA/GOpJhO4d9RrgG1U&#10;l0uOddXfaU/tbXM+V7uOQhXXqTzqKJQcXZ/q9AmIv/4pQm68hVw7itVCvo0BGwM2BmwM2BjYYwzI&#10;X9uKXlrvoGSEdAzDSO9uiPNujJxG7yKt4TuY37oZhrfthZA2E+HPGV7bd8nksrFo7DUGP/wcgPc/&#10;/A4vvfQ6nnnmOTz99FOu8tRTeJYA++yzz+H5517Aiy++xGVewcsvv2qeX3zxZX72Apd9Fo898bSB&#10;3/sfeBgPPHAfHnvkUbzzzudo1KQ7YTcMAUGJrP/ha2PYb8j1Ck5F128CkEfltZTqZ1H9o1HWgIBb&#10;n4BLVbbsaCqgx9TlZ3o+1rw275lCxdf523xen+ucSqsCb+3TMpB/3c1Y/c1XKBo1EJUrMlBVvo54&#10;ugklVdtRXFmC0vJylO4oR8m2MlSWlaGqohyVlRUoJeYWsexg2VZVhi1VJdhaWYqiilKUc5kqLlNV&#10;RTwu3oHC7VtRVF7K7VbwXyn3sRmVBOiytEis7xGEtJdfQNwFlyCn/hkoPPosQurprPdx1e0qO6Ye&#10;yo9mu6rbyTa5X+u5lEWfVx5dB1X16qC4/lEopAoce8sTFnLtj5o9sdkYsDFgY8DGgI2BWmPAqLby&#10;wXZIIrhGYRgHwEc2/QW5P7+G7D/fwczGTdGPg+/9AznIrEMKZztNgW9QNGcBG4avvm6J19/8EE8R&#10;ZB9++CE8znFIzzz9DJ5//gUC7MsGZF977Q28/vqb1eUNj9f67NVXX98FeJ9//kU88+zzePJJKryP&#10;PY77OMbonnvuxsuvvIPf/+yKgI4x8A04PDNHHRDkdvumA5aecCJVXELusUfztjwVSyqX5YTY0mMa&#10;YAdtC0UEO0Fv5THHoOLoo1n0mkBI1bbimBNRXO8ULKQ9YO5xZyHilkex6ocmKB8xFsjJpQ1hI1C5&#10;zcDtFuqv0m93SI+tAsinKC+mqFvJwr/5hHIW4iqK+MYOAu2OSpd+W8GiZcxylVVcl++XEHb5vJV/&#10;b3XrwkRnLsk9FK5GZVICNnUNRdpL72D2hTci9rjzsO5Y1Zeq7rF1Cb11UcV2VhzlAvgSgnwpobaC&#10;71cepVKPRZBLNZeQqwuALUfVQfwND1jItT9s9uRmY8DGgI0BGwM2BnaJAcFtKz9mOAhJRffAKZjp&#10;7Yuc39/Cgh+eQ2SrxhggsPUPQ+ugVMJtOgJCEtHKm4rtT+3w4ktv49FHH8ODD9yPhzi4/sknnybY&#10;vogXqNIKbAWuAts333gLb731Dt5++10qsu/9pegzlTe4nCfsalvPEnSl7j5JdVf7uufuewzsfvRx&#10;Q6q6czngLYHtiTis4nq/Ibc1D0KPrzpiFb2rqFOPwEflkkBbbJTZBiimN3dr/WOwnQpmCSGv4lgp&#10;mkfT4yrY5S18DlLbXJeqbd0TkXT5VYj/5icsmxmBqsLtchQAxUTTiipUlFegnMBKDdaArCmEVfNC&#10;z7U89LZn+csibuAVFGtXAmfulc9VKCMYk4D5h2B3E0pTMpDWqTumP/siEs84Hcsa1MPaE47jQDRC&#10;LcG2sl59lBPsi9m+Ilk1jmHbCPNVR9FfLMhlKa/D9/h5OQexpV91N6/OrF1hb7w0dhnrmbMxYGPA&#10;xoCNgf90DBBsvf2i6bVNgG/HBAwKGoWYP3/A0oZPI/2H1zChVQCCA2a5Un/Rj+tL24I/VdvGzfrj&#10;w49+xmOPPoG77rwT999/Px595DEDt7ImCEoduBWwClwFte++9wHef/9DfPDhx1z/k13KB/z7gw8+&#10;wnv8/N133zcg/Oabb1fD7gsvvITnaG8Q6D7xxFNUdZ/AgwTq22+/Fa+89j49ujMIu/H/Ncg9wUAu&#10;qF6WH0vlVoXgV8QBWyX02pbQn7uDFgYV+XQ1eEv2hAIOVEs/6TRk330Htrb3ARYtdLGo1NZigqbk&#10;Wv5XIdCVWusBrgZwJc/qeX8eRv6tFEMbl26RG3IFuiVuVRjFBN2tHKy2fRuqNmzA1og5WPj1e0i6&#10;7Dxk0qu7psGJKDn5VA5KI+RSoS0h4O5QW2VNYDvLjznaQG6V+oV+3irCbwUhN+PKuyzk2qv3w+pH&#10;4D99ArGxZmPNxoCNgcM0BryZkqsVrQaBITEY49sHmb9/gKVfMcXpT+9joHd/+AXFMC1YEiE4FgHB&#10;yQgMjkbT5v3w2usf426qqLfecjPuu/d+PEK4ffyxJ/EU7QRSWwWjji1BkCq4FbgKbD/6+FN88unn&#10;+OzzL/H5F1/tUvTep599gY8/+czAr2BYsCtAlgr8yiuvGb9uNeg+/hTB+nE89NAjuOWWW/DSK+/B&#10;nz7ddoeRdeEgKLm7Qu4OQuz2445FcYNjCL0arFUH2wl+2wi5xVQ+i5kWbCVTayWeehYWvfcmSicN&#10;AZakcQzYelTRZ0sDLapoJagqr6K9gEU8SyaVemtA11FxHcjdjZq7R/Y1kCt/LgGa68ukINCVolvM&#10;94rKyo2HFxVlKN9MNXfTOi6wDpULolDQrilSrrsB6SeejlUnnIptzALh8hkfzddMN3Yc0401oLLL&#10;AXdSdGVnsJBrlQgLkjYGbAzYGLAxYGNAlgRNstA6MBEdO8dgcttg5P3wCpZ/fj8i/myIXv5j4RPA&#10;yRuY89aHKcL8AplJoXMcmjTtjVde/RA333QLbrrxJtx9171UUR+m7/ZRo+bKQvAsMyJ4Aq7gVJD6&#10;PtVZwa0g9osvv6Jv9xt88813+Pa7H3Yp33z7PT/7Fl9+9bVZVrArMH6P6q8n6GofgumnnnrGwLXq&#10;oLrcfPNNhOOG6NBJau7hMRjtIEMuFVymASs6jpBHD6q5hW8KMydQ/SytexoKjj0daedfhlW//ISq&#10;TGZLKFlFuF1NiNyCqiIODqNPVoAr32xpmUwKxrVgysGG3GrQ5T6k6NLia3y8OziwrYiAW8rBa5WV&#10;BN0y+oKLCbllTFdWuBDbxgxB2kOPIvbYk7C4/knYdvzJ9OPWww62cwsBV6C7je0vpbJbTtC1kGt/&#10;2OzJzcaAjQEbAzYG/n/HgJdsCbQbBIdEYJpPIBZ/+QRWfnI35v3xMydemGImctDMZMqD68dMCR06&#10;JaBJ8wH01b6LG2+4EddcdTXuvOMu3HvP/bQnPGgU1EcffdwAriwKUlgdBfctKriyJkiRlXL7xZdf&#10;42sDtt/jhx8b4qeGv6Dhz7/i519+M0Wv9Z4++/77HyHg1TpSdgXInqCrDAyOR1f2CCnJAl3V647b&#10;b0Ojpr04GC3psLiDcNAht5igV2ayCRD0+LxDabdMVgIC7lFnYMlVt2Fr27ZAXirBtRDbytejuJy2&#10;ACqrlaX03paUU0CtNAPEKqjWlvPZDDRz7AoHrOSKlrlhAixp2mRbMAPSZF2Qqqv9SdnlMptKd2BL&#10;eRHBl8nIKrajpGwTPbvKv7sBJTMmIuv5lxB90plYUv8UbOYkGDs4IK2YFg35kI1tgaWUtgULuf+/&#10;f9jsic0efxsDNgZsDPz/jQHjuaXtIKhLHKa07Yhlnz+MgnevR9QfP3CA2TSm/Eqi55ZjdajytvOP&#10;QYeQZLTxnURI/cGotlddeaVRcO+68x7aFO6lReEBo5wam8LjTxqPrABX8KnsCFJdBaUCXEHql5zg&#10;4TuqtgJYweyvv/+JPxs1QSNmafAsf/zZGL/99oeBXi37LUFX60rV1bYEzdq2BqRpX562BdXF2BZu&#10;vgWvvvYhfcMRbMu/P2nEQYdcQZ0GWcmLu5WliBkHSo46BWvrnI78S2/FtnYBwPI8Wmq3YlPFRqxn&#10;DtvNBMpSt+m2ipJtebkbcgWd9CoIPAW5jmf3QD25lQJqQi4x2oXObonYZGBwK8eqz7bKcmwo2YYN&#10;ZdsJuuUoI3Vv5d9bmKe3HBtRGjMHC156DfEnnIlFDU5mjl9OZEHrgrJIlLIPipUv2ELuYXE1Z08w&#10;/39PMPbY22NvY8DGwL8RA5oGV7aEAN6+H+8XioVfPYUNb/8P8Q0/Re/2o6ncEm5pSWjj9gy35wQL&#10;AUGRVFvb4e4778MlF12I62mPvPWW2zm4607cdZeyGdyHB+5/yGVT4MAvKamyDsgrK8+sPLiyKHgC&#10;rmwJUml/c8Nt4ybNaH9oXnvhZwLgXwm7P/70s7EzCHSlBr9P68K79Pc6/lzHtqBBaFKUBbn30iN8&#10;5x13omVrZoJge/6Nfvfc58GFXGZUKCHglXEQViUzKRQR8EqYImz1Uadj4aW3YJNfMGccW0HvwTaq&#10;paUGHDcTajeQNbcTZE3mBCmptCuUEW6lrEpV5Z87x5jVVHL3eeAZgZkKrqwIytngGunmHsjGHVYR&#10;sCtkl5CSrGwLLJpKYjvfLyP50kVByC3DZk1EUVmI8ti5yOTVTfJJZ6Og3mlUsE8GOLCuggPN5Eku&#10;5SQXVsm1P7D/9hfd7t/GoI0BGwM2Bv6ZGJDdoHX7ePh2SsaIwMHI+eFlFL5+MTK/fA6DfAejTXAi&#10;WnM63p2zhUVzYFkSWnqNYk7bN3DpxRfjisuvoIp7MxXcWw3k3nH7XcaH66niPsGBX1JxZR2Qsir4&#10;fIcZETRgTFAqb+13tB5Ivf39j0bYI9zWgF4pvIJiA7rGuvCV8ehqAJunmivAFmgLuAXeDzzwEOt8&#10;E+G4lTvTwr/rzT24kEvfbQnz4Sqllqa/LeEkEauPORUL/3cLtnu3A5YtMu5X4qKxIlQwgYGSGGzR&#10;eDM3Z8o2IP+tlFuneCZRqB54tocUYn/HvWVUcouqNBEE7QpCWe5UcCuCNZ5gkbX4122R0EvVt5Km&#10;XVp0OTiNddaEE1SjKzhzWlnkbCx9/lVknXw+Vh5zEmdEO4FqLqf5ZV9U8tlC7j/zw2J/wG0/2xiw&#10;MWBjwMbAvxUDbfwijKfWhwpt/+CJSP7tU2x87Xwsff9WTGgbgvbBsWgluHUPyhLkKrdsh5A4fPGV&#10;F6675gZcfMGFuObqa42CayD35ltx22134M477zYq7v33uby4RsXVYLMaKq5sCvLQyk8rOJWCK8Bt&#10;sif1djeqrkD3l19/x/c//GQGq8n6oIFoytYgoJb/10wU8fRzxjYhy4JsFHfcfjs/e9dMEvFvD0A7&#10;yJCrmcyYG5be1HKlCWMWhbRzL8GGpk0IuJzcoUqaKAGXQFm1g6TInF0Cx1LSrDtjWHWqsOqcuG7Q&#10;NMApO0GN8ndAW9vnZfThFknNZW1M/gZt1JC1O3WZvArGCCz4pcLMzwS35GJmfuBHzDOmySY4YTDL&#10;NjZgA8rmTkP2w08hjbO2reckFxVMMQb2gytPrk0h9m/96Nj92hOejQEbAzYGbAwc6hhQOjAvDhzr&#10;1mUeIlo2wbrXL8H6Vy5EOAeVdQ7mBA7McevdfqdHVYAbaLy3U2kz+BgXX3gR7QmX4Nqrr8O111yP&#10;G66/ETfRh3vLzbfh9ttcVgVZAaSUSjFVVoOaXlzltVWeW8GoBpkJTmU7qKngNm3WAirNW7SqLs2a&#10;tzTvedoYGjdtxhnNGhlQ1kA0pRwTQMubq0klZI+QZUGD3hzLgiD3zjvvorr7PNs2zXiMD2bf+/hG&#10;wcc3+q+F/V/bfg465CrLQDkV3HVMFZZ28hlY/s2XqMpOoOKpOcuKTd5bsi4Nr3xWOgPJtbIJeCin&#10;bntu9VwP7rS2Bw1yywm1JcyiUOZOUVYt2RpDrlMnl6pr1F1BuSBYE0VwcgplgaggmRfzbym6xZpS&#10;omortg0dzPRit2FB3VOZRuwUWhc4ExwnhRDkwubJPaiBfjC/NHZb9gRoY8DGgI0BGwP7EwPGd0t1&#10;NqBzAqb5dcKyj+/B5qdPQNa3L2BQ4Ah4B6fs4rvVPlyDy5LQqFk/3HHbvTj3rLNxxWX/w9VXXUsV&#10;14Hcm4yK61gVBLk1rQrOpA/Gi0voFHwKQgWjyqIgONVgspr+WwFty1Ze8PJpC5827Uxp7eVjgLfm&#10;stVqLm0P8uZ6WhY0yM2BXNcsaI8bJfeee+4ljD+KX/8YeFAnh2jDvg7uPA/dQ2dWl2499XoGy2z2&#10;aZSHBcQVzwcdcks4xe9WTn+bedxJWPjSsyiLnU29dCMHmRViMzMVlLunGBPgGt+rMhzQt1BFf26t&#10;D8eD656+92AoucYS4Zl719mxQ9f6WxYGA7aOlMzBapoTrXKrpFwquhXMtlApVufAuTJiLg0XWwuw&#10;OiQQyRdfgVxOW7y2HtOKsVjItT+e+/PjadexcWNjwMaAjYHDNwa8OElDG07SMDh4LNJ/fhebnzkR&#10;q9+4AjNbtiZccaIHZlTY6bt1t4OAG9Axjl7X9rjqf1fjvHPOxf8uvxL/u+IqXH3lNUbJvc4ouYRc&#10;+XFvpR+XacOUVUFWBSergpM2TJCpbAcmowL9sh9/Ii/uN0wD9pOxGtRUcQW4rVp7o52fPzoGd0Ln&#10;rt0Q3Kkz/Nr7G9DV57uoubQ5yJurbAvKoSuvr+PLFeRqwJvjy60efEZbxX33PYyGv/Y7aJDbhhkq&#10;AoPnILT3YPTp15eln7v0Rl++Fuj6Bf5VzT24kHtMPWzldL1LmDs296YbUTKgKy0Jy5h3dh0KmYJr&#10;I5XP7bzVXy4Fl7f/KyjflhAci5itQJhYPQDMmGA9itu7sAvgetgY9tmyUAOcBb0GfM1AM2Zz4KsS&#10;k/FBr2Ww0GC1Eqq/a/l6LZfdZiaLKKatQfNXmPy6BPhKpherWpWNhd9/isjTTkTBSSdw5rcGKLNK&#10;rlVxD9MZd+wJ9PA9gdpjY4+NjYHDMwacrAldusxHRKumWPvmZdj09PHI+O4V9AsaCy+mBNOEDzWP&#10;nyZ20AQQb7z5jbEnXHjeBbj80v/9BXLlx73xBvegs9tckHvP3fTjOrlxOcuYJmJw/LhO2jBN+uCy&#10;KnxLiG74FxVXANuiVWu0beeHLl27Y8SoMZgybbp57sy/9X4LAnpN24I8vRqApu1q+xrYJqj2hFzN&#10;tiafsMmwIO/w/Q/j59/6HhTIFeAGdQpDrz5D0Lt3b5a+6KXSqxdC+/RD5+4zTbqyv1xQHLCS+3UQ&#10;VtY/ntP61nVNYXtsAyw/pgFizr0Qaxv9DmTHo2rbSpSUFmI7FdsNVEY3El4pgrpmNKOsK8DdwlwF&#10;RMg9Q66HF9cZECZW3a+H25Ygi4QcCE4+XgFtMd/cwbruoI+C2GpKMSG3lK+KKlfz9RqC7jYCMJdR&#10;tgXCugC5nB7d8lLm0GXe35LICUh+6VFknObKnyvIrWA6sTJO65vFaX29ObdzG/9/d8Sh/fE8PH88&#10;7XGxx8XGgI0BGwOHZwwIolr5xcGvUxLGBfTGoq8ew+Yn61G9/R9m+PhToY2mequBZX+tvwaYtQ+c&#10;y9v77+GcM8/ERRdcZADXgdwrqeo6Sq4DufLjmkFnd3DQmQfkaoYzQa6TG1eDwIwfl4PCHD9ubVYF&#10;x6bQ3j8Q/foPRGxsPFasXIV58yOpkPaFL9Vd2Rhqg1wpuQ7kSsnV/nan5GrK4UcffQrNW42B7wFO&#10;8Sv/bXDnCIT2GkLIJeASal1FrwegS/fZxv5RG+AemF0hOBXdvumA5ac0QBWzCFQR4KrqnYjE+qdh&#10;zuvvoTQtnbfvN9J7y0LptkLT5ZIGlZlA47uUKqyKo7kqONFCKQHXpPNyFFZPU67Ha0fJPRiQ+9dB&#10;bEphxqKpfl05F1wpzdxFmRh2EG5VSvmvnCpvuRmU5hqzVibILd5Kvy7bW7AUy7t0wugrrkU2Z0Mr&#10;qXcMCk/klL9H10He5XdayD2MVU0z5WK7iD0WH9+IvVamne3tzTpaRvve3Zf1cDrx7WzXgZ+M/u12&#10;721bnHrWjA+9X/OY6SRnltuHWDlYx9eHMey5rcOhf2v23d58Hw5WfxwJ29mX34ldjq3796rmMT8S&#10;2nyk1VETOnhxtrLQznOQ0PQHrHvlXGx66nhkf/McBgSO5IQOybWqt2qnv5TdtpOZ3/YpnHnqaQZw&#10;L734Mlx2yRV7D7lGHXVnVqgFcpXxQJCriRs0Ze/uIFdWBf+ADrzFPwDhEZHIys7BtOn0tfYMRTvf&#10;9kbJrenLlZLraVeQYlxTyXVmPpOd4i4OPHvuudcI/fPRzmOw3b4ecym4HQW4vYdRud0VcEN7D0Tn&#10;bnP5W7d7wD0gyPUi5Hb/NhCLTjnWqJQVBLiNdY5F/KXXIX/QKNeAMg3cKuLNfqVPENQai4EbJvVK&#10;A7+c6cb2W5bdLy13n1dSsrEd1HCl8ioFmdKOOX7dMuX2pae4orQIFRsLgXUbsCMpAzM+/gZhp56J&#10;TZwBreC0OijkBBELL7NK7r4G+j+1vMDENyCSt0ViEBTC2yO1FX4WyKv1vamTTlzO9gKD/34dLaN9&#10;a53alIC92ec/sYza1b5DlLnt5h/0V6P/vtbh32z3vrTFqWd1XHSK5kAH+sQYD9qOJ7i183fFUYe9&#10;OO772l+7W151aN0mwvjStH8tp/ekLulY6f1/+gLKgTfFifoqyN1nAUEEhraui7qD1f4jdTuuNFL8&#10;Pu3Db4tzbP0P4vfwSO2/Q11v873yT0R7TrE7xa8zln56LzY90QBrX74Q85v+zvME1d2AxFq/W1rX&#10;PyiRx3c6AfcJnHEKAffCS5hF4dJqyL3isitxJf24V9GPW1PJ1aCz25hZQUqupszVJBAmfZgH5CqN&#10;194quVJopdS29fVD5y7dMGDQYAwdNsIoo4FBHeHl3eavnlxmWNAMaT+YNGIuT65jV5AXuLbsCnfc&#10;fgfefOtztp2Wjf28ay3ADe4SZQC3d+9eHgquLApD+Hsyl+fJPQPuAUFua0Juj+8IuccTcJk5oKT+&#10;scjnxAdLXnkHFUtXuyCymDInMydUlskX4ECue4Kx2gZ77TN6/nMrSNEtJrmXGNeupGiXxCs2Nwki&#10;pP4SgCt2cIpigW7hJiwfOgpR112PpYTbdScdhe28EFh4+d1WyT1MldzWPOl2D43DokWLsHDhQuTn&#10;L8SCBfnIZcnLyzd/L126CNEx2fDai5OzgEPbW8J1EhJzqqGj5o+yAx6JXGbxkkXo1jMOqsuh/vHe&#10;3+239J6P0eNSsHr1Ekydngb9vT/bqm53Uu6/1m7Vfez4VNOWyVNrb4vqqRKfkIOFixYyFlyx4cRH&#10;RsYCTJ2WZkBFyq3grUv3WCzhsUxPX8CLFqa8qaGu7k9/7Wkd1wVVFPoPSsCcuRmEXBfQKgbnzc9C&#10;QcESDBnGZPM++3es9qe+Jmco9z98VDJSUxcgN5ffIX6v9J1KSc3FyNHJnN2JfbYX36X92f+Rsk4r&#10;HpP+AxOwetUS12/LXn73FbsTJrlid+Lk1P3+Hh4p/fRv1NNMx9shCX06z0Bqoy+w7iWqt4/Xx5JP&#10;78Oo9r3RhjN6acay3V94EsI4Pe/DD0nBPR0Xnn8xvbiXVkOurAoXnncxzjr9bJx79vlmIJorfdhN&#10;JsuCgFiD0DQJhMmR66HkKn2Y0nYpnZi8ubvaFb41yqsGjNVUZTUQTRkTlEnBm9kVvH3acXYy7+pU&#10;Yo5VQVkZnOl9NZDNpA7jTGqyKJjpg199Y9cUYpyYwsmTq8kgfvktEO2D4vc5T64RDAzgRhNwh1PB&#10;3RVwe/cZxgvCcP6+/b1wdGCQG5KGHt8EYLFUXKbJWl+3HnLOvwA7gjqRBol8uodfQvwzXlqXTOtS&#10;cT0SFtS0JfxzzLrPe1LNibDuWdLcqRncs1QIcovYNuZcIMsT6IuZALhoOyqWL8OCLz5F6on1sabB&#10;MSihpWPBFfdYyD2MIVeAKXgR1OpkLNhdvHgR8tzAu3jxQkRFZ1VDrtS71m3mQycqFb12Tto6wffo&#10;FYdVqxYjNS3XKH2CDNdyEdXKnwN7qTzxr1y52ICxA7n6TCe96u3zdU01zsfXBTPOMq1YB08INz4y&#10;9z49f4y1XdXn726p16xD05bhGDchBRs2LMOMWem7nFzVdu2/Zl/UdhKobnfaArZ7iWl3s9buvvTo&#10;R891/9IfWq6GJcCzvU7fqV5SN2tri0BBbZk2Y9e2OPt1IDc5JRfLly82saELH8WH4mHFisVYwfdn&#10;zc5wg+V8dOoWi5ycPCQQjAWfjtLrHAenXoqJ2uqlz/9igRC0esYCj7mW0fotvOYjpGuMqV8agVIA&#10;5M240HZmzckw9Rw4ONEcG6ddrtj1iC339jz7W/1mYsRt4ak+trXUr+ZxUl3Hjk/BMk4CpP5ZxO+S&#10;QFd1UT3Vb5FRWfCn0uyo4A6Y7/w+7fyeeNZbdVLbtJ6zrPO9MzGo7xnbWtMW4bTXtN3dl3rPOcbO&#10;d9n0f43fqV36q8Z3THVz+krbdbbteXxrO3ZaT/vs0y/e9M+88MxdINfz+1Tzd0PHWBdmit0pvMjy&#10;vNjc9Xv41z78N4DxSNqniUNO6iDv7eT23bD8k7ux8YnjsOH505H28wfoETQNrZj31sc9qUNtbdPx&#10;7jconVD4Hk476RRcRMC96IJLqiH3sksuZ2aF840625STMXzz9XcGaK/63zVG1X2E8Nq0aQsDr7cw&#10;lZiU3OqBZ0zVJaCUqtqpUxc0o0IrNddkVzAznTG7ApVXZVcQ0ApcNVWvoFV2hX79B2DGzFmIiY1D&#10;+PwIjBs/AZ26dDUqriD4zz+bmMwLI0aOxvARo3iBPBwDBg5GP1ocevfpi27de+AzDkATXMsXLH+w&#10;M+OZ6uia1ncI7/jt+7S+OxXc4fThOoCrgWa96MkdRX+uC4L3Np4OILsCIffr9lhOlbK4zjFY1KAB&#10;lr3wHCpjol25ZA3NinBdcPtfgFxO+GvcugbTHbuCUXE1rwUzR/BTDVRT1oiqCs0cUYY1A3sh6bor&#10;sJJZFkoJuRlX3msh9zCFXH1pBAy6La0iZS4mNtsoJUOHJ1V/pluvWlYnwvZcpjdPUFLQBgxKRJ/+&#10;8bwCjTEnPAdydTKXkqtb/DqZ9aNq06tvPHSr0dODm+KGKAdynRNv156xZh0VQbPq6Jy8tb4f7Q29&#10;uT1TB4KM6tCJwOPDz3yopmk/+kz1dIBK63ftEYtBQxNNfXfnkXTq0M2jDgEdo4wKt27dUkyfuRMM&#10;VRfdytf+VVftT7frd6fUORCXQihbtmyxqU8XFq3bd0BCdT96wo3qqf7px8/7D0w0+9CxctQvc3ue&#10;x2cA26s+1jbV9k5dY6v7ulvozv7UsqPHppi2TJ3+N5CbnGvArO8ATtfJY6C2DWb/zSZELqLCqxLK&#10;feq4K0aGjUzCwCGJps8F4uobgWbPPvFGrVcdZSNw+qe7R73URrVbx888u0F+Z9vZPm5H29b+QngM&#10;x09MMfAo9Vh9KEuAtq0+Gjkm2SzjXBA4sas+cmKrZ2/XPp36aJ+dCetqo26lq/46LlIduzMOtWxt&#10;9gfHojB8ZLI5rovZL3PCMkyM6jugPtCFonPBoNgSEDj7VT2cOql+Wsc5vqqTLA+D2K9Sy9VG1UnL&#10;q32CX8F+f34X+/ZPMLHhGX/anuJB3221QcuFsh9NnLM9+n6qfapTG14kOO3TNlQP9bmJT25b3zHn&#10;+6t6af863vqOqmg7ihFdcCpe9J5nXzsXPlpX/avvlNri7FPHVd9NvaffFtVb+1dsGaAm5E6akmZi&#10;1/MuhD7ryD7qwzqa7yHbXLMf9hYQ/j8uZzIndEhBj06zkdToK6x77UJsePIEFLz5P8xt3YoTOMSY&#10;vLht93B3Rsdu0NBM7CiqRGBgAE4/5Qyj4npC7sWc+OH0085khoA+ho/yFy02U/fKp3vh+RcZiNQj&#10;tFdv5tC90kwEIYCU51Xq7b33PoDRY8aaZRYvWQL5ZF9/4018xKl3nTy5ms5XcCtPrWB3/ISJKCzc&#10;yLFQldi8ZYt5XbhxI5MDlPLvrWjfPsCov4JhQbAeRcXF2LptG7Zt2+563r6d62zCH40am7y4glzP&#10;aX1lVXjhhdfpxZ3NuN+9yl278OFYFKTghrotCgLc3ugROoaxrwvSvQfcA1RyUxH6tT9W06aw5ah6&#10;yL3wfGwK8gM2rSPcue7jO55bDeYyOXHZYW5EdGHvEabk7tICD0+uXir9ryB3C8FWoKs0ZILikrRo&#10;ZL75EpYcfyovBo5G6rUPWMg9jCHXnKA1AEyqK08ikVHZ5lZvPwJV89bh5uSik5KKvI5RVKJkYZBa&#10;5TynpeeaE1MLrq8Tmz7LyFxgVKtVVGp1W3IJ1eGIyKxdAM0TcqVCaV+jCCdSv7TeKq63MD8fU6k4&#10;OjAiyA6fn4mlvDW+3F0HPesWuk64aoPAUWpyLpVFc+ucJ2+pQmHzMrF503KMofWgVsuBe1CLPpdq&#10;uZKAp76QKq3bqmqHA7mCEAGllEvtXxcGardu8XcmjNR2C7Yacgn3urU/PyLTKOcFXFfbSON+BGhG&#10;sXPXRbdlpaRK8dZy6nPZPLQP9ZlOLoIktVfbysrOw4b1hHH2WTOqnWOpQOd5toXqubmQYVv2FnIF&#10;ozq2ihHtT8cpNi7b9M9cwpz6UvUREGdlufpcywsW165ZavpSKu96won6tjnrJWVc7dIxVt3z+Xri&#10;5DRzrByQ8mz7ai4jRdRR0ueEZZp26i6E3l+/dimBLQFS3SMYd+v5mS7UHAVU0CPQ1LJqu+JLSuJM&#10;qtEGyt0QJXV7w4alpn0JCfwurF5s+l77UZ2di6Bd1F/3d0PKt/pA9glHBXWedXGh/hCACTidOw+z&#10;Zqeb47bze6I7J9nV3xPF7ZDhiabvBPOxcTmsv0sVjovPMdvU+64YWowoxqm8wN5uC0BGZp7Ztr57&#10;Zj9su9o9elyyUfJ1DFWk1MveYX4L2Beqr1RWfW8V21KmMzLyeFGZYABdx3zchFRTLx3bfH5P165Z&#10;YuBUSu30GWn87rr258Tm5Cmp7D/XurrgWcdjpjYo3hVXAnJ9j53vtb5P+p7od6Rj52jze1QTcp0L&#10;66Qkfg9ZR9VV35FYbldQvjc2q/+PYGvabKbkJZQFJ2F8YF8s/fIhbHj6FBQ+czKWfnQHRtOe4M3p&#10;er1qSQ3m2Weakatn70SsXFXIAfbl/B1Lp+eW+XBpR/CE3HPOOtfMZiYLj6BzxYqVJoPCpRdfjgsv&#10;uBifMt+tHj16hOJyThShPLlmMogHHjawK7hcumwZNm3axCxP5WjVytv4Y50MC5qGV2qubAsC3JSU&#10;VLO93AULMGjwEObFDTAe3DZtfdGjZy8MHznKDDqTkis4njlztll+8JChxvJgBqQZlbexUYg18ExK&#10;riak8JzS99ZbbsbnXzblxShzBO9B6a4ZZy6Lgjy4ngpuH4JuH/TsNcFc0OoCZF/jc/+VXHpye30d&#10;gNVUcNceczzy7r0TO2LmsEs4REtz4ApoCbvGs8rnknJmUvCAXMO4JsMCX4gSd/OoHpzm/tyxPjiL&#10;O59XWyLc1ojdbnAPH3juy3O75rWpOxVaTV5hco+5B56pUcquQHvGDr4n24IgV9P+mnkktqzCgtZN&#10;kHvGRdhapx4Sr3/IQu5hDLk1b+frBCuwk0KqE6yjXulkHRGRhUICQBpvt0thkdIVreV5YgnjCVEn&#10;IUGuTkwqDvQlURHU34IFqYg6MWm7npCrE5/UJIGP1DABQxK9q4JZ2ScEB1pGAKE6ZPLkLeVGytF8&#10;1ksnN9XdAS6d6HTC9IRcKZA6sQqka4NcneA7dYshHOebk3o2gVFw66oToZrvCXJ1q1z1D6f3Uyfx&#10;bJ7kBUWCOf09k5YGT8Xa6WNPyFX9li931VHQKUhYRQuD9ucAvWwFWmYZlxXICKgFKoKSVB4DKXhq&#10;h9PnLptJvlHRpYJJNdUFg+ot+DRt4efO7fS9hVxBtHPMHNVSwKfjqbrX1ueCXCmY2rfAUn0TG5/N&#10;k6FL1VU7FBOKjWQW1UknPym3ijup41pP78vfKk+r+kxtlyVg6IgkE4fOtuMJNV17xJkYDGc8rCFw&#10;CdoE1Lo40/ExYEuVNZFxZbanmOT2FBfteDx1XKUQCiC1L4Gt+kxxIIDUsdK2at4FcJREtVEAqbo7&#10;/eWpyu+8/c47KNzfTAKu9q9+kHVH9VL91K9xhFkN8FOddPdB/ajltA99L4ySzn3pOYfxqva4vnOL&#10;2e8J1fGt75jiR23Vd0pxoOV08biE/av3FCNqcwz7yPFYC2AduBeIZvKiVf1n7tAQ0tWvumDReoo7&#10;1UHfP4GlYs+5CNb2dZycmBs9NhlNW4Ub1Ve/G078SNnV92zd2iWYNy/DqNeC3uxsfacWE/ST0Lj5&#10;vF0gV32jCxRdvKiuapuOszzk+h7KP1/b93BfoeG/uLyxJwQm8pZ9FKKb/YG1r1+M9c+civUvno3M&#10;b15Enw6TjDf37yHLdQfQuw1nPmPspaVnYP2GDRyo9RFOPUlZFS4xRQPPzjjlTHz91bfYvmMHL24S&#10;+B1di4cefJQ+3EsN5H7y8WeGVrp371kNubIsSMm9jWrpH1RnBcf9mQps69ZtmDhpMp5/7kW8Q9/s&#10;x/TPfvHl1/iaA8VkXZg3L9xsa/acuUbV/anhr2a6X6m2jnL7C/92/LsaZDZt+gzDPcq48Morr3Mg&#10;2Tt41WMa3+eff3GnVYED4aQu30MQf+D+B+DVZhT7QX7cvcu+ozRhHTu7ALdXL0fBFeD2RZduk7kt&#10;De7dd8A9YCW3x5f+WFb3OOTVPRErvvwYVQWLiIGlKGP+W3WOk5KrlBMnlDAZbTkPiFKJ6VHJ1+VM&#10;MlvFqcdMcWda0PuegKm/y8q4nPvzCm5H76notT4rLy83RcvoPZW/QKp7fb3vuQ/ntakPt6F1q+vn&#10;3m4Zr5IE7PLkllYyfRitCFVajjOemXy/BNxKPpeymHRi3Eexmc2N9Szfgu0Rs5B9471YVac+Em55&#10;nJAbZ/Pk7mXw7+2X5FAsJ0Vld5Cr/UkZ04lNkKITdhOqZjpZrSEUR/JE08wDchdzMNv0ma6TjOwF&#10;UoV0otMJz999W9kTcnXSnE2A1YlUJy2d4HUCE+jpRDqfSpS2pdu2Ywg5AjvVQSdMnQylzklFPRDI&#10;FZjoxKj9CWgE8s3pmdVJWyfQlTzZCnKbtAg3ICNY0Mldt0jVd7oNrOUEa1J5aw6m84RcwavqKxA1&#10;A9t48hfoaptSc4N4i3AB4UN9JgjTSV9gJODRPlVHqbWeFxaCDfWX6iIAUF21nABZdVNbpMQJ2gQO&#10;+wO5ioOWVOp6sY7qcwHQniBXFwsC2pGjk6p90rooEdxJkdctcV2IqN917HURo+Mg9U51F7zqQkYl&#10;mkAtdVCKoBRbXRRpGUGfy/PtsjJ4Qm5jHiv1rWMVGMFb5IpH3QLX4DnBrEBZdyIat5hnIFf1kDqp&#10;WFNMa30tJ8A0KmmNgWP6O5jHUdsRlClbyJ5ShhlPqhvilyxhe6amGuVU6+kWvtqo+o7ld02xpmOu&#10;duoCZciwRLN/9Z3e0wWWLvYEGoJkXaAOJdzrIsO5kHS8wPo+ab86HmqPvm9SVmXtECQ6/ag2OjCs&#10;ixmnfbHsfx23YW7g1G+B+kr9ImXW2WeiW1XV91jHV7YGwbHiW+vo2HlCrr7HOr66eBlOy4suJBRT&#10;Wk51lD1B/dKo2a6QK+hVPOs7opiW9UKxr/4QuKte8orv7cC2Q/Gbejhu05sprpQabEjwGOR99xzW&#10;vXAm1j17Ota9eA6i//iWx4LfI2VP+Jtzln7Pgjql4MuvffDKyy9j7dq16Bnam4LDaoLoAJx2imvg&#10;mQt0L+ZUvudh8uQpBOF0M7HBFoLqs888bwC3JuTKwnDXnfdUDz675ZbbMJ4+2o2bN3Ew2Ae8m5WE&#10;1QUFUBoxeXM/oHXhE03awGcptuKb9IxMqro/u2ZBY8YEAa28us5AM2dA2u8EX4HxJNZNtKZ0YwJc&#10;bUv+4Dc4fbAyOghypeI6qcMEuXdw4orX3/iEvwuyKewdlLrShEWyDzwHmSldWH+eNzTJw99nUNhT&#10;XB2Ykss8uQs5fe+C8y5CYZf2TBlG2ZzdIuXWAJ4GY1HBLXPDbWmF8uK6INbAqrsYRVeWBjdkOqqs&#10;J9B6KrWecOtArp6d5bUdHdTdPRxIdrbpAHNNVbiUPpUygrg+L2U7SjVDG1XqMrZDda9g1ghljjCQ&#10;y4khjCqttuk92XbVPtoXqtYuQ+7LbyHrqOORdO/z8LGTQez1Fd6/+aO4O8h11FydxAQI8l7qJCvV&#10;RIqqQEa3Qx3I1UlVypJLkZSXd75JL6WTjtQxBxR2gVzChABbilkOT1ACM6mVukUqVU6vBTECNZ2s&#10;dQtX6rHqoFuygsbdAZdjV/g7JVcnW8G4brGPIthoX/ohFzDq1rnjydXJVQAkEFF7BMSqr9ojxUyg&#10;IVBt5Vas/6LkUpnUulI1W3CfTv3Uh2u4bymguv2vZTIJzQIo1c0Z9KfbzFKuPftcKopO9F14UjcD&#10;gTxgT2CniwinLQK5tfvgyfVUctUW2SR0W3pvIFeKmo6dVH9n8KHgXuqiYN05zmqnVHZ9pjiUwqs4&#10;Uj+6BpW57DICJgFdKx+XTUPLSAneOZBqV8htxGMlmFcM6dgK2HQLW3URWEppVF8OozKsZXf2TZo5&#10;7qqL/J5SGVX2BLlSVQVXuiCpDXIdaJCFQsqk9iuwFAiqPqqX1tN3S/XVRYqJNUKuYkqQr/o344Xd&#10;+ImueHQGD6qu+j44CnY15LpjTReCimf1oZROfRf1ndRFoi4YBbmCZMcXq7hWe3Rc0hnf6ie1f8P6&#10;ZeZC6s+m8wyw6gJX8OvLY6K407HROoJo52JYx052EfltdUGj9ntCrnNMdJxlS5jE75osJwJj2ShU&#10;txHMWFETcnW89Fuk3x/VTfU030P+9gh8FXtq2+GcueWf/r3X4DL/TomY2S4Aq96/AeufPhXrnjsD&#10;a97i5A5evmgXxN+PPWRP2PlbRh9+R15wtR2NSy+6DO++8y79uMX4gVPrzpo1mxl2luL6a2/EWWec&#10;w4Fnl3AyiHNxDzMmyN/aRQO+CJtio7fefBsXnHehKR999Klbye2BSzlIzUAu7Qy3M6XY48xksIYQ&#10;HU8FWCnG+vbrb5Zt3ryVsRC8+94HZhCaoHfOnDDzWYegYObQ/apawVX2BKdI3XUUXdkbpARPmDjJ&#10;rNemjS9eZDaFN1m3V9xKrqwSTxNwH3z4cdx170O4jfW66dY7cf1Nt6FRy8FoS1VcVgUvP/qXPYqy&#10;VexibeJn/p05FqPvGHRlGjPNXib/bdeeTBHWadYugKt1a66/N/FyAJCbgtBvOyKl/olYdt/9KI8Q&#10;9Reb2/Uus4LrUZsRwQFTfa7pcWsCqaclwYHfPUGrJ8w6Su5uCdezbm5Vt7ZlHcW35meOp1gQbxRm&#10;SbcqNRvreDP0/rYtWOPtjciTT8Hcmx+ykHsEqLj68uwJco2KypOt69at7AhUragi6cRSE3LNiHee&#10;bKSWOUnx2/HkJqiRirQnyF25wgUjgkqdwCdzoIlOqkrLpDr0Hyi1VJDougUrxU11UJ1qQq5OeMpZ&#10;aODYK9xkA9iTXUEgKcBYR9AcRMVM0K5+EVTI4lATcpUhQX5d1U91lRop+JjAugtMNRDO80fJc+CZ&#10;+kiDeRwQ1j7kb1X9BrkhVyd33arX7WHntmtr1nEMLR+61SsQ8LywEOyprc6Ifanfgh5ZT5qx/U5b&#10;BCf7MvDME3Idz6wsGaqf1Lo9KbmCM/m8nRH9igeB7AoePw3OksdSfadnHXNZDLSM42/VYCsBrckg&#10;QbjWvhwPpyfkerbbU8kVCGn76tdphF1H8TUQShUzhnYEgZon5KpvdEwFjup3AdrfQa6AMZvxLbiT&#10;MirIdI6346/WtlT0mewWOjayQ3gOyFL9pNCvZX09IVd11PFUX3gOwFK/qZ41FeyakCsrh9ZTPQWw&#10;gvH2vKOi5QTANSFX31OBsLIYSPFWH6pPtD/1ezOqrCaOWM8ZMzPMdnQMBLnyheuOhPblHHd9t8zF&#10;ijsThCfkStnWhes0fn8E1vpu61kXj/qN+TvI1cWW4qX6e8j6mu8h66uLq7/LprI34HCkL6MYbM3s&#10;CN1D5iCZg8vWv3wO1j1/NtY/dyaWfXwHRvn1hk8w77zt5UQG7TjAqgPz5T76yLOod/Qx+O7bH8xg&#10;ro8//NRkSNDj/Xc/xKknn26yK5xC60KTxs0MH7315jto2PAXs4zgUhkXzj/3Anz04Sfmve7MZKCJ&#10;IzS1r1KJXXftDdXLB3UMMSnHfqRCW8E74rIsSFmVX1ZQqu0tXrLUWCa+/+FHY2H4/vsfjU9XRZNG&#10;fK1ibA1f4ysquHpPkDx23ARTP582ben1fdkouAZyX3zZgPSTTz2LD199Hl+/9gw+ffkpvP7EA/jp&#10;4w8woMtkhHaaA/9AXnhz4ox+naaif8hkDOg0Gd2DZxuFV9YDDd4L6TQX44P9MM33R0zo2AL9enTG&#10;gP6DMbjfbP7Oe0zTy+PVKTgMnUPm7bNAtt+Q6xXM27RfdURE/ZOx6nNecazNNm7UYoGrYyVwK7MC&#10;z22U4ktLNDzLzYNOWjEPG4KWkwprFFQCpAO2As6aSq2j+urZE5ode4MDu7t7dtZzPncsD55WB8/P&#10;dllONgl6bsuMdUIJxOQvljXBpexKwXUeFHg5Kq0I22dMxLwb/oep192DNoEcmbyfCZKP9B+XI6n+&#10;e7Ir6ESsAU864UgR1e14ZTGQwlITuHSi10lKtxilHukEJ0jU7XTdznVGPte0KwgwdftTg3Gk9vxB&#10;tUi3UwXLTmaGmFiX/1YgrKwBel+qmPysnpCrk6wGXOmWtm5Z67alFB6tuztPrk7Iul2uk6Zul0th&#10;0y1TKXPxHISkdR27giwMAlWdiOWN/a1JmIENrSOF0JmcoHbIdamUaoP6VfvQ4C5tS+8rk4K8jeov&#10;9eMI3up30jFJ6dIJXcdhLgdfOXaF2hTNuRxoJ1uCvNR+7rbI+yiFzJXzd++yK3TpHmNumzswJUVO&#10;HlK1fyKtA38HuVLonRRhAg6BneoveJLCLFXQyRLhTOCgOjqWDCd1lsAlkqA3cIjr1rgDuYpL55b0&#10;X+0K88yANsWVLnoUt04KLqnxgjmpfnrdyG1XEOQ6eVgFZboo2xPkCphV70i208ksosGPBmjZPgGG&#10;4kUxpfjRsk78aLt6bSCQRfFqrDGMA13gOXYFQa4uatS+2rIM/B3kyutcE3Kl6tYGuYox4y9m7MmG&#10;8AdtArImqd4aDKNnredA7sxZHHzoviOhz9TPurOgPnR8/VLINdBSF3aKWU/IVR+ZPMu0e8hnrO+n&#10;FHt9l2Rt0d2N3Sm5g3kxqljSoE19T39vHGbaqd8F/W7U9j08kn6TD0ZdvagI+pBfRnQYikXfPIH1&#10;z5+GNS+djw3PnY7cr55C3w7j6L9N3oeJU6LY18n49NNGOPv0M3BCgxPRiBkNSskwb7/5Lj2qD1LM&#10;q8BATrwgJVf5cJU9YT5Tdy1fsQJXXH6lUXz1EGCefeY5OM8Dcrt162E8vMq8IBVXkDtq9BgDtbIQ&#10;6P1naHNQfnf5et8kNGsAmoBU0Lpp82Z+h7Lx4UefGAvDlwRd2RG+/e4HNFZ6MdoWGjduYl7/2PBn&#10;Tgv8OS0Hb5n0YXqsXbfOZG9YSjVaZdWq1ZgyZRoef/o5DProMaRyUF7Sh3ci550bkPXJo8j++ElE&#10;tGyO0Ha0f7z7IHJ+fR3pf3yEnN/exKw27eATEEfLZhJGtuuFnG+eQs4vjyOt+cvI+fkRjPUL4EVm&#10;JDJ++woD2o+CFy8epAh7c7Df7IYNEfH7T2gTQPvCXlohDsiT680g6fRFB4Sfdg42BLQh2a5gdyiR&#10;FnjbMBLff/Mtvv7yK/zx2+9o1qQp2vFqoCevSCbRR7JmdcHO2c64/AZeZQR26MArim/Y4U3hTdXz&#10;q6++Qrt27fgjqe26PLyLFy+Gn58fA+EbXsk05Ei/JpT5m8HX1xdBQUGU7uPNcqtWrYKPjw++++47&#10;/Pzzz2ZZz6L3tI0+HLW3mQEwduxYfP7552b5P/74A2FhYWafs2bN4hXO15zp4wf89OOP+IXr/cir&#10;oV9/+xVZHKEofi2i/zg9K51XJB3RvEljNP39D7Rq1hQzp07hrYhtRtXWsLUt2bGY89jtmH3rgwZy&#10;21jI3ecrsoPxA7cv2/g7yJVS6KgqAhPBjlQ53RbUyahJy3m7DDzTiVI+OzNKnq8FRRpo4mcyHkTs&#10;MvBMJzqdsJxBa8qEILVLAKP1BMA6kcfRniBA03b/5MlXSo3xCvJEp5HnUmyVBkq+RsG2TqzyEqvu&#10;Un4FIbuDXLVfHj+d3LWugEoArTbqbwNdhBSdpAU+pj/cg8CkNGvkvzMQSjBV0wvo6cl1Ro7LcziM&#10;qacMNBIMpLDpNq+WjY5xZafIzc0z4C9/pG7jL1vq8rkOpGVA/aZbsjUhV7e+BW6qj+oua4PaIng0&#10;bWGf7g3kqu8FKOpDHQ8dS1lIjD2CKpvAwmS0IKR4DvZzBp5JyfWEXNVL9gnHC6uctrrlbJRb7ksX&#10;UAIm+a6lzutYOCq52izY08WBlG8Due4LjQkEYF1sqD88lVxH6VYfqi1S3tUGqe66K2E8vck5ph1a&#10;Vm3dV8jVd0xqpBRR+U6lRGqglhRZ9ZliWd8Fxa2gVhcwgrDkFNdFo6BWKqaUR8Ga6qk7FEYxZZ10&#10;B+WfglzHb6wLJNVN8ahBaONZZB1YymNiBoHxgqAm5LoU6UhMcQ/ek4dY/SnVXwCrNqhPBO41IVff&#10;F30ntD8BrhR4xa/u/uj3RUq7fnM8syuob3THRD5/E/+MIcWSvlMuv3weB1Yxw8JeTjaxL7+VR8qy&#10;JvdtcDxmt/VDwTtXUr09EwUE3MIXTkf6rx+iCycZaEWF8e/8t57tVS7Yll7DOT3v5Tj7jLNxYoOT&#10;4MOsBcp48BoHbCmLQlJSsvHmXk9APYGfP/HYk7QzFJFB+qH+sQ3wLeFWD8Gxlpea+yGn6NWja9ce&#10;Rv297dY7cOMNN+O+ex5g3C1HeHiEyacrf64mkejJDAl6NKZCrJy18sxKoZUlIpmZFZzJIj5mijEp&#10;tdrXRmZmEIAX0VqxnSnCJhNeBbgvUq0dNnyE2V42p/0V00VHx/C3K5rnnHgMIrArfdjTjz6Cx++/&#10;H58+8zAWvHMTRvwRhPY+0+kDnofQZv2w/K3r0M9nAPx8w9Ch7TS0950NLwLuKN++WMbcwzPafo/e&#10;oT0paoQitNsYtOe5sAvV2vyvnsYQvyGEXP72C3IJu/O+/ADx379DfhL47n0asf1Wcr1DUhD0WSCi&#10;L/4fygaFEi6XE1y3mU4ZzKTBF557Hi676GLcwzmMVe645VbcdP0NuPeue9CUcOrAq5ZPTErEE08+&#10;iQsuuIBXJM/gvffew6WXXor77ruPJ+xYs009kpOTOcPHE7joootw5ZVX4tZbb+UBvgU33HCDeX7x&#10;xRd5Io7kD2omRyA+iJNPPhlnn302LrvsMvzvf/8z5ZJLLsEZZ5xhPvv222/5A74OrVu3xnnnnWf2&#10;f9VVVzHhcT+zv+7du+PMM880dbn80stwHoPv9JNOxRVXXI6Zc5VJAhg+cTQeeupRXHPj1fjfVZfj&#10;mmv+h+uvv5p1vwuNmv6JRUzxocfW5alI+PQFzLjtQV7J0JRtIfeIgFwN9Nm4cRlPrK6BQo4fV1Cq&#10;tEDOKG95YQUJuprWSV0nQJ1wBGg6mZtBODzJ6JaslBidhHTS6cuBL85JRyAg/6sziKwtb1kKggVQ&#10;2oZuhZrsBdyPlhH8TKJyqJOhPJ1xHK0vQNAgN70nCJJipQFaUgu1T2c7ZiY3nkCVdkqA7GRIqKm0&#10;Kk+rsiYIOKVQqw5mBDshaQMVPp1ABXWqi5RqtVMwoOV0Elc9BFG1pZpyIFc+ZqnFqrvq6GqnKwuB&#10;2ufYDQTwRtEk9Kgu6itBrwBeypag3/GmCsykBDv7dZ51i1vH7C9tYT9IgdtdP2h92UDUf2qX6ui0&#10;0aScYl86KadUD0GK9rGA/STfpRTawYwhxZJiyjnmUnKl0KldglinXjrO2p9yJMvCIRVO2SQUC9q/&#10;isvrvVONlW9Z9RBIqz8VI/KYKo3Wpk3LCEbMosHjpPpJkXTSwpmYdG9P0CtAdxRSAfWWLcvNbXrH&#10;riAAFpSr6HXNgWfOd0R9NoKQ5RxX1Ut9pj50sjMMpZfcsV5ov+lMv6d2aVnVywFLDWY0dXL7dzex&#10;H5X9QO+pXrpAUT1VX0dh92y3+l/1kj/W+Y5pOQ10NLl8eZdASq6W02A0pVyTxUiQ2tL4neOrsy4o&#10;NZipmwaA8qJRx0+TmEhZ37J5ubmjIG+5Y3mSTcFR+rWe2qYY1DHXhXELrqsMEBsLl/FcyIGLXFd3&#10;d/TaXNQRbPX7ou+zio6tLpT0eySAdtqt76He0/dZ7dG66m/tT8dKF4X63XK+d0cKmB6MerqyJ9Ce&#10;0CUcSX9+yZnLzsZaZk5Y8+J5ZoBZbKMfENSFWUAIwfu0P39N7R3DyRBexRmc0ez8cy7ACbRwduzQ&#10;0dgVXuRt/mOPqgt/Dv7SQxkT6h5dD62YjkuPN15/Cw04eP8T2gr0aEOl89yzzzOgq8FjenTp0p0D&#10;0S4i79xupv/9/PMvjcAWFUVFk37ZkJDOJr/thAkuD+3wESNMpoNnqLS+996HjOUNZpDmWxw0JhuD&#10;puSVV1eKbs/QXgaOR44aY9aNiIg0gKsBZQ7kyq97D3P0PkYw13bvf+AhPMCi1/c98DCuuv4WvPT4&#10;g8j+6C70bd4XLTvwjgX7OrQJQfbTu9ApcAYad8xFiyDaowKT0a3rDOR9/TDmN/8EnQYMQY/eA3gX&#10;kgPMCK+tfGPRLWg6Fnz3PPp1mIBmQZloxZzFzYMyMOf7bxH304f0+/5DkCu53++zAITdcR8wcyIh&#10;d43x5JpOHjLMAO3NLO3b+SKC6St69eiJl196maMKL8RNN97IH4Iws6we02bOMECr95s3b24U3Bv5&#10;WuA6f/786uUyMjI4e8hruPrqqznK8B4DpwMGDOAVytuEy2sMwP722288uWWY55c5wvGNN95g0uR7&#10;cfvttxsofuihhzj68HXzWceOHZkMudAox9dff73Z55133olhw4aZfWrbgl5B9H2cUu+1F1815f33&#10;30dqJm/jrl2Dx597CudezFlLHmXaDJ9W9A8OwLfff4Orrr4Cl15xGfoPHmq2VbmjAGuDmmPyHQ8a&#10;6d1C7t6lFtmnH5yD7PXVyVuqjU6WShzvqYC4bAOuEdBS0uTFlEIjlUlqjZRCAaZ+APVat4ilRClN&#10;kgbEaFllK5CS55x0dLtaCrBJ2u8edCOFVCcn2Qa0npTT7r1cEKITlk6wGu0udUx1kM9WCrDAUrdz&#10;NUre3D6nmqvtaxvaVj9OaCA1SBCtZWqmeHL6XftQHaQMal35ZAUmSqKvdbUNx2eodZSbdxZhUfUR&#10;AGt0uKNo1TyW1e0moKgP1T9S77SuQEHbdk184YoV7Ucn/4lcRtt29WOGUcGqb/+z36Rgqs8FAJ5w&#10;Xd0W7cPdFvWVBrapLVLkausHZxs6rlLQpeqpuOqZYVTHUNbdsw6yQWhZHS9NsavtCjoVS4opTzA0&#10;kwHwlrjaru1pu4K1roJNt+qmZQREOq7OvqfxIku2E6fOxqPNtiiGdIy1vIBJUzDrIkcZJbQ9A5UE&#10;t9A+cUZJdNojkJWq6mxPz4PpCRZMSkV0Yk7Are2rOD7z2r6n2o/6pDPT0GnbJoYVF1Sn1Q7Bn9Nn&#10;Wl8wr2On4+YsO4P9p3o7PmQtrzhRe/TdU5tVL12Eqp6qr/7W+7u02z3oUTDsfMfMYDuCrWJNdXIG&#10;vOliQd8dHW/n2Kv/tV/1uTnuLON5vJyJGVQvgbjiSJNgeA7ucibVULucdbVtHXMtp3W782JY4CpQ&#10;drzKsnhIYVcsy9qhPlMeYPWNFH9dPMlf7tlu1VffGV1Q6bfA+R5KQf//Crje9H96BTHNXsh4LPr6&#10;CWNLKHj5AkLuOVj75mWY06oV/Dryt3gvBpjVjPOgTqlo+GswMyVwWl4OJlMuXPlt+3EgmFKDPcEB&#10;YvUItS+98Iq5y6z3T+PEEJGRUUYh/d/lV+GkE07Bm1RP9RCwSsXdBXI7dzMD0W695XZOFHG5UX/1&#10;0MAzUyjUyVKwumCNUWUXLMgzdgWpufLSyqqgunxKq8ILL75kQFeqrjy7GlAmeJVXV/YKpRqT9eFx&#10;vjdkqIuDNDjtvvseMFMIP/rI42SoR0waswcJuPeSi2685Q60+rUVln7xCPo27mEuJrwCEtCzxUAs&#10;e/8mjPn2T/T5PhBDfgpE76AhGBnijyXv34wRXXzQpfcI/obNrR5gpoFqXYNnYcHXTyGiya8Y7x2M&#10;ia0DMd4nBNk/vYqYHwi5Hf4hyG1LyG31SXtMful1ICeLXbGDxeVPHc7OEXRee/U1mDFjRjWkjhgx&#10;0qip1157LXOh9apO1zVs+HDz3s0334xQytYDBw40YCnAnDp16i6QK2jVNu644w4MHjzYfDZkyBCz&#10;vtTd5557jrdmlhh4LWBKDXlIBMHO57Ij6LaBiqwKWzjrh5eXl/lckHv33Xdj6FAXmPbv39/sS1D9&#10;/PPPIzEhkVfGa6kurGSatDKesKJx+5134JLLLoWvny8l/yKzXmRUFG66iSMpqSK39vGix1he5Eqs&#10;HxCKsfc+4jKzWyV3366YDzLA7i086wQkSKx1dLjUAaMe7pyK1hkE5Br97xr05OQDdQaZOFOO1lTA&#10;nG15Ki1O8nzPfXiuZxQK9/SkznZ3rcPOGbOcKVm1nODaaVttSpxn/9Ssg9Zz1q05fbDe32U/bqja&#10;U3877XaAxWmrJwB5QndtfV5TgXYUy5r73VNb/q4fdtmvc8z1XMsUxJ7HXXWQmq59OwPF/q5etW2z&#10;1lhwz4TmbM/0v7tuDvDsLoZNPO4yJbVrEhTPumkZZ4CU877TNu1nb1TBmse15vS0u+zPPcHG7uJd&#10;y9bWj7XV07Pd6n/nQsmz3p5tqT5O/E7VFj+19ZdzAaZ1nTrUNuGCM3GI0y7ngsEzrs0+PawEWqfm&#10;8XGOr+eFTW3HxzMOzPd9L76He/ubeCQt5yVlNiQJU9p3ZfaEG5ka7DSsfvVirGWasFVvXomJ3kHw&#10;CeGFxd9M8FBbm315Rzag43zC3hPVKq5A9yxaFsaNH0++2GImbzj1pNPpqb2M4lsmM99k4qknn2G6&#10;sK0I5qCxM049E6efegae4SAuDcIXwJ5/7oXGlyvFVY8uhFx5dK+5+jp6cu8g0yzj3bTFFA1fNdsS&#10;qL6k19zGTM5SJpjWQDbXFMCP8m7KKLOdDlSXH3rwEQqFb+DVV183zypSbb+jP1djm8LC5hmYFcgO&#10;5oQRBnKl5BJmnQkfpOBKyVXbbrj+Orz9QUP0Dp6OvI/uR78m3U2+YUFut+aDsfKdq7HD732sC/gS&#10;ab+9gnHBLTA2oDkWvn0vhoTSxsD0bEoh5vyOuCB3NvLo1c3+4gnEf/0mEr55A/HfvoWl792ImJ8/&#10;/efsCm078mr1y0BM/YAyOzscriFnplNGUi6/7rrrjDo6c+bMakidPn26UVNvuukmBAQEYAevLvQQ&#10;2F5++eVGRZ0zZw5mz55tgFeQKzXVeciG8O677xro1HZ6M9WEHtOmTTPLC0ifeuopA7mejy+++MJY&#10;FrSPwMDAXT7bxmnqWvFKTlAuyJVCXBNytV3BtYDY86F63k8/yrnnnouuTAPiPBbQr6t63HbbbRxh&#10;6I8d27eajzaOGYFJTzzLNBjMH2ch94iA3CPpB93W9fC/O2CPkT1GNgYOfQzIU9u6fTzV8lhEt/rT&#10;TM27lv7b1a9dwoFmp2PFh7dhZPu+Bsh89mEQk+ex8w9K4ECtANoLOJiMOW9lVTjnjHON6ipYXLtu&#10;PW656VYORjsbp554GtkjiB7YzWZAlxTYl158hdP9nm6g+KEHHjEe3REjRhnIPZPrvE+rgR6CXL2n&#10;3LpOxoW+ffubXLoahHbTjTebmdM0q1ojqq56DOHd9LtoDX3g/odcKi2tE4Lj12mPEKBK6X2JcKx8&#10;t1Kbv+KkFFJy53CyCGNDoHLbf8Ags61fmVdXmR0eeeRRA78GcPm57rw/+eQLVME56NVvAvI/vY+Q&#10;KyWXkBtIyG3UD2u/uhNb83kHZG4YrXs90IV5g8d0aoulH9+N/h3GoqVf4i4cIMjt1nEGcmlXGOg3&#10;jBfdZCVfDVaNwtxvPqNd4aN/0K4QxFuJ34Ug/LuGoKmJXSEV0w25I0cYZVSQK7B1HlJ1ZRuQSqsB&#10;ZA7k6vWFF15oVFR5jtKZHFlKreBSA8ic5VJSUiixv2mAVJ873tkpU6YYcNbyT9LbK/XWeejqRIPK&#10;rrjiCqP0tm/PfL4eD0Fuy5YtqyG3NiVX23311VfNADnPhwa6yQqhbX/00UccRJFnPtY250fM523M&#10;6UhJS0EJsyvIRLNj2iTMe+1tA7l24Nmh/6GzJxPbxzYGbAzYGPj/FQNGnefkDT27hCHzl3ex/gXm&#10;vX3xfBRQwV1PJXcpMwEM6TjanUFh7yYs+GsMRRk/94MPPEU19jQDuCpnEU6V7isuTjNdLqEd4Upj&#10;Y5Biq9RemymUyas7L3y+GUymVGHnULW9l3lmlQVh8uSpuIBAe/ppZ+A9TvKgR2cKaMqrq4kk+rrH&#10;C33y6eccJ8QJIgiySit2Lz2zGpgmH67ShSkvr2wIglz5afv27We2lZKahg8/+NhAqpRe2Q7k9ZVH&#10;t5RzAghy9Zm22bP3QOP9lQdYbbrhhpsoXt6Aa666jgPdrsSD9z9s8gK3C0pD97ZjCLlScj0gtzHt&#10;Cp/fibEDeqJj32Ho1m8w8+EOR/ce07DgxxcQ/mtDeHWm55YD/bz8aLvicytemAhyNSnHIP+R5jhq&#10;0FlrKsNh3/7TkNshEQENuyGhMXPAMZuBy67gSp01fLjLriA1Vyqr8xDwSnEVAEvJLWFKMamj8s9e&#10;fPHFxi8rG4FA9/HHHzdQqsFhDrQKfuWnFVTeddddxtYgi0CnTp3MoDGB8iuvvGK24Tx0BSMAlYor&#10;BViZGDwf2znyUHYF1bU2u4L2pfoKnpWFITEx0QSwwFt2iKefftoMTJNq+84779C4HWFkf+ehIKnU&#10;NMBM91E+ZxriP/wMXrqNvZ9Xj/YH+//XD7Y93vZ42xiwMWBjYO9iQOnpvDqmYmjwSCz++lHmvaX/&#10;9pWLXIBLBTfv84fR12+EGRi1N1ab3fV7QEdmt2jcC1dwQLoyKjiQe+ZpZ9GmeZ3JGqJBp0oVdt5Z&#10;9NgSUjVJhKbv1cPLywcnn3Cqmf3sbH525+13G5U3NjYeFxFmT2M+XcGoHhoYdvKJp5pUYUrfpexR&#10;si1IxVVKMa0r2L3zzrtN9oVp01zCoiwLtzLzgkBW6usAKrPK9CQmUgqwjsEhaNvW1yjMM2e5BtIL&#10;cu/kpBPy//brN9C8J5/uQCYTGD58pBmMpjFLbdt2wu9/9qVdg4DKDAg9CLuLP7gN/Rt1MX3rxdKn&#10;zRAsf/dqTGrTEENCfDGhaxtM6c+0YByYNsR3EFZ+eCvCf2+IHkw11iWY+XR9+qOT7xR07TgTC794&#10;jNkVhu6SXWH+F+8h4bu36clVxoV/IrsCITfol55Ib830Yez0KmzTXGemU4aNcHtyCYc1lVzZDASN&#10;sg2os6V+aiCXYFLZETQVnjyvAkZBrhRU3f7XIy0tzSi5AlJBpWwIf/75p1lGWRf0rIwInrYC7ePj&#10;jz82g9IEujUhdyu9MVJyHcitaVdQvVRnWSmUsUFwLeCNZioN5e+VnULrSO1VfR955BGjPufR/K2H&#10;sL+ogp5c5QOOmI3ET7+wkPsv+WvtiWLvThS2n2w/2RiwMXCkxYDy37alv3ayfw+s+oD+WwEu4VaQ&#10;u+H5U5HDW+A9gmcYdXBfUoTVpuIGcZa01177kn7bk6sBV6AryL3h+ps4sUuY8cI6Ngaps1J5f/+9&#10;EQcnxhmF9WxaGwS5ypt7E+E0jDA5ceJko5rKp/sq048tYOYYb682hNzTjAd3Ia2hglMNQLv5ZmaX&#10;ok1BQCrY1YxomhjiJ+a61QQQAYEdTHoxQa6UXkHwj5wAQr7dFStWUqgrMhaFLVu2cur1RQTfqUyR&#10;2tD4b7WepgOW93cZ05Ut5/IqUogXLdYMmJpV0TXdrsYYdfGfhuTGX6JX25EE00R07B6OYWSxBT8+&#10;iNw/nkJq8w+R3fQdJLZvjoBgzrpH1XYgQTfllw+x8KfnkNvwVeQ1fgvD/QchJHg+Epr/xOwK46u9&#10;0t70P09r1RZzyGptaRPZlwuU/U8hRs9F0G+hyPRpB+ZSIcNt5dAq98CzEa6BZCqekKtBZI5dQUqu&#10;ADQhIcFAowDxs88+MwPGBKk//fSTUUgFljk5OQYYZVeQN1bWBCdbgtKJaZkePXrwYCwzpmtnljSt&#10;I1VV29X2a1NyHU+uVFxtt6ZdQZAroNb+9Lm2o9dOLl2p0eNpMtfgNoGy1GS1+y3C+BS2d3tZCYo1&#10;ta/J+TEHiZxWzyq59gRypJ1AbH1tzNoYsDFweMYAM2xwgFn7TgmYz7uy616V//YsFLx2KbMoXEjA&#10;PR2ZP72Jrp3mEXATOLPfgR1HP+a59243DXcys9RZp5+1C+Qqu4JsBTdefzNv619rsi0Ifi887yJj&#10;Q7iYUHv1ldea9wS4rnIxLqF14YbryCA33GJsCJrGVx7bW2++3YCrbA83Ep7vuO0uk2v3etoGbqR9&#10;4KYbb8HN9P06oCvYlX/2sUefYCaEx5j94H4zQExQLRuCoFiK8FNPPcO74m+aTAuvvPyasTaYdbl9&#10;ZU3QsvLfajuPPPyYK3UY37v9tlvx08/tqOC68tc68aAZPAODmO2H0yB36zmTVgdO0RvaHf1790Kv&#10;zmMR7D/LlA4ByqTgnoWSx8KPx6yL9xh0b9IPIe2ncTrsaPN5h6D5zB+/63FSJpSADhwYu4/jmQ4I&#10;coP/6I0cX39CrrINbOTstq7b9EOHDTXAJ9jzzI4g76yT11aQKwBVijBBo+BR6cNkPxCoSnHVYDEB&#10;ZhSzFeihgWdKISYrhBRVTdTQokULowArv678trI0OLOWOZArJVewKshVejLPhwO5qq+KtuukEFN2&#10;Ba0nb/Fjjz2G4OBgk3FBpebgNv2tNknJdVTd+x64H2MmT8QWenIrpORGzbWQa1VcO+DOxoCNARsD&#10;NgYOUgwIXDt1jkRS42/ovz2L/ttzCbiXYM0rF9CucAZSf3obIfxcvs6DAen+QYn4o1FvAqwrZZhj&#10;VXCe9d6Z9OCeddpOG4MgV0Wfnc1ZzwS8siXsBN1LTOowqbpSaQ3oXny5GXAmZVeTPVzJdGOa+Uy5&#10;cl2ge6MB3ZtvIuhS1RXo3kYbg55v5GA0eXTvvvteU6TOCnZV5Le9/fY7DdRqmdtvJdwSfB1vr8D4&#10;HnqEtYwgWhaI6669njOzXca75Z8RQjW17q52AWVI8CXgdu0xEb0Itj179WBaxZHo0IWpLgOYno2e&#10;W2+maKs5TbIGlHn583MNVuPnjsKu5Wqq7VrWZx9sCs6xPiDI7fhbL2S340CuNQUoKtuI0kpXntxh&#10;UnKvcQ0880whpteCXMGk7AqaSlfgK/hUUVox5yEbgJRcWQXGjHElKvbMk6v3lTpMqm23bt0MjMqS&#10;oEFmngPEBNKffvpp9cAzDXKrCbmyKzgD5QS5NbMrCMClIEtldh7arvbt+RCcS+H98ssvTb0vJaS/&#10;9cn7yF6cZwzc5bHzEPeJtSscjB8au40DUyNs/9n+szFgY+BIjgHXBA/J6MX0VTkNX2f+Ww4wo3Jb&#10;8KoU3AuwgWnCkn75mKmzmJqNoHWgCq6rr6KYTzkeX37dkj7bs2uF3JrQ6/wtsHVg1/NZoHvxha4i&#10;iFUR2F52yRWE3f/hiss4kRWV3CsJuprh7GoVqsTXUeGVL/eG612wqywLUnVlNRC8CngFr1J277yD&#10;vl3aGUxxD1YT1DpF7zlFy2odB4SVIeKaq67E2+98y7bPJ+TunDDDlUc6BoHKsNB7DAE3lKUv8z5P&#10;QgfmNPdMD/Zvxdp+Q66PGXjWHUlNW4LT9FCplF2h1DCfZty4hjlyBbOCWOch64IgV/DbgdP4CnIF&#10;swJcZVzQpAxKIaZZy5TWSynEpOR27tzZqLtSaeXV1fKyDkhR1WPcuHFm0JgGr0lx9ZxN7WBBrhRk&#10;zY7mPAS4GuCmNk2aNKk6s4I+l8/4k08+MYrz9bffjIi4aLNaecQcxHzwibUrHKQr+H/rS2P3a+HA&#10;xoCNARsD/14MuAaYpWBYp3FY/NkDzJqgCR44wEwWhZeo4HJGs9g/vuYtdC5HpbBt+13zP+/vsWtH&#10;yPUPiuOA87eoyMqq8Fcld58h10PRVcYFB3QdRbcadKngCnRVBLqyQ2iQm0BXqq68wFJdHWVXsGvU&#10;Xam1VG2dYsC3luJ8ruWVcUFF27yaIt/7zIUrwPUN2BVw2zK/cKeuczmx0RAqtz3Qm8+du83hcjHM&#10;Z72/mSsOblztP+QyhZjf950R/cufIO0R4YqoVrrsCsPdkzsIXD09ucq0IGgVkAYFBXGqyU3GPuBM&#10;BKHBXfLEavYzDeYSDKso+4KyIEjJVZ5cwa+yNPTt29fsz0khJvjVZBCaWtVTcT1QJVf2A0HumjVr&#10;zGYdBXfevHnGTyyYd4Db2W9oz56sJwPyuqsxfZZrtOOO2VMx7/V3bAoxC7kH5bbZ/v5Q2/UO7o+o&#10;7U/bnzYG/rkYMDOYMU//uIB+HGB2884BZgTcNS+fj/UvnoW4Rt/BP5ipp/Z1mt6/OzdxGt+AjhH0&#10;uj5GP+6Zf7Eq7A5w9f5uldwatoVd1dzL/6Lo/s8Nu0bVJehqkojrrrlhF1VXsHsTbQzGs6sBagRe&#10;Z5CawLe2os+rC5fX3fhrrr6KeXabcXbCeLTj4C8nzgWwAR1jqdhOJ9z2MQpuz17juZxL2d2XgWGH&#10;+ruz35DbRnlyvw3BvG9/AifiJsIVKzmFgbmRI0cakJWS6TkZhCBX4CtwlTqr1GA//PCDgVwNHvvg&#10;gw+M3UAqqF4//PDDRrX98MMPjVUgOzvbZFfQewJix96gfShvrt7XJAxZWZqBzfU4mEruxo0bq7er&#10;FzGxMcbDe8YZZ5j2eD6kUF9JGL/qes76NtMFuVunjMOsF161k0H83Q+J/dxCsI0BGwM2BmwM1IgB&#10;zUzWJiQZ09t3QsFbV3IGszNpT7jEVV4S4J6D2Cbfm+mazWxnB0nBdUBMs5y18p5ItfROt5Lryo+7&#10;t2VvQddRdF22BYGuy6d7xWVXmmLsC27YFeg6sKtBakbZvZbKrlvdvYHAa6DX2Blc4OsasOZ+LU+v&#10;ec3lWPTZlVdwZlpu99vv2nJ68GQz7a76QD5ZWRA6BHOa69AxVG57EnIH0Ys7C34cNHa4qLee4Lz/&#10;kMsrKe+vO2Im874iVym+BLju7ApUcp1peZ08uQJEDSaTKqrPNLgrPz8fr1IhlTKrXLbKoiDFVoPB&#10;NMhMsCuf7QsvvGCsAbIBKE+u4FmKb0+qpXpoH/LAajuyKwiGDybkCsqVt1fTCCuP3IQJE0z9FjO9&#10;hmY8U4aHRo0aVXt2FzHPr7JDqK3XXHsVp/mNMNXZNKiva8YzO62v/fG2J3AbAzYGbAzYGNjLGOBU&#10;4hy85BeSgHAfZVC4GGueP7sacNe8eB7WEXAjW/yB9iFxZhDToVAI2wfFo+GvAwia1zI92Dl7Dbee&#10;ELw70FVWBs+BaH/16LpAV/YFFYFutarrtjBUwy7VXcfK4IJel3d3t8UNxLI9XHLRxcyycDf+aBzK&#10;iwVZPVyDzASw7WhD6NhpNsF2sFFvQ3uPQ4cQqvgeU/Mein4/kG3uN+RqWl+vLztgKnO3ISHeKLnO&#10;ZBAaECbA023877//HiEhIUxM3NDYEPT+zfTlakaw3NxcKqF3Ml3GJUat9ZypTPlylT3h/PPPNyqv&#10;gNhAMXPhKt+tvL1KG6aHPLECZ2VjePTRR6tTjjlKrgBafl0NZGvbtu0uiqvy5DZr1sxkd3A8wIJZ&#10;PWSH0HpOerHrr9NV0nW45NJL8PMvP7O+S9C4cWNcxGXuvutu/PLrLwjqGGTU6JvpGb7wogvxyWef&#10;YvVa2hwqq7AuJADj7nvUQq79YT8kP8AH8kNg1/3nbrfavrZ9bWNg32KgDZXELkwBlvznZ9j0/Cko&#10;fPYUbKDvdsOLZ6KQKcIKXz4bkc3/gG8IR+pT7T1U/du+QwJ++W0gMx1ct9+Q66QUq3UQ2l9Ad6dH&#10;d1dV1wW6jqpbE3ZlZZBn1xQCr4qBXiq9UntrFoGwfL4XMwXq4489h2YthhFeU8xAO9fgsmh6kaOY&#10;HmySsSdoNrTO3WbSp+vy3h5Y3uF9i4V9Pbb7Dbk+wSlo/3kAZlEGLx4/VDolJz4oN1kEBg8egquv&#10;udpA7tVXXmUg9jICpt676dab8WeTxlizfp2Z/eMmjgq8mLOCfPT+B7sM3lKGhO+++85ArqwImklM&#10;UCzIFaxq4Jmj5CpNmUBUqq8gVyqr81AuXgG0PlNp04aTV3g8pBorDZmyMwjAtV0nu4IgVyqt7BQ3&#10;UM29ViD8P6b2uOJSfPHtV1i2cqmZvMKrdSvmkLvXvH/+pRfh4isvwz38u2mz5kjIpDrN/RVtWInF&#10;TRpi0o33cZo6fgn3Mdfbvh5Yu/yh/eLY/rX9a2PAxoCNgUMfAyYfK20CkzqEIvXHNxH/w3uIa/gx&#10;y0emJP3wDma1bA2/4JhDCrg61u04xax3W6VCvdvYFaTK7q1VYa/UXKUaq0XRrc2+4GRf8MzAYGDX&#10;8ewqG4OTkcFtaXCUXgd8nedLL7mU0HwZB/Z/y0wJ8+DfMdFlT6D/2Qwu4xTJPXsNoz2hN7qHjucy&#10;EYdF5oS9+f7tN+R6EXK7fhmEuLPPw8bg1sS41Rx2pn/MLsDb+LqlP5FlwrjxmDp5MtXW8RwgNhmz&#10;5szG8tWrmImBSRnWrMWkCVMwfuQ4RM2PrJ6pTJkUiouLER8fj1GjRnE+58kmY4IGqmmwl7IpqMi+&#10;oGVlZdAy2uesWbOqsyDoM2VwCA8PN2nINC2vBq/p4UwYoc9TU1PNZ5rUQaqwct7qc8205ux/8sSJ&#10;mDppIqawjJ04FlEJUdi4zZVSbPPmQkTTkjBlBtsybSJz405AGJXqTdu2GxPHRtZjXX4iEt96DjMu&#10;v4t545gPzkLuIbva3pvAt8sc+pOT7WPbxzYGbAwcjBhoR2+tv+9sThAQAb8OUZw0YGfx60AY4wQN&#10;+5NDdd/rxkkPmBrrgQee2ueBZzVheLe2BYJuzRy6nlkXdqYY2+nV3cXCIBuDu5hsDB5ZGaTwehZB&#10;8UXnX8A7z7fhh58CzAAz+Y7b+DG/ra9Lve0eOoVwy8kdeg9Bl+5z+blSgx0emRP25vjtN+S2JuSG&#10;fhOCFF7NrG/6Ay25i6jklmIHpVxNZft3j3JNjlBjIUGpJnLQswaMeT4EnXq/5qO297QNwauKXtd8&#10;OJNF7O5zLV/bdv+yHba0slL1rNkS15KlfLuQNoViIn1h3GzMvuMGzL38HrTR3MsWci3kWtuGjQEb&#10;AzYGbAzsVQwIYndXPGff2hvw2f9llEIsnjOFfWvy5O6Piru3iq6nP9d57WReqAm6LlX3Cg5Qc9kY&#10;drEyONBLoK1Wevn6YnpvBbhPPvkaB9ONJrwnGf+t7Ad+BF2lBuvZayi9twNoU5higPdwyHu7r8du&#10;vyHXi3NEd6MnN7Z+AxS88zKwOIqoV8R/dOdWMWOuQLXSBZjlZQTOUtegNAOxbsCt4OcVFbI4uCBR&#10;YOmArpaT1cBJ1+VM1+uos2a7hFhnHefZgWFBsue2tLw+03b1mQPRnhM6OMvrPWc7zmuBLNfm+wRx&#10;gm1xeQkE6hVVBOoy6rWEWTPujqWqvAolZRXYVl6BLdoWl18zpB/m0HoRfc1DhNx4C7n2h32vftj3&#10;9Qttl7fKmY0BGwM2Bg5dDPgHJeC3P7sRcpknt5YZz/YVfPdF0a0NdgW8TgYG1/POwWkO8HqC76UX&#10;XUY/8Vm4hertV197MSvCfHprE9xpv2KYOSGSqu0Eqrf90SN0NNXdcGNZOJLUW8/4P0DIDUB8naOR&#10;d91V2Da+H+luGyG3EtsrCbUCWjEfIbaSYFlFCKyq2KnUCh5Ly0tRWlFi8FHg64CpA5gCUkfZ9VRy&#10;9doTYgW7DkA70OrYERwl14FjT2iuCcaOwus8ax8CbU9YrmTbSLSmvgbkCb1qG4ledE/zrasUFVdg&#10;K9u7Q2i8dTPy/myExONPQeK1D8PHQq4FPAv5NgZsDNgYsDFwxMWAn6wRvtM4He5dOPO0fcuVu68T&#10;RTiD02raF1yzpGlQ2s5Z0hx1VwPUPAepOQCs987lVMRXUPF99dVP6C2mtzY40fiMZU1oTxtIl+7T&#10;CbeDCbnDEdx5FrMpSL11DT47Ui+c9htyW1PJ7fl1EPLqHoes40/Eupa/AtvWEG6pwFaVU+kkIFKp&#10;LScEGhWVIFhJZdP1h0u1LRHkVlEVrRDsSpV1WRIErY6CWhNyHUVXAOppS6hteQeMHUh1puJ1INZT&#10;PXZVzKX2Ost5wrRAXXDLBdgOQrwUYbWB75lW6X/b+Pk2vqCwW0TA3cje0FTH5dmZSH3iOSys0wAp&#10;VHK9rV3hiP3CHKlfdFvvI/dH2h47e+xsDBw+MSDgC+6Sis8+a4LTTj55n6b23Z/JIqqzMGhAWo1B&#10;ac6UwJ42Bs/JJBzgPY9we6EyVdFL/Nsf3dGxcyJ9zfHwYdaEdpzgIphpwXr1GWl8tyFdpsKfwHsk&#10;WhNq+54cEOT2+CoQK44/ASuPoWXhxadRlZts7tdXVglaCbksQlxjExDgypUg1VOqrqwJvNUvyN1R&#10;UYwSgi4XqwbXnTaBnfDpALCn4uppcXA+d0DYsSfUtDo44Oxsp6ai60CxA72mLkaJpv9WIE4rglGZ&#10;uYCmwBDQlruV3IqtbHtxGbZznUINxNu6BiWjhiPtkmuxoU49ZN3wCLws5FrItQqOjQEbAzYGbAwc&#10;kTGgwVntA2fjnrsfxBmnnn7A3lwHfvdkXdiTqusou1J3nUFqF19wMW0J5xprwj13P4QfG/qb2dr8&#10;gxIJtzFmgoeOncJoSRhL9XYYfbeTqey60oUdqdaEQwC5/ljZoB62HVUXS/53OYomjSDjbmGRM5cq&#10;Lr2oLt9qFdVZqaBuxbPC0KyB3BIC8Q7qoVKABbmeHllHXXVg0xM6Pd/bBUa1EQ9V1tO+4MCu83lt&#10;g9I8191l/wTZyuISts3VDu2mjP9TS4v4vK1E1gYCPgG4lErvVrZnu4B/eQ4W//gtFpxwNorqHIuM&#10;ax6gkms9uVaZOHyUCXss7LGwMWBjwMbAvsRAhBmo9WfjnrjwvAuYaWH/04nVlnVhb2BXqcZqphu7&#10;6IJLTVqzs+kXvvDc83HnHffh8y+aMyPCLNY3mRcUsUa5Fdz27DUBffqNdMPtfLfvdl/64MhYdv+V&#10;3GDaFb4JxKrjj0U5fbnLTzkJGxv/hqrlC4ESZoalZaGcCm2ZQFf6rkvANXf8zR+ERg3iKuWn26tK&#10;qHnuTU4GT+z8h1+rvkX0IRBiqyFXmRPYFKIvdlCZLpLVgq9L2ZbNFdv4fim2zJ2C+HvvwvJjTjT9&#10;lHb1vRZyrXpxRKoX9iR4ZPyo2+Nkj5ONgX8iBqIQ1DkJ3//oS7A876D5c/dF1d1pZbgI5597gVGV&#10;VZcH7n8C3/3QjkA7i+qtct7GV8NtaO+J6N13hJnYITBYcHt4Tsd7sGL4gCC3x7cBWH3SMcAxR2FN&#10;3aORcestKGa+WuzYyvv421BVup0sW0q1tpwQKGuCwNY4GgzoaiBaOdXcYloW9HxYPwTnJaxjmUsp&#10;NtYKvqesZiUCXL6xhQ3bTLQtqipCWfk2YPtmLG7rhZgzT8P6o+uhkpCbed39tCtYJfdgBbDdzj/x&#10;Y273YePMxoCNARsDNWNAqcuCu6Tgi6+8mNXgMgOZ5zHjwv5OElGbZ7e2mdGc92RHOOv0M3Eu05kp&#10;hdiLL35A6O5IS0I4J3Sgcusfz+wJ9BB3nkNbwnjC7RhO7DCRs5lxMgfC7X/JlrC77+d+Q65XcBq6&#10;feOPZSfVIeTWweZj6yD5OA5A+7M5Z3lYzRkQ1vI+/haKnmUcj7UDW+i5leJp1FxBLmGxirYF2Rk0&#10;eIs39g9rxjXVE+CSc/VSjguTaIE23QpaGIoJ8YV06K6t2kqPrsuyUcwJLtKfeBLZdY/Ftvp1UX5U&#10;HWRef79Vcq2Sa5VcGwM2BmwM2Bj4T8RAFNXSBDRp3h8PPfgEofN0wu4ZB21AmqeyK3g+jxNwncWs&#10;DmeceionergS91O1/fDjP9G42RDCbQzrkkLVNo6Dx8KZ63YGLQmTOA3vOHTtMYs+4vnGc6tcuP9f&#10;LtoOCHK7fuOHhSfWQWXdOihtcCxWHHsisu55AqVzwjjL7zoqupzqt3y78dxuovd2m3LKuuy4Bg4p&#10;8DK9mMvmauD3cH+wrq7BZiaBgqm/SRmmNLnE+U18sb5qE8pKORMaZ2Fb2qwt4s+4ABuOIeQedxS2&#10;8mIg/YZ7LOT+J37YrKrx/+VH0rbTxrqNARsDe44BgW4ic8zOw7fft8K9d9/PAV9nG9g949QzOQXw&#10;OdUK796qvFKEz+F6mj5Yaq3y8p571jm44rIr8MjDz+K993/F7436cL+RhNskKrYJfGamhM5zmQps&#10;Evr0n8TZyiYzk8JcfuakAvv/A7fO8TowyP3ODwtOqYOK4+qgrMHRKKp/JuJOvRypzVqgYvUyAiCB&#10;r6iQg7PKsIG+20L6czULmBIt0MUAuhSo5rpu+R8JD2VDE+DSjGGeVX9sZYO2E3GZAm0zW1rIfyha&#10;i+2TpiHmgVeQWfd07KCVo/CEOlhfvw5SrrvLQq6F3P83V9EWDiwc2BiwMfD/JwZiEdI1FV27z4G3&#10;TzDeevNN5tO9lflsL6Vn93ScdtLJxtJw+smn4oxTTseZBoLPMM+nn3KagVlnuXPOPNMA7VVXXIvb&#10;brkPr772Ob773h/NWoygEjuXloNUempTqNhGcCDZHKq1M9Gr7ySmApuC7j3nEHjnGR+uVNsjOc/t&#10;gcbOfkNuaw486/59ABafchQqCbk7GhyD8uPORMbRZ2DKHfdg66xJhL/VvKVfSCV3O9aX8f9mJjTN&#10;VEZFVJBrfLmaKIJF2RWMHur+5551zKTv0j/zt2vesWpT7H6qv+65y4wq685+67EPd+oEYx52v3ZN&#10;V6FJfNkGDipjOzTgjOK0i3i3yKsrpXoztmEdKldnI/3Hhgg75TKsq3cmSgm5m6h4bxTkXnunhVwL&#10;uRZybQzYGLAxYGPgPxgDAkrfgDh06ZGMkWOTMXrsbPQfMBDf/9ACL730BR566GU8+8xbeOyR53Hf&#10;fY8zd+2TePSRZ/H8c2/jrruewmOPvYHXXv8Ob739J375rQcaNRtGWA2jGsu0ZZxtrWPnBPqA5bOd&#10;iR69pqFv/2lGse3SbSbfi+CySgN25E/icKBwe8BKriaD6MHJIFYeVx84+hhUHMssC5wYYstRxyP7&#10;2OOR98ZzKM+cTQIsYEICgm5ZkbEpcIIzA7gVBFyTeaFyG/PpbuTgLWYjoNpbokFoVH4rzWfMvaCB&#10;a5osQiqwmVyCuElDbCVpubLUnXt3H2VgDRTbSuV1Oz0SmpFMuW41KK5cM7WVcQa2ElZSU/Uqdy/3&#10;W6VMEbRc7Kjcyql6t7AtxRx0phxibiWXecTKS3awfrRoVCzHioGBmHP95VhyzAkoZyk76miU1quD&#10;Ynpy06+2Su7BCl67HasQ2RiwMWBjwMbA4RgDPr6RVFEjqbLGYdjITAweloFe/RI42UIYldZIBIXM&#10;pto6g0A8nWA63VgdvNpMJcyGoVtoMpdL4JS60Xwdi+69wgm0s6nWTmOZTLV2Orcxk9uYZQaZ+Qa4&#10;FFvt73Dsi3+zTvuv5Apyv+qIVfVOADjJAZgrt/zYuig5th42EHozTj8J65v+CKxKpZpL0OXgMxeg&#10;um7zVxJylXmhvGoLB21toDJK2NXkCWYIGmc8M4Wwy4VLTYYGfebWe6UGcxBYhWTh/VBzywjJRZy8&#10;oZigqsFwKhJlpdRWcMKHKs7Exh2YiqoOnNuMEE4lumwjYXg7oV0g7PIuVLFoootKQjqq1mFL1HhE&#10;PHsfUk4/AduPqYuKOlS4mVWhihkoKurUQcaVd9nsCv/Bq/d/80ts921/2G0M2BiwMXB4xoDA06st&#10;sxn4RXDq3EgOBpNvdh66946kbzaK8CqAncuUXjMQ2mcOevcLIxDPw8DBc6jO0noQOp2fzaTPdg7X&#10;1TaU9iuCxaXWetoRpCLvT/kvx85BhdyKY+ujsN6xWHlKA6ysdxyWcdBVUc/OtC0sZ2KCzUyxVUzX&#10;qqbNJaAWERLLCLQExtJKgiNVXJdZQWnGHKOuzLqaGU1KqmuGMadosFqFUhzsz4NwXMUBY8ZTaywQ&#10;O7frMk3onwuotV9hrmZmE9xqgosSTSm8nStLlTa5fuXQ5axteQlI+ORtRJ5+KtaccDzKjz8OJQRc&#10;C7mH54/Pf/mLbdtmY87GgI0BGwOHVwzsBFANABOkusA3qFMMOnSKos82ij5bFjOYTCm+IuHdLhKt&#10;27K00XOEAWbP4t0ugsu4io53O/8oV+H2TTGv+b75W89aZmdx7WPnNmp77eMrSHcB9JEWUwcdcrcw&#10;Xdb6E+piywknYVmd+lh1/d2oHDKUQLmW9tVtoDGBVgGqs8XE1RKCJkeilXGChXJN8yvAlD+XVgIz&#10;Os2diFaTRuhhUnexiE2Vzat8f1MyyOaw3bV/pTNzIFfbpUZrlF1puCadr1tTlgpdproWEbYJyZrB&#10;rYT1osGCavRGoHAxFrdugnkc/bi8wckchNcAJQT+kqMt5B5pXwpb3yPvh8weM3vMbAzYGDgSYkCg&#10;KGh0FZfK27rNfBY9EzaNzcFlPfDlwLGQLvEczOYuXeLQtWcC+g1MRp8BrtK3f6KrDEjEmHFpGD8p&#10;A+MmZmD8xHSPwvf597iJaa4ywVXGT0rD8FHJ6DdA20ysLn36J6Bzdw2ii0WnbnG0UsSwLi7I9XID&#10;sQO+h3ufH1TILadVoVSWhWOOxnYqmZtOOg0r6hyHgtsfQ8X8ubQo8HY+E20p34JmCCPrum73s8gd&#10;IFW0nJBbqcFohFwVQ5oiWzMGzKWuCkCl+5YaLN73RxWtCpVFVJGl6LpZWqnNZFnQpA5Sm/Xa7Fop&#10;z9xpz8pV1x0uBXgrPbubaV2g6QFYn49VHdsh/sprsbjO8bRsnIBSpg0rProOLRzWrnC4fwls/ezJ&#10;0caAjQEbAzYG/i4G9lbJdFRPgaCnMipwlbLaISSG1gOCK6G1V78kDBmejkFDU/mcggmTMzFxCsvk&#10;dEyamo6587JNmTMvi89ZCI/IRnRsDqJiPEs2/+b7LFExWYiMzjLPO4vr853F+YzvaVl3MeuxREZl&#10;Iiw8k/tzPc+YlYFJU9IwelwKBg9NMlAd3DnGqLp72yd/17d7+ty5MNi1L10WkL/b/0GG3PpULjkI&#10;jQpm2fFUMo87ARvrnYyl9c7C1qffAGbPIDhuZKqtLSycBU1jtyibCnQ1sYLLhcsimKVKazIqCHBd&#10;kqp5LfVWcMthbMTLfYdcQbEGnm3nDgW0RrVVPQS5lIpLtX0JvAJbWSL4t5TbStXTPWhuB+G7sEzT&#10;9nJWty1LUNi7E5KuugF5BNzSY09GxVH1CLpUcE84hn9byD2Q4Lbr2hOPjQEbAzYGbAz8EzHgAJOn&#10;r9UoroQp7d83YNc8szVh1tgIZBugV1a5aQWzwV1i6KeNZXqveAwckkhYFDxmG1gNC89CRKQLPh3A&#10;dIHpTlidH5kJlQiCp4peh0dkeBT9ffBLhMc+I6J2grAgWH/PI/xOnJRKUI85KAPedva5S+V2gFbv&#10;qy870tLRqWsMB97Fo2efeCraymARZ6weunDYXXwcEsgt0yArZlsolpp54qm0LpyJpXVOwNpX3kN5&#10;QgSBdi2zGpTSvsDb/WYmMRdQCjiLqOYWGYh1Kav6uBp03bOLlVHtLeKbJSz7quRq+S0E5LXc6UZu&#10;fYej2ErRdYO0XBBGvdUAN74oozWhnOQryKWzguuUE4aZO2zzcqzpHYKoG2/EoqNPQdFRJwLHEXLZ&#10;7tJ6R6Hk+GOwnXaFMvpyNfWxHXhmf6j/iR9quw8bZzYGbAzYGPhrDPwFXj28pvKpCmJVAnl7XvAU&#10;3DmWg77iEczb9p15215QpeUEYFJlXenCXADWjdDVj5aBIcOTMGZ8KlXYNMycnWHUUEFopBsUBbMC&#10;SAdeXdB6ZBTV1VGJ1Z4p09JoZ9h7yK3Z/54qrG+AC2bV7126xxn7RW9eGAwdkcyShJFjUjBydAqG&#10;DEui6p3EjBPxtFTQSsELCR2TfwRyNfCsmEpuEWf2KmEpO+ooTmV7LHbUOx6r65+ExceeiY0PvAjM&#10;nE603E6QLUExfQqC2GKqo1spl24lQG42AFpOGGV6L6m61aZZl8RayfeYl8GUfYVcQfMG7md5VRE2&#10;EHYF08byK0OucveSugW7UnOLlQ/XbY0o5pslJRx8RgVY7mGsXYSCkACkXX8bco8+ERs521vZMfWZ&#10;RYFKNmeAK25QB9tZdlDRtZBrTzj2hGNjwMaAjQEbA/9MDOyisBJkHR9pOwKpBnQFdKTXleCq0qtP&#10;IpXBRJPea8CgJKbsimOWgwT06J1A5TDWgK5fYHQ1/HbkbXoBlkBr9LhUTJmehtlzMzFvvpRWD4uA&#10;UTw91dcjA2Q9gXsXqGV75kdmYfrMdHp/U9g/8UZBrWkX8FTDPQesOYpsgLv/ZXfo1C2WmSXi0Xdg&#10;EobSqtGX3uAhw+k1pid40JBkhPIYyBusiwj/oChOS+zyKruKS+39R+0KBnIJecXHHoUigp4BXfpS&#10;5dHdQtDdcPTJnBzhfBQ+8hIqho0Atq0lZm4nVBajlHl0iyqYpqu8CBtp0i0kwG4iYG4mVJbIumBG&#10;nLl9BPy7XBkXWPYVcrX8Vq5XSKLdQYg1UwwbM66RkWlLYDYFUrU+22KgW7kTSlk3Tk9cvIkUvAMV&#10;qxZieYAf4q6+CYvqnML2nUybRj0U1eOsb8qHy6LnHVRz1R+CXJtC7J/5cbMnEdvPNgZsDNgY+G/H&#10;gPFoegzg8nYP5HKAR+qqoEiKoBRWwZPK4GHJBqI0yGrA4CSE9iXMErK6Uq2VgigA0wArxY8DUdpW&#10;99B4rptEryyBNkwqrMteYFRZN8w6yuyRoso69XTqLWXWqM2yS7jbNG9+BqE2A2Mn0IvL9quvdIHg&#10;DJyrDTClxqroYsIMWguJNhcFWlfHozcBVv2pv/W+QFfLuS4mlA3CpZDr+O4ySG8/szscZLtCPWNR&#10;kA+1mIC3jUrmNsKeYLf0KCq8DU7EhuNOxco6J2Pt/+7Glh7dgY1L6UkgPJaw7NjErAtMNEaT7mYC&#10;5lrOkrZRkCvbglFbd0JupRRVwuq+PlyisDInUI+VRCzAlWdBA8qY1sxMUsE/t3Hbm0u3YUfpVoLw&#10;Du5rO1fkkLm0SKT8+C3CzrkES486FWX1TkPlMQ1QcfRR2NrgKGw8vg62cmazHQR9qdplVLJtCrH/&#10;9g+uPaHa42tjwMaAjYF/JgaMrYAlgBAbGMycs/SEdqf6KvVPt7ZH8Lb2mPFpnICBr0el0AebZKC2&#10;O2FXywq6/DtEVw+aMt5PY1vYqQoKrtp3iOJ6CeaWvEDQDMhygPYIsRcIZD1tETV9v/pbn8+bn2Ws&#10;FWrraM7Spn4Mpe9VKqpgVYqtsj7IcyzArRnrukDoHppgAFheWSngOjayeuhZlgIVQaz6VdvbmWHC&#10;yTTx96rs/nzHDgHkcgIE+XGpam4l5G4xt+zrGD9qOQF4e70G2MBZwFYccxqWXHQd1v3+C8oy59Eo&#10;u5I+gvWkS8Ju2XZOvLAdheXbqboqi8LBg1wXFBNuZbw1ngTSM1XcKqYT0wQTJQRfWRSKmRO3bMdW&#10;DixjfbbSf7tmBdaPH4CI15/F/LPOxwpOYVxKBbeMk2BUKE0YQX4HgX4z27uxAdvOVGqldTQZRH1C&#10;7jFWybUTQBxx+QX35wfFrvPPnOhtP9t+/v8YA4IkqX69+yUSxFJ52zwdYwm08sBKaexPdbYnb3EH&#10;d+EUuARZx6u5a9quv8/5KvAVHMfGZSM21qXaHo7e2fkOxLqh2xmg5pktIZw2ijAWeYOnzkinvSKd&#10;IEtvK73DamOPXlS7qazKh+zL/nX1lWeasz3Dp/pY4BrQ0TUAzOTgdZ/vPW0jNa0L/1T8HmTIVXaF&#10;eig/ui7KCLq6fb+9/lEG/ioIgVWyLhAItx53HDadcAoKmF4s+fiTkfnuC9g0fCCqsvKATZvpCOCQ&#10;NKqoZVRTtzHPWIlmSquh5FaYCSL23a5g/A0CXM0mYVIqcNvy4Cp1rqwMXGC7ZmIrJfnqzYJNKJ8Z&#10;jaXNvBF2+81IOOsMrKx/CkpZKqjgFtOKUVr3KBbaFAjzO/i8hdklth9LdZeD7SrYRgu59oT0T32h&#10;7X5srNkYsDHwX40Blw1hpzLYISTWDVccDOZWGl2Dwtwgu5/iiuBM6qQGOUndnBOmbAbuQVfR7lRc&#10;Hmm3HIW3NquCAVHPsoeBZvLwGhuEnt3F5evd6fV1pQlzpQtz7VcKc7axUMybn40pUzMMvA6kZ1jP&#10;XXvSDuD2Fgv8VRQf6icps04WgwPJe+vA7OEYdwcOufU9p/V12RXKCLoVBN1y+VE58EoAWErQrazP&#10;v6lwyqdaxNnAVjaoz8FodbGAoBt5671I+LMFCmeGAeuo6BqEZZowzjBmrAWawZf5bQWnSi1mZiEz&#10;xoN9f1QScis1+YQ2xw3IDkGtlgPeyNjcm5Rc5TYrS8/Dms6DEf/C55h7zg1YcOwp2Hb8SSjlRBcl&#10;hPhytq3ixPpMlyblmgBPyC0lxJceXZ/tPxGVR5/KgXec+cxkV3Cp2XZaX3sCOhx/CGydbFzaGLAx&#10;cCTEQE1V9kDgbE/tdSZr0Kh/DXzqSf9ofw5MM5aI0cnGpyqP7pRp6ZhGdXQWB59FxeS604EJQF0l&#10;goO1PEtk1M7P9HmUKcx5y2eprbPmZHIgW5arzMnmczbfy+ZkDi7Feux4TuowIZPPGfQVy1+czOdU&#10;qttJRsGWFcM1oYSr1Mwte6j663CNnf2GXK+QVHT7OgiL6hFyjzoOOPpYc9u+hBkVSvm6jKWcntRy&#10;KZ30p5ZQ7ZQ3V+BbSbBV1oF1hMOtDaiGHn08ck86D1MuuhJhDz2Opa1aY/vcmcCKRbQTED3pzdWM&#10;EVVu9ZZDv5h5oZJZapUUQbkOOIEE/+k15x8jpCoHbhmfVeTp5YxqZhlNDVyl7LbM3uACW6UxMynB&#10;hM0cXFa1pQBlC9KxbshAZLz/MeZeegMijrsAi+ufY+wJpbQeFLGNgvWyukez7hxkx/RgxWqfgJ7e&#10;43Lmya04+gS2lYWe3Ep+Xqk+IOSmXv8AvDvEo80e8rodrsFi62VPgjYGbAzYGLAx8P8pBjwnInCU&#10;T5cv1ZVuTMqoBrl15MCp7r04qIowrNv/rqKBb0pD5llc9gCnaBCWUwSp8q4GdYp1F+WBZaFi7QyG&#10;88wu4OTl9azX32Ub+P907NTW/YZcb0Jup68CkabZvY46iUplXVQR9CpoUSgj+LkUzb+WMuWNJfzq&#10;Mym6JSoE4q11j8eqBqcg5/hTkHj2OUi7+w6s+P5LbOrXHRU5KfQSUN3lgDRmrCW4VhhQJZIy60Ep&#10;SsqZiozPO1i2M5ntVmLtZpYtXH5rZTHtB/yc0GsyMhjI5Xg3DS6T91b4W0FrwuolqJw3AyvatkL6&#10;q88j+opLkXD88Vja4DiCONtYl4otgbWMEFt6lNrlaoOKLBiu1673tFypiibGoEUDx7M/CLqFhNzI&#10;mx62kLuft5D+v305bXstTNgYsDFgY+DwjAHXLfqdg6Zct//nGwvA/hbHaqGBcJ6lpp/Vguzex8T+&#10;Q25wCkKo5KaeeA5v1Z9LiDueaiazKhB0K6loKl/sznKs+7WenXKMUX8hZVcD0qh0bj+Bs6SddirW&#10;H3c88ml3yDv5TCy5mhMtPP8aVv/eBKWDh6AqMR5YxYwM2zdQxuUEvJrAgYXzQ5hiJnDQzGV8r5h+&#10;21KOWpPn1swqYWaWYCnajvLCFahYmmOmGy7s1h3LP/8Wy+5/AtlnX4oFnKVtBT21GzWArn5dlDaQ&#10;auu0a2f9Xe2r2TbP9/ia7aqilaG8wfFYR5Cfc/0jBnLbWiXXDsSysG9jwMaAjQEbAzYGbAwcshg4&#10;IMjt9E0Ikk+9DBvrX4pNx56OTfWYIozgWiSbgrlt7xRmH9jlb73vvCdl92iTamwTyxYqn0VSSuvQ&#10;38tpcjfXOQnLWHKPPw/ZV96GjCdexIJvfsD6DoEoGjkSpeHRKE/MQGX2QmAJMzQsX0ObA8vyAlQt&#10;W40qPS9dhYrsRSiNT0fxvCis6xuKzD++R+zbryDpgQeRdcV1WHDCuWY/2l8pU5yVc9BYmakDZy2j&#10;CrtdVgRlUdilTTX/3rXNUqx3EJQ3cL3NJ3LA2vFnY/oNTxJy4yzk2i/1IftSW+Vn76/ybV/ZvrIx&#10;YGPAxsB/Nwb2G3K9Oiahyw89EHf+bcg74Vrkn3gZlpx9ORadcQGWn3wGVp10qkc5ja9VnPc8/3a9&#10;v/6Uk7HxJM4cxkFdGzi4az3z6a49/gysplK84vRLsPDMy5Fy+mWIOO0SzD3rcsy7+HpE3HgrEh65&#10;F+kvPoL8917Eiq/eQcGPH2Ftw0+wms8rv/8AK7/7AEu/fBs57zyHhKfuR+S9NyH2hmsQe9HF3NaZ&#10;iD75dCSedAayTz0by868EMtOOovpwU7HmuPPROEJZ2PLcWcx7+0ZKGxwOgpO3F0b1K6anzEf8Mmn&#10;sT/ORuopZyDjzEuQcPrlGH/3m/CxkGsBz0K+jQEbAzYGbAzYGLAxcEhjYL8hVwOn/NrNRcem4xHc&#10;aCzLGIQ0cZfGo9Gp8ah9Kp25fFeVJqPQxaw70lX4d0gTbq/pGL7m9rntoD9HocPvIxDw2zAE/j4Y&#10;Hf4YjI6NhiC48VBXaTJs52v9zc+C/hyMwD8GcZ2B6Pj7UHRqNBLap9k+9xPcZCRCmo7mvvS3q+6d&#10;ua+uKo1Go0ujfWuP1jfb4jY7sv4dWfegJmMR2GqqVXHtl/qQfqmtKvHfVSXssbXH1saAjQEbA3sf&#10;A/sNuerkNv5MVUF/qXdQPLyCEg64tOY2VHa3LW9+5hQfvlbx7uAugVwvkPXYTfHm51rWp0Ni9TY8&#10;t6fXte337+q0N+3epd6BrlGSttg+sDFgY8DGgI0BGwM2BmwMHLoYOCDItQfm0B0Y27e2b20M2Biw&#10;MWBjwMaAjQEbA/sfAxZyrapqVWUbAzYGbAzYGLAxYGPAxsB/LgYs5Nqg/s8Ftb3q3f+rXtt3tu9s&#10;DNgYsDFgY+C/EgMWci3kWsi1MWBjwMaAjQEbAzYGbAz852LAQq4N6v9cUP9XrkBtO6yaYmPAxoCN&#10;ARsDNgb2PwZ2C7maRs6Ww6cPNH1gbYHuTC3YhserZvknj5/Zt5nmMBI+ttg+sDFgY8DGgI0BGwM2&#10;Bv7lGPAPSsEttz+OOjUfvgFRsOXw6AO/wGhzwdHSO7waJFu3iYCKwNenPQFTxV+FVzwepV1AJHaW&#10;v7bHL5D5jndTfPl+zRhox7hwtue5H+1f9bAxc3jEjD0O9jjYGLAxYGPAxsD/9xgI6pSKW2uD3FWr&#10;NmDdui1Ya8u/3gcbN21DQtIK9OiVZKC2HUvP3nHo1TcOk2NykbRwNbKXbWBZj5zlG7Bw1Ubksyxe&#10;vQkr1m7Fcncp2LAdawp3sBRh4+YSUzZvKcW2bWXYyrJtW3l10fubtpSYsm5jkSnrWVav346V67aa&#10;srhgs9nHIpYs7js6ZwXmJeciM2MB0g+rksf6uEv64VY3z/r8S/U0feKx73/k2HkcD+3fFtsHNgZs&#10;DNgYsDFwkGNg8eJVePzJZ/6q5JaWFqO8vNQUvS7zKPp7f8qBbsNz/d293p961Wzfodq22Y/6tLLc&#10;PO8sJSgr21lK+VqlvKLMvK/1qqrKsGnTVqOU+lGdzVuQj0VL8pG0dDlKSgmtmzZg0+bCvS6btxQS&#10;cF2ltvU8P9+8eSN2Fq7D/dQsW7ZwmaIdiMnJw6K8XOQfJiWP9Vi4kHValM8+yzls6rVL/+Tn4t+u&#10;p/pGfaS+Ul0O9fHLy+OxyF+AJUsW2WL7wMaAjQEbAzYGDkkMbFi/Fk898+xfIXfHjh2Eqk0oLCyE&#10;XjulqKiI0CXwdZWK8nJUVLB4PFdVVgBVlbssV1xcXL0NvS4rKwNQYdYt57q1FaDSfO7sS/v2rEtt&#10;r0tKBIU767c3r7XO321X+66srPxLqWI7nVLb52rn9u3bzfaL1Ad8vXntWvNsit7nttUnxayHSgnr&#10;X8yyZeNG7HC3uYgAWVqyA9Nn5tCyEIHs7DwsyM9DVN4SKs1rkbMg1/ztWfIELCw139/Xv/O43by8&#10;BYSSPOQvzDfFvOdRFvL1srXrEL9wGdu7DVu3bv33yzbWgWXBggXIysrChg0bsO1wqVuN/tm2bRv7&#10;OO9fqec2xqH6Rn2kOqgu6rdDfQxzcwnT+QLrhbbYPrAxYGPAxoCNgYMeA2vXrMGTT9cCuYKujIwM&#10;pKSkGGjUic+BNYGbigC0kOri6rUbsWbdJhToef0m5C9ZzbLSAKGWE8AKJLW+tlNaytfbirEwdw3W&#10;FKw3IO1ZNhLuNmwoRH52ATbwtngloVnbERBqG7sr2raWq6wgPAu6HfAWhNdSnO2qfXvarj4TiO7P&#10;Q20XLJi+Y58umDcP8b17I3fSJORNmYLFM2di2ezZWDF3LlZHRWFNXBzWJSVhXXIyFk2bhg3Llpn1&#10;tH5Z6Q5EROXRnxtZDbnhOQuxbv06A56LFi+qLgsXLcTSZUtN0WvPz/b19eIli6HirLd8xXLz2nlf&#10;z0tZlq1Zi6gFi7CFym/hRh7Tf7lsKHRBbU5ODtLS0qC42rSZF27/cr1q7l/11PEV9Kmehf9wPdUn&#10;6hvtW3VQXVSnQ9lP+q4Kqi3kWsC3Fzk2BmwM2Bg4VDGwW8jVSUgnPke5Fag5oOtALuVaZOctw7oN&#10;W7BtRzG2bi/icwkS0vPQf+QUw4SOQivINQoRt1NZWYYVywoR0Go2lixch5JNVDjpE91Bv+h2ej53&#10;sGzmNts2mYYp45K5FxcoC3K1jT0VwfnmLduMArp9RxG2bOW2PMsW/l1cjk07Ss37ZW7V9++2q33v&#10;+qjClu0lmJ+8CoOmLMCwadlYTc9rzUc15HL9zezPyb/9hjktWiDC2xsxbdsioU0bpPfpg8UREcjt&#10;1g0LunRBfo8eWEgQXtyvHxYSgDdu3mzaXlKyDWHhUnJdkJtL9XR2Zh6V3HUGOpcsWWLK4sWLDcz1&#10;DO2J7t27m9d6z3y+1F3cy/7lb+d9j8+XLltCkF6LoUOHoGPHYLRg/VesXOneFre7lIBLmF68eg3m&#10;sV4bC9fTz70W69ev53HTxZAU+wpz3NauXcPP1pkiBbqQMLWDKvVaqtvO+3/3rGXVJgHsGm5P21nL&#10;+qkI+J2ylq+1XGZmBpJ50aDlBG9m31LTuV/9vYZXepvZx4rNjQRgbdeznnuqj7aj74nAsGYbTL08&#10;i7uOf63nWsbsZtYz01VPtmkDL/ycehYVF7n7kBeVrK+znz3t27PO5uKSbVJfmP6q0Vcb2GbtU/tW&#10;HVQXp96uY6iLRNcxVB/9Xd+oXpu5Lyn6WtbZn2e7N21yQbWFXHtyO1QnN7tdG1s2BmwM7BFyV69e&#10;jZWEmZq3LXXSq6qqMif2foNHEiS37cJ2eUtWoXGbDijcsN68L0VX8LllyxZTBLnLlxTCr8kcZC9a&#10;hn6ZvdEjORTdEnugS1wXdIgORPii+Wj+4zgM6x+Byir6U7lP7W9Pt1CLdnBQFJXh6OQFWLBkDXIW&#10;FWDV2k1YykF0i1duwKIVHJS1bB3yYhORnZCB6fNTeDLeYra9p+2qztq350MWhZGzF+HZX+bjhrfH&#10;4Oq3puL5hjORmbt0l+W0bbM+IXUDYarXY49h1g8/IOLPPxHz66+I+fZbrJw40ayT27490ho3xhI/&#10;PywPCcHygACk9+1LdXy929awFXPCsnaB3Glp2QZIBKuOcrti5Qrz908//YQfuK9F9ProvdUFq7Fq&#10;9SrzrOO6ctVK89r8zdcFawoglVbb0Wvnc2cdPc+PmI+XXnyBn6/GsuUupVhl+fJlHPC2GrPSc1BI&#10;uFzPouU7dOiApk2bsjTBrFkzDViu4bYFPwIoWSDGjBltYNMA0V4UwVpkVCQmT55kbqsL3Nascxe9&#10;9ii6Q5CamorEhESsWrXK1MsFkevNfhdSAd9CqIuJiUFY2FyCVyrGjhtr3tNyqqsgVvDr1NuzjoJO&#10;rTNixAgDdp6fedZjlzqqrh51LOBrqaZp1fVcifX87mhbsgwNGzoUzZs358VFc3MxIQhVXbTvrKxM&#10;s++tW7dUv+/UQRcaq3kMRo4cgclTJiMuPo7ebbajRl9pX+ob9ZHqoD5zjs9Kxk1AgL85hs1Ypk6d&#10;wljkhaKA2X0cax4z9VVCQjymTZtqLh6q91fdbl5s0B6RzDsW9iRkT0I2BmwM2BiwMXCoYmCPkCtV&#10;R0UqrE62OmE5aq4qFBYWhpDO3TB3bhgiIiIRHj4f4fPnY+LkqWjeug3GjR2LKN6CLyzcSBsBR+tz&#10;GyoVFaVYsZRKbrN5SF+2CN5prdBtXjCmLJqO2avDMHXZFGSuzYbP7zMxZlhcNeQKRFUHB5b12rNs&#10;J/AsW7UO6bnLULCeHsel6zmAq4LrA6XlVaCAS8iqwMaf38DK4NaYMi8R61k3gaizndq2rTpr3zUf&#10;A0aFo2OfaYhNWYhPvCJQ5/ZB8O0VsctiUr3N+oTkdQUFCL3nHsx87z3Me/99LBw0CJsIFavGjEEV&#10;LwJWEmg3L6IiS/V1VbNmWMFl4r/+GmuqVfRNmDU7ww25+UbJnZScaZQ9geYygqaKAGr8+PH4/vvv&#10;DeSOGTvGqHgCnTfeeAOffPoJR9OnIyY2Bq+99hrefOtNxBNK2rRtY+BRgNyseTPk5OagUeNG+Oqr&#10;rzCXADhs+DCzjNYvWFuAZQRiZ58r+TpvxUpMS8kykCto0z7uuOMOoygPHDQQX371pdlOCe0qJWZw&#10;XSkiIiPwAqG5gpaUEsXIlk30LkuB32LgW/XWsg7Mahmpknn0crZo2RJZOdm0zGw0SnNpWbEBvwKu&#10;JwBTWS+YSk5BfHyCUZ/XEazVP5u3bcaLL71o+qCK/zp17oSff/nZXDCoD1QPp459+/XFuPHjDKBv&#10;YYzpfdVLirHqLbvGvPnzCJAb3W1z1XEz27COACmI3WpU5wJe7GzjMrvWUxcUgnxZg1z1XFFdz+1F&#10;2/Hsc8+hVetWCOkUYmBTfS4w3bp9K9r7t8ecuXOQQbVar9V36wnwquOO4h2mD9PS0/Dtd9+ic9cu&#10;dLnTK89+WkvgdPpJ7VDfaN+qg/pMfbSRtpOk5CTcfsft6NW7F7p174b4xHjMC5+HLtoWL/Q8j5Pa&#10;r33roVhR3KhvNXCyuKSIccpjwu+AlHMdh8TERAu51oNnY8DGgI0BGwOHLAZ2C7kO9DkDpxzIlSKb&#10;l5dPJXAVISgXM+kpTaIiExcXzxJnik6UEyaMN68HDBhCACZI8ISobXpCbtsmM6msFWHDxnUIHx6K&#10;/PBJWJW/HHQnoLykHK1+mYKRg2OqIVcAKsh2Hrp96mxTz4Lc5YTc5OwlZpHSskoCheCJJ3YCbhlh&#10;t6gUWBbcCjlD+mDS3HjChQtyVS/BvPPwBPvdQW4ZYU2D5/TwH5KHYx+YiI595+wecnly70Pom0o1&#10;N5m3/PXYzIuAVbQlVFHtXu3jg0oqasW6nU5Fd8WppyHx7bdQYG43y8+8CTNmpTMnbhTtCvnI4SCh&#10;MXFpBkikpEqFVRG0vPvuu0ilwij4ef8DAjV9uQLc5JRkA2y9+/TGJ598gplUV2fTEtGnbx+88847&#10;mD59utnG+wTsn3/+2YDgb7//hqeeespA4DfffoOvCd6CQcHYcndZRSU4Z9kKTExMx3oClCAsMSkR&#10;H374YXV/fPnllxhEsE9ITIA/1UHtW77vjz76CLPnzIZfez8DmD169sCMmTMMVAqKtewUKogCz47B&#10;HY2arDa3odWje4/uEAgK8gV5yanJBrBXFawyRfVMSEhAbGysWUYXBAI/AZnTR6pgX15gNG7S2KjP&#10;MXExRsXW9lasWgFfP1+C5rMGIKdSnRToR8dGm2UCgwIN9MXGxRpQ1d9afjzjX/CZlZ2F1YTYCRMn&#10;mH0K/tSezKwM87f2p3rKXuDUc8lS1lMqLOsp1fa9998zoKpHcEiwufDQQxcILVq2QHRMtLmguP76&#10;65GSmmKOuX+gPwYPGWz6LCklCb/8+gsG8e9MKr/tecdA29aFiva9hvtayn2qj1QH2V/0udqjbX/8&#10;ycdmfwJWXaCMoDKsixcpw2qjo6zreGugY4egDua4N2YMC/YDAgPMcdqwcUP1nQMdP+3vUF292+1a&#10;ZcjGgI0BGwM2BvYIufLLadCOANJ1y5aj/XnbXaPVV6xYwRN4NmFkpoFaqTIJLElUejJTEzB+7Gjj&#10;hRw1ahwV3/lm8JjW163Q8ooSo+T6NJqO3CwqcCUViI8IQ/7UDsif54uFeWm8fVqEJt9NxKghLsgV&#10;0GqA2IQJE/DCCy/g+eefxwcffGBus7q8lBuxlUCwbNVaJGe5ILesvBLbipjdoLgC6Zk5GDlqDObO&#10;i8D4mWHoM3gE+gwdT9DYbLYtqPWjTeDZZ581pVWrVsaP7GSYUB/U+iA4T4pYiUvfTsSd741g6qW8&#10;XRZTndXmzfIyUsXqf/PNmHLbbdhAP+J29mPSI49gOfdbyX5d8fbbWEv1S49tvu2wvE4dpH7zBVZt&#10;3krFjIXpvqbNSEU7/2jkGMhdgBExyUYZW7FyuYFOQZPg5bnnn8Obb76Jt956yyilWTlZpt+KqKht&#10;o5qYz3RRz1Eh1DoCF91Sfv311xEbH4tcppD68KMPDQQLaqXCSslr5dUKP/z4I74i5AqkBXlSAFUK&#10;uN+sJcsxNi4Va2llEKQJqG5me3WctK0/G/1pbBAzZs0w4Kx9dO7c2QDYO+++gz/++MOoz1KRv/nm&#10;GwOOAkhn2Z49e+Kuu+6imj0LPzVsiN///MMAYDAVznbt2qFRo0Zo2qypiU9jt2C9VtFyIytCZGSU&#10;AaoCHgPVW2D20ksvmfLZZ5/h/vvvN8dfMPrV118ZwBX0BgYGojltAoK2KRwoKEVUPmfVWfD26KOP&#10;Gpj8/IvPERQUhGYtmpn1Xnv9NXz62acYz+0JcqWYS/384IMP2Q+N8Tbbm83vlmDPsYU49cxXPd12&#10;kULaC9Q3AnsdJx0HQa5A9j3eEWjZoqW5ONG2H374YaSmpyItI83UT/2u979kTP3U8Ce2yZ8XKr+w&#10;fk0Q2CHQXIg4NhX1jfpIdTA2JfaRjrGg+YYbbjDtl2VCFx66M/DY44+ZuPjgww9MvHrTY/4b/eby&#10;awvEP/74Y3PcvLy98B2PqS60Wnu1Nv2u76y2HxkZaSHXKjg2BmwM2BiwMXDIYmCPkCtY0GAlqbcC&#10;NQdyBb5KNZSenm6Uv+joaETxhBVNZWl2ZDImxi7H4LGzkJ2VjnHjJtUOuRx41q7pTLRrPBNtfp+B&#10;378Zi18+bILsiZ8hZVJDNP2+N374cDLGjYivhlypuAK6F198UTnP0IcDthwQ9YTcpEwX5JaUUsml&#10;TSEza4G51SpI6szb0qqrbud7+4WwTbJPuAa1CdbPPfdcnHTSSeZkr/ccMN8d5IYnLsPVHybj5vcm&#10;UEV0qW2eDwdyNxFS17HuQ6+9FlMuuwylVI7XDh+OuEsvRS6V3aWEoJUPPIA1t9yMCkLG9n69UXB6&#10;fWT8TM8uQdxA7uYNmDo9uRpyswm5A+fHGyASOKioP1ryNr6Xl5cZ2KMiABRAClK6cXCbnnv1IrQS&#10;5NsRpn3a+KBTp05G4ROU6DbzPbRVCEC1zGhCTZduXQ1cff7FFwZO11Plkwq4cjW9vSxrCLZpi5Zg&#10;eFQi1vBv1UnKnmBbgCbFT4PjBNVSQlWfu+6+Cz/+9CN+/+N3Y2WQPUIQKbhtQg+vAK0LB+Jp2bvv&#10;uZuA/QN+IaQJkK6+5hrC03fGOiGo0r4Eo1HRUQZul/MizCjby5fzTkIErTThZvu6CND7Arw33nwD&#10;Q4YMMcdd6wrCJtHn2/DnhuaiTcAmJVbvDxo8yKiRUk71UL0FtlKTVV+p1FKG1UYpxmqPPpdFRIqt&#10;1G/9LThsSIX87XfeZlxS5SV0qz66aKyuJy0YnvUUxEq1LWPeZCnw6i8p3FdeeaWB2Xffe9cot7pA&#10;EIR27tLZqO5PPf2U2eef9H+rr/r274uxVPED6PXOZLtWMl7UT9qX+kZ9pDoYhZ51EoDLzqGLI7VR&#10;CryU5YEDB5pY0GdS4fVQrChuPvrY9bd8zTpeughw+qJ169Ymc4S2v4xZQ2R3skqLVVpsDNgYsDFg&#10;Y+BQxcBuIVdQKxVT0CTAc1J86W9B7ujRY2hFGEQw8ucJrgtPrF3QvVMwAkJ6oWm3aWjSrhsG82To&#10;7x+MeVRPNfhM29CAk/Jyl5Lb5s8ZzKAwC0P6zMe08akYNzIeI3oGYm3kN0ie+Cu+fa8nRg9TdgXm&#10;43VbEwS6UppmzJhh3nMgVNuWkrt0xRokZCw2J1oKuVwXnC0sDXNmc1BYZjr69A41kNujWw+0Cexi&#10;4FF2Ba0va4YGKcXHx1e/59R5d5DbdXQuTnpwMPoNn1mr0CvIVZs30mohyB1DMJl48snYziu3QkJF&#10;/AUXIOuii7DorLOwvG5drKx/LCo5GK64XyjWn3ccshs1xAqC+Gauv2nTekyemrgL5PadF2sGgTkD&#10;yHSrfvoMXnjwNrNuFasIRuaEzTHeUcFcUMcgA17Lqf4K2rzbeBtw1LoC3omTJhp7gJYR2DUjFAvI&#10;Ynh7WdAmEBQAmYFsji2A6nHqwsUYPD8Oq7ldfab9yu6g29TG4+m+XS8FUhdOUjy/IDQLhqQUqs6C&#10;MlkV9JkDhlpWCq1AUupodm62UUrVnpk8rv0HDMCAgQP43B/fffedyd8rkFpKC4f8xWHzwhDGFG1S&#10;P837si1QaX755ZeN7UDeUkGa9imbgfahwVz9aCNxDfiiOhkcjN7MeCG1Ut8LwbiK1EqpzYK7L778&#10;AnPmzDEAKnX462++NqqnYF0KtOwfAlDtW+/JguCqD+vJOu2sZ3p1PaWmvvTyS6bPZUmQIqvlxtLv&#10;rr4TdI4cNdJsT8Avb7UuArWe856AXOq0jvVwtksXM23btTXqvfpCdVDfqI+0bdVFddKFii5Qnn/h&#10;ebOcQFhxMnTYUKO0z+XyarfS18m3K//3559/branCw/1gY6n6i1IlwqtbcpTrMGQUuQX0YN+qH7c&#10;7HbtidPGgI0BGwP/v2Ngt5CrE7kGnUnl0muBmkbDCzKl7vboGYoff2yIz774DhGpORibzfRRiQLE&#10;aPQePhGvvPE+fvn5NzRr5sXBZ7EGSLW+Spkgl0pu61+nIchnLmZNjcPg3hHYzhO2UmMN6tQWBTG/&#10;Y96IFhgzaIrxAlZUVJp6yLuoZ4GPtqV6OWUTVaJVyq6QlMtbxOuwhMC7ooATFKQtRc++0wguU/FV&#10;k75oPygUXcM74/NBX2HZ6mVm2077nHy5ntvWa+2ztsfKtdswYXY6B2EV1Pq5bBBav5AXCursSZdf&#10;jnFUoTMJAHosZoaF1OOPRybfW3rCCdhKP6oeW3//DhuvOA25zX/FsvWazYyWkcK1HNQXz1nPYoxd&#10;IYtKbo/ZkQYo5TU14EngFfho0JBuk6votbyZUi9LOdNacUmxsTQIhPS3BikJvLS+BnZt2baleqCX&#10;fKi6Ta51BcEaTKXBV9quBlI5ZQPXT+QsbH3nRqOAkCM1VYOWBIF6LeVOcKPXHTt2NDaKJ5980sCj&#10;bvtL5ZO3uy3TqgmIdOt/IrNOSHH2XFYKteoisJPHWLfFk5j6SjaDd6iOyltslELuS6AmmJKKLPjU&#10;bXwHctVnUojlG9ct9CGDhxjVWN5geWanTZ9mbACDeEtefmYp2lJ3VU/ZQHRnQP5cLSuYlwKuz9+m&#10;5UR2F1lBBIXv0mrQhPD8K4+zYO9H2j000E8XD571XMw0bKaeLLIcOPVU7AhSZat45ZVXXN5k1lfK&#10;rywH2p9sGkoRJxvFqFGjePdknOkb1cPX15cZLgIN1I4cOdJcjKpdAkwpuA7kCrid/S8ymTp4rAi0&#10;gl9tR3aLV199Ff379zfxLGvHrFmzzKBCKdjqS/mtZSfSvp955hlzd0CQrAsS7VMXA9qnjo3sMrqY&#10;sZD7//sEZAHEHn8bAzYGDmUM7BZyBZM6AelZt+3lZZRVQMqmADM5ORUTJ0zGxCkzEJ+/HuMzNmNU&#10;yibMXgV0YdaB1rQCTJs63VgVtA0pwFpfRaO7VyzdgMbfT0T75rMxfUI8Ar1nII8TG8gi4d9mDH54&#10;8wesTGiD4WPbIIm3b/UQiGp9AV1tZR3f134EnCkZ2UjLykV0YjKah4TjF998/NImGs99PR2P/vgH&#10;Xh31At4Y+ALisuKN3Lu7bRp45D6179oeoSMTcPUb4+HTO5m50or/soj6Sn23jv1WwNvDMy++2EDu&#10;bALt+mHDzPKbCGBrCQTbaJEwgNu6KdZfeQ623n0l8lv8hsUFTt7U1fR4xsI3MNYFueyrLjPmmzRR&#10;She1N+m39mcZZQdwyi5psZxUVHxWRoWE3Dz0InSvIsQ4eXkFa3rtFANVBDSBo2DHsRTotrkunvS3&#10;1NdltBk4A+nMsoQu528puNruQmWi4IAprWv2w/cF0VrfTFTBZ6mMSl2mAZIadKd9OnVxUq3JYmC2&#10;z31qAJZjH9ByqquKyV7hXkb1ceqidbQ/Zx1tU15TAaErtZtreyt5jOSbVto17U/11L6cemqbpp4s&#10;gvZd6sn9L3bnP9b2F7FeJm0bt+v0o+qov52+0XfXaYvq6Nmfymu8kgPqnMk8tC/1jfatOuSzLs7+&#10;1DZt23MCEWffzmfqJ100aD9mWY996+/FvNBQrmWzT+Vr5jYX8AJt6tSpFnKtF88q+TYGbAzYGDhk&#10;MbBbyBWYmaT78o7yWX/LJiBg1e1957GKs5xNj+CI/24T0KzjWHj3nIHmHYfSkzutehlnIgCtL9+o&#10;8mwWF5dQvY1B26YTMGbUVAwdPB7Dh43hLefB8PcZhm/f6Y+GPzXBH51+xYT+vbGKQbCRddE2VJfd&#10;FUGlMjnwf2b/lZXlGDQhFy99H4k7XxuKN38ajjd9v8VrQS+gy8Rg+lyZJ7es3IDs7rapfUq9qu0R&#10;2C8W5z09Ev69mFWhame/OMuqPmrzGvabIDf2xhsxgZA7kyWSZQEHoW3jLeSK3AUoogq54YF7sObs&#10;E7Hh+oux7Y7LsajlH1hUoEkOmPpqzQp6KqPhJ8jNcUFux6lzzeAq1e/vJlH4P/auAzCn649G7L33&#10;KH/Vqg67VXvVKLUpWrtq1B41ik6tqqpVau+9dyT2JkGWkRiJBLEiRIxEOP/fuS8vPhGyp3vb6/vy&#10;vvfuu++8dd555/5+0f7dMsGCSuIQUi2SG/iJJeGIPFT8Z3dAbBlCeITQqSrEJvQ7SZ6aLsSRg9ak&#10;mtEZjE/jt+efRvSGsPOyDZI9Ko2sZvtqPtOLS59rSLzgHeIbp3ec0SZor3jeH2NdZp/C9sXsH0Ol&#10;Wfbreb/D9pdk9ooi14w8YPaP/TAiUUifBI/w+kniaPaTb0+UVzekb6HLWGyrJY7s2/M+ho+Z2Qf1&#10;abYTEo2DBJXYECP2wZPENnQ/WPQ5ZH+9vK7nUTZe3l9cnvs6ZL+q/XJFPaBs3rJFk1x9c4uzm1tc&#10;qkO6ba0+6mMgaRwDryS55kAmNUI9ZFATv5MMmlnMGPbqxm0/HD3hAtt9R2C3/yjs5HPjjr04ZO+o&#10;fLgkuPykDYDLk4QwGgKTSTAblpFpzF+I730V/5beU/5NEuzpdQ3rZHDWAhnQ4ir+Vb7yt+yP2S/L&#10;T5JKrtPsI9f9RF7J7z9yDkvXHpOIBJdVKK67d+7ioWRoM6M2mAQ8vDa5ThL9V5XbQvaeyCv/8Ar7&#10;w20mEb0q5PCoeGL3FSqIY2JbOCleXNc8eXCxUCFcFYX3xv+K4VapErhTsxL8G9WAR61PcHzxAlwV&#10;Fdl4yLiMNesPhZJcVyG5f2/ZhVuMwyp+17u0E8RFlRH+d81q0b6fn9goQuoDfz+cdL+A35ZvgJ3N&#10;VvVaPS4rVcDI1E1iY6B/nJERVq5coWwIcdkvtr1N1kHbQ2T6Z85DH/Sa1Wuwbes25QeO7X6+ri82&#10;0l+ukxixD7SJ0IoRWzi9tG5pe4MMgFsh5zZVX0Zx0VVjoI8BfQzoY0AfA7F9DJDk1mvwOYMVvFjM&#10;17SWn3wdSTJI4mbWQAb2p29TaqCEpwqUzyDxfDKG7MOHxnwcfMWBW+q1qbzypTrMaVyWSSKM788r&#10;p7GSoF6XV/WOkomJo7JJsM1XouH1j9NIpumDfaGPKv6tEc/2mSi7QaLcUr3lOjkv7RgmAX/VdpNk&#10;mqlNLT8ZGk21K+pxeL+TxHObVbuCHV/7HpKb+waJcrBR6iapm//9F1vEK7lVvm8TT+622TOxnQPk&#10;JEnEuYuXjJBL6gHBA6vXHsCff0uYLyq5EuFixOqtOCTh0U5d9IS9kMw4qW7Sbkh1kHWY1XJdHHS2&#10;6rA9hsxdjk0ysp6+0MRQOUDLVryfHMmfGPrzqj6wnxxMmZD95LrZB/YlrrEyt5exchnJRFeNgT4G&#10;9DGgjwF9DMTWMcB7C8fcMF19tRq1wiO5BiENr5JoWtZXEUPLecK2E7aNV/1NgucjKipfcb6qP5bT&#10;I9tu2Pniq21uh4cQ5gv0pUo9b1Hd5buqgi+rh5BiYmt6Qb29L2L1mr2K5NKucP68GyZutMU/Nvsx&#10;cetuzNpnn6B18s7D2Ofm8UrFO6F+4FsDPjAl9pLQ/SRG7EN8FeNtjjxw6qox0MeAPgb0MaCPgVg8&#10;Bih4UlylkluxUuWXSa67KHZ8PX71ajj1iieuRrVelWVC24ri8lyW6wuvL2GnRbVf5vzx2DZxvXaN&#10;qngE1aJP1697yWj9C5gy/TD+mnRMZTxzczuL0xKs/6FEU7guHkpdNAIaAY2ARkAjoBHQCLzpCDC8&#10;LMVMX7F7fhweyZ09z0ECwLtLmlU3XRMBBkeOumPOgpP45Y8jmDjlOcll2C1GfuBIel00AhoBjYBG&#10;QCOgEdAIvOkIkOTyTfhtGZQfLsllLNbfxh3WNRFhwH3CyAr/aJL7pp+/evs1AhoBjYBGQCOgEXgF&#10;AhGS3PETj0LXxIeBJrn6nNYIaAQ0AhoBjYBGQCPwagQiJrn/HMN4XRMdBuP+PoZ/ph4P9eRqu4I+&#10;zTUCGgGNgEZAI6AR0Ag8R0CT3CRK4DXJ1aexRkAjoBHQCGgENAIagRgouRzB/7o6YfIxTJ7+vP49&#10;9fXzW7b1z7Rj4PIRrUP//jJGf048hknTRMmVEGKMrqCV3KR1mh8+fA9jxlzCzJnXJATcwxc6P2XK&#10;FfmNKX/DTyyyevVNDB58Fnv3+qnlbt4MwoQJ3jLNHdu3+0pc6qfS7lUMGeKGpUtvmEn/YhWgHTvu&#10;SB/dVR8eP34q3z0wbtxl9T2icvfuE0ybdkX1b82aW2qZhQuvY+hQN8yZc03C57w6fNnFi49kOyX5&#10;yd9JL4rIiRP31X4lVi/WixIX2diXukQPgadPn2Hs2MtybJyX6DvhnzdRaXnDhlvq+D506F5UFpNk&#10;QYEh+/YSHBz8Q5ddu9Zo7+jRqLUXpZVHY+Z7957gxx89FHa8bsRlcXUNwC+/eGL69Kvh7iM7uzv4&#10;+WfPF3Az++Pr+wT//ntF6lXwu2UJCnoqWRrv4IcfPNT15P59I2a9LhoBIhChkhsRwaWVYdD3x9Gr&#10;r1F/+1PI178RE9e/ZdDU8FHH8Os4TXSjQ+I1yU2aJzBvKp07n0Pq1HskXt9WqbbInfsAhg+/GEru&#10;cuU6pH47ciT8G+Lo0R4oWXIfFi26rkD47DMnmX+XTDuCSZO8Vfv8+3//O4T+/c/HCVC9e7vLOjZg&#10;xIiLEoPwiXy3Uevk94hKixauat4SJQ7h998vo1+/8/L3brz11kF07XrutUTZ3t5ftvMQmjZ1jWg1&#10;ie73adOuynZuk7oj5JPfWTfgu+/iZj8lOhDiqEPBwc9Qp46TOgfOnn0Q47W0aXNa7ZdffrkcpbYc&#10;He+rc5r7tUkTl9AHTB6vbO/PP72i1F5cz+zl9Uj6ZafOPz+/uCGHDE0+adIV5Mt3GHnzHpJ6EOXK&#10;2YNYsfABhQ99BQocVL8XKnQYc+f6hG76hQsPUb36KeTJc1DqAdSqdQqXLhnCQGDgU3z7rbv6LW/e&#10;w3ItPYiWLV2FCAfFNXS6/SSCQIxI7j9CZkeOPo5ChU+gVm0H1K7rgM/qO8jI/+MqvBVVWhLeSaLY&#10;kshNFJV3gnyyTv3vGLp8cxw//CjzynSqupz3byq7Qpw5j1pWKr9Hhwgm52U0yU0iZ5hFN4OCnqFT&#10;p7OK5Hz88QkMHHgB3bu7yQWapNYWy5cbKaPfffe4uvFQCSKp++cfb8nWYtwQWKh4/POPh6j39/HX&#10;X15q3qxZDyrCOGqUh/y9BylS7MXIkZKhTpZnuxMneoFKyqxZ1yTN8O3Qti5ffqRUVbYZUSF5mDz5&#10;iiIRw4ZdVDfyn37yVKS0QIHDKF3aPpSgchpJ+NixlyRt783Q6VOnkujtRJo0+9SyY8d6CuHfp26y&#10;gwa548CBu6obd+4EKcVn7FgP6a9vaHIKb+/Hsu2XsWSJgdXKlTdl2y6rGybXR5XbTGRBVY1K+caN&#10;tyQL4YvqsL9/MBYs8FH927rVN6JNVwoct/306YDQeUnoJ070xuzZ1yTDYrBqh0oTb8rhlTlzfNS+&#10;L1nyuDwcXAqtw4efV0rUnTtsz0vUbB+1r9g29zELj51ly26o/lKdN1W3Bw+CVb9IoLlN3I9Tpxr7&#10;KGzhMUQ8qfaHLX5+QZg3zwerVj3fV68ChVhzv1G5t1zPrl1+0mcPHD/+XME09o+npG1+9FJz8+f7&#10;qO3lG4tNm26r49TMQbJ+/S3VH/bLshCHVatuyLHuqTAyC/c5idE//3ipNxssJE9bttxWmHFdDx68&#10;Xql0dAxQWF669EiIk5s6vvmGxCzc32xn5cobkkkz/LbYJ55/fIjLkGEf+MaGpUMHnvfbwLc0ZgkM&#10;fKa2meftmTPP99e9e8HqTYXlfuLbngkTjOPcLMSN5wjns8zdYmLO43D3bj/VZ/MNi42NL2bMkMRK&#10;PoGqGbZhbb0XWbIclGRDj9UbFarOxNksxvXjMpycjHNszRqeY8av168b5xj3X9hzzFye52HlyicV&#10;yeXxSkx4zfr8c2c1i4sLMduFvn3PK1xr1nRU/bl929iPAwbwIXgnTp26L+eDv/o+dOgF9Rv7y3Oq&#10;Y8ez6m8qxXzgpjqti0aACERIcidMOi4k8zj+nOggGbae1/ET7YWAHsfg7+1RuZoD5i46jlnzj6Pv&#10;AHvUqOWgBkWxDhpqj2Ej7TFlxnH8Mva4EFij/vK7tPn3cYnccBxT5TeS5YFD7NW6uNxkaXvIMHtR&#10;iWU98lr+78lGP/76x/6Fflj2Kbl+J9bmfjA/idukafbarpCEzmPeyFKm3IdKlRxeUDz5anTo0PNw&#10;djZuYCRBvOi3bXta3RysrfeJSnFAkRyWr746I79vUjfHevWc1bwktRkzHkD69Pvl772qZsiwR93Q&#10;SpQ4pi789es7KcVjyBDjBkFSUqrUcWTPfkDUk0NyYz+niFJ4Zd26WzLPESGne/HFFy6yDSdUm3xF&#10;yELC/uuvRoxm3uhJ4gsUOITMmfchW7YDaNjQWRFBfvImxf5myHBA6vP+pk+/W5EKEkr2i6pMliz7&#10;kSPHAXk4OKdurHv33pXlt4pKfVSt64MP7BV5qFXLUSlA5s3u5El/VKjgoLYtf/6D+PJLV3VDZnF2&#10;DkDFig7S9gGkS7dXqepUh3gzDluoQvFB4q23Dsl2HMTbbx9RJJKFxMNUwfjwUrIkcd6NYsWO4OBB&#10;g6xbFoPkbkezZq7qZm5WMwkfCbSh8u5ROLF/3Oeeno/UcVCwoIFn1qz7Ubu2oyIBrFwnMSWR+vBD&#10;4rEHhQsfEuJskFmSDz5QFClySLZ3n/qtbdszan+wkKhSKSPOPD4aN3YOVcos+08byciRl/DOO4fl&#10;WNuPTJkOqLaWLDHeKBB7qpV80DKL0Z9N6uEjbDHeWNiAqul77x2X43w3evRwU6SGOPO4/vxzFzkm&#10;jbcDxLtBAye1T9Om3SfHwGF1vPC4IIbZsx9U7XH/EttWrU4jZ879ck7slfNur8x/RNJ7hv92ZNEi&#10;HzlODsm8+8A3DWXLOqi2TJLr5vZQyNdzjBo2dBLi/vLDjElyeS5Slfzmm3Oq78bbleck99y5B6hb&#10;11GOqf3qga948cNK7WQhGX/nnWPqfDNfzRukeyf27TOOq/37/dS+JhYFCx5Ely5nwbdELB99RMy3&#10;yn50kXOA5+lutG9/Wu27UqWOqr8rVz6l1E4+EKRJs1/hyeOnYEHu272qPfO1v3E92qaOOf7OY52F&#10;hLN8+ROh5xivV+GdQ9wX7u4P1X5hIZlmH3LmPKT+5sMMH/L5sMjSpw9J7S5l4eF+rVr1lDrWePyR&#10;rPMax33Bhxguw77xmGEh6ee2Dxly8aXjTU94MxGImOSSXEqdNXc/5i3ci7kL9qrP2fP2Y9J0IaLD&#10;7VGpsoMos1Rkj+P38cdRppyD+t6hsz2qVndAFakksJ986oBf/ziOsTIPp9Ws46BI7Pcjj6v5aoga&#10;3LyVPf4RgtvjOyHPVRxQSWrXbw1C/dcke/z73yHMX7RH9eNNqMT6vzkHZNuN/WDW8fKgMOlfTXKT&#10;0mlLvykv5hFZCEwl96efPETJehKifOxSxJGlVy9aBbYpAuvpyRvGLiFhR9UN4Nq1QLlhGTdOehNJ&#10;cIoXJ/mywx9/XFZKClUa3hBJfkkSWZYupSJii8WLDcJiWUik2EaOHIeEaDxQKlCNGqcUYaMiycL1&#10;mEoOyRVvqFwX+9O8uYsiDGybN20ScCrPvMk+fBisXjPypsebINugWjR+vJf67uHxKIRw7FQKIdU2&#10;9rNMGQe1Xt4A+fegQecVaePrS25fjRqOIIni3/v2+al52CYL1XPeCM1Xx//9dxXt2p0OvQlbbvvx&#10;41SddoUSt9atTwsp3isZdB4LvoFqW1Kl2qfUPT4gUHXntppEwLItg+Ty1fBeRfKN+ny/kgiQoFLZ&#10;pvpMtZYEjjf777+/qNonUW/fng85NuqGbt70udzcudfUfqWiSbLcvLlh6aC6S4JEosT59++/K6/2&#10;HZXizPZbtXJV20AF0SDadqFKmWX/uX7aavhwROJC5ZrY8IGE7Ri2k23q4css1apx/9jI9jx/e2D+&#10;RiLHddFryX5XrGg8OPEtAdfFhynuN6q6LCSM3I4dO3zVsWXgsFspfCxFi5LA7VL7hqTatAzwN3rH&#10;27Z1webNL/eDambu3IfUw4m39yMhYY/kdbpBcmn/YeG6uL94Prq7P1D94DEXthgkd7d6G8Pzl+ci&#10;30oYx9w2pfSzGA8Eu0RpvaPIZOvWtDPsVmopC1V8YmMqwYULH5UHy5OK2HEfkuC+/fYxNS/xIU7c&#10;/yx8YOH+HzPGU+3TJk34YLldEW3i3LMnrx82ilzynOHxZm29R70h4N/cx5bXgk8/Pan+Hjz4gvqd&#10;HlieY9y3uXMfVn/zGOU8fCCMqPCBi/OaaiwfRtg/Ks4sfAgnVvQJG1aoPWr/mCQ3Rw4+zOyRffVY&#10;PQCRXPN69O+/3uohqFEjZ3Xd0EUjQAQiJLkkV/9MPYrVa3Zgzvx9oXWmkN7wSC4V2gofO+APsSy8&#10;974Dfpa/v+lpj/KinPTuZ48Wre3Rso09egqJrV7TQRHc+p/b4+tOVGgNJZgEubQ8SQ8aelx8u8fl&#10;qVaUYVFz/5psj2n/iV9HCK5lX5Lzd5LcVat3vEBwSXQ1yU16JzCJCskVP19XzJu/+dr39u0nSgFm&#10;ZTGUDoPkXr9OJW+X3KANZZM3NZPkmv5Y/sabMpUXs1CZ5XK8edDTS9LIGw0Vw7CFBCVFClulLpqF&#10;Nzz2wSS5YZchgaJvt149R3lNScVuh5qXN0eT5JqvUPkakzd4y9f8VGK//vqsUlizZj2gludrU6rh&#10;L5PcHUK4npOXQ4fuCgZ7RfU8IOt3UuSAy5vq74QJtHjsVApv585nhTy/ejDQd9+REOzE++/bK5yI&#10;F7ebZJZY82bLm66pipIAcl3lyhkPJJbFJLkklFSmjLpXkRIWg+TuVqQ/7CAgqrl8OKpf/5T0m3jt&#10;UD5ekh4qcalT7w9V0Rwc6Au1k4eY46pdqrZhiabpWaSKmykTlbz9Suk3Hl5slWodnr+a6+MDEZVM&#10;qp0pUhiknA8kAwYYx0RkSa7xhoHHpUHsDG/5dvW6nMVQL7cqhZPHyltvHVHbbtpR+DBEHPiKmsUk&#10;ubQb8BjIkmWvUupJevi25FVlwQK2Y6PekJiFSqZ5jhErqup8cKxf31m9Tie+nEaLiWUxSO4uuWcd&#10;V4olHz553JsPAHzQJUGnIlqkyJHQRY1jwzb0bYiLy32lqvOtAY8LPhTSt8pCewJVbz50ErPy5Q1C&#10;zjcXLEb/doQSelNFphWDhW9cTLWTBJV2BSrPvM6wGMewrToeWHhNYHu0DZmFbyrSpNnz0jnGh+HX&#10;DRzlecpjnG8VqGazcP9wv5N0sxgkd6t6+8CHCuJJSxevHXy4ypmTJHdX6PWCtq533zWOJZ6fO3dG&#10;bL165cGgf0h2CESK5E6adhRLl+3En/+IXSGkjpdPk+R+Kmrr9NliMRBl94+/DIJKcvy/4g5KvaUa&#10;+3UnIbxiV6Dqy/rTb8dRU5TbvgPtlQrcsJE92E6nbqLWSltso6w8TVeu6oBGTRxU239PMdRcy34k&#10;9+8ThNgvW75TbbtWcpP2+bd6NYmlnShSbi9sCNUIKp5mMUku/bQsVAxJcPl6n8WS5Bpq4i51g2eh&#10;UmqSXNPTZpJcUyXifFOm8LWejXqlSpJVt66TKHouiqiELfTc8abD17hm4Y37VSSXSmHmzPuVMkeF&#10;h1473sR4kyZ5M0kuiSFJk0ly+UqYZdmy67INu9XAHVoX+NqVy1OdO306fJJLdc8shrK1QxE1kja+&#10;ZqVayUFtVBx5E6aKW748X8Ma/kmqhuFFszDsILbKQkKcGjVykbacFOE2rAJ71GtXk+SSgHDdJNZh&#10;i2lX4Lq4n4waFPqamTd9EgDiQQXaLHzFztfSpUs7qBv40KGGH5oWEZJLklxW81UxIwLwOCMxZyHh&#10;Jn6WJMVsm2SF85LkUP0mQeJxQGJsvv425yXJaNfujLJ3ED++Ok+XziDI7Ef//gbJ5RsDsxiqYvhK&#10;bliSS3WZ8/IBjKVbN+MV/3//XcOtW0FyDtAKYhznLPQPc/4vvzTIqXGc7wq1/fD36tVPKgsCCRAf&#10;5MIbzPn773zo2aLWZxbTk0sPOx8wiBGtNTyeDIxcZb2nX0lyCxc2CCwJJR8GDAJvo9RKvmGxtt6l&#10;iJlZ6DHn78TdLBxIR7sBIw7wOOOxz2Io9TaK0BFfzsd91qePu/qd+5HHIP3ILKYf2LTZ0K9qnrs8&#10;zkhy+UDIhzYW45iwVW96WEySa2v7nDzyQYTroEXkxXPM7ZUkl/2nLSpTpn0qCoJZaFExseE04wHa&#10;eFPBBwI+RPIc4zHG/tL+RKLL848PNLRF8Zzi8d+zp5uy9JiRZ0JXor+8sQhESHJJsibL4C+DaNm/&#10;UCfPsMfQEfb4SC4ef0ywF4Jrj1ZtSGjFQyrLVRD19tdx9qLG2qNbDxJVezRo5ID6DR3w7ywhtUJ2&#10;B4pnt1df+fzeQXyn9orcjh1vjyri82Xbv/xhjw5daH+gwvvi+sP2Jzn+TQV72YqdL207yf7k6Q7a&#10;k5uETl3ztWiePPuVWkJ1ijdv3pzee+9oqBpp2hVMJTe2SK75Wte8kaVJs0v5LyMqJJr0y5qKI+c3&#10;LRPhKbmG+rktdIQ0rQskyby5vo7kUrFiofrKG6gZbomv3UnSOODlVSTXcpAO1ckcOfaFWhrCbp85&#10;qIZk18kpQG7SVKps1CvisIWEjX2h2he2XLhA8mOQXNO/GBmS27r1cyJj2aYlybUc2MTXusTTfHX+&#10;22/s01Z5Xf4iyTU9x2FJrrG8TehgPRJ9EhnuCx5bRYocVv7PiAr7lzbtHlEhjXm5PB++SHL5sGIq&#10;uZYRBD75hAR7R7h2BZPkUnlmMUmuqeSaJJeDtdg+SSpJlfkAQPJLMsaHBxZTyeXDnKkmBgtvI0nt&#10;0cN4Rc9X42ELyRttI82auYT+xFfgPOZoLyDRKlbssHr4iKiYSq5JcknESHJpcSFRZmg/kjU+gJCk&#10;mhYfbqNhOXgeVWDyZG/18EHVk+cEMWDhwy/99nwwDa8YFpHnSm7YQW9hSS73IR9W+PqfZcsWPqjZ&#10;Kn80i2FX2KEGR5qF5yHPMdo6IlNu3AgCjwX6vk2vuLkcB60ZthXDykERwCD1hoeXHna+LTCVXPqr&#10;aRti4VsDngu8xrAYA9G2KWuGLhoBIhAjkjtJSOsvv9vjQ1EYSGhpU2jfgaouB5rZY7AMHON0ktlR&#10;P9tj1gJ7fCNkt0t3B8xfYo9mLR0UASaprVbDARU/cUCfAQ6YNtMeo3+xx8cyQKesvIIZJO2QICdH&#10;EhvRNmmSm7xOVGOgxC6pu1VEAsNfZqcGfpivbem1403m2LHnSi7VT5IJlt69qYxuDYk3SSV3pwwA&#10;MogH1UG+DueNwFRy+VqU67CM0MAbZq1aTurmRv8nR8vnz39AqWNhCwkDFU0qPvPnX1PzfPABVdDt&#10;4p80bi6WhdEaeFOkj5E3THqJSTBGjboUQnL3qFf1ppJrWAB2Sbxng+RSoeT89AZypDhtBvyb6zVI&#10;7g41uIbFUJlsXlIpaXUgxhwUNWPGFRV6aPp043UtyXLWrPvU638+SHz2mfH62VINNreHBIl9rVbt&#10;pHowob+Yqi59m1TkuA4qxibJpVrK/pj+aUtcZs+mArct1CsbFjeD5BoWEkuSS6+l4bF1UdtZpYpB&#10;Yth/kiTTymKS3IMHqeRSfTaUOJIFWhKqVjW24c8/L6tjz4xOQLLM9dKbvHixj3iZDyg/ZNjCB7IS&#10;JY7K8bVHYTh6NB9e9qjX+NyXBsG3U+opiQyPAz4AsC8bNrzshTX2q52QNoPk0ppiPMwYKl+XLlRy&#10;t4YO/jJes+9UXlfuK2Ng4UHlwWXhOcDfeRwZCt9hZZehevvDD+zr9hdUZnP76AvnWwdixLcIPGaM&#10;c9AmNB7z8OFcfpfyD9O7SiWRCmvYYkQK2KnWbRJtg8DynLcNja7AMICc77ffPBVWZcocV22a28J2&#10;STppU2A/zEFZ5vr4RoH7nQ8EtN/ky/d8YGqVKsY5QfLI8tVXPBe2qsgRLHyjwr957vKBge1wP9IL&#10;TVx5nKVKtVtZPljM83f79hdtAO3bs909CjPiwnOMFqrwiuED3q4GiPJNz65dd9SDFq0n3E4eJzxu&#10;aI3i9YpvHx49MpRlKtDE76+/LouvnqR2V+h6uG8ZxYJ95FuOFi2Iy+7QbQ+3M3riG4VAjEguCRrV&#10;VRJQU2nlYChTcTW//yNRAPid6u4/8ml+N5fj76xcjr+xXX6a081pERHC5Pi7JrnJ73zkq+7PPuMN&#10;fae6uHfocPqFZACGwmUXGoqJahsjLKRPb9gV6MUkWTKCqht2BXr/WEhyDY/mvlCSayhcRggey0JS&#10;RSJBlYneSt54w3oMzfmpspp+TaokxqCg7UJEXya5JNdUgfh6l4OSOEKdg8AYv5ID5cyQRSbJNQee&#10;mR49EhRjMNReRWI5mIWknTdnqrskC3x1z2ISvrBhsUhCqZDTN0l86Ik0wyZxIBB9f+wbcS5Z8qhS&#10;kUyvZ9gjjj7CBg1IhHeKWngkNMoF+2l4cl9Wcj/55GW7gkFyt8uN+GU1kes0lVziYUly6Uuk5YMW&#10;EFpZSGqoptIzSYLA0eb05IZVchmxwCwkPDVrkvzslO0+pkiCqQxyOfrEGb+Uv9OPSnIfXqGVoFy5&#10;44rYch9T0U+RYrciLtyfHOXOiBi0wXB/GdEvbMNVcg0iuVNC5RnHJW0lJGemkkt7CY/zv/4yFHYq&#10;qgwdxtfTXK5RIye1XhZuC88Bw65gKIAkl3w44TS+juc2ct+HV0hOPxaRhsdDr15uSiXlvjLXzSgE&#10;fOjKl8/AiAPHuP/DFlPJpTJuvjGgHckYVLc9lGjyoYheYuLE9po0cQo38UTTpi4qQoRluDSuk5Em&#10;OBCP0TJ4DLJvps/aGIz5XMk1Hvi2hSG529S5a5JcnqtUePnAxocYeofNwmM5rJLL33iO8a0NseXD&#10;nuU5ZokLj1FjX5PoG/Yg4sx1mb58DrBr2dJFRe3o2PFM6AMv2+E8JLrvvHNUKepUuC3tPLQnGW9j&#10;dsuAvOPK3mIe2+HubD3xjUIgxiTXJLqvshO8zmZgaT8Ib7431aJgSdY1yU2e5yNJDBU2S+XG3FLe&#10;wPibOfiIihAHXJkxSUnWTp++rwgpf+O85qt+Knucl9V8FcrfOM+rYntywJe5/OvQ5o2ZN1veQLhu&#10;9oGvIV9V+DrfVJNJCLhd3Cb2jYTOvBFReWP/LLOlcbvYJ1Mh5bYTK/7Nec24qxxFzX68KssRyZpl&#10;DFLLvrJv3J7XbYM5P/vGeU0iyemMc8q+WG6L0b/74RIgklX+Zr4WDosbb9xsj3hYxj015+M2mzFg&#10;uV3Eh3hy/dxGUzlkCCq2EzZeL0kot8EcYBR2/eyXq2vEiRS4vNk2ceG6zP3MNrmvTX8z2+Q2hxea&#10;zjzOzeOS28R5TW8oH+D4t2XbbJ/TuR3E3yzEK7zjPCCA/XsQ7v4Iu/3cPyaZpGod3rq5XZwnvP1j&#10;EjLzfLScx9yWsNm6DMwDXohLa9kvnmfhkWnLY8J8A2JOM88JE3P2mdtirpvHkHnuso/Ex2yDD6Fh&#10;rwVc/+vOMa7vdQk4jOPxgTpO+MntZTXOm+dby++v21b22/L8s8SJ5x378KpjO3neRfRWRQaBCEku&#10;CRfT9pq+UJN4Gp/ioxV1drxK1sBBYbqGj8FzfJgh7nX1L4mcYIkxQ6cRe1PpNn8j7lNmaE9uZA5y&#10;PY9GQCOgEdAIaAQ0Am8eAjEguacktJgNZs1ejHnzV2PuvFXxU+fH03picXtmzV4uYcC2w97hnFS3&#10;kMrvltUNDifOYf9BZ0yRAWV/C4k17Bua5L55p6XeYo2ARkAjoBHQCGgEYopAhCR34hQHIV0kWruE&#10;1DKTmVEnTnXE35PWy2CZg7jm4w3PyxfjvF656gmf61fifD2xuS2XBRcvbw95VXtW4k76IvhpoLxm&#10;eyD14UtVghvhkocnJqsMbwbOk8WbvFywnzTtOfaczt+nzjihoyvE9AzQy2sENAIaAY2ARkAjkCwR&#10;iD7JneKIiZM3yojtY7h77y4eBz5+uT6WabFRQ9o+dOiQDLaZHjttxka/ItGG39278L7qDbfzbuKn&#10;u4m7/ndx8/ZN3Lp964V689ZN8Uw+ED+UhxDaY5rkJsvTTW9UQiJALzNDSDEbmVFPh2Y9i0m/OLDO&#10;9MqGbYeD+Tp1OoOmTV1lgOEZNWiQo/kjU5iMwfRVR2Z+y3nox2QyjvBCn72uLS+vRyq6ANfNkGX0&#10;/EYmi1V4bS5efAMHDjxPb8xIFsSc8WVbtuR+cJVsXS9HXQivLfqVX5VyOqrYxHR+DiAM662NaZt6&#10;eY2ARiBuEIiY5IpqOGVGiJJLNTGkUsmdPHWzjNi2h//955mU4qabRqu7d++W0bsD4nIVsd72gwcP&#10;ZBCGkFy3cxLw30c9ECiC6/tiJcl98DBAKbOK5FIxF6wZgUIpuf8+x57T/xaFfep/WsmN9R2mG0y2&#10;CDBUFRMHkJAaNVBlVIppadPmtIoaEV7hoDYO/GnQwFlSEt9/IelHROvlaPXwBiZGtBx/Z3grJs+I&#10;KjHkYEAO6OKgQY7K5yAwRrqITuHo/eXLn4ekI2EmFiTP/fpdUN8j2z9GUQgvZFd0+hXTZUi4LQdM&#10;xbQ9vbxGQCMQdwjEiOROmbZFgqk7yKjeILlwTZIAzJ0lq1DX0Ort/XJw9ahuyl1RQvv37y/ZaLpJ&#10;yJz6Eu/wh6g2kaDzk+RevXpVRn6elVHV3vC76wcS2rD1xs0buB/gDxeXs0Juj6pBfZrkJuiu0ytP&#10;ZggwhFqnTnzYDAytVOQ4ut/MBnXu3EMVB5Wj2jmNGapI9JhytGtXIz1sWHWVIdUiIqMMOWUSaoaW&#10;Yvg3trd5s6+KMsF1mnGMFyzwUfFwixc/qDJmcQQ8k1Z063ZaYg17qCgUJFkMm9atm7OK5WpJFhm1&#10;4P33j0j2J3cVdovpUbt1cwnN9kV1d/Hi6yrDF/vNAPoMUcZ2STyZLpeqN7N+sV32nYWj7rt1OyPh&#10;1y4qzNivvXvvqraZoMKMimAeNlyvZWYrczrjHf/xh1fo0cXR+V27nlVxf0mEGQqL+LAwVjRDirF/&#10;3KaLF2nzeirxUr3Uekl+2Q8ux36xf9zPlpENiBUVZc4/bpyXIvEMGcYwWVTamdGPkSm4X0jAOR/j&#10;tXIa18WEJ8TejKrA+ZkNjtgQIyZwmDXLR83P8FWMaUsVnVEF2I+w6+bxQwy479gW95EuGgGNQNwg&#10;ECHJ/WfaCVEMRU1cSTXxRGidOM0RU6dvg4urEQ+ybdu2ctHdLt7T86GVVoWYlFu3bslFaZz4fk/I&#10;RddH4lMuk9h+w2PSZLwvq0juNYPkXr58GXf87uCG2BZuU82V7bstlZ+K5N6/Jzez04LxMSG4BtaM&#10;oEDsJ09/jj2nT5x6QpJmnJR2z4tKfFZhdPv2bVGUXg5QHu8brVeoEUiECDBMEjNNde58VmVE6tz5&#10;tIo5+/jxs9AEDUxVS5WRYasKFz6sAswzDuePP3rKuXZfxd5lEHvLEhmSS1XUtDSQRFKVZHskQySP&#10;DMRPYsViKsPMusW4wCRUzALl4/NYqbPMKEYi262bMY2xa3fv9gvtEgkfCSz7vWPHHdjZ3VHzMa4t&#10;bQi0bDA+MsM5MZsVM4Zx3b/+elmFcGL8VRJNk+RyXpJa/k3yu23bHZUIgg8LJMBsm6Q8bKziV5Fc&#10;xokmKWYhMWQ8XMa23bz5tspcxfSsxICF5N9ImHBHbRO3jUkNSCa53m+/dVdhpUhwGc+Y/SNBtgwv&#10;xnBnTPfK+UkquezJk/6S2OKIikXNeL7c73y4IHnmfEzny2OA+4kPNpzG9ZO48m0Af2N6ZaaPZdYt&#10;pt/ltvD4Yv+Y4IEPJNznlusmAeY+NWLKPlYxl83MhonwlNFd0ggkeQSiT3LFrjB95g6JdWekQvzm&#10;m2/kwnFSAoIHhFYGV9+8mZaGU2qe+fPny0XigVyU18nFaykOHz4sF6jr4lP7Ti4mP4s68Txo3sOH&#10;DyVAdhMJEF5bgmb/on7v0KGDXARHJinQub3Xb1zH6TOnRYW4iNu+ciG+7iOD5zwV0fXxuSZqymU1&#10;z717fkJWnZSSq0luktrNurNJAAEmHejT5/xLPaUCSRLKwpS4fM1++fJjleiAhcTETPnLbGzM1mRZ&#10;okpyScJM5ZhkhzFumRiARJGFxJHxXenfpdJKNZHJBAYPPi9igotSd9ln9mnw4LOKCIYtVB/37PFT&#10;k5l5bPjw85JWldfnYKWK0o7Awqx0LCRaJIpcH/tEEmdJckngmNZ50CB3uQ67ynovKMI5bdpV1Yew&#10;GbnYZmRJrklo3d0fKNLPdZNYs5DUczupZJsppKlc169/UvWByUAY05apbqkEs39m0g8TE8aiZUpg&#10;4te0qZNSXpkpiySUhdndmMGNDw4k2dwek3gSq9atndWyn33mpIgsHy6o9BMfqtAsJgFnCl0WKsVc&#10;lvFbmdbXXDeTcJD4khhzPWZWspd2oJ6gEdAIxAoCMSC5pzBzzk65WBon9ddffy0XkKaKiJrVz89P&#10;LiSjJDXnSjVPixYt5JWdn/r86quvFMHt3bu3XFCOy4Vnrly8fw3dKJLDli1bSj7zOnJxG6Hql19+&#10;meRILsk6rQmup11xzs0tlOT+/sfvmDBxAkaMHIF169fD946vqLy+8pRPmwJJ7kmt5MbKIa4b0QgY&#10;CJhEKCwed+8Gh2Yhc3F5oNKdkuR27+6mZiUp/ecfw3pFImVrG3WSyxSoppJLpY/kkIUZo/ganBmr&#10;TFJKZZN9Ismmp/f+/SeSntZJvao/duyuIuIkmLQ3XLz4QCmwVCgtC1VGepCZ9YtWC6ZrZZY4KpEk&#10;+lRxqXYy5SsLUwFzu0lySc5INKke85U8STytDA0bOqsA/idO+CvlmMubfSARNR8EzH68iuRSvWSf&#10;WUgamdWLhRm0SBaJk0m+qQ5Tbee+o7WAheoqM58xOQZVbG6TkbAgQCUE+PrrM2qaWUheGzVyVvPv&#10;3++nCDPTG5vZ+tgXkmkqwrQ6EFMSWfaHWCxa5KOwpzJOawnxIMnlwwg/uUzjxs6heNKiwBTdAwZc&#10;UATcct3Ei5iauHE/cd26aAQ0AnGDQLRJ7t9TT2H2vN3wuGSoHd27d5cLoPH0bVnGjBkjF4f1alKn&#10;Tp3kNZivUm5pa3jy5IkirixHjx6Vi2+f0EUfPXqkfqOaO378eGVboN83qSm5Dx89VAPNnF2cxdrh&#10;qmwJPkLu3S+4o0+/Ppg8ZbKouDdw5eoVubHcFP/WEbEiHNEkN26Od93qG4zA2bMPlaI3aNCFkOou&#10;6W2vKbsCFbZBg6iUOqvX0FT/+Nqeha/SmQZ40KCzimiRAFuWyCi57doZA95YOACNKiTbYypVEkoS&#10;VyqoVCIrVTqp+sQIBHytT4JJUjxq1HmltpKQ0k7AZUeNclfT6F21LOwvvaBsl+oziSHTvVLJNYi1&#10;QXLZLxa2ybS3JLm0ZBgk95wiZFQnSUbpYR016qL0/aJSs/kb+8c+cHssIymwzdeRXCrXLHx5N3fu&#10;NZUOmOslqTUjOhCLRo0cFVGnV7p8eXulnFKFZV+5XtoLuE1cjvuV/aNybabU5Trou2aECM5vkH9/&#10;RXJpEWFhX2hJIFnldnA+4kUPNW0MxHLUqAvqGGG79HVzXxID7jM+jDRp4qowIp4mySXO7BtJurlu&#10;PiDw2KJizGnsA1VfXTQCGoG4QSBCkjvp35Pi/aQvdLf4Qk+GVkZXmLtgr1zwL6iekeQyRFbYMnjw&#10;YOXVZaGlgb5RklwSYhJZqrUs9JSyDctiY2MjT+y/h05yFZL4/fffxw0ScdTqQ9nG26LSOjo54eSp&#10;k8qqcNnLS9kT3M+7y/fLiuB6eXsJAfbBrt37heQeFRX3lMKasXDpyZ0y4zn2nE6l999Zp0S5uKA9&#10;uXG073SzyQsBkhCSQXpUjeqrFDezcNrevXeU15RkxjL9LsmVnd3tl1LMclmSUaakfV0hMTbT7nI+&#10;qopszzIUFUkW+0QSzEIF0hyMxsFKYftLFZFthE3fy2W5DfTysjg4+Ku2SNq4XRxcZg4cMwk7yZi5&#10;3fydfeX2U7m0JPXsAz2lZuHrePYhvNTJJJThWSnYj7DpWel9JiE3C/vHdVF5JUbsz5Ejd5WnmIXr&#10;43rZb7OwX1wmvELizPnNtL1sh9vLwr4QSxY3N6Ndy0F0xI/tmmmo+SBAHPlJws1laXfhPjKx4vrM&#10;4yfsurkeWiq4HjP98WsPHv2jRkAjEG0EYkRyFyw+IJEDjNdOHHhG6wGVW7PeEIXS1tZWnrAHqWnl&#10;y5dXntxvv/1WLjZ88n0iT7kT1G+ch/7dsGXVqlXydD1YzUOLQ1JTcknkGVHhlOMpHLc/rgaheXp5&#10;Kk+uSW75nfWaz1V5rcikG0cweYYmudE+qvWCGoF4RIAj5WMjFFk8djleVsWHhuSsUi5ZckOp6axm&#10;NIh4AVavRCOgEYg0AhGSXKqG/84ylFyqiWadKHaFJcsO44ZkIAsMDJQn6zMyQnejGlRm1nv3jCdz&#10;WhE4bf/+/ervCxcuKLLLQqLL3/bu3fvKTtvZ2al5Ro8erby5SakwwsQ9/3tKxT10+JAkhrgiWc08&#10;5LXbi/WSp4eQXm9s2bZDlNzDgvMphfU0iYW7YtUuiXDxHHtOp8I+fbZWcpPSsaD7qhHQCCQvBDhY&#10;kF5dXTQCGoHEiUCMSO6ylUflVdJ1ZTuIj8JkEIyZm5QKM8HdD7ivlNwDBw/A+8oVXLx0SQZKhKlC&#10;er2veGHzlu2a5CalHaz7qhHQCGgENAIaAY1AokQg2iT376knsXzVMfEj3VBpduOjMJ4s480mpRIU&#10;FISABwE4cfIE9u4TD7P4cS9euoALly6+UBle7LLYGDZs2IKJU7SSm5T2se7rm4GADJoHHaB0b3Ls&#10;vko4EF4NgeOZmotLPK+c9kwtZBRz8TcDQb2VGgGNgEYgfhGIEcldudpeDPq+SsklmYvrakIT1+uJ&#10;zfYZQuzBwwcyotdeQgTtMTy54r/1uCx2BYvKJA5XrnphzdqNmuTG7zmg16YRiDQCpK2WlfSVMRP4&#10;qagrma9iv5yLdJiVv5LcGjVkTkV2g0NqpDugZ4xzBBivnTHeWXXRCGgEkjYCEZJcekOnz6YvdLf4&#10;Qk+FVnpy1244icDHd2XUKUcjP9T1FRjwRnfunKuk0pyPLVs2SADwdeHWzZvXSYrNReLFPSY4Oyms&#10;/5WsZsSe2c0s8Z88/RRmzHHU0RWS9vmne5/EESBtDRLi+kQqv0eqWMxm0OFQihypxfVMcYuAKXIE&#10;B8sjiCa6cQu2bl0jEMcIRJvk/jPtFJatcsTRY6dx+OhZXV+HwZGzOHDIFRs37xeldhfWrtsdfl2/&#10;E1u2HpGHCokNKQ8XmuTG8dGvm9cIxDICj4Mf4dY9SdPtJym77/jJW65ASQbjizNnJVyg91VD5H2p&#10;aNNCLO+GGDUXluRqohsjOPXCGoEERSDaJJcEjERsosRrnTj1hK4RYPCPREOYMsMpUtVSsdVKboKe&#10;H3rlGoEIEfD0uIhlS5dg0JCBaNuhHeo0qodPalRBpSpV0apFG1SvVhsFCr2FD8t/Cpu9hyJsT8+g&#10;EdAIaAQ0ArGDQIxIriUZ09+fWzliEwtNcmPnQNetaARiC4Ebt/2wffce/DT+T3To8Q3eLlUCqVNZ&#10;w8rKCimlppGaWmoqqemlZpCaUSp//6R2HRw8eRLB+jV4bO0O3Y5GQCOgEXglAhGS3KkznTAjxJM7&#10;baajeEN1jU8MpktWM3pymd3Mcr1TZjjiv7lO2pOrT26NQDwgwAgyjqec8MtPv6NylZrIljuvIq0m&#10;sc0s34umsEK2Vv2QvfNoZO8wEtk7jkSODiOQs/MY5G87GDlSp1Lz1/iiATwkXKAuGgGNgEZAIxC3&#10;CGiSm8hJuya5cXsC6NY1Aq9CgAOPDh48qLIyNm/RAnnz5g8ltlmErBaSmqfQO3ivdFVknGiLzDOP&#10;wGr/U1gdBawOW1T+bQ/k6fIDsssyuQvnxQmXkxp4jYBGQCOgEYhjBDTJ1SQ3jg8x3bxGIGkhcO36&#10;DYl+shndJf144SJFQoktLQh5pb6bORtyt+yDt7/5FSm3+8Ha7j6s9j4xqs1dWMm0l+oRIMvQmcgh&#10;y39U9n1cunwhQlD0cLQIIdIzaAQ0AhqB1yIQIcmdNssJ/805gZUr98hof2dd4xmDf8UusnL1blDR&#10;/XeWY2id+p8jZs7TdgV9fmsEYgOBR48DccLRAWMnjEelGrWRIWO2UHJLP23evIXRTAaP1e4+Bjnn&#10;nYSVkFarg1J3+Eu9Fz6xtSS7ouxm7fknMklbnb7phqfPGC834qLCkhn/68wREcOl59AIaAQ0Ai8g&#10;EAmS6yzxWE9h3TpbLF52UNd4xmDp8gNYs85OyK3TC5VxdGfOc9aeXH1CawRigMBDCfFlt/sQOnXq&#10;ivxFxI6QyvDZppP6gdS3y9dEngH/wFoU2vSbbyD1roeGYhueWvu6aXsDkfZvW6TOXQDDvv9eEVbJ&#10;ORBxCckrEZpCIpKheCNuWM+hEdAIaASSPwIRklyTXM1bdBQLlxySeljXeMRgkWA+d+ExUFG3JLqa&#10;5Cb/k1NvYdwiwCyE3br3Qq68hiWBUREKSC2VIwfyfPML/vfHRmTdcgNWEvXLylYsCayvsiNERHq3&#10;iYVBvLkpqzRCxQ/ewYjho3HooEyITCEhlvkiw4kj05yeRyOgEdAIvCkIRJrkTp3pIlYFXRMCg2mC&#10;vVZy35RTUm9nfCDAgP/9+/cPtSQUF3JbrXBxlGvdD+nXeMJ6T5BhRyCx3XYn6srtS6RXvLr7nyF9&#10;xc9C1/lV52/g53f/5c0NR61lTjQmCNZENz6ODr0OjYBGILkgECHJnT7bSTJw6ZrYMJgmXt1Z87Vd&#10;IbmciHo74hcBb29vfFq5siKcJTKmQbdPqyP/stOG19buQfQV29cpuvue4r26rVAkpRFKrHipUrh0&#10;yVtt+BMhtjfu3MEVn5shBtwX8SDJDRKPgySajV+g9No0AhoBjUASRkCT3CRK4DXJTcJnne56giNw&#10;QhIyFCxYCNloUeg6Cln3BMBq92NRbGNDtQ0nugLJL329232Ro+9EZY146+3icDrhim2rNqJLxw6o&#10;/MnHqPJpFUyaNgN+AQ9fwIjU9okQ3Kday03wY0d3QCOgEUg6CERMcueIiqtrosOAHt1ZC0TJPXcB&#10;bm5nceLECdy+fRuenp5J5+jTPdUIJBAC8+fPR8qUKZFTyGbW3hNgdVwU3Ih8tTH+XQi02HBz/7wc&#10;RWW9OXPmQPs27VE8V3410C2XVGupqdOlw8wlSxIIGb1ajYBGQCOQfBDQJDeJEnhNcpPPSai3JP4R&#10;GD16tLIMMO5tzp5/GMkbYkxiX6HgWrYr4cZSSy1YtaFK98toDvmo6jb7BlnnHkHh/EVVv+q1aKKN&#10;CfF/WOg1agQ0AskMgQhJ7ow5DCGma2LD4N9Zzpi9wEUrucnshNSbE3cIPHv23M86ePBgRSZJMHPH&#10;J8nlIDbx/Raq3Qa5SXJTil0iVz7knb4PVmckYUSPP5CWpPedojjl6Bh3YOiWNQIaAY3AG4BAjEku&#10;Y7XOW+Isg9NihwjPl7b+myttLnZWcWCjQi7Zh9nyCn/uotjrT1TWH5/zapL7BpydehPjDIFRo0Yp&#10;kpuHSq4Qy3hTcqnq2voj/fLzyC3rZVSHgkXehdUBY8BbqnXeyFX4bWVb+KLh5/C+5KUweKrSn+lB&#10;Z3F2QOiGNQIagWSJQMQkVwjnjFfUmTK6f8JkJwwYavhDXzVfZKf/J6S2/2AniQnrjD4DHPH3VEl4&#10;IOuIaHkuN0eI7eyFzvhprBMGD3PEXCHJES2XlH//V9T12Qu1kpssz0q9UXGOgGlX4MCzTL3HG1EV&#10;4sOuwHVQzZXwZNmWueOjJt+i6LdjjVBl2yXMmEzP8e3PKjNaKqm//vIbbj9+9AIeDx88xCUPDzg5&#10;O8PZxQV+d/1Cfn8mFgf+p4tGQCOgEdAIEIEISe5/81zwqjp3sQtG/eyMip+cwoJlz+ebMddF1F0X&#10;LF5pfPJvVs7DaXMWGX+z3YUrjGkkbDPnu6BMuVMYP8kZP//ujCmSQpfTFoXMM0tez3O5mfLJZTid&#10;y02a7owvv3JU08b/44xfxzkL6XYRohvSh6UuMnDMWC+ncTl+mn143TYm1t+mCw5zFrpqu4I+jzUC&#10;0UBg4cKFSJ06jSKTubuOQcqDwQbJjE+iS2JLL7DEzw2N6mAjKYJF1c3SeZRSmfOkt0KdpvUwetwf&#10;WLpoJX4d8Qsa1m+Akh++j/yFCyJ/wYL46fefKfOG1JBvDKjLuGOa8Ubj6NCLaAQ0AskFgUiT3Blz&#10;TwspdH2hkiiO+dUZ1Wo8J7kkjguXu+CHH53Rpp2j+lyw3FUR3H6DnNCmvSPGjhc7wlJXRVC7fuuk&#10;CCqTTZAQV6p8ChOmOOPH34TkyjSuo/M3xjxTJBkF5+G8/LtTVydFbNlGwUIn8dufzvhnmosiyItX&#10;uYqqa/Th+x+csXS1K375w1nVDl2c1DzzXyDmL25b2G1N2L8N7C0Jtya5yeUU1NuREAgcOXIEefPm&#10;VWpp7byFkGfpGVjtehR/JPeVZFpUXrEzkPhm7v4bUtf5EtY5sin7QuaQqgasWdQ+/fqoCLovFU1y&#10;E+LQ0uvUCGgEEhECEZLcGfNclWVgxep9WLVmD1au3qs+l686oAhoWJJLEjr6F2fUreeI3v2c1OfY&#10;8S5iIXBG/c8d8W1vJzT6wiC13Xs5oe1XTmpak+aOisR9WuWUKLMu+PjTU/jzHxe0+1qIcTsnfNPT&#10;Ca3bOipll8S1mxDbtiS63ZzUev739kn8NdkFvfpK+00cFdmtI+vuxT7UP6XUXZMMdxRyXK+BI36f&#10;wFf+QrYXOKrtSqx19drdWLj0qBDd06FEV5PcRHQW6a4kOQQ85HV/qVLvG0kZpGaYbQ+rPYGJgOSG&#10;RGhg+uB9oi5LaLNU/x5E6mFzker72Ug7fC4yjVmCD8tVRnaGG0tpjfHj/wrBX8u2Se5A1B3WCGgE&#10;4hSBCEnuTCG5JIFr1u3E3IUnLeopGRzmgh9DlNyFoorOFJK6WKwA3/RwQmMhmrsOuKrPAUOoqBpE&#10;dcNWV0z6lwPDjBTB9OD2FmJastRJNa1y1VOYLCS3ek1RdIW0ftneSRFdqsC0IswR9fcv+ew7kNMd&#10;lfL77yxj/tUbXdHzOye0bOOI4aMMor1T+tBK/iaR7kGC3eQUtu50Rc3ajhgixHu+kHJmDntx2yy3&#10;M2G/zxHsly4/pB4yZsw5rTBmpWI+V9sV4vTk0I0nXwSY1rdr126K5GZJYYUUiyXbWWIiuabSS/+u&#10;mWKYaYZZHSTW7uyjKCt9TyH1kxrVcPrCxeS7s/SWaQQ0AhqBaCIQMcmdf1rUTidRb/eKishX5s/r&#10;vCWuouS6oGYdR6za4CpeV1dFNL8VhbZxU0fY7T+tPgd+L55ZIavdhPyu3WwsT8W3i9gQmrdyRCtR&#10;aN8peUpNr1zNUUiuK6rVFAX4LxJQF1nOWSm+zVs5KeW1ZRsntO/ohNp1HVG1+in886+LWCYcZd2n&#10;0bOPM1p+6YQRow2Sa7vvNFrJ3z2E/Hbv5ayWW7/1NGpJn4cJEZ4vtgkS+bDbllj+njH3LBYssVfK&#10;+Yy5Z0TJprIu1grp89xF2pMbzeNeL6YRwKRJ/yiSm05IbpGvholF4GniUXJf5w3ecR9pbe+hXPMu&#10;yM0UwaLmNuvUCQePHoN/6CC0J7KHWXXRCGgENAJvLgJRIrkmwTI/SXJ/+t0Fb79zCv0GOyuCSdV2&#10;4PcuqNdQ/Lg/CdGs7yj+Vxf0GeisbARDRzrji+ZO+He2K1oIaSXRbStKbcFCBsktV9FRlF5XfFzJ&#10;UdkVugrB7fEd23RWxJTz1P7MEYNEhSWxLV/xlHh1XVG0mHzOECW3r6xHiPX4STKfkOCR4gmuL30Z&#10;LWS8QxchwK1FTd5+WpHpISPoyzVIY2KsRTgJAAD/9ElEQVSt/807I1YFTXLf3FNUb3lcIbBt2zak&#10;SpseKYXolsxTCBk2XjNUU6qn8TUALTrrYf/sApBCPtOs8YB1lzFK0c1dpABqfVYTGzatiyvIdLsa&#10;AY2ARiBJIRAjkktVlQSzhSirVGxZv2jmqAZJfT/SRZFaenEXrjgtA89cxa5gEF16dvn3HFEiqcqS&#10;IJO0crm+QoZJgDltspBWkloqs2ybCi+X43T+PWyUC4YKUSVBbdbSSUV6GDfRmLZs7WkMH230od8g&#10;4+9RP3FAHCMuuErYM2dFotmHxEpw2S9NcpPU+aQ7m4QQ8PTwFJvUh0rNLSi1ZfVGyLHlBqx205ub&#10;BIjuDhmgdkg8u0vPIluRkkgTMhitbKUKmD5rDiZN+Rfr1q3D9evXk9Be0V3VCGgENAKxh0CEJHeW&#10;2BXmhNgVZgnpsqyGX9cVyyRygVkZxYDTFogNgN8XUilVg9dcxa9rTJsvCjCnsa2lEgWB87Dy70US&#10;iWGWLL9QPtmOOQ/bZ8gsLsdP/s11kPRynmVrxAKx2HiFz+n/CWEO7YO0xb+5XtoT+J3r47xmP8Ju&#10;W2L5e2aIkrtC7Ar/iV3B7JeyfGi7QuydCbqlNw6Bp0+fYu78+ciTP78iulWlflu3GfKu9wqJWxuJ&#10;NL3RUWJjcxmqumKzSCfhEd8tUxU53yqFLLIdKdOlg5V1SqRLnwGTJ09+4/at3mCNgEZAI0AEYkRy&#10;EwsRTM790CRXn6gagdhHgASX5UlwMP6a+DcyZMiolNAWUlv1k+QMopAmejXXcnDazodIIdVawqAV&#10;at4LZVOnQMYQZbdRo0YICAiIfRB1ixoBjYBGIJEjEDHJXXBGZRNbtXavKKynX6wLz2LWwvNS3XV9&#10;DQaz5beZ88/hX4mOEFGdLvNY4jxz/llRnR0kuoIoufME75B98J8o7PNkRPjZcxfg5nYWJ06cwO3b&#10;t+Hp6ZnIDzndPY1AwiNAkhsYGKQ6EixEd8jAwbBOYY18Qgzfb/gV0uyVmLkM4xWbqmtct8VEEpIa&#10;OLUkmSg06xBKVaqLdFYpkClLFuzcuSvhQdc90AhoBDQC8YxADEjuWXnVfxxTZ2zFlOnbMFXXV2Iw&#10;adpmCfe1FxslqsP6Tc5Yvzn8uoHTNzGT2XOiq0luPJ8RenVvHAJBT5/gt19+R+o06eUVvxXKp7RC&#10;/olbJU5tEom28AJ5FvsCvbpHgXQzDiFriJo7ZOjgN26/6g3WCGgENAIRktzZC89I0gdnrBYld7aQ&#10;r9C6yB3T/tsKO9tNoiIew9FjB3UNB4NjMu3Y8UM44XAUt2754MGDewi47xduffTwHi5cvCBeYQmd&#10;JootsZ614CwWhSi5JLwm/jPl9/lLtJKrT2GNwEsIMCcC3QjyyQ/DmPBiefw4AGfOOGHWvNlo3KYN&#10;chQoDKs0Eo4rlRXKCDHM/9tqlV43SSm5lmRXBs9lnHcCxTJlVH7jYiWLYv3GtQh6/PiVB8yzZ8/A&#10;qotGQCOgEUguCMSQ5G7DKUd73L13F/f87+kaDga+d3xx/cZ1RV5pJ3jw8AH8JJYlMbOsnBYUFCjz&#10;XVZxicMluUJ4NclNLqee3o44QyAMyWW0WJO6PX70ECuXLUKDerVRoGBeWEmMXJJAhhHLJPVtqR3K&#10;foBCyyXN787EkOY3uoPf7iLFoaco1H4I8oaouWnTp0bLVq3gcMoxzqDXDWsENAIagcSEQIQkd44o&#10;ufNClFy+Rn9e3TFjlo2ouEfhf98/MW1TourLgwcP4H3FS3yz51QoHxLbW7dv4Zbvi/XmrZui8gbI&#10;fBdVNIvZotQS69lCbBeLkrtSPLlUdU38SYIXiJJ7TntyE9X+1p1JBAi8huSuXLgYObJmUcSWHlzG&#10;ly2YMRMaZ8+OTz7vgKKjF6PAolNGGLHEHi83Io+vDELLKuMpGleqhfcyZkTaELJb7L33sHzNOgQF&#10;BkdqZxHOC5cuweW0Kx4EPorUMnomjYBGQCOQGBCIAcl1w8w5O5SS+/DhQ5w6dQrLly/HkiVLVD19&#10;+nRi2L4E7wNJ7tWrV4WMnsOVK1eUiktCq4iuRb1564aMgPYX3M5hzgJNchN8x+kOJF0ELEiu+VVt&#10;jHC6Pt16GVnOUqZBKskWlkO+Z+09DlltbiO9jaimR8SiIOQwyRNcEmCS9N2PkXnzdWRY743/tfhO&#10;pQLm9ucuXBi2u8WP8Zri//ARNtraoVufvij2ztvImTcX1m1Zm3SPC91zjYBG4I1DIGKSu+isSsG7&#10;eu0+ibLASAtGnS2e3JlzbeHkLInUpbQRX9uAAQPwxx9/qHrkiNwtdBF1Vkjutas4e/YsvLy8cEdI&#10;7o2bN3EzTL1x8wbuB9yDi4tgSyVXFHSF88JzWLxclNw1ByWChRDgEPxnye8Llp7RSq4+xjQC4SEQ&#10;jrU06GEQmjdspkhepjT0qkrkAfn+Qc2mSMdoCiS3iT0JRETqbXi/2wYoZTq1DKSr3nVkKNEdMGak&#10;JP59Gaj7EnVi96HD6PZtT+TMnEnhZdbho4bp400joBHQCCQZBGJEcucs2C3Ko6O6TPbo0UNC8gS+&#10;sOF+fkLobtxQBI/F0dERGzduxN27d9Xf3t7e8PX1VdMYxscsmzdvxvbt20P/Zruc5/Dhw0kGWLOj&#10;JLk+131w5uwZeHh4wPTo3g+4Lzj44b5YPfjJee7d8xOMXMSiQJIr1oSXSK6bJrlJ7gjQHU4QBMIh&#10;uZ7unvig+PuwplWBxI1+XKn04eb4VQaaUcXdFl0PbBJYTsiu9f5g5G31nWy3Nep/0RAB5kC0ELwe&#10;Bj5F/zGjkSVnDmQXXPLlKIB3ytdE3gySXEL+bte1czi0OEH2sF6pRkAjoBGIEIFok9w5C90wf9Fe&#10;8ZAatoSOHTuie/fuGDZsGGbMmKGmkZSWLVsWc+fOVd9HjBiBsWPHqurv74/evXujWbNmGDlyJKZM&#10;mYInT55gvmQgGjRokFKFaXt4LBfhiRMnqmWGDx+OHTt2RLhRiWkGDjSjSut6xhXu7u5Ccm/jms81&#10;zJs/D3v37cWKVStgs8MGt31v446fL47bnxKS6xghyaXSG6rkntNxchPTPtd9SZwI7N2xH9nSZpFB&#10;ZimQJX9JVGg8Fm+VbY/0Qt7ezZwDuf6xg5U8RyfZiAoRqrxiXwixYqRImxnNG9TDsyfPnwZuXrmF&#10;Xv2HwCpdWmQWTD7OWwzZ1l5ApumHUIgPBhnT4a8F89TO1TEYEucxrnulEdAIvIhAhCR37uKzkgrX&#10;BWvW7ZNQYgwnZtTZi9ywaOkBXLxwTrXYpUsXzJkzBzY2Njh27Jiatn//frRo0UKFpWFkASYscHV1&#10;xeeffw4fHx/069cP8+YZF81WMuqX3l7aHkh2Wc6cOaOU3nr16qnlJk2ahG7duiWpffhQRnPTe+vi&#10;6oLTsj23bt1SpHfd+nVo36E9+vbvi5PiZ75+87oQ3Vs4dPi4IrlzBHfiPGfROSxZYdgViLmJP1Xe&#10;hctC7Aqa5CapY0J3NmEQmDV9nii4KZQimb90a3z9E1CnmyPSFkiH1DKtVMZsyDVxR/ImunYBSLHR&#10;BykyZEathrVwwee6skjNmjUb9es3UtiQ0DZ/vzxySyhDK4nQkNL2LlLVaIUMWVJjxtpVIlDcT5gd&#10;qNeqEdAIaASiiECMSO7i5QfhccldrfLbb79V9gPLsnPnTqXestjb2ysllrVChQoqn/DQoUPVgDWW&#10;Dh064NGjR/j6669D7QycTsvDxx9/rNRetpXUlFxFckWldXJ2hqOTo4qw4C0D0O7cvYOt27fixMkT&#10;igR7CXY3heju3XcIs+ZrkhvF41jPrhF4LQJ3795H8+ZtVLIHK0n2UKJuIzQfBDQbEISaXbYgf9mW&#10;iuiWyJQDWSdsD0nrmwQsCBGqt2G2QUiu9YZrSCcRJtJlsMZ7Zd5DicIFlXLL6AtlM6RHGUkLnG+O&#10;PawO0r4h6u9xIEfLPshGAlz8f6hesw7WrtED0PQppxHQCCR+BCJBcs+JkusaouRSXTTqbLErLFt5&#10;RIith9rKdu3avRRRgapuz5491e+0HEyfPh179+5F8eLFlULbq1cvHDhgjPClbYEkl+ru7t27JQ3l&#10;TlEXZinCy/noZ921axe2bNmS+FG16CG36Y4QdfqR7R3slVXB0+syLktl/FwOSuN3Vp/r12S7JX2y&#10;kNy5i88pnOeIertkxYkQJdc9FP85MiBw4bKzxsAzreQmqWNCdzZ+EXBydEXXLr2QNr0MNktthczF&#10;C6B+r0No2j8IX/QV8itkt8UQ4K2KrVS83HcyZkUOKrokeVElkYl9frv7sBYlN+875ZAtVwFkzJkT&#10;2bLklmQRZZHhz83I+99Bg+BLVIbQCBM7A5BBVN1yH1RA7pBBaCXeLqHsZEFBRmpkXTQCGgGNQGJE&#10;INokd5aQ3JVrjsPnmpcaNLZgwQJlQbAstBusWLFCTeI848aNU97bRYsWKfK6cuVKXLhwQf1OQst8&#10;8rQ1kBj36dNHqZ4stCpwYNuYMWNkoFbSelX26PEjFRuXivXhI4dxRcKJeXh6wNPT84XqcdkTV655&#10;Y5uNLWbOP6VJbmI8W5JdnxKDs5J9sKyxB3LA/QdYMH8BKlaoJK/hrY2oCgUKoN639mg+EIrgGtUf&#10;zQY+Q73udihSpolSNcvnzIPiMw8Y8XITO3GNRv+sN9+E9aYbSLlZKj+33obVfkljvPfJy9tLNVci&#10;M+Rc64k6H38amlyiTJmyasCsLhoBjYBGILEiECHJnbfknAxwMpTceUsYTsyoDG21ZoODvGK/ioei&#10;VuoSPgKPAx+rZBmnHE/h4KGD8L56BZdElaYybVkvCfH1vuqFLdtsRMk9JRifUzjPXSxK7soTWLX2&#10;oPh03UPxp8q7cLlWcvVxFxMEXia5zOr6NCQdrvrV5J8xWc0rl30qKXcZxMqskUtOYNlc2DS0T4OC&#10;cfKoI8aPnowaleoiQ/r0RvirNFbI+0Eh1Op4DC0GWxLc50SX0+v1PA+rHFbIRaJbWywM+4KF9N1N&#10;fkTX9j6sXqj+EWyjEN29wciyzhP/e/sjZBB8PipdDh4+XuHvXR43FHk5sC0xPEvFyfGrG9UIaAQS&#10;OwIxIrnrNp4U28F1FQFBl/ARYPizAMlkdvLUSTUQj97bi5cuhlu9vC9j0+ZtSsmdt8RNk1x9UCVz&#10;BEhyg0KI7tMYbeslSYe9aP5ydO/8Hd77XxkhtilDY7umzWuFck2bonH/o8qa8FzBNQmu8dmkXxAa&#10;D/BE/orl1bKfpk2HkhO2iYpJopsM/blR3SYquuIuSzPzKDKKMl6oSFE4XTijSW6Mjly9sEZAIxCX&#10;CERIcucvdRPv52ml5M5fSn+uUTnSf/1mRxlAdhN8JU9FRdeXMeADAEku/bj79u0TTy49uGJVCFvF&#10;rnBV7ArrN2xRSu78pe4K53lL3LF05UlRcg9h7pLzofhT6V204pz25Mbl2ZFE2w68JxaZG7fxJNE/&#10;fL6QjyzKaAfcf4gtm7dj+PejULb0xy8QW+ts6VCg9Ico12guqndarcht0/7BryS4pm2h1VDgwwZT&#10;FMn9HzODjZifPL25USW45vxMKjHvFLIKNqnSpsf0ObNC5P6Xdx/3LuPkaCE3yoe2XkAjoBGIJQRi&#10;RHI3bXHGo4f38CT4iSSCeKxrOBjQrvD0WbAaeLZ69WoJr3ZUwoQdDLcePXZY/MpLMUtCiGmSG0tH&#10;+BvWzGknF3T88ivUqloNndp/hb//GI8Duw7C95Yfnr7wwiVIyEegeOXlnTI9Cq8o8tiW6BBkdw/v&#10;t0ePrgOQPUu+5xm5JLFDlsL/Q8lafVG/hyca97uKlkJam73gv31RvQ2r6nL+9+v9aYQZk5r5hwWa&#10;5FoS4p0PkXK5G3IWKakwKlysmBpM/KrC9EAx0+gT3eGnO6QR0AgkIQSiT3LFk7vF5jSuXvVUA86u&#10;Xbum6yswID7M+rZmzRpFdNesCb+uXr0KmzZtVV5b2hW0kpuEzqRE0tVlCxa9kIaVRCRblpyo9EkN&#10;tG7ZEX+Nmwank+Yr5pfph3/AHTifOYEz550QGPxQKG7ioSi+EmN6j91uDB08EsWLlZLtTKW2NUMB&#10;yVpWtRtKN56Ihr3PKM9tswFPxH4QGIFy+zLhJcn9oN4kFWYsj7Sd5YeFmuSGVX2PAnkGTsdbIZEW&#10;PqlaHfv37DfM3GFK4ntESiQnqu6GRkAjEC8IREhyFyyTpA/LT2Pt+n1YsEwGoYVUErDFK89h2erT&#10;WLLKFUt1fSUGxGfF2rNYvfE8Vq47h1Xr3V5ZV284LyTXzQJndyxbdRKr1x3CvKXnX8JfhxCLl/Mk&#10;yaxkr4Tey5EtJ1KkSInU6TMgVSYZdJVKaggh4ee7pUrjl19/x549O3H86GHsstuJbVu2Y4aE+OvS&#10;uSOKFC6EsmU+wratm/EsHOIS32C4n7mI2f8tRKMGTZEpU7bQbbHOZoUCEjnhs+4n0XxwEFpJGDAz&#10;LNirfLevn/5AQok9wnt1BsEqrQxUE6xyjNR2hZf8yLb+SLP5Fko07IQs1kbUinclXfJZJyN9uy4a&#10;AY2ARiCxIBBtkkuyayiNukYeAxlMJh7n11ZGs3jhYUKT3MRysiT+fkhmQUkoUq1qDUU8UmdNhbIN&#10;u6Ncs99Rsu5wvFdrDAp+WFPSthqkN336tMiSTYiwkOCUTJIg01JIRjDrkEFbPSS27NOgBFByxY9w&#10;zesqdu3YjbGj/0TFj6pJ3yTGbQhRz1BEkjZU747KHX9E04GeIXaEhyoUWPTIraHoNu3/FI37nEHu&#10;j1KrB4Pysr63f1yqBlvpgWcWA+9USLEnSLXaA/lT8Hgxjp3h349G1ONjxPys4lgQhqhkCMqw0TZi&#10;3rpuQSOgEUjKCMSI5FqSMf39RXIaW3jQm6uV3KR8isVn3414X2N+/MkgrJL44IO6v6PdKEmbLa/h&#10;W30vr/EH3cV7DZsgY5FiSJ9Haq5iyJCvKDLkL4qMuYshTfo0SGOdGulSpMPvo/+Iz87jxHEHTPp7&#10;Mr5u3xGfVKyEzJmfq7ZM4pDpnZwo+XlLSeRwTLy2T1Ws2yZ9H8eY3JrEuNnAp6j21XakyGyEEKtZ&#10;uR4y2kj4sB0Rhdd6AyMv2D1AhjWeqFH2UxRNmVIl0ciZtwB+FA/4hcuX4/W44cpIbpkOnmRXF42A&#10;RkAjYCIQCZLrLnaFM2JX2C8KI1+j6xqfGMwXi8JzknshFH9GvVi80k1HV9DnsgUCVF2D4eJ6GmUk&#10;dbZSPkW1Ldd0shqA9UXfB8qn2nSAqJ79qHreE+XyniKJTfrLb/39keft4obKmyo91iyPn9StVzy9&#10;MH7sOBQpVORFP7EMJEsrftsiZeujbJN+aD70uPT9qfhtjW2JqXL7gurbL0BFYMjzPqM0yMNBqjT4&#10;cOwKSZDw7Hnmr+hGJEimy6WQ7Uq1JxAlRs5G/WzZVOxcYte6ZWv4eF+J1JmplddIwaRn0ghoBKKJ&#10;QIQkd+FydyxeQZJ7APOXXdA1njGYt/SSeH0lMoN4chfIuunXNTy7kiRilSa50Tzuk+lijIVAovsM&#10;e3fvwycVKiv7QRqxLZRvOtUgt30DQsjuQyG8FrV/oLz2D0Tx6hVhFWJd6P1dH5y7cC5OsdpnsweV&#10;ylWEtbz2VqQ8vRXS5M6K/OUL4OOWE1G3+w7xyfqhhRDQJn2fhJDb10dIiI5lofnAYHzadg5SZs2E&#10;TNKPah98CmtRK7WKG4FKTZV7bxDeWuKIEh9VRb4QovvL6F9fedxclayPR44ciXb2StoSXlU0aY7T&#10;01U3rhFIcghEkuSexYaNOyVW6zGs1DV+MZDUyWs37JM4xQc1yU1yp1f8d5gEIDgoCI/uPsR3HQeK&#10;IpsDadOIxzS7vH7vevC14bSa9A9Cw17OeKfqV0idMQtSp02F0hVL448Jv8P9vDuCJLGJ+WpYDUiL&#10;haHzQ3v/YJBbUW0LfNgIHzfvgs97OYqqfFcGk5mq7aPYVW1D0/k+J8tUuktUlwFnYovIyagKv61F&#10;Cqq4yVSFjfXtOgYU/mERPvz4MxRi+LUcuTHmh59x3t0j9CQIePAAdnZ2+KJJExSSwY39+w+QtMBG&#10;6vbIFKZ8nz9/PgYNGoSNGzfggcQff/YsATzjkemsnkcjoBFIFAhEguQayuHy1SewUgiXrgmDwZKV&#10;LlggqrpWchPFeZOoO/E0MBgjvhuKPJnzyKCg1EghKW2LVW2Hxn1vinpLwvgqJdRfBl89QathQMn6&#10;tWGd2RjslTqlNd4uXhxjf/4Fjx8+lFBRMsBH/I8qZJSZ9tfyMwro/PjDrwbJlWgG9b+9pnzDjJBg&#10;9JOqc+yrtuG1SZL7TpWRSsWmHzfduE2GVUGT3MhhwMFogldaUXVrtu6Jd1KmQlraPt5/H2PGTcCf&#10;k/5FszZfIXsOi7jG1inx3aDBeBjI/L9A4CuSl3hKJsiJUyeh/ucNkS5dOnW8ZM+WBft2b1VvLcIr&#10;nEp37lOVp1qIcCw8kEXhsNazagQ0AokEgYhJ7gohVlIXLBerwvKL6lPX+MXAwF1Ci4XsC2N/uGPJ&#10;anfx5F6E27mzOHHiBKh0eHp6JpJDS3cjoRAIlExgTet8rsiAdcoU+KhuDxlw9kTII+PGRiYCQYAQ&#10;4qto1Oc2ChSvpgYVsa13ihfFBbeQGLtPRdWVJCcSY8xIJhFao7bVkyZNFxVXwlCJglqr4xrlHaaN&#10;Ir7IrbkeRXKrjVDbSSXX+u8d0YuqYHMvcqQwOZJnEl27AKTe+QC5Zh5GqTrNUCy1DGIMOX6U11tq&#10;QalUexmVIVuBvOg9dBD69uuHZo2/QJ9BA7Fw6RJc8b6Ku353YbtzF2rV/0wp/WZ0jZSpjJTNP40c&#10;hGdBfNh6+ZjjJOY+eUJ2+4x517TiG7UzU8+tEUgeCERIchcJodI18WFAr/RSTXKTx1kYB1vx04jR&#10;BslNl0IU0itqUFXkCC6VUyq6T9FaFN233q8rMXcNglG/YV3cuHnVUM+e0bpABY6VJMKshic4smX5&#10;8g1IkTKtSr6Q653cqP71GvEOBwrRpf82flRcroee3/LNRiKFeIIzyrbWaNkDaSUerNWOsKRViJyN&#10;TLd9Gk59Ir/J/K/6LTkS2/C2iT7dXY9gdQgoPn0v3mvUAeXkQaZOupQo1bIn8o9YgPxD/sN7Es85&#10;TcjgSHWsSk0hlQpwzWo10KBhI2TNnVsde5xWgOTY+nnIspYtmr3yMOMR+EhVse8oqqtJbmTPST2f&#10;RiA5IaBJbhIl8ZrkJqfTMPa3ZcO6dciSJYNSSCu12aBCiDXpx4gEERNHKqnNBz1DqbrDkCqt8Xr4&#10;kyqf4NiJ4xYdNfwJBnmwrJEnuGzs4FF75M6TJ9SXmzZbeuQtXwkNv3OR/jI8WMT9jY15SOob9lol&#10;2dMyIbVsb8vCRZBh03UhrPdFmZUwYqw2D4W8ScxcmwBYrdxq1FVmtYHVsiWwmvalTBMVeNW2579x&#10;vjW7ReWUZXdyeYYke0MUX0mElsb2HrIucEb2Rc5Iu1Owk4xpJMCV2/ZBkaw5kJmWmEyZkbVcDbxV&#10;uhoKvVtRJeLgfqDy+67Ukm+XQYPGHdGsUVsUk7/5dqF85UpYv8kGV67fCvcE4pEYKMdmkPynSW7s&#10;X2N0ixqBpICAJrma5CaF41T3MYoI3Ljpgy+aNVDkMU22HKjSxkaiFEicXIkt+0Xf1yVOCJB5glG+&#10;lfhTMxgKbsl3S8Ju946Ie2D6ciOeM2SOZ/B/4I+///4VZT4oiSzpMsOar6Il7NkHjb9V6mpsENjI&#10;tMEHAGKTpXhFRaBK586P1Jtuw2q3ELIdj6UGwWqDM6xmDjaI7GjBhnVMJCrn+1lSEM/oDas5YonY&#10;dtMgzGzTVtRfRXhFIU6WSq9sF5Xd3YLhLuJosa0HgWzTdiF3t1+Q9i95KDgsWO8LhrXMn6PXeGTt&#10;+jOyym9Fvx2L9Buvqd/TbL6BAv0mIleewkpxJwmu/FE5jP9nMhxOn37pyDMew8RDrpXcSJ+VekaN&#10;QHJCIEKSu3jleYnHqmtiw2DRComfu+Y8zrldFF+u9uQmp5MytrZl0dK5yJ47JKFCynTI+14D1Ol2&#10;VGLk3nplKC6SvaYDgpDj3XdC4uVmw4qFK2OrS6odM8zTM3p6Q5yTt694oG/nXkibwhjs9tanPUJi&#10;+8aPkmtud7ZS76r1F8z5FlJu8IbVppOwWvQvrP78CFa/F4TVD0JYR0n9KYr1R5nfXHacrOOvsqIE&#10;b4bVuqNC/CRUmQ0V4zcwqYTE2VXkdi/Jvmy/Sr4hRFiUXjXdrEpRl9/5eRIo1rwXihR7H9mLlETa&#10;QoJnxmwo/uGHOOTgEK1j1TL0GL9b1mg1qBfSCGgEEgUCmuQmUQKvSW6iOH8SdScCgx5JyKUFqPRp&#10;LWTNalgC0uSSAV5ddoZ4dF8mkKFkr0h55cXNlakApvw+CXts7XDWxQWPH9DpGP1ipmA1Wwh8FIxr&#10;3tewct5CfPphRfFkipIrCvIHX8SvkstIDs0GPhFf7m8Kp2yZ8yLlhEYGmSVBNVXbqJLb8OYPqwLP&#10;k3XSyrBDCB+tEMlW1Y1FEk91WAhvCpJesT/k+ryT2m8tO32NwEhkPTNJrHkcWv7NMHxm1XF3o3+u&#10;6yU1AokBgYhJ7ipRcXVNdBgsEnK+bK1WchPDSZSo+yAWgls3fTHrv3nInz+/IgL53qslJPdpuGqu&#10;QXKfIFNhI/OZIsZSs6RLj/8Vfgv16tTHn79PwGkXNzx8wPHrliVIXgobsXSZXpVpVl8VuD8gIADO&#10;zu4YPPA3lHqnPLKLEmdmaCtVvwoa9zsXr55cWhpa9geqdz4Oq+oyCKp3NBXbqJJg2h1IoidUgtWK&#10;DUJwfQ17hCa6r1e2OcCPii/rAaDKoAkoKCHJPvzwPVz09lDH4NNgDobURSOgEXiTEYgxyV2y+jxW&#10;bbqA5evPq7qCn+sMYrxI6lIhYpweligvlVftrK8j0CRyKzZEPN+bSMI1yX2TT9vwtv31htigxw/R&#10;rVNHI+6txBr9tPVGUS6DwvG8Bkgihkf4qJF4Ict/g2If9xJS/ClSZnsewkkR5UIF0fiL5vhBMltt&#10;2mIDz8teeBJsxDsNW0h2meXq8OHD2Lp1K37++WfUrVsXBQq+9UIa3/QFJQVxs0pip/BEMyGckY8G&#10;ETNLQ5O+j9DqO6DWAAdkGFMUVr/Ktv4RRTtCVMmt5fyWSvHfNcWzKwPeqOwma69uLKq6ouam2irh&#10;7nIVQs7U1pI8Z41xCJLkRm0cpL6oaAQ0AskMgQhJ7hIhqq+qJLMz5rnj06rOqF5Lak3jc+JUSR6x&#10;7oJSGmfMdcdXHU9j3mJ35SFlW6s3XsCPv53DkOFnsUYI8qvaXyXzdep2WrW3Qtb1ur68ab/RI7xc&#10;K7nJ7HSM6ebQ4xrOXT0kK9S6latVml/lOS3T8jWeV39lZ2DsWCZnaNLfBzU7rUHV9lvwTs2WSJ03&#10;F6wzPSe9mbNkR5myFdBWgv0PHvQ9Zs6cidWrV2PlypWK0LZs0RKVP62MfHnzIXOmTC8Q25RZrJC3&#10;dHZUajkCtbttQYuhl0XBpcocmXi+MSO3XEezPsESE9gPRYd3RboxonT/wkFi8Uhww5Jj+n3HfQir&#10;uT8bociUVze5DkqLJaIrJDflNl+UkcGCqeTY/mHMKARJ1r+HAfewetFi9P/2O6xYthyHJZWw95Ur&#10;CAp5wxD2TAn7t8oe+ITnlC4aAY1AUkUgCiSXZPTFulIU2nF/u6Hix874T8jutJlu+H38OdQQokvS&#10;uXH7BYwccxY/jT2HVRuE9IrqS1K7StRZekoXLBOVlkqw/G1O53KcRiK8dedFIc4u+OWPc/K7MQ/r&#10;y4T35b6F7WvS//tFkq9JblI95eK23yrBU5i7NaeR+x6wO4wMabLAWry2b5XthJYSbSHiyAP+QjoD&#10;VeSBFoMlG9kAf3z+3R3U7boERSu2Rd6SpVS2MtPaEJnPNOK5LfRODbV8ja490WTgeYn8YKbwpboc&#10;fwS3Sd+7yPdD44Qnt5Zkl55dkt3ZQw1F900dlBbZgXhiXUglSSg++qILsgrJLf6/t9CqXSt81rAO&#10;smY3bDAZJL5ursyZULbUe2jfvBk6t2uLPt2/wY/DvsfE38di3C8/YeDAgVizZjWuKCL8/K2Estyo&#10;k0gXjYBGIKkhEDHJXS0EUurS1W6ixJ61qOewUojrHxPcJEi8C+wOXMK2XRdlvgtCep3EtnABE6e5&#10;4bP6zmjW0lXS0RqqbpfuZ9BnwFkMGHIWw0adxaYdF9F34BnU/swJvfudAdVbqsBffnUaX3c6LdNd&#10;MG4i130BTZq7olZdZwkX46bWbfSLCrFlv5Lfd24jt9WyLpYHDuKkoysktVMuLvvLUeHBCJYMTwyd&#10;ZBZz8Myy+SuRNmUmRXKLlOkYregFjKHbtP9jIbvPVEiy5oMuokq7+ajQaCnyV64A60IZkCKrxNbN&#10;YNQUWdMjZZ4MyFeuOMo3mo9yDeejWtv5aD7wllq+6QDG72UmtsjF8I2YlEdG3aWCa6jFeUc2NAhu&#10;TOwGcbEsLQyK6A6zILpa0X1lBAoJPZZ5xiGUTZ8JmSTxhJmljyHGsqZJi0IZsqBw6rTIkyIV8svg&#10;xtwynfF5s1hZI4cskzlVapVwomAqiStdqhjqfVEH89Ytldgfcj4FBuLZYyG9QUaGv2cq8Un4pFcN&#10;WAt5cxKXZ7puWyOgEYgcApEguRdV+tgNm3Zj/cb9WLfxgPpcu+GIIpoTprrjw4+c0HfwWfTuf1aR&#10;2JZfnsailReEkLrg39nuQmbPoVnr05i18Dxy5DyFH34+h159z6K92BjG/e2Oho1dVNraxk1cxcbg&#10;Jqkdz6JDl9NqvoKFTokl4jzatD+NwcPOYeaC86hRxxlzFtPvewkr1rpIf/apfiXHym1j1SQ3cgf0&#10;mz0XkzIw8P0juQ2/POhmzLAxomoZdoUiFYTkRkrJfR1ppOIaFGptaDzgOur1vIh630rtHlL5vcdF&#10;GUh2RZFqVpV9TSV6iA/FNmz/SXCfoEnfe8g38ouEtSZERI5DiS4V3Wda0X2dsiuhx1JuuYn0qz2R&#10;fupeFCxfB3kq1EX5mo2Q++8tSLXmMtIsc1M1tcVnyqXnYCX3nnRzjqN0nebI/lF1WH1YDVbpMyJj&#10;vmyYOHtq1C4pFH21EThqmOm5NQJxiECEJHfp6ouilJ4TArlfiBYJ7/NKC8LEae54510nfCWq65dC&#10;RNt9bRBcKq/vlnRCoyYuyqvbqKkrZsw5j9pCfKn6fieEuPM3ZzDmVzc0beGKA/YeaNnmNIYLIe7W&#10;8wy+/e4M9hy5JEqwC6b8564I8KdVnPGFqLkfCKlesEyUzLWmuvliv8L2Myn/TesGSS4/qZKblfaL&#10;FVrJjcNTIyk2TXWJJPexUNyXvYSd23cJtRUU/bRDLJDcFwkkM5Q17R+k4uyGrYZaGxmVNS7nMRXc&#10;e6LgSqKMhPTeRkRwzd+1ohv5+MGMuLCTWekkpbAou6GViSjU9FfUsMs4MiSZeLTlYbDY/wph7rKF&#10;sD9xEvsOHsYBfp48hUNOp+DkehZXL13H0yBtZUiKV0vd5zcDgSiQ3AMvkCySLZJcenLrNXCB7f5L&#10;2GRzERulrhSrwvyl55XC+6dYDcaOd8OPv57D5OnuqFnbBdt3X1JKLknuDz9JqCAhrg6uBskdOoLT&#10;T6NnnzM46uiBBp+7YPIMd9QTS0SvvmcwVQjvwKFnxdNrEGlL4pccvy8TFZ3KuSa5b8YJGbOt5M2W&#10;VoUgobhUdV8sHdoasUStUkqq1Dqtlcc24YlnXJLaMCRcoih83u+GKLjiwU0KBNeS6DKRxOzvjZTA&#10;JHOR9au+qfMxqQSrSskc2QFuIcvYPUDaJWeRr3JjZEqbXlkbiqaxEpuDDJK0lirnT16xNbyVNg0q&#10;vFUCX9RtgA7fdMWvk//GoVMn4C/h8XTRCGgEEgcCMSK5qzdeVCS2Zh0XrNt6KZRwknwuX3sR3/QQ&#10;60IbV3whKu6on9xEkRWrQS0X2OzxCLUrLFpxUZHctl+5qPn+m3sef0+hhcEVbdq5omgxR0yd6S4k&#10;2Q2N5fc27U6jq1giDIU5uZNc2UZNchPHmZIkevGc5IZNY/pURom3bC7paBlCLGtW1O6yTsXDfZNI&#10;bhsJE1Z6iGQvS4we3IiUXcbT5YC09RLHdyfDi2l/buTJa2RJbsh82wRbIbrMupZp/GZkaT8c6doO&#10;RYZ23yO1fKaSmlKmpW7ZD4XlfCIJZlQHnluFCudFo2ZN8M/kKfC6cjVJXDV0JzUCyRmBCEnusjWX&#10;hLC6iZp4QEglieXzSiK7UGwDU4W8rlj34m8r119URHfE6HP4eawb1m25JIPPLqp5V264iNkLLij7&#10;wobtlzB99gUM++GcRGc4j7UyH+edMPm8mvbLH26SVvgi1guJ/nWcG4ZLe0tWUS1+cX1h+5Y8/hbs&#10;JeyagT2V6+fbTJJPDPTAs6R1esZtBiWSXGq4wS/5Av3v+qNm9bpGqt7cRYTcPpbQYA/fGJJLH26N&#10;AQclDq7E5o2IUCbW30l0J9aG1WZPSYLwhqYBjrQqG0Vi+6p2mW7YMr2w+f2IPGgcBNLPPIL00/Yh&#10;zVx7ZGg9EKlySupnPkimSoUq1Wtgm61t0rpA6d5qBJIZAjEiuSRdy4Xcrt4UPuHkb1R4SVwt5zUJ&#10;2iohu/y+ShRhzsfPpdIm65pNQnZlGivJMpdXBFj+DkuokwehDQ9DTXKT2fkm0Q/i2r9naLislmu6&#10;dOESPni/jEFy8xRCo+98VdKHN0XJbSEqbs4fqiZNFdeSdI8IibiwS6u5cabkRppIi71hTxCsSIT3&#10;SRXSm3b2ceROnRKpJfsaz7Xfx/8p0U5etg4lt+ua3h6NQGJFIGKSKxEMlq8LUXJJNnWNRwxI8EOU&#10;XBlkZ4k9HwSoiGslN7GeWgnTLxJb3lI57Mzy1npw/0HkyJFH3XjTFc6ORn1uS+iuN4Hk+qOlENxP&#10;Bq9Fqp+zJF0V19KfO1bUwk1nJVmEEKxIE7JYUjb1+l6NuQx2S7vsLHKnMQhum5Zf4opk+nsa5w+2&#10;CXOt0WvVCCQFBDTJTdSkXZPcpHASJaY+GoYFoyolN0TO3b7NBukyZIZVaiuUqN1OoiBI+t5+8Rmb&#10;Nv4GmFmq001lsNkXffwkmsLnSV/FNYku4+fO+UEsCyS5URlYpYlunD0UcDCgWBlSf/cXrIXg1qpd&#10;F6ddziSmS4Pui0bgjUQgQpK7fK2H2AM4wv+AqIokXUZdsd5LPKFX5NNb1wgwIE7L13qJl9gj4rra&#10;wwJnwV4UXAN7epyf40+v9KoNl7SSm0hO27i3IURuQ0OSmz23KoSQ3PnzFiBFqjSK5FZrt/+NiazQ&#10;vM8zVBlom7SiKUTkCaY399cchjfXJkCruQmtLjNG7+6HyNbvH0VwP/y4PM5f8ojcCavn0ghoBOIU&#10;gYhJ7johWuuF5G4SorWO1gV6Yj1kwNlxzJq/W+oezJ6/V9fXYPDf3F1YsvIYttq6Y9P2s9i8/dwr&#10;qvxm4y54GzgvJ/YSC9fAnv5nc7p4nIXwrtqoSe6LZ0dc+10jdy4G3A9QqUGdnJ3hevo0Lly8iPv3&#10;70di4Zj3/1Ut9O3TzwgfJqGQKrfe9kaQ3CZ9A9C8D724VZIXySUJHmUtIcUG6UgLCU1wuX6xKeSe&#10;ZIvScn6lkNBiA3/9PRLnup5FI6ARiA8EokFyPVSmsXkLlmP/fjscOLAH+/bv1vUVGOyX6axHjxzE&#10;9etXcO+eL+763Q63+t+7g/PnmeThvCKxmuRG9hTgy3lm+Hp1us3IthTd+QIDHmLP9p34cfiPaPJ5&#10;U5QuXQ6FihZF/sK58fY770gSlLqY+NefOOcskeZfVSQlr4xSETMt0yZJVaPHTANC9Alw8JOnaBES&#10;Pswqg5DcNm8GyW0uERUqDF6GVD+JTSMidTSp/U419/disFpnL7aFQK3mJiTZtQtAanmzmfXj+ipl&#10;9nfDv1enry4aAY1AwiMQLZK7hBEQlm+Ej483/O7ewd27d3V9BQa3fX1x4+YNXLh0Eb7y/eGjh7h7&#10;7y7u+d97oXJa0JNAXLrkJbYEd01yo3RuxC/Bffr0eTaxa1euY+WiNWjfvB1yZ8kamlFMqaZZrZA2&#10;vwwSymjE0GRtUL0aNq5eKcfBg5e3kIRWEVzZHtan/NuIfftirITIgWPEWXiGe373UKtWPaMPQnKr&#10;fb0fLZN9Igh/tO4NlBg2RF7ty3YnNRIbmf4yQcSKjSFqrvbbxpnfNiICzbi6uyXLGuer+gWKFcqD&#10;H4YMxxnXc5E7UfVcGgGNQJwhECHJXbHeU7y3Es9200F5je6pKpXcFSs24/LlS0LMguKsc8mh4YAH&#10;D+B9xQtubudEyb2uCO7N27dwy/fFevPWTTx4cB/u7lRwzxsqrsL+omB/QFkYVqznNKPy99WbPLQn&#10;N/Qgib7S+brjzMvjCuyPOsDP907IbBKHNvghLrifxfKly1G9Sh0hj2kNAikqTsaCkk2saneU+WIS&#10;anaZi88ls1/ZVuNRuuEk5C5RQ82XJVMm9O3XC1evXnnFqhnn1pLYxmTbgsUqcRetWrcx+iie3Hfr&#10;dEOzgQ/QpG/yHXjWtE8Q6vVzR7bR5ZOfVcEkwFRzp0mCDw4+Yya0iMiY/j3uMCLRPQCkmncKWUIe&#10;aIcMGYrg4JfTayeH+5reBo1AUkEgQpK7UojWqhCSy++sfJW+evU28R16CTF7gEOHDmHr1q2qbt++&#10;/aVtP3PmDIKCXiTDVyW0yoULFyLEydPTU60jqRb2nWTm3LlzEk7miijffrglhPYWia5FvXnrBu4H&#10;+OPMGfHkipK7Yp2B9aoQkrtSSO5KIbdmpS96jZBcNzcJI3buLE6cOIHbt2+DeL1pJTIU8JlKj2AO&#10;y3o9Qo8fB+HgoaMYMGAIPi7/CXJmyYUvm7XCxdPuasH1y1fg04oVkDKlESqI6mi2kjlQqc06NOx9&#10;Bi2GPEbLIUCzAZAIBkFoMQho/b2k0O3vh4oNJbWupAblcsOHD3vpvGD7VGCZ0OH5G09DkbWMnGDG&#10;wQ0bnShYMpvxwerazeu4ddc3ZIufweG4IypWrKTWmyKLFUo1GCz9epZs4+TSi1t54I7kE1EhPGWX&#10;JPeXDLDa4q0HoCUGAi8RFlLseYRcXw1BCjnPypQri+s+Pm/a5Vhvr0YgUSEQPZIrI/tXr90uJO2G&#10;kLIzKF+uPIYNG6bqgAEDMHfu3NCNPHz4MMaNG/cSUXV1dcXBgxI9O4LSrVs3nDx5MqLZEu3vBsm9&#10;irNnz8LLywt3hOTeuHkTN8NUWhr879+Dq6sohJrkRml/RkRyDXpo0EeWp0GB8PHylhA/LnA+6YiT&#10;9idw5NARbNy4FT/++BtatmqPokXfNgis5Kk3SWnTuk0w+bcpeKdw8dBBXAXKVkPFlj+icb99aC5k&#10;tukAEkdmEvN/iUDy9wY9XZDjrVRq+bIfVZDjwNfo0wupG4y/nyd0MKLfUt0l+Q2Sf4PkU+U1C9m0&#10;u753sXnDNnTs1B2f1W+EKtWq46uOXUTpf/4gaWuzC/nzGrFyC5Vpq4h4ck0GQZJbbeC+5KvikvSS&#10;5I7NC6ut1zXJTQwkl2ruMSBd778UyX2rSDG4ndWWhShdzPXMGoFYRiDaJHfDRjv43rkFe3t79Ovb&#10;N7RbDKXUvHnz0L/nzZsng9PkPY6UR48ewd/fX722pz+Vf7PcunVLzXPjxo3Q5dzc3GQQ1nkMHjwY&#10;Dg4OarqTk1NoW7GMQ5w1R5Lrc90HZ86egYeHh2Dmi+s3riMg4L5Sde/f9xc/s5+a5949P9lGV4Pk&#10;hqjmWsmNwa6xYL9BgUE4534Gq5atRN9ufVGjYjW8lb8ICuUrgAJ58yJXzpxIJa/yTe+slYySzvxW&#10;CXzSeg2qfzkFWfIYv6VLLcqZfGbIkw2V224QUuuryGKTfk/DJbaWJLLZwGeo1dkBKUVJZRvtWnTE&#10;44Dnbziek3FaccOj7kJ0nwUKtWUNCrE0QKwTl9Cja29kziTJDkJelZqf06f9owiyOv/8H6HWpzXV&#10;PG+V75hsSW4T9ZBxH7lGSgrcn5OpHzfUspAaVrMkyoLt07h7FZ8YCGRS6MPuQKSREJAFcxupffNk&#10;zw+HY6dicAHTi2oENAIxRSBikrtBXplvEE/u5oOSYUteoUulXWHL1j1Cyu7gxMkT6NmzZ2g//Pz8&#10;0KZNGzx58gQLFy7EmDFjMHToUIkwsF+pl1WqVMHkyZPx77//YsqUKbh27RpGjRqF/v37Y8SIEUrt&#10;PC1hl6gIjxw5EjVq1FDTaIkYNGiQvOIdjtmzZ+Px48cx3fZ4Wf7Bwwdq4NnpM6cVafe9cxvXfK5i&#10;2fJlOHb8GDZt2YRdu3fhtu9t+Pn5CqF3FJLrhhUhWDP18YbNBwR3sStsELtCSKUvV9sVIt6FQfeD&#10;sdf2AHp90xOFCxVQCktYIqj+TmuF3O9XRrEKfVGsYi9UbD5eEiY8RDNRX1vIIK06HRcg59vVlaqb&#10;oWAe1Ookg7eGktwGRkhuTaJLklujwzG1LusUqVCxTGX07z0Q/fsMxKGDh2TMWYhBIWRo9jWxtxw7&#10;ehRz58zH1i3bEBgYKGJ0MJ48figf8l2Ks6MTGtSTRAch2/XWR3WRo0BO+TuFmjb7vz9DQTq27zDe&#10;/18pQ8n9qJ3qf3JUcptIAojGff2Qdkz+5E9ymRhicmNY2THNrx58lqAY7H+GTN/8gnQh52LjOs3g&#10;c/VWxBcpPYdGQCMQZwhESHJXbbyM1RsvKJLL76wc9GSz46Aa0OLu7o6PPvoIHTt2VPXrr79WhJY3&#10;7AYNGsDb2xvr16/HV199JaT4niKt9I6uWbMG06ZNw759+xS5Zfnpp5+Up3f69OlYvny5qJ0BqFOn&#10;jlJ4+/Xrh1WrVinCW7VqVRXNISkURlOg99bF1UVZO/idpHfpsqX4uuPX6PVdLxw9dkxN85XBaEeO&#10;2CuSa2LNWLgG9h5S5YEjpPJhY60Eg9ee3FcfBXd8/PB975HIkYmkzyC3abLmQ+73yqFyq834tNVW&#10;VGohny03o+pXm9Gk/w20GgZF/mgtaNLPUARZqdbW7L4W2T4ogGod9kQrzmyzAU9R+xsnWOdOo+Jp&#10;WpLtpo2bwF8eEI0SjM2b16FunerIlSejGtCWJ18eTJ4yNTRX79PHwVg8fyE++vB9ox0h30XKt0Xr&#10;YfdRpsFPaloqa2v8/vNPOCED5/78bRxKvfsBUqYQH7FYMIp/0ke2KXl6cg2SexcZRkuIreSu5JLk&#10;Tm2lSW5CE/z9T1Bw2H/IHXKdqVSpOlxPnk0KtyjdR41AskYg2iTX1u6wkNB7cHR0VOTWRwz2rLQi&#10;qNu0jColGaXK+91332HlypWK8PbuLXF9pCxevFipuVRof/jhBzXt559/hq2tLebMmRPq6x04cKBE&#10;cbiM77//Xtkg+vTpI77JH+W1bUROzMSx3xTJFZWWiQFot6BVgYkCaFVYvWY1Dh89jNtiYfASbG7K&#10;YKH9Bw6LUq5Jbkz3nv2B42hSrzlSWxuRDzLnfR9lG4xB4z538UW/u4qkWlaD1D5+vSoryzXue0sU&#10;3uBoK6DNBgWiYouVKFy6HYpU/Brp8xQwIi5Iyl2Ho8fVZq9etQyFCuczSHnOfChQriVon8hdIDfm&#10;iP3ntIQm+mfCZOQUiwXnyVSoKMo2HC4kXci4EPQaHY8jfY5CikjnzJZLqmTHMhVsSQbxdpVm0v+7&#10;L5D45KToapKbAIquxIq1snsQUuX7LgmptVfSDr8wPeT35JiK+CiQuWUfpJLzLHXGdFi1Zn1ML2F6&#10;eY2ARiAWEIgGyfVUSu7uPcfFUxugPLkkuWHLw4cP0aVLF0V6nYXgbd68WWLAXkK7du3UrPTqTpgw&#10;AcdExaQNgb9x4NrevXuxZMkS/PXXX2oaiS0/SYAZvYEqMAky208Khb5jX7876mHA4YSDWBWu4bLX&#10;ZVVJeC3/9rl+TawL+7BszTmt5MZg5548fhwVy1YIDeuVs0QFGfB1BS0lwkGT/o+E3D2KJkmVsFuK&#10;CBvqbnQrbQstRBn+ciRQ5NPPlAqbLn16HD10DCccTqBY8SKq7xkLFMZnovy2Hg6UrD9QRXFIn9ka&#10;hQq9hTRpjcgO2d5+G/V6nEYrZZ14KCTeH61kO4tW6Y7U4tFNkU4SIaTPAOvsmZDro3fxceulMkjO&#10;V7zET6Ld/+hud3wtR09u0z6ByDhaBghqJTfubAwSTYBhs6z4mn6dN7KuuWzUjT74ZNJOfNtvErJu&#10;ufl8uvyWRdKbM0OYlYw5ttrBsGcyWCuhVdiYrl/S+qY48ARpm/VS5+QXbZqDNjVdNAIagYRHINok&#10;98DBk4rknpcwYFRkwxYqrYwo0LVrV/SVgWn049J2MHWqvHKVQjK7du1a5d1dunSpIsTz589XIZXo&#10;tyXJ5bT27durQWocwEVvL6dR/Q31LyY8hq/twaPHj1Rs3FOOp3Dk6BEJI3YVHp4eKtSXZfW47Cm/&#10;eYsNZCeWKpLrFUJ0tV0hMrvY1PUfP3qMLp0kTFeIcpmzZBl8/p2Xsh98IQQwvohWxOsJkFi1T1Gh&#10;5QghoSmQIUsmeQDsgPdKGZ7ZrEUKyiC140ptbtLvgXw+w/uf/4TMheR3sRukyGiNYh83Qf0ep4xt&#10;e4F0B6BhLx/U734Z9b/1lCqfPS6jUV+fkPYiUKxjQOAj3u7oPxxEtu1mEiO3ykBbpPkxlya5MSVw&#10;YZcXQme1UxTZI0JSZaBVw7Fr0XrEfFzKVxS3s+QwatZceJA2vcxghdvyJiF0uvx2LUc+dBwyA01+&#10;XS2D5e7DShRQq50PJTqEEObY7mt8tbf3CTJM3oV8adIhlViLZs/+LzKXLD2PRkAjEA8IRJvkHjnq&#10;rDy5SYVsxgOW4a7iceBjCQ3mr0juwUMH4S2DiS5JlAVGWrCsl4T4MmnE1u07sHT1WU1yo7jDTPvK&#10;xk0bkS2nZB6TwV1ZipWSuLXeaC7KaXghvSJLmuJqPqrCjfv6IuvbYiew8OhmEKW2VqdTYaIfCNEV&#10;Mtu4rxfKNv8Xn7Rcr35v2j8o3G2jYt10QNDzKvMZg+TinmQm9DqaSTrfSoM2CskVXLWSG3vkkQqs&#10;ENuCi09jdqMuWFajpSKy0a3rKjfGHGmnxNwTsNojqYn3J9EIEYJL+r+2IQd98KmssWLN8ihevfTs&#10;GgGNQFwhECHJXb3JS0bxX8TGzYckw5aX1MsqvNVxhzOirvqHG8w+rjqbFNvliPiABwE4deqk+G33&#10;K+/tRUnxG7bSkuElFobNW7Yru8Lqzd4heHsI9gflu6fC3qwcmLZuy2U98IwHhUQcYOHAvspVJQKC&#10;3GxSpLNC6cajVRIGWgPoVW3anwpmQCIiegHSp0DU7rIGhcpVlvi5lVH4kxqo+62h4L5MFv0VUWVK&#10;3vB/T/4ENjIE2rArPNF2hdhUMoXIlZl3An+36ovr2XJHm9iGR4hvZcmJWZ93QcVZR4Tsio+XanFs&#10;9j2u2xJs0k6wQUaGFsyVGZvttrx0q3oe8zop3sV0nzUCSReBaJNchxNnxRd7H4ESWJ8qmq7hY0Dr&#10;BUkuY/0yksTVa1fheVlU3LBVlFzaFTZs3CJK7jms0SQ3CmfVM9z390XHDh0UwbUWj+uHtX9QkRIa&#10;972Hd2uNQPHK/dCgh5dSNiNDlOJznqb9nyjrglkNdTapEFZ/NBIvcAPBtUk4CTASYjv0wLNYGnjG&#10;5AYcQCbWhM9/XYWAdBlildyGJbzBEg2k/fezQqwQj2HF9cc1QY2N9kWBTjV1L1JyAGmOzDh8/JBx&#10;7VL3Rca8hopqnTSGSkfhsqtn1QgkAQQiJLlrRL1dG6Lk8vsaUROZbtbR6bycwOKfldfxgbq+EoPH&#10;4skNfhosSu4prFu3TrK3nVDxccOrDieOy6C75VgmJHetkFwDb0PJXSNKLrE362pRctdrJTf0FNu/&#10;1xYZZfCWlVVKZMuSDQ077kSVZiskicM7of7c9FnfQrnG89XArMRnXxCFuR9V5sSkNIdHtMXvOyAQ&#10;1QVD1qryIMG/24v/t4oMkDOn87PeQEahCJAHjfjdJk1yY4HkkmBKdITc66+g3Q/z8VD8ptG1JURl&#10;uSeSKrv7oGkouMbTGKCW6ImuqM6iPqcdMUddZ2rXrQU/SZKk0nBLvGuGvA7WJDcJUCHdxeSKQLRI&#10;7iqJ0XrK0U0iHfjIgLIbuClRAnR9BQYSFuzWrZs4d06yba1aEVJXymd4dTk2bNgkBPdSCMHVJDey&#10;J96SxXNDEz1kk9efhQu+hdRyw+SN54P3SuPj8pVhLd9zFq+KRn2uK5tAQqiMSXOd/qLUBirSWlus&#10;Hx26XcTiT8eoOr/Kb9j+QVe45y2PuVXHhk7nb33aH0VNsYlwufoD4y+ag5kMIt1oyTz1JnhypzSJ&#10;5Ti5QnBFnXxrhTtOFf8oXshtWCLsXrA4Ss0/ZURviA21Na7a4OA5sVdkyltYXWv++GNsyCXriZF2&#10;O4TkBr6UuDuyVzY9n0ZAIxATBCImuaIoknRt3HJIvUJfs1mIl9RNNh7YtP08NuoaMQbbzmOrrQe2&#10;77qsPl9Xt+8S5XwLyS1xJt6eIdiLihuCPT/pj16/1Ut7ckOO/sWL5iKdhNWyltHNqWXwh5nZrOQ7&#10;78HxpBOcTrng7aLvqhtR3tKfiW2BocQeaKIbgS2iifz+2aCnaP7dLYxruBiuBSrjara3I0V87mTI&#10;C5eClTGn2h9o3dNb2omf5BNGWl9/ZP/h4+RPckfLg9yMHkJyY2nQFpVTIbgFVpyH81vvRWo/R0Wp&#10;jcq8lyU9bsn5J41wY4lV0T0QjBzf/IRsqVIjVeb0sJNkRsqpIBT3iVJzDbuCJrkxoSl6WY1A9BGI&#10;NsldtclbIgDoGiUMBLPVm668thLX52RWk9zIHtoHJSRdvry5kSplCqQQopsqtTWsJdTW543r4aLH&#10;BSxZsQR58udRJDddwdxiDbifbJMhxJZaTK8tbQftv7kkSm25GBGem5kLoX/bg6gi9obP1QDAuPUc&#10;N+8DCSNml7xJ7hjJdjZWjml5KLaykQQMsaFW7n6E/y07B4cEUnDDkmA3UXTfnytEd494dGNj+2K1&#10;DXkgkBBoORt2UEkgir3/Lq5e9g4huU+F5CpbrnLjPlFKrnblRvZ6rufTCMQWAhGS3LVbvGUUv6Hk&#10;8jtVRl3jCwPibSi5a8V/a4k7ifCGbVrJNU8E70uXUfoDI8VtmjTWKsEC48lmzJoB73zwLjJnz2JE&#10;XUhrjQrN58ogL74+j1+vaFwTu9hr31/ZDGgxWFVhcKSV24hUurvpc8O21Fdo1fMGqqlBgXGHv0Fy&#10;bWH1ixwHPyXTSpL7q6R93nIl9kiuAzCk2y8xeqCJ6DiI6u9/tu4PK+lXoou6IDYF6z2PkL5OW3Vt&#10;adymtUQckiRFocTWyMJNcmvouvxLF42ARiA+EdAkN1GTdk1yI3syPAkMwoDv+oQOMsuUOQNafdkG&#10;/3s7ZOCZEN60GXOhQpMlKpyYJrivVlIbitI6tLUNdrzfOU7IzokidTCm6Ro06XNPsq/FjWWEsXLr&#10;9ndF5tHvJV81lyR38ufyKt9XCCCzh8VwwJkkNWg+Zgnup88UJ/s9quTWnP9x6jToIoPRVHixmG5j&#10;bC4vNoq0E7YjZ8pU8tYoFcZPNhIdSfB4RWep5Jokl7quJrmRvZrr+TQCsYeAJrma5Mbe0ZTALV3z&#10;8kaPbp1RpdInmDNrFu7evYfxf05ESuu0yrrw1gcN0G4UU/sm74xf0VV0GQKMocA4UOxa1v/FMdFJ&#10;oSIy1JGBbE3iJBOdP1r3BkoMGypqZzJVcn+Q7VqxQTKGxcLgrB33kFoyj9mXKBPH+z16ySMu5ZNU&#10;1lvFHmAbC2Q+Noiu9CO1pCQuWr2xCh2WLm0mrF//PD4ujQmsBsmlVSEo5K8Evkjq1WsE3jAENMnV&#10;JDdZHfL3JXzPNc9Lodt04/ottGzeSim8OfOVxKdttqDhdzfEj/sozn2h0SWbCbXc55IlrXE/P2z7&#10;sBuCrVPFKdl5liIFHN76DG16eEsIsrjZFy36BKPskFlI9ZO80k9uloUfheD+VgBWaw8I8YuhwslB&#10;XcfFez18DgJTpYnT/R5dNfeJKKX9eo6D1bFEMgjNLgCp11xG0ayGDSp/roI4ekhADFNIcoMV1X2s&#10;SW6yutPojUkqCERIctdtvSKj+CWSgvhC+X3dVm+s33YVG7Zf1zUKGKzbdk0GlF2JVCXGRiXel0Ow&#10;9wqZZvxGf/TG7d5wc78o4cnO4sSJExLS7TY8PT2TyrEXR/18eXDHWWdH1KxSybAyZLJCtY67JdVv&#10;eBnF4nYwVEKR18islypudfHJDm6zJ15JzrRak1FpRNzsiybi+W0m3txsP5RPfpaFUXIsz+wVouLG&#10;MGnCzgfIv8YDR0pWiNd9H1XC61TsfeSTflrJ4LgEty0IybVe640skv2N15WyH5WHz1Wfl65phprL&#10;f5mVUQ88i6OLvm5WI/BKBKJOcoXgrt7ojkXLj2PhMqn81PW1GCxYehQr1zljm90lbLa58Oq644KE&#10;F7skDxGa5MbaOSvDmy9fuIjePb5D2jTpYZ3GCvnKVBPLwgMdXcEiwkGDAY/RtfNZuOeJWRSFqBKX&#10;25nyY2irnSGJI2L/IaN5n2eoNGhj8iK59OL+khVWm87BaseDmBE+m3tCGh9je/k6iZrgmsdV1/5T&#10;JEnFk4QfhBZCcjOHkNyWLVtJQqDAWLts6YY0AhqB2EEgYpK7TZTcbaLkbhUlV75vsLmJ+YttsXHD&#10;KuzaZQdbOxtdX4OBnd0O2Nra4MD+fbhyxUvU1pu4JQk0bt16ufI3Nzd3wdlTKbXEe902UXIV9qLk&#10;kvyG1LWi5m600Uru606DB/7+mDDub3xQqhwyZ5FQSxJajBEX0ufNrwaeNZEQWZFROZP7PIxyUGkk&#10;sPXD7glCdBh7t5qEKvs8DvZH0z6PJYqDL3L9UDP5EN3RchzPkogDO2hTkIxbMfGYhpDcU//7MEH2&#10;fVQfijzzSNIFbm9Ce3OF5KYQJTdDCMkdN25c7NyRdSsaAY1ArCIQDZJ7Q0iuHVxdT8Hv7h343vHV&#10;9TUY3Lp9CzeE0F68dBF3fH3BNL/+9/1xP+D+C5XTgoOD4OEh4cnEHkISq0luFI/10JEexmvBS+4X&#10;UPLd0qERFzLkKYrMhT9A/oqNhOCS5MbNyP6kRIpJcOsPDMSvjZfjXvqcCUJ0HqXOiNnV/pRBbw/i&#10;INqCP1p9B1QYvAQpf86Q9L259OL+mhNWG12E6ImiGROCy2UPPkWPfpPwIG36BNn3USW59AyP6DRa&#10;MqHFUvKL6OJHkivLphOSmyNLZhw5ciSKFys9u0ZAIxAfCERIcum/XS/K4qathw0vrii5i5buwqlT&#10;9oqk6fJ6BAICAuDl7YVz7udw4/oN3L13FzeF+JL8Wtabkvr3wYP7cD/vIXGJPcV3S9xZJbucKLm0&#10;MKxXqrpR6dfdZHNFe3JN+E2CS+sbUwxJcXU9gyJFSyiSW+jDBmjc5yaaDgxSVoWkRETjsq9MzNBU&#10;Qnn5ZciT4CSnWydXlV0t9rfX8OZmH5UMMqCNoBe3X+xEVJDoABzI9XN7kdHlHEkqdWbDTioJQ4Jl&#10;QZP4uFaHgRSjFsuboTRoWL8e7t27p2+FGgGNQCJEIFokd+mKPXB2PikkNwB+fn4vbJavqJVx4U16&#10;Jt7KW7duRRtCLy8vODg4wNHRMbSNs2fPqmlubm6h006dOqWmXblyRU17KjEP+Tdr2G2NTGcePHiA&#10;q1evyOCwc7hy9aqEtfJ7ieCS7N4UtTcgwB9nzrmLVUGIriK4muRGBmNjUIeMYA4zvmPnrl3ImEVG&#10;P0tiiA/rjVPxcWlR0Aruc+9rwwGB6NzFDXcz5E5wkjOspW0ckdz7QnKfovLA7Uj7o9hWkmqkBXpx&#10;/6ooKu7ZmHtxqWDuCUTJeSdAC0BSIbjs57Uc+fDJ1D2GNze6Smx0lxOCm0IGvqUbtQip06RFzlzZ&#10;sWLlSslspgeVRe5arefSCMQvAtEjuSv3ikrmKK/Xn6Bp06ZYunRpaK/79esHe3v7WN+K+/fvo0OH&#10;Dop0RrUcP34cvXv3VvXbb78Vj6yter3Uq1ev0OlHjx7Fdsk73r17dzVtyJAhOHbsGBYuXBg6z48/&#10;/ojLly9HafUGyb0KEmoS7TtCcm/cvImbYeoN8en6378H19NnNcmNEsLqUSRckrt9xw6kTJdOeXGt&#10;s6dGvW89dCKIMOl0mdnMrlRHITkpEpzouOWtIOHEAuPAsmCQ+jZiW/hg6ISkmQWNNgVGVFi7P3Yi&#10;KpDk7X+KShN3JPh+jw7BbvzjMrFaxEJ84KiS3V0PkHLdFeSVQax8Q1RXVNyHco3XRSOgEUicCERI&#10;cjdsZ7gwT2wWu4L6bnMDK9bsF9LmgifBwfj666/RunVr7NmzR21hz549QcLIQnLn7u6uvlPdffyY&#10;sQIBfxkQZH7y94cPJRWiFPPz/PnzoWiZy5PkdurUCeywh4eH+j0oKEiIdnCowsp2Ob+5HrMRZ2dn&#10;XLt2Tf3J10okuj169ICTk5OaRjJLwsvpJKUsixYtUuS2W7duoX0ZMWIEVqxYEfp3ZL6wvWs+13Dm&#10;7BkV3ose5us3buC+eHD9/O4IFvKqWIivz3Uf3PO/Kwr5aZVG2cCd1UuwPySf3lJl4F9IpWVh0w5t&#10;VwjdB+HYFW7dvIV+A75H7rwSTzSVFXK9UwOffjkbLSUBQdP+z4T4+MfBq/HYjxAQ+6/vn/eRJHdP&#10;yXaJguhczP1RnJLcpn0fo0G/y8j5Q7WkNQiNBJeJH2Z0k6gCQk5jI7sZyd2+YFScvCtR7PuoEt0G&#10;v64WX24CkNxDQKGOI5Bd4jxbp06H2XPnRuY2oOfRCGgEEgiBiEmuzTUhtpcNksvvO25i9brDOH/+&#10;LIKeBGHQoEFK7fz1118V6ezbt68QNWdRel0VcSRJtLGxwfjx47F69Wq1mQMHDsTevXvBEakkxfxk&#10;R6ZOnapIMwno9OnT8ffff6NLly6ws7NTZLZRo0ZKYWWbXAdJ9BdffKHaJjH+5ZdfVHt//fUXbgiR&#10;DK8wlizbZ79NMr5v3z7V7oABA3D9+nW12Fy5eP3++++YMWMGZs6cqeqoUaNCiXFk99eDhw9Eub2B&#10;02dOqz76+t4W0nsVm7dsFtXWFXv37cXBQweVhcHPzxcOJ5zUwDOFtareIdgzsgUfMoy6XgjwJltN&#10;cl8iuWGE/gcPgtCr92Bj8BmjK6QT60L9cWjU51SYhBAMKfb4jYu4QJK7672vEgXROZ+nbJySXD7U&#10;NBdv7ud9ryPHKImb/HMSyIRmKrgzvjUGmtkEyCv6GMbFNdVLTXKjZneQeMJZV11AsUJvqyxnJUq8&#10;L+KJcb/QRSOgEUicCESZ5K4XJXfdpmPwuHQeT548QefOnfHo0SOlevJ1PMnjxYsXFWncv3+/2mra&#10;DEgkf/vtN6wU/9K0adMwS9Ku/vDDD+JRvasUWhLOCRMmhCqnJK/z5s1T5LZt27aKQFetWlV5Y0+f&#10;Pq3INP2/H3/8sSK7ixcvBpVWtte+fXtlPQhb6Jv6559/FGlm/8wRsa8iuX/88Yfq5+TJk1UlySV5&#10;j0p5+OihIrAuri6i5p5V30l6Z82ehS7fdEGPnj2E6O6TwWg3ZXtu4egxB6yhkqtJbqRhNlNoKk9u&#10;ONa4bVt24r2SHyFn7nzio0sFq9RW+KDhN2gx2EhCQI9uMxmQ1kgGpjUZcE9Nb9KPSm/SUmWj0983&#10;i+Ryf5LoPkWjfteRa1T1xE10QwnuN0ZWM5sYxsQN+2pek9wokFx5sJAXlAX7T8JbfGAWe893neWJ&#10;Sa43wU+DQz25vMdof26kL916Ro1AnCMQLZK7YctxXPa8oEgulVYOCDtz5gy+//57RVwvXLigPqnW&#10;snz11VeKrFLZ7d+/P5YtW6ZIbbly5dC1a1el3tKj+ueff2Lr1q1qmW+++UaRWA724jr42p+fLFyW&#10;JJWDw+gBZiF5Ll++vGqP6wsv8xdJtOkf7tOnj7IpsBw4cECRc7ZlDm5bsGCBmsY+m4XbtGbNmijt&#10;FJPkOony7OTsJFaF62oA2h0JvzZ3/lzs2rMLd2Qbvby9BYMb0pcjmuRGCWGD18qtRf4JqWGWDxSb&#10;zEmHU1i9ci0qlv1EqbolqnyPdqOBVjKwvJWomR81+h0Z38mH/1X/DFXa7cAX/e2F+MZNJq7okNG4&#10;WubNI7km0WVc3pui6FZJvB5dZVHoIQQ3OITgxpKCq5XcKJBbsXUQrx33kHZ3AIq1lKQycv1Ilzoz&#10;ti7doq40mtRG8YKtZ9cIxCMCEZLcjaIobgyxK/D7Bpvr2LTthBBMT/UE265tO6Wk0gc7adIklCpV&#10;Sv09evRobN68WXlgqazSU7t27VpFXumbJVmkvYA+XBJbEtaffvoJS5YsUZvPZei9ZQfbtWun5mvW&#10;rJlqj0osCbW3EMOOHWXQjJT58+crywTn43qpJpuFfmCqyLRAsJ+ch0ow22F7XD9JMwk4LQWcxnmH&#10;DRumiC//ZuU8bDsq5aGo3L7ivWVUB4cTDsqfe9nrsgorRsJr/s1pPtevYffu/Vi7+aJg7iOV2Bt2&#10;hY0SLmyj2BTMSr/uZm1XCNkVpoRr+fnyXuIbh1rVayuSm61AGbxfYyCKf9wHRct1gZVkQlOWBlZR&#10;eguWyYPanTYp/26TfkHJ1r/7ZpJck+g+Q6O+Psg5qqpBdBOLfYFRFEwPLhVcldUslgmu9uRGjeju&#10;DkTWeSdRMXVKdY0oJqEJz7s+HzsSlXuCnlcjoBGIPwSiTnK3X8fWHaJI+lxR6uzPP/8c6n8lgaSv&#10;9dKlS0oRJUGkSktFl1ER6JMlEWWhrYDWAVoZSI5JgmlPIPFk4Xw+Pj5qkBrJMJ+WOS/b++6775Ty&#10;y0gH9M2a7VGp5Tz09rJ9s+ySUFKVK1cOVY1Nzy7bYXskvGyPocTMdXCdnMa+cx7W//77T/UzKuWR&#10;JH9gbNxTjqdw5OgRpeJ6XPaA52XPF6qH/H3lqjd22O7Emk2a5EYF48jOy32QP3/+52TWJLXymTpN&#10;SpQtUxblK5RDmtRp1Dy5/pcBVdovldi6El+3P+O3Jr+Bam8uyX1uXWjYzwf5RzZB6h8lVW5CEl2u&#10;m9nMfisCq/8kFq5tYNwouFrJjRrBJV5CctPOcUA++vpVVIX6KqmPLhoBjUDiRiBikrtD1MQdMvBs&#10;m6iJ8n29KLk7drlIalqfl6IYhLeptDS8rkT0e9hlOf/rXg+F154Zdoyf/J3knIXthJ2fv4Wdxr+j&#10;2k+z348DH6uL4SnHk2qAmbfEzL0kCjVVast6ydMD3pL2d9v2HVi9+QI22oqSq7AXJVdhL0ruDlFy&#10;QyoHn2220wPPonJ6MXRc+vRG6J+0adOGkt0KFSpg9uzZKgIH30JQxX/3nXeN32WgWomaH+OLfp5o&#10;OsD08Aaj2YBnaNKXCm/S9u2+2STX2HdN+wZC3kKj6sDdEkc3t0F045Pscl2/W0lyAfn8swys5E2O&#10;lTzrW9ncjxsFV5PcaJHcNHNPIIdEaeF1oasMXjbuIrpoBDQCiRmBqJPc7T6w23tGbAQ3JSyYERJM&#10;l1cjQKtEwIMAyRB3EvsP7FfeW6b4vShqt2Wl+k3Lwpat2zXJjaMDilYY3qBSpkyJFBICiN85qNEy&#10;GYi5air4dWt9bhBdSSbxbs3KQnKviU/3GRr3dUGdHifQZOBFIUkPkzTRrSF+5MNvN00U0RWuZHs7&#10;jqMrvO6BJEBFXqjX7xze+/5nZPjxrfghurRJSLXuJa/A236ClBsvCcEVD25U47dGZ3498CzyOIuS&#10;m0pIbnq5FvCaMPq331V0bu3HjaOLtW5WIxBLCERIcjft8JF4rBKrVdREft8gdoVde8/KgLBboEqp&#10;y+sRMEku/biMonBFlFwPz0u4FLZ6XBKPsRc2btyK1ZsuiN9WvM8K+ysh2EvIMFF2zUq/7ha7qzqt&#10;bxQOQMY4TpPGsCJQ0WXiDzN+cnjNeFzwwpfNOyJ1qkwqzu4HtWqJgnsBxWuUQKpCVijdqrHy7H4h&#10;WdSSqpWh7qBg/PPZTDxKnTHBie7KCkNRf+ATSQYRkGAPDs36PFNkt3G/W8jzQ53nqm5sKrumUkyC&#10;O1ZqXbHGyDGZ6W/J4iUBaeLEfxseCd7HZBC2Cb7foxojl/M3/ml5/CaDCCG5aVOK4i7WptlLl6lL&#10;hs5zFoULsJ5VI5AACESZ5K4Xkrtnv7tEO7iHwKBApebq+moM6MllPOGTJ09i06ZNKjauo5MjTjmd&#10;eqFyYJqLqxOWLV+lSW4snwim2kKPNZXbYsWKYezYsZHKN3/3hi86t5cg/FapkFIGp+Up9rYMTDMG&#10;n1hlSI8StRpK3NVzIYPTkp51oVH/x6JMP8D9dNkSnOx07XwWdQcnhtBtVHWDQa9u1UF2KPX9b0g/&#10;ppDh2Y3JALWQZdOOyYsMo4uiwtClqDzIBumyFFBhqbJM2SsJGuIxVa2tP7LY3MGiOl8m+L6PCtHd&#10;9EkD5NxyQzzLtHOERD+I60+SXEmBnFYedlNlSY8VG43ICrpoBDQCiRuBCEnuZvGGbhYld4soufzO&#10;6AoHDktSg1tXcFeSF9y5c0vXCDC4d9cXbudOS+i0xVi5YpmEO3tFXbFEok6sFbzFh0vcVb0Sgj2j&#10;KVwLrVR0t+7USm5UTy+GpKPvNiqvGS+eu4A6teqHenhTWqXExxXrIkduGcSW1gq1uziieRINN9ZI&#10;VOjG/e7jcPEmCUp0PHJ9gLbfXkYDSeubOHzO/sqr20JU3aZ9niilvsbAoygyorMovPVeVHhNZfZV&#10;nyS3P1mh0Ah5wBreA/X7ecmDhR9a9AVaSs2U/V3kZliq/46oVLvxRty2ScSG48BP7SWOnqw/qdSZ&#10;DTupflux/3FNbs32heSmFrtCWrErWKe2xtzFRir7sEouryvRST0f1euYnl8joBGIHAJRJrl8hW6z&#10;2xs7916E7R5dI4vBrv2e2H3gMuwEM7u9l15RL2LPQW9s2WmSWU1yI3cYx/1czk6nMXL4cHTv1gnj&#10;f/sDnu5X0KlDT0V836/Tw4ipm4Cv2WNCDBsMeIyG/e/DuVD1BCE6PlmLCcG9gs8GPZHBfIkxgkWA&#10;9OsRmgnZbSUD1Ih1hcFLo1QrDdqoCHNLkmZJL9yEVR4uGvbyRsbcJZBajqO36rSBNdVJm3vxR94k&#10;i9d7Qt7OF/hfguz7qBJr/wyZUW6K2Dp2P4w/jEKiK6SffRx5QyKy9O7bT3lyFdFlfG5dNAIagUSJ&#10;QMQk1+66qIei5G4/IqP55bud+ETFL7phx3UZ6a9rlDCwvSHYvb5uFGyJsVH5XZTc7aKi2wnxDZ3O&#10;feCDrbuuiSf3Es6dO4sTJ06AKYvDS4KRKI+8RNSpqNykngYHSIqjINX7SX9NUSQ3U8FcQljc0aR/&#10;YlEho2abILGsLmLexM9mJQjRWVtugFr/F32i1u+YEPvoL+svBPWhIqxRrV/0fe415gDGmp3skLlg&#10;dmV/SS/H0dtZc8Oa6uQO/3gkcHdhdQBweeu9BNn3USW5K6q3gNVeJseQfseXisv1yMNAhjUeKFGy&#10;rErpW75cWVy9baSON9VbKrhRuZYkokug7opGINkiEC2Sa0m29HeTkMbFpya58XHmMWxc5G9Oaky1&#10;6tZZ19N4t5SEGpPYmeWbDEGrYZCBaZbxdKlKigIooceYKrjFIKM27W+8/o4+0YoLMhiAWhJpYX6V&#10;3+KV7Ox8rz3qDpKUymrwXlxsV+Jsk8dDpRYbVeSODHL8lEubBs3KVIS1yq4VzyR392N07z8ZTyTq&#10;SFRJZ3zOH2ydEh9NPyS+5Xi0dIQSaXn4kASZOfpMRH4mk8mcASs3rnjh8sTrCKu2K8THVVuvQyMQ&#10;OQQiJLlbRE3cEqLkqu+iJuoaXxgQb0PJ3SJKriXu9Otu00pu5I5yi7nCU12if1N6hr+njEeqDKnE&#10;m5sepRtNQ4PeHipVcBMhbcyU1nzIPdTqtg2V20j9chs+ldqg93lFehMbqfts0FO0734Jd9Pnihey&#10;E5QyLQa33gXG6k18pD9uyHGTfg/UscGoHJVabZVQdlbIUfx9ZFruhuyrJT5ufKqT5rqoitoDf7aW&#10;FOmJ2Js7t95XSLPvcfzaOSz3h4RcyzfJFu/kyIt0glODZvVx2+926NWF1xazRvnCpBfQCGgE4gQB&#10;TXITNWnXJDe2j3oSWlNtiY3Xi/fu+6HPwD6wltBCtC6ky1NUQo2NFiJzT9kXynzeBekk3BhDkKmI&#10;DEJqshcvhUpf/iVxdx8LuXsQSnap+Dbpx2kJpfL6o87gYPRrdxj+6XLEOeH5o+Fi1Gba5ATb3rgh&#10;sq99eKFvu38AWgqxr9RqizomspQsrywDVruEwCUEyeU69wbiQ8no5ZW7YJzv9+gQad/M2fHJ5N2i&#10;4kqa4/jGiBYSsStYy6DAPHMd8HbB4kgl+y1HkXxw97ig44jF9kVat6cRiEUEIia5O2+IgiiDocST&#10;u4Xfdwrx0jWeMCDeV0OwF/XYAnf6dbft9tGe3Fg8GaLb1L179zB5ymTUrFEDuXNKmCm5AeYpWEZq&#10;aaQ0ya1MK/6//6Hyp5WQQl5Rp8ufXhRdlxAf7wOVZKJ2t6MyeO2G2BmYSS2hiK7YFoR47vigE+6n&#10;jZuwYk9SpsHJIrVkGwPwuYQwS2yKdtz0R8KSDXyKolW+ReYSJVGowofIna+w8ndmLVFWSJQMpIrP&#10;AWfhEcUjwKz6HRIlyd1QqaERF9cmnkKGUd0261EgzaYb+Ozzzvg0Sy7kCRl81qBda9y65/eCkhsb&#10;D87RvQ7p5TQCGoGXEdAkN1ETdk1yk9JJy4F/e/bsQdcuXZA+nXVoyLE8ufOgT58+OHPmDPbu2Yu8&#10;eSX0WEYrlG3eVoUe46vrik1XIHUuKyFBdYXo+oYougmgNIb4YmtLvNp+7Q7hdsYCsUp6aFH4veES&#10;RaTjhkwmHGav354AZVHJU0oSTIianzm1ZDgTsvQ/qe8V+yBxkFyJ7JBxuy8YhzY6amtcLbP3wyrI&#10;ufGqZIJ7EA8qrpBb8SgbNVB95hkxC4XKVEcJ2VdppFqnTY1WHdrhhMQ8tywkuJrkJqUrtu7rm4BA&#10;hCR3664bEo+VSu5RGc3vK/W2rvGGAfEWoisq+tZdjKZwPbRS1d2+xwfuOrpCojtP7969i1WrVmHM&#10;mDGYPHkyDhw4gMePjeyAP//8M1KlSoVUmVKiatsxaDMCqNGhM1JmTCdZ2GSkvdgeCldqKlYGCacl&#10;/s2EIoKNRWWtI6SsYzc3zK72R6yQnk2le+GbTiclVJikRk7AbUsYTA2Sm7tkQ6SlRaH3eGSaY4/M&#10;E3cgywwZTJXQKi6VXb6WFzX3s3EbY2V/xxbp/XLkAjXoK87i4nK7GZ9Ytp22kdQrzqNUp9F4772P&#10;ka1URaXcZglRb3PlzYk/x4+VOPE3jeuOjEEVJ24UBq4musuV7pBGIFkjEEmSK6/Mt+3B1h2ndI1X&#10;DBwFbwfBft8LBJdkV5PcpHde2tvbo1ChQkrhzZqnGJoL6WnU0waZC4T4ea3zIAVDkhV6V0huYIKS&#10;XIMI+itCWlNU14n1ZorFoE60yM/F3B9hTrVfVaKH2olwwF38kN4Qklv6M6UGlmz7PawPG6TKao8o&#10;hvHtM33N+lLsDcJ3vcZHa1/HFrE12xnTYQRSUFGNy5BhdgHI/dMy5O07EVm++QU50mdGVtlHGUKI&#10;Lc/XVGlSoX6TBti0dYNceEIi5OrwuEnvIqx7/MYhECHJ3SZKIutWu/PYanta6hld4xUDwdzuotoH&#10;lnWr+KNt9lwPUXLP6Di5SeDU3bdvH7JlNTy76bNlQrGyjZGjUE6kEPU2lVVqualmVCQ3W9EyiYTk&#10;Pn/1zzi2LXrfxvCW2zGz+nj4ZcgTYV0j8W+HttqODt0uospwvIHqraV1IkAlDHm3oUQISGuNj61T&#10;I68kYUjQwWavIro7JBmFEPCBPcclKNH99ath4sN9Frfpe0meJWpCkXfLoZCce1TZ1QBROR/zFyqG&#10;ps3b4M9xE7B123bcFe99RMW0LEQ0n/5dI6ARiB8EIk1yt8krel0TAgPfENw1yY2fUyLu1hIQEICJ&#10;Eycia7bMoX5d3lBJbHNnySYkNyVSyqC04hUrK5X3i0QUO5YREBrKIDGG+6o3MBite16PsHJQGeev&#10;PyAITfok1EC6xOPRbSo4fNbdDamzyAOO7PNmLXooghWnKmV0FWLG6pWBXr37T8G+DyrHK9k9KoRz&#10;WI/fjXi4zAC3PQ7T9yqS+xQZP65tvGEpkBvVa9eV83QaTp06jYcPAuPugqBb1ghoBOIcgYhJ7m4h&#10;V7omOgzo1bXZq5XcOD9DYnkF9OYuWDoP9b6oj/fLfIAu3bpi/oK5mP7vZGROl07daHMUzoFanZcb&#10;qYItsmTFz2v1iElhYwmDRcIbUW30xvluX49dk36BomZfR473C6kMZyXL1ESqXY8Shx83PDJMAngI&#10;SGd7D6urNY0XorujXC1k23LT8MfGpUXB3F5Rra0lPFiaUpWQK3tmzF2zEnfv33+estew3eKptibE&#10;8pVQN6cRiB8ENMlNogRek9z4OUHiai23/X1xweMiHgU+VKu4dec6GjZohE8q1ECOHDmQNldKVGk/&#10;R4guM6g9TwebWIiu7kfEDwPhYdRColZ83GYaUkh0hZIpU+HdkYvElyuv5KOruMb1chyUJREGUm7z&#10;xawm3eGVK3ajbZje25tZcmJJ/a+Qad0VidkrsXC53rjeNrYvA87K/Lwc76dKjcyZMmP/QfFpSAmW&#10;+uhpIIJUBrNneBoc4sO1uCCQ92ruG1dXSN2uRiB2EIiQ5G7fc0NG8eua2DCgur5jn1ZyY+c0SNhW&#10;gp8+kZvlU3h7X8XlS1fRs3NfpejmfLegJA6QpBKJyLagyW30yK2JG9XcL/p7IXeJj5GT8ZS7jUUK&#10;DkCLD0IX3XWQcNI2IPFiS809iVEdf8ATIYVPU1jHSN19ZpUCwUL0x7YdjAozDqv2rWQQWLwRXOIh&#10;lozy38/ERyFe3IXzFquLQdCTJ3j6RIgtuW2wRE8IUmEUDFVX6hOpNDK8TH0T9lqi164R0Ai8iECM&#10;SC6Jlu3+G9h77KZ6nf8qIsjfdh++iZ0Hb8JO6q5Dr5/fsh2bvZpgh4erJrnJ91Q+ZHsAhXMXkHiq&#10;KfFe3V/xpYQZS0z+XE10Y0J0/VXa54KlOyov9kcSZSPL0jMyAE1sC9ElofG1HMnu3ieq/m+xK8pO&#10;24ddZWvg6Lvlo0R2T7xdGoc++BRV/raRdk4bMWkZwiu+1FsTL65PiHWRYbNQlCQ3bVosXrbKUHKF&#10;4D4NMkiuZOvFM7LZEOmWf9O+wE9dNAIagcSNQIxIru3+m1i+zgejf7msCOyrSO7uI7fw12RvzFp4&#10;Ff/OvoK/p3qD0yKjju7Yd1O8p69uOzJtJMd5NMlN3CdWTHoXHPgEvbvJoCSGE8tTCpVbT5RoC/fR&#10;XMJ5qdS/fR8lYEa0mBA8vSwfEJoPAt77/GtYiWUhu+zj1HOOJ7owYq8l3PTKmgkTaC2QQWp9e/2J&#10;EZ3HRFgHf/MrUm29bQy4M9tQMYLjyZ5g+UBgG4DM22/hw2qNVOa5zHlz4IiDgzp1n4pfgcT2mTBZ&#10;yfFgkFr+YHoUSHpN4huTk10vqxHQCMQpApEguSSY4dddh24Jab2KGrXPYb/DLew9KvXYLRxwuK2W&#10;2bb7JvYImXW9eAcdOl9A/yGXsE2mr9xwHTZCXjn/oZO+ivByXi6z//htNc3ugLRz4ja697qIRat8&#10;RAG+Jaox578d2j4JMNvYuovq8C1VOQ+ncb2W7e2U5c11vGp7ktJ0bsuOfTd0CLE4PT0SrnEnJydU&#10;r17NiMIgERfyvyNkt+VsfPatI5oNuiupf+W1d4Kl/tVkNSZqdhPZdw2/c0GaXLmRTvZv+SZdkUIN&#10;QBPyGF+qbGyth31myDEZoMawY5GqjNyQ0NtKYr37EZo2+8awKsg51qVPd9y5e0ed9CS3YWvCXQ30&#10;mjUCGoHoIhBpkmuz1yCNlpWk8r95V9GoiZsikOMneStV97sBlxRx3SeElaptn4GX0PXbixj5kyeW&#10;rPHB9LlXccTxNsaO90L7Dm5qub1Hb4safAuDhnmgfUc3LF3rg+Xrr6NoMUd06nYBB4Xwrt50XX5z&#10;R6++0v7hW1i18Tp+kzb2H7+FGdIPqsSLV/tg/D/e+GWcl2pv8Ai25465S66pZZISkVV9FRU7POw1&#10;yY3uIZ90lmPyiAYN6yGFpIE1YndaIWV2SQVbpYXYFyTu6oDgBMuIFhOS96Yv20QiUzT67h7SFiqo&#10;EkO8/055pNj5MPFGWYgtQpyY2tklFgnx4374XgV1XlWtUQ0eXh6vJLgkvLpoBDQCSQ+BCEkuCRZD&#10;VW21OYJtNoelHjU+bU8o0jhz/jU0ae6GjTY3kDuPoxDQi+jW4yJ+EEJLwtmitTt+HHsZxUs4K8sC&#10;SWdfIb20LrT80h2TpnsplXeZkNrf//ZC/8GXhLBeQduvzyti+nGl0xj6gwdsRdlt3c4dE6d5Y+D3&#10;Hugn8y1Yfg216p6Do5sv+g66hJ59LmLyf1eQL98p/POvNwYM9VBK8Iy5VxTJXrv1uijEojLv9rTY&#10;Fm5PYq6HsG3HcWXZsKwkwPRDG2l9dTKIpHfqRa7HV65ew7LlK/Ftj29RpvQHyJA+jbopF3i/NZpI&#10;BjFmRtOKbtJSlpv0e4zGfW8i5wc5lC83z9tlYaVJbryp2HygKD77CD4Wm0LqtBlQoFBRbNq41Tgh&#10;w5BZSzU3cmesnksjoBFITAhEjuTuuYqt2w9Jhi0fqddCqk8Iyb2qSO6azTdQs/ZZHHP2VQptp64X&#10;MHWWQWTPX72Lr4TI/jLuMkb86IlhozyF+Hop4ul8wU+RN1oOaDX46ffL+P6HS3j/Q1dFnFu3Ncgu&#10;yfYHH7kqpbdVWzc0auomfuDr+PwLN5w8eweDhwvxFaL799Qr8ru7tHsHP/9xGV91Oq/aIyHeKcqz&#10;QdqZLczcjsT8KXjv9jawZ58tiK4muYnpNIqfvnhfvoDtmzei81ddYC3qbr6SX4gieF2sC4+1oqvS&#10;ECeV+kB8uQ9QplFXIy6yDNyy2iPeVuVNlRH/usYBBiERImTQXApRcKt98ImKbpEmTTpMmDRDeXDD&#10;iwemSW78XNv0WjQCcYVAJEjubUUIt4raabPXV6r8HVJ3H74douS6i5XgBup/fk5I7h2M+dUL3/Sk&#10;qnoVLdqch7evv1gWPITAegnJvaxI7pjfDJJ7xvMuNu6QqAui1HJ6V1GBR/3iiRLvumDD9pto3sod&#10;85f7iM1ABgiUPi1tX1a///PvFcxZdA31ZJ0Xr/mLcuwlCrEHJky5gq+FUB918sVmu5v4U6wLJN3N&#10;pB32kUquQXSfb0fi/S54S/g2A3vDtmBW4sGBf1rJjatTI/7bjcwr0Xu+V/Bl87aK5FqlsUKtTsfR&#10;fOCzJETwkgoRjdt+tpCMdp+23i0RNCTb3dsfIuUWGYxFr6omuLGPAaMo7HqIVBIGLefE7Sj0cX1J&#10;xpFCUmmnRLduveH34PErT3ZNcuP/OqjXqBGITQSiSHJNgmiQrT1HbosVQIhmQzfxx95A9Zqi5Lrc&#10;wUghsu07XsC6bTcVyf1xrCcqfHIav/7phaEjPZVHd+HK68Zvv3mi7Vfn1fIkvvTf9h/qicJFnBX5&#10;rV33LL4Ry8GuQ7fRocsFZYOg55dtbbS5qVTbH36+LIPfziqSS1JL9dfR3U/5crv3MualbWLNFkuS&#10;+5wwWpLHxPWdDxi0imiSG5sHfVJtKyjwAXp800mpf6nT50SFJktlEBpV3KSWLCJAYv8CJHotpfL1&#10;/ZtmueC2f9JqM6zSW6GgdUoU6PKjDN5KxEkhkiz5FoIr9oSM233xyaefo5DE5eX5kzdnDvw28if4&#10;eN9IqpcD3W+NgEYgEghESHJ37LuNHXuviS/0qIzml+/7boVWqq9rt97AFFFst+y8qdRVEt8lq6+r&#10;wWVUU2cvvIYe3wlxFQ/t6s3XsWilD2aLAkvFd9KMK+jR57yal4PUDtjfFhJ7GeMmeiuFmBaGCVO8&#10;lcVh37Hb2CSkl57foT94KtLLZZaI77eHeHFpVWDbjNzAQWj0C++VZcb8dhk9+17AShmkxsFtlv1P&#10;/N+J/fUQ7BlN4Tn2JON2B0TJPa89uZE4zpPFLB6SIa1UqZLqJp2nZB20Hp5Y0v76C1ENRAsJjUXy&#10;xjBn4RNvf5n+UIXQatR/BopU/RKFqnyN+r0ui+WCajR/j1sFNbG0T4xqd9+ADEXErsDEH51GweqY&#10;RCeI71ixSZa8RtLWYeuPVHZiDancCAVCBm9WqFoZa9auQ9CjVyu4yeKCoTdCI6ARQIxILknXzoMk&#10;m77KT7tfPkm+aGMgweQrdRLLI453VOW8/I1EmL9xOU7nPFyO7R064Yv99r6K1Ko25Tun8Xcuz/kZ&#10;YozzqnVJW2b7bJvkl+s22zvoYKxjl/xmTkv85NYks5rk6nM0JJyRBOW85nMZlT6tqEhu1iLvS4SF&#10;62g5hIQyPonhA5WBrUk/+ZRQWCS1TG7QuP81fNp+Iyq13ijkbbvqF0lv0/5Uajn/QxX2jAT30zY/&#10;Ifu7YrfIaIRuKlixqlgurst2MP5vfG5LAq6rTzBaj3BCsUrFkJoDCeu3R1o7huPSloVYs2xsEyIs&#10;Yc0yT9yhHiR43rT+6iucdjuvLysaAY3AG4JAhCTXdj8JpY+oiceEdJLMknzqGj8YCN4SC5cqOgm/&#10;5Tqpqu8UJV0ruW/ImfpM0ow+e4gRwwaGhhPL9XY5lGn+J5oNZCixuLQs+AtBfYLmQmibDjQSUahY&#10;r73cULJODxT/uA/ylqpskNZUVkhfyApvV/0a5Zr1RoOe00LTEjeVkGdlPv8BKTMZhCNV6pxIkSov&#10;0khYtBod/lGE+dUkV/rQT/ogJNlQih8kceXXXz0IlKjeS2FRQry5WWcekmxikiQhuaur8bV9Ers3&#10;09Q9KJA9L6wF4zYd2+PajZtvyAVDb6ZGQCNABDTJTdSEXZNcfZpSyX2K4KB78uURLrmfw6C+Q1Ag&#10;39uKHKUtmF0SRJwXEhoXKqi/UmNbDxN7QW831Gh/GCVrdUbGAsWRueDbkiEqTyjhNuP4prIyPI+q&#10;prRChvxS876DDPn+h4x5ikvqVDPmb3q07jMWv+10RoasRZG9WE406rM7hMC+qLDSv9tqKPB5v/Oo&#10;2n6PKMV7hNhzex8maeW32YCnqNlpBlJnSycDoUTNHbMIKRhlYXsSTAoRX8Q1ovXQ7iEDzKzsRcGd&#10;shtFsuRQx2K9z2rA2/vyqy8nTP4QrGPh6uutRiC5IaBJria5ye2YTobbw5tvoIQ5MjyEQY+eYM2K&#10;jciVp4Aikm/XGKwsA7HtaWUM3jJNZqFktR+R913xAks0h1ACaxJZq5zIl786mvb9Da36/42uI+eg&#10;08gZaDVkAt4p11LmzxVmmVx4u3QbfPP7Isy95Icl1wPRuOc4NU/h8rlFrT0gBPa5otu0fzAa9t2E&#10;9xuMQZ4PSym1OO1bVqjw5Q9KXY5bBTtu7QzKxiEPJ+mLviUj/a3w8bsfwXrnAyODWERkTv8ePkZ2&#10;Aciy8So+6P078mfNrY6rDt92w6WLkbAoaI6bDK+depPedAQ0ydUk900/B5LE9j8VT26wqka5d+cW&#10;PiltZGsqUrGzRFlgxAK+wo8tYhagrAHZ3nlXrSOFeGetrKyRNcd7KFnmc3w5/G/8bHMcI9cewu+7&#10;zmLprSdYevsJFt94LDUQK/yAyQ7eGLnmgMyzGyPX75HPvVIP4J9jXljm+wSz3G9hzgVfLLz6EPU6&#10;DVfrefuTHGJx2KVe5bcW9bb54CMoViXTS+Q610fFJBHG41je5tjCLnLtNBHLRdOBD1FUsm2R5ObK&#10;/RZSrrss6WYD9QC0qJJ4KrhCcK2OA3UbdjZS9Uqt36IxfO/dTRLnuO6kRkAjEPsIREhy7Q7Qhytx&#10;am2PyWh+XxVnVtf4wkDwlqxm28WTy0gWlrjTn7tL0hZrT27snxSJsUXS2yfqP0NuCn4SiC7tjXBi&#10;VuJxrfa1nQzeis1BaEJyBz5F2S9+VWpxmrQZ8dnXw/DjRnss8ArAPE9/RU4XXgnA/Mv3MNPt5gv1&#10;v3M3MNfjjvp94ZUHFjVApvuBv6tlOJ8ouguuCNHtMEJtT/r86cXP+wfKfDERRT9urny+VhLT9IMq&#10;rYT4jkOhD8ogbYGSovg+E5Ibl17kyJHVmDxYULWu2Wk30mU2oizUrfIZckrEGkXYokr03uT5bQOQ&#10;c7UnPuo3CUUy5VTHUY2GtXHB80JiPJ11nzQCGoF4QiD6JPegr0Q2uK9rJDHYeegeduy/E6n6nMxq&#10;khtP50GiX80zRXIDpT4VmvtU9XfGlBlIwbifQgKri1+WA8NiQrjCLtu0f5Ckn72FzIVyIU36LJh6&#10;6rIotM8UOaUKG5bYxuTvOUJ0FwlpbvTNb8iQpViop9e0R5St0R6zz/thi2x3mzH/wVpI98dtpysi&#10;HpvbHO9tiWWh+eD7KFSmmdrmz6VW/H0VrCUzlya5kQwTRnK/LxgF/t6Bz/jWQeonn9WEm9fF157X&#10;kUm+kugvDLqDGgGNwGsRiJjkHrwD2wPXDSVXvtsJud15iGTtOlatP4Zlaw5j+VpdX4fB0lUHsXG7&#10;Iw4e98a+I5ex/5XVE/uPegu+ohQLzgpviYVrYG9O43RR10VVZ7g0reS+GWc4ie0TBIVouQbJ3b7V&#10;FhkyZlVZs96r9Yu8+g6MdY9qC7ENVGw6Ua3j7bL1MeWUN+aFo9zGhOCaiu6ci75Y4B2Avw6543+l&#10;v1R+3qy5yqJRtzH41/EK5nv5C9G9LSrwbeQsXgyFK/aMEy9y/BJdGdynEkNsQBpRIBnLtVflmip5&#10;gQ4nFjWSm37CNuQW/LLny4e1djbhXhh0BrM343qpt1IjYCIQLZK76/A9bLA5jxXLl+DYsUM4eHCv&#10;rq/C4NA+HDq4D8eOHsJ1nyvwv3cHd/1u4+7dl+t9+e3ChQtCbG/AVj1QaJKrT9XnCNCyQD0XIUqu&#10;/REH5Myez4iykC83Gvfxk9f3sRtlgQOjvujrhdzF31fr+aB6D8x2vwsS0hgT2zAWB1MhXng1AJPt&#10;vdFz6nqM3uSA5XeeYjbXJ9YGktw5F+8iX6nPRGEuhobfOYcMQIt7a0FckV9aLvgwka3wJ8hAy4L4&#10;oNNuFssCowS8yRaEqGy7KLlp/7ZRMYdLV6qAm7dvvXTpsCS4WsXVV1aNwJuBQIQkd6ciWoaSy+87&#10;aVMQkrt+mztsduyA310hbWLsv3fvnq7hYOB7xxfXb97AhYsX4XvbFw8ePoDfPT+FmWX1u+uHwMDH&#10;8PDwEg/0dUVwFd4hSi4TYRB7s9IfvVsruW/GWRqylVRzn5PcZ7h98w4+lkQKJJ+ZChZXZI8j9mOX&#10;jPmrAWiVWos3V4X/yole/23DMhlkFhckl20qP++lOxJ54ZEou/7P/bvyG0kubQuF321v+C47H0Ab&#10;yfzWdAC3nYQ8NgffxS1xZn/5EMEoFs0E4xxFyyMtB98VLIyUG64JybXw5dpIWDFFenV4sXCJP0nu&#10;BBsViu2DD0vgqmQH1EUjoBHQCESL5O46fBcbRcndYbMDt8N5YtawPkfgwYMH8L7iBTe3c7h+/boi&#10;trcEs1u+L9abt24iIOA+zp/3kAQQ10MeKDTJ1cfSiwiQ6BqeXMOy0LfPICOxQobM+KT1TCGkTAwR&#10;u+SMURuaDXqGErVkXTIILW3G4ug3xxbLbgVhpvuLA87iiviGtivrm+d5D90nbELKlPmRq2gtSUjR&#10;GXW6HcAX/WW7+92L9e2PbTzZHhNjfNHvDj7vfVviA/vKd3/ke6ecirKQJ6eEhlPRAkKUXBsJKbbz&#10;IdJuuo4UOu1v+Oq2kNwMouRy8F7GDGnw79/j8CwoUF8+NAIagTccgQhJ7q5DfqImygh/UXL5fZf4&#10;cXcfuYfNOy5g586duO17OxTCTZs2YfXq1aF/s3G+frcsF0XRPH/eiFno7OyM/fv349KlS+CyUS0B&#10;AQFwd3fHkydPcO7cuVcuvmbNGty6dQsbN24UpdTjhfmePn0qlotjqo24KCS5V69eVf27cuWKKN9+&#10;IKFVRNei3rx1A/fv++PsOXel5BpYS5UICgb29OBKeuKQSpV3z2Ff7cmNi52WqNuUoPVCcJ8+M27g&#10;kydPDQ2vVbTSVxKfNnYHn5kEj6ojX6mXqDXMsEekKYFB8/dgsait/52LX6LLQW9Lbwai4++LVVgz&#10;9id19kzI9mFh1Oy6QhJKPEvERFesCeLB/az7KeQq+b4MsiuADLkKIH2e/PKgkhZpUqTAO5KhK+9c&#10;B0VslWopqWkLDpmOBrkKItNyd8mKZjEojaR31yNYHcCb7eHd/wyZJ9mhSEjosE8/qYC7WoBJ1Fcy&#10;3TmNQHwgED2SK3aFzbYXsWv3LvjeMUjuokWL8P3332PkyJFy452MoKAg2NnZoU+fPi9sh5OTExwd&#10;HeHi4oJRo0bhjz/+UMtMmTIlytt75swZdO/eXRHYFi1ahLv8rFmz1DpGjx6t6qlTp16YLzg4GNu3&#10;b1f9jYtiktyzZ8/Cy8sLd4Tk3rh5EzfD1BtiafC/fw+nz5zTJDcudkSyalNiLTxlYohn2LHDBtky&#10;Z0UKGRhWrEJ3tJTYsnGhPLJNRXSFoL1NRVfi5qbPWArDVxzGwmsB4peNf6K75MYjdBm7Ajmz1Rai&#10;KwPwxE5RvuXsCNIDx67KHXmsmRr5sURSeIZanU5ItriiKtVsZskQl90qM3JZZUEaqxRqWkmp1Vr3&#10;VeTW6sBT5Bu1EO+nSoU8Mj1H2wGw3iNxdKnukgDvfozc/+7H571+QeatN9Xfob9FxdOaxOdNISQ3&#10;wz+2yELrTtZs+OWPcXgcqJXcZHXZ0xujEYgGAtEmuVvsLmGfqLDBT4OxePFi/Pbbb6GrX7ZsGbZu&#10;3YqjR49izJgxsLe3l9f1bur3+/fvq1zCI0aMQP/+/TFz5ky0a9dOXtUHyGCsu6EqL5VPGxsbNS28&#10;wt8cHBwwcOBANc+PP/6oZjt48KBajoWk8tNPP1VqcZ06dVQ/WPbt2yfkYEdos7dv35bUqc9w48YN&#10;XLt2TZFmkl62Q1JuFtoNOM3T0zPSUJPk+lz3wZmzZ5SKrDy6N64ra8JdIbxUb/nJefjp7Hxa2RW0&#10;khtpiN/AGZ/hiSK5wXIsXkDpDz401Mx82VC1K+Plxl1YLaYPJpEuVM7wxFZvPVzi5N7HrPOxG1Is&#10;MrYHrnOhxOz9+4Anhiy1Q4q0KVG6/kyVSCLy5DM+SK+/qMtBEv0iAIU+bo80GXIqMltA7BaNv/wD&#10;PcfvRc/f7FDj044olr2weuWe/pP6QnCfIeURwbp8daSjQmmdWsiwFVp8WAEFlp+F1VEgxY77+F/e&#10;wqgg0ztWqICWvy2QcFrPhOi+Ad5dRfRlOwWjsv3+Rsm8RZSy36W73BMCjOyAumgENAJvNgLRJrlb&#10;heQePixSg5QJEyaAiqlloUJKklutWjVFQIcMGaKsBQsWLMDUqVPRt29ffPbZZ/j6669Ru3ZtRR6r&#10;Vq2qSC/JK9Xdn3/+GWPHjoWPj09o0ySjc+bMUapx+/bt0blz59DfNmzYoKZzuaVLlypy++GHHyoi&#10;XLp0abXuzZs3Y9iwYUrVnT9/vrIpsB1+Nm3aVLV38uRJ1Ue2w/ZoZ/D29lbEnNOGDx/+Avl93SHE&#10;gWZUaV3PuCoCT+X7ms9VLFi4AAcOHsDqtatha2erbB93hACfOOmEHXt9NMl9s8/LF7b+5WyjYlh4&#10;arx5CAp6hE5fdzAsC+kkPmjLDXGsZPqjlZDcknX6qzS/qYSojdl0XBJDiJobTrSEOJ8mHt3F1x9K&#10;aDMvpMycGaU/m5HISC4V3GA06euP/GW+UJ5mDo6qmqkaenRfjKFLL2LIIjcMWeiGoYsvYsCfu/Fp&#10;wRoq1muKBm3xf/bOAq6K7IvjCHZ3u9aqa67dvfbftXXt7ibF7u4OFDvXXLtbSUGRRrpDBKRE/P3P&#10;uQ8QFSSkubOfuzznzdyZOW9m3vf95nfPydt7pMi4kIPgrZhKGVIqc6MWZxCYswEV/7VCpX9mIy/1&#10;KcoiU9MoXQxDNp6F0sMsnmeXrRxs02CbwmVH1Pu9HgrQ8depWR96L0zFtUFfFXKSEZARyOYRSBBy&#10;H9Ags/vPvHHrrgFlVfhAzR8PXwbixn0nGBhQDUWa2J6wb9++H0LJimm/fv1ilrlw4QLOnDmDEydO&#10;CABl6DQ3N8e2bduEL/fvv/8WsLl582ahADMUMwBHK7DcEcNztDWBvbajRo2K2S738fbtW9F69Ogh&#10;5k+ZMkX8nTFjBvz9/cV2eJsMsr169UJYWBhGjx5NmQ1ohDPtK2+LlVxen7fPCjXvi7GxsbBe8Dy2&#10;PLD6m5gpJDREeG/N3pqRFcFC9M3Q++/5fzF81HDMmDUDRq+MKQODJy3nDT19I1JyPaJiTfGmDAq3&#10;yJP74AV5oSn20Y2V3kcv3ys8uaQS8/7xPiVFZU7M/stlMmYE2EvOjaezZ86SRza3AKjmAw8Q5PLg&#10;s9SrBMa2hf/NdEGB8tUEXM3Ye05UNEt1oI0HonUdPlBuXWuoFChASu6+DAa5wegz1w9V2lGxB7KU&#10;5Cd7QvfWU6G5QQ+aR6wxV+cN5h54HdXeQOPEO8xadR+/l2moKKdM6xQrVRaD5uzHpGU30LBGT6jQ&#10;/OqF8qBymQooy4MOqZXIX4YyM+QWoDunXSfkuUeZGe4Gk9JJnt1MbkWI2X/2H98OFKV7C+q+Qq16&#10;rVG+TgtUrVZZ/BAoXqIYDu4/qLhgJeBmzBuX3CsZgTSOQLIh9+ZDJ1JcjcXubty4EXv27InZdR5c&#10;xiru8+fPhfrJ0/r164WKypDL9gb2we7evVuowWvWrBEeXVZYeWIVlVVeTU1NoaQynEZPDLlDhw4V&#10;/2SFd+rUqTHvMTirq6sL1bhLly4CmFmZZYvExIkThR2Bl1FTU8PcuXPRs2dPscyYMWMQGhoqluG/&#10;vFyjRo3E9rmvR48eiW3cv39fzFu2bNkPA+ri+9wE5JJK+5oG2Zm+NhVWBRcagPaeUq9duXoFBkYG&#10;4n1nUoq96L2nT1/iNkMuDe4TPyrig1wCXgm5aXy1ZKDN8RONaMhla0/lypUFFJWsU55G6nO+3LBU&#10;e2Tfj1JetR/5DPlowBRvs3LtDthnSem97FInd25C8MzZFjY+s4Jyvjz4s2dGgtxADKTUYM2Hb4ZS&#10;YRqsR2rsX80mQfOQJdSO28SC22jIVfzV/tcFA8ZsI8VXRQDs38PXYtFFL2ifo9zBK26inEpJYXfg&#10;91SUc6JVu2GYtPg/tGg9nublQAfyS88bp4lSDLgMhVkFculY8tzwRbVFB1GqUi2UoONnGwdDf7ly&#10;pbFxw3oqd6344fclUlJuBrpdyV2REUi3CCQMuS9JyX0epeTS6wcvSU3UoxK1j5zpkf0bhIaFwMnJ&#10;SVgSGAbZasCwyoPC+N/Tpk0TB8eP+VnJPXr0qLAbcDYFVmwZOtk6wN7XyZMni2VZFeaBaJyNgAe0&#10;sVUgNuTyYDNWLi9duiT8vNETWyAePHggttGgQQMBsIMGDUJgYKAAY1Y6Z8+ejZcvXwoob9KkiVhm&#10;4MCBCAkJweDBg+Hn5ye8vAzPvH0ePBedAUJXV1fMY7vC6dOnE/WhMTS/J0jnwXaGxoZkVXCHo7MT&#10;nKgx8Lq5u4nX3NjG8ODhE9x67I6HFOMHHO8XpOTeJSWXVFsR+6h2n/4+0pNKbqI+hCy+EPvZ+Ucd&#10;A6dKQRW0GrIc/VRTL8MA2xUqNxsRk9WhRIWG2GvhmY6QS0ouQ27+vGj093Fhp/ib7AHp7cvtOzsC&#10;vefYokyLmiJWzWr2guZha8pKYRkv4DLkquqaY8amZxg+5wiGzTmEGRufinms+modtsKgv5fRo/n8&#10;os8m1btAm2wO2ufdMG35HZTNU50GsClhUflKqH3unWIgWlaBXMog0W3SPNRnaw61AsWKo0nzFpg4&#10;bjSe3L+D0JBQBeAS335FXLb1UEaSWD8Ks/jtQB6ejICMQKwIJA9ySWW8/dhFgCx/wfLEcMiP8xlA&#10;o9N0sTrL3lierl27JiwCDJg8OIyhlgGSH/9zai8GWbYx8MSDvhhyGXp5ANv3mQ8YQvk9Vl5jK8gM&#10;qgyxDKMM0gyw7PFl0NTR0RGKMC/D1gW2Shw6dEgsw1DN2+BleRAb3xB5P3kbbFdgJZjtDHwsPI/B&#10;O7Epx0LDQkVuXLY4vNR7CVdKJ+bg6CBsBbGbg5MjveeC23fu4dYjCbnyKk1aBBYuXEhf/DnEl3+1&#10;Fv0wmB6KpBbk9VP9jDb/HEWhUvnE9srXbE+QS9XI0k3JZbuCDUFuMfzeZgIBPmeCSP+iEANIxf1r&#10;8msoFaJH6SpFMXryQWiessfc/aY/hVx+n6FWk6wLWtTUGHCj1zn0Fuq6lvhfnxVo1WI0pi27BfUj&#10;CmjWIn9vl/ZzqepXDvyZKy8aaB9ADvatpuYgtPsE0Zy+jNuTSEp7RhaJ6MwPKQnX5MEte9IMzalQ&#10;Bp9zVVr8idOUWcTbzx9f6OmenGQEZARkBOKKQIKQ+5DVxCgll18/JAXxIUHu3aduAlAZGiOlwz/e&#10;syuMqpgFUgYFE1MTPHv+DC5urrCnLAv8QyB2syfw5aIRN2/dIch1I5U2gOL8Vcl9SEquIvaKxoru&#10;Y6nkZtur+vuypPzDb+jg0ShRuCzyFCyP1kNuikplqQW6nMGgzZBDyKGSG6WrNsVB+w+UYcE3XXy5&#10;7Mnd8NyOsitUg3IxJfSY6kLFFj6l2rEnHFMabEaWDt6Hys3GCCirWrIh1A5ZQPWg2c8BN8af+62F&#10;4atvl+aToqt53BbzTtoTAFvE9McK8ayV91GlRH0xCKthlZpQvk0ZCFLLsvCMMj9svYHm5Deu1a4v&#10;eg+chhKnLJCT4TalwJp9uDzI7A3laJ66EhWjVNxN+38cAyJU3Fh3BC+61544eohEiUM4e/Z0TOae&#10;bHvTkAcuI5ANI5BsyL1HkPuOBnGxXUHWAY//zGEF+GPwR1JyXwnbA3tv39m/i7M5OTvi+o2bEnKz&#10;4YWYEoccHhaOnRv3i5H5OUsUQM/p90Wp34ShLOlptFgpHagFVG0yBwVLlcbS68ZUiexDukDuwXd+&#10;2P3WC/U6j4dSzjz4a9x1AszUS6MWdzw/ijzCXFaZcwn31/yESk0VWS/Kl6iM8QsvQz0Bm8I3IJsY&#10;2I1jmXmnHTGYLA5sWShU7Q9F4YjUUFYpV2/5LTdRh3I0l6NtlaFWg9of+fKjotZ+KJmRssvbZsj+&#10;FUWXBs+VP2GGKjtvImenISKenbv9BS9Pb3HJ0PDLHy4dP//3OH3qJLp26IjcuXJCJacyclKeYc6i&#10;w0/lvp/k91dK3H1kHzICGTMCCUKuUBRf+IjsCvz6kd4H8ff+M3ehRDLk8gAYvlHI9mMMOHsDQ64h&#10;eZU52wR7cB0JZh2+a2xdcHVzJq/yddx66IbH+oFRaq5fVOzZg8uxV7SH1J7o+8vsChnzukq3vXJ1&#10;dEKtGnUEDNTs1CtV04lxvtz6PVaIbXUYpo2z/uSnt/JKF9DlEsNTdl6Ksmt0FHYNVrL7M3DS375z&#10;WNlNSZ8u5b6lUsfcP0NtP1Xy386iAX9zQtBi0FGUqdVDpFjjdGG9e2th/gWPX1dwEwG+GjSgbfLi&#10;6yilXAIFCxZBicXHKG/up18Dze8hlZXh50CDxu1QhI6vaJFy6DF8GXqOXI0/Cv6OIlUbo3Cf8Si0&#10;4DCUH0Sl+kpOOWJWgymTQvMRs9GctsM/3lp2aCsG8MY1hdD30Pkb19GiM2WXyKvwLMduBSj7RuxM&#10;PRJ20+02JTcsI5BmEUgW5IpBUc9p0BQNwoqkYhBh5DsNp8fysv0YA44NF8wwJU/ueUobZmCojxcv&#10;X1B7/l17QenDXuDEydPkd3aXkJtml0BW2tBnRH4OwqjRCgWxSNUmBF2caSE5gEepr0itFd5W4W/9&#10;PiUZlacly0LzfsuQg0bz/9l5IAGuT7r5co+4BGLhBUPkylMf+UqpoO2ItWg38jFZKu6gzdA76DnD&#10;XoAvg/k3jY6BrRcDo2CV//K/BSBTE+99vw4p2IOor46jDNFm8G20H/EY9XqtRP7ff0PBMmSZyKXI&#10;fFCAvLHt6w/G3J2GUCUvbUootQn2QVaGecfs0KrTJAGgpf+eIIol/JKaGhtyCTzz3g9GC41tqJEr&#10;Dx1jTgwcvQkLL3pD+7QTZu00Qr++C1CVtl0sR06Ur90MBQ8YKLy60TYGVncTsjPQ+znuh6AcqcJl&#10;8hUU6ddyFsiHI8cV4zZiT5GfI/GSUi+Onz0HhStwQQhFxoViSuTRrtcBBUqUFvNKly710/LvUtHN&#10;SvdCeSwyAooIJAy5+uwNJSX3Him59PqRPqmI9Pexnjel0bKFJ1Xq8qCMAbLFHwOOkSXlsv33339x&#10;7txZ+nsuznbu3BlcvXaDlFq/qFhT7Om1Ivak5FLso9tDev3EQCq58kL+GgEq9kv/iMTOvXsUOVbz&#10;KaFB978xSCuEqqCxP5dh9Xs1M1BAcL+5pEpSRoZouOunGk75XenxO1U46zs3hJTKz1HvKZZh5bI/&#10;AWC3EVtRqAgrZsqUL/cyFWYISxcldz8pyMfcQzBt9xVS/IoJKFIuylXCqJGiWrLmn6jZRgu/t5iL&#10;31tSa02t3VzU6Eit81z80W0u6nRX/P2d/t24rwYa91PFH10Uy4nlufG6zag11SA/MpUSjq0WEtxy&#10;aq8ySiXQqnwX9B20BjN36EP9qFXCg80SodImCLhRfWifdUbn3ppUMph+6AyZnbKQSwPNip+j/OXF&#10;8gmQ/6N8S6hvN6SMEQpvMPuCtU7YY+y4PaiYt4rIX1uxyzCh/CrdCRKwm4P+5kjIxkDL5PzPC/UL&#10;l6DUa/QZ5qNBlcoqmD1dFZFRacL4zDcyfoU5BLeVolLo5VTKg0oF66P7wMUYMXkfFp1zR92WlKOY&#10;+pgyRZG9R04yAjIC2ScCyYJcBq3HBF1P9L0oV6uHbImIwVNDb7x89R7PjHzw3Mg3nuZDy9CAMoNo&#10;mJWQm30uxV8/UkZcbuZWtujYmR6XC2+uElr/8y+6TnlNUPqZgDdKnYxSKFmR7D3bEZ3G66HDaGoj&#10;9dFplBHqdh2MErXqoVj1eqjSvCHaDjuKTqNN6X09dBpriiZ9FtEj+QYoVaYicqsosjpM3XUBJ9IL&#10;cqlQBA98O+wYiC50UEUKKEbhJ7oRFCsRpAoopvVyUUYE5YL0mufH089v5f9Eldqt8Vud5ihSsioB&#10;bn4UVSqOfn2WQ2OPKeadcVQouAllU0hBwBVZFmi7vbqpC6vEn6XLoLSuPqUSC0+amstKa1xqK/VT&#10;fN0VlKS4sFrae8Aysb3Yx6iqY4b5BNpd/14klsnfY6QA7ZzXfVH2fxPQuGo9VF7/L5Ro4JrSQ7JS&#10;MADH3ha/ZhBmP27ZSpQtgn6w5c5Fn4MKalSogaunL8HcxBSr165FjZqK9GzcOGduo5LNMFH7Ehb8&#10;6y4sImPmnEDZfBXE+3369MHKlSuxZcsWWTTn1283sgcZgUwRgWRDrlB19dg3KltiYvCQ48Q+W/2g&#10;BBovIyE3U1w9GWwnP9PQ8k9RSfANDU3Qu88AqORjOCBgK0sDg1pPR90O61G/6wo06LoSdduvQL32&#10;61CuXkOolCZQILCLhryfwuE34MeAWxAVa3XBuscW6Tb4LHbBiKNuwVh0+hH+N3EFuk9agh7Uuk9a&#10;FNUWosfkBWTBWIayv3eifS9KrQQ1fqRdkhqpwEqlqJWJ+rfivbx5q6Pj8JnoNXUhek5ajpGqe7H9&#10;pQN0nQJwhKq9rblrgjK/NSewzIvBE3cRYLmTsplAqrAUhttopVedSgSP1zyH0oXKoQo/tt94VZS/&#10;TbxlgTMakL2Ac+yy+hrtp2UvLqUKq/9HU2GFaNpmNNQ5YwRB7fcqMwN+3+HrhQqbp9dYKNkARZee&#10;Qk36N1dpK9uyO1SefEK+rXdRZOo6xbYYePkvN4LiAqvPoUCBwgr7QU6q6Mc/2qiVo9LFv/9OP2Jy&#10;RuXLVcqFBvn+QJ/OczBnxW1onLRTpFQ77YD+QzeKKnOxz2cG77atWmHt2lU0XuJDBruK5e7ICMgI&#10;pGQEEoRcMQDqpS9u0yNzfv2YrQqypVEM+AfE+6jYs3r+Nfb8I+MpKb62sqxvSl4PmbovkQQ/Vg4l&#10;zj29mvI8ly9X9psveeUoOOCBPPx4/VugLYTSVZqgYo22KF+tDVWWaomSFVuiRMXm1BqjRKU/qdUX&#10;f0tWbIaeU1Zj4eUnVIzBFkdcgtJt4Nk3VdFsfHDYORAnaTDaKZ8I+hsh/n5tn8UguXVPbChvLVUx&#10;PP0QWmcf099H9O8HBEePMO/sE/FX/PvMIyy5rE+li0Nw2u+L6O+4VxilTXuPAza+1HxwwusTllzT&#10;J1W7BOpWbIW5e02+Se+VWKtBSiyneoBTjNmhMkF3QVY4N15X5LCNK8sB57dlJZX/Rr9PWRHajFuC&#10;JnVbouA6AuTX9N4LEJRGoth5O5T4vZ6A3FFaZzDvFKm4ccC66iFzzN6hR6nTqkC5bV+onLFEzsp/&#10;CFWWQZXXL9CkNfIWK4bS/HrUAuQ6Z4tcp61RlVKRVfyTBrXR4DFevnKp+vh77GrUr9EGFUsqPLfc&#10;2ArxR+Fa6NVuOtRWPhJFMVSPfLWGaJ6ww9BJB1CtZGOUKvUHyhSvhYolaqN88RrivFch1X7nno2Z&#10;+pqXOy8jICPw8whIyM3QwC4hV17AvxYBznzCpbM3rN+Ahg0bolDBQt+qWsrKKFy0DP4aORsdhs/H&#10;0AW65Kn1JVj1FgUe9ph7RjV+HfvfivmHKD/ucY9QoeCmV2aFhMr+xvU+7yvv8zFSfeNqrAbHnn/E&#10;NUjAbHzbYquErlMgWvWcShCnggE0GEuLAZAGgqUEuCalD1ZW1QgyK5dvLvLl5tr5UAGyXOY3GmTZ&#10;E8tpwJYcR/FZW1Bsvq4iHy03Q6BO6/+hMtsE2vVBLo1dKKW+EzXGL0LbcsVEn7VI3Z4y51+on7CN&#10;9/jYm1unSntxvuUhJbZ8gbJo3XMS6jZWVOeL/oHFtgr2DxcnX3dRekpQOAqCK5Ci3qX5REzWuixg&#10;Wp2OacbGJ+jcYTpatR+LIV21MXfFXWgctYHaMWuKdRy5hckqMod+cMzZS95d+jt3/2vx+vfSTcQ+&#10;DB81/NcuMLm2jICMQIaOQMKQa8CgFaXk0uvHBqQmypZGMWDrQpSSS6pt7Lg/os/gqaFUcjP01ZXB&#10;ds7S0pKS4p+FmpoaBg4YhNp16iFHjhwoVLIadpm541wAaPBWsMiQkNh2wDZ+8EsOfGbmdY57hGDx&#10;ZcokQJaHMjmKYNLUo6QOU4WzNAZdVdoeF55oVKOvUDurkZKa/4rHV+vB489QJjtAA/UdaErvl6BW&#10;unBRUlvtkPeGN8ptuYYKJcogl0oeFC5UnrIU0PvUuBAD2w8qlP4DE2eegioNOJt7KP7iFpwXeNgM&#10;XVQoUBc1Cv+JcQvOY9n1IExYcpUGh1VHmQJV0b7jDAydsR91SzQn72wVlCT/bMe/NTBE/QhGzz4l&#10;yiCrM8ByuWMqpMHV37ROOQjo1aAKb6o84O1n8aX3VA++hVp0o+U1DlqgWbGu9DnlQM++/eDh65fB&#10;rlS5OzICMgIpFQEJuRka2H8GuYESclPqKsiG/Xz6FInLlMmjaCnKEKBSCuufsJ82IH0yI9CgscwM&#10;tzH7buNNNokgDF+6B7lyFUCdPHUxc9ZZRXaFVPLfxtcvq5tj5l8gW0A+VCcwrT1CQ1QNU9Inr6uO&#10;ASpNWIpm9Lie7Qz5qVCCSHmWvyCqVKqIcoXzi3/Xr/M37bs1xiy6hCZNB6KCUjkC4kIYqX4a2udd&#10;FYCbwKA6Ljk8a7sB5lBqMXW2EnAc9pnQPH3M3P4S6gcJWslmwO/P2K4nmoauFUGsA5U1JpU4pX8g&#10;UH8aVCVuSLvFdOyFUKh4CQLdvnj4kEbByUlGQEYgy0UgQch9YhhEXlBWcg3Br58YBsqWZjGg2FOa&#10;MPZDPzEM+Cbuj+mzeGoUID25We6S/LUDii7I8n0vnp6eogx3aGgoIiIixNvW72zIV0sDrZRLYv1j&#10;cwm5KQDbOlR9jW0LVer3g0qOwmhBqcQY5ITiSI/K0wp2VQlA1Um97Nx2ksiyUJCyFBTtNRJFuo9E&#10;maIlhSWAQbYEQXCvHrOokMNysgzEGtyVpyomqJ8T3l4NgtN5Jx0wZtYpDJ+wD3NJwU1K3l9WX9k+&#10;EXPsrDTzPGrRZY7ZwxszL6XB9rsfGLzv6ocs0bIxpTaL8vcOHToK4WGK60JOMgIyAlknAkmAXCM8&#10;NQ6lFiJbmsUgVPywkJCbdS649DgSLi09a9Ys1KR0S506dULPnj2hqjoHI0cPo1HrPIinHCm5VhJy&#10;UwByo1XdfeRrbjdsFuXspUfibWdCQ4dSidHj9rSCXFZYOXctWwbatplMPlpl4aVl5ZYtByoEtDXK&#10;tsE/vVdB84g1tPa/xeBWc9G0bj80r9sXo2edhMapd9/srwYpq5o0T4BpGqdFS9G40b5rn3NB70FL&#10;BejnypULixYuo0IqX0dtJrZ6Z3pcz3KbMgIyAomPQIKQ+5QVQ4P3uHX7Ce7cf4U7D0xkS8sY3DfC&#10;rTvPyZpAnwMpyNGN4feZVHITf6Zn4yUDAwMF3H6bRUGR27ZCzZaYsu08dr1xhw4NnsoStoEUhNXk&#10;xuO4ZyiWXtND0TLV6TF/MUxbeP2ng7RSFOJilEsF6Kruf4NBI3ag59AV6DF0KboNXY5+Qzdh9vqn&#10;BK32Cmjlx/jHKNvEMQJZamwzSJ19Sjs1+2f7r3XaEf/rPR+5Wc0uURJPvrMrSMjNxjdMeehZKgKJ&#10;gFwFWD3W88LDF654JFuaxoBjztXlJORmqesuTQ+Gv7AvXrwoFNySJUsgpwrnDVVBzaZ9sOmFHc74&#10;RyoyB1BGheRCnVzvu9hRPI+5h6Jygw6k5iph6LgdIgvAXErvlabwSKolQ6wWwSwP1tI+5UTNUQze&#10;iq5S9u3+8P6l8T6msV+Zj5fhfvDAleRZVoGycg7cvXbnm2tSQm6a3qLkxmQEUi0CCUOuEXs/STU0&#10;DqYWIls6xOApxZ4/g9jtidFH+iwCyZPrACsqGWxsbAxfX19ZySfVLpXM2zF/YfP04QOl+dq3l3KG&#10;ctGDHJh98CrOvP9CcOsl4TaF1V9OKXbwnT8q1m0nFPNmxVtAlaqgJcXLmqYwnA6gmZ7Hp33GGX8P&#10;XCLy8BYuXhAGjygRcKxJQm7mvd/JPZcRiB2BREPu95Al//0tdKZ1PCTkygs5ORHQ1zdA6TJc3UsJ&#10;M/adx/F0LMObldXfGMhtyKmqqLxuiT8xd4+JhNwMANOcYk3riC2atR9FmUWU0HNIN3xw9wEiv15R&#10;iYXc+JZLzrUp15ERkBFI+QhIyP1OIU1rWE3u9iTkpvzFkB16NDMzw2+/KapGzT50Baf8PksVN4VV&#10;XIZ3hlwdO39UbtxV2BUal/yTlFwJuemp3kZvmz3H4+ZfpBzC+aBcVAW7TuwRl/5nSqsXPUnIzQ53&#10;Q3mM2SECCULuM7YqyJbhYvCU7ArPpV0hO1yjKXqMQUFB6NWrl4DcUasP4YA1laaVBR1SHvTZk+sW&#10;gsr1FRW/OpZuCbW97I+lLAsZQM3MzvvAadFGU0liUdq3cB5cvH1dXGPhEbFqYsdx1SUFfFP0opWd&#10;yQjICCQ7AglDrjH7cRNoBMF6rz/C0FzR+HWC6yTUZ6z3X5p+25/+G8U2FF5hRePXPO/5q7j3NboP&#10;fl+P1k/J/UuPvp4a87FKT26yz/xsvOKRI0dQoUJlSh9WCl1HrcUp30+ZqiRvZrA5HHYJxNLrhihW&#10;rjqN4FfBqP/NhyYVIUjx4gYSmJP8o4EH3M3e9BzVK7aAUq6c2L5vHxhvw6O86/HdGiTkZuObpjz0&#10;TBuBBCH3+SuGqfgbA56JVQiu3v2APgPeoefftjhz6T1MbXiQWtBP102ob36f4fXe88CYfvTNgrFX&#10;1wdLVrnD2DIkZr6RRTDNc8O/V/1hYPbj/nIfL0w+4tajAGgvcQNDb2K2n1GXefYqmI4nCLZ2cuBZ&#10;pr360mnHg4ODMWDAQKEw5i/yG1SP3ibVMTjl1cxUsAFkBsDdT5XPTnp9QseRmiLGFZVKY8qCq1A/&#10;ThW8JJSmfwwo48SCc27o3F9bfD4DhwzDh7BwfE7gepSQm043LLlZGYFfiEDSINckGM9jNwIths4r&#10;tz9g7ERHHDnth7NX3mPEGAccPu0LI/NgMHyaWocIIH1G6qPB22ABxYb0l0HThN5jIDagfvh9/TfB&#10;eE3/5nm8zJ0nARg0zF70xZBqZBGChcvdcfNhACm3wWIZ7o+38+AFV2QL+qHfV/T+kBEOuPEgAC9p&#10;HV6O4ZW3ydvhfeP1eX9e0Wu2AnC/hrRN3idj2qY4BvrL6/F+8DZ5Hi/3DQh/H6OU+DfF+XvYlpD7&#10;C2d9Nls1MjLWiBo6dq58VqtWdfEFX6BYccw9fIPSXYVIyE0hKD/iEoRl141QoLAixk0qdIb6xpeK&#10;qmcScjNEDLRPO6Fzb3Xx+TRq2AzuXt4J3hUk5CYYIrmAjECGi0CSIPeZ0QcCwPeKZvieADAAb+3D&#10;MGOuMzQXuMLGNUxA68UbH3DgqI8AyNUbPTBgiA0Wr3THW4dQocIuWOYm5t8n2Bw1zhH9B9vhHCmw&#10;DI7X7gfQv99h0FB73Cf1dT6pruUrmmDnfm9YOoVi/VZP/DPCFivXe8Cc+tt90BsLqb8N2zypT09c&#10;uukv4HfCFCfqh1Tly++he9IXFSqZYK6mC0HwRywiSGaY5ff6DXqHVRs8sGG7lwDnxStoP+25Xx9s&#10;3e0NC9rG8rXu1JcN1mz2pPWCye4QjNnqzhhA83Ye8Bagy+D7XNgmouKTgn85VZiE3Ax37WSaHYpO&#10;IRa9wwEBAejXX+HLbTtoFM4FAvssPSXkphDkHiUvrubpexTfXKKi1l//06QKW84Ed6YZAvAkaL/G&#10;4su+6NJvnrgGKleqDjMzywSvZwm5CYZILiAjkOEikCjIfWEaiscvXanyFlU9e2BMzRB37unh4bN3&#10;BISfoKrlIiDX7F2oUD4Z+vj1qYvvMW+RG56RD3bSdCfsPuRNwOiBylXf4DKpvwyqe2nexRv+Amwf&#10;GwQJuGVw5LZwuRtOXniPNu0t8VAvEAeO+GDkWAdhRxg/xRH7DvtgEUFplWpmuEk2hD4D7HCarBKT&#10;pjkJMGVo1VzoKqwU7TtR2VKC3esE0Z272eCxfpBY/vi/fmjTzppA3B4Xrvujx/9s4egdDtV5ruK4&#10;Dh73xfjJjqRAfxRAfuSMrzhWfu/hy0Coa7sKMNd/QyV4DbypKpyBIj4p0oxw+74+lfXVVyjosRRd&#10;qeRmuGspw+7Q95DLO3ri6FFRcrZOq44iE4Cu4weZLzcFIXfeufsEUMo0gl8J/fstEcUHJFymc7Uz&#10;Loxx6K0ojDF51S00bjOAfoTkoAFoeXD98t1vrt/EAm2GvejljskIyAiICCQScsPw8Pk73H/8Fi9M&#10;P0XBluIROqueM1WdCWZdhbLKiiYrqY8IIlmZ3XPIB5NnOKJZCwts3eOFFes8CAxdYO0SJpadpeaC&#10;cZPs0bipJTgtVo9etrj9OACvbUPJthBKFoMP6NXXTqjArK7+UeetUI6bNLPAXoLcJaQQ87Zd/T+R&#10;t+odjp/zE7aJ4aMdMG6yAy4RQJvRPv7d/52wKzDk9u5nh3vPAtGluw3BeAhZK/wweoKjArZJ2bX3&#10;DMe8xW6Yv9RNbKP+n+Zim382siCF2lfAMMP2+Cn2OEGQHG1jUKit0TCaEn/Z4hFIPygMxIA6Cbny&#10;qk1OBOKCXFcHN/Ts9Lfice1fY7DXwpuKF/hJNTcFQJeV3HlnHwglNy/Ft8/fCwhyHSTkprNVQ/Ww&#10;OWavfYT/dVFD0ZxFRCEIkcO4QVPYWNpJyE3OzUWuIyOQwSOQIOS+IAXx5etwKmXrgPtPzOn1J4JT&#10;fjyvaG8IRtkmMJHUU0vncFi7hgvP7JZd3gSc7zFkuD3+u/MBjQlKt+/zxgpSctVIJXXyiRDK6Lot&#10;ZDMgu0D9Py1EVTVWWdkTy4B75rK/gFIGVBvqd/NOLwJTW5oXiE07vAiGA4VSrLnQDY4+n4Qay4B7&#10;61Egjp19LwbA/a+PHanAQehLg+LuPQsi1TUQvQmaGXI7/mUDW7dwaNH6DK3//udP27LDh4hILFvj&#10;QZDrTmDuLeZdfxAorBJXbgeI7fJ2Lt/6QMD8DuevfSD1OuSbuMSOUfJfsweYIJdU4RfCC/x1G8/p&#10;NXuIeeCZpax4lsEvs4y5ezcv3EbposXoi74I1j4yh65TgITcFIHcj6QWPqG4Fhdpqnr20ya7givm&#10;kpKYddTcTFj6l8oba+pYolFdxY87ldzKaNOhDT0pu/fDBSqV3Ix5z5J7JSOQ1Aj8MuQywJlas2/V&#10;g7yyDmLQmcZ8N/KuhhLcBgiFdLaGKym1Fti210fA4xwNF1JLP2HNJk+MHu+IMbRMoyaWpBIHC+/u&#10;MFJh/xnpIPp8rP8R1X5/C51jfrj7NIjUWaq9vtgZYyc54Q79mwFXTdsNTpQGqe/Adzhx/r1QfBmg&#10;Z6k5Y8YcFxq0FoKWra2FteD2k0ChFhuYhdB+uIp+2nW0jrJBhGDCVCdSpp3QopUFZWFwx10C4zE0&#10;qE57ibPw+fL6h074YST1r65N86Y6C3jWfyMhN6knn1w+fSNg9vI1KpQoipx5CmCTnjVlBAjHAcrv&#10;mikyGKQAjKbWcR6yf48dxq5o0GGCgKmGv3eA6nZ9qOqaZyLIpUf7B94SFNrE2TR0rMEtvvdVD5hl&#10;yGOdf8YFzbpNFp9Ljbq/w8jMKM6LUEJu+t6b5NZlBFIqAglC7ksCT7034eTJdcADUnL13nwiBZEz&#10;EXxtbE/gR/as1G4itZUzJDD0MfxeIdDdecBHAOmdp4FCZWV1VmQ2oPd30IAyHqjG8xiYWRFlxXbb&#10;Xm/RJ2+HvbfnrviTHSKM/LUBpKi6C/X07bswXLtHFgRSWTnrAvfDg9nY6nDgiC82bvcUqvArq1Ac&#10;I1VZ95Sf2Aavy+DL/uEd+32E/3fEGEfYeYRTNodAMYhtx34eiBYoBtZxv7zNy7cCaGBdKA2oC8XR&#10;M360nGLwHGdnEIr3d3H59X9zv4G4S0ruS7J2vDRVxEPRQkReYKnkptSlkHX7icuuwEd7+/w1MTCK&#10;v/C7jFHFuic2OOIagiOU43WflZeE3WSCNMeO8+Tueu2K0lVqoyDFd6zacWhQEYLMoORq6Fhh4SE3&#10;glwzjN3z3w9t0t77aL9VA123rcDEvXfjXIYBeMFBV6jpZKyMEpxVoWXbieKcL1O+LB6+eCQhN+ve&#10;+uSRyQgk7MlNDOSKZQh0GS7ZvsCveR6DH8MnQyFDJaunDLH8OhoK2ZbAMBsNtLwu98F9RffDr3kd&#10;9qRyf/y+wgdL/6b5hlH9MWwyYEery7wcwzT/m+GUPcK8X5xZgedx+jM7siuwb3jAYHsB0bx/vB43&#10;fs3b4G1FbzPaesB9RS+TOoCrAFkJufIq/dUIRKtS3/djZvQKTRvVF1/4oqlUR6/pq7Hy9mscdg6U&#10;kJtMyBUKMSnih52D8Fu99shHsR2tcRxcaSvjQa4p1EixVafH+KzKLjjogvF7b6Dr1mWov2EQcizN&#10;gRzLvm/KUFpK58syJXpPOY73c6DppnHosnUJpu17ivkHnYTqy/CsUHjTz7ahccwaw6fqoljuUuKc&#10;n7NwDiLov+8nqeT+6l1Hri8jkDEikAgllxRDUm8fv3QkJdeCXkdEKYoMjJm/seJ850kQ5fdV+Goz&#10;1jHxQL4gUnKNSMll6A2NtX+KHwFSyc0YF1Lm3IsvePL0EQYPG4wSZUvGwG7X8Qtw1h8i60JqPdLP&#10;8v0S5B51DUbVxl3FAKdRmhkTchlA5xx4hen7XqLbtpWouqY9iq6sBKXFBLFLFCCbrMbrUh+lVtei&#10;Ptuh745dtI3nAnK1D6bjIDydN9A6ZoeOtQeJ871O85owsjRItpqbOa97udcyAtknAr8EuXqvwwi0&#10;Mn8zNA8npZdtGKl0LGT3eElxUgwcS7h9BW0JudnnUkz7I/0SwcVMgU+f6TzTf075puejbHlSuHIU&#10;xPBlOmRbCCJFklTJX1E0s+G6bFfg2K1/bIGSletDhWBqZAZSctlrq0GqLcPm4F26qLmuO3Ity6+A&#10;WYbTKJU2WXD7PRRzX9Qnq8G5luXDnxuGYtju00IxVo9RdtM2tZjmMVuM1zyHUkqF6VxXwoCRA+Dh&#10;45ks0E37q1ZuUUZARiApEUgQcvVekwXALErJfWpBryMIbNkPGkKFFd5Trlgfyl4g209j8NKbimf4&#10;Q1/YOIKg95PGy0THV+81K7cKJVdPWEJYvVXEnl+zNUMquUk53eWy30fA290V169fxus3JuKtCxdP&#10;oHSJwihY/HfstfQWtgXpz00a6Os6fcAOExdUb9Cb1MKcKK1SDhO1L0PjmE262hVUD7whsKUBs2RN&#10;GLrrJMFtt69gm1zFNqnrEfCqLM+NP9b3whjy+7KFYV4aK7ucK1eDQL9ji4niBwgruhrz5yE87FOS&#10;QVfeUWQEZAQydgSSDLkGBLkGBL0PX3rg2PFTuHzlKi5dlu1nMfj3/CU8evwMPr7+P22+9L6LmzfB&#10;q2KQmYTcjH3xZPa9Cw0OhZaGBnLnzokyZcpj9mx1HDq4Fy1b1YWyihKa/m8Edr1xo/y576Wam0hF&#10;mrNTnPKNwOjVRwmeVAREde84V+HHpUfl6eXJVai3lhiy6yh+X9cZOZfl/TU7QlLhNvbyUepu7mUF&#10;yfc7ECN2n4WWDvuV0yg+lMpNjUosq1JKsb+6zkXx0tWQO29eLF+2CmHB4fFe1nH5dDP7PUDuv4xA&#10;Vo9AwpBLnlX9t6Tk6pEnl5Rcg7cEufTv20+ccOPmdXj7eMGN1CDZfh4DF1dnhIQE4/PnCHz6FPZD&#10;Cw8Pw5cvn+Hr957gNojsDeyFJiWXXt99SEouK7z0bz36PBSNlFwaOCeV3Kx+iabe8V3/7yZKluQB&#10;ODmolUSOnFWQJ2dp5MzB/1YoXDP2XcYJzzAJuYmE3MNkU5i+6xry5KuBvDlyokWlvzB71UOoHrFM&#10;J8A1JYC0FYO/2m5RVYBtSlsSkgu80VaGpcrouX2dyMbAg9/SamAaQ+7iyz74e/QGqv6nhLx58+GI&#10;7nEJual3y5E9ywikeQSSDbl3nzrj1q3b8PTywLt372SLKwZ27+Dg6EDqrAucnJ0QFBSEYALdwKDA&#10;H1pAYADCw0Ph5e2ngNwokJWQm+bXRLbZ4PKVqwXIVqrXEctvGWMdeUj/7DIN1Rv3xO9Ne+D3JoOx&#10;8LK+SCkmfbkJWxaOuAZi6X8myJu/pYhr646joHXQAmoMuOlSCIIB9x2l+bqDNptnZxy4jcO3y1ka&#10;OKPDlH2PxT7PSaMMDGxdmLvvNWr+3lp8Zt1794Dve99E2xayzc1CHqiMQCaNQJIg92GUkmtIau69&#10;Zy64R5ViPL08YWNDlcNsbGFna6d4bUuv7ewS1RiQE7tsZluO48CQ6+ZOFdmcHBEQEIDg4PghNyws&#10;FB6ePlGQS4PgopTce1LJzaSXV8be7UVLF4sv9nFbj+HfAOAwVTw77BRILSiqBUKHMyzInLmJgvzj&#10;HiGYffA2xTQ/ihQvg/GLL0LrpH06KbivSb11Ju/tCeRbTlXtfiVTQnKV2qSuR/tYbGVlSmF2U3iH&#10;08TaofMa8+gzalqjl1BzC5cujGs3rkrIzdi3Lrl3MgKJjkCCkKtPoMUWhSdkV2DINXz7mVoE7j93&#10;I5/pI4Iydzx79gyPHz/GgwcPxF89PT2h7CYGSi0tLRO1XGL6ymjLMOQ6OjrC3d1d/OVgfyTIDQgk&#10;Jfe7xgAcGhpCQOwpIFf/TZhoXPCBIVefBwCKeTzgjFuYyAEs7QqJPtflgt9E4Atmq5O6R1/sY9Yf&#10;EdXOWK1lT2nsJhXchBXc6Bgd9wjFzAP/iZhWq9UY8045pQ2oHfg+O4GpANx/dh9H7uUFUjZbQlLB&#10;NanLE+gWXlkB4/ZeF6Cb6oou+aQ1jtpgwF+ayMsWHfKi7967S0KuvFvKCGSRCCQLctmT+/CFO54/&#10;58FU3gJSLSwsBODya4a72JAb/Tr2PHt7e6H6Rq/D68W1XFzzMhrMxrc/0ZDLareTkxP8/Pzw8eNH&#10;gtwA+htE9oVAYWHgvx8CPhDkBsPV1UNCbha5uDLyYXz6FIKRo4cpIHftYZz0VkCubMmPgYDc/Vcp&#10;pspUirwJNCmbgiophWmiSMYC3a8KbtHMBbjRQEygW3Tlb1GKburn1GVvrtZhazRpPhCFCuWWSm5G&#10;vnHJfZMRSGIEEoRcAzOq/GUegaf6pOQ+s6AKY6Tkmn/CIz2CMX19+JF/iUGUFdmnT5/GeHMZYJ8/&#10;fy4g1szMDAy1+rS8tbW1gFtDQ0MYGxtT+qLrMDExgYODA169eoWHDx/CwMAgRt3l148ePYKRkVGm&#10;U3wZchluvX28hZLr7e0toNb/g7+wMPj7vxcD97wIghVWho9ka3ARkGtgxkotKbdRSq4BeXQV87iK&#10;GzeuziaV3CSe73LxqAiEh33E0MH9FJC7jpRcCbm/DPg6dn6Ubs0XTboOQZ68BTF4/C5onkjLKmdR&#10;Cu6uY8izvFDmBNxo0KVBaYVXlhPV1zifb2opugy48047QvuQLXoOX4oSBXJj5KgROHbsmLCWxZ5k&#10;dgV5+5QRyHwRSBXIZWB98eIFTE1NharL8Mtg++TJE1hZWQnQjX7NEMzLMAjzOgyDDMMMvgy9bH3g&#10;/vjfDNKJtUFkBLU3BnJJ7bZ3sIeHh4cYcMaQq6f3kn4APCRf812KjbWwMLC6++6dI0FuoITczHct&#10;Zao9DqMBkMOHDBaQO3b9UZyIsitIJTf5Si7nEz5L3uZuExU2kL96qkH7TNpZFjgN1z+UIizv8iKZ&#10;G3BjKbrs0R2351pU1oUUVMXZpnDclkoav8HgCdvRoHJnFFEqQr5cRWaRypUrC7FFQm6muq3JnZUR&#10;+CECiYBcUgxJvX2q70RKriUpuZFC2X2kR97ReJTcaMh98+aNANRoyOW/0ZAbex6D69u3b3H37l2h&#10;/t6/fx+vX78WQMvAyyDM/2Y1OCPAa2L3IRpyfXx9xH47u7gIxfa9v79oz54/peM2E/aF9+/9yKcb&#10;ACsbO8qRy5AbLhoXh7j30BgG7I0W8xQKL7/mMsTSkyuv6oQi8L0CxcuHBodgxLCRUXaFQ6Tkfvpl&#10;JTO7AzIruad9v6DVP0OQW0UFQ/7ZCM1TaTPwTI3y4C485I4a67sqSvIm1QubUZenY2m6aRwWH/Kk&#10;ksApkEeXc+QepQIU9ONj3MSDNOCsK/JEpctjuC2sUhJlSpTFxEkThajC1873U+zrKaFrT74vIyAj&#10;kL4RSB7k8kA0Ay8Ykd3gvb9fjF2B1VkGUwZbHozG6iwrszw/2n8bnX0hNuQyvDLERtsdGI7Z48tA&#10;zPDLfXJ/PD8zga6AXEodxilpOPsEx4VVXB9fX7J5+FFO3K9/+fWHAH+Ym1vhpYmE3PS9LLLW1uOC&#10;3I+BH9Hnf30USu46XQm5v+hH5sF67MkdoLkTyrlyonr5elRZzFwUHEh9T+4bUTWszZbZUF6WM+sA&#10;bhR4qyzLje7bV6dIxgV1Um9VN71A34ErUFGpUkzFs3IVy2LO9Lk4f/ISnj1+jrCwMHETiIyMlJCb&#10;tW6H8miyWQQShFzDt2EwslAouY9IyTW2iCQ1NwLPDL0FdPKAqWhPLoMov2YQNTc3F2DK4Mq2A54f&#10;DbLssWXwZXWTVVu2NfD7/HiIl2fbAlsaGHL5Nc9jRZcBObPZFZxdnAXY8r7b2dnSj4L38CGPro+P&#10;D3wJdlnl5dfc+AfD6zdvSckNIJWWlVpSbql0771HxjBkb7SYx15cbuEwkkpuNrtck3e4cUHuh/f+&#10;6NKpi4Dc8RuPSbvCL0Au2xROeIVhwsZzFM9SyKdUEIMm7BCj9lMbcNmrygPNOm3Vzrh5cH9VJSZ/&#10;rvLSnOizYweBLts/TJMVV65yNn3VHTQp2w6FlPKRNSEnihYqhlGjR+Lps0dxwmxcV5xUcpN3H5Jr&#10;yQikRwSSCbmf8NzIB5YWluJRe3RGBQXIKfLjMujy4x6G3ejMCQyorNDyPIZYns8gy42XZ+WTlVt+&#10;L7rABL/med9nbEisZSA9l+N9diGLAqcL49hYWVsJBZcHoP3QCHx5EJ+xiakCcs0l5KbHBZEVtxkX&#10;5EaER2DMyNFRSi5lV/CSdoXk2i247PFuc09UbdRT4edUqojpG55AnR6LpzbkqulYUEYHA5RZXTdz&#10;5MJNLvBSxoXqazuSZeEt+WipgMMPadN+4tcliwJ/FlpUWrl+uVYx1fyKFy+O7du3UxXKz0m67CXk&#10;JilccmEZgXSNQMKQS7BlZBmJpwbOePSclFzLLzC0iMCLV34CPDn9VTRIfq+yRoNqbNCMXR0tNvzG&#10;fv19+rG4+klPeE3stqMhlzMq8OAySytLAble3pRR4bvG0Ovr5wOjVybCk2to8UlksTAwC1Eouaze&#10;0r8F/Ir2iRT1UOnJTdfLJ3NsPC7I5T1XmztXfOGPXiM9uckFXF7v7Adg3KbjInVYAa6a1XIK1Pe/&#10;TROrwiLyqnbbtjJr+XDjA2EC3cG7jojyv0lRc7ni3NSlt9Cx3QQUzkNZJ3IooVPPNrj34HaSLuCM&#10;mF0hLs9wkg5KLiwjkMUjkHTItSLIJbvCS5P3lDHAQWQEYJVSth9jwAo1K7kfQz7CmiCXFWw/8t4y&#10;4Hp+17y8vMi+4EOWDWOFkks/JCTkZvGrLx0P70vkZ0ybPCkKcnWkJzcZdgW2KXCVsyVX9VGqYj0x&#10;gKl1y6Hgx+JquhZUyjcFswHEoVxq6Fhh2O5TKESptpTokX6WGWwWH+TSMZZeXVvkz9U4QKWSE6nm&#10;atHgv8ET94hiDyo5cqBbr040VsLqp1dfRgTadLxdyE3LCGTaCCQIuUakGhqTkvssSsl9RZDLnlw9&#10;U3+4OLsiVJSi9RDlfWX7NgYcF/bdhoSFCKuCKQ2uYz8uz3enSnGxG6cX8/b2xPMX+vQDIoC8zxEU&#10;Z1JuScm9T0quEXujhXpLyrpon2AsldxMe+Gl+47TqPGpk8ZH5ck9KO0KyYBcXSqDvOq2GUpWbC7i&#10;2LLZIGjqWhPkEoDRI/LEQljylqPBZjqO+G0NbTsrZVNIyM5Ax1p/48AoNTdxPyK4bG+/KbugTOnB&#10;8qrkxvatGxSX33eJEwTYknPhSyT95dfftXS/ZuUOyAjICCQ5AsmGXMM3H+Ds5IDQkCBKmh2IENni&#10;jEFwcICYb29vi3t3b1GKtCc0IO9xnO05DX7ggXgGb4Ik5Cb5VJYrJDUC06cqlNwxawlyZQqxJKVQ&#10;YxX3zPtIykzBNgUllMlbGBO1z1PKMK7QldqAy4PNXDBg5z7kXkplexMCwyz2fr7lRTF6z2XKKJG4&#10;9GwCcqfuJqU9F3LnyAndgzqKS4WtuJQ8IZJolxs+UwtXzJOQm9S7iVxeRiBjRiBByDW2CIeJVSSe&#10;GzrjMXlyTay/EIB9wiuLEJi+dRXttblsCcWA4/TGwh1mlh4/ae4US3eKbyg1UtApzpxBgZVcY/Mw&#10;8W/FfMV7r2g5mSc3Y15YGX2v2K4wcfyYKMiVdoWkenJ5sNleCy806jVapKHq1OIfzDvpmMrqrUK5&#10;VDtgThXATFBtXcesPdjsJ97cBhv/gRqnaDuQcIo2rZPvMHTyARSnYg8qBLpbdm6JuTw5DS5ptgJz&#10;QQquAF+eJ5XcjH4Lk/snI5CoCCQTcqMAjFKLcXox2RIXA+NExMrY8vM3ICshN1HnsVwoiREIDwnB&#10;kEH9BeSO26BLKbBkdoWkgO5h5yCsf2ZF8ctHlbLyYcqS/6B+JPWzKTDkaujYYNK+e9nDhxsX6JI3&#10;N9fy/AL0ObtEQnYP9ePWmKJ5CVXz1KTPKwdGzhiLjwiOQtu4MytIyE3iDSVLLB5Bg7/fw8nDn9J+&#10;0mjSX5zCKIONs8d7eL8PirMnvw/BcPH0h5v3h2+aq5c/PP0Ck7B1eg7x5cd8zknoIEsvmjDkWn4S&#10;6q1Qcl9YwcQG5NElRVG2NIgB+3JDcf8xKbms3lpGxNpmBF5ZhkklN0tfnql3cF7kAW/TSuElnbBJ&#10;lvVNCuDysoedAjF6wwEaqZ8LjRv3hzr5cFV1ElYVEwKyxLyvoWONrtuWI8cy5WxnVRDWDILc3MsK&#10;ov/OPQL4ExMzrRP2aN90nDjfK9SuhIevHyd4cUlPboIhyjIL2NvZYOnGA2gycAFKdV6ENsOXYqfu&#10;BQRSgabkTs9N36FQGzUM0DgYZxcz1pxFqU7aqPq/Jajcc3FMK91ZG+0nbKVCJD9W2/u+IztrC2zZ&#10;ezzOynzJ3e+stp6E3AwN6xJys9oFl1GOx9zsLX6rUEFWPEvGgDOG3BOeYaj4Z1sRvxFap8iqwF7c&#10;xA2E+tXltKm6WanVtbKvksugS+nEaqzvgkWHPEjRTdgDrXHSDv/8tZQsC7nEZ1a/VSMsWrIUTx48&#10;RtDH+EEmLkU3MXlyE1ov+v2Mcj/IzvvxgYowDZ25CgVbzUWNvitQb+Aq/NZ9AQq0mIMVO06SdyUc&#10;nyI+g5XXjyFs2lZMoWGfaN5H8Tf29D4gGJ8jPkH/rROUG8/E/2btjTO8E5efRP6WqqjRZxnq0jaj&#10;W7XeS9Fjxu5vIPcjlWH3pe1/Cv+6fWtHLzTpr4X6/RfD2/+j2Ec5/RiBBCH3FUGgqVBynfD4pTVe&#10;20Eou7KlRQxAam2EUHJfkZLLr/nzULQImJCSa2fnQEU3LGBMJZY5kwOXUZaTjEBCETCh86Vs6ZJR&#10;kHuMBp6FJ2ngVVKVz0QtT6Vx97LXNartdAvFHvsPMf/eZ+ub/vtIgHvIwR8bn1qjTPU/RfwGz9YB&#10;K4W/Cq+JWV9DxxLj9t5AsZWVszfkkppbfnVjTNv3jMonJ2xZ4PLKajuNMeh/i1G+6O/ic1OhvMYV&#10;y1TEqGHD8fjh/TgvmYRgNb7rLKH1JOQmdIdKu/dvPnsLpYaz8L8Zu6i4VRBlQ6Kn16avUb3XApRo&#10;NRXuri54aGSHYu00MZ3U1+hp+8kHKNZKFVtPKM6dUBpgvuPQOVTovhj/zN6A9buPoXBbDfSZuz/O&#10;g5my8jSUGkzHv3dNfnif94GnoI/B2Hv8MpoNWYpiHeejz7T1uPXIgN75gq5Td6JAa0381nMJitJ2&#10;7ur9PC1e2kU0Y20p0ZD7wtgdt+8+wcOnb/DwialsaRKD13hAg87uPtAjoGXAlZCbsS6fzLs3xoYG&#10;KF9GAbkTNp4WZWkTBaLJVD7j7ZuyFDDU7vD4hN3OH3HwjTM1F+i8dcPTZRtw7Lm5eM3zGXh3eH7C&#10;HocA7Kf10mV/6fhP+oRjsOZeil1uKg2rhCECct8lHnK5Ahf5d3kdtaPWmKvzJtHrLqCsCs03T85e&#10;acPiG4BG6cS6UyGM+aLUbyJUdALdeWecMG3VPXTpo4aySiWQiz4/9uk2rNMURw8chZ+XzzcXdUKw&#10;KiE3894Do/fcwsYeNXpq4I/e83Ht2nX4+yv8uC9N7XD8BolHpKBefWwGpbpTMHLh0ZgDXnPoFpRq&#10;TsCaQ4qiIjonLqJ4q+mYsnAnTlx7iSETNFC4jQb6xgO5k1ecQr7mczFE6xC0t18Rbd72y9DYchHu&#10;3gGiz827DkGl0XSobTon9qH7jD2oSftqbWGGM3dMULKjFv4csga6l1+Cvbxy+jECCUOuFYEVNWPL&#10;cEpt9QH6r9/LlsYxMHz7UXwG37bPlPUiXCq58qpOVgRMTYxQsXwp+oLPhanbLuA4PX5Pc2gk5Xa3&#10;UxB0KKPIldPX8HjVVnwsU07RypYH7RxCSpQSr3me8Qx1XPr3Fo7qW2GXawj20/ppvs8MuaR6D9TY&#10;JeAor1JOjJhzBJqJhFxWFLXPumDK6rsYpqqL2UtvQP0AQe7BhEGXH8svpMfzHbZqZc+sCt/DLlkW&#10;+u7YKdKpJTptG/3A0DhmA63TThg7bj/aVf8bZZTL02eZB3lz5ceeXbsl5CbrjpKZV/qCs+cuoHm/&#10;uSjTejIq9liKbhPW4tJVhleFonrhnimpvTMwdsnxmANdf/iOAN/Nxx6QteATuoxejCr/Wwp3Nxex&#10;zKU7L5GHIDYack2tXfHY2BaPDG1g7+qLGWvPolh7LeRrQZUn601VNOpPqcZE6L1xEH1MXrgbyo1m&#10;QnvTKVjb2sPXyx3+gSGUljQYrjRgjSG37bjNmTn4qb7viYbcV1YEVdaRsqV5DNgWESkhN9Uvhey1&#10;AVMTQ5QtU5y+3Athzp6rOEaVu9ISGNl6wMrtXjs/WPf/RwBtYpvXn02g++qdAN29du/TXNXlnMKD&#10;NXcKFbww/UgYq3ocmsftfq4mRqm3qntN0Lv/IlQsWQP5aP0/CtTA9HX3oH404cwM6mRVmLrvCcqv&#10;aZi9rQrRsEuWhd/X/YXZB15RloW3iVNzoxVfUs81jttC+5gtOlC531wq+aCkrITte3ZIyM1et0Ia&#10;tKU4YDfndzhx8R7mbz2LnqO0UILKc2uu3ANEhOC/x2xp+BZyNxy5K6B064kHCA79hNJ/LcCf/6xB&#10;aLjCG/vyjSNB7hz0Uz0g/t127BYo1SeQrTUJWtsuY8GOK8jTbDZmrTuHg5deiKZz8Tn2n38Wk5HB&#10;2MgInUYsQsE2mijZdhb+mbUe/129Tr19hpWTt4Dc1mM2IeKzzK4Q32mbIOSakIIoW0aMwWeYSiU3&#10;m92Ok3e4kZGRpDRE4vPnz+IvT/p6z1CqRBECNRVM2nwmTZXcfaTAbveJxOM12/ChSrVEw21sCGZ1&#10;12TKHOx0D8Nee/80BfRTPhHop7ZBQG7ZQhUofdhVgtSfj/LXOu0ItYMWaNa0P3KKR+RfW62SDTBp&#10;yimonyZQ/kkpYC0dOwzbdUICbizIVVqWQ6RT4x8AibIsxLI1cPnlWZteoGYpxQDCpp3awJ1Kq8ee&#10;2K7A10x8toX4rsiEbA7Sk5u8e1lqrGVp/hqdh8/H9LXnYrr/EuqHrpO3IGfj2bCwc8VtPWsC1OmY&#10;uPxUzDKbjt0XkLuFIDcs/BNq9l6IeoNWxwxOe2by7hvIVd10Hp0nb0f78VtxkGBWk2wJDL2s7v5s&#10;igj7iLsPn2L2ku2kMi9D2Zbj8PS5Hlx9glAiCnI/JyITQ2rELjP0KSE300K8hNzMcIFlhH2MBlve&#10;l+jXhvovUbpEMUWe3PVH0qzi2T4bXwG4D9eRYpYE9Ta+ZU3HTwcPUNv7jkA3jXy6DLl9VdeJ2DXs&#10;NBQLTjvHC1iqlFpM8/g7TJh9GH/W7xoFtwXRYtB4DF+7Hb/Va0GVuMhbWm8CtKjIw9xD8SuSWjq2&#10;GLH7bPZMGxZPvtzcywtg8r6HyYJc9WNWmLr0Niop/SY+l4rVqmP33kPwo1ypsSf+ccgtKblzJeRm&#10;hDtf4vYhMMCP7AnrkK/pdMxaroOdpx9jve4tkfWgWjdNOLt5wei1JYq0nI7/zdyF8LAQBHzwxxjN&#10;bWQlmI0NR3ng2RfMXrYbxdup48mTZ/TPCKzfdQz5KHtCfJ5cHniWp9kcTCJv7jYaxBbdNh69hyP/&#10;6Ymdf/ZCH6t1bsLKwUP8e+baM1CqMx4Xrj+Ah18QeX7VScmVdoWffdIJQ6412xRky3gxiKSsF5+k&#10;Jzdx97FsvVRsyI2IiBCxMDF+haq/Kb7cp+w8iUthAJeqTU3LAiu4uym/7KM12/FFWSVFIJfh13Ti&#10;TGFbSKvsCye9IzBQc6OIXYMOgzD/VByQy/YEsiCo7zbBkOEraZCTili+fI1O0Dr3CIfeBeI/EtXH&#10;LtknfNFllcpjoto5qJ+KfwCbhFxSv2PDLufL/QXInXvYHGobXmBgjcmoWrKR8OXmJNvCli3bflBz&#10;JeRm7Vvo/acGaEnXad7ms6H0xxTkpMFetbrPxf6DPNDsM4L8fTBKfQtKtJ6JlkOXYaL6WrTsO4Os&#10;B1OxeM81ERxDYxO0GDgPFf/SxMBZm9Fn5Cyh/naauD3O4I2Yf0S8n4M8t0p12Y8b1aqPFzlzeXqh&#10;/wrVemijXm8NtB69CTX/XoTBc7ch8L03QkOCMXzOeuH7HaWxDT5ebln7Q0rm0UnIzbQALyE3med8&#10;tl2N1aVoyA0MCMSo4SOpmIESmvT6B7N07uJgaj72J4DeSR7aIwbW+EIDtlJCxY3dx3/Hr2CrH9JE&#10;zWXI7a++JkrJHRIn5KoR4M5Yfg+tKrRDfoLbgnlK4n8TlmHtfXOhmuuQF/kAQf8hhw/0qFRDgG7H&#10;ij0xf90zzKXH6HE9epeQm8KQG2Vd0DxijVkbn+C3/IrUYl26dMOnT9/mPuWbhlRys/at09vDFTpn&#10;b0Nj21XsPvYfLN++/uaAPd1dse/YRSzZeBCvTY1x5wXZXWjw2J2XljHLWVrZQG3zRZy5ch+vLeyg&#10;vuUS9l8gZTeO6cwtI2huvYQle6990+aTV3fbyYcxXmEPD3cc1D2GmatP4Th5hoMDv1Zjc3xni+V7&#10;LmPNvgvw9/vWapO1P63EH12CkGtqQ4/FZcuAMYjEaxtSct/JPLmJP93lkvxFzdOnsM+YMHaigFxl&#10;5Txo1F0VR1w+CvBKDTV3n60fAagnLAePTHHAZdh1b9YKRylPZFr4c0/5fCa7wgoBRE26jcaSK++/&#10;gVJFBgVXdOxEygznY81ZHtN2XsAZ+m7SdfzwDYgfcw/G2sfmyJGrNEoo5ceEbqspvRinFfsxJRZ7&#10;csfSIMFv1Mz40mul9vwVBJyr0rmtVELO1SqYofsM84/aQ+uIZfLacRssOeOMv4csFJ9X82YNiWh/&#10;hFx595ARkBHIfBGQkJtpAV5Cbua73DLGHn+kBOOrVq5C/vyFxMCz4cv34KhrcKrAbTQwb/f+jBcL&#10;VqUK4EYrujZ9h4C3kxqQHrvP076f0WvGKgFE1es3x3jVU1DlNGAEplzad94pR/QYtoTeV0augtVp&#10;9P81HPcKj/cHxBGXYEzecQqFilXCbzl+w5QFV6FxwvY7NZeyAehYoe0WSjeU2gCbUP8EuLm1SqPw&#10;lNYoNLV5urZi09qiu9Zx9NW+jL/nXUhe0zqPwWsfot34HSj4WzPUbN0Xu07dE7lHuR3ike8Xn9Hr&#10;F3E0xTI/triWjWPelfjWT+z8+LaT2PXlct98dvx5RLe4Ptfv34vr84u9TGL6ir3N+Lb/s/2i93gg&#10;26mbhrLqWRxfsQlC7msbhqn4myk97rdw+AIHL8Q0W7KG8PyE1o39Pi9v5fQFb+0jYeH4BebUJzdL&#10;ep3UvqL75fXevouElfMXvLGNhDWlr0tMX+KYaLtxbZvfs6T95GNOTF9JiUHSlqVjsomQSm7G4MZM&#10;tRcvX75EsWKFBaRVbfQ/bDd2xWEnKrCQ0oUeovsjq8JWf+D5otWpCrkOf/XALlKj2fubasdCx6RL&#10;FoPV981QqY5iVH65nCUxe7s+5p9zwzwahNZr6ALKn0sqZ+6KmLT3P5z0+vTTnL4HKJ3aCa8IVGvU&#10;U/TXrcNkaByyIGCOnTtXAbntt5C1ISEITe33CXJzzSsp4Lbg9Mbp16Y1RtEZrdBL+yT60w+Dfgsu&#10;JaNdxoAl19GSkvgXKF0HRSo1xoyF2wgYjHDyhmFMO3HdACfjarGWib18nMvGsb7oN74+EjM/qfuV&#10;mD7lMr/2maRD/I5f08f5eyYSclMDchn27j0Lw/qtPli+1gcr1nljt44/weWXJEEuA+W5K5Qq42kY&#10;7jwJw/3n4aJdvx8qgDJpAKiAcjO7L3hm/AmXbgTD8O1n/Pvfx3j3y5Ry0fI+27pCbO+/OyG4eD1Y&#10;gG7sbfN7V++GiP00t0/efiXnWH5cR0JupiLLDLSzJ0+eRK7cioFQLfrOxBm/z6k66Ixz4e6z9YHV&#10;wGGpCrmfc+fGnV2HRVW01IRcHqB33D0EG1/YoHytzopH3A3+h9HzT6LHgHnkwc2BHDlKYMKOC8J/&#10;m5AF5ADF5hBVcaveaAD1lQPVi9TD7F1GUP0u04LCrvBf+kMuQ3SGsyu8S55VgbzTi865oFmdv8Xn&#10;2KFFU3g4O2Sgq1XuioyAjMCvRCBhJZcU0Nc/aU6+wPylXujQ2QYLl3tCbZ471m31JUWWVFlSUd9R&#10;5gs7d0RBp0JVZUVVqL0Eonb0vlBGCSbPXA7CC5NwaMz3xIZtfqLN1vAA5Tym9SD64mUZSHldGwJS&#10;nseKL/87ej/5tRlt2508cKcuBOGf4U4EzqHo3MVO7As3Xs/MTgHD3DfPe2r0CRt3+MGFBrBcuhWM&#10;89eCxX7F3jYf75SZbli13gf2pF7zsXBfvBzvF/fHx8bzOAax9+tncUz6e6xOSyX3V07+7LruihXk&#10;JyUvLgNV2wGaOEbAlppQyEUb/r3yIFUBN9qy8GDDbmwnVTQ1j0f0beUt4rZZzx4V/lCALqu3KtSU&#10;c1XFuE2nScGN36Lw/f4dpqwTkzafpjLBBVCmaA3M2mUItUOUUixWXlc58CzlB56xWq552BqVq7dG&#10;gZy58e+JMz/cFjg7CQ/YTI2BZ9Ee+bjuRZzRYfOxe1Qs4F9MX3MW45edgIW9IpUUT18+f8LNu4+g&#10;vkYXd+495DnfdPNcz4iqap3DgnX7oPeCBz99LRgQ8jEIh8/fw+glJ7HuwGWq0kVfpvFMocFBuHTp&#10;MqYsPYhV+67AzVVR0etXpvs0AHWIuo5QTHlauvc6lbW9LJTI2zSga9LSE3hIlcFCwj5hyqrTonhC&#10;+CdFkYW0ntiuwmm+rJ284OTxHlNpf/aee5rWuyG3l8wIJBpy39gRFNp/2968AxxpQJ/WIk9s2a3I&#10;LfiBMhQ5EJSy7cDEKpJqL9OAkyMfYEsQqfcmAvdfhOEsKbZHzgTC1R/YccAfNx6EEjB+wUO9cALW&#10;zzH9cZ/qBLy+ocDVe6ScbPfBzUehAiIZSk8SwG7c4YOnpNZauZCqGgXjDL1cJWwn9a17MgDjJrvi&#10;+atPmKvlIcB090F/2l8/AmECRQLdO6TKPqBtz9ZwQ8Mmlnj5+pPY10cG4eJYord942EofGhfZqq6&#10;Y+1mX3iHAP9e/Sj24ZF+OKxdSQmmfTtE29y001eoxwy/vF9xxe/7eP7s3xzrb0FYQm4yz/lsvRqP&#10;Gh81cpSAsgJFK2HNAzPx+D01oXCXSwhOPjBOE8i9v3lf2kAugS4rujxwbP1jKzTuNga1mnVC7eb/&#10;YOaeG6L0b0IKbuyYH3EOwrpHZvS5FEapIr8T4L6l4hHf5syVkJuykKtGA9VmrX+MhhXbQlklN1U+&#10;a0epmQLivD+kVjGIn0Guo4MdqvfURtm/tNF16g60oXyohuZOYv9CQz5CdeU+NB64GJ3GrkGd/2lg&#10;x+ErUfseiUPn7qBSF000G7oarYcvxx9dp+LkKQb4L5Tj9QP6zd6Jqj200GH8ZtTpuwitRqyBo6Oi&#10;79hTEI3kHzt3Jap1nYvO49ej/oBlaDJkOaXLevVL99FrT9+iw9jNoroXg235rgtQiHK+hlBRhZUH&#10;bkKp/Ehw2VyuJDaAYHji8pNUcEGR/jCtp/5UsUyp6ljcp3LiXMVMqep4dJz0bWW8tN4nub3ERyBR&#10;kPuGHvsbWwTh8XMzauaiPXr2Gnom7nAm1XPZGh+0bG2FidNcMGaii4BOhjuthZ6kyroL5XMXWRge&#10;EzTW+sNc/JvbhKlUw32mK8ZPcaGLNxwz5rhjr64/WR58BDRzW7jcG08MQ6lvV6zZ5IZJ06n+s0EY&#10;jhIkj5vsQtt2xwyCzhemn4RyytDKTZO2PW22K7p0t8PgYU5wJgWWAXftFl9Mne1GQOuORSu9xDqN&#10;m1lj5FhnjJnghLr1zUlNDhP7MG+xF9kdQsUxLVhG79NfvddhQmnetvc9rt3/iIlTXbFygxtty42g&#10;NkKANc+bv9QDqvM8qBwv+YJpG4Zv/Slmb2LiFx3HxPzl9fRNvfCGLSAxqrqE3MSf5nLJ6AjwBf/X&#10;X38JyC1UsjZ2vnbBoVRMHcb+2D2OAXhF1clSOm1YXP2lJeRGK7qHHPxxmCA1ppG/OSmAy/0ccQ7E&#10;8tuvkCN3eeTLXQgDJmyFxndV1CTkpizkcnzHL79KxTiUxZONTTs2xXmjiC9H7s8ANbHFIH7Wh+6/&#10;d5CvyXQs233ph/26fuM2CjSfifUHrxK3hmH8wgOo1nM+PN1dwANLGw2Yj2q9l+IDFS34+PEjavZd&#10;gXp/ayHwYwhMXxlRvtfpVFjgtOj32JXnUPpzGlbs+veH7Zi9eY3uw+ZSedud4r1L94yhVHsSZi6h&#10;crexJq/3gVi27zp2n32Kd/aO2HTwEi5d4fKzgIuLMzYeOI/DJ//FxyDFjwhjS2cs3X0VdykjSijB&#10;a92Bq0Ru2FCC3E1UDIFzxnK53LBPEdhEava+f59+9ZtGRuDm7ftYvv00njxlRVWhYPsHhWD1wVvY&#10;fuoxnj1/iSWbj9B3rr54z8/HEwfP3MScTZdx8OwdSrdF6lV805dwnLr6BAt3XoaVtQ1GLzoG5cYz&#10;cd/QFi6ubqjUcSbmrDwYs3ZocCBOX7iO1bvP4M1rk5j59q6+0KZ0YIevKAo78KT/1hGamy7g5jNz&#10;8W+umrbhyH280DPEim1HcePeV4XYytICKyg92LoDV+DwjlTGWNPniHCqgvaMUpBdxop9V2Fh+TWN&#10;WfwHlj3fSRByGRjfkoKr98oFDx4bweitLwzeeMPgtReBb6CA3EUrvDFqnBPZDQKFcmpoHkGKbCSu&#10;kfrKj/3XbPLBoKGOeEZqapv2tjRALVKoqb3+fgcSRgXsHjsbCI0Fnjhw9IMAzK173ou2kmwB+w5/&#10;QN+BDnhuEoJOXWyhc+wD1m3xIZXXg5Tdj7h0M1gUrGCLAivIrMIy3LqQuLxxuy8G/uMoFGdWeO+S&#10;f/gceXOPng1A2w42Yr32newUau7LMDoOFwTRNbN4pbfYD4ZzVm55P1lpfm37GaqkCLM6zR7kMROd&#10;CMJD0LS5Na7cDoEmHQPPv3o3WPh6X1P8eL9MrENFzETsktA43k/0LMUPjLcOiIF4/uFhZiftCtnz&#10;sk3aUcf+IrW1tUXNmjUVSm6x2thm5JCqkMsAt9spCHe305cCbTO1W5pDbtTgOoba6JYcVfwwQe6K&#10;O6ZQylsVyhSnln8OhBZlafjWrmCHobKs71dPMhWD4LK+E5NR1pdtCuq6lmjRYJC4FkpWKUkCxlcY&#10;iX2FJQVYk7NsXFfzl8/hmLCUigU0VkfnMSswaPZWnDx7ERHh/E0EzF57Ckr1puLUDSPx77WH76FI&#10;8ym4dfchQoI/olGv6aj8vxW0PD1ujAhD9b6rULfbVPh4e4kiApbv3OD7IVise/n+Kyg1mIaJtL3v&#10;p7DwcAJEDwQFvBeAunDLGfzeexEu33n+zaJv6dFqnuZzqOKXBgbO3oamQ5ahYqc5mLfhCMbO24Gm&#10;g5eiWMupWLTpMLkmPmHveQLriiMxm6wYPMUFubvPPkbAx1DkbTEXVf+3lJRcrjwXibV7zhKwa6LV&#10;sOX4s+88rN15DF8iP8PF0x9F22miUGtVtB++GM0GL8a/l67Bwc4aXcatRp1+S9Bk+Eb81lULDQcs&#10;whszBWh+A4+fI7BmxxGU6zALDQctF3Hn9Qq2VseN5wSSkSHQWHMI/90i+xVNQRSTGUv3UbEGLbSg&#10;IhFN+s/DiX8VxSEeGthAqcYEdIhVDGLXmcdQqjASczacF8tU6r6IClDMQdthi9BsyBIS+RQ/PE5R&#10;nt2G/ebhzwGLUb/fQjQbtJCeeCuAPTw4AFprdEjln48WozaiXv9lKNWeClec+E/EQU7fRiAJkOuK&#10;Z/q24KclMY/V6RE6e1S1SfFcSUDIj/LZRsDKJYMdK7yscPYd+E4opfxIfwj5Y/2outIaetzPiuhH&#10;2h9WctmPy5DLAPs95LJq26gp1SbXdMdkUnJ5YBpnc1i9yRcz1Vygru0hVFSGWN62vlkEevzPXlgk&#10;eODasFHOwnbAdgKhtJIqPHaSkwBuhty+gxxhTsrz+WsfMWy0s7BcLFnljeUM2LofaBvuwprAVgS2&#10;WMxWdxeQy57hNu2tMYf2i5Vphnj26C5a4YWps1yECs3KqxkrzBSrpNgTopc1dwRBsQ+evLSQkCuv&#10;3mRFILosKa9sYmKCsmXLii/2ImWaYpuxU6pDLntyz9x6meqAywCdXpCbHLD91q5AkHubVLIcpZGb&#10;jqM3VVbSPPlt9TN1HQtM2/cMFdY2hZIAvGzeKAY113enFG0mUNOJvxxyXIU1oiG3VbluiqIe7RvB&#10;zlWhlsX+URj9Ojnwmth14rqo3/t6Y+LcpWjZfzZWklI3aO4OlGk9EecvkXJL08JNR6la1hScuK4A&#10;nw2Hb1O51ylYRUomT3ce6aPnmIWYtfIQFSXRQY/RC3DrIS/7LQR9DA7GwLm7UILK0d64de+n95cF&#10;G49CueF0rNh6+IflLB08Ueav+WR9WAxLKyt4ePuhau9lKNlBg9RUQ1KTg9B42AZU7jwT/u99KHsF&#10;nesE6drbFRaLuCCXgTAwOExYGRoNXSf0WgNDQxRtMwebD9/gTwpqG8+hTLtZsHhrCr+AUFTptRS/&#10;ddPC7fuPY/Zx9Q6KVY2xWLidwTISL03tsHjXFepL8QMh9mRkoI/yndQwZPYmhJFC6+ToQHaPpcjT&#10;Qg3/PX7zw/Inz19DvhZzcPMx2bFA3DF9Nxr11cTH9x4wMHcR4N9n7v6Y9Q6Sv5ePe8HO/8S8eoPW&#10;oEwnTZy9dFOxDOUx93BzRv3+S9Fl7CoE+JMt0tOVfiQsRpuRqxH2MQAWVnYo1Ggsmo3YgJDA9/gQ&#10;EIA1uvdw6uItRJJPW07fRiARkMvgyEquG57q2USBFtsCFI2VXDVSNtmawK95Hi9vbPEZvfs54Dr5&#10;bfsPdkSf/g54qP9JwKcPAePydb4CDPm3JIPlyfNBAib3HvqARcu9YgaezV/iJQB46iw3GFuFkCrs&#10;h3vPwwiGA4Sd4YVJKPoOcBC+Xh4gJrZtGYkhZFE4dTGIVFVv2rajgHEeDMbb0j0VKKwIdepZCu9u&#10;5252YoDYBcqm0LqtDew9PwtA1aZtn70SREDsQl7iIDpGL1JzQzGL9pPtCrsPvhegbvg2VID5C5NP&#10;Qn3efziAFONQcfzPaB6DanS8kvqXj0efFOCvkBsdex4491mmEJNXdKIiEP1l/eDBAxQurEgfVqpc&#10;O+ygJzQH7emcTa30Yazk0qP803cNEFa0WKqD7qM127AtDXLlpnS82JO7/JYhfS4FUaJAWUxfeRtq&#10;ut9WPptzwBQLD3mgw1YtKC3J5oDLgE8x6LtjJ+YfdCHF2zTOKnFxAW70PI2j1hgz4wgKKuVF8TLF&#10;cfWWAiDjsxAkFlqTulxcF3A4PbZ3c3GCmxOpIzRZ2zmgRMf5GDlrhdg/fb2XKN1uJqYt04WZpR0G&#10;ztkOpYazsGy/ApZCQ0IwY+48Ui01qMysBqbNmYewUIUKHD19iQjFwlVboNJoGsbMXYMwUnh/NpnZ&#10;eWLO2pOo3Xs+Xjx/8c2iDLklO85DSyo9yxN7aWv1WyEUWL8oxbjjhG0o2EYDzqS4crWvpEIu97tw&#10;2zkUJqW2xahN+GvyTvzRn/JV1xqPLUdukJ83ApV6LEL9wasRRHAcPf135wkqdpyNCt0WkBd5h1B3&#10;I0Li9l5v0r0G5XqTsZEsEtHTqIVHROnduCB34JydKN5BC+3Hb8NfU3aiUk/Kj113Ih6+NKPvZ48E&#10;IZfhvgrZNDx8vlYxO3T+EXI2mIqFuxTnI09TV59B7sbTcPPJa3wMDECX0UtRpI0aWlG815CS7Rp1&#10;nvz0A8ymb/4y5CoGWgXiyOlAoXRGQxwDJ1sAho1ywvZ9/kJBfWn6WSi4rKqeukj5LMmG4OYPAkZ/&#10;3CZ1lsH1Cj3iP34uCOeuBoumczyA1NMvNIDtPYaPfofNO9+TWqrw3rLyO3y0PUHwR9i4fQXv2Nse&#10;OtKBsj34CVWXH/cbmn/GqPHkEdrxXoD0Kxoct2qDr1Bcn5tE4J8RjiJFGA+O4/35fttOvl9ovwNw&#10;+tJHAucvWEbWBN6HA0cD6Pi/wMgiEtPnuNE8B7JrhEbt69d9k5CbTa+0dDxs/lLkEeI87dy5Eyoq&#10;nD4sBzoPmwcdW39qvqkKuQyEXKRBX4PqsaeiZSHgt6qUJvARdjl/TPXjSQ3IXfOQ7ApKuVGuSHUw&#10;0H6fXYHhjIGuxeYpEnIZchcrofu2VdA+6JRkwOVYqumaQ3WvKRrWUOQn7t6zJ3x9SA1JYEoqxCa0&#10;fELb4/ddvQII0haidv+VIuMATwcOn0S17hpo+88CjNLYjspd1aB7/gE+fwrD1Plb6FH4AphbWsPc&#10;wgqVeyzEeM2NCPkYGLW5SBw+8S8KN52IzoOmw8bSLDG7gVv0yF6JIHD6gi3fLP895AYEhaIW+YDZ&#10;Fxxti2g/fivZCTToWJIPuVNWn0PeZnPQX00Hszf8Cy6Bq0Vq8D19G7wPDI6B3I8h4V/3j+wRN24/&#10;wBjtffij+0xhZ2g7YAYM9L4FdV5h8Z7rUPpjMradehSz/pjFx+OF3PYTdwiLBPt2eX8Wk89YazuV&#10;BCbIMTJ3Rm7a1740cC160v1P/xslNwZyfb9CN3t0lWpNxvL9rFYrptlkb1CqPZkKVSiUe2uLt5i3&#10;8QRaD9FG0dazULnTDOzae4DsCukzOC9RJ086LZQg5HIGAnMHUhNN6HE8nUisSvK86Pba9otI5WVN&#10;jV9Hz2eYsyRrA3thGTAFZNJje1ZTeTl+rG8j0ohRRgJ6z4L65X54HX6PQZUbz+Pl2QbhSHDMywo/&#10;Ku2DvadiHi8fPU+RMeHrtp1o+5ymjPvg+WxpiN4nkUaMln9H/SiOU6FM875Y8f7FsW1xvLTfvG/c&#10;H/fB+8DLKlRsRWEM3kb0MrHjldTXHHv28rKS+23sKZ7vpJKbTtdNptosA2405E6ZMll8oXObqcN5&#10;XNMg3RZBLv2ehOFc7VSFXPtuvbGFBJEDlPUgpSE0NftjL6+uYyD+GqMtfnxULVIXc3YbiwwL3yuR&#10;6jqWmLj3Doqvqpq9LQtkVai4pilm7H9JVoVvU639TL395r39plTAwwX/G7oGOSnuysq5sXDhQjFQ&#10;KyWn5ECun68Pdu47TFYFxeN8eydXUgznYYzmVvKlfkJYWDh8/fxh/MYaPp4u2H/6BmVAUIW15Vt6&#10;fB1Eg6NmoM6gtTGH0XDYRpRrPx3OrvQFStOTlyao0l0bPUeqw9vVNmY53tf3AcHw8Q9CJL22trLA&#10;4nV7yBah8CvfePYWOciysGTjoW9C9DPI9fFXxDMlIPfI2WukaM7EqWtfPcHhEfQD/gt5cgme41Jy&#10;+fNk20NEWBC83Z2gselfYfWYt173h4/58o0HKNRiFuZvPRv1XgT6zdkNlSaz41Ry5687RHYFVby2&#10;+Dow7BPvD9kinr2yJb/tLPw9Z2/MdnYco8wRDabH2BWiIdc9lpL75AUNDCRLxrQVR6PW+0Lp1vah&#10;Qmd1mJpZIoIy5HwI/EjnQBjCPnjgyt2XKNl5IRqTHzgkATU+Jc/rzNJX4iCXoC8+yE0qtMnlv/4Q&#10;SEwsJORmlkspo+0nO9j4Zvs1dybf7Hv27KEYaFOpNpZQlZwjLkFpAoS73EJxQ+c0IvLlSzXQ1dNa&#10;Ct5OagJpavQdXQyiYp2u4rOpX6IJ5ux59UMxCAY0VWraBx1QenWt7A25ZFWosb4r2TfcheqdaLCN&#10;lXeY19E8bovhqsdROW91GvCnjOLFShLoLoKPb8KKbuKv+C9kMYiMM89ufNaIYBrQNHz6YhRqPhV7&#10;T9/B7FWHUb6jGu4/IW87TQ8ePUWFrvNpdP0l3HhqSmm9VqD/rO0EPqGIjPiEOYu3ECjNwLZjt7Hz&#10;5D2UajsLsxdvJUAKR1BgINqP3YBczVQxd5Uurj0xF/YBPTMHRNDArnbjtpDyu4SgkZ5kUmGM2n9N&#10;QBNKRXbhvhFGLTiEmt1VYWH+7aAtzt9bpK0Gmg5fL/aPldxqZFVg6IyG3NaUAq1AK1UxQOwU5cdV&#10;qjVJ7D9PNfsuF95bzq6w/vBdKNWchB2kpjKcluo0j7yrq/E58gu8vTxoQJY2pU2j/bmrj4Fq+9H4&#10;71mUfcAGPh9CULbLfLIwrPjGrvCUMjBU+ksdw+Yfwa2X1pi47DjyNZ2Oi/9F+WBjfZB+5IXuNHo5&#10;6v5PXajiW/YcRu3uM5C7uRouP3r9w0du/Oq1GGA3XH0nLpIlq/Wo9ehNP1Y/vPeFv68nKa3zUYkU&#10;+ANn7kD3wkO0HKRNwEwD8igncPRxV6DjdosFueGhHzFCcxeqdplDP14oWwSlhivfYSZm0TnA93PO&#10;DPH3xBX4Y8BaXLxvioMXniB/K3VMm08/gCjrgpy+jUCCkMueUAtSV/VN3YWSy695nmxpEwNWlQ0p&#10;G8PTl5ZxxJ6KabxzgCWlGjE2NoYv3ZgdHWkFOWXzCDDY8gATfnTFfxWga2Nji6pVqwiQ6jhCFWf9&#10;kaqVzmIDIaur20k1Tq0sC6+mzlXkx03lkr6pCbllfldA7h/FakJ9rwnUT9nHCW8aOtbosX0Nciyj&#10;1FfZcfAZqbi5lxfEwJ06VOrYOtmAy5DLgKx5wg6T1c6jVenWyMfpxOgzGDliNExNTNP1PmJnaw2t&#10;ZZtRrfM0tB82H5dv3BeZCXjyo1SAm/adRv2+2iIf7oL1B+HpSY8QoyZvDxes2bIXdXvMoBy507GI&#10;vLfuLg7i3Vs3b6B2LzXU7LeK7AQKuMzXUhWTqeABT+3JO1u28zxYRRWeeP7iJUbOWIKK7adh8NQV&#10;eP5SUcAh9mTt6CVSgHWatF3MDqSsCI3+WSfg1PeDQsntPm2X8MW6eX/A+buvUJAGZS0hewBPPIiK&#10;rRgMudtPPkRBeszPOXTZW1ujzzK0GbsFoWGKR/H6Rq8wUWuTGLDVafRK3L6lGGzHaij7gDnjwMdY&#10;nlwu5HHq6lP0GaOBUu0ok8HIVTh56b5QROOazN++Qc/JpHx3WYANOw5iMA36K9FBW6jYP0xRBTkG&#10;TVtFy2hh8Mx1MNJX/BBhdfnGvefoMWaB8CvPWnEQc9afQzGybCzbp7Ai8HHXoeP2iGVX4Pmenp5Y&#10;skmXchnPQ63/aWPj3tNgdT96MiL1a9q8jajeeQoNtluMJVuOws0zJX+YxRmaTDkz+ZBLfngGXrYp&#10;8KN92X4eA7ZhJCa7AvuGY/+AkJCbKa+rdN5phlr+QuCb+GcesCsmQ0MDFC1aSHyJtx0ygypypW75&#10;2++BcA8VnThg5Qn/ajVSVM0NK1IUp0hl2pkJVVyOEdsVDr7zx9+qu1CqUi1ROe3vDuMxe9ltaJ+w&#10;h9ZpJ6gd+wpzGjo2lDaL1K7smmGBjjvX8vwEqK/IqvDt4LzkKrrqlMlCc9FN9Kg/AoWU8olrpFnj&#10;FtDROQA7Rxt4f6DUW59pxDRN4aHhcKQb+lMCmAeP7pPHlLxr32UtSLEbwJdP8PN7j+AYL23sniPh&#10;HxAIH8pRq7jev59I9SMY5i/52O8HBQXB08dfKKw+7+kRPjUvv0CRrosnhqX9B4/CyflrZbOIMFrW&#10;9z0+hcU9OI0VYO4nepAZK9Si/yjbA/fLNgjeTiQpsgyzngR20QPEfKOW5XtVMPlp+b1gijP3w/0y&#10;KH+T9YIGzXlTX8HBis+Ep89ky+Lj+X7Z6Pc59ZaX7wcEUR7hhKaQECr8JOIKfKRBdAyhPytGwXHh&#10;Y/sU/nXAW/Q22AftSe9FCw4ePj8eN8fkxykCvv6BeP+B143j/cgwcW5wjGNXs0vo2LLb+8mGXMrl&#10;jKeGrjRS8S4uXn1E0r9s8cXg38v3KXGzMSxsPGFu7R5ve2vlBjMrD1EOORp0JeRmt0sypY73K+RG&#10;93jnzi3kyZtDfIG3GTglzfy4sWF3Nw0KO/bCHH4166QI6DLgXjpzAzvcw6nUbuby4n7/I+CkNz2q&#10;pUfHVWq3p0fnuVFduSrath2Nnp2mYcYUXahTNoC5B82gdoC9uqb4fV2X7DkAjawKjTaNFICresDs&#10;l5Tc2FCsdsRK5M4dOf0Q6lfrQqnccqBw/iKoXe8PtP6rNXoM6Ymxs8dhxISRaNi0GQoXLI5iRYqj&#10;ZbMWWLJkEV6ZGNDAn8ydwom9+48e3oehvl6Mjz+l7kiyHxmB9IhAsiHXmgZfXb1tiDu3/4O5+RvK&#10;v2kkWxwxMDU1xps3r+jRlxH5idwpUXcgeaLo12TQd43mhYYEwt7BHq9twiXkpsfVkKW2yTYFVhVI&#10;yY0qWb//wB6o5FQMOms7eDpBbtoquUK1JBDd4RGO40/fwL96zV8C3fBChXH59FVKGRaZ6Xy4cdoe&#10;KDbskd5j5oUJWyjZv3LlmEGCdZSrYNro/dA4bIk5OpxlwZke1x9A7mUFs5dlgVTc/CuKY8weGlV/&#10;MG47R3LVXLEeFYmYd5ayNewwQtdaI1FaSfHkI75WSCkPckW9X7lyZcybpwYH+68DuTLbLUUMPCPl&#10;92eV2DLbMcn9zd4RSD7k0pOM6+SrMTB4QaM5P5AH5qNsccTgvf97uHm4w8bOFj4+PggMCoQvmdL9&#10;3vt903z9fBESGkyeWhfKOCEhN3tflil19Ao/bnQRnLmqs2K+rDuP0MIJL1I/UzE/brx9E8ztJNA9&#10;+fAVDGdp4XOePEmGXbNRk3Dp39siNVm6HEMqxo3LBJ/wDMO0vdcwmFJBVWzUWXxuzQu0gNr6p1A7&#10;QoVxeACajhMqr20lUmllG28uHWuDjUOw8KBbsnLjJg6AKX3bMStobnuF4QM3o2u/+fiLqk/9NXgB&#10;mjcYiD9y1UG73nPxF5XO7d9/DXpT4v4GpRvHXFvb4ykPnFJXtexHRkBGIPERSDbksgf3Fo3s03v5&#10;jGpKZ+5HNIkPV9KXDKak3C6uzrC2piowHh7iB4EPGch9/L5t3j7e5BUKFAPJTG3CpJKb9FDLNeKL&#10;ANm5ON3MwEH9xBdxzlx5MZhG7x5zD0k/QCTQ3e0UiM2UHvLujkPw/aMugspX/CnscjEJ39r1YKA6&#10;H9tojMVO97BMb1H42Q+BY26UK5zseJv03qF64z70+LwAOv45ih6p02N6LkurY4WRe/5FkZWVsoc/&#10;l1TccmsaUAq1u1A/oAD9VGv7qe9DZtA49Q7apx2pOVG6MVeo7THFzOX3oH2S5p1xIr+0A+afd8Oc&#10;JdfxR4n64vrq1K0jHGOl5ZI3JhkBGYH0i8AvQe7th6/x9u1rPHv+DEuXLsXKlSuxatUq8ZrTdsiJ&#10;TPRUNtHNzQ1WllYEu67w/+APBlpWdWM3bx8vUnk/wMraFqbWBLkOigFo0pMrz6KUiICtrS3q1qsp&#10;voRLV2qI3W/dabBT6lY6S5TCSoOu9lCO2N1OQThBFgbTCTPibRcv3AGXCN7jGIB9dn5ZF3BjqcT7&#10;6MfAab9IaJ+nmvf02f1etpEoEqGqo/CiLqIKaJxpIVuoueTF/WfXcSw46JqKKu5PwJny6qpS7mK1&#10;o1Y/wLXWOWeMGLweRXnQWg4l9OjbDS+Nn+MzjbCXk4yAjED6ReCXIPfOIypdZ2aKt+Zvce7cOYwf&#10;Px4DBgwQr62ofnViJhMTE5w8eTIxi2bKZQTkurtRmi9LODs700hJf3h5e8P7u+bl7YUA8uVaUoUa&#10;CbmZ8qPO0Dt97/4dFC6aV4BSiVJtCXI9CHIJFFPxsXui+ybQ3UdV1zj7wnafyHgbg/A+XjYTpglL&#10;dCzi+DyOEthPpRRC/NnVKNsQage/Qi4XQph9wAhlV5OKmJVL/dKx/b6uMw26M48aeJeKKm5yFGKG&#10;320G6NFgJAqQT5c/qzqN6uDEuRNUvOFb0I0uDpGhbxhy52QEskgEkg+5lF3hPo0ENjU1QjglmObp&#10;zJkz2L5dkSePJwa8TZs24dAhRXWUgICAGIX33bt3NFDNBFpaWjSCuC28vBQ5/i5duiTWYfUzetLR&#10;0cHmzZtpsBanyshcE8fAw9MDFpTL1t7eXvhwPb08wV5dVnU/UPMl+wIv4//hPf1osICJdahUcjPX&#10;x5xB9pbTzMSVigZYs3YFcijzAJpc6D5iJQ5RyiouQvAr8CXX9U71+PEPEf5BUrZaE8q4kAPdus6B&#10;hq6VsCsoHtVT1S4ahPbXtsUKyM2KacXomFSW5ka/HXuoEIZj+qi4CYEvq7yk8KrtNELf5hNRQrmY&#10;AN1GLZrAhr7rYk+xK6BlkBuH3A0ZgSwbgWRDLqcQe/TciiqfvBYwy9Phw4exfr2i4kl4eLgokair&#10;q4s1a9YI0GUlc+jQoTHLrl27VkBx7969RSGD06dPg+ddvnwZ8+fPF1C8ZcsW7Nq1CxcuXBDwy4md&#10;M9MUQp5ctiew2m1jY0OlGH3hTgPRtmzdgjPnzmDb9m24fOVy1CA0X3AFlVdWoaKUsrQrZKZPOuPu&#10;K/+Q6ta9Q9TAmMJYcO4Jjnlmvspg2RGq2VKy87ULChashMLkyZ257SXmn3HGHIKqr37UNwL+2m/V&#10;hMqy3FluEFqu5fnwvx0b6Rgp68EvVDdLNf9uLABm0F2w7zUaV+yoGCzYpg3lfKW677Gm78v8Ztw7&#10;h9wzGYHMH4HkQy4VN3iiZ0u1rc3jhFwGX7Yu8GRtbY2pU6cKtXbixIli3okTJ7Bnzx5Sgk2Fl5en&#10;xYsXY+bMmcLu0LRpUwG+e/fuxbZt28S8aLU3M4U9JDREDDQzMzMj0DUXwOtJcXj24hlGjx2NhYsX&#10;0mCzdwJ8fciXq6dvhFeWIRJyM9OHnGH2NW4V9/btWyhWXJEKqUqNztj42Aa6jh9SXYXMjlCa0ses&#10;w95jG1806jqMqnHlRJeBmpiw4Q7mUZEITncVDW6qlDuX/bk111PZ5qyUbYGOpfmmiVh8yIty4n49&#10;3rQA1qRug726Cy/7UPW0UyiXuyyUc+TAwiWLf7g7SMjNMDdMuSPZIALJhlyudvZU3w62NpZgtZKn&#10;2EouQ+7AgQPFfPbnTps2TWQXGDt2rJh38eJFodA+f/48BnKXLFmCSZMmiX4YblkNZuWWFV7+94oV&#10;KzKfkhsaKtTb169fw8TURJTrc3ZxFvP0DfRhbWMND7Iv8DxPsiw8ffYSxhJys8Gll9KHyIAblRA3&#10;Vtc8d86cOTHpjXpNXYYz/mlXzjeloS879necsmAsuvwSefOWFZ9jgcKlMWHNTagf/Lbal5aOLYbt&#10;Pon8y4tnDdsC2S9KrKyG8XtvQvMXy/cmFViTtDz92NCkEswTZh1H2w5jUaHKn+JzqliuDPSeP5aQ&#10;m9K3OtmfjEASIvBLkPvC0EEkvma1kicGUc6swBOnLGK/LQMq+2lZteWN8Rcuz2NFl60Kenp66Nat&#10;G5Wn88PRo0exceNG3LlzBzt27BAe3GPHjomBaTdu3MDs2bPxKZ5600k45jRdNJQg972/v1CsDY0M&#10;aRCaOxydHeHo5Ch8uK5uruK1o7OTGKD28OETGFsESyU3TT+lrLCxuCHXiX481a1XR3zp5s5XHrN2&#10;X8UR149Sxc0IA+4SuQ9c9ncPZcPYTKLC/Av3UKxsORTNVxT9ey2DJpWj/Qpk7M91ItA9jXzLyROa&#10;mf25BLhFKTXaxL2kWh90oBK+se0ZGWvQmdpxW4ybepTy59aI+TGZL38+zNNWQ1joRwm5WeH2Ko8h&#10;00Yg2ZBr7gjov3KGi7MDGOR4MqfH8UZGRjHBYE8tpxTbvXt3zDwefMXz1q1bJzIOfPjwARs2bIA7&#10;wR9PDMD8Pqc84okf7TAM87yPH3+8YWT0yIeFhVLWhAAq+fgKL16+gAtBrYMj/TiIo7Gae+fufRhZ&#10;fATHV3pyM/qnm/H379rtG8iTP5dCWarVi2wKgdDJZtkJsoL6y4MEdSl12nkaezto0QpF1bo2EzHv&#10;FA/E+hb6GHRH7D6LAitKZk7QJcAtvrI6Ju27R4CbClXNEhpEloT3VY9YQFP7OurlrE15jEl5LlII&#10;/Qf2w7FTx+Dt55Eg4MrKYhn/Hir3MHNH4Jcg1/C1KzzcXRBKqq2c4o5AWHiYqHLGVoWnz54KyLV3&#10;IMil8r2xmz1Br7OLE27eviMhV55MKRaBNRtXIUcuzqqQF50Gr8AhStMlsyqkflaElAbrY+4fccon&#10;AldJsB+yYq2A3DbtJhPkOsRREEGRcWH47jPIu6JI5gJdAtxiqypnCgWXf1xokJI+rOdicHlfJcpe&#10;oqo+lex7ioHYcU3f+3El5KbYrU52JCMQZwR+CXKNzdzIR+omrAlyijsC7Cvmkses5D5+8pgyTLjg&#10;nb0d7OzffdM4pZqjoyOu37gFI3Op5Mrz6dcjEPQxCP/r0y3qEWoZLLliiKNu0qqQ0gCamv0dsPHG&#10;IfsPmLzlKnrPWocBWhuo+llb5Ceo6tFOA1rkBY3PPxqj6C4vlTly6AoPbnVMFApuXPCesWwKHHdW&#10;0lu3nyiusZLVisLA+EcPbvSVTA8lxZNJOfDs1+9tsgcZgcRGINmQyxW5XlH+Rh9vT7IrhIiE17L9&#10;GAO2cjDkGhoa4vHjJ+TDdReKrdP3jT25bi64eu0GDN8GiUpn0q6Q2NNYLhdXBO7fv41CxakCE30B&#10;txs6S2FVoKILqQllsu+UU4m52tkx91BsprK+eQspfNXcyhepi38m7sWszS+helBR+SzuZgotHTtM&#10;3vcAHbZoKBTdjOjTpX1SXpYTPbatwbT9z8Q+Z2QPbkysKY0bl/pt13WGIl1Y58YIDKZ60/HruPJG&#10;JSMgI5DGEfglyDW1oCpd/r6U8SCc1NwQ2eKJQWRkBN68NsWJ48dw794d3L59M852585NGmh3Qgw8&#10;k5CbxldCFtyctrZqFBjlwJCFu3HmfSSVwk05CJNAm0qxJLjVsfPFcc9wbDd2wG/1mqNI3uJo2208&#10;eg1aDDWdt9A4agO1w5Rd4Zt8uXHDrqaODeYfckbHrfMUkJtRikZE7YvK0lzovX2LKNerIbIoZNxB&#10;ZrF/TKhS/FW3G6JJzZ7iOhsydhAVRlIMwv5m+hJJ6q0s75sFb7HykDJBBH4Jcs2s39MAsXdwcOLB&#10;VLL9LAYWlra4eesuKbU3ce36rTjbf1dv4OGjF3j77rNQcaWSmwmuoAy6i+5UeOXPBgr1r3ytttii&#10;Z4+D9u+lipvIjAbpBfCs3h73CCGLAg3affAKv1WuhdJKhTFW6zQWnveE1kn7BNTbuEFX9YAZAaSV&#10;8OnWWtcTeZYVTD8LQxTc5lteFA03DsfoPZeFejs3g+fB/V4t1zxhh7GTDqIIFelQVlbBlh0bFHeD&#10;79NVR36iWZ/ieCOD3jzkbskIZKEIJB9yBYR9wRu7CLy2lS2hGLx9FwlLyi3MCq3lzxotEw24EnKz&#10;0JWWxody+uhJ5FJREZBbu+V48dg7vcBNbjfxii9XOJt//gU6jpiJ3Mr50aBOJ4xTP4V5p7na1696&#10;Ut8IryurpSN2n0Pt9b0V1dHSStmNgluuYFZ3Q/+Y/LcZPYPCN3GnnLiqh0hJP2YD7SO26FJjAHJS&#10;kQ6+zg4e2hv3VU5P8vBFQm4a3wLl5mQERAR+EXK/BbLYcCZfp0xsGIoN33jj6UtLcAGOb+MaSdXS&#10;HCgVmwWMjY1FhTgevCan7B2BoIBQDOg1WHzxqiiXw8w9N6DrFCghN4OruJwP94hrMKr+2Ut8dn/1&#10;mUtFIHzJmsCP8H8VcL+ur1B1rUUp4KG7TgjYzbucsjAsy5HywBsFtsrLc9I2CqPxxtEYufu8sCao&#10;61hm+Cpm38Sd/M9ah62gtvc1Js+7hLYNhyNvjsLis+rQqS0NLjaI+8bzWUJu9r4jy6NPzwhIyI2y&#10;BWRUKJeQm56XR+bc9n9XrqNQgaL05ZsbDVpMhI61r7QqZGDAZbhlBfegvT9ZFcLQqs84+uxyoGPf&#10;mZiy8g7ZE96mKOTGBjcGXf73rP1G6Ll9PWqu7Ybiq6opSgOzwstKb3Iar0ut7Jp6qLG2CwbuPEDb&#10;MCA/sXlU7tvM4bsVsSLfs+pRS6gft8PoIRvRrGhblMhZMWYgYMvWLaFv+CLumwWnVIikSoTSk5s5&#10;b6ZyrzN9BCTkSsjN9Cdxlj8A9vh97/OL56B9fb3RpXs78QVc7vcO2GrgBF3nAKniZkDIZf+trtMH&#10;HHYOwm4zd+w29yDY9Ue7gTPp81MWn2Gr3/tA80TsqmYpp+hGw67agbekqlJRAxqgtvCQG+WovYue&#10;29ahEflleVCYyvKkt5abp4psCTP2v8SCQy5COeZtsIqckqp0WvSldvod1Jfdx9+tJqMA/XCMznJR&#10;pnQlTJk6XVSzjG/6Evk1ZViWv0/JA5QRyIARkJCbKSDXR9oVMuDFk2a7lEjA5f3ZvXsbcoriD7nw&#10;j9ZunPQJxz5rLwm5GQxyWb095fsJ2165YPQaHRQv3wRFS9dDqSK1KAduQVE96zelYvin93Kok/8z&#10;LWBOsQ1TYSNYcMgVagfMMWHvrWQ1TYLaBQddhHKbdvue8j8AVI9YQnObETpRdTn+TITHvUFdaGjO&#10;w51bDyltZvwXp8yHm2Z3SLkhGYF4I5B4yDVxw5OXFjB3+AwzO9nSKgbm9p+hb+qOJy/MpSc3W17I&#10;9KgT0e3ntMtltRs0rCu+iIuWbIbtBFCHHPwl4GZAwD1AFpLJWy6hfM0OCu80tQp5qqDz/zTQY8B8&#10;ShW2ABMm7CfgJOWTBjulPSjSI/qojAyclSGpTTWTZUqIM76UIkxrCanapXsjj1I+5C1QmNKEjYCe&#10;ydfS9fEquLLoQ7a8W8uDzngRSBzk0lgmY3N/3HvwAo+emeDhU9nSKgaPKNb3HurhpbFjTO7cr/5h&#10;OfAs411SKb1HnF+TR2b/PM8mV9abMXNa1KPU/BixWBdHaRATV8yS2Q0yVgyOugVj2MJj9FmVR948&#10;xTBY/QDGr/oP09fegzZlUeBMCtzUKUVV+gBuyiuiaQ/pv3gM5MPVOOuEkf3Wo4RSISrZq4LhE8fB&#10;/b3X1ws8jt+crN5GkgdXVjZL6fug7E9GIHkRSBTkxh6UZUapsGRL6xh8+S6rQnSWBQm5yTvtM9Na&#10;0ZDLg1dov+MRcy9duojiJXiwmRKq1x2MbfrkxXX8IAE3g6m4+8mHe8r3M1oPmCM+q95DlmHRRW9o&#10;HrWF+hGrdFBsfxEGUzDrQ4YCYUoTpr7LGB1qDkEO+px+r1MXL1+bJHjjiAtuo+cluLJcQEZARiDF&#10;I5BkyM2oWQiy535JyE3xKyLDdchUy3aF+AHX19cLf/3VSUBT3sK/Y/VdMxx1/wge2CRV3Iyl4h73&#10;CMXSa4YoWLQaKuUqh2kzT9GofVsJtxkIllV1zbHwsg8mLryCskolxCBADe350VdhvHeInwEuvycn&#10;GQEZgbSPgITcDD7w7OfwLiE37S+ZdNpiHCrulygLw9Gjh5AnT176Ms6HTiMWi9H6B2x9JOCmo4rL&#10;XmhdxwChph9y+IAjLkE4RoB7wvMTek5cIH6QtKjaDVrHCHDTxXMrFdzvlWNW0ueddsScrXoYNHYr&#10;2nedLj6nQkWKkGXsQZwXPuVOiNOaIO0K6XSflJuVEfguAhJyJeTKiyKjR+AnNgUHR1u0aN5WfBn/&#10;0WIoQVUglYSV5XtTSsFmNfzgOz+c8AqjFi6gNT6FPPayWw0dsPG5JTa+sMZmg3cYrKGDRt2mo06b&#10;vlCmz6pmwd8xUf0s1Gj0fro8pifPqRrlftU4SenJSLnkXLDpsh8ZRMHVOu2AcdOOo02Dgfi9YgvK&#10;cKEsbAp8Xf1vQC/4B/r/cJeIJK98JCIk5Gb0+6fcv2wdAQm5EnKz9QWQmQ8+JPgDpk/nnKoFkSdX&#10;BRqtfx4nvMOkTSGlFFwC3MOUY3gnZZaZsPlfjN90AhueWFOJ5GCwt/Z7kD5IPy62Gzlj4uYzKFGx&#10;KanrhWhgWWkUyPkbZU9Q+KVLKxVGm8b9MFnjPDRPOaQpWKpSxS61Q+aiJO38c66YvvQexk08CK1N&#10;BlA9YpFtQXceZ/jxKgAAOuZJREFUAe7IWUdRhqoDcpaL6Dy4eQvkwfAxw2BgrP/DbYIVXAXgxj3I&#10;TCq5mfnOKvc9K0VAQq6E3Kx0PmfBY2E/btx+vuPHDyN/vuL0pVwIoxbpCMBNKQUzu/fDqixbDPZY&#10;eKFehzEx4FO2Sl2sf/YWp99DVCeLaZ7h+DcImL3/Gi2bU8BSWZUSqKJcBm0bDcOgGfswYNIWTFY7&#10;hXnHqbhACpfq/ZkKq0p2CK2T9pi7l9RaUmz7/rMGjVsPQrWiDVFVqQy6VRmA2Tv1oXY4nVTl9FJz&#10;dV5D+wxlUJh1AkVzlRGfcbWWNTFTayoWLdbGyRPHERoYkuA9JSEvrhx4lmAI5QIyAqkWAQm5EnJT&#10;7eSSHadEBOIGXEdnazRp2kiUfy1auhU9GrcVUJbd4TRFjt/KW9gS9pi748/OwwT8NKjSDD3/NxYV&#10;C5ZBhcr1MfvQJcw8cIHaeczUOY/Zupeoutd5lK7cTDzmblq9MWZt18PMzU+htv+18HrOO+mQ5oPM&#10;VClLAKu3IzRPoVODEShXuDIVNcgZA+056LF8ftrfAaM3QONoWhadSGdPMMG+Jlk1hpOCW165iohH&#10;v/H/4KWDMV20sdL1cVKTqHGf8V3NEnJT4j4n+5ARSJ0ISMiVkJs6Z5bsNdUiEBEejLlzxkNZRQnF&#10;ytfH0uuvcNTtY5yP0FME+lLq8X8m6UeHPLj7rXzRuNcMAT+NKzaH+nYDzD/viRkrb6FhseZU3pXt&#10;B3lJsc1N0JgjBhpzETQ2LvQHZs49Dg1SbFkdZZtAevhdGXC1qCRwl97qyEf7mIuOhQH8t2oVUat+&#10;TbTu0AL1GtYW+16jdH1oHLSAOqu57M+lxutrUuaH6KZ+zFrMS5R/l9Rj9eM2VK3NOl2OPaF4s5I+&#10;TuM0SudRKLgd2reHo5tTil2z0q6QYqGUHckI/FIEkg25ZnaAnTvg6g+40KM716hm4wbKoxudxzXp&#10;f+09QVXVkr6eTCFmDF9fXzg6UuUOOWXZCHz58hkXzhxG4QKsxqnQwKE7OOUTIX24KQjQrOJuoYFj&#10;KrmqE8zmwZjhGxT+WQI/9SPWmLP5Jaasvo0Jq69j8oY76NVxFhpX/wuNq/0PHaoPxNSpBLinaEBX&#10;ej2Gp+0q/Ldv0eV/CsAtqlwIHVt3xoYNG2FoaggHD0d8CHwPUzNjtGzdVDwR6NhxMmV7eIcFZ92w&#10;4Jwb5u4zxch5pzFq3lmMmfcvps6/Cs1dJtA64xh3RogoMOb35x2xxTTt/zBp0VVoUezUT2agwha0&#10;nwvOu6N7H20B/aVKlMCtG9dT9J4hITdFwyk7kxFIdgSSDbnvPICT5z9i/GRnjJ3oirGTuDnh1IWP&#10;eEegmlToZLC1ID7buN0PBmaRcVT3SnqfSd2HzLe8TCGW7DM/k67o5GiNvzo2E+pTDqXiWHnHhGwK&#10;pOKmIORl676oQhynYJuw7hiUc+RF9fzVMXsH+VV1aWBWFLSqUrlXTjelQcDLTfH6a1N4W9OjFO9X&#10;C4AGKZXjl/yHUkpFCHLzYtqoafDy8I7zrH/w4C5q1qguzqk/Ww1Au76qaNdHFXUb9CH1Nzdlg1AR&#10;ZW0rKVVCy7r90H/4ZmjoWgqInnsgKisD/wAg5XbuFj0M7LscbduMRXXy+1ahdf7qMgOTxu6B5kFz&#10;cA7aRCnBqfgDgT/L2aTM16YfJgz3mpqqiIjgqoIpN0nITblYyp5kBH4lAsmGXPcAYNpsd4wa74zT&#10;FwOhc5xbAO49/wRWYxl0nX0hXrOyy83RR6H82kapvQy2zn6KeVbOCoi9+zQcpjZfYElPjng+w3S0&#10;umtPFRX5NSvHvC73yX3xco50/47eDm9brBu17cwHr4kFegm5v3LyZ8Z1nzy+jZIlqMwoQ26OYlj/&#10;1BL0W1OoudxOUporkSNXFoJIFvgfsPHBESqHXLvFIBHj5iWbYC4BkYCz+MCL89zGbqkIaIlVhzUp&#10;/+7kdXdJic6LkgVL4cHdhz893S9ePo+KtSvG2C6iMwyUKl0aZSuWRcEShWPeK07g3KvrfGixHYPi&#10;wgPb5p9zEeDYojaDsSJDQR4VFVQsXAJ5WS1VyoXeXeaKHwVq9CMhsceR4suRwq1OtoxudSaIffyt&#10;VjUYmDxL8VuBhNwUD6nsUEYgWRFIFOTGZR9giJyl7oGte/3xPlwBmdwYRK8/CMNJUnQXLveBzrFA&#10;OPB8As5NO99j+hwXXLoZIuDV2gW0jDfNc8NzkwgBrIdOBsLEisrYEsDOVHXH0TNBOEKNwffwqUAc&#10;OBYAjfmeAop5W1fvhRJsu2DzrvdiG7ytI6eDaJ4zDhJ483YyK+Ry3H9u3ZCQm6yzPhOv5O7ugD59&#10;uiuAI0du9JiiiZEr92Kg5mYM0NyI4Uv3Edz5EOj6JgvysrWKS2q4gFyXYDTsMEox4KxIfczdafRz&#10;yM0AUCtg8CD5YCnvLg8g0z7liD6DliInqbAVf6sIWzu6oX43RVIVrshIGtgYNbbx/K2z6Pp3J7Rp&#10;2wr/DPoH27dsg6GxASztzHH3wS1oa89D7ap/kKqbh3zIudG683Th+dXQtUL/cTtQ9bdWUeBYGdPU&#10;puDEmWN4+fwJ1qyejxrVf0NBAt2ubWZC41A6+pTZH00DAWsUV+xr+0Gd4RmQcl7c6BBLyM3EN1m5&#10;61kqAglC7iuLANx/qIdHz0zw6KkJHjw2gsFrD3gEAloLvdC4qQUGDnHA3/25vcO/Vz8KKK1c5Q22&#10;7/PHuMmuuHYvBFv3vMdsNQ/8dycAqlqeMLb4LAB3xXpfHD8XiAnTXPHGLhJde77DS9PPmKvpgVUb&#10;fTF0lDNtw5qU3S+oWt0c0wiIeb3FK32g9yZC0f/9D1Cd54m9uh9w4VowRk9wwc2HBMMLPHHxRjDs&#10;CHTf2Ebg8fM3ePj0lTiODN8o3vce6UGfcnSyjSNuUJeQm6Wuxp8cjAAS8uMykdy7exOlS3O50a85&#10;PWO/7jVzOeVyDZGQm0wLB1cqW3TxOQoU/g0llUthxrqHNPiKPbYZsGAC+2BJTZ1HqbA0D1tjxtoH&#10;6NdhNurUaItSORXqa9vO7eDuRTfBWBNzbQSdU4JvY7IHRCAwwB/+Pu8RFhQW59lo/NgAE4aOpypg&#10;iry/5Ss1R/XqHcnSoCz+3a13V9zTu0MZZEn5iJm+wOzNa/Tp1p9ANz+6t1OjXL00IC0dKr2JQYAU&#10;s0pFGor97Tm2N8JAjyUTLNqbXe408jhlBLJWBBKEXANTdzzTs4KZfThe21KzCYeZ3WdhB5hDILp4&#10;lTdMrSPw1EjRrF2/YOeBD8Kjy/fOGXPdsedQAM5cDsSUGe5Yv9VTqK/e9Ih14BBHjJ/ijBXrvNGw&#10;sZVQa/sPdoT+m8/oM8ABLwh2n5vQawJoY8tIdOtlL4Dv8u0QjBjrTNv7jD8bWRFA+6Dn33YCup8Y&#10;hGLCFFds2O4p1GQb12hA/EKgG3UMmeAvx/uFsSOeUuwtSGiQkJu1LrykHg0rQ58jIwTkhoeFYt++&#10;/WjTpi1q16mNmrV/R4furdC4VV2Fr7LbIFGdK7ursr9y/By/BRefoFCJ8qhZkSwLO15QTlVngl27&#10;dM2YEPP4nnK8slWAB3WpbtXHPxN2oUsXNVRSrkZ2gVwxP4DqNalLwsJ/oipXjMrIgBuFdYq5rOZ+&#10;l6pOUHDc7PcpOBz/XbmIHt27oHA+LiethDLlSkF93lzYOL6NFxg3rNhC2Sgo+0TNv8ne4EYqsL2w&#10;PHDjuGqQxUJkb0hFZZytFeqHLNC2HZfszYEWXVrD0d02qZejXF5GQEYgk0QgYcgl1fYFjTS2ZM+s&#10;w9fH59F2hV06H8Dpstmjy82DEqJv3e0v4Jbns293Bym67zy/CBuBzjE/8vG64JVlBAYPd8IcDXfs&#10;0/UXA84YYPsOdBCQ+3c/BxqA9hn3XnzC//5WQC6rxQytpy7SgDcC2UcGEWja3BoHjvpj3RYfXLge&#10;QhkfvuDslWCyNvhhHIH26YtBXwfCRe8//eVjyciN461v6oFn+jYScjPJxZTWu+nm6oF39vawsraE&#10;n78vVq1ZLICjaa9/cJyKE/wK5GX7dcnTfNL7E+b9ex8FCpVFmYI1Ua/W/9Cl1URKI3ZHZB5IDyVS&#10;pPYiTyt7blV3v0KvPotRk9TU2GnM8hQqhnbdemDWAi08M376w2nJzwMUJUYUdbu+CJqNrt4VlReW&#10;88PGnaI5pr8Pfr64dfUKNDRm48KV0wiPoJv/T6adO/YQ5OZE9bIN0LvPDDShym+16nRB3do90LLO&#10;YPTrrIm5dEyi1HEqlhlmoB634jrFrCAKFCyAvbt3pPWlK7cnIyAjkEYRSCTkkoL6nZrIQDuDPLO9&#10;+70TgLl0NTcvPNQLw479CptCKB0E/91z8APO/RcENbIU6J70xahxLtA3i8CazX6Yt9iLbA1+QhE2&#10;d/iCblF2hcUrvMV7DMIdOtsJlbdzt3fCi3v8XBD+GeFM8yIwabqb6FNrkRdt4yPuPAnDLLJFnDjn&#10;izFkWzhzKRbkZqKcuBxvfVbRJeSm0aWQuTcTTJWZBg3or4DcniNwQkJuikD+Ca8wLCbrQptuU1Gj&#10;bid6LJ8DFfJUwMB+aymtWBqnCSMVUoPy1mrsMsbgkZtRo1DDmDK0uakEbf2mDTF97iycv/IfvD7w&#10;I/i4J2ZXRVMAbiQ9sI8ke0Gk+E8xV/GaXyVAujGbSHg5fUN9VCivGNwWXT43bx4lFM2XSxSkKEix&#10;7dRgJNR2vfplRTe6CAYXwohurOIyPLOCPHb5VRTMobBzTBo3PnNf/HLvZQRkBOKNQLIhl/PhXiPb&#10;wZKVXtAmGJ2/hJsnzQvDE7ItsKrKA9H4791n4SKLwl6yLcxb7E4ZGMLFIDFbyrO7bqsftGk9PVJv&#10;WaU9TrUxTa2/wNA8Ems3++ICeWrZwvDG7ot4jwdisS3i9OVg0Sf3xX3u1Q2IycRw5tJHzFvkTtAb&#10;HJN1IbMNPpOQK6/apETg/u1bKF2smPjSbtlnIim5ssRvSqnR7NHlkr3LbhogV94SNJhLCX91ViUf&#10;LOWLTcVH6zF9i/yzZE04aotJa++gSdUOKEoDyvizrlSxDNm++uLE6aNwck3kAKoYHv1MCBtG9b2C&#10;qYWQcktQKxRc+kv+b26RwiLDum/85aUTe56GhoRgnromlaIugNz58mHIqOG4fuc6Xug/x57921G+&#10;XBkUIaV3/OwT9AOCyhAnM7ac0o1V7lm7DDBzl774O2uXoRggN+80eZfpb5v2iuwKxYoVxoljRxJ7&#10;CHI5GQEZgUwWgWRDbuz0XdGFIPivNYEqq61cKOI1WZ34L2dReEPFIzjzAS/DMBtdMILTjPE8ThnG&#10;8zhjAq+zeKU3tlDGhDWb/DB1tpvol9dnWOVH+ZwejPvkvnh9fi8mhRiNseB5nFnhVwpTpCcYS8jN&#10;ZFdSOu/u+jUrYnyYnYbOwSUa98O+0uOkRJ70ptRinF5MtE845OAvsi/o2HHzi2mcWSClwDCr9cMD&#10;+ZZcfwnlPEVQMncZDBu7HxonbJMNYkkBOFYl5+wzQf+/5uO3fIoStEWLFMb06RNgZPQC4VQBL9FT&#10;NKsK0GXI/UT/D2OnN3EszRReBvboKurZMuQy9EZ+jsBnaooFElZt49ufkICPuHr5Gq5du4XgYH7W&#10;93WaP3+eYvAaFWnQpFRjQnlNIugyHI+bdQJNSrRB2UJVkT9XCRTLWxGVqApdl97zMH7Ff2jZSpE5&#10;I2/ePJQjdy5CQ5MQv0QHWi4oIyAjkBEikGzITU0AZOA1ITVXTduTPLse4rXwBGciu8Gv7quE3Ixw&#10;eWSefZg2fWoM5Jat1gT956xBvxlrMXDOenQdp43OozXQeZQW/hq9FGvumYHVSU41tt8qqtFrnqfD&#10;qcesvCXsxsrMwD8IDr7zR9cJCs9z48rdhaqaVgUf2EM6WuMUClPqLpHblVKCHT16BJ9SpIDBV/NC&#10;4s725ANuQv3fun0bBfIVREWV6lDdY0Kqq6PwHmscsxGD0vivokRy3FkuOHXaGFKBy+euIOJUME8h&#10;tG3WHn9W/VMUxIidgaRQoYJQU1ODnx89DkyFSaYQS4Wgyi5lBJIRgQwJuay+8iA0HtzGjV9nVkU2&#10;ubArITcZZ3M2XuXo0aM0wr0kVPLkiPVlXpBe5/su1ZgKCpdshAp//A9lqnVFmeptUbpqc5Sp0gFD&#10;Fh6m1GPBCtBNZvqtrLieQu1+jyJlm4gR+cNVj0KTgCqpKmNylmeoUz9shXqiOpcSqlSrjPPnz2f6&#10;Mz0yki0R3wKzt7c3WjZrTv7cIhihdhxjF1/GqPn/YuyCixg7/wLG01/NQ1bQPuvyTQU6jit7laev&#10;fYgqVIpZWHY6tcX+o4cIYj/AzdEDFy5cxDxtLfT6X08MGDhAxDA09FslOSWDKiE3JaMp+5IRSH4E&#10;MiTkJhcMs9J6EnKTf1JnxzWDgoJw594NHD99CJOnTUX+/Io8pkrkcVTOqYySZYqjfqN6KFehkgC1&#10;uHPslsSQ+Ydw2IlUXipvmxWBNTnHdNg5kCp13UbeQmVowJQKjcy/mmaQq3nCDqNmHEGBnAWRK3cu&#10;bNu2Jcue3myLmDhxojg3udhEPvqBlpvSoeWhczgPpR4rSkp28xb/oEdfLcoHTLmLuRAFlS9mtVeL&#10;1O5uXVUpfZoK6jVogIdGj+KMU1hYGNk7YufwTZ1wSshNnbjKXmUEkhoBCbkZ1AIhITepp3L2Xf7z&#10;Z/ZJfp383wfi8OEz2L5tH44cOYVTp0/i2YtHcHZ5Bz2Dl9h/4BC0NOfjfz26o3OH1mjfvgmKFFM8&#10;zv2tTi+c/QDy8coUZNFAzN7mDkPmivhULlkbM9Y/InWV0lwl0S+a5OV1zMRgqcZ1+yiyZjRvBNfE&#10;Di7LBJfD9+ct7/IrExP81bUb8hcojCKFi6NO3dpo0a4hGjavST/QFNkQODNDtSJ/oBuVCZ62/iEm&#10;b3iAjt1m06C1/OL9FWsXUU+KnNJJneJSmJPaBy8vITc5UZPryAikfASSBbmc4YAhTLbEx8A83qpl&#10;cXuNJeSm/Mme1XvksUJJsWlGfAzHR79g+Hr5QX2OpgCE/CV/wz+LtmLi1vM0QO2DVHTJtnHC6xPa&#10;DZkm4tN10ALMpxH6SQbWZAAxK5UjZhwmBbMAlFSUsGjlvCxzCoviJt/9OIs+ODc3D9y4eY/aHbx5&#10;awY3L0e8c3mLh8+u46DuXkyaPBHFChQRqm1xpVKUeqw4ZbzILT6f8qVKwsDwcbLj9L2FIrkdSchN&#10;buTkejICKRuBpEMuAS5XPdN7/Z7K7/rJlogYvDDxhZF5IFWKo4pr1qEUv7ibKb1nZvdJDLCTkJuy&#10;J3p26S3a5hg1OD7WYbMHkkfL86j5WLOjXru7emLXzt2YPGUsDf5hRawghi3RpVRk2bs88D4qCnGa&#10;MrV0HjlbQFT3QYuhnUaQO4+qmQ1TOyaUy+K/FcUzw4fZ5TT+6XFG0C+5kyfOol49RWletuQ0bdqS&#10;zt3JuHrlwi/HiK+R6PbLnckOZARkBNI1AkmGXE7ldf2OIU7TI9Br167jv6tXZftpDK7h8pUruH//&#10;ARwcneDq5k6PHN3iaa5UvcqOQDdCQm66XhZZaeOcM4of3X6ilvDjW0ent6hdv7KAh06UjeESrXbc&#10;I4QyL5Cqmw0Hox20f4+9b71Qu/nfAjZ79V2cJvlxo8vPdu6usEmUq1oGlnZvstKJmeCx8O8xkdWM&#10;/n7m//Hvswg+nxWnsr4e5cCdPRtLlq+AHVX+S6npV9RcXlf8kJSTjICMQIaIQLIg97+bejAxMYSv&#10;nw88vTxl+2kMPCg+HrB7ZyvS1YSHh+HjxyDKEfnxm8bzPn/+BCdnF6GUSyU3Q1wfWWAnolNEfevb&#10;je/A3r41RMVKpQRYVarZHJ0Ga1EFNW3MP29Aqm5wtgPdM/5fMGXLGYpHLlSv3ALT1z2CGpXVTW27&#10;gpquBWZsfY7yuRQ/OOo3rgdnJ0oMns2mmMprVJhCFCJm6o3NkAnVHk6HeP0KJKfD7spNyghk6Qgk&#10;HXKpsMO12wYwMtTDRwK1uKbYj3uy++tAGvXu7OIMKxtreHl54UPAB3j7eMPH1+eb5kXzGHTt7Z2o&#10;XLGE3Cx91aXXwSUs5OLDh/eYSp7HQoUKxcrAkBeFyrTFwksGily6lFKLB2OJIhNen6nRX+9PlH4s&#10;RLyX0nl2j7oGif5Pkjc2+i9v/wRVdePyxTyf9yuli1kcpj41zzxEoRLVkEelICasuQW2EHBp2DSB&#10;3G0vULpAVfE5zJk9B2HBVLQgW6qE0T/U0uvCkduVEZARyKwRSDLkWhHk3rxnBFNTY4I1H3Buw4CA&#10;APpyJHij16mZezAzBjmYvpjc3MiGYGVFf90oTv4/AC4DL4NvUFAAbOzeUVnjMKnkZsYPO733mVng&#10;16uvws+XIPbEcfzd93+o/HtFKOVg36MSmveaIsrbbjNwIo/qArQeOBYtBgxDqwGj0WbQDAzV2oF9&#10;Ft7QpRRk7GVNCXvDYbJJjNjwL/WvSm2q2E6bwaroSNvvPnEpuoxbIN5b8p8ejroE46hbSIrBLgN0&#10;rVYDxLEXIp/ypDW3Me/4Oyqx+zbeggQpBb+s5M7c/hKloiqc7dm6T3F28WN7OaVpBFiZ9aHvOs6t&#10;e+rUKTx8+JC+/0zB6cjkJCMgI5CxI5A8yL1vTI/frXHp0iWMGjUKf/31F7p06SJeP3jwIFFHzEDs&#10;4kLEnMUnBeS6wdLSEs7OznhPkOtFx87HH7t5eXshIPADLK2sJeRm8XMiVQ8vhUCX9zGEyp1a2pth&#10;6FgF6Cmp5MbIpdsxauXeePLsUjWw7qNJzfXHKSofHBtyD9j6iDLC/Dex8HvU7SPUTjyFUr5G8W4v&#10;Ot9v3oK/odNQTay4pk95fgNF2eLEbie+5Y64fMSg+TuoUEZdsf3qRevi7+6LMFfndVTlrdeppuiq&#10;6ZoLyC2Xv4bIa7x13TaFpTrak5qqJ1F6dx7XI4ekqblkbKACxPwflSOmxv9O7vSZBmyu3bQeRYoW&#10;Ru6cuVA4XwFUrVoFI8aOwP0H96UHN7mBlevJCKRBBJIMuVxe985DU7x584o8pYqa39u2bcPu3bu/&#10;2d2PHz/Gm3SbfxkfOHAAixYtirlBcIJuXif2FBISErONNIhFqmyCY+Tu4Q4LSws4OjrCz/89QS7Z&#10;Fkj5Zo+uv78/3r/3E77mDwH+MDe3pDLGoVLJTZVPI5t1mvzv9W8C5UK5WeeqzkHJkiViYLNw4SL4&#10;Z+gQXLpyEVu2bsafDf+Mea9Om/6YtPMC2RdCSVklddX1Iw4S+B6wUZTH5X9zgYWEIPSEVyjGb7lE&#10;/RZF/iIF0LFzR/Tr3w+dOnVC9erVULhwYRQsWAD5RDYIhdqcS7kwhi7eCgbUhPpP8H1So/kYtho6&#10;oVbz7jTwLAfKK5XBlGU3oE5FCFJKtY2rH4bcGQS5ZfL9Lo5r/eYNis/kU1ZXcuOGWYZUBah+ff9n&#10;p7fivaSWLP7u/hC1gVdmb1H+9yric8hHactKUEU2HoQoUpZVKAcdHR35BDOb3Vrl4WaeCCQLcu8/&#10;MYOlhRmCQxSQu2vXLuzbp3icxrkP79y5g+HDh2P69Olwd3cXj+pXrlwp3udHPlyC9J9//sGff/4J&#10;T09PoXTOplGyI0eOxM2bN0Uf5ubmGD16NIYOHYrHj5Of9zC9PwqOEQOsuYU57OzsaLCer4De5y+e&#10;w9HJEW/MXsP0tamwK7z396PXb2FiFQpLykOsb+qOZ/o2AnjjruYWSYq6A6nEFjA2Noavr68AaTnJ&#10;CKRUBMRAH5oi6e/8+fORK1dONGhQH8ePH6cfpYrrnycLCwuoqaujRJmSUcBZHMOXHcCqe6+x9Ko+&#10;2vRdgLLVeqBFj7lYdOkZVt81E37a076RpPpGiHacPL3sq41uDLkzd9+k/srjt6p/0Dn+CmFUipV/&#10;IJqZmeHRo4eU4eUazpw5TT+YF+KPP2pGbbsAZh26Q32GC9tE7D4TBNvvM0jQ+mcDgO4TtETf7bpN&#10;g9ZRW1Jz36Q65LKSGw25azauUWBbtlByU+rsTZl+Nm3ZTU8xlFEoV0EMHLwE07c8xz8TdqJaBU5h&#10;pozSZUrTuaiosCYHnaVMzGUvMgIpFYEkQy4D16PnFrCxtoyB3J07d2Lv3r1inxi0GEzZr8TAunDh&#10;QtjY2IhyjTzt2LEDurq64suJwZdvChoaGrhCabbYzztgwADxJcbWBwZdVjovXryYUseb5v2wGs0A&#10;+9b8LVkRrATkMvRu3rIZs+fOxrTp03Dz1k34UKYKzlZhaGSCV5YhYMVcQm6af1xygz+JAF/bR44c&#10;wbNnz+Jcip/GXLt5CY1b1IuCTRX6W4xaQZHLVKG2cknh/ChQsAH+nrES/dXXo5/aRvRV3YRJ284J&#10;BZbtBrqOgTjtD2gcvEWqWTEULlgMTx4/+enno6+vj0aNFLlT/+w6FgftP4jBcLqivwDR52HnIKEi&#10;i0be4cQMVmPIbT90qui3+6CF0D7rkqqAy8pujF0hSsldtGKJ4tg/p5A8L8/0REWAf+NNn6YhPvsa&#10;pVpQBTpLaFIJYS4jPHfPK5QrVk289/2TzER1LheSEZARSPUIJAtyH7+whJ2tFRjgePoeclmR5Yl/&#10;3TLksoI5Y8YMMY9hmFWgW7duYf369WIeK0Ts6R07dqxQeFnJdXBwwLhx44Say17WzDqFhIaIgWZv&#10;3rwRjTMssJLL89ZvXI8Lly4In66LqwvZGDzx4qW+hNzM+mFns/2OT7WysDDB7DkzUaF8eQEAOWjg&#10;WtlyRdC2fSP8Uacy8ufn6lTKcfhsC6JKo46o2qQ7qjfpjdot+qJareZUzSoHlKmfzZs3JRjhefMU&#10;iiun/FI9+h82vbBCm4GaqNqwJ+p3HI3lN/Wx+p4pVt4xxZoHb4Ud4QgBb3wD5U6St1jj6F0ULPEb&#10;iuTKj6Gjd0Dz5Ls0gdzZ2/VRM78C2sdMHkdqeuLSwCUYJLlAoiMQHvGFRJux4nytXaqt+NxVD5pB&#10;7ZA5Zu80RJmCiuwX6hrq0pub6KjKBWUE0i4CyYJcfoTu6GBHA1MUkMueXLYs8MSjUIcMGSJe8yhU&#10;LS0toeROmjQpBnJZDWIld80axSO4uXPn4sKFC8KTy4PZWBHidRkI+fF7dH9pF5aU21IIqdN+79/T&#10;aNzXMH5lDA9PD8qFy0UhXOHm7iaAl1OMORHIe9Drx0+ewVgquSn3AciekhQBTvmXEo9cP5N31NjA&#10;FIcPHcWpE6dgqK8Hby/yppubUiGZE1i2ZBEGDeiDjm2boV7t6ihTtgR5axWlWeNqtapWFpachCa+&#10;f+TLlzeqj/xQVmb7RK5YfbK6XJxaBeTOX4tU5HVYdd+MCl6E/uDhZVVZ49gDFCtVX6zf4LfW0DxC&#10;XtxUtioIkNJ9C9UdRmhdtJPYdsvOreFPP4bFJMXchE6DFHufQz16wkTxGVQr3Vx89qoH3yogd4ch&#10;KhWsJd7r2q1rvGNQUmxnZEcyAjICSY5A0iGXLJ8vjd5RZgRHhEalUDl06JB4jMnTp0+fhO+WFdgp&#10;U6bA1tZWDB7jxzk8jweN3LhxA3p6emjbtq3w5FpbW2PmzJlCueV+uI/79++L5bklNmNDko8+DVYI&#10;DSMPIeXGNTE1gR590buS/9jRyUH4cRl2ufFrbq6k5t67/xDGFjSqXdoV0uDTkZv4PgK/DLhJALCI&#10;8GD4eXjDiZ7amJqY4uaNuzh2/AQWLV6EEaOGY0D/vhjYtx9GDR+NI4cOx/lhRe9vdJUpHsy5dtVq&#10;1K75B/LmLoBcKvlRsfxv6D+gN4YM+xvtOjRDKeEb/qokF6vYGGseskc4LEbRZRsD2xzqtRsiIKZt&#10;hxGYuOoWwQ2nD0u9rAoxfRNMaRFQ9xu0Umy/Su2qsHN4J0/YBCLA50NcjZ8ORp8j/JpbQtMXKkDx&#10;hSoFLtuwQnwGvxVvANXdxiKFHEPurB0GqFiYs18Q5HbtKlOKJRRQ+b6MQDpEIMmQa06Qa2jqCE93&#10;15iLmqGUW+yJ04Oxhy964hsMz2N1NrpABKfQiojgkqMQmQa+TynGg9ZcXamOcCae2JscEBiAVyav&#10;8Oz5M7iQgmtPX+psx4jd7B0dSNF1wq07d2Fk8VFCbib+zOWucwSiR7bHStwbA8A87+dlhsM/U3aW&#10;iCCEfwqle0T8GQWilWe+j0TfS8LDwmH91gJ3CZqvXb6Ol0+fIvijL1XLCiY11B1Pnz7Cnj0HMH7C&#10;NNSqVVtASplqDcm+YCYyP7B14YxfJGYd/A9KyrlRvXA5TF78H7TPuaZ6ftzYAK1FhScGzz0k9q98&#10;1QowszJXnFpJ+CGR3c7F+CBXhC1WdbTE/ZhTnHePjB4gZ+HcKJSjEMYM3Qb10/ZRkKuP0gUVFekm&#10;T54s7QrZ7WSTx5spIpB0yHUAjN+4UI5XD1GiVk4/jwBbL4KokpkJQe7TZ0/hTGrtO6qzbv99c7An&#10;VdeRBqHdhpG5hFx5XmXWCHCiJ7I8iNykn6iFR/39mgDqK6kxRFBjxSyqbOvXo05iXlQCmGilLrGR&#10;YzHPUP8VGtVT2BHKVe+OLXpOBLpB2GLgiGqNeyA3zR/QYQbmnXFOk0pn30DuSXsMnrFP7Fux8sXx&#10;wkBPQm4CH2405Cb2HIhrOT6PXhkZ4PzZE7hKYyZ2H96JguUUFQC7Vx2MhdtIzT1mRXYFA5SNqki3&#10;du3aX9mkXFdGQEYglSKQLMh9ZeZC3ltPCbmJ+FA+hX8S5Y+NjY3EQDxnUrPt6bHju++b/TthWbh2&#10;/YaE3ETEVS6SkSMgqhZQY7WWG7/OWPlduXCY4hkSsGHJGhrcxl7gMph39inOUTaFRj2mCKhpWqsz&#10;5m7TE8pdmtgUYlkhtKIgNwfth0rBnDh78d+M/KFniX1zdnbB6DHjUL5UGeTPoYziKvlQtGAhKBcg&#10;LzcNoGyiVAdqGtehfuqdgNxKhRRp69TU1FLEy54lgigPQkYgA0UgyZD71gEwNXdHANW4DyMll5VK&#10;2eKPAQ/O4zgZGRmJjBJ27+wolZhlnM3G1hrnL1yG4dsgWElPbga6TOSuJD4CDLOxAZcg9wv/m2RT&#10;8bg4vmpWid9CSiz5mfYlJFKBuSf2HheKrXKO3Fh2wwAXKP1vjaYdBPgOnbU/TVKGxQXQDLlDSMnl&#10;fWPAWrNxXUocerbtQ6i8MXmfI8WgZkNDAxgYGIjqk1yV8p+hwwW0cjaP4kqFUYwKP+RTKiDm5aFC&#10;EG3ztcQszWsEuXZQ3WWE+mUbi/eaN28urHhykhGQEchYEUgW5L6x9ICvtyuCAv0pp62fbD+JQQC9&#10;9zHoA40qN8Nh3YM4feo41T+Pu508eZTeP43X1mEScjPWdSL3JtER4AE9UQouw61oPI9tCVH2hG8q&#10;UYXTe6HxwC9vNHUMqGyo4KKvPL01MkPt3xWpoCZv18WwRZuQP28BlKasDKOm6kDjRBwpwzjDAjX1&#10;I1bQPu2EeaccxV/t086iaca1TrRKy+sds4bWaUeoHbGEKo/Y1zH7oc2j9wfPPIACSnnEvs2cq5ro&#10;T0EuGH8ETN4YQFNbDY0aNkTxoiVQplR5tGvXDrVqK1TZPJTTuXPdfpiy+gYmb36IMdpn0fqPvvi7&#10;80zMWf8EqntNMPeQGbQOmqNP20linZIli5OQYfDjRpPmupEfm4yAjEAKRyDpkGtPXwp2wWDQfUMD&#10;NGRLRAwsvfCWRmuzAm742hlGr13ibPyemZUPzO2/yLK+KXyiy+7SMgKxy6lGQeo3X/axB6VFg2/U&#10;ALVvmDa6mKvCz5sSU1zM8YWYvO/ff3+TuqwgqXdlqQjF8CkHf8iLy3lS1Q9bioIA4xdcQceec9D5&#10;f2po32sm2vSYjLY9JqLfiHXQPGZH5X+tvrE5qB+2oLRktpg05yT69lTF1IX/QeO4LdQImL5vDM3/&#10;zNRFIVITlZVyQ3vx8gxm+kiJTyRt+3j92hiNmikGG3LLTYVKVESxEsW/C1FO5h6/9YfGZgNoUD5k&#10;DfoRo2jW4q8qfX7RKeQ0T9hhgtpZlOLPR1kJ586e/O5g6GyLPr3T9jDl1mQEZASiIpA8yGXQdZAt&#10;qTHgzBQWCTRehkv4cmU5WfFMXqcyAqkfgchPlPB/2DAF6ORk24ISPaJWRusmQ6GmQ/lqOW1YVG5c&#10;Btx5p+wptdkG1P6tE5XdVeRJ/b4VJjWwZ/+lmLX5uVBo2Y6gdcIeU1bexZ+/90T5HBVRmNarXqAG&#10;/vitJWpVaImaFVrFtN/p39UqtUS5kjUJcKmkbMEiuPXwDsG+lAaTfUZQ6BbNm6cYyMclekeswITV&#10;dzB+xQ30aDkLbSv8hdETd0Nt1ysqJGL57UDDKOX+G1vJQUrzpmuFVk3+EX2OGDWQ0moqcseLiT8q&#10;CbnJ/rjkijICKRGB5EMug65sqRYDCbkpcXrLPmQEEhEBghEuaKOsQrlzCXLZ/5qPoKVffy0suOBJ&#10;qq1CzWNrApd07dV/GXk1yxDYKEoVFy5ZSngyhw8ZjOH/DEL9P2tBRUXh66xXvgO0SNGdT9kZJq29&#10;g9/K1BfzCxYsiIJFviqIcYFy7HnNWjaGo9s7YibOWpFSunYiYpPFFhk9TOG5rVe9DeYdtyc13pYU&#10;dxuo61pAndR0VmyFWpvIXMjaZ1zQrvNk0Wez1o0oRZ3ftxGLBt0sFkd5ODICmSUCiYBcd7w0doI1&#10;patl8JItbWLA8TZ84w2uLscxj/sHRSQNZHOgARMWohoU5yXmwRRykhGQEUhaBHhAaN0GdWIU2YK5&#10;86FCieqoX7Mb6v/eDR1rD8e0Zbcwc+szlCv8BwFxXnQZOBBrDuzAE5OX8PByQ2hoAJU6D4StgxV2&#10;7tuB8uXLUn8qqFG9Ler90R0VitYEZ0ooVqwoDhzfi7t6N7H1wEYsWLUA07VnYNLcKRg3YyImz5yG&#10;uepqNIpfHXNVVaGqpoorV68gUhQnSLiIQdKOPPsszWnqNCmWDKQ1q7TEvJMOX2FWVDJTKO5JaVqn&#10;HdCtzVTR5x/1q1EFy+9K0EvhPfucYPJIM2QEEobcN5649+Alge47PDeULa1iwPG+/9hQQK6lhNwM&#10;efHInco6EYiI/Ixrt66jY9dOyJNXMdArurHymp88sdXzVUeVIlUIVHOjWMkKuPP8xXcB+BZAL1/5&#10;F3/Wq/eDlaFnty74EPid4hfVU8ZKtJZ1Pt/oI7l8/RIKFc5LA84qYeLKG+SPtiFbQtLANjYEqx+1&#10;xoTpR1E8T1EULpoHBq9eZr2gySOSEcjEEUgQct/YfoKeiQv0XsmW9jFwhqlVMMwdpJKbia8xueuZ&#10;IAKcbYEnRxdnXLx8ARMnT0SDBvXQr8/fmDphMlo0bC5gldOK5cqhQnaEnFixcg0+02rhkZ9IZSUb&#10;AadIY0rlhBFR01t6yrJuw1ZMnDgTo0ZMwNLFK+Akn7ak2hkRu+JZXBsxszdHFVJc+bNsXLQN5m54&#10;AdUjibcnfK/yst9ajawOvxdvKPrcd2hvqh2b7FhGQEYg6RFIEHIZsKRFIf1iED/gMvhKu0LST3m5&#10;hozAjxGIJEBlM0D09JkebXt6udNAoo9i1lP9x2jXsTWNxP+q8Nat+wcsrMy+dsars5grMqZx3TdF&#10;qXOe/Um6DNLktEsIch/oP0GpGqWhnFMFdZWqY5b2Tagdt06SRSE26IpMG/veoF3JrgJyh44aKvKi&#10;y0lGQEYgY0QgQciVg8sy8gA7CbkZ4zKSe5FVIsBCbBjX+41jsneww/o1K9GhQ1s0bdkI2ks14O3n&#10;8cOSrAqL4sYEyp+jCk78LD6iQEE8Y8liLJ1ypH6iTrGflvXl7AorlkIpVw6hyHdvOhGaOlTJLhle&#10;3BjQJS+vJg1WGzF8G/0AUkbJciXx8MmjRO2rXEhGQEYg9SMgITdTZ4iQkJv6l4jcQnaLwOfISALU&#10;+DMY+Pn7wNnLCSGfY6WLigoSrxUuNOEkZECIvShv95uiGawKR7WownHZ7fNIyvH+DHLtre3QsmlT&#10;obhWyVsJcyjHsdoJ21/y5DLsqh+3wfSlt1BZqYLoe8qs6YiIkO7qpHxuclkZgdSKgIRcCbmpdW7J&#10;fmUEMnwEkoCiiToWhqzwpCHud/0yIIcR14YRKnNPrCpHeX0l5Cb4GcQNuQoZfNfmDcirooJcBKKd&#10;6g8QxTqSkkkh3mU5d/L+t2hXT5Evt0nrZnD18ElwX+UCMgIyAqkfAQm5EnJT/yyTW5ARyMAR+Exg&#10;mmKwG8WjUfXbEEH//kT9fyLrQoRQaBOaSEUmwI0QkMuwy75eAt1ov29iukhoE1n4/UhS4cUAwO+m&#10;0FB/9OzeUUBoKapwNkHrnCitnCKQu9+USjQ7oP+YbciVKx+q1KkKS0pJJycZARmB9I+AhFwJuel/&#10;Fso9kBFIxwikGODGOoboPqM9tfH9jeuwv1Y1i71WOgYoE206PrvCvfu3UaxUEQG5resMg9p+M0Ul&#10;uyTmxY1vec6yoEFFQ8qVrw+V3Mq4fPuGImqpcXJlos9D7qqMQHpHQEKuhNz0Pgfl9mUEZARkBFIt&#10;AsEfgzBimMJKUCZfeUzVugSNk+++Ldv7i7ArUokdtECFCg3Edvbo7E+145EdywjICCQ+AhJyJeQm&#10;/myRS8oIyAjICGTgCHymzBix7Qr82uSVMapULK8o51u3uyizPJeyIqSUisv9KCDXHNUqKQa27d0v&#10;8+Vm4NNE7lo2ioCEXAm52eh0l4cqIyAjkJUjEJcf9907W/xR83dFAYj6/aB91jlFAVdA7oE30Dpu&#10;h1pVW4rtbNuxNSuHWR6bjECmiYCEXAm5meZklTsqIyAjICPwswh878nlf/NgtKEjhwr4rF6+EaZv&#10;fEJpvyh12C9aFL4p73vCDlNX3ka5YhXFdjZvWS8/KBkBGYEMEAEJuRJyM8BpKHdBRkBGQEbg1yPw&#10;fXaFaGV3//GDyJ0/Dwoo5UTD0u0xd8sLqB1Ofjnf2IDL/aitf4qWZdogBwFuuTKl8eTp/V8/GNmD&#10;jICMwC9HQEKuhNxfPolkBzICMgIyAhkhAj/YFaLSidl6u6DrgJ4EoTlQUEkFoztoQ+OI1a97cw++&#10;gYbOWwxvMBUllPJAJYcy1ObMRPin0IwQDrkPMgLZPgISciXkZvuLQAZARkBGIGtEINquEPsvl1nm&#10;OhpXH91C0TJFhZ3gz6pdoXHMhgaM/doANNWDb6G6zxR1izWHMvXbs+tfcLCzzhrBlEchI5AFIiAh&#10;V0JuFjiN5SHICMgIyAhQWlou7PFd4yIcXDfO6p0NylQqLSC3dtmW0Nhu9Mu5ckVWBV0LVCxVV/S7&#10;Y9cW+THICMgIZKAISMiVkJuBTke5KzICMgIyAsmPQFyQK+ZRl29M3qBkiWICRksqFcGwIZugcYry&#10;5f7CADR1sjxMVD2FgvmKIGehnPjv7sXk77xcU0ZARiDFIyAhV0Juip9UskMZARkBGYH0iEBckBtd&#10;dcz4qTGKFlTYFXKSL7dL7/mYd9rxlyCXi0r802uxsCpUaVwVNi62Px62rHqWHqeC3KaMgIiAhFwJ&#10;ufJSkBGQEZARyLoRiKqO7Gzjgfr1mwnI5QFo3fosgvYvQq4mQe6AHouRm7I2VKpZHVbW9IXy3fSF&#10;vBJsl5CTjICMQNpHQEKuhNy0P+vkFmUEZARkBNIoApxg4f/tnX1MlVUcx0G4IRdzk0EGZIkuKlFD&#10;sbVQnAt1iaWiMsdwzpVSvqRwuQLOkemkVctWpDlUBMMxcVr2h+kf5WxzkW1WIqDEi5ckx8t1OsAU&#10;5PLtnPPci7wUIS/Xey/fZ3vG5n3uefk8524ff/ud37HInWcWYO++LHiP1ivRnbsoRUhu9YAiuSn5&#10;VZg/xwAPIc2j/Z9AYeGvPSVX9C+750UCJGB/ApRcSq79Vx17JAESIAE7EZAZua3KcoGS0mI8NT5I&#10;Se68mBRsLbg+IMlNzTchInKtdppaRARM1X91nZUQaynZjOTa6WWzGxLoRoCSS8nlj4IESIAEXJpA&#10;C1rV/Orq6jBtepiS0lnj5sC4uxBJh0r6J7pZvyPt2HVEzUvSIsPRC9HU2NxDcmVOsHBdXiRAAo+A&#10;ACWXkvsIlh27JAESIAH7EbAIzZSpuW1tFqzfsElIqTuC3Z7EuvRTSBb1cvtTYcEg5HhT5i8Im7RQ&#10;5PiOwDsb3xVpEaKXzhvNpN1Scu33otkTCTCSCxQ7tdh2Hr8FFZXXcOVKKS5evAiz2QyTycRFTgIk&#10;QAIk0IVAOywWzT5Pn/keev1o6N188GbacWzpp+Sm5l9D3ObDGCkE19P9MezLOqD12FlyrZverK7L&#10;d0ICJGBnAozkOrXwUnLt/HthdyRAAs5KwCqctbUNmPHSK1pe7tRVMGaXIlEcz/sw0Vx5UpoxtwwL&#10;lr6nyod5j/TGqTNnepVcZ8XGcZOAMxOg5FJynXn9cuwkQAIk0HcCcheYuLZt264kN9gvHIasIiQd&#10;vPxQkmvILsHGzwoR5D1ROyZ4WhjKy7UaubJkWMelupNb35iV2/eXxCdJYPAIUHIpuYO3mtgSCZAA&#10;CTgwAVsmwQ/nzsHX3x/eHt5YEfcJ0r6u7bvoig1nKUdNeCN6O3QiTUE/So8vvszE/fuigoNMye1R&#10;SoGS68BLgkNzcQKUXEquiy9xTo8ESIAENAJq85m4zc2NiI5foqKwIeNfRsLb2TDsL4I8pjdRpCL0&#10;lrqQlFOCpI9/wvP+s9X3o5e8hoZb9VoHsnFKLpcbCTgMAUouJddhFiMHQgIkQAL2IpBzMg+6x3VK&#10;VMe6jcGzgTMQ+9ZeGPMre5XcVBHFXbk+V21c0/v44NCRg2rIMpLb3r26glWtma5gr7fKfkigKwFK&#10;LiWXvwkSIAESGHYE7ty7gx0ZO0Xd3OnQjfBUshvoGYh1GwtgyL3yr6Irc3eTD5Vi5sw49fyrUXNQ&#10;V1+nYsTtMt/Xurlt2MHkhEnAQQlQcim5Dro0OSwSIAESGEIC8iSytjZUVFRgzdo1Slo9xR0Vthqp&#10;R/9Eosi97Z62YDhchvXxn8JX1Nl1d3dD7uEcLVZrbUu2x4sESMBxCFByKbmOsxo5EhIgARKwEwEZ&#10;ebVJaU1NDSJnR2o5ukHhSPz8ZxhyekZzjV+V4/UZq+EhnwuZgMqqCjXalpYW1RYl104vj92QQB8J&#10;UHIpuX1cKnyMBEiABFyLgMUiTkKzlhXLy8uDl5cXdDINYeoyGA+IDWbZxZ2iuUXYkleBaeKEMynD&#10;y5Yvxt27dxUQ2Y4W0bWmLbgWJs6GBJyWACWXkuu0i5cDJwESIIHBInDjxg2EhYdpG9E8/LAh+QSS&#10;c0S1hf2XrHcRUoTkTg1doJ6JXxUn5PZBeoJNlgdrPGyHBEhg4AQouZTcga8itkACJEACLkAgfUe6&#10;Elh5illU6EoYRQ7ug5JiIpIr0hXCpixSz8SsiEHL/XsdkVymKrjAAuAUXI4AJZeS63KLmhMiARIg&#10;gf4QOHb8GHTeWlmxyc8twFaxAS3pYDHkMb6Joo6uTFcID12qPo9dGSskt6UjRcGWstCffvkdEiCB&#10;oSFAyaXkDs3KYqskQAIk4GQErl4tw5TJWsqC35hAxCcfUdFcWTZMbjqT6QqhIfPV54tjY9Daqkku&#10;BdfJXjSHO2wIUHIpucNmsXOiJEACJNCdQOdcWoulHe+nZ8DDQ6ub6+flj6DAiYicl4ANH/6ItKPX&#10;MWtugvjMHZMmh6K2tpZASYAEHJgAJZeS68DLk0MjARIggaEhYIvAdq+IYK6/BYMxSZxmNlKJrrxl&#10;ybCnvZ5BQtoJbD7wG7z0o6Dz1OHkN98OzeDYKgmQwKAQoORScgdlIbEREiABEnA2ArY0A9vf1tZW&#10;NYXGvxvx0e4PEBA4tkN0peyO8wnGuAkvwsNTi/Tu2pnBVAVne+kc77AiQMml5A6rBc/JkgAJkEBv&#10;BDpXSTh9+jssj12GiIgIkbYQ1FF5QQqur68fzp4921Fnl1RJgAQcj8D/Su6lcoC3ozKwoOyPShQX&#10;X8aFCxfQ0NCAqiph7bxIgARIgAT6RUBGdW0RXZnKcPv2bdy8eRMFBQUIDg4Wx/m6IyAgAJmZmeo5&#10;1sftF2Z+iQTsQkD+dqurq9FQV4eQF0Llf1S7XjUNAG9HZdCOuvoGyCLmJpMJTU1NMJvNdlk47IQE&#10;SIAEXJXAf51cdv78eezZs0dFcG0RX/mXouuqK4HzcnYCzc3NkNFc6Uc7d2X0lFxnnyDHTwIkQAIk&#10;QAIkQAIkQAI9Irn8BxIgARIgARIgARIgARIgARIgARIgARIgARIgARIgAQcl8A+IzPSWYj4zLAAA&#10;AABJRU5ErkJgglBLAwQKAAAAAAAAACEAvi+d7yO7AwAjuwMAFAAAAGRycy9tZWRpYS9pbWFnZTQu&#10;cG5niVBORw0KGgoAAAANSUhEUgAAAw8AAAJNCAYAAAB3O0kFAAAAAXNSR0IArs4c6QAAAARnQU1B&#10;AACxjwv8YQUAAAAgY0hSTQAAeiYAAICEAAD6AAAAgOgAAHUwAADqYAAAOpgAABdwnLpRPAAAAAlw&#10;SFlzAAAXEQAAFxEByibzPwAA/3lJREFUeF7sXQV4FVcTpe5KcXd3LdICBdpCW0oVKrS00FJaahTX&#10;JBBCEgju7u7uBAIBYgRJgru7Q4Dzn3P3bXiEAEHaH9p9cL/3snL3yuzunDtnZpIkcT7OCDgj4IyA&#10;MwLOCDgj4IyAMwLOCDgj4IyAMwLOCDgj4IyAMwLOCDgj4IyAMwLOCDgj4IzAfR+Bkm++Dac4Y+DI&#10;gCMDjgw4MuDIgCMDjgw4MuDIgCMD8WXgBvBRrMxbKF62olOcMXBkwJEBRwYcGXBkwJEBRwYcGXBk&#10;wJGBOBkQTrgBPBR5vRwKFi+L/EVLo4BTnDFwZMCRAUcGHBlwZMCRAUcGHBlwZMDIgPTjgiXKomAx&#10;6cml7rlI51a5L3UVK4MCJd5A3uJlkI913kvJz3oKsth4wPSbdQon3AAechUohjQZsiJb7gJOccbA&#10;kQFHBhwZcGTAkQFHBhwZcGTAkQGXDGTPXRBpM2ZB+ux5kTlvEWTOc5dF5+YtijSZsiNd5uxWXe71&#10;8XcW7s+SL4HC7fGPVV1ps+ZGxnSZkDdLLuTJkjNeyYW8WVlc+/Tt/rf78dqXPX0m089seQrGzX3a&#10;DFmQmzjhBvCQJWc+FCBy+bBmHVSuVhNvf/iF+a70QQ1UTkTR8U5xxsCRAUcGHBlwZMCRAUcGHBlw&#10;ZODfJgNVPq6F7Lnyofj7NVC2Zj2U/qzOXZfytX5F7pJvomDZCnjzy59YT924usp8XhcFqtRA1jfe&#10;Q7Y3P4grWd9432zXfvdrv/nVL8hb6QNUypQVTWgRaZC/KBpQ0Xcv32fKgXo58+O3QiXwS/4i+C5D&#10;NvycpxB+jXfcHwWLo3bOHOxnXrz7yTcGB1QjLpDlITNxwg3gIXOOvChEM8VbVT9BkVLlIW6Tyuvl&#10;3kap8u+YIp+IImXeRVGVsnapwuMquY6vGHeefb7zbY2jU5wxcGTAkQFHBhwZcGTAkQFHBh5OGSjx&#10;RmVkzpIdxStXRcEKVZD/zcp3VfK9UQnFq36EvMVKGvBQpPIH0DZTH3XuTIVex5e//YWuY8bBZ9CQ&#10;uNJ1zFizXft1nI7XeTo/75sVUTlTJvyUPRu+TJ8eX2XMYJUM6fHBSy+h7Q918XW+fPjwxRfx/ksv&#10;ol2DX1AjS2bUSJP62rE8/ttMGVErRw6rn6xfeEC4oFDJNyCccAN4yJA1p0EW5d/9CIXJa8pbpDTa&#10;eLTHsBEj0bN3X/Tq0w8jR43ChFE9MHaoD8YM9cXoIb4YO7wLxowejopVPjJ8q6KlKzjFGQNHBh5i&#10;GShW+q2/ff6KcXx0nX/mWv/Mdf5tz75/co7udOzstt3pec7xzvvZkQFHBu5WBrSAnilrDhSp8C6V&#10;93eQt2yluyp5ylRE0bc/RO4iJZC/1Jso9NZ70DbVl5+RT5NnL4DmAd0Qc/oU1h05jPVHD5vvmNMn&#10;zXbt13E6Xufp/NxcpK6QMSO+z5Ydn6bPgM8yZMTnGTOhWtLXUPfNcli+ZStGTZyIimnTos1vvyHs&#10;6FF4N22K9159FZ/zWB2v8gXPqck61M9irF94oBxxgfCBcMIN4OGFF182O9+g6UP0pZwFiqNrt574&#10;8ps6tEjQUaJ0JYwZ0Rv75pXDoeU1sH/p59i16COsG5MHS6Z2ILXpa+Qp/LqxXjjFGQNHBh5OGShA&#10;Z6v8NHvm5zNADlNabZCDWH46iKno2aCiZ4X23fk80znMvoauY65lOaHdqj7jVMbr6lmUqOuqbWq7&#10;CQJhXce029WnG9utdlltU1t0rOkv/775dV3nmHbdzVjc/Tl2G43Dnau9BdnWRI1NItrqPm7Xxs7l&#10;3HcX82/PX5yD4F3UYY+x5rCA5NGWnbuWxbsf//jzHde/BOTzjmU3EfPzT8ubc737JyvOWD68Y1mk&#10;VDlkpFJdgKv9uUu9hZwlyt1VyVH8TRQo9y5yFCqOPHxm5CtbGdqm+nKVLI/k2fKjTuPmGLNgARp6&#10;++CPdh3Mt/7Wdu3XcTpe55nzqeS/QcX/y8xZ8EHadKiWLr0p+l3hpZdR/7PPMGbePAyfORPjFi2C&#10;t5cXKqdMhfdSpcaHtFTYx39M4PFR1mymn4VfL2/ef8IFktvniRNuAA8vv/qa8awu/VZVWh1eRzY6&#10;bPh17oKqn36BDHLkKFgag/p1xP4lnwKnlgCHxwFH+mDLjPKYMqwZ3nqvpgEctpLhfFvKllOcMXhY&#10;ZCBv4ZLIkjufceDKmD0PFEQhT+ESyJIrPzJky4WMOfIgJ7mUeYqUNM+Iu+lXvqKvIzfrzJGvEDJk&#10;z4VM2XMjd8Fi0Pab1ad9OcnRVDty82GbX+DjNvdWPu5XvZly5kX6bDmRhd+Z2H45gOVzKZ3udaif&#10;WekUp6LfeTgWuQoURXYer+vm0XXjXdM+Jwud6BKq83ZtvNv9ulYu9k3typ6vMDRvam9ezsvd1ul+&#10;nj3emnONW2aOW0bOU9Y8BTimfNnpWreYr/htUH058lnzJ5lSO6323rkMqa9ZOd7puQKmNmXPW5Dv&#10;nSLstwVC/x9F86H+qMSXY/U1e97Clgzdp/n5f/TRueb/R7accX+wxl0LTBmy5EAegojsxcoiW5FS&#10;15WsXEDPEr8U4jMrgePy0PKejc+unHwO5qTir3NVX3bq4Smy5cVnP/6M1l274/nUmeOK/tZ27ddx&#10;Ol7n6fxsfC+WouWgOgFEpdRpUDlNWlPeJnjQ3/mTJEHTJk3QecgQ+Pftg7IpU6P08y/gHQIM+1h9&#10;v8vjqxKAqJ8FCGz0nBYuEIgQTrgBPLySNDny8aCS5d82L4hMfNj5dgrA1JHD0L+jNwZ26Y5Zk4cg&#10;emolYHcnXI7+DYj6GGtHpMXYQa3IiarBh2QR8yJzijMGjgw8fDKQmtHWOgV0RXhEBGbPmYdyFd9B&#10;8jRchfishtkWtGIFPvz4M0yaMg2ff/0tI07kMdEiUmXMapT0PIWLE3zkRypGZVBdaTLT6YogIVdB&#10;K6pE6ozZkCJ9Fnz21TeYv2AR1oSGIiQ0DAsWLcYnX9TCq6nSm7oyklcpkJAtbyGk5nkvvpYSH39W&#10;ExFrI1G12kd4gX+nY+SInFTupZwZWTOA5tqYS7lOT85mjS+/xpLAQCxdtgyLlixB9U9rUPHMZdqW&#10;lcAgd6Fi5hrJUqcz9MwxY8fjpddSwaO9DxdPAvD9D/XMdd9+v7pRWnUN1a3+PP3CKxg8ZBgWLl5i&#10;lNgMHI9U7Hc6KrZxbePxmfks1TW0X4BDIMY6jlEtqPzr2x6z1JmymXZpLDNxHHScNY6FzTiqntdS&#10;Z0CegkWwkOP2e8NGSJU+M0ax3X81bYHX0mS0zuFYa7wz0cFNdakN7vMiZV4vhYTGLj1Bw8ef1+Sc&#10;r8WSpYFYtXoNZs+di4rvVEGRkqXM/H9duw6Spk7vGkeCCs5XWrbTkgVeU/PHfqi9LyVLhQ8/+Ryr&#10;14Tg9bLl8eZbb2Py1Ol47+NPzZioz2pr3PhQltRW9eGaPJRgW0vQYS8vChYtgV6cK7Vr2fIgeHp3&#10;pMzk4/m548ZLIFfvsywEgxqP1GyXShpdi23Sds2F+ho3Lq4xS8tIJTkIVu15Vhsy00kyG+dY52q/&#10;gKnmSX+/kjItPv3iK9OnCu+8hwyaN3O9bKbvjTkvkqGyFSpdayPPy0ZQ4S6zzjPz4XtmOnP235oz&#10;PVOkVOfgYkUmOh5n5GKIXTLwmZNJujOL+3bzd34ep+I6XsdmpzKehc+UbFoIIgjIxG3ar+OTZ8uD&#10;Cp/UQO2GjZGez2odr2/9re3ab19H5+n8zHwPFkuf0YCFsrQovEGLgop+v/5aMnxK6tJvv/+Gej/8&#10;gAakLX3/+ecomzotyiRPGXesji/PUoEgRP20FqqKo6T8K/hbOOEG8PDqaymQl4NRggdpBSVznsLw&#10;9e+M6FqVEFWzAha/mR8ze7ZH6ITXgU2fAGtLAOsyImLA4xjRrw0q0vKQg4OjiznFGQNHBh4uGZAi&#10;mTRFGkyeMhX255vv6uDV5KmwYOHCuG2Vq1SlwvoX3iSwkALV4PeG+I4K9jtVqyE1gUGREqXwXd0f&#10;UbvOD/j2+x9QtGQZKoFZ8NW335ntpd6sQMWXil2hotizZw927d6D/OR9pueDqhqVye9/rIdKVMBk&#10;/chF4PH9Dz+hJoFKXW7Xx8fXD198/Q0+/+JrFOaqSG6u6qjtefjsys1irf6WMgBEytru3buxa9cu&#10;1Pzqaxw8dBDr1q9nG8rj62/rGCU2BwGK2lmoWHEqt2tw8uRJvPV2FXxa4wt8VvMLNGrS1Fy3+mdf&#10;UHEtYECBgMNHBCGff/Eltm3fjsPkor6aIjVKvVEBdX78yQCd/FxtV1sEOCqwvm++r8t21yYYy4g3&#10;ylc0x334yWe8fn6Cs5qoVft7Mz5f87t4qTfMcWXKvYW69eqjDksOrvpno1KuempRcS9f8W3TLin3&#10;+YsU5zz8ifc//BhvUcFXXd+46qtc5X2kSpcZRV8vY+r/VvPCUrpcZVoBiic4dqk4j7qOPg1++x0N&#10;GzfB5cuXsSYkhH0sZwBL+Upv4z1er3bdegQV7xF8ZcAnHDPNV4XKVRjmLxvycp7196c1v8Svf/xp&#10;6uvQ0Y8yUhp/NWmGYq+XpWxkxRe1vsWP9X/Be9U+RlIq4u+8V82Mw9eSGcpWFQI3KWk59WIlQBg0&#10;eIipa9DQYRzrL9CkRWuOf1pe91388NPPbNOPHNeCSEclX3NsxoOy/DkVfBXJZvmK77KuPKjOF7H2&#10;6ZiPCZJ1zS9q1UZ+Ai6FLq9JWROALFn2TcpbKTMudX6sbxwH8xF46rfGsxzno1HT5oz/zgU4ysGv&#10;f/xFuaqL7LTk+XbqbNpbjHOQJWceU99X39Tm32/wHirhvC8dncGRgYdEBmQJkiU2Cx2WM+TjAhVD&#10;pNolVY78KMtnWNVa3+HtL76JK++T+p+v7FvQfvvYdArxyjoyc1EoiwEUfAe66srA8KwpsuVDkYpV&#10;8F6t71G55tesq5b51t/arv06zj5H5wvMFM6YGeXSpENJWhVeT5XGlOLU7ctxIa0W36/VCCDyPvcC&#10;yuXOi28JHqoWL2n228fqu3TKNCibIZPpp+jLeo+VkH8F37XCCTeAh9eoJOgFrANScyVLqymenp4I&#10;qfUuzg7sg3kV38AE/9aY1iUNVvV9EUE9HmdJgnEtk2DswNYoUfYdpOAqZTqu7DjFGQNHBh4mGWCs&#10;ad63z/ChMmr0aKPoXLp0CV2790BarkBs3boVF/n3UTpY1fr2W7P/l19/wyuvJUe37t1x+tQpY5ko&#10;WKQYApctx7lz57Br505zXJ0ffjTKpxTsc+fOYsXKlUiVNgOefOY5bNiwEWsj1+Hxp54xyu7+/ftx&#10;6NAho+wXKVESg7iqr4+ffyfU+OIL83vDhvXYToVdymzNL2vhZVoh0hNopGSdr/GZlTJtRvP3S68m&#10;w4cfcZGDn5atWuH5F15C54AA83etb2ub71Zt2lLJzWx++/j6Ytr06Th27BiqVfsQs2fPwbZt29Dg&#10;11/N/koEAK8mT41kfLD+RkX44sWL2Lt3Dy5cuICw8HCuhhdD+Nq1BqyobVIqX0mWEs/yuj179TF1&#10;DBw0GIX5sF63foM5Tud+WqMm1q9bb/av5fn69OzdG8VKvo4NUVG8xl6cOHkCwxm4olyFima/QFfV&#10;9z/A6TNnsHr1apQtV85cs1fvPhg7jnRSfoKDg1n/eYSEhKIQ52XFymCcPXvWjK0+PxCQvMgxun7s&#10;Mpm/X3g5KT4ncNKn+ief4omnnsaAgQNx5cpVfFXrG7O9cbNm7HeE+a3x/JrlwMGDRkaiYmJQoHBR&#10;jJswkedcQVsPT3xf1wIj3Xv2wBdffWV+1/zyK7Ro3QZn2Q+N9YEDB1CZ4Gf4iBFm/6pVq3D69Gns&#10;2LETOQmeNL8ZGIrw8OHDBsik59ypD2pv1Q8+xPYdO0z/TlEeZRF65oWXGfTD09S1hTKsT3RMtPke&#10;w3F66tnnEekae41zbGwsNm3aZPZ/QbD5y6+/m2upDYsWL8a3tb8z+0JoMctfqAimTJvBcy6hRctW&#10;5n7Qp9xblZAtR06MGGn1YTApAi0of/qUKvsGRjNaiuRcn56cr1domXCelQ/Ts9Jp639ZXu3nZSpa&#10;i5Nx4SMZLaR2eTVtJqQTPVZW6Dyk+rpKZi6CpeTiWFLmYLCPfY06dorMOZFSFkouRiWX9TteXalF&#10;FeZzz70u/a3tupb78To/BRdLstGKkPfVpMj+8qvI4VYyP/c8cqdIiax8H2V74UVkevY55KFFIgt/&#10;Z3/pleuOzcnz8iZLYd6p6m/aDJkNLshbsCSEE24ED1w5M3SlbLmNU8RjTz2L1nywz61WHlHV3sGg&#10;NMkxvlc3zJjeF6OG+GDUUD+MHtoZ44d2xOzp45ArbwGjfIgT5RRnDBwZePhk4JFHHyNtZ6xRamfN&#10;moUYKlKDBg9GBIHBkqVLjfL5pUvxq/dTfVSsWBFdunXDkSNHqODtwHd16hilqPb33+ODatXM77o/&#10;/ojo6GijWEpB3Lx5C5KlSIUnqZBu3EjwQDoHH0ZYRAeu8+fPI4oKsxTQz2vUMOd3Zf3aX/2jj83f&#10;3xC82HV/x5XdJI88RuX2GfzxZ0NaTaagdZs2ePLp5/DY40/iw+ofmXM+oaOY6vj9jz/M33YffuPf&#10;L9CRTB9POo/Nmz8fG3l9Havf0VSCf2nQwOwv+8abePzJp/EUQY/aqL6kp5OZlPSwsLC4utfTsiFl&#10;syFX55M88ijLIwjo0sXUkSFTZjRq3Nj8lgVEx2l8ItZGGBCQPHlyo7wuIb2qZcuW5riixYvHKZ81&#10;XQCqracXUqdLZ/a3adsWjz3xBK5evWrmYjTB34kTJ6hYZ8SUqVONQv4DzdR2vz/5xAJUX31VC0ke&#10;fdyM3V8Edxq7Fi1acuyeNWP3yaf0bePnU67GazyaNW9+3dj9/uefBjCuobXmySefpKK/2vRHYyZw&#10;8zlBkT5e7b3N+ZIJffLmy4+KlSub39/Wrs22HsdERgBJy7HU/I8gcOjZq5dR5LMxXODAQYPMsZmz&#10;ZKPMPItU5ORq3+gxY0y9L72S1HwPGTLUHJc9Z0704Pn6JOfLseFff5nfP7vm0audFwHoBiwjjU3n&#10;RRCwCYj4dOxojrPB4s+//ILQ0BAj2wIemtda33xjjvmMK3YlS5Uyv1u2amPq+bGeZRmr/M473P8Z&#10;BvO+UTslR81btDD7bLnbvHmzqXfcuPF4lGP98isP37PCeb47c/ZflYEXqVy/RCU6ofI8FzOe5f38&#10;XLzyAlfsrz8+JV6mzv0SaUAvmX387Vbny/z9AvfFr0t/a7v2X19farzIxapkBAPpnn8eaQgWrivc&#10;lurpZ5CGoCGta7/5+7nnkCbe8Wl5burnX4T6qTl+/sVXDC7IQ3zwGtucAHhIhZxyaqNpXCtmT3PV&#10;xtOrHeb9Vg+DKryBrm+WwZRR4+G36AT8551Em6nH0WP+ITRv6YnWbb1Q4vXSeJEd08qcU5wxcGTg&#10;4ZOBx554iorcJKNwflWrllF+pJQO4uppGw8P8/vLr782ilD9n38xNB+tzGrFV+DBXl2uVr06KrkU&#10;xB/q/YR9+/YZBS1jlizmOZGS/gXPcQVE4CEyUuDhEaN8SuktVIQOZDSpvlWJvlX8dCRNScrZJ59+&#10;Zv4uT8BStBgpk/zUIT3lcSq7Sbnakid/Qbxe5g2uCBdFUq7mPs2FjHferWqOGzt+PFKQxzlnzhxj&#10;FZHyp09rKt55GPdaHw+Ch4UEMDZ4mM+oFlEEPb+4LA/lK7yFZ/hAVbsFHqSAPs+H7kpaUsLDw9CY&#10;Crg+3373HbJmy4GCXHl/mQ/5R6gcdunazex7hSHzWrZqHadIZmE4vFx58hggsoL+JEmTJjVWnuXk&#10;8XvQ6qtPjly5SJ2y6raVzz//akQAltJsa8t5kWUAV2HAg1bUBdQ0ZlrBP3CQ4KHej+bYd959F1Wq&#10;WmNSi7SZxwmyksriXKCQGbt89KN4lc/+p7j908+sMdI8ZM6aFVu2bDHWkuofWYDsj4YNaTWKJNBZ&#10;aq4VFRXNFfV9HM/8tBLkQZX33jPHtWB/tb8uLVD65MtfgFacd8zv7wgoNB8jR47iS+pV6zfDgffu&#10;0wcXaNkRuOkcYAGv7Dlz41m+xFKlSW/GS8q3QMgzdPhLky5DnLUiZZo0HIeu5pxUNN/bYO1T15z/&#10;Sq6vLAdBQStMu9atW2eAcWPXGNuyIRAhICcZzZI9O3LkzhNnMXmb41jidQs8/NWoiannp/o/m79l&#10;TZH1SueKAjdv/jy+Iy0gaIOP7j1o0SNYKk7/kaR64TvvTGcMHBl4aGRAz0w9J/V9z0X13Ne6UuA1&#10;gpHXaDm4vqTk33bRvvh/X398UtahvunZpL5moU9ZLvqBJQge5HRnIovQ7KLOPEvw4NWuPXzo9xDQ&#10;oyf6DxqIwQQPnlMOoPt8mr0HAn/2jcbPP9fnA7Sxefm8+Eqyh0YAnAf2w6fcOnP2987ZY088TUfp&#10;OQYkZMuZC8GkjejzdpUqaN/Bx/yu/Z21gqxV+2XLlxtrhCwFpxiPWlQa/d5J6kgIwYI+3/J4W2EW&#10;pUa0jXT0gXj62RepjO4xFCStvv5IS4aUx1mkC40ZO451vW9WtfUR7UU0En3e+6AaytJnQZ+ffm5A&#10;ytOzSJ4qLRc8UpDCwtVAPvT098v8W7SWUaPHmBXtcby26hc9SQBFCp4oUqJR6dPBxwdDhg41dKRK&#10;ld82fh6isjSkoq5PxUrvUFF9Cc/TxDuEXHt9pITqs3nLZhQjzSo6OgYxXHkfT7rOL/QVePKZF/DI&#10;Y0+hb79+5rjMDH8nhXEL420LfEzgirvAxkpSitRGrUhfuXwF9aiIluLzVKBM29RWKdVvlLP63aat&#10;B4FIMm4/btpQ3KXI9u3X31CvztNylIRjKsvDJdJq3uO8HD9+3NQXSiuJmRfSxJ4gSDBjxzHT2Olb&#10;fz/59PNUgq3xnjR5MhXtIEMFkuJd5o03zPamtEQI6IiyJQvLH/SDib0Ua64/ctRovEOZUR9Fp2rS&#10;rDmtPxYY6UYqXA36iujzxZdf0gfCF2dIW9KxBw8e4sr9u3HUq2eeexH9BvBFw08OZjt9gYtTosr9&#10;+vsfpj1S0IePHIn23h3oJ/OOAb0CdieOnzBz9PQzzxrZsfprUY6a0QqwiWMaQWdwKf3bt22n5Sic&#10;4LGddVycfP9Oa5LlpzGB89m3f3/K6E/m709ojdFcCjCLzicamxwQTZ/kW0PwtpeAmTeSASl23aKX&#10;yadI98wItjuAoPJZOt07z7W/97nmjK8zvv8FGUguAMrn930rLkCrxTn5P2RnNupU6TPdaHmQn0PW&#10;XAWMI1gymiaef+lVmnL5oi1aHJ8y8obMuB06dUf9XpvwhU8MKjbagPqdwtG8eVN48AFdumw5mmBS&#10;IAVXFZ3ijIEjAw+fDEh5fPe99/F9nbqk87xiFgS+r/uDoTGWpqOs/BfyFyxsnJcLkeNfmk6kWlGW&#10;deHLr2sRFGSi0+6HhuKygSu2+lSnk5b8G77mSrcU8S/pgJqCK8JazficjrSfkd6ixQop5fJREP3o&#10;R/LxM2TOaqwUokf9yPrF29d1c+bJx5XgnK42FDcKb0KylpIr1C9RIdbq/jdUHBtygUNKa0peW7Sp&#10;96tVp/WkAVe/65h+SVkvzGvoelU4BpXfrWJ4/0Xpo6DrZqOjq1ZiXqMjWoHCRUjRqmusL+q7jpOl&#10;ozjbK+57w78ao2iJ103bXqayK18F1SG+vnj2upaUzT/+/MvQeHbSP0RFNB7V9RKBgeorS+e2Bqzv&#10;p59/Rjo6sGklXfWULF3WWFuqVH2fCv0fZhVcPgdv0jryTpX3zG9d9206t39DZTgd/VaqkcIlWpLN&#10;+f+I8yIwlNDYaW7y0hqhuf2TtB8p0e9WfY/zlIJ9yGLaIJ8MvReqf/yJicDxIv0OBBAEIiQzaq/k&#10;QyvydekgnJV+AF9x7n+iY3Rhyo7qyJErDx3wkpuxFCB4l/15gqZ09UF1qI/yIdCx8k3Ry1ErX2qH&#10;5khj+BfHWuMpupUsGr8StGk+U6fLyDa9Yva5y63a/cnnNYxcSj4kf5K7kqXLuI5jv13y/RzlXo72&#10;kltZFPK5ZF9jo7a9Wb6C6U9tOlwXLV7CnC+r2du0eP3AOiQbAruqW2OZnM6IGUm/EjjUgtvb7Oer&#10;rMd5Vj58z0pnzpw5+6/IQDK+8zIzuITwgXDCDbQlrdQoiogiUCQnAJAj2p/k7Q7gyo/MyP24qjWQ&#10;US569B+Fzj2HIqDnEPQZOBoD6UjXr/8Ay+TNB7ucLJzijIEjAw+fDEjheoEK1dNUKlORCiI+5lOk&#10;6qTkb63kP0WFNikVb22T0iMl96lnX+D2F+mc+pJReOVQO440IdGUxM2XsvcalSbVqfOfI49SsqH6&#10;nyVgUNF1U6ZNb2gpUq5VVzKeY+rnOc9SiZOypuuqrmQML6ffUuZTmXMTHmvtS8rrP81jrXpfNqsy&#10;utZzvK7Zpn3y1aISK+uFfuu6GgddVxROXUvnqT612z5O/TXtY12pGCLPGo/nzbZXOU46Xn17iXWr&#10;Dr1sjFLLunXcEwRVL5Kzr9XpEbQsaCVcfRfwSc367ONUn0CLQJfqUZvUjuc5luZaHJuneZ7dbvVT&#10;7bHm8kUzLwJQ48dPMA7UrejLpnnUcz6hsVMbk/J6pi+uomsl5/V1jtWGFKbfmk8dn8LM38vmeFmt&#10;k3OOTPtd86cXkMCK+qf2mrkkGFB99jg+TwBit/spWwbtseOYGLlhUTvs+TNzx7boPDMevL76rJXG&#10;1Fwliy+3avdzXBhTu3WO6QOLLFbXy3cqIydqr+rUMZI3I3fsi+6JFzh3Rqa5z9C9XPNkz4v+1m9T&#10;t+affYgbV+57kfJiyf7D96xw2uzMmSMD/w0Z0DNauCB1hmzGmn0DeFjMaBIpiSoy0jFCLzlbMNJn&#10;zsZVH8bcpse1HsbiaqbLQC/sjBn4O4PZnoarTI4g/TcEyZlnZ55vqqxTCUrLlemMpHSk5rNBypZo&#10;MLdS8P/T8kQF1PSfyrAUVQGCv2M8pHDfMC98xjvz8veM998xh06dzlw5MuDIwP9DBoQHMjLCUwpG&#10;eLJ8FON95jIJUEruFHjQy0ZAQQ3VakkKfd+mmFU2niNOlFOcMXBk4L8nA3HPDD5skvO5kYphU51n&#10;ws3lQGOjYp6xDHP9d42VMy//vXvRef46c+7IgCMD90UGqPsLPCj3kPwQEwQPKbgzO7NepmVq6rQM&#10;K+gUZwwcGXBk4M5lwHl+3PmY/RNy5szLgzkv/8TcO9dw5t6RAUcG7kIGiAeyM2l0stTpbw4ekivJ&#10;W+YcTGT0Dl4v+xEdvT50ijMGjgw4MuDIgCMDjgw4MuDIgCMDjgz8h2RAOKAI8UC6TDno93cL8JCM&#10;dIMMWXKhlcccdOmxHv5dwpzijIEjA44MODLgyIAjA44MODLgyIAjA/8hGRAOEB4QLngtZdqbWx5s&#10;8NCkxWR07LQa7Tsud4ozBo4MODLgyIAjA44MODLgyIAjA44M/IdkQDhAeMABD/+hSXeAnwN8HRlw&#10;ZMCRAUcGHBlwZMCRAUcG7kYGHPDggAZntcCRAUcGHBlwZMCRAUcGHBlwZMCRgUTJgAMeHEFJlKDc&#10;DTJ1znFWNBwZcGTAkQFHBhwZcGTAkYF/lwzcM3jw7rgMbb2WoEXbxXGllVcg2v0jSjmv7Wldu037&#10;ZWjvuxzeLJ7tl6Klac8SeHTgNrZF7fRotxRtvXkcf7fxsPa37WCdZwu2F89trfa7tln9WwpPHqd9&#10;dr1tve1z7DYsSbANLT2tsVAbvLxd53uwPp/rBUntjmufW3vamXOu1W21U+1fglambv72XAqPePXd&#10;6Y2qvrViPV4JzFu7DoFowzHwusdr3LZNPsvQ2jUvHpoXt7aYeWmXwLywTWpfKzPf14+rxtyD7bZl&#10;w9THa7TR/PLbw5ZbjqWRE467treOk51rbbCPtduguj0pT5K9lgnM5237+o/cH/+uh5Uzps58OjLg&#10;yIAjA44MPKwyEKcDxunL8XW7xM+t0Slvore18w506arX9HKju9xU77D0+Gt67fXtiLuOmw54j+Bh&#10;GZXglRgwJhrzF2/H4sAdWMIybVQIFfjAmyqbUu7bsCPuSvvdCINH+yAMnLwVixZvw/B+wWjHOj1Y&#10;OvWPxJwlO7Bofgz6dltuAINHhxXoPWQtBvUPhqf3Soyas53nbULfgCBOgAUoPHicb+8IjBoVBl9u&#10;MwqmTzAGjVqLHl1XwK93JBYs3YHFi7ZgYHcOtuplGwZNURu2YmiflfBSG6icdh64HgvYhhkTw9GR&#10;f6tunx4RmLOY7Zq7AZ19OXZUWO1+e7ZfgT4jIjGg7yq0NwCHgkEF2p/XnDV3E4b1W8X+sU1sp1f7&#10;lRg6NQZTJ0XAz3c1Rk/biP7dVlCJvl7hTuyYChQEDN2IGZPXoZPP9fOmOv16RmD8lA3o0TnwBtCT&#10;2Gvc7jhdx8t3FcbM5bwsikEfzYsL6HlwLvz7cl5GhqKj27wMHr0WPbsEoX1AKKZyXBdyXLuoHgm4&#10;QEK75egxLBLDBq6Gt+u8dv6rMWJsOHx9gtBrRDQWcT4XzopC906SSY6v3yqMncc5WhSN3p2sNnh4&#10;LUOfsZuwaMl2jB3CYAEEWW3aL0e3IRuxkOcvmL0BXX05x383uHIAh2Mlc2TAkQFHBhwZcGTgoZMB&#10;L+p7nfpEYuaCbVjk0pUXU28c1pc66V0suHtyAbvLoA2YPm0duvhf09ukN/r1isB013UWU0dZsnQ7&#10;Jgxbg/bUvRNaIG7vSz137EYM6EWdx00vld4mPbVT//WYPn0D9aRrOuC9gQcqmi07hiFo+ynsWrcH&#10;8+dtwZz5e7Bt1zEsmhJCxdqlgBNItKVS3Zbfbahs95sQg5lUqr092GGt9nLlWPvN8QncFF5EUVr5&#10;d1dAterbd8IObN5yGEGRR7B7wx708uUKctdwhG4/jY0hu7Bm4wlEB0fBt91itOochqWhBzFv7GoM&#10;n7UPm2P2YWXMCWxZuZmKJK/N+jt0WouQQ+exb8M2dGnD1fz2S+DVZyPC1+7BxNFRCI45hnUrNmPx&#10;hpPYs24bevksRp+JO7FlyyEsjzzKMdiF7tzm1T0SYdHHER62Bzt2HceswSvRskM4gni9bet2YPna&#10;QwiZt94ouO2MwrkMrdqswpy1BxE4fa0ZF4GEtlRQ+0zZi6sAdgbFoJP3YraJ1pPuG7H7zBWcObwH&#10;fbyDMXjCevQhuJECLtBmxpJKrz2WBgS5xj8hwRGqbDcoChGR+zF9yAq0oBJtj7Xq9O0RhpHj1qGb&#10;BEfKtOpisa0nZn5cirM9V+aabItKfIuFJ49336ZjJaDjFx3Eluh9CN50ApuDNqEj5ULX6xCwFuFH&#10;zmPvui3obM9L3yhEcl5GDlyD2cFHELV+F9btPIlQjp/kzJOy1KlfDHaeuYj1c9fB23Vep1HbsCFk&#10;G4aN3YaoHUcQxJs3dNsZxCxbDx/2afzig9gcvRertpxATGAM2nkuRpfhmxGz5ShWhB3Ens0HMDhg&#10;Gbx7R2PttqMICdyC8J2nsCFwI/z5APB0HuoP3UP9dsDW2Z/41TBnrJyxcmTAkQFHBuLLABczqfsO&#10;nnsARw4dQ+DcrZgzbzOWrT2KPVsPYFi3IKPrSH+6TheWbiQ9yt5u68HSmanwTw8+htD5EfDteE2n&#10;kt7Yd9peHDl2HEHztmLegq2YFbgPm7YfwuzBq8wCt3Qwo5MbXZH6pl8YVm47jcBxQYbBIf3RZmq0&#10;9VmBicuPInwxF5e5SGrrevcMHloRPARuOoQFw1ehebOFaNJyCXpSOd+/aw/6+5AKwwv3HBCBwUPD&#10;0bfnSrT1WY3Z645j98ad6EfgoMZ7d16NAUMj0LePZT1wBxD63blXKHp0X+lStDUp7LTXaiymMh88&#10;ZQ2aeoVg1dYjmDM0BAOm7MKm6O3waz4XjbyC0KPPGnQg0Og8OAorw3ZiIOPwrtpxDLP6BaJFwAZE&#10;7z6Esd2ooA7aiJCNp3Hs5GnEhG1GAKlCrdoGot/U7VgRyJX/CVuxPmQzfFrPR6uA9diw5wSmD1iF&#10;eVHHsGLCKjRpF4qQ7Ucwg8rsoBl7sHndVh67BCOWHMQGAphufTZhy54DGNR+EVr6rUfkjoMY1zso&#10;jkbVuu0qzAjZR9AVAW8XHUlC0H/qDmw9chbbV25Df1o7WrLOPrP2YvO2k9i5ZTv6yGrSeQV8aMlo&#10;SwW8S58wDOJY9u7FsZSSLhDhuxJ9h0Rg4ACtwHPbdQqurCtB5rzhYzdgFFfWhVwtUGMVb98g+PIa&#10;3gRZnh1Xos9gzucQ5vngNUX36dR9FTp3DjLn+Ot3ANvjtxJde4fwumHo6tpn6vNbgW59Q9GVFgMb&#10;QAg8egdEYi1B5/Q+pGl1jULM7oMY3WUZOg6JQphrXqLWbEJn17z0n74DKxZHoz9BT9ROKvQ+i+A7&#10;kmO1dTd60vzWbdIOxGw6g+OnTyF4ZiS8eV5rj+UYu2wvFkzbgAmL9iJ0YSSaN5oPv5E7sW37fozs&#10;F46QnUcxpSfnvkc0Nu3ej8G8QaeGHsHaBWvRvM0KLNxwBIGTI2htIjDctB3t/5iNDiN3YfeefRhA&#10;eW/rWB8c8OAASEcGHBlwZMCRAUcG4mTAAg9D5u/FxjUx8G68AE1bLURjb+qjXGAOHBuCttTtOnRd&#10;g4HU3/r0IouFi5Ht/Veic89V6N4n3OhcXcXIEEuGbIiA/hEYN3EjenBRtw3/tpk8Rm+csRsbwzfB&#10;67c5+K3xXNRvtByzCFTC5kfCk8wJn24h5joDB4bA35/1dQzBkqgTCJoZjn6Dwsm0CTIL6rpOJ157&#10;7MQo9KY+1trtOvcJPBzG0nGhaKeVV3L0vbuuR/iOw5jQgyvn8w7i4N5jiIg5jmN7D2PqqI1Yvfcc&#10;Thw+gVlDiIJ8QjBrJVecCUC27TiEaf1XGQuEhXpI3WEZRkVxJusXMjPbxcGnlWDN9sOYMyQYLVqs&#10;5Ko92zBjPSYu2YO1XFmePGETpk2KhF8Hcr4IIgaM24pVXF327rYRG3ZRUeSAt24vtHUEc4euRMde&#10;a9C9RwiGz9mNqIgttDwsQfN2wZg0fycWzo4wZiVxzOQr4T9oK7bvPYQRBEXBWw9h5sCVaNEyGPPW&#10;H8biyWsxcdk+rF22Ae2aLEFfgpn1BBIDB0QjZs9BDPZegDY9o7HlwEnMGXR78DBw5i5ERu5DaPAe&#10;TCFAa9Z2Neav2Yvlwfu52r4NPf3XYvW2g1R42YehMYjcdAyR649g21Zu67+Ckx2M8fNpadnCMd5z&#10;DIvHhKGdPb4UQk8vCtqc/TjAOQqnYnz4wDHM4HUE6ozJit9dh2/Fuuj9GNqFczHvAHbtPITI7Sex&#10;bskGdPReg/nraXmZFIqWbYIpoAcRxNX/fsO3Y8+RU4iK2o1RuhEEYoii23dehckc03GDCCRd8ymQ&#10;4zMgBtE792O4H+eWVppgArHZg1egY+816MF5GTlvD6II6gQemrdbhakLd2LOlHB0G7UdMQSL3Tlf&#10;PrQGrCOQGNUlEP79QxEQEIaZtBaEzFuHDm0Wo3mHUCxdvQvjhxMg6dpsT8s2gRg08wCBwA7eTFFY&#10;v20fhnYkCOgYgdXbD2LiwHAsijqEwPEhaNl0OSYGH0TokvUIIAids2Ivli7chIUr92AhAYW3m7XH&#10;WXlxVt8cGXBkwJEBRwYcGXBkwPipuoGHDk0WcKF9AZp3iqTOcowL38FU1sMwP+QQWTHUhWmNGN+D&#10;lOw+XMQ8eBJR4Qepc53BrrVbEECmiB+3h0QfxrqYo9SLdqCfH/07XVYJgYfek3djz74jWDJrM2bN&#10;2YxpS/Zi2/o9GNaLi8y9NiJi52lsiTqALYfOYlPgBlLhV2HhlrM4sOcoNq47hq0buLjfdSk6kOUS&#10;vOEw1kcdQUzkTgzuxOu49Lb7Dh68zCpyBFZuIl1nCFe8x0ZjeP9laOK5mhaKEwiethajF1LBZ4M9&#10;qVz34yr6pvXb0an1IgyYvd8ocd0JQNz54zLlxJlR3MHDtsOYSwDSkor7HFKBFs9Zj0krjuDEnsNY&#10;snw31u0ifWkRV525Oj4xiPSm8cFo0yuaK9UCD5rMcAMe5o0INk7RLalID5yzF9EEDwGtFqFNj3AE&#10;kuo0c+hyUnnYBjpne/ddh5AdJ7BqUhja+JLmRMAzc2AwWraiFYLgYdEUCzxELtuI9k2Xov+U3dhA&#10;GlQP+k5MIb1mx6a9CKFCu3v/aSwcRTDi8re4meVh4CwiSFo8JhBJrpwVgY60kKxeuQsTZ9ASErUD&#10;vQgeQmjFmNhlNcYtO4ota6PJyaf1Z/gG4wcSMHQLYrbtx4D2C+A7fAd27NmPIfRdkMVAAi1fi8Hj&#10;ozGSQKZx22AsiiYoWMAxE5XJDTysJ51o9JB1WEfhmthtCZp1Wo8oCueEvuEGPKyYbIGHOesOY+WM&#10;SPSfsJfWJ67Gd1yIlhTm6yhnohW58eoMeBgYQxqRwIMsKARlBA9zhhFguOZlKBF7NMFDJzMvEVjO&#10;eZlEueo8bgctTTvQg6CiY+8YrNtxAKO7EYDQ2tScwGlG2CGEEjy0b7EQ7YdsQnjobgzuYTlRy9G8&#10;67gt2LTzCGb2X4n2fQlgtgs8cHw6EpwSlE0gCl+08RCWjQ9Fq2ZBmEigGyLwQBpcIGVO9YVHH8Ti&#10;qZGkx8W36jgPTefF6ciAIwOODDgy4MjAf1sGpG8ux4AZ+3DoyElEkmWyJnQvItftxwr6aran/8JQ&#10;LvJKx/FptRjDFxFERG5Gd+okuw6dwuyBS9GM+s3WvQeoI4m9cxSrpoWQYrQSS6NPUMch3Z06jxbb&#10;21K36T1pN/YdOo5V9HdYunwnFpFxsYWL7bNHrUGnnmsxYZLo8YvQnbT4Pdt2o79fMJZuOY3QuaFo&#10;3mI5FkafQsT8jZiy5jDC5kWgVevlmEfGUGTgenRwBc+57+DBWB66b0DkrsOY2JP0oq6RCKJCGbXh&#10;KPYePY3FEyIwligocnkU2rXgqi85YMePnUIMV8tjyDOPjtiGPvRdEAXnpsImy4NW3OMsDxZ4WDJr&#10;A6at4qr7yo1o1Xg+/EfvxNbN+6hE0y8jikqhPweXq9MbXZaHVgQPUlLnDSPqc/ljDJ5rgQd/0q+6&#10;jtyEsHU70ZO+D1JGO/SNxJqdZ8mP3wg/T9KP/CMRasCDy/JAhLaYkzKB/LK1y12Wh6m7ELVxO3q0&#10;W4gW9E8YOmY9Rg4jamTbp/dPhOWB4CE6YhN6EgGuDqED9oKdWL40Gv2GbkI0gZbAwxpy2ab15eo+&#10;ketcKtVbNh/BhjXb6Qy+BJ1G7cTBU2ewZeMRRJPmtXXzXgzvalGcNL6iDLXvtpbcO83REVoLzmD1&#10;TK6ixwMPkRv3YuzUTbQk7EIf0pfatluDxaRszRm/1rI8TAhFi9aW5WHF9EgMnEjaEC0j3amg384P&#10;wICH/gQPLstDa4KHVfRHmEPwac/LsAUWePBrsQTdR29GWOR2dGHEgu70OdkUQ8BJy0IHl+VhNC0P&#10;bVlnK6LpmeECD5HwaBaI4fN20foUzblbzMhNS9FlzBZsIYgLnhJKk+FidBy4GdE7LMtDG4EHWR76&#10;h2MhwUPghGuWh9ULN2AEwZxoS35cQfAn7Wm7oTjRYnEruXXM2I4Z25EBRwYcGXBkwJGB/5gMWJaH&#10;QbP3YufWfZg4PJL+Csdx/sQxjO2+EH+2DsKYpYfIyDmJaC5Cx2w9gfXBm9BvcDQ2kA0xpKP8b6P4&#10;ey8GdwnHEi7yHiLdKYp689ZdJ7lgGwEf6t4WeFiOftRPoiO3wLcp6VFtF6Fh42WYHHoSW9YQqHD/&#10;COmV0UdIf6e/8qad6Ou/CgvWH+dCOhfKufg8atEB+vdux5yIYziyR9c5jC30KV3DhVg/7yXG7yFR&#10;4GH27NlIljqdSUOtdNQ6yaIVUUGTz8Nml88DG9q4xVIMXHwIB7dSuevMVfGdJ7CcTsrtO0UglJaA&#10;ZaT1jAvcj41BG+HRZDEGzN2PbVFU0FmXfz9XpKN49A+FMLVW6G1AofCowZi/8RhCZoSQjhKGMDqv&#10;zqDPwxDRjlZvRju2pdM4KpYbd2P0xK2IoMLv3YGD6yde+zHMHUQnZfLaN9PnYXSPFcZpxHJoscCD&#10;n+gsnOiweeEmFGe7rmFYvvkYVk8PRxuZnKi4tvJcZfwuVk9ZjWYdw2kKOoKpjIrUn4BhywYqllSc&#10;xy4/jI30efBrtxL9h5HX1mwuPAeS9rRzHwaJa+ZymL6V5SGGQtDFgz4eW09jP0HHAiq7nYZsxaY4&#10;8HCQ112NrrQCDKTnfls/Uom2nMKWxevRY+AWbN5FtNqZTr50fB41bi0CFMnJZcFpzTlas50WoUn0&#10;xKfTzOpdZxA250bwsI7ga/SIDdi4+zBG+i1CI+8IRNIKMaV/GBGpUPAaNG65AvM1HrQuCTxE06m8&#10;m8Knuj8oSRWyQ4KJBhYHYDpHIGznccweQDpZrxhsoc/DSDoR2fNiwEMondvbLMNQzlHInDCCFfqy&#10;0GIRs+sQhvkv4nzvwvbNu9DDONi7gYe5awn+VmHW8n1YOC4YzXieL31g1nG+5gwKRnNzgy1h1KZI&#10;ROym30VfgoC+m3hT0mLTYSUmEX2vo7NQS1oyAqOPYgmd/fvJUZ6WH//mlDOC1O20sgwS3ckBD/+x&#10;l4KzovjfXlF05t+Zf0cGHBm4nQxcoy1FhTIYDHXIxoyaOSX0GPZRT/KljjmMCvuWtdvQlfpL54Fr&#10;MXzoGgQM5CLxdgIG6a59ufC9Yy+G+IdgARduQ2bRetAhCH1Hrcdgtyidts9DdORWAx6akNXTmAu7&#10;C9fTP3fOOoxcsB87pZuRKTFy8WHs2sIFYUa6XLr5FFZOXYXGrWhliCRQYBTJGeFHELmIwWREhRqx&#10;DkPlN+vSzxMFHgIDA5EsVdqEwYNPKJZTUd236SBWrtiFINI6NpPiMm3ECjT3DePK/insCN+D4JV7&#10;sev4BayaHoEh03fj0PGTWDgyGD5dIrCY1JKI1TvpGHsYKzggPvQvMMqty+dh0MQtmDQixDjy2kLq&#10;SWtAjxHbsZ2oKGLzCV5jB7ox0lHbzqFYQgfXyLU0Ae05iVVTwjB20X4snRRiHIjlTzFi1n46uB5G&#10;JJHURjrd+pjoP4puRIcWDuwWRvUJ8FqJGaGHMIt0nhZ0YB659BguXTiH9at2Yhn9D1YEbkW/LnTM&#10;pZPuDvl0sA3bQwmY6GPRlopw6KaTpNMcwm4qqJP7rDBRqRZywjeH7SK3/ziCSe0RHctyDldugYQd&#10;pgeRRrVt4zZ0pilrxJozwMnjGNWNyu+oHdi+bSd60/oRToV+ap9V6D1tF7lyh7E8iE45pHQtGEFu&#10;f/vVmBF0EOsjdmJl5GGEB0YhQF79Ai1UsFv7af7ofL12L4LJ4d95/CIi6Uhso9g4n4eY/YwIsBIT&#10;SQvbHrMHQRuPY3PoFloWAgkAD2DfwaOkU+3F9qMnsYwUnkGTpVzTF0E5EGyQIJ+HTsEYO30LRpAm&#10;ZFPRNAb6PXr2ATMvipq0YWEUOrB98pMQqBuxeD82R9CRnX4os0j7mjlwOX1WRC+i1YkRB3aSI7hl&#10;70lS00gn43YDbGl5mLPuCMLnRsK/61oEhu2jP8QitOiwCvOjL+DC8RNYE7QTQav2YOkchc9dilFz&#10;SSkjoFy/m/SteRvptLQI/gM2EYCdxNroY9gdtZcmPoJZRoBaFUMkv56gZu8pAq5IE5I3wTBoziqT&#10;AygcGXBkwJEBRwYcGfiPyoClxwxdKP1yK1kTXGhsz8icXSKxfv85RAWug2+3dSYSZ1jwLoTTz3Ix&#10;/Ug79dtMX1X6mzIYixejR27aR59OBqrpOmwr9ZEDRtfbsHEfJpM6ryhK0qVEW1KUziMnTiF8xW4E&#10;Be9GMBd4t24gPcmf0U7pKrD/IIMNLd2JDTvPMNoTFz4DSFnfcQGHqfusCjmKfdt5nT50liYbI4y+&#10;EUFBe7Cefq8zhlGndF3nBvCweg2SxP+EhobitYTAg3IOdGQ0pUGRmDA1GlNnbGKJwRAqy23Fv2In&#10;OjM+/4RpMZjCFe9+g8LQi86zHQNWYdikKIwczIaQP+XXKxyTpm/CpHER8Fd4TrcbTBF8epJrP4SO&#10;1Mbh1m2fp8K+jiEva2oU+nZfYa4nZbdjzzBMnB6DyWPXwp9t7Gq8x1dYoVGVB4AK59DJ0ZgyheFH&#10;/ZW8zarXRAtiZKcBRFc+zF/Rm97tXbSf53QfvA5jJ2xkO5lfgX2cMomr+vQ+b9NuBfqNjWIbNqI3&#10;V8rVBnmod+63FpPY71GMrestR3Je26en1c/J45n74bp8ChZ4mB1xAEu5am9FW3K1pyfbwwhOHRSy&#10;lL+HDgmBr8LKdqW3/GD+ZjSgPoxk1Y2OLK2Yy6L/qCjTvtG0woh6pLClHQJCMHYa52bKenSlT4F7&#10;gjo5T3fqwzwObOvU8fRVGBiG3kSxHThuGhMPJlDzH7wF6zcfJN1pEVr5rsEY5ZhgboleAdyvuMF0&#10;gh42gfM/aSOGDQtFl+7BjLrEyFdsd0dFbrLnTPPH6AEDRqxHv54rrvd7MMcFY9iUaEzmvHSlA5AN&#10;FgV0OvXmOPTnvDDak+YlgPOiejXeHbqwf2zTJI6rn3HMtgCZF6NIdRsQjj49g2ktW4W+g0Phx3Fv&#10;x4hPfWlFUQSBKS6ZnTiGskdfB8+OqzDctCESXUwYYYWmDUJPHj9lWjQGKiKYyduhmM0RZo4nJiC3&#10;zkrM7VZinP2OjDgy4MiAIwOODPw3ZEB6jL/0mAFr4OPSizzoZ9ul/1qMZSAbRVfq1HctplDHnDCG&#10;OqKo4wFrGIk01Oix7cj46T80DJ2pG7XxZDAiBh+SrjeC+mo76nnXQvOTUtQ1FKOMfmPpq1OnRWEA&#10;g+p4cDG3PSlKg7lv6gz6Iw8KRW/q5QHMadWF1o6ho9dj6vRo5hXT4i7p37xOz2HcxjpGDb4+T0R8&#10;8LBq9eobwcNqIoqEwYOlpIlW1EoZj13FnWKkhHBmO0GCAIXJP6AVb26zM/8q6545RhmOEwh1qTrs&#10;yDzX32hWdmeda/a7MjNrRV/1qz4pyiZOrpvVwqxmm7ayPfFoJnacXbMa7pbLIK4fdj9ddav/8dtg&#10;Z7lWu0y2atZlZ5hOuJ9y3g3GuEXbMW1MqAEbtiDEtUeKrPpl73PlxjD5IAw44TVclCBzXRc6NFmT&#10;XeNtj0f8h1VCc2SBKQKebmGYTWfzbZtp5fDhnNlja7Iyu8ZcPiiaByVPU1sE0OLaF+/BYHJO3Dju&#10;1vVYz63mxZUHxH1ebNqTPd/xV/4FJo3MuXJd2PuVMdpdZuPG1a0N10CWAKElo3GZzOVMbst2nCz8&#10;Nx6CzsvOmWdHBhwZcGTAkQFHBu5MBtz1OTN21M+Us0z6h/nt0in0t8W+UVoC+7el61k6jJtOkkDm&#10;6Didz00vl0VC1zD6r9HX5Mtr5XqQ3q12tHHXc+zruPT7+Bmq44OHyMiIG8FDSMjqW4CHOxs8R9hu&#10;Pl7GKvIA5QmQoMtpPDR8nwmVGz8HhzOXjuw7MuDIgCMDjgw4MuDIgCMD/y0ZcAcPKdJkgG/XATeC&#10;h4EDg5AiTQIO0w5/71/P32tHq1BLOoe3VtZpl2XHeUj8tx4Sznw78+3IgCMDjgw4MuDIgCMDtgy4&#10;g4fkqdOj94ARN4KHwMCIhB2mHfDwrwcPzsPCeVg4MuDIgCMDjgw4MuDIgCMDjgwkBB7k1rBk6fIb&#10;wcOGDevxWsoEoi0lEjwY59+OQQ90ac/23aw8qG13bmTnRnZkwJEBRwYcGXBkwJEBRwYcGfgnZeB6&#10;y0M6jBw37UbwEBm57p7AQ3u/lWjnzyg1D0BpzzaoeOub7YorvvxtCqMy6dttnzd/63iVO+8Do0Td&#10;1Xk3v5bpg9qXSPDmHOc8VBwZcGTAkQFHBhwZcGTAkYHEy4AiN3pxYdmTUR4VFt6D+RA8/VzF/u3+&#10;zeiXnjzOizqkteic+Gs9bPPiDh6S0riwfv36G8HD5k0b7wo8aPAU7WdO+55Y07CNKcGNWmLpn02w&#10;9K8WWNaoFZY3ao3lf7G4f9u/7e3x/l7yV3PM+7Mh5jf+CwubNsHCZixNm2Fh8xZY3KIV/26JBU1a&#10;sLTE/EYtMKdhc8z5sylLM8xq2AoT/2yNsX95YEKTdpjQvD3GN/fG2GbtMLqpJ0Y387r2u4knxjTy&#10;wNjGnhj/lyem8pwFjT2w6HfW+2szLPqzJQKbtMHixi0x+7e/MK9hYyxhG+Y3bmTatrh5Uyxr3QxL&#10;WzbB4iaNENi4udVX9/66/x1/DNz+Dmrc2ozXErZ/4a+tMLdpAMOWyvNeFpN/r4A6fXPm1pEBRwYc&#10;GXBkwJEBRwb+Thkwod8JFjx8gtGm42q0ZTI2r4AwdOi0Ep38FqN7h+no6TUBPT3GoUfbsejhMZ7f&#10;49CdpUdb/vaciF7eU9Cr4wx0aj+H0S8ZeZIJe9v6ribwWGXSGvyd7f+n644fbSkkfG0CDtPDFiH5&#10;XThMtzOr+MswodJ7WJEmIyKz5ER49mxYmSENQtOnxca06bCJmas3pUrv+nb9bba5Ch0xrGOuleg0&#10;abAhU0pEZkyGtelew7q0yRCVNiWi06dBTPp02JwhMzZlyob16bNiTZpMCEyZDkvpDb48S3bMK1AY&#10;Q14vjT4VK2LoBx9g7Jc1MOm7bzHlxzqY/FNdTPn5R0ypVxfjv/8Go76ogSHVP0Sfd95BtzfewIDC&#10;RTAvSx6sTs16U2VGWNqsWJcxOzZkyIJ1adJjPdsVlS4NotOl4ncybEj7KjakewVRGV5hu15DTJrU&#10;bv1y9Tuun+o7+6q/1V+3fkenzYC1mbMgOFMWBGbKjgXpcmB2iapM5LaYOQscC8Q/fdM413NeYo4M&#10;ODLgyIAjA44MPNwyoAVuD58VaN2RSr5/KHy7h6Fn57kY2nE0JrbyxwKfzgjyaoX1rX/ATu/aiP7r&#10;U6ytXw0h9Wsg+Pe6WN3wJ6xuVJ/f9bCqeQOsadsAK73+xJI2LbCqe1fMCuiPcR2HYWDHaQQgDIdK&#10;EOHJHGL/BrmJDx5WhyYAHj6pOROp06e/McP0bVa8DXhgPNrJ+UphXZIXsOvp17DzmRex/clncfjp&#10;53H20WdxIcnTLM+4vvU7fklg36NP4+Jzz+Pck0/iVJJHcDrJ4zj36DM489hzOPHIS9iX5HlsY9n0&#10;FEHFaxmxPks+xJQoiz1VPsSeuvWxu2t37BwxAnsnTMDBmTNxeNECHF22FMeWs6xYiqPLl+DI4oU4&#10;OHc29k+dih0jRyK6dx/EtPVC9IefIqZ4GURmy4fQpOkR/lRSRD3+EvY8/jKOPvYiTj/6As4/+hz7&#10;8STOJkliyoXHH8HFp57ktqdcxe5j/L65/33tt8bp8FMct6dfwbaX0mHDCxkQlLksfNothJcDHv4V&#10;N+K/4WHi9OHhfpE68+fMnyMDjgz8m2VAYMGLFCRP0ovakl7UoVMw+vdagokd+mJRy6YIa1YPUW1q&#10;I8qjLkJb1Cdb5HfMICtlYnN/DO88GX0C5jGB7Uz06s0Ebj6TmENqDMHASDRq1hW//OaNWt/+gc8/&#10;rYM/6tRFrz+/RH8CjaG/18TQxj9jiEc7DO80AgN6LIIvr+vNNhia/EPKHIkPHpavSgA8vFv9T6TJ&#10;kAkZs+ZCkxaTma13daI6LPCgJGaBhcvh5GOv4sJjLxMwPM3yBC498SSuUvm/+uTjd1yuPPE4Yh99&#10;FFefeAIgiLj0/ItUrp/FlseewloCk1WvJMWa3Lmw69OPcdbHExenjMKlVQtxdX0wsH0dcPIgcP4U&#10;y2ng0hngsgp/x57kN7eb3/b3WeACf588ChzYjtjoYJwPX4Bz88bjaBdvRH31OdYULYJIjk/UCy9j&#10;y6NP4fATz+Hc0y8g9plnEfs0QcNTj+Hik4/iylPsK9t+p30GgceVp57GOdZ79pnkOPJkakSmLo6O&#10;Ag/yf3hIhc9pt/OicmTAkQFHBhwZcGTAkYG/Swbkt2D8FUhDat95NTp3nI9RAROwuKMPwhvXQsxv&#10;1bGhRW0EeTTB5BYdMMhjGHr7zkbnbszczONb+DBcvc9M/NKwB2rXbYUaXzfAR5/WxofVa6Dqex+i&#10;StUP8Pbb76JSpbdRocJbeLN8BbxRviLKVHgHZcm6KVeJ+ypWQLVKZfDl+5VR/9vv0KaZH/z8Z8DH&#10;Pwh+zCLdnoDm7+r/31VvfPAQuGbjjbSlJ595Bumz5CB4yH134KFgaZyh5eHKI8/iyuNSoB/BpceS&#10;EEAkoVLN30886vrmCj3/lqJ9Scew6Ld1jH7rnEcQ+zj3J3kUF6ioHydo2E4lfe0rLyMiNylE1d7B&#10;Pq9mOD1hMC4vnwXsiADO7gWunMAVnEYsy+XY07gSe4blHK5cPcdt53GJxf6+gHP86wwuXDmDy1fO&#10;A7hoylVuO40jOMsCHANO78LFDStwcuxA7Pdoipga1bG2YAFEpEiBtVT2d7BtJ597EWeefBqnHnkE&#10;5x9jP+L6YvVJY2D1zSrXfl/r92Xuv8pzL9PKcp7g69ijL2JjmoIOeHBA00P3wPm7HmROvY7y4ciA&#10;IwOODDgyYMuA/Bfku+DVNQLdOi/EGK++WNm+NWKa1kDUL+9hTZMfMdO3O/p6jYFvhwXw6bQGHXus&#10;hxd9HFq2m4Y/GnXHt9//ierVP8c771RF5cpvEyRU5u+3Wd5BlSpVULVKVVSt+h7ef/8DfPBBNVSr&#10;Vt2UDz74EO+99wGPeY/HVkHFSu/gzQqVUPbNCihTpizKlC5FQPE26tT5C609RxJALIdvZ4Kbh8iH&#10;9fokcenRdfCUG8HDV9//QtpSZtKW7hA8+FmWhzn5iuLoI6QaPfEUzj9N5f+ZJIh9isBBIOAxWRFo&#10;iXiMxXw/fu23/n70Sbe/eSyPu8wV+NjHX8WBJM8h+pHnEZU1J3bW+BSnevrjUtgSXD2xg8DgEGIv&#10;H8NFWhEuXr6Ai5cu4eJZQoTTF3HlIoFALL8vxyL2aiwuEDYIQpwVtLh6CSevXsCpKxdwJvYCLl3m&#10;cVdicfXqFVzm8cfPnMTxcycJLC7iMo+/Qphx9eJRXD22A5eiV+HMuMHY/HMdrMifD6tfTIZtpDWd&#10;eiI5Lj76CsszuGj3z+7vo4+5+u0+Bna/rbGIffQRXHk0Ca4QaJyjFePwU89gfaYCDnhwwIMDHhwZ&#10;cGTAkQFHBhwZcGTAlRJAkZHkpOzfIxQjO41hUJs/salhdWxp+AGCGv6I8Z690L3TfEZEUtSkEHh3&#10;joBft2C09hiLXxp0wJdf/WCU/jfffAPly5dH5UqV8S4BwHvvvW9AwYcffkRA8TE++ugTfPzxp/jY&#10;/tZvFm3Xfh3nDiSqVn0f775b1Vgp3nqrEusvjxIlSqB0GVokvvoJrVoPh38XsXoeDivEdeCBfrke&#10;Pt1uBA91fuyJVOkz3DVtaV6Bkjj1+DOIJXg4TYvDOa6kX5AFwSjQT+P84wQVj5Peo79pmbhCBfvy&#10;I4/h8qP8TfAQS/+BS1S8Y594EccffxYx9AEIfi4NQrIVx+5PvsX5Lj1xZfly0op20UBwDJevnqSF&#10;4DSOExbI3kDiES5dZaER4RL/uHqZhX/zPwGAZVc4J7vCFdomCBTOXLmMczzgErddYdGxV67wd+xV&#10;XDhHkMFy+sJlAgzZMi7THhHLY1UL6U+n9yN2QzjO0U9i548NsCrf6wh6ORM2PJUaR9j+C0+QtsX+&#10;nhMIYt+uPPIk+2oBB/X/IgFTLLdfNtvt8pixPFwl6LrAcpSWmvXpcxA8LHBoS85Lw3lpODLgyIAj&#10;A44MODLw35QBWhg86fTs4U/6D2ncfbvMw7wOfljf4GPs+K0yQlv9ivGtu6KH70x4dQ5DG79weHcK&#10;RQdShrxFR/rNF5+QhvT221VoFSiN0qVLU7mvaCwGsh68/75lUbABwyeffIZPP/0cn31Ww5TPP695&#10;XdE27VexgYQNIgQgbGtEJVoj3pI14o03UZTU9zfKvoF69dvQCrGMdKZVD/xcXkdbYqCf+QsW3Age&#10;xoyZfnfRllyWh8V5X8e5R54CWC5r5Z28//OPacX9KVofnsbpp57AqacepQM0AQVX1/E4V9lplbj8&#10;xGMEEvyWUv3kCzj65MuIfvYlLEqfBXNrfIetwybhasxO4Ch9Ek4JGVymgn+JFoKLuEiEIKLRJar0&#10;sSzU/Q1oMGhBqMH1pZ8qV1y77EP0t73POtp1DjdeZrnIco6FcIHlKgHKZQIUWiguXWBb6Dtx7Djb&#10;thWHx0zEYoKIifmLY80Lr+DgM0/j8DOkW9EX4jytDlcImq7QdyOWgOA8+31edC75c3Df1UdI8XKV&#10;K0keI6hIwjEhdemRJNiaPCM6ejngwTFTO2ZqRwYcGXBkwJEBRwb+ezLg0WEF2nYOh2+3VRjGCEkh&#10;bf7Ajh/fQEz9KljQpjX6eI1Fh850juYxbRlRyTcgBD5+S2llGIXa3zVEhfKVUapUKbz+ekkq72+i&#10;4luiJVXBu6QjCTjI0iDQIIuCDRhq1PgCNb/4Cl+ofFWLVoPryxdffm326TgBC52n81VPfDqT/CQE&#10;IMqVf4vtKI1iBBE1v/yR4EE0qsT5Fv+/5N4dPKRMlxENmnjfCB4WLV6AZAwfmiHLHTpMu8DD0jyl&#10;cC4JnZtpQYBW1mVpeIyWBq7Cn6c14uyTj7GIkkPlmd8XCSCuPE3Fmtsv0QJx/qnnsfeZlxD+3EuM&#10;dFQUR7y9cX7jJly9IBWfSr5xSeBvav6XaR24FHvFAgs2ANBvGyG4gIM7ILij36QvXWVlAiQCJrJq&#10;qAhECEwIWNBRAldO0en6xHGCiGM4tW4Dtg3sj/B3yiM8xUsEQE/jwDPP48STT5HC9Rwu0yFawEDg&#10;4ZwAhHxBWGIJnK4ykhRombjC8Yuln4csELGM4LTztfQOeHBWmh741Yn/14PNue5/T5Fw5tyZc0cG&#10;/v0yoHwMsjS0JeWoa69VmOzdBxv++hJ76xRFWP1PMZF5xTr7LoCH32pGVVJ+hZXGnyCg+wo0atIH&#10;n3z2HUqWeJ2r/UVRulQZvPFGOaPAV6YlQMBBlgFZG0Q7kuVAyr9AQM2aX0LA4Kuvv0Gtb2rjGzo+&#10;f1v7++uKtql8XetbC1TweAENnS+LheqTFUL1ywqh6+m6FSpURLlylj9E4YIFjSXEx3+hsUA8qInm&#10;3MFDMloeZs2ecyN4mDNn7n0GDwxj+vgTOEul+RytDhcfJ0hgOFMpzacJIM4IRIjjz+hJZx9/DjEM&#10;3xqaKg22fV4dFwZ2AzaEUVOnpUEa/HlaG87yh3hJAgtS4Ikj3MHDdaYF26RwR4ghzu7g4jxZ4IQ4&#10;hR4P1wCEca3mjsuXiWIuENGcpcP1SVogWHB4N87OGI6tP9RgjojUWPfYszj40ms4+9IrDDMrmhYd&#10;punbcIZjcIr91ziI3nVZVghaHy6zCDzAAQ+OwuyAJkcGHBlwZMCRAUcG/kMy4OXDTM/yU6Bjc48e&#10;yzHP2xebfqyKfT++zpwL32GY5wD4dFmFNr5M7saEbN5+wejYeQ0Cuq5A02Z9uOr/hQEMBfLnR8nX&#10;S6EsLQ1S2KW4ywLwzrt0gKZfgw0cZC0QBamGCzQIEAgsfPd9XXxf5wfU/aEefvhR5ae4om0q2l/7&#10;uzoM3fqdARsCHbJEqD4BCAETXSeOwkTn6QqM0CQ/iNKlyyI/fWa/+voX+kAoV9qD6QMRHzzMmZMA&#10;eJjNjffX8iDw8BjO0Lpw/hkrstJF16q7lOdzDN96kU7RJ5kzIZo5E8KY3G1vwwa4EjSbfg3RpCnt&#10;olP0CS73EzTI+kATwBWCh8ta8ZefgssCEEc7cucl3RfwcNk4UOs6sj6QqGRAxDlZIC7RJ4LA4bI4&#10;UvSfiD11HOePH8CVc4e4cwdiw+ZjT4tGiChYGCHPvsycF8/jJC0rF5+kMzWtLGcJok48nQQn6Ntw&#10;ms7l8g0RgIjlPgc8/PtXVZyVM2eOHRlwZMCRAUcGHBmwZEChVtsyuVq7LqHoFTAfi73aYWedMtj1&#10;dXGsaPwL+vtMhHcXJnnzC2WG6CATsciXoMHHPxAtWg1gRKRPCRgKIE/u3ChSuBitDWUNcJCiXp50&#10;IUU9khOzLAG2Q7SAg6wFoh/ZlgaBhjp1fzRA4aeffkb9+r+g/i8N8PMvv8aV+j83MNvr/VQfP9T7&#10;yRxvQAQtFbJEyHohAKH6BSDsiEy6vihTAjNvvFmOFKYyKJAvH/5o2IkAQqFcH7z7IT54mDljZgKW&#10;h7n32/JAh2GCh/NP0dpARfmcKEsGPDA8KX0ALj7+PFfgk2LHMymxsYBoSh7AlnAu9R+g0zPDrl44&#10;xiX+C7hC4HCFjstXSFO6dOkKIyrxtxybXVaBOJxw38EDQQvBgehLuoYMIBeMD8RVnKPV4QIdrs8y&#10;wtN5RmxijCYCifM4f/4ILl3Yz4OZY+LAZhzr1x1hhUsg+KmXsZmUrOMsonKdoy/Iafp/nHjmEZzU&#10;2NACIauMAx4evJvnQbyhnTY5cuLIgCMDjgw4MvBvkIG2pCd5dQlHv+4EDa3bYG/t4thTsxCWN26A&#10;fp2moR39AkRP8nKFOFXitc7d1qBl6xFc2a+JXDlzI1eOnCjExdoSpCqVer2MWdkXVUmKesWKlQ1w&#10;UBQkKfJS6G2Lg4CDbW0QCPixXn0DGn4hWPj19z/x+x8N8ceff+HPho3iirb9xn0Nfv3dAIp6PF5g&#10;4ztaIkRnEhCxAYQsELYPhK5fubJFXxKoUfuKFilKcFOJwGEWOtCK8qDNZ3zwsHjxkhvBw3JGMnot&#10;Vdr76vNwgXx+5Ti4QOBgqEoED4o2FMscBmcffQ3bnkyBXaUq4ULfPszVsIF+DIdx6jJL7DHShWRq&#10;sIDD5QuxxuJgRUSibk6nA1GHZBH4O8DDVTlFKw6T8b62rnCFF9dfxC9xDtpnrlzCsQtncOziabb7&#10;HIHFeVxgfokLl46zfQQ/J0hjGjUUa4k2Vz7P/j79Eo7SAnGG/iAXBKyY30IO5AJWF5QLQtYHh7b0&#10;wN1AD9oN7bTHURocGXBkwJEBRwYeVhkwPg3KAt0pBL16LsMSj9bYU6sEDn+aCSv++BEDA6bCMyDM&#10;JH5Txmj105vUHiVb6+A7izSjn1GoQGFkyZyFFoeCxtpQrGgJAx5sq4NNV5LCfivgIKuBgINAgAEN&#10;v/1hAEOjxk3RpGlzNG3agpSoa0XbtK/hX40NuPilwW/GEvEjAYSoTAIQskCIwiQfCIEVAYi4fBAE&#10;M7KGCDyUKf0GChYoiPo/ezIx84MXfSl+kriQkJAbwUNoaOh9Bw8XCR6uEDAIQJwWgODfF5hE7uwj&#10;tDg8kgxbi1XE+T79gT1bqJifwknmbDjCnA2EDszFYCnr8mXgIj9iYwkiiBzkrHyJ+y7yt1wgLHdq&#10;67i4cEpxG+/c6YFBWwkUXODBDttkuFEu72zXZXRt+XCfZtSnIwQPRxkf9gwpTJcIcs5ePE9AcYJO&#10;1idJZdqHs1PHYUO5SlhFALFFFognnieAYlQq+TjQv0GO0w54cF4ED+uLwGm3I7uODDgy4MiAIwOJ&#10;kQEPHws0dO2+HPO9/bGzdikc/SgDwn/7EkN9Rln0JOZwEJXJqi/I+DX4dl5ORb0jXi9ZFhnTp0OO&#10;bDlQsGARFCpUhCv4xVG8eEmULFnKKORSzKWgy+ogh2WbrqRoSHKOlmVAFoJvCRzkv2CAA0GAO2ho&#10;1rwlblcEImSVEOCwAYSoT6IwyQdCtChZOeRALauHQIwoVLbvQ5kyb7DtRfB25Wro3HUZ+0r/hweI&#10;vhQfPKxZs+ZG8LB69Zr7Cx6ULI4r6coyfZVJzxSe9MITz+D040mx7YkU2F60Ak4PGEZ6z26igZNc&#10;zWfOZ1obTlH5Pkrl/5isC1TYTWAj/lZ0pYvcJ6VdFCI5MrtFZL2P4OGKsXroH+GKBRVMjFfrwlcV&#10;5YkXl/XD2sR2mjCuV+iewTaS20ScgzO0Why/cs7kq8bpPTg3YyIi3quGsOeTYd/Tr9Jh/EVcffJZ&#10;AgiGqSVlSY7UF/nbsTw4D+AH6eHhtMWRR0cGHBlwZMCRgXuVAZMNmj4LAT1WYppvH2z98S0c/SAV&#10;Yr5/C+O86QgdEEx60hrjCH3tWivQqWsI2npOoPJdE5kyZETmTJnp25DPWBwKFCiEwoWK0km6OEoU&#10;tyhLtq+DHV1JCrvtIC1LgBR6WQZkIahT9wcDHBoQOPxJa0PjJs2MleF2oMF9v86RFUI0pp9ogahL&#10;K4acrg19yWV9EGhRGwx1yZX7QZYRtbV4sRIMI1sKbTxHkLr0YFkfEgUeVq1afd/BwwUXeACdoy8z&#10;ZKuco3c+mwrbi5XDxR69gX1M+EbQIPU7VhGMyEPioj1O8vskFXDlWRBNSZGVXLq7lQguPnCQgUEK&#10;vl2soEx39ZE79gWCh3MGPgga0O+BbRNo0IWvMlzsVTbsqhrkuo7tE6FDLrP9CiurqLKEDbQ9XGRd&#10;x3j+fpyZOAZbylZC1EtpsetJ+j889YJJkHdF0ZZM0jwr2pITqtV5UN/rg9o535EhRwYcGXBkwJGB&#10;/7cMiHbUlvQjH4KA8QEjsOG3z3H8/Vexs2Z+zGnXEZ27BNLSEB80LDeKdGdmhf6xXjs6FhdG2tRp&#10;kCN7TuTJlRf58uYneChEP4ciKFLEoiyVLFHKUJbirA7K58CkcKIL2bkc5Mgsi4AsA/JRqEeHZ/kt&#10;/EH6UROCgDsBDfEBhCwQoj3JbyLO+uAK4WqHb02IuiTAU6RwITpft2F/w9wsLv9/2U0UeAhetYrg&#10;4X7meaBTNBXiK8wmrSzSJhzrY88jKn9RnO3aBdi9mZr2KarqSvjGNf5z1LbPUilnOKOLBA/nrZQO&#10;cXkc7ARv8fGBYRMlUO4KObiud560pXPKKC2HabXAxIaVmcECEAbVqBjzB4+QA7fJTs1DGZZJJZb7&#10;z/H406zrFGs7zzzYOLoD50cNw4aS5RDx6EvYzyhTFxiJCXQgh8bKFW3JAQ///5vm//3Ada7vyIAj&#10;A44MODLgyMDDKgOiHXkw7Gr7gFAM7T4TIY3q4HD1dDhYNQVW/PUz+gXMggezQcv34fo+BsGPUZfk&#10;RPzpp3WRIW16pEuTDjlz0DE6Zx4XeCjAUKcEDy7KkqwOr79e2lCW4iIsMTSru9XhY1odZAmQRUB+&#10;DnJyVuQkOT+LfhQfODRv0QoqLVq2vq5oW/xjmzZvYepQXfV//gV1SIWS9eFLXku+D+7UJdGoDHXJ&#10;5TgtwFO4UEFaQxrQyiLLg+Xjcb+L5sOrQ1CCpZ2JYHXjNRMHHoKD7z94YLK4y8zjcI7AYfsjzyAi&#10;U1YcbtsS2LqOwOCMoSpdVjSj81TCT7MoC5uUb4IHpVGwDQjG5cCtGBeHm4AGe/vdggeFgVUkpfME&#10;DpeULM6uyKAWl8nDJKwTgJAVwipX6EktOpNBPPy+ytwUsSwX2BFmgiCAoHVFgV7PHMCxbt0QkTkf&#10;oh5/GceefhmXn3uR0aeYC4MZpi87DtP3/aa53zehU9/9f7A5Y+qMqSMDjgw4MvDvkAFPKqnK+Ny7&#10;xxIEtm+HvZ/nwvGqLyOmzlsY22kk2ndeZShK1/waXP2mU7TCljZvNQRFC7+OtMyXlSljZloccl0D&#10;D6Qs5SdlqSCjKxnKEv0dDGWJoU/lQyDwYChLdJS2rQ52IjgTXSnO6lDf+Dk0bNg4QaqSQEPLVm3Q&#10;pq0n2np4mdK6jYfZlhCAkCO1fCZkfRAwEUBRJCf5V8jPwg7begN4YGQo5aYQLaut15y/JeqSwIGP&#10;f5Dxq+hES0/nrlbR705dlyKg21I6bN8IIBIFHlauXHF/wQN9Hi7QKfjiY89hN8FDRIrU2N2gHq5G&#10;r+Eq/VGcZDSiM7HnqXRT2XalcBZt6bJR0LniH6tlfMvnIUHwQGWeuv1NQcTdggddSxQqOWUL2Fgt&#10;cPvE0aMsS8RVAQaVONSiKE0ECZeIgs7TqnJRIV2vkL50FacYjSlW2SL2bsWuVi0Qlj47tj72Ag4z&#10;/8OJJ59gCFdaaRzw4ICHv2HVwXkp/zteys48OvPoyIAjAw+qDCiKkvI1+PYIxWT/gdharxKOlX8a&#10;+z7LikWtWqJLN1ojbvBrsOZTmZYDuq/myn17ZM2cDalTpkIWLjhnYw6wHNlyWuCBRf4O7uDBjrIk&#10;8GAnhRN4UHhWd/BQw0VZsnwdfjQOzsbq0ORGq4OAg4CCp1d7dOjoBz//TqZ4+3SEh2e7BAGEfCUs&#10;34c/SIeyqEvu4EF+D3FO07SK2JaHsmXo91C8OJ27qxM0TTXjcD/n11gVfJejZ58ZGDJszHVl8NDR&#10;GDpsFAYOnkPQFnQDmEsUeAgKur/g4ZLyGTAJ3NEnX0Tkcy9he/WquLxoKoHBIUYoOozDl08yJGss&#10;LlLPlq6t0EUCDhfla3D1LJ2Oz1mhUhNCD27+DfEtEHcLGq7DBzYw0XcC4MVEZJI3BNHL9ZmuaW24&#10;epLbjxLYnBJ3CbEMNXuOVCcZVk6xP2djz9Bf4gQuRYdgy/ffMoTri4gmaDj+7DM4T/pSbJJHnAzT&#10;jvJ8Xx8e9/NB5NTlKC6ODDgy4MiAIwPuMmAoSgqrKopStxkIb1IHh6qnxtFKz2D9rx9jRKfR8GLE&#10;JEVaii87Ordj59XcPp+r9D8jc4YMSJMyjQEQKjZ4MMCB/g558+SPAw8mRCsdjt2jLMkRWbQgO8qS&#10;Ih3ZCeG+oqO0TVmShUCWgibNml9HQ5JVoVXrtvBs5w3/zl3Qp98ADB46nAr2UHTr0ZNgwtdYIQQw&#10;4tOXRF1S5CU5YQugyLeiJq0d8rW4zmmaVpG33qpk8lDIWlK8GMFDpepo0XrafQUPGtsOfivQo/dM&#10;9Os/kKU/ywBT+vbrj779+6FX30nw7bSMwOEuLQ/Lg4Lur+WBivAxRlfaxNCk0eRzXejlRwfpjUz0&#10;dgAnLxzFca7BK6rSSYKGS6IBmZxslwkeGPKU/gFnSfQxGZxFA0qouACEO3gwdCZXuScQ4Q5OFGzJ&#10;dnmQazcBw3nSms7JL4LlPBunYrl9M2nc5QN0uN5LCHTM7LlgQrfSCKFws2zU+dgLiGUeCFw6jPNz&#10;x2JVxRKISPYijr/wAi0PAg+POuDBAQ8OeHBkwJEBRwYcGXBk4IGXAa8OtDb4h6JL1+VY1MEHu2oV&#10;xvGKT2LvZzmwsE0bBHRZyszQIXFJ3uKDB9/OIczfsIA0o+pIlTyF8W+QxSFzxqzISqtDtqw5jOXB&#10;Bg+2s7QoS3KWLl7s+hCtCoNaiSv7Ag92UjhFWbLDs8oiIKdmQ1mipcAdANg+DqIq+dDi0JfAYdr0&#10;mVixchXmL1yMocNHojMBhSwSCdGXbL8HRV26HXiws03b4KHy2x+jZdvp9w08CDj4EDj07DMLAwYO&#10;cpXB/FYZhP4DBqJP/+nwDViZIHDQPCXK8nCv4GFxvpI4R8doMGIQHn0MVxiGdOtjz2Jx6gzY3aQR&#10;EL6C8Vd34vLZg3QVOGvyOByls/EJKudSrEX/uRpLq8NlBTc9SQAhTwHuiO8pHe/vvws8GKOHLq8o&#10;UFL8TVI6hmLlRvlDnDPQgECCoEHFAg+MrHT1EMt+/lL4WcIJAQ2FbyVysCK+sr4LJDFdPMIwtdE4&#10;0LM9lufPhQ3Pv4RTHLNLjzyCC8zKfe6RJNiTND18vRbAy//ByzzorDw5K0+ODDgy4MiAIwOODPx3&#10;ZaAtLQne3cIZRWkkon//CIffeQVHKj+PjfXfx4iuk+DF7NCe9GNIWEaCmLshBG28JjDEagUkezUp&#10;0tM5OlOGzAQOWe4JPCgcqp0Yzj23g2hENnhQaNW/GjVJEDx4eLSDf6cADBk6AitWBOPAwYOIWBuJ&#10;0WPGEQx1M+BB1on4vg+25eGn+re3PNi0JSvXQ2H6RdShlWApk+Hde64Hy+KwEr37zkO/ARZQsECD&#10;Cn8PEnCYyfG/OXBINHhYZjJM30W0JXa0XcdlWFi4OM488xiuMl/BVSrAscxjsPrZ1zCneg2cDgmn&#10;XwO9oU9yxf08vxmWSHSfC4zDaowOXNmXkn6VivYVOkHEMtZprEnU5vI3iOd2EN8N4Z6sDAmdHM87&#10;284PZ32LsnQts7X7obHcwzzTJrfDef67xD4oR4XAh8mMLQDCPl46T6vKGY7F0QO4siYYi7/5HpNT&#10;pMeuZ55n+NZHcfDFJDjCpHoHX0kLP88F8HTAwwO/+pKYF6huaE/vZbctXh2ULObOXkh2vTc4oCVQ&#10;j+Jt6/i7uc6dtuvvON59HO9X/Q/amNh9TMwc6ZibyhX3JSQTOsfjAZCB+P37O+b2XmTEilBy4/hq&#10;tfVe6v2vnXsnz6f4Y/OgyOp/bc5u1V9PRgTy8A9Bb2aHDmrbHPtrZMfRCk9iP30bAls1QVdjbaBD&#10;9E0jB1kRlZq2GIr8eYvgtZdfZVSljEz+lunOwQOTw5lIS1TCFabVtjzYkZauBw+1TRZoWR5uCR7o&#10;1+Dr14lUpSGYO38BQsPCsXDhIkNfEqiQ30NCtCWBkV8JSkRb0nVs2pIcpt1pS7KMuIOHIoULkk7V&#10;CF3oK5KYd/it5sYGDr36CTgMRn+BBTfgIDDRq+/tgUOiwUNgYCCS3QN4mM8seceo8F59gsCBCeEO&#10;J3kCazLlQUzfobhyhp7Q4uyQv3OVTsRXL5nc0S5F3PIfULkqB2Vp6OIJqcQHDfcdJdzfChXYVSFe&#10;TRwpWifkEyHrhfqhbl1SVmyCh8uXSHQ6eQw4dIjZtQ9g6/BxmFSqAsKffQ4nn0mCfa9w/J5OgkMv&#10;p3PAwx0q0Q/qA966oYPoELaSkQ1uUbjfvwsBeVx2zdsrKd50hurMOrvwXEVUuNW52ufbOYgPqZWM&#10;tHDvKxz/9HjHH0f1/V7b8KCNieEAM/KF5vN2cyQHRclLQnLVudsK+AdYc+yupKt+bZcM+PH7TmTt&#10;XsfaPl/Kt0f7ZddF+DD9pvyq3527/v9l0wAZAgeNkdpj37f6rfusbbvA/8vY3a85+KfqsZ9PklE9&#10;A+9E3oysUr6NrHb+/8jqPzVOD8N1NB9t/VYzZ8MaTO48BFvqVcaRd1/B0covYOt3ZTHBdxDadwkx&#10;/g83708Q5zSUkYVGomB+AodXXqXFISMypHMHD6Qsyd+BlKXspCzFpy0VLFCYuRGKWbSlRIAH0ZZq&#10;MOrR7SwPojAJFIi21MHHF9269yRgGIYRI0djEH0euvLv9qRmyZk6MeBB11OEp1tFWypF4FOiWDHm&#10;m+jAZ41C1N79O03PVR8uNvfuu8BYHIyVIQ44DKDFYQi695pD64buw9uHhE0UbWnJkqX3BB4WFiqM&#10;o6Ta4KnHceaJxxFD+tL2qh8hdv0mS0MXN0khTZWhOQ483BiC1YUqHjrgoHbLIsHgs7Q5KCwrLScG&#10;CLnAA78Im0yRL8fl86dx9TipS8eO4VLMVoT+1hCrkjH7tCwOLz6Ck08QPLySAX6kLTmWh7u/me7l&#10;Rryf57Zttwz9Bq7Gtm1bsGnT5rgS4/Zb23ds34qlyzZQMUmc9UFKoRTBDRs2YceOrRg4ZA3NwIE3&#10;fQC19gzE1GkR2Lt3G1YGbzQr1nfyMr+fY3I3dWlcevdbha1btyA6ZjO6UqlQH+6mLvscjcmUB2hM&#10;1J4Jk8Oxd882rF69kYr/8pvOUVsq4IHL1mP7tq3XydWmzZsRFbUZERHRmDo9Ah0Isuxx0hguCdyA&#10;/fu2Y868SLS+hbzcy7je7FwbHA0dEYIFi9aZvgkEqR0jRoVi9+5tWLs22ijo/68VfqMkcZxGjg3l&#10;qmM0ojZuMuMbQ5nbyN9LA9ejz4BVfAlfD8z+jvF6mOuUzAlsRUVZzyc9AxP7bFO/dazGet/e7Zg1&#10;h7LKe+NhHo+Hue2yzsq3oW/PxVjVtjH2f5oFRyo+i0PvJ0dI0x/Rp/NsWiOY7M3n5sDf8PAZTaiN&#10;x0gULliUwCEpfRwyJAAesiBl8tSkMiVn1CUmh5PPg3I8MNJSntx5aaEgtYl+EfJ7KFGCOR5KWjke&#10;bMuDaEuKtiSHZDkma9XfhGmNoy39FOfzED+jtKEitWhp6Eyt2rSFh1c7eNF5Wt8CDdrm7u8ga8Pv&#10;TDInS4YsGrVr1zEZrD9jJusPeV05bCtUbPxQreXLv2XaqwzTpUu9gfY+Eynbd09RtxbWCBz6LaRD&#10;tKhKBAsu4GD9HooefebzGokH4YkCD4sWL7478EBelaEt5SuIY0mS4PKTT2LfE09iI7MBnm7nA5xg&#10;nmWtvNPiYBKt6b8oSi5rg0u3towMCYU2ur/Ggb+1NtlPGJzVAg42uek68EAM5fKPMM7gtEAYKtfp&#10;0zg+fTrCSxTDRtKWDj37GM4QiB0geHB8Hh5+4GC/BAcMXm1egjt3MlTvzm3mZSoleBsVP21TObBv&#10;h1Hq3V+wAgjxi63w2+AhOnqzAQSDhq5BK4/A6453Bwd6+U6fEUGj13asXhN1A3jQC8L9WgkBC5vK&#10;cbM2qb9SBu39CdEQtC8xoCX+tVp7LiNXcxV27eLYbdlyA3i4oW2JsOBoTKa5jYlWxG1a163amdA4&#10;3G68rp1zTa7j16P5mzQ1HIcObkdoaNRtwUPQig3YvWsbthN4Sq5sWbK+KWfcPmvOWrPapP5ItpYF&#10;bcTRwzvpBHgNPLi3w/23PX93019bBtzHRf0bPS6U98I2hIREoQ1X8AUSBB5GjQnFwQM7jIIeHzzc&#10;yfVlMbBB1+3kOb582sBhwqQw170Zb0x532pct1D+JhLkGXn3uQZg499DN6OeuY+N+zn2WF3f3xuf&#10;g+7nx587q03u93LCz9H4Y5qQ/MaNn1t97sfdOC/XrmWDB43VXj779Ax0f7bdbk517PKgDTh8aAfm&#10;Cui6gQfrGXP759XDrLA/CG3XOHswkVsHZj+e1HmoCb965N2XcbjSi9hbMw/me3VgtCTSmHxXm+f+&#10;rRYNvJU1uussAodipCpZwCE+eBB1SdvkUPwNoxW9+05VK1RrditJXMEChbiSX4MJ374ywEF5Hkq+&#10;Xuo68KBz5SxtMkcz/4KiLH1G6pCStil52w8/WJmlpfS7Z5ZuzCzT2ibg0LVbd4waNZoO0zMwZeo0&#10;DB8xCp0CuhjgYAMOfYve1Kdvf/Ts1YdO490Nrakjna3be/ugHUFHk6bN8Olnn5v2KHSsQI0daUng&#10;oVjRYnTwfo+WTQHju7O46j6wgMMiAgdSlW4ADiNIVVp8R8BB85go8CA+113RllzgYXGefDhJ8HCG&#10;EYM2Pfssdrz7Ni7Pn0dtmfkOFPJU2ZkNfccCDva/6zJG/wvAA4O3sm/iaLnivcYDD2e4ncFaDYig&#10;hwfpXAQQ8o3YtxMxP9dBWMpXsZ/g6zxDtu5OmskBD/dgwnsQHrzuipfoQnp59h+0mhEQgjFr9lqz&#10;yhq5LsZs06qc9vfgPrMa6/JNkBLlS5O96BMy3dvJXOyXuiwPWmVWXapHyq+Os481L2iXEm0UZa5E&#10;HziwHatWXwMP9ktctAK1U9fydSWNcVd+bCVHbTDX0HE8Xn9bdVgvD63I2u11pxaZ7a7zbkc5stsk&#10;KovdH9WvsRPw2rz5evBgtzOu/WyX+nM7oGKsMa4xWRkcZZQb0z9X38yqfTw/FEtpsehF7uOgPsW3&#10;hGj+VJeO7eBnjYv7HFoPabuPQcZyNG5iGA7s326U69tZHqRcyYqweOl6MzZ9uSI+bGQIFnJVPzIy&#10;2oAKgdR+A5mYibKh+gTARowORc++wXGUJo1VXJ/VTte82oqo5sP0Jb5sufH/bbnVnLnPg+rQPGh8&#10;2vH4mbPWEiRYAFZ1CthojEUNGj4qBINoQTPHuuT2Tsdb94QFPuLNpUsebvVs0BiNmxBmxk3AS9ab&#10;GTPXmnEdTUtE0IqNBjjs3bMd62nxE2XQnnN9X3cPcQzVDvXNXeF2vw/URvex1z61QW20x9rui3u7&#10;7fFVvZJR+1j91vnabh9jn+/eBns+rr9fbrSk2PvVRktOLTm270+11z5G+3x4nD0etswMHrbGyKQo&#10;SPYzQsdcf671LFHd9r1sgO7yDQZQzpl7DTzY105YHu/NEvkgvTf+323xIrWlLX0benRfipVtGuEA&#10;fRsOVX4Rh99Nis3138EY/5Hw6hIOz1tYG6x7nzLJ+V68ZA+f29vpl1CBVodkCYIHWRpy58yLkNAw&#10;nDt/jqBxPiMt5UEWV+hWJYTbuFHPtR0GYOTLWyAuu7Sd50GWiL8YSenUqdM4e/YclfpuRnn/4suv&#10;YeV5+AFyalZYVdtpWpGXBDRGjRnL98tOnDl7FhcvXqTP6hWmDmBETf4+zYXeGTNnm3N0rM5ZSsr/&#10;uXPn3co5nD1nlfPUf8UuqPXNt8zjUNmAB1lFlIfCDtNatHARtukPAjBZHW5PJbphMc5lceh1g8XB&#10;sj707T+KVNBFvNfkHH1ni7GJAg/zFyxAstR34TDtAg+BeQrgFMHDEYKHqAzpcMKrDbB7+7VU0S6L&#10;wxX6AZgcCS6aj/39b7E8qGfXgQeXz4NMHiZUq1w/WOgyzW9ZKVyWivMncHhwT0QUL4g9TzJsK31G&#10;tiXPjI7tnGhL/+8H6P26vrWiGWiU06atlphV1v1UEMPCo822Nl4s3G8rDto2eOhqo2DJsmAoT1SY&#10;w6nMzCTw0ItYx9rgQauhE7launjJOrNyqxJGyoUUIVsRuxl40MtaCqVe1KJAiWYg6ohW+0Q7sJVC&#10;XW8s61ObYzbJamLRh7RCrlVYvfhtapFoHqpLXGfbYVKK1npSGTeTVtNnwM0pDPZDTmMUwrrt/qh9&#10;6o+sNe7gQcd3YjulYERGxpj26zo6vi+vc7PVX82tDR40F6tIExrLVXG7jnXrNmEJlfLuvVfG1aEX&#10;oSfHYTwVfFFa1Lao6E3mnEWL11GZXBG3uqq6J00JN7Si0LAoQ8HQuOjb4qcGGatHBMda9WxgEaiU&#10;cr2PgCCx4EGK+AyeI7myZagd57RbT413DC0SWw29SfMjcDJ3/jqjAOvaOl7bhgxfY7atZT8kQwKk&#10;awhepNCprSPHhGANZdGei9DQaGh13lYk7VXH0WNDTLttOdK4qG1eXJ2X8qm/NXcCNPrezGsO5bWb&#10;tV7C7xBDDVq1amOc5cFWPBI73pJDgcvltK6MHB1iZFXyoPYEkhIocH4zeZB8C4BJdmTNWU2A3b13&#10;sFH+zbhSAdKcaU4DKVsT+a0+qY0aw14EYwJzkpso3rO6pu7fYSPXxPlI6F7QPaF9uq/HUN4kp3Yb&#10;NVYC7rrHN7LdokytXLkRvfpZ7VbRnEhmtnD8JkwMN3Jn5JDHz1sQafZPofXKnoPVazaiHxcW7H7r&#10;fhFQmzc/km217pd17LNkRLRAzZUBJZSXEM6z5kn79FvzM4IArxVlu3uvYCyhrNh1SH7V1t59V5n+&#10;qq/y29EcbNzIe57PGI2x6HbybVnKOtVGyYKK6tG90cvVhoTAg/0sEu1N8xP3rOM1RD/s6H9zmt/9&#10;epb/F+oxORm6hmNc17HY9HNVHK6ajKCBFodqKRHauC56d5lHmlIoZeXWCq+scl7MOD11xiYq49KC&#10;gA4dOuIl5v9Kmzr9DZYHgYrvmJ3Z0L75CQ9fy/wO+Uz4VgGIEgzNumv3Hhw5etSAB1GZBBZKlyob&#10;lyROfhCKjGR/goJWGvrQ5zW+sDJMK1wrs0DL+vBHw0YGRCiCkq6lz+kzZ/jsC+UzfhKGMuLS8BEj&#10;DWjQ+3fcuAkGNAg8/Mlzg1etNuesXhPCe3k8JvKcseMn8PpjMWbsePTs2ZuWhxrG4vDOu1VMDgo5&#10;dcvqUJqJ7YrSb6Nl68F3FaLVAueMqiTgIOfoOIuD/B0G0Fma0aEI/NrdAVXJXbYTBR7mzZt3d+DB&#10;FW1pRf6iOPXIE9j3zAuILvs6zi2aTW2Z2d8YWckwkowPtCUMsURyF4nk7PQNNnXp4actiayUAHhw&#10;hZdV9y+ynGU5TdrSGYV8JZiSnwSuXMC5kCUI/+gDbHs2Gc4keRZbUmd3wMO/xPIQ/2UjpXLs+DCj&#10;IAoM2Ku79nF66YqCJCVbSkw4X4xSKqRk7KRiJOVoKhU/1aPVYil6Uqil/ElR3EO+/C6ep2O3bt1K&#10;ELLG0EISAg9SiFSHgIYAiM6TFUPUIBXx4qUYSfGQAic6zI7tW4yCJ+VTCqbO2UogoVXjFm2WuqhF&#10;3MZry9nRBg9SmrZs2WrqlzJzM/6zrteXioaUFkPzYv2mTy66iK14yudByoiKlCb1V/232m8V9cus&#10;/nonvOpigwedo/ETINrD3yoaZ11Tq8326rf6orHXPrVN86NzrXZuNQqWQJLaZFOiRFdTvVrNlpUg&#10;mGMn+s6ESVR0XZQ11WNfU/Ou+u8EPMTnhJvVX64KS7nTvAoUSKmU0reMCu6RQzvNmEkuNN6auz1c&#10;TZccCeyozesIPPSCktViE8GixkJ9tcdX/dGKsvqpeiyZ5Zzt4DGucTHjxCL5DSCwUv2aFx2nMTlE&#10;SopAYpOWFqA+sH+HUSitFXtrxXIKLUP2eNvy6T7ekit7vGVF0n2ludQ1JDdqr9qqcVhKfw93q4b7&#10;vWnGgf2xrTUCqurX9Sv2lnVJ7XL3I+lN5X79BgI1yZ1rnMw9KJllO+Q/IXnXObondG/Y1zF9YlEf&#10;BToE0rTPXQY1Z8YqwfM1jzpOdetesGVe5wvUy1fGyDH7bo0bgRDrFCgRENJYLSTgsMfQ/X7RtW3r&#10;h8CDQIX6o+sYGWWdIwjKBKZWrLSeR+Y+cN0D+h25NoYgjACCY6fFB2seLNpSK4+lBrhowUF+PQJI&#10;8whm5xLIaJxUzwpSN3VtjX18y4NAicCFAI/6ZcuZxlB9FRhzfCPubIXZ/R4wWaJ91xiAu9TDA/u+&#10;yIWDVV7DIZZ9n2TBIuZu0PtCmaRvRVOy32la8e7UdQFlOhxHjx3B8RMnsHx5kHGETpEs1XXgIX2a&#10;9EiWNDkXcMZzlf8MZWYvwWoMIzIVRCaGb7XBw9Zt27H/wAGzgi9gYfweSpVG2TJvQpmmleNhx06y&#10;ObhQs27depwhGPix3k/G7+ArF3VJeRgUFUl+CgqxGhUdbfTTiLWkeBLc/M4EcgIVojHZpRFpTc3k&#10;E0FakyhLylAdtGKlOa9rtx6oxvoFUKrTx+GDDz404WLfebsK3n+/WhxlqcJbFfFmufIGPBQtUpQW&#10;kY8o6wsN7ehOQGkcVamvfBwEHGzn6EEmCVyffhM4h5IDRUS9O3lIFHiYM2fu3YEHY3kIRGAeRltK&#10;8hQ2v/gqdv/4LWJ3xxAL0HH4kjJFW+vxtp/DBeZzuHBZfgHXQp5q8C/H8igTstVVXLDRjsJkI1FT&#10;H8HHFcU/VR38tn9bQMXa7/6t3/GPca83/jVsxGpfM3699nXteq3rKZ8d4cNVhpu9zMhSjKxk/DwU&#10;i9ZlgYjl3+f4N1M/mDC1Z3nMBUWWkr/EISp67dsiOgUdkZI8h41pc8HHsTzc0Q11Jzff//PY24EH&#10;vdy14m0rv1otbdJiSdzLVJQW7ZcCaoMHKRtSzLRyJ/rSnLlrqUBtNnUEUfGQwtGy7dLraEs2jUW0&#10;DL30tRI6Y2YERDNQPVJA9HLvTUVeK0haaZeysJwgRhSFxmyTD1f6IiJijFI8aWoEmrWywINNLYoP&#10;HqSE6lp9b+I8qeuI+rB4CfvP46QELli4zvRJVBzbT8S2PGgs1V6t6Ku9Ws2UEquVW4EqjcuEyWE3&#10;pS+5gwfTX66eCthpZVMrpuqHlBqttkq5HEUlUG3QdllnBCSk9EqRUlul/Gh8pKhpvKXMSglU3WtC&#10;uBrOY7XqKuCj+qWYadwnc6VY7Zb1Q8r7vYIHybcUrVFU9NQm9UuyIvAgp3xRQaSw2eBBIECyIhla&#10;S+VP1ClZXGTZWsHVZClp6q+UM9F3BGx0vICQVt9V9FvX0uq0VoEFNjdQobaBmeRCsrxo8XqjhIaH&#10;x5i5k9WoJZXKkaRSiRuvFWgT0Yj3gcbWfbwFWG8Yb/p92PKt6xqw4JJdzaXqlSwYxZYg6mbO2JIF&#10;za/8h9QGtet2TtvGkiBlmJYlu++6N+X8PZv3oFbjpeTKQiflWdfQPWGBJ91zm8zcS44EGrVNcy/f&#10;J/mGaHFB59vt1j2rvqpe21Fe96wsLpaF0gJrmh/Nk8C97gGBDfVH8625toGy7jPJndpqn68x09gL&#10;RAh0WvfyZqPkD2QffDjXskAaoMm6Ba6Hs79S9HWs5lBWy5Z8Pgk8SB4kK7qHm7VeyvsrNO55o/uh&#10;ORccBB4FpiUXsvzo/tFYuYMHyYjmTs8myaPmSDKme1OyZ/ptwPuKew6k8P98P/y/ru1JRdOzcyiG&#10;95yN9X9+gcPvpyBwSIpDpCltq10KE9r3RbsuYfCkD0Ri2ijg0JHZi2vUrIfJkydi+85dfC/Nw8lT&#10;p/BhtY/w8guvxFGXFG0p+WspULJEKUNJWrEyGIGBy7Bn7z7j15CBvhBykpblwR085GbWaVGZFK5V&#10;tKUC9ImQsi99b/CQoejTp59R57r36GVAhahLCqFa+7u6JpFbbVohps+YaY4RVeovAgnb70HO03YR&#10;YJC1QaBBRYCj/s8NaIFcbs6Vz4OcpFW3rvE5fyuztSweokzp2grRajtKq6358ubFr797875ck6jx&#10;dKdBC2z0EnAweRxs52gBCOZw6KdM1QlnjU7MvNnHJAo8zJ4z5y7Bg1BNIJbkLor9SZ5BZNp0ONWT&#10;2aTPHCQlR0nfLsaFYpXlQaFKZXVQuUQAIRqTrYjHXmQaNlolVAyAcAMJtpJuf8cy61p88CAFXttV&#10;Ll2iAu/6toGEvc8GAgmBB9VpH6/f7uDArt8GFPpb1zHXusTr6m/6L1xkMf2W1UWA6JIiTFlhW5UM&#10;TwDCJItT3gd+C1vExhJsXDqG84HzsS5vSWxL8jxishVCx/akLd0hIr0T4XCOvTtEfq/jdjvwoPpl&#10;7rd9D6TASdkUVWkRX/ZanQ3kC9QdPEgx0kvVVqK0WipHWb3cpaiIjtGcL253nwebIiUKil7uK6iE&#10;aQVVK8SiL0i51eqglBspzlIE9FLXNdQWtalL9xWGWiRAM5mK272CB3tl1qysUhmYz9VxrUJKcdC3&#10;gIS7z0MLKuhadZeCrpVyKUZqZ1dSduYvWGcUGSm/N/N9sMGDFEbRj+yVdI2tQJMUadW9kAqvttmK&#10;i1bHbR8T209ClBW1WUDGHm+BB42hton607JtoLHO6Do7uEIvpUwKkOpQHzWmWiXWNe/F8mBTsqTs&#10;qS4pqbcDD1J+pahPnR5ulEy1VX4RlqK5FbMpT9ac0zfBpYDq+B6k9ojCYgM7OeVrHtu2p3M0Fdhg&#10;KsKSRclMo+aLjaIrqlXwqiho/nSsrncdeCCANJGhqIhLURT4iT/etiVOgNQebxM5i+Ot/qqNmjOB&#10;KCmz6p9oXLcCD1LYRWETIE5MNLI2bOMQ0q1s8C7Q2t4VrUn9H0NF2bIIbjOAVmNqgwfJsSx7kk3d&#10;X5JTtV3WMo1nM9LQRo8LMzK83gWobPCg8VCdUv6l5KtegTIdK6AhoCYqmMCZ7m0p8AIPGo+5vC+k&#10;pMsnRnQ13S+iuOl8WZxEydLY2+BB58siofmTjGo8jaM+x1PPjm49g808SjaWLF1Hhd8CJPYzwx08&#10;iJ6p54eeb7ZvkZ43+lugxQBd3lsJgQfdNxo7ATGNt54NGietkqufAj8a00Gke95JVKd7fZ4/9Odz&#10;wcbDdxU6duOii19v7Pq6MGlKr+LAeylxpGpSRP3wLgb5jkfbzuG3pSldU3AZaYtO1vXqt6PPQi7K&#10;xVJa5jaiKR2I9fH370wrQwqkYYoAOUgLPLz0wsv4kyv+0tXkbDxr1mwcO34Cb75RHunSZkgQPOTM&#10;kduEay1ZspSxOiiM6xgXZemXX34z9CR9VgYHGyVeYVMVDUlKvqwQAgQnaA05ceIko0B5oX79BteB&#10;BDsDtQ0a5FQt2pKsDnV/qMf3wTILnDCM68cff4YvCRxq0Pqg8LB2bgf5OsgCIb8HgYc33yyPYsWK&#10;83dFWgEnE4yvTjR4sOiEAg7zCRpcSd8GDjGgoW+/gXxvz+J9JarxnftPxJfjRIGHOXPv0vJgsuEx&#10;nFoBosUnXsDmN8rg/ILJ1JLPmKzLsi/EKvmbgAPBwvlLAhNakJcTisDDNZBwVYp7PFAgxdxW4jVB&#10;Uthtq4P7dnufhM5W8u1vuw77b3cLhG1hcLc03MzSYW93v+758+eNoMuMcvEyc0oTMCir9HmCAfVb&#10;1pRY8vyuChAJPBBEGCuEbA0MWSswoQG5wrGQV0TslihEvf8xQjmWGwnIfL0XETwkDuU/9A+wuzSt&#10;PYz9Tgx40MtPHGop5DbvfxsVNa026mUuJdYdPNgO06IFmFVnF69YistOvmgFBrTqFx88SEGQsqGX&#10;sYrqkbIpxUTXOXRwh1H8tIouyoMoLOLla0XUXtnXqrrOux/gQbQMKf72arOUwtZUOCxl2BqT68AD&#10;FQqBBFvxNRQnm7bEPtiK4M0cj90dpqXM6m+bpiJFae68dWaVXnx5KWha4VSdAjF2tBdj6qdCJQVG&#10;dBS1z1LeLMuDrDLhVEalvMUpylxxNYoelUL1zaZVaZzHU7m+E4dpKeIJhbKUojmGyntiLQ8WyNhs&#10;xtgo/5RB9cOm16hfNm3JUEZ4/L5924xsaZ4EYAWSpAjaTrtSjCU3tiJuh8ZV/9yd9uODBznoihqj&#10;FXiNt6xO9njbVhXR8SQnAmxmvGn1EnhQ3QJgHlTe7UhOsgS4WzUSsiiobQI7ApICh5LDhI6zeff6&#10;NiFmXRYTKfTdqMzaoFyyLAVZ/RTgn0+ZsRVgAXqNp8bO+DuxSMYka5pLyYGsRFrRd2+3O3gQABg8&#10;zKKN6VhZBnS+Fhj0HFDbBLjcwYOsAcaqZ6xMBDXx7hdb7tzBgwCNAYQunwvNpe4VBV5Q6Ge1VXPi&#10;PtfGN8gVqtUdPBifB8qVAIuAmgCTAJ1AtA3ANPYJgQdZKARUbB8Jd3m0n1dqv0CjQ11K3MKY8cXz&#10;C0EvJnxb3ep3HPw4A60NyXCgagocqpaC/g310KMbAeNtoildR30iGPGnhaKN5ygmfcvCSEk5CcbX&#10;mmRrb1d6lxmbD3FhKgLZs+ZEcgIIgQc5SivfwwxaAc6cOc0kapUwlVGOpL9J8U5LSpMyTxcrWiLO&#10;8iDfAQMeaI0QeChUsIg5bwufwYcOHzaRmrTiv5s+ErJ2/EBlv2rV91GTOR9kHZAvwkDmPtBnMdMV&#10;KLGbHYVJ/gwCCQ3pHK1v/f0HgY1Awy8NfqPD9S8mcpPO06dT5wBDTRJo+NBlbRBtSb4OlSu/i1Jl&#10;yqFIidIoWPR15C1QBFmy5UCt71vAv8da3lcMOKLEewzV6uHjXsTscY/Mx+MYsapr30XoMXAEeg4Y&#10;Qt9BUZb6c6FrGAJ6zDNO1+7AwViT7jKKU6LAw8qVK5lhOi0yZMlFesRkE6IpMUpZOxd4mJe/DCKf&#10;fglHf6qLq9vDqQ9foEOwiEu3/9hWAgMApHArJXO8T3yF3522dPsrWFQmd2tFYs6xrRA3OzY+eIkD&#10;IAIGLCIjXSJFS9eVJcVQmPRxfcX9dnmNm80H9+Ng27ZYzJwPgemywtehLSVKDhMjqw/SMbcDD3pJ&#10;6wWo1VOLgrHVrLzqhW1Wwskfjg8epARM4Aq2rbi0cQMPihpzK/CgVVZdRw6UWokUdUN0Aq2OSzHS&#10;yrIUAVkgDPfZ5R8gSor4yaJQqE0JgQfbYVrt6tR1peHO34q2ZIMHgR4pB9eDB8spNb7lQavK4rlr&#10;dXToCLafbVfRGIrLP3AIwwjeJNKEu8O0AJEUX5vL7g4exJV3Bw/uyqwNHjR2Fpd9y3XgQQqN5s5O&#10;LGYUZTfw4B0PPCjPw72CB7sPslAZnwfKjVZ81d+b0ZakJK6j4mZHvBEAtcDDFrN6rnYN43hKPiQX&#10;w0jtEmVEir6iEd0MPMSBLCnbrrwaNniwqXO3Bw+Wk/m1SDx08naBNSmdNlhzBw+2tekGq8ZNckjI&#10;imD7PMjSIsdotdcGEJIh9zCwCYEHrYTbq94GPHDMBWQEgEQT0wq9u+VB7dbx7s7Bs12RhdyBiU3l&#10;ig8eZPXQCr+OFYgWeFDkLW0T+BJVKj54WLiIFgaX7425393uF83nAONcbTlMi7Yka4T8HARQzBjc&#10;Ajy4h5BNCDxowUNjpAUR209CgFV/6/7VvX0z8CDg1c1Qvgg0OD+aaz2j4uRRzyuCLdHIbhUk4UF6&#10;F/w/26IoSV6kKY0KGI9Nv7xnWRveT0XwkNxki17UugX8ujGCH60Sd9LODlRw/QMWo9yb7+DZJ59G&#10;0cLFjfVbzsX5GFxn2rQZRi+qTupS0petqEv6fvONCvSLOM6FmYXGv2HS5ClGTRLFKXWKNCb7tChM&#10;Nm2pfLm3kCN7LhQtWtxQl0Rhqk+lXiyQadNnmm0CFRMmTTb1dO3SzYRJ/YygQdYB0YoWLlpk9slP&#10;QBaJej/VN3SkX+hMLSAhy8UPKgQedUlzMhmq+besDjp+4aLF5nxZHj5ifdqmhHQCJqrfDs/6a80P&#10;0PSLqvirRhX8VL0Sfv2sCob69sbYHtPRs8tCBHRajFE9pmFMt4kY220CxnUbjxHdp8cFAPBUDohO&#10;jKTXfQzm+/6OJZ7fYb7fHxjZy5/363BMHjEdfegcbYEHK1y65qwvHdv7d5tnJYa7wwXaRIGHZcuW&#10;3RN4mJa7FEKSpsGZPgEk8u+i8nzehCNVVmWbPiSQIKX/AlfrT9FEdOkCoYXLiTq+P4L+dqceKWSW&#10;FTbL8mXQx6YN6Vj3a9i/3c/R8e50JpvCdLNv+9ru1gv3bbYVIj5NyrqGRZuSpcVklTbgwQJEV2Q5&#10;4f7LtDqI6mQyaWs70cZ5/T59AqdmTMDCQrmxKI0TqvVOHlgP07G3Aw9SEESBUSx8+Rlo9VCUAfVR&#10;9JkDVBDigwcpboo+otVtvWR1rPwepFgpaditaEuix+hFLhqIFAZRS6SMaPXPL4ChNKkcSkGUIiGQ&#10;oLaJuy46lVZWxTOWchQfPAhojGL0HbVHL/Np9K2wV+Zv5vPgTluSIrGAuQjUJildCgGqSEDu4EGr&#10;nqKDaBVWUW56E1w0br7EULTsMKl22NmEZCSOtsTz9YITADMruVRypBDLKqOxUUIzQ1vi6rBoNAJM&#10;UszslVRdQ9xvQ1sircKdthR/lV2KnZQeKfXmmuR6S3lUH3tQsZIz6Z3SlqZzbOUXYxRJtl/jKMqR&#10;HW1pEcdNVqbbgQeFH7UiCFmOtarDVtZkRZECKV8XO+qP5ENKspKmaSVbSrc4+DZtST4SWnkXp97I&#10;JvtoK/iyKthJDW9GWxJos2lL8cdbEZXi08TuBTzY0ZZkDZLzu+ZBMmBAgmtMBS6l3KtPJooUx0kW&#10;J8nkNldODcsyovFjYIQJls+GFPgZs7RKfz1t6Z8GD5LhOQQxul8EKKXIN+J86h51DytsR1uywYMU&#10;dDuhoOZWtCXJqKFYuWhLoj7J52g592lMEqItyRonmp4AiSwSkg/JhQC0rqF23Qo8CHjZSedkARVA&#10;0v2uNlkhY12hZO9QUXqY3h/32lZjbaAlQcBgnk9n7PmmEA5XYZj4D9PxOyl2fZEf09p1Zbbo0ET7&#10;N1xrEzOydwtB7W8b0arwGl5+/mWUer0M9u0/QKrtcqRi8jeFUdWnZ89ehrqUOmVavMaEcM3pV6CP&#10;qE36e9SoMebvGvQfSEnn6ozu4IH1lXuzgskBIUChjNOKvDSUGaH1UQZoO/u0qEb6yIdCyrycmaXY&#10;y0oQTovIZSpgyigtnwWBAwEDlZ/oUN2UtCa1S9/KCdGIlgiBCYV8FQhRKFl9Tp48yXfgfr6bD5hy&#10;6NAhHDlylI7UPRldqTxmfvMm1n1RABFfFsaWz3JhU40i2FjrLUR9VR4Tuo3B6N/9sO/T3Ij6rRr9&#10;TT5H1K/VENLqZwT4L6Jz+moEdKFvcbM/sbU284E1rIyIltUR06AM5nk1RwAjCq5q2xrLfv8dPt3p&#10;30fKklnY5zwH/vQ91vz2rfFN9LpDC0SiwMPQoUORXLyzu7Q8jM9VCmtz5cf5hZMICPZzKM+Z1fe1&#10;69ejNbP1/fLzL2jWpCk8PTzh492BZrDuGDlsOBbNX4Ajh49Y+R9coEATEUx+WrNmmqhGaN++PZNu&#10;dMRvv/1GHlw7vswjXQo3ozYRUCynw0pbrtb/+eef5hwvLy9TOnfujC5dumDKlCk4yrBe+qylJ70H&#10;IwioXh3btGnT60rz5s3N9oYNGzLk1kQT13f+/Pn4nZPyxx9/mGP79OljhESfUaNGmXapviaNG6M5&#10;hb5F8xbm+KEjR5C+ZAGI87EXEBWzAf369UGHdl7owDa0a90GI4cMwZ5dO03fFcZV3KbjYUswt1IJ&#10;LM+ay2SYdnweEmd+vdcH6j95fmLAg8z5B7g6KJCg4/XSVUhLKXeiMUiJ1gvf3WHaOC9SsR9IOoes&#10;CPbqvXwX5ESo4+PTlrTCOHUaw4kah+st5nzRQURVsqkVUoD0cpZPgV7u02ZYYUHVLq1GK6qF2jSB&#10;K7VNWy41vgJSmFSnHDbFf1Z9Nnde228GHhQmUkBF1AoBItWjUJTKni3+u1Yc3UO1qg3ap9VLHS+F&#10;SCupcsrUWGmbwkzezudBAMFyYN1slHmtYMoSYVMpZHXRteS3IPqYlEU7DKmuJTqTcZimkqjrKWSk&#10;7TAdHzxoLEWJURQtAQgpUVLMNb/ikJscA3cQbUm0KAE/jYNAiRQ3jbedeVxjqDmxV7hvZXlwBw8G&#10;IBBIKNKPHSFJirPmUwBS4xUTs8mEM1V+AYEBe5VbMiLfBlnMNCY61rZ+ScHXyrfkUopkL4b2bNEm&#10;ns+DHKaV5Zkr3jaFzX28V7qPNzn2Ajwa73sBDzYdShYHjb/mQeDLtshpu1bI1Zc9DEUukKH8CgLR&#10;AhqSIROKl/Mv+pMsDQo4oDkWxU+LAO4O0za97Z+0PEihl3zontX1JYOyIhnnduPcvZW0p3XX+TxI&#10;0Y8PHkzIZFfEKD2rdM/p2aE6NbcaswQdpkkt0/0lmRXYFxhrROVfwEP3kORHDtOSp/gO06Ji6dkg&#10;3ww7mIKoYPazwXou0DGd4ywr0j/5TH9YrqWAFG0YTalXtyUIadkABz+kpeG95Nj3YXoCh5ex/buy&#10;GN11osnvcKfKpsagYydG9ms7glmg6QBNYCCn6HK0KJw8eQpz584328q9+RaO0cIQHR2D7FlymJwP&#10;yhq9jFGYjh0/bqImvUjQMYQOz/po1T9l8lTGaVpAYcs20VEPGEuFojYp03TePPmNlSGKde7atduE&#10;bs2VKw/y5y9IR+pyDAm9lVaNYybxXOXK7xhHZoGHDfTD0KJv27aeJhN0LYIC0ZFqMiO1nKIPEwAo&#10;18P5CxdwivrgQYKCFi1bxfk0KNiQPjvpDB5GWpaiNYmitXYtwyBT//VhwrjXmcSuasW38HbZsvjo&#10;nUpY81leKvX14NduDjp5Tke7ziGY+lMj7PqqIPp4T0RHn8Xo5D0H/h3mMYcGAXG3VQhpWA9bvy+O&#10;yV3aon+/fuhNPbR/n/EICFgK7y4Mj934J6z+9Tv49LD8UgQeRIVaXqcGIn76kEFI/ibwMHv2bDpM&#10;p79z8ODHBnYgTzR3aWzlRF4NX0TQsIfKsLIZAHPoiJ0rW3akfC0ZCuTJi8IFCqJgvvwowax6rxcv&#10;gXfffgd+vr4c+J3meH2UGCSASn/2HDmQKVMmctSqEiV+jIwZM9KTvgBGjx4dd6ysDgPpKJKXXuva&#10;ny1bNvM7X758KFSoEM1ZRcmBqwBfXkMAYubMmShYsCCSkRaUJg3NYKw/SxaGAHOV9OnTI3lypkRP&#10;nRqtWrUy5wiEpEuXDmnTpjXl008/pdBbYb1++eUXJE2alI48rCdjJqSn80/aFEyrzv5+/0NdnFKi&#10;EVodRk4ai6ofvY9CxQsjR86syJolI1FydsYnLorv637LSBvTcZZASJ9jm1Zi2TfvYSnNcb6e8+Dl&#10;f2chvB6Wh9h/uZ16Kerle5D+BFrZ01i402q0AirlTyEv9TIWF1p8ZikmCpOqVVEpXrbTYUyMFR7T&#10;CpPJaCcKT+kKXahMzLqWQIJWHcVdPnx4B5X6aCvkpHJF8AWukIx29mv7fClDolxov146UhhNWFbW&#10;qZe2lHkrBKlFZZKjpfpiYrtzRVLtjGuPKwqPHarzdqFa+5ALvpn9tUO1qk3iNSvWtlHoqbi4h2q1&#10;o1PpeAEcO1ytwIBoSzejMWguFMFHCo+UVAEA+3wrDOU2EwFJVAj5JWiVXQ7FVuhPl4+IKzSuFBod&#10;a3P+7bqVIdceb3uetYKvPAlWKE2rHnHtbQd3/a0xvF2SOEV5kiKrOnS+2m7mz+W3ovnRnMvqoCR/&#10;VoZphmpVhul4oVoFcjZSybUtD5afiUUPEmjTeEiuzFwoJCmLHH5Vt2RLeRqMD4LLH0Ir03ZoYXMc&#10;X2BSAAUqVI8dglfKbFMqlSZUK61qcaFaXeM95RbjrbCknbpcH6pV4y1rmDttKX7dN4uiJPCqSGIa&#10;G4FEOxyv+mz6o1DFLmqNKHGaT/kriE5nrDxu/VIfNRa6b3Wse6hWya/mSJYNGzxoNV/zorHSuNv0&#10;NvcxsWlLkmtZ+xQVzKYtLeQ9qfMFXmzakmRfwF7PBq3w2yFmJQNqm+bHyLvLT0ir+nZCQTtUq6hQ&#10;8k+wLQ/qs2gQsr7Y8muHUrYBvAChrAJ2qFY7w7T8FgSSjRM5x0cyrrwmAoZqi+Rf+7SAIZmSFUN9&#10;sjNMq19KqKlIcrq26oh7XvH3IloIreSQ/75Fp3t9Z0oRbdc1AiO7TUJMfeZuqPIKDnyQGvs/SMsc&#10;Dq8i+qcqGNxjrgUc7srhVlaHFXQMroZkr75mqEYvEQRUZm4DKegTSUNKQyuDrAgLFiw0Pq81Pv8C&#10;zz71nAm7eoEK+sxZc5COuuirLyVFL0Yw0kdO1CmTpUZ6OlUXIVAQeJAl4w2CgqxZslPXK2LoSwIG&#10;oiyFMEeDskjLYfq33+ijQPrRyuBVpi5lflaCNjlPy/9B+Rm0eNu+fQeGVP3Q+EKIeqSQq7I8TJw8&#10;mW2ajemkQR04cNDU0YpWDYVfVZnL6FGm3vY+KMvwq+++y0RwBCdv0Tm6QoWKcQ7SJQlmcucthJKl&#10;SyOoZkHM/+0vjjMX5Xzp0+cfgWkNGmFH3dLw96PVn397+K+hD8RqeHcNwUzqr7tq5sKEru3RjX4O&#10;fY2vw2z4dOZzr8NKfgdjTaO6WPHXz2jXYz0tFfSb8LPoZkt/qIWwnz/5+ywPs2bNuivw0J7oxqvD&#10;UgwpUA47P6sJRAczgtB+k0NZn3lz5qF0iZIGQHz8YXV079IV3Zji+9uvvkYhAon0adPTAaYo6RUW&#10;etPnyLGjaN6yBZFkHnrPlzJKfIsWLQwYEDAQWLA/Ag8jR44ksnsdeXh8yZIlUa9ePWNdqFatmgEb&#10;Agjarz4uWbKEZqsqpq4SJUoYcFGkSJG47+LFi6Nw4cLmbz8/P+OFHxAQQPSa35yTM2dOJjD5zjzc&#10;9GnSpIkBLAW4vxiTfZQqxnTp+YsQJBXCn43/gsLSrokIRemKbyJlhtTIVyQfPvviU8YJbmxAQ8HC&#10;+ZCO26uyrZu2bDd1XjzC2P7+zbE4d150aDMb7Rzw8K9bQTIhP6koSZGWshkfPNhJz7RyqZeqXpRS&#10;QLTCJ6qEVsQVcUScc50rnwXFd1e0EnHxZSFQUiatkmpV3DgzGiWHSctcSbS0Um07sVqx/FcbkKLr&#10;aQVSq6pLaPVQZB3L+XWZoSqJRiIlSfeAFBgdoyg8WrEWAFEyKykZevlLuVBdG7hdipH45AJLWmm3&#10;V8ITeiHanE3xrK3EZIzXzWvKCjNqbJhRcLU6qbbZfejSw6KTKCOwlE+1R9fXKvmtIq9oTKTMCgAJ&#10;/NjhMdVuXVOrsN17cQyUN8HOlurKQiy6lzXWSqoXAylvAg729ey65XPiPt72fEtJl8VB82f6yDHX&#10;/CqvgfJmKPrV7cCDLDSbCB7V57iitrMu9V/RftqbRE1W+9W2BeS8K9KT6F5GyWQx/hqcU9Hk3MGD&#10;oa8QHGjlWfWpvxobtVk0HPes2vo92pVMzrSFx8lRXOBM17bnStYMtVtyYNO/pFRKnkVrk9zaEZHs&#10;JHEKDSorlvp1q/E2uTM43gK6NngwNLEE6r6ZMmZnXx7O5G7KZ7LOdU+o7wLtUmQFXG3HadWja+j+&#10;0D0UQVlQvySjGjONrXIe2P4C8gPSPt3DUrJt8KAVdc2LKGj2vAgcuI+JDR5kMdA9aEc10vFytNb5&#10;8+j7YIMHO0eH7mstAthzoParH5pHu61a+bepYTZtaTXHXEBH4MemmFnyaz0PpKy7j4+U/V7K8eCW&#10;JE7Xlq+TgJIsApITzZNkTTKgfhgQQXkU9U/WAwEogQfRNNUnhZPW9S3gstxY2GTpsuVRzxWdI2qj&#10;7e9zr8r2v+l8KZSitMzx64E9tQoy/CppStXTGfBw+IOUiPjzK3LvFxjgoLm9076bxIPdw/HTz95I&#10;nTwlUryW0oAHWR4+rv6x0W2UbE3RlQQWWrdua7b1IHXpyceeMtGV9GnYsDGeZ76wpLRG+Pn6m21t&#10;2ngYulN6RlySlcEGD2VLv2F8IxSeVWFce/W2wIZtJVCyNxVZDJTtWZ/ZVPbLU6mXI/VbFStxYWWW&#10;2d63b39uq2qiMSnMqnwiREv6kG2vKqDxXjXe21ZkpSZkmJgcDqxjlsvy4OHZzoSZVRI4E1GJEaLK&#10;lHnDFIVlLcO25uYCeq1a9bCpfmXMo2+GJxV8WQfa+Idj2q9NsZOUpB6tRqJDq5no1Ho6uvjNQ+9B&#10;06j8V8WGBuX5zuxLi/1I+iDO5zM62DhGe/F8n4BgrKJje9ivX6Ff94Xo5TsDvf1morf/bIT8+S3C&#10;6lV/QMGD9xJ0KVYRW1q0AZh46ArzJ9NV2AzyXKLI16nQp2MI159//hnHaZKSP8BOpv9u0rgJkWQ6&#10;Isbs5L71NKhTH1GC6tSpY1bzy5crh8GDB6Nbt27GmiDLgH7bH6FZWSJKE81JiRd46Nu3r7EYCCxo&#10;e3bWr32iP6nuRXSQkaVFifG+/vprA0hkjRBg6N69u6EpyUIRFRVlwIO/v7+5toCIjv3+++/Nw00f&#10;UZyyZs1qgIuu1ZOJQhbMXYCZjBiwOsRCtEOGD0WmbFmQI1dO/Pzrz3yxhNOEd4LKWSRNYzWRKnVK&#10;5CcwmUkrjfnEnsXRUQMwt2ABeLee5YCHfyl3Vat64uhKUUvoQW0re9ovZUvfOkfHSrHSuVphs0zF&#10;1t+20mOfYylgUhyvrcLpHB2rffZ1baVGL2X367krhpbibL344x/j3gYpmrZSZa7l1nadb7dV9dzq&#10;BaU6dLxyPth1mNVzF5VG9bjXIUdW0w72y847YK1AWtlyb3Ute0xsR2HV4X5Nu267DttxV2PoPha2&#10;gux+rYTG+1o9VtvMfLrGyShmLEY23OboZu13P9fu97Uxv3H+3eXHXQY0ljeTR7u/6ktcf9k2e45u&#10;OS4JHmfJkX09O2nbze4JAV8jC/cw3re73+KPr4kcRMAo+XOfY3vM7GhS7ufp+Pj3h8ZM8uMug+7H&#10;uMuwfV/rmna9N2t3QvdR3PlucnOzebUVbHdZ17Xit9W+jv3sua6/CTwPTB0uoG0fG7+tms/4cm+P&#10;q32/6Jy4Y/S8chsTW+50rRvuP9dz4E6V33/r8QIC8m/o0j0IKz1a4FD1tDjIbNH7P8pI5+iUOMhc&#10;Diub/24sBh6KqHSbZ+XNxklO0n4BC6kkv4VXX3zFAAcp/K8w95cyRusj5d7epkhJZ86c5YJACHW9&#10;LFzYXWpW9kvTP0I0JlkeWpParY8fw7qmYn0GPDCikg0epJAr87QcpQvT+rBxYxTOkO0h5+U2rT1M&#10;Jmsf+jJ4eXLFnrqZ/BIOMwqTfBvskKmdOgWYawQuW36dP4R8IlREZZKF4YMPqmPZsiBzrPweKjNn&#10;g0Kvyiqhj6dXO5PpWrkcZEWRdUMhWQUeRKEqSP2xwltV4d95NkPfVsXc+vXdwEMYJv3RhpGu0pKa&#10;VB5b6lXBxq8rINDjZ4Zg7YkN31TAqj9rotegMZynJXzGWAsX5p1M8NCB4CGoxZ/0mciCTfUqYdOP&#10;FVnewqafKmH/lzkQ8svn1mLM3+HzcC+WB8/2i+H7xnvYHNADOHWMw8jM0gw7qs/8+fOMQi+6j/wI&#10;ZFKyP7169TKKvRRzD/osHDxomYR27dpFxPcZMmTIQHT3rlH2x4wZY5R3bRMIMOFR+ZHlYezYsZyk&#10;N01dAgACD/rs2LHDUJZy585taEmN6ZNgn2e3QRYNAYtcuXIx498bXIWJiGuffsjnQeBBlgddX211&#10;Bw/ygcicObM5X9daT46b+0c+GQJGuQkuBHz6kqdmf9SWBr80wKuvvorCtH6MHTsmzrH6yJQJmFOy&#10;GLzbEDw4eR7ueBXkYXgR2C/AW5nXrx1jrRzbSrl7RBNbqU9of0Kr1re6bkLXiz+Wt2uT+/G20mna&#10;az/sXOEeEzNH1rUsxTGh/t2ubYmlLth9ij++twIe8dt2s2NvN8+3Hs/bUy/in2+PlQ0aE1IG3Pvr&#10;DiDtcxOamzvr77U5u/24XFOs3fuS8NzeSb3Xj92t6r6VLF4nw25yeLNzbpyPhOcwobG+k3mJ/www&#10;oNMFstzn/PZjat1b8RcZ3AHu7e+Da3UkJG+3aqv7tU1b4/UhoT7Ftc11bEL1J+b58m8/RmPp0SkM&#10;A7vPxfqGNXGo6mvYT8Cw7yOGY62aHAf4vahVC5P0704jKl03dlwBD6BVo97P7YyTtACCDR5effk1&#10;/MHwpvr40pIgi4SxSpC+tHRpoAnbqtCn0vtEDVKiuLSp05mcD/Z5oi+pvnQM16pwrFu3Wj4PZUq9&#10;YSwOAhVffVnLLNauYMbnnNlzmwhOOZhfInfOPMiWNbtxphZAsRT99iYrtRT8r0hRkmPz2bPnDMVJ&#10;mZ/lUC2fCGWkVhG96T0CiGWuhHB//NnQWC90/oyZluVCPhMKIytQUq58BbzxZrk44FCUrBQxV5q1&#10;GsyITyuxsW4lzCXl/ZrlIQwT6jfDifqFgPVzsGnJREzs7oHhjKQ0cFAfbPi2HC0LP6GToh4yQtZ1&#10;71hZHkhbWt20PsJ/+QyDPIaif9O+GNC8HwY064eQb6silNv/NofpewMPS9D93c+wvfcAJoc7wWG8&#10;Bh4WLFhgqEdS+uXQbFsXNNj96PQhhVyKuRyVJTz6aMVffg7ySfjkk0/IC91NftwCM/iiIMkZ2QYa&#10;ioYk2pIUdynwAg+yTGi7/Cjef/99Ayp0nsCD+/V1rTZMtS5gIQBRjlaOhMCDnLVlcVA741seBB50&#10;vuhMb731lkmlro/t/C0rixysZZkQeBCSFqDQR/v69+uP2rVrM3bwbzTPLmA0Jstic3L+HCyr/Jah&#10;LTkO07dXoP7tLwGnf44MODLgyIAjA44MJFYGFNu/XQCV0s4jsP2HsvRpeIXRlNLS4pCBIIKWh8+z&#10;Y64PIyoFiFt/b7mkfPwVkWwOF4rfpNXA8nVQkW+Doia1btXG6DUtmLE5KcGE9ulbCdqkD4WEhhsF&#10;XmFWBTYy0Nla4KFevfrmvGHDRhCQpDH+EoUKFjbgQT4PAg8K3yoqlJ1J2s+/k9mmMK0lSirzdBmy&#10;Qspy4beAsULoM2/eAuNcrVCvpZlYbpAr18O6dRsMbUnJ5mRVEC1J9CT9Vv4IO6fDr7/9bqhIcsSe&#10;NNnKTq1oTHLQVr2K8qTwsaJYqb358+UlncsTnXpEoFPHhbQ8xAMPBHgT6zXB8T9KY+2aFRg4Zgq6&#10;9R2E7n0HoM/QUQhp8hWi61U1yd9EP7sBPNDysKbxDwhq+Au8ekWhjR9pkp1CDQVtaT3Slh5Yn4f2&#10;SzDwk9rYO5SOzGcFHuQsbVkYRAGSv4EcjhWtyF15H8CU2lrJl0Iu+s+ePXvMOQobW56hrVKlSsVs&#10;fV8aJXv16tWmHq3ya1t4eLg5VpaHYcOGGauBQIKsHKpXn210qpFFQoq7zpOiH9/yIH8KAQcdo2uG&#10;hoaac23lX5YH+T7cyvIg8CDgIvCxZs2auPPtOkSr0n7185133jERmlSvPqJFqd8qR47Tq58+EsoH&#10;cT5wESI+IU+trcDDvd3YiX3YOMc5LyZHBhwZcGTAkQFHBh5iGVC2aPk3dFmF+f7dse+L3PRvSErg&#10;kB77qgs4vIY9n2TDtA490I6J3OKvZN/N3PsSgDRp1osKfgqWVNeBB0VXUhhUfX5m/gT5QAgECDxI&#10;ST/gYpzIp085IGSVULZpHVf7m++NLjZhwqQ4a0bB/IWYBM4CD/J5SJEsJbRtw8aNuEhdURGUlJiu&#10;WLESxhIgEPH666WRL28Bs+8EqUtHjhyhReFjs0+0oncIEIKCVpo2RjEYTiNS6t8mcBDtSCDBBhPL&#10;g1aYYxrQUlKSEZRKkY40fsJ0s03hXPPyGqXZJtGX5P9QgsnrCtEfo1at30yOIy86MBvw8GPl6ywP&#10;rTuFY2KDVtherxgjKPVCwMBR6DVkJPqPnAI/Ju8bGTAOe78siNmtO8CrWwRa+4aijQ/9h/wIEOg3&#10;IcdpgYfgP+uhA/1OrkVbWo5lP3xpgQc/WgcfNNqSF30eRn39Mw6Nm0zccJLDeA08yK9ACr3AgywG&#10;yshsf/r3728oRVKsW7ZsaWLjSlBEQypTpoxZqZfvgxT+devWGcVbAEEOz7KU2B8p42UZAku+B7pW&#10;jx49GF1iLwVuggEFAiHaJ/pR/AR0Ai2ySqgdAhrxwcMZOtt06tQpzkKSkOVBwETgQuDG29vbhHgV&#10;YBAIUn8UdlbWFx0n3wodp7bICc49PC0zWDD6AOlYykq9Yimia9WEj8ccCpwDHu7mgeac8xC/AP+l&#10;fi6OTDoy6ciAIwN/lwyI4iX/hq7MuxHc5i8crJ7G0JNEU9pfPT0OMZfDzlqFMd67H6M4MgLdHSqT&#10;CbabQXN8mVujUsUPSVlKZnwTbMuDgIAoTAMHDjbqWh3mUFD0JYEH7cuYLhNmzbZ8PZXpWZYK0ZnS&#10;MdP0Ky+8iq+/+sbsE70pDZMY20Bh7959OM6F1ze58v/Ccy/hu9qWT4VyNuQlPUkUJa36K/eDAIQs&#10;AfouxG02APCmP4SsEaIeicJUpcr7dJ6eSR1MSQbIHmII11n0Z5hI4DJt+gzjm6F8EPrIIqL6VGyH&#10;a4WHVQbttZHrTJhWFUVy6tRlAjNtMzISA99ovDv5LsSm2mWxoF4dExHJSzSknmsxq1lz7Ps8PRZ4&#10;1sP0jg0xp+NvCBnQmQGGmLMnIBzzmrfC/q/yYvlvP2BMhwEY0XUSphBMjPAahI7dGar1j2+w5oZQ&#10;rcsR9N3HWPvDB1YQjDuc70Tlebhb2pJiyQo8jP/+dxydRAR25jgdpk9TDbYsD3Po8yBlWT4PN7M8&#10;SHGX74GoSOfOnTMr/Yp6JKAgPwkp/FK0a9WqZbYpStK4ceNM/VK+hw8fbqwGAgqKlFSjRg2G6fqB&#10;vLUPGI7rPfO3KEtS5t2TzOl8gRaFeFW9AiBhYWFx9erHKaY0F21J9Kpb+TwoYpMdtUnWlBwMMyua&#10;ls4/SwceUZds523tU13y65Avh1CwPueuXsL5ywRXTBZ3ZU0QYmp/6YAHR4n8V/p7/F0vT6deRzFz&#10;ZMCRgf+iDBjg4Mfs4D0XI7Lh14ygxCzR76UyNCUlfxNw2P5dKYzsNBYencNMpJ77MU7e9Mls6zWO&#10;jsvZkfzVZHHAwaYtCSi0Z26vVavXMDR/FeMInZY0I22XVaI2cyrMZb6v9xnRSH+nTZ3B+CskS5oc&#10;b1d+l47MQRg8ZJixRgiICBxMnTbdJGcrVqSEicrUsGEjBqKJ5Op/K+aLyMTol0wJUKCwKQIRyg1R&#10;nFYA0YpElVrLxeiudKAuQl8EUZrk5yBLhZLZ/f77HyaztfLXCKCc44K38kMof4RAhCejKskpWseK&#10;mtSFWasFWtatW29yRgh0rFu/keyYCKxaE4NuvcI51pafgsbcr9NyLG/TFJPb96aFSE7my9Fz0CzM&#10;CGiD6N/KYUPT9xDR6jsmgfsOkR71MKjHAnj4cAGZ0ZXGeA/E2kbfYuvPlbD5p7exuelnmOLbnw7T&#10;zOvUwR9z2/ub38Z3j74QioY6q10nLKQ/hk8XOcPf2Zz/I+Bhwg9/4thkgodTRwgbThFAWOBh3gKL&#10;tpQQeJBjs+1HYIMH0XiUcE1AQAq2VvKl8Ctbn5RxKflSvpXUTh+btiTKkI6XAi8AYeeEkGVBlCeB&#10;Evt4d+qSTVuSRUF12JYHczA/ohcpR4T8LexQsQk5TNvAwT5GVCglj5N3vw1CZFGpWbOm6bN8QGQN&#10;EaAQgNlAP49zHLNzly/SaZoJ80JWIub7rx3w4ICH+/KAvx8vCacORylzZMCRAUcGHjwZEE1FHPdR&#10;3adi64+VTLI35W7Y/1GmuKzRmxl9Z2iXacaB+m4jKiU09/5dQ/Htd80ICFJblgM3y4P9OyvDqebK&#10;kcfkbxAAEHCwAYS+s2bObs5Ly/0CDnbJQMtEzmy56ACdy/gxiI6UOWNW4xCtojCtShKXN3d+5GPR&#10;cXny5CNFKT/9DAqaBHEF6XNgrBAECnJctgCDFT5VdCaBAEVDUmI6+SvoeIGS8owGJUdpRVqS70M5&#10;+kcUpaVBgETnCXSYc/ldhueXIlXpdVGVWPIwzH65cpWYA20KIyJezxxRfhRffyZCpSWiKylJ/QaO&#10;Q9/+/UwC4UEDBqN39+noxFwP/r6LGap2sUnupnHXHHtwjn3pcN3VYzK6tWTkpY7zWQ/rJ1jwJSjp&#10;yBJ/jjoyiaX2ted17/Te/ZvBA00htDxMrtcIJ6eQSkTwcPHycarBVjSkOXPnGMqOwIOUaVuJ1z6t&#10;xtsJ3aRAy/KgUK6iKolKJAuDndNBTjWyAAg4aJ9yL9gfO1SrLBg6R+FXBTSqV69uLBKiS82YMSNu&#10;hd+dKiRHbfksqB2iLYXQNOX+sX0ebKuDKFYJgQcBAvVT9fXu3du0b+rUqaa/7tdTcjn1o1KlSsbX&#10;Qo7WuXKyzh9/QOTmaJxhJmoBoiuhDni4U0F3jn/wXmrOnDhz4siAIwOODPx9MiCfBfkuTO00ALtr&#10;FaV/Ax2jmb9hP/0b9K18DjE/VMTAbrMJMO4vcGjP1e2A7sFUlN9H0pdeThA4CBTIoqDwq6mY6E1/&#10;2+BBwEF/i8JktsUDD4qulIpJd1OnZEJfAx4sACFwkZ4lS+asBjwInGSixSEHfytsq2hLyjgtAFGA&#10;/hACBIrSVLiwHJiLGFAhSpPoSiryTzBAgj4Y+rYdnmWx0HH6tulPAhg6Rt/ymRAYUZ4JXUs0KC1w&#10;63p/Ne5LqtIqKuzXK+0GuDGsbUCPRejXfzj6EjT0G9CfOVAm06Ga4Ym5z5OWBk86sasobPf1DtLM&#10;1aJjSHmy9lv1K2SrSvx7zdp+fYSmxN6P/wh4mPJTY5yYxni3Z4/jzIXDuHTFiig0hz4PtuVBCr07&#10;eJBjsywMKrI8yLqgomzSirQkS8DixYvjdHn5NmhipOzreNGB9FG0Ja3gSxGXBUC+FLqOcjUUK1Ys&#10;DogMGTLkOkVe5wq0uDs827Sl+JYHUZFU1Nb44ME+X9GW5Jshy4acvOUcHj+6k+rVtoULFxpqlcZG&#10;eS5y0xu/fRdf7D92iJQvRmIKX42N337hWB4cy8MdrxYk9sHgHPf3vdCdsXXG1pEBRwb+bhnwpGO0&#10;Lx2jF3XwwYHPc+BgFYZiNaAhIy0OaXCkalJE138PffxmmGzG99PioL55Mzty+44zqUSXpQP0qzcF&#10;DwlZI4ylgeAhoSILhQEIDMGqrNKiLKmIkiQAIetDlkzZTFGG6WxZcxjgoCzTsj4oPKtAhACEHKXz&#10;U6kXiJCSb4MId1BgAwOBAQEHE6nJBSoELIzzs7a5iihQKgIVNsBQfbkYGlbHNG7ajzlsVicAHKzc&#10;TD37zGH+hmEEDwQO/YeiT9/Z9I2gQ3WHO7cO/J0y9reCB5NhmpaHMd/+isMTppC4fxIXjOXBCjk6&#10;n0qy/BdkeZAF4GbgQUq8rA7ybZBDtJyltTovAKB8DYpGpBV9rfyrNGjQwIR21aq+wIMsDLJKiDak&#10;ELD6KORrxYoVzQq/nKZlFYgfbel+gYf4oVpt8KHrCRDJ4qCiBCX2R31ShmqFl82SPRuq1WRY2oP7&#10;zO5Y0pY2fF3DirbkOEw7CrQDohwZcGTAkQFHBhwZcMlAW/Llu/ZajZUt/mDiN8sxWonfjI9DtbQ4&#10;9F5yrGvwMXp3osWBUXmUZf5+K5q+nUPxR8M+yME8CimYn+FmIOFOwYMAxfX0pWsAIlMGAQiLvqQi&#10;q0M2F4CwQYQARM4cueOsELJEiMokIGEsEaQeGRBBOpMptEjIgmBRmywrQ0JFPg72cXHnmnCsRcwi&#10;cInipdGoCYED/Q7cLQ5WrpIgZngPIkVpGgHDAPQf0A/9SVnqSh8VUZvsPEj3e47upb5EgYe5c+ci&#10;GdFehiy50KTFZHKnhJoSsXLgAg9DP6+L/SPHMy+4/B3OcPXcpi3NpXnHCtUq8GCHKJWCLCXfXtGX&#10;Eq+s0EFBQcbiIAuDVuW/+OIL1K1bl/F/6xuLhI4XePj0008NxcgGDwIJlrmooAEZ+ihU69tvv20s&#10;Eop0JEXdzrFgK/D3CzzYSeLWrl1rqnbP8zB+/HhDpZLj9pQpBFhun8DAQOPYnTZ9OpSpWA7RW6w8&#10;EeeDliKcoVo7OKFaEyeHiZFV5xhnLB0ZcGTAkQFHBh5yGWjTcQ16kS8f2aQODr//GjNF0zFaFgfj&#10;HJ2WPg+vYd0fNdGdGZ/b+kqRTYQud4fHiE4T0D0CdX9sRz+G5AQOFiXpTsrNLA/xwYOAhG190Ldl&#10;fUgAQBBEZHdZIQQgctkAwo3KZCwRpC3JCmFbIgytiRmq3QHBzX7rOB1vCkGIwEhW6pelS5dDa4/R&#10;dIAOuQE4dKBTeZfuS0hPGmesDQMGDSaIoG9DV2VRtzKp/x1zdK91Jgo8KGJRck3Q3YAH5nno/9G3&#10;2KM8D+cVaekcAYRFW5pPh2mFXZXl4a+//rouVKvAg2hA8heQ4/L+/ftNiFOBBvkgiIIkXwP91nF2&#10;RCP5NsjSoBwSNnhQkjg7w7QyOuujJHHVqlUz4EHn6PoKver+uV/gwbY8yNrh/hF9SaFj5RydLFky&#10;pk3vft3+7du3G1CROm0avPVORXrqrzP7Ty9diOD33nXAwx0+0O71ZnHOfzAfYs68OPPiyIAjA/91&#10;GZDCrohKA3vMRVSDj3D4Hfo30MpgUZXSu4BDUgKHGugRsMCEbf27xsybXHp/RvD58qs/r8sqfSfg&#10;wd334QYgEc//QRQmG0BY1gcLQNhWCENhohXCpjEZEOGyQBgQkZN6ZC4rjKtFZ7pGaRKYMIDCZZUw&#10;FKeb/L52LH0cWEemDBnxVvl34d1xKsfjemqYgIE3aUq9+y0gYBhugEP/AaPRo/dC+kPQX+EBBQ22&#10;zCQKPEyYMBHJ79Ly4EnaUq/3vsCu3gPjMkxftWlLBA9K4CYfhl9//dU4A9sf5TqwnZXbt29vcjMo&#10;TKuoR7IgyNowYsQIaOVeoVllUZCirVV+RVRSPgV97DwPUuCV58HOMC1ak5ymdbyU91+YDtyOfnS/&#10;LQ8CJ7KYrHZLEmfnlFCUJVGqZP1Qn90/8rH46KOPkDZdWpQtVwabNm8yu0/OnoHAShUMeGhH1Pp3&#10;PQCcep0XsiMDjgw4MuDIgCMDD7YMyPHVkyFWR3WbhG31KuGQgANDsFoWB9KVPkhjMkdHNKqNHl1k&#10;cRBwuP9UJVtOvE0UoUBmYK6FZK8mvSOLQ3yAcVMQcYMD9Y0WCPcoTFkyyRfCRWUieLCtEPKHsC0R&#10;ueQPYXwi6G/LqEhxYIIJ6mxAYX1b4OLG31zQ5rE56d+QmWH+q1T5nNT9GS7gYI23CZVKR3b/gGUW&#10;TYkO0f0HDjS/O3e19j3owEH9SBR4mEvH5mSp092V5UHgoUulT7C1Y2eADr90CWZxzzBdyoQmrVev&#10;nol4pNwHshoICEipl1VBTs7HGEtXTtU5cuYwfgCyILj7KMh3QNQjgQQVOUDro1wJytEgkCCrhcCD&#10;QIpW9eU/IcVefg+iTSVkeVAbbGvGzRymZR2xw8om5DAtwCPg8jMBig+jKbVu3ZrxgD0ZKzjGOH2r&#10;bQIPOldJ4+TsvWnTJnOcIkSlpeXhw+of4ACtL/KYPj5iGOaXKQlvBzw4wMmxvjgy4MiAIwOODPxn&#10;ZUB8eK+AMEz0H4JdtUvi0NuvYJ8BDrQ2sBwgcBBVKYw0poBuy/5Wi4MNHpT0rI3XfIYofd9YHgQA&#10;7sTq4H7srSwQtvP0zX0grChMFo3JojLFt0IIPCgqk22JkD+Eig0kzLeL2mQDCoGKhH4rz0RWRnnK&#10;mD4DvvrqN9KUAmlFUA4FV0jVDnIkX4GuPRbT4jCaoIFhWAeMQs++ixhWVaDhwXKKvtWiQXzwEBER&#10;gSTxP8oEfU/goUwVbG7SDNi7XYz9OPAwZ84cQz2S4qxQqHW+r2NCscoZWv4L2einULhIYcycNdOA&#10;ii+//BIpU6Qwlgc/5ldw95GQs3HTpk1NXXKo7ty5s8kBYVOdFMJV1+rSpYsBFbbPg6wbOl5O1vEt&#10;D6pP/hiqU6FW44dqVZuUa0KWA9GiBDSUrE6Kvz6iQsmqor6IXpWZbcjAayVPngy58+bBkKFDsHPX&#10;DpPsTufmz18AH5BK9UO9H/Hp55+hCEGSthfiGPQfPMikV8f5CzjUsyvmFGSeCwc8/GdfGM5K4IO9&#10;EujMjzM/jgw4MvB3y4CUUr9ua7DAxxcHP8+MY2+/gCPVUrhKchyhz8PRD15DeGMCh64EDnSk/rvb&#10;pPqNk2+HxQxKUwMpCB4UTvVuwcOtIi8Z/4dEWyCsSEzXAIRlhYijMrlAhCwSxqnaLm5gQvkoRHO6&#10;oRBg5MqZmxGg0pskdD//4s0cDMzXwLCp9ngLGPgGrEAvRk/qx5wN/QcOYmSlafRt0H3ycFgb3GXH&#10;HTwk4zzMnTXjRvBgOUzfneWhXYdADMpfFhs/qIYrG5Zz4fwkSUuxJuTobKYel8N07ty56FxSkJPI&#10;iaWCnSNHdqNwF3+9JNGrJ3bv34d9+w+ixuc1kZZCWIIe7539OxnwYDsfK4Fc27Zt45R4+SvIWiFa&#10;kywPsi4oNKt8DHSOojTJGVmKvxR0WR5Uh/tHIV+1T5YM0atsy4NNr7LzPKitsk4IQHz33XcGmOij&#10;JHR2QrpCBDwFCCAK58+HnLmyo/SbZdFnYB+cv3gOexlZybu9F956i74Z3JcmM53Ts2dBvsIF8c03&#10;32LcxCnYffwUTl+OxZm9W7Cl1V9YkCkHfNrMQTsi/H/iYeBcw3kROjLgyIAjA44MODLw4MiA8jj0&#10;6zIHQa3/QtBvdRDY+FcENmoQV5Y3/AkLWrZA1y6L/zHgYMkHsyV3CcbnNX6l5SEp0qS4e8tD/NwP&#10;CTpSJwAg3P0g7DCu7jQmC0RcAxAGRLgiMwlA2EUWCfdiWybcv7NmyYY0qVOj3Jtvo2XroejSI8Jk&#10;cLZoSlY25649l5KaNM5EUuo3YAz/prXBjxFJH7AQrIm9v23wkDFrLqRhmNw3vv7jRvCwYMGCuwIP&#10;7TR4DAE2PW8ZRHOl/OIyRlzCEQMeFKx11959mE3rw4zp0zGTZTZDr85n4rjZRDBz583FoqVLsWvf&#10;XhOb6dSZs1gWGITJ46dg3sy52LB+PWK5Ei8gIAuD8iMoj4KSr02bNs1YCUT/EUgQDUrbVEQVEt1J&#10;FKVly5aZBHEK+bpq1aq4ULGqTwBBGaUnT56M6Wyb6hAY0Uf75eysejZu3GjqVT36XrlyZZxFRG2Y&#10;NGkSZGFR3+aof3NmYfqMqZi9YA6itkbhQqyVj+LokYOkLK1g+Np5mDl/NqbNncXvuYjevNn0/7SO&#10;uUSrw8YVWP11dQQmy4SObefCywEPDnhyKAuODDgy4MiAIwP/SRnw8WGm4Y5LDO2lgz9zBcQr7akj&#10;KGFYYpXC+3GcLCJWtCUvE23pZtml78QacUsH6kRYINxzQSQIImynalkj4oV4VZhXFdGbsqnYv/md&#10;Pm06gpDM+OTTOujgO9dEVLKjJHl1WAE/ZnHu3XcOLQ1DCBwGo0+/WSYs68Pi23AzeXAHD+nopJ68&#10;Ut0bwcPYsWPuymHagAc65Swo9Cais2bB2SnKsbDf5Hk4S9ODle3h9h8pz5cJEuJ/pLxLyZcyHz/M&#10;qo6Vgp/Qx90x232/6nMHBjc7V4BFddtOz3dyDfdj1aPYq5dw5aoVuvZmn1OXr+AoD75w+QIOB83G&#10;vDJFEZQ0M/w85zvgwXlh/qMvhfvxYnHqeHBWLp25cObCkYGHWwaURVhZgm9W7CzD//Q8+3YOYSbl&#10;AaT/5DRZpO8EKNzs2LsBEO4WiBsBxPX+ENfTmlwRmmwgYVsmXNaJTPShSEUafeGCxdDgVz9aWlbG&#10;0ZS86Nvgw2A2XXvQ2tBvLEHDQPTpP5EWiaWMvPRw+TYkFjykfffHG8HDyJGjCB7uPFRrO5pkBB5m&#10;5SmJdQxFerpLG5oQYkhZugCtt5/jr0tU/i+QjmM+UsrPX8SVWMuh+jL3ScFWDCb9juVxV80W62MD&#10;B9tSIIXeBgZS8PXbtkzYir4NOOzt9jGqz87+7F6vfS2db4MU21Hb/Vz3+uxzbEqV9W315OpVFVpK&#10;Yi/g/GW2V1kvrhC0xDJ8rY5TZ2P5zSG4zO/zvO5JjsdJVXrxDPaPGIDZmTMhNGUO+Ldb4IAHBzw4&#10;4MGRAUcGHBlwZMCRgQdMBlYyotAilHq9Al596ZX7Ah5sUHGrHBBpE6Aw2Rmp3bNRi8p0PZ1JztXX&#10;8kPYtCY7SpP1nc0ckyZVavpOZMKHH9Zi/oYJBA7K32D5LciioBwNffvPYKboIcYhunuv+XSc/neA&#10;BhtMxLc8ZPng5xvBw/QZM+8qSZwNHqZlK4zIJ57C3lofI3ZDoIEN56hEn75yCZf4HStFX/QjWRKo&#10;KF/lSjs3GGX+8hUbSNC6QIX7ChVvAyxc1CEp8HaxgYE7gJDibgMJG2Tobx3rvt0GI/Y+e799jF2n&#10;vt2vY++3gYsNPLRd1pDrtgskCACxD1fYLwEnwYdYjsEV9ocbCBBkYlDhn+diceoiC48/pz4fPYRN&#10;zZti2aspsCF1Lvg54OEBe1g+3CtY//TKlHM9R14cGXBkwJGBf6cMmERxPUKZT+s74/eQKvmdJ4q7&#10;lbXilgCCNKaEkslZIOJaRmp3MGFRmRIudqSmNKnS0EGbfrfFy6DhX91IUQpiyNI1caBBAKFHnwW0&#10;NIwicBiGHr2m8ZhljLAkB/J/1zy7O0ynSJMeHfsMuxE8TJ485Z7Aw/zcxRGd5DGsL5ALZ6YOpxZ8&#10;irpxLAFELHVlCzzEuiwLRokngDAgwk3xv0C+/4XY8zw2lsfSCuCiK7mDB1txd1fu3YGE/CLs46XY&#10;u9dvWxHiWyS0/fz589dZNOzz3MGIfR1d27ZM6FvX0XGxpj8qBAiyPqj9qpt9oa3FGByMxeEMf50m&#10;kDhHMEUgIcrSafb5MulN5+nTEVb1Q0Q++TJiaHnw9XIsD86L59/1QHLm05lPRwYcGXBk4N8hA4o2&#10;5OU9Dlm5ap/sVWWavreoS4kN4eoOLBKKxnQzEBHfMmGHeU3HgEEKOasoS7W++Qu+nRca3wYbFOi7&#10;S/fF9GcYT0vDUPTuM4k+H4EmLOvDFH71Tu67+JaHHB82uBE8TJo0+e58HkhbakfaUmC+17H/0Sex&#10;8bWkOOnFkK3H9oisY3wfztGacO4SV+gNRcllJaDCfJWWB0Pjucxt/H2ZivclKtHnr17E6YtnDYAQ&#10;E0gr+e5AwFbs3RV8W8mPDy603bYcuFsi3KlO7uDEAgGWn4U78HCnJ9nH2Nvcj6VJxfTpKoHEJQKZ&#10;WFlP2AlCE4IobpdRhc4gV0/xGudlabmCYxynY5fP4sqpQzg3aSJCsubH7iTPYzstDx3bOT4PdyLs&#10;zrH/jheSM4/OPDoy4MiAIwMPgwwEoXO31aj+Ue17ThZ3M+CRGAvEzawQ8elMNnjQt3wl0qVJR2fv&#10;5MjG3A2ffloXLVqPJCVJCfaCLVAgilKXQPTsNQUDB46gU/QE5tJYZEDDwxpFKbH3VXzwkKJSnRvB&#10;w19/NULKdMxRkCUXmrSYbDLLJeYCoi0JPCzJWxQnH3sKe555Dgc++QCXo0OpJTPfwxWqzdSYY0Vf&#10;IhgwDsRUrC/L50HggcBB3P+rRsmXgk2wcZVggwDislm9v+bXEOcI4frh7vNggwZ3apK7hcF9v32M&#10;rfTHp0TFBxv23zovPkUq7m9jQaF1QdYO9U19UttdTuPKfHGWfTxPitIVWhsun7mEC2fOW/4OHJUz&#10;V8/hyrZ1ONyqJda9lAYnkjyH3WkEHhzLQ2Lk0DnmYXjJOG105NSRAUcGHBn4t8mAkqR5+85kOP4i&#10;SPrSq/eUMO5eAcTN/CFMkjmCBZvSlDpFaqSgn27G9BmZJftTNG85BJ27r6bFIcSAAoED/y7LTOQk&#10;i6I0gc7R86kbr3zooyglVv7cwUNajlOxLxvdCB5+/e03pKJzyd2Ch6X5CuNMkkdx/LEnsDVfLlyc&#10;yZCtZ4+Q188ApAQPlwkGLskfQOBB7g7i8Nie0sZ52HIyJiGI3H+CB0P0uTH6UnwAcT//ti0J8Z2h&#10;E3sNYz05dwFXLzAClKt/6qfcG+TPIABx6iLB0QX5RGgcrhha11ERvK6exdmF0xFe8S1sf/JVnEvy&#10;NLYnz+KAB8dBLlEgPrEPA+c4R3FxZMCRAUcGHBm43zLQqWsY/vizK5PFpaYFIhnpS/eW9+FuozHd&#10;js6UMnkqvPbKq/gfe1cBn1d1vnHYmLExYAYT9me+MffBBmMbbMN1uEsLtEBL3d3dvam3qcfd3dPG&#10;pU3bJI175fk/z7m56dc0pU1pi52T3/l9N/e798h73nu/93nt3PTdm/CPO+5ntqhZGDshtB00RBs3&#10;pQmMYZg1dzsWLl6DuQvWYfrsQAZDM1D6I7jR2/tZ59OKeZg9Zw6uJSrrNniQv5fcln72CzRddAGa&#10;L74YRddyx8M+vXEkN4sAoo7AgECAKUjbDjVRSBZAkOu/3JQ8Mw85WYoIM4zVoekI7+kidevpCvIf&#10;yHUyMzQROBAcuOBBhhXFSDM22tQmzkmB5IQYJpC6ge5K9UcacKixCsUTRyL2O9/E/ouuROsFlxE8&#10;fBtjbcyDFZ4tgLI8YHnA8oDlAcsDH2IekIvP5OlJ6PnGWBNwfPVV3HX6LMY/eLZ1um5M7nVK/3rd&#10;Ndfh6i8INHyfLlbPoG//RZg0NZqgIJ58xT0y6J40aVo4d4TejsVL1xE0rMe0mbI0OO5JyrL0fgTx&#10;j+K9nd2WvnrHCydaHnr06OlYHriTXLfcltrBQ+jNP0fzJRfgyCUXofjyS5D6i1+gmUHYqKsmgGAS&#10;0uY6AohmxjQIGBxCozIRCRwYPyYnkPgoJW25KrVQG9/Caz564EEIoT2bUrvRRHhCoRuyQLTyoJFz&#10;rlWMA+0QjUebGfPAHbS5iVxbVjqSH7gHCVdegSq6fx0ieCj5yo3W8vAhfll+FF8GdsyfvB8Au+Z2&#10;zS0PWB44HzzgAIhEPPfCMLOT89VXfQnXXn3dOXFjOtV+EMr8dA0tINdefQ37/yp+8fPf4tnn+qNv&#10;vxUECTEYOymRgICWhvGK2QjGrDlKu8pg6PnejHHwpSXik+OedDLe8AQP13OTuKv/9syJ4OGFF14g&#10;ePj2GYAHEthsEvcTNBA8HGU9cMmFSPzsVah4ZwC3mC7htskHgFq6MDGWoZW1xmjbnR2oJVwb8NCm&#10;IGNnozhGDZgMTefbbel9WyvkqsR5GCCkuakq8ZIBR5wbTRDKvFRFu8N+1KH2cA3jIrgbRmUFKmbN&#10;QfxN30feJRej4fLL0EILTvHXvoNxNubhE4f2z8dL3vZhhQnLA5YHLA9YHjj7PMAdl6fEM/B4Of56&#10;yz9NMPIXP3fVWU/j2lVWJp0TYPji57+A67/2dfz0x7/AXXc9xg3eJmLYyO3MnhSHMRMTTTD02Anh&#10;mDLNHwsWb2f2pPWs2002pdHjnH0cPomWhs684AkevsaYh78+P/BE8LB48WJcw4CS7rstOeDB52c/&#10;RI0sD5ddgMYrLkPBpZ9D1h/vQKtvIFBRxtSkB3G0tY6ydTP3NGhBNQOo5cJjwh0UCCEkIW8fHuvc&#10;IaKKzjEI71u4P9cNCDGYQGlaGdrdlDQXxoCbtKyaowBRDQ/KCR4a2giommiHiIxH8n8eQeqVV6H6&#10;kktQ/6mLUEM6FjJXsQUP9uV+9l/ulqaWppYHLA9YHrA8cI54YFwkNffxzEoUipdeGYQ//P7PtABI&#10;qHcsEdd9+SsdYEIWhO66N8mq4NSvsL1r8WW6SH3pC1dx34ev4Je0MNx552PG+jFy7DYChhiMNgHd&#10;sSbYeeKUYEybsQ2LlmzF/EWbubmbD92XBBjkmvTJdE86leVBuOBqrlNyUtKJ4GEWNd/Xvg/wsPPn&#10;P8RBCryHP3UB2q64FLVXXIO4L38X2QMHozV/N4XkGhyur+BO07Q6ECWUywJB64OEbJN4SZsvU7iW&#10;ll7aemOR+AgWAQezlQPHrqrgcBPsUMeTjdrs7jDBQwvBQw1dliqAwjyUjZuF8O/8CgWXXImmSy/C&#10;wc9cgHLSMY95h+0+D+fo5WbdoaxFx/KA5QHLA5YHLA+cQx6IxtRZKZg2yw/9B47FPffci+/eeCPB&#10;w3VmT4gvf/Fq7q3guBZd8yWnCgyY+iXnU+d0/bX8dK+/7svXEjg4IOR7N/0Qf7/9bvzv8V54redk&#10;DBiy0WRNGj8l2QCG0eO5kd10xjLM9WMcw2aChm3MnkTAMC2AAEcWBsU0WDmjKwDhGTAt8BAfH38i&#10;eJg4YREDpq8/Y8uD369+iqrLaXn47IVouOwSHLryK0i89Bp4/+EWHPTfQUm6Akcb99PyUI9qpiUt&#10;Z/wDvf0dLx9lNm0HD67m3km05Ikgzi+aUG+etWsc03lMspY4WIFRHrQt0Nggq4rSLOlELZHRoTaC&#10;ikZUHilnutoDaAzYiYjb70PUZ76F6iu+gOZLL0Dl5y5EOQFELndQHDfc7vNgtUP2xWZ5wPKA5QHL&#10;A5YHPno8MIKC+dhJcZg9LxkrVkdh5SpvTJg4Ba+++gr+9Mfb8MPv/Rzf+db3Gcj8Q3yPwczf+dZ3&#10;TNWmczfdeBN+8L0fMZ0qj//vR/jZj3+Nm3/2R9x//wt47H9vo8fr0xj4vBYjRgcZS8fEaSn8pGvS&#10;+FBMnRnMPRn86Y60FXPnbcbCJX7MmsTrJoYySNrGM5zOs9QZPMTExp4IHqKiE3H1V75+BuDBybYU&#10;dPMvUa+Yh8svZuD0JTh8+RdQdtHnEfmZq5H3/JM4nBJMwVkbx1Wh/lAt6ribtLTybbQ2HCJwOMzP&#10;w0zXevhICyuzDzEWoI3WCe4OwT+leOWO1GbX6TZWxkuomp2ouXu1dm+We5DiCxhXoHqmWV4FBxSX&#10;0KSdofmP5H6BAWVGcna85pEGrWoG3e5rZUYoS0oLN5BuQG1bM9vQeD3AAzeHO9LC83RXaqXt4VBp&#10;ItL6vIIgpjQrufRLaL30M2i9+EI0fupC1NGKU3AttwO32ZbOoVbko/ciPp0H3l5j19XygOUBywOW&#10;Bz4sPKD4AdUxE2IowMdj7YYUhIRlYemKWEzh3gl9+i/G8BFrMGjoCrz+5nRT3+w902REGjpyHZ5/&#10;aRre6rPcCP7DR4dSJogye5FNnp5AC4J2fmb8wvQAAhQ/LFjkQ9CwncdbMHO2D/sLY79h7TEM1jWp&#10;OzzRGTwkJSacCB58fcPwZbrJdDvmwd0k7oe/494ElwAXXApcdCkOXaKg3ytQwf9Tr70K+0f1AvYn&#10;MRigFK1tVdTIc9/ldouDXJYOM9OS2UiOlonWw5VoOnyQQnyD2W26lVXh1Ufo16T9Ig7xhlamfm0m&#10;0FBmJgVXC4gcpr/Q4VYK+C3ygzoznyeBkHqaQmpZ65VWlShEtYXHbUozS6RzmAAA3D0a3DWbSML4&#10;W2lsiudoOFRtavMhAiBaGYwlhfEOR+m2dFSbw7XVc67ldOMqROmSsQj61f8h69OXo+UiZVi6FG3c&#10;K+MIA85bL7gAxV+24KE7jG6vtT+WlgcsD1gesDxgeeDDyQMCEMNZh42KoEtRBGMNIrnxWiRmz4/G&#10;3PmRmDkvHIuWxWDewhgCgxDu9ByIiZP9GKPAOIVZITwfSnAQRBckH+7DsANLl/th3qIdWLLcn4DB&#10;BzMIFqZM1z0EDMyipBSrckmywc9nxg+e4OGar16POSvWnggeJk1edmZuS+3gIfSHvyd4IHBgilEX&#10;PDRceikqPnUZci7nxnE/+gFaFk6nEJ1v3HVaqdOnjcHEB9CIYHZdPnKINoQjTRTCawgMGFZMywPt&#10;DdL5mw3kjCTubDNHECHQ0Ga2knPPKlbCgJD3YXmQxeIQfamMcUFtmd464rkJEhS3wE3eNGiOiXCA&#10;I9DWdhoP06+21dIqQqsJR9bWwrxRTc4mD0c40TYCjSN01kLbflQFrEX4v/6M2Ks/i8rPfhqtF11M&#10;4HAxAcRFAK0PhwQerrbgwf4InNlDb+lm6WZ5wPKA5QHLAx9WHnCBhMY3dqJqKHd0DmMAs6wIQbQc&#10;hBEshDBOIYifdEFaFIrFy8IIFMK5/0IAgYU/wUcw3ZRCWGXVcOMXugYMpr/R4WdcXeuJ5+eHlbZn&#10;a1zHgQfGRM+YO/1E8BCUkGCiqc/U8nAieLicAdQXo/Tzl6Pic59HMUFF2Z/+iiNBjH9o3EvoUMM/&#10;xT1wXweaDQ5RyD4qiwHdgA4dIbBglViupKfaPO6o0jAZHyC5JDm7URtXJiO+u5DCCVAWgDjjItND&#10;M1uU0E9AY7rzbJ//EToIzpje9Sm3KcGCVo5JFhVZHFrbCCaaaV1p4tVsTraT1vYw6ua0SMQ/+SDC&#10;rv0yii7/NJo/S3elyy6lteEiHLbgwbop2QA+ywOWBywPWB6wPPAJ4YFjArmT7Uh1FDM2jab1QPsw&#10;6FgCccd1tCbIejFkRDjdmsI7PnU8bFTXVfdOmKJsSzH8VOVO0qdRJ/IaJ7Ca/bdbMVzgIzAytL0/&#10;91OWlY+LpeP4HaaZ/XPi2C5iHjJSzy544EZn9bQ8VF1xCWqv/AzKL/8s8i67CjV3PYKjoYEUpQ8y&#10;oLjO7HlQQzekZu7KfLSFYrpce1hbaT0QVNCmcYeZy/UorRJOZHU7iPBIx+SCB4rqTvYmgYszRQ+6&#10;kQI/GtmqNnyTgUHpZNutD4p/OBYH0b6/Xbt1wuwmzbG38d4jvFfWhhbFTxjg0EQPJ7orlWagcFBf&#10;hF77VeRd8TnGN3yGMSKME6G1ofWii6zl4RPysjxbmgHbjtUsWh6wPGB5wPLAR5kHurIKeIIAuR4Z&#10;MEHrgqn0eJk+K54WiSRaJhIxZ0ECazwtE0lYuz4Nq9elttcUrF6bglVrk7B+Ywp8/TPh46eaxZrh&#10;VP/2T3PePc7ATr90U335/bYdaVizLpltJmPN+mOfK1cncgxxHEMcP+PpSsUsT5MVj+GADc3BsXZ8&#10;NAHFcTEPTOATEeZ3IniIT007u+CBMQ9tF9OHn5ud1XPfh/ovfhEHLrgSRRd+CVVPvQLsTqFwrd0O&#10;qgkjmhhfQO294gPk4kPpnPHUDk4w8Qy0MRgAweqcdKR2oQtK9tqJWhYAgYdmWQCMveLMioDCEVpA&#10;jtD6cEQARpYMBXYL1wg48IJGjqnZ9OcMQ8PRNWZovIgbRpuLBYAOtjXQ3qCkrY04WpyK0lGDEMfs&#10;ATkXfAb1F38GbZdcjqYLL2CwNF2VSCvrtmR/BD7KPwJ27JZ/LQ9YHrA88PHnge5o10e0Ww1ctyEX&#10;GOh/tTOawEBWgBkMpp4xO84I4V5rKLCvT8cqAoF1G1Ox0zeLwjyrbwZ2+KYjKCQLoeHZCGXgdUh4&#10;Jo8zERGZjagYt2YhmseR0VmIMlXHvCbqWHX/12fn6l4XyetVo9o/zXX637SVgbD2vsPCMxAcIgCS&#10;xvGlYv2GJAKXJGZ5SqAbVnSH5eR8PhueoKwzzU9n/Y4HD9cjLGT7ieAhJSX97IKHSxUETE36pUzb&#10;+ukr0PypT1HL/nmUXvRZ7Ln2/9DyEgOoU+MogB80DkzaOE0idqs2UiN4YCy0EcjlIiRQ0CaA0L5x&#10;nMmq5AYjKDbabCwnq8MRwpDDBkCcYby02eFaWZIa6WukTexMpiVZFAQeFL7AMbSa4Ol2wGDAhROo&#10;fUSWE42btZXjq2ltRhUzSzH8GkcOZKFy+ngk3vRjZF7waTRe/DkcvejTaLngQrR9ivEOrIp7sODh&#10;4//SPZ8vD9uX5SfLA5YHLA9YHjhTHnBdhTzjBVy3IgU9d27XU2CVK49cicw+CgQI0shPnBrNzeNk&#10;OVBgdBxjGBKweWs6AoOzKYjvMmAgLDyLgrlbPQV+ncswNTyCgnt71XF4pPN/aHi6R9X/57aavt1x&#10;cAwd4CSyHVxEZBLopGPjpmQDIs7FnhLOGnm4a7XHdoyZEOnQe3oUZs2LZWB6HIPNY5mByqlyx+pq&#10;Dd019QQPSqi0ccuOE8FDWhLBw5mkaj1pwPTlaFYQ8CXMHkT3pZaLL+HO059C01XX4cAlX0DxlV9F&#10;Tf+hOFKcSY099zug2E8Rm0K7kwFVan3hA8dNSBaFdkG+Pf7AE0Boc7lDRBptchEiqmh5H25L6rqa&#10;PVey1rBPGRF0zrUsCKgYNyYP8HBIgdW0ihyiq5IsJ8reKgtFA4O/Dx/hBg/ledgzYwyif/ZT5F76&#10;RdRf+BkcIZA6etmn0EKrQ9tnSJvLL6IFwsY8nOkLzt5nfxwtD1gesDxgecDywOnzwPFBwLICOJYA&#10;xyIQboCB3HDGTYqkwC/LQCwF0RhmSIqlMBpHa4GzwZquH9Zedb+E0im8bjavWbA4HitWJdJ6kIwt&#10;21LpBpSOgKB0BIdK6Ja1IJOCP6sHGDjXAv/5aF9ARvOSpSIqJhN+/mmYOSfG0OpMeLRzwLYnmBtN&#10;kDB+cjQtNrGYMz+WmafiuJ9GIuRWtd47Bes3pdCdK5kpcpOxdGWiWTtVBzw48SRd1eOzLX0Dc5Zu&#10;6go80G3pHICH5ovpknMRBeSLqGG/kGDisitRddlnUXjxZ1Hw5RtR93QPIDnOJERtMnskMPSYwriE&#10;dFkA6okM6owgf4hC/WEeC0g4wrsAhEnXRDPAUUZKy2rA3SNMcPKZui0pJes+mj72MHPSQfYn8GD2&#10;kGhPuaR0q0fZn8CELBC63lSBG/ottdFV6ZA+zd4TDTiSm4zySWOR/LNfIuXiK1FxyefoyvVpHL34&#10;MoIqWhu4n0MT93VouPxCNNmYhzN6qM7kQbT3nP4PjKWVpZXlAcsDlgc+mjxwguWAwr27ltI6S/Ac&#10;OzGSlgBHGy0N9ZJliZhLH/7ZOl6eZDTWOi93Iu2rIEAxgRptabaV5WgarQjzF0lgZWwBNezbfdLg&#10;H5DOvRzaBeh2Nx+5+xirAYVqYzWgVUD1fAjz57oPByywtrtF6TgoOMPQYtGyeIynoP5ez9DJsjlp&#10;jcw6MXBc6Wfl3iWrjdZnGYGAwNmadSlYtiLJxHas5fHCxXFYtDSeYCWWm+XJ0hPTYWHwjMU4levS&#10;8QHT12PijKUngofUs+22RF/+ZvrwN3HjuCbumtxCEHHoQgYFU7vecBn3f6Dmff8Fn0fFVd9F/Quv&#10;AzGRNDNU0zWIUKGNGnsGSDe0NhrtfR33dqiiH1MlRfIaCvO1RA3axE3xCEfbwYPSLB2VO5HZEeLM&#10;wYNcpMppPlAy2TplUXJTLZmAB+3ZIAsDwQH7bqJrU71xtzrErw5xTC2ob6xFayvTscp5qiQHe8eN&#10;RswPaHG46AtooMWlgXtfKEC6hTEOraILd+VuZG247EJjqbFuSx/NF7T9YbXrZnnA8oDlAcsDHwQP&#10;eAIE+ba7WYd0XgK+LAdmM7UZ0k7LVSiRvvjxBiSsXJPMQOMEI4gu5v/GtYVCp64XqJB2Wm0MpyVC&#10;VoaxBAtqR/cIKCioOJBCskCAQIFnTMExV6KPB0BwAYhrVRAQcuIm5DLluCf50MKwkdr+pSsSSacY&#10;Q0PXOiPeOGbZac8e1a71d9bJofVkujfpXn3OWxRPawIDsvm5mIBgAddtLi0LCxhLsWAx++A1sgq5&#10;9+r+DoDQngnKjS05FVjozLsngIdZq7oImE47yzEP7eChhW5LzRSUG6hhb6Sw3EwwoViIJmreay//&#10;PA5c8WXs/dwNqL3jIbRu20IAcYAggGJ7K52YuKHaodY6NLbUofZwE2oIIg7SMnGQeywowNqxCLQH&#10;JChHq2IPaCJQPdOiPE1KEqvYiUPqQD5LMnXIBNEotyTtNM1rCFRqGB1dzc3g6rmvQ+tR7k9xmBvc&#10;cYM4tB1EY0IY0nv0QOQ3b0LuZV/i3L+Awxd9CocIEGRlqP7UBagTcCBNmkSjiy8isGJ8iE3Vaq0P&#10;NuOU5QHLA5YHLA9YHuiCBzoDBaUsNUHH4yOMS9H02TFGG61YAlXt5uy1hhppfq5am0i3lQRqwhOM&#10;ADqVAuoEWhEkcHoKjp5acNc9RgLqMt67fWea43LU7t/fYUVodzs61xr+89W+wICq3KmOC7KmZUEW&#10;FQMUGBztvUUZmJKwiMK8rDfj6crlAAR3X4njAbVoLWAgYX/i1CjGIND9i2sga8L8RQkGMMxpz96k&#10;Y1l1XBBiUte6aWs9Utd6goPuAoT3ArudwcOIycu7SNWafnbBQxuzLTUzzqHtkkvomnMRMy5dgNor&#10;LkQ9QYTcmCQkt33qSgrRn6UF4kqUXnwdim/5J+qXLgDKsgki9gN1TG1aXUmBnWCCwKGOAGJfSy3B&#10;gxKfOh5LncGDNnB7P+BBoMPsLqHABnXQTFBigIOOtQGd3JScWIyGQy1obKRDVQOjI1oY7n2YtboI&#10;FTtWIebRBxF03fXIufgLpMMXGN9wJQOkLyWAkJXhAlR9+gIHQJA2jbTQOMCBO3Nb8GB/MKzQYHnA&#10;8oDlAcsDlgeO4wHtexBhBE5pm+cTICwmOFjhlYAN8mtXTMFWCrNbU7GBPu4CDAIRsiRIAFXg7Gi6&#10;v5j4BDeFaHuMw8kETjcwWqAhMDi9XYh2A5M/mtYEYzXwrO3WEsfdyAEKAkQhYU5chua9dUeqiddY&#10;vS6JNKclYEEsN6pzaCphXnRyAsOdmJGTCeRyP5Lb0ex58eZexYwIwI1tdx2Ta5PacwGbZ/yJAXTn&#10;+Z3ggodv3vh9fPX6b+J/rw7vwm2JcQdXM4/r2dwkroXC8iGla6Vvv7TtdQQP0rbL+nBEWYZYmy65&#10;FDVXfBb7rriKmZi+hNxv/wh7h/RGa0ogQUQJUFFJEFFFH6EatNASUc94hDplQtImbV2Bh/dpeTAW&#10;Cxc4CCUIPBApELuA+76ZbEvqu4mxGG10qzraSBelKlob9h7AkdRUFE8dieDbfofgq65GyZXXoPVT&#10;X+bmb3Th4o7RbQqO5tybaW0QiKohPaq5+3bTRZdzc7grCBwut+DhPD8cH4SJ2fZpXRssD1gesDxg&#10;eaA7PCCts2IN5syPp8tRIpZ7yZKQCq/VycbCoPgEWQe0qZl8443rSjtQ0OepBNuuxiJXJcU0eG9J&#10;NUG/bppSE+Dcnt3owxmzkG5iKkwMQvs4TfAyMzjJmhBCUOBWWQ+2ERzIoqKg7mUEY8sZuzGbwcdT&#10;6Z7lum/JYjCK8kkHTdsBmGulOd21NNmN2rNUneDC9B7A43TbP5vXdd5het7CJSeCh4iZk/Blbj99&#10;1sADU7U2Ezy0XXSZARAtBBBN9OtvpNDcQuH5MIXoo3LVYSB1/eWXoe6zn8PBi65E1gUXI+b665D9&#10;5EOoWLocbSmZjnDeyFDpVkYX0G2p/lArPYhkYejabYl7VJ9xwLSznbRyxDqbO8iyof0btF9cPb+r&#10;JrCo5RiaDzH/UytRRQNRRXYp6pdsQvbTPRH43ZuQ/OUvoeyzX6RVgfs4MMbhEC0wrQQJbcyopLkL&#10;PKnWM41t/SVX0OrAAGru+3DIAIiLAG4Yd4hgo/jq6zF2eACGT4ixGhgLKiwPWB6wPGB5wPLAJ5wH&#10;3ADazm5GnVOpni33FTd70nz63Ctbj7Tw/oHUytN1JywiqyPOwQUW7n4JEtqVNtUNiu74NO5NjkvQ&#10;sXosePqE6xlLIWuAE2ztWZ2UrUrp6mQ0at/fgfs5RMfuonWB+z9oDwhW7QfhF8CN37hHhMDWDLp2&#10;Ka5j5hwnY5QsOm7K0mNuYa7bkRPrISB1tmh6NgX8c9nWcalaaVwIDgo6ETws+N6NuPZb38UNN/4A&#10;ffpvYpBH3Gm9pEa0p2oN+dEf0HTBZYDqRXTBodtSEz9bBB5YD+scwULbJU6gcBtBxOHLeY4CtHZW&#10;br7icuznfhCF3FCu7LJPI/Vz18L/939DzNv9UbltJ3dm3mN2YGMkAoOqWynXc1s4bRBHQf8oo5eV&#10;bUnuRrqixWwZd3zR/6d1zqRgVTYlxTY4+zso5EEh0Ey6arI+MRKDbfHLA+Wo3R6E3HfGIPT39yHw&#10;iz9A7iVfolXhSrRwV+2Wy7nXBed7+DIGQn/mclohuJN0O3hqNcBJtPk0jnDPhyMXfZ6Agf/TGgPe&#10;00bwUGTBw2nx4Ll8eGzbVjtoecDygOUBywMfNh7wjEs412PzzNAjFxulYVXgtQCFsvpIW6/dl6W5&#10;37Q5hZaKFOzwSWfmoV1m4zYJ8gIaTuWGbgQenjUsTEDC8xqCEgGTCO79wE+ld93O9naYDeJYfQgE&#10;fDIZrJ1Jd6IMkwp2JUHBylXJ8Foll61U7iGRYMY4ex53n56faOJBZL1xLTKerkHnk5bneq3OZvud&#10;wcPOnTtPBA9Lv/JNXPvtMwcPvj/6LWqoOcfFnwKYkvUwAUGLsisRNLTJfUmZhMy+DxeaTEOmKvaB&#10;547SdUlpSiuvuBhVV17BzExX0J3nKsR/8RvYev13EfaXv6GoX3/UbduMozkZlOIZC8FAanD3Zu0m&#10;d4SuSkrP2kDQUEOhnt+YXaYp/pvt4pQ2VYCimUdNvK6RLkdNvEIZkpTatY3fCZToat1XzUpHKdOO&#10;Mi7p+jb1cJhuSg3lOFqag/pQfxSPHIH42/+FgOtuROQVX0H+FdfRonAVXZAuRSOF/2alXr3sUrRy&#10;zo2kRRMtCgoeVxC5NoRru5AxEBfKMnElacRPXn+E3x/h9drzIe/r/4exI6zl4Ww+DLYtKwRYHrA8&#10;YHnA8oDlgTPjAU93KDerk7vxmfz1JaCrTuC+A9MYQOzUGBMjoE+lDpU7UOfqfm+u7bjeiS1QnIAC&#10;jLWXQeeq7E/u7smen+7YnI3qws7IbeuTziMnggefE8FDrx4L8JVvnLnbkvcPfoUy7px85OLP0PJA&#10;QEAhWBp3uSUpu5KEZdUWatz1v3OOlghT9Z0yDlEzz9pCwNHEbE1Vl38ORZ/6AtI/8wXEX/cVpP72&#10;Vyh5+VkcnD0ZrXGh9CHaR/ciifhOetZGsw/EEVoGuLkbt3luoWtRC4Oam3jcoDSqhAu1hAuMnuCn&#10;Yieaeb6ZKVZlyWALtGZol2qlgxV4qDc7Vss9iu5JVQzgTotDzfL5yOn5IpJu/SMivnodkq78FEo+&#10;9WnGc3yGFpUrCAgIlgieNB933pqz+78zd82R4EHz5vWabyvBhUADPi16XYhKui+lfON7BA+B1m3p&#10;E26m/qS/wOz8z+xH3tLN0s3ygOWB88UDnfcpcAOzuxLsu3vO0yWrq+PzNcdPWj/HbxJ3Pby8ukjV&#10;2uMtrzMDD+OYlmpsODb++A/YeymDg+m2ozgHZVhSPUzB+SgBwREKyEf4eVTAQp/tx0f4vznvfkfh&#10;WtfIraeO+yE0fe6zaPriF1H2acZDMI4i64tfRv4PfoKiex7Ann4D0bB4CRDFPSKKC2iRYHA1LRJH&#10;CAgOt9GaoJ2nTeX+D6yHGL/A02imm1NjC+MWmrlfg1Kv8hriBqVZcmoLYUNjBXeGZsB2WhLqNm5A&#10;2dDhKHv0SeT87DdIvupaZDPIu5iuWQcvu4QuV5eh7QoFhhMwcdzHzVPzdavnPEWT9qrvj4hOigNR&#10;Nirug3Hg0k8j+qvfwxhrebCuSxY8WR6wPGB5wPKA5QHLA5YHziMPHGd5+Or12Lx584mWh569lr8v&#10;8LDp5r+h9MpvMyXrN1B36edRzbiFg7Ii0CXpCAOmj68CEic753zXwliIWu68XM04gXoGGzdeehka&#10;6OJTx8Di6ou/hOILr0Lmp65Dzv/9EgV3PoDC19/G/unT0bR1ExAbA+QUA3sOMi6B0Qo1DGquV8Sz&#10;KlFC3SEcqeV2cOaYtYqWhX20YBRX4khWDiq91yBv+hhk9euF3Y89ht1/uBXZdCHKufQaWleu4ji+&#10;ROvAFxgMfSVBzuV0R7qUcQ4aJ0EPx32EAdLO/Dp/ep5z5+9cc+jSS+nSxDmTXo2fvwYHPv81RFz/&#10;M4y24MG+LM7jy+KTplmx87WaWcsDlgcsD1gesDxwIg94gocvXfd1ZGVlnX3wsPVnf0fBJd+gcP1l&#10;HLjw84xf4AZw1MxX0/e//gxqA+9pYmrTJn6a+AHWVtYWuvM0MCNTDV2kDnDH5rxLr0LS5V9ExGev&#10;RdTXb0TSz36JzNv+hoL/3Y89rzyB8ndeQd3IvmieNARt00fi0IxRaJ02Ak1ThplaN34gKpkatrTn&#10;M8h58n5k3f13pP36pybjU8hnP4UoZoJKpQtVHq0p+xncXMV0qjUMam7kODQWZUc6zHEpO5LGqLGe&#10;yXxrONf9jInIU5alKz6HrMu/hKCvCTwEYsSEaCtAWwHa8oDlAcsDlgcsD1gesDxgeeC88EBn8JDK&#10;7Qgu6FzO3PKgnQnDsfipMdj8jzex9a+vYtvtr2D7v17F9n++iJ1/fxY+f3/6FPWZTt8/A7+/P4Xg&#10;vz+JMH6G3vE0gm5/Cv5/exK+tz0FX7X5jxew419OP5v/+QrW3fEiVt32Apb/7Tksu/0ZeN31JNbc&#10;8yQ2PPgctjz2MrY/2QM7n+nJ+jq2P9UD2558zZzb+vgr2PTIC1hz71NYfuejWPH3R7DxH09h8x3P&#10;YPPfWfm56fan4c057LjrRfb5Arbd9jR2svrd/iz3dHgeYX97HuG3PoeQW5+BP88fP98T53bs+2Pf&#10;7fzHs9hy5/PY8I/nsJHzWvvP17DsoUEYPToUI+gaZlGx1YxYHrA8YHnA8oDlAcsDlgcsD5wPHjin&#10;4MGdwNDJiRg8LQWDpqc6dVp7nZ7G/7tfB/KegdPSMKD90/zfXk17bvv8HMw6xLNO5f9TeF51Msc0&#10;KRmDJqomtVf3f37yu8GTUnidc8+QqWkYzPvVplP5f3vtPCd3PBqjGafn+Lo7Z/ah9p2+NJ8UDJ2S&#10;ZEGD1TBYHrA8YHnA8oDlAcsDlgcsD5xXHjgv4OF8oCDbh0XblgcsD1gesDxgecDygOUBywOWB84t&#10;D5wmeFhxRgHTdvHO7eJZ+lr6Wh6wPGB5wPKA5QHLA5YHLA+cTx44LfDwSs+lFjxYk9h5NYmdz4fA&#10;9mVfupYHLA9YHrA8YHnA8oDlgdPjgdMCD48/8RK+ev23cMON30ef/pugmyyBT4/Alk6WTpYHLA9Y&#10;HrA8YHnA8oDlAcsDHxceOC3wEBkZjqu/8nXc8B0LHj4uC2/nYV9ilgcsD1gesDxgecDygOUBywPd&#10;5YHTAg+JiYkWPFi3JWttsjxgecDygOUBywOWBywPWB74hPPAaYKHJAsePuGM0l1Uaq+3mgzLA5YH&#10;LA9YHrA8YHnA8sDHjwdOCzwkJSWfAB4GDw9D/8Eh6D/E1o8cDbhuw0aFd6k5GDoyHAOHhWGQrZ9I&#10;Gui5Hso6eFhoRx00NBSedeDQELh1AJ//YzWYx07tP/gkVd+ZazzvY3v831S27dmXxjGEvDiEY7I8&#10;aWlgecDygOUBywOWBz54Hhg2KgZvvr3BhDN86bqvo8sdptPS0o6Bh36bKHhGY8myZAQE5cHXP9fW&#10;jxgNAoLyMWV6LPpRwHM1AkMIGgYMCcXcBbHw3pqCDZuSbf2E0WCjdzJWbkjGvLVJWLoxFV7e6VjJ&#10;umpzBtZuyzR13bYsbNq5y1Rv1m1+uR3VJyAfvu01IKgQAcGFCAwu6qj+POcXmG+qT0AetvPeHbrf&#10;NwfePruxmVXtrtuehfWs6msF+1+4PhlL1idh4ydsPewzaN9BlgcsD1gesDzwYeSBLZQH5i3wxTeZ&#10;SOlL154EPCxauQnXfO16gzB6EWksX5mB2tpaAIdZ22z9yNHgMPburUJoeAGGjgzDiDHh2OGThtCw&#10;DGRk5KCsrBAlJfkoLspDcfEHXNvHUFpaAFUzng/DuE5Gl4/aeD3msackD/E5Ocg/eBBNRw/hEI52&#10;1KN8yt3Kw/NWGg+3orK5EbH5BSgqyj1//Mh11DPg8p39dJ4/Wy0NLA9YHrA8YHmgvHwv4uKi8K3v&#10;fh9fvOZrXVsehoyfg+u+foMBDz17raOlodAAhsbGJrS2tqK5uZnHjcfVpqYmnGn1bOtM23Dv6zyu&#10;k/3/fvo53T5EpzOtGl9nurQcPoymlhansm23Nupaz8q1ca9z2wBacfBgLSZNi6YlKQxp6buxj6Ch&#10;sDAfOTm5yM7ORn5+/oei5ubmYteuXabu3r37QzGm96KNxqixioYa+4eFjqcaRyHXOywtG/tr67E7&#10;KxNh4aEIjwhDbGw0IiLCzXEMj3U+ghnYomOiCDh1HIGo6CiEhIUgIioCkdGRCA4NQWRUJML5nc7r&#10;XDjv0XEU71NbYeFhbEPthZn2Y3gczuNI3qO2da7qYAVq6uoQnp2P3Ly880pLd/3y2K+tlgaWBywP&#10;WB6wPGB5wOGB0tJS/kZHvDd4GDxu9nHgYYdPAY4ebUUdf9SLi4tRWVlpgIKncNvW1ga3HjrUhiNH&#10;DuPw4UPH1aM8p+J5rY49wUhzcwvaeD9whH0e4f1qp+tqrmF12xOwOR3BXmPvPIbu/N957ifr8+hR&#10;6W7PrGguDQ0NznzaaV2WmYnaigrUkf51VVVoqKlBIy1CTVyXZl7bzGtbCCraDh1Czb59qOa1jQJ6&#10;/M6ZcyOFv930Mw9FYtIuanbzDVO4AvrhQwQnzQSB57AeA1NNXHenegIh831LsxHE09PTCXgOopU8&#10;ci7H1LntEwFf12PVuNta21DFtcjIyDBjdsd/Psfr9vVe4+5MZ/HDYfJJcvFeFB+sRlCgP+bMm4up&#10;06di0ZLFmDFzBmbOmomly5ZiBj9nz5mNhYsXYeq0qea6BYsWmuP5C+Zj/sIFmDxlsvmcy++m8Ly+&#10;nz13DtubhsVLl5j7Z8yYjsXtbat9HU/nuVlzZmGl10o898JzWLFiBWrJx2G7C8m7Ln+cPZ50ee44&#10;epAWemfl5TrPgv2xsAKD5QHLA5YHLA9YHjjGA6cFHgaOmekBHtZju08+wUCLEeSCg4Np3i8xwnd9&#10;fX1HlbCrc/oRbmxqRtHecpTuq0RJWQVK9rLyc1f+XkTGZ7Zfd6jjU4KM21YLterNTS1ISyxF7u69&#10;KC8/gAMHylndTx07/6cmFCM3e78BKIcoCOlezzGd7FgCuQQn9z7da/53ayfQo+uOEMC4AENC/an6&#10;0TXvBzxoLgJr9QIQFFJzQkIQPmUKUlauRMaaNchatw453t7I27wZhdu3o8TfH3uCglAWFoYDUVEo&#10;4LlC3qM2GjhfjaelpR5BIbsIHsI6wIO00xJ6d+3eZa45QHqXV5af31rB/tprBT9r62qNMJ6SkoL9&#10;B/ajuqba8MF5H1dXdPAYq8ZcXV1NmpUbE156Rrpx76s43/Q73f48xq51bqyvQ3zBHhRWHERIcKAB&#10;C6L1nr17sLdsL8r2laGwqBD5BfnYt3+fqTrvfq82ioqLzLmKygpz3v3OfLb/rzbUlnu/jj3b0f+6&#10;X1aMpcuWoJZ8GJiZiwMVB84tLdvpoXk0NNQjq/05sD8YVmiwPGB5wPKA5QHLA90ED6+/Owpf+cY3&#10;jdvS673X0z8+n4J1sxFEJRxJ2JbAb4TbdgDhggdZHKrpBpGaXUChl9pzAgHVRtaiPeWYMMfLaNNl&#10;TXDAxrG21F7bIVo4ahoxYUgAgnx3o62BblI1BBQ1dNOpZq2iFpK1ua4Zk4cHYNaEILZdb9o7XfDQ&#10;1CSXqyYKqdTIUzBv4HFdfSNqVetUG5zawGtaDqOmgXPnd+8XPBw+fARl5fXYEVGIxVuysHxrOgr2&#10;VHdpmnDBgwT6BtJ6R9++8GMNGzYMUSNGIHbUKCSyZq5fj8LwcGRPn47dM2cid84c5M6bh4IlS5C/&#10;ahWKKRC54KG5uQ6BQVkmi41reXDBQyaF9ToKkwJl5RSGVXUsrXpjI0GFx3n3+zP5lKDtApR6tltb&#10;X+v0K3AgYY5CpATY1NQUJCUlGQG0iv+b+zgGWb1ckCqgKj7sPLZj4248o3EbwZo8IoFWxxJi3eqC&#10;HPezqqaKMSN7zVgFdqqqq8wcXPrVEQiJrx3wKyG1wdBUoKOeAmt36arr9fwIyJ8wb0Nbj+oxbo3f&#10;c+xGYObYovOKkLOvHPGxMVi7bq0R6gsLC037PXr0wB/+8Afc8Y87MHDgQOzfvx+le0rN99JCzCS/&#10;DR4y2NAoLj7OgAx959aS0hJDl6FDh2IY+VbWhsqDlQQkBSjgdW7V/2V7y7A9fDtmb5zNd0wjfNJ2&#10;YT/brWhf9xpa2bTebnVpemoedHhG62nWpIu11PjFg7J0yf1Mz4T90bCCg+UBywOWBywPWB7ohtvS&#10;Q0+/gq9e/y3cwKhqgQdZHtramqAf8L1795ofY/14e1aBhyNHjhhBOCEpFes3+5wgFNc3taLX0InI&#10;on+1WwQeJAwJlKi2tVHjTuFhdH8/RAYWI7osHIsSFmFx4mIsiFuAeTHzMC1sGqJLojC63zaM6r+Z&#10;46jqAA+dx9X5fwN+2EdKVgESM/KRlV+G3QX7UFpWiYKScuQWH0BO4QHsLjqA7F3FyI6jEJu4Gz5h&#10;SUY7qfEKMJ2qH13T2fJQwZiDyatzccsrQfj+gxvxo0d24h89AxEau+sEWskFRWOV5aGO9Fn4z39i&#10;29NPI4IAIqpPH0T37IlY1loGvB6hlSKTAloazxeOGYNiWihKp01DzkTSmlaIet6v8TQ21sAvIAOD&#10;hoefAB5SKfhWc333U7t8gNp+1UoKwbt2ZcPHZycF3oPGCuB+d6afpg0Ka6UEBesIfMLp5y4fegnd&#10;7nfiL21UmBCfwGDpIhxk3+54pOmeQ4A0duwYjOFc19AK00I3p67GvXPnTgrBlWc05jVr1zjWDgKa&#10;/eX7j1WOX+N0q8YmS5zGqjFX0FXMsZbRYsI5RTEOQFXHqgEB/ob/ExMTsHXrFj5TBEbt7YkuAra6&#10;/2S01jqsXbvWtCFB3HMdPMdljj3HrWOPccsKUMe+w3bR8rR3PxIp/G/YuMFYCETjmtoa/Ps//8bc&#10;uXPNfSNHjcSQIUPo6lZkrAvFJcUYPXq0AROyWv3jH/8wVgqdF01kPdJ8dE5uVS+/8rIBGo1NAua1&#10;bHOfARFFxYUd1gvFRmzZvgUV1TXYmpxpLBXl7FtgS8BsOl2gtObjxo2Fr6+vEfhFrw76dcGfsmQV&#10;FhZg+7ZtDl1NbaeNSw+CIvF+MoGOBQ9WWLDCguUBywOWBywPHM8Dp+W29MyrfY+zPGzfmUeh2dHc&#10;yW1JcQ8SbgUmVB2hv40a2DLjbrJw0VKmAF1ihKnYuHhT41iDQ8Px5rtD+P1ixMfHG6FLFgNpY6WJ&#10;VW1tpZa/tgljBvgjJmgPFpXPQ4+QHpiftgAri1Zhef4KLNi9AAkH4zGJOeKnjAww4EEWD2nr3TGd&#10;7NP0QWEzMaMAhbSE5BRV0p3qAP3qD7MNhhW3HWWw8RE0UpxvSE1Edc+7UbzNG1uC4oyAofFqvqfq&#10;R9ecCB7q8fqwNRg+yw8rtiTgrjf9cdnv1+KR3utOAA/SqGustQRpNaTP/FtvxZZ770XYCy8ggnUf&#10;16Fg/nzUUOA5zOsKaHnYRwtEPj9L+/fHAVol0v51J9IoZNWyLQNE6qvg45eGwZ3AQ1ZWltEQV7Ed&#10;CWyukCnN+NZtW/GPf/4Dh+i6ZVxXKPRVUGiVdUBConuthH/jXkRhTUJjJb/TtTrWdTrWp6wI+q6k&#10;tBgbNqxH3z7v4I033jAaZQEAtVdOATyewng8eUba6UpqwXVewmIIA3NvuOEG9H23L/pzns899xxW&#10;0pVLY3XHIC2zN1267rjjHyZ+RuOSoC1Lgo41Js1F43G/0/+6X+cqWEcTnAwbMRw17FOC7gEKnNW0&#10;MhgBlAK2GSur2pVALf7WmF3LisYrmvXp2wfvvPOOOVZ98KEHsYQxAHJzEkCRIK0xqG9p6idNnmQE&#10;eJdu+k7jdt23RIPFixcjNS3V3OdWjaNcYIL0L+O4tEbl0rK3j1tjN0J2+7j3sY9a9hmclYvM0n1I&#10;TIhnatSNhi5FJUWm3fvuv8+AM5dGf/nLX0zAlMYwfvx4vPrqq1jEOAhp87/97W9j8ODB5toBAwfg&#10;mWeeMfMTmFjI+IfXX38d4yeMR15+Hp586klj5dC8BFRc1ycFYW8jv1WQD70T0s08NGat4dixY/Hz&#10;n//ctN2rdy94b/Y2wGXK1ClmDQzAbF9XA6ragZ94ISk5CRq7zldVa82reEyatq/jPsYHifcTEhIt&#10;eLDB4tbqZHnA8oDlAcsDnXjgtMDDXYPuw1e/8W188zs/wOtvbTSWB/nLSwPouo24Ar+EaGm15UKh&#10;/SH0o+1NP/ww+t4re4o+VUND9X8EtmzZQiFlE/8Pxbx5iw1wkPbwePDQSPDgh3Dmia87XIOAnRsR&#10;u3YJSjN3ofEgg7EbGCbdehgTBgdi4jBpII+BB7UjIONZZCXQeY31GHjIp8tQuQENdXKNajnE4yNo&#10;bj0KHqKFDdTERyP3vl8gc81KeAfGGgFc4EHtSLj3LK6w7wmoOoOHtkNHCJiKcZRATGX2hmx8+jZf&#10;3NNz7SnBw6I//xmb//pXBBFA7GV8g8qBDRtQRZoeIqjbN3myOdcg1xK6iJTfeSfSP/c5pFH7Xttu&#10;xairO4idvikYPCLiOMuDwIPAnASwsn30dd9P4ZhCp9by+eefx4svvWi0/a1trUbIlXuKLAap6anM&#10;jFNDQFCF+MR4k12ndG+puW93zm4j8EpLvStnlxGS0zPTEcb7dufmGCGziSk5hw4birffeRstrS0d&#10;fvH7yUuxsXGssXyA842QqTFV11bDx9cHjzzySAe9lq9cjntJEwmYMXS9ca0Yuu7e++4189D5rOws&#10;5DOzlDICaQ4SeJNTk82YNT7NQ/ORoNlAd6r0zAzjZqO5Olr0/SbjkARWCaGGTu2++vkFBcwcFGvG&#10;vI/0F1DSeEUvCbvDCULc8tzzz2EBA4vrG+udOZEO0rjn5uea/3/605+aOTSSNmZ8pFcBNfQac2Jy&#10;oomrEF0rqyrNWDT+aGZEysnLoWCebwRx0S+XQrrAiIklYHuatwtC3JiDWrbhS/eg5MJSpLGvHTt3&#10;GPCg+zTn+++/H6tWrzJ9y53p73//Oy0eWUZgf/TRRzGZPPff//7X/P9X8qbAgmin2AlZJXT/NFoL&#10;HnzwQfTu3du4Lgkoyt3p9TdepwtdoOGVEs5jH+cUERmJTd6bUM73zJqYZOwljfeRJs1UKAwbPsxY&#10;P9zSQAtGAq03P/3Zz5CRlWFoVLKnxLSXQ/4SLVVj42Jp4VqH22+/3dA0kxYbZX4Sf4r2bmyHAKrW&#10;z806ZrVOVvNoecDygOUBywOWB7rhtvSHkb/C175+Ywd42LYzn5aGOgMeZF2Qa4Yr7BvfbYKHPXv2&#10;GG2qLBJbtm6jJjbOWB48q7738fExNTMzCxMmTGc7EsQbTduqLe2Wh1H9fBEamGdkhX1lxUgPWoI9&#10;ITOQGLaegpcjuI+ha9P4IT4d4EF9ayzbGSy8ni4xGzduxLJly4xmWOc1VvXR2tJkXJYEHlQOH6G1&#10;oZnuU4xvqG8+TM3rPuzOL6HWew8CfPyxbWcg1m4NokXEAQ9ys0pISMAqxhSoj9WrV1N4jDHnXboI&#10;RLhuXCcgA57YVVCBO/tk4DN/88HU+ZtOuERtaaw17LOaY1/6xz9i4w9/iARq2zWGagKyxL/9DfUE&#10;bCpFDzyAypGOcNUcEoyySy/Gri9fhTQCjRrSywE1FYxfST4BPGQyi1MU3Zu0rm7QqywI2+jqIXcT&#10;aZdfeeUVs/YFFJQlCN5zzz24/4H7DTCUNeDue+42Va4pAogPP/KwAVjSJkvbnsIYhldfe9WAkb7v&#10;vmt85J959hlq5vsa7bxcW/aU7TECuVzjIilIRkdHG02wLF4al4T2oOAg/PKXv8R8Wl2kgZcwOnHS&#10;REMrjfWpp57C7NmzjQuOrBK9evXCH//0R3Pdu/3eNf77WjNpz0ePGY2nn3kab7/9tvF3/8UvfmGA&#10;jMb64ssvoSfdwiT8iz6zZs3inB4xFo8CghADjDheA5SYoUf005j1HGgOGq/mJIH57rvvxhLGoGi8&#10;f/rTn4yALI2+BGh/ro9AjsYqmnzve98zFpXklGQ8/PDDhqb9B/Q3gvJ3vvMdzJo9Cy+8+AJ27Nhh&#10;NPn/vfu/+NOf/2TmoXVRZiOB1jfefJNZkmZg/cb1eOx//zNjF9DyDHquJrDYQfeg5ALGJrRbHhxh&#10;nuCBsSgS/levWW3Ag8CVtPdyUXqz15u4+ec343+P/8+Ah0WLFplxShAXUNFYtA7f+ta3jND/4osv&#10;cjzOOiUnJxteEqATnQSADHgg6IrlO0OuZvsrD2JVVGJ78DXpSD4aN34c7iQgFh3XMVmA1lvrcu21&#10;1xqQ9+yzzxpgeZgWyKeefspcozX7z3/+g1tuuQV/47OSQUD42muvGR7s/VZvA2Y1X62jrF1aPwse&#10;rLBghQXLA5YHLA9YHjgDt6UHBt1Ly8N3DHh4Q5YHui21NNebgEm5LSkgUhYDBVXqR1yafQlNEgx0&#10;7OPjazTZnsAhicJPWkoS/P182l2fSujDPNcI224AqNqT/7piHhQwPXdyJAK378KOzZmYPnIhQhe9&#10;i6qENxG4aR5WLU3Gu69sx+QRfseBB7kuTaSv/wUXXGDqb37zG+Nm5Qaqmj4o1CUIPJQcMMJ2C60P&#10;jQQP1QzC9vMPpPvFEPpWj2UqyaXwWr0Gk6dNx7R5y9FAId4NzJbQLMFFfVx11VVGCBR4cUGQ5nUy&#10;8JC2ex8eGb4bn7sjBK8OXoXamoMngAeXvnKVqmK/q37/e6z78pdRSAFUJY2CXRKF3T0UTg8uWIA9&#10;//oX9lO7ephAqTU+FmVXfx7537sBaQEBqJZbmLG6lBNYJWJIJ8tDRkamsQxpfaV1lvBY11Bn3JX8&#10;AvxMfw899BA2b9lshNfnX3jenFMOf69VXkaA9fP3M9p/pfbUNf/5738Y6N1g8v3LUtCjZw8jwCnw&#10;9uabbzag4dnnnsXbdFvqw1gNBbCXljJbzx6mDqV1xuwnQKuKhHozLo5J2ZaCQ4Nx4403GmuIXGPG&#10;0L1Igq4EUQn6b739Fn7wgx9gBIPKJaRKqNy+czvmzZ9nwIvmJ2Fb89M5AZff/PY3ZgwSlgWannjy&#10;CfzzX/80Y/3hD39EIX2CEeBXU+Bftny5AQrS7mu8Gptc9cI5VtFQmn8BB41X1gVpy3/1q1/hlVdf&#10;MeP5/ve/j63btxo6CQQohalAgLT+y5YvM3STVUHAbMXKFYbOL9BNTaBG45NmX2shECOApuLPOIpH&#10;H3vUtDeXwfIqCnYeOGiQ6bsnXYbUt+gm60QZ3XQ09oOcwybG9MTmFCCNFpfNWzeb+Wv8cgO75957&#10;DAhT0XhFP1mnNB5ZFFR8+DzLOnHbbbcZTb7AhHhC5bUer5lxChi9STAzaPAgI9RrvAKOSQRIcrNS&#10;/IuEeO0BIbelsopKLA6NRTHXqnSvQ0cBD7ktyVVq1OhRjrWLgEc8Kpr8685/YZa2SHAAAP/0SURB&#10;VMu2LUzcfASPP/E43iVAdS1Ssoo99thjpENP3Er3P5cH5WalNMjuOoYwO1l2lrPfif3hsMKD5QHL&#10;A5YHLA9YHuiG5WELf8Cv+aqzw7QLHpqa6ozLkoQlBUdLk++CBx1LWxwcHEK3hmyspZAln/NNFDw2&#10;q27agEUbgjFhaxEmrIrm+fVGUz9p0kyjEe8KPEwZGYzBb/igz4ve6N9jK3q/5I0ejw9A3OoXaIF4&#10;HiN69sOLj2zEjHFMR9rutuQK7xJcxo0bZ9wspE3XeXesLniITyNBGByt0kyLQxPdlXblFNI9Z7ax&#10;mqxfvxbrqHXdS2F2wfzFGD1xdgd4EEAQMJCm8re//S2DYANMO24fbjadk4GHwfMSccEfAvBEn7VM&#10;l+lYPzqXzuBhA/tZe8klKKLGXSWJGuzUH/0IWbRG5FEg3cO698or0Uq6tmUzmPZn30XRL25CBl1D&#10;BB5E56qqAxSwEjBkZORxbksSfgMCAo3mWIK76+4i64K09vqUT7uEPuX2f+mll8wY3Ow9cgmRRUD7&#10;M0i4lGZdAbQq23dsNxp0Cc9PPvkk8/l70a1lFnYyCFsCr4RixQRIWHX7LmCAa1AgA8np2iY3IgED&#10;fScBc9v2bbjvvvtM27pHrkyyAkg4HjVylHGdueXWW4zG/+WXXzZAR5aQOdxzQAAmNy/X+PJPmjLJ&#10;CNibvTcboVxC7gMPPmBo8D9q6l/kHCW8T+M+BLIIyFe/FzXuq9m+3H+KGa+jMWlsCuYNDQlFUFCw&#10;cXOSNl3fybohIXb4cA+3JQrSEq5lEZNQLeAjf34BXgUX//kvf3biDThHaf1VBJQEih6gdUnfyWVI&#10;43Xdt0QnCcxPM6BeQr6KgNUgCsd/pMVKey/IVUpgSeCmhJmSNL4KuvWsi0lC9O48ZKSlGGuGnhc9&#10;y3omn3jiCfyeoFVjEa2kIBAfSTEgy4LoJnAmpcECAljNU99pXLpHVhTNS9r+vgSLiudYRPD7IMGP&#10;wJjc1xTAbCw4dCMT0Ny8xRt7OYb5wdHOWDlOuVDJoqWsTSoCqVoDWbUEBuSOdPvfyYNMVSz3NwEv&#10;WW9k0VGRFUfgQTwoa4kXeVDWCtFNvCNaCDBJASC3LAserMBgBQbLA5YHLA9YHuhmqtb0tAxc/ZWv&#10;G/Dw5tsb6baTZzL1uOBBnxKU3Sprg0DFihUSilaiX78B9Hkei1nzF2EK4xrmz5qGeTOnY+S0ZXiz&#10;30gjBMynQD58+DgTRyBBWW2qttClSJaHScMCMaSXH1YtiUBYUCL3dGBmpIxCbFoxH3m+PdCQ8RZG&#10;9BqBMYN9qHmsNcK8QILaMIHGbNcVgjzHq+NmuknFpOQgv6TCCBfKEaXt3MoOVFHw3UILSTK1wBQw&#10;KHT5+u7EkHHDMG7BHG7Cxo215DLE9k36RwpYCvr2BD8uTVyA0RkU6P9hC9Jw69NrEBwS2dXX5pxL&#10;EwVyHiQ42/rrX2MtrRyZdMM5yrnmUTCMv+wy7LrmGuRffjmK+d2eqz6PwxT8DtEdo/I7X0bpLTfT&#10;3SsAVXWOy9bBg/upXY47DjzIDUngQdlrJPRKYJPQ+3aft/FW77eMC09AYIDxvVf2nSnTphiLgdxL&#10;Bg4aaDYVk9ZeGnYFsUrIlHuOhFkF4EojLQF2wkRq7ynQSWs/dOgQI8xKwJQ2uwc11A3ULqtvCXLy&#10;/5cgF0IwKu3yHs5J3wk8CAgIHJhA5fbrJQBK0NWGY8F02ZJrkIRrWRAkNK5nYPY0Zp+SsC5fd2mr&#10;Jegq8FYgVpp8uSjJ2iDgIg25YjGUJUnWDIEIzVHuWxLg5ZpjAovbrQwJSQnGmqZMSvK3F7AwdKR1&#10;Q25TctkRTfW/gJiAw8KFC82YZXXQuDVW0U0uPwJp6lf02uGzwwjo0rzfdvttxoVI7jsCHLpW1iCN&#10;9aGHHzJxBgMG9ic4m4GvfOUrGMWgeWnq5aYlUCWQJvAkcGjoSaF9ZUQcIrJzkEoXw40bNuIgrWBu&#10;zMvu3N1GoJdbmom7oLZf4ErCfFpGmjkvNybNTWuQRMui5qjYDH0n0FXIbEqKx9CaFmmDSa6bhHb1&#10;L6C5l+DLiR0pN65ZWvdSvktm+kewT2VvKuoAD3I5kyVEm8tpDRTHIuuCjmXZkGuTrBJXX321icMQ&#10;3bT2sk6Jdgry7tevn+FBrbFAhBu0LSuH3CkteLACgxUYLA9YHrA8YHngDNyWoqKiO8BDr3c2GfDQ&#10;0FBtfN4lJEngNJthUUPoxj9II6nUm8OGjcR/73kAc+YvQ1bNIWwpbkFCbjFSc/Oxxi8W9z/5Kh59&#10;5HFeNxpTp86im5Oz0Zybr73ZgIcmTBgaiIG0PGzbEI8F0/2xYWU8d/OtY1D2LkwfNRaJm97E/uTh&#10;WD5jGnPBVxqBW77RakdjkhCvMbljdD/1fSM11tl5exCXvAuZu/ORmpWHtOw8RCXlYsLsMGbv8cWw&#10;ST64583pmBe4GAPC++HpVU8TbORTcD9q2nb7ER0EJDr3o3MnszzsK6/FztBMpoV1wEtXxaWJAjkr&#10;2Icv/fw3ECD4feELJs7hMAFXDgXjVAEK1mK66jRR86pSP3IQDv7w69h/x2+Qxp2DK2pq28e8F5s2&#10;x2LYqChmV3J2mHbBgywB8j1XfIjmIuFWKUGdtJr7zdoL9MkFTH7nsiZIm6xMNRJGpdV95OFHTKyJ&#10;xi5BTNdIcJ3C1LECU7IG6JxcXvYwsFq7Ei9bvtS468iK4YIBCZt+fn6G1ySAGvDQniJUcRASAjUe&#10;nVNV/9LayyKi9iU0yvKluAilGpVwKa26fPP1QpCQLSFWn7pelga502ic2UxNq7HIYqDvdL9oIPAk&#10;rbXAi7s5mgseBHCk9ZbrlsCJAQ8cl65TJijtmmz2i2CdMWOGmZcAwjy6GEmbLxChvmVV0PzGMhWp&#10;QIKEfY1B98tVUOMVaJlANyolJ5BVR2O/4447jJVNmYUEiAYQ1GmNtKZp6Wm0BDxsqsbppmJ1wcMy&#10;ugeFZOxCOkGi2tMYtN7qRzRyszlJyPbMxNU5U5Xcj0xWrfasVZ73qR2TDao9Ba27F4ayKSlQWtms&#10;qqorTczD9m07UELwMNUn1AEPAjl0r1L8jeYqesiyIf4Un4mO06ZOM+3L2jJp0iTMmzvPBNvLDUnX&#10;P/rIowYs6FmVO5vcvSbT8uTynMt34hELHqzQYIUGywOWBywPWB44A/Agwe/LX/2GsTwIPGzdnkO/&#10;/EqjyZdQJA2/NNkSHN2NqpThaC8FupiYOGqq6W6SlsVgTGq6k8qxMGI/fEuA+VtjMXDMdISHR1D7&#10;x02lmEnHTa8qy4VqE/3kZXkYM9AXbz2/BVvXJ2DRzECsmB+JkuJ8uoikY+SgDXj07z2R6TeUmsqh&#10;WOy9kq4MR0xb+9vH5G7K1flTfZjA7JZWBkbvReauXGTn0G1j124MnOqLnqOLGIeQgMfeCcXfnvTC&#10;H/s9hP+sux2PLr4fybtSjHAu4VrtnKwPlyZdgYe6hha8NHQHPvfXDXhrSgwOt9Z3CR4k6EhAViDn&#10;fo43lHECmwgSdrAm/+53aGIgsUoNBaRqCrRNXBeVuhGDUX7DVaj+7fdQ8a/fIY0+6Qd4vzPmUmzY&#10;FH0CeFBcgVKyFlHrLzAhFx35xUvLrGNlE9J5CVtKnWpSW7a3qfMSbE0aTJ4Tj+geuYGY/9mGhGa5&#10;8whwHeQ5Bccqx7+TWpM7D7M9uYpI619IYVFB0hLkZPGQa4pAjfpRG7JMqB1zffu4zOZkFDQ73MYo&#10;eKt/I+yyLwnzsqrof/Wheege9e+6mJlxUkjVXDRf0d0ZK8dWkMf7Szo077pX7ahqbDH01ZfVQdaY&#10;TG7KV8i16KAj11ACu2iiKsFcYEdpz9zxaAyKoVA8gr7TNepDArtJUqCdnjkuM25e44IXNyhbWn5Z&#10;IzTXCoJWpYtV2+5+DEpNqiormaFZ+9j3cU6LgqIQxGc1k25L/gQ/9bQiaG8MV+A/4dhYHZ2qfUBO&#10;fdx+rVLl6h6lwm1v37NtuaDFMlZnG/e+KCE/TNwejDyz6ZzDj5qLm/BA4EPPhl7uAl+GjpyXZ+pg&#10;8YnW3MQg8Xrxv2gnGppsW8ye5fKP4Tvyj4Ch9s+wbktWcLCCg+UBywOWBywPdNNtKTDQ7zjwsIXg&#10;oaqKAgl/1F33Ih27VUKLBHe3tLQewu7CvVi5lS4q0zeiz4T1GDRjB0bM3oQxM5cxG4yzmZyywmjT&#10;NTeLkwRPaROVMcV/expjHTZh4eytjKHwxrKla1lX0nd9IYb3X44XHliCF5/qh5cmvIKFC6YgOTDY&#10;ZEPSWDzH1vlYQofmIPcjuf9wEBqJqTtC8/C/vvH41X10t3liDR58dyr+PeZu3D/5v1jqw7Sy3HX6&#10;8KHDRshUOyfrR99pHF2BB833haF+uPaO9Rg9eyfHcHxaWZeG7oZ8+9jXPlofkpkKczOBgw9rEGsC&#10;LRBFDE5toQvGYW4U1zh7Jsp/+VPsv/ZzKL/pq6j+9f+h8p+/QzqF2n0SKDXmvcXMvhOJYaOjj7M8&#10;pFOLvZnpdffSjUXuG+eymoDszpVCrQRb1T0U+ORaI02zn5+/0cRLODyXY+rcdpdjdMfsMVaNV2NT&#10;OlA/Xz+T5UuWByO0n2M6uu0LvCgtq1yFTKB2V/Q9ydgrqfGfHxQJv5RMpCYlYjpduwRSBCalgc9m&#10;1bEyEOl/91hZjuTqpvPusQCfzul/nfc87miPVh2lms3iZybbS1M/aoMxOhkU2mNpZQphQHwB44zG&#10;bgkwYFaB52eTlsfRx3MtCeZkrdL4LXiwQoMVGiwPWB6wPGB5oJvgYekyBkx/7ZjlYcu2HArc1ERT&#10;uFeVts891qeEZYEHCcaHuRFWM48zdhfBLzQG3r4h2OIXis10Q1i3LYApT52sRBLeZa3QpzTG0sSq&#10;SuMuobuNOfJra539GWq5220NA2MPHnTSuZr0sBTki0vKsIkBtEuZ8nI7XWoqjMZ1/3Fj8xynO3Zp&#10;ITVW9e9W/X+EgnxCSj6mzw/GBgYWyx/7IDeTqiivYH/cXbrNuUfAoDMNPPsx6TpJk5O5LSngXO4/&#10;yvp0sqI5ih6y5pRR+I+ny0rg1V9C7HXXIZk1neAhl1me9jDjUwX/r/oGAcON16Pu1z9B499/j7o/&#10;/QyJjz+IbApDZQIgJsNOIV3LIjDcAzzIkiTBcNmy5YwXCKJLTZAJfj5XVS4771VDGLMgy5fcnfz9&#10;A4w7URgzL52r8XTV7qnG6Pm9xiZ3PV+Ch03cv0RZkyQAn8/xyvIg1yz12Z2xRzFb1ui1W7AzMQ2t&#10;zFi0iTEqO5TmmDTXjswm5TGPZQXaunWrcUnbyfltppC9gXuM+NDS4s3g+E1cK1+mSd3IeAT9r/P6&#10;XoBU1+s+WbZ20C1qPfdckHuUsipp/wWdU5YkbRqnzE1bmfGpdP8BDFm7DQEM9hdPnk1anow+cjtb&#10;zkxaSrsrV6kOq0S7dcv+71gfbbU0sDxgecDywCePByTTSpn7re9+H1+85mtmawZmGz2+9HxzJa77&#10;BrMt3fh99O7jjc3blGt/b4eA7wr67qeEZQnEHYCAgvghCtkKTJaA7FkFCnSthHVHYD9iLAESplXd&#10;/REEQrRrtL7vqrrWixr684dR2Mym9ryOVovOY+v8v7TFcnvRWN0xuEBCn44Vor3QKqEYB1lIjhw+&#10;Yq7X2EVEtXOyvhwN+p733OfhpKih/QuBJNFDfexhfzl00YhlAPcWgiRvBktvYd3GVJw7mE7UZ8AA&#10;+DAbjS83I/NjwKjf+DEIp998NOMGinmvC3SKi/OwZl0YRoyh5YHxHiUlhSZTkAQqBY8qYHfJ4iXn&#10;tKqP9+pH3yk2QeBBbkCnuv5cjNft83T6dscrAVtj1tjPBx27mnd3xq37VzLwuNesJdgcm4QaguRq&#10;7uVwUC5OBOraCVzVOSZo1/8C8DrWudM51i7k7vVmF21nR2x9Om1rg0HPY6V9rkUm3YteX7yGcQ2L&#10;zikvHqMheZK73usZcDa3jKBrZbitlgaWBywPWB6wPPCJ5wH9JsYxjlAK0m/e+D188dqvdw0eer/j&#10;dRx42Mq9Fioq6BLRyWXD8/+u3HjcOIbOn53dfSTcum1Jg/9ebkedvztAK0AlBe1yApAy3vteY3S/&#10;M/7mHm5X3TnWPHX/6fSjdk9Gg1Od96SJASOKJWDfydSMJtFFRDWxvSbw09Rs1WzEcwO+tPwClBpr&#10;gzNWtVdclEPwENwBHkqZyUbCkkxzboYquY19GKosUO4GhB+G8ZxqDAK9GvOprvswfa99S9bEpKDn&#10;yi0YsTUQw7d88HXEliC8u36nGY+sfeeTXsoa55lFzh4fy6hnaWFpYXnA8oDlgU8eD0i5L7d3rb2S&#10;6HzjW989PfDwTr/NWOaVbszVpaVFxie6q/p+zFhqr4gBi6o67m5bzngUuOsE755O7W4fntefTvtn&#10;Mo/Ofbj0cPtzLRGnsq64gEEuSe69paXFPM7FwsWhGDnWsTwIPAhRmp2l23P4n8oiYr//eFFAdrZ6&#10;Jg+obW5B3Xms6u9kta65FW209NliKWApYClgKWApYCnwwVFAnj+SI+V5I/flr3/zxvcAD31WdVge&#10;+g3eitETErF4eaJpoKxMWmxuqmTrR4YGe7lWexks7b0tAyPGxmDMxBiCh90d4EFWEAEXIUxbLAUs&#10;BSwFLAUsBSwFLAUsBSwF5KqvWEDFKisj4XuDh77HwEN/godJ05Iwclw05i9OwrKVyVi6wtaPEg2W&#10;cb2WLE8mCIzGmAkxGNsFeDDpVi14sG8KSwFLAUsBSwFLAUsBSwFLAVJA4CGHGT3PGDyMmxSDUQQQ&#10;I8ZG0e3F1o8SDdw1E2hwa2fLgwUP9j1hKWApYClgKWApYClgKWAp4FLgrIAHAQhbP9o0sODBvhQs&#10;Bc4fBVpbjzD71j6msq06f53aniwFLAUsBSwFLAXOAgW6BR7e8nRbGrINk6YnY9zkWFs/BjQYOykW&#10;qtbycBaeKtvEJ4YCJSUtuPvuDNb09k8dp2HixFJuLNd4UjosWFCGyy8P474WJ8YT7drVyCQRxzbX&#10;fC9itrUdwcMPZ+Fvf4tnhrQaNDUdbh9HGv1RT95/dxdo6tRStpuIceNKunvrOb9+wYJ9nH8c3nwz&#10;76z1VVnZhgceyOScU7kJYkO3221uPoKnntpl7u/VKw8NDYc72tD/d9+dxL1Nyrvd7vm8Qfukvvxy&#10;jhnrzp0Hz1vXsbF1ePXVXNx3XyZWrTrAbHVKlX6stLQcwerVB3DPPRmYNq2UbrUnbqiallbPNnLw&#10;/PPMNJhQd8LYd+9uwsiRxbjzznSMH1/CDSBPvrfSuZh4WlqDeU84747ONYV76Zw/ep+L+dk2P/4U&#10;6BZ4ePOd1R0B0/0tePhYgSYLHj7+D7ud4dmngISACy4IYPVn9WHdybrD/H/ttVGYPn2P2Q+mcxk0&#10;qBCTJpWecH7Dhgp85zvRBBWnJzzIgvGPf6Th5pujEBDA1NTlbe3j8WHGtJqzNuH7789gu1vwz3+m&#10;nbU2z1ZDovHNN0fi2Wd3na0mmfSihfMNMuvp799961B9/WFccUVYO08EHSd833hjDM9vhXjgw1zE&#10;ttdcE2nGOnnyibx6tsfO5C2YOnUPvvjFCHzlK1H45jdj8PnPh+N//8tGY6OTZU38/tprObj66nBc&#10;f30MxxeOf/87janPWzuGI6Bz/fXR+OpXI1mjcN11UccBtbi4Wvz4x3GmjRtuiMGXvhSOX/4y4YxA&#10;4pnSQBZH532h94beGZ51M0aMKD7Tpu19lgLnhQLdAg8jRi3GdV93NokbMHQbJs9IxvgpsadVJ0yN&#10;xcRpx+rp3udep/u7e4+9/vRp5lqQrOXhvDx3tpOPCQVkXbjgghDWYNx7bwY1nbtNveMO7bLpT8Ek&#10;DCEh1cfNtrHxsLE4bN1ayc3vjmlV160rp8CptvwpCGcb7apbCgqaMXv2XtY9iImp7Th/+PBRrFlT&#10;zk0I9zDrXbMRei+8UG0EHnedLCTz55fx/lJIs3uqIsFRlozly/dTcDtsBHMJOA8+mGlu9fauxLx5&#10;pcdpdaWh17m1a7vWqGu++j4xsY57tRzCkiX7jxPYJKR7eR3oUpMs7fPKlQcwd6424jzeKiPNsua/&#10;Y8fxgEt013yXLNnXZZudaSDgJU235r13bws+9alwA8SCg4+tn+it/zWWffuOCayd25KlQUKrA0AC&#10;8Z//pHeAyJ//PMEIjqNGHS8gao3nzNlr1tPTUiFN+7Jl+w1tXCFa/YWH12DWLO3Xc4wesniIDuIl&#10;0dgtEsx1/7x5e4yWvbi42bjNFRc79x46dJQbPVWYqvVWEQ9897uxZqziHdFE93S2xGjdtK6iW3Z2&#10;I2RV06dbqqraDE9IqNdcTlbKylpx220phl4pKfXmsj/+Mdk8D+pfJTCw2vz/2GPZ3GwVxhKm8U2b&#10;tsd8r/Z/97sk80xmZTWa+X360+H4wQ/iGNh5hJvAHm1/Nn0xY4ZzjywQauPeezPZ5olA3x2vnq0V&#10;K/abeXrqA0R/0VVrpPPqV3SKjq49aXtBQZpHIC6+OBSPP56Nl17K6agvvpgFfa+1XrRoH9vmXk55&#10;TcbF0dMSo7ls3lxpeFznPdc7KanerIlr2YyKqjVjyszs2oqmd8p7vRtyc5uwdOl+xMef+t1x0gW2&#10;X3ysKNAt8DD8fYKHMRNjmdnHqZOmx6I7gGAs75WAawHBuaGBBQ8fq+faTuY8UcABD8FGSCwqau7o&#10;VRrSJ57I5nk/47biCiUS8OVucemlDuD4619TjBCo8utfJ7ZrIvWdr9G+ShiRgPTDH0pbLS2lH7Wp&#10;EejdO98IfHJb+uxnJeRuM8KhhGwXPMTFOT/0c+aU4ec/lxAoC4mv0bQ+/fQuSKjrqkhw7ds3H1dd&#10;Jc15oBFufvtbCWS+eOihLHPLTTfF8f/NePvtY65Co0dLkNtiLC5dlZtvltC8zQh3990nS0YAbrwx&#10;2gAUuZh85jOhpr/bb0/l3kHHBGIfn4P4y1/Uf6Chwc9+FmsAgVveeCPP9Kv2VaSFlrb6i18UXXxN&#10;P5r/0qX7jhP6PMcooegvf5GgGkiNdCReeSXHuJXpfxc8SDjT+c99TuMM4nolnBQoHQMPgVzHSNNm&#10;fLwD+jqDB/GGrCc/+pHW2M+0/de/JiMy0rlevPTHP2r+QfDxcawgFRVt+P734wwfuQKhhNuHHsrE&#10;ZZeJf4Lwpz8lG2Fbpa3tKMcdwfM7qKlPb5+rv6HZmjUHDCi88EKHj7XespyoOODB3/CsI9gH4Fvf&#10;iiaI29tBPq2X1vWHP4zDH/6gcQYYWqskJ9e39xVEeoawnXRkZHQtwNbVHTZg1Nu7woxXRfPRmB95&#10;xOG7CRPEY34YPdoBXr6+B83/zz3nWJ0k5Mra4D47Oic6feELEQb0SOD+3vfEuz6mHxUJ1QLGv/xl&#10;4kmFffHgz38eb/jhqqvCTX8CUyoS4B1rYzBefz23/dkI4HMQjv79Czrm0kEwHjjgIYAANYzr2zVg&#10;UfsO+PQx4PPKK2VtiWZa/FYzF63HxRc77wr1rWfEVQwMGFBo1kRWHD0f110nC1IA1zPKgDu3iI/E&#10;07LgqJ3rrosgiNndsf66TkD5Bz8Qbwaad89bb+WhpuZ4VzLPudnjTwYFugUeevVZ0+G21B3Lw7Q5&#10;sfjLrfH4v5sS8MMfJeD7P0jAi6/GYca80xOEdf8998ejZ684TJ11evdYkNE9Olnw8Ml44O0szy4F&#10;PMGDqy11e5BGVoKXQIErjMk6oR/60NBqpKbWU2AOx09/mmCE/pycJiOY6J6JE0uMICSNo+6fNKnE&#10;gBPdc8MN0UaokOCk8vWv639f45qhH3UXPEhI0z1XXSWhMdAILNKS3nlnGgWbiJP6sUvw0xj+8Y9U&#10;YyXYsqWSrlQSIo+Bh9/8RkLiTgweXNhB0ClT9hhBR8JZV+WWWyR8+hptsjShsiKoHwmVffrkIymp&#10;zgAHXePGVmi8ErzlPiM/8NjYWoKPBN4TRA1wtenm3XcLzFj+/Odk8//QoUVmHGpL98viIeFIAtjB&#10;gycKPVobZ2yBxj0nMbEe77yT3y5MB3KtHHA3cKAEsgCjYZbm/qc/jadAHg7FqHQux8CDv2lLAu1j&#10;jzkC8C9+IZDo0yEASzC9+OIAxm0kdwjPalcuNQcOOABv9epyQ6vevR2wJquKY6Ha3dG1hH6HL6qo&#10;/W4wdJPwLwFRIFTt6R7FckhIl2ArWss1aMKEUghs3nST1jkQGzY41iMXPIg+WjMB3e98J8YAFBec&#10;Ojzti//7v1ij6RbfCWiJp3/2swSC1UgoBiEoSM9DkPHxFyA6VTlwoJX3OwK7a81yrAo+JqZIJTBQ&#10;bQbgy1+ONGBagu5FF/kRlMZ2NC96X3ihL6ZMce6ZN6+M14caWuoZE5C+9towA767KrIIfelLEQZc&#10;FBa2GGAkOopnVRwXpAD2G2JAtwR4WQL0/+c/H9ZlzIVredCzKiD+ox/Ft9doAnKnXVm2ZDVR248+&#10;msV26mk1ajZgZODAAvJLirHw6L2h59DTMjhmjECWrwFNsspovceO1Tl//OQn8ca9UUVxQg5f5RKQ&#10;NBrayGLm5+eAVN336U8HG/AocCrQJrDmWm1OtYb2+48vBboFHt5+91jMw0C6LU2ZkYIJU+JOWafP&#10;icOPf0LA8HI8xk2Mw4jRcfjr3/j/K/FsIw4Tp8Zh1jzW+XGYPD2O+0fEYfrsOIyffOxY16jq3LRZ&#10;zrUz5jp9u9fpnNvGBF53OmOz1xyjoegot6WS9h2mtUmcTdX68X347czePwXeCzxI6HS0/aFGmJIW&#10;9gtfCKNAEWEEWgla8tuWQKX/VRwfcz8jsKtIKy3BT5p4uW5I4+lokP2M0KxyMvAgAVLju/xyaZSD&#10;6UddaAQ+uW+oSAvbuUgLKtAgwUNCslscS8HODsvDmYMHH6OdVVHQqqNZDTK0UZGVRv387W+p5n+N&#10;QcKNBGO3SEuv8bnCmyMEHwMPL76423z/i1/EU+g8cJxFqIvwExPT8OlPh+BrX4tiwLlDG2nzL71U&#10;FoYAIwwKlH3vexKsg7Fw4T4DZKTZ19jGjDnRP/0YePDDxo0VZqxf+UqEWQ/HwuFjhDmVHj1yzXg9&#10;rSkS1tT3+vWOdlwgUBYjndccHG25v3FrURH9rrkmwmiy1Z9iZiTMS/B23d8c8OBLVyfHaiAeEx/J&#10;clVV5YCqf/0r3dDytdecNXLAg28H0NE5xRzo3FtvOUKuAx6OubS56yTaa20FJsXriudRHIiegVO5&#10;zsn96LnnnHUUYJBVQsW1GgjsqCjOR3TSWkmolvCrsWjcbpHQL8vAkCFFHedEEwF3rYOAwXsFhGt9&#10;Reu//z3VrLsseaKr6CvgKcuUvv/0p8OO47Vvfcuh9/z5x6xk7gBc8OC4PMpyoPgH1S20KDi874AH&#10;Wb/EBye6Auo51vyHDi00MRuOVSTC3KsgcLX3ox/FGVCloiQMTn+BxnKh9mVFEshxraZ632g+Bw86&#10;4ELPqnjkiSd2GXc4x8XLH7///bE16SCqPfhEUeDMwcMwgoeZBA8U6FXHS4jvCkjwu+kU8m+mn+eb&#10;b8UbgX8GwUSffvH4/g8TMJP/j6PQesutCfjd7xPQb1A8BgyJx2OPx2P2gjgMGhaP/z0Zj2dfiMfb&#10;78Zj7qI4vEAQomvv/Hc84y7iOI44DBsVh9/9gW2wDh4Rj6k8Z4CBxncaAOeTck3HGrWvW+f1s+Dh&#10;E/X828m+Twq8F3hw/bMltElQdzTtckuRMK9PVbni+Bittoo0qDrvalr1Yy6N6U9+EmsEojffzDWB&#10;pBI4+vV7b/DgZpkZMaKo3ZVFQkoINfBpRjPquoZ4kqCy8lB7oK/fcUHb0s6eHfCw02hnVWSpccBD&#10;cIePvCOs7OwQoOQmJfq4gEP3Sbus+f/wh/GmHccicAw8SJssK4Tr5vXtb8cYYVjB7V0VR9DaSdcM&#10;pz0VuT45bksBRjCXD7kDBJ2YFGft9L+fCVjvXDzBg9xjJKhdeWWIGasLHlwB2LHqHAOMauuZZ0Rv&#10;n+OCwHv2zCV/OJpsaZ11n5uVa9Ei8Zazvp156/XXHWuFCx5ckKK4CF0rC4UbY6G5iBYCNCpuzIN4&#10;1y0K9JYwLo2+irIi6R5lNvIscoc5kd+13r4G/LxXkeXt4ouDjIVM1gW3yAWpK8tDZ/Agwd4tv/qV&#10;Ax6GDXPAgwTn229PYk0hKCoiOEnGXXelUoPfdXYyxyqltdbYPZ9bP2N1ioyUksD/OBCm5/3U4CEA&#10;l1wSakCNkic4tbgjdscTPHjG3bhzULYmWQkeeSTTWJM0xi9+MdLM0QUPv/iF48qnoufCBQ+yVjig&#10;x9eMW899V+W73xW99Y5S1dzF+zoOopLxmJvmey6m/fJjSYGzAh7GTU6gxj8C69b7YtUaf6xWXesP&#10;r9X+tCTEYtqceAMeXu8dj2m0KEyl5aB3n3j8jP6WM2lx+MtfE/DE0/Ho/U48bqFF4sFH4vFL+pPO&#10;pCXhpVfj8Yc/O6BAlooeveLx+z8m4N2B8bj/YacKQPz+j/F0hYrHKz0JLPj9yHG0WkyPpxUjluMI&#10;4Hj8nHF9gqvWRms0Y04kxk2J7wB+nuDPgoeP5XNuJ3WOKOAJHjqne3S0w9LaOVpzBQhfeKGfsRTI&#10;BURVLh7ScktQaGg4cgJ4kIAt14dLLgnpcI+RZlLCmjTuKiezPChg0y0pKQ0GhPz2txKkAqjRDKUQ&#10;fsyy4F4nC8m11zoAxrWG6LunnpJLzDHLw89/rnZ2dghkumb69L1GsHtvt6WdHRYDT/DgprV1wYNc&#10;jlQkMEvAcTXhOqcYCY1P8SIqjn/3MfCgc9LKStut++W6oev/9KekLoOcpYmXW4vnuMvKWjrAg4CD&#10;gmAvvtgJcJWPu9YuNbXBuAfJraVz8QQPrtZYaU8l/MofX+OR/77K738voOPHdh0rg0NvgQdfAi1n&#10;jVXUjq4T+LrssjDGdThuUCoCg+ItAQEF9Gp8EpI1PrmbSPvsggfXWuEJHlzNvgseRDcVFzwokNst&#10;AwY4lh6X/i546JztStYW8YOEdwXkqoqO6en1XbqPue3LaiILhWJWOgffCzx70s5xW/KnxSTNWGTk&#10;1qZYHcUGuOUn9Hr41KdCjJZe18htT+N33ZTk1qP/lfK4K8vUf/8ra4wPlHFMz5Ssd5qHXAjFZ3Lx&#10;ccGDXMRURG8XPCiVcOfiGfPQ0tJ1zIMneNDY3aIxKimDxuwqEBxFhZ9xEVNxwYPia9wiwOCCB1n9&#10;tB4XXRRgYinccXcep2O18TVgUjyl2CDNXUD8dFzPTpi4PfGxocBZAQ9jJyVg4ZJQLPcKNBmVpsyM&#10;ceqMGCOgupaHrsCD3Ixu/D8HMLxKwf+aaxPQf3Ac7r4vHnf9Nx6/oX/ruEkMxPpTAl7uEY83aL0Q&#10;eHjtDV7/Ol2Z6OI0enwcrr8hAU89RwvFi/H48jUJGEpLhECF+tc4psyMPjYud3yfsE+tjYDUvIXh&#10;tPZY8PCxeYrtRD4wCniCB2ln9SOvKqCgYNQLL1TwqCOky09e8QoSZt2iH2L9KMtdRgKn40rh1xEY&#10;q8w7Ekyuu+6YMKQYCQkOEuJUTgYe9EMv9w+lbFUfbrnrLsc1RYGRnYsEE8cP2ue49JwuYHEDpiWs&#10;6RrXiqB2FEgpQeNsggfFAwjsaMxucfy7j41PApQneJBfeGholaG3igCarBuXXBJs4hk6FzfIVr7/&#10;CkZVkVbWCUYNMLSTBUjCsv53wYJcyRQD4Lr8eLbrCR5ctyEJ8womdwO/XbclacQdbfqxPTRuvdWJ&#10;wXCD6dW2hEkJ4pdcEmi0xa5rm74T2FG8gtyW3IxGEhAjImoNX70/8ODbEWuhvuR/7+ky5botdQYP&#10;SomqgG43kF33ymqiNejK6qXvBSi/9a1IziOUz8CJ6YodAOXbERcg2op2buyN4iwUQ3DllWEdmakE&#10;1lSVIEB0UDyE2lBmKRUH5PsYS0pXrnxOn8rwdAysxcTUGCFaxeFRx/LQXfAgkLR3b9dZu04GHjRG&#10;5x3ga4C0igCh/hd4VDkVeBDwFfD5zW8EDgI73MjkhqWYITd+S7ENate1jKrt6OgaE4tlyyebAt0E&#10;D8cCpgd6uC2NpeVB4GHJ8mCMmZRIgV2C6bFqwAPNZ71oWRBYkLXhHbotKXh69sI4E0j9W7oh/fX2&#10;BPzzzgRjnbjzP/H4x79onSBylluSwMMzdF1avCIOPd+Mx21/T8Cf/pKAl16jdYFxEl//RiL+cgvb&#10;uC0Bd9+bYFyodN5xyzl+PJ/U/7U2y1cGYd4iCx4+2Y+9nf3ZokBGxrFsS45rg1sdtxYJHJ6ZSRwB&#10;O8hkkenXT5rZIBPAKKFVgrsjpPsaP3IFK+u867suzbXch77xDQVI+3UIdE5KUB+jpVVfjltUgHG1&#10;keDoCAg7jQuMBNWvfz3KWDJOtg+Ezl99dZjZb0LaY1kDvvY19al0lhmGdI72P8BoeN99N98EBf/4&#10;xwpu9TPuNF0VJ+3mdgMyVOQO5LpAiI4qjj/9dkh4VpElRMcSQl94YbcRGhU7cNNNMR0be6lv3SM/&#10;bBX5ZjuAK8IIlU4MhJ8JmHYD1z3HJ2DgxB0EmT0DBEYcgVhuKsdStSrm5KKLgkyWGwlTV18dYeIQ&#10;3MBhzzZFd2mBtZZeXscsPAJbzpx9GYPiutHU49vfjiKwjDT0lsuSMh8pK5Ibg+G2LR6QC4602p03&#10;R3PciQI59nQTUCvwI8uB0pWKt776VWcN3Ww7DjBVwHRER0yBw3/bTfYrFcdFzs8EPmudpfn/7GfD&#10;jAXFzTYkuuoeWac8izKBObEywWbtXn9dYw8wmn/PtKLuPQIUyvokXlWWIFldtH4DB+Z1ZEaSQH3z&#10;zXHkR4dWimv52teOX4PhwwXGgvnsZZrnRcduELL6UsCz4oB+97tEs4433xxvXMpkUeqqCBxKg695&#10;i3cff9wBTz17OjRyAqb9jLXEEzw4oN7HxGF0Lq5LoyxZe/Z0DR707DtxN/4n7DUi3lGfsiSKXxUX&#10;IuuKYiQELpw4jR3m3eIWJ8bIeTe4PCuFx6WXBvPZcWjx4IMZpE2oUYCoKDvct7/t7JkhC5+eD41H&#10;gdPvlda2S0Lakx8rCnQLPPTus7wj29Kg4dvpfpRKzT+DoKckGvCwlOBh3OREc86zzpzPTAI0HT5H&#10;q8Co8fEYwpiEW+meJOvBdLo0CSDIDUnHDzycwPiFeIwYG49f/SYBjzL2Yf4S51huSW/1TcDDjyVg&#10;Hs899SxBBy0TU2fF4yd8uant8XTHufeBeKaDlTvT8ePoPK5P2v9aGxc8jJ+ScNwauYAq2QZMf6we&#10;cDuZc0sBZTuR2V+aTv1wOzXUuFHoh7mzgCfhXto8J4uMn3E98cyJL1cIudfoB97VRCur0r/+lWKE&#10;EwEAaUylJb///kzj/iHf/yuvDDDnpXmV9ULCkCsgqP0hQwpMlhz98P/zn6nHaa27opBSgiqAWMKG&#10;3DrU15VX+psUqCoS/iTAfPOb0SbIW3sWSEC78srA4zTNnm3LJebKK/2MYKuiDDxXXhlqaOfSQKlf&#10;dY0EZ7dIYBwypLA9JW0QBf2cDq2vrpGAqXsU0KqiTfnWraswvuBy01BGm8GDC+jzffIdt7UuGr/o&#10;ruxWCxeWGS3ulVcqM5aTbUkafcVbKCuS6Ki4A/m7d1UEHhRrIXp4BrtKGHM04/5GO+wWaeOfe87J&#10;lqSg17Fji7vcm0KuWAJP2hegcxEwEs/96lfSSvsbQdzdk0Ead1mExCduILz4ReMTAHRBlTIhiZYu&#10;wJPwqWskqCtAWu0qbazn7ulKo6p7FOPQuSh2ZNSoIvYhXgowVi3PNLye10ub7fQX2u4y5uyRIQFc&#10;Artb5B44aFCBAT2PP555nFVN18idRulnZaUR8BZY8gRhzg7V5cywpXUMNusoC8bJrCFqUy4/ffvm&#10;tVsGgyk8l3SkOpbb0pVXKj4jsmPNRG/tLSF6ywrZuYinxFuKUXCtXV3RzuXBzjEPeiaUMEEA9ic/&#10;iTMuWAJKn/1siHGn0mZ74jGlznWL6Ou8q0I6MkAJaGjviltvdXhaNPF0n9O9UmK89poAeLABUAoY&#10;d/cC6ZL57clPBAW6BR5Gj5mIa79+g9kkrlvgYV48/karwveYovVHP07AD2hxEHCYRVAxZWY8Bg51&#10;AIQAhgCBhP55i+Nx+z8SjIVC4OFf/05AjzcTDMC4+74E/Jhmuz8yFmLMRMVRCFQ4lgxVxT2o3U8a&#10;ODjVfC14+EQ803aS55ECEhL0Q965dtYYdyXo7dvn+KJ3LvI/13eeWnK156ZX1PUSyvS/7tenrpcb&#10;gjTM7lg6C0MCFu51p0MiBVEqXaaKxqJ7O2uMBV5ctx31p2s8x+nZjzK46HvXv9653qGdS4faWqef&#10;rlKqSqvb1cZsLr3cDDFun2pTqU49dx8+1bzVt7t2uk//d/btFp09r+uqTa2D+u6K3gKUnddXbbhr&#10;1xlwerava0Tf9+IvARe177n+7n2e43bnoXm6vv6iu67ROqi4vOWuj+jf2Xqj9dc975X7X9+916Z6&#10;6kt0liB94vPUddta7/fSfmuTNXceXa2RaKi5n+pZ9bxXa9OZnwRGNH+d9xyPS7uu2tdc3Xl25Sql&#10;PtWWw4OtJ40v0DPhBrurH7mvad4uD3jGMni+qzq/G3Tvqd4NehecLDbiVM+V/f7jR4FugQe/AD98&#10;+SvfwA3f6R54kFDrCvPScHv+3/k7XadAZ52f3H6sewQoTAA0q451Tsduu57tW+DQNXCy4OHj9wDb&#10;GVkKWApYClgKWApYClgKnE8KdAs8xMXH4+rrvn5G4MEV/N3Pzlryrs67IELXdj4+2fWe151KE/9J&#10;+96Ch/P5aNm+LAUsBSwFLAUsBSwFLAU+fhToFnjIyMjsAA+DGfMwbXaqEerHT03EoqWMeVgRzJgD&#10;7obabiFwPulbPz3Z1rNAg0nTUxhfQlctZp8ae4pqrtEmex5robVZ4RWE+QyYnjA14bjvXCCVnGI3&#10;ifv4PeZ2RpYClgKWApYClgKWApYCZ4cC3QIPaWnp3QQPjF+YHo2JU7Zi7ARv7i692db3QYPR4zZi&#10;weJweK1h4POqONb4k9aVq+OxzOt4IGfBw9l5aGwrlgKWApYClgKWApYClgKfVAp0Gzx8qd1tacjw&#10;HZg+O43gIIFa7CRaHsKwbEUId3NOMuecmowJk/2xZvUyREaFMmtFoK1nSIOwsECEhHC305R4BiiW&#10;M+iwisFgB7usdTxfX1/JXM1ZZh+MSdOc9dDayPKwYFEEJtJadGydaIXgNarW8vBJfRXYeVsKWApY&#10;ClgKWApYClgKnJoC5xw8jJvoxx0YfVBdU42Kygpbz5AG+8sPoLyinCnjcphNoRGNTY2ob6jvstbV&#10;1zF7xiHmUd9FkGDBw6kfA3uFpYClgKWApYClgKWApYClwOlQ4JyDh/GT/OHrs5OC736mjnO2bu9c&#10;lJf7bFbP9s9mux9UW0eOHMHefWUo2VPK/ObZTIlXg4NVB98TiLW0NCEhkZYHCx5O5zmw11gKWApY&#10;ClgKWApYClgKWAqcBgXOHDyMoNvSHLotzaA7zDQPtyW6MOmc6qQZdFua4s/dCv2M1lzCty1nRoH9&#10;+/dxR8+9yMjIMMDhYFWVAx4OHl8r9T9p3dTUgNi4NMdtSS5kWieujXFbWky3pWl0W2pfJ7NWvEbV&#10;ui2d2frYuywFLAUsBSwFLAUsBSwFPgkUOLfgQTEPUwIQGOhv3Gvy8vLwjzv+gXvuuee4mp5+bDfR&#10;90v0+vp6vPzyyx3tn8223+/YzvR+ga79+/dzA5gypKalGiBWWVVpPsvLj68H9D/PNzbWIjKaWa4s&#10;eDhTstv7LAXOKgU2b67kTtHJfDdltNd0PPXULrO529ko2uU5La2hoylt6Kbdf++5J93svvyf/6Tz&#10;OJW7Iteeje462hg7tgR79rScsk1tdjVwYKG5bsKEEhQVNZ/yHs8LtKvtyTbU6lZD73HxunXlWL78&#10;wHFXDBhQaOj2z3+m4c4703icglmz9p52l9KZadOuD7vuTHzY2npMwafxhoXVYNKk0hPmqg3QtMvy&#10;yYo2QXP5Ojy8hjt27ztter2fC7V79oYNFcc1oZ2x77knDdrh/M479QykYPHi0x+Pu37vZ1zi24CA&#10;KvadfNzu6KfbpjZnc+k9fHiR2Txu06ZKrFp1PK+ebnv2OkuB90uBMwYPQ0fuxIy56dykLdGkYV28&#10;LBzLVoaYY51TnUzLw6RpQQz0DUJzawuCg4MJHu5Afn7+cbWpqen9zsPcL3eeoUOHIiYmhoHEtaYe&#10;OnTorLT9QTZiwMMBgge6LqWmpnLn0gMGPBig0AV4OEDw0NBQQyHBybY0eYazHlqbFauCsWBJJM8f&#10;WydnrZxqLQ8f5Erbvj/OFBg6tAhvvZXHd19ze20yAjS9Es9KuffeTL5jqzvaksBSUNBMpU0T/vjH&#10;ZPj4HDTHnXcIfr+da3farnbK7txuaWkLbrst1ZzWPd0FAj175jLm6+z8VpxszqNHF0NgwbPs3dtq&#10;6Pb007sweHChOT7ZLtpdtSvh88knd71fMp/z+8eMKcG2bQeP62fKlL0n7CruXuDubNzVwNavr8CU&#10;KXvMV55A4lxPol+/AowbdzyoEd9pzR58MBPjx5eY4/faxbvzGAVan3569/saemFhs+GBvXudneC7&#10;W/SOcHeqlhKgoKAJEyeWYtiwou42Za+3FDgrFDjn4GHy9GBERIShpR08PPfcc10OfNeuXUTmAea7&#10;oqIi/tD5mGNfX18DBsLCwsz/w4YNQ79+/YwLj2epqKjAX//6V9xyyy0YOXIkRo0aZWpxcfFZIdQH&#10;2YjAwwEGTAtAJCclGQuE5ruPrkxV1VUETdXOZ21N+3X7UFtXjdAwZ58HCx4+yNWzfVsKOBQYObIY&#10;c+aUdUmOoKDqDo1kREQN3RMbjIAqra2vbxWf+VajbezXL9e001X53/+yzfVdlfvvzzQCh1saGo6g&#10;f/8CtpdPJcthc9rfvwq7dzvXSOOcmupYMdLTG0y/XWmg9f327QeNQBQXV2fGLaFm/fryjr6Ki5t5&#10;fx6iomqNJURl586DHQL41q2V/D4H0vq7RQKf7nGFI7V9002RBF/5HdeIlrovNrbOnNu1q4m/IdXm&#10;uKiohb8hVeZY9NP9mpOK2lTbJSUnWks0xxEjuqavrCaLFh2vsZ45c68ZQ1JSvWk7M7ORlnZnDAKJ&#10;6nPt2nLccEM4VqxwtMQCTYMHO2PQmrpF16kt0aOrIsuN7hEI9QRrEtJ1n2t10mdMTB1k6dJ1iYn1&#10;5ntPa4ksDJqPu/6yHP3yl/G4++6MDnDp7V2BQYNyzPqqiB8FTkNDa/ibXmM06W4R3cQju3c3Mrbx&#10;KO64Iw2//W0CFV1tZi10j4qsYZpDWlo9E6k49+tTIFdFtMvObjTHXY1bbbvjVtudi9Z26lQHtHQu&#10;b76Zdxxf6nt33FlZTp/JyfUdz9CuXY1mnlrzb34z3NBTRbzuPjuaj1uWL99v6OxJF/e7d98tMPyr&#10;OakMH15s6CA+V4mOrjXrp7UUH6hMnlzawW91dYfJF846PPxwllE6zJixFwJ8Kvpf9Jf10bOMH++s&#10;i0vTLshiT1kKnBEFzil4UMzD1JmhfJFF8yXWxgcnkS/RG6gBePC4WlhYSBPcJprwnzKT2L59u/le&#10;5dvf/jYfloeNxn3EiBH8YZqIefPm4bXXXqOp/NhLorKykibJO2ma/AcfqDEd9eMCHhTfIHek+PgE&#10;lJSWOi5LrDNmzcT8hfOxdftWDBk6BPmFBcYaUVVdyRdxlAMe2i1B1vJwRs+IvclS4KxQYNq0PfjZ&#10;z2KMBtSpGXj+eUej+fLLOR2CgqwTEozz85vwla+EGwFBgvEbb+Tx3bfHaFaHDDlR4/he4OHeezPY&#10;hiMgSZPau3c+hck9mDt3L3r1yjPnn312N1audARcafnlapKT04iXXsqBl9c+I8xMmXKiC8ttt6UY&#10;wVLj/P73o819EvIlbB08eIjv6hwzbo3hlltSTPv//GcqcnObjKAsoW7evBK8804+fwcqjIuP7lef&#10;ooMEIgk/v/lNPOQipTJ9+h7jxuHlVWboIuFd98oNTGXHjio89JADVL797RgjcKWk1FMYLsTs2WWm&#10;bdGgs7vVe4EHabXnzTsG/kSLIUMKea4Ur76aY4CD3EhERxWN55lndhk3sR//OLpDWJbgqXa8vPab&#10;uUujLHebvn0LzHz0/ZYtxwMIgccePXINHbUO6telg8as+15/3bHMqF+BlSVL9hm69OkjWpaZ9RHd&#10;VPr0KYD4cd48gZ8CoxH/179SDT82Nh7B6tUHIIF31aoyfur3mW6yXONrromgZabAgDG5AanIjUaA&#10;UTRVX9Lsqx25eFVVHTI8JR46cuRo+1rvMXT55jdjzP3i282bHVejZ5/dZUCkBOnXX887Ydyi14IF&#10;Du3EL50tCO8FHsTTnm4+eo4ExJ31y4WsA+I39aGiNXnttVwDmH760xiuYw1aWo4Y2sntSWPo3TvP&#10;zEvrKVAjOut7AXHPojX61a/iDBCfMKHU9CN6iXcFQDSWm26K4tz2GXB7330pBkhobVas2G/o6D47&#10;AuAueBAvyKVJa6/2BGZdwC0e0fcOr+d1KAaOG5j9x1LgDClwbsEDXWOmzQpDQkI8tS2HiOIjcNdd&#10;dxHdJx9X5bYk8CBAoOLv78+XyLPm+NZbbzXpSd3jhgZHGyagkJmZ2TFtaeN/+ctf4uc//zmeeOKJ&#10;jpqdnX2GpPnw3CbLg8BR5cFKatliUUCwte/APloiDiA6NgbPv/g8HnrkIWzy3gSldJV7U2VlOXx8&#10;wwx4cN3ILHj48KypHcknjwISfHv3zjXaTbdKU68iAd4V3OUas2TJfiPs33lnqtF0SjCVu4KKBKbb&#10;b3fcfzzL6YIHCSt//eux+11XIkcz6whxjuAoIa7eCORJSXVmzF25ewgU6Lzm9+67jmVAWlEJ/aWl&#10;rfjvf51xS4uruAGVhx7KNNYUCbSTJzsCreZ54ICjiZcgpz59fQ8alysVuY5kZDgASGBgxoxSIxwL&#10;vMjdJjCwygh7KrJAPPecI8TfemtKh7vT449nmzbVtrTd0mR7lu6AB807Ls6JH5GwLOvRtm2VRuhV&#10;kcZeQrOKNPpu+cMfknltlRn7D3+ofXsOGSFPFo+kpFpjvZGm2bOIF/71L4d2Km68iMCZ1kVtKa4l&#10;Pt6xODz1lAOcND/dq/nOnr3H0E3lr391QJyKLEMqEn7XrXPWXyDr9ddlUWnACy/sMmBV4/zb31KM&#10;pUrr/d//OnN65ZUcrFlTbvoQeJG1Q1YW10Lm5XUAb7+dbywuLq8JGLvCsGgkS5SKhGC514WEVBvw&#10;oXlNnVpqjlUeeyyL39WYvjTuzq5v3QEPd92V1sEXenYSE+vMM+i6rWlOApgqcglUEXj47W+TaEXT&#10;GOoJluMMjTVXASitn6wYnV26ZNET76nIgqR7NYff/z7JCP96Bt5+2+Gb+fPLyOvOtQJSei7Vr0tv&#10;T/AgMKjn6A9/SGoH0OWUgxLNvS+9tNtYWtSPAJ3cx2yxFDhbFDjn4GH67HAybwIOHzlkYh6efvrp&#10;Lse+bt26DvAQGBjYAR7+85//8MFxTHsCDPv2OWZjBV3L1cktErCHDx9urBMqSm+q+nHI8OQJHiIj&#10;I5GTm2MAQilTtyr2ITIqEt6bvVFVU4XSvXv4g13KH+EyWiMCLXg4W0+KbcdS4H1SQAKGNINdFUfL&#10;6mj9pTEUeJCWUn72KikpDZDrkYrcQP7zn2PCqNve6YKHmppDFETTOwSvu+5yhHuNwQ02lcZz/nzn&#10;XZuQUE9NcYbRCoeGVp8wfBc8CCy4mnkJ4aqKF3DHLWCgYHEVgQd9J6FJmljPInAjF5tnnsni/LM6&#10;BN3HHss2wrGKxnLHHUlGg/3aa7uNACUrhgsegoJqOsCDQFdT0zFhXFaCZ57JNABHtPAs3QEPGk9Y&#10;mEMPCcByzZHFwAUPO3dWGYuSigRVV3iTwPjIIxkcQ7bRUruCpoTGZ55JN3ExmZnHAt91v6w0ngDE&#10;HbPc1ESLF17IJhCJMyBTAEDrp1Jc3GLcnDTfe+91LAsqWn/XXc1tS4KyXG9UtCa/+U2coe8rr2ST&#10;B+oMoHOtOWrXFWZ1vcCmeEQAUusnDbobHC9tvwseXF7TPS4vvPBCjgEMKm+8kWuAhNb5pptiTP8v&#10;vJDV4cojQV1zEG+IXp2F9O6AhwceyDTWKBXFIwiEKVjeBQ8S3GUBE0BxgbuOf/GLRAKBTLN+Alku&#10;AJUlR+snWnSOzRFYEM+rCGCqv5de2mXAo4Ci3Ivcd4MsDoq9UdF7QGspYN0VeFCfVVVt+M53Yg2t&#10;nnsu6zj3NFlntC5KUNCdOB2XJ+ynpcDJKHDG4GHYKB/MnJeBqbOSmJI1BUsYML18Zag51jlVBUzP&#10;nBuJdGYI4k4O1LYE8YfkfgMGPKuEfIGHF1980ZzfunUrH87HzZhvv/12E/isIvBQUFBgrhGo8AQP&#10;+l6WiDfeeMO4OGlPCdWPA3jQ3JSetaq62sR+yJqyhyChuKTYVAEJxUO4/xeXlvBcKby9fQx4cNdD&#10;a7OSAdMLGTA92WOd9P2UmU5NTsmhL3ChsRIpw5NcymT1sMVSwFLg/VFAgo0EbGkRPasjNOUZVwid&#10;1w++XH/kuvHww47AofgDCVv6Xi48rjDjOaL3Ag/S3Lp+3RKYZQGoqztkhBJXo60xCMCoDx0vXarn&#10;v9m4b6hIAHI1wJ796py0p56Cm9wwJEgKILjjlgbctTwoA5SsEgIPo0aVmD4lNAoAyA9cWnQV0evm&#10;mxPMsUCIG7cga4jrRy+BXTTRvS++mGPakiXiiScc4CUrTW2tAxIkbLW0ONYGnffMTqVz7wUeJAB7&#10;xg0IPMiKof7kquSCh1deyTXnBMRcFyZp+l1rggRoN2hdNNa1shbI711FIHPo0MLjmE3g4d//TjfX&#10;CoTJUqEiPtC6Zmc34f/+j7+1BJzSmLuuNxLcn3/eoYMEf9fyoHVQO2pPbUkAlmvL3LllJiuUAKwr&#10;zEZF1RmriqwFGoOKwIO7lnLBceMPHnggw/CJeEZgRG3J7Ub8JMFbvKY+Fbgsrb2K1kzxFTr/wgu7&#10;jXAtK5JciVQUmyI3Knf9XMKIpuJPz/Je4EEAT2Nxi8CDaK5+9ewISAg8CNDpnNZGQNC1mIhGcunS&#10;+slVSUXPrGQM0dwFIu+8U9BhTXP7EvgSyFbRuNWOLCjXXx9lQJwscC6IlgXDBV56D4jv9Jy6bmL3&#10;3Zdh5i2QIX7VWrjARLFMbiap2bP3dlgK9QyqP1ssBc4WBboFHhISE3D1V76OG77zfQwb7YNZ8zMw&#10;bbaEToKH5QQPXqH0r08x55zzyZg9P4ovtiw+YDS9Z2Xxh+Bm47rkWdPS0gxAmD59ujkvV6X+/fub&#10;Ocp9qa7O0TYJFNx9993mGm9v7w6LhCcxFOMg4OG2r7Y/DsUNiA4JCUFaRrqJeygqLmQt6lR1rpjf&#10;F2Hdhm0ECfFcC7qPcT20NgIPi5ZGmjVz10mfLsCw4OHjwC12Dh9GCkig+t3v4o3w4dRUI7RIMJAr&#10;g3za77orBb/+dbzxmVa8gQQ6FV0jTehddyXTHzrDaJg7l/cCDxKcJPypSBiSxlpCv8bgZmjSGOSC&#10;ojHIP1tjkMArIeWuu5KMy0hX6VXVtlxaJFi7mmsJPRJe5MLijDuFloJkPPqo4zbTo0eO0c7K/UU+&#10;/nfdlWjiLCQISeCUMK25SqB68UVHW65PVwBTrII0rbpPAEP9K5Zj+vS95r5bb01ku4XtvyG7OwT3&#10;iIhaI3DrGm/vSiMkepb3Ag8SeD195gVyBGI0Bs1d/YteEsbV/i23JBitv4qsDSNGOMcSrp0xpBiw&#10;pvUQXSUsqy1pswXGPIusFgJJukf3uiBKgrVAlYTNV1/dbYCELB5jxjiaawmmAkyyfAiUuBYJBZm7&#10;PKj1kTCsuf/xj4mGltJSKwZD4xEQ0VwlsIo/VGTpkcVARYBFMTziEcVZiFflsvXrX8ca1yK5kClA&#10;WOuqYGLRRrQU/+laAUy5mGluCtpWjIgsCgIv6l987cbrCFQo3ar4VgHxnd3O3gs8aC08Y0k0H/Gj&#10;xr1o0X4zFllNpPXXGP/8Z+59RJpo3AKwCsRW1iMBDvfZUXyJvldwvICPxqv75U7mWeRup+dbRW5p&#10;Wg9d99xzu0yfsvK5wfgS/rVmKgKgopUDrBx66zkR/+t9IkufaKAga41ZIMFNICAwI97Q/PRcCrDY&#10;YilwtijQLfAQExtJ8PCN0wYPkwke5iyIpsmVQVhNjXxJHqb5uIkPS/Vx1U2nKgSv7wQWZI1Q0T2e&#10;RSBD17xXaWxs7Gj/45CqVXOtZkaluvo6BAYFIiU1BbIuKPZBlgHPas4ZQFGA1Ws2W/Bwtp4U246l&#10;wPukgJsvXsKCW2UFcPP/u8KLhFAVne/s0637OvvDu8OSW4M0xF0VtdN5nwF3DJ7Xe47B83pde7LU&#10;nO4YJYC6aWed42PxBLpfc3WzBOke91oJP9XVbcftMWDeeR6ZbPS/7vVMMythSPd5jlPHDo0OdfTf&#10;mYayQnRu26WBI2AXdklDz/m5F2itNAbPcmwMhzvGIOHPk36iRecxCCCorfdKe6t7XCuK26f4wXWJ&#10;Ek3Vvyft3fHoes/znceg70TfzuviCug679KyM2/qPs/56Ht3X47O1+o6fSd+dWmioHGdl3vZ8XzX&#10;Zq71LF3Rzv2+b9/8jgxEnRexq/XrPG7dozlqLJ600HPhKXyf/Nlp6zIFcVc08KTl8c/OsXUSzd01&#10;c693n2XP79znpfO7oav5vc/XmL3dUsBQoFvgYfLUdbj2a9fjmzeenuVh8owkzFsUS+E2H03NTR2A&#10;wNK++xSoraM2prEBAUEBSGLAeRHdlfLpwiU3Ls9qzhURQBTlY9XqTRY8dJ/U9g5LgY8kBeT2czqb&#10;tX0kJ3eeBq1Umq7m9jx1+YnsRqBBrmnvtVfEmRAmJqa2I23umdxv77EUsBQ4PQp0Czy80289rvv6&#10;GYCHIgX8WPBwekvS9VUuePDz82PwWgLBQRHBQx7yCpgaz6Pm89ipufTvXG/Bw/shur3XUsBSwFLA&#10;UuCsU0Dac8WpeFpCznontkFLAUuBc0aBboGHfoO6Dx7mL46jv2QJmluaTYyCG8hsP52A7tOt2gBO&#10;loedO3fS8pCEvWV7GEhWQvclBk171BLSWvQuKS3E0mVrLXg4Z4+ObdhSwFLAUsBSwFLAUsBS4JNH&#10;gW6Bh/6Dj4GH4WN8MXtBJqbP4UZws1KxdEUEVjBgegqPdU5VAdMLl8bjwH5trHOUPlItaG2z9Uxo&#10;0NbWSgoeYXYPH2aeWMVgsR3cCGl7l3XnTp3fgtlzFnNtErkWKc56cG28VocwYDrKrJm7Tvp0gqqT&#10;mTHCZlv65L0G7IwtBSwFLAUsBSwFLAUsBU6PAuccPCxenoxs7seQn083G1vfFw0KCoq4KVECN9Tb&#10;jI0bvc3nyepm7vuwfUcIZsxVVqV2MGfBw+k9FfYqSwFLAUsBSwFLAUsBSwFLgS4pcE7BgzTaM+cy&#10;49LCJKZ1TWBlSjtb3wcNEjB/cSoWLEkzn/OXnLwuMN+lHWddsJYH+xawFLAUsBSwFLAUsBSwFLAU&#10;eD8U6BZ4GDCke25LrjvM1FlybbL1rNKA1oTTac/TNcmCh/fzqNh7LQUsBSwFLAUsBSwFLAUsBboF&#10;HgYOXdeRbWnEWD9aFLLa3WLSnJiHVWGYOjvNnLP1w0cDrY1iHhYvi6Yr0/Hr5MRFpHAPCRvzYF8L&#10;lgKWApYClgKWApYClgKWAl1ToFvgYdLkBdzn4QbcwH0eDHhYZMHDRwkkWfBgXwOWApYClgKWApYC&#10;lgKWApYC74cC3QIPA4cec1uy4OHDZ1k4FZCx4OH9PCr2XksBSwFLAUsBSwFLAUsBS4FugYcBQzZ0&#10;uC2NHOeHuYuzMHOe3F3SsGxlBFbSbWkaj3XO1g8fDbQ2q9aEYMnyaLNmnmvkAg/rtmRfCpYClgKW&#10;ApYClgKWApYClgIno0D3wMPQ9wYPK7zCGcSbYQRTWz98NNDaeK0OteDBvg8sBSwFLAUsBSwFLAUs&#10;BSwFzogC7wM8+NPykE3ttTYbS6flIRIbNvqbYNylK6Js/RDSQGuzcZNfO3hIN2vn1hlzUxnknmoD&#10;ps/oMbI3WQpYClgKWApYClgKWAp8MijQPfAwzNPycAw8zJibhnmLEoxW29YPNw1Wrg7DXO67oTWz&#10;4OGT8ZCfapZVtY2YsDQAoxb6YuQCX4yy1dLgHPKAeGzsYn+MW+Jv+M3ynH3mzuU7R/w1epEfxvMd&#10;N3qhn+W3c/hsn8t1/Ki07b7Phs7dgS0haaf6+f3Ifn9WwIOEUAmj0+bIZSnd1g8xDaZxbJ2Bg7N+&#10;1vLwkX2K3+fAc0vK8Znf98YX/vQWvnrbu/jKbX1ttTQ4ZzwgHvvCH9/C5/7Q+5z1YXnYPsMuD4jf&#10;vnzrO7jyd71wza197DvOvtvOy3vngh+/jMf7L3ufv84f3tu7BR4GDtvYETA9arw/dzDO5m7JqbZ+&#10;DGjgWiFswPSH92E9VyMr2FOJL/y5D8Yt3IyqymIUFO221dLgnPFA+YFC3P3GTPzqsdEoLslFUUnO&#10;OevL8rJ9livKi+C1NYjgoTfW+4RA/Gf5wvLFueKB4vb32U/uH4Znhqw4Vz/bH3i7Fjx8DAT/swHg&#10;LHj4wJ/FD2wAAg+f/9M7mLVqJ3C0Eg01e2y1NDhnPIBD5XjgrTn47eNj0NxQhqb6veesL8vL9lnG&#10;4QpsD47EFb/tBf+IGIj/LF9YvjhXPNDc/j67+aHheHqwBQ8XqJxgeVhKy8MCWh5s/cjTYCZBlKq1&#10;PHxgMvwH1rELHqav2A60HjDWB1stDc4VDxxq2of7e8/Gb/43BrXVpaipKrH8Zp+5c8YDh5v3Y3NA&#10;OD5F8LAzNAriv3PF27Zd+96sbX+f/exBCx4McLDg4eMNkix4+MBk9w+8Ywse7A/e+RR6LHiw/HY+&#10;+c2CB8tv55PfLHhIRQdocA8GDd90fMyDtTx85C0OrtXIgocPXIb/wAZgwYP9cT2fP64WPFh+O5/8&#10;ZsGD5bfzyW8WPJwCPIweH4AFS3dh9oI0Wz8GNJg1P42B72nWbekDE+E/uI67Ax4O0r2ijvEA8lNv&#10;qt2D2oPFOFhRjBq6n9TX0P2Exx0v6oMlqK8tRTXvqa4qRWPdXjTy/4Za3euc7+5LXf3L1aWuuoSf&#10;e1B3MpcX07fTT30NP+u6vrbLcXd3XOyrjmM69Xx4XQ3ddHi9+tUcqjVOnquudL/rPk3ei4aGXmxf&#10;P2gOvbhe3Z1fN6/XnE66Lmzr3IAHrbezxp7zE50bOP/u8tmZXi/eNM9EN2nW3f5q+Dyd8Lyd1T4d&#10;fhTf1JFvujMnPesOT5/Iy87zK3978v5Jxmv4h89Gd2lysuvPFng4qGeUPNZYd/zczLut3nm2ztaY&#10;O7dz7D1xbvow79TTeDec/L117J123G/AWeBJh5/Yvj7PIl+cfK0c/jv1+7zrtbDg4SyCh1kUrhct&#10;T8PcRWcPaEjQnbc4DQvZrgDM4hX8XHjm7S/i/XPex/0fdRBlwcMHJ7x/0D2fLnjQj2dzwx6U5aUj&#10;PDoO0RlZqKBg3lBdjH2lOSgsysNBV5inAHBwfw4yeU1ZBX9seZyckoSk7F3YvSsZkSmZKCsnqKCg&#10;1Z0f3JqDRdhblIPi0nzsKd2F4r2FJ7Yh4byyCPm7kxHFfvLy0xGdmILdJQXH+dfXsO89BVnI2p2D&#10;yjP+saBQXpmPgpLd2Lf/veajMeVjd2YmivYWGHoVleSjYn8eCgryUFmRj10ZmSjeV9RtmrwX/WoO&#10;FqK0cDdK9uSjtGQXSsqKCF66R/PurE816b5vLzMo7S1Gw0mEkbMOHiSsl5O2OQ796trnV32wFBVl&#10;Ocgq2E36nt6cxeONDeLpTkD4NISgGl5TtncXCva8Pxqfagxav7LCbGTu2o0KPm9nKuS817pWVxai&#10;uCAHe/bmo7h4F/aSt0+Hb/Q87yefZWTtQnnVHjQ37u1YD/VXS7ruK8pCxm5+T1p3Hrv+L9+Xi/zS&#10;ItSfhjB7Orx5tsBDDWlSlJeJ9F18X3BsjlKE7zmOd1d6Jgr3dfEuOg2+OZ05VOo9kZ9Dmjn9ns49&#10;juJgL5oJbKrfg//Ft/vLyLelhe+5xnr3mvdlTg4q+L4qzM9FhfiE4yo7UICSvCzsysvFwTN+l544&#10;L/FTOd8nBYV5fK8wK1sJ35WnOf/TodGJ15Any/OQp98K/o6cLq0927HgoQvwMNjDbWn0BFoeltHy&#10;IIH7FFVCfp8BqZg4jQCCx6e6/nS+n7ckDWMmpqHf4FTT3mtvpGDGPAIAAZTTGJOuWeJ17PrX3kjF&#10;lFmpmHOWxne6Y/iwXCeAp2oDpj9oUf7893964KEETdT+5CYE4u2hC/DMwAV4+N25GOedhIamEoSu&#10;Wo++U4NQ1laGer7wayg4VBQkYOHCQOyi1j9urRce7D0XvSauxiu9JuLxGTy/r9holNwXtLRrpp5M&#10;I8k2DzfkYPW01RjHHe2XL5uPUTtT0SwrhnuvtJb1ZShLj0CfNyfgkUmbMbjfZNw5YDU2JewyGkLz&#10;o8DaUFuE5KBgLPGOw/5GR7vq2X9X4znWj/NDV0/hqCiMG0/N34G0A9RKtlsTdJ2+77ieY2+oyMS6&#10;5f6Izs3AtsXrMGJpJDJTSM/B27DrYAbWLPFDZH6eEbD0o+nce+wH1Tnn+f+p6LUXh+uyMH/sKkzf&#10;GIG58+dhSkg22qQ57YLWnnR3++kYR/uavDdNSFOOPT0uCJO8ArG/qszQtPMP9NkGD9WkbX1ZKoYP&#10;nIWe6xLQ1uwIS41NexGweCGemO6PfQe5vhL4uqRpOx3FOwfzkByTiIzCfFS3azk7r/lx69o+P2lk&#10;a0rTsGD6KqzOLECL+LorGp90XT3GUJmLxOhEZBbl00LViY/EtzVFSA8PwaL1MSgjmO/g207PzumM&#10;uysBq7q6DK0VyRg3eA1W+IRi9LQF8EouwuH6Y9aAE/nSGX8d552XEI4FfD5LqnIRH5mEPAI688xV&#10;0/K4Lx3zJ89Cfy8+c1V7jx87aSMNeHFWJMYv3on8A8cDjzMTBotxVsADx9pWmYqRb0/CLx6dh4BS&#10;gkyOtbWxGNE+a/Dzv4zHjNB01JHnBLI6r33Xz1Hn5/lE/tScZektjPfHm/02IVlWGw/A6PmeOE4R&#10;Q3qL30t2pSIqIQPlHpYgz2egWpayfZlYRr5dnpqLFvMuPX4c7lwaagv5vgzC8q2JKNgVgrf7bUZG&#10;eTImDvTC2sQ0xAYEwcs3CRXkSQGSkz9rzjuhK/48bo05h8b6UqT6bUWf8YHwIZ17c4O74nLyDRVW&#10;XbXv3n/ie/I9+vRcL75L6vZxA90l3ojclc/3WfetlhY8dAUeRnh3xDyMmRhArf9uCuvpp6xLvNLx&#10;k58l453+qVi04tj1sxemY96SdIIQvlCWplPod6ra1DlVHbvndY3O6Z4lq9Lw0qup+O3vk7GY7T//&#10;srIFOdd7Xufe69mPAzDS8fjTKRSY0wlonPunzBS46Xy/c073u224YzqduX9UrnHpZMHD+RfeP+ge&#10;Twc81FCDVZsfixEU0MYE7uKQD6IuzR+PvTAPK1KzEb5uA/pMDsK+Q/vMj6rMy9UU2FpbDuBIQyZm&#10;DVmG5ZFpiNnqjQG8roIpYdsIKlyBznWtcdwxTnR5MOZy/ogeaczBqimrMHp5BDZvXIapwbvQQk2x&#10;05/jqnSouQQxmzei77hAFFfEYfBbqxC5n4I0rzvmKiShi8IOXala+GMntyG5vejFr+OuxuNpspdL&#10;h9w5miszsWLRGszbmYHGljK6ZTltuO4y5rjD3E7LDTO/oCkfm2avwpDFAg/+eONdb6QT8BxpJvBS&#10;/7xe45TAZfrROWrRnfE5P5qe7k9d0cu4IXDNjtRnYe6olZi6PgKrVy3F3Oh8HBIdTD+Oy5SEHXdu&#10;cjnQeB2z/TFXIIcmjluQp1vKCTQh/ZtLUzF12mJMDc9Fa8OJP75nGzxUcWwtDcUIW7sS/xvojeza&#10;A+RBrvfBZPTvPROjd6Sijilhnbk6a2vcqgy/OHPSnBvq9uFwVQpGv7MYs4LTUCvB3MO9zLjxtAsa&#10;Lv31fb1x2aOQE0KgOisU+8jX+t/lNedax3VP7m2nGsOhyiQMf2sxFoRnctzOGDr4u30NaknnVg++&#10;dddFLloCgZ3Xpetxd3YNaqdNTRkF5WSMGbAKK3xDqVBbgfUZe3GUAFtCoejtzslxQXLm5PKq3hVt&#10;zNrWUBiBN3ssw9bcPIcedWWoKslAREw0Sqq1Rsdo4vJ0vVwiD+zG6nkLMXB7urF0non211MIPVvg&#10;QYBqzDvzmGZ4CqZE5aGNz1EjNfZrF0/HH/63EIv8U1DbzPef4RPHTdBxz9Jz1v7seNJJPNfu+unJ&#10;Gy4d3TnovVcQ64uefTYiVW5T7fwmuuiZdHnDeWc5bqQ630ZgE7luPV4ZthPFrVLqdHpv8BlX29lR&#10;WzFwehBKeKz3l2nPvBs8j7nGAjJcw0Mt+7A30R8939lkwMPYvsuxJDoLLW0H0Ephv7qi/f0pC7Dr&#10;zmp4xmOsxk3qmNtmZyWD847h+5XvjzS/Leg92h+hIesxdFUoSipJY4Ic8xy1PxsuTxpeaZ9nB33a&#10;FVTmvdaJV094l3Lu+g1J9F6JVxaFYz/X0OH5068WPHQbPGRg1kIKCZ2qhGeBh1/9JhnvDqT7Ujt4&#10;kLCq42mz0zF0VBrGT+F3Kx1BXsL/8DFppupY53TtuMlp5lrtkrxyfTpe6ZmKP92SjOVrjwEStTF2&#10;knPd9LnpBDgEHKw61jl9t2x1OkaOT8P1NyRh6GinDxcQ6P4JU51rp8xiv/x/xrx0A0wmz0zHiLHH&#10;5uAAg67n3RUtPkznOoMaCx4+aBH+g+v/1OCBGqC6EiTu3Iw3R21DUTPzpPMF3VRdhMy0VOTSnBy8&#10;bhPeGrgSfWYswaMDlmFLJl/sRXGYPWM7NmzfiH/dNwZ3vDkb/3lhPH771DSMWrMdo6asRa+BK7Aq&#10;PgO58QHo8c5cPPzWQswNSUc1f8Tcl3YNX+b1u2MwYNQCPDF0Ph5/dT7Gr41FWWUOSiv24EBSIF4b&#10;NA8P95qJ/4zaCN/YcAzqNQm/enwqHuszDb+4ezRenO+LuIhQvD54Hh6hQHnXyI2Ioik8zd8XM1bH&#10;0J0nARMme+EN7gi6LDodBclBeKPvXDzUewFmBqahpmk/ypJC0XfkPNzfawaen+CNmD37UJ4RgUnT&#10;1iH2IL9PDsO4sWswcOYiPNJ3ERb5xWD+nCW4t/cczAzfjdbqTCyZuRVBWenYumgthi8ReAhA74Hb&#10;sJtazQVTtyK4oBAt5XTHnLYMD/SYhR7TdyKzogx7s8MxfNxyvDF4NTYnpGHn+tV4mON77J3ZmEjr&#10;S6WE0vYfONHrYFoY3iCtnhm5AI+9tBBzfBLpJrYbpZV7UbkrEkOHLcADPWdjyJpoVDSWIGrzDsxc&#10;F4faQ6VI2OmD6atIk30JmDjFC6+TJksj05HHsb7eZx5pshCzglJR3ag5h6KfB00iC/Yyj34Rti9d&#10;hXdnBGFvw74TrA9nHzxQWKrfh4q0IDxDHlqeXIijzOW/N3I7Xhu1BuGlBJTV2Vgz3wsP9ZyFF8Z5&#10;I7aMNMqNxuSxazFszlKu6RyMJI2yInfi3v8Mx219ViF8D4WXPYmYOn6xWYve8wOQU7UfzWUZWDp3&#10;Ce5/ew4ee3chFkfl8vnIxZppy7E0aTdaGsuwLz0E7w5YQFpNR9/Focir2I/Wygx4zV2BB9nWixO3&#10;IGF/GSq4FhPHrsNQ8onGMNY/CZnh2/Gffw/DP/qtRcy+vahODUYP8u1D5O87h69DMIXxXSEBmLo8&#10;imuUiJnj12PEvGV4kN/3WR2N/bUUrkoTMW3Ckk7jpoZ53rFxL4rcTR/+Y0Bdx8VRvniq31y8NHoB&#10;Hn1xKdZTa72PLjOl+QmYMWUboqlxb9qXhFlTtyOO7kc+q3fQMuGFl4fOxiMj1yMkrwgl8aGYsSwA&#10;WzevxS13DMdjk7ZjV/U+HMwMw8Chi/C/dxZi7KZY7Gs4gOrdcRg3cQHu6z0LTw73wna+N462liBu&#10;hzfeGL4VOZyLLJndEd46X3u2wENLRRK17CswZN5qDF8eibrWfSjJjMK0MUvRf9RqzPZL5TsxEwtn&#10;LsF/uZZ3vzMfI/0IgEivqTNX441+SzAnIAW5cX544p05eJHa/uFj1mNHWh5aKjKweAbXkLzx6tQd&#10;SNonkODMW0J3Cd9xPXsuwjuzFpMPZmNKQDZaa3bBa+Um9B6wBGOW7cSCJXzXUohva8nD5iXb4OUf&#10;ggkDp+Gn90zGlOBUNMhK4r0RT745B48PWIlN6bSQNeZjw/TlWBC3G4eqMrBkxkaMnrOCazQD7y4L&#10;wrat2/D0W9PwOi3IRbS+JPv6YCbfl/m7Q9C7r7cBD+P7y/KQitAtOzHXOwH1bfyt2LEFz/K99+i7&#10;y7AqKR9t1Zzf0g3o1X8hRq+NQWZSEHoNnUeenY5XZ+xECp814ypoXMFK0bI/C6sXrcA9fefhxX7z&#10;8NoIH+QczDVuqg2Vuzi/VXiYz/KzozYgvIS/FfnRmDSF7fD3QL87U6fuRNreLCqYtuDtAQvRb0Eo&#10;ig+kYM4k8v9rs/DmbF++V/exn2ysXrgM9/O98Rj7mhOShQYqGsqyQ9DrnZUILSHA62achQUP3QAP&#10;sxdmUCufiqUrY7HMK6aj6n+5KXUFHiSwT52dhrv+k4Jf/zYJf/pLMkZN4I8mQcJLPVLxs58n46c3&#10;J+OZFxxrxcBhacbK8JvfJeM/96RgHu/v2SsVf/lrihH+f/GrZMY+OKDj9390rvvnXSkEGgQRrP/8&#10;d4o59zt+N3ZSOh75Xwo+9/lE3PNASsf4JtCtSiDmz7c6Y/rnnY5lYhD7/vkvk3EH/9e4+g2medpY&#10;RTTvlOPm7Dn/D+vx4hXxJ1iLLHj44IT3D7rnU4IHAoWW6kL4r16NJ+ZFoFameb7kHd/sMhyl21LU&#10;uuX4/QuLsCU1A1vnL8OTk0JQVByON1+n8FYQh7H9l2KmTxTWLFqNXlP8kZiyE48+Px2LovNQtjsM&#10;g4asQWBeMSrTQvBav+XYllvgvLRpRm6ldn/2pEXotyIKu3bFovcrE9F3bTzqDlUw+DYfAavWYeaW&#10;ZNSVZ2DUILpErInAjtUb0HPMTkQn++PV170QUJIFv5XrMYda6IYDaRjSbxaGbYlFwJoNeGtyMPIL&#10;gvDEs1MwJywH+/IjMWToKvjuLkJVVhhe5w+tf14q5g1biEFrKGBX78aqxZsNyEjY6U3N3g7sOXIA&#10;BSEESU/NxLKE3Ujd5oU/PD8LC6Kzke63kYLVTpRQczny7WVYk5CMbUvWHQMPg7YjpzweA95YgZ10&#10;adqybC1Gr4hGTU0eVlGg6L86CmmxW/HAC3OwPrUQeRSKn3t9JcIPlGIvXYSGzAlABrV9dXKVosa9&#10;mT+S4wi0RvKHfFdaOF58bhJG+aSi8VAlDldTKTJqBZaEZVEITMHIYUuwMCqJblRr8M70UNRhD4KX&#10;r8GbE0mTwiA8+dxUzCZNyktpdeLGbjOCs6gF9aEAsgphJVT0jKCGeHVsO028MZ+uG02Hy5HNOfed&#10;vAkp+/ajsVMg6bkAD1UUbI5UZWHyiHnovy4eh4/sIUDzwoAF4ag7vBdBa9dj8OwQCtZF8FlCkDgv&#10;GDlZgXjoKWqRQ+mrHeiNe3utQwKF7rF9FmPiDrnj5WL5dC9M8U6kq8guzKMwPmprLKK55s/334Rs&#10;un9l+O/EsJXR2FMShd5vLMeOArrJ1FBJNXQuBeQkFOXGYhYBdGRBNvyoBR42PxQVHMPWhSvRa1Eo&#10;18cP9z81FbMiGcPguxH3vr0BSaUJ5JPFmOZLnm4tRsia9ZixOQm15ZkYM3gW+q2LRuhmb7w5NgCF&#10;e8LxxFMTjZBaGLkN9/dYhSgJRLM57k2JtGQdG3eMD8dN15es9nEPXRaOEln/JLDRVam2MAp9BhJo&#10;hmYiM2IHHn5yBpYk56CtrQJ1+QSjPVbAp6gErWUxeIf8F8DYp+UTZuDfg7diV34Kxg+ej3fXxyEj&#10;cgdeG7AN6UWReKvHEqxK2U1lQyomDF+BlTG7DbAZNGgJVial0AK3Aj2nBuJAPd8va7dgwpYEAtgD&#10;KKWbziDyaXARBbyaDwl4KE+iK5cX5m8OwIw5Gwjs9tGlZj36rQ3ConGrMDsgFQVZIVQ67kT6/j2I&#10;Wr8C9w3cjMy8KLzy0iSM983GvqxQ9BqwmJr6bKQFb8a/HxmLeQnp2LFyHUbRjbG6pgBrZy9DbwLO&#10;fQTeit+RBbEs2Qf/fnIqhuxMRm7YNjz+7hok7EnDuHcn4uV5Udi/P43AZgmm+qTh6OEczBm2DJM2&#10;xyCIFtiXuT67aRHYFeWDviPoalRJa4P/FrwwcgvSC+Pw7pvLsHE3AXcVFbw9x+P5hVEoo+vYK2+M&#10;w6Pzwqm4IG8P5doRSIavXYfek4KQkx+KtzzAw8ZkruW8VRi4MAK7c0PRf9hGJBIAFYbvxAtDNiCl&#10;lIra3hPRa3k845Ao6/WZjwl8J9WV06Njjje84rOpAHAswE10ywvftAbPjdyM+MIcLBs/Ew8M2oqC&#10;1nKgmRZGzmnANH/sqS1ByKo1eJVuiVm7yJ+v08JcQasq++/5+moqd9Ixa9gUPENLd1FVPrbOXYxe&#10;k/2xuyANk4YvxOANcUglLZ97ex1SaGHICfXDkEX83aIVuLY0GVNHzsHihEK0sp/ugFcLHroBHmYt&#10;yMRyr2h4e/ti1ZpwrF4bhjVrQ83nvMWpFM4zTrA8LF+TjkefSMUd/0zBFt8MvPQagQCFdmnEf/DD&#10;ZMynm5Dq40+lGsvDy/x+NMHFVr8M3H5HCl54JRVvv5uGW9rBww9/lGxAhkBE7z6p8KYbQc9ejgVi&#10;GK0LPd5MM+fe6ZeKXxNECND8lK5U02nFEPj48U+SMZMWhtvY9jPPp5p+BGweezIVo2iluOYaMj/b&#10;GsMx/OSndJWSBYWgacHSJKxZ58z1I1E5Vu/NPhx3Cl23MjpAhAUPH7QI/8H1fzrgoZkv9LD16/DC&#10;FLoc0QReqwA8utIIPBxpKkLQytXoOc6P7kgHkELXpN7jApBbEok+EoYOcI+UEauwKjaVFoqNGDw/&#10;Evk5IXj9rdWIp/tCdcw2/PWVWXhr5kaMmOWFh18cj2lheSZTUg1dKJpyovDqxGXwSi0mkSh4zVuP&#10;SRSuK+gmVCPXqJocbFu7ldrX1Xj6lemMw4hB2Nat6D8tFEV7ItH3nXWIqSwDandj8+otvG4Nnnpp&#10;OiZtI3jY4I3+M0KRm0erRC8vRFXS3SJxJ26Xdmr6BoycvRqPvjQe0ylgJvlvQ5+RK9GPlobJW6Lo&#10;R1+C8FVeuH9SIKrorpUTvAUv99uI7MZyHEjwxSucX2LNAdRkBuNNmvjTDiRjwgAvbKDQdCJ4SMCw&#10;vmsQmpaISRPn4vZ+KzF+6Wa8/s5EPDt5O4ID6N40YCMyqa2tL4rHrCnL0XsizfjzNmNrWk6HdqyG&#10;mtq69GA8OcELPjl7SK98rJq0FrM3J3KM5TiSG4En356B/1HjPnbxRjz72lgMWh+JLUs3YhAFBYGH&#10;8NXr8e60EORSQHijtxd/kPezTX883X8jkmi5ONSYjXm0aiyJykTicTSJRAHjPlqayqnB3ok36V4W&#10;XcRMV8rC5WH2PyfgQfEn3Pwrh8LcS7N8UFhAC/KUhZgamQ805FKrOx9/emsZxpGmbw2civ9Rgx8S&#10;HYa3aGGIrtyPhpww9H6HQg55dcbQlQS1u+mZl4q+g2fi30NWmbV49c1xeGl2IDLT4zBx/DK8PXk9&#10;AeAOhBVxzqn+uI9tBe1lsHUKAcHAVRR8i+laxPnTaoWDuzB3ylz85Z3lpq23+k/G47SShdAa1pvr&#10;nsDnoFbaTrqmpJXThXbwSiyPyWJMzT601eZix/pthm+fIX+P2RCF0G1b0ZdCXH5xBHr3WoGgPYxT&#10;KI0mr69H/K54DBo+m0L98ePOyIjHxAnLO8YdmltITbmTnaq2jlYkuq/cN9kbmRSK0ZJFV8PVWB2b&#10;SbruR3U+Y4jo/hdQQkXCvlgMfGc1gvPTsGLSUrqSxOMISrBpxiqMoeUjNcaHWmUfFBAQD3lnFfyp&#10;GT5Kge7BN2fg6fHrMHbhBjz1yhgMZrxUZnSgAQl9p67H2DVBSNtDrTOFZln0BkxYhM1ZjCvopvB2&#10;ziwPBA+jqGXfGBUHr7UbsCAkCes5551ZKVgwmq6BO1LQdnQfdscEY+zMdaTBXDwzyBvJOVyX3svg&#10;R0vlgajNuIcWxgI+U2ggj9JqsC4oFlOnzMNt7zrP/Jt9JuJ/owk6DtDCS+uDLA9Fcb547Z21SKDl&#10;61BVJqaNmIN5IbGYMWQxZoZmc3PPbPLtcswKSMeRQzlYyPHM3JGAuAC+s5gZs5LjSti4Er95bT6G&#10;L9yMgeMW0NK1ANsDw/hcr8RWKm6OHkzCsD60mMbmUUjPxERq7KcHZdGSuBuzh63EwpBEhG7ahH7T&#10;+W7g+9ITPGwgeNhKhcjIpVFICd+EP706j+95bwyZvJiAdiY2JjI2or/azsHhpkIEbdiA3qNWEQRQ&#10;8eMThz20GMjCJPfMpoo8LJq/ED02pwAcd06UPwZTQZPD5xtVeVjL7/7QaynGklZ9hkzHw3zWAmOj&#10;0a8vLXV8P9Xlh+MdvvPj9tLlfMRijN+eRlfRbEwYvRyT/DP4TjyAuHWrMXimHwP3aVnkb8tbkwjs&#10;F21DAOMcmuVKRne0OdNo1W2PEbPg4UT5pLW1FTkMnm9ubsaWLVvw9W/eiC9e+3WkpnYBHoZ4xDyM&#10;ZczDIsY8zFVMAsHDilVR8FodQQFc6VupKVyQZT71/VIPtyUJ3Ton8PDE06lGu79pewZeZPzCbX9P&#10;Md8pPmIONf4CD6s2ULtP8LCY7kP/oiXhd39Ixle/lkSTUloHeFhA4V8C/Wy6Fo2moP/HPyfjl79O&#10;wmuvp2I5XZRUezAgWq5TAhmycixhe7pnKl2TdL+sHAIP/+B4BB68d2Tg33en4MlnUjF4RBr+8Kdk&#10;bNiagcHD0/ALWiHcecyl9cGdqzPvD3edtSAb6zYEY+FS0pjgQfRWnaNYE9bU1ByUlBQiIiKC2oz9&#10;KCwsZHaDyg9OsrU9n3MKnBI8GF9XapFi/fHuoOUI3nMAoH8randhBQX5VRHJCFy7Ce9ODUYVyhDP&#10;H5i3JgQyY4UDHhKp4Z4xzAsropLhT03/wLnhzLgUgrfe3URffwoK0dvxz9cXYeb2MGzyCcGqbWFI&#10;KSxyYgcIHpoLY9Fz8BxMj+SPGoqxnm4SY1bGoLJtP9oOZmMVtZd9Z/vAOzgAvd6cSY1vDEI2b8G7&#10;U4KRV8Qfkj4bkLw/E2tmrUC/ub7YHERB/PUZmLQ1DoEGPOjHkIIkhcck9leVsBN3vrEQ07aEYpNv&#10;CLy2hiKxgNlfGEybEBWD7TTdv92fweIb4xDluxU9mTyi4kgZdgdto1vRNmrI6M4Q7Us3BW9kUfg7&#10;kBqIN6mlSz8N8BCSnojJE+fj0YnbsCWEcQrUcvonpSM5mAKZAqvlZ01N/p7cVOz0C8fy5SvxeJ/V&#10;iKI7ieIlBB7qqYV7qv98rDRgKx+LRq/gXJJQ3VaOwwWRxrWnz/IAbAkMh9eWYCQyS8q2hWvQf04k&#10;DvOHNdJrLd4y4CEMb5N2iaRJdUYgnn9nDeIoaKMpE5PfnUerSg6FzwIkRIsmvoYmw9bSMtN2EKVR&#10;O2hhovav+PyBhypqz5tKY/DukBWYsmgj+tA1KKuW463aTfCwEP8dsQmbQyOxZksAtsWkYndCEHlw&#10;I1Jqy3CQGmMJ7in7kjFl4HIsjsklfyshxxw8TzCyNTgCq7gWfolZtO6UoDAziXMOwazZi+k6sZPa&#10;Vmpn6WYUQveLJlo0Hu63Av4FpRTqylC5n0I63TDmTl2Ae0dtxpb2MeyIS0NWDN3WyCcZ1HaW0+3q&#10;zb4EmfvlCrICK+I5hma6Q82lO+DMneTvQLxFl7nRG6IR1g4e8oodcBxdTuGrIIK8vh4JOQkYQgvM&#10;c7xH4xYPHTduP2fczwzbguyDdAlUoDLBw/7Y7bin/3K6eWmNKdhyDF6xBDAGPITjrTe9EEJLEg7E&#10;oe/bXgjK5+/rpFWYsDEJh48WYN20VQQAMR3gIY8gYwDBZwCBDQrC8GivuRjEQPotAWHkuyBEZjMW&#10;ghbNzMQ4bPMNxAi6v705OxQHWipRlRFO8LAYW7M/ZOCBAv4GZkUL4/tl8KjFeGOcP/L3U1YZ7YU5&#10;fklIp3b/reFrsDwgEjOmLsSzgzYjJTcG/fnsRDAAfF/UFvx34Bokl1OLXptChcFCrA6NwzQC3Ycn&#10;bDW8ofXaTv7cTwuBYmUEHorjffBCr5WI1H1VdM0ePBdLIgkeCHSXRO/CUYK9aYOWYlYggQSf+fmj&#10;lhPMJDCYm0CVwcY12I+ETV7429srsSowAuu3B2JdYAKKdkUx8Hk1dtLd7DDBw/C+K7EmJRdH6+mF&#10;MYAWyqhsHG3O4vt7JRaHJp0WeEiO8MYdvZdjmX8ENuwIwmq/WFqhEzGaCpE1SbtQr6QV+3cjOjwK&#10;23bStfDtuZhC18sapv9WXEIT37PLZs3Dk7SAAJXYFbyNSTponWU8CaoFHhbjTlozNpFWa7cGYnMk&#10;XcHSaNHpvQaJtbRGF9Li/TaBxF4qnqnsmRWQQfpk05KwBON2pLPNckSu9EJfWi9K+fuzZ5ee5VDM&#10;k8V8EH+TGFPRtC8bs6fOwuTQXSbBhAUP7xc8jDwWMD2W2rZFK3JoFaDwvDALK6hxWLU2gsfZ5pxn&#10;XbrKsTwMH5OO9VsysHJdBjZROH/kMQc8BIRnMVtSGv70Z1keMvC97zOOYY1z3YChBB+rM42F4YVX&#10;aJqblo7v3pRErSXBQz/H8rBgWYYBArPm021hfLqp85ZkECSkUOOXxh8Ftn2Lc92tf0shEEjh2DOM&#10;C5LGOX9phgEPsxY438uqERiRRfeoVLo3pdLikI7f/D4FqzZmEjw41o3FK4+fY+c5f1j/n7OYGV82&#10;BGHhMtGa4K59rUR31dS0XAsezrm4/uHq4HTAg3EfOrgb6+YsxCNjN8ObQvSCeYtx22srEMqUjqEr&#10;16DHGH+GUZchhqbtV0b4IZduSz1epcBJgWziu0uxKDwJO1esoWAaimwKWC+/Tk0aBdO6PQl8sa/E&#10;Ar94poANxLRp2xCVX+jkeqdloaUmF5vmMFZhuDfW+9Bf+LHR6OUVi5rDFfwdSEG/N+k3uyQY4bF0&#10;eXpxJN5dEwl/WjjeoFtHbmEolQhraTZPRL83ZuD1FaGmj5efH4lBG6Ow04t+uBMDKfwF4+VXKezy&#10;B7thfxJmUHM3b2cc2wzE9OnbkVC4C9sWbcColcGITonAaLr7TKcLQWrETv6wbUF+637sDqBbyNub&#10;kEvwUEy3j+ffWIc0gYdkP7z4+nqkHkjCiN5LsZpuSzLx96OmPz3JFy+/vRm7yuk+oODSvGxEentj&#10;+HQfBKXGY9WyTVi5PQmJIdvxIq0XuxmsWJ4WgRGj1tH9KQl+m9fj1f7eSDhA8CC3Ja5TS1U2lk6c&#10;hccn7KBiZhvue2Ashm5PQV3Lfu53QbBFX+uJXuGISInEvJne8KFbSVoArRC9lmBJUDRdY2biObot&#10;5eUF45Ueq6mZp0BcSRfQQXMwgIHqO9aupa//Bq5rDnYsJk1WBCE61aHJRO9kNBCApG9fj/6T6BZR&#10;Tq3++XBbag/kbWooQsDMWfjpQ2Pwpnc6BR+CF56L99mKoRO2wDc5ERvXemMB4zuykgPwcs81iCcP&#10;HiQ4eqkHLQB0DZrD+b841Qd5VYXwXU53EsY6hKXGYunCTdQSp1JADMLQ8d70VU/ChqV0gSKfFZQn&#10;YsTbS7E5u5AB6buwmADw7VnMEBOwA+9S8NqcvgvxvtswfPJW+HEM61d7Y/HGeGTE++El8kkKA1HL&#10;GTz/Yk/y6sFMTO8/A6/MCcReak+HvDUDLy8KQgRjCXq+NBLvrIpAwEZvvM4g0lyC4x6veiGMFp96&#10;gr3XXl1BAX83AuiiN2oeg0zdcQemIiNa496E7e3j7jnaF7kU2OpFO2UDozvJuMHT8OLcEHhTM/v3&#10;eydjQSLdjMjD9YzJmdR3Gt6gq9XOretwz9MLEVDI+L9RSzFsNd3EUAAvWmOG0rUwmW51L/XdRvol&#10;YcCrU+lGFkMrHRUNjJ+Zsi4CEcnhjIXajKC0LLqncF1m70QorTnyRx9AgbGK1stiWi8GMQYifA9j&#10;TNp9/7sjwJ2TgOnyBAx6YxGWJOWhKjME993/Nv41O4pBwrswnW5YM3cmIIBZ5e7qvQo+GVRmjp2K&#10;ewjsYxgX0bvHcvjvYcKEvYkYNZCudavD4LPdGw89P400zkL01i0YPm0HAlMTsHrFJizaEI99jF2S&#10;S5nclkrjd+Du/03GUG8mili+Co+PoCsS3RNHM7BebmaHjhZj26z5eJrvyK2Mh3npRVqo6HqXGrYF&#10;j7w8H5uoUS+igD1qxBqsi+Z7w28Hps0NZrwag8D7LMGatHyCh0T0f30xlibm0CrC7GW9F9GNk5aH&#10;Floh3l2CuUEJVBKtw5tUDO3ODcIrfKel0RoznFaA1bQsbJzrhXf5TivaG4vxI1bDi+/7ICo9pvI5&#10;yKEr3uA32DZdOg8x6cXK6WsJOsMRmxiMgYwFmRuUgRoG5MttqYGWpoyADXiMlpGZO2Mwpt8E3PWO&#10;N/IIHlobSpAStANDx/L5S0piTMNmzKEVuoiKmdFvTUUfr0hsXe+F/zy7HDHMwDZ9IF0Q+e5rkUXV&#10;awVeozuVt38Q+jL2YpxvKgpTwzBszAZsYRrxLV6r0WPYdrp47WPmNCpxGGe0MqXYZE7rDu9Zt6Wu&#10;LA8jt3ZkW+oOeBAQ+DGF+z8SHNz7QKoRyv9Hd6T+jB2QtUHuS3/j5yuva98Gafyda+76byru/C8F&#10;fQrqz7+Uhjv+lYL7H07F176ehJ69HVDw+z84oOD/vpdsAMOzLzrXPfks27ydPr3tYOKvPH6YYOV7&#10;309iPAPjFDima69LwlPPKSYjAzcRsEyemYE3CEo0Frkr6R4Bh3cHpeFnv0jB6k2ZDPhKx4/o4mTB&#10;w4dLALajOXMKnBZ4kIBBf/pDBxh0uWwNXhi6GM/TxWFHVoHJbpQWRte9HYk4yDSZOTHU0m5LwB6+&#10;vNesCkfuAfp7b6Rwn5WNlMhwrGfQYElRErzo4pirwGuaiffQTWHo6GV4eeRyZmWidpfCTEe6Pfbb&#10;SiFqFgXuHtR0jme6Pp/oDBykBquBvrwZYf4YMHIR3pi7FV6b/eAblchUl1FYtzOReer53K4KQy5/&#10;ADLp09pvxCL0mr+NWmQ/+MUkISEiCuuZXrCUPq5evG6XUnxyPPvo5ztyzHK8NGIpFocxgJua2UoG&#10;bY+fsRzPDV6MEatDUVhdgZpdERg1aRm25+9DZVY0VqyPwh6Oa19WHFYw9qKQbVXkJWAljwvKs7F9&#10;XTBicrOREBIG7xD+eOXFw2s9s88wjeumVUGILSrCobocbF65AS/T/3zAEn9kM7B2b4bTdrE2vqss&#10;QPj2TXiZY+tJX2vvFCebTccPnDbFK07iWFfgjWlrMHG+P4KTszkHuoFpozgKDLMJIF4cvAgTt8Rg&#10;b3U5XVEysIKC8IvjvDB5dRACmDmmhDRZ5UGTMmopR41dRpqsYZ+76VLj0GRiB01CkF9Bi1RzPtYv&#10;pGaPgkQ5g4clAJ0PtyX1UUNeqciKYOrczQjNUzpNxubQFaKlNg8Bm+h6RJq+M3cbEksJGEj7lavJ&#10;g+S1g4XkR2ZyySFgzQz2xcCJq0zw7mHGUXgxuP0l3jdsVYgJfG4pZ8DmmrV4fugS9Jq6ASG50o4X&#10;YOOc+RgbkEm3G7rTFSdQm7wSLzJAeBo1wGVyN2FQte/6TXiFbfVlat+UvQyYznH4pIDrUpmfiJV8&#10;XvIoPKUF7MSASatNHFAuwe5A8vfrc7ZiJfnWJzIBScxYtJbPm/OMhSKrnJl29pDXvYJpPSmhRS4L&#10;qzzGnUsQ11KxG1sI/NxxB+eS1z2CQbUnwEHyff/xS9FnznpMY5BsXF4erX9OZrHdUX7oNXIx+q/c&#10;hhVMxZrLPS3CtgdjW3QmXbMKqeUOxlZmVMvPjoUXrSNlDNANW78B/WbRd72U2lwKztOnujSJx366&#10;9DWU8Pd7wUo8y2eq38KdSN1L7TLdIMM3b8BrY31QQouMu29HdwS4sw4eyEMNFQzAXROIsN0FxuK5&#10;YsVmAngGyNcz7so7EP6puxkblIr50/mMjPXCdO8gbN4egpScdGxYE4K0skKmHiUQy2Pyh/EMvF6x&#10;Hm+/wYDieLryNORh6yrGJ5A3+i/ypfsW3d/aQbe08WW5iViz3BezKeC+xMB0f8YotNENc9u6QARn&#10;MvCdrl56FsdOWYrXZ2/A3JUhiEnhXhpl3A9rCl13tiagmkAxO8IPbw1Zgh4T12JnBpMzEFhvn8/A&#10;bp8MtDI+xnt1ICJz6brDYGyn7Vw0k2/9NgYhJJ37c/Ddvs5H78skuqjz/VaRTZfR9ndacCg2EFzX&#10;t+5FLpUufalMeNW8nwrQTHp5k3aROXxXKSCZsVjDJi9jPMRiTPBmzNBBulu6SgbSuq06H8HbNuOF&#10;EcswcuF2rPSOxR6+v2rNs5yPcFreXhu4CL3JW1EFVJgwoUcqFSw92OfgVTv5zo9C4YFdZl38kvju&#10;Ix+1cAzrqQx4of8SjKWr5h6+01vKc+GzYT1eGLYUb0xaB7/sIpO9rzSVioV31yKujFmfTrYR6Uky&#10;MFnw0AV4GDBoEsHDDfjmjT9g0PHpWx4ECGQlePTxVDz0KCuF+CfoDrR0dQYDodPx4CMpeJWWBwn0&#10;C3jtTFoQdI2EfVkDBA703XMEEIpdGDE2nXs80KxKK0S/QY6V4a2+Sr/K69jmi6+mmTYl+C+j1UJ1&#10;yMh00/d4ZlLqP4RZmGh5kCXj1XbA8hbjJ6bNkbUj08RKPMD7BRq81mea7Et9BijjUwbTuTpzkbXi&#10;w2pdeK9xWcvDmQvZH9c7Txs8KEhaL28KjUeZivEoNUHyZ1dqQJPylEJzFTd+UxpJk/6U12qTqNr2&#10;wGoFQNcplScFfu0D0WK+c3bjVXrHQ9SMH2VqV+UaP0FQ4PVtdJ84wlSnh9Svrqkoau+bcRcczxH6&#10;xEpwk/Dv9OOMwe1HaQad6/hDwh9bpftTWr7O15kdsz3HI7M1+6qmANXG/jX3Qxo7f9Sba3PgvWw9&#10;pjJIt1puVDxf3X6t+q3hsbEG6FjBgBSm9WNUT3o1S5g33ymzlGil75xA9CZqe9XPYQnf8gVm3257&#10;+r6BQohodYQ0a+7KJ5zXH+JYHXqRJh67f2tfhNb2ebSZnOyko+hE+h7l+Tb2qfzqNR60O54m6rMr&#10;mnD8pH11bjzfmUv+n72/jo4ry9JE8frnzfze/NbMvNU901gNa6bm9XQ1TRd2cXVVZWVRMqczzelM&#10;O80gg2RLtgySZUkWMzMzMzOGmELMzPy979yIkEK2bLEsK+N4neXQjXtvHLrn7m/vb+8Nd+YGmOVL&#10;fafzPDx5/yHOnYiwIwEH5Qte4dyvHFOuEzHOqnmRwI3aehwVIVs5rkvAQ4yLas6ZKGtAAF7xDIjx&#10;l35HEQKzjrx0vUexqJVC8y6vlVnJEZTXrWiDQigWc6GY1+U2iM+jnF8xt0KAHOG6nV9a32Ltr1zf&#10;imdM4YM0zbUt7ivmc2rNdj+dCVus+wX2a57XzipDB4vwvVJmebZDsSb5nDFogghHOk6hTDyLYn2M&#10;KT8LgCrWtMi1Mc5xEs/lKMdNjLHq+VGNyaCIrKNs5zzPE2FfR9or4WzlCJOMOin052ZBg+q6bYm2&#10;pAwQIZ5fRfJDRbun+ewNMFiB8P0Sz5j0bHH8Fjl3Mzw2JYVFVjzbgn40TAf6R/axKGKkn/FqRgdj&#10;mNPoWuYT4JwuPfNiDp9IkCetEx6fkdYdLYiSr4piPxH76oC054g9VLEPzvBcKUws14Foz6xyHJf2&#10;QLFu+b0I6SqnxUvvYTSDLrQxAIWyf+zT8r0V/Vvev8W++uw9TayXUVIBpTUr2ireEaq2iqR6bKu0&#10;v6r2Uo6RoGepZ2VfelZ4vfCRkt4nykR30v7HZ1nay/kukPZMsf743ErPKduq2m9V8yL2b/F8qD8T&#10;0r4nPZPKZ1nZVhFOOcXbFdfo/D/A8dloqGANeFgFPASHBuJP/uKv8Tff+Hs8JHhwIW3JnrQXW9KW&#10;vJS0JVvSlsQx9Sr8AgR1SdCQVNWTYEAcd6VVQRwTQr/4W1RHCuaq88Rn6TjvKSwY7ryP0Po7EVAI&#10;UCGsBuK3xHHxv3Qe7yWud6Gwr7qnuEYccyY4EdeI457+iuvEZ/G/A0GI6rM4V5wnOUXzd9yU14j2&#10;iL6I857s58vwtx1pS4GkLTmTtmRH2pKqzapx0tCW9itEeHa/BHj4Lz++QipHHE8akTZ8TV3fGIh8&#10;F9N1pLTQL6KZfFvhC/LVHTtaHeYZKUeWBTdGepleHCDl4elxJHEZH9Lv4gefGtIZU4wZHblf8jUn&#10;+kCnAySERiFOhKtl9K2XvU8vov2gU/8IAwI4+6VjcIa+dqQDbrUdIOM/MSsX//H7F5CeX8A9bmjL&#10;99xMmxbFGplqQzT9lI4xVPJR+he40II6u8hnQClob+a+W7lGatNkC6N3RSKqvpXr9uV/Frc2HpwL&#10;Qe30FRZfEXZ64+Oh2s++9eFdHL7luW8Fig05TGeRCvDf/vyv1MBDvQI8OD8fPLwMQvVXpY0a8LBv&#10;n+VNd0yAhz/55XUc0naEU2A8LL2iXupq4RkFO79YqS/m/LyT/bHwioa1TzQsSOXYqd8S/bGhKd4l&#10;KAHi8072Zzvube7JsfCKgbV3FMfl6fY6+MfhJ0ce4Z/e1YcVx87KO3rP92mtcRH9dA1JhDXzHph5&#10;7P05WrM/XGfOQfGw8Y3Z9TVnIdaP57PXz1ptf/J7oRS58NATf/yzq7hizFCrXH8bvce2ne8dA1uf&#10;KBg7h+GhSwTXi+in2D82tmbEXuPAfom69X1HPINRL3Td7uaeveZccv2ZeXJf3+S+pNrP/sfvdfAZ&#10;A4Xs17Ih8FDBKAN//Gdfx9/8T1oeGDvXxauBlCE6mLlUL1senBlXmseWaxU/0xqhqVsfAzfhjF4l&#10;OTqvq9LKsHIu6CDtWoVA8hedPUQIXDE3inMEqBBVY3nYr4/68y0Pf/rLG/j4qp0kKDxkKL+XuZp5&#10;ROIzcml/wfwGlrvRHwoCj1iNdmjcTNzCGb3KGz84aAhTt4g9PzdGyvF41hoyc4/EDw89xD+8o49H&#10;LuEQ57/M6020X9TvHTDALcsAmLiGv9T9EXMhnqEfcY7OGXju/poT64d5VLZrTYi+fEn/oP/286s4&#10;y3CdYv1t1703cx8j53AYc90bc51sdu2Lfe3ti9Z464K1BIQ20w71a0SbNtuWrf62ar0dob/HK5+b&#10;bkt/ttomsf42Ox7iXSB+/29/qwEPX1OV8nLZJsCDCGXK7JR2DCumqVsaAwtbZqxlfgaRz8LJnc7l&#10;z6seIhO2SGK3EkBowMNXDxys1eNl2lK8RFuS/Ble4ipoCfEZubjx2I/9GX2p+yLmQYQrrKqrlByk&#10;BU3qZZ4bRX/UaEsiYhapAS9znyTKEulqx+mA3tXJvBILfS91f1RzJATtImaQf9nXnKAtJTGsqaAt&#10;ZeQXSuvvZV5vivkZha1fjGQZ2h973BAiU7KgS/D9svdHtZ99W0NbWsIOX9sweHBjchHHbDg5OyMw&#10;MBj+zLCpqZsfAx9fP6RnMDKHvIX5F1qk/1er4js5o7bkFwjgIPxAlgGEBjysJUp/9b7fiMP0Vp0X&#10;d+P6GTp0hjAHwiUjb8mpdTd+cyd/Y4I5NvJKSnBcz5nO3R0vfX92KkncTs7B8+49RMdhERlM0P5q&#10;6pkXQT3y1TMisryotq73d2f5DH2h74rU3IKXfs1tl8P0esduN84T+5qpewRMaIkUYGI3fnMnf2OW&#10;TtF+0anMSu/70vdH4zC9isP0EngQDtPMNOvq3UBNuKDCkLbklwNfxnC2c6mRjknVnfGPbVMRGxuJ&#10;gcE+dHS2a+omx6CzqwPdPZ2oq69lWLwJzM7OYHp66pmVnosolzGJHxPsCeuDak7s3ZS0Jc8yHq9a&#10;Pq60UGhoSxrwsJMvid24twY8rAyNuhtjvpHf0ICHvT0/Yi414GFvz5EGPOzd+dGAhzXAgxHBgxvB&#10;gyNBgvBn8FaCB3uCB3FMqgQPlnbpiImNRg/jY09MTFDYndbUDY6BSP/d3tmB1vY2JteqZni1EYKx&#10;AfT1961ae/sYt316EiUl9D8heHAgMFDNiYMSPLgQPDgQPCwdFwCDVQMeNOBhI4LgXjxXAx727otV&#10;rBcNeNjb86MBD3t/fjTgYe/OkQY8bAd4cKthYqd0JCTEoadX8PQ0ZbMj0NXFNOrt7aisrGSyrkGC&#10;h0EFcBhYWfvF3zw+NTWOwiIRilUDHjY75l+V6zZDWxJxx2cF95Zc70XGBhe5CESsbUU8cmXcebUY&#10;+yJmuHqugY2ADkUsbsaTlzJ9tmJ6ihzzaWU8e2Xsb/X7bQQ8iBjtImeC6IcIl6iojMEuEgOp4opL&#10;eSy6pNwOitjgq7y4pBj7itj3y7HFn/2CU8Q9Zyx4kUNiDWrLVmlLqpj0K/rI/s6pxU5fqw3b+f1m&#10;wIMUS1/kvhD+BQzfqcgvoozT/sTaEutwKdfIKutjPX0RcehFrHiRs0PkXBBjJ+ZK3PupvBIbpC2J&#10;ePwiBv7SeuO9pbwH6vdmHH2Ri0M9V4X670rrVjwTzLEwIvIqrDGX0pgwk7aI4y9yLqy6htXW4VYs&#10;D4q8L8wJseKZEn5UjMn/RDz/9czFVs/ZDG1JlddkXvSBdV6sBZHrQRpH1dpQWwtSDgFFnpbNtHc5&#10;D4Ii38fcNP2AuJ8MP2Nv2Ah4UO01S8+/2LNV++fSHs2cHMydIPK+iJwkq/VhKdcMc1yo8tWo9sjV&#10;zlfljplaR4bmLdOW+LzMksr15B43LeXo2dycbGYexTUa8LBN4MHGIQNJSQkYGh5Gb28v7t29hxs3&#10;bizVtLS0r4qMtul+Li4uoru7G52dnaQilUvgYGCwH8LC0NdHsKBWxTFRxydGkZtfqgEPmx71r86F&#10;GwUPQjAb7a2Aj0MQtM398ZDZZLtEVmNyvXvkpYiMzkOTSPymTFw1PlCLROZBSK+oxfBqCeBWeUEq&#10;EqExyyqT9EwM1iMjNg2JJbUUzhsQExwIHZdklLfKmfn26SRk6wcP/I2hJhRnJMPQKhB61kHQswqA&#10;vkMSs8Ey6ZDypTc23ILawjTmLshilmiR9Gnly0gkYhpslyEmOhdNPbVIi05HSlkNhp7VVwEwmEE1&#10;PSYWARky9FNYeJaQIF5GWwIPbNsYMyLHhkdD3zIQt5l99o4Nx4+ZkR2Z+bib/hRPZoBez0tTCBKT&#10;FHif1+5n3Wfj4EEkumpFYVw87pr64JpdDNJEll+R0GqgHlmJWcjk2lKN9yiTw9UX5SAophBd7N96&#10;2yiSm4k+jRI4tlTmIzA8Dx1MfNaQl4g71iHwYyblEQojTyaN2ojPwzDv3d1UBBfXEK61QM5FALTN&#10;QhGYXYnRSbZVAHDO2XCnDIEBMUitkjPh3JNrXKzbRhSmZSO9tAqNzGYeHFWADgEkniFsiuekpSIb&#10;boGpqKIVey0hd/PggQkQh5pRW5yJx7Z8nqxFH5XPlX0CStrlBDtPP7NrrTlJgcD9QBqLDQqDmwEP&#10;4wQLfY2FsLP0xzWLQNjElWBUgFSuLXlFASITi9DJ8VbtcSPM0B4enI7i5qYN9E8oGrifcN2NMVNz&#10;bGgachvlGO6QwcvTn1nsM9Eskm6uAkjWDR5EZuyBOqTExOEenZFvc48TTslGnhmQMxmaIns32zEs&#10;R2FKArzii9A1IJQgK/c4sW4764sRGVuIDmbajglJR0FT47P7KvadPmapDolGTEkdM78/X0myFfAw&#10;xCR8gx3l8PcNx221PU77cSgCMssxsIl9SoBrkUBvUjzvG1xvGvCwFngwS2GytEZSkxjukxYGb79c&#10;+jxkkcJUKx1TVOEwnYnklERMz0wjIyMD//DNf4Ctre1SLaEjoKY8fwQk8NBD8NDVibKyMgmE9RM8&#10;9PB/8Vm9imM9AjyMjyAnt0RymHZYmg/6OLgzRXtwChPokbbE0K+quRJ0JlEl2lKLHJmZmRJgkcvl&#10;6O9nsh5N2bcjsBHwIITGkfYCmDxyhNbjaLgEx+GOgQsu2CaihZr07qI4fHbGF4XUci5SUzwmXlD9&#10;9SjMKkBpQz2tZiIbr9DcMfuqUrATG7V4AUyKzKCsY9y0p4drEekdxxdPLbOztqAstxBl8ia0lqbg&#10;0jkbPKDgK++kICIsBE8ITOsGD9RWzTMhkN1de3x00xf24QlwYaz+mzrWOGoRiya+AEVbpyighro6&#10;41FECXp4jciGKjJYiwyy03z5T1LL2l+bii9PeSKpuRYyRnQprmNfCabGmUlayjRLwUdlnRkZ68Fo&#10;QxbMLD3gny9ewE8LpOp92gp4GBpk+zpycfELS5yxjoBzcDzj3MfC2isOIell6BECp9rYiyyyg1LG&#10;aQoUImu46CNfvpIwIQQRHptlVteeqhzuFxloFcLPBp2CNwQehEVnpAkpYb748pYPrPyT6cflj890&#10;vBBW08QEV5UwueEM45hyzIIWV5F9mcJWc3UJ0nPL0cM5GF7qnxCaFetFCKMiy7dYhyJj8wQzBdcX&#10;pMOJyU57ZzrR01CGtCwZhqbq4aJngy+tYpAiwC/vtxXwIDJw16SF493DtjDkXLgGJ8LKxgcfXHJE&#10;gKyeY95GC0svmjJCoWcbgfwmrkG2WTwfUwQyYj6m2O6FMe7d91yh55mD1s5KZOaUo0s8W5IVQnGe&#10;ai4HuWanRlqQ7OeGe/65aOtVzudz5m3T4IHzNTveiAh7N7x91h3WEYlwYl4FO0YGcgjKRFUHhWOR&#10;gVtkoX9iDxDCmqrtqqzEYi8QGYAxXosQtzgkV9VTqbC2tU79+dkoeBDt6K5Jw00mctOzi2d+lWhc&#10;1XOCrn8Ohuf4Do4Ixmc3ItDChGqLXP9j7M9QTw2y0gtRQ3Ak5mp5bSnWi9jjBDidkp4nBWCY6JPB&#10;xyUeOQxuMjXcgNyMQjTyOSuPDcXJKy6wSS1Dl8h2/4QgL/q2bvDA53+2vxi3zlnhhGkonEIT4BQQ&#10;i3NXLHDRJxP93INHR2nJay+Bo40LHNMIwkV/RPZw5fM/w/ZOcQ+oS4/E8fOBKKMyp5BtrWptkkDB&#10;BPc/aY8T+7nSAj0+0Yeu4ljcJUBOqqL1bpV9Wn2OtgIehJWwpzIJhw5bQccrFs6BzH/BPc7KKwHx&#10;RVUYUFrnpLEX7xcBxgQg4FqdVD5T08q2i7U5wWML0x2ozUzl3Oejj1aajShYNOBhs+CBEZbUwYOt&#10;UzZBQxqmyPNPSkrC6S+/fEoIE34QQnve09MjVVGSk5ORkpKydK7Qus/OziI1NRWCwqMqQ0ND0rlF&#10;RUUr7issGuL4/Pz8Sy/0CfAgaF9d3V0oJdgS/RfWBwEoxsZGaaIfpqlzkC+dcQKJHun46MgQMrOK&#10;JPCwPB9PgAcCCQ14eOmXx5Y7sH7wILR/ckTau+CUeRxaR0ghWejHTGsJrt60gE58BYZqUqGlFYBo&#10;WQHiMgvQ2MWX0GAz2pvr0N7VLL342+rLEJuUhbRSUvAoRIiX70hfHXIycxCdnoe6Xgqpbfm4+oUF&#10;zjmmUIhvRU97I3o6KuFv744Dl/2R20UBXrzkVhGANgIe5kaq4fDAC5ax5VhkSFTMD2C8PhWnTnsi&#10;ua2V1J4WVBTmwic8BcUtLdJLVAigLRQuY1KzEJtXgoZuHmvMwJVLvkhuZjvb69lX0gBosaivLERk&#10;chZSisrQTSFO9HWUYCQjMQV+CblopZZvYg1N7FbBw1hbHm5p+SGrl0IYQzyK0JUiXCX4ghwiBWGU&#10;1pz87BxEpeWisk0AMmrchuSQlRciKiWbFp8KCjEUurvrUV1ZjoKCXHi7euH1o64Ir6nl3vN88PMk&#10;uNsIeBjjS725IAFnr1G4rmiR1htmu5Di7oo/PIxE1yCpmfd9YE6tb2JhPvKqhYDfgf7OerS0NBKs&#10;UjjqV6ytKAp38h5alNi/idEW1MmKEM11mF1Vi7FxOWIc3fD6FwIANmCwR45Orrna4ngcPWYHm7QS&#10;9JFutJoVYyOWhzEKMpUpUbioF412gh1Kdlxz9XC454I7vvkYX+hGX2sFIiMSEJEnwzAFmVEKOSM9&#10;dQQIiucjp64RCxSmPU288MA3D73sS1sL20yhd6C9AskZ2dJ51aq5HGNfywvgF5aE7PomCrBPUKRW&#10;eYa2Ah5mxhoQZucHA2/xTp5Qrjex5npJW+J+QKDWVFWMGI59RnmlNK4C6HS3VCCe1pSY7ELIqMCa&#10;GGxCQ2M1SouLkJ4eixPHLaHtnYEWsV+sIlA/y3qxEfAgrD5jAzVwMrSFlnc2Rqc5P8wAPVyehoPX&#10;bOBcXIeG1Gho3Q5DcnUhEnOK0d7H57q/CS3yOnT1kI7I+aivKEJUUjby+HyMUAgXEbj6O6oov2Qh&#10;LrsIrUOd6K1IxpFPLXA/Mp/a/hZ0tTWil0K8ub4DThhEoYr7xSjHa7V+bQQ8TPcV4/51LwTJGEZY&#10;rDmCHnlGBD67EowKrq9ZgvP89Az4RGeirofPvgDTtB7VVPL5YPjU+KJydHLMW3JjcfZ6CMppfeni&#10;ft7FfVrMUVlJHiKSs5Elq8QA51L0daCrGvHRiQjO4HMzQoF9jfnaGnhoR6csBVeuh4Jwhn0cUa65&#10;QYI7AhphmeiuQUY61xaVWA3dBNncA8b7ue8V5iE6NQdplTUEE3zPdNShUlbGSJVZsDR2wtvn/ZDZ&#10;zrsKAL9OJYkGPGwDeBDRluxdcpCTkyVFB8rLy8O3vvUtGBoaSjUoKEgSfAQw+O53v4szZ84gPz8f&#10;9vb2OHr0KA4fPgxXV1fpnC8JOt5++20cO3YM165d44uhRdKM6+rqSud9+umniIqKks719fXFoUOH&#10;pHtYWloSWYsX5stbBHgQVCQBIAoLC9FG3wfV3yFhIUhLT4OsQgZPb080tzRLAGJwqB+paXka8PDy&#10;TvuutXzd4IFarJmBUhhed4dLVhUmSLMQL9t5AoooR08cN0vlc5mJE59Z4bCRG764/BhHbbKo+amA&#10;2S0POGTy5dJWAEsDV3ym64IjV11glVFDxUI9YpwJCrTccPKmJc5ZJSGvIAmHP3iA31wPQDFBg7ux&#10;D4yZ9fPOHSt8/0MTPIwjJWVA4WuxFcuDCjxYxJQxPhkFhYVBdOZF4pOr/ijnS6cpIw7X9VxxRtcR&#10;R/WDkNxKQbkhA9e1LPCergfeP2OCDx2owWvOwVWCprz2Mtje9YJtcjlaZZm4oWuPzx644tNzBFfB&#10;pRibbkKqpx9O6nngrLYdztqnoF5YOJ7Dld4qeJjszIf2RVucMg3GYybMMmECpAfuMQijVWdmgu3x&#10;9sLBKxz7W5Zsawwq+WKVp4Ti4/O2+Jwa158RxD1ILEdTUQw+/dIK5w0511fN8b13TXGP1J4uCgwK&#10;+sP66rrBA1/mU2PNyGSI70sGCeiYo7JEWKlGujBamYxPz3oji3Qx14cueOOKA87pW+NtLU9E1spR&#10;Ru3thftxaJvn9V7+OMm5OkXh77QtwSg13m35sbh41RHHb9nj0+ueCMovhpOBDb77jhms00shy0zA&#10;9dtB8Ar3xy9ev49PTEKQ10yBYxWgtznwEIU2CqWYG6CsU4G7t+1hQvA90V8ONxN3nLjjgS+uOeAB&#10;LSrj042ItnHE76644ryOJb572YttqYKfOZ+JoDwUpxOM6Meieawe/hZuOHjPHWeum+F9/QiUEpx2&#10;lqTg9h1XfMnEiUdveiNQ1kAlwPMB39bAQyPi3Lzw/nlXPGQ25ceuEVISRbOYAnRTWdBdloTr1x3Y&#10;Fkd8quUM18x6Kg9K8FjPEq9rc21dMsGvDOkn2V2G+/q2OHzdBRcNHPGrDw3xLuckr00AwPVTnzYE&#10;HriWR1qycfWCF2Iam2iRoiBMIR4j9N+85wztgHxUF8Tig2OWOGHiisPnzXHZr4wUnQLoXPJCZGMj&#10;uspScee2C75g/w5pc7xJPZsaknFenXDgGuf2uhVueecgNzkcv+fa+tg0FvWdpTC55UXrZxROnzbB&#10;j7mHOudUSf4PW7U8KMCDJwLLGyQgJMBDYbgPDupHo5N0wOLQEJzlfnROxx6fsy0yjkFHXjSOX7DC&#10;Ee59r558DK3wYrQVJ+GCdgRqe4twV4uWv+o6VCfH4swtB5y858j5toNlRh3HrApB1p5cw5748po9&#10;dPzz0EOL2vO091sFD73VqfjiCxtccQjHYxHC1iUU970TkE6wPDtchQArFxy46o7P+fxcsEpH52Qb&#10;Cv088fpFJ5y7ZYvvfUnlRGk1cmIC8eEpWybl9MAnZ03wbwesYE8L5CAVEqvNw2p7ngY8rAEeHpmn&#10;wN23EU4eQptdAx+aQ/0Cs/i5Vjomqoi25OiWh0ICgvn5OQk8fPvb34aRkZFUg4ODl8DD//7f/xu5&#10;ubnS3yoQID7//Oc/l46dPHlSAgOiXL58GQEBAZJlQoAJUQRAiI6OxsLCgnTN+Pi4dPynP/0p6uvr&#10;d00Q24kfEuBBUIeEtUGAK5HDoZtaREFP8vbxxqEjh3Dss2N4YPhAisokLA/9A71ISMwktaBiaT6k&#10;OfGoRlBICly9yqTPy3OloJppaEs7MYN7+57rBg/Uls115OPyRWfYZlfxGRPggQ7M481I8wnCDYKH&#10;RnkqPvncBk7lbVQ0FuEqNcahsmJY3/GGZ0Yxwv18cdYmHTPUgMkiA3CUwkBWcSqOUzOW20Wr42g9&#10;khMKqFEm3e6BN5zSq/myq4PTA09YxhSjhFq/G8bJoI2SguTqjn0bsjyM1sLdxBG/5Yvny4ceOMmX&#10;/mmTAHgV1mC+vwy6FLisUtgGtMLjkS0ueWSwj+W0ahagn/SS2qRgHLkehIK6PGhfXQYPzqnFSA70&#10;xRf3YtHLpGHt5fkIy6lAR00yjl3zQbawnvYU4+olS9jk8IX7nNwA2wYeHgfD3DMSpsxsa+ARgwhq&#10;IsfrU3CEoC1B3kkKUBPS43NR3dOImiJaS/JrsDjXimBLJ1ywSaF2MgKHLnmibHQYQ8UJuHwrCg3T&#10;dC6nA+56gYM4byPgQVCW4ly8cPhhArpmqYUX4EFYAJqycI0WqJw2GRwfWOEjywwsLnYh0s4F1z1o&#10;taYiSethIurlaThx1QdZnRzv3hKCPht4MXeBmZET9MNEArQe1OXRYlFRjfK0aFwjSKGaBg0pkTir&#10;G43moWI8uO6HREEtEQ7TqwCkjYGHdjTkROP9g49x+L4HTt91ZT4Fd+iHZKCZztm54XwmDOIwuNiP&#10;tqwoHCGoSyPVpziFfPqmDhqMSiik2sE1pwg+Fr4wDlaAh0v34tHQkYVzXzojvJHPXn8NIuLz0dol&#10;g8UjV9wNKWVfuxBj74zPHxNojPD5eQ7g2yp4iCV4+OC8G4z8opnRWQhzYbCIK5K0+vaPnXDVu4Dt&#10;6UNzcQFSCmjZ6q5AUnw2rQqk5JbH49g5D6Q1lOCeljmMkin0ztfATNcbPgU1DFXevqH1tiHwQLrl&#10;SBWfibMEoQQC4+K5JLifG6uDL/1tHvnnoyIvHH845Ypk7leTBLGnCHjSagqhf80XKbUlsH7sBv3g&#10;EsV4O1LxYBmLlORIHL4diubJQRrOaGFJLOE7nWtL2xdR9bSojZTi3jVP7pUyxHkE4b5nHkYXu58p&#10;cG/E8jDTX8o1bIXXLjritIE7vrjtigvWYYipbsJ8azZOUqgOq2YbJmpgoG0Jw8QyNNLnJ4lC8zSf&#10;uWR3d5w0ikNBYQou6yjBA5+p2JoyeJm6QMs5B9MLXaigZSyxrBoVmdwndMMgn+rHcGUKPr9gh9A6&#10;KgKeY2HdFvBw0gZajuEwp4LE1JUKEp9E5NCHpCUnAh/fCEDVCBNs9lcjMS4fzcONKElPR3alnBbY&#10;Wpjr2sIgLA+JBBSH7kRyZQ6iMjIU101TuH+TybEBvwcNeNhG8FBUVCCBByHsHz9+/ClJqqmpCe+/&#10;/750XAj/FRUV+MMf/oD33ntPAhuiCMuDyrn60qVLCAsLk3j5n3/++Yr7iet/8IMf4NVXX5XuIf4X&#10;1KaXuajAQ/9AP7Kzs9HQ0CBRl9o7qJUgZcnHzwcPHz2U/CA6SW0SlomeHm5csaka8PAyT/wutX3d&#10;4EHwZ/tKoX/VCZZplYwuQtoLX6wLtDwEWTvjkGU6WhvScIVCdPEgObDDVB48sIZZXDbsSC3xTS1E&#10;oLsL/plataO61MJdtsBZ62hEBYbiXaMoCmoicoygJFIbOyqD+W1P2CTKsDBXB2dDUovo55AbH4HL&#10;FK6aRbSQZ2i6NwQeqFF0fuiGC5ZxpFDkwVjPCK/qhKN5gqZv+nac0TbDj87Y4sgtZ3x8yQy3gwvI&#10;CZYjKTAQh6/Y4Z1z5jjIF2VZ/TJ4sLvnBav4cvJpaxDk6oOPzlrjo9se8C2if0NBNH7+xWO8c9Ue&#10;n9xwwCfXbOGW26AQUp7Rn62Ch/H2PNzU8kE8k0cKzaOUoXa6G0KoaiL4ee1OKCrpmDlKcCi+nxFO&#10;1B0MtmDuzjba4fVjptBxz0BeWhwu3Y5EE6PmNGXE4Jx2OCp57lqUhE3TlpSWh3Q/f5y4F4M2Rlma&#10;IGAcps/IcGkc3j7njVw6lzpQCLeJK8MUX/nl4d64REfJsMAo3DBJRlNFAn4lxpsa0E+1HfDpTScE&#10;xKbjAhOg2eTVSj4rs7NCG9uBoihaK+7G0lrRhfrUKJwntai+pwB6V7wRUVP/zORvGwMPbajJiMJn&#10;1Gz7FxYhJtAHvzloCsdiAoPZNqT4uOEfj1lwvTniwBVrHDPwQ3ZzF3orU3FdxwEHqCX9wxFbBJaU&#10;wlcFHjKicYla5OZpApPceJzj2nr/ig2uk6M/1iqDgYElvkPB6ugtJ2kNa7mlQs7Q6c9zmt4aeGhA&#10;uL0v7rjmUkkwyLWmzFjP/+dbi6Cl7wiD1CrMEARMM6qQiG42MdCIPD7bn122wwdalniHVqW8pmIY&#10;3vCAd0kDFkbL+dkTblkVGJUiAq3PyiXW3obAg7A8EJieO+eKYDrlS9F6uO9hqBqPaB26zudflhmN&#10;y2K8mRl9uKUA9/UI5ki3Mrzlzz2kkIpRa7XxNsctjxT4uvjggH0aRtjnMVrOxB432ynohF4IriQN&#10;bZgC/g0vhJSWItzZH7rOmZLvzbO09RsBD9O06ty/7oTbvmnIpl+P1rl7+NAiE6Pzw5gj+HnjjCl+&#10;S0B6SEesOStYJldjkkK2j4MXPr1mhzdPmBJsJKFEDTzcuypoUPTR6SmFrZkb3qdPxcGHAQxkIEd9&#10;nD++ddwMn4r1SmvfodtuiKqiz85zoi5tFTwI2tLlq0EoH+fepsxYDyo25rlWMgkI3nyciF5+HiGF&#10;Cou9BDIM7tGQiwe0Jn1y0w6/P2QOq4RCxPsG47pFCkmdHcgOCMJlo0TuO89+12gsD3WM7DmF8PBw&#10;fP1vv4E/+tOvS365y6mllZ9ksgr88Z99HX/DJHGPzFNpeWii5pqcYfc6NcsDtYSSRlvw6WmFcC/g&#10;zUqwsLgg+St88sknT4lEwin3jTfekI4L34df/OIX0ufQ0FD88z//s/T51KlTiIiIkD5fvHhRaqy6&#10;5UF0QPwtwMPPfvYzyQdAlJiYmJeftiTY2AMD5BMOSk7nNTU1TLbXgZbWVgKFNumzABKitrS2oLVN&#10;HGtDOHmzDvR5cPIgh1M1J/yssDyU0/Kgdlzyf6jWWB52SWDfSz+zbvAgnEzH25ATRE3w7QCUdAv/&#10;pAEMyTJwXMsaloV0ZqxKxMFT9ghpJL+emrXrpF4ElRbBRt8H3rQ8hPr44JRVGobm6ZtTX4q0jDJq&#10;ueNJHfFBIZ39MdGIzDRa19pLqQ1ygUUStf6L9aSUeMJCCR4uPdhO8CB8HjzxOKqUgg5BS48Mt7XN&#10;cdqvgAKLDDq6zjBPrMDsXAeq86nl5R4Y7+WNT+9GoZ3CbDqFvcPaoSitz8UNNdqSTUIJ5E0yZoau&#10;ofauHfkhfqRphKOsOg3HaXlIb6EmbqQROeRFl1J5Iji1OwoerqiBB5UwN9OLocpEUkc8kNpKgWaa&#10;mm9y5Ruby2Cpb49rvoWYnGqEnb4ltJzSJfBw+Q5B3lwXGtMiSasJRQ2d5Kfo07JW6E/1vq3b8iAi&#10;npDm0leTSZqLJcxTarjeqAialMPDxA4f2ifTt6uWNDErnHbJ43c9iHFwwVXXJCRH0cn1URLqG1Nx&#10;VMsbaRzv6VGOdwojgTWVwPCBI+5FysQbB82lBcgur0BudChO34mhvrhP6t85Wh4EeNC9vL3gQfg8&#10;nNeNRPM81/tUG7L9vfH7Gz6QkTtfEOGPg/dj0UVgN0jBP5UWrJbqdHx+xgEBNa0Ybs7EuVNW8Cks&#10;kSwPj4TlQQIPMWgYrkdBZgnaCNynO+kkf8YRIUWFsDBxg15QEabmO9FUmo9UOlf30BfkeVGotgwe&#10;7Hxxm5TlJfAg1pwAaQxQYGHsiOt+wh9iAJ30CcookqEkIRQfaflDNtqL6qRAHKTmP0eAB9Jt/Moa&#10;sDhShnukOTpn83ma2liW9Q2BBwLWMWqlw+wc8NnjOEbb4p5AW5Q8NRLvXnemNaKZlL4gvHfeE0XD&#10;g5iqTsGXN9zpyF2Iezf8KDyXwNLUFboBqvEuQE6hDDnxwThwJxwdM+ThM7JScir9HlrycfOyG4Kq&#10;WzkupZJfggo83NpW8FAsWTX8GPVokWt7sj6H1gBzGNA5Gl05OEHrVjCtkDOTzShKz0VNg4Jiddo+&#10;C6OzrbS4kO5H4bu4iMEqVLQlgocQWRX9hkpRXNPIuZUjhNSg8xZJ9J+KpuUhFHWCXthdhTT6dtUw&#10;et3z/FS2Azxc0iJ4oGJBAg/KPU4AiLq0UHygE4T6cc4lA3GkppH6LS/ADQJVM9KspgZoYb5oBlPS&#10;6uJ8Q3DDMpVeEx3I9PXDWcNEdPNdtRHrqsbysAp4KORG9N82AB4EncnFs4i5CcQmrXCC/uCDD56S&#10;m4Tl4Xe/+510fHJyEmZmZpL/w7lz5yQfCVFOnDghgQlRzp49C29vbynvwfXr15coTSofCmdnZ/Lf&#10;vpDuoa+vvwQk9pLAttG2iNwOwsqQRgBWUVkhgQbh3yCqAjC0Lv3dzL/b2lsQHBIj+TxowMNGR/ur&#10;df76wYMiQsXEAKlvHl44dd2D3FAvHNdxgUkYNfIUpnvKE3H0uAVOW/niHLVOXzLaWi853eZ6nnDM&#10;qkSvPA+PGSXmjJE3zt11wmP/IvSRqx1h54qD1LxdJG/9OJ0FK3uaEGJpj9fOuyCprgIuBl4wi+SL&#10;ODYM56kdlm+b5UFEW3KHgbAoUCgZ58unrSQG75DTbJ5bQefIWPo8eOASBbAzpF5FFdaiOD4c752y&#10;xHnrAFykn8ARPV9klufi+iU/5BL0WNPKYJNUhobCZJy/bocvH3vjNPnPxqFldMBsQLyLL04TTF2h&#10;Q95lOv3myxmN5Dkm/a1aHqbo86B1xhzv6bhBy8SHc+aN8w/ccccjic7pcomWcOiaFy7dpXZaPxQl&#10;zfUItHHDW5cccNWW/gIXHuGKUyKFgFgKvRFonO2mJjwNnx95gPPemWjt21h8+42ABxFGcnK0lcAt&#10;Ftd0nHHuAWlv+qSWGUeiuItc9IkqUuIIJLRdce2hMw7q+CK6vhGlXCeXHsSjba4Jya7L432J411M&#10;xYo8OwrnyLc/c98Fh0mtc82shbyEEVsOGeJ2VBFpQoxIczOSDqT50LngSVrH9lkeKpMj+OyEoorO&#10;9+O09swMVeHxHVpHjBMZ3a4YrsbuOG3ogwsEOPfdctHZRqrSFUt8SovWDXMPHPzSlEJ0ETxNvfEw&#10;MBdFAujcjoFcWNF4zWFDb1w1sMfph7GoJF+/haFm9aj9vWDswTXsDjf6VgysEcJ2a+ChCbGu7vjN&#10;UWucN/eFFtfbJSOuL2M/RJIq007KmxbH/NQ9NxylRcia7WkqTsahUxY4ydDPV+7TKnfJCQmVxTAg&#10;pcaLTsrz9PtwJT3tTS13xNeKULU74/MgQK6IijTSxUiFlq44pcO2k/9+7KYH3DIqME0AVkmg88Fx&#10;K1y28cVJCqDapCgN9xbgFi1UUQxf2kp/rduq8eb/7kmM+EMKpONDBxy65U06HPcOq1S09dfC+uZj&#10;vHsnCCWNwpfMA0EMiBLq4AtthrjfPstDEe4QILjmVjFnCR2iGXGoNN4Xr5xwQkhtDcpCgnGeVt4r&#10;Js44fz8E+aR5x3r44M2zdtCyDcCXV0xw2jyKTI9kXLgehpreQtwmfTGMwQlKIsMZecoRFx6TDsX9&#10;xT2zjtZjhvHmOv3ygQ8usc83rZJR26MKC7u6xWhr4IEKBoK4I0ceE3h7QYv+cdIed9+d76VctDMS&#10;lq+ZE/cGHrttiVMEQvLOajqm2+H9m664Ye2Lo6cf4WEkgyp4BEOLkUQHBZ2RgPGDgw9xL7YUfbQ+&#10;rddJXwMeVgEPRUX5S5YHY4tUePg1wdmTGmsPWh4CFD4P4rM4Jh0neHDzLkYdF6iwDAhrQF1d3VOS&#10;mYi2VF0teMXLRQAFwfMXjtGiNJJ/qLImCEuFKiqT+F+c+2S+CGGlEMdnZmb2hSQ4NDzEqA0jEgAr&#10;LS9DC8FCE8dBjIV6lY5JoKIJ/oEREm3J2ZMvFeWciM/C8uDmXQ4nteMqy4TG52FfLJcNdWJD4EHJ&#10;OZ+k1jw3OR1+0amIymeMeilkYSv6OutQVSpjFItM+MXlorGfZuKpGthQALdOKufLtwPNVUUIikhG&#10;WCY1QHR6FvkhhhkNIykhjddkMn+DIrdBNzX3SamZDNHagKbqCtQxCk5HSxXKGRmjj8LDs6gL66Yt&#10;UTAdGaCZncqNmiZGq1Fq/8dGmiErKEBmZT1DEJJvnpMNv/BkJJPPO8SEYWN9DSjOyoR/bAYj9VSh&#10;vlqGZkZYqmTkmM7eRkZakaFWRIsZbkZlSQ58I1IQwb629ovISuwr8y5IfY0RceEZx3+V8J/bFapV&#10;CN8jbK+shD4XpOsExaUjmDUgJgWRjMbW2svY9YwDn5bEuRTt4f4xzggsA22VSElMRWBqHspqKlFf&#10;V42W5hqU0zegV/Shn9GY8hmJJa+Mcd/59044TC8lsKKVhsCuRVaI0Mhk+CQwIlcXcz+IELKMclNf&#10;WYWKsgKpX5mVFDSpKayMCcPFuzFoJkVrQm28i8R4k5oyOdosRdHy59wkljDqF5MAjvY1ojg7E0nF&#10;VM60MOSu6CvHrrKM88tIYUPP6ONGaEviHt2ttPBSa9sjIriIpGOkxvQ0liMhm2G46aTf3VSKsMgU&#10;BAsrSZ9oayta+cyERycjsqAMtTUyNLbUo5HPRE1TPaP00F+Dbe2nlaa/pYy+Dmnw51wWUSk3wr5O&#10;ib4Wsa9cw7HUgveR1y8SxT3PT2XT4EEI33T+b29if5IyEMT8LGLNBcXx//gMFDXISRVrQy0tIAHc&#10;A2ILmLeIGupxUgGrCrIRwP0khVF7xDMlZ7SrGvoANInwrnxGOmipTGC0onL6n6wWonk7oi2p7iFF&#10;SKLQmRKXCh+OZXI5NdRSEkhGGuLaqCI1Iz0ng3MkconQgtQnBHQ63lc0YG6qFZVL412OXo63SObX&#10;2yJDVHQKgpJyadESUY0Ywai6CHGMclbLSEt1tGo2dzaimcqSSspJA8/Z49ZNW+LzP9zfiKpyrhlG&#10;DVKsVUYbYoS1vOwCFNEnYIZhYjNTM+AbmcpIXg20LndiqLMGmSlcR0k5KKrhHldbSVmsDjKxbhml&#10;qIrPhJyR9CZFpLacTPjwOYrj2uyh1Uv4b/XSahbFuQxMyEY1n9W1wN5WwIOIkjTEaGQF9JkNUa43&#10;aY/jWMeL9U6APsRwxrGkcQeI9lB5MMG9o7uREfNiUxBKIF5VQ0VRExUI9dxLGCFrQOzJPcKSl4EU&#10;5lLpZVS69e5xGvCwCnjw9onAf/+Lv8bfkra0XvDg7lOCRr6YJydFyDZN2ewICKvD2PgYkpKTUFxa&#10;sgQemhj7/skqp+AiZ5hCv4AwDXjY7IB/ha6Tt/fjv/5ECxaejFbG7KNCKH9eFS9YKe488zgILbLI&#10;SqraWMVxkfhoikL2HPMBTDGsX01uND4+7QQ34WTN5EvjjAs+R1rGLF9SqihDQts3w3uJ+ykySSsy&#10;uQogIF48Im76OI+LbLqTBBYq4LBaO8WLKISCyiVaN0QW3+f3ZfneS2BExP8WcctFO5SfRXtFvgNB&#10;9VDvu4i5L/IhiFwJ4oUkMkxLbRWaUZErQYyDGCNG+FFxzEVfp5f6uhz15lntFP3Np0byuJ6zFCN+&#10;rfl58nupHeyP1A5lFZ9nOE9CGFJkBVeOvTKx3TDDfs5MdjOrNgUf0R+GbxT5KASoUyTGEhmyeQ8x&#10;Jkqher3tmue6ePeSDb7/iQEtLiLPhAIIrjlPIqyk1E5VDgNFgisx3iJeu/hOxJsfbCrEI+YhOWGU&#10;hJ4pjvtq460aE86riGMv9UHMNfskYr4v9VVY2kRcfiWwXK2Nw7yXuP6QtiNqKXwI/5Vn9UWl2X4y&#10;wZ4ib4hiLAVVS+TSWF4zoo+if4q2ivUm8qeIMLbit6TkdspnQjwzijHic8S5VKxpsQ4Vz5y4XqVB&#10;fd54i+u/oF9IKp3LN7rmVM+uqh2qNSf+V4QlFgkgle1RrkHFGlW0e1r5TIkxF4kiVZGVpDGS9gOF&#10;9nqtNaP6foH+PWGJGfi//+0iYuibINbfWteq5kn1XIhnX7U/KJIJihwoij1ukqAzJy4QbzO8cyKt&#10;XuJZWW28l+ZGuaeJ35Dmlc+Yqq/i/1Ep78jz9wWxr5kKR3Q3UrnX2LPF2KqPo2r/Fnk2pPkQ2bGV&#10;e/mU8neX9qgnn3/peVck7JP2bnGtchxU+8mT868CDs9dbxxHoYi6Zuq7Zn9WvY9aH9T3OPEsi/NF&#10;+GbV+0UVGlusJ/FMzXINimdKPEtLYy+SNUrvOO77aokh11o34nspLwv//z/v6+OIrue+lSSEYl4Y&#10;A9bl83DnQTj+9Ot/tSHw4OFbyuhAjC09Nbkvci68qJUgrA7jzOOQkJgg5bSQN7dIoKyBZlL12si/&#10;RW3idz7k72ksDy9qxl6e3+0ZGMV/+bEWEznFstFD0gt6O+oshRUwxnx2bAR0g7PRMUhevRBgtun+&#10;z7qP4FLHMHa39CLaxv7sdLuf2R9yeMurKiRhDvN0aN7h8dvp+4v5+eCKLf7tU0MmY6IT7TauiXne&#10;r78qC4buUYgmRQak0u10f+YEyKLQe4xO9a1tjOxHwW6nf3On7y/m6DRpH3kiietLvuZAEkpceg7+&#10;f9+/gJTcfO4JA9s2P3NcbwuDdYgIDoVhbDEVfN1YECB2h59Rsa9Z+UTD0jt6f+xxnJMwRoe8aeH/&#10;0vdnQbmffeuDuzisAQ8Kj+l7DyOWwIOJRRo8/eVw8aLTrWc9s0vnwT8oW/osjknHPWrh5V9OcxfD&#10;3BE8zM3NMZzeoqZuYgyE5UGAh9jYWBQxaU5bO30caL5VWBmWq+QDwSonxcPTM5DUsUrORe3SnIjP&#10;grbk7iODs9pxBbWJtARGUNhKhumJqRlyHf0Zs5/cW1EZS31L9Rqj8txwxTvMwPruZU3d7jF4h2P6&#10;h7M2+Mtf6+AHBw3xzkUrvH7WYpuqOV7jvd7TsmesdltGx7HAa+Teb9/9V2/nW+ct8fOjj/CtD+/j&#10;HcYq3+nf2+n7v3neAr/+3BT/8t5diL7t9O/t9P3fvmCJf3hbH994TRdvcE28sW3rjeuB6+vNizb0&#10;n2HWcIbB3Y31phqvf373Ln576jHeZJ92egx3+v5vc539n/fv4VcnTF76Nfc294CfH3uEv3hFG784&#10;bgyx/rZt/MR+ds4SHzIwxCH6eL15duf3N9F2sa8J8C3q9u7ZL2btijn56VEjfPsj7tnb+g7a/f6o&#10;9rM//cVVfHFXKLD2Z9mQ5WGj4EFE8xHgoYtJ4ES0pUkCiKnpKU3dxBiIsZtjuFuRyyImNoYxlwuQ&#10;m5e7as1jVJic3CzYO3hIeRx2EzwMj03if/7uJv7jL7Txn94zxn9659Hm67u89g0D/NVvdPDTI8b4&#10;0aFHmrrNY/ATjuv3P3mIv3pVG//6oQE38Mf42TGzl7r+9NhjfPeAEf7x3Xv7pD9mBHbG+ObbdyH6&#10;9tLPD9fY3715B//zD7ovfV/U5+Lv39LHjw6bco5e7udH9EmsM7He/u3TRy/9mhN7mtgPvv5rbXzv&#10;E6P9sSewT//nAwOp7os9m/35zoGH+Kd37++L/ohn6L/9/CqT52nAg9LyELkhy4MAD35BlWhrbSTn&#10;rJ/5FvrII9PUTY0Bx254eAB5BAVeXm7Mos3Qa75ez65+jNwQHCEBB2fP3bM8jIxP4Vuv38T//2oI&#10;vpYxh6/Fj26+Jk/iax5N+FSY/hZnyMueoNOapm7nGGBhFjVMKvVffnQJruGKJI37oaQU1EHHShHa&#10;eT+UhtY+JngSJv39UT5m1uAfEgjvp3KC0bj6hxXJSfdDufAoEOX1zHGwD0oaw0j/h++dQ045qWz7&#10;pDiSCmoflLVPegPE0Sfutp2gYe2P8u2PDXD4lsf+6MwqvdiQ5eHuw6gl8GBqmQavADlcvUl38SJt&#10;KVBBWxKfxTFRBXXJ068GYVGVCA6XIURTtzQGYgwjY2sYdaOKUUcqWCufWcWYh8fULc2Dak5cvWsR&#10;HJoCD18ZXPhZfa7EfG2VtrQEHrSC8bW0GXwtdnjzNXEcX3NvZGIkPoBzU3TSGqPjl6Zu5xgszE6j&#10;gtk/BXhwDs3ZNxtdIhOAaVuG75v+1Mh78OV9v33Tn4+uOdOasr/Aw2e3vSD8h/ZLOW/EXC41zFa9&#10;D0pyfh3+I8FDZmnjPuiNogsCONgGZu6b/kRnVkLPlkE79kn51kca8LCULM7QOGhV8ODyDPCgAhDC&#10;AqGp2zcGTrQkrKty3JdBg+rzc8ADAd+2gofUaXwtZmjzNWEMX3NrUICH2UlGphiVEv5p6vaNwdzM&#10;FGS1LRJ4cArJ3ifbNpCQW4MbFvsHPFQ3deOUBjzs6fV5nOChq5+ZyfdJOceMwcUigdk+KElUJgjw&#10;kMFs1ful2BE42ARk7JfuIIp5NHRtNODhZZnQDVkeTM1c8Sd/KUK1fhPqlofngYenhdfVBFrNsd0b&#10;Jw140ICPZfChAQ8vx1atAQ97f5404GHvzpEGPOzduVG1TAMe9v4cqbdwQ+Dh7sNo/OlfKkK1mlqm&#10;k7bUTM224NM3kLaUr6QtNUjHNHWvjkEdaUtM8OfLrL3egtakaKfkVM3/NZaH7dPqvwwgRQMeXo4N&#10;WwMe9v48acDD3p0jDXjYu3OjAQ97f25Wa+GGwMM9I/o8aMDDSw6MXl7wMD4+gYX5aUxPjDGR0igz&#10;s44xctckZqbGmdxl/UK/uG5mdkq6j+q6EdKhxicn6Zg9C+FEvFynmQRn+byXARBspI0a8PBybNwa&#10;8LD350kDHvbuHGnAw96dGw142Ptzs2XwcF8NPDy2Sod3YDPcfITmugF+kuUhF05ezP3AvzV1r45B&#10;Iy0PzNHhVwFXnzpp/hRzyMr/96zlgQ7Twz1tyMivQX3vKLN7jjEL8DAamQiqvKEHI5Pj6/OJoMP1&#10;xNgAKssaUdsxgDEBIAgcJsZH0dMmR1RcLtzDsuERkQ338Cy4hZeismuQOTYU56nXsYlJghk6cr/E&#10;fhjbBx4W0NfWj5Y+AjCpzKGivBJuEYVIre6Xjsz2dyA4sRh+8cUITCpHbGED5BJFfAZFOeXwiipA&#10;Qdvq0WqGOloQEFWIpJr1ccq37vOwiJHuATR2jGNBav0imuvr4B5RgNgSZoVV7aYzQ0hKLIRPUg06&#10;ZhR9kZVVwjOmCAEJpYhIlyGrnkmpFlduv1MDXQx8UICA9Fr0LN3s2S+RnQQPvYMFcJNnonxyetUG&#10;dIyW8/s4+HZVY0J5xtRUI7xa4pAwxDDc0rEFdI20oprP5HrKrjtML0yitKRieV7Ir85vGkR3G9dV&#10;fBH840sQnFKOhNIW9IphmO5HZFIhvOMqIR9T9HCtsrvgYRb1VQxIIq2zEoSllSOtuheKpnczmWgR&#10;vGJLkFDRj/mlhi9isHMATV0TXM1rlx3zeZAXAa4uQGiceKyeLpM9QLAP4MJzIhgBbk6cQkf0BB7z&#10;pR+TapmOcl9Jq1u7IzxjN8FDBxO0ekQWILKgHVOq1o33IVzsE1xPzeNPrqdZvsfEXBYuzWVqdQ/G&#10;lidu1T7uls/DSFcLfLhXBWc0Yenpnh1GYnoxPKPKUNUvbXxPlYXhPiQkUC7MakDX6qesuGZHaUup&#10;XoAn19vQc5bL2CBQpObjwz0RHryunutRKlyIOdVA1/oiqmkcppfcpb/2teeBB9/AAoSFxyEgOAuB&#10;wZmauofHQMyTh1/lSwQeRKjWOfRWpOKnv9HHWd9aimiUuJjJ1eexP266l3NTmyaYGFeGch1nVCYh&#10;6BMoMLHeJMO7TgrrAf+enOYuNt0Coxs+sElrxsQcHbEJKOZmRpAbForfH3bANado6NswK7J1GG5Z&#10;pyK3tR8TU7zHxIQiXCzvOcHfGmxvRBijXrWJv19SALFt4GGyE7fPWuNeIrNIU5CsTEnGZ3p+uGYe&#10;gdO6gfAs78d0ex2MXGJx1zEeuret8f9+4orkvmmURYfjpF44bpl54sNbQYhqVomoii17pL0Kt7Sd&#10;8YVhBC6YRyG0aWxNgWHL4GF+FLa3bHGBSS/Fq761JA/ndL1wxTwSl3V9YJLRzRU4gkhHP3xJOucN&#10;PSd8blOIFjr2pySmQ8cmBoYuYXj1/bt4z6UCk2pC0uSAHDYP3HHWNBLad2zxuYsMPWsICjsFHvqG&#10;UnEs7z5OZt/B74p9UPMEkOkeysCZnHs4WWaPkzkPcEVeS4FoDKGlRng/Rxe/yXNA9DhfqnMtsC0x&#10;gVtv75pzI07YdfAwP4bE+HTc5Lw8dAnFK0yAdtinGvLqCtx3iMF95wScv2iMfzwbjuqRAYRY++CQ&#10;aTT0HvngC4sc1I6vMUHs0+6Ch2kUZmZL/TF0jcZ7B5nQzSSf4G4B6ZHheO1aAG7ZxcM5vV0he0uy&#10;zyAeM5HZ1cCmFwce6hOB994ErmgBr/8cMEp7er2UuAC//gDQ4jnmodQ68OGJcwZ++zqvZfWpUlzj&#10;dx7QXV9oz90BD4voqCri/uCBixaRuKrnDYOkTkzP9cPTzAuHH4v15I1Tljmon1RfT1SeZOVwLqOl&#10;ufyAc/kLoxwMrqFU2A3wMNxWi7v6HjhpHQXdu164FtiIce57cc4BOMikwTpmfjhhmIR87uMrykgv&#10;rIydcPxeAM7cdsY1JqBdS62wY+Ah3QA48hHwzqvAI4KBZwEZ28+An/FcUcYYlevgAeDwe+BLB+w0&#10;QQNDf5+8DNQOrWuP04CHdYAHN2qw3X2r4BNQRN8HousATd3LY+DtX0JrQ82S1WHvWx4UeR66KnJx&#10;4qAljnKTze2kTmexDwGWwbjjVUG91CymRgbRyJwFdYyJP0Yhf2J0BP0DQ+ho7UQzrQdTU6Nobe9G&#10;Z3s1HlKgdc5sUQMPw0gPiOYLt/yJjWEBsxJYoGWiqwtVDW1o6qQgTNpTU3YSDpzwRUJHP8HKOi0f&#10;ewxkbA94WEB5agS+86YFHLKE8LiIzsZ2NPYrJObigFCcMyuW9l+lFINYO1/cj+rFwkwbdAyCEduu&#10;+CbCyhE6IfJlgYfCUFFYNM48LJC+7ypMxfVHORAQ5Xllq+ChsyQVP3nfBPeDmiTN7WB7J6raFHrE&#10;7uxEnLyTidbBelw964cK6WgzLpx0R1THslAw2VKIG7ejkDOwJL5JY1OblYjPzfMVzR+sgRZzHsSr&#10;lFvP6NTOgIdxBJcY4ppcLhqCe3nGsOnuXtGCkYkWlA1TI8cyNxSNjzI90TTDHBqZLuhcnIBLqT1M&#10;OltoDYzGvZoMqOxOa0zP7oMHtQaNNebj+p0Y5A+rz8swXB96wzZPANNxyCo6lTJGP/QueMCvdiWg&#10;Xa1/uwse1FowTAFPLwhxwvQ1NQB7Z3+ErrKe5PkJ+MG7pjCJanlB4IHSsM8d4FaIovE1tCS8Q+Fs&#10;6InRdD0KxKuHiOXOce4GYFsLNDEazycUAGdlgI4u0L8Osx1vvzvggV3hO6JSqfwYK0/HiRuJaF0Y&#10;Q0Vll3JP64PueQ8ENj7jSRmpwz3OZUzr6lZA9ZHaDfAwOdiLsjrlBPWV4YtzoZBNTaGmsp0QQpRp&#10;WGi7wyqrb8UkNmek4MLtBCiOTqKmvm/NvWFHwMMiXyzvfAjk8tlYpBXrNQLO2lXCKbcxatXr3wd+&#10;RaAgiiyAn+34gT34gOussoVWLwILpiNYb9GABzXw8ODRss/DY+sMeAe1wM2X1BepMr+DD52lNfWl&#10;GIPleVPMn6AwufL/clkDWlvkyMzMRDcFCTkFi/5+Be1kPWVFnodtC9WqAA9txdm4qh+L0Nh0WDHX&#10;xcT8IDWEwbhL4Dox24cotwB8cM4ZB664wzqnC9NjTXhk7IUjF91hElmFypxUfHKV2pC7TnjriCvc&#10;aVaeXGF5iMLhq8HwziqjibkIwfE01eY1opdZs/sqSnHrnhM+uOqA9y65wrWkBVFOnvjObwxw0bsQ&#10;HeP0jZCsHS9X3Q7wMNZJCotXHO48CodjknpSqQkUZBbgBuPFu5cMKOkttCTI0nBUPwIygSYW5jA8&#10;Naf8bgJuDx1hENWuRrWYR0FoFLTMSqXl15Mdh1M3YlC3BpNkK+BhYawTAZ7xMGSeiEfc15ZFzFlU&#10;lMhwz8QXj9MoDMyPIzEwBq7xFYhMzMK9gHK0q0wM1HR7WrtAO1KJitQenllav0aFNpVlorUA5674&#10;IneNR2xnwEM7HuVaw6tPgIMFRJZb4lFj5TIla6nN86gbKIZ+sRGuNNVinqDdPv8Rble742CBAzx6&#10;G+BZZYOU9SIH3nfXLQ+qvsyNwNXCBboxnSu2MznB76FHGUphR/HVeG8HwrzDcMYmA43roC69GPAw&#10;h3gPD5zxUtB3pvvksLjjA4f0CsTkthASKsrsYCv8uKYfmIXDLKRp6Vl83p6+/bQlrnkqdZYeqFwz&#10;4A+fc0NQbwX/uHASsHEgdYlWhX4hRPM6R+YE+YSWiFtnALsSIPwWELh+QW63wIOiJ3OoKa+G0WNf&#10;GMS1LO1lY93tCPUMw1nbTFLhVuNrcS49PXCaodjXU3YDPKja0VbXCFtrP9zwr8a4sulzw71ICorF&#10;6cfxKFrBvZxFSmA87jgUIqe0EsmV67NG7gh4GGHuon/XA9rELs5N9o2zQOITezItQ7C3BAzuEijQ&#10;wiVKD5VVr30BWBLsnuY6zU0BHhLAqusb1pgkDXhYN3hQgQjN/08K5i/D3y8HeMjCOZ1ENA014YFl&#10;JDKb2hBuHwbDoCrU1/C7i4EoIlG0Oz8ZB7WiycVsgO5FcximUMPdW4XzzFTtVz6Myc4KnDlpC6tc&#10;YdKfw+K80EqMozAqEq8ftcNZixBcNQnCZSM/XCYw6B4dQJSdD85YFvFFsIiGnEJ4pMvRXl+Ay9ej&#10;UUqrwxSpTy8bcBDt3Tp4mEZycCoSaPEJpWnbOllNKJvogot9MI7dDEFQo0pCmEG8QwCMIxqf2Ifn&#10;UBQeiUMmKagaWrlDD7bI8OC2J244JcHQzAkH9EM45s/fuTcPHuZRTHAaXNqMFN8EGPg2LAta80MI&#10;8Y7G59d8YF8yyJUwgZzIRGjd88fZ+4EwCqf/ghLUTHZUS9rgvOfRY4c6YGzgiTvJbWsKczsDHtrw&#10;KM8G7n0CucwhotwCxquCh2HENnrj44x70GtvkTTyPQOp+LLYGA/bypDbEgCj2nzk9iXjVoUXMgik&#10;1yovCjyMt1ZC/3YIilYYEsbhbeQNp4IBtWYvoq2iBLo3XXHGuQSt02v7PbwI8LA41gpjXd8ly9VA&#10;XQGts3a45BCCayZhcI5sJc1sDgWRaQin9jTeLQ7GIc1rTY/0/faDB7Wfbafgf+A4LQxP5F2YqQT+&#10;7V3gGL87+SVwNQjoJSqdII3EgMDhAoW54kjSlR4CBYUEEwQRoelr9mdXwcPiCKID43DyqhcscnqV&#10;+9wiWsqLcFPHBedcStA+s8p6Gm+HCecyrns9HinEULuW52EKOfGpOK/lhtuxrUsW5AF5FSlNbrSi&#10;ZqFyRN0CNI0ob3/8+ib3BedQHNWyw+04Nf+PZ8zWjoCHUVobfiXAg7RrAW9zTSU8AR6KaM1yJSUp&#10;g/407xK0qkqiDdfgKSCZvg8OuoA/AUUAgYSe0ROAd/UOacCDOngwXrY8mNHy4EPLgzu11Zr68o+B&#10;oJ4JkCMsDy171vJAgHA9BpV0nm7JyYBleC78bMNhHFCBgoxEfGaWRwv4DEY6KmF8m3SiqnoYavsh&#10;sG4EE1VZ+PBxJAo7hXq0Fz4mMfCns11KXBQ+1XbjO4qOsH6xuGVTrHRyEwIsq4juRGfs3qYKmFGT&#10;dOi6G760ikNO+ziGqnJxUQIPjPr0FQUP7UVJuO9WjOGxIbgyiaRxZCNoSFhR8gPCccmiSPHSGW2B&#10;jkkIAqrVpbcF5EeG4h0tfyT3rE5IHelshi+dEMMTMvDIIB7Va2iANgseBmsLYOiQhpbBMUS7hOMm&#10;/RFGZ1e+6FsyknD2biZaBupx+Yw/MoWsPNeAq6c9EdOheIlWp8biuH3Zkm/nU6+XIQoKd23wuZOM&#10;HgRrl50BD+0wyrWBV7/C8hD1TMuDon3DAzE4mOGCWvXhmKvHJZkrwtqScSffCnpVtjhbGIXG+ecL&#10;QC8KPMiSo3HCUbaC9rzYLcMpo2jk9ay2qHpw75LXnqUt9ZBed9iM/HjlEpqmv0Zlg9KMNd0I4+ux&#10;iCvIhalLNrqGxxBsG4Y79PUYf2JNr7YCtwc88OHwpvD2AX0YaPWQSlcW8OZvCAZWEfrnyYwvICVJ&#10;mgruBa+fA2KfADseBBD+gfSb4H11KdS9f5G8pOcDol0FD8rB7CvJwJc34kloVC/d0Od6Cmx42kzX&#10;W5qGI4+zoWR7rrkp7B54UDRlobMUZ86HoHiFbmAM1jc9YbOCtjSFMDcfvGvPeWQZK0vDqbuhqFxD&#10;p7Bt4KGWFqtDXG/Hb3ItJQC/o0WhXSwoUpDeJABNUKPE9bONd+nrkE+lV6oT/WqMaXJ8Ym5aYwFj&#10;glUPV/pBXOC6I6CgcnKtogEPGvDwlQBHLxN4KJ+cwsL4ACI8nfH+F54wDa+GrDAFX9xMgGBszzQX&#10;4uKVIOS0EjzcCEZ40wim5QU4oOWC0Eby1hcoNGl7wzGzGZ3dbTSt1qOirQOpATHQtipaCR74FluY&#10;HkM3Oe/VdR1oa2+Fv70PThpnobqmEJcIHipJQ5mjT4QI9/qyWR+2ZnmYQ15QOA6ctcdhPXf8+lMj&#10;/PyMK4JrRuln0odu5cuiOi4ed62KJSF5prEE10k1y1VJOxRaa5OTccYgEVXP8EmdHB7BgJKm2pgY&#10;g7MmRSL2ynPLZsFDfXoyjp+2xae0dLx+1Bg/OGID5/w+9Hf2oWVEIRD3lmXj9oNsNPU04ub1CKXP&#10;QwfuXfBGZKsCPCR5u+HWk+ZxZYvnJ/vhTOqTfnTTWu+fpe93BjyMwY9UpDst4mU6CuN8E1h2dqjx&#10;4RcxNNGJ2ilFn2bG03Ety10NPNA5lxaJx+2VyG8NxNUSUgQI3++mGSN+hUPo0918MeBhEXGerrid&#10;spKy1JufhIu0arWohJvJUdS0qCxlw7DTDUDoCrC7+rS9CMtDcZgvtEKrlyxX0wxZ3T6sRHdj9TDQ&#10;D4dHcAI+P2eHg1zTvz9sjB99ZgfP0rXcV7fL8sC2dJBSVVwMyKn5HaBl4TCFL+YZWrVMD4EPmvIr&#10;/v8Bhb14tQg4bXSwvk2NcC99036krTjvBq0Pd1Oe+yztDnhgNKvufsgHFRvZWEMB9PSSIZ8W60m1&#10;Yw0xEEMAwlfxoSkJ98OVkCo1yubzt4fdAA8TAwOoU23kozXQvxYJ2cgE6pqHlPTGGfgxE7lbhrrP&#10;A98LYfHQdlH4D87U5OHGw3BUrkFr3DbwME6aVCnXWznpX6O0WL11CCgTc1IC/J4+D5Vqa7+VDvw/&#10;+RbpTG8AP/xX4M/+CTDxVosCRpWXiT5QwXtd0yWNidGWZnmfH65NYdKABw140ICHPeLz0FqQjs/O&#10;R6CYUY8WZ6bQI0vHL1+5izNBtRgeqsdjPRdctk7G/Qe0DnDjGhiphfY5H/hV9TF9Qz9CbJ3xzu0I&#10;mDJCzitvm0m0pVn+m5ul1LA4hpzgULx23BUPAlJg4ZmIxx4JMPZIQlp9N0piU3D+biDMA5Ohe98L&#10;j0Ib0UeN5eljxrgeVI7O4SlGdPqqgQfFy21xYQEzcwNwJH3nYVQbOfHTpPxE4sjDMBi5peGebQri&#10;KikUsDSlx+MGLQdNSiXvdHcljn56B289iIdTSBas/dKRSWfB2eF+5Mqa0Ee5tbu+DLdpSbrlkUoN&#10;ljc81Tf/Z7xfNwseFP1ZxOzcOMJtg3HduQqz/LssLglH9APxyD0VhjYJCCgQL8tJRLp44qgR18kj&#10;Nxw2IjdekrOH4XTbEU6Fy2TuxfERFJXXoYMv0NIQL3z3XXPokbNt55cK53gZfSWeLyjsDHgAOvtD&#10;8HqWIbQLjPCbQleUikdhpgs5vSXomF9ATWck3sp5hPvV/tAr94Bdu8KBXJR+RmI6WUSa0vQ8Jsfy&#10;oE2H64vlj3GuJAEtHLPnlRcDHgbgoOcI1xWct0UUBAThln3BkvZ+sVeOO4wsc9kzBWaucXjgK0PH&#10;xF6kLU0h8JELHid0LgG+nopinLrlDX2vFJg7xMIqTi45qopndHZuFH6P2VcmBBVreq2yPZaHJ37l&#10;Ni0Of/nvFMhMGfmG2lwfUpDEM1PKqErNpI31UzA7SE3wDTqnGtDCYBBChbES1S1QKNS5yqgKcl7A&#10;cy9dIo2JmuD3+H/m075F6r+8O+BhHlWp6Th62x+PuFcZ2cbDm4qH+cFm6Ol7QUvMCdeTAcOkd3E9&#10;jXe2Iqu6A4qlNY0gYxeYxquD9+fP0G6Ah67yQpxidLl7bLuZfRxsktm+8S5YGJHGS8BtwnekvlsB&#10;6hmudZYhgnNkcgxwPud62+Dk5If7TgmMOuWCG2Gta7oLbBt4eHLYwggY3joBHGWkLn3SkkTci3ZS&#10;kApInRNrT4z/DK1cMfbAz0lJmlPtcPwiik7TN9zFA8SIX/z/A97ni8O0eCWv9fhAAx7UwIOBOm2J&#10;TmS+wa0M+VmvqftgDNzpGOrOfuxN2pIHH+gpDJBvnZrZgA5ShMYZKnWaVJmi7BKkVHXz2Z9CV0MV&#10;7BgK1DyoEI0jU5gd6UF2ZjVqugcZapV/D7TRyT8J1mFZiGBc/hrmJVjK88A8Dp10BvXyTyZoSISZ&#10;VxLMCCBM+TmeeQpmGVM8JTENBk6xcIgpoXJshprYQeQlpcM1rgzNg5NfWfCg2EXnIK9sRQ1jyCv+&#10;HEVqShaF7QxEFS9rpQY7OlAq61ui80z3dSEmMRuOIRSkAzJg7Z+BrDaCh4EGmPumoLhXCDnzqC4v&#10;g7FnGkOEqvPSn71/bwU8KO66yPXUhvImlcZwGsU5eQSTafDPWA5/OT/ai+DgNFgGFaNuVCWQTaKq&#10;UI7WkWUazCKdsF0DYpHYNM9wjuWMA58Dx6BMWPumSg7XLwo8iHmTdSTgUXUUMhnKWOr5dBXMq72Q&#10;PCreqvOo6EmAUU0ArOkvoE4266dmu7CvTamBpODUnwHj2lAUTq7tVfhiwMOENC9to+omLs5zfSsq&#10;6kdWaHwnGQTAOTAVFr6lqF+Hs7QYt923PMygoVSOBikxxXJpry6DhXcqHCPqlgCR4tsFtNe2oaJl&#10;PUS57bI8qLeMklq6C6Mm0Tn1EYU0I1Zf8s2FABdBTW5IjeLkTvLUTcX3pIm0L2VKYPMJHkJJeVIt&#10;wiFaL4xJM0mkILhG2R3wIBrBoAoFBTDhXuWV3Lq0z4131MMpQLGeGpV5HkTUrwfk0XdI/ZlVzGXP&#10;2v5Cqq7uBngQv9VaWQZzrifnyPqlwFgLfJf6hKbisWcBSpVtnu2ugqlvGsr7FPvgZFcrvP0S4ZRY&#10;jf61Ix1jx8CDCBJrZ8I1RYtCt3JvavSnFcFW8qFeKj20BCepO6tz/8vhWixWWSpphQgntcmUgGLt&#10;4Gsa8KCGHb72wDhmKcO0mQY87CvQtOfBA+Pnj9PiME8QIXIqCIqQyBQ9R2fneWaYFhmnJ6bExstd&#10;ipGZpiUa0TjmeL7IED0yMoJRwWVkvghF9mhFpuqlDNPietKhFGTblXVuktfTKXp+Xhzn/RdmqGkd&#10;Ufw+owWxAUw8J/7+aloe1npxb+b7hb5OZJUSKD6ZXW2dN9s6eFjnD633NCYgKiyuYr6AtTW+q91y&#10;pywPq/3W4nQHsrqL0Ti3ubauZ0heDHhYT8s2f87ug4fNt3U9V+6I5WHVH+Y6yyOHXL4WGXE9rV79&#10;nN0DD+tv43RbI1KrOrACy67/8l10mF5fo+Z725HJ5Ktd64ue+9RNdw48rNL+VtKaclnX1nOsr/Or&#10;nKWxPKihB2MmBPnTv/xr/O03/h5mtrQ8hNDy4E/LwzqqZ0A9nqxPXcdz1nOv550jfmOr9/gqXi+s&#10;Du6cx22xPLymg/90Ixxfywe+JsK1brZmzuNrvm04fIcaA6k8Ldhrjm11TEgxbu/Bf/7hRfgww+l+&#10;KTnlcty2W9up7WXpb0fPMM4b0Ul0n5RPdVzxI/Lv91M5ec+XSSg3KTntwYG4YhqM+lZq+/dByZM1&#10;4//67lmU0PKyX4p7RB5cGTRkv5TUwnrSnJgFep+U7x54iEM3yZrYp2WGVK+6ujrmz5pCeHg4vv63&#10;38Af/enXUVZWBnWjg/TZ1NwLfyKBh29uGDz4BNfDK3AZQIjP3kHLgr4Q+r15zqqCuxJ4rEeoV/3O&#10;es7VnLM83tsJHv71HX380cem+K83Q/FfrwduvmoH4/8574l/O2QMbfMQaJkGaeo2j8ENjutJ+hH8&#10;2S+v451LDtC2jNgb1SoCN1l1NtkesWm/8oXF3uiLsg86W+jPl/f98NOjprvWn5tWkZse+/Wsoe9/&#10;YoRvvq2/a/1ZT5u2eo4AQxcfBe2bPv38+GN8ftdnd/rD9abN52Orc/Cs6w/f8sB///erOKbnuWO/&#10;sdG2i/1gK3vcWxft8eYF+z3THzF/W+mPiHr46knL3emPtN5YN/l+Wc91f/UbHZzQVyk+9x+C2BB4&#10;MDCOW6ItmdPy4EfLgye11WvVwIgGvPlOBf7Pt0rx7e+WSfXHPyuHrVOdBCC8CA4EmDhwqBLXb9Ug&#10;IJxJh5T3DeTnK9er8eW5KgRFLh9f7TfF77z/UQXu3K+Bf+jzz12rzV+17yXflW2yPPzTe3r45h+c&#10;8ZtPq/DKJyWbrq9+UobvvZ2G3zP6TWxmKcKSihGqqds6BjHpZXAITMcf/0yLwCwEcdnV+6I+dEvE&#10;QR33fdEXMSfOoTkSuNsv8yOEhH/94MG+6Y+YlzfO28Evrmjf9Ol9LSfY0g9pP6y5R9wP/suPL+Gx&#10;V/K+6I+Yk0vGwbjI8Nj7YX5EH4TV4QhzMe2X/vzdm3cIVpkNfZ+WDYEHQ5PoTYGHYAr93/5OGS5q&#10;VcGGgMHGsRZXdarxEwKIAAr5AiCYWNTi8y+rKPQrHLDF/wFh9QgiIBB/u/koQIovrRNhsQ0Ii2mA&#10;t6Ao8TtxPJR/x6U24gc/LJPARmBYA6/neTw3OEoDJNYCQ9sJHv7xXR38y3vheJfht988N7vp+vb5&#10;Rfz4UAeO6gr0Tucl+jeIhG6aun1jIByDG1u6JNqSZxR5ZvukZJY0QteGzpj7pLR0DuKsYcA+6Q2T&#10;BWu74oe0KO6n8gW19KMT63d43et9v2wSjBq5CH798pfs0ib8B9KWCqtbXv7OKHsgKEvOYSI88v4o&#10;Sfm1uMsIYfulfOeAIQ7R4rVfy/aAB0Er8qeQ79/4VBXHBQD4wY/KYWBci7C4Rgr0jTAyq8W3vlMu&#10;WROE5eGd9yvw+lsyPLauRTjP0b1bA717NQQc1dJnUcV15rZ1+N1rMrzxdoUUHcgnuAF+BCBvv1eB&#10;Kzeq8ZvfyXBVuxoxyY24oVuD3/6hHMc+F1aLRjULyeptXa39+/GYmBPJ/0TNarS94OEm/vndELx1&#10;fgGvnRnbdH3j7BR+eFBODbInFuYmMfYSOiTv9bwPW8vzsHe3xT3nML3FodpNh+ktNnVdl2scptc1&#10;TC/0pN1zmN75bu5Fh+mt9nq3oi1ttZ3rvX5XHabX26gtnKdxmFbzfDA0XY62ZG6XSaG9jUKoEMSb&#10;4BskQ2h4MkLC0pZqcFgG6Ui1CIxsksCDlk4NHNwbpHpDrwY/+mk5gqMb8dZ7lTj2RRWu3azBq7+V&#10;wZVhQz85XIn//ifFEo3pAD+/QdqTV2ADXvkNY+tfqMbBo1UEG5USKPjok0p8fFBR//wvSmBgUot7&#10;D2sJMipwmxSm9z/i/QWAiBLghm0NLkNIeMqKtqq3ez9/Dg1LYWbwSgnkiblTVQ8B/vh3ecXWM0z/&#10;47sa8LDXQYOqfRrwsIW3wy5eqgEPuzjYm/wpTbSlTQ7cLlymAQ+7MMhb/AkNeNjiAO7y5RuzPDwT&#10;PMgREFIAARa8A2vgE1iprFWSVUEAhH/7YTn+99+X4jvfK5coTD/6qYwUJlKTwhvxzX8sw7nL1Xj4&#10;uA5f/6sSmNnU4dCxSvz+DRmSsppw9EQVPvi4Ujr/X79VjtjUJjh7NuAf/6lMAg/f+V4ZLRl1tFg0&#10;Sfe//6gWZwgwvv+DcljY10v+FgK8RMQrBGYBaIQAvdzOr8ZnMTchYanwCy6WQJQGPLx8oVW3G5Ro&#10;wMMu77ib/DkNeNjkwO3iZRrwsIuDvcGf0oCHDQ7YCzhdAx5ewKBv4Sc3DR4saHnwp+XBS2iv/RXg&#10;ISg0j0JpM4VSIaQ38jtR6XNAAV8I73ce1MI/jN/5CapSg+TULP7+x38uww9/XI5fvSrD629W0BG7&#10;QbIiHDxSiWSCh8PHFeDB3rleAgchBCM2jvX41rdpueC9f8h76xvUIjGjCb94RYa7hrWS38Nf/02J&#10;RGN6VaIy1Ui+FeJ3pTYr2/hV+l/MTVBoNvwJHjwJHlRjoZhDhRVCtqctDyI53BjGxpaF/jEmjFP/&#10;e73C9dgT91G/Tnw3wSR0E885Z72/s9fP04CHLeyeu3ipBjzs4mBv8qc04GGTA7cLl2nAwy4M8hZ/&#10;QgMetjiAu3z5NoOHXAlIqAulKvAghH4h4AtLgTfpR6rqS5+F736fFgL6Mghfhy9OV0nO0R8cqMSH&#10;rAI8fHqkij4RlXBwrWekpnKJvmRsXkcLhgI8/Ogn5dAmDUqACmHhEL9z9iKjX9AvIimzSfK1OHeJ&#10;TtS0cjzZtq/S32Jugpih8+UFDwrQIAEINf+HzSRnE0nlnhTsxX0mpyYwPjKE7p4+dPUNYWxygpmj&#10;mUxui/4W4t4T4l5qiem2es/tuH67wMP09AzGn8osvMjxZBI/Za6xxfl5joE4bwYT03OYX1hgfWLH&#10;e05esln+xsTMkxesvmNu1edhljGsxyZnhZv+s8vCvNQ/0Z9x9mdO6s8THdimPGs7CR5mmTBxbG76&#10;OX1dxAR9jsbZ3+XCY0yO+GQeufnF9c3P7vs8LDIL/SznVMzXLGbm5qW5et70LMzO8txpaa2up1e7&#10;Cx4WMcv2KfrDpJhSf1St5NyIdj/xrMxL/ZlZV1/EPL8Qn4dFrrEJZvKlUoiNZRqfGQbKUM4S1yAT&#10;aax8HmfWl+VrL4AHxfiL9TS/+hxI+wmfRa7PWVWfn7P9vGifB/F8jE2tI3X0OoXaHQEPXE+T3KfG&#10;hM8kg63M8u+5xdWe+nmMM6Hs7IqvFrjHrdwXF3nt/KrXP91Jjc+Dms/DQ9NYZbSlb8LSPovRjNoJ&#10;AoRA3ozAkEIKprnSZ3FMvQZFNEn+B4bGdRTgm1Z85xfSyEhL9fjev5XjOwzheupsNcJjm/DZySqc&#10;+LIaCWlyhmmtlqwPUYlN0NKulWhPAowYmdYjkPe2JjXpxz+TSfSl//GNUhiR/iRAyoFDVfje98vw&#10;i1/JYO1Ax2r+1pNt+yr9LeYmOCybVqISAjD5irEQViIxFnvV8iCyRvfV5uLoeSfYZHYz4tIUk0T3&#10;IcojFhZhNRheUGSeXlOgHmeW6vE2OJlFwa+gDROzE0tAZHJyEiP99bA39sYnFx3w9jVPmETy3jOT&#10;khVizXs/5/fHx4bR2daF1u5BZrre2r220o4nr90yeOA8VCYl4kPG6P7gkgsMCODHhAzD4zEBIfjo&#10;lB1O2eSil+/48boSfHHbHQdveuLYNTv8/II3olpVSbVmkOQVA4vY1qdfrMziXRgXi2MXbfDODQ/Y&#10;ZPRirZg2mwcPs+goyGKELze8c9EZ2j4ydM0svyD7Sgtw0ygT7eJd0VmDq4ae+ETHAyduOuHnpxzh&#10;JKPQI5UFZPknwMC7BiJv+aplsAGGhgkoGFlbANoZ8DCDjp4YvJOjhz+k6+BkVSraCPDUy+LCIOJr&#10;bfCb9Bt4Jes2bHpHmGN9AWXNLvhF6lm8Wx6GWqn5Qwiv9oRrlzQya5ZdBw9zQ/DxCsF719zwmb4n&#10;Xvv8Mb7wrcakSi5tr8Rdo1TUKJfjSFMpTlxxwsc3XHHSrgCdlGHXKrsLHiaRGBEl9efYHS+8c+ox&#10;PrItxNDEKKK8gvD6VWccvuEPn4pRzhfl8cYS+g964IOLVjjrUoiWqbXh0I6Ch5IQ4D1zYPoJQW6w&#10;FPjyI+APfwDe+h3wD98BYuVAWzbwwb8Dr7wOlCgzUee5AVeD15oW6fvdBg8zLTLoG6WhTvk4DTWU&#10;4PhlJ3zE9XTKoRDdT+USHICDjR/eu+CI9/TCEVo1sma/dhU8DDfByDAeuYPiYV/EUEMxLl5z4jvS&#10;H45Fvc9M1KzaL1vX7A2wI+BhqgbXSgzxh6w7eCtXF/+SeBG32lcmCpyda4Etz3klVRcHq9LQJT0a&#10;E4iqeYxfpZzH57U5GBDLdKEZjuXeiBkeXkdvAA14UAMPRmaJmwIPawno/qGNcPVukPwYfIMbpbra&#10;NT48LgCAC88T54vrxHnifzefRul6Dz/FMRVQUB2TzlUKyGu1Z79+/1KDB8yipzITr//2Hj6wTEHD&#10;BDexuV74mgXgloeMogu1CtNCpORxAo1pvkRHRscxN8tji9Qgz9CiIDRZUunE45u+sE1vljSqwoox&#10;RuAw1d+Exw9scc2TAuPIBAaba3BL2wE342swziyKc9RCzEyOYWRkDDO87+zUOD+PYmpG+bsLM5ga&#10;5+/y2KRoy6Ii+/OC+H6uB77mobCMaaTgO43x9QCdXThny+Bhqgf+XulIbWPfR+S4fsUXIe3T6MpP&#10;xefG8ahr6YWpsTtM0nqxqNTUT3LMc7388LFBDtqVMsxoezneePcBdELkT2mDR+vLcP6qB8Llo2ir&#10;LIVDcCX619i+Nw0eFkcIelIRUTnCOeyF0S1vmGf28cUxhbysZBw6YoxffxGDJvH71PROSdaQGTTE&#10;RuCDG/GonFjAwnA3wiKD8cqrRvjCVvYMoDOFaD9P/OBdV2SPry3I7Qx4GEJ0fRAC+nqonevC/dyH&#10;0G9tVANvBAltLngjyxW1M1NoaKfQnesI2XQbjHJskDJYAf0iG1j29mNoNB8PyjxQs07L0K6DB66q&#10;WVoeJqZmMdAmw6UL7rArH1SstcVxeNo54KcH/VGhlGWL4sNwkjmIppgxeorgce0ZAnYXPCxyb1P0&#10;Z3RQDoPrLriX1o3hXr4HvfLRyOP9smx8dj0BjSOc25uOME8fpIKlBwb6DjBI7VqzTzsCHhYIrqOt&#10;gO/+E/D1y1IE7hVFWB5ooZUsDAkM5fvTC0AfBWmDu4BuOIGEDXA2SBLucPczIK9jXYLcroIH9tHF&#10;yg4/OxyIKmXrcmND8SVlF9V6elL3PdtWii9t45DbOc2uz+0xy8M04oO88YN3nJEuMM1iPyxucr3F&#10;dWK8sx7XTCOQ1PCEimR2HDmZy/sl4d+aZUfAAy2hU3xvj9Pq0Nrtjz+kWSGO7/rlMo/cBjt8nBuA&#10;5slheFNRot1Uh+GpIlzNckPZaAlO5Togntc0d4XjfnUsutZhFRL314AHNfCge8cCf/b1v5EyTFs6&#10;0PIQTstDEC0PgbQ8hNLyEEbLAz+LYysqhXkh+EvHhFXiye/5ty8fLFF9lOeI86VrxLU8pv5Zda76&#10;/STQobyH6ri4RjqmAiOr/O5qbdmvx8TcLFkegmh5UBsPL+W87FnLA8FBW2kurmkHwdg3HkF8aSxi&#10;EIFWwdD3rqR2dwr1+Tm4escbF8zjkddF4DDagYiYLJg8DoFNfAOGe+pw3zwA2naB+OKcPzxzWxXg&#10;gSby2dkxlMbG4fTdWNTyxbtAkDBDTk1nVgx+ey0MFQM9SIvMR3JlD88dQFpUHmJLOjE/z+tS03CB&#10;yWC0bFJR1jeBuekJNFB7ffWRL7687ws3/k63XIYzBx/iFxf8kdg8iMnJ8T0RenbL4EFtG17oq4eO&#10;fiiyuoeQ4BYJ0wDFK6MkOA76dmVQ6eTRX41zNzwR06zUuFMwTwsIw0dXvWEZ2iRpSpfLAkpiEnHH&#10;ogQkM6y7bBo8qP/CWAceGvrBS2g6JwYREhQDc/84XL6Vikb188bboavnApcihbZwtK4aTsGxMLSI&#10;gL69TIg5T5WBulqYWHvi40vRKHphlge1Zs224G6hMaw6O1aAh+ahSkQODUknzk1k4lqmEVJGWwke&#10;bJE72oCHJQ6wpACR2GgPRz5z6y27Dx5ULZtDnI8vztqXLVmEuktJdTXzwGGtRNRIi28GoXa+8CKA&#10;3EjZXfCw3LLypHAcf5iOoSck0taSdJwzTEXH0ACSS1rRo7SexFs7QZ/7/1qEkx0BD8MU9q1vsT6g&#10;FcEUmHoGcYxgFqffA1xKFB29yWvuJgBpzsDFeKDSAngsQMT6ym6Ch67iEtzmejpyNRF1EjiaQpCN&#10;D3xrlnbApxrdnJ6CR9456F0PSlVevVuWh8HGepjZeuKji1HIF4/EQitua4UhpVfaFRD0wBcOKT0r&#10;+jTL92WQ2n4pKVvWKDsCHlS/udALg0I96MpX7Nz8dgJhFY7Qq1fAvNaOANwsikLtRBmuZ3uibrIa&#10;F/JdETnACJXVjogcXttKrPpJDXhQAw/+Ab7473/x1wQPf78x8PAVF9r3Chh56cFDcRaF9GRU1pVB&#10;xzEF9f09CLcLxYPAanR1lkFPyxXmMUw06OSHQ49y0DlSj+vnTXDKOg9l1dWwMvXCdc8CREXH4N1P&#10;LGGT30lBSbxCRR1Dqm84LjzORx91xYICNT5BYNFcjPOXw5HfxxwjOt4wSxIG2B7YEKQ8iq5DQ3UB&#10;7htEI4ZJyQKdg3DaLh/t/XW4fcWDmr4aFCYn4+zDeGQ2UVjUdsYpiwzUDguH7L1BXdou8NBWnofP&#10;T5jjc69KjNICE2EbAeNwhbG6PCoO9y0LMaDcVStCgnHNrQQq429rQTYcYksRQQraQ4LYlULNDJKD&#10;Y3DUkIK4hTsO6PojsolJ8tZ4EW0VPIw0V+DyeUscMM+iFpe/ptQ2LbTLoHUzCfVqv9+ekQAtixSo&#10;sNDcrEICqIpNho512dPgYXoYQX5JiCmQwUg/FpkDT3EYnurdzlgeFD8zPpaPL9Mv4pVCakrnniW9&#10;TCO42hQfylIxRu1waZM9fp5yBm+XRyCrJxcPKyJRNzOC6tF2jK41OfzNFwUe5oZaYHzPE8GtilW2&#10;SE28p3cKEvNKcVc/ETIhG1BwNSE98sgdV9KWCP5zup/Bk145TS8EPJCO5WLoCvtydW3qFFLDYvDe&#10;UWsYZveuUO5PkY51StcP4bVrA70dAQ/0zZDKQCbBAwEELXWrliJSkk6ewdImUcXkYW/+FPjVm0BO&#10;CWB4GyioA2qrgf61Qd5ugYfFkW64cT0l5ZXgDtdTpUThpBLijCOO6LvhwA0/eOT2PLGe5pHlF81w&#10;9bY4qOuKq475pJWtBe2AXQEPs6MI9VfsVcZ3Y5DWJ9o1DHdDNzwIk6O+Roaz5x9CN45UYrWJXFDu&#10;I6r9smGN/Vp8vZPgYaA/FufzbZH31Fa7gOJmZ5zM90bOcDscSy7jl/m+tC5MI7bqEX6Zcg6f12Uh&#10;sy0ORjXpaCVVunqse03arOiPBjyogYfM7Cz88Z//lQY8vKRgaCV4WGkheiksDwQP567HkWM9ghT/&#10;KLhl0j/GIRxGDA1ckpuMz++lSXSWKZqAb10PQEZTPe6TE+xRNYZFeT4+NgqlRULsHl2w0Q+CO6Nz&#10;VVeVwTkkC+GFTGDoFIjj5vm0Z6iBh6YinLkUhrw+OezuBcI2TfAle+H8MAh2sTVIigrBb7TDEJol&#10;g7urLznFbkiqa4U9rQ4PfHMREp+PmPIuMpj6SFsKgRmznU/tJ9qS8qUwT2pWf6vI1RKG5PZeRDhE&#10;wSRCAR5k0QQPFkrwwHEwexQM1zwFlJgdaYFfUDFGaF7OpUXJLOJJzvwsEn088UP9BNT0jiE/LBgH&#10;DBLRtIYCaKvgYZGOmgM9cty/EwCH/L6lF+NwXTGuqIOHhXH4OobBKOpJVu8CCsISoGPzBHjgG7ax&#10;Ig/+yWKlduPhzTiUruXAwTN3EjwsLnLuJkjRy3sM485VfE5o84mpMsIvc3xQviTTzKKPIGiadDzL&#10;Ckt4thbAuswIr2Zcw836ymUr0zOEhhcFHloLM3DGKFsBZEk7qyBwDcsljJ2V445uMuTi+GQHXByS&#10;kdw4it7BFljrRSGlTV04X71TLwI8jMu5P1FIbVzxPCxiioqP+uw0+hglKX1SqB5pKcfZS44wyVpf&#10;1ujtAQ9sWGEMLQguQGqFoMsrSlMcwYPB6uCB6xE292lt4HXqZYyzNsgaZwSY2gKurK/8GjikB7Q/&#10;HwztCniYn0NZXhYihHp+ugm3dVMg5bOmZdLJIQWp8jGup2ZY6UUjrUOd5jODvNh0OETVo2+QSiy/&#10;BFh5Vq9qsVQfjt0AD83V+fBNFCaGHjy6FYtCpRl1rr8RBvc9cc45EY8M3GCTpG6xXG6lar98seCB&#10;QKDeBeerCkh+XqUsDhJMO+DdfDPolVtDp9gb9WKf4zrsnR7BzDSVgWW2iGnPx80CPbySoQuztk7a&#10;J59fNOBBDTzIZBX44z/7ugQerByy6fzcQUqRcIBuIW2piJSYPOmzOKaoclKGmjV1G8dAjKl3oBjz&#10;9dXluVDMk4K2VErKkvo8Ke4lzt3TtCUJPMRAxogUU73NcHb3h95dCuTkwBdlJeHEo2wK/vMYo3b4&#10;wS0/JNfW46F2MCLIlZ+oycaH+oHk5gshoAduDyPgk95AHnsarpuFwDixCgUJiTinH0meI7cF+kiI&#10;yDHy5Aj89mYU5EOtsBaCZGYnrx+Aq5ECPCST2/6j85544BqLu3aRsI0qhnx4FnMDcri5xeKOuScO&#10;6kWgqK0dXo+DYRxRz5fC1P7xeVixf5I7ftsPwZXdSPSMgjHDAYtSGBgDfYdySVuz2F6FS1ZBSOpS&#10;SBGVUcF4l07V2vYxOHbWEr+94IWIanVN4ixSAqKh5akwNy+0lcHA0B+5aygbtwoeFN2aR7SZP8zD&#10;W5a0t0+Bh6EO3Lfxhmftk6+l+dXBA1eo1XVjvHsvCrctffCrjx7jnEcumtZQBO8keFD0dZEg1wwG&#10;9bInXorjSKi1xZsFLshbhWIy0B2Jaw3pSGoJxo3iFIyiGboZFkhdwyH3RYGHtCAfXIhqVnR5qhMG&#10;F4zw0cNo3DH1wL9/aIYbQSXoWCEVDMJB2xu+5c+mnKgegRcBHmoSQvC5b9nqDqvj9XhwKRB53PKm&#10;W2uhc8sNxpmta1rtVP3ZHvDA5yKaQr6WFuCVpjDyivI88DBNcPPgXXo5r6TCSNdNch8wMOTGkQ/8&#10;Wpt/cyO4xP+Ns1TNXvX/3QAPiwzEcZda+I8fcT2ZuHM9mdOHqwxdK4DdAOxueMO/8tkPfEVUDPQe&#10;F6zp17Xz4GEY9jomeOdOJG5b+eIV7lVnXLJQv+JRGIXznSB4FqrsyiuHf0+Ah/kBmJfdxZ2uweeu&#10;EfFlVbMfrpYk0odyudTKvaHXXoKYagYEqS9H/2Q+LtEPrGYNipkGPKiBh/Jy2UrwEEHwEEzBk4Lo&#10;EngQQimPSccD6+DuW0lnZlbxv6ZubQx8Kijg19GPo4H/13OMn1+F07hqLlTzJIGHUIKH4OV5Unyn&#10;mLO9DB5aC9PxxcVIlExQ/UHhvioxAN/6hRFuhNWirbkAWhe9EFbTh8LICNJbktE4WAe9C74IrBmk&#10;E2sj9LQtcSOkHjUl2fjogBke57TzRSqEWL7R6FQ9N0yLwWMHXLDPR1V7PxrLi3GZESUeZlB/tDAE&#10;fxNnXGKkjEZ5FbTO2cEgoR4V1GTeMk7lhjqB1uoy+PmXoqlLDhe7FGR2DBPIMLP6JT/ENrbCj0Di&#10;rFU2mscYvUktV8V2Rk/a6L22TFvql8PImmZt+RDaOgjWHieisH8OfSWZOG4QgexSOfRp4rbMVWzc&#10;3YVp0DaOQJVS8Tbc3YOMjAqEpRXi1g0nfHKXmviuKVpqFGENRSjQoapy3LUIQ1bjINLpG3HCnNGb&#10;1rDqbxo8THTDzj4ePuU9aO1qg5VVHCJLh5YErqGaApzRovVL+W4ZkzN/zX1vZD71XqIjHjm/V8yK&#10;FRpEKUytCAVI35zyJsSlM2klLTLvHrSHSWoD+tZQY+0IeJhrh5nMC3a9crRMNPAF6wH/HjrSLnDs&#10;5+i7w7Gvo5P0K4l34T3ci/6pPnQITZxSezxL7apuuRvCGNq4s499LQhA9lAmtLJdUbCG4/SLAQ8T&#10;8DGxh3WeUjRYmEB1SQNiOBfBwZF486ATaQttGOpoxAPrZCS1cU23VuOBaTKKVA4DzxE/dh880H/D&#10;3gUPopuXwG1XaRFuOuaikn5HdSX5uGtThEEK42Y61jjpXI4ORpvr6h2mQ+jatJjtAQ/PGLCGKOCH&#10;pB6paEvjfIBmlW3qLwSO/QxPSWcMhIEgM/pLCBAiB167RAoT6U+fEZiofCOe8XO7Ah7mx1FVrFhP&#10;gYEReOOgM5xL2zHc3oD71rQ8dIj1VIX7XE8lvbOYZ6CFcfrXLQrLXkASTJnEtrVrACG+CbCLanlm&#10;BCNVF3cePEzRSiqX9qrw2Hi8z73KKLEePfTpS/ZKRkhJP+qKsnD4XhjyuSEvKkPRqq8s1X5Jgtma&#10;ZadoS7PTNXiQcxOBI8vEqgX62Y0xNCtbjfruJNjUZaBuvBm3Cu/gZtsywJ4aL8HJEj9UUt4oaPSE&#10;jiweqVSYXMoPRvMa9EwNeFgPeKAgugQeVEJpSAscnIhIPT3h4xsAbx9N3coY+HD8PDx9kJqWifoG&#10;cg1FrX9G5XcNDU0oKKxWgDgVmOPcvLTggSbErqoSGFtlooYJ3KanJjHd3wrzh/Q9SJRjbm4UedGx&#10;OHTeEZ/eDEBo7RDmRpphb5mIpMY+Oj9Po688Fye0nXDsgRcu3KGfQkUXI+Ush2qdoKl/cqwN3tYB&#10;OHjJAe9o+8EhVY5JbjIiolJ3WTbOatvhoLEf9EwTEZPXxognQ0jli+KTCw749DY1SoW9dIYeRXYY&#10;AQyF4Y+07GEYUYtR0mBq0pPxxRU7OOX3SDkfNpPcbqPgYK3ztwwe2K+SxAQc0XXGhwyb6L8UwYah&#10;7jxD8OFJJ2i5lSpC3bE0FxXCleFPV9NTlcaRzpMpeeFhlmFQzXyTUa7gl6AhLxPnGN7103vBSGhb&#10;26tw0+CBgrOcv3XqjjPeIeizS+9YCjMvWjJGDa4VAaQq2N8AgaSLUz7annqRLKA6owD2BKsSLqCF&#10;wpm85mSJx6Asiz1wd8hD/douDztDWyJglndF4eO8m3gt/SEettZJgGFxsgLm1V7IZczd9DpD/Dzj&#10;Ft7ON8BrWTo4Igteam9rXyosajNJvmJZHKBDKC1HGTdh09W9ZiSfFwMeKJg5JCKjdRWkJsI3OxYx&#10;DhsLc17kxcbi4C1nfHwtlHvJyLq09bsPHiZo4UtEdPly6MhZCuGBHgEM4eqCz+4loYTWotlW+u9o&#10;W+EjXR98pueJQ7c84VW6drjJHQUPnXnAeQ+aRJTPgv95kt5rFH/0EjxcoEO0MiLr0vMyR4uRlik3&#10;ETF/XKhZ7sBvfgvo0LKxhqVrN8DDCul4tAWOjsWKZ4PrKScqmu8lZxy4HobwulFpPQ1V59HHq4Bh&#10;rBcwwn1E18gVb170wG0qW4fWEdFn58GDeo/64OGQixppvhYwUJ6PL/Rc8TYt+/4VA9LzPtVWCVPf&#10;VFQNLV+n2i/XE8B5p8DD5FQVnMpDUKlmARodTsG96gg0cO+dniYFq5ThXDPu4CTDsi77bM2jvDUc&#10;tnIRkIW9nmmGQZkBfpttiOBBKrhWTPjTf2jAwybBgzepOs6ugRRiq9DZ2Y7WthZN3eQYtPG69o42&#10;dHAc6+pqKJxOMOIPw5FOkz3/jCrChMoq66WEevsBPCyIJFVj45hSi1I0xr+npynwS87HY9K4CEfk&#10;cSYZmhLJ2JTHxpVafiGwi+PjEvjguato/8dp1RC/Mc4ITOK8KV6jul79uyleL/0uzxORkyaU50/y&#10;t8fU28J7qCIrqa5XT3C3lnC/099vGTyssYFu9uuFwVaEppSiVk1btJF7bRo8bORHNnLuRB8SUguQ&#10;1722xne12+6I5eEZ7V/kSzKshdr2ybVB2kaGQP3cFwMeNtva9V23++Bhfe3a7Fk7Ch5WNIpiWAaB&#10;RO76fDE2059dBw/raORMWxV8MuroO7SOk1c5ZXfBw9ptXKAVOji1HA3riZiwyu12Cjys1vK5iVJ4&#10;ttAxfR2Km7V7vvoZGvDwDPBg7ZjDRGydpNDI4RPSyjCt9HkIz5M+K461wMUtmMJuFQbo5CQScGnq&#10;5sZACL3tDKHYxuQm1dU1zCMwIo1pX3/fqrW3j0m0qJkvK6+TwrH6cD5U8xQSnoPAsNKleRLHpe+C&#10;Ff/LKhrR0iJHZiY1it3dkMvl6O9fK6r+8sMzMj6Ff3z3Jv7lvXAm2QLeODez6frW+QX86FA7jjDW&#10;vqAWLTC3wgK1OPOzNDdKVfG3OL7i76VzVOc//b3iPur3Wr7nvLinqq44R+34iuuXjz/VttXat+rv&#10;qn5/d/8XWqT65k785x9egkcktYF7pcwraEubLemkD9yyjtzs5TtwHbNtk9q2lrbqWT/c3DGAs4YB&#10;O9Cu1W7J7NpYO4LNVhrzCZNl/fAQ4/jvo/L5XR8ML+WSefk7dsk4CFVNDJm6G2VgffkaNtuUTEbD&#10;+w/fPYuCSqW/y2ZvtJ3XUfE1pqJqbeK+LmE5cApl8ry9UmiFHqc/4mZLYl4N7jowqtaulHEattYO&#10;grCVpnznY0McZmLG/VpmSLurq6vDFHNghYeH4+t/+w380Z9+HWVlZVCDDYqP6j4Pa4IHUmTcPcJQ&#10;z5jnIwx7qSlbG4Guri60EzxUVlZicGiQ4GGQwKEffQMEEGq1f4DHCCqEtru4pFoCD0sAgcDumeBB&#10;CSK2Azz80/t6+Lvfu+HnBxrwkw8rNl1/9lE1/s/rWXj9nD2yiquRlFOBRE3d1jHIKKyBV2Qu/uhn&#10;WrhpRR+Fsqa9UWXNfNG3IHeT7bHwTcMxUjT2TH/K5chnf/I22R/f2CJ8oOW8S/3h2MtaNz326xnz&#10;3522lkIZrufcl+Wct0l1jEyX7Zs+HWDiObeI3N3pT1UHsmXyHfstK990/OcfXYJdUOaO/cZG12lO&#10;RQsKKpqRs8k94YZFOK6Zh+2Z/mRvcc829WTERH2fXelPTjnHnnWzY7+euf77t/Wld9B+LZsGDza0&#10;PATT8uAnCZ2t5NIXUTDNkz5LxwgePL0jyM2vlZBJMuPdGxsbw9DQUKr29vZPjWl+fr6EWp4sxcXF&#10;kiZ8PSU9PR0dHTurxVhPO7bznMXFRckK0NnZiXJZuQQOhOVBWBj6+gge1Ko4Juo4MyznF8qkBHti&#10;PlTzJMBDEC0Pqnla/k5xzraAh7f08c3jj/GqaTB+tYX6Cq/90V1vfP/gI1w08sdZAz9N3eYxuGAU&#10;gKO67vjzX10nSLPFJePgfVE/ouDz75+Z7Yu+iDkRlJgfHTbeN/357gFD/D33if2y3kQ/fsB96hST&#10;Qu6XPv3kiAmtvh77oj8fcz/4k19cwyfabvuiP2KNvXbWFn84a7Nv+vPBVWf8krmC9svz8/VXtXGC&#10;YGi/lh0FD14+kWhkqm9RXnvtNZw6dQpGRkZS1dbWhrm5+dK4ymRMNnL2rKRZf7KI7/Ly1kepeO+9&#10;9xAdHb2v5ksCDz0ED12dErjq7WXkk8F+9PB/8Vm9imM9BA9j4yPIyy97IeDh7/jQ/MYpDo85C0wD&#10;tOn6kNeeYQKg4/fEA0jCB51ZNXWbx4AjK2/rJm3pIryiC/bNc5NV2gQ9W0Z02SeljdFzzj0M3Ce9&#10;AT7VdiUlcX/Rlk7e8yVtY63o7y/PFF42Ie24eZVwqS9PF5ZamlMmx/9F2lJxzZP5WF7Cziib7BaR&#10;B5ew3Je3A0+0PIVJ/+45Mv/HPinfoYLk0E0Nbekp2tJ6LA9+AbFoblHEZz9w4ABqa1UBDimwkEv/&#10;m9/8ZmmZCMtERETE0t9DQ0MQyEZYEYSvhPgsihCkhSWivLx8xRITAENQe06fPo1YRsoQRdxDnCt+&#10;62Uuos89vT3o6u5CaUmJ1E9hfRCAYnR0BMPDwxikJWKcDry9PK+7t5tUsUFk5xS/EPDwv3+jg1ds&#10;osAUQGD6nk1XfV77RUsvDt/2xLzgh5L+ttMOxF+1++9Vh+mtPq97zmF6ix3aTYfpLTZ1XZdrHKbX&#10;NUwv9KTdc5je+W7uRYfprfZ6rzlMb7U/u+kwvdW2rud6jcP0MxymbZxIW4oibSmUFKVQ0pbClbQl&#10;fpaOhTQjMDgRbW0Kwf1J8NDU1LQEHpKSkvDpp5/i0KFDsLa2lmhOVlZWeOutt2BraytZKB48eMAI&#10;Q7MS3emDDz7A+++/j5gYRQZKYZX48MMPcfXqVbz66qvIzc2lf0A7dHR0pOMnTpxAaWnpeuZ7T54j&#10;wIOgIgkAUVRYKPVN/C3AQ0xcDC0Meaitq0VwSDBaWluk8waH+pGekU9HaNKWOB+qeVqiLSnnafk7&#10;xTmyyq07TGvAw8sDcjTgYU8+8k81SgMe9v48aaIt7d050oCHvTs3qpZpwMPenyP1Fm6atmTrnIuQ&#10;6C74hzXDL6yN4KEYIRH50mdxzCe0GaHhqeTpKyKiCyH+nXfewcmTJ6UqBPrQ0FDpu1//+tfo6VGY&#10;R3/729+itbUVNjY2+MUvfiFZHARguHfvHgYGBvC73/1OOk9o23/1q19Jn998803mPKiX6r/8y78w&#10;IlG1lF9CS2S1ZAkJCcHBgwdfrplRa60ADyLikbA2CL+Q5uZmybogAISLqysOHz2Mk1+ehN4dPSki&#10;kwAV/f29SErOJohrkuZDNU+hEfR5CGcyM+U8LX+nOEcDHl4ewX87rCQa8PBybAsa8LD350kDHvbu&#10;HGnAw96dGw142Ptzs1oLdwA8tEtCqG9oC8Ij00ixUaQH+eijjyRfBwEYRBXWBlV55ZVXIOobb7yB&#10;73//+1J8feFcLQCEKJaWlpLlYZARht5++23pmHAefv3116XPwqohrA2iCL8KIWDHxcXhf/2v/yXd&#10;89///d9hYCBINC9nUYEHEUkpOyeHuTMaJOpSOyldQyPDDInrgtv6t9FLwNBF4CAsEz3dnYiLT1eC&#10;hxYNeNBQnlalfGnAw8uxJ2jAw96fJw142LtzpAEPe3duNOBh78/NlsGDTFaBP/6zr+Nvv/H3eLbl&#10;QQkemOchKiaTFgUpZyc+/vjjVZ2hxXdCuBeO0oKuJPwVhI/Dw4cP8ejRI+laQWES4EFYHoRlQpTp&#10;6WnpOlEEiKiqqpI+C6tGIak9Xl5e0mdxTxGLNisr6+X7l2zrAAD/9ElEQVScIbZ6kf8EcBDhWTMy&#10;MlBTU8OEcR1oYRr1NiaPa+8QSfhaFcdIW2pta5MsPlFRSYx61UjgsD/Aw7gUQ12kiRSJtkTlZyaP&#10;GxtRsxYwlv4CHatnJxmpfhXAMDIyxmzRU0z6OYFR5svYqPZ+hL81IcWyVv6+9P8s5qYYN1q9Hc8A&#10;K2PjE5ifn8IEv3+yfeLek0z6Nz/L7NObaNtG+yLO14CHl2Nb0ICHvT9PGvCwd+dIAx727txowMPe&#10;n5stg4fCoiIlePjmusBDXEIuBX4FHUlQi3KoNV+tODg44NKlS5KPwo0bNyRKkqApiSqKqamp9J0A&#10;FXp6ehId6dy5c0uWCT8/P5w5c0Y6/o1vfAMFBQWSQ7XqniKKk6AuvcxFAIchjktaaioqKiskelJz&#10;azMd0psl4CCq+CxVASDaWxAWHiv5POwH8CASwQ13NsLDIwa6VuHQswnHDbMoeKbJMbbA7NNCcGfG&#10;6cnBdoQGpyCxuh8i2/NKgXoM05ODKMkoRlR2M4ZnmD16QxYJAg+GwG2pKoOZXQSTkEWwHWFsRyKS&#10;avswPUeh/zn3Exa1wbYGBIWUomGYIOSJDNdTk8OoZoSs0JQGDGy4bZujW20LeJjogbdnHG7ZRCOy&#10;anjpMeuqKIcJx8eA/W0l3prvrIORSywTAcXBwDkeJiGFqGrpYXS0FNyyjcED5wQYuSciqKxv9WRq&#10;E/1I5Xz3ryPT2pYcpheGERGUjFuMo+5TqMh621peDD27GNx3ioehSxwsYyrQzT5NtdXCwDEadxzT&#10;UTQgMjJPISUxHTo2yv64xsM9pw2TK9rM6GnMf2NuF4Wb9vw+q5Op+p5fdg48DCK80Q9apTaw76wn&#10;DH6yzKK4OxZXy+yhW5eKdmVDB4ZzcV1mC6uOSkxIl8yiqrsYaYO969pmX5TDdH1OHu5bhcEsrhb9&#10;ys5OdjXD2Yl7ikcm8ruFckJV5lCVX4eStvF19elFgIfOijIY8xkzDC1DO9fjbEcdHjrH4C6j1hi4&#10;8BkLzENJ73KfWmSNyKkZWleywh11mJ7vQXI7g5wsPP0wL862wrPWC1rlDrhal6VYc/O98G50x/Xq&#10;EFQo85BNTzUjqrUCg+uYnd0DD3xecnJxwyISj4Nl6FF2b2G4Ay7c+3TtYpHQsMp6mh+lD2cq8zZE&#10;wSVFzl1k7bI7DtOLkMtK+K6LgqFXARqXGjaLwvhk5gZKQ3bbasnWFlBHeVHfLAIWkdXrmqOd9Xlg&#10;wJ04hvsvezJ6GI/Hu4LCI+s1QFcX8GS0TvHI5DFHw9XrzH5eo5wM5ivzJWOmcWjtyeEZGodpNYfp&#10;wqKCDVkeklIKGfGoX/JbKGGUIAEKnlUEAHBxcZEiJIki/BcaGxWRmgTHXxWpSQhg4jxvb5F1eLmE&#10;hYVJx4OCgqQMzKIIDb04pk6RWtes78GThoaHqKkeQXJKMkrLyySrg7xZvnolgJA3N9JhPXLfgAcR&#10;orWjJB0fHXaCIf02/GLy4eoRhQMXneBa0s01NoGZeQplxSkwoICX2zyGSUafkjT9Ihs0rQ0zM5OY&#10;nRpBY2UDimq6MMxEehMTk9L3C8xYPUlhfmSUAIGRnWZoAVhgxsx5WiiWAAHBycIsAZxPEN454wuH&#10;RDqksx3ODsE4/CASGe1DtHRN0Co2hUVeu8h7To0rQI243/z8DCb6O5Gb14h2AR4mJjBHULTI48IS&#10;Mjk+jJa6JuTLSEeT2qZo+8Kc4j6KtrGfUttEnxRtG+d5om9zM7yX6lyCKdH3OZ63yDo9MbYztKX5&#10;fniZuuGyfT68giLwsbYfojsWMN1ajQvXHWEYkA59I28YhjVhjFlkgxOL4Z9YAgdTR/zLcX/k9w7T&#10;UlgOr9hiBIZH45fvm0AntesJ4WYBE+N98HzohF8cDEX1Op7PTYOHxXHEuHjjrEk6vMITcOyGO9cX&#10;c6rwefJhorbApELcvGyCH9/OQMdoB+yMfKFHEOTnHY7jBumQMcO6rKwSnjFFCIpLwbsHHuKIXx1m&#10;1GWkhTH4+ATi4ONUeMWVILl64MWAB/Y1utoYRwu59zb64p1MPTzqbl8x9m19iTiTZw4zeRwelZjg&#10;aFU+RhYH4FZgBC2ZHd7Ps4HPCNf7TB1Mi00QMvjsPV592l4EeOgqycIxLXfYRqTh6h1vOOYMYp6A&#10;1OSBAy7ap8LaKQAXrArRxbkS2edrClPx+1+Z4XFe3zpWHKRcHF0MLb1bZaxRhnN8xh5Kz5gXjCKo&#10;SJGesSLpGbM3dsA/H/NFzvC8tB+1NxTiwO9NcJX5fNaBvxkaOADF1dsd2pTP8iyVDaX6+MdoUxSt&#10;0pDO3kD8MMceLs3xcOuoRv/CAipafHEqz4Ig1xhHamTSEOfWP4ZeXTmzoa9ddgc8LKK5OBdX7oXA&#10;LrIAlqYE5T51GOMe6frQFdeci+HtF4IPbgYjuUM9pO8sCqLjcNY4jkn58qGr7wfjlPY194TdAA+D&#10;XGO6d/1hzDDebnaBOGVVBPE01KbH4rhxFOysA/AxlWcNT+QBbi3Nwg3dQNiG5UNP1xHaQfVrAqId&#10;BQ/9KcDf/Svg8uTbgyihhICAciLcSJP/4beBo87ABCODvn0cuE9Q8Tkp70IsraPMeYFgYp3KBA14&#10;UAMPgUHR+O9//lekLa1tefBhtKW0jFIKLIOSxUBTtjYCw/RtGKMwnJSchBJGjhLgoYkhaEUYWvUq&#10;HVOCh4Agak73ieUBCzNoLcrCBZ0ENEpUIaGOGkaAmR9uuJZjnKqC0Z52UrWyEJLTiCHS1aYIDGZG&#10;epCeVYL40gZGpOpEZ88Aerp60dqlWJcjvR1ITi1GdG4DekiLmhobRFN9J2oJPCPTSpHX0I0xCv+S&#10;hYL/z88MIYX5S3RsixWbIZ3ZgR7Y67rBIq4Zs/OTqK+pRXhyMWIKm9A2SBAz3Iea2mZkZ1eitKmL&#10;ViEm+Rvjbw11ISu3DGHJJShq6pXaM9Ddg5aOfgIC0rEGu5CWVoLIrFq0jxAgTAyjuaEL9bV1iOGz&#10;lVnTiVGC6b7OHjSI+xeVITqvDq38zSkCign2PTuzFOHpVZAPjBJAPGmJ2QbaUl89tWkZqFVqA4Mo&#10;sJjndSE3IAq3nRVUQlGGhwl4lv4agbORJ2wyBlcIMbKESGiZ56P7CYFiYbQPLvZu+PCGC45eSeL8&#10;r102DR7GO/DIMRHpCoMDMpyccd27RlJESWWiAXdu+SG2lb1ZnEZPv2pva8XVc96I6xBrU1E6S1Nx&#10;6X4i6qZWdmi+vx0WDkHIWo96UXmvHbE8zDbjjswHkWOKNmdX6+NsZRafpeUyPTuCvhnF99ODkTiQ&#10;5Y1mAgXtDBd0YxJupQ4w6WhCWWcgDBoq1iWUinvtPniYQpipL4xjupSdm8XQ+CxaCrJw7XayJBuI&#10;Mj5MoM//q5LicNLAEe8d9YVX4V4ED3PI9AiF3pIwtEjLNEHc0tQNw/GhB+yyFWCuqzCTiTYd8M5x&#10;D5hFNa8pmIprdgI8LBA42Mvu4ndZung31QMVT4GHRaTUGMOAeU2WyyQCy21gIW+hYjADBwri0T9T&#10;gnulAaieXQ8MAnYHPNDuyHfEwJiiTcNlaTilm4aWzgbcdsyGwvtzBu73bfA4Sx1kL2J0iO8XpSUs&#10;P4CJOq3K1gRFuwEe5qgM6x1SNqy3BKcuMPHv/DDc9b3hUi42sAEY3QqAf4V6f+aRHxiGSxaKCJf9&#10;2XH4/HY635LPLzsHHth+r4vA39JH1n85XcBTremKB976jA8L9/a6IOCXIpHxAKP93AZK+S5zZeD5&#10;OJUVYo3O8GsNeFADD4/M4/Enf6kAD3YueQiN6UZAOPn04e2MtFSMUKJm//AO6ZhwmM7IplZgbFjy&#10;O9CUrY2AsDqMU/hLSExAEc2BzS0tTMDXuGptkjfxeD38/EMlh+mA8FblPHVwjnIRHFEuzZmYJ1X1&#10;V36u2KOhWpfAg3Y86heFKMcNeqYbjw1dcS+yCTNj7fCz9MepB8E4q+OKW6F1GJ8fQppnIN7T8cZF&#10;cy+8f8Qa7nkNCHcOg567jJaHDniZe+Kgjj++vO6EG8F1GJ1owj0tRxw19MeVu/b47dUgxDcNU9tP&#10;wVsNPGgTPEh0DQEeJhqhRw21Gyku3eWZ+OKSPT6774c/nLLAuWDSI5oKcPyMNbPPxsA/OhHntWNQ&#10;OjqADKGtZgK8C/cc8c61ICQ0DyArSCFA91NbFe8cjFP3Anm+My56yDA41Q7L2y44eMcH1x4643eX&#10;fBFZ34eyuGh8eMoJ12wD8fE5a5znBjlBcSjDJxyn71KbetMJX9rkoG6EtC4CUHUq17bQllRLe6oN&#10;ujfdEFbaBj/SdR5658A9MBGuaU0rtE49OXE48SgJTWrKt/mhZvo1ucGl8mmT/tzEFPqHxjDcJsN1&#10;gseadcgLmwYP6o/pwhDMHzjBKLZTCR4WkRfgjS/dq1bQe9oqZbh/xxXnfSswpMIOM4NwNHWBQebT&#10;pIoRUp0Mr7rjrn8iLAJL0abOlHnGNrEj4EH9txYHYVJ4CzqNtZLwvLJMIqstEoezbuN2h/BhG4Ff&#10;sREO5T/A6wUuCO6rg53MCcVPc56euentOniY64bxoyjYMLGWjVcCgkoUokxxbBK0zNIRTCuRWWgp&#10;upXzN9QzzDkehPujcDhmrSX2KLq5q5aHxWFqgqOlZ8wtIBFu6XIo8bvUlq7sWHxmkoxm5ZyM0sI3&#10;uTCKaOdoGAU3vTDwMEcftd6pIb7LCnE5ywPFtBavLMPwKniES1xPd6qooR9TWHIaO5hlPeseDnLN&#10;aTF3VGqTG+wIWtdbdgs8KNoziYz4DJy56Q6L/CeA53gDrl5zRWD1KjLR7ABCfKJx/E4gwuRrU+V2&#10;Azwo+jOH8uwCXNVxwZ1kgu+FDty/EY74NrFTTCKA70rntJXPyHhXi9QXY9cE3HNNQ2jl2uSyHQMP&#10;MuYPs7FlNJ27tC6szA+2vH64CRu/z+g8pDaJMkwLxUefAF8ySucVXpvF5HUP7693uUnnacCDGngw&#10;sUzYEHjIyqlg5KQRTE5NSsndNHXzYyAsDwI8CIfywqJCycdB0JaanqjiWLM4Jq+Hl3fwPgIPs+ip&#10;yMYnh83xMbUep/Q9cZQ0gTuhTAJIJ+ia1FgcvJtEysECBmXZ+PyaD2Jy83HibiByeqhJGKzGudMW&#10;sMlpQKRLBO55y1BbnYkvL4VD5ECfa8rDyQvBKOgkeLhqDb14oaHswN1r3rDOacXULC0BEngYQS4p&#10;cr87ZIVjhn44beCDI+edcN4tH22kEXXWVyM9v4UC2CQy/QLwhWEayipzceKcB9K5f87JC3BeKxqV&#10;g414eN0V5mkdpBQMISuzArLObqRTY3/Dugj1jTk4oh2JirE5zHVU4MJlJ4RVy2F9xxYX/IXufZCf&#10;fWCaVE/uaSjeuxaJZgo+8vgYHLuXgabOYo5BEDK7+ZIaboTOFRtY0iIwPbnSL2PbwMM0wwYbe+Jc&#10;YB0mZ8fgZOWMX9+Lgm9kKq1FDrgZ3awUSicQaBEIq4S2FVrqlrwsaBumoPM5wGBSXgot7V0CD6T0&#10;hDv64rhdPjpUDguz3TC97Y8IufqLfwEdzLHiakPQap2PhmlFB0aayqBzOwpVqwjUneU5DK3sBfPo&#10;TNh7xsPWswr9a7yWdhY8jCKowhRvlEahaW4174txPhfkNxeY4kKDQiM6PlEN64ZgRAw0IbHBGeYN&#10;JYhp8cJHuQ/h2z+05kt218HDZDtu3CXNyjwJHiGxOEqw717ci7zoUPz4qh+conNwn/Sl445l6F1a&#10;g8NwNgzdo+BhCFbmTnj1fjSfsRQqGBygG9uiBLUTCOAzZp20koIm/HEi7SPx8AWCB9XCmB/Lxfks&#10;96fBwzy19Jn6uFAZCLP6ANwpCUMp33ugH1JiRwxsWrJQ1ZeMu6WByOgpwNH8O7hcl4G+NZyGdhU8&#10;LE4gP70QDyhU342S802gLGMdsHrgjqsR9RhfbZ+bHkRcdDquk/bkWLS279DugYcZVNGqbW7ij2t+&#10;9RiZ74ChTjitrwKuTsJPAg8r29tXXwGjR6Ew9k7DHRM+Q6ltq/hTrdwmtg08zHPTpZIMIsDKIk3I&#10;1qQh9TNlwDkK/6SRrVrGymh1+IIceTWWTA0tEZbWgKwQMKHlggpyGJxh9J8T4Ea55h6nAQ9q4MHU&#10;aiV4CKPlIVDSWC9bHgJoeRDH/Gh5yM2vljjdU+Roa+rWxmCCQt/s3CydS6ORkJDApHekutACUVT8&#10;dBVZtQsL8+Dk7A0/Wh4CaXlQzFMHwmh5CKHlIZBzJo6pqrBAiM972fLQQR7lF+f9EVDaiKyEWLx1&#10;1IR8ZKGZmkZZZDD++bgVDt50xYFrDvjcNIpjlYpPLGNR0SM2hG440xrgkUFKkWskDLzK6diWhGOm&#10;dOqnWDvaUwcLfS9EV9TDmGbYgEqaK2daYXIrEG55dHhdAg/DyAiIwBe3Y5BQ3YjswmqkkZ7UTqrQ&#10;NP0OpgZa4eMUiE+uOuLNLyxw1jIbsooiXNGOhoxRmoZq8nFBKwIFtAKM0tnv3j13vH/BFiesU1DX&#10;O4TswCiJEtVYloIfnbCQqDoHrjvjMIFCQpUcNrQkOGV3sD89cDQIglNqPbJj4nGV/RhkP2SxCdB6&#10;lIuW+hy8etICb111xqfarqzO8CD9Ypq+FOpO3dsBHhanBuFi5oJPTTOUWvRhWJn54Ab3B1G6s2Jw&#10;5XESpIwvQ43QehyMsEZ1/fYcogMCcZF7xvPKeNMugQdGw4p088GH92JQrvaWn6gloDNPRuOqSsFO&#10;3D/vhfBmRb9K48PxmUfVqhrehVn6vkwpVdwjtbh7KRRFaxhndww8UNAJrTLGL3MdkDfzfAlsfCQR&#10;J9MdUKF+2mQxqU4BiGqLxa0CDwR0RuBirg/K555vHtp18ECr2PW7vrApUbh3lwb74R4dQCMIJA7Z&#10;VyiWXWc5tKmYyFxiYAztXfCwMAjzxz7QjlNofDvTo3DFLBlSbMOhBn4OQZS6aU86axIRewQ8zDwL&#10;PJCSOsnAE4oyA49cIzryq6hm4tgsAmtd8aAjD17F9rBoS4ZhoRVs2+XPtabsKnhQtn6oMgeXrsVC&#10;2EcWGVTC+qEDjtrkoXcNoFMWGolrj+kv+tzdENg98KBsyEAlrl0IR/lIJ8x0whDfIjQjBA8PAuCc&#10;oQ4e5mj1DsN5c4WWv4fv2cu6yYr9/zll28BDdRjw7u+BgzcAvU8BHSM6P6cTHBwBbtJvYehp2yqy&#10;Tekw7SDw9dOlzBewdyEIsQROPwY3BeCwu0R+eF7RgIfNggeGai0sqsbocC9DWA5gZLhfU7cyBhzD&#10;MfqPZGenw93dmQ7j7vCRqscTVXWMptHAUCU42B/gQfg8nLsRhxqhWVicQlV8NP5wxQfZfZNozIzD&#10;Qf0ktM/PYWqwA1kZ9WioyMGhSx6Ibef55KprXbKFTXb9cy0P+eSnPtQOhH8ldcHTLTAipcllBXhQ&#10;+Dxcty7EqHhdibCvAjQQ3GGSEUHM3HHSvpR70CRCLB1x0iQL5QI83IhBBR2aBXg4rxWJIkalKcur&#10;R12P0Kp1wpSg51FMJVJD4xipZ9nyIBuhwzTvm5NahbaeJpjpBcBRAg/dsLsfAAeCh6xoFXiYRjk/&#10;X3qYvWR5yOjk/ecGUZBahrLWQVoCt5m2ROEzmo6ml90q1TRLM3x5ROJOoMI5rS42CpdsswV7FNO1&#10;BdCxpLCs7lc6Nw5PGydYlzzfVC/Aw5Ub8TtMW5pBfnAEzpjlSI6B6qUhMQxXPQk2lXL/HJ3f4/I7&#10;JQ8cim9cK6FI7xQaqQXEMffK/RR1oWf5ToMtrUivUQzAfE85dG7FoW6V95n6b+8MeJhBUYMLPikK&#10;pY1ttbJIUFyBGEZ6E2ViJAVaOf5oXnppkrJQ6wHH7kbI2oOgVZLBs3pwJ/0xEiefLyHtOnigvSTI&#10;KghmGYo5SXEjeIioRXVBEXTM0+g9xbmoK8TFe6EEjKqxGIKTQQgc9iJtiQqTNK8I6AcpONg1URG4&#10;bJcjCZxT3GN0GFGq5AknViHohTNKnGHQi6MtqUZWgIdzWW5PWx5muxDX08C9VZQhWOZbwKd3+Uns&#10;G85iFKYYtM024maGLWr5rKVX2uFObelzNdu7Ax4W0FbTiLR6hQu32Ot1H2Rx35tAmA198wIaVn3K&#10;hPKrvKieUbEUO0kp9/AHjrI94fMwRP/JhHKxc7MMVkFPJx5y+vUFG3vAUPhtMDKW1k1/RDaqAJ84&#10;cR4lEbG4bJEvyddNidE4fSeNb6znl20DD0uWBz7IbgQOnxxgMrB3gf/xD3SIfoMRl1ahULl/THDg&#10;9TQgWGCr7zPqJ/1toE2fh8f04xhhTrGf3lJEZHpO0YCHZ4EH13yExfYgMIJ8+ogOarNLEMoIAwER&#10;nYpj1HbHJjYiIaUWcUmsyZq65THgOCanizGtQ2xSDcf12TU+uQaJDGsZJM0PrQrS/50Ii1RaHjhn&#10;4piqBig/72XLQ1tRJk5rRaGUTsLT5MEvTvfB3dQOf7ibgobuVgTbBOAkBepzBq6441yCLkYvyg0I&#10;xYc6XrhuH4AjXzrCgwL783weRsYaoa/lD98KBXgwvOEH51x1ywPBA30VLpvlUkyaxqQqNKtEaRpG&#10;MqNpvH3WARcYPvHMdUuctUhCLi1El69HQcbcJEPVeTh7OYI+D/1Icg3GwdueOM9IHJ/fi0Ze2wAy&#10;AyNxRd3nQT8AF/n9dStaE/pbYKbrD/ssBXiwZRQMe66FrKg4XH6UQ8sDLTD8fO5eOoXBYWTR5+HM&#10;HV7/yBWXjZNQ1MY8Ek9EXdqq5WGoKgOvv38H79wTIWtD2fYIxNOqMD/YCVdHP1y8646PSf1yr1CI&#10;A43pidB7lIY2NdlyYbIFj296IaZ9WZUz3dOKMDqst6i9k8YbS6jJi0P1Dvo8THVW4thhPbx6I5BC&#10;ZSguGQcjoEyhik5zDYCRX+2Scmq2pw0G9NM4ZMwxvh8K65RWjEv9GoSzvge8y5bjwCyM9CM2NR+V&#10;vFVvHWlous74zCAQlw2j4c+X84sI1TpL3vlH8e/j+5km+LLUGp8VmcG9rx+z0x0IbyU9jJaI5r4U&#10;fJR9C0dJWTpW6I7AgWVBrrM/AWeKA1Es0q1MV+JewQO8k3MLlxmRaa1wursPHgh+uuphau6LS/pO&#10;jHgThsQuNnyBfmQM433urg+OX3XAnbheNZlgCI73g2GXuZbYo5AgdtXngb83x8hKzg6KZ+wjPmOe&#10;lYr1Vp+WiNuMFqb2OClFnEkKseF4ENi45noTF+yEw7RK1poZy8HpTFcUKRe+rDOKFDjuubT2Pi42&#10;xK8LjXG8wAK6DUXomVOi9cUeuJUw5xP9UQQQyq51wG+zb+KDPCckcx9+Xtkt8CAvyMcXN13wxf1A&#10;XHkUj4TGMQyWJ+HX797FRw8jcJ1W16tW0cikwWi8pQZB2fSz445SSMDw6S13fH43GNesM1HUsXaQ&#10;md2wPPQ3VOKynguOGwbgikEUfEoUz39vfTaOXXbBsXNOOOVdhEEqP6Y75QhJK0c7tfczgy0wNqQ1&#10;WscXhy+7wb64f801t23gYdWFwBfJ5xT+fZQAroE+DFGhSksD6VcXDgMOSn+Hpeu57rxpadCj87Qo&#10;JfSdeIdJiv/wGi0Rz/KdWP5xDXjYJHgQQql/GB0nQzV1u8fAP4yJ+Eg7em7lOX4c/5UA4eUFDwvU&#10;8A/39aCaEZP6+KIQ1JsJJmYb6aaVoViOntEJjFCYS2SUo6jsKjQPMyzr6BDamluRUVLPYAmF0NHy&#10;Y9z+NkZb6kZDSz+vn3oq2tI0rTv1te1oY8jFibEhNNa1o4V0IhHpSjgaj9OBr7utA7XyXgxTEFen&#10;AI2Rmzs22IPivFJEZFVCJmdkpeYORnjqkyI99Y8xcd1ALyMvdaBXPdpSUgnym3rYHjoTKu89xshL&#10;4yLaUnoJItLpn9E3zsR3w4wExfb0DDGMq4i8xM/djB5Fs34trx9he/r5uYYRooYZrWlKRFvKYrSl&#10;lDJUdDFwAa0jTyaS2yp4mBoehKymCZnF9UgpqENKYT3kSq/hGfY1I7cKBfLBpRfHBMMod3YxBK3a&#10;Br+4MIWuVjpRqh2c62+AXXAmSpcJ6FhgmNq29pE1Q/6JW2/WYXqOIXFr6uXIKmmQ+pOcX4uaXoUr&#10;6jDHvZcmb3XssjDaSx+XGiQVdjCEqapT9M9pG8Lw9DIkWBzvhm9YEhKFYwqLiAwm2pgp61uTCyzO&#10;3wnLw8LsECqGKpDaW4qYniLEdBdCxnU3P9MAx7pApI0q2to3VoOYrgKkcD2qg5wx+rl00KdNVXoZ&#10;OCC+uxTta9OBX0C0JUUrRzsYXS2nms+DmpVragzFhVVIq+xU5qxQ9WgefV1D7P86OsRLdhs8iFZO&#10;93P98RkrbFZ7xob5jHWvfMYUPVrgHjqMriF112q1B/GJjzsJHhYJ2lrHuAcrf1PW7g2TVkU8Isz1&#10;Iq03n2uuCp3z6ituAq2kzCwFL2NAg2T6PeSPKTXjz+7KrkVbkp6XthbE5dQir3ZIatEUQVFZjRwZ&#10;tC6kcD9JKWaobnZ8urUEpqFUcklUmTm+axoQSzBRIb5cR9kN8CCaMc6IhIncqzLKe9WCKSygk/t+&#10;Yn4repU+YXO9tbAJzkLFgGIjHOP7Oo3PWv468yLsLHjgM8x3MVTR8ZoJBBxIPZKWDve5Bn7X9yRn&#10;if1olNP1UaUE4nkVTDacKCysaxcNeFADD4+tE5cdptewPKgLrZrPyxr+FzkWL6XlobUXh6mdX2Du&#10;BZH3YJYUIZFcbUyZYG2Cws4C/REmKJhLn5kzQeQ1ELkQ5qhp1NXzwO2QPATSxH/UMArZnSM8hzkf&#10;CDwkALJ0jcilQIAgcjIIGpIEFpR+DEqQoPhN/g6F/Bll/gdxbKkqcy7MixwPbMMs2zzNUHcTBBXi&#10;niLcq8i9sNQHKY8DVTZss8gnIb4X7VHdW4RrlfrDOsOM2ertEZ9FPoop3lv4w6iukXxjlG0T+R9U&#10;958V/VVvq/LzPHNRVNS14L/86BKcQ7LX3hF36YxFarjL6toY431zP5iYV8NETeGbu3gnrqKQXVVN&#10;35gNRCRSb0aNvJvRuvx2omVP35NRzMoGqp/rvL7VhrwIy8NW27zW9QI8dA/sXp6Htdqz1e8FeCip&#10;2e48D6u3qnuwGKW0zO5UEUqA//i9c8hkyO69UmY62lDc3LfsUL3BhtkHZsI2YH2C7AZvvanTF/p7&#10;UErl1uA6LMOr/UA0g4bo2kRt6rc3fFF7JYHAejIGbfjOSxdowMMK8JC8BB7sGV0mnM5aQZEUjCMZ&#10;AjSyhJSYAn7ulI5p6t4bAzE3Em0pspzz07FijgKVc7YttKVXdfBr+xiQbQj9LVQRGO1U1wCO3CEX&#10;kQK0iBQktOfrq9TUz86irbwApg6h5NmnIL1xAPOMzT9NoXp999j/54nke9UNbRJ4cA0jl3OfFGE1&#10;0LGidmmflPqWXpx+4L9PesOAJddd8MODj/ZNf0RHTjDxXD/zROyXcsEoEOW0vO6HkkaL6H8geMgp&#10;X394173eb8fgbNgHURO+T0osGQO3GX54v5Rvf2yAw7c89kt3nuqHSP5cV1cnpWIIDw/H1//2G/ij&#10;P/06ysrKoAYbFB/175niT7/+N/jb//VNaMDD3gMHawG23QIP//zOXfy/B4zwMx0P/HgL9Se89ruX&#10;nPDtjw1xnBaEI7fcNlQPM+fAZ4ywIl6Clx4xBwR56Ed4bKP32c/ni3H9gHkt/uKVG/j1SUt8RqC2&#10;N6o32yHq5trz5gU7/Oiw8aav3+zvPvu6rfXnQ0bN+t4nRrvUn621dT1j968fPsDfvXlnl/qzuTW0&#10;nn6on/Md7lOf6nDP2eSa3WvX/dunRnj/iuMu9Wdn19ybF+zxZ7+8jrcvOexSf9az5rbW51cYze9X&#10;rHtn3WytP6+fs8VPjpjsUn+21tb1jLl4p36u76MBDwI8hEeE4r/9+V9LSeI04EEDHlZ7KkbGp/DN&#10;t27j347Y4ZRpHo4bpG+6njDKwlt0NP7gihOaWjpRSXqNoNho6vaNQUNzJ+KzZPh/fnIZRm6JkHcM&#10;7IvqFV2AM4w/vl/6Ixw+D9302Df9eYvg7rsHHu6b/oh1JqwpBZUt+6ZPx0kXFTz0/fAM+cQU4j/9&#10;4AICE0v2RX/EnBg4x+O+U9y+6Y9reC4uPAraN/35p/fu4YiupwY8CPCQk5uLP/6zry+Dh3gFbUlQ&#10;YFS0pSANbWkPU7Z2h7b092/q4Wen3HDdox4XGXJus/WKSxU+MczAUcn0N0s/hQnJh0BTt28MsDiL&#10;msZ2ibbkxs17vxThuH1zH9GWGlr7mJBw/9CWDgja0qF9RltijogB5m/ZL+XCo0DI6lcP4vuy9TGt&#10;qAH/4bvnkCuTv2xNf2Z7HemjZk8H5f1S4khbumMXs1+6IzEmNLQlJYGpqUlOTtNfSODBwZ0JdhJ6&#10;ERzVxtqJ0CiFz0NwVJd0LCSa4VtjujR1G8cglPcKihIhVpngLXLtGvT/sfcW4HUcZ9twP/q/l9rv&#10;LVPKTZs2bdM2DTTYMJOdxIk5iTFmksWSxbZkS5ZlMTMzMzMzM9MRH/H9P7N7jnQkSxZYR5GVneua&#10;S6s9u7Mzz8zOPveDdA0/P9Lawfk8BIaVcHMm+5uf5Bre54Gi56SmorOzEw0NDejtXSn/7fz7zjQP&#10;DDw8d9wRl50qcda6aN31gl0pdusn4aCaM5nmixdENlocNUj4nzlzr73ea7SlrbrTrzfa0lYdjzyi&#10;LX2VY92uDtMdFKVtuxR5RlvabBptTqjWzR3VZkVb2qxRyTfa0maNYv45gsO0jOeDnZ09OUzzZkt3&#10;Bw8se3EtXL0L4OKZDxcv+ivUe6aBs0ce/EOrERLVgKCIurvWYPo9JKpRAA/rYKjXw4Tfr/cI4GHz&#10;PyrreaIAHtZDtc2956sI1SrPEQrgQZ7Uvfe2BfBw7zSUZwsCeJABD++//wF+8vNf41cPPnxX8BAY&#10;2Q0HlyjKfOyEkJBgBAUFCvVeaRAchIAAf6RnpKO1tQXt7W1oa2tdsrZTLPN2CgNXWERJaMIoeZqg&#10;eViXVP5+BQRr6bcAHuT5+di4tgXwsHG0lFdLAniQF2XvvV1B83DvNJR3C4LmQd4U3tj21xRtqbGx&#10;ad5syYXMlmLJbCmcTGLCJWZLYWS2FN6BQMo8besUgYKCLPT196Kjs0Oo90iDzq4OdHV3obqmGmMU&#10;rnR8grIbU76BpesoZmenUFpWS+ZNTZI5YvNEZkthErMlmjN+7vjqJ/lbWr7FzZYonwPLb8ByKLDK&#10;8jEMrkq7MMzRjeWIkGWuRyjvAsvBIG2P/0s5FxZdtxaG/H66VgAPG7uhyqs1ATzIi7Ib164AHjaO&#10;lhvdkgAeNpqiG9+eAB42nqbybHFN4KG4uIQcpn/KmS3ZEngIje0h34ZWqowppUy2Ybl03IkgTvMQ&#10;jeycdA48sHj7Ql0/DdgktZGmoZk0DuXlFRikDKJ9/X3o6e1Zsnb3dFPs3VEUFVdzztv8HLHaSXOU&#10;RXNVys3Z/Hnp763YyuBhZGSEwMIg6itrkV5QjfTSRrSKRjBFCdQGB+9u7z9M2abbWrrQ1T9AieD4&#10;a1nStH7KgsnGnFVYg6wiSS1uQlv/IP3OZ5WWrcOUI2KKktKxhG73E0hYrq8bCR7GR8cxPDafjXdU&#10;1I+iKhIcDM9nepumddlQ304J4NpR00Ugl9vdZtHZ2oHC6k70jS+dYWh8aBDVlAW0sKYTLavIkHtP&#10;Pg8EvPs6ulFCMe6LG/owNCnpE817LfWhoZsS+82VSTTWt6GorguShMzcLwPdPdTXLvQvm/dqGm1N&#10;dF99DwZl020vs9vLHTzMjGNwcnxB9uyFXZnB0AQBbQkpZqcHUTxQi0YC2tIyOkEZzikT/GrKZvk8&#10;jJMP1ujE/Prr6+ymbL+UQX5QZg4ph0wDBQ2o6ZTt+xRaGmid1nSAkoqvqmwGeJgSs3ds8YKZpv1v&#10;fD5r+9QYxV9vRVnzwIJM7mL6FhdTdvsm2bHfZWRyN1vqHWJJr5cotKZK8oECSuQ1R3vKrthYSom9&#10;quevn6JzTavzx9tM8DBB34Yabq/qQJPMBiBq76B9QiSTpXmpsS+ay7vMz2aZLU2PjaCe7dk17aid&#10;27P5js0QbzI0ujgD+yyGiT8pqm5DSW07KihHTVMPJUBdIVG7/MCDGBWDtcgXNWNgmaSjfeI25PfX&#10;oJp4CWkZn6REpaI6dBL/Ki2D4kGIplaXcV4wW5IxW1oteGBmS85uscjLY5qH/lVtvMJFd6dAR0cH&#10;Z6JUWlbKAQdGVw48UCZe2drL/qfzo/QS5BdWbB/wwLJG0yaWnRiFQ5escUjbDZ8o2+GQdRrq+ykT&#10;NGkgpFmnpcBAyjAPj4oxM1iHa+q+8ChsxxgxQcOUSXpmYgCp/gF48+BtfKbvgWPU5uErzjiqG4X0&#10;1n7SVLCszKxdvu0RekZvewuychvRRcfbAUBsGHiY7oeltiuMEzq4hTzYXgZVVXvsuuyKUw5ZqB1h&#10;XOc0MmMi8fZJO0r85wW9kFqKoUVMWk4STqu448BFGxw1TUHNyCLmaHYYbk4+ePeMAw7oBMA+o2vF&#10;7eKewENvBY4o2nNRvo6YJlO2ZfpYjA8j0MsHe8/ZYpdqAJL62QdEjOzAYBy47IEvLpvhmEMRumdm&#10;0FeXizMK9tit6AoF32K0L+anKTFfRlgI9lHs+b3K1jjjUILeFQCEfMGDCJZZ13CmMo9mY+kyJorC&#10;/hQr5EyzeRQjocIULyaewWu5rshkgG+mE67F5rDtWF10ns0AD9O9lTh/zB0+1TxD0F2eBQVVN3xG&#10;NN+tHYS4NuJMCTTFkEnogfO2+EjBGxHdDO1NojQyHF8oeuJzxdv4wjIbDSMrpzqXO3gYb4POGVeY&#10;pXbKTNIMkhwCcNwgEyLGzI33I4zelf1KLrS+7GAY3wo2oqGOCijTuA+qW2GnWhBSmlcGeXIFD8Em&#10;wGPqBA4WCQsmuwGjy8CbHwI73gZU/Gk6aFXm0983ngNefhWIlayxKEojepHOr6JsHngYgberL949&#10;zfYqf1in8vthW2U2zqnb4ePjdtBNbMTUkjKSWSQ7BeKYfgb6VjGmzQEPk0iJCKc92x6fafvgangD&#10;vR2SMt0DY9rfr4Y3LxI6TKMsPRlfaHngxFUf7D5+DU8ohqFqni9fcnRyAQ8z/YipvI1n0/WxK1Ud&#10;h8qS0DItu9nOoKU3Hp9naGJXmg4+yLgN78EBwrQiuBXq4rXEs9hZEo1m9vpPluF6ni3C6PfVFAE8&#10;rBM8uLjHIb8gm0xMxhEVRcxYevocvWfoA2tnZ0fMmHzD2gUEBKCwsHA187zsNayfx48f52omhapl&#10;pbKycu7czZs35+5VU1ObOy+NUBQYGDh3jtFhPWV2liSzFPmovb0dxcXF6OnpQS9JkZiGYbk6TBL6&#10;nNySbQMeWEhRUWslVBTs4FRJEitWhhugQQDiSlANfSBZBmpi9pkGgoCBmB0PDROIGiUQIMbsUB30&#10;lX3gli8LHvoR6RQEdbtiCdPEWCeqxFCMEVgYpvU5NsoDCGbyNE2S5/rMBBy9GI5SMhkTbwPTpo0B&#10;D7Ooy43Fk29fx+1UJgmcRrS1N85ZkaSQPiuR3kHQ92+EeHoMTq4+sKmQ2bxnumB4yRHOZezcIAxp&#10;fk1Tuhd8jKa7a6FpF4LE1XxRJS/YvYCHlrQInPSrWPCqduam4aRuGOrHZpHo5Y2LbvUY6i8mBtMX&#10;+WNs2bRBVcUW/g098LnuAY3AFjo5DkdrP1jEdixgykfaKqF00RnhxCdhug8x8VXoWEGYJS/wMDqU&#10;hyvFqng44BROV+UvkFTPEWC6C1fzFfCHSGMUMaZnqhxKqTaoHO/C7QIrmHS0o70/Cbqlwehamcfm&#10;mpUveJhFVUYqTqndwlNvOSKwkdjnWRGu6TnBOEnEPT/UmqLB+VejvbYMF7X8UUiMTWGIP07aVpBQ&#10;oArHL3sisYdd2Qd9DUvczlk5ipI8wUNHSS5Urlngn69awipTAp5FbXD2cMXLO2/gM70sMB1Qf2ka&#10;TpwPAVt9M7XpOHQqEBW0n0WZOkPRl8+uXJ5RiqzGlb+9cgEPk/QSW18AHvkz8DvVOzUPE5TR2oky&#10;w3PdI5DwwlHSQNQAmtqAcQ5NEoUr/tydfmsH1M8C9ZJvwYK39c5/Ngs8zPQ1QNsuCBSIcr7Q2rPU&#10;ccCtYlqH7fn4Qi0ExYvVjQPtFFzGDa/QXB7QzcRqRK6bAh7GemFFYNSxZiHa6a8uhraJFZ561QxG&#10;0S130Vj2w9nAFQZx3UsrmWTIJBfwQHtXZFMq6rhPTjsUkvVg0yv7IZlGTU8mInt4QF5QZ4eD+TFo&#10;GsvBpXRv9M604HKmFcJGRChu8YNRbQaGl1aO37HoBPAgAx4aGhrnfB7syGwpLK4HgRGtVDsQHM6b&#10;LQVGkNlSVBdcPRPIYTeXI6iGhgZ++9vfcqmsGSM8RWqf5557Dl1dK0sQV9gT7vrzZ599BlfX9Sfp&#10;8PT0hKamJhgAYPXkyZPw8PDA6dOn587p6Ojg9u3buHbtGszMzLjz3t7euHTpEpydnXH+/Pm5a7/8&#10;8kuEh689/ToHHroIPNBHmqX+7u7u5sBDF/1lx7KVnesiUDE8PEBmY8XkLN0smSM2TxKzpfBSbs74&#10;uVtYy7aozwPFasVgZyVUL1tDI6gMtY3kFM5AApmHNLX2oKYgB8Y22WibFqOjJA83LDLQNCVGV04q&#10;Pld1wLFrTth9zBN+JR0ymod+xLoF4YxRIvJJpVxZ3cwloCsjNevg2BhExFgY3HDERxet8Ll+MJKb&#10;O+FrYodH3jCEsl8xOgmUMJBxP5svbQR4GBd1ws8lCCc1/eGQyN7pSfjfDMANyvnCSllQCNRv5ZH5&#10;Ui/sb3gjqLoXDR1DvARrdgwRriFwSG5GXVMDjGxiEbFIRNVTWoDrN0OQ1NJHUqKxu3yo5reD9YOH&#10;GSQ7B8CUTPtqW/vQz5m8zCLTL5JikJMZBWNpslJxRS+ZPjBDqOiUml51wUTVDgGl7XDUD4BjDi9m&#10;S7T2grZTOcnq50s93a+in466QREae1eWALM75QUeevuKENKZCJtSR2hW5HBS6oVlBtVtcdAvNsXB&#10;dHcUM3LMNOBahik825JwKc8G1p21CKwyh59o9bu1PMHD7PQMKrILEVdSAF31YARUEIM5K0Ztmwj9&#10;ErFpsrMrtN2LkRGfhism+ZwpSX9ZDjQ14lEjHkZF+7AE8A3A5ooVzNNXljbKEzw0F5QgtrgQN6+G&#10;wDaBf6/EpImOS6cIfEHxUDbMBuuhuK0WlhZhSKjrQVVeJtQcCzEw1YEbGiEIq+hGY1v/CmYz83Mo&#10;F/AwQPtDsBsQ6Qi8dgMYWwZtjhODl+QEHNcCeoiVvmkAnLMBnPUBXcptkKIL2MesesFtFnjoqyjG&#10;DZNgJDTTXtUj2Rv6K6F+OQz5nIVfDyxUfBBYM2/ux80lmSXHs7kMobm8lkVXrVw2AzyIuxphbuSD&#10;kJpeNHZK3wmgo6wcsSSYtTAJgWlIw7J7cl1KKPbpJaxqPHIBD1IyTg+hujMch7LtkESmjHeWWbIm&#10;qMPNYhNoNlRhZKIEaulWiOyKwxc5bojoLYZ1mR3SmaBolUUADzLgwdDQCD/86S84n4e7ggdymPbw&#10;SUIpffRZ0dPT45jpTz75hPufMcPvvPMOx/SykpaWBsao19XVcf9LtQXsuoICvo2qqirumoyMDO5/&#10;sVjM5SBobW2Fl5cXd25gYIC7hmk2WDlz5gyCg4Ph5+fH3c8Kk9qze8rKyjiJMtN+sHtCQkjasagM&#10;Dg5iWkbFdfToUW4s+/btm7uS3Xfq1Cl8/vnnc89gP7KxXr58GQxcSMvZs2c5gLHWwujAnKWZ4zmj&#10;BzNhYqZJ7H/eVIfs8Mi+fJSk5N10HQMaAwP9yMgs2DbgYYbssSfIprq2MBOXLpL6V9kS76kGIoBM&#10;iETk8FybGINjKjFopE9jC2kHjivFoLK7goCrC6zTWlGRlYBPDljCqZStOZ4hZOKtVD9/vLLHFHu0&#10;XMhMxQkHSJPxhX02+kZ64W/qQdLzXIjIFCDKOwa342tRlpWIoxeCkN4tIudrMme6z30f7h08zCI7&#10;PAHeeTXwJ6bldizP2JQnROKCVhh8ksthqG+CgwTmqhpqcOHAbXxu6IzPNf3gnUn+UMzfoaYEulqO&#10;+FjRBWpeJWhZwFDMojIpHgf2meMLkhwf049AYs3w0hJymRdr/eBhAHYaTth7yZ5MilxxxaUEotEJ&#10;ZPlHQ8OunHtCa04KtHQS0Dz3vElkBQbh4K0MdE1PIocECOevxSEkpZBMtwxxzKmEF6RyZRYV8VF4&#10;T80bWhae2HXWAnqxnZzU+G5FXuBBKkRLq3aBUnn2HYzl5HgdLMv8kNyTA41MF+RM8e9OTZsP3kq5&#10;hGNVSchuj8bV8kSUDVfBt4VAkdRH5C4Dkid4mH9sH8y0SJhTupDx7y/PwzEtP0ST1LoqPhFKpgUc&#10;aOqryIa2ejQq5xqY5syXDlyPR+XQyioVeYIHvktieJkEwTyef8fos8CVdgKjClczeVOXqSEyiYvE&#10;cTK7+1Q9AB7l/ZgdrsPJK+64YB6Iz5XMcPBmEsoGV7bblgt4kC44Aqx4hYDA6DJ0zaDEoC8/TWZL&#10;fqTAo2u6SOtwhMyYPvgcyEsBtMhkKZ+0g36+QFHtCm8PsFngoSY1CZ/tpb3KwAlH9QjE1Y5gcqAK&#10;KkoRyOMYzx5Yq3vBv2LhGy+dy46cNCgYZKyK2d4M8NBXm4fje9me7YQvrgTAL6ePe1f4aZxCuHUo&#10;jIKWAw8j8DJyhkWOaMX5YRfIEzy09EZjb/w5fFyWjI6ZJVQH0024WaCP55Ouw4O+6UwAllJvg7dT&#10;FHGlqQBJDX4wqclHiagAvqQ9Wo2GVQAPMuBh7959+PHPf8WFarVzzUVYfC9FVqLs0gQWgsOLqJLm&#10;gY4Do7rh7Z+KyooSbtFoaWnB3Nwct27d4hh5Vhh4GCXn0+joaDCJPGP0GbPNkpO9+irZNUoKO05J&#10;SYGCggIuXrzISf3j4uLIQWwQf/jDH7j/2b1MQ8B+Z8c3bpBEgwq755VXXuGAy7lz5zjAkJubi7/8&#10;5S+cNoSZH+nr63P3MQDg5kYSkbuUI0eOwMDAAF988cXcVWw8rH02BinQYcBm586dnJmTiooK1w9W&#10;lZSUCFAxU461FQYeuntJo0DAgPW/hcAPM1di/7t7uCOcbBKzc7NhaWWJhsYGDkD0k2YiOTWbi6QU&#10;GEnRsObmiRymI0jzENkpOcfmb76WldejqXFrJoljkZFmSQMxS/4P4yMdiHDyJ1tMK1yLrEVNZgrO&#10;azGGboJj7i5oJSGvMAmfmkahspfkirNtsNIJQUAOjS0hHpdvBsM8oRRhzqFQt8knqd0UOV6PkrkT&#10;VVqXE+QYVZaSBBU9b6jepg0yIAd1A2J05qfinBoBEwIsgtkSIGrMhaUPY6onEEgZna0SeRtf9n9G&#10;dDI0bOMorHMojG0zieFsR3hcFa+SH6yBoWI0qkd7YUm+BcYpdHaiGwaKTmSW0SsjyZole+FKhKa1&#10;cIChsygLejrJIOOGu5b1g4cRpMUXIKeFyaInEWQcDO+0JqSExOGKBDy05aZCSzseTVwPpsjvwRc7&#10;Lgchi/ODYGUEUf4x0HRNho2FH256lpBBlrTMoiwqAE9rRKCB+IfJmmwcUvZAquju45EXeOCfOo64&#10;SicoLwYPMxNIbXaFezv1froUl9NdUbSY15tpw5USS/i0pOFarhH2ZGvhfEkaulZQ7W8KeJjthIlm&#10;IHzK5sFDf3U+jpAE2zSLd7QtCY/jwAOneajMgbaaFDzMojg6BDsveCO+fVmv9wWTJn/wMAjX60Gw&#10;kIAH6cPrUpI58MDW2GBVFo6fDUAeKb6GSlNwVCkajR01OEwmddey2BUjMNe3hnZ064pmJBsDHkjV&#10;E27JPsaAWxKzaORLPZnwvkLahOXAA7tmksDBK8eBZB4szZUA0jrYkFbC8BqwezfwMbVddHdZ/eaA&#10;h1l0VFchNKWZ06r2lufCQDcdjQN10CDwUMAJvHtgQ+DBbxF4kI6tPo14nS0EHobaGhAcW8NptabI&#10;h+jq5QiUzjmxjyLQIgTXlwEP050lZOoZiQLRKiJCUPvyBA8cfadrcSHVEI7L+uGSz0mNLT4riMEC&#10;Y7jxEpwrdkBcSyIuZevh00xdaNVUYAUXDgjgQQY8NDe3zJst3Q08EIDwDSRmgQjMCmPsmQlPc3Mz&#10;PvzwQy7y0rvvvsv9dujQIU47wIqysjJnAsQYcisrK1hYWHAaARMTE475ZloAdp4x8aw88sgjc1qK&#10;hx56CElJtDlRefHFF7m/DBQwUyNWVFVV4eTkhIqKCjz99NOc1oP5D7zxxhtcu4ypf+qpp+Y3qEVH&#10;DFgw4MCY908//XTu1+XAw8cff4zQ0FAwPwgHBweuSsHRsg9Z5gcGHpgPBdM2ZGVlEUBoRGd3J2ee&#10;FED5I/Yf3I99B/bB1MwUbWTaxDQSPRRFKD4hfZuABxeSshEoIDX8ZbMkVFBUH0IRHLWKA3xw8XYi&#10;zX0aLlyJBzOa6WYOuFqJKChJxidqPkjrpK18ugXG6n7wyWtCSVE+bAPSEUbRlcKdQ6BpX8SblUxN&#10;YJYir3DghLQ4Y8P9KCssR1gMmTboOkDZpQiVhRk4pxqDGubAPTx4X5ssMXOre9M8TCPN1QPvHbck&#10;KZsH3jpwHS+fdUZwFQt3O//ByPQgGjtUkG+kDOc5UgMdhWD65rfjBjkgh7ey62cQaOSJ29HtC9Tg&#10;EkUiN989pelQVY8Fb729fFk3eKB3bb7nUwgy8SEzkWYUJSVD3SSbM2Wpi4vF5es5YILEoohoHDOI&#10;QtGAlFueJeA530KAqR+MKeKZLM/NpJNnyH6bgxojzbip74yoRfzR4pF9NeChEVrJR/FMmiE+ylDE&#10;g6Gf4eOSQNTOBx9BZbMPtAlApjT5QqmA+bX1QjvpBmLuiAi0cERfBXgYrSuFsoYHHEvmbZ7ryLFT&#10;SS+FY7y7c5JxkUxiGLitSUrEcZ1QpPeuLKGXjuyrBg+M4eki35xzV1J55mekGrqX6R3rbIG+djBi&#10;OvhVmO7sgqthDcs6x0vHszHggeiXGwH6AJINHwnOpC/CcuBhmvb2IekCI/bsoxPkoNIwv3h68wFt&#10;Y4qyVAA8p8KfV1Ij8wbSZNylbA54oOHJvOgiAnLq6mQGN9oJY/K3i2XLbrYFVxT9EbsMIN1q4GFW&#10;Rko/K6rAlYsBkFhk0mDuDh460iPxpWMKulYZrUwu4IH4hsG56EhDcMg0gkOnrLn8LMbIvFnaxcZ2&#10;X6jkBDGPGkmZQUq1E0y7KhFWbguj+lriD0pwMcUapSsoIwXwsIzD9F01DwQe/IMyyQyJNxVi4IFp&#10;HpivA9NCMCdjKQBgpjzMR4DbA0gy7+vry0nwDx8+zAELph0ICgrC7373Ow5wvP3223B3d+fMjZh0&#10;nxXGBL3//vvcsdQkih0zf4OwsLC5tpl5Ul5eHpj5ESvl5eX42c9+xrXLNCEMvCxVmJ+DoqIiOc2O&#10;ESCq4QCQtCwHHvbv389pN7S1ydFLUpj2w8aG7DbXWKTgobevl3M8r6mt4fwfmAZCRHbTQSGkyrY0&#10;Rz+ZLjHwwM53dLYjiiS/20XzwPk8tFVDXckax27HICqrHNGx6VAy9IJddit66nNx4bQVrkeVw93G&#10;BTvOR6J2qAmmWuY4bkc5Scis5LWdprAr7iLGlDF3rA4hmpzBditSAr48ai+5COHJhZwEpLarG8m+&#10;MdC2T0VGaQUsrntCx7MCjbVZ+OKQJayzWzAwfP/ng7g38EAbL9GgpaUbVU21MFAmp0xXihxEZkdV&#10;icnQs0hGUHI+Tuu5w7eSHNcr6fhqGPwyKxEZlgQDt1KMzEwj1dMbJ8zTEBOVgM/PuyOAVP0zo8No&#10;bO8lweQU8qMTcNI0HlHpzHQxDubETKzE0q0bPIx2wMzEH3phxfS8QlyzSERG8wSY0/YlHUcY++RB&#10;Q88BxlkUjas+Gx/vuQ7VwEpkkOlEUkE92kbJbCkoBvrOtOaiU3HIwBcxTcQMjYvR3NYFEcOxfR1w&#10;sPbA7chyBLn44MCNTLSv8CGSL3gQI7LMCmdK0jmJ6ezUIBqGWzBI71zvWA+q6T0q7ArCztirFImk&#10;C+QzzpXhkUKcLSDgMzpGe08CFLJsYNvojbNZvihbOpzM3M63OeChHfoUQcmtbASz4z3kjH8dH+jG&#10;I7m4AYnZlSjtGMVMdzM0Deyh55WPq1cdoJ3chfGOYhzcb4hzHiXIKK5DYh7lvllFPF35gwcyqdPx&#10;gXHUQr1bdXwcTmimcmZLM72NMCRBh35wBbxt3XHwWio6CbSXR4dBzTkNsYkpOKLkDZ+alR2NNwY8&#10;LPOxqyEz4ccp2pI0ilVzEal+SBXXlQ0Ku0ZaCvINDCfTJTIjRZNExjtLfb51BSAhDudMvfccYEvf&#10;0z3kgB3I8xrLlc0BD9MojknEyZuxiMqoIr4mDmYh9fSlmUWUuysOWWTC15EitpmngkV7HifT4oau&#10;Acha+dUkxuOEejInBFupbIbZUlt+Fk5dC0cA7dnhIYm45lGGwTmtIkWWMvaDjg8x1OyLOjKEhvY+&#10;iTJpFumu7tBwLlpRQi8dp1zAw1gpLuSYQa81CxHtUVAtCkEh+SpOTvSgbqSLhIajiKh2xv6SAPo9&#10;F+blHrBqrpVg3Fn09cVjf0EAOVxPopwEJefzXWFZ44iLBbHoWEG7KoAHGfBQUlI6l+fBnjQP4WS2&#10;FEQmL0ESs6UQMltix8x0KSg0B42NvC2iuro6Z7LESmJiIgcKHnvsMe5/BiJYVCRWmGSeRTdqamri&#10;mHXGzLMIQ8xPgEnwWWF+DqyNflI9MSDBCvNdePPNNzFOkZ0Yo/3WW29x5xkwkfoysLaZ9iM/Px8H&#10;DhzgfmeM+I4dO7hjpg2R9kP2pWXgg/k5SAtzWGZAQ1qY1uTEiRM4ePDgAp8HBjDYuK9coc1OUphJ&#10;lbW1tWzzqzqepVezt4/CsxI4YCZcFZUVXN6HpuYmNLc0c0CCBxMtknMtFNa1GWGkkmcO00FktiSd&#10;p5DwLAST2VIQmS3x5xbWrWy2NEYxzse6W+Bq74kv9b0oPGEAbJJYFJ9xMvXtQxI5ox/X88RVvzQE&#10;B5ahnfwkRurI8emGJ5RswnDLMQt5FBd8RBKCdXxskJwKs6Bm4IUzhrQxUD13zZuOfcnxlZjDjgbY&#10;2vvgsJYb1J1TUUXelpMUFcPblpxgvXNJHT1OeScEh2l+EU+hMLEEabWSD724Fx5eYTikHwSHDElo&#10;SYqYlUOMzulrPlA2p/CtUnHPWAccbYNJxU022rn8Z3OanONvULjngj5a/ZMDCPUPwzE9P+h7lnEh&#10;KVcq6wYP1PBwQzkMzH1wXDccgcXSuCcUUSo7G8pXvKHvU8H5KHQVk438LT8omgZD4Tr9tYhCBrnU&#10;zJJJnaVDEA6zj24p39vZwTbYeoQhqp5HCWPt9TAz9cJZs0ikr/QVouvlCx6mUNWZieCORo4JmBWX&#10;wrjcCQlDMl/HKQqsUJ8jI5EjW3sR5fVpKpGo+McQ3+yNQ7mmCBKtpNCXd7QlyeogZjM+rIi0W8S+&#10;DXbAycEXF8nxXukm+aQY+cIlh/e56ygthCaFDtZ0KebW1kBVEQxu++IyzetlY38omJHtOgOAKxT5&#10;gwcKDRxXjOSqhT4cPSRMCohumPOr6agohLqBDy6RRrZQJEWlYiT5R+AMhaS2TmldldO0XMFDL5k6&#10;3opmloF88SUgEMjMH2nN5ZAP49FDZJZA4GLu/WObAoEmY/qtRzKmWnKYJl4C1oErTc2m+TzMjg8i&#10;PJDtVb7QZYIUSc+mRymQAu0Vp8gXKrOTN4MbqMqErlc22mXcH3rramku61fFcG8GeGCRBzNjYnGK&#10;Qq6qWhFPt8ACaQJFySWIK+ZHOdFWCiO3BJT0clAC5amFSCzsXdE/TTp5cgEP1HhbTyxOFFzHoRxX&#10;RHH+DKQzGUyAZlkQqmn9zU62wKbSnJypTaFVVyjjfzaDyo4khHc08cKqmV4419jhcIED0lZyUqPL&#10;BfAgAx6Yyc53f/QA5zB9V/BAUX1CIvLJMbmRmygmgWfmSNLCzIuY3wFj+pkmgGkZdpPtIgMMTLLP&#10;ytWrV+d8F5izMzNb2rt3L+eYzJh+kUg0Z/rE2mFAQgoepMw902Q888wzc20zUJKcnAwWhYkVZgrE&#10;/CNYu8wUyd/ff8EmFBkZie9973ucVoNdw/rIIkYx7QE7ZpX1nWlKmH+D9Jpdu3bBx8eH87FgoEV6&#10;LfN/qK9fyeBi6X2QaRUGKL5wEgGnEjKxYkChsamRqwxEsCr9v5GBiuYGBAVHbSvwwJyTh8nvYXpa&#10;ElKVvjwzLGcDhWcdpLCsE1wyF/qNTIqmKFHSCJ0fJikDiVLpxaffaCNkGamHJAnlWGI5Bki4e4ix&#10;5St/PEmS7yF61oz0WQRQxshMaZAiPE2TNJwcJCikI/3/tXeYXvG7va4LZnpbEZ1ZTn4BK4h3lmn9&#10;XsDDujq80k0jfUjNIEa2f2XH26Waki94WPjE2fFmxLSlo4w5qsqpbIrmQU59X65Z+YOHzR2QXMHD&#10;gqHQO55OvpAy5mQbPdLN0TysrdcTLdUIoYAf0ghga7sb2BTwsIZOzfQ0k0VAJZrXEJFItnl5gYel&#10;hjA5QgLU9iK0r84dYw1UmL9UAA8y4CEnJ3MePLiR5iGBNA9RJLmm0KzBERTyj2ke6DiApNoR0UXo&#10;7Ggh5kzMRThizL5sYWFamRkTK4whZxGXpNGX2Lk+JmmnKi0szwG7praW12YwTQGLmsQKi67EjpnW&#10;gRXpeQYOGOCRbZsBDRatSFoY4GC/MxCzuDCtB9M0MD8Ddg2rrM/sedL/pVGc2L0sShQ7L5vTQtpv&#10;dl6a+2E9K1E0ICJGdRBxJLktpJB9TaRxqCctDNPEyFbuHAGKhsY6+AaEkdkSaR7IoFo6T3OahygW&#10;UpfN3cK6EZqHh97TwAsnKXKORwMUHCvWXZVcqrHfKJ0St0kc2TnGXqgbSgNajI2tnfjmU+fhHkER&#10;TbZJSS9qwBXLtYdF3qrDbyPzhrPXKLLMNin7VBzx9MHr22Q0/DCO63pibHxlDcX9MuhLpHWpaVqN&#10;Ac1GjGh1TunrfVJWcSP+z2OnUVDFMmBsj+IckgXHYD731HYoibnV0LNbXy6srTj+x/ZcxQE1Mr3b&#10;pmWCsosz3p0FCGIWOA/88rfkE/0AxzPLwAb+0M0zDN//8c94zcNdwUMHouJKCDR0YJSSaQnl3inA&#10;tA7DJDVn4CG/sIA0DQw81C9ZWcSl+oZa+PqFfCXg4U87tfHnXTfwrgJlbz7vs+769kU/PHfMGS8f&#10;MYW9fwosvRJhIdQNpYGtXwr0bMLx/Rcu46i2BxyCMrZGpY8i93FcZ38Ub5KN/gWbrTEWNgYaj9M9&#10;jMfAPhpvnjTfpPFkwTk4e920X80a+tchE/zlI71NGs/mrOlXj5vhpnvCthnTO6ctoG0dsTnjITNn&#10;9o6sZu2s5xol0yB8+7lLUKOIcOu5Xy730H7gHLL+MTOh2hdU5dK39ey7wWw869+zLxkH4ONLdpsz&#10;HtZXquv9vqyG5r95RwOHKETydi1rAg+mVgn4wU/IbOnBP8LBLQ8RCX0IJql2MIVmDeE0D3ncMQsD&#10;GpNQRpL2TtI8COBhIxYP0zqMUASgmJgY5JKWhEVcqiPP/9r6ugW1jv5ntbauGl6U2TeAQrUGR1ES&#10;P+k8hWfTXJXR/6Qt4s4trBuheXj4Ay08cewWjtjFUHz/8HXXz62jsPOqH144bAITlxgYOkQJdYNp&#10;YEx0VbkViB+8qEhSEmeO+dkOlZlcvHPGcluMhc2HGoULfoXeqe0wN2wMz352A3/6UHfbjIeN6cUj&#10;N6FrG7ltxvT6l2bkzxO0LcbDtHbffV4BF677b4vxsPW2T5Xy0ag4bZvxnCQ/xvfPWW+b8fzqLXXy&#10;lxTAA6d5MLNZCB4ilwMP5PMQl1gBUX83F6GImfkI9d5owDQPDDwwP4y8/Dy0tpFzNPlwNDaT34NM&#10;5ZyoqTKzJXePgK8EPDz4pho+MgyAP0UocWkdXnf16BZDP7MeR3SkL6DU10H4y/lpbEilYCatXZzZ&#10;kkcEnxF+O5QMiqhzxWr7mC21d5PZEjnyb5eynxif7Wi2JJ7YTmZLAaht5p3K7/eSXUJmS/84jcLq&#10;lTLE3D8jdQnN5rSZ26UkUaJR/W1ltnRNMFuS2i+tBTwkJFdSBt5BTJHD6fgExc0X6j3RQEyhHqcp&#10;rGU4RRQKCg5Caloq5/ydTAmCFtcUOpeYGAdbO1cERrQiOHpzNQ+/I8T9gZ4PXNqGYVXVve5qV98P&#10;jYQKfKbpgukJ8X2fzZmFFN5q9d5CtW7dz9aWc5i+R1JtpsP0PXZ1VbcLDtOrItNXetHmOUzLf5hb&#10;0WH6Xke91Rym73U8m+kwfa99Xc39gsO0jOfDbRnNg6N7HqIS+yiWeTtVMluKLEJoRB53HBjZgZR0&#10;ykVA2Ql7WDKzrg6h3iMNuul+RsusrHR4eLjBy9MdXl4ey1dPV4SERiE0pgMhMWyO+HkKjSCzpcgy&#10;Ou6SnJP+xv/dCLMlATxsPZCwHGgRwMNqPgNf/TUCePjq52ClHgjRllai0Ff3uwAevjrar/bJAnhY&#10;LaW2xnVr8nlYLXhgku6IOAq1mFCPyLg6quyvUO+dBnWIS2lBXHILYpKaELtCjU9ZCAwE8HD/MPWb&#10;paEQwMPW2IhX6oUAHlai0Ff/uwAevvo5WK4HAnjYunMj7ZkAHrb+HMn2cG3gwTZxzmHa0SMfUUn9&#10;JNUmyXZsD0mzi3nNAzumcwxABHHhQIW60TQIJq3BampQNOXb4DQPkkpzw2keKAtzSAxpi2R/kxwL&#10;moevF8AQwMP9sWEL4GHrz5MAHrbuHAngYevOjQAetv7cLNVDuYGHpRhT4ZwMI78E4y53+mwD8DAy&#10;Ooopyhw9TXWG6pR4ZFW+EHwSOTGfJG6R78EwJX6bIJ+KaUouN0PXTLAM1Bvkn8DC644Mb11AIoCH&#10;+2PjFsDD1p8nATxs3TkSwMPWnRsBPGz9ubln8GBulzyneXAizUM0aR6YTX0oY0olmgfumJ0T6taj&#10;gQQ8hJLmIZQ0D0vN0VbWPIjHx9BdXwZDAycc1HDBHi1v3E5twiTLMn03Zn94FBODLfBySkZ8dTfl&#10;HpkHByOjYxgfbYOPtT8OKztgn24wgoo7uQzVGwEgBgYGKDP4NgYPszPoKcvDaX0PfKbmDZfcbnB5&#10;iWcHEOwRis8UKVmgaz5YWsZZyvCdExeHAxquOGEQjqT2CZk9aQq5kdnwTe/g758rM6jOTqWQdx44&#10;oe+DE9ou+NIqBRWDd99w1+8wPQNxUzlUbnhin4oHbsc3gg82PYbUsBgcUnTGBctU1LJgV1010DDx&#10;xmEdTxq/Jz43CEJkaTsigyJwQNMDp6764IiGMzRDqjGyIFH2DGoo4eYZSiB0UNsH1yMbsVKiU/mC&#10;h1kUtcTCuaWGi9+1sEygsMUXn6Zr4aM8C0QN8bPT2BmMj9JVcbY6GV3c2EaR2hAB/662VX0JN91h&#10;emoAfj6h/LxQGN8jms7QCq/n1lp3eQHUtBzwmUEg/MqGuXMjLeW4ou2KzwxjkdEpu06XH97mgocx&#10;JEZEc+M5SevsmKYTFLxKMEzday/JxTl16jvtjwahdeDjPw0hxMUX+y/7wr2gZ1VzJB+HaUoG53YV&#10;2LUL+PwE0LBEBvnObGD/p/w1yvYAyx83UAqco/8/PUyLT7JKK+MB/YhVjWWzwMP0BO17fqHYo+KC&#10;C2ZJKB3hNj60FGRREkHKy6DhB5+Sftw5anoH4+JxWs0eR81ikdUxtcQ1C4e6GQ7TM9NiZETHYB+t&#10;p1OGUUjrkt0hJrk9OyC7a9m+jrfWUk6wIm7/X6nI12xpDDG14Qjs6VyiG8OIqHOm/UwLu7Kt4EhJ&#10;jVnJaXLBR2ka0Gkuh5g704PAqnAkDg2sNBTud8FhWsZh2twmjMADJYmjPA8CeLgPAdJ9DB5mpiYw&#10;2tOKW9cdoOJTgKKqJqQlJWLPOXtYprXRB38SM4zhHxzEMAGCaToeoeMhOubKVCN0LrrDMbcNYxKw&#10;wa6bHGiGjakdzptnILOiBRmJyTh22QWOJe0YpxwlU1NiAhfDGBwkzQUdT4yx4yGKnMUYCmL5iCEe&#10;I80COzdG2cql4VOnKDoWJrrgYxUJj8w2TM5uzWhR96x5EHfA8XYwbNJaUVSci9NKgYjvGUJuaAgU&#10;rqcgu7wBRlr2uBJUj96uahiZRCKsshW5UdGUQCceNcSpTQ/3Iy05Cm+8YAhF//pFH6JZjIj6UVzd&#10;hrK6RlhqW+Idoxz03snlLtjQ1w0eCPQEOoTAJKoWhVVlUFb1hlt5L2qzk3DpSgSSy1vhaOKE09YF&#10;GJoYQVV9O4rr2pEV4I8XjvoguZsAbmc3hYSk88TEHTlCsfKjWhaCA2Jk7V19cMm3EoU17aine5Zg&#10;oRaMR17gYXqyF+kdXvhXwCHsK89ZBNxmUdvlg70pNxHUW42wKhO8keODuqlOmGeZwLYpEiezzWHb&#10;R+/DWDGuFZgjZYT/zK5UNh08zE6io72Ln5fiHHxx+DaupHRjeqgZGqo2MIquQlJsPLRsC9A11Qtz&#10;DXuo+tcgPzUZJ61TUDe4ENIuNb7NBQ/T6OvuofG0oZTWqdIZMxz2rsX07AR8vf1wxrMcRTTW2q5R&#10;WlszyAr0x1GbDKRGx2GfXhDyelcez8aDB3pmpBHwxiFQvHHg2jHgC/p/8bscpwNcNAfy6ZpKygg9&#10;Q/DHRB/40gSwUAPUIxlHDtw4CASUrbTUuN83BzzMoiE3E9rmiUijPS7CLRAnbhegd7IDtqYhcM5p&#10;Q3FeBo4rBSG+ayEg7SnOxBFFV/jl1cLbNRTGwXUEx+9eNgM89NUWw+BmFCKrWpEZFokvtBNRL5F0&#10;jPdUE8YzgEpw050dnZlAY30pVM/cxAtfhKJ+FbMkL/AwNt6GsAYr/NnnODRaG+/oyay4CIfyb+NG&#10;aznyRU1ooW/76FghVNNvw6eVgGCWA5LGpyhvWSS0ir1QMbHCx0fyBAE8yIIHSzf84Kc/F8DD/apV&#10;uY/BA/uA9DUV4syXtvColyYeHEFmZAZ8UxrQ0dmM5AxiUMWj6GtpRFJaLbrE48S/N8DBOw72wdG4&#10;QBmrfYvaJeBhGJOTIyiMjMCXOqEoGqDNfJqYf2Iycvw98aZeDNqG+pCfUYGSln6Ix/jjgoY+Cj9M&#10;TGNBPkxsImETUYqOUQYqRtFWWYTbLtG47pqA9GYRBpqKcfqgMXbpRaOgm8DFEiZTm+UYLb9oS7MU&#10;Qli6H3dBR80LkY39SHINgK4f/8nICQjGZZtSkr7PzjHJM+35OKUUgiriC3rz0qFhTZqFy964GchL&#10;g5cqkx1FOKvijYzelb9E6wYP1MP58YzAwoAAJ0nWimNjoWKRxz24PT0WJ66mo2+uGwMwv+YE0/iF&#10;MfGLYkNwyihVIpmf7/NkVxPMLP2Qw7DmKou8wENPdywuFhvgszQTXKnMw0KWZhplnYm42d7M93Is&#10;E8ppBogdrIdOmh3qp/phXWgD47YaZDQ7w7hp9TH0Nx08yNA5LzIYp40zweSHzelJUNVPl2iX+Itm&#10;eyqgcDEMBRyPMAg7dW/4lzER8t3L5oKH+b60FMTjhFYUmqi/MwPtsLLwIRAn09eZbtym99KzjAG7&#10;Ydho+8IlZ+WXaOPBA3UwyY8ARA3fuQY6/uAdUv3I0pWuubEPyOiSOUls9AUV4FYRUB4AHKLa6gHo&#10;klZidXzcJoEHpmSYFwO0ZMfhpE4SmFx+7vRsM1SVPBHRKPvyTyLeIQjXPOpkxrySOAHYDPAwK7Nn&#10;jzdm46RSGKq5TWIaWUEBeOWoAywjm+8Qfkz1dcDBzgNnTHxxWjURDSu9PPS7vMBDRYs3ThQb4UCS&#10;KSxb74Qx3V1h0Czzh0imj4MDCTid7ktvSydUsuwQLKqGX5U9XLv7VzES/hIBPMiABwv71HmzJc8C&#10;RCeLyGSpE6FxvQiNIofpyHz+mJ0T6tajAZubiByaKzJbYkBiiTkqq6hHU2M9UlNT0dnZiYaGBkLc&#10;K39opG/UIEke5RGqlfk3jI/2INjTBx99aYdjV71wJaQC4in29RCjPDaKJDfRaCT2pyUjHkcuRaJ6&#10;rBN+Zm44RNLuG1bueHOPNTzKujBFUpHpSdoBZ0SIcAyEMkmRRXTfGJk+jYrF6CtNx2FiHopFdbim&#10;4A7rzHb6KrTiurI7bqc0orW2EEb6/rjukQBNHVdoBNdQQsR6GJEplbJ7Eixvu2L/1XhkVBbi0tFb&#10;2G0Qjfyu7Qoe+JnvqCiAwjkLHHEuANtex3ta4GnnjzO63jhvl4G8LunHcgKZ0Qk4eNwS2skd3Edn&#10;fIR9jSaR4BIOAyY9XXJ7nkGKiysU/OqWBReyt60fPPCtjLRWQkvFGntvJqOOYcqRbkR4BuGsHpko&#10;kWQxvnmeO+vLT8LZ65EoHZv/4M+OdRGgcIRliRTozvdO1FgG9RO2OH3bGxdvJaFkcGVGQV7gQUw+&#10;PvQiIKPGDcrl2YvAw8KJyCLp3Y6cAHQSyE4sN8ZryRfwRp4HontKYFLigUqauCnKRbOa8lWBh5mR&#10;dphedYJdOT/uzLBYnLoeA3MXP5y+Re8pt3iboHvJGT4105hoL8XxkzdhnrtFwcPMCDxvOuBqKs/6&#10;jLRX4cpJtrZ8cO5mPElS2TBboaccjDCOYRXD77oPbONXNiTZePCwaGU4XwIOm5KGVvY89esj0kwc&#10;JrOlgycJbEgkxamUKPS1F4E33wZiSdtwWx1IqSAednXoYXM0D3NfQc5k85MzDrAtG5obXGNhNs6c&#10;Mscp7zIsUGTNDMDROgxqtrHQM/OEmls2Sb9Xfos2AzzwvRhHangc9n9pBYM0HtT1lufCNjALHnYR&#10;pCVpvBM8iCdpL6BdvbUEl9XiULvycOQGHsaId2BmlV4k6LjRvLgnsyhu8sexRFXsyTfCxapEggv0&#10;ykx3wT5fB++kXMTHJTFI7kiBYXkYumhMU2SGtpoigAdZ8GCXJICH+xkU3cfgYZrMgMaYqRCZfJTl&#10;ViCSEuSdP3sbr1z2IqlgN5oziYEjM5gm+hK1ZtNvWkkoqkjDXv0gFPcTcyaugxYBAY/8VrS2NiG9&#10;qBbVTc3wMvPCcZsCki+S+REDD5QRva8yG2cVIgg81OOmhg8cc+iDNtMGMx0/uKaS+YavH/ZcTyZz&#10;k14k+fthr7IP0irKoa7Et19fXYv4glYybeqA0/VA2Ca1EGs8jpENcsLeSG3FPZstSXbR0f4eZCWl&#10;4pxuFDIHR1FJ86NoGIOozHLcIGblVkyzhOmfRldLG6J8I3DqZiaa5vZhMcLtQmHgswx4EBMDpOmH&#10;qKbVmcXcK3iYHBEhNysHSjrBCGwYQDt9LFV0QxGQUQVbcz/oeldKpNVihDoF46r/wn73kgnQRZ1Y&#10;NC2BCzpKqd0rYQgrrUVCfCpMTHPQtgJ+kBd44KdvAnGVTncBDzMoI/vfN1ItED7GczXTU91I6SlC&#10;5Wg7vCvMYd1QAPdKM7yarAyTVrbe716+KvDQVZKFi7rx4HUkM0gP8MTjSv6IKKiHr70bdhunon12&#10;Gp35qTh+wR6nbSKgomED25wVnGyota9C8zDRUYbLGmEokbwWfdX5UNEMQVBJLZKS02B8Mx+dk20w&#10;Ug1CaAO7SAIeEjYLPNAL3lbNmyA1SLUJdM5TG3ibtAndi1aKmIDBrnOAK/kyxAcBu28ApUx4RQxg&#10;aRppJKidFDJp0iXQEeIDvPIqmTjdJIXK3UHEpoIHMh1rqGkixjoQCs6l9G1hZRZDvd3IjE3EadJE&#10;Z4lkxk2mkham1njZMAFZRZUwumqH02R2NrrCnrB54GEaHaRVDPcKJVBK/mvjfYjwz0ELfSuTnKJw&#10;O4qEa8uUQVqPl75i8MB3TQTHfKslwMMk0updcT7fD7E9hXCr9IB5dR5nMjY63orknmI0j9XhdrE5&#10;/AgIXS/SwyupenDv4X2j7lYE8LAcePAqQEyKCGFxnQiL70VYFCWJiyxEWMIA/79Qtx4NaG5CI/MQ&#10;Fl1Gfevh525R3bKaB4qE1F1Xi+jcFvqMMBHnOGbHehFk6wYFyzSkJ6fjkk4iyLsAHXmpuKSdjNz8&#10;RHxiFI5isikn2TgcyEk3OLsWkZShmzm0qYcUItYzBGdNUtBGEqzJEbLdnppGU1Io3lSOQONAA26o&#10;k4o/n8kiOmChFwC3pCqEenvgb8dtcIqchI9quULLMwMNA9MYbCyChrYbPlO1xnGLNLT3tcLWwBdm&#10;MfUYnRFva/DAb6LDcNTwhH9RC/zMg2AYzDvPVoZHQsM4e4FaGKO10D5H5hUi6fY7dlfwMFKWhi/M&#10;41C/sgCYa/BewQPfq2kEG3vBJqYOCf4xULUiSSeV3vwUqKoTMGD/jHTCwMIT9lLuTTKcnDA/HPMh&#10;pmmFMtNfAe0LAchZwcBZvuBh/C7gYQrlLV54lz6Yzr1zkzU/KlEizpITYVRzCFRzg1EynAulNFtk&#10;Ttz90/pVgYf0YB986SeVPk4jJSAUx+wq+fF0lUNP3w3JEsuEGfJ5GiEBgKWaHwKrV154XwV4qKe9&#10;6jOn/KU1RiM10L8YhPxB8lFRC0BoLZPAjsHDwA/2qbJmQUsv0o3RPNAz3TV55+ebIfQgAp+BBAiY&#10;30PWShptovl7RwGy/58vZCxoogtkJgM7lIEyMmU6fplseHLv+qZtKniQ9ERUlQ0VpQhULehZPywU&#10;3eBZLrOeSANuaeoH/TjeUbc3KxpqpnFoWEGpsnnggR/AjKgSBmrBcPQOxjEyg3OOzIWioi0O6EUg&#10;p21poc7AlgEP/cuAh4XLprHNB5ez/YmPmC/97YE4W5+C6Gr61pcnkb9QNM5neqNuBXAngIcFZkvz&#10;mgdnL2K8UgYQHteF8Pg+Ag+lCKVoJKGRZBYTmSXULUkDmhuao7DoSpqzXn7uFtXyLWq2xHweOovT&#10;sfMLC5hmtJDfAX2ECDx42LhB07cI5QVpOEM+DflD06iMCMQu5VhUthbi5HlL2OQNYLghD59/YQWH&#10;oi5yKpzELAvLSm0Ot5RCXd0SBuENGCMAIW6vgZqyFVRiiMEgRzcLcpw0JJvOqcE6KJFztkVGHZIj&#10;wqFgnstFYBimCDVRURVobG9EQEARWpmutrcM506ROUdDPez0XaETUIUhet7oFgzZes+aB1ELHH0L&#10;UMV9O7pgei0cqa1D5OcQCgU7kuBMTSLI3A2KjmVobaqCTVgNJ9URkzmIpl48ZxLElzGEWgdD16tm&#10;SbOlyqhAqDhloGclcY+ktXWDB3EPvEiqltXDvtxDcDIjbUNBL2rINv789QSSugHZPn44apDO2cxP&#10;tlZAz8gNC90dJhBsZYcbyQt9IKQjbS8thV1MAyedF9XlQ90gCS0rMAryBg8xFfZQKMu6gwnt7KVI&#10;K0lX4TW0BLqZ7oVZmTM8ejtQ2xGES3nR5GxcDTWSDCePb0XwMIEAC1vcTJ9nWrsKif7G4aih4XVl&#10;JeE4mRjWjQ8jJaQAtSRzGKvNwEHNUJTSvrJS2XzwMEO+Rc7QDqube2d6KsthE1nHacVGW4uhoZ9E&#10;Wq0JxFiTyV9IE8SdFTih6YPY5pUdbjYGPCyiWrob8DwBgspl0HJfCYGDQPbqUSHQcJiAR47Me5Tu&#10;AhiSRmKcWPIXCTTQ2sNZAhE3M+46PZsDHqZRlVkAx2Rer9WUnw6tW3noETXDzq+Y17JOtcBQLxwp&#10;rbL0n0JxaBTUXXLoG0SA1sMf5+3zF5o2LTG6zQAPXeWlsI6o4751Q+TDp3MjDmmFVXBwjMVV5wh8&#10;ccIM7yn6Im4Zqc5AVR7OKcVA4uVy1zmSl88D/9B+2OWZw7BpcU8oil5zHJx7eE1cTqM3NMhseQ7a&#10;TTRApdAVWWPkx0c+Dzo0npbhNFygdVi1wrdIAA+rAQ9x3QiPbUM4RaxgjGkY91eoW48GBBpiqgkw&#10;tFOlObuPwAPL6yAeH0FFWhp9K8zwiYojdl1ywGnbDNQOizHT3wTLa5Z49bwDzhh7Q1UvGU3To6iK&#10;CsW7Z20oSoQ9Pj3hheCKrrloS0Ms98P4KDoaC6FPoRv3KtjjQwotei2wDH1kJjVBEZsqYkLw0Ulz&#10;fHaDQjwqBsCPImaIh1rhTrapuy7YYK+aE+wTWjE41A1vC1d8oGiPPZcsoOZRhoFJCl/p7YudJy3h&#10;VtRHEWk2Ln/ERpku3TN4GBvgQkB+pGqPTxS8YJHcxkVWnB5pghHZ/O84ZYMD2mGkpiefElE7TG7Q&#10;OSUHfKEeivAGFlhSWsSIcY3GzaAGzn52kkCcXVAaKjmd/zTSSWVuTtFvVme0dA+ah6kRpAWGYbeq&#10;LXZecMdV8mcZYlz+RA+cLNzwPtmT71bxRWgTz/z0VhfgulEcyDxepvTB1dAPwTIM0oyoA55Bccjs&#10;JvOFzkYYXLPHjsuOOHwlEnFtd/pFLP7Kyhs8JNd40ocxn2NCZ8cqYVfrjyLy4YgpU8Lvo8/h/Zyr&#10;eDdNFZ+V+KNGYnHR3BMN1WJivGnCZqeaYVZogJeSFKBVX73AAXkpjuGr0Tz0wvmaP0JrZFYR+T8V&#10;xEeR8NoaHys4wCafzQWdCwjBTnqXd1wmrVIBEzjcle/hftx88DCCIDN/uGXOg6ERChxx/Tq9Y4r0&#10;jpE5U2QjzwaN9ZVD8bItPjhsA7XQKoytAoRvPHignUH1WeD3/wQ+3gG8S87SyqSFYNMRQiZMSQQW&#10;RomJMyCzpdfpt3cOAD7FzMicJ/5UA0VcomhLxWxMJDzyokhNL5AfxCGKzsRpl5cvmwMeKGx1TTmU&#10;dWyx46IjjpPfW04/vSziAXjbeWIn7ZF7LvvAgQIwMMVcPwUosAwvQg+zBBynULrufvj8gjl2afgj&#10;unVlp4fNAA/DnU0wNKL1dNmBcBxpGCX7npTSyW5xcEjgtVjjLZWwCabv8bybBwbrGIBN/kodpvm+&#10;iuBR7ATzVlpDVEYGUnGrNhot05NooKARezKU8E6yFg4WhqJ8XEr7afKH8IIqmTGzz5B4tAgK2ep4&#10;MVkDlu09K/rqC+BhVeCBSbAZM8qk2ULd+jRYGjgwMLFVNQ/TlMSNS+ZGzH5Pezsq6lpQQWEyO0UE&#10;AIgpHxkehqivB9X1LWjs6oOoR4RBun58dBBNza2oaelCZ7cIogEK3yrje8CSx41PjEFEzuFVtc2o&#10;bOrGICWiY+FZGbgYHR5AS0srqlo60dVDORtEg+QXMYIB9qyaZmq3GwN0/egIAYMBCulZ34pK6lc3&#10;hXZl54YG+un+drT1UgjZbevzMIluondLJ82FzPd7kmxiWzuJ5mIZTmWSP9fetxgGzGJqgjxDJvlr&#10;Z/ob4BqejdI+nnGYHJ+kJH+r4Hgkz1+35oG7fxr9fSI0d5APjAwomJkYRzv1vWdkXk0ww7RV4ulF&#10;DoMzBBR5h8G5MtqFoKhUJLXwDc5SuOAWaqujf2UJMLtevuCBOTpPQExST75vdXCvC0PG8DSZ8Q2h&#10;e4LmdqwHTTSG1vFBTEh4uUmKAc8HLODLxPQwXde3KoD31YAHybwsBgLk49BLUVTaRbIM6BS97yK0&#10;rnJ+2Pg3HzzMcutscjGyWeYdm6A9qbV7hMJGy6zLuxxuPHigBw+TaQ6T8jaR0R+rXQR8WH8SyI8h&#10;Thryk/aGFvY7mYvKvkOkMUafrPkY7TYtFMp1eGXwvTnggSfmJIXzbqZ3u2tA1q9hgvv+tHSNzDGd&#10;4y3FsI4qQ6e0+yQga+/sR+/ISh5D/HM2AzxI9yq2Z3f0Ld6rZinH0vyePd1bC+fwHFSIZAJHUAAF&#10;sXhqRf8A9hz5ah5maX+awPgMv6AmR3NgUUfBMCQfrNHJPtrfuskFZyHtxSRAnJTcw+4bnqQ9gcDg&#10;atz0BfCwavBwpwnMUpJt4dzWptNGgYcd+pSMqHMUNrW9666OTQO4Qj4Gn19xpY8IMTejIxijkKhc&#10;NmiKEsPqJIVmHWPnGcNP2gLuHCWTm6DKX0+5Guh6VicJJIzT/fz1spXapHunWJt0new1Ytn7qU3p&#10;b+N0zK5n7TKNAmtPzPJCSPo1IekXd46ukf5/57MX92Vz/2d0rahtwbeevgDHoLur/lfHcmzQVcME&#10;+tp7V5RgL/e0+JxqqJoxG+stUmi9tBIAXV16oTv7XEOg9oS+9+YMhqK/NI4285Yjciq7Sfv01H6S&#10;HG+jcljLnUxUZLVp9/fgzhn6Uq6I1YffvafR1pLvwujqhQNrfVZibg3+7+NnkF58Z6jOtba1UdfP&#10;9PagoXdoVYz1Us+08U+DlV/qRnXn3tuh5GmNHasTHiz1sMg0SsxoFX7v/VhNC5OdqBN33zW63Gqa&#10;uds1j+42wEF1MrPbpmWCAthUV1cT3yNGcHAwHvjlb/GdHz6AoqIiyMAG/tDCfj7DtLM3+Tykks9D&#10;PPN5EOp2ocFGgIffv62BNzXcYVreias5jeuu1wtacJ5sj/eQiVInSagaWzrQINQNpUEH0TUltxL/&#10;/cxFmLoncMzPlqiDY6Q5orC56+yPX1whzhv5bY2xsDEMjGJgZBz96xxPelE9vrjitjnjGSDaD66/&#10;r6tZPx9etMETew03ZzzrpPlqxiF7zX5VJ0pk2LFtxnRMxwPx2VWbM57RKfQMjsjtWQHxRfj3J88i&#10;NKVEbs9Y63rpHRLTHjeG3nWuzxsu8TByjtsy4+m5xz3bkxywFcjfZa10XM/1vQNE+8H1f19W88xH&#10;PtbDZxok+NymZW3gwSF9LlSrC4GHuLQBRJC9m1C3Dw02Ajw8vFMHf999FbsJdX+s7Lju+omKE94+&#10;Z41/UFufqzvjgKqjUDeYBoyuH1+ywU9eUcYrx27hC03XbVHfPWOFpw9c3xZjYXOyS8EOj++5tm3G&#10;87dd+vj9e1rbZjxsjtg+tZf2u+3yDj2xzxAfXrTdFuN576wVfvSSEj44b70txsPW2MuUQ+ilo6bb&#10;Zjxvn7bAM5/d2DbjYd/UowTAt2tZG3iw9iXw8DMuw7QAHrYPYJAFfxsBHn7+hhqUbwYwL0qy82e2&#10;/uurk+TfUFheR7bELhgnM6DBwUEMCHVDacDMu4orGzmzJVtSg89QRtHtUKMpG7iSafC2GAubj3KS&#10;aB/X89o245H6PGyHtSYdA9MMtZFf1HYZ0+mrPsgrb9oW44nNrOTMlpLza7bFeNgas/RJgbl38rYZ&#10;T2hyCdTNw7bNeASfB1mfBxv/TQYPHaTV6FyjZoMywSawuj2Ze3mPa8PAgymBB7LmZI7M663MV6Cw&#10;ooEi0rhwvgij99DWevuw3e9jmbtLq5s58GAfuIV8Hu5RXBObVQUVs+B7bGXr3F5JCbZOEHjYLuWr&#10;cZiWL/UOE3jo6pOnp4h8+7+49bPXfFBQSQ7J26DEZ1dz4CG1UDZnxP09MGu/NFj6biGfh3skZ3hq&#10;GTQtw+6xla1zuwAeZMCDpWOajNlSEZktDUoYdSnDvszfRJZELpciMTXS9b13uacHEfHtCIvMRgTd&#10;Ex5dTPc00fV0ngMEq6jxbRLAsYprV9Pe1+yajQIPSkzzQFFr7iWkKJOKF5TXc5oH5gS9FaMV3cv4&#10;tsK99xyqdevs1Qt6cm/RlrbeoOQdbWmzR7wdwcPmR1uS76xtfLQl+fb3bq1vZrSlzRrlZkVb2qzx&#10;yDfa0maNYv45AniQBQ8O8w7TLt5rAQ+URC4ynYBAPTH2/TyASKQU56zOMecEEBJFBB46EBaRLNEc&#10;yIIGdg/de8c97Bxrk91P2a0pSV14bMP8ddxzJM/knsXalD6X3SM55v4yYCMBN9yzZO/7eoARATwM&#10;3RPg2QqAYC19EMDD5n9U1vNEATysh2qbe48AHjaX3mt5mgAe1kKtr+ZaATx8NXRf71PX5PNg5TgP&#10;Hlx9ihCfPojIxG5J7eH/krlQJDHpc5WdS2LgIYOAQRMBiAaqNQiPKuQ0C5GkYWA1Ir6FuyY8toYD&#10;GpGJPXRcQeeb6X4RJTej5HMRqYvuaaZrM6lmcc9l7YeGRXLt8P3q464PZffFVnHtsPbCY8q53yLi&#10;WyXHpOWgc+zZ3HUSTQnrRwT1l++jZJyyY7vvjmluiK7zcyadu/m/DDw0NtYjNTUVnZT7oKGhAb29&#10;80mIVlpogyNiMJ+H7ah5GKVwsEwbMkHhV7nKQreSL8bIuvI3UB4ICvH6VWedFsDDSit6a/wugIet&#10;MQ9364UAHrbuHAngYevOjbRnAnjY+nMk28ONAQ8EDiIIEISFJxDjnkY1VVIJBCS0E9PeLwEPLYiI&#10;KUNYWARdT5mOowlAxJYRM9tFZk1ZdK6WAwOh1A67JzwqjRh8Yt7pfDiZPUXEk+YiphgRBCoYAxwe&#10;nc8x9xFxdXScwz0rPCKJgEAxopIZ4KBrY0rofAv9nkft1HFtsHYjkyhSFB0zQMJARVh4HNf3yIQ2&#10;6gvTXlTyYIc9gwMwDEAQoKF+MM3I/BilY70f/tLcEG3ZuPnxCOBhdVJ65rcxgNbGFuSX1KO4hhLU&#10;1TYhv7SO4qC3oXtg6A6TqmECGpOUrGk5YDFMMbE7KUtld/8Ahoa/Om3HesHD2MgEZUmVJgOaQWdb&#10;Fyoa+zAiE6pdTGOsbOhGz+idWanGRylhz6LkVtOUcGhkbGpRwjV+u5oSj6CmrhNNvavLMb1Ws6Xx&#10;MeqPTFY3UXcvypv6MSaTJI4lf6omx+V6SrQlWwa6ulHVOsxlZ+bLLHq6e8jJuQvdslnmZG+aEqO+&#10;oRPV7atLOCR38EAJuEamJpak/fTUIOqHmlA22IImAsxcmRlGFZ1rI18kaRFTRnUR+dCspmyW2RJb&#10;Z+LFyQUpkMPI6OTcWKcoR0tTE1u/PWgbmE9zONzTg8rmQawuZdfmJImbFE9idFxmUdJ7UdtIya2G&#10;ZV68mXE0NVIc+x7ZuZhGW3s3yut7KPP96rLEyd1sSURZ2u+W2oFCG4P2Gb7QmNuqgerG+eXFkhq2&#10;iVaz3CBX8DCzcD3NUKCPWnq3m0UyqcQok3E37feVdL62g5JpLjEFY4O0X9L+0iJa3R4nP7OlaYxQ&#10;orq5qaH11HjHeppFXyftcc0DS46FTcoY7f/l3J69chI/dr38wMMMOkZauP1LJPPq3LlwyEeT5WmS&#10;/DA5JULlUDN6ZRJhDo9T8lhKDLqaIpgtyZgtLat5YIw+MenhxHQzIMAYcL4ScFigeSAmnsBDeFQe&#10;MfcjdFzBM/XkFM2YccbQR5I2ICwyhdNWhEdlcgx8BAGM8OgCRCYP8ZJzup7TBlD7EaQpiCCtQVhE&#10;ogRw5BCYqKf2h+j+bK5GEgAJI1DBQEdEfCPXLg8e6DzTUnCaEXp+gkTLQf0Ljynl2o5MaF0orWdj&#10;mhufdJz3yV+am3CmAWLgi8YsgIdVMu3Do5ii7JMRPqE4pGSPnV/exL8OWWAvhTk9axqHoh7KZD0y&#10;TBmweRAxTI7dve2tyCtqoWzEdF6imeB+Z3VkDDNDDTC+4g+XnFaMEcj4qvw51gMeBoozcexsCHLH&#10;2OdlEjUpcTim6Io9FB71vFMheigSyEhPFTTViVYXnHHaKYeyd85/LcebinD6pB/iumXzUY/B75YX&#10;dAIb7uAnxIOtcLzlgU8vOuDTS27wrBxaksmV3dDXAh4m20px9qQPItsYszWLzpIMHDtvi12X3aAV&#10;VcslS5uhD4/tDXfsVrDHbkV7WOSIuH62lGXhrIoNdhx3wM08yohLuUdr05JwgHKT7LrkgGM3EpHX&#10;LztOYoPEJEyx98buS47Yf8kCVyLbMLICPydf8DAE+9wbOF+Zt0Tm1FEEVFvg8QRl7Mi4Du3mWhrj&#10;ONKqbuFfCSfxep47chgnNNsN92JL2HS0rea7ik0BD+IW6Cl7wZvWy3wRw8/YB4qOZTQKjsVBkJc/&#10;3j5ph92avridxPe/u64AChq22HnUHvrJTZhaBb8td83DtAjWuh4wS2brjEg+0g8nW3d88qUl9hnF&#10;oYbxnNODCHHyxo7TDjigH4awVjZKCjwRGk4hs53xKYX8PWubg4blQK0MpeQKHiIpo/RTVygt+TKE&#10;naHkdPsPAU5lfI/yA4A3ngFefAVI5MePWEPggt+q1pv8wMMYvK97Q9m5kgOZk8MdsDV2wftnHXHo&#10;ZhyyJQCiqzwTH52ywQEKX37GPh9dixDpcGclrum40H5gi0/UPOBbNbziHicf8DCLJKcgnL6Ri0G2&#10;xiYGEOjA1pMjDl4NR2Q7W08zaM5Jwudnqa9K7ria1LQov98suuvLoKrjiJ0KTvhczQ9+NSvv2fIB&#10;D5Ooa/XA7hRd7Eg5gx1FYaieXJr5L6x3wp5Mf3A7wKwIHkV6eDnhND4qjUUr2+ynKmCcb4fQgdWl&#10;+hTAgwx4sHZKmXOYdvUpJrMlCTPPmRWVcpoEDgBITJH4v8Tsz2kemJkQAwJMMzDMmwoxUEAmRxzz&#10;Tj4G/DHTDDDNA2kjSOofESu5jmubMb2sEiMcXcRpBhho4cAD3c/AAtNE8OCBaQlSeA0H0yAwsEHA&#10;grUbmTTMARMePDDNCNM6MLDDm1FxztoEbFj/IhI6JOeZyQ//+31ZiX4MuEWQVoWNmTdhWljLKbqR&#10;YLa0NKgYpUyKlKAead5hUDTLoWzBM5ghs6XREQIPZMbETJhYnZogyVNqPE4oxaB6mjJQDw1jjDN1&#10;Yr+zLNTETA7V4aqKN+wzW+4f8DA9htToSOw5YYyX9gagkIloJpqhedYZQSwoy2QrlE87IaipF/Eu&#10;/jhrUUwUmkaoVyD0Axo5iU5RcgKOXLqJZz/wQGLf/Be0tyYLL31wFVpBjYs+mjMoDA/FGb10jrGt&#10;igjCIY1EtK/AMqwOPEyjJDUJxxVN8fS7bojpYT0cwG01J1yL76Hx9MKIHP/DSnqQFhqII6Y8c92a&#10;Eokv9CJQSxJra10HWJaPY6I6DQeuRKOVJPG5SQVIqec/st43PKDuXSsjvZ5FTXoUAc9o0BMwU5eL&#10;o8puSO6/+4DkBR7GhgqhX6KBh/1P4FRlvoz2hO/P7HgN1IvM4Mo4CWmZKoNKqg1Kxe0wzbfCzc4O&#10;dIpSoFsagPa7Svbmm5A/eJhERnQA/vH2bfjX8Zqiyc56WDo44rk3jHHBoZwHSqJm6NsHImRBIuUh&#10;2Ok7wChnBDOtefhCPQSFAysPTL7gYRb1+XH459vXYZHOVg4J4SPDcdw0lZIPjsH2lhtuJHVjoDUX&#10;x87Qu0lC/WFak6eNUtE6PoT4yHwU9bG7BmGs6orbkjbuturkAh6maKE7KAGP/An4rcrymodsE+A7&#10;fwHcGFgl2iuqAUYUDS6P4uYfYrHzuwGNU0DN6hg5eYCH8fY6mNs74NnXjaHgXMWRsiYuCodV49BN&#10;Xa5KjcYlywIuq3x6iB+UKJnukmVmBG6WrrjkzsYK5Pp548itNHSvkHB7w8GDqB1uXu54+f0b+Pxq&#10;LsFqej3K0nHkXBBK6NM3UJGK09cz0DXWA2NFJ9zOJlBOe4C2UQBCy2S1sTNoKilDSDq/S9fGRuKI&#10;dgqbsbsWuYCH8XzsTdaFD7d/9UIj4zJ02xZ9PSbb4VpjgmfCj+HlVF+un+NDyTib7onOqUZcyrRG&#10;+Mggylr9YViTisFVCBLY0wTwsCbwQECAgMQdTKmEOed9DHiQwYMHBiSY5qGb83NgkZY4hp7Mgnjw&#10;wPtJMA0Adx1pMSJiq3nml6QPPOBg/grk1xAeI7mHtBUkWY9KHqT7CTBIfR2YhoK1JdE8cI7aZDoV&#10;FsEDFQYyOI0C03gwcyfqK6+RINMpzu+BAZY7me376hwDecz8SwAP63OKHiZmYlKERM9QXL6VRZvM&#10;OMTMD0LUBGcrb3xCkpgLVmmoGe6CxzUbPPLWdWiGlmNIPISMkBB8dNkBe0hqfcqXGJeRJtxQ94Fj&#10;1v0DHqZJi5KWmIXQjAwoKUchj2kTpgfgbRUAz4JetLbWQMciEYVdfQgyD8KNMH6TLg8Og/rNXPTT&#10;5UWppA3MzYaaUhgSOiTqeZJuRbiH4KS2L0wD6hcxsLNoyc+GsU0SKjsGkBmXCC2PchBvdNeyGvAw&#10;SyCuMJUED9QfDeUwRLcyMNOFa0p+CK5nrOUsgq97wDSoHq2dvagR8WCnpzgRlzTDkNNQD12VCJRx&#10;fGUbjC/7IoJrgxXKmNtEAJGk3E6ZPQvGNEDmMCVd/NinekuhpuCMWIkwdblByQs89PTlw7c9GubF&#10;DrhSkSORxs/3YnAgB4a5txEz3Is2Msfgykwd9NNvwb+T1kGeDaw6ahFM2gmvFQCQ7NjkDR4GWhrh&#10;7OiHw0rBCK3kkc9gLZnFpuXAwT4COnZl3JyMVJfB5GYwktsH0TUgMfMZrIamQgiyJQyHpaov/KsW&#10;mqotNU/yBA/jA13wdwnEMTV/OCcz9mYKwfSO3Qxs5rpSEBAFQ4dilJfl4qJmKrjeDlTgynkfpEr5&#10;69kJdFUWQ/lqACKqVx6PXMDDAC10Xzsg2AZ47QYpfpbgxAYonOoNAhYfKACOpWzBAfrawCUnwMsI&#10;uJICZBgANpHLvS53nJcHeOivJlPt9BzY24ZD17GCe2ZhYCSUzEq446GyDKioRKGWTAKDb3vAOa8D&#10;bd3Dd7xjJN5HfXMPmiWmZ9UxgbhwLQktmwwexlpIUJuUDXefGKiS5oGtkI7MFJzTSifdFZWeUmhc&#10;DEZhbyuuKQYgnkMDE/DQcYV53NLAaFDUBx9Xf2h6VnJg5G5FLuCBBEDZgz2SZ4/AIfsy9Mj8WLaI&#10;R5sQ3BwB9wZfnMsK4gRTE6M5UEyzQUJvCo5kuyK8txi2ZbZIWenDI9OwAB6WAQ9uvsVIyBhCVFIP&#10;518QEctAQQF3zJ2TrcnkExHDNAxM8s+Y/wpEE3PP/CSYSVJ0MjNXYqZF5DfANAWkGeDajCmie5ro&#10;d4p6FFvCaRcYiIhK6qLfiZknIMBFZqL2mGaBnWP3MIZf+nx2PbuP+T5EkZ1/FOefUcU9hzNl4vpM&#10;7dP9kYntfLtkqsQ0Elzb1Ed2zx1jWjzG++F/5gcSTeAhrpIb81JjEjQPdzFlIvAwPTEPHrpInjw7&#10;O4BEVy+cuRqPotpG3L7qCiWvEuSR5uEwbbSZFPd9sLMK1jeDEFo1gJbsWLx/2hNpTfUwveJ7X4GH&#10;WenHbKSWmP9wZHMfu2m0lORATcMBHyu5QT+8DkyAX0rSpgs6EQjOqMJ1g5vYczMVHXN8Qhv0VYIR&#10;3cYz0FVJyXBKLkeESySu+dbdIf2eHO5BqEsADl62x379SCQ0Da/INKwGPMyrODpwTTUIYU2sP+OI&#10;tveAwu1MxKTn4dzFq7hAWpO5MtqFmzdcoR3disluSkSnHI0yji7tuKXsjbAG3kRporsGGirW2KUb&#10;jdyBZWxkp0fhZ+eJU64lC3xFlhqcvMCD1G0lvdoFSuXZxAosLI1dYdgTcR4f5Gjig2wbhPcxH41Z&#10;VLZ44o3kizhUmYDs9lhcLYtH+UgdQtrJRG0VJsHyBQ/jiPKNJY1RDeyuhsKnjOeeZyTrtyA4Buo2&#10;jCkls7OsFHyx1xyfGzjiiB4B2jrSHA7VQIXWdxa3zPpgq+EF39KVmW35gYdZZIfFwzunGr6URMuC&#10;tO7MXNCf8pjcCOUZocJgendsitHRVw8jMo0xjSxFiK8PPjhnS+Z4/Jz21Rbh3BlzfGaeiUbxCpwp&#10;XS8X8CBdcF1JwCv6WGTvwnfU8xYQn0gmSXoEEAr4c22ZwOdvAu/tJ9F8GqCtS6ZMxLCHhpB0omGp&#10;V2bBOXmAB+l6yguMhjqBUUbRrrJMKKuSwCCpAq629tihHoSi3h4YnbTCAW1n7FXxgEVUE0YW+XtJ&#10;OzvZVQdVXTeYZ3Tf1R2EXb/RmgfpeFrSU3DZKJszWxprL4ce01RFlSLI24sydDsiqW8U0TZuULTN&#10;Q2xqJr48dxUaUR13mllN98LJwgs7T7vCvXbl90cu4EFmFdS2eODtbCdkji20GZMuyaG+WJwisyUe&#10;jk8gsdYSbyYrQLUxD8kNATCuyUX5IL1XncXoXfn1ETQPMtjhG7JmS2sCDxxjzRh36d/ljqWgQ/b3&#10;pc4t/p0HBetrf7lnLXV+ESi6HwDDAhAngIfVOUgvAyDuAA/EJY+0wvyGDzHN7AM2gxIysbliloT0&#10;rGwoasejdnoc0+Rk2tdUBRuHKOhYemHPSU+kEHi4dZ+BB+k+PNtTyTFXOUwKQ6ZKuiQ5ty2ifwbq&#10;oXTeBV7VjAmfQEp4PJQtY2DpFAIjq3S0SzfcsUboKAeTz8MMxF1VsPfKxyghk1S3SNwIbFrECMyi&#10;gkwBjmrEo50426LgIHxpkEb6gbuXVYEHaRPjZLqiEoTwJolYaboPno4hUPdMhYWxF8zD6nkTl5Eu&#10;3Na3xhHbEu7DOt1SDAWlaJRzoKgdZgQeQiXggW96CM43yI8jqOFOXwJyOA6ydsIuvWQ0rmwRA3mB&#10;B76f44irdILyEuChS5QHT/JRYV4DfQNJ0MzwQp2ssHimHTolFvBuSYdhniF2ZWriQmkmuldQ7csT&#10;PLRVpMMulLEAg7DUCUFwjay4cAoZflEEHkq4OemuqoQ/mbKyK3rKc3FVNw1Ngw24wsAxx+/w4MGn&#10;ZGXmR17gYaA5H9Y+TLI9gQCzUNilMxXPJPkIBcFYAh6KgqOgd7uAk7D215VC53oAboalwkjbRyIh&#10;liz2yS4YqnvAJmflCHobAx6IUYu2BVRVSWtAGgPpWq+PIvBA2oPRRVxYPSVCtGDJHen8eQIIEnOg&#10;+bedzgcRqLByJO0EaSE++hjknASU3X088gAPfJ8mkeYTCQ0CD7zeahbVOdlQNQ7Bbf84XDOMIEk9&#10;CerCC8ArwLphpRqIqKY75fAz3Q1QV7aAIvl9rcZJf6PBg5TGVYlJHHjgrNyodFWXQIutp9AUbj1x&#10;JpaT3XCyDsIVv3SYG7rDlgTDS/PTs2R2GoEThhlz7c3P5cIjeYKHilZXvJhgAK/B5ZM4dnRH4uQc&#10;eJDp23gpLhTZIbY1GZeydfFhhjZ0aqt57d5diqB5kEEPNjI+D+5+JUjMHCatQC+iU0hzQBqEiJhC&#10;7pg7J9StRwOamwjSPESS5iU6RbRk/8orBZ+HZQHGHeCB2I+xdlgRg6gbXM99OAqDg6F+KwlpZNpz&#10;8Uo8yNUSQ7WF0Nbzxg3/HDh5BGDfKS+kNd9/mgfpPjkHHtj3j6TNKpdIw8LtpGNw1vQgJ/A+TMt4&#10;mGZ5hULTvnxeXc+BhxCkUiSVquhg7DxkhsMG3th52BjPHbWFe5FIZkueRhYxeyqWvOPkIEn2NNSi&#10;wVsHL1/WDx5mMe9PNw5HPV/yS6Gv5Uw/XG564LJnMQccWJkeqIGWgj8yGB0m6sj8KBCpvZMQT8yj&#10;gTTnQBi6VCxU2c+MItLZH1/eTkXLYlH/MkP6qsCDLAYYHkrApVQ7lMpwCbUtvrjSkI3kJl8oFZBE&#10;mJgj7WRjxHLO9MsX+YGHMfjfsMJbZ53wpb4LXvrEEO9fCUBqu3Qk8+CBQVzZ8Q3W5EBDlfyUxki7&#10;pOyDGM4sow26Sv6IbF45Ao58wMMUUpxc8c5xaxzX98Bb+43wygUPxLYNI8klBPruNRyRU9xCoO1c&#10;ATGB8LkxdRbhkmIUqimK2NiEdD4mEWDkDeu4jhXeoI3SPNAemUVgwNKSHJwL530clgMPBp8Cz5Bj&#10;9K5d5BPxR+CxN8jPQcZavq+ItA5k7tSQDzxPpk2sMH8IfdJk3KVsFniYmZ5f9725KbhIYLR7wSrr&#10;gwVpH3zLF9m/9JEZq54b9KLrlghasPTANgM8zErVEawLrQW4oBiNGtKazO+RQ7it7guPQpFMJ+n3&#10;iam5cXQVpeEK9y28e5EXeKjvCMGn6WYIpkAmdytLg4dZZFQ7wbiTrFvKbWFYV0PftmJcTCGfrxW0&#10;DwJ4EMDD1gMB6wVmAnhYn6+DNI+DxOch1jkAp4zS0cnMlmaGkOnnh1Na4YjKKIaelgs0Q2rRVJGG&#10;g0ft4FnRg6b0eLx9xBm+la2I8vHCe4esEV1bByMlD1inN2Ns6v6KtjTbVUbmD4HIGGZRdkbhb+mC&#10;C65FSImKxf4LvkgZGCOH8TQY2qYjOqsY5/Rc4VosI/EZrYfyWV+K3DEKMdG0nsITFtfUwZSijRw3&#10;SUfLIIUJpBwYrd0iMB60tyIfl7Q84JpUA2sjR5yyLyG39buXNYEHcSPUz/kgsIGhgHFixCJgEliG&#10;mOgEHDQMRSH5OmR6u+OlI+7wL2pGbnEdChr6iFGjyD32TjjpkI8ginCzn6LYTIyL4G4dTI7fxUjK&#10;q8Qt61iE5veRWfM42skXZJh4qZqEULy21wpWWY0oKKtHTnUnhc+8+3jkCx7EiCyzxtmSdM5saXZ6&#10;GK2jHRgmRrSkJQj7CrxIS1QE3zof6FXlzvmbjI4W43yBEyJGRtHXHweFLHu4tQTgXKYXSlYITyQ/&#10;8DCNgd4BVNe2obi6CGe/dMDVqBr0zUUtJWbcIxQXzYo4IXhlQhLO3EpAYn4dggPiYeJfQ2/1DGLc&#10;XHHYmvxhCOzvMU1C+/jKXpLyAQ8UuUw0hNq6dhTVVBJYdSTn3CL0iKchIg3PIW1veIbm4Ky2C9wr&#10;mfavEVbXQ+GZVwc7csI9F1CLaRJw3LgRiJsJVUjOK8I18ktKb1jZeHtjNA/LrOuaUOAJDRI+SDiw&#10;dtKsDNL7100+EcXFZJoUDby+m/wcXGhMEoQ9S2+9pQ5FYCLgAPJw//QcOVTT7/sukB8F73OwXJEn&#10;eEh0Dcal28XceuqpKoKxSQyCaT1dveEEPTKxnu0hwcLVYDjl1iGNNNK6lumooihMExTKtLV/hAJo&#10;jMDb2BKvXwxBbHkLsotqUdo6tKL2QV7goTwmlvzP0sHgwFhXLSyuh8Gb1pO1uQvO+9N6IlFIjEMY&#10;bkVUIyo0CvuvR6BURKExRmnfoD1bTD4cmWFxOGuVQntgPXy8Y2EeItHe3mWO5AEeJkazsT/mMA5U&#10;JCNTVImk3jI0UajiafJdbB7rhexr3dYZjM9SPTFvpDoLUX8SDhb4kwXBBEqbvHCxwBOOda64kB+F&#10;thW2BAE8yIAHO9fMuWhLgubhPtSuCODhHsEDObuNDVCEnly4R1Shl+VxYGFcKTxfIDn8HlJ2wRX3&#10;HNqUSPrc1wJnM1dc8S1ACyXZCyZJ81EtspX3ToNvQDJy6skh3y8DCVVdGKFY7fdTqNZZGq8f+TzV&#10;S+ymp/oaYGLig6PaAfAt5pXds2Ok1nYNwn5tf1ilLIpuMdGLEL8C+uDIcsxknpRGfkkF/P2THZW4&#10;4RaLgh62Q0+hIDEZpzXcoWyXifpVSOvXBB6mKDAC9ae4l294hhyAdc288ZlBBCLJBp49P94/EKcM&#10;/XHJ2B+n9Nyh519EsTtYCNdGmF31xDEDCsvI3T+L8ZZqGJp74XONQDimSsY+2AZbz3DEN86gMjEa&#10;5wx9qK0AnNb3hIpTKqpXQEPyBQ9TKO9Ig197PScjnR0rhXG5ExLJp2WGNC5+NdbYn2WIk6XxjGWb&#10;K239WfBuLOSiyRAXiOhGN+zPvgHfPtnQTEtzC/IDD7LPG0V8cCEKF4QEnkZtbikCklo5yeiMeIDW&#10;Ir27Wl7QcCgkgQBfpkfbYEfO7kd1opDUupKrJ3+PfMCD7HimkEs+fSk10sUygSxi0k6qeMEkvJ7X&#10;7FEOi5LUZBzR8cRlZxoPpwSbJQBeADUTTxy+EoqgMtHSk7LorFzBQzf5nBiFMUssvvicBQLLZXpA&#10;s0N7KjJkDBSnyb/jGoGFLolmrzKcwrmSD4SZz4rjkR94mEZNTgkCk9u49TRLkZNiw6JwkNaTTmAV&#10;r3Gk0NW12ak4f82TtGExpAXjtVgDVZnQ98tDR+8QAlx9cNIwAJdusP2FgjTE1HGmgncr8gIPHZVV&#10;8Ims581yyNm7ICkJh7U9oUQCImkEqPHmCmiYeOGQYQwSm/n3Y7y1FEZuCSgdmCXhTy+8CHh/fsUH&#10;uu5lWE0sBXmAB1F/ChQKruKLfDMczDPGgfzbCBmchpiiKV0pC0KVTCqUgaESuNblyZhXTaO8PR6B&#10;tC9yX6rpbthVWWJ/njWSZBMaLTNJAniQAQ96Vy3ww5/+HL968I8QwIMAHpZ6Z7ZzhmlmzjRINpNj&#10;42IuHOvw4CAPRkh6PkkJtthGO0vJv0Yl56YpedAsXTdC6tJJShJEoZroErp3iqI0UXjXCToeJ2nN&#10;ELV5T74Y68pwzT9zPXkeVvxSb8AFM32kpUkvQ/1KCRCWedaawMMG9HfFJkZ6kZJegIK+VXjaLdGY&#10;fMHDwgfOUvjdqNY0lI6vr68r0oIu2BzwsJqebNw18gcPG9fX1bQkV/CwoAMEWdN9yaFpZT+M1fR7&#10;qWvkBx7W2yPCTS1VCMpuQP8qAgws9RR5gYf1jmimh6JZZlRQTp/1tSAP8LBcTyZHShDQVoi2Vfib&#10;rW80QqhWWX/pb3j7euL7P/45fimAh/vTlGmTNA8/e10VmuYkNWKFGOp1V5KY1TS24biuO2to/e3c&#10;Sx+2+71E2caWTnzzqfNwD89Z7z655e5LL6qHpiVJJrdJae0UUfQbYrA2rcgPOLAh7KMkek8fuL5p&#10;o9mMBx3X9cSoeBVqsc3ozAY8g2nZqinz9qYUijwmz5JZ3ID/89hpFFQuDNMpz2fKu23nkCw4BFMU&#10;qm1SEnOroWdLjvSbUlY2Q7zXbvxjz1UcUCNN2TYtExMTqK6uhpjyXwWTr+cDv/wtvvPDB1BUVIQF&#10;wIH9k5aeju/Rjww8ePiXIIli2cWk9FK4LnKYjuMdptkxOyfUrUcDNjcRMbmIiq9CTKpoyTnaCIfp&#10;37yjgU8v2yE8tQR+9Lz11uCEfNz2jMc7p80RQsf+99DWevuw3e8LSSyApXcivvPcJVy47k9zRrlX&#10;tkJNKyfNA2WEX2dfDOyjsVfZcWuMhY2BjYekcpHrHI+NXxqF3aRkReu8f233UV/TKJeOHJ/1yrFb&#10;eORjvU0az+as6XdOW5A5Y862GdOHF21o/03anPFQSOfwNPnN01WHGHzz6Qu47hK3OeNZxbsTQftb&#10;VDqFqF7FtUu9v+cMfXGG6trebfnRmNvj7mHP1rGJIGbbeZPGQ+kC0tb/fVkNzR987wo+13TdptCB&#10;NGdrAQ+llDXwuz/8KX5JURBWCx5iU/sJUAh1Y2jAGP6+NWk9ZEHcZoCHgREx/vCBNv7jybP4t8fP&#10;4t+fWH/9N7r3P/95nmNs2TGr99KecO+d9GNz9J//PIcfvqSEb9HH9d8eP7Mt6n+RJuW/n724LcbC&#10;5uQ/njyHb7P3YJvMz3eeV8D3/3V524yHzQvbp9ges13miK03tjdsh/Gw/eBHtMf9F31PtsN42BjY&#10;fv2tZ4Q9e6vO5//6+ykc1mJWE9uzrAk8FBeX8OCBaR4CSPNAgbBjUvsQmzbIax4oFBs7ZuekNYKy&#10;NofENAl1A2gQHN1IwKET8em9iEvrWbnSdbJzweYmIoaS7CVUIyaNNEQy8yQ9vlfNwzSFqsuvaEFW&#10;SQOySxuFKtBAWAPCGhDWgLAGhDUgrIGv1RpgprO1lDl8uxY5gIchCaAQITKpE/YObvDy9oG3jx+8&#10;vYV6LzRwc/dEXn4hevtE6O7pQ3f38rWnpxd1DR3cXERLQMJmgIft+qII4xIoIFBAoIBAAYECAgUE&#10;CggUWKPZ0uo0D/PgISy+jYCDH9rbW9De0Ya29lahrpcGbS1oJTq2tVGIwalJTE9TEhb6u1xl2Xha&#10;27opGRxFhRLAg/CuCxQQKCBQQKCAQAGBAgIFBApsAAXWrXnwJLOlZDJbiiXGNI7MYaLIbCmSzJbi&#10;0oYk50QIJ/Dg7RNAgKEFjU2NqKuvR71Q10WD5pZmNLdSbWnhvNuHRyjE5zALE7p0naLQoc0tXRKH&#10;djItk8yT1GwplsyW2LnFteIeM0xvwJoUmhAoIFBAoIBAAYECAgUECggU2KIUkDt48PcPJs1DG5qa&#10;mjimuaGhYa6y/2tqalBbWyvUFWjQ3NqCFtI6MBAxNkYZiSlPwBDlDxgaIfAgU6WgYnJynAAbmS1x&#10;0bAE8LBF3z+hWwIFBAoIFBAoIFBAoIBAgfuKAusGD16BpUjJGSVNQz858A5R+M9y0jwU0fGw5ByF&#10;b01oR1BwGDq7OijjfDHSKdRrdnY2VzMyMpCfn4+6ujoBOKwCPLUQeGhra0NDYwNGCDjcVfNAyb8m&#10;JsTk89Aq0Tj0S+ZkGJHkMB1NDtNsztjcLa6C5uG+en+FzgoUECggUECggEABgQICBTaVAvIFD4kd&#10;CAuPIufeLpSWlnKgISEhAfHx8cjJyUFhYSEHHlhlWghZILHcsdTs6eumrWDAoaOjA42NjRgmjQPT&#10;PAwukVmYnWN1fHwMtXUCeNjUt0l4mEABgQICBQQKCBQQKCBQYJtTQG7gIS6dNA8EHqKi49DT243m&#10;5mbOdCk3N5cDDux/KRAoLy/nstJVVVVx51jWusrKSg5MMLMmdszAAvufgRCmxZD+/3UBEe0d7aTB&#10;6UR9Qz0GBwc5X4eBwQGMjo7wmggCFGNjowQcBjEwNADx2Aiqa5oEzcM2f4GF4QkUECggUECggEAB&#10;gQICBTaTAnIEDyJEJXYiNi4JfX29nMScAQOmfcjKyuL8HhgYKCsrQ2pqKhITEzlTJgYcGDhISUnh&#10;7mFgITk5mbueaSrYcVJSEtfG18lfgmkdukiDw8CSSCTCEGkXGHioqalGU3MTuro7UV5Rhr7+PgIX&#10;DFQMo6KyXgAPm/k2Cc8SKCBQQKCAQAGBAgIFBApscwqsHzwEEdOfO0a28yIkZAyTHT2lJo8rQkL6&#10;CHcuPmMA0SuABwYIGEhgoICZ5TDwkJeXxwGGxeCBAY+4uDgOXDBQwe5hmoqvi+aBgYfunm5u/L29&#10;vRxwYFqGkpJiRESGIzo6knxK0tAv6odoQESaiEGUltWQT0MfPx/cPI2QX0o+YhJruDmTnpf9K/g8&#10;bPM3XhieQAGBAgIFBAoIFBAoIFDgHiiw8eCBGNQ58EBJ4u6meWDgIS0tDQUFBZwZk9SJeinwwK5l&#10;5k1M68B8Jtg1DFB83cBDeUU5urq6MDAwQFqGfi7iUklJEdIz0jhzJgYc+un84KAIhUUVnOZBAA/3&#10;8IYItwoUECggUECggEABgQICBQQKzFFgTeChpKQU3/3hT/HLB/8Ir2DSPOSR5iGDJNqZMpqHLAIP&#10;dI7TPKR0ITEpjcxs+pY0W5LVPLS3t89pHkpKKIcEmSe1traioqKCO2ZAgZ1nkndm7sTMnBiY+LpE&#10;a+ro7KDM0j0caGL+D0zD0EvmYKwyUyXp3x7JOUbzvPxSxDLNAzcfbJ4kmock0jzQnEnPy/4VNA/C&#10;7iBQQKCAQAGBAgIFBAoIFBAosBwF1gQecsmk6Ls/emBN4CEtLZvs8wfm8jwwX4XMzMw5nwfm38C0&#10;D6yyUK4MLDCAwLQQ7H8GElhlQIM5WkuvY218nXweOsmngYEERi8WtrW3rw89ZMbU09NDDuk9nCkT&#10;dyw510dAIyu7UAIeBgTwIOwBAgUECggUECggUECggEABgQL3TIE1gYec3GzSPKwePMSkdJODdD4X&#10;CYhFWmImRgwcsCrVGDBQwDQKLAoT0yRIIzAxfwbm/8ByQTCnamlIV2bixM4zgPF1Mlti/g7Mz6Gg&#10;sIDL1s00Dd3d3UtWBia6ezrJlClPAA/3/IoIDQgUECggUECggEABgQICBQQKSCmwJvDgHxiJ7/34&#10;Z/gVmS15k9lSGpktJZA5TKKM2VIimS2xcwlkthSb2k3MfzFGx3jwwDQFUhAg66sgzTy9OLeDNBu1&#10;LEhY6tqvg98D0yownwYGHhpWCR5SM3I5h2k2F/w8jSCKOUyT2RKbM36eFlbBbEnYHAQKCBQQKCBQ&#10;QKCAQAGBAgIFNsRsyc4tHd//8QNrAg/FxeUQj49y4US/TmZGGw1omKaB5XYoIE0MA1A9ZKbU1d21&#10;ZGVaCha6NSU1SwAPwrsvUECggEABgQICBQQKCBQQKLBhFFiT5sHBPWMOPPgElyM9X0wS7AEkkbYh&#10;JrEC0fHFSMoe5c4lZg4iPq0HZeVVlO1YTNGUBPBwL4CC+TsMU+4GZt7FwIPU56GbEvDJVmayJDVb&#10;SkzKpEhL/dxc8PM0SuF08xGbVMvNGT9PC2tFVQM5t9dzuTc6Ozs5XxPmTyEUgQICBQQKCBQQKCBQ&#10;QKCAQAGBAvIFD+m9lIuhHjMz0xgeGeZ8H7i/Ql0zDUYpe/TE5ASyyWmc+X3U1tVympya2jtrLZ2r&#10;rqlEVAyFtZUFDwTsBPAgvPQCBQQKCBQQKCBQQKCAQAGBAuulwMaAh+ylNQ+JGX2orKzGgKgbov4e&#10;CtnaK9T10oDoN0D3FhflIyE+BqkpiXetKcnxFCaXMndLtECc5kEAD+t9T4T7BAoIFBAoIFBAoIBA&#10;AYECAgWIAmsDDx4yZkshZLZUQGZLWcSU5siAhxwyW6Jz0pqe24a07CakZjcL9Z5p0ITMvDbklXRT&#10;7blrzaffswooz4bMXCTR3HCah2QyWyLAJ/ub9FgwWxL2BYECAgUECggUECggUECggECB5Sggd/CQ&#10;kDlECcmEupE0iCd6rqayZwrgQXj5BQoIFBAoIFBAoIBAAYECAgU2igJrAg+OnplzDtO+IRXIKBgn&#10;x9tBJJNEOzaxknOYTs4Z484JdevRgM1NNGke4kjzkEwmTEvNUUVVo+AwvVFvl9COQAGBAgIFBAoI&#10;FBAoIFBgm1FgbeDBK0sAD/cxMBLAwzZ7e4XhCBQQKCBQQKCAQAGBAgIFNpkCawIPDm5J8+AhlDQP&#10;haR5yCbNQy5pHpJI85BAmodc0jzQOaFuPRqwuYmOJ81DCmkeSFu01BwJmodNfgOFxwkUECggUECg&#10;gEABgQICBe4jCqwJPFjZuOEHP+EzTPsK4OG+A0gCeLiP3kyhqwIFBAoIFBAoIFBAoIBAgS1IgTWB&#10;Byev7EWahwlB83AfaVkE8LAF30ChSwIFBAoIFBAoIFBAoIBAgfuIAmsED/M+D35hlcgsmiTzlyGk&#10;5I1xZksxCSV0LObOCXXr0YDNTXR8AZkt1SGFTJiWmqNKwWH6Pnp9ha4KFBAoIFBAoIBAAYECAgU2&#10;lwIbCh5iE8uRWjDNAQihbj0asLmJSSgSwMPmvmPC0wQKCBQQKCBQQKCAQAGBAtuGAusGD/6kecgi&#10;zUMKaRlSSfMQl1SFiMhE0kBUUNjWUqFuRRrQ3ERExiM+pR6ppHlgc7e4CpqHbfNuCwMRKCBQQKCA&#10;QAGBAgIFBApsOAXWBB6cZUK1yoKHlNxhJGX2EICo5MGDULcsDeKSK5Gc1UegYVgADxv+OgkNChQQ&#10;KCBQQKCAQAGBAgIFtjcF1gYevOd9HvzDq5BVPEW288SEcnUEqfnjVMVC3dI0GOfman7epPPH/xU0&#10;D9v7hRdGJ1BAoIBAAYECAgUECggUuBcKbCB4WMiELsecCue3Np0E8HAvr5Nwr0ABgQICBQQKCBQQ&#10;KCBQYHtTYE3gwcV7PlTrnZqHrc0UC6BldfMjgIft/cILoxMoIFBAoIBAAYECAgUECtwLBdYEHvzC&#10;cvG9Hz3AJYkLILOlbDJbSiVTF6FuHxoI4OFeXifhXoECAgUECggUECggUECgwPamwJrAw7GT8fjR&#10;AwJ42M5gSQAP2/uFF0YnUECggEABgQICBQQKCBS4FwqsCTy89V4Ufvzzn+HXvyPNQwRpHkpI85BH&#10;Uve11HzmWD3K1zw6Xsu9q752iXa55y3VV3bt3foh+5u8+rtGGq6aDmtvVwAP9/I6CfcKFBAoIFBA&#10;oIBAgc2hQGNePq45xMK/amjBA0X11bB2jIBf2cA9daS3sRqpTSP31MZqbu6vLoKmYwKi6kdXvHxm&#10;qA9BfuFwyO7GxMgQwv1DcCuhEaMzK97KXdCYlw5FlwwU9kyu7gbhqiUpsCbwEJWUP2e2FBhZjZzS&#10;aaQRGFhtTS8YR0J6IyKjUxEdl0PmTiKkFYjp/uFVt7GaZ6XmDS5qcxQsRGliRgs9b2z+WfTsxPQm&#10;JKTVSfpx51hYWwx0sH7GpVQiKauD7pdpYw3jX03fv+prKqsb0dhAeSBSU9HZ2YmGhgb09vZ+rV+f&#10;cfE4BkfEGKI6sYgSk+PjGBZPYnp2CRLNzGBsTIyRiWnJj7MQj4oxODwO8RTdMDuDUfb/CPt/lTvf&#10;SjMxO4txsRjD49NgXZqanKD2JzA5s1QHFzVG/RmT9G+cdWdmCiNc/yYwseQA+fun6RnDY+wZK3Xu&#10;3n4fHRlB9/DqNnzZeZmaoDkamwQj+erKDAYGh9E/Jp231d0lXCVQQKCAQIHNpEBTXAB++sRpPKud&#10;ieG5B48jzNoa3/mbCvSyROvuTl9RGj45pguNtIXAZN0NLnvjAByN7bDXMgeVvYu/sHfeNNVSiU93&#10;HMKjxkUY6u2EyolLeOZaJnpXs12PtkJX0wonvCvROryaGzZ+tNulxTWBh/MKSfihxGxpreAhnST/&#10;iQQcYpNKkZrTT3kh2inbcT5SsnuJMR/lanrhBFfT6FrGRKcTw55OzD77y/1fOI6Mwsm5//lrxvhz&#10;9Bu7j/0fE5+HNMbws/8LxUjO6UF8as0ccJC2ycAMuy41b4gHFFwfWFusDyNcu7EJhUgmhMv6wF/H&#10;Ax2ub6y/i/onZf75/vBgZOV+rx6AyRtcCOBB5tWemUBjRgye/0QTP3xZBT95TQ3vGaeivHucv2h2&#10;Et43DPGPS77I6Vtik2utwqH9Z/GiWTFmZqZRHB2Kl99TxH+9dhXnA8qR4OOFJ99UwH+8fRM30jYI&#10;oA31wOCyOl4wysAoAZIUXxfqtwXcygfvvmdNiRHr7ol/vqWA/3zbFFfjqhFgbY+/vHYR3/rQBp4V&#10;85+mxQ0l2d/Gb3ebwKVydYz92jfPabRmxOGtL2/hQkTTyrfTvHkYXsXjSkEopW9npIkBfn3IAXHt&#10;K98KgocFwX54+qQdbmVu0Jys5rHb4ppp9LR0IK+oHum13eibkKK1GYg6u5FL57OrOtA9tmoUt4FU&#10;mYWoowv5pc3oWK2IcjVPFw+ibWjj1v1EfwdiCxpXxdhMjw6hvLIB1X2TmBkfRVVVPcq7xjihwWrK&#10;QHszooraIJqbp9XcJVyzpSgw0oCT+9Twm4OOSOrhpTezg61QOa2KHx4KQtUYOzODpoYmpBXWo6R5&#10;XhMxOzGG2poGVPWScKyrnXxY65HXymsZpkYGEWFrjV+/qYwjLmWo7uI1AlOiLmQWNyC7vAX9U7KU&#10;mERjRRMySxqQW9WOoTsW4TS6mttRXN2G1i4RCuhZ9QM8897ZVI8QSqqbU0+btWyh72t9TT33vPSa&#10;HgxJeP2pthocOXAWL9wqJMHcOMoKS5BY1UejpDI5jLKiBmRQ+8VNIv7cXJlCXVU1ghLLUNYpXjSN&#10;46giwWl6YR2q6B2SLSPd3bSnNVA/6lHXv3Hv+pZaR+vozJrAw8uvRuAnErOlpcADx0gT08wz/dLK&#10;pPTMZGgAUTFpc1J8dl1SZhsHKBgTnprbT1mpiwhclHEMOrs/iTQFyVmdkmtIa5FaywEOBjykz2G/&#10;xyQUUNbkKq4d1l5YWIQELDDQwbQO5VzbKcThsWuY9oBrN6OZ/rLjDu58iqQPcdQHNpbkrC6Eh0dx&#10;9zKgkZTRSm30cgAjKbOVkuKVEbDo4cbBmHr2bClzz44Z2OC0Lazf8Yv73TXfb1ltCAeAZOm3wccS&#10;kLUcCBHAg+Qtoo2rIMIfD794Ac9d9oaqWQgUNW7jJ8+fw29P+qOwj21LU3DUVMNPD7sgawnefGaw&#10;B/4+obCjNYKZQdxQ1cS/f3ALl9wyEJ9biNMnVPGDfbZQcctEbu9qP/krvOXjvVA9egZ/VE/EEGkb&#10;0j3t8G9PGsO5YgXp0XATTn+pjG/vtoa6Tz6y09OwY78yHjzmDA3vPJT3L69WaMjNxHWvNOR3y0/1&#10;UJubA9fUVXH/ROtx2Kqp4GfHPJBLoK46LQlG/nmoXZUAbQrZ8RkILL43df869uJtcMsI3LTM8NO/&#10;n8T/eNUYppSMkiuTvTDVNsJ//vUUvvuRKZzLV5YubjwxJhBqao1fPa2KW0Ub8/yBxiroXLWCXlr/&#10;xnR3pBOGqtfxpFYccrtWZlJERal45f1T+MS3E+K6Qrz19mE8b16C1chTxR2VOH3qKl4zy0Xj8Abt&#10;PRtDBaGVNVFgCpGmN/Hvb12HcRa/Z3XRunjx+Qv42LWSmOcp5IX74NG3LuAbj5zAj983glFqKxjr&#10;PNNWhS/2ncHvjztj514l/H//OI3vH3RASs8UunPi8eyLp/GdV1Twb385i48si9HaUIXL5zTxvx89&#10;Td+UC9h5OwOV3COJv/MLwJPPnsf/eew0/v1ZRRxzLkGHRMbGD2cYjuqm+B0J4Z47eA3f/NslqMZ3&#10;oSI9Bi99qID/+Y8z+MFbulCLbMAA92kdRYKXCx564QT+Fz3vf7+ii3MBtWDQZqaDBw8vWZZhuKcD&#10;CkfO4olrGegd7IXHNSv8nK7/X4+exPffvgqTlDZurJgkAa2fG/70+gWu/7/4xBS3czrAvWVjIkQ4&#10;2eFXL5zlaPTgZzZwLePf6d76cpw/qI1v/f0U1+ZfTrghrmll06o1TeF9evGawENgZN6yZkuM4Y0n&#10;JjkqJp1MkrK5GhWbSWCghGPEmflPVGyGRHov1SzwYIMBC8agJ6TWURvV/D3EzLP7I6KSOOY+Ia2e&#10;Y9YT0hq4axnzzxh5BhwYcx5HGg32/OTMDoRHxHLXsT6xexiwYKZJsYmFHHiJJxOm8PBoDjzEJ7OM&#10;2MUc0x8TT23RdawPDHCkENMXERlPbZQjo2gSUXFZSCTQkJzVTc8t5J4XEZXAARoGUiKjU3jNBD1D&#10;esz3jfrNtC6SfieTtoWBiYT0BnpOBQ98JICBjZXRSUrDjf7L2magSKrNWQwiBPDAv8mjneXY/855&#10;/E0hArXS7/hsL4zUjbHLLB21g5xREFx0ruD3p73hGpKEc2pWOHQ7EUV9/Md4RtQJd2c/mESXwNXc&#10;FU/uVMFPP72F41d9cJyufeQ9Vfxi923oBaQiOCQDGvpesAxIwZeXbGGa1kUNiBHi6YMPLtjiM4Mg&#10;pHQu85Ef6YGTpRN2KLlBiYCJ6kkF/P1KEtj215wUgif2uSGhk2cphupLoK5rg10K9vjEJJ5AC+3U&#10;4m7YGlji4XdV8OsDljhzzRtHFW7hd++o4aGD5rgWXArGd+eGB2Kfoj0+VXGBUkjtHJNSnZ4IdftE&#10;FIgI9HtHQNE4EJae8Th82RHuFfQFofatrdzw/jlrfGkWh/JlTGhbivKgouYKs6A0XFSyh0ZAJWcm&#10;lh8Tjv0a7vjSwAeBVTIb98QQ/Jxc8TGNZZemN26md/KTNzsOhysaBPK8kE9EKIuLgirZuNYwgdJI&#10;M27pumIXjeOAji8i62UYyekhBHv6Y4+aG84Yhy5P7/t0s5d/t0fgoWuBXz99Af/1hDpOeVVxjxxv&#10;KMLBT0ij9exF/JTWu2uFlOazmJqepjqzQEI4w/4n8ztWpqem5k0CSXs3Z343S/ctMsWbprYmp5Zj&#10;nScQftsOD714BVZlk5iVPHeeJrOYpudK3zDWr2lqn/WF/eXXFX8NZ8FHx8V+TvjtWyrQTOqfv4bt&#10;CtQHNqbliuz4ptj4JBfODpNAiUxjmxcKPvlH09i5dmW2gIGSdLz10Tns9mrCzMgA0tLykFQ7L8WY&#10;pusZPZbaNUa7mhFO37qlIPLMXeko/1UkPGFtFOjMj8afn1fHMQ/+fUt2tsQ3XyRNcPkwhuuy8fwL&#10;KvjQOAnBicW4pn0TD7xmhYguUhv01eH45xfoWqZpzoeFsT1+98+LOB7ehnFRL/zMrfHQe2rYZ5mL&#10;PDJl1jx/FX/41BFOCcUI9A/E31/WwBHXBkzONmD/m2p49LgPfBJLYKJ9Hb/YYwqHclkmexju2rfx&#10;/ceV8aJGOIJTakhjkIV331LFq1rRXN8sjC3xwAs34VozBHFvGfa8rYPP7bIQnpSDQ/vO4zvH/VHB&#10;kEBP3SLwcA7PGmeiJC8ZT/5DDR/dpLEmFeDclyr4zbkQ2vdn0FuYgH88p0qmUWncs64QSP/5u07I&#10;HBhDXXIoHn5aE1+65NBv+Th/Rg8PfuqP2gniaR3s8cA/DKAeVoyQwCi89pECXrUq40HH17ysCTy4&#10;+ubg+z/moy0t1jwwZj86LpdjtJmZD5PuMw0BO57TPCwCD8z/gGdiKQcBAQHG1DJtQ2R0Mnc+Oj6H&#10;Y+aZ+VBq7gD3O9MeRDMmnphxdi0zUcosBvcMTitAbTImP42T+o9x/hXMr4H9xhh99pcx6wx0ZBbP&#10;0DEDCmUScJPN9ZcHJkxLMUnt53LPzSiaov7kcuOKJ5ATSwswswTkB1HOAQnGhDPGXAoe+ONRuieP&#10;Awg8eErnxsPaY+1Kx8z5fnCmWoTgaZyMbhz9NrgyLUlUTAYHxGTNqmQBhAAe+B2hJTsCDz16BSpR&#10;rQu2iMnRUdBeJGEmJuFuaICfvKqFZz6/gX9+oo7/99h5fGSVx32UZ1vLsfej43hcP5pAhxl+T4zG&#10;z97RxqN7ruGxT2mDeluNTIo08QEx6wZ6Lvjt307jZzv18fcPb8AopgauZjZ49GN9vHDEFP/ao4V/&#10;nPBCVNPibUuMCLJv/eELl/DgLkM8deAafvfiRTytl4h2unRmfAwdvSNgPgxishU99qkCfvSePv51&#10;mDb4ly7g5Vs59Hsb9M/r42evq+AX7+ngMda/T3Txm7dIq/KaOj4xTYaPawAee+UC/rzfGM98pIbv&#10;vWeIGxJ72jiL6/j+e0Zwb+qBp+oNfPvR8/jthwZ4fK8lnDLqYKJpjD9/aogXaRzPfHIFzytHoEh0&#10;J3NVEh6Ah/98Ej98Txd/2XEV57xLEe7ti+c/1sYzR27h5YO6eOSgDexpvyBREnwMTfHzF5XwxOc3&#10;8eg7CvjxQTsENzJWbJIHD6e8UUjgIcRAE9/dY4v41k5Yq9zEb1/WxgvHbuLhl07jgf22CGtl94jh&#10;YWyOv33E0/uFvTy9Ixo2Rkr99fjOkOZBxwKPvKKGp3br4Z+6iRDRwFvTI/HES3p4eq8mHjxgBrca&#10;AgfiATiYmOKhdzXxu50GeNc8G33jjM0VwVbDigOax9Xs8bcPDOFUNY2+8ix8+hmZZ+wxh6JNNL48&#10;q49jvnUSU4UxZIX44LEPNfGrNzWI4chFK9eWbJlAhIUj/voGMQmmQXibnvvrXUYEgut4P6bZDhie&#10;v4WdyvY4fMkKjx+wgltqFdQVdLDXpYLEBCQ7rcjG/i/1oZbcja7CdHzwwWX84DUV/PglbZz2rMbE&#10;2CBcb1vi129p4vcfXoVefBtG7ljmvbBQscD7F21wTNkWf/vwOpyrpiCqysLu4wZ46ANtvKHihxSp&#10;aeT0JErigvHyJ6r47TuaePisNyLqRjlAMEjg4e2Pz2OfXzsm2uugrHIdF0KbMUXvfKS9J556SwO/&#10;eksdb2uHo0RqbjEzidqUCLxyQA9/2qGNXdcZmJfYn5DpYn6kP/75kSZ++YY6MY2ZaBLLT5v49Xgn&#10;5D/K2aEWKOxXwB+UolHXR2arR0ljfDYINSOzyPO1x4+eU8ZDH1/F0weuk8CKNAyPqOFq9ghm+xpw&#10;7OBZ/Fo5hWOGZyrS8er7F7DXq4HrdEdyEP7xoToMib9CVz7e2qWEH76qjSeonaf3aOObj5zFs6qJ&#10;6CMx1c0zV/Hdf6ni73udYBlThCgyvWuh58+XYbhqmuKBV/VhVszvqTVRnvgl7d8P7jDg+vaPnar4&#10;Pw8r0homMDw9iuKsamTk5eDUGRP89sXz+N7JAJSwrX8ReLh89DyeNs5Cc2M5DpIA7LtvaOPVc8EI&#10;yCXerKIbYgLe0faW+N4zynj4k2vcs/70tiL+7XE92Oa0wP22Gf77GVX8Zbch/WaE3796Cf/1zHX4&#10;kvlSRVwYHiFA9dP3b+CwcTLiqM2MluVNeOU/21vnCRsKHjjTHGLopX4JUp8FKXiIjEmVMMm8xoEx&#10;z8zkhzH5CeSTEENggVXG8LPfGbPOJPEZBEx486R8xCQWcCAgkUyI2L3smemkFeBNpiY55p3XcAxw&#10;bTBTKcYwxyTkcZJ/5tfAtA0MQGSVzHJ/maYjo3haAkyyOcY+gQAHD4iyOSZeFjzw2g8ePDDzJVnw&#10;kF5APg5SIEHPYj4TDAyxfrI+pOR0c22xcTEQNGeGJTFdSmd+F3IyW8oomuY1PAJ4WPENLIvwwn8+&#10;qY8rUS3LX0umTR7XdPFvL1zHbQKHk+ImfPnBeTysEoUWtm92VnM+Dy9ZlHGqUSPlK/ju+ShwCoS+&#10;Gnx2WBUPX81nnAsSbJ3wiyeU8JFDBfc8cXUanntVBU+d9YdXdD4cbF3wS5KqnPSqXmCWMNVPEprX&#10;lPG4ajRa6QsgrsvHe6QxeUw7AW2L+N4B8sEwMYxHZiv5GcWn4KOPz+HbZ0LBCd8H6vHlcWJQdDI4&#10;RgkksXppjzpetqumfyaRGZIMY7dSNLQ3wfaqBX76pir2+PH+B8zn4cE9ZvBt6UWAjim++6w2FCJ4&#10;E6PmtBA89BT5iuhFw5vGccPIAj98VAfXmGZlUSmPCcWjj1/AE3ppvERUVIn91IfffeoEG7rX24ek&#10;XfQhfOdaNgZJDR5iHwP7uAY0VJL5yEUd/Oe7RjDMYRv79ALwwHwefnPUDckNdTj/iRb++pkr7MMr&#10;kZqQBGViRKMaxzHSkInnid7/POMHT0ZvOxf8iuj9pWcVTw+hrIICI8Qg3MZju67igqE7/rrLk8z7&#10;xhDvZIHvn3CFymUT/GXvLXiTaD3V0pIYBy0cvB6IUxcM8aO3CKgniugZ/bhx0gDffFwRjx23xanr&#10;sUgvq4LyMXV870MTHDPwxq6j+vj2E2Q24VRJ18+gONQfj7+ljT03Qsi80BMvENj86GahjAMp6zrt&#10;5VakKXhCAQ/uN8cp0vLt2K+GH+8wgl0JE/W3QZXAzX88pYJnTjngwu0U5BaX4rNPT+LZmwXcGhgo&#10;SMTz75zBwaBWel0qoHJWD78ggP3USXfYpdXC1siSxmyKc2TiqKJvjT+TiYhOTNciu+tOGBzRJc2M&#10;Ip740g5nSPsXl5WHfbs08IIimUfeDsE+clL927EgVExOY4gYupf+dQFPK/pA6YYbHn/zLP5xNYMz&#10;3xgry+DAw/6ATtLuFGPnh6fwgWs5ylOi8diTanhLKwDK113wp+eO4u/6mWDeEF05CXjxbXW8pxtE&#10;tPLHu/u08IJaMr1v06iOCSGfpyvYZcjo6E2ARQvvGeYuqZ1YxWIQLtk0CpBJno05Mc0WuOkZhMff&#10;uIK9Nrz5WoK9Of77NR28q+KB06TxvnQrFFcsY5HYNI7pLl6C/4JZIQceRkrT8MbHF7Dfp5HreV20&#10;Hx7dqQ79XPpA1KTjBQIPvztoi7PXfHDmBls/4bAhIRenKOuqhtbtAJzStsXfyU/iJzvMYJXN3mdp&#10;GYazxk38nvZov2b+XJ6vI374uiZevUiaXurbRdNQaNyOQnjVILqr8/D+h2p48qQD97z36F397gl/&#10;lLKFfwd4OIfHDDK5MTQXZ9P1pDm/fAu/IYHan08GopD8NSJsTfGt1/TxobonRwcFszBo2yYhq64T&#10;ttcM8V9vGGKPlhdOX/OFIv2mZ58s8WMcIyuVGJzQ9cCHh/Xxo+eV8f6NHPQLln5YN3gIiqpBbtkM&#10;MbqM2R3lzHo4RphMgRizLz0v+5eZAyVQzSAnZubjwKT/ydmdxOj3c0x+JjHwjJmPiEyg9iYQQxGZ&#10;krNa6fwsp4VIlvgWhEfEENPO/CGY03Ue92zGlDMTIdZ2JJlOpeWJuONoMn3ijqntRGKaGbjgwUMF&#10;gQd6uUi6xEyeWD8ZgGFtMS0BAzAZDHwQg8+ey/oWQ5oVxvRzjt8EHtjvDBDxPhGk8SDQkp5PGg/S&#10;ekTSeNg5Bh5YXzmgQcCK9TOFHLgT05kj0CzXXlRcBjfepWi2kefY2JjpViKZSy33PEHzwG9sDakh&#10;+MVjutCMaVv+E0DgwY3Mln5EPg8pzLyb/BoMzl3Cn1Ri0LoUeFCRAQ/9C8FDnJUjHvqXBoxI+8RK&#10;c0IQ/vSOIn7w4mX8PzID+e8XlPAD+v2Ycym/WUuKuCkbL76kgy9seNCBsX7onb2ARzTuBA+TZEbl&#10;4xaKizo2+ONLl/Hd5xXwCzLL4oTri8FDvRQ88Krwxvw8XLPw4xi375Ek5r/e0MPhIP4rIAsefDRN&#10;8OD7xvCVfCAyvUjt+ypJrF5UwLdoHN99URk/fVkXV2IWanRYO2XkUP6PJy/iZDj/22R5Kl79RBHf&#10;obF/+5kL+Nbzivg+SbfeM0gGgx4lCcm4YuaF1z7RwHeeuoD/2HkLNzmtxJ3g4deHnZDaN4HKAB/8&#10;+uUL+L+Pq+I1FS/oemaC+ZL3pATjz0Tv78/Rm2hP9D7iVMIxakJZDQUYeLiFR8ie+BaZ4n38gSa0&#10;osugf84A79yMg8U1Szz0yU241Q2jLqccYSnNKC/Ox6XT1/C9NzXxRTADnCKYnKQ19qYx7Mp52NaZ&#10;F4O///0S9nvWcP8PF6XghbfOY6dbPaHlPhgo65PU8xoO3QqDhoUP/kXSx9985IKcBT6RE4i0cMBv&#10;nlGHaoKIa2e8PB5PvKyOPVYVtGJ6oLVPA9//yBrBUnlBWyU+23cWr5gXceBhqDgZr354EQcli7st&#10;npgrktLfKGXvTwne+0iVnmsBBQvqh5E9fkNA5VXtZJLMypYuGB7VxffevUUaGJ4DyfJxwA+fJA2B&#10;mi/1PwyfEXj69mMGsK4YxEhPK5lLlKOmvQV2tz3wz7cv4OcqcZxJorhcBjw0luLT3efxiWclgYco&#10;AuGqeEUtALcDyJk0IwtO9K2cmh6Gm8lNfPspHey+FkzPCsT7+zTxo9eskdDaATMdI3znOQN8ZsLo&#10;6IuXdqji5+87IFV4AVaz+L/Sa1pyEvES7bMPvkumsKSd86jiF39ppC8eIKm6Ugxv0lmVFo9LDjlo&#10;oI/ITFcNDpNw61+mBZz2bbgkFa9/JAMeIn3wB3qXTsXQ+zJcjd27VfEImQF1s4Z6q6FnEwW/EjJo&#10;HWqEDjH+tonsGdPIpYATD/79Mnaa5snsnRLw8I4RJNgELRnheIj29EOetfx7XpCKS7YZqCAH7ixP&#10;a3zjaX2YUhJigjUwIgfw/ySzpbIlwcN5PGOYjtLiApw3jEZSM1O5UwQnIwJUf9OCCVly5NFYfvKM&#10;BvTSeUO9goRYXHYpRA85jcc629K3UBdW5Qx+zCIxLBKqPpUYnyR/3Zg4nDPNAtuZxJ1VOHqAvvf0&#10;vsQK6GFt4MEjsGjObGnt4IFFRRrn/AkYw82k7oyJ5pjYwjEOdLDzzB+BmSKxazkn52ymeWBRkUSc&#10;RoAxvwx0cCCF7uXbS+E0BFx7HHhII21CETIZqCAzJPYs1nYCSYfYOQZgGFBgmodE5uNAdqbsfGJ6&#10;HYEY6hsBjuRsiirAAaI8+j+LAxXMN4IBFqbRiCefCNYu5+RNNZNpEwhkMNMkBoR48EBOOgREWBvM&#10;B4JzxOacwUn7QeCF9ZuNiQEpPmoTD8TkVQXwsPr9faAxD++S09kbJlkykrcZRHn74JRnEUScWcQk&#10;5/Pw2y/dkc32pMk+6JwmaYfqneBhdrQfhpzmIRLtTCREm+9BpnkwyKN/ZhBL4OGPL2jgdgnvZdaR&#10;GozfksnQR2Y5aOoZRENdA8JTK1HcRupmmWGMt+bi9RdV8JZhBm9+Md4FxSMX8FfNxeBhGpn+rviv&#10;RxVxnGzRmzuaoX5WHd85G45GdqOI7F+Z5kE7nWtntjaL0zy84kgMGoW3O3lcHd991xLB9f2oignG&#10;H3dcwb6AO8GDN4GHP+w0QagEc+X5OeDbL+riom8l2mgcVZW1CKV3r7ZvgTcdNyIpeFCI5j90k9UZ&#10;eGEHaVVIHV/RNYjWJjJTTCfQXzeAyeZCvPTOJTz8pT9y2/uR4GiDb+80hvGy4MERCc3j6GhvR1pp&#10;O1rJ6U7tggH+71+UcILU9K0l0fgDRdPaeSsbTd0y9G4dXiQ5Xv0a+vpdycCDKf640wz+2bVQvKSB&#10;Z05b4x9vm0A7oR7h5ub4zcc34VU7ioKwMOw+dxuvHbmOv5Bvzbff1sfx0A62EGF0XA9/3G+DREmw&#10;q9qUEPz+CT3oJ/LarNnmMuzbdw7vkb01BlqhcE4D3yLTwT/v0MJDO/Tx5AETfKQZCpLjyBQyWzK3&#10;x8NksuZcJzktKseHZOb0tn4GPbUPmrvV8NdTXiiQWCVMkpnf5wQe/kWSWQ48FCXjtZ0X8ZlEdFod&#10;7kUmhpq4lkdvTGUq/kWS2R+/pYM/f6CFP3xM5hH7TXHKLodntuZKF/QOaeNPnzuA52MmEWhxC99+&#10;VZ3eKR3ObOlRMg185bgDvKpH0E8Om0rK5njntBmZZengV68r4fckGBDRnXeCh3N415kYMfLdcaax&#10;Pvj2FfzxAzJRPGaOS8QMjZJfhJm2Pr75iib+vFObnqWLxw6a4F3FACSXN+CKIjmGvnqFfmN01CPz&#10;FBPsUA3EPUT7/Pq9Al/RiGf7G3D+S0V848FTeEIhFhLvL0z3tULzjAq+/6oGHv3UAD9/nsK66iRy&#10;Wmq0V2L3ziN49Fout+cPFSbi6TeO86CcSktqGB5/9Qz+43lVHHbOhZ+LN/72Opmk0tp+5M0L+DEF&#10;P3CrpH18sgf6Fw3wg2eV8Pc91/Hsfh38+B0T6EaRCd0cPYZgq3AVP3pBB66S9292tA+mKtr4ITll&#10;/3X3VfzmX6fwt8vhqBudQm2cP37+ihJ+8+E1PHfEBI+TWeq/v22D6C76+vXWYu+HR/D4zWIMdbfh&#10;9N5j+LNuGupry/HZxySoel0LT+y/QRrQK/j1XmdEtFCY7v4mKBxTxPdev4J/fKqPB4gOr17PRD85&#10;ME0Q8D607wK+/6YO/vGJDmkXzuNj21JMTk+hNDoEf3v2HH5JZohPfU4mTe9p4XkC7/V3mEV+RRP/&#10;FT52TZoHU0s//OAnP+d8HoKia5BXPkPMOmkdqGYWs7CmLKJQMx1PzJ2X/s7/ZQCC2faLiIkeJIZc&#10;LLmOnWdRmQYW3cfCpUrap2vTC5gfw5CkHfqtSKY9dl7SXjrt/vx1TCNC99Gz+Lb552QUsnalbUuP&#10;+d/S6boFfePMkKivXD8k13LP4Y/ZeGPJlIqNf/5+aoP6MPd86gsbM3+PtA8SOtBvmXN04Mcqr8rN&#10;EYGvpAwWdmzpORI0D5K3cWoYPrdv4f89roLjTtmITC9HqE8AHnn5JL6z3wWpnXy0JWdtsrM+5opM&#10;9jUn8KB96uICzQOLZvGieRkYeLimpInvnJsHDwcOqeCP+hLwYOmAP/xLHaYEflmZJme2Lz65hD9Q&#10;2wE5tXAxvY1ff2pBIVMXigFnxtugTrbgP9xrA+v4Mvi6uOP3T5/Dk7qLwcMkgsxN8I0XjaAbSkEE&#10;4uPx1lvn8L3TIahmjyTwcOwYSWy15sHDi8RMveJMKuzecryzWwm/POKPmLxqWOiZkYSenM+8iXmj&#10;kmRnRqFab8GHzJa8NIzx+w+MESSR3g7U5OGN18/gKbUIxOXXwvAKfSQOeyFtiWgyDDw8SuYoF6IY&#10;E0llohu6Z7Xw8w9NYZVSi3B3dzz80TUYENclrojDb4mReuFKHJLIDlXtlDb+75tktsRFHCHNg6Y6&#10;fkMO08znIdJYH78+6oqk0mocO6SHZ88HI5rGERFAPhZPKWLH7UKIhtpwYrcCHjrqAj9GbzNy/CV6&#10;u5PToVBWSwEePDz0rgki2gbhSWY8P6HIJt/ZYwPfpmEkmN7Cr/dYwCu5EIcOkVT7Mz8ww7eBtFD8&#10;/n3SPITMg4c/EXhIkoCHxqwo/PXRyzjkyzM1Y2Re8dLb57GDMTljpDG4pI0ffEKaBu7VoP0zswjB&#10;uR1YCE95zcODT6tBPZrXBczUJuNp0jx8Qu/nFGke1D4lp8/TtGYkr9hkcwU+23Mav1RN565vigvB&#10;I6RBOxzIg2YGHv60QwNaebQXiIrx2g4lPKVBUc7Yj8OdCCbH0rTagUUOyzx4+AuBhwwOPEwhwcUa&#10;3/qXAW7m8FLR1qoKeCTVo2t0BIFWZvgfTxvAlgUemOzApWPK+LFyApntLQEe9pA2xr4Mbc0N8E2o&#10;RRvdMtxQgn00ru+9bImohi64mhjjW2/cJu0K27+mUUphLn3SWyi/Sxeuqujhuzvtkcp1Q4yc7GIE&#10;ZLct0HSudiUI1202BSg6ZXAEPlV0hWGyFDrwfRC3VEHXwAbvnrHCKctk1Es0ctN9bbhtYgfV0HqO&#10;yRc3lePKNQeYpPFwd3amH36W/vj0jDnU/CswQox2grcXPqaAHp+ousFf9ls0ROY/Js748JIdPlB2&#10;p4hOnYvWvRgJHiFk/hNIe/88baZ7mnCTcjy8d9YaR0yiUCL14J8YRLCXL94/b48LTmR1kpqCE4oh&#10;SOomydtIFyxu2kE9shniwX44W9jhkh9pCqjZkbpSqGnY4MOLtnhfJwQhJKiQlqE6FizEGu+etcI5&#10;hwweQElKd2k2LlL+h/foNxWvIkhinjAqoCQmBocVrPEx+Snttc5Eg6CJ46i2JvBgZW0pAQ8PrxM8&#10;SBhjjunnGf8FVQIG5n9bfI30vkXn72hvcfv0/1zbSzHnMu3dtS3Z546RKRKFbCVGPJY0Czx4kAKk&#10;5Z6/Ur/lBxzmAJ4AHla9q0/0tiPAxhG/IGet//l3ChdHoewePu0D3wIKvcrtruSYq6GKH3/hhHRm&#10;R0AhKTWOncWDlyN5n4eOKuz/5Es8c6uEwEMf9C6p4j9OhqGNaR56qrD7wGX8RjuH/iGNxm1b/Pop&#10;ZZKcz9ta1KXF4PUdLHzcSfw72fqf9a4ARdG7o7TkJlH+iDP4xqMX8EuKlvTGzrN4RD0OrQt8HmbR&#10;XpqFd/Yo4Rt/pT6SQ+jnF43w41esEcnCxA7W4dAXl/FT9VRe81CTQY7RSnjWmsyWSJIZ6OCAnz53&#10;Ct94UgM71B3w9DtaeJ0SE7ENO8WaInh8ZAKv5h54qBjhl28ZwV9itgRy0MwJ9sbfXz2Jb/zlS3z7&#10;DV1cTWghFu/OUhJBplp/PYMz4fMhWXsq8vH55xTK728n8b8fJ4nQrXQ0MhIRc2aoa4xvPnES/99L&#10;BjioZYPfPa+NU948g2mnSuZRRz2QT3ximJE2frLfDgk906in0ICvvnmOm8//SSZSf7ochtRG/mvQ&#10;kB5HtDvH0/tZZZzxWpreq15AX7sLR+Ckaoxfv34VARRzvjzAE7957Bj+cjoAtcSrhl69gQd2kcN0&#10;XB4OHlHHT3bbQtsmAkdO6ONbFAlln3sDUWwAhoe18eBuS8RLRPbi7lqc/5zAxgFrKN+OxFlF8rF5&#10;7TI+cWH+ODPI8/emkMrnaT1GQMvIAb8jx/4PbasWJXQk8GDugJ9T2MlffGjGmRYdPkYmCO8awIyi&#10;45EYFgofKuFPx2nNSPDiTFctvjx8Gd98+xYukonPnqN65FiphKOBvK9PDYGHh167gIfJn8MhrRwm&#10;V0zwq7e1yHwqApcVr+G7r5NvT7po0SrohPZBcqgmR/0UtmewEVfl4/13aW+hMJDaliF440MKB02+&#10;UR3DYgRY3MT/fukqjlKbmkaOeITCSf70TDi3v4jL0vHaB6ex24+AEoGEDz8+gw+dK1AYF4rfPqmI&#10;N64EQtcuCl+QGdiP3rZGXM842rLi8fQrp/GUYiC0b3nhMfKheFo/h6ACAYmwAPzlJfLR0iR78BvO&#10;+OOr5/E2Aaslgj997Va2MGCBAgIFFlJgTeAhJS0V3/3hT2U0D7NzkvTM4iliosmciNM88FL47V95&#10;rUYqBZNn5lJbfbzcHJGJVVJG47JzJGgeFm8Rk6isJud5SlTDktXUShLb8FeRA2JzE3IoIdYQY+pn&#10;p9BcV4/8RhHPuJDNZHVVHUraiVWmbM2tjU3IILMfLicT+62mEXlc5AY+gVVecRPaF4Vn6Wqi3CGU&#10;3Ce3umNJhlvajw7KBJ5S3EzmPZSFuakB+U0D/HMWlFn0tJKvEEXCqOoeg3ioD7kFbehmnZ0eR21t&#10;I3Kah3iJkXgIJZVNKOmQsPkUFrWkvA4pZZ0YpMQ8rXWtKK4T8eYcne3IrWxHz/gkeprakFveRpFz&#10;ZB88hUZK9pNaUIfChr5l49CPivpQQGOt71/o6T3UQUEYKMFYVlkzemWkRbPDvcgpqUNWdR9nn1pJ&#10;CcCqO/n+djXRvNT1gAWS6W9rQU51JwYk93bU0zzQXKaVNKNuaGE0mTl6UzIzQcC01s/lKHyuWeNJ&#10;0kIxJcJURQpepqgsu8yLyThnFhG3rPC3L6wRVEtzFUshhElS/9/k26BoH459h29ir3EhvTfDsLpo&#10;jKe/dIY0b+IsRQEqjAzFk+9cwIMUbcvYPRG7yMzgHbtyfi3RWg2wtsJDryvgexS95VOzNLQuzgFF&#10;Lcc5eOB5cuY+YUx+ES8pEXAgnyZKOjjKFvxsO7TJIfIFMuEpkU789AQKoyixI8Wh/3/vU/+03fHR&#10;ER2cDeV9csSiWqifMsIDz57F+xS1rL27j6KqEaP+oiJ+QmEmNcIbsSDgDHdXD4zPGuHZ0+7z5kC0&#10;N1QmRuDVjy/jv59TwGOn3ZDYzg9gsKEUR0/r4P+RVvINzSDo3bDDE596IptekXHS6u3+gpz6w7ox&#10;TlqSw0dUsNeznmQaFP7cwwOPvn6Z6wuLQmZDkfa4V5Jomerjjn+QGch3yOfpNa0IlA1KJBLjwwh1&#10;sMPDbyiQD4kiPvz/2bsK8Kju7MtK1/673e623fpWdttunTpQgeLu7oQIESC4u7tLcHcPEAgQIGhC&#10;iBsREggOMYIEApz/ub83LxlCZCwQaOb7fl+SmTdvJm/mvnfPPeeeO9kXiU9koJ+537uS7UuOQMkR&#10;eNxHwCzw4Ofnjxdf1axaNdnSrx08CKORSdmRTL4u/mCpBDw87vAqeb2SI/BrOgLUD9/OxPUbmZzH&#10;wP+bFokZNzNx666GYu9mao9poPYBbt68hdQbGqLL4vMybmXx3gfIvMXtbt7JnmmQnhCMdvV64xXH&#10;FVh9nDbbngQSv3RDi9VxOf0onPuQceMW0jJu5evBfjeT0ITvR2ZI3GZVP42/5+Dr+7h98zbfw92c&#10;uRLqnXFb2jOnUoeddf8+/79buKn+Oe127/YdpF+/hRuZ+vjbTPUe0h/at/F3QP6/2w/9f/qjmbd4&#10;PLivm4bjlf0aBOsp12/jjrwsCxTX03l8+cZl9sMNHkO1PX+X43njTvbUCPY4aMcj7Xbu2Rf31bZp&#10;fK1HnVhzjmPJ4OlfU+yW/K8lR8C8I2AWeNjBJreXXnvLZPBwnBIg/7AsNibfhR/ZiJJl5THgcRSw&#10;IvMxCl/aZGpjUONXwjyYFx0lW5ccgZIj8OSPwK00bJk/D+9X7Io/ft8Nv/+K1oxdNuHo+UfohSf/&#10;XkveQckRKDkCJUfgV3AEzAIPO3fuzAYP28g8BEY9YNWd2n8uP4IEaRz2pWxJAwtag/NqTpxdsWoL&#10;Vq7ZVrKsPAZLV2zCcf8InDmXitMcyFXwuoKY+GvZn48O5PbRhUpkS/IZ6Z+d8c9TMYlI5DTJw4cP&#10;49KlS0igHObaNUPn4q8gIEr+xZIjUHIEiuERyLqF0OAI7DoWjd1HTiEmuWTGazH8lEreUskRKDkC&#10;v5IjUITgIRMH/ZOxcuUqREWFIio6nD/DSpaFxyAyMgzhESE4kxiPu3fZ3kY9blZWZr7rwX02x13k&#10;QDpxwjIAPGGBSsDDrySyS/7NkiNQcgRKjkDJESg5AiVHoOQIFMERMB88vKrJlrZxsmDgKTIPoWQe&#10;uPzCDcyDH5mHcDIP9Ks/eCIZ6zdswYWL53Du/DmcPXsWZ5NKliXH4NyFczh/4bw6jpnUDt+8dZN6&#10;1xv5rntZd7mtzNEQG13tM/LnZ6TAw3EyD/yM9PuNf5YwD0UQZSW7LDkCJUeg5AiUHIGSI1ByBEqO&#10;wDNyBIoUPPieSMGmTduY9J5DYiKdauLiER//8IqNjUXJKvwYnDl3Fkl0jRHgcYuNdRk3buB6RgYb&#10;EK8/tDJu8L6M67jLJruzSZdLwMMzEqgl/0bJESg5AiVHoOQIlByBJ3UErt+9Rxe9LLXu3n/Eys/s&#10;txV/8x6C6fR1raQz3+xjVxyeYDF48NwThyBawEtvg6wT4fdUz8MhvyRV4fYPu4NDAanYum0HLtLK&#10;8dSpUwgJCUF4eDgiIiIQGhqKyMhIAoo4k9fp06dN3tac/T4N2ybRYlNYh0RadwrjoIMEAQqPrOvX&#10;cSfzNhLPXtT6UYw+I2EefMk8yGek32/88xRtSUt6HopDaJa8h5IjUHIEiuIIZNFt6aHFRMj6VIgD&#10;qjhES9Yto3WTv5fcSo7AkzwC8g1U33d+z29k3UMqHbnO0PXsNB28wlNv4sRVDrS9ch27zqXBm2tn&#10;UipW0+Y691oWewULT13GtjMpaj/W3PbTc/uDA6n4l3cK3vFJwYf83XiVPpSGxhwR3/DkdbQMzsDA&#10;Uzcx/+xtbLl0B2vPM7dMyULMjXschHgfybncyax5XyXPNf0IFDl42L5zFy5fuYTAoCAcOHAAe/fu&#10;VevgwYPw9/dXTISpybsADmEpTN3+WdpOgMOFixdUA3MGGQdhHtIJEq7nWnKfrMzMWzidcL4EPJge&#10;CyVblhyBkiPwFB6Be0yMbrAqms51jVXRc7R5jUu/jRiuWK6AazfgxwTJn8uPSZL3+VQmSqnYbVhe&#10;SSnqMUmurLmNi7+FeifS0YgJj74a8PcuETcwlMmPJEADom9iWMwtrDiXiVUcAe19lYNG2fx9khXY&#10;hFu0WyXYuF0COKz5GH7Vz5VvsDAEEgfxBAcBV2/A91K6+r7vIihYFncVs6MuYQ6X/JwdeQmz1LqI&#10;mUZrRsRFPLL4+NTwC1h3WubnWAcethIEPOd1DaW2XkWpbfksT96fvbjtdqO14xp+t/Ma/kPQ8cPR&#10;dHSPvKHiayJjcMeVuzhCcHGOPsR3rIzpX/WXqZB/3mLwsH1vHII54NM/7LZaARH3sE+YB38OZIrI&#10;IhNxB0dOEsl678OVq5dxhv0OZ2Rw04kTCjRI/4MuYdKTfGMgkdfvPj4+iI6OLvB5xoDBHGBS3IGG&#10;AIdLl+l+RPmXAgwEEGnp6QQS19WS+wRUpF9Pp393Om7fvon40+fILohdbs5n5EPm4RCZB/mM9PuN&#10;f5YwD8X3dCEXBVkXmBydzchEEqtHSfSTT+DvoSk3EWZYIck3cZ7bWJcKPXwcrpBajr95n0Oj7mWv&#10;eFZ+Siqrxff78qy9s8x799X3WpKiUH7Hj16+jv0X01WldEPCNSY117CcydF8VkenMfmZwkRHkh35&#10;3XjlTopku5WstN7k/q25dQi7iVJbrjyaDEmClHtt4X2br+IPXsn42+5kvLkvBV8eSkUN/3TUOnEd&#10;HUIyMOn0LUxLuI3VBBnRGUwIS+Qd1nw8z+RzU+9wACfP/0EEyL4XhT1IxTrGgsSBfM+nhl/EdCMg&#10;ICBBAIMCDrmWAIrCluxzI/dvLXjYfvmu+t6X8iQgIBAodBkDB+PfBVwI+NDjS+KK+/snGY3vjqSh&#10;LmPJMfQG5py5jZNpGqAoudnmCBQteAhMwz6fg0hOvsqeh0SI7EiAg5+fn6qgS8IuTMLRo0exb98+&#10;BSxkG5E2HT9+XG0j0ibZPjAwEJ6enjh27JjaRkCEr68vBFAEBwdnAwrZVvYl+4yJiXlmWIqLFy/i&#10;MkGYAKLU1FQFFtLS0hSgSE65RiCRSnnYRaSmpfL3NA4BylATjEvAg20CpSj2IkURWZIU3cy6j8sc&#10;UCWJUUjyDRy+xMToQjq8ktKwnlOZJTlayQuCrMUxGn28KEZbC/i78YVALhhH+Hxb3lxDr+Nd72T8&#10;Z38qV4pa75Ju/sw3Fd8eTsteTU5mwCE0A22Z/EglSE7au1ldlXWaGtfLnHSVnsVBWTaSitjyfyzZ&#10;15M9Akpewe/FLcaCsAinyBoEMRb2XdBiYA2tp+W7Pz+a33cmQAIMJPEXYKAnSFI9lUpqYUmQ8eMz&#10;uf0qmeB+1zBp2cLD0CE4XUtkTEmG9G0kEZIEKq8kyJAk/ZEV2rcZa/9j7NUksyHxNT1Ri6sogoo0&#10;xpMtCwUW/vslTyviIyDSoxQyClGplCJfyWASn6xAgpz/5Xs/OUzAssYYyN86w2BOLBS2rexbmIcM&#10;K2Nle9wl/M3zAmOFAMKceDFlWxVTBlBhAOnyGq/vTVFSKZFDjeGUe2H8pBgm16KSm/lH4DGAB998&#10;wYOAA0nyT548qZJi+T2I8qawsDAFDARwCJAQiZMADQEKAiYEPMjj+u+HDh1Svwv4ENAhz5P+CgEc&#10;z0qfhICHK1evKLCVnJysGAZZJ074Y/9+Hxw7fpTHZx+uJQuQSKOsKZ32uKcJHm6WMA/mx4XNnyFT&#10;bW+S6r1IgJDA6bZy8vdhUuRzPo3a0muYx4RI1lxDNUinkeVkbZwc6RcGY4o5u5okFSWuKbyASFXW&#10;lrc6dFcrtTpJS3Ry08zGVVV5TKea5STOk/ZzpJdl/ZlV1lf2JKuKkMg63MJvYDxP4msvZMIvNQuR&#10;TIREM15y+3UcAYaEAgqXGBMiLzpAFmH72RQsOnXloViQ77oeAxo40KqnhSU6pj4u4GHlqQtWg4cf&#10;djJGNl1EqZ02Soj0CmvumJP4MsSVxNRXBO8ijVrDODrKOBKGsCSKnv4YkqZkAQvRabdUMWkH5XUe&#10;vEbI91oAssREUQKFvOJndtRleIQm4kJahlUHeHvUWfxtG68nRQEe8gIYxoBCrlH8+w+8Jv1lV7Lq&#10;q5h2+jb2sQ9D+ihKbqYdgSIED9SdKeahYPAgw8gEMCQlJSlWQRJ+AQwCCHTwIEBBQID0TAjjIKBj&#10;//79CkDIc3bv3q3AQ1RUlAIgsk/Zj85uFHdJkinvTwcPUdFRuHLlimIdUshACAtx5Ohh7PaW3pLL&#10;CjikpKQgnUxEWHgsex4EPNzJlpaVyJZMCwxrtxI2QbTXwZRXCFDYTZ315sRkJkWS3F94iErWEyK5&#10;IOSmlE1NgIy3k4vK4QupgGRnNro13huDUuvOmZcY5UU1G1dZdRBC8PE8KWxpnKsTkI4ObJAbEUvt&#10;6uU7rAzdRwYrqyW3Z+MICIi+dOuOktiJxEJiQiqnEhN6IiTgwDgWLIkBc55jK/BQZu0JlNpwnjGS&#10;Yvtqau6EKB/pxp+ZDH18MBWtgzIwnvpvT8bQJTaVltyeniNw+fZdRLKR2ZONySvILAjDpqR2ecTF&#10;XALtubymaN93JvZk5ubFXoUHY0qPAdlmHpuds7cjADF+3JxYEfAwNyQR560FD9FJBA+8njwu8JBf&#10;/OjAnNcgiR1p2u7KopYHm7NLZIIFx4wV4CHe0POQycQ0kz0P9w09D+eop7/HngcBD+k4cPAwk9nk&#10;PGVLktxLoi+yo/PnzysgICyEzjwIoBBQYAwexLVJgISAB2EadIZBJErCXgjwkPuEgQgICHh2mAdK&#10;kq5eu8pBcREQIJGamqJYhhT+FEZCeiJSCRjkvmtkJlJTkxEUEqkapjXwoH1GGnhg7wk/I7kv9yrp&#10;eTD/IiOprVSJ4ig5Cqb2VJKitdRfL+KJXOQUQifrlVNzJRXmnNj1beW1Dp1LpibKdklD431x5oMH&#10;Uyjmh+QbBu2qUM1coon9H0/m39B5Q5iKjRczEXb9HjLITpQwzeZ/T5/EMyQ2pJdA+nKEDdtEsLCE&#10;iYwAZh1EPxwTZODIxHkwIZodfQUL4slEJOSshXzuHCY/80/LfclqO/nez425hgXymAm67dzb2Ao8&#10;lF3kg1LrWU01BzzItrvTNLCxMxWl9lx/eJFZ0O7PQClvw3ay7S7+Lo/llRQJKJcYYmIkMfQZwURT&#10;SjUGn7qlZE4lfUpPIhLyf005l10lYBBAvYP9OxIfsw3NyRIneX6nWWjyIEiYG3kBMwkuBDjMiyEb&#10;cfI0xh6Nx7RwPs7rj4CEmSEJGMc+x9nCbDOm5kadx9Tgcxaxd7YCDztPncPzngTa5oIH43jR40CP&#10;DTIJpXbwe+9lRrwYx4/OTrAXSZiJLw6moR6vOxt43RGpbck15+HvcH7gQdxUS+W+7dy5Ey8ZhsTt&#10;2BePkFgQJGSqdTKS4OFgEA6fOIeASIKHiDs4FnSdVXE/VslTVbO0JP3SkyAgQYCD/C0AQO4TwHDk&#10;yBFl4SoMgoAK+V0eE8ZBtheXJmEp5HnGEicBCroVrGwvb15+yr6fFfZB621IVsdJnJfkdwETsgQw&#10;GP8t9yWnXEXAyTDV8yDN6+oziiJ48CV48DujfUaGz87456nYEqtWUy4twiyIo4VY3e2l9EgqRCI5&#10;khO9AAZZRaU7LSxBEvBw5HyKbcHDrkiUWnvWPObBHPCQ17ZGVSFpiPsDtd/PszokfRfSU7GQ1SF/&#10;yjTkxF5yKz5HQPoWpGdBmvj3MTYkGRK5hTAK8t3MNy4iBRSQhTgcg8khlzAvLAGDPP3gvu4oum/w&#10;Q2/Pkxh0KJE9D+cxYpc/emwJw/Toq5jHyuqMwFMYeui0AhaFxUde4GEF92ltz0PZJQfMAw+SCO26&#10;gt+vPI3fbufvm+Lxp9n++MsMf/x5VgD+ND8Mz629xIQoCX+c648/LYrDbwQ0MEn63fpYPkbNeEES&#10;Kb2fQne04d9/Z/x8TjA+kz0TIhVMK7G5fGKBk8ZmZ2l0FvcvYd/0a4ewDAXL8tjnlpiOBVGRaN1z&#10;Mew2RLFSzs/U2wdV3eeirMMsVBm6A8PDCa79Q9FmsAfKuC5A23UR3C4V49bsRJ2ZBzElUotLc+LF&#10;VuBhPWP7L1vMlC0JiN51Gc+tYLx4EjhLLGyKw59nHMOf58cyNuRx3rftDP44h/Gy5LQWL+LMtC5G&#10;i5e8AHd+MieDHFfkTS/vSUE7MuJH6eJUAiK0kMkLPLxIfCDtBdaDh+Dr8PMPpDNQugIPwgwIIBBm&#10;QO9F0AGE9DUIAyF/y9LZB5EvCRuhAw9puNafKyBEWAlhG/TniVxJ9vUssQ4iaxJ2QZqhg0OC6Vx1&#10;RgGGq5QvXb1CAPHQ4n1XryqHKz//oBLwYMNLQyYr+RcpuThB+zvxupYTvg4S9EbNomhSM+fkrl+A&#10;vBMuIyvLugZQ40PXeO0hlFoZr1V1rAUFlj5frwzpPRUG7WpNOtRMomZ1PxvgrpcACRt+483blTiw&#10;nKI+24vV01V0L9KBgmmxQROApGsY57kbFVrOhsv+C1gcGoWO09ej1tC1aDJqGb5qNAqVZp/A2M0+&#10;qN1rPir1WoKWa6Ow4OwFuI9bjcYrg7VqrJnswyxuvzQsERmZd8z7h3NtbRZ4kETIh31AY9bjjdbL&#10;8X9byDisDcIL/dbhxZ4b8I9uC/DvuhPxz5mn8MfxnnjFeT7+5bYGf1/Maq1XIh9fjb8vTGSyZIZE&#10;yjh+DLFT3S+d9pa3sYd675Lb4zkCAhrEPljmJkxjf5q5fTzCJoz33o96fWfgoyrj0HpzHJYknEbb&#10;3nPQcHEEFnEWVLteHmi2KACDNuxCwwnHMfWQD34asAvjQyPQcfRGuO9KIMNnfqzYCjxM3EGgvYwV&#10;ai8jNq2g64LEy74r+PPw1Xij7Wr8ZRuZuC1ReKG7B15zWYuXO6/EP6ZF4Dfe3GbEJhUvr3Reh+eX&#10;sQdpexz+6b4azy9m8Wu3GfGSmxVnzPyV4NuOhasZBN+hZMF/zbfc4OGtd9/Hv954G5MmTbYSPLDa&#10;fZxILTAwFDc49VjAgzT7CoDI3cQsf+tMhLFtq9xnfH/ubfTHjS1Z89qXKT0FxX0bAQTptGYNCg5S&#10;g+IEPEjvQ15LmIcrVy/hmN/JEvBgZXRLTTvpxh3l+iKOR1JFlRO+gIa8JEhzY+h+cZo6boP0Qtei&#10;zo9PxkJKmeZJhUmoaJFeyH1G28lz59M9yVywkHv7GaS0N7Ih7ZaVydBD4GHd4ScPHgqqEG2+Qnu+&#10;ZPzAZuyu9PyWqurFEq23ld9+054u8aFL9YRdEI12vnKLPBJ7pckOP4veC1einOMkfNFkLjofOIf5&#10;cdewMJGs3pWbmLXPB3UGbsSokwnoPHUjOq6OwdQ9Xvhp9GFMPnwITcZ4Y2wYK6kWxI/NwMPSg6Yx&#10;D5IwsWL6/JBFeKPZBLzVZjX+bzOTo910a9pLu9dDt/CHaVvxau/9+L1nHIHCZvx1OdmHCZvw8sgQ&#10;/HHhHrw02A+/1eVO1oBxqa4ydoSRaM4+CR+CiBL8bdr33pytxAdChrIdZ/+bsNQi2TMnRrLP8dKv&#10;QKnS4NXe6LTGGw3cF6DNmlNYTJMYh2GL0GRBMGaERKPNiJVw3BSBYQQP9Uf7YvTuvagyfT/6L9uF&#10;VjOPYMa5DCyOM1/mJ1LC2YHxOJeSbs6//8i2k9Z5otSiIIJffucL+/5ym99sPIW/D1qAN5qMx1vt&#10;1+HPO27iNx47CBy24rk9Wew1OoZXHNbjL2vD8Q/3rfjL6rP40+j1eGlsOP44bxdeGhqA3xrL/gp7&#10;zfweFwBukNW+xx69XlE3Ef0rbbLOCzy88c5/Ua5cuULAg89phMRRtkR5kqyTUQ8oWwqmbOk8AiiP&#10;ORFxl3r7G2QaInGLMwdkzsOvdcCbLYDJtWvXlD1rUBAdpAiq5G9pkM5rCUtx+TKlK8cC4McZD/JZ&#10;qM8o+gFlS6GcxXHW8Blpn53x0mRL8Uo2dukS50oYXsuqM8VT9mQBDOIAI4OjttH9RZqchVHQK6n5&#10;JffSqDYrOA4Dt55Af+9ozCQYEFrYgzaQ47yD0Hd7OKaEaVpVkV6M8QlC/93c7pRsRx14SDxGHku0&#10;SHphfHGZFnoOG8ITcPuO7aqJjW0KHlj92XuDlVcmSuqELu4xpKG9WU2S+/axCqv0q6Lt5u/G24nU&#10;w5sXnLzoZ2EkJBniz39KvwS13sJIhLNClFIiz7BpFN6mbE8cknYY4kMAgwBqS5i3uQKoQ85gqKc/&#10;huw7hHqdF8N1z1nMlx6GU7RnjWAy1Hce6i8Jw9KLl9F3zmY0GOMFR49NaLDyGLpN2YxOW+Kw7OpN&#10;LGI1dY6ZTkw2Aw8L97IvSKR9hVQ3yd79Zv1p/GX+Sfxpzh68ar8G/7eRz5Hv9O7r+M2GQLzUcSFe&#10;WESWYR+14b3X48Xhe/DC4C34+6wT+HufrfjrOm578JbGPBhczQpNwgpKmAzWlposMAXdIm4igv0R&#10;JTfrjoBI+MR++wBtt4WplqZniROrCkRirHEqGSsS4tC2zzy0WBlJOVIKplH23bDzXPzgNA+1Jh/E&#10;uOhrmB9E9m7UApTruhydNvnBYfIWdN4ZjdF7gzDM9ww84hljZsSLgIdZAbFISk6z6sBM2rADpRYH&#10;mwYeGC+/XRvHeAnEn2d64TXH9fizZwZ+M2c7Xuu6C7/zIXjYHoxX2nvgeUr7/tZnPf45ivEykPFC&#10;pvKFXtvwl00E5wd5bZEYs0W8SCwZDD9e54yWPr9CEJEXeHjznffxwQcf2gA8cDhHRNQpNe34DKvl&#10;0pcgjc0ly8xjEBujehoyOLtBt7UVdkGAw6VcS+67IvexwfrQYb8S8GDmKe4cq6gyX0GkD8a2qIVZ&#10;QwprMJeUsOOIRajQbTmqsSLUfFU45iSmYuKe3ajlvhAV7Gej5twjmJWYggmb96JWj7mo0HMp2m2O&#10;oX7/IrpPXKOkFwJCzJVeFDl4WH+UzMNpG8iWRJd6EX+cfgB/H+yF/xOtqoAGr6v4/aJj+PuQnfjb&#10;hBP4/Q7ZLh2/XROMvw3fxe2o997N7bafZ+U1CH9YQzo6P/3qQ/ImbSrpL8fS1VRf8cQvuVl+BMQp&#10;SWwjt55JVkBBkiGLKqh5MBAecalYGByAem4L4WIAD/MJBsZv9UIV9xXofzIZi8jqeQRQejFxBWqN&#10;341+m3zResoe9NvtD4dZu9HLOx4eCeYBCJuBh0mrUWoNpURepkgjmMSw0fM3Sw/gtY5kHhR4EFCd&#10;TCnTGrzu7sUYIHAmUP7typP4R49leHH0Ufx10l7+PMZ+iMN4fthB/HEt44ADsawCDsagQvfHZ2L0&#10;L+q8e0TeRCCnX5fczD8C4pokU52XEgRrTLVl4DovoDE3hrHA3tBWveah5epoLDp3Dq4jlqDOlOM0&#10;DzgNu8ELUX/uSczm9WdetDDdlzBq2260nHIYPVZuQzW32ajQfxP6BFxQM4NMBTNPBDyo76cWL78l&#10;QH/NYZ0mW1ofiBddZuGVPt54ntLG19tPx9+XEmis9sc/uy3DP8cex18n7saLY/3wp3m++PswX/xx&#10;PXuILJEuFcREGGJG5kj05QT5kOu/jnjJEzxQuvTef/5TMHjYSeYhlMxDACvXsgLJPPiQeThC5kEa&#10;cwNY7fbnjIFTp+KRdfeOauzVEtu8pTYl9xdwXMgkpF3n4DcyOP6c63Aq5pQ6luK6dOHShYeWDIoT&#10;4HDhwjnsP3DUYNF6V/uMDMzDYTIP2mekfXbG69fIPEhzp1RRfQgaZACVUMpmVVD5nAVxlzF8zUaU&#10;77cT08/fxmwOKqziugEjYs7BhXRrh+1JWBJ8AjW6rcKAo6covdgE+9WnMNFrJ34acwRTjx+mrns3&#10;xoRYbqOnLgB8L0XCPCzeSY1qtNaQZinlqy4AV/GnSRvxmjP126ykvtxpJf6+JAm/X+6HlzqvZsVo&#10;N17ougT/GhGI3+1MwN+7r8JLvVfjX+4b8dc1V/C7FX54uctm/HmTuGqY6KcvYEIYCf6seDwdUxNY&#10;zKAFbMnN9CMg5gAHOYdBhhLqtqpmxYgJfQhzyTJ4BPijrg4eKO9YFHsBfeetRaUxvphJ1yWPKCZC&#10;ZOoWnbmOFex16D53M+yXEThMWYuGQ5aj8vDN6Od/EQtjTU+Ingx4EFaNiQ4dmrLBg2qGPoO/9lmO&#10;f40Nw2/2EjxIrInMyecOt49jNXUrnp/ujxd7r8GL3VfgXwP34ffbDKyFxXGZz4RfMSxg3LzFpMid&#10;IOLXrvE2NVqk9+eYQZ40LULkSbabSZKd5DNWssGDyJaoFmjXawXsycCtuJ6BwXOWoNZoH0yKTiWD&#10;R7ksi7j2jI0+Pv5oMmIL+vmehrvHStScF4JFiddMLlbZFDwsCTGNedC/14yX383z1sDDFsaEMNBr&#10;Q/H88J14fvIhvNxtBZ5fwQnvcr/Ey85T+Ef/bfjbdD+82Gs144VxNeQgfufJeLHVLJaHgLcWL+8y&#10;XqaQ8X7WrzB5g4cP8Oabb9kAPITdJMsQhzuZN3D79g1kMvktWZYdg1u3Msjg3ERQYAD2cKaD70HO&#10;uShgHTywB3v2HjAAgxLwkNeJXxyTxB5PBlNJpV9kSVIdMrUKY7zdXCY1007EYUzAOTZwpmIKrYTr&#10;uW/C8IAwNO+6Bt0PnceSpNOw77MCrpQv9Zq7BU1YRXRdtAX1VxxHD0ovHLfEYsmlG1gkWlRLLzhF&#10;BR7mrEepJeHWgYedPOFvj6XsYi1e8KDTxokb+POgNXh14HH8bst5zVnGDwQp+/Bah034MytLL3X2&#10;ZgWWA4X6r8M/Zkbir2M344UZZED2WgBidBDBE/67pJob04bvAJusS275HwGRJ+3nMEOxHZbptbZi&#10;GfKspuYGD+wHmk9Xlg6jPBgjkWwKJaNgACEi/Zuy/zCaj9iDMUcOo9qQPWRB4tFy9HK0pLPKIm5r&#10;Kns3izaXiwJjcf3Wbau+CmXNYh7yAA/elCytC8NLXRfgb/MpWfLWzQkEdKfgjzO82etwHM8t2ot/&#10;9TvJBCgcL3Wh5Gk52QdbVlNzgxCRZzApEnmGO4fRyTDHklveR8DvynXVCK077llyLTHpOQo8RKJZ&#10;l1loujwSC2g2MGDeatQc6YXh3gFo1m8JWqwJwxwydfMpTRqxajMazvRnz10s2o3dgI6LDqDF2BVo&#10;sYHAgxOjTXpNGWBqI9nSeOl5WBBgHXjwPIffbeR38xivGRv88a9OvGZsFctjgoM91/DHybso9/PH&#10;H+btxr8GEKjsCMbLbgQeq3mdMcdowFxQznj5LZ/Tim6j/mnPLguRF3h4690P8MorrxYMHrz20xEp&#10;HrRopZaeK+iU6OmDcTTgPCvc93nfXa5MhISfQWhEAsIiz5Qsa49BBCdnU8sexp/h3FfBKxHBbELU&#10;Px/9M9p/KBRHyDwEqc9I++yM16+FeRAbSR006NOaTT2B5redNH4uYIPnwrBYtOg9FdVpt+gRHoLG&#10;Xdei+5FzWJQUD4e+S+GwJR5zT4aj7cjFqDpqJ/ps9EUrSi8G7AmE2+IDGHggER5yQrcEQBA8TA1J&#10;wnoGpy17HprO20zwQHcMq5gHkRBdxW+E5vWS5tALeL7XYvxreCCrrNRv775MS8pjeJGV55dGknnY&#10;EY8X6JLx4oANeLmfF/4225cVVx/8fu9tVpbYM2Eq85CfFz4TohfYZD069ibCSxKiR7KhmOuZ2M6p&#10;tvqAKmvjo7DnK+bhxDFU7zgHjrvPKOOBWZzV08B1Bpz2MsHX2QQmMB5RbJwetxLttsZjcfQptB6x&#10;Gs3HrkWVYRvR6yilGGYxD5ex8GTMkwEPC7zptrQUf91AoLA3Hb9nM/Tr9ovxlw3UZ+8yMALSI7Ex&#10;Ev/stRZ/XcnYWR+Ml9zX4p/91uBf/b3x3BaCC0tjwZzESA14TMa/fK6j9+n7OP+sl1bNQEipd++T&#10;mbuuGGtLe38Ki4+HHqdF8YKoOHSZuQ2dd8RhblwKGYY4dJ6wBpXcFqDZPD9MYV/EPMbKvLhE9J7L&#10;Zmlf2hyfScOEHftQpyd7iKYcwWSyex4msIL6awvQnul/yuqeB4/te/H7qewRUnMeTGSQhXmYu5Nu&#10;Syvxf9t4/l97ksz1fLw0ypcypYV4eZS/JqvdzXghI/Fiz3X4vzXJ+M2aALys4oUMtjB1W4uIecg9&#10;M4LXl9cI+hckZeJZ7KnODzy8+OJLj4IHL0os9DkPhYMHPSmlLVlEybLVMTgZmUXJ0T0m/CasKG5r&#10;BA4E4P3awcN5Tn1W8iTqPIVpsKX0Ym4sXZbC49BxyCz8PHQnxkSyYhtyEg1ZHexx5DzBw2kFHjpu&#10;iMZcDrlamJCGZYnnlPSi41J/OE5djTp9FqPKyG0YHHgJCyxwjplL8DA5KBFrg2OQedc2VfVbt2+j&#10;yuQVZASirAcPugxjTxr+NG4t3ui4FP+3jgmRco45jz8TRP3Lbi5eGh+K3+7NoEzJHy/098Rf6Xn/&#10;9yGeZB9C8JcxG/DPnnvwx02Xra8gKfeMK3iHVdWRcbd4ki/piUi9lYnNEZyZIBptfqc9RPbA5SF9&#10;PQTIZiU5ZiQmc2SAVWgMeq86iuH+59WQq1l0jum1/DBGBHAI1inDQLgoYebiMWBVICZGcB5EXDIm&#10;7DpA8LAFXbfHsOfBdBmG/C+SENkEPExeY0bPg1RImdisi8L/TQ3Ac1vFtz6ZjaFh+OvkAEqRtHkO&#10;mmyJ222MxV9oRflbJkZy/x9n7sI/+u7Gn1dySm82Q5GP/MgcgGC8rUg7pA9D988nM6ISvWWc+TJ2&#10;F9qsPWBGev3sbpp0/RYWRZ7HDPYheDBeJFaM40XOyUUTM5pjn3Lok0IT40dz9RO3PzHhyJFLedC5&#10;THP6E8MOupjJ9Ue2MSs+CRx4zZx2NAJnU6xrmN7pF4Tn5/oampdNBA8SL2sjGC+BeM6TccC5P8/N&#10;9+X1YRNeGMM+OZmVIiCa67frT3FeSiR+y+uMGHL8aboX/tFvD/60hrMeJIYsjYnCniesh3HMkG3/&#10;LV3U6gTTuCbj2bq25Ake3vsQf3/hhUfBw6SJi+jj+m+8+8En8DrACvhpMg9RZBi4gmKgMQ8nyTww&#10;SdXvL/mpHZ/isOQzUuDhBJmHfD6jZ5V5SKW3tthJiuOFaLZtPelZ2aySYXMdswCVx+zB5ISbbNC9&#10;ztdjU1u3xei05zxWJkShqftyuO6OZ8LD4VZi2XfgCFqM8MYo2k1WG7qH7ysWzUcuR+tNsWZJL/SL&#10;kw4e1gTRqMBG4CGVLl9l+46ntV6YZidZ2Am0wMdlom4K+x424XW7Bex3oDxDgIMkKPJz/y38dgl1&#10;4Ha049vO15KE5dA9lFpFRmLgHl449uPlXp607VuDl4cdxW/lZK0nWda8L8NU3h+PpWE5G6t/zRgi&#10;JCYeP7R3QZ2ufeE0bSGGeR3BBCYMM8POqSRofjzj6HQqk3sm6bZOjJgALaShwHwBCiohupr998NA&#10;nyyfYcK0mBnM43tamsSeDOW2ZJ700GbggUWDUqvMnIUi/QzS2yDfYQGy2X+LA5kRGFBTpo2kentY&#10;ed3PZSu3Jf21JPGRGNeBgjihreX/NIM2tINXopTrRJTqMASlajnjq55jn11EYOJ/du/ePUxZvhaV&#10;nbrRHnUyXGYv0+LlWCRmhp7FbPY8CJCQeJnPJb/LlOeiARNF0FthDC4Y69N57VwcFIvkjJsmHqG8&#10;N9t+7CT+Zi540AtPZOg0hz7Gh3LoI2tt7NCntjPEC5lurdmaTF6RxIvBYlmmXEtMymt7sqhFGW6p&#10;NbEoNZG9goNXMWZGoee6PVYds+L25PzAw9+ef/5R8LB12z689NqbePf9j0vAQzEBBOaAkl8jeLhL&#10;q7wzNzKxKTHZcm/tQqszrABRJjF4wTJ83nQqWrL5tweHqnXbHIgpUckYtGQlfh6wBQ7UmP48fBvG&#10;hLJCJDauIr2YuAptN1N6ERmBFsPWot2UTag2bAN6kqlYaIEPtyRzkwITsYmypbs2GhL34MEDNBw5&#10;E6XmBVoPHlglfW6WN15xWYG/rWGicpg2e3SL+S3tBv+4nFXUw3fwuyV78arjZvxJwINcBLzZ8yA2&#10;lTMjCDq24uUx8bSzPIhXumzHc9u0Cq51gMaQpEnyRhDxO/50CM1A4q+0qTowLAJfVKuL7+s2wQ+N&#10;WnJoWwf80rojGnQfSHZsAfpv2ouxNMeYFniaFc5UNi9ncCYD+4aKkpUoNAYtT5ykoXVBwCmrZUvf&#10;9pmAUiuYMDzJQYqWAGiRIqokjHLAbUx81rGnaA7nugxfh1J95qNUqz4o1aw7SjXqglINXFCqoRtK&#10;1e6EaqPmFrd85rG/n/scHDph7gJ8WaMeyjZohh8bt0KFFh1QsY0D6nbpg7ajpqLH8i0Y7OmLMQeC&#10;MfUk3cB47peG/wWn0xQL8NTEjQE8rAiNR/rNW1YdawUe5vE7pmxTbXT+tuS7b+5zpMglwFrmsfhk&#10;sheITMY6gusltJ31OIZSg5ajVLcZKNWiF+PEFaXqORFod0Spyq3Q1WOVVcesuD05L/Dw+tv/xc/l&#10;yz8KHo6TanrxlTcKBg+BFxQLERidVbKK2TEIjhXmIexXwzzcYbPnPjZ7Tmf1R3TbRVbtkVkOpIiH&#10;rtmBJmPXozGnxtYftgrNZu7FqGCZRB2LzpM3oPaQbehD3ek89jPMpfRidkQs+izxx3hKL2Qg1tht&#10;HPozeD1cODlzrpnSC2PmYSIHafnEn+e5xnY0aZPRs60HDzLsZ1M4Xm4zDP/usBIvUNr1j36beBGJ&#10;wXNzfPFKp4VkF+jA5LSY8qQoWrPKiToVvyc1/XIfLzznRau+xcc4aXcxXnZZghcn8YQtiZotmIfc&#10;rhkEEV9wTsRSshC/tltU3GlUJGAox0Toxyat8UPjlgpElGvYAuUaNEeZek1RuZ0TmvQbAcdpC9Cb&#10;3/vRPoGq4r8wIV3JiBQrQTBhc2bC1iBCEiIyKvP9IpFx27rPuu74BSi1WuyMbWidam5yU9D2ArKz&#10;pUgEDJwpoZIgeuiXmnccpcZtQ6neBAuOo3JAQqPOKNWYoKFJVy53lGraTfvZoDOcF2z4tYVGnv/v&#10;Gs+d+IZA+6emrR+Nl4bNUbZ+M/zA2JGYadx7KOwmzEaXBWswZLsvJvmdIkORRBYtTQFwJXeSuCmO&#10;sWMAD8s5jyjNFuBhipeayVPswINxnKgeChaxJFb2EVyvT0CphTQrmOyNUiM3olTXaSjVcRjjwRml&#10;qrdFqZodCBZk2RFgEzTUsedPrpp26Dp/3TMVL7nBw5scEPfya//Gxo2bHgUPs2ezQev1t5RsaRdl&#10;S+GULQWyAi+LEmsOiQvEYf8E1SgdEH6jZBWzYxAYdQf7DpwkeDiDYMqW9M/O+GcMh8QlPAND4sRJ&#10;ad95AQ6WOyiZCzbmkZYW6cTSs2nq5xLKLzyUxzalF+q+NCyQwVfZjdAFSS8sq6TKRWe8fyz2nDpj&#10;0xNVYwEPHjxpWiNbosToN5vPcDDWUfzf5MP04D6Iv47bj78soTc+Kzq/J5D661j+PcsAHBT9fA2/&#10;WxOHPyzj8C2RbWy/hD+Q7v7rpCBO3y3iRlE2vP2R76E7bSp/TeMhzl64gMau3VCGCc9PTdvkuQRM&#10;lK3fFN/WbkBw0QrVHbqgYc/BKjHqQzAhMqfZBBMCHgRMzI9nLBSFzMlaMGEAD/OOR1gNHpwXbmAV&#10;kt/lwobE2RIQFLYvSX6EWZDkR0CNJEbCLrChttToLaySklEUsCDsQh0HDTQIYBCQkN8ygAeXEvCg&#10;zrE54CHvWJEYUiBcxUwzfFe7Eb6v0xgV2zqgTufeqN9tANqMnIxuSzcpED4r/LySO4ntth478vOJ&#10;AwobgodtR0/grzQ5KLWN1qq2Yo4Li4X8Htd7FIRRkKWYQ8aJJ9+bgIVZhzRg3WUq5UeDNRZOQEGV&#10;FgQM7TTAIH/Xdcx7ETz8lo9N3vLsy5b+9frbmDZt+qPgYeMGVgUNsqVHwcMD+B6LgffeQ9i735/L&#10;r2QVu2PgD+89h3A8+CrBw/1nFjyk0Pliy5kUZStp694GcwHF495eLjDj/BiH0Yk2BQ8NRvCEwCZJ&#10;69yWWGVSNnrUhu6jTIIN0aX28XfdZlKkE/L3nlx9FQYHDXFqUhca9XzRiT8GulsqY3SZaRmY8aux&#10;qExJS+dskhH4hgxDfuDB+H6Raggj8X3dxkq6Ub5Fe1Rq64j67v3hMHU+ZU57MP5wmJI5SWVVyZwE&#10;TBQHmZMBPCw+EY0bmXesihmHeZT5rDdhwrSlSY6pz1NSP4MGeyttXDfyPS2nU9oYgoUBS1HKgWCh&#10;OWUVwibU66TJkIRdKAgwGD/WWFiIbpiyo6RhWr4whwMC8RXBgAAEU+JF30YHE2XIWpSp1wQ/N2tL&#10;uZM9arv1RLP+I9Fx0lz038jYoVpg0vFoxexJ3GiSJ+k5IoNt656jAsC4vNbUkLNYFBCN1BvWyZb2&#10;BoSwyZlg+0mAB51NENZN2AS5rmymZHYlDUEW0j52NJ0F+y9Gqdb9tJgQ+ZEAg2ptUKoGwYKwCgWB&#10;hdwgopY9nmvogjWHTlh1filuT86LeXjxlTdxhJPOS+W+7d27h25LWs/DroO0C03ILU+6Z5AqkY2I&#10;LlnF7hgIS6SkVPrn9Ki07GlmHmQYYfhF9hKEn8PceFb5E9OVrlToYNGWenC4lDSryUlQO+kWlQuG&#10;ZayBLYBGUYEHh2k8mY63FjzY2A3G1GTK2u2UI9NVfO2biiMpz65vt35xSku/ji5DRpkMHh5KmJTM&#10;iWBCJE6UbOhSp4qt7dGk7zDVgN13rRdG+QSoBmxJhKQBW2MlnoDMSRKi0HN0l0rAnbvWfbYOc+m2&#10;RM/9x8c8GGRIAsj1vgUB1puYCC2mpG/ybpTqOUdrcm7eQwMJwipkS5EMMiRTQYO+nYAH/j7dy7e4&#10;5TNP5P0cDwpB6VoNzQYPuYGGgPAfGhnFjUEmKLFT26Un7MbPgsuc5QQU3hi26ximB1MCy7hZmGgU&#10;Qwa5U1GACtnnlOAzWEX9800rgXbcuQv497TtPK9y5kJRFIF06ZH8VGYcLEipohObq3WgMJMmAGO3&#10;Uqo3D6Xc2K8k8VGzvQYOZCkJkpH8KD9mobD7KVn6W7Mu8IthwvwM3fIDD4GB7I3MffMpFDzoiakk&#10;pyWr+B6D/PtRnmbwkJmZiWHzlqJ6l35oPWwiHCZ7oPM8TnTesg/jfEPUyTYbPPAkq1nqUVKhtKaa&#10;xd4Tp4atlGEUFXgYupJVy2kHnr5mUGuBg/HzKWN6hdNDd12xrkJd3K8fAh46WwoecsucCCa0volW&#10;ipUQyYawFNUcOhv033PQe/V2jKMLnAL1BPgSh/P1vomidqaxIXjoOJPNkrOPFm2MKCtIQzIkSZH8&#10;LpXTZXRCm0Rw348gX8BC2wEoVZ8SJF2GJCyDuSAhv+3ZOP1ci57YciKsuH+VH8v7C2dPW6XWdihL&#10;WZI5zEOh2xrFjoBwYSe+q91QxZL0TzTqNQQth4xDpxmLVQwJuyf9E3INkEKZdm3TrJZtcV1TZhwE&#10;D1ujzkAaxa25xSadx7+n77AdeBDpUXZ/gsFoQ93HtTqGBgCsho8k0+FOBt1pNEq16a+xCZVFesRe&#10;hRoEDdKbINI9WXVl5SNDMvd+A3g4Fs3BaM/QLT/wEBxIeXPu27gpM9nzQKvW9z/BbjIPkQRSQaxk&#10;l6xn5xg8zeBB4nLS/MX4X4Xq6iQrmmyp5ohTTFU7F1R37Io6XXqjxeBxsJ/koSqgQ3ccxvgjEapx&#10;TZwwRKctdPBCshayhLlQDaCKtSj+TIVcJMYcP4UTZy7a9DQ1aDmboCaxSexpc5KxJXiQfRFAvLE3&#10;GXuu2WaGhk0/JBvtTBKDUTPn4ksm+oUmOPn0RBT0PAETwkqIzEkkGyJzqtLBGfW69lNx2W/Dbkxg&#10;TE7nvBIB+yoO2VAqoMIW7NxDk+G5/0l8nY2hcVa7k7nOX8u+IPYS2DpGlH0qZXpiBylAYSurtatO&#10;oRRnopQaxaZNZ9oo6xKL+mzcVIDBDBmSuaCC+/5Tq144EBFX6DeORm1Iv/EAl649gPz+LN5iEhJR&#10;x96lwB4hW8bRj000hkLAhPROCBhXMcRrXC3n7mg+cLSyjB209YAC5dMCE1TcSPxILGn9R+bPbNHB&#10;w5bIRNxjT6E1NwUeJrMgZSnzoPp4DGyCSPSUPSqdj6RHYT6HxY3i9Uqcj0Sip5zCyLgJOKjSyrQ+&#10;BXMBQkHbEzw837wrgk6ffeSQZXFYe0o6cO4yZ3CduI8FG+/B++j9pyJW8nJbkp6HCdPZH5n79laN&#10;Tnjz3+/gPTZMl4CHZwcwGIO/px08zFq+Gp9Vr68lPapyIydazSmmLE+yUv2U3+W+HI1qazZ8dqZG&#10;u59q+HSduwK9Vu/gyXc/hu8+rhKZWZRYCIhYfPaGcpQRzWn2ICBdBlUMwIVcFEYejsDJhHPWnNsf&#10;eW7/xdRzD+SgODVX4TH0Gtg66bfl/gggvqKE6fxt6y6gNv2ACtlZxq0sxJzPwOXU2ya97Ng58/Fl&#10;raIBD7kTKU3mpMWmikuxu2xlh0Z0pnGavlDpvod5HcWUE5x9wn4JlQCJNazEm5UxJ+BkEpOrjSGx&#10;VoOHaTspgxAnFls0TOuWkGIHuc0AFmbs1xKiHpQitWTPgvQpiIRIlyPZkl0oCFAQPPylTR8E5XOO&#10;kaL02YsP4Bf2ALPX3kO3CVlo3CMLc9bex9XUZw9BJJ47j6Zu3fE9ry+2BAmm7ktn9rQYEqlg8+w4&#10;ElDRsMcgOEyZBzdh4Q02yzPYuyCxkyN5MhTHCpDzSrxNJNDeTKccq8HD2XP492A6e23iPIQC48Ug&#10;zVOyPIM7mMiPNp4ho0AAvYA9CuPJYPTyYEPzFM0iVUCCWnQ7EumRLOV8ZEM2oUBwoTMXwmLwtau1&#10;xMtt3XAPmZDxGAIUjgTfx85D9zFlxT04Dc9Cbde7qMlV1Yk/Xe5i+fb7sLKtxKTzvDUb5QUe3nz7&#10;PbxZnYxN7tubxuDB9wwIQDls7F7JeoaOwdMOHmYsXZkDHgqoisoJVy2xo1RaUwPAIFuRTQ/zvkr0&#10;667j1ktVc8Sz25ENoF0XrkMfshbjDoWQrYjLniiqTxY1/inJvLLee0w9Fjp4CLAxeJi1bQ9+P5yV&#10;VXGh+LWDBwEi7IHoE21d06A1J25znpt24y7mecXD3SMII9dEYu3BszgYdgUJl27gHueg5HWbt2od&#10;vqjR4LEnQ8ZxKUmQMBMCKn5p1RH1u/dXcya6LlpHzfdRVT0VQJ97oq857IQOHjbYADxM9yJ4WES9&#10;rzngIfcUZz1JEqmFuLwMYx9FNw6f6zhcYxQasHlTNTgbrFN1+1Rz2QOLtxebVjc8374vG8xzBoUJ&#10;syAmHBv23MfQOffgOCwL1Z3vYQU7HgAAuwdJREFU4peOWkKk/951XBYi458eAJF8/Q7OXrkJAd/5&#10;3VLS0uA8YBi+NdFgwFRQYM12j8QR39v3dTTJYA0nd9osD0e7sTPQnQ5PAzbvU8DcOJZUYUyfKm8A&#10;6MJqTzh5GhtorWmtbCnmTBL+PYi9Bjp40ONAdweTOFDsApfcJw3/MkdhIu1d+9ASWRzC2g/Umpmr&#10;ttZkR8YgIVt+ZCPpUYFgQeROAk6kkVqclww/69rjb42G4OXGk/Cx3RoChTvoN+0+OhEsVHa4i/J2&#10;d9XPap00wCDgoRaXxIr8PmT2PVxNKb6xki94qMHZFrlv/67pnMM8lICHZxI0Pe3gYe12L5RpQGbB&#10;TOeLvE7U2fZ6TF4kiRG9tsihfiSoKM9BQMJW1HLpjnpkLFpSCiWsRa9V2zB052FlVTmVJ1rpsxDr&#10;PUl0hC7WpFCcNmohdVxYYiSvM+JQBE6cTjInvyx023UHj+NPY0gFS/PwswYejC9cytObS6fFhRKX&#10;Jc4carHhTipfnPj7f95pmJZwC9a12RZ66C3eQICBp98FDF0RDrfZgXCdFQjnmSdhP/UEOs8JxMCl&#10;YRi7LgrL9yXiSMQ1XEy5jVt3yKPztmarJz6qXEMxd8LgWZPIWPtcfdZEGQJ7SYAE6Fei5rtBj4Fq&#10;qq/7ovVKdqhiLeK8kjjpcsPC4kXAw0QyDz5xSZQKWHehnua5T/N/L0y2pDc4q++RwTpVJBezOTRr&#10;DBs4pYoqlpBSRa3LC7FIkQqzT7UYDBRgyZq9TwKGJpR9NCF4aeKK3zTqhpc7DkXgqZvYyZ7pUfPv&#10;of3ALDTvrSVC5TsYKqhMgGq75SxJjCoxWWrc4y427b3P6rXFX+0if6J8FY5xwOfg5eEYtCwcI1ZH&#10;Ys72OKwh8A6MS0USAcWN21kQ7J2WngqnfgPxVa36xSJeTJMMEpQbyXoFUDQbMArtx81EFxbHxNBA&#10;ZIPCUGjXrlQspLnB5JAkbAqNtRo83L6TiU/GrWTzMlk1OadyBlCp7bRGFZZtA1kF2nmrZuaBy1DK&#10;foQWC8K0SRIvYEG3SBWGwZYSI5P2JWBB2Az2StRug98wRn9XzxV/rO+OvzYajHdbrcLH7XbhB4cY&#10;VHa+imou6QQDd1RcVLK/iyoE0xILxrGR+/caBBMCLvpMzcK11CL/ulv0AvmBh3/XpINbCXj49bEq&#10;Tzt48D50FL+QqrV585oRi5EthRIZFH27hamQio7oUOXELVSxgAvpsxC7ytbDJ6Hz/NWqqW3IjkMY&#10;ufcExvqGYkboWcVILD6bodnvUQ6lnKGssOCby+eOOxaF4DMXLDoh5Pek1fuP4o9jaGFXbMGDQUql&#10;PLsN1SoBAbp3t/yUZE0HACIHkbX/jgYW9AuXTNeVJdpZqf7K5FBxrpGGO0nu5Od0ykek+W7wGrw2&#10;ahVOpeZUYG160K3YmQCHzUfPwYWAwWlGALrMCULXuTlLwIPrrJNstjzJbU6qx7rPC8aEDdE4EpWO&#10;8ct24+fWnVG+eQcyc/Snb9BE/bQWCNji+RJ/WgNpUxV3Ai7EkUYYwrYjp2AgK6mjGGMTGQciMRSp&#10;kwD2vHqWBDxMCIiD72kZqmjdbdq2vfSDp4NMXuBB2afKoCkmSgIY1nIq7eIgbYqzDGaz46CpppKk&#10;cwmzYK59alGABwUYCFy4nmvWH39vORZvtV2J0h2Po1ynGDRwlwQoC1UcWUHlUhXUQpIiSZJke9l2&#10;xioKOYqh90DWvQfYeuy8ihmJHYkPiRNnLgHgwuB1Y6wMXxVBMHEOXv5n4DxsOiq0cVPx8kMjkQ+x&#10;F6GhTJw2lsfmPwfCFnFh/j405l23jJVrmcSVxNPPzdtpDEXf4cp0pM/anRi1LwADvU9gvxpAav2t&#10;9KhFjIFQja0b56lNMxfpkcSBgGZpWha5kdijZjsfPQGwoFgFaajm+6jdUoGVPzbogb83Ho7Xms/C&#10;p+324tuOJ1HVJYXf/9sqJup2vo/6nYF6XHU7P+C56V6BYCEvICEAo4ICEPdwJcX6423rPVgFHth0&#10;z+Fw90rWM3QMYuKe7iFxgeGRqGXnTPbh8etPc8ugjKfy6iBDEh7x8pbm7RaDx6D9mOnKLcN98Xp1&#10;gh6574SikCXRUTazZCh0OlnsLDUZlNbslpfmexYb46b7xyD28jWbnitW+xzBHwct0SaCWsM8GFvo&#10;qd+lh8KwdHcMSbT0pdPXOhOgMwP61M9scCC+9mQGZACWJP9SvVpB325pnhNdrGjRRTM+ibS3VLRE&#10;Oz6YPRxDWP1SFy0OAHKbRCp8EBervh2GaIOzlFSECVTl5ihVsRlKVTIs+fvnRni1mQsiEm1zMbXV&#10;ByYV0ZU+ZxS7IIyDMWjI6/cuBA76tpIcdWLC1HluKLrMPoH2BEnN+3mgXpfRnN3gohIiSY5+aCxJ&#10;hkygfsLMhO5Ikz0Bu5mqqIrMqS4HcDnSGrbHsi0YvO2A0nhnGyBILDGORJoxjgYD+2MebWY09/OY&#10;upUNzKK/VuDVAGJ1GZLMWpDvooCLvgtRqtNYzf1Id0PKPcW5KMBAvvsUy1ZxY2JlVwEGkUU54c8t&#10;huOV1nMpudiL7x0jUdU1NSchcnsAqY6K3KKWEbtQUDXV+DGRZgiAGLMgq1glRjpwcGMcSCzkjhcB&#10;FMaxIkye88wgxlkAXKcfQrsR69GS58mG3SehjuswnuudCbjbolwjxo3EjAIThrjhRGrzE/6iBSC6&#10;3En6kHTbWP3aJXMoqnXpiz1RnA5sg9sXXSnFa95bAwr6dGZdevSQ89HjkB5Jn4IuPxKwIPIjAQxt&#10;8XsigBcaj8LLzabgv63X4Su7oyjnEEVGIQ0Nu2gAQQMJ9zn0j4tAoQ4BhKmxUNh2wkCMW3Sv2DVR&#10;l4CHZyjxtwWQexbAQ+2OdL54AuDBpAuBsq3U+it0t4xva9ZXFdSfm7VDVXs3noB6qSa35oPGwH7i&#10;XNLIa9kwekQ5Z8wkWyH++LM4gVQAhGhTJSFaQFpZWIs5TIimcKCQrcHDyj2++EP3abnAg0x4Nkr8&#10;jRN9SerFIUav+EvVX9xijLeR/gnVyGz4KYm/rC1sotvMJT+XsjK14IRWnZoqlV1WqCRBkzWAYKYf&#10;E7Euk0lt80IkOliRe0jS34YDfpS3PTWxjQz+9jLYR6pY1Uh7l2+EUhUM65cmBAZNNWAg1n36qsIq&#10;k2wrq4bY+fG5xuuX5vivXS+rPc9tcB3O3kUsm6LHrYvWAADBQ2HAoaDH3T1C0H1BJLrND1P76TTZ&#10;h8nROrQcuIiuLoNVlVUqlBoTYEiOBExY4MBk2+cYZk0wppS1JRnBiuxdathzkALrUkkVVkIkTgIo&#10;JpyII3iwXuY3Y7sPNdm0S/UieBD5hXxnp1HK1J/fU4eRmiOSgAV9MNtj71cwligJyyFggfEhYIHA&#10;4ndNe+JlgoX3O2xHWYKFCs7nUd01QyVIUkWt63bfZgmRJEwCPKSy2peV1avFQJohbN3W4+fhSsBt&#10;Cuh+KHY8guE+L1TFS4+F0WQmwtCZ4Ntp0l7Yj9tJQLGYCeYoBcB/bt5eDYQTIKGAuALjxZmh0ABL&#10;mfpkHxlH20/axqL3C1cWan7h+dacgWsmyYpMARvSzGwACZQeqT4F7vu3lB/9nutfzaZRfrQaX3Y4&#10;jJ+dTmfLj+ozFrLjgUChsMTfFo8LSK/b5S68jxUvgw6LwYO371lEk3kIiblv8kq8TBeGqzkrnsoK&#10;abIyZx/6tmFx96E/P46FP/k7+swDnGIBydJ96vuW50cmPEAsDWvkvni6XobGmvE+ua28t7yek71v&#10;vmdr36clx62w58TEnUVCQjwOHz6MS5cu8fcEXLtm2yq2LZOl3Pu6ePUqWnTtWaya10xJjB5yzBAp&#10;lGHq6A8EGfJ8sZuVqb2VO3RC/W4D0ILAwm0epVBrtisnmjH7A2k5G47JtJudfDTS5uBhyyF//IUV&#10;6FLerO6L1EckPwIIJPkXBsGTelWprm5KYtU/UZvWuSqa1X8OzZKq/yKu+QQBEyTxZ/V1PEFAP9LW&#10;0vzWlz97zmWCRW2rLKmCciKnSvzrCX3Ni0E9LjW4x9AYJxUqSepF/6pYASb/DwEA3leFF6aqtOZT&#10;SwcCvFAoX+9cQMCSvwkevu06tCi/zmbtW4CD9DE4TDvxiEzJGhDRdS4TIwKJbvPD0X1+hEqSurDS&#10;6jzlADqO9UTT3rNQrWNPmgswMSIAVpINVloVK1EMqqt675LWfE1GkgC+UlsHZQ3baugE9KD5wYFY&#10;68HD7uAoPNefYHYom5yFWWjekzaRhuFsAhoUu2DhYDabMBECGAgUmjCmGnfC75v1w19bjMKb7Vbg&#10;s46HCBaSqMW+raqmDYyqqbZIgPLbh94H0W/aPWVZ+SRvO/wvKNAgrIN18UJ5oIAJPWYEgBNMdJlD&#10;2dPM43CYsBtth62m7Gs8anUaiCrtu/L87mQA4ZTANhSLcZEIFi9mQgwMfm7vjB2BETb5mD5xZsNz&#10;FZ6LbQYICgINBucjxSbwmkHA8Lt6bpQf9cQ/KD96p+UKfN5+P35wjKH8KBU1XG8qYCCMggAGXX4k&#10;kqSijIf89l2NfRKNu9/FAdq5FpfbYwEPkkRLojxk5BU4uZ2Dk+t5riSMmXQN0YkPzAYP4QQKR4NI&#10;efL5kuTPXpCKwyfvYoPnTazckKFARGFJckGPyz53+tzG/KXpCpRMnZ2Ck5H3CgQQ8j8K2AiNe6C2&#10;HT3xGvzDshCWC3To+/ZYkmb1+7Tmf8zvuU87eLiSnPxUgof8AIYuhRIJlEYjGy/Nlk9o5QotpYG7&#10;Cxr2HoJeyzbhdPJ1m55jQuMT8ZI7p3CO36l5y49m/wMvgCrplwmd3WZqib9U/+2GalVN0a5K1V8q&#10;+HktSej1xD47ydeTff2nofKvGAAm/sZLQICtgIC54EFet1JLNB87y6bH2dKdxV3QgIPT9ADrEx+j&#10;3oi8kyhDYkQQ0U0WQYUkS1JlbTN0JRr3nIrq9r3Z92Onqqo52u8nLHF6yL5ZiyNhJqqzV2JPpPUD&#10;nHxCovCHxvy+1xe2i/IfXYokcWCT5N+U5mZ9G3lNgxxJyZDYxEhZ0t9ajsPrbRfjgw478J1jKKq4&#10;JGusAnXZmjZbZBePN0HSAURfAojLyZZGgHXPCyJz23Wu1gdkNXDIM360mBHgrWKGYEJboXCdcRT2&#10;Y7crRq9xz2kKUIjcSYudpupnjtxJAMWTARW2Bg8V+3M+SVUWcWwKHgzyIyVB0qVHwiy0w58b9mWf&#10;wgi81mwmPmizGd/YncCPjrEEBg8M4MAoDgzyoycFFvICEdJw3XNSFm4Xkz4hy8HDITIPrPKHSHJc&#10;yAo//QDHQ7Lwn/cj0HvgRQwacQUDhl3C7IWptHt9oJLyGCbesazGy7YCNCKYwMs6xYKQvE4wGQD5&#10;XVYoE3o/JuYLVqQj/hJQvmIstrEi2nvAJTi4nMNZFsplP7I/2W82A8DXOWV4nQh5HWFNjN67/C3v&#10;5yLzrqlzUlC7XgJku08+i8Ixvn/9PervR95HFIGK+pt2rd37XFTvWexr5y9PR4ABcMjj8l5k33Fk&#10;MaZw3zVqn8YZsjCyD3lMVlg8QZaByTF+Tu73Wdjxtubx4gweos9ex8Ldp7H6wFl4nbiIILpenLt2&#10;i64X9+j+oDml3Ll7F/Z9B+BLSoF0bbZOCefMdSha3agpTINNthEXHMOSxjc5uX/HoUH246YjMd22&#10;NqIhHHDzUjMmRaL71yU/vzTOo+LPar+q+AsrQAAgSb+e5Of+mZcUyNwk/kltnw0eZluXtdjg2fEX&#10;bhiAQ1ElPg83W+eZXBE8SDKkyzZcpx9Gx3E70I49Ew27TUTVDu4KTCizAWq/9fWkEiE9/gR4V+/c&#10;BycSrO9b2RcciT9I30AjG05zNgt0iH2r9CwwTuV9cP2uWW+82Hom/tt+K751DEFF50uqoZOjGgyg&#10;4fFILwqr1qrmUNq6jl14D7cyrXO9MjekxGVsCK1AHw/wzh1LRgzFwihKnqLQeZY/HCd6ox2tsZv3&#10;m0dQNxKV23dRcieJFyV3MsTQ42zItjV4aDeFrHN1SfCtmb+g9ymQURBWQUmgHPDbui74R5MxeL25&#10;B95vswHfdAxAeaczqOR8mT06mZr0yMAoaADh8QLmwuIhr8dF5ifypaXb7hULpzKbgodQFm/C2Evz&#10;0OJ9ksgfDryLilXiVGKewehOIXqKo7RHEl0BBMvX021mRZpKuGPOc9qe3x34h9/D6i0Z2Op9CxdI&#10;aa7h7xt33FSAITD6Hg4F3FXJeI06p7GdLhYCStx6XMBFvoBU/2V/y9ZdR7QADibmMbw+rNpE543l&#10;aQrMnErKARCSoEsCv//4HazenKGS/2atzihw0LTlGTZF3sfeI5mYvywVnntu4TTfw4nwLPieuItj&#10;wVlkJ5Lx/ofh2Ox1U4EEX743AREiedq48yb3l4oD/J8u8P+fMT8VjZolIokd9HJsFq3kNGMuARLh&#10;p++r/2nzLj6Hr7XvaKY6TjqAyPMY5z7mJvydH8AoruAhisBBLPPsJp9QzhdCL/ecH4L+S8KUnd5I&#10;Wul57IzHxiMX4UIXh6oO/Wnn6KakFDolrGmzNVrYuJpjk0T+ieu82yiXjO9ZTe0+Yz6SM207ATkw&#10;LhEvNmVSUolyoCeVsBen1xXwUKU1v3/rzc1VbLr9zcx7mLktlonPEwQOeVRadf139wVRqqLrJtVV&#10;golWg5cp7Xc1ux5sanY0ONNITOoyp8cL7HXwEHaOmlorb08EPOh9C2xwFqbhueb98ELLSXiv/UY2&#10;Ou/DL84X2LdwQzVx6lIkS5xfLEl2zH2OODXpLky3TJtlaOUnBvYr3cPcHfHqmlI0jIMJwDtX/Lh7&#10;CJsXofUbidxJmrEZP07sOWozZAUadJuA2i5DVP/EL60cFCAXNzR1XSvC3gnpI6xGe/Kj0dazdPLB&#10;tZpIxtpc8GDcp6CcjxyU/OgvDfrgn03G4cM2W1G6wyH84sR+HZfrdD+6xR5CfveNGpuL6/fflHgR&#10;+ZIA7bizjxdg5xVoZoGHlyo74C3DhGnvXMyDyHVOhKXgkF+sWof94nDoeAyOnkxCOKvxwhR8Xpqo&#10;uvt59Oh7EQOHX1bJdTQPwpjJ11C7/mkm6afRq/8lJs/30HfwZfz8SwyatzmLdh1F4nQJDZokqqR7&#10;y64bBA70za0Yp5LzWnVzwIN774uIvXAPvchCNGkRj7oNEzDNI5X3AXMXp6FeowS0aBMPe+dzlDrd&#10;UUyBJNKS8O/3y0THTkmo3zgRVWvEK/BwhixGzLkH2LL7Jt9fIlp3iFP3b993U4GXz76Igp3jOdRv&#10;FI9XXqV929irap8/lo8l+MnCum030LBpIlq0jUXLtmf5mrcxb1kaGjdPxBlStKMmXEWdBqf5vk5j&#10;6Oir6njIc5q00F6rRZsz2OFzS90vx9gv+BKP6yl1fC1Zh/z4mQScIRjJ4v+t/e/GqziCh8TLNxVw&#10;0E/w4g7TxeAkI44YLnS8UIuUs+aQIVXQULjNPIZOU/bDYbyXquC06D8P9buOQ03SwqLRrtDSXvUT&#10;lK3P4Tk6qMh2xMip6j/p6qip4EYHD71mLkDaHdtOHzhD96bXWrKySalOCXgg1S7ggRKq2dv3WZ3A&#10;WLqDO1n3sWRPAjrxu5/birW4JELyPnLkGmFKtiHLdfpRar93oUnvmUyEhqKGY19DLDbWgH0Tar4f&#10;w3wJHTyEJrEaZOXN+2Q4nitS5sEgRcoGDA7KQvVvLccrV6RP7HxQ1umU0mRLc7O4v2S7wFhgFWlK&#10;MmPrbWrQhUkGZy3c9HiGQOwJuqRmnxTf+DGWCGrxI9c2uf5pPUfbeV2br9iJmp0GUO7USbET0nek&#10;F8i0OLJe6iTgobpjF/idso3bkmngQZgFYRQ0m9Tf1nPGXxr2x8tNJ+HfLZfik3a7lfyoivO17O+6&#10;yO+yLVKz5UcFz1Ww9fe4qPYnzmZidTx3/eOJj4JOifmBh5cq8zPLfXPoMwKvvvk23v3gE+w5fDZb&#10;QqQq5gms2h8Kgs9Bfxzxl8SWIIJJ7rGTZ1m1f6AS6c8IHlzdz6Fb7wvoP1QDD5Joz2QlPohMwkWy&#10;Cz9TgrTb97YCFz+WP6WYinFTruHzLyOQeOUBphMISEIt2/9M8CAMQK16p1WCLcyDSJfk+T9ViAXn&#10;uMDnWCa+/jYap1lYKvdTjGIGLt8A2Yd0/g+Z6r3J+0+khGjYmKtoa3cWGQR1DZokKKBylgm+MCFr&#10;t97Ahu03kM5+FQEIAmiCKK96571wrNrIPgtKkypVjUMUfwp78uPPsQqQCFiZuyhVsS3CgngdYC8F&#10;mQ8BIMI6fFvmlJJGCevx5denFMPQqFkCJs1IRhrzP2FBhG0R8BDGyZwaeIhWx9fStcvbB4FRN7k/&#10;TTZlvIobeLjPaT0Ld52m5aJpWm7tIhCc3bCmnWw1OYW2IlQlx2WaL+zGbFPWelINbdpnNuUVk5RW&#10;u3JbV2Wvl60zVTSxThXTFcNgt6dLhkxN7ot6Ox089CR4SLUxeJABWu914KCeipQkFScG4LG8F2mw&#10;lv4KabYWGZZIsgiiqrfCDv9AK1NOy5++L/iy0mib7QxTaE+D+dVS88CKnhCFKZmGgAsB+u1HbkSz&#10;vnM1i8vWnbQqqrFEowgasG0JHqKTLuIvLWROg0iGzOlPKGhbXYokjc6UJDVlk2fzwXi1zXz8r4MX&#10;yjnFGKRId3MxC0+HFCOvJEsGybUbeBcXrhZtdTXt5l2MWBXJwpMNGqQfa0xJ/GjuTtq1LUr1HYnc&#10;SQplyl5ZAIXbCMVOaGwE7WGtlDvp4OG4jcBDiwk04CiIeaAE6Y8Ne+FfzafjjRYLOHjNC9/bh9D9&#10;KIENzTdAdaBRM7Peq1Ocvve0bCXrkf0dJ5Cpmz33QQcz99R9OdtlGexe85dRCXjoMta2xUFLrkJ5&#10;gYdX33wHDr3pfJj7dvyIL1585U28+/7HeYKHA4dDcCKUTcx0YRIwoRZBqgCEI2xwrlApTvUNXEiD&#10;0vuLxl+Sd5H4VK8Zj5p14vDvd8LVtgICBhFAyPilfmQhupFRkN+lSdrOKYnJ7z1UqPwoeBDG4VjI&#10;Xbz2eiiT+VgFQKTyL1IgkULVrp+AXyqfUv0WsRc04CAr4QowlgxIG4IHSdqXrLmusQNkHuR9CvvQ&#10;e+AlVKt5CqW/ouMI38/x0Cz+HY8kAgxhIaT3QpL/k3xvPxO8yP8tQGe6R4qSHolM6RKBy4x5qQo8&#10;yHv68ONIAp0YHpsYMi2xSo4VGJ2F1u3PomLlKAxmk3kswYu8B3mfIgnLPrb6MTbjZ0QiAZVvAI9f&#10;xlMBHg6FXVV0si0rQ1olVE66GjWsW+vJ60hF1HnqQTZ/7lPgos2wVao6WofVUWErhCbWGQv9ZCx0&#10;cbaP9xP0vdfBQw/KllJsDB6yOA723fZ0j3kWwIMOANRPAQGyCIqqsZ8je9G+tRp7OmSpx9m/QaDy&#10;25od1fpN9fb4fa1O2MBhf2kscFxOfkC/+gdI5DnleChNEyIeKGeMHb73URQSjGvX7yi5ngyuMi9x&#10;L2pgYP7+9UTIOAlynqqB+wbu4xQrIWDiJ9pbitY7xxbW+mqqgIdqbr0RctZ65uHa9Rt4vlV368GD&#10;YhZkmrMzftO0B/7QvD9dkUbjnXbr8KW9Hyq7XFXJk1RXi7sUyZIKrFRXRb7UZ0oWktOKDkDsPnlR&#10;MdW2vLY8uVjM6Z0QQC7XNrGK1eNIjAxkVkt1hz6U8Tqqa5g27FQGw4ncia5+hTB9Cjw4dYVfDBMO&#10;G9zaT6UzWX7gge56v6tuh7d+7o9yTXxR3TkdjbqDjkMaYJDGfku+W4/vOQIc7qCm83X2WBAQCPPH&#10;OSmVHc6gstM13qfPg7hOJiEJVZ0zFICo43aH81NSKbnSXM/yer8yI6VBt7uUzT9Z56Xc4OHNd/6L&#10;F199C0cPHXwUPPj7+xuBhyQD86DJaSShPXA4VFXGBTDIffqK4GNH2RegSXmEbdAel0p6JJPZcj/G&#10;kCG4S1bgBv7zQbhKxHsPuEx50yVV6e8/5Ao6dT6vkvqxk5PRgTKhwKj7KE8wIsxDzboJZB6Erbii&#10;5Ereh+6ofcpjfmH3CBTSCGgeYNna6zgSmKWSeJElScN1rNiw8r0o5oGyoVbtNcu+JWsyFPMg4EG2&#10;d+91EW7dLhAoPECV6nFkUC7AL/QegUicOg6HArLY0xGvwFFA5H38xP9V/re6DRPhQdcmAT4byCDs&#10;O3aHsiX2U0gfBY/D19+ewokI7ZjMnJ9G8CGypZvqfxCGpJ39ObI0V1QTuPExtfR3YRv2HTzB43fD&#10;AB5yPifZZ3FiHsRBps/CEEUrF/lJ2WCtp1dzpJKjlsgs+JjotrtwiQxKtNstBixAk14zst0xqtv3&#10;Mnh4t9N03NlSKPG/1yo/GnVsfcJTkDPTdw1aoN+cRbiRZVtas3iABwMDoBqtjZYCAUzuJcmvxp6M&#10;7CVgQEAAV9WGhtUYv6HN629q2ikQ8Kc67vhznW5q/b3+YLxQf6harzSehFcbT+WagvdarMB/W67F&#10;J2288FWHI/iy/SGUbncQ5ezD2V+TCYehrB6xka0+J+7W63qXFwFtyYn/FzaB7jlu289Czk/rDycV&#10;K5227eJTkiDNwUm5OBkqum4zjpEhXKqar2swAdLlGXr/kqVxVYbgoS6tj6Mu8AJg5e0yUeTfLAUP&#10;2YDBiRaqffA8pzm/3nYpvuh4FBUopZXvkiQT2ZIMlTwV/yZPS5M10XX/3P4udh22fezIx3wt/Q5G&#10;r4lS81Bs9901HzgX5WtrVrF0dGIcyXVNfy2XaYd4DdtOlm+OsosVQKHcnQggtMnYtIrNY16LgIcq&#10;HV1xKPyUlZGiPX3MOtp2yzC42nk0TBM8PFfdEW984YB3P3bBZ+Vn8D0d5jU2VosDd6B25+L6/SfA&#10;6cridhtPfNpoJyq70urV7Sp+aL4UHzZcjk8azMPX7c7w/d8mkNuBTxt64NOmu2mVfBt1XS/i22ab&#10;OYQuncWBvKdSS2zIRPf5G4sneDh+3C8P5uH4cYvBw5GgLHxfLuYh8CDJqkypFlvTZq3PsA/hPP73&#10;kQYeBDhIwn6dhYe+Ay8rF6V0nkdGTbhGaZEwD/dRjtIgAQhVa0jPw22CjMvo3OMiE/h76MLGaTun&#10;RDRhkj6MMiNpshbWokmLM3B0TaRl7HnVNyGgQt6HyIK8D91Ge4dzcHBOzGYsBDgI67CZfRatyAbY&#10;sRGnLIGJS1cNPAggEvAgIOW1N8Iwku9PGIcy/F8FRAiDIQ3Xjq6n0Zz/4wE/9jwQTNRvnKAkUQJ4&#10;WvD+Vu3PKHZF9jWf4KIx36dL1wS0pTxKmsGludtSwGD8vKcFPNy+cw+zPGPRceqJJ39yV8DC2GpP&#10;OyGL570wF/KYJDfi3y1DtEQGJfILmTJa1204nTI6s9LjYOT+JG4zmgzqoYmjVmpThXn4tn5zjFy0&#10;3CYnd+OdCHh4ux096y1mHvRkn9KfGoZlLANSyb++dDYg90+yA8IQGC8yBb+r5ahAwP/V7Y2XGo7B&#10;iw1H458NR6nk/+1mC/FOsyX4qLWnWh+32YmvOxxT65sOfvjJIYYrDj9zVXVOVlNDq7HyU4/VLWmy&#10;kyWVLuXMYdR0p2lqwYoY2UdWSWWQj+i19am74owhqyob3OyH3kUoGUlb3WSeg/T9PH1yJfOTq+y4&#10;k4F1jDc1fIvyDPsJXqp5tFGPKajp1C9n4NZDMVU4UP+e4KFJt75khq1nHkwHD9K7YDTNuUknSpEG&#10;cUDbHPzPbhenOYeTXbim3JB0G9WcqbXFNWGyvaZc4spx+F3csK1xnArDo1HX4ETg8GywDqbEVV7X&#10;MLl+RalJ8iJ3aj1kubJZFoZCb8Q2LlSVoRlH9Q5OVHbYZkjcuA20/S4EPLxe2gH//qgj3vyoPd74&#10;sCXe+dwNX1ReSLATxQIN7YW7koXo8oCJeN6JtqXg1dLnyYTp2jQpKNdqJT6oNZZgYSequPE6YbcH&#10;H9XfjCq8htR2PIJP+HulTon4pvFu/ryMci03sSiVhCr2vvi6ZThqyXYFTG6X4YoDZ2bh7hNUL+XL&#10;PBw9ZjvwIAyD9Ads9rqlZD3yt57QhlHvL/apYo3qdSCTjkZ3EBBxH/v4U34/xcTd5+gd9jFkqgT6&#10;oD+rEQczVbPvll23VKK+bc9tVb33YVXf+1CmAhT+TOYnz0pWrIMk5NJfINIhqfpPnpnMxuUs1UQt&#10;+5H3Ij/leXtY8Z/Ex2fOT8HO/Zmqb0EeS2DPhLye7O9YyD31OvK/bNl9S+1b9rFo1XU6Qt1QUqzN&#10;3DYwWpNDrVifwX1egzf/B5FrCTgSsCOgRJ4r//sUzpKQ15HXk/6MleyjkOdIj4T8rb9PawHE0wAe&#10;hKgOjE15eihlBSy0aqkugxIplFR+hDruxMY28cBvL/0Vg5aq5u2aTv3VkoqPNqm3fbaNZbYMysjf&#10;25R+iRzwsAK2Jvul56FSv3Faw3T13APWpBdAl/7olX+p+nNwm6r883cFDGRSc3v8hkv9JAPwu5p0&#10;y+B6rpYL/lDblYsWe/WHEQCMIQAYibeazcO7zZfh7eaLVfL/edt9+LTNbnxrF4Af7KNRrmOESvwr&#10;OFHmR2Bf1TmVK0UBAZF2SJVKEq+GvMjoSwcFxg4ceoOdNJnKslVVV1WJqOFe5mm7Cur6Q0lPT2wU&#10;gRbcePiW/O5K4C7D6kSa0ajHVMVK6LaWwgIWJMeQamo9l26ISmSzmpW3S2QeTOl5+G3z3niuRT9l&#10;ofqfDttQhmChQqfzqOZ6XcmQZAnDYGkC86w8T2JHwLeXjdkH6aNbe/As7DlMsSgr/0/LvvV4kmuW&#10;kjvNOsFZE0MUA2F83fmesVLX3gUhUbZhHsauzwc8CKCQIaCV7PDaF/Z4+2MCiE+09dZHHQgiWuO9&#10;0u74X9lR+LrGWlTteF4BiHpkI+oWknQXdWwIoKnJa9HP7TlDgkz1Zw29UJngoabjCXzRaBN+dkzG&#10;L+33onQLP0qTzuO7JtvwY/sgfNvCC991iES5ZrvIQNxHAwFFBTArVRgXjixKJV209ZXe9JOgxeBh&#10;75EkJdERICBLtPQHjoTCP+SSkuDo9+s/1dwFJuu57w8TyRMfkyRbknzZp/wtDchisSpJs/wuj8nv&#10;wlQI2JD9yP4kmZZmYwERxttJ34XsUxJvPbmX5wgDIfdLY7MundLfk/wtryOPy1IzIgzyKiXp4esI&#10;wNBfx/g9yO/yWrKNek98b/rrSm+D/v8pgMD3JvuW3+V9668nv+vgQICOeo7Re3jk2BmOvTn3i6TM&#10;h7KlIMqW5Pfczy0OsqXrt7Iwgtarj0WuVATJjX7R0KumGnXMqqmBPtZARQA6zwlQjIU9qz7CWDTu&#10;OZ105xhqvPuxv6IHJ492Ud74mnuGTMfVKOUcm9mHK6sCHr6p2xRDPRbbHDzIKaXBiOl5gIe2TPyd&#10;8UfyyH+u0x1/q0d9dl0O46EESLEADUYq6c+7pGzfbbEcn7b1xmdt96qfpduL9IcnTC5J9qu7pKvK&#10;vyT9NTnhU1YtakD1E75UdfSGM50NyGYFsifiasOutO2oK1U60idblRKKWRrcbmeafmLOb8tLqbcx&#10;fKU0eT4GKV8RxoatEqucfgmNlZD9us3044wJcaFZgFrOg9TU6/xmvAh4qO/anQM7rZ8wfTU9A6/a&#10;9Suk56ErXmgyCuXswpT0QsBtDsNQ3HXctmcXCkrmdPAwYp7tgLfE1VX2Cw1fGWFw5jOlav/r2Uau&#10;Va4z/VHDaSi+qt0An9dogK9lMnvDlviOLF0dgofgyGjrT2Tcw0PgQXofqrAoVYFFKMpJXybL/W82&#10;ObxXuhOZB/ts8JAbRAgj8Z+veuKbmhsoAYpANccrlI4KG1Fw5b5oQQRlVXz96nQ/+7ThDlQS2VKX&#10;NPzUehM+rrcAnzSmLKnjJb7H+7zOH8HnDRfiy9ZBKE8p7LdtwtkDEY2f2sfSYlnkr3lfuwRU2w26&#10;i3gW1J/U7bGBB3MS3JJtNUBWFOtpAA+Jl24qSYbY0dkqySg++zFygjJMHM3ps8iRQ4k0Qxq3xYEm&#10;2w1KZFC05Kvu0Ft55GtsxcMAonTNhugzaUaRnE/qDJ2SB3hojVcq9MLXzfeiosslVKXkpzJpWAEA&#10;qrKfS+ojFX7jpSX5OZM91ZRblfQbFhN/TbIhS3fSeLqkGyJfqk4JxhYf65OgvbSWlGFWz2ZsWJ+k&#10;aYDd0DNBMNFh5A780tJJawjNYxaLLcFDBjvjy/WfjFKkDvJ1W2rmjr9V6ISPyozkDJooLdFRTNfj&#10;TcyflteTJEmcly7a0HnpPAeL9pwfzALOs3h9sTaGgmlUsBvjFnli5ZZtGDXLA12GjUKNDp0IJhqj&#10;Uis7BIZH2eT6MnKNJ68nZK0JGN5z7I+f+01Ap1nLMWPHfvhGxmLh+v349LsueP1Du0fAgw4i/v2x&#10;PdkIO7z5v7ZqffjdUJSpv5uWsikaE6Hi63EXj8Qx6R4HY7JIRvCgmAcHP3zaYD1+cSGj6HicsqU1&#10;KO8sTktaoaue21l839wbP3YIx7dNV5CxWI4v20SgZj6N4RIXHQffxWmqV57UzWLwsO9okmEitOao&#10;JNX0g2QeToReVo3Ccl/JKn7HQFghn4MBCI6+qRii3J9RbNxZJCTE4/Dhw7h06RJ/T8C1a+zWfoy3&#10;db5n4abmNVh7Inx6n6974+t9FT0WnVKUclcCKhdO7+00eR/lT/Oz5U56YiTgoe/kmUXyadUbPu1h&#10;8FCT7kPV2uG1zzvg429H4ucmx+nZn8nGYQ005EzuLE72eU8mSZPmz6Fz7lmlURXp2PJ9ibAvDn1A&#10;xTg2JXbE3KDt8C0EsLNRtlF7Vk2bEEDQrjIXgBDw0MBGzIOAhzL9JuUNHhrTclVART0X/LWSG96k&#10;9OKdz1xUoqPmMjDJeVoS+sf5PsVZpiGdZQ4F2q5nKCAmRTVKS9/Qr/kak/t/F+AtrEPDPquwaldI&#10;9jUk7fp1RMbG48jJIKz23ImEJMohLLwZf4qbjwWiz5KN8DwejMikC7iSTts6o9tRWtK//6VLweDB&#10;IGfSwIS9AhAibfrguyH4rMJsFteOopbLLRVfGpB4HED9UfBQw+4wPm/sg+pybWTP7VcN57EpWgwQ&#10;yKZ3zeJA2wP4rnUIfumwH5/TibOeSxg+brydNsyZecqXNObhDofFWV+QsvCjRJGDB0lQRXpTsmxz&#10;DJQNrjl2rblAXHEHD1n3HmD4qoinXrJUNBclYzu+aLQevJrgwe4hZwyhmUfNmmfp+aDA5/VauJbU&#10;svQuSPMzKWaCh99VbY/XSrP68792kCrQR+VG8/0c4cCi64aE6OliCYoqMRJvbpdRWVZVUFMz7mLC&#10;huiS2Cgg6XOfJ8AhCG2HbWaT+2y1mnbpT7mFM+2UW+LrOk24OECLQEIA97f1mqJtj344d8n6CdOP&#10;gAeZ91CPU9lrcfozwcPL9oPwee8JqNhxLN791IkAop2qmpauvIQJzo2nLl7qSMWUCVl9Scx0fbbR&#10;fXK/ptsWN7KHt1PPlUZXExiXCnQsm7POdknSofCrSvZXAh4eBk8Cuu3HeaNW10WYvf5YvtcC6Rmx&#10;9Lbh/n1s5KK6G1n3CgaE+w+F44OvzAEPht4IXofe/F8b1Rvx9ieO+PiH8Yz1Y6hCo51arrcVI6HJ&#10;morq2mQAD+29VJM0awW0ek/AN02W4RvKksq32kp3pf1spBYZ7gP2l8Th2+bbUN4pkwzFSZRuugc/&#10;sL/v0+ZH2Acllq+Pvs8qTvfQcVA6gdzDgMvSz8WS5xUpeBAGIij6FnbuDYLn7gBs332yZFlxDLZ6&#10;+eP4SQ6XO5WMkMgrbFwqaF1GWEzqI8xCcQcPCRyE0XcxJ9D+ypmHgsCH+7xgSpoO88I9jXrU5ihd&#10;i7pUJkXS0PZRlToYXUTgYcCSDShVWexQpUFaG5r2G+pUBTxIU9tbH9MVgyBCEqKPyo1B+ZbBBjeM&#10;ojxRPxkmwZSkx3gbHTxYM/gqhi5L7h5B7JX5dbNy+cWG2CpLs2frIRsUaKjnNos/5yAkOgERsbFY&#10;w6rpyJlz4TRwmNJwf1GzAT6rXg9tuvXBhctsMLPylsGmlm/6TCSwJljgDJAXOvTHR+5j0HjSYkza&#10;fgCHo08j68F99KVpwivvt2e8aJKLtz5mvDDBqdAq/AnJLMyPIang1uyUgLItvfFta39UoTSvLqUa&#10;tTqdxQ9tfPBtqz1cx1HJmVXfzjfZJOrLvzkJ2OWOcsmp2ek0fqKToHjgFxZLP5G1m7bSduDhSMS1&#10;EvCQG4CTdZDYaTNskwIPczcetzIaHn26tHyNp2tfD67RBBA7+HcQV34myRaDByM2QmLrLfZFvPlR&#10;O7z9mTO+qDSf16UgVHO4rACE1mBta2ZcwEMWpVMRKNsmhACAk97Z31DdMZIAYg2+aLYHv3TiHAfp&#10;x5PtnBgL7WJRk2C6jmsGyrM34vMmtG51up4vU1LRPgs9JtxARsZtm39Opu6wSMGDNBYf9DuLZcsW&#10;UQZzAAf278X+kmXRMThwYJ96XkDAcVy9cgmpKdeQknw1z5WaIvdfQlR0rOqbMJYmFXfwcCD0iqoI&#10;dVaToktWXtSyTMhu1n8Nuoxbj817DmDZpi2YtGAJHPoNQZW2Dhg9u2iYhz6L1qHUL3ROqkz2oYrM&#10;ViCIqNwWrxrAQ7YOlfSxVH3e+aIzvqu9hSfN5BxLPRMqjYUlE0/j42I72apfFk7RTc3SW2hCmkkO&#10;MVJB7M7Gx+7zOaMkO4aC1cwSdT/Bp/a94n3cxng75byS/fjTE3/COHSeFcAm6VXsqZmpgYfOGvNw&#10;4Ur6Q4c8JT0dvv4nsXTjVrgPH8s1BkkX6Gph5S3lxk3UGb8QtUd7YJLnfhyKOo1TFx4FJd37LcoG&#10;D7rc4o0PW+FdxkvZBntUQqPsJ4tprAhwqOUSj28bL8YXLQ6jTLPV+LTZMVTn+67SbiOrqttQtq0/&#10;E6dggoUb1H4fRenGG9kXtZaSjAgmpzfxU4ut+Jqe/bVNkJH8QlvKkfNsZ0tZAh4ejWuJH+dph9Fy&#10;4FrUdl9SJOAhgIzFEAKHgYbVmz9lTSWQ2MfHUnIxGgcsZR4ekjLpTk0E6gQSwki8QxDxwXeD8FXV&#10;FajS4YyKNQESmuVr4WDW5LhU7JqYImjgXGfq5L5spk4eE+lSdrxrzdbC6AkYz++1KjncR7cx15gH&#10;Wj+fxtLTXpGCB3E0OnDsLLx27URKWjKuXruKa8nXSpYFx+ASAcPlK5cRExODm7xI3bh5A9czrue5&#10;0q+nIyuLNrexiWoq9dMEHrYdv6BVhUrAQ57gSXSpdqN3ol63RRg+fy+o8lI3oZJTqRm9eIUxlpJq&#10;0fkglfuI4cqvxrcnMBzCPgxYuoHSsq3YeCQAszbuQekK3fHa+x3ydMR46+MOeP/bAShTb6cCEfW6&#10;PS7dqWnVVOUVbjhxZ5/ceeJWcgw58cuwN4MUI0dmockwCrLSy33SV9rt7lkIOWU5eAhLTIMjm6UL&#10;AtXdmAR0nXUc7UfvRdvxR9BFhhwSKMj9rlMOos3ofeg4LUANjerucRKOE/dzu8PoIs37BBNd+Fz7&#10;qf5PFXAXhxhxL2vZf7UCDg26cvgVlw4ezl5MyTcebty6peLlbpb1hulZTIIupvKcXIit1qPgQUtw&#10;RK/9NuVMX1dfy8qo5hpTdNIK0+Ijr+RFwEN1e7rEND+KGiJHcjuN0vXXsgE0k+zJFjrGhKBKp1TU&#10;EtvZrpmUaeykXOMi6nYKwMfNjqOKQxC+aeGLKqzImhJDFSlbGjCDbmV3LDqtPfKkmHMZJdeYhwpz&#10;WjHBbowX++hWona3ogEPaxgfvQgWBudaffn3AK5xXKu4wnkNEpbC90Ao/vupoxk9DzmWrjmFrEfv&#10;00GEsOTi1FS68iJKGg8qNkL6IjRZU/EF7wJwfmqbgf4TT+Mej9eTuhU5eDh4PAleO3eoxPdJ/qNP&#10;6gDb4nWlUfLCxQs4ey4JkZGRSEtLQ3KKBsbyWzdvZCCKla+nDTys9U1SbjIlrEPe1SGX6UfRcsBq&#10;1O++CIPn7kaaDWnLIENlaBtP8qbCj5Tk66hYh7as77XN0xFDSZlIG79F2viD7wazRyOACdGdYqHv&#10;FuBQy+UKKtlfpHziHi1yo1ktPcR1BOXaHke59hGowqS/tnO8uq+8w1WtSkQ//oqcLVG50y2Tkh9J&#10;wAQ8NO6RxWFxRQceVJP9bF9aj85hVXcuyrSZhWqDD8B9YQRcxtNPvNVkfN9hCqdjL0brqYFwHrWF&#10;loCUvrWfi5rDj6DHoiA0p2Sh4oA9Cmw8DTEoFVOXaUfQgklPfSPgYCp4MOf87M+4OMBlbQ6bH3hQ&#10;PvZK+kfXmDLDaT0ZqSUyj90txhRgkakkR1KxreHoT7vJLajkchVlGi/Fxw2X4bNG8/FJk72criuu&#10;M0cMzMNmfNU2lN/DXSjbgUPwWEiob0KSlg0ebGB1LJ/36YsZvMacsLhAJQWcvBjhHJZPO3cr56+n&#10;gD1Xs1KmHyPrsA7NydwVBXgQ+D6dsSNAITd4kL8HcfUzLGEmlnH7BcHx+LwSB3++2gyvvd2a15CO&#10;+bsu5ck2FAYmRDYo16YOSj6oilw0MKjYJppWtRwUqmLPdjN/TGYsCmMced0q2ywOg0Z7mnP6svm2&#10;RQse2Nx7yP8cvL134cqVK6yGZ0ESYf1m/LvN/7NnaIdynC5duojz588jPDxcAYcCwcPVK9TCpSMs&#10;IuapAw/egZcMNq1Pj2TisSRZcsHi6jBqJ5r1WYb6PZZgiIftwMMtfseWGvSo/flzBk/0R0xojLt0&#10;ORW/1B6UL3gwljJpThjtUbrSQkUXa9NBn0x1VbsonMc3DWfgo0YHUJ1V0hoOofiWGu7vWu3H141n&#10;4906yzmA7gJ+aL4BpZutwWdNvDjAh/MnHENQugktQKnffoh+LuCkL+ChUY97VoMHh3yBdTDlR2Sl&#10;ON38mw6r4LwohrK2jfi+9RLYzQtAQ8cZqNDHB72XhqD9sJ2wm3IIDdyXotYAX3QavQZfO3vCdeoO&#10;VOy0Fh1nkKlgb8Vj+V5bkVwJe+I0+QAadZ/P/oYZ2YxDbuYh6ZKpUDj/i0YwY2EE46K7VEcZG9dM&#10;iI389lYQeMh2jfmwDd77shvdoY6htiv7BExIsm2WnBSWvKjHNXlFHeczdI6Zhs9bxxBY30TFDmGc&#10;mHufoCAV3zaahdJtEpmA3WbPAz3sW59ERTsOxGp5FBU6BuObpuvxXbt4TtOlbKSA1yxP2dLYhVks&#10;Ptrmop505QZ6zDtpdu+QkvQZgEPO7yIHFKDNPiQ+pkv+pC8tG0CoWNImPBe/mNIAjrDZzfuvRAsW&#10;pooCPJxkvPQxgIS8wIPxfQIk+jPG+ty9C+fAWDRZvhc/u89hz4ITXmeR6g32C735P1sCCc6RkCZr&#10;A5B453NX9uyNpamCL2oajAyUrMkEid3jiUHg2zremDJzs20CwsK9mAUeDhw8iBdffRPvvv8xTLFq&#10;lYFuAh58fPbi0uVLsLOzQ926dVG+fHlUq1ZN/b5hwwaT37qAj5SU/Clok3f0lG2ogYdLuHDhAkJC&#10;Q3CF4OAaex4uE5AJKDNect9lPp5+PRXBoVFPHXjYFXAJrmrGQ/FPXh7nhUBVWA2sQ/O+y9CA4GHg&#10;7F1IvX7LJt/mM/yOjTTQx3IilxO9gIiFPInHF5AoXbyUYiJ4MEwIZWVVWIj3vuyBr6qtpAPGWc1G&#10;T4EIUyqe1m+jGjYdQ/FV07n4oPZUarQPo5ph3oQ4xDToegs/tFiFb9pfZHIUiS+aHGKVNZmOGJvx&#10;Pd9v+TY7WMG/arJbjM48NO15B2GxlmdA8RdvaP70+TRMSxLgykb6jrRy7b4wHK4Tt6J826VoP90H&#10;lTssRtOxB9Fx4hG4zYtA30WBaNZ9KSp13Ywm/Vbg5/470LzbctQZegg9l0bzdYox86CStFDaFQtw&#10;WPAI45AbPCSct85qWmJjNGNBqqaS2Ij0Yj7XZQsBROHgIWearoAJafKs0SlNVUJtqsm2It5E4lfH&#10;mQ4yjWfh0xYBqC6OMlzKplmkgF0fkDlZjdItw+hVr8kAG3S9x9jZiTLtI1GmxU6CdB86y2xCWXtW&#10;edlQml/8l7fLwux1NjnNqZ1cSs7AoMUnVJHK5HO4yPxmHWBD6zx83XIafnRdB7vZoejl4YcWvReh&#10;dKvp+N5xNdpOO4keC0LhMHQdvm/L7TpvhP2cMPScfRT1uq9A/bHHVQyb/LpWgGuTXoOx1GXOSbQa&#10;pLEORQEexFNJ2Oy8JEsFAgk+ZwSfO5prIDVr9ofIWrnNxAc/diOQcMRr78pshwJmQFjKRrA34g2C&#10;97cpmXr/24G0fJ2FCi1DCOIzn+DsCEPfBIF25Q7n8d5XAzFt9hbbBYUFe8oLPLz06lvszd2PUrlv&#10;wcEh+Ocrb5gHHk6ch8/+fUpeI9Kbixcvon79+li1apX6/caNGya/bUme27dvb/L2z8qGCjwQfMnx&#10;CwkJxuXLl1XfiEjBHgUPlwkeLiMtPQVBwRFPHXgoaZjOBzQJ68DqkLAOzZnsNe69jBXjjbBFVVW4&#10;wO1S6clFKQt9LA1tY7i8+PjVPJIlc8FDdmXV4IDx7hdd2Q+x2yg5KvqBPiIDqeHEgXadLqBCG1ri&#10;NaHeVSU/WlNbdbs9+LjRdjXcp55LEr5tsoFOMdup8d7PIT4nCCLYHKqSIW1CsCmgp6rTfdj1v4LT&#10;Zyyvgl9Ivo2hKwqejKuapTkPpMccvke7iSjTfTe6TfNCmXaz8JPLQpRtNxnlXNfDblY43KfRd9x5&#10;Nr7vtBothm1jw+s6tB63D00GeqLtRD90W1AMAYQaAhfMXo19aEzgYNzjoIOGbPBgaJo+EhRv8aXg&#10;LL/zEw3AQU90BEAIkJjMmDhtAYAwFTwoGRMlFcLYSQJTxe7cY/SqLwik0yXGlRKlpkvxBaVVtSUW&#10;ZCCXKwsJHRMUkGjQNRXfNV6Cb9qdVT1DElc1nILwFXseajifwhdN91ISmIZyLdehdNskw1yYR1+z&#10;pqu40dzEmh1pFn+GuZ94/cZtTFwbhE6ULpmUYM8NYcLvj0ZdZqFMp03oNJNAwHkuyvfcDUeaVnzT&#10;xgPNJgag3YBlKOO0AS5zDqCq/RI0He6F6i7zUWXwIThP2IKKfMxR2IuiBgRm7F/OF85TD1EKu6bI&#10;wIN8clOMClOFMQ95PT6U+xjOJY/1TctAy42H8E2rsYwPe7z6ViuyEey5I3tQUK+DuY9pvRHa8Lm3&#10;P+2EzxmDPzU9jsrtE5SUUJvNYtr535RrROHbZCkQXrrqGrz7WQds3HbUZjFhyY7yAg//fOVNBAUF&#10;PQoeQkPDzAIPMpPgcMAF+PoepMwmp/pjb2+v0Il+k+R4wIAB6Nq1K+Li4tTdB8lyyKAyufn7+3Mf&#10;vhgzZgzeeecdeHl5qfsliZbnuLu7PwRCJk+erO43fg1LDk5xeY4cHwEKAiCCAgNxniBK2IeLlDIJ&#10;iEhNTSEjk6yWbHPp8kX1+4mToU8deAg5nYaeTFrMqgqZcbI07WJRvFgPSZacKTMRJ5lmfZdngwfH&#10;URtw1gaSjAv8oo8q4OQuzWwCIiSJOs6E6a5RYIhsqaCeh4JP2KI57aCcmf5HmrhCqzBFDT+ek/ID&#10;Jiz3OOWXntvZ4EGmfaYxKVrI6Z6nDUnPA2q6g+kUsxM/dozHj5Q1lbGLZ0XfE18SRFThUDxTNOmV&#10;HR/AffRVxm2yxaeVlOt3MHFDFOc85F8xdedU5R5zjqN+p6n4ymEl7OZGotdkT3zdbCIqDz9OG2R/&#10;1HGYhioD2QuxIJxAIxy9F55E894rUKuvFxvaFxIgzUYZ51VoS/lSj2IktdCmR4eg45hdaOg+l4zD&#10;rEekSsYAop4BPBw6qV1TzL0lGYBDblCtJzei0Za48WVMmHPr0X9xLrelwrXZWnNnbwW0Vc/QY2Tq&#10;Hk5qxIYSqNxmLf5bcxw+41Tcb8Q5qeUh9gBdpcRvDT5puhGlGy1lz4MXex7EwlWmxl/Hj8LcdWQj&#10;eOcMxtFmfM5tPm0qUkB67+fjclOLXviV7C5i4coT5hziArfNuJmJcSuOwWHyUfV9KvSaIICcMdVy&#10;6A60mngCfVaEoX2/5ezx2IyWnLXzrasnui+LRreZ/F9az0MLAtvKDsvRfuJB1CG7V3WwN2eNLEWD&#10;8SfQi6xEceuDaD9iW7ZkqSiYB2GuhzNOpBhlCXAwfs4QPIAACWEk+mXcQov1vvjBdQY+rtIXr/+3&#10;nQIRAijMBQqFba/37mmuaF3wZdVlHOwWlzN8TskKixZICHCoYnceb3/eAx9944QjftE2iwlLdpQf&#10;eAgJCbENeDhKDfuxY0eQmpaa3TAt8qU9e/Zkv99+/fphxowZWLlyJZycnNRE45EjR2L4cMGawKRJ&#10;kzBo0CDs3LkT3377LUJDQ9U2nTt3hqenJ9atW4fu3burbUePHo2JEyeq+/v27YsjR45YclyK1XME&#10;PAhzI4DhxIkTOJuUpH6XNX3GdMyaPQsbN2/EwEEDEZ9wWt1/9doVHD1+8qkDD4GnLqMHaV232ZYl&#10;8OK80pOSjR7GNpVMOiRJkvuzbSp5QejB+4y3U1aWxc6mUijuYLQZuimbddCZBycbgQehlCURKuzE&#10;LtVWWaL5TjBUXCNDT+ObCj3xyn/bW3HClqE+7SBa089+mUO5Q5RKjooWRLBy1PkOm+OMwIO4KnU6&#10;xaRmPX5wSFfTP3WLPams1ukkLjGH8HP7Y/iymRe+Yy/EF63DKGmia0wBEhABFxXsbqPX6Cjcuml5&#10;BTU57SbGrQnNHzxIkjPXH42ZVH/nvBaO86LQd0kUeszwxs9t5qEpm6T7LQtFE9fpqNzPB135fe9G&#10;eZLrxJ2o6rwOHSZ6oqzjelqeHuHfHqg29AiBfGjhydXjAO8CHCjdE+DQwN2DmvqCgYNqmDaAh8OB&#10;5oMHYRwmGeR7Yi+ZX2xI3Ai43sGYMLWf173PQjPBQ44bk7iXfVOLXvyUUKj4sKW1pMkyJvGwJ4C2&#10;C2XDfSB+bBdAwBmBqi4E32QkKnQIQLl24WQWOOOBAF1LqjJQxf4SavB9K6MCzoP4qd1J/OKQyn6O&#10;/CRLWajhco8MWhR2eAfZ7Jp8j5/VnE0BaDPK25DIFy4j6sJzcPcFcm2JQPeZB1GJxgNVBuxHp7HC&#10;PMxF0wkBcBi2guzkVDSeyN6jfsvY4zEZZTpvQDPOHanivg1OM/3gNE2czAQEW3Z9KxTomBGL0jPU&#10;aYovWgxcQ7mSJlnSwYMMibOAVHvkMxJWe30BjdKFXXMKelwHEf1v3oZ7/AU0XLQLn1bvjzcJIF57&#10;m0Pi/sNrko3ZiGw2kAWv/1B6+9EPE5QdeTV7mRvBglT2ADrr5bXGoF3rDcykhHEBXn6vJb76uQdz&#10;Pevtpa0JqqIFDxwSdyzoMhNef+UQpLst5QYPVatWxdWrml9tvXr1kMTkeNq0aQoEyG3WrFmKdcjM&#10;zESzZs3UfcI6fPfdd4qR2LVrFz7++GN1/+DBgzFz5kx1f3R0tBqh/bTfBDwIWBKWwc/PD6cTEnCR&#10;7MJFsgwBgSfh5OKEZi2aYYfXDlwiQyHyrstkJXwP+2ngIcEwlfo0UNznPCRcSEW/RcEWDInTGkad&#10;J/mg6aDtaDXuMLoSQEiDWzdaUnYc5YUmQ3bBjprUbqzOdpt9DK2H70SrsdxOkiiedDtN9WUjqX92&#10;U5wtT9SW7ksqY0600xTAoLMOtgQPF/jdElmS9DeYciKX6pEkTMO49jKwth4KwwefO+EV6k8Lq94U&#10;9rg0U79BH26p7HxXx5PWeZeKcD7Eo+BBAEsNuwOsmG7lcCt5XJdQiQ93Kn5o6YUfOiQq3Xbpttdo&#10;PXkc/2vio00BLaDqJPv9vkkcXHquwh2ewyy93b17D7O3UE8tVqp5MALy/W/ffwE+rj8R1QbtRit+&#10;v5uP3EcZRSja9VuC8l3Xk71aSSvNeWg8gX0RKj780KTrAlQfQqBAuUVlp8Wo3X0lyvFnE0oxehYH&#10;1yUdOIw1jXHILVsyFzxIM7TILIRtMyUmBDwIqJbJuaaIcOs0G4UX32ljUbwIeJDhcp/8NIUgO0Lz&#10;p38CbkzahOiHlwLQyvpYu/9hn3pxZpLGaEN11vB8HaDnLdnIQlUnWhzT4jXudJKlYZPn81Z5h1Oe&#10;twluHIxmaiOz+zwWmygHrOtEVs9pNXsZwtnz4I+WfRaTqZyFsi5L8IsdJ5pPIsjwIJiYdBSuBBr1&#10;3FagAa89tV1moHSL2ag57IC6Nj1ZBkIDTB1GsdeJ1xYdOMhPYUvGLT1A+2LL+7P0gy4s9VzGhanX&#10;F1PiLfc2uqRpGF+r58Vk1J/riW9ajsH/yvdUfRFvWFXYyp8VlAZrYSKEPf/v1315zdqGim1jKLNL&#10;sbHdK69DLBJ8X3cHY78DwUMb/FCtH3Nb6+2lrQmqxwIeAgJOUIOfP3ioU6cOzpyhxom3xo0bK1ch&#10;kR4J4yC3OXPmKPAgzdKNGjVS98nvn3zyCdzc3BQDMWXKlOzjIM+T+0UKFcvJok/7zRg8CJMSExuj&#10;AIIwENc4KM7vhB92enGWBuVLSbRzFfB14fw57Nt/hOCBvslPEXgQ69G+HkfgPOukWRVPd1ZIXVk5&#10;/aUDT+Id57MpzwO1Rx6l/WQo2van9rbldFaTaUvZcTUc2CjXptcylG0/gzT6QjQYdwI95h7maPgF&#10;qD3mKBOmwitRloIBc54nlVY3VqukmU3vdZATvS3BwzYmSvnZ5+V3IhfNtyRMA/ncLomXULH/IrxT&#10;2hmv/4fTpa2u9GjDfETK9J+vetF/25dVVlYwVbOoLfshNPDwS+sN7G/Yp3oe6ne9r5o8P2vqm90D&#10;oZgHVk+rdfTDV+x5qCoe9x0DaD25Cl9wfcXJoLULZB40V5r3yi5Br4ELrDoVyXlgyc5wtBt38FHw&#10;oCQ9QWg/aDVdoBZxLUZ5p/mo2G0D7GYw6Znnj2Y9l+FHh3moM+wg5z+EaUnTHNqc9t0JRzJ9AiYc&#10;hq+jJe0i1BvK11j4pBMcg92lGVKlvGRL5oAHsR9Ya2Di5HtuajIjoFriaA5XYX0Q1RsOsxg86Hau&#10;0tD5zued8WOTI0VW7Sxcg23b6mru1xNGoiItXSvUm2Fz8OB1PB4N+q6Hw4R9jAETWAAPstIsONV3&#10;no6vDcBBGHJ33t9zUYRi6DpP9UbVjkvRdhYLWfzO9lwSgU7DN6Fat41oPngtfuq6C24TNuMbhxXo&#10;MCPwiQ5jlGuL64zjaDV4fXavgwCH5jIrpccyLPEMsOpcpT85iLGkD4YzNZYs3W4Ip7frQEI0K52p&#10;m68+ejU+/Kk7XnmzJV6jU9Nb4tL0cWEyQTMfV5PipTepHR2bOuB/ZUaiXMP9nKKeruYaKVdBK65d&#10;so+fmvkrFkVe52VeZ8tV7Yv79y23/bbFh1uk4CGCzINfyFWEBAepYWY689CqVSvFFui3hg0bIjg4&#10;mNr9VAUOBDxMnz5dSZfkPgEOI0aMUIChSpUquH37ttpGnie3u7T08vDwUL/Pnz8fERER6ncHBwes&#10;WLHCFsfpie9DrFlTeCyEUYmMisQ5goMzZ8+oJY3U0uug/30m6SyBRSJ2c/pwCN1dhG3QB8UVd+YB&#10;1DT2nbMfDlNEj2piEi8naiZHjdzn4cduu9Fn1Sl0ZPNaOYf1cJzjS33uDNQnlTxwKZOrUT4cEOTD&#10;QUXL0GbicTplLMYPvfbCcdRaVHLfiS5MoMxJ8ItuW60x1H6sN4HDUgUYjJc0TFsrWzrPZHSsGaxD&#10;7pO6JFdyspaLQ4d9Qfi87mC8bqj0WA8iZGiWJoX6mNTwj02OKrcL20mZWAklMKjhdBYVOeehphvZ&#10;Aw6Eq+54mn9fVn/ryUwdgozqThdQ2TEFtQkk6rhmULZwFGXa0g9cvO4LYB2k2io61Tc+7orJMzZZ&#10;fR5Zvy8CzYd55fsd7UYpXq9F7HNgQqPWQrJsHtIjwYSGkgt5THqKcr63mhxDt2btNp/PX8yG6+LQ&#10;LG3ocbDTexxMkCrlBg+1XclCB5hWQLptAA66q5IlSYywFWLperwAzUe1BsPwdyYzhTFxhT2upH5f&#10;uOGbmhtR3YFMGJOUotZdP05AIQWDL6rtQPma/dnTaBtXOT0Aj4Qmoc2wrWjLJdIdSabzPZeLxHU+&#10;p5d3m8tiAWekTKMb4GzNrcl5wk7UIKNnx/6gVr088K3zJnSWwYwEFd1mHWTBYzEajfLj9WUdfnDz&#10;hMMoypycVhnskE28vpkhRTL1eiT/rwyIbJaLdWjcZwU6jtiI6MRHJ6NbcvISIw5hHcwB4pbE3UPP&#10;uX8PQ/i6AiCEjXCLTESb7cdRodc8vPMli1xi90o2QgEJixyZCgIXIsFtowpgH5YZoZzSfmp2Ivva&#10;ZR6QYIM0Y0DYjPe/6afNpCDw+Rffe5N2Ex4ae2DJZ2Ptc4ocPJwITWYyH64amnXwIP0Lx44dy37v&#10;8fHxinGoXbs2tm3bprZLT0/H0KFD1X3lae26evVqdb9IlZYuXap+l0RaHq9Zs6b6XW6JiYnKkUnu&#10;F8bCHDcnaw9mUT5fWAVhbw4c2I/Q8DDFOiScSUDimcSHlnbfGSQkniYbseepAw9SXe3vsR8dx7Oh&#10;01TwIAN55p6klelxMhZB6LWEMo3+S1G+00bYTdxBDe5KtJ60H61G7YfrfOrAFxylzeAiVO+xHlW6&#10;LkcN+t7Xc16OltOC0W9JZLHoexC5UjbrYGiSzg0eHEaux5kCpucW9H2UFk9PnmBNlWYUpj2VE3X/&#10;lAzUnb4Z7//grliINz+kjd6nZlZxcp3MleMFq6xSdRG9p+44oyVK1lc+RX6hT5jW+xuM/84BENJM&#10;rWuztQnT0sBWmNuSvM/SVdfy/XfA8rX7rT5F7D2RgLYjPOmQcsSs+DA1qSg22xmkSnZjvdjjUHhz&#10;dG6npYbseahF4CD3B0RorHZBNxG3ygRca4CDxIgAaZH1SbIkA+XyEhYsXrFP2UD+00LpknHCoyqe&#10;MoDx+2FMMmKL3QR3S2NU4qYiWb3X/tcVtZtICmjbW0jcZTiN24nWQ7eoGQduM/3zbZ6W3gD3Gb6c&#10;qj0Bn7cSZnsOpX9TUanvblW9r+8m8yxm4Fv7FWjD6e0y98GdrESnsTtRx30LOhG0d5txGHVdptO6&#10;lv06ow7xcZnobgLjUQTbyHW1y+yTBE6bH2EdBDzM2ZCTm1lz1FP55NmGeLAaEJjBAj7UYE02Qpqr&#10;R3INunMXTn5RZIBm4/1y7go4vMYYLAoQIQ3Wwg6KrEmcmj79eQoHpJ6kC9dFNbclpzci7yZrMQ6p&#10;zzbeSgQO//26j3J80lhHB9Vf2Ln3fGs+Gps8t8jBQ0BYMmKio3DjZg54yOudyxuRnobcN7nPeDK1&#10;JJcy70G/yeO5nyfb57UvmxyxJ7QTaTgX9mafzz4E065V2AXpfUjItdR9BBTxp+Owbfuupw48yOFd&#10;5MkG4eEcWsUTc4EVoVwnVkm4e/BE3XkCffhbTESNEcfgNmY9SremT7PrQk4MnsIThyc6eUSgy0Qv&#10;VHSci0p92B/Rfx2q9tqBdqO2omaPLegwlReAJ+xzr1iHcWQdONMhN+sgfzfqtRSu4zbjwtV0i76R&#10;cmIfzeRG5Ec2ObGz2iOXeAERXTjgRaRMMszntXe1xN/aCo+SMhn6Ico08CZDcM3GulLrgUjuREnA&#10;RdWO5/Hvz3viw68dsfdAsEWflfGT/CMvwGHMDnQct5dyCzN86osgCSkqoKFclZiwddR7HMxkHAQw&#10;CONQr/NsrNl1Anf5HS/oZixVsoUjjMSTxJWAiK2Mset5vPjytQdRhtNzX2Fz55tWusNoiUprvP/d&#10;IJWgaFI7cX+x/Xf6cexTwLs0hH/y01S89E5TuPaYZ3Xc5N5B4sU09Ji+lw5KW9CObkN2Y7wKBBD6&#10;d70LY67z7ABtSfwZ5ILytzRV60PkjJk91Rytpk1zMB3ZCnOKYkURY/L6qo9ONUjnNEo367dKgYno&#10;M1r/qbW3UOZqEgu2iilrr1PGdq8uofFoutKHznmT1ORqBSL40xaMee5rnVy79EnW737uhi+rLKUr&#10;V4S6huXMOMoBEer773JTSRI14NAu+/op7++1D+wwdor1LLa1n2/RgocE4GREKuLj43Dr9q2HQIC1&#10;b/zX9vz06+kKgO3dtxeB9NFNpFwp/vRpnM611H2JCYiLj8VWT6+nEjxs8Y1hRWizpkc1nHhNOYm6&#10;U3LRZZIXfm49AT/13o0uC6PgSgeMj5rNRgvqvvvOO4jK7aah3pgAyjLY1LY4Gn08DqJW5+VoNEQc&#10;ZxbgF0cPlHXfSA14zjRRU17bltvIyV0qYa0GrX2oSdoYRNTqshDzNvtZ3NTmb4Mqa54nc8Ngn0EE&#10;+O12n8Dn9YaQJiYLoXy4rWMhsp0uWGn9kJXWMvV2UXaUarWmtCgSIi15y0TpKouVO8bX5XsgXLyr&#10;rbxFn6HL3OTdaDlksxqS9qQTEVt+77Mn8hLoiH1kQ8pETHFVys06KOBAp6U1XidwrxBdsJSrpMfB&#10;WsYhr1iQpElAhDSMXspDxhQTdx4tmLy8KFI/G0gohIF4+1MnNXxRSfzEoeWJuDFZDlp0//yyDfcq&#10;y83XPuiAkRPWWxk1jz7dGDy0H+mJdsO3ooMCEH75xpRmFWy0sgF5zn2PxIOxq5LhubaOGXP3J0U2&#10;+X+b99MmSutLWAeXcVuQfsNyUwfjI+1tQe+QtQDBlOcPYSxKoUvYiAG0e23jeQzft5+ggIPImaTo&#10;VRRshOpZULMjpF/JjbKm4fimxnoWmC5o09oNbk3S41eaAEMKAtKUbQxGpNDw+ocdsWz1fpvHhLk7&#10;LHrwEEnwcDpegYf7Zvphm/vPPMvb6+DB29sbAQEBlCVp7EIcj63xkmMtKzb2FDZt9nwqwcO2wzFK&#10;j9pOyTPEDalwL26xaO06hf7adlNRcYAPeiyNRR9qt115MizHKbt2CyhXmneEtn/TUJfgoTv32X2B&#10;NJiuRbXuOziAbS2+d2O/xNw9+M5uIZrTaeZJ2bbKBarjmN35AoeGPfn/DFuLmLOWVYikDjvVil4H&#10;U07QQ9m7Moqv04sTqBvO34mPKrLKymE+Sspktc5U05XKifUjzof4pU2UsnssLppveS+SBH1dYy0v&#10;Fh2VO0Y5+pCfPWu9jjjmbDK/594KPIhTSkHJjrlJxZPeXiVmrN62G7ZFgQZrgMNaMg6FNRRKu6Ek&#10;OEUBHPQY0SdSi+1rZB4AIjX1BnoPXoqXCLBfFmtJK2NDKpz6ULmq9kxKulrXrFkUwLqgfcr7/YWD&#10;594t3YVJkjSg2mPBshxbd1td49MyMjFkAW1KGUcKPBCsth2uS5gEQBR+zXnS8WLJ60uMdZ7lj9a0&#10;j21O5zVj8FCfhgprvENw3wYerTLNZvITliyZcp0SEKFmRnDwXOfos2jC79rndQbjTVb3pcla5Le2&#10;KHrlxUaIHFdYBXFq+rLqcjWATphq+V36/QRo5H6exIMAam/2GD7pW5GCB3H5CYxMwxkmurczb6tG&#10;5zt375QsC46B9DsI8yAD8k7SnvX8hZyG6exGaUMD9VklaYrDug3bnkrwcDzivOFkzmqQSpDy16Oq&#10;E6jIlWg5Wd9pPD5sMgu1Bm6nk8YGNB5xQDW1Ne81HxU4Pbdu5zl0W1qDjnPE1jUUXabu42TjhWgy&#10;iT0TU3ehgsNCVHddQG/u9bCnY8ajFHTRa1TFRlYAk/FAOGPGQRrc6nVfjFnrLJ9fEiuVF0NV1JQT&#10;rDXb6Cdnt7AE/Ow+hydFjSK2jZSJNLNUZljR+araKvZDJGUP7XncSU9Ob4TWD1Gu4T6+L3l/Yq3X&#10;Dj/XGMD5K5ZJzIwvEslpt9Bvjg+THk1u0ZHSti6UTORl3WpJcvGkniMzViSxaauAw2w0kEX5kTmr&#10;jkGqtJaMQ2E+JAKg9xA4CDvwOGQVMmhuHFcQY894yKJ8tjdvZWL4uHWUtrka5j9Yx9CpgVbUSEuT&#10;5Q+NDhSh3bHlDENe8SmuMpXan8Z79M+X9y9sjPSG7Nlvvdwvd6J1h7bH45YfRbNBOeBBBxAdpAdi&#10;xrMJIEQG7DB+j7q+GEuWGpF16DJxG85fsf4cJcdaHMdsNRjOmuuPqc/Vr1Miu+19NQ2NODPiB1rr&#10;yvA5uV4pu1cbMOePFAd47ZIimFwn5DHpj5D4lZVXIUFi4r0vOiE2/snOeJDPuMjBQ1BUOs7TPvQB&#10;NdG3M2+xF+F2ybLgGNy5c5uVtHt0qfKig9RyDsHbhq3btrDB/OGl3beVrMN6LFm6EmHxD54ytyUg&#10;NilZVYPaDt9G+cJWJkiUIM05WSCd3HU2ZT4cdlOt22pU7boCld2WovbA3XBhf0O32UfQuMdyVOy6&#10;Cq0msZ+BYEMSFddpB9FqiA/caLMncx7aD1mDim7r0GYyZz08AbcZ1chGHa00sjXt/ajDkt7r0JZT&#10;Tc9eTLWo8CBJkwx5M9ee1dSTcH5SJjkpy2q15Qi+aT1WMRAyDdQWJ2Stqbqtsnb9psa6bBAhTWeP&#10;E0To07HLNfThiV9s9bRKsnj6V2+oDby09pZ5h70lC31p/aglPW0pP+g4dje11Kb71T8pgJDf6ypz&#10;ACZrrQauI2gQxsF84CBSpfrscTCFcdCBg0iKbNbzY0LvkO51v47xdzOPL8KR41H4oWo/fl9oKWmD&#10;PiG9yVL857OHyhXTPghhHGo6pykm8fUPNCcqXcpVFOBBDv/0dSfQuP+mbOZBwEM7Xm/a8Pybw+o9&#10;OwyEAIfOLMS1HkLr2FySpVruS+Cxyc/a05N6vsTXhsd9jTEh/ky6hvF968PnRNbU5VQSak1aj/9x&#10;EKo2M4I9SsKe2yA+HwYHImnSQUP+PYIicXTuPhe3bj35+WVFDh7CYm8hKjqGlfAzJcsGxyAwMAQ7&#10;duyC5/ad2L7DK/+1fQcOHz35EHAQu9bib9XKAYDJNwzMA8GDopS3wp7VEgEQ+VdYxYoyEr0Xi02l&#10;9lO8t93nSlMbmQnDfT2MZjhI0tJdbaMxCt0XRPB5nCD6hOY8yPtxnLgv3ybpZn1XoGFPOclb7oYR&#10;Y6gIPc6kST9pi9ZUUcQp11F31la8+6ULqzpttX4IK+Ua8nzRfIvDhTSZ/dD4MPXempTpcYAI0avK&#10;a+nAQdOqOqok8F//bQcnVtFtdRu/4uGKqcgtpLlYmjafth4IYRzcaIwgc0zquk0n02AFcCDjUJhU&#10;SVzGhHF43MBBjwF5XXE4W8h1MQ95SNSpc2hKG8YX/t0Kb7CB09q4kIqmrE/Lz1DOLcVPxsQ5KIyb&#10;GvTEl/eoA275v19nkvY+rTVjOT24KG5r90ayt07ksQIa9EX7VsZTm2ECKraxr4jzTljQeRZkTHJu&#10;cJiw9xHgII3S0u+w+1iMTQ6zdEzMKuLBcCYBAWsBBYu1etFLQESjhbvwZaMRePszR603ooiGzxUU&#10;83+n9HfqHE+bfE7W7qRowQOTVUlYw+KyKJ+5i9CSZdUxkGMYkXAfUZyfEZnwoNAl2+nzHZ6eOQ8E&#10;Dyk34EgbPcU8EDxoFdYt2QDiaUuQTKr0ihaVyZ9oUfNzWGrQYwl6TtmO5PS86paFnwqkIiR2lLaw&#10;Z7Xm5C0nZKnudPQNU9Twu8p721baUumHaKvo39KVFtK+8hTtVO8pZ6ai8sAX4FDL7Q7KNthDa1pH&#10;Q5Obo8Faj+CBDXhuPW3nGLNoezBaqaRH02oruQXlPjqAELBs0nfuCTswSZ+SAg60Iq7XeYZZEiVd&#10;zqRJlWYpxqGwm3z/9xqkSk8CPBv3QUgMykC5vFrozyRdQQfGhSQKr9oAWCs3JvYIvfdlT5RvEfTY&#10;AHVhrJ/0BSkf+zbRnOUyTosbI7mG/O9V6w9Fappl57vCvg++IWfRcfR2OvvpRSpDLPFaowDE0E2q&#10;Su8wfq8GzE3ovSuucaf1Opww9DrkOCxJz0PD3svRe/pOpF6XSSfW38IIioc+JjmgNdchU58rRS/9&#10;mjXgZiY6nTiFX2iV+t/vu+CVN1rg1X+3Vk5N1gL9wp4v8x2+oA16YHC89R+SDfbwWMBD7gS25O9H&#10;k3qzjkkCn2/KMoA3430/DcyDNLP1n7sfrdk0rYMHYR8UgBinMRDPGoBQrMMEHzSXmQ55zHWQBEtY&#10;h52HoywO+zhJ2ovJSV2mgcoJWYb5dPAJUhUdOQnbihLWdN90tfjMFaUrL0LF1myqZrJiWwtLrWpa&#10;m8Dhq+qrH9Ku6hcCaXCTCvKseTst/txyP3HzwVMKWD8EHihfakOHsqeDgdAm8zpPOaSAcr3O2jwG&#10;c5fmqjRLuSoVxjgYAwddPmRq8lBU24l0UPogpJE6d4/GLfZBTJqxFf/h5PZ/2aCRWmR0Aqrf+cwF&#10;39X2VGycrWalFAYS8npcXl9i8WcO0PrPl72UH768R+MESgMPw5DMpvKiuJ2hXWun8V4KiOtN03rf&#10;g1xrRD6qAYj1yp3Iedphg9vS0wHOjYGMXF9cpx819DkY2bNyonQz9j94HTlls0O8xRYuS9yHXCOy&#10;Y0/+VkWnB7xmGOzFDRIj4+0k0c9+3FrmIdfzjSdYS/HL8Xgk6nCuUTmnqUp+KwNS5folLmGFAQFz&#10;HxcGW+bC9B+23Gafk7U7KgEPeSTYZiXyT9nznwbwcCszC+NXHFMe3NngYaRUWgVAbM7lyf3kpnTa&#10;qsqkqkIc2tOGVa78WIf6bJLuPW07Uq5bNmlV5BqPvdfBhJP3EF4MRFvag9XWqrTVlWpO9oA5G0iZ&#10;1HwIWt6987mrssWr5XIDMrnWWhChLCXZGF3dMRmf/TJX06t+9Kg7htb06YCjftHWnquzn38g8GxO&#10;T5DBKSY76aHcogOrqVLR16QWxS8+ZIaDE+UgjXssRD03a4CDaXas8t0vDoxDXiBEgIwMltvDpEfe&#10;Z+7bbrqqlGMfxD+kumkDnbWSMdHJRSRCVTtefAIyJk5kF1vKzg9QrvEBSkCcswdg5U6oBDR15Pej&#10;KPXdHlsCCR7EfMCIxSNQyAYPjKc2Qzei9eB1qmov/UWuHEYq7N7TJGXSHPx2PTQUTliHJn1Xot3Q&#10;dRaz2bm/r9f5Pfaw1mWJ9soCEgZl3tUmUyuQwEnVaenonXoTg/j4ELXuoA8lsP1vZ6nHBTQMvJOJ&#10;AcwfigrwZ0twDZbko3kABty8jfbeAShrPwXvlO6knJrkGmZLu1cZDPfFD90QFkE5STG5lYCHpyz5&#10;txbYPA3gISvrPuZuPqkcZXKDh3YGOlkqQZ1YudR9t22VyD+J/SgHDKVFJeug1oqHVlOyDo17L8N2&#10;30iLTxtxxZxKFrcLuSC48eRYaeBipStVrkw2ABBaP4TmaPHJjxPVIC0ZwmOplEmeJ6tcwwNKCiIV&#10;3fzcMUS3/SkB0bnz1yz+7HI/MSz+Kuw5KC4/uUVrJjsCJjpN9iVLRyexYiNjooOZDhx6LmSDs2XA&#10;oS4n+gpLsXZXAApzlTR2VXqSUqWCkhkBELLWMyHJqzQgwLMy56X87fUWNpkHoQ2Va4X3vx2Inylj&#10;0qbdPoahcpw5IYC7it1ZJSlUzjK5fOyN4/0FAqaJ07fYLG7y2tGu4/HKfCA/8KCxDxtZ2NlAALEe&#10;LQeuVUUeRw5Z6zxLeow0840ncd0w9TWVOQgBT6tB6x4BDw17LceIBT4WzwvKfUzFTUwSfotjjTuU&#10;hNxl1x5UneSL7kTUIx/cg5vvPvzYbTa+7TMfVTfGYTAdK1137sT3Peai/Nyj6HorCyOuX0T9BTvQ&#10;Ou4mRhgG1BU1iJD968PnBpIt7Bp7DrWnbsKXTUYoFkIbPmcdE6GxDq3RZ8iyIo0Fc3deAh5KwMND&#10;fRGxcWc5tToehw8fxqVLl9QE62vXbJf4mPoF3Xk0Do0HaE4YilJm85owDwIeVFWIdLJQymI715VN&#10;0cUnQTLPzrUbgYPrDLIsrAKJNCmvadIy16HH5G0WD++RBGolT3JF6Wdvi5O0sBC6trTF+oP4uKrB&#10;Jo89AzYBEUrKJNM67fHpT1OYOJ1UiZMapmWCC40u9ajcIUG5Or3zeWelJc8ttzB+rzJBuAoTvzQL&#10;+1TyipdzV66zipgXeDCqmEq1VCqldCpzo6+7ZjTwBJMcDst6GDhoAMDcJVOjqzlNw+ItRwkcCjNk&#10;BXy5zZNqjjYnJsQuVuJT4vRCHv/XWTJzruybESmP+LzbIh4kFt4WGRPdmGq73i5CGZOwDQ9Qv7vW&#10;3/BfWsgKG5iXj72x3O9NJk3r6c5WlLdrtD7uwrkpIpHN7h/SmQey3A+BB8ZTKwOAkPO1XH8EoKvh&#10;hqof4gnGVwH9S91oSy6MSW6HJZkmLeyDf0SSzQ6xMGgyWV0xBuYugufBqZfQeutGfFFvJL4avBc9&#10;+c4GX45Fld4L0TTyOgZejkPTTaHomZyAmqO94XbmDM03NqHu8cvoFnIINTn8tb8Uosx9bWu3J+sh&#10;IEKKYHIN65uagaYr9uHrFmMoFRSQbBmAENb6X2Qxylbpg5i4ojEOsPTDtzl4CAi7iqizdPUhu1Ky&#10;it8xkCG3PgdPIjj65iNOTMJqFBfwEBZ/RVWD9KbpR8CDoSIkJ3Ox1XNVMg1t0qepFZknvp3h/Xbk&#10;ZNOmfZbkCRyakolo1GspdljR66A7LBUXrXdhFxW9ktPt9EXUm7UNH1fuw4Zq6kn/Z4sBc/TQl0mi&#10;TF5kGm/pqkvVYJ6c6mvWI0BCBw01nTMUayFDfV5/v3m+bINxYvfPt9ug79BluHs3y9Jz9CPPE33/&#10;hJWsJBpkfXklPeIW02Yoq6XUa0sztdMkusYwuXlSUiZjqZLFjAOBQ03n6Zi8dA9n3hQ+BTfYMM/k&#10;afneS8IliddYLnnved3m0PHlg69d8BL11bYAEG993EGxEJ9VmIWq9pQxibEAJXmmgOnCttF7jKS3&#10;QgbWyeTr/3wlTJ0A+IJnWQhI+rRsV4SGF61MQwCo5+FYFqo0tk6T/xlAuDF4MIBxYR+kgt+Kw0Ul&#10;8RZ78Pa8TgkLLjbbWozxGlRMrkPK/pvN3gKCZEaQ8VA4YR16z/Bio7RlUtjc389rPJYyGM5SG/Ah&#10;3GG/uBg027oPDRZvws8jfBR46BlwCFVGHkIP6YHI0mSuIzLiUW3kbjifikOdZbvQ6HgMWs72QsfU&#10;BxijWGwLwIu1AEJ/Pl9bQIS8D/eEs/iqxUA1tdoSW/LXKIF65zMneJpgCGGzC4yJO7IpeDhwKAhH&#10;/GMRFJWKkxElqzgeg0BO/N6z73CxBw9XqW0c6HEAzfUhPrmZB0Mzm1DKcjKXZMmeA7PUQDlWgZ4G&#10;ECHvs9MUTjnlpM+85ErCQjRgk3SPKZ5WneC9WNHpaasT4+Paj8EmT6xdu8ScQ1k2pb3JiqtGA9vG&#10;2UJkTLp8o1yj/bSLTH24H8LgBiMuTZXaxeGTn6cqwKEP9CksAZITf2nqVEOLQKe63icKTQc97FFv&#10;nPRo4IFyCxUfa5Xkwo52rgKyVaX0MUqZFHCYdACNey6yuDm6rgIOMzB52V4OJyociIl8QqqPkow/&#10;9iqklTEiA+XE2MCHcZvXbeV6X3xapguepxuTLfogxOFIzAVExiTMgLJztUrGpBkJCHiQniAxE3jv&#10;y27aVHgTgIPE1T/ebq0cp0wBiSbmOvluJtbgPabvRbOBm3KBB71pWosjYfJywMM6SpjWoCWr91LR&#10;FyZCClntWchymXaU8aWxEU/6OiTvwZnXGHmv2mC41dmrXo+lmLPxuE0mSsvBjbeBNHZQ5j0FDrr7&#10;euPHYfsUeHA/4I3vR2xGzbmr8D2LbE38UzDs/l24ee9Gme4eqLg6CB19DqLupij0vHwBLtFXyTYW&#10;XeN0gcUvQy+EFMBa79iBCsMG4LNGLhrzYOaQuTd5nXv+jZYYM3mjtV/xInm+7cADCwTHA5Ow76A/&#10;9h8KLFnF9Rj4nsSBwyHKPlf6H3L3UBQX5kG+7VIRajlEp5O1eQ+665LuhKG5YeTQyZJAyYRmd6kA&#10;PQXWelIVFo/7vORKImOqT3tWaxyWrvCEPsGgqS6s4p/v43lVcYRizk6SpFlNa1gzdsew+PWMki/d&#10;Jq/f9ZtottIHXzUdqbSktpoNoQ9zEwnFh2WGoywHvNV2zUSDHloCVaF1JD6vOF9VSo0ngRYGHN7m&#10;9v/3WjN07buwSE7cCRfS4DB2p+p7yJ95MCQ9TGpaE2BLAtFq8AYaDuyCC51XtOnsRcvUZTMOBA6W&#10;Mg4iVaohjAOBw202URZ2k6q9JN8CHGzxHXwS+xC2RJgIAf55GWhKH0TNxiPx4rucfsum/MK+j4U/&#10;rrkxyaDF7+vuYE/QLYtkTCIBrNPlPqo7JdO6eK8CJAK2ZQZLQfK+h1yWWCT4DxtPi2o4XF7fH69j&#10;cex94LWE8qUcEG4CeNCTcRZ65HytnctXKTZcrkNij6qBiCfh0KQNHe0wavsjkqXGfVaiw7D1zAMu&#10;FRZOJj0ucF5clixlHXKuGzIL6D467/HKAQ871uODruvgcDETvcOPosLADXBMZS8EstD/5l0MyTiL&#10;RrP3ou2xCNSZtAjfdV+BuseSeD16vAyELllyj49H49Wr8Y2TE77syJiqwKLXf82LUSkKyKyXlmzC&#10;zsiwjYWuSR+kGRvZDDyoAWQyf4CymEj5WbKK7zHgZ5Rf43VxAg8Rp6/Cefwugx41BzyovgcyD21V&#10;dVUDD8YAotUgkTLt5Mn7SI5Uo4iTJHMlUJJUiV5WYx3yBg/1uy9BLyscluQ84G8V66BN2xTnC+ME&#10;ShJ6uV8DC7KN9rj0LKj7lK2eMbiwPokbwteTilS/5HQ0mL8T//nWTbEQytrVFk3VPFlLVVTWp+Wn&#10;o0x9L3xRaYFiGoSdyK8hOr/Xfk0ADitHmzyPm3E6Nn3Te5QuLfMKQ6P+eckttCFXOvNgXDGVhk/R&#10;OgsboU2mNm76tC2QUD0OinGwvDk6GzhQqnTzduFTVY0ZhyeR9NvyNaUPQlgImUgtRYDct+SUDPQe&#10;vFQNU7PFPAgdIEuiLzKm6o5XNVMBNjoXKFFSFsg0EehKeVLHC2pA44dlR7InyM3gpGSe3vslznxp&#10;32m6TaV+hUVWFs9jc2jS0Zxs3sPgQbvG5Ms8DGBFXwCEgYGQIlCzPsvRpNcSJRMSVrzD6J2arNbA&#10;ROQ0Wds23nJfg+R1BMC00N+jAehI/DfsvQLT1x4p1OK4sOOmPy6TOKbbZDCcWHjfM4AHreeh297d&#10;+GH0UQzg78OvJ6LumCVoQ2m8sNIjeM3psusAGmwJIfvgg0rrkzD00gl8O34fut3ktcnY7rUIignK&#10;Glbel7xP9l80XLECZbp2xeetWuErBwd85WyP7xu7452PnPAyexckTgsb/qjbsjZoNRanEy+b+hE8&#10;9u1sCh6sdQIqeb6V8x9s0PxdnMCDWLZOXeOvpEtadVVjHgoCD3Ky1ija1fy5js3WUgE6gi6GprZi&#10;wUaIDpVN3uIYlR/r0JQXIHFY8jxkucOS1CsWWHpC53NHcXU9chT1FgWgpwAGAgM5UQ65GoM6k3fA&#10;/sJdjLifhc7796BsrwWosjIIveiUNeL6JTRavRftE27Z3PVCn/jpcDgcZViVefuLTnhDbPEsbEh7&#10;NPnX+iHepJ2lBhrMByfS6ClNbr0GLjFJYmPpWT/+fCpcJ+4iOydWk8ZabR085J/0tBggEoZVCnRL&#10;cqMzETbpieD3W5o07QlOGnWbh/pdLHNVkuFvIlWautw0xkGGUz2tUqX8QIewD8JCTOIKyUPGJEnv&#10;iAnrId85YSFsAaQ1N6bW+KjcODJvocpWNS8Zk5qqbnBqkn6Jr6qtoDyph7JFFhBuSey8zr6m9xjT&#10;+zlA8nHfrrOPZtKq42gyYEOOMYehQGXsuKT1PBhkS3mBh74r2MO2DE16L1VSvcY9FytmWa5HHceK&#10;tNZPzSqSZF8AthSSbM8AasCkA81GmrNAZSxXakpmRP72CbDdsLFoxt5wfkcF8FoHoDXw4ObliTJ9&#10;d6GbXG8uJaDeTPaYnLwA5+2eKDtqH9xJQMq1YPDFeNSdw2tRwm10P3kYFT384LhvN8rOO47embxm&#10;FRF4EKZdmAYpovW6fBlt9+xBxVGj8Gnz5vjSzg5fOzqitL09vnPuhI37D8F7bzAatByLz9jHI7N/&#10;pGdJfuaOV7lPhkPWL+bAQWKzBDzYIOF+lkBPcQIP8gU9EXVRJUhtmGibDB7UiZ0nGwIIoZDlRNl+&#10;5HZW+g9qmm9pVH6CkibV60DWQUmV8nVY4jTpqdLrYDllKfINOZmbfUIXSVJGMuwP7MbXdel6MWw/&#10;qOLBMJ6IR+EO2q9Zig8bTkOb86SYb8Sj+kgvOIRHoMaUTWgcmozuIUdRg3R5bza3iXzEuovJo8/X&#10;pUyD7txFhz2B+KblGMVCvGGDabzZJ3MLPfVFriSTQP/3jRuiTtnOxSS/RGr+tiA0I7huawDXyolM&#10;7IwLS3pErz2Q8dFfswWWGBF5g/M0ja2T6c+WSS00O1Z7JkkN3eeq6c/mOirJ9vW6aFKlKZQqZZrQ&#10;bC7NmjNsIZso7PuqmLVc38kibs4UACEMxCiuE/n0QaxiH0TpH7vhRekJsvC7+3AiQyaODMQ7nxvc&#10;mDgIURsqp9mtCiNRo1Oasl39puZ6vPNFZ7W9paBBf23pdWjPzz0rSzziHv8t5myyYh5EwqQVqXKY&#10;B92u1VTwIACiKQGEsBDCvjXqvkDNNmncY5HqkRBDEMeJPgTux7Idm7S4s4EzmmqUPqn6MHRXJR1A&#10;yGwHp9Gbcf5Kus0O8EbDYDjrz/VMymnN2v2kP+ouC0QvMqzCMPQ+FYzqwxai7DBKL6NvM3EXYHAP&#10;PSOi0HJLNPpJIn/9GprPX4rv+3nC7mwGH3+YMbf+vWlxL6BFgEPPixfRYutWVJs0ifKkjmp9TbZB&#10;gIOsL/h3GRcXHIuMUMdZTDMuXkrBDI/tqFh7kAIQAhSEpZbvv7io/e3NlmjjOBVxNAsp7rcS8FAC&#10;HoqlVatx4IgXt+aGkZt50CeAPtzM1tIAHhQDIVQtG9qasRrUrM9SnrTXaDQyT9gaffx4m9rUhYGJ&#10;tcY6LM3bYYnvtTEvOjsOW8463OGJc56Fum9hF/pGhaP+sq2oPmUNfh57EHRZpGzoAfoEBqPq2MX4&#10;uvMqtD/PKtH1U6g80gfdr55H3aU70Yja4VacptzucpZiLorM9UKxIIYLy+VUVOHkzXe/dlVTPm05&#10;nMfcSu7r1J+/87kTPBbvfizn/qTL1+E4dgdnogg7p7vE5AMeDE4xAqxVsyfBg2IglHROiw9JNMQ9&#10;xp4WyJqDmRYfJjV+CuMwL0wxDgIc6nP6syXAoS4BRw1pjqZU6ZYJUqUrPNKzLfyu559QaJI9SRLU&#10;NoZKo/ytVRxFlpezjTanhNuJw1MRfe+FgZBCgA9fQ2QiuW+R0Ulo0m6CSkps0wfhoPoV3mIvxJdV&#10;lqGG0zUChweoQney7+vuxMc/jCfT0N2IoTNPnpQ7tmQQ1ufl3OF3MuaxxE5+L+IbfEbFUvNBG9VQ&#10;0mwJoN4wnR1HjCFeTwQIPCRbMjAPxuChSa/FaCIsBMFDo27z0bCbB2NDYmQ2wcViMhkitd0Oxwn7&#10;FDOhWAmyd3q/hFlxaDBE6ESHNZEs5QYPjShZWr4z0GbH+LbhWmNLVzO5BkmSrpsdyN967A0zlsTq&#10;8aZiVIs9Lbm3nWxWWAZNvqtJpbrRvr7hypX4qX9/BRhKt2+Pr8gyGAMHHTx87+yM/UFBjxzr8xeu&#10;YRGtXO15rhM2Qvob3v28E8axAHc9wzbuVzb7gPPZUQl4KAEPxR48iBd33zk+hmE+xrIlE8GD6FGV&#10;JlXo5OWqGiQn+/ajpPLDYT/i0KQSJB1IFJ0WVV7DgReIvBqk9fvUXAc6LKVnFG5Hmd8JIpAnVYuH&#10;9fBkOZCNaHKidPdh49pIjXkYeeMymtAWr/X+k6g2eA3aJNzByHs3Yb92C4f1eKDCsgDYHfRFnbVR&#10;6Hc7A72u3VTJVFG73WjJ2n24hMSjHF2Z3mASYlspU8G2knoSJBXfv73RAs7d5xb1efuh/W87FKPA&#10;QxvFOjw6HTe7YloQeDAACCW3oMxCEhqJEbvRXobGT4kRHWyz+TNXD5EkOVLplPkrAhgsBQ6aVEns&#10;WPeaBhz4/RLgIJV5i7zl82AaJFEZJVrqw8fReEME+ook4+ZVNF+6Gt8PWIZy/VajrmccJ91Sm03J&#10;XjmCrto7YtBftks5h0YbfeF4PhPDi0AyIeBB5lYs40rLow/iyrV0dHCdAekbeNVG8yD06eliKCB9&#10;QDKnQRgGNauB4MJcgJ3X9tK38TrdyZas3PdYYydfABF0hmw1Czxszs0fPBCE5wseeJ0xYh5ywAMB&#10;BBmIRt0FQHC5C4iYzUnrM7KdyETqJNcoYQ3EQVBYak3qFKiWXKuEoVAshZI95SqCCetAWZQUqHJL&#10;luQ6KOAhOvGqzY7zSUOF32yGuzCWL/fjebF+ee3DRkygXjyQn/0yMuASEYEGS5eibLdu+Iw9DaU7&#10;dHgEMOisg/z8jPKlqj17IpQN1PndMsmeB4WexqiJ6znT5KjNPpPHsaMS8FACHoo9eJBAEH139+l7&#10;qO9mhTW7Ybow8KB5cSv5kt7QJgwEpUJNe9PyjQmS/BS7vY50oNGmhp5QiZGmRbWxQwaTLwEqUvVt&#10;1jfvJmndnnXnkSiL41/vdeht7snZeHtV1b/HKZ7b8eOoA+jFfs2ux9mY5nOJfQxnULXPGnRkyVfY&#10;hcF3b6Db2RT0TzuLxrP3oY1/FOpPmo+vu61Fs8irpI8N1Vtr3k8hz5WmbQE7g+nG03rrEQ6Y66c1&#10;VIuU6VNHmyQ4BSVJAhxEclGt4TBE01r2cd7u3L2HmRsDlFZbAxAGlxjjpmkBDiaAB90xRnpxpFLa&#10;1BAjwlDYkVFwmrRfGzqnKqOSvDBxMQAHsbGUJMhy4KDNcRCpkil2rJL+zCZoFOBgK0mCgNDB15Ph&#10;cNAbX9Ucge8nH0Nfvs6g02GoO38z+3xuoX9qOnqnZWLgpWhUG+EF+5MnUXH8VrRJTEPXo76oMS8Q&#10;fe4WjWRP/k+9kXoWf0/KA0DcJlszeNQq1UgtTZq2SO5lNoqSJXEitD5o0Sb7pVxDYufvlGs0az+B&#10;zjLFp+oqDITDGPYMDKIhh8H2WFm1GsdRNngQiawweBrLrYpUJoIHYel0wF2PU9fruk5DbeepqOMy&#10;FXUFVMgiiyfSJ4lP6W+Sa5WAChfKDN1m+CnjA4nJ7gvC0WNxtLIA1xiHh+1ZBTj0mLLDKutv43Ob&#10;tPF78Tuou4PZKg6f1H5EEivFKLmWDLh1S/UztOIk63K9e+NbSpCEZZBlDBLy+/0Tbtdo0CCc4bDd&#10;Z/FWAh5KwMNTAR4k+Pb4n1bgodVQbfJnjl2rQbYklq3ZzWwEDtL3kA94kOSoKSuGkhw16SV0suhR&#10;F6ihPzKQTiZXO3PwjyRGuv7bai0qQYlMy86vSVqAQ73uiw29DpZfRIOYAEl10qpKEPcxnFZ4Ah5+&#10;GuuLHlnX0WDARJSZxAE+C9aidKvJKOtxFM4XbyuaWHlz7/dF/S2BaO/tgyrrEtDnlC++nXoIvTKL&#10;3vVCv9joA+bcqRmtM3Uz/vt9V9v2QuTh7KS7Y1RrOByRj6HPIa8L0ZWUmxi+iAkD3WIUgJA5KAbw&#10;IImPJD26R32esiUD8yA9OPL9VPFBYC1LKqGNRG7BaqnEiMicxGJYGDTxtBfGQQEHJj6WyJRUj4PY&#10;sdJhR4DDrduF27Fm8CCILM+WjIN8h1QDZHAAai3cgIrDl+GXGf5KT90rJABVeWxqrtuHprtPqfuG&#10;XAhhk+Rh2kWeR435XmjBGUfN53mhwxXpDSpawCwsi9hiTuM6lQeAuEN99Zbtx/FzzQFspKaUz0yP&#10;+fyBgXXSpNz71WOnav2hiJDpssXsFpnAmQFzfdCo75qcOQ8mgAdVoMoPPDCGjJkHDTxoEiYB3sK+&#10;CWio6zYdtV00IFHLeRJqdZqoVk2H8ajuMBa1nCZwm2lKIti4lwCLFSoO5RojACMv1kFclqwx4cj9&#10;8YhF62JeK6wqVNkQ/JsFOpS9uDgDapIoVXziexHXpA6+LAJMn44f+/XDF23aqCbo3D0NhQGI/7Vt&#10;i47jx+PGbcv7FotZODz0dkrAQwl4eGrAQyaHQ01b58cGUfGvp6Vetl1r3uBBNU0bwEO2JtXAPGSD&#10;B8VAyFqkKq1yUm9AKll+NuV9rbiP9qrS48OKK1kJgze+XnE11Z1G6GUXuj61ZCUovyZpcVdqNXAV&#10;jgQnWHzOEMghDktWV2MN4MHFcyub1NjT8OAW3I6EoeUOHv9Vm/Fly8kovyoIXa5SnsHXHHotEfU9&#10;WIWNy0Dnw/tRaXkkugb44PtZR9H7Dk/QRSDhyOtCodvIyoVAAE2T1dvpyMTqpk288B+VL+nJT41G&#10;w8k4nLf4c7PFE5PTb6Hz5F2KgXgIPBisjB8FD9ITpFUnJdHQG/h19kEHD8LQaa4x0uxp0Gu7z1G6&#10;bYkd+T5L4mMpcJAeB3FV0oBD4XasGUyWVxkaNG0lVTKeTzIgg3I8MlnOm7fg5yl+6M8PpyvlST/2&#10;WI8mXsdQud88WkLGkOVKR9uF6/B9r/mouIZ++j4HUHd9LAbcv0OZwx3Vk2NWMmNBEiUAQjVS85jk&#10;BblCwhNQse5g/FMMBYooBixlIPTYqdJgGCLYr1Fcb5c4RG7yqqNo0p82xwO0gYua25Khdyj7GqMx&#10;D6p/SAcPLFBp1xfpeWAcqYZpAQ8L0FCkS7zWFAQe6rhOJwNBAOEyhSBislq1nAggCBxqOoxDdfsx&#10;qGY3ClU7jEDldsNQqc0QVGk7VF2/WhqmYOuN0g04UbrXtJ1ITsurY8ayoy/Ml9VzhCz43lsUVwag&#10;oBeYlN04V78bN+ASFoYW27ah2pQp+LFvXwUWPm/dOts5qTCgkNfjAh46jB2LDDIYz+KtBDyUgIen&#10;BjxIAKZyYMrk1cfQlFrU1gpAGNlRGobF5ZzYzQcPuiuGWEyqpk8mNvWpSZVEqRFP+pJkSVVH/Oul&#10;oVRNtDbSoCq50yNN2AbbPDbE5dckrbMOoxdZp/mNMDgsWZ1USYPogyx0OXgA1eb6Kb9tqaaOlp+3&#10;z6LuJC9wDpRK0MX1ovvJYDRZE6oqsoOvnkODSR74ujs/m9NpReZ6YXwBMb4g9LpyBa137ULtuXPw&#10;PfWp//7SnuDBthVTSZh0qVJ1YRyKSfITEHUB9pRaiFa77fCHYyNnOq7eMF0YeCAzZ5D35YAHrWra&#10;qLshProIa2A541CXoEMHDndNcNiRtGe1wVXJKmatgIRFEoqRTMUd1mwkeDiOPvKdzqBUKf2u+v73&#10;DvbBjz3Xw5n0x/DMFLhGX0Lv5AQ0nuGDdoGRqDt2Lr7uSXll0nXGUNEyEBIDwjLKEkB1PY8sJen8&#10;NbTsOFkxEOIz//YnRS/jKwxQKOBAmV8VMg5hMhyqmN/ExnXm+uOqsblpPzr+mAweKP/LBzwo9sFC&#10;8CCsQ03H8ahBAFHDfqwCEdXtRqNah1FcI9W1Kzd4qNNtKaavOWLTI72H37lejyv5N/d1DI3OOqsg&#10;Ra6BmZnol56OnufPw+7QITWXQcDCd5074ys2P39OlkE1QBu5JlkCHOQ5H3JfDhMncj5NCfNQKjQ0&#10;DP985Q28+/7H2Hc0CbEstBVkUxrGPpFoMpHnUgA6oD20oni+kMcttTnV9x1PRytr9mPp6z+rzytu&#10;Vq15nelSaF86kZWgRv3WkUo2TNE1GhRnNXgw0MoagGBDm3KOYVMb/errdTZoUEkrN2D1VS4M4gEu&#10;VrDilCGgQgCFOCqJ/rT7fK4FEXClvEMqvFKRyqtZuglZB7k/JPaCVSd3GSglk3WtBg/GJ+o8J0w/&#10;rDMfxMRP3GfEcUbpxu/ewQDO6cg9YM6iilGeTXEa5aw7YPRNTYVM9my6YQPKDx6s3C9K27XHjw5u&#10;+PA7F1pY2lK6YdBp02avmqqaFi+5hQIQo7ehMSulxkMUCwIPuuOSki0ZpEvStKmDByXtE+ahpxF4&#10;EMcY1fA5x6L1kFTJhMnRjwM4aM5K0j9zJxs89FJgQgPOkoD0Ox2MGiM2oxMzdWG4BFS7e+9Hgx3B&#10;aLNtL6pvjkdX/z343uMEm6iL0HHMKC4EPAgLsYQxIe5TuW9XrqZh2hxPfPxdZ7zMZurCkvuifPwt&#10;Au9/vt3mqQEO+rHM4vE9FJSIntO8UL8XGYb+4limOS4Js63FUG7moRDwwBjSmqbzli1pzMNUA/Og&#10;sQ/CPBQKHrhfY/DQlO9LGIgDJ20320EkS2tswXKbCwr07eU6Y1hKfmQYXmoMFvok0zqcQME1PBxt&#10;du9G3QULUJVSIjXATexVyTBI47P8VI5JBptVW/z8T8uW6DlnjlXX8+L85CJlHgRc7DqYiYZNE1C/&#10;MWUN2SsBew7fKRR8FJSgy7437riFUROu4TT7UZ7VZP5x/19PA3iQgBIGYrEnPe4HrEcLVoOMp0wr&#10;8CBLDfDRBsY9bKWn6bpVz4Py4db6HpSVnvhx6+BBqqvq5E5NKoGCMBCiSa3PSqs0sdVhY1sd0aN2&#10;msQq0AR1kpf7xU1Dki4BA1Kpak/bP5E+5QccZLv6PZZgjJWswzmePEcaqpC2TtJz7+8RGZJBP6pv&#10;pyZv2liqZHxx0B2WuiUloeV2+maPHImy3buryZ7qQsCLw+f82WrUSHj5nER7p+n4x79bq8qrDNSy&#10;JjkSX+4X3mqNdtToF1c/bgEQvWZ6q/iQBs/sKdNKciHMg8Y+6LIl08GD1vugmAeCa0vBQ13pcTDY&#10;sZoyOfoGv0/COIgcr6gYhxzpkgYe7Feuw48Tjyk2rethPzT0TsCgrLtou2QFfp5xQvOWl3UtHnXm&#10;eMP5TBrsd+5GtU0JcA8geJj7+MCDvHcpGIj2XOZdxObRByHnzS2UHX78fWc1UM7aOLAkhiR2xFig&#10;aoOhZOuKF+g2NVGT+Qgz1x1H2yHrlXNRc7pvaeBBHP3yAA+6NDZbtqTNfND6HgzgQfU9yPVF73uQ&#10;nget7+ER8CC9D4p5mJCLeaCESWcejMBDc4KGxn1WYIjHHpNmpph6HASGKCtjda7nMkrmVVJvASjQ&#10;96GDAe06QvMBPdby+DnEcJ+8nntiIjqFhKAtp03XW7wYlceMwc9sWv6WlqmfMZn/ol07BRYEKCh2&#10;wQYMQ15AQ/YtDdMT16419XA+ddsVKXgQN7CZ89Pw7fensG7rdSxckbP8Qu8jjqyBgIAETuCWbYVB&#10;kCWsRBKZClmRiTn3J7CkIvdJcTYiATgecg97CUJkG1nymMiO4w1gIo7bifGJsB7yWvr+5T7Z9gxf&#10;U5JzuV/2J9vJ/XJO+7WyGU8LeJBIu3fvAbb60llinCcak0qWBCnbCUOfNJ3PBFCtKdRC8CAMhBtd&#10;MXhiryuVIYM7Rq1OWlWohr1GJYsWtXrH0UqbKuAkW1cuw+GMljTWNey1FOFx1rky7H2GXC+MQYhe&#10;SZILykBSwN3OnkU7XhzkwlCOVnhKn2poasttldeaUz/v0zUq48ZtrFh3EN9X7K188MWJ5u1PTbNg&#10;1ZMkmf4pFdMPvnLB9LnbcYP7LM43aaIetcSXAELAtKFh+hHw8PCsh8KZh4fBg+ZXbx7zIIyDLlWS&#10;PqbCbje4wWMDDgbmYTjBQ6dtO1F1QZACCQNOR6H62IX4psdilB1Ii+e0O5QkiTMLpX2+fmi8KRID&#10;ZLszMag5Yja+6UVDhzPpj0W2lDtJE+ebYVx+fH/38zi4xwNO4cfq/VUfhCVxYAlokOco4M4YcmAB&#10;5vwFXmif4ltW1n1Enr6MqasO87xO697uMrMnH+bBWvDgmot5KAg88JpTpd1wVeSSIpqwDc0IamQw&#10;3GEreuny+qiO3L2L3jdvkmHOxCD+PjgrS/UQGCf8wtSZulRByAAU5OfAO3cwiEtJjWiV2p9LGOYe&#10;Fy7AlbapdocPo9WOHUp6VGPGDFQePRo/DRiAsj164Bs6I33BngPdHUlYBluwCabu40uCExkS5+Hp&#10;+RR/ywt+6zYBDyJZlIRffuq/RzCZl2R/xrxUtLfXrAtT2dGlL0nwdx28g31H7mLeUiJ5gowz1wAx&#10;KwmOIdIcfQXDxlxFaNwDlcxLoj93cToGj7wEz723cS4V8D2RhW3et6FLl+Q53ofuYOvu2yr538rH&#10;Dp3Mwsjx17Bp5y21D2EpfI7xiz7yMqbMTgXjX713ed3RE69hyKgrCpQI8NABRO7/T/8/n6af6vPh&#10;Z1IYk/E0gQf9q30i8hy6Tt6JBr2ZCA1cp+lRzQAPmuOSYYiPagp9WJrxCPOQD3io7UxaWQEIOmNI&#10;UxsrQwIcBEyI3CM/8NCg5xLMXHvEqqpQGg/GTIMW3JKKT7F5Ti6dqlSwetLqzjUyEk3Xr0f1yZPx&#10;TadOmixJryLlUz2Syk9fDw8e15xWUulN6DlgiZrq+c93WpvMQLxGD3qZHF2ZGu3d+4KemgtCxq07&#10;8Nh0Ao36rNa02k8YPCipktixLt+L2/Q4L+xmLFWyqRTPhKqoJEQDCW40FyY2P2feZG/DdfS/bfjb&#10;sI+BlFwNuiNyPW0NvMEkJ/3xNEznF7ciXRzMg7uXKy94JnHQvf8ivPWJvUrqLQUEpjxP+hteoMTv&#10;0zJdsX1XQGEf+VP1+H1K3HYeiUb/WbvQiA3J9Xtogz9zGqYpW8o25dAbpnXmQWPvdGlsvsyDAg9c&#10;cn0R2VIe4KGG6nnQmqersHFa+pB08NC03yq0GbwWl1MEhtvmJqB0vL8/Gm6kbNjbWxVzpIfAKTAQ&#10;TgEBcORjLpQKdaWUtEtsLDrLionJXm6nTkGt6Ght8Xfn0FDlciT7kf2JBFVW4zVrUHMWTRVmzsQv&#10;w4bhJzog/dCnjyocCdv8fZcuykb1W14XhGH4xrDU705OjxU06OCiNIHDx7w+LaLN67N6swl4OHIi&#10;DgcPh+Ig3VhkHTgcjBOhlxUYWLz6Ov7zfjjadTyL5q31dQYnIrIwaUYK/vdRGFy6XkDr9kmcypqm&#10;kni3bhfh6n4enTqfV7/HMJGftSAV7QhCBgxLUmBkv99tbp+Oeo0SVU9Ftz5MMNyT0LzVGfz77XDF&#10;QLTpkIQvvozi/RfU7zv338LRoDvo2Okc+g5OQgfHcxg7JVmBnD6DLsPe+Ry69zmnHj8ecleBlvDT&#10;D3DYL4b/X0j2/6f/n0/TzwN8/8cDzyqGpUA5WNxZJCTE4zBR/SUmbQmcpnjtGj/IYn47cykVU1Yf&#10;VU4YTfpqIEJzWzJMmZZZD9mUskzTzWEe8gcPOq0ssiWdVqZsSez0cjMP+sk9D/Ag1noih8oLPAhw&#10;cB27CRdIhVtz8zUAh8edYFkKOvKio/XpoH1SUtCZF5P2+/ez6XkuKgwdquhl1cxmTDkXok/VwcMd&#10;I/Agx/gBq1oi36hG6YRUX2WYVn5WliLteJHbvM1ZEaMnbcS5p7BieoMORuv3haPT2G1oIhILJVnS&#10;ZUu5mAdD4qNZtWo9D1rfg0j6dFlfjmzJHOYhe3L0MtMmR4sdqzQBi5b/iXyvlY46R36hVUUpo8g9&#10;vfah7fgcblNkvT75gB7dclIfbCXV3q7nzqEVk7GtwcF5nlok8Z00Ywte/58GjG1n56oxegIaZL8C&#10;vBu0Gsu8INyaU1yxfq7YC6/bG0qb7e2o120xGlCG2ojDPpvIvJSHwIM2ZVobFJcDHjTHpXxkS4WB&#10;B9q2PgoecpiH+j2WKYZE5sHY6nZf5ETsIajB4kwdLjlP16a+XxL8mmQBxOa0Op2Lqk+ahGpsGq46&#10;YQKqsNegyrhxqEwHoopkCURq+suIEahAQCDn+PJDhqACl8iMfh44ED9x/cgpzgIWpKn5B85a+JFL&#10;firgIIssgwxtK+PujjJduyog8Z2bmwYmnhB4ELmsNEs7s9B1lnMintWb1eAhLP4+9uzzZWKaBP+Q&#10;i/APvgi/oPMIispQUqT5y9JR9scYsgtM7ljp11YKk9j7mDAtBRWrxuIKy0vzl19Ho2ZnVHX8x/Kx&#10;OBZ8D/5h97De86aSE9Wul4DxU5NxPv2++n3c1BSs3JCB5m3OKubg2zIxSCKI2LLrNj79PEol/u3t&#10;CRAckihaABxdz7M/IhlrttzEL1XikEgvbnlv35eLUfv/uWIsPPdkkvXQXjMgkrSkoVJ/IvQK/IIv&#10;qP/tqVz8XA7Tg3zf/uMQRuhZBA8SoJk8Oe4POA3nsVtZaWVzMhvaHgUPpJbFrjXby16f9ZAX81AA&#10;eGDjtNKk6rKlfMGD5oghSVZu8NCUjakCHpbvOGnV+UVgx3QmFaraWMyWAgl8f8ZJjdLJSkLIpH4A&#10;ae++aWnoePSo6l2QC49cPOTiIOyC6FSV+4UFzWwfkbaesWmTAgt53S5dTqX8aAfKVOqtAIJIOIwr&#10;qaILf/m9tnBiv4vXHus+I6s+YBs9Oe5cMoYv2K/AtcSH1vNgKXiQ2JDkR/OoL0y6JN71wjhMFuBg&#10;YnO0qIVluvMgC/XTxS0WbP1+jGNKYkziSYC3VIJrzZ6tEq53aTc5ZvnyfL9BWTQ6WL3hkJLiiZxP&#10;ZEWmsAmFbSO2sK8RlH9apgsmztyK5BSBgs/+7RptUH14rR0xfw/aDqKcyX0R6ndnP53Bcalxj4LA&#10;g0xm13seRBZr6HnIEzxodq3KbUmBBzouUSKbwzxo4KEp5Upth6xFaCx12za8CXgYtmcParIBud7C&#10;haoRue78+QpI1DEAiVpkC2oZg4mpU1GdS+xQqxJU6IBCwIRIUCv9f3vnHR5llbbx77/947u+cu26&#10;urvqru63us21K+oqTXpHOiprW1Cwu3ZdOxasa0MQREGw0FVICCVNWkhCEpIAaRAISUjoVdB9vvs+&#10;mTcOyUwyITMhzNznus6VyWTmfef95Zx5z32eBkFxLdxMKSg6PPusExUUFO08MVFHSFz14IO11odg&#10;4uGSFrQ8UDQwPWtHiBned3bsDZT7LIz/hBN8qDCIh+9taVKaW5DmYcHu4g+wmOcON3f06Y40fESp&#10;7YWdi5YIr2+Fn8XTY6thdSg3ZsF9/d1d7nXVcCNmMHWnrgXWEYv8j2bss0pY2/i3Cy7KtS49iqxz&#10;twIXiD35071OPNBa0a5joaXn/dvKcNxuPYstp9Bg7dhi703abTTW3XZHmb0KS8eCZYftl7/Ktq49&#10;i3COjfbg45VOPKzO+cF69im2Tt022pvv74Ig+aF2l967Ji+24mT7ydo7azcctGXJ6VEtHry5VFS2&#10;06XVG4xd1n7/mPZjoTjPJ9VfPLi4h2BuS6GLBxfUFtBtyScesLNUVzwMQJzD7WNn2baq5n3JsKj9&#10;E34LdC9/tbe7H+5Fi//x6ooDz3rg1VngooY+qxQI9FWlCXskzNo0R/f7+GO308TdIueKBOsCA9rY&#10;L/JZGEL1MQ2WZ3sSfGIba0wVOeyW15wFgpYIVuX9H7hZXN7xQXvqxc9sTyuqetvYtTT2d6acnJuY&#10;a/e+/rX1QupGujTU1nrw4nDqZFsKbHkIXTzUuiqhjsNhFC9rrFHqLYV/8z3IlPIoxCV31Tmu3LjG&#10;oiWS47k1H9u/+i3nF+cVXfpGw6WPVXApvOnGQaHtzaPfDRtm45G/vrG2ODHLBo54xU7F2G9uPQjO&#10;of86Y5jd88gkKyvHjl4MNqYdzkGg5WtTE+2GJz61rqPHW8+7ILZdnQfP8uCbQ7XpWoOJB9Z5qOu2&#10;9GOth0DioQ8s46xR1BuxGK98koT4wEDRL8f/j5F4GHmMO9RfcL+6ApaOmyCC0vLzjx/sSfTOMImH&#10;1YhNOGqoR3PMrnZNzMNuGzx8s+04jEBmiF+vM2aB4uGWUVttH+4WnnhgrMG4f+10IoOBzRdfusGJ&#10;kf6DNjlLAX1gP/58n8UnH3a/D4abEq0MV8CCwHiGt8bvsrN/m+vee+PNpc41isfneXjcGXP2W+/+&#10;JU5QrIJg4Os34LXj/rXDiYUqnOAqWErmxB10gdmNxQicDH/ndWXk740Z8cD5R5P80rQiVxSnL8y2&#10;g5AVgxU4netSJMWDS6XnH/MQXDzQtP3pwoxmfV0c5q4sFg+j8IV1T3GxyzbBBQUX649h4cWAMy68&#10;vN5Q1opgf/N/v/fYC4Ljbuej2GHhjicrc96LfgcK7ty6YoWNwM7UYPjE9psyxZmxaZqmSOBC/2K6&#10;HDFdHhY6Xpq847EuNCQuuAv0QQgLJ/4D9u49aNO/TLZeg1+wKzs/Yi+8OtOKN0WvyZmCdcKc1diV&#10;/AICGy58XpE4CoimigfnchE4aJoWhx7ISvX6xwnId954ATg3dyEQPoD/82AsiGmRoi/0vXCfvB9u&#10;OI+j4JInJDwxcUyml1ZmeWuSGPFlLPN36fPmG8UC59o9hYU2KjPThiMQsyfcRK7Bbixd+Rj/Q8Ht&#10;n3LyQlrrsPM6By6ooTRaB0bBksT6C3WtcI1ZGmixYOwERXdnuAOOnxxnu3aHz8c+lM/fWl+TiQXG&#10;9IXp9uwHcSgMN8l6jEFtlLuZ5rgmW9mPtR4aEQ++QnE1MQ/BxUMXBExTbHCzqu8DU+2z+Kywo4mU&#10;eOgYquWBMQ+0PNBtCYKZloc2AdyWIml5cJtdiG04B9a9K8eMsTmI1diDe26stIiLh0++2Gdn/TbH&#10;7ep36eH1IrglHXWL+dvv2mZ74FfERTzdjMogKp55sdq69ii0Lt2LnBWAmZK+XnzQuTX1H7TBxSpk&#10;rP/OPoSrEy0S5fDbGD9lj/XoU2B/R9zC5W02Gnfbb4VgeBNuUjw+z/PS6ztwrO/twccqECux0br3&#10;LrHJ0/e6oGmepzPO17NvgT3zUhWCpX90WzoZBEJDnzEWxYM3gat27Xe+qGNenouMRshqxIXSw365&#10;7J3lwVcB1EvX6qsAGlIqPbgt9WHKVv+doRDEwwB8llFjZ8Lq0LxYhwNYUNwwfbr1nIzq2Mg6cd2n&#10;n9qgL76woXPm2FAsnOkKxPzWNyxc6Bbzt61cabd++639fdUquxOig4HIzFzBzgA39jvYIQC4aOPP&#10;2/DaEYsX24glS1y/EY8H4hw8Vx+cl76u3WGe9vxZndsRvtTpc3oZvlS9Tl/UNijG08Z7Dn6pnpho&#10;joUh2HvPhd/pfCw+m9Iqt++2guLwmvibcv6Wfu2q3C325HikdIWovo4+2qw3UlvroSYbWX3Lw7GF&#10;4mrigeqLh6ZWjvaunQuTCRh3QzB2r0cfOm+eq/7Kscw4mJHp6TXBmBAUD1VVuUwstdm5cJCn0P2F&#10;sCcuXBrIViAuvPok3mekEK9rWaHop2DifL0B85fuIPQZp7835xPd+WozjAVJGEDxQJE+G4uaUBsX&#10;/C+8+qUTArTENS4abnXuToxtYAanqZ8lxqy1oTHG+5G8ICWjyD6Pz7D7xs2yAfdNhIgYD3e+d6z3&#10;ne+6ORTYbcl3f6kVD77NKV+V6bqWB088DHhoKu4xc6wI7orhbi7mAe5x4XZbakw8XO3FP5xg8XAe&#10;XGkZU0fR8CLugznYuIu1FlHxwEUrMyfFJR522Y7mLPyxZ67/t6Xn/2Ars793MQvpiDFgnANdkPi7&#10;ey12/2lVoJsQszPRnWnWNwdgMfje/c64BL6HQc3MurRsJWpHwFrQtkOBJa85iqDs791xeTyeJ21d&#10;TXrYDJx79oIDthCfi5YQfk6mjJ2fcMhm47zMssTPcbKLBu/zx7J48CZ0JXbVZsSvtTshIrjj3+e+&#10;yTULo+aKB5eutXHxwBuDv9tSHwTVTY9rntWB1/YdFkSPQxT0hgtQf3Tu8vfDgp4+qL0nTLBeWHTU&#10;+p5igc+FvvND9R77sli4ILe33nI+qQx060qfVAa6odMn1fNDpS9qO1gQrkZKPBfEhu5+4svcC2rj&#10;Asd1zycVQuIKX1AbXZTaMKCNAiLC4oFFepZgoanWMAHGICRlFNuT78dDRExDwCd8tP0TCviJ63p1&#10;UHxFFOuKBy8d65twVfouhMrR/p+QC5OPIWqHwOWMopcuOUzJSAExFL7EQ2DNGoKfw+bOdTvw7H+D&#10;qKUg5oKbGV6cqIBFjNVkH0d6X2bt8tyfvMV6XWuct+Pv/7OxfPWB3uMvXPzd+Gg9YOd7Htu/31kG&#10;H4JrFmuVUMRT1FMgDcBmAOebyyQDsU2BTTek85l6ktaFENNOUjxcBGExMympSVOAMUJTPl1ql7R7&#10;wNVkCCQgKC7+99fX22kQDR16PWkTYVmKlbiGJsEM8uJqbGplwSIx9atV9sC4mXbjox9Z55FvWqfb&#10;EGQ8itmVmAIc9xbWefDuLyGLh+ecC+0g1HaYNC8tHB+33jE4R19ERqQTKh4QF9eSlodLIcT/griG&#10;c1BLqD0sHU8i1qMYrrix2iIqHlwcBBb+XJjX7VzQ8m9eTQX/x95inu/xzw5EVyQ+5/8ePpe18Qe7&#10;4+5tdv8jFci6VO6sDBnrv3cZl7w6EXyPV9WaP3kcvtd/ge19Ru89Eg8nT7alUCdwOXb66Sr0yNvf&#10;WH8EsvW8G5ljkEXmmEJxIVoeWBCuptZDHfGAonE/pmqF2xKC2fharxAXxcsdL862rZVMsNq8doSL&#10;IlgCen8CqwoCI/vjpyciWCSnr09IuGA2iAkXzIZgSpf6LphgYGYMX1aMYwLZmB0DvT2D2fwD2lDR&#10;uTZDBtwoKCKuhpioJx58ZuWWEA9cNF2AxVMqdrDVQiPAmgtL0wrsqfHxNhABnr3v+RBuFr54IF8h&#10;xVDEQ22MAxaUh0IIjg706eLhfjcIguF6P/HghAIExDBYImhZo4AYwnSOKMQ0yNeZ1nEAdgL5k2KD&#10;AsMJi7Q0Jy5GYzwwZSRrhdDF7n4s3B9CNjl2ukQxjsB1CA7+zoV+Q3nqmYuer/O6i+9BLvp/YFFB&#10;90Ge4064FPL8t8GVj5YECgQGmbLTmtCGLhdelhhPVDPQE91LNel+NjH4ky4V3BldhHMfT0tMWWft&#10;ez7hBAQzJ7HTnem/zxhuF7d9wHoPGWvvTFjgaqioNY9ADhYfH85KtbETF9j9r3xhg+4fb11HvQEx&#10;8SrExBtw/XsdtVGYphUFST3Ldq3loaaukBcw3eVvz+H1b6BI6gwrRvxfpNoUjKueDJRuSsA0N6Ya&#10;CJg+xvLADEy4t/gHTB9jeQgkHiC2L/fNIVq+mzpnAlmxeS9hMPTvsBnVFvP0Wdxj8/D9FOst4uKh&#10;JRbgtBJkbvi3PfREheu0LPgLg5b4DK35HLI81J/mu+DjviJ7k30w81v725PTrM89E9Hhg3rfhzV1&#10;Hny1HmoyyviqTPul0vOqTNcXD2+4L/hg4oH5vykempthybsiiod/NkU8MK0erQ8QELRIeGn1nNWB&#10;X+xIL+esDnVS6zETBr/Ya9PrtXLxwIVTB+zcxqI5ubk3NdaGSFxTaG9NT7a7Xp4FkY1sKvdOtH5w&#10;s3Dzwr8OSh3LAytH92BWpSbEOAT6vHENiQdaICAKnGuezxLhcsKjDogTEhAOA7F7TxFBQU1rnMsI&#10;48sG0wcimiKbz1NoU3gMnIGsUzims274jk1xQsHiuf05KwgFDToFAP/mxArdBXEe1/GY5+mBGB8W&#10;ruI86oBFkEst6UsnSf9sl14SYtplicE49X53ljkugOpY545HPHCXtBOOnY60x8fbGPdzE/6fFBCn&#10;/PZvrlbDq0jvmpldbDuxe64WfgJVsJKvRR2Ouagn8+bUBBv1zCc24N53ICJes+6Idehy2yvW6WZk&#10;J0LvfBPqOrj6DjU1Hti73PSce83d4+bagcONJyg43iv46HjFA+4xzqrtu8f4Z1sKp3hgvYfjFQ+0&#10;2nH+0D2J95K+sLS/jO+UTCT8UKshEBXiwatKzSBsds/C0JoX9C352SQegk93mugLS6vs3c9TbMyL&#10;X9rwRz+27qNRyGrMexASvjzcteIBPqlOQKDWA4rwBLY8NCwe6Fd+BzIslcG3PhztpBQPWBw5tyXm&#10;4fYFUIc75oFf+NdgcZaJAFO14yPAKrrV8IGfuyzbHnhtrt38FGJcEOTJucGAT5enHr/X5Kh/32qE&#10;w9tIxwpXpRAqRzf0qRbA/WgQ3ZUCWR4aEg+IxXHiAWKA3QkI3+K+1q0PFjm3W+qzxjkx7Seka133&#10;sMjpXNcKBwF9LaxvHSGeKQo6Ip0kf7bHDik7d0m93hYLjtqOnPV87OWsr2uZCxj06efadzzFrrj4&#10;6QzRsraZC57tVbudheGN975CEgH4C6u1GAFmSdqBObilYqetyCqyhcnZNm7SAhv5z8k24pHxNvyB&#10;t63fGGz23DzW2l3/tF05+An765An7Krhz9qsxWuRpjpyH/WEigdfrYd6bkt+lofjEQ+8bzBWjvej&#10;qyDgx8CN9xtYC8vhXqh2LIGoEA8tuRA/Gc8l8RDatD+KL+pV6zbb2zMS7eE351pf5K/vNPJf1utO&#10;LJawMOp3dzDxAL/U2oDpH8WDsz6gQBxNynRt8oJSpy1ofqyDd0UnRDz4rA61ebiDuC3V5uH2Yh68&#10;bBgtIB64cOqKmIv1cE9Raz4BiuzN23baxNnL7bG359uIxz+2Lre/bT1G1wR6OlclZFV6A8LheF2V&#10;/D9lEjIrRVI8OJe+QO4WcOurtcohLohZwurGAtUWvYJrX2cvR70nKigsmKfeV/iKqYg9t4uWFg+s&#10;cDsAc7MSblRq0UWAMQd74S62aet2S01fb9O//tbemRZnz707y+557iN74f25Volq6JFs0SIeKBj+&#10;iLnCWAa6+d2CeT0dcYTpcG9UC05A4gFxGSejIGjKZ5Z4aPpXAPPhJ6cX2LSvV9t9L39pNzw6GQul&#10;t63nGHQEs/VycQ41wWyuUFxQ8YBCPhAPveCvOhCZbFjXobyZdR38r6bJMQ/hcFvyxEMdn1S3OPKL&#10;eTgR4sHFOjB9Hm4Eg/H5yk+C6uhNH50n9h0MsF6LYM8p81bYsyiyR+HQzSccDoaYjrWxK8jFTt9A&#10;X8zDDb6AaS842t+1qJ7bkmd58FkfglkeWoN48J8fLjjal27y8rrxD7DOHY/lQeKhsVEWnX8/cBB5&#10;8SNpcvBhC6d4uNZXJC5ktyVfMo6mWh4ugjvShbg/MIaBtRlYSJRF3e6E2+5EfN+kIMPgQcQtqTVO&#10;QOJB4uEY8VRQWGolJUWWitzgFQj4K4H7QHWML8CYGWN9SYUtXplvr0yOtxtR/GjogxOc21LXka/b&#10;tbeMg4/pq/BHfd1lufBiHmosDz+Kh36IdZgRl9n4rGzCK1qdePCl0qNbRtAKoLQ8INNSON2WmJLy&#10;PGaiwc2BC61e+BwLESB75GjkfH6b8G+K2pceQHzEBsyN1MxCO/TdkbBdZw6+cyImHhgD0UTLQ3e/&#10;LGThsjy0hHi4Dm5UFajBoiYC4SbQ6sWDzyX2fIiFPyF2gRtKvD+wmNvVcEm6FzFJExC3xIxJ+5D0&#10;QK1pBCIjHpDqlHEHzHbEAmzq4WHAIHAWzHNWh5IQO14ry0PTJkVDr2bxuV17D1gBAgkZ0Pb2p0vs&#10;kTdm2q1Pot7BHW9a2xvHWvsRNb3LrS8jA0ZNJowut42z0S/NCVusg/cZIy0eOvmyLh0TMN2Q5aGF&#10;xQMtDcy3/Xv4qV4DUfI4sn/Er14dU8V6wje6W8+RspFq9TrWeUDMQyDLA4ObawOmEdhcGzAdiuUh&#10;mHigVS6I21LI4gEuS6G6LUVaPHBXdQjcp3ahDoaaCISbQETFg8/tL2i2pUCWB1jsLoMoOJ8bSYxd&#10;wPg/e+hQJxQookchEQjFAu8Pm7Ex+j1qvqgdP4GIiAcucFPTttrs+Uk25+tU9TAxmDkv2ZYjlWLu&#10;xu2WnV/eYM/K22Y5G6qd0JB4OP4JEuo7S7ZW2ZKVefbhzCR7bfICe2kCcs8joK3X7ePs6mFPQ1S8&#10;aNOaWU060GdxMQ9IRRlyqtYmui21RvHA3SO6JtEtg48Hwq/8PSwm09avt53I7a928hMogJ/+TShC&#10;NQwuS00SD34pW4MGTMeIeKCgvg0B32oiEAkCFA89mHSA6VrZfdnMXDpwJCHo5V9DCLFD/okI6mZb&#10;que25Cce2iLZAOsKsabQVbBoXwnh0AZufpfD3egSxNFdjE2jixCrcB5EA8XDMMQfjUSyg7FIljAe&#10;aZ2T1q61Ldu3RwJBTB8zIuKBloY5Xyfb/Hlf2urVK2z5cix61ZvFYMWKFLw/xTIy0mzHju22dw8q&#10;Z+/eEaTvxPPVlr+hwHIKf7BcpCTOyN9ry5LT3eOG4iXkttT87wMGlx5FYazNZdWWV7jVVmYV2KLU&#10;HNsTgXzoFA9Po1jPMeLBl4YyYJ2HCIgHr8ZD3YDQoG5LTEPZRLcligSKBU8wXIH3P4KUm3HYRSrD&#10;LrVadBHYgiJqdyUm2lB/8eBLj+rVbwhoeWgN4oGZmEIImG6K5eF4Uk5SPNwMy6GaCESCwES4hXbB&#10;/aQ7voc7Qyx0gljojCQDXdA7wyWoE1z9OiGWoDN/Ig34tdj5vxYpWjsyfTHGZQckG2iPWId2WOy3&#10;RaKBv2LOXIU4tSsR5N8GsXOXwYp9KcTCFRQN+N3F0+G59vjZEb0TBMVonPMlzPkXkFltOqrPZyCz&#10;2DbES+2UtS0S//Jjjhkx8TBvwXInHHbu2oHKk+rNZVBeWWEV6BuQAWA/bqx79+213Xt2B+1Hjhy2&#10;DQWbLFviIeKT6ESfYAIW0BQP/b0ica1APLDidF3x0MbLthSieKBgoEvSWTA9M8itF24id2MHayp2&#10;pNchFueozM4neuhF7PyluPmPwWLgpBQPTN/aCsTDH+C2wVSTaiIQbgLMAJuA+iH/SkmxdxAf+RiC&#10;jf8B6+9dqLUyEvUQ2Edh5384MpoNhrgYDJExCBaJQRAZA1FjaAAExgAIjOvwfd4fY5R9BP7GfiME&#10;wWhYMkbDksH+HI75flyczUKRxdnoK3HeYrgdUSAcQpHGH7CBxq7WsgQiJh6+WrjSVq5ItV27d7Xs&#10;FUXp2baVb7MtW7dYXl6e7d69G4Jsp1UhqLBqR9UxvXoHnquusgP791lefpHEQ5SOB//LmgTz8cks&#10;HhjszNgFigVmwaBgcMFteG4YdnHHIk//DLhmycIQA4PZd4mbKR5gUZN4GF1TC6WJ1aWdpQ7z6Dls&#10;KKiJQEsROHjkiFXAdXQ75m81NjnzysstHVXWM5Eyu7bj9wyvoxhkOjaCMvF7BdY12/fscV2t9ROI&#10;iHhAcUT7Jn61rUlb6Ra4XOzuwYDgyfiTvytYJfTBQTeYiopyKysrs3XrcowCgZYMioSAvWq77du3&#10;x3LWbZR4CB3zSfvKD1uzeECNh7oFsC6Fy9GFWAydz2BnZEhiliRW9KRY6IbiPw9hh4rWhdScHAmG&#10;k3ZUNu+DVx06ZI9/+60Nxo5mbcxDILclVJkeMmuWDfEqTDNgmhWjg6VqRUVpV3E6ULalcAVM+wrI&#10;scZDQ3Uewu225FXFpfjmnKIo/wgB52oiIAIiEG4CkRMPi9IsNzfbVq5aab169bIePXrYBRdcYD17&#10;9nS/FxUhJVOIbSd22bfHcMBLjXiosG1IKZaVneVYVO+stkr85GP/zucqIR727N1la7PyJB5CHGMn&#10;88tas3hog6C2S5EF40IIhvMgGM7FouYSpMprh+c7ovrtdfBvZY7tSfBtz4BLHgtaHcbulVpsE9iD&#10;jabn4VM9CILhpBYPvqrTDPoMGhNEgY35UOvWF6DOQ0OWB+arP/eGG5zlri3eez38x1+GD3gudnSV&#10;sz6255GuXgQiRSBi4mHhknTLzERwL3bIDyKHLhe/HTp0QLBvze9cEIfaJsFv7kUE1sRqc+IB8Q50&#10;XcrKWmuVlZXO+lC5vdKqIBTYKSCqEDjK5yqqKhELsdMy1+ZKPMTAoHkHfqDt4RvadfJk647eE7uq&#10;PTFn2Huj92IWDPid9vLbWe3hy4TBCrrdsHhnJoyuCGrriiwVXRHY1gVBbcy0dC2C2pgJwxXvwaKk&#10;A1JRusrSCGxri53Va5AC72osjK5EIFsbWA0uxULoEmTC+AsyYPwZguFqZMbohtcMwvtvh4/rE9j1&#10;/RhWhWQU42Fwm5oIBCKwC4WaHoEvdQ9YFgYhveJQWCCG4Sf78PnzrTZVa2u3PIQiHjBfrghBPFwM&#10;yxy7FwvEmAa697GS+oixY521jhnHWqJAmEatCIhAbBOIiHjILzVbtGyt5WRnYge8xn+NQb60OPCE&#10;XsvKyrKbsWsyBmm2DsFMzTYeLgtbtsDvCW0afJ1ZrKxdu3bOauFZK+bj5sH3PY/FjNe4oOZz7MXF&#10;yE8aRY3iYTsEAgVERkaGlcECwd/L4cpEQUHXpR0QE+V4zOcqKsttJywTaWuyJB6iaBwEu5T1EI6z&#10;1q0zxj68kpRkj8JVYRRcOW6DCwfT6PWEcOjBrBiYW90RkNaNGTGwkO8C4eBlwugE0cBMGB1eecVl&#10;wmAWDJcJA4sSlw0DouEauGNcA+FwDUTD1VgUXYP+VwgHCohBEBu349gPwy3kUQRsT0GMwryVKy0l&#10;N9eyMB9LsHmw3zfHY+BfoktsJoHvEACZge/0LxAc+TISAvwdC+NB+N4fjNSLgyAYBqK2w0CM8cGs&#10;8dCa3ZYoHnxWh7bMGMM6KEgm8FcI7atgeautkOsvHlhEEUkFLoH4vhjxDufDonAeYoG8qrgUECMh&#10;8J/A3J6+eLHlYH7tPXCgmcT1dhEQAREInUDExMOS5BzLy82xvb6864x1oMsSrQ5sG3BTuAm+mYvx&#10;5TcDJtY78WXJ1r17d0tPT3ePBw4caCmI5n8MX7ojsMvCY3wNM/b92KnhIvoDLIhewMKGbdiwYbYC&#10;O7B876P4guZro6VRPFAgUDCkYYFYiuAjPmZ//c3X7aVXXrIpn0yxBx9+0IpLit3ztEYsX7FG4iFa&#10;BkGI13EYFZX3YJG+HWK9EkFrJbD0sa+AC8NSuAUlYbf/M8yRSfAn/2j5cpuMn+xT8HgcMlo8jsXY&#10;k1icPQYf8rcTEmwSxMhEZL2ZiODVCejvY77OgjtJEgL3CxAMV4heBGFQDtfCnTjnAewYH/TbIAjx&#10;Y+tlIhCUwAG4sW3D2KKYmIFx90/cE0bCze1m3AsGYbz2RYxDb9xD+qBfh1gH9oAxD8xC1tIxD3XF&#10;AzKGBRIPbe691+WqvxAufcxX/3vGAcHN70oIiY643/WHQB+H63KZxiAW9oCHqqdr0oiACJwoAhET&#10;D8tScyEQ8oKKh8zMTOvfv7+7brrcdOvWzT0eMmQIXHOy3GMKhvz8fCcuPJHwOW4UnTp1sulIBUbB&#10;QdHAdjd8PT+CuwZfy4DsaGoUD9UIPKer0krs5tKyQgtDORZteevz7Z777rFh1w+zlNQUF+9Qtq3M&#10;KvH3pJSVEg/RNBBa4Fo41rzeAqfTKUSgyQR+4PchNqHy8Z04E/eH8RDDT0LgPgyxezPSRQ6Gxa0b&#10;hEI3CIVuuCf0gKtcHzzu63X+juf70K3PK24F61zvMAdMt2PANMQD4x2Yo96zOrSBxeFiiIWLcc86&#10;H4Lh97AkXICfPfC6XhAJN8BV8AF8lndxLfMh6ouQKOOI0hI3eZzoDSIgApEjEBHxwArTid/m2caN&#10;+a4eAVtdy8NaVP0bMGCA+xuzCNGliY3PMR0pGy0TOci4QlHwLFwm2GZjp+myyy6zp/DFTLelZbhp&#10;sPFCnoYf9pP48h0LVwu6SUVLw3KuVjykYpd4I3aQGTxdCvcuWhkYRJ2YnOjiS0qRzpVuX2VlW2zJ&#10;slTLKvje8lQkLlqGgq5DBEQgAAEWS9wFi1s2NlRSYZmdjXvIe7CQvY/Nln9CVPwd941BcIPtCrHQ&#10;Hb0b4oC6YYHuOtz5utGdD/nnuyIWqNalD7FALG5Fl75OcBPqBLe+a+Ge19ErcIX7THtYvtvhPtQW&#10;96e2cOm72ufSR3e+K1HEisWtroCb0uVwU7oMouESuCf1wevvxDnvwLmewSbYFFrz4J5L9751SF1Z&#10;FWWbXxqwIiAC0UcgYuIhddUGKykurF3E0xrQvn17O+DzzVwHH21aGbiLTtek4cOHO7q3wLdzIXy2&#10;+TytEXwdA6ZHwYR7GC4RX2BX6R/4EqY71LdYSDMugo3iglmZeB6+j8HD0dQoDHaiZkZycrITV1vL&#10;ttqm0s22afMmZ2lgPAQf87nNW0ohLDZZ/KJEiYdoGgS6FhEQgSYT2Iv7xla4sRbAUpGFTZc4BBUv&#10;gMXiG8TjfAhX15cRn/MQYikeQzD2nbi/DIa4GIo+BALDK3A1GIv967DY7wNBUVvgCo+vY4ErCIy+&#10;EBcD8PNuWDXYX4RYeQtB3q8hTmMqKmUvhHVkLe5pmegscLUbm1sscvW9ils1+f+pN4iACJx4AhET&#10;D8vTCq10c0mtWKAl4BH4e1IAsLHOw1L4UPfr18+5HpXDd5ptF1I1MuiZz3fp0sXtuFMkUBAwToIf&#10;mJYI/p1uS8zexMZYh759+7rns5HJpSnZnE78v6HxT7BzF4QRKkrT0pKdk+2sDiWbSmwTdqr8u3sO&#10;BVdKNhXbNwsSJB4aR6tXiIAIxDABLuC/Q6zQd7gnHUJ8xT7cowL1rbg3ZeF7dzc2wPbByhGoM+aI&#10;3at4G233oRgeJrp0ERABPwIREQ+5cJNZlVFi5WWlduCgskCEY8SxUjddwJYsXWKZSNdK60IxgmBL&#10;6nT3HCwQRbD6zP86TuIhHPB1DBEQAREQAREQAREQAUcgYuIhbe1m1CPYZgcP1WRXUmseAaa83X9g&#10;vy1estgyEGxO96QimsDrdPccrA+FRQU276sFEg/Nw653i4AIiIAIiIAIiIAItITlYU2WxEM4R5on&#10;HhYhVd+aNWvgllRjXSgsLjqmF+F39oKCDTZrzlcSD+H8J+hYIiACIiACIiACIhDjBCJjeSgxy8jZ&#10;ajuqt7u6Doe/O6zeTAaMd6ALGIPJ16SvsS3IquQCpAP0zc4qUWBffDlP4iHGJ7guXwREQAREQARE&#10;QATCSSAi4mEdxMPa3G22Z1e1HT36HapHH1BvJoPDhw8iyPyIxcfH2ZQpH9nsWTNt5swvbVad7p6b&#10;9aV9/vl0+/iTTy2n6N9K1RrOGaNjiYAIiIAIiIAIiEAME4iYeFi3odrWbyiwgsLN6mFksDYrzxIW&#10;JyEN6zJblJAYtMcnLLWVaessF0KOAewZ+XttWXK6e7yuOHgvKCxFEHaRpSLveAVSCjIgmxmv1ERA&#10;BERABERABERABEQgMuLBtzjNKfrBVThWDx8DigEWfQu1UyjwPRIPmuwiIAIiIAIiIAIiIALNJRBR&#10;8dDQDrf+1rAFIJx8JB6aO030fhEQAREQAREQAREQARKQeGjAhSecC/gTeSyJB012ERABERABERAB&#10;ERCBcBAIk3hIMwZJ55eib1ZvbQzW4/+yduMhxTyEY8boGCIgAiIgAiIgAiIQwwTCIB5+sEWLky3p&#10;22xLXpGr3goZpOAzLU1eY0sSV7lYCQVMx/CM16WLgAiIgAiIgAiIQDMINFs8cCG6Zt0OW5m51Vap&#10;t1oG/P9k5O223EbctJRtqRmzSW8VAREQAREQAREQgSgnEBbx4DL/wF1JvXUzaCxNK4WgxEOUz3hd&#10;ngiIgAiIgAiIgAg0g0BYxMOJDAbWucObtUnioRmzSW8VAREQAREQAREQgSgnIPEQA9mWmiKwJB6i&#10;fMbr8kRABERABERABESgGQQkHiQejgmglnhoxmzSW0VABERABERABEQgyglIPEg8SDxE+STX5YmA&#10;CIiACIiACIhAuAhIPEg8SDyEazbpOCIgAiIgAiIgAiIQ5QQkHiQeJB6ifJLr8kRABERABERABEQg&#10;XAQkHiQeJB7CNZt0HBEQAREQAREQARGIcgISDxIPEg9RPsl1eSIgAiIgAiIgAiIQLgISDxIPEg/h&#10;mk06jgiIgAiIgAiIgAhEOQGJB4kHiYcon+S6PBEQAREQAREQAREIFwGJB4kHiYdwzSYdRwREQARE&#10;QAREQASinIDEg8SDxEOUT3JdngiIgAiIgAiIgAiEi4DEg8SDxEO4ZpOOIwIiIAIiIAIiIAJRTkDi&#10;QeJB4iHKJ7kuTwREQAREQAREQATCRUDiQeJB4iFcs0nHEQEREAEREAEREIEoJyDxIPEg8RDlk1yX&#10;JwIiIAIiIAIiIALhIiDxIPEg8RCu2aTjiIAIiIAIiIAIiECUE5B4kHiQeIjySa7LEwEREAEREAER&#10;EIFwEZB4kHiQeAjXbNJxREAEREAEREAERCDKCUg8SDxIPET5JNfliYAIiIAIiIAIiEC4CEg8SDxI&#10;PIRrNuk4IiACIiACIiACIhDlBCQeJB4kHqJ8kuvyREAEREAEREAERCBcBCQeJB4kHsI1m3QcERAB&#10;ERABERABEYhyAhIPEg8SD1E+yXV5IiACIiACIiACIhAuAhIPEg8SD+GaTTqOCIiACIiACIiACEQ5&#10;gSaJh/z89fbT0063s8/5ky1ZvsUKyuyYhec6LcRPeh4FhaVWUlJkqampVlFRgcclVl1dHeXTQJcn&#10;AiIgAiIgAiIgAiIQCoFg4iEvL8/+o26Li4u3n/3iDImHKBZJEg+hTBu9RgREQAREQAREQARik0Ag&#10;8XDKL860uLiF9cXDtGnT7Oe/PBPi4c+yPESpgJB4iM0vAl21CIiACIiACIiACIRCIJB4+Pmvfm2f&#10;fDK1vnjIyVknt6UoFQ2ey5nEQyjTRq8RAREQAREQAREQgdgkEMxtKTs7u754SElJkduSxENszhRd&#10;tQiIgAiIgAiIgAiIgAUSDz+D21JycnJ98fD008/Yqaf/xs4+V25L0RocLsuDvhVEQAREQAREQARE&#10;QASCEagrHs48+xw77fSz7Kmnng4Q8zD9U8U8yPKg2SQCIiACIiACIiACIhCjBILFPEydOq2+eIhf&#10;tMhOcdmWZHmQ5SFGZ4wuWwREQAREQAREQARimEDAbEtIqMSsrPVStS5cGCfxIMtDDE8XXboIiIAI&#10;iIAIiIAIxDaB4OIhLoDlIT7eJx5UJE6Wh9ieOLp6ERABERABERABEYhFAvXFwzl2yi9/bXPnza0v&#10;HhYlLFK2JVkeYnGe6JpFQAREQAREQAREQARAIFjA9PPPPx9APCxOkHiQeNDEEQEREAEREAEREAER&#10;iFECgcTDqb/6jX3wwQf1xUPCksUSDxIPMTpVdNkiIAIiIAIiIAIiIAIBYx5Q52Hp0qX1xcOSJUsl&#10;HiQeNGtEQAREQAREQAREQARilEA98YA6Dz9HzMOMzz6rLx6WJi6TeJB4iNGpossWAREQAREQAREQ&#10;AREIVmE6YfHi+uIhMTFR4kHiQbNGBERABERABERABEQgRgkEEw80MtSr85CUlCzxIPEQo1NFly0C&#10;IiACIiACIiACIhBMPCQmJQYQD8lJEg8SD5o1IiACIiACIiACIiACMUogmHhYBg+lepaHtDVp9tPT&#10;Trezz1GROBWJi9EZo8sWAREQAREQAREQgRgmEEg8/PS0M2zVqtWBKkz7isSd+2dbsnyLFZSZResi&#10;Olavq6Cw1EpKiiw1NdUqKirwuMR27NgRw1NEly4CIiACIiACIiACIuAROHr0qG3cuNEOHTpk8+fP&#10;tzPOOgeeSWdafPyi+uJhwYIFdsovzpDlIYpdl+qKh02bNjkRwQGiLgYaAxoDGgMaAxoDGgMaA7E9&#10;Bvbt21dHPPzOfgbLw/LlywMUiUtIkHiIYuFAa4u/eKisrLTNmzfbhg0b3CBRFwONAY0BjQGNAY0B&#10;jQGNAY0Brg3pvlRjeagRD5mZmfXFw9SpU1EE4kw7W25LUeuu5YmH5ORkKy8vN6rL3bt3q4uBxoDG&#10;gMaAxoDGgMaAxoDGQO0YOHLkiM2ePdvO9BWJ+yxQkbiUlFRlW4oFy0NxEYJeVhnreqxYsUJdDDQG&#10;NAY0BjQGNAY0BjQGNAaOGQOrV682CoazfvcHF/OQlJRU3/KweMkSiYcYEA+FhRutsLDQuSnRLKUu&#10;BhoDGgMaAxoDGgMaAxoDGgP+Y4BxsUywc/Y5f3T6ICEhQIXpRYh54B+ZqjVlzXYrrYaPPDIuqUcP&#10;g9ItlbZly2b0LepioDGgMaAxoDGgMaAxoDGgMRBwDFRVbbc0WB888RAw2xLFwymIefjN//3BPpu7&#10;GgJii0vZqh49DFJSV0NFpjglqS4GGgMaAxoDGgMaAxoDGgMaA4HGwOrVaTZnzhzogt8joVKQVK0U&#10;D6eefpYLmKaAOPvcPzkrhHq0MfijU5HqYqAxoDGgMaAxoDGgMaAxoDEQcAxAB5wF4UBdcOqvfhO4&#10;zkP8okX2k//8HycgaIGgC5N6tDHg/1VdDDQGNAY0BjQGNAY0BjQGNAYaHgPUA9QFP/nP/7a4uPj6&#10;AdMFBQW2aFFCTYcVQl0MNAY0BjQGNAY0BjQGNAY0BjQGYngM+LQBdcJ/qImACIiACIiACIiACIiA&#10;CIiACIiACIiACIiACIiACIiACIhA2An8P4h9rnpLNGgtAAAAAElFTkSuQmCCUEsBAi0AFAAGAAgA&#10;AAAhAFsV9k9iAQAAMgQAABMAAAAAAAAAAAAAAAAAAAAAAFtDb250ZW50X1R5cGVzXS54bWxQSwEC&#10;LQAUAAYACAAAACEAOP0h/9YAAACUAQAACwAAAAAAAAAAAAAAAACTAQAAX3JlbHMvLnJlbHNQSwEC&#10;LQAUAAYACAAAACEAyW6gllEQAADXXAAAFgAAAAAAAAAAAAAAAACSAgAAZHJzL2RpYWdyYW1zL2Rh&#10;dGExLnhtbFBLAQItABQABgAIAAAAIQB+sSa53AAAAEADAAAhAAAAAAAAAAAAAAAAABcTAABkcnMv&#10;ZGlhZ3JhbXMvX3JlbHMvZGF0YTEueG1sLnJlbHNQSwECLQAUAAYACAAAACEAZFzi6yUBAABmAgAA&#10;DgAAAAAAAAAAAAAAAAAyFAAAZHJzL2Uyb0RvYy54bWxQSwECLQAKAAAAAAAAACEAMVKA70RUAwBE&#10;VAMAFAAAAAAAAAAAAAAAAACDFQAAZHJzL21lZGlhL2ltYWdlNS5wbmdQSwECLQAUAAYACAAAACEA&#10;+B9HcvUAAADhAgAAGQAAAAAAAAAAAAAAAAD5aQMAZHJzL19yZWxzL2Uyb0RvYy54bWwucmVsc1BL&#10;AQItABQABgAIAAAAIQAtYUsQ2gAAAAYBAAAPAAAAAAAAAAAAAAAAACVrAwBkcnMvZG93bnJldi54&#10;bWxQSwECLQAKAAAAAAAAACEArEltM3teAwB7XgMAFAAAAAAAAAAAAAAAAAAsbAMAZHJzL21lZGlh&#10;L2ltYWdlMy5wbmdQSwECLQAKAAAAAAAAACEAufCraveFAgD3hQIAFAAAAAAAAAAAAAAAAADZygYA&#10;ZHJzL21lZGlhL2ltYWdlMi5wbmdQSwECLQAUAAYACAAAACEAxnEbI4gFAABpFwAAGAAAAAAAAAAA&#10;AAAAAAACUQkAZHJzL2RpYWdyYW1zL2xheW91dDEueG1sUEsBAi0AFAAGAAgAAAAhAACxLSPNAwAA&#10;D1EAABwAAAAAAAAAAAAAAAAAwFYJAGRycy9kaWFncmFtcy9xdWlja1N0eWxlMS54bWxQSwECLQAU&#10;AAYACAAAACEAQ3C1ohUEAADhQQAAGAAAAAAAAAAAAAAAAADHWgkAZHJzL2RpYWdyYW1zL2NvbG9y&#10;czEueG1sUEsBAi0ACgAAAAAAAAAhAN4awNQCOwIAAjsCABQAAAAAAAAAAAAAAAAAEl8JAGRycy9t&#10;ZWRpYS9pbWFnZTEucG5nUEsBAi0ACgAAAAAAAAAhAL4vne8juwMAI7sDABQAAAAAAAAAAAAAAAAA&#10;RpoLAGRycy9tZWRpYS9pbWFnZTQucG5nUEsFBgAAAAAPAA8A7QMAAJtVDwAAAA==&#10;">
            <v:imagedata r:id="rId87" o:title=""/>
            <o:lock v:ext="edit" aspectratio="f"/>
          </v:shape>
        </w:pict>
      </w:r>
    </w:p>
    <w:p w:rsidR="007F35D2" w:rsidRDefault="007F35D2" w:rsidP="00D76E82"/>
    <w:p w:rsidR="007F35D2" w:rsidRPr="000B1E83" w:rsidRDefault="007F35D2" w:rsidP="00D76E82">
      <w:pPr>
        <w:spacing w:line="360" w:lineRule="auto"/>
        <w:jc w:val="both"/>
        <w:rPr>
          <w:b/>
          <w:color w:val="4F81BD"/>
          <w:sz w:val="24"/>
          <w:szCs w:val="24"/>
        </w:rPr>
      </w:pPr>
      <w:r w:rsidRPr="000B1E83">
        <w:rPr>
          <w:b/>
          <w:color w:val="4F81BD"/>
          <w:sz w:val="24"/>
          <w:szCs w:val="24"/>
        </w:rPr>
        <w:t>Le premier onglet : Onglet Accueil </w:t>
      </w:r>
    </w:p>
    <w:p w:rsidR="007F35D2" w:rsidRDefault="007F35D2" w:rsidP="00DD5AAB">
      <w:pPr>
        <w:spacing w:line="360" w:lineRule="auto"/>
        <w:ind w:firstLine="708"/>
        <w:jc w:val="both"/>
      </w:pPr>
      <w:r>
        <w:t>Cet écran est le premier écran affiché après authentification. Il à pour but de permettre à l’utilisateur de voir d’un coup d’œil l’état global de l’entreprise grâce à une carte de France munie de repères graphiques.</w:t>
      </w:r>
    </w:p>
    <w:p w:rsidR="007F35D2" w:rsidRPr="000B1E83" w:rsidRDefault="007F35D2" w:rsidP="00D76E82">
      <w:pPr>
        <w:spacing w:line="360" w:lineRule="auto"/>
        <w:jc w:val="both"/>
        <w:rPr>
          <w:b/>
          <w:color w:val="4F81BD"/>
          <w:sz w:val="24"/>
          <w:szCs w:val="24"/>
        </w:rPr>
      </w:pPr>
      <w:r w:rsidRPr="000B1E83">
        <w:rPr>
          <w:b/>
          <w:color w:val="4F81BD"/>
          <w:sz w:val="24"/>
          <w:szCs w:val="24"/>
        </w:rPr>
        <w:t xml:space="preserve">Le </w:t>
      </w:r>
      <w:r>
        <w:rPr>
          <w:b/>
          <w:color w:val="4F81BD"/>
          <w:sz w:val="24"/>
          <w:szCs w:val="24"/>
        </w:rPr>
        <w:t>deuxième</w:t>
      </w:r>
      <w:r w:rsidRPr="000B1E83">
        <w:rPr>
          <w:b/>
          <w:color w:val="4F81BD"/>
          <w:sz w:val="24"/>
          <w:szCs w:val="24"/>
        </w:rPr>
        <w:t xml:space="preserve"> onglet : Onglet </w:t>
      </w:r>
      <w:r>
        <w:rPr>
          <w:b/>
          <w:color w:val="4F81BD"/>
          <w:sz w:val="24"/>
          <w:szCs w:val="24"/>
        </w:rPr>
        <w:t>Palmarès</w:t>
      </w:r>
      <w:r w:rsidRPr="000B1E83">
        <w:rPr>
          <w:b/>
          <w:color w:val="4F81BD"/>
          <w:sz w:val="24"/>
          <w:szCs w:val="24"/>
        </w:rPr>
        <w:t> </w:t>
      </w:r>
    </w:p>
    <w:p w:rsidR="007F35D2" w:rsidRDefault="007F35D2" w:rsidP="00DD5AAB">
      <w:pPr>
        <w:spacing w:line="360" w:lineRule="auto"/>
        <w:ind w:firstLine="708"/>
        <w:jc w:val="both"/>
      </w:pPr>
      <w:r>
        <w:t>Cet onglet permet de comparer les régions. On y trouve donc un classement des régions paramétrables selon les divers indicateurs.</w:t>
      </w:r>
    </w:p>
    <w:p w:rsidR="007F35D2" w:rsidRPr="000B1E83" w:rsidRDefault="007F35D2" w:rsidP="00D76E82">
      <w:pPr>
        <w:spacing w:line="360" w:lineRule="auto"/>
        <w:jc w:val="both"/>
        <w:rPr>
          <w:b/>
          <w:color w:val="4F81BD"/>
          <w:sz w:val="24"/>
          <w:szCs w:val="24"/>
        </w:rPr>
      </w:pPr>
      <w:r w:rsidRPr="000B1E83">
        <w:rPr>
          <w:b/>
          <w:color w:val="4F81BD"/>
          <w:sz w:val="24"/>
          <w:szCs w:val="24"/>
        </w:rPr>
        <w:t xml:space="preserve">Le </w:t>
      </w:r>
      <w:r>
        <w:rPr>
          <w:b/>
          <w:color w:val="4F81BD"/>
          <w:sz w:val="24"/>
          <w:szCs w:val="24"/>
        </w:rPr>
        <w:t>troisième</w:t>
      </w:r>
      <w:r w:rsidRPr="000B1E83">
        <w:rPr>
          <w:b/>
          <w:color w:val="4F81BD"/>
          <w:sz w:val="24"/>
          <w:szCs w:val="24"/>
        </w:rPr>
        <w:t xml:space="preserve"> onglet : Onglet </w:t>
      </w:r>
      <w:r>
        <w:rPr>
          <w:b/>
          <w:color w:val="4F81BD"/>
          <w:sz w:val="24"/>
          <w:szCs w:val="24"/>
        </w:rPr>
        <w:t>Historique</w:t>
      </w:r>
      <w:r w:rsidRPr="000B1E83">
        <w:rPr>
          <w:b/>
          <w:color w:val="4F81BD"/>
          <w:sz w:val="24"/>
          <w:szCs w:val="24"/>
        </w:rPr>
        <w:t> </w:t>
      </w:r>
    </w:p>
    <w:p w:rsidR="007F35D2" w:rsidRDefault="007F35D2" w:rsidP="00DD5AAB">
      <w:pPr>
        <w:spacing w:line="360" w:lineRule="auto"/>
        <w:ind w:firstLine="708"/>
        <w:jc w:val="both"/>
      </w:pPr>
      <w:r>
        <w:t>Alors que le Palmarès à pour but de comparer les régions, l’Historique permet de faire de même selon l’axe temporel. On peut y comparer les indicateurs du mois en cours avec les chiffres de l’année précédente par exemple.</w:t>
      </w:r>
    </w:p>
    <w:p w:rsidR="007F35D2" w:rsidRPr="000B1E83" w:rsidRDefault="007F35D2" w:rsidP="00D76E82">
      <w:pPr>
        <w:spacing w:line="360" w:lineRule="auto"/>
        <w:jc w:val="both"/>
        <w:rPr>
          <w:b/>
          <w:color w:val="4F81BD"/>
          <w:sz w:val="24"/>
          <w:szCs w:val="24"/>
        </w:rPr>
      </w:pPr>
      <w:r w:rsidRPr="000B1E83">
        <w:rPr>
          <w:b/>
          <w:color w:val="4F81BD"/>
          <w:sz w:val="24"/>
          <w:szCs w:val="24"/>
        </w:rPr>
        <w:t xml:space="preserve">Le </w:t>
      </w:r>
      <w:r>
        <w:rPr>
          <w:b/>
          <w:color w:val="4F81BD"/>
          <w:sz w:val="24"/>
          <w:szCs w:val="24"/>
        </w:rPr>
        <w:t>quatrième</w:t>
      </w:r>
      <w:r w:rsidRPr="000B1E83">
        <w:rPr>
          <w:b/>
          <w:color w:val="4F81BD"/>
          <w:sz w:val="24"/>
          <w:szCs w:val="24"/>
        </w:rPr>
        <w:t xml:space="preserve"> onglet : Onglet </w:t>
      </w:r>
      <w:r>
        <w:rPr>
          <w:b/>
          <w:color w:val="4F81BD"/>
          <w:sz w:val="24"/>
          <w:szCs w:val="24"/>
        </w:rPr>
        <w:t>Détail</w:t>
      </w:r>
      <w:r w:rsidRPr="000B1E83">
        <w:rPr>
          <w:b/>
          <w:color w:val="4F81BD"/>
          <w:sz w:val="24"/>
          <w:szCs w:val="24"/>
        </w:rPr>
        <w:t> </w:t>
      </w:r>
    </w:p>
    <w:p w:rsidR="007F35D2" w:rsidRDefault="007F35D2" w:rsidP="00DD5AAB">
      <w:pPr>
        <w:spacing w:line="360" w:lineRule="auto"/>
        <w:ind w:firstLine="708"/>
        <w:jc w:val="both"/>
      </w:pPr>
      <w:r>
        <w:t xml:space="preserve">Un tableau complet qui affiche toutes les informations de la période voulue. </w:t>
      </w:r>
    </w:p>
    <w:p w:rsidR="007F35D2" w:rsidRPr="000B1E83" w:rsidRDefault="007F35D2" w:rsidP="00D76E82">
      <w:pPr>
        <w:spacing w:line="360" w:lineRule="auto"/>
        <w:jc w:val="both"/>
        <w:rPr>
          <w:b/>
          <w:color w:val="4F81BD"/>
          <w:sz w:val="24"/>
          <w:szCs w:val="24"/>
        </w:rPr>
      </w:pPr>
      <w:r w:rsidRPr="000B1E83">
        <w:rPr>
          <w:b/>
          <w:color w:val="4F81BD"/>
          <w:sz w:val="24"/>
          <w:szCs w:val="24"/>
        </w:rPr>
        <w:t xml:space="preserve">Le </w:t>
      </w:r>
      <w:r>
        <w:rPr>
          <w:b/>
          <w:color w:val="4F81BD"/>
          <w:sz w:val="24"/>
          <w:szCs w:val="24"/>
        </w:rPr>
        <w:t>cinquième</w:t>
      </w:r>
      <w:r w:rsidRPr="000B1E83">
        <w:rPr>
          <w:b/>
          <w:color w:val="4F81BD"/>
          <w:sz w:val="24"/>
          <w:szCs w:val="24"/>
        </w:rPr>
        <w:t xml:space="preserve"> onglet : Onglet </w:t>
      </w:r>
      <w:r>
        <w:rPr>
          <w:b/>
          <w:color w:val="4F81BD"/>
          <w:sz w:val="24"/>
          <w:szCs w:val="24"/>
        </w:rPr>
        <w:t>Etude</w:t>
      </w:r>
      <w:r w:rsidRPr="000B1E83">
        <w:rPr>
          <w:b/>
          <w:color w:val="4F81BD"/>
          <w:sz w:val="24"/>
          <w:szCs w:val="24"/>
        </w:rPr>
        <w:t> </w:t>
      </w:r>
    </w:p>
    <w:p w:rsidR="007F35D2" w:rsidRPr="00983AED" w:rsidRDefault="007F35D2" w:rsidP="00DD5AAB">
      <w:pPr>
        <w:spacing w:line="360" w:lineRule="auto"/>
        <w:ind w:firstLine="708"/>
        <w:jc w:val="both"/>
      </w:pPr>
      <w:r>
        <w:t>Cet onglet permet au directeur commercial de soumettre une demande d’étude aux chefs de produits par le biais d’un formulaire.</w:t>
      </w:r>
    </w:p>
    <w:p w:rsidR="007F35D2" w:rsidRDefault="007F35D2" w:rsidP="00D76E82">
      <w:pPr>
        <w:rPr>
          <w:rFonts w:ascii="Cambria" w:hAnsi="Cambria"/>
          <w:b/>
          <w:bCs/>
          <w:color w:val="4F81BD"/>
        </w:rPr>
      </w:pPr>
    </w:p>
    <w:p w:rsidR="007F35D2" w:rsidRDefault="007F35D2" w:rsidP="00D76E82">
      <w:pPr>
        <w:pStyle w:val="Heading4"/>
        <w:numPr>
          <w:numberingChange w:id="298" w:author="RBABE" w:date="2010-09-08T10:28:00Z" w:original="%1:2:2:."/>
        </w:numPr>
      </w:pPr>
      <w:r>
        <w:t>Scénario détaillé</w:t>
      </w:r>
    </w:p>
    <w:p w:rsidR="007F35D2" w:rsidRPr="00D76E82" w:rsidRDefault="007F35D2" w:rsidP="002601E0">
      <w:pPr>
        <w:ind w:firstLine="708"/>
      </w:pPr>
      <w:r w:rsidRPr="002601E0">
        <w:rPr>
          <w:rFonts w:ascii="Cambria" w:hAnsi="Cambria"/>
          <w:b/>
          <w:color w:val="1F497D"/>
          <w:sz w:val="28"/>
          <w:szCs w:val="28"/>
        </w:rPr>
        <w:t>Accueil</w:t>
      </w:r>
    </w:p>
    <w:p w:rsidR="007F35D2" w:rsidRDefault="007F35D2" w:rsidP="00D76E82">
      <w:pPr>
        <w:tabs>
          <w:tab w:val="left" w:pos="3119"/>
        </w:tabs>
      </w:pPr>
      <w:r>
        <w:rPr>
          <w:noProof/>
          <w:lang w:eastAsia="fr-FR"/>
        </w:rPr>
        <w:pict>
          <v:shape id="_x0000_s1304" type="#_x0000_t202" style="position:absolute;margin-left:345.6pt;margin-top:173.8pt;width:162.75pt;height:36.75pt;z-index:251644928" strokecolor="#1f497d">
            <v:textbox style="mso-next-textbox:#_x0000_s1304">
              <w:txbxContent>
                <w:p w:rsidR="007F35D2" w:rsidRDefault="007F35D2" w:rsidP="00D76E82">
                  <w:r>
                    <w:t>Légende affichée au survol de la région</w:t>
                  </w:r>
                </w:p>
              </w:txbxContent>
            </v:textbox>
          </v:shape>
        </w:pict>
      </w:r>
      <w:r>
        <w:rPr>
          <w:noProof/>
          <w:lang w:eastAsia="fr-FR"/>
        </w:rPr>
        <w:pict>
          <v:shape id="_x0000_s1305" type="#_x0000_t32" style="position:absolute;margin-left:305pt;margin-top:189.1pt;width:87.85pt;height:0;z-index:251639808" o:connectortype="straight"/>
        </w:pict>
      </w:r>
      <w:r>
        <w:rPr>
          <w:noProof/>
          <w:lang w:eastAsia="fr-FR"/>
        </w:rPr>
        <w:pict>
          <v:roundrect id="_x0000_s1306" style="position:absolute;margin-left:222.7pt;margin-top:168.35pt;width:82.3pt;height:27.6pt;z-index:251636736" arcsize="10923f" filled="f"/>
        </w:pict>
      </w:r>
      <w:r>
        <w:rPr>
          <w:noProof/>
          <w:lang w:eastAsia="fr-FR"/>
        </w:rPr>
        <w:pict>
          <v:shape id="_x0000_s1307" type="#_x0000_t202" style="position:absolute;margin-left:345.6pt;margin-top:123.95pt;width:162.75pt;height:36.75pt;z-index:251643904" strokecolor="#1f497d">
            <v:textbox style="mso-next-textbox:#_x0000_s1307">
              <w:txbxContent>
                <w:p w:rsidR="007F35D2" w:rsidRDefault="007F35D2" w:rsidP="00D76E82">
                  <w:r>
                    <w:t>Carte de France divisée en régions</w:t>
                  </w:r>
                </w:p>
              </w:txbxContent>
            </v:textbox>
          </v:shape>
        </w:pict>
      </w:r>
      <w:r>
        <w:rPr>
          <w:noProof/>
          <w:lang w:eastAsia="fr-FR"/>
        </w:rPr>
        <w:pict>
          <v:shape id="_x0000_s1308" type="#_x0000_t202" style="position:absolute;margin-left:345.6pt;margin-top:30.05pt;width:162.75pt;height:36.75pt;z-index:251642880" strokecolor="#1f497d">
            <v:textbox style="mso-next-textbox:#_x0000_s1308">
              <w:txbxContent>
                <w:p w:rsidR="007F35D2" w:rsidRDefault="007F35D2" w:rsidP="00D76E82">
                  <w:r>
                    <w:t>Nom du tableau visualisé</w:t>
                  </w:r>
                </w:p>
              </w:txbxContent>
            </v:textbox>
          </v:shape>
        </w:pict>
      </w:r>
      <w:r>
        <w:rPr>
          <w:noProof/>
          <w:lang w:eastAsia="fr-FR"/>
        </w:rPr>
        <w:pict>
          <v:shape id="_x0000_s1309" type="#_x0000_t202" style="position:absolute;margin-left:345.6pt;margin-top:73.2pt;width:162.75pt;height:36.75pt;z-index:251641856" strokecolor="#1f497d">
            <v:textbox style="mso-next-textbox:#_x0000_s1309">
              <w:txbxContent>
                <w:p w:rsidR="007F35D2" w:rsidRDefault="007F35D2" w:rsidP="00D76E82">
                  <w:r>
                    <w:t>Filtres indiquant les critères de construction du tableau</w:t>
                  </w:r>
                </w:p>
              </w:txbxContent>
            </v:textbox>
          </v:shape>
        </w:pict>
      </w:r>
      <w:r>
        <w:rPr>
          <w:noProof/>
          <w:lang w:eastAsia="fr-FR"/>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0" type="#_x0000_t34" style="position:absolute;margin-left:286.9pt;margin-top:68.95pt;width:103.4pt;height:21pt;z-index:251640832" o:connectortype="elbow" adj="5348,-211166,-74733"/>
        </w:pict>
      </w:r>
      <w:r>
        <w:rPr>
          <w:noProof/>
          <w:lang w:eastAsia="fr-FR"/>
        </w:rPr>
        <w:pict>
          <v:shape id="_x0000_s1311" type="#_x0000_t32" style="position:absolute;margin-left:231.3pt;margin-top:142.2pt;width:161.55pt;height:1.75pt;flip:y;z-index:251638784" o:connectortype="straight"/>
        </w:pict>
      </w:r>
      <w:r>
        <w:rPr>
          <w:noProof/>
          <w:lang w:eastAsia="fr-FR"/>
        </w:rPr>
        <w:pict>
          <v:shape id="_x0000_s1312" type="#_x0000_t32" style="position:absolute;margin-left:274.9pt;margin-top:62.5pt;width:115.4pt;height:0;z-index:251637760" o:connectortype="straight"/>
        </w:pict>
      </w:r>
      <w:r>
        <w:rPr>
          <w:noProof/>
          <w:lang w:eastAsia="fr-FR"/>
        </w:rPr>
        <w:pict>
          <v:roundrect id="_x0000_s1313" style="position:absolute;margin-left:77pt;margin-top:76.2pt;width:154.3pt;height:163.75pt;z-index:251635712" arcsize="10923f" filled="f"/>
        </w:pict>
      </w:r>
      <w:r>
        <w:rPr>
          <w:noProof/>
          <w:lang w:eastAsia="fr-FR"/>
        </w:rPr>
        <w:pict>
          <v:roundrect id="_x0000_s1314" style="position:absolute;margin-left:142.15pt;margin-top:66.8pt;width:144.75pt;height:6.4pt;z-index:251634688" arcsize="10923f" filled="f"/>
        </w:pict>
      </w:r>
      <w:r>
        <w:rPr>
          <w:noProof/>
          <w:lang w:eastAsia="fr-FR"/>
        </w:rPr>
        <w:pict>
          <v:roundrect id="_x0000_s1315" style="position:absolute;margin-left:97.4pt;margin-top:59.65pt;width:177.5pt;height:7.15pt;z-index:251633664" arcsize="10923f" filled="f"/>
        </w:pict>
      </w:r>
      <w:r>
        <w:rPr>
          <w:noProof/>
          <w:lang w:eastAsia="fr-FR"/>
        </w:rPr>
        <w:pict>
          <v:shape id="_x0000_i1169" type="#_x0000_t75" alt="01.bmp" style="width:329.25pt;height:239.25pt;visibility:visible">
            <v:imagedata r:id="rId88" o:title=""/>
          </v:shape>
        </w:pict>
      </w:r>
    </w:p>
    <w:p w:rsidR="007F35D2" w:rsidRPr="00223AED" w:rsidRDefault="007F35D2" w:rsidP="00DD5AAB">
      <w:pPr>
        <w:pStyle w:val="Figure"/>
      </w:pPr>
      <w:r>
        <w:t>Maquette DC 1</w:t>
      </w:r>
      <w:r w:rsidRPr="00223AED">
        <w:t xml:space="preserve"> : </w:t>
      </w:r>
      <w:r>
        <w:t>Onglet Accueil</w:t>
      </w:r>
    </w:p>
    <w:p w:rsidR="007F35D2" w:rsidRDefault="007F35D2" w:rsidP="00DD5AAB">
      <w:pPr>
        <w:spacing w:line="360" w:lineRule="auto"/>
        <w:ind w:firstLine="708"/>
        <w:jc w:val="both"/>
      </w:pPr>
      <w:r>
        <w:t>Nous ne reviendrons pas sur le menu de gauche et le bandeau qui sont semblables aux tableaux des autres profils.</w:t>
      </w:r>
    </w:p>
    <w:p w:rsidR="007F35D2" w:rsidRPr="00625ED0" w:rsidRDefault="007F35D2" w:rsidP="00625ED0">
      <w:pPr>
        <w:spacing w:line="360" w:lineRule="auto"/>
        <w:ind w:firstLine="708"/>
        <w:jc w:val="both"/>
      </w:pPr>
      <w:r w:rsidRPr="00625ED0">
        <w:t>L’image que vous pouvez voir sur la figure DC1 ci-dessus est le premier écran que le directeur commercial voit après s’être authentifié. Elle présente une carte de France divisée en régions, sur lesquelles on a placé des cercles représentatifs du chiffre d’affaires du mois précédent pour chacune des régions et pour tous les produits. D’une manière générale, les filtres par défaut sont toujours le mois précédent (dernier dont on a les chiffres) pour toutes les familles et enseignes.</w:t>
      </w:r>
    </w:p>
    <w:p w:rsidR="007F35D2" w:rsidRDefault="007F35D2" w:rsidP="00DD5AAB">
      <w:pPr>
        <w:spacing w:line="360" w:lineRule="auto"/>
        <w:ind w:firstLine="708"/>
        <w:jc w:val="both"/>
      </w:pPr>
      <w:r>
        <w:t xml:space="preserve">Les couleurs des régions sont fixées et nous les retrouvons tout au long des écrans, ainsi que pour les autres profils. </w:t>
      </w:r>
    </w:p>
    <w:p w:rsidR="007F35D2" w:rsidRPr="00625ED0" w:rsidRDefault="007F35D2" w:rsidP="00625ED0">
      <w:pPr>
        <w:spacing w:line="360" w:lineRule="auto"/>
        <w:ind w:firstLine="708"/>
        <w:jc w:val="both"/>
      </w:pPr>
      <w:r w:rsidRPr="00625ED0">
        <w:t>Revenons plus précisément sur le système de cercles. Par défaut ils représentent le chiffre d’affaires réalisé de la région, mais en utilisant les filtres de gauche, on peut changer sa signification et afficher les ventes ou la marge brute sur une période particulière. Les cercles sont placés au centre de la région qu’ils symbolisent et ont un diamètre proportionnel au chiffre réalisé par celle-ci. La couleur du cercle est rouge ou vert, selon que l’écart entre le chiffre d’affaires (ou tout autre indicateur) réalisé et le chiffre d’affaires objectif est respectivement négatif ou positif.   Ainsi le directeur commercial voir en un coup d’œil les régions n’ayant pas atteint leurs objectifs pour enquêter plus précisément sur celles-ci.</w:t>
      </w:r>
    </w:p>
    <w:p w:rsidR="007F35D2" w:rsidRDefault="007F35D2" w:rsidP="00DD5AAB">
      <w:pPr>
        <w:spacing w:line="360" w:lineRule="auto"/>
        <w:ind w:firstLine="708"/>
        <w:jc w:val="both"/>
      </w:pPr>
      <w:r>
        <w:t>En survolant avec la souris une région sur la carte, une légende s’affiche à droite avec le libellé de cette région et son chiffre exact.</w:t>
      </w:r>
    </w:p>
    <w:p w:rsidR="007F35D2" w:rsidRPr="00625ED0" w:rsidRDefault="007F35D2" w:rsidP="00625ED0">
      <w:pPr>
        <w:spacing w:line="360" w:lineRule="auto"/>
        <w:ind w:firstLine="708"/>
        <w:jc w:val="both"/>
      </w:pPr>
      <w:r w:rsidRPr="00625ED0">
        <w:t xml:space="preserve">Le directeur commercial ne peut pas zoomer à l’intérieur des régions mais il peut reculer jusqu’au niveau continental (Europe) ou même mondial. Au niveau Europe par exemple, la carte affichée sera celle du continent et les régions seront remplacées par les pays possédant des magasins Darties. Mis à part cela, l’interface fonctionnera de manière semblable. En cliquant sur un pays dans la carte Europe nous zoomons sur la carte nationale correspondante comme celle de </w:t>
      </w:r>
      <w:smartTag w:uri="urn:schemas-microsoft-com:office:smarttags" w:element="PersonName">
        <w:smartTagPr>
          <w:attr w:name="ProductID" w:val="la France."/>
        </w:smartTagPr>
        <w:r w:rsidRPr="00625ED0">
          <w:t>la France.</w:t>
        </w:r>
      </w:smartTag>
    </w:p>
    <w:p w:rsidR="007F35D2" w:rsidRPr="00625ED0" w:rsidRDefault="007F35D2" w:rsidP="00625ED0">
      <w:pPr>
        <w:spacing w:line="360" w:lineRule="auto"/>
        <w:ind w:firstLine="708"/>
        <w:jc w:val="both"/>
      </w:pPr>
      <w:r w:rsidRPr="00625ED0">
        <w:t>On peut le voir sur la gauche de la figure, il est possible de préciser un certains nombre de filtres comme dans les autres écrans. Notons qu’ici il est impossible de sélectionner une caractéristiques (objectif, réalisé), seul le réalisé étant affiché en légende, l’écart apparaît sous la forme simplifiée de code couleurs sur la carte.</w:t>
      </w:r>
    </w:p>
    <w:p w:rsidR="007F35D2" w:rsidRPr="00625ED0" w:rsidRDefault="007F35D2" w:rsidP="00625ED0">
      <w:pPr>
        <w:spacing w:line="360" w:lineRule="auto"/>
        <w:ind w:firstLine="624"/>
        <w:jc w:val="both"/>
      </w:pPr>
      <w:r w:rsidRPr="00625ED0">
        <w:t xml:space="preserve">En résumé cet écran permet à l’utilisateur d’avoir une vue globale et rapide de la situation à un moment donné, le plus souvent le mois le plus récent, pour déterminer les régions qui nécessitent une attention plus détaillée. Avec l’évolution de l’entreprise hors France, cela permettra d’avoir le même type d’informations au niveau des pays, voire des continents. </w:t>
      </w:r>
    </w:p>
    <w:p w:rsidR="007F35D2" w:rsidRDefault="007F35D2" w:rsidP="00D76E82">
      <w:pPr>
        <w:rPr>
          <w:rFonts w:ascii="Cambria" w:hAnsi="Cambria"/>
          <w:b/>
          <w:bCs/>
          <w:color w:val="4F81BD"/>
        </w:rPr>
      </w:pPr>
    </w:p>
    <w:p w:rsidR="007F35D2" w:rsidRPr="002601E0" w:rsidRDefault="007F35D2" w:rsidP="00C71A1F">
      <w:pPr>
        <w:ind w:firstLine="624"/>
        <w:rPr>
          <w:rFonts w:ascii="Cambria" w:hAnsi="Cambria"/>
          <w:b/>
          <w:color w:val="1F497D"/>
          <w:sz w:val="28"/>
          <w:szCs w:val="28"/>
        </w:rPr>
      </w:pPr>
      <w:r w:rsidRPr="002601E0">
        <w:rPr>
          <w:rFonts w:ascii="Cambria" w:hAnsi="Cambria"/>
          <w:b/>
          <w:color w:val="1F497D"/>
          <w:sz w:val="28"/>
          <w:szCs w:val="28"/>
        </w:rPr>
        <w:t>Palmarès</w:t>
      </w:r>
    </w:p>
    <w:p w:rsidR="007F35D2" w:rsidRDefault="007F35D2" w:rsidP="00DD5AAB">
      <w:r>
        <w:rPr>
          <w:noProof/>
          <w:lang w:eastAsia="fr-FR"/>
        </w:rPr>
        <w:pict>
          <v:roundrect id="_x0000_s1316" style="position:absolute;margin-left:306.55pt;margin-top:228pt;width:28.65pt;height:25.35pt;z-index:251649024" arcsize="10923f" filled="f"/>
        </w:pict>
      </w:r>
      <w:r>
        <w:rPr>
          <w:noProof/>
          <w:lang w:eastAsia="fr-FR"/>
        </w:rPr>
        <w:pict>
          <v:roundrect id="_x0000_s1317" style="position:absolute;margin-left:60.5pt;margin-top:85.8pt;width:268.2pt;height:66.5pt;z-index:251645952" arcsize="10923f" filled="f"/>
        </w:pict>
      </w:r>
      <w:r>
        <w:rPr>
          <w:noProof/>
          <w:lang w:eastAsia="fr-FR"/>
        </w:rPr>
        <w:pict>
          <v:shape id="_x0000_s1318" type="#_x0000_t34" style="position:absolute;margin-left:335.2pt;margin-top:234.75pt;width:27.15pt;height:10.3pt;flip:y;z-index:251651072" o:connectortype="elbow" adj="10780,693612,-323045"/>
        </w:pict>
      </w:r>
      <w:r>
        <w:rPr>
          <w:noProof/>
          <w:lang w:eastAsia="fr-FR"/>
        </w:rPr>
        <w:pict>
          <v:shape id="_x0000_s1319" type="#_x0000_t202" style="position:absolute;margin-left:362.35pt;margin-top:222.1pt;width:130.95pt;height:30.9pt;z-index:251650048" strokecolor="#1f497d">
            <v:textbox style="mso-next-textbox:#_x0000_s1319">
              <w:txbxContent>
                <w:p w:rsidR="007F35D2" w:rsidRDefault="007F35D2" w:rsidP="00D76E82">
                  <w:r>
                    <w:t>Mode graphique/tableau</w:t>
                  </w:r>
                </w:p>
              </w:txbxContent>
            </v:textbox>
          </v:shape>
        </w:pict>
      </w:r>
      <w:r>
        <w:rPr>
          <w:noProof/>
          <w:lang w:eastAsia="fr-FR"/>
        </w:rPr>
        <w:pict>
          <v:shape id="_x0000_s1320" type="#_x0000_t202" style="position:absolute;margin-left:349.7pt;margin-top:101.05pt;width:162.75pt;height:36.75pt;z-index:251648000" strokecolor="#1f497d">
            <v:textbox style="mso-next-textbox:#_x0000_s1320">
              <w:txbxContent>
                <w:p w:rsidR="007F35D2" w:rsidRDefault="007F35D2" w:rsidP="00D76E82">
                  <w:r>
                    <w:t>Classement des régions</w:t>
                  </w:r>
                </w:p>
              </w:txbxContent>
            </v:textbox>
          </v:shape>
        </w:pict>
      </w:r>
      <w:r>
        <w:rPr>
          <w:noProof/>
          <w:lang w:eastAsia="fr-FR"/>
        </w:rPr>
        <w:pict>
          <v:shape id="_x0000_s1321" type="#_x0000_t32" style="position:absolute;margin-left:328.7pt;margin-top:122.4pt;width:40.35pt;height:0;z-index:251646976" o:connectortype="straight"/>
        </w:pict>
      </w:r>
      <w:r>
        <w:rPr>
          <w:noProof/>
          <w:lang w:eastAsia="fr-FR"/>
        </w:rPr>
        <w:pict>
          <v:shape id="_x0000_i1170" type="#_x0000_t75" style="width:335.25pt;height:252pt;visibility:visible">
            <v:imagedata r:id="rId89" o:title=""/>
          </v:shape>
        </w:pict>
      </w:r>
      <w:r>
        <w:t xml:space="preserve"> </w:t>
      </w:r>
    </w:p>
    <w:p w:rsidR="007F35D2" w:rsidRPr="00223AED" w:rsidRDefault="007F35D2" w:rsidP="00DD5AAB">
      <w:pPr>
        <w:pStyle w:val="Figure"/>
      </w:pPr>
      <w:r>
        <w:t>Maquette DC 2</w:t>
      </w:r>
      <w:r w:rsidRPr="00223AED">
        <w:t xml:space="preserve"> : </w:t>
      </w:r>
      <w:r>
        <w:t>Onglet Palmarès</w:t>
      </w:r>
    </w:p>
    <w:p w:rsidR="007F35D2" w:rsidRPr="002B377B" w:rsidRDefault="007F35D2" w:rsidP="00DD5AAB">
      <w:pPr>
        <w:spacing w:line="360" w:lineRule="auto"/>
        <w:ind w:firstLine="708"/>
        <w:jc w:val="both"/>
      </w:pPr>
      <w:r>
        <w:t>L’onglet palmarès est composé simplement d’un tableau de classement des régions. La maquette DC2 est le premier écran que l’on y voit.</w:t>
      </w:r>
    </w:p>
    <w:p w:rsidR="007F35D2" w:rsidRPr="002B377B" w:rsidRDefault="007F35D2" w:rsidP="00C71A1F"/>
    <w:p w:rsidR="007F35D2" w:rsidRDefault="007F35D2" w:rsidP="00C71A1F">
      <w:r>
        <w:rPr>
          <w:noProof/>
          <w:lang w:eastAsia="fr-FR"/>
        </w:rPr>
        <w:pict>
          <v:shape id="_x0000_i1171" type="#_x0000_t75" style="width:451.5pt;height:100.5pt;visibility:visible">
            <v:imagedata r:id="rId90" o:title=""/>
          </v:shape>
        </w:pict>
      </w:r>
      <w:r>
        <w:rPr>
          <w:noProof/>
          <w:lang w:eastAsia="fr-FR"/>
        </w:rPr>
        <w:pict>
          <v:shape id="_x0000_s1322" type="#_x0000_t34" style="position:absolute;margin-left:158.6pt;margin-top:100.35pt;width:121.3pt;height:16.65pt;z-index:251735040;mso-position-horizontal-relative:text;mso-position-vertical-relative:text" o:connectortype="elbow" adj="240,-674335,-40858"/>
        </w:pict>
      </w:r>
      <w:r>
        <w:rPr>
          <w:noProof/>
          <w:lang w:eastAsia="fr-FR"/>
        </w:rPr>
        <w:pict>
          <v:shape id="_x0000_s1323" type="#_x0000_t32" style="position:absolute;margin-left:13.3pt;margin-top:100.35pt;width:0;height:94.2pt;z-index:251734016;mso-position-horizontal-relative:text;mso-position-vertical-relative:text" o:connectortype="straight"/>
        </w:pict>
      </w:r>
      <w:r>
        <w:rPr>
          <w:noProof/>
          <w:lang w:eastAsia="fr-FR"/>
        </w:rPr>
        <w:pict>
          <v:shape id="_x0000_s1324" type="#_x0000_t34" style="position:absolute;margin-left:24.1pt;margin-top:105.1pt;width:41.2pt;height:31.65pt;rotation:90;flip:x;z-index:251732992;mso-position-horizontal-relative:text;mso-position-vertical-relative:text" o:connectortype="elbow" adj="22019,354745,-52270"/>
        </w:pict>
      </w:r>
      <w:r>
        <w:rPr>
          <w:noProof/>
          <w:lang w:eastAsia="fr-FR"/>
        </w:rPr>
        <w:pict>
          <v:shape id="_x0000_s1325" type="#_x0000_t202" style="position:absolute;margin-left:279.9pt;margin-top:110.65pt;width:130.95pt;height:30.9pt;z-index:251729920;mso-position-horizontal-relative:text;mso-position-vertical-relative:text" strokecolor="#1f497d">
            <v:textbox style="mso-next-textbox:#_x0000_s1325">
              <w:txbxContent>
                <w:p w:rsidR="007F35D2" w:rsidRDefault="007F35D2" w:rsidP="00C71A1F">
                  <w:r>
                    <w:t>Critère de tri sélectionné</w:t>
                  </w:r>
                </w:p>
              </w:txbxContent>
            </v:textbox>
          </v:shape>
        </w:pict>
      </w:r>
      <w:r>
        <w:rPr>
          <w:noProof/>
          <w:lang w:eastAsia="fr-FR"/>
        </w:rPr>
        <w:pict>
          <v:roundrect id="_x0000_s1326" style="position:absolute;margin-left:22.5pt;margin-top:29.15pt;width:10.3pt;height:71.2pt;z-index:251727872;mso-position-horizontal-relative:text;mso-position-vertical-relative:text" arcsize="10923f" filled="f"/>
        </w:pict>
      </w:r>
      <w:r>
        <w:rPr>
          <w:noProof/>
          <w:lang w:eastAsia="fr-FR"/>
        </w:rPr>
        <w:pict>
          <v:roundrect id="_x0000_s1327" style="position:absolute;margin-left:1.15pt;margin-top:29.15pt;width:20.55pt;height:71.2pt;z-index:251728896;mso-position-horizontal-relative:text;mso-position-vertical-relative:text" arcsize="10923f" filled="f"/>
        </w:pict>
      </w:r>
      <w:r>
        <w:rPr>
          <w:noProof/>
          <w:lang w:eastAsia="fr-FR"/>
        </w:rPr>
        <w:pict>
          <v:roundrect id="_x0000_s1328" style="position:absolute;margin-left:136.45pt;margin-top:19.65pt;width:39.55pt;height:80.7pt;z-index:251726848;mso-position-horizontal-relative:text;mso-position-vertical-relative:text" arcsize="10923f" filled="f"/>
        </w:pict>
      </w:r>
    </w:p>
    <w:p w:rsidR="007F35D2" w:rsidRDefault="007F35D2" w:rsidP="00C71A1F">
      <w:pPr>
        <w:pStyle w:val="Figure"/>
      </w:pPr>
      <w:r>
        <w:rPr>
          <w:noProof/>
        </w:rPr>
        <w:pict>
          <v:shape id="_x0000_s1329" type="#_x0000_t202" style="position:absolute;left:0;text-align:left;margin-left:60.5pt;margin-top:12.45pt;width:130.95pt;height:30.9pt;z-index:251730944" strokecolor="#1f497d">
            <v:textbox style="mso-next-textbox:#_x0000_s1329">
              <w:txbxContent>
                <w:p w:rsidR="007F35D2" w:rsidRDefault="007F35D2" w:rsidP="00C71A1F">
                  <w:r>
                    <w:t>Rang selon le critère</w:t>
                  </w:r>
                </w:p>
              </w:txbxContent>
            </v:textbox>
          </v:shape>
        </w:pict>
      </w:r>
      <w:r>
        <w:rPr>
          <w:noProof/>
        </w:rPr>
        <w:pict>
          <v:shape id="_x0000_s1330" type="#_x0000_t202" style="position:absolute;left:0;text-align:left;margin-left:13.3pt;margin-top:64.65pt;width:130.95pt;height:30.9pt;z-index:251731968" strokecolor="#1f497d">
            <v:textbox style="mso-next-textbox:#_x0000_s1330">
              <w:txbxContent>
                <w:p w:rsidR="007F35D2" w:rsidRDefault="007F35D2" w:rsidP="00C71A1F">
                  <w:r>
                    <w:t>Code couleur des régions</w:t>
                  </w:r>
                </w:p>
              </w:txbxContent>
            </v:textbox>
          </v:shape>
        </w:pict>
      </w:r>
      <w:r>
        <w:t>Maquette DC 2.1</w:t>
      </w:r>
    </w:p>
    <w:p w:rsidR="007F35D2" w:rsidRPr="002B377B" w:rsidRDefault="007F35D2" w:rsidP="00C71A1F"/>
    <w:p w:rsidR="007F35D2" w:rsidRPr="002B377B" w:rsidRDefault="007F35D2" w:rsidP="00C71A1F"/>
    <w:p w:rsidR="007F35D2" w:rsidRDefault="007F35D2" w:rsidP="00C71A1F"/>
    <w:p w:rsidR="007F35D2" w:rsidRDefault="007F35D2" w:rsidP="00C71A1F">
      <w:pPr>
        <w:tabs>
          <w:tab w:val="left" w:pos="2152"/>
        </w:tabs>
      </w:pPr>
    </w:p>
    <w:p w:rsidR="007F35D2" w:rsidRDefault="007F35D2" w:rsidP="00D76E82">
      <w:pPr>
        <w:tabs>
          <w:tab w:val="left" w:pos="2152"/>
        </w:tabs>
      </w:pPr>
    </w:p>
    <w:p w:rsidR="007F35D2" w:rsidRDefault="007F35D2" w:rsidP="00DD5AAB">
      <w:pPr>
        <w:tabs>
          <w:tab w:val="left" w:pos="709"/>
        </w:tabs>
        <w:spacing w:line="360" w:lineRule="auto"/>
        <w:jc w:val="both"/>
      </w:pPr>
      <w:r>
        <w:tab/>
        <w:t xml:space="preserve">Le tableau est constitué en lignes des régions et en colonnes de tous les indicateurs et leurs 3 modalités : objectif, réalisé, écart. </w:t>
      </w:r>
    </w:p>
    <w:p w:rsidR="007F35D2" w:rsidRDefault="007F35D2" w:rsidP="00625ED0">
      <w:pPr>
        <w:tabs>
          <w:tab w:val="left" w:pos="709"/>
        </w:tabs>
        <w:spacing w:line="360" w:lineRule="auto"/>
        <w:jc w:val="both"/>
      </w:pPr>
      <w:r>
        <w:tab/>
      </w:r>
      <w:r w:rsidRPr="00625ED0">
        <w:t>Les régions sont précédées d’une pastille avec leur code couleur et d’une colonne avec leur rang selon  le critère de tri. Ce critère de tri est par défaut le chiffre d’affaires réalisé par la région mais on peut en changer en cliquant sur la colonne voulue.  Lorsqu’on choisit de trier en fonction d’un certain indicateur, la colonne en question est surlignée et les lignes sont classées par ordre décroissant de cette valeur.  On peut comparer les régions entre elles par ce moyen selon un critère choisi. Les filtres permettent comme précédemment de sélectionner un sous ensemble comme uniquement une certain enseigne par exemple. Par défaut la période est le mois précédent et toutes enseignes pour toutes les familles.</w:t>
      </w:r>
    </w:p>
    <w:p w:rsidR="007F35D2" w:rsidRPr="00625ED0" w:rsidRDefault="007F35D2" w:rsidP="00625ED0">
      <w:pPr>
        <w:tabs>
          <w:tab w:val="left" w:pos="709"/>
        </w:tabs>
        <w:spacing w:line="360" w:lineRule="auto"/>
        <w:ind w:firstLine="708"/>
        <w:jc w:val="both"/>
      </w:pPr>
      <w:r w:rsidRPr="00625ED0">
        <w:t>Ici les filtres de choix d’indicateur sont grisés car tous les chiffres sont affichés.</w:t>
      </w:r>
    </w:p>
    <w:p w:rsidR="007F35D2" w:rsidRDefault="007F35D2" w:rsidP="00DD5AAB">
      <w:pPr>
        <w:tabs>
          <w:tab w:val="left" w:pos="2152"/>
        </w:tabs>
        <w:spacing w:line="360" w:lineRule="auto"/>
        <w:ind w:firstLine="708"/>
        <w:jc w:val="both"/>
      </w:pPr>
      <w:r>
        <w:rPr>
          <w:noProof/>
          <w:lang w:eastAsia="fr-FR"/>
        </w:rPr>
        <w:pict>
          <v:shape id="_x0000_s1331" type="#_x0000_t75" style="position:absolute;left:0;text-align:left;margin-left:370.7pt;margin-top:-.4pt;width:47.5pt;height:42.7pt;z-index:251652096;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vCI+vpAgAAOAYAAA4AAABkcnMvZTJvRG9jLnhtbKRU0W7bIBR9n7R/QLyv&#10;cZK6Taw61dQq06Rui9pOeyYY22gYPCBx9vc7gNMmT5U6S07wBc49nHO5N7eHTpG9sE4aXdLpRUaJ&#10;0NxUUjcl/fm8/rSgxHmmK6aMFiX9Kxy9XX38cDP0hZiZ1qhKWAIQ7YqhL2nrfV9MJo63omPuwvRC&#10;Y7I2tmMen7aZVJYNQO/UZJZlV5PB2Kq3hgvnEL1Pk3QV8etacP+jrp3wRJV0eZ3PryjxJb2eT/MZ&#10;JRax/DoHxS24Z9llfk0nqxtWNJb1reQjL/YOWh2TGixeoO6ZZ2Rn5Tugesn9zgqgYVTgHWlh9N9o&#10;er+RfGMTNP++31giq5LCRc062IXZkJtMZ0EYZCzCorSFBS4Phv92RJu7lulGfHY9FIeW2H8MWWuG&#10;VrDKhTBAJuco8fOMxlbJfi2VCuqF8XhcmPV2cZi6llzcG77rhPapQqxQzKM8XSt7B9ML0W0FDmm/&#10;VpEQK5zlj+AdrXfeCs/bkLwGiTE+waLjRGT8SjIcx/UQbjt8MxU0YztvovWH2nYBB6TIIYr6N/zG&#10;NOLgCUfwcprNppCbY2p+tVjO86gRK46be+v8F2E6EgYgDZ4RnO0fXGAMZsclIZczSlZH9ZxttnfK&#10;kj1D9a/jE/e6llUiRRd5lkVK4YRpecQ8w1GaDCVdLJZYSjjDNXV/EtBb2RLBM7BOetx4JTsgIvdL&#10;dqUDfxHvLI4Whdth6VNbDWSrdvaRwbQ88iWVDGJMAwDFB2ojv0xghKkGncgrOG38L+nbp5b1sCVL&#10;jE8liTtSnKm+ZUmSCDS6cCqJObKJAp0RdVxoMa8CZ457Y9nolrG+NWMzWVujfTJfyab1j7IhVqJL&#10;+sFs/HiK5C2IE9RsLBm0zfhvxR59Cy0Pz0juCJMMe6Xg+kRlK/ZCPQfrZkEdSlpItszysQQ5+Jid&#10;RYHEwjkVZqyV5N7pulAlET1eglD2SB5uAN5IYzxsaHen3xifNvzV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IwF5jeAAAACAEAAA8AAABkcnMvZG93bnJldi54bWxMj1FLw0AQ&#10;hN8F/8OxBd/spRpiibkUqa2IFKFpf8Amdyahub2Quzbpv3f7pG87zDD7TbaabCcuZvCtIwWLeQTC&#10;UOV0S7WC42H7uAThA5LGzpFRcDUeVvn9XYapdiPtzaUIteAS8ikqaELoUyl91RiLfu56Q+z9uMFi&#10;YDnUUg84crnt5FMUJdJiS/yhwd6sG1OdirNV8CXL43V72H/Xnzv8GN/Xm7LAjVIPs+ntFUQwU/gL&#10;ww2f0SFnptKdSXvRKXiJFzFHFdwWsL98TliXfMQJyDyT/wfkvwAAAP//AwBQSwMECgAAAAAAAAAh&#10;AKIAfLgYBQAAGAUAABQAAABkcnMvbWVkaWEvaW1hZ2UxLnBuZ4lQTkcNChoKAAAADUlIRFIAAAAr&#10;AAAAJwgCAAAAGf0m7AAAAAFzUkdCAK7OHOkAAAAJcEhZcwAADsMAAA7DAcdvqGQAAAS9SURBVFhH&#10;7VdNaFVHGJ3rIpuaF7uxhTZCqFjTUhB/FoqIUEipYEsLuilSlEK7aemqC7Pooi5cCG5cuAi4EASl&#10;gXZhNYJYaUWDsRZKF2lAaCMR/KMRSu6d+Wam53xz80xuXp/eW0EXzpvMG27uu+fM+c73zdwsxmie&#10;alv2VNEJ/pzBs6BB9n+c+PfM9zevf1Zx0gur9g+89fnj26u5DzrCDw7235j44vHhmzvxv+B/vHi1&#10;FjxubhiF2d/f73tp/SKwnjfPj+5KV97eW6PGNIxCKCb9g9MLu5m7VHf16f6mDKLxIXofA0cTPBYd&#10;FjK4f2ns152vV/qfP5xcyrIpA4lBApqS4GiMtJ8+PTb618GqH1/r75/8+tMnxsB7oBovRiSgk0Fg&#10;7HGxZ+aVe0f2V5AAf/nqxCKV5u9o6MSbP6/ubfUagGaGozF9KzeeOz0CJlsmP+h7Y7FJB9ae++oT&#10;wEcf3/1ltkLu0QwOn7nx7ZXpys9ObN+3vLU84ceYZVl8ceWGsbPHgjXrLm9qtVoL7+9du+7s8RHA&#10;xyzuuPag8qhH+ODAd1NL4dcM9DsXxEXnPCc+OBdhTMC7AIdWG42q8B3rbzcGw6f+OHN9pkIZ8D9d&#10;mVBULxIFDCzYBC8R8CKUmi5JH3ZQ8gkeLOs5cdb17Blav2doQ7sPf7QV8HgKsB08aLl6yAA23kXA&#10;i4UG4sFNv0oCMSR48KjH4Nbd2fGpu+NTd8anbut457fpf9IjbBGcDVaxy1hAD0sNCIxli+dEQAVM&#10;IYdGwdVkgMBSX1XZU2gbvQU85EYGggFWbzHaiM5Fi7HQAHIIf6CNaoBQghcYd0nr5gOgeld4Zwkv&#10;acJoRywb2NBf/4NwqCfAxjhWCKy+RE88QCHBQ4iaDAAPYHSbewsGBUIN+BByUnJeBUAHNwpAeJAA&#10;qhMHHfCNCfggJgqPJKnHIBQPsb3LxeaMS8iNFMBGJ4nEAyFiuEgCMVB08kijhoHwodM21C0KAtQC&#10;wHPalY0rAC/WMhokwVEtiXAgO+gDThXctnVIJcIsQ6LW0wCoJGHZvZ3zxRweC/hg89KGWpGYC9DD&#10;R8AzF3TdlhGAQpggEyTB187GIIpacHSYIApcbx4lt4XasKwHKAlId8LTCohLGQLmREqHBI+tvJ4G&#10;kN1h6RoFUsFIM0KPHDuzrl5tyFHzU0wAieTEeTsibVI28iQRazoRq5/vuXOcR80LI8gFpp9LVVmL&#10;ElOE8HSi4AJloCOYmzxKEL7jC2LXekD3UfyHGgicqM6AE5HiwNYJNgUSArxnTeShISUCOGCi5xjA&#10;196ZBOuGGZVB6Uc8T3MSzleHcVQxCMLjWsD2qGEAj1ST+SnhazNAgmstYhIy9jAB9p+AFCxYmYhd&#10;8gAVH7JUbyC5bg0LSrLuTGiB54lq6xaFwJKMngoifF+g7gCepThqedSlw+mQoV3v4AfdlJRF+oML&#10;FP7lD/fWY6AbQdoOCuqRKrC4oc2DDKxic/W69YEbnr7pnWEcWPXsiovlN2uiyVZs3PbeoZF6DHRj&#10;TPUWsWQRRoABP3r0mwDT4VDU7npsB/zufQeEB/lKi69+/OXuUxc67IyN35k6PqvZxYbvC83AOv7q&#10;OYPG741PMAr/AgM5LuKJrLU8AAAAAElFTkSuQmCCUEsBAi0AFAAGAAgAAAAhAEc9buQJAQAAEwIA&#10;ABMAAAAAAAAAAAAAAAAAAAAAAFtDb250ZW50X1R5cGVzXS54bWxQSwECLQAUAAYACAAAACEAOP0h&#10;/9YAAACUAQAACwAAAAAAAAAAAAAAAAA6AQAAX3JlbHMvLnJlbHNQSwECLQAUAAYACAAAACEAe8Ij&#10;6+kCAAA4BgAADgAAAAAAAAAAAAAAAAA5AgAAZHJzL2Uyb0RvYy54bWxQSwECLQAUAAYACAAAACEA&#10;qiYOvrwAAAAhAQAAGQAAAAAAAAAAAAAAAABOBQAAZHJzL19yZWxzL2Uyb0RvYy54bWwucmVsc1BL&#10;AQItABQABgAIAAAAIQCCMBeY3gAAAAgBAAAPAAAAAAAAAAAAAAAAAEEGAABkcnMvZG93bnJldi54&#10;bWxQSwECLQAKAAAAAAAAACEAogB8uBgFAAAYBQAAFAAAAAAAAAAAAAAAAABMBwAAZHJzL21lZGlh&#10;L2ltYWdlMS5wbmdQSwUGAAAAAAYABgB8AQAAlgwAAAAA&#10;">
            <v:imagedata r:id="rId91" o:title=""/>
            <o:lock v:ext="edit" aspectratio="f"/>
            <w10:wrap type="square"/>
          </v:shape>
        </w:pict>
      </w:r>
      <w:r>
        <w:t xml:space="preserve">Cet écran possède également un mode graphique accessible par l’icône en bas à droite. </w:t>
      </w:r>
    </w:p>
    <w:p w:rsidR="007F35D2" w:rsidRDefault="007F35D2" w:rsidP="00D76E82">
      <w:pPr>
        <w:tabs>
          <w:tab w:val="left" w:pos="2152"/>
        </w:tabs>
      </w:pPr>
      <w:r>
        <w:rPr>
          <w:noProof/>
          <w:lang w:eastAsia="fr-FR"/>
        </w:rPr>
        <w:pict>
          <v:shape id="_x0000_s1332" type="#_x0000_t202" style="position:absolute;margin-left:306.15pt;margin-top:187.55pt;width:155.5pt;height:38.75pt;z-index:251654144" strokecolor="#1f497d">
            <v:textbox style="mso-next-textbox:#_x0000_s1332">
              <w:txbxContent>
                <w:p w:rsidR="007F35D2" w:rsidRDefault="007F35D2" w:rsidP="00D76E82">
                  <w:r>
                    <w:t>Barres horizontales :</w:t>
                  </w:r>
                  <w:r>
                    <w:br/>
                    <w:t>Chiffre d’affaires par région</w:t>
                  </w:r>
                </w:p>
              </w:txbxContent>
            </v:textbox>
          </v:shape>
        </w:pict>
      </w:r>
      <w:r>
        <w:rPr>
          <w:noProof/>
          <w:lang w:eastAsia="fr-FR"/>
        </w:rPr>
        <w:pict>
          <v:shape id="_x0000_s1333" type="#_x0000_t34" style="position:absolute;margin-left:280.45pt;margin-top:183.55pt;width:25.7pt;height:24.55pt;z-index:251655168" o:connectortype="elbow" adj=",-350131,-295256"/>
        </w:pict>
      </w:r>
      <w:r>
        <w:rPr>
          <w:noProof/>
          <w:lang w:eastAsia="fr-FR"/>
        </w:rPr>
        <w:pict>
          <v:roundrect id="_x0000_s1334" style="position:absolute;margin-left:100.05pt;margin-top:78.35pt;width:337.05pt;height:105.2pt;z-index:251653120" arcsize="10923f" filled="f"/>
        </w:pict>
      </w:r>
      <w:r>
        <w:rPr>
          <w:noProof/>
          <w:lang w:eastAsia="fr-FR"/>
        </w:rPr>
        <w:pict>
          <v:shape id="Image 16" o:spid="_x0000_i1172" type="#_x0000_t75" style="width:453pt;height:189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buZ8PtAQAADAQAAA4AAABkcnMvZTJvRG9jLnhtbKRTwW7bMAy9D9g/CLqv&#10;ttOlG4w4xbCsw4BuDYb1AxiZtoXZkkApcfr3o2QnTU8D2oMFiqQeHx/p1e1x6MUByWtrKllc5VKg&#10;UbbWpq3k45+7D5+l8AFMDb01WMkn9PJ2/f7danQlLmxn+xpJMIjx5egq2YXgyizzqsMB/JV1aDjY&#10;WBog8JXarCYYGX3os0We32SjpdqRVeg9ezdTUK4TftOgCg9N4zGIvpLMLaST0rmLZ7ZeQdkSuE6r&#10;mQa8gsUA2nDRM9QGAog96VdAOa3CnpDR2Cr5m2mx9WY0c9hqtaUJWv06bEnoOolhYODpcDTWFsVN&#10;FIYrljFpegKRy71Vf70w9msHpsUv3rHAPHb57CKyY4dQ++hmkOwlSrq+oLHrtbvTfR/Vi/bcLs/o&#10;/7tgm0Yr3Fi1H9CEaSEIewi8jb7TzktBJQ475CbpR50IQelJ/WbeafQ+EAbVxeINk5j9GSedAonx&#10;M8nYjncs3G78aWvWDPbBptEfGxoiDpMSxyTq03nD8BiEYufy0/K6yHkRFccWH/P8mi9RJShPzx35&#10;8B3tIKLBtJlpgofDvY+cOfWUEqv1Jp7GRgmn6OTBtPz8JIa9bcK3ukVBwEoUxWJ5LnuRlzqNvc1T&#10;41ZTufn3iDt9eWf78ide/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8BXiLZ&#10;AAAABQEAAA8AAABkcnMvZG93bnJldi54bWxMj8FOwzAQRO9I/IO1SNyoA1RJCXEqVNQriJQP2Mbb&#10;OMJeh9hNwt9juMBlpNGsZt5W28VZMdEYes8KblcZCOLW6547Be+H/c0GRIjIGq1nUvBFAbb15UWF&#10;pfYzv9HUxE6kEg4lKjAxDqWUoTXkMKz8QJyykx8dxmTHTuoR51TurLzLslw67DktGBxoZ6j9aM5O&#10;wbw+nEwz0fPrrnjZ27nAT7/Olbq+Wp4eQURa4t8x/OAndKgT09GfWQdhFaRH4q+m7CHLkz0quC82&#10;Gci6kv/p628AAAD//wMAUEsDBAoAAAAAAAAAIQDkdYFRPbEAAD2xAAAUAAAAZHJzL21lZGlhL2lt&#10;YWdlMS5wbmeJUE5HDQoaCgAAAA1JSERSAAADpwAAAYYIAgAAAAgRYJ0AAAABc1JHQgCuzhzpAAAA&#10;CXBIWXMAAA7DAAAOwwHHb6hkAACw4klEQVR4Xu29CYBcVZn2f2vtLb0k6WydnSQYgglh3xIg6MQx&#10;EYZRwBFDmFHMyCgEHUc/HemZCX76108R0BHFKAOEyAAiAoIEJGLCHiQkEBqSkL073emk966u/f+c&#10;c6pv37q13aqu6q7luVw6t26d5T2/c7v76bfe8x5b/aSGr3z1IS3NY/7bvz57ycXTV340WF/ZH/K5&#10;3dVljgpfMPDUk3/4wfe/39HRYbPZ/vmf//nGG2+02+2q7V/84hfr16/v7e0dO3bsJz7xiU9/+tNz&#10;5sx55plnvvnNb3q93lAodMUVV3zpS1+aNm0aCns8nm9/+9uPPfZYRUXFxIkTcX/FihW43rlz5y9/&#10;+csXX3wxHA4PDAwsWrQIby1durS1tXXdunV/+tOf0F0wGDz11FP/8z//E+8ah4WOHn744draWnSH&#10;r9/5zneWLVtmLPDOO+/Awueee87hcKCdQCBwzjnnfP7znz///PP7+vpuuOGGl156qa6uDtcnnXTS&#10;z3/+8+nTp+vVYYzb7dYHq99vaWlBLRi2Y8eO3p4ej883eXrDVddcfc2n/qG2rNJh07p+/1Drvesf&#10;WfqdNGeAxUmABEiABEiABAqVwMQq37Jjv6588RnbmArNZhPDCGthWxhX4f6B7nNWPD3+8/1eeT8H&#10;R1fHSxvuuSODhmN1jmrENij2cG23D5mtyttsESmo3lKF7WrU8qW6jtxXZWQVm13+N1RSvAyFQ/gq&#10;ywx1hDfCoXDcEUExqvuiYgZjRhWIPL/Xq4XQsc3tcqpRSbNtEJ1i7sJhqEZoWb191atuotPpxLsn&#10;TpxQFSE0UREacc+ePfvkAeGLMjhQ5fjx45DLKIk2ccflcqEuDrTZ39+Pm1Cx1dXVuF9ZWYmXhw8f&#10;hjZVZmQ2wOS10DX6RRnYjO5wAft9Pt/+/fvffffd999/f+/evarAlClTPvWpT61aterkk08ur6io&#10;rKg4evRo0653y91uh9uF+mL2AoIYDxIgARIgARIggVIgMGdC4KM7GiteedZWXRmRvBAsUuyFvL62&#10;cz/1VO11uZO8kH9vvflSdjmHDXoP6kxvXOnAcDiiBtVbqjA0HE71Ul1H7kMXyRfilP8FQ0G8Fkco&#10;DN2lbqr7+lt4ESlj+EcVECXlgWoZql7fwEDA68ffJRDjTodTyfqQUIAB6D8lbdGB3+83jVy9C5Og&#10;dCFM29raMFhcQ8tCKf72t7/99a9/fc899zz00EOHDh2CikV1KOwjR4709PQoFYvqSjHrMhovy8sh&#10;I90KrrpQYjQXh7IfVimxiwMv8RXS/Omnn4ZL++67737wwQeVTFd/A8DrfMkll9TX1wN8f0/vsbZj&#10;ngEPBoM593sG/D5fLuxkmyRAAiRAAiRAAvlG4LSG/oue/xf3kb32ynKjbTaIqv6BY0tXbaq+xhMU&#10;+idHR2WFs621GY0nctwOv1+LwldpXyV81bWuniP6WCpco8zV5a+6r3RwoiNSd1AQQwFnqHohZyOy&#10;0mZz2JzSqwzXvAa1C/0H0YmvUKJKtip5qr7ivi5e4eiF6lVwoVzhKN20adMf//jHJ554AvIRQQu4&#10;iY7g9G1ublauU2NryrWsu5NVgAFeIhACHl+EMaCw0fs9/FnUDUBH6EUZo7zO6KirqwsxEgiQePzx&#10;xxGDoZzNarwoPG/ePHwd8HrBxGmzD+BdQLPbhdfcN/S3QbaMZDskQAIkQAIkQAL5RuC8ug/OfOR6&#10;rbPTjs97IZvECbEiFFTI42u7+Jpn3X/nD+UqsEHRCAR6vANCohg/kB8BULEeX13sCkFlEL7Skyvc&#10;m0anr0n+DjmAY328g3d0X6/yDWfu64XmDcJDCUemmi/5jwpUUEGx0N1KCyrvrBKIiAFQMlEJ1vb2&#10;9mPHjildCC1YU1Mzbtw4RP0iXAECEV+rqqpUkAP0sfKtqpZxKI+vir6FMkazyt2rRooCEJ3Kz5r1&#10;Qw1KNY5rNWpcYAg4YA9MxUiV7FYHCmBESvcLs0U4iwODwUtgxACybiQbJAESIAESIAESyB8C+OX/&#10;0bHbT3n8/0AGQTEI6SROqXxDtrDHc+yizzzn/ntfILeSFz12nGiFSsmMTBKhbAxyQONKs6pe9FrK&#10;PaveVW9FBK58QykrISCNDmDZjohPkHXxmbnRy6tHL8hakUgG/VovKeMkRAsZ+noD/kDI49Eg7OTs&#10;SF0L6atUeRjCDpoPTPVoBwhTuEJxU3mIIQEhELHoDVEBqItj1qxZq1ev/q//+i8sSvvud7+Li3/4&#10;h3/ATbQGLy/qKtWrYhuU6lVyGQ2ql0rv4kLpTnUzs0lNXkvFLnd3d0cmTEYwo+upU6fCx4y3oNcx&#10;Otist4OBw10NCC6Q8XgQH1JRXi7Q9XsQKpHxw5eL0bFNEiABEiABEiCB7BKoKLd/3PHHaQ//F9xg&#10;NqdQLxEJASkAH+eA58jf3vis+5PeTD+BT8vazo7jxgDUtOoqCZtI+5qEr1HdGmvpwldXxnpFdSHF&#10;rdC+MhhXOWoRRQt3akQBR4ngQW2rdO2QOB68jsQ/BILHjx3PUPXC1+vr79PUx/Ryjd2g9hUOXVxD&#10;koogX7mgDbEKzz777K5du5Q2hSJEhCsWn0E4wt2rXL9QikiYcKE8Lrjggosvvvjss88eP368UrEI&#10;clBhskoi6xG9+h1cKA+rvq4OveQoYAUtQ4j/7ne/+7nMSnHHHXf893//N0IaytxlUL0wAxZC5m7b&#10;tm3fBx+A9YDHg+vnn3++E59oiDBoB/zZ5WVlWiCsdXYFenqNXuF0Hz6WJwESIAESIAESyGcCtVXh&#10;j/dtHP/kXbaqcs1p9MchsCGsDXgPrfjqc4FLfcGcuOpiyeCDdoRWQiPlQiYlEb5KMUfk/uD6Nl0Z&#10;G52+kTKGRW/6cjdVTNWyeKIw9CFCANZ86d8zVL1BnzfQ16tB+EaiCCJpJiD48AcERoXghA8++ACL&#10;urAu7YEHHtiwYQNeIghBhD3YbRMnTYS71+PpR+iCUr2QttC1ehSEkrMqXgIH2tTjelV0hP7Xhj5t&#10;qKvmTwlrXRxn/TsBcRRQ4U899dR//+SnkLw/+clP7vmfe1544YW29raFCxfOnTcPC+9OnOhAgO+G&#10;jRuRK23jb37zvw/976uvvtpx4kRPb8/0GTMuvHApElHATY0/73zd3UGsC+RBAiRAAiRAAiRQdAQm&#10;1gQ+tv+2mj//r726QvrthH6JnOLjbM+Rj9/8vHeJIQVCzhE4kIRA6qXhxPVaD3XQda0aWGy0g7GA&#10;UfuqxW26zBXFBn25yn1rUfYib+yYMWOu/sxX3eWnZah6K+DRbG8LdhxD9DWiDFQEBgxAkK1yzcLU&#10;1159DbEKt956669+9SuRrba3FxGsFVWVM2fNmjhpEvzUvb19cH/29fT6vT6YDiUOFmoBHI6ysjKV&#10;5wF6F3XhFYZPFM2ifVzApYr7SmEr169Cqe6r+ApTXC8K476qiyN2wnBHlVEFMAoViKyUtHoLN3Go&#10;xG0w2+cdwKcT7rKy/gFPR9cJZA5e9dnPzplzEpT53j17Hnzowf/6zrrv//D/Pff8nzq7u5C5DGP/&#10;yN/87XkXXYKkD8FAf9DX6+3udnpylW4i59867IAESIAESIAESCABgTkNjk+8e0vVuy/Zq8dgGdDg&#10;6bDZxQlt0bzi5md9F42k5IWlU6Y2uNwiA2wufL2KhEWPr9RXQ0nNjMG+EV03KHONAleHrYvgJBed&#10;HZ2nnLpozQ231Y0/Q7hHM3tWx3l9wT17e/a9rwV7wprfh3ALOJDxxeZAWAL8uIhbxVnmcrvhdtVC&#10;+Mdd5kJuhTPPOmv1P/7jtBkz+vo9AX9obM3YMmfZmIox4n13mR4XoVSvaEcua0PkALzCiANGAbha&#10;VZYGKHd8NapkVIE7Gavi1DI45RLWtS9KogreRS0cKixYhoZERDOq4D7qohFcqI5wrVQv6uJQXYwR&#10;iXfLx9ZVj62rrRpTWVFV4SpzIbn02LF1V1915VduXnveuWdPnDQBTzUCp50VbnuZu7qu9rzzzv/G&#10;//nWP37hi2MnTe0L+Lp72ttb93va2sr7qHozewxZiwRIgARIgATyl4DryNtvjF+57bz/s+30L792&#10;+k3Gc9viL72y5D+e81+cm30FkjGprR2PjQ+GTy25qziu8DWub0vk9NVz+sb18hodwMYCscOBC7O7&#10;s+uqz3z+I8u/cqIzEktty2xvtjPu+dLE3p5p166c+K+f08ZP8YfrQrYySMjmI83vvfsOUgI77Q6k&#10;oYXQhDr0+gaQe9ntLkcIQk1t7ezZsyEa7SHbBx/s2/P+bnsQi9vKK6or5sydM2HiROW7xQF/Kvaq&#10;OHDgAEaCdhoaGrCXGxy92AMC8hfF4AaGwsbuD9gvDWIU6X5RHoXV3y7oZcaMGfp+FtC4CK5FDmDI&#10;WeVRXrx4sUigK//CQrPQuGgQjWOHC1wrQYwCc+fORS9w+r7yyitYewfhK1aziYAYDZ8QBMIhbyjg&#10;LHdPmjRx2tSpY8fUOh2u3p4uGN7X3zeA7AyIvxZ5jMNIMNEwacqsk+ZgU48uyGxvv6P9QNvmTc3/&#10;vaFmx74//ufvh//8sQUSIAESIAESIAESSE6gqkq75+4bj7VGUscOE1dyh7FxzzbVkXHntsE7Qx5Y&#10;fRe3uCXjtIYMtjF/NyAQtqe7Z8q0hk/83Rcrq+ZDg+ljzFD1Ln3gK3VtreOuuHjqv/+LNnVGyDbe&#10;p5XBI4oMXin/fPAjRYfcigSFjazFDhoyNhcHYgmgU+F8NRaANtVTN5ju68ki9PsISFCFVYIFFR9s&#10;mlrl3lfBxLjQ3cZRVg3mX0v5QYBfC0ApY1BIZYbBxX2MPKGwJxREKgrXQJ+7dd/bGze0/urhGUf7&#10;Hm/87TAfO1YnARIgARIgARIggZQEkEPi6Sdufb/p7ZQlLRZIV/jGKlpTC0btm0grxypgVRL+Ru+A&#10;98KLPnrWuZ8OBGtMQ8gwwkFkk0Ci2RNdGk6/z6aJlYdIsyZCi0Wcr9g8TvWETBNejwiiFSG50m2N&#10;YBboUdwJBCG/DTsGD2Yfw1tQqCqEVw8/UAmA1Utj/gvcV5JXlVe5e1FGz2uGt6CeZUi0vnJQXKsG&#10;VfwDnLsqWYSxO1VAZY3QqSk/NF6iN0CQifZC/lDAF0KGPWQjcSOhBby7WiggFmbiP4xZxh5j5H6c&#10;fniHw04tXB4OObr7+g+2BLp6y6RrmQcJkAAJkAAJkAAJ5JpAIKidfuZSKT0zFIEmC9MNdZBCziD/&#10;YtbV6QnI9I6M2X/VzbhL2bBUDLGpn1619sxzPx8recePExsmZHJ4+/uxZk1r7wh+cFDr6bOFoXqR&#10;K1ekoIXexao1fKwvbRJpgUXWBZnXF8pU6EiAFs5X0bUfsb1y72Xx7uDGE0r14oDuVCnllFMW2lRX&#10;wyrvLwqo5GhoAdcoowtcPYeDkr8qya6aGCVwlZZF+yqzLyrqDmMR7yx9wDhUO3ipRwDLRrANXSRf&#10;hEghBzELBS8lPPpAAmENAdOI6ggg1ldsY2EL4Y8PQAm43E6304GmEUbuO9IWPHyswhcqc0W5tDOZ&#10;D9YhARIgARIgARIgAWsEJjXMV+LKWvHUpTITvqaNi40+zYi0HdzVQr1MlKoMbyGLQX9f/9Jlf7Pq&#10;H79bP/ECSEKj0W6XbWqDXwu9naHqDcK/6/X5W9o6drwb6uhFYKwd+jYU9AX9IqeBC/JUbicREo5Y&#10;BE2LTSykfIQIhhN00H0qhbJ8T+VPiOxyHBmb0L6IOlDSU7mH1bXaBU05YtVGxEry4lDIVHm1rxuq&#10;qGgHtZeb0OKDqc1wR0U1qFpqzpQlyoWsWlZvIQpCmScFsYaxqQMvy7ESz1mGd4TatWMnCrdw7Qah&#10;gsXfAsIHDs9vMOzHKTcfcaATn79r737H0eM1yOSW+nFiCRIgARIgARIgARLIDgGXa3LduLHZaWuw&#10;lZTCN+7is1gnrlGSGbWv7gDWN3jT34Xera2tvuGm75x+5j+FbeON44LInDDBVltzsK/nPaw1y1Bx&#10;uR32Ms3mP3ai/e33Qq3HNWyYYQvabWH4S6FjVUJdsVuxTbM7xCu4ZOECVR5cFBAiEimSg/6QiAMQ&#10;gQDCIyoT8eJQPlccSqSqoAWdpi6ClQxVLlvdEasqKvGqXyv9qu6jFlKP4UK9jJg0uPOFalz3+6qE&#10;cKqu8j2rjlS/ymS1LTEsFv5m0SvGj/2G4esVoR5IbKHJHbVllLITaUugsl3BQKirp7Npr7O9sxoI&#10;uCNxdr/z2BoJkAAJkAAJkEBiAtju9u8/9fmsE0oufCMiNZ6DOVb7KiEXq4B1m5X2RZZZlLnqM2s+&#10;f8N/253zgqGoVVVIQDBh/ImQfxcKlpXP7uqdlaHqLXM6xzhdzj6Pd9+h8AcHNM8A8s6V28LYHMIf&#10;8Hn9PnzKH5GtUlyKoGMlZOHZhLIUN4QXGHLRHw56fB5ECOAlbilXq/Kh6sJUiVSTwFXiGCWVX1YB&#10;0j2+eKm0slGwKpmrkpopH7AKb9AVtlK9MVHVogC8wqqirnelQfZQIIRsFaIdOHttwt0rHcJyi2YR&#10;5SECmbEXS8ge9tvhCcdwvc6+3tCRI57395Z39IxBEISID+ZBAiRAAiRAAiRAAiNEYNqM85C1N+ud&#10;WRS+sXnNpIoT7uC4JsXKXyxZw3nG2RfccONtkxo+0t8fpXeRDWHKxIFyd1PAf1SzT+4bmNN6rAqb&#10;SWSoevEBf5XLWRXS3AjtfW+Pdvw4PrXHaVcBvlJwqp2KVcSt8ouK7YtV9KumCYUrpSpeB8Uu1JFx&#10;6uvJ1LCVZjXJUDV4JUNVeZXtATdVMK4Jurqpy2IERegxvkocqzVtKpZXNaIX1iN6jZaI8GKYLIaj&#10;hitMlTIdPG1Y0ueHlxeXTrnGDnG/cO6KUjaMNOz3aB3H7QcOBA8eqegdqBFr4OInfMj6s8gGSYAE&#10;SIAESIAESAAETnQEr/3cv+YChRXhK9RXgqjiJNpXaTOld09ZuOhr3/rpkktuDIYnGnOXIUNF/Xhf&#10;XfV+j2ePyzXB5lh4/MRYjycidzNUvcGQDwK3SrNV9Hq6m3YH2lq1gBf5GhDdW+bEjg2IoBWCT0Qv&#10;CNknd4KI6F2xsE1KRnEEoXhFKl8s8RJJG5SrVYXq6s5dpUH1dyNaeVDIopiSvKq8KqxUstGDqyIZ&#10;FC/lHlbuW7U8TsUt6D0aL1QBZYB6OKSshqMYtos4YPissRdHpHHxPmzQsMscdu4IIVmDA41DA0P3&#10;2+DZLrc53ej9aHPXrndcnV1VwZAL7vgR2nk7F8822yQBEiABEiABEihIAvX1Zy1YdFouTLcufJNr&#10;X5MCRmwszpmzZ/3zl9f97cpvegYmGFetQTlOnBAeN/ZIKLDH7R5jd556tG3c8RNRH6dnqHoRXBDy&#10;e8tCwTLPQMeevb7DzVp3r4Y4kUDQJiMtsB8bPv4XyQ4QxOB0qQgHcYpMX2EVuwBtCi8uvLzSayoS&#10;F6v4BNMEqMAG9ZbSo3owrjEaQbQmvcL6hWpHldcbUWWgd/WOjC+NBujd6YENeniD/BsFYbtY1BaS&#10;2SnkGKSPWA4ECtfej5mB57vC5aoud5Q5w7aQL+y1awGX39+D/Tlefa18wFNjdwR9Yi+LXDxzbJME&#10;SIAESIAESIAEEhHo6w9e9ndfUe/Gqq9hcksSkmtqWc9BlqhH6Culd7HV16p/+toVV/6X0/0hbLSg&#10;l4dynDhRmzSh2e/dhT18Nccpza31JzqEF9J0ZKh6bTKk1qkFy4IBZ0eX9va72sFmuXJLpmiAEhQ5&#10;DoQqFC8comNjYl5FWES+qhOFRvZQIlg/TC9T2iIku0w+YWhBXNrE+r3I0yP2KHbaEfAhkjRA7YZ8&#10;cIc7NFvgREfX++/7jx4t8w64RUSvIJayRxYgARIgARIgARIggewS6O2r+Pq3f4Y2LXpnM+jdesux&#10;SR5wB+kQcH7o1IVfvOlW6N3asWcHguUGvWubNNE2sb7F69kptkoT/t0JJ04kVJUZql6IO8QLIJC3&#10;LBx29vW1vvpGz9tNWj+CHIKIc7CFgoiQRQiE9IiKf5AkTaV0kIf4R0QUiBO5exGXgDMDkqNYRXiZ&#10;ZcpeOSTpwhbyHkvXZDQETiyaQ7Y4EfYhcpgFbUF/VUDEM/QdbD6x4x3nieOugNcuEl+IBBCjOBJ2&#10;TQIkQAIkQAIkULIE+vrHf/3bd2bd12vkaV34CgklwxqU2EXFRWecd+NXf7jy8m87nCf7A0PL7xC/&#10;O3FCaNKEFp/nHbsDuyEsaj028cSJFI7EDFVvCPse2xDGEHQi+6xn4Ojb7/S+8ZZ2TPaGOAeEDUNy&#10;Y3GY2LcMicdkkl4R7SAhyFxlah2YSOYgQx8K72mDPx07DxscvkCJATuh4zFfSOUmtL7fi1RpyNsQ&#10;CmDTtnIk823vGNj1Xt/uve7ubjeksAMBINn/WKHwYNJiEiABEiABEiCBUSLQ1z/pmn+6ZVx9vd5/&#10;1kWwReGrx0XU1NVe+ZkvfOX//PKiS24KadO93iE05eXa+LGesXWHgv69wVDFgH9ec8v448f15VfJ&#10;IGaoegNCyMKFGUIUr9hc90RX/1vvBPbs13wBoXphHVKGiQhd7Msg1nKpoN6hOAehf9UJ0YtoCVO8&#10;wChNe1rdKq0uozMGdzpGImJxOjB0IevFkj0/fL2IbQj5EdqseQO+nU2927a7jnVUBwJlWCaHRG0O&#10;1CkwR3danFiYBEiABEiABEggzwnU1i74wr/ccc4Flyg7LYrUtAaVJNJXf6uqeswFF330H1b92z9e&#10;f8ekKR/1+WrCCCwYPKoqQw1T+muq9tlsx9zuSQO+k9uO1XoG0si/5qgcU33++VelZTcKT3nzwQld&#10;PVWQvRCzDqQPc/V5Q/bJk8fMOUlzOzRssQvXMzLz2u0BkcZM7dwgVbDsSUhgub2D0r4y022heXwx&#10;KOw0bIfDNqJ6RbQG9K8gAiTQ8WJHNghfRyhQhh06AKLl+JFNm9ue31zX2jYu4HMh4QWy/SL6obzs&#10;zQs+ne4UsDwJkAAJkAAJkAAJZIsA1ofNmXPOOect2rtnJ3Y7Q7Mqo2u22tfb0bNy6Qlny8rLFnx4&#10;8YrL/nHJRZ+d3HB+RWUDhKVeHllqx9WFamtO2GxtMMdmm9rRVdfV7cggF0CGqrfhrf8d39lXJTcg&#10;w0ZkZe7qrj7/QHl5zexpzvqxWvUYqD9sRxxCyKpdhLcGxKo2TcQ8wFyoQxXgIAN95SmdvQUU5qDy&#10;NkjJiz0pJAQR0Yt8vMIDjhEhx4UN21VgiAFX2F+O7dm6PcF39h565nnPWzsmez1VQV/IEfQ7RJmQ&#10;s2z7hZ/J+lPFBkmABEiABEiABEjAOoGAWINVf9GyT3xowazWo4e6Orti66oMV8NXw2hhwuSJc+Yu&#10;/LtPXn/ekk/PPulSp3tKMOTWZTZ2BqutCY+p6i4va9VsfXZ7jdc7qaOzqq8fO5RZH1NUyQxV79Sd&#10;D4/v7K2WgQlYrlXhqun3hZtDfs/4mjEzprnHj5PRyMhG6wrbnX6xXRm8omIrNpHlQMb1iguZykw6&#10;fuVeZgV1iGgNm+aXqlf8PQQXPLy8eCHW72Fs2CYu5LOFAprfjTV/A/7gB0datrze9vJfy1uPTgzB&#10;He/zOTS/04atnKF631pyTUGNnsaSAAmQAAmQAAkUJwHsYVZdPf3jH1959rmL3GXOY21tPq9PH6ry&#10;1CYauXIPJ3ESl1dULL3kY3Pmnf73V3351A9/fMaspQ7nhHC4XMQFyMPl0mqqtZqa3qqqdpvW6XZV&#10;2myTO7pqurtdBisyJJ+h6p35zu/qsZsuFKvL0T+AnSmqbHb3B92d7Y7Q9FNPrpg8UWzDCyXodkMX&#10;+gIBJJNw2xH0IHM1KNWrS16R1yuS1yGSEkFlRBipwzh1iXs1mSReYjWfUrk44OgVqldEOIhNOODy&#10;tbuhgQOhgAd/trg83t43337viWd9TXunBP11oQFb2BfAHhZuJ1Ibh2zuHUupekdqvtkPCZAACZAA&#10;CZBAUgJIRID9HdzuiUuWLrny6pVnnXv21OnT3GVubIrm6RfBD4kOfWMvZLKC9nWKnXjdZ5x17hln&#10;XzKpYf4nr/zSyQuWT5953vj6BcFghQxjiCivykobXKblZcfh3NVCHeWVlf7AuO7usZ1d7t6+RHtZ&#10;pD2LtvpJDV/56kPp1lt6/+qT9x6sx+CwHYMnVOGqDtjL3/H0n5ha/6F/uGzqp1Y6583WqqvC7kpP&#10;2OHxhsrdlW4b0vtKvauGiIxlIgZW3BLJfJH1ayjMV8TMQjtKPSrTnEXsE9dCLqs/CAY3a0Y4Qbr2&#10;q/LYkE348lVsscw+JlORCXPQvcytNjgbUPAIaFCBDaKEcK7DgR3A7sPI4Wa3u+HTxpo9bDcBIYzw&#10;Xmcw6Ax4bZ6Q5q3w+wNNe3c/8GjzI89NaOmY5dCq/N3h8IDfFQ66XX6f5nWPufdbT2Q2BNYiARIg&#10;ARIgARIggdwRqKm2jxtnn39yXVm5/YUtx7DlbuvRAwcP7DtpzvSA39PaegiKCft0uZwuSKUJExtc&#10;zvLXX9teP2HC3Hkfrq5G9tx+l6tCJneNOrDYa8wYRyjYB8/uwECHu8zm94XKK+p7+5y9PeKT8FyM&#10;KFPV+8vPnXrg0DjEMMj8DGG7ywd9Z3OesGsd08fNWP3J8VdfZp89W3OU+W0VvoADDmoHlnWJ7YdV&#10;5ga4vyFaIRIR/uAXWQxsSO0FIiLYAWEQdkhMwVCF/oqNHPAvYiSkPEWGBKwjEztgQPwjaMLugmLO&#10;BM5ACNG12ENO5MxVW8Ip0xCuYoeuDQRho2havI/3hE6Xqhfe2SAysoUgm7EYLexyY3wOlxDwXqxN&#10;0zS3LewM+vxdYduAu9yhNR859NvHmjY+Ou695pPwqYEfahkZOAI2kfXNMeDXBqpqf/3vj2cyANYh&#10;ARIgARIgARIggdwTcDltVVVYoBWCGhsYwAp9OHHL+vr8Qo6lirKVH++HKspdVVU2r6/X6QjBk9vf&#10;11dV6Rjw2l3O6u4eCC63XEGX2yPDCIfZ2/4wobOnQsSvQgRCpUKCBl22MNyXnoE+T9BbOWmSe8KE&#10;sEMkpHU4y+w2t9zOF5JWjkeIyKBQj1DzmhD0WBKHzAdCfYqEYNChMquDyuwgfKuRympLYjhd5ZIx&#10;sTYO5VSdDA4oXsyWbCDSrEwuIboV7mPh8ZUmyM3VlPaVWYahx0N+7DGh2fCXjRMbHmNYkMfI0Iv3&#10;UACDdmAJn88Jed7Xc+LFlz944qmy/YcndPXWebzuEJbACf2MAAe0i78E/K7yNy/marYMJpBVSIAE&#10;SIAESIAERoIApO2AV/MM2Px+IdKqxkDFdLvcvkmTbePqwlVV2FOiy+XqczkhanurKnxut2fcuPDk&#10;icHa6v6Kir6yMixK66mo8MJVDAHnctV195T39td2dVf29Dp9/kwSMmQw7AxV76w3npjQ1VUhggHg&#10;qBXuz6AtjP12fW6o9XCow+PsGCib0mCfNQ2vHO5yH5yzEWEpk9rKEAKVtEE6UKE7XQ6cKpmD2LoB&#10;/wgxC0kqxWbEyQuZKFWxyn0mRK9Q0plGOIjcumEEXogtk52yPyFu5fo6oanRrwOnkOLCIhmTLG2X&#10;ilgEdzgddpfYcNgfQoY2scOcEP5a0BEM2/34e8jm9fS89fb+x57ufmnb+I6+iWFbWQCOXuEdBzOx&#10;ss9uh8fY76bqzeDRZRUSIAESIAESIIGRJgD5GwjYEdzrGXB7fe5+j6u7O9TTE6ytHVdVNaasvLK8&#10;ospVVlHmrkTUg88PkVXd0YltfMs93trOrsrevvJ+T1l3N3ZzsEMTjfCR4S4VsVZC8vVrQeQmqK6o&#10;qD3u6fvza71PbbF90AJZZwv5g2EsvAsgp4HfFkY0Lf5H0i97yGEPI2utG35Puw0ZbuEIjixyk3s/&#10;qABguX+b9AMbd0IT3mWZ+kFo1UwPKHRnEKfmFPIXzlcZQhFpTW6TLKIaxKYT6As+fZwy6xpOp8uO&#10;2AW4tkV+Mvi7Ie7lbUheeJD9orjN5tt36PDTzx9/6Y1xJzzVPd5KuL3dWPOmFvTxIAESIAESIAES&#10;IIECJgDvo88bgqc2ECxrO+Y/0hxoaQm3tGg4m4+Gj7ZqOA8f8fV77IGgC+l1kd5rdEebNV+vWN1l&#10;C0GbltmdZWFHr6fP39lXYStzTZhoG18bcNvh4cQp8npBFirfqQqjFVJTyVq5oEyG1UZSPcilZfIQ&#10;YQaR1WTytYohUQoVlTOEKMIrVOSwDKSQMlt1KN26IrJicOe0yBq8iBtYbFDhEOHG0O7wNcM0JxKQ&#10;QclD/PpsEP8Bv3ais+0Pzx78HWIbjkwN2qv9WL2GLe1EDl+1Ex19vRnOGquRAAmQAAmQAAkUBQG3&#10;GxoKoaI47fjqFBeRs6Ghsn5ceV2dOMfWusfW4SwbO7ZMXrtwXVfnqqtzR5+ucePcyLYWCobdLjs8&#10;lOKr2+HCR/Mu6UjNLIfDxb9Yc8qBg1jNhjQG8HEG8Uk9BL9DpETwhkJlNeO6vYF+rNyaPa/uqstc&#10;X/hkYPYkv83p09zwiDpDdncQK/3siC4Q4hJeXQhBl1ikJlJTDG5jEZnNSEZf5fNVSlSpXvGvyAkH&#10;B23G/l4swQsIp6yIm5ChuTJsNyJ5VV9CnspTF9kyaZkYdzgA5YssxKKiRwsisAGxvSLAYaBbO9Li&#10;feud9+/5376/vDrZ56+3aeUhv9/nQduI5AAvKHuEQCDuuT+g9VXV/uoWrmYrim9fDoIESIAESIAE&#10;SEDTyssROqpSZAm95nLaG6ZUY1mUdCzKncrCWN/mrKt1D/p/peMzkglYFHMhGkAkNlBxpdJfOHSY&#10;3Z2qouwNDka5obIMhBUOVdGCuPJ6Q1ny9ULFheDr1Jxij2LNWeaGB9Q5EPR2dPZ09lRNnQJN7izH&#10;NsVwj4r9eoWMl1JV+n5lgoZIOMNQ4mNpvszcICJ/1fAiqcx04Su2OpaL2zJz9sLTLtSz2FgYixFF&#10;G0rpDiZGw0SI4GO1Vk4YIWMTVHiv0MEigYQIvPCHQ/3BAc0eKBdhvSFbe3vHCy8hnNf76lsTOvrq&#10;Q+HyoF/sPRwKYaMOsUGdiIWmr5c/FUiABEiABEiABAqVAFRpdbW7vMwJ8VpR4Zg7Z+zkSVUTJ1ZM&#10;mlg+eWL53DnVcNZOm1I+dUpZw5SyyZPcY8ZoVVXh6irbmCrs4WvHWV6GhAYq5ytOrPUXux4oLQaZ&#10;hDRh0GkiKlZ+FZoNmRNEmGzkWt1RpzrUNYCKRWBqBzQkXIhsEAHlbcua6pWhC0F82O8qLwsOeF1Y&#10;IuZ0egKBgMdb3tnnhq4cV2erq4A7VPiEoX/FijWVJ0G6cXFfXsloWmmpTKagpKYh4EFt7ia28JAr&#10;6YR8NMb7Wn92UNePOGPsCewEEjsMHNwWZHAfDeFFjsQZR7aUE4l6xYmleSqcGM5evz08gJiWkLfC&#10;qZWFfbb2Nu/r29se29Tx3It17V2TbfYx4QC2ZPaHA65yO1zaIg2xCEmm6rU+VyxJAiRAAiRAAiQw&#10;ygQgc6FuKyvsE+orTp5bM3165fSpFZMnlU2a5MLXivJQeXmwojxcUQ5Hr8j/iuS2WMUl1nJBi+JD&#10;cqlHVZozsVODPJVTcfCMP0CjazN9N6fuFxUXWVvNJiwVTtEwIpaxOCzo82qOYN3Y6upwoGvr1uMb&#10;Hgm8tRt7E1f4vGVhL7byFXHACI2QQQUinZn0PqsMCUr4QoZCHAopLFM4yIAGJX8HUSnP7zACoxFo&#10;4McpNxZGml0xEWILDLlmTWhzmd7BEOEgMzcMHqgAW7CoDnnLXNoYtxOa1tbR2fHya3t/92TPi29M&#10;7uifGAyWuzQHnNzI2yCiOESOYl8g8UZ+o/w8s3sSIAESIAESIIHiJIAI18pKpwxvTXHA41de5qit&#10;ddePd8+cUTX/5JqFp445bWH1GYtrFi8cs/DDY2bPdFVUhpz2ALK4BoLYgTfoDwThkZXSNnLqwQ1K&#10;0Q4mK8j00/lUNlt8P3u+XhE3IVRhKBBw2rGaD5o2XO5ywxnd39/X39HpH/AhxKGsoso5tgZ71Ink&#10;ttCUyN0gtWZI5GSA9MTfBSK2V7m51UIzPRuveKGEr3DLyv+FKlZZfdM+0P5AGHEJQfQl0kRIgQsv&#10;NPSuSk4mU/RG1reJKAy1JVzEIS0nECNEujosYwv6yrz99vZj3jd2HnzkydZnX6g91jnZ7qjUAoj0&#10;FVtSB70yQ68tACd8UKYBpq837RljBRIgARIgARIggRQEZOCBy+1GTlzbxPqK2lpneYXD5XSIm2U2&#10;RAhgt2FjE4g5hSAWa8JqnZMmVMyYXtHQ4J7aUNYwuWzCRNy0Y2sJuHjLyqDZhPhRUbaDR5Sizf+5&#10;yabqFSpfCcZQUGQBC4aDPh++2MrKEBHg3b3ftvswVK+jYbKjrlrs9RAKITEYop3h0/WHkN0ggCRn&#10;YnGbyAYGcahUr4hDVpRlfl71J4Pcx0I6ftUeEpmq3sAAQkkQ06sJt66IylCqVyVuEGEiMq0u5LjI&#10;KyGkuYzBkD5fueYNOc3wvgN7Dx850rn15bbfP+v582vVR9vHI3Vv0OtE9AQCVrABnIzpgJNX7WuM&#10;RGhUvfn/vUELSYAESIAESCBvCUCt1tWWVVU6sVEw8htMa6ioqXGXl2MHNWdttVsEEoTDA95QX2+w&#10;rw+Rp8GeXj8uIHnxyXR5uWPc2LLx450NUyqmTy+fMrlsymT3+PGumho7WnC5IxshDH24PozP1fMK&#10;YDZVL7yeER+pHKKSp2o1Gv6rhNTr7vd2drqQnaK2xonAEBHjGoC+xA2f3xsK+/GW2I1YyEm18A5u&#10;UhHFHMnSoHy/qlmhPoXqlX7TTFQv2hGZ42yay+Zwaw4X9DfyqQ0FUovd5sQzA1ct/NAQ8mrlnQzE&#10;gFEBnwf7GbuQwAx1TnR4t20/8Ps/Hn9ua/2x7mlutyvgdSDG1x4MIahBKmaVGgKHiiCm6s2rbwMa&#10;QwIkQAIkQAL5SQCaB+JorEjg5ayqcNTUuGbNrER+rjFVzuox8CtixwNHvyfQ3R3o7PR39+AMdHT6&#10;+voDkLw+Hz6AV2vCtMpKx8QJCMN1o3pDQ9nECa5xdQhUQHovzYlsVDJ9QiTWtlg0buyEZlP1Como&#10;8ouJ8F6VekEglA5UuQrPZgt09fbvOVjW2ecYV2efWItQV2hCREUgQxskL7b78AewpzOCAODMRVYF&#10;WR9xBHghon0jqlcGECsXu4pwyCQ6WWXBgJ52aXYstnNDfAs/s1o7KNfLIZkaInGxszD2H8Z/yLYr&#10;kz2IWAw4o5GU1xF24nHas6/1yWf2/eZ33lffnNDZVx8OugMeuHihoAOOMNa6CQ+xHIZYRyiEtZLp&#10;3JstP3+80CoSIAESIAESGB0CTiQZcEDIOiZNqqirQVYv5+zZVZPq3WPHuWqqoZKQ79QBLdvejhRZ&#10;/hMdvvbj/o4OX0+Pf2Ag5IXAFfkNzJaj4rSplbNmVUyfWjZunKO22ulwisX6cqXS6AxzxHqNJG+Q&#10;fzYI/yiUXuWY6vPPvypdC8w7EtttiMcVjkzZKgSditMVd6B6xZ5mYeR2wAf9vu4ee2uXt7mtf6DP&#10;OXaMa3ydCHFAlgN4RQNwjIaQpNjlxE6/IjLYG/ChBacduSbkHsUG1Sv9vZEIB/lmJgcUsxMZ1tAF&#10;gm9hvoomVgvnYL+IXZDr6sSTEYRtTowCGxEjAVk46ITk9Q94dzXtfezJfb99IrT93cndnik2WyV0&#10;spC7CJxAgghk5o24eOXSPBHMIXY3Vj1wR+JMJo11SIAESIAESKDgCUAvQd1C5tbWuqZOQfStffas&#10;qhnTKurHu+pqXWOqXMJFG9I6OgJHW73H2n1HWwdOnPB3dvn7+4M+pIWSQZPJj7Fj3XNmV86Yjn0c&#10;HG5XJPdUyloFSlaEwqpoWKFx1fZltgA+s7fZe/uCHSf8/R7twCFvlnapcGDjYeEpRUdiAwe72KkX&#10;GlVs+RvSnFCTUJHlZV6b3eODJ9c14K7wN9SXnX/6uJXLKs5fpE2s14Iu5ADDlg9ahVtzuQM2W0/Q&#10;7wsFXU6sIyxzqT3cgjKoQUppEeEglwmKPdvEOrRMDpGOV6WHEHoX4la6qWG53O4YW80JJ7OIKw6E&#10;/V4HdtyTsRaaE0vUfFrH0fbtfz30zJ87Xnyz/HDrlD5/vT9QEfKJeqgd8iN0A8v3sKYPQlooXej5&#10;oA27H8PRq7rkLhWZzBnrkAAJkAAJkEDhEFCrv9xue0W5A0J1/PgyLAvDyv3KSpFRAeIVWgeaxufT&#10;urq9Hk/Yg70OvEGsORvmEGfOqJw+zY0cWWGx4mq4rQ3TmCxWl8kgIm5qleRW6vgwdqBQiSI8A6Gu&#10;Lj/2RsDfBu3HvXgPYR46z6z5elUKB7FpsHKbR/Z2kPl0ZYZeBC9gnl1ulx9/cLhsrs7+gT0Hu48c&#10;DNm9zqpyh7NS08pkigQkd4M4h4DG9nFup8zxIPa0iPH1CsUqEzpkFuEg/gpQkncwXldlNIYPNugQ&#10;vurIVm2IUAj6nYGQCx7rQFjrx4PZGzhw8Ohzz3zwhyePb3m15nD7LM05AZuI+AaCQQ/yLSNvMdbH&#10;qey/SqaHEaCBzyVCduxIJ4KVVdYK+nqz+H3ApkiABEiABEgg/wjAm+tyObCPAzZ0cLshaexIHQXv&#10;WndvqKXFc/So/9CRgZajA8favYjH9Xiw2kzsRjb8A1tFjBkjXZ765+TDb3QEW9AhQP/Boyqydcm9&#10;HAa8YZ8X0aVYbmU/fsJ/tNXX2RU8cSK0b39/c4u3ucXX0jLQ2YXIZn93tx9/VJic4llTvSL3sJS6&#10;ats3lXxBZfqKpLwVehxhECGHG3EDIRfiq72e9mNHW1uP2PoGXCGX3V6GLS40d5mK3pVxDtinDmvK&#10;AtjMTaTLiI5wkKvEVF8ZrWZTkjfCVepdmQgNMQk4RcoxMRRkHg44g3BEw93s1Pp84X2HvW/saNn8&#10;QtPvH7ft3dfQ7x/X76309JcjNBk7FNtERDJsjYQ1y4wQcl2fA2viXHD3ii3ghJeaqncEv3fYFQmQ&#10;AAmQAAmMDgF8kAxHI1IoQIRhqVlXl6+z09fR6cVLeCWxx1VWNG7s2CD7+vrEvlhO6G6oG7gSVZRr&#10;JCNAJilfs0JQJitQul5Yo7+EfUraqlMoXbvD5XK2tPgPHfa0nwi0Hw/ixPXhIwNHj/qONHugent6&#10;xDI+RDYjplnfCCOJnVlTvcoZLwxWCQqE4BMBrGJMchMKBJUg7BebtSFZHP7cwTKvnqAXW5VV9fmO&#10;7z7U1trR5/EiFKOiqkqrqLA5sbcxYoWxoYeIOUACYOFFFnjkP3ItGHz2Migh0xwOcmvmCHaZgQz7&#10;TUDsIs5CbVrhDYoVbG64oOEM9vi1oyeC7+5te/GN9599oXXLK9WHDjf09k0Kh2uxHR0iyP0eDTko&#10;yl2OSjcCLrCNnvgLQG65YRdeXocbXxHCLPa+EN5sqt6sfPOwERIgARIgARIggVgCUDj9nuDx4/62&#10;Y14seuvvD/f1QazY8Wm02CoNok24+1QgLPSlvJaRA5EVYCoTVyQfl65FDRcR/6ahmKGKWD0mDrHc&#10;S8nZoROpC0QnKAFpJ7ZtwEf7WNLV2Rno6Qv3e+yeAbt3wNHW7v9gf1/LUS8CmpFwTZ4BnMp3m/Gf&#10;ChnG9S795ZoF+w+Px5ot5KOF+hRxvcAIfYsxiI/vI35UrGKTebuknhfRA0q5+h22HqdtABnjwo4K&#10;v+OEw31gfH3n9IYx806atfi0aWcsdp88RxtfJzZ4kFJa7WUxuEWbaAnzI3P6ihwOQk1LApEFbpF/&#10;jX/HyIiLyHxEpK4IrYXTVbarckLI/A1iUZ7Mqiv2l8OcQMPaTnT4d+1teeWvrdve6npvf6j1WF1P&#10;18ygp9bfi1AcGCPyNIg0viI0R3mIVcMqY4OIZcCSPGhhEX8MJezHphXQ1SAVcjp6A7beqtr/+fbv&#10;+U1LAiRAAiRAAiRAArkmIJy/SNvqgicVGQTgZhSfUUNwwR3cMHWME9tvyV2Dpa6SMbPIfCY3EzYe&#10;QiQLxTd0iE/MsWhfBry2t/uCYgtbtcAsor9ULADUYvPRXiG2pPNRrqYS/yCaOdcDF3bUT2r4ylcf&#10;Srenc+7+3IL9R6cIY71YvQaxGAASyUAE2ioxKYSuDHxQacYCkJLgK1TxQCjgddrCiNsN2ly+cKCs&#10;6mhF1RGnvafMWTVp4qRTPzT2tIU1p5yMSGyx0K2qUq4Is2OKwtjUzW6HLxYpEoIycgBy2CVCcOUy&#10;tMEYXShWGfMr4QvqeAehBZFN0WTmXORssA+IVWmRXdlEjmDE74ZDcre1oCPgs3n6tc7u/iPNXe80&#10;df91Z8fOd/v3H3H1eMaGbeNtobEBn8vv8YcxS2KJm9OFgSPQRDp58ReNXF8nYoTFhhcyQxoEscj6&#10;jEfHb7MF7XD7BpG6wtFnd/fWjbv/qw+mOwUsTwIkQAIkQAIkQAIkYJ1AhhEO419/tLbDMwbuaTg3&#10;EQ4g9lgT3nF4zSOb9+qe2cgODZGUEtChKCFkIWoEQsiKIFR+MFAeDtaEgmPg1z7R3n/wQO+e930f&#10;7A23HUW2iXB/n7OiXCtDbgf4fLGBmh1CUzmTVRhxOOiH21cFDYu4Dnjusceb9AQjZFwFQgirhv5U&#10;UVWxS4XcmU3upIFoXghyrKdzDoi9hW0HDnS+9lr75j8f27Tp6DPP9fz1jYqjzZN9nmm2YH3IWxno&#10;t0EWI1BBOOjlAj45MPmXjxypzFM2uKJN6H/YJh3AInrCgfV8ZXYs24SjuM/u7Bsz5t3zPmV9zliS&#10;BEiABEiABEiABEggXQKZqt43Hh/f66+Gn1RsPRGCuxWqV3g3QyLkQIlR3bcqt09TClWtchPvqs/7&#10;pdwUDu+QH/v3Bmvdzlqno9zvD3R29Le0erCy8YMD/kNHxYZtfQO2nn7EBduwbsymuW02t0ini9S5&#10;ImRABPnCNQ7HqtxODZIasRYOuJaxtRqcukEoZTs2oRDpz+DCx00RShJ2oR0t6A55ywYGKjz9ru7e&#10;YEurf9f7gTe2e15+/cAfnm3b8lJo9wdlrW11fX3jgv6x4WAlNqEIwSWMBW8qAa9QzXIUMppZjlFd&#10;DH6Vm3VIYSwhqL7FNAWCtoDD3RWydbvcey9MO2VyujPN8iRAAiRAAiRAAiRQygQyjHD48K9vOKW5&#10;dxocnN4uW8gTtmPxXNCp2coRtCz8qlB9KmWXDApRL/WlYyLiQa5DEzJZvItNHRBsEHY5nK5yxL/6&#10;/EGP1zeAuF1XuaO6JlhZ2V1Wjn30xs07qW7+ye45s2wNk231ddqYSq28XHNVYKsNbK8mW4v0KcJR&#10;ZHcBJEGTe1Fj2wsRWh0R3tIwuKj7j4c8HeGAX+vps7Uc699zoKNpd+/ufeHmNldnt72nxzngcYew&#10;oA35GYJOkdBMDAleWwTyItgC6diMozAMSkV1qLV28ukyvFROX0jmkK0iVFF9NBA+Xlm56WsbSvkp&#10;5NhJgARIgARIgARIINcEMlS9p95z04eO9k+GthzodmjesD3oCww4QsEqhxNfI/IzYrtaZmY69Jvi&#10;ArtaYAcIhCnAWQuPLHy0zrBMdxB2BmwOr2bvCQW95eWhsXXahHGhSfX2KZMqp0+undEwZuJE57gJ&#10;Wt1ErbwSe1tobnmKEFu1sG1QBMugA6E2gwHN60e2N82H09N94N32Pbv6jrV5Wo/Zj3dXdPS7Onrs&#10;xzvtHb2u/oFqh61CRBPDmY3wCbFPchBqFYIXDmSEZyAbiFyxNtiJ6tE40jgvxV7NDjQHZJqzvNpW&#10;Wdfi9Z8oK//TV36V65lm+yRAAiRAAiRAAiRQygQyVL0L7/vG9CPd47Dfha/X7Qw5y2wBLAzzDbjF&#10;br0q5lY/hgRovJviXQQoyIVeyMwLT6gID3BoTmxlobZjQ2xCuLxiwOHo1bQ+zdaP5GLlbvuYqvJx&#10;te6aMa5x1ZX14xyVZa7KCndVlauq0ok9/lxi6z3hbkWMr1qKCNGKfTIGBnw9fciS50UOjP5+f/vx&#10;gbY2z4kOb1ePw+uvCNkrQ1pFSKsM2ytQx+tFhg84sIWIjqSfEG5aua+wCBOW3uohD7ZRasuRmgYu&#10;Xoot35wOTyjc7wu4K6q18ppjvuDAmJqXv/LzUn4KOXYSIAESIAESIAESyDWBDFXv6Y99f+Lh45X9&#10;npCvz+nWHOWIng1ggZcziC14Y3NPxNF/RgWMDYzLkERDRkIIXSjcqkj5gEgC3ICmxqZm7pADG/ra&#10;A5rdFw4NCHks4nixas1WFnRVhp3uMHZ9c5eXu8tEKg54nMVublg4JgIchO8ZMjUYCAb8fu+Ad8Dj&#10;8Xq8IW+gOlxWqZWFEZ0hFtiJ5MBBZG/QNLRU5nIFBrzIHy0ilnFi+ZkMabCJbePC2GXO54J/2jg7&#10;KcYYCaqAYna5kLLN4w24hN0VXUF7eNz4l1ety/VMs30SIAESIAESIAESKGUCGareUkbGsZMACZAA&#10;CZAACZAACRQcgagMwwVnPQ0mARIgARIgARIgARIgASsEqHqtUGIZEiABEiABEiABEiCBwiZA1VvY&#10;80frSYAESIAESIAESIAErBCg6rVCiWVIgARIgARIgARIgAQKmwBVb2HPH60nARIgARIgARIgARKw&#10;QoCq1wolliEBEiABEiABEiABEihsAlS9hT1/tJ4ESIAESIAESIAESMAKAapeK5RYhgRIgARIgARI&#10;gARIoLAJUPUW9vzRehIgARIgARIgARIgASsEqHqtUGIZEiABEiABEiABEiCBwiZA1VvY80frSYAE&#10;SIAESIAESIAErBBwVI6pPu+8q6wUZZmCIGCzFYSZNJIESIAESIAESIAERpSArX5Sw1e++pDq84Yv&#10;LKioqBjR/tnZsAncducbcdv49KcmD7vtLDew1xNyOx3lLlel22VsusLtNL6sdLuj340u7IoqXGZ4&#10;adOiJL8vGDC2M+CLeunx+43v9vvMLz0+v8cf8PoDJ5XzL4ksPwlsjgRIgARIgARGnsCQ6oXkLS8v&#10;H3kL2GNWCPz4J39V7eSh2NUH+H5f4GMfnoeXtmF4pIdT14g6HA6nJI8yz76zZ26lI2VJFiABEiAB&#10;EiABEshzAkOq9+Yvn57nttK8JARu/+mbcVWvx+PJH257ffYVC+cdPHQgtd7MidFRLtsU/luYaAvP&#10;mD7zqZ2757hDOTEnN43i45o8mfRRtISfWeXm4WKrJEACJFDYBNJQvS5X1AfNaY3bb/g0OVvtJDFg&#10;BLqorKxMi4CxcH9/f8Z1E1Xs7u7+9X178a7J1wsBtGDBgqx3l1mDj/5112WLTj58+PDceXP37Nkz&#10;d+6Ift27e3dUj/PmGW3YvSf63Tmwbe+0adOe2PH+J8/IF4Apse/atUtpzVGf9FG0RHWdkhULkAAJ&#10;kAAJlBoBpXofxrDXfuk0NfidO3fi68KFC00s3NHRlmmR8vl8evlstZPEgBHooqqqKi0CxsJ9fX2m&#10;un+9666Tli2zO502h8PuEAeucSFOu12TX/GWDdd2+74//WnihReWRRvQ1dX1Pxv2S9U7ydh4Z2fn&#10;okWLurq7okNeM7Y9fkVDQO2QGzccNrpTw7U1tQ+/seuTi09ubmnJcvfWmjOFRpgiHMyBE2EN/zVM&#10;mfLo9veXz5uaU3qJzDeFKWuwyHBE48UbgvCOHTvq6upyOunRVkVMip3rXFsS9WwNPWlDEKw9FCxF&#10;AiRAAiRQQgSGMpdBBKhDjR6qTr9jvK+z2f7ugT0H2/YcaNt9oPX9fa3v7Tva9MHRXXtbfvCL33q9&#10;XhNCY1PqrT//8X2cBw8eSnI++/i7OIPBoN6ayaREL4czgSPfxRvr1zvHjDmwZcvBF1449MILhzdv&#10;PvT884f/9CdxPvccziPPPntEfX322cPPPuu22Tpeew1YjKaGQvE/hQ8EAyHMqTilasrNGQ6jE3GG&#10;wpp+RnUm39bnBT7X4czRCNSNsjDH9BJNik41li0gm+dSFsJ0442cTrrRqiRznWtL4j9pBggj8JCw&#10;CxIgARIggcIiIFQvVhYZFxd9+MMfPu+886wM45Q5U0+ZK84FJ09bMG/aqfOmLzx5+sEjB2NVb2xr&#10;O988+ua21pPmzDaes0+aPfukWerE/Vf+cujVl1ra29sTSTorRo5kmaYPjj32/Lv3PrHj7kfe/N2z&#10;Owdi1H+sMRjakRdf9La1BXt7Q319Ifk1LE/bjBljzj5b6+1Vp02e9r4+u/za+sEHxtbQjmke1bvB&#10;QDAcCkIRD+pSk5TKzktIbnVGNzcky6UBQR+kejAEj/UHez+w4x/DOeekOcbT9K7+EmUSvZXy/kmz&#10;T1KIBk+7zWY8jW9pez/YC+tgLWzONb1EU6NTjccWEjfqUIQx3bmedKNVhuk2z3XOLYmiFundCGEk&#10;v/HZFwmQAAmQQEEQiOPrxS+QHnkk8fVCYz3xxBPC3STciDblI8Z/+FXc29u7f/9+k06N9fVCbyhA&#10;b2x7Q53bXt/2+muvvfrKay+/+NKWv2zBp7T9A+3HWluNMcHWHbG/2/Q6XNHCD71f+KHf/eDoO3ua&#10;d77f/BbO945sbzq8/d3Df3338BvvHNr2zqGHnnpFjzqw3oVpgp/Z+v5z2/t//ceue57pvPeZY7c9&#10;0vbPP3i75Whr7HNg8tHu/vOfIXYhc8XXQY0Lmbvgox+dfuqpNiVz1dnX5+jpcaDM0aM9XV3Gdowe&#10;cWOPwUBAyDY4YXMpezHz6oy4laVz2dglDIAZ3gAczyHIzmtXXxslOOXDsP/Afv2cPXu2qYB6Kf5I&#10;M4lVyy/R+OxZEL6RCjJaZOiMVsD2a6+9FnbCWtica3qJpkanGsvWhFdwl4Qx3VL15nDSjVbp0x07&#10;17m3RP3wiXrSjBAK4ucvjSQBEiABEhhJAnFU7zvyiBV/RrP+9Kfn4cg0lJG/e4T7SWid5/70vDGQ&#10;V4rjocM0vDvsd9xhk6f9zp84f/Lf7p/eVf7zX1b9ssXRUl42buzYccby1iUpPgGGK9oftA94w6fM&#10;mQaH9Klzp5968rRT505bMHf6gnkz5s+dPv/9P8/f/cLJta5A0Ksve7fehWkgqPjMq8d6u47a+/YG&#10;Qq4TXQPPv3J4zS2RXMhJRhGEZ1eq3iHJi8BfSFt52Hp62lpaeo8dg+qF3lXC1/Puu/i7wkqEgz8Q&#10;hHTDx8GxoQ2TJk3OVrwDfGzqhCSaPHFS5KvBKyg/jx6KwdiwYcNIPuV6XxC+Fvs1WmiiZ+Kmv8yY&#10;Z6KKOlWdbZQOjnYFK8KYbgww7qSjF/2MO+9W7EcZGKO+qumOnDFzbdESK50ardXLx0VhhGBxolmM&#10;BEiABEigdAgkjOutqamJ9fWeOHFiizyOHDkyZXzV/8rjwd88+OBvfvPgbzb+5jcP/OaBDfMnV8HN&#10;8/jvH3/ooYdef/115fSNVb26BDq77pzzO86/MXjj7TN//OMZP75t+m0/mv6jH0774UnuOVBqpmjV&#10;tCQpfllWlrkrKtz7jhwXjmhhBtzS0hgp0MN/uK/3sV/5jjUH/EP7F6TVhfFBCfk9k3sf+uXXFz73&#10;q+tu+ZQ/7K4N2tzvHo7aUkGVN3Vh8/tFVIP08vp7es760Y9O/8EP4OKNqN7e3gt+9KNF3/1u19ix&#10;9p4eV0+Ps7e37957TY3kTxDI0daEi9V8kODBECIbhCc1+hD63nDoL2fNnKVO9aa6b7xpfNf0lv5S&#10;1TU3ZbPPmjkbJ7zH0oEcdcBC2AlrYbPFHwdHW4/Glpw8KfVeIXErWuw0rWLoSJ2xVuGObkYSm7Nl&#10;qm6JlU7TGiMLkwAJkAAJkEAiAlL1RgeEnnLKKYniev/61zcvueSSiy++uGpM1fKPXoo8D4sWLVy8&#10;eNHixaedfvriM88448yzzrzy7y+rqa259COXzp8//7e/fSo2X8GgKZG1TddP/vx828kdbzyybfPj&#10;vb09ZTjKxf+QIUKdBjNM7So1bvikGeM/NGvirIbxgx+Gqn+lYzIcPu4Z2N/dh/23/PJz4WEeKy5d&#10;fPdPvz9nzhzkW1i2bNlps8s1V7nLkbplJwyVsQ1w9y5dvx5mhAYGEMKr7IFz1/P227hY+C//0uv3&#10;O/v6Ag8+WBETMSxUb7zA3kDAD+km15lFnVA2zUeb8dV0P7OXett6H2IUUVGf+AA+hH3OgiL+2PbA&#10;Aw/Eqt6ZM2bqJ1Y5qgL6cke8pateNK7u46Z+kai8akovqWoJETxYFxdC80aFGdsfeGAj7sFa2Gyi&#10;J4c2BNP00gQw+bvJaZsmzTyF5hhqQRjTjR7jTrrRktipxx3dmOQ2wyoUULYNmRQz1xYtsdhpnGJG&#10;doO9i5kahDDMb2dWJwESIAESKD4C8eN6EVOLI15cbxhRtgMDA4ggxNdEB3y9+H2I9FtoISAFZRxf&#10;r/rYUtPcZWWnLlzU5Z7yt+fNPfjcT9/Z8WZFObJtlkNziN+pho/FTe0kccoOzlMkdHjwE1Lp3zW8&#10;cN/25KQ7/+CYNV+8MXhk7OtFA3r2q3t+/9aOfUFb2dRzph+LfWhMXSjVi6DeCZdfLgSH17vjs5/V&#10;Ixygeo//4Af9zz2Ht07+wQ/8z27Smg866sZY9PWCP6SbKIyUD4ZTwJR/URhvNkxuUKd+03TH9JYq&#10;JspMEaeUuSF5IYRRtCwJwwwdxapVq2KxGPN56O/OmD5DnRa/95KUN72F7lSzuIht3GihiZ4Jmv5S&#10;h2NkiHdN92OLxRZQdwaRik8mFFWFd5B2lAwWMxyC6pU5HOJNeiKzIzNomPfkNqtcHOpPmqxYop4i&#10;vdOEz5i0cIh2PA5GCBYfGBYjARIgARIoHQIyh4M8dRXVJI9Y8YeSSuxCEEPUInI30SEW6odCTqeQ&#10;cwplPNUrfkm3tXXDxVZbWzP39CV/fXnLeUsvmBx8+NWXnoO79OjRvlhHr2pnbPQR11S5uE5+0bQB&#10;r88z4O/3+PoHBl57Zev9967/1fqfbd/28uO/e/Dun/34f9b/tKuzU59y610kekoe2vT+PX9ydAYm&#10;1Zx4sPFr18UWMxmMzT8Q4QCZO+fv/x6Fd91wg0jXgMVtMshBrWPr/cUvVDuh5oP26ipXjdgjw9iO&#10;yOEg59F0QABhlZP862Eo9HLq1KmHjhzCHXzFtXpL3VSnuhl7Rxgw2I66Hixz+NCRw9Mapqo/UiJ/&#10;qhjiUoUBwaBYzRYMItnCAxsfiF3NFrtMDapUN0k8qIOr2dS1cXGbupOovCqpN4ULWd0Om1El4uWN&#10;SuFg2/jAA7BT2Wyih6Ywav3QmUQDiTBU/SaCqd4yVcRNdcc4xYrqtIZphw4fVieuI8HUkrMirKve&#10;2Ek3zp3eaXLD1BNifCSUSeorpjtjS3R6xsfJSEPdT0RGPHXxOBghJPr25H0SIAESIIGSJTDk6zUh&#10;gLCMhYKPD7HtWXV1dV1tLTYnS3RMmDABb02aNEnssJDwCGPfhZ/c+pfGG5+89V83bfjZ7jt+4/vD&#10;k79HNMK4/kf+5Zrv/+TWzXaHMyZRv2gO4cV6q8ZrY1dimY3KaBrWyspc5WXOinL385ue2vz8n/bu&#10;3VPudr344hbEYHzpS19CprZDh/aZzLTSRdyR/XTjq7f/rqc9MKX++M+fvOuzCHhI+WyVw0QZ1OuS&#10;G0oN7NolXvb07Fm58oNLL40sYuvuDh48gHcd551rH1PhGFNuEriJ4nr9IqhALGgzpnCQEiryqbB+&#10;bbwJ9ycKJL+j3sXX6VOnT586Dae4Ix346mt02ggYERwQqQWCUJxXX3l1dAYF8ZyY7uCl8aa6Nn41&#10;FjDdj1tSz9IAg3ENg+GbP9x8RF3I4N6h88qrr4SdyuZYeia3tIKpgOAttK8ujAxjmZvIJygQ8Zjr&#10;VKdPm6bOuIQx3bifctJNhskZFKc+p/rjEe+tSISDGOm0aZjrg4cPxc51ckt0gMmfw1h7hp66+BzE&#10;Y6a65kECJEACJEACJgJxVOmHPvShRHG9cOIqT/ChQwfVhfH47TvO/3lv2gNNExBxiSwQ2OPNmHTM&#10;1LGKNKiqriyrKHOVucdU1zVMO/3RLZOffW7/qfPnfOuG94Oh/U63E0Ik7qFUaSLJK341ikMlNgr3&#10;e/z9A/6+ft8rr77y5S9/+etf/zr2a8UWVhdeeCGSAR88eNAY4aB3l7KLuIa194Z2t7q0lj88ePt1&#10;ViQvGimDQOzpQYSDalAtaxOpeXt6cNq6ugJbtvi2vBB2ufGu26HZK9zOClSKOhKp3iDieqOzPajB&#10;Gj/uVz7jQWhDHuTkd9S7+Hrg4IH9g6ce9CnfjYrsNVr4yCOPWPlWxKJJo0s1ZZUk5fEWfJPqhNJF&#10;U/hqfGlq3GihyTdvwqK/1C8ABHhNVI21dHTGMnEL6ATFuzJEBI3rZyxhTDfKJJp000cueu/RbQ49&#10;CRiF/pZuszHCQYx0GiS+KS+eiPi1bol1UPpTmpjDUNcpnxYWIAESIAESKDUC8eN6IfhwxP6yxy+z&#10;nTvfff/9fR0dnfv27TedlQefaDhwz4SDG7GCbd++Q/v2HUZ4oQIaN8JBLIYJaWddVPPpz836/I2n&#10;3vzN89b98J87qy9+8YV3T5qz6EvXvN3R8a4eKRvbzvHjx2NjGwy/QSOSF7pXOHrLnOXlrjNOP6O1&#10;tXXv3r274E/VtGeeeebll1/u6OiYYFhob2wzeRdxn5U//OVwWeDYdPs2LApM9DCZzC7Da5nDwXf8&#10;OKpUrlgBRy9Ub6i1NfDGG4Ft27RQIOx2OqdMEYJm3x5bmctR7jY1knhvNuFeNeperOUyZsbFNe6Y&#10;VG/KOyhglG4qjRSWhRl1idFCGAAzsDJM7qZhu+rvrrI5bMYTq6lMd9RL3NdP9VL/mugitnykqZYW&#10;bIaMc3A/C1tzSzPOwYS/UcvZrr7qahlZLlazmf5qSK56FbpYqpmpXh2sSSijC9WRfijCcKajJL6a&#10;Jj12fmGhSW7qbcbqeOO0RuJXBqdbH2lmlui1Yjs1PWOJ/kIwcjBCKLUf5RwvCZAACZBASgJqbzZx&#10;6L9+3pdHrKBESYTqIrWt19f36quvfnDkxKevWbXwqjWLP/vlJSuvvPEjcy5aeWX9rNPebe5/4YUX&#10;OjuPYwV8ZMFaXNWr2eSn7qHKirI3X2v5xY/fRBxCdfWYBYvOfs9z/stb3jnplLO/uKr5WNtO4xgS&#10;ydxYgW6LBDjgH5GtLCRzlvnds7ds2X60pd1ra3jpA8dr3X/93Oc/d/T0o38te9oX8MUK6yTdJSL7&#10;0j1XvPrzhY9v+G4S9KZmy+HrlavZ3rlOBAGf+v3v9x07FtizJ3zkiD0chvYD97EvvyZkQSBgg//b&#10;7XK5Rcy08YDOUfOYcsoTFYB80XN7qby2Se7oiW8Hy4gUYPsPmANFTH0hC5iIcLDZH/3Doym3Ust6&#10;geiN2RDMENVD9Cvbo7/9LeyEtdYzl6nB6tCMDOPCNMEx0h5sap/KraaDjZ2RtKbbNL8mg/FuEptj&#10;O4JVqkHrWZD1RnRLcGE0IxagCV0im9PiwMIkQAIkQAKlScBWP6nha//2Wwz+c6sjEahwheIlghyO&#10;HYvKP4CQgAMHDjz19LPH2k50dBybOGPul9Zct73X2dsXqB1bebTdM7m+ovX1V554ZtMY37H6+gYo&#10;sA+dPOtvP/6x2tpaLIDT+aIdXN+2brPfj3yo4Y9dPu3g/va3t/d/+euLBzy+Po/nvXeP/PqOR/79&#10;S65zPnLm9m27WoIXLrv0b5ARArWM7SSZMHTx/r7mw0eO9AxmvYVAbO/ynuid23mi/6PnVjzwx4Nt&#10;PaGGGa9r85rrproPNh/8SPnfXv+x6613gdjlWAN8/uAfXnjvtXe73t7d/NiPr1A2xx5GsFCrr0on&#10;LsIXsKzt4mPHXPX1eHnwxz8+9tWvIs7Xfu45czc966ypwc32hbNtFWV2hDeUu9/76nfmnHGG3vi+&#10;ffs2bxGfgF95RZRhW1/cijRqIl9YhingLH1f6G3jrydDhSEJjrsOu/22rTu/dvFpTofrsss+8eST&#10;T1pqOnuFlMNy6Ij+C0H+mTR0fGLllU88+dtA0P/DF95ae8GpOaUXO0RsTYcJNc1YNFtUivoLRxHe&#10;vHnzkguX5HTSoyZ4iIt5rnNuSbwnzQghew8OWyIBEiABEigSAkMRDjLeQBz4javievU76gJ3ZsyY&#10;8fnPrf7a1778f//vf330Ix/BnUd+99ayGVXr/+elS6aPadrXg6iCqqqq//iPW/7t325Escv/7jK8&#10;NDWlyCGrZlB83B1yl7nsDju8vh7kWMAOaQPesrLK2rpTf/KA862Xdk046axfbblvx863lGQxmZTo&#10;JUrOmzVl6bmLV1x6oTpXfmTJ6+/5w7b6bn/1Tx7Yby8fU1ke2rNdaz5x+FhLW8+RzpljZynDrHcR&#10;+wjsOXjie796Zf1jH7x57NQ/Pf9ComfE1AWkrZIMmIxXJ0zofU24dWd85StnhsMLwuH5r7yqJG/b&#10;KbOUWx676IKYCJuNPuJ2J7aplel6M0vEa7GWIcB0aJ/Y6C2QhQUyh0MICRX+8OSTKuPEiJ4m564E&#10;rp9Ra9ls9iefgjdaEzmGRQ6H3NKLhSyewzg7SBvYqu2/o05ppYxwyOmkR/c6aNKIW6JvRywuhnof&#10;glAkP6E5DBIgARIggewRiB/Xe1QeccIGbDa3261SNzhdLhSYVX7sJ/c8MSFw+M71v3t707MIJ4Bt&#10;ehnk3UVQBO4Ym1LGf+LqU463nTjefvwvW17u8e2fcvKRRx59Auejv3vymWc2B7wuT+/0b32/b/U9&#10;9517ygVHPtj35l//ajG8QeljqEOkmzAeqz6+6M133z/Q1t3j7z1ypLm9/ZDtvL+072o58N7Byxqu&#10;PGPO6cowi73EnYJ5M8aGg4Gy8R8OH944e5ZYER/3MHUxcepUUMNMKO2769xz33I4uu6/379vX7C5&#10;2f/mm8fOO6t16gRkYRVvKw9ldFAKGkwU14tITylT4uxIHMlxoTJdDO/Uh5lIJUuNEvJJCQ7Vftll&#10;l+sZFUbsYjB+N5IhzSRzTfEPl192GeyEtbA51/Ri4e/5YG+saz7FlhaSMKYbc5HTSTc+0nFNUnOd&#10;a0tSdp29H5JsiQRIgARIoEgIxFe9cZVfzIjDr7z5bn2NfeI4x4KTqmdPdi2aW97dM5RTzFg+VvXO&#10;P2Xqd3668j9v+9tV/7jysss+fvXVf3/ddf/wxS/+081r//nb/7HmJw986uf/u+qn93/1HxdcNT1Y&#10;PfWll9qfegqpgocjSS88c/p3b5y+cMKh6WP6PnL6mLtvWf7A1ff+/utP/Oa6R66++NMIwxi+6nW5&#10;nK/85vO/+zff6//7xXnz5llRvZCvA2ee6agU+XeV9hVHKNS8evXBk05CCoO2888NvP/+UFNy3Vi7&#10;s7Zq6lQjjcSr2ZSf3uwYNPkJh/0yYktC+Sx96PooEN7wiU98Ai/z9mt0AEau6SVqP+p5T/GniSSM&#10;NGugKjYmyeGkD1kV36QRsSRl10XyE5rDIAESIAESyB4BEdf7b18Xcb2f/XRC36TqbuLEicZ+8Wu1&#10;u7s7NjcZZBwS+mJPYWPhtrY2/aWpneRjQYKFP23atOfxxy9es+b0c89Fj1bGnlYXpgaNpibpCxm1&#10;rFgStwyyaBnvI3Wau/Hfq+onYY8BOMYRC4yv+ml3OrCCze52IXWDJi+O72jacvnfX7xypTEdMqKx&#10;X9kmUpt96u+i4nqffvrpjO3MesVXyyet++hZ1WPGRDzWWe8gvQaj3KnqYwr9EC/C4Z7e3sbntp07&#10;0Jpew6Na+uMf/3ieTPooWoKuR3US2DkJkAAJkEA+EhhSvddcLfLeJzmw60TGI0C+ML1uuu309/dj&#10;yRciJcrLyy1K0nS7MI7LaGqS8U6T2wRkdhw+fNhUEWmDd+zYgYxvKRvECjmkAcahQkf0Y8+ePa/9&#10;FdkghlQvUimnbG2EC9x/pPf/fvQs4VbPPNXEMEw2L2YzGREtgsNiv8Kurq5/f27btVPHDKNXViUB&#10;EiABEiABEsgLAkOq9zNXZe68zIuhlLYRu3fv3rZdhEnovl6o3pUrV+YVlSvv+k1e2WPRmEdu+IzF&#10;kixGAiRAAiRAAiSQtwSGVC/Uksl9mLdG07BYAkix/ObO6ljVq/LQWdwljmBJgARIgARIgARIoFgJ&#10;yNVTcvn6bx9vDyCxFI8CJIAA3zffrlHzWKxPKsdFAiRAAiRAAiRAAsMhIH2933hUb+IzVzYMpznW&#10;HRUCv3mkWe/3U5eLTS5wqAgH+npHZUbYKQmQAAmQAAmQQL4REKr36wbVm2/20Z50CXySqjddZCxP&#10;AiRAAiRAAiRQAgSG8vWWwGA5RBIgARIgARIgARIggRIlQNVbohPPYZMACZAACZAACZBASRGg6i2p&#10;6eZgSYAESIAESIAESKBECQzlcIhkAFB5AHgWLoESfZI5bBIgARIgARIgARJIRoC+Xj4fJEACJEAC&#10;JEACJEACxU9AqN7CdWvS8lgCxf/McoQkkE8EfvnLFpvthR/96FA+GUVbSIAESIAE4hCgr5ePBQmQ&#10;wEgTgEyMPW+44f0HH2zr6gpYt0ZvxHqVrJf8whemXHbZ+K997YODBweG03hcJvkwQOuDyoW1uWjT&#10;+oiSlMyFYcNsU69++eVvGy0fZrNZwWWlkRG2Ez9q8AMHrNAvvuLP17Y2n8nO55/vwM8lFMBXXMeO&#10;InkBNIhmk3dhhQzLZJEAVW8WYbIpEiCBzAn8/Octn/nMu9de25SW8M28v+zV/OEPT0JjDz98LHtN&#10;siUSyJzAE08cf+ut3szrl0BN6FH8qMEPHLDCcPF1zZr3r7/+faPwhSb+yEd24OcSCuArrnHHyCZ5&#10;ATSFBtFski5KgHTeDTET1ftvNzuNZ7pjQt10q7A8CZBAiRDAb4innz5RWIM9+eTKcPjif/3X6YVl&#10;dtatBQR1Zr3lPGwwzwf7858PbdiZh/RG3aTf//64EqN/+tMiTOXLL5+utC/uK9vw0Q00MS7uvvtk&#10;FMBXXOOO/pFOygL3399q7AIdqS5wf9SHX8oGyLjeNCN7UeWHtwf1Eyo2rRZQMa3yLJwWgVJ+mjn2&#10;giOgSwdcPP74h5X9GzcOOVTwq0UFzqrzllv2vf9+f6Jh6sXUB4vqg0vl9EI7qKvumD6pTN6F3iba&#10;UZ9Uoh3dgOSfb8JUxPvqLcAkK1EQRiYmaZXEGIujgOX6p7pxP7TFMBUonLEGW+9FIcqAgG5e3E+c&#10;434InvyT8cyeCmW8jiL2wYvtNOuDVQxTfsge99sBvsnkD1uS0eEtNTqjaxPX6qbxGzCJbRljx3CM&#10;378m9+pwvh+NoLq7A1/84hTcufTSsfh63nk16l24ZtXFSy91q4uPfUwUUF+N91MWQNSTqqK6UF9x&#10;6PfjThxv5pqA2JH4/3zzsbS6+drNDihXY5XYO2k1yMJZJHDFJ8ap1pqamlauXLl3715cz5kzJ4td&#10;sCkSGCYB/OpSLZj8gqb7+P36oQ+9HtvX9u1nnnbaGNw3lddfItBWeVnU8ZvfnKLcNvoB1476PWe9&#10;C71NxDMoty5+H5ua/fa3Z9x662zVyyuvdJ9//puxxr/33tnwDcfeT8TEWDJ2gMqYDEahNwsXlP77&#10;OHZEKHbgwLkzZpSnxUpNa7oEUAXi8jvfOajbZpxH1WZcSsnRZfBUxJ1c3MQfZjBJmWfqNBeDTfmM&#10;mZ4i00j1BzWWT9yJNo4Of+DhOwiD1f8Wjb2T/PnPAHuiKsZvq0TfAumySvkNqD+K+s8o1bVuTMoC&#10;ihiqdHZeWFvrROBWXd2LeGmkGmsG7+SagMrXm+YZW8VwBwpYnapZ/UK/Nt0xFtarxN5M28h0B1U0&#10;5XP9yLB9EsgNAV2n6sLixz8+jK6gUJXLs7X1fNVzyk9v0QLKQxyr8tCm6mNK9TkmjnvvPaourHdx&#10;2mlVyozrrxcuIvhEleSFLMBN9fElFJvuSP7udyPqDWajAMSuscckCHVvVhIXpsmYtEaB38GwB38J&#10;KBv0cGR9RPi9biwDn2u6rFT5dAkAnZK8ugEYZhJQ6b5l/anQP7xWluDEBbqDjknkQM3FYFM+Y4kI&#10;3HzzVLwFn2LcEHkro7vmmoloAd+SKs4VX9W3p7pv5fnXbbOOXa+iP94Ku/HbKraMxe/H5E+L/m2r&#10;elSdxq2i309ZQM0CDhWy9dBDkbh//X66DzDLZ4WA9PV+6zFTW/PnRIVsq3eb9kYe96+tdfzwjmhf&#10;7+Ad41vqOsmd2LfEN6qhcVNHca3KCoWCa0Sfi1jLr1hJX2/BzWfJGaw7bOKOHILsH/4h8tNGFcAv&#10;3bff7tu8uVP/TRPX86c3C6E5caIbFZPcMbmZU3Zh8tEidEF9UpnIFaR3DUF85pnVcPYkn+YkTExd&#10;oJ1EDuOUo9Adt0Y4qn19RHoZaKb161uuumqC8vXqR8peTLNjkYDuPNNHZ/RhD9/Xa/2pgNBXn3TH&#10;WoI/n5C1I5ZeutNtZbApnzHTE2X06SpHo/pWMvl6rYxOJ68+FdE92TqQlLZl8M2oV4nFrntYY8so&#10;CCntSfLdh+d50qSXVYFEnyMlmfHYb0/9DrjhD2y1Hg4HYiq++MUG9TkVj9EikFD1JtFVaaleDMwk&#10;f/Xqse3ohRWOuAVGi1T+9Av1T9WbP9NBSzIgkEThGT/NRMtwdz3yyLFYt0py1Zvk91Dsp71pdaEP&#10;NqVI1X8NqyoY18qV4/XwwVhoKRuM/b1rbCSDUSSKD0myHC2tXjImYDTAipEWIxysPxX6Z9Oxlugf&#10;T5s6zelgY5+WuHNkNAnOS+QcQEWUNJlqZXSoiLBvyDUVJqFGZ/xoPuXjGjspKe/EnUcrD4DxW8Mi&#10;K72YyrSgPNlxQykSPTYph6N+fN1yy37jp1jgGTfAKYOfoqySGYFMcjgk7wlSVZ0pDVKe4NjC1ltI&#10;2QULkAAJFAoB/MqBa0qPi4XZ+M29ePEbkLzq160e4ZDFEeWui2uvnaR/WgqDMQqE+UJwJFmNp8al&#10;r2DTL1KON3ejMHadbi8ZE0g53lwXMAaFm/pK9Fa+DRax2ipSKDbLrMXRrVghqqsPNNRXPbwh1/xH&#10;sv3/+I+IKgWuG2+MxCRkxQBIXvz4Uh53fC/jUwJcY6ECk8plBW/Gjai92cxH3Jt6odh39Tu4+NGd&#10;If1UVdS7xjJ6U3pJKF29cGwLsRaW8p2Us5Px08CKJDDCBIwKD3rXFNigh5yuX38yfiepoIXsHsPv&#10;IpFIhbUYEaIFoNfVanEc+LWnYnCzewx/FFbsSbeXkSRgxX7rZfTI8tgqid7K6WAz+EMIlqv40dtv&#10;P2IahcXRnXtutaqo6+ZLL62LBZKZbdbnIt2SadmDYA8VfgAm+CFj/Alj/JPVaIN+P2UBeHlVxY9/&#10;XIQdXn31BPVSv5/u0Fg+KwSy4Ov915vs0Kmx1uC+uol345bRCyQaScoCWUHARkiABPKTgB4Pp34b&#10;5WL3ioy7UDtT4Ijdz8kIExGx+IV6110nG5biRYL8ssg841EYbdBHpHujARwfbevrtzLrxTqBWANS&#10;+sVT8s8Msq4LdQP0iySSEX1ld7AWn7FEY1Tu3ljPrsXR4ZtO/bWmIiVwbRSFw7Qt+bzEYte7S1Qx&#10;A3sQdKuit2MlL26eempkJaV6/vXvAv1+ygI6eRXTr0f2J/G1Z/a4slZaBDJUvdCj+mmUvErgqjOu&#10;FDYaF7dwWi2kNVQWJgESKCwCuosUv59gub4IOoujyLiLj340kn1TpbXXU5xCJirz1EamONWv8IGB&#10;iGtA7zEfRmG0QR8RsuirPzCw9hwfbX/ve5HF7OmySpfAhRfWKnuUAThj8/nrDjaVxhVlfvITsy9z&#10;+GAvvjihJXreVlMvuRhsymcs5Ui/9a1IRgJjSeujw0JGvaIKeNCP4duWxHj9CdQfAP3ZSFQrXXvw&#10;5OiJBUEp9nOkCy6IZPB95hmxEbH6ikO/n7KALsSVs1x3masNL3iMFgGxmu2b//57U/cfOqn1vQ8m&#10;jZZN7Dc5geSz83crIr+Mma+XD1LeEki+/Eg3W1+Ro9/RfVdqPX7KlS4pV5yk24URqSm5LN4yOo3g&#10;HJo589XYKchKvl7TYqbMRhELR1/dbzRbNzjdXtIlgE5T5utNYgOqp1zjpcaV8qlAmbgZbY3ZRUyN&#10;5GKwsUBMz5jp6Yr7baUWpamSOp+Uo1Pl9RSzuNYzYOidJn/+rUBO9P1rclEnX2Rm0R4Tq7gEUlIy&#10;pZeJbcRYwLhOzvgTzBRKkbc/pYvVsAx9vcWKg+MiARLIHwL4iBZJr5SLEV9xff/985V5+sahw7R2&#10;OF0gbBcm6d5HuHCMv8/wYTeEAm7qHyjjGmG+uVjBPZxRGAEiJ5dpREaD0+0lAwJAqicSVjxN82u0&#10;AWBRWH8khvkkmKojxBxJrIxBnFD/prhzY5VcDBbtJ3/GrAwZqbJii1kcHT6UVwRM4Q2qweHblsh+&#10;zLvuEDWtcE0y5LTsMW4AmahNUMKkK0vguMXzYHoAkhfAn+V4OGG/+gmAr6YfEVamj2WyToC+3qwj&#10;zXmD9PXmHDE7IIESJqA8vvgljeVQ+rZtJcyDQycBEigeAiqHg/mMezO2GO+MCoHks1M8zyZHQgIk&#10;MBoE4PGFlxprbtQyJh4kQAIkUDQEGOFQNFPJgZAACZDAcAmoFXjYqgofbeu7KA+3UdYnARIggfwg&#10;ICIcvvVt82q2k2e3vr8vzmo2l/ZKfphd2FZccskl1gfw7J9F2hTjkWh2VJnLP87VbNbpsiQJkAAJ&#10;kAAJkECpEBCq99+//bhpuPNmH929b3IsA7f91csuv6xU2ORsnF2dXQsWLLDS/K5du577s9fi7Khi&#10;l328Tl0wh4MVwixDAiRAAiRAAiRQIgQY4TAKEx0KicydHZ0dyU+UUSV5kAAJkAAJkAAJkAAJDJNA&#10;er7ecue2T1y2Eln/pk2dPsyOS7D6oSORnUjb29oXLVzY2d2ZHEJdTd2OnTtfeDFoKpbIE6+K0ddb&#10;go8Wh0wCJEACJEACJJCSgPT12mLOuDdtmtNht9tQhR7ilGDjFFDgcIZCwVA4FBaHKBZG7nDDKe6I&#10;1ygBV2/Q+uxESmZiGuuQAAmQAAmQAAmQQJETSE+/OpwOJDlDui4eGRCw2ezqDAQD0LxC20pxC9lr&#10;PMUdqYRRBiUz6IhVSIAESIAESIAESIAETATSU73GykL9xhzZ5WtsPrstj25rwUAwDHev0rwQvZC3&#10;hlPcUco3FETJ0TWVvZPAcAioNFimczgNRv8IeiFRU3qPKcvre6KipKplvMjMVL1NY+OxTVnpLnkL&#10;aZkX21ROZ8e6bToH61X0krGoh0ksrjEEFffpNd3ME0oZPEXJqwzzicq6PWxwmATULhXmI+5NFLI7&#10;RIiD7uyVn9FHHcO0xqSqjU1nseVRa0qPJEnHAuuzo0qm0zbLkkDOCYTDF5vOXHeJ31J6jyl/Y6Gk&#10;skevpV/k1E6L3enm5cIYnRIaN15b7ysl3pRNDZN2LvjEtklQKefR9AiN1uNkxc50y+TiGUvXBpbP&#10;IoH0fL0up8tuR5WcSyuot0jQaxbHOtpN6fo1GAgE4epF1K6Ic4j29IqAB3kfIb3BEEqOttXsnwQK&#10;iYBSUbrFuB6+Miuk8dNWEiABEiCBxATSU71O4evFkUL1Gj2O+rW6ML5M5JvUSxZZhIM+HH9ArGYL&#10;IZxXZiaLDuvVRK4yIYg1lEFJPr0kUJQETKEFaox6gIH+cjgff6tGTK4aU4PGHo0hBxkYE2uq0ZFs&#10;fNcUR2H8mD6ueRaN0T9iHv4DE9tU7HyZJksZGQshiVUpp9sESu9CH2DyP2nStScDbgRlBdrIUEr0&#10;QyP2KUry4yWlqbEPbexjmcH3ghWMLJMVAumpXgd8vTYR4jD40MQJjUhilu7BVRfqiP1QXnl5cxc7&#10;kRVwGTSiwwoE/CKLg/Tp4suNN92IExpXXYjMDWLwItMDSmbQEauQQP4Q0H+LWNRkurNWXagzubix&#10;Pli9TVODSp6qvoxC2boxiVpWv/9MA4nbXcrxJjcmZfUMKCUnH5eVab6SW2VsIVFJI9gkkGNHF7fB&#10;LFKKO7NxIZc4KIvMh08pyYzEPjkZPB6JHr+sNG7925Mlh0kgPdXrcjmlpzeietON67UYtFD0vt4A&#10;IhyU4pXC9/bbbscsrl27Fl9xLSMexLsog5LDnGBWJ4HRJZBuXG9Oo+jSbTzd8kbFrGO32EjKYikL&#10;pNvjCD8Yye1P9K4pXiWLNlvnmcVOrTRFUMOnZGohM6SJzDC1lsGDlEEVK0xYxgqB9FSvlRaHX6ZY&#10;fb06GWhZBO1C2SKaQaZrCN122214F19xLYYvEzuIFA5UvcN/ntgCCWSDgEVfddyuLNa1WAxdxJZU&#10;fll1ZmO4mbQxTKuybv8w7ckEgbU6wzSsREBlRskinETfLxarp5znzIxP2SwLDJ9AejkcnE7p600V&#10;1zt8s4qzBUSGyNMvAntVaK8Mc5De3R/98EeDC9vEfSF6Q0GUZA6H4nwYOKqRIpAtFWh0Wqdlu/Gz&#10;1CQVLRZTLcQ1xhRHkZaRWSk8HKvSGr5Fa4djj8UuMis2HMNKB1RmlKx/n8b9frFePfnUZ2Z8Zo8T&#10;a6VFID1fb0T15j49Vtx437QGloeF8eeCOoOI61Wxu0r4Rh8qqFe+hxwOjOvNw5mkSflLQLlwdPuU&#10;RMiuuRnLaIsVLRZTg9ILp1Uru0BiWxuOVbkYyHDsySmr4RhWOqAyo5ScT0p6SQqkrGt8ZjIzPqdP&#10;XYk3rny95jPuTRRzysxlyNs7+AM3/mo2pVmTpI81FkgU7GssUxxpaHXOyFsmfL1S3srMZVGHuoN3&#10;ReKyYND67KiSPEggrwjon/SZPvJL+Ym8sUBayjXjikm4pWwzyXD0t1IGFypEKQcb15iUFlp/KlK2&#10;H/eXespa2Rq+xYEM0x4rvaTsgqBAYCQpWf8uSGlV7ONq8RvZypBTfo9befxYJjMCtvpJDY3/+aSp&#10;8knTmz841BDb4uIFPWedfbbH4xk3blxm/ZVyrRMdJ9Twn3jiiWXLlkH2QqNC95qUKhJYQLziK7LE&#10;bd68ubt/kcXZUcVW/E2Numhqalq5cuXevXtxPWfOnFImz7EXJQErArEoB57ZoIjLCjdSskIJZUoc&#10;VIkP3+JDkp/F0otwcDhFxl6Ncb0ZTWZy/3dGTbISCZAACZAACZBAzgmkFdiQc2vYQaYE0lW9Dg2R&#10;qZl2VuL1dNUrdl1T6XoHl7PJlW2RM5K4DFG9Mo1DiUPj8EkgEQF+SpjWs0FcFnFR3FgBVYKPk/Xw&#10;CSsAWWa0CFDBjgJ5hOvK9Wpi9zV0b9qbDXekHEbwgwjsHQX72CUJkAAJlCQBtfS+JIfOQacmoGdm&#10;SF2UJfKVQHqq1+lwYi0b10wNczbFHhViK2Jk5VVb0MlMZUMn7grpiwMlh9kXq5MACZAACZAACZAA&#10;CYCAWM32H//1BxOL2dOO7Ds8NRbQhedopy1a1NPXQ3bDIfDAhgeWf2y5lRY2PbMp5LjA4uyoYh//&#10;aLW64Go2K4RZhgRIgARIgARIoEQIpKd6L7nQuWDBghJBk7th/uxnP0ujcdcSqt40cLEoCZAACZAA&#10;CZAACcQjkLbqJcasEOju7rbSTk1NzZ9fDFD1WmHFMiRAAiRAAiRAAiSQhEB6qpco84FAovgTZRsj&#10;HPJhjmgDCZAACZAACZBAvhFIbzVbvllPe0iABEiABEiABEiABEjACgGqXiuUWIYESIAESIAESIAE&#10;SKCwCQjVq++eYNw8LPYm7+QJgbhTxo3fCvsbkdaTAAmQAAmQAAnkmAB9vTkGzOZJgARIgARIgARI&#10;gATygABVbx5MAk0gARIgARIgARIgARLIMQGq3hwDZvMkQAIkQAIkQAIkQAJ5QEDF9ZrPuDdji/HO&#10;qBBIPjt58FDRBBIgARIgARIgARLIOwL09ebdlNAgEiABEiABEiABEiCBrBNQqtcWc8a9GVuMd0aF&#10;QPLZyfpDwgZJgARIgARIgARIoOAJiL3Z/uvWp03jmNlwqOBHVtQDONA8PdH4PnZplXqrqalp5cqV&#10;e/fuxfWcOXOKmgcHRwIkQAIkQAIkQAIpCMRXvcRWuASoegt37mg5CZAACZAACZBA7ggwrjd3bNky&#10;CZAACZAACZAACZBAvhCIn8NhVFITsNOsEMiXJ4t2kAAJkAAJkAAJkEA+EaCvN59mg7aQAAmQAAmQ&#10;AAmQAAnkhgBVb264slUSIAESIAESIAESIIF8IiBV76hk32KnOSKQT48XbSEBEiABEiABEiCBPCFA&#10;X2+eTATNIAESIAESIAESIAESyCEBqt4cwmXTJEACJEACJEACJEACeUJA5nDQspI8gI3kBYE8ebBo&#10;BgmQAAmQAAmQAAnkFQH6evNqOmgMCYw0gT/84Q8j3eVo9FciwwTaEhkphzka30Y57JMTmkO4bNpA&#10;gKqXjwMJlDSBHTt2lML4S2SYmMoSGSmHWWTftpzQIpvQvB0OczgUXQqLvH3WaBgJkAAJkAAJkAAJ&#10;jB6BTHy9N3zen3WD9TaH2fgwq2d9XGyQBEiABEiABEiABEggHwioHYnTOzKokrIDvc2f/9qdsrCp&#10;AJSufieD6ul2l+fl8+Gpog0kQAIkQAIkQAIkkG8EMvH15tsYaA8JkAAJkAAJkAAJkAAJJCeQTdX7&#10;xc/51Gns0vpNVctY3UpdVV6vlby6XthkJJ8SEiABEiABEiABEiCB4iYQX/VOm3gg9kwOAjoS0QXq&#10;NGpQizdjG7fYINpHXfXVpLZju1b62GSkqhV3yPl8s7ifS46OBEiABEiABEiABLJLwFY/qeH/fu8Z&#10;U6NTJx440jYzUU///DnfL2JUpvGmfh23pLHZ2JLDqYuW41ZPfjO7QEemtSQT9JGLKpQNTU1NK1eu&#10;3Lt3L67nzJkzMoaxl4Ij8L3vfe8XWzwFZzYNLgIC+59al/Eo8Nx+85vfzLh6oVQskWFiOkpkpCUy&#10;zHz+/spmhIP1cUKGqjNJFQjruMWs1LVuCUuSAAmQAAmQAAmQAAmUAgGVrzdmT+K4N/ViKavoBeKV&#10;FJ7Xe8rUOdR7vCp6MaGPZe8p6qJM3K6T38yLjYTT3BY6yQSVwmPLMZIACZAACZAACZBAmgRGztf7&#10;z//kNdkWe8dYYDjvpgmBxUmABEiABEiABEiABIqcQIaqF5LUeAIS/LL6nYgTN9VNvVhcxskbNNWN&#10;lchxqxf5ZHJ4JEACJEACJEACJEACCQjI1Wz/3ybTu1Mn7D9ybBah5S2BJBP0kaXlyuxiWM3WvPXK&#10;6zdtM0xDWJty6/obVjcYbskyC9atW3dW4ukSZdrWPvXJpZnNaBwzFm+w2FryrodpWGbDia7F1WzZ&#10;oMg2MiHA1WwpqZXO4qcSGWmJDDPlgz2KBeTebDFn3JuxxXhntAgkmaBRfJhy0/WUdevX4bejOreu&#10;0W75/tZDhp62PJRK8qJww5JHLIrUhGOIMmPD8u2r1kaZkbBe8q6zYFhuqLNVEiABEiABEig6AhlG&#10;OBQdBw6oMAhMv2LZdbt3bm4esnbpzUm9vLkZ1tKrl5+9u21/bhpnqyRAAiRAAiRAArkgkFEOh0JM&#10;elBkNgtnb4K0D7l4TPKnzeb2XUPGNDWuaJy1onHmike3DN1sv2+tuInzyse2Nqq3EEgwVGaowEzd&#10;XysL3PfYXYMV29MY8bZHVS3Zo6yI1tY+2ijNaHzM0LWhZKOK24gyLGY4ca1KaGpcGmmMg0VJgARI&#10;gARIoLgJ0Ndb3PNbbKNDPMPr8xYuE3G9EK8bd625CWEPB9ZperzBltvvvGX2NTIc4qbLN2+61wwA&#10;tYYK3KptWnJ702CR7Y9rV4mK6xa/fvdfDDI6DkNhxvIFMkq4qbFx++p1MgDDWHH39l3LhG3rztGr&#10;o2RrJFpj3eJ7G41KPeFwNC2uVbE349MotunneEiABEiABEhgGATEarbvfv9ZUwsN9fua22cPo1lW&#10;zS2BJBN06RKZBbloV7MNLiOLWgcGN+fmuWKVm34hEehlYi8Uo6j7Oy9X6+RiV5jFrmabt3zrHUum&#10;myY5RWuwbeO9y685cPP8oXrxDRschYZFeDFWiSpxb+rL9aIhpHoSxeqKC76VqhTfJ4EsEbg4nJWG&#10;SmRVUIkME49EiYy0RIaZle/xHDWSnq/X2/M8z+ETOP/MkPUzRxNfOM0OLiNbvxxJGs5ec5EhD8P2&#10;ayOhBRvv01r2INhXxD9Mmq1neGioX5B8nKJA675IlLChYpxaUavZDkRJ3sGQies3vT5UMba1+eue&#10;uua6TRsTB1HEDEe0FtequDfjVi+ceaalJEACJEACJJBjAsLX+70fmH29U8bvazkex9fr6/3zZZdf&#10;lmOTir/5rs6uBQtS6DFFYdeuXa/8Nc5fJokmCFWWXVhkvt5BvybGhrhYGU4gkpTFz/k1HF/voK80&#10;vq/XYIbxCTXmTYvruI1rp+6vFd5c2W/CYjFWGUsm8mGn8z1EX286tFh22ATo600HYem4BktkpCUy&#10;zHSe8ZEum56vd6StK9L+QqEQRtbR2ZH8RBlVkkeEwFmfvH+5FomIbZh/+bztd+irx1bcdZ9w2c7/&#10;m+UttzwUCdUV0bcmdrLWqsFYXkN4bqaMm9te1xb/jUwVLLvTPccxDYpVaMpIdUT7a+MPx7JVw6xu&#10;uR8WJAESIAESIIHCJZBevl673WEThzZ92nSe6RLQsy4Eg6FwKHVwG8qgZNyUwHjgEqUKLtxn0Yrl&#10;S2++5jpN5cqtX33HNQvuvlMEDIhdKiJbVyy9+aZb90WiCJ6dtfxsc6OoNVRg1b7lW41RtlYsMJU5&#10;66Jb50VCC55dctOt84Y0t7mxhiU/XqM1Xi+zPQiDTVtmxB+OZYuGWd1yPyxIAiRAAiRAAgVLQEQ4&#10;/H8xEQ6Tx+87Gi/CIex9ccXKlaFweNrUqQU75FEz/MiRw6rvo0dbFy1a1NXdJdKP2bQw/jMcSEgW&#10;FjfCtTW1O3bs2P5ORazFiSYIJS8ppgiHYc5VHux8NswRjEB1RjiMAGR2MUSAEQ7pPA2l84F4iYy0&#10;RIaZzjM+0mXTi3BwOB1Cp8HNyCN9AjabXZ2BYAB/OWhC24bD4ZAQvYZT3BFKGK7eMEqm308p1xA5&#10;ayOpcFXIQSS/WCkz4dhJgARIgARIgAQEgfRUb5RLUsY6GA8StUggGAiGQ0GhbSFtIXohbw2nuKOU&#10;byiIkhbbZDFJYP669ct3NUb2jMhCAAOxkgAJkAAJkAAJFAuB9PZmszscdjgrB529EGfGo1iY5Gwc&#10;eihuWj3E3YMNLZTm3mwp0TUseURsUSHO6PxiKWuyAAmQAAmQAAmQQDETSM/X63K67HZUYYhDJs+E&#10;7hcPBgJYpiYSNIg4h2hPrwh4kPdD8PSGUDKTnliHBEiABEiABEiABEggmoBczfb/njNhmTzug6Mn&#10;ToplVe3ecelHPxIIBCZPmgwNB0dvbBl1X3/X6BhWhfUCuDa2EFtSFVa14vZVWLN5tPWoMnjXO++e&#10;fc5ZfX39WMkmSEUPA0wlWVtVVeXrr23bd2Ry7DATTRBKXnKBW5VvampauXLl3r17cT1nzpzCYkVr&#10;R4xAiayuKJFh4rEpkZFymCP2I2JkOuKEjgxn9iIzlyFrQPQZ9ybKOODrFeuxIjotUVCvUfLqIRBG&#10;dacKKHGs5kC/k/Jm4c6ZjisQ8COsV8T0ysDeG2+6ESeSmakL3BH38U8whJIMcCjcGaflJEACJEAC&#10;JEAC+UMgzQgHlxMRDlDIagCJgnp1v2wiB21yx20RuHXjTrBB9QaCSvFK4Xv7bbej/Nq1a/EV1zLi&#10;QbyLMnCr58+zQktIgARIgARIgARIoHAJpKd6MxinLvUyqKt8wOrIrHp+1oKWRdCu2Kgikq4hdNtt&#10;t8FUfEW0rxD9MrGDSOFA1ZufU0irSIAESIAESIAECo2AUr2x+3zFvWlzOqWvF95ea4cxbsFaDXOp&#10;osoRMRis4PfD1yv2Z1MRDmo9249++KPBhW3ivhC9oSBKJtiFLf4EcaFhZo8Za5EACZAACZAACRQ9&#10;gfR8vRHVm77nNS1nbdzCabWQn9OGPxfUGURcr4rdVcI3+lBBvfI95HDw5+dYaBUJkAAJkAAJkAAJ&#10;FBaBdFWvyFyG3cUsDlItTUuU7cHYiF7SWDjuTYtd52ExfV0a8pYJX6+UtzJzWdSh7uBdkbgsyF0q&#10;8nAmaRIJkAAJkAAJkEDhEUgvh4PL6dBjbC2uVFOCDmD08saKpmu9sA5S14OFhzbGYj1G2a9yOMjV&#10;gIn2ZhNyOBhCSeZwKIKp5xBIgARIgARIgARGnYBVr60y1OF0Ync2zXJc76gPL68MKMqVeXlFmMaQ&#10;AAmQAAmQAAmQQCIC6apeh4bIVOLMiICuesWuaypd7+ByNrmyLXJGEpchqlemccioK1YiARIgARIg&#10;ARIgARKIIqAiHMxH3JtFsJ4sTyYf4bpyvRqylIVgEuI/jCfuSDmMAAgR2Bs7O2oi4t7nHOXJFNMM&#10;EiABEiABEiCBfCOQnt/W6XBiLZvYyY3HMAiIPSoQzyuy8qqdPmSmsqETd4X0xYGSw+iHVUmABEiA&#10;BEiABEiABCIE0lO9drtD7Ujc1d3FM10CQxEOIfh6Zf4GKXpNzl51S/2P3GV8VEmABEiABEiABEiA&#10;BIZPID3V63I5saNF9ZhqnsMhACfuH5/+o5VTuoR5kAAJkAAJkAAJkAAJDJeArX5Sw/+77XlTMxNq&#10;9xzrmhvb9lmLuGnCcImr+t3d3VYaqqmp2bbDFVsy0QSh5NJznap8U1PTypUr9+7di+s5c+ZY6Y5l&#10;SpDA9773vW9+85tFP/ASGSbmsURGymEW2fcsJ7TIJjRvhyNU7w9/bFa99TV72rvjqN68HUapGZZk&#10;gpacQ9Vbao/DsMaLXza/2OIZVhOsTAJ5TGD/U+vy2LoUppWIFuRfa4X7iBac5elFOBTc8GgwCZAA&#10;CZAACZAACZAACYAAVS8fAxIgARIgARIgARIggeInQNVb/HPMEZIACZAACZAACZAACSjVi/y7pjPu&#10;zdhivDNaBJJMEJ9qEiABEiABEiABEiABMwH6evlMkEA0geatV65ovPKx9qG74s5d9zVnBErUfXRL&#10;/KpNjSsaZ8lz5tqthzJqnpVIgARIgARIgAQsElA7EpvPuDdji/HOaBFIMkEWJ57FkhN4/e6/JJCq&#10;WSIn1PBGbd06LDDHuXXZziUJxXG6PUJMZ6rR0+2K5UmABEiABEigcAjQ11s4c0VLR47AlOuWt666&#10;vSlnHbbf9/1N2pqb1p0V6WH6FTdsWL49lz3mbChsmARIgARIgAQKhIDI1/uj2zebrB1fvbtA7C9d&#10;M4/3zIs7+AvPdqj73KUiw4cDXtjrd16+ftme6zfPXX/D6gZNi9yR11r7fWvvbJTfH+F5y7fesWQ6&#10;rlDg+20LtO337dZWr1u37qyhMqvXLN91d9vapz651GhNVIODb2x7dGajtgElxbuDVYzXGpy4G+9D&#10;v9piUUzV2/borMbt6lJ2rZeZcqsyPtXBfL2pCPH9wibAfL0FMX8lkpm4RIaZz49cfNWbzxbTtuQE&#10;qHqH+4TokrT50Zn3TxS6dkikCjl7y+xrDtw8X8nfyLUoIHy3j1xRH3VfldltEKnKuCgtO2ivfjO+&#10;6hVNPb5MdgF9rAwTOnhQmuui2XjTAguqXguQWKSACVD1FsTklYgcLJFh5vMjJ1XvHX/OZxNpW1oE&#10;LjwrErVCX29a3IYKR2vcPdeuW9egvL83rNYMXlijeDX6bk2KNrnANZqYXPWanb5K7ArP7r3LlQrX&#10;D4MUtoBA/BS+4FsWCrIICeQ3gYvD+W1fJtaVjkgqkZGWyDAzedZHqg7jekeKNPspPAL1q7+xfNf9&#10;ibMrNNQv0Fr3RXI7TJqdNJzg0GN3RdI1JFq11tz2egpE26+N5HxAnEPLHtHv/HVPXXPdpo2q5ai8&#10;E4VHmxaTAAmQAAmQQG4JyBwOPIuIQG6fl1JrvWHJ2tmbvvJQW/xxN7fv0uKKXV0KD9XDejWVruEA&#10;QnIb5l8+b/sdxuRomrZl63Zt+YKo8F9zr4vvly2oc3AlHISvvLN+uXb3wxmmVyu1aeV4SYAESIAE&#10;SpIAfb0lOe0ctGUCS2++ZsGm7REvrFSreqaFLQ9tej1Wp0IoL2+55SGV/0HkaojnwRVeZO3uOxu3&#10;ReyAJ3jVpsUbVKCCcCFvf1a+dei1ncauI0JZzx9sTiScwt9sedAsSAIkQAIkQAJFSICqtwgnlUPK&#10;KoH5X1gzZbDB+tV33HTrvkhEwap9y7dGBdRGSi29WS9z555ly8+Oa03DkkeeukZrjOxSsWTzwq1D&#10;eR5Ej/fJt76iLbwuUh1dX7Pg7jtFMMP1mxask/kZGpb8eI3WeL1sRNxUiR3q585rwU1dUmeVBhsj&#10;ARIgARIggUIlIFaz3cbVbIU6fXHsvoCr2YpoNkdgKFzNNgKQ2cVIEOBqtpGgnKs+SmSZV4kMM1dP&#10;STbaVXuz8SgeAtl4KtgGCZAACZAACZAACRQbAUY4FNuMcjwkQAIkQAIkQAIkQAKxBKh6+VSQAAmQ&#10;AAmQAAmQAAkUPwGpepm6rJgIFP9DyxGSAAmQAAmQAAmQQNoExGq2H//khbTrsUK+Ejj/DEh4cXBv&#10;tnydovyyq0RWV5TIMPFslchIOcz8+jkybGs4ocNGyAYsEWCEgyVMLEQCJEACJEACJEACJFDQBDLZ&#10;m+3aq7tNZ2yAAArEjRpIdN96C8UUjJCLsRT040jjSYAESIAESIAESCBHBDL09W54qMZ4rrq622gf&#10;XuLduBYnup+j4bFZEiABEiABEiABEiABEgCBDFVvcnaUtny2SIAESIAESIAESIAE8oqAyuFgS++M&#10;rWK4A0evOvU21bXxq3ortqR+UxRI2mZ6Bqc7wIIun1fPF40hARIgARIgARIggfwgEN/XW1fRFHta&#10;MXjVVV0bHq5VJ671Kuq+sYW4JfWbsXVj20Rrce0shZtW5oJlSIAESIAESIAESIAEdAIJIxw6PfNN&#10;p0mzQpjqp0nRxvJNWcBUxWL5WCNL4Q4fXxIgARIgARIgARIggXQJxM/hgFaSpBfAuw88XGs89cJ4&#10;S5fCeiPG1jK7GdtmLrIfFEqbKWcn3YeA5UmABEiABEiABEig6AlkfzWbUQ1nC18u2syWbWyHBEiA&#10;BEiABEiABEgg/wlkX/XqY/6sIa43WyBy0Wa2bGM7JEACJEACJEACJEACeUtARjjEHHFv6qWSvLvx&#10;kToIU3XiWlUxltev45Y03kxeMtbm0rmTcnby9mmjYSRAAiRAAiRAAiQwWgQy8fVCmyYxF++qUy+T&#10;5NpUElX06qZasSVHCxn7JQESIAESIAESIAESKDgCmajeghskDSYBEiABEiABEiABEihxAmqXipgz&#10;7s1CyXFQ9HYmn50Sf6I5fBIgARIgARIgARKIR8BWP6nhzp9tMb1VU/Zut/cUEstPAsln55zTwsrs&#10;pqamlStX7t27F9dz5szJz7HQqlEn8L3vfe8XWzyjbgYNIIGSJbD/qXWJxo5vz29+85ulQKZERloi&#10;w8znJ5YRDvk8O7SNBEiABEiABEiABEggOwTULhXIsxB1xr0ZW4x3RoVA8tnJznPBVkiABEiABEiA&#10;BEiguAjQ11tc88nRkAAJkAAJkAAJkAAJxCPA1WxJN1/Oz4Vx0tmb8OSDnn0C7fetbZy1InI2bkun&#10;g+atV6541Bw4H2mgqXGwzZlrtx5Kp1WWJQESIAESIAESSJeAWM32k7u2mqpVu3f1+BYYb7Yf+UO6&#10;TbN8IgKXXHKJdThv765KOTvGAmcvCqmXXM1mHXLykltub1ylXXPg5vmKa+OKjdq6devOstY8VO/1&#10;bWuf+uRSU3Fxf9OCwXYOPXbXkrsnbYgtZq2T6FKwcPPc9TesbrBUmavZLGFiIRLIGQGuZgPaElnm&#10;VSLDzNn3ShYatqp6T7Q8fdnll2WhQzahaV2dXQsWRP1RkYjKrl27qHpH+5Exi0ihUPcvGxTBqayL&#10;r3rhPL7z8WU3PXJFvV4/WlunajbZ+1S9w6HHuiQw0gSoeql6R/qZK+H+GNc7CpMfCgl3bEdnR/IT&#10;ZVRJHqNKoH7uvJbHX2vXbZh+xQ0RyWuMXoiKZBiKiGh8LZ7tzU2P755y+TlDkheFli5ZrG3aJWIh&#10;EjYbiYiYaQyZ2PZodOiFcEXfp7Xccv1d9zWPKjZ2TgIkQAIkQAJ5RkD4en/68xdNVo1xvdPrP9V4&#10;s+PoM5+4bKWmhadNnZ5nQygYcw4dOaxsbW9rX7RwYWd3Z3LT62rqduzc+f6BupSzYyxw1sKgeskI&#10;h6w9GTIaQUXzrjbGNhj9uEPXwo97y2wVESGvdy82hy7EdQDrNxM3G3EPb3t05v0Tt96xZLoItxgM&#10;ZsDNRk12RF9v1maeDZHACBCgrxeQS+Sj/xIZ5gh812TchVXV23Ps2RUrV4bCUL1TM+6sxCseGVS9&#10;R4+2Llq0qKu7C0vSkDEujP8MB7KhhcWNcG1N7Y4dO/YcGk/VmydPDmIblt7dMqR948pTk6JNLnCN&#10;A0uueqPa0XWt8Ozeu1yPOY78vZNuXO83L/hWnhCmGSRQQgQujvrJH3fgpSOSSmSkJTLMfP4uVvl6&#10;zWfsTYfTIRQaivLIlIDNZldnIBjA3w+a0LbhcDgkRK/hFHeEEg6jDEpamR1jmUytY73UBBDbAK/M&#10;ljVT7m1MlJYhYSNQzCoUISo+IUr1tr2ewoTt10ZyPogYhj0igGH+uqeuuW7TRtXylY8NhWGkHgxL&#10;kAAJkAAJkECJEcgkrleo3+gjFloigWxdOFsvWXBTFgwEw6Gg0LaQthC9kLeGU9xRyjcURMmCG12x&#10;GRyTemz6OQvPTjHI1n0xMbVKMeM8gCCEhvmXz9t+R7RI3bJ1u7Z8gTnVQ1RHi++XLahzMIkEhK+8&#10;s365dvfDjOUttseP4yEBEiABEsgeAauq1+5w2OGmHHT2QpYZD5NCxUu8G9fIRPezN6I8bkl3yeax&#10;jTTNTEAq1FWGfLpbHtr0upKnDfULtO3PyoDfQ6/tjHhqG5asXd5yy0NNsp32+76/KZ4Ht371NyBS&#10;79RT/8ITvGrT4g0qOVr8Zg1CWQhxuVhNv4gYPWm2tWxlnGUSIAESIAESKEECVlWvy+my21HYUohD&#10;SUvbxA+R7h8PBgJBuHqRoEHEOUR7ekXAg7wfgqc3hJIl+FDm2ZDrV9+xbsPsTUsHd5Qw5O6d/4U1&#10;U+5rFNEFX9EWXjdo99Kbb7p1n4o6uHPPsuXxHcMNSx556hpN1sW5ZPPCrUPJeuM2CzOuWXD3naK8&#10;SPQr0/E2LPnxGq3xetmIuKmyAoukE7iZ3m4aeQad5pAACZAACZBA1gmI1Wz//QtzDocq5zt9gagc&#10;DtrAq5d+9COBQGDypMmxrlzjHaM/WJmr3jV+1e+rC6NKVtX18klKZp1Frhs82npUdbHrnXfPPues&#10;vr5+rGQTXKI7hpNcusptVVWVr7+2rb1ntsmwOLNjKHHmh5nDIdczWVTti9UVXM1WVFPKwRQIAa5m&#10;M0xUiSzzKpFh5vN3oFVfrwO+XrESK4WvV0lbdRgLJxLKppJ69di6sW3mM9a4tum+3kDAj7BeEdMr&#10;A3tvvOlGnKFw5AJ3xH38EwyhZMENkwaTAAmQAAmQAAmQQB4SkDkc4q1OM91zuZyIcEBSLd35aiyQ&#10;MqQhZQETmnTL5yHZWJMMqjcQVIpXCt/bb7sdhdeuXYuvuJYRD+JdlIFz3crsGMsUBAoaSQIkQAIk&#10;QAIkQAIjTMCqrzdWlRpXsxnf1RVYFkeSizazaF66TUHLImgXylaLpGsI3XbbbWgEXxHtKxS/TOwg&#10;UjgwrjdduCxPAiRAAiRAAiRAAvEIWFW9Tqf09cLbm+pIpIZT1Uv2fi7aHI49GdZFfIg8/X74ehHi&#10;EIlwUOvZfvTDHw0ubBP3hegNBVEyw75YjQRIgARIgARIgARIwEBArGb72d0vmZhUOt7uD37YeLO2&#10;/L0LLrhgwDtQP74+SWIy07I2FaiQi5uFOIntx48rs59/7rmlF1/k94uYXbF2LXow+h2Xy7Xlhb/Y&#10;Ks5LOTvGAmecGhHK3JG4EB+Skbe5RFZXlMgw8fyUyEg5zJH/WZHTHjmhOcXLxnUC1n29InMZ9hVL&#10;zk4tYlNH8tjcuCWNN/WOrLeZ5/M66OrVkLdM+HrlmjWZuSzqUHfwrkhcFuQuFXk+qzSPBEiABEiA&#10;BAqQgMj4HsmeObh1qMwEbzxkmWR5MPWNnGJ2dIpPJGWDOQZpVfW6nA6hZKU1KeWsEnFG2Zro2lRS&#10;Na4fxlqxJXNMJvvN638P+FUOBznWRHuzCTkcDKFk9u1giyRAAiRAAiRAAiSgTVm3fmjLz61rtFu+&#10;v/WQAQt2ZVqwTt8KNCkvkYRe5YxPdqTRYKqmMnvfqup1OJ3YnU2zENebmR2lUKvI1uSVwpRxjCRA&#10;AiRAAiRQuASUE9d4JhnL9CuWXbd752aDu3fpzdYkr2VAWW/Qcs+RglYzlzmcDs0mNmfjkTEBXfWK&#10;XddUut5ILIO40s9I4jJk7ZVpHJi5LGPgrEgCJEACJEACJGCVQHP7rqGiTY1SLs9c8egW/ea2R3UB&#10;feVj7VHNGiMcDMUM0RHxGrRqWdbKUcdmDaX1hhCuK6QtEpRh/2G5oM144o6UwwiAEIG91ptlSRIg&#10;ARIgARIgARLIjADCD16ft3AZtrvX2u9bu3HXmpv2P7XuwDpt1VoV9tDU2Lh99ToZEbFu8et3/2VI&#10;DUf1h2KtkcCJdYvvbVSiOW6DmZk5rFpWVa/T4cRaNpF4i8ewCYg9KhDPK7Lyqjhmmals6MRdIX1x&#10;oOSwe2MDJEACJEACJEACJBBLoKXx+qH4h1WbFm+4Y8l0lGpuenz34rVX1IsKZy0YDHuYv+6pwYCH&#10;holnJ8PZcstDTbLuJw+oYN/4DY7CjMgIh5gz9qbd7lA7End1d/HMjMBQhEMIvl6Zv0GKXpOzV91S&#10;/2NXYiuzYywzCg8RuyQBEiABEiABEig8AoOr2dYvP0vTzl5zkWE52vZrIwHBG+/TWvZEgn3hspUq&#10;+fpNryccLMTxNddt2qhiIQyBEHEbHGlkVn292JEY6rh6TDXP4ROAE/ePT//RyildwjxIgARIgARI&#10;gARIIGcEkIFh3eJtd99pCMNdfD8iGQbPdRDFInL3zj3Xypvrlyf19QqvsCqm3f3wYDa0mAZzNpok&#10;DYtdKn7+y5dNJcrtOwdCC403PzS7ezTMK9o+u7st8aypqXlvX03K2TEWWLwgkuyMu1QU7dOT1YEx&#10;OXxWcY5+Y5zQ0Z+D7FlQIrMJYCUy0vwaJlTs9TsvX3/DahHIK44ttzeKIAcRkwCf7p2PL7vpEQQ5&#10;6MWaH53ZqMl3Vckpt6Kuhkba1uKmKKZfDDar34zb4GC/2fuOSd2SVL3rXzHrKtuOgfCi1LVZYjQI&#10;lCedncWn+JRRVL2jMTmF12d+/RTOGb8SGSbVQ86eoNFpmM/t6HDPWa/5NaExqlesV1ux8d55y7eK&#10;6F5xfZ9EgRVswtcrlWvjbnXnprn333nL7GsOXN1uVr2aduixu5be3aIoDtYVqiSmwZyBTtwwVe8o&#10;QB9ml1S9wwTI6kYC+fVTOGdzUyLDpOrN2RM0Og3zuR0d7jnrtXQmNGcIh9uw1bje4fbD+iRAAiRA&#10;AiRAAiRAAiQwegTULhXmM+7N2GK8MyoEks/O6D1L7JkESIAESIAESIAE8pcAfb35Oze0jARIgARI&#10;gARIgARIIFsERFzvL35lXs1Wpu3walzNli3IWW4n+eycNp+r2bIMvLibQ5zZL7Z4inuMHB0JkEAs&#10;ASSWyh8sJRLwWiLDzJ/nKtYS+nrzeXZoGwmQAAmQAAmQAAmQQHYIUPVmhyNbIQESIAESIAESIAES&#10;yGcCajWb+Yh7M7YY74wKgeSzk89PG20jARIgARIgARIggdEiQF/vaJFnvyRAAiRAAiRAAiRAAiNH&#10;gKp35FizpyIkIPYlb7zysfahoYk7dw1uO57miEXdR7eYKskuZkWfM9duPZRm2yxOAiRAAiRAAiVO&#10;QORwuPvXr5oouMNv+Wyn6TePfPBYiWPK7vAvueQS6w3uPliXfHZM7y76kFfd4Y7E1iFnXlLs6Ljp&#10;dU1tXC6POHs8Wm5+aMtyQ5W0G8Suj5vnGrZWT949czhYnh4WJIGiIsAcDiM/nczhMPLMTT1K1XtP&#10;jOoNveWzD6neln2PX3b5ZaNua9EY0NXZtWDBAivD2bVr1+5DMao3enbMqvdkql4raLNURkrSBcu1&#10;e7VlB26eT9WbJaxshgRIIOcEqHpzjjimA6rekWdu6pERDqMwBaFQCL12dHYkP1FGleSR5wTmXr3s&#10;uk2b40U1tN+3NhKcMBSTAKG89tFGeb9xG0Y2VKbxtfQHuu1RPfhBtgZH78b7tJZbrs80yiJ9E1iD&#10;BEiABEiABAqCgPD1/vIe8y9bV2i7375YH8DRA09+4rKVmhaeNnV6QYwqP408dOSwMqy9rX3RwoWd&#10;3Z3J7ayrqduxc+eBoxNMxUyzY3p34ckD6g4jHEbiMdDDD5ofnXn/xK13LJk+FJAAOXvnLbOvkT5g&#10;w7UMitDW3PTIFfVR91WZ3YZgCTUAWV4IWsOxet26dWeJSR4KZtj26MxGTQZaMMJhJGaefZBAoROg&#10;r3fkZzAvfb3KVyKO8Lzl4rfY0K+etrV68J4OK24knnWU0dW33N547abofq03lVFJS6q3/fBTK1au&#10;DIWheqdm1AsrCQJHBlXv0aOtixYt6uruklnjtDD+Mxw2zRYWN8K1NbU7duw41DbZhI+qN4+ep2iN&#10;u+fadesaRMzD5Qir1XBh+JGhf6sb43RNPz7SjusVP63uXa6EtX6krXq/ecG38ggpTSEBEsg1gYuj&#10;funkujcr7eelHLRieHpl8m6Y0quyIOJG0Q49dteSuydFlqkMU91GgUnwWyntVSvp0Y5b2lKEg8Pp&#10;kEl9s9BfKTdhs9nVGQgG8CeEJrRtOBwOCdFrOMUdoYTDKIOSpUysoMZev/oby3fdnzi1QkP9Aq11&#10;X7Ma06TZDckGhx89Km5hZmxKh6h689c9dc11mzaqwlGpJAqKHY0lARIgARLICYEXbJrpHOqm/b7v&#10;iw8e5SeH4ph+xQ0blm9fdXtTTiyJ32iK34ZZt8SS6jX2Git+R0AOD78L43YS+nCGeTPjyQgGguFQ&#10;UGhbSFuIXshbwynuKOUbCqJkxr2w4kgTaFiydvamrzzUFr/f5vZd8cWuLoWH6uFHDz58xHkg9tMl&#10;c+sQvqLk/vXLtbsfzjBj2kiTYn8kQAIkQAKjTaC56fHdUy4/B7F2Q8fSJYu1Tbv0BJr7dBeMLoWj&#10;MmzCiRvroIncHPTFRK820atHgve2XxtZ4jJCNNTebObTdNPucNjhoxx09g5fg47Q4Aa7gcHQkfqh&#10;7B/mzUyGgG7Vmc6RcnZMBdJpm2WzTGDpzdcs2LT9ddVqw/zL5w390bzloU2vL18QyW6mdwuhvLzl&#10;lofUH9biz+5IXYt2mXMDj/QfzRbNZDESIAESIIG8JBDzW6Nh4tlDhm6/Zf8y6YK56dZ9G2eafcBY&#10;i7Jx15qbhINmnbYqkkV+6Ob+p65ZcPedjdvEZ5KrtSm3mvJpNix5ZP3ys7TF9z+llqmM0GHJ1+ty&#10;uux2lIzoNcjHwhK+MHiEcCbtRnctBwOBIFy9SNAg4hyiPb0i4EHeD8HTG0LJfLCcNlgmMP8La6YM&#10;Fq5ffYf4SaHCD1btW741Kvo2UmrpzXqZO/csW274cWPss6Xx+qiNKiKRDw1LfrxGi7wlYrNUzuD6&#10;ufNEeZnSgQcJkAAJkAAJZEZg8YbIry0Rwne2wQcsmhOu4sVrxbJsTTtrwXW7d25GCJ/xpiY+ihxJ&#10;RWtlkFL1pnInOoWvF0dqL6Uu7FTfRnFsdBWrYrp9uvPVVMY0gES19L5MBayMfyTL6HD8gWBISNtI&#10;ZrLosF5N5CoTglhDGZRMOTtxHPUjOaoS7wt/rT51w2pDkC6CEw4M3YHwleEH+FNYXxgrqgxuaSFF&#10;ql5m3RWmtyRcUT7SiGrKGPmgx0Lg5uAPl0iD+fazpsSfFA6fBEiABAqAQHPb0EeO8ybOSmGxiE+Q&#10;nh2RMXOPUL1tr6euNZoYLPl6HfD1imVYQzo1rrvXGDOQyBmcqIx+X0lDFY1gUsaJbip5bQpgyCJU&#10;ZYl+ZOw51lsIBPwI6xUxvTKw98abbsQJjasucEfcxz/BEEpmcSBsigRIgARIgARIgASkS0WE4d3x&#10;WLuRxpat2zU9GG932379PaMaHqog4hN0d4xwtSBAwlgr/0BbUr0ul1N6elP7ek0D1JWrUqVJhm98&#10;N25J6zeTQ05pSWx1o6QeTnSHQfXC2SsVrxS+t992Ozpdu3YtvuJaRjyId1EmwAiH/PueoUUkQAIk&#10;QAIkUBgEkKXOdA7ZLeIWNBF6G7mF9EGrNulRDbipa+L2++7ffvaai6KWphhFs77IJEpJiz2Y8i25&#10;kCXVG3dqM9Z/piiIbD03VprNQPJmyzxjO9CyCNqFskU0g0zXELrttttQAF9xLfS9TOwgUjhQ9eZi&#10;AtgmCZAACZAACZCAiKC7RmuMrBtZsnnh1qgAvMWXaw/LAAax45LcWcl4IJpOrFcTBcTCEhXsZ7g5&#10;VCuPVpuIXSp+da954bgj8GbQebo+OGdw+5IlS7w+74T6CUbhqK71O7FvoYUkZfT241bU6xovUt5M&#10;8gybJG/cl9ZvZvDN0tZ+TNXa8sKWJUsv9Pl8coFgXBe4uO92u7duedE15jxTX6bZMb176lyPusO9&#10;2TKYoxKsIrKmc5eKEpx4DrmUCXCXilGa/bzbpSIDDtncvSKD7odbxZLqLbe9fcEFFwx4B+rH18fq&#10;Qpigwg9Sitd09asVPa0AJOo6rrCOraK3kFPV2378uOr6+eeeW3rxRX6/iNkFOFPgiH7H5XJteeEv&#10;5XXmbFdUvcN96lnfQKAYfgpbmNASGSZIlMhIOUwLT30hFeGEFsxsFbjqtRTh4JSZy7CpWOysmOJx&#10;Uy75Mq4MS2tZWPKWkzerVsUZV6QppR67Rs36zQweUD1VBvKWISmZWrMmM5dFHeoO3hWJy4LcpSID&#10;0qxCAiRAAiRAAiSQZQJi39Dr4+Wez3I/OWxOZS6LOaNvupwOIRClGbFS1SR8lYIzmhz70lQm0VI2&#10;/b5RFeotp2zWWNKsLAfHot+PWzj5zXSnRRfZfpXDQbBMuDebkMNBZC7zp5wdc4F0zWJ5EiABEiAB&#10;EiABEkhFQOXKPBAv93yqqvnyviVfr8MpMvZqFvL15suw8tIOK+vt8tJwGkUCJEACJEACJEACBU/A&#10;oup1aDaxORuP4RDQVa/YdU2l643EMogr/YwkLkPWXpnGYTg9si4JkAAJkAAJkAAJkIAiIKQsEvGa&#10;TtNNwsouAYTrCmkrd19Dy6a92XBHymEEQIjA3pSzEzt32bWWrZEACZAACZAACZBAERCw5MB1OpxY&#10;yya0MY9sEBB7VISgd5GVV8b2Co1rPHFXSF8cKJmNDtkGCZAACZAACZAACZQ6AUuq1253qB2Ju7q7&#10;eGZMYCjCIQRfr8zfIEWvydmrbqn/sStxqT+hHD8JkAAJkAAJkAAJZIOAyNd7z/2Du9ENtmjz/TXs&#10;PkNvf9aU4wsWLMhGd2xDEPjZz35mHcSsD33KVNg0O6Z3TzmpX93hLhXWIZdySabJLLLZ54QW04SW&#10;yGxiykpkpCUyzHz+HrSqevN5DIVoW3d3txWza2pq9reMp+q1woplMiNQIj+FS2SYVA+ZfRfkbS0+&#10;t3k7NZkZVjoTmhmfEahlSfWOgB3swjoB+nqts2LJlARK5KdwiQyTqjflA19YBfjcFtZ8pbS2dCY0&#10;JYrRKqB2qYjJExD3Zmwx3hkVAslnZ7QeJfZLAiRAAiRAAiRAAnlMwNJqtjy2n6aRAAmQAAmQAAmQ&#10;AAmQQGoCVL2pGbEECZAACZAACZAACZBAoRNQu1SYz7g3Y4vxzqgQSD47hf5E0n4SIAESIAESIAES&#10;yAUBsZrtfza8YW7a+4ZWdmYu+mObWSCQdHbmz+5TXTBzWRZQl0ATWF3xiy2eEhgoh0gCJJDvBPY/&#10;tS7fTRyefVzNNjx+WajNCIcsQGQTJEACJEACJEACJEACeU6AORxi8leMSlqGtDrFM5WkfJ4/cTSP&#10;BEiABEiABEiABEaDAH29o0GdfZIACZAACZAACZAACYwsAarekeXN3kqCQPt9axtnrYicjeYNv5Mi&#10;aN565YpHt5iKiJtDDaqWZ67deqgkYHKQJEACJEACJJAdAjKHAzepKKgwh7hTpk9idp4LtjIMAltu&#10;v/OW2ddgWYY8r9EaG9MTvvG7nrJuvWowch64Y8n0hEY2Na64677mYYyBVUmABEiABEig6AjQ11t0&#10;U8oBjTKBpmc3Tbn16vmDVsz/wpop925tGmWj2D0JkAAJkAAJlDwBkbnsvo1vmjiEPK+XPJm8BmCv&#10;ODuRfSfP7FFvMXPZKE0hwhvufHzZTY9cUW82AIEK17etfeqTS/GG8VoTVRp3i+Kr1yzfdfdgGb2+&#10;KLzz8vU3rG6IN6Ztj85q3K7eWL1u3bqz4OjdeJ+mhbUptyaqYmiGmctG6TlhtyRAAmYCzFzGZyLX&#10;BOKr3lz3yvZzR4CqN3dsrbYsROomFc0rZehgvfiqV0heREQcuBnuYXm9e/EGpYyjVG+kQf3eYMvQ&#10;uJvnKnW77dGZjZqsa7iZymiq3lSE+D4JkMAIEaDqHSHQJdwNIxxKePI59BwRaFjyiIy+3bJmyn2N&#10;YuVZsrje5qbHIXOF5MVRv/obyxO48c1xvUNiWmu55SEZQXHWJw+Y5HKOBshmSYAESIAESKAACdDX&#10;W4CTltRk+nrzbUYPPXbXkrsnCRdsXF9vVKjDUOTDrMfuWnp3C8YS1hZvWD/xjiQRDsKzK0IahO5d&#10;oyIr0vP1fvOCb+UbNNpDAiRQEgQuDqthlsimZSUyzHx+dNUuFTyLiEA+P26lYFtM6rHp5yxMGIUd&#10;AdK6LybfwvQrblDpGiy4b+evU4kd1i/X7n6YqRtK4SnjGEmABEiABDIgwAiHDKCxCgkkJtAw//J5&#10;21cZkulueWjT68sXiDjdhvoF2vZnZcDvodd2RlaMNixZu3wwRAFxvd/flN5KUiGyjUnKJs2Ou+KN&#10;M0YCJEACJEACJU8gfr7etPbHZeG8IlDyj/SoA6hffce6DbM3LR3cV2KVplaq4RBZzFSk71e0hdcN&#10;Wrr05ptu3bdR7j1x555lieJ6Wxqvj9qoYqbazKJhyY/XaJG3rt+0YJ1aBlc/d54on408waPOkwaQ&#10;AAmQAAmQQHYIiLje+x80Zy7LTttsZTQIzJvOzGWjwb1g+xRxZozrLdjpo+EkUNgEGNdb2PNXeNYz&#10;wqHw5owWkwAJkAAJkAAJkAAJpEuAqjddYixPAiRAAiRAAiRAAiRQeASU6k0vicPHlx22WEUvab2K&#10;xZZZLDGBwnsKaTEJkAAJkAAJkAAJ5JrACPl6n948Pd2RfHzZoXSrsDwJkAAJkAAJkAAJkAAJxCUw&#10;QqqX9EmABEiABEiABEiABEhgFAmIHA4b/nd7Whb87SWH/vhn4btVF/iKa3VHHfodU0nju3Gr6DdV&#10;C8Yyce/oncaapFtoaietkRZi4bnTupXZTU1NK1eu3Lt3L67nzJlTiGOhzSNAoET2CiqRYeKBKZGR&#10;cpgj8MNhJLvghI4k7VLuK76vN9D7WuwZF5OSm7r2VZLXdMdYUX83bhWThjaJ2iTNxnZhtMTYlyoZ&#10;d4AFdLOUH1mOnQRIgARIgARIgAQyIJAwwsE55hzTGbd1o4vXVCDJW6qkXiBlybQGFrc1083Y0RXQ&#10;nbRosDAJkAAJkAAJkAAJkAAIJMrhgLeSJHbQ3zUWs3gzfsvwAatTzorqOqrxlAVia/3xzzMMtdLL&#10;U5HfOSJSzg6fbRIgARIgARIgARIggSgCebGa7W8vOQiFqs5E86MXSFImtq5eC11w5kmABEiABEiA&#10;BEiABEqWwGiq3lglakWbWimjptN6yZKdfg6cBEiABEiABEiABEqEgFC9Npv5jHtTL6a/ayymXz/z&#10;AuIKDqoztqTxXVyrNvWbuDBWQQumArgTWytuR8ZmjbViB1twd1LOTok8uxxmVgjU1tZmpZ08b6RE&#10;holZKJGRcph5/h2Xrnmc0HSJsXxmBDLx9SptikO/iL3GW+qMW9L4ll5AFTZWMbWfqFaijlRrsbUy&#10;I8VaJFCUBLq6uopyXKZBlcgwMeoSGSmHWWTftpzQIpvQvB1OJqo3bwdDw0iABEiABEiABEiABEgg&#10;LgEV4WA+4t6MLcY7o0Ig+ezwQScBEiABEiABEiABEoglQF8vnwoSKGkCDKcrsunnhBbThJbIbGLK&#10;SmSkJTLMfP4eFDsSb3x4h8lEX/cr7prz8tnuUrYt+eyc1NCp4HBH4lJ+SDh2EiABEiABEiABEwH6&#10;evlIkAAJkAAJkAAJkAAJFD8Bqt7in2OOkARIgARIgARIgARIgKqXzwAJkAAJkAAJkAAJkEDxE8hk&#10;l4qC29ahyAzGU5lkRMX/zHKEJEACJEACJEACJJA+Afp602fGGiRAAiRAAiRAAiRAAoVGgKq30GaM&#10;9pIACZAACZAACZAACaRPQKre2M/L494sskCBwh1O8tlJ/yFgDRIgARIgARIgARIoegIiX+9vfrvT&#10;NE5v58tldeebbja9ubHocYzMAC+55BLrHR3tarAyO3qZ2ZM71DXz9VqHzJIkQAIkQAIkQAJFTyAN&#10;1fv+Ww9edvllRU9kBAbY1dm1YMECKx3t2rWLqtcKKJYhARIgARIgARIggeQEZA6HmDPRTdLMCoFQ&#10;KIR2Ojo7kp8og5IWZ0cvlhUL2QgJkAAJkAAJkAAJFBkB4et9MCbCYaDz5fKYCIfdOx/+xGUrNS08&#10;ber0IqMwMsM5dOSw6qi9rX3RwoWd3Z3J+62rqduxc+eJ/hmmYnFnRy8zixEOIzOdxdBLU+OKjffh&#10;W1pbvOGpTy4t4BFhIJvnrr9htTkaKO4Ard/MJyLNW6+8ftM2MVlTbi3ikW57dFbjdnAv8mGqJ0vM&#10;6c7Li3c2Dz1219K7W9RY4/2Qsf6dmP8/qdrvW3tn424x0rPW3PTIFfXRPzuKaaT59FMxI1vSyOHg&#10;dNjtNpRPo0pGJhVtJcUOZygUDIVDYXGoHwf4d+gUd8RrlICrN1i0ODiw0Saw5faNu9bctP+pdRuW&#10;b191e9Nom5Nx/+I3yr3xascdoPWbGRuUg4pNjddvWrBuHSbrwLpJt1z/6JboPqwPKq8nHSqwUbv/&#10;qWIf5uDcbXlo0+tF/dzu39+yWj604rmN+bu6SB5aOYNbbr/zFm35Fox0/XLt7ofva46a12IaaQ5+&#10;uI10k2qXCvMR96bD6ZBFR9rEounPZrOrMxAMQPMKbSvFLWSv8RR3pBJGGZS0ODt6saLBxYHkmEDT&#10;s5umXH6O8EksvXr52Zt2mYRUjnvPTvNwJs1asXHX8sVnx2kv7gCt38yOhdlpZduue+ct/8JZsrGz&#10;Flynte6L+rVqfVD5PekNSx7RtVERD1M9E9seXbVvSlE/t+379k2Za/74Rf+GKJaHVgxIjOXWbywR&#10;H4KLZ9j0oVMxjTQ7P89Gt5VhOW7jKq24uth4U9XShXXG49fbTK7ErXQ3wlo+GAiG4e5VmheiF/LW&#10;cIo7SvmGgiiZMR9WJIFkBJrbd2mTZqvfSQ31C8xCqkDgTVsG/8ojV0+MY27cAVq/mVcAzvrkgTvk&#10;79S4h/VBFc6kH3ps873686lGXVTDbGps1DZ8Y2FRP7fte3Zrj3+/cdaKxpkr7jK5P4tqNo1PZuyM&#10;FtVzm1c/FjM0Jg3Va3eIEAej1pSf0YsjpWqMfJYv/cp6FXWRoeHWqlnsLtdmRIzlijNrs8ZSJGCR&#10;wPSz5pfaIgN8WnrvvIXLErrQLJLL42KIc1jRuORu7db1BR1rnowwNP2uNRcVciS9hedHqD3t8m+I&#10;8Iata7TYsBwLTRRIkea21+dN1MTnTkLiNyL6nkceE0hD9bqcLrsd5SNuWqNStCJ88xjCCJmmu8aD&#10;gUAQrl5E7Yo4h2hPrwh4kPcR0hsMoeQIGcduSIAE8p4AIjpW6Z+l5r21GRooPiMuap3UvPUrmxf+&#10;2LzgKUNa+VvN8Fn/9CuWXadtf7Z45aBt96Y7tKtEBPP65bsaYxzb+TtJpWhZGqrXKXy9OOIH9prc&#10;pXpcgYKqhzSoa9NLvYD+bhLnsallVDE6ko3vmuIojF7quOaZ7ExkTMYRtHpFf0CsZgvBzS1zmEWH&#10;9Woiq5kQxBrKoGQpPpUcMwmQQAwBSF7pAY1NVVGEsKROMoUvF8kwsYhtwbWJ41WKZJSmYdTPnVec&#10;A1OjQoaKterPmIb5l89r2RO9mq2YR16AY0tD9Trg6xWLsVIvZzPGFRiZKHmqBzaYwh6UykweNZGo&#10;5bh143ZnsYtExqSsnuQZ0FVvIOAXWRykTxdfbrzpRpzQuOpCZG4QFESmB5QswIeKJhcCAWMsb/K4&#10;tEIYTRwb4w7Q+s08G3UyyWt9UAU96UUyTKxt0u5rFB+FzxKp6Foar2+cacygUiTDNH3/IMY3emVb&#10;MQ2zYWK8VYmDBIpppHn2UzEzc9LI4eByOaWnN7XqTTdMNt3ySjqbBmyxkZTFUhbQ+7VeUlUxqF44&#10;e6XilcL39ttux7tr167FV1zLiAfxLsoEAszhkNmDzVopCcz/m+UttzwkEpaJDErLFxRdlGHcAVq/&#10;mRLgCBbAZ+LJvLzWB5Xfk77t0ZkrIknZxGo2c/hycQxz/jqZyUt9Gn6WNmXd+nUHbp5veJiKY5gi&#10;SYU+m/GC0YtlmJi5hiVrl2+/47F2MYnb/nLL7sV/o9KtRI4iGukI/szLXVdil4qHfveOqYP+Ey9W&#10;jrvQdLPn2F8uuugin883ceJE5fKMa5bxLf3ayoXShcY2Y7uI27hexVhd1Y3t19SLxWKoZfRMqx7T&#10;Vb1tx9pUxVdefuWCCy7wer2iETFiYepXv/rV2267Tb4PuOKfsrKyl156qXrCRVZmRy8zY+Jxdd3U&#10;1LRy5cq9e/fies6cOXEnizdLm0D+5363Nj/Fnu1/y+2N126KQoE0qOuifrMWSRp8fV+DBDunFMkw&#10;I3NZ7M9tKc3m0C4VMd+b4rdxvP2ArN+09mOQpawRkKr3sRjVe/zFyvFm1es58dKSJUu8Pu+E+gmx&#10;qjeRvkwkK5OXT2R8EtWbrtqW6jKi3YdvjBXabe3HVLEtL2xZsvRC/P0glwbG/eNB3He73Vu3vDhu&#10;6qVm1RtvdoZU7wSqXiuzwTIkQAIkQAIkQAKlRSCNuF6nU0Y4SHesKWlDEtdvxjitBBDHbdxiRYvF&#10;VBfGlXAZjwhR0eoMIq5Xxe6q0N7oQwX1yveQw4FxvRnzZkUSIAESIAESIAESGCKQluoVmcuwtZiq&#10;rYSvOtL9rD/RDKRs01jA1Ij+VnJjLBZLNMCUFiZ5uPD3gjqRtwxJyZTglZnLog51B++KxGVB5nDg&#10;tysJkAAJkAAJkAAJZIFAGqrX5XQIhWvoVBdrRkOMolO/tnKhi2nVbBJlHLdfpVNVxSTdWS+mlzQZ&#10;k6j3lLOh/5HgVzkcpL2J9mYTcjiIzGX09abkygIkQAIkQAIkQAIkkJqAzOEQc8a96XCKjL1agny9&#10;qbsq+RK66k2LhMXZ4b5vaVFlYRIgARIgARIggVIjkIav1+F0aAhLLTVC2RuvrnrFrmsqXW8klkFc&#10;6WckcRmienGLEQ7Z48+WSIAESIAESIAESpkARewozD7CdeV6NbH7Gro37c2GO1IOIwBCBPaOgn3s&#10;kgRIgARIgARIgASKjkAau1Q4HU6sZROrsXgMj4DYo0JsRRyC4JVRwnJjiqETd4X0xYGSuofYGCAR&#10;ezOz8InhjYO1SYAESIAESIAESKBgCIh8vY/8fpfJ3t72rWPql5hu1rj3nbZoUU9fT8EMLl8NfWDD&#10;A8s/ttyKdZue2XTqmZ+1Mjt6mWn1cocY7lJhhS/LkAAJkAAJkAAJlAyBNFTv+KpDCxYsKBkyORzo&#10;z372M+utLzz7Wqpe67hYkgRIgARIgARIgATiEpCq9/EYX++xrWMmmH294ysPEWK2CHR3d1tpqqam&#10;5nj/dLPqjTc7Q77e8fT1WkHLMiRAAiRAAiRAAqVFIA3VW1pg8ni0vVS9eTw7NI0ESIAESIAESCA/&#10;CTCHQ37OC60iARIgARIgARIgARLIJgG1S4W+V27kIu7N2GK8MyoEks9ONp8OtkUCJEACJEACJEAC&#10;xUKAvt5imUmOgwRIgARIgARIgARIIDEBql4+HSRAAiRAAiRAAiRAAsVPQKpe7DthOuPejC3GO6NC&#10;IPnsFP9DyxGSAAmQAAmQAAmQQNoE6OtNGxkrkAAJkAAJkAAJkAAJFBwBqt6CmzIaTAIkQAIkQAIk&#10;QAIkkDYBmcMh5oh7M7YY74wKgeSzk/YjwAokQAIkQAIkQAIkUAIE6OstgUnmEEmABEiABEiABEig&#10;5AlQ9Zb8I0AAJEACJEACJEACJFACBNQuFUzhEAfCqKRnsNJp3CnTK5bAQ8shkgAJkAAJkAAJkEDa&#10;BGz1kxp+92STqV5X61/SbokVRpBA7aSLEvU2ZWybequpqWnlypV79+7F9Zw5c0bQOnZFAiRAAiRA&#10;AiRAAnlHIL7qzTszaZBlAlS9llGxIAmQAAmQAAmQQAkRULtU2HgWD4ESeno5VBIgARIgARIgARKw&#10;SoCr2aySYjkSIAESIAESIAESIIHCJUDVW7hzR8tJgARIgARIgARIgASsEvj/AcKIlQx6n/GKAAAA&#10;AElFTkSuQmCCUEsBAi0AFAAGAAgAAAAhAEc9buQJAQAAEwIAABMAAAAAAAAAAAAAAAAAAAAAAFtD&#10;b250ZW50X1R5cGVzXS54bWxQSwECLQAUAAYACAAAACEAOP0h/9YAAACUAQAACwAAAAAAAAAAAAAA&#10;AAA6AQAAX3JlbHMvLnJlbHNQSwECLQAUAAYACAAAACEAxu5nw+0BAAAMBAAADgAAAAAAAAAAAAAA&#10;AAA5AgAAZHJzL2Uyb0RvYy54bWxQSwECLQAUAAYACAAAACEAqiYOvrwAAAAhAQAAGQAAAAAAAAAA&#10;AAAAAABSBAAAZHJzL19yZWxzL2Uyb0RvYy54bWwucmVsc1BLAQItABQABgAIAAAAIQB/AV4i2QAA&#10;AAUBAAAPAAAAAAAAAAAAAAAAAEUFAABkcnMvZG93bnJldi54bWxQSwECLQAKAAAAAAAAACEA5HWB&#10;UT2xAAA9sQAAFAAAAAAAAAAAAAAAAABLBgAAZHJzL21lZGlhL2ltYWdlMS5wbmdQSwUGAAAAAAYA&#10;BgB8AQAAurcAAAAA&#10;">
            <v:imagedata r:id="rId92" o:title="" croptop="-333f" cropbottom="-456f" cropright="-51f"/>
            <o:lock v:ext="edit" aspectratio="f"/>
          </v:shape>
        </w:pict>
      </w:r>
    </w:p>
    <w:p w:rsidR="007F35D2" w:rsidRDefault="007F35D2" w:rsidP="00DD5AAB">
      <w:pPr>
        <w:pStyle w:val="Figure"/>
      </w:pPr>
      <w:r>
        <w:t>Maquette DC2.2</w:t>
      </w:r>
    </w:p>
    <w:p w:rsidR="007F35D2" w:rsidRDefault="007F35D2" w:rsidP="00D76E82"/>
    <w:p w:rsidR="007F35D2" w:rsidRDefault="007F35D2" w:rsidP="00DD5AAB">
      <w:pPr>
        <w:tabs>
          <w:tab w:val="left" w:pos="709"/>
        </w:tabs>
        <w:spacing w:line="360" w:lineRule="auto"/>
        <w:jc w:val="both"/>
      </w:pPr>
      <w:r>
        <w:tab/>
        <w:t xml:space="preserve">Le mode graphique représente des données un peu différentes. Tout d’abord il s’agit d’un graphique de type barres horizontales. On se limite ici à un seul indicateur pour ne pas nuire à la lisibilité, chose difficile avec 5 régions et 2 indicateurs ce qui ferait une vingtaine de barres, l’indicateur pouvant être choisi dans le menu de filtres.  Ici encore les régions sont classées en fonction du critère choisi et on affiche pour chacune une barre </w:t>
      </w:r>
      <w:r w:rsidRPr="00DD5AAB">
        <w:t>objectif</w:t>
      </w:r>
      <w:r>
        <w:t xml:space="preserve"> et une barre réalisé.</w:t>
      </w:r>
    </w:p>
    <w:p w:rsidR="007F35D2" w:rsidRPr="00A57B31" w:rsidRDefault="007F35D2" w:rsidP="00A57B31">
      <w:pPr>
        <w:tabs>
          <w:tab w:val="left" w:pos="709"/>
        </w:tabs>
        <w:spacing w:line="360" w:lineRule="auto"/>
        <w:jc w:val="both"/>
      </w:pPr>
      <w:r>
        <w:tab/>
      </w:r>
      <w:r w:rsidRPr="00A57B31">
        <w:t>On sélectionne un indicateur à représenter dans les filtres. Par défaut le chiffre d’affaires. On affiche toujours objectif et réalisé.</w:t>
      </w:r>
    </w:p>
    <w:p w:rsidR="007F35D2" w:rsidRPr="00A57B31" w:rsidRDefault="007F35D2" w:rsidP="00A57B31">
      <w:pPr>
        <w:tabs>
          <w:tab w:val="left" w:pos="709"/>
        </w:tabs>
        <w:spacing w:line="360" w:lineRule="auto"/>
        <w:jc w:val="both"/>
      </w:pPr>
      <w:r>
        <w:tab/>
      </w:r>
      <w:r w:rsidRPr="00A57B31">
        <w:t xml:space="preserve">Cet onglet est utilisé pour comparer de manière précise les régions entre elles. On peut répondre aisément aux questions telles que : Quelle est la région qui vend le plus ? Quelle est la région la plus profitable ? </w:t>
      </w:r>
    </w:p>
    <w:p w:rsidR="007F35D2" w:rsidRDefault="007F35D2" w:rsidP="00D76E82"/>
    <w:p w:rsidR="007F35D2" w:rsidRPr="006C13CC" w:rsidRDefault="007F35D2" w:rsidP="00A57B31">
      <w:r w:rsidRPr="002601E0">
        <w:rPr>
          <w:rFonts w:ascii="Cambria" w:hAnsi="Cambria"/>
          <w:b/>
          <w:color w:val="1F497D"/>
          <w:sz w:val="28"/>
          <w:szCs w:val="28"/>
        </w:rPr>
        <w:t>Historique</w:t>
      </w:r>
    </w:p>
    <w:p w:rsidR="007F35D2" w:rsidRDefault="007F35D2" w:rsidP="00A57B31">
      <w:r>
        <w:rPr>
          <w:noProof/>
          <w:lang w:eastAsia="fr-FR"/>
        </w:rPr>
        <w:pict>
          <v:shape id="_x0000_s1335" type="#_x0000_t32" style="position:absolute;margin-left:180pt;margin-top:270.25pt;width:0;height:9.7pt;flip:y;z-index:251724800" o:connectortype="straight"/>
        </w:pict>
      </w:r>
      <w:r>
        <w:rPr>
          <w:noProof/>
          <w:lang w:eastAsia="fr-FR"/>
        </w:rPr>
        <w:pict>
          <v:shape id="_x0000_s1336" type="#_x0000_t202" style="position:absolute;margin-left:116.8pt;margin-top:279.95pt;width:116.3pt;height:36.4pt;z-index:251721728" strokecolor="#1f497d">
            <v:textbox style="mso-next-textbox:#_x0000_s1336">
              <w:txbxContent>
                <w:p w:rsidR="007F35D2" w:rsidRDefault="007F35D2" w:rsidP="00A57B31">
                  <w:r>
                    <w:t>Cumul de l’année jusqu’au mois choisi</w:t>
                  </w:r>
                </w:p>
              </w:txbxContent>
            </v:textbox>
          </v:shape>
        </w:pict>
      </w:r>
      <w:r>
        <w:rPr>
          <w:noProof/>
          <w:lang w:eastAsia="fr-FR"/>
        </w:rPr>
        <w:pict>
          <v:shape id="_x0000_s1337" type="#_x0000_t32" style="position:absolute;margin-left:282.05pt;margin-top:270.25pt;width:0;height:14.25pt;flip:y;z-index:251725824" o:connectortype="straight"/>
        </w:pict>
      </w:r>
      <w:r>
        <w:rPr>
          <w:noProof/>
          <w:lang w:eastAsia="fr-FR"/>
        </w:rPr>
        <w:pict>
          <v:shape id="_x0000_s1338" type="#_x0000_t32" style="position:absolute;margin-left:360.35pt;margin-top:206.95pt;width:29.3pt;height:.8pt;flip:x y;z-index:251723776" o:connectortype="straight"/>
        </w:pict>
      </w:r>
      <w:r>
        <w:rPr>
          <w:noProof/>
          <w:lang w:eastAsia="fr-FR"/>
        </w:rPr>
        <w:pict>
          <v:shape id="_x0000_s1339" type="#_x0000_t32" style="position:absolute;margin-left:360.35pt;margin-top:118.35pt;width:29.3pt;height:.8pt;flip:y;z-index:251722752" o:connectortype="straight"/>
        </w:pict>
      </w:r>
      <w:r>
        <w:rPr>
          <w:noProof/>
          <w:lang w:eastAsia="fr-FR"/>
        </w:rPr>
        <w:pict>
          <v:shape id="_x0000_s1340" type="#_x0000_t202" style="position:absolute;margin-left:262.35pt;margin-top:284.5pt;width:73.5pt;height:30.05pt;z-index:251720704" strokecolor="#1f497d">
            <v:textbox style="mso-next-textbox:#_x0000_s1340">
              <w:txbxContent>
                <w:p w:rsidR="007F35D2" w:rsidRDefault="007F35D2" w:rsidP="00A57B31">
                  <w:r>
                    <w:t>Mois choisi</w:t>
                  </w:r>
                </w:p>
              </w:txbxContent>
            </v:textbox>
          </v:shape>
        </w:pict>
      </w:r>
      <w:r>
        <w:rPr>
          <w:noProof/>
          <w:lang w:eastAsia="fr-FR"/>
        </w:rPr>
        <w:pict>
          <v:shape id="_x0000_s1341" type="#_x0000_t202" style="position:absolute;margin-left:389.65pt;margin-top:192.7pt;width:116.3pt;height:30.05pt;z-index:251719680" strokecolor="#1f497d">
            <v:textbox style="mso-next-textbox:#_x0000_s1341">
              <w:txbxContent>
                <w:p w:rsidR="007F35D2" w:rsidRDefault="007F35D2" w:rsidP="00A57B31">
                  <w:r>
                    <w:t>Année précédente</w:t>
                  </w:r>
                </w:p>
              </w:txbxContent>
            </v:textbox>
          </v:shape>
        </w:pict>
      </w:r>
      <w:r>
        <w:rPr>
          <w:noProof/>
          <w:lang w:eastAsia="fr-FR"/>
        </w:rPr>
        <w:pict>
          <v:shape id="_x0000_s1342" type="#_x0000_t202" style="position:absolute;margin-left:389.65pt;margin-top:102.55pt;width:116.3pt;height:30.05pt;z-index:251718656" strokecolor="#1f497d">
            <v:textbox style="mso-next-textbox:#_x0000_s1342">
              <w:txbxContent>
                <w:p w:rsidR="007F35D2" w:rsidRDefault="007F35D2" w:rsidP="00A57B31">
                  <w:r>
                    <w:t>Année courante</w:t>
                  </w:r>
                </w:p>
              </w:txbxContent>
            </v:textbox>
          </v:shape>
        </w:pict>
      </w:r>
      <w:r>
        <w:rPr>
          <w:noProof/>
          <w:lang w:eastAsia="fr-FR"/>
        </w:rPr>
        <w:pict>
          <v:roundrect id="_x0000_s1343" style="position:absolute;margin-left:76.3pt;margin-top:174.55pt;width:284.05pt;height:83.1pt;z-index:251715584" arcsize="10923f" filled="f"/>
        </w:pict>
      </w:r>
      <w:r>
        <w:rPr>
          <w:noProof/>
          <w:lang w:eastAsia="fr-FR"/>
        </w:rPr>
        <w:pict>
          <v:roundrect id="_x0000_s1344" style="position:absolute;margin-left:76.3pt;margin-top:91.45pt;width:284.05pt;height:83.1pt;z-index:251714560" arcsize="10923f" filled="f"/>
        </w:pict>
      </w:r>
      <w:r>
        <w:rPr>
          <w:noProof/>
          <w:lang w:eastAsia="fr-FR"/>
        </w:rPr>
        <w:pict>
          <v:roundrect id="_x0000_s1345" style="position:absolute;margin-left:136.55pt;margin-top:75.65pt;width:85.35pt;height:194.6pt;z-index:251716608" arcsize="10923f" filled="f"/>
        </w:pict>
      </w:r>
      <w:r>
        <w:rPr>
          <w:noProof/>
          <w:lang w:eastAsia="fr-FR"/>
        </w:rPr>
        <w:pict>
          <v:roundrect id="_x0000_s1346" style="position:absolute;margin-left:221.9pt;margin-top:75.65pt;width:86.25pt;height:194.6pt;z-index:251717632" arcsize="10923f" filled="f"/>
        </w:pict>
      </w:r>
      <w:r>
        <w:rPr>
          <w:noProof/>
          <w:lang w:eastAsia="fr-FR"/>
        </w:rPr>
        <w:pict>
          <v:shape id="_x0000_i1173" type="#_x0000_t75" style="width:366pt;height:274.5pt;visibility:visible">
            <v:imagedata r:id="rId93" o:title=""/>
          </v:shape>
        </w:pict>
      </w:r>
    </w:p>
    <w:p w:rsidR="007F35D2" w:rsidRDefault="007F35D2" w:rsidP="00A57B31">
      <w:pPr>
        <w:pStyle w:val="Figure"/>
        <w:jc w:val="left"/>
        <w:rPr>
          <w:color w:val="808080"/>
        </w:rPr>
      </w:pPr>
      <w:r>
        <w:t>Maquette DC 3 : Historique</w:t>
      </w:r>
    </w:p>
    <w:p w:rsidR="007F35D2" w:rsidRDefault="007F35D2" w:rsidP="00A57B31">
      <w:pPr>
        <w:ind w:firstLine="708"/>
      </w:pPr>
    </w:p>
    <w:p w:rsidR="007F35D2" w:rsidRDefault="007F35D2" w:rsidP="00A57B31">
      <w:pPr>
        <w:spacing w:line="360" w:lineRule="auto"/>
        <w:ind w:firstLine="708"/>
        <w:jc w:val="both"/>
      </w:pPr>
      <w:r>
        <w:t>L’historique permet de comparer des périodes. En sélectionnant un mois dans les filtres (mois précédent par défaut) le directeur commercial visionne un tableau plutôt complet. On peut le séparer en 4 parties : le mois choisi de l’année courante, le cumul de l’année courante jusqu'à ce mois et en parallèle, le même mois pour l’année précédente et le cumul de l’année précédente jusqu’à ce mois. Et ce pour toutes les régions ainsi que le total. Au croisement de ces dimensions, nous avons le chiffre d’affaires (par défaut) objectif, réalisé et son écart.  Encore une fois par défaut c’est le mois en cours qu’on prend comme repère, et il est possible de comparer un autre mois. Dans ce tableau la sélection de a période se limite aux derniers 12 mois.  Cumul et période sont affichés conjointement.</w:t>
      </w:r>
    </w:p>
    <w:p w:rsidR="007F35D2" w:rsidRDefault="007F35D2" w:rsidP="00DD5AAB">
      <w:pPr>
        <w:tabs>
          <w:tab w:val="left" w:pos="709"/>
        </w:tabs>
        <w:spacing w:line="360" w:lineRule="auto"/>
        <w:jc w:val="both"/>
      </w:pPr>
      <w:r>
        <w:rPr>
          <w:noProof/>
          <w:lang w:eastAsia="fr-FR"/>
        </w:rPr>
        <w:pict>
          <v:shape id="_x0000_i1174" type="#_x0000_t75" style="width:450pt;height:309.75pt;visibility:visible">
            <v:imagedata r:id="rId94" o:title=""/>
          </v:shape>
        </w:pict>
      </w:r>
    </w:p>
    <w:p w:rsidR="007F35D2" w:rsidRDefault="007F35D2" w:rsidP="00A57B31">
      <w:pPr>
        <w:pStyle w:val="Figure"/>
        <w:rPr>
          <w:color w:val="808080"/>
        </w:rPr>
      </w:pPr>
      <w:r>
        <w:t xml:space="preserve">Maquette DC 3.1 : </w:t>
      </w:r>
      <w:r w:rsidRPr="00A57B31">
        <w:t>Onglet</w:t>
      </w:r>
      <w:r>
        <w:t xml:space="preserve"> Historique en gros plan</w:t>
      </w:r>
    </w:p>
    <w:p w:rsidR="007F35D2" w:rsidRDefault="007F35D2" w:rsidP="00DD5AAB">
      <w:pPr>
        <w:tabs>
          <w:tab w:val="left" w:pos="709"/>
        </w:tabs>
        <w:spacing w:line="360" w:lineRule="auto"/>
        <w:jc w:val="both"/>
      </w:pPr>
    </w:p>
    <w:p w:rsidR="007F35D2" w:rsidRDefault="007F35D2" w:rsidP="00DD5AAB">
      <w:pPr>
        <w:tabs>
          <w:tab w:val="left" w:pos="709"/>
        </w:tabs>
        <w:spacing w:line="360" w:lineRule="auto"/>
        <w:jc w:val="both"/>
      </w:pPr>
      <w:r>
        <w:tab/>
        <w:t xml:space="preserve">En mode graphique, c’est un histogramme vertical qui est affiché, présentant cette fois ci l’année courante pour montrer l’évolution temporelle au cours de cette année. </w:t>
      </w:r>
    </w:p>
    <w:p w:rsidR="007F35D2" w:rsidRDefault="007F35D2" w:rsidP="00DD5AAB">
      <w:pPr>
        <w:tabs>
          <w:tab w:val="left" w:pos="1234"/>
        </w:tabs>
        <w:jc w:val="center"/>
      </w:pPr>
      <w:r>
        <w:rPr>
          <w:noProof/>
          <w:lang w:eastAsia="fr-FR"/>
        </w:rPr>
        <w:pict>
          <v:shape id="_x0000_i1175" type="#_x0000_t75" style="width:426.75pt;height:141.7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ljjMHwAQAADAQAAA4AAABkcnMvZTJvRG9jLnhtbKRTwW7bMAy9D9g/CLqv&#10;jo1lS404RbGsw4BuDYb1AxiZtoXZkkApcfr3o2SnTU8DuoMJipQeHx/p9c1p6MURyWtrKplfLaRA&#10;o2ytTVvJx993H1ZS+ACmht4arOQTenmzef9uPboSC9vZvkYSDGJ8ObpKdiG4Msu86nAAf2UdGk42&#10;lgYIfKQ2qwlGRh/6rFgsPmWjpdqRVeg9R7dTUm4SftOgCg9N4zGIvpLMLSRLye6jzTZrKFsC12k1&#10;04A3sBhAGy76DLWFAOJA+g1QTqtwIGQ09kr+Zlrs/TeaOe602tEErX4edyR0ncQwMPB0OBtriyKP&#10;wnDFMl6ankDkcm/VHy+M/dKBafHWOxaYxy5fQkR27BBqH8MMkr1GScdXNPa9dne676N60Z/b5Rn9&#10;exds02iFW6sOA5owLQRhD4G30XfaeSmoxGGP3CR9rxMhKD2pX8w7jd4HwqC6WLxhEnM840vnRGL8&#10;QjK24x0Ltx9/2Jo1g0OwafSnhoaIw6TEKYn69LxheApCcXD5sVgU16yX4ly++rxaXhdJJSjPzx35&#10;8A3tIKLDtJlpgofjvY+cmdv5SqzWm2iNjRJO2SmCafn5SUx724SvdYuCgJXI82K5SKvPWBf3Uqex&#10;t3lq3GoqN/8ecacvz+xf/sSb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I7&#10;cT/cAAAABQEAAA8AAABkcnMvZG93bnJldi54bWxMj0FLw0AQhe+C/2EZwYvYTSuRNs2miKBU8NJU&#10;PE+y02wwOxt2t23671296GXg8R7vfVNuJjuIE/nQO1Ywn2UgiFune+4UfOxf7pcgQkTWODgmBRcK&#10;sKmur0ostDvzjk517EQq4VCgAhPjWEgZWkMWw8yNxMk7OG8xJuk7qT2eU7kd5CLLHqXFntOCwZGe&#10;DbVf9dEqaHDuDnfxzZrPfa3ft65+3fqLUrc309MaRKQp/oXhBz+hQ5WYGndkHcSgID0Sf2/ylvlD&#10;DqJRsFjlOciqlP/pq28AAAD//wMAUEsDBAoAAAAAAAAAIQAkHz+aM44AADOOAAAUAAAAZHJzL21l&#10;ZGlhL2ltYWdlMS5wbmeJUE5HDQoaCgAAAA1JSERSAAAD1QAAAVQIAgAAAKVbiBwAAAABc1JHQgCu&#10;zhzpAAAACXBIWXMAAA7DAAAOwwHHb6hkAACN2ElEQVR4Xu29CYAcR33v33PsanXL9yXZK69tZFmS&#10;bbCxjQFLlgGZjQ0kSkhekkeC9Af0HIcjcvTEe8BLeLGesHwQB2SDFEPA2AGFw0ZINhaSEfi+JeT1&#10;sd7VfV+7kvaa4/+t/s3W9nbP9PQc3dMz822adaumuupXn6qZ+XbNr34V+ZelvzPyHR/47memdu44&#10;JZ0wUgNGJJ2KRQdSyXTaiBqxqGFEjJRhpHGmo+l0BCdS8K9oJI0X1SsDsUh3PNIbjTSlYyMHYodi&#10;jVtPOfXIpLPHXHh+82WXTnz3ZY0XtRinTEhFoyjFiESikbjcqE6zJCMaSRjpJC6NSIMRjaIuVa9k&#10;kf9GVKWZA6+qf+H/ESkCRhtGMq0MRWZloGl0ykibpqPYlJHsj0WijZFY5NDhgS3tu595ae8Lrx59&#10;ozO1d/+E7qPnJXvGDxwzIv0wJppOoW0oALWkUG0aF6pgpEVTSIa58WgkZuBU9Q6kk30RIwlSqXjs&#10;WCJybPT47/3vX+RDztdJgARIgARIgARIoFQC8XgEUqWhIdbQEI3FIvgnBAkEVywaPfucMfE4VIzS&#10;MKauUpIJ/1S6ZviBItRtlgOaB0dKCa70gQP9yaQp4DJaTOkvJcCQIZneteeYElv4txJnkInqP319&#10;6oZ6PiJe9Pd7v/PpqZ17zlLY+oxUArI1gc4xewNElXg1j3RU9Zjob+RA/8ZMfd6bSvTFI+mGhsZk&#10;pKE/nRgxes/I0Tvj0e4R8dFnnH7GJe866dLp4y6+aNSkicbppxqjR6nyoLEbGtLROET5QMRIGJGk&#10;KjUGYd5gpGMGdK4aJiL8oZ1V/0MQm7o7ol6J4QJi3Xw8wD+jKSPaa6T6VYoyGjdFkgPxdAoDD6Mj&#10;luiP9JwwjnSd2Lnr6B/aul7adHjT6yc6dzZ095yUjpwSSZ2U6G8Y6BlIY7ykIdPjDSgjlUgkMWjx&#10;uCAl4nkjgn+Ci6o9koriLwbxQCSSjMahwNOJaOx4tPHYhJN/8KWH63nMse0kQAIkQAIkQAIkUM8E&#10;YrM/9Om87T/l+Z+OP9wzJgJFCeGbNKLpCGZ4oXPVI1LmiSkzWw31bZ7moRQxciiBijsSqZiaMk6n&#10;k4mmdHJcKjmmpzd66MCJbVuPvf1m/zvt6X17kocPpU8cj49sMkY0Gg2YB2+AvIXkFZ0NUasen5ID&#10;mArH81PKwGOVekxLRiCD1ex4EnPzONUjFv6nH9/kVmPAUDoejcX0edSckB5hGPHeE9ED+yNbtx55&#10;7rkD6zfsf/zxPY890f3SiyP37Dqzv2diJHlqqm9U4kQEAt1IYmo+htltNNxsmPk0aDYU0+DScCXD&#10;zadHNTsOq/HskIw1RKIjogP9KUyeH4/Gj48Z8/rVf5KXOTOQAAmQAAmQAAmQAAnUJAFv+vvFR045&#10;NjAWc8eQuJjjhSqOq58h8MMDppNFFuv55sFZZ0nPiGbxxjCFr/o5IjXQF08nxzfGx8djTQMDiSOH&#10;T+ze27N9Z+87Wwe278FEcvp4b6T7RDSRiKQSmDtujEQaI5h4TsUgrQcwYx2B3Ia+hS0oEuIenjAx&#10;TLeno2qiOwnNHo2l4ChixPADCxLhJ4P5d5RjJBtTfSN6e0f2nGjoOpbcvXdgy5uJF1/pefr5rat/&#10;vW/jU6m33hmxd9+E48dPTg6clE6OSiM/psmTmONXEtuc2jdboWbWpe1yMfhXcTBbbrYUOcVHB9I/&#10;GUnEGo+mIl0Nje3X/mlNDiY2igRIgARIgARIgARIIC8BT/4n0/59wcW7jk3EpG/f0UiqJx1NJNPJ&#10;uBFpikLWmu7Tps9QZipc/pnxuxZ/FExJy9ywypyIpeEKkm6IxRua4CfdP5Ds6evvhX93Q1Ns7Ljk&#10;qFFdI5pip5928oXnT5hyUWNLc+TsMyOnTjDGjDKamoyGkUZslBFtHJxpzriIK78lpXHhEKIkeUz5&#10;OME4eQQQP/KkceJgqudwOjFgdB+P7N5/4u2th9veOvZWR3rXvoYjXdHu7nhvT2Mq0WgkILjjkaRy&#10;YTFnsuHwDVeYmPjWDLbC0ihLG8UJXTdZeZmriXCI91RkZGrk2D2J9MFRox5f+MO8HcMMJEACJEAC&#10;JEACJEACNUnAk/6+5IG/f9eeE2fC56O3K2b0paPJ/kRvLJUcHYvjr7hcDB6yMNJ26ER1kYimB2JY&#10;yKkcNDBLjXnreBpz3JjajicisT4j2p1K9jU1pU6aYJx2cuqMU6NnnTFq0pnjzz17zOmnx08+zZhw&#10;utE0ymhoNBrNU7liyxLMQaU96PtiJBNG34DR22f04+zp2vr6gbe3HN+/r2fv/ujBrpGHTzQc7o4e&#10;PBI9fKzhRO/YWGSk8jrHBD+cWwZSaawlSCnpjUl1OM+kjbi5xnKwksyiz9wNVy2Fsw4m7eGc3ofb&#10;m8ZGRk3Y3TdwaETTui+urMnBxEaRAAmQAAmQAAmQAAnkJeBJf0//j0WTdnad3A8X5mON8VR8RCSB&#10;pYz9vY0pqFPxzdbHkBTOlqhehfuIuTQxqVZywl1EuabEI9EGeIsk01irGEs3jeyNxY4ZxnEjciJm&#10;DDQ1RseMbjp5fOO4MQ0njx116smxUSMaRo1sHD26YfSo+IgRWNOrFkEqdxgUai7jhXxOJAZ6e/u7&#10;j/d1dfUdP548cWLgwMHefft6Dh3uO9od6xsYmYqOShkjU8aodHQk7unri6bUpL6S85nQLWrqGk4n&#10;SkYrs1XBZqO0+HZpuMqDae9EPNaTSp/oTzSOHGs0jdvfn+wdM+7pL96Xt2OYgQRIgARIgARIgARI&#10;oCYJeNLfl/986ek7Do460ZPqPx5vNGJN8LJOYEliPJnAhLGDi02C2/8ZTSdHIBSO6baiFKqaaka4&#10;FPh5IAHqPpaKNqZiMXhxJ4xofzrVq4S68vfGOsvIiGTDqHS8Md3Q2NDY1NQ4QgXUwSw8VkZCFZvu&#10;J2o+HoI5mUgmBgb6evt6e3r6evpSfYmx6RGjjBFp+M6oJaFYx5lOIvKJYaCkEQ0Nid6+VP+A8mzH&#10;iQWTpsNJJKn8RwYiqf4GzNlbG5qnjRmXF2j3hgYEXuzpSzQou0ceTUbTJ5/y9F/9c00OJjaKBEiA&#10;BEiABEiABEggLwFP+jtvKcxAAiRAAiRAAiRAAiRAAiTghcCwaOpebmAeEiABEiABEiABEiABEiCB&#10;oglQfxeNjjeSAAmQAAmQAAmQAAmQQMEEqL8LRsYbSIAESIAESIAESIAESKBoAtTfRaPjjSRAAiRA&#10;AiRAAiRAAiRQMAHq74KR8QYSIAESIAESIAESIAESKJoA9XfR6HgjCZAACZAACZAACZAACRRMgPq7&#10;YGS8gQRIgARIgARIgARIgASKJkD9XTQ63kgCJEACJEACJEACJEACBROg/i4YGW8gARIgARIgARIg&#10;ARIggaIJUH8XjY43kgAJkAAJkAAJkAAJkEDBBKi/C0bGG0iABEiABEiABEiABEigaAKx62/4dNE3&#10;88aKE4hEKm4CDSABEiABEiABEiABEiiAQKSnp6eA7MxaaQJ3/euLWU345J+cWWnTqrj+9p5UYzzW&#10;1NAwqrHB2oyRjXFbq0Y1Ng7PMDx/w7D8I4b/EzdG8D/L0Z9MWP/Z2z/snz0DA7baT/QPS8E/e3AO&#10;JPoGEuc38VGsikcgTScBEiABEqgrApETJ07UVYNro7F33/uSNISyuywd+ubxxEemXaj0cWk/KJR4&#10;u60t6XTaS+uQ7dd/ePuCUTEvmZmHBEiABEiABEig4gQix48fr7gRNKBQAvf828tZ9XfYfs0YOXJk&#10;2EzKirq9P/rR6Rdu277Vk+AttLcKyD9sDjv/hDbMjaTPnXTerza91dKYKqAeH7JWsK9RtQ8NYpEk&#10;QAIkQAIk4BeBnPq7oWHYD+sF1T9g+d28XOW4GBBAFaNGjSqIgDWzH78wdHV1/ft/tKMW2/w3xO7U&#10;qVOLNrW8N27ZskU0WXhMytXAn7605aYZF+3YsWO4e0h5eeQvLWKb8HZMxqeN4Q8I6l+RiRMnPvra&#10;m3/87kr2ewX7WqrOD5c5SIAESIAESCA0BCJPP/00jJk+fbrNpMbhfq4FGdzf36/zl6scFwMCqGL0&#10;6NEFEbBmdv7C8NLy5efPmhWNxyOxWDSmDlzjQp3RqGH+xUsRXEejHevWnX7ttSOGG3D06NHv/bDT&#10;1N9nWOs6cuTIjBkzjnYd9VVHWpyYh+RgOm2drk2PHzf+tddemzBhQjAm2XrH5mZtWGTrcDtxnzL1&#10;Jy9u+ePLLtq1e3fRvVyWG23uK07/E7t/i9Lj6bPPOuunr7z54QvP8aPTh5PMdHfwfT1sbA2NtKFh&#10;Vhb+LIQESIAESIAEgiGQ0d9XX331sWPHrFWOGDHC+s9XXt86ZvRI9W1vpNMp82/aSKXTv3ziqc//&#10;zR/ZMvf19el75aUNa9/E3/Onuk1TvfGKMuD61ougR+V2azkuOGy1FwTOYxVjxowpqFhrZhvYl1au&#10;bBgxIt3bq1Q2mhqBzFb/FfGtlLf5b/zFmTaFeDoeP+2DH1TSfPCAqP2PH21z6u8DBw9cdtnl3Up/&#10;53deKLpFWs6mLYpvWH3p9Nhx41955eVTTzk1KJNsrRk2T5zTTiW/lan/9dLrVa+/Lzjbn063PGIN&#10;dnfwfW3tzqHaLcOshMHMW0mABEiABEggaALRadOmQXx7qfbilnMuvkCdUy+aOPXCiZdcOGn6RZO2&#10;7dzmRcJuennPyy/sPb9lsvWcfP7kyec3y4n0Z367/dmndh84cCCVqrAnqxcayNP2zv6f/+b17z/6&#10;2ndWvfyzX2/qtTx15CoBTdv5+9/37duXPHYsdfx4yvybNs/IueeOufJKA09B5hkxz+jx41Hz7953&#10;3rGWiXIgsJ0aO5lIplNJ4Evj2ci3E/0j5/A68EiWOUwDkjAGNgdjkq2x2kJ3O2GumNqfxJFSTz7y&#10;3GM5W85vyfpPW7rzxlwpLjdKn1rOKJ7Ohp/DM6gXo7Ac9vvU6VaSlu4OvK+HdXCWYebxPctsJEAC&#10;JEACJBAGAlF8lXWbx9A3qnllU3uPPvqoOVeIE06q6nX8DwIPk7udnZ02xWwtSsqBipCLF194Uc4X&#10;nn/h+eeee/aZ557+/VMbf7sRE7oneg/s37vX6jtuMynXP1Hszx5//u1t+97auvfNzr1vdOx5/Z09&#10;f3h716Y3d72K842dr7TteOX1HS+9vuPFP2x/4Q/bf/yrZ7RPiPcqbL312O/efOKVE/++9ugDjx35&#10;/mP771q177Pf2Lx7z15np1qrAKi3NmyA7IbgVn8H1TYE99Qbbph0ySXwx1eCW87jx2Pd3THk2bOn&#10;++hRazlQi1lHTzKRUEos5Zv0NmUQel5OczxkTmuVMABmwBhTfwdhku1pQ1vobqdqgGlqXyKRSqeU&#10;9HUoXhm9+tT/7Nza6cw8efJkZ6ItJeuNmTzDs5r+R8NOh31Kq8Ny2O9Tp1tJVrSvs4w06zALw4cp&#10;bSABEiABEiABjwSifzAPpwy13r9u3W8wuWvJo74LlcYzXVCeWPcbq8O3KdOHDpsd34x+85sR84z+&#10;673xe7/V+G/Lm+777ujv7o7tbhpx8kknnWzN710c43EB0/MDyWhvX/rilomYpL/kgkmXXDTxkgsm&#10;Tr1g0tQLz51ywaQpb26Y8taTF41vSCT7dFAO71XYGoIbH3t2/7Gje6LH2xOphkNHe3/zzI7PfOXH&#10;7vobdyUx223q7yHxjRA0g84/ke7ufbt3H9u/H/obylskeM/rr0O423R81g4eSCShxlLmMj3becYZ&#10;ZzoTi0vBVKucEGdnnn5G5q9lphQGwAwYgyxZTYIx1jOXGUXbDNtwr9XOIR05fG5cTPX4bglzNlun&#10;58Xrha0w1CSzMixXX2cdA9rIYQ9Ugz1orTrMXUPbSIAESIAESMBGIONSPG7cOOf896FDhzaax86d&#10;O886ZfR/msfDDz388EMPPfzQjx566MGHHvzhlDNHY4LzkV888uMf//j555+XiXCn/tYK58oJ773m&#10;8DW3Jm+957y77z737rsm3XXnpDuXTVx2fmMLBKPN8aQgcYzv71EjGkeObOzYedD0U5epetMY81Eh&#10;vfo/jv18Zf/+XYmBoV1OCqrCyi410HPmsR9/9x+nP7HyU1/5k4F04/hkpPH1HfbtWmw0UF1kYED5&#10;nJgz3wPd3Vfceefl3/gGpr2lcPicvO/OO2fcfvvRk06Kdnc3dHfHjx07/v3v2+wMj4vOnr1Frlnc&#10;s3ePPs88o/ybB+3eu+csz8X247klmYLfifNQnWI59D+bz2uWZFzoa7xqS3dmc2aQFJ2urzHx3nze&#10;ZDlxbc7D2w/YDMthv/OjzQUvgONVucUFvs5T4uemta/zVlpiXbydBEiABEiABMJPIHrxxRfn8v9+&#10;6aWXZ86ced11140eM/rDN1yPGCkzZky/7LIZl1126eWXX/aed7/7PVe8Z+4nbho3ftz1s6+fMmXK&#10;f/3Xr3JHE884tMw/c96UyEWHX1z1wvpHjh3rxtLJEU3q/1AWSicni4y/bKrt9PnnnvKu5tObzz5l&#10;8Idy+a85WZtOH+zp7ew6js0CB0y/iBKPj15/2Xf+bWlLSwt8hmfNmnXp5Cajoakhlr/kOAw1PU8w&#10;Bf6BFStgRqq3F7Jb7MGEd8/mzbiY/j/+x7GBgfjx44mHHx7p8CxX+jubA3giMQA1BpDmLPjQCY21&#10;a88u/LWlF/dPXbCuQLVimHcwvDpSMAbpWU0y8w+ZZ/unfilXel6zpexdu3fJxTAWdqd1ZSr2j0wq&#10;l/rs+vu8c8/Tp9bfcoH0bdu34cSFBCfBtTXd+ZLtRmSQFF2yvm4eLBx5cK3Ut8073VTksBz22zrd&#10;is7Z9UjxCBn0UJQdYwl9LfV67NmhbNYuH6xdNXlwmJX4dubtJEACJEACJBAkAeX/Dd9rHM75b3zt&#10;whu7t7cXDrL4m+vA/DcEDiJ4oISEKW2zzH/Lr8uG0ThixCXTZxxtPGvO1Rdse+Lf/vDayyObEL23&#10;CTJCfS0P9wQocHI642I++EO2Oedt+UfjXb88419Xx5qnqBcGjwKrGNY1OhjcA7949bWOZGTEOe+d&#10;tN/ZebYqRH/D+fu0m29W8qKv77W//EvtfwL9ffAb3zjxxBN46aJvfGPg148bu7bFJozxOP8N/lBj&#10;KnNy2Kk6xXy2saaffebZcupEW4rtJcmm8pylTlNwp8wLu5xS9aegv9VgyGqSzRL9T5sBkm5NzGuw&#10;2AzbxEhtp5gq1g7XcspU97ecKGw5bTmRcu6kc5HofKksb2MULmfe0mydnouwjaeMCt3RzgGgXOQH&#10;H65cAHrvaxlFutKcY8wcmUMDY6g3h7rPOszy8mEGEiABEiABEggPgWibeThlKEwU2Q1pDnkND+9c&#10;h4ockUrF40pYSsOy6W+lcvbt68L83fjx4y64/P0vPb3x6g+878zkT5596glMIe/Zc9w5+S3lnDT8&#10;yGqqxEUUt5Pevv6e3oETPf0nenufe+Z3P/j+ipUrvv3KC08/8rOHv/Ptu7+34t+OHjmiO8B7Fbn6&#10;7MePv/nAutiRxBnjDj381YWfcmazGYxtjeB/AsHd8olPIPOWBQtUqBMsxzRdUGTl5bH775dyUru2&#10;RceObhindv+xlqPin2DS1FEZZBCWE5rPMUNuzuecc872nduRgr+4lpckUU5JdKYoAwbLkevBPDu2&#10;79wx8exz5HEp89Ckva3NlZkq/Mmg/naahLtQlD7EPLHQapJUir860fpq1vxSFGyDhXKKnRPPnrh9&#10;xw6cuMh4r5sGi6lq/WUyiYgl3tdfwirJjBqhj+VaJ+oLnWh7ySWD9RbdClyoyW9n+JNIVOy3dbq1&#10;74Rhrn4XvLn4y5safxXS3AA99rV1OEmluceYGglDo86s2tZ91mGW6+3JdBIgARIgARIIIYGM/zck&#10;rtM4/LiLrSXHjh07Yfx4bACZ6zjttNPw0hlnnGENUO0oLY1A1vd+/bdfvfWXX/+Hx3/47be++VD/&#10;6l/+Ar4iJ59Y9T/+29J7v74+Gos7tk1RxcANXZdmvbZWYYYkF59vY8SIhqYR8ZFNjb95/Ffrf7Ou&#10;vf3tpsaG3/9+IzxkbrnlFsRb3L69w2aelyqydt6//ejZe37WfSBx1qkH7/vl8r+EO0rePm6Ciabz&#10;d4O5aV/vli3qn93db7e2vnP99Zlll11dyW1b8Wrs6quiY0bGxjTZpHYu/+8B5UehlmBaw7Up/TTo&#10;HaKvrYmYu0UG9xR5FX8nnTNp0jkTcaoU80cN+Ts85AqMSMIYpOcyyTqprM0zC1enrs5qmNP4rPkH&#10;7VRGaju37dg+aeJEmLpt+3anqb0qRktSyW97xBH1BrEm6n/KBQzAXyyQkAvbq3KjJNpesharM0h4&#10;E2k+Lsy/mQMNUVfKCXzoRKm4A5bDfpdOtzHMBQ3Zsr2U8T9Bf2UA7sgC0GNfu49Da6dLzqFRN3Ei&#10;asc5fKQNDbO87ztmIAESIAESIIHwEIi+613vyuX/jYltmR3fvn2bXFiP//pD/HtvTHyw7TT8Ko8I&#10;Kps2bbKGDrS1UPxARo8dNWLkiIYRjWPGTjh74uU/3Xjmr5/ovGRKy5cXvJlMdcYb46bkyHKIPs4l&#10;vtWXtDokQln6RM/Aid6B4yf6n3n2mb/7u7/7x3/8R+x/jo0Yr732WgQX37Ztm9X/RFeWt4qshh04&#10;lnprb4Oxe/XD93zKi/hGIdiOKNXdDf8TKVAWYqpQ393dOCNHjyY2buzf+GS6oRGvNsaM6MjG+Mhh&#10;eyEpCZLDZSIJ/+/hkVKksVY3BplHH4Q2NKvuniKv4u/WbVs7B0/tHGy+OswDHGbAGKTnMsn5OwaM&#10;ROFy6uqspmoL5SJXfrlFG4kLcTlBsedOnOSIi678w4t+Q0J5yyw+LlCI/FNfWF+yVaFvlPxyC+aY&#10;ce7YpYrCgQtJsSbmMtXG09abVnQaMi6seLPytPqfZADao1sqgIX2ta0rrWPSarl11Gmzrc7nuuqi&#10;e5A3kgAJkAAJkEDwBJT/N6QnDuf3N77bNm16/c03Ow4fPtLR0Wk7R2179OytD5y27UdYc9nRsb2j&#10;Ywd8j6UBWf1P1Cq4lHHFB8d98tPN82695AuLr/7nZZ89Mva63z/5+vktM275b5sPH37duf+2Lurg&#10;wYNOxWb52s6IbyhwNfk9It7U1PDuy9+9d+/e9vb2LZhjNozHHnvs6aefPnz48GmWsBjWMt2ryNo3&#10;q3+7Y0Ri/6ToC1jG6lEYjUCVZvyT/oMHccuoj34Uk9/Q36m9exMvvph44QUjlUg3xuNnnYVXkx1v&#10;R0Y0xJoabW3PJRkxjavmvy2xCrEuEAGnrSdSbPo7bwoyaCVkPugovw2sCNTl2DodBqjw32aQcqdJ&#10;WdW/LXFYdYMjyibasgo1PSR0xDqxU9oIDnKhDzEV6xfNLY0iEexHOvzEUkVriv6n9cKax5aeNb8U&#10;iJfkREMyKbt379q9G7Pw8heT4VhCKudgCHL79kDmwgm1/tL22GWFI2PAqnHl2tbvWXlmvIsGuzsX&#10;wKL7WldqG2O5FLm1+6zDLPiPTtZIAiRAAiRAAkUTiL5pHk5pixLh0o1Q2X39x5999tl3dh765H/7&#10;q+l/+pnL/vLv3t8699bZLR9snXtq86Wv7zrx5JNPHjlyEGEYMksss+pvI2L6RKRGjRzx8nO777/7&#10;ZXiJjB07ZuqMK9/ouebpjX84/+IrP/dXu/bv22RtSS7BbUtX8iXjfoL/qJiDKTPy4EDj5I0bX9mz&#10;+0Bf5Oyn3ok91/XSp+d9es/le14asaY/0e98VHCpLhffpx74+LP3TX/kh7e7dICt2CbMXpvrL//w&#10;KeUsfsnSpcf370+8/XZ65048DEGYgftJTz+ndEkiEcFvAo0NDY3Kt956QGaLX0LRHQ8hJYHzcOIa&#10;5bikSAZLHhURr3Or3Y2naGOGF65M8lKU1WBbftimI/eJnTqzbov1FsTvU/4njs0vve9qWUpOWCK3&#10;2/e/dGzHmUV9R6KwPGv8QVv/OiFb+902AJz8TaRDo8VLB+k82hLds9IdWfvF2a3OkVlQ7cxMAiRA&#10;AiRAAmEjEMGUMGyCC8r+/cNid8BhY+vWrb9a8+v9+w4dPrz/9HMvuOUzn3rlWPzY8cT4k0btOdBz&#10;5qkj9z7/zKOPPT6mf/+pp54NLfiui5rn3PiR8ePHY8mmbifKwfVd/7x+YACBitMfuXnits4Dm185&#10;8Xf/eFlvT//xnp43Xt/5799c9b9uaXjv7Pe88sKW3clrZ13/IURTwV3WclzAoYo3O3bt2LmzezCK&#10;NqTqgaN9h45dcOTQiRuuGvng2m37ulNnn/u8ceGuCec0btu1bXbTnPkfme+9Cvi4Ow3oH0iufvKN&#10;514/uvmtXT+/++Nis/OwgoVuftac2IZzCRZiXrd/f8Opp+Kf2+6+e/+XvgR/8OhV773g8V/Hx41D&#10;4oHpkyMjR0ThfNLU+MaX/m/Lu9+tC+/o6Fi/UXlNzP34MMN+9/vfIRiiCqU3FOKl/ENOl42gkZbS&#10;hx4GkBqLRtevX//+a98fjEm2Rtpan8tO3CWm3vW7TQuvuzQeayjhiaYMnOVHgKHDYY35nGk5lOt9&#10;JJEcWPbkq59/3yV+dPqwDh6qIPC+zjbSrMOsDPRZBAmQAAmQAAkERSCKHbPF/9v0Dxk6kHLuuefO&#10;+/R/X7jw7/7lX/7phtmzkbLqZ6/OOnf0iu89NXPSmLaObvh8jB49+mtf+8ptt92KbDd/7Cb801aU&#10;NARRepPqF/5U44iGaCyKmfAexCfBLpS9fSNGjBo/4ZJ7H4y/+tSW086/YuXG/3ht06siRGwm5fon&#10;cl7YfNYHrrrso9dfK2fr7Pc//8ZAOnJq18DYex/sjDaNGdWUevsVY9ehHft37+veeeS8k5rFMO9V&#10;OHvk7W2Hlqx8ZsXP33l5/yXrfvNkri6zVQGRLeIFvu7PnnbasefUVPe5X/zie9Lpqen0lGeeFfG9&#10;7+JmWXyHJXwgptyrHR3krFHtpW6G/84bIbuUDBYH3KFdwYe5fytTVVwRRTgQkxxRBYevscysDTCt&#10;tb1immrGP0mp8CJm71TsHD6/jRFiO4etvjQXi8JmFb9cxT/xpdOHu8sPdvcwhkH09eDqDlsPDlUd&#10;1Acm6yEBEiABEiCBMhBQ/t97zCOLU0ck0tjYKGFP4g0NyNDctP/eBx49LbHjX1f8bPPjv8bcG0zQ&#10;eRDHGy4rSLEWJTb+0Z9dfHDfoYMHDv5249Pd/Z1nXbRz1U8fxfnTn/3yscfWJ/oaeo5N+vLS4//9&#10;gf+46uL37Xyn4+WXXvLofCJKHToVoVqsx1/dOOPl19/cuq+re+DYzp27DhzYHrn6twe27N76xrab&#10;zp777pbLxTCPtWQlfeG5J6WTiRGnTEvv+NHkZhWzIuthq+L0c84BNegqUeFbrrrq1Vjs6A9+MNDR&#10;kdy1a+Dll/dffcXec05D3Gz1ssyAmkJ8uNdy9iWD8Lk2BVOW/ecz8WEkSkxpp25mLhFvqiXlAI6c&#10;wZhka5GtI1weNsTUfvMhAXJWIpBU6rRVbFfbDgcV5bASjcJy2O9Tp1tJZsUYTF/nrboMn4UsggRI&#10;gARIgASCIhDZtUst/3Iep5p+Efp4+fXOfQcO7d1/QOIhmDHn1MWLr71++8J52L7emhlhRvQ/pRxo&#10;R4QSdw2Qku7u7oavQsNA3/mvvLZ//IQPLFyYezfNYfbaTJXXMDPWuWPvih+8uHvvkWlTz/j4h981&#10;ZvQIcZiWoIryqGA11YX5WabTiPOAP8lLL72EEBZnn632Csl67N49tEM7OGxbsODQE0/ETpxATBN4&#10;ocAIuRCPlBh+HxjVBJ+TyCh4njTihAvKofFn9vzLnaeccoouH4tKf/+sst/mf/LrXz/xoQ/fYIZh&#10;9PHIGiZymGeE8haI/PrxJz70oRuCMcnW2uwWSia7b4oy9fbfvvqVWe8ZNXqUHy4cBfTEcH/+LL04&#10;3D40E9afOH7i6+tf/PIHZ/jR6SHp62FmDPk/DQ2zAiAzKwmQAAmQAAlUmkBkx44dWW04/fTTremQ&#10;s11dXU4BDUULLYsd5K2Z9+3bp/9pK8e9vQhOsu7xx99+5JHrPvOZy6+6CjV64VNQFbYCraa61KWD&#10;xHmxx5ZHItPpAwEQG7/6v0afegb2p4GChs84/uozGo9hzWW0sQFhTwzz4uBrbRtv/sR1ra3W8OrQ&#10;38+8oAIU/snHhvl/r1mzpggL/bvlxhtvDJtJWRv7bNMZ/3zDFWPHjMn84OAfkcJKtitq+cVJH+of&#10;6XT3sWNffeKFq3r3FlZ2uXNXsK9Rdblbw/JIgARIgARIwEcCke3b1SZzzgP76RRdLaL+6XsLLefE&#10;iROYVMbkdFNTk0dxXGgV1nZZTXVp70Rz44/iDucTDibdX3vtNS+z+1jTibDiOGS2Xh9vv/32cy8h&#10;ksqQ/kZo9uLM410g8IOdx/7lhiuwdDjLnqJBArIvv3TGtxmWI51GhvTRo0f/1xMv/PU5Y4K0lHWR&#10;AAmQAAmQAAkUTSCC6diib+aNlSLw1ltvvfCK2pRez39Df7e2tlbKnmqvd+7yh6q9CasW/EW1N4H2&#10;kwAJkAAJkECdEIh0dnbWSVNrqZkI2f7yprFO/Q2/FCR63ImzloCwLSRAAiRAAiRAAiRQLQQQPIFH&#10;lRGAI/jLm8cpT+XKRquuljFOO0mABEiABEiABEggTATofxKm3vBmy0OrhkLW/MnNmTA14n/C+W9v&#10;CJmLBEiABEiABEiABCpGIPKNu56pWOWsuGQCf0z9XTJDFkACJEACJEACJEACQRLAPjA8SIAESIAE&#10;SIAESIAESIAEAiJA/R0QaFZDAiRAAiRAAiRAAiRAAiBA/c1hQAIkQAIkQAIkQAIkQALBEYhmwmhI&#10;MA2eVUcguKHCmkiABEiABEiABEiABMpAgPPfZYDIIkiABEiABEiABEiABEjAI4Fo1U340mArAY/d&#10;zGwkQAIkQAIkQAIkQAIhIcD575B0BM0gARIgARIgARIgARKoCwLU33XRzWwkCZAACZAACZAACZBA&#10;SAjk19+3fSFuPQu1G/cWegvzkwAJkAAJVIrAnXduj0Se/O53d1fKANZLAiRAAjVPIJo36AkQLLsn&#10;qU/o6by3WDPgxoLyM3NBBGp+gLKBNUAAYk5OW1ts6bmyuRMol0wsrvZgescP23KVuW1b78KF79x0&#10;0yn/3/93VjCtc6nFj4a7VHf0aOLhh/fdfPNm1Iu/GFr79vXb8v/mN4cXLHgTGfAX187S3DOgQBTr&#10;XoWv2DXSrBe+Vs3CSYAErATyz3/beEFPL/xCjBBJgARIoLIE3nzzBHTMZz7zZmXNqLHaf/KT/WrO&#10;Zdn5NdauvM2BMv7rv277i794/dFHDyIz/mJozZ//plWCQ53Pnv3affepXwbwF9dIsZbsngFFoUAU&#10;61JFXjuZgQRIoDYIIP63kedEQ215LCnQ4nJKHn2hr20p1sz6Fmdifqvyml0nGWpjGLIVJGAY6fR1&#10;cnqE8a53PS86pixHobWXpdIQFvIP/zAJKC66aFQIbfPVpF/84qAMp3XrZoDA009fLioc6VIvfhmA&#10;OsfFd75zETLgL66RgnSPGX7wg73WKlCRVIF0X5vGwkmABEJIQM1/T2nZ5zy92Lrw87Fl30zKiWv3&#10;W7Jmdikhq1X1meilL5iHBKqdgNPZADPc4ossJ36411rH6s1ic27BXV/5Sock4gL/tJLRpb366jFx&#10;A0AeZHDWLq4Cuhz804vDTFaXibxOC7a+014QWV0gJHNFygQ0zdbaHdp+F6s0GQ0W/FGgSFspFilZ&#10;nTqst9imnHN1aKGUuroSn/uccrm5/vqT8Pfqq8dJCfoHlqee6pKUj3xEZZC/OHR63gxw7JFbpAr5&#10;i0On24ZB3iZYB5seM7kcY2yF6wdO64XkcUGKntJvCuf7y7s9pQykrJSYSAJVRyCy7JvPQdS2tZ+e&#10;y3SRyNZXdYr1JVuiM4+zHPW5Yyk8a4aqA1p2g9175+OtJ0uNbW1tra2t7e3tuG5paSm7GSyQBIom&#10;oLWybW7blm775zPPdF1zzcvOSt9440rMzlr1t+SRwqFCZJLSejzyyDQ4NGttIRdIkclI+Fpg0tdp&#10;JLSgdX5d59d1ZW2XM9Fp0v/+3+d+/euTc/GEEv2//3ebftVZb9ZmBlBmVrZbt1517rlNYq17SzUZ&#10;a4tw10MPXWzrMsw9i/zNdYu1sc480qF57ck7nm1dqftFD2PJoI3Jm0GPqCNHrh0/Pg538wkTfi9D&#10;EUM0qz3FIUVRmFzX+t5acq43Y9Y8tvcIHmXxo5PTzldeec+ll45x6S+bPSUOpLwdxwwkUBUECvb/&#10;trUKolnOvK2VOXJnZu8l5K2CGUiABMJMQE+P2Wass9p8++0ZDbp37zVQPJDdku3uu3fgr1XKa68V&#10;7SEASQSJgxMXyAzdoyfOdV2XXjpabpw/P8tCQ8zCiviWopAN+Ytgi3k+EZcQWChEXA4gr7PO8uIl&#10;pIv4dqm3ImXqSrVh0M2wU69/9W4VVB1QQLQJT/ARjw5x+cDx/e/vsaHWnSUdmhWgrUO925O1W3UH&#10;SY1SadacOj1vhi984RwpYc2aQ/j74x8rV3scOt1WvvcmoO0ySqVTcIgfv8thezM6H2hxrw2pvPXQ&#10;TfLGwRtTyr/vvl3O/splTxkHknsD+SoJhJwA9r+EozSmGXIezld1Ci7u/NeUPqUIedWaRxetc0Jz&#10;68zOElyMqcOX8vZOyEcYzSOB4gjouefNm49jphBz3vKtv3y58rvNejz2WCYexV//9RmYX8SJC8mp&#10;X9I36peQzVna+vVHJFGKkosiGvLEExmTZAJeT0nq8m1leqm3ImXqShEXRYDceOPJmGnWYVK8W/Wx&#10;jykUMmMqh6Rolw9Z4Gg9NHx94QRo61Dv9ji7Fe4uWFsp6XPnnlZEv2e9Bb0P8QovFzxyQO/CswXX&#10;eA7JOlGNErw3QXfKn/955qdsJ8MiWmFDirce3oDoJvDB88m99+6UMp11udhTxoFURIt4CwmEh0DB&#10;89//8PdRKGZnA5AuiXg1ax6dIVfj82YIDzVaQgIk4DcBHYIDSgg/0+PHfXikuFeqJbtePqgvnCs1&#10;3ZcY6rlMZ1EFNVy79tr8wvPOlbrUW5EydaXa2wQqHG4e+p/erTr99EYbQ2eKLYOThhOgrUO922Or&#10;S6KUSCImv63PCQV1fdbMI0dGd+4cimmIa6TkKtZ7E3QvlG6htQTne0T8ts8442m8K3ONYZTgYk8Z&#10;B1J5G8vSSCBgAp70N5SxPq3iW6S2nFlFubUxWTMXVELAaFgdCZBAeQnYlny5F465N/3TP3Liyx7u&#10;4PAksa2ntBbiEg6ljJFSysuEpYWNwNe+1imjBT9Z3HprxmOkLEZCvF522YsoHF4iEkEF1/ColkWo&#10;AR/O9Zd5DcCcN+zHO1Ec1rX/Sd4bmYEESMBJIL/+tvqHOEW2ftUmtfU/bXpd8tsyOxPZVSRAAnVO&#10;AHOiWKSI5X34ppfAFDigV8QJNeuhF1k6X3V5KRjORcidvIaFs0w/rMqLwiVDQfbAnV28KTBgVqy4&#10;yDoxb30atFan0/Nm+MpXOuVGuO7g75/9WcazRafnakVBTSiFlfu92qccZMAn768WJVoSklaX2Are&#10;TgK5COTX32RHAiRAApUigB+y8U0Px1PLYq+c+6Jrka3nyPVFofpbe7/oErxMUjq3S9TlOF/KitRZ&#10;r3O+vyJlOg2DUz6iQ+qFrYVaVdCIcnZo3h2CirAHDk4SbdApvpF4ySWZBbjSZN1wnZ43g/4RRhzo&#10;9cKDXD/OFNGEgqgWmln7eYvyxgAotATkr+xAKsJg3kICPhGg/vYJLIslARIoiYDs8o1TtFdvb+Z3&#10;Mz0X7iz9uuvGSyI2NIE4wKl3NtHRmj3adMMNmdjMUgLUs3OSUs93SkRqVKdXpOladDmyjQvaIo2C&#10;cs1qybXX5mxCZcu0AhHhhSAe8OVdsiQTFaTQlnrsCGuHSs9KigaVq5xC7UGjdLzLL3/5XOfk7vve&#10;l4kILmt59YpenZ43g5aeElxFh1iRrXycR6FNKAhpEZn1W09WYuj4LQUVVdmBVJCpzEwCvhKI3HXv&#10;8xdN3vtmRzFL+321jIULAffeufnGjEpg/G8OmNASKC7+N+YXzzvvWWejJP430uEqoPdGgYKRQBxZ&#10;QwvD3VbHhfBoDIrKG4cb+klHyRA7s8bqtpUj2Wy+DdZm5q3XaVswZVqBa4N1d+S1ykk+b0pB8b9t&#10;0eXz2mMbWllHjuTRJTvzWIdW1uFnzSArO22z3QUNBltHe4xAb21pQfG/bUhdBjx+nsITi0d7ShxI&#10;of2go2EkUBABzn8XhIuZSYAEAiIAzxN8qUNYa9cRXMMdXMdkQNA6PaGIzQvFLOhsBHSzuuRCIGrx&#10;XZDp8D7X0ZRRNRSz7XaEjUM8b5kUhJHI/IMfTHFWgXKQTZskRbn4zuatF1VUpEw84dgaYu2OIqzy&#10;3h0gpieJwdll9yJrmQVR+tGP1I8Y7gcGEoaTWIKxh5FmG1ruGdDpGCGwX4Y0/noZDAUNnnwtKOl1&#10;64DHsIdhesDLzzsejwoOJI8WMhsJBEDAbf67wXgmAAtqvoqZM2d6b+OvNyjPQuvB+W/v9JiTBHwl&#10;4GXu0FcDWDgJkAAJkEBtEIjcfe8LF07e81bHmc72NEafvenmm2qjnRVsxdEjR6dOnerFgC1btjyx&#10;oc+WM1fvSLabbpwgF/Q/8UKYeUigFALU36XQ470kQAIkQAKaAP1PfB8MqZRaN3b4yGH3E3kkJw8S&#10;IAESIAESIAESIIEaJuA2/90Uf+GPbmrF4pOJ50yqYQQ+NW37zkyU4gP7DsyYPv1I1xH3iiaMm/Da&#10;pk1P/j5py8b5b586iMWSAAmQAAmQAAmQQEUIRI2IWS/+Os54LBqNYIKcc+TFdI2Aw5lKJVPpVFod&#10;qpw0FtNbTpWi/o0cmP5OZumIHL2TyVmMabyHBEiABEiABEiABEigYgTctHUsHjMiOCpmXFVXHIlE&#10;5UwkE1DfSmWbMhsC3HqqFFOTIw9yVnWTaTwJkAAJkAAJkAAJkEBeAl7ntpUOdxx5Sy8og7X4gm4M&#10;eeZkIpnGFLiob8hvCG3LqVJEg6eSyBnyttA8EshFQLaVsZ3lwqUXPjoL1DVaX8qa35ood+EWfVGc&#10;qbpMFwuttbhU515CQeY5i/K1d7zbVgptJ+oSiYWWkneeHnOWCMpjLcxGAiRQEAFM0Kr57azyOhpT&#10;Dih6Atz0oBh2FFSTe2bUYi26jCVXrCjtz1OIBVkfcrL2jiQWUjbzkoC/BLBbh+30tz5TPesa84oM&#10;vZmIvktf+Gqnx+qc28eU0SpNCWVar71XkRdv3qJKpO0rHzE+DJTyYiwiQwDoirCKt5BAnRNwm/9u&#10;iDdEo8jgu8gT8V1jPaFFczKRSGL6G97dygtl+Oy3ckcx0+H6nUwhZ41BYHNIwD8Coud0+bguXSP6&#10;Zy1LJgESIAESIAFNwE1/x9X8N448+ts6C6uv9bS61KTFqBN91gn4Gugh3eSBhFp/mcLzhRlfcLj7&#10;t6EiDippbiAPctZAw9kEErARsDl+DH4mZNw/9D9LcU6QQmzzfLYCtcOJ+Yk05H8i/9R/9asuat5p&#10;qnVy3fqqzcvF6kSR1TyPxmh/ktIHm7MoZ3/Z+ORC5GJVXsI2UNY+sg6YXO3NWnXVUcr1XnDCcXnX&#10;5O1QZ184aRfRxaUPRZZAAnVFwH39ZQPin1gltc0Rwp2UntW2+pY4XSZk5ts/z5ZKdadmlUgMqAgo&#10;5jw3/tz697fihNqWCxX1RDVeRUlBzkpZy3pJoHQC+ovfo+7RE9jaM6GMc9i6TJuMFqEsngZWye7d&#10;mFwli2Sx+cNkrS5ve92NyXu79670WFRWVtJS6xOFiy+QtYRclVrBukB2ti5rgR6b5oWVx6JKp5R1&#10;CGmp7QW4u6m5qDrT/UbqBTvzkEBtE3D1P2mIm7PfmfnvQv2/PbqU1Pz8dwL+J6K9TQl+z133YEh9&#10;/vOfx19cm/4o6lXkQc7aHm1sXW0TKNT/21e31EILLzS/VbvrbvVYSN5seTMUWmPAA8/d/lyv2ryJ&#10;ymizd55lrDRvUQVZVRzSXDbYSivIEimziFvyAmEGEqgrAl7jn/gHpVbnvzUxqGo4d0Njw9fEDHWS&#10;uuuuu/Aq/uJaNd8MiqLCn1B/+zfOWDIJeCbgcf4+a3ke7/WYDVU4c8qss5ye21TmjCVaVXb7S7Sn&#10;zHQGiyvOKo9wcg0Dj7fnbXJxxuctlhlIgASEgFv8k3jcnP/O5/9NlNkJIDiJeQ4oB3BxATedUMwZ&#10;7zuX3Tm4FFOlK/mdSiIn459wOJFA0QTKpUetE/kFGWP91d7lRo/ZpISsxrh4ehRkcNGZS7GqoOZ7&#10;tLAUezxWUUS24qzyPvyyDgPvt7u3qDjji6DEW0igPgm4rr8U/e1/kDvo0gBqCbiD8eAiZxL+3+Lj&#10;LRJ8+CHO3+ZriH9C/++Ae4nVVTEBmf/TDRBVV972FC3oPd7oMZs0Smcu6K7yAnGWVopVfjSkFHv8&#10;Y1WcVe588tJzyZD3XiuK4oz3DyZLJoHaIAB5LZ/sWc64GX8QOzgOfvrbJ2clXdSzSzhqa4ZcTuHW&#10;PLWhxTVSRB9U89+m0DbjDw47JAWvqvCDyaSzI3L1juTkQQLhIaB/sLb9cp3XX8KaoSANXfSNLtDy&#10;lunSHP1SXm9dQZS3sVmNyWuh9yGRt/ysOizvXeVqvseGlGhP3lryll9GSt47N69Vzl7wOD7Nr/Uh&#10;Hyddjnfb8iJlBhIggci/Ln/p/Em73tl+tpPFZVO7r7jyyp6enpNPPpmkCiVw6PAhueXRRx+dNWsW&#10;BDjUMhS4TTMj+AtkNP4i1uP69eu7TsywVZSrdyTbRz80Ti7a2tpaW1vb29tx3dLSUqi1zE8CYSbg&#10;RaqG2f6AbSMuL8DrnFKdN9/LCGEeEvCVgHv8QRUBHC7ivlpQq4W7/yZQq61mu0iABEiABMJJoCC3&#10;k3A2gVaRQM0QcNffMQMezDXT1mAbovW32tlSwn8PLsA012Jmzkz4QXh/myFQgrWRtZFAdRDI66dR&#10;Hc0Iykri8kK6DinRgcTLwGAeEgiGANW175zh1m2usFQ7XKIy2/6XSDGFOVxTlAO479awAhIgARIg&#10;gXoloKOa1CsAtpsEwkLAff/5uFqeyVV+pXWW2n1HbTyPKN+yzacZb3DoRKoS4TiQs7SqeDcJkAAJ&#10;kAAJkAAJkEDYCUTuve/lyRN3duw4x2npte81Lp0xo/t4d9gbEW77Hvzhgx/+yIe92Pj4Y4+nYu+z&#10;5czVO5LtxhvGygXXX3ohzDwkQAIkQAIkQAIkUHECbvp75rXxqVOnVtzEajfg29/+dgFNaHg/9XcB&#10;uJiVBEiABEiABEiABKqNQB79XW3NCam9XV1dXiwbN27cht8nqL+9sGIeEiABEiABEiABEqhSAm76&#10;u0qbVGNm0/+kxjqUzSEBEiABEiABEqhzAox/UucDgM0nARIgARIgARIgARIIlAD1d6C4WRkJkAAJ&#10;kAAJkAAJkECdE0CAQbW9pd4shhdhI+DeO3U+fNl8EiABEiABEiABEqg6Apz/rrouo8EkQAIkQAIk&#10;QAIkQAJVTID6u4o7j6aTAAmQAAmQAAmQAAlUHQHq76rrMhpMAiRAAiRAAiRAAiRQxQTUBvM4ZJt5&#10;niEk4N47VTz0aDoJkAAJkAAJkAAJ1CUBzn/XZbez0SRAAiRAAiRAAiRAAhUiAP1tToCrvzzDScC9&#10;dyo0cFgtCZAACZAACZAACZBAUQQi3/rOq+edvb2oe3lTQAS27pqUq6aPXD9aXmpra2ttbW1vb8d1&#10;S0tLQJaxGhIgARIgARIgARIggQIJKP1d4C3MHiIC1N8h6gyaQgIkQAIkQAIkQAIeCND/2wMkZiEB&#10;EiABEiABEiABEiCBMhFQ8U94Vi+BMg0DFkMCJEACJEACJEACJBAQAc5/BwSa1ZAACZAACZAACZAA&#10;CZAACFB/cxiQAAmQAAmQAAmQAAmQQHAEoow6WN0EghsqrIkESIAESIAESIAESKAMBDj/XQaILIIE&#10;SIAESIAESIAESIAEPBKg/vYIitlIgARIgARIgARIgARIoAwEogx/UtUEyjAEWAQJkAAJkAAJkAAJ&#10;kECABDj/HSBsVkUCJEACJEACJEACJFD3BKi/634IEAAJkAAJkAAJkAAJkECABBj/xGD8kwDHW/mq&#10;6lx5Y2TYcePKzvKVzpJIgARIgARIgARIwC8C+ee/F8wbKHvluswSCy/x9rK3iwUGQUCU9+T5a4dX&#10;tnb+ZCRThQfRBayDBEiABEiABEigBALYfz7PgcLzZSn4dV3mff/eWOjN0Nz6liJuL7S6kOcvoeur&#10;9NYNt0F5z1nRkc5yrF9oQIXftqFKm0azSYAESIAESIAE6oJA/vnvusDARlYNgZl3QHivmdeczWDz&#10;tfQdM6umMTSUBEiABEiABEigDgkUr78/9+l+Oa3UvCfKXdbbvdwr+fVd7rfrzDYj67Cb2WQSIAES&#10;IAESIAESIIGQEIjc9++bJp6+1WnNjn3naYkMNw9bBihanaivi0gs5V4R4mJGrqrxkjMDErM2OSRd&#10;ktUM3R22V2/44EhJaWtra21tbW9vx3VLS0uY21Im2zbcFpllrMdst7pYZhgL1XWZymYxJEACJEAC&#10;JEACJOAbAey/o46d+86znUiXE4e+zpqoM1hz3g/HbvNGfWEtynlLEfdmLdCWqGu3tcLZ3jCnZO0C&#10;3Tu+jY1wF9zZvtmYM6XZ6Fy5FOIbx7JZdPwOd5fROhIgARIgARIgAZNA8f4n3gF+9tP9crrcAqGc&#10;NZuXe71bwpy1Q6C5ZZpqzIZvyWrMjhVzaqdtbAkJkAAJkAAJkEAtE0D8b3PKGH9znVlftSbq62w5&#10;IaDvf2CEnEMVZbtFZ1NK3TQmz71Wy/Pa495Gl+aH4SUX42t5cLq3beYtK4z5k+F5snDRvObOdavW&#10;qtlwHiRAAiRAAiRAAiQQdgJ+zX9/9m/7bE13plgzlPJq2BnTPn8INM9bY8YgVF7f6jpHUBR/Kmep&#10;JEACJEACJEACJFAkAU/6G+LYeqIqzFXrlMzEdr5EnS2rpe4F2u51ivWstxeJhLdVCwHrFpjcd6da&#10;eo12kgAJkAAJkEDdE4jc/8Dmc07r3Lm/ue5RhBeASwfN/kCT2F1/8U+gvofvgckAKOEdwrSMBEiA&#10;BEiABEhgiEAm/okzwglTwkMA3ZXLmPody8rjW8UclEMtv1y2ekP94mDLSYAESIAESIAEqoaAJ/+T&#10;qmkNDSUBEiABEiABEiABEiCBcBPwEP8kDAFA6twGNQGeI0BNuIeXj9Y1z56LKe9ZETmUJ8rC1pk+&#10;1seiSYAESIAESIAESKA8BDj/XR6OLCVwAgh5Yg36vXA9d78MvA9YIQmQAAmQAAmQQBEEqL+LgMZb&#10;QkBABT+ZvGpuR8YBnHvPh6BPaAIJkAAJkAAJkIAXApHvfO8PZ5/asevAZGfuvu7feCmCedwJzJw5&#10;0zuip1/M8kSUq4NQ7PXvN3c1qsf4Jxtui8xaxpgn3scWc5IACZAACZAACYSDQOS73//DWad07D6Y&#10;RX/3H9tw0803hcPOKrbi6JGjU6dO9dKALVu2PPNSFv2dq4NQ5qxr61t/D8NKMe5llDEPCZAACZAA&#10;CZBAhQnQ/8T3DkilUqjj8JHD7ifySE4engh0tm/2lI+ZSIAESIAESIAESCBcBCIrvv+HM0/p2JNt&#10;/nvgxMY/uqnVMNITz5kULqurwZrtO3eImQf2HZgxffqRriPuVk8YN+G1TZte2tTozJarg5BzZv3O&#10;f1fDIKCNJEACJEACJEACJOAg4Db/HY9FoxFk4Bx5MQNHwOFMpZKpdMpcJqjKSRv479CpUtS/kQPT&#10;38liauI9JEACJEACJEACJEAC1UPATVvH4jGEnUbgaR5FEIhEonImkgmob6WyTZkNAW49VYqpyZEH&#10;OYuoqE5vUfFPbMdtG+qUBZtNAiRAAiRAAiRQTQS8zm3bpQ5VuedeTiaSaUyBi/qG/IbQtpwqRTR4&#10;KomcnktlRhIgARIgARIgARIggaok4Lb/ZTSmHFD0BPhgoOXMf6uyuUEajd8N5CzoyLrPJUrg/pc2&#10;jNh+xzoi1y805kxpLgg1M5MACZAACZAACZBAJQi4zX83xBuiUWQoVEJWoh3hq1P/YpBMJJKY/oZ3&#10;t/JCGT77rdxRzHS4fidTyBm+doTVIpv/yaxlxtq2zlKNlUItfiwIMp45blypSy8xsVQjeT8JkAAJ&#10;kAAJkEB1E3Bff4n5bxxu+ltmx/UcuRadmorOYHMkd+aUcuSobqim9botAwm1/jIFt28zvuBw929D&#10;RRxU0txAHuSsgYZXqglzVtwys7S6O1cuWDV3xUJdCNT4rM0rzB02O1YY8xeYCrzExNIs5N0kQAIk&#10;QAIkQAI1QAD+JSIWs5wxzH+rFYQZNWx1Abe2HOkS2kMu5LBqaJ1uLcqZM9ftVUpZ40okBlQEFHOe&#10;G39u/ftbcUJty4WKeqJYqCgpyEn3E6/dbfM/SafXzGv2em/WfFDf86ctmtcyJL/XrVq7cJGU2jxv&#10;0cK1q9Z1Gp2lJZZkIW8mARIgARIgARKoCQKRlT/YcsZJ7+w9fL6zOaeOe+uDH/xgf3//6aefrkW2&#10;LVvedGsGm1J3KSpXsVXEfN/+fWLtC8+/cPU11/T29sD7RD2kpI0vfOkL8tI9d92TVk83+BNpahr5&#10;zNNP7zmUZSPSXB2EO6+7JhMvvK2trbW1tb29HYktLUMisoqIVdZUOJWsbk3fMXPwv+ZM9wJj+aCs&#10;R/rSKR1rZq8rKdHLM8K999577NixytJg7SRAAiRAAmEmsHjx4jCbR9vyEiiz/rZOe1snxcWOvPrb&#10;am4mXHbeFoQ1g9bfzzz9zPve976+vj4R2qYHivGlL33prrvuylAx44KPGDHiqaeeOtB1obNB1N/Z&#10;OxkCefL8tYaBfedvab9xctsiyOcih8OQ6q68/l6yZAk/WIvsR95GAiRAAiRAAtVAQC+v1NE6hi7i&#10;8bjy/nb1/7a20epAUlzbrQEtiishRHcNupIMKAdwcQE3nVDMFZh3LrtzcCmmSkcq8iDnYMwUW3eo&#10;h5fcL4Wo0QGaovxFIL7laJ49d86y1RuKrX7D6mXGslmmyxAWcuIqs9py+JLOaS3NqoISE4u1kfeR&#10;AAmQAAmQAAnUCAHX9ZeivwtfDVnQLVkzF1RCOLsCDy5yJuH/LT7eIsGHH+L8bb6G+CcD4WxLGK1S&#10;jthzVnR0rJhTButm3qF7BYEMMZ+uvE5MTb9Uwp50rly6zIxvWGJiGWxlESRAAiRAAiRAAlVOwF1/&#10;q/iD2MHRYxtl2aUX122d05o5a6LHqkOYTa+kRPRBNf9tCm0z/uCwQ1Lwqgo/mGT8kyJ7UqnxIm/N&#10;fVvzvOUIezJZDenJ86etF0/wEhPLbiQLJAESIAESIAESqDYCbvFPGuIxJT3MJuXyxrali7S05rdm&#10;sF3rzBqaVqbVhjGLvTr+yYDEP1EIc+5/qYR5EvEHGf/Ec8+riei18ycrB3D4i6j/LGyd6fnu3Bkx&#10;FT7kRW4JslK2xDLYyCJIgARIgARIgASqmYDb3HYsHscOmIZn/+9q5lB+27X+Ln/RLFERgDa2OJ/A&#10;FaXoxZfkSQIkQAIkQAIkQAIBEnDX3zEDHswBWlNLVWn9rXa2lPDfgwswzbWYmdNce2l6f6s1mPQ/&#10;KWgIWKanS43+XVC9zEwCJEACJEACJEACxRPILK/UYtF6UXypvNNCAG7d5gpLtcMlkm37XyLFFOBw&#10;T1EO4Lk6Imt6DaxSLXykDO07b9kRvvBieAcJkAAJkAAJkAAJVIiA+/7zceUeXnj8kwq1JaTVIvqg&#10;ufF8CtJboqAMP81tedQe9CnkDGkbQmTW0Jw3p7xD1C00hQRIgARIgARIwDOByAMPtp02/u39Ry9w&#10;3nLpxT2XzpjRfbzbc2nMmIXAgz988MMf+bAXNI8/9vioCbOdOXN1EHJ+4Kq45Of+l14IV0Ue7r9T&#10;Fd1EI0mABEiABEigaAJu+vuKGQNTp04tumjeKAS+/e1ve0cx5uQPUX+74hrc9DJLJsTtroU1mNTf&#10;3t8vzEkCJEACJEAC1Uggj/6uxiaF0Oauri4vVo0bN+6F1xqov6m/uf+8l/cL85AACZAACZBAlRKI&#10;fO9HbaeOe/tAVxb/kyptUu2Z7dJB739v3fqfqInwVXM7xAt8w22RWUZtTH8bnP+uvbcwW0QCJEAC&#10;JEACVgKMLsjxUJ0EzB0vp7Uo8Y2jecocY9nqDSU0JVtclaE0hJq5TZcOsZ85LCFYvCeWYCRvJQES&#10;IAESIAESqAEC1N810Il12YTmlmmG2vlSDrX/5ZwpGTFeDI8N32pbZEan6cCW8wtWdg6WgX19Mruy&#10;ZlzLoclnbZbEoazeE4uxjfeQAAmQAAlUDYHmj37Vy2k8GfF0Vk27aWhhBKi/C+PF3KEhMPMOy/aX&#10;hrFwfUnxCGfeMaiv29bOmTs7p5JX0+4LF5k+L9iBc9HCtavWdRreE0NDj4aQAAmQAAmQAAlUjAD8&#10;v984ddxbB7ourJgJrDgfAZcOev97Y3I34w/mo5jndR1XxRJFxRprJZOMpAXG8kGpD6eTpVM61sxe&#10;5zVRhLv7Af/vfFn4OgmQAAmQQEgJ3L+xx4tlnYu+7iXbkqduz5qNy/S90AtzHurvMPdOxjbq7wA7&#10;ydTc0+xLOfViTyMQ/c0P1gB7nFWRAAmQQDkJwPnES3Ee9bdxndqij0ftEVAbXOKQbS55hpOASwfV&#10;3oisdIuUU4mxub1zuB2mt3nmWNtmfTGzBNR7YqUbyPpJgARIgARIgAQqTID+3xXuAFYfCgIbbtOh&#10;TDasXjYUV2XQOJ3YPHvunGVLZX1m58qly8xFn94TQ9FYGkECJEACJEACJFBRApHvP/TGKWPfqqgN&#10;rDw/gYPd2R30r72S/t/56XnIYXH1RsiToaDiyzL36kQlu+GhstZMH/IV956Y1xjG/86LiBlIgARI&#10;ILQE6H8S2q4JlWFKf4fKIBpTEIE61t96yx11AZlcI7vPG9x/p6B3ADOTAAmQQLgIUH+Hqz/Cak2U&#10;Tt/VTSCsA8t3uzrbN5sRv5UTiFnZsllDO+T4XjsrIAESIAESIAESIIFiCdD/u1hyvK+yBDIrIjd8&#10;a/5atUfOsFjglbWMtZMACZAACZAACZCAG4Eowp/wrF4CdTy6Z96CnSonw/NEbYejdsApaf/LOgbJ&#10;ppMACZAACZAACQRLgPPfwfJmbeUi0Llygcx8p9XGlc3z1qRL2v+yXGaxHBIgARIgARIgARLIQ4D6&#10;m0OkOgmY/ifDo25XZ0NoNQmQAAmQAAmQQJ0RoP6usw6vseYumxUZOrj+ssZ6l80hARIgARIggdok&#10;gP0veVQxgdoclV5apeKf8CABEiABEiABEiCB6iPA+e/q6zNarAgoj2/boRzBeZAACZAACZAACZBA&#10;yAlQf4e8g2heQASwgWXmdxC9Ez1qxt4+ztQSEwNqEKshARIgARIgARIIKQHsv8MAhNVMIKTjKhCz&#10;BiUz/L7VZUnu3xu+1bbInE7vQFTDBSs7VQNQ6KzNKsKKNbXExEDAsBISIAESIAESIIEwE+D8d5h7&#10;h7a5EDADEA6+3jx77pxlqzcUD2zmHRnvlc62tXPmzm5W8hsxxVVscVVo87xFC9euWtdZamLxBvJO&#10;EiCBaifwZMTwclZ7M2k/CZCABwKRH/z4LQ/ZmCWkBK55N36/UEdbW1tra2t7ezuuW1paQmpuGc3C&#10;PPTkVXM7lhsLJmPm+o5m/FP9d2axVajyTD2/cH2mFKQsMJYPRhWH08nSKR1rZq8rKVHUvPuxZMmS&#10;fFn4OgmQQPURWPy+L3sxeslTt3vJxjyhJXD/xh4vtnUu+rqXbLnGw+LFi73czjyhJRD5YT79/Vd/&#10;1mWz/oc/HmdLQR5nIvLkSnfi8J4ztCgrYtjV1N+m/r6lHep52qByLqUrTB1ullRB/c0P1lK6kPeS&#10;QPAEmj/61byVetRbxnXpvEUxQ5gJeBkMsJ/jIcydGIBtnvxPoK2tp02Ru0jnrKI8gFaxitonoDxO&#10;1s6frOasEQRc/Wdh68wyNFt5mhib2zvNoobv7zOtpbkMiWWwkUWQAAmQAAmQAAlUMwFP+tu9gRTZ&#10;1TwAqtd2BCDsWDFn0H7sRF+874mKc6KjnmxYvcwwlbbpU750cCnm0mVzppSeWL24aTkJkAAJkAAJ&#10;kEC5CCD+SSTPiapseSwpmPyWU+eRa+tfecmZUyeqDK5l5jcybytqNUO5BkL1lGNGPbltg/qPOGyb&#10;B6bCSwmAMvOWuasmS6RBFfJEpHzzvOUIhmImK5cU8QQvMbF6ONNSEiABEiABEiABnwhEfviTtyeM&#10;bHOWfqRniiT+1Z8e/eFPxlsz6BTrS9ZEZJZb8ubU2Zy3OKvOaqdPXEJVrO4Lp1VXX55Jq5/1lxkH&#10;7Y4pSy3y26SgV06GqvcKNgbrL+n/XTA13kACFSXgxeWX/r4V7aLgKvcyGGANx0NwXRLKmjL620Xh&#10;QUPbLNdyPJf+dmYoMWco0QVkFJ46qL8DYh2Oaqi/w9EPtIIECiDgRXJRbxUAtJqzehkM1N/V3MPl&#10;sT0q4etcNuHBqw/+ZLz11JnxEoS1nLoQa2nFJTrLrOc9gvL2TnkGQtWUMrRP5eDOlPq/JW3AUzUA&#10;aCgJkAAJkAAJkECVEyh1/aVVl5cLhR9llss2lkMCJEACJEACJEACJEACpRAoVX/ruv/S4aZSilly&#10;rx9llm4VS6goAYQ9MfeJz3KUEgClom1i5SRAAiRAAiRAAvVEIIof79Fex0/5Qwkur/5o1QRIZDlx&#10;LfdY8+vrrDmtie45Xcyr+Zfy9k49DVe0lf4nddbhbC4JkAAJkAAJ1ByB/PPfUMkurcarcuo8Lte2&#10;nLhF3267y5mz5sizQSRAAiRAAiRAAiRAAvVIIL/+rkcqbHN4CdD/JLx9Q8tIgARIgARIgAS8EMD+&#10;O2a2eo4wEvK2u/eOl06urTyW/XdszkeMf1JbPc3WkAAJkAAJkECNEuD8d412LJtFAiRAAiRAAiRA&#10;AiQQSgLU36HsFhqVm4DpgHLHzCx+KCXFPxla13njys5M7cPWeg7Nrm+4bXDifSir4T2RnUsCJEAC&#10;JEACJFDfBLD/jhmxBBFQeIaSgHvv1PfoLWPrN3xr1dwOFdOwY4Uxf4FW4MacFWYqjoy6hyaftVkS&#10;h7J6TyyjySyKBEiABEiABEigOglw/rs6+41WG5YZ58x0dCn+3zPvWDOvWVFtbpnmBrdz3aq1Cxdl&#10;ss5btHDtqnWdhvdE9hsJkAAJkAAJkAAJRB766TtjG7d0908li3AScO+dK2ekxOy2trbW1tb29nZc&#10;t7S0hLMt5bQKU86T568dVuLC9YOT1CVUBD+SpVM6RIxb68gUjqQFxvKMVlePACrz7HVeE0W4ux9L&#10;lizJl4WvkwAJhIvA/Rt78hrUuejrefMgw5KnbveSrXrzLH7fl70YX70cvAwG9QVT2nhYvHixF4zM&#10;E1oC2fX3gZ2rQ2tx1Rn2x3/8x95t/u2zfbbM1N856Clx3LaoDIrbWr5VfVvTVWVwUFkzzwhEf/OD&#10;1ftbhjlJIAwEmj/61bxmeNRbxnXpvEVVd4YnJexavqNqOXgZDN71d+2Ph3wDoVZfz66/D+1ec9PN&#10;N9VqmwNuVywaO+uss7xUunv3bupvL6Akj2MGvNT5bzdFPyjMob8tqh+pq1vTdzR7TpzpoXmY/6b+&#10;9sCpwlnK+RVbtTqjwn0Qpuq9jIdQ6G+ftW/VcPBz8HiBQP3tZw9UR9n0//a9n7BQD3UcP3Hc/UQe&#10;ycnDG4EN37K5n3i7LVcuSGmX6fQNq5cZ01qa4R4+e+6cZUtlfWbnyqXL5kwpKLE0G3k3CZAACZAA&#10;CZBALRCIYuka2mHbyCQajZkpRn9fP8/iCOgtjVIpFSsj72BBHuS0dUTW3rHmyVtszWbobN9sGJjx&#10;thwlxB9UUtowls3KsJW4gkMhBSMq5IkU3zxvOSKkTFYZJ8+ftl48wb0n1mx/sGEkQAIkQAIkQAJe&#10;CWSf/47HotEIXuLsuFeOznyRCJ5t1AldPagRVa40prktp0pR/5Yjs5iy+Frr5041EW1sblc6uQyH&#10;LZq4qOqZdwyJ+8EVl6bYRgDyYTEJC0osg7UsggRIgARIgARIoJoJIP63OmxbsMfiMXNKvJpbVmnb&#10;NdJkKqnmv9UMuDkRjgvLaU6Nq0RcIKetI7L2jjVPpVtZwfo729Yaa2UiugzxByvYEFZNAiRAAmUg&#10;ALfjvGcZqmERJEAC5SCQfYY7GlMT4FYBjvB2cpSj0ixl+FeyTwbnLVbvZ5RKDjqgmPPeDv0t8lvp&#10;b+TMWywzZAiY/ic8SIAESIAESIAESKDqCGTX3w3xhmgUL2UmwCGOpwwetSeUfeqzQfcT/ojgD+By&#10;7z/vj5UslQRIgARIgARIgATsBHL5f2P+G4fSjiK+9X24pgT3Mo60V0QymUylUgZWV6qJbsyFDzt1&#10;OvIgp5eS6zuPuShS1kc6DlkwWco2mPXNlq0nARIgARIgARIIgkA0M8c93O84hvlvNX+bfe5Wy3Gr&#10;ENfXcmF1VrE5rmS9K4i2BluHVX+bi/UMA8Lb7n5iuoUr/xTT/xv6mw7gebpp5h0dK+YM9/vWqGct&#10;UxFRSgiDEuwQYW0kQAIkQAIkQAJ1ScCXCCfaX0WUt7iu1O2sOVS1rLuUMCcbf/skTuuFfonz357e&#10;g+J5AhU+PPecFR1Ipvj2xJCZSIAESIAESIAEKkcge/zvEu2x+auUWFq13y7+JzqS3bXXfgAt+t3G&#10;3+IvrnW6+J8w/rfX7nb4f1siBHotg/lIgARKJJA34IZkKLEW3k4CJEACNUbAl/nvGmNUYnMSiYTp&#10;/z0Y+ttIv+/a96NM/DVnxDMuKciDnCXWxdtJgATqh4BX7Ystx/OeflPLa4DHfdH9tpPlkwAJkEAg&#10;BHLEP2mIm6svs/t/160nSUE9omeyEwkEIMQEuMyBZybCr3nftYMz3ypdMiBnQVUwcxkJdK68cdjm&#10;l1L00BaYliWfJSaW0WgWRQIkQAIkQAIkUIUEcsQ/iZv624x/YnPdtoVDqcImB2SyJf53Qkvtof0U&#10;h11lRHkqyfnvgHrHUc2Gb62aq/zH4VduzF8g4VUgydW+88NTS0ysVPtYLwmQAAmQAAmQQGgIuOrv&#10;wfgnIsH1YkptvDXde4uKu8t7+SHJGYlF5Exk/L/Fz8S+/6Wk4I/yP2H8wYp13sw7Mv7jzS3TMkZ0&#10;rlu1duEicyd67Dm/aOHaVes6jRITK9Y+VkwCJEACJEACJBAaApEf/6JzVGzzieSg6DAtO2XMO1df&#10;fVVPb++Rw4dDY2qVGXLSSSeJxa++9ur06dNNR29TgjsP080Hzg+bNm060HW+7XVn71gzvPuSzJQ5&#10;no5aW1vb29vxaktLS5XBCpG5cC5ZOqVDiXHMdC8wlg8u68ykz15XUqKoefdjyZIl+bLw9coTuH9j&#10;jxcjOhd9PW+2JU/dnjdP1gy0oThuftzlpS+8DAbY5ut4qAcb/Ojfgsr0MhhQYIl9sXjx4oKsYuaw&#10;Eciuv8+csPWKK6/s6ek5TP1dbI9RfxdLrpL3Dalv0/2kUvqbH6yVHATe6vYY08PTV+x1WZ/L89tB&#10;G/IzCiqHl77wNBhgsJ/joR5sCKrPc9bjZTB4199Fj4eKc6AB7gSyxx+MxeOxWNQw/b95FEdAr79E&#10;WEEJ/a38TCQK+PDTTFWvIyfjD3qmrVZBmltdZpZDlr7tpXLtNtZb4xiubeu02DOtpVn9q8REzw1k&#10;RhIgARIgARIggdokkN3/OxaPGZEoYxOW0udq/1DzTCURfNCU1+kUCrRtgYkUpJtRCNMqJw+PBDrb&#10;NxtzpigvkaXLzFuWzSpJgUPFT25bZN2/p3n23DnLlg4uxVy6TNVmlJjosXG5snmNN1diNbydBEiA&#10;BEiABEjATwI51l/G4pCOcEn2s+paL3twJ3mEHzSVtwoBbs5zm/EGh05zRSaWXyL+IPW390GRWSe5&#10;4Vvz16qdLx3bYXovSeUUFb9s1rAQhM3zliMYymSVNnn+tMzEeImJhZlVbG4vsZb9DrfsxYZi28f7&#10;SIAESIAESKCqCURWPbK1KbqpNzXd2ozzJx66dMaM7uPdVd22kBj/u42/e88V7/FizIsvvGjrCNzl&#10;7B1rUZdNHZB/1uH6S7iLTJ6/1jAWrk/f0YxrBBCsiT0wsf4yl/93NbkVetH3xfq5enk3+Z2nnH1R&#10;LAfa4Hcvey/fS1/Ug+91GDh47zWfcnqBoKZ9PCzOVhYW+/ngU+tYbLkIZNff75rcNXXq1HLVUefl&#10;rF692juBfuNSW2bqb+/0aiNnyPV3Ob9aqvl7JQwcaEN43vJe+sJvvUUbQjIevHQE9XdIOquCZuTU&#10;3xW0qfaqHjlypJdGIeDMGx3jqL+9sFJ5LBPgt7TfaPPe9lpI+PJRf4evT7JYVM6v2GKfQ2hDeIaK&#10;l76g/pb+CgWHX/2zf4PHy2AIgIN/DWTJZSEQWfXotqbIa73pGWUpjoWUnYB771x2cb/UWH/+J4Pq&#10;e8gBZfjyybL3RFAFUn8HRbqkesr5FUv9LV1RLIeSOrJMN3sZD6HQnT77PFQNB+rvMo18FlM0AcY4&#10;KRodb6woAbURJRZelrjusqJNYOUkQAIkQAIkQAJ1SYD6uy67veYardR4zTWKDSIBEiABEvCFgJcA&#10;TV4WkftiHAutCwIqzCAOCTbIM4QE3HunLgZp1kaqQNxr509WEVAQNlD9Z2HrzPrFwZaTAAmQAAmQ&#10;AAlUDQHOf1dNV9HQ4QSa562xOJ/AFeUOym+OERIgARIgARIggSogQP1dBZ1EE7MQwPLLiAr5bW5p&#10;lE7XRORvdjQJkAAJkAAJkEA9EKD+rodersU2mvtfrm3rLGPbsAV9JHKjbDhvHkrj62Nod3szn3lY&#10;MntPLKPFLIoESIAESIAESKAKCVB/V2Gn0WRNQO8Yr9TwkEIunJCSz6tb1y+036n2tpcj494CTT5r&#10;syR2YHf6BaZc955YuGW8gwRIgARIgARIoMYIYP2lWoA5NMvHq5ARcO+dGhuOBTSns31zAbnzZp15&#10;h1bYrnlVoJWFi+Y1q0zN8xYtXLtqXafhPTGvHcxAAiRAAiRAAiRQ8wQiP129vTH9an/Evu15zbe8&#10;Whro3jsz3tUnDam//Xf86EDMgi+d0qF9yYe2+JFNfmaaM90LjOWDOTL5Z6/zmijC3f3A/ju5Mty/&#10;sSff3ep1j9t8LHnqdi+l2fKU0YbiDCjCZj9uCQMH2uBHzxZXppe+8PWNCbNpg/RdxTl4MaD0D+rF&#10;ixcXN1Z5V0gIUH+HpCNymkH9bUNjiuJp6zumLFVBB61HRiKX0KM2/T1UkqoUiz3XzDMC0d+5Pli9&#10;7C3n/WO9uO0Gy2lDre936LUviuUQhr4Igw2e3vIeYzn72Rce9Xdxb0xA8NIXtEFGi68cvHSE3zZ4&#10;elMwU0UJZNHfO9/5eUVNqrXKZ86c6b1Jb22bYMtM/R0G/W0MKnPo78lD+9wjdXVr+o5mz4lehgL3&#10;n/f+fqlgznJ+xfqp+bx+zde6Db7qLWpf/U708r6o+b7wAsHrGxP5in1vVvDjkVV7IRD56a+2N6Ze&#10;7Y8O+Z/s7njkpptv8nIz83ghcPTI0alTp3rJuWXLlre2O/T38N6xlTPjIvqfeEHrMU/O+W+8MMsw&#10;PVD0THiz5dJ7ogdDqL/zQvL69farf85bVNEZvNqw6Ov5qyj2+5U2CFsvHGpe85FDeJ4BvAxI6u/8&#10;H4y1noPxT3zv4VQqhToOHznsfiKP5ORRCQISanDWMgN7ag7GFRwKKRhRIU8kAErzvOUIe4I8EWy6&#10;OW29eIJ7T6xE2+q3Ti9bTNcvHbacBEiABEigYgQiP/vVjobUKwPRy7QJe7b+8o9uajWM9MRzJlXM&#10;ruqvePvOHdKIA/sOzJg+/UjXEfc2TRg34bVNm7buOc2WzdY7tlenX9QrKXW4/tK6OtJkULr/dyiG&#10;Hee/83ZDOaeXOPcsuGudA+e/pZ/JIQAO5fyAKuG9mfeDlBkqSyDL/Hc8Fo1GkM6p8ZK6RgjiTKWS&#10;qXTKDCGtCkwb+O/QqVLUv5ED09/Jkqqsr5s3fMu2/LK+ms/WkgAJkAAJkAAJVCuBLCI7Fo+Z8cCr&#10;tUkhsTsSQWx1dSaSCahvpbJNmQ0Bbj1ViqnJkQc5Q2J8FZih4n+rzXGwZY76T8eKOVVgNE0kARIg&#10;ARIgARIggXyT3La9aLIC80mql16s1XhteYmJRQyZZCKZxhS4qG/Ibwhty6lSRIOnkshZRPl1eou5&#10;/zyO5ilzlMu2PRZhnVJhs0mABEiABEiABMJPABO0ykj81Wc0phxQtPzN7L5t/sepiZGS8asIWVvF&#10;MH3obT5LSSysiQArZyGHtSPk2tY7tgyFlF0jebEq8ka16fvMVnPzSbUJpdmyOStumVkjTWQzSIAE&#10;SIAESIAEaplAFv+ThnhDNIr0LMrRKcHDKb7RYxU3TE+0JxOJJKa/4d2tvFCGz34rdxQzHa7fyRRy&#10;1vJYK0/bBved71y5dNmcubObIcSxdTwOvWtleephKSRAAiRAAiRAAiTgD4Goc4o1rua/ceSfudUS&#10;02qbx0Q9Ia3n1OVGWzNtifouyZa1Ln9AFVyqtm0godZfpuD2bcYXHO7+baiIg0qaG8iDnMN+ieAE&#10;eBbqyu9k0OHEjBU4dNy2oeBe4g0kQAIkQAIkQAIkEDSBrOsvGxD/JK/7tdXBw6qhbS4fopKdidZ0&#10;UVCSx1qvS6JLsWVBKJboo4jZdH1vIjGgIqCY89z4c+vf34oTalsuVNQT1W4VJQU5y2J8bRcy8xYu&#10;taztHmbrSIAESIAESKDGCWTzP2mIm7Pf+ee/3dnk1azWDFkze090t0R0fEE9aX1myOr4nrc0i/7G&#10;BLipvU0Jfs9d9+Dez3/+8/iLa9MfRb2KPAn6n+TFahiIO2hkAp6owCeWQzbI4UECJEACJEACJEAC&#10;oSZQUpBv7+4f3nMWRMtLsUWI74JsyJsZqhrO3dDY8DVRKtxI3XXXXbgLf3GtHgzMoCgq/An1d16a&#10;xqD/d/6cBecw97s013bqY2gLTEt6iYkF28UbSIAESIAESIAEaopAxstbx+rARTxuzn978P+2zj26&#10;U/GesyC6eYutpPgejFQyoBzAxQXcdEIxZ7zvXHbn4FJMla7kdyqJnNaO0NFTnIlFxVYpCG1oM/vk&#10;/6009epWBBO3HNhgU+07r0ZZB/acX2Aq8xITQ8uVhpEACZAACZAACQRFINv+l6K/s23Ak0vO5srs&#10;bEVet/LiGl6QtcVVUehdeIKRMwn/b/HxFgk+/BDnb/M1xD+h/3d+zP74f6sgKjb/lc51q9YuXDSv&#10;WZmkohyqaIdGiYn5m8ccJEACJEACJEACtU4gq/5W8QexcaO0PdcyRPGK1ksnJbP3RC9g3Zc/Zq1L&#10;FyuK3Gq8zTz9LGEtxz3Ri80WAzKxTBB9UM1/m0LbjD847JAUvKrCDya5/44Hxs3z1pgz0nPMjS8t&#10;R/n9v+dMMdX38KPERA8tZBYSIAESIAESIIFaJhD5xWM7YwMvJxsu1608qentK668sqen5+STT67l&#10;pvvctkOHD0kNjz766KxZsyDA8UAABW5b1oploXhSwF8EfVy/fv1JZ37IZpetd2yvXtLSIyltbW2t&#10;ra3t7e24bmlp8blxtVo8vFCWTunIRBKHp8kCY/lgWPHMS7PXlZQos+nux5IlS3JluH9jprvdS+hc&#10;9PV8lajXlzx1u5dstjxltKE4A2APbZBOIQfvHHx9U3jsC9og/VXzHMr4xnT5oF68eHERH+C8JTwE&#10;sujvU8d0XnHFe46dOHHyhJPCY2jVWXL4yGGx+ZFHHqH+9qP7oI+H7zq/cL3dhaTQau36e3LbosEi&#10;8dLq1vQdzai0hMSZHiyC/s71wdr80a96KMDr15txXWFBgaTqctpQlAG0QY8B9oX3MelR8xX3pvA4&#10;JmlDQfq7evuinG9MICv2c9LLlwXzVJBA1vjfMQOOyxU0qiaq1q4vamdLCf89uADTXIuZOTPhB+H9&#10;bYZAqYmmB9MIxCFc62tNzbPnzlm2VMKhmLttKmeUEhN9NZiFkwAJkAAJkAAJVAWBTJxvRPvWZ1XY&#10;XUVGwq3bXGGpdriE2bb9L5FiCnO4pigHcGtHyDUyOBPZWWYcQuX/jZAl6j/KHbyUA5PpeGKatczc&#10;WzMThLB53nKEPcE/I5HJ86etF0+UEhNLsZH3kgAJkAAJkAAJ1ASBbOsvY3GsvszsS18TjaxsI9Tu&#10;O2rjeUT5VutTTS1uPZGqRDgO5KysqdVUu4pDqI7mKXMGt6MvxXxZ1Dl4DDp9W1KHFneWmFiKlbyX&#10;BEiABEiABEigBghk0d/RaEz2nz/adZRn0QSG/E9SmP82Y5+Y8ts2AS5J8n9EIKyBIRVUE2a2mhEB&#10;VWRAs8o5K26ZGVTdrIcESIAESIAESIAEiiagZrpxDHmfRIyGhjg8HsaOGcuzLAQwsb12zVovJ3Ja&#10;O0L/COFM1ClFd3wN3IiQ3eY8tQrdjWNwzroGWsYmkAAJkAAJkAAJ1DKByKOP74r0v5RufLduZfNZ&#10;B2u5xZVoW1dXl5dqx40b17n7FFtOW+/YXr34/BOSUjfxB4einsDtuyY1N+Of5H2zlDO8QLGxBWiD&#10;dFO1cGDsEekvcgiAQznfFDC32M+ovB+kzFBZAln0d2UNYu3U33U+Bqi/8w6Acn69FfvdRhuov60D&#10;1ct4oPYNQPt6fCb0tS+8DIYAnoXyfpAyQ2UJRDPrLF1cHPhSZQlggNABpbLvEtZOAiRAAiRAAiRA&#10;AuUjwDDf5WPJkoIgIIECsx63bQjCANZBAiRAAiRAAiRAAiURoP4uCR9vJgESIAESIAESIAESIIGC&#10;CGD/HXXgL89wEnDvnYI6uyYy6+jbascdtfOOeWAXHmNh68yaaCEbQQIkQAIkQAIkUNsEOP9d2/1b&#10;u63rXLdqrTGtpVlaiF14jGWrN5S5ucN8XYa8WzbcNuj+cqPsTq8O74llNpLFkQAJkAAJkAAJVBkB&#10;6u8q6zCamyFg7n+5bFZGCU+ev9aYMyUjxsvJSM+wpzMbYEKTz9os0+4d2J1+ganAvSeW0zaWRQIk&#10;QAIkQAIkUJUEGP8k4hZdpLKRT7gBj9t7auYdygNFHwvXBxIMXE27L1yktv3BpDu23lRbcBreE6vy&#10;Q4JGkwAJkAAJkAAJlJUA57/LipOFBUlAu4KryejM9HS56187f7JMsQ+5n2SdZ/eeWG4LWR4JkAAJ&#10;kAAJkECVEYj88ok9Ru8LRtMVVWZ4/Zjr2jtTmo8JibrZ/7IyHa923Vw1F/ttGitvXGAsH5xqh9P3&#10;0ikda2av85ooE+fuB/bfyZXh/o09+e5Wr3vcWmLJU7d7Kc2Wp4w2FGcA7KEN0ink4J2Dr28Kj31B&#10;G6S/ap5DGd+YwJXrc3Lx4sVFfIDzlvAQiKxetyfd80JkJPV3eDplmCXuvfOu86i/A+m4jNJW+nty&#10;26LB2Xakrm5N39HsOXGmB2O5/2VeSOXcXo77XwruWufgUfP5yoE2FKS/q7cvyvkBVcJ7M+8HKTNU&#10;lgD9TyrLn7WXQGAwPAlcQ9Sln9vvbFi9TIKtNM+eO2fZUgl70rly6TLT78R7Ygmt5a0kQAIkQAIk&#10;QAI1QgDxv1UEcEyy8gwnAfSOyxLRGhmGxTSjc+UCBD3JHKYCLnf8waGQghEV8kQ8zJvnLUfYE9Mp&#10;fPL8aZlFn94Ti2kp7yEBEiABEiABEqgpApFfrdtbUw2qs8ZcdF63tLju/L8zHtnLjQWmP8hwF5Cq&#10;HgX0P8nbfeX8ebfW/S4A05PbQ61z8AQBsPzkQBvkrV3zHMr5AVXCmMz7QcoMlSVA/5PK8mft5SFg&#10;7sbDgwRIgARIgARIgASqgAD1dxV0Ek3MQkB5nCA4oNp4B7vwqP9w/3kOFBIgARIgARIggWoggP13&#10;lH8xz2olUA2DzB8bEf3bsgEP9qn0KQK4P9azVBIgARIgARIggbolwPnvuu36Km+4iniiQnKrvXdw&#10;BLL5ZZUjo/kkQAIkQAIkQAKhIBANww7rtKFoAqEYRBUxorllmmGsbeusSOWslARIgARIgARIgASK&#10;JsD576LR8cYQEIDr99DhZwDwELSVJpAACZAACZAACdQGAerv2ujH+mtFZ/vm+ms0W0wCJEACJEAC&#10;JFADBKi/a6AT66sJ2BXnRuw/ieWXGddv/R8uwKyvkcDWkgAJkAAJkECVEoD+zhP95MZZO/LmkQw6&#10;p/dbPJbMbLkJVOnAK9rswXlvtf5S6fDwHkPbZ4bbzvASpGUkQAIkQAIkUJsEfJn/XrN+UqG0bpy1&#10;vdBbmL8uCah1l4j7bUb8Vv8Nqf83Hg/UnvVqbr4D+9UvCPWTQl0OJDaaBEiABEiABCpGwBf9XbHW&#10;sOI6IDDzlhVzQt9MtR/nwkXzmpWhzfMWLVy7al2Yp+pDz5MGkgAJkAAJkEAtEcgffxCtleh4mKKW&#10;v3KhT51iy6nvynWLLkcmv63Fyi22FGuNNpNc6io6tF9V3FhLY9FjWzZ8a76BiWW19w423bH6gIfL&#10;/3vOFFN98yABEiABEiABEiCB4QQiazfsSxx7zoklPua9kjhn5va1G5Q/CS7wV187L1xetZUj9+ZN&#10;zJshq0nWu6SWrA2sopGg+8Jp8wUTuySxra2ttbW1vb0d1y0tLVXUugJNhWOH2nZnzex18l+ZYw7b&#10;ASsXGMsHjYMn+NIpnk294447EolE2FpEe0iABEiABMJDYPHixeExhpYUQSCjv10UnlV/e9TNWW/J&#10;apx74V70t9OkIiiE+RY8PFB/WzsIYnbWsqw9tnB9OixT4OopoW3RoDkweXVraGwL82inbSRAAiRA&#10;AiRQDwQk/gkOlygo+lVrNo+J2UuG7JbTUvWwwvNmGDR46K61G8613JUnqEtVBVTJ2zv1MFCH2lgV&#10;/t/Ns+fOWbZUFl12rly6jM4o9TVI2VoSIAESIAEScCNQgfWXc2Zug1aWM5dpOoNLHue9+i5UwW6v&#10;WQIS+Tvk/t/N85Yj7IkZnmXy/GnrQ+omU7NjhA0jARIgARIggTATCE5/OzWxF5XsJY/w9Z4zzP1B&#10;2/ISUIG/I7LVfIjjD6qwJ3qDoLB4xeRlywwkQAIkQAIkQAIBEFDxT3C4xPrQr1qz6evHnoTXxzY5&#10;nTmtr+JaatGJuLDeghJsGZDivCtrRdZirXdVRQwTdyPz9k4Ao4RVkAAJkAAJkAAJkAAJlItA5LEn&#10;9w90P9sw9qpylchyykvAvXdazjkq1dVN/JPy0mVpJEACJEACJEACJBA0geD8T4JuGesjARIgARIg&#10;ARIgARIggfARgP+JckCx7uLN61ARcO+d8I2o4CxCVL/hhziF8yABEiABEiABEiCBUBPg/Heou4fG&#10;5SSgovoRDwmQAAmQAAmQAAlUHwHq7+rrM1qsCKgI2wZ23LEcDDPCoUECJEACJEACJFAFBKi/q6CT&#10;aKKFgBl+UMJqrzWWzbJ6oND/hCOFBEiABEiABEigCghQf1dBJ9FEEiABEiABEiABEiCBmiFA/V0z&#10;XVknDbFsa2P1PVHX9D+pkzHAZpIACZAACZBAdRPIv/9ODWxhU9VNwPhy3x2pugdgMdZbdsDM3O5M&#10;KaZc3kMCJEACJEACJEACARDg/HcAkFlFWQl0rlu1ds6KW2ZaCjUXYy5bvaGs9bAwEiABEiABEiAB&#10;EvCDAPW3H1RZJgmQQP0S+Nu//dv/83/+T/22ny0nARIgARLIRyCqnBtwVLWLRm0b7947+Tq4Bl9v&#10;bplmrJ2/YGWnblvnygUIhjJnSnMNtrb6mnTkyJGHH364+uwun8Vf+9rXvv/971dQgr/yyiuf+MQn&#10;ytegKi6ps1N9TuBvb29vZZtRcQMq23zWTgIkYCMQ+fXvDvYdeXrEhGtsL7S9/CPCKguBmTNnei9n&#10;z9GzbZmz9o7OM/nMw3Ld1tbW2tra3t6O65aWFu81VmNOuHur6IPDjzkrOtbMq2sFji/4xYsXf/7z&#10;n29uriQH2AAJfvfddzc1NVVkdKH2e+6558///M+nTJkSsAHPPPPMnj17Pv7xj0PwzZo161Of+lRF&#10;VDgIrF27Fp88EyZMqFQvBEw+a3V4R1x88cXoBTwOrVmzJvjxAKswJBYsWIC3A94XTz/9dBiwVNAG&#10;jEy8NS677LIK2hCGqvGEDDPIIQx9UUEbcurvN199+Kabb6qgZTVT9dEjR6dOneqlOVu2bKH+9gJK&#10;5cHu87OGNsDERjyMfoJZZ+iMn/3sZxWUXJAa+GpZvnx5pb5aILluvPFGPIRABHsdS+XLhy6A/v7C&#10;F76AIisrwWEA+gI2VHA8YFIAfQEgS5YsESbBHz//+c/xUwB+kajIg5C0Fwbgcejll1+uyAOA2AAD&#10;8OFw1VVXfe5zn6vU58N99923dOlSGIMJAgxLPBwGPx7wZP6LX/zizDPPxJis1DwF3pgbNmzAowjG&#10;Q6U4BE+eNToJRE3vEwN/bSdhlYtAKpVCUYePHHY/kQc5s3aEM1GnlMvI6itn5h3c+tLaa9/73vfw&#10;3Ybv10p9uYoxn/3sZ6G68O1SqREF9Y/vdZmB/n//7/8F7AmDSXcITcx8Q+7g2339+vUVdETBnKuI&#10;v0p5Pnzxi1984IEHMOn7zW9+s1LyF+r/oYceQi/gDRLYmMRbwMYcAxI0KtUReBf80z/900c+8hFI&#10;TzwRBcbBWhGYoPbXX38d4wHXOII3A2PgySefxPsCHxGV4oBPBihvcMCHg3OcBM+ENVaQQOSJ3x3s&#10;PfJ0k8P/5K1NP/mjm1oNIz3xnEkVtK96q96+c4cYf2DfgRnTpx/pOuLelgnjJry2adOhE+fasmXt&#10;HZ2nuS79T6p3VPhqOZb94QMdH+uVleBQwBCg+JL7m7/5G1/baysc32o4MLMFlwN8v+IaahjKA5Px&#10;c+bMCdISfMX+xV/8BWQf6g1+FhyKE64O4IBJX9Hf+BvMLDgajt89UDWEJupFF4jHRfAQbN0tBixa&#10;tAhjEk9lvj4MgD/ajhH4sY99DBOceAyTeVa8PfESOgJw8D69+uqrAxuT11xzDR6EYAYM++QnPxnw&#10;G1OaiXfis88+izEJ4Yu/eGvAMydICLABVePTQN4UAFKR3+gwAb93717MU2gbMFtRkJNqYMOGFflN&#10;IGf8k3gsGo3gVQZIKbILhB3OVCqZSqfMyVpVVNrAf4dOlaL+jRyY/k4WWRlvIwHDwDcKvu+Dn++E&#10;nsAvqtA3MsOHbzU8A+A6yBlH+U7FdzyePfBDP75lOzo68BMz5h2hAoMZHVBXkydPxuMHtAXENyS4&#10;ngXHN25gNqAjrrvuOig8qC50BwSfwAlg8vU///M/xbEVvQCdBxtk+aP+KSCwH0ag7cAB3QG1rQ3A&#10;D0QjR470uyPw+IEq4G4OTw8xQyDg7YmXYBL6RSgFdqA70BdafKN2uIIEVjveBagLUhu+QFp8482C&#10;D43AbJCKwB8fEVr4wjA8qQZmg/wWBw74YNQ2oC/wURmYDawoVASw/47yQMFf2xGLx8zUUFlbTcZE&#10;ImCrzkQyAfWtVLYpsyHAradKMTU58iCnsyOy9o7OVk1EaGu5CUBRYVINg+Gss86SLzn5jg9GbOnW&#10;QGieccYZmPCGupLvM5Hg+NG/3C3OXh44QGbh7//8n/8TOTD1iC85WYUJARSMI7gseURdMqlmk+Ay&#10;6+bTASmDQwqHxMRTByY4MfmKRIg/keD4ZwC/isicIsYkKoUNGBJafUKC47komHk+0XbgAHsABGMA&#10;ZGAAHslgg6+T39ILmGiXCwxIrP60SnCMBFgFae7TYLAWC50n70fYgM8EPJWhU9A1EHyBTf2KxsUT&#10;CPhjVYYEokGiCPEAIKAKtBefUdIv8MPBkyGaLz8TgUwwNuCB5/7770fb8dEEDqgdT0SyOMHXD4dg&#10;WsdaiiNQwPR2Vs2XVaFbE+UuGKcvijNUl+n+TOCluoCfKpKJZBpT4KK+Ib8htC2nShENnkoiZ3Fw&#10;eFd9EoC+hNrG+MGvmXoSRTSQr5O++BIVuS8HpnCgafCNAoWnv1NFggfTL6j3jTfegMyytlp8KzEN&#10;GYDuRDPx7AHNZ51jFgkOn1dfIaBGzKfikElWaCz5ZR/1Qm7iUQTiD+nBCD5UJLO/8gQItYfxoNWn&#10;f+vt0O/Qc7r3MTjxvAGhgydAaB1c6H4JRneipfr9iLeGVYLjCS0Ypwu8H/HsgU8GdAc6Ak8j+Cce&#10;jS6//HII0GBskBXhOiITlkbg0wmLAWAJns2CeTDGewHvTdQLDvh5EB9KqB0QxEcumBWxmB3AT0Pg&#10;IJ9FeCqDPSCDNyk+oILpC18/hVh4cQRy6u9oTDmgWFWvXu6WV79mPC1MzS136YvirPR4l8fqtHke&#10;iy0yG9dIFgmOt+UkIHNX+uXHHnsMX+2Qv/I5jnSZB8V3rcggnw6Rd9bCMbuDiSXYIMrDqs59skEX&#10;q3/ch8jAd6oWYfhWw/ecf5pPG4BOgcaCmMA8FgSH1bUAUtjvyS18o8ukmshcmIEUSBxM9eFCnoiC&#10;eQJB7fILu/VHGJHgfo8H9DJWHuvex1Qrxie05nnnnYeuAR/oLb/HobV8GICpTRggibABXYAnhABc&#10;gKRGeSrDe0GH+MB7Ab74WIIpjjHB0IC6Rde/+uqrujq8I6CAcQTzS4i4xlmXOeKdcvjwYShvrIAM&#10;xga0Ha3Gx4LtkwEdIR6DwfQFawkhgZz6uyHeEI3i1czUtVWzip4OYWNCZZL+uSCZSCQx/Q3vbuWF&#10;Mnz2W7mjmOlw/U6mkDNUTaAxISQwfvx4bRU+u2VOCw4G8pUP4RWAzVjXCFmJeuUbBfM6EuEYMghf&#10;t4EtJ8LDBkQGVBfUFcSfTPxbJXgAKKQK/LIMFNrjImDvXvDH45Z1khX/xFMQOggXwcwyAgLUHoaB&#10;OP3bJLh/gg/SSp5IoXEx5y29D12FtwN6QfyRYBVmfAMbDKhI/N3xRhAJjoGKjghyYTTkviz0tK7B&#10;wMcF3rlBBt2TH8FgQ8BLQXRfgwMMQMNtPtaBKW+xRDjgw7lSHIIc/KzLOwGX9ZeY/8aRXWfbppBt&#10;viXa4QR2WB1C5J/6r37VRc07vVask+vWV21eLtaZ+6zmeTQmq9eNF776xoGEWn+Zgtu3GYlwuPu3&#10;oWITKmluIA9yeimZeeqWAL5OoDPgdiLf6zKziBkdfKdiThrfMZBigcGBpsGUHlQOflbGjLtIYcyC&#10;BxNqQ3QVZnnhZYHvV5n9FQkOGwKDgIrQKeJXimstwYMMr4ZKMfFsdTVGd6B3Lr30UvnZPZjDtu5W&#10;JLjf8R8x8oFa3g5WCQ7PH4wKrIs46aSTZBY8AAgQ3Ii9gxrxThTBjXcHHg7x1kB3+PeTlPwEJAc+&#10;B9BY2eMmyGXQePiXpa448AGFda5YaYreD9IMfBjqXxhQNThA72JSQDpC/xzh60jAL4F6sGEYQAZg&#10;EAJOkBx8bSALLyeBdb8/9Mtf/hJ/beeqVf918ODBPXv3iN61xlq2XospkuLxwpktVxXWnDYbrP/0&#10;Um8u89yNyVpLLhS2dKCTE04CmJLZtXuXnH/6yT/FuWvP4MVgOvIgp7MjsvaOzvb24IFsMED+5dFC&#10;ZqtGAvgRuaenBz9oQnXB/t27d0twPczo4BfVAFqE2lEXvtJQF35CharAmjZc41ddufDvQBWYzdW1&#10;oOGoC/8UVxNZYOdf7baSYQymdcUYMNEc8E/AQYp/lqDTbajlFwnUiEeyYDgAtbRRRiBoSHthGBQP&#10;xLd/zdcla/j67SAEoHXEHtjma0dY24h3H+rFXxwYkBioMjAwGPx+X+BJA61GdXjqQO/LvqfSBYF1&#10;B8YDqoYZaD7sAXk8h+NNoc3ANRJ9HRUYBjjAHO8FQJD3gnQExgN6BzMFvhqAwjUH9DvelTIA0B3o&#10;GukOmBHYmPS7sSy/RALGb546DOmGv7YT/nMYsgibhQrc9be2wIsOzqVos1bhUf661Gul457NXdAX&#10;QXnvvr1yrl69+uChQzt37dyxa8eOXTtxiATHiWukIB2vIg9yOjsia+/obNTfRXRN9d6C7zZ8jeHj&#10;2yrBg2wO6sUXiXylyWGV4H5bgq9VTDbjy8wqaLTYwndtAN+vuo34eMQXvOz1A3vgfoOvW78JiKRD&#10;S1EvGq5lLr7j8U+pHVbhacRvS9BY0TqoCI+Cuhfkn7Y+8sMYeeaRJy7b28Eqwf2oOmuZeBiTRyCx&#10;BxoUb41gateaDz0iGldktzwk41ou/D7EDIwEzQGfVzDDb9mt2yXDAAfEt4xMkd34OUiug3k+1xxE&#10;c+PApAk+uCi7/R6BVVd+AfFPyjnrPlhW0d4dKMDjvR6zZS0Q3en99lx8EokEnLvh+A1fExQIT/C7&#10;7roLmfEX10hR6fA+QfgT+n/7MchqqEx8qWNqDT9xin8n/EqD+VFVI5QoH9b1fPi2gwoMxuUDSheS&#10;C0IH3ibiY43f2eXHdzCBIpQdH306UJGEGJfyISzwQzO0BUKOwA8HP17hV2YdB9AnG1As4It/M3yN&#10;EEIBv27DDFnFJYH28E8IDv8MkJLFs0XinGjPe+kLdI1MBvtqAzgAPn42hI+B7e0AAhiW6A5fDXAW&#10;rtf+wh6M1cB8kKzh1cXLRUSwvCtxHYy7s5gBCAhGJHAwLFG7DMsADhkGqEiHmcebFBwkECqug/F9&#10;1xyw35C0Gh/aQXIIADWrKAuBqLnAMssG9PF4XHl/5/D/Ltf6S+vzSkHt0aFOlH7NfXjMJgVkNUYn&#10;FtxkeLqb54ByABcXcBWAUFZg3rnszsGlmCpdye9UEjlVd9jObL0zlKcgasxctQT0dxjm9rDmEqJH&#10;vmzwNwDNB2yoERoXsgYaF36WtrX88rXn9wFtga8xuPNCeooEx1cdZlvhcYuvWB102SczUB16AfDh&#10;2ArNJ56m4I9Jd8x4IbIEHgD88/G1Nkr0LpZzATsmWbdu3QqTMAyCWX0rlmitoyU4RAZ8neEAjYtg&#10;OMAMiCqoTKcElyDoPo0EFGt7CyAFYxJjQyK9SIjrYFSvtFE0H7Br52No32A+GayQxQw8+YgZ8njs&#10;95OY1QAZlviYCngPBG0Dns8xGsX7X3PA8wD6gqFO/Hs/VmnJuddfiv42l0vKNLBuoYja8ja4YHU7&#10;WL3HGz1mk1KtazeLbiaeXeRMJgbM2Ceivu2HmSLKHPFPBoqujjfWMAEoP3ydQNzIOh7ZSU40EGZ3&#10;AtM6EDoVjPIh/QuRjWAj+HbXEhzPA/ILr9+hBmX2HdoXNcIGSF6sM5MpT1HhQS521FPOUDy4xgMA&#10;5GYw03v6jWaT4BiK0Bwwxu+Qi2IAhqLs6oJKbRLc75lvyGvs54InQLwr9VQr1JVseorVlngIQeDt&#10;YHQnBB8swa9S4nCCB1H8JoY3CCwJbDU2FCfeDvgpBu8IPRmPp2JYgjdLMMMSqz/xxY0PSfzsINMB&#10;EuQ7yA1usOAS/PHhgHp1dwALHowxNgL7oK7hr8Iaa5qL/lbxB7F9ozTY6olRLvGdt0wX9w/9krsx&#10;HrPlamBeC11Gw+D0t4Hog2r+2xTaZvzBYYek4FUVfjDJ+Cc19v4qT3PwRY6f2vFtis93fKlI2MHy&#10;FO25lIpE+YC6hYyAttARHmSvCogeLcED+5Uf9SLGH6QehDjkPnoBX6uQHRJh2jPIsmW0xlvEVztm&#10;fANwO7FZLxJcIg/iJXk4LFsLXQvCBLMEvbFJcPwg4HfIRXEvwaMgXI9EcIvix7QrHG/QC4HF2Mas&#10;KgYkLEEXaM2Hd0dfXx/6xb+wj9aeQduhOPGOQI24wGeUnoxHit99IZaAAza4gYe3ROEUCQ4zxEkp&#10;sB8i8PsY6pUPB90d8mAW2PsimHcfaykLAZf43zHl+mypRMtGa8VW+auvvVxoWS/F5mqMVava8ugb&#10;XaoTYS0Z3LPpnDZjsrbaC3pL/MEB5X5iGpJr/0slzJOIP8j5by9o6ygPJpAQyUtv6I1pTok5iK9b&#10;/3a4hJrUghIXmFgS+Yuvc3zBiOcJZlslwJyvnYGW4tsdLcVTB+ax5Md9zCyKowWEL2bX/LbB2kBN&#10;AD0iYUbwdQut4ysEl8K1BK/IA4AYBokDM/yOM+iEYI23qCV4YJHX8TCMQYjxgDEAeYfBiTlvcTzA&#10;P4PxNIDoxLsDkQ1lp1U8/GjNhweDYGxAv0Bz40MJDYfExAQ8RgLkL3pEFl8G8NYABMxHIPo7qsPP&#10;UPhM0BI8mJ9i0EZsZY9KZQ9g/FO/MWUWPJgNsAJAzSrKSyDj3+30Oo7F49gB08jh/11eI2qytOIW&#10;btL9uyYHQ3GNgr81bsRcGj7WtTujRNuQrcWLKzbvXRDc2t0cwg7uxdAWUJwwAzNteuodlvhngxgJ&#10;j2rUCGNk6z5MssISpEOIi2+rhNrI26JyZZAfAfBFK1+x+AuxhfnOCn6/wgy9r3W5mllQOegI9Iuv&#10;ztawRz9tQmHrONPWrd1F8AXj8gF7ZKYf71ARwXgMkxjwfru+6K6B1sdDKSab9e6SVpckiUnq3yHP&#10;OfIpgcGvf56Sx48gf5JCF0D74gMBEdtkkEgMfnxgwrBgXF9QO5qMAYDPIr0gHt2BXgjeBd+/TmfJ&#10;ZSeQc/47Fo8ZcF8ue4V1U6DW32pnS7XE0lx5af7HepprL03vbzMESt3gYUPzEIC2QEgNfKbj+0zc&#10;GQNbUYQvLf2FKgEEIPex6hHf91jRr7VvMF0oGgsBRvBlBjMgdvFDM54Kgp9wlfbKb/qBedZ6gey3&#10;9nW3QVxffJ1oRHfL7DIswYCUBQBiFS4gs2Tby4CfgmQlNEYm1B6eRdELGJ/BuFugsfAzxnM4nCvw&#10;VrVqvgAWIUBTAjgqxXMXugbvBShg0eJ4CReB+VrgMQCyGw/n8uil975FXwCOl/dO6Xng8o5fQgAB&#10;H1C2jX7wvgjsV4jSG8ISgidAge07c7h1myss1Q6XqMy2/yVSTAEO9xTlAO67NaygSgjgO0ymVWCv&#10;Xuhm20XZp6ZA8ePLDMICz5DwbcWXnMRVgLy46qqr8GrAQsc6zQl9gy85fN0G49vqJIy249s9mHiL&#10;PvVv2Yv1W2+BOX4FwuCHBNfL+0SCQ/8hBa8G+TOIAMR7BFVjQPo92WzrLzQZT8Kyp724N1g3dwzg&#10;FwDUC7mJvsDsALoGHwh4+oL2xWcFjiBdwvAMgE9I6Xrrcgh5Tiv7OM9aIJqvvfJ0dwSz32owDWQt&#10;/hHIRDjRk7X6Ih6L4zUVQY9HaQQQfdDceB5RvsUZ3Yw3OHQiVYlwHMjp7Ai85kwszrmltHbw7oAI&#10;YPkUvlTwpY5pb3zBiNOzSPBgFthBVWB2Df4eWM+Ea0xuScvFvRJmBPbdpolbJTgSMasU8DOAte8h&#10;O4J0Og9o2IW7GshKCE2rBMfEp2ztjoFaqVlGjITAHE50/8hHAfS3/kEAZPCJEViYbVgi8fXQHfLp&#10;BD8xzMTj0wlT0cH8AiA0ZGtJ6/Q/1HDALh8yMiUCj3xI4p+V/Ukq3G9lWjdEILLhmSPHDvxuzKnv&#10;t1EZ19hx6YwZ3ce7SatEAg/+8MEPf+TDXgp5/LHHL3nPX9pyZu0dnWfiqQfkGp+/ra2t7e3tuG5p&#10;afFSHfOEjYDENcP3B3oT00j4EMfXG1KwuMrvOTZUjW9TfIOKtsbP/ZhjRu34XsHkoojdCkpe6Smo&#10;cGztARph6zjaEwwBTPRinlXeGvDBgA8ShGCQgs/ZTDwDYEAG8wCANyk+HMSn2YoiGPhSC543UDUW&#10;v+LTABf4lQwfGlC96AskBmMJ6kXv41cX2CCBXyCCA3C8sbYOixDgHwgb4IYkKPTIDAYCa6kBAjn1&#10;9ymjt0+dOrUGWljxJnz729/2bsP0K//alpn62zu9as8JV0IsdoS8wJccvL3xjSISHCIYE0v+tQ7f&#10;66gOviX6Z1N8l0BS4EtFftmHYfjLSR3/uoAleyQgQieAJ1KP9kD/BfNzkCw0hNSD1kTzUWnwmg9T&#10;vHC+h+AW7asfA/ABApOCeRDCZxR+nZM1Kvh0wseUSHA8A/i6/a11PKAj8CCEyDNYACAB+AUF5krg&#10;d17xeQqPQ5fZKk4gsuHZI8f2/27Mafb571NGba+4cTVjQFdXl5e2jBs37uCJSXb9na13dJ6Jp3D+&#10;2wva8ObBrDO+P+QTXLarwIXMKuGfmFzxW/U6xTcMwAQ8JvZgDNys8TCA7xt+r4R3DNWZZZhqhQKD&#10;9qqfduP9iE8DNBnvVrjc6HjSsglRMMIXtPGzGFy9Awun7exftBeLPjEZgVbjQ1KiLiIbPkKD3GgT&#10;W+rola/46A4mykr9jPb6aWlO/V0/CELe0qxPR9TfIe817+Y5fz+FIkf4XnynYjYF5eDz3dcJFUzk&#10;4BsdMUZk8lv/hTspDMC3Gua64G9Kj2fvfcqc/hGAEoUCg893YN4O/rXFe8l4BkbYH3wU4C2J+Pfw&#10;RgOHYJxerEbimRwu7/D2lkT4YATcC/hQQrARzE3Iz4MQ3yADGr5+Qjq7CbtuYW4Cloj4xk8TFfeD&#10;8j6WmDM8BBj/JDx9QUvqkYAzggG+WaF6sQoTyhgTPH5/tchSKkwoQnnjQIRB+U6F7EbAE6wXxmwT&#10;xXc9Ds1QthlDEQI0YNlXERJw+sJ0L9zPIO8gNHEB0SniWxaK+G2VhBjH/l+yKAXVyRa8EpwUKfBF&#10;8dsGXT5o4CMRHCDBMfMt4hs26NXhAViCLpBFrngIQV/gx0mIb3xcQ4j7HQIogNaxiuAJYH8dFeHE&#10;DHTCM4wE3Hsn+BHDGstOwCbBMbsDt0J8rwTmzqhjumGODVPdfiv+sgNkgfVDAG8WPf9a261GS+HW&#10;jM8BCG68Q6H5JBop/kKA+h2BHo/i4uotTi8Q4qgXvnCoF9cSbTCwDyjpaCyDwUcTHGBkzyMc4IB/&#10;BvN5hV9doLPlOQReebLFDzjgL2zgDEVtvxl9al3kyWePdu/fOPa0D/hUAYstkYB775xzyn4pn/FP&#10;SuRc8dvFEQXzKL5uZeLSTExrwQDtiFJxIDSABOqZAKZ74fONjwX8PCVezpiQhgSE3MTMq68BkfBt&#10;AlmJH7700lJZ9YhFILLuE9PA8AIP0gEGzwDw+sDDAFDAAHAAEDyTBGMDPhvx1AGfb6vWl0BVFfSG&#10;r+d3R220nfo77P1I/R32HiqfffhAx3cMvD4qNZtCCV6+zmRJJFASAShOHJjlhcuHSHDZc6ekQr3d&#10;jBWuCK5ni+iHyWZriCRvJZWaCy7mgIBtByQK05NPPimbAft92FzbJdIiPplFf+OhCE8gvj4C+d1A&#10;lh8GAlHT/UQ5oPAMKQH33gnDIKINZSKA71rZ065M5RVcjDiiIMY2vvMKvpk3kAAJlIMA/IzxSxRm&#10;u2WzVbg64J9QhJCA4nvt94FPIdhg+xD42Mc+Bvnrd9W28qFxX331VcxKYAIefkd6p0m/zcDjhxU1&#10;Hn7wsay3H8ZPE9j+yW8bWH7NE+D6y5rvYjawagjgCw/yNxh3xlxQIMEDWPRZNV1CQ0kgWALQdvD5&#10;RgQk+HtAduMzARIck77QvnC3CCbUHXwqIDfhb21tOiZ9g6ldKoVrB1CgRrQdfi/YGAHRD2GVeJ74&#10;fSDADj6H8TsAdD/MQHVwfcEFHoHQOxDifvvf+91Alh8GApEnnzvavW/j2NPp/x2G7shig3vvnHMy&#10;/b9D2nE0iwRIgAQKIoD5XchurMHAOhAJzI+p6IB3dtTyFyssIf2xBBNKVBZ9yn43BbWouMyY7AcH&#10;tB2OH1gPIytuMSGNhemIACPe8H4fEukFLjeoFBCw5hJPIPhRAn9xHYwjkN9tZPmVJRD57fNdXXt/&#10;O+6MD1bWDtaei4B775x90j79ccn95zmKSIAESKB6CSDIBqINvv766yJzZUEIlv1VxCdNVmFCbsIY&#10;XMMNJpjIM3gIwRwzfgkEAYk2iJWgweh+PXJkNTzm3SHBsQqWm+xU73sqzJbT/yTMvUPbSIAESIAE&#10;6oUA5nox5Yx429B/us0VEd+oHZIXTwKQnvC1gBL1VXxjbaXs/IUDbh46nDYu4HWDufCARwB+fEAX&#10;yLajIr4x8x2M833ALWV1FSRA/V1B+KyaBEiABEig3glA50GASnhv2VmmUjG2nT2BFZDYi9dvdwt4&#10;nMOxWyQ4NDdWousnEDx+BLAcHDXC3yYSiWDaG5PuaC8eP5Ai4ltcX/yGUO9vg/prP/bfUQfDn4SW&#10;gHvv1N+IZYtJgARIoHYIQPlhwhtRPqC5seBPJDj0KAQoZp3halw7Tc3dEjxywOFEJDjajgM6GDFY&#10;AAeJ8Pn2FQLcfiCvEVUdEQah/iG70RHoBUhweODAGQbGcFW6r11Qn4VHNj7fdXTvb+uz8dXS6vG5&#10;vfPPov93tfQi7SQBEiABBwF4eMPNA8mQevD00FGl4fmA1YdQpZXyPwmgr+DUAR93zK+LezfaC6UL&#10;CFDhsuMP0iGLfd3dHeIb09vWfX/liQgPP5j5xjUshO8NJ78DGA/1VoXS3/XW5lpqL/V3LfUm20IC&#10;JFDzBCDpEF4ayxkRV0S2dcS0KwQfZnkhviXonkT6gwRH/I1anQKH6kVIQbQUM/1AgbYjxDhkLhZc&#10;AoV2B/d7PEB/Y6IdzznW6IroDliCPvK7dpZfzwT+f+S66xyUBVvPAAAAAElFTkSuQmCCUEsBAi0A&#10;FAAGAAgAAAAhAEc9buQJAQAAEwIAABMAAAAAAAAAAAAAAAAAAAAAAFtDb250ZW50X1R5cGVzXS54&#10;bWxQSwECLQAUAAYACAAAACEAOP0h/9YAAACUAQAACwAAAAAAAAAAAAAAAAA6AQAAX3JlbHMvLnJl&#10;bHNQSwECLQAUAAYACAAAACEAyWOMwfABAAAMBAAADgAAAAAAAAAAAAAAAAA5AgAAZHJzL2Uyb0Rv&#10;Yy54bWxQSwECLQAUAAYACAAAACEAqiYOvrwAAAAhAQAAGQAAAAAAAAAAAAAAAABVBAAAZHJzL19y&#10;ZWxzL2Uyb0RvYy54bWwucmVsc1BLAQItABQABgAIAAAAIQBSO3E/3AAAAAUBAAAPAAAAAAAAAAAA&#10;AAAAAEgFAABkcnMvZG93bnJldi54bWxQSwECLQAKAAAAAAAAACEAJB8/mjOOAAAzjgAAFAAAAAAA&#10;AAAAAAAAAABRBgAAZHJzL21lZGlhL2ltYWdlMS5wbmdQSwUGAAAAAAYABgB8AQAAtpQAAAAA&#10;">
            <v:imagedata r:id="rId95" o:title="" croptop="-428f" cropbottom="-676f" cropleft="-77f" cropright="-85f"/>
            <o:lock v:ext="edit" aspectratio="f"/>
          </v:shape>
        </w:pict>
      </w:r>
    </w:p>
    <w:p w:rsidR="007F35D2" w:rsidRDefault="007F35D2" w:rsidP="00DD5AAB">
      <w:pPr>
        <w:pStyle w:val="Figure"/>
      </w:pPr>
      <w:r>
        <w:t>Maquette DC 3.2 : graphiques historique</w:t>
      </w:r>
    </w:p>
    <w:p w:rsidR="007F35D2" w:rsidRDefault="007F35D2" w:rsidP="00DD5AAB">
      <w:pPr>
        <w:tabs>
          <w:tab w:val="left" w:pos="709"/>
        </w:tabs>
        <w:spacing w:line="360" w:lineRule="auto"/>
        <w:jc w:val="both"/>
      </w:pPr>
      <w:r>
        <w:tab/>
        <w:t>Les filtres permettent encore ici de choisir la période à analyser notamment, ainsi que les familles et enseignes à traiter.</w:t>
      </w:r>
    </w:p>
    <w:p w:rsidR="007F35D2" w:rsidRDefault="007F35D2" w:rsidP="00DD5AAB">
      <w:pPr>
        <w:tabs>
          <w:tab w:val="left" w:pos="709"/>
        </w:tabs>
        <w:spacing w:line="360" w:lineRule="auto"/>
        <w:jc w:val="both"/>
      </w:pPr>
      <w:r>
        <w:tab/>
        <w:t>L’objectif de cet onglet est double. Avec le tableau on peut comparer l’activité de cette année avec celle de l’année précédente. Il est nécessaire de comparer les mêmes mois, car l’activité est dépendante de la saison. On peut ainsi voir si l’exercice en cours est meilleur que le précédent, mois en cours et cumul de l’année. Le graphique donne une vision évolutive de l’activité au cours des derniers mois. On peut voir les variations saisonnières par exemple, a quelle période l’activité est plus forte.</w:t>
      </w:r>
    </w:p>
    <w:p w:rsidR="007F35D2" w:rsidRDefault="007F35D2">
      <w:pPr>
        <w:rPr>
          <w:rFonts w:ascii="Cambria" w:hAnsi="Cambria"/>
          <w:b/>
          <w:color w:val="1F497D"/>
          <w:sz w:val="28"/>
          <w:szCs w:val="28"/>
        </w:rPr>
      </w:pPr>
    </w:p>
    <w:p w:rsidR="007F35D2" w:rsidRDefault="007F35D2" w:rsidP="002601E0">
      <w:pPr>
        <w:ind w:firstLine="708"/>
      </w:pPr>
      <w:r w:rsidRPr="002601E0">
        <w:rPr>
          <w:rFonts w:ascii="Cambria" w:hAnsi="Cambria"/>
          <w:b/>
          <w:color w:val="1F497D"/>
          <w:sz w:val="28"/>
          <w:szCs w:val="28"/>
        </w:rPr>
        <w:t>Détails</w:t>
      </w:r>
    </w:p>
    <w:p w:rsidR="007F35D2" w:rsidRDefault="007F35D2" w:rsidP="00D76E82">
      <w:pPr>
        <w:tabs>
          <w:tab w:val="left" w:pos="1234"/>
        </w:tabs>
      </w:pPr>
      <w:r>
        <w:rPr>
          <w:noProof/>
          <w:lang w:eastAsia="fr-FR"/>
        </w:rPr>
        <w:pict>
          <v:shape id="_x0000_s1347" type="#_x0000_t32" style="position:absolute;margin-left:364.3pt;margin-top:217.9pt;width:12.65pt;height:.8pt;z-index:251661312" o:connectortype="straight"/>
        </w:pict>
      </w:r>
      <w:r>
        <w:rPr>
          <w:noProof/>
          <w:lang w:eastAsia="fr-FR"/>
        </w:rPr>
        <w:pict>
          <v:shape id="_x0000_s1348" type="#_x0000_t32" style="position:absolute;margin-left:351.65pt;margin-top:141.95pt;width:38.9pt;height:.8pt;flip:x;z-index:251660288" o:connectortype="straight"/>
        </w:pict>
      </w:r>
      <w:r>
        <w:rPr>
          <w:noProof/>
          <w:lang w:eastAsia="fr-FR"/>
        </w:rPr>
        <w:pict>
          <v:shape id="_x0000_s1349" type="#_x0000_t202" style="position:absolute;margin-left:376.95pt;margin-top:198.25pt;width:137.7pt;height:30.05pt;z-index:251659264" strokecolor="#1f497d">
            <v:textbox style="mso-next-textbox:#_x0000_s1349">
              <w:txbxContent>
                <w:p w:rsidR="007F35D2" w:rsidRDefault="007F35D2" w:rsidP="00D76E82">
                  <w:r>
                    <w:t>Graphiques de répartition</w:t>
                  </w:r>
                </w:p>
              </w:txbxContent>
            </v:textbox>
          </v:shape>
        </w:pict>
      </w:r>
      <w:r>
        <w:rPr>
          <w:noProof/>
          <w:lang w:eastAsia="fr-FR"/>
        </w:rPr>
        <w:pict>
          <v:shape id="_x0000_s1350" type="#_x0000_t202" style="position:absolute;margin-left:390.55pt;margin-top:125.45pt;width:116.3pt;height:30.05pt;z-index:251658240" strokecolor="#1f497d">
            <v:textbox style="mso-next-textbox:#_x0000_s1350">
              <w:txbxContent>
                <w:p w:rsidR="007F35D2" w:rsidRDefault="007F35D2" w:rsidP="00D76E82">
                  <w:r>
                    <w:t>Tableau détaillé</w:t>
                  </w:r>
                </w:p>
              </w:txbxContent>
            </v:textbox>
          </v:shape>
        </w:pict>
      </w:r>
      <w:r>
        <w:rPr>
          <w:noProof/>
          <w:lang w:eastAsia="fr-FR"/>
        </w:rPr>
        <w:pict>
          <v:roundrect id="_x0000_s1351" style="position:absolute;margin-left:68.4pt;margin-top:182.3pt;width:295.9pt;height:75.95pt;z-index:251657216" arcsize="10923f" filled="f"/>
        </w:pict>
      </w:r>
      <w:r>
        <w:rPr>
          <w:noProof/>
          <w:lang w:eastAsia="fr-FR"/>
        </w:rPr>
        <w:pict>
          <v:roundrect id="_x0000_s1352" style="position:absolute;margin-left:63.65pt;margin-top:96.85pt;width:4in;height:80.7pt;z-index:251656192" arcsize="10923f" filled="f"/>
        </w:pict>
      </w:r>
      <w:r>
        <w:rPr>
          <w:noProof/>
          <w:lang w:eastAsia="fr-FR"/>
        </w:rPr>
        <w:pict>
          <v:shape id="Image 23" o:spid="_x0000_i1176" type="#_x0000_t75" style="width:373.5pt;height:280.5pt;visibility:visible">
            <v:imagedata r:id="rId96" o:title=""/>
          </v:shape>
        </w:pict>
      </w:r>
    </w:p>
    <w:p w:rsidR="007F35D2" w:rsidRDefault="007F35D2" w:rsidP="003E4EE6">
      <w:pPr>
        <w:pStyle w:val="Figure"/>
      </w:pPr>
      <w:r>
        <w:t>Maquette DC4 : Onglet Détails</w:t>
      </w:r>
    </w:p>
    <w:p w:rsidR="007F35D2" w:rsidRDefault="007F35D2" w:rsidP="003E4EE6">
      <w:pPr>
        <w:tabs>
          <w:tab w:val="left" w:pos="709"/>
        </w:tabs>
        <w:spacing w:line="360" w:lineRule="auto"/>
        <w:jc w:val="both"/>
      </w:pPr>
      <w:r>
        <w:tab/>
        <w:t>L’écran de détails est un condensé de toutes les informations sur les régions. On y trouve tout d’abord un tableau complet, qui présente tous les indicateurs pour toutes les régions et le pays entier.</w:t>
      </w:r>
    </w:p>
    <w:p w:rsidR="007F35D2" w:rsidRDefault="007F35D2" w:rsidP="00D76E82">
      <w:pPr>
        <w:tabs>
          <w:tab w:val="left" w:pos="1234"/>
        </w:tabs>
      </w:pPr>
      <w:r>
        <w:rPr>
          <w:noProof/>
          <w:lang w:eastAsia="fr-FR"/>
        </w:rPr>
        <w:pict>
          <v:shape id="_x0000_i1177" type="#_x0000_t75" style="width:447.75pt;height:114pt;visibility:visible">
            <v:imagedata r:id="rId97" o:title=""/>
          </v:shape>
        </w:pict>
      </w:r>
    </w:p>
    <w:p w:rsidR="007F35D2" w:rsidRDefault="007F35D2" w:rsidP="003E4EE6">
      <w:pPr>
        <w:pStyle w:val="Figure"/>
      </w:pPr>
      <w:r w:rsidRPr="003E4EE6">
        <w:t>Maquette</w:t>
      </w:r>
      <w:r>
        <w:t xml:space="preserve"> DC4.1</w:t>
      </w:r>
    </w:p>
    <w:p w:rsidR="007F35D2" w:rsidRDefault="007F35D2" w:rsidP="003E4EE6">
      <w:pPr>
        <w:spacing w:line="360" w:lineRule="auto"/>
        <w:ind w:firstLine="708"/>
        <w:jc w:val="both"/>
      </w:pPr>
      <w:r>
        <w:t>Attardons nous un peu plus sur les 3 graphiques. Chaque camembert correspond à un indicateur et à son chiffre réalisé. Chaque section représente une région et est représenté par sa couleur. On peut voir la répartition entre les diverses régions de ces 3 indicateurs, pour répondre aux questions comme : Ou les ventes se font –elles ? D’où viens le chiffre d’affaires ?</w:t>
      </w:r>
    </w:p>
    <w:p w:rsidR="007F35D2" w:rsidRDefault="007F35D2" w:rsidP="00D76E82"/>
    <w:p w:rsidR="007F35D2" w:rsidRPr="00F976FF" w:rsidRDefault="007F35D2" w:rsidP="00F976FF"/>
    <w:p w:rsidR="007F35D2" w:rsidRDefault="007F35D2">
      <w:pPr>
        <w:rPr>
          <w:rFonts w:ascii="Cambria" w:hAnsi="Cambria"/>
          <w:b/>
          <w:bCs/>
          <w:color w:val="4F81BD"/>
        </w:rPr>
      </w:pPr>
      <w:r>
        <w:br w:type="page"/>
      </w:r>
    </w:p>
    <w:p w:rsidR="007F35D2" w:rsidRDefault="007F35D2" w:rsidP="00F976FF">
      <w:pPr>
        <w:pStyle w:val="Heading3"/>
        <w:numPr>
          <w:numberingChange w:id="299" w:author="RBABE" w:date="2010-09-08T10:28:00Z" w:original="%1:5:4:)"/>
        </w:numPr>
      </w:pPr>
      <w:bookmarkStart w:id="300" w:name="_Toc255897190"/>
      <w:r>
        <w:t>Chef de produit</w:t>
      </w:r>
      <w:bookmarkEnd w:id="300"/>
    </w:p>
    <w:p w:rsidR="007F35D2" w:rsidRDefault="007F35D2" w:rsidP="00800E87">
      <w:pPr>
        <w:pStyle w:val="Heading4"/>
        <w:numPr>
          <w:ilvl w:val="0"/>
          <w:numId w:val="62"/>
          <w:numberingChange w:id="301" w:author="RBABE" w:date="2010-09-08T10:28:00Z" w:original="%1:1:2:."/>
        </w:numPr>
      </w:pPr>
      <w:r>
        <w:t>Demande d’une étude</w:t>
      </w:r>
    </w:p>
    <w:p w:rsidR="007F35D2" w:rsidRDefault="007F35D2" w:rsidP="003E4EE6">
      <w:pPr>
        <w:spacing w:after="0" w:line="312" w:lineRule="auto"/>
      </w:pPr>
    </w:p>
    <w:p w:rsidR="007F35D2" w:rsidRDefault="007F35D2" w:rsidP="003E4EE6">
      <w:pPr>
        <w:spacing w:after="0" w:line="360" w:lineRule="auto"/>
        <w:ind w:firstLine="708"/>
        <w:jc w:val="both"/>
      </w:pPr>
      <w:r>
        <w:t>Différents profils d’utilisateurs peuvent avoir besoin d’études (Responsables de magasin, Responsables régionaux, Directeurs commerciaux). Ces utilisateurs doivent établir des demandes d’études, ces dernières étant rédigées par les trois chefs de produits Darties. Les paragraphes suivants montrent comment établir ces demandes.</w:t>
      </w:r>
    </w:p>
    <w:p w:rsidR="007F35D2" w:rsidRDefault="007F35D2" w:rsidP="003E4EE6">
      <w:pPr>
        <w:spacing w:after="0" w:line="312" w:lineRule="auto"/>
        <w:jc w:val="both"/>
      </w:pPr>
    </w:p>
    <w:p w:rsidR="007F35D2" w:rsidRDefault="007F35D2" w:rsidP="003E4EE6">
      <w:pPr>
        <w:pStyle w:val="Paragraphedeliste2"/>
        <w:spacing w:after="0" w:line="312" w:lineRule="auto"/>
        <w:ind w:left="0" w:firstLine="708"/>
        <w:jc w:val="both"/>
        <w:rPr>
          <w:b/>
        </w:rPr>
      </w:pPr>
      <w:r w:rsidRPr="006E458F">
        <w:rPr>
          <w:b/>
        </w:rPr>
        <w:t xml:space="preserve">Comment </w:t>
      </w:r>
      <w:r>
        <w:rPr>
          <w:b/>
        </w:rPr>
        <w:t>faire une demande d’étude ?</w:t>
      </w:r>
    </w:p>
    <w:p w:rsidR="007F35D2" w:rsidRDefault="007F35D2" w:rsidP="003E4EE6">
      <w:pPr>
        <w:spacing w:after="0" w:line="312" w:lineRule="auto"/>
        <w:jc w:val="both"/>
      </w:pPr>
    </w:p>
    <w:p w:rsidR="007F35D2" w:rsidRDefault="007F35D2" w:rsidP="003E4EE6">
      <w:pPr>
        <w:spacing w:after="0" w:line="360" w:lineRule="auto"/>
        <w:jc w:val="both"/>
      </w:pPr>
      <w:r>
        <w:tab/>
        <w:t>Pour accéder au formulaire de demande, il faut activer l’onglet « Etude ». Ensuite, la demande se déroule en 4 étapes. Dans l’exemple suivant, on suppose que c’est un responsable de magasin qui fait une demande.</w:t>
      </w:r>
    </w:p>
    <w:p w:rsidR="007F35D2" w:rsidRDefault="007F35D2" w:rsidP="003E4EE6">
      <w:pPr>
        <w:spacing w:after="0" w:line="312" w:lineRule="auto"/>
        <w:jc w:val="both"/>
      </w:pPr>
    </w:p>
    <w:p w:rsidR="007F35D2" w:rsidRDefault="007F35D2" w:rsidP="00800E87">
      <w:pPr>
        <w:pStyle w:val="Paragraphedeliste2"/>
        <w:numPr>
          <w:ilvl w:val="0"/>
          <w:numId w:val="60"/>
          <w:numberingChange w:id="302" w:author="RBABE" w:date="2010-09-08T10:28:00Z" w:original="%1:1:0:-"/>
        </w:numPr>
        <w:spacing w:after="0" w:line="312" w:lineRule="auto"/>
        <w:jc w:val="both"/>
        <w:rPr>
          <w:b/>
        </w:rPr>
      </w:pPr>
      <w:r>
        <w:rPr>
          <w:b/>
        </w:rPr>
        <w:t>Définition d’un objectif :</w:t>
      </w:r>
    </w:p>
    <w:p w:rsidR="007F35D2" w:rsidRDefault="007F35D2" w:rsidP="003E4EE6">
      <w:pPr>
        <w:spacing w:after="0" w:line="312" w:lineRule="auto"/>
        <w:jc w:val="both"/>
      </w:pPr>
    </w:p>
    <w:p w:rsidR="007F35D2" w:rsidRDefault="007F35D2" w:rsidP="003E4EE6">
      <w:pPr>
        <w:spacing w:after="0" w:line="312" w:lineRule="auto"/>
        <w:jc w:val="both"/>
      </w:pPr>
      <w:r>
        <w:rPr>
          <w:noProof/>
          <w:lang w:eastAsia="fr-FR"/>
        </w:rPr>
        <w:pict>
          <v:shape id="_x0000_i1178" type="#_x0000_t75" style="width:453pt;height:339.75pt;visibility:visible" o:bordertopcolor="#1f497d" o:borderleftcolor="#1f497d" o:borderbottomcolor="#1f497d" o:borderrightcolor="#1f497d">
            <v:imagedata r:id="rId98" o:title=""/>
            <w10:bordertop type="single" width="6"/>
            <w10:borderleft type="single" width="6"/>
            <w10:borderbottom type="single" width="6"/>
            <w10:borderright type="single" width="6"/>
          </v:shape>
        </w:pict>
      </w:r>
    </w:p>
    <w:p w:rsidR="007F35D2" w:rsidRDefault="007F35D2" w:rsidP="003E4EE6">
      <w:pPr>
        <w:pStyle w:val="Figure"/>
      </w:pPr>
      <w:r w:rsidRPr="00DA7373">
        <w:t>Maquette</w:t>
      </w:r>
      <w:r>
        <w:t xml:space="preserve"> CP1</w:t>
      </w:r>
      <w:r w:rsidRPr="00DA7373">
        <w:t xml:space="preserve"> : Etude numéro </w:t>
      </w:r>
      <w:r>
        <w:t>1</w:t>
      </w:r>
    </w:p>
    <w:p w:rsidR="007F35D2" w:rsidRDefault="007F35D2" w:rsidP="003E4EE6">
      <w:pPr>
        <w:spacing w:after="0" w:line="360" w:lineRule="auto"/>
        <w:ind w:firstLine="708"/>
        <w:jc w:val="both"/>
      </w:pPr>
      <w:r>
        <w:t xml:space="preserve">Le formulaire de demande d’étude est composé de quatre onglets horizontaux. Ils permettent de faire apparaître ou disparaître le contenu de l’onglet. Pour ce faire, il convient de cliquer sur le bouton </w:t>
      </w:r>
      <w:r>
        <w:rPr>
          <w:noProof/>
          <w:lang w:eastAsia="fr-FR"/>
        </w:rPr>
        <w:pict>
          <v:shape id="_x0000_i1179" type="#_x0000_t75" style="width:9.75pt;height:9.75pt;visibility:visible">
            <v:imagedata r:id="rId99" o:title=""/>
          </v:shape>
        </w:pict>
      </w:r>
      <w:r>
        <w:t xml:space="preserve"> pou déplier l’onglet et sur </w:t>
      </w:r>
      <w:r>
        <w:rPr>
          <w:noProof/>
          <w:lang w:eastAsia="fr-FR"/>
        </w:rPr>
        <w:pict>
          <v:shape id="_x0000_i1180" type="#_x0000_t75" style="width:9.75pt;height:9.75pt;visibility:visible">
            <v:imagedata r:id="rId100" o:title=""/>
          </v:shape>
        </w:pict>
      </w:r>
      <w:r>
        <w:t xml:space="preserve"> pour le rétracter. Plusieurs onglets peuvent être dépliés à un moment donné. Si besoin est, une barre de défilement apparaît sur la droite.</w:t>
      </w:r>
    </w:p>
    <w:p w:rsidR="007F35D2" w:rsidRDefault="007F35D2" w:rsidP="003E4EE6">
      <w:pPr>
        <w:spacing w:after="0" w:line="360" w:lineRule="auto"/>
        <w:ind w:firstLine="708"/>
        <w:jc w:val="both"/>
      </w:pPr>
      <w:r>
        <w:t xml:space="preserve">La première étape consiste à remplir l’objectif de l’étude dans la zone de texte dédiée. Ensuite, cliquer sur </w:t>
      </w:r>
      <w:r>
        <w:rPr>
          <w:noProof/>
          <w:lang w:eastAsia="fr-FR"/>
        </w:rPr>
        <w:pict>
          <v:shape id="_x0000_i1181" type="#_x0000_t75" style="width:9.75pt;height:9.75pt;visibility:visible">
            <v:imagedata r:id="rId99" o:title=""/>
          </v:shape>
        </w:pict>
      </w:r>
      <w:r>
        <w:t xml:space="preserve"> de l’étape 2.</w:t>
      </w:r>
    </w:p>
    <w:p w:rsidR="007F35D2" w:rsidRDefault="007F35D2" w:rsidP="003E4EE6">
      <w:pPr>
        <w:spacing w:after="0" w:line="312" w:lineRule="auto"/>
        <w:jc w:val="both"/>
      </w:pPr>
    </w:p>
    <w:p w:rsidR="007F35D2" w:rsidRDefault="007F35D2" w:rsidP="003E4EE6">
      <w:pPr>
        <w:spacing w:after="0" w:line="312" w:lineRule="auto"/>
        <w:jc w:val="both"/>
      </w:pPr>
    </w:p>
    <w:p w:rsidR="007F35D2" w:rsidRDefault="007F35D2" w:rsidP="00800E87">
      <w:pPr>
        <w:pStyle w:val="Paragraphedeliste2"/>
        <w:numPr>
          <w:ilvl w:val="0"/>
          <w:numId w:val="60"/>
          <w:numberingChange w:id="303" w:author="RBABE" w:date="2010-09-08T10:28:00Z" w:original="%1:2:0:-"/>
        </w:numPr>
        <w:spacing w:after="0" w:line="312" w:lineRule="auto"/>
        <w:jc w:val="both"/>
        <w:rPr>
          <w:b/>
        </w:rPr>
      </w:pPr>
      <w:r>
        <w:rPr>
          <w:b/>
        </w:rPr>
        <w:t>Sélection des résultats :</w:t>
      </w:r>
    </w:p>
    <w:p w:rsidR="007F35D2" w:rsidRDefault="007F35D2" w:rsidP="003E4EE6">
      <w:pPr>
        <w:spacing w:after="0" w:line="312" w:lineRule="auto"/>
        <w:jc w:val="both"/>
      </w:pPr>
    </w:p>
    <w:p w:rsidR="007F35D2" w:rsidRDefault="007F35D2" w:rsidP="003E4EE6">
      <w:pPr>
        <w:spacing w:after="0" w:line="312" w:lineRule="auto"/>
        <w:jc w:val="both"/>
      </w:pPr>
      <w:r>
        <w:rPr>
          <w:noProof/>
          <w:lang w:eastAsia="fr-FR"/>
        </w:rPr>
        <w:pict>
          <v:shape id="_x0000_i1182" type="#_x0000_t75" style="width:453pt;height:339.75pt;visibility:visible">
            <v:imagedata r:id="rId101" o:title=""/>
          </v:shape>
        </w:pict>
      </w:r>
    </w:p>
    <w:p w:rsidR="007F35D2" w:rsidRDefault="007F35D2" w:rsidP="003E4EE6">
      <w:pPr>
        <w:pStyle w:val="Figure"/>
      </w:pPr>
      <w:r w:rsidRPr="00DA7373">
        <w:t>Maquette</w:t>
      </w:r>
      <w:r>
        <w:t xml:space="preserve"> CP2</w:t>
      </w:r>
      <w:r w:rsidRPr="00DA7373">
        <w:t xml:space="preserve"> : Etude numéro </w:t>
      </w:r>
      <w:r>
        <w:t>2</w:t>
      </w:r>
    </w:p>
    <w:p w:rsidR="007F35D2" w:rsidRDefault="007F35D2" w:rsidP="003E4EE6">
      <w:pPr>
        <w:spacing w:after="0" w:line="312" w:lineRule="auto"/>
        <w:jc w:val="both"/>
      </w:pPr>
    </w:p>
    <w:p w:rsidR="007F35D2" w:rsidRDefault="007F35D2" w:rsidP="003E4EE6">
      <w:pPr>
        <w:spacing w:after="0" w:line="312" w:lineRule="auto"/>
        <w:jc w:val="both"/>
      </w:pPr>
    </w:p>
    <w:p w:rsidR="007F35D2" w:rsidRDefault="007F35D2" w:rsidP="003E4EE6">
      <w:pPr>
        <w:spacing w:after="0" w:line="360" w:lineRule="auto"/>
        <w:ind w:firstLine="708"/>
        <w:jc w:val="both"/>
      </w:pPr>
      <w:r>
        <w:t>La deuxième étape permet de sélectionner les résultats à utiliser dans l’étude. Par exemple, les responsables de magasin ont à leur disposition trois types de tableaux principaux (Palmarès, Historique et Détails). Il convient de choisir parmi les tableaux disponibles (Tableaux sources), le ou les tableaux à utiliser dans l’étude (Tableaux importés).</w:t>
      </w:r>
    </w:p>
    <w:p w:rsidR="007F35D2" w:rsidRDefault="007F35D2" w:rsidP="003E4EE6"/>
    <w:p w:rsidR="007F35D2" w:rsidRDefault="007F35D2" w:rsidP="003E4EE6"/>
    <w:p w:rsidR="007F35D2" w:rsidRDefault="007F35D2" w:rsidP="00800E87">
      <w:pPr>
        <w:pStyle w:val="Paragraphedeliste2"/>
        <w:numPr>
          <w:ilvl w:val="0"/>
          <w:numId w:val="60"/>
          <w:numberingChange w:id="304" w:author="RBABE" w:date="2010-09-08T10:28:00Z" w:original="%1:3:0:-"/>
        </w:numPr>
        <w:spacing w:after="0" w:line="312" w:lineRule="auto"/>
        <w:jc w:val="both"/>
        <w:rPr>
          <w:b/>
        </w:rPr>
      </w:pPr>
      <w:r>
        <w:rPr>
          <w:b/>
        </w:rPr>
        <w:t>Sélection des paramètres des résultats et aperçu :</w:t>
      </w:r>
    </w:p>
    <w:p w:rsidR="007F35D2" w:rsidRDefault="007F35D2" w:rsidP="003E4EE6">
      <w:pPr>
        <w:spacing w:after="0" w:line="312" w:lineRule="auto"/>
        <w:jc w:val="both"/>
      </w:pPr>
    </w:p>
    <w:p w:rsidR="007F35D2" w:rsidRDefault="007F35D2" w:rsidP="003E4EE6">
      <w:pPr>
        <w:spacing w:after="0" w:line="312" w:lineRule="auto"/>
        <w:jc w:val="both"/>
      </w:pPr>
      <w:r>
        <w:rPr>
          <w:noProof/>
          <w:lang w:eastAsia="fr-FR"/>
        </w:rPr>
        <w:pict>
          <v:shape id="Image 7" o:spid="_x0000_i1183" type="#_x0000_t75" style="width:453pt;height:339.75pt;visibility:visible">
            <v:imagedata r:id="rId102" o:title=""/>
          </v:shape>
        </w:pict>
      </w:r>
    </w:p>
    <w:p w:rsidR="007F35D2" w:rsidRDefault="007F35D2" w:rsidP="003E4EE6">
      <w:pPr>
        <w:pStyle w:val="Figure"/>
      </w:pPr>
      <w:r w:rsidRPr="00DA7373">
        <w:t>Maquette </w:t>
      </w:r>
      <w:r>
        <w:t xml:space="preserve">CP3 </w:t>
      </w:r>
      <w:r w:rsidRPr="00DA7373">
        <w:t xml:space="preserve">: Etude numéro </w:t>
      </w:r>
      <w:r>
        <w:t>3</w:t>
      </w:r>
    </w:p>
    <w:p w:rsidR="007F35D2" w:rsidRDefault="007F35D2" w:rsidP="003E4EE6">
      <w:pPr>
        <w:spacing w:after="0" w:line="312" w:lineRule="auto"/>
        <w:jc w:val="both"/>
      </w:pPr>
    </w:p>
    <w:p w:rsidR="007F35D2" w:rsidRDefault="007F35D2" w:rsidP="003E4EE6">
      <w:pPr>
        <w:spacing w:after="0" w:line="312" w:lineRule="auto"/>
        <w:jc w:val="both"/>
      </w:pPr>
    </w:p>
    <w:p w:rsidR="007F35D2" w:rsidRDefault="007F35D2" w:rsidP="003E4EE6">
      <w:pPr>
        <w:spacing w:after="0" w:line="360" w:lineRule="auto"/>
        <w:ind w:firstLine="708"/>
        <w:jc w:val="both"/>
      </w:pPr>
      <w:r>
        <w:t>La troisième étape permet de paramétrer les tableaux résultats à utiliser dans l’étude (par exemple changer la période d’étude ou les indicateurs concernés). Tout d’abord, il convient de sélectionner le tableau à modifier dans la liste déroulante du panneau central. Une fois que le tableau à été sélectionné, tous les filtres possibles apparaissent sur la gauche (Ex : Devise, Localisation, etc.). Ils permettent de modifier le tableau et d’avoir un aperçu du résultat en temps réel. Une fois que le résultat attendu à été obtenu, on peut procéder de même pour un autre tableau de résultats en le sélectionnant de la même façon dans la liste déroulante ou procéder à l’étape suivante en déroulant l’onglet numéro 4. Les modifications sur les tableaux sont automatiquement enregistrées.</w:t>
      </w:r>
    </w:p>
    <w:p w:rsidR="007F35D2" w:rsidRDefault="007F35D2" w:rsidP="003E4EE6"/>
    <w:p w:rsidR="007F35D2" w:rsidRDefault="007F35D2" w:rsidP="003E4EE6"/>
    <w:p w:rsidR="007F35D2" w:rsidRDefault="007F35D2" w:rsidP="003E4EE6"/>
    <w:p w:rsidR="007F35D2" w:rsidRDefault="007F35D2" w:rsidP="003013AD">
      <w:pPr>
        <w:pStyle w:val="Style1"/>
      </w:pPr>
      <w:r>
        <w:t>Modalités et envoi de la demande :</w:t>
      </w:r>
    </w:p>
    <w:p w:rsidR="007F35D2" w:rsidRDefault="007F35D2" w:rsidP="003E4EE6">
      <w:pPr>
        <w:spacing w:after="0" w:line="312" w:lineRule="auto"/>
        <w:jc w:val="both"/>
      </w:pPr>
    </w:p>
    <w:p w:rsidR="007F35D2" w:rsidRDefault="007F35D2" w:rsidP="003E4EE6">
      <w:pPr>
        <w:spacing w:after="0" w:line="312" w:lineRule="auto"/>
        <w:jc w:val="both"/>
      </w:pPr>
      <w:r>
        <w:rPr>
          <w:noProof/>
          <w:lang w:eastAsia="fr-FR"/>
        </w:rPr>
        <w:pict>
          <v:shape id="_x0000_i1184" type="#_x0000_t75" style="width:453pt;height:339.75pt;visibility:visible">
            <v:imagedata r:id="rId103" o:title=""/>
          </v:shape>
        </w:pict>
      </w:r>
    </w:p>
    <w:p w:rsidR="007F35D2" w:rsidRDefault="007F35D2" w:rsidP="003E4EE6">
      <w:pPr>
        <w:pStyle w:val="Figure"/>
      </w:pPr>
      <w:r w:rsidRPr="00DA7373">
        <w:t>Maquette </w:t>
      </w:r>
      <w:r>
        <w:t xml:space="preserve">CP4 </w:t>
      </w:r>
      <w:r w:rsidRPr="00DA7373">
        <w:t xml:space="preserve">: Etude numéro </w:t>
      </w:r>
      <w:r>
        <w:t>4</w:t>
      </w:r>
    </w:p>
    <w:p w:rsidR="007F35D2" w:rsidRDefault="007F35D2" w:rsidP="003E4EE6">
      <w:pPr>
        <w:spacing w:after="0" w:line="312" w:lineRule="auto"/>
        <w:jc w:val="both"/>
      </w:pPr>
    </w:p>
    <w:p w:rsidR="007F35D2" w:rsidRDefault="007F35D2" w:rsidP="003E4EE6">
      <w:pPr>
        <w:spacing w:after="0" w:line="312" w:lineRule="auto"/>
        <w:jc w:val="both"/>
      </w:pPr>
    </w:p>
    <w:p w:rsidR="007F35D2" w:rsidRDefault="007F35D2" w:rsidP="003E4EE6">
      <w:pPr>
        <w:spacing w:after="0" w:line="360" w:lineRule="auto"/>
        <w:ind w:firstLine="708"/>
        <w:jc w:val="both"/>
      </w:pPr>
      <w:r>
        <w:t xml:space="preserve">La quatrième et dernière étape permet de spécifier l’échéance à laquelle l’étude devra être renvoyée par le chef de produit ainsi que le format (Doc ou PDF). Ensuite, il suffit de cliquer sur le bouton « Envoyer » pour envoyer la demande automatiquement par mail. </w:t>
      </w:r>
    </w:p>
    <w:p w:rsidR="007F35D2" w:rsidRDefault="007F35D2" w:rsidP="003E4EE6"/>
    <w:p w:rsidR="007F35D2" w:rsidRDefault="007F35D2" w:rsidP="003E4EE6"/>
    <w:p w:rsidR="007F35D2" w:rsidRDefault="007F35D2" w:rsidP="003E4EE6"/>
    <w:p w:rsidR="007F35D2" w:rsidRDefault="007F35D2" w:rsidP="003E4EE6"/>
    <w:p w:rsidR="007F35D2" w:rsidRDefault="007F35D2" w:rsidP="003E4EE6"/>
    <w:p w:rsidR="007F35D2" w:rsidRDefault="007F35D2" w:rsidP="003E4EE6"/>
    <w:p w:rsidR="007F35D2" w:rsidRDefault="007F35D2" w:rsidP="003E4EE6"/>
    <w:p w:rsidR="007F35D2" w:rsidRDefault="007F35D2" w:rsidP="003013AD">
      <w:pPr>
        <w:pStyle w:val="Heading4"/>
        <w:numPr>
          <w:numberingChange w:id="305" w:author="RBABE" w:date="2010-09-08T10:28:00Z" w:original="%1:2:2:."/>
        </w:numPr>
      </w:pPr>
      <w:r>
        <w:t>Liste des études</w:t>
      </w:r>
    </w:p>
    <w:p w:rsidR="007F35D2" w:rsidRPr="00961AD9" w:rsidRDefault="007F35D2" w:rsidP="003E4EE6">
      <w:pPr>
        <w:spacing w:after="0" w:line="312" w:lineRule="auto"/>
        <w:rPr>
          <w:sz w:val="14"/>
        </w:rPr>
      </w:pPr>
    </w:p>
    <w:p w:rsidR="007F35D2" w:rsidRDefault="007F35D2" w:rsidP="003E4EE6">
      <w:pPr>
        <w:spacing w:after="0" w:line="312" w:lineRule="auto"/>
      </w:pPr>
      <w:r>
        <w:rPr>
          <w:noProof/>
          <w:lang w:eastAsia="fr-FR"/>
        </w:rPr>
        <w:pict>
          <v:shape id="_x0000_i1185" type="#_x0000_t75" alt="liste_des_etudes.bmp" style="width:453pt;height:340.5pt;visibility:visible" o:bordertopcolor="#1f497d" o:borderleftcolor="#1f497d" o:borderbottomcolor="#1f497d" o:borderrightcolor="#1f497d">
            <v:imagedata r:id="rId104" o:title=""/>
            <w10:bordertop type="single" width="6"/>
            <w10:borderleft type="single" width="6"/>
            <w10:borderbottom type="single" width="6"/>
            <w10:borderright type="single" width="6"/>
          </v:shape>
        </w:pict>
      </w:r>
    </w:p>
    <w:p w:rsidR="007F35D2" w:rsidRDefault="007F35D2" w:rsidP="003013AD">
      <w:pPr>
        <w:pStyle w:val="Figure"/>
      </w:pPr>
      <w:r w:rsidRPr="00DA7373">
        <w:t>Maquette </w:t>
      </w:r>
      <w:r>
        <w:t xml:space="preserve">CP5 </w:t>
      </w:r>
      <w:r w:rsidRPr="00DA7373">
        <w:t>: Etude numéro 5</w:t>
      </w:r>
    </w:p>
    <w:p w:rsidR="007F35D2" w:rsidRPr="00961AD9" w:rsidRDefault="007F35D2" w:rsidP="003E4EE6">
      <w:pPr>
        <w:spacing w:after="0" w:line="312" w:lineRule="auto"/>
        <w:ind w:firstLine="708"/>
        <w:jc w:val="center"/>
        <w:rPr>
          <w:i/>
          <w:sz w:val="12"/>
          <w:u w:val="single"/>
        </w:rPr>
      </w:pPr>
    </w:p>
    <w:p w:rsidR="007F35D2" w:rsidRDefault="007F35D2" w:rsidP="003013AD">
      <w:pPr>
        <w:spacing w:after="0" w:line="360" w:lineRule="auto"/>
        <w:ind w:firstLine="708"/>
        <w:jc w:val="both"/>
      </w:pPr>
      <w:r>
        <w:t xml:space="preserve">Une fois que l’utilisateur (le chef de produit) s’est connecté à l’application, il arrive sur un écran principal que l’on peut décomposer en deux parties. La partie de droite contient un tableau où sont recensées toutes les études demandées par les 3 autres profils : directeur commercial (DC), responsable régional (RR) ou responsable magasin (RM). On peut remarquer que l’étude que le RM a demandée se trouve présente dans ce tableau. Il s’agit de celle portant le numéro 12. La partie de gauche énumère tous les filtres que l’utilisateur a à sa disposition afin d’affiner sa recherche sur les études souhaitées. </w:t>
      </w:r>
    </w:p>
    <w:p w:rsidR="007F35D2" w:rsidRDefault="007F35D2" w:rsidP="003013AD">
      <w:pPr>
        <w:spacing w:after="0" w:line="360" w:lineRule="auto"/>
        <w:ind w:firstLine="708"/>
        <w:jc w:val="both"/>
      </w:pPr>
      <w:r>
        <w:rPr>
          <w:noProof/>
          <w:lang w:eastAsia="fr-FR"/>
        </w:rPr>
        <w:pict>
          <v:shape id="Image 7" o:spid="_x0000_s1353" type="#_x0000_t75" alt="date_echeance2.bmp" style="position:absolute;left:0;text-align:left;margin-left:373.15pt;margin-top:30.05pt;width:82.35pt;height:133.5pt;z-index:251664384;visibility:visible" stroked="t" strokecolor="#1f497d">
            <v:imagedata r:id="rId105" o:title=""/>
            <w10:wrap type="square"/>
          </v:shape>
        </w:pict>
      </w:r>
      <w:r>
        <w:t>Le tableau des études se compose de toutes les informations minimales dont a besoin l’utilisateur pour effectuer une étude :</w:t>
      </w:r>
    </w:p>
    <w:p w:rsidR="007F35D2" w:rsidRDefault="007F35D2" w:rsidP="00800E87">
      <w:pPr>
        <w:pStyle w:val="Paragraphedeliste2"/>
        <w:numPr>
          <w:ilvl w:val="0"/>
          <w:numId w:val="58"/>
          <w:numberingChange w:id="306" w:author="RBABE" w:date="2010-09-08T10:28:00Z" w:original="-"/>
        </w:numPr>
        <w:spacing w:after="0" w:line="360" w:lineRule="auto"/>
        <w:jc w:val="both"/>
      </w:pPr>
      <w:r w:rsidRPr="003B18F6">
        <w:rPr>
          <w:b/>
        </w:rPr>
        <w:t>Un identifiant</w:t>
      </w:r>
      <w:r>
        <w:t xml:space="preserve"> unique représenté par un numéro. Cet identifiant permet de différencier les études les unes des autres. </w:t>
      </w:r>
    </w:p>
    <w:p w:rsidR="007F35D2" w:rsidRDefault="007F35D2" w:rsidP="00800E87">
      <w:pPr>
        <w:pStyle w:val="Paragraphedeliste2"/>
        <w:numPr>
          <w:ilvl w:val="0"/>
          <w:numId w:val="58"/>
          <w:numberingChange w:id="307" w:author="RBABE" w:date="2010-09-08T10:28:00Z" w:original="-"/>
        </w:numPr>
        <w:spacing w:after="0" w:line="360" w:lineRule="auto"/>
        <w:jc w:val="both"/>
      </w:pPr>
      <w:r>
        <w:t xml:space="preserve">Plusieurs indications de temps : </w:t>
      </w:r>
      <w:r w:rsidRPr="003B18F6">
        <w:t xml:space="preserve">la </w:t>
      </w:r>
      <w:r w:rsidRPr="003B18F6">
        <w:rPr>
          <w:b/>
        </w:rPr>
        <w:t>date de réception</w:t>
      </w:r>
      <w:r w:rsidRPr="003B18F6">
        <w:t>, de</w:t>
      </w:r>
      <w:r w:rsidRPr="003B18F6">
        <w:rPr>
          <w:b/>
        </w:rPr>
        <w:t xml:space="preserve"> mise à jour </w:t>
      </w:r>
      <w:r w:rsidRPr="003B18F6">
        <w:t>et d’</w:t>
      </w:r>
      <w:r w:rsidRPr="003B18F6">
        <w:rPr>
          <w:b/>
        </w:rPr>
        <w:t>échéance</w:t>
      </w:r>
      <w:r>
        <w:t xml:space="preserve"> à laquelle le demandeur souhaite que l’étude lui soit retournée. L’utilisateur peut, s’il le souhaite, filtrer le tableau selon les dates de réception et/ou d’échéance. Lorsqu’il sélectionne un des quatre champs date un calendrier s’affiche qui lui permet de choisir une date à partir du jour présent.</w:t>
      </w:r>
    </w:p>
    <w:p w:rsidR="007F35D2" w:rsidRDefault="007F35D2" w:rsidP="00800E87">
      <w:pPr>
        <w:pStyle w:val="Paragraphedeliste2"/>
        <w:numPr>
          <w:ilvl w:val="0"/>
          <w:numId w:val="58"/>
          <w:numberingChange w:id="308" w:author="RBABE" w:date="2010-09-08T10:28:00Z" w:original="-"/>
        </w:numPr>
        <w:spacing w:after="0" w:line="360" w:lineRule="auto"/>
        <w:jc w:val="both"/>
      </w:pPr>
      <w:r>
        <w:t xml:space="preserve">La nature du </w:t>
      </w:r>
      <w:r w:rsidRPr="003B18F6">
        <w:rPr>
          <w:b/>
        </w:rPr>
        <w:t>demandeur par son nom et son profil</w:t>
      </w:r>
      <w:r>
        <w:t>. L’utilisateur peut là aussi filtrer le tableau avec ces deux caractéristiques :</w:t>
      </w:r>
    </w:p>
    <w:p w:rsidR="007F35D2" w:rsidRDefault="007F35D2" w:rsidP="00800E87">
      <w:pPr>
        <w:pStyle w:val="Paragraphedeliste2"/>
        <w:numPr>
          <w:ilvl w:val="1"/>
          <w:numId w:val="58"/>
          <w:numberingChange w:id="309" w:author="RBABE" w:date="2010-09-08T10:28:00Z" w:original="o"/>
        </w:numPr>
        <w:spacing w:after="0" w:line="360" w:lineRule="auto"/>
        <w:jc w:val="both"/>
      </w:pPr>
      <w:r>
        <w:t xml:space="preserve"> Il peut afficher toutes les études d’un demandeur par son nom en le saisissant entièrement ou partiellement dans un champ texte. S’il a déjà effectué une demande d’étude, le fait de saisir le début de son nom permettra au système de lui suggérer.</w:t>
      </w:r>
    </w:p>
    <w:p w:rsidR="007F35D2" w:rsidRDefault="007F35D2" w:rsidP="003013AD">
      <w:pPr>
        <w:pStyle w:val="Paragraphedeliste2"/>
        <w:spacing w:after="0" w:line="360" w:lineRule="auto"/>
        <w:ind w:left="1440"/>
        <w:jc w:val="both"/>
      </w:pPr>
      <w:r>
        <w:rPr>
          <w:noProof/>
          <w:lang w:eastAsia="fr-FR"/>
        </w:rPr>
        <w:pict>
          <v:shape id="Image 3" o:spid="_x0000_s1354" type="#_x0000_t75" alt="profil.png" style="position:absolute;left:0;text-align:left;margin-left:370.9pt;margin-top:16.7pt;width:83.65pt;height:65.25pt;z-index:251665408;visibility:visible" stroked="t" strokecolor="#1f497d">
            <v:imagedata r:id="rId106" o:title=""/>
            <w10:wrap type="square"/>
          </v:shape>
        </w:pict>
      </w:r>
    </w:p>
    <w:p w:rsidR="007F35D2" w:rsidRDefault="007F35D2" w:rsidP="00800E87">
      <w:pPr>
        <w:pStyle w:val="Paragraphedeliste2"/>
        <w:numPr>
          <w:ilvl w:val="1"/>
          <w:numId w:val="58"/>
          <w:numberingChange w:id="310" w:author="RBABE" w:date="2010-09-08T10:28:00Z" w:original="o"/>
        </w:numPr>
        <w:spacing w:after="0" w:line="360" w:lineRule="auto"/>
        <w:jc w:val="both"/>
      </w:pPr>
      <w:r>
        <w:t>Il peut aussi choisir d’afficher toutes les études relatives à un profil. Le choix d’un profil est facilité par une liste déroulante des profils autorisés à demander une étude (directeur commercial, responsable régional, responsable magasin).</w:t>
      </w:r>
    </w:p>
    <w:p w:rsidR="007F35D2" w:rsidRDefault="007F35D2" w:rsidP="003013AD">
      <w:pPr>
        <w:pStyle w:val="Paragraphedeliste2"/>
        <w:spacing w:after="0" w:line="360" w:lineRule="auto"/>
      </w:pPr>
    </w:p>
    <w:p w:rsidR="007F35D2" w:rsidRDefault="007F35D2" w:rsidP="00800E87">
      <w:pPr>
        <w:pStyle w:val="Paragraphedeliste2"/>
        <w:numPr>
          <w:ilvl w:val="0"/>
          <w:numId w:val="58"/>
          <w:numberingChange w:id="311" w:author="RBABE" w:date="2010-09-08T10:28:00Z" w:original="-"/>
        </w:numPr>
        <w:spacing w:after="0" w:line="360" w:lineRule="auto"/>
        <w:jc w:val="both"/>
      </w:pPr>
      <w:r>
        <w:rPr>
          <w:noProof/>
          <w:lang w:eastAsia="fr-FR"/>
        </w:rPr>
        <w:pict>
          <v:shape id="_x0000_s1355" type="#_x0000_t75" alt="statut.png" style="position:absolute;left:0;text-align:left;margin-left:371.9pt;margin-top:31.95pt;width:84.2pt;height:94.85pt;z-index:251666432;visibility:visible" stroked="t" strokecolor="#1f497d">
            <v:imagedata r:id="rId107" o:title=""/>
            <w10:wrap type="square"/>
          </v:shape>
        </w:pict>
      </w:r>
      <w:r>
        <w:t>Un aperçu de l’</w:t>
      </w:r>
      <w:r w:rsidRPr="003B18F6">
        <w:rPr>
          <w:b/>
        </w:rPr>
        <w:t>objectif de l’étude</w:t>
      </w:r>
      <w:r>
        <w:t>. Il peut trier le tableau selon un objectif en saisissant dans un champ texte des mots clés relatifs à un objectif.</w:t>
      </w:r>
    </w:p>
    <w:p w:rsidR="007F35D2" w:rsidRDefault="007F35D2" w:rsidP="003E4EE6">
      <w:pPr>
        <w:pStyle w:val="Paragraphedeliste2"/>
        <w:spacing w:after="0" w:line="312" w:lineRule="auto"/>
        <w:jc w:val="both"/>
      </w:pPr>
    </w:p>
    <w:p w:rsidR="007F35D2" w:rsidRDefault="007F35D2" w:rsidP="00800E87">
      <w:pPr>
        <w:pStyle w:val="Paragraphedeliste2"/>
        <w:numPr>
          <w:ilvl w:val="0"/>
          <w:numId w:val="58"/>
          <w:numberingChange w:id="312" w:author="RBABE" w:date="2010-09-08T10:28:00Z" w:original="-"/>
        </w:numPr>
        <w:spacing w:after="0" w:line="360" w:lineRule="auto"/>
        <w:jc w:val="both"/>
      </w:pPr>
      <w:r w:rsidRPr="003B18F6">
        <w:rPr>
          <w:b/>
        </w:rPr>
        <w:t>Le statut de l’étude</w:t>
      </w:r>
      <w:r>
        <w:t>. Une étude peut avoir 5 statuts différents selon son état d’avancée (nouvelle, en cours, terminée, exportée, envoyée). Le choix d’un statut est facilité par une liste déroulante des statuts.</w:t>
      </w:r>
    </w:p>
    <w:p w:rsidR="007F35D2" w:rsidRDefault="007F35D2" w:rsidP="003013AD">
      <w:pPr>
        <w:pStyle w:val="Paragraphedeliste2"/>
        <w:spacing w:after="0" w:line="360" w:lineRule="auto"/>
        <w:jc w:val="both"/>
      </w:pPr>
    </w:p>
    <w:p w:rsidR="007F35D2" w:rsidRDefault="007F35D2" w:rsidP="003013AD">
      <w:pPr>
        <w:pStyle w:val="Paragraphedeliste2"/>
        <w:spacing w:after="0" w:line="360" w:lineRule="auto"/>
        <w:jc w:val="both"/>
      </w:pPr>
    </w:p>
    <w:p w:rsidR="007F35D2" w:rsidRDefault="007F35D2" w:rsidP="003013AD">
      <w:pPr>
        <w:spacing w:after="0" w:line="360" w:lineRule="auto"/>
        <w:ind w:firstLine="708"/>
        <w:jc w:val="both"/>
      </w:pPr>
      <w:r>
        <w:t>Lorsque l’utilisateur a affiné ou non sa recherche sur le tableau des études, pour accéder au contenu de l’étude voulue, il lui suffit de double cliquer dessus.</w:t>
      </w:r>
    </w:p>
    <w:p w:rsidR="007F35D2" w:rsidRDefault="007F35D2" w:rsidP="003013AD">
      <w:pPr>
        <w:spacing w:after="0" w:line="360" w:lineRule="auto"/>
        <w:jc w:val="both"/>
      </w:pPr>
    </w:p>
    <w:p w:rsidR="007F35D2" w:rsidRDefault="007F35D2" w:rsidP="003E4EE6">
      <w:pPr>
        <w:spacing w:after="0" w:line="312" w:lineRule="auto"/>
        <w:jc w:val="both"/>
      </w:pPr>
    </w:p>
    <w:p w:rsidR="007F35D2" w:rsidRPr="003013AD" w:rsidRDefault="007F35D2" w:rsidP="00800E87">
      <w:pPr>
        <w:pStyle w:val="Heading4"/>
        <w:numPr>
          <w:numberingChange w:id="313" w:author="RBABE" w:date="2010-09-08T10:28:00Z" w:original="%1:3:2:."/>
        </w:numPr>
      </w:pPr>
      <w:r>
        <w:t>Etablissement d’une étude</w:t>
      </w:r>
    </w:p>
    <w:p w:rsidR="007F35D2" w:rsidRPr="00C93202" w:rsidRDefault="007F35D2" w:rsidP="00800E87">
      <w:pPr>
        <w:pStyle w:val="Style1"/>
        <w:numPr>
          <w:ilvl w:val="0"/>
          <w:numId w:val="63"/>
          <w:numberingChange w:id="314" w:author="RBABE" w:date="2010-09-08T10:28:00Z" w:original="%1:1:0:-"/>
        </w:numPr>
      </w:pPr>
      <w:r>
        <w:t>Ouverture d’</w:t>
      </w:r>
      <w:r w:rsidRPr="00136C41">
        <w:t>une étude « nouvelle »</w:t>
      </w:r>
    </w:p>
    <w:p w:rsidR="007F35D2" w:rsidRDefault="007F35D2" w:rsidP="003E4EE6">
      <w:pPr>
        <w:tabs>
          <w:tab w:val="left" w:pos="880"/>
        </w:tabs>
        <w:spacing w:after="0" w:line="312" w:lineRule="auto"/>
        <w:jc w:val="both"/>
      </w:pPr>
      <w:r>
        <w:tab/>
      </w:r>
    </w:p>
    <w:p w:rsidR="007F35D2" w:rsidRPr="008A4555" w:rsidRDefault="007F35D2" w:rsidP="003013AD">
      <w:pPr>
        <w:tabs>
          <w:tab w:val="left" w:pos="880"/>
        </w:tabs>
        <w:spacing w:after="0" w:line="360" w:lineRule="auto"/>
        <w:jc w:val="both"/>
      </w:pPr>
      <w:r>
        <w:tab/>
      </w:r>
      <w:r w:rsidRPr="008A4555">
        <w:t>Lorsque le chef de produit sélectionne une nouvelle étude celle-ci est ouverte dans la fenêtre. Une étude est constituée</w:t>
      </w:r>
      <w:r>
        <w:t xml:space="preserve"> de sept</w:t>
      </w:r>
      <w:r w:rsidRPr="008A4555">
        <w:t xml:space="preserve"> étapes distinctes : </w:t>
      </w:r>
    </w:p>
    <w:p w:rsidR="007F35D2" w:rsidRPr="008A4555" w:rsidRDefault="007F35D2" w:rsidP="00800E87">
      <w:pPr>
        <w:numPr>
          <w:ilvl w:val="0"/>
          <w:numId w:val="59"/>
          <w:numberingChange w:id="315" w:author="RBABE" w:date="2010-09-08T10:28:00Z" w:original="%1:1:0:."/>
        </w:numPr>
        <w:tabs>
          <w:tab w:val="left" w:pos="880"/>
        </w:tabs>
        <w:spacing w:after="0" w:line="360" w:lineRule="auto"/>
        <w:jc w:val="both"/>
      </w:pPr>
      <w:r w:rsidRPr="008A4555">
        <w:t>les informations générales sur l’étude qui résument principalement les données du formulaire de demande d’une étude : le demandeur, son profil, la date d’échéance</w:t>
      </w:r>
      <w:r>
        <w:t>, etc.</w:t>
      </w:r>
    </w:p>
    <w:p w:rsidR="007F35D2" w:rsidRPr="008A4555" w:rsidRDefault="007F35D2" w:rsidP="00800E87">
      <w:pPr>
        <w:numPr>
          <w:ilvl w:val="0"/>
          <w:numId w:val="59"/>
          <w:numberingChange w:id="316" w:author="RBABE" w:date="2010-09-08T10:28:00Z" w:original="%1:2:0:."/>
        </w:numPr>
        <w:tabs>
          <w:tab w:val="left" w:pos="880"/>
        </w:tabs>
        <w:spacing w:after="0" w:line="360" w:lineRule="auto"/>
        <w:jc w:val="both"/>
      </w:pPr>
      <w:r w:rsidRPr="008A4555">
        <w:t>l’objectif de l’étude défini par le demandeur dans le formulaire</w:t>
      </w:r>
      <w:r>
        <w:t>.</w:t>
      </w:r>
    </w:p>
    <w:p w:rsidR="007F35D2" w:rsidRPr="008A4555" w:rsidRDefault="007F35D2" w:rsidP="00800E87">
      <w:pPr>
        <w:numPr>
          <w:ilvl w:val="0"/>
          <w:numId w:val="59"/>
          <w:numberingChange w:id="317" w:author="RBABE" w:date="2010-09-08T10:28:00Z" w:original="%1:3:0:."/>
        </w:numPr>
        <w:tabs>
          <w:tab w:val="left" w:pos="880"/>
        </w:tabs>
        <w:spacing w:after="0" w:line="360" w:lineRule="auto"/>
        <w:jc w:val="both"/>
      </w:pPr>
      <w:r w:rsidRPr="008A4555">
        <w:t>les résultats, c’est-à-dire l’ensemble des données sur lesquelles l’étude sera construite.</w:t>
      </w:r>
    </w:p>
    <w:p w:rsidR="007F35D2" w:rsidRPr="008A4555" w:rsidRDefault="007F35D2" w:rsidP="00800E87">
      <w:pPr>
        <w:numPr>
          <w:ilvl w:val="0"/>
          <w:numId w:val="59"/>
          <w:numberingChange w:id="318" w:author="RBABE" w:date="2010-09-08T10:28:00Z" w:original="%1:4:0:."/>
        </w:numPr>
        <w:tabs>
          <w:tab w:val="left" w:pos="880"/>
        </w:tabs>
        <w:spacing w:after="0" w:line="360" w:lineRule="auto"/>
        <w:jc w:val="both"/>
      </w:pPr>
      <w:r w:rsidRPr="008A4555">
        <w:t>l’interprétation du chef de produit sur les résultats ci-dessus.</w:t>
      </w:r>
    </w:p>
    <w:p w:rsidR="007F35D2" w:rsidRPr="008A4555" w:rsidRDefault="007F35D2" w:rsidP="00800E87">
      <w:pPr>
        <w:numPr>
          <w:ilvl w:val="0"/>
          <w:numId w:val="59"/>
          <w:numberingChange w:id="319" w:author="RBABE" w:date="2010-09-08T10:28:00Z" w:original="%1:5:0:."/>
        </w:numPr>
        <w:tabs>
          <w:tab w:val="left" w:pos="880"/>
        </w:tabs>
        <w:spacing w:after="0" w:line="360" w:lineRule="auto"/>
        <w:jc w:val="both"/>
      </w:pPr>
      <w:r w:rsidRPr="008A4555">
        <w:t>les statistiques éventuelles permettant à l’aide de SAS de produire une analyse plus poussée (prévisions, classifications…).</w:t>
      </w:r>
    </w:p>
    <w:p w:rsidR="007F35D2" w:rsidRPr="008A4555" w:rsidRDefault="007F35D2" w:rsidP="00800E87">
      <w:pPr>
        <w:numPr>
          <w:ilvl w:val="0"/>
          <w:numId w:val="59"/>
          <w:numberingChange w:id="320" w:author="RBABE" w:date="2010-09-08T10:28:00Z" w:original="%1:6:0:."/>
        </w:numPr>
        <w:tabs>
          <w:tab w:val="left" w:pos="880"/>
        </w:tabs>
        <w:spacing w:after="0" w:line="360" w:lineRule="auto"/>
        <w:jc w:val="both"/>
      </w:pPr>
      <w:r w:rsidRPr="008A4555">
        <w:t>l’exportation de l’étude finale dans le format souhaité.</w:t>
      </w:r>
    </w:p>
    <w:p w:rsidR="007F35D2" w:rsidRPr="008A4555" w:rsidRDefault="007F35D2" w:rsidP="00800E87">
      <w:pPr>
        <w:numPr>
          <w:ilvl w:val="0"/>
          <w:numId w:val="59"/>
          <w:numberingChange w:id="321" w:author="RBABE" w:date="2010-09-08T10:28:00Z" w:original="%1:7:0:."/>
        </w:numPr>
        <w:tabs>
          <w:tab w:val="left" w:pos="880"/>
        </w:tabs>
        <w:spacing w:after="0" w:line="360" w:lineRule="auto"/>
        <w:jc w:val="both"/>
      </w:pPr>
      <w:r w:rsidRPr="008A4555">
        <w:t>l’envoi par mail de l’étude directement au demandeur.</w:t>
      </w:r>
    </w:p>
    <w:p w:rsidR="007F35D2" w:rsidRDefault="007F35D2" w:rsidP="003013AD">
      <w:pPr>
        <w:tabs>
          <w:tab w:val="left" w:pos="880"/>
        </w:tabs>
        <w:spacing w:after="0" w:line="360" w:lineRule="auto"/>
        <w:jc w:val="both"/>
      </w:pPr>
    </w:p>
    <w:p w:rsidR="007F35D2" w:rsidRPr="008A4555" w:rsidRDefault="007F35D2" w:rsidP="003013AD">
      <w:pPr>
        <w:tabs>
          <w:tab w:val="left" w:pos="880"/>
        </w:tabs>
        <w:spacing w:after="0" w:line="360" w:lineRule="auto"/>
        <w:jc w:val="both"/>
      </w:pPr>
    </w:p>
    <w:p w:rsidR="007F35D2" w:rsidRDefault="007F35D2" w:rsidP="003013AD">
      <w:pPr>
        <w:tabs>
          <w:tab w:val="left" w:pos="880"/>
        </w:tabs>
        <w:spacing w:after="0" w:line="360" w:lineRule="auto"/>
        <w:jc w:val="both"/>
      </w:pPr>
      <w:r w:rsidRPr="008A4555">
        <w:tab/>
        <w:t xml:space="preserve">Chaque étape est graphiquement représentée par un panneau déroulant : </w:t>
      </w:r>
    </w:p>
    <w:p w:rsidR="007F35D2" w:rsidRPr="008A4555" w:rsidRDefault="007F35D2" w:rsidP="003E4EE6">
      <w:pPr>
        <w:tabs>
          <w:tab w:val="left" w:pos="880"/>
        </w:tabs>
        <w:spacing w:after="0" w:line="312" w:lineRule="auto"/>
        <w:jc w:val="both"/>
      </w:pPr>
    </w:p>
    <w:tbl>
      <w:tblPr>
        <w:tblW w:w="9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314"/>
      </w:tblGrid>
      <w:tr w:rsidR="007F35D2" w:rsidRPr="00045D77" w:rsidTr="00CA6815">
        <w:trPr>
          <w:trHeight w:val="485"/>
        </w:trPr>
        <w:tc>
          <w:tcPr>
            <w:tcW w:w="9314" w:type="dxa"/>
            <w:shd w:val="clear" w:color="auto" w:fill="4BACC6"/>
            <w:vAlign w:val="center"/>
          </w:tcPr>
          <w:p w:rsidR="007F35D2" w:rsidRPr="00045D77" w:rsidRDefault="007F35D2" w:rsidP="00CA6815">
            <w:pPr>
              <w:tabs>
                <w:tab w:val="left" w:pos="1833"/>
              </w:tabs>
              <w:spacing w:after="0" w:line="312" w:lineRule="auto"/>
              <w:ind w:left="329"/>
              <w:rPr>
                <w:rFonts w:cs="Arial"/>
                <w:lang w:eastAsia="fr-FR"/>
              </w:rPr>
            </w:pPr>
            <w:r>
              <w:rPr>
                <w:noProof/>
                <w:lang w:eastAsia="fr-FR"/>
              </w:rPr>
              <w:pict>
                <v:shape id="Image 10" o:spid="_x0000_s1356" type="#_x0000_t75" alt="expand" style="position:absolute;left:0;text-align:left;margin-left:441.5pt;margin-top:1.9pt;width:9.8pt;height:9.75pt;z-index:251667456;visibility:visible">
                  <v:imagedata r:id="rId108" o:title=""/>
                  <w10:wrap type="square"/>
                </v:shape>
              </w:pict>
            </w:r>
            <w:r w:rsidRPr="00045D77">
              <w:rPr>
                <w:rFonts w:cs="Arial"/>
                <w:b/>
                <w:lang w:eastAsia="fr-FR"/>
              </w:rPr>
              <w:t>Panneau fermé</w:t>
            </w:r>
          </w:p>
        </w:tc>
      </w:tr>
    </w:tbl>
    <w:p w:rsidR="007F35D2" w:rsidRPr="008A4555" w:rsidRDefault="007F35D2" w:rsidP="003E4EE6">
      <w:pPr>
        <w:pBdr>
          <w:left w:val="dashed" w:sz="4" w:space="4" w:color="auto"/>
          <w:bottom w:val="dashed" w:sz="4" w:space="1" w:color="auto"/>
          <w:right w:val="dashed" w:sz="4" w:space="4" w:color="auto"/>
        </w:pBdr>
        <w:tabs>
          <w:tab w:val="left" w:pos="1833"/>
        </w:tabs>
        <w:spacing w:after="0" w:line="312" w:lineRule="auto"/>
        <w:rPr>
          <w:u w:val="single"/>
        </w:rPr>
      </w:pPr>
    </w:p>
    <w:p w:rsidR="007F35D2" w:rsidRPr="00BF10F5" w:rsidRDefault="007F35D2" w:rsidP="003E4EE6">
      <w:pPr>
        <w:tabs>
          <w:tab w:val="left" w:pos="1833"/>
        </w:tabs>
        <w:spacing w:after="0" w:line="312" w:lineRule="auto"/>
        <w:jc w:val="center"/>
        <w:rPr>
          <w:sz w:val="12"/>
        </w:rPr>
      </w:pPr>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307"/>
      </w:tblGrid>
      <w:tr w:rsidR="007F35D2" w:rsidRPr="00045D77" w:rsidTr="00CA6815">
        <w:trPr>
          <w:trHeight w:val="476"/>
        </w:trPr>
        <w:tc>
          <w:tcPr>
            <w:tcW w:w="9307" w:type="dxa"/>
            <w:shd w:val="clear" w:color="auto" w:fill="4BACC6"/>
            <w:vAlign w:val="center"/>
          </w:tcPr>
          <w:p w:rsidR="007F35D2" w:rsidRPr="00045D77" w:rsidRDefault="007F35D2" w:rsidP="00CA6815">
            <w:pPr>
              <w:tabs>
                <w:tab w:val="left" w:pos="1833"/>
              </w:tabs>
              <w:spacing w:after="0" w:line="312" w:lineRule="auto"/>
              <w:ind w:left="329"/>
              <w:rPr>
                <w:rFonts w:cs="Arial"/>
                <w:lang w:eastAsia="fr-FR"/>
              </w:rPr>
            </w:pPr>
            <w:r>
              <w:rPr>
                <w:noProof/>
                <w:lang w:eastAsia="fr-FR"/>
              </w:rPr>
              <w:pict>
                <v:shape id="_x0000_s1357" type="#_x0000_t75" alt="collapse" style="position:absolute;left:0;text-align:left;margin-left:440.3pt;margin-top:3.65pt;width:9.8pt;height:9.75pt;z-index:251668480;visibility:visible">
                  <v:imagedata r:id="rId109" o:title=""/>
                  <w10:wrap type="square"/>
                </v:shape>
              </w:pict>
            </w:r>
            <w:r w:rsidRPr="00045D77">
              <w:rPr>
                <w:rFonts w:cs="Arial"/>
                <w:b/>
                <w:lang w:eastAsia="fr-FR"/>
              </w:rPr>
              <w:t>Panneau ouvert</w:t>
            </w:r>
          </w:p>
        </w:tc>
      </w:tr>
    </w:tbl>
    <w:p w:rsidR="007F35D2" w:rsidRPr="00BF10F5" w:rsidRDefault="007F35D2" w:rsidP="003E4EE6">
      <w:pPr>
        <w:pBdr>
          <w:left w:val="dashed" w:sz="4" w:space="4" w:color="auto"/>
          <w:bottom w:val="dashed" w:sz="4" w:space="1" w:color="auto"/>
          <w:right w:val="dashed" w:sz="4" w:space="4" w:color="auto"/>
        </w:pBdr>
        <w:tabs>
          <w:tab w:val="left" w:pos="1833"/>
        </w:tabs>
        <w:spacing w:after="0" w:line="312" w:lineRule="auto"/>
        <w:rPr>
          <w:sz w:val="6"/>
          <w:u w:val="single"/>
        </w:rPr>
      </w:pPr>
    </w:p>
    <w:p w:rsidR="007F35D2" w:rsidRPr="008A4555" w:rsidRDefault="007F35D2" w:rsidP="003E4EE6">
      <w:pPr>
        <w:pBdr>
          <w:left w:val="dashed" w:sz="4" w:space="4" w:color="auto"/>
          <w:bottom w:val="dashed" w:sz="4" w:space="1" w:color="auto"/>
          <w:right w:val="dashed" w:sz="4" w:space="4" w:color="auto"/>
        </w:pBdr>
        <w:tabs>
          <w:tab w:val="left" w:pos="1833"/>
        </w:tabs>
        <w:spacing w:after="0" w:line="312" w:lineRule="auto"/>
        <w:jc w:val="center"/>
        <w:rPr>
          <w:u w:val="single"/>
        </w:rPr>
      </w:pPr>
      <w:r w:rsidRPr="008A4555">
        <w:t>Données</w:t>
      </w:r>
    </w:p>
    <w:p w:rsidR="007F35D2" w:rsidRPr="00BF10F5" w:rsidRDefault="007F35D2" w:rsidP="003E4EE6">
      <w:pPr>
        <w:pBdr>
          <w:left w:val="dashed" w:sz="4" w:space="4" w:color="auto"/>
          <w:bottom w:val="dashed" w:sz="4" w:space="1" w:color="auto"/>
          <w:right w:val="dashed" w:sz="4" w:space="4" w:color="auto"/>
        </w:pBdr>
        <w:tabs>
          <w:tab w:val="left" w:pos="1833"/>
        </w:tabs>
        <w:spacing w:after="0" w:line="312" w:lineRule="auto"/>
        <w:rPr>
          <w:sz w:val="6"/>
          <w:u w:val="single"/>
        </w:rPr>
      </w:pPr>
    </w:p>
    <w:p w:rsidR="007F35D2" w:rsidRPr="008A4555" w:rsidRDefault="007F35D2" w:rsidP="003E4EE6">
      <w:pPr>
        <w:tabs>
          <w:tab w:val="left" w:pos="880"/>
        </w:tabs>
        <w:spacing w:after="0" w:line="312" w:lineRule="auto"/>
        <w:jc w:val="both"/>
      </w:pPr>
      <w:r w:rsidRPr="008A4555">
        <w:tab/>
      </w:r>
    </w:p>
    <w:p w:rsidR="007F35D2" w:rsidRPr="008A4555" w:rsidRDefault="007F35D2" w:rsidP="003013AD">
      <w:pPr>
        <w:tabs>
          <w:tab w:val="left" w:pos="880"/>
        </w:tabs>
        <w:spacing w:after="0" w:line="360" w:lineRule="auto"/>
        <w:jc w:val="both"/>
      </w:pPr>
      <w:r w:rsidRPr="008A4555">
        <w:tab/>
        <w:t xml:space="preserve">Chaque panneau déroulant possède une couleur indiquant au chef  de produit le statut de l’étape concernée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44"/>
        <w:gridCol w:w="4644"/>
      </w:tblGrid>
      <w:tr w:rsidR="007F35D2" w:rsidRPr="00045D77" w:rsidTr="00CA6815">
        <w:tc>
          <w:tcPr>
            <w:tcW w:w="4644" w:type="dxa"/>
            <w:shd w:val="clear" w:color="auto" w:fill="DBEEF3"/>
            <w:vAlign w:val="center"/>
          </w:tcPr>
          <w:p w:rsidR="007F35D2" w:rsidRPr="00045D77" w:rsidRDefault="007F35D2" w:rsidP="00CA6815">
            <w:pPr>
              <w:tabs>
                <w:tab w:val="left" w:pos="880"/>
              </w:tabs>
              <w:spacing w:after="0" w:line="312" w:lineRule="auto"/>
              <w:jc w:val="center"/>
              <w:rPr>
                <w:lang w:eastAsia="fr-FR"/>
              </w:rPr>
            </w:pPr>
            <w:r w:rsidRPr="00045D77">
              <w:rPr>
                <w:lang w:eastAsia="fr-FR"/>
              </w:rPr>
              <w:t>Etape non terminée</w:t>
            </w:r>
          </w:p>
        </w:tc>
        <w:tc>
          <w:tcPr>
            <w:tcW w:w="4644" w:type="dxa"/>
            <w:shd w:val="clear" w:color="auto" w:fill="4BACC6"/>
            <w:vAlign w:val="center"/>
          </w:tcPr>
          <w:p w:rsidR="007F35D2" w:rsidRPr="00045D77" w:rsidRDefault="007F35D2" w:rsidP="00CA6815">
            <w:pPr>
              <w:tabs>
                <w:tab w:val="left" w:pos="880"/>
              </w:tabs>
              <w:spacing w:after="0" w:line="312" w:lineRule="auto"/>
              <w:jc w:val="center"/>
              <w:rPr>
                <w:lang w:eastAsia="fr-FR"/>
              </w:rPr>
            </w:pPr>
            <w:r w:rsidRPr="00045D77">
              <w:rPr>
                <w:lang w:eastAsia="fr-FR"/>
              </w:rPr>
              <w:t>Etape terminée</w:t>
            </w:r>
          </w:p>
        </w:tc>
      </w:tr>
    </w:tbl>
    <w:p w:rsidR="007F35D2" w:rsidRPr="008A4555" w:rsidRDefault="007F35D2" w:rsidP="003E4EE6">
      <w:pPr>
        <w:tabs>
          <w:tab w:val="left" w:pos="880"/>
        </w:tabs>
        <w:spacing w:after="0" w:line="312" w:lineRule="auto"/>
        <w:jc w:val="both"/>
      </w:pPr>
    </w:p>
    <w:p w:rsidR="007F35D2" w:rsidRDefault="007F35D2" w:rsidP="003013AD">
      <w:pPr>
        <w:tabs>
          <w:tab w:val="left" w:pos="880"/>
        </w:tabs>
        <w:spacing w:after="0" w:line="360" w:lineRule="auto"/>
        <w:jc w:val="both"/>
      </w:pPr>
      <w:r w:rsidRPr="008A4555">
        <w:tab/>
        <w:t>Par défaut, lors de l’ouverture d’une nouvelle étude, les étapes 1, 2 et 3 respectivement informations générales, objectifs et résultats sont considérées terminées car issues du formulaire et non modifiables par le chef de produit.</w:t>
      </w:r>
    </w:p>
    <w:p w:rsidR="007F35D2" w:rsidRPr="00EE24C9" w:rsidRDefault="007F35D2" w:rsidP="003013AD">
      <w:pPr>
        <w:tabs>
          <w:tab w:val="left" w:pos="880"/>
        </w:tabs>
        <w:spacing w:after="0" w:line="360" w:lineRule="auto"/>
        <w:jc w:val="both"/>
      </w:pPr>
    </w:p>
    <w:p w:rsidR="007F35D2" w:rsidRDefault="007F35D2" w:rsidP="003013AD">
      <w:pPr>
        <w:spacing w:after="0" w:line="312" w:lineRule="auto"/>
        <w:jc w:val="center"/>
      </w:pPr>
      <w:r>
        <w:rPr>
          <w:noProof/>
          <w:lang w:eastAsia="fr-FR"/>
        </w:rPr>
        <w:pict>
          <v:shape id="Image 28" o:spid="_x0000_i1186" type="#_x0000_t75" style="width:291.75pt;height:295.5pt;visibility:visible" o:bordertopcolor="#1f497d" o:borderleftcolor="#1f497d" o:borderbottomcolor="#1f497d" o:borderrightcolor="#1f497d">
            <v:imagedata r:id="rId110" o:title=""/>
            <w10:bordertop type="single" width="6"/>
            <w10:borderleft type="single" width="6"/>
            <w10:borderbottom type="single" width="6"/>
            <w10:borderright type="single" width="6"/>
          </v:shape>
        </w:pict>
      </w:r>
    </w:p>
    <w:p w:rsidR="007F35D2" w:rsidRDefault="007F35D2" w:rsidP="003013AD">
      <w:pPr>
        <w:pStyle w:val="Figure"/>
      </w:pPr>
      <w:r>
        <w:t>Maquette CP6</w:t>
      </w:r>
      <w:r w:rsidRPr="00DA7373">
        <w:t xml:space="preserve"> : Etude numéro </w:t>
      </w:r>
      <w:r>
        <w:t>6</w:t>
      </w:r>
    </w:p>
    <w:p w:rsidR="007F35D2" w:rsidRDefault="007F35D2" w:rsidP="003E4EE6">
      <w:pPr>
        <w:rPr>
          <w:i/>
          <w:sz w:val="18"/>
          <w:u w:val="single"/>
        </w:rPr>
      </w:pPr>
    </w:p>
    <w:p w:rsidR="007F35D2" w:rsidRDefault="007F35D2" w:rsidP="003E4EE6">
      <w:pPr>
        <w:rPr>
          <w:i/>
          <w:sz w:val="18"/>
          <w:u w:val="single"/>
        </w:rPr>
      </w:pPr>
    </w:p>
    <w:p w:rsidR="007F35D2" w:rsidRDefault="007F35D2" w:rsidP="003E4EE6">
      <w:pPr>
        <w:rPr>
          <w:i/>
          <w:sz w:val="18"/>
          <w:u w:val="single"/>
        </w:rPr>
      </w:pPr>
    </w:p>
    <w:p w:rsidR="007F35D2" w:rsidRPr="00136C41" w:rsidRDefault="007F35D2" w:rsidP="003013AD">
      <w:pPr>
        <w:pStyle w:val="Style1"/>
      </w:pPr>
      <w:r>
        <w:t>Ouverture d’</w:t>
      </w:r>
      <w:r w:rsidRPr="00136C41">
        <w:t>une étude « </w:t>
      </w:r>
      <w:r>
        <w:t>en cours</w:t>
      </w:r>
      <w:r w:rsidRPr="00136C41">
        <w:t> »</w:t>
      </w:r>
      <w:r>
        <w:t xml:space="preserve"> de rédaction</w:t>
      </w:r>
    </w:p>
    <w:p w:rsidR="007F35D2" w:rsidRPr="00EE24C9" w:rsidRDefault="007F35D2" w:rsidP="003E4EE6">
      <w:pPr>
        <w:tabs>
          <w:tab w:val="left" w:pos="1833"/>
        </w:tabs>
        <w:spacing w:after="0" w:line="312" w:lineRule="auto"/>
        <w:rPr>
          <w:u w:val="single"/>
        </w:rPr>
      </w:pPr>
    </w:p>
    <w:p w:rsidR="007F35D2" w:rsidRDefault="007F35D2" w:rsidP="003013AD">
      <w:pPr>
        <w:tabs>
          <w:tab w:val="left" w:pos="870"/>
        </w:tabs>
        <w:spacing w:after="0" w:line="360" w:lineRule="auto"/>
        <w:jc w:val="both"/>
        <w:rPr>
          <w:u w:val="single"/>
        </w:rPr>
      </w:pPr>
      <w:r w:rsidRPr="008A4555">
        <w:tab/>
        <w:t>Le chef de produit remplit successivement les différentes sections. Le fonctionnement des différentes étapes possédant des écrans est détaillé à la suite. Sinon se reporter aux spécifications fonctionnelles pour connaître le comportement de chaque section.</w:t>
      </w:r>
      <w:r w:rsidRPr="008A4555">
        <w:rPr>
          <w:u w:val="single"/>
        </w:rPr>
        <w:t xml:space="preserve"> </w:t>
      </w:r>
    </w:p>
    <w:p w:rsidR="007F35D2" w:rsidRPr="00EE24C9" w:rsidRDefault="007F35D2" w:rsidP="003013AD">
      <w:pPr>
        <w:tabs>
          <w:tab w:val="left" w:pos="870"/>
        </w:tabs>
        <w:spacing w:after="0" w:line="360" w:lineRule="auto"/>
        <w:jc w:val="both"/>
        <w:rPr>
          <w:u w:val="single"/>
        </w:rPr>
      </w:pPr>
    </w:p>
    <w:p w:rsidR="007F35D2" w:rsidRDefault="007F35D2" w:rsidP="003E4EE6">
      <w:pPr>
        <w:tabs>
          <w:tab w:val="left" w:pos="870"/>
        </w:tabs>
        <w:spacing w:after="0" w:line="312" w:lineRule="auto"/>
        <w:rPr>
          <w:i/>
          <w:sz w:val="18"/>
          <w:u w:val="single"/>
        </w:rPr>
      </w:pPr>
      <w:r w:rsidRPr="00C00549">
        <w:rPr>
          <w:noProof/>
          <w:sz w:val="18"/>
          <w:lang w:eastAsia="fr-FR"/>
        </w:rPr>
        <w:pict>
          <v:shape id="_x0000_i1187" type="#_x0000_t75" style="width:443.25pt;height:447pt;visibility:visible" o:bordertopcolor="#1f497d" o:borderleftcolor="#1f497d" o:borderbottomcolor="#1f497d" o:borderrightcolor="#1f497d">
            <v:imagedata r:id="rId111" o:title=""/>
            <w10:bordertop type="single" width="6"/>
            <w10:borderleft type="single" width="6"/>
            <w10:borderbottom type="single" width="6"/>
            <w10:borderright type="single" width="6"/>
          </v:shape>
        </w:pict>
      </w:r>
    </w:p>
    <w:p w:rsidR="007F35D2" w:rsidRPr="00EE24C9" w:rsidRDefault="007F35D2" w:rsidP="003013AD">
      <w:pPr>
        <w:pStyle w:val="Figure"/>
      </w:pPr>
      <w:r w:rsidRPr="00DA7373">
        <w:t>Maquette </w:t>
      </w:r>
      <w:r>
        <w:t xml:space="preserve">CP7 </w:t>
      </w:r>
      <w:r w:rsidRPr="00DA7373">
        <w:t xml:space="preserve">: Etude numéro </w:t>
      </w:r>
      <w:r>
        <w:t>7</w:t>
      </w:r>
    </w:p>
    <w:p w:rsidR="007F35D2" w:rsidRDefault="007F35D2" w:rsidP="003E4EE6">
      <w:pPr>
        <w:spacing w:after="0" w:line="312" w:lineRule="auto"/>
        <w:rPr>
          <w:i/>
          <w:sz w:val="18"/>
          <w:u w:val="single"/>
        </w:rPr>
      </w:pPr>
      <w:r w:rsidRPr="00C00549">
        <w:rPr>
          <w:noProof/>
          <w:sz w:val="18"/>
          <w:lang w:eastAsia="fr-FR"/>
        </w:rPr>
        <w:pict>
          <v:shape id="_x0000_i1188" type="#_x0000_t75" style="width:444pt;height:450.75pt;visibility:visible" o:bordertopcolor="#1f497d" o:borderleftcolor="#1f497d" o:borderbottomcolor="#1f497d" o:borderrightcolor="#1f497d">
            <v:imagedata r:id="rId112" o:title=""/>
            <w10:bordertop type="single" width="6"/>
            <w10:borderleft type="single" width="6"/>
            <w10:borderbottom type="single" width="6"/>
            <w10:borderright type="single" width="6"/>
          </v:shape>
        </w:pict>
      </w:r>
    </w:p>
    <w:p w:rsidR="007F35D2" w:rsidRDefault="007F35D2" w:rsidP="003013AD">
      <w:pPr>
        <w:pStyle w:val="Figure"/>
      </w:pPr>
      <w:r w:rsidRPr="00DA7373">
        <w:t>Maquette </w:t>
      </w:r>
      <w:r>
        <w:t xml:space="preserve">CP8 </w:t>
      </w:r>
      <w:r w:rsidRPr="00DA7373">
        <w:t xml:space="preserve">: Etude numéro </w:t>
      </w:r>
      <w:r>
        <w:t>8</w:t>
      </w:r>
    </w:p>
    <w:p w:rsidR="007F35D2" w:rsidRDefault="007F35D2" w:rsidP="003E4EE6">
      <w:pPr>
        <w:tabs>
          <w:tab w:val="left" w:pos="1833"/>
        </w:tabs>
        <w:spacing w:after="0" w:line="312" w:lineRule="auto"/>
        <w:jc w:val="right"/>
        <w:rPr>
          <w:u w:val="single"/>
        </w:rPr>
      </w:pPr>
    </w:p>
    <w:p w:rsidR="007F35D2" w:rsidRPr="008A4555" w:rsidRDefault="007F35D2" w:rsidP="003E4EE6">
      <w:pPr>
        <w:tabs>
          <w:tab w:val="left" w:pos="1833"/>
        </w:tabs>
        <w:spacing w:after="0" w:line="312" w:lineRule="auto"/>
        <w:jc w:val="right"/>
        <w:rPr>
          <w:u w:val="single"/>
        </w:rPr>
      </w:pPr>
    </w:p>
    <w:p w:rsidR="007F35D2" w:rsidRDefault="007F35D2" w:rsidP="003013AD">
      <w:pPr>
        <w:pStyle w:val="Style1"/>
      </w:pPr>
      <w:r>
        <w:t>Refus d’une étude</w:t>
      </w:r>
    </w:p>
    <w:p w:rsidR="007F35D2" w:rsidRDefault="007F35D2" w:rsidP="003E4EE6">
      <w:pPr>
        <w:tabs>
          <w:tab w:val="left" w:pos="1211"/>
        </w:tabs>
        <w:spacing w:after="0" w:line="312" w:lineRule="auto"/>
        <w:jc w:val="both"/>
      </w:pPr>
    </w:p>
    <w:p w:rsidR="007F35D2" w:rsidRPr="008A4555" w:rsidRDefault="007F35D2" w:rsidP="003013AD">
      <w:pPr>
        <w:tabs>
          <w:tab w:val="left" w:pos="851"/>
        </w:tabs>
        <w:spacing w:after="0" w:line="360" w:lineRule="auto"/>
        <w:jc w:val="both"/>
      </w:pPr>
      <w:r>
        <w:tab/>
      </w:r>
      <w:r w:rsidRPr="008A4555">
        <w:t xml:space="preserve">Le chef de produit peut à tout moment refuser une étude qui lui a été soumise. Il utilise dans ce cas le bouton « Refuser l’étude » </w:t>
      </w:r>
      <w:r>
        <w:t xml:space="preserve">à l’étape 1 (Informations générales) </w:t>
      </w:r>
      <w:r w:rsidRPr="008A4555">
        <w:t>qui ouvre Outlook Express dans le but de rédiger un mail au demandeur en lui précisant le motif de refus.</w:t>
      </w:r>
    </w:p>
    <w:p w:rsidR="007F35D2" w:rsidRPr="008A4555" w:rsidRDefault="007F35D2" w:rsidP="003013AD">
      <w:pPr>
        <w:tabs>
          <w:tab w:val="left" w:pos="1211"/>
        </w:tabs>
        <w:spacing w:after="0" w:line="360" w:lineRule="auto"/>
        <w:jc w:val="both"/>
      </w:pPr>
    </w:p>
    <w:p w:rsidR="007F35D2" w:rsidRPr="008A4555" w:rsidRDefault="007F35D2" w:rsidP="003013AD">
      <w:pPr>
        <w:spacing w:after="0" w:line="312" w:lineRule="auto"/>
        <w:jc w:val="center"/>
      </w:pPr>
      <w:r>
        <w:rPr>
          <w:noProof/>
          <w:lang w:eastAsia="fr-FR"/>
        </w:rPr>
        <w:pict>
          <v:shape id="_x0000_i1189" type="#_x0000_t75" style="width:291pt;height:222.75pt;visibility:visible" o:bordertopcolor="#1f497d" o:borderleftcolor="#1f497d" o:borderbottomcolor="#1f497d" o:borderrightcolor="#1f497d">
            <v:imagedata r:id="rId113" o:title=""/>
            <w10:bordertop type="single" width="6"/>
            <w10:borderleft type="single" width="6"/>
            <w10:borderbottom type="single" width="6"/>
            <w10:borderright type="single" width="6"/>
          </v:shape>
        </w:pict>
      </w:r>
    </w:p>
    <w:p w:rsidR="007F35D2" w:rsidRDefault="007F35D2" w:rsidP="003013AD">
      <w:pPr>
        <w:pStyle w:val="Figure"/>
      </w:pPr>
      <w:r w:rsidRPr="00DA7373">
        <w:t>Maquette</w:t>
      </w:r>
      <w:r>
        <w:t xml:space="preserve"> CP9</w:t>
      </w:r>
      <w:r w:rsidRPr="00DA7373">
        <w:t xml:space="preserve"> : Etude numéro </w:t>
      </w:r>
      <w:r>
        <w:t>9</w:t>
      </w:r>
    </w:p>
    <w:p w:rsidR="007F35D2" w:rsidRDefault="007F35D2" w:rsidP="003013AD">
      <w:pPr>
        <w:pStyle w:val="Style1"/>
      </w:pPr>
      <w:r>
        <w:t>Etape 5 : Ajout de statistiques à une étude</w:t>
      </w:r>
    </w:p>
    <w:p w:rsidR="007F35D2" w:rsidRPr="00EE24C9" w:rsidRDefault="007F35D2" w:rsidP="003E4EE6">
      <w:pPr>
        <w:spacing w:after="0" w:line="312" w:lineRule="auto"/>
        <w:rPr>
          <w:sz w:val="12"/>
        </w:rPr>
      </w:pPr>
    </w:p>
    <w:p w:rsidR="007F35D2" w:rsidRDefault="007F35D2" w:rsidP="00A95F40">
      <w:pPr>
        <w:spacing w:after="0" w:line="360" w:lineRule="auto"/>
        <w:ind w:firstLine="708"/>
        <w:jc w:val="both"/>
      </w:pPr>
      <w:r>
        <w:t>Après avoir réalisé les quatre premières étapes de l’étude, si l’utilisateur le souhaite il peut étoffer l’étude en générant des statistiques depuis le logiciel SAS. L’application</w:t>
      </w:r>
      <w:r w:rsidRPr="008A4555">
        <w:t xml:space="preserve"> offre au chef de produit une interface avec SAS sous forme d’un assistant. En cliquant sur « Editer les statistiques », l’assistant suivant apparaît : </w:t>
      </w:r>
    </w:p>
    <w:p w:rsidR="007F35D2" w:rsidRPr="004F39C4" w:rsidRDefault="007F35D2" w:rsidP="003E4EE6">
      <w:pPr>
        <w:spacing w:after="0" w:line="312" w:lineRule="auto"/>
        <w:ind w:firstLine="708"/>
        <w:jc w:val="both"/>
      </w:pPr>
    </w:p>
    <w:p w:rsidR="007F35D2" w:rsidRPr="00A95F40" w:rsidRDefault="007F35D2" w:rsidP="00800E87">
      <w:pPr>
        <w:pStyle w:val="Heading5"/>
        <w:numPr>
          <w:ilvl w:val="0"/>
          <w:numId w:val="64"/>
          <w:numberingChange w:id="322" w:author="RBABE" w:date="2010-09-08T10:28:00Z" w:original="%1:1:4:)"/>
        </w:numPr>
        <w:rPr>
          <w:rFonts w:cs="Arial"/>
          <w:b/>
          <w:u w:val="single"/>
        </w:rPr>
      </w:pPr>
      <w:r w:rsidRPr="00A95F40">
        <w:rPr>
          <w:b/>
          <w:u w:val="single"/>
        </w:rPr>
        <w:t>Assistant – Exportation</w:t>
      </w:r>
    </w:p>
    <w:p w:rsidR="007F35D2" w:rsidRPr="00EE24C9" w:rsidRDefault="007F35D2" w:rsidP="003E4EE6">
      <w:pPr>
        <w:spacing w:after="0" w:line="312" w:lineRule="auto"/>
        <w:jc w:val="both"/>
        <w:rPr>
          <w:sz w:val="12"/>
        </w:rPr>
      </w:pPr>
      <w:r w:rsidRPr="008A4555">
        <w:tab/>
      </w:r>
      <w:r w:rsidRPr="008A4555">
        <w:tab/>
      </w:r>
    </w:p>
    <w:p w:rsidR="007F35D2" w:rsidRDefault="007F35D2" w:rsidP="00A95F40">
      <w:pPr>
        <w:spacing w:after="0" w:line="360" w:lineRule="auto"/>
        <w:jc w:val="both"/>
      </w:pPr>
      <w:r w:rsidRPr="008A4555">
        <w:tab/>
        <w:t xml:space="preserve">Le chef de produit choisit l’action qu’il désire effectuer. Ici, nous exportons des données vers SAS pour les traiter : </w:t>
      </w:r>
    </w:p>
    <w:p w:rsidR="007F35D2" w:rsidRPr="008A4555" w:rsidRDefault="007F35D2" w:rsidP="003013AD">
      <w:pPr>
        <w:spacing w:after="0" w:line="312" w:lineRule="auto"/>
        <w:jc w:val="center"/>
      </w:pPr>
      <w:r>
        <w:rPr>
          <w:noProof/>
          <w:lang w:eastAsia="fr-FR"/>
        </w:rPr>
        <w:pict>
          <v:shape id="_x0000_i1190" type="#_x0000_t75" style="width:278.25pt;height:225pt;visibility:visible" o:bordertopcolor="#1f497d" o:borderleftcolor="#1f497d" o:borderbottomcolor="#1f497d" o:borderrightcolor="#1f497d">
            <v:imagedata r:id="rId114" o:title=""/>
            <w10:bordertop type="single" width="6"/>
            <w10:borderleft type="single" width="6"/>
            <w10:borderbottom type="single" width="6"/>
            <w10:borderright type="single" width="6"/>
          </v:shape>
        </w:pict>
      </w:r>
    </w:p>
    <w:p w:rsidR="007F35D2" w:rsidRDefault="007F35D2" w:rsidP="003013AD">
      <w:pPr>
        <w:pStyle w:val="Figure"/>
      </w:pPr>
      <w:r w:rsidRPr="00DA7373">
        <w:t>Maquette </w:t>
      </w:r>
      <w:r>
        <w:t xml:space="preserve">CP10 </w:t>
      </w:r>
      <w:r w:rsidRPr="00DA7373">
        <w:t xml:space="preserve">: Etude numéro </w:t>
      </w:r>
      <w:r>
        <w:t>10</w:t>
      </w:r>
    </w:p>
    <w:p w:rsidR="007F35D2" w:rsidRPr="00A95F40" w:rsidRDefault="007F35D2" w:rsidP="00A95F40">
      <w:pPr>
        <w:pStyle w:val="Heading5"/>
        <w:ind w:left="708" w:firstLine="708"/>
        <w:rPr>
          <w:rFonts w:cs="Arial"/>
          <w:u w:val="single"/>
        </w:rPr>
      </w:pPr>
      <w:r w:rsidRPr="00A95F40">
        <w:rPr>
          <w:u w:val="single"/>
        </w:rPr>
        <w:t>Paramétrage de la connexion pour l’exportation</w:t>
      </w:r>
    </w:p>
    <w:p w:rsidR="007F35D2" w:rsidRPr="00EE24C9" w:rsidRDefault="007F35D2" w:rsidP="003E4EE6">
      <w:pPr>
        <w:spacing w:after="0" w:line="312" w:lineRule="auto"/>
        <w:jc w:val="both"/>
        <w:rPr>
          <w:sz w:val="12"/>
        </w:rPr>
      </w:pPr>
    </w:p>
    <w:p w:rsidR="007F35D2" w:rsidRPr="008A4555" w:rsidRDefault="007F35D2" w:rsidP="00A95F40">
      <w:pPr>
        <w:spacing w:after="0" w:line="360" w:lineRule="auto"/>
        <w:jc w:val="both"/>
      </w:pPr>
      <w:r w:rsidRPr="008A4555">
        <w:tab/>
        <w:t>L’étape suivante consiste à établir une connexion entre l’application et SAS. Il faut pour cela définir plusieurs paramètres :</w:t>
      </w:r>
    </w:p>
    <w:p w:rsidR="007F35D2" w:rsidRPr="00EE24C9" w:rsidRDefault="007F35D2" w:rsidP="003E4EE6">
      <w:pPr>
        <w:spacing w:after="0" w:line="312" w:lineRule="auto"/>
        <w:ind w:left="707" w:firstLine="709"/>
        <w:rPr>
          <w:sz w:val="12"/>
        </w:rPr>
      </w:pPr>
    </w:p>
    <w:p w:rsidR="007F35D2" w:rsidRPr="008A4555" w:rsidRDefault="007F35D2" w:rsidP="00A95F40">
      <w:pPr>
        <w:spacing w:after="0" w:line="312" w:lineRule="auto"/>
        <w:jc w:val="center"/>
      </w:pPr>
      <w:r>
        <w:rPr>
          <w:noProof/>
          <w:lang w:eastAsia="fr-FR"/>
        </w:rPr>
        <w:pict>
          <v:shape id="_x0000_i1191" type="#_x0000_t75" style="width:287.25pt;height:235.5pt;visibility:visible" o:bordertopcolor="#1f497d" o:borderleftcolor="#1f497d" o:borderbottomcolor="#1f497d" o:borderrightcolor="#1f497d">
            <v:imagedata r:id="rId115" o:title=""/>
            <w10:bordertop type="single" width="6"/>
            <w10:borderleft type="single" width="6"/>
            <w10:borderbottom type="single" width="6"/>
            <w10:borderright type="single" width="6"/>
          </v:shape>
        </w:pict>
      </w:r>
    </w:p>
    <w:p w:rsidR="007F35D2" w:rsidRDefault="007F35D2" w:rsidP="00A95F40">
      <w:pPr>
        <w:pStyle w:val="Figure"/>
      </w:pPr>
      <w:r w:rsidRPr="00DA7373">
        <w:t>Maquette </w:t>
      </w:r>
      <w:r>
        <w:t xml:space="preserve">CP11 </w:t>
      </w:r>
      <w:r w:rsidRPr="00DA7373">
        <w:t xml:space="preserve">: Etude numéro </w:t>
      </w:r>
      <w:r>
        <w:t>11</w:t>
      </w:r>
    </w:p>
    <w:p w:rsidR="007F35D2" w:rsidRPr="00AE5BBB" w:rsidRDefault="007F35D2" w:rsidP="003E4EE6">
      <w:pPr>
        <w:spacing w:after="0" w:line="312" w:lineRule="auto"/>
        <w:rPr>
          <w:u w:val="single"/>
        </w:rPr>
      </w:pPr>
    </w:p>
    <w:p w:rsidR="007F35D2" w:rsidRPr="00A95F40" w:rsidRDefault="007F35D2" w:rsidP="00A95F40">
      <w:pPr>
        <w:pStyle w:val="Heading5"/>
        <w:ind w:left="708" w:firstLine="708"/>
        <w:rPr>
          <w:rFonts w:cs="Arial"/>
          <w:u w:val="single"/>
        </w:rPr>
      </w:pPr>
      <w:r w:rsidRPr="00A95F40">
        <w:rPr>
          <w:u w:val="single"/>
        </w:rPr>
        <w:t>Définition des sources de données</w:t>
      </w:r>
    </w:p>
    <w:p w:rsidR="007F35D2" w:rsidRPr="00EE24C9" w:rsidRDefault="007F35D2" w:rsidP="003E4EE6">
      <w:pPr>
        <w:spacing w:after="0" w:line="312" w:lineRule="auto"/>
        <w:rPr>
          <w:sz w:val="12"/>
          <w:u w:val="single"/>
        </w:rPr>
      </w:pPr>
    </w:p>
    <w:p w:rsidR="007F35D2" w:rsidRPr="00A95F40" w:rsidRDefault="007F35D2" w:rsidP="00A95F40">
      <w:pPr>
        <w:spacing w:after="0" w:line="360" w:lineRule="auto"/>
        <w:jc w:val="both"/>
      </w:pPr>
      <w:r w:rsidRPr="008A4555">
        <w:tab/>
        <w:t>Cet écran présente l’ensemble des sources des tableaux qui seront exportés. Les données exportées sont des tableaux appartenant à des sources de données différentes dont on a restreint les paramètres (= les colonnes).</w:t>
      </w:r>
    </w:p>
    <w:p w:rsidR="007F35D2" w:rsidRPr="008A4555" w:rsidRDefault="007F35D2" w:rsidP="00A95F40">
      <w:pPr>
        <w:spacing w:after="0" w:line="312" w:lineRule="auto"/>
        <w:jc w:val="center"/>
      </w:pPr>
      <w:r>
        <w:rPr>
          <w:noProof/>
          <w:lang w:eastAsia="fr-FR"/>
        </w:rPr>
        <w:pict>
          <v:shape id="_x0000_i1192" type="#_x0000_t75" style="width:278.25pt;height:225pt;visibility:visible" o:bordertopcolor="#1f497d" o:borderleftcolor="#1f497d" o:borderbottomcolor="#1f497d" o:borderrightcolor="#1f497d">
            <v:imagedata r:id="rId116" o:title=""/>
            <w10:bordertop type="single" width="6"/>
            <w10:borderleft type="single" width="6"/>
            <w10:borderbottom type="single" width="6"/>
            <w10:borderright type="single" width="6"/>
          </v:shape>
        </w:pict>
      </w:r>
    </w:p>
    <w:p w:rsidR="007F35D2" w:rsidRDefault="007F35D2" w:rsidP="00A95F40">
      <w:pPr>
        <w:pStyle w:val="Figure"/>
      </w:pPr>
      <w:r w:rsidRPr="00DA7373">
        <w:t>Maquette </w:t>
      </w:r>
      <w:r>
        <w:t xml:space="preserve">CP12 </w:t>
      </w:r>
      <w:r w:rsidRPr="00DA7373">
        <w:t xml:space="preserve">: Etude numéro </w:t>
      </w:r>
      <w:r>
        <w:t>12</w:t>
      </w:r>
    </w:p>
    <w:p w:rsidR="007F35D2" w:rsidRPr="00A95F40" w:rsidRDefault="007F35D2" w:rsidP="00A95F40">
      <w:pPr>
        <w:pStyle w:val="Heading5"/>
        <w:ind w:left="708" w:firstLine="708"/>
        <w:rPr>
          <w:rFonts w:cs="Arial"/>
          <w:u w:val="single"/>
        </w:rPr>
      </w:pPr>
      <w:r w:rsidRPr="00A95F40">
        <w:rPr>
          <w:u w:val="single"/>
        </w:rPr>
        <w:t>Sélection d’une source de données</w:t>
      </w:r>
    </w:p>
    <w:p w:rsidR="007F35D2" w:rsidRPr="00A872A2" w:rsidRDefault="007F35D2" w:rsidP="003E4EE6">
      <w:pPr>
        <w:tabs>
          <w:tab w:val="left" w:pos="1718"/>
        </w:tabs>
        <w:spacing w:after="0" w:line="312" w:lineRule="auto"/>
        <w:jc w:val="both"/>
      </w:pPr>
    </w:p>
    <w:p w:rsidR="007F35D2" w:rsidRDefault="007F35D2" w:rsidP="00A95F40">
      <w:pPr>
        <w:spacing w:after="0" w:line="360" w:lineRule="auto"/>
        <w:jc w:val="both"/>
      </w:pPr>
      <w:r>
        <w:tab/>
      </w:r>
      <w:r w:rsidRPr="008A4555">
        <w:t>En cliquant sur « Ajouter », le chef de produit sélecti</w:t>
      </w:r>
      <w:r>
        <w:t>onne une source de données :</w:t>
      </w:r>
    </w:p>
    <w:p w:rsidR="007F35D2" w:rsidRPr="008A4555" w:rsidRDefault="007F35D2" w:rsidP="00800E87">
      <w:pPr>
        <w:pStyle w:val="Paragraphedeliste2"/>
        <w:numPr>
          <w:ilvl w:val="0"/>
          <w:numId w:val="61"/>
          <w:numberingChange w:id="323" w:author="RBABE" w:date="2010-09-08T10:28:00Z" w:original="%1:1:0:."/>
        </w:numPr>
        <w:spacing w:after="0" w:line="360" w:lineRule="auto"/>
        <w:jc w:val="both"/>
      </w:pPr>
      <w:r w:rsidRPr="008A4555">
        <w:t>l’étude en cours, c’est-à-dire l’ensemble des résultats de l’étude.</w:t>
      </w:r>
    </w:p>
    <w:p w:rsidR="007F35D2" w:rsidRPr="008A4555" w:rsidRDefault="007F35D2" w:rsidP="00800E87">
      <w:pPr>
        <w:numPr>
          <w:ilvl w:val="0"/>
          <w:numId w:val="61"/>
          <w:numberingChange w:id="324" w:author="RBABE" w:date="2010-09-08T10:28:00Z" w:original="%1:2:0:."/>
        </w:numPr>
        <w:tabs>
          <w:tab w:val="left" w:pos="1718"/>
        </w:tabs>
        <w:spacing w:after="0" w:line="360" w:lineRule="auto"/>
        <w:jc w:val="both"/>
      </w:pPr>
      <w:r>
        <w:t xml:space="preserve">Ou, </w:t>
      </w:r>
      <w:r w:rsidRPr="008A4555">
        <w:t>une étude déjà réalisée auparavant dont on souhaite réutiliser les données.</w:t>
      </w:r>
    </w:p>
    <w:p w:rsidR="007F35D2" w:rsidRPr="008A4555" w:rsidRDefault="007F35D2" w:rsidP="00800E87">
      <w:pPr>
        <w:numPr>
          <w:ilvl w:val="0"/>
          <w:numId w:val="61"/>
          <w:numberingChange w:id="325" w:author="RBABE" w:date="2010-09-08T10:28:00Z" w:original="%1:3:0:."/>
        </w:numPr>
        <w:tabs>
          <w:tab w:val="left" w:pos="1718"/>
        </w:tabs>
        <w:spacing w:after="0" w:line="360" w:lineRule="auto"/>
        <w:jc w:val="both"/>
      </w:pPr>
      <w:r>
        <w:t xml:space="preserve">Ou, </w:t>
      </w:r>
      <w:r w:rsidRPr="008A4555">
        <w:t>des données parmi les modèles de tableaux disponibles.</w:t>
      </w:r>
    </w:p>
    <w:p w:rsidR="007F35D2" w:rsidRPr="008A4555" w:rsidRDefault="007F35D2" w:rsidP="00800E87">
      <w:pPr>
        <w:numPr>
          <w:ilvl w:val="0"/>
          <w:numId w:val="61"/>
          <w:numberingChange w:id="326" w:author="RBABE" w:date="2010-09-08T10:28:00Z" w:original="%1:4:0:."/>
        </w:numPr>
        <w:tabs>
          <w:tab w:val="left" w:pos="1718"/>
        </w:tabs>
        <w:spacing w:after="0" w:line="360" w:lineRule="auto"/>
        <w:jc w:val="both"/>
      </w:pPr>
      <w:r>
        <w:t xml:space="preserve">Ou, </w:t>
      </w:r>
      <w:r w:rsidRPr="008A4555">
        <w:t>une autre source de données telle qu’un fichier externe.</w:t>
      </w:r>
    </w:p>
    <w:p w:rsidR="007F35D2" w:rsidRPr="00A872A2" w:rsidRDefault="007F35D2" w:rsidP="00A95F40">
      <w:pPr>
        <w:spacing w:after="0" w:line="360" w:lineRule="auto"/>
        <w:rPr>
          <w:u w:val="single"/>
        </w:rPr>
      </w:pPr>
    </w:p>
    <w:p w:rsidR="007F35D2" w:rsidRPr="008A4555" w:rsidRDefault="007F35D2" w:rsidP="00A95F40">
      <w:pPr>
        <w:spacing w:after="0" w:line="360" w:lineRule="auto"/>
        <w:ind w:firstLine="708"/>
      </w:pPr>
      <w:r w:rsidRPr="008A4555">
        <w:t>Voici les paramètres selon la source de données sélectionnée :</w:t>
      </w:r>
    </w:p>
    <w:p w:rsidR="007F35D2" w:rsidRPr="00A872A2" w:rsidRDefault="007F35D2" w:rsidP="003E4EE6">
      <w:pPr>
        <w:spacing w:after="0" w:line="312" w:lineRule="auto"/>
        <w:rPr>
          <w:sz w:val="12"/>
          <w:u w:val="single"/>
        </w:rPr>
      </w:pPr>
    </w:p>
    <w:p w:rsidR="007F35D2" w:rsidRPr="008A4555" w:rsidRDefault="007F35D2" w:rsidP="00305B7B">
      <w:pPr>
        <w:spacing w:after="0" w:line="312" w:lineRule="auto"/>
        <w:jc w:val="center"/>
        <w:rPr>
          <w:u w:val="single"/>
        </w:rPr>
      </w:pPr>
      <w:r>
        <w:rPr>
          <w:noProof/>
          <w:lang w:eastAsia="fr-FR"/>
        </w:rPr>
        <w:pict>
          <v:oval id="_x0000_s1358" style="position:absolute;left:0;text-align:left;margin-left:349.55pt;margin-top:211.5pt;width:28.35pt;height:28.35pt;z-index:251669504" filled="f" fillcolor="#fbd4b4">
            <v:textbox style="mso-next-textbox:#_x0000_s1358">
              <w:txbxContent>
                <w:p w:rsidR="007F35D2" w:rsidRPr="006D4E49" w:rsidRDefault="007F35D2" w:rsidP="003E4EE6">
                  <w:pPr>
                    <w:jc w:val="center"/>
                    <w:rPr>
                      <w:b/>
                      <w:color w:val="1F497D"/>
                      <w:sz w:val="28"/>
                      <w:szCs w:val="28"/>
                    </w:rPr>
                  </w:pPr>
                  <w:r w:rsidRPr="006D4E49">
                    <w:rPr>
                      <w:b/>
                      <w:color w:val="1F497D"/>
                      <w:sz w:val="28"/>
                      <w:szCs w:val="28"/>
                    </w:rPr>
                    <w:t>1</w:t>
                  </w:r>
                </w:p>
              </w:txbxContent>
            </v:textbox>
          </v:oval>
        </w:pict>
      </w:r>
      <w:r>
        <w:rPr>
          <w:noProof/>
          <w:lang w:eastAsia="fr-FR"/>
        </w:rPr>
        <w:pict>
          <v:shape id="_x0000_i1193" type="#_x0000_t75" style="width:301.5pt;height:239.25pt;visibility:visible" o:bordertopcolor="#1f497d" o:borderleftcolor="#1f497d" o:borderbottomcolor="#1f497d" o:borderrightcolor="#1f497d">
            <v:imagedata r:id="rId117" o:title=""/>
            <w10:bordertop type="single" width="6"/>
            <w10:borderleft type="single" width="6"/>
            <w10:borderbottom type="single" width="6"/>
            <w10:borderright type="single" width="6"/>
          </v:shape>
        </w:pict>
      </w:r>
    </w:p>
    <w:p w:rsidR="007F35D2" w:rsidRDefault="007F35D2" w:rsidP="00A95F40">
      <w:pPr>
        <w:pStyle w:val="Figure"/>
      </w:pPr>
      <w:r w:rsidRPr="00DA7373">
        <w:t>Maquette </w:t>
      </w:r>
      <w:r>
        <w:t xml:space="preserve">CP13 </w:t>
      </w:r>
      <w:r w:rsidRPr="00DA7373">
        <w:t xml:space="preserve">: Etude numéro </w:t>
      </w:r>
      <w:r>
        <w:t>13</w:t>
      </w:r>
    </w:p>
    <w:p w:rsidR="007F35D2" w:rsidRPr="00A872A2" w:rsidRDefault="007F35D2" w:rsidP="003E4EE6">
      <w:pPr>
        <w:spacing w:after="0" w:line="312" w:lineRule="auto"/>
        <w:ind w:firstLine="708"/>
        <w:jc w:val="center"/>
        <w:rPr>
          <w:sz w:val="14"/>
        </w:rPr>
      </w:pPr>
    </w:p>
    <w:p w:rsidR="007F35D2" w:rsidRPr="00D6315A" w:rsidRDefault="007F35D2" w:rsidP="00305B7B">
      <w:pPr>
        <w:spacing w:after="0" w:line="312" w:lineRule="auto"/>
        <w:jc w:val="center"/>
        <w:rPr>
          <w:i/>
          <w:sz w:val="18"/>
          <w:u w:val="single"/>
        </w:rPr>
      </w:pPr>
      <w:r>
        <w:rPr>
          <w:noProof/>
          <w:lang w:eastAsia="fr-FR"/>
        </w:rPr>
        <w:pict>
          <v:oval id="_x0000_s1359" style="position:absolute;left:0;text-align:left;margin-left:348.7pt;margin-top:215.95pt;width:28.35pt;height:28.35pt;z-index:251670528" filled="f" fillcolor="#fbd4b4">
            <v:textbox style="mso-next-textbox:#_x0000_s1359">
              <w:txbxContent>
                <w:p w:rsidR="007F35D2" w:rsidRPr="004A3A77" w:rsidRDefault="007F35D2" w:rsidP="003E4EE6">
                  <w:pPr>
                    <w:jc w:val="center"/>
                    <w:rPr>
                      <w:b/>
                      <w:color w:val="1F497D"/>
                      <w:sz w:val="28"/>
                      <w:szCs w:val="28"/>
                    </w:rPr>
                  </w:pPr>
                  <w:r>
                    <w:rPr>
                      <w:b/>
                      <w:color w:val="1F497D"/>
                      <w:sz w:val="28"/>
                      <w:szCs w:val="28"/>
                    </w:rPr>
                    <w:t>2</w:t>
                  </w:r>
                </w:p>
              </w:txbxContent>
            </v:textbox>
          </v:oval>
        </w:pict>
      </w:r>
      <w:r>
        <w:rPr>
          <w:noProof/>
          <w:lang w:eastAsia="fr-FR"/>
        </w:rPr>
        <w:pict>
          <v:shape id="_x0000_i1194" type="#_x0000_t75" style="width:300.75pt;height:243pt;visibility:visible" o:bordertopcolor="#1f497d" o:borderleftcolor="#1f497d" o:borderbottomcolor="#1f497d" o:borderrightcolor="#1f497d">
            <v:imagedata r:id="rId118" o:title=""/>
            <w10:bordertop type="single" width="6"/>
            <w10:borderleft type="single" width="6"/>
            <w10:borderbottom type="single" width="6"/>
            <w10:borderright type="single" width="6"/>
          </v:shape>
        </w:pict>
      </w:r>
    </w:p>
    <w:p w:rsidR="007F35D2" w:rsidRPr="00D6315A" w:rsidRDefault="007F35D2" w:rsidP="00A95F40">
      <w:pPr>
        <w:pStyle w:val="Figure"/>
      </w:pPr>
      <w:r w:rsidRPr="00DA7373">
        <w:t>Maquette </w:t>
      </w:r>
      <w:r>
        <w:t xml:space="preserve">CP14 </w:t>
      </w:r>
      <w:r w:rsidRPr="00DA7373">
        <w:t xml:space="preserve">: Etude numéro </w:t>
      </w:r>
      <w:r>
        <w:t>14</w:t>
      </w:r>
    </w:p>
    <w:p w:rsidR="007F35D2" w:rsidRPr="008A4555" w:rsidRDefault="007F35D2" w:rsidP="00305B7B">
      <w:pPr>
        <w:spacing w:after="0" w:line="312" w:lineRule="auto"/>
        <w:jc w:val="center"/>
      </w:pPr>
      <w:r>
        <w:rPr>
          <w:noProof/>
          <w:lang w:eastAsia="fr-FR"/>
        </w:rPr>
        <w:pict>
          <v:oval id="_x0000_s1360" style="position:absolute;left:0;text-align:left;margin-left:348.7pt;margin-top:212.8pt;width:28.35pt;height:28.35pt;z-index:251671552" filled="f" fillcolor="#fbd4b4">
            <v:textbox style="mso-next-textbox:#_x0000_s1360">
              <w:txbxContent>
                <w:p w:rsidR="007F35D2" w:rsidRPr="004A3A77" w:rsidRDefault="007F35D2" w:rsidP="003E4EE6">
                  <w:pPr>
                    <w:jc w:val="center"/>
                    <w:rPr>
                      <w:b/>
                      <w:color w:val="1F497D"/>
                      <w:sz w:val="28"/>
                      <w:szCs w:val="28"/>
                    </w:rPr>
                  </w:pPr>
                  <w:r>
                    <w:rPr>
                      <w:b/>
                      <w:color w:val="1F497D"/>
                      <w:sz w:val="28"/>
                      <w:szCs w:val="28"/>
                    </w:rPr>
                    <w:t>3</w:t>
                  </w:r>
                </w:p>
              </w:txbxContent>
            </v:textbox>
          </v:oval>
        </w:pict>
      </w:r>
      <w:r>
        <w:rPr>
          <w:noProof/>
          <w:lang w:eastAsia="fr-FR"/>
        </w:rPr>
        <w:pict>
          <v:shape id="Image 11" o:spid="_x0000_i1195" type="#_x0000_t75" style="width:293.25pt;height:239.25pt;visibility:visible" o:bordertopcolor="#1f497d" o:borderleftcolor="#1f497d" o:borderbottomcolor="#1f497d" o:borderrightcolor="#1f497d">
            <v:imagedata r:id="rId119" o:title=""/>
            <w10:bordertop type="single" width="6"/>
            <w10:borderleft type="single" width="6"/>
            <w10:borderbottom type="single" width="6"/>
            <w10:borderright type="single" width="6"/>
          </v:shape>
        </w:pict>
      </w:r>
    </w:p>
    <w:p w:rsidR="007F35D2" w:rsidRPr="00D6315A" w:rsidRDefault="007F35D2" w:rsidP="00A95F40">
      <w:pPr>
        <w:pStyle w:val="Figure"/>
      </w:pPr>
      <w:r w:rsidRPr="00DA7373">
        <w:t>Maquette </w:t>
      </w:r>
      <w:r>
        <w:t xml:space="preserve">CP15 </w:t>
      </w:r>
      <w:r w:rsidRPr="00DA7373">
        <w:t xml:space="preserve">: Etude numéro </w:t>
      </w:r>
      <w:r>
        <w:t>15</w:t>
      </w:r>
    </w:p>
    <w:p w:rsidR="007F35D2" w:rsidRPr="008A4555" w:rsidRDefault="007F35D2" w:rsidP="003E4EE6">
      <w:pPr>
        <w:spacing w:after="0" w:line="312" w:lineRule="auto"/>
      </w:pPr>
    </w:p>
    <w:p w:rsidR="007F35D2" w:rsidRDefault="007F35D2" w:rsidP="00305B7B">
      <w:pPr>
        <w:spacing w:after="0" w:line="312" w:lineRule="auto"/>
        <w:jc w:val="center"/>
        <w:rPr>
          <w:rFonts w:cs="Arial"/>
          <w:u w:val="single"/>
        </w:rPr>
      </w:pPr>
      <w:r>
        <w:rPr>
          <w:noProof/>
          <w:lang w:eastAsia="fr-FR"/>
        </w:rPr>
        <w:pict>
          <v:oval id="_x0000_s1361" style="position:absolute;left:0;text-align:left;margin-left:345.75pt;margin-top:212.05pt;width:28.35pt;height:28.35pt;z-index:251672576" filled="f" fillcolor="#fbd4b4">
            <v:textbox style="mso-next-textbox:#_x0000_s1361">
              <w:txbxContent>
                <w:p w:rsidR="007F35D2" w:rsidRPr="004A3A77" w:rsidRDefault="007F35D2" w:rsidP="003E4EE6">
                  <w:pPr>
                    <w:jc w:val="center"/>
                    <w:rPr>
                      <w:b/>
                      <w:color w:val="1F497D"/>
                      <w:sz w:val="28"/>
                      <w:szCs w:val="28"/>
                    </w:rPr>
                  </w:pPr>
                  <w:r>
                    <w:rPr>
                      <w:b/>
                      <w:color w:val="1F497D"/>
                      <w:sz w:val="28"/>
                      <w:szCs w:val="28"/>
                    </w:rPr>
                    <w:t>4</w:t>
                  </w:r>
                </w:p>
              </w:txbxContent>
            </v:textbox>
          </v:oval>
        </w:pict>
      </w:r>
      <w:r w:rsidRPr="00C00549">
        <w:rPr>
          <w:rFonts w:cs="Arial"/>
          <w:noProof/>
          <w:lang w:eastAsia="fr-FR"/>
        </w:rPr>
        <w:pict>
          <v:shape id="Image 12" o:spid="_x0000_i1196" type="#_x0000_t75" style="width:296.25pt;height:235.5pt;visibility:visible" o:bordertopcolor="#1f497d" o:borderleftcolor="#1f497d" o:borderbottomcolor="#1f497d" o:borderrightcolor="#1f497d">
            <v:imagedata r:id="rId120" o:title=""/>
            <w10:bordertop type="single" width="6"/>
            <w10:borderleft type="single" width="6"/>
            <w10:borderbottom type="single" width="6"/>
            <w10:borderright type="single" width="6"/>
          </v:shape>
        </w:pict>
      </w:r>
    </w:p>
    <w:p w:rsidR="007F35D2" w:rsidRPr="00D6315A" w:rsidRDefault="007F35D2" w:rsidP="00A95F40">
      <w:pPr>
        <w:pStyle w:val="Figure"/>
      </w:pPr>
      <w:r w:rsidRPr="00DA7373">
        <w:t>Maquette </w:t>
      </w:r>
      <w:r>
        <w:t xml:space="preserve">CP16 </w:t>
      </w:r>
      <w:r w:rsidRPr="00DA7373">
        <w:t xml:space="preserve">: Etude numéro </w:t>
      </w:r>
      <w:r>
        <w:t>16</w:t>
      </w:r>
    </w:p>
    <w:p w:rsidR="007F35D2" w:rsidRDefault="007F35D2" w:rsidP="003E4EE6">
      <w:pPr>
        <w:rPr>
          <w:rFonts w:cs="Arial"/>
          <w:u w:val="single"/>
        </w:rPr>
      </w:pPr>
    </w:p>
    <w:p w:rsidR="007F35D2" w:rsidRPr="00A95F40" w:rsidRDefault="007F35D2" w:rsidP="00A95F40">
      <w:pPr>
        <w:pStyle w:val="Heading5"/>
        <w:ind w:left="708" w:firstLine="708"/>
        <w:rPr>
          <w:rFonts w:cs="Arial"/>
          <w:u w:val="single"/>
        </w:rPr>
      </w:pPr>
      <w:r w:rsidRPr="00A95F40">
        <w:rPr>
          <w:u w:val="single"/>
        </w:rPr>
        <w:t>Définition des paramètres d’un tableau</w:t>
      </w:r>
    </w:p>
    <w:p w:rsidR="007F35D2" w:rsidRPr="008A4555" w:rsidRDefault="007F35D2" w:rsidP="003E4EE6">
      <w:pPr>
        <w:spacing w:after="0" w:line="312" w:lineRule="auto"/>
      </w:pPr>
    </w:p>
    <w:p w:rsidR="007F35D2" w:rsidRPr="008A4555" w:rsidRDefault="007F35D2" w:rsidP="00A95F40">
      <w:pPr>
        <w:spacing w:after="0" w:line="360" w:lineRule="auto"/>
        <w:jc w:val="both"/>
      </w:pPr>
      <w:r w:rsidRPr="008A4555">
        <w:tab/>
        <w:t xml:space="preserve">Une fois le tableau ajouté, le chef de produit </w:t>
      </w:r>
      <w:r>
        <w:t>peut</w:t>
      </w:r>
      <w:r w:rsidRPr="008A4555">
        <w:t xml:space="preserve"> définir les paramètres qu’il désire conserver en cliquant sur </w:t>
      </w:r>
      <w:r>
        <w:t xml:space="preserve">le bouton </w:t>
      </w:r>
      <w:r w:rsidRPr="008A4555">
        <w:t>« Paramètres ».</w:t>
      </w:r>
      <w:r>
        <w:t xml:space="preserve"> </w:t>
      </w:r>
    </w:p>
    <w:p w:rsidR="007F35D2" w:rsidRPr="008A4555" w:rsidRDefault="007F35D2" w:rsidP="003E4EE6">
      <w:pPr>
        <w:spacing w:after="0" w:line="312" w:lineRule="auto"/>
        <w:jc w:val="both"/>
      </w:pPr>
    </w:p>
    <w:p w:rsidR="007F35D2" w:rsidRPr="008A4555" w:rsidRDefault="007F35D2" w:rsidP="00A95F40">
      <w:pPr>
        <w:spacing w:after="0" w:line="312" w:lineRule="auto"/>
        <w:jc w:val="center"/>
      </w:pPr>
      <w:r>
        <w:rPr>
          <w:noProof/>
          <w:lang w:eastAsia="fr-FR"/>
        </w:rPr>
        <w:pict>
          <v:shape id="Image 13" o:spid="_x0000_i1197" type="#_x0000_t75" style="width:297pt;height:239.25pt;visibility:visible" o:bordertopcolor="#1f497d" o:borderleftcolor="#1f497d" o:borderbottomcolor="#1f497d" o:borderrightcolor="#1f497d">
            <v:imagedata r:id="rId121" o:title=""/>
            <w10:bordertop type="single" width="6"/>
            <w10:borderleft type="single" width="6"/>
            <w10:borderbottom type="single" width="6"/>
            <w10:borderright type="single" width="6"/>
          </v:shape>
        </w:pict>
      </w:r>
    </w:p>
    <w:p w:rsidR="007F35D2" w:rsidRDefault="007F35D2" w:rsidP="00A95F40">
      <w:pPr>
        <w:pStyle w:val="Figure"/>
      </w:pPr>
      <w:r w:rsidRPr="00DA7373">
        <w:t>Maquette </w:t>
      </w:r>
      <w:r>
        <w:t xml:space="preserve">CP17 </w:t>
      </w:r>
      <w:r w:rsidRPr="00DA7373">
        <w:t xml:space="preserve">: Etude numéro </w:t>
      </w:r>
      <w:r>
        <w:t>17</w:t>
      </w:r>
    </w:p>
    <w:p w:rsidR="007F35D2" w:rsidRDefault="007F35D2" w:rsidP="003E4EE6">
      <w:pPr>
        <w:spacing w:after="0" w:line="312" w:lineRule="auto"/>
        <w:rPr>
          <w:i/>
          <w:sz w:val="18"/>
          <w:u w:val="single"/>
        </w:rPr>
      </w:pPr>
    </w:p>
    <w:p w:rsidR="007F35D2" w:rsidRPr="008A4555" w:rsidRDefault="007F35D2" w:rsidP="00A95F40">
      <w:pPr>
        <w:spacing w:after="0" w:line="360" w:lineRule="auto"/>
        <w:ind w:firstLine="708"/>
        <w:jc w:val="both"/>
      </w:pPr>
      <w:r w:rsidRPr="008A4555">
        <w:t>Pour conserver les colonnes souhaitées, le chef de produit sélectionne les paramètres (encadrés en bleu).</w:t>
      </w:r>
    </w:p>
    <w:p w:rsidR="007F35D2" w:rsidRPr="008A4555" w:rsidRDefault="007F35D2" w:rsidP="00A95F40">
      <w:pPr>
        <w:spacing w:after="0" w:line="312" w:lineRule="auto"/>
        <w:ind w:left="708" w:hanging="714"/>
        <w:jc w:val="center"/>
      </w:pPr>
      <w:r>
        <w:rPr>
          <w:noProof/>
          <w:lang w:eastAsia="fr-FR"/>
        </w:rPr>
        <w:pict>
          <v:shape id="Image 14" o:spid="_x0000_i1198" type="#_x0000_t75" style="width:301.5pt;height:241.5pt;visibility:visible" o:bordertopcolor="#1f497d" o:borderleftcolor="#1f497d" o:borderbottomcolor="#1f497d" o:borderrightcolor="#1f497d">
            <v:imagedata r:id="rId122" o:title=""/>
            <w10:bordertop type="single" width="6"/>
            <w10:borderleft type="single" width="6"/>
            <w10:borderbottom type="single" width="6"/>
            <w10:borderright type="single" width="6"/>
          </v:shape>
        </w:pict>
      </w:r>
    </w:p>
    <w:p w:rsidR="007F35D2" w:rsidRDefault="007F35D2" w:rsidP="00A95F40">
      <w:pPr>
        <w:pStyle w:val="Figure"/>
      </w:pPr>
      <w:r w:rsidRPr="00DA7373">
        <w:t>Maquette</w:t>
      </w:r>
      <w:r>
        <w:t xml:space="preserve"> CP18</w:t>
      </w:r>
      <w:r w:rsidRPr="00DA7373">
        <w:t xml:space="preserve"> : Etude numéro </w:t>
      </w:r>
      <w:r>
        <w:t>18</w:t>
      </w:r>
    </w:p>
    <w:p w:rsidR="007F35D2" w:rsidRPr="008A4555" w:rsidRDefault="007F35D2" w:rsidP="003E4EE6">
      <w:pPr>
        <w:spacing w:after="0" w:line="312" w:lineRule="auto"/>
      </w:pPr>
    </w:p>
    <w:p w:rsidR="007F35D2" w:rsidRDefault="007F35D2" w:rsidP="00A95F40">
      <w:pPr>
        <w:pStyle w:val="Heading5"/>
        <w:ind w:left="708" w:firstLine="708"/>
        <w:rPr>
          <w:u w:val="single"/>
        </w:rPr>
      </w:pPr>
      <w:r w:rsidRPr="00A95F40">
        <w:rPr>
          <w:u w:val="single"/>
        </w:rPr>
        <w:t>Export des données finales</w:t>
      </w:r>
    </w:p>
    <w:p w:rsidR="007F35D2" w:rsidRPr="00A95F40" w:rsidRDefault="007F35D2" w:rsidP="00A95F40"/>
    <w:p w:rsidR="007F35D2" w:rsidRPr="00A42B9A" w:rsidRDefault="007F35D2" w:rsidP="003E4EE6">
      <w:pPr>
        <w:spacing w:after="0"/>
        <w:rPr>
          <w:sz w:val="6"/>
        </w:rPr>
      </w:pPr>
    </w:p>
    <w:p w:rsidR="007F35D2" w:rsidRPr="004F39C4" w:rsidRDefault="007F35D2" w:rsidP="00A95F40">
      <w:pPr>
        <w:spacing w:after="0" w:line="360" w:lineRule="auto"/>
        <w:jc w:val="both"/>
      </w:pPr>
      <w:r>
        <w:tab/>
        <w:t>Les étapes 4.1.3 à 4.1.4</w:t>
      </w:r>
      <w:r w:rsidRPr="008A4555">
        <w:t xml:space="preserve"> doivent être répétées pour chaque nouvelle source de données qui doit être exportée vers SAS. Le bouton « Exporter » lance SAS avec les données sélectionnées.</w:t>
      </w:r>
    </w:p>
    <w:p w:rsidR="007F35D2" w:rsidRPr="008A4555" w:rsidRDefault="007F35D2" w:rsidP="00A95F40">
      <w:pPr>
        <w:spacing w:after="0" w:line="312" w:lineRule="auto"/>
        <w:jc w:val="center"/>
      </w:pPr>
      <w:r>
        <w:rPr>
          <w:noProof/>
          <w:lang w:eastAsia="fr-FR"/>
        </w:rPr>
        <w:pict>
          <v:shape id="_x0000_i1199" type="#_x0000_t75" style="width:314.25pt;height:253.5pt;visibility:visible" o:bordertopcolor="#1f497d" o:borderleftcolor="#1f497d" o:borderbottomcolor="#1f497d" o:borderrightcolor="#1f497d">
            <v:imagedata r:id="rId123" o:title=""/>
            <w10:bordertop type="single" width="6"/>
            <w10:borderleft type="single" width="6"/>
            <w10:borderbottom type="single" width="6"/>
            <w10:borderright type="single" width="6"/>
          </v:shape>
        </w:pict>
      </w:r>
    </w:p>
    <w:p w:rsidR="007F35D2" w:rsidRDefault="007F35D2" w:rsidP="00A95F40">
      <w:pPr>
        <w:pStyle w:val="Figure"/>
      </w:pPr>
      <w:r w:rsidRPr="008A4555">
        <w:tab/>
      </w:r>
      <w:r w:rsidRPr="00DA7373">
        <w:t>Maquette </w:t>
      </w:r>
      <w:r>
        <w:t xml:space="preserve">CP19 </w:t>
      </w:r>
      <w:r w:rsidRPr="00DA7373">
        <w:t xml:space="preserve">: Etude numéro </w:t>
      </w:r>
      <w:r>
        <w:t>19</w:t>
      </w:r>
    </w:p>
    <w:p w:rsidR="007F35D2" w:rsidRPr="00A95F40" w:rsidRDefault="007F35D2" w:rsidP="00A95F40">
      <w:pPr>
        <w:pStyle w:val="Heading5"/>
        <w:ind w:left="708" w:firstLine="708"/>
        <w:rPr>
          <w:u w:val="single"/>
        </w:rPr>
      </w:pPr>
      <w:r w:rsidRPr="00A95F40">
        <w:rPr>
          <w:u w:val="single"/>
        </w:rPr>
        <w:t>Traitement des données sous SAS</w:t>
      </w:r>
    </w:p>
    <w:p w:rsidR="007F35D2" w:rsidRPr="00A42B9A" w:rsidRDefault="007F35D2" w:rsidP="003E4EE6">
      <w:pPr>
        <w:spacing w:after="0" w:line="312" w:lineRule="auto"/>
        <w:rPr>
          <w:sz w:val="6"/>
          <w:u w:val="single"/>
        </w:rPr>
      </w:pPr>
    </w:p>
    <w:p w:rsidR="007F35D2" w:rsidRPr="006F24EF" w:rsidRDefault="007F35D2" w:rsidP="00A95F40">
      <w:pPr>
        <w:spacing w:after="0" w:line="360" w:lineRule="auto"/>
        <w:jc w:val="both"/>
      </w:pPr>
      <w:r w:rsidRPr="008A4555">
        <w:tab/>
        <w:t>Le chef de produit traite les données exportées sous SAS pour produire de nouvelles statistiques permettant d’enrichir l’étude.</w:t>
      </w:r>
    </w:p>
    <w:p w:rsidR="007F35D2" w:rsidRPr="008A4555" w:rsidRDefault="007F35D2" w:rsidP="00A95F40">
      <w:pPr>
        <w:spacing w:after="0" w:line="312" w:lineRule="auto"/>
        <w:jc w:val="center"/>
        <w:rPr>
          <w:u w:val="single"/>
        </w:rPr>
      </w:pPr>
      <w:r>
        <w:rPr>
          <w:noProof/>
          <w:lang w:eastAsia="fr-FR"/>
        </w:rPr>
        <w:pict>
          <v:shape id="_x0000_i1200" type="#_x0000_t75" style="width:315pt;height:257.25pt;visibility:visible" o:bordertopcolor="#1f497d" o:borderleftcolor="#1f497d" o:borderbottomcolor="#1f497d" o:borderrightcolor="#1f497d">
            <v:imagedata r:id="rId124" o:title=""/>
            <w10:bordertop type="single" width="6"/>
            <w10:borderleft type="single" width="6"/>
            <w10:borderbottom type="single" width="6"/>
            <w10:borderright type="single" width="6"/>
          </v:shape>
        </w:pict>
      </w:r>
    </w:p>
    <w:p w:rsidR="007F35D2" w:rsidRPr="004F39C4" w:rsidRDefault="007F35D2" w:rsidP="00A95F40">
      <w:pPr>
        <w:pStyle w:val="Figure"/>
      </w:pPr>
      <w:r w:rsidRPr="008A4555">
        <w:tab/>
      </w:r>
      <w:r w:rsidRPr="00DA7373">
        <w:t>Maquette </w:t>
      </w:r>
      <w:r>
        <w:t xml:space="preserve">CP20 </w:t>
      </w:r>
      <w:r w:rsidRPr="00DA7373">
        <w:t xml:space="preserve">: Etude numéro </w:t>
      </w:r>
      <w:r>
        <w:t>20</w:t>
      </w:r>
    </w:p>
    <w:p w:rsidR="007F35D2" w:rsidRPr="00A95F40" w:rsidRDefault="007F35D2" w:rsidP="00800E87">
      <w:pPr>
        <w:pStyle w:val="Heading5"/>
        <w:numPr>
          <w:ilvl w:val="0"/>
          <w:numId w:val="64"/>
          <w:numberingChange w:id="327" w:author="RBABE" w:date="2010-09-08T10:28:00Z" w:original="%1:2:4:)"/>
        </w:numPr>
        <w:rPr>
          <w:b/>
          <w:u w:val="single"/>
        </w:rPr>
      </w:pPr>
      <w:r w:rsidRPr="00A95F40">
        <w:rPr>
          <w:b/>
          <w:u w:val="single"/>
        </w:rPr>
        <w:t>Importation des données</w:t>
      </w:r>
    </w:p>
    <w:p w:rsidR="007F35D2" w:rsidRPr="00F961BD" w:rsidRDefault="007F35D2" w:rsidP="003E4EE6">
      <w:pPr>
        <w:spacing w:after="0" w:line="312" w:lineRule="auto"/>
      </w:pPr>
    </w:p>
    <w:p w:rsidR="007F35D2" w:rsidRPr="008A4555" w:rsidRDefault="007F35D2" w:rsidP="00A95F40">
      <w:pPr>
        <w:spacing w:after="0" w:line="360" w:lineRule="auto"/>
        <w:jc w:val="both"/>
      </w:pPr>
      <w:r w:rsidRPr="008A4555">
        <w:tab/>
        <w:t>Le processus inverse est effectué lorsqu’il s’agit d’importer de</w:t>
      </w:r>
      <w:r>
        <w:t xml:space="preserve">puis SAS des résultats pour les </w:t>
      </w:r>
      <w:r w:rsidRPr="008A4555">
        <w:t>intégrer dans l’étude.</w:t>
      </w:r>
    </w:p>
    <w:p w:rsidR="007F35D2" w:rsidRPr="008A4555" w:rsidRDefault="007F35D2" w:rsidP="00A95F40">
      <w:pPr>
        <w:spacing w:after="0" w:line="312" w:lineRule="auto"/>
        <w:jc w:val="center"/>
        <w:rPr>
          <w:rFonts w:cs="Arial"/>
          <w:u w:val="single"/>
        </w:rPr>
      </w:pPr>
      <w:r w:rsidRPr="00C00549">
        <w:rPr>
          <w:rFonts w:cs="Arial"/>
          <w:noProof/>
          <w:lang w:eastAsia="fr-FR"/>
        </w:rPr>
        <w:pict>
          <v:shape id="_x0000_i1201" type="#_x0000_t75" style="width:295.5pt;height:242.25pt;visibility:visible" o:bordertopcolor="#1f497d" o:borderleftcolor="#1f497d" o:borderbottomcolor="#1f497d" o:borderrightcolor="#1f497d">
            <v:imagedata r:id="rId125" o:title=""/>
            <w10:bordertop type="single" width="6"/>
            <w10:borderleft type="single" width="6"/>
            <w10:borderbottom type="single" width="6"/>
            <w10:borderright type="single" width="6"/>
          </v:shape>
        </w:pict>
      </w:r>
    </w:p>
    <w:p w:rsidR="007F35D2" w:rsidRPr="004F39C4" w:rsidRDefault="007F35D2" w:rsidP="00A95F40">
      <w:pPr>
        <w:pStyle w:val="Figure"/>
      </w:pPr>
      <w:r w:rsidRPr="008A4555">
        <w:tab/>
      </w:r>
      <w:r w:rsidRPr="00DA7373">
        <w:t>Maquette </w:t>
      </w:r>
      <w:r>
        <w:t xml:space="preserve">CP21 </w:t>
      </w:r>
      <w:r w:rsidRPr="00DA7373">
        <w:t xml:space="preserve">: Etude numéro </w:t>
      </w:r>
      <w:r>
        <w:t>21</w:t>
      </w:r>
    </w:p>
    <w:p w:rsidR="007F35D2" w:rsidRDefault="007F35D2" w:rsidP="003E4EE6">
      <w:pPr>
        <w:spacing w:after="0" w:line="312" w:lineRule="auto"/>
        <w:ind w:firstLine="708"/>
        <w:rPr>
          <w:rFonts w:cs="Arial"/>
          <w:u w:val="single"/>
        </w:rPr>
      </w:pPr>
    </w:p>
    <w:p w:rsidR="007F35D2" w:rsidRDefault="007F35D2" w:rsidP="003E4EE6">
      <w:pPr>
        <w:spacing w:after="0" w:line="312" w:lineRule="auto"/>
        <w:ind w:firstLine="708"/>
        <w:rPr>
          <w:rFonts w:cs="Arial"/>
          <w:u w:val="single"/>
        </w:rPr>
      </w:pPr>
    </w:p>
    <w:p w:rsidR="007F35D2" w:rsidRPr="00A95F40" w:rsidRDefault="007F35D2" w:rsidP="00A95F40">
      <w:pPr>
        <w:pStyle w:val="Heading5"/>
        <w:ind w:left="708" w:firstLine="708"/>
        <w:rPr>
          <w:u w:val="single"/>
        </w:rPr>
      </w:pPr>
      <w:r w:rsidRPr="00A95F40">
        <w:rPr>
          <w:u w:val="single"/>
        </w:rPr>
        <w:t>Paramétrage de la connexion pour l’exportation</w:t>
      </w:r>
    </w:p>
    <w:p w:rsidR="007F35D2" w:rsidRPr="0062170D" w:rsidRDefault="007F35D2" w:rsidP="003E4EE6">
      <w:pPr>
        <w:spacing w:after="0" w:line="312" w:lineRule="auto"/>
        <w:rPr>
          <w:sz w:val="18"/>
        </w:rPr>
      </w:pPr>
    </w:p>
    <w:p w:rsidR="007F35D2" w:rsidRPr="008A4555" w:rsidRDefault="007F35D2" w:rsidP="00A95F40">
      <w:pPr>
        <w:spacing w:after="0" w:line="360" w:lineRule="auto"/>
        <w:ind w:firstLine="708"/>
        <w:jc w:val="both"/>
      </w:pPr>
      <w:r w:rsidRPr="008A4555">
        <w:t xml:space="preserve">L’étape suivante consiste à établir une connexion entre l’application et SAS. </w:t>
      </w:r>
      <w:r>
        <w:t>Il s’agit du même procédé que pour l’importation.</w:t>
      </w:r>
    </w:p>
    <w:p w:rsidR="007F35D2" w:rsidRPr="00EB45B0" w:rsidRDefault="007F35D2" w:rsidP="00A95F40">
      <w:pPr>
        <w:spacing w:after="0" w:line="360" w:lineRule="auto"/>
        <w:ind w:firstLine="708"/>
        <w:jc w:val="both"/>
      </w:pPr>
      <w:r>
        <w:t>Voir chapitre 4.1.1, « </w:t>
      </w:r>
      <w:r w:rsidRPr="00EB45B0">
        <w:t>Maquette :</w:t>
      </w:r>
      <w:r>
        <w:t xml:space="preserve"> </w:t>
      </w:r>
      <w:r w:rsidRPr="00EB45B0">
        <w:t xml:space="preserve">Etude numéro </w:t>
      </w:r>
      <w:r>
        <w:t>11 ».</w:t>
      </w:r>
    </w:p>
    <w:p w:rsidR="007F35D2" w:rsidRDefault="007F35D2" w:rsidP="003E4EE6">
      <w:pPr>
        <w:tabs>
          <w:tab w:val="left" w:pos="1145"/>
        </w:tabs>
        <w:spacing w:after="0" w:line="312" w:lineRule="auto"/>
      </w:pPr>
    </w:p>
    <w:p w:rsidR="007F35D2" w:rsidRDefault="007F35D2" w:rsidP="003E4EE6">
      <w:pPr>
        <w:tabs>
          <w:tab w:val="left" w:pos="1145"/>
        </w:tabs>
        <w:spacing w:after="0" w:line="312" w:lineRule="auto"/>
      </w:pPr>
    </w:p>
    <w:p w:rsidR="007F35D2" w:rsidRPr="00A95F40" w:rsidRDefault="007F35D2" w:rsidP="00A95F40">
      <w:pPr>
        <w:pStyle w:val="Heading5"/>
        <w:ind w:left="708" w:firstLine="708"/>
        <w:rPr>
          <w:u w:val="single"/>
        </w:rPr>
      </w:pPr>
      <w:r w:rsidRPr="00A95F40">
        <w:rPr>
          <w:u w:val="single"/>
        </w:rPr>
        <w:t>Sélection des données</w:t>
      </w:r>
    </w:p>
    <w:p w:rsidR="007F35D2" w:rsidRPr="008A4555" w:rsidRDefault="007F35D2" w:rsidP="003E4EE6">
      <w:pPr>
        <w:tabs>
          <w:tab w:val="left" w:pos="1145"/>
        </w:tabs>
        <w:spacing w:after="0" w:line="312" w:lineRule="auto"/>
      </w:pPr>
    </w:p>
    <w:p w:rsidR="007F35D2" w:rsidRDefault="007F35D2" w:rsidP="00A95F40">
      <w:pPr>
        <w:tabs>
          <w:tab w:val="left" w:pos="851"/>
        </w:tabs>
        <w:spacing w:after="0" w:line="360" w:lineRule="auto"/>
        <w:jc w:val="both"/>
        <w:rPr>
          <w:color w:val="000000"/>
        </w:rPr>
      </w:pPr>
      <w:r>
        <w:tab/>
      </w:r>
      <w:r w:rsidRPr="00F917A5">
        <w:rPr>
          <w:color w:val="000000"/>
        </w:rPr>
        <w:t>Parmi la librairie de SAS, le chef de produit sélectionne les tableaux qu’il désire importer dans l’étude. </w:t>
      </w:r>
      <w:r>
        <w:rPr>
          <w:color w:val="000000"/>
        </w:rPr>
        <w:t>Le bouton « Actualiser » permet de mettre à jour la liste des tableaux en consultant la librairie SAS. Le bouton « Supprimer » permet au chef de produit de supprimer un tableau qu’il ne souhaite pas intégrer dans l’étude. Pour terminer, le bouton « Importer » ajoutera les statistiques dans l’étude.</w:t>
      </w:r>
    </w:p>
    <w:p w:rsidR="007F35D2" w:rsidRPr="00F917A5" w:rsidRDefault="007F35D2" w:rsidP="00A95F40">
      <w:pPr>
        <w:tabs>
          <w:tab w:val="left" w:pos="851"/>
        </w:tabs>
        <w:spacing w:after="0" w:line="360" w:lineRule="auto"/>
        <w:jc w:val="both"/>
        <w:rPr>
          <w:color w:val="000000"/>
        </w:rPr>
      </w:pPr>
      <w:r>
        <w:rPr>
          <w:color w:val="000000"/>
        </w:rPr>
        <w:tab/>
        <w:t>Il est possible pour le chef de produit d’ajouter des commentaires sur les statistiques qu’il vient d’ajouter à l’étude. Ces commentaires sont facultatifs.</w:t>
      </w:r>
    </w:p>
    <w:p w:rsidR="007F35D2" w:rsidRPr="008A4555" w:rsidRDefault="007F35D2" w:rsidP="003E4EE6">
      <w:pPr>
        <w:tabs>
          <w:tab w:val="left" w:pos="96"/>
        </w:tabs>
        <w:spacing w:after="0" w:line="312" w:lineRule="auto"/>
      </w:pPr>
      <w:r w:rsidRPr="008A4555">
        <w:tab/>
      </w:r>
    </w:p>
    <w:p w:rsidR="007F35D2" w:rsidRPr="008A4555" w:rsidRDefault="007F35D2" w:rsidP="00A95F40">
      <w:pPr>
        <w:tabs>
          <w:tab w:val="left" w:pos="1833"/>
        </w:tabs>
        <w:spacing w:after="0" w:line="312" w:lineRule="auto"/>
        <w:jc w:val="center"/>
      </w:pPr>
      <w:r>
        <w:rPr>
          <w:noProof/>
          <w:lang w:eastAsia="fr-FR"/>
        </w:rPr>
        <w:pict>
          <v:shape id="_x0000_i1202" type="#_x0000_t75" style="width:314.25pt;height:250.5pt;visibility:visible" o:bordertopcolor="#1f497d" o:borderleftcolor="#1f497d" o:borderbottomcolor="#1f497d" o:borderrightcolor="#1f497d">
            <v:imagedata r:id="rId126" o:title=""/>
            <w10:bordertop type="single" width="6"/>
            <w10:borderleft type="single" width="6"/>
            <w10:borderbottom type="single" width="6"/>
            <w10:borderright type="single" width="6"/>
          </v:shape>
        </w:pict>
      </w:r>
    </w:p>
    <w:p w:rsidR="007F35D2" w:rsidRPr="004F39C4" w:rsidRDefault="007F35D2" w:rsidP="00A95F40">
      <w:pPr>
        <w:pStyle w:val="Figure"/>
      </w:pPr>
      <w:r w:rsidRPr="008A4555">
        <w:tab/>
      </w:r>
      <w:r w:rsidRPr="00DA7373">
        <w:t>Maquette </w:t>
      </w:r>
      <w:r>
        <w:t xml:space="preserve">CP22 </w:t>
      </w:r>
      <w:r w:rsidRPr="00DA7373">
        <w:t xml:space="preserve">: Etude numéro </w:t>
      </w:r>
      <w:r>
        <w:t>22</w:t>
      </w:r>
    </w:p>
    <w:p w:rsidR="007F35D2" w:rsidRDefault="007F35D2" w:rsidP="003E4EE6">
      <w:pPr>
        <w:tabs>
          <w:tab w:val="left" w:pos="1833"/>
        </w:tabs>
        <w:spacing w:after="0" w:line="312" w:lineRule="auto"/>
      </w:pPr>
    </w:p>
    <w:p w:rsidR="007F35D2" w:rsidRDefault="007F35D2" w:rsidP="003E4EE6">
      <w:pPr>
        <w:tabs>
          <w:tab w:val="left" w:pos="1833"/>
        </w:tabs>
        <w:spacing w:after="0" w:line="312" w:lineRule="auto"/>
      </w:pPr>
    </w:p>
    <w:p w:rsidR="007F35D2" w:rsidRPr="008A4555" w:rsidRDefault="007F35D2" w:rsidP="003E4EE6">
      <w:pPr>
        <w:tabs>
          <w:tab w:val="left" w:pos="1833"/>
        </w:tabs>
        <w:spacing w:after="0" w:line="312" w:lineRule="auto"/>
      </w:pPr>
    </w:p>
    <w:p w:rsidR="007F35D2" w:rsidRPr="008A4555" w:rsidRDefault="007F35D2" w:rsidP="00907577">
      <w:pPr>
        <w:pStyle w:val="Style1"/>
      </w:pPr>
      <w:r>
        <w:t xml:space="preserve">Etapes 6 et 7 : </w:t>
      </w:r>
      <w:r w:rsidRPr="008A4555">
        <w:t>Etude terminée et envoyée</w:t>
      </w:r>
    </w:p>
    <w:p w:rsidR="007F35D2" w:rsidRPr="008A4555" w:rsidRDefault="007F35D2" w:rsidP="003E4EE6">
      <w:pPr>
        <w:tabs>
          <w:tab w:val="left" w:pos="1833"/>
        </w:tabs>
        <w:spacing w:after="0" w:line="312" w:lineRule="auto"/>
        <w:jc w:val="both"/>
        <w:rPr>
          <w:u w:val="single"/>
        </w:rPr>
      </w:pPr>
    </w:p>
    <w:p w:rsidR="007F35D2" w:rsidRDefault="007F35D2" w:rsidP="00907577">
      <w:pPr>
        <w:spacing w:after="0" w:line="360" w:lineRule="auto"/>
        <w:ind w:firstLine="708"/>
        <w:jc w:val="both"/>
      </w:pPr>
      <w:r w:rsidRPr="008A4555">
        <w:t xml:space="preserve">Lorsque toute l’étude est rédigée, le chef de produit n’a plus qu’à exporter le résultat final </w:t>
      </w:r>
      <w:r>
        <w:t xml:space="preserve">(en format Word ou PDF selon le choix du demandeur) </w:t>
      </w:r>
      <w:r w:rsidRPr="008A4555">
        <w:t xml:space="preserve">et </w:t>
      </w:r>
      <w:r>
        <w:t>lui envoyer l’étude</w:t>
      </w:r>
      <w:r w:rsidRPr="008A4555">
        <w:t>.</w:t>
      </w:r>
      <w:r>
        <w:t xml:space="preserve"> </w:t>
      </w:r>
    </w:p>
    <w:p w:rsidR="007F35D2" w:rsidRPr="00F8550D" w:rsidRDefault="007F35D2" w:rsidP="003E4EE6">
      <w:pPr>
        <w:spacing w:after="0" w:line="312" w:lineRule="auto"/>
        <w:ind w:firstLine="708"/>
        <w:jc w:val="both"/>
        <w:rPr>
          <w:sz w:val="8"/>
        </w:rPr>
      </w:pPr>
    </w:p>
    <w:p w:rsidR="007F35D2" w:rsidRDefault="007F35D2" w:rsidP="00907577">
      <w:pPr>
        <w:spacing w:after="0"/>
        <w:jc w:val="center"/>
      </w:pPr>
      <w:r w:rsidRPr="00C00549">
        <w:rPr>
          <w:rFonts w:ascii="Bookman Old Style" w:hAnsi="Bookman Old Style"/>
          <w:noProof/>
          <w:lang w:eastAsia="fr-FR"/>
        </w:rPr>
        <w:pict>
          <v:shape id="Image 133" o:spid="_x0000_i1203" type="#_x0000_t75" style="width:316.5pt;height:318pt;visibility:visible" o:bordertopcolor="#1f497d" o:borderleftcolor="#1f497d" o:borderbottomcolor="#1f497d" o:borderrightcolor="#1f497d">
            <v:imagedata r:id="rId127" o:title=""/>
            <w10:bordertop type="single" width="6"/>
            <w10:borderleft type="single" width="6"/>
            <w10:borderbottom type="single" width="6"/>
            <w10:borderright type="single" width="6"/>
          </v:shape>
        </w:pict>
      </w:r>
    </w:p>
    <w:p w:rsidR="007F35D2" w:rsidRPr="004F39C4" w:rsidRDefault="007F35D2" w:rsidP="00907577">
      <w:pPr>
        <w:pStyle w:val="Figure"/>
      </w:pPr>
      <w:r w:rsidRPr="00F8550D">
        <w:t xml:space="preserve">                   </w:t>
      </w:r>
      <w:r w:rsidRPr="00DA7373">
        <w:t>Maquette </w:t>
      </w:r>
      <w:r>
        <w:t xml:space="preserve">CP23 </w:t>
      </w:r>
      <w:r w:rsidRPr="00DA7373">
        <w:t xml:space="preserve">: Etude numéro </w:t>
      </w:r>
      <w:r>
        <w:t>23</w:t>
      </w:r>
    </w:p>
    <w:p w:rsidR="007F35D2" w:rsidRDefault="007F35D2" w:rsidP="00907577">
      <w:pPr>
        <w:tabs>
          <w:tab w:val="left" w:pos="3315"/>
        </w:tabs>
        <w:spacing w:after="0"/>
        <w:jc w:val="center"/>
      </w:pPr>
      <w:r w:rsidRPr="00C00549">
        <w:rPr>
          <w:rFonts w:ascii="Bookman Old Style" w:hAnsi="Bookman Old Style"/>
          <w:b/>
          <w:noProof/>
          <w:bdr w:val="single" w:sz="6" w:space="0" w:color="1F497D"/>
          <w:lang w:eastAsia="fr-FR"/>
        </w:rPr>
        <w:pict>
          <v:shape id="Image 134" o:spid="_x0000_i1204" type="#_x0000_t75" style="width:316.5pt;height:316.5pt;visibility:visible" o:bordertopcolor="#1f497d" o:borderleftcolor="#1f497d" o:borderbottomcolor="#1f497d" o:borderrightcolor="#1f497d">
            <v:imagedata r:id="rId128" o:title=""/>
            <w10:bordertop type="single" width="6"/>
            <w10:borderleft type="single" width="6"/>
            <w10:borderbottom type="single" width="6"/>
            <w10:borderright type="single" width="6"/>
          </v:shape>
        </w:pict>
      </w:r>
    </w:p>
    <w:p w:rsidR="007F35D2" w:rsidRDefault="007F35D2" w:rsidP="00907577">
      <w:pPr>
        <w:pStyle w:val="Figure"/>
      </w:pPr>
      <w:r w:rsidRPr="00F8550D">
        <w:t xml:space="preserve">                     </w:t>
      </w:r>
      <w:r w:rsidRPr="00DA7373">
        <w:t>Maquette</w:t>
      </w:r>
      <w:r>
        <w:t xml:space="preserve"> CP24</w:t>
      </w:r>
      <w:r w:rsidRPr="00DA7373">
        <w:t xml:space="preserve"> : Etude numéro </w:t>
      </w:r>
      <w:r>
        <w:t>24</w:t>
      </w:r>
    </w:p>
    <w:p w:rsidR="007F35D2" w:rsidRDefault="007F35D2" w:rsidP="003E4EE6">
      <w:pPr>
        <w:spacing w:after="0" w:line="312" w:lineRule="auto"/>
        <w:rPr>
          <w:i/>
          <w:sz w:val="18"/>
          <w:u w:val="single"/>
        </w:rPr>
      </w:pPr>
    </w:p>
    <w:p w:rsidR="007F35D2" w:rsidRPr="0081168F" w:rsidRDefault="007F35D2" w:rsidP="003E4EE6">
      <w:pPr>
        <w:spacing w:after="0" w:line="312" w:lineRule="auto"/>
        <w:jc w:val="both"/>
      </w:pPr>
    </w:p>
    <w:p w:rsidR="007F35D2" w:rsidRPr="0081168F" w:rsidRDefault="007F35D2" w:rsidP="00891881">
      <w:pPr>
        <w:spacing w:after="0" w:line="360" w:lineRule="auto"/>
        <w:ind w:firstLine="708"/>
        <w:jc w:val="both"/>
      </w:pPr>
      <w:r>
        <w:t>Vous trouverez un exemple d’exportation en format .doc présent dans le fichier joint « </w:t>
      </w:r>
      <w:r w:rsidRPr="0081168F">
        <w:t>Exemple_exportation_.doc</w:t>
      </w:r>
      <w:r>
        <w:t> ».</w:t>
      </w:r>
    </w:p>
    <w:p w:rsidR="007F35D2" w:rsidRPr="00D00235" w:rsidRDefault="007F35D2" w:rsidP="003E4EE6">
      <w:pPr>
        <w:jc w:val="center"/>
      </w:pPr>
    </w:p>
    <w:p w:rsidR="007F35D2" w:rsidRPr="00DE1102" w:rsidRDefault="007F35D2" w:rsidP="00DE1102"/>
    <w:p w:rsidR="007F35D2" w:rsidRDefault="007F35D2">
      <w:pPr>
        <w:rPr>
          <w:rFonts w:ascii="Cambria" w:hAnsi="Cambria"/>
          <w:b/>
          <w:bCs/>
          <w:color w:val="4F81BD"/>
          <w:sz w:val="36"/>
          <w:szCs w:val="26"/>
        </w:rPr>
      </w:pPr>
      <w:r>
        <w:br w:type="page"/>
      </w:r>
    </w:p>
    <w:p w:rsidR="007F35D2" w:rsidRDefault="007F35D2" w:rsidP="00DE1102">
      <w:pPr>
        <w:pStyle w:val="Heading2"/>
        <w:numPr>
          <w:numberingChange w:id="328" w:author="RBABE" w:date="2010-09-08T10:28:00Z" w:original="%1:4:0:."/>
        </w:numPr>
      </w:pPr>
      <w:bookmarkStart w:id="329" w:name="_Toc255897191"/>
      <w:r>
        <w:t>Spécifications techniques</w:t>
      </w:r>
      <w:bookmarkEnd w:id="329"/>
      <w:r>
        <w:t xml:space="preserve"> </w:t>
      </w:r>
    </w:p>
    <w:p w:rsidR="007F35D2" w:rsidRPr="00127048" w:rsidRDefault="007F35D2" w:rsidP="00D41F41">
      <w:pPr>
        <w:pStyle w:val="Heading3"/>
        <w:numPr>
          <w:ilvl w:val="0"/>
          <w:numId w:val="67"/>
          <w:numberingChange w:id="330" w:author="RBABE" w:date="2010-09-08T10:28:00Z" w:original="%1:1:4:)"/>
        </w:numPr>
      </w:pPr>
      <w:bookmarkStart w:id="331" w:name="_Toc222046488"/>
      <w:bookmarkStart w:id="332" w:name="_Toc255897192"/>
      <w:r>
        <w:t>Traitement des données</w:t>
      </w:r>
      <w:bookmarkEnd w:id="331"/>
      <w:bookmarkEnd w:id="332"/>
    </w:p>
    <w:p w:rsidR="007F35D2" w:rsidRPr="001D7ABE" w:rsidRDefault="007F35D2" w:rsidP="00D41F41">
      <w:pPr>
        <w:pStyle w:val="Heading4"/>
        <w:numPr>
          <w:ilvl w:val="0"/>
          <w:numId w:val="34"/>
          <w:numberingChange w:id="333" w:author="RBABE" w:date="2010-09-08T10:28:00Z" w:original="%1:1:2:."/>
        </w:numPr>
      </w:pPr>
      <w:bookmarkStart w:id="334" w:name="_Toc222046489"/>
      <w:r>
        <w:t xml:space="preserve"> Installation de la base de données</w:t>
      </w:r>
      <w:bookmarkEnd w:id="334"/>
    </w:p>
    <w:p w:rsidR="007F35D2" w:rsidRDefault="007F35D2" w:rsidP="00D41F41">
      <w:pPr>
        <w:spacing w:line="360" w:lineRule="auto"/>
        <w:ind w:firstLine="708"/>
        <w:jc w:val="both"/>
      </w:pPr>
      <w:r>
        <w:t xml:space="preserve">Lors de l’installation de la base de données, cette dernière ne contient aucun enregistrement : il s’agit d’une base de données vierge. Dans cette partie, nous allons vous décrire précisément la procédure à suivre afin de mettre en exploitation votre base de données. </w:t>
      </w:r>
    </w:p>
    <w:p w:rsidR="007F35D2" w:rsidRDefault="007F35D2" w:rsidP="00D41F41">
      <w:pPr>
        <w:spacing w:line="360" w:lineRule="auto"/>
        <w:ind w:firstLine="708"/>
        <w:jc w:val="both"/>
      </w:pPr>
      <w:r>
        <w:t>Nous ne détaillerons pas la forme des données qui seront dans la base car ces dernières ont été expliquées précisément dans le dictionnaire des données que nous vous avons fourni avec le modèle de données.</w:t>
      </w:r>
    </w:p>
    <w:p w:rsidR="007F35D2" w:rsidRDefault="007F35D2" w:rsidP="00D41F41">
      <w:pPr>
        <w:spacing w:line="360" w:lineRule="auto"/>
        <w:ind w:firstLine="708"/>
        <w:jc w:val="both"/>
      </w:pPr>
      <w:r>
        <w:t>Nous vous proposons un paramétrage en deux temps. Nous commencerons tout d’abord par une présentation de la procédure d’ajout d’enregistrement concernant la gestion du tableau de bord. Puis, nous poursuivrons par la procédure de gestion des utilisateurs et donc des différents profils qui utiliseront le tableau de bord.</w:t>
      </w:r>
    </w:p>
    <w:p w:rsidR="007F35D2" w:rsidRPr="004C1836" w:rsidRDefault="007F35D2" w:rsidP="00D41F41">
      <w:pPr>
        <w:spacing w:line="360" w:lineRule="auto"/>
        <w:ind w:firstLine="708"/>
        <w:jc w:val="both"/>
      </w:pPr>
    </w:p>
    <w:p w:rsidR="007F35D2" w:rsidRPr="001D7ABE" w:rsidRDefault="007F35D2" w:rsidP="00D41F41">
      <w:pPr>
        <w:pStyle w:val="Heading4"/>
        <w:numPr>
          <w:ilvl w:val="0"/>
          <w:numId w:val="0"/>
        </w:numPr>
        <w:ind w:firstLine="708"/>
      </w:pPr>
      <w:r>
        <w:t>Mise en exploitation de la base de données</w:t>
      </w:r>
    </w:p>
    <w:p w:rsidR="007F35D2" w:rsidRDefault="007F35D2" w:rsidP="00D41F41">
      <w:pPr>
        <w:spacing w:line="360" w:lineRule="auto"/>
        <w:ind w:firstLine="708"/>
        <w:jc w:val="both"/>
      </w:pPr>
      <w:r>
        <w:t xml:space="preserve">Après la création de la base de données et son ajout dans votre système d’information, nous allons détailler les étapes à suivre afin d’ajouter des informations pour l’utilisation du tableau de bord.  </w:t>
      </w:r>
    </w:p>
    <w:p w:rsidR="007F35D2" w:rsidRDefault="007F35D2" w:rsidP="00D41F41">
      <w:pPr>
        <w:spacing w:line="360" w:lineRule="auto"/>
        <w:ind w:firstLine="708"/>
        <w:jc w:val="both"/>
      </w:pPr>
      <w:r>
        <w:t>Nous vous signalons que les étapes 1, 2 et 3 peuvent être interchangées sans aucune répercussion d’erreurs pour la suite du paramétrage de la base. L’ordre des étapes 4, 5 et 6 doit quant à lui être rigoureusement respecté.</w:t>
      </w:r>
    </w:p>
    <w:p w:rsidR="007F35D2" w:rsidRPr="00AA7F96" w:rsidRDefault="007F35D2" w:rsidP="00D41F41">
      <w:r>
        <w:rPr>
          <w:noProof/>
          <w:lang w:eastAsia="fr-FR"/>
        </w:rPr>
        <w:pict>
          <v:shape id="Diagramme 3" o:spid="_x0000_i1205" type="#_x0000_t75" style="width:432.75pt;height:690.7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ptmexskAAD7wAAAFgAAAGRycy9kaWFncmFtcy9kYXRh&#10;MS54bWzknW2PG8dy718nwP0OxL7xMeCRZrrnoduITtDdM434wk4E2wkQBBcX1C4l814uuSa5OtY5&#10;yHfJuxvna+iL5dezfJrlwzap5Up7rgHJ0u5yNF1dXV31r6p//d3f/3Y96r0fTGfDyfjVRfYivegN&#10;xpeTq+H43auLf/7ZJ+qiN5v3x1f90WQ8eHXxYTC7+Ps//o+//burd9ffXvXn/R8mV4NRj6eMZ9/y&#10;tVcXv8znN9++fDm7/GVw3Z+9mNwMxnz37WR63Z/z1+m7l1fT/p94/vXopUjT8uXVsP9u2r++WDyk&#10;f8IjrvvD8cUf23e6mX8/my//2LsOb/fd1auLv6R1VWZeZkna5FWSa2cTWxUycZnWunRZLZri3y96&#10;8w83rPJqcrl83PSnwbw3mvzM18Nzbqfjb6+Hl9PJbPJ2/uJycv1y8vbt8HKw+F9/Og+LKl6ql6P+&#10;h8nt/CVieD+djMUFD3H9eXjGzXRyOZjNLnq/zo5/7K+3w8v/O5t/GA1ezobXN6NBHp6zePLdVy56&#10;lyc8+HIymkxnL/uXl4PxPPvfPPZy+djF1y56N7+MrqaoycXLOwnPbl5PF39E5v1v30yuPrRf6X87&#10;ms1/at8yfP0m/DYYX73uT/s/vp72Rv2gXm+nif8xPOpl+xMvg0rxmPb/N7v2UGmjlLE60ZnIk7zK&#10;bKKLTCeVbUqtbOZNo/69s3HtC//86uLffh78Nh/8r5Peexpefrr91n1etpn3bwa9LKwgvDk/F78a&#10;KaXJa58meVM2SV7KPLHC20RYr7Uqmly4aqWRN/3pz9P+GKW5/G18p9DeCafzOjFKyyTP0iZRaa6T&#10;pswzXVSlKFRXGJ9nz7xIfSWKLFGl0kme5mlinckSWxSmcrJJa5etVjkbvnmeq8yaItepNUlpMvay&#10;avJEp14m0uc+x7aUqRKHNbN3eTubo6mnna2dOtqb/fnVhUox6W8Wzw1a2usoa6ux2+rdflTf/6jv&#10;Xw9Ho0Hv6ivs3PByNJh1nhV7jNnxUqm6SIpGISyZl4lFfxOHXrg0M9r7dKUS24pvnawaz0GRAgnn&#10;tSoShV1A6kWdG+NsZTg3iysgmO/Po/gic0XB+U4a36D4jhfWSqfcP95mrvJNWqwvnG3FfyarzITH&#10;8jQ2yZxgC4x1iRa6StKUvay9tuxHZzPu7pANk3wuxQ/ay84Hlf9xMJ4Nhu/Ggz/3hpfDHnrbe3un&#10;yrMNXe79ejvovZ/czno3k9ns4+9X/Pgf/OR2Ovum9w9DP/ymN5hfvnjx4usX3SMUq/all7kpnUuQ&#10;DHpbFThXFUIzXlqbOyeLElEtPJBttS+zura5QdldWiJpbRKr0SfnvLBZVVYq0x1Jfx61z61qJBqR&#10;NJXhNV0VTL0RSSltXdaVdqU8pPbPZJWVEhgxWyeyYEfyMuXuzmuB2hcyzdJMpnne2YwttT9ld3Za&#10;+YWO33ki4iSDXOFEGS1skrJFWFTtE4OmJnVaZY2XInepPKCZWa1yz54n3uOO5NzsicoylYgs9b4Q&#10;uk7zuiOMU9b+6d5j3aTaWlkmlWtEkudZgUEuy0RZYXyVylrn6/O3bZCfySorvOJK4x6r1FhcSy4g&#10;jHKZOPzJsqmEKGzZ2YwtzTynQe56Iq8//j4dEqGdpLTSWSkEazQ1902ucCyNNZ7DWNepzWo8r/V2&#10;bpvTojF4ytolMicozLXHTtngSJsiE0LoUuQ4IZ/di2BFeDi6SEqbssoCq2+w9UmR+jJ1Vc1hW/tK&#10;20r7TFaZ51o3JldJZiybwT2H+hIZ1bnNRZXnSlUECRub8aRKu7CwvX8eD3pvJ8NZ9/qP8aBXnsio&#10;35v334y6Gh/zhDYsaN33bSf8uPdZrGa68Ik+/j74pjcdgCQMZzM8nuUbHvfQzrneeawfWuRSyINx&#10;D1TlejD++P/643mPg9sbjq+G+GbABoPe+PYaozHpXd2C7bAVAD+zYeu5jb7qj8es5kXP4d9dDW5/&#10;44N3sBPY1oynjmfz4ZznTHguy7wcffy9dzMdAh5NiWkG4WsdS/TQKwfncjYZDa88UVH7lw8zN5r2&#10;3vdHry5AuK4mfwqwA8hPfzbnG68u0va/BeSx8dEAHLxub/f5H1v9eNF5kVgPsyisa4iruddqjpEK&#10;93hpTJKlCvPh07RK177Xtkk0JnWpaNJENCVXh89FYqTUieNuN42WVuSmcwo/zz1e4lcIAYjHKg3m&#10;Pm+w3M4nEoNuTF2D6nHDLfzobZP4TFbpKpUqk4rEVzWBFa5VYgqcaW9UXhfGsBsP3OOn7M7DHqY8&#10;STMReuq4rFqXkjsW/TINF5oXAgzIuBLdWu3ZtmbmdcY9p0XiCChx3RCGLfIQ/IOuqEaUle1Gmaes&#10;/dM9TOFVXjnCANNUOCKZqRIljEt8yT1mBN5141er3NbMZ7JKm0pdZ4QHDYeNLRCGONZ6vP+yMDlq&#10;WRnRMRNPell3bqJeswj8T1LaTGntvGQnW62TVibWNEQNQhbCKuBLd0hpZdOYwhcpAJBwuG6yTog/&#10;BB8XqHztizpow4ZT83mUNhV4X7nmviA84GgSIGksTZLpVOJGS99sHM1tpX0mqxS1sLYEZCybJsAS&#10;okisEhlxrqkrCdReO9fZjCdVWnb+Dqe67k8DCvVt6+pMrhdeyQKs6l1NhvPex/+a467cjoNL1Hsz&#10;xF/69far23FveEXeZvh2GLym2WDa713jHvHdm1H/cnCaP2G80aUtieRVEBpwHgegcgm4pq/LQlel&#10;alb2bNtqVzVmHR1KUqdQL+wfMq8I00pdoTZpISrckc9+AIwviBVZlrc1WSXbuMRmoDqAt66WlSTE&#10;wp7t9SeeySrztLa2BojTkkQT/oRMdCNFUtXAjrgakrV2NuNJD8B5XOne6+nH3y+HIawh2rkdznHz&#10;yaH1Rl9Nplccom48MZ8OZ9eDWThdfyAayHof/6OXLw4a8cj862/ufWA2WP541pvc9sTXAMT8Q2+H&#10;49XxXUQp4Xn/pz9+PySI4alXvNXg+s108PVJ95LPrMuBrMB/S85VTRJFZ1WeSM6akHWAl9cKu30s&#10;gWe9NJlJCg/okVcaXyzAYhzVotAWNKXkVH/2Y5liXLTLfVJJ7A5IjQyoIsCAc6mVVZo19To9un0v&#10;PZNVutyRtApAsg97aQUuY6XII9YCDyHLHJnFzmY86bFc3Es9Q5z88fcZh+CbZYbk9j2n6g43CPn8&#10;O1ij13QU+qEAuuOrLTy140Lw8IQVuPLtEilYp3mWiZ91+B+ux/eTcMjfTSe3JO9r8+PP3zU/9f5w&#10;8T3QwIfeD4PpiGqSb3oXdnIbChUGU/7S5n3uLW5PwLCdO42N32WhQvqzTmqH25iz/xxscuUhha6p&#10;VjF1SYpnf4YITBsUG3+Vi5tUu1GJArpPlKTAAPCbrGnXxH8ehzPkh1SReZIlTXhNwjpjG2JcbYjs&#10;ZO1FSBfsvW/L57HKJiPDW+FQ+JzsaO75TfnUJ6XOK3J/wNWyC6Y86cHunLzej1RqLfzOeyq+Ew/o&#10;KPjq9D3kgpJVveX2+/0913CA8sDoJrdvqCqbveh9NyIhe0tdWO9yQL0YlzSHNCQH3oYbE/92OOqN&#10;v/oA2hcQwQW6tz7bd64v/vCs6+furTnqrKCFVmOPaEqqVqSgTc46En9O+UQ7ShnqQmvh06KpSuKI&#10;vUe0kpUtPQiBtR6NLzintiTYsiWlPHyvkfWXkHWQFStThIP8zioNL4yHQcRf+jTLtHWkdFer3L57&#10;n8kqlfemJLuASxwi3zQDUqycSVLpRZkXYKH5A0DGKQZ095HavMfuUrlF5yjG6mdFAU2tqLTKmgZw&#10;Bkgp0TVALmbWl8I1vizXO7ftG5IcLOpCEgFVGfBagIA1ie6kwGCXCtjRVF/CFaKNLapCA4kCcuPC&#10;kvaz2pOAlhlRZVkVnM4D+vlMVllK4KfGNUmRoaS5AmMjGGdHbB6K5wA0KvCnDUf9ya+QlH/9HDmQ&#10;3g/9d/3ZcHzaESA8aKsZahOMF+c65Ac4ESRFBL4117JdKceOI5BT21GUOkkp4yOBTj5EWZBrUYfn&#10;UZalzJcA2+XONMY7RaQQvKgKmMXw2sFXzHPMtNTqENZcPI9Vkub2onYi4URjj0TDdRtq6oQnyU9t&#10;Cnn67n3513MENorWgAyW8VfrOHXymqMhSU8SoeQ7r+9ODf5RQDkuB3MAj7t0Yq/n2qTqJUHbnLL0&#10;UPb2BhCkza8Cg1DxDzYCWnH3BJCOrzbxRL45+mrpbwWU4963b4kEZze4ciG3vX7IzS0Q5PLp4VPk&#10;b1eg5vu2lPQPy2+Hf6Lfu/vizYA3vMM5l9+mJG/eH7WvO/gtZKsHX3d9vdgLEk+LuApvvGio/s+J&#10;ryk1IASRoqH2IPh2odRgrwMnM6UEBoLEDvV7eR3KmQ0JOmBSbbLSc/K+hOJTgou8UmTInAkYj2W9&#10;NqPgKQ3FTkQfZeEPXZDPZJU5MBgOnEwyESy9t8RYMmWpWmYZl6cRebck8q/SOiyhzeVRuX/QQG7e&#10;UQHRopftOd/4gVtO1AfqW3d89jZUTMyH4xb04fucXBDLkJG47IdSkfZTs94vk2mon8DmrKxHMBB3&#10;x/kyhHxXfJPenxDOYaSCaekDvvKEjY+0b8CPUJJx8wuNRu3nv6Lv5HZA6Nd99AphvTNard24GrwH&#10;5u31byhj+fUWg7hpAlujcpq1kAUFzJoiwcrXOAOkyii/IoUhc1oswFY81UkHrEVJcXQW6ppoT+Hj&#10;NaqKI024l9lMobpKGqCODQ/ulIBiDwzFo2JtYl0UTnvesKxoi+JMaUBIQqI6ddQaZJRj+fUqt8O9&#10;Z7LKrBKZ9qTjKZ7AY/IgUJZCkqQRgMlVk4nSdBtmtqzFKbsTG+7lJ/m6uhZVTWCXpCWuYK6B8W3h&#10;KsqSKRavZFo2GzWt275uQ9dbrahVoJgyRIsIR5GcpmCoRjJS1JXtGtBTJPAI+mkKbi1B70TJUaTv&#10;KzQ9kUmv8HqpASrI6x5MBTyPVRJyl5R2puTl+I3K3XCbeU+ahkS1oCumeAiOeLLK3bo1tydpbAaU&#10;oIvUJE0d6m4pvE4MAVviG7LwFJmht4eSV3WtBKa3otGqzZfk4BtA48GxAaCQwSh/CdEZpXclFUp5&#10;AjaIm0ipB3FLGiqBQmhJRZfI117mtkV9JqskgUjaCtwFsWM+yCJzvREqm0zRByclrQNl53rbsqjn&#10;1tgVOt377q6IdJ0aunMZZm3taNv1czsfUgNLgNTR65gc1rlgkDtHbR5Cu+B2/RKSUW0INMXRmUyJ&#10;kf4Db6q5nU5O824EnYmUkFNMRzU57kkREskFRR6OYiWSw8Ln6yhh+/aohMZBIL5o8pwCJw4ft0dK&#10;06MQjaUYTFSh1eezezdktH2WN6TRXPDhAqxtyR1jMtDf1JiiketVbp/FZ7JKKbgMa9oDVFYSCylO&#10;paYdOqlURZtAXdAq0d2MrbN4yt0e692UnTMV65eWlprCnIo7kVX4pfQ7Y+ypGiWEN05IOngC+rM3&#10;VqewxYYu6qS2JR+3DiCQkDAJtUtk5VIe/SV434LWOG4/kwitQCTCMTIOH64k3FDA2pXRh7ybZ7LK&#10;hjioBntNKqASbA2Ot1bsiCpdXtAvyPdAZTeMxZZ+nvuu2GyxGM5PUlhvXV07Xycplz/hogE79mSU&#10;CukpnsMdJ39yQGHpKKxsblPKokPvFg0+AcoILf1ZTlZcAjlhqTZkdMqR/XR3XGHvqf8tqGQtWaUG&#10;/tK2sAmd2GlFel7mKYHU4lhuG9RnssoADeK4ER9mrI0bjrrYht/QYYgb0sYRRnY248kVdu3cvA44&#10;C2n1a+CaaWjnWfU7rypzOvoc49SsjoMn6370p9fv1vlorOXXrqiMJIOJK4KKhW5SKkdNUtHoX8L+&#10;YUW6RiS2PRPS1nS0ujrh04RSij+RcNfUsaos1eQM9b0myM9zkMjUesgxmoQ+W4FNDNmNUINqAv9H&#10;JhtZhjt770F6JquktaMuVSXpu01J1mbgLpQVk3AHcSdIoNbcPeCZnNvyn8t/fx3O4Z+Dl97WaYcc&#10;yeCyrX5ZFKAGaPRq0ratzTi/ozYYCdWhUwpd7kpVSadMrj7+JwAsIcDqZ086VBZuEuo5CNcoNuF6&#10;sRwqCx9BDmWG1MCRlFWu1G37UKlMpWUG7GKkwiBKngHpDthm6koayEvOa9cgfqZDVRVCkojhYqrq&#10;4O4Tj+YS7KioZaozXrnG69t7qJ7JKkGPhUsp507xEYM7heNPvoM6D3pxUgvRQugL3nAVPsPtdJ7a&#10;gIb2httpm8RcHii6VkOO4eN/UY+92Qcx693F9JSuLk9TSJRS/MlpC6nKe/VisbcTXg7+Ks4d3T14&#10;7IHwwOb47jTe0yrZNmWvVWz7IBWaOK2kzcA1eHi0iVk8C4BNW8tGpYTO+Imdvfs8B0nWFZ45KKR3&#10;VJ7kGUidLYibvaRszbvQkXewwuB5rJKCeerxqJLNfGDhgqwiMXAk4DmUYODU9gGFdzbjSQ/SeY5Q&#10;r7lLoc9oNPqbi85dEucZnue1ujRqD73Jed7h4psvRx4QCeqjNudsIskQS/i16GGBCDAEHMQWNwsG&#10;j+Cc/M9Fg0t47b/hvy9HkF+IFI/ay7sK7fPsKDukjnqZ87wGCiX5Jfg1G9zM246o3ar10/Lbva1X&#10;j72zKb6ndjLEka7NlPKn4PEmcDV5a6AMAF1cuYXbd3aIJ5XEjZQlnc/QzIXrmogSSgUwRkcGMuvC&#10;V5/nziYwLtOiolGeYqTQc4yP7qk6qK3OLM3L+Bdrz2Qbmnkmq0zJB0tKMwg9yDblGc2pNN6DDjga&#10;052CSSYnElniwnh7XUeYL5jZbHL5XR3PC3vDh/6xfz14dUFz0KA/9aPJn9BVvtqynLrxPDQiLf3t&#10;wez7lv31X/rT2d3XrobThUb0x8Pr799DuhtYQkbvR0tOUh41/PPgH6DaDc5s+93Bb/3LecsWEqhR&#10;wz+2+dg7ntRAcHj3TzwxGWtBApZzA4mdwP+lc03jOFE07nRVmRpSxyqEg3GbEEfs2or7bhOgiKEi&#10;kE6S7T3oHrz9ZLLUj1MEi9bUeSAEpooPL5xqQMiyRFbSpkMJzNneHwNDXdUdO8xKib5/g0b0RxAV&#10;/iPlmNnG0r67+i2o1z19Kw/o2+UvP/R/u9OiFsgLCvTmFvLOeTMOkc/VxvcWivRFaRfhbQlIl5O/&#10;atlta4DXAhivMXwhVd5U2RpjDhJcySLwNYcvrI/40doFLAMJcuhC2rtD5vLy0zboOW1GA+0KpyQH&#10;P6VSNk8Flx/JU84LtGsWOlfv1rfKA5sRyQccnnJ31Gc39/W+xZaDQi8s3v4zbko6ecj9Up4biuQt&#10;RHFKU02u00xRQU4DfAju4mxUHOXj49ooWJcaD8yTiJysIAl6nBZIgRIIhelhSbnrQoHrmd7/FBu1&#10;eSbaO7GEsBpi458u+6PBv8JCTINO/tdstyQcp/QlkMKFtA6MFdibRASFPxk5I4gFYf49n8adaLce&#10;3DROucpXBrZ7Tzy3iyWrOTmCUvhKSNwWhxcJ1yPJS0s/VSFqmq6i3ZZIRtHHsWWeThhtIJrNqWPF&#10;CAcdEx4AmGL+0O5E/Wr0i8eRiz2uLWuANwmeDLWmxCe5BrE2ZBxCLQ5QKm1ZpYo+GUe//ym2jJEN&#10;YefW/v1fs90is81lQx+lowyawBFgWmUB7K2JqYwOdnudinzgij96d060W0dt0HPyt0oNa3KG30vi&#10;ms2QbAu4NEwoykiqgUpoWjYSdYed30hOusexUTCG0ZlLwQsaw+0HqTkJbUMlWl1xymElruqN4t7D&#10;Lx5Xrv+4Nipr4MgsYbImJUrKw9FVBGObhPCqFvQdIn0RHXUc/f6n2Cj5/5ONok0jc00gOlKho52u&#10;aIpxqJ6gjwYCSVM1Tq4TUg/YqKN350QbddQGPScbpTjdNfc597cFEK0A4iAuot6UnKghDcpkp+gL&#10;gxaOmP6Ox7FRjXL0hMOoLegmwbjS7mINIRYFtCXM05UE242NqeIYJB7XRnmaV0VD+STXAjGhCUVS&#10;ELslJQXAlDVDWXkE7hbFgLHx/qfYKCZJhZ3b9KO6MSFMk9Uh7PS5Y1mW7qqiZlQHLjBXSxgOBIti&#10;icZlgqbcnE3b4OQ4fCserXEn2q0HN02AuB/atOdky7KUaJ2wMIFng5iQwnBgFs6VlPBeAiDR2u1i&#10;TUIkNcnj2DI4aCGkDT1QgbACxDqke6AO44IspWMOD7hd7IvHNRBs2IJHwOANxS+EtSTlREjklBwK&#10;WxF/QH/mlKkpwS3ys73/Kbas2LZl+3M+z91u0VcZJupVVN3iakG0ThhSAGilVhGYKAraN0a3PeBv&#10;Ha1dJ9qtozboC7ZRC0x7NcuSqX+bf94YbClqCB0gvSdICYxkdFCS2KZKM3T8MJKOoKUgM72BEf/T&#10;W0Z6Ti/bIYJx47uo7pi1kyv/EpmW4fH/NL1qU1bho+2fFyhj+GdPH6K5SO4hjQ0JxHVordYc12e7&#10;XnNcl2N4/NaaQ8puMbixFXdkw90yMd9+Jq59badg4kYdrAQTNzpoLZi4qS1RgomcXNERTNwciJ2C&#10;iSOoWwkmjvF+LZg47seVYDgZq1NyX2Mi+QY7golj79spGOfgrIcMmnoKuNIhuOBqNoqSSDBmKBIQ&#10;xD2HYtOYxFFMr8UUmSvZdbAW0N8ZjAnDRWBWC9OBC0VcC0s/6BU9WBV8Wpl0sKr6LgS0KYE4uqq1&#10;BCIjg10SOJ85TSEaKEPDZZoFb9jTj6YgP6OJTdBFG2LPcr8Ejj4qcbjzLgks6iHOoANxQwhX5iFu&#10;+Ot61yMv3X1r3rxQImdKdsxD3ITGneaBrm5GkMFICBCKagSeCs0My6RKq0pQk1GkRReB2zwcx4rp&#10;E3yN86lGGjV1eaUakVPHV/5VZKlKjGpEjpfuqEZcccZO1YC9FnqdMDZBBPwc3hlgKfDAolB0ObSs&#10;iftVI9KTWInpE26O89nNuEkoK9WIzJKt1hxpWWNUI3KwTUc14sbE7FQN8r7MQPY0M8OJEtiEyQql&#10;oSMrA2ql50xbuT9CiesbXxvXyKB1n5hA385wocTxuaxUIzI5sVaNKOag8PgHI5RIep6OasSR3exU&#10;DfqoGw28FgbDkHAjhKX+EqsBpaIsqca0Rq15cgLEsHmhRFZkrcQUWU21T0znUY2CUUQlGB5kaxDD&#10;gQUD55eZgybBq6wqGitVt8RrUwJxrbWPcjjO53E3Rhd1SZY1Y8ogICZ1hpZW4STLjDPwOVWq7Ga7&#10;NyUQ16X/KBI4480BC4+BNQGOYYsEJLKwNaXUtBzQm5ZVMLh0EwSbEohrYFtL4BPuzkUy8wwGkgny&#10;wntSJLxdqHCihMAyujIpoZMomKHn03q/BOJoQNcS+ISo63ynII6TfHVFHO1YxmX6lraP9E8wm8vr&#10;ogNiRVLMd66IuKzIzisibiriyYKJdMOWgkEB9gomcshlRzBx5Tk7BaM1w/oUFE8yZeQrpBYKHi9G&#10;xjQUsOjCiDDYbi/wGzcPb31mPiEYO9+ZiRu9tlKNYwPQSBktVeMQjBc5Sa+jGiZqLt1O1Ygb+70S&#10;zLGOVCRQvBQM0fjeMxM5xb0jmLiZ6DsFQzYXHjBSWsxrkWR6KaelKRBGDJVaevphg7vXybB50x7r&#10;lkdWk+0T03n8Ta1gHkgZC8KMeyQQKLhMxdSxMFKOeYw4Hwdu2sgs3trjjsvvPq0EaKXQ8FdBBkeH&#10;Gr4GxlNLIO+M2VOyERnTE/YjFcfeu5Gtik8rgbjZeGvzUGUwW0Ccp9JAS9Ywf8HQJQd9RS6YGSug&#10;Syi5aFa7HpkHWK75kN2MHHXYMQ9xgwN3mgepgLwhqE2YeYMbypxxrlSyqrAGQsungcX1/nA00pNY&#10;iSmyIH4ppvtW9DzmIY7Le6UacSNqNlQjirE/PH6ZM95/c8RRs3dUI47ofKdqCAcRJXMGEv7ZGu4q&#10;Sm0ggKMhkYpUmCgpWzmQF4pj61mL6RNArPPFaHHMSCvVOBa4i8QyYlQjkuiqoxpgLRG0UTtVg5lA&#10;jFb0loI+puoyj5VSWHjqwtXCbE8Du1bL+sibh8j5L5EY/8pORLqtS8HctxOb6SJaNUulGFdXNGEe&#10;AU3aEBeR6HXQBTA4DI5xH3pwOoKhZY15z9h8MFxqzBzr1LTgJmnjLd1sTDksKPTdKZg4grqTNSYS&#10;+4kRTCTfYEcwcex9OwUTx9m6EsyxTkekm7YUDDVTe61sJAVvRzBxhLY7BYNMGQFKAsn7wCgemLUY&#10;+ssA8oxBUDTF1Gk7G3R5lI4VTGSgsxTMIc+kgvKunTKW1iVvGsauks2AaxguR+asCmonQvTdEUxc&#10;v+BOwTDWxlkFiXWZSXwwCBUZIkLEXzs8ePx5RsHtT8pHFg2vLE5kiflSTPctzpk8E8Fk9hRCE0b/&#10;BU5PT61rBfl4xZBCr51OU7cf7ogbs7y+gCPb4XZJ4HwwMXMOmIitw4y3oHKVhBOhopNVMEamcLLQ&#10;DD3aC/gcW/UW2WyzSwLoQ0jVnAEmjmPOW9nNY12QSDdtueZDWGAkRWDHPMQR7u00D3GDXFaCOdZu&#10;RiIfS8Hgg+69UCIn1nQEE9cftFMwGi5FLaAdLyRztUOmIDQsFQmz7mVq8OlpY9p7Zo711CIpZZZi&#10;ehq7ycTXDFZQJk+Hcgyi9xLeDuo0FLMfrIL9SqlD2feYKdaPYjfPBxPHEY6vDkek97S6LSOtzL5d&#10;3/TPI/njO4cjjo195+GIGwK6EsyxbkQkOBAjGFjWYma6dgQTNyF1p2AaGoKkJsRXRRjf4yGIAv8K&#10;3YIF9SrkqZXuckNtwsSR6PhKfz4hIXu+m5a6DEcvN+MagqvJ5Dq8LVq4E4jKFQWiTF1U+/3NyIr5&#10;lQQ+wdc4n7cFIy8EZ+Sg6TPG3xTEvUaSKmgnvRcZhH9yvw5Eqv5KAp+Qkj6fDsRNAV2Zh2PXHFks&#10;HWMeIoe6dsxD3IjUneYhjiZxJZhjDUJkRcdSMIfc0EjWy45g4jgkdwqGao1MhlA4J+FJes3QPkAg&#10;zBy7pmSQtgYma4PiBRIWWdK4OiWRUdxSMPf9q82bVpLxA++qCaDpl6TMnx7KzJAVg1eHOKswdRnK&#10;rjqCUeRNmMvgkzQNbGJharCx5N9zDeEkySNGtNBtuVswuvDgZNwgms5tyBIh7ylJvdHDbbxgpDgc&#10;hB039HV/unmnRKaRVpKKJGfcJ6nzRG8ip+1Zw0bKZDGEEKYIIE6yb2HsKHVe9BZ0PdF7Qohc1EoI&#10;X6Q77qBndVkGhsOAZtxxy6zVjNGWEL8XJSJpoB0/pAnHCuHIwo37kNd5NAEzYKTVDOHWlDpSOk7D&#10;ESNYk9pbXVuQjKLppmDvacKxxyGSwHB5HJ5GCEKVEj4ceAAocMQEKTLSgWS/Ek5BSQa3ogxp1fmH&#10;G1hnA6DyiUKIJENcCuH+tXIeTVBYWy4czIEOrGY1BAmqIFhNHekGKZyFCumQECIXtbIJX2QNcOag&#10;kq5IJlr4HsNxgM+4RCZloHqr4Ry638Z/TxOOFcKREcfTHAdSqCLzrL8oGEMMUkP0ZaHuNBQH50iB&#10;zPSjHodIIsDlcbiPaZ3nOGirGGWvYKJIC84EAw4pzIEvJFNK0W7lq+px/YRIUsGlEO6XhZ5HCIK6&#10;rCIrqcgpGN6Tp6GjXVIWTFsew7KYG1zqbkn8veMQuaiVTfgiCzEYOi8NmdekYDwyhpExloyih5/P&#10;MbOUggPHeN1DhvFoIRzXiPk0NgEOcVwFaPZhNcqxCTiLFgeKWU6ZT6Edl6ru1uPc04Rj/YRI4r3l&#10;cbifOD3PcZBCOQiWGeoOxRNuY057DCkfrCOoWEr5IjnAQ5pwrBAiSfyWQoDhN5ykVan4eYSQwkbp&#10;C24HBfNpaBKhRSIQ9TFl2Ck8xprc6EEhxDETrmzCF1m7SYBkaIqpMIyKUoxQqKYLHGjlFVgN2fHK&#10;HAygInd2JYQjcbmnsQmQSGqRWgjbCCIIoEAbqGjBY0iZbcE0xax+3CsykuhueRyqJzkOgA8VYz5M&#10;QkKckiO6ZwLxU6jrET4zdUFg8ajOUiRp3lII6kmEQHuUgIs+gLMhigyMwkygxWNk5l9ZO1dC3nDI&#10;JkQuanUcvsiyCF1RoFqWRExMikYIFUAWI+TAmJizXBqXwoz5mEI4Eql+GptgGO5apKy6ZqIobrPk&#10;dnCM6MlLXUI6nRnhDgrh2CsykjBueRz0kxyHisnaTUqugho/DKOkTsgy+h23qRaWiZh4C11Gzk90&#10;liLJ55ZCyO7DsedxFAqb4RhBh5X5QFqmyPXzi4R/UVRQv0PNkx8EFCJXtTIKkRR2Syk8jRDCmFMD&#10;k2mCIIigKlJ4YW4yIJOrKBSq6Co96CgcK4Qj65XPYRRawrRNlrQ37xZI/J9+mYwG/Ln9iav+vP8D&#10;03VGf/xvAQAAAP//AwBQSwMEFAAGAAgAAAAhAOR7aXQgAQAAXwIAAA4AAABkcnMvZTJvRG9jLnht&#10;bKSSy2rDMBBF94X+g9C+UeKaJBjb2YRCVt20H6BKI1ugVzVK3f59x0ko6aqQ7u5o4OhwpXb36R37&#10;gIw2ho6vFkvOIKiobRg6/vry9LDlDIsMWroYoONfgHzX39+1U2qgimN0GjIjSMBmSh0fS0mNEKhG&#10;8BIXMUGgpYnZy0JjHoTOciK6d6JaLtdiilmnHBUg0un+vOT9iW8MqPJsDEJhruP1drMmndJxssxk&#10;W2+qmrO3eRZ9K5shyzRaddGRN9h4aQNd/oPayyLZMdsbUNpK8vFE04NvMriDxosZHfwDeIFQAX+X&#10;HY2xCvZRHT2Ecm6cVGSh58bRJqQiG002+aBXc3bxlKs5v+MpP85ZnXM9Fy1+1XM9U77+F/03AAAA&#10;//8DAFBLAwQUAAYACAAAACEA+B9HcvUAAADhAgAAGQAAAGRycy9fcmVscy9lMm9Eb2MueG1sLnJl&#10;bHO00sFKxDAQBuC74DuEudu0q4jIpntwERa8qOsDDMm0DZsmMUnFvr1hkcWFsJ56nPzkn+8w6833&#10;aNgXhaidFdBUNTCy0iltewEf++ebB2AxoVVonCUBM0XYtNdX6zcymPKnOGgfWW6xUcCQkn/kPMqB&#10;RoyV82Rz0rkwYspj6LlHecCe+Kqu73n42wHtWSfbKQFhp26B7WefN//f7bpOS9o6OY1kU2EFVxr7&#10;gOPrpOXhPc2GcjmGnpKA3yjyz1PYVBkPvOxaLeB6wdlNqWAyx+Cip1nAs8WEBY3KzxctdwtYnpxx&#10;IRY08hicPPzsMNsfAAAA//8DAFBLAwQUAAYACAAAACEAupCSlOsEAAAbSgAAGAAAAGRycy9kaWFn&#10;cmFtcy9jb2xvcnMxLnhtbOxcW4+bOBR+X6n/AfHeIZntdKdRM1VvI1UarVbq7PPKMYagGpMazzTz&#10;79c2GJxNuOMEWOYlE5CP8Xd8vnMzef9hH2LrGdE4iMjaXl4tbAsRGLkB8df234/3r29tK2aAuABH&#10;BK3tFxTbH+5e/fbe9cMVjHBE4y/Is7gUEq/4tbW9ZWy3cpwYblEI4qtohwi/60U0BIx/pb7jUvCL&#10;yw+xc71YvHXcAPgUhHYqBLQQEYKA2NYTCX4+oW/u2n6iZBUGkEZx5LErGIVO5HkBROkHoExMfePc&#10;OskSHAAhImz5zxv7Tq6MBQwj6xngtW07ySUXxfDwCgTsIWbJXf6/xV52HKFUlG3taMARXb5ZLIQI&#10;RwKmjYjZC0YPG2wREPJhJHLRIp3dCzD+jCkXboWIbdc2fIEY8ZtgJWFF/GbyKGoyeWsL3PSZ3y74&#10;n5xVG5E+Qy48eXIckIO5KNohwE5NhtkyW0k2KhGCPA9BlshJ8WL7ByU5u3KfLSy79PVwpIRJQZPI&#10;Vt80oJZ9AXVzGigNtWOcWUBYcvVGDJ8ozAAHPvmTb8oJYN3UfMztisuZDZ6KMofOT8+I9Av1reIo&#10;sAJ4twUp96irjkZWFR5CYy41uo5MyclTcBvXR26jArA4d6mZFg7xngw2vzfFJt9M795N1w2KsEwF&#10;hboJaEZXFiH8oexsgrvG87+F/l8YwBMhQoVd5XvHnKvVtSVi78z1pjH1efxIo8nYPg+Qk9iX7RvH&#10;xzJwmzXDNV6egZxfM5vZYIQhDk0tcbB5pIDE1196S3WEQzyRGNZ0GgWcWCvUaJrqmHvSjG/PXiHw&#10;/O+zSkXJSdtvXR2y3HyXU+lmVqkZPrmcShXtLmfa5ZVyUdIdhI1WhkVsn1eBewlYIcA4ehIVZxEd&#10;5GF75ZOo4regusOhiahsbzeWlI1s6bsqJ+wdRBDHrLB9UJzqKAjl1vt/FDsEUoWB3oyU1pISSDUu&#10;meWpfUFo2dFUh9GEEtB0qJhNuSwkoOlQMeuS/BRb7zB2zQ7Qz9uqXLN4ETpZ52Zmpterz1WzCt7V&#10;abZvCeu4HhNWpTPW15rjaoa+ms81DFiPya4lrGao7zSsZXMNA9ZjomwJqxnaPA1r2VxdYa1cvvuj&#10;5/QjJ4+STLQeKdckyjzFaZunNAjXjSuk91RGV8jM5rJgnreFKu3DqDpmLzAodcze4+Lq8PyPELYo&#10;J4iERLC4dqKnS8DZtO1T4MK1hkHZqYayc4/G/U3vAQCMyP2sxawG3Uunp9JN9a5FeexhtkXVSRip&#10;Fhn9KM4d96bHMqbqHoarxsP4OG8zE97YCS+OcOB2cVxq91bZwRxbpO/4tDiMJ5XUkdLq6qm6RqEk&#10;jY+vJI6fOpCWWnrVZp8yiDJXuY94t/1X6Ys91RgUZS5gldfPzbrerk8wPhNQAe6swJHGtjLmGrn2&#10;+uyjnj9HlATY4pRMz8Waevxas5kwPiKTWmhR2L+IFnJ/VlaeG6kSWpTzL6wEkx3dC/FRiyL+hZVQ&#10;UDwerVv+vt21P3wqAtGcJMwEvXqxdHxU4/745HeGWPOGZUTcPr07K8bCgFVG2ssZakZ7wFjbxur9&#10;pYMGlZnNrc6YKDyMb/DewefvGw2dQfQ1GwdYN6VedjdFz4/75hR9wk2eeIlGuq1uvPGfYkTRJMaB&#10;73b2QwKR/B4S/0mnu38BAAD//wMAUEsDBBQABgAIAAAAIQBrm5YUGAQAAA1RAAAcAAAAZHJzL2Rp&#10;YWdyYW1zL3F1aWNrU3R5bGUxLnhtbOyc207bMBiA7yftHSLfj5TDJlQREAchISGEGHsA13ESC8cO&#10;tgvl7Wc7adqNVnOhUZ3MNyVJ+zuxP/9H7JyczUoavWAhCWcJ2N8bgQgzxFPC8gT8erz+dgwiqSBL&#10;IeUMJ+ANS3B2+vXLSZqXY6neKL7CWaQbYXKsLyWgUKoax7FEBS6h3OMVZvrbjIsSKn0q8jgV8FU3&#10;X9L4YDT6EacE5gKWoGkEfqCJEhIGoikjz1N8kyZgKti4JEhwyTO1h3gZ8ywjCDd/oFDm1t/j4/h5&#10;StCT7UYsSVlRfARObdcUURRHL5AmAMT1pRRL9OcVBNWtVPW3+jhSb5UeorohEFWC6BEdHY1GpoXY&#10;DNiygESY4cP09ATqyyUWUAtIlQAuVMH1iFQFQdeCM2Wk4ZiSvFAPJI8E0WRUITC+VyBKidBn7Q3a&#10;Rls8txMaMd1+AhhP8ajpXvu77m5eHabNwKnZvWgO7VDb7rAHPW9IOkuAeSY4lkjkk0sqIt0fPQl1&#10;H/XnxHyawdP9NwLmhxmhtJU9dJJtRIw0zjKMVCt/4CTfCtn7ayStfEkYF00besJj0wE7aajabx48&#10;q3/fzIBmAOxssMeaTz2B5mcNLcruNK993bZF2f1kceZlninwqo3fQrteMPOW2C41zO3eH9AwNfuk&#10;hkFtUr1FFpRsEWEslMy4MB9Notsk/99cmKFlHKxvDizQWqdbJpwKtBbhnb/hodGtea4Sgvk6kfCX&#10;VpbflPk9hWhw3sstTuk6ATMpYpvxLh+vy65s7BeYNCl1G31vU482ZjIJSmIKG51VKTYGIsnkUUAm&#10;D65CzN2XslGW/wzUOlWjuvi13WLfJFCrq7qdGb8uqM3t476X9tEtMltdk3DLkNdHdW7ybdhh4DRl&#10;8joCqcvqGzssBCnlU+VhEuuWmqyG4QZyPQw3+a3DgFIqMw9CPaEP9QRDK0R5fYnyDK1QWe0TrVBZ&#10;7ROtUFntC60KissiVCk6LBt1kTktUwt+rI+65qM/c0t0VidZw11ItqxrPvq1QG3Vf+MX1EJ16e9F&#10;mzuqLi0j8dFpfUaR3IZ0fY3JTX7rNaZlJEPzSG5D6jWSobmbniLJ8nOEfCzufcZiucl6px6Is+uA&#10;4/1GDDfV2roDseuAgna82xezIxxKnJtF+QGIL0AmwVZ5Y6skpyQNzmPFEpEdWSsLJBis1WsWd8nk&#10;Ilgtb6yWTT6uuV6Y83rn6e4tt1Ridd3YTda7NGQe9wYwdjO5Pz7FBlyBimdUrBEzHs23xWxu5mdQ&#10;psuyGFr93Y2jd27Eshha4b3PLIZWce8pC72fo6g8dBduSVk37sKY7H+/NmbrFd706SLAeFdO3BEM&#10;JQIMjzLz4RkpP5ZxbbxxSeCXx9nA/IWbr9ltSLt4aYB+i+HpbwAAAP//AwBQSwMEFAAGAAgAAAAh&#10;AOxUZsW8BgAA9yQAABgAAABkcnMvZGlhZ3JhbXMvbGF5b3V0MS54bWzsWllv2zgQfl9g/4Og9/hM&#10;kzSoW3Q3DVqgTYFNdt9pibK1oEiVpBOnv36Hl0jZ9CFt0gPok3WQc/GbjzOUX71ZVyS5x1yUjM7S&#10;8WCUJphmLC/pYpb+fXd9cpEmQiKaI8IonqWPWKRvXv/+26t8UV0S9MhW8goXCUih4hKezdKllPXl&#10;cCiyJa6QGLAaU3hbMF4hCbd8Mcw5egD5FRlORqOzYV6iBUdVaoWgHiIqVNI0WdHyywp/yGfpitPL&#10;qsw4E6yQg4xVQ1YUZYbtD+JSqX4xvBgaF4Zg7D1ndJK+1o7JUhKc3CMyS9OheZRjkbWfZEh+FNK8&#10;hetEPtYQoJqzDAuRJjUvIaCgZuRE+EGkFNKNOIuOyBiFVWkGje2goQp7qFigqr5CElkj4eoTyzEx&#10;t7U3sJZJpV6o6MAaG1tzljnbwvdjG4Wa32KZ1EuSc/BEjdTqa+tza0qfOS7aHfT0mdLDtEkPPdPu&#10;UZv2MG16hGl2mTw61zS89kg4heTmmcUEIFyqy7F++JkbpKin9tpmQramXsKLmISJlwDCDkg4i0mY&#10;egkg7ICEsRltbW/c6OTH2IfCmqzFdfJk4u2wRisZk052TLwdoYxOdky9HXDl4gFgU4t95LpOvR2h&#10;jH12GG4KoDZfWMQ8LBnBjj5yz1F6RpvBhHwk+OkJzSkPGBFg/ERJ0dfxtqsZ4c/it9oxNqjaLkv4&#10;dBLbCAC6kaHT6MPo0NPY0NNwKwmXILw+wDCdsBxlmH1I1ptsyHLn/5ujVBm1xbQmx3RG2iTbw7RP&#10;wXJPwVBPwS6nnqEgBo6hABi7GapnkrWyyhR7N1AHJRRVUKyRkmLErwl7sJv3PeINCvOSW/QjWlYf&#10;76FOVgUhuScO1RyL8it+D9UxwcK8xWuUSfVe2xuKQ2Rhyy7Q6moFBIWvf3pV8tSIKTir7pyaOhhF&#10;wfj3jH99S8oFlLzGokYf6DCVn1iiGtuCGoq3wzW5qY+vWLaqMNXV8dmQY4Ik9AViWdYiTfjlnJQ1&#10;VMRGBcr/hVA5T7VCW3VCWD4XNnRQxwrpY2purcfLNIG2YJZm5uJGLwkU6zUTpcSgEBd3uqZeuki0&#10;pj8cO/0hOt1pB/RpQUY9xBr8v8NrmSYMnMVfVntnt2wXtV2Rk/Hp4OKi28TGW/ALrq9VZLRt5iZu&#10;3kLFqQDIzdKT0aBh5lacoBGprhmVt19twA57bHB19iLqwQF5ID3D0C9uRjGUaZK5DQ2+ItgAStEv&#10;AOMdypY2T5Xz0LWgdSkMXGppkKHSweJxK7k9kixgmwT0byxKf5x0WTImHDspr12HUBZBKGDvKlY0&#10;m6XALxAVDq06kJUHrAk1hZbbxmZfFgLQt7MwSINWIjuu6jEnmq6BHp/uaqSG9GjQFBAtRLvUbSVf&#10;VFQH5ojOB1MUCxCfZqNBPCuOdw+sd/mtHNiX3i2959FsPD4WYGEPvXFOITEAbGY+aDNZepzmGNCi&#10;Ud2jJyrjc1E8g7mOdpvCtwXRaFZtGB4zdt7J0gY+hhV3QCmq53mDYrNkk+f1fVkYPsakxXTu/OSp&#10;uQp4cS+/hbwTi1QUgrvI4hdvbfPlz8ZbR4NgI50PAul5U+4XD4VJ2dTEereO8pDiH9unZbrsMrTU&#10;rkO3qspQiT6s+jiHphCpdkw1lq5eCzu/bPkJrU1N1izSfEUIlu8omhOcB++0peFk3zbKtSsATLnK&#10;GVT9L5vDfPsJw31G+T5dny3RBSaw5baK9FZWNT12a88kn6CU1UWKKRtajYYtCEfx6ov3nyr7T50f&#10;PXUTgKrFsUDzqPNtsW7r4ZsPbF3a7xt0kyYVWs9SdWVDqebbKWGk9Fx1jHzcVCghjLZxf23ji67a&#10;PtxcHztlyzf45LDDNR3lJqz6zuevibO/t/3UJolv5PTbLIul9NHpa5gl6N1ObUvWauiUS50auhYr&#10;GM+AmJqzJCH/0PwCh1ZueR1qwmFy/ZaCgfwf+NL4pwNCVeZqrI7exnnSBuNwtqL55Ba61L8wHHp9&#10;h+MmbeSOevLMnVM1bT8Q6LcN1Yln5x8kVjv2vFof2VnyhozYwd2bhxPnMSwrLuiE5X0Fv8CZO7pq&#10;usmAEFqbiuXCb8Ln+guBPr+yWo/fgDRmA5/3YfilDXAwfEvzTxOi47f3aIh2QLehe7el7toSe28b&#10;2hq/bxgK2T6fVPunOaAsGIEvCrcl9PKuBBLl/I4jComVUaja3JbipdodAk6QjXxP8PDIwvz7n1KG&#10;5V0r9+IFHbTOprZwHrTKPbfhTM/NkdrmqrsFDb4y+HjZDcouQ/Rua7B5AH9Xev0fAAAA//8DAFBL&#10;AwQUAAYACAAAACEAkzbAINsAAAAGAQAADwAAAGRycy9kb3ducmV2LnhtbEyPwU7DMBBE70j8g7VI&#10;XBB1oALSNE6FQNx6aamQenPibWIRr6PYaczfs3CBy0qjGc2+KTfJ9eKMY7CeFNwtMhBIjTeWWgWH&#10;97fbHESImozuPaGCLwywqS4vSl0YP9MOz/vYCi6hUGgFXYxDIWVoOnQ6LPyAxN7Jj05HlmMrzahn&#10;Lne9vM+yR+m0Jf7Q6QFfOmw+95NTgDcpvR5qu51ztNP2g47TbnVU6voqPa9BREzxLww/+IwOFTPV&#10;fiITRK+Ah8Tfy17+tGRZc2i5eshAVqX8j199AwAA//8DAFBLAQItABQABgAIAAAAIQDIu8KcTQEA&#10;AAAEAAATAAAAAAAAAAAAAAAAAAAAAABbQ29udGVudF9UeXBlc10ueG1sUEsBAi0AFAAGAAgAAAAh&#10;ADj9If/WAAAAlAEAAAsAAAAAAAAAAAAAAAAAfgEAAF9yZWxzLy5yZWxzUEsBAi0AFAAGAAgAAAAh&#10;AF6bZnsbJAAA+8AAABYAAAAAAAAAAAAAAAAAfQIAAGRycy9kaWFncmFtcy9kYXRhMS54bWxQSwEC&#10;LQAUAAYACAAAACEA5HtpdCABAABfAgAADgAAAAAAAAAAAAAAAADMJgAAZHJzL2Uyb0RvYy54bWxQ&#10;SwECLQAUAAYACAAAACEA+B9HcvUAAADhAgAAGQAAAAAAAAAAAAAAAAAYKAAAZHJzL19yZWxzL2Uy&#10;b0RvYy54bWwucmVsc1BLAQItABQABgAIAAAAIQC6kJKU6wQAABtKAAAYAAAAAAAAAAAAAAAAAEQp&#10;AABkcnMvZGlhZ3JhbXMvY29sb3JzMS54bWxQSwECLQAUAAYACAAAACEAa5uWFBgEAAANUQAAHAAA&#10;AAAAAAAAAAAAAABlLgAAZHJzL2RpYWdyYW1zL3F1aWNrU3R5bGUxLnhtbFBLAQItABQABgAIAAAA&#10;IQDsVGbFvAYAAPckAAAYAAAAAAAAAAAAAAAAALcyAABkcnMvZGlhZ3JhbXMvbGF5b3V0MS54bWxQ&#10;SwECLQAUAAYACAAAACEAkzbAINsAAAAGAQAADwAAAAAAAAAAAAAAAACpOQAAZHJzL2Rvd25yZXYu&#10;eG1sUEsFBgAAAAAJAAkAVAIAALE6AAAAAA==&#10;">
            <v:imagedata r:id="rId129" o:title="" croptop="-274f" cropbottom="-57f"/>
            <o:lock v:ext="edit" aspectratio="f"/>
          </v:shape>
        </w:pict>
      </w:r>
    </w:p>
    <w:p w:rsidR="007F35D2" w:rsidRDefault="007F35D2" w:rsidP="00D41F41">
      <w:pPr>
        <w:pStyle w:val="Heading4"/>
        <w:numPr>
          <w:ilvl w:val="0"/>
          <w:numId w:val="0"/>
        </w:numPr>
        <w:ind w:firstLine="708"/>
      </w:pPr>
      <w:r>
        <w:t>Mise en exploitation de la gestion des utilisateurs</w:t>
      </w:r>
    </w:p>
    <w:p w:rsidR="007F35D2" w:rsidRDefault="007F35D2" w:rsidP="00D41F41">
      <w:pPr>
        <w:spacing w:after="0"/>
      </w:pPr>
    </w:p>
    <w:p w:rsidR="007F35D2" w:rsidRDefault="007F35D2" w:rsidP="00D41F41">
      <w:pPr>
        <w:spacing w:line="360" w:lineRule="auto"/>
        <w:ind w:firstLine="708"/>
        <w:jc w:val="both"/>
      </w:pPr>
      <w:r>
        <w:t>Nous allons à présent nous intéresser à la gestion des utilisateurs. En effet, pour accéder à l’espace utilisateur ou tout simplement au tableau de bord, un login et un mot de passe sont nécessaires. Voici les étapes à suivre pour la gestion des profils ainsi que des utilisateurs.</w:t>
      </w:r>
    </w:p>
    <w:p w:rsidR="007F35D2" w:rsidRDefault="007F35D2" w:rsidP="00D41F41">
      <w:pPr>
        <w:spacing w:line="360" w:lineRule="auto"/>
        <w:jc w:val="both"/>
      </w:pPr>
      <w:r>
        <w:tab/>
        <w:t>Un utilisateur possède un profil particulier. Il est donc logique que le profil soit ajouté dans la base avant l’utilisateur.</w:t>
      </w:r>
    </w:p>
    <w:p w:rsidR="007F35D2" w:rsidRDefault="007F35D2" w:rsidP="00D41F41"/>
    <w:p w:rsidR="007F35D2" w:rsidRDefault="007F35D2" w:rsidP="00D41F41">
      <w:r>
        <w:rPr>
          <w:noProof/>
          <w:lang w:eastAsia="fr-FR"/>
        </w:rPr>
        <w:pict>
          <v:shape id="Diagramme 4" o:spid="_x0000_i1206" type="#_x0000_t75" style="width:456pt;height:333.7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YZ9tiAOAAAuQgAAFgAAAGRycy9kaWFncmFtcy9kYXRh&#10;MS54bWzcXNtuHMmRfV/A/1DoF80CSjGzKq+CNUblDTuAxhbG8r4YxqDYXZJ6t29TVdRINvwvi33a&#10;+Q792J5s9q1EUkhyhpJoPYhkNTu7MvJExDkRUfz9H94tF8Xbtuvn69WzCXtCJ0W7mq5n89XrZ5O/&#10;vIxET4p+aFazZrFetc8m79t+8odvf/dvv5+9Xj6dNUPz/XrWLgqssuqf4tqzyZth2Dw9O+unb9pl&#10;0z9Zb9oVXn217pbNgB+712ezrvkZ6y8XZyWl8mw2b153zXKyW6S5wxLLZr6afLu9p83wvB/23xbL&#10;dHffzZ5N/sGFrSpPBamjFYRLT4nRZSBVWVPPjGbKiH9OiuH9Brucraf75bo/t0OxWL/E9bTORbd6&#10;upxPu3W/fjU8ma6XZ+tXr+bTdvel6Ya0KXGmzxbN+/XFcAYzvO3Wq3KCRVwzpDUW836YFD/1t1/z&#10;p4v59L/74f2iPevny82i5Wmd3bKXVybF9A4LT9eLddefNdNpuxrYj1h2ul92d21SbN4sZh0wMjm7&#10;NG+/edHtvoXBm6fn69n77ZXm6aIf/ry9y3R9k/5rV7MXTdf88KIrFk3C1quOxB/SUmfb3zhLeMIy&#10;26+b6w7Q2spXFdWE81IRXkpJdMkN4ZTVlRdU+ZL9c3Rq2xt++Wzy15ftu6H9253uu0s331296wY3&#10;G4Zm0xYs7SDdOX4vfzdcOuG48aRiGltSURLjGScll8zWupJG+wMcN033smtWPU7l3WqL5qCFtpXU&#10;ROBdhBvKgOYAXGtHmVbKBIW379wgQfjLnJkMtSzrOpBgYkl4LBmxxkZiePBReVsZWh922c/PH+Yu&#10;rfOcOV0T75kHMiMl2ghPhBdecxyLNXp0GJeudB/ILM53DpogWbzo1q/mizvhUwZvauErEmpLCfe8&#10;JLURnESnfKSUclOZw8ldxSdVOtigSmIFi4TXJb5TADpcuPalrmod7cgkXwafQlfCS4q9aVPBCyvE&#10;FB6RFKiINmpPS6kOu7yKzweySypUqXXFiXMVQoQDNI3xyIQ0RCmjQgDlo8O4P3zimI+Rs7wbMl2Q&#10;0ftIonbwNq08oGUYoVJYp5S0OuWBXSK/ikxpcKausqRUVCJ5OEs0NYL4GlEXq7HS05ExvgwyLXfW&#10;G2WIlgzItJYTG51G5ORV5AE/l+Vhl1eR+UB2SeF3zgdPEBEs4UEzoqMOJNLopZaUM4soc5LG7h2Z&#10;xQiT25R+Nf+PouxfhjkIXTO0F93ovbm8Rhsmoq4RaalFjlShJloLRkRZl7UUwdX0eNJX8aw04qwD&#10;lEWAHXmlAqm5dYSFSssoRKXLcfL5MnjmFIxb8poYxeB2RgoCDOPgvRVwQqcFP+7yKp4fyC59oCoY&#10;xcFMKZipR9ozLmoCOKvAjaBga18hnlNQ7teL+SzOF4vtD+97t+iKt83i2QRSbbb+OVFoSJimH/DC&#10;swkYAP7t6PvJWxMJfrHlzMO3361m858u2r8X8+n8cTEDfy0Wj9bdrGuL2aNmAyjPB6jOYtb2RTMM&#10;3fz8YujxEz6lGJrzRfu4WOCl+epSO+JX06tLaNEPv7T9k6IeBogVXB653Q0uu0s8j7Hc7q4uVlCH&#10;Q/q8TdP3bfFqfvmZ0FhF33ZNMX0DofLhF7wMzfLo4ujmxezD//XFTxeP5ouia6fQd03RYyPzWbof&#10;rLMaim+m7Xj57ZKQo3gdazYXeHWODQ3rC5gF2+Si+K/1Rdf/+2g3uUHEczAyowWBoEYUkFIR64Ql&#10;qqyCEILXjCIK3JgUKSuVdMwQnygQj8iumklGXKW1g4saJM0Rbr9MEKm5hp4AH/UWUZLTqiLQO5oE&#10;UBjpFAfdPqb+q0HkoexSUsEqGQmDdEoJAXpJhRJKEaovWg4eHkaHce9J8dSTC/gN6kPwmq24KDYA&#10;bbp26h/ftO/aVJ3onxbePS5++P5x0Q7TuyE7GhuYgLT1BtUakFdHLPWBOOoqZ0RUwh7P/Gp6rALk&#10;ZwUKJZ1POpui7GMZJU5HU2kuQ6y/BmSLCtIxGuQMFbBLZkFqKZdEhSqWgLh05rjLq8h+ILsscZhM&#10;e0NKV6OEI8DCawHmEyXVpuYRqRIk4HPSvQOy21V/MR+Qe9pitV4Ws4s9vr9J4X+H5wJ4niPiJ64H&#10;J1gu2246bxZ3A7ZglPsoIIxpAMOXtoaOgZiBEKHCWcYCAzJvDtnQqd6WwEmESuCpsmkgq0npVYxW&#10;O2nkmGp8mZCtUdnyUUNkicAT7/OoI0RHgvBMl5I54451hKvApg9jl6zitfU1/BVfEaRKAQ6Ps9TB&#10;QJQahK7PrmMOyAb7SqherF/PV6ApiW482tOthPUfTyL3k8I9avuheN19+F8QmA//U+D/y3eCyX3E&#10;glLkB/NBffjDL7O2S5xmS9vwFenhHEwPHGn72dP1atp2q/bJnbhNWUYRI8iMDBXyYZXKNZIq4rlQ&#10;DoV7ibjxCUcJjkaqOE/lfgQd48DJyzIVj7UX0rASWXYUdL6MoxikpirKiqAmhdtUBoIfGY44XjIB&#10;JSHL6lOlqAeyS8nKSjCGw/MRdWsmFEqlqAsGxaVBDBS1wll+zgzw/OgMaGe1P24p+o/L2eZSBCzn&#10;fXKDRM237vCmSY7wao3LVz1iqxjarRY4lRZ3Qn2NhhQEPArmCjmCp/q5KRXqI1LRMqrKanEMnFd5&#10;D0IODzI4Aosj7moUVeqoDRE1q4zVVtZ8XPMbo/7mNgy3tI4GGt6zpDRwbCBU3BKqax0CVjb0mLau&#10;BvR7u68YhIqOIr0IhSgRgTFdlZQo5stKVtY7hbrePp12aGOOUIYLdd+vp9/5/F7hBm/6Y7NEv3Ax&#10;X7VNFxfrn9Emw9Vt88utBgjlw8e0/fNtR/A/m66//OjZfN8/a1bz5fO3aMQmwb14u9i3qrDU/O/t&#10;f0DyJom4fbV910yHrfBOHbP0YafLXp5bavhcfsRn7tFVIVprJQDHa5T9A6qWtRdQpdE7KFR06Myx&#10;ypPu/WCd1GVNF46HkNfv277p8hBAyDbrHiTu6hnkgpsJWlrwL1RtAroeNlbEoEhOgqdoZkjQ1nAM&#10;wr/1/cOJUT+4LLSktbcgen4ORDSL+evVHyG62MnWvpu9S/D6CG/lwaJjYCSwTN9837y7RNGhiXt+&#10;sVi0Q1il2sfs5LUdkMaLfGF0+cqoqkZ3rZIgupyhWlyLoKCOdVVZh8p4dQw9v/XpoEqF3jiqWDef&#10;UD2d/roDekiHUdclZCpXhAmdEgw6MAajFGBlNYrZoQ5RV7nxNrNNnI700tX7zce439YiE8h3Ee/m&#10;BJZKYpWmqd2A+jP3Naq1vIQSpZWu0W9wwFjujed11n7bGCUwICB06UidAhXXPk0OCDSfSwvJiAK0&#10;svbe7v8uMerUJ7Y58V85RlElMbpBHeSFQ6/Vg4FZA5YrVOXQUY4gYtkx6tboumOMutUBfcUxaufz&#10;h/kvDMucfn8yDJanloq+m26nbTIPAubfznf9I68ckJb/UzdLAxsQzP2w/T4l9N20z/ajM8Xvnmhv&#10;35MnJXecCEY6MUzeRMPBMJkc7WCYvEmZg2FgjBsNkzmgMjJM3rjHtYbRykqvBUVbFs0RHmrU7Rhq&#10;PdHW6I0wHRQ7kWNIVH96hcHJHX7yVO92r5d4ywsie/ycmqm6TIxpmbuPKl5rAbSTQmAoagWFzXNh&#10;LDq46FjXKMtUUXCjyjE3PrVApkccgJIZRq+zACYtE1G4BwtglsmFJH0xaQKJmcYQjcP8SAgyVTel&#10;snrMHE4tkDl/erBApp69zgIphtyPBfLU+wH3t42bmX6y3zNO+sbwkFk+GYWHvNLGtc6RN29zMMxt&#10;wZBpyL1hPpVQZN741MgwecNI1xomb1D1zobJTEB7w5xGyuQlp5k2cyJ3ZJg84XKtYeoaRW0Va8IM&#10;B1FUPE3FpmE04dESQUSlNo5o/Gkwydz2IZhk1jVuMtP9BJO8dvwBGnmzYsckmjeLk5bfE68bg0nm&#10;dMUIGnmzCtdCI3rLqZeOVBEdUk5RQNOYcQdSLGdcloaX7kZo5PVYT8yUV1S5zkz3l2k1ajmaajTQ&#10;jEyZFrzLepTBvatKSPS6dnZczD11DjSHMuYnfhML7JTTPXCNvMbnwTkyifUhIGSiZH/qn0oomX3s&#10;kXPkdYWvdY4axQ70VMG6DCbueWUCsRL9Zcuk0pgzr2uJxsZJnf8UGreNIb+Cht4fCcubhTxAI5M7&#10;HKCRaaM9ND6VUjNHW0fQyBsUvRYaeVMwB8Pc1mcy40qOYTKHmkaGyRsRutYwoO0aDwBIwiSeAsCY&#10;HGq1FANmXkHScVui1YinhW7ymaynB47hNLM+eZOZ7odroHXKUfWNhIJcQb6XGKzXEPIWg5EmYvoR&#10;o+Y3WiCTSRw96O7y/f4SClLqtnNLpOSYMLMWnWWOabhayYDZayW3s1c3YOC2rpLZqfm8GEA/nSrM&#10;WCBzWFjAB5l6655EYAP9C3c5pHNigRdNd5o8MhX5AQaZzdDPawQMX8TaWo1JJTx8yPGoIbFVjQ6t&#10;s4pXglo8/zJyhI+MkLmpgxG+SuVRe4nH8gwe00MHC41EDNzg4VLMSmAqzaBhzVh1Mi2NiPQrjXBL&#10;d/iYbd1PSMSTJXABDOVp9O3wiB5DUoh4KpppPEGFodno3FhlfGSE27pDZsNw7w6fxwjBYv7X4LEU&#10;DFVDaslS4wEkiC7MAQi01gSV9Sfd4bZGyGw+7o3wcYXrfpDAyuDwhGBETAjoq1MGSo0SBFG1Nwy0&#10;2jsxbuV+hITMTR1iwlfJEADPGuVtRwT+GACMgOeoDKsZRHdAhV8lnjBmCL/SCLeUFvfhDtt+2WmT&#10;7Pz1jj7+/GaNPzGAp9lTR/3wVx6+/X8AAAD//wMAUEsDBBQABgAIAAAAIQDogj4gJQEAAGYCAAAO&#10;AAAAZHJzL2Uyb0RvYy54bWykkstOwzAQRfdI/IPlPXUa2hKiJN1ESF2xgQ8w9jix5Be2S+DvmTQV&#10;KiuksjszI10dXbvZf1pDPiAm7V1L16uCEnDCS+2Glr6+PN1VlKTMneTGO2jpFyS6725vminUUPrR&#10;GwmRYIhL9RRaOuYcasaSGMHytPIBHB6Vj5ZnHOPAZOQTplvDyqLYsclHGaIXkBJu++VIu1O+UiDy&#10;s1IJMjEt3VQPO9TJ6FmVFVJs6bZYbyl5m2Gze6Ssa3g9RB5GLc5W/Aopy7VDh5+onmdOjlFfESU1&#10;Rx+LaXKwdQRzkOlshot/BJ5DsIO/O/dKaQG9F0cLLi/FowrP+Opp1CFhl7VEm3iQ65mNP3E583s6&#10;8f3MYuHNXDT7Vc/ljHz5PbpvAAAA//8DAFBLAwQUAAYACAAAACEA+B9HcvUAAADhAgAAGQAAAGRy&#10;cy9fcmVscy9lMm9Eb2MueG1sLnJlbHO00sFKxDAQBuC74DuEudu0q4jIpntwERa8qOsDDMm0DZsm&#10;MUnFvr1hkcWFsJ56nPzkn+8w6833aNgXhaidFdBUNTCy0iltewEf++ebB2AxoVVonCUBM0XYtNdX&#10;6zcymPKnOGgfWW6xUcCQkn/kPMqBRoyV82Rz0rkwYspj6LlHecCe+Kqu73n42wHtWSfbKQFhp26B&#10;7WefN//f7bpOS9o6OY1kU2EFVxr7gOPrpOXhPc2GcjmGnpKA3yjyz1PYVBkPvOxaLeB6wdlNqWAy&#10;x+Cip1nAs8WEBY3KzxctdwtYnpxxIRY08hicPPzsMNsfAAAA//8DAFBLAwQUAAYACAAAACEAupCS&#10;lOsEAAAbSgAAGAAAAGRycy9kaWFncmFtcy9jb2xvcnMxLnhtbOxcW4+bOBR+X6n/AfHeIZntdKdR&#10;M1VvI1UarVbq7PPKMYagGpMazzTz79c2GJxNuOMEWOYlE5CP8Xd8vnMzef9hH2LrGdE4iMjaXl4t&#10;bAsRGLkB8df234/3r29tK2aAuABHBK3tFxTbH+5e/fbe9cMVjHBE4y/Is7gUEq/4tbW9ZWy3cpwY&#10;blEI4qtohwi/60U0BIx/pb7jUvCLyw+xc71YvHXcAPgUhHYqBLQQEYKA2NYTCX4+oW/u2n6iZBUG&#10;kEZx5LErGIVO5HkBROkHoExMfePcOskSHAAhImz5zxv7Tq6MBQwj6xngtW07ySUXxfDwCgTsIWbJ&#10;Xf6/xV52HKFUlG3taMARXb5ZLIQIRwKmjYjZC0YPG2wREPJhJHLRIp3dCzD+jCkXboWIbdc2fIEY&#10;8ZtgJWFF/GbyKGoyeWsL3PSZ3y74n5xVG5E+Qy48eXIckIO5KNohwE5NhtkyW0k2KhGCPA9BlshJ&#10;8WL7ByU5u3KfLSy79PVwpIRJQZPIVt80oJZ9AXVzGigNtWOcWUBYcvVGDJ8ozAAHPvmTb8oJYN3U&#10;fMztisuZDZ6KMofOT8+I9Av1reIosAJ4twUp96irjkZWFR5CYy41uo5MyclTcBvXR26jArA4d6mZ&#10;Fg7xngw2vzfFJt9M795N1w2KsEwFhboJaEZXFiH8oexsgrvG87+F/l8YwBMhQoVd5XvHnKvVtSVi&#10;78z1pjH1efxIo8nYPg+Qk9iX7RvHxzJwmzXDNV6egZxfM5vZYIQhDk0tcbB5pIDE1196S3WEQzyR&#10;GNZ0GgWcWCvUaJrqmHvSjG/PXiHw/O+zSkXJSdtvXR2y3HyXU+lmVqkZPrmcShXtLmfa5ZVyUdId&#10;hI1WhkVsn1eBewlYIcA4ehIVZxEd5GF75ZOo4regusOhiahsbzeWlI1s6bsqJ+wdRBDHrLB9UJzq&#10;KAjl1vt/FDsEUoWB3oyU1pISSDUumeWpfUFo2dFUh9GEEtB0qJhNuSwkoOlQMeuS/BRb7zB2zQ7Q&#10;z9uqXLN4ETpZ52Zmpterz1WzCt7VabZvCeu4HhNWpTPW15rjaoa+ms81DFiPya4lrGao7zSsZXMN&#10;A9ZjomwJqxnaPA1r2VxdYa1cvvuj5/QjJ4+STLQeKdckyjzFaZunNAjXjSuk91RGV8jM5rJgnreF&#10;Ku3DqDpmLzAodcze4+Lq8PyPELYoJ4iERLC4dqKnS8DZtO1T4MK1hkHZqYayc4/G/U3vAQCMyP2s&#10;xawG3Uunp9JN9a5FeexhtkXVSRipFhn9KM4d96bHMqbqHoarxsP4OG8zE97YCS+OcOB2cVxq91bZ&#10;wRxbpO/4tDiMJ5XUkdLq6qm6RqEkjY+vJI6fOpCWWnrVZp8yiDJXuY94t/1X6Ys91RgUZS5gldfP&#10;zbrerk8wPhNQAe6swJHGtjLmGrn2+uyjnj9HlATY4pRMz8Waevxas5kwPiKTWmhR2L+IFnJ/Vlae&#10;G6kSWpTzL6wEkx3dC/FRiyL+hZVQUDwerVv+vt21P3wqAtGcJMwEvXqxdHxU4/745HeGWPOGZUTc&#10;Pr07K8bCgFVG2ssZakZ7wFjbxur9pYMGlZnNrc6YKDyMb/DewefvGw2dQfQ1GwdYN6VedjdFz4/7&#10;5hR9wk2eeIlGuq1uvPGfYkTRJMaB73b2QwKR/B4S/0mnu38BAAD//wMAUEsDBBQABgAIAAAAIQBr&#10;m5YUGAQAAA1RAAAcAAAAZHJzL2RpYWdyYW1zL3F1aWNrU3R5bGUxLnhtbOyc207bMBiA7yftHSLf&#10;j5TDJlQREAchISGEGHsA13ESC8cOtgvl7Wc7adqNVnOhUZ3MNyVJ+zuxP/9H7JyczUoavWAhCWcJ&#10;2N8bgQgzxFPC8gT8erz+dgwiqSBLIeUMJ+ANS3B2+vXLSZqXY6neKL7CWaQbYXKsLyWgUKoax7FE&#10;BS6h3OMVZvrbjIsSKn0q8jgV8FU3X9L4YDT6EacE5gKWoGkEfqCJEhIGoikjz1N8kyZgKti4JEhw&#10;yTO1h3gZ8ywjCDd/oFDm1t/j4/h5StCT7UYsSVlRfARObdcUURRHL5AmAMT1pRRL9OcVBNWtVPW3&#10;+jhSb5UeorohEFWC6BEdHY1GpoXYDNiygESY4cP09ATqyyUWUAtIlQAuVMH1iFQFQdeCM2Wk4ZiS&#10;vFAPJI8E0WRUITC+VyBKidBn7Q3aRls8txMaMd1+AhhP8ajpXvu77m5eHabNwKnZvWgO7VDb7rAH&#10;PW9IOkuAeSY4lkjkk0sqIt0fPQl1H/XnxHyawdP9NwLmhxmhtJU9dJJtRIw0zjKMVCt/4CTfCtn7&#10;ayStfEkYF00besJj0wE7aajabx48q3/fzIBmAOxssMeaTz2B5mcNLcruNK993bZF2f1kceZlninw&#10;qo3fQrteMPOW2C41zO3eH9AwNfukhkFtUr1FFpRsEWEslMy4MB9Notsk/99cmKFlHKxvDizQWqdb&#10;JpwKtBbhnb/hodGtea4Sgvk6kfCXVpbflPk9hWhw3sstTuk6ATMpYpvxLh+vy65s7BeYNCl1G31v&#10;U482ZjIJSmIKG51VKTYGIsnkUUAmD65CzN2XslGW/wzUOlWjuvi13WLfJFCrq7qdGb8uqM3t476X&#10;9tEtMltdk3DLkNdHdW7ybdhh4DRl8joCqcvqGzssBCnlU+VhEuuWmqyG4QZyPQw3+a3DgFIqMw9C&#10;PaEP9QRDK0R5fYnyDK1QWe0TrVBZ7ROtUFntC60KissiVCk6LBt1kTktUwt+rI+65qM/c0t0VidZ&#10;w11ItqxrPvq1QG3Vf+MX1EJ16e9FmzuqLi0j8dFpfUaR3IZ0fY3JTX7rNaZlJEPzSG5D6jWSobmb&#10;niLJ8nOEfCzufcZiucl6px6Is+uA4/1GDDfV2roDseuAgna82xezIxxKnJtF+QGIL0AmwVZ5Y6sk&#10;pyQNzmPFEpEdWSsLJBis1WsWd8nkIlgtb6yWTT6uuV6Y83rn6e4tt1Ridd3YTda7NGQe9wYwdjO5&#10;Pz7FBlyBimdUrBEzHs23xWxu5mdQpsuyGFr93Y2jd27Eshha4b3PLIZWce8pC72fo6g8dBduSVk3&#10;7sKY7H+/NmbrFd706SLAeFdO3BEMJQIMjzLz4RkpP5ZxbbxxSeCXx9nA/IWbr9ltSLt4aYB+i+Hp&#10;bwAAAP//AwBQSwMEFAAGAAgAAAAhAOxUZsW8BgAA9yQAABgAAABkcnMvZGlhZ3JhbXMvbGF5b3V0&#10;MS54bWzsWllv2zgQfl9g/4Og9/hMkzSoW3Q3DVqgTYFNdt9pibK1oEiVpBOnv36Hl0jZ9CFt0gPo&#10;k3WQc/GbjzOUX71ZVyS5x1yUjM7S8WCUJphmLC/pYpb+fXd9cpEmQiKaI8IonqWPWKRvXv/+26t8&#10;UV0S9MhW8goXCUih4hKezdKllPXlcCiyJa6QGLAaU3hbMF4hCbd8Mcw5egD5FRlORqOzYV6iBUdV&#10;aoWgHiIqVNI0WdHyywp/yGfpitPLqsw4E6yQg4xVQ1YUZYbtD+JSqX4xvBgaF4Zg7D1ndJK+1o7J&#10;UhKc3CMyS9OheZRjkbWfZEh+FNK8hetEPtYQoJqzDAuRJjUvIaCgZuRE+EGkFNKNOIuOyBiFVWkG&#10;je2goQp7qFigqr5CElkj4eoTyzExt7U3sJZJpV6o6MAaG1tzljnbwvdjG4Wa32KZ1EuSc/BEjdTq&#10;a+tza0qfOS7aHfT0mdLDtEkPPdPuUZv2MG16hGl2mTw61zS89kg4heTmmcUEIFyqy7F++JkbpKin&#10;9tpmQramXsKLmISJlwDCDkg4i0mYegkg7ICEsRltbW/c6OTH2IfCmqzFdfJk4u2wRisZk052TLwd&#10;oYxOdky9HXDl4gFgU4t95LpOvR2hjH12GG4KoDZfWMQ8LBnBjj5yz1F6RpvBhHwk+OkJzSkPGBFg&#10;/ERJ0dfxtqsZ4c/it9oxNqjaLkv4dBLbCAC6kaHT6MPo0NPY0NNwKwmXILw+wDCdsBxlmH1I1pts&#10;yHLn/5ujVBm1xbQmx3RG2iTbw7RPwXJPwVBPwS6nnqEgBo6hABi7GapnkrWyyhR7N1AHJRRVUKyR&#10;kmLErwl7sJv3PeINCvOSW/QjWlYf76FOVgUhuScO1RyL8it+D9UxwcK8xWuUSfVe2xuKQ2Rhyy7Q&#10;6moFBIWvf3pV8tSIKTir7pyaOhhFwfj3jH99S8oFlLzGokYf6DCVn1iiGtuCGoq3wzW5qY+vWLaq&#10;MNXV8dmQY4Ik9AViWdYiTfjlnJQ1VMRGBcr/hVA5T7VCW3VCWD4XNnRQxwrpY2purcfLNIG2YJZm&#10;5uJGLwkU6zUTpcSgEBd3uqZeuki0pj8cO/0hOt1pB/RpQUY9xBr8v8NrmSYMnMVfVntnt2wXtV2R&#10;k/Hp4OKi28TGW/ALrq9VZLRt5iZu3kLFqQDIzdKT0aBh5lacoBGprhmVt19twA57bHB19iLqwQF5&#10;ID3D0C9uRjGUaZK5DQ2+ItgAStEvAOMdypY2T5Xz0LWgdSkMXGppkKHSweJxK7k9kixgmwT0byxK&#10;f5x0WTImHDspr12HUBZBKGDvKlY0m6XALxAVDq06kJUHrAk1hZbbxmZfFgLQt7MwSINWIjuu6jEn&#10;mq6BHp/uaqSG9GjQFBAtRLvUbSVfVFQH5ojOB1MUCxCfZqNBPCuOdw+sd/mtHNiX3i2959FsPD4W&#10;YGEPvXFOITEAbGY+aDNZepzmGNCiUd2jJyrjc1E8g7mOdpvCtwXRaFZtGB4zdt7J0gY+hhV3QCmq&#10;53mDYrNkk+f1fVkYPsakxXTu/OSpuQp4cS+/hbwTi1QUgrvI4hdvbfPlz8ZbR4NgI50PAul5U+4X&#10;D4VJ2dTEereO8pDiH9unZbrsMrTUrkO3qspQiT6s+jiHphCpdkw1lq5eCzu/bPkJrU1N1izSfEUI&#10;lu8omhOcB++0peFk3zbKtSsATLnKGVT9L5vDfPsJw31G+T5dny3RBSaw5baK9FZWNT12a88kn6CU&#10;1UWKKRtajYYtCEfx6ov3nyr7T50fPXUTgKrFsUDzqPNtsW7r4ZsPbF3a7xt0kyYVWs9SdWVDqebb&#10;KWGk9Fx1jHzcVCghjLZxf23ji67aPtxcHztlyzf45LDDNR3lJqz6zuevibO/t/3UJolv5PTbLIul&#10;9NHpa5gl6N1ObUvWauiUS50auhYrGM+AmJqzJCH/0PwCh1ZueR1qwmFy/ZaCgfwf+NL4pwNCVeZq&#10;rI7exnnSBuNwtqL55Ba61L8wHHp9h+MmbeSOevLMnVM1bT8Q6LcN1Yln5x8kVjv2vFof2VnyhozY&#10;wd2bhxPnMSwrLuiE5X0Fv8CZO7pqusmAEFqbiuXCb8Ln+guBPr+yWo/fgDRmA5/3YfilDXAwfEvz&#10;TxOi47f3aIh2QLehe7el7toSe28b2hq/bxgK2T6fVPunOaAsGIEvCrcl9PKuBBLl/I4jComVUaja&#10;3JbipdodAk6QjXxP8PDIwvz7n1KG5V0r9+IFHbTOprZwHrTKPbfhTM/NkdrmqrsFDb4y+HjZDcou&#10;Q/Rua7B5AH9Xev0fAAAA//8DAFBLAwQUAAYACAAAACEA2oPb+doAAAAFAQAADwAAAGRycy9kb3du&#10;cmV2LnhtbEyPwU7DMBBE70j8g7VI3KiTAqENcSqEioQ4ldIPcOwliYjXwXbbwNez9AKXkUazmnlb&#10;rSY3iAOG2HtSkM8yEEjG255aBbu3p6sFiJg0WT14QgVfGGFVn59VurT+SK942KZWcAnFUivoUhpL&#10;KaPp0Ok48yMSZ+8+OJ3YhlbaoI9c7gY5z7JCOt0TL3R6xMcOzcd27xTcfFJDJn9Zm03frcPzhr6X&#10;4Vqpy4vp4R5Ewin9HcMvPqNDzUyN35ONYlDAj6STcrbM52wbBUVxdwuyruR/+voHAAD//wMAUEsB&#10;Ai0AFAAGAAgAAAAhAMi7wpxNAQAAAAQAABMAAAAAAAAAAAAAAAAAAAAAAFtDb250ZW50X1R5cGVz&#10;XS54bWxQSwECLQAUAAYACAAAACEAOP0h/9YAAACUAQAACwAAAAAAAAAAAAAAAAB+AQAAX3JlbHMv&#10;LnJlbHNQSwECLQAUAAYACAAAACEABYZ9tiAOAAAuQgAAFgAAAAAAAAAAAAAAAAB9AgAAZHJzL2Rp&#10;YWdyYW1zL2RhdGExLnhtbFBLAQItABQABgAIAAAAIQDogj4gJQEAAGYCAAAOAAAAAAAAAAAAAAAA&#10;ANEQAABkcnMvZTJvRG9jLnhtbFBLAQItABQABgAIAAAAIQD4H0dy9QAAAOECAAAZAAAAAAAAAAAA&#10;AAAAACISAABkcnMvX3JlbHMvZTJvRG9jLnhtbC5yZWxzUEsBAi0AFAAGAAgAAAAhALqQkpTrBAAA&#10;G0oAABgAAAAAAAAAAAAAAAAAThMAAGRycy9kaWFncmFtcy9jb2xvcnMxLnhtbFBLAQItABQABgAI&#10;AAAAIQBrm5YUGAQAAA1RAAAcAAAAAAAAAAAAAAAAAG8YAABkcnMvZGlhZ3JhbXMvcXVpY2tTdHls&#10;ZTEueG1sUEsBAi0AFAAGAAgAAAAhAOxUZsW8BgAA9yQAABgAAAAAAAAAAAAAAAAAwRwAAGRycy9k&#10;aWFncmFtcy9sYXlvdXQxLnhtbFBLAQItABQABgAIAAAAIQDag9v52gAAAAUBAAAPAAAAAAAAAAAA&#10;AAAAALMjAABkcnMvZG93bnJldi54bWxQSwUGAAAAAAkACQBUAgAAuiQAAAAA&#10;">
            <v:imagedata r:id="rId130" o:title=""/>
            <o:lock v:ext="edit" aspectratio="f"/>
          </v:shape>
        </w:pict>
      </w:r>
    </w:p>
    <w:p w:rsidR="007F35D2" w:rsidRDefault="007F35D2" w:rsidP="00D41F41">
      <w:pPr>
        <w:keepNext/>
        <w:jc w:val="center"/>
      </w:pPr>
      <w:r>
        <w:rPr>
          <w:noProof/>
          <w:lang w:eastAsia="fr-FR"/>
        </w:rPr>
        <w:pict>
          <v:shape id="_x0000_i1207" type="#_x0000_t75" style="width:250.5pt;height:114.75pt;visibility:visible">
            <v:imagedata r:id="rId131" o:title="" croptop="6313f" cropbottom="10870f"/>
          </v:shape>
        </w:pict>
      </w:r>
    </w:p>
    <w:p w:rsidR="007F35D2" w:rsidRDefault="007F35D2" w:rsidP="00D04815">
      <w:pPr>
        <w:pStyle w:val="Figure"/>
      </w:pPr>
      <w:r w:rsidRPr="00CF3F34">
        <w:t xml:space="preserve">Figure </w:t>
      </w:r>
      <w:fldSimple w:instr=" SEQ Figure \* ARABIC ">
        <w:r>
          <w:rPr>
            <w:noProof/>
          </w:rPr>
          <w:t>5</w:t>
        </w:r>
      </w:fldSimple>
      <w:r w:rsidRPr="00CF3F34">
        <w:t> : Tables utilisateur et profil</w:t>
      </w:r>
    </w:p>
    <w:p w:rsidR="007F35D2" w:rsidRPr="009F24B3" w:rsidRDefault="007F35D2" w:rsidP="00D41F41">
      <w:pPr>
        <w:spacing w:line="360" w:lineRule="auto"/>
        <w:jc w:val="both"/>
      </w:pPr>
      <w:r>
        <w:tab/>
        <w:t>Par la suite, la gestion des utilisateurs se fera au niveau du service administratif. Les besoins liés à cette gestion sont détaillés plus loin dans la partie Administration. </w:t>
      </w:r>
    </w:p>
    <w:p w:rsidR="007F35D2" w:rsidRDefault="007F35D2" w:rsidP="00D41F41">
      <w:pPr>
        <w:pStyle w:val="Heading4"/>
        <w:numPr>
          <w:numberingChange w:id="335" w:author="RBABE" w:date="2010-09-08T10:28:00Z" w:original="%1:2:2:."/>
        </w:numPr>
      </w:pPr>
      <w:bookmarkStart w:id="336" w:name="_Toc222046490"/>
      <w:r>
        <w:t>Alimentation annuelle</w:t>
      </w:r>
      <w:bookmarkEnd w:id="336"/>
    </w:p>
    <w:p w:rsidR="007F35D2" w:rsidRDefault="007F35D2" w:rsidP="00F57C81">
      <w:pPr>
        <w:spacing w:line="360" w:lineRule="auto"/>
        <w:ind w:firstLine="708"/>
        <w:jc w:val="both"/>
      </w:pPr>
      <w:r>
        <w:t>Une entreprise définit chaque année ses objectifs, en fonction de plusieurs paramètres, notamment en fonction des résultats de l’année précédente. Plus tard, au cours de l’année, l’entreprise peut être amenée à revoir ces objectifs.</w:t>
      </w:r>
    </w:p>
    <w:p w:rsidR="007F35D2" w:rsidRPr="008042BC" w:rsidRDefault="007F35D2" w:rsidP="00F57C81">
      <w:pPr>
        <w:spacing w:after="0" w:line="360" w:lineRule="auto"/>
        <w:ind w:firstLine="708"/>
        <w:jc w:val="both"/>
        <w:rPr>
          <w:b/>
        </w:rPr>
      </w:pPr>
      <w:r>
        <w:t>Nous allons do</w:t>
      </w:r>
      <w:r w:rsidRPr="00156D8C">
        <w:t xml:space="preserve">nc voir dans cette partie </w:t>
      </w:r>
      <w:r>
        <w:t xml:space="preserve">comment ajouter les objectifs dans l’entrepôt de données. La mise à jour des objectifs au cours de l’année sera étudiée dans la partie </w:t>
      </w:r>
      <w:r w:rsidRPr="008042BC">
        <w:rPr>
          <w:b/>
        </w:rPr>
        <w:t>Alimentation exceptionnelle.</w:t>
      </w:r>
    </w:p>
    <w:p w:rsidR="007F35D2" w:rsidRDefault="007F35D2" w:rsidP="00F57C81">
      <w:pPr>
        <w:spacing w:after="0" w:line="360" w:lineRule="auto"/>
        <w:jc w:val="both"/>
      </w:pPr>
    </w:p>
    <w:p w:rsidR="007F35D2" w:rsidRPr="003D2A13" w:rsidRDefault="007F35D2" w:rsidP="00F57C81">
      <w:pPr>
        <w:spacing w:line="360" w:lineRule="auto"/>
        <w:ind w:firstLine="708"/>
        <w:jc w:val="both"/>
      </w:pPr>
      <w:r>
        <w:t>Au cours du dernier trimestre de l’année précédente, les objectifs sont définis pour chaque magasin et pour l’année entière. Il s’agit ici d’une planificatio</w:t>
      </w:r>
      <w:r w:rsidRPr="003D2A13">
        <w:t>n à long terme.</w:t>
      </w:r>
    </w:p>
    <w:p w:rsidR="007F35D2" w:rsidRPr="003D2A13" w:rsidRDefault="007F35D2" w:rsidP="00F57C81">
      <w:pPr>
        <w:spacing w:line="360" w:lineRule="auto"/>
        <w:ind w:firstLine="708"/>
        <w:jc w:val="both"/>
      </w:pPr>
      <w:r w:rsidRPr="003D2A13">
        <w:t xml:space="preserve">Nous allons voir à présent </w:t>
      </w:r>
      <w:r>
        <w:t>comment pourront être ajoutés</w:t>
      </w:r>
      <w:r w:rsidRPr="003D2A13">
        <w:t xml:space="preserve"> ces renseignements dans l’entrepôt de données.</w:t>
      </w:r>
    </w:p>
    <w:p w:rsidR="007F35D2" w:rsidRDefault="007F35D2" w:rsidP="00F57C81">
      <w:pPr>
        <w:spacing w:after="0" w:line="360" w:lineRule="auto"/>
        <w:ind w:firstLine="708"/>
        <w:jc w:val="both"/>
      </w:pPr>
      <w:r>
        <w:t>Le service chargé de définir les objectifs de chaque magasin pourra donc remplir en fin d’année un fichier Excel. Celui-ci contiendra les objectifs pour chaque magasin et pour un mois donné (par exemple : les objectifs de janvier 2009 du magasin Leroy Merlin de Bordeaux). Les champs suivants sont à définir :</w:t>
      </w:r>
    </w:p>
    <w:p w:rsidR="007F35D2" w:rsidRDefault="007F35D2" w:rsidP="00F57C81">
      <w:pPr>
        <w:spacing w:after="0" w:line="360" w:lineRule="auto"/>
        <w:ind w:firstLine="708"/>
        <w:jc w:val="both"/>
      </w:pPr>
      <w:r>
        <w:t>- le code identifiant le magasin</w:t>
      </w:r>
    </w:p>
    <w:p w:rsidR="007F35D2" w:rsidRDefault="007F35D2" w:rsidP="00F57C81">
      <w:pPr>
        <w:spacing w:after="0" w:line="360" w:lineRule="auto"/>
        <w:ind w:firstLine="708"/>
        <w:jc w:val="both"/>
      </w:pPr>
      <w:r>
        <w:t>- le numéro du mois</w:t>
      </w:r>
    </w:p>
    <w:p w:rsidR="007F35D2" w:rsidRDefault="007F35D2" w:rsidP="00F57C81">
      <w:pPr>
        <w:spacing w:after="0" w:line="360" w:lineRule="auto"/>
        <w:ind w:firstLine="708"/>
        <w:jc w:val="both"/>
      </w:pPr>
      <w:r>
        <w:t>- l’année correspondante</w:t>
      </w:r>
    </w:p>
    <w:p w:rsidR="007F35D2" w:rsidRDefault="007F35D2" w:rsidP="00F57C81">
      <w:pPr>
        <w:spacing w:after="0" w:line="360" w:lineRule="auto"/>
        <w:ind w:firstLine="708"/>
        <w:jc w:val="both"/>
      </w:pPr>
      <w:r>
        <w:t>- la valeur de l’objectif à atteindre pour les ventes de fours</w:t>
      </w:r>
    </w:p>
    <w:p w:rsidR="007F35D2" w:rsidRDefault="007F35D2" w:rsidP="00F57C81">
      <w:pPr>
        <w:spacing w:after="0" w:line="360" w:lineRule="auto"/>
        <w:ind w:firstLine="708"/>
        <w:jc w:val="both"/>
      </w:pPr>
      <w:r>
        <w:t>- la valeur de l’objectif à atteindre pour les ventes de hifi</w:t>
      </w:r>
    </w:p>
    <w:p w:rsidR="007F35D2" w:rsidRDefault="007F35D2" w:rsidP="00F57C81">
      <w:pPr>
        <w:spacing w:after="0" w:line="360" w:lineRule="auto"/>
        <w:ind w:firstLine="708"/>
        <w:jc w:val="both"/>
      </w:pPr>
      <w:r>
        <w:t>- la valeur de l’objectif à atteindre pour les ventes de magnétoscopes</w:t>
      </w:r>
    </w:p>
    <w:p w:rsidR="007F35D2" w:rsidRDefault="007F35D2" w:rsidP="00F57C81">
      <w:pPr>
        <w:spacing w:after="0" w:line="360" w:lineRule="auto"/>
        <w:ind w:firstLine="708"/>
        <w:jc w:val="both"/>
      </w:pPr>
      <w:r>
        <w:t>- le chiffre d’affaires à atteindre concernant les fours</w:t>
      </w:r>
    </w:p>
    <w:p w:rsidR="007F35D2" w:rsidRDefault="007F35D2" w:rsidP="00F57C81">
      <w:pPr>
        <w:spacing w:after="0" w:line="360" w:lineRule="auto"/>
        <w:ind w:firstLine="708"/>
        <w:jc w:val="both"/>
      </w:pPr>
      <w:r>
        <w:t>- le chiffre d’affaires à atteindre concernant la hifi</w:t>
      </w:r>
    </w:p>
    <w:p w:rsidR="007F35D2" w:rsidRDefault="007F35D2" w:rsidP="00F57C81">
      <w:pPr>
        <w:spacing w:after="0" w:line="360" w:lineRule="auto"/>
        <w:ind w:firstLine="708"/>
        <w:jc w:val="both"/>
      </w:pPr>
      <w:r>
        <w:t>- le chiffre d’affaires à atteindre concernant les magnétoscopes</w:t>
      </w:r>
    </w:p>
    <w:p w:rsidR="007F35D2" w:rsidRDefault="007F35D2" w:rsidP="00F57C81">
      <w:pPr>
        <w:spacing w:after="0" w:line="360" w:lineRule="auto"/>
        <w:ind w:firstLine="708"/>
        <w:jc w:val="both"/>
      </w:pPr>
      <w:r>
        <w:t>- la marge brute à atteindre concernant les fours</w:t>
      </w:r>
    </w:p>
    <w:p w:rsidR="007F35D2" w:rsidRDefault="007F35D2" w:rsidP="00F57C81">
      <w:pPr>
        <w:spacing w:after="0" w:line="360" w:lineRule="auto"/>
        <w:ind w:firstLine="708"/>
        <w:jc w:val="both"/>
      </w:pPr>
      <w:r>
        <w:t>- la marge brute à atteindre concernant la hifi</w:t>
      </w:r>
    </w:p>
    <w:p w:rsidR="007F35D2" w:rsidRDefault="007F35D2" w:rsidP="00F57C81">
      <w:pPr>
        <w:spacing w:after="0" w:line="360" w:lineRule="auto"/>
        <w:ind w:firstLine="708"/>
        <w:jc w:val="both"/>
      </w:pPr>
      <w:r>
        <w:t>- la marge brute à atteindre concernant les magnétoscopes</w:t>
      </w:r>
    </w:p>
    <w:p w:rsidR="007F35D2" w:rsidRDefault="007F35D2" w:rsidP="00D41F41">
      <w:pPr>
        <w:spacing w:after="0" w:line="360" w:lineRule="auto"/>
        <w:ind w:firstLine="708"/>
        <w:jc w:val="both"/>
      </w:pPr>
    </w:p>
    <w:p w:rsidR="007F35D2" w:rsidRDefault="007F35D2" w:rsidP="00D41F41">
      <w:pPr>
        <w:spacing w:after="0" w:line="360" w:lineRule="auto"/>
        <w:ind w:firstLine="708"/>
        <w:jc w:val="both"/>
      </w:pPr>
    </w:p>
    <w:p w:rsidR="007F35D2" w:rsidRDefault="007F35D2" w:rsidP="00D41F41">
      <w:pPr>
        <w:spacing w:after="0" w:line="360" w:lineRule="auto"/>
        <w:ind w:firstLine="708"/>
        <w:jc w:val="both"/>
      </w:pPr>
      <w:r>
        <w:t>Le fichier Excel sera donc de la forme suivante (l’aperçu du fichier est découpé pour plus de lisibilité) :</w:t>
      </w:r>
    </w:p>
    <w:p w:rsidR="007F35D2" w:rsidRDefault="007F35D2" w:rsidP="00D41F41">
      <w:pPr>
        <w:spacing w:after="0"/>
        <w:ind w:firstLine="708"/>
      </w:pPr>
    </w:p>
    <w:p w:rsidR="007F35D2" w:rsidRDefault="007F35D2" w:rsidP="00D41F41">
      <w:pPr>
        <w:ind w:firstLine="708"/>
        <w:jc w:val="center"/>
      </w:pPr>
      <w:r>
        <w:rPr>
          <w:noProof/>
          <w:lang w:eastAsia="fr-FR"/>
        </w:rPr>
        <w:pict>
          <v:shape id="_x0000_i1208" type="#_x0000_t75" style="width:312pt;height:101.25pt;visibility:visible">
            <v:imagedata r:id="rId132" o:title=""/>
          </v:shape>
        </w:pict>
      </w:r>
    </w:p>
    <w:p w:rsidR="007F35D2" w:rsidRDefault="007F35D2" w:rsidP="00D41F41">
      <w:pPr>
        <w:ind w:firstLine="708"/>
        <w:jc w:val="center"/>
      </w:pPr>
      <w:r>
        <w:rPr>
          <w:noProof/>
          <w:lang w:eastAsia="fr-FR"/>
        </w:rPr>
        <w:pict>
          <v:shape id="_x0000_i1209" type="#_x0000_t75" style="width:309pt;height:100.5pt;visibility:visible">
            <v:imagedata r:id="rId133" o:title=""/>
          </v:shape>
        </w:pict>
      </w:r>
    </w:p>
    <w:p w:rsidR="007F35D2" w:rsidRDefault="007F35D2" w:rsidP="00D41F41">
      <w:pPr>
        <w:ind w:firstLine="708"/>
        <w:jc w:val="center"/>
      </w:pPr>
      <w:r>
        <w:rPr>
          <w:noProof/>
          <w:lang w:eastAsia="fr-FR"/>
        </w:rPr>
        <w:pict>
          <v:shape id="_x0000_i1210" type="#_x0000_t75" style="width:279.75pt;height:101.25pt;visibility:visible">
            <v:imagedata r:id="rId134" o:title=""/>
          </v:shape>
        </w:pict>
      </w:r>
    </w:p>
    <w:p w:rsidR="007F35D2" w:rsidRDefault="007F35D2" w:rsidP="00D41F41">
      <w:pPr>
        <w:spacing w:after="0" w:line="360" w:lineRule="auto"/>
        <w:ind w:firstLine="708"/>
        <w:jc w:val="both"/>
      </w:pPr>
    </w:p>
    <w:p w:rsidR="007F35D2" w:rsidRPr="00F57C81" w:rsidRDefault="007F35D2" w:rsidP="00F57C81">
      <w:pPr>
        <w:spacing w:after="0" w:line="360" w:lineRule="auto"/>
        <w:ind w:firstLine="708"/>
        <w:jc w:val="both"/>
      </w:pPr>
      <w:r w:rsidRPr="00F57C81">
        <w:t>Pour saisir ces objectifs, nous pouvons également prévoir une interface de saisie pour remplacer la saisie directe dans un tableau Excel.</w:t>
      </w:r>
    </w:p>
    <w:p w:rsidR="007F35D2" w:rsidRPr="00F57C81" w:rsidRDefault="007F35D2" w:rsidP="00F57C81">
      <w:pPr>
        <w:spacing w:after="0" w:line="360" w:lineRule="auto"/>
        <w:jc w:val="both"/>
      </w:pPr>
    </w:p>
    <w:p w:rsidR="007F35D2" w:rsidRPr="00F57C81" w:rsidRDefault="007F35D2" w:rsidP="00F57C81">
      <w:pPr>
        <w:spacing w:after="0" w:line="360" w:lineRule="auto"/>
        <w:ind w:firstLine="708"/>
        <w:jc w:val="both"/>
      </w:pPr>
      <w:r w:rsidRPr="00F57C81">
        <w:t>Au 1</w:t>
      </w:r>
      <w:r w:rsidRPr="00F57C81">
        <w:rPr>
          <w:vertAlign w:val="superscript"/>
        </w:rPr>
        <w:t>er</w:t>
      </w:r>
      <w:r w:rsidRPr="00F57C81">
        <w:t xml:space="preserve"> janvier de chaque année, les données sont importées dans le système de l’entrepôt de données. Nous verrons par la suite de quelle façon le fichier sera importé (partie Import des données).</w:t>
      </w:r>
    </w:p>
    <w:p w:rsidR="007F35D2" w:rsidRPr="00F57C81" w:rsidRDefault="007F35D2" w:rsidP="00F57C81">
      <w:pPr>
        <w:spacing w:after="0" w:line="360" w:lineRule="auto"/>
        <w:jc w:val="both"/>
      </w:pPr>
    </w:p>
    <w:p w:rsidR="007F35D2" w:rsidRPr="00F57C81" w:rsidRDefault="007F35D2" w:rsidP="00F57C81">
      <w:pPr>
        <w:spacing w:after="0" w:line="360" w:lineRule="auto"/>
        <w:ind w:firstLine="708"/>
        <w:jc w:val="both"/>
      </w:pPr>
      <w:r w:rsidRPr="00F57C81">
        <w:t>Les données arrivent au système de gestion de bases de données du tableau de bord. A ce moment-là, de nouvelles lignes, que nous nommons enregistrements, vont être ajoutées dans l’entrepôt de données. Un contrôle sera effectué sur les données pour éviter d’importer des données incohérentes.</w:t>
      </w:r>
    </w:p>
    <w:p w:rsidR="007F35D2" w:rsidRPr="00F57C81" w:rsidRDefault="007F35D2" w:rsidP="00F57C81">
      <w:pPr>
        <w:spacing w:after="0" w:line="360" w:lineRule="auto"/>
        <w:ind w:firstLine="708"/>
        <w:jc w:val="both"/>
      </w:pPr>
      <w:r w:rsidRPr="00F57C81">
        <w:t xml:space="preserve">Avant d’insérer les objectifs concernant une période dans la table de </w:t>
      </w:r>
      <w:r w:rsidRPr="00F57C81">
        <w:rPr>
          <w:b/>
        </w:rPr>
        <w:t>Faits</w:t>
      </w:r>
      <w:r w:rsidRPr="00F57C81">
        <w:t xml:space="preserve">, il faut au préalable ajouter la période correspondante dans la table </w:t>
      </w:r>
      <w:r w:rsidRPr="00F57C81">
        <w:rPr>
          <w:b/>
        </w:rPr>
        <w:t>Période.</w:t>
      </w:r>
      <w:r w:rsidRPr="00F57C81">
        <w:t xml:space="preserve"> La première table qui sera modifiée sera donc la table </w:t>
      </w:r>
      <w:r w:rsidRPr="00F57C81">
        <w:rPr>
          <w:b/>
        </w:rPr>
        <w:t>Période</w:t>
      </w:r>
      <w:r w:rsidRPr="00F57C81">
        <w:t xml:space="preserve"> pour ajouter les mois, années, trimestres et semestres correspondants.</w:t>
      </w:r>
    </w:p>
    <w:p w:rsidR="007F35D2" w:rsidRPr="00F57C81" w:rsidRDefault="007F35D2" w:rsidP="00F57C81">
      <w:pPr>
        <w:spacing w:after="0" w:line="360" w:lineRule="auto"/>
        <w:jc w:val="both"/>
      </w:pPr>
    </w:p>
    <w:p w:rsidR="007F35D2" w:rsidRPr="00F57C81" w:rsidRDefault="007F35D2" w:rsidP="00F57C81">
      <w:pPr>
        <w:spacing w:after="0" w:line="360" w:lineRule="auto"/>
        <w:jc w:val="both"/>
      </w:pPr>
      <w:r w:rsidRPr="00F57C81">
        <w:t>Les données insérées dans la table Période sont les suivantes :</w:t>
      </w:r>
    </w:p>
    <w:p w:rsidR="007F35D2" w:rsidRPr="00F57C81" w:rsidRDefault="007F35D2" w:rsidP="00F57C81">
      <w:pPr>
        <w:spacing w:after="0" w:line="360" w:lineRule="auto"/>
        <w:jc w:val="both"/>
      </w:pPr>
      <w:r>
        <w:tab/>
        <w:t xml:space="preserve">- </w:t>
      </w:r>
      <w:r w:rsidRPr="00F57C81">
        <w:t>le numéro du mois</w:t>
      </w:r>
    </w:p>
    <w:p w:rsidR="007F35D2" w:rsidRPr="00F57C81" w:rsidRDefault="007F35D2" w:rsidP="00F57C81">
      <w:pPr>
        <w:spacing w:after="0" w:line="360" w:lineRule="auto"/>
        <w:ind w:firstLine="708"/>
        <w:jc w:val="both"/>
      </w:pPr>
      <w:r w:rsidRPr="00F57C81">
        <w:t>- l’année</w:t>
      </w:r>
    </w:p>
    <w:p w:rsidR="007F35D2" w:rsidRPr="00F57C81" w:rsidRDefault="007F35D2" w:rsidP="00F57C81">
      <w:pPr>
        <w:spacing w:after="0" w:line="360" w:lineRule="auto"/>
        <w:ind w:firstLine="708"/>
        <w:jc w:val="both"/>
      </w:pPr>
      <w:r w:rsidRPr="00F57C81">
        <w:t>- le numéro du trimestre</w:t>
      </w:r>
    </w:p>
    <w:p w:rsidR="007F35D2" w:rsidRPr="00F57C81" w:rsidRDefault="007F35D2" w:rsidP="00F57C81">
      <w:pPr>
        <w:spacing w:after="0" w:line="360" w:lineRule="auto"/>
        <w:ind w:firstLine="708"/>
        <w:jc w:val="both"/>
      </w:pPr>
      <w:r w:rsidRPr="00F57C81">
        <w:t>- le numéro du semestre</w:t>
      </w:r>
    </w:p>
    <w:p w:rsidR="007F35D2" w:rsidRDefault="007F35D2" w:rsidP="00F57C81">
      <w:pPr>
        <w:spacing w:after="0" w:line="360" w:lineRule="auto"/>
        <w:ind w:firstLine="708"/>
        <w:jc w:val="both"/>
      </w:pPr>
      <w:r w:rsidRPr="00F57C81">
        <w:t>- le mois</w:t>
      </w:r>
    </w:p>
    <w:p w:rsidR="007F35D2" w:rsidRDefault="007F35D2" w:rsidP="00D41F41">
      <w:pPr>
        <w:pBdr>
          <w:top w:val="single" w:sz="4" w:space="1" w:color="auto"/>
          <w:left w:val="single" w:sz="4" w:space="4" w:color="auto"/>
          <w:bottom w:val="single" w:sz="4" w:space="1" w:color="auto"/>
          <w:right w:val="single" w:sz="4" w:space="4" w:color="auto"/>
        </w:pBdr>
        <w:spacing w:after="0" w:line="360" w:lineRule="auto"/>
        <w:ind w:firstLine="708"/>
        <w:jc w:val="both"/>
      </w:pPr>
      <w:r w:rsidRPr="00110C40">
        <w:rPr>
          <w:u w:val="single"/>
        </w:rPr>
        <w:t>Exemple :</w:t>
      </w:r>
      <w:r>
        <w:t xml:space="preserve"> </w:t>
      </w:r>
      <w:r w:rsidRPr="003D0674">
        <w:rPr>
          <w:b/>
        </w:rPr>
        <w:t>"1", "2009", "1", "1", "janvier"</w:t>
      </w:r>
      <w:r>
        <w:t xml:space="preserve"> pour la période du mois de janvier 2009 </w:t>
      </w:r>
    </w:p>
    <w:p w:rsidR="007F35D2" w:rsidRDefault="007F35D2" w:rsidP="00D41F41">
      <w:pPr>
        <w:spacing w:after="0" w:line="360" w:lineRule="auto"/>
        <w:jc w:val="both"/>
      </w:pPr>
    </w:p>
    <w:p w:rsidR="007F35D2" w:rsidRDefault="007F35D2" w:rsidP="00D41F41">
      <w:pPr>
        <w:spacing w:line="360" w:lineRule="auto"/>
        <w:ind w:firstLine="708"/>
        <w:jc w:val="both"/>
        <w:rPr>
          <w:b/>
        </w:rPr>
      </w:pPr>
      <w:r>
        <w:t xml:space="preserve">Une fois la table </w:t>
      </w:r>
      <w:r w:rsidRPr="003D0674">
        <w:rPr>
          <w:b/>
        </w:rPr>
        <w:t>Période</w:t>
      </w:r>
      <w:r>
        <w:t xml:space="preserve"> modifiée, la table </w:t>
      </w:r>
      <w:r w:rsidRPr="003D0674">
        <w:rPr>
          <w:b/>
        </w:rPr>
        <w:t>Faits</w:t>
      </w:r>
      <w:r>
        <w:t xml:space="preserve"> peut être modifiée. Voici concrètement l’ordre et les informations à ajouter dans la table </w:t>
      </w:r>
      <w:r w:rsidRPr="003D0674">
        <w:rPr>
          <w:b/>
        </w:rPr>
        <w:t>Faits</w:t>
      </w:r>
      <w:r>
        <w:rPr>
          <w:b/>
        </w:rPr>
        <w:t> :</w:t>
      </w:r>
    </w:p>
    <w:p w:rsidR="007F35D2" w:rsidRPr="009A4D49" w:rsidRDefault="007F35D2" w:rsidP="00D41F41">
      <w:pPr>
        <w:spacing w:after="0" w:line="360" w:lineRule="auto"/>
        <w:ind w:firstLine="708"/>
        <w:jc w:val="both"/>
      </w:pPr>
      <w:r w:rsidRPr="009A4D49">
        <w:rPr>
          <w:b/>
        </w:rPr>
        <w:t xml:space="preserve">- </w:t>
      </w:r>
      <w:r w:rsidRPr="009A4D49">
        <w:t>le code du magasin</w:t>
      </w:r>
    </w:p>
    <w:p w:rsidR="007F35D2" w:rsidRDefault="007F35D2" w:rsidP="00D41F41">
      <w:pPr>
        <w:spacing w:after="0" w:line="360" w:lineRule="auto"/>
        <w:ind w:firstLine="708"/>
        <w:jc w:val="both"/>
      </w:pPr>
      <w:r>
        <w:t xml:space="preserve">- le </w:t>
      </w:r>
      <w:r w:rsidRPr="009230BE">
        <w:t xml:space="preserve">numéro du </w:t>
      </w:r>
      <w:r>
        <w:t>mois</w:t>
      </w:r>
    </w:p>
    <w:p w:rsidR="007F35D2" w:rsidRDefault="007F35D2" w:rsidP="00D41F41">
      <w:pPr>
        <w:spacing w:after="0" w:line="360" w:lineRule="auto"/>
        <w:ind w:firstLine="708"/>
        <w:jc w:val="both"/>
      </w:pPr>
      <w:r>
        <w:t>- l’année</w:t>
      </w:r>
    </w:p>
    <w:p w:rsidR="007F35D2" w:rsidRDefault="007F35D2" w:rsidP="00D41F41">
      <w:pPr>
        <w:spacing w:after="0" w:line="360" w:lineRule="auto"/>
        <w:ind w:firstLine="708"/>
        <w:jc w:val="both"/>
      </w:pPr>
      <w:r>
        <w:t>- la référence de la famille d’article</w:t>
      </w:r>
    </w:p>
    <w:p w:rsidR="007F35D2" w:rsidRDefault="007F35D2" w:rsidP="00D41F41">
      <w:pPr>
        <w:spacing w:after="0" w:line="360" w:lineRule="auto"/>
        <w:ind w:firstLine="708"/>
        <w:jc w:val="both"/>
      </w:pPr>
      <w:r>
        <w:t>- un commentaire</w:t>
      </w:r>
    </w:p>
    <w:p w:rsidR="007F35D2" w:rsidRDefault="007F35D2" w:rsidP="00D41F41">
      <w:pPr>
        <w:spacing w:after="0" w:line="360" w:lineRule="auto"/>
        <w:ind w:firstLine="708"/>
        <w:jc w:val="both"/>
      </w:pPr>
      <w:r>
        <w:t>- l’objectif du chiffre d’affaires</w:t>
      </w:r>
    </w:p>
    <w:p w:rsidR="007F35D2" w:rsidRDefault="007F35D2" w:rsidP="00D41F41">
      <w:pPr>
        <w:spacing w:after="0" w:line="360" w:lineRule="auto"/>
        <w:ind w:firstLine="708"/>
        <w:jc w:val="both"/>
      </w:pPr>
      <w:r>
        <w:t>- l’objectif de la marge brute</w:t>
      </w:r>
    </w:p>
    <w:p w:rsidR="007F35D2" w:rsidRDefault="007F35D2" w:rsidP="00D41F41">
      <w:pPr>
        <w:spacing w:after="0" w:line="360" w:lineRule="auto"/>
        <w:ind w:firstLine="708"/>
        <w:jc w:val="both"/>
      </w:pPr>
      <w:r>
        <w:t>- l’objectif des ventes</w:t>
      </w:r>
    </w:p>
    <w:p w:rsidR="007F35D2" w:rsidRDefault="007F35D2" w:rsidP="00D41F41">
      <w:pPr>
        <w:spacing w:after="0" w:line="360" w:lineRule="auto"/>
        <w:jc w:val="both"/>
      </w:pPr>
    </w:p>
    <w:p w:rsidR="007F35D2" w:rsidRDefault="007F35D2" w:rsidP="00D41F41">
      <w:pPr>
        <w:pBdr>
          <w:top w:val="single" w:sz="4" w:space="1" w:color="auto"/>
          <w:left w:val="single" w:sz="4" w:space="4" w:color="auto"/>
          <w:bottom w:val="single" w:sz="4" w:space="1" w:color="auto"/>
          <w:right w:val="single" w:sz="4" w:space="4" w:color="auto"/>
        </w:pBdr>
        <w:spacing w:after="0" w:line="360" w:lineRule="auto"/>
        <w:ind w:firstLine="708"/>
        <w:jc w:val="both"/>
      </w:pPr>
      <w:r w:rsidRPr="003D0674">
        <w:rPr>
          <w:u w:val="single"/>
        </w:rPr>
        <w:t>Exemple :</w:t>
      </w:r>
      <w:r>
        <w:t xml:space="preserve"> </w:t>
      </w:r>
      <w:r w:rsidRPr="00CA7F61">
        <w:rPr>
          <w:b/>
        </w:rPr>
        <w:t>"</w:t>
      </w:r>
      <w:r>
        <w:rPr>
          <w:b/>
        </w:rPr>
        <w:t>135</w:t>
      </w:r>
      <w:r w:rsidRPr="00CA7F61">
        <w:rPr>
          <w:b/>
        </w:rPr>
        <w:t xml:space="preserve">", "1", "2009", "hifi", "", "100000", </w:t>
      </w:r>
      <w:r w:rsidRPr="00CB7AC0">
        <w:t>null</w:t>
      </w:r>
      <w:r w:rsidRPr="00CA7F61">
        <w:rPr>
          <w:b/>
        </w:rPr>
        <w:t xml:space="preserve">, "0", </w:t>
      </w:r>
      <w:r w:rsidRPr="00CB7AC0">
        <w:t>null</w:t>
      </w:r>
      <w:r w:rsidRPr="00CA7F61">
        <w:rPr>
          <w:b/>
        </w:rPr>
        <w:t xml:space="preserve">, "2000", </w:t>
      </w:r>
      <w:r w:rsidRPr="00CB7AC0">
        <w:t>null</w:t>
      </w:r>
      <w:r>
        <w:t xml:space="preserve"> </w:t>
      </w:r>
    </w:p>
    <w:p w:rsidR="007F35D2" w:rsidRDefault="007F35D2" w:rsidP="00D41F41">
      <w:pPr>
        <w:spacing w:after="0" w:line="360" w:lineRule="auto"/>
        <w:jc w:val="both"/>
      </w:pPr>
    </w:p>
    <w:p w:rsidR="007F35D2" w:rsidRPr="00716238" w:rsidRDefault="007F35D2" w:rsidP="00D41F41">
      <w:pPr>
        <w:spacing w:after="0" w:line="360" w:lineRule="auto"/>
        <w:ind w:firstLine="708"/>
        <w:jc w:val="both"/>
        <w:rPr>
          <w:color w:val="FF0000"/>
        </w:rPr>
      </w:pPr>
      <w:r>
        <w:t xml:space="preserve">Cet exemple signifie que pour la période du mois de janvier 2009, dans le magasin identifié par le nombre 135, les objectifs du chiffre d’affaires dans la catégorie Hi-Fi sont de 100 000 €, l’objectif de la marge brute est à 0 et l’objectif des ventes est de </w:t>
      </w:r>
      <w:r w:rsidRPr="00020778">
        <w:t>2000 unités.</w:t>
      </w:r>
      <w:r w:rsidRPr="00CA7F61">
        <w:rPr>
          <w:color w:val="FF0000"/>
        </w:rPr>
        <w:t xml:space="preserve"> </w:t>
      </w:r>
    </w:p>
    <w:p w:rsidR="007F35D2" w:rsidRDefault="007F35D2" w:rsidP="00F57C81">
      <w:pPr>
        <w:spacing w:after="0" w:line="360" w:lineRule="auto"/>
        <w:jc w:val="both"/>
      </w:pPr>
    </w:p>
    <w:p w:rsidR="007F35D2" w:rsidRDefault="007F35D2" w:rsidP="00D41F41">
      <w:pPr>
        <w:pStyle w:val="Heading4"/>
        <w:numPr>
          <w:numberingChange w:id="337" w:author="RBABE" w:date="2010-09-08T10:28:00Z" w:original="%1:3:2:."/>
        </w:numPr>
      </w:pPr>
      <w:bookmarkStart w:id="338" w:name="_Toc222046491"/>
      <w:r>
        <w:t xml:space="preserve"> Alimentation mensuelle</w:t>
      </w:r>
      <w:bookmarkEnd w:id="338"/>
    </w:p>
    <w:p w:rsidR="007F35D2" w:rsidRDefault="007F35D2" w:rsidP="00F57C81">
      <w:pPr>
        <w:spacing w:line="360" w:lineRule="auto"/>
        <w:ind w:firstLine="708"/>
        <w:jc w:val="both"/>
      </w:pPr>
      <w:r>
        <w:t>Chaque fin de mois, les données concernant l’activité des différents magasins doit être exploitable le plus rapidement possible pour pouvoir prendre les bonnes décisions au plus tôt.</w:t>
      </w:r>
    </w:p>
    <w:p w:rsidR="007F35D2" w:rsidRDefault="007F35D2" w:rsidP="00F57C81">
      <w:pPr>
        <w:spacing w:line="360" w:lineRule="auto"/>
        <w:ind w:firstLine="708"/>
        <w:jc w:val="both"/>
      </w:pPr>
      <w:r>
        <w:t>Une procédure permettra donc de récupérer les résultats d’activité pour chaque magasin issus du système opérationnel actuel et envoyées vers le système de l’entrepôt de données :</w:t>
      </w:r>
    </w:p>
    <w:p w:rsidR="007F35D2" w:rsidRDefault="007F35D2" w:rsidP="00F57C81">
      <w:pPr>
        <w:pBdr>
          <w:top w:val="single" w:sz="4" w:space="1" w:color="auto"/>
          <w:left w:val="single" w:sz="4" w:space="4" w:color="auto"/>
          <w:bottom w:val="single" w:sz="4" w:space="1" w:color="auto"/>
          <w:right w:val="single" w:sz="4" w:space="4" w:color="auto"/>
        </w:pBdr>
      </w:pPr>
      <w:r>
        <w:rPr>
          <w:noProof/>
          <w:lang w:eastAsia="fr-FR"/>
        </w:rPr>
        <w:pict>
          <v:shape id="_x0000_s1362" type="#_x0000_t22" style="position:absolute;margin-left:274.65pt;margin-top:22.1pt;width:100.75pt;height:130.75pt;z-index:251796480" fillcolor="#95b3d7" strokecolor="#95b3d7" strokeweight="1pt">
            <v:fill color2="#dbe5f1" angle="-45" focus="-50%" type="gradient"/>
            <v:shadow on="t" type="perspective" color="#243f60" opacity=".5" offset="1pt" offset2="-3pt"/>
            <v:textbox style="mso-next-textbox:#_x0000_s1362">
              <w:txbxContent>
                <w:p w:rsidR="007F35D2" w:rsidRDefault="007F35D2" w:rsidP="00F57C81">
                  <w:pPr>
                    <w:spacing w:after="0"/>
                    <w:jc w:val="center"/>
                    <w:rPr>
                      <w:b/>
                      <w:u w:val="single"/>
                    </w:rPr>
                  </w:pPr>
                  <w:r>
                    <w:rPr>
                      <w:b/>
                      <w:u w:val="single"/>
                    </w:rPr>
                    <w:t xml:space="preserve">Entrepôt de </w:t>
                  </w:r>
                </w:p>
                <w:p w:rsidR="007F35D2" w:rsidRDefault="007F35D2" w:rsidP="00F57C81">
                  <w:pPr>
                    <w:spacing w:after="0"/>
                    <w:jc w:val="center"/>
                    <w:rPr>
                      <w:b/>
                      <w:u w:val="single"/>
                    </w:rPr>
                  </w:pPr>
                  <w:r>
                    <w:rPr>
                      <w:b/>
                      <w:u w:val="single"/>
                    </w:rPr>
                    <w:t>données</w:t>
                  </w:r>
                </w:p>
                <w:p w:rsidR="007F35D2" w:rsidRPr="00E5705B" w:rsidRDefault="007F35D2" w:rsidP="00F57C81">
                  <w:pPr>
                    <w:jc w:val="center"/>
                    <w:rPr>
                      <w:b/>
                      <w:u w:val="single"/>
                    </w:rPr>
                  </w:pPr>
                </w:p>
              </w:txbxContent>
            </v:textbox>
          </v:shape>
        </w:pict>
      </w:r>
    </w:p>
    <w:p w:rsidR="007F35D2" w:rsidRDefault="007F35D2" w:rsidP="00F57C81">
      <w:pPr>
        <w:pBdr>
          <w:top w:val="single" w:sz="4" w:space="1" w:color="auto"/>
          <w:left w:val="single" w:sz="4" w:space="4" w:color="auto"/>
          <w:bottom w:val="single" w:sz="4" w:space="1" w:color="auto"/>
          <w:right w:val="single" w:sz="4" w:space="4" w:color="auto"/>
        </w:pBdr>
        <w:ind w:firstLine="708"/>
      </w:pPr>
    </w:p>
    <w:p w:rsidR="007F35D2" w:rsidRDefault="007F35D2" w:rsidP="00F57C81">
      <w:pPr>
        <w:pBdr>
          <w:top w:val="single" w:sz="4" w:space="1" w:color="auto"/>
          <w:left w:val="single" w:sz="4" w:space="4" w:color="auto"/>
          <w:bottom w:val="single" w:sz="4" w:space="1" w:color="auto"/>
          <w:right w:val="single" w:sz="4" w:space="4" w:color="auto"/>
        </w:pBdr>
      </w:pPr>
      <w:r>
        <w:rPr>
          <w:noProof/>
          <w:lang w:eastAsia="fr-FR"/>
        </w:rPr>
        <w:pict>
          <v:shape id="_x0000_s1363" type="#_x0000_t22" style="position:absolute;margin-left:83.05pt;margin-top:1.75pt;width:117.35pt;height:81.25pt;z-index:251798528" fillcolor="#95b3d7" strokecolor="#95b3d7" strokeweight="1pt">
            <v:fill color2="#dbe5f1" angle="-45" focus="-50%" type="gradient"/>
            <v:shadow on="t" type="perspective" color="#243f60" opacity=".5" offset="1pt" offset2="-3pt"/>
            <v:textbox style="mso-next-textbox:#_x0000_s1363">
              <w:txbxContent>
                <w:p w:rsidR="007F35D2" w:rsidRDefault="007F35D2" w:rsidP="00F57C81">
                  <w:pPr>
                    <w:spacing w:after="0"/>
                    <w:jc w:val="center"/>
                    <w:rPr>
                      <w:b/>
                      <w:u w:val="single"/>
                    </w:rPr>
                  </w:pPr>
                  <w:r>
                    <w:rPr>
                      <w:b/>
                      <w:u w:val="single"/>
                    </w:rPr>
                    <w:t xml:space="preserve">Base de données du Système opérationnel </w:t>
                  </w:r>
                </w:p>
                <w:p w:rsidR="007F35D2" w:rsidRDefault="007F35D2" w:rsidP="00F57C81">
                  <w:pPr>
                    <w:jc w:val="center"/>
                    <w:rPr>
                      <w:b/>
                      <w:u w:val="single"/>
                    </w:rPr>
                  </w:pPr>
                  <w:r>
                    <w:rPr>
                      <w:b/>
                      <w:u w:val="single"/>
                    </w:rPr>
                    <w:t>actuel</w:t>
                  </w:r>
                </w:p>
                <w:p w:rsidR="007F35D2" w:rsidRPr="00E5705B" w:rsidRDefault="007F35D2" w:rsidP="00F57C81">
                  <w:pPr>
                    <w:jc w:val="center"/>
                    <w:rPr>
                      <w:b/>
                      <w:u w:val="single"/>
                    </w:rPr>
                  </w:pPr>
                </w:p>
              </w:txbxContent>
            </v:textbox>
          </v:shape>
        </w:pict>
      </w:r>
    </w:p>
    <w:p w:rsidR="007F35D2" w:rsidRDefault="007F35D2" w:rsidP="00F57C81">
      <w:pPr>
        <w:pBdr>
          <w:top w:val="single" w:sz="4" w:space="1" w:color="auto"/>
          <w:left w:val="single" w:sz="4" w:space="4" w:color="auto"/>
          <w:bottom w:val="single" w:sz="4" w:space="1" w:color="auto"/>
          <w:right w:val="single" w:sz="4" w:space="4" w:color="auto"/>
        </w:pBdr>
      </w:pPr>
      <w:r>
        <w:rPr>
          <w:noProof/>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364" type="#_x0000_t13" style="position:absolute;margin-left:211.8pt;margin-top:15.55pt;width:51.45pt;height:17.55pt;z-index:251799552" fillcolor="#92cddc" strokecolor="#92cddc" strokeweight="1pt">
            <v:fill color2="#daeef3" angle="-45" focus="-50%" type="gradient"/>
            <v:shadow on="t" type="perspective" color="#205867" opacity=".5" offset="1pt" offset2="-3pt"/>
          </v:shape>
        </w:pict>
      </w:r>
      <w:r>
        <w:rPr>
          <w:noProof/>
          <w:lang w:eastAsia="fr-FR"/>
        </w:rPr>
        <w:pict>
          <v:shape id="_x0000_s1365" type="#_x0000_t202" style="position:absolute;margin-left:282.95pt;margin-top:15.8pt;width:81.75pt;height:42pt;z-index:251797504" fillcolor="#8db3e2" strokecolor="#0f243e">
            <v:textbox style="mso-next-textbox:#_x0000_s1365">
              <w:txbxContent>
                <w:p w:rsidR="007F35D2" w:rsidRDefault="007F35D2" w:rsidP="00F57C81">
                  <w:pPr>
                    <w:jc w:val="center"/>
                  </w:pPr>
                  <w:r>
                    <w:t xml:space="preserve">Mise à jour de la table </w:t>
                  </w:r>
                  <w:r w:rsidRPr="00A63FB9">
                    <w:rPr>
                      <w:b/>
                    </w:rPr>
                    <w:t>Faits</w:t>
                  </w:r>
                </w:p>
              </w:txbxContent>
            </v:textbox>
          </v:shape>
        </w:pict>
      </w:r>
    </w:p>
    <w:p w:rsidR="007F35D2" w:rsidRDefault="007F35D2" w:rsidP="00F57C81">
      <w:pPr>
        <w:pBdr>
          <w:top w:val="single" w:sz="4" w:space="1" w:color="auto"/>
          <w:left w:val="single" w:sz="4" w:space="4" w:color="auto"/>
          <w:bottom w:val="single" w:sz="4" w:space="1" w:color="auto"/>
          <w:right w:val="single" w:sz="4" w:space="4" w:color="auto"/>
        </w:pBdr>
      </w:pPr>
      <w:r>
        <w:rPr>
          <w:noProof/>
          <w:lang w:eastAsia="fr-FR"/>
        </w:rPr>
        <w:pict>
          <v:shape id="_x0000_s1366" type="#_x0000_t93" style="position:absolute;margin-left:11.85pt;margin-top:3.95pt;width:64.65pt;height:49.05pt;z-index:251795456" fillcolor="#95b3d7" strokecolor="#95b3d7" strokeweight="1pt">
            <v:fill color2="#dbe5f1" angle="-45" focus="-50%" type="gradient"/>
            <v:shadow on="t" type="perspective" color="#243f60" opacity=".5" offset="1pt" offset2="-3pt"/>
            <v:textbox style="mso-next-textbox:#_x0000_s1366">
              <w:txbxContent>
                <w:p w:rsidR="007F35D2" w:rsidRPr="00E5705B" w:rsidRDefault="007F35D2" w:rsidP="00F57C81">
                  <w:pPr>
                    <w:jc w:val="center"/>
                    <w:rPr>
                      <w:sz w:val="16"/>
                    </w:rPr>
                  </w:pPr>
                  <w:r w:rsidRPr="00E5705B">
                    <w:rPr>
                      <w:sz w:val="16"/>
                    </w:rPr>
                    <w:t>Chaque fin de mois</w:t>
                  </w:r>
                </w:p>
              </w:txbxContent>
            </v:textbox>
          </v:shape>
        </w:pict>
      </w:r>
    </w:p>
    <w:p w:rsidR="007F35D2" w:rsidRDefault="007F35D2" w:rsidP="00F57C81">
      <w:pPr>
        <w:pBdr>
          <w:top w:val="single" w:sz="4" w:space="1" w:color="auto"/>
          <w:left w:val="single" w:sz="4" w:space="4" w:color="auto"/>
          <w:bottom w:val="single" w:sz="4" w:space="1" w:color="auto"/>
          <w:right w:val="single" w:sz="4" w:space="4" w:color="auto"/>
        </w:pBdr>
      </w:pPr>
    </w:p>
    <w:p w:rsidR="007F35D2" w:rsidRDefault="007F35D2" w:rsidP="00F57C81">
      <w:pPr>
        <w:pBdr>
          <w:top w:val="single" w:sz="4" w:space="1" w:color="auto"/>
          <w:left w:val="single" w:sz="4" w:space="4" w:color="auto"/>
          <w:bottom w:val="single" w:sz="4" w:space="1" w:color="auto"/>
          <w:right w:val="single" w:sz="4" w:space="4" w:color="auto"/>
        </w:pBdr>
      </w:pPr>
      <w:r>
        <w:rPr>
          <w:noProof/>
          <w:lang w:eastAsia="fr-FR"/>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367" type="#_x0000_t67" style="position:absolute;margin-left:325.95pt;margin-top:5.3pt;width:22.6pt;height:36.85pt;z-index:251801600" fillcolor="#92cddc" strokecolor="#92cddc" strokeweight="1pt">
            <v:fill color2="#daeef3" angle="-45" focus="-50%" type="gradient"/>
            <v:shadow on="t" type="perspective" color="#205867" opacity=".5" offset="1pt" offset2="-3pt"/>
            <v:textbox style="layout-flow:vertical-ideographic"/>
          </v:shape>
        </w:pict>
      </w:r>
    </w:p>
    <w:p w:rsidR="007F35D2" w:rsidRDefault="007F35D2" w:rsidP="00F57C81">
      <w:pPr>
        <w:pBdr>
          <w:top w:val="single" w:sz="4" w:space="1" w:color="auto"/>
          <w:left w:val="single" w:sz="4" w:space="4" w:color="auto"/>
          <w:bottom w:val="single" w:sz="4" w:space="1" w:color="auto"/>
          <w:right w:val="single" w:sz="4" w:space="4" w:color="auto"/>
        </w:pBdr>
      </w:pPr>
    </w:p>
    <w:p w:rsidR="007F35D2" w:rsidRDefault="007F35D2" w:rsidP="00F57C81">
      <w:pPr>
        <w:pBdr>
          <w:top w:val="single" w:sz="4" w:space="1" w:color="auto"/>
          <w:left w:val="single" w:sz="4" w:space="4" w:color="auto"/>
          <w:bottom w:val="single" w:sz="4" w:space="1" w:color="auto"/>
          <w:right w:val="single" w:sz="4" w:space="4" w:color="auto"/>
        </w:pBdr>
      </w:pPr>
      <w:r>
        <w:rPr>
          <w:noProof/>
          <w:lang w:eastAsia="fr-FR"/>
        </w:rPr>
        <w:pict>
          <v:shape id="Image 0" o:spid="_x0000_s1368" type="#_x0000_t75" alt="palmares_region1.png" style="position:absolute;margin-left:316.6pt;margin-top:7.45pt;width:94.75pt;height:1in;z-index:-251515904;visibility:visible">
            <v:imagedata r:id="rId135" o:title=""/>
          </v:shape>
        </w:pict>
      </w:r>
    </w:p>
    <w:p w:rsidR="007F35D2" w:rsidRDefault="007F35D2" w:rsidP="00F57C81">
      <w:pPr>
        <w:pBdr>
          <w:top w:val="single" w:sz="4" w:space="1" w:color="auto"/>
          <w:left w:val="single" w:sz="4" w:space="4" w:color="auto"/>
          <w:bottom w:val="single" w:sz="4" w:space="1" w:color="auto"/>
          <w:right w:val="single" w:sz="4" w:space="4" w:color="auto"/>
        </w:pBdr>
      </w:pPr>
    </w:p>
    <w:p w:rsidR="007F35D2" w:rsidRDefault="007F35D2" w:rsidP="00F57C81">
      <w:pPr>
        <w:pBdr>
          <w:top w:val="single" w:sz="4" w:space="1" w:color="auto"/>
          <w:left w:val="single" w:sz="4" w:space="4" w:color="auto"/>
          <w:bottom w:val="single" w:sz="4" w:space="1" w:color="auto"/>
          <w:right w:val="single" w:sz="4" w:space="4" w:color="auto"/>
        </w:pBdr>
      </w:pPr>
    </w:p>
    <w:p w:rsidR="007F35D2" w:rsidRDefault="007F35D2" w:rsidP="00F57C81">
      <w:pPr>
        <w:pBdr>
          <w:top w:val="single" w:sz="4" w:space="1" w:color="auto"/>
          <w:left w:val="single" w:sz="4" w:space="4" w:color="auto"/>
          <w:bottom w:val="single" w:sz="4" w:space="1" w:color="auto"/>
          <w:right w:val="single" w:sz="4" w:space="4" w:color="auto"/>
        </w:pBdr>
      </w:pPr>
    </w:p>
    <w:p w:rsidR="007F35D2" w:rsidRDefault="007F35D2" w:rsidP="00D04815">
      <w:pPr>
        <w:pStyle w:val="Figure"/>
      </w:pPr>
      <w:r w:rsidRPr="00CF3F34">
        <w:t xml:space="preserve">Figure </w:t>
      </w:r>
      <w:r>
        <w:t>2</w:t>
      </w:r>
      <w:r w:rsidRPr="00CF3F34">
        <w:t> : Tables utilisateur et profil</w:t>
      </w:r>
    </w:p>
    <w:p w:rsidR="007F35D2" w:rsidRPr="007E37DB" w:rsidRDefault="007F35D2" w:rsidP="00F57C81"/>
    <w:p w:rsidR="007F35D2" w:rsidRDefault="007F35D2" w:rsidP="00F57C81">
      <w:pPr>
        <w:spacing w:line="360" w:lineRule="auto"/>
        <w:jc w:val="both"/>
      </w:pPr>
      <w:r>
        <w:tab/>
        <w:t xml:space="preserve">Lorsque les données sont importées, celles qui correspondent aux catégories d’articles et aux magasins dans les tables </w:t>
      </w:r>
      <w:r w:rsidRPr="00B61936">
        <w:rPr>
          <w:b/>
        </w:rPr>
        <w:t>Famille d’articles</w:t>
      </w:r>
      <w:r>
        <w:t xml:space="preserve"> et </w:t>
      </w:r>
      <w:r w:rsidRPr="00B61936">
        <w:rPr>
          <w:b/>
        </w:rPr>
        <w:t>Magasins</w:t>
      </w:r>
      <w:r>
        <w:t xml:space="preserve"> sont déjà définies. Les périodes correspondantes sont également définies dans la table </w:t>
      </w:r>
      <w:r w:rsidRPr="00B61936">
        <w:rPr>
          <w:b/>
        </w:rPr>
        <w:t>Période</w:t>
      </w:r>
      <w:r>
        <w:t xml:space="preserve"> </w:t>
      </w:r>
      <w:r w:rsidRPr="00B61936">
        <w:t>car</w:t>
      </w:r>
      <w:r>
        <w:t xml:space="preserve"> elles ont déjà été ajoutées lors de la saisie des objectifs.</w:t>
      </w:r>
    </w:p>
    <w:p w:rsidR="007F35D2" w:rsidRDefault="007F35D2" w:rsidP="00F57C81">
      <w:pPr>
        <w:spacing w:line="360" w:lineRule="auto"/>
        <w:jc w:val="both"/>
      </w:pPr>
      <w:r>
        <w:tab/>
        <w:t xml:space="preserve">L’import de ces données implique donc l’implémentation d’une méthode qui va contrôler la cohérence des données puis va ajouter les résultats d’activité dans la table </w:t>
      </w:r>
      <w:r w:rsidRPr="00316431">
        <w:rPr>
          <w:b/>
        </w:rPr>
        <w:t>Faits</w:t>
      </w:r>
      <w:r>
        <w:t xml:space="preserve"> de l’entrepôt de données. Pour chaque fichier, la méthode va faire appel à trois requêtes d’ajout, une pour chaque catégorie d’articles. Les objectifs ne doivent pas être changés lors de cet ajout de données.</w:t>
      </w:r>
    </w:p>
    <w:p w:rsidR="007F35D2" w:rsidRDefault="007F35D2" w:rsidP="00D41F41">
      <w:pPr>
        <w:spacing w:line="360" w:lineRule="auto"/>
        <w:jc w:val="both"/>
      </w:pPr>
    </w:p>
    <w:p w:rsidR="007F35D2" w:rsidRPr="004703D5" w:rsidRDefault="007F35D2" w:rsidP="00D41F41">
      <w:pPr>
        <w:pStyle w:val="Heading4"/>
        <w:numPr>
          <w:numberingChange w:id="339" w:author="RBABE" w:date="2010-09-08T10:28:00Z" w:original="%1:4:2:."/>
        </w:numPr>
      </w:pPr>
      <w:bookmarkStart w:id="340" w:name="_Toc222046492"/>
      <w:r>
        <w:t xml:space="preserve"> Alimentation exceptionnelle</w:t>
      </w:r>
      <w:bookmarkEnd w:id="340"/>
    </w:p>
    <w:p w:rsidR="007F35D2" w:rsidRPr="006A4357" w:rsidRDefault="007F35D2" w:rsidP="00D41F41">
      <w:pPr>
        <w:spacing w:line="360" w:lineRule="auto"/>
        <w:ind w:firstLine="708"/>
        <w:jc w:val="both"/>
      </w:pPr>
      <w:r>
        <w:t xml:space="preserve">Nous utiliserons la définition suivante pour </w:t>
      </w:r>
      <w:r w:rsidRPr="004122A2">
        <w:rPr>
          <w:b/>
          <w:u w:val="single"/>
        </w:rPr>
        <w:t>Procédure exceptionnelle</w:t>
      </w:r>
      <w:r>
        <w:t xml:space="preserve"> : </w:t>
      </w:r>
      <w:r w:rsidRPr="006A4357">
        <w:t>Action effectuée occasionnellement ou rarement en vue de mettre à jour les données ou la structure des données.</w:t>
      </w:r>
    </w:p>
    <w:p w:rsidR="007F35D2" w:rsidRPr="00F57C81" w:rsidRDefault="007F35D2" w:rsidP="00F57C81">
      <w:pPr>
        <w:spacing w:line="360" w:lineRule="auto"/>
        <w:ind w:firstLine="708"/>
        <w:jc w:val="both"/>
      </w:pPr>
      <w:r w:rsidRPr="00F57C81">
        <w:t xml:space="preserve">Les alimentations exceptionnelles peuvent concerner la révision des objectifs à tout moment de l’année ou encore l’ajout d’un nouveau magasin, l’ajout d’une nouvelle famille d’articles. </w:t>
      </w:r>
    </w:p>
    <w:p w:rsidR="007F35D2" w:rsidRPr="00F57C81" w:rsidRDefault="007F35D2" w:rsidP="00F57C81">
      <w:pPr>
        <w:spacing w:line="360" w:lineRule="auto"/>
        <w:ind w:firstLine="708"/>
        <w:jc w:val="both"/>
      </w:pPr>
      <w:r w:rsidRPr="00F57C81">
        <w:t>Nous pouvons prévoir une interface permettant à un service particulier de lancer des alimentations exceptionnelles.</w:t>
      </w:r>
    </w:p>
    <w:p w:rsidR="007F35D2" w:rsidRDefault="007F35D2" w:rsidP="00D41F41">
      <w:pPr>
        <w:spacing w:line="360" w:lineRule="auto"/>
        <w:ind w:firstLine="708"/>
        <w:jc w:val="both"/>
      </w:pPr>
      <w:r>
        <w:t>Lors d’une procédure exceptionnelle, plusieurs cas sont envisageables :</w:t>
      </w:r>
    </w:p>
    <w:p w:rsidR="007F35D2" w:rsidRDefault="007F35D2" w:rsidP="00D41F41">
      <w:pPr>
        <w:pStyle w:val="ListParagraph"/>
        <w:numPr>
          <w:ilvl w:val="0"/>
          <w:numId w:val="31"/>
          <w:numberingChange w:id="341" w:author="RBABE" w:date="2010-09-08T10:28:00Z" w:original=""/>
        </w:numPr>
        <w:spacing w:line="360" w:lineRule="auto"/>
        <w:jc w:val="both"/>
      </w:pPr>
      <w:r>
        <w:t xml:space="preserve">Ajout de données : </w:t>
      </w:r>
    </w:p>
    <w:p w:rsidR="007F35D2" w:rsidRDefault="007F35D2" w:rsidP="00D41F41">
      <w:pPr>
        <w:pStyle w:val="ListParagraph"/>
        <w:numPr>
          <w:ilvl w:val="1"/>
          <w:numId w:val="31"/>
          <w:numberingChange w:id="342" w:author="RBABE" w:date="2010-09-08T10:28:00Z" w:original="o"/>
        </w:numPr>
        <w:spacing w:line="360" w:lineRule="auto"/>
        <w:jc w:val="both"/>
      </w:pPr>
      <w:r>
        <w:t>Ajout d’une nouvelle enseigne</w:t>
      </w:r>
    </w:p>
    <w:p w:rsidR="007F35D2" w:rsidRDefault="007F35D2" w:rsidP="00D41F41">
      <w:pPr>
        <w:pStyle w:val="ListParagraph"/>
        <w:numPr>
          <w:ilvl w:val="1"/>
          <w:numId w:val="31"/>
          <w:numberingChange w:id="343" w:author="RBABE" w:date="2010-09-08T10:28:00Z" w:original="o"/>
        </w:numPr>
        <w:spacing w:line="360" w:lineRule="auto"/>
        <w:jc w:val="both"/>
      </w:pPr>
      <w:r>
        <w:t>Ajout d’un nouveau magasin</w:t>
      </w:r>
    </w:p>
    <w:p w:rsidR="007F35D2" w:rsidRDefault="007F35D2" w:rsidP="00D41F41">
      <w:pPr>
        <w:pStyle w:val="ListParagraph"/>
        <w:numPr>
          <w:ilvl w:val="1"/>
          <w:numId w:val="31"/>
          <w:numberingChange w:id="344" w:author="RBABE" w:date="2010-09-08T10:28:00Z" w:original="o"/>
        </w:numPr>
        <w:spacing w:line="360" w:lineRule="auto"/>
        <w:jc w:val="both"/>
      </w:pPr>
      <w:r>
        <w:t>Ajout d’une nouvelle devise</w:t>
      </w:r>
    </w:p>
    <w:p w:rsidR="007F35D2" w:rsidRDefault="007F35D2" w:rsidP="00D41F41">
      <w:pPr>
        <w:pStyle w:val="ListParagraph"/>
        <w:numPr>
          <w:ilvl w:val="1"/>
          <w:numId w:val="31"/>
          <w:numberingChange w:id="345" w:author="RBABE" w:date="2010-09-08T10:28:00Z" w:original="o"/>
        </w:numPr>
        <w:spacing w:line="360" w:lineRule="auto"/>
        <w:jc w:val="both"/>
      </w:pPr>
      <w:r>
        <w:t>...</w:t>
      </w:r>
    </w:p>
    <w:p w:rsidR="007F35D2" w:rsidRDefault="007F35D2" w:rsidP="00D41F41">
      <w:pPr>
        <w:pStyle w:val="ListParagraph"/>
        <w:numPr>
          <w:ilvl w:val="0"/>
          <w:numId w:val="31"/>
          <w:numberingChange w:id="346" w:author="RBABE" w:date="2010-09-08T10:28:00Z" w:original=""/>
        </w:numPr>
        <w:spacing w:line="360" w:lineRule="auto"/>
        <w:jc w:val="both"/>
      </w:pPr>
      <w:r>
        <w:t xml:space="preserve">Mise à jour de données : </w:t>
      </w:r>
    </w:p>
    <w:p w:rsidR="007F35D2" w:rsidRDefault="007F35D2" w:rsidP="00D41F41">
      <w:pPr>
        <w:pStyle w:val="ListParagraph"/>
        <w:numPr>
          <w:ilvl w:val="1"/>
          <w:numId w:val="31"/>
          <w:numberingChange w:id="347" w:author="RBABE" w:date="2010-09-08T10:28:00Z" w:original="o"/>
        </w:numPr>
        <w:spacing w:line="360" w:lineRule="auto"/>
        <w:jc w:val="both"/>
      </w:pPr>
      <w:r>
        <w:t>Modification de la délimitation d’une région (pour l’instant au nombre de 5), c’est-à-dire création d’une nouvelle région et modification de la région d’appartenance pour les magasins concernés</w:t>
      </w:r>
    </w:p>
    <w:p w:rsidR="007F35D2" w:rsidRDefault="007F35D2" w:rsidP="00D41F41">
      <w:pPr>
        <w:pStyle w:val="ListParagraph"/>
        <w:numPr>
          <w:ilvl w:val="1"/>
          <w:numId w:val="31"/>
          <w:numberingChange w:id="348" w:author="RBABE" w:date="2010-09-08T10:28:00Z" w:original="o"/>
        </w:numPr>
        <w:spacing w:line="360" w:lineRule="auto"/>
        <w:jc w:val="both"/>
      </w:pPr>
      <w:r>
        <w:t>Modification d’une enseigne</w:t>
      </w:r>
    </w:p>
    <w:p w:rsidR="007F35D2" w:rsidRDefault="007F35D2" w:rsidP="00D41F41">
      <w:pPr>
        <w:pStyle w:val="ListParagraph"/>
        <w:numPr>
          <w:ilvl w:val="1"/>
          <w:numId w:val="31"/>
          <w:numberingChange w:id="349" w:author="RBABE" w:date="2010-09-08T10:28:00Z" w:original="o"/>
        </w:numPr>
        <w:spacing w:line="360" w:lineRule="auto"/>
        <w:jc w:val="both"/>
      </w:pPr>
      <w:r>
        <w:t>...</w:t>
      </w:r>
    </w:p>
    <w:p w:rsidR="007F35D2" w:rsidRDefault="007F35D2" w:rsidP="00D41F41">
      <w:pPr>
        <w:pStyle w:val="ListParagraph"/>
        <w:numPr>
          <w:ilvl w:val="0"/>
          <w:numId w:val="31"/>
          <w:numberingChange w:id="350" w:author="RBABE" w:date="2010-09-08T10:28:00Z" w:original=""/>
        </w:numPr>
        <w:spacing w:line="360" w:lineRule="auto"/>
        <w:jc w:val="both"/>
      </w:pPr>
      <w:r>
        <w:t>Suppression de données </w:t>
      </w:r>
    </w:p>
    <w:p w:rsidR="007F35D2" w:rsidRDefault="007F35D2" w:rsidP="00D41F41">
      <w:pPr>
        <w:pStyle w:val="ListParagraph"/>
        <w:numPr>
          <w:ilvl w:val="1"/>
          <w:numId w:val="31"/>
          <w:numberingChange w:id="351" w:author="RBABE" w:date="2010-09-08T10:28:00Z" w:original="o"/>
        </w:numPr>
        <w:spacing w:line="360" w:lineRule="auto"/>
        <w:jc w:val="both"/>
      </w:pPr>
      <w:r>
        <w:t>Suite à la crise financière et à la baisse de la clientèle un magasin est fermé</w:t>
      </w:r>
    </w:p>
    <w:p w:rsidR="007F35D2" w:rsidRDefault="007F35D2" w:rsidP="00D41F41">
      <w:pPr>
        <w:pStyle w:val="ListParagraph"/>
        <w:numPr>
          <w:ilvl w:val="1"/>
          <w:numId w:val="31"/>
          <w:numberingChange w:id="352" w:author="RBABE" w:date="2010-09-08T10:28:00Z" w:original="o"/>
        </w:numPr>
        <w:spacing w:line="360" w:lineRule="auto"/>
        <w:jc w:val="both"/>
      </w:pPr>
      <w:r>
        <w:t>Suppression d’une devise inexploitée</w:t>
      </w:r>
    </w:p>
    <w:p w:rsidR="007F35D2" w:rsidRDefault="007F35D2" w:rsidP="00D41F41">
      <w:pPr>
        <w:pStyle w:val="ListParagraph"/>
        <w:numPr>
          <w:ilvl w:val="1"/>
          <w:numId w:val="31"/>
          <w:numberingChange w:id="353" w:author="RBABE" w:date="2010-09-08T10:28:00Z" w:original="o"/>
        </w:numPr>
        <w:spacing w:line="360" w:lineRule="auto"/>
        <w:jc w:val="both"/>
      </w:pPr>
      <w:r>
        <w:t>Suppression d’une catégorie d’articles</w:t>
      </w:r>
    </w:p>
    <w:p w:rsidR="007F35D2" w:rsidRDefault="007F35D2" w:rsidP="00D41F41">
      <w:pPr>
        <w:spacing w:line="360" w:lineRule="auto"/>
        <w:ind w:left="372" w:firstLine="348"/>
        <w:jc w:val="both"/>
      </w:pPr>
      <w:r>
        <w:t>Dans de telles situations, nous devons distinguer les actions à effectuer.</w:t>
      </w:r>
    </w:p>
    <w:p w:rsidR="007F35D2" w:rsidRPr="00AD64EB" w:rsidRDefault="007F35D2" w:rsidP="00F57C81">
      <w:pPr>
        <w:spacing w:line="360" w:lineRule="auto"/>
        <w:ind w:firstLine="708"/>
        <w:jc w:val="both"/>
      </w:pPr>
      <w:r w:rsidRPr="00F57C81">
        <w:t>Nous pourrons donc employer une procédure exceptionnelle pour la redéfinition des</w:t>
      </w:r>
      <w:r>
        <w:t xml:space="preserve"> </w:t>
      </w:r>
      <w:r w:rsidRPr="00F57C81">
        <w:t>régions. Il peut arriver également qu’un département ou un magasin dépende d’une nouvelle région. Il s’agit d’un cas rare mais tout à fait envisageable.</w:t>
      </w:r>
    </w:p>
    <w:p w:rsidR="007F35D2" w:rsidRPr="00120571" w:rsidRDefault="007F35D2" w:rsidP="00D41F41">
      <w:pPr>
        <w:pStyle w:val="Heading4"/>
        <w:numPr>
          <w:ilvl w:val="0"/>
          <w:numId w:val="0"/>
        </w:numPr>
        <w:spacing w:after="240"/>
        <w:ind w:firstLine="708"/>
        <w:rPr>
          <w:i w:val="0"/>
        </w:rPr>
      </w:pPr>
      <w:r>
        <w:t>Ajout de données</w:t>
      </w:r>
    </w:p>
    <w:p w:rsidR="007F35D2" w:rsidRDefault="007F35D2" w:rsidP="00D41F41">
      <w:pPr>
        <w:spacing w:after="0" w:line="360" w:lineRule="auto"/>
        <w:ind w:firstLine="708"/>
        <w:jc w:val="both"/>
      </w:pPr>
      <w:r>
        <w:t xml:space="preserve">Si de nouvelles données concernant les magasins, les catégories d’articles doivent être ajoutées, la table </w:t>
      </w:r>
      <w:r w:rsidRPr="006828B6">
        <w:rPr>
          <w:b/>
        </w:rPr>
        <w:t>Faits</w:t>
      </w:r>
      <w:r>
        <w:t xml:space="preserve"> ne sera pas concernée.</w:t>
      </w:r>
    </w:p>
    <w:p w:rsidR="007F35D2" w:rsidRDefault="007F35D2" w:rsidP="00D41F41">
      <w:pPr>
        <w:spacing w:after="0" w:line="360" w:lineRule="auto"/>
        <w:ind w:firstLine="708"/>
        <w:jc w:val="both"/>
      </w:pPr>
    </w:p>
    <w:p w:rsidR="007F35D2" w:rsidRDefault="007F35D2" w:rsidP="00D41F41">
      <w:pPr>
        <w:spacing w:after="0" w:line="360" w:lineRule="auto"/>
        <w:ind w:firstLine="708"/>
        <w:jc w:val="both"/>
      </w:pPr>
      <w:r>
        <w:t xml:space="preserve">Nous souhaitons par exemple ajouter un nouveau magasin Leroy Merlin dans la ville de Toulouse dans le Sud-Ouest pour laquelle la devise est donc l’Euro. Une requête permettra d’ajouter l’enregistrement correspondant dans la table </w:t>
      </w:r>
      <w:r>
        <w:rPr>
          <w:b/>
        </w:rPr>
        <w:t>Magasin</w:t>
      </w:r>
      <w:r>
        <w:t>. L’enregistrement correspondant pourra être de la forme suivante :</w:t>
      </w:r>
    </w:p>
    <w:p w:rsidR="007F35D2" w:rsidRDefault="007F35D2" w:rsidP="00D41F41">
      <w:pPr>
        <w:spacing w:after="0"/>
        <w:ind w:firstLine="708"/>
      </w:pPr>
    </w:p>
    <w:p w:rsidR="007F35D2" w:rsidRPr="00AD64EB" w:rsidRDefault="007F35D2" w:rsidP="00D41F41">
      <w:pPr>
        <w:pBdr>
          <w:top w:val="single" w:sz="4" w:space="1" w:color="auto"/>
          <w:left w:val="single" w:sz="4" w:space="4" w:color="auto"/>
          <w:bottom w:val="single" w:sz="4" w:space="1" w:color="auto"/>
          <w:right w:val="single" w:sz="4" w:space="4" w:color="auto"/>
        </w:pBdr>
        <w:spacing w:after="0"/>
        <w:ind w:firstLine="708"/>
      </w:pPr>
      <w:r w:rsidRPr="00AD64EB">
        <w:t>"</w:t>
      </w:r>
      <w:r w:rsidRPr="00AD64EB">
        <w:rPr>
          <w:b/>
        </w:rPr>
        <w:t>158</w:t>
      </w:r>
      <w:r w:rsidRPr="00AD64EB">
        <w:t>", "</w:t>
      </w:r>
      <w:r w:rsidRPr="00AD64EB">
        <w:rPr>
          <w:b/>
        </w:rPr>
        <w:t>3</w:t>
      </w:r>
      <w:r w:rsidRPr="00AD64EB">
        <w:t>", "</w:t>
      </w:r>
      <w:r w:rsidRPr="00AD64EB">
        <w:rPr>
          <w:b/>
        </w:rPr>
        <w:t>12545</w:t>
      </w:r>
      <w:r w:rsidRPr="00AD64EB">
        <w:t>", "</w:t>
      </w:r>
      <w:r w:rsidRPr="00AD64EB">
        <w:rPr>
          <w:b/>
        </w:rPr>
        <w:t>Toulouse</w:t>
      </w:r>
      <w:r w:rsidRPr="00AD64EB">
        <w:t>", "</w:t>
      </w:r>
      <w:r w:rsidRPr="00AD64EB">
        <w:rPr>
          <w:b/>
        </w:rPr>
        <w:t>5</w:t>
      </w:r>
      <w:r w:rsidRPr="00AD64EB">
        <w:t>", "</w:t>
      </w:r>
      <w:r w:rsidRPr="00AD64EB">
        <w:rPr>
          <w:b/>
        </w:rPr>
        <w:t>Sud-Ouest</w:t>
      </w:r>
      <w:r w:rsidRPr="00AD64EB">
        <w:t>", "</w:t>
      </w:r>
      <w:r w:rsidRPr="00AD64EB">
        <w:rPr>
          <w:b/>
        </w:rPr>
        <w:t>1</w:t>
      </w:r>
      <w:r w:rsidRPr="00AD64EB">
        <w:t>", "</w:t>
      </w:r>
      <w:r w:rsidRPr="00AD64EB">
        <w:rPr>
          <w:b/>
        </w:rPr>
        <w:t>France</w:t>
      </w:r>
      <w:r w:rsidRPr="00AD64EB">
        <w:t>", "</w:t>
      </w:r>
      <w:r w:rsidRPr="00AD64EB">
        <w:rPr>
          <w:b/>
        </w:rPr>
        <w:t>1</w:t>
      </w:r>
      <w:r w:rsidRPr="00AD64EB">
        <w:t>", "</w:t>
      </w:r>
      <w:r w:rsidRPr="00AD64EB">
        <w:rPr>
          <w:b/>
        </w:rPr>
        <w:t>Europe</w:t>
      </w:r>
      <w:r w:rsidRPr="00AD64EB">
        <w:t>", "18", "</w:t>
      </w:r>
      <w:r w:rsidRPr="00AD64EB">
        <w:rPr>
          <w:b/>
        </w:rPr>
        <w:t xml:space="preserve"> Du lundi au samedi de 9h00 à 20h00</w:t>
      </w:r>
      <w:r w:rsidRPr="00AD64EB">
        <w:t>", "</w:t>
      </w:r>
      <w:r w:rsidRPr="00AD64EB">
        <w:rPr>
          <w:b/>
        </w:rPr>
        <w:t xml:space="preserve"> Du lundi au samedi de 9h00 à 19h00</w:t>
      </w:r>
      <w:r w:rsidRPr="00AD64EB">
        <w:t>", "</w:t>
      </w:r>
      <w:r w:rsidRPr="00AD64EB">
        <w:rPr>
          <w:b/>
        </w:rPr>
        <w:t xml:space="preserve">18 Avenue de </w:t>
      </w:r>
      <w:smartTag w:uri="urn:schemas-microsoft-com:office:smarttags" w:element="PersonName">
        <w:smartTagPr>
          <w:attr w:name="ProductID" w:val="la Liberté"/>
        </w:smartTagPr>
        <w:r w:rsidRPr="00AD64EB">
          <w:rPr>
            <w:b/>
          </w:rPr>
          <w:t>la Liberté</w:t>
        </w:r>
      </w:smartTag>
      <w:r w:rsidRPr="00AD64EB">
        <w:rPr>
          <w:b/>
        </w:rPr>
        <w:t xml:space="preserve"> 31000 Toulouse</w:t>
      </w:r>
      <w:r w:rsidRPr="00AD64EB">
        <w:t>", "</w:t>
      </w:r>
      <w:r w:rsidRPr="00AD64EB">
        <w:rPr>
          <w:b/>
        </w:rPr>
        <w:t>1</w:t>
      </w:r>
      <w:r w:rsidRPr="00AD64EB">
        <w:t>", "</w:t>
      </w:r>
      <w:r w:rsidRPr="00AD64EB">
        <w:rPr>
          <w:b/>
        </w:rPr>
        <w:t>05 54 14 12 54</w:t>
      </w:r>
      <w:r w:rsidRPr="00AD64EB">
        <w:t>"</w:t>
      </w:r>
    </w:p>
    <w:p w:rsidR="007F35D2" w:rsidRPr="00AD64EB" w:rsidRDefault="007F35D2" w:rsidP="00D41F41">
      <w:pPr>
        <w:spacing w:after="0"/>
        <w:ind w:firstLine="708"/>
      </w:pPr>
    </w:p>
    <w:p w:rsidR="007F35D2" w:rsidRPr="00AD64EB" w:rsidRDefault="007F35D2" w:rsidP="00D41F41">
      <w:pPr>
        <w:spacing w:after="0" w:line="360" w:lineRule="auto"/>
        <w:ind w:firstLine="708"/>
      </w:pPr>
      <w:r w:rsidRPr="00AD64EB">
        <w:t xml:space="preserve">Code magasin : </w:t>
      </w:r>
      <w:r w:rsidRPr="00AD64EB">
        <w:tab/>
      </w:r>
      <w:r w:rsidRPr="00AD64EB">
        <w:tab/>
      </w:r>
      <w:r w:rsidRPr="00AD64EB">
        <w:tab/>
      </w:r>
      <w:r w:rsidRPr="00AD64EB">
        <w:rPr>
          <w:b/>
        </w:rPr>
        <w:t>158</w:t>
      </w:r>
    </w:p>
    <w:p w:rsidR="007F35D2" w:rsidRPr="00AD64EB" w:rsidRDefault="007F35D2" w:rsidP="00D41F41">
      <w:pPr>
        <w:spacing w:after="0" w:line="360" w:lineRule="auto"/>
        <w:ind w:firstLine="708"/>
        <w:rPr>
          <w:b/>
        </w:rPr>
      </w:pPr>
      <w:r w:rsidRPr="00AD64EB">
        <w:t xml:space="preserve">Id Enseigne : </w:t>
      </w:r>
      <w:r w:rsidRPr="00AD64EB">
        <w:tab/>
      </w:r>
      <w:r w:rsidRPr="00AD64EB">
        <w:tab/>
      </w:r>
      <w:r w:rsidRPr="00AD64EB">
        <w:tab/>
      </w:r>
      <w:r w:rsidRPr="00AD64EB">
        <w:rPr>
          <w:b/>
        </w:rPr>
        <w:t>3</w:t>
      </w:r>
    </w:p>
    <w:p w:rsidR="007F35D2" w:rsidRPr="00AD64EB" w:rsidRDefault="007F35D2" w:rsidP="00D41F41">
      <w:pPr>
        <w:spacing w:after="0" w:line="360" w:lineRule="auto"/>
        <w:ind w:firstLine="708"/>
      </w:pPr>
      <w:r w:rsidRPr="00AD64EB">
        <w:t>Id Responsable Magasin :</w:t>
      </w:r>
      <w:r w:rsidRPr="00AD64EB">
        <w:rPr>
          <w:b/>
        </w:rPr>
        <w:t xml:space="preserve"> </w:t>
      </w:r>
      <w:r w:rsidRPr="00AD64EB">
        <w:rPr>
          <w:b/>
        </w:rPr>
        <w:tab/>
        <w:t>12545</w:t>
      </w:r>
    </w:p>
    <w:p w:rsidR="007F35D2" w:rsidRPr="00AD64EB" w:rsidRDefault="007F35D2" w:rsidP="00D41F41">
      <w:pPr>
        <w:spacing w:after="0" w:line="360" w:lineRule="auto"/>
        <w:ind w:firstLine="708"/>
      </w:pPr>
      <w:r w:rsidRPr="00AD64EB">
        <w:t xml:space="preserve">Code Ville : </w:t>
      </w:r>
      <w:r w:rsidRPr="00AD64EB">
        <w:tab/>
      </w:r>
      <w:r w:rsidRPr="00AD64EB">
        <w:tab/>
      </w:r>
      <w:r w:rsidRPr="00AD64EB">
        <w:tab/>
      </w:r>
      <w:r w:rsidRPr="00AD64EB">
        <w:rPr>
          <w:b/>
        </w:rPr>
        <w:t>31000</w:t>
      </w:r>
    </w:p>
    <w:p w:rsidR="007F35D2" w:rsidRPr="00AD64EB" w:rsidRDefault="007F35D2" w:rsidP="00D41F41">
      <w:pPr>
        <w:spacing w:after="0" w:line="360" w:lineRule="auto"/>
        <w:ind w:firstLine="708"/>
      </w:pPr>
      <w:r w:rsidRPr="00AD64EB">
        <w:t xml:space="preserve">Nom Ville : </w:t>
      </w:r>
      <w:r w:rsidRPr="00AD64EB">
        <w:tab/>
      </w:r>
      <w:r w:rsidRPr="00AD64EB">
        <w:tab/>
      </w:r>
      <w:r w:rsidRPr="00AD64EB">
        <w:tab/>
      </w:r>
      <w:r w:rsidRPr="00AD64EB">
        <w:rPr>
          <w:b/>
        </w:rPr>
        <w:t>Toulouse</w:t>
      </w:r>
    </w:p>
    <w:p w:rsidR="007F35D2" w:rsidRPr="00AD64EB" w:rsidRDefault="007F35D2" w:rsidP="00D41F41">
      <w:pPr>
        <w:spacing w:after="0" w:line="360" w:lineRule="auto"/>
        <w:ind w:firstLine="708"/>
      </w:pPr>
      <w:r w:rsidRPr="00AD64EB">
        <w:t xml:space="preserve">Code Région : </w:t>
      </w:r>
      <w:r w:rsidRPr="00AD64EB">
        <w:tab/>
      </w:r>
      <w:r w:rsidRPr="00AD64EB">
        <w:tab/>
      </w:r>
      <w:r w:rsidRPr="00AD64EB">
        <w:tab/>
      </w:r>
      <w:r w:rsidRPr="00AD64EB">
        <w:rPr>
          <w:b/>
        </w:rPr>
        <w:t>5</w:t>
      </w:r>
    </w:p>
    <w:p w:rsidR="007F35D2" w:rsidRPr="00AD64EB" w:rsidRDefault="007F35D2" w:rsidP="00D41F41">
      <w:pPr>
        <w:spacing w:after="0" w:line="360" w:lineRule="auto"/>
        <w:ind w:firstLine="708"/>
        <w:rPr>
          <w:b/>
        </w:rPr>
      </w:pPr>
      <w:r w:rsidRPr="00AD64EB">
        <w:t xml:space="preserve">Nom Région : </w:t>
      </w:r>
      <w:r w:rsidRPr="00AD64EB">
        <w:tab/>
      </w:r>
      <w:r w:rsidRPr="00AD64EB">
        <w:tab/>
      </w:r>
      <w:r w:rsidRPr="00AD64EB">
        <w:tab/>
      </w:r>
      <w:r w:rsidRPr="00AD64EB">
        <w:rPr>
          <w:b/>
        </w:rPr>
        <w:t>Sud-Ouest</w:t>
      </w:r>
    </w:p>
    <w:p w:rsidR="007F35D2" w:rsidRPr="00AD64EB" w:rsidRDefault="007F35D2" w:rsidP="00D41F41">
      <w:pPr>
        <w:spacing w:after="0" w:line="360" w:lineRule="auto"/>
        <w:ind w:firstLine="708"/>
        <w:rPr>
          <w:b/>
        </w:rPr>
      </w:pPr>
      <w:r w:rsidRPr="00AD64EB">
        <w:t xml:space="preserve">Code Pays : </w:t>
      </w:r>
      <w:r w:rsidRPr="00AD64EB">
        <w:tab/>
      </w:r>
      <w:r w:rsidRPr="00AD64EB">
        <w:tab/>
      </w:r>
      <w:r w:rsidRPr="00AD64EB">
        <w:tab/>
      </w:r>
      <w:r w:rsidRPr="00AD64EB">
        <w:rPr>
          <w:b/>
        </w:rPr>
        <w:t>1</w:t>
      </w:r>
    </w:p>
    <w:p w:rsidR="007F35D2" w:rsidRPr="00AD64EB" w:rsidRDefault="007F35D2" w:rsidP="00D41F41">
      <w:pPr>
        <w:spacing w:after="0" w:line="360" w:lineRule="auto"/>
        <w:ind w:firstLine="708"/>
        <w:rPr>
          <w:b/>
        </w:rPr>
      </w:pPr>
      <w:r w:rsidRPr="00AD64EB">
        <w:t xml:space="preserve">Nom Pays : </w:t>
      </w:r>
      <w:r w:rsidRPr="00AD64EB">
        <w:tab/>
      </w:r>
      <w:r w:rsidRPr="00AD64EB">
        <w:tab/>
      </w:r>
      <w:r w:rsidRPr="00AD64EB">
        <w:tab/>
      </w:r>
      <w:r w:rsidRPr="00AD64EB">
        <w:rPr>
          <w:b/>
        </w:rPr>
        <w:t>France</w:t>
      </w:r>
    </w:p>
    <w:p w:rsidR="007F35D2" w:rsidRPr="00AD64EB" w:rsidRDefault="007F35D2" w:rsidP="00D41F41">
      <w:pPr>
        <w:spacing w:after="0" w:line="360" w:lineRule="auto"/>
        <w:ind w:firstLine="708"/>
        <w:rPr>
          <w:b/>
        </w:rPr>
      </w:pPr>
      <w:r w:rsidRPr="00AD64EB">
        <w:t xml:space="preserve">Code Continent : </w:t>
      </w:r>
      <w:r w:rsidRPr="00AD64EB">
        <w:tab/>
      </w:r>
      <w:r w:rsidRPr="00AD64EB">
        <w:tab/>
      </w:r>
      <w:r w:rsidRPr="00AD64EB">
        <w:rPr>
          <w:b/>
        </w:rPr>
        <w:t>1</w:t>
      </w:r>
    </w:p>
    <w:p w:rsidR="007F35D2" w:rsidRPr="00AD64EB" w:rsidRDefault="007F35D2" w:rsidP="00D41F41">
      <w:pPr>
        <w:spacing w:after="0" w:line="360" w:lineRule="auto"/>
        <w:ind w:firstLine="708"/>
        <w:rPr>
          <w:b/>
        </w:rPr>
      </w:pPr>
      <w:r w:rsidRPr="00AD64EB">
        <w:t xml:space="preserve">Nom Continent : </w:t>
      </w:r>
      <w:r w:rsidRPr="00AD64EB">
        <w:tab/>
      </w:r>
      <w:r w:rsidRPr="00AD64EB">
        <w:tab/>
      </w:r>
      <w:r w:rsidRPr="00AD64EB">
        <w:rPr>
          <w:b/>
        </w:rPr>
        <w:t>Europe</w:t>
      </w:r>
    </w:p>
    <w:p w:rsidR="007F35D2" w:rsidRPr="00AD64EB" w:rsidRDefault="007F35D2" w:rsidP="00D41F41">
      <w:pPr>
        <w:spacing w:after="0" w:line="360" w:lineRule="auto"/>
        <w:ind w:firstLine="708"/>
        <w:rPr>
          <w:b/>
        </w:rPr>
      </w:pPr>
      <w:r w:rsidRPr="00AD64EB">
        <w:t>Nombre de caisses :</w:t>
      </w:r>
      <w:r w:rsidRPr="00AD64EB">
        <w:rPr>
          <w:b/>
        </w:rPr>
        <w:tab/>
      </w:r>
      <w:r w:rsidRPr="00AD64EB">
        <w:rPr>
          <w:b/>
        </w:rPr>
        <w:tab/>
        <w:t>18</w:t>
      </w:r>
    </w:p>
    <w:p w:rsidR="007F35D2" w:rsidRPr="00AD64EB" w:rsidRDefault="007F35D2" w:rsidP="00D41F41">
      <w:pPr>
        <w:spacing w:after="0" w:line="360" w:lineRule="auto"/>
        <w:ind w:firstLine="708"/>
        <w:rPr>
          <w:b/>
        </w:rPr>
      </w:pPr>
      <w:r w:rsidRPr="00AD64EB">
        <w:t>Horaires Magasin :</w:t>
      </w:r>
      <w:r w:rsidRPr="00AD64EB">
        <w:rPr>
          <w:b/>
        </w:rPr>
        <w:tab/>
      </w:r>
      <w:r w:rsidRPr="00AD64EB">
        <w:rPr>
          <w:b/>
        </w:rPr>
        <w:tab/>
        <w:t>Du lundi au samedi de 9h00 à 20h00</w:t>
      </w:r>
    </w:p>
    <w:p w:rsidR="007F35D2" w:rsidRPr="00AD64EB" w:rsidRDefault="007F35D2" w:rsidP="00D41F41">
      <w:pPr>
        <w:spacing w:after="0" w:line="360" w:lineRule="auto"/>
        <w:ind w:firstLine="708"/>
        <w:rPr>
          <w:b/>
        </w:rPr>
      </w:pPr>
      <w:r w:rsidRPr="00AD64EB">
        <w:t>Horaires Cour des matériaux :</w:t>
      </w:r>
      <w:r w:rsidRPr="00AD64EB">
        <w:rPr>
          <w:b/>
        </w:rPr>
        <w:tab/>
        <w:t>Du lundi au samedi de 9h00 à 19h00</w:t>
      </w:r>
    </w:p>
    <w:p w:rsidR="007F35D2" w:rsidRPr="00AD64EB" w:rsidRDefault="007F35D2" w:rsidP="00D41F41">
      <w:pPr>
        <w:spacing w:after="0" w:line="360" w:lineRule="auto"/>
        <w:ind w:firstLine="708"/>
        <w:rPr>
          <w:b/>
        </w:rPr>
      </w:pPr>
      <w:r w:rsidRPr="00AD64EB">
        <w:t>Adresse Magasin :</w:t>
      </w:r>
      <w:r w:rsidRPr="00AD64EB">
        <w:rPr>
          <w:b/>
        </w:rPr>
        <w:tab/>
      </w:r>
      <w:r w:rsidRPr="00AD64EB">
        <w:rPr>
          <w:b/>
        </w:rPr>
        <w:tab/>
        <w:t xml:space="preserve">18 Avenue de </w:t>
      </w:r>
      <w:smartTag w:uri="urn:schemas-microsoft-com:office:smarttags" w:element="PersonName">
        <w:smartTagPr>
          <w:attr w:name="ProductID" w:val="la Liberté"/>
        </w:smartTagPr>
        <w:r w:rsidRPr="00AD64EB">
          <w:rPr>
            <w:b/>
          </w:rPr>
          <w:t>la Liberté</w:t>
        </w:r>
      </w:smartTag>
      <w:r w:rsidRPr="00AD64EB">
        <w:rPr>
          <w:b/>
        </w:rPr>
        <w:t xml:space="preserve"> 31000 Toulouse</w:t>
      </w:r>
    </w:p>
    <w:p w:rsidR="007F35D2" w:rsidRPr="00AD64EB" w:rsidRDefault="007F35D2" w:rsidP="00D41F41">
      <w:pPr>
        <w:spacing w:after="0" w:line="360" w:lineRule="auto"/>
        <w:ind w:firstLine="708"/>
        <w:rPr>
          <w:b/>
        </w:rPr>
      </w:pPr>
      <w:r w:rsidRPr="00AD64EB">
        <w:t xml:space="preserve">Code devise : </w:t>
      </w:r>
      <w:r w:rsidRPr="00AD64EB">
        <w:tab/>
      </w:r>
      <w:r w:rsidRPr="00AD64EB">
        <w:tab/>
      </w:r>
      <w:r w:rsidRPr="00AD64EB">
        <w:tab/>
      </w:r>
      <w:r w:rsidRPr="00AD64EB">
        <w:rPr>
          <w:b/>
        </w:rPr>
        <w:t>1</w:t>
      </w:r>
    </w:p>
    <w:p w:rsidR="007F35D2" w:rsidRPr="00AD64EB" w:rsidRDefault="007F35D2" w:rsidP="00D41F41">
      <w:pPr>
        <w:spacing w:after="0" w:line="360" w:lineRule="auto"/>
        <w:ind w:firstLine="708"/>
        <w:rPr>
          <w:b/>
        </w:rPr>
      </w:pPr>
      <w:r w:rsidRPr="00AD64EB">
        <w:t>Téléphone Accueil :</w:t>
      </w:r>
      <w:r w:rsidRPr="00AD64EB">
        <w:rPr>
          <w:b/>
        </w:rPr>
        <w:tab/>
      </w:r>
      <w:r w:rsidRPr="00AD64EB">
        <w:rPr>
          <w:b/>
        </w:rPr>
        <w:tab/>
        <w:t>05 54 14 12 54</w:t>
      </w:r>
    </w:p>
    <w:p w:rsidR="007F35D2" w:rsidRPr="002445AF" w:rsidRDefault="007F35D2" w:rsidP="00D41F41">
      <w:pPr>
        <w:pBdr>
          <w:top w:val="single" w:sz="4" w:space="1" w:color="auto"/>
          <w:left w:val="single" w:sz="4" w:space="4" w:color="auto"/>
          <w:bottom w:val="single" w:sz="4" w:space="1" w:color="auto"/>
          <w:right w:val="single" w:sz="4" w:space="4" w:color="auto"/>
        </w:pBdr>
      </w:pPr>
      <w:r>
        <w:rPr>
          <w:noProof/>
          <w:lang w:eastAsia="fr-FR"/>
        </w:rPr>
        <w:pict>
          <v:shape id="_x0000_s1375" type="#_x0000_t202" style="position:absolute;margin-left:0;margin-top:290.5pt;width:453.6pt;height:21pt;z-index:251682816" stroked="f">
            <v:textbox style="mso-next-textbox:#_x0000_s1375;mso-fit-shape-to-text:t" inset="0,0,0,0">
              <w:txbxContent>
                <w:p w:rsidR="007F35D2" w:rsidRPr="005554FC" w:rsidRDefault="007F35D2" w:rsidP="00D04815">
                  <w:pPr>
                    <w:pStyle w:val="Figure"/>
                  </w:pPr>
                  <w:r>
                    <w:t>Figure 3 : Schéma d’ajout de données</w:t>
                  </w:r>
                </w:p>
              </w:txbxContent>
            </v:textbox>
          </v:shape>
        </w:pict>
      </w:r>
      <w:r>
        <w:rPr>
          <w:noProof/>
          <w:lang w:eastAsia="fr-FR"/>
        </w:rPr>
        <w:pict>
          <v:group id="_x0000_s1376" editas="canvas" style="position:absolute;margin-left:0;margin-top:0;width:453.6pt;height:272.15pt;z-index:251673600;mso-position-horizontal-relative:char;mso-position-vertical-relative:line" coordorigin="2362,105" coordsize="7200,4320">
            <o:lock v:ext="edit" aspectratio="t"/>
            <v:shape id="_x0000_s1377" type="#_x0000_t75" style="position:absolute;left:2362;top:105;width:7200;height:4320" o:preferrelative="f">
              <v:fill o:detectmouseclick="t"/>
              <v:path o:extrusionok="t" o:connecttype="none"/>
              <o:lock v:ext="edit" text="t"/>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378" type="#_x0000_t80" style="position:absolute;left:2902;top:307;width:2808;height:1381" strokecolor="#95b3d7" strokeweight="1pt">
              <v:fill color2="#b8cce4" focusposition="1" focussize="" focus="100%" type="gradient"/>
              <v:shadow on="t" type="perspective" color="#243f60" opacity=".5" offset="1pt" offset2="-3pt"/>
              <v:textbox style="mso-next-textbox:#_x0000_s1378">
                <w:txbxContent>
                  <w:p w:rsidR="007F35D2" w:rsidRPr="00B24703" w:rsidRDefault="007F35D2" w:rsidP="00D41F41">
                    <w:pPr>
                      <w:spacing w:after="0"/>
                      <w:jc w:val="center"/>
                      <w:rPr>
                        <w:b/>
                      </w:rPr>
                    </w:pPr>
                    <w:r>
                      <w:rPr>
                        <w:b/>
                      </w:rPr>
                      <w:t xml:space="preserve">Nouvelle </w:t>
                    </w:r>
                    <w:r w:rsidRPr="00B24703">
                      <w:rPr>
                        <w:b/>
                      </w:rPr>
                      <w:t>donnée</w:t>
                    </w:r>
                  </w:p>
                  <w:p w:rsidR="007F35D2" w:rsidRDefault="007F35D2" w:rsidP="00D41F41">
                    <w:pPr>
                      <w:jc w:val="center"/>
                      <w:rPr>
                        <w:sz w:val="20"/>
                        <w:szCs w:val="18"/>
                      </w:rPr>
                    </w:pPr>
                    <w:r w:rsidRPr="002445AF">
                      <w:rPr>
                        <w:sz w:val="18"/>
                        <w:szCs w:val="18"/>
                      </w:rPr>
                      <w:t>(</w:t>
                    </w:r>
                    <w:r>
                      <w:rPr>
                        <w:sz w:val="20"/>
                        <w:szCs w:val="18"/>
                      </w:rPr>
                      <w:t>Exemple : O</w:t>
                    </w:r>
                    <w:r w:rsidRPr="00B24703">
                      <w:rPr>
                        <w:sz w:val="20"/>
                        <w:szCs w:val="18"/>
                      </w:rPr>
                      <w:t>uverture d’un nouveau magasin</w:t>
                    </w:r>
                    <w:r>
                      <w:rPr>
                        <w:sz w:val="20"/>
                        <w:szCs w:val="18"/>
                      </w:rPr>
                      <w:t xml:space="preserve"> dans le Sud-Ouest à Toulouse)</w:t>
                    </w:r>
                  </w:p>
                  <w:p w:rsidR="007F35D2" w:rsidRPr="002445AF" w:rsidRDefault="007F35D2" w:rsidP="00D41F41">
                    <w:pPr>
                      <w:jc w:val="center"/>
                      <w:rPr>
                        <w:sz w:val="18"/>
                        <w:szCs w:val="18"/>
                      </w:rPr>
                    </w:pPr>
                    <w:r w:rsidRPr="00B24703">
                      <w:rPr>
                        <w:sz w:val="20"/>
                        <w:szCs w:val="18"/>
                      </w:rPr>
                      <w:t>)</w:t>
                    </w:r>
                  </w:p>
                </w:txbxContent>
              </v:textbox>
            </v:shape>
            <v:shape id="_x0000_s1379" type="#_x0000_t22" style="position:absolute;left:2731;top:1783;width:3119;height:2280" fillcolor="#95b3d7" strokecolor="#4f81bd" strokeweight="1pt">
              <v:fill color2="#4f81bd" focus="50%" type="gradient"/>
              <v:shadow on="t" type="perspective" color="#243f60" offset="1pt" offset2="-3pt"/>
              <v:textbox style="mso-next-textbox:#_x0000_s1379">
                <w:txbxContent>
                  <w:p w:rsidR="007F35D2" w:rsidRPr="002445AF" w:rsidRDefault="007F35D2" w:rsidP="00D41F41">
                    <w:pPr>
                      <w:jc w:val="center"/>
                      <w:rPr>
                        <w:u w:val="single"/>
                      </w:rPr>
                    </w:pPr>
                    <w:r w:rsidRPr="002445AF">
                      <w:rPr>
                        <w:u w:val="single"/>
                      </w:rPr>
                      <w:t>Base de données du tableau de bord</w:t>
                    </w:r>
                  </w:p>
                </w:txbxContent>
              </v:textbox>
            </v:shape>
            <v:shape id="_x0000_s1380" type="#_x0000_t202" style="position:absolute;left:3350;top:2854;width:1954;height:627" fillcolor="#8db3e2" strokecolor="#0f243e">
              <v:textbox style="mso-next-textbox:#_x0000_s1380">
                <w:txbxContent>
                  <w:p w:rsidR="007F35D2" w:rsidRDefault="007F35D2" w:rsidP="00D41F41">
                    <w:pPr>
                      <w:jc w:val="center"/>
                    </w:pPr>
                    <w:r>
                      <w:t xml:space="preserve">1 - Ajout dans la table : </w:t>
                    </w:r>
                    <w:r>
                      <w:rPr>
                        <w:b/>
                      </w:rPr>
                      <w:t>Magasin</w:t>
                    </w:r>
                  </w:p>
                </w:txbxContent>
              </v:textbox>
            </v:shape>
            <v:shape id="_x0000_s1381" type="#_x0000_t202" style="position:absolute;left:7462;top:2247;width:1845;height:1298" stroked="f">
              <v:textbox style="mso-next-textbox:#_x0000_s1381">
                <w:txbxContent>
                  <w:p w:rsidR="007F35D2" w:rsidRDefault="007F35D2" w:rsidP="00D41F41">
                    <w:r>
                      <w:rPr>
                        <w:noProof/>
                        <w:lang w:eastAsia="fr-FR"/>
                      </w:rPr>
                      <w:pict>
                        <v:shape id="_x0000_i1215" type="#_x0000_t75" alt="palmares_region1.png" style="width:91.5pt;height:69pt;visibility:visible">
                          <v:imagedata r:id="rId136" o:title=""/>
                        </v:shape>
                      </w:pic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382" type="#_x0000_t69" style="position:absolute;left:6045;top:2854;width:1286;height:203" fillcolor="#95b3d7" strokecolor="#4f81bd" strokeweight="1pt">
              <v:fill color2="#4f81bd" focus="50%" type="gradient"/>
              <v:shadow on="t" type="perspective" color="#243f60" offset="1pt" offset2="-3pt"/>
            </v:shape>
          </v:group>
        </w:pict>
      </w:r>
      <w:r>
        <w:pict>
          <v:shape id="_x0000_i1216" type="#_x0000_t75" style="width:453.75pt;height:272.25pt">
            <v:imagedata r:id="rId24" o:title="" croptop="-65521f" cropbottom="65521f"/>
          </v:shape>
        </w:pict>
      </w:r>
    </w:p>
    <w:p w:rsidR="007F35D2" w:rsidRPr="004122A2" w:rsidRDefault="007F35D2" w:rsidP="00D41F41"/>
    <w:p w:rsidR="007F35D2" w:rsidRDefault="007F35D2" w:rsidP="00D41F41">
      <w:pPr>
        <w:spacing w:after="0" w:line="360" w:lineRule="auto"/>
        <w:ind w:firstLine="708"/>
        <w:jc w:val="both"/>
      </w:pPr>
    </w:p>
    <w:p w:rsidR="007F35D2" w:rsidRDefault="007F35D2" w:rsidP="00D41F41">
      <w:pPr>
        <w:spacing w:after="0" w:line="360" w:lineRule="auto"/>
        <w:ind w:firstLine="708"/>
        <w:jc w:val="both"/>
      </w:pPr>
      <w:r>
        <w:t xml:space="preserve">Nous souhaitons désormais ajouter une nouvelle famille d’articles. Une requête permettra d’ajouter l’enregistrement correspondant dans la table </w:t>
      </w:r>
      <w:r w:rsidRPr="00D446E7">
        <w:rPr>
          <w:b/>
        </w:rPr>
        <w:t>Famille d’articles</w:t>
      </w:r>
      <w:r>
        <w:t>. L’enregistrement correspondant pourra être de la forme suivante :</w:t>
      </w:r>
    </w:p>
    <w:p w:rsidR="007F35D2" w:rsidRDefault="007F35D2" w:rsidP="00D41F41">
      <w:pPr>
        <w:spacing w:after="0"/>
        <w:ind w:firstLine="708"/>
      </w:pPr>
    </w:p>
    <w:p w:rsidR="007F35D2" w:rsidRDefault="007F35D2" w:rsidP="00D41F41">
      <w:pPr>
        <w:pBdr>
          <w:top w:val="single" w:sz="4" w:space="1" w:color="auto"/>
          <w:left w:val="single" w:sz="4" w:space="4" w:color="auto"/>
          <w:bottom w:val="single" w:sz="4" w:space="1" w:color="auto"/>
          <w:right w:val="single" w:sz="4" w:space="4" w:color="auto"/>
        </w:pBdr>
        <w:spacing w:after="0"/>
        <w:ind w:firstLine="708"/>
      </w:pPr>
      <w:r>
        <w:t>"</w:t>
      </w:r>
      <w:r>
        <w:rPr>
          <w:b/>
        </w:rPr>
        <w:t>4</w:t>
      </w:r>
      <w:r>
        <w:t>", "</w:t>
      </w:r>
      <w:r w:rsidRPr="00D446E7">
        <w:rPr>
          <w:b/>
        </w:rPr>
        <w:t>Electroménager</w:t>
      </w:r>
      <w:r>
        <w:t>"</w:t>
      </w:r>
    </w:p>
    <w:p w:rsidR="007F35D2" w:rsidRDefault="007F35D2" w:rsidP="00D41F41">
      <w:pPr>
        <w:spacing w:after="0"/>
        <w:ind w:firstLine="708"/>
      </w:pPr>
    </w:p>
    <w:p w:rsidR="007F35D2" w:rsidRDefault="007F35D2" w:rsidP="00D41F41">
      <w:pPr>
        <w:spacing w:after="0" w:line="360" w:lineRule="auto"/>
        <w:ind w:firstLine="708"/>
        <w:jc w:val="both"/>
      </w:pPr>
      <w:r>
        <w:t>Référence famille :</w:t>
      </w:r>
      <w:r>
        <w:tab/>
      </w:r>
      <w:r w:rsidRPr="00D446E7">
        <w:rPr>
          <w:b/>
        </w:rPr>
        <w:t>4</w:t>
      </w:r>
    </w:p>
    <w:p w:rsidR="007F35D2" w:rsidRDefault="007F35D2" w:rsidP="00D41F41">
      <w:pPr>
        <w:spacing w:after="0" w:line="360" w:lineRule="auto"/>
        <w:ind w:firstLine="708"/>
        <w:jc w:val="both"/>
        <w:rPr>
          <w:b/>
        </w:rPr>
      </w:pPr>
      <w:r>
        <w:t>Nom famille :</w:t>
      </w:r>
      <w:r>
        <w:tab/>
      </w:r>
      <w:r>
        <w:tab/>
      </w:r>
      <w:r w:rsidRPr="00D446E7">
        <w:rPr>
          <w:b/>
        </w:rPr>
        <w:t>Electroménager</w:t>
      </w:r>
    </w:p>
    <w:p w:rsidR="007F35D2" w:rsidRDefault="007F35D2" w:rsidP="00D41F41">
      <w:pPr>
        <w:spacing w:after="0"/>
        <w:ind w:firstLine="708"/>
      </w:pPr>
    </w:p>
    <w:p w:rsidR="007F35D2" w:rsidRDefault="007F35D2" w:rsidP="00D41F41">
      <w:pPr>
        <w:spacing w:after="0"/>
        <w:jc w:val="center"/>
      </w:pPr>
      <w:r>
        <w:rPr>
          <w:noProof/>
          <w:lang w:eastAsia="fr-FR"/>
        </w:rPr>
        <w:pict>
          <v:shape id="Image 99" o:spid="_x0000_i1217" type="#_x0000_t75" style="width:447pt;height:281.25pt;visibility:visible">
            <v:imagedata r:id="rId137" o:title=""/>
          </v:shape>
        </w:pict>
      </w:r>
    </w:p>
    <w:p w:rsidR="007F35D2" w:rsidRPr="005554FC" w:rsidRDefault="007F35D2" w:rsidP="00D41F41">
      <w:pPr>
        <w:pStyle w:val="Figure"/>
      </w:pPr>
      <w:r>
        <w:t>Figure 4 : Schéma d’ajout de données</w:t>
      </w:r>
    </w:p>
    <w:p w:rsidR="007F35D2" w:rsidRDefault="007F35D2" w:rsidP="00D41F41">
      <w:pPr>
        <w:spacing w:after="0"/>
      </w:pPr>
    </w:p>
    <w:p w:rsidR="007F35D2" w:rsidRDefault="007F35D2" w:rsidP="00D41F41">
      <w:pPr>
        <w:pStyle w:val="Heading4"/>
        <w:numPr>
          <w:ilvl w:val="0"/>
          <w:numId w:val="0"/>
        </w:numPr>
        <w:ind w:firstLine="708"/>
      </w:pPr>
      <w:r>
        <w:t>Modification de données</w:t>
      </w:r>
    </w:p>
    <w:p w:rsidR="007F35D2" w:rsidRDefault="007F35D2" w:rsidP="00F57C81">
      <w:pPr>
        <w:spacing w:before="240" w:line="360" w:lineRule="auto"/>
        <w:ind w:firstLine="708"/>
        <w:jc w:val="both"/>
      </w:pPr>
      <w:r>
        <w:t xml:space="preserve">Lors de la mise à jour d’informations, il est primordial d’effectuer les modifications sur la table </w:t>
      </w:r>
      <w:r w:rsidRPr="000737F5">
        <w:rPr>
          <w:b/>
        </w:rPr>
        <w:t>parent</w:t>
      </w:r>
      <w:r>
        <w:t xml:space="preserve"> avant de le faire sur la table </w:t>
      </w:r>
      <w:r w:rsidRPr="000737F5">
        <w:rPr>
          <w:b/>
        </w:rPr>
        <w:t>Faits</w:t>
      </w:r>
      <w:r w:rsidRPr="000737F5">
        <w:t xml:space="preserve"> si la modification implique les deux tables</w:t>
      </w:r>
      <w:r>
        <w:t xml:space="preserve">. De manière générale, la modification faite dans une des tables de dimensions (Période, Magasin, Famille d’articles) peut permettre la modification automatique dans la table </w:t>
      </w:r>
      <w:r w:rsidRPr="00F953DA">
        <w:rPr>
          <w:b/>
        </w:rPr>
        <w:t>Faits</w:t>
      </w:r>
      <w:r>
        <w:t>.</w:t>
      </w:r>
    </w:p>
    <w:p w:rsidR="007F35D2" w:rsidRDefault="007F35D2" w:rsidP="00F57C81">
      <w:pPr>
        <w:spacing w:line="360" w:lineRule="auto"/>
        <w:ind w:firstLine="708"/>
        <w:jc w:val="both"/>
      </w:pPr>
      <w:r>
        <w:t>Comme toute entreprise, DARTIES peut vouloir réviser ses objectifs définis en début d’année. Ainsi, au cours de l’année, les objectifs des ventes, des marges brutes et des chiffres d’affaires peuvent être modifiés pour chaque catégorie d’articles.</w:t>
      </w:r>
    </w:p>
    <w:p w:rsidR="007F35D2" w:rsidRPr="008D3D44" w:rsidRDefault="007F35D2" w:rsidP="00F57C81">
      <w:pPr>
        <w:spacing w:line="360" w:lineRule="auto"/>
        <w:ind w:firstLine="708"/>
        <w:jc w:val="both"/>
      </w:pPr>
      <w:r>
        <w:t>Dans la table des Faits de l’entrepôt, s</w:t>
      </w:r>
      <w:r w:rsidRPr="008D3D44">
        <w:t xml:space="preserve">euls les attributs suivants </w:t>
      </w:r>
      <w:r>
        <w:t>seront</w:t>
      </w:r>
      <w:r w:rsidRPr="008D3D44">
        <w:t xml:space="preserve"> mis à jour </w:t>
      </w:r>
      <w:r>
        <w:t xml:space="preserve">pour une famille d’articles </w:t>
      </w:r>
      <w:r w:rsidRPr="008D3D44">
        <w:t>:</w:t>
      </w:r>
    </w:p>
    <w:p w:rsidR="007F35D2" w:rsidRPr="008D3D44" w:rsidRDefault="007F35D2" w:rsidP="00F57C81">
      <w:pPr>
        <w:spacing w:after="0" w:line="360" w:lineRule="auto"/>
        <w:ind w:firstLine="708"/>
        <w:jc w:val="both"/>
      </w:pPr>
      <w:r w:rsidRPr="008D3D44">
        <w:t>- Objectif</w:t>
      </w:r>
      <w:r>
        <w:t>s</w:t>
      </w:r>
      <w:r w:rsidRPr="008D3D44">
        <w:t xml:space="preserve"> du chiffre d’affa</w:t>
      </w:r>
      <w:r>
        <w:t>i</w:t>
      </w:r>
      <w:r w:rsidRPr="008D3D44">
        <w:t>res</w:t>
      </w:r>
      <w:r>
        <w:t xml:space="preserve"> </w:t>
      </w:r>
    </w:p>
    <w:p w:rsidR="007F35D2" w:rsidRPr="008D3D44" w:rsidRDefault="007F35D2" w:rsidP="00F57C81">
      <w:pPr>
        <w:spacing w:after="0" w:line="360" w:lineRule="auto"/>
        <w:ind w:firstLine="708"/>
        <w:jc w:val="both"/>
      </w:pPr>
      <w:r w:rsidRPr="008D3D44">
        <w:t>- Objectif</w:t>
      </w:r>
      <w:r>
        <w:t>s</w:t>
      </w:r>
      <w:r w:rsidRPr="008D3D44">
        <w:t xml:space="preserve"> de la marge brute</w:t>
      </w:r>
    </w:p>
    <w:p w:rsidR="007F35D2" w:rsidRDefault="007F35D2" w:rsidP="00F57C81">
      <w:pPr>
        <w:spacing w:after="0" w:line="360" w:lineRule="auto"/>
        <w:ind w:firstLine="708"/>
        <w:jc w:val="both"/>
      </w:pPr>
      <w:r w:rsidRPr="008D3D44">
        <w:t>- Objectif</w:t>
      </w:r>
      <w:r>
        <w:t>s</w:t>
      </w:r>
      <w:r w:rsidRPr="008D3D44">
        <w:t xml:space="preserve"> des ventes</w:t>
      </w:r>
    </w:p>
    <w:p w:rsidR="007F35D2" w:rsidRDefault="007F35D2" w:rsidP="00F57C81">
      <w:pPr>
        <w:spacing w:before="240" w:line="360" w:lineRule="auto"/>
        <w:ind w:firstLine="708"/>
        <w:jc w:val="both"/>
      </w:pPr>
      <w:r>
        <w:t xml:space="preserve">Un test sera effectué sur chacune des valeurs mises à jour. Les valeurs incohérentes ne seront pas ajoutées. </w:t>
      </w:r>
    </w:p>
    <w:p w:rsidR="007F35D2" w:rsidRDefault="007F35D2" w:rsidP="00F57C81">
      <w:pPr>
        <w:spacing w:line="360" w:lineRule="auto"/>
        <w:ind w:firstLine="708"/>
        <w:jc w:val="both"/>
      </w:pPr>
      <w:r>
        <w:t>Dans un autre cas, nous pouvons avoir une modification à établir sur les régions. Pour certaines raisons, les magasins situés en Auvergne faisant partie de la région Sud-Est vont désormais faire partie de la région Sud-Ouest. Nous devons donc modifier le code et le nom de la région des magasins situés en Auvergne, en l’occurrence celui de Clermont-Ferrand.</w:t>
      </w:r>
    </w:p>
    <w:p w:rsidR="007F35D2" w:rsidRDefault="007F35D2" w:rsidP="00F57C81">
      <w:pPr>
        <w:spacing w:line="360" w:lineRule="auto"/>
        <w:ind w:firstLine="708"/>
        <w:jc w:val="both"/>
      </w:pPr>
      <w:r>
        <w:t>Il suffit de changer le code Région "4" et de lui affecter la valeur "5" et de changer le nom de la région "Sud-Est" en "Sud-Ouest". Les autres données restent inchangées.</w:t>
      </w:r>
    </w:p>
    <w:p w:rsidR="007F35D2" w:rsidRDefault="007F35D2" w:rsidP="00D41F41">
      <w:pPr>
        <w:pBdr>
          <w:top w:val="single" w:sz="4" w:space="1" w:color="auto"/>
          <w:left w:val="single" w:sz="4" w:space="4" w:color="auto"/>
          <w:bottom w:val="single" w:sz="4" w:space="1" w:color="auto"/>
          <w:right w:val="single" w:sz="4" w:space="4" w:color="auto"/>
        </w:pBdr>
        <w:ind w:firstLine="708"/>
      </w:pPr>
      <w:r>
        <w:rPr>
          <w:noProof/>
          <w:lang w:eastAsia="fr-FR"/>
        </w:rPr>
        <w:pict>
          <v:group id="_x0000_s1383" editas="canvas" style="position:absolute;margin-left:-19pt;margin-top:8.2pt;width:428.7pt;height:253.65pt;z-index:251685888;mso-position-horizontal-relative:char;mso-position-vertical-relative:line" coordorigin="2502,195" coordsize="6805,4027">
            <o:lock v:ext="edit" aspectratio="t"/>
            <v:shape id="_x0000_s1384" type="#_x0000_t75" style="position:absolute;left:2502;top:195;width:6805;height:4027" o:preferrelative="f">
              <v:fill o:detectmouseclick="t"/>
              <v:path o:extrusionok="t" o:connecttype="none"/>
              <o:lock v:ext="edit" text="t"/>
            </v:shape>
            <v:shape id="_x0000_s1385" type="#_x0000_t80" style="position:absolute;left:2902;top:307;width:2808;height:1381" strokecolor="#95b3d7" strokeweight="1pt">
              <v:fill color2="#b8cce4" focusposition="1" focussize="" focus="100%" type="gradient"/>
              <v:shadow on="t" type="perspective" color="#243f60" opacity=".5" offset="1pt" offset2="-3pt"/>
              <v:textbox style="mso-next-textbox:#_x0000_s1385">
                <w:txbxContent>
                  <w:p w:rsidR="007F35D2" w:rsidRPr="00B24703" w:rsidRDefault="007F35D2" w:rsidP="00D41F41">
                    <w:pPr>
                      <w:spacing w:after="0"/>
                      <w:jc w:val="center"/>
                      <w:rPr>
                        <w:b/>
                      </w:rPr>
                    </w:pPr>
                    <w:r>
                      <w:rPr>
                        <w:b/>
                      </w:rPr>
                      <w:t>Modification de</w:t>
                    </w:r>
                    <w:r w:rsidRPr="00B24703">
                      <w:rPr>
                        <w:b/>
                      </w:rPr>
                      <w:t xml:space="preserve"> donnée</w:t>
                    </w:r>
                    <w:r>
                      <w:rPr>
                        <w:b/>
                      </w:rPr>
                      <w:t>s</w:t>
                    </w:r>
                  </w:p>
                  <w:p w:rsidR="007F35D2" w:rsidRPr="002445AF" w:rsidRDefault="007F35D2" w:rsidP="00D41F41">
                    <w:pPr>
                      <w:jc w:val="center"/>
                      <w:rPr>
                        <w:sz w:val="18"/>
                        <w:szCs w:val="18"/>
                      </w:rPr>
                    </w:pPr>
                    <w:r w:rsidRPr="002445AF">
                      <w:rPr>
                        <w:sz w:val="18"/>
                        <w:szCs w:val="18"/>
                      </w:rPr>
                      <w:t>(</w:t>
                    </w:r>
                    <w:r w:rsidRPr="00B24703">
                      <w:rPr>
                        <w:sz w:val="20"/>
                        <w:szCs w:val="18"/>
                      </w:rPr>
                      <w:t xml:space="preserve">Exemple : </w:t>
                    </w:r>
                    <w:r>
                      <w:rPr>
                        <w:sz w:val="20"/>
                        <w:szCs w:val="18"/>
                      </w:rPr>
                      <w:t>changement de régions pour certains magasins</w:t>
                    </w:r>
                    <w:r w:rsidRPr="00B24703">
                      <w:rPr>
                        <w:sz w:val="20"/>
                        <w:szCs w:val="18"/>
                      </w:rPr>
                      <w:t>)</w:t>
                    </w:r>
                  </w:p>
                </w:txbxContent>
              </v:textbox>
            </v:shape>
            <v:shape id="_x0000_s1386" type="#_x0000_t22" style="position:absolute;left:2731;top:1783;width:3119;height:2280" fillcolor="#95b3d7" strokecolor="#4f81bd" strokeweight="1pt">
              <v:fill color2="#4f81bd" focus="50%" type="gradient"/>
              <v:shadow on="t" type="perspective" color="#243f60" offset="1pt" offset2="-3pt"/>
              <v:textbox style="mso-next-textbox:#_x0000_s1386">
                <w:txbxContent>
                  <w:p w:rsidR="007F35D2" w:rsidRPr="002445AF" w:rsidRDefault="007F35D2" w:rsidP="00D41F41">
                    <w:pPr>
                      <w:jc w:val="center"/>
                      <w:rPr>
                        <w:u w:val="single"/>
                      </w:rPr>
                    </w:pPr>
                    <w:r w:rsidRPr="002445AF">
                      <w:rPr>
                        <w:u w:val="single"/>
                      </w:rPr>
                      <w:t>Base de données du tableau de bord</w:t>
                    </w:r>
                  </w:p>
                </w:txbxContent>
              </v:textbox>
            </v:shape>
            <v:shape id="_x0000_s1387" type="#_x0000_t202" style="position:absolute;left:3600;top:2854;width:1456;height:839" fillcolor="#8db3e2" strokecolor="#0f243e">
              <v:textbox style="mso-next-textbox:#_x0000_s1387">
                <w:txbxContent>
                  <w:p w:rsidR="007F35D2" w:rsidRDefault="007F35D2" w:rsidP="00D41F41">
                    <w:pPr>
                      <w:jc w:val="center"/>
                    </w:pPr>
                    <w:r>
                      <w:t xml:space="preserve">1 – Mise à jour de la table </w:t>
                    </w:r>
                    <w:r w:rsidRPr="001E7E5C">
                      <w:rPr>
                        <w:b/>
                      </w:rPr>
                      <w:t>Magasin</w:t>
                    </w:r>
                  </w:p>
                </w:txbxContent>
              </v:textbox>
            </v:shape>
            <v:shape id="_x0000_s1388" type="#_x0000_t202" style="position:absolute;left:7462;top:2247;width:1845;height:1298" stroked="f">
              <v:textbox style="mso-next-textbox:#_x0000_s1388">
                <w:txbxContent>
                  <w:p w:rsidR="007F35D2" w:rsidRDefault="007F35D2" w:rsidP="00D41F41">
                    <w:r>
                      <w:rPr>
                        <w:noProof/>
                        <w:lang w:eastAsia="fr-FR"/>
                      </w:rPr>
                      <w:pict>
                        <v:shape id="_x0000_i1219" type="#_x0000_t75" alt="palmares_region1.png" style="width:91.5pt;height:69pt;visibility:visible">
                          <v:imagedata r:id="rId136" o:title=""/>
                        </v:shape>
                      </w:pict>
                    </w:r>
                  </w:p>
                </w:txbxContent>
              </v:textbox>
            </v:shape>
            <v:shape id="_x0000_s1389" type="#_x0000_t69" style="position:absolute;left:6045;top:2854;width:1286;height:203" fillcolor="#95b3d7" strokecolor="#4f81bd" strokeweight="1pt">
              <v:fill color2="#4f81bd" focus="50%" type="gradient"/>
              <v:shadow on="t" type="perspective" color="#243f60" offset="1pt" offset2="-3pt"/>
            </v:shape>
          </v:group>
        </w:pict>
      </w:r>
    </w:p>
    <w:p w:rsidR="007F35D2" w:rsidRDefault="007F35D2" w:rsidP="00D41F41">
      <w:pPr>
        <w:pBdr>
          <w:top w:val="single" w:sz="4" w:space="1" w:color="auto"/>
          <w:left w:val="single" w:sz="4" w:space="4" w:color="auto"/>
          <w:bottom w:val="single" w:sz="4" w:space="1" w:color="auto"/>
          <w:right w:val="single" w:sz="4" w:space="4" w:color="auto"/>
        </w:pBdr>
        <w:ind w:firstLine="708"/>
      </w:pPr>
    </w:p>
    <w:p w:rsidR="007F35D2" w:rsidRDefault="007F35D2" w:rsidP="00D41F41">
      <w:pPr>
        <w:pBdr>
          <w:top w:val="single" w:sz="4" w:space="1" w:color="auto"/>
          <w:left w:val="single" w:sz="4" w:space="4" w:color="auto"/>
          <w:bottom w:val="single" w:sz="4" w:space="1" w:color="auto"/>
          <w:right w:val="single" w:sz="4" w:space="4" w:color="auto"/>
        </w:pBdr>
        <w:ind w:firstLine="708"/>
      </w:pPr>
    </w:p>
    <w:p w:rsidR="007F35D2" w:rsidRDefault="007F35D2" w:rsidP="00D41F41">
      <w:pPr>
        <w:pBdr>
          <w:top w:val="single" w:sz="4" w:space="1" w:color="auto"/>
          <w:left w:val="single" w:sz="4" w:space="4" w:color="auto"/>
          <w:bottom w:val="single" w:sz="4" w:space="1" w:color="auto"/>
          <w:right w:val="single" w:sz="4" w:space="4" w:color="auto"/>
        </w:pBdr>
        <w:ind w:firstLine="708"/>
      </w:pPr>
    </w:p>
    <w:p w:rsidR="007F35D2" w:rsidRDefault="007F35D2" w:rsidP="00D41F41">
      <w:pPr>
        <w:pBdr>
          <w:top w:val="single" w:sz="4" w:space="1" w:color="auto"/>
          <w:left w:val="single" w:sz="4" w:space="4" w:color="auto"/>
          <w:bottom w:val="single" w:sz="4" w:space="1" w:color="auto"/>
          <w:right w:val="single" w:sz="4" w:space="4" w:color="auto"/>
        </w:pBdr>
        <w:ind w:firstLine="708"/>
      </w:pPr>
    </w:p>
    <w:p w:rsidR="007F35D2" w:rsidRDefault="007F35D2" w:rsidP="00D41F41">
      <w:pPr>
        <w:pBdr>
          <w:top w:val="single" w:sz="4" w:space="1" w:color="auto"/>
          <w:left w:val="single" w:sz="4" w:space="4" w:color="auto"/>
          <w:bottom w:val="single" w:sz="4" w:space="1" w:color="auto"/>
          <w:right w:val="single" w:sz="4" w:space="4" w:color="auto"/>
        </w:pBdr>
        <w:ind w:firstLine="708"/>
      </w:pPr>
    </w:p>
    <w:p w:rsidR="007F35D2" w:rsidRDefault="007F35D2" w:rsidP="00D41F41">
      <w:pPr>
        <w:pBdr>
          <w:top w:val="single" w:sz="4" w:space="1" w:color="auto"/>
          <w:left w:val="single" w:sz="4" w:space="4" w:color="auto"/>
          <w:bottom w:val="single" w:sz="4" w:space="1" w:color="auto"/>
          <w:right w:val="single" w:sz="4" w:space="4" w:color="auto"/>
        </w:pBdr>
        <w:ind w:firstLine="708"/>
      </w:pPr>
    </w:p>
    <w:p w:rsidR="007F35D2" w:rsidRDefault="007F35D2" w:rsidP="00D41F41">
      <w:pPr>
        <w:pBdr>
          <w:top w:val="single" w:sz="4" w:space="1" w:color="auto"/>
          <w:left w:val="single" w:sz="4" w:space="4" w:color="auto"/>
          <w:bottom w:val="single" w:sz="4" w:space="1" w:color="auto"/>
          <w:right w:val="single" w:sz="4" w:space="4" w:color="auto"/>
        </w:pBdr>
        <w:ind w:firstLine="708"/>
      </w:pPr>
    </w:p>
    <w:p w:rsidR="007F35D2" w:rsidRDefault="007F35D2" w:rsidP="00D41F41">
      <w:pPr>
        <w:pBdr>
          <w:top w:val="single" w:sz="4" w:space="1" w:color="auto"/>
          <w:left w:val="single" w:sz="4" w:space="4" w:color="auto"/>
          <w:bottom w:val="single" w:sz="4" w:space="1" w:color="auto"/>
          <w:right w:val="single" w:sz="4" w:space="4" w:color="auto"/>
        </w:pBdr>
        <w:ind w:firstLine="708"/>
      </w:pPr>
    </w:p>
    <w:p w:rsidR="007F35D2" w:rsidRDefault="007F35D2" w:rsidP="00D41F41">
      <w:pPr>
        <w:pBdr>
          <w:top w:val="single" w:sz="4" w:space="1" w:color="auto"/>
          <w:left w:val="single" w:sz="4" w:space="4" w:color="auto"/>
          <w:bottom w:val="single" w:sz="4" w:space="1" w:color="auto"/>
          <w:right w:val="single" w:sz="4" w:space="4" w:color="auto"/>
        </w:pBdr>
        <w:ind w:firstLine="708"/>
      </w:pPr>
      <w:r>
        <w:t>*</w:t>
      </w:r>
    </w:p>
    <w:p w:rsidR="007F35D2" w:rsidRDefault="007F35D2" w:rsidP="00D41F41">
      <w:pPr>
        <w:pBdr>
          <w:top w:val="single" w:sz="4" w:space="1" w:color="auto"/>
          <w:left w:val="single" w:sz="4" w:space="4" w:color="auto"/>
          <w:bottom w:val="single" w:sz="4" w:space="1" w:color="auto"/>
          <w:right w:val="single" w:sz="4" w:space="4" w:color="auto"/>
        </w:pBdr>
        <w:ind w:firstLine="708"/>
      </w:pPr>
    </w:p>
    <w:p w:rsidR="007F35D2" w:rsidRDefault="007F35D2" w:rsidP="00D41F41">
      <w:pPr>
        <w:pStyle w:val="Figure"/>
      </w:pPr>
      <w:r>
        <w:t>Figure 4 : Schéma de mise à jour de données</w:t>
      </w:r>
    </w:p>
    <w:p w:rsidR="007F35D2" w:rsidRDefault="007F35D2" w:rsidP="00D41F41">
      <w:pPr>
        <w:pStyle w:val="Heading4"/>
        <w:numPr>
          <w:ilvl w:val="0"/>
          <w:numId w:val="0"/>
        </w:numPr>
        <w:ind w:firstLine="708"/>
      </w:pPr>
    </w:p>
    <w:p w:rsidR="007F35D2" w:rsidRPr="00906181" w:rsidRDefault="007F35D2" w:rsidP="00D41F41">
      <w:pPr>
        <w:pStyle w:val="Heading4"/>
        <w:numPr>
          <w:ilvl w:val="0"/>
          <w:numId w:val="0"/>
        </w:numPr>
        <w:ind w:firstLine="708"/>
      </w:pPr>
      <w:r>
        <w:t>Suppression de données</w:t>
      </w:r>
    </w:p>
    <w:p w:rsidR="007F35D2" w:rsidRDefault="007F35D2" w:rsidP="00D41F41">
      <w:pPr>
        <w:spacing w:line="360" w:lineRule="auto"/>
        <w:ind w:firstLine="708"/>
        <w:jc w:val="both"/>
      </w:pPr>
      <w:r>
        <w:t>La suppression de données est une phase délicate. Il faut s’assurer que les données sont réellement inutiles ou erronées. Une demande de confirmation est indispensable en cas de fausses manipulations.</w:t>
      </w:r>
    </w:p>
    <w:p w:rsidR="007F35D2" w:rsidRDefault="007F35D2" w:rsidP="00D41F41">
      <w:pPr>
        <w:spacing w:line="360" w:lineRule="auto"/>
        <w:ind w:firstLine="708"/>
        <w:jc w:val="both"/>
      </w:pPr>
      <w:r>
        <w:t xml:space="preserve">Prenons le cas où l’enseigne "Boulanger" venait à disparaître et nous sommes sûrs que les données concernant ses magasins ne nous intéressent plus. Il faut supprimer les données de table en table en fonction des clés étrangères. La première chose à faire est de supprimer les données concernant les magasins "Boulanger" dans la table de </w:t>
      </w:r>
      <w:r w:rsidRPr="005E5D27">
        <w:rPr>
          <w:b/>
        </w:rPr>
        <w:t>Faits</w:t>
      </w:r>
      <w:r>
        <w:t xml:space="preserve">. Puis vient la suppression des magasins Boulanger dans la table </w:t>
      </w:r>
      <w:r>
        <w:rPr>
          <w:b/>
        </w:rPr>
        <w:t xml:space="preserve">Magasin. </w:t>
      </w:r>
      <w:r>
        <w:t xml:space="preserve">Enfin, l’enseigne Boulanger de la table </w:t>
      </w:r>
      <w:r>
        <w:rPr>
          <w:b/>
        </w:rPr>
        <w:t xml:space="preserve">Enseigne </w:t>
      </w:r>
      <w:r>
        <w:t>peut être supprimée à son tour :</w:t>
      </w:r>
    </w:p>
    <w:p w:rsidR="007F35D2" w:rsidRDefault="007F35D2" w:rsidP="00D41F41">
      <w:pPr>
        <w:pBdr>
          <w:top w:val="single" w:sz="4" w:space="1" w:color="auto"/>
          <w:left w:val="single" w:sz="4" w:space="3" w:color="auto"/>
          <w:bottom w:val="single" w:sz="4" w:space="1" w:color="auto"/>
          <w:right w:val="single" w:sz="4" w:space="4" w:color="auto"/>
        </w:pBdr>
        <w:ind w:firstLine="708"/>
      </w:pPr>
      <w:r>
        <w:rPr>
          <w:noProof/>
          <w:lang w:eastAsia="fr-FR"/>
        </w:rPr>
        <w:pict>
          <v:group id="_x0000_s1390" editas="canvas" style="position:absolute;margin-left:-28.65pt;margin-top:8.65pt;width:453.6pt;height:277.6pt;z-index:251683840;mso-position-horizontal-relative:char;mso-position-vertical-relative:line" coordorigin="1657,2971" coordsize="9072,5552">
            <o:lock v:ext="edit" aspectratio="t"/>
            <v:shape id="_x0000_s1391" type="#_x0000_t75" style="position:absolute;left:1657;top:2971;width:9072;height:5552" o:preferrelative="f">
              <v:fill o:detectmouseclick="t"/>
              <v:path o:extrusionok="t" o:connecttype="none"/>
              <o:lock v:ext="edit" text="t"/>
            </v:shape>
            <v:shape id="_x0000_s1392" type="#_x0000_t80" style="position:absolute;left:2010;top:3226;width:3540;height:1740" strokecolor="#95b3d7" strokeweight="1pt">
              <v:fill color2="#b8cce4" focusposition="1" focussize="" focus="100%" type="gradient"/>
              <v:shadow on="t" type="perspective" color="#243f60" opacity=".5" offset="1pt" offset2="-3pt"/>
              <v:textbox style="mso-next-textbox:#_x0000_s1392">
                <w:txbxContent>
                  <w:p w:rsidR="007F35D2" w:rsidRPr="002445AF" w:rsidRDefault="007F35D2" w:rsidP="00D41F41">
                    <w:pPr>
                      <w:jc w:val="center"/>
                    </w:pPr>
                    <w:r>
                      <w:t>Données à supprimer</w:t>
                    </w:r>
                  </w:p>
                  <w:p w:rsidR="007F35D2" w:rsidRPr="002445AF" w:rsidRDefault="007F35D2" w:rsidP="00D41F41">
                    <w:pPr>
                      <w:jc w:val="center"/>
                      <w:rPr>
                        <w:sz w:val="18"/>
                        <w:szCs w:val="18"/>
                      </w:rPr>
                    </w:pPr>
                    <w:r w:rsidRPr="002445AF">
                      <w:rPr>
                        <w:sz w:val="18"/>
                        <w:szCs w:val="18"/>
                      </w:rPr>
                      <w:t xml:space="preserve">(Exemple : </w:t>
                    </w:r>
                    <w:r>
                      <w:rPr>
                        <w:sz w:val="18"/>
                        <w:szCs w:val="18"/>
                      </w:rPr>
                      <w:t>Pas de magasin au niveau Mondial</w:t>
                    </w:r>
                    <w:r w:rsidRPr="002445AF">
                      <w:rPr>
                        <w:sz w:val="18"/>
                        <w:szCs w:val="18"/>
                      </w:rPr>
                      <w:t>)</w:t>
                    </w:r>
                  </w:p>
                </w:txbxContent>
              </v:textbox>
            </v:shape>
            <v:shape id="_x0000_s1393" type="#_x0000_t22" style="position:absolute;left:1746;top:5250;width:5107;height:3083" fillcolor="#95b3d7" strokecolor="#4f81bd" strokeweight="1pt">
              <v:fill color2="#4f81bd" focus="50%" type="gradient"/>
              <v:shadow on="t" type="perspective" color="#243f60" offset="1pt" offset2="-3pt"/>
              <v:textbox style="mso-next-textbox:#_x0000_s1393">
                <w:txbxContent>
                  <w:p w:rsidR="007F35D2" w:rsidRDefault="007F35D2" w:rsidP="00D41F41">
                    <w:pPr>
                      <w:jc w:val="center"/>
                      <w:rPr>
                        <w:u w:val="single"/>
                      </w:rPr>
                    </w:pPr>
                    <w:r w:rsidRPr="002445AF">
                      <w:rPr>
                        <w:u w:val="single"/>
                      </w:rPr>
                      <w:t>Base de données du tableau de bord</w:t>
                    </w:r>
                  </w:p>
                  <w:p w:rsidR="007F35D2" w:rsidRPr="002445AF" w:rsidRDefault="007F35D2" w:rsidP="00D41F41">
                    <w:pPr>
                      <w:jc w:val="center"/>
                      <w:rPr>
                        <w:u w:val="single"/>
                      </w:rPr>
                    </w:pPr>
                  </w:p>
                </w:txbxContent>
              </v:textbox>
            </v:shape>
            <v:shape id="_x0000_s1394" type="#_x0000_t202" style="position:absolute;left:8083;top:5250;width:2325;height:1635" stroked="f">
              <v:textbox style="mso-next-textbox:#_x0000_s1394">
                <w:txbxContent>
                  <w:p w:rsidR="007F35D2" w:rsidRDefault="007F35D2" w:rsidP="00D41F41">
                    <w:r>
                      <w:rPr>
                        <w:noProof/>
                        <w:lang w:eastAsia="fr-FR"/>
                      </w:rPr>
                      <w:pict>
                        <v:shape id="_x0000_i1221" type="#_x0000_t75" alt="palmares_region1.png" style="width:91.5pt;height:69pt;visibility:visible">
                          <v:imagedata r:id="rId136" o:title=""/>
                        </v:shape>
                      </w:pict>
                    </w:r>
                  </w:p>
                </w:txbxContent>
              </v:textbox>
            </v:shape>
            <v:shape id="_x0000_s1395" type="#_x0000_t69" style="position:absolute;left:7037;top:5880;width:881;height:255" fillcolor="#95b3d7" strokecolor="#4f81bd" strokeweight="1pt">
              <v:fill color2="#4f81bd" focus="50%" type="gradient"/>
              <v:shadow on="t" type="perspective" color="#243f60" offset="1pt" offset2="-3pt"/>
            </v:shape>
            <v:shape id="_x0000_s1396" type="#_x0000_t202" style="position:absolute;left:1830;top:6519;width:1540;height:1445" fillcolor="#8db3e2" strokecolor="#0f243e">
              <v:textbox style="mso-next-textbox:#_x0000_s1396">
                <w:txbxContent>
                  <w:p w:rsidR="007F35D2" w:rsidRDefault="007F35D2" w:rsidP="00D41F41">
                    <w:pPr>
                      <w:jc w:val="center"/>
                    </w:pPr>
                    <w:r>
                      <w:t xml:space="preserve">1 - Suppressions dans la table </w:t>
                    </w:r>
                    <w:r w:rsidRPr="005E5D27">
                      <w:rPr>
                        <w:b/>
                      </w:rPr>
                      <w:t>Faits</w:t>
                    </w:r>
                  </w:p>
                </w:txbxContent>
              </v:textbox>
            </v:shape>
            <v:shape id="_x0000_s1397" type="#_x0000_t202" style="position:absolute;left:3507;top:6519;width:1540;height:1445" fillcolor="#8db3e2" strokecolor="#0f243e">
              <v:textbox style="mso-next-textbox:#_x0000_s1397">
                <w:txbxContent>
                  <w:p w:rsidR="007F35D2" w:rsidRDefault="007F35D2" w:rsidP="00D41F41">
                    <w:pPr>
                      <w:jc w:val="center"/>
                    </w:pPr>
                    <w:r>
                      <w:t xml:space="preserve">2 - Suppressions dans la table </w:t>
                    </w:r>
                    <w:r>
                      <w:rPr>
                        <w:b/>
                      </w:rPr>
                      <w:t>Magasin</w:t>
                    </w:r>
                  </w:p>
                </w:txbxContent>
              </v:textbox>
            </v:shape>
            <v:shape id="_x0000_s1398" type="#_x0000_t202" style="position:absolute;left:5164;top:6519;width:1540;height:1445" fillcolor="#8db3e2" strokecolor="#0f243e">
              <v:textbox style="mso-next-textbox:#_x0000_s1398">
                <w:txbxContent>
                  <w:p w:rsidR="007F35D2" w:rsidRDefault="007F35D2" w:rsidP="00D41F41">
                    <w:pPr>
                      <w:jc w:val="center"/>
                    </w:pPr>
                    <w:r>
                      <w:t xml:space="preserve">3 - Suppressions dans la table </w:t>
                    </w:r>
                    <w:r>
                      <w:rPr>
                        <w:b/>
                      </w:rPr>
                      <w:t>Enseigne</w:t>
                    </w:r>
                  </w:p>
                </w:txbxContent>
              </v:textbox>
            </v:shape>
          </v:group>
        </w:pict>
      </w:r>
    </w:p>
    <w:p w:rsidR="007F35D2" w:rsidRPr="0057694E" w:rsidRDefault="007F35D2" w:rsidP="00D41F41">
      <w:pPr>
        <w:pBdr>
          <w:top w:val="single" w:sz="4" w:space="1" w:color="auto"/>
          <w:left w:val="single" w:sz="4" w:space="3" w:color="auto"/>
          <w:bottom w:val="single" w:sz="4" w:space="1" w:color="auto"/>
          <w:right w:val="single" w:sz="4" w:space="4" w:color="auto"/>
        </w:pBdr>
      </w:pPr>
      <w:r>
        <w:rPr>
          <w:noProof/>
          <w:lang w:eastAsia="fr-FR"/>
        </w:rPr>
      </w:r>
      <w:r>
        <w:pict>
          <v:group id="_x0000_s1399" editas="canvas" style="width:453.6pt;height:191.65pt;mso-position-horizontal-relative:char;mso-position-vertical-relative:line" coordorigin="2362,9825" coordsize="7200,3042">
            <o:lock v:ext="edit" aspectratio="t"/>
            <v:shape id="_x0000_s1400" type="#_x0000_t75" style="position:absolute;left:2362;top:9825;width:7200;height:3042" o:preferrelative="f">
              <v:fill o:detectmouseclick="t"/>
              <v:path o:extrusionok="t" o:connecttype="none"/>
              <o:lock v:ext="edit" text="t"/>
            </v:shape>
            <w10:anchorlock/>
          </v:group>
        </w:pict>
      </w:r>
    </w:p>
    <w:p w:rsidR="007F35D2" w:rsidRDefault="007F35D2" w:rsidP="00D41F41">
      <w:pPr>
        <w:pBdr>
          <w:top w:val="single" w:sz="4" w:space="1" w:color="auto"/>
          <w:left w:val="single" w:sz="4" w:space="3" w:color="auto"/>
          <w:bottom w:val="single" w:sz="4" w:space="1" w:color="auto"/>
          <w:right w:val="single" w:sz="4" w:space="4" w:color="auto"/>
        </w:pBdr>
      </w:pPr>
    </w:p>
    <w:p w:rsidR="007F35D2" w:rsidRDefault="007F35D2" w:rsidP="00D41F41">
      <w:pPr>
        <w:pBdr>
          <w:top w:val="single" w:sz="4" w:space="1" w:color="auto"/>
          <w:left w:val="single" w:sz="4" w:space="3" w:color="auto"/>
          <w:bottom w:val="single" w:sz="4" w:space="1" w:color="auto"/>
          <w:right w:val="single" w:sz="4" w:space="4" w:color="auto"/>
        </w:pBdr>
      </w:pPr>
    </w:p>
    <w:p w:rsidR="007F35D2" w:rsidRDefault="007F35D2" w:rsidP="00D41F41">
      <w:pPr>
        <w:pBdr>
          <w:top w:val="single" w:sz="4" w:space="1" w:color="auto"/>
          <w:left w:val="single" w:sz="4" w:space="3" w:color="auto"/>
          <w:bottom w:val="single" w:sz="4" w:space="1" w:color="auto"/>
          <w:right w:val="single" w:sz="4" w:space="4" w:color="auto"/>
        </w:pBdr>
      </w:pPr>
    </w:p>
    <w:p w:rsidR="007F35D2" w:rsidRDefault="007F35D2" w:rsidP="00D41F41">
      <w:pPr>
        <w:pBdr>
          <w:top w:val="single" w:sz="4" w:space="1" w:color="auto"/>
          <w:left w:val="single" w:sz="4" w:space="3" w:color="auto"/>
          <w:bottom w:val="single" w:sz="4" w:space="1" w:color="auto"/>
          <w:right w:val="single" w:sz="4" w:space="4" w:color="auto"/>
        </w:pBdr>
      </w:pPr>
    </w:p>
    <w:p w:rsidR="007F35D2" w:rsidRDefault="007F35D2" w:rsidP="00D41F41">
      <w:r>
        <w:rPr>
          <w:noProof/>
          <w:lang w:eastAsia="fr-FR"/>
        </w:rPr>
        <w:pict>
          <v:shape id="_x0000_s1403" type="#_x0000_t202" style="position:absolute;margin-left:0;margin-top:2.25pt;width:453.6pt;height:21pt;z-index:251684864" stroked="f">
            <v:textbox style="mso-next-textbox:#_x0000_s1403;mso-fit-shape-to-text:t" inset="0,0,0,0">
              <w:txbxContent>
                <w:p w:rsidR="007F35D2" w:rsidRPr="0041650B" w:rsidRDefault="007F35D2" w:rsidP="00D41F41">
                  <w:pPr>
                    <w:pStyle w:val="Figure"/>
                    <w:rPr>
                      <w:noProof/>
                    </w:rPr>
                  </w:pPr>
                  <w:r>
                    <w:t>Figure 5 : Suppression de données</w:t>
                  </w:r>
                </w:p>
              </w:txbxContent>
            </v:textbox>
          </v:shape>
        </w:pict>
      </w:r>
    </w:p>
    <w:p w:rsidR="007F35D2" w:rsidRDefault="007F35D2" w:rsidP="00D41F41">
      <w:pPr>
        <w:spacing w:line="360" w:lineRule="auto"/>
        <w:ind w:firstLine="708"/>
        <w:jc w:val="both"/>
      </w:pPr>
    </w:p>
    <w:p w:rsidR="007F35D2" w:rsidRPr="00F57C81" w:rsidRDefault="007F35D2" w:rsidP="00F57C81">
      <w:pPr>
        <w:spacing w:line="360" w:lineRule="auto"/>
        <w:ind w:firstLine="708"/>
        <w:jc w:val="both"/>
      </w:pPr>
      <w:r w:rsidRPr="00F57C81">
        <w:t>La demande de suppression de données ne doit se faire qu’en cas de réelle nécessité.  Il faut bien garder à l’esprit que les données qui concernent un magasin qui vient de fermer peuvent encore être utiles, pour diverses comparaisons. Assurez-vous bien que des données à supprimer n’apporteront réellement plus d’information à la gestion de votre activité.</w:t>
      </w:r>
    </w:p>
    <w:p w:rsidR="007F35D2" w:rsidRPr="00F57C81" w:rsidRDefault="007F35D2" w:rsidP="00F57C81">
      <w:pPr>
        <w:spacing w:line="360" w:lineRule="auto"/>
        <w:jc w:val="both"/>
      </w:pPr>
      <w:r w:rsidRPr="00F57C81">
        <w:tab/>
        <w:t>Lors de modifications de ce type, l’entrepôt de données est peu modifié. Il ne nécessite pas de sauvegarde entière de l’entrepôt. Nous verrons dans la partie suivante que la sauvegarde de l’entrepôt de données sera effectuée lors des alimentations annuelles et mensuelles.</w:t>
      </w:r>
    </w:p>
    <w:p w:rsidR="007F35D2" w:rsidRPr="00F57C81" w:rsidRDefault="007F35D2" w:rsidP="00F57C81">
      <w:pPr>
        <w:spacing w:line="360" w:lineRule="auto"/>
        <w:jc w:val="both"/>
      </w:pPr>
      <w:r w:rsidRPr="00F57C81">
        <w:tab/>
        <w:t>La mise à jour sera prise en charge par un service national qui mettra à jour l’entrepôt de données grâce à des procédures particulières.</w:t>
      </w:r>
    </w:p>
    <w:p w:rsidR="007F35D2" w:rsidRDefault="007F35D2" w:rsidP="00D41F41"/>
    <w:p w:rsidR="007F35D2" w:rsidRDefault="007F35D2" w:rsidP="00D41F41">
      <w:pPr>
        <w:rPr>
          <w:rFonts w:ascii="Cambria" w:hAnsi="Cambria"/>
          <w:b/>
          <w:bCs/>
          <w:color w:val="4F81BD"/>
        </w:rPr>
      </w:pPr>
      <w:bookmarkStart w:id="354" w:name="_Toc222046493"/>
      <w:r>
        <w:br w:type="page"/>
      </w:r>
    </w:p>
    <w:p w:rsidR="007F35D2" w:rsidRDefault="007F35D2" w:rsidP="00D41F41">
      <w:pPr>
        <w:pStyle w:val="Heading4"/>
        <w:numPr>
          <w:numberingChange w:id="355" w:author="RBABE" w:date="2010-09-08T10:28:00Z" w:original="%1:5:2:."/>
        </w:numPr>
      </w:pPr>
      <w:r>
        <w:t xml:space="preserve"> Import des données</w:t>
      </w:r>
      <w:bookmarkEnd w:id="354"/>
    </w:p>
    <w:p w:rsidR="007F35D2" w:rsidRPr="00BE40E7" w:rsidRDefault="007F35D2" w:rsidP="00A8574C">
      <w:pPr>
        <w:spacing w:line="360" w:lineRule="auto"/>
        <w:ind w:firstLine="708"/>
        <w:jc w:val="both"/>
      </w:pPr>
      <w:r w:rsidRPr="00BE40E7">
        <w:t xml:space="preserve">L’alimentation annuelle et l’alimentation mensuelle de l’entrepôt doivent être effectuées à des dates bien précises. </w:t>
      </w:r>
    </w:p>
    <w:p w:rsidR="007F35D2" w:rsidRDefault="007F35D2" w:rsidP="00A8574C">
      <w:pPr>
        <w:spacing w:line="360" w:lineRule="auto"/>
        <w:ind w:firstLine="708"/>
        <w:jc w:val="both"/>
      </w:pPr>
      <w:r w:rsidRPr="00BE40E7">
        <w:t>L’alimentation annuelle doit être faite dans la nuit précédant le 1</w:t>
      </w:r>
      <w:r w:rsidRPr="00BE40E7">
        <w:rPr>
          <w:vertAlign w:val="superscript"/>
        </w:rPr>
        <w:t>er</w:t>
      </w:r>
      <w:r w:rsidRPr="00BE40E7">
        <w:t xml:space="preserve"> jour de l’année pour que les objectifs soient visibles par tous les Responsables Magasin et les autres utilisateurs dès le 1</w:t>
      </w:r>
      <w:r w:rsidRPr="00BE40E7">
        <w:rPr>
          <w:vertAlign w:val="superscript"/>
        </w:rPr>
        <w:t>er</w:t>
      </w:r>
      <w:r w:rsidRPr="00BE40E7">
        <w:t xml:space="preserve"> janvier de chaque année. Le fichier Excel rempli par le service comptabilité ou marketing définissant les objectifs devra donc être à jour le 31 décembre au soir de chaque année ou le soir du dernier jour ouvré de l’année. </w:t>
      </w:r>
    </w:p>
    <w:p w:rsidR="007F35D2" w:rsidRDefault="007F35D2" w:rsidP="00A8574C">
      <w:pPr>
        <w:spacing w:line="360" w:lineRule="auto"/>
        <w:ind w:firstLine="708"/>
        <w:jc w:val="both"/>
      </w:pPr>
      <w:r w:rsidRPr="00BE40E7">
        <w:t>Ce</w:t>
      </w:r>
      <w:r>
        <w:t xml:space="preserve">tte </w:t>
      </w:r>
      <w:r w:rsidRPr="00BE40E7">
        <w:t>alimentation ser</w:t>
      </w:r>
      <w:r>
        <w:t>a</w:t>
      </w:r>
      <w:r w:rsidRPr="00BE40E7">
        <w:t xml:space="preserve"> permise grâce à l’implémentation d</w:t>
      </w:r>
      <w:r>
        <w:t>’un</w:t>
      </w:r>
      <w:r w:rsidRPr="00BE40E7">
        <w:t xml:space="preserve"> fichier</w:t>
      </w:r>
      <w:r>
        <w:t xml:space="preserve"> batch </w:t>
      </w:r>
      <w:r w:rsidRPr="00BE40E7">
        <w:t>présent dans le service marketing ou comptabilité</w:t>
      </w:r>
      <w:r>
        <w:t xml:space="preserve">. </w:t>
      </w:r>
    </w:p>
    <w:p w:rsidR="007F35D2" w:rsidRPr="00BE40E7" w:rsidRDefault="007F35D2" w:rsidP="00A8574C">
      <w:pPr>
        <w:spacing w:line="360" w:lineRule="auto"/>
        <w:ind w:firstLine="708"/>
        <w:jc w:val="both"/>
      </w:pPr>
      <w:r w:rsidRPr="00BE40E7">
        <w:t>Le principe des fichiers batch est d’exécuter une suite de commandes qui seront traitées automatiquement à une certaine période définie. Ils ne nécessitent pas d’exécution manuelle de la part d’un employé. En effet, il évite à une personne de devoir lancer la mise à jour des données vers l’entrepôt tous les mois.</w:t>
      </w:r>
    </w:p>
    <w:p w:rsidR="007F35D2" w:rsidRPr="00BE40E7" w:rsidRDefault="007F35D2" w:rsidP="00A8574C">
      <w:pPr>
        <w:spacing w:line="360" w:lineRule="auto"/>
        <w:ind w:firstLine="708"/>
        <w:jc w:val="both"/>
      </w:pPr>
      <w:r w:rsidRPr="00BE40E7">
        <w:t>En revanche, ce fichier devra se trouver dans un répertoire précis de la machine pour que l’alimentation se fasse correctement.</w:t>
      </w:r>
    </w:p>
    <w:p w:rsidR="007F35D2" w:rsidRPr="00BE40E7" w:rsidRDefault="007F35D2" w:rsidP="00A8574C">
      <w:pPr>
        <w:spacing w:line="360" w:lineRule="auto"/>
        <w:ind w:firstLine="708"/>
        <w:jc w:val="both"/>
      </w:pPr>
      <w:r w:rsidRPr="00BE40E7">
        <w:t xml:space="preserve">En ce qui concerne l’alimentation mensuelle de l’entrepôt, elle doit être effectuée durant la nuit précédant le premier jour de chaque mois. </w:t>
      </w:r>
      <w:r>
        <w:t>Des procédures permettront de récupérer les données dans le système opérationnel concernant l’activité de tous les magasins puis d’alimenter l’entrepôt de données (mise à jour de la table de Faits). les tableaux de bord de l’outil décisionnel pourront ainsi, dès le premier jour du mois suivant, afficher les études liées aux objectifs et résultats d’activité de chaque magasin.</w:t>
      </w:r>
    </w:p>
    <w:p w:rsidR="007F35D2" w:rsidRDefault="007F35D2" w:rsidP="00D41F41">
      <w:pPr>
        <w:ind w:firstLine="708"/>
      </w:pPr>
    </w:p>
    <w:p w:rsidR="007F35D2" w:rsidRDefault="007F35D2" w:rsidP="00D41F41">
      <w:pPr>
        <w:pStyle w:val="Heading4"/>
        <w:numPr>
          <w:numberingChange w:id="356" w:author="RBABE" w:date="2010-09-08T10:28:00Z" w:original="%1:6:2:."/>
        </w:numPr>
      </w:pPr>
      <w:bookmarkStart w:id="357" w:name="_Toc222046494"/>
      <w:r>
        <w:t xml:space="preserve"> Administration</w:t>
      </w:r>
      <w:bookmarkEnd w:id="357"/>
    </w:p>
    <w:p w:rsidR="007F35D2" w:rsidRPr="005666D5" w:rsidRDefault="007F35D2" w:rsidP="00A8574C">
      <w:pPr>
        <w:spacing w:line="360" w:lineRule="auto"/>
        <w:ind w:firstLine="708"/>
        <w:jc w:val="both"/>
      </w:pPr>
      <w:r w:rsidRPr="005666D5">
        <w:t>La gestion des utilisateurs sera exclusivement gérée par le service administratif.</w:t>
      </w:r>
    </w:p>
    <w:p w:rsidR="007F35D2" w:rsidRDefault="007F35D2" w:rsidP="00A8574C">
      <w:pPr>
        <w:spacing w:line="360" w:lineRule="auto"/>
        <w:ind w:firstLine="708"/>
        <w:jc w:val="both"/>
      </w:pPr>
      <w:r>
        <w:t>Tous les 45 jours au plus tard, chaque utilisateur devra modifier son mot de passe. Si le mot de passe n’a pas été modifié passé le délai de 45 jours, l’utilisateur sera redirigé vers l’interface de changement de mot de passe obligatoire. Tant que le mot de passe ne sera pas changé, il n’aura pas accès à l’outil décisionnel.</w:t>
      </w:r>
    </w:p>
    <w:p w:rsidR="007F35D2" w:rsidRDefault="007F35D2" w:rsidP="00D41F41">
      <w:pPr>
        <w:pStyle w:val="Heading4"/>
        <w:numPr>
          <w:ilvl w:val="0"/>
          <w:numId w:val="0"/>
        </w:numPr>
        <w:spacing w:after="240"/>
        <w:ind w:firstLine="708"/>
      </w:pPr>
      <w:r>
        <w:t>Ajout d’un utilisateur</w:t>
      </w:r>
    </w:p>
    <w:p w:rsidR="007F35D2" w:rsidRDefault="007F35D2" w:rsidP="00D41F41">
      <w:pPr>
        <w:spacing w:line="360" w:lineRule="auto"/>
        <w:ind w:firstLine="708"/>
        <w:jc w:val="both"/>
      </w:pPr>
      <w:r>
        <w:t xml:space="preserve">Il peut arriver qu’un nouvel employé accède à une des quatre fonctions que nous avons mentionnées plus haut. Il est donc nécessaire que ce dernier soit ajouté dans la base de données afin d’accéder au tableau de bord qui lui est dédié. </w:t>
      </w:r>
    </w:p>
    <w:p w:rsidR="007F35D2" w:rsidRDefault="007F35D2" w:rsidP="00D41F41">
      <w:pPr>
        <w:spacing w:line="360" w:lineRule="auto"/>
        <w:ind w:firstLine="708"/>
        <w:jc w:val="both"/>
      </w:pPr>
      <w:r>
        <w:t xml:space="preserve">Lors de l’ajout d’un utilisateur, seule la table </w:t>
      </w:r>
      <w:r w:rsidRPr="00A8574C">
        <w:rPr>
          <w:b/>
        </w:rPr>
        <w:t>Utilisateur</w:t>
      </w:r>
      <w:r>
        <w:t xml:space="preserve"> est concernée par cette opération. La table </w:t>
      </w:r>
      <w:r w:rsidRPr="00A8574C">
        <w:rPr>
          <w:b/>
        </w:rPr>
        <w:t>Profil</w:t>
      </w:r>
      <w:r>
        <w:t xml:space="preserve"> ne doit surtout pas être modifiée, le profil de l’utilisateur existant déjà. </w:t>
      </w:r>
    </w:p>
    <w:p w:rsidR="007F35D2" w:rsidRDefault="007F35D2" w:rsidP="00D41F41"/>
    <w:p w:rsidR="007F35D2" w:rsidRDefault="007F35D2" w:rsidP="00D41F41">
      <w:pPr>
        <w:pStyle w:val="Heading4"/>
        <w:numPr>
          <w:ilvl w:val="0"/>
          <w:numId w:val="0"/>
        </w:numPr>
        <w:spacing w:after="240"/>
        <w:ind w:firstLine="708"/>
      </w:pPr>
      <w:r>
        <w:t>Suppression d’un utilisateur</w:t>
      </w:r>
    </w:p>
    <w:p w:rsidR="007F35D2" w:rsidRDefault="007F35D2" w:rsidP="00D41F41">
      <w:pPr>
        <w:spacing w:line="360" w:lineRule="auto"/>
        <w:ind w:firstLine="708"/>
        <w:jc w:val="both"/>
      </w:pPr>
      <w:r w:rsidRPr="00A8574C">
        <w:t xml:space="preserve">En période de crise, il est possible que des magasins ferment. Ainsi des responsables de magasins peuvent être licenciés par exemple. Dans une telle situation, la suppression du compte de l’utilisateur est nécessaire. Il est important de noter dans ce cas que seule la table </w:t>
      </w:r>
      <w:r w:rsidRPr="00A8574C">
        <w:rPr>
          <w:b/>
        </w:rPr>
        <w:t>Utilisateur</w:t>
      </w:r>
      <w:r w:rsidRPr="00A8574C">
        <w:t xml:space="preserve"> doit subir des modifications.</w:t>
      </w:r>
    </w:p>
    <w:p w:rsidR="007F35D2" w:rsidRDefault="007F35D2" w:rsidP="00D41F41"/>
    <w:p w:rsidR="007F35D2" w:rsidRDefault="007F35D2" w:rsidP="00D41F41">
      <w:pPr>
        <w:pStyle w:val="Heading4"/>
        <w:numPr>
          <w:ilvl w:val="0"/>
          <w:numId w:val="0"/>
        </w:numPr>
        <w:spacing w:after="240"/>
        <w:ind w:firstLine="708"/>
      </w:pPr>
      <w:r>
        <w:t>Ajout ou suppression d’un profil</w:t>
      </w:r>
    </w:p>
    <w:p w:rsidR="007F35D2" w:rsidRDefault="007F35D2" w:rsidP="00D41F41">
      <w:pPr>
        <w:spacing w:line="360" w:lineRule="auto"/>
        <w:ind w:firstLine="708"/>
        <w:jc w:val="both"/>
      </w:pPr>
      <w:r>
        <w:t xml:space="preserve">De nouveaux profils utilisateur peuvent se créer en fonction de l’évolution du besoin de la société. Au contraire, des profils peuvent être supprimés. De tels cas doivent être envisagés. Que ce soit l’ajout ou la suppression d’un profil, seule la table Profil est concernée par cette opération. Il est donc important de noter qu’un code unique pour le profil devra servir d’identifiant. A cela, s‘ajoute le libellé du profil. </w:t>
      </w:r>
    </w:p>
    <w:p w:rsidR="007F35D2" w:rsidRDefault="007F35D2" w:rsidP="00D41F41">
      <w:pPr>
        <w:spacing w:line="360" w:lineRule="auto"/>
        <w:ind w:firstLine="708"/>
        <w:jc w:val="both"/>
        <w:rPr>
          <w:rFonts w:ascii="Cambria" w:hAnsi="Cambria"/>
          <w:b/>
          <w:bCs/>
          <w:color w:val="4F81BD"/>
        </w:rPr>
      </w:pPr>
    </w:p>
    <w:p w:rsidR="007F35D2" w:rsidRPr="00AD5E2F" w:rsidRDefault="007F35D2" w:rsidP="00D41F41">
      <w:pPr>
        <w:pStyle w:val="Heading4"/>
        <w:numPr>
          <w:numberingChange w:id="358" w:author="RBABE" w:date="2010-09-08T10:28:00Z" w:original="%1:7:2:."/>
        </w:numPr>
      </w:pPr>
      <w:r>
        <w:t>Sauvegarde des données</w:t>
      </w:r>
    </w:p>
    <w:p w:rsidR="007F35D2" w:rsidRPr="00607AA8" w:rsidRDefault="007F35D2" w:rsidP="00D41F41">
      <w:pPr>
        <w:spacing w:line="360" w:lineRule="auto"/>
        <w:ind w:firstLine="708"/>
        <w:jc w:val="both"/>
      </w:pPr>
      <w:r>
        <w:t>D</w:t>
      </w:r>
      <w:r w:rsidRPr="00607AA8">
        <w:t>ès lors que nous modifions de manière significative la base de données</w:t>
      </w:r>
      <w:r>
        <w:t>,</w:t>
      </w:r>
      <w:r w:rsidRPr="00607AA8">
        <w:t xml:space="preserve"> il est nécessaire de penser à la sauvegar</w:t>
      </w:r>
      <w:r>
        <w:t>de des informations en lieu sûr</w:t>
      </w:r>
      <w:r w:rsidRPr="00607AA8">
        <w:t>. Ainsi, nous procéderons à une sauvegarde des données complètes à chaque fois qu’une mise à jour annuelle ou mensuelle sera effectuée. Cette sauvegarde s’effectuera sur un autre matériel physique que celui où se situe la base de données. Par exemple, la sauvegarde peut être effectuée sur le serveur de base de données de secours.</w:t>
      </w:r>
    </w:p>
    <w:p w:rsidR="007F35D2" w:rsidRPr="00607AA8" w:rsidRDefault="007F35D2" w:rsidP="00D41F41"/>
    <w:p w:rsidR="007F35D2" w:rsidRPr="00607AA8" w:rsidRDefault="007F35D2" w:rsidP="00D41F41">
      <w:r>
        <w:rPr>
          <w:noProof/>
          <w:lang w:eastAsia="fr-FR"/>
        </w:rPr>
        <w:pict>
          <v:shape id="_x0000_s1404" type="#_x0000_t22" style="position:absolute;margin-left:151.9pt;margin-top:24.7pt;width:86.25pt;height:102.45pt;z-index:251676672" fillcolor="#95b3d7" strokecolor="#95b3d7" strokeweight="1pt">
            <v:fill color2="#dbe5f1" angle="-45" focus="-50%" type="gradient"/>
            <v:shadow on="t" type="perspective" color="#243f60" opacity=".5" offset="1pt" offset2="-3pt"/>
            <v:textbox style="mso-next-textbox:#_x0000_s1404">
              <w:txbxContent>
                <w:p w:rsidR="007F35D2" w:rsidRDefault="007F35D2" w:rsidP="00D41F41">
                  <w:pPr>
                    <w:jc w:val="center"/>
                    <w:rPr>
                      <w:b/>
                      <w:u w:val="single"/>
                    </w:rPr>
                  </w:pPr>
                  <w:r w:rsidRPr="00A63FB9">
                    <w:rPr>
                      <w:b/>
                      <w:u w:val="single"/>
                    </w:rPr>
                    <w:t>Base de données du tableau de bord</w:t>
                  </w:r>
                </w:p>
                <w:p w:rsidR="007F35D2" w:rsidRPr="00A63FB9" w:rsidRDefault="007F35D2" w:rsidP="00D41F41">
                  <w:pPr>
                    <w:jc w:val="center"/>
                    <w:rPr>
                      <w:b/>
                      <w:u w:val="single"/>
                    </w:rPr>
                  </w:pPr>
                </w:p>
              </w:txbxContent>
            </v:textbox>
          </v:shape>
        </w:pict>
      </w:r>
      <w:r>
        <w:rPr>
          <w:noProof/>
          <w:lang w:eastAsia="fr-FR"/>
        </w:rPr>
        <w:pict>
          <v:shape id="_x0000_s1405" type="#_x0000_t22" style="position:absolute;margin-left:143.65pt;margin-top:158.65pt;width:97.5pt;height:83.25pt;z-index:251674624" fillcolor="#95b3d7" strokecolor="#95b3d7" strokeweight="1pt">
            <v:fill color2="#dbe5f1" angle="-45" focus="-50%" type="gradient"/>
            <v:shadow on="t" type="perspective" color="#243f60" opacity=".5" offset="1pt" offset2="-3pt"/>
            <v:textbox style="mso-next-textbox:#_x0000_s1405">
              <w:txbxContent>
                <w:p w:rsidR="007F35D2" w:rsidRDefault="007F35D2" w:rsidP="00D41F41">
                  <w:pPr>
                    <w:jc w:val="center"/>
                    <w:rPr>
                      <w:b/>
                      <w:u w:val="single"/>
                    </w:rPr>
                  </w:pPr>
                  <w:r w:rsidRPr="00A63FB9">
                    <w:rPr>
                      <w:b/>
                      <w:u w:val="single"/>
                    </w:rPr>
                    <w:t xml:space="preserve">Base de </w:t>
                  </w:r>
                  <w:r>
                    <w:rPr>
                      <w:b/>
                      <w:u w:val="single"/>
                    </w:rPr>
                    <w:t>secours du tableau de bord</w:t>
                  </w:r>
                </w:p>
                <w:p w:rsidR="007F35D2" w:rsidRPr="00A63FB9" w:rsidRDefault="007F35D2" w:rsidP="00D41F41">
                  <w:pPr>
                    <w:jc w:val="center"/>
                    <w:rPr>
                      <w:b/>
                      <w:u w:val="single"/>
                    </w:rPr>
                  </w:pPr>
                </w:p>
              </w:txbxContent>
            </v:textbox>
          </v:shape>
        </w:pict>
      </w:r>
      <w:r>
        <w:rPr>
          <w:noProof/>
          <w:lang w:eastAsia="fr-FR"/>
        </w:rPr>
        <w:pict>
          <v:shape id="_x0000_s1406" type="#_x0000_t32" style="position:absolute;margin-left:175.95pt;margin-top:142.9pt;width:31.5pt;height:0;rotation:90;z-index:251675648" o:connectortype="elbow" adj="-200606,-1,-200606">
            <v:stroke endarrow="block"/>
          </v:shape>
        </w:pict>
      </w:r>
      <w:r>
        <w:rPr>
          <w:noProof/>
          <w:lang w:eastAsia="fr-FR"/>
        </w:rPr>
        <w:pict>
          <v:shape id="_x0000_s1407" type="#_x0000_t32" style="position:absolute;margin-left:122.7pt;margin-top:82.15pt;width:29.2pt;height:0;z-index:251677696" o:connectortype="elbow" adj="-165366,-1,-165366">
            <v:stroke endarrow="block"/>
          </v:shape>
        </w:pict>
      </w:r>
      <w:r>
        <w:rPr>
          <w:noProof/>
          <w:lang w:eastAsia="fr-FR"/>
        </w:rPr>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_x0000_s1408" type="#_x0000_t115" style="position:absolute;margin-left:21.4pt;margin-top:54.4pt;width:101.25pt;height:66.75pt;z-index:251678720" fillcolor="#95b3d7" strokecolor="#4f81bd" strokeweight="1pt">
            <v:fill color2="#4f81bd" focus="50%" type="gradient"/>
            <v:shadow on="t" type="perspective" color="#243f60" offset="1pt" offset2="-3pt"/>
            <v:textbox style="mso-next-textbox:#_x0000_s1408">
              <w:txbxContent>
                <w:p w:rsidR="007F35D2" w:rsidRDefault="007F35D2" w:rsidP="00D41F41">
                  <w:r>
                    <w:t>Données brutes</w:t>
                  </w:r>
                </w:p>
                <w:p w:rsidR="007F35D2" w:rsidRDefault="007F35D2" w:rsidP="00D41F41">
                  <w:r>
                    <w:t>(Fichiers Excel)</w:t>
                  </w:r>
                </w:p>
              </w:txbxContent>
            </v:textbox>
          </v:shape>
        </w:pict>
      </w:r>
      <w:r>
        <w:rPr>
          <w:noProof/>
          <w:lang w:eastAsia="fr-FR"/>
        </w:rPr>
        <w:pict>
          <v:shape id="_x0000_s1409" type="#_x0000_t202" style="position:absolute;margin-left:322.15pt;margin-top:54.4pt;width:116.25pt;height:81.75pt;z-index:251679744" stroked="f">
            <v:textbox style="mso-next-textbox:#_x0000_s1409">
              <w:txbxContent>
                <w:p w:rsidR="007F35D2" w:rsidRDefault="007F35D2" w:rsidP="00D41F41">
                  <w:r>
                    <w:rPr>
                      <w:noProof/>
                      <w:lang w:eastAsia="fr-FR"/>
                    </w:rPr>
                    <w:pict>
                      <v:shape id="_x0000_i1224" type="#_x0000_t75" alt="palmares_region1.png" style="width:91.5pt;height:69pt;visibility:visible">
                        <v:imagedata r:id="rId136" o:title=""/>
                      </v:shape>
                    </w:pict>
                  </w:r>
                </w:p>
              </w:txbxContent>
            </v:textbox>
          </v:shape>
        </w:pict>
      </w:r>
      <w:r>
        <w:rPr>
          <w:noProof/>
          <w:lang w:eastAsia="fr-FR"/>
        </w:rPr>
        <w:pict>
          <v:shape id="_x0000_s1410" type="#_x0000_t69" style="position:absolute;margin-left:241.15pt;margin-top:82.15pt;width:81pt;height:12.75pt;z-index:251680768" fillcolor="#95b3d7" strokecolor="#4f81bd" strokeweight="1pt">
            <v:fill color2="#4f81bd" focus="50%" type="gradient"/>
            <v:shadow on="t" type="perspective" color="#243f60" offset="1pt" offset2="-3pt"/>
          </v:shape>
        </w:pict>
      </w:r>
      <w:r>
        <w:rPr>
          <w:noProof/>
          <w:lang w:eastAsia="fr-FR"/>
        </w:rPr>
        <w:pict>
          <v:shape id="_x0000_s1411" type="#_x0000_t202" style="position:absolute;margin-left:0;margin-top:276.65pt;width:453.6pt;height:.05pt;z-index:251681792" stroked="f">
            <v:textbox style="mso-next-textbox:#_x0000_s1411;mso-fit-shape-to-text:t" inset="0,0,0,0">
              <w:txbxContent>
                <w:p w:rsidR="007F35D2" w:rsidRPr="008603F9" w:rsidRDefault="007F35D2" w:rsidP="00D41F41">
                  <w:pPr>
                    <w:pStyle w:val="Figure"/>
                  </w:pPr>
                  <w:r>
                    <w:t>Figure 6 : Sauvegarde des données</w:t>
                  </w:r>
                </w:p>
              </w:txbxContent>
            </v:textbox>
          </v:shape>
        </w:pict>
      </w:r>
      <w:r>
        <w:pict>
          <v:shape id="_x0000_i1225" type="#_x0000_t75" style="width:453.75pt;height:272.25pt" o:bordertopcolor="this" o:borderleftcolor="this" o:borderbottomcolor="this" o:borderrightcolor="this">
            <v:imagedata r:id="rId24" o:title="" croptop="-65521f" cropbottom="65521f"/>
            <w10:bordertop type="single" width="4"/>
            <w10:borderleft type="single" width="4"/>
            <w10:borderbottom type="single" width="4"/>
            <w10:borderright type="single" width="4"/>
          </v:shape>
        </w:pict>
      </w:r>
    </w:p>
    <w:p w:rsidR="007F35D2" w:rsidRDefault="007F35D2" w:rsidP="00D41F41"/>
    <w:p w:rsidR="007F35D2" w:rsidRPr="00D41F41" w:rsidRDefault="007F35D2" w:rsidP="00D41F41"/>
    <w:p w:rsidR="007F35D2" w:rsidRPr="006B3835" w:rsidRDefault="007F35D2" w:rsidP="007422E7">
      <w:pPr>
        <w:pStyle w:val="Heading3"/>
        <w:numPr>
          <w:numberingChange w:id="359" w:author="RBABE" w:date="2010-09-08T10:28:00Z" w:original="%1:2:4:)"/>
        </w:numPr>
      </w:pPr>
      <w:bookmarkStart w:id="360" w:name="_Toc255897193"/>
      <w:r w:rsidRPr="006B3835">
        <w:t>Etudes</w:t>
      </w:r>
      <w:bookmarkEnd w:id="360"/>
    </w:p>
    <w:p w:rsidR="007F35D2" w:rsidRDefault="007F35D2" w:rsidP="00891881">
      <w:pPr>
        <w:spacing w:line="312" w:lineRule="auto"/>
        <w:jc w:val="both"/>
      </w:pPr>
    </w:p>
    <w:p w:rsidR="007F35D2" w:rsidRDefault="007F35D2" w:rsidP="00891881">
      <w:pPr>
        <w:spacing w:line="312" w:lineRule="auto"/>
        <w:jc w:val="both"/>
      </w:pPr>
      <w:r w:rsidRPr="00BF3EA0">
        <w:tab/>
        <w:t>Pour gérer les études d’un che</w:t>
      </w:r>
      <w:r>
        <w:t>f de produit (CP)</w:t>
      </w:r>
      <w:r w:rsidRPr="00BF3EA0">
        <w:t xml:space="preserve">, l’application utilise une base de données relationnelle. Cette dernière permet de stocker les nouvelles études et celles en cours de rédaction ou finies. Cette base </w:t>
      </w:r>
      <w:r>
        <w:t>de données appartient à l’archi</w:t>
      </w:r>
      <w:r w:rsidRPr="00BF3EA0">
        <w:t>tecture logique de l’application dans sa globalité. Autrement dit, la base de données doit communiquer avec l’entrepôt de données (pour récupérer des tableaux de données par exemple) et le modèle relationnel gérant les autres profils d’utilisateurs (nom, prénom des demandeurs d’étude par exemple).</w:t>
      </w:r>
    </w:p>
    <w:p w:rsidR="007F35D2" w:rsidRPr="00BF3EA0" w:rsidRDefault="007F35D2" w:rsidP="00891881">
      <w:pPr>
        <w:spacing w:line="312" w:lineRule="auto"/>
        <w:jc w:val="both"/>
      </w:pPr>
    </w:p>
    <w:p w:rsidR="007F35D2" w:rsidRDefault="007F35D2" w:rsidP="00891881">
      <w:pPr>
        <w:spacing w:line="312" w:lineRule="auto"/>
        <w:ind w:firstLine="708"/>
        <w:jc w:val="both"/>
      </w:pPr>
      <w:r w:rsidRPr="00BF3EA0">
        <w:t xml:space="preserve">La communication entre les bases de données de l’application : </w:t>
      </w:r>
    </w:p>
    <w:p w:rsidR="007F35D2" w:rsidRPr="00BF3EA0" w:rsidRDefault="007F35D2" w:rsidP="00891881">
      <w:pPr>
        <w:spacing w:line="312" w:lineRule="auto"/>
        <w:ind w:firstLine="708"/>
        <w:jc w:val="both"/>
      </w:pPr>
    </w:p>
    <w:p w:rsidR="007F35D2" w:rsidRPr="00BF3EA0" w:rsidRDefault="007F35D2" w:rsidP="00891881">
      <w:pPr>
        <w:spacing w:line="312" w:lineRule="auto"/>
        <w:jc w:val="both"/>
      </w:pPr>
      <w:r>
        <w:rPr>
          <w:noProof/>
          <w:lang w:eastAsia="fr-FR"/>
        </w:rPr>
      </w:r>
      <w:r>
        <w:pict>
          <v:group id="_x0000_s1412" editas="canvas" style="width:510.15pt;height:188.85pt;mso-position-horizontal-relative:char;mso-position-vertical-relative:line" coordorigin="2319,2664" coordsize="7182,2666">
            <o:lock v:ext="edit" aspectratio="t"/>
            <v:shape id="_x0000_s1413" type="#_x0000_t75" style="position:absolute;left:2319;top:2664;width:7182;height:2666" o:preferrelative="f">
              <v:fill o:detectmouseclick="t"/>
              <v:path o:extrusionok="t" o:connecttype="none"/>
              <o:lock v:ext="edit" text="t"/>
            </v:shape>
            <v:shape id="_x0000_s1414" type="#_x0000_t22" style="position:absolute;left:3804;top:3045;width:521;height:636"/>
            <v:shape id="_x0000_s1415" type="#_x0000_t22" style="position:absolute;left:5489;top:2664;width:522;height:636"/>
            <v:shape id="_x0000_s1416" type="#_x0000_t22" style="position:absolute;left:5489;top:3935;width:521;height:636"/>
            <v:shape id="_x0000_s1417" type="#_x0000_t202" style="position:absolute;left:3483;top:3935;width:1163;height:635" filled="f" stroked="f">
              <v:textbox>
                <w:txbxContent>
                  <w:p w:rsidR="007F35D2" w:rsidRPr="002653B0" w:rsidRDefault="007F35D2" w:rsidP="00891881">
                    <w:pPr>
                      <w:jc w:val="center"/>
                    </w:pPr>
                    <w:r w:rsidRPr="002653B0">
                      <w:t>Entrepôt de données</w:t>
                    </w:r>
                  </w:p>
                </w:txbxContent>
              </v:textbox>
            </v:shape>
            <v:shape id="_x0000_s1418" type="#_x0000_t202" style="position:absolute;left:4927;top:4697;width:1725;height:633" filled="f" stroked="f">
              <v:textbox>
                <w:txbxContent>
                  <w:p w:rsidR="007F35D2" w:rsidRPr="002653B0" w:rsidRDefault="007F35D2" w:rsidP="00891881">
                    <w:pPr>
                      <w:jc w:val="center"/>
                    </w:pPr>
                    <w:r w:rsidRPr="002653B0">
                      <w:t>Base de données relationnelle</w:t>
                    </w:r>
                  </w:p>
                </w:txbxContent>
              </v:textbox>
            </v:shape>
            <v:shape id="_x0000_s1419" type="#_x0000_t202" style="position:absolute;left:6091;top:2664;width:1723;height:381" filled="f" stroked="f">
              <v:textbox>
                <w:txbxContent>
                  <w:p w:rsidR="007F35D2" w:rsidRPr="002653B0" w:rsidRDefault="007F35D2" w:rsidP="00891881">
                    <w:pPr>
                      <w:jc w:val="center"/>
                    </w:pPr>
                    <w:r>
                      <w:t>Chefs de produit</w:t>
                    </w:r>
                  </w:p>
                </w:txbxContent>
              </v:textbox>
            </v:shape>
            <v:shape id="_x0000_s1420" type="#_x0000_t202" style="position:absolute;left:6050;top:4062;width:1724;height:380" filled="f" stroked="f">
              <v:textbox>
                <w:txbxContent>
                  <w:p w:rsidR="007F35D2" w:rsidRPr="002653B0" w:rsidRDefault="007F35D2" w:rsidP="00891881">
                    <w:pPr>
                      <w:jc w:val="center"/>
                    </w:pPr>
                    <w:r w:rsidRPr="002653B0">
                      <w:t>Autres profils</w:t>
                    </w:r>
                  </w:p>
                </w:txbxContent>
              </v:textbox>
            </v:shape>
            <v:shape id="_x0000_s1421" type="#_x0000_t32" style="position:absolute;left:4325;top:2982;width:1164;height:381;flip:y" o:connectortype="straight">
              <v:stroke startarrow="block" endarrow="block"/>
            </v:shape>
            <v:shape id="_x0000_s1422" type="#_x0000_t32" style="position:absolute;left:4325;top:3363;width:1164;height:891" o:connectortype="straight">
              <v:stroke startarrow="block" endarrow="block"/>
            </v:shape>
            <v:shape id="_x0000_s1423" type="#_x0000_t32" style="position:absolute;left:5750;top:3300;width:1;height:635" o:connectortype="straight">
              <v:stroke startarrow="block" endarrow="block"/>
            </v:shape>
            <w10:anchorlock/>
          </v:group>
        </w:pict>
      </w:r>
    </w:p>
    <w:p w:rsidR="007F35D2" w:rsidRDefault="007F35D2" w:rsidP="00891881">
      <w:pPr>
        <w:spacing w:line="312" w:lineRule="auto"/>
        <w:jc w:val="both"/>
      </w:pPr>
      <w:r w:rsidRPr="00BF3EA0">
        <w:tab/>
      </w:r>
    </w:p>
    <w:p w:rsidR="007F35D2" w:rsidRPr="00BF3EA0" w:rsidRDefault="007F35D2" w:rsidP="00891881">
      <w:pPr>
        <w:spacing w:line="312" w:lineRule="auto"/>
        <w:ind w:firstLine="708"/>
        <w:jc w:val="both"/>
      </w:pPr>
      <w:r w:rsidRPr="00BF3EA0">
        <w:t>L’application dans sa globalité est un portail web. Ceci signifie que les utilisateurs doivent pouvoir y accéder quelque soit le poste utilisé. Il est donc impossible de prévoir l’application sous forme d’une installation. D’autre part, le post</w:t>
      </w:r>
      <w:r>
        <w:t>e client devra réaliser des inte</w:t>
      </w:r>
      <w:r w:rsidRPr="00BF3EA0">
        <w:t>ractions avec la base de données ci-dessus. Ceci pose plusieurs contraintes en terme</w:t>
      </w:r>
      <w:r>
        <w:t>s</w:t>
      </w:r>
      <w:r w:rsidRPr="00BF3EA0">
        <w:t xml:space="preserve"> de temps de réponse.</w:t>
      </w:r>
    </w:p>
    <w:p w:rsidR="007F35D2" w:rsidRPr="00BF3EA0" w:rsidRDefault="007F35D2" w:rsidP="00891881">
      <w:pPr>
        <w:spacing w:line="312" w:lineRule="auto"/>
        <w:ind w:firstLine="708"/>
        <w:jc w:val="both"/>
      </w:pPr>
      <w:r w:rsidRPr="00BF3EA0">
        <w:t>La communication entre clients et serveur :</w:t>
      </w:r>
    </w:p>
    <w:p w:rsidR="007F35D2" w:rsidRPr="00BF3EA0" w:rsidRDefault="007F35D2" w:rsidP="00891881">
      <w:pPr>
        <w:spacing w:line="312" w:lineRule="auto"/>
        <w:jc w:val="both"/>
      </w:pPr>
    </w:p>
    <w:p w:rsidR="007F35D2" w:rsidRPr="00BF3EA0" w:rsidRDefault="007F35D2" w:rsidP="00891881">
      <w:pPr>
        <w:spacing w:line="312" w:lineRule="auto"/>
        <w:jc w:val="both"/>
      </w:pPr>
      <w:r>
        <w:rPr>
          <w:noProof/>
          <w:lang w:eastAsia="fr-FR"/>
        </w:rPr>
      </w:r>
      <w:r>
        <w:pict>
          <v:group id="_x0000_s1426" editas="canvas" style="width:490.15pt;height:198.1pt;mso-position-horizontal-relative:char;mso-position-vertical-relative:line" coordorigin="2319,8805" coordsize="6901,2796">
            <o:lock v:ext="edit" aspectratio="t"/>
            <v:shape id="_x0000_s1427" type="#_x0000_t75" style="position:absolute;left:2319;top:8805;width:6901;height:2796" o:preferrelative="f">
              <v:fill o:detectmouseclick="t"/>
              <v:path o:extrusionok="t" o:connecttype="none"/>
              <o:lock v:ext="edit" text="t"/>
            </v:shape>
            <v:shapetype id="_x0000_t113" coordsize="21600,21600" o:spt="113" path="m,l,21600r21600,l21600,xem4236,nfl4236,21600em,4236nfl21600,4236e">
              <v:stroke joinstyle="miter"/>
              <v:path o:extrusionok="f" gradientshapeok="t" o:connecttype="rect" textboxrect="4236,4236,21600,21600"/>
            </v:shapetype>
            <v:shape id="_x0000_s1428" type="#_x0000_t113" style="position:absolute;left:2961;top:8805;width:722;height:763">
              <v:textbox>
                <w:txbxContent>
                  <w:p w:rsidR="007F35D2" w:rsidRPr="002653B0" w:rsidRDefault="007F35D2" w:rsidP="00891881">
                    <w:r w:rsidRPr="002653B0">
                      <w:t>CP1</w:t>
                    </w:r>
                  </w:p>
                </w:txbxContent>
              </v:textbox>
            </v:shape>
            <v:shape id="_x0000_s1429" type="#_x0000_t113" style="position:absolute;left:2961;top:9821;width:722;height:764">
              <v:textbox>
                <w:txbxContent>
                  <w:p w:rsidR="007F35D2" w:rsidRPr="002653B0" w:rsidRDefault="007F35D2" w:rsidP="00891881">
                    <w:r w:rsidRPr="002653B0">
                      <w:t>CP2</w:t>
                    </w:r>
                  </w:p>
                </w:txbxContent>
              </v:textbox>
            </v:shape>
            <v:shape id="_x0000_s1430" type="#_x0000_t113" style="position:absolute;left:2961;top:10838;width:722;height:763">
              <v:textbox>
                <w:txbxContent>
                  <w:p w:rsidR="007F35D2" w:rsidRPr="002653B0" w:rsidRDefault="007F35D2" w:rsidP="00891881">
                    <w:r w:rsidRPr="002653B0">
                      <w:t>CP3</w:t>
                    </w:r>
                  </w:p>
                </w:txbxContent>
              </v:textbox>
            </v:shape>
            <v:shape id="_x0000_s1431" type="#_x0000_t22" style="position:absolute;left:8619;top:8805;width:601;height:762">
              <v:textbox>
                <w:txbxContent>
                  <w:p w:rsidR="007F35D2" w:rsidRPr="002653B0" w:rsidRDefault="007F35D2" w:rsidP="00891881">
                    <w:pPr>
                      <w:jc w:val="center"/>
                    </w:pPr>
                    <w:r w:rsidRPr="002653B0">
                      <w:t>BD</w:t>
                    </w:r>
                  </w:p>
                </w:txbxContent>
              </v:textbox>
            </v:shape>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_x0000_s1432" type="#_x0000_t71" style="position:absolute;left:4887;top:9440;width:2167;height:1398">
              <v:textbox>
                <w:txbxContent>
                  <w:p w:rsidR="007F35D2" w:rsidRPr="002653B0" w:rsidRDefault="007F35D2" w:rsidP="00891881">
                    <w:pPr>
                      <w:jc w:val="center"/>
                    </w:pPr>
                    <w:r w:rsidRPr="002653B0">
                      <w:t>Web</w:t>
                    </w:r>
                  </w:p>
                </w:txbxContent>
              </v:textbox>
            </v:shape>
            <v:shape id="_x0000_s1433" type="#_x0000_t22" style="position:absolute;left:7455;top:9694;width:763;height:892">
              <v:textbox>
                <w:txbxContent>
                  <w:p w:rsidR="007F35D2" w:rsidRDefault="007F35D2" w:rsidP="00891881">
                    <w:pPr>
                      <w:jc w:val="center"/>
                    </w:pPr>
                    <w:r w:rsidRPr="002653B0">
                      <w:t>Serveur</w:t>
                    </w:r>
                  </w:p>
                </w:txbxContent>
              </v:textbox>
            </v:shape>
            <v:shape id="_x0000_s1434" type="#_x0000_t32" style="position:absolute;left:3683;top:9187;width:1204;height:811" o:connectortype="straight">
              <v:stroke endarrow="block"/>
            </v:shape>
            <v:shape id="_x0000_s1435" type="#_x0000_t32" style="position:absolute;left:3683;top:9998;width:1204;height:205;flip:y" o:connectortype="straight">
              <v:stroke endarrow="block"/>
            </v:shape>
            <v:shape id="_x0000_s1436" type="#_x0000_t32" style="position:absolute;left:3683;top:9998;width:1204;height:1222;flip:y" o:connectortype="straight">
              <v:stroke endarrow="block"/>
            </v:shape>
            <v:shape id="_x0000_s1437" type="#_x0000_t32" style="position:absolute;left:7054;top:10140;width:401;height:160;flip:y" o:connectortype="straight">
              <v:stroke endarrow="block"/>
            </v:shape>
            <v:shape id="_x0000_s1438" type="#_x0000_t32" style="position:absolute;left:8218;top:9567;width:701;height:573;flip:y" o:connectortype="straight">
              <v:stroke endarrow="block"/>
            </v:shape>
            <w10:anchorlock/>
          </v:group>
        </w:pict>
      </w:r>
    </w:p>
    <w:p w:rsidR="007F35D2" w:rsidRDefault="007F35D2" w:rsidP="00891881">
      <w:pPr>
        <w:tabs>
          <w:tab w:val="left" w:pos="855"/>
        </w:tabs>
        <w:spacing w:line="312" w:lineRule="auto"/>
        <w:ind w:left="57"/>
        <w:jc w:val="both"/>
      </w:pPr>
      <w:r w:rsidRPr="00BF3EA0">
        <w:tab/>
      </w:r>
    </w:p>
    <w:p w:rsidR="007F35D2" w:rsidRPr="00BF3EA0" w:rsidRDefault="007F35D2" w:rsidP="00891881">
      <w:pPr>
        <w:tabs>
          <w:tab w:val="left" w:pos="855"/>
        </w:tabs>
        <w:spacing w:line="312" w:lineRule="auto"/>
        <w:ind w:left="57"/>
        <w:jc w:val="both"/>
      </w:pPr>
      <w:r>
        <w:tab/>
      </w:r>
      <w:r w:rsidRPr="00BF3EA0">
        <w:t>En terme</w:t>
      </w:r>
      <w:r>
        <w:t>s</w:t>
      </w:r>
      <w:r w:rsidRPr="00BF3EA0">
        <w:t xml:space="preserve"> technique</w:t>
      </w:r>
      <w:r>
        <w:t>s</w:t>
      </w:r>
      <w:r w:rsidRPr="00BF3EA0">
        <w:t>, il faut se préoccuper de la base de données et l’application client. Voici quelques solutions envisageables pour le développement :</w:t>
      </w:r>
    </w:p>
    <w:p w:rsidR="007F35D2" w:rsidRDefault="007F35D2" w:rsidP="007D66AE">
      <w:pPr>
        <w:tabs>
          <w:tab w:val="left" w:pos="3439"/>
        </w:tabs>
        <w:spacing w:line="312" w:lineRule="auto"/>
        <w:ind w:left="684"/>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45"/>
        <w:gridCol w:w="7143"/>
      </w:tblGrid>
      <w:tr w:rsidR="007F35D2" w:rsidRPr="00045D77" w:rsidTr="003943F8">
        <w:tc>
          <w:tcPr>
            <w:tcW w:w="10420" w:type="dxa"/>
            <w:gridSpan w:val="2"/>
            <w:shd w:val="clear" w:color="auto" w:fill="F2F2F2"/>
            <w:vAlign w:val="center"/>
          </w:tcPr>
          <w:p w:rsidR="007F35D2" w:rsidRPr="002653B0" w:rsidRDefault="007F35D2" w:rsidP="003943F8">
            <w:pPr>
              <w:tabs>
                <w:tab w:val="left" w:pos="3439"/>
              </w:tabs>
              <w:spacing w:line="312" w:lineRule="auto"/>
              <w:jc w:val="center"/>
              <w:rPr>
                <w:b/>
              </w:rPr>
            </w:pPr>
          </w:p>
        </w:tc>
      </w:tr>
      <w:tr w:rsidR="007F35D2" w:rsidRPr="00045D77" w:rsidTr="003943F8">
        <w:tc>
          <w:tcPr>
            <w:tcW w:w="2390" w:type="dxa"/>
            <w:shd w:val="clear" w:color="auto" w:fill="F2F2F2"/>
            <w:vAlign w:val="center"/>
          </w:tcPr>
          <w:p w:rsidR="007F35D2" w:rsidRPr="002653B0" w:rsidRDefault="007F35D2" w:rsidP="003943F8">
            <w:pPr>
              <w:tabs>
                <w:tab w:val="left" w:pos="3439"/>
              </w:tabs>
              <w:spacing w:line="312" w:lineRule="auto"/>
              <w:jc w:val="center"/>
              <w:rPr>
                <w:b/>
              </w:rPr>
            </w:pPr>
          </w:p>
        </w:tc>
        <w:tc>
          <w:tcPr>
            <w:tcW w:w="8030" w:type="dxa"/>
            <w:shd w:val="clear" w:color="auto" w:fill="F2F2F2"/>
            <w:vAlign w:val="center"/>
          </w:tcPr>
          <w:p w:rsidR="007F35D2" w:rsidRPr="002653B0" w:rsidRDefault="007F35D2" w:rsidP="003943F8">
            <w:pPr>
              <w:tabs>
                <w:tab w:val="left" w:pos="3439"/>
              </w:tabs>
              <w:spacing w:line="312" w:lineRule="auto"/>
              <w:jc w:val="center"/>
              <w:rPr>
                <w:b/>
              </w:rPr>
            </w:pPr>
          </w:p>
        </w:tc>
      </w:tr>
      <w:tr w:rsidR="007F35D2" w:rsidRPr="00045D77" w:rsidTr="003943F8">
        <w:tc>
          <w:tcPr>
            <w:tcW w:w="2390" w:type="dxa"/>
            <w:vAlign w:val="center"/>
          </w:tcPr>
          <w:p w:rsidR="007F35D2" w:rsidRPr="002653B0" w:rsidRDefault="007F35D2" w:rsidP="003943F8">
            <w:pPr>
              <w:tabs>
                <w:tab w:val="left" w:pos="3439"/>
              </w:tabs>
              <w:spacing w:line="312" w:lineRule="auto"/>
              <w:jc w:val="center"/>
            </w:pPr>
          </w:p>
        </w:tc>
        <w:tc>
          <w:tcPr>
            <w:tcW w:w="8030" w:type="dxa"/>
            <w:vAlign w:val="center"/>
          </w:tcPr>
          <w:p w:rsidR="007F35D2" w:rsidRPr="002653B0" w:rsidRDefault="007F35D2" w:rsidP="003943F8">
            <w:pPr>
              <w:tabs>
                <w:tab w:val="left" w:pos="3439"/>
              </w:tabs>
              <w:spacing w:line="312" w:lineRule="auto"/>
              <w:ind w:left="360"/>
              <w:jc w:val="both"/>
            </w:pPr>
          </w:p>
        </w:tc>
      </w:tr>
      <w:tr w:rsidR="007F35D2" w:rsidRPr="00045D77" w:rsidTr="003943F8">
        <w:tc>
          <w:tcPr>
            <w:tcW w:w="2390" w:type="dxa"/>
            <w:vAlign w:val="center"/>
          </w:tcPr>
          <w:p w:rsidR="007F35D2" w:rsidRPr="002653B0" w:rsidRDefault="007F35D2" w:rsidP="003943F8">
            <w:pPr>
              <w:tabs>
                <w:tab w:val="left" w:pos="3439"/>
              </w:tabs>
              <w:spacing w:line="312" w:lineRule="auto"/>
              <w:jc w:val="center"/>
            </w:pPr>
          </w:p>
        </w:tc>
        <w:tc>
          <w:tcPr>
            <w:tcW w:w="8030" w:type="dxa"/>
            <w:vAlign w:val="center"/>
          </w:tcPr>
          <w:p w:rsidR="007F35D2" w:rsidRPr="002653B0" w:rsidRDefault="007F35D2" w:rsidP="003943F8">
            <w:pPr>
              <w:tabs>
                <w:tab w:val="left" w:pos="3439"/>
              </w:tabs>
              <w:spacing w:line="312" w:lineRule="auto"/>
              <w:ind w:left="360"/>
              <w:jc w:val="both"/>
            </w:pPr>
          </w:p>
        </w:tc>
      </w:tr>
      <w:tr w:rsidR="007F35D2" w:rsidRPr="00045D77" w:rsidTr="003943F8">
        <w:tc>
          <w:tcPr>
            <w:tcW w:w="2390" w:type="dxa"/>
            <w:vAlign w:val="center"/>
          </w:tcPr>
          <w:p w:rsidR="007F35D2" w:rsidRPr="002653B0" w:rsidRDefault="007F35D2" w:rsidP="003943F8">
            <w:pPr>
              <w:tabs>
                <w:tab w:val="left" w:pos="3439"/>
              </w:tabs>
              <w:spacing w:line="312" w:lineRule="auto"/>
              <w:jc w:val="center"/>
            </w:pPr>
          </w:p>
        </w:tc>
        <w:tc>
          <w:tcPr>
            <w:tcW w:w="8030" w:type="dxa"/>
            <w:vAlign w:val="center"/>
          </w:tcPr>
          <w:p w:rsidR="007F35D2" w:rsidRPr="002653B0" w:rsidRDefault="007F35D2" w:rsidP="003943F8">
            <w:pPr>
              <w:tabs>
                <w:tab w:val="left" w:pos="3439"/>
              </w:tabs>
              <w:spacing w:line="312" w:lineRule="auto"/>
              <w:ind w:left="360"/>
              <w:jc w:val="both"/>
            </w:pPr>
          </w:p>
        </w:tc>
      </w:tr>
      <w:tr w:rsidR="007F35D2" w:rsidRPr="00045D77" w:rsidTr="003943F8">
        <w:tc>
          <w:tcPr>
            <w:tcW w:w="2390" w:type="dxa"/>
            <w:tcBorders>
              <w:left w:val="nil"/>
              <w:right w:val="nil"/>
            </w:tcBorders>
            <w:vAlign w:val="center"/>
          </w:tcPr>
          <w:p w:rsidR="007F35D2" w:rsidRPr="002653B0" w:rsidRDefault="007F35D2" w:rsidP="003943F8">
            <w:pPr>
              <w:tabs>
                <w:tab w:val="left" w:pos="3439"/>
              </w:tabs>
              <w:spacing w:line="312" w:lineRule="auto"/>
              <w:jc w:val="center"/>
            </w:pPr>
          </w:p>
        </w:tc>
        <w:tc>
          <w:tcPr>
            <w:tcW w:w="8030" w:type="dxa"/>
            <w:tcBorders>
              <w:left w:val="nil"/>
              <w:right w:val="nil"/>
            </w:tcBorders>
            <w:vAlign w:val="center"/>
          </w:tcPr>
          <w:p w:rsidR="007F35D2" w:rsidRPr="002653B0" w:rsidRDefault="007F35D2" w:rsidP="003943F8">
            <w:pPr>
              <w:tabs>
                <w:tab w:val="left" w:pos="3439"/>
              </w:tabs>
              <w:spacing w:line="312" w:lineRule="auto"/>
              <w:jc w:val="both"/>
            </w:pPr>
          </w:p>
        </w:tc>
      </w:tr>
      <w:tr w:rsidR="007F35D2" w:rsidRPr="00045D77" w:rsidTr="003943F8">
        <w:tc>
          <w:tcPr>
            <w:tcW w:w="10420" w:type="dxa"/>
            <w:gridSpan w:val="2"/>
            <w:shd w:val="clear" w:color="auto" w:fill="F2F2F2"/>
            <w:vAlign w:val="center"/>
          </w:tcPr>
          <w:p w:rsidR="007F35D2" w:rsidRPr="002653B0" w:rsidRDefault="007F35D2" w:rsidP="003943F8">
            <w:pPr>
              <w:tabs>
                <w:tab w:val="left" w:pos="3439"/>
              </w:tabs>
              <w:spacing w:line="312" w:lineRule="auto"/>
              <w:jc w:val="both"/>
            </w:pPr>
          </w:p>
        </w:tc>
      </w:tr>
      <w:tr w:rsidR="007F35D2" w:rsidRPr="00045D77" w:rsidTr="003943F8">
        <w:tc>
          <w:tcPr>
            <w:tcW w:w="2390" w:type="dxa"/>
            <w:vAlign w:val="center"/>
          </w:tcPr>
          <w:p w:rsidR="007F35D2" w:rsidRPr="002653B0" w:rsidRDefault="007F35D2" w:rsidP="003943F8">
            <w:pPr>
              <w:tabs>
                <w:tab w:val="left" w:pos="3439"/>
              </w:tabs>
              <w:spacing w:line="312" w:lineRule="auto"/>
              <w:jc w:val="center"/>
            </w:pPr>
          </w:p>
        </w:tc>
        <w:tc>
          <w:tcPr>
            <w:tcW w:w="8030" w:type="dxa"/>
            <w:vAlign w:val="center"/>
          </w:tcPr>
          <w:p w:rsidR="007F35D2" w:rsidRPr="002653B0" w:rsidRDefault="007F35D2" w:rsidP="003943F8">
            <w:pPr>
              <w:tabs>
                <w:tab w:val="left" w:pos="3439"/>
              </w:tabs>
              <w:spacing w:line="312" w:lineRule="auto"/>
              <w:ind w:left="360"/>
              <w:jc w:val="both"/>
            </w:pPr>
          </w:p>
        </w:tc>
      </w:tr>
      <w:tr w:rsidR="007F35D2" w:rsidRPr="00045D77" w:rsidTr="003943F8">
        <w:tc>
          <w:tcPr>
            <w:tcW w:w="2390" w:type="dxa"/>
            <w:vAlign w:val="center"/>
          </w:tcPr>
          <w:p w:rsidR="007F35D2" w:rsidRPr="002653B0" w:rsidRDefault="007F35D2" w:rsidP="003943F8">
            <w:pPr>
              <w:tabs>
                <w:tab w:val="left" w:pos="3439"/>
              </w:tabs>
              <w:spacing w:line="312" w:lineRule="auto"/>
              <w:jc w:val="center"/>
            </w:pPr>
          </w:p>
        </w:tc>
        <w:tc>
          <w:tcPr>
            <w:tcW w:w="8030" w:type="dxa"/>
            <w:vAlign w:val="center"/>
          </w:tcPr>
          <w:p w:rsidR="007F35D2" w:rsidRPr="002653B0" w:rsidRDefault="007F35D2" w:rsidP="003943F8">
            <w:pPr>
              <w:tabs>
                <w:tab w:val="left" w:pos="3439"/>
              </w:tabs>
              <w:spacing w:line="312" w:lineRule="auto"/>
              <w:ind w:left="360"/>
              <w:jc w:val="both"/>
            </w:pPr>
          </w:p>
        </w:tc>
      </w:tr>
    </w:tbl>
    <w:p w:rsidR="007F35D2" w:rsidRPr="00BF3EA0" w:rsidRDefault="007F35D2" w:rsidP="007D66AE">
      <w:pPr>
        <w:tabs>
          <w:tab w:val="left" w:pos="3439"/>
        </w:tabs>
        <w:spacing w:line="312" w:lineRule="auto"/>
        <w:ind w:left="684"/>
      </w:pPr>
    </w:p>
    <w:p w:rsidR="007F35D2" w:rsidRPr="00BF3EA0" w:rsidRDefault="007F35D2" w:rsidP="00891881">
      <w:pPr>
        <w:tabs>
          <w:tab w:val="left" w:pos="3439"/>
        </w:tabs>
        <w:spacing w:line="312" w:lineRule="auto"/>
        <w:ind w:left="684"/>
      </w:pPr>
      <w:r w:rsidRPr="00BF3EA0">
        <w:t xml:space="preserve">La solution envisagée est la suivante : </w:t>
      </w:r>
    </w:p>
    <w:p w:rsidR="007F35D2" w:rsidRPr="00BF3EA0" w:rsidRDefault="007F35D2" w:rsidP="00891881">
      <w:pPr>
        <w:tabs>
          <w:tab w:val="left" w:pos="3439"/>
        </w:tabs>
        <w:spacing w:line="312" w:lineRule="auto"/>
      </w:pPr>
      <w:r>
        <w:rPr>
          <w:noProof/>
          <w:lang w:eastAsia="fr-FR"/>
        </w:rPr>
      </w:r>
      <w:r>
        <w:pict>
          <v:group id="_x0000_s1441" editas="canvas" style="width:510.15pt;height:306pt;mso-position-horizontal-relative:char;mso-position-vertical-relative:line" coordorigin="2319,-97" coordsize="7182,4320">
            <o:lock v:ext="edit" aspectratio="t"/>
            <v:shape id="_x0000_s1442" type="#_x0000_t75" style="position:absolute;left:2319;top:-97;width:7182;height:4320" o:preferrelative="f">
              <v:fill o:detectmouseclick="t"/>
              <v:path o:extrusionok="t" o:connecttype="none"/>
              <o:lock v:ext="edit" text="t"/>
            </v:shape>
            <v:shape id="_x0000_s1443" type="#_x0000_t113" style="position:absolute;left:3723;top:919;width:802;height:888">
              <v:textbox style="mso-next-textbox:#_x0000_s1443">
                <w:txbxContent>
                  <w:p w:rsidR="007F35D2" w:rsidRDefault="007F35D2" w:rsidP="00891881"/>
                  <w:p w:rsidR="007F35D2" w:rsidRPr="002653B0" w:rsidRDefault="007F35D2" w:rsidP="00891881">
                    <w:pPr>
                      <w:jc w:val="center"/>
                    </w:pPr>
                    <w:r w:rsidRPr="002653B0">
                      <w:t>Portail</w:t>
                    </w:r>
                  </w:p>
                </w:txbxContent>
              </v:textbox>
            </v:shape>
            <v:shape id="_x0000_s1444" type="#_x0000_t32" style="position:absolute;left:2399;top:1682;width:1326;height:5" o:connectortype="straight">
              <v:stroke endarrow="block"/>
            </v:shape>
            <v:shape id="_x0000_s1445" type="#_x0000_t202" style="position:absolute;left:2560;top:1809;width:1002;height:508" filled="f" stroked="f">
              <v:textbox style="mso-next-textbox:#_x0000_s1445">
                <w:txbxContent>
                  <w:p w:rsidR="007F35D2" w:rsidRPr="002653B0" w:rsidRDefault="007F35D2" w:rsidP="00891881">
                    <w:pPr>
                      <w:jc w:val="center"/>
                    </w:pPr>
                    <w:r w:rsidRPr="002653B0">
                      <w:t>Saisie de données</w:t>
                    </w:r>
                  </w:p>
                </w:txbxContent>
              </v:textbox>
            </v:shape>
            <v:shape id="_x0000_s1446" type="#_x0000_t22" style="position:absolute;left:7054;top:30;width:601;height:762">
              <v:textbox style="mso-next-textbox:#_x0000_s1446">
                <w:txbxContent>
                  <w:p w:rsidR="007F35D2" w:rsidRPr="002653B0" w:rsidRDefault="007F35D2" w:rsidP="00891881">
                    <w:pPr>
                      <w:jc w:val="center"/>
                    </w:pPr>
                    <w:r w:rsidRPr="002653B0">
                      <w:t>BD</w:t>
                    </w:r>
                  </w:p>
                </w:txbxContent>
              </v:textbox>
            </v:shape>
            <v:shape id="_x0000_s1447" type="#_x0000_t22" style="position:absolute;left:6131;top:1809;width:763;height:892">
              <v:textbox style="mso-next-textbox:#_x0000_s1447">
                <w:txbxContent>
                  <w:p w:rsidR="007F35D2" w:rsidRPr="002653B0" w:rsidRDefault="007F35D2" w:rsidP="00891881">
                    <w:pPr>
                      <w:jc w:val="center"/>
                    </w:pPr>
                    <w:r w:rsidRPr="002653B0">
                      <w:t>Serveur</w:t>
                    </w:r>
                  </w:p>
                </w:txbxContent>
              </v:textbox>
            </v:shape>
            <v:shape id="_x0000_s1448" type="#_x0000_t32" style="position:absolute;left:6512;top:792;width:843;height:1017;flip:y" o:connectortype="straight">
              <v:stroke startarrow="block" endarrow="block"/>
            </v:shape>
            <v:shape id="_x0000_s1449" type="#_x0000_t202" style="position:absolute;left:6612;top:1301;width:1207;height:379" filled="f" stroked="f">
              <v:textbox style="mso-next-textbox:#_x0000_s1449">
                <w:txbxContent>
                  <w:p w:rsidR="007F35D2" w:rsidRPr="002653B0" w:rsidRDefault="007F35D2" w:rsidP="00891881">
                    <w:pPr>
                      <w:jc w:val="center"/>
                      <w:rPr>
                        <w:b/>
                        <w:u w:val="single"/>
                      </w:rPr>
                    </w:pPr>
                    <w:r w:rsidRPr="002653B0">
                      <w:rPr>
                        <w:b/>
                        <w:u w:val="single"/>
                      </w:rPr>
                      <w:t>SQL</w:t>
                    </w:r>
                  </w:p>
                </w:txbxContent>
              </v:textbox>
            </v:shape>
            <v:shape id="_x0000_s1450" type="#_x0000_t202" style="position:absolute;left:2439;top:919;width:1208;height:382" filled="f" stroked="f">
              <v:textbox style="mso-next-textbox:#_x0000_s1450">
                <w:txbxContent>
                  <w:p w:rsidR="007F35D2" w:rsidRPr="002653B0" w:rsidRDefault="007F35D2" w:rsidP="00891881">
                    <w:pPr>
                      <w:jc w:val="center"/>
                      <w:rPr>
                        <w:b/>
                        <w:u w:val="single"/>
                      </w:rPr>
                    </w:pPr>
                    <w:r w:rsidRPr="002653B0">
                      <w:rPr>
                        <w:b/>
                        <w:u w:val="single"/>
                      </w:rPr>
                      <w:t>HTML</w:t>
                    </w:r>
                  </w:p>
                </w:txbxContent>
              </v:textbox>
            </v:shape>
            <v:shape id="_x0000_s1451" type="#_x0000_t32" style="position:absolute;left:2443;top:1363;width:1280;height:1;flip:x" o:connectortype="straight">
              <v:stroke endarrow="block"/>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_x0000_s1452" type="#_x0000_t39" style="position:absolute;left:4125;top:1363;width:400;height:444;flip:x" o:connectortype="curved" adj="-13628,33962,118971">
              <v:stroke endarrow="block"/>
            </v:shape>
            <v:shape id="_x0000_s1453" type="#_x0000_t202" style="position:absolute;left:3844;top:2317;width:1405;height:381" filled="f" stroked="f">
              <v:textbox style="mso-next-textbox:#_x0000_s1453">
                <w:txbxContent>
                  <w:p w:rsidR="007F35D2" w:rsidRPr="002653B0" w:rsidRDefault="007F35D2" w:rsidP="00891881">
                    <w:pPr>
                      <w:jc w:val="center"/>
                      <w:rPr>
                        <w:b/>
                        <w:u w:val="single"/>
                      </w:rPr>
                    </w:pPr>
                    <w:r w:rsidRPr="002653B0">
                      <w:rPr>
                        <w:b/>
                        <w:u w:val="single"/>
                      </w:rPr>
                      <w:t>JAVASCRIPT</w:t>
                    </w:r>
                  </w:p>
                </w:txbxContent>
              </v:textbox>
            </v:shape>
            <v:shape id="_x0000_s1454" type="#_x0000_t32" style="position:absolute;left:4525;top:1363;width:1987;height:446" o:connectortype="straight">
              <v:stroke startarrow="block" endarrow="block"/>
            </v:shape>
            <v:shape id="_x0000_s1455" type="#_x0000_t202" style="position:absolute;left:4927;top:1174;width:1405;height:380" filled="f" stroked="f">
              <v:textbox style="mso-next-textbox:#_x0000_s1455">
                <w:txbxContent>
                  <w:p w:rsidR="007F35D2" w:rsidRPr="002653B0" w:rsidRDefault="007F35D2" w:rsidP="00891881">
                    <w:pPr>
                      <w:jc w:val="center"/>
                      <w:rPr>
                        <w:b/>
                        <w:u w:val="single"/>
                      </w:rPr>
                    </w:pPr>
                    <w:r w:rsidRPr="002653B0">
                      <w:rPr>
                        <w:b/>
                        <w:u w:val="single"/>
                      </w:rPr>
                      <w:t>ASP</w:t>
                    </w:r>
                  </w:p>
                </w:txbxContent>
              </v:textbox>
            </v:shape>
            <v:shape id="_x0000_s1456" type="#_x0000_t202" style="position:absolute;left:7294;top:792;width:1528;height:381" filled="f" stroked="f">
              <v:textbox style="mso-next-textbox:#_x0000_s1456">
                <w:txbxContent>
                  <w:p w:rsidR="007F35D2" w:rsidRPr="002653B0" w:rsidRDefault="007F35D2" w:rsidP="00891881">
                    <w:pPr>
                      <w:jc w:val="center"/>
                      <w:rPr>
                        <w:i/>
                      </w:rPr>
                    </w:pPr>
                    <w:r w:rsidRPr="002653B0">
                      <w:rPr>
                        <w:i/>
                      </w:rPr>
                      <w:t>Base SQLServer</w:t>
                    </w:r>
                  </w:p>
                </w:txbxContent>
              </v:textbox>
            </v:shape>
            <v:shape id="_x0000_s1457" type="#_x0000_t202" style="position:absolute;left:6412;top:2825;width:1527;height:382" filled="f" stroked="f">
              <v:textbox style="mso-next-textbox:#_x0000_s1457">
                <w:txbxContent>
                  <w:p w:rsidR="007F35D2" w:rsidRPr="002653B0" w:rsidRDefault="007F35D2" w:rsidP="00891881">
                    <w:pPr>
                      <w:jc w:val="center"/>
                      <w:rPr>
                        <w:i/>
                      </w:rPr>
                    </w:pPr>
                    <w:r w:rsidRPr="002653B0">
                      <w:rPr>
                        <w:i/>
                      </w:rPr>
                      <w:t>Serveur Windows</w:t>
                    </w:r>
                  </w:p>
                </w:txbxContent>
              </v:textbox>
            </v:shape>
            <v:shape id="_x0000_s1458" type="#_x0000_t202" style="position:absolute;left:3723;top:411;width:1526;height:382" filled="f" stroked="f">
              <v:textbox style="mso-next-textbox:#_x0000_s1458">
                <w:txbxContent>
                  <w:p w:rsidR="007F35D2" w:rsidRPr="002653B0" w:rsidRDefault="007F35D2" w:rsidP="00891881">
                    <w:pPr>
                      <w:jc w:val="center"/>
                      <w:rPr>
                        <w:i/>
                      </w:rPr>
                    </w:pPr>
                    <w:r w:rsidRPr="002653B0">
                      <w:rPr>
                        <w:i/>
                      </w:rPr>
                      <w:t>Navigateur Web</w:t>
                    </w:r>
                  </w:p>
                </w:txbxContent>
              </v:textbox>
            </v:shape>
            <w10:anchorlock/>
          </v:group>
        </w:pict>
      </w:r>
    </w:p>
    <w:p w:rsidR="007F35D2" w:rsidRDefault="007F35D2" w:rsidP="00891881">
      <w:pPr>
        <w:pStyle w:val="Heading2"/>
        <w:numPr>
          <w:ilvl w:val="0"/>
          <w:numId w:val="0"/>
        </w:numPr>
      </w:pPr>
      <w:r>
        <w:br w:type="page"/>
      </w:r>
    </w:p>
    <w:p w:rsidR="007F35D2" w:rsidRDefault="007F35D2" w:rsidP="004B5101">
      <w:pPr>
        <w:pStyle w:val="Heading1"/>
      </w:pPr>
      <w:bookmarkStart w:id="361" w:name="_Toc255897194"/>
      <w:r>
        <w:t>Glossaire</w:t>
      </w:r>
      <w:bookmarkEnd w:id="361"/>
    </w:p>
    <w:p w:rsidR="007F35D2" w:rsidRDefault="007F35D2" w:rsidP="004B5101">
      <w:pPr>
        <w:pStyle w:val="Heading2"/>
        <w:numPr>
          <w:ilvl w:val="0"/>
          <w:numId w:val="0"/>
        </w:numPr>
        <w:ind w:left="947" w:hanging="360"/>
      </w:pPr>
      <w:bookmarkStart w:id="362" w:name="_Toc255897195"/>
      <w:r>
        <w:t>A-H</w:t>
      </w:r>
      <w:bookmarkEnd w:id="362"/>
    </w:p>
    <w:p w:rsidR="007F35D2" w:rsidRDefault="007F35D2" w:rsidP="004B5101">
      <w:pPr>
        <w:pStyle w:val="Heading3"/>
        <w:numPr>
          <w:ilvl w:val="0"/>
          <w:numId w:val="0"/>
        </w:numPr>
        <w:ind w:left="984" w:hanging="360"/>
      </w:pPr>
      <w:bookmarkStart w:id="363" w:name="_Toc255897196"/>
      <w:r>
        <w:t>Armoire serveur</w:t>
      </w:r>
      <w:bookmarkEnd w:id="363"/>
      <w:r>
        <w:t> </w:t>
      </w:r>
    </w:p>
    <w:p w:rsidR="007F35D2" w:rsidRDefault="007F35D2" w:rsidP="004B5101">
      <w:r>
        <w:t>Armoire permettant d’insérer des serveurs de type rack.</w:t>
      </w:r>
    </w:p>
    <w:p w:rsidR="007F35D2" w:rsidRPr="00CE7CA7" w:rsidRDefault="007F35D2" w:rsidP="004B5101"/>
    <w:p w:rsidR="007F35D2" w:rsidRDefault="007F35D2" w:rsidP="004B5101">
      <w:pPr>
        <w:pStyle w:val="Heading3"/>
        <w:numPr>
          <w:ilvl w:val="0"/>
          <w:numId w:val="0"/>
        </w:numPr>
        <w:ind w:left="984" w:hanging="360"/>
      </w:pPr>
      <w:bookmarkStart w:id="364" w:name="_Toc255897197"/>
      <w:r>
        <w:t>Caractéristique</w:t>
      </w:r>
      <w:bookmarkEnd w:id="364"/>
    </w:p>
    <w:p w:rsidR="007F35D2" w:rsidRDefault="007F35D2" w:rsidP="004B5101">
      <w:r>
        <w:t>Les caractéristiques du tableau de bord sont :</w:t>
      </w:r>
    </w:p>
    <w:p w:rsidR="007F35D2" w:rsidRDefault="007F35D2" w:rsidP="00800E87">
      <w:pPr>
        <w:pStyle w:val="ListParagraph"/>
        <w:numPr>
          <w:ilvl w:val="0"/>
          <w:numId w:val="38"/>
          <w:numberingChange w:id="365" w:author="RBABE" w:date="2010-09-08T10:28:00Z" w:original=""/>
        </w:numPr>
        <w:jc w:val="both"/>
      </w:pPr>
      <w:r>
        <w:t>Objectif</w:t>
      </w:r>
    </w:p>
    <w:p w:rsidR="007F35D2" w:rsidRDefault="007F35D2" w:rsidP="00800E87">
      <w:pPr>
        <w:pStyle w:val="ListParagraph"/>
        <w:numPr>
          <w:ilvl w:val="0"/>
          <w:numId w:val="38"/>
          <w:numberingChange w:id="366" w:author="RBABE" w:date="2010-09-08T10:28:00Z" w:original=""/>
        </w:numPr>
        <w:jc w:val="both"/>
      </w:pPr>
      <w:r>
        <w:t>Réalisé</w:t>
      </w:r>
    </w:p>
    <w:p w:rsidR="007F35D2" w:rsidRDefault="007F35D2" w:rsidP="00800E87">
      <w:pPr>
        <w:pStyle w:val="ListParagraph"/>
        <w:numPr>
          <w:ilvl w:val="0"/>
          <w:numId w:val="38"/>
          <w:numberingChange w:id="367" w:author="RBABE" w:date="2010-09-08T10:28:00Z" w:original=""/>
        </w:numPr>
        <w:jc w:val="both"/>
      </w:pPr>
      <w:r>
        <w:t xml:space="preserve">Ecart </w:t>
      </w:r>
    </w:p>
    <w:p w:rsidR="007F35D2" w:rsidRDefault="007F35D2" w:rsidP="004B5101">
      <w:pPr>
        <w:pStyle w:val="ListParagraph"/>
      </w:pPr>
    </w:p>
    <w:p w:rsidR="007F35D2" w:rsidRDefault="007F35D2" w:rsidP="004B5101">
      <w:pPr>
        <w:pStyle w:val="Heading3"/>
        <w:numPr>
          <w:ilvl w:val="0"/>
          <w:numId w:val="0"/>
        </w:numPr>
        <w:ind w:left="984" w:hanging="360"/>
      </w:pPr>
      <w:bookmarkStart w:id="368" w:name="_Toc255897198"/>
      <w:r>
        <w:t>Cumul</w:t>
      </w:r>
      <w:bookmarkEnd w:id="368"/>
      <w:r>
        <w:t> </w:t>
      </w:r>
    </w:p>
    <w:p w:rsidR="007F35D2" w:rsidRDefault="007F35D2" w:rsidP="004B5101">
      <w:r>
        <w:t>Somme d’un indicateur, à partir du premier mois de l’année en cours jusqu’au dernier mois en cours.</w:t>
      </w:r>
    </w:p>
    <w:p w:rsidR="007F35D2" w:rsidRDefault="007F35D2" w:rsidP="004B5101"/>
    <w:p w:rsidR="007F35D2" w:rsidRDefault="007F35D2" w:rsidP="004B5101">
      <w:pPr>
        <w:pStyle w:val="Heading3"/>
        <w:numPr>
          <w:ilvl w:val="0"/>
          <w:numId w:val="0"/>
        </w:numPr>
        <w:ind w:left="984" w:hanging="360"/>
      </w:pPr>
      <w:bookmarkStart w:id="369" w:name="_Toc255897199"/>
      <w:r>
        <w:t>Datamart</w:t>
      </w:r>
      <w:bookmarkEnd w:id="369"/>
    </w:p>
    <w:p w:rsidR="007F35D2" w:rsidRPr="00C85897" w:rsidRDefault="007F35D2" w:rsidP="004B5101">
      <w:r w:rsidRPr="00C85897">
        <w:t>Un Data</w:t>
      </w:r>
      <w:r>
        <w:t>m</w:t>
      </w:r>
      <w:r w:rsidRPr="00C85897">
        <w:t>art (littéralement en anglais magasin de données) est un sous-ensemble d’une base de données relationnelle utilisé en informatique décisionnelle. Un Data</w:t>
      </w:r>
      <w:r>
        <w:t>m</w:t>
      </w:r>
      <w:r w:rsidRPr="00C85897">
        <w:t xml:space="preserve">art, selon les définitions, est issu ou fait partie d’un </w:t>
      </w:r>
      <w:r>
        <w:t>d</w:t>
      </w:r>
      <w:r w:rsidRPr="00C85897">
        <w:t>ata</w:t>
      </w:r>
      <w:r>
        <w:t>w</w:t>
      </w:r>
      <w:r w:rsidRPr="00C85897">
        <w:t>arehouse, et en reprend par conséquent la plupart des caractéristiques.</w:t>
      </w:r>
    </w:p>
    <w:p w:rsidR="007F35D2" w:rsidRDefault="007F35D2" w:rsidP="004B5101"/>
    <w:p w:rsidR="007F35D2" w:rsidRDefault="007F35D2" w:rsidP="004B5101">
      <w:pPr>
        <w:pStyle w:val="Heading3"/>
        <w:numPr>
          <w:ilvl w:val="0"/>
          <w:numId w:val="0"/>
        </w:numPr>
        <w:ind w:left="984" w:hanging="360"/>
      </w:pPr>
      <w:bookmarkStart w:id="370" w:name="_Toc255897200"/>
      <w:r>
        <w:t>Datawarehouse</w:t>
      </w:r>
      <w:bookmarkEnd w:id="370"/>
    </w:p>
    <w:p w:rsidR="007F35D2" w:rsidRDefault="007F35D2" w:rsidP="004B5101">
      <w:r>
        <w:t>Egalement appelé en français entrepôt de données. Voir définition Entrepôt de données.</w:t>
      </w:r>
    </w:p>
    <w:p w:rsidR="007F35D2" w:rsidRDefault="007F35D2" w:rsidP="004B5101"/>
    <w:p w:rsidR="007F35D2" w:rsidRDefault="007F35D2" w:rsidP="004B5101">
      <w:pPr>
        <w:pStyle w:val="Heading3"/>
        <w:numPr>
          <w:ilvl w:val="0"/>
          <w:numId w:val="0"/>
        </w:numPr>
        <w:ind w:left="984" w:hanging="360"/>
      </w:pPr>
      <w:bookmarkStart w:id="371" w:name="_Toc255897201"/>
      <w:r>
        <w:t>DMZ</w:t>
      </w:r>
      <w:bookmarkEnd w:id="371"/>
      <w:r>
        <w:t> </w:t>
      </w:r>
    </w:p>
    <w:p w:rsidR="007F35D2" w:rsidRDefault="007F35D2" w:rsidP="004B5101">
      <w:r>
        <w:t>DeMilitarized Zone ou zone démilitarisée en français. Sous-ensemble d'un réseau compris entre l'extérieur (Internet) et le réseau interne de l'entreprise (l'intranet). Ce sous-réseau constitue en quelque sorte la partie publique visible du réseau extérieur. La communication entre cette zone démilitarisée et les autres réseaux (extérieur et intérieur) est contrôlée par des dispositifs de sécurité (routeurs-filtrants, firewalls). C'est dans cette zone contrôlée que vont être mis les serveurs (web, messagerie, news, DNS, ftp, proxy) dont on veut que les ressources soient visibles à l'extérieur.</w:t>
      </w:r>
    </w:p>
    <w:p w:rsidR="007F35D2" w:rsidRPr="00870249" w:rsidRDefault="007F35D2" w:rsidP="004B5101"/>
    <w:p w:rsidR="007F35D2" w:rsidRDefault="007F35D2" w:rsidP="004B5101">
      <w:pPr>
        <w:pStyle w:val="Heading3"/>
        <w:numPr>
          <w:ilvl w:val="0"/>
          <w:numId w:val="0"/>
        </w:numPr>
        <w:ind w:left="984" w:hanging="360"/>
      </w:pPr>
      <w:bookmarkStart w:id="372" w:name="_Toc255897202"/>
      <w:r>
        <w:t>Ecart</w:t>
      </w:r>
      <w:bookmarkEnd w:id="372"/>
    </w:p>
    <w:p w:rsidR="007F35D2" w:rsidRDefault="007F35D2" w:rsidP="004B5101">
      <w:r>
        <w:t>L’écart est la différence entre l’objectif et le réel pour un indicateur donné (chiffre d’affaires, marge brute, ventes). Il est exprimé en pourcentage de l’objectif.</w:t>
      </w:r>
    </w:p>
    <w:p w:rsidR="007F35D2" w:rsidRDefault="007F35D2" w:rsidP="004B5101"/>
    <w:p w:rsidR="007F35D2" w:rsidRDefault="007F35D2" w:rsidP="004B5101">
      <w:pPr>
        <w:pStyle w:val="Heading3"/>
        <w:numPr>
          <w:ilvl w:val="0"/>
          <w:numId w:val="0"/>
        </w:numPr>
        <w:ind w:left="984" w:hanging="360"/>
      </w:pPr>
      <w:bookmarkStart w:id="373" w:name="_Toc255897203"/>
      <w:r>
        <w:t>Entrepôt de données</w:t>
      </w:r>
      <w:bookmarkEnd w:id="373"/>
    </w:p>
    <w:p w:rsidR="007F35D2" w:rsidRDefault="007F35D2" w:rsidP="004B5101">
      <w:r w:rsidRPr="00870249">
        <w:t>Structure informatique dans laquelle est centralisé un volume important de données consolidées à partir des différentes sources de renseignements d'une entreprise (</w:t>
      </w:r>
      <w:r>
        <w:t xml:space="preserve">en l’occurrence des fichiers Excel dans notre cas). </w:t>
      </w:r>
      <w:r w:rsidRPr="00870249">
        <w:t>L'organisation des données est conçue pour que les personnes intéressées aient accès rapidement et sous forme synthétique à l'information stratégique dont elles ont besoin pour la prise de décision.</w:t>
      </w:r>
    </w:p>
    <w:p w:rsidR="007F35D2" w:rsidRDefault="007F35D2" w:rsidP="004B5101"/>
    <w:p w:rsidR="007F35D2" w:rsidRDefault="007F35D2" w:rsidP="004B5101">
      <w:pPr>
        <w:pStyle w:val="Heading3"/>
        <w:numPr>
          <w:ilvl w:val="0"/>
          <w:numId w:val="0"/>
        </w:numPr>
        <w:ind w:left="984" w:hanging="360"/>
      </w:pPr>
      <w:bookmarkStart w:id="374" w:name="_Toc255897204"/>
      <w:r>
        <w:t>ETL</w:t>
      </w:r>
      <w:bookmarkEnd w:id="374"/>
    </w:p>
    <w:p w:rsidR="007F35D2" w:rsidRDefault="007F35D2" w:rsidP="004B5101">
      <w:r w:rsidRPr="002C7EAD">
        <w:t>"Extract Transform Load"</w:t>
      </w:r>
    </w:p>
    <w:p w:rsidR="007F35D2" w:rsidRDefault="007F35D2" w:rsidP="004B5101">
      <w:r w:rsidRPr="00CE7CA7">
        <w:t>Outil informatique ou couche logicielle destiné à extraire des données de diverses sources (bases de données de production, fichiers, Internet, etc.), à les transformer et à les charger dans un entrepôt de données.</w:t>
      </w:r>
    </w:p>
    <w:p w:rsidR="007F35D2" w:rsidRDefault="007F35D2" w:rsidP="004B5101"/>
    <w:p w:rsidR="007F35D2" w:rsidRDefault="007F35D2" w:rsidP="004B5101">
      <w:pPr>
        <w:pStyle w:val="Heading3"/>
        <w:numPr>
          <w:ilvl w:val="0"/>
          <w:numId w:val="0"/>
        </w:numPr>
        <w:ind w:left="984" w:hanging="360"/>
      </w:pPr>
      <w:bookmarkStart w:id="375" w:name="_Toc255897205"/>
      <w:r>
        <w:t>Fibre optique</w:t>
      </w:r>
      <w:bookmarkEnd w:id="375"/>
      <w:r>
        <w:t xml:space="preserve">  </w:t>
      </w:r>
    </w:p>
    <w:p w:rsidR="007F35D2" w:rsidRDefault="007F35D2" w:rsidP="004B5101">
      <w:r>
        <w:t>Support de transmission de données à très haut débit utilisant des lasers modulés à la place du courant électrique.</w:t>
      </w:r>
    </w:p>
    <w:p w:rsidR="007F35D2" w:rsidRDefault="007F35D2" w:rsidP="004B5101">
      <w:pPr>
        <w:pStyle w:val="Heading3"/>
        <w:numPr>
          <w:ilvl w:val="0"/>
          <w:numId w:val="0"/>
        </w:numPr>
        <w:ind w:left="984" w:hanging="360"/>
      </w:pPr>
      <w:bookmarkStart w:id="376" w:name="_Toc255897206"/>
      <w:r>
        <w:t>Filtre</w:t>
      </w:r>
      <w:bookmarkEnd w:id="376"/>
      <w:r>
        <w:t> </w:t>
      </w:r>
    </w:p>
    <w:tbl>
      <w:tblPr>
        <w:tblW w:w="0" w:type="auto"/>
        <w:tblLook w:val="00A0"/>
      </w:tblPr>
      <w:tblGrid>
        <w:gridCol w:w="7196"/>
        <w:gridCol w:w="2016"/>
      </w:tblGrid>
      <w:tr w:rsidR="007F35D2" w:rsidRPr="00045D77" w:rsidTr="00BD39A7">
        <w:tc>
          <w:tcPr>
            <w:tcW w:w="7196" w:type="dxa"/>
          </w:tcPr>
          <w:p w:rsidR="007F35D2" w:rsidRPr="00045D77" w:rsidRDefault="007F35D2" w:rsidP="00BD39A7">
            <w:r w:rsidRPr="00045D77">
              <w:t>Option permettant de sélectionner uniquement les  informations nécessaires à l’utilisateur. Notre application, vous propose 7 types de filtres :</w:t>
            </w:r>
          </w:p>
          <w:p w:rsidR="007F35D2" w:rsidRPr="00045D77" w:rsidRDefault="007F35D2" w:rsidP="00800E87">
            <w:pPr>
              <w:pStyle w:val="ListParagraph"/>
              <w:numPr>
                <w:ilvl w:val="0"/>
                <w:numId w:val="39"/>
                <w:numberingChange w:id="377" w:author="RBABE" w:date="2010-09-08T10:28:00Z" w:original=""/>
              </w:numPr>
              <w:jc w:val="both"/>
            </w:pPr>
            <w:r w:rsidRPr="00045D77">
              <w:t>Filtre sur la devise</w:t>
            </w:r>
          </w:p>
          <w:p w:rsidR="007F35D2" w:rsidRPr="00045D77" w:rsidRDefault="007F35D2" w:rsidP="00800E87">
            <w:pPr>
              <w:pStyle w:val="ListParagraph"/>
              <w:numPr>
                <w:ilvl w:val="0"/>
                <w:numId w:val="39"/>
                <w:numberingChange w:id="378" w:author="RBABE" w:date="2010-09-08T10:28:00Z" w:original=""/>
              </w:numPr>
              <w:jc w:val="both"/>
            </w:pPr>
            <w:r w:rsidRPr="00045D77">
              <w:t>La localisation</w:t>
            </w:r>
          </w:p>
          <w:p w:rsidR="007F35D2" w:rsidRPr="00045D77" w:rsidRDefault="007F35D2" w:rsidP="00800E87">
            <w:pPr>
              <w:pStyle w:val="ListParagraph"/>
              <w:numPr>
                <w:ilvl w:val="0"/>
                <w:numId w:val="39"/>
                <w:numberingChange w:id="379" w:author="RBABE" w:date="2010-09-08T10:28:00Z" w:original=""/>
              </w:numPr>
              <w:jc w:val="both"/>
            </w:pPr>
            <w:r w:rsidRPr="00045D77">
              <w:t>La période</w:t>
            </w:r>
          </w:p>
          <w:p w:rsidR="007F35D2" w:rsidRPr="00045D77" w:rsidRDefault="007F35D2" w:rsidP="00800E87">
            <w:pPr>
              <w:pStyle w:val="ListParagraph"/>
              <w:numPr>
                <w:ilvl w:val="0"/>
                <w:numId w:val="39"/>
                <w:numberingChange w:id="380" w:author="RBABE" w:date="2010-09-08T10:28:00Z" w:original=""/>
              </w:numPr>
              <w:jc w:val="both"/>
            </w:pPr>
            <w:r w:rsidRPr="00045D77">
              <w:t>Les indicateurs</w:t>
            </w:r>
          </w:p>
          <w:p w:rsidR="007F35D2" w:rsidRPr="00045D77" w:rsidRDefault="007F35D2" w:rsidP="00800E87">
            <w:pPr>
              <w:pStyle w:val="ListParagraph"/>
              <w:numPr>
                <w:ilvl w:val="0"/>
                <w:numId w:val="39"/>
                <w:numberingChange w:id="381" w:author="RBABE" w:date="2010-09-08T10:28:00Z" w:original=""/>
              </w:numPr>
              <w:jc w:val="both"/>
            </w:pPr>
            <w:r w:rsidRPr="00045D77">
              <w:t>Les Caractéristiques</w:t>
            </w:r>
          </w:p>
          <w:p w:rsidR="007F35D2" w:rsidRPr="00045D77" w:rsidRDefault="007F35D2" w:rsidP="00800E87">
            <w:pPr>
              <w:pStyle w:val="ListParagraph"/>
              <w:numPr>
                <w:ilvl w:val="0"/>
                <w:numId w:val="39"/>
                <w:numberingChange w:id="382" w:author="RBABE" w:date="2010-09-08T10:28:00Z" w:original=""/>
              </w:numPr>
              <w:jc w:val="both"/>
            </w:pPr>
            <w:r w:rsidRPr="00045D77">
              <w:t>Les familles d’article</w:t>
            </w:r>
          </w:p>
          <w:p w:rsidR="007F35D2" w:rsidRPr="00045D77" w:rsidRDefault="007F35D2" w:rsidP="00800E87">
            <w:pPr>
              <w:pStyle w:val="ListParagraph"/>
              <w:numPr>
                <w:ilvl w:val="0"/>
                <w:numId w:val="39"/>
                <w:numberingChange w:id="383" w:author="RBABE" w:date="2010-09-08T10:28:00Z" w:original=""/>
              </w:numPr>
              <w:jc w:val="both"/>
            </w:pPr>
            <w:r w:rsidRPr="00045D77">
              <w:t>Les enseignes</w:t>
            </w:r>
          </w:p>
          <w:p w:rsidR="007F35D2" w:rsidRPr="00045D77" w:rsidRDefault="007F35D2" w:rsidP="00BD39A7">
            <w:pPr>
              <w:jc w:val="right"/>
            </w:pPr>
          </w:p>
          <w:p w:rsidR="007F35D2" w:rsidRPr="00045D77" w:rsidRDefault="007F35D2" w:rsidP="00BD39A7">
            <w:pPr>
              <w:jc w:val="right"/>
            </w:pPr>
          </w:p>
        </w:tc>
        <w:tc>
          <w:tcPr>
            <w:tcW w:w="2016" w:type="dxa"/>
          </w:tcPr>
          <w:p w:rsidR="007F35D2" w:rsidRPr="00045D77" w:rsidRDefault="007F35D2" w:rsidP="00BD39A7">
            <w:pPr>
              <w:jc w:val="right"/>
            </w:pPr>
            <w:r>
              <w:rPr>
                <w:noProof/>
                <w:lang w:eastAsia="fr-FR"/>
              </w:rPr>
              <w:pict>
                <v:shape id="_x0000_i1239" type="#_x0000_t75" style="width:88.5pt;height:283.5pt;visibility:visible">
                  <v:imagedata r:id="rId138" o:title=""/>
                </v:shape>
              </w:pict>
            </w:r>
          </w:p>
        </w:tc>
      </w:tr>
    </w:tbl>
    <w:p w:rsidR="007F35D2" w:rsidRDefault="007F35D2" w:rsidP="004B5101">
      <w:pPr>
        <w:pStyle w:val="Heading3"/>
        <w:numPr>
          <w:ilvl w:val="0"/>
          <w:numId w:val="0"/>
        </w:numPr>
        <w:ind w:left="984" w:hanging="360"/>
      </w:pPr>
      <w:bookmarkStart w:id="384" w:name="_Toc255897207"/>
      <w:r w:rsidRPr="003C1F2C">
        <w:t>Go</w:t>
      </w:r>
      <w:bookmarkEnd w:id="384"/>
      <w:r w:rsidRPr="003C1F2C">
        <w:t xml:space="preserve"> </w:t>
      </w:r>
    </w:p>
    <w:p w:rsidR="007F35D2" w:rsidRDefault="007F35D2" w:rsidP="004B5101">
      <w:r>
        <w:t>Giga Octets</w:t>
      </w:r>
    </w:p>
    <w:p w:rsidR="007F35D2" w:rsidRDefault="007F35D2" w:rsidP="004B5101">
      <w:r>
        <w:t>Unité de mesure correspondant à 1024 Méga-Octets (M.O.).</w:t>
      </w:r>
    </w:p>
    <w:p w:rsidR="007F35D2" w:rsidRDefault="007F35D2" w:rsidP="004B5101"/>
    <w:p w:rsidR="007F35D2" w:rsidRDefault="007F35D2" w:rsidP="004B5101"/>
    <w:p w:rsidR="007F35D2" w:rsidRDefault="007F35D2" w:rsidP="004B5101">
      <w:pPr>
        <w:rPr>
          <w:rFonts w:ascii="Cambria" w:hAnsi="Cambria"/>
          <w:b/>
          <w:bCs/>
          <w:color w:val="365F91"/>
          <w:sz w:val="28"/>
          <w:szCs w:val="28"/>
        </w:rPr>
      </w:pPr>
    </w:p>
    <w:p w:rsidR="007F35D2" w:rsidRDefault="007F35D2" w:rsidP="004B5101">
      <w:pPr>
        <w:pStyle w:val="Heading2"/>
        <w:numPr>
          <w:ilvl w:val="0"/>
          <w:numId w:val="0"/>
        </w:numPr>
        <w:ind w:left="947" w:hanging="360"/>
      </w:pPr>
      <w:bookmarkStart w:id="385" w:name="_Toc255897208"/>
      <w:r>
        <w:t>I-P</w:t>
      </w:r>
      <w:bookmarkEnd w:id="385"/>
    </w:p>
    <w:p w:rsidR="007F35D2" w:rsidRDefault="007F35D2" w:rsidP="004B5101">
      <w:pPr>
        <w:pStyle w:val="Heading3"/>
        <w:numPr>
          <w:ilvl w:val="0"/>
          <w:numId w:val="0"/>
        </w:numPr>
        <w:ind w:left="984" w:hanging="360"/>
      </w:pPr>
      <w:bookmarkStart w:id="386" w:name="_Toc255897209"/>
      <w:r>
        <w:t>Indicateur :</w:t>
      </w:r>
      <w:bookmarkEnd w:id="386"/>
    </w:p>
    <w:p w:rsidR="007F35D2" w:rsidRDefault="007F35D2" w:rsidP="004B5101">
      <w:r>
        <w:t>Les indicateurs proposés dans le tableau de bord sont :</w:t>
      </w:r>
    </w:p>
    <w:p w:rsidR="007F35D2" w:rsidRDefault="007F35D2" w:rsidP="00800E87">
      <w:pPr>
        <w:pStyle w:val="ListParagraph"/>
        <w:numPr>
          <w:ilvl w:val="0"/>
          <w:numId w:val="37"/>
          <w:numberingChange w:id="387" w:author="RBABE" w:date="2010-09-08T10:28:00Z" w:original=""/>
        </w:numPr>
        <w:jc w:val="both"/>
      </w:pPr>
      <w:r>
        <w:t>Chiffre d’affaires</w:t>
      </w:r>
    </w:p>
    <w:p w:rsidR="007F35D2" w:rsidRDefault="007F35D2" w:rsidP="00800E87">
      <w:pPr>
        <w:pStyle w:val="ListParagraph"/>
        <w:numPr>
          <w:ilvl w:val="0"/>
          <w:numId w:val="37"/>
          <w:numberingChange w:id="388" w:author="RBABE" w:date="2010-09-08T10:28:00Z" w:original=""/>
        </w:numPr>
        <w:jc w:val="both"/>
      </w:pPr>
      <w:r>
        <w:t>Marge brute</w:t>
      </w:r>
    </w:p>
    <w:p w:rsidR="007F35D2" w:rsidRDefault="007F35D2" w:rsidP="00800E87">
      <w:pPr>
        <w:pStyle w:val="ListParagraph"/>
        <w:numPr>
          <w:ilvl w:val="0"/>
          <w:numId w:val="37"/>
          <w:numberingChange w:id="389" w:author="RBABE" w:date="2010-09-08T10:28:00Z" w:original=""/>
        </w:numPr>
        <w:jc w:val="both"/>
      </w:pPr>
      <w:r>
        <w:t>Vente</w:t>
      </w:r>
    </w:p>
    <w:p w:rsidR="007F35D2" w:rsidRDefault="007F35D2" w:rsidP="004B5101">
      <w:pPr>
        <w:pStyle w:val="ListParagraph"/>
      </w:pPr>
    </w:p>
    <w:p w:rsidR="007F35D2" w:rsidRDefault="007F35D2" w:rsidP="004B5101">
      <w:pPr>
        <w:pStyle w:val="Heading3"/>
        <w:numPr>
          <w:ilvl w:val="0"/>
          <w:numId w:val="0"/>
        </w:numPr>
        <w:ind w:left="984" w:hanging="360"/>
      </w:pPr>
      <w:bookmarkStart w:id="390" w:name="_Toc255897210"/>
      <w:r>
        <w:t>Menu contextuel</w:t>
      </w:r>
      <w:bookmarkEnd w:id="390"/>
    </w:p>
    <w:tbl>
      <w:tblPr>
        <w:tblW w:w="0" w:type="auto"/>
        <w:tblBorders>
          <w:insideH w:val="single" w:sz="4" w:space="0" w:color="000000"/>
        </w:tblBorders>
        <w:tblLook w:val="00A0"/>
      </w:tblPr>
      <w:tblGrid>
        <w:gridCol w:w="6204"/>
        <w:gridCol w:w="3008"/>
      </w:tblGrid>
      <w:tr w:rsidR="007F35D2" w:rsidRPr="00045D77" w:rsidTr="00BD39A7">
        <w:tc>
          <w:tcPr>
            <w:tcW w:w="6204" w:type="dxa"/>
          </w:tcPr>
          <w:p w:rsidR="007F35D2" w:rsidRPr="00045D77" w:rsidRDefault="007F35D2" w:rsidP="00BD39A7">
            <w:r w:rsidRPr="00045D77">
              <w:t>Menu qui s’ouvre lorsque l’utilisateur clique d’une façon particulière (en l’occurrence ici un clic droit) sur un élément du tableau de bord (en l’occurrence dans notre cas les graphiques)</w:t>
            </w:r>
          </w:p>
          <w:p w:rsidR="007F35D2" w:rsidRPr="00045D77" w:rsidRDefault="007F35D2" w:rsidP="00BD39A7"/>
        </w:tc>
        <w:tc>
          <w:tcPr>
            <w:tcW w:w="3008" w:type="dxa"/>
          </w:tcPr>
          <w:p w:rsidR="007F35D2" w:rsidRPr="00045D77" w:rsidRDefault="007F35D2" w:rsidP="00BD39A7">
            <w:r>
              <w:rPr>
                <w:noProof/>
                <w:lang w:eastAsia="fr-FR"/>
              </w:rPr>
              <w:pict>
                <v:shape id="_x0000_i1243" type="#_x0000_t75" alt="graphe_menu.png" style="width:134.25pt;height:186pt;visibility:visible">
                  <v:imagedata r:id="rId139" o:title=""/>
                </v:shape>
              </w:pict>
            </w:r>
          </w:p>
        </w:tc>
      </w:tr>
    </w:tbl>
    <w:p w:rsidR="007F35D2" w:rsidRDefault="007F35D2" w:rsidP="004B5101">
      <w:pPr>
        <w:pStyle w:val="Heading3"/>
        <w:numPr>
          <w:ilvl w:val="0"/>
          <w:numId w:val="0"/>
        </w:numPr>
        <w:ind w:left="984" w:hanging="360"/>
      </w:pPr>
      <w:bookmarkStart w:id="391" w:name="_Toc255897211"/>
      <w:r>
        <w:t>MAJ</w:t>
      </w:r>
      <w:bookmarkEnd w:id="391"/>
    </w:p>
    <w:p w:rsidR="007F35D2" w:rsidRDefault="007F35D2" w:rsidP="004B5101">
      <w:r>
        <w:t>Mise à jour</w:t>
      </w:r>
    </w:p>
    <w:p w:rsidR="007F35D2" w:rsidRDefault="007F35D2" w:rsidP="004B5101"/>
    <w:p w:rsidR="007F35D2" w:rsidRDefault="007F35D2" w:rsidP="004B5101">
      <w:pPr>
        <w:pStyle w:val="Heading3"/>
        <w:numPr>
          <w:ilvl w:val="0"/>
          <w:numId w:val="0"/>
        </w:numPr>
        <w:ind w:left="984" w:hanging="360"/>
      </w:pPr>
      <w:bookmarkStart w:id="392" w:name="_Toc255897212"/>
      <w:r>
        <w:t>Modèle de données</w:t>
      </w:r>
      <w:bookmarkEnd w:id="392"/>
    </w:p>
    <w:p w:rsidR="007F35D2" w:rsidRDefault="007F35D2" w:rsidP="004B5101">
      <w:r w:rsidRPr="002C7EAD">
        <w:t>Modèle qui décrit de façon abstraite comment sont représentées les données dans une organisation métier, un système d'information ou un système de gestion de base de données.</w:t>
      </w:r>
    </w:p>
    <w:p w:rsidR="007F35D2" w:rsidRPr="000B26D2" w:rsidRDefault="007F35D2" w:rsidP="004B5101"/>
    <w:p w:rsidR="007F35D2" w:rsidRDefault="007F35D2" w:rsidP="004B5101">
      <w:pPr>
        <w:pStyle w:val="Heading3"/>
        <w:numPr>
          <w:ilvl w:val="0"/>
          <w:numId w:val="0"/>
        </w:numPr>
        <w:ind w:left="984" w:hanging="360"/>
      </w:pPr>
      <w:bookmarkStart w:id="393" w:name="_Toc255897213"/>
      <w:r>
        <w:t>Onglet</w:t>
      </w:r>
      <w:bookmarkEnd w:id="393"/>
    </w:p>
    <w:p w:rsidR="007F35D2" w:rsidRDefault="007F35D2" w:rsidP="004B5101">
      <w:r>
        <w:t>Fichier ou autre système de rangement, une petite excroissance porteuse d'une étiquette (typiquement, alphabétique) permettant un accès direct aisé aux documents, aux données…</w:t>
      </w:r>
    </w:p>
    <w:p w:rsidR="007F35D2" w:rsidRDefault="007F35D2" w:rsidP="004B5101">
      <w:pPr>
        <w:jc w:val="center"/>
      </w:pPr>
      <w:r>
        <w:rPr>
          <w:noProof/>
          <w:lang w:eastAsia="fr-FR"/>
        </w:rPr>
        <w:pict>
          <v:shape id="_x0000_i1244" type="#_x0000_t75" style="width:186.75pt;height:21pt;visibility:visible">
            <v:imagedata r:id="rId140" o:title=""/>
          </v:shape>
        </w:pict>
      </w:r>
    </w:p>
    <w:p w:rsidR="007F35D2" w:rsidRDefault="007F35D2" w:rsidP="004B5101">
      <w:pPr>
        <w:pStyle w:val="Heading3"/>
        <w:numPr>
          <w:ilvl w:val="0"/>
          <w:numId w:val="0"/>
        </w:numPr>
        <w:ind w:left="984" w:hanging="360"/>
      </w:pPr>
      <w:bookmarkStart w:id="394" w:name="_Toc255897214"/>
      <w:r>
        <w:t>Objectif</w:t>
      </w:r>
      <w:bookmarkEnd w:id="394"/>
    </w:p>
    <w:p w:rsidR="007F35D2" w:rsidRDefault="007F35D2" w:rsidP="004B5101">
      <w:r>
        <w:t>L’objectif correspond au seuil qui était à atteindre pour un indicateur donnée (chiffre d’affaires, marge brute, ventes).</w:t>
      </w:r>
    </w:p>
    <w:p w:rsidR="007F35D2" w:rsidRDefault="007F35D2" w:rsidP="004B5101">
      <w:pPr>
        <w:pStyle w:val="Heading3"/>
        <w:numPr>
          <w:ilvl w:val="0"/>
          <w:numId w:val="0"/>
        </w:numPr>
        <w:ind w:left="984" w:hanging="360"/>
      </w:pPr>
      <w:bookmarkStart w:id="395" w:name="_Toc255897215"/>
      <w:r>
        <w:t>OLAP</w:t>
      </w:r>
      <w:bookmarkEnd w:id="395"/>
      <w:r>
        <w:t> </w:t>
      </w:r>
    </w:p>
    <w:p w:rsidR="007F35D2" w:rsidRDefault="007F35D2" w:rsidP="004B5101">
      <w:r w:rsidRPr="004F1446">
        <w:rPr>
          <w:bCs/>
          <w:iCs/>
        </w:rPr>
        <w:t>Online Analytical Processing</w:t>
      </w:r>
      <w:r>
        <w:t>, système d’extraction des données dans les bases</w:t>
      </w:r>
      <w:r w:rsidRPr="004F1446">
        <w:t xml:space="preserve"> de données multidimensionnelles (aussi appelées cubes ou hypercubes</w:t>
      </w:r>
      <w:r>
        <w:t>).</w:t>
      </w:r>
    </w:p>
    <w:p w:rsidR="007F35D2" w:rsidRDefault="007F35D2" w:rsidP="004B5101">
      <w:pPr>
        <w:pStyle w:val="Heading3"/>
        <w:numPr>
          <w:ilvl w:val="0"/>
          <w:numId w:val="0"/>
        </w:numPr>
        <w:ind w:left="984" w:hanging="360"/>
      </w:pPr>
      <w:bookmarkStart w:id="396" w:name="_Toc255897216"/>
      <w:r>
        <w:t>Processeurs Dual-Core</w:t>
      </w:r>
      <w:bookmarkEnd w:id="396"/>
      <w:r>
        <w:t> </w:t>
      </w:r>
    </w:p>
    <w:p w:rsidR="007F35D2" w:rsidRPr="000F677E" w:rsidRDefault="007F35D2" w:rsidP="004B5101">
      <w:r>
        <w:t>C’est</w:t>
      </w:r>
      <w:r w:rsidRPr="000F677E">
        <w:t xml:space="preserve"> un processeur équ</w:t>
      </w:r>
      <w:r>
        <w:t>ipé de deux unités de calcul qui travaillent en parallèle et peuvent donc accomplir plusieurs tâches en même temps.</w:t>
      </w:r>
    </w:p>
    <w:p w:rsidR="007F35D2" w:rsidRDefault="007F35D2" w:rsidP="004B5101"/>
    <w:p w:rsidR="007F35D2" w:rsidRDefault="007F35D2" w:rsidP="004B5101">
      <w:pPr>
        <w:pStyle w:val="Heading2"/>
        <w:numPr>
          <w:ilvl w:val="0"/>
          <w:numId w:val="0"/>
        </w:numPr>
        <w:ind w:left="947" w:hanging="360"/>
      </w:pPr>
    </w:p>
    <w:p w:rsidR="007F35D2" w:rsidRDefault="007F35D2" w:rsidP="004B5101">
      <w:pPr>
        <w:pStyle w:val="Heading2"/>
        <w:numPr>
          <w:ilvl w:val="0"/>
          <w:numId w:val="0"/>
        </w:numPr>
        <w:ind w:left="947" w:hanging="360"/>
      </w:pPr>
      <w:bookmarkStart w:id="397" w:name="_Toc255897217"/>
      <w:r>
        <w:t>Q-Z</w:t>
      </w:r>
      <w:bookmarkEnd w:id="397"/>
    </w:p>
    <w:p w:rsidR="007F35D2" w:rsidRDefault="007F35D2" w:rsidP="004B5101"/>
    <w:p w:rsidR="007F35D2" w:rsidRDefault="007F35D2" w:rsidP="004B5101">
      <w:pPr>
        <w:pStyle w:val="Heading3"/>
        <w:numPr>
          <w:ilvl w:val="0"/>
          <w:numId w:val="0"/>
        </w:numPr>
        <w:ind w:left="984" w:hanging="360"/>
      </w:pPr>
      <w:bookmarkStart w:id="398" w:name="_Toc255897218"/>
      <w:r>
        <w:t>Rack 1U</w:t>
      </w:r>
      <w:bookmarkEnd w:id="398"/>
      <w:r>
        <w:t xml:space="preserve">  </w:t>
      </w:r>
    </w:p>
    <w:p w:rsidR="007F35D2" w:rsidRDefault="007F35D2" w:rsidP="004B5101">
      <w:r>
        <w:t>Rack "1 Unit", une unité de stockage serveur correspondant à une épaisseur de 44.54mm.</w:t>
      </w:r>
    </w:p>
    <w:p w:rsidR="007F35D2" w:rsidRDefault="007F35D2" w:rsidP="004B5101">
      <w:pPr>
        <w:pStyle w:val="Heading3"/>
        <w:numPr>
          <w:ilvl w:val="0"/>
          <w:numId w:val="0"/>
        </w:numPr>
      </w:pPr>
    </w:p>
    <w:p w:rsidR="007F35D2" w:rsidRDefault="007F35D2" w:rsidP="004B5101">
      <w:pPr>
        <w:pStyle w:val="Heading3"/>
        <w:numPr>
          <w:ilvl w:val="0"/>
          <w:numId w:val="0"/>
        </w:numPr>
        <w:ind w:left="984" w:hanging="360"/>
      </w:pPr>
      <w:bookmarkStart w:id="399" w:name="_Toc255897219"/>
      <w:r>
        <w:t>RAID 5</w:t>
      </w:r>
      <w:bookmarkEnd w:id="399"/>
      <w:r>
        <w:t> </w:t>
      </w:r>
    </w:p>
    <w:p w:rsidR="007F35D2" w:rsidRPr="000F677E" w:rsidRDefault="007F35D2" w:rsidP="004B5101">
      <w:r>
        <w:t xml:space="preserve">Technologie permettant de stocker des </w:t>
      </w:r>
      <w:r w:rsidRPr="000F677E">
        <w:t>données</w:t>
      </w:r>
      <w:r>
        <w:t xml:space="preserve"> sur de multiples </w:t>
      </w:r>
      <w:r w:rsidRPr="000F677E">
        <w:t>disques durs</w:t>
      </w:r>
      <w:r>
        <w:t xml:space="preserve"> afin d'améliorer la </w:t>
      </w:r>
      <w:r w:rsidRPr="000F677E">
        <w:t>tolérance aux pannes</w:t>
      </w:r>
      <w:r>
        <w:t xml:space="preserve"> et les performances d’accès aux données.</w:t>
      </w:r>
    </w:p>
    <w:p w:rsidR="007F35D2" w:rsidRPr="00870249" w:rsidRDefault="007F35D2" w:rsidP="004B5101"/>
    <w:p w:rsidR="007F35D2" w:rsidRDefault="007F35D2" w:rsidP="004B5101">
      <w:pPr>
        <w:pStyle w:val="Heading3"/>
        <w:numPr>
          <w:ilvl w:val="0"/>
          <w:numId w:val="0"/>
        </w:numPr>
        <w:ind w:left="984" w:hanging="360"/>
      </w:pPr>
      <w:bookmarkStart w:id="400" w:name="_Toc255897220"/>
      <w:r>
        <w:t>Réel</w:t>
      </w:r>
      <w:bookmarkEnd w:id="400"/>
    </w:p>
    <w:p w:rsidR="007F35D2" w:rsidRDefault="007F35D2" w:rsidP="004B5101">
      <w:r>
        <w:t>Le réel est le chiffre réalisé pour un indicateur donné (chiffre d’affaires, marge brute, ventes).</w:t>
      </w:r>
    </w:p>
    <w:p w:rsidR="007F35D2" w:rsidRDefault="007F35D2" w:rsidP="004B5101"/>
    <w:p w:rsidR="007F35D2" w:rsidRDefault="007F35D2" w:rsidP="004B5101">
      <w:pPr>
        <w:pStyle w:val="Heading3"/>
        <w:numPr>
          <w:ilvl w:val="0"/>
          <w:numId w:val="0"/>
        </w:numPr>
        <w:ind w:left="984" w:hanging="360"/>
      </w:pPr>
      <w:bookmarkStart w:id="401" w:name="_Toc255897221"/>
      <w:r w:rsidRPr="004F1446">
        <w:t>RPM :</w:t>
      </w:r>
      <w:bookmarkEnd w:id="401"/>
      <w:r w:rsidRPr="004F1446">
        <w:t xml:space="preserve"> </w:t>
      </w:r>
    </w:p>
    <w:p w:rsidR="007F35D2" w:rsidRDefault="007F35D2" w:rsidP="004B5101">
      <w:r>
        <w:rPr>
          <w:bCs/>
        </w:rPr>
        <w:t>R</w:t>
      </w:r>
      <w:r w:rsidRPr="004F1446">
        <w:rPr>
          <w:bCs/>
        </w:rPr>
        <w:t>évolution Per Minute</w:t>
      </w:r>
      <w:r>
        <w:t xml:space="preserve"> (</w:t>
      </w:r>
      <w:r w:rsidRPr="004F1446">
        <w:t>expressions anglophones</w:t>
      </w:r>
      <w:r>
        <w:t>), c’</w:t>
      </w:r>
      <w:r w:rsidRPr="004F1446">
        <w:t>est une unité pour mesurer une vitesse de rotation</w:t>
      </w:r>
      <w:r>
        <w:t>.</w:t>
      </w:r>
    </w:p>
    <w:p w:rsidR="007F35D2" w:rsidRPr="004F1446" w:rsidRDefault="007F35D2" w:rsidP="004B5101"/>
    <w:p w:rsidR="007F35D2" w:rsidRDefault="007F35D2" w:rsidP="004B5101">
      <w:pPr>
        <w:pStyle w:val="Heading3"/>
        <w:numPr>
          <w:ilvl w:val="0"/>
          <w:numId w:val="0"/>
        </w:numPr>
        <w:ind w:left="984" w:hanging="360"/>
      </w:pPr>
      <w:bookmarkStart w:id="402" w:name="_Toc255897222"/>
      <w:r>
        <w:t>SGBD</w:t>
      </w:r>
      <w:bookmarkEnd w:id="402"/>
      <w:r>
        <w:t xml:space="preserve"> </w:t>
      </w:r>
    </w:p>
    <w:p w:rsidR="007F35D2" w:rsidRPr="00AF6807" w:rsidRDefault="007F35D2" w:rsidP="004B5101">
      <w:r>
        <w:t>Système</w:t>
      </w:r>
      <w:r w:rsidRPr="00AF6807">
        <w:t xml:space="preserve"> de gestion de base de données</w:t>
      </w:r>
      <w:r>
        <w:t>, c’est une application qui stocke, conserve, situe et récupère les données contenues dans une base de données.</w:t>
      </w:r>
    </w:p>
    <w:p w:rsidR="007F35D2" w:rsidRDefault="007F35D2" w:rsidP="004B5101"/>
    <w:p w:rsidR="007F35D2" w:rsidRDefault="007F35D2" w:rsidP="004B5101">
      <w:pPr>
        <w:pStyle w:val="Heading3"/>
        <w:numPr>
          <w:ilvl w:val="0"/>
          <w:numId w:val="0"/>
        </w:numPr>
        <w:ind w:left="984" w:hanging="360"/>
      </w:pPr>
      <w:bookmarkStart w:id="403" w:name="_Toc255897223"/>
      <w:r>
        <w:t>Table parent</w:t>
      </w:r>
      <w:bookmarkEnd w:id="403"/>
    </w:p>
    <w:p w:rsidR="007F35D2" w:rsidRDefault="007F35D2" w:rsidP="004B5101">
      <w:pPr>
        <w:rPr>
          <w:rFonts w:ascii="Cambria" w:hAnsi="Cambria"/>
          <w:color w:val="365F91"/>
          <w:sz w:val="44"/>
          <w:szCs w:val="28"/>
        </w:rPr>
      </w:pPr>
      <w:r>
        <w:t>Nous désignons pas table parent une table ne contenant pas de référence vers une autre table.</w:t>
      </w:r>
      <w:r>
        <w:br w:type="page"/>
      </w:r>
    </w:p>
    <w:p w:rsidR="007F35D2" w:rsidRDefault="007F35D2" w:rsidP="004B5101">
      <w:pPr>
        <w:pStyle w:val="Heading1"/>
      </w:pPr>
      <w:bookmarkStart w:id="404" w:name="_Toc255897224"/>
      <w:r>
        <w:t>Annexes</w:t>
      </w:r>
      <w:bookmarkEnd w:id="404"/>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Pr="00D71C81" w:rsidRDefault="007F35D2" w:rsidP="00474F28">
      <w:pPr>
        <w:jc w:val="center"/>
        <w:rPr>
          <w:sz w:val="44"/>
          <w:szCs w:val="44"/>
          <w:u w:val="single"/>
        </w:rPr>
      </w:pPr>
      <w:r w:rsidRPr="00D71C81">
        <w:rPr>
          <w:sz w:val="44"/>
          <w:szCs w:val="44"/>
          <w:u w:val="single"/>
        </w:rPr>
        <w:t xml:space="preserve">Table de maquettes </w:t>
      </w:r>
      <w:r>
        <w:rPr>
          <w:sz w:val="44"/>
          <w:szCs w:val="44"/>
          <w:u w:val="single"/>
        </w:rPr>
        <w:t>- Connexion</w:t>
      </w:r>
      <w:r w:rsidRPr="00D71C81">
        <w:rPr>
          <w:sz w:val="44"/>
          <w:szCs w:val="44"/>
          <w:u w:val="single"/>
        </w:rPr>
        <w:br w:type="page"/>
      </w:r>
    </w:p>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477" style="position:absolute;left:0;text-align:left;margin-left:205.6pt;margin-top:148.85pt;width:35.45pt;height:35.45pt;z-index:251736064" fillcolor="#fbd4b4">
                  <v:textbox style="mso-next-textbox:#_x0000_s1477">
                    <w:txbxContent>
                      <w:p w:rsidR="007F35D2" w:rsidRPr="00F86705" w:rsidRDefault="007F35D2" w:rsidP="00474F28">
                        <w:pPr>
                          <w:jc w:val="center"/>
                          <w:rPr>
                            <w:b/>
                            <w:color w:val="FF0000"/>
                            <w:sz w:val="28"/>
                            <w:szCs w:val="28"/>
                          </w:rPr>
                        </w:pPr>
                        <w:r>
                          <w:rPr>
                            <w:b/>
                            <w:color w:val="FF0000"/>
                            <w:sz w:val="28"/>
                            <w:szCs w:val="28"/>
                          </w:rPr>
                          <w:t>1</w:t>
                        </w:r>
                      </w:p>
                    </w:txbxContent>
                  </v:textbox>
                </v:oval>
              </w:pict>
            </w:r>
            <w:r>
              <w:rPr>
                <w:noProof/>
                <w:lang w:eastAsia="fr-FR"/>
              </w:rPr>
              <w:pict>
                <v:shape id="_x0000_i1245" type="#_x0000_t75" style="width:216.75pt;height:167.25pt;visibility:visible">
                  <v:imagedata r:id="rId141" o:title=""/>
                </v:shape>
              </w:pict>
            </w:r>
          </w:p>
        </w:tc>
        <w:tc>
          <w:tcPr>
            <w:tcW w:w="4644" w:type="dxa"/>
          </w:tcPr>
          <w:p w:rsidR="007F35D2" w:rsidRPr="00045D77" w:rsidRDefault="007F35D2" w:rsidP="00045D77">
            <w:pPr>
              <w:spacing w:after="0" w:line="240" w:lineRule="auto"/>
              <w:jc w:val="center"/>
            </w:pPr>
            <w:r>
              <w:rPr>
                <w:noProof/>
                <w:lang w:eastAsia="fr-FR"/>
              </w:rPr>
              <w:pict>
                <v:oval id="_x0000_s1478" style="position:absolute;left:0;text-align:left;margin-left:205.9pt;margin-top:149.8pt;width:35.45pt;height:35.45pt;z-index:251737088;mso-position-horizontal-relative:text;mso-position-vertical-relative:text" fillcolor="#fbd4b4">
                  <v:textbox style="mso-next-textbox:#_x0000_s1478">
                    <w:txbxContent>
                      <w:p w:rsidR="007F35D2" w:rsidRPr="00F86705" w:rsidRDefault="007F35D2" w:rsidP="00474F28">
                        <w:pPr>
                          <w:jc w:val="center"/>
                          <w:rPr>
                            <w:b/>
                            <w:color w:val="FF0000"/>
                            <w:sz w:val="28"/>
                            <w:szCs w:val="28"/>
                          </w:rPr>
                        </w:pPr>
                        <w:r>
                          <w:rPr>
                            <w:b/>
                            <w:color w:val="FF0000"/>
                            <w:sz w:val="28"/>
                            <w:szCs w:val="28"/>
                          </w:rPr>
                          <w:t>2</w:t>
                        </w:r>
                      </w:p>
                    </w:txbxContent>
                  </v:textbox>
                </v:oval>
              </w:pict>
            </w:r>
            <w:r>
              <w:rPr>
                <w:noProof/>
                <w:lang w:eastAsia="fr-FR"/>
              </w:rPr>
              <w:pict>
                <v:shape id="_x0000_i1246" type="#_x0000_t75" style="width:216.75pt;height:162.75pt;visibility:visible">
                  <v:imagedata r:id="rId142" o:title=""/>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479" style="position:absolute;left:0;text-align:left;margin-left:205.1pt;margin-top:148.6pt;width:35.45pt;height:35.45pt;z-index:251738112;mso-position-horizontal-relative:text;mso-position-vertical-relative:text" fillcolor="#fbd4b4">
                  <v:textbox style="mso-next-textbox:#_x0000_s1479">
                    <w:txbxContent>
                      <w:p w:rsidR="007F35D2" w:rsidRPr="00F86705" w:rsidRDefault="007F35D2" w:rsidP="00474F28">
                        <w:pPr>
                          <w:jc w:val="center"/>
                          <w:rPr>
                            <w:b/>
                            <w:color w:val="FF0000"/>
                            <w:sz w:val="28"/>
                            <w:szCs w:val="28"/>
                          </w:rPr>
                        </w:pPr>
                        <w:r>
                          <w:rPr>
                            <w:b/>
                            <w:color w:val="FF0000"/>
                            <w:sz w:val="28"/>
                            <w:szCs w:val="28"/>
                          </w:rPr>
                          <w:t>3</w:t>
                        </w:r>
                      </w:p>
                    </w:txbxContent>
                  </v:textbox>
                </v:oval>
              </w:pict>
            </w:r>
            <w:r>
              <w:rPr>
                <w:noProof/>
                <w:lang w:eastAsia="fr-FR"/>
              </w:rPr>
              <w:pict>
                <v:shape id="_x0000_i1247" type="#_x0000_t75" style="width:221.25pt;height:165pt;visibility:visible">
                  <v:imagedata r:id="rId143" o:title=""/>
                </v:shape>
              </w:pict>
            </w:r>
          </w:p>
        </w:tc>
        <w:tc>
          <w:tcPr>
            <w:tcW w:w="4644" w:type="dxa"/>
          </w:tcPr>
          <w:p w:rsidR="007F35D2" w:rsidRPr="00045D77" w:rsidRDefault="007F35D2" w:rsidP="00045D77">
            <w:pPr>
              <w:spacing w:after="0" w:line="240" w:lineRule="auto"/>
              <w:jc w:val="center"/>
            </w:pPr>
            <w:r>
              <w:rPr>
                <w:noProof/>
                <w:lang w:eastAsia="fr-FR"/>
              </w:rPr>
              <w:pict>
                <v:shape id="_x0000_i1248" type="#_x0000_t75" style="width:219.75pt;height:165pt;visibility:visible">
                  <v:imagedata r:id="rId144" o:title=""/>
                </v:shape>
              </w:pict>
            </w:r>
            <w:r>
              <w:rPr>
                <w:noProof/>
                <w:lang w:eastAsia="fr-FR"/>
              </w:rPr>
              <w:pict>
                <v:oval id="_x0000_s1480" style="position:absolute;left:0;text-align:left;margin-left:205.9pt;margin-top:148.6pt;width:35.45pt;height:35.45pt;z-index:251739136;mso-position-horizontal-relative:text;mso-position-vertical-relative:text" fillcolor="#fbd4b4">
                  <v:textbox style="mso-next-textbox:#_x0000_s1480">
                    <w:txbxContent>
                      <w:p w:rsidR="007F35D2" w:rsidRPr="00F86705" w:rsidRDefault="007F35D2" w:rsidP="00474F28">
                        <w:pPr>
                          <w:jc w:val="center"/>
                          <w:rPr>
                            <w:b/>
                            <w:color w:val="FF0000"/>
                            <w:sz w:val="28"/>
                            <w:szCs w:val="28"/>
                          </w:rPr>
                        </w:pPr>
                        <w:r>
                          <w:rPr>
                            <w:b/>
                            <w:color w:val="FF0000"/>
                            <w:sz w:val="28"/>
                            <w:szCs w:val="28"/>
                          </w:rPr>
                          <w:t>4</w:t>
                        </w:r>
                      </w:p>
                    </w:txbxContent>
                  </v:textbox>
                </v:oval>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r>
              <w:rPr>
                <w:noProof/>
                <w:lang w:eastAsia="fr-FR"/>
              </w:rPr>
              <w:pict>
                <v:shape id="_x0000_i1249" type="#_x0000_t75" style="width:223.5pt;height:167.25pt;visibility:visible">
                  <v:imagedata r:id="rId145" o:title=""/>
                </v:shape>
              </w:pict>
            </w:r>
            <w:r>
              <w:rPr>
                <w:noProof/>
                <w:lang w:eastAsia="fr-FR"/>
              </w:rPr>
              <w:pict>
                <v:oval id="_x0000_s1481" style="position:absolute;left:0;text-align:left;margin-left:205.1pt;margin-top:149.8pt;width:35.45pt;height:35.45pt;z-index:251740160;mso-position-horizontal-relative:text;mso-position-vertical-relative:text" fillcolor="#fbd4b4">
                  <v:textbox style="mso-next-textbox:#_x0000_s1481">
                    <w:txbxContent>
                      <w:p w:rsidR="007F35D2" w:rsidRPr="00F86705" w:rsidRDefault="007F35D2" w:rsidP="00474F28">
                        <w:pPr>
                          <w:jc w:val="center"/>
                          <w:rPr>
                            <w:b/>
                            <w:color w:val="FF0000"/>
                            <w:sz w:val="28"/>
                            <w:szCs w:val="28"/>
                          </w:rPr>
                        </w:pPr>
                        <w:r>
                          <w:rPr>
                            <w:b/>
                            <w:color w:val="FF0000"/>
                            <w:sz w:val="28"/>
                            <w:szCs w:val="28"/>
                          </w:rPr>
                          <w:t>5</w:t>
                        </w:r>
                      </w:p>
                    </w:txbxContent>
                  </v:textbox>
                </v:oval>
              </w:pict>
            </w:r>
          </w:p>
        </w:tc>
        <w:tc>
          <w:tcPr>
            <w:tcW w:w="4644" w:type="dxa"/>
          </w:tcPr>
          <w:p w:rsidR="007F35D2" w:rsidRPr="00045D77" w:rsidRDefault="007F35D2" w:rsidP="00045D77">
            <w:pPr>
              <w:spacing w:after="0" w:line="240" w:lineRule="auto"/>
              <w:jc w:val="center"/>
            </w:pPr>
            <w:r>
              <w:rPr>
                <w:noProof/>
                <w:lang w:eastAsia="fr-FR"/>
              </w:rPr>
              <w:pict>
                <v:shape id="_x0000_i1250" type="#_x0000_t75" style="width:218.25pt;height:167.25pt;visibility:visible">
                  <v:imagedata r:id="rId146" o:title=""/>
                </v:shape>
              </w:pict>
            </w:r>
            <w:r>
              <w:rPr>
                <w:noProof/>
                <w:lang w:eastAsia="fr-FR"/>
              </w:rPr>
              <w:pict>
                <v:oval id="_x0000_s1482" style="position:absolute;left:0;text-align:left;margin-left:202.45pt;margin-top:149.8pt;width:35.45pt;height:35.45pt;z-index:251741184;mso-position-horizontal-relative:text;mso-position-vertical-relative:text" fillcolor="#fbd4b4">
                  <v:textbox style="mso-next-textbox:#_x0000_s1482">
                    <w:txbxContent>
                      <w:p w:rsidR="007F35D2" w:rsidRPr="00F86705" w:rsidRDefault="007F35D2" w:rsidP="00474F28">
                        <w:pPr>
                          <w:jc w:val="center"/>
                          <w:rPr>
                            <w:b/>
                            <w:color w:val="FF0000"/>
                            <w:sz w:val="28"/>
                            <w:szCs w:val="28"/>
                          </w:rPr>
                        </w:pPr>
                        <w:r>
                          <w:rPr>
                            <w:b/>
                            <w:color w:val="FF0000"/>
                            <w:sz w:val="28"/>
                            <w:szCs w:val="28"/>
                          </w:rPr>
                          <w:t>6</w:t>
                        </w:r>
                      </w:p>
                    </w:txbxContent>
                  </v:textbox>
                </v:oval>
              </w:pict>
            </w: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bl>
    <w:p w:rsidR="007F35D2" w:rsidRDefault="007F35D2" w:rsidP="00474F28"/>
    <w:p w:rsidR="007F35D2" w:rsidRDefault="007F35D2" w:rsidP="00474F28">
      <w:pPr>
        <w:jc w:val="center"/>
      </w:pPr>
      <w:r>
        <w:br w:type="page"/>
      </w:r>
    </w:p>
    <w:p w:rsidR="007F35D2" w:rsidRPr="00752A85" w:rsidRDefault="007F35D2" w:rsidP="00474F28">
      <w:pPr>
        <w:jc w:val="center"/>
        <w:rPr>
          <w:sz w:val="44"/>
          <w:szCs w:val="44"/>
        </w:rPr>
      </w:pPr>
    </w:p>
    <w:p w:rsidR="007F35D2" w:rsidRPr="00752A85" w:rsidRDefault="007F35D2" w:rsidP="00474F28">
      <w:pPr>
        <w:jc w:val="center"/>
        <w:rPr>
          <w:sz w:val="44"/>
          <w:szCs w:val="44"/>
        </w:rPr>
      </w:pPr>
    </w:p>
    <w:p w:rsidR="007F35D2" w:rsidRPr="00752A85" w:rsidRDefault="007F35D2" w:rsidP="00474F28">
      <w:pPr>
        <w:jc w:val="center"/>
        <w:rPr>
          <w:sz w:val="44"/>
          <w:szCs w:val="44"/>
        </w:rPr>
      </w:pPr>
    </w:p>
    <w:p w:rsidR="007F35D2" w:rsidRPr="00752A85" w:rsidRDefault="007F35D2" w:rsidP="00474F28">
      <w:pPr>
        <w:jc w:val="center"/>
        <w:rPr>
          <w:sz w:val="44"/>
          <w:szCs w:val="44"/>
        </w:rPr>
      </w:pPr>
    </w:p>
    <w:p w:rsidR="007F35D2" w:rsidRPr="00752A85" w:rsidRDefault="007F35D2" w:rsidP="00474F28">
      <w:pPr>
        <w:jc w:val="center"/>
        <w:rPr>
          <w:sz w:val="44"/>
          <w:szCs w:val="44"/>
        </w:rPr>
      </w:pPr>
    </w:p>
    <w:p w:rsidR="007F35D2" w:rsidRDefault="007F35D2" w:rsidP="00474F28">
      <w:pPr>
        <w:jc w:val="center"/>
      </w:pPr>
    </w:p>
    <w:p w:rsidR="007F35D2" w:rsidRPr="00752A85" w:rsidRDefault="007F35D2" w:rsidP="00474F28">
      <w:pPr>
        <w:jc w:val="center"/>
        <w:rPr>
          <w:sz w:val="44"/>
          <w:szCs w:val="44"/>
          <w:u w:val="single"/>
        </w:rPr>
      </w:pPr>
      <w:r w:rsidRPr="00D71C81">
        <w:rPr>
          <w:sz w:val="44"/>
          <w:szCs w:val="44"/>
          <w:u w:val="single"/>
        </w:rPr>
        <w:t xml:space="preserve">Table de maquettes </w:t>
      </w:r>
      <w:r>
        <w:rPr>
          <w:sz w:val="44"/>
          <w:szCs w:val="44"/>
          <w:u w:val="single"/>
        </w:rPr>
        <w:t>du responsable magasin</w:t>
      </w:r>
      <w:r w:rsidRPr="00D71C81">
        <w:rPr>
          <w:sz w:val="44"/>
          <w:szCs w:val="44"/>
          <w:u w:val="single"/>
        </w:rPr>
        <w:br w:type="page"/>
      </w:r>
    </w:p>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r>
              <w:rPr>
                <w:noProof/>
                <w:lang w:eastAsia="fr-FR"/>
              </w:rPr>
              <w:pict>
                <v:shape id="_x0000_i1251" type="#_x0000_t75" style="width:216.75pt;height:164.25pt;visibility:visible">
                  <v:imagedata r:id="rId147" o:title=""/>
                </v:shape>
              </w:pict>
            </w:r>
          </w:p>
        </w:tc>
        <w:tc>
          <w:tcPr>
            <w:tcW w:w="4644" w:type="dxa"/>
          </w:tcPr>
          <w:p w:rsidR="007F35D2" w:rsidRPr="00045D77" w:rsidRDefault="007F35D2" w:rsidP="00045D77">
            <w:pPr>
              <w:spacing w:after="0" w:line="240" w:lineRule="auto"/>
              <w:jc w:val="center"/>
            </w:pPr>
            <w:r>
              <w:rPr>
                <w:noProof/>
                <w:lang w:eastAsia="fr-FR"/>
              </w:rPr>
              <w:pict>
                <v:shape id="_x0000_i1252" type="#_x0000_t75" style="width:218.25pt;height:165pt;visibility:visible">
                  <v:imagedata r:id="rId148" o:title=""/>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483" style="position:absolute;left:0;text-align:left;margin-left:202.9pt;margin-top:149.25pt;width:35.45pt;height:35.45pt;z-index:251744256;mso-position-horizontal-relative:text;mso-position-vertical-relative:text" fillcolor="#fbd4b4">
                  <v:textbox style="mso-next-textbox:#_x0000_s1483">
                    <w:txbxContent>
                      <w:p w:rsidR="007F35D2" w:rsidRPr="00F86705" w:rsidRDefault="007F35D2" w:rsidP="00474F28">
                        <w:pPr>
                          <w:jc w:val="center"/>
                          <w:rPr>
                            <w:b/>
                            <w:color w:val="FF0000"/>
                            <w:sz w:val="28"/>
                            <w:szCs w:val="28"/>
                          </w:rPr>
                        </w:pPr>
                        <w:r>
                          <w:rPr>
                            <w:b/>
                            <w:color w:val="FF0000"/>
                            <w:sz w:val="28"/>
                            <w:szCs w:val="28"/>
                          </w:rPr>
                          <w:t>3</w:t>
                        </w:r>
                      </w:p>
                    </w:txbxContent>
                  </v:textbox>
                </v:oval>
              </w:pict>
            </w:r>
            <w:r>
              <w:rPr>
                <w:noProof/>
                <w:lang w:eastAsia="fr-FR"/>
              </w:rPr>
              <w:pict>
                <v:shape id="_x0000_i1253" type="#_x0000_t75" style="width:216.75pt;height:164.25pt;visibility:visible">
                  <v:imagedata r:id="rId149" o:title=""/>
                </v:shape>
              </w:pict>
            </w:r>
          </w:p>
        </w:tc>
        <w:tc>
          <w:tcPr>
            <w:tcW w:w="4644" w:type="dxa"/>
          </w:tcPr>
          <w:p w:rsidR="007F35D2" w:rsidRPr="00045D77" w:rsidRDefault="007F35D2" w:rsidP="00045D77">
            <w:pPr>
              <w:spacing w:after="0" w:line="240" w:lineRule="auto"/>
              <w:jc w:val="center"/>
            </w:pPr>
            <w:r>
              <w:rPr>
                <w:noProof/>
                <w:lang w:eastAsia="fr-FR"/>
              </w:rPr>
              <w:pict>
                <v:oval id="_x0000_s1484" style="position:absolute;left:0;text-align:left;margin-left:206.35pt;margin-top:149.25pt;width:35.45pt;height:35.45pt;z-index:251745280;mso-position-horizontal-relative:text;mso-position-vertical-relative:text" fillcolor="#fbd4b4">
                  <v:textbox style="mso-next-textbox:#_x0000_s1484">
                    <w:txbxContent>
                      <w:p w:rsidR="007F35D2" w:rsidRPr="00F86705" w:rsidRDefault="007F35D2" w:rsidP="00474F28">
                        <w:pPr>
                          <w:jc w:val="center"/>
                          <w:rPr>
                            <w:b/>
                            <w:color w:val="FF0000"/>
                            <w:sz w:val="28"/>
                            <w:szCs w:val="28"/>
                          </w:rPr>
                        </w:pPr>
                        <w:r>
                          <w:rPr>
                            <w:b/>
                            <w:color w:val="FF0000"/>
                            <w:sz w:val="28"/>
                            <w:szCs w:val="28"/>
                          </w:rPr>
                          <w:t>4</w:t>
                        </w:r>
                      </w:p>
                    </w:txbxContent>
                  </v:textbox>
                </v:oval>
              </w:pict>
            </w:r>
            <w:r>
              <w:rPr>
                <w:noProof/>
                <w:lang w:eastAsia="fr-FR"/>
              </w:rPr>
              <w:pict>
                <v:shape id="_x0000_i1254" type="#_x0000_t75" style="width:218.25pt;height:167.25pt;visibility:visible">
                  <v:imagedata r:id="rId150" o:title=""/>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r>
              <w:rPr>
                <w:noProof/>
                <w:lang w:eastAsia="fr-FR"/>
              </w:rPr>
              <w:pict>
                <v:oval id="_x0000_s1485" style="position:absolute;left:0;text-align:left;margin-left:202.95pt;margin-top:148.9pt;width:35.45pt;height:35.45pt;z-index:251746304" fillcolor="#fbd4b4">
                  <v:textbox style="mso-next-textbox:#_x0000_s1485">
                    <w:txbxContent>
                      <w:p w:rsidR="007F35D2" w:rsidRPr="00F86705" w:rsidRDefault="007F35D2" w:rsidP="00474F28">
                        <w:pPr>
                          <w:jc w:val="center"/>
                          <w:rPr>
                            <w:b/>
                            <w:color w:val="FF0000"/>
                            <w:sz w:val="28"/>
                            <w:szCs w:val="28"/>
                          </w:rPr>
                        </w:pPr>
                        <w:r>
                          <w:rPr>
                            <w:b/>
                            <w:color w:val="FF0000"/>
                            <w:sz w:val="28"/>
                            <w:szCs w:val="28"/>
                          </w:rPr>
                          <w:t>5</w:t>
                        </w:r>
                      </w:p>
                    </w:txbxContent>
                  </v:textbox>
                </v:oval>
              </w:pict>
            </w:r>
            <w:r>
              <w:rPr>
                <w:noProof/>
                <w:lang w:eastAsia="fr-FR"/>
              </w:rPr>
              <w:pict>
                <v:shape id="_x0000_i1255" type="#_x0000_t75" style="width:218.25pt;height:167.25pt;visibility:visible">
                  <v:imagedata r:id="rId151" o:title=""/>
                </v:shape>
              </w:pict>
            </w:r>
          </w:p>
        </w:tc>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r>
              <w:rPr>
                <w:noProof/>
                <w:lang w:eastAsia="fr-FR"/>
              </w:rPr>
              <w:pict>
                <v:oval id="_x0000_s1486" style="position:absolute;left:0;text-align:left;margin-left:206.35pt;margin-top:148.9pt;width:35.45pt;height:35.45pt;z-index:251747328" fillcolor="#fbd4b4">
                  <v:textbox style="mso-next-textbox:#_x0000_s1486">
                    <w:txbxContent>
                      <w:p w:rsidR="007F35D2" w:rsidRPr="00F86705" w:rsidRDefault="007F35D2" w:rsidP="00474F28">
                        <w:pPr>
                          <w:jc w:val="center"/>
                          <w:rPr>
                            <w:b/>
                            <w:color w:val="FF0000"/>
                            <w:sz w:val="28"/>
                            <w:szCs w:val="28"/>
                          </w:rPr>
                        </w:pPr>
                        <w:r>
                          <w:rPr>
                            <w:b/>
                            <w:color w:val="FF0000"/>
                            <w:sz w:val="28"/>
                            <w:szCs w:val="28"/>
                          </w:rPr>
                          <w:t>6</w:t>
                        </w:r>
                      </w:p>
                    </w:txbxContent>
                  </v:textbox>
                </v:oval>
              </w:pict>
            </w:r>
            <w:r>
              <w:rPr>
                <w:noProof/>
                <w:lang w:eastAsia="fr-FR"/>
              </w:rPr>
              <w:pict>
                <v:shape id="_x0000_i1256" type="#_x0000_t75" style="width:220.5pt;height:159.75pt;visibility:visible">
                  <v:imagedata r:id="rId59" o:title=""/>
                </v:shape>
              </w:pict>
            </w:r>
          </w:p>
        </w:tc>
      </w:tr>
      <w:tr w:rsidR="007F35D2" w:rsidRPr="00045D77" w:rsidTr="00045D77">
        <w:tc>
          <w:tcPr>
            <w:tcW w:w="4644" w:type="dxa"/>
          </w:tcPr>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bl>
    <w:p w:rsidR="007F35D2" w:rsidRDefault="007F35D2" w:rsidP="00474F28">
      <w:pPr>
        <w:spacing w:line="240" w:lineRule="auto"/>
      </w:pPr>
    </w:p>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pPr>
          </w:p>
          <w:p w:rsidR="007F35D2" w:rsidRPr="00045D77" w:rsidRDefault="007F35D2" w:rsidP="00045D77">
            <w:pPr>
              <w:spacing w:after="0" w:line="240" w:lineRule="auto"/>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r>
              <w:rPr>
                <w:noProof/>
                <w:lang w:eastAsia="fr-FR"/>
              </w:rPr>
              <w:pict>
                <v:oval id="_x0000_s1487" style="position:absolute;left:0;text-align:left;margin-left:202.95pt;margin-top:4.7pt;width:35.45pt;height:35.45pt;z-index:251742208" fillcolor="#fbd4b4">
                  <v:textbox style="mso-next-textbox:#_x0000_s1487">
                    <w:txbxContent>
                      <w:p w:rsidR="007F35D2" w:rsidRPr="00F86705" w:rsidRDefault="007F35D2" w:rsidP="00474F28">
                        <w:pPr>
                          <w:jc w:val="center"/>
                          <w:rPr>
                            <w:b/>
                            <w:color w:val="FF0000"/>
                            <w:sz w:val="28"/>
                            <w:szCs w:val="28"/>
                          </w:rPr>
                        </w:pPr>
                        <w:r>
                          <w:rPr>
                            <w:b/>
                            <w:color w:val="FF0000"/>
                            <w:sz w:val="28"/>
                            <w:szCs w:val="28"/>
                          </w:rPr>
                          <w:t>1</w:t>
                        </w:r>
                      </w:p>
                    </w:txbxContent>
                  </v:textbox>
                </v:oval>
              </w:pict>
            </w:r>
          </w:p>
        </w:tc>
        <w:tc>
          <w:tcPr>
            <w:tcW w:w="4644" w:type="dxa"/>
          </w:tcPr>
          <w:p w:rsidR="007F35D2" w:rsidRPr="00045D77" w:rsidRDefault="007F35D2" w:rsidP="00045D77">
            <w:pPr>
              <w:spacing w:after="0" w:line="240" w:lineRule="auto"/>
              <w:jc w:val="center"/>
            </w:pPr>
            <w:r>
              <w:rPr>
                <w:noProof/>
                <w:lang w:eastAsia="fr-FR"/>
              </w:rPr>
              <w:pict>
                <v:oval id="_x0000_s1488" style="position:absolute;left:0;text-align:left;margin-left:207.05pt;margin-top:18.6pt;width:35.45pt;height:35.45pt;z-index:251743232;mso-position-horizontal-relative:text;mso-position-vertical-relative:text" fillcolor="#fbd4b4">
                  <v:textbox style="mso-next-textbox:#_x0000_s1488">
                    <w:txbxContent>
                      <w:p w:rsidR="007F35D2" w:rsidRPr="00F86705" w:rsidRDefault="007F35D2" w:rsidP="00474F28">
                        <w:pPr>
                          <w:jc w:val="center"/>
                          <w:rPr>
                            <w:b/>
                            <w:color w:val="FF0000"/>
                            <w:sz w:val="28"/>
                            <w:szCs w:val="28"/>
                          </w:rPr>
                        </w:pPr>
                        <w:r>
                          <w:rPr>
                            <w:b/>
                            <w:color w:val="FF0000"/>
                            <w:sz w:val="28"/>
                            <w:szCs w:val="28"/>
                          </w:rPr>
                          <w:t>2</w:t>
                        </w:r>
                      </w:p>
                    </w:txbxContent>
                  </v:textbox>
                </v:oval>
              </w:pict>
            </w:r>
          </w:p>
        </w:tc>
      </w:tr>
    </w:tbl>
    <w:p w:rsidR="007F35D2" w:rsidRDefault="007F35D2" w:rsidP="00474F28"/>
    <w:p w:rsidR="007F35D2" w:rsidRDefault="007F35D2" w:rsidP="00474F28">
      <w:r>
        <w:br w:type="page"/>
      </w:r>
    </w:p>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489" style="position:absolute;left:0;text-align:left;margin-left:205.6pt;margin-top:148.85pt;width:35.45pt;height:35.45pt;z-index:251748352" fillcolor="#fbd4b4">
                  <v:textbox style="mso-next-textbox:#_x0000_s1489">
                    <w:txbxContent>
                      <w:p w:rsidR="007F35D2" w:rsidRPr="00F86705" w:rsidRDefault="007F35D2" w:rsidP="00474F28">
                        <w:pPr>
                          <w:jc w:val="center"/>
                          <w:rPr>
                            <w:b/>
                            <w:color w:val="FF0000"/>
                            <w:sz w:val="28"/>
                            <w:szCs w:val="28"/>
                          </w:rPr>
                        </w:pPr>
                        <w:r>
                          <w:rPr>
                            <w:b/>
                            <w:color w:val="FF0000"/>
                            <w:sz w:val="28"/>
                            <w:szCs w:val="28"/>
                          </w:rPr>
                          <w:t>7</w:t>
                        </w:r>
                      </w:p>
                    </w:txbxContent>
                  </v:textbox>
                </v:oval>
              </w:pict>
            </w:r>
            <w:r>
              <w:rPr>
                <w:noProof/>
                <w:lang w:eastAsia="fr-FR"/>
              </w:rPr>
              <w:pict>
                <v:shape id="_x0000_i1257" type="#_x0000_t75" style="width:218.25pt;height:167.25pt;visibility:visible">
                  <v:imagedata r:id="rId152" o:title=""/>
                </v:shape>
              </w:pict>
            </w:r>
          </w:p>
        </w:tc>
        <w:tc>
          <w:tcPr>
            <w:tcW w:w="4644" w:type="dxa"/>
          </w:tcPr>
          <w:p w:rsidR="007F35D2" w:rsidRPr="00045D77" w:rsidRDefault="007F35D2" w:rsidP="00045D77">
            <w:pPr>
              <w:spacing w:after="0" w:line="240" w:lineRule="auto"/>
              <w:jc w:val="center"/>
            </w:pPr>
            <w:r>
              <w:rPr>
                <w:noProof/>
                <w:lang w:eastAsia="fr-FR"/>
              </w:rPr>
              <w:pict>
                <v:oval id="_x0000_s1490" style="position:absolute;left:0;text-align:left;margin-left:205.9pt;margin-top:149.8pt;width:35.45pt;height:35.45pt;z-index:251749376;mso-position-horizontal-relative:text;mso-position-vertical-relative:text" fillcolor="#fbd4b4">
                  <v:textbox style="mso-next-textbox:#_x0000_s1490">
                    <w:txbxContent>
                      <w:p w:rsidR="007F35D2" w:rsidRPr="00F86705" w:rsidRDefault="007F35D2" w:rsidP="00474F28">
                        <w:pPr>
                          <w:jc w:val="center"/>
                          <w:rPr>
                            <w:b/>
                            <w:color w:val="FF0000"/>
                            <w:sz w:val="28"/>
                            <w:szCs w:val="28"/>
                          </w:rPr>
                        </w:pPr>
                        <w:r>
                          <w:rPr>
                            <w:b/>
                            <w:color w:val="FF0000"/>
                            <w:sz w:val="28"/>
                            <w:szCs w:val="28"/>
                          </w:rPr>
                          <w:t>8</w:t>
                        </w:r>
                      </w:p>
                    </w:txbxContent>
                  </v:textbox>
                </v:oval>
              </w:pict>
            </w:r>
            <w:r>
              <w:rPr>
                <w:noProof/>
                <w:lang w:eastAsia="fr-FR"/>
              </w:rPr>
              <w:pict>
                <v:shape id="_x0000_i1258" type="#_x0000_t75" style="width:216.75pt;height:166.5pt;visibility:visible">
                  <v:imagedata r:id="rId153" o:title=""/>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491" style="position:absolute;left:0;text-align:left;margin-left:205.1pt;margin-top:148.6pt;width:35.45pt;height:35.45pt;z-index:251750400;mso-position-horizontal-relative:text;mso-position-vertical-relative:text" fillcolor="#fbd4b4">
                  <v:textbox style="mso-next-textbox:#_x0000_s1491">
                    <w:txbxContent>
                      <w:p w:rsidR="007F35D2" w:rsidRPr="00F86705" w:rsidRDefault="007F35D2" w:rsidP="00474F28">
                        <w:pPr>
                          <w:jc w:val="center"/>
                          <w:rPr>
                            <w:b/>
                            <w:color w:val="FF0000"/>
                            <w:sz w:val="28"/>
                            <w:szCs w:val="28"/>
                          </w:rPr>
                        </w:pPr>
                        <w:r>
                          <w:rPr>
                            <w:b/>
                            <w:color w:val="FF0000"/>
                            <w:sz w:val="28"/>
                            <w:szCs w:val="28"/>
                          </w:rPr>
                          <w:t>9</w:t>
                        </w:r>
                      </w:p>
                    </w:txbxContent>
                  </v:textbox>
                </v:oval>
              </w:pict>
            </w:r>
            <w:r>
              <w:rPr>
                <w:noProof/>
                <w:lang w:eastAsia="fr-FR"/>
              </w:rPr>
              <w:pict>
                <v:shape id="_x0000_i1259" type="#_x0000_t75" style="width:218.25pt;height:167.25pt;visibility:visible">
                  <v:imagedata r:id="rId154" o:title=""/>
                </v:shape>
              </w:pict>
            </w:r>
          </w:p>
        </w:tc>
        <w:tc>
          <w:tcPr>
            <w:tcW w:w="4644" w:type="dxa"/>
          </w:tcPr>
          <w:p w:rsidR="007F35D2" w:rsidRPr="00045D77" w:rsidRDefault="007F35D2" w:rsidP="00045D77">
            <w:pPr>
              <w:spacing w:after="0" w:line="240" w:lineRule="auto"/>
              <w:jc w:val="center"/>
            </w:pPr>
            <w:r>
              <w:rPr>
                <w:noProof/>
                <w:lang w:eastAsia="fr-FR"/>
              </w:rPr>
              <w:pict>
                <v:shape id="_x0000_i1260" type="#_x0000_t75" style="width:218.25pt;height:167.25pt;visibility:visible">
                  <v:imagedata r:id="rId155" o:title=""/>
                </v:shape>
              </w:pict>
            </w:r>
            <w:r>
              <w:rPr>
                <w:noProof/>
                <w:lang w:eastAsia="fr-FR"/>
              </w:rPr>
              <w:pict>
                <v:oval id="_x0000_s1492" style="position:absolute;left:0;text-align:left;margin-left:205.9pt;margin-top:148.6pt;width:35.45pt;height:35.45pt;z-index:251751424;mso-position-horizontal-relative:text;mso-position-vertical-relative:text" fillcolor="#fbd4b4">
                  <v:textbox style="mso-next-textbox:#_x0000_s1492">
                    <w:txbxContent>
                      <w:p w:rsidR="007F35D2" w:rsidRPr="00F86705" w:rsidRDefault="007F35D2" w:rsidP="00474F28">
                        <w:pPr>
                          <w:jc w:val="center"/>
                          <w:rPr>
                            <w:b/>
                            <w:color w:val="FF0000"/>
                            <w:sz w:val="28"/>
                            <w:szCs w:val="28"/>
                          </w:rPr>
                        </w:pPr>
                        <w:r>
                          <w:rPr>
                            <w:b/>
                            <w:color w:val="FF0000"/>
                            <w:sz w:val="28"/>
                            <w:szCs w:val="28"/>
                          </w:rPr>
                          <w:t>10</w:t>
                        </w:r>
                      </w:p>
                    </w:txbxContent>
                  </v:textbox>
                </v:oval>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bl>
    <w:p w:rsidR="007F35D2" w:rsidRDefault="007F35D2" w:rsidP="00474F28"/>
    <w:p w:rsidR="007F35D2" w:rsidRDefault="007F35D2" w:rsidP="00474F28"/>
    <w:p w:rsidR="007F35D2" w:rsidRPr="002757B0" w:rsidRDefault="007F35D2" w:rsidP="00474F28"/>
    <w:p w:rsidR="007F35D2" w:rsidRDefault="007F35D2">
      <w:r>
        <w:br w:type="page"/>
      </w: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Pr="00D71C81" w:rsidRDefault="007F35D2" w:rsidP="00474F28">
      <w:pPr>
        <w:jc w:val="center"/>
        <w:rPr>
          <w:sz w:val="44"/>
          <w:szCs w:val="44"/>
          <w:u w:val="single"/>
        </w:rPr>
      </w:pPr>
      <w:r w:rsidRPr="00D71C81">
        <w:rPr>
          <w:sz w:val="44"/>
          <w:szCs w:val="44"/>
          <w:u w:val="single"/>
        </w:rPr>
        <w:t xml:space="preserve">Table de maquettes du </w:t>
      </w:r>
      <w:r>
        <w:rPr>
          <w:sz w:val="44"/>
          <w:szCs w:val="44"/>
          <w:u w:val="single"/>
        </w:rPr>
        <w:t>responsable régional</w:t>
      </w:r>
      <w:r w:rsidRPr="00D71C81">
        <w:rPr>
          <w:sz w:val="44"/>
          <w:szCs w:val="44"/>
          <w:u w:val="single"/>
        </w:rPr>
        <w:br w:type="page"/>
      </w:r>
    </w:p>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493" style="position:absolute;left:0;text-align:left;margin-left:205.6pt;margin-top:148.85pt;width:35.45pt;height:35.45pt;z-index:251752448" fillcolor="#fbd4b4">
                  <v:textbox style="mso-next-textbox:#_x0000_s1493">
                    <w:txbxContent>
                      <w:p w:rsidR="007F35D2" w:rsidRPr="00F86705" w:rsidRDefault="007F35D2" w:rsidP="00474F28">
                        <w:pPr>
                          <w:jc w:val="center"/>
                          <w:rPr>
                            <w:b/>
                            <w:color w:val="FF0000"/>
                            <w:sz w:val="28"/>
                            <w:szCs w:val="28"/>
                          </w:rPr>
                        </w:pPr>
                        <w:r>
                          <w:rPr>
                            <w:b/>
                            <w:color w:val="FF0000"/>
                            <w:sz w:val="28"/>
                            <w:szCs w:val="28"/>
                          </w:rPr>
                          <w:t>1</w:t>
                        </w:r>
                      </w:p>
                    </w:txbxContent>
                  </v:textbox>
                </v:oval>
              </w:pict>
            </w:r>
            <w:r>
              <w:rPr>
                <w:noProof/>
                <w:lang w:eastAsia="fr-FR"/>
              </w:rPr>
              <w:pict>
                <v:shape id="_x0000_i1261" type="#_x0000_t75" alt="palmares_region.png" style="width:216.75pt;height:162pt;visibility:visible">
                  <v:imagedata r:id="rId156" o:title=""/>
                </v:shape>
              </w:pict>
            </w:r>
          </w:p>
        </w:tc>
        <w:tc>
          <w:tcPr>
            <w:tcW w:w="4644" w:type="dxa"/>
          </w:tcPr>
          <w:p w:rsidR="007F35D2" w:rsidRPr="00045D77" w:rsidRDefault="007F35D2" w:rsidP="00045D77">
            <w:pPr>
              <w:spacing w:after="0" w:line="240" w:lineRule="auto"/>
              <w:jc w:val="center"/>
            </w:pPr>
            <w:r>
              <w:rPr>
                <w:noProof/>
                <w:lang w:eastAsia="fr-FR"/>
              </w:rPr>
              <w:pict>
                <v:oval id="_x0000_s1494" style="position:absolute;left:0;text-align:left;margin-left:205.9pt;margin-top:149.8pt;width:35.45pt;height:35.45pt;z-index:251753472;mso-position-horizontal-relative:text;mso-position-vertical-relative:text" fillcolor="#fbd4b4">
                  <v:textbox style="mso-next-textbox:#_x0000_s1494">
                    <w:txbxContent>
                      <w:p w:rsidR="007F35D2" w:rsidRPr="00F86705" w:rsidRDefault="007F35D2" w:rsidP="00474F28">
                        <w:pPr>
                          <w:jc w:val="center"/>
                          <w:rPr>
                            <w:b/>
                            <w:color w:val="FF0000"/>
                            <w:sz w:val="28"/>
                            <w:szCs w:val="28"/>
                          </w:rPr>
                        </w:pPr>
                        <w:r>
                          <w:rPr>
                            <w:b/>
                            <w:color w:val="FF0000"/>
                            <w:sz w:val="28"/>
                            <w:szCs w:val="28"/>
                          </w:rPr>
                          <w:t>2</w:t>
                        </w:r>
                      </w:p>
                    </w:txbxContent>
                  </v:textbox>
                </v:oval>
              </w:pict>
            </w:r>
            <w:r>
              <w:rPr>
                <w:noProof/>
                <w:lang w:eastAsia="fr-FR"/>
              </w:rPr>
              <w:pict>
                <v:shape id="_x0000_i1262" type="#_x0000_t75" alt="palmares_region2.png" style="width:216.75pt;height:171.75pt;visibility:visible">
                  <v:imagedata r:id="rId157" o:title=""/>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495" style="position:absolute;left:0;text-align:left;margin-left:205.1pt;margin-top:148.6pt;width:35.45pt;height:35.45pt;z-index:251754496;mso-position-horizontal-relative:text;mso-position-vertical-relative:text" fillcolor="#fbd4b4">
                  <v:textbox style="mso-next-textbox:#_x0000_s1495">
                    <w:txbxContent>
                      <w:p w:rsidR="007F35D2" w:rsidRPr="00F86705" w:rsidRDefault="007F35D2" w:rsidP="00474F28">
                        <w:pPr>
                          <w:jc w:val="center"/>
                          <w:rPr>
                            <w:b/>
                            <w:color w:val="FF0000"/>
                            <w:sz w:val="28"/>
                            <w:szCs w:val="28"/>
                          </w:rPr>
                        </w:pPr>
                        <w:r>
                          <w:rPr>
                            <w:b/>
                            <w:color w:val="FF0000"/>
                            <w:sz w:val="28"/>
                            <w:szCs w:val="28"/>
                          </w:rPr>
                          <w:t>3</w:t>
                        </w:r>
                      </w:p>
                    </w:txbxContent>
                  </v:textbox>
                </v:oval>
              </w:pict>
            </w:r>
            <w:r>
              <w:rPr>
                <w:noProof/>
                <w:lang w:eastAsia="fr-FR"/>
              </w:rPr>
              <w:pict>
                <v:shape id="_x0000_i1263" type="#_x0000_t75" alt="palmares_region3.png" style="width:216.75pt;height:167.25pt;visibility:visible">
                  <v:imagedata r:id="rId158" o:title=""/>
                </v:shape>
              </w:pict>
            </w:r>
          </w:p>
        </w:tc>
        <w:tc>
          <w:tcPr>
            <w:tcW w:w="4644" w:type="dxa"/>
          </w:tcPr>
          <w:p w:rsidR="007F35D2" w:rsidRPr="00045D77" w:rsidRDefault="007F35D2" w:rsidP="00045D77">
            <w:pPr>
              <w:spacing w:after="0" w:line="240" w:lineRule="auto"/>
              <w:jc w:val="center"/>
            </w:pPr>
            <w:r>
              <w:rPr>
                <w:noProof/>
                <w:lang w:eastAsia="fr-FR"/>
              </w:rPr>
              <w:pict>
                <v:shape id="_x0000_i1264" type="#_x0000_t75" alt="pamares_magasin1.png" style="width:216.75pt;height:167.25pt;visibility:visible">
                  <v:imagedata r:id="rId159" o:title=""/>
                </v:shape>
              </w:pict>
            </w:r>
            <w:r>
              <w:rPr>
                <w:noProof/>
                <w:lang w:eastAsia="fr-FR"/>
              </w:rPr>
              <w:pict>
                <v:oval id="_x0000_s1496" style="position:absolute;left:0;text-align:left;margin-left:205.9pt;margin-top:148.6pt;width:35.45pt;height:35.45pt;z-index:251755520;mso-position-horizontal-relative:text;mso-position-vertical-relative:text" fillcolor="#fbd4b4">
                  <v:textbox style="mso-next-textbox:#_x0000_s1496">
                    <w:txbxContent>
                      <w:p w:rsidR="007F35D2" w:rsidRPr="00F86705" w:rsidRDefault="007F35D2" w:rsidP="00474F28">
                        <w:pPr>
                          <w:jc w:val="center"/>
                          <w:rPr>
                            <w:b/>
                            <w:color w:val="FF0000"/>
                            <w:sz w:val="28"/>
                            <w:szCs w:val="28"/>
                          </w:rPr>
                        </w:pPr>
                        <w:r>
                          <w:rPr>
                            <w:b/>
                            <w:color w:val="FF0000"/>
                            <w:sz w:val="28"/>
                            <w:szCs w:val="28"/>
                          </w:rPr>
                          <w:t>4</w:t>
                        </w:r>
                      </w:p>
                    </w:txbxContent>
                  </v:textbox>
                </v:oval>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r>
              <w:rPr>
                <w:noProof/>
                <w:lang w:eastAsia="fr-FR"/>
              </w:rPr>
              <w:pict>
                <v:shape id="_x0000_i1265" type="#_x0000_t75" alt="palmares_magasin2.png" style="width:216.75pt;height:162pt;visibility:visible">
                  <v:imagedata r:id="rId160" o:title=""/>
                </v:shape>
              </w:pict>
            </w:r>
            <w:r>
              <w:rPr>
                <w:noProof/>
                <w:lang w:eastAsia="fr-FR"/>
              </w:rPr>
              <w:pict>
                <v:oval id="_x0000_s1497" style="position:absolute;left:0;text-align:left;margin-left:205.1pt;margin-top:149.8pt;width:35.45pt;height:35.45pt;z-index:251756544;mso-position-horizontal-relative:text;mso-position-vertical-relative:text" fillcolor="#fbd4b4">
                  <v:textbox style="mso-next-textbox:#_x0000_s1497">
                    <w:txbxContent>
                      <w:p w:rsidR="007F35D2" w:rsidRPr="00F86705" w:rsidRDefault="007F35D2" w:rsidP="00474F28">
                        <w:pPr>
                          <w:jc w:val="center"/>
                          <w:rPr>
                            <w:b/>
                            <w:color w:val="FF0000"/>
                            <w:sz w:val="28"/>
                            <w:szCs w:val="28"/>
                          </w:rPr>
                        </w:pPr>
                        <w:r>
                          <w:rPr>
                            <w:b/>
                            <w:color w:val="FF0000"/>
                            <w:sz w:val="28"/>
                            <w:szCs w:val="28"/>
                          </w:rPr>
                          <w:t>5</w:t>
                        </w:r>
                      </w:p>
                    </w:txbxContent>
                  </v:textbox>
                </v:oval>
              </w:pict>
            </w:r>
          </w:p>
        </w:tc>
        <w:tc>
          <w:tcPr>
            <w:tcW w:w="4644" w:type="dxa"/>
          </w:tcPr>
          <w:p w:rsidR="007F35D2" w:rsidRPr="00045D77" w:rsidRDefault="007F35D2" w:rsidP="00045D77">
            <w:pPr>
              <w:spacing w:after="0" w:line="240" w:lineRule="auto"/>
              <w:jc w:val="center"/>
            </w:pPr>
            <w:r>
              <w:rPr>
                <w:noProof/>
                <w:lang w:eastAsia="fr-FR"/>
              </w:rPr>
              <w:pict>
                <v:shape id="Image 18" o:spid="_x0000_i1266" type="#_x0000_t75" alt="pamares_magasin2.png" style="width:216.75pt;height:167.25pt;visibility:visible">
                  <v:imagedata r:id="rId161" o:title=""/>
                </v:shape>
              </w:pict>
            </w:r>
            <w:r>
              <w:rPr>
                <w:noProof/>
                <w:lang w:eastAsia="fr-FR"/>
              </w:rPr>
              <w:pict>
                <v:oval id="_x0000_s1498" style="position:absolute;left:0;text-align:left;margin-left:202.45pt;margin-top:149.8pt;width:35.45pt;height:35.45pt;z-index:251757568;mso-position-horizontal-relative:text;mso-position-vertical-relative:text" fillcolor="#fbd4b4">
                  <v:textbox style="mso-next-textbox:#_x0000_s1498">
                    <w:txbxContent>
                      <w:p w:rsidR="007F35D2" w:rsidRPr="00F86705" w:rsidRDefault="007F35D2" w:rsidP="00474F28">
                        <w:pPr>
                          <w:jc w:val="center"/>
                          <w:rPr>
                            <w:b/>
                            <w:color w:val="FF0000"/>
                            <w:sz w:val="28"/>
                            <w:szCs w:val="28"/>
                          </w:rPr>
                        </w:pPr>
                        <w:r>
                          <w:rPr>
                            <w:b/>
                            <w:color w:val="FF0000"/>
                            <w:sz w:val="28"/>
                            <w:szCs w:val="28"/>
                          </w:rPr>
                          <w:t>6</w:t>
                        </w:r>
                      </w:p>
                    </w:txbxContent>
                  </v:textbox>
                </v:oval>
              </w:pict>
            </w: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bl>
    <w:p w:rsidR="007F35D2" w:rsidRDefault="007F35D2" w:rsidP="00474F28"/>
    <w:p w:rsidR="007F35D2" w:rsidRDefault="007F35D2" w:rsidP="00474F28">
      <w:r>
        <w:br w:type="page"/>
      </w:r>
    </w:p>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499" style="position:absolute;left:0;text-align:left;margin-left:213.45pt;margin-top:152.9pt;width:35.45pt;height:35.45pt;z-index:251758592" fillcolor="#fbd4b4">
                  <v:textbox style="mso-next-textbox:#_x0000_s1499">
                    <w:txbxContent>
                      <w:p w:rsidR="007F35D2" w:rsidRPr="00F86705" w:rsidRDefault="007F35D2" w:rsidP="00474F28">
                        <w:pPr>
                          <w:jc w:val="center"/>
                          <w:rPr>
                            <w:b/>
                            <w:color w:val="FF0000"/>
                            <w:sz w:val="28"/>
                            <w:szCs w:val="28"/>
                          </w:rPr>
                        </w:pPr>
                        <w:r>
                          <w:rPr>
                            <w:b/>
                            <w:color w:val="FF0000"/>
                            <w:sz w:val="28"/>
                            <w:szCs w:val="28"/>
                          </w:rPr>
                          <w:t>7</w:t>
                        </w:r>
                      </w:p>
                    </w:txbxContent>
                  </v:textbox>
                </v:oval>
              </w:pict>
            </w:r>
            <w:r>
              <w:rPr>
                <w:noProof/>
                <w:lang w:eastAsia="fr-FR"/>
              </w:rPr>
              <w:pict>
                <v:shape id="_x0000_i1267" type="#_x0000_t75" alt="historique1.png" style="width:216.75pt;height:167.25pt;visibility:visible">
                  <v:imagedata r:id="rId162" o:title=""/>
                </v:shape>
              </w:pict>
            </w:r>
          </w:p>
        </w:tc>
        <w:tc>
          <w:tcPr>
            <w:tcW w:w="4644" w:type="dxa"/>
          </w:tcPr>
          <w:p w:rsidR="007F35D2" w:rsidRPr="00045D77" w:rsidRDefault="007F35D2" w:rsidP="00045D77">
            <w:pPr>
              <w:spacing w:after="0" w:line="240" w:lineRule="auto"/>
              <w:jc w:val="center"/>
            </w:pPr>
            <w:r>
              <w:rPr>
                <w:noProof/>
                <w:lang w:eastAsia="fr-FR"/>
              </w:rPr>
              <w:pict>
                <v:oval id="_x0000_s1500" style="position:absolute;left:0;text-align:left;margin-left:211.25pt;margin-top:152.9pt;width:35.45pt;height:35.45pt;z-index:251759616;mso-position-horizontal-relative:text;mso-position-vertical-relative:text" fillcolor="#fbd4b4">
                  <v:textbox style="mso-next-textbox:#_x0000_s1500">
                    <w:txbxContent>
                      <w:p w:rsidR="007F35D2" w:rsidRPr="00F86705" w:rsidRDefault="007F35D2" w:rsidP="00474F28">
                        <w:pPr>
                          <w:jc w:val="center"/>
                          <w:rPr>
                            <w:b/>
                            <w:color w:val="FF0000"/>
                            <w:sz w:val="28"/>
                            <w:szCs w:val="28"/>
                          </w:rPr>
                        </w:pPr>
                        <w:r>
                          <w:rPr>
                            <w:b/>
                            <w:color w:val="FF0000"/>
                            <w:sz w:val="28"/>
                            <w:szCs w:val="28"/>
                          </w:rPr>
                          <w:t>8</w:t>
                        </w:r>
                      </w:p>
                    </w:txbxContent>
                  </v:textbox>
                </v:oval>
              </w:pict>
            </w:r>
            <w:r>
              <w:rPr>
                <w:noProof/>
                <w:lang w:eastAsia="fr-FR"/>
              </w:rPr>
              <w:pict>
                <v:shape id="Image 20" o:spid="_x0000_i1268" type="#_x0000_t75" alt="historique2.png" style="width:216.75pt;height:167.25pt;visibility:visible">
                  <v:imagedata r:id="rId163" o:title=""/>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501" style="position:absolute;left:0;text-align:left;margin-left:202.9pt;margin-top:149.25pt;width:35.45pt;height:35.45pt;z-index:251760640;mso-position-horizontal-relative:text;mso-position-vertical-relative:text" fillcolor="#fbd4b4">
                  <v:textbox style="mso-next-textbox:#_x0000_s1501">
                    <w:txbxContent>
                      <w:p w:rsidR="007F35D2" w:rsidRPr="00F86705" w:rsidRDefault="007F35D2" w:rsidP="00474F28">
                        <w:pPr>
                          <w:jc w:val="center"/>
                          <w:rPr>
                            <w:b/>
                            <w:color w:val="FF0000"/>
                            <w:sz w:val="28"/>
                            <w:szCs w:val="28"/>
                          </w:rPr>
                        </w:pPr>
                        <w:r>
                          <w:rPr>
                            <w:b/>
                            <w:color w:val="FF0000"/>
                            <w:sz w:val="28"/>
                            <w:szCs w:val="28"/>
                          </w:rPr>
                          <w:t>9</w:t>
                        </w:r>
                      </w:p>
                    </w:txbxContent>
                  </v:textbox>
                </v:oval>
              </w:pict>
            </w:r>
            <w:r>
              <w:rPr>
                <w:noProof/>
                <w:lang w:eastAsia="fr-FR"/>
              </w:rPr>
              <w:pict>
                <v:shape id="_x0000_i1269" type="#_x0000_t75" alt="historique4.png" style="width:216.75pt;height:167.25pt;visibility:visible">
                  <v:imagedata r:id="rId164" o:title=""/>
                </v:shape>
              </w:pict>
            </w:r>
          </w:p>
        </w:tc>
        <w:tc>
          <w:tcPr>
            <w:tcW w:w="4644" w:type="dxa"/>
          </w:tcPr>
          <w:p w:rsidR="007F35D2" w:rsidRPr="00045D77" w:rsidRDefault="007F35D2" w:rsidP="00045D77">
            <w:pPr>
              <w:spacing w:after="0" w:line="240" w:lineRule="auto"/>
              <w:jc w:val="center"/>
            </w:pPr>
            <w:r>
              <w:rPr>
                <w:noProof/>
                <w:lang w:eastAsia="fr-FR"/>
              </w:rPr>
              <w:pict>
                <v:oval id="_x0000_s1502" style="position:absolute;left:0;text-align:left;margin-left:208.45pt;margin-top:149.25pt;width:35.45pt;height:35.45pt;z-index:251761664;mso-position-horizontal-relative:text;mso-position-vertical-relative:text" fillcolor="#fbd4b4">
                  <v:textbox style="mso-next-textbox:#_x0000_s1502">
                    <w:txbxContent>
                      <w:p w:rsidR="007F35D2" w:rsidRPr="00F86705" w:rsidRDefault="007F35D2" w:rsidP="00474F28">
                        <w:pPr>
                          <w:jc w:val="center"/>
                          <w:rPr>
                            <w:b/>
                            <w:color w:val="FF0000"/>
                            <w:sz w:val="28"/>
                            <w:szCs w:val="28"/>
                          </w:rPr>
                        </w:pPr>
                        <w:r>
                          <w:rPr>
                            <w:b/>
                            <w:color w:val="FF0000"/>
                            <w:sz w:val="28"/>
                            <w:szCs w:val="28"/>
                          </w:rPr>
                          <w:t>10</w:t>
                        </w:r>
                      </w:p>
                    </w:txbxContent>
                  </v:textbox>
                </v:oval>
              </w:pict>
            </w:r>
            <w:r>
              <w:rPr>
                <w:noProof/>
                <w:lang w:eastAsia="fr-FR"/>
              </w:rPr>
              <w:pict>
                <v:shape id="_x0000_i1270" type="#_x0000_t75" alt="detail.png" style="width:216.75pt;height:167.25pt;visibility:visible">
                  <v:imagedata r:id="rId165" o:title=""/>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bl>
    <w:p w:rsidR="007F35D2" w:rsidRDefault="007F35D2" w:rsidP="00474F28">
      <w:pPr>
        <w:spacing w:line="240" w:lineRule="auto"/>
      </w:pPr>
    </w:p>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pPr>
          </w:p>
          <w:p w:rsidR="007F35D2" w:rsidRPr="00045D77" w:rsidRDefault="007F35D2" w:rsidP="00045D77">
            <w:pPr>
              <w:spacing w:after="0" w:line="240" w:lineRule="auto"/>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bl>
    <w:p w:rsidR="007F35D2" w:rsidRDefault="007F35D2" w:rsidP="00474F28"/>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bl>
    <w:p w:rsidR="007F35D2" w:rsidRDefault="007F35D2" w:rsidP="00474F28"/>
    <w:p w:rsidR="007F35D2" w:rsidRPr="002757B0" w:rsidRDefault="007F35D2" w:rsidP="00474F28"/>
    <w:p w:rsidR="007F35D2" w:rsidRDefault="007F35D2">
      <w:r>
        <w:br w:type="page"/>
      </w: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r>
        <w:rPr>
          <w:sz w:val="44"/>
          <w:szCs w:val="44"/>
          <w:u w:val="single"/>
        </w:rPr>
        <w:t>Table de maquettes du directeur commercial</w:t>
      </w:r>
    </w:p>
    <w:p w:rsidR="007F35D2" w:rsidRDefault="007F35D2" w:rsidP="00474F28">
      <w:pPr>
        <w:rPr>
          <w:sz w:val="44"/>
          <w:szCs w:val="44"/>
          <w:u w:val="single"/>
        </w:rPr>
      </w:pPr>
      <w:r>
        <w:rPr>
          <w:sz w:val="44"/>
          <w:szCs w:val="44"/>
          <w:u w:val="single"/>
        </w:rPr>
        <w:br w:type="page"/>
      </w:r>
    </w:p>
    <w:p w:rsidR="007F35D2" w:rsidRDefault="007F35D2" w:rsidP="00474F28">
      <w:r>
        <w:rPr>
          <w:noProof/>
          <w:lang w:eastAsia="fr-FR"/>
        </w:rPr>
        <w:pict>
          <v:oval id="_x0000_s1503" style="position:absolute;margin-left:424.05pt;margin-top:143.15pt;width:35.45pt;height:35.45pt;z-index:251765760" fillcolor="#fbd4b4">
            <v:textbox style="mso-next-textbox:#_x0000_s1503">
              <w:txbxContent>
                <w:p w:rsidR="007F35D2" w:rsidRPr="00F86705" w:rsidRDefault="007F35D2" w:rsidP="00474F28">
                  <w:pPr>
                    <w:jc w:val="center"/>
                    <w:rPr>
                      <w:b/>
                      <w:color w:val="FF0000"/>
                      <w:sz w:val="28"/>
                      <w:szCs w:val="28"/>
                    </w:rPr>
                  </w:pPr>
                  <w:r>
                    <w:rPr>
                      <w:b/>
                      <w:color w:val="FF0000"/>
                      <w:sz w:val="28"/>
                      <w:szCs w:val="28"/>
                    </w:rPr>
                    <w:t>2</w:t>
                  </w:r>
                </w:p>
              </w:txbxContent>
            </v:textbox>
          </v:oval>
        </w:pict>
      </w:r>
      <w:r>
        <w:rPr>
          <w:noProof/>
          <w:lang w:eastAsia="fr-FR"/>
        </w:rPr>
        <w:pict>
          <v:oval id="_x0000_s1504" style="position:absolute;margin-left:194.7pt;margin-top:143.15pt;width:35.45pt;height:35.45pt;z-index:251764736" fillcolor="#fbd4b4">
            <v:textbox style="mso-next-textbox:#_x0000_s1504">
              <w:txbxContent>
                <w:p w:rsidR="007F35D2" w:rsidRPr="00F86705" w:rsidRDefault="007F35D2" w:rsidP="00474F28">
                  <w:pPr>
                    <w:jc w:val="center"/>
                    <w:rPr>
                      <w:b/>
                      <w:color w:val="FF0000"/>
                      <w:sz w:val="28"/>
                      <w:szCs w:val="28"/>
                    </w:rPr>
                  </w:pPr>
                  <w:r>
                    <w:rPr>
                      <w:b/>
                      <w:color w:val="FF0000"/>
                      <w:sz w:val="28"/>
                      <w:szCs w:val="28"/>
                    </w:rPr>
                    <w:t>1</w:t>
                  </w:r>
                </w:p>
              </w:txbxContent>
            </v:textbox>
          </v:oval>
        </w:pict>
      </w:r>
      <w:r>
        <w:rPr>
          <w:noProof/>
          <w:lang w:eastAsia="fr-FR"/>
        </w:rPr>
        <w:pict>
          <v:shape id="_x0000_i1271" type="#_x0000_t75" alt="01.bmp" style="width:220.5pt;height:158.25pt;visibility:visible">
            <v:imagedata r:id="rId166" o:title=""/>
          </v:shape>
        </w:pict>
      </w:r>
      <w:r>
        <w:t xml:space="preserve">   </w:t>
      </w:r>
      <w:r>
        <w:rPr>
          <w:noProof/>
          <w:lang w:eastAsia="fr-FR"/>
        </w:rPr>
        <w:pict>
          <v:shape id="_x0000_i1272" type="#_x0000_t75" style="width:212.25pt;height:159.75pt;visibility:visible">
            <v:imagedata r:id="rId167" o:title=""/>
          </v:shape>
        </w:pict>
      </w:r>
    </w:p>
    <w:p w:rsidR="007F35D2" w:rsidRDefault="007F35D2" w:rsidP="00474F28"/>
    <w:p w:rsidR="007F35D2" w:rsidRDefault="007F35D2" w:rsidP="00474F28"/>
    <w:p w:rsidR="007F35D2" w:rsidRDefault="007F35D2" w:rsidP="00474F28">
      <w:r>
        <w:rPr>
          <w:noProof/>
          <w:lang w:eastAsia="fr-FR"/>
        </w:rPr>
        <w:pict>
          <v:oval id="_x0000_s1505" style="position:absolute;margin-left:424.05pt;margin-top:142.9pt;width:35.45pt;height:35.45pt;z-index:251767808" fillcolor="#fbd4b4">
            <v:textbox style="mso-next-textbox:#_x0000_s1505">
              <w:txbxContent>
                <w:p w:rsidR="007F35D2" w:rsidRPr="00F86705" w:rsidRDefault="007F35D2" w:rsidP="00474F28">
                  <w:pPr>
                    <w:jc w:val="center"/>
                    <w:rPr>
                      <w:b/>
                      <w:color w:val="FF0000"/>
                      <w:sz w:val="28"/>
                      <w:szCs w:val="28"/>
                    </w:rPr>
                  </w:pPr>
                  <w:r>
                    <w:rPr>
                      <w:b/>
                      <w:color w:val="FF0000"/>
                      <w:sz w:val="28"/>
                      <w:szCs w:val="28"/>
                    </w:rPr>
                    <w:t>4</w:t>
                  </w:r>
                </w:p>
              </w:txbxContent>
            </v:textbox>
          </v:oval>
        </w:pict>
      </w:r>
      <w:r>
        <w:rPr>
          <w:noProof/>
          <w:lang w:eastAsia="fr-FR"/>
        </w:rPr>
        <w:pict>
          <v:oval id="_x0000_s1506" style="position:absolute;margin-left:188.05pt;margin-top:142.9pt;width:35.45pt;height:35.45pt;z-index:251766784" fillcolor="#fbd4b4">
            <v:textbox style="mso-next-textbox:#_x0000_s1506">
              <w:txbxContent>
                <w:p w:rsidR="007F35D2" w:rsidRPr="00F86705" w:rsidRDefault="007F35D2" w:rsidP="00474F28">
                  <w:pPr>
                    <w:jc w:val="center"/>
                    <w:rPr>
                      <w:b/>
                      <w:color w:val="FF0000"/>
                      <w:sz w:val="28"/>
                      <w:szCs w:val="28"/>
                    </w:rPr>
                  </w:pPr>
                  <w:r>
                    <w:rPr>
                      <w:b/>
                      <w:color w:val="FF0000"/>
                      <w:sz w:val="28"/>
                      <w:szCs w:val="28"/>
                    </w:rPr>
                    <w:t>3</w:t>
                  </w:r>
                </w:p>
              </w:txbxContent>
            </v:textbox>
          </v:oval>
        </w:pict>
      </w:r>
      <w:r>
        <w:rPr>
          <w:noProof/>
          <w:lang w:eastAsia="fr-FR"/>
        </w:rPr>
        <w:pict>
          <v:shape id="_x0000_s1507" type="#_x0000_t75" style="position:absolute;margin-left:200.65pt;margin-top:145.7pt;width:10.5pt;height:11pt;z-index:251763712;visibility:visible">
            <v:imagedata r:id="rId168" o:title=""/>
          </v:shape>
        </w:pict>
      </w:r>
      <w:r>
        <w:rPr>
          <w:noProof/>
          <w:lang w:eastAsia="fr-FR"/>
        </w:rPr>
        <w:pict>
          <v:shape id="_x0000_i1273" type="#_x0000_t75" style="width:213.75pt;height:160.5pt;visibility:visible">
            <v:imagedata r:id="rId169" o:title=""/>
          </v:shape>
        </w:pict>
      </w:r>
      <w:r>
        <w:t xml:space="preserve">   </w:t>
      </w:r>
      <w:r>
        <w:rPr>
          <w:noProof/>
          <w:lang w:eastAsia="fr-FR"/>
        </w:rPr>
        <w:pict>
          <v:shape id="_x0000_i1274" type="#_x0000_t75" style="width:214.5pt;height:159pt;visibility:visible">
            <v:imagedata r:id="rId170" o:title=""/>
          </v:shape>
        </w:pict>
      </w:r>
    </w:p>
    <w:p w:rsidR="007F35D2" w:rsidRDefault="007F35D2" w:rsidP="00474F28"/>
    <w:p w:rsidR="007F35D2" w:rsidRDefault="007F35D2" w:rsidP="00474F28"/>
    <w:p w:rsidR="007F35D2" w:rsidRDefault="007F35D2" w:rsidP="00474F28">
      <w:r>
        <w:rPr>
          <w:noProof/>
          <w:lang w:eastAsia="fr-FR"/>
        </w:rPr>
        <w:pict>
          <v:oval id="_x0000_s1508" style="position:absolute;margin-left:424.05pt;margin-top:143.65pt;width:35.45pt;height:35.45pt;z-index:251769856" fillcolor="#fbd4b4">
            <v:textbox style="mso-next-textbox:#_x0000_s1508">
              <w:txbxContent>
                <w:p w:rsidR="007F35D2" w:rsidRPr="00F86705" w:rsidRDefault="007F35D2" w:rsidP="00474F28">
                  <w:pPr>
                    <w:jc w:val="center"/>
                    <w:rPr>
                      <w:b/>
                      <w:color w:val="FF0000"/>
                      <w:sz w:val="28"/>
                      <w:szCs w:val="28"/>
                    </w:rPr>
                  </w:pPr>
                  <w:r>
                    <w:rPr>
                      <w:b/>
                      <w:color w:val="FF0000"/>
                      <w:sz w:val="28"/>
                      <w:szCs w:val="28"/>
                    </w:rPr>
                    <w:t>6</w:t>
                  </w:r>
                </w:p>
              </w:txbxContent>
            </v:textbox>
          </v:oval>
        </w:pict>
      </w:r>
      <w:r>
        <w:rPr>
          <w:noProof/>
          <w:lang w:eastAsia="fr-FR"/>
        </w:rPr>
        <w:pict>
          <v:oval id="_x0000_s1509" style="position:absolute;margin-left:188.05pt;margin-top:143.65pt;width:35.45pt;height:35.45pt;z-index:251768832" fillcolor="#fbd4b4">
            <v:textbox style="mso-next-textbox:#_x0000_s1509">
              <w:txbxContent>
                <w:p w:rsidR="007F35D2" w:rsidRPr="00F86705" w:rsidRDefault="007F35D2" w:rsidP="00474F28">
                  <w:pPr>
                    <w:jc w:val="center"/>
                    <w:rPr>
                      <w:b/>
                      <w:color w:val="FF0000"/>
                      <w:sz w:val="28"/>
                      <w:szCs w:val="28"/>
                    </w:rPr>
                  </w:pPr>
                  <w:r>
                    <w:rPr>
                      <w:b/>
                      <w:color w:val="FF0000"/>
                      <w:sz w:val="28"/>
                      <w:szCs w:val="28"/>
                    </w:rPr>
                    <w:t>5</w:t>
                  </w:r>
                </w:p>
              </w:txbxContent>
            </v:textbox>
          </v:oval>
        </w:pict>
      </w:r>
      <w:r>
        <w:rPr>
          <w:noProof/>
          <w:lang w:eastAsia="fr-FR"/>
        </w:rPr>
        <w:pict>
          <v:shape id="Image 14" o:spid="_x0000_s1510" type="#_x0000_t75" style="position:absolute;margin-left:200.75pt;margin-top:146.45pt;width:10.5pt;height:11pt;z-index:251762688;visibility:visible">
            <v:imagedata r:id="rId168" o:title=""/>
          </v:shape>
        </w:pict>
      </w:r>
      <w:r>
        <w:rPr>
          <w:noProof/>
          <w:lang w:eastAsia="fr-FR"/>
        </w:rPr>
        <w:pict>
          <v:shape id="_x0000_i1275" type="#_x0000_t75" style="width:215.25pt;height:162pt;visibility:visible">
            <v:imagedata r:id="rId171" o:title=""/>
          </v:shape>
        </w:pict>
      </w:r>
      <w:r>
        <w:t xml:space="preserve">   </w:t>
      </w:r>
      <w:r>
        <w:rPr>
          <w:noProof/>
          <w:lang w:eastAsia="fr-FR"/>
        </w:rPr>
        <w:pict>
          <v:shape id="_x0000_i1276" type="#_x0000_t75" style="width:213pt;height:160.5pt;visibility:visible">
            <v:imagedata r:id="rId96" o:title=""/>
          </v:shape>
        </w:pict>
      </w:r>
    </w:p>
    <w:p w:rsidR="007F35D2" w:rsidRDefault="007F35D2">
      <w:r>
        <w:br w:type="page"/>
      </w: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Pr="00D71C81" w:rsidRDefault="007F35D2" w:rsidP="00474F28">
      <w:pPr>
        <w:jc w:val="center"/>
        <w:rPr>
          <w:sz w:val="44"/>
          <w:szCs w:val="44"/>
          <w:u w:val="single"/>
        </w:rPr>
      </w:pPr>
      <w:r w:rsidRPr="00D71C81">
        <w:rPr>
          <w:sz w:val="44"/>
          <w:szCs w:val="44"/>
          <w:u w:val="single"/>
        </w:rPr>
        <w:t>Table de maquettes du chef de produits</w:t>
      </w:r>
      <w:r w:rsidRPr="00D71C81">
        <w:rPr>
          <w:sz w:val="44"/>
          <w:szCs w:val="44"/>
          <w:u w:val="single"/>
        </w:rPr>
        <w:br w:type="page"/>
      </w:r>
    </w:p>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511" style="position:absolute;left:0;text-align:left;margin-left:205.6pt;margin-top:148.85pt;width:35.45pt;height:35.45pt;z-index:251770880" fillcolor="#fbd4b4">
                  <v:textbox style="mso-next-textbox:#_x0000_s1511">
                    <w:txbxContent>
                      <w:p w:rsidR="007F35D2" w:rsidRPr="00F86705" w:rsidRDefault="007F35D2" w:rsidP="00474F28">
                        <w:pPr>
                          <w:jc w:val="center"/>
                          <w:rPr>
                            <w:b/>
                            <w:color w:val="FF0000"/>
                            <w:sz w:val="28"/>
                            <w:szCs w:val="28"/>
                          </w:rPr>
                        </w:pPr>
                        <w:r>
                          <w:rPr>
                            <w:b/>
                            <w:color w:val="FF0000"/>
                            <w:sz w:val="28"/>
                            <w:szCs w:val="28"/>
                          </w:rPr>
                          <w:t>1</w:t>
                        </w:r>
                      </w:p>
                    </w:txbxContent>
                  </v:textbox>
                </v:oval>
              </w:pict>
            </w:r>
            <w:r>
              <w:rPr>
                <w:noProof/>
                <w:lang w:eastAsia="fr-FR"/>
              </w:rPr>
              <w:pict>
                <v:shape id="_x0000_i1277" type="#_x0000_t75" style="width:219pt;height:162pt;visibility:visible" o:bordertopcolor="#1f497d" o:borderleftcolor="#1f497d" o:borderbottomcolor="#1f497d" o:borderrightcolor="#1f497d">
                  <v:imagedata r:id="rId172"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12" style="position:absolute;left:0;text-align:left;margin-left:205.9pt;margin-top:149.8pt;width:35.45pt;height:35.45pt;z-index:251771904;mso-position-horizontal-relative:text;mso-position-vertical-relative:text" fillcolor="#fbd4b4">
                  <v:textbox style="mso-next-textbox:#_x0000_s1512">
                    <w:txbxContent>
                      <w:p w:rsidR="007F35D2" w:rsidRPr="00F86705" w:rsidRDefault="007F35D2" w:rsidP="00474F28">
                        <w:pPr>
                          <w:jc w:val="center"/>
                          <w:rPr>
                            <w:b/>
                            <w:color w:val="FF0000"/>
                            <w:sz w:val="28"/>
                            <w:szCs w:val="28"/>
                          </w:rPr>
                        </w:pPr>
                        <w:r>
                          <w:rPr>
                            <w:b/>
                            <w:color w:val="FF0000"/>
                            <w:sz w:val="28"/>
                            <w:szCs w:val="28"/>
                          </w:rPr>
                          <w:t>2</w:t>
                        </w:r>
                      </w:p>
                    </w:txbxContent>
                  </v:textbox>
                </v:oval>
              </w:pict>
            </w:r>
            <w:r>
              <w:rPr>
                <w:noProof/>
                <w:lang w:eastAsia="fr-FR"/>
              </w:rPr>
              <w:pict>
                <v:shape id="_x0000_i1278" type="#_x0000_t75" style="width:215.25pt;height:161.25pt;visibility:visible" o:bordertopcolor="#1f497d" o:borderleftcolor="#1f497d" o:borderbottomcolor="#1f497d" o:borderrightcolor="#1f497d">
                  <v:imagedata r:id="rId101"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513" style="position:absolute;left:0;text-align:left;margin-left:205.1pt;margin-top:148.6pt;width:35.45pt;height:35.45pt;z-index:251772928;mso-position-horizontal-relative:text;mso-position-vertical-relative:text" fillcolor="#fbd4b4">
                  <v:textbox style="mso-next-textbox:#_x0000_s1513">
                    <w:txbxContent>
                      <w:p w:rsidR="007F35D2" w:rsidRPr="00F86705" w:rsidRDefault="007F35D2" w:rsidP="00474F28">
                        <w:pPr>
                          <w:jc w:val="center"/>
                          <w:rPr>
                            <w:b/>
                            <w:color w:val="FF0000"/>
                            <w:sz w:val="28"/>
                            <w:szCs w:val="28"/>
                          </w:rPr>
                        </w:pPr>
                        <w:r>
                          <w:rPr>
                            <w:b/>
                            <w:color w:val="FF0000"/>
                            <w:sz w:val="28"/>
                            <w:szCs w:val="28"/>
                          </w:rPr>
                          <w:t>3</w:t>
                        </w:r>
                      </w:p>
                    </w:txbxContent>
                  </v:textbox>
                </v:oval>
              </w:pict>
            </w:r>
            <w:r>
              <w:rPr>
                <w:noProof/>
                <w:lang w:eastAsia="fr-FR"/>
              </w:rPr>
              <w:pict>
                <v:shape id="_x0000_i1279" type="#_x0000_t75" style="width:219pt;height:165pt;visibility:visible" o:bordertopcolor="#1f497d" o:borderleftcolor="#1f497d" o:borderbottomcolor="#1f497d" o:borderrightcolor="#1f497d">
                  <v:imagedata r:id="rId173"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14" style="position:absolute;left:0;text-align:left;margin-left:205.9pt;margin-top:148.6pt;width:35.45pt;height:35.45pt;z-index:251773952;mso-position-horizontal-relative:text;mso-position-vertical-relative:text" fillcolor="#fbd4b4">
                  <v:textbox style="mso-next-textbox:#_x0000_s1514">
                    <w:txbxContent>
                      <w:p w:rsidR="007F35D2" w:rsidRPr="00F86705" w:rsidRDefault="007F35D2" w:rsidP="00474F28">
                        <w:pPr>
                          <w:jc w:val="center"/>
                          <w:rPr>
                            <w:b/>
                            <w:color w:val="FF0000"/>
                            <w:sz w:val="28"/>
                            <w:szCs w:val="28"/>
                          </w:rPr>
                        </w:pPr>
                        <w:r>
                          <w:rPr>
                            <w:b/>
                            <w:color w:val="FF0000"/>
                            <w:sz w:val="28"/>
                            <w:szCs w:val="28"/>
                          </w:rPr>
                          <w:t>4</w:t>
                        </w:r>
                      </w:p>
                    </w:txbxContent>
                  </v:textbox>
                </v:oval>
              </w:pict>
            </w:r>
            <w:r>
              <w:rPr>
                <w:noProof/>
                <w:lang w:eastAsia="fr-FR"/>
              </w:rPr>
              <w:pict>
                <v:shape id="_x0000_i1280" type="#_x0000_t75" style="width:215.25pt;height:161.25pt;visibility:visible" o:bordertopcolor="#1f497d" o:borderleftcolor="#1f497d" o:borderbottomcolor="#1f497d" o:borderrightcolor="#1f497d">
                  <v:imagedata r:id="rId103"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r>
              <w:rPr>
                <w:noProof/>
                <w:lang w:eastAsia="fr-FR"/>
              </w:rPr>
              <w:pict>
                <v:oval id="_x0000_s1515" style="position:absolute;left:0;text-align:left;margin-left:205.1pt;margin-top:149.8pt;width:35.45pt;height:35.45pt;z-index:251774976;mso-position-horizontal-relative:text;mso-position-vertical-relative:text" fillcolor="#fbd4b4">
                  <v:textbox style="mso-next-textbox:#_x0000_s1515">
                    <w:txbxContent>
                      <w:p w:rsidR="007F35D2" w:rsidRPr="00F86705" w:rsidRDefault="007F35D2" w:rsidP="00474F28">
                        <w:pPr>
                          <w:jc w:val="center"/>
                          <w:rPr>
                            <w:b/>
                            <w:color w:val="FF0000"/>
                            <w:sz w:val="28"/>
                            <w:szCs w:val="28"/>
                          </w:rPr>
                        </w:pPr>
                        <w:r>
                          <w:rPr>
                            <w:b/>
                            <w:color w:val="FF0000"/>
                            <w:sz w:val="28"/>
                            <w:szCs w:val="28"/>
                          </w:rPr>
                          <w:t>5</w:t>
                        </w:r>
                      </w:p>
                    </w:txbxContent>
                  </v:textbox>
                </v:oval>
              </w:pict>
            </w:r>
            <w:r>
              <w:rPr>
                <w:noProof/>
                <w:lang w:eastAsia="fr-FR"/>
              </w:rPr>
              <w:pict>
                <v:shape id="_x0000_i1281" type="#_x0000_t75" alt="liste_des_etudes.bmp" style="width:217.5pt;height:163.5pt;visibility:visible" o:bordertopcolor="#1f497d" o:borderleftcolor="#1f497d" o:borderbottomcolor="#1f497d" o:borderrightcolor="#1f497d">
                  <v:imagedata r:id="rId174"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16" style="position:absolute;left:0;text-align:left;margin-left:202.45pt;margin-top:149.8pt;width:35.45pt;height:35.45pt;z-index:251776000;mso-position-horizontal-relative:text;mso-position-vertical-relative:text" fillcolor="#fbd4b4">
                  <v:textbox style="mso-next-textbox:#_x0000_s1516">
                    <w:txbxContent>
                      <w:p w:rsidR="007F35D2" w:rsidRPr="00F86705" w:rsidRDefault="007F35D2" w:rsidP="00474F28">
                        <w:pPr>
                          <w:jc w:val="center"/>
                          <w:rPr>
                            <w:b/>
                            <w:color w:val="FF0000"/>
                            <w:sz w:val="28"/>
                            <w:szCs w:val="28"/>
                          </w:rPr>
                        </w:pPr>
                        <w:r>
                          <w:rPr>
                            <w:b/>
                            <w:color w:val="FF0000"/>
                            <w:sz w:val="28"/>
                            <w:szCs w:val="28"/>
                          </w:rPr>
                          <w:t>6</w:t>
                        </w:r>
                      </w:p>
                    </w:txbxContent>
                  </v:textbox>
                </v:oval>
              </w:pict>
            </w:r>
            <w:r>
              <w:rPr>
                <w:noProof/>
                <w:lang w:eastAsia="fr-FR"/>
              </w:rPr>
              <w:pict>
                <v:shape id="_x0000_i1282" type="#_x0000_t75" style="width:218.25pt;height:163.5pt;visibility:visible" o:bordertopcolor="#1f497d" o:borderleftcolor="#1f497d" o:borderbottomcolor="#1f497d" o:borderrightcolor="#1f497d">
                  <v:imagedata r:id="rId175"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bl>
    <w:p w:rsidR="007F35D2" w:rsidRDefault="007F35D2" w:rsidP="00474F28"/>
    <w:p w:rsidR="007F35D2" w:rsidRDefault="007F35D2" w:rsidP="00474F28">
      <w:r>
        <w:br w:type="page"/>
      </w:r>
    </w:p>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517" style="position:absolute;left:0;text-align:left;margin-left:204.35pt;margin-top:148.95pt;width:35.45pt;height:35.45pt;z-index:251777024" fillcolor="#fbd4b4">
                  <v:textbox style="mso-next-textbox:#_x0000_s1517">
                    <w:txbxContent>
                      <w:p w:rsidR="007F35D2" w:rsidRPr="00F86705" w:rsidRDefault="007F35D2" w:rsidP="00474F28">
                        <w:pPr>
                          <w:jc w:val="center"/>
                          <w:rPr>
                            <w:b/>
                            <w:color w:val="FF0000"/>
                            <w:sz w:val="28"/>
                            <w:szCs w:val="28"/>
                          </w:rPr>
                        </w:pPr>
                        <w:r>
                          <w:rPr>
                            <w:b/>
                            <w:color w:val="FF0000"/>
                            <w:sz w:val="28"/>
                            <w:szCs w:val="28"/>
                          </w:rPr>
                          <w:t>7</w:t>
                        </w:r>
                      </w:p>
                    </w:txbxContent>
                  </v:textbox>
                </v:oval>
              </w:pict>
            </w:r>
            <w:r>
              <w:rPr>
                <w:noProof/>
                <w:lang w:eastAsia="fr-FR"/>
              </w:rPr>
              <w:pict>
                <v:shape id="_x0000_i1283" type="#_x0000_t75" style="width:217.5pt;height:163.5pt;visibility:visible" o:bordertopcolor="#1f497d" o:borderleftcolor="#1f497d" o:borderbottomcolor="#1f497d" o:borderrightcolor="#1f497d">
                  <v:imagedata r:id="rId176"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18" style="position:absolute;left:0;text-align:left;margin-left:208.45pt;margin-top:148.95pt;width:35.45pt;height:35.45pt;z-index:251778048;mso-position-horizontal-relative:text;mso-position-vertical-relative:text" fillcolor="#fbd4b4">
                  <v:textbox style="mso-next-textbox:#_x0000_s1518">
                    <w:txbxContent>
                      <w:p w:rsidR="007F35D2" w:rsidRPr="00F86705" w:rsidRDefault="007F35D2" w:rsidP="00474F28">
                        <w:pPr>
                          <w:jc w:val="center"/>
                          <w:rPr>
                            <w:b/>
                            <w:color w:val="FF0000"/>
                            <w:sz w:val="28"/>
                            <w:szCs w:val="28"/>
                          </w:rPr>
                        </w:pPr>
                        <w:r>
                          <w:rPr>
                            <w:b/>
                            <w:color w:val="FF0000"/>
                            <w:sz w:val="28"/>
                            <w:szCs w:val="28"/>
                          </w:rPr>
                          <w:t>8</w:t>
                        </w:r>
                      </w:p>
                    </w:txbxContent>
                  </v:textbox>
                </v:oval>
              </w:pict>
            </w:r>
            <w:r>
              <w:rPr>
                <w:noProof/>
                <w:lang w:eastAsia="fr-FR"/>
              </w:rPr>
              <w:pict>
                <v:shape id="_x0000_i1284" type="#_x0000_t75" style="width:224.25pt;height:160.5pt;visibility:visible" o:bordertopcolor="#1f497d" o:borderleftcolor="#1f497d" o:borderbottomcolor="#1f497d" o:borderrightcolor="#1f497d">
                  <v:imagedata r:id="rId112"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519" style="position:absolute;left:0;text-align:left;margin-left:202.9pt;margin-top:149.25pt;width:35.45pt;height:35.45pt;z-index:251779072;mso-position-horizontal-relative:text;mso-position-vertical-relative:text" fillcolor="#fbd4b4">
                  <v:textbox style="mso-next-textbox:#_x0000_s1519">
                    <w:txbxContent>
                      <w:p w:rsidR="007F35D2" w:rsidRPr="00F86705" w:rsidRDefault="007F35D2" w:rsidP="00474F28">
                        <w:pPr>
                          <w:jc w:val="center"/>
                          <w:rPr>
                            <w:b/>
                            <w:color w:val="FF0000"/>
                            <w:sz w:val="28"/>
                            <w:szCs w:val="28"/>
                          </w:rPr>
                        </w:pPr>
                        <w:r>
                          <w:rPr>
                            <w:b/>
                            <w:color w:val="FF0000"/>
                            <w:sz w:val="28"/>
                            <w:szCs w:val="28"/>
                          </w:rPr>
                          <w:t>9</w:t>
                        </w:r>
                      </w:p>
                    </w:txbxContent>
                  </v:textbox>
                </v:oval>
              </w:pict>
            </w:r>
            <w:r>
              <w:rPr>
                <w:noProof/>
                <w:lang w:eastAsia="fr-FR"/>
              </w:rPr>
              <w:pict>
                <v:shape id="_x0000_i1285" type="#_x0000_t75" style="width:214.5pt;height:165pt;visibility:visible" o:bordertopcolor="#1f497d" o:borderleftcolor="#1f497d" o:borderbottomcolor="#1f497d" o:borderrightcolor="#1f497d">
                  <v:imagedata r:id="rId113"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20" style="position:absolute;left:0;text-align:left;margin-left:208.45pt;margin-top:149.25pt;width:35.45pt;height:35.45pt;z-index:251780096;mso-position-horizontal-relative:text;mso-position-vertical-relative:text" fillcolor="#fbd4b4">
                  <v:textbox style="mso-next-textbox:#_x0000_s1520">
                    <w:txbxContent>
                      <w:p w:rsidR="007F35D2" w:rsidRPr="00F86705" w:rsidRDefault="007F35D2" w:rsidP="00474F28">
                        <w:pPr>
                          <w:jc w:val="center"/>
                          <w:rPr>
                            <w:b/>
                            <w:color w:val="FF0000"/>
                            <w:sz w:val="28"/>
                            <w:szCs w:val="28"/>
                          </w:rPr>
                        </w:pPr>
                        <w:r>
                          <w:rPr>
                            <w:b/>
                            <w:color w:val="FF0000"/>
                            <w:sz w:val="28"/>
                            <w:szCs w:val="28"/>
                          </w:rPr>
                          <w:t>10</w:t>
                        </w:r>
                      </w:p>
                    </w:txbxContent>
                  </v:textbox>
                </v:oval>
              </w:pict>
            </w:r>
            <w:r>
              <w:rPr>
                <w:noProof/>
                <w:lang w:eastAsia="fr-FR"/>
              </w:rPr>
              <w:pict>
                <v:shape id="_x0000_i1286" type="#_x0000_t75" style="width:222pt;height:165pt;visibility:visible" o:bordertopcolor="#1f497d" o:borderleftcolor="#1f497d" o:borderbottomcolor="#1f497d" o:borderrightcolor="#1f497d">
                  <v:imagedata r:id="rId114"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r>
              <w:rPr>
                <w:noProof/>
                <w:lang w:eastAsia="fr-FR"/>
              </w:rPr>
              <w:pict>
                <v:oval id="_x0000_s1521" style="position:absolute;left:0;text-align:left;margin-left:202.9pt;margin-top:148.55pt;width:35.45pt;height:35.45pt;z-index:251781120;mso-position-horizontal-relative:text;mso-position-vertical-relative:text" fillcolor="#fbd4b4">
                  <v:textbox style="mso-next-textbox:#_x0000_s1521">
                    <w:txbxContent>
                      <w:p w:rsidR="007F35D2" w:rsidRPr="00F86705" w:rsidRDefault="007F35D2" w:rsidP="00474F28">
                        <w:pPr>
                          <w:rPr>
                            <w:b/>
                            <w:color w:val="FF0000"/>
                            <w:sz w:val="28"/>
                            <w:szCs w:val="28"/>
                          </w:rPr>
                        </w:pPr>
                        <w:r>
                          <w:rPr>
                            <w:b/>
                            <w:color w:val="FF0000"/>
                            <w:sz w:val="28"/>
                            <w:szCs w:val="28"/>
                          </w:rPr>
                          <w:t>11</w:t>
                        </w:r>
                      </w:p>
                    </w:txbxContent>
                  </v:textbox>
                </v:oval>
              </w:pict>
            </w:r>
            <w:r>
              <w:rPr>
                <w:noProof/>
                <w:lang w:eastAsia="fr-FR"/>
              </w:rPr>
              <w:pict>
                <v:shape id="_x0000_i1287" type="#_x0000_t75" style="width:217.5pt;height:162pt;visibility:visible" o:bordertopcolor="#1f497d" o:borderleftcolor="#1f497d" o:borderbottomcolor="#1f497d" o:borderrightcolor="#1f497d">
                  <v:imagedata r:id="rId115"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22" style="position:absolute;left:0;text-align:left;margin-left:207.85pt;margin-top:149.35pt;width:35.45pt;height:35.45pt;z-index:251782144;mso-position-horizontal-relative:text;mso-position-vertical-relative:text" fillcolor="#fbd4b4">
                  <v:textbox style="mso-next-textbox:#_x0000_s1522">
                    <w:txbxContent>
                      <w:p w:rsidR="007F35D2" w:rsidRPr="00F86705" w:rsidRDefault="007F35D2" w:rsidP="00474F28">
                        <w:pPr>
                          <w:jc w:val="center"/>
                          <w:rPr>
                            <w:b/>
                            <w:color w:val="FF0000"/>
                            <w:sz w:val="28"/>
                            <w:szCs w:val="28"/>
                          </w:rPr>
                        </w:pPr>
                        <w:r>
                          <w:rPr>
                            <w:b/>
                            <w:color w:val="FF0000"/>
                            <w:sz w:val="28"/>
                            <w:szCs w:val="28"/>
                          </w:rPr>
                          <w:t>12</w:t>
                        </w:r>
                      </w:p>
                    </w:txbxContent>
                  </v:textbox>
                </v:oval>
              </w:pict>
            </w:r>
            <w:r>
              <w:rPr>
                <w:noProof/>
                <w:lang w:eastAsia="fr-FR"/>
              </w:rPr>
              <w:pict>
                <v:shape id="_x0000_i1288" type="#_x0000_t75" style="width:222pt;height:165pt;visibility:visible" o:bordertopcolor="#1f497d" o:borderleftcolor="#1f497d" o:borderbottomcolor="#1f497d" o:borderrightcolor="#1f497d">
                  <v:imagedata r:id="rId116"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bl>
    <w:p w:rsidR="007F35D2" w:rsidRDefault="007F35D2" w:rsidP="00474F28">
      <w:r>
        <w:br w:type="page"/>
      </w:r>
    </w:p>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523" style="position:absolute;left:0;text-align:left;margin-left:204pt;margin-top:148.6pt;width:35.45pt;height:35.45pt;z-index:251783168" fillcolor="#fbd4b4">
                  <v:textbox style="mso-next-textbox:#_x0000_s1523">
                    <w:txbxContent>
                      <w:p w:rsidR="007F35D2" w:rsidRPr="00F86705" w:rsidRDefault="007F35D2" w:rsidP="00474F28">
                        <w:pPr>
                          <w:jc w:val="center"/>
                          <w:rPr>
                            <w:b/>
                            <w:color w:val="FF0000"/>
                            <w:sz w:val="28"/>
                            <w:szCs w:val="28"/>
                          </w:rPr>
                        </w:pPr>
                        <w:r>
                          <w:rPr>
                            <w:b/>
                            <w:color w:val="FF0000"/>
                            <w:sz w:val="28"/>
                            <w:szCs w:val="28"/>
                          </w:rPr>
                          <w:t>13</w:t>
                        </w:r>
                      </w:p>
                    </w:txbxContent>
                  </v:textbox>
                </v:oval>
              </w:pict>
            </w:r>
            <w:r>
              <w:rPr>
                <w:noProof/>
                <w:lang w:eastAsia="fr-FR"/>
              </w:rPr>
              <w:pict>
                <v:shape id="_x0000_i1289" type="#_x0000_t75" style="width:214.5pt;height:162pt;visibility:visible" o:bordertopcolor="#1f497d" o:borderleftcolor="#1f497d" o:borderbottomcolor="#1f497d" o:borderrightcolor="#1f497d">
                  <v:imagedata r:id="rId117"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24" style="position:absolute;left:0;text-align:left;margin-left:208.1pt;margin-top:148.6pt;width:35.45pt;height:35.45pt;z-index:251784192;mso-position-horizontal-relative:text;mso-position-vertical-relative:text" fillcolor="#fbd4b4">
                  <v:textbox style="mso-next-textbox:#_x0000_s1524">
                    <w:txbxContent>
                      <w:p w:rsidR="007F35D2" w:rsidRPr="00F86705" w:rsidRDefault="007F35D2" w:rsidP="00474F28">
                        <w:pPr>
                          <w:jc w:val="center"/>
                          <w:rPr>
                            <w:b/>
                            <w:color w:val="FF0000"/>
                            <w:sz w:val="28"/>
                            <w:szCs w:val="28"/>
                          </w:rPr>
                        </w:pPr>
                        <w:r>
                          <w:rPr>
                            <w:b/>
                            <w:color w:val="FF0000"/>
                            <w:sz w:val="28"/>
                            <w:szCs w:val="28"/>
                          </w:rPr>
                          <w:t>14</w:t>
                        </w:r>
                      </w:p>
                    </w:txbxContent>
                  </v:textbox>
                </v:oval>
              </w:pict>
            </w:r>
            <w:r>
              <w:rPr>
                <w:noProof/>
                <w:lang w:eastAsia="fr-FR"/>
              </w:rPr>
              <w:pict>
                <v:shape id="_x0000_i1290" type="#_x0000_t75" style="width:222pt;height:162pt;visibility:visible" o:bordertopcolor="#1f497d" o:borderleftcolor="#1f497d" o:borderbottomcolor="#1f497d" o:borderrightcolor="#1f497d">
                  <v:imagedata r:id="rId118"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525" style="position:absolute;left:0;text-align:left;margin-left:202.55pt;margin-top:148.9pt;width:35.45pt;height:35.45pt;z-index:251785216;mso-position-horizontal-relative:text;mso-position-vertical-relative:text" fillcolor="#fbd4b4">
                  <v:textbox style="mso-next-textbox:#_x0000_s1525">
                    <w:txbxContent>
                      <w:p w:rsidR="007F35D2" w:rsidRPr="00F86705" w:rsidRDefault="007F35D2" w:rsidP="00474F28">
                        <w:pPr>
                          <w:jc w:val="center"/>
                          <w:rPr>
                            <w:b/>
                            <w:color w:val="FF0000"/>
                            <w:sz w:val="28"/>
                            <w:szCs w:val="28"/>
                          </w:rPr>
                        </w:pPr>
                        <w:r>
                          <w:rPr>
                            <w:b/>
                            <w:color w:val="FF0000"/>
                            <w:sz w:val="28"/>
                            <w:szCs w:val="28"/>
                          </w:rPr>
                          <w:t>15</w:t>
                        </w:r>
                      </w:p>
                    </w:txbxContent>
                  </v:textbox>
                </v:oval>
              </w:pict>
            </w:r>
            <w:r>
              <w:rPr>
                <w:noProof/>
                <w:lang w:eastAsia="fr-FR"/>
              </w:rPr>
              <w:pict>
                <v:shape id="_x0000_i1291" type="#_x0000_t75" style="width:214.5pt;height:162pt;visibility:visible" o:bordertopcolor="#1f497d" o:borderleftcolor="#1f497d" o:borderbottomcolor="#1f497d" o:borderrightcolor="#1f497d">
                  <v:imagedata r:id="rId119"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26" style="position:absolute;left:0;text-align:left;margin-left:208.1pt;margin-top:148.9pt;width:35.45pt;height:35.45pt;z-index:251786240;mso-position-horizontal-relative:text;mso-position-vertical-relative:text" fillcolor="#fbd4b4">
                  <v:textbox style="mso-next-textbox:#_x0000_s1526">
                    <w:txbxContent>
                      <w:p w:rsidR="007F35D2" w:rsidRPr="00F86705" w:rsidRDefault="007F35D2" w:rsidP="00474F28">
                        <w:pPr>
                          <w:jc w:val="center"/>
                          <w:rPr>
                            <w:b/>
                            <w:color w:val="FF0000"/>
                            <w:sz w:val="28"/>
                            <w:szCs w:val="28"/>
                          </w:rPr>
                        </w:pPr>
                        <w:r>
                          <w:rPr>
                            <w:b/>
                            <w:color w:val="FF0000"/>
                            <w:sz w:val="28"/>
                            <w:szCs w:val="28"/>
                          </w:rPr>
                          <w:t>16</w:t>
                        </w:r>
                      </w:p>
                    </w:txbxContent>
                  </v:textbox>
                </v:oval>
              </w:pict>
            </w:r>
            <w:r>
              <w:rPr>
                <w:noProof/>
                <w:lang w:eastAsia="fr-FR"/>
              </w:rPr>
              <w:pict>
                <v:shape id="_x0000_i1292" type="#_x0000_t75" style="width:222pt;height:158.25pt;visibility:visible" o:bordertopcolor="#1f497d" o:borderleftcolor="#1f497d" o:borderbottomcolor="#1f497d" o:borderrightcolor="#1f497d">
                  <v:imagedata r:id="rId120"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r>
              <w:rPr>
                <w:noProof/>
                <w:lang w:eastAsia="fr-FR"/>
              </w:rPr>
              <w:pict>
                <v:oval id="_x0000_s1527" style="position:absolute;left:0;text-align:left;margin-left:202.55pt;margin-top:148.2pt;width:35.45pt;height:35.45pt;z-index:251787264;mso-position-horizontal-relative:text;mso-position-vertical-relative:text" fillcolor="#fbd4b4">
                  <v:textbox style="mso-next-textbox:#_x0000_s1527">
                    <w:txbxContent>
                      <w:p w:rsidR="007F35D2" w:rsidRPr="00F86705" w:rsidRDefault="007F35D2" w:rsidP="00474F28">
                        <w:pPr>
                          <w:rPr>
                            <w:b/>
                            <w:color w:val="FF0000"/>
                            <w:sz w:val="28"/>
                            <w:szCs w:val="28"/>
                          </w:rPr>
                        </w:pPr>
                        <w:r>
                          <w:rPr>
                            <w:b/>
                            <w:color w:val="FF0000"/>
                            <w:sz w:val="28"/>
                            <w:szCs w:val="28"/>
                          </w:rPr>
                          <w:t>17</w:t>
                        </w:r>
                      </w:p>
                    </w:txbxContent>
                  </v:textbox>
                </v:oval>
              </w:pict>
            </w:r>
            <w:r>
              <w:rPr>
                <w:noProof/>
                <w:lang w:eastAsia="fr-FR"/>
              </w:rPr>
              <w:pict>
                <v:shape id="_x0000_i1293" type="#_x0000_t75" style="width:218.25pt;height:162pt;visibility:visible" o:bordertopcolor="#1f497d" o:borderleftcolor="#1f497d" o:borderbottomcolor="#1f497d" o:borderrightcolor="#1f497d">
                  <v:imagedata r:id="rId121"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28" style="position:absolute;left:0;text-align:left;margin-left:207.5pt;margin-top:149pt;width:35.45pt;height:35.45pt;z-index:251788288;mso-position-horizontal-relative:text;mso-position-vertical-relative:text" fillcolor="#fbd4b4">
                  <v:textbox style="mso-next-textbox:#_x0000_s1528">
                    <w:txbxContent>
                      <w:p w:rsidR="007F35D2" w:rsidRPr="00F86705" w:rsidRDefault="007F35D2" w:rsidP="00474F28">
                        <w:pPr>
                          <w:jc w:val="center"/>
                          <w:rPr>
                            <w:b/>
                            <w:color w:val="FF0000"/>
                            <w:sz w:val="28"/>
                            <w:szCs w:val="28"/>
                          </w:rPr>
                        </w:pPr>
                        <w:r>
                          <w:rPr>
                            <w:b/>
                            <w:color w:val="FF0000"/>
                            <w:sz w:val="28"/>
                            <w:szCs w:val="28"/>
                          </w:rPr>
                          <w:t>18</w:t>
                        </w:r>
                      </w:p>
                    </w:txbxContent>
                  </v:textbox>
                </v:oval>
              </w:pict>
            </w:r>
            <w:r>
              <w:rPr>
                <w:noProof/>
                <w:lang w:eastAsia="fr-FR"/>
              </w:rPr>
              <w:pict>
                <v:shape id="_x0000_i1294" type="#_x0000_t75" style="width:218.25pt;height:161.25pt;visibility:visible" o:bordertopcolor="#1f497d" o:borderleftcolor="#1f497d" o:borderbottomcolor="#1f497d" o:borderrightcolor="#1f497d">
                  <v:imagedata r:id="rId122"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bl>
    <w:p w:rsidR="007F35D2" w:rsidRDefault="007F35D2" w:rsidP="00474F28">
      <w:r>
        <w:br w:type="page"/>
      </w:r>
    </w:p>
    <w:tbl>
      <w:tblPr>
        <w:tblpPr w:leftFromText="141" w:rightFromText="141" w:horzAnchor="margin" w:tblpY="487"/>
        <w:tblW w:w="0" w:type="auto"/>
        <w:tblLayout w:type="fixed"/>
        <w:tblLook w:val="00A0"/>
      </w:tblPr>
      <w:tblGrid>
        <w:gridCol w:w="4644"/>
        <w:gridCol w:w="4644"/>
      </w:tblGrid>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529" style="position:absolute;left:0;text-align:left;margin-left:201.75pt;margin-top:149.2pt;width:35.45pt;height:35.45pt;z-index:251789312" fillcolor="#fbd4b4">
                  <v:textbox style="mso-next-textbox:#_x0000_s1529">
                    <w:txbxContent>
                      <w:p w:rsidR="007F35D2" w:rsidRPr="00F86705" w:rsidRDefault="007F35D2" w:rsidP="00474F28">
                        <w:pPr>
                          <w:jc w:val="center"/>
                          <w:rPr>
                            <w:b/>
                            <w:color w:val="FF0000"/>
                            <w:sz w:val="28"/>
                            <w:szCs w:val="28"/>
                          </w:rPr>
                        </w:pPr>
                        <w:r>
                          <w:rPr>
                            <w:b/>
                            <w:color w:val="FF0000"/>
                            <w:sz w:val="28"/>
                            <w:szCs w:val="28"/>
                          </w:rPr>
                          <w:t>19</w:t>
                        </w:r>
                      </w:p>
                    </w:txbxContent>
                  </v:textbox>
                </v:oval>
              </w:pict>
            </w:r>
            <w:r>
              <w:rPr>
                <w:noProof/>
                <w:lang w:eastAsia="fr-FR"/>
              </w:rPr>
              <w:pict>
                <v:shape id="_x0000_i1295" type="#_x0000_t75" style="width:213.75pt;height:162pt;visibility:visible" o:bordertopcolor="#1f497d" o:borderleftcolor="#1f497d" o:borderbottomcolor="#1f497d" o:borderrightcolor="#1f497d">
                  <v:imagedata r:id="rId123"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30" style="position:absolute;left:0;text-align:left;margin-left:205.85pt;margin-top:149.2pt;width:35.45pt;height:35.45pt;z-index:251790336;mso-position-horizontal-relative:text;mso-position-vertical-relative:text" fillcolor="#fbd4b4">
                  <v:textbox style="mso-next-textbox:#_x0000_s1530">
                    <w:txbxContent>
                      <w:p w:rsidR="007F35D2" w:rsidRPr="00F86705" w:rsidRDefault="007F35D2" w:rsidP="00474F28">
                        <w:pPr>
                          <w:jc w:val="center"/>
                          <w:rPr>
                            <w:b/>
                            <w:color w:val="FF0000"/>
                            <w:sz w:val="28"/>
                            <w:szCs w:val="28"/>
                          </w:rPr>
                        </w:pPr>
                        <w:r>
                          <w:rPr>
                            <w:b/>
                            <w:color w:val="FF0000"/>
                            <w:sz w:val="28"/>
                            <w:szCs w:val="28"/>
                          </w:rPr>
                          <w:t>20</w:t>
                        </w:r>
                      </w:p>
                    </w:txbxContent>
                  </v:textbox>
                </v:oval>
              </w:pict>
            </w:r>
            <w:r>
              <w:rPr>
                <w:noProof/>
                <w:lang w:eastAsia="fr-FR"/>
              </w:rPr>
              <w:pict>
                <v:shape id="_x0000_i1296" type="#_x0000_t75" style="width:225pt;height:162.75pt;visibility:visible" o:bordertopcolor="#1f497d" o:borderleftcolor="#1f497d" o:borderbottomcolor="#1f497d" o:borderrightcolor="#1f497d">
                  <v:imagedata r:id="rId124"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spacing w:after="0" w:line="240" w:lineRule="auto"/>
              <w:jc w:val="center"/>
            </w:pPr>
            <w:r>
              <w:rPr>
                <w:noProof/>
                <w:lang w:eastAsia="fr-FR"/>
              </w:rPr>
              <w:pict>
                <v:oval id="_x0000_s1531" style="position:absolute;left:0;text-align:left;margin-left:200.3pt;margin-top:149.5pt;width:35.45pt;height:35.45pt;z-index:251791360;mso-position-horizontal-relative:text;mso-position-vertical-relative:text" fillcolor="#fbd4b4">
                  <v:textbox style="mso-next-textbox:#_x0000_s1531">
                    <w:txbxContent>
                      <w:p w:rsidR="007F35D2" w:rsidRPr="00F86705" w:rsidRDefault="007F35D2" w:rsidP="00474F28">
                        <w:pPr>
                          <w:jc w:val="center"/>
                          <w:rPr>
                            <w:b/>
                            <w:color w:val="FF0000"/>
                            <w:sz w:val="28"/>
                            <w:szCs w:val="28"/>
                          </w:rPr>
                        </w:pPr>
                        <w:r>
                          <w:rPr>
                            <w:b/>
                            <w:color w:val="FF0000"/>
                            <w:sz w:val="28"/>
                            <w:szCs w:val="28"/>
                          </w:rPr>
                          <w:t>21</w:t>
                        </w:r>
                      </w:p>
                    </w:txbxContent>
                  </v:textbox>
                </v:oval>
              </w:pict>
            </w:r>
            <w:r>
              <w:rPr>
                <w:noProof/>
                <w:lang w:eastAsia="fr-FR"/>
              </w:rPr>
              <w:pict>
                <v:shape id="_x0000_i1297" type="#_x0000_t75" style="width:213pt;height:165pt;visibility:visible" o:bordertopcolor="#1f497d" o:borderleftcolor="#1f497d" o:borderbottomcolor="#1f497d" o:borderrightcolor="#1f497d">
                  <v:imagedata r:id="rId125"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32" style="position:absolute;left:0;text-align:left;margin-left:205.85pt;margin-top:149.5pt;width:35.45pt;height:35.45pt;z-index:251792384;mso-position-horizontal-relative:text;mso-position-vertical-relative:text" fillcolor="#fbd4b4">
                  <v:textbox style="mso-next-textbox:#_x0000_s1532">
                    <w:txbxContent>
                      <w:p w:rsidR="007F35D2" w:rsidRPr="00F86705" w:rsidRDefault="007F35D2" w:rsidP="00474F28">
                        <w:pPr>
                          <w:jc w:val="center"/>
                          <w:rPr>
                            <w:b/>
                            <w:color w:val="FF0000"/>
                            <w:sz w:val="28"/>
                            <w:szCs w:val="28"/>
                          </w:rPr>
                        </w:pPr>
                        <w:r>
                          <w:rPr>
                            <w:b/>
                            <w:color w:val="FF0000"/>
                            <w:sz w:val="28"/>
                            <w:szCs w:val="28"/>
                          </w:rPr>
                          <w:t>22</w:t>
                        </w:r>
                      </w:p>
                    </w:txbxContent>
                  </v:textbox>
                </v:oval>
              </w:pict>
            </w:r>
            <w:r>
              <w:rPr>
                <w:noProof/>
                <w:lang w:eastAsia="fr-FR"/>
              </w:rPr>
              <w:pict>
                <v:shape id="_x0000_i1298" type="#_x0000_t75" style="width:218.25pt;height:162pt;visibility:visible" o:bordertopcolor="#1f497d" o:borderleftcolor="#1f497d" o:borderbottomcolor="#1f497d" o:borderrightcolor="#1f497d">
                  <v:imagedata r:id="rId126"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p w:rsidR="007F35D2" w:rsidRPr="00045D77" w:rsidRDefault="007F35D2" w:rsidP="00045D77">
            <w:pPr>
              <w:spacing w:after="0" w:line="240" w:lineRule="auto"/>
              <w:jc w:val="center"/>
            </w:pPr>
          </w:p>
        </w:tc>
        <w:tc>
          <w:tcPr>
            <w:tcW w:w="4644" w:type="dxa"/>
          </w:tcPr>
          <w:p w:rsidR="007F35D2" w:rsidRPr="00045D77" w:rsidRDefault="007F35D2" w:rsidP="00045D77">
            <w:pPr>
              <w:spacing w:after="0" w:line="240" w:lineRule="auto"/>
              <w:jc w:val="center"/>
            </w:pPr>
          </w:p>
        </w:tc>
      </w:tr>
      <w:tr w:rsidR="007F35D2" w:rsidRPr="00045D77" w:rsidTr="00045D77">
        <w:tc>
          <w:tcPr>
            <w:tcW w:w="4644" w:type="dxa"/>
          </w:tcPr>
          <w:p w:rsidR="007F35D2" w:rsidRPr="00045D77" w:rsidRDefault="007F35D2" w:rsidP="00045D77">
            <w:pPr>
              <w:tabs>
                <w:tab w:val="left" w:pos="3273"/>
              </w:tabs>
              <w:spacing w:after="0" w:line="240" w:lineRule="auto"/>
              <w:jc w:val="center"/>
            </w:pPr>
            <w:r>
              <w:rPr>
                <w:noProof/>
                <w:lang w:eastAsia="fr-FR"/>
              </w:rPr>
              <w:pict>
                <v:oval id="_x0000_s1533" style="position:absolute;left:0;text-align:left;margin-left:200.3pt;margin-top:148.8pt;width:35.45pt;height:35.45pt;z-index:251793408;mso-position-horizontal-relative:text;mso-position-vertical-relative:text" fillcolor="#fbd4b4">
                  <v:textbox style="mso-next-textbox:#_x0000_s1533">
                    <w:txbxContent>
                      <w:p w:rsidR="007F35D2" w:rsidRPr="00F86705" w:rsidRDefault="007F35D2" w:rsidP="00474F28">
                        <w:pPr>
                          <w:rPr>
                            <w:b/>
                            <w:color w:val="FF0000"/>
                            <w:sz w:val="28"/>
                            <w:szCs w:val="28"/>
                          </w:rPr>
                        </w:pPr>
                        <w:r>
                          <w:rPr>
                            <w:b/>
                            <w:color w:val="FF0000"/>
                            <w:sz w:val="28"/>
                            <w:szCs w:val="28"/>
                          </w:rPr>
                          <w:t>23</w:t>
                        </w:r>
                      </w:p>
                    </w:txbxContent>
                  </v:textbox>
                </v:oval>
              </w:pict>
            </w:r>
            <w:r>
              <w:rPr>
                <w:noProof/>
                <w:lang w:eastAsia="fr-FR"/>
              </w:rPr>
              <w:pict>
                <v:shape id="Image 67" o:spid="_x0000_i1299" type="#_x0000_t75" style="width:214.5pt;height:163.5pt;visibility:visible" o:bordertopcolor="#1f497d" o:borderleftcolor="#1f497d" o:borderbottomcolor="#1f497d" o:borderrightcolor="#1f497d">
                  <v:imagedata r:id="rId177" o:title=""/>
                  <w10:bordertop type="single" width="6"/>
                  <w10:borderleft type="single" width="6"/>
                  <w10:borderbottom type="single" width="6"/>
                  <w10:borderright type="single" width="6"/>
                </v:shape>
              </w:pict>
            </w:r>
          </w:p>
        </w:tc>
        <w:tc>
          <w:tcPr>
            <w:tcW w:w="4644" w:type="dxa"/>
          </w:tcPr>
          <w:p w:rsidR="007F35D2" w:rsidRPr="00045D77" w:rsidRDefault="007F35D2" w:rsidP="00045D77">
            <w:pPr>
              <w:spacing w:after="0" w:line="240" w:lineRule="auto"/>
              <w:jc w:val="center"/>
            </w:pPr>
            <w:r>
              <w:rPr>
                <w:noProof/>
                <w:lang w:eastAsia="fr-FR"/>
              </w:rPr>
              <w:pict>
                <v:oval id="_x0000_s1534" style="position:absolute;left:0;text-align:left;margin-left:204.3pt;margin-top:149.6pt;width:35.45pt;height:35.45pt;z-index:251794432;mso-position-horizontal-relative:text;mso-position-vertical-relative:text" fillcolor="#fbd4b4">
                  <v:textbox style="mso-next-textbox:#_x0000_s1534">
                    <w:txbxContent>
                      <w:p w:rsidR="007F35D2" w:rsidRPr="00F86705" w:rsidRDefault="007F35D2" w:rsidP="00474F28">
                        <w:pPr>
                          <w:jc w:val="center"/>
                          <w:rPr>
                            <w:b/>
                            <w:color w:val="FF0000"/>
                            <w:sz w:val="28"/>
                            <w:szCs w:val="28"/>
                          </w:rPr>
                        </w:pPr>
                        <w:r>
                          <w:rPr>
                            <w:b/>
                            <w:color w:val="FF0000"/>
                            <w:sz w:val="28"/>
                            <w:szCs w:val="28"/>
                          </w:rPr>
                          <w:t>24</w:t>
                        </w:r>
                      </w:p>
                    </w:txbxContent>
                  </v:textbox>
                </v:oval>
              </w:pict>
            </w:r>
            <w:r>
              <w:rPr>
                <w:noProof/>
                <w:lang w:eastAsia="fr-FR"/>
              </w:rPr>
              <w:pict>
                <v:shape id="Image 70" o:spid="_x0000_i1300" type="#_x0000_t75" style="width:219pt;height:163.5pt;visibility:visible" o:bordertopcolor="#1f497d" o:borderleftcolor="#1f497d" o:borderbottomcolor="#1f497d" o:borderrightcolor="#1f497d">
                  <v:imagedata r:id="rId178" o:title=""/>
                  <w10:bordertop type="single" width="6"/>
                  <w10:borderleft type="single" width="6"/>
                  <w10:borderbottom type="single" width="6"/>
                  <w10:borderright type="single" width="6"/>
                </v:shape>
              </w:pict>
            </w:r>
          </w:p>
        </w:tc>
      </w:tr>
      <w:tr w:rsidR="007F35D2" w:rsidRPr="00045D77" w:rsidTr="00045D77">
        <w:tc>
          <w:tcPr>
            <w:tcW w:w="4644" w:type="dxa"/>
          </w:tcPr>
          <w:p w:rsidR="007F35D2" w:rsidRPr="00045D77" w:rsidRDefault="007F35D2" w:rsidP="00045D77">
            <w:pPr>
              <w:tabs>
                <w:tab w:val="left" w:pos="3273"/>
              </w:tabs>
              <w:spacing w:after="0" w:line="240" w:lineRule="auto"/>
              <w:jc w:val="center"/>
            </w:pPr>
          </w:p>
          <w:p w:rsidR="007F35D2" w:rsidRPr="00045D77" w:rsidRDefault="007F35D2" w:rsidP="00045D77">
            <w:pPr>
              <w:tabs>
                <w:tab w:val="left" w:pos="3273"/>
              </w:tabs>
              <w:spacing w:after="0" w:line="240" w:lineRule="auto"/>
              <w:jc w:val="center"/>
            </w:pPr>
          </w:p>
        </w:tc>
        <w:tc>
          <w:tcPr>
            <w:tcW w:w="4644" w:type="dxa"/>
          </w:tcPr>
          <w:p w:rsidR="007F35D2" w:rsidRPr="00045D77" w:rsidRDefault="007F35D2" w:rsidP="00045D77">
            <w:pPr>
              <w:spacing w:after="0" w:line="240" w:lineRule="auto"/>
              <w:jc w:val="center"/>
            </w:pPr>
          </w:p>
        </w:tc>
      </w:tr>
    </w:tbl>
    <w:p w:rsidR="007F35D2" w:rsidRDefault="007F35D2" w:rsidP="00474F28"/>
    <w:p w:rsidR="007F35D2" w:rsidRDefault="007F35D2">
      <w:r>
        <w:br w:type="page"/>
      </w: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474F28">
      <w:pPr>
        <w:jc w:val="center"/>
        <w:rPr>
          <w:sz w:val="44"/>
          <w:szCs w:val="44"/>
          <w:u w:val="single"/>
        </w:rPr>
      </w:pPr>
    </w:p>
    <w:p w:rsidR="007F35D2" w:rsidRDefault="007F35D2" w:rsidP="00365180">
      <w:pPr>
        <w:rPr>
          <w:sz w:val="44"/>
          <w:szCs w:val="44"/>
          <w:u w:val="single"/>
        </w:rPr>
      </w:pPr>
    </w:p>
    <w:p w:rsidR="007F35D2" w:rsidRDefault="007F35D2" w:rsidP="00474F28">
      <w:pPr>
        <w:jc w:val="center"/>
        <w:rPr>
          <w:sz w:val="44"/>
          <w:szCs w:val="44"/>
          <w:u w:val="single"/>
        </w:rPr>
      </w:pPr>
      <w:r>
        <w:rPr>
          <w:sz w:val="44"/>
          <w:szCs w:val="44"/>
          <w:u w:val="single"/>
        </w:rPr>
        <w:t>Exemple d’exportation d’une étude</w:t>
      </w:r>
    </w:p>
    <w:p w:rsidR="007F35D2" w:rsidRDefault="007F35D2" w:rsidP="00474F28">
      <w:pPr>
        <w:jc w:val="center"/>
        <w:rPr>
          <w:sz w:val="28"/>
          <w:szCs w:val="28"/>
        </w:rPr>
      </w:pPr>
      <w:r>
        <w:rPr>
          <w:sz w:val="28"/>
          <w:szCs w:val="28"/>
        </w:rPr>
        <w:t>(voir à la racine du dossier)</w:t>
      </w:r>
    </w:p>
    <w:p w:rsidR="007F35D2" w:rsidRPr="00474F28" w:rsidRDefault="007F35D2" w:rsidP="00474F28">
      <w:pPr>
        <w:jc w:val="center"/>
        <w:rPr>
          <w:sz w:val="28"/>
          <w:szCs w:val="28"/>
        </w:rPr>
      </w:pPr>
    </w:p>
    <w:p w:rsidR="007F35D2" w:rsidRDefault="007F35D2" w:rsidP="00365180">
      <w:pPr>
        <w:jc w:val="center"/>
        <w:rPr>
          <w:sz w:val="44"/>
          <w:szCs w:val="44"/>
          <w:u w:val="single"/>
        </w:rPr>
      </w:pPr>
      <w:r>
        <w:rPr>
          <w:sz w:val="44"/>
          <w:szCs w:val="44"/>
          <w:u w:val="single"/>
        </w:rPr>
        <w:t>Devis</w:t>
      </w:r>
    </w:p>
    <w:p w:rsidR="007F35D2" w:rsidRPr="00474F28" w:rsidRDefault="007F35D2" w:rsidP="00365180">
      <w:pPr>
        <w:jc w:val="center"/>
        <w:rPr>
          <w:sz w:val="28"/>
          <w:szCs w:val="28"/>
        </w:rPr>
      </w:pPr>
      <w:r>
        <w:rPr>
          <w:sz w:val="28"/>
          <w:szCs w:val="28"/>
        </w:rPr>
        <w:t>(voir à la racine du dossier)</w:t>
      </w:r>
    </w:p>
    <w:p w:rsidR="007F35D2" w:rsidRDefault="007F35D2" w:rsidP="00474F28"/>
    <w:p w:rsidR="007F35D2" w:rsidRDefault="007F35D2" w:rsidP="00CA7A96">
      <w:pPr>
        <w:spacing w:line="360" w:lineRule="auto"/>
      </w:pPr>
    </w:p>
    <w:sectPr w:rsidR="007F35D2" w:rsidSect="00B908EF">
      <w:headerReference w:type="default" r:id="rId179"/>
      <w:footerReference w:type="default" r:id="rId180"/>
      <w:pgSz w:w="11906" w:h="16838"/>
      <w:pgMar w:top="1417" w:right="1417" w:bottom="1417" w:left="1417" w:header="708" w:footer="708" w:gutter="0"/>
      <w:cols w:space="708"/>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35D2" w:rsidRDefault="007F35D2" w:rsidP="00324441">
      <w:pPr>
        <w:spacing w:after="0" w:line="240" w:lineRule="auto"/>
      </w:pPr>
      <w:r>
        <w:separator/>
      </w:r>
    </w:p>
  </w:endnote>
  <w:endnote w:type="continuationSeparator" w:id="1">
    <w:p w:rsidR="007F35D2" w:rsidRDefault="007F35D2" w:rsidP="003244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35D2" w:rsidRDefault="007F35D2">
    <w:pPr>
      <w:pStyle w:val="Footer"/>
    </w:pPr>
    <w:r>
      <w:rPr>
        <w:noProof/>
        <w:lang w:eastAsia="fr-FR"/>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85" type="#_x0000_t185" style="position:absolute;margin-left:0;margin-top:798.55pt;width:42.55pt;height:18.8pt;z-index:251659264;mso-position-horizontal:center;mso-position-horizontal-relative:margin;mso-position-vertical-relative:page" filled="t" strokecolor="gray" strokeweight="2.25pt">
          <v:textbox inset=",0,,0">
            <w:txbxContent>
              <w:p w:rsidR="007F35D2" w:rsidRDefault="007F35D2">
                <w:pPr>
                  <w:jc w:val="center"/>
                </w:pPr>
                <w:fldSimple w:instr=" PAGE    \* MERGEFORMAT ">
                  <w:r>
                    <w:rPr>
                      <w:noProof/>
                    </w:rPr>
                    <w:t>63</w:t>
                  </w:r>
                </w:fldSimple>
              </w:p>
            </w:txbxContent>
          </v:textbox>
          <w10:wrap anchorx="margin" anchory="page"/>
        </v:shape>
      </w:pict>
    </w:r>
    <w:r>
      <w:rPr>
        <w:noProof/>
        <w:lang w:eastAsia="fr-FR"/>
      </w:rPr>
      <w:pict>
        <v:shapetype id="_x0000_t32" coordsize="21600,21600" o:spt="32" o:oned="t" path="m,l21600,21600e" filled="f">
          <v:path arrowok="t" fillok="f" o:connecttype="none"/>
          <o:lock v:ext="edit" shapetype="t"/>
        </v:shapetype>
        <v:shape id="_x0000_s2086" type="#_x0000_t32" style="position:absolute;margin-left:0;margin-top:807.2pt;width:434.5pt;height:0;z-index:251658240;mso-position-horizontal:center;mso-position-horizontal-relative:margin;mso-position-vertical-relative:page;v-text-anchor:middle" o:connectortype="straight" strokecolor="gray" strokeweight="1pt">
          <w10:wrap anchorx="margin"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35D2" w:rsidRDefault="007F35D2">
    <w:pPr>
      <w:pStyle w:val="Footer"/>
    </w:pPr>
    <w:r>
      <w:rPr>
        <w:noProof/>
        <w:lang w:eastAsia="fr-FR"/>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163" type="#_x0000_t185" style="position:absolute;margin-left:0;margin-top:798.55pt;width:42.55pt;height:18.8pt;z-index:251657216;mso-position-horizontal:center;mso-position-horizontal-relative:margin;mso-position-vertical-relative:page" filled="t" strokecolor="gray" strokeweight="2.25pt">
          <v:textbox inset=",0,,0">
            <w:txbxContent>
              <w:p w:rsidR="007F35D2" w:rsidRDefault="007F35D2">
                <w:pPr>
                  <w:jc w:val="center"/>
                </w:pPr>
                <w:fldSimple w:instr=" PAGE    \* MERGEFORMAT ">
                  <w:r>
                    <w:rPr>
                      <w:noProof/>
                    </w:rPr>
                    <w:t>137</w:t>
                  </w:r>
                </w:fldSimple>
              </w:p>
            </w:txbxContent>
          </v:textbox>
          <w10:wrap anchorx="margin" anchory="page"/>
        </v:shape>
      </w:pict>
    </w:r>
    <w:r>
      <w:rPr>
        <w:noProof/>
        <w:lang w:eastAsia="fr-FR"/>
      </w:rPr>
      <w:pict>
        <v:shapetype id="_x0000_t32" coordsize="21600,21600" o:spt="32" o:oned="t" path="m,l21600,21600e" filled="f">
          <v:path arrowok="t" fillok="f" o:connecttype="none"/>
          <o:lock v:ext="edit" shapetype="t"/>
        </v:shapetype>
        <v:shape id="_x0000_s2164" type="#_x0000_t32" style="position:absolute;margin-left:0;margin-top:807.2pt;width:434.5pt;height:0;z-index:251656192;mso-position-horizontal:center;mso-position-horizontal-relative:margin;mso-position-vertical-relative:page;v-text-anchor:middle" o:connectortype="straight" strokecolor="gray" strokeweight="1pt">
          <w10:wrap anchorx="margin"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35D2" w:rsidRDefault="007F35D2" w:rsidP="00324441">
      <w:pPr>
        <w:spacing w:after="0" w:line="240" w:lineRule="auto"/>
      </w:pPr>
      <w:r>
        <w:separator/>
      </w:r>
    </w:p>
  </w:footnote>
  <w:footnote w:type="continuationSeparator" w:id="1">
    <w:p w:rsidR="007F35D2" w:rsidRDefault="007F35D2" w:rsidP="003244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35D2" w:rsidRDefault="007F35D2">
    <w:pPr>
      <w:pStyle w:val="Header"/>
    </w:pPr>
  </w:p>
  <w:p w:rsidR="007F35D2" w:rsidRDefault="007F35D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0.5pt" o:bullet="t">
        <v:imagedata r:id="rId1" o:title=""/>
      </v:shape>
    </w:pict>
  </w:numPicBullet>
  <w:abstractNum w:abstractNumId="0">
    <w:nsid w:val="015F4C65"/>
    <w:multiLevelType w:val="hybridMultilevel"/>
    <w:tmpl w:val="F3B2B94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B21784"/>
    <w:multiLevelType w:val="hybridMultilevel"/>
    <w:tmpl w:val="C78CD2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C25324"/>
    <w:multiLevelType w:val="hybridMultilevel"/>
    <w:tmpl w:val="04A0BF28"/>
    <w:lvl w:ilvl="0" w:tplc="7AA202EA">
      <w:start w:val="1"/>
      <w:numFmt w:val="lowerLetter"/>
      <w:pStyle w:val="Heading3"/>
      <w:lvlText w:val="%1)"/>
      <w:lvlJc w:val="left"/>
      <w:pPr>
        <w:ind w:left="984" w:hanging="360"/>
      </w:pPr>
      <w:rPr>
        <w:rFonts w:cs="Times New Roman"/>
      </w:rPr>
    </w:lvl>
    <w:lvl w:ilvl="1" w:tplc="040C0019" w:tentative="1">
      <w:start w:val="1"/>
      <w:numFmt w:val="lowerLetter"/>
      <w:lvlText w:val="%2."/>
      <w:lvlJc w:val="left"/>
      <w:pPr>
        <w:ind w:left="1704" w:hanging="360"/>
      </w:pPr>
      <w:rPr>
        <w:rFonts w:cs="Times New Roman"/>
      </w:rPr>
    </w:lvl>
    <w:lvl w:ilvl="2" w:tplc="040C001B" w:tentative="1">
      <w:start w:val="1"/>
      <w:numFmt w:val="lowerRoman"/>
      <w:lvlText w:val="%3."/>
      <w:lvlJc w:val="right"/>
      <w:pPr>
        <w:ind w:left="2424" w:hanging="180"/>
      </w:pPr>
      <w:rPr>
        <w:rFonts w:cs="Times New Roman"/>
      </w:rPr>
    </w:lvl>
    <w:lvl w:ilvl="3" w:tplc="040C000F" w:tentative="1">
      <w:start w:val="1"/>
      <w:numFmt w:val="decimal"/>
      <w:lvlText w:val="%4."/>
      <w:lvlJc w:val="left"/>
      <w:pPr>
        <w:ind w:left="3144" w:hanging="360"/>
      </w:pPr>
      <w:rPr>
        <w:rFonts w:cs="Times New Roman"/>
      </w:rPr>
    </w:lvl>
    <w:lvl w:ilvl="4" w:tplc="040C0019" w:tentative="1">
      <w:start w:val="1"/>
      <w:numFmt w:val="lowerLetter"/>
      <w:lvlText w:val="%5."/>
      <w:lvlJc w:val="left"/>
      <w:pPr>
        <w:ind w:left="3864" w:hanging="360"/>
      </w:pPr>
      <w:rPr>
        <w:rFonts w:cs="Times New Roman"/>
      </w:rPr>
    </w:lvl>
    <w:lvl w:ilvl="5" w:tplc="040C001B" w:tentative="1">
      <w:start w:val="1"/>
      <w:numFmt w:val="lowerRoman"/>
      <w:lvlText w:val="%6."/>
      <w:lvlJc w:val="right"/>
      <w:pPr>
        <w:ind w:left="4584" w:hanging="180"/>
      </w:pPr>
      <w:rPr>
        <w:rFonts w:cs="Times New Roman"/>
      </w:rPr>
    </w:lvl>
    <w:lvl w:ilvl="6" w:tplc="040C000F" w:tentative="1">
      <w:start w:val="1"/>
      <w:numFmt w:val="decimal"/>
      <w:lvlText w:val="%7."/>
      <w:lvlJc w:val="left"/>
      <w:pPr>
        <w:ind w:left="5304" w:hanging="360"/>
      </w:pPr>
      <w:rPr>
        <w:rFonts w:cs="Times New Roman"/>
      </w:rPr>
    </w:lvl>
    <w:lvl w:ilvl="7" w:tplc="040C0019" w:tentative="1">
      <w:start w:val="1"/>
      <w:numFmt w:val="lowerLetter"/>
      <w:lvlText w:val="%8."/>
      <w:lvlJc w:val="left"/>
      <w:pPr>
        <w:ind w:left="6024" w:hanging="360"/>
      </w:pPr>
      <w:rPr>
        <w:rFonts w:cs="Times New Roman"/>
      </w:rPr>
    </w:lvl>
    <w:lvl w:ilvl="8" w:tplc="040C001B" w:tentative="1">
      <w:start w:val="1"/>
      <w:numFmt w:val="lowerRoman"/>
      <w:lvlText w:val="%9."/>
      <w:lvlJc w:val="right"/>
      <w:pPr>
        <w:ind w:left="6744" w:hanging="180"/>
      </w:pPr>
      <w:rPr>
        <w:rFonts w:cs="Times New Roman"/>
      </w:rPr>
    </w:lvl>
  </w:abstractNum>
  <w:abstractNum w:abstractNumId="3">
    <w:nsid w:val="07D538F3"/>
    <w:multiLevelType w:val="hybridMultilevel"/>
    <w:tmpl w:val="22CEA8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96A6370"/>
    <w:multiLevelType w:val="hybridMultilevel"/>
    <w:tmpl w:val="7C96EF76"/>
    <w:lvl w:ilvl="0" w:tplc="174AD8EE">
      <w:start w:val="1"/>
      <w:numFmt w:val="decimal"/>
      <w:lvlText w:val="%1-"/>
      <w:lvlJc w:val="left"/>
      <w:pPr>
        <w:ind w:left="1080" w:hanging="360"/>
      </w:pPr>
      <w:rPr>
        <w:rFonts w:cs="Times New Roman" w:hint="default"/>
      </w:rPr>
    </w:lvl>
    <w:lvl w:ilvl="1" w:tplc="040C0019" w:tentative="1">
      <w:start w:val="1"/>
      <w:numFmt w:val="lowerLetter"/>
      <w:lvlText w:val="%2."/>
      <w:lvlJc w:val="left"/>
      <w:pPr>
        <w:ind w:left="1800" w:hanging="360"/>
      </w:pPr>
      <w:rPr>
        <w:rFonts w:cs="Times New Roman"/>
      </w:rPr>
    </w:lvl>
    <w:lvl w:ilvl="2" w:tplc="040C001B" w:tentative="1">
      <w:start w:val="1"/>
      <w:numFmt w:val="lowerRoman"/>
      <w:lvlText w:val="%3."/>
      <w:lvlJc w:val="right"/>
      <w:pPr>
        <w:ind w:left="2520" w:hanging="180"/>
      </w:pPr>
      <w:rPr>
        <w:rFonts w:cs="Times New Roman"/>
      </w:rPr>
    </w:lvl>
    <w:lvl w:ilvl="3" w:tplc="040C000F" w:tentative="1">
      <w:start w:val="1"/>
      <w:numFmt w:val="decimal"/>
      <w:lvlText w:val="%4."/>
      <w:lvlJc w:val="left"/>
      <w:pPr>
        <w:ind w:left="3240" w:hanging="360"/>
      </w:pPr>
      <w:rPr>
        <w:rFonts w:cs="Times New Roman"/>
      </w:rPr>
    </w:lvl>
    <w:lvl w:ilvl="4" w:tplc="040C0019" w:tentative="1">
      <w:start w:val="1"/>
      <w:numFmt w:val="lowerLetter"/>
      <w:lvlText w:val="%5."/>
      <w:lvlJc w:val="left"/>
      <w:pPr>
        <w:ind w:left="3960" w:hanging="360"/>
      </w:pPr>
      <w:rPr>
        <w:rFonts w:cs="Times New Roman"/>
      </w:rPr>
    </w:lvl>
    <w:lvl w:ilvl="5" w:tplc="040C001B" w:tentative="1">
      <w:start w:val="1"/>
      <w:numFmt w:val="lowerRoman"/>
      <w:lvlText w:val="%6."/>
      <w:lvlJc w:val="right"/>
      <w:pPr>
        <w:ind w:left="4680" w:hanging="180"/>
      </w:pPr>
      <w:rPr>
        <w:rFonts w:cs="Times New Roman"/>
      </w:rPr>
    </w:lvl>
    <w:lvl w:ilvl="6" w:tplc="040C000F" w:tentative="1">
      <w:start w:val="1"/>
      <w:numFmt w:val="decimal"/>
      <w:lvlText w:val="%7."/>
      <w:lvlJc w:val="left"/>
      <w:pPr>
        <w:ind w:left="5400" w:hanging="360"/>
      </w:pPr>
      <w:rPr>
        <w:rFonts w:cs="Times New Roman"/>
      </w:rPr>
    </w:lvl>
    <w:lvl w:ilvl="7" w:tplc="040C0019" w:tentative="1">
      <w:start w:val="1"/>
      <w:numFmt w:val="lowerLetter"/>
      <w:lvlText w:val="%8."/>
      <w:lvlJc w:val="left"/>
      <w:pPr>
        <w:ind w:left="6120" w:hanging="360"/>
      </w:pPr>
      <w:rPr>
        <w:rFonts w:cs="Times New Roman"/>
      </w:rPr>
    </w:lvl>
    <w:lvl w:ilvl="8" w:tplc="040C001B" w:tentative="1">
      <w:start w:val="1"/>
      <w:numFmt w:val="lowerRoman"/>
      <w:lvlText w:val="%9."/>
      <w:lvlJc w:val="right"/>
      <w:pPr>
        <w:ind w:left="6840" w:hanging="180"/>
      </w:pPr>
      <w:rPr>
        <w:rFonts w:cs="Times New Roman"/>
      </w:rPr>
    </w:lvl>
  </w:abstractNum>
  <w:abstractNum w:abstractNumId="5">
    <w:nsid w:val="0E1854E7"/>
    <w:multiLevelType w:val="hybridMultilevel"/>
    <w:tmpl w:val="C6E26AAE"/>
    <w:lvl w:ilvl="0" w:tplc="9F4E2124">
      <w:numFmt w:val="bullet"/>
      <w:lvlText w:val="-"/>
      <w:lvlJc w:val="left"/>
      <w:pPr>
        <w:ind w:left="1065" w:hanging="360"/>
      </w:pPr>
      <w:rPr>
        <w:rFonts w:ascii="Calibri" w:eastAsia="Times New Roman" w:hAnsi="Calibri" w:hint="default"/>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nsid w:val="0EE920B1"/>
    <w:multiLevelType w:val="hybridMultilevel"/>
    <w:tmpl w:val="D002788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F1E1C50"/>
    <w:multiLevelType w:val="hybridMultilevel"/>
    <w:tmpl w:val="BCF4961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4442AE7"/>
    <w:multiLevelType w:val="hybridMultilevel"/>
    <w:tmpl w:val="158E6A2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9BB57CC"/>
    <w:multiLevelType w:val="hybridMultilevel"/>
    <w:tmpl w:val="E3ACD53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B3F7065"/>
    <w:multiLevelType w:val="hybridMultilevel"/>
    <w:tmpl w:val="3CF62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B634D4F"/>
    <w:multiLevelType w:val="hybridMultilevel"/>
    <w:tmpl w:val="893428B0"/>
    <w:lvl w:ilvl="0" w:tplc="040C0007">
      <w:start w:val="1"/>
      <w:numFmt w:val="bullet"/>
      <w:lvlText w:val=""/>
      <w:lvlPicBulletId w:val="0"/>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12">
    <w:nsid w:val="1D917007"/>
    <w:multiLevelType w:val="hybridMultilevel"/>
    <w:tmpl w:val="1384057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0052AB0"/>
    <w:multiLevelType w:val="hybridMultilevel"/>
    <w:tmpl w:val="D8E42786"/>
    <w:lvl w:ilvl="0" w:tplc="30C0BC72">
      <w:start w:val="1"/>
      <w:numFmt w:val="lowerRoman"/>
      <w:lvlText w:val="%1."/>
      <w:lvlJc w:val="left"/>
      <w:pPr>
        <w:ind w:left="1080" w:hanging="720"/>
      </w:pPr>
      <w:rPr>
        <w:rFonts w:cs="Times New Roman" w:hint="default"/>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4">
    <w:nsid w:val="20E10C3F"/>
    <w:multiLevelType w:val="hybridMultilevel"/>
    <w:tmpl w:val="6676460C"/>
    <w:lvl w:ilvl="0" w:tplc="3D986620">
      <w:start w:val="1"/>
      <w:numFmt w:val="decimal"/>
      <w:lvlText w:val="(%1)"/>
      <w:lvlJc w:val="left"/>
      <w:pPr>
        <w:ind w:left="720" w:hanging="360"/>
      </w:pPr>
      <w:rPr>
        <w:rFonts w:cs="Times New Roman" w:hint="default"/>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5">
    <w:nsid w:val="22375F56"/>
    <w:multiLevelType w:val="hybridMultilevel"/>
    <w:tmpl w:val="43D497A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95D1119"/>
    <w:multiLevelType w:val="hybridMultilevel"/>
    <w:tmpl w:val="1B9ED5F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FFC066B"/>
    <w:multiLevelType w:val="hybridMultilevel"/>
    <w:tmpl w:val="E9560AA4"/>
    <w:lvl w:ilvl="0" w:tplc="9F306D46">
      <w:numFmt w:val="bullet"/>
      <w:lvlText w:val="-"/>
      <w:lvlJc w:val="left"/>
      <w:pPr>
        <w:ind w:left="720" w:hanging="360"/>
      </w:pPr>
      <w:rPr>
        <w:rFonts w:ascii="Calibri" w:eastAsia="Times New Roman" w:hAnsi="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215182D"/>
    <w:multiLevelType w:val="hybridMultilevel"/>
    <w:tmpl w:val="495CB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91F17DD"/>
    <w:multiLevelType w:val="hybridMultilevel"/>
    <w:tmpl w:val="C36CA15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nsid w:val="3A807211"/>
    <w:multiLevelType w:val="hybridMultilevel"/>
    <w:tmpl w:val="AD58B05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8C3319"/>
    <w:multiLevelType w:val="hybridMultilevel"/>
    <w:tmpl w:val="A37E870A"/>
    <w:lvl w:ilvl="0" w:tplc="657EEFBC">
      <w:start w:val="1"/>
      <w:numFmt w:val="lowerRoman"/>
      <w:pStyle w:val="Heading4"/>
      <w:lvlText w:val="%1."/>
      <w:lvlJc w:val="right"/>
      <w:pPr>
        <w:ind w:left="1381" w:hanging="360"/>
      </w:pPr>
      <w:rPr>
        <w:rFonts w:cs="Times New Roman"/>
      </w:rPr>
    </w:lvl>
    <w:lvl w:ilvl="1" w:tplc="040C0019" w:tentative="1">
      <w:start w:val="1"/>
      <w:numFmt w:val="lowerLetter"/>
      <w:lvlText w:val="%2."/>
      <w:lvlJc w:val="left"/>
      <w:pPr>
        <w:ind w:left="2101" w:hanging="360"/>
      </w:pPr>
      <w:rPr>
        <w:rFonts w:cs="Times New Roman"/>
      </w:rPr>
    </w:lvl>
    <w:lvl w:ilvl="2" w:tplc="040C001B" w:tentative="1">
      <w:start w:val="1"/>
      <w:numFmt w:val="lowerRoman"/>
      <w:lvlText w:val="%3."/>
      <w:lvlJc w:val="right"/>
      <w:pPr>
        <w:ind w:left="2821" w:hanging="180"/>
      </w:pPr>
      <w:rPr>
        <w:rFonts w:cs="Times New Roman"/>
      </w:rPr>
    </w:lvl>
    <w:lvl w:ilvl="3" w:tplc="040C000F" w:tentative="1">
      <w:start w:val="1"/>
      <w:numFmt w:val="decimal"/>
      <w:lvlText w:val="%4."/>
      <w:lvlJc w:val="left"/>
      <w:pPr>
        <w:ind w:left="3541" w:hanging="360"/>
      </w:pPr>
      <w:rPr>
        <w:rFonts w:cs="Times New Roman"/>
      </w:rPr>
    </w:lvl>
    <w:lvl w:ilvl="4" w:tplc="040C0019" w:tentative="1">
      <w:start w:val="1"/>
      <w:numFmt w:val="lowerLetter"/>
      <w:lvlText w:val="%5."/>
      <w:lvlJc w:val="left"/>
      <w:pPr>
        <w:ind w:left="4261" w:hanging="360"/>
      </w:pPr>
      <w:rPr>
        <w:rFonts w:cs="Times New Roman"/>
      </w:rPr>
    </w:lvl>
    <w:lvl w:ilvl="5" w:tplc="040C001B" w:tentative="1">
      <w:start w:val="1"/>
      <w:numFmt w:val="lowerRoman"/>
      <w:lvlText w:val="%6."/>
      <w:lvlJc w:val="right"/>
      <w:pPr>
        <w:ind w:left="4981" w:hanging="180"/>
      </w:pPr>
      <w:rPr>
        <w:rFonts w:cs="Times New Roman"/>
      </w:rPr>
    </w:lvl>
    <w:lvl w:ilvl="6" w:tplc="040C000F" w:tentative="1">
      <w:start w:val="1"/>
      <w:numFmt w:val="decimal"/>
      <w:lvlText w:val="%7."/>
      <w:lvlJc w:val="left"/>
      <w:pPr>
        <w:ind w:left="5701" w:hanging="360"/>
      </w:pPr>
      <w:rPr>
        <w:rFonts w:cs="Times New Roman"/>
      </w:rPr>
    </w:lvl>
    <w:lvl w:ilvl="7" w:tplc="040C0019" w:tentative="1">
      <w:start w:val="1"/>
      <w:numFmt w:val="lowerLetter"/>
      <w:lvlText w:val="%8."/>
      <w:lvlJc w:val="left"/>
      <w:pPr>
        <w:ind w:left="6421" w:hanging="360"/>
      </w:pPr>
      <w:rPr>
        <w:rFonts w:cs="Times New Roman"/>
      </w:rPr>
    </w:lvl>
    <w:lvl w:ilvl="8" w:tplc="040C001B" w:tentative="1">
      <w:start w:val="1"/>
      <w:numFmt w:val="lowerRoman"/>
      <w:lvlText w:val="%9."/>
      <w:lvlJc w:val="right"/>
      <w:pPr>
        <w:ind w:left="7141" w:hanging="180"/>
      </w:pPr>
      <w:rPr>
        <w:rFonts w:cs="Times New Roman"/>
      </w:rPr>
    </w:lvl>
  </w:abstractNum>
  <w:abstractNum w:abstractNumId="22">
    <w:nsid w:val="3DE25243"/>
    <w:multiLevelType w:val="hybridMultilevel"/>
    <w:tmpl w:val="116A61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1C26F43"/>
    <w:multiLevelType w:val="hybridMultilevel"/>
    <w:tmpl w:val="39C6EEC0"/>
    <w:lvl w:ilvl="0" w:tplc="89785F46">
      <w:start w:val="1"/>
      <w:numFmt w:val="decimal"/>
      <w:pStyle w:val="Heading2"/>
      <w:lvlText w:val="%1."/>
      <w:lvlJc w:val="left"/>
      <w:pPr>
        <w:ind w:left="947" w:hanging="360"/>
      </w:pPr>
      <w:rPr>
        <w:rFonts w:cs="Times New Roman"/>
      </w:rPr>
    </w:lvl>
    <w:lvl w:ilvl="1" w:tplc="040C0019" w:tentative="1">
      <w:start w:val="1"/>
      <w:numFmt w:val="lowerLetter"/>
      <w:lvlText w:val="%2."/>
      <w:lvlJc w:val="left"/>
      <w:pPr>
        <w:ind w:left="1667" w:hanging="360"/>
      </w:pPr>
      <w:rPr>
        <w:rFonts w:cs="Times New Roman"/>
      </w:rPr>
    </w:lvl>
    <w:lvl w:ilvl="2" w:tplc="040C001B" w:tentative="1">
      <w:start w:val="1"/>
      <w:numFmt w:val="lowerRoman"/>
      <w:lvlText w:val="%3."/>
      <w:lvlJc w:val="right"/>
      <w:pPr>
        <w:ind w:left="2387" w:hanging="180"/>
      </w:pPr>
      <w:rPr>
        <w:rFonts w:cs="Times New Roman"/>
      </w:rPr>
    </w:lvl>
    <w:lvl w:ilvl="3" w:tplc="040C000F" w:tentative="1">
      <w:start w:val="1"/>
      <w:numFmt w:val="decimal"/>
      <w:lvlText w:val="%4."/>
      <w:lvlJc w:val="left"/>
      <w:pPr>
        <w:ind w:left="3107" w:hanging="360"/>
      </w:pPr>
      <w:rPr>
        <w:rFonts w:cs="Times New Roman"/>
      </w:rPr>
    </w:lvl>
    <w:lvl w:ilvl="4" w:tplc="040C0019" w:tentative="1">
      <w:start w:val="1"/>
      <w:numFmt w:val="lowerLetter"/>
      <w:lvlText w:val="%5."/>
      <w:lvlJc w:val="left"/>
      <w:pPr>
        <w:ind w:left="3827" w:hanging="360"/>
      </w:pPr>
      <w:rPr>
        <w:rFonts w:cs="Times New Roman"/>
      </w:rPr>
    </w:lvl>
    <w:lvl w:ilvl="5" w:tplc="040C001B" w:tentative="1">
      <w:start w:val="1"/>
      <w:numFmt w:val="lowerRoman"/>
      <w:lvlText w:val="%6."/>
      <w:lvlJc w:val="right"/>
      <w:pPr>
        <w:ind w:left="4547" w:hanging="180"/>
      </w:pPr>
      <w:rPr>
        <w:rFonts w:cs="Times New Roman"/>
      </w:rPr>
    </w:lvl>
    <w:lvl w:ilvl="6" w:tplc="040C000F" w:tentative="1">
      <w:start w:val="1"/>
      <w:numFmt w:val="decimal"/>
      <w:lvlText w:val="%7."/>
      <w:lvlJc w:val="left"/>
      <w:pPr>
        <w:ind w:left="5267" w:hanging="360"/>
      </w:pPr>
      <w:rPr>
        <w:rFonts w:cs="Times New Roman"/>
      </w:rPr>
    </w:lvl>
    <w:lvl w:ilvl="7" w:tplc="040C0019" w:tentative="1">
      <w:start w:val="1"/>
      <w:numFmt w:val="lowerLetter"/>
      <w:lvlText w:val="%8."/>
      <w:lvlJc w:val="left"/>
      <w:pPr>
        <w:ind w:left="5987" w:hanging="360"/>
      </w:pPr>
      <w:rPr>
        <w:rFonts w:cs="Times New Roman"/>
      </w:rPr>
    </w:lvl>
    <w:lvl w:ilvl="8" w:tplc="040C001B" w:tentative="1">
      <w:start w:val="1"/>
      <w:numFmt w:val="lowerRoman"/>
      <w:lvlText w:val="%9."/>
      <w:lvlJc w:val="right"/>
      <w:pPr>
        <w:ind w:left="6707" w:hanging="180"/>
      </w:pPr>
      <w:rPr>
        <w:rFonts w:cs="Times New Roman"/>
      </w:rPr>
    </w:lvl>
  </w:abstractNum>
  <w:abstractNum w:abstractNumId="24">
    <w:nsid w:val="4BA254B6"/>
    <w:multiLevelType w:val="hybridMultilevel"/>
    <w:tmpl w:val="29F61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D087F5C"/>
    <w:multiLevelType w:val="hybridMultilevel"/>
    <w:tmpl w:val="E8ACB054"/>
    <w:lvl w:ilvl="0" w:tplc="040C000F">
      <w:start w:val="1"/>
      <w:numFmt w:val="decimal"/>
      <w:lvlText w:val="%1."/>
      <w:lvlJc w:val="left"/>
      <w:pPr>
        <w:ind w:left="720" w:hanging="360"/>
      </w:pPr>
      <w:rPr>
        <w:rFonts w:cs="Times New Roman" w:hint="default"/>
      </w:rPr>
    </w:lvl>
    <w:lvl w:ilvl="1" w:tplc="040C0019">
      <w:start w:val="1"/>
      <w:numFmt w:val="lowerLetter"/>
      <w:lvlText w:val="%2."/>
      <w:lvlJc w:val="left"/>
      <w:pPr>
        <w:ind w:left="1440" w:hanging="360"/>
      </w:pPr>
      <w:rPr>
        <w:rFonts w:cs="Times New Roman"/>
      </w:rPr>
    </w:lvl>
    <w:lvl w:ilvl="2" w:tplc="040C0019">
      <w:start w:val="1"/>
      <w:numFmt w:val="lowerLetter"/>
      <w:lvlText w:val="%3."/>
      <w:lvlJc w:val="lef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26">
    <w:nsid w:val="4E416969"/>
    <w:multiLevelType w:val="hybridMultilevel"/>
    <w:tmpl w:val="4EDE0E0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E4B5385"/>
    <w:multiLevelType w:val="hybridMultilevel"/>
    <w:tmpl w:val="986CCB6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2957736"/>
    <w:multiLevelType w:val="hybridMultilevel"/>
    <w:tmpl w:val="3ACC2000"/>
    <w:lvl w:ilvl="0" w:tplc="040C0007">
      <w:start w:val="1"/>
      <w:numFmt w:val="bullet"/>
      <w:lvlText w:val=""/>
      <w:lvlPicBulletId w:val="0"/>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29">
    <w:nsid w:val="539F47AC"/>
    <w:multiLevelType w:val="hybridMultilevel"/>
    <w:tmpl w:val="9E7EECD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4D82360"/>
    <w:multiLevelType w:val="hybridMultilevel"/>
    <w:tmpl w:val="537E6706"/>
    <w:lvl w:ilvl="0" w:tplc="A3A8DF48">
      <w:numFmt w:val="bullet"/>
      <w:lvlText w:val="-"/>
      <w:lvlJc w:val="left"/>
      <w:pPr>
        <w:ind w:left="720" w:hanging="360"/>
      </w:pPr>
      <w:rPr>
        <w:rFonts w:ascii="Bookman Old Style" w:eastAsia="Times New Roman" w:hAnsi="Bookman Old Style"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54A3DA8"/>
    <w:multiLevelType w:val="hybridMultilevel"/>
    <w:tmpl w:val="25DA93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8AB511A"/>
    <w:multiLevelType w:val="hybridMultilevel"/>
    <w:tmpl w:val="30CA2D3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8E646AD"/>
    <w:multiLevelType w:val="hybridMultilevel"/>
    <w:tmpl w:val="5CB27C30"/>
    <w:lvl w:ilvl="0" w:tplc="040C000F">
      <w:start w:val="1"/>
      <w:numFmt w:val="decimal"/>
      <w:lvlText w:val="%1."/>
      <w:lvlJc w:val="left"/>
      <w:pPr>
        <w:tabs>
          <w:tab w:val="num" w:pos="1245"/>
        </w:tabs>
        <w:ind w:left="1245" w:hanging="360"/>
      </w:pPr>
      <w:rPr>
        <w:rFonts w:cs="Times New Roman" w:hint="default"/>
      </w:rPr>
    </w:lvl>
    <w:lvl w:ilvl="1" w:tplc="040C0003">
      <w:start w:val="1"/>
      <w:numFmt w:val="bullet"/>
      <w:lvlText w:val="o"/>
      <w:lvlJc w:val="left"/>
      <w:pPr>
        <w:tabs>
          <w:tab w:val="num" w:pos="1965"/>
        </w:tabs>
        <w:ind w:left="1965" w:hanging="360"/>
      </w:pPr>
      <w:rPr>
        <w:rFonts w:ascii="Courier New" w:hAnsi="Courier New" w:hint="default"/>
      </w:rPr>
    </w:lvl>
    <w:lvl w:ilvl="2" w:tplc="040C0005">
      <w:start w:val="1"/>
      <w:numFmt w:val="bullet"/>
      <w:lvlText w:val=""/>
      <w:lvlJc w:val="left"/>
      <w:pPr>
        <w:tabs>
          <w:tab w:val="num" w:pos="2685"/>
        </w:tabs>
        <w:ind w:left="2685" w:hanging="360"/>
      </w:pPr>
      <w:rPr>
        <w:rFonts w:ascii="Wingdings" w:hAnsi="Wingdings" w:hint="default"/>
      </w:rPr>
    </w:lvl>
    <w:lvl w:ilvl="3" w:tplc="040C0001">
      <w:start w:val="1"/>
      <w:numFmt w:val="bullet"/>
      <w:lvlText w:val=""/>
      <w:lvlJc w:val="left"/>
      <w:pPr>
        <w:tabs>
          <w:tab w:val="num" w:pos="3405"/>
        </w:tabs>
        <w:ind w:left="3405" w:hanging="360"/>
      </w:pPr>
      <w:rPr>
        <w:rFonts w:ascii="Symbol" w:hAnsi="Symbol" w:hint="default"/>
      </w:rPr>
    </w:lvl>
    <w:lvl w:ilvl="4" w:tplc="040C0003">
      <w:start w:val="1"/>
      <w:numFmt w:val="bullet"/>
      <w:lvlText w:val="o"/>
      <w:lvlJc w:val="left"/>
      <w:pPr>
        <w:tabs>
          <w:tab w:val="num" w:pos="4125"/>
        </w:tabs>
        <w:ind w:left="4125" w:hanging="360"/>
      </w:pPr>
      <w:rPr>
        <w:rFonts w:ascii="Courier New" w:hAnsi="Courier New" w:hint="default"/>
      </w:rPr>
    </w:lvl>
    <w:lvl w:ilvl="5" w:tplc="040C0005">
      <w:start w:val="1"/>
      <w:numFmt w:val="bullet"/>
      <w:lvlText w:val=""/>
      <w:lvlJc w:val="left"/>
      <w:pPr>
        <w:tabs>
          <w:tab w:val="num" w:pos="4845"/>
        </w:tabs>
        <w:ind w:left="4845" w:hanging="360"/>
      </w:pPr>
      <w:rPr>
        <w:rFonts w:ascii="Wingdings" w:hAnsi="Wingdings" w:hint="default"/>
      </w:rPr>
    </w:lvl>
    <w:lvl w:ilvl="6" w:tplc="040C0001">
      <w:start w:val="1"/>
      <w:numFmt w:val="bullet"/>
      <w:lvlText w:val=""/>
      <w:lvlJc w:val="left"/>
      <w:pPr>
        <w:tabs>
          <w:tab w:val="num" w:pos="5565"/>
        </w:tabs>
        <w:ind w:left="5565" w:hanging="360"/>
      </w:pPr>
      <w:rPr>
        <w:rFonts w:ascii="Symbol" w:hAnsi="Symbol" w:hint="default"/>
      </w:rPr>
    </w:lvl>
    <w:lvl w:ilvl="7" w:tplc="040C0003">
      <w:start w:val="1"/>
      <w:numFmt w:val="bullet"/>
      <w:lvlText w:val="o"/>
      <w:lvlJc w:val="left"/>
      <w:pPr>
        <w:tabs>
          <w:tab w:val="num" w:pos="6285"/>
        </w:tabs>
        <w:ind w:left="6285" w:hanging="360"/>
      </w:pPr>
      <w:rPr>
        <w:rFonts w:ascii="Courier New" w:hAnsi="Courier New" w:hint="default"/>
      </w:rPr>
    </w:lvl>
    <w:lvl w:ilvl="8" w:tplc="040C0005">
      <w:start w:val="1"/>
      <w:numFmt w:val="bullet"/>
      <w:lvlText w:val=""/>
      <w:lvlJc w:val="left"/>
      <w:pPr>
        <w:tabs>
          <w:tab w:val="num" w:pos="7005"/>
        </w:tabs>
        <w:ind w:left="7005" w:hanging="360"/>
      </w:pPr>
      <w:rPr>
        <w:rFonts w:ascii="Wingdings" w:hAnsi="Wingdings" w:hint="default"/>
      </w:rPr>
    </w:lvl>
  </w:abstractNum>
  <w:abstractNum w:abstractNumId="34">
    <w:nsid w:val="5B324B47"/>
    <w:multiLevelType w:val="hybridMultilevel"/>
    <w:tmpl w:val="A69E9256"/>
    <w:lvl w:ilvl="0" w:tplc="959AD526">
      <w:start w:val="1"/>
      <w:numFmt w:val="lowerRoman"/>
      <w:lvlText w:val="%1."/>
      <w:lvlJc w:val="left"/>
      <w:pPr>
        <w:ind w:left="1080" w:hanging="720"/>
      </w:pPr>
      <w:rPr>
        <w:rFonts w:cs="Times New Roman" w:hint="default"/>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35">
    <w:nsid w:val="5CD80E9F"/>
    <w:multiLevelType w:val="hybridMultilevel"/>
    <w:tmpl w:val="19308FCC"/>
    <w:lvl w:ilvl="0" w:tplc="82546F4C">
      <w:numFmt w:val="bullet"/>
      <w:lvlText w:val="-"/>
      <w:lvlJc w:val="left"/>
      <w:pPr>
        <w:tabs>
          <w:tab w:val="num" w:pos="720"/>
        </w:tabs>
        <w:ind w:left="720" w:hanging="360"/>
      </w:pPr>
      <w:rPr>
        <w:rFonts w:ascii="Times New Roman" w:eastAsia="Times New Roman" w:hAnsi="Times New Roman"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6">
    <w:nsid w:val="5D13638B"/>
    <w:multiLevelType w:val="hybridMultilevel"/>
    <w:tmpl w:val="6294640E"/>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nsid w:val="5D2C2A81"/>
    <w:multiLevelType w:val="hybridMultilevel"/>
    <w:tmpl w:val="BD202A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43E6B83"/>
    <w:multiLevelType w:val="hybridMultilevel"/>
    <w:tmpl w:val="4F6EA956"/>
    <w:lvl w:ilvl="0" w:tplc="C916F0EC">
      <w:numFmt w:val="bullet"/>
      <w:lvlText w:val="-"/>
      <w:lvlJc w:val="left"/>
      <w:pPr>
        <w:tabs>
          <w:tab w:val="num" w:pos="1245"/>
        </w:tabs>
        <w:ind w:left="1245" w:hanging="360"/>
      </w:pPr>
      <w:rPr>
        <w:rFonts w:ascii="Bookman Old Style" w:eastAsia="Times New Roman" w:hAnsi="Bookman Old Style" w:hint="default"/>
      </w:rPr>
    </w:lvl>
    <w:lvl w:ilvl="1" w:tplc="040C0003">
      <w:start w:val="1"/>
      <w:numFmt w:val="bullet"/>
      <w:lvlText w:val="o"/>
      <w:lvlJc w:val="left"/>
      <w:pPr>
        <w:tabs>
          <w:tab w:val="num" w:pos="1965"/>
        </w:tabs>
        <w:ind w:left="1965" w:hanging="360"/>
      </w:pPr>
      <w:rPr>
        <w:rFonts w:ascii="Courier New" w:hAnsi="Courier New" w:hint="default"/>
      </w:rPr>
    </w:lvl>
    <w:lvl w:ilvl="2" w:tplc="040C0005" w:tentative="1">
      <w:start w:val="1"/>
      <w:numFmt w:val="bullet"/>
      <w:lvlText w:val=""/>
      <w:lvlJc w:val="left"/>
      <w:pPr>
        <w:tabs>
          <w:tab w:val="num" w:pos="2685"/>
        </w:tabs>
        <w:ind w:left="2685" w:hanging="360"/>
      </w:pPr>
      <w:rPr>
        <w:rFonts w:ascii="Wingdings" w:hAnsi="Wingdings" w:hint="default"/>
      </w:rPr>
    </w:lvl>
    <w:lvl w:ilvl="3" w:tplc="040C0001" w:tentative="1">
      <w:start w:val="1"/>
      <w:numFmt w:val="bullet"/>
      <w:lvlText w:val=""/>
      <w:lvlJc w:val="left"/>
      <w:pPr>
        <w:tabs>
          <w:tab w:val="num" w:pos="3405"/>
        </w:tabs>
        <w:ind w:left="3405" w:hanging="360"/>
      </w:pPr>
      <w:rPr>
        <w:rFonts w:ascii="Symbol" w:hAnsi="Symbol" w:hint="default"/>
      </w:rPr>
    </w:lvl>
    <w:lvl w:ilvl="4" w:tplc="040C0003" w:tentative="1">
      <w:start w:val="1"/>
      <w:numFmt w:val="bullet"/>
      <w:lvlText w:val="o"/>
      <w:lvlJc w:val="left"/>
      <w:pPr>
        <w:tabs>
          <w:tab w:val="num" w:pos="4125"/>
        </w:tabs>
        <w:ind w:left="4125" w:hanging="360"/>
      </w:pPr>
      <w:rPr>
        <w:rFonts w:ascii="Courier New" w:hAnsi="Courier New" w:hint="default"/>
      </w:rPr>
    </w:lvl>
    <w:lvl w:ilvl="5" w:tplc="040C0005" w:tentative="1">
      <w:start w:val="1"/>
      <w:numFmt w:val="bullet"/>
      <w:lvlText w:val=""/>
      <w:lvlJc w:val="left"/>
      <w:pPr>
        <w:tabs>
          <w:tab w:val="num" w:pos="4845"/>
        </w:tabs>
        <w:ind w:left="4845" w:hanging="360"/>
      </w:pPr>
      <w:rPr>
        <w:rFonts w:ascii="Wingdings" w:hAnsi="Wingdings" w:hint="default"/>
      </w:rPr>
    </w:lvl>
    <w:lvl w:ilvl="6" w:tplc="040C0001" w:tentative="1">
      <w:start w:val="1"/>
      <w:numFmt w:val="bullet"/>
      <w:lvlText w:val=""/>
      <w:lvlJc w:val="left"/>
      <w:pPr>
        <w:tabs>
          <w:tab w:val="num" w:pos="5565"/>
        </w:tabs>
        <w:ind w:left="5565" w:hanging="360"/>
      </w:pPr>
      <w:rPr>
        <w:rFonts w:ascii="Symbol" w:hAnsi="Symbol" w:hint="default"/>
      </w:rPr>
    </w:lvl>
    <w:lvl w:ilvl="7" w:tplc="040C0003" w:tentative="1">
      <w:start w:val="1"/>
      <w:numFmt w:val="bullet"/>
      <w:lvlText w:val="o"/>
      <w:lvlJc w:val="left"/>
      <w:pPr>
        <w:tabs>
          <w:tab w:val="num" w:pos="6285"/>
        </w:tabs>
        <w:ind w:left="6285" w:hanging="360"/>
      </w:pPr>
      <w:rPr>
        <w:rFonts w:ascii="Courier New" w:hAnsi="Courier New" w:hint="default"/>
      </w:rPr>
    </w:lvl>
    <w:lvl w:ilvl="8" w:tplc="040C0005" w:tentative="1">
      <w:start w:val="1"/>
      <w:numFmt w:val="bullet"/>
      <w:lvlText w:val=""/>
      <w:lvlJc w:val="left"/>
      <w:pPr>
        <w:tabs>
          <w:tab w:val="num" w:pos="7005"/>
        </w:tabs>
        <w:ind w:left="7005" w:hanging="360"/>
      </w:pPr>
      <w:rPr>
        <w:rFonts w:ascii="Wingdings" w:hAnsi="Wingdings" w:hint="default"/>
      </w:rPr>
    </w:lvl>
  </w:abstractNum>
  <w:abstractNum w:abstractNumId="39">
    <w:nsid w:val="651407D8"/>
    <w:multiLevelType w:val="hybridMultilevel"/>
    <w:tmpl w:val="C242F11E"/>
    <w:lvl w:ilvl="0" w:tplc="7EC4AC4E">
      <w:numFmt w:val="bullet"/>
      <w:lvlText w:val="-"/>
      <w:lvlJc w:val="left"/>
      <w:pPr>
        <w:ind w:left="720" w:hanging="360"/>
      </w:pPr>
      <w:rPr>
        <w:rFonts w:ascii="Calibri" w:eastAsia="Times New Roman" w:hAnsi="Calibr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A685403"/>
    <w:multiLevelType w:val="hybridMultilevel"/>
    <w:tmpl w:val="9C2E05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B4A3A78"/>
    <w:multiLevelType w:val="hybridMultilevel"/>
    <w:tmpl w:val="2B4C7D38"/>
    <w:lvl w:ilvl="0" w:tplc="040C0007">
      <w:start w:val="1"/>
      <w:numFmt w:val="bullet"/>
      <w:lvlText w:val=""/>
      <w:lvlPicBulletId w:val="0"/>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2">
    <w:nsid w:val="6E6017FF"/>
    <w:multiLevelType w:val="hybridMultilevel"/>
    <w:tmpl w:val="B338EE40"/>
    <w:lvl w:ilvl="0" w:tplc="040C000F">
      <w:start w:val="1"/>
      <w:numFmt w:val="decimal"/>
      <w:lvlText w:val="%1."/>
      <w:lvlJc w:val="left"/>
      <w:pPr>
        <w:tabs>
          <w:tab w:val="num" w:pos="1245"/>
        </w:tabs>
        <w:ind w:left="1245" w:hanging="360"/>
      </w:pPr>
      <w:rPr>
        <w:rFonts w:cs="Times New Roman" w:hint="default"/>
      </w:rPr>
    </w:lvl>
    <w:lvl w:ilvl="1" w:tplc="040C0003">
      <w:start w:val="1"/>
      <w:numFmt w:val="bullet"/>
      <w:lvlText w:val="o"/>
      <w:lvlJc w:val="left"/>
      <w:pPr>
        <w:tabs>
          <w:tab w:val="num" w:pos="1965"/>
        </w:tabs>
        <w:ind w:left="1965" w:hanging="360"/>
      </w:pPr>
      <w:rPr>
        <w:rFonts w:ascii="Courier New" w:hAnsi="Courier New" w:hint="default"/>
      </w:rPr>
    </w:lvl>
    <w:lvl w:ilvl="2" w:tplc="040C0005">
      <w:start w:val="1"/>
      <w:numFmt w:val="bullet"/>
      <w:lvlText w:val=""/>
      <w:lvlJc w:val="left"/>
      <w:pPr>
        <w:tabs>
          <w:tab w:val="num" w:pos="2685"/>
        </w:tabs>
        <w:ind w:left="2685" w:hanging="360"/>
      </w:pPr>
      <w:rPr>
        <w:rFonts w:ascii="Wingdings" w:hAnsi="Wingdings" w:hint="default"/>
      </w:rPr>
    </w:lvl>
    <w:lvl w:ilvl="3" w:tplc="040C0001">
      <w:start w:val="1"/>
      <w:numFmt w:val="bullet"/>
      <w:lvlText w:val=""/>
      <w:lvlJc w:val="left"/>
      <w:pPr>
        <w:tabs>
          <w:tab w:val="num" w:pos="3405"/>
        </w:tabs>
        <w:ind w:left="3405" w:hanging="360"/>
      </w:pPr>
      <w:rPr>
        <w:rFonts w:ascii="Symbol" w:hAnsi="Symbol" w:hint="default"/>
      </w:rPr>
    </w:lvl>
    <w:lvl w:ilvl="4" w:tplc="040C0003">
      <w:start w:val="1"/>
      <w:numFmt w:val="bullet"/>
      <w:lvlText w:val="o"/>
      <w:lvlJc w:val="left"/>
      <w:pPr>
        <w:tabs>
          <w:tab w:val="num" w:pos="4125"/>
        </w:tabs>
        <w:ind w:left="4125" w:hanging="360"/>
      </w:pPr>
      <w:rPr>
        <w:rFonts w:ascii="Courier New" w:hAnsi="Courier New" w:hint="default"/>
      </w:rPr>
    </w:lvl>
    <w:lvl w:ilvl="5" w:tplc="040C0005">
      <w:start w:val="1"/>
      <w:numFmt w:val="bullet"/>
      <w:lvlText w:val=""/>
      <w:lvlJc w:val="left"/>
      <w:pPr>
        <w:tabs>
          <w:tab w:val="num" w:pos="4845"/>
        </w:tabs>
        <w:ind w:left="4845" w:hanging="360"/>
      </w:pPr>
      <w:rPr>
        <w:rFonts w:ascii="Wingdings" w:hAnsi="Wingdings" w:hint="default"/>
      </w:rPr>
    </w:lvl>
    <w:lvl w:ilvl="6" w:tplc="040C0001">
      <w:start w:val="1"/>
      <w:numFmt w:val="bullet"/>
      <w:lvlText w:val=""/>
      <w:lvlJc w:val="left"/>
      <w:pPr>
        <w:tabs>
          <w:tab w:val="num" w:pos="5565"/>
        </w:tabs>
        <w:ind w:left="5565" w:hanging="360"/>
      </w:pPr>
      <w:rPr>
        <w:rFonts w:ascii="Symbol" w:hAnsi="Symbol" w:hint="default"/>
      </w:rPr>
    </w:lvl>
    <w:lvl w:ilvl="7" w:tplc="040C0003">
      <w:start w:val="1"/>
      <w:numFmt w:val="bullet"/>
      <w:lvlText w:val="o"/>
      <w:lvlJc w:val="left"/>
      <w:pPr>
        <w:tabs>
          <w:tab w:val="num" w:pos="6285"/>
        </w:tabs>
        <w:ind w:left="6285" w:hanging="360"/>
      </w:pPr>
      <w:rPr>
        <w:rFonts w:ascii="Courier New" w:hAnsi="Courier New" w:hint="default"/>
      </w:rPr>
    </w:lvl>
    <w:lvl w:ilvl="8" w:tplc="040C0005">
      <w:start w:val="1"/>
      <w:numFmt w:val="bullet"/>
      <w:lvlText w:val=""/>
      <w:lvlJc w:val="left"/>
      <w:pPr>
        <w:tabs>
          <w:tab w:val="num" w:pos="7005"/>
        </w:tabs>
        <w:ind w:left="7005" w:hanging="360"/>
      </w:pPr>
      <w:rPr>
        <w:rFonts w:ascii="Wingdings" w:hAnsi="Wingdings" w:hint="default"/>
      </w:rPr>
    </w:lvl>
  </w:abstractNum>
  <w:abstractNum w:abstractNumId="43">
    <w:nsid w:val="6EC26305"/>
    <w:multiLevelType w:val="hybridMultilevel"/>
    <w:tmpl w:val="E9BC810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0444008"/>
    <w:multiLevelType w:val="hybridMultilevel"/>
    <w:tmpl w:val="891ED8B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5951A86"/>
    <w:multiLevelType w:val="hybridMultilevel"/>
    <w:tmpl w:val="DE2E3EB8"/>
    <w:lvl w:ilvl="0" w:tplc="E11ECA78">
      <w:start w:val="1"/>
      <w:numFmt w:val="lowerLetter"/>
      <w:lvlText w:val="%1)"/>
      <w:lvlJc w:val="left"/>
      <w:pPr>
        <w:ind w:left="1776" w:hanging="360"/>
      </w:pPr>
      <w:rPr>
        <w:rFonts w:cs="Times New Roman" w:hint="default"/>
      </w:rPr>
    </w:lvl>
    <w:lvl w:ilvl="1" w:tplc="040C0019" w:tentative="1">
      <w:start w:val="1"/>
      <w:numFmt w:val="lowerLetter"/>
      <w:lvlText w:val="%2."/>
      <w:lvlJc w:val="left"/>
      <w:pPr>
        <w:ind w:left="2496" w:hanging="360"/>
      </w:pPr>
      <w:rPr>
        <w:rFonts w:cs="Times New Roman"/>
      </w:rPr>
    </w:lvl>
    <w:lvl w:ilvl="2" w:tplc="040C001B" w:tentative="1">
      <w:start w:val="1"/>
      <w:numFmt w:val="lowerRoman"/>
      <w:lvlText w:val="%3."/>
      <w:lvlJc w:val="right"/>
      <w:pPr>
        <w:ind w:left="3216" w:hanging="180"/>
      </w:pPr>
      <w:rPr>
        <w:rFonts w:cs="Times New Roman"/>
      </w:rPr>
    </w:lvl>
    <w:lvl w:ilvl="3" w:tplc="040C000F" w:tentative="1">
      <w:start w:val="1"/>
      <w:numFmt w:val="decimal"/>
      <w:lvlText w:val="%4."/>
      <w:lvlJc w:val="left"/>
      <w:pPr>
        <w:ind w:left="3936" w:hanging="360"/>
      </w:pPr>
      <w:rPr>
        <w:rFonts w:cs="Times New Roman"/>
      </w:rPr>
    </w:lvl>
    <w:lvl w:ilvl="4" w:tplc="040C0019" w:tentative="1">
      <w:start w:val="1"/>
      <w:numFmt w:val="lowerLetter"/>
      <w:lvlText w:val="%5."/>
      <w:lvlJc w:val="left"/>
      <w:pPr>
        <w:ind w:left="4656" w:hanging="360"/>
      </w:pPr>
      <w:rPr>
        <w:rFonts w:cs="Times New Roman"/>
      </w:rPr>
    </w:lvl>
    <w:lvl w:ilvl="5" w:tplc="040C001B" w:tentative="1">
      <w:start w:val="1"/>
      <w:numFmt w:val="lowerRoman"/>
      <w:lvlText w:val="%6."/>
      <w:lvlJc w:val="right"/>
      <w:pPr>
        <w:ind w:left="5376" w:hanging="180"/>
      </w:pPr>
      <w:rPr>
        <w:rFonts w:cs="Times New Roman"/>
      </w:rPr>
    </w:lvl>
    <w:lvl w:ilvl="6" w:tplc="040C000F" w:tentative="1">
      <w:start w:val="1"/>
      <w:numFmt w:val="decimal"/>
      <w:lvlText w:val="%7."/>
      <w:lvlJc w:val="left"/>
      <w:pPr>
        <w:ind w:left="6096" w:hanging="360"/>
      </w:pPr>
      <w:rPr>
        <w:rFonts w:cs="Times New Roman"/>
      </w:rPr>
    </w:lvl>
    <w:lvl w:ilvl="7" w:tplc="040C0019" w:tentative="1">
      <w:start w:val="1"/>
      <w:numFmt w:val="lowerLetter"/>
      <w:lvlText w:val="%8."/>
      <w:lvlJc w:val="left"/>
      <w:pPr>
        <w:ind w:left="6816" w:hanging="360"/>
      </w:pPr>
      <w:rPr>
        <w:rFonts w:cs="Times New Roman"/>
      </w:rPr>
    </w:lvl>
    <w:lvl w:ilvl="8" w:tplc="040C001B" w:tentative="1">
      <w:start w:val="1"/>
      <w:numFmt w:val="lowerRoman"/>
      <w:lvlText w:val="%9."/>
      <w:lvlJc w:val="right"/>
      <w:pPr>
        <w:ind w:left="7536" w:hanging="180"/>
      </w:pPr>
      <w:rPr>
        <w:rFonts w:cs="Times New Roman"/>
      </w:rPr>
    </w:lvl>
  </w:abstractNum>
  <w:abstractNum w:abstractNumId="46">
    <w:nsid w:val="77775B6B"/>
    <w:multiLevelType w:val="hybridMultilevel"/>
    <w:tmpl w:val="A2E84888"/>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8EB330B"/>
    <w:multiLevelType w:val="hybridMultilevel"/>
    <w:tmpl w:val="2C8AFC4E"/>
    <w:lvl w:ilvl="0" w:tplc="ECF4DA32">
      <w:numFmt w:val="bullet"/>
      <w:lvlText w:val="-"/>
      <w:lvlJc w:val="left"/>
      <w:pPr>
        <w:ind w:left="720" w:hanging="360"/>
      </w:pPr>
      <w:rPr>
        <w:rFonts w:ascii="Calibri" w:eastAsia="Times New Roman" w:hAnsi="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D381CA8"/>
    <w:multiLevelType w:val="hybridMultilevel"/>
    <w:tmpl w:val="EEB429A2"/>
    <w:lvl w:ilvl="0" w:tplc="173833D6">
      <w:numFmt w:val="bullet"/>
      <w:lvlText w:val="-"/>
      <w:lvlJc w:val="left"/>
      <w:pPr>
        <w:ind w:left="720" w:hanging="360"/>
      </w:pPr>
      <w:rPr>
        <w:rFonts w:ascii="Calibri" w:eastAsia="Times New Roman" w:hAnsi="Calibri"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num w:numId="1">
    <w:abstractNumId w:val="24"/>
  </w:num>
  <w:num w:numId="2">
    <w:abstractNumId w:val="18"/>
  </w:num>
  <w:num w:numId="3">
    <w:abstractNumId w:val="10"/>
  </w:num>
  <w:num w:numId="4">
    <w:abstractNumId w:val="37"/>
  </w:num>
  <w:num w:numId="5">
    <w:abstractNumId w:val="25"/>
  </w:num>
  <w:num w:numId="6">
    <w:abstractNumId w:val="31"/>
  </w:num>
  <w:num w:numId="7">
    <w:abstractNumId w:val="22"/>
  </w:num>
  <w:num w:numId="8">
    <w:abstractNumId w:val="1"/>
  </w:num>
  <w:num w:numId="9">
    <w:abstractNumId w:val="23"/>
  </w:num>
  <w:num w:numId="10">
    <w:abstractNumId w:val="2"/>
    <w:lvlOverride w:ilvl="0">
      <w:startOverride w:val="1"/>
    </w:lvlOverride>
  </w:num>
  <w:num w:numId="11">
    <w:abstractNumId w:val="47"/>
  </w:num>
  <w:num w:numId="12">
    <w:abstractNumId w:val="2"/>
    <w:lvlOverride w:ilvl="0">
      <w:startOverride w:val="1"/>
    </w:lvlOverride>
  </w:num>
  <w:num w:numId="13">
    <w:abstractNumId w:val="40"/>
  </w:num>
  <w:num w:numId="14">
    <w:abstractNumId w:val="36"/>
  </w:num>
  <w:num w:numId="15">
    <w:abstractNumId w:val="39"/>
  </w:num>
  <w:num w:numId="16">
    <w:abstractNumId w:val="21"/>
    <w:lvlOverride w:ilvl="0">
      <w:startOverride w:val="1"/>
    </w:lvlOverride>
  </w:num>
  <w:num w:numId="17">
    <w:abstractNumId w:val="23"/>
    <w:lvlOverride w:ilvl="0">
      <w:startOverride w:val="1"/>
    </w:lvlOverride>
  </w:num>
  <w:num w:numId="18">
    <w:abstractNumId w:val="21"/>
    <w:lvlOverride w:ilvl="0">
      <w:startOverride w:val="1"/>
    </w:lvlOverride>
  </w:num>
  <w:num w:numId="19">
    <w:abstractNumId w:val="3"/>
  </w:num>
  <w:num w:numId="20">
    <w:abstractNumId w:val="2"/>
    <w:lvlOverride w:ilvl="0">
      <w:startOverride w:val="1"/>
    </w:lvlOverride>
  </w:num>
  <w:num w:numId="21">
    <w:abstractNumId w:val="21"/>
    <w:lvlOverride w:ilvl="0">
      <w:startOverride w:val="1"/>
    </w:lvlOverride>
  </w:num>
  <w:num w:numId="22">
    <w:abstractNumId w:val="14"/>
  </w:num>
  <w:num w:numId="23">
    <w:abstractNumId w:val="30"/>
  </w:num>
  <w:num w:numId="24">
    <w:abstractNumId w:val="0"/>
  </w:num>
  <w:num w:numId="25">
    <w:abstractNumId w:val="2"/>
    <w:lvlOverride w:ilvl="0">
      <w:startOverride w:val="1"/>
    </w:lvlOverride>
  </w:num>
  <w:num w:numId="26">
    <w:abstractNumId w:val="2"/>
    <w:lvlOverride w:ilvl="0">
      <w:startOverride w:val="1"/>
    </w:lvlOverride>
  </w:num>
  <w:num w:numId="27">
    <w:abstractNumId w:val="23"/>
    <w:lvlOverride w:ilvl="0">
      <w:startOverride w:val="1"/>
    </w:lvlOverride>
  </w:num>
  <w:num w:numId="28">
    <w:abstractNumId w:val="21"/>
    <w:lvlOverride w:ilvl="0">
      <w:startOverride w:val="1"/>
    </w:lvlOverride>
  </w:num>
  <w:num w:numId="29">
    <w:abstractNumId w:val="28"/>
  </w:num>
  <w:num w:numId="30">
    <w:abstractNumId w:val="29"/>
  </w:num>
  <w:num w:numId="31">
    <w:abstractNumId w:val="46"/>
  </w:num>
  <w:num w:numId="32">
    <w:abstractNumId w:val="2"/>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38"/>
  </w:num>
  <w:num w:numId="36">
    <w:abstractNumId w:val="21"/>
    <w:lvlOverride w:ilvl="0">
      <w:startOverride w:val="1"/>
    </w:lvlOverride>
  </w:num>
  <w:num w:numId="37">
    <w:abstractNumId w:val="26"/>
  </w:num>
  <w:num w:numId="38">
    <w:abstractNumId w:val="20"/>
  </w:num>
  <w:num w:numId="39">
    <w:abstractNumId w:val="8"/>
  </w:num>
  <w:num w:numId="40">
    <w:abstractNumId w:val="6"/>
  </w:num>
  <w:num w:numId="41">
    <w:abstractNumId w:val="11"/>
  </w:num>
  <w:num w:numId="42">
    <w:abstractNumId w:val="27"/>
  </w:num>
  <w:num w:numId="43">
    <w:abstractNumId w:val="7"/>
  </w:num>
  <w:num w:numId="44">
    <w:abstractNumId w:val="32"/>
  </w:num>
  <w:num w:numId="45">
    <w:abstractNumId w:val="12"/>
  </w:num>
  <w:num w:numId="46">
    <w:abstractNumId w:val="9"/>
  </w:num>
  <w:num w:numId="47">
    <w:abstractNumId w:val="16"/>
  </w:num>
  <w:num w:numId="48">
    <w:abstractNumId w:val="44"/>
  </w:num>
  <w:num w:numId="49">
    <w:abstractNumId w:val="43"/>
  </w:num>
  <w:num w:numId="50">
    <w:abstractNumId w:val="21"/>
  </w:num>
  <w:num w:numId="51">
    <w:abstractNumId w:val="19"/>
  </w:num>
  <w:num w:numId="52">
    <w:abstractNumId w:val="5"/>
  </w:num>
  <w:num w:numId="53">
    <w:abstractNumId w:val="2"/>
  </w:num>
  <w:num w:numId="54">
    <w:abstractNumId w:val="2"/>
    <w:lvlOverride w:ilvl="0">
      <w:startOverride w:val="1"/>
    </w:lvlOverride>
  </w:num>
  <w:num w:numId="55">
    <w:abstractNumId w:val="21"/>
    <w:lvlOverride w:ilvl="0">
      <w:startOverride w:val="1"/>
    </w:lvlOverride>
  </w:num>
  <w:num w:numId="56">
    <w:abstractNumId w:val="21"/>
    <w:lvlOverride w:ilvl="0">
      <w:startOverride w:val="1"/>
    </w:lvlOverride>
  </w:num>
  <w:num w:numId="57">
    <w:abstractNumId w:val="21"/>
    <w:lvlOverride w:ilvl="0">
      <w:startOverride w:val="1"/>
    </w:lvlOverride>
  </w:num>
  <w:num w:numId="58">
    <w:abstractNumId w:val="48"/>
  </w:num>
  <w:num w:numId="59">
    <w:abstractNumId w:val="42"/>
  </w:num>
  <w:num w:numId="60">
    <w:abstractNumId w:val="4"/>
  </w:num>
  <w:num w:numId="61">
    <w:abstractNumId w:val="33"/>
  </w:num>
  <w:num w:numId="62">
    <w:abstractNumId w:val="21"/>
    <w:lvlOverride w:ilvl="0">
      <w:startOverride w:val="1"/>
    </w:lvlOverride>
  </w:num>
  <w:num w:numId="63">
    <w:abstractNumId w:val="4"/>
    <w:lvlOverride w:ilvl="0">
      <w:startOverride w:val="1"/>
    </w:lvlOverride>
  </w:num>
  <w:num w:numId="64">
    <w:abstractNumId w:val="45"/>
  </w:num>
  <w:num w:numId="65">
    <w:abstractNumId w:val="35"/>
  </w:num>
  <w:num w:numId="66">
    <w:abstractNumId w:val="13"/>
  </w:num>
  <w:num w:numId="67">
    <w:abstractNumId w:val="2"/>
    <w:lvlOverride w:ilvl="0">
      <w:startOverride w:val="1"/>
    </w:lvlOverride>
  </w:num>
  <w:num w:numId="68">
    <w:abstractNumId w:val="17"/>
  </w:num>
  <w:num w:numId="69">
    <w:abstractNumId w:val="41"/>
  </w:num>
  <w:num w:numId="70">
    <w:abstractNumId w:val="34"/>
  </w:num>
  <w:num w:numId="71">
    <w:abstractNumId w:val="21"/>
    <w:lvlOverride w:ilvl="0">
      <w:startOverride w:val="1"/>
    </w:lvlOverride>
  </w:num>
  <w:num w:numId="72">
    <w:abstractNumId w:val="21"/>
    <w:lvlOverride w:ilvl="0">
      <w:startOverride w:val="1"/>
    </w:lvlOverride>
  </w:num>
  <w:num w:numId="73">
    <w:abstractNumId w:val="21"/>
    <w:lvlOverride w:ilvl="0">
      <w:startOverride w:val="1"/>
    </w:lvlOverride>
  </w:num>
  <w:num w:numId="74">
    <w:abstractNumId w:val="15"/>
  </w:num>
  <w:num w:numId="75">
    <w:abstractNumId w:val="21"/>
    <w:lvlOverride w:ilvl="0">
      <w:startOverride w:val="1"/>
    </w:lvlOverride>
  </w:num>
  <w:numIdMacAtCleanup w:val="6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trackRevisions/>
  <w:defaultTabStop w:val="708"/>
  <w:hyphenationZone w:val="425"/>
  <w:drawingGridHorizontalSpacing w:val="110"/>
  <w:displayHorizontalDrawingGridEvery w:val="2"/>
  <w:characterSpacingControl w:val="doNotCompress"/>
  <w:hdrShapeDefaults>
    <o:shapedefaults v:ext="edit" spidmax="2165"/>
    <o:shapelayout v:ext="edit">
      <o:idmap v:ext="edit" data="2"/>
    </o:shapelayout>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791A53"/>
    <w:rsid w:val="00020778"/>
    <w:rsid w:val="0004054A"/>
    <w:rsid w:val="00045D77"/>
    <w:rsid w:val="00050DD2"/>
    <w:rsid w:val="000559CC"/>
    <w:rsid w:val="0006587C"/>
    <w:rsid w:val="000737F5"/>
    <w:rsid w:val="00085D07"/>
    <w:rsid w:val="000955BC"/>
    <w:rsid w:val="00097A96"/>
    <w:rsid w:val="000B0C59"/>
    <w:rsid w:val="000B1E83"/>
    <w:rsid w:val="000B26D2"/>
    <w:rsid w:val="000D19C3"/>
    <w:rsid w:val="000D5495"/>
    <w:rsid w:val="000D74F4"/>
    <w:rsid w:val="000D7D36"/>
    <w:rsid w:val="000E0838"/>
    <w:rsid w:val="000E6D7F"/>
    <w:rsid w:val="000F2CEE"/>
    <w:rsid w:val="000F677E"/>
    <w:rsid w:val="00100548"/>
    <w:rsid w:val="00102C79"/>
    <w:rsid w:val="00103847"/>
    <w:rsid w:val="001051B5"/>
    <w:rsid w:val="00105894"/>
    <w:rsid w:val="00105DCD"/>
    <w:rsid w:val="0010676D"/>
    <w:rsid w:val="00106A48"/>
    <w:rsid w:val="00110C40"/>
    <w:rsid w:val="00120571"/>
    <w:rsid w:val="00120DD8"/>
    <w:rsid w:val="00127048"/>
    <w:rsid w:val="00136C41"/>
    <w:rsid w:val="0015186E"/>
    <w:rsid w:val="00156D8C"/>
    <w:rsid w:val="00171D04"/>
    <w:rsid w:val="001773BB"/>
    <w:rsid w:val="00187A02"/>
    <w:rsid w:val="0019304E"/>
    <w:rsid w:val="001A391E"/>
    <w:rsid w:val="001B1C66"/>
    <w:rsid w:val="001B2864"/>
    <w:rsid w:val="001C2FD7"/>
    <w:rsid w:val="001D5928"/>
    <w:rsid w:val="001D7ABE"/>
    <w:rsid w:val="001E7E5C"/>
    <w:rsid w:val="001F54DC"/>
    <w:rsid w:val="0020049C"/>
    <w:rsid w:val="00200FA1"/>
    <w:rsid w:val="002044EC"/>
    <w:rsid w:val="00212A98"/>
    <w:rsid w:val="00216B0D"/>
    <w:rsid w:val="00223AED"/>
    <w:rsid w:val="0022450F"/>
    <w:rsid w:val="00224F51"/>
    <w:rsid w:val="002354A0"/>
    <w:rsid w:val="0023648D"/>
    <w:rsid w:val="002369D1"/>
    <w:rsid w:val="002445AF"/>
    <w:rsid w:val="0025199E"/>
    <w:rsid w:val="00253A2D"/>
    <w:rsid w:val="00254A09"/>
    <w:rsid w:val="002601E0"/>
    <w:rsid w:val="002653B0"/>
    <w:rsid w:val="00270775"/>
    <w:rsid w:val="00272474"/>
    <w:rsid w:val="002757B0"/>
    <w:rsid w:val="002806A6"/>
    <w:rsid w:val="00280A44"/>
    <w:rsid w:val="00287126"/>
    <w:rsid w:val="0029081D"/>
    <w:rsid w:val="002A0B8F"/>
    <w:rsid w:val="002B2ACA"/>
    <w:rsid w:val="002B377B"/>
    <w:rsid w:val="002C7EAD"/>
    <w:rsid w:val="002F6B74"/>
    <w:rsid w:val="003013AD"/>
    <w:rsid w:val="00305B7B"/>
    <w:rsid w:val="00307C34"/>
    <w:rsid w:val="00311308"/>
    <w:rsid w:val="0031549A"/>
    <w:rsid w:val="00316431"/>
    <w:rsid w:val="00322359"/>
    <w:rsid w:val="00324441"/>
    <w:rsid w:val="00350696"/>
    <w:rsid w:val="00365180"/>
    <w:rsid w:val="0037376D"/>
    <w:rsid w:val="00375374"/>
    <w:rsid w:val="003943F8"/>
    <w:rsid w:val="003A4CD8"/>
    <w:rsid w:val="003B175F"/>
    <w:rsid w:val="003B18F6"/>
    <w:rsid w:val="003B361D"/>
    <w:rsid w:val="003B6D24"/>
    <w:rsid w:val="003C1F2C"/>
    <w:rsid w:val="003D0674"/>
    <w:rsid w:val="003D2A13"/>
    <w:rsid w:val="003E1641"/>
    <w:rsid w:val="003E2733"/>
    <w:rsid w:val="003E4675"/>
    <w:rsid w:val="003E4EE6"/>
    <w:rsid w:val="004017AF"/>
    <w:rsid w:val="00403D66"/>
    <w:rsid w:val="004122A2"/>
    <w:rsid w:val="0041650B"/>
    <w:rsid w:val="00432E6F"/>
    <w:rsid w:val="00441E68"/>
    <w:rsid w:val="00443A30"/>
    <w:rsid w:val="0045096D"/>
    <w:rsid w:val="004703D5"/>
    <w:rsid w:val="00472B3A"/>
    <w:rsid w:val="00474F28"/>
    <w:rsid w:val="00496E9C"/>
    <w:rsid w:val="004A3A77"/>
    <w:rsid w:val="004A5F4D"/>
    <w:rsid w:val="004B5101"/>
    <w:rsid w:val="004C1836"/>
    <w:rsid w:val="004C3F05"/>
    <w:rsid w:val="004C41A6"/>
    <w:rsid w:val="004D01E0"/>
    <w:rsid w:val="004E0112"/>
    <w:rsid w:val="004E1991"/>
    <w:rsid w:val="004E44B1"/>
    <w:rsid w:val="004E7E89"/>
    <w:rsid w:val="004F1176"/>
    <w:rsid w:val="004F1446"/>
    <w:rsid w:val="004F39C4"/>
    <w:rsid w:val="0051270D"/>
    <w:rsid w:val="005208A1"/>
    <w:rsid w:val="00554FD8"/>
    <w:rsid w:val="005554FC"/>
    <w:rsid w:val="005664DD"/>
    <w:rsid w:val="005666D5"/>
    <w:rsid w:val="0056753B"/>
    <w:rsid w:val="00567837"/>
    <w:rsid w:val="005724BA"/>
    <w:rsid w:val="0057334B"/>
    <w:rsid w:val="0057694E"/>
    <w:rsid w:val="00577917"/>
    <w:rsid w:val="0058202D"/>
    <w:rsid w:val="005920EF"/>
    <w:rsid w:val="005956E6"/>
    <w:rsid w:val="00597E9F"/>
    <w:rsid w:val="005A753D"/>
    <w:rsid w:val="005D44F4"/>
    <w:rsid w:val="005E37D8"/>
    <w:rsid w:val="005E5D27"/>
    <w:rsid w:val="005F38BF"/>
    <w:rsid w:val="00607AA8"/>
    <w:rsid w:val="0062170D"/>
    <w:rsid w:val="00622F5A"/>
    <w:rsid w:val="00623B93"/>
    <w:rsid w:val="00625ED0"/>
    <w:rsid w:val="00642231"/>
    <w:rsid w:val="00655A03"/>
    <w:rsid w:val="006654F9"/>
    <w:rsid w:val="006828B6"/>
    <w:rsid w:val="006864FF"/>
    <w:rsid w:val="006A3A7E"/>
    <w:rsid w:val="006A4357"/>
    <w:rsid w:val="006A5E45"/>
    <w:rsid w:val="006B24B8"/>
    <w:rsid w:val="006B2A4B"/>
    <w:rsid w:val="006B3835"/>
    <w:rsid w:val="006B7ED9"/>
    <w:rsid w:val="006C13CC"/>
    <w:rsid w:val="006C5C15"/>
    <w:rsid w:val="006D4E49"/>
    <w:rsid w:val="006E458F"/>
    <w:rsid w:val="006F24EF"/>
    <w:rsid w:val="00701CE5"/>
    <w:rsid w:val="007065B1"/>
    <w:rsid w:val="00716238"/>
    <w:rsid w:val="007422E7"/>
    <w:rsid w:val="00752A85"/>
    <w:rsid w:val="0076023B"/>
    <w:rsid w:val="0078071A"/>
    <w:rsid w:val="00791A53"/>
    <w:rsid w:val="007960D3"/>
    <w:rsid w:val="007A540A"/>
    <w:rsid w:val="007A5AC3"/>
    <w:rsid w:val="007A63C8"/>
    <w:rsid w:val="007A679D"/>
    <w:rsid w:val="007A78F6"/>
    <w:rsid w:val="007B189F"/>
    <w:rsid w:val="007B79D8"/>
    <w:rsid w:val="007C3B88"/>
    <w:rsid w:val="007D22BE"/>
    <w:rsid w:val="007D275E"/>
    <w:rsid w:val="007D5D25"/>
    <w:rsid w:val="007D66AE"/>
    <w:rsid w:val="007D6D5B"/>
    <w:rsid w:val="007E37DB"/>
    <w:rsid w:val="007F35D2"/>
    <w:rsid w:val="00800E87"/>
    <w:rsid w:val="008042BC"/>
    <w:rsid w:val="0081168F"/>
    <w:rsid w:val="008208DE"/>
    <w:rsid w:val="00826A55"/>
    <w:rsid w:val="0084634B"/>
    <w:rsid w:val="00852DCB"/>
    <w:rsid w:val="008579D2"/>
    <w:rsid w:val="008603F9"/>
    <w:rsid w:val="00870249"/>
    <w:rsid w:val="00870414"/>
    <w:rsid w:val="00881C47"/>
    <w:rsid w:val="00891881"/>
    <w:rsid w:val="008A4555"/>
    <w:rsid w:val="008B169C"/>
    <w:rsid w:val="008B433C"/>
    <w:rsid w:val="008C30A2"/>
    <w:rsid w:val="008D3D44"/>
    <w:rsid w:val="008F568D"/>
    <w:rsid w:val="00906181"/>
    <w:rsid w:val="00907577"/>
    <w:rsid w:val="009230BE"/>
    <w:rsid w:val="00961AD9"/>
    <w:rsid w:val="009754DC"/>
    <w:rsid w:val="00983AED"/>
    <w:rsid w:val="00985F0D"/>
    <w:rsid w:val="009A2FBC"/>
    <w:rsid w:val="009A4D49"/>
    <w:rsid w:val="009A5AB7"/>
    <w:rsid w:val="009A6CBF"/>
    <w:rsid w:val="009B39F7"/>
    <w:rsid w:val="009C0780"/>
    <w:rsid w:val="009C7205"/>
    <w:rsid w:val="009E0F65"/>
    <w:rsid w:val="009E2C67"/>
    <w:rsid w:val="009E4E4A"/>
    <w:rsid w:val="009F026A"/>
    <w:rsid w:val="009F081E"/>
    <w:rsid w:val="009F24B3"/>
    <w:rsid w:val="009F6124"/>
    <w:rsid w:val="00A078D6"/>
    <w:rsid w:val="00A158C5"/>
    <w:rsid w:val="00A160B6"/>
    <w:rsid w:val="00A216D0"/>
    <w:rsid w:val="00A35E71"/>
    <w:rsid w:val="00A42B9A"/>
    <w:rsid w:val="00A44198"/>
    <w:rsid w:val="00A558CD"/>
    <w:rsid w:val="00A568DA"/>
    <w:rsid w:val="00A57B31"/>
    <w:rsid w:val="00A63FB9"/>
    <w:rsid w:val="00A644BC"/>
    <w:rsid w:val="00A65ADF"/>
    <w:rsid w:val="00A8574C"/>
    <w:rsid w:val="00A872A2"/>
    <w:rsid w:val="00A9434F"/>
    <w:rsid w:val="00A95F40"/>
    <w:rsid w:val="00AA13CC"/>
    <w:rsid w:val="00AA7F96"/>
    <w:rsid w:val="00AB14AC"/>
    <w:rsid w:val="00AB57D4"/>
    <w:rsid w:val="00AD5E2F"/>
    <w:rsid w:val="00AD64EB"/>
    <w:rsid w:val="00AE5BBB"/>
    <w:rsid w:val="00AF3189"/>
    <w:rsid w:val="00AF6807"/>
    <w:rsid w:val="00B004D3"/>
    <w:rsid w:val="00B20494"/>
    <w:rsid w:val="00B24703"/>
    <w:rsid w:val="00B24931"/>
    <w:rsid w:val="00B370AB"/>
    <w:rsid w:val="00B378DA"/>
    <w:rsid w:val="00B52AB0"/>
    <w:rsid w:val="00B61936"/>
    <w:rsid w:val="00B67734"/>
    <w:rsid w:val="00B908EF"/>
    <w:rsid w:val="00BA21A8"/>
    <w:rsid w:val="00BA7AFD"/>
    <w:rsid w:val="00BC607C"/>
    <w:rsid w:val="00BD0306"/>
    <w:rsid w:val="00BD2709"/>
    <w:rsid w:val="00BD39A7"/>
    <w:rsid w:val="00BE3E4F"/>
    <w:rsid w:val="00BE40E7"/>
    <w:rsid w:val="00BF10F5"/>
    <w:rsid w:val="00BF3EA0"/>
    <w:rsid w:val="00BF6746"/>
    <w:rsid w:val="00BF6A65"/>
    <w:rsid w:val="00C00549"/>
    <w:rsid w:val="00C0066A"/>
    <w:rsid w:val="00C11D94"/>
    <w:rsid w:val="00C1504B"/>
    <w:rsid w:val="00C631FE"/>
    <w:rsid w:val="00C71A1F"/>
    <w:rsid w:val="00C72ED9"/>
    <w:rsid w:val="00C85897"/>
    <w:rsid w:val="00C93202"/>
    <w:rsid w:val="00C93D82"/>
    <w:rsid w:val="00CA4AAB"/>
    <w:rsid w:val="00CA6815"/>
    <w:rsid w:val="00CA7A96"/>
    <w:rsid w:val="00CA7F61"/>
    <w:rsid w:val="00CB7AC0"/>
    <w:rsid w:val="00CC124F"/>
    <w:rsid w:val="00CD1355"/>
    <w:rsid w:val="00CE7CA7"/>
    <w:rsid w:val="00CF1614"/>
    <w:rsid w:val="00CF3F34"/>
    <w:rsid w:val="00D00235"/>
    <w:rsid w:val="00D04815"/>
    <w:rsid w:val="00D259AE"/>
    <w:rsid w:val="00D27D7F"/>
    <w:rsid w:val="00D318E2"/>
    <w:rsid w:val="00D41F41"/>
    <w:rsid w:val="00D42FB6"/>
    <w:rsid w:val="00D446E7"/>
    <w:rsid w:val="00D515A6"/>
    <w:rsid w:val="00D5728C"/>
    <w:rsid w:val="00D6315A"/>
    <w:rsid w:val="00D65278"/>
    <w:rsid w:val="00D656D1"/>
    <w:rsid w:val="00D66F7D"/>
    <w:rsid w:val="00D71371"/>
    <w:rsid w:val="00D71C81"/>
    <w:rsid w:val="00D76E82"/>
    <w:rsid w:val="00D80862"/>
    <w:rsid w:val="00D81399"/>
    <w:rsid w:val="00DA7373"/>
    <w:rsid w:val="00DD027C"/>
    <w:rsid w:val="00DD5AAB"/>
    <w:rsid w:val="00DD63D6"/>
    <w:rsid w:val="00DE1102"/>
    <w:rsid w:val="00DE424D"/>
    <w:rsid w:val="00DE5577"/>
    <w:rsid w:val="00E15771"/>
    <w:rsid w:val="00E23659"/>
    <w:rsid w:val="00E35EC5"/>
    <w:rsid w:val="00E5705B"/>
    <w:rsid w:val="00E82051"/>
    <w:rsid w:val="00E8500E"/>
    <w:rsid w:val="00E93761"/>
    <w:rsid w:val="00EB0494"/>
    <w:rsid w:val="00EB45B0"/>
    <w:rsid w:val="00EC3122"/>
    <w:rsid w:val="00EC3C36"/>
    <w:rsid w:val="00ED520C"/>
    <w:rsid w:val="00EE24C9"/>
    <w:rsid w:val="00EF068A"/>
    <w:rsid w:val="00F57C81"/>
    <w:rsid w:val="00F8550D"/>
    <w:rsid w:val="00F86291"/>
    <w:rsid w:val="00F86705"/>
    <w:rsid w:val="00F915A2"/>
    <w:rsid w:val="00F917A5"/>
    <w:rsid w:val="00F953DA"/>
    <w:rsid w:val="00F961BD"/>
    <w:rsid w:val="00F9761A"/>
    <w:rsid w:val="00F976FF"/>
    <w:rsid w:val="00FB49B8"/>
    <w:rsid w:val="00FC03C6"/>
    <w:rsid w:val="00FE181C"/>
    <w:rsid w:val="00FE2CE5"/>
    <w:rsid w:val="00FF4270"/>
  </w:rsids>
  <m:mathPr>
    <m:mathFont m:val="Cambria Math"/>
    <m:brkBin m:val="before"/>
    <m:brkBinSub m:val="--"/>
    <m:smallFrac m:val="off"/>
    <m:dispDef/>
    <m:lMargin m:val="0"/>
    <m:rMargin m:val="0"/>
    <m:defJc m:val="centerGroup"/>
    <m:wrapIndent m:val="1440"/>
    <m:intLim m:val="subSup"/>
    <m:naryLim m:val="undOvr"/>
  </m:mathPr>
  <w:uiCompat97To2003/>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16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fr-FR" w:eastAsia="fr-F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B908EF"/>
    <w:pPr>
      <w:spacing w:after="200" w:line="276" w:lineRule="auto"/>
    </w:pPr>
    <w:rPr>
      <w:lang w:eastAsia="en-US"/>
    </w:rPr>
  </w:style>
  <w:style w:type="paragraph" w:styleId="Heading1">
    <w:name w:val="heading 1"/>
    <w:basedOn w:val="Normal"/>
    <w:next w:val="Normal"/>
    <w:link w:val="Heading1Char"/>
    <w:uiPriority w:val="99"/>
    <w:qFormat/>
    <w:rsid w:val="0023648D"/>
    <w:pPr>
      <w:keepNext/>
      <w:keepLines/>
      <w:pBdr>
        <w:top w:val="single" w:sz="8" w:space="1" w:color="4F81BD"/>
        <w:bottom w:val="single" w:sz="8" w:space="1" w:color="4F81BD"/>
      </w:pBdr>
      <w:spacing w:before="80" w:after="960"/>
      <w:jc w:val="center"/>
      <w:outlineLvl w:val="0"/>
    </w:pPr>
    <w:rPr>
      <w:rFonts w:ascii="Cambria" w:eastAsia="Times New Roman" w:hAnsi="Cambria"/>
      <w:b/>
      <w:bCs/>
      <w:color w:val="365F91"/>
      <w:sz w:val="44"/>
      <w:szCs w:val="28"/>
    </w:rPr>
  </w:style>
  <w:style w:type="paragraph" w:styleId="Heading2">
    <w:name w:val="heading 2"/>
    <w:basedOn w:val="Normal"/>
    <w:next w:val="Normal"/>
    <w:link w:val="Heading2Char"/>
    <w:uiPriority w:val="99"/>
    <w:qFormat/>
    <w:rsid w:val="00F976FF"/>
    <w:pPr>
      <w:keepNext/>
      <w:keepLines/>
      <w:numPr>
        <w:numId w:val="9"/>
      </w:numPr>
      <w:spacing w:before="200"/>
      <w:outlineLvl w:val="1"/>
    </w:pPr>
    <w:rPr>
      <w:rFonts w:ascii="Cambria" w:eastAsia="Times New Roman" w:hAnsi="Cambria"/>
      <w:b/>
      <w:bCs/>
      <w:color w:val="4F81BD"/>
      <w:sz w:val="36"/>
      <w:szCs w:val="26"/>
    </w:rPr>
  </w:style>
  <w:style w:type="paragraph" w:styleId="Heading3">
    <w:name w:val="heading 3"/>
    <w:basedOn w:val="Normal"/>
    <w:next w:val="Normal"/>
    <w:link w:val="Heading3Char"/>
    <w:uiPriority w:val="99"/>
    <w:qFormat/>
    <w:rsid w:val="00F976FF"/>
    <w:pPr>
      <w:keepNext/>
      <w:keepLines/>
      <w:numPr>
        <w:numId w:val="53"/>
      </w:numPr>
      <w:spacing w:before="32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FB49B8"/>
    <w:pPr>
      <w:keepNext/>
      <w:keepLines/>
      <w:numPr>
        <w:numId w:val="50"/>
      </w:numPr>
      <w:spacing w:before="300" w:after="360"/>
      <w:outlineLvl w:val="3"/>
    </w:pPr>
    <w:rPr>
      <w:rFonts w:ascii="Cambria" w:eastAsia="Times New Roman" w:hAnsi="Cambria"/>
      <w:b/>
      <w:bCs/>
      <w:i/>
      <w:iCs/>
      <w:color w:val="4F81BD"/>
    </w:rPr>
  </w:style>
  <w:style w:type="paragraph" w:styleId="Heading5">
    <w:name w:val="heading 5"/>
    <w:basedOn w:val="Normal"/>
    <w:next w:val="Normal"/>
    <w:link w:val="Heading5Char"/>
    <w:uiPriority w:val="99"/>
    <w:qFormat/>
    <w:rsid w:val="003013AD"/>
    <w:pPr>
      <w:keepNext/>
      <w:keepLines/>
      <w:spacing w:after="0"/>
      <w:outlineLvl w:val="4"/>
    </w:pPr>
    <w:rPr>
      <w:rFonts w:ascii="Cambria" w:eastAsia="Times New Roman" w:hAnsi="Cambria"/>
      <w:color w:val="243F6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3648D"/>
    <w:rPr>
      <w:rFonts w:ascii="Cambria" w:hAnsi="Cambria" w:cs="Times New Roman"/>
      <w:b/>
      <w:bCs/>
      <w:color w:val="365F91"/>
      <w:sz w:val="28"/>
      <w:szCs w:val="28"/>
    </w:rPr>
  </w:style>
  <w:style w:type="character" w:customStyle="1" w:styleId="Heading2Char">
    <w:name w:val="Heading 2 Char"/>
    <w:basedOn w:val="DefaultParagraphFont"/>
    <w:link w:val="Heading2"/>
    <w:uiPriority w:val="99"/>
    <w:locked/>
    <w:rsid w:val="00F976FF"/>
    <w:rPr>
      <w:rFonts w:ascii="Cambria" w:hAnsi="Cambria" w:cs="Times New Roman"/>
      <w:b/>
      <w:bCs/>
      <w:color w:val="4F81BD"/>
      <w:sz w:val="26"/>
      <w:szCs w:val="26"/>
    </w:rPr>
  </w:style>
  <w:style w:type="character" w:customStyle="1" w:styleId="Heading3Char">
    <w:name w:val="Heading 3 Char"/>
    <w:basedOn w:val="DefaultParagraphFont"/>
    <w:link w:val="Heading3"/>
    <w:uiPriority w:val="99"/>
    <w:locked/>
    <w:rsid w:val="00F976FF"/>
    <w:rPr>
      <w:rFonts w:ascii="Cambria" w:hAnsi="Cambria" w:cs="Times New Roman"/>
      <w:b/>
      <w:bCs/>
      <w:color w:val="4F81BD"/>
    </w:rPr>
  </w:style>
  <w:style w:type="character" w:customStyle="1" w:styleId="Heading4Char">
    <w:name w:val="Heading 4 Char"/>
    <w:basedOn w:val="DefaultParagraphFont"/>
    <w:link w:val="Heading4"/>
    <w:uiPriority w:val="99"/>
    <w:locked/>
    <w:rsid w:val="00FB49B8"/>
    <w:rPr>
      <w:rFonts w:ascii="Cambria" w:hAnsi="Cambria" w:cs="Times New Roman"/>
      <w:b/>
      <w:bCs/>
      <w:i/>
      <w:iCs/>
      <w:color w:val="4F81BD"/>
    </w:rPr>
  </w:style>
  <w:style w:type="character" w:customStyle="1" w:styleId="Heading5Char">
    <w:name w:val="Heading 5 Char"/>
    <w:basedOn w:val="DefaultParagraphFont"/>
    <w:link w:val="Heading5"/>
    <w:uiPriority w:val="99"/>
    <w:locked/>
    <w:rsid w:val="003013AD"/>
    <w:rPr>
      <w:rFonts w:ascii="Cambria" w:hAnsi="Cambria" w:cs="Times New Roman"/>
      <w:color w:val="243F60"/>
    </w:rPr>
  </w:style>
  <w:style w:type="paragraph" w:styleId="Title">
    <w:name w:val="Title"/>
    <w:basedOn w:val="Normal"/>
    <w:next w:val="Normal"/>
    <w:link w:val="TitleChar"/>
    <w:uiPriority w:val="99"/>
    <w:qFormat/>
    <w:rsid w:val="00791A53"/>
    <w:pPr>
      <w:pBdr>
        <w:bottom w:val="single" w:sz="8" w:space="4" w:color="4F81BD"/>
      </w:pBdr>
      <w:spacing w:before="120" w:after="300" w:line="240" w:lineRule="auto"/>
      <w:contextualSpacing/>
      <w:jc w:val="center"/>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791A53"/>
    <w:rPr>
      <w:rFonts w:ascii="Cambria" w:hAnsi="Cambria" w:cs="Times New Roman"/>
      <w:color w:val="17365D"/>
      <w:spacing w:val="5"/>
      <w:kern w:val="28"/>
      <w:sz w:val="52"/>
      <w:szCs w:val="52"/>
    </w:rPr>
  </w:style>
  <w:style w:type="paragraph" w:styleId="ListParagraph">
    <w:name w:val="List Paragraph"/>
    <w:basedOn w:val="Normal"/>
    <w:uiPriority w:val="99"/>
    <w:qFormat/>
    <w:rsid w:val="0023648D"/>
    <w:pPr>
      <w:ind w:left="720"/>
      <w:contextualSpacing/>
    </w:pPr>
  </w:style>
  <w:style w:type="paragraph" w:styleId="NoSpacing">
    <w:name w:val="No Spacing"/>
    <w:link w:val="NoSpacingChar"/>
    <w:uiPriority w:val="99"/>
    <w:qFormat/>
    <w:rsid w:val="0023648D"/>
    <w:rPr>
      <w:lang w:eastAsia="en-US"/>
    </w:rPr>
  </w:style>
  <w:style w:type="character" w:customStyle="1" w:styleId="NoSpacingChar">
    <w:name w:val="No Spacing Char"/>
    <w:basedOn w:val="DefaultParagraphFont"/>
    <w:link w:val="NoSpacing"/>
    <w:uiPriority w:val="99"/>
    <w:locked/>
    <w:rsid w:val="00CA6815"/>
    <w:rPr>
      <w:rFonts w:cs="Times New Roman"/>
      <w:sz w:val="22"/>
      <w:szCs w:val="22"/>
      <w:lang w:val="fr-FR" w:eastAsia="en-US" w:bidi="ar-SA"/>
    </w:rPr>
  </w:style>
  <w:style w:type="paragraph" w:styleId="BalloonText">
    <w:name w:val="Balloon Text"/>
    <w:basedOn w:val="Normal"/>
    <w:link w:val="BalloonTextChar"/>
    <w:uiPriority w:val="99"/>
    <w:semiHidden/>
    <w:rsid w:val="002364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3648D"/>
    <w:rPr>
      <w:rFonts w:ascii="Tahoma" w:hAnsi="Tahoma" w:cs="Tahoma"/>
      <w:sz w:val="16"/>
      <w:szCs w:val="16"/>
    </w:rPr>
  </w:style>
  <w:style w:type="paragraph" w:customStyle="1" w:styleId="Figure">
    <w:name w:val="Figure"/>
    <w:basedOn w:val="Normal"/>
    <w:link w:val="FigureCar"/>
    <w:uiPriority w:val="99"/>
    <w:rsid w:val="003B175F"/>
    <w:pPr>
      <w:spacing w:before="100"/>
      <w:jc w:val="center"/>
    </w:pPr>
    <w:rPr>
      <w:b/>
      <w:i/>
      <w:color w:val="4F81BD"/>
      <w:sz w:val="18"/>
      <w:szCs w:val="18"/>
      <w:lang w:eastAsia="fr-FR"/>
    </w:rPr>
  </w:style>
  <w:style w:type="character" w:customStyle="1" w:styleId="FigureCar">
    <w:name w:val="Figure Car"/>
    <w:basedOn w:val="DefaultParagraphFont"/>
    <w:link w:val="Figure"/>
    <w:uiPriority w:val="99"/>
    <w:locked/>
    <w:rsid w:val="003B175F"/>
    <w:rPr>
      <w:rFonts w:cs="Times New Roman"/>
      <w:b/>
      <w:i/>
      <w:color w:val="4F81BD"/>
      <w:sz w:val="18"/>
      <w:szCs w:val="18"/>
      <w:lang w:eastAsia="fr-FR"/>
    </w:rPr>
  </w:style>
  <w:style w:type="table" w:styleId="TableGrid">
    <w:name w:val="Table Grid"/>
    <w:basedOn w:val="TableNormal"/>
    <w:uiPriority w:val="99"/>
    <w:rsid w:val="006C5C15"/>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stemoyenne21">
    <w:name w:val="Liste moyenne 21"/>
    <w:uiPriority w:val="99"/>
    <w:rsid w:val="001B2864"/>
    <w:rPr>
      <w:rFonts w:ascii="Cambria" w:eastAsia="Times New Roman" w:hAnsi="Cambria"/>
      <w:color w:val="000000"/>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99"/>
    <w:qFormat/>
    <w:rsid w:val="00311308"/>
    <w:pPr>
      <w:pBdr>
        <w:top w:val="none" w:sz="0" w:space="0" w:color="auto"/>
        <w:bottom w:val="none" w:sz="0" w:space="0" w:color="auto"/>
      </w:pBdr>
      <w:spacing w:before="480" w:after="0"/>
      <w:jc w:val="left"/>
      <w:outlineLvl w:val="9"/>
    </w:pPr>
    <w:rPr>
      <w:sz w:val="28"/>
    </w:rPr>
  </w:style>
  <w:style w:type="paragraph" w:styleId="TOC1">
    <w:name w:val="toc 1"/>
    <w:basedOn w:val="Normal"/>
    <w:next w:val="Normal"/>
    <w:autoRedefine/>
    <w:uiPriority w:val="99"/>
    <w:rsid w:val="00311308"/>
    <w:pPr>
      <w:spacing w:after="100"/>
    </w:pPr>
  </w:style>
  <w:style w:type="paragraph" w:styleId="TOC2">
    <w:name w:val="toc 2"/>
    <w:basedOn w:val="Normal"/>
    <w:next w:val="Normal"/>
    <w:autoRedefine/>
    <w:uiPriority w:val="99"/>
    <w:rsid w:val="00311308"/>
    <w:pPr>
      <w:spacing w:after="100"/>
      <w:ind w:left="220"/>
    </w:pPr>
  </w:style>
  <w:style w:type="paragraph" w:styleId="TOC3">
    <w:name w:val="toc 3"/>
    <w:basedOn w:val="Normal"/>
    <w:next w:val="Normal"/>
    <w:autoRedefine/>
    <w:uiPriority w:val="99"/>
    <w:rsid w:val="00311308"/>
    <w:pPr>
      <w:spacing w:after="100"/>
      <w:ind w:left="440"/>
    </w:pPr>
  </w:style>
  <w:style w:type="character" w:styleId="Hyperlink">
    <w:name w:val="Hyperlink"/>
    <w:basedOn w:val="DefaultParagraphFont"/>
    <w:uiPriority w:val="99"/>
    <w:rsid w:val="00311308"/>
    <w:rPr>
      <w:rFonts w:cs="Times New Roman"/>
      <w:color w:val="0000FF"/>
      <w:u w:val="single"/>
    </w:rPr>
  </w:style>
  <w:style w:type="table" w:styleId="ColorfulGrid-Accent1">
    <w:name w:val="Colorful Grid Accent 1"/>
    <w:basedOn w:val="TableNormal"/>
    <w:uiPriority w:val="99"/>
    <w:rsid w:val="00FB49B8"/>
    <w:rPr>
      <w:color w:val="000000"/>
      <w:sz w:val="20"/>
      <w:szCs w:val="2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Grid3-Accent1">
    <w:name w:val="Medium Grid 3 Accent 1"/>
    <w:basedOn w:val="TableNormal"/>
    <w:uiPriority w:val="99"/>
    <w:rsid w:val="00FB49B8"/>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Header">
    <w:name w:val="header"/>
    <w:basedOn w:val="Normal"/>
    <w:link w:val="HeaderChar"/>
    <w:uiPriority w:val="99"/>
    <w:rsid w:val="00324441"/>
    <w:pPr>
      <w:tabs>
        <w:tab w:val="center" w:pos="4536"/>
        <w:tab w:val="right" w:pos="9072"/>
      </w:tabs>
      <w:spacing w:after="0" w:line="240" w:lineRule="auto"/>
    </w:pPr>
  </w:style>
  <w:style w:type="character" w:customStyle="1" w:styleId="HeaderChar">
    <w:name w:val="Header Char"/>
    <w:basedOn w:val="DefaultParagraphFont"/>
    <w:link w:val="Header"/>
    <w:uiPriority w:val="99"/>
    <w:locked/>
    <w:rsid w:val="00324441"/>
    <w:rPr>
      <w:rFonts w:cs="Times New Roman"/>
    </w:rPr>
  </w:style>
  <w:style w:type="paragraph" w:styleId="Footer">
    <w:name w:val="footer"/>
    <w:basedOn w:val="Normal"/>
    <w:link w:val="FooterChar"/>
    <w:uiPriority w:val="99"/>
    <w:rsid w:val="00324441"/>
    <w:pPr>
      <w:tabs>
        <w:tab w:val="center" w:pos="4536"/>
        <w:tab w:val="right" w:pos="9072"/>
      </w:tabs>
      <w:spacing w:after="0" w:line="240" w:lineRule="auto"/>
    </w:pPr>
  </w:style>
  <w:style w:type="character" w:customStyle="1" w:styleId="FooterChar">
    <w:name w:val="Footer Char"/>
    <w:basedOn w:val="DefaultParagraphFont"/>
    <w:link w:val="Footer"/>
    <w:uiPriority w:val="99"/>
    <w:locked/>
    <w:rsid w:val="00324441"/>
    <w:rPr>
      <w:rFonts w:cs="Times New Roman"/>
    </w:rPr>
  </w:style>
  <w:style w:type="paragraph" w:styleId="Caption">
    <w:name w:val="caption"/>
    <w:basedOn w:val="Normal"/>
    <w:next w:val="Normal"/>
    <w:uiPriority w:val="99"/>
    <w:qFormat/>
    <w:rsid w:val="003A4CD8"/>
    <w:pPr>
      <w:spacing w:line="240" w:lineRule="auto"/>
      <w:jc w:val="both"/>
    </w:pPr>
    <w:rPr>
      <w:b/>
      <w:bCs/>
      <w:color w:val="4F81BD"/>
      <w:sz w:val="18"/>
      <w:szCs w:val="18"/>
    </w:rPr>
  </w:style>
  <w:style w:type="paragraph" w:styleId="FootnoteText">
    <w:name w:val="footnote text"/>
    <w:basedOn w:val="Normal"/>
    <w:link w:val="FootnoteTextChar"/>
    <w:uiPriority w:val="99"/>
    <w:semiHidden/>
    <w:rsid w:val="003A4CD8"/>
    <w:pPr>
      <w:spacing w:after="0" w:line="240" w:lineRule="auto"/>
      <w:jc w:val="both"/>
    </w:pPr>
    <w:rPr>
      <w:sz w:val="20"/>
      <w:szCs w:val="20"/>
    </w:rPr>
  </w:style>
  <w:style w:type="character" w:customStyle="1" w:styleId="FootnoteTextChar">
    <w:name w:val="Footnote Text Char"/>
    <w:basedOn w:val="DefaultParagraphFont"/>
    <w:link w:val="FootnoteText"/>
    <w:uiPriority w:val="99"/>
    <w:semiHidden/>
    <w:locked/>
    <w:rsid w:val="003A4CD8"/>
    <w:rPr>
      <w:rFonts w:cs="Times New Roman"/>
      <w:sz w:val="20"/>
      <w:szCs w:val="20"/>
    </w:rPr>
  </w:style>
  <w:style w:type="character" w:styleId="FootnoteReference">
    <w:name w:val="footnote reference"/>
    <w:basedOn w:val="DefaultParagraphFont"/>
    <w:uiPriority w:val="99"/>
    <w:semiHidden/>
    <w:rsid w:val="003A4CD8"/>
    <w:rPr>
      <w:rFonts w:cs="Times New Roman"/>
      <w:vertAlign w:val="superscript"/>
    </w:rPr>
  </w:style>
  <w:style w:type="character" w:styleId="IntenseEmphasis">
    <w:name w:val="Intense Emphasis"/>
    <w:basedOn w:val="DefaultParagraphFont"/>
    <w:uiPriority w:val="99"/>
    <w:qFormat/>
    <w:rsid w:val="003A4CD8"/>
    <w:rPr>
      <w:rFonts w:cs="Times New Roman"/>
      <w:b/>
      <w:bCs/>
      <w:i/>
      <w:iCs/>
      <w:color w:val="4F81BD"/>
    </w:rPr>
  </w:style>
  <w:style w:type="paragraph" w:customStyle="1" w:styleId="Paragraphedeliste1">
    <w:name w:val="Paragraphe de liste1"/>
    <w:basedOn w:val="Normal"/>
    <w:uiPriority w:val="99"/>
    <w:rsid w:val="009A2FBC"/>
    <w:pPr>
      <w:ind w:left="720"/>
    </w:pPr>
    <w:rPr>
      <w:rFonts w:eastAsia="Times New Roman"/>
    </w:rPr>
  </w:style>
  <w:style w:type="paragraph" w:styleId="Subtitle">
    <w:name w:val="Subtitle"/>
    <w:basedOn w:val="Normal"/>
    <w:next w:val="Normal"/>
    <w:link w:val="SubtitleChar"/>
    <w:uiPriority w:val="99"/>
    <w:qFormat/>
    <w:rsid w:val="00D76E82"/>
    <w:pPr>
      <w:numPr>
        <w:ilvl w:val="1"/>
      </w:numPr>
    </w:pPr>
    <w:rPr>
      <w:rFonts w:ascii="Cambria" w:eastAsia="Times New Roman" w:hAnsi="Cambria"/>
      <w:i/>
      <w:iCs/>
      <w:color w:val="4F81BD"/>
      <w:spacing w:val="15"/>
      <w:sz w:val="24"/>
      <w:szCs w:val="24"/>
    </w:rPr>
  </w:style>
  <w:style w:type="character" w:customStyle="1" w:styleId="SubtitleChar">
    <w:name w:val="Subtitle Char"/>
    <w:basedOn w:val="DefaultParagraphFont"/>
    <w:link w:val="Subtitle"/>
    <w:uiPriority w:val="99"/>
    <w:locked/>
    <w:rsid w:val="00D76E82"/>
    <w:rPr>
      <w:rFonts w:ascii="Cambria" w:hAnsi="Cambria" w:cs="Times New Roman"/>
      <w:i/>
      <w:iCs/>
      <w:color w:val="4F81BD"/>
      <w:spacing w:val="15"/>
      <w:sz w:val="24"/>
      <w:szCs w:val="24"/>
    </w:rPr>
  </w:style>
  <w:style w:type="character" w:styleId="SubtleEmphasis">
    <w:name w:val="Subtle Emphasis"/>
    <w:basedOn w:val="DefaultParagraphFont"/>
    <w:uiPriority w:val="99"/>
    <w:qFormat/>
    <w:rsid w:val="00D76E82"/>
    <w:rPr>
      <w:rFonts w:cs="Times New Roman"/>
      <w:i/>
      <w:iCs/>
      <w:color w:val="808080"/>
    </w:rPr>
  </w:style>
  <w:style w:type="paragraph" w:customStyle="1" w:styleId="Paragraphedeliste2">
    <w:name w:val="Paragraphe de liste2"/>
    <w:basedOn w:val="Normal"/>
    <w:link w:val="ListParagraphCar"/>
    <w:uiPriority w:val="99"/>
    <w:rsid w:val="003E4EE6"/>
    <w:pPr>
      <w:ind w:left="720"/>
    </w:pPr>
    <w:rPr>
      <w:rFonts w:eastAsia="Times New Roman"/>
    </w:rPr>
  </w:style>
  <w:style w:type="character" w:customStyle="1" w:styleId="ListParagraphCar">
    <w:name w:val="List Paragraph Car"/>
    <w:basedOn w:val="DefaultParagraphFont"/>
    <w:link w:val="Paragraphedeliste2"/>
    <w:uiPriority w:val="99"/>
    <w:locked/>
    <w:rsid w:val="003013AD"/>
    <w:rPr>
      <w:rFonts w:ascii="Calibri" w:hAnsi="Calibri" w:cs="Times New Roman"/>
    </w:rPr>
  </w:style>
  <w:style w:type="paragraph" w:customStyle="1" w:styleId="Style1">
    <w:name w:val="Style1"/>
    <w:basedOn w:val="Paragraphedeliste2"/>
    <w:link w:val="Style1Car"/>
    <w:uiPriority w:val="99"/>
    <w:rsid w:val="003013AD"/>
    <w:pPr>
      <w:spacing w:after="0" w:line="312" w:lineRule="auto"/>
      <w:ind w:left="1080" w:hanging="360"/>
      <w:jc w:val="both"/>
    </w:pPr>
    <w:rPr>
      <w:b/>
    </w:rPr>
  </w:style>
  <w:style w:type="character" w:customStyle="1" w:styleId="Style1Car">
    <w:name w:val="Style1 Car"/>
    <w:basedOn w:val="ListParagraphCar"/>
    <w:link w:val="Style1"/>
    <w:uiPriority w:val="99"/>
    <w:locked/>
    <w:rsid w:val="003013AD"/>
    <w:rPr>
      <w:b/>
    </w:rPr>
  </w:style>
  <w:style w:type="paragraph" w:styleId="BodyText">
    <w:name w:val="Body Text"/>
    <w:basedOn w:val="Normal"/>
    <w:link w:val="BodyTextChar"/>
    <w:uiPriority w:val="99"/>
    <w:rsid w:val="00D81399"/>
    <w:pPr>
      <w:widowControl w:val="0"/>
      <w:suppressAutoHyphens/>
      <w:spacing w:after="120" w:line="240" w:lineRule="auto"/>
      <w:jc w:val="both"/>
    </w:pPr>
    <w:rPr>
      <w:kern w:val="1"/>
      <w:lang w:eastAsia="fr-FR"/>
    </w:rPr>
  </w:style>
  <w:style w:type="character" w:customStyle="1" w:styleId="BodyTextChar">
    <w:name w:val="Body Text Char"/>
    <w:basedOn w:val="DefaultParagraphFont"/>
    <w:link w:val="BodyText"/>
    <w:uiPriority w:val="99"/>
    <w:locked/>
    <w:rsid w:val="00D81399"/>
    <w:rPr>
      <w:rFonts w:ascii="Calibri" w:hAnsi="Calibri" w:cs="Times New Roman"/>
      <w:kern w:val="1"/>
      <w:lang w:eastAsia="fr-FR"/>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oleObject" Target="embeddings/oleObject5.bin"/><Relationship Id="rId42" Type="http://schemas.openxmlformats.org/officeDocument/2006/relationships/image" Target="media/image32.png"/><Relationship Id="rId47" Type="http://schemas.openxmlformats.org/officeDocument/2006/relationships/footer" Target="footer1.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9.emf"/><Relationship Id="rId107" Type="http://schemas.openxmlformats.org/officeDocument/2006/relationships/image" Target="media/image96.png"/><Relationship Id="rId11" Type="http://schemas.openxmlformats.org/officeDocument/2006/relationships/image" Target="media/image5.jpe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6.png"/><Relationship Id="rId17" Type="http://schemas.openxmlformats.org/officeDocument/2006/relationships/oleObject" Target="embeddings/oleObject3.bin"/><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4.png"/><Relationship Id="rId172" Type="http://schemas.openxmlformats.org/officeDocument/2006/relationships/image" Target="media/image161.png"/><Relationship Id="rId180" Type="http://schemas.openxmlformats.org/officeDocument/2006/relationships/footer" Target="footer2.xml"/><Relationship Id="rId13" Type="http://schemas.openxmlformats.org/officeDocument/2006/relationships/oleObject" Target="embeddings/oleObject2.bin"/><Relationship Id="rId18" Type="http://schemas.openxmlformats.org/officeDocument/2006/relationships/image" Target="media/image10.emf"/><Relationship Id="rId39" Type="http://schemas.openxmlformats.org/officeDocument/2006/relationships/image" Target="media/image29.jpeg"/><Relationship Id="rId109" Type="http://schemas.openxmlformats.org/officeDocument/2006/relationships/image" Target="media/image98.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image" Target="media/image2.jpe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wmf"/><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oleObject" Target="embeddings/oleObject4.bin"/><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emf"/><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oleObject" Target="embeddings/oleObject1.bin"/><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12</TotalTime>
  <Pages>176</Pages>
  <Words>22080</Words>
  <Characters>-32766</Characters>
  <Application>Microsoft Office Outlook</Application>
  <DocSecurity>0</DocSecurity>
  <Lines>0</Lines>
  <Paragraphs>0</Paragraphs>
  <ScaleCrop>false</ScaleCrop>
  <Company>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spécifications fonctionnelles détaillées</dc:title>
  <dc:subject>Projet de tableau de bord Darties</dc:subject>
  <dc:creator>Groupe 1</dc:creator>
  <cp:keywords/>
  <dc:description/>
  <cp:lastModifiedBy>RBABE</cp:lastModifiedBy>
  <cp:revision>2</cp:revision>
  <dcterms:created xsi:type="dcterms:W3CDTF">2010-09-08T08:29:00Z</dcterms:created>
  <dcterms:modified xsi:type="dcterms:W3CDTF">2010-09-08T08:29:00Z</dcterms:modified>
</cp:coreProperties>
</file>