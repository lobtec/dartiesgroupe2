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kern w:val="28"/>
        </w:rPr>
        <w:id w:val="-240795504"/>
      </w:sdtPr>
      <w:sdtEndPr>
        <w:rPr>
          <w:kern w:val="0"/>
          <w:sz w:val="56"/>
        </w:rPr>
      </w:sdtEndPr>
      <w:sdtContent>
        <w:p w:rsidR="00794BC6" w:rsidRDefault="00B75488">
          <w:pPr>
            <w:rPr>
              <w:kern w:val="28"/>
            </w:rPr>
          </w:pPr>
          <w:r>
            <w:rPr>
              <w:noProof/>
            </w:rPr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-167640</wp:posOffset>
                </wp:positionH>
                <wp:positionV relativeFrom="paragraph">
                  <wp:posOffset>-128905</wp:posOffset>
                </wp:positionV>
                <wp:extent cx="4516755" cy="1683385"/>
                <wp:effectExtent l="0" t="0" r="0" b="0"/>
                <wp:wrapThrough wrapText="bothSides">
                  <wp:wrapPolygon edited="0">
                    <wp:start x="0" y="0"/>
                    <wp:lineTo x="0" y="21266"/>
                    <wp:lineTo x="21500" y="21266"/>
                    <wp:lineTo x="21500" y="0"/>
                    <wp:lineTo x="0" y="0"/>
                  </wp:wrapPolygon>
                </wp:wrapThrough>
                <wp:docPr id="18" name="Image 18" descr="http://istil.univ-lyon1.fr/images/istil/logoistillarg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://istil.univ-lyon1.fr/images/istil/logoistillarg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16755" cy="168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72063" behindDoc="1" locked="0" layoutInCell="1" allowOverlap="1">
                <wp:simplePos x="0" y="0"/>
                <wp:positionH relativeFrom="column">
                  <wp:posOffset>4914900</wp:posOffset>
                </wp:positionH>
                <wp:positionV relativeFrom="paragraph">
                  <wp:posOffset>-44450</wp:posOffset>
                </wp:positionV>
                <wp:extent cx="1318260" cy="1329055"/>
                <wp:effectExtent l="0" t="0" r="0" b="0"/>
                <wp:wrapThrough wrapText="bothSides">
                  <wp:wrapPolygon edited="0">
                    <wp:start x="1561" y="929"/>
                    <wp:lineTo x="1249" y="20124"/>
                    <wp:lineTo x="20289" y="20124"/>
                    <wp:lineTo x="19977" y="929"/>
                    <wp:lineTo x="1561" y="929"/>
                  </wp:wrapPolygon>
                </wp:wrapThrough>
                <wp:docPr id="7" name="Image 7" descr="logodartie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darties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18260" cy="132905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:rsidR="00794BC6" w:rsidRDefault="00D22C6F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6"/>
            </w:rPr>
          </w:pPr>
          <w:r w:rsidRPr="004F5982"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margin-left:11.25pt;margin-top:350.6pt;width:480.2pt;height:44.6pt;z-index:251674624;visibility:visible;mso-width-percent:980;mso-position-horizontal-relative:margin;mso-position-vertical-relative:margin;mso-width-percent:98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" filled="f" stroked="f">
                <v:textbox>
                  <w:txbxContent>
                    <w:p w:rsidR="006F35BF" w:rsidRDefault="006F35BF">
                      <w:pPr>
                        <w:pStyle w:val="Sous-titre"/>
                      </w:pPr>
                      <w:sdt>
                        <w:sdtPr>
                          <w:alias w:val="Sous-titre"/>
                          <w:id w:val="974024325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r>
                            <w:t>Projet Darties – Groupe2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w:r>
          <w:r w:rsidRPr="004F5982">
            <w:rPr>
              <w:noProof/>
            </w:rPr>
            <w:pict>
              <v:shape id="Zone de texte 26" o:spid="_x0000_s1027" type="#_x0000_t202" style="position:absolute;margin-left:11.25pt;margin-top:253.25pt;width:460.7pt;height:104.1pt;z-index:251669504;visibility:visible;mso-width-percent:940;mso-position-horizontal-relative:margin;mso-position-vertical-relative:margin;mso-width-percent:94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" filled="f" stroked="f">
                <v:textbox>
                  <w:txbxContent>
                    <w:p w:rsidR="006F35BF" w:rsidRPr="00D22C6F" w:rsidRDefault="006F35BF">
                      <w:pPr>
                        <w:pStyle w:val="Titre"/>
                        <w:rPr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sz w:val="56"/>
                          </w:rPr>
                          <w:alias w:val="Titre"/>
                          <w:id w:val="-831992851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>
                            <w:rPr>
                              <w:sz w:val="56"/>
                            </w:rPr>
                            <w:t>Cahier de recettes RESTITUTION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w:r>
          <w:r w:rsidR="004F5982" w:rsidRPr="004F5982">
            <w:rPr>
              <w:noProof/>
            </w:rPr>
            <w:pict>
              <v:rect id="Rectangle 9" o:spid="_x0000_s1031" style="position:absolute;margin-left:0;margin-top:0;width:10.1pt;height:222.3pt;z-index:251672576;visibility:visible;mso-width-percent:20;mso-height-percent:325;mso-left-percent:1015;mso-top-percent:700;mso-position-horizontal-relative:margin;mso-position-vertical-relative:margin;mso-width-percent:20;mso-height-percent:325;mso-left-percent:1015;mso-top-percent:7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KMlQIAADI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" fillcolor="#d1282e [3215]" stroked="f">
                <w10:wrap anchorx="margin" anchory="margin"/>
              </v:rect>
            </w:pict>
          </w:r>
          <w:r w:rsidR="004F5982" w:rsidRPr="004F5982">
            <w:rPr>
              <w:noProof/>
            </w:rPr>
            <w:pict>
              <v:rect id="Rectangle 8" o:spid="_x0000_s1030" style="position:absolute;margin-left:0;margin-top:0;width:10.1pt;height:495.9pt;z-index:251671552;visibility:visible;mso-width-percent:20;mso-height-percent:725;mso-left-percent:1015;mso-top-percent:-25;mso-position-horizontal-relative:margin;mso-position-vertical-relative:margin;mso-width-percent:20;mso-height-percent:725;mso-left-percent:1015;mso-top-percent:-25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uRlgIAADI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1W27kZYCAAAyBQAADgAAAAAAAAAAAAAAAAAuAgAAZHJzL2Uyb0RvYy54&#10;bWxQSwECLQAUAAYACAAAACEAmuPAOd0AAAAEAQAADwAAAAAAAAAAAAAAAADwBAAAZHJzL2Rvd25y&#10;ZXYueG1sUEsFBgAAAAAEAAQA8wAAAPoFAAAAAA==&#10;" fillcolor="black [3213]" stroked="f">
                <w10:wrap anchorx="margin" anchory="margin"/>
              </v:rect>
            </w:pict>
          </w:r>
          <w:r w:rsidR="004F5982" w:rsidRPr="004F5982">
            <w:rPr>
              <w:noProof/>
            </w:rPr>
            <w:pict>
              <v:rect id="Rectangle 4" o:spid="_x0000_s1029" style="position:absolute;margin-left:0;margin-top:0;width:538.55pt;height:718.2pt;z-index:251670528;visibility:visible;mso-width-percent:1070;mso-height-percent:1050;mso-position-horizontal:center;mso-position-horizontal-relative:margin;mso-position-vertical:center;mso-position-vertical-relative:margin;mso-width-percent:1070;mso-height-percent:105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" filled="f" strokecolor="black [3213]">
                <w10:wrap anchorx="margin" anchory="margin"/>
              </v:rect>
            </w:pict>
          </w:r>
          <w:r w:rsidR="004F5982" w:rsidRPr="004F5982">
            <w:rPr>
              <w:noProof/>
            </w:rPr>
            <w:pict>
              <v:shape id="Zone de texte 24" o:spid="_x0000_s1028" type="#_x0000_t202" style="position:absolute;margin-left:0;margin-top:0;width:473.75pt;height:63.35pt;z-index:251668480;visibility:visible;mso-width-percent:940;mso-top-percent:870;mso-position-horizontal:left;mso-position-horizontal-relative:margin;mso-position-vertical-relative:margin;mso-width-percent:940;mso-top-percent:87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" filled="f" stroked="f">
                <v:textbox>
                  <w:txbxContent>
                    <w:p w:rsidR="006F35BF" w:rsidRPr="006A45AA" w:rsidRDefault="006F35BF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6A45AA">
                        <w:rPr>
                          <w:b/>
                          <w:sz w:val="28"/>
                          <w:szCs w:val="28"/>
                        </w:rPr>
                        <w:t>Création du document : Florent GRIGIS – Responsable recettes</w:t>
                      </w:r>
                    </w:p>
                    <w:p w:rsidR="006F35BF" w:rsidRPr="006A45AA" w:rsidRDefault="006F35BF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6A45AA">
                        <w:rPr>
                          <w:b/>
                          <w:sz w:val="28"/>
                          <w:szCs w:val="28"/>
                        </w:rPr>
                        <w:t>Date : 25/02/2011</w:t>
                      </w:r>
                    </w:p>
                  </w:txbxContent>
                </v:textbox>
                <w10:wrap anchorx="margin" anchory="margin"/>
              </v:shape>
            </w:pict>
          </w:r>
          <w:r w:rsidR="00213538">
            <w:rPr>
              <w:sz w:val="56"/>
            </w:rPr>
            <w:br w:type="page"/>
          </w:r>
        </w:p>
      </w:sdtContent>
    </w:sdt>
    <w:sdt>
      <w:sdtPr>
        <w:id w:val="633372245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p w:rsidR="00794BC6" w:rsidRDefault="00D22C6F">
          <w:pPr>
            <w:pStyle w:val="Titre"/>
          </w:pPr>
          <w:r>
            <w:t>Cahier de recettes RESTITUTION</w:t>
          </w:r>
        </w:p>
      </w:sdtContent>
    </w:sdt>
    <w:p w:rsidR="00794BC6" w:rsidRDefault="004F5982">
      <w:pPr>
        <w:pStyle w:val="Sous-titre"/>
      </w:pPr>
      <w:sdt>
        <w:sdtPr>
          <w:id w:val="116180674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Content>
          <w:r w:rsidR="00484C7C">
            <w:t>Projet Darties – Groupe2</w:t>
          </w:r>
        </w:sdtContent>
      </w:sdt>
    </w:p>
    <w:sdt>
      <w:sdtPr>
        <w:rPr>
          <w:rFonts w:asciiTheme="minorHAnsi" w:eastAsiaTheme="minorEastAsia" w:hAnsiTheme="minorHAnsi" w:cstheme="minorBidi"/>
          <w:bCs w:val="0"/>
          <w:caps w:val="0"/>
          <w:color w:val="auto"/>
          <w:sz w:val="22"/>
          <w:szCs w:val="22"/>
        </w:rPr>
        <w:id w:val="-1644573646"/>
        <w:docPartObj>
          <w:docPartGallery w:val="Table of Contents"/>
          <w:docPartUnique/>
        </w:docPartObj>
      </w:sdtPr>
      <w:sdtEndPr>
        <w:rPr>
          <w:b/>
        </w:rPr>
      </w:sdtEndPr>
      <w:sdtContent>
        <w:p w:rsidR="00484C7C" w:rsidRDefault="00484C7C" w:rsidP="00646A2B">
          <w:pPr>
            <w:pStyle w:val="Titre1"/>
            <w:numPr>
              <w:ilvl w:val="0"/>
              <w:numId w:val="0"/>
            </w:numPr>
          </w:pPr>
        </w:p>
        <w:p w:rsidR="0034005D" w:rsidRDefault="004F5982">
          <w:pPr>
            <w:pStyle w:val="TM1"/>
            <w:tabs>
              <w:tab w:val="left" w:pos="440"/>
              <w:tab w:val="right" w:leader="dot" w:pos="9797"/>
            </w:tabs>
            <w:rPr>
              <w:rStyle w:val="Lienhypertexte"/>
              <w:noProof/>
            </w:rPr>
          </w:pPr>
          <w:r w:rsidRPr="004F5982">
            <w:fldChar w:fldCharType="begin"/>
          </w:r>
          <w:r w:rsidR="00484C7C">
            <w:instrText xml:space="preserve"> TOC \o "1-3" \h \z \u </w:instrText>
          </w:r>
          <w:r w:rsidRPr="004F5982">
            <w:fldChar w:fldCharType="separate"/>
          </w:r>
          <w:hyperlink w:anchor="_Toc286431538" w:history="1">
            <w:r w:rsidR="0034005D" w:rsidRPr="00037DBE">
              <w:rPr>
                <w:rStyle w:val="Lienhypertexte"/>
                <w:noProof/>
              </w:rPr>
              <w:t>I.</w:t>
            </w:r>
            <w:r w:rsidR="0034005D">
              <w:rPr>
                <w:noProof/>
              </w:rPr>
              <w:tab/>
            </w:r>
            <w:r w:rsidR="0034005D" w:rsidRPr="00037DBE">
              <w:rPr>
                <w:rStyle w:val="Lienhypertexte"/>
                <w:noProof/>
              </w:rPr>
              <w:t>Introduction</w:t>
            </w:r>
            <w:r w:rsidR="0034005D">
              <w:rPr>
                <w:noProof/>
                <w:webHidden/>
              </w:rPr>
              <w:tab/>
            </w:r>
            <w:r w:rsidR="0034005D">
              <w:rPr>
                <w:noProof/>
                <w:webHidden/>
              </w:rPr>
              <w:fldChar w:fldCharType="begin"/>
            </w:r>
            <w:r w:rsidR="0034005D">
              <w:rPr>
                <w:noProof/>
                <w:webHidden/>
              </w:rPr>
              <w:instrText xml:space="preserve"> PAGEREF _Toc286431538 \h </w:instrText>
            </w:r>
            <w:r w:rsidR="0034005D">
              <w:rPr>
                <w:noProof/>
                <w:webHidden/>
              </w:rPr>
            </w:r>
            <w:r w:rsidR="0034005D">
              <w:rPr>
                <w:noProof/>
                <w:webHidden/>
              </w:rPr>
              <w:fldChar w:fldCharType="separate"/>
            </w:r>
            <w:r w:rsidR="0034005D">
              <w:rPr>
                <w:noProof/>
                <w:webHidden/>
              </w:rPr>
              <w:t>2</w:t>
            </w:r>
            <w:r w:rsidR="0034005D">
              <w:rPr>
                <w:noProof/>
                <w:webHidden/>
              </w:rPr>
              <w:fldChar w:fldCharType="end"/>
            </w:r>
          </w:hyperlink>
        </w:p>
        <w:p w:rsidR="0034005D" w:rsidRPr="0034005D" w:rsidRDefault="0034005D" w:rsidP="0034005D"/>
        <w:p w:rsidR="0034005D" w:rsidRDefault="0034005D">
          <w:pPr>
            <w:pStyle w:val="TM1"/>
            <w:tabs>
              <w:tab w:val="left" w:pos="440"/>
              <w:tab w:val="right" w:leader="dot" w:pos="9797"/>
            </w:tabs>
            <w:rPr>
              <w:noProof/>
            </w:rPr>
          </w:pPr>
          <w:hyperlink w:anchor="_Toc286431539" w:history="1">
            <w:r w:rsidRPr="00037DBE">
              <w:rPr>
                <w:rStyle w:val="Lienhypertexte"/>
                <w:noProof/>
              </w:rPr>
              <w:t>II.</w:t>
            </w:r>
            <w:r>
              <w:rPr>
                <w:noProof/>
              </w:rPr>
              <w:tab/>
            </w:r>
            <w:r w:rsidRPr="00037DBE">
              <w:rPr>
                <w:rStyle w:val="Lienhypertexte"/>
                <w:noProof/>
              </w:rPr>
              <w:t>Liste des scénarios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0" w:history="1">
            <w:r w:rsidRPr="00037DBE">
              <w:rPr>
                <w:rStyle w:val="Lienhypertexte"/>
                <w:noProof/>
              </w:rPr>
              <w:t>A.</w:t>
            </w:r>
            <w:r>
              <w:rPr>
                <w:noProof/>
              </w:rPr>
              <w:tab/>
            </w:r>
            <w:r w:rsidRPr="00037DBE">
              <w:rPr>
                <w:rStyle w:val="Lienhypertexte"/>
                <w:noProof/>
              </w:rPr>
              <w:t>Ergonomie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1" w:history="1">
            <w:r w:rsidRPr="00037DBE">
              <w:rPr>
                <w:rStyle w:val="Lienhypertexte"/>
                <w:noProof/>
              </w:rPr>
              <w:t>B.</w:t>
            </w:r>
            <w:r>
              <w:rPr>
                <w:noProof/>
              </w:rPr>
              <w:tab/>
            </w:r>
            <w:r w:rsidRPr="00037DBE">
              <w:rPr>
                <w:rStyle w:val="Lienhypertexte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left" w:pos="660"/>
              <w:tab w:val="right" w:leader="dot" w:pos="9797"/>
            </w:tabs>
            <w:rPr>
              <w:rStyle w:val="Lienhypertexte"/>
              <w:noProof/>
            </w:rPr>
          </w:pPr>
          <w:hyperlink w:anchor="_Toc286431542" w:history="1">
            <w:r w:rsidRPr="00037DBE">
              <w:rPr>
                <w:rStyle w:val="Lienhypertexte"/>
                <w:noProof/>
              </w:rPr>
              <w:t>C.</w:t>
            </w:r>
            <w:r>
              <w:rPr>
                <w:noProof/>
              </w:rPr>
              <w:tab/>
            </w:r>
            <w:r w:rsidRPr="00037DBE">
              <w:rPr>
                <w:rStyle w:val="Lienhypertexte"/>
                <w:noProof/>
              </w:rPr>
              <w:t>Alimentation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Pr="0034005D" w:rsidRDefault="0034005D" w:rsidP="0034005D"/>
        <w:p w:rsidR="0034005D" w:rsidRDefault="0034005D">
          <w:pPr>
            <w:pStyle w:val="TM1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3" w:history="1">
            <w:r w:rsidRPr="00037DBE">
              <w:rPr>
                <w:rStyle w:val="Lienhypertexte"/>
                <w:noProof/>
              </w:rPr>
              <w:t>III.</w:t>
            </w:r>
            <w:r>
              <w:rPr>
                <w:noProof/>
              </w:rPr>
              <w:tab/>
            </w:r>
            <w:r w:rsidRPr="00037DBE">
              <w:rPr>
                <w:rStyle w:val="Lienhypertexte"/>
                <w:noProof/>
              </w:rPr>
              <w:t>Description des 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4" w:history="1">
            <w:r w:rsidRPr="00037DBE">
              <w:rPr>
                <w:rStyle w:val="Lienhypertexte"/>
                <w:noProof/>
              </w:rPr>
              <w:t>A.</w:t>
            </w:r>
            <w:r>
              <w:rPr>
                <w:noProof/>
              </w:rPr>
              <w:tab/>
            </w:r>
            <w:r w:rsidRPr="00037DBE">
              <w:rPr>
                <w:rStyle w:val="Lienhypertexte"/>
                <w:noProof/>
              </w:rPr>
              <w:t>Ergonomie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5" w:history="1">
            <w:r w:rsidRPr="00037DBE">
              <w:rPr>
                <w:rStyle w:val="Lienhypertexte"/>
                <w:noProof/>
              </w:rPr>
              <w:t>B.</w:t>
            </w:r>
            <w:r>
              <w:rPr>
                <w:noProof/>
              </w:rPr>
              <w:tab/>
            </w:r>
            <w:r w:rsidRPr="00037DBE">
              <w:rPr>
                <w:rStyle w:val="Lienhypertexte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46" w:history="1">
            <w:r w:rsidRPr="00037DBE">
              <w:rPr>
                <w:rStyle w:val="Lienhypertexte"/>
                <w:noProof/>
              </w:rPr>
              <w:t>C.</w:t>
            </w:r>
            <w:r>
              <w:rPr>
                <w:noProof/>
              </w:rPr>
              <w:tab/>
            </w:r>
            <w:r w:rsidRPr="00037DBE">
              <w:rPr>
                <w:rStyle w:val="Lienhypertexte"/>
                <w:noProof/>
              </w:rPr>
              <w:t>Alimentation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3"/>
            <w:tabs>
              <w:tab w:val="right" w:leader="dot" w:pos="9797"/>
            </w:tabs>
            <w:rPr>
              <w:noProof/>
            </w:rPr>
          </w:pPr>
          <w:hyperlink w:anchor="_Toc286431547" w:history="1">
            <w:r w:rsidRPr="00037DBE">
              <w:rPr>
                <w:rStyle w:val="Lienhypertexte"/>
                <w:noProof/>
              </w:rPr>
              <w:t>C.1 Alimentation annuelle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3"/>
            <w:tabs>
              <w:tab w:val="right" w:leader="dot" w:pos="9797"/>
            </w:tabs>
            <w:rPr>
              <w:noProof/>
            </w:rPr>
          </w:pPr>
          <w:hyperlink w:anchor="_Toc286431548" w:history="1">
            <w:r w:rsidRPr="00037DBE">
              <w:rPr>
                <w:rStyle w:val="Lienhypertexte"/>
                <w:noProof/>
              </w:rPr>
              <w:t>C.2 Alimentation mensuelle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3"/>
            <w:tabs>
              <w:tab w:val="right" w:leader="dot" w:pos="9797"/>
            </w:tabs>
            <w:rPr>
              <w:rStyle w:val="Lienhypertexte"/>
              <w:noProof/>
            </w:rPr>
          </w:pPr>
          <w:hyperlink w:anchor="_Toc286431549" w:history="1">
            <w:r w:rsidRPr="00037DBE">
              <w:rPr>
                <w:rStyle w:val="Lienhypertexte"/>
                <w:noProof/>
              </w:rPr>
              <w:t>C.3 Alimentation exceptionnelle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Pr="0034005D" w:rsidRDefault="0034005D" w:rsidP="0034005D"/>
        <w:p w:rsidR="0034005D" w:rsidRDefault="0034005D">
          <w:pPr>
            <w:pStyle w:val="TM1"/>
            <w:tabs>
              <w:tab w:val="left" w:pos="660"/>
              <w:tab w:val="right" w:leader="dot" w:pos="9797"/>
            </w:tabs>
            <w:rPr>
              <w:noProof/>
            </w:rPr>
          </w:pPr>
          <w:hyperlink w:anchor="_Toc286431550" w:history="1">
            <w:r w:rsidRPr="00037DBE">
              <w:rPr>
                <w:rStyle w:val="Lienhypertexte"/>
                <w:noProof/>
              </w:rPr>
              <w:t>IV.</w:t>
            </w:r>
            <w:r>
              <w:rPr>
                <w:noProof/>
              </w:rPr>
              <w:tab/>
            </w:r>
            <w:r w:rsidRPr="00037DBE">
              <w:rPr>
                <w:rStyle w:val="Lienhypertexte"/>
                <w:noProof/>
              </w:rPr>
              <w:t>Recettage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1" w:history="1">
            <w:r w:rsidRPr="00037DBE">
              <w:rPr>
                <w:rStyle w:val="Lienhypertexte"/>
                <w:noProof/>
              </w:rPr>
              <w:t>Page de 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2" w:history="1">
            <w:r w:rsidRPr="00037DBE">
              <w:rPr>
                <w:rStyle w:val="Lienhypertexte"/>
                <w:noProof/>
              </w:rPr>
              <w:t>Profil en général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3" w:history="1">
            <w:r w:rsidRPr="00037DBE">
              <w:rPr>
                <w:rStyle w:val="Lienhypertexte"/>
                <w:noProof/>
              </w:rPr>
              <w:t>Profil responsable régional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4" w:history="1">
            <w:r w:rsidRPr="00037DBE">
              <w:rPr>
                <w:rStyle w:val="Lienhypertexte"/>
                <w:noProof/>
              </w:rPr>
              <w:t>Profil du directeur commercial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05D" w:rsidRDefault="0034005D">
          <w:pPr>
            <w:pStyle w:val="TM2"/>
            <w:tabs>
              <w:tab w:val="right" w:leader="dot" w:pos="9797"/>
            </w:tabs>
            <w:rPr>
              <w:noProof/>
            </w:rPr>
          </w:pPr>
          <w:hyperlink w:anchor="_Toc286431555" w:history="1">
            <w:r w:rsidRPr="00037DBE">
              <w:rPr>
                <w:rStyle w:val="Lienhypertexte"/>
                <w:noProof/>
              </w:rPr>
              <w:t>Profil du responsable magasin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_Toc286431555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C7C" w:rsidRDefault="004F5982">
          <w:r>
            <w:rPr>
              <w:b/>
              <w:bCs/>
            </w:rPr>
            <w:fldChar w:fldCharType="end"/>
          </w:r>
        </w:p>
      </w:sdtContent>
    </w:sdt>
    <w:p w:rsidR="00484C7C" w:rsidRDefault="00484C7C" w:rsidP="00D22C6F">
      <w:pPr>
        <w:pStyle w:val="Titre1"/>
      </w:pPr>
      <w:r>
        <w:br w:type="page"/>
      </w:r>
      <w:bookmarkStart w:id="0" w:name="_Toc286431538"/>
      <w:r w:rsidR="00D22C6F">
        <w:lastRenderedPageBreak/>
        <w:t>Introduction</w:t>
      </w:r>
      <w:bookmarkEnd w:id="0"/>
    </w:p>
    <w:p w:rsidR="00D22C6F" w:rsidRDefault="00D22C6F" w:rsidP="00D22C6F"/>
    <w:p w:rsidR="00D22C6F" w:rsidRDefault="00D22C6F" w:rsidP="008C1267">
      <w:pPr>
        <w:ind w:left="360"/>
        <w:jc w:val="both"/>
      </w:pPr>
      <w:r>
        <w:t>Ce document est le cahier des recettes de la restitution de notre projet. Les recettes ont pour objectif de vérifier la conformité de l'application avec les attentes formulées par le client.</w:t>
      </w:r>
    </w:p>
    <w:p w:rsidR="00D22C6F" w:rsidRDefault="00D22C6F" w:rsidP="008C1267">
      <w:pPr>
        <w:spacing w:after="0"/>
        <w:ind w:left="360"/>
        <w:jc w:val="both"/>
      </w:pPr>
      <w:r>
        <w:t>Nous avons divisé les scénarios en 3 parties :</w:t>
      </w:r>
    </w:p>
    <w:p w:rsidR="00D22C6F" w:rsidRDefault="00D22C6F" w:rsidP="008C1267">
      <w:pPr>
        <w:pStyle w:val="Paragraphedeliste"/>
        <w:numPr>
          <w:ilvl w:val="0"/>
          <w:numId w:val="12"/>
        </w:numPr>
        <w:spacing w:after="0"/>
        <w:jc w:val="both"/>
      </w:pPr>
      <w:r>
        <w:t>Ergonomie</w:t>
      </w:r>
    </w:p>
    <w:p w:rsidR="00D22C6F" w:rsidRDefault="00D22C6F" w:rsidP="008C1267">
      <w:pPr>
        <w:pStyle w:val="Paragraphedeliste"/>
        <w:numPr>
          <w:ilvl w:val="0"/>
          <w:numId w:val="12"/>
        </w:numPr>
        <w:jc w:val="both"/>
      </w:pPr>
      <w:r>
        <w:t>Navigation</w:t>
      </w:r>
    </w:p>
    <w:p w:rsidR="00D22C6F" w:rsidRDefault="00D22C6F" w:rsidP="008C1267">
      <w:pPr>
        <w:pStyle w:val="Paragraphedeliste"/>
        <w:numPr>
          <w:ilvl w:val="0"/>
          <w:numId w:val="12"/>
        </w:numPr>
        <w:jc w:val="both"/>
      </w:pPr>
      <w:r>
        <w:t>Alimentation</w:t>
      </w:r>
    </w:p>
    <w:p w:rsidR="00D22C6F" w:rsidRDefault="00D22C6F" w:rsidP="008C1267">
      <w:pPr>
        <w:ind w:left="360"/>
        <w:jc w:val="both"/>
      </w:pPr>
      <w:r>
        <w:t>La partie "ergonomie" a pour objectif de vérifier le respect de la charte graphique du SFD.</w:t>
      </w:r>
    </w:p>
    <w:p w:rsidR="00D22C6F" w:rsidRDefault="00D22C6F" w:rsidP="008C1267">
      <w:pPr>
        <w:ind w:left="360"/>
        <w:jc w:val="both"/>
      </w:pPr>
      <w:r>
        <w:t xml:space="preserve">La partie "navigation" vérifie que </w:t>
      </w:r>
      <w:r w:rsidRPr="00D22C6F">
        <w:t xml:space="preserve">les données affichées </w:t>
      </w:r>
      <w:r>
        <w:t>correspond</w:t>
      </w:r>
      <w:r w:rsidRPr="00D22C6F">
        <w:t>e</w:t>
      </w:r>
      <w:r>
        <w:t>nt</w:t>
      </w:r>
      <w:r w:rsidRPr="00D22C6F">
        <w:t xml:space="preserve"> aux données souhaitées</w:t>
      </w:r>
      <w:r>
        <w:t>.</w:t>
      </w:r>
    </w:p>
    <w:p w:rsidR="00D22C6F" w:rsidRDefault="00D22C6F" w:rsidP="008C1267">
      <w:pPr>
        <w:ind w:left="360"/>
        <w:jc w:val="both"/>
      </w:pPr>
      <w:r>
        <w:t>La partie "alimentation" vérifie que les données sont mises à jour correctement.</w:t>
      </w:r>
      <w:r w:rsidR="00D56934">
        <w:t xml:space="preserve"> Les scénarios associés sont rendus dans le document "cahier des recettes de l'alimentation".</w:t>
      </w:r>
    </w:p>
    <w:p w:rsidR="00D56934" w:rsidRDefault="00D22C6F" w:rsidP="008C1267">
      <w:pPr>
        <w:ind w:left="360"/>
        <w:jc w:val="both"/>
      </w:pPr>
      <w:r>
        <w:t xml:space="preserve">Ce document est </w:t>
      </w:r>
      <w:r w:rsidR="00D56934">
        <w:t>composé</w:t>
      </w:r>
      <w:r>
        <w:t xml:space="preserve"> </w:t>
      </w:r>
      <w:r w:rsidR="00D56934">
        <w:t>de</w:t>
      </w:r>
      <w:r>
        <w:t xml:space="preserve"> 3 parties</w:t>
      </w:r>
      <w:r w:rsidR="00D56934">
        <w:t xml:space="preserve"> </w:t>
      </w:r>
      <w:r>
        <w:t xml:space="preserve">: la liste des scénarios, les scénarios et le recettage. </w:t>
      </w:r>
      <w:r w:rsidR="00D56934">
        <w:t>Nous avons du faire une troisième partie "recettage" pour améliorer la lisibilité des différences entre le SFD et notre application.</w:t>
      </w:r>
    </w:p>
    <w:p w:rsidR="00D56934" w:rsidRDefault="00D56934" w:rsidP="00D56934">
      <w:pPr>
        <w:ind w:left="360"/>
      </w:pPr>
    </w:p>
    <w:p w:rsidR="00D56934" w:rsidRDefault="00D56934">
      <w:pPr>
        <w:spacing w:line="276" w:lineRule="auto"/>
      </w:pPr>
      <w:r>
        <w:br w:type="page"/>
      </w:r>
    </w:p>
    <w:p w:rsidR="00D56934" w:rsidRDefault="00D56934" w:rsidP="00D56934">
      <w:pPr>
        <w:pStyle w:val="Titre1"/>
      </w:pPr>
      <w:bookmarkStart w:id="1" w:name="_Toc286431539"/>
      <w:r>
        <w:lastRenderedPageBreak/>
        <w:t>Liste des scénarios</w:t>
      </w:r>
      <w:bookmarkEnd w:id="1"/>
    </w:p>
    <w:p w:rsidR="00D56934" w:rsidRPr="00191A83" w:rsidRDefault="00D56934" w:rsidP="00D56934">
      <w:pPr>
        <w:pStyle w:val="Titre2"/>
      </w:pPr>
      <w:bookmarkStart w:id="2" w:name="_Toc286431540"/>
      <w:r w:rsidRPr="00191A83">
        <w:t>Ergonomie</w:t>
      </w:r>
      <w:bookmarkEnd w:id="2"/>
    </w:p>
    <w:p w:rsidR="00D56934" w:rsidRPr="00D56934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A.1 : Lors de la connexion</w:t>
      </w:r>
    </w:p>
    <w:p w:rsidR="00D56934" w:rsidRPr="00D56934" w:rsidRDefault="00D56934" w:rsidP="00D56934">
      <w:pPr>
        <w:ind w:firstLine="708"/>
        <w:rPr>
          <w:b/>
          <w:sz w:val="24"/>
          <w:szCs w:val="24"/>
        </w:rPr>
      </w:pPr>
      <w:r w:rsidRPr="00161C08">
        <w:rPr>
          <w:b/>
          <w:sz w:val="24"/>
          <w:szCs w:val="24"/>
        </w:rPr>
        <w:t>A.2 : Profil Responsable Magasin</w:t>
      </w:r>
    </w:p>
    <w:p w:rsidR="00D56934" w:rsidRPr="00D56934" w:rsidRDefault="00D56934" w:rsidP="00D56934">
      <w:pPr>
        <w:ind w:firstLine="708"/>
        <w:rPr>
          <w:b/>
          <w:sz w:val="24"/>
          <w:szCs w:val="24"/>
        </w:rPr>
      </w:pPr>
      <w:r w:rsidRPr="00161C08">
        <w:rPr>
          <w:b/>
          <w:sz w:val="24"/>
          <w:szCs w:val="24"/>
        </w:rPr>
        <w:t>A.</w:t>
      </w:r>
      <w:r>
        <w:rPr>
          <w:b/>
          <w:sz w:val="24"/>
          <w:szCs w:val="24"/>
        </w:rPr>
        <w:t>3</w:t>
      </w:r>
      <w:r w:rsidRPr="00161C08">
        <w:rPr>
          <w:b/>
          <w:sz w:val="24"/>
          <w:szCs w:val="24"/>
        </w:rPr>
        <w:t xml:space="preserve"> : Profil Responsable </w:t>
      </w:r>
      <w:r>
        <w:rPr>
          <w:b/>
          <w:sz w:val="24"/>
          <w:szCs w:val="24"/>
        </w:rPr>
        <w:t>Régional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A.4</w:t>
      </w:r>
      <w:r w:rsidRPr="00161C08">
        <w:rPr>
          <w:b/>
          <w:sz w:val="24"/>
          <w:szCs w:val="24"/>
        </w:rPr>
        <w:t xml:space="preserve"> : Profil </w:t>
      </w:r>
      <w:r>
        <w:rPr>
          <w:b/>
          <w:sz w:val="24"/>
          <w:szCs w:val="24"/>
        </w:rPr>
        <w:t>Directeur Commercial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 w:rsidRPr="00161C08">
        <w:rPr>
          <w:b/>
          <w:sz w:val="24"/>
          <w:szCs w:val="24"/>
        </w:rPr>
        <w:t>A.</w:t>
      </w:r>
      <w:r>
        <w:rPr>
          <w:b/>
          <w:sz w:val="24"/>
          <w:szCs w:val="24"/>
        </w:rPr>
        <w:t>5</w:t>
      </w:r>
      <w:r w:rsidRPr="00161C08">
        <w:rPr>
          <w:b/>
          <w:sz w:val="24"/>
          <w:szCs w:val="24"/>
        </w:rPr>
        <w:t xml:space="preserve"> : Profil </w:t>
      </w:r>
      <w:r>
        <w:rPr>
          <w:b/>
          <w:sz w:val="24"/>
          <w:szCs w:val="24"/>
        </w:rPr>
        <w:t>Chef de produit</w:t>
      </w:r>
    </w:p>
    <w:p w:rsidR="00D56934" w:rsidRDefault="00D56934" w:rsidP="00D56934">
      <w:pPr>
        <w:ind w:firstLine="708"/>
        <w:rPr>
          <w:sz w:val="24"/>
          <w:szCs w:val="24"/>
        </w:rPr>
      </w:pPr>
      <w:r w:rsidRPr="00161C08">
        <w:rPr>
          <w:b/>
          <w:sz w:val="24"/>
          <w:szCs w:val="24"/>
        </w:rPr>
        <w:t>A.</w:t>
      </w:r>
      <w:r>
        <w:rPr>
          <w:b/>
          <w:sz w:val="24"/>
          <w:szCs w:val="24"/>
        </w:rPr>
        <w:t>6</w:t>
      </w:r>
      <w:r w:rsidRPr="00161C08">
        <w:rPr>
          <w:b/>
          <w:sz w:val="24"/>
          <w:szCs w:val="24"/>
        </w:rPr>
        <w:t xml:space="preserve"> : </w:t>
      </w:r>
      <w:r>
        <w:rPr>
          <w:b/>
          <w:sz w:val="24"/>
          <w:szCs w:val="24"/>
        </w:rPr>
        <w:t>Aide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Pr="00191A83" w:rsidRDefault="00D56934" w:rsidP="00D56934">
      <w:pPr>
        <w:pStyle w:val="Titre2"/>
      </w:pPr>
      <w:bookmarkStart w:id="3" w:name="_Toc286431541"/>
      <w:r w:rsidRPr="00191A83">
        <w:t>Navigation</w:t>
      </w:r>
      <w:bookmarkEnd w:id="3"/>
    </w:p>
    <w:p w:rsidR="00D56934" w:rsidRPr="00A37E1C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B.1 : Lors de la connexion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 w:rsidRPr="00161C08">
        <w:rPr>
          <w:b/>
          <w:sz w:val="24"/>
          <w:szCs w:val="24"/>
        </w:rPr>
        <w:t>B.2 : Profil Responsable Magasin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B.3</w:t>
      </w:r>
      <w:r w:rsidRPr="00161C08">
        <w:rPr>
          <w:b/>
          <w:sz w:val="24"/>
          <w:szCs w:val="24"/>
        </w:rPr>
        <w:t xml:space="preserve"> : Profil Responsable </w:t>
      </w:r>
      <w:r>
        <w:rPr>
          <w:b/>
          <w:sz w:val="24"/>
          <w:szCs w:val="24"/>
        </w:rPr>
        <w:t>Régional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B.4</w:t>
      </w:r>
      <w:r w:rsidRPr="00161C08">
        <w:rPr>
          <w:b/>
          <w:sz w:val="24"/>
          <w:szCs w:val="24"/>
        </w:rPr>
        <w:t xml:space="preserve"> : Profil </w:t>
      </w:r>
      <w:r>
        <w:rPr>
          <w:b/>
          <w:sz w:val="24"/>
          <w:szCs w:val="24"/>
        </w:rPr>
        <w:t>Directeur</w:t>
      </w:r>
      <w:r w:rsidRPr="00161C08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Commercial</w:t>
      </w: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B.5</w:t>
      </w:r>
      <w:r w:rsidRPr="00161C08">
        <w:rPr>
          <w:b/>
          <w:sz w:val="24"/>
          <w:szCs w:val="24"/>
        </w:rPr>
        <w:t xml:space="preserve"> : Profil </w:t>
      </w:r>
      <w:r>
        <w:rPr>
          <w:b/>
          <w:sz w:val="24"/>
          <w:szCs w:val="24"/>
        </w:rPr>
        <w:t xml:space="preserve">Chef de produit </w:t>
      </w:r>
    </w:p>
    <w:p w:rsidR="00D56934" w:rsidRPr="00EE3B01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B.6 : Aide</w:t>
      </w:r>
    </w:p>
    <w:p w:rsidR="00D56934" w:rsidRPr="00EE3B01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B.7 : Autres</w:t>
      </w:r>
    </w:p>
    <w:p w:rsidR="00D56934" w:rsidRDefault="00D56934" w:rsidP="00D56934">
      <w:pPr>
        <w:pStyle w:val="Titre2"/>
      </w:pPr>
      <w:bookmarkStart w:id="4" w:name="_Toc286431542"/>
      <w:r w:rsidRPr="0044712B">
        <w:t>Alimentation</w:t>
      </w:r>
      <w:bookmarkEnd w:id="4"/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C.1</w:t>
      </w:r>
      <w:r w:rsidRPr="00161C08"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</w:rPr>
        <w:t xml:space="preserve">Alimentation annuelle 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importation de données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- importation de données avec fichiers défectueux 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C.2</w:t>
      </w:r>
      <w:r w:rsidRPr="00161C08">
        <w:rPr>
          <w:b/>
          <w:sz w:val="24"/>
          <w:szCs w:val="24"/>
        </w:rPr>
        <w:t xml:space="preserve"> : </w:t>
      </w:r>
      <w:r>
        <w:rPr>
          <w:b/>
          <w:sz w:val="24"/>
          <w:szCs w:val="24"/>
        </w:rPr>
        <w:t xml:space="preserve">Alimentation mensuelle 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importation de données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- importation de données avec fichiers défectueux 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Pr="00161C08" w:rsidRDefault="00D56934" w:rsidP="00D56934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C.3</w:t>
      </w:r>
      <w:r w:rsidRPr="00161C08">
        <w:rPr>
          <w:b/>
          <w:sz w:val="24"/>
          <w:szCs w:val="24"/>
        </w:rPr>
        <w:t xml:space="preserve"> : </w:t>
      </w:r>
      <w:r>
        <w:rPr>
          <w:b/>
          <w:sz w:val="24"/>
          <w:szCs w:val="24"/>
        </w:rPr>
        <w:t xml:space="preserve">Alimentation exceptionnelle 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 nouvel utilisateur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 nouveau profil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 nouveau magasin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enseigne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devise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 nouveau continent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lastRenderedPageBreak/>
        <w:t>- ajout d'un nouveau pays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région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ville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langue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nouvelle traduction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ajout d'une famille d'article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utilisateur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profil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magasin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enseigne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devise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continent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 pays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région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ville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langue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traduction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modification d'une famille d'article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révision des objectifs (CA, marge brute et ventes)</w:t>
      </w:r>
    </w:p>
    <w:p w:rsidR="00D56934" w:rsidRDefault="00D56934" w:rsidP="00D56934">
      <w:pPr>
        <w:pStyle w:val="Sansinterligne"/>
        <w:rPr>
          <w:sz w:val="24"/>
          <w:szCs w:val="24"/>
        </w:rPr>
      </w:pP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utilisateur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profil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magasin</w:t>
      </w:r>
    </w:p>
    <w:p w:rsidR="00D56934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enseigne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devise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continent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 pays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région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ville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langue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traduction</w:t>
      </w:r>
    </w:p>
    <w:p w:rsidR="00D56934" w:rsidRPr="00C37173" w:rsidRDefault="00D56934" w:rsidP="00D56934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- suppression d'une famille d'article</w:t>
      </w:r>
    </w:p>
    <w:p w:rsidR="00D56934" w:rsidRDefault="00D56934" w:rsidP="00D56934"/>
    <w:p w:rsidR="00D56934" w:rsidRDefault="00D56934" w:rsidP="00D56934"/>
    <w:p w:rsidR="00D56934" w:rsidRDefault="00D56934">
      <w:pPr>
        <w:spacing w:line="276" w:lineRule="auto"/>
      </w:pPr>
      <w:r>
        <w:br w:type="page"/>
      </w:r>
    </w:p>
    <w:p w:rsidR="00D56934" w:rsidRDefault="00D56934" w:rsidP="00D56934">
      <w:pPr>
        <w:pStyle w:val="Titre1"/>
      </w:pPr>
      <w:bookmarkStart w:id="5" w:name="_Toc286431543"/>
      <w:r>
        <w:lastRenderedPageBreak/>
        <w:t>Description des scenarios</w:t>
      </w:r>
      <w:bookmarkEnd w:id="5"/>
    </w:p>
    <w:p w:rsidR="00D56934" w:rsidRDefault="00D56934" w:rsidP="007D4B06">
      <w:pPr>
        <w:pStyle w:val="Titre2"/>
        <w:numPr>
          <w:ilvl w:val="0"/>
          <w:numId w:val="18"/>
        </w:numPr>
      </w:pPr>
      <w:bookmarkStart w:id="6" w:name="_Toc286431544"/>
      <w:r>
        <w:t>Ergonomie</w:t>
      </w:r>
      <w:bookmarkEnd w:id="6"/>
    </w:p>
    <w:tbl>
      <w:tblPr>
        <w:tblStyle w:val="Grilledutableau"/>
        <w:tblW w:w="9747" w:type="dxa"/>
        <w:tblLayout w:type="fixed"/>
        <w:tblLook w:val="04A0"/>
      </w:tblPr>
      <w:tblGrid>
        <w:gridCol w:w="534"/>
        <w:gridCol w:w="1559"/>
        <w:gridCol w:w="3544"/>
        <w:gridCol w:w="1701"/>
        <w:gridCol w:w="377"/>
        <w:gridCol w:w="1324"/>
        <w:gridCol w:w="708"/>
      </w:tblGrid>
      <w:tr w:rsidR="00D56934" w:rsidTr="00D56934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A.1- Connexion</w:t>
            </w:r>
          </w:p>
        </w:tc>
        <w:tc>
          <w:tcPr>
            <w:tcW w:w="2032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D56934">
        <w:tc>
          <w:tcPr>
            <w:tcW w:w="9747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accéder à l'application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c>
          <w:tcPr>
            <w:tcW w:w="9747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396A0D" w:rsidRDefault="00D56934" w:rsidP="006F35BF">
            <w:r>
              <w:t>Vérifier l'ergonomie de la page de connexion et des pages relatives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5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701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544" w:type="dxa"/>
          </w:tcPr>
          <w:p w:rsidR="00D56934" w:rsidRDefault="00D56934" w:rsidP="006F35BF"/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3544" w:type="dxa"/>
          </w:tcPr>
          <w:p w:rsidR="00D56934" w:rsidRDefault="00D56934" w:rsidP="006F35BF">
            <w:r w:rsidRPr="00A82AE4">
              <w:rPr>
                <w:noProof/>
              </w:rPr>
              <w:drawing>
                <wp:inline distT="0" distB="0" distL="0" distR="0">
                  <wp:extent cx="2218394" cy="1679944"/>
                  <wp:effectExtent l="19050" t="0" r="0" b="0"/>
                  <wp:docPr id="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1791" t="37737" r="29693" b="10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79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</w:p>
        </w:tc>
        <w:tc>
          <w:tcPr>
            <w:tcW w:w="5245" w:type="dxa"/>
            <w:gridSpan w:val="2"/>
          </w:tcPr>
          <w:p w:rsidR="00D56934" w:rsidRDefault="00D56934" w:rsidP="006F35BF">
            <w:pPr>
              <w:jc w:val="right"/>
            </w:pPr>
            <w:r w:rsidRPr="003129DA">
              <w:rPr>
                <w:noProof/>
              </w:rPr>
              <w:drawing>
                <wp:inline distT="0" distB="0" distL="0" distR="0">
                  <wp:extent cx="2145921" cy="1409700"/>
                  <wp:effectExtent l="19050" t="0" r="6729" b="0"/>
                  <wp:docPr id="7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10432" t="3906" r="14348" b="8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574" cy="1410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396A0D" w:rsidRDefault="00D56934" w:rsidP="006F35BF">
            <w:pPr>
              <w:jc w:val="center"/>
            </w:pPr>
            <w:r>
              <w:t>Cliquer sur "Mot de passe oublié"</w:t>
            </w:r>
          </w:p>
        </w:tc>
        <w:tc>
          <w:tcPr>
            <w:tcW w:w="3544" w:type="dxa"/>
          </w:tcPr>
          <w:p w:rsidR="00D56934" w:rsidRDefault="00D56934" w:rsidP="006F35BF">
            <w:r w:rsidRPr="00A82AE4">
              <w:rPr>
                <w:noProof/>
              </w:rPr>
              <w:drawing>
                <wp:inline distT="0" distB="0" distL="0" distR="0">
                  <wp:extent cx="2162692" cy="1594883"/>
                  <wp:effectExtent l="19050" t="0" r="9008" b="0"/>
                  <wp:docPr id="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32464" t="28197" r="30062" b="22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692" cy="1594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login valide.</w:t>
            </w:r>
          </w:p>
        </w:tc>
        <w:tc>
          <w:tcPr>
            <w:tcW w:w="3544" w:type="dxa"/>
          </w:tcPr>
          <w:p w:rsidR="00D56934" w:rsidRPr="00A82AE4" w:rsidRDefault="00D56934" w:rsidP="006F35BF">
            <w:r w:rsidRPr="00C433CA">
              <w:rPr>
                <w:noProof/>
              </w:rPr>
              <w:drawing>
                <wp:inline distT="0" distB="0" distL="0" distR="0">
                  <wp:extent cx="2190750" cy="1611159"/>
                  <wp:effectExtent l="19050" t="0" r="0" b="0"/>
                  <wp:docPr id="1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31755" t="28235" r="30205" b="22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611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"Continuer".</w:t>
            </w:r>
          </w:p>
          <w:p w:rsidR="00D56934" w:rsidRDefault="00D56934" w:rsidP="006F35BF">
            <w:pPr>
              <w:jc w:val="center"/>
            </w:pPr>
            <w:r>
              <w:t>S'identifier avec mdp changé entre 35 et 44 jours auparavant.</w:t>
            </w:r>
          </w:p>
        </w:tc>
        <w:tc>
          <w:tcPr>
            <w:tcW w:w="3544" w:type="dxa"/>
          </w:tcPr>
          <w:p w:rsidR="00D56934" w:rsidRPr="00C433CA" w:rsidRDefault="00D56934" w:rsidP="006F35BF">
            <w:r w:rsidRPr="00694500">
              <w:rPr>
                <w:noProof/>
              </w:rPr>
              <w:drawing>
                <wp:inline distT="0" distB="0" distL="0" distR="0">
                  <wp:extent cx="2202815" cy="1638300"/>
                  <wp:effectExtent l="19050" t="0" r="6985" b="0"/>
                  <wp:docPr id="1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31735" t="21471" r="30040" b="279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"Changer le mdp… maintenant"</w:t>
            </w:r>
          </w:p>
        </w:tc>
        <w:tc>
          <w:tcPr>
            <w:tcW w:w="3544" w:type="dxa"/>
          </w:tcPr>
          <w:p w:rsidR="00D56934" w:rsidRPr="00694500" w:rsidRDefault="00D56934" w:rsidP="006F35BF">
            <w:r w:rsidRPr="00694500">
              <w:rPr>
                <w:noProof/>
              </w:rPr>
              <w:drawing>
                <wp:inline distT="0" distB="0" distL="0" distR="0">
                  <wp:extent cx="2171700" cy="1601498"/>
                  <wp:effectExtent l="19050" t="0" r="0" b="0"/>
                  <wp:docPr id="22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32086" t="35000" r="30205" b="15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01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"Annuler".</w:t>
            </w:r>
          </w:p>
          <w:p w:rsidR="00D56934" w:rsidRDefault="00D56934" w:rsidP="006F35BF">
            <w:pPr>
              <w:jc w:val="center"/>
            </w:pPr>
            <w:r>
              <w:t>S'identifier avec un mdp non changé depuis plus de 45jrs.</w:t>
            </w:r>
          </w:p>
        </w:tc>
        <w:tc>
          <w:tcPr>
            <w:tcW w:w="3544" w:type="dxa"/>
          </w:tcPr>
          <w:p w:rsidR="00D56934" w:rsidRPr="00694500" w:rsidRDefault="00D56934" w:rsidP="006F35BF">
            <w:r w:rsidRPr="00694500">
              <w:rPr>
                <w:noProof/>
              </w:rPr>
              <w:drawing>
                <wp:inline distT="0" distB="0" distL="0" distR="0">
                  <wp:extent cx="2161309" cy="1597231"/>
                  <wp:effectExtent l="19050" t="0" r="0" b="0"/>
                  <wp:docPr id="26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31944" t="31296" r="30522" b="194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1309" cy="1597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747" w:type="dxa"/>
        <w:tblLayout w:type="fixed"/>
        <w:tblLook w:val="04A0"/>
      </w:tblPr>
      <w:tblGrid>
        <w:gridCol w:w="534"/>
        <w:gridCol w:w="1417"/>
        <w:gridCol w:w="3686"/>
        <w:gridCol w:w="1701"/>
        <w:gridCol w:w="377"/>
        <w:gridCol w:w="1324"/>
        <w:gridCol w:w="708"/>
      </w:tblGrid>
      <w:tr w:rsidR="00D56934" w:rsidTr="00D56934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2032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D56934">
        <w:tc>
          <w:tcPr>
            <w:tcW w:w="9747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responsable magasin.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c>
          <w:tcPr>
            <w:tcW w:w="9747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l'ergonomie de la page d'accueil du responsable magasin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rPr>
          <w:trHeight w:val="101"/>
        </w:trPr>
        <w:tc>
          <w:tcPr>
            <w:tcW w:w="195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701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D56934" w:rsidRDefault="00D56934" w:rsidP="006F35BF"/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6" w:type="dxa"/>
          </w:tcPr>
          <w:p w:rsidR="00D56934" w:rsidRDefault="00D56934" w:rsidP="006F35BF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D56934" w:rsidRDefault="00D56934" w:rsidP="006F35BF">
            <w:r w:rsidRPr="009D1654">
              <w:rPr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présence de l'icône "graphique"</w:t>
            </w:r>
          </w:p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396A0D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D56934" w:rsidRDefault="00D56934" w:rsidP="006F35BF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  <w:r>
              <w:t xml:space="preserve">Vérifier la présence de </w:t>
            </w:r>
            <w:r w:rsidRPr="00FE0C87">
              <w:rPr>
                <w:i/>
              </w:rPr>
              <w:t>Historique</w:t>
            </w:r>
            <w:r>
              <w:t xml:space="preserve"> dans le titre de la </w:t>
            </w:r>
            <w:r>
              <w:lastRenderedPageBreak/>
              <w:t>fenêtre.</w:t>
            </w:r>
          </w:p>
        </w:tc>
        <w:tc>
          <w:tcPr>
            <w:tcW w:w="3686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lastRenderedPageBreak/>
              <w:drawing>
                <wp:inline distT="0" distB="0" distL="0" distR="0">
                  <wp:extent cx="2179675" cy="1637414"/>
                  <wp:effectExtent l="19050" t="0" r="0" b="0"/>
                  <wp:docPr id="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7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1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396A0D" w:rsidRDefault="00D56934" w:rsidP="006F35BF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8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"Etape 4 : modalités…"</w:t>
            </w:r>
          </w:p>
        </w:tc>
        <w:tc>
          <w:tcPr>
            <w:tcW w:w="3686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/>
      </w:tblPr>
      <w:tblGrid>
        <w:gridCol w:w="534"/>
        <w:gridCol w:w="1417"/>
        <w:gridCol w:w="3544"/>
        <w:gridCol w:w="1843"/>
        <w:gridCol w:w="377"/>
        <w:gridCol w:w="1465"/>
        <w:gridCol w:w="709"/>
      </w:tblGrid>
      <w:tr w:rsidR="00D56934" w:rsidTr="00D56934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D56934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responsable régional.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l'ergonomie de la page d'accueil du responsable régional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D56934">
        <w:trPr>
          <w:trHeight w:val="101"/>
        </w:trPr>
        <w:tc>
          <w:tcPr>
            <w:tcW w:w="195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5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842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9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544" w:type="dxa"/>
          </w:tcPr>
          <w:p w:rsidR="00D56934" w:rsidRDefault="00D56934" w:rsidP="006F35BF"/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S'identifier en tant que responsable régional.</w:t>
            </w:r>
          </w:p>
        </w:tc>
        <w:tc>
          <w:tcPr>
            <w:tcW w:w="3544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47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</w:p>
        </w:tc>
        <w:tc>
          <w:tcPr>
            <w:tcW w:w="5387" w:type="dxa"/>
            <w:gridSpan w:val="2"/>
          </w:tcPr>
          <w:p w:rsidR="00D56934" w:rsidRDefault="00D56934" w:rsidP="006F35BF">
            <w:pPr>
              <w:jc w:val="right"/>
            </w:pPr>
            <w:r w:rsidRPr="003129DA">
              <w:rPr>
                <w:noProof/>
              </w:rPr>
              <w:drawing>
                <wp:inline distT="0" distB="0" distL="0" distR="0">
                  <wp:extent cx="2545895" cy="1733550"/>
                  <wp:effectExtent l="19050" t="0" r="6805" b="0"/>
                  <wp:docPr id="80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l="11901" t="2941" r="12850" b="5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895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544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4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présence de l'icône "graphique"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</w:p>
        </w:tc>
        <w:tc>
          <w:tcPr>
            <w:tcW w:w="5387" w:type="dxa"/>
            <w:gridSpan w:val="2"/>
          </w:tcPr>
          <w:p w:rsidR="00D56934" w:rsidRDefault="00D56934" w:rsidP="006F35BF">
            <w:pPr>
              <w:jc w:val="right"/>
            </w:pPr>
            <w:r w:rsidRPr="003129DA">
              <w:rPr>
                <w:noProof/>
              </w:rPr>
              <w:drawing>
                <wp:inline distT="0" distB="0" distL="0" distR="0">
                  <wp:extent cx="2514447" cy="1714897"/>
                  <wp:effectExtent l="19050" t="0" r="153" b="0"/>
                  <wp:docPr id="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l="11907" t="2647" r="12684" b="5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447" cy="1714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396A0D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544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51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  <w:r>
              <w:t xml:space="preserve">Vérifier la présence de </w:t>
            </w:r>
            <w:r w:rsidRPr="00FE0C87">
              <w:rPr>
                <w:i/>
              </w:rPr>
              <w:t>Historique</w:t>
            </w:r>
            <w:r>
              <w:t xml:space="preserve"> dans le titre de la fenêtre.</w:t>
            </w:r>
          </w:p>
        </w:tc>
        <w:tc>
          <w:tcPr>
            <w:tcW w:w="3544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55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544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5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7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544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5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544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1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8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D56934" w:rsidRPr="00396A0D" w:rsidRDefault="00D56934" w:rsidP="006F35BF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544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14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544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1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D5693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417" w:type="dxa"/>
          </w:tcPr>
          <w:p w:rsidR="00D56934" w:rsidRDefault="00D56934" w:rsidP="006F35BF">
            <w:pPr>
              <w:jc w:val="center"/>
            </w:pPr>
            <w:r>
              <w:t>Cliquer sur "Etape 4 : modalités …"</w:t>
            </w:r>
          </w:p>
        </w:tc>
        <w:tc>
          <w:tcPr>
            <w:tcW w:w="3544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1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</w:tbl>
    <w:p w:rsidR="00D56934" w:rsidRDefault="00D56934" w:rsidP="00D56934">
      <w:r>
        <w:t xml:space="preserve"> </w:t>
      </w:r>
      <w:r>
        <w:br w:type="page"/>
      </w:r>
    </w:p>
    <w:tbl>
      <w:tblPr>
        <w:tblStyle w:val="Grilledutableau"/>
        <w:tblW w:w="9889" w:type="dxa"/>
        <w:tblLayout w:type="fixed"/>
        <w:tblLook w:val="04A0"/>
      </w:tblPr>
      <w:tblGrid>
        <w:gridCol w:w="534"/>
        <w:gridCol w:w="1559"/>
        <w:gridCol w:w="3402"/>
        <w:gridCol w:w="1843"/>
        <w:gridCol w:w="377"/>
        <w:gridCol w:w="1465"/>
        <w:gridCol w:w="709"/>
      </w:tblGrid>
      <w:tr w:rsidR="00D56934" w:rsidTr="006F35BF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directeur commercial.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l'ergonomie de la page d'accueil du directeur commercial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40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842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9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402" w:type="dxa"/>
          </w:tcPr>
          <w:p w:rsidR="00D56934" w:rsidRDefault="00D56934" w:rsidP="006F35BF"/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S'identifier en tant que directeur commercial</w:t>
            </w:r>
          </w:p>
        </w:tc>
        <w:tc>
          <w:tcPr>
            <w:tcW w:w="3402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76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402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79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présence de l'icône "graphique"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396A0D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402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82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  <w:r>
              <w:t xml:space="preserve">Vérifier la présence de </w:t>
            </w:r>
            <w:r w:rsidRPr="00FE0C87">
              <w:rPr>
                <w:i/>
              </w:rPr>
              <w:t>Historique</w:t>
            </w:r>
            <w:r>
              <w:t xml:space="preserve"> dans le titre de la fenêtre.</w:t>
            </w:r>
          </w:p>
        </w:tc>
        <w:tc>
          <w:tcPr>
            <w:tcW w:w="3402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84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402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86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559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402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88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402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6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396A0D" w:rsidRDefault="00D56934" w:rsidP="006F35BF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402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6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402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6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4 : modalités …"</w:t>
            </w:r>
          </w:p>
        </w:tc>
        <w:tc>
          <w:tcPr>
            <w:tcW w:w="3402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/>
      </w:tblPr>
      <w:tblGrid>
        <w:gridCol w:w="473"/>
        <w:gridCol w:w="1762"/>
        <w:gridCol w:w="3738"/>
        <w:gridCol w:w="1361"/>
        <w:gridCol w:w="422"/>
        <w:gridCol w:w="1424"/>
        <w:gridCol w:w="709"/>
      </w:tblGrid>
      <w:tr w:rsidR="00D56934" w:rsidTr="00344EB1">
        <w:tc>
          <w:tcPr>
            <w:tcW w:w="775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2133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344EB1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Default="00D56934" w:rsidP="00D56934">
            <w:pPr>
              <w:pStyle w:val="Paragraphedeliste"/>
              <w:numPr>
                <w:ilvl w:val="0"/>
                <w:numId w:val="13"/>
              </w:numPr>
              <w:spacing w:line="240" w:lineRule="auto"/>
            </w:pPr>
            <w:r w:rsidRPr="0026390F">
              <w:t>Pouvoir se connecter en tant que chef de produits</w:t>
            </w:r>
          </w:p>
          <w:p w:rsidR="00D56934" w:rsidRPr="0026390F" w:rsidRDefault="00D56934" w:rsidP="00D56934">
            <w:pPr>
              <w:pStyle w:val="Paragraphedeliste"/>
              <w:numPr>
                <w:ilvl w:val="0"/>
                <w:numId w:val="13"/>
              </w:numPr>
              <w:spacing w:line="240" w:lineRule="auto"/>
            </w:pPr>
            <w:r>
              <w:t>Présence d'une nouvelle étude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3D0F35" w:rsidRDefault="00D56934" w:rsidP="006F35BF">
            <w:r>
              <w:t xml:space="preserve">Vérifier l'ergonomie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rPr>
          <w:trHeight w:val="101"/>
        </w:trPr>
        <w:tc>
          <w:tcPr>
            <w:tcW w:w="223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73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361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84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9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762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738" w:type="dxa"/>
          </w:tcPr>
          <w:p w:rsidR="00D56934" w:rsidRDefault="00D56934" w:rsidP="006F35BF"/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62" w:type="dxa"/>
          </w:tcPr>
          <w:p w:rsidR="00D56934" w:rsidRPr="003D0F35" w:rsidRDefault="00D56934" w:rsidP="006F35BF">
            <w:r>
              <w:t>Se connecter en tant que chef de produit.</w:t>
            </w:r>
          </w:p>
        </w:tc>
        <w:tc>
          <w:tcPr>
            <w:tcW w:w="3738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90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 l="25331" t="14439" r="23423" b="16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62" w:type="dxa"/>
          </w:tcPr>
          <w:p w:rsidR="00D56934" w:rsidRDefault="00D56934" w:rsidP="006F35BF">
            <w:r>
              <w:t>Ouvrir une nouvelle étude.</w:t>
            </w:r>
          </w:p>
        </w:tc>
        <w:tc>
          <w:tcPr>
            <w:tcW w:w="3738" w:type="dxa"/>
          </w:tcPr>
          <w:p w:rsidR="00D56934" w:rsidRDefault="00D56934" w:rsidP="006F35BF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94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31736" t="17353" r="30578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Pr="0083171E" w:rsidRDefault="00D56934" w:rsidP="006F35BF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96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31772" t="21018" r="30583" b="10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1762" w:type="dxa"/>
          </w:tcPr>
          <w:p w:rsidR="00D56934" w:rsidRDefault="00D56934" w:rsidP="006F35BF">
            <w:r>
              <w:t xml:space="preserve">Cliquer sur </w:t>
            </w:r>
            <w:r>
              <w:rPr>
                <w:i/>
              </w:rPr>
              <w:t>éditer les statistiques</w:t>
            </w:r>
            <w:r>
              <w:t>.</w:t>
            </w:r>
          </w:p>
          <w:p w:rsidR="00D56934" w:rsidRPr="000F240C" w:rsidRDefault="00D56934" w:rsidP="006F35BF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738" w:type="dxa"/>
          </w:tcPr>
          <w:p w:rsidR="00D56934" w:rsidRPr="0026390F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98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 l="39173" t="34412" r="36982" b="3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62" w:type="dxa"/>
          </w:tcPr>
          <w:p w:rsidR="00D56934" w:rsidRDefault="00D56934" w:rsidP="006F35BF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738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99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 l="38876" t="14468" r="36842" b="49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762" w:type="dxa"/>
          </w:tcPr>
          <w:p w:rsidR="00D56934" w:rsidRDefault="00D56934" w:rsidP="006F35BF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738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01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39093" t="29976" r="37188" b="36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Pr="00090DA0" w:rsidRDefault="00D56934" w:rsidP="006F35BF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738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04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46280" t="35882" r="36982" b="46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ok</w:t>
            </w:r>
          </w:p>
        </w:tc>
        <w:tc>
          <w:tcPr>
            <w:tcW w:w="3738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07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43833" t="29412" r="39461" b="47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ok</w:t>
            </w:r>
          </w:p>
        </w:tc>
        <w:tc>
          <w:tcPr>
            <w:tcW w:w="3738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10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40991" t="34706" r="31031" b="46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exporter</w:t>
            </w:r>
          </w:p>
        </w:tc>
        <w:tc>
          <w:tcPr>
            <w:tcW w:w="3738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111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 l="33574" t="35882" r="28552" b="28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762" w:type="dxa"/>
          </w:tcPr>
          <w:p w:rsidR="00D56934" w:rsidRDefault="00D56934" w:rsidP="006F35BF">
            <w:r>
              <w:t>Annuler.</w:t>
            </w:r>
          </w:p>
          <w:p w:rsidR="00D56934" w:rsidRDefault="00D56934" w:rsidP="006F35BF">
            <w:r>
              <w:t xml:space="preserve">Recommencez en cliquant sur </w:t>
            </w:r>
          </w:p>
          <w:p w:rsidR="00D56934" w:rsidRDefault="00D56934" w:rsidP="006F35BF">
            <w:r>
              <w:rPr>
                <w:i/>
              </w:rPr>
              <w:t>éditer les statistiques</w:t>
            </w:r>
            <w:r>
              <w:t>.</w:t>
            </w:r>
          </w:p>
          <w:p w:rsidR="00D56934" w:rsidRPr="00B62E52" w:rsidRDefault="00D56934" w:rsidP="006F35BF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738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113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l="46280" t="46470" r="39957" b="39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Pr="00B62E52" w:rsidRDefault="00D56934" w:rsidP="006F35BF">
            <w:r>
              <w:rPr>
                <w:i/>
              </w:rPr>
              <w:t>Suivant, suivant</w:t>
            </w:r>
            <w:r>
              <w:t>.</w:t>
            </w:r>
          </w:p>
        </w:tc>
        <w:tc>
          <w:tcPr>
            <w:tcW w:w="3738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11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39332" t="33529" r="31405" b="4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762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Annuler</w:t>
            </w:r>
            <w:r>
              <w:t>.</w:t>
            </w:r>
          </w:p>
        </w:tc>
        <w:tc>
          <w:tcPr>
            <w:tcW w:w="3738" w:type="dxa"/>
          </w:tcPr>
          <w:p w:rsidR="00D56934" w:rsidRPr="00B62E52" w:rsidRDefault="00D56934" w:rsidP="006F35BF">
            <w:pPr>
              <w:rPr>
                <w:noProof/>
              </w:rPr>
            </w:pP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846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</w:tbl>
    <w:p w:rsidR="00D56934" w:rsidRDefault="00D56934" w:rsidP="00D56934">
      <w:pPr>
        <w:rPr>
          <w:noProof/>
        </w:rPr>
      </w:pPr>
    </w:p>
    <w:p w:rsidR="00D56934" w:rsidRDefault="00D56934" w:rsidP="00D56934">
      <w:r>
        <w:t xml:space="preserve">   </w:t>
      </w:r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510"/>
        <w:gridCol w:w="2826"/>
        <w:gridCol w:w="2537"/>
        <w:gridCol w:w="838"/>
        <w:gridCol w:w="880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Pouvoir se connecter à l'application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l'ergonomie des pages d'aide.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D56934" w:rsidRDefault="00D56934" w:rsidP="006F35BF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116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 l="25837" t="32815" r="23792" b="12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D56934" w:rsidRPr="00EF424F" w:rsidRDefault="00D56934" w:rsidP="006F35BF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117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 l="25653" t="14770" r="23792" b="30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D56934" w:rsidRPr="00EF424F" w:rsidRDefault="00D56934" w:rsidP="006F35BF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119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 l="21965" t="17315" r="20066" b="2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D56934" w:rsidRPr="00EF424F" w:rsidRDefault="00D56934" w:rsidP="006F35BF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120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 l="31865" t="42355" r="33843" b="20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p w:rsidR="00D56934" w:rsidRDefault="00D56934" w:rsidP="007D4B06">
      <w:pPr>
        <w:pStyle w:val="Titre2"/>
        <w:numPr>
          <w:ilvl w:val="0"/>
          <w:numId w:val="18"/>
        </w:numPr>
      </w:pPr>
      <w:bookmarkStart w:id="7" w:name="_Toc286431545"/>
      <w:r>
        <w:lastRenderedPageBreak/>
        <w:t>Navigation</w:t>
      </w:r>
      <w:bookmarkEnd w:id="7"/>
    </w:p>
    <w:tbl>
      <w:tblPr>
        <w:tblStyle w:val="Grilledutableau"/>
        <w:tblW w:w="9747" w:type="dxa"/>
        <w:tblLayout w:type="fixed"/>
        <w:tblLook w:val="04A0"/>
      </w:tblPr>
      <w:tblGrid>
        <w:gridCol w:w="534"/>
        <w:gridCol w:w="1559"/>
        <w:gridCol w:w="2835"/>
        <w:gridCol w:w="2410"/>
        <w:gridCol w:w="377"/>
        <w:gridCol w:w="1324"/>
        <w:gridCol w:w="708"/>
      </w:tblGrid>
      <w:tr w:rsidR="00D56934" w:rsidTr="00344EB1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Pr="00C72FC0">
              <w:rPr>
                <w:i/>
                <w:sz w:val="28"/>
                <w:szCs w:val="28"/>
              </w:rPr>
              <w:t>B.1- Connexion</w:t>
            </w:r>
          </w:p>
        </w:tc>
        <w:tc>
          <w:tcPr>
            <w:tcW w:w="2032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344EB1">
        <w:tc>
          <w:tcPr>
            <w:tcW w:w="9747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Default="00D56934" w:rsidP="006F35BF">
            <w:r>
              <w:t>Pouvoir accéder à l'application.</w:t>
            </w:r>
          </w:p>
          <w:p w:rsidR="00D56934" w:rsidRDefault="00D56934" w:rsidP="006F35BF">
            <w:r>
              <w:t>Avoir un compte avec mot de passe de plus de 45 jours.</w:t>
            </w:r>
          </w:p>
          <w:p w:rsidR="00D56934" w:rsidRDefault="00D56934" w:rsidP="006F35BF">
            <w:r>
              <w:t>Avoir un compte avec mot de passe changé il y a 35 à 44 jours.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c>
          <w:tcPr>
            <w:tcW w:w="9747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396A0D" w:rsidRDefault="00D56934" w:rsidP="006F35BF">
            <w:r>
              <w:t>Vérifier la bonne navigation à partir de la page de connexion.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3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41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35" w:type="dxa"/>
          </w:tcPr>
          <w:p w:rsidR="00D56934" w:rsidRDefault="00D56934" w:rsidP="006F35BF"/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>
            <w:r w:rsidRPr="00980523">
              <w:rPr>
                <w:noProof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-140173</wp:posOffset>
                  </wp:positionH>
                  <wp:positionV relativeFrom="paragraph">
                    <wp:posOffset>-378135</wp:posOffset>
                  </wp:positionV>
                  <wp:extent cx="193602" cy="159488"/>
                  <wp:effectExtent l="19050" t="0" r="0" b="0"/>
                  <wp:wrapSquare wrapText="bothSides"/>
                  <wp:docPr id="20" name="Image 1" descr="C:\Users\Admin\Documents\ISTIL_MIAGE\ProjetTut\che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ISTIL_MIAGE\ProjetTut\che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5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Pr="00396A0D" w:rsidRDefault="00D56934" w:rsidP="006F35BF">
            <w:pPr>
              <w:jc w:val="center"/>
            </w:pPr>
            <w:r>
              <w:t>Cliquer sur "Mot de passe oublié".</w:t>
            </w:r>
          </w:p>
        </w:tc>
        <w:tc>
          <w:tcPr>
            <w:tcW w:w="2835" w:type="dxa"/>
          </w:tcPr>
          <w:p w:rsidR="00D56934" w:rsidRDefault="00D56934" w:rsidP="006F35BF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login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"Annuler".</w:t>
            </w:r>
          </w:p>
        </w:tc>
        <w:tc>
          <w:tcPr>
            <w:tcW w:w="2835" w:type="dxa"/>
          </w:tcPr>
          <w:p w:rsidR="00D56934" w:rsidRPr="00C433CA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"Mot de passe oublié".</w:t>
            </w:r>
          </w:p>
        </w:tc>
        <w:tc>
          <w:tcPr>
            <w:tcW w:w="2835" w:type="dxa"/>
          </w:tcPr>
          <w:p w:rsidR="00D56934" w:rsidRPr="00694500" w:rsidRDefault="00D56934" w:rsidP="006F35BF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login valide et "envoyer".</w:t>
            </w:r>
          </w:p>
        </w:tc>
        <w:tc>
          <w:tcPr>
            <w:tcW w:w="2835" w:type="dxa"/>
          </w:tcPr>
          <w:p w:rsidR="00D56934" w:rsidRDefault="00D56934" w:rsidP="006F35BF">
            <w:pPr>
              <w:rPr>
                <w:noProof/>
              </w:rPr>
            </w:pPr>
            <w:r>
              <w:rPr>
                <w:noProof/>
              </w:rPr>
              <w:t>- Affichage de l'écran "mot de passe oublié partie 2".</w:t>
            </w:r>
          </w:p>
          <w:p w:rsidR="00D56934" w:rsidRPr="00694500" w:rsidRDefault="00D56934" w:rsidP="006F35BF">
            <w:r>
              <w:rPr>
                <w:noProof/>
              </w:rPr>
              <w:t>- Reception d'un mail contenant le mdp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continuer</w:t>
            </w:r>
          </w:p>
        </w:tc>
        <w:tc>
          <w:tcPr>
            <w:tcW w:w="2835" w:type="dxa"/>
          </w:tcPr>
          <w:p w:rsidR="00D56934" w:rsidRDefault="00D56934" w:rsidP="006F35BF">
            <w:pPr>
              <w:rPr>
                <w:noProof/>
              </w:rPr>
            </w:pPr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S'identifier avec un login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>
            <w:r w:rsidRPr="00980523">
              <w:rPr>
                <w:noProof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-140173</wp:posOffset>
                  </wp:positionH>
                  <wp:positionV relativeFrom="paragraph">
                    <wp:posOffset>-4344980</wp:posOffset>
                  </wp:positionV>
                  <wp:extent cx="193602" cy="159488"/>
                  <wp:effectExtent l="19050" t="0" r="0" b="0"/>
                  <wp:wrapSquare wrapText="bothSides"/>
                  <wp:docPr id="72" name="Image 1" descr="C:\Users\Admin\Documents\ISTIL_MIAGE\ProjetTut\che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ISTIL_MIAGE\ProjetTut\che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5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S'identifier avec un mdp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>
            <w:r w:rsidRPr="00980523">
              <w:rPr>
                <w:noProof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-140173</wp:posOffset>
                  </wp:positionH>
                  <wp:positionV relativeFrom="paragraph">
                    <wp:posOffset>-4862505</wp:posOffset>
                  </wp:positionV>
                  <wp:extent cx="193602" cy="159488"/>
                  <wp:effectExtent l="19050" t="0" r="0" b="0"/>
                  <wp:wrapSquare wrapText="bothSides"/>
                  <wp:docPr id="74" name="Image 1" descr="C:\Users\Admin\Documents\ISTIL_MIAGE\ProjetTut\che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ISTIL_MIAGE\ProjetTut\che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5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S'identifier avec mdp changé entre 35 et 44 jours </w:t>
            </w:r>
            <w:r>
              <w:lastRenderedPageBreak/>
              <w:t>auparavant.</w:t>
            </w:r>
          </w:p>
        </w:tc>
        <w:tc>
          <w:tcPr>
            <w:tcW w:w="2835" w:type="dxa"/>
          </w:tcPr>
          <w:p w:rsidR="00D56934" w:rsidRDefault="00D56934" w:rsidP="006F35BF">
            <w:r>
              <w:lastRenderedPageBreak/>
              <w:t>Affichage de l'interface "Avertissement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Cliquez sur "Continuer".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la page d'accueil.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déconnecter et relancer l'application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S'identifier avec mdp changé entre 35 et 44 jours auparavant.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"Avertissement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"Changer de mot de passe maintenant".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Refaire étape 13 et 14.</w:t>
            </w:r>
          </w:p>
          <w:p w:rsidR="00D56934" w:rsidRDefault="00D56934" w:rsidP="006F35BF">
            <w:pPr>
              <w:jc w:val="center"/>
            </w:pPr>
            <w:r>
              <w:t>Saisir un identifiant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mdp invalide.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identifiant et mdp valides, puis 2 mdp différents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identifiant, mdp valides. 2 mêmes nouveaux mdp.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connecter avec ces nouveaux identifiants.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la page d'accueil.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déconnecter et relancer l'application.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Se connecter avec un mdp </w:t>
            </w:r>
            <w:r>
              <w:lastRenderedPageBreak/>
              <w:t>valide non changé depuis plus de 45 jours.</w:t>
            </w:r>
          </w:p>
        </w:tc>
        <w:tc>
          <w:tcPr>
            <w:tcW w:w="2835" w:type="dxa"/>
          </w:tcPr>
          <w:p w:rsidR="00D56934" w:rsidRDefault="00D56934" w:rsidP="006F35BF">
            <w:r>
              <w:lastRenderedPageBreak/>
              <w:t xml:space="preserve">Affichage de l'interface "Changement de mot de </w:t>
            </w:r>
            <w:r>
              <w:lastRenderedPageBreak/>
              <w:t>passe obligatoire".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23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mdp invalide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Saisir un mdp valide, puis 2 mdp différents.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Répéter étape 22 et saisir correctement.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l'interface principale.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connecter avec ces nouveaux identifiants</w:t>
            </w:r>
          </w:p>
        </w:tc>
        <w:tc>
          <w:tcPr>
            <w:tcW w:w="2835" w:type="dxa"/>
          </w:tcPr>
          <w:p w:rsidR="00D56934" w:rsidRDefault="00D56934" w:rsidP="006F35BF">
            <w:r>
              <w:t>Affichage de la page d'accueil.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Se déconnecter et relancer l'application.</w:t>
            </w:r>
          </w:p>
          <w:p w:rsidR="00D56934" w:rsidRDefault="00D56934" w:rsidP="006F35BF">
            <w:pPr>
              <w:jc w:val="center"/>
            </w:pPr>
            <w:r>
              <w:t>Cliquer sur "Quitter".</w:t>
            </w:r>
          </w:p>
        </w:tc>
        <w:tc>
          <w:tcPr>
            <w:tcW w:w="2835" w:type="dxa"/>
          </w:tcPr>
          <w:p w:rsidR="00D56934" w:rsidRDefault="00D56934" w:rsidP="006F35BF">
            <w:r>
              <w:t>Sortie de l'application.</w:t>
            </w:r>
          </w:p>
        </w:tc>
        <w:tc>
          <w:tcPr>
            <w:tcW w:w="241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708" w:type="dxa"/>
          </w:tcPr>
          <w:p w:rsidR="00D56934" w:rsidRDefault="00D56934" w:rsidP="006F35BF">
            <w:r w:rsidRPr="00980523">
              <w:rPr>
                <w:noProof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-140173</wp:posOffset>
                  </wp:positionH>
                  <wp:positionV relativeFrom="paragraph">
                    <wp:posOffset>-85400</wp:posOffset>
                  </wp:positionV>
                  <wp:extent cx="193602" cy="159488"/>
                  <wp:effectExtent l="19050" t="0" r="0" b="0"/>
                  <wp:wrapSquare wrapText="bothSides"/>
                  <wp:docPr id="78" name="Image 1" descr="C:\Users\Admin\Documents\ISTIL_MIAGE\ProjetTut\che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ISTIL_MIAGE\ProjetTut\che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5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D56934" w:rsidRDefault="00D56934" w:rsidP="00D56934">
      <w:r>
        <w:tab/>
      </w:r>
    </w:p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/>
      </w:tblPr>
      <w:tblGrid>
        <w:gridCol w:w="534"/>
        <w:gridCol w:w="1559"/>
        <w:gridCol w:w="3685"/>
        <w:gridCol w:w="1560"/>
        <w:gridCol w:w="377"/>
        <w:gridCol w:w="1324"/>
        <w:gridCol w:w="850"/>
      </w:tblGrid>
      <w:tr w:rsidR="00D56934" w:rsidTr="00344EB1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344EB1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responsable magasin.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navigation de la page d'accueil du responsable magasin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6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85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5" w:type="dxa"/>
          </w:tcPr>
          <w:p w:rsidR="00D56934" w:rsidRDefault="00D56934" w:rsidP="006F35BF"/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5" w:type="dxa"/>
          </w:tcPr>
          <w:p w:rsidR="00D56934" w:rsidRDefault="00D56934" w:rsidP="006F35BF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30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  <w:p w:rsidR="00D56934" w:rsidRDefault="00D56934" w:rsidP="006F35BF">
            <w:r>
              <w:t>Vérifier l'exactitude des informations.</w:t>
            </w:r>
          </w:p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 w:rsidRPr="004C4B4D"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Filtres par défaut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période, mois précédant le mois courant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Tous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D56934" w:rsidRDefault="00D56934" w:rsidP="006F35BF"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l'icône </w:t>
            </w:r>
            <w:r w:rsidRPr="006D40B9">
              <w:rPr>
                <w:i/>
              </w:rPr>
              <w:t>graphique</w:t>
            </w:r>
            <w:r>
              <w:t>.</w:t>
            </w:r>
          </w:p>
          <w:p w:rsidR="00D56934" w:rsidRPr="00396A0D" w:rsidRDefault="00D56934" w:rsidP="006F35BF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5" w:type="dxa"/>
          </w:tcPr>
          <w:p w:rsidR="00D56934" w:rsidRDefault="00D56934" w:rsidP="006F35BF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"tableau"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59" w:type="dxa"/>
          </w:tcPr>
          <w:p w:rsidR="00D56934" w:rsidRPr="006D40B9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  <w:r>
              <w:t>.</w:t>
            </w:r>
          </w:p>
          <w:p w:rsidR="00D56934" w:rsidRDefault="00D56934" w:rsidP="006F35BF">
            <w:pPr>
              <w:jc w:val="center"/>
            </w:pPr>
          </w:p>
        </w:tc>
        <w:tc>
          <w:tcPr>
            <w:tcW w:w="3685" w:type="dxa"/>
          </w:tcPr>
          <w:p w:rsidR="00D56934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pPr>
              <w:rPr>
                <w:noProof/>
              </w:rPr>
            </w:pPr>
            <w:r>
              <w:rPr>
                <w:noProof/>
              </w:rPr>
              <w:t>Filtres par défaut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Cumul, Novembre 2008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Chiffre d’affaires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D56934" w:rsidRPr="00396A0D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l'icône </w:t>
            </w:r>
            <w:r w:rsidRPr="006D40B9">
              <w:rPr>
                <w:i/>
              </w:rPr>
              <w:t>graphique</w:t>
            </w:r>
            <w:r>
              <w:t>.</w:t>
            </w:r>
          </w:p>
          <w:p w:rsidR="00D56934" w:rsidRPr="006D40B9" w:rsidRDefault="00D56934" w:rsidP="006F35BF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5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2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"tableau"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12</w:t>
            </w:r>
          </w:p>
        </w:tc>
        <w:tc>
          <w:tcPr>
            <w:tcW w:w="1559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</w:p>
        </w:tc>
        <w:tc>
          <w:tcPr>
            <w:tcW w:w="3685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2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l'icône </w:t>
            </w:r>
            <w:r w:rsidRPr="00505F07">
              <w:rPr>
                <w:i/>
              </w:rPr>
              <w:t>graphique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Affichage de la version graphique.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  <w:p w:rsidR="00D56934" w:rsidRDefault="00D56934" w:rsidP="006F35BF">
            <w:pPr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"Etude".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5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5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2 : sélection des résultats".</w:t>
            </w:r>
          </w:p>
          <w:p w:rsidR="00D56934" w:rsidRPr="00396A0D" w:rsidRDefault="00D56934" w:rsidP="006F35BF">
            <w:pPr>
              <w:jc w:val="center"/>
            </w:pPr>
            <w:r>
              <w:t>Sélectionner des résultats.</w:t>
            </w:r>
          </w:p>
        </w:tc>
        <w:tc>
          <w:tcPr>
            <w:tcW w:w="3685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5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paramètres…".</w:t>
            </w:r>
          </w:p>
          <w:p w:rsidR="00D56934" w:rsidRDefault="00D56934" w:rsidP="006F35BF">
            <w:pPr>
              <w:jc w:val="center"/>
            </w:pPr>
            <w:r>
              <w:t>Sélectionner les paramètres</w:t>
            </w:r>
          </w:p>
        </w:tc>
        <w:tc>
          <w:tcPr>
            <w:tcW w:w="3685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5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19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4 : Modalité…"</w:t>
            </w:r>
          </w:p>
          <w:p w:rsidR="00D56934" w:rsidRDefault="00D56934" w:rsidP="006F35BF">
            <w:pPr>
              <w:jc w:val="center"/>
            </w:pPr>
            <w:r>
              <w:t>Spécifier l'échéance.</w:t>
            </w:r>
          </w:p>
          <w:p w:rsidR="00D56934" w:rsidRDefault="00D56934" w:rsidP="006F35BF">
            <w:pPr>
              <w:jc w:val="center"/>
            </w:pPr>
            <w:r>
              <w:t>Envoyer.</w:t>
            </w:r>
          </w:p>
        </w:tc>
        <w:tc>
          <w:tcPr>
            <w:tcW w:w="3685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0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</w:tbl>
    <w:p w:rsidR="00D56934" w:rsidRPr="00770159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/>
      </w:tblPr>
      <w:tblGrid>
        <w:gridCol w:w="534"/>
        <w:gridCol w:w="1559"/>
        <w:gridCol w:w="3402"/>
        <w:gridCol w:w="283"/>
        <w:gridCol w:w="1560"/>
        <w:gridCol w:w="377"/>
        <w:gridCol w:w="1324"/>
        <w:gridCol w:w="850"/>
      </w:tblGrid>
      <w:tr w:rsidR="00D56934" w:rsidTr="00344EB1">
        <w:tc>
          <w:tcPr>
            <w:tcW w:w="7715" w:type="dxa"/>
            <w:gridSpan w:val="6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344EB1">
        <w:tc>
          <w:tcPr>
            <w:tcW w:w="9889" w:type="dxa"/>
            <w:gridSpan w:val="8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responsable régional.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c>
          <w:tcPr>
            <w:tcW w:w="9889" w:type="dxa"/>
            <w:gridSpan w:val="8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navigation de la page d'accueil du responsable régional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344EB1">
        <w:trPr>
          <w:trHeight w:val="101"/>
        </w:trPr>
        <w:tc>
          <w:tcPr>
            <w:tcW w:w="209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40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1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85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402" w:type="dxa"/>
          </w:tcPr>
          <w:p w:rsidR="00D56934" w:rsidRDefault="00D56934" w:rsidP="006F35BF"/>
        </w:tc>
        <w:tc>
          <w:tcPr>
            <w:tcW w:w="1843" w:type="dxa"/>
            <w:gridSpan w:val="2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S'identifier en tant que responsable régional.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Le filtre "enseigne" doit être grisé.</w:t>
            </w:r>
          </w:p>
        </w:tc>
        <w:tc>
          <w:tcPr>
            <w:tcW w:w="3402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61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gridSpan w:val="2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  <w:p w:rsidR="00D56934" w:rsidRDefault="00D56934" w:rsidP="006F35BF">
            <w:r>
              <w:t>Vérifier l'exactitude des informations.</w:t>
            </w:r>
          </w:p>
        </w:tc>
        <w:tc>
          <w:tcPr>
            <w:tcW w:w="850" w:type="dxa"/>
          </w:tcPr>
          <w:p w:rsidR="00D56934" w:rsidRDefault="00D56934" w:rsidP="006F35BF">
            <w: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3402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62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r>
              <w:t>Filtres par défaut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Une localisation régionale : à savoir la région dont l’utilisateur est responsable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Le chiffre d’affaires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Toutes caractéristiques détaillées</w:t>
            </w:r>
          </w:p>
          <w:p w:rsidR="00D56934" w:rsidRDefault="00D56934" w:rsidP="006F35BF">
            <w:r>
              <w:rPr>
                <w:rFonts w:ascii="Calibri" w:hAnsi="Calibri" w:cs="Calibri"/>
              </w:rPr>
              <w:t>- Le mois en cours</w:t>
            </w:r>
          </w:p>
        </w:tc>
        <w:tc>
          <w:tcPr>
            <w:tcW w:w="1843" w:type="dxa"/>
            <w:gridSpan w:val="2"/>
          </w:tcPr>
          <w:p w:rsidR="00D56934" w:rsidRDefault="00D56934" w:rsidP="006F35BF">
            <w:r>
              <w:t>-OK sous Jasper</w:t>
            </w:r>
          </w:p>
          <w:p w:rsidR="00D56934" w:rsidRDefault="00D56934" w:rsidP="006F35BF">
            <w:r>
              <w:t>-pas de carte sous SAS</w:t>
            </w:r>
          </w:p>
        </w:tc>
        <w:tc>
          <w:tcPr>
            <w:tcW w:w="1701" w:type="dxa"/>
            <w:gridSpan w:val="2"/>
          </w:tcPr>
          <w:p w:rsidR="00D56934" w:rsidRDefault="00D56934" w:rsidP="006F35BF">
            <w:r>
              <w:t>Vérifier la présence de l'icône "graphique"</w:t>
            </w:r>
          </w:p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40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 xml:space="preserve">- </w:t>
            </w:r>
            <w:r>
              <w:t>Grisement du filtre "Famille d'article".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 xml:space="preserve">- Exclusivité des éléments </w:t>
            </w:r>
            <w:r w:rsidRPr="00F23A23">
              <w:t>"régional" et "national" dans le filtre "localisation"</w:t>
            </w:r>
            <w:r>
              <w:t>.</w:t>
            </w:r>
          </w:p>
        </w:tc>
        <w:tc>
          <w:tcPr>
            <w:tcW w:w="1843" w:type="dxa"/>
            <w:gridSpan w:val="2"/>
          </w:tcPr>
          <w:p w:rsidR="00D56934" w:rsidRDefault="00D56934" w:rsidP="006F35BF">
            <w:r>
              <w:t>-pas de changements selon l'enseigne.</w:t>
            </w:r>
          </w:p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"graphique".</w:t>
            </w:r>
          </w:p>
          <w:p w:rsidR="00D56934" w:rsidRPr="00396A0D" w:rsidRDefault="00D56934" w:rsidP="006F35BF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402" w:type="dxa"/>
          </w:tcPr>
          <w:p w:rsidR="00D56934" w:rsidRDefault="00D56934" w:rsidP="006F35BF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63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gridSpan w:val="2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</w:p>
        </w:tc>
        <w:tc>
          <w:tcPr>
            <w:tcW w:w="5245" w:type="dxa"/>
            <w:gridSpan w:val="3"/>
          </w:tcPr>
          <w:p w:rsidR="00D56934" w:rsidRDefault="00D56934" w:rsidP="006F35BF">
            <w:pPr>
              <w:jc w:val="right"/>
            </w:pPr>
            <w:r>
              <w:t>Sas :</w:t>
            </w:r>
            <w:r w:rsidRPr="00011ADD">
              <w:rPr>
                <w:noProof/>
              </w:rPr>
              <w:drawing>
                <wp:inline distT="0" distB="0" distL="0" distR="0">
                  <wp:extent cx="2407334" cy="1647825"/>
                  <wp:effectExtent l="19050" t="0" r="0" b="0"/>
                  <wp:docPr id="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 t="2059" r="24420" b="5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334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l'icône "tableau"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>
            <w:r>
              <w:t>ok</w:t>
            </w:r>
          </w:p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</w:p>
        </w:tc>
        <w:tc>
          <w:tcPr>
            <w:tcW w:w="3685" w:type="dxa"/>
            <w:gridSpan w:val="2"/>
          </w:tcPr>
          <w:p w:rsidR="00D56934" w:rsidRPr="00396A0D" w:rsidRDefault="00D56934" w:rsidP="006F35BF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68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D56934" w:rsidRPr="006D40B9" w:rsidRDefault="00D56934" w:rsidP="006F35BF">
            <w:pPr>
              <w:jc w:val="center"/>
            </w:pPr>
            <w:r>
              <w:t xml:space="preserve">Cliquer sur l'icône </w:t>
            </w:r>
            <w:r w:rsidRPr="006D40B9">
              <w:rPr>
                <w:i/>
              </w:rPr>
              <w:t>graphique</w:t>
            </w:r>
            <w:r>
              <w:t>.</w:t>
            </w:r>
          </w:p>
          <w:p w:rsidR="00D56934" w:rsidRDefault="00D56934" w:rsidP="006F35BF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5" w:type="dxa"/>
            <w:gridSpan w:val="2"/>
          </w:tcPr>
          <w:p w:rsidR="00D56934" w:rsidRPr="00396A0D" w:rsidRDefault="00D56934" w:rsidP="006F35BF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6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 xml:space="preserve">Cliquer sur l'icône </w:t>
            </w:r>
            <w:r>
              <w:lastRenderedPageBreak/>
              <w:t>"tableau"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Retour à la version tableau.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12</w:t>
            </w:r>
          </w:p>
        </w:tc>
        <w:tc>
          <w:tcPr>
            <w:tcW w:w="1559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70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pPr>
              <w:rPr>
                <w:noProof/>
              </w:rPr>
            </w:pPr>
            <w:r>
              <w:rPr>
                <w:noProof/>
              </w:rPr>
              <w:t>Filtres par défaut :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chiffre d’affaires pour tous les mois de l’année</w:t>
            </w:r>
          </w:p>
          <w:p w:rsidR="00D56934" w:rsidRPr="00396A0D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Toutes caractéristiques confondues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l'onglet "Etude".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27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2 : sélection des résultats".</w:t>
            </w:r>
          </w:p>
          <w:p w:rsidR="00D56934" w:rsidRPr="00396A0D" w:rsidRDefault="00D56934" w:rsidP="006F35BF">
            <w:pPr>
              <w:jc w:val="center"/>
            </w:pPr>
            <w:r>
              <w:t>Sélectionner des résultats.</w:t>
            </w:r>
          </w:p>
        </w:tc>
        <w:tc>
          <w:tcPr>
            <w:tcW w:w="3685" w:type="dxa"/>
            <w:gridSpan w:val="2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2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paramètres…".</w:t>
            </w:r>
          </w:p>
          <w:p w:rsidR="00D56934" w:rsidRDefault="00D56934" w:rsidP="006F35BF">
            <w:pPr>
              <w:jc w:val="center"/>
            </w:pPr>
            <w:r>
              <w:t>Sélectionner les paramètres</w:t>
            </w:r>
          </w:p>
        </w:tc>
        <w:tc>
          <w:tcPr>
            <w:tcW w:w="3685" w:type="dxa"/>
            <w:gridSpan w:val="2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2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  <w:tr w:rsidR="00D56934" w:rsidTr="00344EB1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16</w:t>
            </w:r>
          </w:p>
        </w:tc>
        <w:tc>
          <w:tcPr>
            <w:tcW w:w="1559" w:type="dxa"/>
          </w:tcPr>
          <w:p w:rsidR="00D56934" w:rsidRDefault="00D56934" w:rsidP="006F35BF">
            <w:pPr>
              <w:jc w:val="center"/>
            </w:pPr>
            <w:r>
              <w:t>Cliquer sur "Etape 4 : Modalité…"</w:t>
            </w:r>
          </w:p>
          <w:p w:rsidR="00D56934" w:rsidRDefault="00D56934" w:rsidP="006F35BF">
            <w:pPr>
              <w:jc w:val="center"/>
            </w:pPr>
            <w:r>
              <w:t>Spécifier l'échéance.</w:t>
            </w:r>
          </w:p>
          <w:p w:rsidR="00D56934" w:rsidRDefault="00D56934" w:rsidP="006F35BF">
            <w:pPr>
              <w:jc w:val="center"/>
            </w:pPr>
            <w:r>
              <w:t>Envoyer.</w:t>
            </w:r>
          </w:p>
        </w:tc>
        <w:tc>
          <w:tcPr>
            <w:tcW w:w="3685" w:type="dxa"/>
            <w:gridSpan w:val="2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6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701" w:type="dxa"/>
            <w:gridSpan w:val="2"/>
          </w:tcPr>
          <w:p w:rsidR="00D56934" w:rsidRDefault="00D56934" w:rsidP="006F35BF"/>
        </w:tc>
        <w:tc>
          <w:tcPr>
            <w:tcW w:w="850" w:type="dxa"/>
          </w:tcPr>
          <w:p w:rsidR="00D56934" w:rsidRDefault="00D56934" w:rsidP="006F35BF"/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889" w:type="dxa"/>
        <w:tblLayout w:type="fixed"/>
        <w:tblLook w:val="04A0"/>
      </w:tblPr>
      <w:tblGrid>
        <w:gridCol w:w="534"/>
        <w:gridCol w:w="1701"/>
        <w:gridCol w:w="3543"/>
        <w:gridCol w:w="1560"/>
        <w:gridCol w:w="377"/>
        <w:gridCol w:w="1465"/>
        <w:gridCol w:w="709"/>
      </w:tblGrid>
      <w:tr w:rsidR="00D56934" w:rsidTr="00ED1D14">
        <w:tc>
          <w:tcPr>
            <w:tcW w:w="7715" w:type="dxa"/>
            <w:gridSpan w:val="5"/>
          </w:tcPr>
          <w:p w:rsidR="00D56934" w:rsidRPr="0089639D" w:rsidRDefault="00D56934" w:rsidP="006F35BF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2174" w:type="dxa"/>
            <w:gridSpan w:val="2"/>
          </w:tcPr>
          <w:p w:rsidR="00D56934" w:rsidRPr="00053824" w:rsidRDefault="00D56934" w:rsidP="006F35BF">
            <w:pPr>
              <w:jc w:val="center"/>
              <w:rPr>
                <w:i/>
              </w:rPr>
            </w:pPr>
            <w:r w:rsidRPr="00C76FFC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ED1D14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785B4B" w:rsidRDefault="00D56934" w:rsidP="006F35BF">
            <w:r>
              <w:t>Pouvoir se connecter en tant que directeur commercial.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ED1D14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navigation de la page d'accueil du directeur commercial et des pages relatives.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ED1D14">
        <w:trPr>
          <w:trHeight w:val="101"/>
        </w:trPr>
        <w:tc>
          <w:tcPr>
            <w:tcW w:w="223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54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6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842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709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70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543" w:type="dxa"/>
          </w:tcPr>
          <w:p w:rsidR="00D56934" w:rsidRDefault="00D56934" w:rsidP="006F35BF"/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S'identifier en tant que directeur commercial Vérifier l'exactitude des informations.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les légendes en survolant les régions.</w:t>
            </w:r>
          </w:p>
        </w:tc>
        <w:tc>
          <w:tcPr>
            <w:tcW w:w="3543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48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r>
              <w:t>Filtre par défaut :</w:t>
            </w:r>
          </w:p>
          <w:p w:rsidR="00D56934" w:rsidRDefault="00D56934" w:rsidP="006F35BF">
            <w:r>
              <w:t>-le mois précédent</w:t>
            </w:r>
          </w:p>
          <w:p w:rsidR="00D56934" w:rsidRDefault="00D56934" w:rsidP="006F35BF">
            <w:r>
              <w:t>- toutes familles</w:t>
            </w:r>
          </w:p>
          <w:p w:rsidR="00D56934" w:rsidRDefault="00D56934" w:rsidP="006F35BF">
            <w:r>
              <w:t>- toutes enseignes.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>
            <w:r>
              <w:t>Vérifier la date, la date de maj et l'identifiant.</w:t>
            </w:r>
          </w:p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Jouer avec les filtres</w:t>
            </w:r>
          </w:p>
        </w:tc>
        <w:tc>
          <w:tcPr>
            <w:tcW w:w="3543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l'onglet "Palmarès".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543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50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Default="00D56934" w:rsidP="006F35BF">
            <w:r>
              <w:t>Colonne de tri surlignée.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Jouer avec les filtres et changer la colonne de tri.</w:t>
            </w:r>
          </w:p>
        </w:tc>
        <w:tc>
          <w:tcPr>
            <w:tcW w:w="3543" w:type="dxa"/>
          </w:tcPr>
          <w:p w:rsidR="00D56934" w:rsidRPr="007F2374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D56934" w:rsidRPr="00396A0D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543" w:type="dxa"/>
          </w:tcPr>
          <w:p w:rsidR="00D56934" w:rsidRDefault="00D56934" w:rsidP="006F35BF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52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D56934" w:rsidRDefault="00D56934" w:rsidP="006F35BF">
            <w:pPr>
              <w:jc w:val="center"/>
            </w:pPr>
            <w:r>
              <w:t xml:space="preserve">Vérifier la présence de </w:t>
            </w:r>
            <w:r w:rsidRPr="00FE0C87">
              <w:rPr>
                <w:i/>
              </w:rPr>
              <w:t>Historique</w:t>
            </w:r>
            <w:r>
              <w:t xml:space="preserve"> dans le titre de la fenêtre.</w:t>
            </w:r>
          </w:p>
        </w:tc>
        <w:tc>
          <w:tcPr>
            <w:tcW w:w="3543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75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l'icône "graphique"</w:t>
            </w:r>
          </w:p>
        </w:tc>
        <w:tc>
          <w:tcPr>
            <w:tcW w:w="3543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81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701" w:type="dxa"/>
          </w:tcPr>
          <w:p w:rsidR="00D56934" w:rsidRPr="00B05DE5" w:rsidRDefault="00D56934" w:rsidP="006F35BF">
            <w:pPr>
              <w:jc w:val="center"/>
            </w:pPr>
            <w:r>
              <w:t>Cliquer sur l'onglet "Détails"</w:t>
            </w:r>
          </w:p>
          <w:p w:rsidR="00D56934" w:rsidRDefault="00D56934" w:rsidP="006F35BF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543" w:type="dxa"/>
          </w:tcPr>
          <w:p w:rsidR="00D56934" w:rsidRPr="00396A0D" w:rsidRDefault="00D56934" w:rsidP="006F35BF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83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  <w:p w:rsidR="00D56934" w:rsidRDefault="00D56934" w:rsidP="006F35BF">
            <w:pPr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l'onglet "Etude".</w:t>
            </w:r>
          </w:p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543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8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"Etape 2 : sélection des résultats".</w:t>
            </w:r>
          </w:p>
          <w:p w:rsidR="00D56934" w:rsidRPr="00396A0D" w:rsidRDefault="00D56934" w:rsidP="006F35BF">
            <w:pPr>
              <w:jc w:val="center"/>
            </w:pPr>
            <w:r>
              <w:t>Sélectionner des résultats.</w:t>
            </w:r>
          </w:p>
        </w:tc>
        <w:tc>
          <w:tcPr>
            <w:tcW w:w="3543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8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11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"Etape 3 : sélection des paramètres…".</w:t>
            </w:r>
          </w:p>
          <w:p w:rsidR="00D56934" w:rsidRDefault="00D56934" w:rsidP="006F35BF">
            <w:pPr>
              <w:jc w:val="center"/>
            </w:pPr>
            <w:r>
              <w:t>Sélectionner les paramètres</w:t>
            </w:r>
          </w:p>
        </w:tc>
        <w:tc>
          <w:tcPr>
            <w:tcW w:w="3543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8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53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701" w:type="dxa"/>
          </w:tcPr>
          <w:p w:rsidR="00D56934" w:rsidRDefault="00D56934" w:rsidP="006F35BF">
            <w:pPr>
              <w:jc w:val="center"/>
            </w:pPr>
            <w:r>
              <w:t>Cliquer sur "Etape 4 : Modalité…"</w:t>
            </w:r>
          </w:p>
          <w:p w:rsidR="00D56934" w:rsidRDefault="00D56934" w:rsidP="006F35BF">
            <w:pPr>
              <w:jc w:val="center"/>
            </w:pPr>
            <w:r>
              <w:t>Spécifier l'échéance.</w:t>
            </w:r>
          </w:p>
          <w:p w:rsidR="00D56934" w:rsidRDefault="00D56934" w:rsidP="006F35BF">
            <w:pPr>
              <w:jc w:val="center"/>
            </w:pPr>
            <w:r>
              <w:t>Envoyer.</w:t>
            </w:r>
          </w:p>
        </w:tc>
        <w:tc>
          <w:tcPr>
            <w:tcW w:w="3543" w:type="dxa"/>
          </w:tcPr>
          <w:p w:rsidR="00D56934" w:rsidRPr="0083171E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9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</w:tcPr>
          <w:p w:rsidR="00D56934" w:rsidRDefault="00D56934" w:rsidP="006F35BF"/>
        </w:tc>
        <w:tc>
          <w:tcPr>
            <w:tcW w:w="1842" w:type="dxa"/>
            <w:gridSpan w:val="2"/>
          </w:tcPr>
          <w:p w:rsidR="00D56934" w:rsidRDefault="00D56934" w:rsidP="006F35BF"/>
        </w:tc>
        <w:tc>
          <w:tcPr>
            <w:tcW w:w="709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889" w:type="dxa"/>
        <w:tblLook w:val="04A0"/>
      </w:tblPr>
      <w:tblGrid>
        <w:gridCol w:w="473"/>
        <w:gridCol w:w="1684"/>
        <w:gridCol w:w="3816"/>
        <w:gridCol w:w="1361"/>
        <w:gridCol w:w="422"/>
        <w:gridCol w:w="1203"/>
        <w:gridCol w:w="930"/>
      </w:tblGrid>
      <w:tr w:rsidR="00D56934" w:rsidTr="00ED1D14">
        <w:tc>
          <w:tcPr>
            <w:tcW w:w="775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2133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ED1D14">
        <w:tc>
          <w:tcPr>
            <w:tcW w:w="9889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Default="00D56934" w:rsidP="00D56934">
            <w:pPr>
              <w:pStyle w:val="Paragraphedeliste"/>
              <w:numPr>
                <w:ilvl w:val="0"/>
                <w:numId w:val="13"/>
              </w:numPr>
              <w:spacing w:line="240" w:lineRule="auto"/>
            </w:pPr>
            <w:r w:rsidRPr="0026390F">
              <w:t>Pouvoir se connecter en tant que chef de produits</w:t>
            </w:r>
          </w:p>
          <w:p w:rsidR="00D56934" w:rsidRPr="0026390F" w:rsidRDefault="00D56934" w:rsidP="00D56934">
            <w:pPr>
              <w:pStyle w:val="Paragraphedeliste"/>
              <w:numPr>
                <w:ilvl w:val="0"/>
                <w:numId w:val="13"/>
              </w:numPr>
              <w:spacing w:line="240" w:lineRule="auto"/>
            </w:pPr>
            <w:r>
              <w:t>Présence de plusieurs études dont une nouvelle étude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ED1D14">
        <w:tc>
          <w:tcPr>
            <w:tcW w:w="9889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3D0F35" w:rsidRDefault="00D56934" w:rsidP="006F35BF">
            <w:r>
              <w:t xml:space="preserve">Vérifier la navigation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ED1D14">
        <w:trPr>
          <w:trHeight w:val="101"/>
        </w:trPr>
        <w:tc>
          <w:tcPr>
            <w:tcW w:w="2157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81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361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62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93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684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816" w:type="dxa"/>
          </w:tcPr>
          <w:p w:rsidR="00D56934" w:rsidRDefault="00D56934" w:rsidP="006F35BF"/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684" w:type="dxa"/>
          </w:tcPr>
          <w:p w:rsidR="00D56934" w:rsidRDefault="00D56934" w:rsidP="006F35BF">
            <w:r>
              <w:t>Se connecter en tant que chef de produit.</w:t>
            </w:r>
          </w:p>
          <w:p w:rsidR="00D56934" w:rsidRPr="003D0F35" w:rsidRDefault="00D56934" w:rsidP="006F35BF">
            <w:r>
              <w:t>Vérifier l'exactitude des études.</w:t>
            </w:r>
          </w:p>
        </w:tc>
        <w:tc>
          <w:tcPr>
            <w:tcW w:w="3816" w:type="dxa"/>
          </w:tcPr>
          <w:p w:rsidR="00D56934" w:rsidRDefault="00D56934" w:rsidP="006F35BF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9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 l="25331" t="14439" r="23423" b="16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684" w:type="dxa"/>
          </w:tcPr>
          <w:p w:rsidR="00D56934" w:rsidRDefault="00D56934" w:rsidP="006F35BF">
            <w:r>
              <w:t>Faire jouer les filtres.</w:t>
            </w:r>
          </w:p>
        </w:tc>
        <w:tc>
          <w:tcPr>
            <w:tcW w:w="3816" w:type="dxa"/>
          </w:tcPr>
          <w:p w:rsidR="00D56934" w:rsidRPr="0083171E" w:rsidRDefault="00D56934" w:rsidP="006F35BF">
            <w:pPr>
              <w:rPr>
                <w:noProof/>
              </w:rPr>
            </w:pPr>
            <w:r>
              <w:rPr>
                <w:noProof/>
              </w:rPr>
              <w:t>- affichage d'un calendrier lors d'un clic sur une date.</w:t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684" w:type="dxa"/>
          </w:tcPr>
          <w:p w:rsidR="00D56934" w:rsidRDefault="00D56934" w:rsidP="006F35BF">
            <w:r>
              <w:t>Ouvrir une nouvelle étude en double cliquant dessus.</w:t>
            </w:r>
          </w:p>
        </w:tc>
        <w:tc>
          <w:tcPr>
            <w:tcW w:w="3816" w:type="dxa"/>
          </w:tcPr>
          <w:p w:rsidR="00D56934" w:rsidRDefault="00D56934" w:rsidP="006F35BF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93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31736" t="17353" r="30578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6934" w:rsidRPr="0083171E" w:rsidRDefault="00D56934" w:rsidP="006F35BF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95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31772" t="21018" r="30583" b="10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</w:tc>
        <w:tc>
          <w:tcPr>
            <w:tcW w:w="1684" w:type="dxa"/>
          </w:tcPr>
          <w:p w:rsidR="00D56934" w:rsidRDefault="00D56934" w:rsidP="006F35BF">
            <w:r>
              <w:t xml:space="preserve">Cliquer sur </w:t>
            </w:r>
            <w:r>
              <w:rPr>
                <w:i/>
              </w:rPr>
              <w:t>éditer les statistiques</w:t>
            </w:r>
            <w:r>
              <w:t>.</w:t>
            </w:r>
          </w:p>
          <w:p w:rsidR="00D56934" w:rsidRPr="000F240C" w:rsidRDefault="00D56934" w:rsidP="006F35BF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816" w:type="dxa"/>
          </w:tcPr>
          <w:p w:rsidR="00D56934" w:rsidRPr="0026390F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97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 l="39173" t="34412" r="36982" b="3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684" w:type="dxa"/>
          </w:tcPr>
          <w:p w:rsidR="00D56934" w:rsidRDefault="00D56934" w:rsidP="006F35BF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100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 l="38876" t="14468" r="36842" b="49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684" w:type="dxa"/>
          </w:tcPr>
          <w:p w:rsidR="00D56934" w:rsidRDefault="00D56934" w:rsidP="006F35BF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02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39093" t="29976" r="37188" b="36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Pr="00090DA0" w:rsidRDefault="00D56934" w:rsidP="006F35BF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816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03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46280" t="35882" r="36982" b="46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D56934" w:rsidRPr="009E3C9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05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43833" t="29412" r="39461" b="47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06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40991" t="34706" r="31031" b="46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exporter</w:t>
            </w:r>
          </w:p>
        </w:tc>
        <w:tc>
          <w:tcPr>
            <w:tcW w:w="3816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108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 l="33574" t="35882" r="28552" b="28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684" w:type="dxa"/>
          </w:tcPr>
          <w:p w:rsidR="00D56934" w:rsidRDefault="00D56934" w:rsidP="006F35BF">
            <w:r>
              <w:t>OK.</w:t>
            </w:r>
          </w:p>
          <w:p w:rsidR="00D56934" w:rsidRDefault="00D56934" w:rsidP="006F35BF">
            <w:r>
              <w:t xml:space="preserve">Recommencez en cliquant sur </w:t>
            </w:r>
          </w:p>
          <w:p w:rsidR="00D56934" w:rsidRDefault="00D56934" w:rsidP="006F35BF">
            <w:r>
              <w:rPr>
                <w:i/>
              </w:rPr>
              <w:t>éditer les statistiques</w:t>
            </w:r>
            <w:r>
              <w:t>.</w:t>
            </w:r>
          </w:p>
          <w:p w:rsidR="00D56934" w:rsidRPr="00B62E52" w:rsidRDefault="00D56934" w:rsidP="006F35BF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109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l="46280" t="46470" r="39957" b="39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Pr="00B62E52" w:rsidRDefault="00D56934" w:rsidP="006F35BF">
            <w:r>
              <w:rPr>
                <w:i/>
              </w:rPr>
              <w:t>Suivant, suivant</w:t>
            </w:r>
            <w:r>
              <w:t>.</w:t>
            </w:r>
          </w:p>
        </w:tc>
        <w:tc>
          <w:tcPr>
            <w:tcW w:w="3816" w:type="dxa"/>
          </w:tcPr>
          <w:p w:rsidR="00D56934" w:rsidRPr="00090DA0" w:rsidRDefault="00D56934" w:rsidP="006F35BF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112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39332" t="33529" r="31405" b="4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684" w:type="dxa"/>
          </w:tcPr>
          <w:p w:rsidR="00D56934" w:rsidRDefault="00D56934" w:rsidP="006F35BF">
            <w:r>
              <w:t>Cliquer sur</w:t>
            </w:r>
          </w:p>
          <w:p w:rsidR="00D56934" w:rsidRDefault="00D56934" w:rsidP="006F35BF"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D56934" w:rsidRPr="00B62E52" w:rsidRDefault="00D56934" w:rsidP="006F35BF">
            <w:pPr>
              <w:rPr>
                <w:noProof/>
              </w:rPr>
            </w:pP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684" w:type="dxa"/>
          </w:tcPr>
          <w:p w:rsidR="00D56934" w:rsidRDefault="00D56934" w:rsidP="006F35BF">
            <w:r>
              <w:t>Dans l'étape 6, sélectionner word puis pdf et cliquer sur exporter.</w:t>
            </w:r>
          </w:p>
        </w:tc>
        <w:tc>
          <w:tcPr>
            <w:tcW w:w="3816" w:type="dxa"/>
          </w:tcPr>
          <w:p w:rsidR="00D56934" w:rsidRPr="00B62E52" w:rsidRDefault="00D56934" w:rsidP="006F35BF">
            <w:pPr>
              <w:rPr>
                <w:noProof/>
              </w:rPr>
            </w:pPr>
            <w:r>
              <w:rPr>
                <w:noProof/>
              </w:rPr>
              <w:t>Vérifier la concordance.</w:t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684" w:type="dxa"/>
          </w:tcPr>
          <w:p w:rsidR="00D56934" w:rsidRDefault="00D56934" w:rsidP="006F35BF">
            <w:r>
              <w:t>Envoyer l'étude.</w:t>
            </w:r>
          </w:p>
        </w:tc>
        <w:tc>
          <w:tcPr>
            <w:tcW w:w="3816" w:type="dxa"/>
          </w:tcPr>
          <w:p w:rsidR="00D56934" w:rsidRPr="00B62E52" w:rsidRDefault="00D56934" w:rsidP="006F35BF">
            <w:pPr>
              <w:rPr>
                <w:noProof/>
              </w:rPr>
            </w:pP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684" w:type="dxa"/>
          </w:tcPr>
          <w:p w:rsidR="00D56934" w:rsidRDefault="00D56934" w:rsidP="006F35BF">
            <w:r>
              <w:t>Ouvrir une étude.</w:t>
            </w:r>
          </w:p>
        </w:tc>
        <w:tc>
          <w:tcPr>
            <w:tcW w:w="3816" w:type="dxa"/>
          </w:tcPr>
          <w:p w:rsidR="00D56934" w:rsidRPr="00B62E52" w:rsidRDefault="00D56934" w:rsidP="006F35BF">
            <w:pPr>
              <w:rPr>
                <w:noProof/>
              </w:rPr>
            </w:pPr>
            <w:r>
              <w:rPr>
                <w:noProof/>
              </w:rPr>
              <w:t>Affichage de l'étude.</w:t>
            </w:r>
          </w:p>
        </w:tc>
        <w:tc>
          <w:tcPr>
            <w:tcW w:w="1361" w:type="dxa"/>
          </w:tcPr>
          <w:p w:rsidR="00D56934" w:rsidRDefault="00D56934" w:rsidP="006F35BF"/>
        </w:tc>
        <w:tc>
          <w:tcPr>
            <w:tcW w:w="1625" w:type="dxa"/>
            <w:gridSpan w:val="2"/>
          </w:tcPr>
          <w:p w:rsidR="00D56934" w:rsidRDefault="00D56934" w:rsidP="006F35BF"/>
        </w:tc>
        <w:tc>
          <w:tcPr>
            <w:tcW w:w="930" w:type="dxa"/>
          </w:tcPr>
          <w:p w:rsidR="00D56934" w:rsidRDefault="00D56934" w:rsidP="006F35BF"/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684" w:type="dxa"/>
          </w:tcPr>
          <w:p w:rsidR="00D56934" w:rsidRPr="00F23A23" w:rsidRDefault="00D56934" w:rsidP="006F35BF">
            <w:pPr>
              <w:jc w:val="center"/>
              <w:rPr>
                <w:b/>
                <w:u w:val="single"/>
              </w:rPr>
            </w:pPr>
            <w:r>
              <w:t>Dans le panneau "étape 1", cliquer sur refuser.</w:t>
            </w:r>
          </w:p>
          <w:p w:rsidR="00D56934" w:rsidRPr="00F23A23" w:rsidRDefault="00D56934" w:rsidP="006F35BF">
            <w:pPr>
              <w:jc w:val="center"/>
            </w:pPr>
          </w:p>
        </w:tc>
        <w:tc>
          <w:tcPr>
            <w:tcW w:w="3816" w:type="dxa"/>
          </w:tcPr>
          <w:p w:rsidR="00D56934" w:rsidRPr="00F23A23" w:rsidRDefault="00D56934" w:rsidP="006F35BF">
            <w:r>
              <w:t>Ouverture d'Outlook.</w:t>
            </w:r>
          </w:p>
        </w:tc>
        <w:tc>
          <w:tcPr>
            <w:tcW w:w="1361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625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930" w:type="dxa"/>
          </w:tcPr>
          <w:p w:rsidR="00D56934" w:rsidRPr="00F23A23" w:rsidRDefault="00D56934" w:rsidP="006F35BF">
            <w:pPr>
              <w:jc w:val="center"/>
            </w:pPr>
          </w:p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rPr>
                <w:b/>
              </w:rPr>
            </w:pPr>
          </w:p>
        </w:tc>
        <w:tc>
          <w:tcPr>
            <w:tcW w:w="1684" w:type="dxa"/>
          </w:tcPr>
          <w:p w:rsidR="00D56934" w:rsidRPr="00F23A23" w:rsidRDefault="00D56934" w:rsidP="006F35BF">
            <w:pPr>
              <w:jc w:val="center"/>
            </w:pPr>
            <w:r>
              <w:t>Revenir à l'écran d'accueil.</w:t>
            </w:r>
          </w:p>
        </w:tc>
        <w:tc>
          <w:tcPr>
            <w:tcW w:w="3816" w:type="dxa"/>
          </w:tcPr>
          <w:p w:rsidR="00D56934" w:rsidRPr="00F23A23" w:rsidRDefault="00D56934" w:rsidP="006F35BF">
            <w:r>
              <w:t>Affichage de la liste des études</w:t>
            </w:r>
          </w:p>
        </w:tc>
        <w:tc>
          <w:tcPr>
            <w:tcW w:w="1361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625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930" w:type="dxa"/>
          </w:tcPr>
          <w:p w:rsidR="00D56934" w:rsidRPr="00F23A23" w:rsidRDefault="00D56934" w:rsidP="006F35BF">
            <w:pPr>
              <w:jc w:val="center"/>
            </w:pPr>
          </w:p>
        </w:tc>
      </w:tr>
      <w:tr w:rsidR="00D56934" w:rsidTr="00ED1D14">
        <w:trPr>
          <w:trHeight w:val="61"/>
        </w:trPr>
        <w:tc>
          <w:tcPr>
            <w:tcW w:w="473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684" w:type="dxa"/>
          </w:tcPr>
          <w:p w:rsidR="00D56934" w:rsidRDefault="00D56934" w:rsidP="006F35BF">
            <w:pPr>
              <w:jc w:val="center"/>
            </w:pPr>
            <w:r>
              <w:t>Vérification du rejet de l'étude précédente</w:t>
            </w:r>
          </w:p>
        </w:tc>
        <w:tc>
          <w:tcPr>
            <w:tcW w:w="3816" w:type="dxa"/>
          </w:tcPr>
          <w:p w:rsidR="00D56934" w:rsidRDefault="00D56934" w:rsidP="006F35BF">
            <w:r>
              <w:t>Le statut de l'étude précédente est à "Rejetée".</w:t>
            </w:r>
          </w:p>
        </w:tc>
        <w:tc>
          <w:tcPr>
            <w:tcW w:w="1361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625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930" w:type="dxa"/>
          </w:tcPr>
          <w:p w:rsidR="00D56934" w:rsidRPr="00F23A23" w:rsidRDefault="00D56934" w:rsidP="006F35BF">
            <w:pPr>
              <w:jc w:val="center"/>
            </w:pPr>
          </w:p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510"/>
        <w:gridCol w:w="2826"/>
        <w:gridCol w:w="2537"/>
        <w:gridCol w:w="838"/>
        <w:gridCol w:w="880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Pr="00CE7A72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navigation des pages d'aide.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D56934" w:rsidRDefault="00D56934" w:rsidP="006F35BF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11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 l="25837" t="32815" r="23792" b="12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D56934" w:rsidRPr="00EF424F" w:rsidRDefault="00D56934" w:rsidP="006F35BF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11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 l="25653" t="14770" r="23792" b="30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D56934" w:rsidRPr="00EF424F" w:rsidRDefault="00D56934" w:rsidP="006F35BF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121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 l="21965" t="17315" r="20066" b="2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Rechercher "étude".</w:t>
            </w:r>
          </w:p>
        </w:tc>
        <w:tc>
          <w:tcPr>
            <w:tcW w:w="2826" w:type="dxa"/>
          </w:tcPr>
          <w:p w:rsidR="00D56934" w:rsidRPr="00984207" w:rsidRDefault="00D56934" w:rsidP="006F35BF">
            <w:pPr>
              <w:rPr>
                <w:noProof/>
              </w:rPr>
            </w:pPr>
            <w:r>
              <w:rPr>
                <w:noProof/>
              </w:rPr>
              <w:t>Affichage d'une page de résultat.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D56934" w:rsidRPr="00EF424F" w:rsidRDefault="00D56934" w:rsidP="006F35BF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122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 l="31865" t="42355" r="33843" b="20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Parcourir toutes les pages l'index.</w:t>
            </w:r>
          </w:p>
        </w:tc>
        <w:tc>
          <w:tcPr>
            <w:tcW w:w="2826" w:type="dxa"/>
          </w:tcPr>
          <w:p w:rsidR="00D56934" w:rsidRPr="00984207" w:rsidRDefault="00D56934" w:rsidP="006F35BF">
            <w:pPr>
              <w:rPr>
                <w:noProof/>
              </w:rPr>
            </w:pPr>
            <w:r>
              <w:rPr>
                <w:noProof/>
              </w:rPr>
              <w:t>Affichage dechaque page demandée.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718"/>
        <w:gridCol w:w="2699"/>
        <w:gridCol w:w="2473"/>
        <w:gridCol w:w="831"/>
        <w:gridCol w:w="872"/>
        <w:gridCol w:w="550"/>
      </w:tblGrid>
      <w:tr w:rsidR="00D56934" w:rsidTr="006F35BF">
        <w:tc>
          <w:tcPr>
            <w:tcW w:w="8179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B.7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Barre d'outils</w:t>
            </w:r>
          </w:p>
        </w:tc>
        <w:tc>
          <w:tcPr>
            <w:tcW w:w="1427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Default="00D56934" w:rsidP="006F35BF">
            <w:r w:rsidRPr="00E911D0">
              <w:t>Pouvoir se connecter à l'application avec tous les profils</w:t>
            </w:r>
            <w:r>
              <w:t>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les fonctionnalités de la barre d'outil.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2064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7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53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8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0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620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752" w:type="dxa"/>
          </w:tcPr>
          <w:p w:rsidR="00D56934" w:rsidRDefault="00D56934" w:rsidP="006F35BF"/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620" w:type="dxa"/>
          </w:tcPr>
          <w:p w:rsidR="00D56934" w:rsidRPr="00332B22" w:rsidRDefault="00D56934" w:rsidP="006F35BF">
            <w:pPr>
              <w:jc w:val="center"/>
            </w:pPr>
            <w:r>
              <w:t>Se connecter.</w:t>
            </w:r>
          </w:p>
        </w:tc>
        <w:tc>
          <w:tcPr>
            <w:tcW w:w="2752" w:type="dxa"/>
          </w:tcPr>
          <w:p w:rsidR="00D56934" w:rsidRDefault="00D56934" w:rsidP="006F35BF">
            <w:r>
              <w:t>Page d'accueil.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>
            <w: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D56934" w:rsidRPr="00EF424F" w:rsidRDefault="00D56934" w:rsidP="006F35BF">
            <w:pPr>
              <w:jc w:val="center"/>
            </w:pPr>
            <w:r>
              <w:t>Sur une page au hasard, cliquer sur "impression".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Affiche une fenêtre d’aperçu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avant impression des éléments</w:t>
            </w:r>
          </w:p>
          <w:p w:rsidR="00D56934" w:rsidRDefault="00D56934" w:rsidP="006F35BF">
            <w:r>
              <w:rPr>
                <w:rFonts w:ascii="Calibri" w:hAnsi="Calibri" w:cs="Calibri"/>
              </w:rPr>
              <w:t>à imprimer.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"Exporter sous"</w:t>
            </w:r>
          </w:p>
        </w:tc>
        <w:tc>
          <w:tcPr>
            <w:tcW w:w="2752" w:type="dxa"/>
          </w:tcPr>
          <w:p w:rsidR="00D56934" w:rsidRPr="00EF424F" w:rsidRDefault="00D56934" w:rsidP="006F35BF"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D56934" w:rsidRDefault="00D56934" w:rsidP="006F35BF">
            <w:r>
              <w:t>Propose directement d'enregistrer en .pdf</w:t>
            </w:r>
          </w:p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  <w:p w:rsidR="00D56934" w:rsidRDefault="00D56934" w:rsidP="006F35BF">
            <w:r w:rsidRPr="008403C7">
              <w:rPr>
                <w:noProof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-241138</wp:posOffset>
                  </wp:positionH>
                  <wp:positionV relativeFrom="paragraph">
                    <wp:posOffset>-717166</wp:posOffset>
                  </wp:positionV>
                  <wp:extent cx="193602" cy="180753"/>
                  <wp:effectExtent l="19050" t="0" r="0" b="0"/>
                  <wp:wrapSquare wrapText="bothSides"/>
                  <wp:docPr id="123" name="Image 3" descr="C:\Users\Admin\Documents\ISTIL_MIAGE\ProjetTut\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ocuments\ISTIL_MIAGE\ProjetTut\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79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Word"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D56934" w:rsidRPr="00EF424F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Word.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>
            <w:r w:rsidRPr="008403C7">
              <w:rPr>
                <w:noProof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-241138</wp:posOffset>
                  </wp:positionH>
                  <wp:positionV relativeFrom="paragraph">
                    <wp:posOffset>-1074036</wp:posOffset>
                  </wp:positionV>
                  <wp:extent cx="193602" cy="180753"/>
                  <wp:effectExtent l="19050" t="0" r="0" b="0"/>
                  <wp:wrapSquare wrapText="bothSides"/>
                  <wp:docPr id="124" name="Image 3" descr="C:\Users\Admin\Documents\ISTIL_MIAGE\ProjetTut\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ocuments\ISTIL_MIAGE\ProjetTut\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79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Excel"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D56934" w:rsidRPr="00EF424F" w:rsidRDefault="00D56934" w:rsidP="006F35BF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Excel.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>
            <w:r w:rsidRPr="008403C7">
              <w:rPr>
                <w:noProof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-241138</wp:posOffset>
                  </wp:positionH>
                  <wp:positionV relativeFrom="paragraph">
                    <wp:posOffset>-2103371</wp:posOffset>
                  </wp:positionV>
                  <wp:extent cx="193602" cy="180753"/>
                  <wp:effectExtent l="19050" t="0" r="0" b="0"/>
                  <wp:wrapSquare wrapText="bothSides"/>
                  <wp:docPr id="125" name="Image 3" descr="C:\Users\Admin\Documents\ISTIL_MIAGE\ProjetTut\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ocuments\ISTIL_MIAGE\ProjetTut\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79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enregistré en format PDF.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Revenir.</w:t>
            </w:r>
          </w:p>
          <w:p w:rsidR="00D56934" w:rsidRDefault="00D56934" w:rsidP="006F35BF">
            <w:pPr>
              <w:jc w:val="center"/>
            </w:pPr>
            <w:r>
              <w:t>Cliquer sur "Envoyer par mail"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Word"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>Ouvre l’assistant mail courant de l’utilisateur, avec un fichier Word en pièce jointe.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 xml:space="preserve">Cliquer sur </w:t>
            </w:r>
            <w:r>
              <w:lastRenderedPageBreak/>
              <w:t>"Fichier Excel"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lastRenderedPageBreak/>
              <w:t xml:space="preserve">Ouvre l’assistant mail </w:t>
            </w:r>
            <w:r>
              <w:rPr>
                <w:rFonts w:ascii="Calibri" w:hAnsi="Calibri" w:cs="Calibri"/>
              </w:rPr>
              <w:lastRenderedPageBreak/>
              <w:t>courant de l’utilisateur, avec un fichier Excel en pièce jointe.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t>Ouvre l’assistant mail courant de l’utilisateur, avec un fichier PDF en pièce jointe.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Revenir.</w:t>
            </w:r>
          </w:p>
          <w:p w:rsidR="00D56934" w:rsidRDefault="00D56934" w:rsidP="006F35BF">
            <w:pPr>
              <w:jc w:val="center"/>
            </w:pPr>
            <w:r>
              <w:t>Cliquer sur Aide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t>Affichage de l'aide dans une nouvelle fenêtre.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620" w:type="dxa"/>
          </w:tcPr>
          <w:p w:rsidR="00D56934" w:rsidRDefault="00D56934" w:rsidP="006F35BF">
            <w:pPr>
              <w:jc w:val="center"/>
            </w:pPr>
            <w:r>
              <w:t>Revenir.</w:t>
            </w:r>
          </w:p>
          <w:p w:rsidR="00D56934" w:rsidRDefault="00D56934" w:rsidP="006F35BF">
            <w:pPr>
              <w:jc w:val="center"/>
            </w:pPr>
            <w:r>
              <w:t>Cliquer sur "Déconnexion".</w:t>
            </w:r>
          </w:p>
        </w:tc>
        <w:tc>
          <w:tcPr>
            <w:tcW w:w="2752" w:type="dxa"/>
          </w:tcPr>
          <w:p w:rsidR="00D56934" w:rsidRDefault="00D56934" w:rsidP="006F35BF">
            <w:pPr>
              <w:autoSpaceDE w:val="0"/>
              <w:autoSpaceDN w:val="0"/>
              <w:adjustRightInd w:val="0"/>
            </w:pPr>
            <w:r>
              <w:t>Affichage d'une fenêtre de confirmation déconnexion.</w:t>
            </w:r>
          </w:p>
        </w:tc>
        <w:tc>
          <w:tcPr>
            <w:tcW w:w="2532" w:type="dxa"/>
          </w:tcPr>
          <w:p w:rsidR="00D56934" w:rsidRDefault="00D56934" w:rsidP="006F35BF"/>
        </w:tc>
        <w:tc>
          <w:tcPr>
            <w:tcW w:w="1708" w:type="dxa"/>
            <w:gridSpan w:val="2"/>
          </w:tcPr>
          <w:p w:rsidR="00D56934" w:rsidRDefault="00D56934" w:rsidP="006F35BF"/>
        </w:tc>
        <w:tc>
          <w:tcPr>
            <w:tcW w:w="550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D56934" w:rsidRPr="00F23A23" w:rsidRDefault="00D56934" w:rsidP="006F35BF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D56934" w:rsidRPr="00F23A23" w:rsidRDefault="00D56934" w:rsidP="006F35BF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708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550" w:type="dxa"/>
          </w:tcPr>
          <w:p w:rsidR="00D56934" w:rsidRPr="00F23A23" w:rsidRDefault="00D56934" w:rsidP="006F35BF">
            <w:pPr>
              <w:jc w:val="center"/>
            </w:pP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  <w:p w:rsidR="00D56934" w:rsidRDefault="00D56934" w:rsidP="006F35BF">
            <w:pPr>
              <w:rPr>
                <w:b/>
              </w:rPr>
            </w:pPr>
          </w:p>
        </w:tc>
        <w:tc>
          <w:tcPr>
            <w:tcW w:w="1620" w:type="dxa"/>
          </w:tcPr>
          <w:p w:rsidR="00D56934" w:rsidRPr="00F23A23" w:rsidRDefault="00D56934" w:rsidP="006F35BF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D56934" w:rsidRPr="00F23A23" w:rsidRDefault="00D56934" w:rsidP="006F35BF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708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550" w:type="dxa"/>
          </w:tcPr>
          <w:p w:rsidR="00D56934" w:rsidRPr="00F23A23" w:rsidRDefault="00D56934" w:rsidP="006F35BF">
            <w:pPr>
              <w:jc w:val="center"/>
            </w:pP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Default="00D56934" w:rsidP="006F35BF">
            <w:pPr>
              <w:rPr>
                <w:b/>
              </w:rPr>
            </w:pPr>
          </w:p>
        </w:tc>
        <w:tc>
          <w:tcPr>
            <w:tcW w:w="1620" w:type="dxa"/>
          </w:tcPr>
          <w:p w:rsidR="00D56934" w:rsidRPr="00F23A23" w:rsidRDefault="00D56934" w:rsidP="006F35BF">
            <w:pPr>
              <w:jc w:val="center"/>
            </w:pPr>
            <w:r>
              <w:t>Répéter les actions 1 à 13 sous tous les profils.</w:t>
            </w:r>
          </w:p>
        </w:tc>
        <w:tc>
          <w:tcPr>
            <w:tcW w:w="2752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2532" w:type="dxa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1708" w:type="dxa"/>
            <w:gridSpan w:val="2"/>
          </w:tcPr>
          <w:p w:rsidR="00D56934" w:rsidRPr="00F23A23" w:rsidRDefault="00D56934" w:rsidP="006F35BF">
            <w:pPr>
              <w:jc w:val="center"/>
            </w:pPr>
          </w:p>
        </w:tc>
        <w:tc>
          <w:tcPr>
            <w:tcW w:w="550" w:type="dxa"/>
          </w:tcPr>
          <w:p w:rsidR="00D56934" w:rsidRPr="00F23A23" w:rsidRDefault="00D56934" w:rsidP="006F35BF">
            <w:pPr>
              <w:jc w:val="center"/>
            </w:pPr>
          </w:p>
        </w:tc>
      </w:tr>
    </w:tbl>
    <w:p w:rsidR="00D56934" w:rsidRDefault="00D56934" w:rsidP="00D56934">
      <w:r>
        <w:br w:type="page"/>
      </w:r>
    </w:p>
    <w:p w:rsidR="00D56934" w:rsidRDefault="00D56934" w:rsidP="007D4B06">
      <w:pPr>
        <w:pStyle w:val="Titre2"/>
        <w:numPr>
          <w:ilvl w:val="0"/>
          <w:numId w:val="18"/>
        </w:numPr>
      </w:pPr>
      <w:bookmarkStart w:id="8" w:name="_Toc286431546"/>
      <w:r>
        <w:lastRenderedPageBreak/>
        <w:t>Alimentation</w:t>
      </w:r>
      <w:bookmarkEnd w:id="8"/>
    </w:p>
    <w:p w:rsidR="00D56934" w:rsidRDefault="00D56934" w:rsidP="007D4B06">
      <w:pPr>
        <w:pStyle w:val="Titre3"/>
        <w:ind w:left="720" w:firstLine="720"/>
      </w:pPr>
      <w:bookmarkStart w:id="9" w:name="_Toc286431547"/>
      <w:r>
        <w:t>C.1 Alimentation annuelle</w:t>
      </w:r>
      <w:bookmarkEnd w:id="9"/>
    </w:p>
    <w:p w:rsidR="00D56934" w:rsidRDefault="00D56934" w:rsidP="00D56934"/>
    <w:p w:rsidR="00C72FC0" w:rsidRDefault="00C72FC0" w:rsidP="00D56934">
      <w:r>
        <w:t>Voir cahier des recettes alimentation.</w:t>
      </w:r>
    </w:p>
    <w:p w:rsidR="00D56934" w:rsidRDefault="00D56934" w:rsidP="00D56934"/>
    <w:p w:rsidR="00D56934" w:rsidRDefault="00D56934" w:rsidP="007D4B06">
      <w:pPr>
        <w:pStyle w:val="Titre3"/>
        <w:ind w:left="720" w:firstLine="720"/>
      </w:pPr>
      <w:bookmarkStart w:id="10" w:name="_Toc286431548"/>
      <w:r>
        <w:t>C.2 Alimentation mensuelle</w:t>
      </w:r>
      <w:bookmarkEnd w:id="10"/>
    </w:p>
    <w:p w:rsidR="00D56934" w:rsidRDefault="00D56934" w:rsidP="00D56934"/>
    <w:p w:rsidR="00C72FC0" w:rsidRDefault="00C72FC0" w:rsidP="00D56934">
      <w:r>
        <w:t>Voir cahier des recettes alimentation.</w:t>
      </w:r>
    </w:p>
    <w:p w:rsidR="00D56934" w:rsidRDefault="00D56934" w:rsidP="00D56934"/>
    <w:p w:rsidR="00D56934" w:rsidRDefault="00D56934" w:rsidP="00D56934">
      <w:pPr>
        <w:rPr>
          <w:rFonts w:asciiTheme="majorHAnsi" w:eastAsiaTheme="majorEastAsia" w:hAnsiTheme="majorHAnsi" w:cstheme="majorBidi"/>
          <w:b/>
          <w:bCs/>
          <w:color w:val="7A7A7A" w:themeColor="accent1"/>
          <w:sz w:val="26"/>
          <w:szCs w:val="26"/>
        </w:rPr>
      </w:pPr>
      <w:r>
        <w:br w:type="page"/>
      </w:r>
    </w:p>
    <w:p w:rsidR="00D56934" w:rsidRDefault="00D56934" w:rsidP="007D4B06">
      <w:pPr>
        <w:pStyle w:val="Titre3"/>
        <w:ind w:left="1440"/>
      </w:pPr>
      <w:bookmarkStart w:id="11" w:name="_Toc286431549"/>
      <w:r>
        <w:lastRenderedPageBreak/>
        <w:t>C.3 Alimentation exceptionnelle</w:t>
      </w:r>
      <w:bookmarkEnd w:id="11"/>
    </w:p>
    <w:tbl>
      <w:tblPr>
        <w:tblStyle w:val="Grilledutableau"/>
        <w:tblW w:w="9606" w:type="dxa"/>
        <w:tblLook w:val="04A0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nouvel utilisateur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nouvel utilisateur.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utilisateur"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nom déjà existant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création de nouvel utilisateur.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nouvel utilisateur sans adresse email.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création de nouvel utilisateur.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nouvel utilisateur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de confirmation d'ajout.  Le nouvel utilisateur peut se connecter à l'application.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nouvel utilisateur.</w:t>
            </w:r>
          </w:p>
        </w:tc>
        <w:tc>
          <w:tcPr>
            <w:tcW w:w="2826" w:type="dxa"/>
          </w:tcPr>
          <w:p w:rsidR="00D56934" w:rsidRDefault="00D56934" w:rsidP="006F35BF">
            <w:r>
              <w:t>Le nouvel utilisateur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profil utilisateur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nouveau profil utilisateur.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profil utilisateur"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profil déjà existant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création de nouveau profil.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nouvel profil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de confirmation d'ajout.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nouveau profil.</w:t>
            </w:r>
          </w:p>
        </w:tc>
        <w:tc>
          <w:tcPr>
            <w:tcW w:w="2826" w:type="dxa"/>
          </w:tcPr>
          <w:p w:rsidR="00D56934" w:rsidRDefault="00D56934" w:rsidP="006F35BF">
            <w:r>
              <w:t>Le nouveau profil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Pr="00FD6DEC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39"/>
        <w:gridCol w:w="2804"/>
        <w:gridCol w:w="2624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magasin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nouveau magasin.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magasin"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une ville.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des villes.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r>
              <w:t>Sélectionner une enseigne.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Enseigne sélectionné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Remplir les infos du magasin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la création du nouveau magasin.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nouveau magasin.</w:t>
            </w:r>
          </w:p>
        </w:tc>
        <w:tc>
          <w:tcPr>
            <w:tcW w:w="2826" w:type="dxa"/>
          </w:tcPr>
          <w:p w:rsidR="00D56934" w:rsidRDefault="00D56934" w:rsidP="006F35BF">
            <w:r>
              <w:t>Magasin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4"/>
        <w:gridCol w:w="1410"/>
        <w:gridCol w:w="2817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nouvelle enseigne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nouvelle enseigne.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d'une enseigne"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nom d'enseigne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nom non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l'enseigne</w:t>
            </w:r>
          </w:p>
        </w:tc>
        <w:tc>
          <w:tcPr>
            <w:tcW w:w="2826" w:type="dxa"/>
          </w:tcPr>
          <w:p w:rsidR="00D56934" w:rsidRDefault="00D56934" w:rsidP="006F35BF">
            <w:r>
              <w:t>L'enseigne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10"/>
        <w:gridCol w:w="2817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devise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nouvelle devise.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d'une devise"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devise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devise non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devise</w:t>
            </w:r>
          </w:p>
        </w:tc>
        <w:tc>
          <w:tcPr>
            <w:tcW w:w="2826" w:type="dxa"/>
          </w:tcPr>
          <w:p w:rsidR="00D56934" w:rsidRDefault="00D56934" w:rsidP="006F35BF">
            <w:r>
              <w:t>La devise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Pr="00662893" w:rsidRDefault="00D56934" w:rsidP="00D56934"/>
    <w:p w:rsidR="00D56934" w:rsidRPr="00662893" w:rsidRDefault="00D56934" w:rsidP="00D56934"/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27"/>
        <w:gridCol w:w="2809"/>
        <w:gridCol w:w="2630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continent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nouveau continent.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continent"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Taper des chiffres numériques.</w:t>
            </w:r>
          </w:p>
        </w:tc>
        <w:tc>
          <w:tcPr>
            <w:tcW w:w="2826" w:type="dxa"/>
          </w:tcPr>
          <w:p w:rsidR="00D56934" w:rsidRDefault="00D56934" w:rsidP="006F35BF">
            <w:r>
              <w:t>Les chiffres ne s'affichent pas.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continent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continent non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continent.</w:t>
            </w:r>
          </w:p>
        </w:tc>
        <w:tc>
          <w:tcPr>
            <w:tcW w:w="2826" w:type="dxa"/>
          </w:tcPr>
          <w:p w:rsidR="00D56934" w:rsidRDefault="00D56934" w:rsidP="006F35BF">
            <w:r>
              <w:t>Le continent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C.3.7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pays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 nouveau pays.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 pays"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Choisir un continent.</w:t>
            </w:r>
          </w:p>
        </w:tc>
        <w:tc>
          <w:tcPr>
            <w:tcW w:w="2826" w:type="dxa"/>
          </w:tcPr>
          <w:p w:rsidR="00D56934" w:rsidRDefault="00D56934" w:rsidP="006F35BF">
            <w:r>
              <w:t>Continent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pays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pays non existant.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pays</w:t>
            </w:r>
          </w:p>
        </w:tc>
        <w:tc>
          <w:tcPr>
            <w:tcW w:w="2826" w:type="dxa"/>
          </w:tcPr>
          <w:p w:rsidR="00D56934" w:rsidRDefault="00D56934" w:rsidP="006F35BF">
            <w:r>
              <w:t>Le pays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C.3.8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région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région.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d'une région"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Choisir un pays.</w:t>
            </w:r>
          </w:p>
        </w:tc>
        <w:tc>
          <w:tcPr>
            <w:tcW w:w="2826" w:type="dxa"/>
          </w:tcPr>
          <w:p w:rsidR="00D56934" w:rsidRDefault="00D56934" w:rsidP="006F35BF">
            <w:r>
              <w:t>Pays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région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région non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région.</w:t>
            </w:r>
          </w:p>
        </w:tc>
        <w:tc>
          <w:tcPr>
            <w:tcW w:w="2826" w:type="dxa"/>
          </w:tcPr>
          <w:p w:rsidR="00D56934" w:rsidRDefault="00D56934" w:rsidP="006F35BF">
            <w:r>
              <w:t>La région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10"/>
        <w:gridCol w:w="2818"/>
        <w:gridCol w:w="2638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C.3.9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ville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ville.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"Ajout d'une ville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Choisir une région.</w:t>
            </w:r>
          </w:p>
        </w:tc>
        <w:tc>
          <w:tcPr>
            <w:tcW w:w="2826" w:type="dxa"/>
          </w:tcPr>
          <w:p w:rsidR="00D56934" w:rsidRDefault="00D56934" w:rsidP="006F35BF">
            <w:r>
              <w:t>Région sélectionnée.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ville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ville non existante, renseigner les infos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ville</w:t>
            </w:r>
          </w:p>
        </w:tc>
        <w:tc>
          <w:tcPr>
            <w:tcW w:w="2826" w:type="dxa"/>
          </w:tcPr>
          <w:p w:rsidR="00D56934" w:rsidRDefault="00D56934" w:rsidP="006F35BF">
            <w:r>
              <w:t>La ville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10"/>
        <w:gridCol w:w="2817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C.3.10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langue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langue.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Ajout d'une langue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langue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langue non existante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langue.</w:t>
            </w:r>
          </w:p>
        </w:tc>
        <w:tc>
          <w:tcPr>
            <w:tcW w:w="2826" w:type="dxa"/>
          </w:tcPr>
          <w:p w:rsidR="00D56934" w:rsidRDefault="00D56934" w:rsidP="006F35BF">
            <w:r>
              <w:t>La langue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09"/>
        <w:gridCol w:w="2818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traduction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langue.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tbl>
      <w:tblPr>
        <w:tblStyle w:val="Grilledutableau"/>
        <w:tblW w:w="9606" w:type="dxa"/>
        <w:tblLook w:val="04A0"/>
      </w:tblPr>
      <w:tblGrid>
        <w:gridCol w:w="463"/>
        <w:gridCol w:w="1410"/>
        <w:gridCol w:w="2817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famille d'article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l'ajout correct d'une nouvelle langue.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Ajout d'une famille d'article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d'erreur.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famille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famille non existante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l'ajout.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de la famille.</w:t>
            </w:r>
          </w:p>
        </w:tc>
        <w:tc>
          <w:tcPr>
            <w:tcW w:w="2826" w:type="dxa"/>
          </w:tcPr>
          <w:p w:rsidR="00D56934" w:rsidRDefault="00D56934" w:rsidP="006F35BF">
            <w:r>
              <w:t>La famille est présente.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39"/>
        <w:gridCol w:w="2805"/>
        <w:gridCol w:w="2623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utilisateur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utilisateur.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utilisateur"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utilisateur dans la liste.</w:t>
            </w:r>
          </w:p>
        </w:tc>
        <w:tc>
          <w:tcPr>
            <w:tcW w:w="2826" w:type="dxa"/>
          </w:tcPr>
          <w:p w:rsidR="00D56934" w:rsidRDefault="00D56934" w:rsidP="006F35BF">
            <w:r>
              <w:t>Utilisateur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nom déjà existant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modification de l'utilisateur.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Supprimer l'adresse email.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modification de l'utilisateur.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Changer le magasin de l'utilisateur.</w:t>
            </w:r>
          </w:p>
        </w:tc>
        <w:tc>
          <w:tcPr>
            <w:tcW w:w="2826" w:type="dxa"/>
          </w:tcPr>
          <w:p w:rsidR="00D56934" w:rsidRDefault="00D56934" w:rsidP="006F35BF">
            <w:r>
              <w:t>Sélection d'un magasin dans une liste déroulante.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l'utilisateur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de confirmation de modification.  Le nouvel utilisateur peut se connecter à l'application.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présence du nouvel utilisateur.</w:t>
            </w:r>
          </w:p>
        </w:tc>
        <w:tc>
          <w:tcPr>
            <w:tcW w:w="2826" w:type="dxa"/>
          </w:tcPr>
          <w:p w:rsidR="00D56934" w:rsidRDefault="00D56934" w:rsidP="006F35BF">
            <w:r>
              <w:t>Le nouvel utilisateur est présent.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39"/>
        <w:gridCol w:w="2805"/>
        <w:gridCol w:w="2623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profil utilisateur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profil utilisateur.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profil utilisateur"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profil utilisateur dans la liste.</w:t>
            </w:r>
          </w:p>
        </w:tc>
        <w:tc>
          <w:tcPr>
            <w:tcW w:w="2826" w:type="dxa"/>
          </w:tcPr>
          <w:p w:rsidR="00D56934" w:rsidRDefault="00D56934" w:rsidP="006F35BF">
            <w:r>
              <w:t>Profil utilisateur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profil déjà existant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 Pas de modification du profil.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 nouveau nom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de confirmation de la modification.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du profil.</w:t>
            </w:r>
          </w:p>
        </w:tc>
        <w:tc>
          <w:tcPr>
            <w:tcW w:w="2826" w:type="dxa"/>
          </w:tcPr>
          <w:p w:rsidR="00D56934" w:rsidRDefault="00D56934" w:rsidP="006F35BF">
            <w:r>
              <w:t>Le profil est modifié.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39"/>
        <w:gridCol w:w="2805"/>
        <w:gridCol w:w="2623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magasin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magasin.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magasin"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magasin dans la liste.</w:t>
            </w:r>
          </w:p>
        </w:tc>
        <w:tc>
          <w:tcPr>
            <w:tcW w:w="2826" w:type="dxa"/>
          </w:tcPr>
          <w:p w:rsidR="00D56934" w:rsidRDefault="00D56934" w:rsidP="006F35BF">
            <w:r>
              <w:t>Magasin sélectionné.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les informations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Message de confirmation de la modification.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du magasin.</w:t>
            </w:r>
          </w:p>
        </w:tc>
        <w:tc>
          <w:tcPr>
            <w:tcW w:w="2826" w:type="dxa"/>
          </w:tcPr>
          <w:p w:rsidR="00D56934" w:rsidRDefault="00D56934" w:rsidP="006F35BF">
            <w:r>
              <w:t>Le magasin est modifié.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39"/>
        <w:gridCol w:w="2630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d'une enseigne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enseigne.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une enseigne"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une enseigne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Enseigne sélectionnée.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 xml:space="preserve">Message de demande confirmation de la modification. 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Confirmer puis vérifier la modification de l'enseigne.</w:t>
            </w:r>
          </w:p>
        </w:tc>
        <w:tc>
          <w:tcPr>
            <w:tcW w:w="2648" w:type="dxa"/>
          </w:tcPr>
          <w:p w:rsidR="00D56934" w:rsidRDefault="00D56934" w:rsidP="006F35BF">
            <w:r>
              <w:t>L'enseigne est modifiée.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39"/>
        <w:gridCol w:w="2630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C.3.17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d'une devise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devise.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une devise"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une devise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devise sélectionnée.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 xml:space="preserve">Message de demande confirmation de la modification. 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Confirmer puis vérifier la modification de la devise.</w:t>
            </w:r>
          </w:p>
        </w:tc>
        <w:tc>
          <w:tcPr>
            <w:tcW w:w="2648" w:type="dxa"/>
          </w:tcPr>
          <w:p w:rsidR="00D56934" w:rsidRDefault="00D56934" w:rsidP="006F35BF">
            <w:r>
              <w:t>La devise est modifiée.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4"/>
        <w:gridCol w:w="1439"/>
        <w:gridCol w:w="2629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C.3.18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continent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continent.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continent"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continent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continent sélectionné.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 xml:space="preserve">Vérifier confirmation de la modification. 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du continent.</w:t>
            </w:r>
          </w:p>
        </w:tc>
        <w:tc>
          <w:tcPr>
            <w:tcW w:w="2648" w:type="dxa"/>
          </w:tcPr>
          <w:p w:rsidR="00D56934" w:rsidRDefault="00D56934" w:rsidP="006F35BF">
            <w:r>
              <w:t>Le continent est modifié.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4"/>
        <w:gridCol w:w="1439"/>
        <w:gridCol w:w="2629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C.3.19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 pays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 pays.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 pays"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 pays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pays sélectionné.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 xml:space="preserve">Vérifier confirmation de la modification. 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du pays.</w:t>
            </w:r>
          </w:p>
        </w:tc>
        <w:tc>
          <w:tcPr>
            <w:tcW w:w="2648" w:type="dxa"/>
          </w:tcPr>
          <w:p w:rsidR="00D56934" w:rsidRDefault="00D56934" w:rsidP="006F35BF">
            <w:r>
              <w:t>Le pays est modifié.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39"/>
        <w:gridCol w:w="2630"/>
        <w:gridCol w:w="2798"/>
        <w:gridCol w:w="838"/>
        <w:gridCol w:w="886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C.3.20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d'une ville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ville.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D56934" w:rsidRDefault="00D56934" w:rsidP="006F35BF"/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"Modifier une ville"</w:t>
            </w:r>
          </w:p>
        </w:tc>
        <w:tc>
          <w:tcPr>
            <w:tcW w:w="2648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Sélectionner une ville dans la liste.</w:t>
            </w:r>
          </w:p>
        </w:tc>
        <w:tc>
          <w:tcPr>
            <w:tcW w:w="2648" w:type="dxa"/>
          </w:tcPr>
          <w:p w:rsidR="00D56934" w:rsidRDefault="00D56934" w:rsidP="006F35BF">
            <w:r>
              <w:t>ville sélectionnée.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Modifier les informations et valider.</w:t>
            </w:r>
          </w:p>
        </w:tc>
        <w:tc>
          <w:tcPr>
            <w:tcW w:w="2648" w:type="dxa"/>
          </w:tcPr>
          <w:p w:rsidR="00D56934" w:rsidRDefault="00D56934" w:rsidP="006F35BF">
            <w:r>
              <w:t>Message indiquant la modification.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de la ville.</w:t>
            </w:r>
          </w:p>
        </w:tc>
        <w:tc>
          <w:tcPr>
            <w:tcW w:w="2648" w:type="dxa"/>
          </w:tcPr>
          <w:p w:rsidR="00D56934" w:rsidRDefault="00D56934" w:rsidP="006F35BF">
            <w:r>
              <w:t>La ville est modifiée.</w:t>
            </w:r>
          </w:p>
        </w:tc>
        <w:tc>
          <w:tcPr>
            <w:tcW w:w="2825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76"/>
        <w:gridCol w:w="2789"/>
        <w:gridCol w:w="2603"/>
        <w:gridCol w:w="838"/>
        <w:gridCol w:w="885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une langue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langue.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Modifier une langue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Sélectionnez une langue.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Langue sélectionnée.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langue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langue non existante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la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de la langue.</w:t>
            </w:r>
          </w:p>
        </w:tc>
        <w:tc>
          <w:tcPr>
            <w:tcW w:w="2826" w:type="dxa"/>
          </w:tcPr>
          <w:p w:rsidR="00D56934" w:rsidRDefault="00D56934" w:rsidP="006F35BF">
            <w:r>
              <w:t>Langue modifiée.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09"/>
        <w:gridCol w:w="2818"/>
        <w:gridCol w:w="2639"/>
        <w:gridCol w:w="838"/>
        <w:gridCol w:w="887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une traduction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traduction.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tbl>
      <w:tblPr>
        <w:tblStyle w:val="Grilledutableau"/>
        <w:tblW w:w="9606" w:type="dxa"/>
        <w:tblLook w:val="04A0"/>
      </w:tblPr>
      <w:tblGrid>
        <w:gridCol w:w="463"/>
        <w:gridCol w:w="1476"/>
        <w:gridCol w:w="2789"/>
        <w:gridCol w:w="2603"/>
        <w:gridCol w:w="838"/>
        <w:gridCol w:w="885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d'une famille d'article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d'une famille d'article.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Modifier une famille d'article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Sélectionnez la famille.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Famille sélectionnée.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famille existante.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une famille non existante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la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de la famille.</w:t>
            </w:r>
          </w:p>
        </w:tc>
        <w:tc>
          <w:tcPr>
            <w:tcW w:w="2826" w:type="dxa"/>
          </w:tcPr>
          <w:p w:rsidR="00D56934" w:rsidRDefault="00D56934" w:rsidP="006F35BF">
            <w:r>
              <w:t>famille modifiée.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76"/>
        <w:gridCol w:w="2789"/>
        <w:gridCol w:w="2603"/>
        <w:gridCol w:w="838"/>
        <w:gridCol w:w="885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705E2D">
              <w:rPr>
                <w:b/>
                <w:sz w:val="28"/>
                <w:szCs w:val="28"/>
              </w:rPr>
              <w:lastRenderedPageBreak/>
              <w:t>Scénario :</w:t>
            </w:r>
            <w:r w:rsidRPr="00705E2D">
              <w:rPr>
                <w:sz w:val="28"/>
                <w:szCs w:val="28"/>
              </w:rPr>
              <w:t xml:space="preserve"> </w:t>
            </w:r>
            <w:r w:rsidRPr="00705E2D">
              <w:rPr>
                <w:i/>
                <w:sz w:val="28"/>
                <w:szCs w:val="28"/>
              </w:rPr>
              <w:t xml:space="preserve">C.3.23 </w:t>
            </w:r>
            <w:r w:rsidRPr="00705E2D">
              <w:rPr>
                <w:sz w:val="28"/>
                <w:szCs w:val="28"/>
              </w:rPr>
              <w:t xml:space="preserve"> – </w:t>
            </w:r>
            <w:r w:rsidRPr="00705E2D">
              <w:rPr>
                <w:i/>
                <w:sz w:val="28"/>
                <w:szCs w:val="28"/>
              </w:rPr>
              <w:t>Révision des objectifs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modification des objectifs (CA, marge brut et vente).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Réviser les objectifs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Sélectionnez une famille d'article.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Famille sélectionnée.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Cliquer sur OK</w:t>
            </w:r>
          </w:p>
        </w:tc>
        <w:tc>
          <w:tcPr>
            <w:tcW w:w="2826" w:type="dxa"/>
          </w:tcPr>
          <w:p w:rsidR="00D56934" w:rsidRDefault="00D56934" w:rsidP="006F35BF">
            <w:r>
              <w:t>Formulaire de modification du CA, marge brut et vente.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des valeurs négatives.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d'erreur.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Rentrer des chiffres positifs et 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demandant de confirmer la modification.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Confirmer.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confirmant la révision.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modification de la famille.</w:t>
            </w:r>
          </w:p>
        </w:tc>
        <w:tc>
          <w:tcPr>
            <w:tcW w:w="2826" w:type="dxa"/>
          </w:tcPr>
          <w:p w:rsidR="00D56934" w:rsidRDefault="00D56934" w:rsidP="006F35BF">
            <w:r>
              <w:t>famille modifiée.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63"/>
        <w:gridCol w:w="1476"/>
        <w:gridCol w:w="2789"/>
        <w:gridCol w:w="2603"/>
        <w:gridCol w:w="838"/>
        <w:gridCol w:w="885"/>
        <w:gridCol w:w="552"/>
      </w:tblGrid>
      <w:tr w:rsidR="00D56934" w:rsidTr="006F35BF">
        <w:tc>
          <w:tcPr>
            <w:tcW w:w="8166" w:type="dxa"/>
            <w:gridSpan w:val="5"/>
          </w:tcPr>
          <w:p w:rsidR="00D56934" w:rsidRPr="0089639D" w:rsidRDefault="00D56934" w:rsidP="006F35B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Suppression</w:t>
            </w:r>
          </w:p>
        </w:tc>
        <w:tc>
          <w:tcPr>
            <w:tcW w:w="1440" w:type="dxa"/>
            <w:gridSpan w:val="2"/>
          </w:tcPr>
          <w:p w:rsidR="00D56934" w:rsidRPr="00785B4B" w:rsidRDefault="00D56934" w:rsidP="006F35BF">
            <w:pPr>
              <w:jc w:val="center"/>
              <w:rPr>
                <w:i/>
                <w:color w:val="A5421A" w:themeColor="accent5" w:themeShade="BF"/>
              </w:rPr>
            </w:pPr>
            <w:r w:rsidRPr="00785B4B">
              <w:rPr>
                <w:i/>
                <w:color w:val="A5421A" w:themeColor="accent5" w:themeShade="BF"/>
              </w:rPr>
              <w:t>en cours</w:t>
            </w:r>
          </w:p>
        </w:tc>
      </w:tr>
      <w:tr w:rsidR="00D56934" w:rsidTr="006F35BF">
        <w:tc>
          <w:tcPr>
            <w:tcW w:w="9606" w:type="dxa"/>
            <w:gridSpan w:val="7"/>
          </w:tcPr>
          <w:p w:rsidR="00D56934" w:rsidRPr="0089639D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56934" w:rsidRPr="000127B4" w:rsidRDefault="00D56934" w:rsidP="006F35BF">
            <w:r>
              <w:t>Etre connecté à l'application en mode administrateur.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c>
          <w:tcPr>
            <w:tcW w:w="9606" w:type="dxa"/>
            <w:gridSpan w:val="7"/>
          </w:tcPr>
          <w:p w:rsidR="00D56934" w:rsidRDefault="00D56934" w:rsidP="006F35BF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56934" w:rsidRPr="000127B4" w:rsidRDefault="00D56934" w:rsidP="006F35BF">
            <w:r>
              <w:t>Vérifier la suppression.</w:t>
            </w:r>
          </w:p>
          <w:p w:rsidR="00D56934" w:rsidRPr="0089639D" w:rsidRDefault="00D56934" w:rsidP="006F35BF">
            <w:pPr>
              <w:rPr>
                <w:b/>
                <w:u w:val="single"/>
              </w:rPr>
            </w:pPr>
          </w:p>
        </w:tc>
      </w:tr>
      <w:tr w:rsidR="00D56934" w:rsidTr="006F35BF">
        <w:trPr>
          <w:trHeight w:val="101"/>
        </w:trPr>
        <w:tc>
          <w:tcPr>
            <w:tcW w:w="1855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56934" w:rsidRPr="0089639D" w:rsidRDefault="00D56934" w:rsidP="006F35BF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56934" w:rsidRDefault="00D56934" w:rsidP="006F35BF"/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56934" w:rsidRDefault="00D56934" w:rsidP="006F35BF">
            <w:pPr>
              <w:jc w:val="center"/>
              <w:rPr>
                <w:b/>
              </w:rPr>
            </w:pPr>
          </w:p>
          <w:p w:rsidR="00D56934" w:rsidRPr="0089639D" w:rsidRDefault="00D56934" w:rsidP="006F35BF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56934" w:rsidRPr="00EF424F" w:rsidRDefault="00D56934" w:rsidP="006F35BF">
            <w:pPr>
              <w:jc w:val="center"/>
            </w:pPr>
            <w:r>
              <w:t>Cliquer sur " Supprimer XXX "</w:t>
            </w:r>
          </w:p>
        </w:tc>
        <w:tc>
          <w:tcPr>
            <w:tcW w:w="2826" w:type="dxa"/>
          </w:tcPr>
          <w:p w:rsidR="00D56934" w:rsidRDefault="00D56934" w:rsidP="006F35BF">
            <w:r>
              <w:t>Affichage d'une page de suppression.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Sélectionnez la donnée à supprimer.</w:t>
            </w:r>
          </w:p>
        </w:tc>
        <w:tc>
          <w:tcPr>
            <w:tcW w:w="2826" w:type="dxa"/>
          </w:tcPr>
          <w:p w:rsidR="00D56934" w:rsidRDefault="00D56934" w:rsidP="006F35BF">
            <w:r>
              <w:t xml:space="preserve">Donnée sélectionnée. 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demandant la confirmation de la suppression.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Confirmer.</w:t>
            </w:r>
          </w:p>
        </w:tc>
        <w:tc>
          <w:tcPr>
            <w:tcW w:w="2826" w:type="dxa"/>
          </w:tcPr>
          <w:p w:rsidR="00D56934" w:rsidRDefault="00D56934" w:rsidP="006F35BF">
            <w:r>
              <w:t>Message indiquant la suppression de la donnée.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  <w:tr w:rsidR="00D56934" w:rsidTr="006F35BF">
        <w:trPr>
          <w:trHeight w:val="61"/>
        </w:trPr>
        <w:tc>
          <w:tcPr>
            <w:tcW w:w="444" w:type="dxa"/>
            <w:shd w:val="clear" w:color="auto" w:fill="E4E4E4" w:themeFill="accent1" w:themeFillTint="33"/>
          </w:tcPr>
          <w:p w:rsidR="00D56934" w:rsidRDefault="00D56934" w:rsidP="006F35BF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56934" w:rsidRDefault="00D56934" w:rsidP="006F35BF">
            <w:pPr>
              <w:jc w:val="center"/>
            </w:pPr>
            <w:r>
              <w:t>Vérifier la suppression de la donnée.</w:t>
            </w:r>
          </w:p>
        </w:tc>
        <w:tc>
          <w:tcPr>
            <w:tcW w:w="2826" w:type="dxa"/>
          </w:tcPr>
          <w:p w:rsidR="00D56934" w:rsidRDefault="00D56934" w:rsidP="006F35BF">
            <w:r>
              <w:t>Donnée supprimée.</w:t>
            </w:r>
          </w:p>
        </w:tc>
        <w:tc>
          <w:tcPr>
            <w:tcW w:w="2647" w:type="dxa"/>
          </w:tcPr>
          <w:p w:rsidR="00D56934" w:rsidRDefault="00D56934" w:rsidP="006F35BF"/>
        </w:tc>
        <w:tc>
          <w:tcPr>
            <w:tcW w:w="1726" w:type="dxa"/>
            <w:gridSpan w:val="2"/>
          </w:tcPr>
          <w:p w:rsidR="00D56934" w:rsidRPr="00FD6DEC" w:rsidRDefault="00D56934" w:rsidP="006F35BF"/>
        </w:tc>
        <w:tc>
          <w:tcPr>
            <w:tcW w:w="552" w:type="dxa"/>
          </w:tcPr>
          <w:p w:rsidR="00D56934" w:rsidRDefault="00D56934" w:rsidP="006F35BF"/>
        </w:tc>
      </w:tr>
    </w:tbl>
    <w:p w:rsidR="00D56934" w:rsidRDefault="00D56934" w:rsidP="00D56934"/>
    <w:p w:rsidR="00D56934" w:rsidRDefault="00D56934" w:rsidP="00D56934"/>
    <w:p w:rsidR="003907F8" w:rsidRDefault="003907F8">
      <w:pPr>
        <w:spacing w:line="276" w:lineRule="auto"/>
      </w:pPr>
      <w:r>
        <w:br w:type="page"/>
      </w:r>
    </w:p>
    <w:p w:rsidR="003907F8" w:rsidRDefault="009024A1" w:rsidP="009024A1">
      <w:pPr>
        <w:pStyle w:val="Titre1"/>
      </w:pPr>
      <w:bookmarkStart w:id="12" w:name="_Toc286431550"/>
      <w:r>
        <w:lastRenderedPageBreak/>
        <w:t>Recettage</w:t>
      </w:r>
      <w:bookmarkEnd w:id="12"/>
    </w:p>
    <w:p w:rsidR="009024A1" w:rsidRDefault="009024A1" w:rsidP="009024A1"/>
    <w:p w:rsidR="009024A1" w:rsidRDefault="009024A1" w:rsidP="00A447C7">
      <w:pPr>
        <w:jc w:val="both"/>
      </w:pPr>
      <w:r>
        <w:t xml:space="preserve">Voici les différences constatées entre notre application et le SFD. Certaines modifications ont été faites quelques heures après certains tests. </w:t>
      </w:r>
      <w:r w:rsidR="009C3776">
        <w:t>La liste n'a pas eu le temps de se mettre à jour complètement :</w:t>
      </w:r>
      <w:r>
        <w:t xml:space="preserve"> il est donc possible que certains éléments de cette liste ne soit plus d'actualité.</w:t>
      </w:r>
    </w:p>
    <w:p w:rsidR="009478F5" w:rsidRDefault="009478F5" w:rsidP="00A447C7">
      <w:pPr>
        <w:jc w:val="both"/>
      </w:pPr>
      <w:r>
        <w:t>Nous avons remarqué des incohérences dans le SFD, par exemple, certains noms de filtre changent selon les profils.</w:t>
      </w:r>
    </w:p>
    <w:p w:rsidR="00E24BF0" w:rsidRDefault="00E24BF0" w:rsidP="00A447C7">
      <w:pPr>
        <w:jc w:val="both"/>
      </w:pPr>
      <w:r>
        <w:t>La phase de recettage a été validé</w:t>
      </w:r>
      <w:r w:rsidR="009478F5">
        <w:t xml:space="preserve">e </w:t>
      </w:r>
      <w:r>
        <w:t>par M.Babé le 9 Février 2011.</w:t>
      </w:r>
    </w:p>
    <w:p w:rsidR="00FE1914" w:rsidRDefault="00FE1914" w:rsidP="00A447C7">
      <w:pPr>
        <w:jc w:val="both"/>
      </w:pPr>
    </w:p>
    <w:p w:rsidR="00FE1914" w:rsidRDefault="00FE1914" w:rsidP="009478F5">
      <w:pPr>
        <w:pStyle w:val="Titre2"/>
        <w:numPr>
          <w:ilvl w:val="0"/>
          <w:numId w:val="0"/>
        </w:numPr>
        <w:ind w:left="1080"/>
      </w:pPr>
      <w:bookmarkStart w:id="13" w:name="_Toc286431551"/>
      <w:r>
        <w:t>Page de connexion</w:t>
      </w:r>
      <w:bookmarkEnd w:id="13"/>
    </w:p>
    <w:p w:rsidR="00FE1914" w:rsidRDefault="00FE1914" w:rsidP="00AA26F0">
      <w:pPr>
        <w:spacing w:after="0"/>
        <w:jc w:val="both"/>
      </w:pPr>
      <w:r>
        <w:t xml:space="preserve">- mauvais fond; </w:t>
      </w:r>
    </w:p>
    <w:p w:rsidR="00FE1914" w:rsidRDefault="00FE1914" w:rsidP="00AA26F0">
      <w:pPr>
        <w:spacing w:after="0"/>
        <w:jc w:val="both"/>
      </w:pPr>
      <w:r>
        <w:t>- mauvaise police pour "identification"; mot de passe pas en gras;</w:t>
      </w:r>
    </w:p>
    <w:p w:rsidR="00FE1914" w:rsidRDefault="00FE1914" w:rsidP="00AA26F0">
      <w:pPr>
        <w:spacing w:after="0"/>
        <w:jc w:val="both"/>
      </w:pPr>
      <w:r>
        <w:t xml:space="preserve">- "Identifiant" mal placé; </w:t>
      </w:r>
    </w:p>
    <w:p w:rsidR="00FE1914" w:rsidRDefault="00FE1914" w:rsidP="00AA26F0">
      <w:pPr>
        <w:spacing w:after="0"/>
        <w:jc w:val="both"/>
      </w:pPr>
      <w:r>
        <w:t>- taille des espaces dans le formulaire non respectée;</w:t>
      </w:r>
    </w:p>
    <w:p w:rsidR="00FE1914" w:rsidRDefault="00FE1914" w:rsidP="00AA26F0">
      <w:pPr>
        <w:spacing w:after="0"/>
        <w:jc w:val="both"/>
      </w:pPr>
      <w:r>
        <w:t>- boutons mal placés;</w:t>
      </w:r>
    </w:p>
    <w:p w:rsidR="00FE1914" w:rsidRDefault="00FE1914" w:rsidP="00AA26F0">
      <w:pPr>
        <w:spacing w:after="0"/>
        <w:jc w:val="both"/>
      </w:pPr>
      <w:r>
        <w:t>- liens vers les mots de passe non soulignés;</w:t>
      </w:r>
    </w:p>
    <w:p w:rsidR="00FE1914" w:rsidRDefault="00FE1914" w:rsidP="00AA26F0">
      <w:pPr>
        <w:spacing w:after="0"/>
        <w:jc w:val="both"/>
      </w:pPr>
      <w:r>
        <w:t>- pas de gestion des mots de passe;</w:t>
      </w:r>
    </w:p>
    <w:p w:rsidR="00FE1914" w:rsidRDefault="00FE1914" w:rsidP="00FE1914"/>
    <w:p w:rsidR="00FE1914" w:rsidRPr="00DF39C9" w:rsidRDefault="00FE1914" w:rsidP="009478F5">
      <w:pPr>
        <w:pStyle w:val="Titre2"/>
        <w:numPr>
          <w:ilvl w:val="0"/>
          <w:numId w:val="0"/>
        </w:numPr>
        <w:ind w:left="1080"/>
      </w:pPr>
      <w:bookmarkStart w:id="14" w:name="_Toc286431552"/>
      <w:r>
        <w:t>Profil en général :</w:t>
      </w:r>
      <w:bookmarkEnd w:id="14"/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 w:rsidRPr="006765BF">
        <w:rPr>
          <w:b/>
        </w:rPr>
        <w:t>Bannière</w:t>
      </w:r>
      <w:r>
        <w:t xml:space="preserve"> :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 mauvaise couleur;  mauvaise police.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Bouton "</w:t>
      </w:r>
      <w:r w:rsidRPr="00446ECE">
        <w:rPr>
          <w:i/>
        </w:rPr>
        <w:t>mode graphique</w:t>
      </w:r>
      <w:r>
        <w:t>" placé dans la bannière;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Présence d'un choix SAS/Jasper dans la bannière;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Le logo "Darties" n'est pas centré par rapport au menu de gauche;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 w:rsidRPr="006765BF">
        <w:rPr>
          <w:b/>
        </w:rPr>
        <w:t>Menu de gauche</w:t>
      </w:r>
      <w:r>
        <w:t xml:space="preserve"> : 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mauvaise couleur; mauvaise police;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manque le symbole des devises; 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flèches différentes; 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rPr>
          <w:b/>
        </w:rPr>
        <w:t>Barre d'outils</w:t>
      </w:r>
      <w:r>
        <w:t xml:space="preserve"> :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 icônes différents du SFD;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 impossible d'imprimer; 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>enregistrement uniquement en pdf;</w:t>
      </w:r>
    </w:p>
    <w:p w:rsidR="00FE1914" w:rsidRDefault="00FE1914" w:rsidP="00AA26F0">
      <w:pPr>
        <w:pStyle w:val="Paragraphedeliste"/>
        <w:numPr>
          <w:ilvl w:val="1"/>
          <w:numId w:val="16"/>
        </w:numPr>
        <w:spacing w:line="276" w:lineRule="auto"/>
        <w:jc w:val="both"/>
      </w:pPr>
      <w:r>
        <w:t xml:space="preserve"> impossible d'envoyer par mail; pas d'aide;</w:t>
      </w:r>
    </w:p>
    <w:p w:rsidR="00FE1914" w:rsidRPr="00A00EFD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  <w:rPr>
          <w:strike/>
        </w:rPr>
      </w:pPr>
      <w:r>
        <w:rPr>
          <w:b/>
        </w:rPr>
        <w:t xml:space="preserve">Onglets </w:t>
      </w:r>
      <w:r>
        <w:t xml:space="preserve">différents que ceux du SFD, mauvaise police; 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Présence d'ascenseurs verticaux (SFD flou à ce sujet);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Tableaux de style différent que ceux du SFD (place du texte); présence de colonne bleue</w:t>
      </w:r>
      <w:r w:rsidRPr="00FE1914">
        <w:t xml:space="preserve"> (tri ?);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Impossible de modifier le type de graphique;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Dans le sous titre : "CA" (jasper) ou "chiffre d'affaire"(SAS) au lieu de "chiffre d'affaires";</w:t>
      </w:r>
    </w:p>
    <w:p w:rsidR="00FE1914" w:rsidRPr="002E7BBE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  <w:rPr>
          <w:rFonts w:asciiTheme="majorHAnsi" w:eastAsiaTheme="majorEastAsia" w:hAnsiTheme="majorHAnsi" w:cstheme="majorBidi"/>
          <w:b/>
          <w:bCs/>
          <w:color w:val="5B5B5B" w:themeColor="accent1" w:themeShade="BF"/>
          <w:sz w:val="28"/>
          <w:szCs w:val="28"/>
        </w:rPr>
      </w:pPr>
      <w:r>
        <w:t>Pas l'année des mois dans le filtre "période" en mode "cumul";</w:t>
      </w:r>
    </w:p>
    <w:p w:rsidR="00FE1914" w:rsidRPr="002D1A9A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  <w:rPr>
          <w:rFonts w:asciiTheme="majorHAnsi" w:eastAsiaTheme="majorEastAsia" w:hAnsiTheme="majorHAnsi" w:cstheme="majorBidi"/>
          <w:b/>
          <w:bCs/>
          <w:color w:val="5B5B5B" w:themeColor="accent1" w:themeShade="BF"/>
          <w:sz w:val="28"/>
          <w:szCs w:val="28"/>
        </w:rPr>
      </w:pPr>
      <w:r>
        <w:t>Pas de trimestre dans le filtre période;</w:t>
      </w:r>
    </w:p>
    <w:p w:rsidR="00FE1914" w:rsidRPr="00D15CD8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  <w:rPr>
          <w:rFonts w:asciiTheme="majorHAnsi" w:eastAsiaTheme="majorEastAsia" w:hAnsiTheme="majorHAnsi" w:cstheme="majorBidi"/>
          <w:b/>
          <w:bCs/>
          <w:color w:val="5B5B5B" w:themeColor="accent1" w:themeShade="BF"/>
          <w:sz w:val="28"/>
          <w:szCs w:val="28"/>
        </w:rPr>
      </w:pPr>
      <w:r>
        <w:t>SAS : il manque tous les accents;</w:t>
      </w:r>
      <w:r>
        <w:br w:type="page"/>
      </w:r>
    </w:p>
    <w:p w:rsidR="00FE1914" w:rsidRDefault="00FE1914" w:rsidP="00FE1914">
      <w:pPr>
        <w:pStyle w:val="Titre2"/>
        <w:numPr>
          <w:ilvl w:val="0"/>
          <w:numId w:val="0"/>
        </w:numPr>
        <w:ind w:left="1080"/>
      </w:pPr>
      <w:bookmarkStart w:id="15" w:name="_Toc286431553"/>
      <w:r>
        <w:lastRenderedPageBreak/>
        <w:t>Profil responsable régional :</w:t>
      </w:r>
      <w:bookmarkEnd w:id="15"/>
    </w:p>
    <w:p w:rsidR="00FE1914" w:rsidRDefault="00FE1914" w:rsidP="00FE1914">
      <w:pPr>
        <w:rPr>
          <w:b/>
        </w:rPr>
      </w:pPr>
    </w:p>
    <w:p w:rsidR="00FE1914" w:rsidRDefault="00FE1914" w:rsidP="00AA26F0">
      <w:pPr>
        <w:jc w:val="both"/>
      </w:pPr>
      <w:r w:rsidRPr="002F5653">
        <w:rPr>
          <w:b/>
        </w:rPr>
        <w:t>Général</w:t>
      </w:r>
      <w:r>
        <w:t xml:space="preserve"> :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Nom de la région dans le bandeau du haut (il devrait être absent);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Taille des polices différente;</w:t>
      </w:r>
    </w:p>
    <w:p w:rsidR="00FE1914" w:rsidRDefault="00FE1914" w:rsidP="00AA26F0">
      <w:pPr>
        <w:pStyle w:val="Paragraphedeliste"/>
        <w:numPr>
          <w:ilvl w:val="0"/>
          <w:numId w:val="16"/>
        </w:numPr>
        <w:spacing w:line="276" w:lineRule="auto"/>
        <w:jc w:val="both"/>
      </w:pPr>
      <w:r>
        <w:t>Le filtre "enseigne" n'est pas grisé;</w:t>
      </w:r>
    </w:p>
    <w:p w:rsidR="00FE1914" w:rsidRDefault="00FE1914" w:rsidP="00AA26F0">
      <w:pPr>
        <w:jc w:val="both"/>
      </w:pPr>
      <w:r>
        <w:t xml:space="preserve">Sous </w:t>
      </w:r>
      <w:r w:rsidRPr="00054600">
        <w:rPr>
          <w:b/>
        </w:rPr>
        <w:t>SAS</w:t>
      </w:r>
      <w:r>
        <w:t xml:space="preserve"> :</w:t>
      </w:r>
    </w:p>
    <w:p w:rsidR="00FE1914" w:rsidRDefault="00FE1914" w:rsidP="00AA26F0">
      <w:pPr>
        <w:pStyle w:val="Paragraphedeliste"/>
        <w:numPr>
          <w:ilvl w:val="0"/>
          <w:numId w:val="15"/>
        </w:numPr>
        <w:spacing w:line="276" w:lineRule="auto"/>
        <w:jc w:val="both"/>
      </w:pPr>
      <w:r w:rsidRPr="00797EA9">
        <w:rPr>
          <w:b/>
        </w:rPr>
        <w:t>Accueil</w:t>
      </w:r>
      <w:r>
        <w:t xml:space="preserve"> :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pas de carte de France;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affichage différents du SFD;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colonne "évolution", label "région";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dans le tableau "Chiffre d'affaires (milliers)" au lieu de "CA (en milliers d'euros";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mauvaises colonnes dans le mauvais ordre : objectif/réalisé/écart au lieu de réel/objectif/écart;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"toutes familles d'articles" au lieu de "toutes familles"</w:t>
      </w:r>
    </w:p>
    <w:p w:rsidR="00FE1914" w:rsidRDefault="00FE1914" w:rsidP="00AA26F0">
      <w:pPr>
        <w:pStyle w:val="Paragraphedeliste"/>
        <w:numPr>
          <w:ilvl w:val="0"/>
          <w:numId w:val="15"/>
        </w:numPr>
        <w:spacing w:line="276" w:lineRule="auto"/>
        <w:jc w:val="both"/>
      </w:pPr>
      <w:r w:rsidRPr="00797EA9">
        <w:rPr>
          <w:b/>
        </w:rPr>
        <w:t>Palmarès</w:t>
      </w:r>
      <w:r>
        <w:t xml:space="preserve">: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pas de carte;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pas de sous-titre pour le mode graphique;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on ne peut pas faire varier le type de graphique;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le graphique ne s'adapte pas aux changements de filtres;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légende au graphique;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"nomVille" en label;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 xml:space="preserve">"Rang" au lieu de "palmarès"; 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colonne "évolution";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mauvaises colonnes dans le mauvais ordre : objectif/réalisé/écart au lieu de réel/objectif/écart;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"toutes familles d'articles" au lieu de "toutes familles";</w:t>
      </w:r>
    </w:p>
    <w:p w:rsidR="00FE1914" w:rsidRDefault="00FE1914" w:rsidP="00AA26F0">
      <w:pPr>
        <w:pStyle w:val="Paragraphedeliste"/>
        <w:numPr>
          <w:ilvl w:val="0"/>
          <w:numId w:val="15"/>
        </w:numPr>
        <w:spacing w:line="276" w:lineRule="auto"/>
        <w:jc w:val="both"/>
      </w:pPr>
      <w:r w:rsidRPr="004646F1">
        <w:rPr>
          <w:b/>
        </w:rPr>
        <w:t>Historique</w:t>
      </w:r>
      <w:r>
        <w:t xml:space="preserve"> :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"cumulé" dans le sous titre;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"toutes familles d'articles" au lieu de "toutes familles";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parfois plus de date;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erreurs lors de changements de filtres;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exactement le même graphique que celui du SFD;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Réalisé/objectif/écart au lieu de objectif/réel/écart;</w:t>
      </w:r>
    </w:p>
    <w:p w:rsidR="00FE1914" w:rsidRDefault="00FE1914" w:rsidP="00AA26F0">
      <w:pPr>
        <w:pStyle w:val="Paragraphedeliste"/>
        <w:numPr>
          <w:ilvl w:val="0"/>
          <w:numId w:val="15"/>
        </w:numPr>
        <w:spacing w:line="276" w:lineRule="auto"/>
        <w:jc w:val="both"/>
      </w:pPr>
      <w:r w:rsidRPr="00963108">
        <w:rPr>
          <w:b/>
        </w:rPr>
        <w:t>Détails</w:t>
      </w:r>
      <w:r>
        <w:t xml:space="preserve"> :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Réalisé/objectif/écart au lieu de objectif/réel/écart;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Titre : détails ou bilan ?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sous titre : "toutes familles d'articles" au lieu de "toutes familles";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pas de légende dans le graphique;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graphique légèrement différent de celui du SFD;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absence de graphique selon les filtres;</w:t>
      </w:r>
    </w:p>
    <w:p w:rsidR="00FE1914" w:rsidRDefault="00FE1914" w:rsidP="00AA26F0">
      <w:pPr>
        <w:pStyle w:val="Paragraphedeliste"/>
        <w:numPr>
          <w:ilvl w:val="1"/>
          <w:numId w:val="15"/>
        </w:numPr>
        <w:spacing w:line="276" w:lineRule="auto"/>
        <w:jc w:val="both"/>
      </w:pPr>
      <w:r>
        <w:t>présence du bouton mode tableau/graphique;</w:t>
      </w:r>
    </w:p>
    <w:p w:rsidR="002A7919" w:rsidRDefault="002A7919" w:rsidP="00AA26F0">
      <w:pPr>
        <w:spacing w:line="276" w:lineRule="auto"/>
        <w:jc w:val="both"/>
      </w:pPr>
      <w:r>
        <w:br w:type="page"/>
      </w:r>
    </w:p>
    <w:p w:rsidR="00FE1914" w:rsidRDefault="00FE1914" w:rsidP="00FE1914">
      <w:r>
        <w:lastRenderedPageBreak/>
        <w:t xml:space="preserve">Sous </w:t>
      </w:r>
      <w:r w:rsidRPr="00054600">
        <w:rPr>
          <w:b/>
        </w:rPr>
        <w:t>Jasper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2446">
        <w:rPr>
          <w:b/>
        </w:rPr>
        <w:t>Accueil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taille de la carte de France différente de celle du SFD;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dans le tableau "Chiffre d'affaires (milliers)" au lieu de "CA (en milliers d'euros";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dans la colonne "evolution" : '0' au lieu de '=';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ligne "total" dans le tableau;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mauvaises colonnes dans le mauvais ordre : objectif/réalisé/écart au lieu de réel/objectif/écart;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modifications des données du tableau lors des changements de filtres;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 problème avec le sous titre lors de cha</w:t>
      </w:r>
      <w:r w:rsidR="002A7919">
        <w:t>ngements de filtres (absence d'</w:t>
      </w:r>
      <w:r>
        <w:t xml:space="preserve">indications de la construction du tableau);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le camembert n'est pas éclaté;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légende est encadrée;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 l'ordre et la couleur des régions n'est pas le même que sur le SFD;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2446">
        <w:rPr>
          <w:b/>
        </w:rPr>
        <w:t>Palmarès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image de la région placée plus haut que sur le SFD;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mauvais non de la région à côté de l'image par moment;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colonne du tableau en bleu;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mauvaises colonnes dans le mauvais ordre : objectif/réalisé/écart au lieu de réel/objectif/écart;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ligne "total" dans le tableau;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pas de changements avec changement de filtres;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mode graphique;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2446">
        <w:rPr>
          <w:b/>
        </w:rPr>
        <w:t>Historique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si plus de 3 tableaux, les tableaux ne restent pas en ligne;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erreurs lors de changements de filtres;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graphique différent de celui du SFD;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numéro des mois au lieu des noms des mois;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2 fois la devise dans le sous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"réalisé" au lieu de "réel"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2446">
        <w:rPr>
          <w:b/>
        </w:rPr>
        <w:t>Détails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2 modes (tableau ou graphique) au lieu d'une fusion;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les tableaux ne s'affichent pas en ligne;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"chiffres d'affaires" au lieu de "CA en milliers";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différent de celui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nom des mois coupé;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légende;</w:t>
      </w:r>
    </w:p>
    <w:p w:rsidR="00FE1914" w:rsidRDefault="00FE1914" w:rsidP="00FE1914"/>
    <w:p w:rsidR="00FE1914" w:rsidRDefault="00FE1914" w:rsidP="00FE1914">
      <w:r>
        <w:br w:type="page"/>
      </w:r>
    </w:p>
    <w:p w:rsidR="00FE1914" w:rsidRDefault="00FE1914" w:rsidP="002A7919">
      <w:pPr>
        <w:pStyle w:val="Titre2"/>
        <w:numPr>
          <w:ilvl w:val="0"/>
          <w:numId w:val="0"/>
        </w:numPr>
        <w:ind w:left="1080"/>
      </w:pPr>
      <w:bookmarkStart w:id="16" w:name="_Toc286431554"/>
      <w:r>
        <w:lastRenderedPageBreak/>
        <w:t>Profil du directeur commercial</w:t>
      </w:r>
      <w:bookmarkEnd w:id="16"/>
    </w:p>
    <w:p w:rsidR="00FE1914" w:rsidRDefault="00FE1914" w:rsidP="00FE1914"/>
    <w:p w:rsidR="00FE1914" w:rsidRDefault="00FE1914" w:rsidP="00FE1914">
      <w:r>
        <w:t xml:space="preserve">Sous </w:t>
      </w:r>
      <w:r w:rsidRPr="001B1684">
        <w:rPr>
          <w:b/>
        </w:rPr>
        <w:t>Jasper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Accueil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carte de France différente de celle du SFD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titre, ni sous titre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légende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changement apparent lors de changements de filtres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Palmarès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"milliers" au lieu de "milliers d'euros";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"centaines" au lieu de "centaines d'unités";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Tableaux en double;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Impossible de trier (en cliquant sur une colonne);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 choix "indicateurs" n'est pas grisé (en fait, pour pouvoir justement trier);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l'axe des abscisse n'est pas en bas;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Historique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"objectif/réalisé/écart" au lieu de "réel/objectif/écart";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Barre blanche dans la cellule de l'année;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Manque des données (ex: écart);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"chiffre d'affaires (</w:t>
      </w:r>
      <w:r w:rsidRPr="00EA4378">
        <w:rPr>
          <w:b/>
          <w:u w:val="single"/>
        </w:rPr>
        <w:t>en</w:t>
      </w:r>
      <w:r>
        <w:t xml:space="preserve"> milliers d'euros)";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les mois sont en chiffre et pas en lettres, pas en diagonale;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les colonnes réalisé et objectif ne sont pas collées;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Détails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Erreur;</w:t>
      </w:r>
    </w:p>
    <w:p w:rsidR="00FE1914" w:rsidRDefault="00FE1914" w:rsidP="00FE1914"/>
    <w:p w:rsidR="00FE1914" w:rsidRDefault="00FE1914" w:rsidP="00FE1914">
      <w:r>
        <w:t xml:space="preserve">Sous </w:t>
      </w:r>
      <w:r w:rsidRPr="006634D7">
        <w:rPr>
          <w:b/>
        </w:rPr>
        <w:t>SAS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B43C3E">
        <w:rPr>
          <w:b/>
        </w:rPr>
        <w:t>Général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 xml:space="preserve">Pas de </w:t>
      </w:r>
      <w:r w:rsidRPr="00B43C3E">
        <w:rPr>
          <w:u w:val="single"/>
        </w:rPr>
        <w:t>'</w:t>
      </w:r>
      <w:r>
        <w:t xml:space="preserve"> au chiffre d'affaires;</w:t>
      </w:r>
    </w:p>
    <w:p w:rsidR="00FE1914" w:rsidRDefault="00FE1914" w:rsidP="00FE1914">
      <w:pPr>
        <w:pStyle w:val="Paragraphedeliste"/>
        <w:ind w:left="1440"/>
      </w:pP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B1684">
        <w:rPr>
          <w:b/>
        </w:rPr>
        <w:t>Accueil</w:t>
      </w:r>
      <w:r>
        <w:t xml:space="preserve"> : 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carte de France différente de celle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titre, ni sous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légende;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changement apparent lors de changements de filtres;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6634D7">
        <w:rPr>
          <w:b/>
        </w:rPr>
        <w:t>Palmarès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"nomRegion";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Certains noms de région sur 2 lignes;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"milliers" au lieu de "milliers d'euros";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"centaines" au lieu de "centaines d'unités";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Tableaux en double;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Impossible de trier (en cliquant sur une colonne);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 choix "indicateurs" n'est pas grisé;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graphique;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Chiffre d'affaires/Marge brute/Ventes au lieu de Chiffre d'affaires/Ventes/Marge brute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2 cellules grises au dessus des régions;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lastRenderedPageBreak/>
        <w:t>Le filtre "enseigne" n'est pas pris en compte lors des changements de filtres;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Les unités vendus ne sont pas les mêmes selon qu'on soit en euros ou en francs suisse;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non présence de l'enseigne;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"tous" au lieu de "tous indicateurs";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présence de la "caractéristique";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33603C">
        <w:rPr>
          <w:b/>
        </w:rPr>
        <w:t>Historique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Plusieurs tableaux avec années identiques mais avec données différentes;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2 cellules grises au dessus des régions;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ligne "total";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en bleu;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présence de la "caractéristique";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non présence de l'enseigne;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Erreurs si changement d'indicateurs;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Objectif/Réalisé/écart au lieu de Réalisé/Objectif/écart;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".0" après l'année;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Nom de régions sur 2 lignes;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décimal après les chiffres;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"nomRegion" au lieu de "Régions";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mode graphique;</w:t>
      </w:r>
    </w:p>
    <w:p w:rsidR="00FE1914" w:rsidRPr="0062051B" w:rsidRDefault="00FE1914" w:rsidP="00FE1914"/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62051B">
        <w:rPr>
          <w:b/>
        </w:rPr>
        <w:t>Détails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graphiques;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"Palmarès national" au lieu de "Détails";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"tous" au lieu de "tous indicateurs";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en bleu;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Marge brute : manque "centaines d'unités";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"milliers" au lieu de "milliers d'euros";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dans le mauvais sens au lieu de  CA/Ventes/Marge brute;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"Réel" au lieu de "Réalisé";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Noms de certaines régions sur 2 lignes;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Cellule non grise à gauche de "total";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Cellule "nomRegion" + cellules grise à gauche et au dessus;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Ligne total : les cellules ne sont pas départagées;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changement au filtre "enseignes";</w:t>
      </w:r>
    </w:p>
    <w:p w:rsidR="00FE1914" w:rsidRDefault="00FE1914" w:rsidP="00FE1914"/>
    <w:p w:rsidR="00FE1914" w:rsidRDefault="00FE1914" w:rsidP="00FE1914">
      <w:r>
        <w:br w:type="page"/>
      </w:r>
    </w:p>
    <w:p w:rsidR="00FE1914" w:rsidRDefault="00FE1914" w:rsidP="00E24BF0">
      <w:pPr>
        <w:pStyle w:val="Titre2"/>
        <w:numPr>
          <w:ilvl w:val="0"/>
          <w:numId w:val="0"/>
        </w:numPr>
        <w:ind w:left="1080"/>
      </w:pPr>
      <w:bookmarkStart w:id="17" w:name="_Toc286431555"/>
      <w:r>
        <w:lastRenderedPageBreak/>
        <w:t>Profil du responsable magasin</w:t>
      </w:r>
      <w:bookmarkEnd w:id="17"/>
    </w:p>
    <w:p w:rsidR="00FE1914" w:rsidRDefault="00FE1914" w:rsidP="00FE1914"/>
    <w:p w:rsidR="00FE1914" w:rsidRDefault="00FE1914" w:rsidP="00FE1914">
      <w:r>
        <w:t xml:space="preserve">Sous </w:t>
      </w:r>
      <w:r w:rsidRPr="00367437">
        <w:rPr>
          <w:b/>
        </w:rPr>
        <w:t>Jasper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7137BF">
        <w:rPr>
          <w:b/>
        </w:rPr>
        <w:t>Général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A part dans l'onglet "Accueil", le nom et la région du magasin reste dans la bannière;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Filtre indicateur : "CA" au lieu de "Chiffre d'affaires";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Non prise en compte d'un changement de devise;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367437">
        <w:rPr>
          <w:b/>
        </w:rPr>
        <w:t>Accueil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Un espace de trop entre "bord" et "Responsable" dans la bannière;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Tous les filtres sont grisés (flou dans le SFD);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Les "informations" ne sont pas encadrées;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"00" après les heures;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titres des parties non en gras;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Nom du magasin pas en majuscule;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Présence d'un point après l'adresse mail du responsable régional;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d'espace entre 2 chiffres des numéros de téléphones;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le numéro de téléphone de l'accueil;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 nombre de caisse "15" n'est pas aligné verticalement avec les horaires du magasin;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"M" ou "Mme" devant les noms des responsables;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367437">
        <w:rPr>
          <w:b/>
        </w:rPr>
        <w:t>Palmarès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"présence" de "du mois de";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Les cellules "Magasin", "Rang", "Variation" ne prennent pas toute la hauteur;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Variation : '0' au lieu de '=';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Tableau en double;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Avec  filtre "cumul", titre : pas de majuscule à "cumul";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légèrement différent de celui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décimal pour les ordonnées;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la légende est encadrée;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les barres d'une même ville ne sont pas collées;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abscisse : nom de la ville (parfois tronqué) au lieu d'un numéro puis du nom de la ville en dessous;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1F4720">
        <w:rPr>
          <w:b/>
        </w:rPr>
        <w:t>Historique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minuscule à régional;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"CA" au lieu de "Chiffre d'affaires (milliers);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cellule "magasin" ne monte pas suffisamment haut;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Pas de changement aux changements de filtres;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Le premier tableau descend un peu plus bas que les autres;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"Total" n'est pas centré à gauche;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Des noms de villes sont coupés;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Avec le filtre caractéristique "Réalisé", on obtient des "objectifs";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légendes encadrées;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majuscules aux mois;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d'accent à "réalisé";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Les villes ne sont pas en diagonales;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Graphiques légèrement différents de ceux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colonnes d'une même ville non collées;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lastRenderedPageBreak/>
        <w:t>Les graphiques ne sont pas encadrés;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E23277">
        <w:rPr>
          <w:b/>
        </w:rPr>
        <w:t>Détails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Présence de "régional" dans le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cellule "produit" ne monte pas tout en haut;</w:t>
      </w:r>
    </w:p>
    <w:p w:rsidR="00FE1914" w:rsidRDefault="00FE1914" w:rsidP="00FE1914"/>
    <w:p w:rsidR="00FE1914" w:rsidRDefault="00FE1914" w:rsidP="00FE1914">
      <w:r>
        <w:t xml:space="preserve">Sous </w:t>
      </w:r>
      <w:r w:rsidRPr="007F2024">
        <w:rPr>
          <w:b/>
        </w:rPr>
        <w:t>SAS</w:t>
      </w:r>
      <w:r>
        <w:t xml:space="preserve"> :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7F2024">
        <w:rPr>
          <w:b/>
        </w:rPr>
        <w:t>Accueil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Mêmes remarques que sous Jasper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8B0033">
        <w:rPr>
          <w:b/>
        </w:rPr>
        <w:t>Palmarès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Mode tableau : rien;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Mode graphique : mauvais titre, pas de sous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légèrement différent de celui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décimal dans le CA;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numéro de mois et mois vertical;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ordonnée : présence de "chiffre d'affaire" (sans 's' d'ailleurs);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erreurs lors de changement de filtres;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C71537">
        <w:rPr>
          <w:b/>
        </w:rPr>
        <w:t>Historique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"chiffre d'affaire" au lieu de "chiffre d'affaires (milliers)";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cellule "magasin" est séparé par un trait horizontal;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ligne "total" n'est pas séparée en colonne;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bleue;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pas de titre, ni de sous titre;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Légendes trop loin des graphiques;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Graphiques légèrement différents de ceux du SFD;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Nom des villes pas en diagonales;</w:t>
      </w:r>
    </w:p>
    <w:p w:rsidR="00FE1914" w:rsidRDefault="00FE1914" w:rsidP="00FE1914">
      <w:pPr>
        <w:pStyle w:val="Paragraphedeliste"/>
        <w:numPr>
          <w:ilvl w:val="0"/>
          <w:numId w:val="15"/>
        </w:numPr>
        <w:spacing w:line="276" w:lineRule="auto"/>
      </w:pPr>
      <w:r w:rsidRPr="0081052C">
        <w:rPr>
          <w:b/>
        </w:rPr>
        <w:t>Détails</w:t>
      </w:r>
      <w:r>
        <w:t xml:space="preserve"> :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.0 après l'année;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Titre : présence de "régional";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"tous" au lieu de "tous indicateurs";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Sous titre : "toutes familles d'articles" au lieu de "toutes familles";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La ligne "total" n'est pas séparée en colonne;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Colonne "rang";</w:t>
      </w:r>
    </w:p>
    <w:p w:rsidR="00FE1914" w:rsidRDefault="00FE1914" w:rsidP="00FE1914">
      <w:pPr>
        <w:pStyle w:val="Paragraphedeliste"/>
        <w:numPr>
          <w:ilvl w:val="1"/>
          <w:numId w:val="15"/>
        </w:numPr>
        <w:spacing w:line="276" w:lineRule="auto"/>
      </w:pPr>
      <w:r>
        <w:t>Graphique : problème avec les "fours";</w:t>
      </w:r>
    </w:p>
    <w:p w:rsidR="00FE1914" w:rsidRPr="009024A1" w:rsidRDefault="00FE1914" w:rsidP="00A447C7">
      <w:pPr>
        <w:jc w:val="both"/>
      </w:pPr>
    </w:p>
    <w:sectPr w:rsidR="00FE1914" w:rsidRPr="009024A1" w:rsidSect="00E67A74">
      <w:footerReference w:type="default" r:id="rId61"/>
      <w:pgSz w:w="11907" w:h="16839"/>
      <w:pgMar w:top="1148" w:right="1050" w:bottom="1148" w:left="1050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529B" w:rsidRDefault="0097529B">
      <w:pPr>
        <w:spacing w:after="0" w:line="240" w:lineRule="auto"/>
      </w:pPr>
      <w:r>
        <w:separator/>
      </w:r>
    </w:p>
  </w:endnote>
  <w:endnote w:type="continuationSeparator" w:id="1">
    <w:p w:rsidR="0097529B" w:rsidRDefault="00975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F35BF" w:rsidRDefault="006F35BF">
    <w:pPr>
      <w:pStyle w:val="Pieddepage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Zone de texte 5" o:spid="_x0000_s4101" type="#_x0000_t202" style="position:absolute;margin-left:0;margin-top:0;width:7in;height:12.65pt;z-index:251667456;visibility:visible;mso-width-percent:1000;mso-position-horizontal:center;mso-position-horizontal-relative:margin;mso-position-vertical:top;mso-position-vertical-relative:bottom-margin-area;mso-width-percent:100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" filled="f" stroked="f">
          <v:textbox style="mso-fit-shape-to-text:t" inset=",0,,0">
            <w:txbxContent>
              <w:p w:rsidR="006F35BF" w:rsidRDefault="006F35BF">
                <w:pPr>
                  <w:pStyle w:val="Sansinterligne"/>
                </w:pPr>
              </w:p>
            </w:txbxContent>
          </v:textbox>
          <w10:wrap anchorx="margin" anchory="margin"/>
        </v:shape>
      </w:pict>
    </w:r>
    <w:r>
      <w:rPr>
        <w:noProof/>
      </w:rPr>
      <w:pict>
        <v:shape id="Zone de texte 6" o:spid="_x0000_s4100" type="#_x0000_t202" style="position:absolute;margin-left:0;margin-top:0;width:36pt;height:54pt;z-index:251668480;visibility:visible;mso-left-percent:955;mso-top-percent:940;mso-position-horizontal-relative:margin;mso-position-vertical-relative:margin;mso-left-percent:955;mso-top-percent: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" filled="f" stroked="f">
          <v:textbox style="layout-flow:vertical">
            <w:txbxContent>
              <w:p w:rsidR="006F35BF" w:rsidRDefault="006F35BF">
                <w:pPr>
                  <w:jc w:val="right"/>
                  <w:rPr>
                    <w:b/>
                    <w:bCs/>
                    <w:color w:val="000000" w:themeColor="text1"/>
                    <w:sz w:val="44"/>
                  </w:rPr>
                </w:pPr>
                <w:r>
                  <w:rPr>
                    <w:b/>
                    <w:bCs/>
                    <w:color w:val="000000" w:themeColor="text1"/>
                    <w:sz w:val="44"/>
                  </w:rPr>
                  <w:fldChar w:fldCharType="begin"/>
                </w:r>
                <w:r>
                  <w:rPr>
                    <w:b/>
                    <w:bCs/>
                    <w:color w:val="000000" w:themeColor="text1"/>
                    <w:sz w:val="44"/>
                  </w:rPr>
                  <w:instrText>PAGE  \* Arabic  \* MERGEFORMAT</w:instrText>
                </w:r>
                <w:r>
                  <w:rPr>
                    <w:b/>
                    <w:bCs/>
                    <w:color w:val="000000" w:themeColor="text1"/>
                    <w:sz w:val="44"/>
                  </w:rPr>
                  <w:fldChar w:fldCharType="separate"/>
                </w:r>
                <w:r w:rsidR="006A45AA">
                  <w:rPr>
                    <w:b/>
                    <w:bCs/>
                    <w:noProof/>
                    <w:color w:val="000000" w:themeColor="text1"/>
                    <w:sz w:val="44"/>
                  </w:rPr>
                  <w:t>1</w:t>
                </w:r>
                <w:r>
                  <w:rPr>
                    <w:b/>
                    <w:bCs/>
                    <w:color w:val="000000" w:themeColor="text1"/>
                    <w:sz w:val="44"/>
                  </w:rPr>
                  <w:fldChar w:fldCharType="end"/>
                </w:r>
              </w:p>
            </w:txbxContent>
          </v:textbox>
          <w10:wrap anchorx="margin" anchory="margin"/>
        </v:shape>
      </w:pict>
    </w:r>
    <w:r>
      <w:rPr>
        <w:noProof/>
      </w:rPr>
      <w:pict>
        <v:rect id="Rectangle 4" o:spid="_x0000_s4099" style="position:absolute;margin-left:0;margin-top:0;width:539.25pt;height:717.7pt;z-index:251664384;visibility:visible;mso-width-percent:1070;mso-height-percent:1050;mso-position-horizontal:center;mso-position-horizontal-relative:margin;mso-position-vertical:center;mso-position-vertical-relative:margin;mso-width-percent:1070;mso-height-percent:105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" filled="f" strokecolor="black [3213]">
          <w10:wrap anchorx="margin" anchory="margin"/>
        </v:rect>
      </w:pict>
    </w:r>
    <w:r>
      <w:rPr>
        <w:noProof/>
      </w:rPr>
      <w:pict>
        <v:rect id="Rectangle 8" o:spid="_x0000_s4098" style="position:absolute;margin-left:0;margin-top:0;width:10.1pt;height:495.9pt;z-index:251665408;visibility:visible;mso-width-percent:20;mso-height-percent:725;mso-left-percent:1015;mso-top-percent:-25;mso-position-horizontal-relative:margin;mso-position-vertical-relative:margin;mso-width-percent:20;mso-height-percent:725;mso-left-percent:1015;mso-top-percent:-25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4y/lgIAADM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xUuMv5YCAAAzBQAADgAAAAAAAAAAAAAAAAAuAgAAZHJzL2Uyb0RvYy54&#10;bWxQSwECLQAUAAYACAAAACEAmuPAOd0AAAAEAQAADwAAAAAAAAAAAAAAAADwBAAAZHJzL2Rvd25y&#10;ZXYueG1sUEsFBgAAAAAEAAQA8wAAAPoFAAAAAA==&#10;" fillcolor="black [3213]" stroked="f">
          <w10:wrap anchorx="margin" anchory="margin"/>
        </v:rect>
      </w:pict>
    </w:r>
    <w:r>
      <w:rPr>
        <w:noProof/>
      </w:rPr>
      <w:pict>
        <v:rect id="Rectangle 9" o:spid="_x0000_s4097" style="position:absolute;margin-left:0;margin-top:0;width:10.1pt;height:222.3pt;z-index:251666432;visibility:visible;mso-width-percent:20;mso-height-percent:325;mso-left-percent:1015;mso-top-percent:700;mso-position-horizontal-relative:margin;mso-position-vertical-relative:margin;mso-width-percent:20;mso-height-percent:325;mso-left-percent:1015;mso-top-percent:7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GalgIAADM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" fillcolor="#d1282e [3215]" stroked="f">
          <w10:wrap anchorx="margin" anchory="margin"/>
        </v:rect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529B" w:rsidRDefault="0097529B">
      <w:pPr>
        <w:spacing w:after="0" w:line="240" w:lineRule="auto"/>
      </w:pPr>
      <w:r>
        <w:separator/>
      </w:r>
    </w:p>
  </w:footnote>
  <w:footnote w:type="continuationSeparator" w:id="1">
    <w:p w:rsidR="0097529B" w:rsidRDefault="00975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02632C"/>
    <w:multiLevelType w:val="hybridMultilevel"/>
    <w:tmpl w:val="C6FA02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110364"/>
    <w:multiLevelType w:val="hybridMultilevel"/>
    <w:tmpl w:val="A5CAE4BE"/>
    <w:lvl w:ilvl="0" w:tplc="040C0015">
      <w:start w:val="1"/>
      <w:numFmt w:val="upperLetter"/>
      <w:lvlText w:val="%1."/>
      <w:lvlJc w:val="left"/>
      <w:pPr>
        <w:ind w:left="1800" w:hanging="360"/>
      </w:p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1072201B"/>
    <w:multiLevelType w:val="hybridMultilevel"/>
    <w:tmpl w:val="E3A010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041E0B"/>
    <w:multiLevelType w:val="hybridMultilevel"/>
    <w:tmpl w:val="184EBAE4"/>
    <w:lvl w:ilvl="0" w:tplc="43207440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CF66B5"/>
    <w:multiLevelType w:val="hybridMultilevel"/>
    <w:tmpl w:val="4FFA93D0"/>
    <w:lvl w:ilvl="0" w:tplc="BE762A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89471C2"/>
    <w:multiLevelType w:val="hybridMultilevel"/>
    <w:tmpl w:val="82F685EC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614295"/>
    <w:multiLevelType w:val="hybridMultilevel"/>
    <w:tmpl w:val="E67CD7C6"/>
    <w:lvl w:ilvl="0" w:tplc="040C0015">
      <w:start w:val="1"/>
      <w:numFmt w:val="upp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F076E64"/>
    <w:multiLevelType w:val="hybridMultilevel"/>
    <w:tmpl w:val="4C189A42"/>
    <w:lvl w:ilvl="0" w:tplc="9790D9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FC36969"/>
    <w:multiLevelType w:val="hybridMultilevel"/>
    <w:tmpl w:val="3B906D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B94F3C"/>
    <w:multiLevelType w:val="hybridMultilevel"/>
    <w:tmpl w:val="A698AC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85C3E7F"/>
    <w:multiLevelType w:val="hybridMultilevel"/>
    <w:tmpl w:val="792AAF20"/>
    <w:lvl w:ilvl="0" w:tplc="16BC7CF0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E240B66"/>
    <w:multiLevelType w:val="hybridMultilevel"/>
    <w:tmpl w:val="808269EE"/>
    <w:lvl w:ilvl="0" w:tplc="8652932C">
      <w:start w:val="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A88522F"/>
    <w:multiLevelType w:val="hybridMultilevel"/>
    <w:tmpl w:val="5A4C7512"/>
    <w:lvl w:ilvl="0" w:tplc="040C0015">
      <w:start w:val="1"/>
      <w:numFmt w:val="upperLetter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2FF21F6"/>
    <w:multiLevelType w:val="hybridMultilevel"/>
    <w:tmpl w:val="4552BECA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7A5BA3"/>
    <w:multiLevelType w:val="hybridMultilevel"/>
    <w:tmpl w:val="41BC33E0"/>
    <w:lvl w:ilvl="0" w:tplc="040C0015">
      <w:start w:val="1"/>
      <w:numFmt w:val="upp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06E72F0"/>
    <w:multiLevelType w:val="hybridMultilevel"/>
    <w:tmpl w:val="27F67D0A"/>
    <w:lvl w:ilvl="0" w:tplc="2514B57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53071EA"/>
    <w:multiLevelType w:val="hybridMultilevel"/>
    <w:tmpl w:val="F214721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7D3A623D"/>
    <w:multiLevelType w:val="hybridMultilevel"/>
    <w:tmpl w:val="41BC33E0"/>
    <w:lvl w:ilvl="0" w:tplc="040C0015">
      <w:start w:val="1"/>
      <w:numFmt w:val="upperLetter"/>
      <w:pStyle w:val="Titre2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3"/>
  </w:num>
  <w:num w:numId="3">
    <w:abstractNumId w:val="17"/>
  </w:num>
  <w:num w:numId="4">
    <w:abstractNumId w:val="2"/>
  </w:num>
  <w:num w:numId="5">
    <w:abstractNumId w:val="8"/>
  </w:num>
  <w:num w:numId="6">
    <w:abstractNumId w:val="5"/>
  </w:num>
  <w:num w:numId="7">
    <w:abstractNumId w:val="13"/>
  </w:num>
  <w:num w:numId="8">
    <w:abstractNumId w:val="12"/>
  </w:num>
  <w:num w:numId="9">
    <w:abstractNumId w:val="1"/>
  </w:num>
  <w:num w:numId="10">
    <w:abstractNumId w:val="11"/>
  </w:num>
  <w:num w:numId="11">
    <w:abstractNumId w:val="16"/>
  </w:num>
  <w:num w:numId="12">
    <w:abstractNumId w:val="10"/>
  </w:num>
  <w:num w:numId="13">
    <w:abstractNumId w:val="4"/>
  </w:num>
  <w:num w:numId="14">
    <w:abstractNumId w:val="9"/>
  </w:num>
  <w:num w:numId="15">
    <w:abstractNumId w:val="15"/>
  </w:num>
  <w:num w:numId="16">
    <w:abstractNumId w:val="7"/>
  </w:num>
  <w:num w:numId="17">
    <w:abstractNumId w:val="14"/>
  </w:num>
  <w:num w:numId="1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removeDateAndTime/>
  <w:attachedTemplate r:id="rId1"/>
  <w:defaultTabStop w:val="720"/>
  <w:hyphenationZone w:val="425"/>
  <w:characterSpacingControl w:val="doNotCompress"/>
  <w:hdrShapeDefaults>
    <o:shapedefaults v:ext="edit" spidmax="7170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1A35BD"/>
    <w:rsid w:val="000D7D00"/>
    <w:rsid w:val="000F3AD5"/>
    <w:rsid w:val="00163AF9"/>
    <w:rsid w:val="001A35BD"/>
    <w:rsid w:val="00213538"/>
    <w:rsid w:val="002215CE"/>
    <w:rsid w:val="00221AA7"/>
    <w:rsid w:val="002A7919"/>
    <w:rsid w:val="0034005D"/>
    <w:rsid w:val="00344EB1"/>
    <w:rsid w:val="00365752"/>
    <w:rsid w:val="003907F8"/>
    <w:rsid w:val="00484C7C"/>
    <w:rsid w:val="004F5982"/>
    <w:rsid w:val="00646A2B"/>
    <w:rsid w:val="0068036F"/>
    <w:rsid w:val="006A45AA"/>
    <w:rsid w:val="006F2B48"/>
    <w:rsid w:val="006F35BF"/>
    <w:rsid w:val="00794BC6"/>
    <w:rsid w:val="007D4B06"/>
    <w:rsid w:val="0082377E"/>
    <w:rsid w:val="008465B9"/>
    <w:rsid w:val="008C1267"/>
    <w:rsid w:val="009024A1"/>
    <w:rsid w:val="009478F5"/>
    <w:rsid w:val="0097529B"/>
    <w:rsid w:val="009A50D4"/>
    <w:rsid w:val="009C3776"/>
    <w:rsid w:val="00A447C7"/>
    <w:rsid w:val="00AA26F0"/>
    <w:rsid w:val="00B75488"/>
    <w:rsid w:val="00B86357"/>
    <w:rsid w:val="00C2606C"/>
    <w:rsid w:val="00C72FC0"/>
    <w:rsid w:val="00D22C6F"/>
    <w:rsid w:val="00D56934"/>
    <w:rsid w:val="00E07AB7"/>
    <w:rsid w:val="00E24BF0"/>
    <w:rsid w:val="00E67A74"/>
    <w:rsid w:val="00ED1D14"/>
    <w:rsid w:val="00EE4CCF"/>
    <w:rsid w:val="00F53D42"/>
    <w:rsid w:val="00FB2609"/>
    <w:rsid w:val="00FE191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7A74"/>
    <w:pPr>
      <w:spacing w:line="288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484C7C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84C7C"/>
    <w:pPr>
      <w:keepNext/>
      <w:keepLines/>
      <w:numPr>
        <w:numId w:val="3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67A74"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67A7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67A74"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67A7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67A74"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67A7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67A7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84C7C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484C7C"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67A74"/>
    <w:rPr>
      <w:rFonts w:eastAsiaTheme="majorEastAsia" w:cstheme="majorBidi"/>
      <w:b/>
      <w:bCs/>
      <w:caps/>
      <w:color w:val="D1282E" w:themeColor="text2"/>
    </w:rPr>
  </w:style>
  <w:style w:type="character" w:customStyle="1" w:styleId="Titre4Car">
    <w:name w:val="Titre 4 Car"/>
    <w:basedOn w:val="Policepardfaut"/>
    <w:link w:val="Titre4"/>
    <w:uiPriority w:val="9"/>
    <w:semiHidden/>
    <w:rsid w:val="00E67A74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E67A74"/>
    <w:rPr>
      <w:rFonts w:eastAsiaTheme="majorEastAsia" w:cstheme="majorBidi"/>
      <w:b/>
      <w:color w:val="5B5B5B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67A74"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Titre7Car">
    <w:name w:val="Titre 7 Car"/>
    <w:basedOn w:val="Policepardfaut"/>
    <w:link w:val="Titre7"/>
    <w:uiPriority w:val="9"/>
    <w:semiHidden/>
    <w:rsid w:val="00E67A74"/>
    <w:rPr>
      <w:rFonts w:eastAsiaTheme="majorEastAsia" w:cstheme="majorBidi"/>
      <w:b/>
      <w:iCs/>
      <w:color w:val="D1282E" w:themeColor="text2"/>
    </w:rPr>
  </w:style>
  <w:style w:type="character" w:customStyle="1" w:styleId="Titre8Car">
    <w:name w:val="Titre 8 Car"/>
    <w:basedOn w:val="Policepardfaut"/>
    <w:link w:val="Titre8"/>
    <w:uiPriority w:val="9"/>
    <w:semiHidden/>
    <w:rsid w:val="00E67A74"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E67A74"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E67A74"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E67A74"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sid w:val="00E67A74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67A74"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customStyle="1" w:styleId="Sous-titreCar">
    <w:name w:val="Sous-titre Car"/>
    <w:basedOn w:val="Policepardfaut"/>
    <w:link w:val="Sous-titre"/>
    <w:uiPriority w:val="11"/>
    <w:rsid w:val="00E67A74"/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styleId="lev">
    <w:name w:val="Strong"/>
    <w:basedOn w:val="Policepardfaut"/>
    <w:uiPriority w:val="22"/>
    <w:qFormat/>
    <w:rsid w:val="00E67A74"/>
    <w:rPr>
      <w:b/>
      <w:bCs/>
    </w:rPr>
  </w:style>
  <w:style w:type="character" w:styleId="Accentuation">
    <w:name w:val="Emphasis"/>
    <w:basedOn w:val="Policepardfaut"/>
    <w:uiPriority w:val="20"/>
    <w:qFormat/>
    <w:rsid w:val="00E67A74"/>
    <w:rPr>
      <w:i/>
      <w:iCs/>
    </w:rPr>
  </w:style>
  <w:style w:type="paragraph" w:styleId="Sansinterligne">
    <w:name w:val="No Spacing"/>
    <w:link w:val="SansinterligneCar"/>
    <w:uiPriority w:val="1"/>
    <w:qFormat/>
    <w:rsid w:val="00E67A74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E67A74"/>
  </w:style>
  <w:style w:type="paragraph" w:styleId="Paragraphedeliste">
    <w:name w:val="List Paragraph"/>
    <w:basedOn w:val="Normal"/>
    <w:uiPriority w:val="34"/>
    <w:qFormat/>
    <w:rsid w:val="00E67A74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E67A74"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itationCar">
    <w:name w:val="Citation Car"/>
    <w:basedOn w:val="Policepardfaut"/>
    <w:link w:val="Citation"/>
    <w:uiPriority w:val="29"/>
    <w:rsid w:val="00E67A74"/>
    <w:rPr>
      <w:i/>
      <w:iCs/>
      <w:color w:val="7A7A7A" w:themeColor="accent1"/>
      <w:sz w:val="28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67A74"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67A74"/>
    <w:rPr>
      <w:b/>
      <w:bCs/>
      <w:i/>
      <w:iCs/>
      <w:color w:val="7F7F7F" w:themeColor="text1" w:themeTint="80"/>
      <w:sz w:val="26"/>
    </w:rPr>
  </w:style>
  <w:style w:type="character" w:styleId="Emphaseple">
    <w:name w:val="Subtle Emphasis"/>
    <w:basedOn w:val="Policepardfaut"/>
    <w:uiPriority w:val="19"/>
    <w:qFormat/>
    <w:rsid w:val="00E67A74"/>
    <w:rPr>
      <w:i/>
      <w:iCs/>
      <w:color w:val="7A7A7A" w:themeColor="accent1"/>
    </w:rPr>
  </w:style>
  <w:style w:type="character" w:styleId="Emphaseintense">
    <w:name w:val="Intense Emphasis"/>
    <w:basedOn w:val="Policepardfaut"/>
    <w:uiPriority w:val="21"/>
    <w:qFormat/>
    <w:rsid w:val="00E67A74"/>
    <w:rPr>
      <w:b/>
      <w:bCs/>
      <w:i/>
      <w:iCs/>
      <w:color w:val="D1282E" w:themeColor="text2"/>
    </w:rPr>
  </w:style>
  <w:style w:type="character" w:styleId="Rfrenceple">
    <w:name w:val="Subtle Reference"/>
    <w:basedOn w:val="Policepardfaut"/>
    <w:uiPriority w:val="31"/>
    <w:qFormat/>
    <w:rsid w:val="00E67A74"/>
    <w:rPr>
      <w:rFonts w:asciiTheme="minorHAnsi" w:hAnsiTheme="minorHAnsi"/>
      <w:smallCaps/>
      <w:color w:val="F5C201" w:themeColor="accent2"/>
      <w:sz w:val="22"/>
      <w:u w:val="none"/>
    </w:rPr>
  </w:style>
  <w:style w:type="character" w:styleId="Rfrenceintense">
    <w:name w:val="Intense Reference"/>
    <w:basedOn w:val="Policepardfaut"/>
    <w:uiPriority w:val="32"/>
    <w:qFormat/>
    <w:rsid w:val="00E67A74"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Titredulivre">
    <w:name w:val="Book Title"/>
    <w:basedOn w:val="Policepardfaut"/>
    <w:uiPriority w:val="33"/>
    <w:qFormat/>
    <w:rsid w:val="00E67A74"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67A74"/>
    <w:pPr>
      <w:outlineLvl w:val="9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67A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67A74"/>
    <w:rPr>
      <w:rFonts w:ascii="Tahoma" w:hAnsi="Tahoma" w:cs="Tahoma"/>
      <w:sz w:val="16"/>
      <w:szCs w:val="16"/>
    </w:rPr>
  </w:style>
  <w:style w:type="character" w:styleId="Textedelespacerserv">
    <w:name w:val="Placeholder Text"/>
    <w:basedOn w:val="Policepardfaut"/>
    <w:uiPriority w:val="99"/>
    <w:rsid w:val="00E67A74"/>
    <w:rPr>
      <w:color w:val="808080"/>
    </w:rPr>
  </w:style>
  <w:style w:type="paragraph" w:styleId="En-tte">
    <w:name w:val="header"/>
    <w:basedOn w:val="Normal"/>
    <w:link w:val="En-tteCar"/>
    <w:uiPriority w:val="99"/>
    <w:unhideWhenUsed/>
    <w:rsid w:val="00E67A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7A74"/>
  </w:style>
  <w:style w:type="paragraph" w:styleId="Pieddepage">
    <w:name w:val="footer"/>
    <w:basedOn w:val="Normal"/>
    <w:link w:val="PieddepageCar"/>
    <w:uiPriority w:val="99"/>
    <w:unhideWhenUsed/>
    <w:rsid w:val="00E67A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7A74"/>
  </w:style>
  <w:style w:type="paragraph" w:styleId="TM2">
    <w:name w:val="toc 2"/>
    <w:basedOn w:val="Normal"/>
    <w:next w:val="Normal"/>
    <w:autoRedefine/>
    <w:uiPriority w:val="39"/>
    <w:unhideWhenUsed/>
    <w:rsid w:val="00484C7C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484C7C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484C7C"/>
    <w:rPr>
      <w:color w:val="CC9900" w:themeColor="hyperlink"/>
      <w:u w:val="single"/>
    </w:rPr>
  </w:style>
  <w:style w:type="table" w:customStyle="1" w:styleId="Grilledutableau1">
    <w:name w:val="Grille du tableau1"/>
    <w:basedOn w:val="TableauNormal"/>
    <w:uiPriority w:val="59"/>
    <w:rsid w:val="00FB2609"/>
    <w:pPr>
      <w:spacing w:after="0" w:line="240" w:lineRule="auto"/>
    </w:pPr>
    <w:rPr>
      <w:rFonts w:eastAsia="Calibri"/>
      <w:lang w:eastAsia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lledutableau">
    <w:name w:val="Table Grid"/>
    <w:basedOn w:val="TableauNormal"/>
    <w:uiPriority w:val="59"/>
    <w:rsid w:val="00FB260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M1">
    <w:name w:val="toc 1"/>
    <w:basedOn w:val="Normal"/>
    <w:next w:val="Normal"/>
    <w:autoRedefine/>
    <w:uiPriority w:val="39"/>
    <w:unhideWhenUsed/>
    <w:rsid w:val="00FB2609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288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484C7C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84C7C"/>
    <w:pPr>
      <w:keepNext/>
      <w:keepLines/>
      <w:numPr>
        <w:numId w:val="3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84C7C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484C7C"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Titre7Car">
    <w:name w:val="Titre 7 Car"/>
    <w:basedOn w:val="Policepardfaut"/>
    <w:link w:val="Titre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Titre8Car">
    <w:name w:val="Titre 8 Car"/>
    <w:basedOn w:val="Policepardfaut"/>
    <w:link w:val="Titre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customStyle="1" w:styleId="Sous-titreCar">
    <w:name w:val="Sous-titre Car"/>
    <w:basedOn w:val="Policepardfaut"/>
    <w:link w:val="Sous-titre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styleId="lev">
    <w:name w:val="Strong"/>
    <w:basedOn w:val="Policepardfaut"/>
    <w:uiPriority w:val="22"/>
    <w:qFormat/>
    <w:rPr>
      <w:b/>
      <w:bCs/>
    </w:rPr>
  </w:style>
  <w:style w:type="character" w:styleId="Accentuation">
    <w:name w:val="Emphasis"/>
    <w:basedOn w:val="Policepardfaut"/>
    <w:uiPriority w:val="20"/>
    <w:qFormat/>
    <w:rPr>
      <w:i/>
      <w:iCs/>
    </w:rPr>
  </w:style>
  <w:style w:type="paragraph" w:styleId="Sansinterligne">
    <w:name w:val="No Spacing"/>
    <w:link w:val="SansinterligneCar"/>
    <w:uiPriority w:val="1"/>
    <w:qFormat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itationCar">
    <w:name w:val="Citation Car"/>
    <w:basedOn w:val="Policepardfaut"/>
    <w:link w:val="Citation"/>
    <w:uiPriority w:val="29"/>
    <w:rPr>
      <w:i/>
      <w:iCs/>
      <w:color w:val="7A7A7A" w:themeColor="accent1"/>
      <w:sz w:val="28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itationintenseCar">
    <w:name w:val="Citation intense Car"/>
    <w:basedOn w:val="Policepardfaut"/>
    <w:link w:val="Citationintense"/>
    <w:uiPriority w:val="30"/>
    <w:rPr>
      <w:b/>
      <w:bCs/>
      <w:i/>
      <w:iCs/>
      <w:color w:val="7F7F7F" w:themeColor="text1" w:themeTint="80"/>
      <w:sz w:val="26"/>
    </w:rPr>
  </w:style>
  <w:style w:type="character" w:styleId="Emphaseple">
    <w:name w:val="Subtle Emphasis"/>
    <w:basedOn w:val="Policepardfaut"/>
    <w:uiPriority w:val="19"/>
    <w:qFormat/>
    <w:rPr>
      <w:i/>
      <w:iCs/>
      <w:color w:val="7A7A7A" w:themeColor="accent1"/>
    </w:rPr>
  </w:style>
  <w:style w:type="character" w:styleId="Emphaseintense">
    <w:name w:val="Intense Emphasis"/>
    <w:basedOn w:val="Policepardfaut"/>
    <w:uiPriority w:val="21"/>
    <w:qFormat/>
    <w:rPr>
      <w:b/>
      <w:bCs/>
      <w:i/>
      <w:iCs/>
      <w:color w:val="D1282E" w:themeColor="text2"/>
    </w:rPr>
  </w:style>
  <w:style w:type="character" w:styleId="Rfrenceple">
    <w:name w:val="Subtle Reference"/>
    <w:basedOn w:val="Policepardfaut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Rfrenceintense">
    <w:name w:val="Intense Reference"/>
    <w:basedOn w:val="Policepardfaut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Titredulivre">
    <w:name w:val="Book Title"/>
    <w:basedOn w:val="Policepardfaut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pPr>
      <w:outlineLvl w:val="9"/>
    </w:p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character" w:styleId="Textedelespacerserv">
    <w:name w:val="Placeholder Text"/>
    <w:basedOn w:val="Policepardfaut"/>
    <w:uiPriority w:val="99"/>
    <w:rPr>
      <w:color w:val="808080"/>
    </w:rPr>
  </w:style>
  <w:style w:type="paragraph" w:styleId="En-tte">
    <w:name w:val="header"/>
    <w:basedOn w:val="Normal"/>
    <w:link w:val="En-tt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</w:style>
  <w:style w:type="paragraph" w:styleId="Pieddepage">
    <w:name w:val="footer"/>
    <w:basedOn w:val="Normal"/>
    <w:link w:val="Pieddepag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</w:style>
  <w:style w:type="paragraph" w:styleId="TM2">
    <w:name w:val="toc 2"/>
    <w:basedOn w:val="Normal"/>
    <w:next w:val="Normal"/>
    <w:autoRedefine/>
    <w:uiPriority w:val="39"/>
    <w:unhideWhenUsed/>
    <w:rsid w:val="00484C7C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484C7C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484C7C"/>
    <w:rPr>
      <w:color w:val="CC9900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011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microsoft.com/office/2007/relationships/stylesWithEffects" Target="stylesWithEffects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erre\AppData\Roaming\Microsoft\Templates\EssentialRe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97F6B8-5DA6-4A19-9077-FDDDE75F634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863F2BF-10CC-403C-8081-7E218030F6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EssentialReport.dotx</Template>
  <TotalTime>63</TotalTime>
  <Pages>70</Pages>
  <Words>7474</Words>
  <Characters>41111</Characters>
  <Application>Microsoft Office Word</Application>
  <DocSecurity>0</DocSecurity>
  <Lines>342</Lines>
  <Paragraphs>96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Cahier de recettes RESTITUTION</vt:lpstr>
    </vt:vector>
  </TitlesOfParts>
  <Company>Hewlett-Packard</Company>
  <LinksUpToDate>false</LinksUpToDate>
  <CharactersWithSpaces>48489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 recettes RESTITUTION</dc:title>
  <dc:subject>Projet Darties – Groupe2</dc:subject>
  <dc:creator>pierre</dc:creator>
  <cp:lastModifiedBy>Florent Grigis</cp:lastModifiedBy>
  <cp:revision>27</cp:revision>
  <dcterms:created xsi:type="dcterms:W3CDTF">2010-12-14T16:12:00Z</dcterms:created>
  <dcterms:modified xsi:type="dcterms:W3CDTF">2011-02-25T20:11:00Z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